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54F1" w:rsidRDefault="00A90B79">
      <w:pPr>
        <w:pStyle w:val="Title"/>
      </w:pPr>
      <w:r>
        <w:t>Computational Physics Exercise 4</w:t>
      </w:r>
    </w:p>
    <w:p w:rsidR="00F254F1" w:rsidRDefault="00A90B79">
      <w:pPr>
        <w:pStyle w:val="Heading1"/>
      </w:pPr>
      <w:r>
        <w:t>an orbiting probe</w:t>
      </w:r>
    </w:p>
    <w:p w:rsidR="00F254F1" w:rsidRDefault="008342CB">
      <w:r>
        <w:t xml:space="preserve">In this first part, I will attempt to simulate the orbit of a probe around the earth. </w:t>
      </w:r>
      <w:r w:rsidR="00B14304">
        <w:t xml:space="preserve">I assume that the probe has negligible mass and hence the Earth will remain totally stationary. </w:t>
      </w:r>
      <w:r>
        <w:t xml:space="preserve">The equation we are trying to solve is: </w:t>
      </w:r>
    </w:p>
    <w:p w:rsidR="008342CB" w:rsidRDefault="008342CB">
      <w:pPr>
        <w:rPr>
          <w:b/>
        </w:rPr>
      </w:pPr>
      <m:oMathPara>
        <m:oMath>
          <m:r>
            <w:rPr>
              <w:rFonts w:ascii="Cambria Math" w:hAnsi="Cambria Math"/>
            </w:rPr>
            <m:t>m</m:t>
          </m:r>
          <m:acc>
            <m:accPr>
              <m:chr m:val="̈"/>
              <m:ctrlPr>
                <w:rPr>
                  <w:rFonts w:ascii="Cambria Math" w:hAnsi="Cambria Math"/>
                  <w:i/>
                </w:rPr>
              </m:ctrlPr>
            </m:accPr>
            <m:e>
              <m:r>
                <m:rPr>
                  <m:sty m:val="bi"/>
                </m:rPr>
                <w:rPr>
                  <w:rFonts w:ascii="Cambria Math" w:hAnsi="Cambria Math"/>
                </w:rPr>
                <m:t>r</m:t>
              </m:r>
            </m:e>
          </m:acc>
          <m:r>
            <w:rPr>
              <w:rFonts w:ascii="Cambria Math" w:hAnsi="Cambria Math"/>
            </w:rPr>
            <m:t xml:space="preserve">= </m:t>
          </m:r>
          <m:f>
            <m:fPr>
              <m:ctrlPr>
                <w:rPr>
                  <w:rFonts w:ascii="Cambria Math" w:hAnsi="Cambria Math"/>
                  <w:i/>
                </w:rPr>
              </m:ctrlPr>
            </m:fPr>
            <m:num>
              <m:r>
                <w:rPr>
                  <w:rFonts w:ascii="Cambria Math" w:hAnsi="Cambria Math"/>
                </w:rPr>
                <m:t>GMm</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r>
            <m:rPr>
              <m:sty m:val="bi"/>
            </m:rPr>
            <w:rPr>
              <w:rFonts w:ascii="Cambria Math" w:hAnsi="Cambria Math"/>
            </w:rPr>
            <m:t>r</m:t>
          </m:r>
        </m:oMath>
      </m:oMathPara>
    </w:p>
    <w:p w:rsidR="008342CB" w:rsidRDefault="008342CB">
      <w:r>
        <w:t xml:space="preserve">Where </w:t>
      </w:r>
      <w:r w:rsidRPr="008342CB">
        <w:rPr>
          <w:i/>
        </w:rPr>
        <w:t>M</w:t>
      </w:r>
      <w:r>
        <w:t xml:space="preserve"> is the mass of the earth, </w:t>
      </w:r>
      <w:r w:rsidRPr="008342CB">
        <w:rPr>
          <w:i/>
        </w:rPr>
        <w:t>m</w:t>
      </w:r>
      <w:r>
        <w:t xml:space="preserve"> is the mass of the probe, </w:t>
      </w:r>
      <w:r w:rsidRPr="008342CB">
        <w:rPr>
          <w:i/>
        </w:rPr>
        <w:t>r</w:t>
      </w:r>
      <w:r>
        <w:t xml:space="preserve"> is the distance between them and </w:t>
      </w:r>
      <w:r w:rsidRPr="008342CB">
        <w:rPr>
          <w:i/>
        </w:rPr>
        <w:t>G</w:t>
      </w:r>
      <w:r>
        <w:t xml:space="preserve"> is Newton’s gravitational constant. I set the origin to be </w:t>
      </w:r>
      <w:r w:rsidR="00FE099B">
        <w:t xml:space="preserve">at </w:t>
      </w:r>
      <w:r>
        <w:t xml:space="preserve">the centre of the earth and assumed the probe would move in a plane; </w:t>
      </w:r>
      <w:proofErr w:type="spellStart"/>
      <w:r>
        <w:t>ie</w:t>
      </w:r>
      <w:proofErr w:type="spellEnd"/>
      <w:r>
        <w:t xml:space="preserve"> the problem could be simp</w:t>
      </w:r>
      <w:r w:rsidR="00FE099B">
        <w:t>lified to a 2D case. I will use</w:t>
      </w:r>
      <w:r>
        <w:t xml:space="preserve"> the </w:t>
      </w:r>
      <w:proofErr w:type="spellStart"/>
      <w:r>
        <w:t>Runge</w:t>
      </w:r>
      <w:proofErr w:type="spellEnd"/>
      <w:r>
        <w:t xml:space="preserve"> </w:t>
      </w:r>
      <w:proofErr w:type="spellStart"/>
      <w:r>
        <w:t>Kutta</w:t>
      </w:r>
      <w:proofErr w:type="spellEnd"/>
      <w:r>
        <w:t xml:space="preserve"> method to solve the problem.</w:t>
      </w:r>
      <w:r w:rsidR="00FE099B">
        <w:t xml:space="preserve"> </w:t>
      </w:r>
      <w:r w:rsidR="00CA6DAA">
        <w:t>I have 4 variables: x, y, velocity in the x direction (</w:t>
      </w:r>
      <w:proofErr w:type="spellStart"/>
      <w:r w:rsidR="00CA6DAA">
        <w:t>v</w:t>
      </w:r>
      <w:r w:rsidR="00CA6DAA" w:rsidRPr="00CA6DAA">
        <w:rPr>
          <w:vertAlign w:val="subscript"/>
        </w:rPr>
        <w:t>x</w:t>
      </w:r>
      <w:proofErr w:type="spellEnd"/>
      <w:r w:rsidR="00CA6DAA">
        <w:t>) and velocity in the y direction (</w:t>
      </w:r>
      <w:proofErr w:type="spellStart"/>
      <w:r w:rsidR="00CA6DAA">
        <w:t>v</w:t>
      </w:r>
      <w:r w:rsidR="00CA6DAA" w:rsidRPr="00CA6DAA">
        <w:rPr>
          <w:vertAlign w:val="subscript"/>
        </w:rPr>
        <w:t>y</w:t>
      </w:r>
      <w:proofErr w:type="spellEnd"/>
      <w:r w:rsidR="00CA6DAA">
        <w:t>). Using equation 1, I can distill 4 functions, and hence I will be able to solve the problem</w:t>
      </w:r>
      <w:r w:rsidR="00FE099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tblPr>
      <w:tblGrid>
        <w:gridCol w:w="1668"/>
        <w:gridCol w:w="1842"/>
        <w:gridCol w:w="3119"/>
        <w:gridCol w:w="2947"/>
      </w:tblGrid>
      <w:tr w:rsidR="00A06715" w:rsidTr="00E1483A">
        <w:tc>
          <w:tcPr>
            <w:tcW w:w="1668" w:type="dxa"/>
            <w:vAlign w:val="center"/>
          </w:tcPr>
          <w:p w:rsidR="00FE099B" w:rsidRPr="00A06715" w:rsidRDefault="00432365" w:rsidP="00FE099B">
            <w:pPr>
              <w:jc w:val="cente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x</m:t>
                    </m:r>
                  </m:sub>
                </m:sSub>
              </m:oMath>
            </m:oMathPara>
          </w:p>
        </w:tc>
        <w:tc>
          <w:tcPr>
            <w:tcW w:w="1842" w:type="dxa"/>
            <w:vAlign w:val="center"/>
          </w:tcPr>
          <w:p w:rsidR="00FE099B" w:rsidRPr="00A06715" w:rsidRDefault="00432365" w:rsidP="00FE099B">
            <w:pPr>
              <w:jc w:val="cente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2</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y</m:t>
                    </m:r>
                  </m:sub>
                </m:sSub>
              </m:oMath>
            </m:oMathPara>
          </w:p>
        </w:tc>
        <w:tc>
          <w:tcPr>
            <w:tcW w:w="3119" w:type="dxa"/>
            <w:vAlign w:val="center"/>
          </w:tcPr>
          <w:p w:rsidR="00FE099B" w:rsidRPr="00A06715" w:rsidRDefault="00A06715" w:rsidP="00FE099B">
            <w:pPr>
              <w:jc w:val="center"/>
              <w:rPr>
                <w:sz w:val="20"/>
              </w:rPr>
            </w:pPr>
            <m:oMathPara>
              <m:oMath>
                <m:r>
                  <w:rPr>
                    <w:rFonts w:ascii="Cambria Math" w:hAnsi="Cambria Math"/>
                    <w:sz w:val="20"/>
                  </w:rPr>
                  <m:t xml:space="preserve"> </m:t>
                </m:r>
                <m:sSub>
                  <m:sSubPr>
                    <m:ctrlPr>
                      <w:rPr>
                        <w:rFonts w:ascii="Cambria Math" w:hAnsi="Cambria Math"/>
                        <w:b/>
                        <w:i/>
                        <w:sz w:val="20"/>
                      </w:rPr>
                    </m:ctrlPr>
                  </m:sSubPr>
                  <m:e>
                    <m:r>
                      <w:rPr>
                        <w:rFonts w:ascii="Cambria Math" w:hAnsi="Cambria Math"/>
                        <w:sz w:val="20"/>
                      </w:rPr>
                      <m:t>f</m:t>
                    </m:r>
                  </m:e>
                  <m:sub>
                    <m:r>
                      <m:rPr>
                        <m:sty m:val="bi"/>
                      </m:rPr>
                      <w:rPr>
                        <w:rFonts w:ascii="Cambria Math" w:hAnsi="Cambria Math"/>
                        <w:sz w:val="20"/>
                      </w:rPr>
                      <m:t>3</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x</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GMx</m:t>
                    </m:r>
                  </m:num>
                  <m:den>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tc>
        <w:tc>
          <w:tcPr>
            <w:tcW w:w="2947" w:type="dxa"/>
            <w:vAlign w:val="center"/>
          </w:tcPr>
          <w:p w:rsidR="00FE099B" w:rsidRPr="00A06715" w:rsidRDefault="00432365" w:rsidP="00FE099B">
            <w:pPr>
              <w:jc w:val="cente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4</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y</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GMy</m:t>
                    </m:r>
                  </m:num>
                  <m:den>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tc>
      </w:tr>
    </w:tbl>
    <w:p w:rsidR="00FE099B" w:rsidRDefault="00A06715">
      <w:r>
        <w:t xml:space="preserve">Where the square brackets denote functions of t, </w:t>
      </w:r>
      <w:proofErr w:type="spellStart"/>
      <w:r>
        <w:t>x</w:t>
      </w:r>
      <w:proofErr w:type="gramStart"/>
      <w:r>
        <w:t>,y</w:t>
      </w:r>
      <w:proofErr w:type="spellEnd"/>
      <w:proofErr w:type="gramEnd"/>
      <w:r>
        <w:t xml:space="preserve">, </w:t>
      </w:r>
      <w:proofErr w:type="spellStart"/>
      <w:r>
        <w:t>v</w:t>
      </w:r>
      <w:r w:rsidRPr="00A06715">
        <w:rPr>
          <w:vertAlign w:val="subscript"/>
        </w:rPr>
        <w:t>x</w:t>
      </w:r>
      <w:proofErr w:type="spellEnd"/>
      <w:r>
        <w:t xml:space="preserve"> and </w:t>
      </w:r>
      <w:proofErr w:type="spellStart"/>
      <w:r>
        <w:t>v</w:t>
      </w:r>
      <w:r w:rsidRPr="00A06715">
        <w:rPr>
          <w:vertAlign w:val="subscript"/>
        </w:rPr>
        <w:t>y</w:t>
      </w:r>
      <w:proofErr w:type="spellEnd"/>
      <w:r>
        <w:t xml:space="preserve">. </w:t>
      </w:r>
      <w:r w:rsidR="00CA6DAA">
        <w:t xml:space="preserve">Each function corresponds to a different variable and each will be solved separately using </w:t>
      </w:r>
      <w:proofErr w:type="spellStart"/>
      <w:r w:rsidR="00CA6DAA">
        <w:t>runge-kutta</w:t>
      </w:r>
      <w:proofErr w:type="spellEnd"/>
      <w:r w:rsidR="00CA6DAA">
        <w:t>. For example, for x, the k values will be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tblPr>
      <w:tblGrid>
        <w:gridCol w:w="1526"/>
        <w:gridCol w:w="2693"/>
        <w:gridCol w:w="2693"/>
        <w:gridCol w:w="2664"/>
      </w:tblGrid>
      <w:tr w:rsidR="000073DB" w:rsidTr="00E1483A">
        <w:tc>
          <w:tcPr>
            <w:tcW w:w="1526" w:type="dxa"/>
            <w:vAlign w:val="center"/>
          </w:tcPr>
          <w:p w:rsidR="000073DB" w:rsidRDefault="00432365" w:rsidP="00CA6DAA">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[t, </m:t>
                </m:r>
                <m:r>
                  <m:rPr>
                    <m:sty m:val="bi"/>
                  </m:rPr>
                  <w:rPr>
                    <w:rFonts w:ascii="Cambria Math" w:hAnsi="Cambria Math"/>
                  </w:rPr>
                  <m:t>z</m:t>
                </m:r>
                <m:r>
                  <w:rPr>
                    <w:rFonts w:ascii="Cambria Math" w:hAnsi="Cambria Math"/>
                  </w:rPr>
                  <m:t>]</m:t>
                </m:r>
              </m:oMath>
            </m:oMathPara>
          </w:p>
        </w:tc>
        <w:tc>
          <w:tcPr>
            <w:tcW w:w="2693" w:type="dxa"/>
            <w:vAlign w:val="center"/>
          </w:tcPr>
          <w:p w:rsidR="000073DB" w:rsidRDefault="00432365" w:rsidP="00CA6DAA">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r>
                      <m:rPr>
                        <m:sty m:val="bi"/>
                      </m:rPr>
                      <w:rPr>
                        <w:rFonts w:ascii="Cambria Math" w:hAnsi="Cambria Math"/>
                      </w:rPr>
                      <m:t>z</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hk</m:t>
                            </m:r>
                          </m:e>
                          <m:sub>
                            <m:r>
                              <w:rPr>
                                <w:rFonts w:ascii="Cambria Math" w:hAnsi="Cambria Math"/>
                              </w:rPr>
                              <m:t>1</m:t>
                            </m:r>
                          </m:sub>
                        </m:sSub>
                      </m:num>
                      <m:den>
                        <m:r>
                          <w:rPr>
                            <w:rFonts w:ascii="Cambria Math" w:hAnsi="Cambria Math"/>
                          </w:rPr>
                          <m:t>2</m:t>
                        </m:r>
                      </m:den>
                    </m:f>
                  </m:e>
                </m:d>
              </m:oMath>
            </m:oMathPara>
          </w:p>
        </w:tc>
        <w:tc>
          <w:tcPr>
            <w:tcW w:w="2693" w:type="dxa"/>
            <w:vAlign w:val="center"/>
          </w:tcPr>
          <w:p w:rsidR="000073DB" w:rsidRDefault="00432365" w:rsidP="00CA6DAA">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3x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r>
                      <m:rPr>
                        <m:sty m:val="bi"/>
                      </m:rPr>
                      <w:rPr>
                        <w:rFonts w:ascii="Cambria Math" w:hAnsi="Cambria Math"/>
                      </w:rPr>
                      <m:t>z</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hk</m:t>
                            </m:r>
                          </m:e>
                          <m:sub>
                            <m:r>
                              <w:rPr>
                                <w:rFonts w:ascii="Cambria Math" w:hAnsi="Cambria Math"/>
                              </w:rPr>
                              <m:t>2</m:t>
                            </m:r>
                          </m:sub>
                        </m:sSub>
                      </m:num>
                      <m:den>
                        <m:r>
                          <w:rPr>
                            <w:rFonts w:ascii="Cambria Math" w:hAnsi="Cambria Math"/>
                          </w:rPr>
                          <m:t>2</m:t>
                        </m:r>
                      </m:den>
                    </m:f>
                  </m:e>
                </m:d>
              </m:oMath>
            </m:oMathPara>
          </w:p>
        </w:tc>
        <w:tc>
          <w:tcPr>
            <w:tcW w:w="2664" w:type="dxa"/>
            <w:vAlign w:val="center"/>
          </w:tcPr>
          <w:p w:rsidR="000073DB" w:rsidRDefault="00432365" w:rsidP="00CA6DAA">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4x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 xml:space="preserve">t+h, </m:t>
                    </m:r>
                    <m:r>
                      <m:rPr>
                        <m:sty m:val="bi"/>
                      </m:rPr>
                      <w:rPr>
                        <w:rFonts w:ascii="Cambria Math" w:hAnsi="Cambria Math"/>
                      </w:rPr>
                      <m:t>z</m:t>
                    </m:r>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3</m:t>
                        </m:r>
                      </m:sub>
                    </m:sSub>
                  </m:e>
                </m:d>
              </m:oMath>
            </m:oMathPara>
          </w:p>
        </w:tc>
      </w:tr>
    </w:tbl>
    <w:p w:rsidR="00CA6DAA" w:rsidRDefault="0043171B">
      <w:r>
        <w:t xml:space="preserve">Where </w:t>
      </w:r>
      <w:r w:rsidRPr="0043171B">
        <w:rPr>
          <w:b/>
          <w:i/>
        </w:rPr>
        <w:t>z</w:t>
      </w:r>
      <w:r>
        <w:t xml:space="preserve"> denotes each of the variables. H</w:t>
      </w:r>
      <w:r w:rsidR="00CA6DAA">
        <w:t>ence the new value for x can be calculated:</w:t>
      </w:r>
    </w:p>
    <w:p w:rsidR="00CA6DAA" w:rsidRDefault="00432365">
      <m:oMathPara>
        <m:oMath>
          <m:sSub>
            <m:sSubPr>
              <m:ctrlPr>
                <w:rPr>
                  <w:rFonts w:ascii="Cambria Math" w:hAnsi="Cambria Math"/>
                  <w:i/>
                </w:rPr>
              </m:ctrlPr>
            </m:sSubPr>
            <m:e>
              <m:r>
                <w:rPr>
                  <w:rFonts w:ascii="Cambria Math" w:hAnsi="Cambria Math"/>
                </w:rPr>
                <m:t>x</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1x</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2k</m:t>
              </m:r>
            </m:e>
            <m:sub>
              <m:r>
                <w:rPr>
                  <w:rFonts w:ascii="Cambria Math" w:hAnsi="Cambria Math"/>
                </w:rPr>
                <m:t>3x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4x</m:t>
              </m:r>
            </m:sub>
          </m:sSub>
          <m:r>
            <w:rPr>
              <w:rFonts w:ascii="Cambria Math" w:hAnsi="Cambria Math"/>
            </w:rPr>
            <m:t>)</m:t>
          </m:r>
        </m:oMath>
      </m:oMathPara>
    </w:p>
    <w:p w:rsidR="0030648F" w:rsidRDefault="00CA6DAA">
      <w:r>
        <w:t>The other k values all depend on a specific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tblPr>
      <w:tblGrid>
        <w:gridCol w:w="1526"/>
        <w:gridCol w:w="2693"/>
        <w:gridCol w:w="2693"/>
        <w:gridCol w:w="2664"/>
      </w:tblGrid>
      <w:tr w:rsidR="0030648F" w:rsidTr="00E1483A">
        <w:tc>
          <w:tcPr>
            <w:tcW w:w="1526" w:type="dxa"/>
            <w:vAlign w:val="center"/>
          </w:tcPr>
          <w:p w:rsidR="0030648F" w:rsidRDefault="00432365" w:rsidP="0015752A">
            <w:pPr>
              <w:jc w:val="center"/>
            </w:pPr>
            <m:oMathPara>
              <m:oMath>
                <m:sSub>
                  <m:sSubPr>
                    <m:ctrlPr>
                      <w:rPr>
                        <w:rFonts w:ascii="Cambria Math" w:hAnsi="Cambria Math"/>
                        <w:i/>
                      </w:rPr>
                    </m:ctrlPr>
                  </m:sSubPr>
                  <m:e>
                    <m:r>
                      <m:rPr>
                        <m:sty m:val="bi"/>
                      </m:rP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1</m:t>
                    </m:r>
                  </m:sub>
                </m:sSub>
                <m:r>
                  <w:rPr>
                    <w:rFonts w:ascii="Cambria Math" w:hAnsi="Cambria Math"/>
                  </w:rPr>
                  <m:t>[…]</m:t>
                </m:r>
              </m:oMath>
            </m:oMathPara>
          </w:p>
        </w:tc>
        <w:tc>
          <w:tcPr>
            <w:tcW w:w="2693" w:type="dxa"/>
            <w:vAlign w:val="center"/>
          </w:tcPr>
          <w:p w:rsidR="0030648F" w:rsidRDefault="00432365" w:rsidP="0030648F">
            <w:pPr>
              <w:jc w:val="center"/>
            </w:pPr>
            <m:oMathPara>
              <m:oMath>
                <m:sSub>
                  <m:sSubPr>
                    <m:ctrlPr>
                      <w:rPr>
                        <w:rFonts w:ascii="Cambria Math" w:hAnsi="Cambria Math"/>
                        <w:i/>
                      </w:rPr>
                    </m:ctrlPr>
                  </m:sSubPr>
                  <m:e>
                    <m:r>
                      <m:rPr>
                        <m:sty m:val="bi"/>
                      </m:rPr>
                      <w:rPr>
                        <w:rFonts w:ascii="Cambria Math" w:hAnsi="Cambria Math"/>
                      </w:rPr>
                      <m:t>k</m:t>
                    </m:r>
                  </m:e>
                  <m:sub>
                    <m:r>
                      <w:rPr>
                        <w:rFonts w:ascii="Cambria Math" w:hAnsi="Cambria Math"/>
                      </w:rPr>
                      <m:t>y</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2</m:t>
                    </m:r>
                  </m:sub>
                </m:sSub>
                <m:d>
                  <m:dPr>
                    <m:begChr m:val="["/>
                    <m:endChr m:val="]"/>
                    <m:ctrlPr>
                      <w:rPr>
                        <w:rFonts w:ascii="Cambria Math" w:hAnsi="Cambria Math"/>
                        <w:i/>
                      </w:rPr>
                    </m:ctrlPr>
                  </m:dPr>
                  <m:e>
                    <m:r>
                      <w:rPr>
                        <w:rFonts w:ascii="Cambria Math" w:hAnsi="Cambria Math"/>
                      </w:rPr>
                      <m:t>…</m:t>
                    </m:r>
                  </m:e>
                </m:d>
              </m:oMath>
            </m:oMathPara>
          </w:p>
        </w:tc>
        <w:tc>
          <w:tcPr>
            <w:tcW w:w="2693" w:type="dxa"/>
            <w:vAlign w:val="center"/>
          </w:tcPr>
          <w:p w:rsidR="0030648F" w:rsidRDefault="00432365" w:rsidP="0030648F">
            <w:pPr>
              <w:jc w:val="center"/>
            </w:pPr>
            <m:oMathPara>
              <m:oMath>
                <m:sSub>
                  <m:sSubPr>
                    <m:ctrlPr>
                      <w:rPr>
                        <w:rFonts w:ascii="Cambria Math" w:hAnsi="Cambria Math"/>
                        <w:i/>
                      </w:rPr>
                    </m:ctrlPr>
                  </m:sSubPr>
                  <m:e>
                    <m:r>
                      <m:rPr>
                        <m:sty m:val="bi"/>
                      </m:rPr>
                      <w:rPr>
                        <w:rFonts w:ascii="Cambria Math" w:hAnsi="Cambria Math"/>
                      </w:rPr>
                      <m:t>k</m:t>
                    </m:r>
                  </m:e>
                  <m:sub>
                    <m:sSub>
                      <m:sSubPr>
                        <m:ctrlPr>
                          <w:rPr>
                            <w:rFonts w:ascii="Cambria Math" w:hAnsi="Cambria Math"/>
                            <w:i/>
                          </w:rPr>
                        </m:ctrlPr>
                      </m:sSubPr>
                      <m:e>
                        <m:r>
                          <w:rPr>
                            <w:rFonts w:ascii="Cambria Math" w:hAnsi="Cambria Math"/>
                          </w:rPr>
                          <m:t>v</m:t>
                        </m:r>
                      </m:e>
                      <m:sub>
                        <m:r>
                          <w:rPr>
                            <w:rFonts w:ascii="Cambria Math" w:hAnsi="Cambria Math"/>
                          </w:rPr>
                          <m:t>x</m:t>
                        </m:r>
                      </m:sub>
                    </m:sSub>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3</m:t>
                    </m:r>
                  </m:sub>
                </m:sSub>
                <m:d>
                  <m:dPr>
                    <m:begChr m:val="["/>
                    <m:endChr m:val="]"/>
                    <m:ctrlPr>
                      <w:rPr>
                        <w:rFonts w:ascii="Cambria Math" w:hAnsi="Cambria Math"/>
                        <w:i/>
                      </w:rPr>
                    </m:ctrlPr>
                  </m:dPr>
                  <m:e>
                    <m:r>
                      <w:rPr>
                        <w:rFonts w:ascii="Cambria Math" w:hAnsi="Cambria Math"/>
                      </w:rPr>
                      <m:t>…</m:t>
                    </m:r>
                  </m:e>
                </m:d>
              </m:oMath>
            </m:oMathPara>
          </w:p>
        </w:tc>
        <w:tc>
          <w:tcPr>
            <w:tcW w:w="2664" w:type="dxa"/>
            <w:vAlign w:val="center"/>
          </w:tcPr>
          <w:p w:rsidR="0030648F" w:rsidRDefault="00432365" w:rsidP="0030648F">
            <w:pPr>
              <w:jc w:val="center"/>
            </w:pPr>
            <m:oMathPara>
              <m:oMath>
                <m:sSub>
                  <m:sSubPr>
                    <m:ctrlPr>
                      <w:rPr>
                        <w:rFonts w:ascii="Cambria Math" w:hAnsi="Cambria Math"/>
                        <w:i/>
                      </w:rPr>
                    </m:ctrlPr>
                  </m:sSubPr>
                  <m:e>
                    <m:r>
                      <m:rPr>
                        <m:sty m:val="bi"/>
                      </m:rPr>
                      <w:rPr>
                        <w:rFonts w:ascii="Cambria Math" w:hAnsi="Cambria Math"/>
                      </w:rPr>
                      <m:t>k</m:t>
                    </m:r>
                  </m:e>
                  <m:sub>
                    <m:sSub>
                      <m:sSubPr>
                        <m:ctrlPr>
                          <w:rPr>
                            <w:rFonts w:ascii="Cambria Math" w:hAnsi="Cambria Math"/>
                            <w:i/>
                          </w:rPr>
                        </m:ctrlPr>
                      </m:sSubPr>
                      <m:e>
                        <m:r>
                          <w:rPr>
                            <w:rFonts w:ascii="Cambria Math" w:hAnsi="Cambria Math"/>
                          </w:rPr>
                          <m:t>v</m:t>
                        </m:r>
                      </m:e>
                      <m:sub>
                        <m:r>
                          <w:rPr>
                            <w:rFonts w:ascii="Cambria Math" w:hAnsi="Cambria Math"/>
                          </w:rPr>
                          <m:t>y</m:t>
                        </m:r>
                      </m:sub>
                    </m:sSub>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4</m:t>
                    </m:r>
                  </m:sub>
                </m:sSub>
                <m:d>
                  <m:dPr>
                    <m:begChr m:val="["/>
                    <m:endChr m:val="]"/>
                    <m:ctrlPr>
                      <w:rPr>
                        <w:rFonts w:ascii="Cambria Math" w:hAnsi="Cambria Math"/>
                        <w:i/>
                      </w:rPr>
                    </m:ctrlPr>
                  </m:dPr>
                  <m:e>
                    <m:r>
                      <w:rPr>
                        <w:rFonts w:ascii="Cambria Math" w:hAnsi="Cambria Math"/>
                      </w:rPr>
                      <m:t>…</m:t>
                    </m:r>
                  </m:e>
                </m:d>
              </m:oMath>
            </m:oMathPara>
          </w:p>
        </w:tc>
      </w:tr>
    </w:tbl>
    <w:p w:rsidR="0030648F" w:rsidRDefault="00CA6DAA">
      <w:r>
        <w:t xml:space="preserve">Here the bold type denotes that there are in fact four </w:t>
      </w:r>
      <w:r w:rsidRPr="00CA6DAA">
        <w:rPr>
          <w:i/>
        </w:rPr>
        <w:t>k</w:t>
      </w:r>
      <w:r>
        <w:t xml:space="preserve"> values for each variable. Having calculated the k values we can then calculate </w:t>
      </w:r>
      <w:r w:rsidR="0043171B">
        <w:t xml:space="preserve">the new value of </w:t>
      </w:r>
      <w:r>
        <w:t>each variable similarly to how we calculated x:</w:t>
      </w:r>
    </w:p>
    <w:p w:rsidR="00CA6DAA" w:rsidRDefault="00432365">
      <m:oMathPara>
        <m:oMath>
          <m:sSub>
            <m:sSubPr>
              <m:ctrlPr>
                <w:rPr>
                  <w:rFonts w:ascii="Cambria Math" w:hAnsi="Cambria Math"/>
                  <w:i/>
                </w:rPr>
              </m:ctrlPr>
            </m:sSubPr>
            <m:e>
              <m:r>
                <m:rPr>
                  <m:sty m:val="bi"/>
                </m:rPr>
                <w:rPr>
                  <w:rFonts w:ascii="Cambria Math" w:hAnsi="Cambria Math"/>
                </w:rPr>
                <m:t>a</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a</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6</m:t>
              </m:r>
            </m:den>
          </m:f>
          <m:r>
            <w:rPr>
              <w:rFonts w:ascii="Cambria Math" w:hAnsi="Cambria Math"/>
            </w:rPr>
            <m:t>(</m:t>
          </m:r>
          <m:sSub>
            <m:sSubPr>
              <m:ctrlPr>
                <w:rPr>
                  <w:rFonts w:ascii="Cambria Math" w:hAnsi="Cambria Math"/>
                  <w:i/>
                </w:rPr>
              </m:ctrlPr>
            </m:sSubPr>
            <m:e>
              <m:r>
                <m:rPr>
                  <m:sty m:val="bi"/>
                </m:rPr>
                <w:rPr>
                  <w:rFonts w:ascii="Cambria Math" w:hAnsi="Cambria Math"/>
                </w:rPr>
                <m:t>k</m:t>
              </m:r>
            </m:e>
            <m:sub>
              <m:r>
                <w:rPr>
                  <w:rFonts w:ascii="Cambria Math" w:hAnsi="Cambria Math"/>
                </w:rPr>
                <m:t>1a</m:t>
              </m:r>
            </m:sub>
          </m:sSub>
          <m:r>
            <w:rPr>
              <w:rFonts w:ascii="Cambria Math" w:hAnsi="Cambria Math"/>
            </w:rPr>
            <m:t>+2</m:t>
          </m:r>
          <m:sSub>
            <m:sSubPr>
              <m:ctrlPr>
                <w:rPr>
                  <w:rFonts w:ascii="Cambria Math" w:hAnsi="Cambria Math"/>
                  <w:i/>
                </w:rPr>
              </m:ctrlPr>
            </m:sSubPr>
            <m:e>
              <m:r>
                <m:rPr>
                  <m:sty m:val="bi"/>
                </m:rPr>
                <w:rPr>
                  <w:rFonts w:ascii="Cambria Math" w:hAnsi="Cambria Math"/>
                </w:rPr>
                <m:t>k</m:t>
              </m:r>
            </m:e>
            <m:sub>
              <m:r>
                <w:rPr>
                  <w:rFonts w:ascii="Cambria Math" w:hAnsi="Cambria Math"/>
                </w:rPr>
                <m:t>2a</m:t>
              </m:r>
            </m:sub>
          </m:sSub>
          <m:r>
            <w:rPr>
              <w:rFonts w:ascii="Cambria Math" w:hAnsi="Cambria Math"/>
            </w:rPr>
            <m:t>+</m:t>
          </m:r>
          <m:sSub>
            <m:sSubPr>
              <m:ctrlPr>
                <w:rPr>
                  <w:rFonts w:ascii="Cambria Math" w:hAnsi="Cambria Math"/>
                  <w:i/>
                </w:rPr>
              </m:ctrlPr>
            </m:sSubPr>
            <m:e>
              <m:r>
                <w:rPr>
                  <w:rFonts w:ascii="Cambria Math" w:hAnsi="Cambria Math"/>
                </w:rPr>
                <m:t>2</m:t>
              </m:r>
              <m:r>
                <m:rPr>
                  <m:sty m:val="bi"/>
                </m:rPr>
                <w:rPr>
                  <w:rFonts w:ascii="Cambria Math" w:hAnsi="Cambria Math"/>
                </w:rPr>
                <m:t>k</m:t>
              </m:r>
            </m:e>
            <m:sub>
              <m:r>
                <w:rPr>
                  <w:rFonts w:ascii="Cambria Math" w:hAnsi="Cambria Math"/>
                </w:rPr>
                <m:t>3a</m:t>
              </m:r>
            </m:sub>
          </m:sSub>
          <m:r>
            <w:rPr>
              <w:rFonts w:ascii="Cambria Math" w:hAnsi="Cambria Math"/>
            </w:rPr>
            <m:t>+</m:t>
          </m:r>
          <m:sSub>
            <m:sSubPr>
              <m:ctrlPr>
                <w:rPr>
                  <w:rFonts w:ascii="Cambria Math" w:hAnsi="Cambria Math"/>
                  <w:i/>
                </w:rPr>
              </m:ctrlPr>
            </m:sSubPr>
            <m:e>
              <m:r>
                <m:rPr>
                  <m:sty m:val="bi"/>
                </m:rPr>
                <w:rPr>
                  <w:rFonts w:ascii="Cambria Math" w:hAnsi="Cambria Math"/>
                </w:rPr>
                <m:t>k</m:t>
              </m:r>
            </m:e>
            <m:sub>
              <m:r>
                <w:rPr>
                  <w:rFonts w:ascii="Cambria Math" w:hAnsi="Cambria Math"/>
                </w:rPr>
                <m:t>4a</m:t>
              </m:r>
            </m:sub>
          </m:sSub>
          <m:r>
            <w:rPr>
              <w:rFonts w:ascii="Cambria Math" w:hAnsi="Cambria Math"/>
            </w:rPr>
            <m:t>)</m:t>
          </m:r>
        </m:oMath>
      </m:oMathPara>
    </w:p>
    <w:p w:rsidR="0003102C" w:rsidRDefault="0044089A" w:rsidP="00CA6DAA">
      <w:r>
        <w:t xml:space="preserve">Where </w:t>
      </w:r>
      <w:r w:rsidR="00B446FB" w:rsidRPr="00B446FB">
        <w:rPr>
          <w:b/>
          <w:i/>
        </w:rPr>
        <w:t>a</w:t>
      </w:r>
      <w:r>
        <w:t xml:space="preserve"> </w:t>
      </w:r>
      <w:r w:rsidR="0043171B">
        <w:t>can be replaced with each variable</w:t>
      </w:r>
      <w:r w:rsidR="00B446FB">
        <w:t>.</w:t>
      </w:r>
      <w:r w:rsidR="00E1483A">
        <w:t xml:space="preserve"> </w:t>
      </w:r>
    </w:p>
    <w:p w:rsidR="002C7049" w:rsidRDefault="00E1483A" w:rsidP="00CA6DAA">
      <w:r>
        <w:t xml:space="preserve">I have written a program that simulates a small probe being </w:t>
      </w:r>
      <w:r w:rsidR="002C7049">
        <w:t xml:space="preserve">affected by Earth’s gravity.  It calculates using a </w:t>
      </w:r>
      <w:proofErr w:type="spellStart"/>
      <w:r w:rsidR="002C7049">
        <w:t>timestep</w:t>
      </w:r>
      <w:proofErr w:type="spellEnd"/>
      <w:r w:rsidR="002C7049">
        <w:t xml:space="preserve"> of one minute and the simulation runs either for 10 days or until the probe crashes into the earth or returns to its starting position. Data from each calculation is outputted to a text file, and can then be plotted in order to see the path that the probe takes. Figure on</w:t>
      </w:r>
      <w:r w:rsidR="006F20D3">
        <w:t>e</w:t>
      </w:r>
      <w:r w:rsidR="002C7049">
        <w:t xml:space="preserve"> shows the probe starting </w:t>
      </w:r>
      <w:r w:rsidR="00F51642">
        <w:t>10e6</w:t>
      </w:r>
      <w:r w:rsidR="00A15F7C">
        <w:t xml:space="preserve"> </w:t>
      </w:r>
      <w:proofErr w:type="spellStart"/>
      <w:r w:rsidR="00F51642">
        <w:t>metres</w:t>
      </w:r>
      <w:proofErr w:type="spellEnd"/>
      <w:r w:rsidR="00F51642">
        <w:t xml:space="preserve"> away from the earth with a large velocity diagonally away from the earth. However, it is slower than the escape speed and hence we see the probe crash into the surface of the earth.</w:t>
      </w:r>
      <w:r w:rsidR="002C7049">
        <w:t xml:space="preserve"> </w:t>
      </w:r>
    </w:p>
    <w:p w:rsidR="002C7049" w:rsidRDefault="00F51642" w:rsidP="00F51642">
      <w:pPr>
        <w:pStyle w:val="Caption1"/>
      </w:pPr>
      <w:r w:rsidRPr="00F51642">
        <w:rPr>
          <w:noProof/>
          <w:lang w:val="en-GB" w:eastAsia="en-GB"/>
        </w:rPr>
        <w:lastRenderedPageBreak/>
        <w:drawing>
          <wp:inline distT="0" distB="0" distL="0" distR="0">
            <wp:extent cx="2046233" cy="1639614"/>
            <wp:effectExtent l="19050" t="0" r="11167"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C7049" w:rsidRDefault="002C7049" w:rsidP="002C7049">
      <w:pPr>
        <w:pStyle w:val="Caption1"/>
      </w:pPr>
      <w:r>
        <w:t>Figure 1: The probe crashing.</w:t>
      </w:r>
      <w:r w:rsidR="00806E6D">
        <w:t xml:space="preserve"> Red circle is the earth.</w:t>
      </w:r>
    </w:p>
    <w:p w:rsidR="00E1483A" w:rsidRDefault="002C7049" w:rsidP="00CA6DAA">
      <w:r>
        <w:t>Figure 2 shows an eccentric orbit created when the probe was launched</w:t>
      </w:r>
      <w:r w:rsidR="00E853A1">
        <w:t xml:space="preserve"> with from (-7000000, 0) with velocity (0, 10500) m/s.</w:t>
      </w:r>
    </w:p>
    <w:p w:rsidR="002C7049" w:rsidRDefault="001B5862" w:rsidP="00971D59">
      <w:pPr>
        <w:pStyle w:val="Caption1"/>
      </w:pPr>
      <w:r w:rsidRPr="001B5862">
        <w:drawing>
          <wp:inline distT="0" distB="0" distL="0" distR="0">
            <wp:extent cx="5293929" cy="1828800"/>
            <wp:effectExtent l="19050" t="0" r="21021" b="0"/>
            <wp:docPr id="8"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2C7049" w:rsidRDefault="002C7049" w:rsidP="002C7049">
      <w:pPr>
        <w:pStyle w:val="Caption1"/>
      </w:pPr>
      <w:r>
        <w:t>Figure 1: An eccentric probe orbit</w:t>
      </w:r>
      <w:r w:rsidR="00806E6D">
        <w:t>. Red circle is the earth</w:t>
      </w:r>
    </w:p>
    <w:p w:rsidR="002C7049" w:rsidRDefault="002C7049" w:rsidP="00CA6DAA">
      <w:r>
        <w:t xml:space="preserve">Figure </w:t>
      </w:r>
      <w:r w:rsidR="006F20D3">
        <w:t>3</w:t>
      </w:r>
      <w:r>
        <w:t xml:space="preserve"> shows </w:t>
      </w:r>
      <w:r w:rsidR="00A15F7C">
        <w:t>a</w:t>
      </w:r>
      <w:r>
        <w:t xml:space="preserve"> circular orbit which was created when the probe</w:t>
      </w:r>
      <w:r w:rsidR="00A15F7C">
        <w:t xml:space="preserve"> was launched from (-7000000, 0) </w:t>
      </w:r>
      <w:r w:rsidR="00E853A1">
        <w:t xml:space="preserve">m </w:t>
      </w:r>
      <w:r w:rsidR="00A15F7C">
        <w:t xml:space="preserve">with a velocity of (0, </w:t>
      </w:r>
      <w:r w:rsidR="00A15F7C" w:rsidRPr="00A15F7C">
        <w:t>7543.9</w:t>
      </w:r>
      <w:r w:rsidR="00A15F7C">
        <w:t>)</w:t>
      </w:r>
      <w:r w:rsidR="00E853A1">
        <w:t xml:space="preserve"> m/s</w:t>
      </w:r>
      <w:r w:rsidR="00A15F7C">
        <w:t>.</w:t>
      </w:r>
    </w:p>
    <w:p w:rsidR="002C7049" w:rsidRDefault="00A15F7C" w:rsidP="00A15F7C">
      <w:pPr>
        <w:pStyle w:val="Caption1"/>
      </w:pPr>
      <w:r w:rsidRPr="00A15F7C">
        <w:drawing>
          <wp:inline distT="0" distB="0" distL="0" distR="0">
            <wp:extent cx="3354771" cy="2333297"/>
            <wp:effectExtent l="19050" t="0" r="17079" b="0"/>
            <wp:docPr id="7"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2C7049" w:rsidRDefault="002C7049" w:rsidP="002C7049">
      <w:pPr>
        <w:pStyle w:val="Caption1"/>
      </w:pPr>
      <w:r>
        <w:t>Figure 3: A circular probe orbit</w:t>
      </w:r>
      <w:r w:rsidR="00806E6D">
        <w:t>. Red circle is the earth.</w:t>
      </w:r>
    </w:p>
    <w:p w:rsidR="001B5862" w:rsidRDefault="002C7049">
      <w:r>
        <w:lastRenderedPageBreak/>
        <w:t xml:space="preserve">My program also calculates the energy of the probe by summing the gravitational potential and the kinetic energy of the probe at each </w:t>
      </w:r>
      <w:proofErr w:type="spellStart"/>
      <w:r>
        <w:t>timestep</w:t>
      </w:r>
      <w:proofErr w:type="spellEnd"/>
      <w:r>
        <w:t xml:space="preserve">. I am interested in the conservation of energy, not the actual numbers and hence the mass of the probe is arbitrarily chosen to be 1. </w:t>
      </w:r>
      <w:r w:rsidR="009B4DF7">
        <w:t>Figure 4 shows the kinetic and potential energy of the probe over time. All appears to be well; however the scale is distorting the information. Figures 5 and 6 give a better indication of what is occurring.</w:t>
      </w:r>
    </w:p>
    <w:p w:rsidR="00806E6D" w:rsidRDefault="00806E6D" w:rsidP="009B4DF7">
      <w:pPr>
        <w:pStyle w:val="Caption1"/>
      </w:pPr>
      <w:r w:rsidRPr="00806E6D">
        <w:drawing>
          <wp:inline distT="0" distB="0" distL="0" distR="0">
            <wp:extent cx="4104376" cy="2182483"/>
            <wp:effectExtent l="19050" t="0" r="10424" b="8267"/>
            <wp:docPr id="10"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B4DF7" w:rsidRDefault="009B4DF7" w:rsidP="009B4DF7">
      <w:pPr>
        <w:pStyle w:val="Caption1"/>
      </w:pPr>
      <w:r>
        <w:t>Figure 4: the kinetic and potential energy of the probe</w:t>
      </w:r>
    </w:p>
    <w:p w:rsidR="009B4DF7" w:rsidRDefault="009B4DF7" w:rsidP="009B4DF7">
      <w:pPr>
        <w:pStyle w:val="Caption1"/>
      </w:pPr>
      <w:r w:rsidRPr="009B4DF7">
        <w:drawing>
          <wp:inline distT="0" distB="0" distL="0" distR="0">
            <wp:extent cx="3517780" cy="1526875"/>
            <wp:effectExtent l="19050" t="0" r="25520" b="0"/>
            <wp:docPr id="12"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B4DF7" w:rsidRDefault="009B4DF7" w:rsidP="009B4DF7">
      <w:pPr>
        <w:pStyle w:val="Caption1"/>
      </w:pPr>
      <w:r>
        <w:t>Figure 5: potential energy of the probe</w:t>
      </w:r>
    </w:p>
    <w:p w:rsidR="009B4DF7" w:rsidRDefault="009B4DF7" w:rsidP="009B4DF7">
      <w:pPr>
        <w:pStyle w:val="Caption1"/>
      </w:pPr>
      <w:r w:rsidRPr="009B4DF7">
        <w:drawing>
          <wp:inline distT="0" distB="0" distL="0" distR="0">
            <wp:extent cx="3474648" cy="1492370"/>
            <wp:effectExtent l="19050" t="0" r="11502" b="0"/>
            <wp:docPr id="13"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4DF7" w:rsidRDefault="009B4DF7" w:rsidP="009B4DF7">
      <w:pPr>
        <w:pStyle w:val="Caption1"/>
      </w:pPr>
      <w:r>
        <w:t>Figure 6: kinetic energy of the probe</w:t>
      </w:r>
    </w:p>
    <w:p w:rsidR="009B4DF7" w:rsidRDefault="009B4DF7" w:rsidP="009B4DF7">
      <w:r>
        <w:t xml:space="preserve">We hope that the oscillations will cancel out when we calculate the total </w:t>
      </w:r>
      <w:r w:rsidR="00971D59">
        <w:t>energy;</w:t>
      </w:r>
      <w:r>
        <w:t xml:space="preserve"> however this is not the case, as can be seen in figure 7. </w:t>
      </w:r>
    </w:p>
    <w:p w:rsidR="00A22A1E" w:rsidRDefault="00A22A1E" w:rsidP="009B4DF7">
      <w:r w:rsidRPr="00A22A1E">
        <w:lastRenderedPageBreak/>
        <w:drawing>
          <wp:inline distT="0" distB="0" distL="0" distR="0">
            <wp:extent cx="5752022" cy="1708030"/>
            <wp:effectExtent l="19050" t="0" r="20128" b="6470"/>
            <wp:docPr id="14"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A22A1E" w:rsidRDefault="00A22A1E" w:rsidP="00A22A1E">
      <w:pPr>
        <w:pStyle w:val="Caption1"/>
      </w:pPr>
      <w:r>
        <w:t>Figure 7: total energy of the probe.</w:t>
      </w:r>
    </w:p>
    <w:p w:rsidR="00A22A1E" w:rsidRPr="00971D59" w:rsidRDefault="00A22A1E" w:rsidP="00A22A1E">
      <w:r>
        <w:t xml:space="preserve">The oscillations are dependent on the time increment used in the </w:t>
      </w:r>
      <w:proofErr w:type="spellStart"/>
      <w:r>
        <w:t>Runge-Kutta</w:t>
      </w:r>
      <w:proofErr w:type="spellEnd"/>
      <w:r>
        <w:t xml:space="preserve"> calculation. If a larger time increment is used then</w:t>
      </w:r>
      <w:r w:rsidR="00971D59">
        <w:t xml:space="preserve"> the frequency of the oscillations increases. Hence if a small enough time increment is used then it appears that the energy is merely increasing. In the long term energy </w:t>
      </w:r>
      <w:r w:rsidR="00971D59">
        <w:rPr>
          <w:b/>
        </w:rPr>
        <w:t xml:space="preserve">is </w:t>
      </w:r>
      <w:r w:rsidR="00971D59" w:rsidRPr="00971D59">
        <w:t>being conserved</w:t>
      </w:r>
      <w:r w:rsidR="00971D59">
        <w:t>, but in the short term these oscillations are very frustrating. I hypothesize that these oscillations are due to repeated undershooting and overshooting</w:t>
      </w:r>
      <w:r w:rsidR="00971D59" w:rsidRPr="00971D59">
        <w:t xml:space="preserve"> </w:t>
      </w:r>
      <w:r w:rsidR="00971D59">
        <w:t xml:space="preserve">in the </w:t>
      </w:r>
      <w:proofErr w:type="spellStart"/>
      <w:r w:rsidR="00971D59">
        <w:t>Runge</w:t>
      </w:r>
      <w:proofErr w:type="spellEnd"/>
      <w:r w:rsidR="00971D59">
        <w:t xml:space="preserve"> </w:t>
      </w:r>
      <w:proofErr w:type="spellStart"/>
      <w:r w:rsidR="00971D59">
        <w:t>Kutta</w:t>
      </w:r>
      <w:proofErr w:type="spellEnd"/>
      <w:r w:rsidR="00971D59">
        <w:t xml:space="preserve"> method. </w:t>
      </w:r>
    </w:p>
    <w:p w:rsidR="00A90B79" w:rsidRDefault="008342CB" w:rsidP="00A90B79">
      <w:pPr>
        <w:pStyle w:val="Heading1"/>
      </w:pPr>
      <w:r>
        <w:t>m</w:t>
      </w:r>
      <w:r w:rsidR="00A90B79">
        <w:t>oon flyby</w:t>
      </w:r>
    </w:p>
    <w:p w:rsidR="00A90B79" w:rsidRDefault="006F20D3" w:rsidP="00A90B79">
      <w:r>
        <w:t xml:space="preserve">Secondly I attempted to simulate a probe being launched from earth, flying </w:t>
      </w:r>
      <w:r w:rsidR="00301939">
        <w:t>close to</w:t>
      </w:r>
      <w:r>
        <w:t xml:space="preserve"> the moon </w:t>
      </w:r>
      <w:r w:rsidR="00301939">
        <w:t xml:space="preserve">(within 500km) and then returning to the Earth. </w:t>
      </w:r>
      <w:r>
        <w:t>To do this I add</w:t>
      </w:r>
      <w:r w:rsidR="00301939">
        <w:t>ed</w:t>
      </w:r>
      <w:r>
        <w:t xml:space="preserve"> in a term to allow for the effect of the Moons gravity. </w:t>
      </w:r>
      <w:r w:rsidR="00B14304">
        <w:t xml:space="preserve">I assumed that the earth was stationary relative to the moon. </w:t>
      </w:r>
      <w:r>
        <w:t>Our equation becomes:</w:t>
      </w:r>
    </w:p>
    <w:p w:rsidR="006F20D3" w:rsidRDefault="006F20D3" w:rsidP="006F20D3">
      <w:pPr>
        <w:rPr>
          <w:b/>
        </w:rPr>
      </w:pPr>
      <m:oMathPara>
        <m:oMath>
          <m:r>
            <w:rPr>
              <w:rFonts w:ascii="Cambria Math" w:hAnsi="Cambria Math"/>
            </w:rPr>
            <m:t>m</m:t>
          </m:r>
          <m:acc>
            <m:accPr>
              <m:chr m:val="̈"/>
              <m:ctrlPr>
                <w:rPr>
                  <w:rFonts w:ascii="Cambria Math" w:hAnsi="Cambria Math"/>
                  <w:i/>
                </w:rPr>
              </m:ctrlPr>
            </m:accPr>
            <m:e>
              <m:r>
                <m:rPr>
                  <m:sty m:val="bi"/>
                </m:rPr>
                <w:rPr>
                  <w:rFonts w:ascii="Cambria Math" w:hAnsi="Cambria Math"/>
                </w:rPr>
                <m:t>r</m:t>
              </m:r>
            </m:e>
          </m:acc>
          <m:r>
            <w:rPr>
              <w:rFonts w:ascii="Cambria Math" w:hAnsi="Cambria Math"/>
            </w:rPr>
            <m:t xml:space="preserve">= </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E</m:t>
                          </m:r>
                        </m:sub>
                      </m:sSub>
                    </m:e>
                  </m:d>
                </m:e>
                <m:sup>
                  <m:r>
                    <w:rPr>
                      <w:rFonts w:ascii="Cambria Math" w:hAnsi="Cambria Math"/>
                    </w:rPr>
                    <m:t>3</m:t>
                  </m:r>
                </m:sup>
              </m:sSup>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E</m:t>
              </m:r>
            </m:sub>
          </m:sSub>
          <m:r>
            <m:rPr>
              <m:sty m:val="bi"/>
            </m:rPr>
            <w:rPr>
              <w:rFonts w:ascii="Cambria Math" w:hAnsi="Cambria Math"/>
            </w:rPr>
            <m:t xml:space="preserve"> )+ </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m:t>
                          </m:r>
                        </m:sub>
                      </m:sSub>
                    </m:e>
                  </m:d>
                </m:e>
                <m:sup>
                  <m:r>
                    <w:rPr>
                      <w:rFonts w:ascii="Cambria Math" w:hAnsi="Cambria Math"/>
                    </w:rPr>
                    <m:t>3</m:t>
                  </m:r>
                </m:sup>
              </m:sSup>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m:t>
              </m:r>
            </m:sub>
          </m:sSub>
          <m:r>
            <m:rPr>
              <m:sty m:val="bi"/>
            </m:rPr>
            <w:rPr>
              <w:rFonts w:ascii="Cambria Math" w:hAnsi="Cambria Math"/>
            </w:rPr>
            <m:t xml:space="preserve"> )</m:t>
          </m:r>
        </m:oMath>
      </m:oMathPara>
    </w:p>
    <w:p w:rsidR="006F20D3" w:rsidRDefault="006F20D3" w:rsidP="006F20D3">
      <w:r w:rsidRPr="006F20D3">
        <w:t xml:space="preserve">The </w:t>
      </w:r>
      <w:r>
        <w:t>meaning of the various letters is explained by figure 4.</w:t>
      </w:r>
    </w:p>
    <w:p w:rsidR="006F20D3" w:rsidRDefault="006F20D3" w:rsidP="006F20D3">
      <w:pPr>
        <w:jc w:val="center"/>
      </w:pPr>
      <w:r>
        <w:rPr>
          <w:noProof/>
          <w:lang w:val="en-GB" w:eastAsia="en-GB"/>
        </w:rPr>
        <w:drawing>
          <wp:inline distT="0" distB="0" distL="0" distR="0">
            <wp:extent cx="2525742" cy="2014374"/>
            <wp:effectExtent l="19050" t="0" r="790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30435" t="14764" r="16601" b="9843"/>
                    <a:stretch>
                      <a:fillRect/>
                    </a:stretch>
                  </pic:blipFill>
                  <pic:spPr bwMode="auto">
                    <a:xfrm>
                      <a:off x="0" y="0"/>
                      <a:ext cx="2527478" cy="2015759"/>
                    </a:xfrm>
                    <a:prstGeom prst="rect">
                      <a:avLst/>
                    </a:prstGeom>
                    <a:noFill/>
                    <a:ln w="9525">
                      <a:noFill/>
                      <a:miter lim="800000"/>
                      <a:headEnd/>
                      <a:tailEnd/>
                    </a:ln>
                  </pic:spPr>
                </pic:pic>
              </a:graphicData>
            </a:graphic>
          </wp:inline>
        </w:drawing>
      </w:r>
    </w:p>
    <w:p w:rsidR="006F20D3" w:rsidRDefault="006F20D3" w:rsidP="006F20D3">
      <w:pPr>
        <w:pStyle w:val="Caption1"/>
      </w:pPr>
      <w:r>
        <w:t>Figure 4: diagram of the situation.</w:t>
      </w:r>
    </w:p>
    <w:p w:rsidR="006F20D3" w:rsidRDefault="006F20D3" w:rsidP="006F20D3">
      <w:r>
        <w:t>Hence our functions become more complex:</w:t>
      </w:r>
    </w:p>
    <w:p w:rsidR="00EE6550" w:rsidRDefault="00432365" w:rsidP="006F20D3">
      <w:pP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x</m:t>
              </m:r>
            </m:sub>
          </m:sSub>
        </m:oMath>
      </m:oMathPara>
    </w:p>
    <w:p w:rsidR="00EE6550" w:rsidRDefault="00432365" w:rsidP="006F20D3">
      <w:pP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2</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y</m:t>
              </m:r>
            </m:sub>
          </m:sSub>
        </m:oMath>
      </m:oMathPara>
    </w:p>
    <w:p w:rsidR="00EE6550" w:rsidRDefault="00432365" w:rsidP="006F20D3">
      <w:pPr>
        <w:rPr>
          <w:sz w:val="20"/>
        </w:rPr>
      </w:pPr>
      <m:oMathPara>
        <m:oMath>
          <m:sSub>
            <m:sSubPr>
              <m:ctrlPr>
                <w:rPr>
                  <w:rFonts w:ascii="Cambria Math" w:hAnsi="Cambria Math"/>
                  <w:b/>
                  <w:i/>
                  <w:sz w:val="20"/>
                </w:rPr>
              </m:ctrlPr>
            </m:sSubPr>
            <m:e>
              <m:r>
                <w:rPr>
                  <w:rFonts w:ascii="Cambria Math" w:hAnsi="Cambria Math"/>
                  <w:sz w:val="20"/>
                </w:rPr>
                <m:t>f</m:t>
              </m:r>
            </m:e>
            <m:sub>
              <m:r>
                <m:rPr>
                  <m:sty m:val="bi"/>
                </m:rPr>
                <w:rPr>
                  <w:rFonts w:ascii="Cambria Math" w:hAnsi="Cambria Math"/>
                  <w:sz w:val="20"/>
                </w:rPr>
                <m:t>3</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x</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E</m:t>
                  </m:r>
                </m:sub>
              </m:sSub>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xE</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xE</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yE</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p w:rsidR="00EE6550" w:rsidRPr="006F20D3" w:rsidRDefault="00432365" w:rsidP="006F20D3">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4</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y</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E</m:t>
                  </m:r>
                </m:sub>
              </m:sSub>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xM</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xE</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(x-</m:t>
                      </m:r>
                      <m:sSub>
                        <m:sSubPr>
                          <m:ctrlPr>
                            <w:rPr>
                              <w:rFonts w:ascii="Cambria Math" w:hAnsi="Cambria Math"/>
                              <w:i/>
                              <w:sz w:val="20"/>
                            </w:rPr>
                          </m:ctrlPr>
                        </m:sSubPr>
                        <m:e>
                          <m:r>
                            <w:rPr>
                              <w:rFonts w:ascii="Cambria Math" w:hAnsi="Cambria Math"/>
                              <w:sz w:val="20"/>
                            </w:rPr>
                            <m:t>R</m:t>
                          </m:r>
                        </m:e>
                        <m:sub>
                          <m:r>
                            <w:rPr>
                              <w:rFonts w:ascii="Cambria Math" w:hAnsi="Cambria Math"/>
                              <w:sz w:val="20"/>
                            </w:rPr>
                            <m:t>xE</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(y-</m:t>
                      </m:r>
                      <m:sSub>
                        <m:sSubPr>
                          <m:ctrlPr>
                            <w:rPr>
                              <w:rFonts w:ascii="Cambria Math" w:hAnsi="Cambria Math"/>
                              <w:i/>
                              <w:sz w:val="20"/>
                            </w:rPr>
                          </m:ctrlPr>
                        </m:sSubPr>
                        <m:e>
                          <m:r>
                            <w:rPr>
                              <w:rFonts w:ascii="Cambria Math" w:hAnsi="Cambria Math"/>
                              <w:sz w:val="20"/>
                            </w:rPr>
                            <m:t>R</m:t>
                          </m:r>
                        </m:e>
                        <m:sub>
                          <m:r>
                            <w:rPr>
                              <w:rFonts w:ascii="Cambria Math" w:hAnsi="Cambria Math"/>
                              <w:sz w:val="20"/>
                            </w:rPr>
                            <m:t>yE</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p w:rsidR="00B14304" w:rsidRDefault="0015752A" w:rsidP="00A90B79">
      <w:r>
        <w:t xml:space="preserve">We can simplify the situation by carefully choosing our co-ordinates. I choose the origin to be at the centre of the earth and hence </w:t>
      </w:r>
      <w:proofErr w:type="spellStart"/>
      <w:r>
        <w:t>R</w:t>
      </w:r>
      <w:r w:rsidRPr="00B14304">
        <w:rPr>
          <w:vertAlign w:val="subscript"/>
        </w:rPr>
        <w:t>xE</w:t>
      </w:r>
      <w:proofErr w:type="spellEnd"/>
      <w:r>
        <w:t xml:space="preserve"> and </w:t>
      </w:r>
      <w:proofErr w:type="spellStart"/>
      <w:r>
        <w:t>R</w:t>
      </w:r>
      <w:r w:rsidRPr="00B14304">
        <w:rPr>
          <w:vertAlign w:val="subscript"/>
        </w:rPr>
        <w:t>yE</w:t>
      </w:r>
      <w:proofErr w:type="spellEnd"/>
      <w:r>
        <w:t xml:space="preserve"> become zero. I set </w:t>
      </w:r>
      <w:r w:rsidR="00B14304">
        <w:t xml:space="preserve">the moon to be on the x-axis and hence </w:t>
      </w:r>
      <w:proofErr w:type="spellStart"/>
      <w:r w:rsidR="00B14304">
        <w:t>R</w:t>
      </w:r>
      <w:r w:rsidR="00B14304" w:rsidRPr="00B14304">
        <w:rPr>
          <w:vertAlign w:val="subscript"/>
        </w:rPr>
        <w:t>yM</w:t>
      </w:r>
      <w:proofErr w:type="spellEnd"/>
      <w:r w:rsidR="00B14304">
        <w:t xml:space="preserve"> becomes zero. </w:t>
      </w:r>
    </w:p>
    <w:p w:rsidR="006F20D3" w:rsidRDefault="00B14304" w:rsidP="00A90B79">
      <w:r>
        <w:t xml:space="preserve">Our </w:t>
      </w:r>
      <w:proofErr w:type="spellStart"/>
      <w:r>
        <w:t>k’s</w:t>
      </w:r>
      <w:proofErr w:type="spellEnd"/>
      <w:r>
        <w:t xml:space="preserve"> can be calculated as before and I used the same time step as </w:t>
      </w:r>
      <w:r w:rsidR="00301939">
        <w:t>in problem 1</w:t>
      </w:r>
      <w:r>
        <w:t xml:space="preserve">. I added in a condition so that the simulation would also stop if the probe crashed into the moon. I found that </w:t>
      </w:r>
      <w:r w:rsidR="00301939">
        <w:t>if the probe was launched parallel to the y-axis with a speed of</w:t>
      </w:r>
      <w:r w:rsidR="00BE2CE9">
        <w:t xml:space="preserve"> 10597.6</w:t>
      </w:r>
      <w:r w:rsidR="00301939">
        <w:t xml:space="preserve">m/s, then the </w:t>
      </w:r>
      <w:r>
        <w:t>orbit shown in figure 5</w:t>
      </w:r>
      <w:r w:rsidR="00301939">
        <w:t xml:space="preserve"> was produced</w:t>
      </w:r>
      <w:r>
        <w:t>.</w:t>
      </w:r>
      <w:r w:rsidR="0033185E">
        <w:t xml:space="preserve"> This orbit passes within 186 </w:t>
      </w:r>
      <w:r w:rsidR="00BE2CE9">
        <w:t>km of the moon and then returns to earth.</w:t>
      </w:r>
    </w:p>
    <w:p w:rsidR="00B14304" w:rsidRDefault="00BE2CE9" w:rsidP="00BE2CE9">
      <w:pPr>
        <w:pStyle w:val="Caption1"/>
      </w:pPr>
      <w:r w:rsidRPr="00BE2CE9">
        <w:drawing>
          <wp:inline distT="0" distB="0" distL="0" distR="0">
            <wp:extent cx="5943600" cy="1266825"/>
            <wp:effectExtent l="19050" t="0" r="19050" b="0"/>
            <wp:docPr id="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14304" w:rsidRDefault="00B14304" w:rsidP="00B14304">
      <w:pPr>
        <w:pStyle w:val="Caption1"/>
      </w:pPr>
      <w:r>
        <w:t>Figure 5: An orbit which passes close to the moon.</w:t>
      </w:r>
    </w:p>
    <w:p w:rsidR="00B14304" w:rsidRDefault="00B14304" w:rsidP="00B14304">
      <w:r>
        <w:t>I also found that it was possible for the probe to travel</w:t>
      </w:r>
      <w:r w:rsidR="00A15F7C">
        <w:t xml:space="preserve"> in a figure of eight orbit. </w:t>
      </w:r>
      <w:r>
        <w:t xml:space="preserve">A plot of this is shown in figure 6, where </w:t>
      </w:r>
      <w:r w:rsidR="00A15F7C">
        <w:t>the probe was launched (parallel to the y-axis) with a speed of</w:t>
      </w:r>
      <w:r w:rsidR="00A41DEE">
        <w:t xml:space="preserve"> 10584.8m/s</w:t>
      </w:r>
      <w:r>
        <w:t>.</w:t>
      </w:r>
      <w:r w:rsidR="0033185E">
        <w:t xml:space="preserve"> </w:t>
      </w:r>
    </w:p>
    <w:p w:rsidR="00B14304" w:rsidRDefault="007F6A6F" w:rsidP="00B14304">
      <w:pPr>
        <w:pStyle w:val="Caption1"/>
      </w:pPr>
      <w:r w:rsidRPr="007F6A6F">
        <w:drawing>
          <wp:inline distT="0" distB="0" distL="0" distR="0">
            <wp:extent cx="5943600" cy="2313305"/>
            <wp:effectExtent l="19050" t="0" r="19050"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14304" w:rsidRDefault="00B14304" w:rsidP="00B14304">
      <w:pPr>
        <w:pStyle w:val="Caption1"/>
      </w:pPr>
      <w:r>
        <w:t xml:space="preserve">Figure 6: A figure of eight orbit. </w:t>
      </w:r>
    </w:p>
    <w:p w:rsidR="0033185E" w:rsidRDefault="0033185E" w:rsidP="0033185E">
      <w:r>
        <w:t>However this orbit does not pass very close to the moon. In order to get close</w:t>
      </w:r>
      <w:r w:rsidR="00301939">
        <w:t>r</w:t>
      </w:r>
      <w:r>
        <w:t xml:space="preserve"> to the moon, a less symmetrical orbit is required: </w:t>
      </w:r>
    </w:p>
    <w:p w:rsidR="00A90B79" w:rsidRDefault="00301939" w:rsidP="00301939">
      <w:pPr>
        <w:pStyle w:val="Caption1"/>
      </w:pPr>
      <w:r w:rsidRPr="00301939">
        <w:lastRenderedPageBreak/>
        <w:drawing>
          <wp:inline distT="0" distB="0" distL="0" distR="0">
            <wp:extent cx="5943600" cy="1122680"/>
            <wp:effectExtent l="19050" t="0" r="19050" b="1270"/>
            <wp:docPr id="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01939" w:rsidRDefault="00301939" w:rsidP="00301939">
      <w:pPr>
        <w:pStyle w:val="Caption1"/>
      </w:pPr>
      <w:r>
        <w:t xml:space="preserve">Figure 7: </w:t>
      </w:r>
      <w:r w:rsidR="00A15F7C">
        <w:t xml:space="preserve">path of the probe when launched parallel to the y axis with speed of </w:t>
      </w:r>
      <w:r w:rsidR="00A15F7C" w:rsidRPr="00A15F7C">
        <w:t>10590.05</w:t>
      </w:r>
      <w:r w:rsidR="00A15F7C">
        <w:t>m/s.</w:t>
      </w:r>
    </w:p>
    <w:p w:rsidR="00A90B79" w:rsidRDefault="00301939" w:rsidP="00A90B79">
      <w:r>
        <w:t>For this orbit, changing the launch speed by just 0.1m/s will cause the probe to crash into the moon.  Disappointingly, this orbit does not even pass very close to the moon: 2890km at its closest point. I have been unable to find a “figure of eight” orbit which passes sufficiently close to the moon.</w:t>
      </w:r>
    </w:p>
    <w:p w:rsidR="00A90B79" w:rsidRDefault="00A90B79" w:rsidP="00A90B79">
      <w:pPr>
        <w:pStyle w:val="Heading1"/>
      </w:pPr>
      <w:r>
        <w:t>a two body problem</w:t>
      </w:r>
    </w:p>
    <w:p w:rsidR="00A90B79" w:rsidRDefault="00B14304" w:rsidP="00A90B79">
      <w:r>
        <w:t xml:space="preserve">Finally I attempted to simulate the motion of two massive bodies, </w:t>
      </w:r>
      <w:proofErr w:type="spellStart"/>
      <w:r>
        <w:t>ie</w:t>
      </w:r>
      <w:proofErr w:type="spellEnd"/>
      <w:r>
        <w:t xml:space="preserve"> where </w:t>
      </w:r>
      <w:r w:rsidR="00D11E83">
        <w:t>they will both orbit around a common centre of mass. We ther</w:t>
      </w:r>
      <w:r w:rsidR="00C60702">
        <w:t>e</w:t>
      </w:r>
      <w:r w:rsidR="00D11E83">
        <w:t>fore have two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39"/>
        <w:gridCol w:w="537"/>
      </w:tblGrid>
      <w:tr w:rsidR="00C60702" w:rsidTr="00C60702">
        <w:tc>
          <w:tcPr>
            <w:tcW w:w="9039" w:type="dxa"/>
            <w:vAlign w:val="center"/>
          </w:tcPr>
          <w:p w:rsidR="00C60702" w:rsidRDefault="00432365" w:rsidP="00C60702">
            <w:pPr>
              <w:jc w:val="center"/>
              <w:rPr>
                <w:b/>
              </w:rP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r</m:t>
                        </m:r>
                      </m:e>
                    </m:acc>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d>
                      </m:e>
                      <m:sup>
                        <m:r>
                          <w:rPr>
                            <w:rFonts w:ascii="Cambria Math" w:hAnsi="Cambria Math"/>
                          </w:rPr>
                          <m:t>3</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m:oMathPara>
          </w:p>
          <w:p w:rsidR="00C60702" w:rsidRDefault="00C60702" w:rsidP="00C60702">
            <w:pPr>
              <w:jc w:val="center"/>
            </w:pPr>
          </w:p>
        </w:tc>
        <w:tc>
          <w:tcPr>
            <w:tcW w:w="537" w:type="dxa"/>
            <w:vAlign w:val="center"/>
          </w:tcPr>
          <w:p w:rsidR="00C60702" w:rsidRDefault="00C60702" w:rsidP="00C60702">
            <w:pPr>
              <w:jc w:val="center"/>
            </w:pPr>
            <w:r>
              <w:t>(6)</w:t>
            </w:r>
          </w:p>
        </w:tc>
      </w:tr>
      <w:tr w:rsidR="00C60702" w:rsidTr="00C60702">
        <w:tc>
          <w:tcPr>
            <w:tcW w:w="9039" w:type="dxa"/>
            <w:vAlign w:val="center"/>
          </w:tcPr>
          <w:p w:rsidR="00C60702" w:rsidRDefault="00432365" w:rsidP="00C60702">
            <w:pPr>
              <w:jc w:val="center"/>
              <w:rPr>
                <w:b/>
              </w:rP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r</m:t>
                        </m:r>
                      </m:e>
                    </m:acc>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d>
                      </m:e>
                      <m:sup>
                        <m:r>
                          <w:rPr>
                            <w:rFonts w:ascii="Cambria Math" w:hAnsi="Cambria Math"/>
                          </w:rPr>
                          <m:t>3</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oMath>
            </m:oMathPara>
          </w:p>
          <w:p w:rsidR="00C60702" w:rsidRDefault="00C60702" w:rsidP="00C60702">
            <w:pPr>
              <w:jc w:val="center"/>
            </w:pPr>
          </w:p>
        </w:tc>
        <w:tc>
          <w:tcPr>
            <w:tcW w:w="537" w:type="dxa"/>
            <w:vAlign w:val="center"/>
          </w:tcPr>
          <w:p w:rsidR="00C60702" w:rsidRDefault="00C60702" w:rsidP="00C60702">
            <w:pPr>
              <w:jc w:val="center"/>
            </w:pPr>
            <w:r>
              <w:t>(7)</w:t>
            </w:r>
          </w:p>
        </w:tc>
      </w:tr>
    </w:tbl>
    <w:p w:rsidR="0081678F" w:rsidRDefault="0081678F" w:rsidP="00D11E83">
      <w:r>
        <w:t xml:space="preserve">The meanings of the letters are explained in figure 7. </w:t>
      </w:r>
    </w:p>
    <w:p w:rsidR="0081678F" w:rsidRDefault="0081678F" w:rsidP="0081678F">
      <w:pPr>
        <w:pStyle w:val="Caption1"/>
      </w:pPr>
      <w:r>
        <w:rPr>
          <w:noProof/>
          <w:lang w:val="en-GB" w:eastAsia="en-GB"/>
        </w:rPr>
        <w:drawing>
          <wp:inline distT="0" distB="0" distL="0" distR="0">
            <wp:extent cx="3474640" cy="210484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24902" t="17224" r="16601" b="19685"/>
                    <a:stretch>
                      <a:fillRect/>
                    </a:stretch>
                  </pic:blipFill>
                  <pic:spPr bwMode="auto">
                    <a:xfrm>
                      <a:off x="0" y="0"/>
                      <a:ext cx="3474640" cy="2104845"/>
                    </a:xfrm>
                    <a:prstGeom prst="rect">
                      <a:avLst/>
                    </a:prstGeom>
                    <a:noFill/>
                    <a:ln w="9525">
                      <a:noFill/>
                      <a:miter lim="800000"/>
                      <a:headEnd/>
                      <a:tailEnd/>
                    </a:ln>
                  </pic:spPr>
                </pic:pic>
              </a:graphicData>
            </a:graphic>
          </wp:inline>
        </w:drawing>
      </w:r>
    </w:p>
    <w:p w:rsidR="0081678F" w:rsidRDefault="0081678F" w:rsidP="0081678F">
      <w:pPr>
        <w:pStyle w:val="Caption1"/>
      </w:pPr>
      <w:r>
        <w:t>Figure 7: The names of the variables</w:t>
      </w:r>
    </w:p>
    <w:p w:rsidR="00C60702" w:rsidRDefault="00C60702" w:rsidP="00D11E83">
      <w:r>
        <w:t xml:space="preserve">For equation 6, our functions are: </w:t>
      </w: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tblPr>
      <w:tblGrid>
        <w:gridCol w:w="4928"/>
        <w:gridCol w:w="4678"/>
      </w:tblGrid>
      <w:tr w:rsidR="00C60702" w:rsidTr="00852E28">
        <w:tc>
          <w:tcPr>
            <w:tcW w:w="4928" w:type="dxa"/>
            <w:vAlign w:val="center"/>
          </w:tcPr>
          <w:p w:rsidR="00C60702" w:rsidRPr="00A06715" w:rsidRDefault="00432365" w:rsidP="00C60702">
            <w:pPr>
              <w:jc w:val="cente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x1</m:t>
                    </m:r>
                  </m:sub>
                </m:sSub>
              </m:oMath>
            </m:oMathPara>
          </w:p>
        </w:tc>
        <w:tc>
          <w:tcPr>
            <w:tcW w:w="4678" w:type="dxa"/>
            <w:vAlign w:val="center"/>
          </w:tcPr>
          <w:p w:rsidR="00C60702" w:rsidRPr="00A06715" w:rsidRDefault="00432365" w:rsidP="00C60702">
            <w:pPr>
              <w:jc w:val="center"/>
              <w:rPr>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2</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v</m:t>
                    </m:r>
                  </m:e>
                  <m:sub>
                    <m:r>
                      <w:rPr>
                        <w:rFonts w:ascii="Cambria Math" w:hAnsi="Cambria Math"/>
                        <w:sz w:val="20"/>
                      </w:rPr>
                      <m:t>y1</m:t>
                    </m:r>
                  </m:sub>
                </m:sSub>
              </m:oMath>
            </m:oMathPara>
          </w:p>
        </w:tc>
      </w:tr>
      <w:tr w:rsidR="00C60702" w:rsidTr="00852E28">
        <w:tc>
          <w:tcPr>
            <w:tcW w:w="4928" w:type="dxa"/>
            <w:vAlign w:val="center"/>
          </w:tcPr>
          <w:p w:rsidR="00C60702" w:rsidRPr="00015596" w:rsidRDefault="00432365" w:rsidP="00C60702">
            <w:pPr>
              <w:jc w:val="center"/>
              <w:rPr>
                <w:rFonts w:ascii="Calibri" w:eastAsia="Times New Roman" w:hAnsi="Calibri" w:cs="Times New Roman"/>
                <w:sz w:val="20"/>
              </w:rPr>
            </w:pPr>
            <m:oMathPara>
              <m:oMath>
                <m:sSub>
                  <m:sSubPr>
                    <m:ctrlPr>
                      <w:rPr>
                        <w:rFonts w:ascii="Cambria Math" w:hAnsi="Cambria Math"/>
                        <w:b/>
                        <w:i/>
                        <w:sz w:val="20"/>
                      </w:rPr>
                    </m:ctrlPr>
                  </m:sSubPr>
                  <m:e>
                    <m:r>
                      <w:rPr>
                        <w:rFonts w:ascii="Cambria Math" w:hAnsi="Cambria Math"/>
                        <w:sz w:val="20"/>
                      </w:rPr>
                      <m:t>f</m:t>
                    </m:r>
                  </m:e>
                  <m:sub>
                    <m:r>
                      <m:rPr>
                        <m:sty m:val="bi"/>
                      </m:rPr>
                      <w:rPr>
                        <w:rFonts w:ascii="Cambria Math" w:hAnsi="Cambria Math"/>
                        <w:sz w:val="20"/>
                      </w:rPr>
                      <m:t>3</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x1</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tc>
        <w:tc>
          <w:tcPr>
            <w:tcW w:w="4678" w:type="dxa"/>
            <w:vAlign w:val="center"/>
          </w:tcPr>
          <w:p w:rsidR="00C60702" w:rsidRPr="00015596" w:rsidRDefault="00432365" w:rsidP="00C60702">
            <w:pPr>
              <w:jc w:val="center"/>
              <w:rPr>
                <w:rFonts w:ascii="Calibri" w:eastAsia="Times New Roman" w:hAnsi="Calibri" w:cs="Times New Roman"/>
                <w:sz w:val="20"/>
              </w:rPr>
            </w:pPr>
            <m:oMathPara>
              <m:oMath>
                <m:sSub>
                  <m:sSubPr>
                    <m:ctrlPr>
                      <w:rPr>
                        <w:rFonts w:ascii="Cambria Math" w:hAnsi="Cambria Math"/>
                        <w:i/>
                        <w:sz w:val="20"/>
                      </w:rPr>
                    </m:ctrlPr>
                  </m:sSubPr>
                  <m:e>
                    <m:r>
                      <w:rPr>
                        <w:rFonts w:ascii="Cambria Math" w:hAnsi="Cambria Math"/>
                        <w:sz w:val="20"/>
                      </w:rPr>
                      <m:t>f</m:t>
                    </m:r>
                  </m:e>
                  <m:sub>
                    <m:r>
                      <w:rPr>
                        <w:rFonts w:ascii="Cambria Math" w:hAnsi="Cambria Math"/>
                        <w:sz w:val="20"/>
                      </w:rPr>
                      <m:t>4</m:t>
                    </m:r>
                  </m:sub>
                </m:sSub>
                <m:d>
                  <m:dPr>
                    <m:begChr m:val="["/>
                    <m:endChr m:val="]"/>
                    <m:ctrlPr>
                      <w:rPr>
                        <w:rFonts w:ascii="Cambria Math" w:hAnsi="Cambria Math"/>
                        <w:i/>
                        <w:sz w:val="20"/>
                      </w:rPr>
                    </m:ctrlPr>
                  </m:dPr>
                  <m:e>
                    <m:r>
                      <w:rPr>
                        <w:rFonts w:ascii="Cambria Math" w:hAnsi="Cambria Math"/>
                        <w:sz w:val="20"/>
                      </w:rPr>
                      <m:t>…</m:t>
                    </m:r>
                  </m:e>
                </m:d>
                <m:r>
                  <w:rPr>
                    <w:rFonts w:ascii="Cambria Math" w:hAnsi="Cambria Math"/>
                    <w:sz w:val="20"/>
                  </w:rPr>
                  <m:t>=</m:t>
                </m:r>
                <m:f>
                  <m:fPr>
                    <m:ctrlPr>
                      <w:rPr>
                        <w:rFonts w:ascii="Cambria Math" w:hAnsi="Cambria Math"/>
                        <w:i/>
                        <w:sz w:val="20"/>
                      </w:rPr>
                    </m:ctrlPr>
                  </m:fPr>
                  <m:num>
                    <m:r>
                      <w:rPr>
                        <w:rFonts w:ascii="Cambria Math" w:hAnsi="Cambria Math"/>
                        <w:sz w:val="20"/>
                      </w:rPr>
                      <m:t>d</m:t>
                    </m:r>
                    <m:sSub>
                      <m:sSubPr>
                        <m:ctrlPr>
                          <w:rPr>
                            <w:rFonts w:ascii="Cambria Math" w:hAnsi="Cambria Math"/>
                            <w:i/>
                            <w:sz w:val="20"/>
                          </w:rPr>
                        </m:ctrlPr>
                      </m:sSubPr>
                      <m:e>
                        <m:r>
                          <w:rPr>
                            <w:rFonts w:ascii="Cambria Math" w:hAnsi="Cambria Math"/>
                            <w:sz w:val="20"/>
                          </w:rPr>
                          <m:t>v</m:t>
                        </m:r>
                      </m:e>
                      <m:sub>
                        <m:r>
                          <w:rPr>
                            <w:rFonts w:ascii="Cambria Math" w:hAnsi="Cambria Math"/>
                            <w:sz w:val="20"/>
                          </w:rPr>
                          <m:t>y1</m:t>
                        </m:r>
                      </m:sub>
                    </m:sSub>
                  </m:num>
                  <m:den>
                    <m:r>
                      <w:rPr>
                        <w:rFonts w:ascii="Cambria Math" w:hAnsi="Cambria Math"/>
                        <w:sz w:val="20"/>
                      </w:rPr>
                      <m:t>dt</m:t>
                    </m:r>
                  </m:den>
                </m:f>
                <m:r>
                  <w:rPr>
                    <w:rFonts w:ascii="Cambria Math" w:hAnsi="Cambria Math"/>
                    <w:sz w:val="20"/>
                  </w:rPr>
                  <m:t xml:space="preserve">= </m:t>
                </m:r>
                <m:f>
                  <m:fPr>
                    <m:ctrlPr>
                      <w:rPr>
                        <w:rFonts w:ascii="Cambria Math" w:hAnsi="Cambria Math"/>
                        <w:i/>
                        <w:sz w:val="20"/>
                      </w:rPr>
                    </m:ctrlPr>
                  </m:fPr>
                  <m:num>
                    <m:r>
                      <w:rPr>
                        <w:rFonts w:ascii="Cambria Math" w:hAnsi="Cambria Math"/>
                        <w:sz w:val="20"/>
                      </w:rPr>
                      <m:t>-G</m:t>
                    </m:r>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num>
                  <m:den>
                    <m:r>
                      <w:rPr>
                        <w:rFonts w:ascii="Cambria Math" w:hAnsi="Cambria Math"/>
                        <w:sz w:val="20"/>
                      </w:rPr>
                      <m:t>(</m:t>
                    </m:r>
                    <m:sSup>
                      <m:sSupPr>
                        <m:ctrlPr>
                          <w:rPr>
                            <w:rFonts w:ascii="Cambria Math" w:hAnsi="Cambria Math"/>
                            <w:i/>
                            <w:sz w:val="20"/>
                          </w:rPr>
                        </m:ctrlPr>
                      </m:sSupPr>
                      <m:e>
                        <m:sSup>
                          <m:sSupPr>
                            <m:ctrlPr>
                              <w:rPr>
                                <w:rFonts w:ascii="Cambria Math" w:hAnsi="Cambria Math"/>
                                <w:i/>
                                <w:sz w:val="20"/>
                              </w:rPr>
                            </m:ctrlPr>
                          </m:sSupPr>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2</m:t>
                                </m:r>
                              </m:sub>
                            </m:sSub>
                            <m:r>
                              <w:rPr>
                                <w:rFonts w:ascii="Cambria Math" w:hAnsi="Cambria Math"/>
                                <w:sz w:val="20"/>
                              </w:rPr>
                              <m:t>)</m:t>
                            </m:r>
                          </m:e>
                          <m:sup>
                            <m:r>
                              <w:rPr>
                                <w:rFonts w:ascii="Cambria Math" w:hAnsi="Cambria Math"/>
                                <w:sz w:val="20"/>
                              </w:rPr>
                              <m:t>2</m:t>
                            </m:r>
                          </m:sup>
                        </m:sSup>
                        <m:r>
                          <w:rPr>
                            <w:rFonts w:ascii="Cambria Math" w:hAnsi="Cambria Math"/>
                            <w:sz w:val="20"/>
                          </w:rPr>
                          <m:t>)</m:t>
                        </m:r>
                      </m:e>
                      <m:sup>
                        <m:r>
                          <w:rPr>
                            <w:rFonts w:ascii="Cambria Math" w:hAnsi="Cambria Math"/>
                            <w:sz w:val="20"/>
                          </w:rPr>
                          <m:t>3/2</m:t>
                        </m:r>
                      </m:sup>
                    </m:sSup>
                  </m:den>
                </m:f>
              </m:oMath>
            </m:oMathPara>
          </w:p>
        </w:tc>
      </w:tr>
    </w:tbl>
    <w:p w:rsidR="00D11E83" w:rsidRDefault="00C60702" w:rsidP="00D11E83">
      <w:r>
        <w:lastRenderedPageBreak/>
        <w:t xml:space="preserve">For equation 7 our functions will be very similar, we will simply swap around the 1’s and 2’s. Hence in </w:t>
      </w:r>
      <w:r w:rsidR="00D11E83">
        <w:t xml:space="preserve">my program I used one set of functions and merely swapped around the arguments </w:t>
      </w:r>
      <w:r w:rsidR="00FB64AA">
        <w:t xml:space="preserve">when </w:t>
      </w:r>
      <w:r w:rsidR="00852E28">
        <w:t>calculating equation</w:t>
      </w:r>
      <w:r>
        <w:t xml:space="preserve"> 7</w:t>
      </w:r>
      <w:r w:rsidR="00263471">
        <w:t>.</w:t>
      </w:r>
      <w:r w:rsidR="0057090D">
        <w:t xml:space="preserve"> </w:t>
      </w:r>
      <w:r w:rsidR="00B1713F">
        <w:t>I started the earth at the origin with a velocity of (0, -12.55). I started the moon at (385000000, 0) with an initial velocity of (</w:t>
      </w:r>
      <w:r w:rsidR="00E45B92">
        <w:t xml:space="preserve">0, 1022). These numbers were chosen such that that the earth and moon should orbit around their common center of mass. </w:t>
      </w:r>
      <w:proofErr w:type="gramStart"/>
      <w:r w:rsidR="00E45B92">
        <w:t>However unfortunately my program doesn’t work.</w:t>
      </w:r>
      <w:proofErr w:type="gramEnd"/>
      <w:r w:rsidR="00E45B92">
        <w:t xml:space="preserve"> Figure 10 shows a typical “orbit” my program produces. In fact, the moon does deviate slightly from a straight line, but it is as if gravity is extremely weak. </w:t>
      </w:r>
      <w:r w:rsidR="007E744D">
        <w:t>I feel like I have checked my equations a million times, but I cannot find the error.</w:t>
      </w:r>
    </w:p>
    <w:p w:rsidR="00B1713F" w:rsidRPr="00D11E83" w:rsidRDefault="00B1713F" w:rsidP="00D11E83">
      <w:r w:rsidRPr="00B1713F">
        <w:drawing>
          <wp:inline distT="0" distB="0" distL="0" distR="0">
            <wp:extent cx="5943600" cy="2711450"/>
            <wp:effectExtent l="19050" t="0" r="19050" b="0"/>
            <wp:docPr id="11"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D11E83" w:rsidRDefault="00E45B92" w:rsidP="00E45B92">
      <w:pPr>
        <w:pStyle w:val="Caption1"/>
      </w:pPr>
      <w:proofErr w:type="gramStart"/>
      <w:r>
        <w:t>Figure 10.</w:t>
      </w:r>
      <w:proofErr w:type="gramEnd"/>
      <w:r>
        <w:t xml:space="preserve"> </w:t>
      </w:r>
      <w:proofErr w:type="gramStart"/>
      <w:r>
        <w:t>A demonstration of the failure of my final program.</w:t>
      </w:r>
      <w:proofErr w:type="gramEnd"/>
    </w:p>
    <w:p w:rsidR="00A90B79" w:rsidRDefault="00A90B79" w:rsidP="00A90B79"/>
    <w:p w:rsidR="00A90B79" w:rsidRDefault="00A90B79" w:rsidP="00D11E83">
      <w:pPr>
        <w:pStyle w:val="Caption1"/>
      </w:pPr>
      <w:bookmarkStart w:id="0" w:name="_GoBack"/>
      <w:bookmarkEnd w:id="0"/>
    </w:p>
    <w:sectPr w:rsidR="00A90B79" w:rsidSect="005F5D2A">
      <w:pgSz w:w="12240" w:h="15840"/>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08"/>
  <w:hyphenationZone w:val="425"/>
  <w:characterSpacingControl w:val="doNotCompress"/>
  <w:compat>
    <w:applyBreakingRules/>
    <w:useFELayout/>
  </w:compat>
  <w:rsids>
    <w:rsidRoot w:val="00A90B79"/>
    <w:rsid w:val="000073DB"/>
    <w:rsid w:val="00015596"/>
    <w:rsid w:val="00027AB4"/>
    <w:rsid w:val="0003102C"/>
    <w:rsid w:val="0015752A"/>
    <w:rsid w:val="001643E5"/>
    <w:rsid w:val="001B5862"/>
    <w:rsid w:val="00263471"/>
    <w:rsid w:val="002C7049"/>
    <w:rsid w:val="00301939"/>
    <w:rsid w:val="0030648F"/>
    <w:rsid w:val="0033185E"/>
    <w:rsid w:val="0043171B"/>
    <w:rsid w:val="00432365"/>
    <w:rsid w:val="0044089A"/>
    <w:rsid w:val="004F285F"/>
    <w:rsid w:val="0057090D"/>
    <w:rsid w:val="005F5D2A"/>
    <w:rsid w:val="006F20D3"/>
    <w:rsid w:val="00743B94"/>
    <w:rsid w:val="007B3B37"/>
    <w:rsid w:val="007B720D"/>
    <w:rsid w:val="007E744D"/>
    <w:rsid w:val="007F6A6F"/>
    <w:rsid w:val="00806E6D"/>
    <w:rsid w:val="0081678F"/>
    <w:rsid w:val="008342CB"/>
    <w:rsid w:val="00852E28"/>
    <w:rsid w:val="00971D59"/>
    <w:rsid w:val="009B4DF7"/>
    <w:rsid w:val="00A06715"/>
    <w:rsid w:val="00A15F7C"/>
    <w:rsid w:val="00A22A1E"/>
    <w:rsid w:val="00A41DEE"/>
    <w:rsid w:val="00A90B79"/>
    <w:rsid w:val="00B14304"/>
    <w:rsid w:val="00B1713F"/>
    <w:rsid w:val="00B446FB"/>
    <w:rsid w:val="00BE2CE9"/>
    <w:rsid w:val="00C60702"/>
    <w:rsid w:val="00CA6DAA"/>
    <w:rsid w:val="00D11E83"/>
    <w:rsid w:val="00D17203"/>
    <w:rsid w:val="00E1483A"/>
    <w:rsid w:val="00E45B92"/>
    <w:rsid w:val="00E853A1"/>
    <w:rsid w:val="00EE6550"/>
    <w:rsid w:val="00F254F1"/>
    <w:rsid w:val="00F51642"/>
    <w:rsid w:val="00FB64AA"/>
    <w:rsid w:val="00FE099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D2A"/>
  </w:style>
  <w:style w:type="paragraph" w:styleId="Heading1">
    <w:name w:val="heading 1"/>
    <w:basedOn w:val="Normal"/>
    <w:next w:val="Normal"/>
    <w:link w:val="Heading1Char"/>
    <w:uiPriority w:val="9"/>
    <w:qFormat/>
    <w:rsid w:val="005F5D2A"/>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5F5D2A"/>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F5D2A"/>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F5D2A"/>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F5D2A"/>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5F5D2A"/>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5F5D2A"/>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5D2A"/>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F5D2A"/>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5D2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F5D2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F5D2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F5D2A"/>
    <w:rPr>
      <w:color w:val="5A5A5A" w:themeColor="text1" w:themeTint="A5"/>
      <w:spacing w:val="10"/>
    </w:rPr>
  </w:style>
  <w:style w:type="character" w:customStyle="1" w:styleId="Heading1Char">
    <w:name w:val="Heading 1 Char"/>
    <w:basedOn w:val="DefaultParagraphFont"/>
    <w:link w:val="Heading1"/>
    <w:uiPriority w:val="9"/>
    <w:rsid w:val="005F5D2A"/>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5F5D2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5F5D2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F5D2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F5D2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5F5D2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5F5D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F5D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F5D2A"/>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5F5D2A"/>
    <w:rPr>
      <w:i/>
      <w:iCs/>
      <w:color w:val="404040" w:themeColor="text1" w:themeTint="BF"/>
    </w:rPr>
  </w:style>
  <w:style w:type="character" w:styleId="Emphasis">
    <w:name w:val="Emphasis"/>
    <w:basedOn w:val="DefaultParagraphFont"/>
    <w:uiPriority w:val="20"/>
    <w:qFormat/>
    <w:rsid w:val="005F5D2A"/>
    <w:rPr>
      <w:i/>
      <w:iCs/>
      <w:color w:val="auto"/>
    </w:rPr>
  </w:style>
  <w:style w:type="character" w:styleId="IntenseEmphasis">
    <w:name w:val="Intense Emphasis"/>
    <w:basedOn w:val="DefaultParagraphFont"/>
    <w:uiPriority w:val="21"/>
    <w:qFormat/>
    <w:rsid w:val="005F5D2A"/>
    <w:rPr>
      <w:b/>
      <w:bCs/>
      <w:i/>
      <w:iCs/>
      <w:caps/>
    </w:rPr>
  </w:style>
  <w:style w:type="character" w:styleId="Strong">
    <w:name w:val="Strong"/>
    <w:basedOn w:val="DefaultParagraphFont"/>
    <w:uiPriority w:val="22"/>
    <w:qFormat/>
    <w:rsid w:val="005F5D2A"/>
    <w:rPr>
      <w:b/>
      <w:bCs/>
      <w:color w:val="000000" w:themeColor="text1"/>
    </w:rPr>
  </w:style>
  <w:style w:type="paragraph" w:styleId="Quote">
    <w:name w:val="Quote"/>
    <w:basedOn w:val="Normal"/>
    <w:next w:val="Normal"/>
    <w:link w:val="QuoteChar"/>
    <w:uiPriority w:val="29"/>
    <w:qFormat/>
    <w:rsid w:val="005F5D2A"/>
    <w:pPr>
      <w:spacing w:before="160"/>
      <w:ind w:left="720" w:right="720"/>
    </w:pPr>
    <w:rPr>
      <w:i/>
      <w:iCs/>
      <w:color w:val="000000" w:themeColor="text1"/>
    </w:rPr>
  </w:style>
  <w:style w:type="character" w:customStyle="1" w:styleId="QuoteChar">
    <w:name w:val="Quote Char"/>
    <w:basedOn w:val="DefaultParagraphFont"/>
    <w:link w:val="Quote"/>
    <w:uiPriority w:val="29"/>
    <w:rsid w:val="005F5D2A"/>
    <w:rPr>
      <w:i/>
      <w:iCs/>
      <w:color w:val="000000" w:themeColor="text1"/>
    </w:rPr>
  </w:style>
  <w:style w:type="paragraph" w:styleId="IntenseQuote">
    <w:name w:val="Intense Quote"/>
    <w:basedOn w:val="Normal"/>
    <w:next w:val="Normal"/>
    <w:link w:val="IntenseQuoteChar"/>
    <w:uiPriority w:val="30"/>
    <w:qFormat/>
    <w:rsid w:val="005F5D2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F5D2A"/>
    <w:rPr>
      <w:color w:val="000000" w:themeColor="text1"/>
      <w:shd w:val="clear" w:color="auto" w:fill="F2F2F2" w:themeFill="background1" w:themeFillShade="F2"/>
    </w:rPr>
  </w:style>
  <w:style w:type="character" w:styleId="SubtleReference">
    <w:name w:val="Subtle Reference"/>
    <w:basedOn w:val="DefaultParagraphFont"/>
    <w:uiPriority w:val="31"/>
    <w:qFormat/>
    <w:rsid w:val="005F5D2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5D2A"/>
    <w:rPr>
      <w:b/>
      <w:bCs/>
      <w:smallCaps/>
      <w:u w:val="single"/>
    </w:rPr>
  </w:style>
  <w:style w:type="character" w:styleId="BookTitle">
    <w:name w:val="Book Title"/>
    <w:basedOn w:val="DefaultParagraphFont"/>
    <w:uiPriority w:val="33"/>
    <w:qFormat/>
    <w:rsid w:val="005F5D2A"/>
    <w:rPr>
      <w:b w:val="0"/>
      <w:bCs w:val="0"/>
      <w:smallCaps/>
      <w:spacing w:val="5"/>
    </w:rPr>
  </w:style>
  <w:style w:type="paragraph" w:styleId="Caption">
    <w:name w:val="caption"/>
    <w:basedOn w:val="Normal"/>
    <w:next w:val="Normal"/>
    <w:uiPriority w:val="35"/>
    <w:semiHidden/>
    <w:unhideWhenUsed/>
    <w:qFormat/>
    <w:rsid w:val="005F5D2A"/>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rsid w:val="005F5D2A"/>
    <w:pPr>
      <w:outlineLvl w:val="9"/>
    </w:pPr>
  </w:style>
  <w:style w:type="paragraph" w:styleId="NoSpacing">
    <w:name w:val="No Spacing"/>
    <w:uiPriority w:val="1"/>
    <w:qFormat/>
    <w:rsid w:val="005F5D2A"/>
    <w:pPr>
      <w:spacing w:after="0" w:line="240" w:lineRule="auto"/>
    </w:pPr>
  </w:style>
  <w:style w:type="paragraph" w:styleId="ListParagraph">
    <w:name w:val="List Paragraph"/>
    <w:basedOn w:val="Normal"/>
    <w:uiPriority w:val="34"/>
    <w:qFormat/>
    <w:rsid w:val="005F5D2A"/>
    <w:pPr>
      <w:ind w:left="720"/>
      <w:contextualSpacing/>
    </w:pPr>
  </w:style>
  <w:style w:type="paragraph" w:customStyle="1" w:styleId="Caption1">
    <w:name w:val="Caption1"/>
    <w:basedOn w:val="Normal"/>
    <w:link w:val="captionChar"/>
    <w:qFormat/>
    <w:rsid w:val="004F285F"/>
    <w:pPr>
      <w:jc w:val="center"/>
    </w:pPr>
    <w:rPr>
      <w:i/>
    </w:rPr>
  </w:style>
  <w:style w:type="character" w:customStyle="1" w:styleId="captionChar">
    <w:name w:val="caption Char"/>
    <w:basedOn w:val="DefaultParagraphFont"/>
    <w:link w:val="Caption1"/>
    <w:rsid w:val="004F285F"/>
    <w:rPr>
      <w:i/>
    </w:rPr>
  </w:style>
  <w:style w:type="character" w:styleId="PlaceholderText">
    <w:name w:val="Placeholder Text"/>
    <w:basedOn w:val="DefaultParagraphFont"/>
    <w:uiPriority w:val="99"/>
    <w:semiHidden/>
    <w:rsid w:val="008342CB"/>
    <w:rPr>
      <w:color w:val="808080"/>
    </w:rPr>
  </w:style>
  <w:style w:type="paragraph" w:styleId="BalloonText">
    <w:name w:val="Balloon Text"/>
    <w:basedOn w:val="Normal"/>
    <w:link w:val="BalloonTextChar"/>
    <w:uiPriority w:val="99"/>
    <w:semiHidden/>
    <w:unhideWhenUsed/>
    <w:rsid w:val="008342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2CB"/>
    <w:rPr>
      <w:rFonts w:ascii="Tahoma" w:hAnsi="Tahoma" w:cs="Tahoma"/>
      <w:sz w:val="16"/>
      <w:szCs w:val="16"/>
    </w:rPr>
  </w:style>
  <w:style w:type="table" w:styleId="TableGrid">
    <w:name w:val="Table Grid"/>
    <w:basedOn w:val="TableNormal"/>
    <w:uiPriority w:val="39"/>
    <w:rsid w:val="00FE09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1.png"/><Relationship Id="rId18" Type="http://schemas.openxmlformats.org/officeDocument/2006/relationships/chart" Target="charts/chart11.xml"/><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chart" Target="charts/chart7.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chart" Target="charts/chart10.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chart" Target="charts/chart9.xml"/><Relationship Id="rId10" Type="http://schemas.openxmlformats.org/officeDocument/2006/relationships/chart" Target="charts/chart5.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chart" Target="charts/chart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AppData\Roaming\Microsoft\Templates\Report%20design%20(blank).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rash.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Jo\Documents\fly%20by%202.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Jo\Google%20Drive\programming\exercise%204\problem%203\orbi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o\Google%20Drive\programming\exercise%204\problem%201%20v2\eccentri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ircula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ircula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ircula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ircula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Jo\Google%20Drive\programming\exercise%204\problem%201%20v2\circula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Google%20Drive\programming\exercise%204\problem%202\flyb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smoothMarker"/>
        <c:ser>
          <c:idx val="0"/>
          <c:order val="0"/>
          <c:tx>
            <c:strRef>
              <c:f>Sheet1!$C$1</c:f>
              <c:strCache>
                <c:ptCount val="1"/>
                <c:pt idx="0">
                  <c:v>y</c:v>
                </c:pt>
              </c:strCache>
            </c:strRef>
          </c:tx>
          <c:spPr>
            <a:ln w="6350"/>
          </c:spPr>
          <c:marker>
            <c:symbol val="none"/>
          </c:marker>
          <c:xVal>
            <c:numRef>
              <c:f>Sheet1!$B$2:$B$864001</c:f>
              <c:numCache>
                <c:formatCode>General</c:formatCode>
                <c:ptCount val="864000"/>
                <c:pt idx="0">
                  <c:v>-10000000</c:v>
                </c:pt>
                <c:pt idx="1">
                  <c:v>-10004998.008773006</c:v>
                </c:pt>
                <c:pt idx="2">
                  <c:v>-10014982.090892</c:v>
                </c:pt>
                <c:pt idx="3">
                  <c:v>-10024950.285573</c:v>
                </c:pt>
                <c:pt idx="4">
                  <c:v>-10034902.624489997</c:v>
                </c:pt>
                <c:pt idx="5">
                  <c:v>-10044839.139219994</c:v>
                </c:pt>
                <c:pt idx="6">
                  <c:v>-10054759.861241005</c:v>
                </c:pt>
                <c:pt idx="7">
                  <c:v>-10064664.821936</c:v>
                </c:pt>
                <c:pt idx="8">
                  <c:v>-10074554.052588999</c:v>
                </c:pt>
                <c:pt idx="9">
                  <c:v>-10084427.58439</c:v>
                </c:pt>
                <c:pt idx="10">
                  <c:v>-10094285.448430993</c:v>
                </c:pt>
                <c:pt idx="11">
                  <c:v>-10104127.675711006</c:v>
                </c:pt>
                <c:pt idx="12">
                  <c:v>-10113954.297133001</c:v>
                </c:pt>
                <c:pt idx="13">
                  <c:v>-10123765.343503</c:v>
                </c:pt>
                <c:pt idx="14">
                  <c:v>-10133560.845535001</c:v>
                </c:pt>
                <c:pt idx="15">
                  <c:v>-10143340.833849005</c:v>
                </c:pt>
                <c:pt idx="16">
                  <c:v>-10153105.338969</c:v>
                </c:pt>
                <c:pt idx="17">
                  <c:v>-10162854.391328</c:v>
                </c:pt>
                <c:pt idx="18">
                  <c:v>-10172588.021264993</c:v>
                </c:pt>
                <c:pt idx="19">
                  <c:v>-10182306.259025993</c:v>
                </c:pt>
                <c:pt idx="20">
                  <c:v>-10192009.134764994</c:v>
                </c:pt>
                <c:pt idx="21">
                  <c:v>-10201696.678543994</c:v>
                </c:pt>
                <c:pt idx="22">
                  <c:v>-10211368.920333</c:v>
                </c:pt>
                <c:pt idx="23">
                  <c:v>-10221025.890011005</c:v>
                </c:pt>
                <c:pt idx="24">
                  <c:v>-10230667.617365988</c:v>
                </c:pt>
                <c:pt idx="25">
                  <c:v>-10240294.13209499</c:v>
                </c:pt>
                <c:pt idx="26">
                  <c:v>-10249905.463806005</c:v>
                </c:pt>
                <c:pt idx="27">
                  <c:v>-10259501.642015001</c:v>
                </c:pt>
                <c:pt idx="28">
                  <c:v>-10269082.696149001</c:v>
                </c:pt>
                <c:pt idx="29">
                  <c:v>-10278648.655547</c:v>
                </c:pt>
                <c:pt idx="30">
                  <c:v>-10288199.549458001</c:v>
                </c:pt>
                <c:pt idx="31">
                  <c:v>-10297735.407041</c:v>
                </c:pt>
                <c:pt idx="32">
                  <c:v>-10307256.257370001</c:v>
                </c:pt>
                <c:pt idx="33">
                  <c:v>-10316762.129428988</c:v>
                </c:pt>
                <c:pt idx="34">
                  <c:v>-10326253.052113006</c:v>
                </c:pt>
                <c:pt idx="35">
                  <c:v>-10335729.054233005</c:v>
                </c:pt>
                <c:pt idx="36">
                  <c:v>-10345190.164509</c:v>
                </c:pt>
                <c:pt idx="37">
                  <c:v>-10354636.411579</c:v>
                </c:pt>
                <c:pt idx="38">
                  <c:v>-10364067.82399</c:v>
                </c:pt>
                <c:pt idx="39">
                  <c:v>-10373484.430206994</c:v>
                </c:pt>
                <c:pt idx="40">
                  <c:v>-10382886.258605</c:v>
                </c:pt>
                <c:pt idx="41">
                  <c:v>-10392273.337479001</c:v>
                </c:pt>
                <c:pt idx="42">
                  <c:v>-10401645.695033006</c:v>
                </c:pt>
                <c:pt idx="43">
                  <c:v>-10411003.359392</c:v>
                </c:pt>
                <c:pt idx="44">
                  <c:v>-10420346.358591</c:v>
                </c:pt>
                <c:pt idx="45">
                  <c:v>-10429674.720585991</c:v>
                </c:pt>
                <c:pt idx="46">
                  <c:v>-10438988.473245</c:v>
                </c:pt>
                <c:pt idx="47">
                  <c:v>-10448287.644355994</c:v>
                </c:pt>
                <c:pt idx="48">
                  <c:v>-10457572.26162</c:v>
                </c:pt>
                <c:pt idx="49">
                  <c:v>-10466842.352660006</c:v>
                </c:pt>
                <c:pt idx="50">
                  <c:v>-10476097.945010999</c:v>
                </c:pt>
                <c:pt idx="51">
                  <c:v>-10485339.066129994</c:v>
                </c:pt>
                <c:pt idx="52">
                  <c:v>-10494565.743388994</c:v>
                </c:pt>
                <c:pt idx="53">
                  <c:v>-10503778.004082005</c:v>
                </c:pt>
                <c:pt idx="54">
                  <c:v>-10512975.875418006</c:v>
                </c:pt>
                <c:pt idx="55">
                  <c:v>-10522159.384525994</c:v>
                </c:pt>
                <c:pt idx="56">
                  <c:v>-10531328.558456</c:v>
                </c:pt>
                <c:pt idx="57">
                  <c:v>-10540483.424176</c:v>
                </c:pt>
                <c:pt idx="58">
                  <c:v>-10549624.008572994</c:v>
                </c:pt>
                <c:pt idx="59">
                  <c:v>-10558750.338455994</c:v>
                </c:pt>
                <c:pt idx="60">
                  <c:v>-10567862.440553</c:v>
                </c:pt>
                <c:pt idx="61">
                  <c:v>-10576960.341514001</c:v>
                </c:pt>
                <c:pt idx="62">
                  <c:v>-10586044.067910004</c:v>
                </c:pt>
                <c:pt idx="63">
                  <c:v>-10595113.64623199</c:v>
                </c:pt>
                <c:pt idx="64">
                  <c:v>-10604169.102893</c:v>
                </c:pt>
                <c:pt idx="65">
                  <c:v>-10613210.464229004</c:v>
                </c:pt>
                <c:pt idx="66">
                  <c:v>-10622237.75649799</c:v>
                </c:pt>
                <c:pt idx="67">
                  <c:v>-10631251.005879005</c:v>
                </c:pt>
                <c:pt idx="68">
                  <c:v>-10640250.238474989</c:v>
                </c:pt>
                <c:pt idx="69">
                  <c:v>-10649235.480311999</c:v>
                </c:pt>
                <c:pt idx="70">
                  <c:v>-10658206.757339993</c:v>
                </c:pt>
                <c:pt idx="71">
                  <c:v>-10667164.09543</c:v>
                </c:pt>
                <c:pt idx="72">
                  <c:v>-10676107.520381</c:v>
                </c:pt>
                <c:pt idx="73">
                  <c:v>-10685037.057912005</c:v>
                </c:pt>
                <c:pt idx="74">
                  <c:v>-10693952.73367</c:v>
                </c:pt>
                <c:pt idx="75">
                  <c:v>-10702854.573224001</c:v>
                </c:pt>
                <c:pt idx="76">
                  <c:v>-10711742.60207</c:v>
                </c:pt>
                <c:pt idx="77">
                  <c:v>-10720616.845628006</c:v>
                </c:pt>
                <c:pt idx="78">
                  <c:v>-10729477.329244001</c:v>
                </c:pt>
                <c:pt idx="79">
                  <c:v>-10738324.078190994</c:v>
                </c:pt>
                <c:pt idx="80">
                  <c:v>-10747157.117666001</c:v>
                </c:pt>
                <c:pt idx="81">
                  <c:v>-10755976.472794</c:v>
                </c:pt>
                <c:pt idx="82">
                  <c:v>-10764782.168626994</c:v>
                </c:pt>
                <c:pt idx="83">
                  <c:v>-10773574.230141994</c:v>
                </c:pt>
                <c:pt idx="84">
                  <c:v>-10782352.682244994</c:v>
                </c:pt>
                <c:pt idx="85">
                  <c:v>-10791117.549768994</c:v>
                </c:pt>
                <c:pt idx="86">
                  <c:v>-10799868.857473999</c:v>
                </c:pt>
                <c:pt idx="87">
                  <c:v>-10808606.630049</c:v>
                </c:pt>
                <c:pt idx="88">
                  <c:v>-10817330.892112006</c:v>
                </c:pt>
                <c:pt idx="89">
                  <c:v>-10826041.668206993</c:v>
                </c:pt>
                <c:pt idx="90">
                  <c:v>-10834738.982809005</c:v>
                </c:pt>
                <c:pt idx="91">
                  <c:v>-10843422.860322</c:v>
                </c:pt>
                <c:pt idx="92">
                  <c:v>-10852093.325076999</c:v>
                </c:pt>
                <c:pt idx="93">
                  <c:v>-10860750.401339</c:v>
                </c:pt>
                <c:pt idx="94">
                  <c:v>-10869394.113298001</c:v>
                </c:pt>
                <c:pt idx="95">
                  <c:v>-10878024.485076999</c:v>
                </c:pt>
                <c:pt idx="96">
                  <c:v>-10886641.540728994</c:v>
                </c:pt>
                <c:pt idx="97">
                  <c:v>-10895245.304238006</c:v>
                </c:pt>
                <c:pt idx="98">
                  <c:v>-10903835.799516993</c:v>
                </c:pt>
                <c:pt idx="99">
                  <c:v>-10912413.050411006</c:v>
                </c:pt>
                <c:pt idx="100">
                  <c:v>-10920977.080698</c:v>
                </c:pt>
                <c:pt idx="101">
                  <c:v>-10929527.914086999</c:v>
                </c:pt>
                <c:pt idx="102">
                  <c:v>-10938065.574216004</c:v>
                </c:pt>
                <c:pt idx="103">
                  <c:v>-10946590.08465901</c:v>
                </c:pt>
                <c:pt idx="104">
                  <c:v>-10955101.46892</c:v>
                </c:pt>
                <c:pt idx="105">
                  <c:v>-10963599.750437994</c:v>
                </c:pt>
                <c:pt idx="106">
                  <c:v>-10972084.952582005</c:v>
                </c:pt>
                <c:pt idx="107">
                  <c:v>-10980557.098655</c:v>
                </c:pt>
                <c:pt idx="108">
                  <c:v>-10989016.211895995</c:v>
                </c:pt>
                <c:pt idx="109">
                  <c:v>-10997462.315473005</c:v>
                </c:pt>
                <c:pt idx="110">
                  <c:v>-11005895.432491001</c:v>
                </c:pt>
                <c:pt idx="111">
                  <c:v>-11014315.585990002</c:v>
                </c:pt>
                <c:pt idx="112">
                  <c:v>-11022722.798940994</c:v>
                </c:pt>
                <c:pt idx="113">
                  <c:v>-11031117.094252005</c:v>
                </c:pt>
                <c:pt idx="114">
                  <c:v>-11039498.494765</c:v>
                </c:pt>
                <c:pt idx="115">
                  <c:v>-11047867.023257</c:v>
                </c:pt>
                <c:pt idx="116">
                  <c:v>-11056222.702440994</c:v>
                </c:pt>
                <c:pt idx="117">
                  <c:v>-11064565.554965002</c:v>
                </c:pt>
                <c:pt idx="118">
                  <c:v>-11072895.603412</c:v>
                </c:pt>
                <c:pt idx="119">
                  <c:v>-11081212.870302999</c:v>
                </c:pt>
                <c:pt idx="120">
                  <c:v>-11089517.378094001</c:v>
                </c:pt>
                <c:pt idx="121">
                  <c:v>-11097809.14917599</c:v>
                </c:pt>
                <c:pt idx="122">
                  <c:v>-11106088.205878999</c:v>
                </c:pt>
                <c:pt idx="123">
                  <c:v>-11114354.57047</c:v>
                </c:pt>
                <c:pt idx="124">
                  <c:v>-11122608.265151005</c:v>
                </c:pt>
                <c:pt idx="125">
                  <c:v>-11130849.312063999</c:v>
                </c:pt>
                <c:pt idx="126">
                  <c:v>-11139077.733285001</c:v>
                </c:pt>
                <c:pt idx="127">
                  <c:v>-11147293.550832005</c:v>
                </c:pt>
                <c:pt idx="128">
                  <c:v>-11155496.786659</c:v>
                </c:pt>
                <c:pt idx="129">
                  <c:v>-11163687.46265701</c:v>
                </c:pt>
                <c:pt idx="130">
                  <c:v>-11171865.600659005</c:v>
                </c:pt>
                <c:pt idx="131">
                  <c:v>-11180031.222433001</c:v>
                </c:pt>
                <c:pt idx="132">
                  <c:v>-11188184.349687999</c:v>
                </c:pt>
                <c:pt idx="133">
                  <c:v>-11196325.004071999</c:v>
                </c:pt>
                <c:pt idx="134">
                  <c:v>-11204453.207172001</c:v>
                </c:pt>
                <c:pt idx="135">
                  <c:v>-11212568.980513999</c:v>
                </c:pt>
                <c:pt idx="136">
                  <c:v>-11220672.345566001</c:v>
                </c:pt>
                <c:pt idx="137">
                  <c:v>-11228763.323734</c:v>
                </c:pt>
                <c:pt idx="138">
                  <c:v>-11236841.936364992</c:v>
                </c:pt>
                <c:pt idx="139">
                  <c:v>-11244908.204746</c:v>
                </c:pt>
                <c:pt idx="140">
                  <c:v>-11252962.150106</c:v>
                </c:pt>
                <c:pt idx="141">
                  <c:v>-11261003.793612005</c:v>
                </c:pt>
                <c:pt idx="142">
                  <c:v>-11269033.156375995</c:v>
                </c:pt>
                <c:pt idx="143">
                  <c:v>-11277050.259449</c:v>
                </c:pt>
                <c:pt idx="144">
                  <c:v>-11285055.123823</c:v>
                </c:pt>
                <c:pt idx="145">
                  <c:v>-11293047.770432994</c:v>
                </c:pt>
                <c:pt idx="146">
                  <c:v>-11301028.220156001</c:v>
                </c:pt>
                <c:pt idx="147">
                  <c:v>-11308996.493811006</c:v>
                </c:pt>
                <c:pt idx="148">
                  <c:v>-11316952.612158</c:v>
                </c:pt>
                <c:pt idx="149">
                  <c:v>-11324896.595902005</c:v>
                </c:pt>
                <c:pt idx="150">
                  <c:v>-11332828.465689011</c:v>
                </c:pt>
                <c:pt idx="151">
                  <c:v>-11340748.242109001</c:v>
                </c:pt>
                <c:pt idx="152">
                  <c:v>-11348655.945694</c:v>
                </c:pt>
                <c:pt idx="153">
                  <c:v>-11356551.596919999</c:v>
                </c:pt>
                <c:pt idx="154">
                  <c:v>-11364435.21620799</c:v>
                </c:pt>
                <c:pt idx="155">
                  <c:v>-11372306.82392</c:v>
                </c:pt>
                <c:pt idx="156">
                  <c:v>-11380166.440363994</c:v>
                </c:pt>
                <c:pt idx="157">
                  <c:v>-11388014.085790999</c:v>
                </c:pt>
                <c:pt idx="158">
                  <c:v>-11395849.780398993</c:v>
                </c:pt>
                <c:pt idx="159">
                  <c:v>-11403673.544326993</c:v>
                </c:pt>
                <c:pt idx="160">
                  <c:v>-11411485.397661</c:v>
                </c:pt>
                <c:pt idx="161">
                  <c:v>-11419285.360431002</c:v>
                </c:pt>
                <c:pt idx="162">
                  <c:v>-11427073.452614006</c:v>
                </c:pt>
                <c:pt idx="163">
                  <c:v>-11434849.694128994</c:v>
                </c:pt>
                <c:pt idx="164">
                  <c:v>-11442614.104845</c:v>
                </c:pt>
                <c:pt idx="165">
                  <c:v>-11450366.704572</c:v>
                </c:pt>
                <c:pt idx="166">
                  <c:v>-11458107.51307</c:v>
                </c:pt>
                <c:pt idx="167">
                  <c:v>-11465836.550043005</c:v>
                </c:pt>
                <c:pt idx="168">
                  <c:v>-11473553.835142005</c:v>
                </c:pt>
                <c:pt idx="169">
                  <c:v>-11481259.387964001</c:v>
                </c:pt>
                <c:pt idx="170">
                  <c:v>-11488953.228053</c:v>
                </c:pt>
                <c:pt idx="171">
                  <c:v>-11496635.374901006</c:v>
                </c:pt>
                <c:pt idx="172">
                  <c:v>-11504305.847944994</c:v>
                </c:pt>
                <c:pt idx="173">
                  <c:v>-11511964.666571001</c:v>
                </c:pt>
                <c:pt idx="174">
                  <c:v>-11519611.850111006</c:v>
                </c:pt>
                <c:pt idx="175">
                  <c:v>-11527247.417847</c:v>
                </c:pt>
                <c:pt idx="176">
                  <c:v>-11534871.389006</c:v>
                </c:pt>
                <c:pt idx="177">
                  <c:v>-11542483.782764994</c:v>
                </c:pt>
                <c:pt idx="178">
                  <c:v>-11550084.618248001</c:v>
                </c:pt>
                <c:pt idx="179">
                  <c:v>-11557673.914528994</c:v>
                </c:pt>
                <c:pt idx="180">
                  <c:v>-11565251.69063</c:v>
                </c:pt>
                <c:pt idx="181">
                  <c:v>-11572817.965519005</c:v>
                </c:pt>
                <c:pt idx="182">
                  <c:v>-11580372.758118</c:v>
                </c:pt>
                <c:pt idx="183">
                  <c:v>-11587916.087293001</c:v>
                </c:pt>
                <c:pt idx="184">
                  <c:v>-11595447.971863005</c:v>
                </c:pt>
                <c:pt idx="185">
                  <c:v>-11602968.430594988</c:v>
                </c:pt>
                <c:pt idx="186">
                  <c:v>-11610477.482206</c:v>
                </c:pt>
                <c:pt idx="187">
                  <c:v>-11617975.145362001</c:v>
                </c:pt>
                <c:pt idx="188">
                  <c:v>-11625461.438681006</c:v>
                </c:pt>
                <c:pt idx="189">
                  <c:v>-11632936.380727002</c:v>
                </c:pt>
                <c:pt idx="190">
                  <c:v>-11640399.990019999</c:v>
                </c:pt>
                <c:pt idx="191">
                  <c:v>-11647852.285026994</c:v>
                </c:pt>
                <c:pt idx="192">
                  <c:v>-11655293.284165001</c:v>
                </c:pt>
                <c:pt idx="193">
                  <c:v>-11662723.005804</c:v>
                </c:pt>
                <c:pt idx="194">
                  <c:v>-11670141.468265001</c:v>
                </c:pt>
                <c:pt idx="195">
                  <c:v>-11677548.689819004</c:v>
                </c:pt>
                <c:pt idx="196">
                  <c:v>-11684944.688689006</c:v>
                </c:pt>
                <c:pt idx="197">
                  <c:v>-11692329.483050006</c:v>
                </c:pt>
                <c:pt idx="198">
                  <c:v>-11699703.091026001</c:v>
                </c:pt>
                <c:pt idx="199">
                  <c:v>-11707065.530698</c:v>
                </c:pt>
                <c:pt idx="200">
                  <c:v>-11714416.820093</c:v>
                </c:pt>
                <c:pt idx="201">
                  <c:v>-11721756.977196001</c:v>
                </c:pt>
                <c:pt idx="202">
                  <c:v>-11729086.019941</c:v>
                </c:pt>
                <c:pt idx="203">
                  <c:v>-11736403.966213999</c:v>
                </c:pt>
                <c:pt idx="204">
                  <c:v>-11743710.833857005</c:v>
                </c:pt>
                <c:pt idx="205">
                  <c:v>-11751006.640660994</c:v>
                </c:pt>
                <c:pt idx="206">
                  <c:v>-11758291.404372999</c:v>
                </c:pt>
                <c:pt idx="207">
                  <c:v>-11765565.142692</c:v>
                </c:pt>
                <c:pt idx="208">
                  <c:v>-11772827.873269999</c:v>
                </c:pt>
                <c:pt idx="209">
                  <c:v>-11780079.613713006</c:v>
                </c:pt>
                <c:pt idx="210">
                  <c:v>-11787320.381581999</c:v>
                </c:pt>
                <c:pt idx="211">
                  <c:v>-11794550.194390001</c:v>
                </c:pt>
                <c:pt idx="212">
                  <c:v>-11801769.069604</c:v>
                </c:pt>
                <c:pt idx="213">
                  <c:v>-11808977.024645004</c:v>
                </c:pt>
                <c:pt idx="214">
                  <c:v>-11816174.076892</c:v>
                </c:pt>
                <c:pt idx="215">
                  <c:v>-11823360.243672</c:v>
                </c:pt>
                <c:pt idx="216">
                  <c:v>-11830535.542273</c:v>
                </c:pt>
                <c:pt idx="217">
                  <c:v>-11837699.989933999</c:v>
                </c:pt>
                <c:pt idx="218">
                  <c:v>-11844853.603850005</c:v>
                </c:pt>
                <c:pt idx="219">
                  <c:v>-11851996.401171004</c:v>
                </c:pt>
                <c:pt idx="220">
                  <c:v>-11859128.399003007</c:v>
                </c:pt>
                <c:pt idx="221">
                  <c:v>-11866249.614405001</c:v>
                </c:pt>
                <c:pt idx="222">
                  <c:v>-11873360.064396</c:v>
                </c:pt>
                <c:pt idx="223">
                  <c:v>-11880459.765946006</c:v>
                </c:pt>
                <c:pt idx="224">
                  <c:v>-11887548.735982999</c:v>
                </c:pt>
                <c:pt idx="225">
                  <c:v>-11894626.991393</c:v>
                </c:pt>
                <c:pt idx="226">
                  <c:v>-11901694.549013995</c:v>
                </c:pt>
                <c:pt idx="227">
                  <c:v>-11908751.425643008</c:v>
                </c:pt>
                <c:pt idx="228">
                  <c:v>-11915797.638033001</c:v>
                </c:pt>
                <c:pt idx="229">
                  <c:v>-11922833.202893997</c:v>
                </c:pt>
                <c:pt idx="230">
                  <c:v>-11929858.136892995</c:v>
                </c:pt>
                <c:pt idx="231">
                  <c:v>-11936872.456651006</c:v>
                </c:pt>
                <c:pt idx="232">
                  <c:v>-11943876.178750999</c:v>
                </c:pt>
                <c:pt idx="233">
                  <c:v>-11950869.319728</c:v>
                </c:pt>
                <c:pt idx="234">
                  <c:v>-11957851.896079</c:v>
                </c:pt>
                <c:pt idx="235">
                  <c:v>-11964823.924256004</c:v>
                </c:pt>
                <c:pt idx="236">
                  <c:v>-11971785.420668</c:v>
                </c:pt>
                <c:pt idx="237">
                  <c:v>-11978736.401684005</c:v>
                </c:pt>
                <c:pt idx="238">
                  <c:v>-11985676.883629005</c:v>
                </c:pt>
                <c:pt idx="239">
                  <c:v>-11992606.882787006</c:v>
                </c:pt>
                <c:pt idx="240">
                  <c:v>-11999526.4154</c:v>
                </c:pt>
                <c:pt idx="241">
                  <c:v>-12006435.49767</c:v>
                </c:pt>
                <c:pt idx="242">
                  <c:v>-12013334.145754</c:v>
                </c:pt>
                <c:pt idx="243">
                  <c:v>-12020222.375771008</c:v>
                </c:pt>
                <c:pt idx="244">
                  <c:v>-12027100.203795994</c:v>
                </c:pt>
                <c:pt idx="245">
                  <c:v>-12033967.645865001</c:v>
                </c:pt>
                <c:pt idx="246">
                  <c:v>-12040824.717972994</c:v>
                </c:pt>
                <c:pt idx="247">
                  <c:v>-12047671.436073</c:v>
                </c:pt>
                <c:pt idx="248">
                  <c:v>-12054507.816078</c:v>
                </c:pt>
                <c:pt idx="249">
                  <c:v>-12061333.873860005</c:v>
                </c:pt>
                <c:pt idx="250">
                  <c:v>-12068149.625251004</c:v>
                </c:pt>
                <c:pt idx="251">
                  <c:v>-12074955.086043999</c:v>
                </c:pt>
                <c:pt idx="252">
                  <c:v>-12081750.271988999</c:v>
                </c:pt>
                <c:pt idx="253">
                  <c:v>-12088535.198798994</c:v>
                </c:pt>
                <c:pt idx="254">
                  <c:v>-12095309.882145002</c:v>
                </c:pt>
                <c:pt idx="255">
                  <c:v>-12102074.337658999</c:v>
                </c:pt>
                <c:pt idx="256">
                  <c:v>-12108828.580935</c:v>
                </c:pt>
                <c:pt idx="257">
                  <c:v>-12115572.627523988</c:v>
                </c:pt>
                <c:pt idx="258">
                  <c:v>-12122306.492941005</c:v>
                </c:pt>
                <c:pt idx="259">
                  <c:v>-12129030.19266</c:v>
                </c:pt>
                <c:pt idx="260">
                  <c:v>-12135743.742117001</c:v>
                </c:pt>
                <c:pt idx="261">
                  <c:v>-12142447.156708</c:v>
                </c:pt>
                <c:pt idx="262">
                  <c:v>-12149140.451791005</c:v>
                </c:pt>
                <c:pt idx="263">
                  <c:v>-12155823.642686</c:v>
                </c:pt>
                <c:pt idx="264">
                  <c:v>-12162496.744672</c:v>
                </c:pt>
                <c:pt idx="265">
                  <c:v>-12169159.772993</c:v>
                </c:pt>
                <c:pt idx="266">
                  <c:v>-12175812.742852002</c:v>
                </c:pt>
                <c:pt idx="267">
                  <c:v>-12182455.669415001</c:v>
                </c:pt>
                <c:pt idx="268">
                  <c:v>-12189088.567809002</c:v>
                </c:pt>
                <c:pt idx="269">
                  <c:v>-12195711.453125</c:v>
                </c:pt>
                <c:pt idx="270">
                  <c:v>-12202324.340415001</c:v>
                </c:pt>
                <c:pt idx="271">
                  <c:v>-12208927.244692</c:v>
                </c:pt>
                <c:pt idx="272">
                  <c:v>-12215520.180934994</c:v>
                </c:pt>
                <c:pt idx="273">
                  <c:v>-12222103.164082006</c:v>
                </c:pt>
                <c:pt idx="274">
                  <c:v>-12228676.209035991</c:v>
                </c:pt>
                <c:pt idx="275">
                  <c:v>-12235239.330662007</c:v>
                </c:pt>
                <c:pt idx="276">
                  <c:v>-12241792.543787999</c:v>
                </c:pt>
                <c:pt idx="277">
                  <c:v>-12248335.863205999</c:v>
                </c:pt>
                <c:pt idx="278">
                  <c:v>-12254869.303669006</c:v>
                </c:pt>
                <c:pt idx="279">
                  <c:v>-12261392.879895</c:v>
                </c:pt>
                <c:pt idx="280">
                  <c:v>-12267906.606565991</c:v>
                </c:pt>
                <c:pt idx="281">
                  <c:v>-12274410.498326991</c:v>
                </c:pt>
                <c:pt idx="282">
                  <c:v>-12280904.569785999</c:v>
                </c:pt>
                <c:pt idx="283">
                  <c:v>-12287388.835515</c:v>
                </c:pt>
                <c:pt idx="284">
                  <c:v>-12293863.310051005</c:v>
                </c:pt>
                <c:pt idx="285">
                  <c:v>-12300328.007893994</c:v>
                </c:pt>
                <c:pt idx="286">
                  <c:v>-12306782.943507994</c:v>
                </c:pt>
                <c:pt idx="287">
                  <c:v>-12313228.131322995</c:v>
                </c:pt>
                <c:pt idx="288">
                  <c:v>-12319663.585731005</c:v>
                </c:pt>
                <c:pt idx="289">
                  <c:v>-12326089.321091</c:v>
                </c:pt>
                <c:pt idx="290">
                  <c:v>-12332505.351725006</c:v>
                </c:pt>
                <c:pt idx="291">
                  <c:v>-12338911.691919999</c:v>
                </c:pt>
                <c:pt idx="292">
                  <c:v>-12345308.355928006</c:v>
                </c:pt>
                <c:pt idx="293">
                  <c:v>-12351695.357966</c:v>
                </c:pt>
                <c:pt idx="294">
                  <c:v>-12358072.712216994</c:v>
                </c:pt>
                <c:pt idx="295">
                  <c:v>-12364440.432827</c:v>
                </c:pt>
                <c:pt idx="296">
                  <c:v>-12370798.533910004</c:v>
                </c:pt>
                <c:pt idx="297">
                  <c:v>-12377147.029543994</c:v>
                </c:pt>
                <c:pt idx="298">
                  <c:v>-12383485.933772005</c:v>
                </c:pt>
                <c:pt idx="299">
                  <c:v>-12389815.260602999</c:v>
                </c:pt>
                <c:pt idx="300">
                  <c:v>-12396135.024014</c:v>
                </c:pt>
                <c:pt idx="301">
                  <c:v>-12402445.237945991</c:v>
                </c:pt>
                <c:pt idx="302">
                  <c:v>-12408745.916303994</c:v>
                </c:pt>
                <c:pt idx="303">
                  <c:v>-12415037.072962999</c:v>
                </c:pt>
                <c:pt idx="304">
                  <c:v>-12421318.721762</c:v>
                </c:pt>
                <c:pt idx="305">
                  <c:v>-12427590.876506994</c:v>
                </c:pt>
                <c:pt idx="306">
                  <c:v>-12433853.550969999</c:v>
                </c:pt>
                <c:pt idx="307">
                  <c:v>-12440106.758889999</c:v>
                </c:pt>
                <c:pt idx="308">
                  <c:v>-12446350.513973005</c:v>
                </c:pt>
                <c:pt idx="309">
                  <c:v>-12452584.82989</c:v>
                </c:pt>
                <c:pt idx="310">
                  <c:v>-12458809.720280994</c:v>
                </c:pt>
                <c:pt idx="311">
                  <c:v>-12465025.198751004</c:v>
                </c:pt>
                <c:pt idx="312">
                  <c:v>-12471231.278875001</c:v>
                </c:pt>
                <c:pt idx="313">
                  <c:v>-12477427.974192999</c:v>
                </c:pt>
                <c:pt idx="314">
                  <c:v>-12483615.298211994</c:v>
                </c:pt>
                <c:pt idx="315">
                  <c:v>-12489793.264408</c:v>
                </c:pt>
                <c:pt idx="316">
                  <c:v>-12495961.886221994</c:v>
                </c:pt>
                <c:pt idx="317">
                  <c:v>-12502121.177065993</c:v>
                </c:pt>
                <c:pt idx="318">
                  <c:v>-12508271.150318</c:v>
                </c:pt>
                <c:pt idx="319">
                  <c:v>-12514411.819323</c:v>
                </c:pt>
                <c:pt idx="320">
                  <c:v>-12520543.197394991</c:v>
                </c:pt>
                <c:pt idx="321">
                  <c:v>-12526665.297815001</c:v>
                </c:pt>
                <c:pt idx="322">
                  <c:v>-12532778.133835001</c:v>
                </c:pt>
                <c:pt idx="323">
                  <c:v>-12538881.718672</c:v>
                </c:pt>
                <c:pt idx="324">
                  <c:v>-12544976.065512005</c:v>
                </c:pt>
                <c:pt idx="325">
                  <c:v>-12551061.187511001</c:v>
                </c:pt>
                <c:pt idx="326">
                  <c:v>-12557137.097792</c:v>
                </c:pt>
                <c:pt idx="327">
                  <c:v>-12563203.809447</c:v>
                </c:pt>
                <c:pt idx="328">
                  <c:v>-12569261.335538</c:v>
                </c:pt>
                <c:pt idx="329">
                  <c:v>-12575309.689093994</c:v>
                </c:pt>
                <c:pt idx="330">
                  <c:v>-12581348.883113008</c:v>
                </c:pt>
                <c:pt idx="331">
                  <c:v>-12587378.930563994</c:v>
                </c:pt>
                <c:pt idx="332">
                  <c:v>-12593399.844382999</c:v>
                </c:pt>
                <c:pt idx="333">
                  <c:v>-12599411.637476988</c:v>
                </c:pt>
                <c:pt idx="334">
                  <c:v>-12605414.322720002</c:v>
                </c:pt>
                <c:pt idx="335">
                  <c:v>-12611407.912959006</c:v>
                </c:pt>
                <c:pt idx="336">
                  <c:v>-12617392.421007</c:v>
                </c:pt>
                <c:pt idx="337">
                  <c:v>-12623367.859649008</c:v>
                </c:pt>
                <c:pt idx="338">
                  <c:v>-12629334.241637994</c:v>
                </c:pt>
                <c:pt idx="339">
                  <c:v>-12635291.579698</c:v>
                </c:pt>
                <c:pt idx="340">
                  <c:v>-12641239.886522001</c:v>
                </c:pt>
                <c:pt idx="341">
                  <c:v>-12647179.174775004</c:v>
                </c:pt>
                <c:pt idx="342">
                  <c:v>-12653109.45709</c:v>
                </c:pt>
                <c:pt idx="343">
                  <c:v>-12659030.746069988</c:v>
                </c:pt>
                <c:pt idx="344">
                  <c:v>-12664943.05429</c:v>
                </c:pt>
                <c:pt idx="345">
                  <c:v>-12670846.394293999</c:v>
                </c:pt>
                <c:pt idx="346">
                  <c:v>-12676740.77859899</c:v>
                </c:pt>
                <c:pt idx="347">
                  <c:v>-12682626.219688</c:v>
                </c:pt>
                <c:pt idx="348">
                  <c:v>-12688502.730018994</c:v>
                </c:pt>
                <c:pt idx="349">
                  <c:v>-12694370.322017999</c:v>
                </c:pt>
                <c:pt idx="350">
                  <c:v>-12700229.008084994</c:v>
                </c:pt>
                <c:pt idx="351">
                  <c:v>-12706078.800586</c:v>
                </c:pt>
                <c:pt idx="352">
                  <c:v>-12711919.711863</c:v>
                </c:pt>
                <c:pt idx="353">
                  <c:v>-12717751.754225994</c:v>
                </c:pt>
                <c:pt idx="354">
                  <c:v>-12723574.939958002</c:v>
                </c:pt>
                <c:pt idx="355">
                  <c:v>-12729389.281313</c:v>
                </c:pt>
                <c:pt idx="356">
                  <c:v>-12735194.790513994</c:v>
                </c:pt>
                <c:pt idx="357">
                  <c:v>-12740991.479759006</c:v>
                </c:pt>
                <c:pt idx="358">
                  <c:v>-12746779.361217005</c:v>
                </c:pt>
                <c:pt idx="359">
                  <c:v>-12752558.447024988</c:v>
                </c:pt>
                <c:pt idx="360">
                  <c:v>-12758328.749296989</c:v>
                </c:pt>
                <c:pt idx="361">
                  <c:v>-12764090.280115001</c:v>
                </c:pt>
                <c:pt idx="362">
                  <c:v>-12769843.051534994</c:v>
                </c:pt>
                <c:pt idx="363">
                  <c:v>-12775587.075583005</c:v>
                </c:pt>
                <c:pt idx="364">
                  <c:v>-12781322.364260005</c:v>
                </c:pt>
                <c:pt idx="365">
                  <c:v>-12787048.929536993</c:v>
                </c:pt>
                <c:pt idx="366">
                  <c:v>-12792766.783357</c:v>
                </c:pt>
                <c:pt idx="367">
                  <c:v>-12798475.937638</c:v>
                </c:pt>
                <c:pt idx="368">
                  <c:v>-12804176.404267</c:v>
                </c:pt>
                <c:pt idx="369">
                  <c:v>-12809868.195106</c:v>
                </c:pt>
                <c:pt idx="370">
                  <c:v>-12815551.321988005</c:v>
                </c:pt>
                <c:pt idx="371">
                  <c:v>-12821225.796720993</c:v>
                </c:pt>
                <c:pt idx="372">
                  <c:v>-12826891.631084001</c:v>
                </c:pt>
                <c:pt idx="373">
                  <c:v>-12832548.836828001</c:v>
                </c:pt>
                <c:pt idx="374">
                  <c:v>-12838197.425680006</c:v>
                </c:pt>
                <c:pt idx="375">
                  <c:v>-12843837.409337001</c:v>
                </c:pt>
                <c:pt idx="376">
                  <c:v>-12849468.799470993</c:v>
                </c:pt>
                <c:pt idx="377">
                  <c:v>-12855091.607724991</c:v>
                </c:pt>
                <c:pt idx="378">
                  <c:v>-12860705.845720002</c:v>
                </c:pt>
                <c:pt idx="379">
                  <c:v>-12866311.525044</c:v>
                </c:pt>
                <c:pt idx="380">
                  <c:v>-12871908.657263</c:v>
                </c:pt>
                <c:pt idx="381">
                  <c:v>-12877497.253915999</c:v>
                </c:pt>
                <c:pt idx="382">
                  <c:v>-12883077.326513994</c:v>
                </c:pt>
                <c:pt idx="383">
                  <c:v>-12888648.886543</c:v>
                </c:pt>
                <c:pt idx="384">
                  <c:v>-12894211.945463</c:v>
                </c:pt>
                <c:pt idx="385">
                  <c:v>-12899766.514705</c:v>
                </c:pt>
                <c:pt idx="386">
                  <c:v>-12905312.605678005</c:v>
                </c:pt>
                <c:pt idx="387">
                  <c:v>-12910850.229762994</c:v>
                </c:pt>
                <c:pt idx="388">
                  <c:v>-12916379.398314994</c:v>
                </c:pt>
                <c:pt idx="389">
                  <c:v>-12921900.122664001</c:v>
                </c:pt>
                <c:pt idx="390">
                  <c:v>-12927412.414112005</c:v>
                </c:pt>
                <c:pt idx="391">
                  <c:v>-12932916.28394</c:v>
                </c:pt>
                <c:pt idx="392">
                  <c:v>-12938411.74339799</c:v>
                </c:pt>
                <c:pt idx="393">
                  <c:v>-12943898.803714005</c:v>
                </c:pt>
                <c:pt idx="394">
                  <c:v>-12949377.476089999</c:v>
                </c:pt>
                <c:pt idx="395">
                  <c:v>-12954847.771701002</c:v>
                </c:pt>
                <c:pt idx="396">
                  <c:v>-12960309.701699</c:v>
                </c:pt>
                <c:pt idx="397">
                  <c:v>-12965763.277210001</c:v>
                </c:pt>
                <c:pt idx="398">
                  <c:v>-12971208.509333994</c:v>
                </c:pt>
                <c:pt idx="399">
                  <c:v>-12976645.409146</c:v>
                </c:pt>
                <c:pt idx="400">
                  <c:v>-12982073.987699</c:v>
                </c:pt>
                <c:pt idx="401">
                  <c:v>-12987494.256015994</c:v>
                </c:pt>
                <c:pt idx="402">
                  <c:v>-12992906.225099994</c:v>
                </c:pt>
                <c:pt idx="403">
                  <c:v>-12998309.905926</c:v>
                </c:pt>
                <c:pt idx="404">
                  <c:v>-13003705.309446</c:v>
                </c:pt>
                <c:pt idx="405">
                  <c:v>-13009092.446586991</c:v>
                </c:pt>
                <c:pt idx="406">
                  <c:v>-13014471.328251</c:v>
                </c:pt>
                <c:pt idx="407">
                  <c:v>-13019841.965317005</c:v>
                </c:pt>
                <c:pt idx="408">
                  <c:v>-13025204.368638005</c:v>
                </c:pt>
                <c:pt idx="409">
                  <c:v>-13030558.549043994</c:v>
                </c:pt>
                <c:pt idx="410">
                  <c:v>-13035904.517338995</c:v>
                </c:pt>
                <c:pt idx="411">
                  <c:v>-13041242.284305001</c:v>
                </c:pt>
                <c:pt idx="412">
                  <c:v>-13046571.860699005</c:v>
                </c:pt>
                <c:pt idx="413">
                  <c:v>-13051893.257253002</c:v>
                </c:pt>
                <c:pt idx="414">
                  <c:v>-13057206.484677006</c:v>
                </c:pt>
                <c:pt idx="415">
                  <c:v>-13062511.553656008</c:v>
                </c:pt>
                <c:pt idx="416">
                  <c:v>-13067808.474851009</c:v>
                </c:pt>
                <c:pt idx="417">
                  <c:v>-13073097.258899</c:v>
                </c:pt>
                <c:pt idx="418">
                  <c:v>-13078377.916416001</c:v>
                </c:pt>
                <c:pt idx="419">
                  <c:v>-13083650.457991</c:v>
                </c:pt>
                <c:pt idx="420">
                  <c:v>-13088914.894191002</c:v>
                </c:pt>
                <c:pt idx="421">
                  <c:v>-13094171.235559994</c:v>
                </c:pt>
                <c:pt idx="422">
                  <c:v>-13099419.492618006</c:v>
                </c:pt>
                <c:pt idx="423">
                  <c:v>-13104659.675861999</c:v>
                </c:pt>
                <c:pt idx="424">
                  <c:v>-13109891.795766</c:v>
                </c:pt>
                <c:pt idx="425">
                  <c:v>-13115115.862780008</c:v>
                </c:pt>
                <c:pt idx="426">
                  <c:v>-13120331.887331</c:v>
                </c:pt>
                <c:pt idx="427">
                  <c:v>-13125539.879823999</c:v>
                </c:pt>
                <c:pt idx="428">
                  <c:v>-13130739.850641008</c:v>
                </c:pt>
                <c:pt idx="429">
                  <c:v>-13135931.810140004</c:v>
                </c:pt>
                <c:pt idx="430">
                  <c:v>-13141115.768656</c:v>
                </c:pt>
                <c:pt idx="431">
                  <c:v>-13146291.736503989</c:v>
                </c:pt>
                <c:pt idx="432">
                  <c:v>-13151459.723973</c:v>
                </c:pt>
                <c:pt idx="433">
                  <c:v>-13156619.741330991</c:v>
                </c:pt>
                <c:pt idx="434">
                  <c:v>-13161771.798823001</c:v>
                </c:pt>
                <c:pt idx="435">
                  <c:v>-13166915.906672999</c:v>
                </c:pt>
                <c:pt idx="436">
                  <c:v>-13172052.075081006</c:v>
                </c:pt>
                <c:pt idx="437">
                  <c:v>-13177180.314223999</c:v>
                </c:pt>
                <c:pt idx="438">
                  <c:v>-13182300.634258</c:v>
                </c:pt>
                <c:pt idx="439">
                  <c:v>-13187413.045318</c:v>
                </c:pt>
                <c:pt idx="440">
                  <c:v>-13192517.557514001</c:v>
                </c:pt>
                <c:pt idx="441">
                  <c:v>-13197614.180934994</c:v>
                </c:pt>
                <c:pt idx="442">
                  <c:v>-13202702.925650008</c:v>
                </c:pt>
                <c:pt idx="443">
                  <c:v>-13207783.801704004</c:v>
                </c:pt>
                <c:pt idx="444">
                  <c:v>-13212856.819119999</c:v>
                </c:pt>
                <c:pt idx="445">
                  <c:v>-13217921.987899</c:v>
                </c:pt>
                <c:pt idx="446">
                  <c:v>-13222979.318023</c:v>
                </c:pt>
                <c:pt idx="447">
                  <c:v>-13228028.819448</c:v>
                </c:pt>
                <c:pt idx="448">
                  <c:v>-13233070.502113005</c:v>
                </c:pt>
                <c:pt idx="449">
                  <c:v>-13238104.375931006</c:v>
                </c:pt>
                <c:pt idx="450">
                  <c:v>-13243130.450797006</c:v>
                </c:pt>
                <c:pt idx="451">
                  <c:v>-13248148.73658199</c:v>
                </c:pt>
                <c:pt idx="452">
                  <c:v>-13253159.243137995</c:v>
                </c:pt>
                <c:pt idx="453">
                  <c:v>-13258161.980293997</c:v>
                </c:pt>
                <c:pt idx="454">
                  <c:v>-13263156.957858006</c:v>
                </c:pt>
                <c:pt idx="455">
                  <c:v>-13268144.185618006</c:v>
                </c:pt>
                <c:pt idx="456">
                  <c:v>-13273123.673339</c:v>
                </c:pt>
                <c:pt idx="457">
                  <c:v>-13278095.430765994</c:v>
                </c:pt>
                <c:pt idx="458">
                  <c:v>-13283059.467622999</c:v>
                </c:pt>
                <c:pt idx="459">
                  <c:v>-13288015.793613005</c:v>
                </c:pt>
                <c:pt idx="460">
                  <c:v>-13292964.418419</c:v>
                </c:pt>
                <c:pt idx="461">
                  <c:v>-13297905.351701008</c:v>
                </c:pt>
                <c:pt idx="462">
                  <c:v>-13302838.6031</c:v>
                </c:pt>
                <c:pt idx="463">
                  <c:v>-13307764.182236001</c:v>
                </c:pt>
                <c:pt idx="464">
                  <c:v>-13312682.098707</c:v>
                </c:pt>
                <c:pt idx="465">
                  <c:v>-13317592.362094</c:v>
                </c:pt>
                <c:pt idx="466">
                  <c:v>-13322494.981953008</c:v>
                </c:pt>
                <c:pt idx="467">
                  <c:v>-13327389.967823002</c:v>
                </c:pt>
                <c:pt idx="468">
                  <c:v>-13332277.329220001</c:v>
                </c:pt>
                <c:pt idx="469">
                  <c:v>-13337157.07564201</c:v>
                </c:pt>
                <c:pt idx="470">
                  <c:v>-13342029.216564987</c:v>
                </c:pt>
                <c:pt idx="471">
                  <c:v>-13346893.761445994</c:v>
                </c:pt>
                <c:pt idx="472">
                  <c:v>-13351750.719721001</c:v>
                </c:pt>
                <c:pt idx="473">
                  <c:v>-13356600.100806</c:v>
                </c:pt>
                <c:pt idx="474">
                  <c:v>-13361441.914098</c:v>
                </c:pt>
                <c:pt idx="475">
                  <c:v>-13366276.168972</c:v>
                </c:pt>
                <c:pt idx="476">
                  <c:v>-13371102.874784006</c:v>
                </c:pt>
                <c:pt idx="477">
                  <c:v>-13375922.040872</c:v>
                </c:pt>
                <c:pt idx="478">
                  <c:v>-13380733.676552</c:v>
                </c:pt>
                <c:pt idx="479">
                  <c:v>-13385537.791119</c:v>
                </c:pt>
                <c:pt idx="480">
                  <c:v>-13390334.393852009</c:v>
                </c:pt>
                <c:pt idx="481">
                  <c:v>-13395123.494008999</c:v>
                </c:pt>
                <c:pt idx="482">
                  <c:v>-13399905.100826001</c:v>
                </c:pt>
                <c:pt idx="483">
                  <c:v>-13404679.223521991</c:v>
                </c:pt>
                <c:pt idx="484">
                  <c:v>-13409445.871296</c:v>
                </c:pt>
                <c:pt idx="485">
                  <c:v>-13414205.053327</c:v>
                </c:pt>
                <c:pt idx="486">
                  <c:v>-13418956.778775994</c:v>
                </c:pt>
                <c:pt idx="487">
                  <c:v>-13423701.056783006</c:v>
                </c:pt>
                <c:pt idx="488">
                  <c:v>-13428437.896469994</c:v>
                </c:pt>
                <c:pt idx="489">
                  <c:v>-13433167.306940002</c:v>
                </c:pt>
                <c:pt idx="490">
                  <c:v>-13437889.297273993</c:v>
                </c:pt>
                <c:pt idx="491">
                  <c:v>-13442603.876537994</c:v>
                </c:pt>
                <c:pt idx="492">
                  <c:v>-13447311.053776005</c:v>
                </c:pt>
                <c:pt idx="493">
                  <c:v>-13452010.838014994</c:v>
                </c:pt>
                <c:pt idx="494">
                  <c:v>-13456703.23826199</c:v>
                </c:pt>
                <c:pt idx="495">
                  <c:v>-13461388.263503999</c:v>
                </c:pt>
                <c:pt idx="496">
                  <c:v>-13466065.922713006</c:v>
                </c:pt>
                <c:pt idx="497">
                  <c:v>-13470736.224837</c:v>
                </c:pt>
                <c:pt idx="498">
                  <c:v>-13475399.178809</c:v>
                </c:pt>
                <c:pt idx="499">
                  <c:v>-13480054.793543</c:v>
                </c:pt>
                <c:pt idx="500">
                  <c:v>-13484703.077934001</c:v>
                </c:pt>
                <c:pt idx="501">
                  <c:v>-13489344.040856</c:v>
                </c:pt>
                <c:pt idx="502">
                  <c:v>-13493977.691168994</c:v>
                </c:pt>
                <c:pt idx="503">
                  <c:v>-13498604.037712</c:v>
                </c:pt>
                <c:pt idx="504">
                  <c:v>-13503223.089303995</c:v>
                </c:pt>
                <c:pt idx="505">
                  <c:v>-13507834.854750011</c:v>
                </c:pt>
                <c:pt idx="506">
                  <c:v>-13512439.342832007</c:v>
                </c:pt>
                <c:pt idx="507">
                  <c:v>-13517036.562317999</c:v>
                </c:pt>
                <c:pt idx="508">
                  <c:v>-13521626.521954</c:v>
                </c:pt>
                <c:pt idx="509">
                  <c:v>-13526209.230469991</c:v>
                </c:pt>
                <c:pt idx="510">
                  <c:v>-13530784.696578991</c:v>
                </c:pt>
                <c:pt idx="511">
                  <c:v>-13535352.928973</c:v>
                </c:pt>
                <c:pt idx="512">
                  <c:v>-13539913.936327988</c:v>
                </c:pt>
                <c:pt idx="513">
                  <c:v>-13544467.727301991</c:v>
                </c:pt>
                <c:pt idx="514">
                  <c:v>-13549014.310535001</c:v>
                </c:pt>
                <c:pt idx="515">
                  <c:v>-13553553.694646999</c:v>
                </c:pt>
                <c:pt idx="516">
                  <c:v>-13558085.888245</c:v>
                </c:pt>
                <c:pt idx="517">
                  <c:v>-13562610.899913006</c:v>
                </c:pt>
                <c:pt idx="518">
                  <c:v>-13567128.738220992</c:v>
                </c:pt>
                <c:pt idx="519">
                  <c:v>-13571639.411719006</c:v>
                </c:pt>
                <c:pt idx="520">
                  <c:v>-13576142.928942</c:v>
                </c:pt>
                <c:pt idx="521">
                  <c:v>-13580639.298404988</c:v>
                </c:pt>
                <c:pt idx="522">
                  <c:v>-13585128.528605994</c:v>
                </c:pt>
                <c:pt idx="523">
                  <c:v>-13589610.62802799</c:v>
                </c:pt>
                <c:pt idx="524">
                  <c:v>-13594085.605132002</c:v>
                </c:pt>
                <c:pt idx="525">
                  <c:v>-13598553.468366994</c:v>
                </c:pt>
                <c:pt idx="526">
                  <c:v>-13603014.226159001</c:v>
                </c:pt>
                <c:pt idx="527">
                  <c:v>-13607467.886923</c:v>
                </c:pt>
                <c:pt idx="528">
                  <c:v>-13611914.459051006</c:v>
                </c:pt>
                <c:pt idx="529">
                  <c:v>-13616353.950921999</c:v>
                </c:pt>
                <c:pt idx="530">
                  <c:v>-13620786.370896</c:v>
                </c:pt>
                <c:pt idx="531">
                  <c:v>-13625211.72731599</c:v>
                </c:pt>
                <c:pt idx="532">
                  <c:v>-13629630.028507991</c:v>
                </c:pt>
                <c:pt idx="533">
                  <c:v>-13634041.282782005</c:v>
                </c:pt>
                <c:pt idx="534">
                  <c:v>-13638445.498430001</c:v>
                </c:pt>
                <c:pt idx="535">
                  <c:v>-13642842.683728</c:v>
                </c:pt>
                <c:pt idx="536">
                  <c:v>-13647232.846933994</c:v>
                </c:pt>
                <c:pt idx="537">
                  <c:v>-13651615.996290995</c:v>
                </c:pt>
                <c:pt idx="538">
                  <c:v>-13655992.140023001</c:v>
                </c:pt>
                <c:pt idx="539">
                  <c:v>-13660361.286339993</c:v>
                </c:pt>
                <c:pt idx="540">
                  <c:v>-13664723.443432</c:v>
                </c:pt>
                <c:pt idx="541">
                  <c:v>-13669078.619476991</c:v>
                </c:pt>
                <c:pt idx="542">
                  <c:v>-13673426.822631005</c:v>
                </c:pt>
                <c:pt idx="543">
                  <c:v>-13677768.061038002</c:v>
                </c:pt>
                <c:pt idx="544">
                  <c:v>-13682102.342824001</c:v>
                </c:pt>
                <c:pt idx="545">
                  <c:v>-13686429.676096991</c:v>
                </c:pt>
                <c:pt idx="546">
                  <c:v>-13690750.068951005</c:v>
                </c:pt>
                <c:pt idx="547">
                  <c:v>-13695063.529463995</c:v>
                </c:pt>
                <c:pt idx="548">
                  <c:v>-13699370.065694002</c:v>
                </c:pt>
                <c:pt idx="549">
                  <c:v>-13703669.685687006</c:v>
                </c:pt>
                <c:pt idx="550">
                  <c:v>-13707962.397471</c:v>
                </c:pt>
                <c:pt idx="551">
                  <c:v>-13712248.209058</c:v>
                </c:pt>
                <c:pt idx="552">
                  <c:v>-13716527.128443001</c:v>
                </c:pt>
                <c:pt idx="553">
                  <c:v>-13720799.163606999</c:v>
                </c:pt>
                <c:pt idx="554">
                  <c:v>-13725064.322512006</c:v>
                </c:pt>
                <c:pt idx="555">
                  <c:v>-13729322.613108</c:v>
                </c:pt>
                <c:pt idx="556">
                  <c:v>-13733574.04332599</c:v>
                </c:pt>
                <c:pt idx="557">
                  <c:v>-13737818.621083004</c:v>
                </c:pt>
                <c:pt idx="558">
                  <c:v>-13742056.354277005</c:v>
                </c:pt>
                <c:pt idx="559">
                  <c:v>-13746287.250794994</c:v>
                </c:pt>
                <c:pt idx="560">
                  <c:v>-13750511.318503994</c:v>
                </c:pt>
                <c:pt idx="561">
                  <c:v>-13754728.565258006</c:v>
                </c:pt>
                <c:pt idx="562">
                  <c:v>-13758938.998893</c:v>
                </c:pt>
                <c:pt idx="563">
                  <c:v>-13763142.627232995</c:v>
                </c:pt>
                <c:pt idx="564">
                  <c:v>-13767339.458082005</c:v>
                </c:pt>
                <c:pt idx="565">
                  <c:v>-13771529.499233</c:v>
                </c:pt>
                <c:pt idx="566">
                  <c:v>-13775712.758458</c:v>
                </c:pt>
                <c:pt idx="567">
                  <c:v>-13779889.243519993</c:v>
                </c:pt>
                <c:pt idx="568">
                  <c:v>-13784058.962161006</c:v>
                </c:pt>
                <c:pt idx="569">
                  <c:v>-13788221.922110002</c:v>
                </c:pt>
                <c:pt idx="570">
                  <c:v>-13792378.131083</c:v>
                </c:pt>
                <c:pt idx="571">
                  <c:v>-13796527.596775001</c:v>
                </c:pt>
                <c:pt idx="572">
                  <c:v>-13800670.326872</c:v>
                </c:pt>
                <c:pt idx="573">
                  <c:v>-13804806.32904</c:v>
                </c:pt>
                <c:pt idx="574">
                  <c:v>-13808935.610933</c:v>
                </c:pt>
                <c:pt idx="575">
                  <c:v>-13813058.180187</c:v>
                </c:pt>
                <c:pt idx="576">
                  <c:v>-13817174.044426991</c:v>
                </c:pt>
                <c:pt idx="577">
                  <c:v>-13821283.211258</c:v>
                </c:pt>
                <c:pt idx="578">
                  <c:v>-13825385.688274991</c:v>
                </c:pt>
                <c:pt idx="579">
                  <c:v>-13829481.483053008</c:v>
                </c:pt>
                <c:pt idx="580">
                  <c:v>-13833570.603157002</c:v>
                </c:pt>
                <c:pt idx="581">
                  <c:v>-13837653.056133</c:v>
                </c:pt>
                <c:pt idx="582">
                  <c:v>-13841728.849514993</c:v>
                </c:pt>
                <c:pt idx="583">
                  <c:v>-13845797.99082</c:v>
                </c:pt>
                <c:pt idx="584">
                  <c:v>-13849860.487553</c:v>
                </c:pt>
                <c:pt idx="585">
                  <c:v>-13853916.347201994</c:v>
                </c:pt>
                <c:pt idx="586">
                  <c:v>-13857965.577241</c:v>
                </c:pt>
                <c:pt idx="587">
                  <c:v>-13862008.185129</c:v>
                </c:pt>
                <c:pt idx="588">
                  <c:v>-13866044.178312</c:v>
                </c:pt>
                <c:pt idx="589">
                  <c:v>-13870073.564218005</c:v>
                </c:pt>
                <c:pt idx="590">
                  <c:v>-13874096.350265</c:v>
                </c:pt>
                <c:pt idx="591">
                  <c:v>-13878112.543853005</c:v>
                </c:pt>
                <c:pt idx="592">
                  <c:v>-13882122.15237</c:v>
                </c:pt>
                <c:pt idx="593">
                  <c:v>-13886125.183186</c:v>
                </c:pt>
                <c:pt idx="594">
                  <c:v>-13890121.643661</c:v>
                </c:pt>
                <c:pt idx="595">
                  <c:v>-13894111.541138994</c:v>
                </c:pt>
                <c:pt idx="596">
                  <c:v>-13898094.882948006</c:v>
                </c:pt>
                <c:pt idx="597">
                  <c:v>-13902071.676403994</c:v>
                </c:pt>
                <c:pt idx="598">
                  <c:v>-13906041.928807</c:v>
                </c:pt>
                <c:pt idx="599">
                  <c:v>-13910005.647444991</c:v>
                </c:pt>
                <c:pt idx="600">
                  <c:v>-13913962.839589994</c:v>
                </c:pt>
                <c:pt idx="601">
                  <c:v>-13917913.512500994</c:v>
                </c:pt>
                <c:pt idx="602">
                  <c:v>-13921857.673421994</c:v>
                </c:pt>
                <c:pt idx="603">
                  <c:v>-13925795.329583</c:v>
                </c:pt>
                <c:pt idx="604">
                  <c:v>-13929726.488201</c:v>
                </c:pt>
                <c:pt idx="605">
                  <c:v>-13933651.156478994</c:v>
                </c:pt>
                <c:pt idx="606">
                  <c:v>-13937569.341605</c:v>
                </c:pt>
                <c:pt idx="607">
                  <c:v>-13941481.050754005</c:v>
                </c:pt>
                <c:pt idx="608">
                  <c:v>-13945386.291085994</c:v>
                </c:pt>
                <c:pt idx="609">
                  <c:v>-13949285.069749005</c:v>
                </c:pt>
                <c:pt idx="610">
                  <c:v>-13953177.393875999</c:v>
                </c:pt>
                <c:pt idx="611">
                  <c:v>-13957063.270586994</c:v>
                </c:pt>
                <c:pt idx="612">
                  <c:v>-13960942.706986994</c:v>
                </c:pt>
                <c:pt idx="613">
                  <c:v>-13964815.710169001</c:v>
                </c:pt>
                <c:pt idx="614">
                  <c:v>-13968682.287211001</c:v>
                </c:pt>
                <c:pt idx="615">
                  <c:v>-13972542.445178</c:v>
                </c:pt>
                <c:pt idx="616">
                  <c:v>-13976396.191121994</c:v>
                </c:pt>
                <c:pt idx="617">
                  <c:v>-13980243.532081002</c:v>
                </c:pt>
                <c:pt idx="618">
                  <c:v>-13984084.475078005</c:v>
                </c:pt>
                <c:pt idx="619">
                  <c:v>-13987919.027125988</c:v>
                </c:pt>
                <c:pt idx="620">
                  <c:v>-13991747.195220994</c:v>
                </c:pt>
                <c:pt idx="621">
                  <c:v>-13995568.986349</c:v>
                </c:pt>
                <c:pt idx="622">
                  <c:v>-13999384.407477994</c:v>
                </c:pt>
                <c:pt idx="623">
                  <c:v>-14003193.465568</c:v>
                </c:pt>
                <c:pt idx="624">
                  <c:v>-14006996.167563001</c:v>
                </c:pt>
                <c:pt idx="625">
                  <c:v>-14010792.520393001</c:v>
                </c:pt>
                <c:pt idx="626">
                  <c:v>-14014582.530977</c:v>
                </c:pt>
                <c:pt idx="627">
                  <c:v>-14018366.206219001</c:v>
                </c:pt>
                <c:pt idx="628">
                  <c:v>-14022143.553010006</c:v>
                </c:pt>
                <c:pt idx="629">
                  <c:v>-14025914.578229994</c:v>
                </c:pt>
                <c:pt idx="630">
                  <c:v>-14029679.288743</c:v>
                </c:pt>
                <c:pt idx="631">
                  <c:v>-14033437.691403</c:v>
                </c:pt>
                <c:pt idx="632">
                  <c:v>-14037189.793047</c:v>
                </c:pt>
                <c:pt idx="633">
                  <c:v>-14040935.600502994</c:v>
                </c:pt>
                <c:pt idx="634">
                  <c:v>-14044675.120583994</c:v>
                </c:pt>
                <c:pt idx="635">
                  <c:v>-14048408.360091006</c:v>
                </c:pt>
                <c:pt idx="636">
                  <c:v>-14052135.325811008</c:v>
                </c:pt>
                <c:pt idx="637">
                  <c:v>-14055856.024519</c:v>
                </c:pt>
                <c:pt idx="638">
                  <c:v>-14059570.462978005</c:v>
                </c:pt>
                <c:pt idx="639">
                  <c:v>-14063278.64793599</c:v>
                </c:pt>
                <c:pt idx="640">
                  <c:v>-14066980.586130001</c:v>
                </c:pt>
                <c:pt idx="641">
                  <c:v>-14070676.284285</c:v>
                </c:pt>
                <c:pt idx="642">
                  <c:v>-14074365.749109993</c:v>
                </c:pt>
                <c:pt idx="643">
                  <c:v>-14078048.987306001</c:v>
                </c:pt>
                <c:pt idx="644">
                  <c:v>-14081726.005557002</c:v>
                </c:pt>
                <c:pt idx="645">
                  <c:v>-14085396.810536994</c:v>
                </c:pt>
                <c:pt idx="646">
                  <c:v>-14089061.408908</c:v>
                </c:pt>
                <c:pt idx="647">
                  <c:v>-14092719.807317</c:v>
                </c:pt>
                <c:pt idx="648">
                  <c:v>-14096372.012401</c:v>
                </c:pt>
                <c:pt idx="649">
                  <c:v>-14100018.030781999</c:v>
                </c:pt>
                <c:pt idx="650">
                  <c:v>-14103657.869072005</c:v>
                </c:pt>
                <c:pt idx="651">
                  <c:v>-14107291.53387</c:v>
                </c:pt>
                <c:pt idx="652">
                  <c:v>-14110919.031762</c:v>
                </c:pt>
                <c:pt idx="653">
                  <c:v>-14114540.369321</c:v>
                </c:pt>
                <c:pt idx="654">
                  <c:v>-14118155.553111006</c:v>
                </c:pt>
                <c:pt idx="655">
                  <c:v>-14121764.589679006</c:v>
                </c:pt>
                <c:pt idx="656">
                  <c:v>-14125367.485564001</c:v>
                </c:pt>
                <c:pt idx="657">
                  <c:v>-14128964.247290991</c:v>
                </c:pt>
                <c:pt idx="658">
                  <c:v>-14132554.881371999</c:v>
                </c:pt>
                <c:pt idx="659">
                  <c:v>-14136139.394308006</c:v>
                </c:pt>
                <c:pt idx="660">
                  <c:v>-14139717.792587994</c:v>
                </c:pt>
                <c:pt idx="661">
                  <c:v>-14143290.082689006</c:v>
                </c:pt>
                <c:pt idx="662">
                  <c:v>-14146856.271074994</c:v>
                </c:pt>
                <c:pt idx="663">
                  <c:v>-14150416.364198999</c:v>
                </c:pt>
                <c:pt idx="664">
                  <c:v>-14153970.368502</c:v>
                </c:pt>
                <c:pt idx="665">
                  <c:v>-14157518.290411994</c:v>
                </c:pt>
                <c:pt idx="666">
                  <c:v>-14161060.136345988</c:v>
                </c:pt>
                <c:pt idx="667">
                  <c:v>-14164595.912709005</c:v>
                </c:pt>
                <c:pt idx="668">
                  <c:v>-14168125.625893002</c:v>
                </c:pt>
                <c:pt idx="669">
                  <c:v>-14171649.282281</c:v>
                </c:pt>
                <c:pt idx="670">
                  <c:v>-14175166.888242004</c:v>
                </c:pt>
                <c:pt idx="671">
                  <c:v>-14178678.450134</c:v>
                </c:pt>
                <c:pt idx="672">
                  <c:v>-14182183.974300999</c:v>
                </c:pt>
                <c:pt idx="673">
                  <c:v>-14185683.467080006</c:v>
                </c:pt>
                <c:pt idx="674">
                  <c:v>-14189176.934791002</c:v>
                </c:pt>
                <c:pt idx="675">
                  <c:v>-14192664.383747006</c:v>
                </c:pt>
                <c:pt idx="676">
                  <c:v>-14196145.820246</c:v>
                </c:pt>
                <c:pt idx="677">
                  <c:v>-14199621.250577001</c:v>
                </c:pt>
                <c:pt idx="678">
                  <c:v>-14203090.681015</c:v>
                </c:pt>
                <c:pt idx="679">
                  <c:v>-14206554.11782499</c:v>
                </c:pt>
                <c:pt idx="680">
                  <c:v>-14210011.567260994</c:v>
                </c:pt>
                <c:pt idx="681">
                  <c:v>-14213463.035563994</c:v>
                </c:pt>
                <c:pt idx="682">
                  <c:v>-14216908.528963994</c:v>
                </c:pt>
                <c:pt idx="683">
                  <c:v>-14220348.053681009</c:v>
                </c:pt>
                <c:pt idx="684">
                  <c:v>-14223781.615921</c:v>
                </c:pt>
                <c:pt idx="685">
                  <c:v>-14227209.221881</c:v>
                </c:pt>
                <c:pt idx="686">
                  <c:v>-14230630.877745004</c:v>
                </c:pt>
                <c:pt idx="687">
                  <c:v>-14234046.589687999</c:v>
                </c:pt>
                <c:pt idx="688">
                  <c:v>-14237456.363871008</c:v>
                </c:pt>
                <c:pt idx="689">
                  <c:v>-14240860.206445988</c:v>
                </c:pt>
                <c:pt idx="690">
                  <c:v>-14244258.123552</c:v>
                </c:pt>
                <c:pt idx="691">
                  <c:v>-14247650.121317994</c:v>
                </c:pt>
                <c:pt idx="692">
                  <c:v>-14251036.205861</c:v>
                </c:pt>
                <c:pt idx="693">
                  <c:v>-14254416.383288005</c:v>
                </c:pt>
                <c:pt idx="694">
                  <c:v>-14257790.659693999</c:v>
                </c:pt>
                <c:pt idx="695">
                  <c:v>-14261159.041162994</c:v>
                </c:pt>
                <c:pt idx="696">
                  <c:v>-14264521.533768</c:v>
                </c:pt>
                <c:pt idx="697">
                  <c:v>-14267878.143572001</c:v>
                </c:pt>
                <c:pt idx="698">
                  <c:v>-14271228.876625</c:v>
                </c:pt>
                <c:pt idx="699">
                  <c:v>-14274573.73896699</c:v>
                </c:pt>
                <c:pt idx="700">
                  <c:v>-14277912.736628991</c:v>
                </c:pt>
                <c:pt idx="701">
                  <c:v>-14281245.875627005</c:v>
                </c:pt>
                <c:pt idx="702">
                  <c:v>-14284573.161970004</c:v>
                </c:pt>
                <c:pt idx="703">
                  <c:v>-14287894.601654002</c:v>
                </c:pt>
                <c:pt idx="704">
                  <c:v>-14291210.200665001</c:v>
                </c:pt>
                <c:pt idx="705">
                  <c:v>-14294519.964978006</c:v>
                </c:pt>
                <c:pt idx="706">
                  <c:v>-14297823.900557</c:v>
                </c:pt>
                <c:pt idx="707">
                  <c:v>-14301122.013355</c:v>
                </c:pt>
                <c:pt idx="708">
                  <c:v>-14304414.309316</c:v>
                </c:pt>
                <c:pt idx="709">
                  <c:v>-14307700.794369994</c:v>
                </c:pt>
                <c:pt idx="710">
                  <c:v>-14310981.474440999</c:v>
                </c:pt>
                <c:pt idx="711">
                  <c:v>-14314256.355436999</c:v>
                </c:pt>
                <c:pt idx="712">
                  <c:v>-14317525.443259999</c:v>
                </c:pt>
                <c:pt idx="713">
                  <c:v>-14320788.743798994</c:v>
                </c:pt>
                <c:pt idx="714">
                  <c:v>-14324046.262933007</c:v>
                </c:pt>
                <c:pt idx="715">
                  <c:v>-14327298.006529991</c:v>
                </c:pt>
                <c:pt idx="716">
                  <c:v>-14330543.980448</c:v>
                </c:pt>
                <c:pt idx="717">
                  <c:v>-14333784.190533994</c:v>
                </c:pt>
                <c:pt idx="718">
                  <c:v>-14337018.642627001</c:v>
                </c:pt>
                <c:pt idx="719">
                  <c:v>-14340247.342551</c:v>
                </c:pt>
                <c:pt idx="720">
                  <c:v>-14343470.296122991</c:v>
                </c:pt>
                <c:pt idx="721">
                  <c:v>-14346687.50915</c:v>
                </c:pt>
                <c:pt idx="722">
                  <c:v>-14349898.98742599</c:v>
                </c:pt>
                <c:pt idx="723">
                  <c:v>-14353104.73673599</c:v>
                </c:pt>
                <c:pt idx="724">
                  <c:v>-14356304.762855006</c:v>
                </c:pt>
                <c:pt idx="725">
                  <c:v>-14359499.071548</c:v>
                </c:pt>
                <c:pt idx="726">
                  <c:v>-14362687.668568995</c:v>
                </c:pt>
                <c:pt idx="727">
                  <c:v>-14365870.559660999</c:v>
                </c:pt>
                <c:pt idx="728">
                  <c:v>-14369047.750560001</c:v>
                </c:pt>
                <c:pt idx="729">
                  <c:v>-14372219.246986993</c:v>
                </c:pt>
                <c:pt idx="730">
                  <c:v>-14375385.054657008</c:v>
                </c:pt>
                <c:pt idx="731">
                  <c:v>-14378545.179273</c:v>
                </c:pt>
                <c:pt idx="732">
                  <c:v>-14381699.626527989</c:v>
                </c:pt>
                <c:pt idx="733">
                  <c:v>-14384848.402105</c:v>
                </c:pt>
                <c:pt idx="734">
                  <c:v>-14387991.511678007</c:v>
                </c:pt>
                <c:pt idx="735">
                  <c:v>-14391128.960907999</c:v>
                </c:pt>
                <c:pt idx="736">
                  <c:v>-14394260.755450999</c:v>
                </c:pt>
                <c:pt idx="737">
                  <c:v>-14397386.900947999</c:v>
                </c:pt>
                <c:pt idx="738">
                  <c:v>-14400507.403031999</c:v>
                </c:pt>
                <c:pt idx="739">
                  <c:v>-14403622.267326988</c:v>
                </c:pt>
                <c:pt idx="740">
                  <c:v>-14406731.499446001</c:v>
                </c:pt>
                <c:pt idx="741">
                  <c:v>-14409835.104992</c:v>
                </c:pt>
                <c:pt idx="742">
                  <c:v>-14412933.089559</c:v>
                </c:pt>
                <c:pt idx="743">
                  <c:v>-14416025.458729999</c:v>
                </c:pt>
                <c:pt idx="744">
                  <c:v>-14419112.218079001</c:v>
                </c:pt>
                <c:pt idx="745">
                  <c:v>-14422193.373171005</c:v>
                </c:pt>
                <c:pt idx="746">
                  <c:v>-14425268.929559</c:v>
                </c:pt>
                <c:pt idx="747">
                  <c:v>-14428338.892788006</c:v>
                </c:pt>
                <c:pt idx="748">
                  <c:v>-14431403.268393995</c:v>
                </c:pt>
                <c:pt idx="749">
                  <c:v>-14434462.061899999</c:v>
                </c:pt>
                <c:pt idx="750">
                  <c:v>-14437515.278821994</c:v>
                </c:pt>
                <c:pt idx="751">
                  <c:v>-14440562.924667004</c:v>
                </c:pt>
                <c:pt idx="752">
                  <c:v>-14443605.004929002</c:v>
                </c:pt>
                <c:pt idx="753">
                  <c:v>-14446641.525096994</c:v>
                </c:pt>
                <c:pt idx="754">
                  <c:v>-14449672.490646999</c:v>
                </c:pt>
                <c:pt idx="755">
                  <c:v>-14452697.907044994</c:v>
                </c:pt>
                <c:pt idx="756">
                  <c:v>-14455717.779751007</c:v>
                </c:pt>
                <c:pt idx="757">
                  <c:v>-14458732.114212004</c:v>
                </c:pt>
                <c:pt idx="758">
                  <c:v>-14461740.915867999</c:v>
                </c:pt>
                <c:pt idx="759">
                  <c:v>-14464744.190146994</c:v>
                </c:pt>
                <c:pt idx="760">
                  <c:v>-14467741.942469994</c:v>
                </c:pt>
                <c:pt idx="761">
                  <c:v>-14470734.178246994</c:v>
                </c:pt>
                <c:pt idx="762">
                  <c:v>-14473720.902879005</c:v>
                </c:pt>
                <c:pt idx="763">
                  <c:v>-14476702.121758999</c:v>
                </c:pt>
                <c:pt idx="764">
                  <c:v>-14479677.840267994</c:v>
                </c:pt>
                <c:pt idx="765">
                  <c:v>-14482648.063779006</c:v>
                </c:pt>
                <c:pt idx="766">
                  <c:v>-14485612.797657</c:v>
                </c:pt>
                <c:pt idx="767">
                  <c:v>-14488572.047254993</c:v>
                </c:pt>
                <c:pt idx="768">
                  <c:v>-14491525.817919999</c:v>
                </c:pt>
                <c:pt idx="769">
                  <c:v>-14494474.114986002</c:v>
                </c:pt>
                <c:pt idx="770">
                  <c:v>-14497416.943781005</c:v>
                </c:pt>
                <c:pt idx="771">
                  <c:v>-14500354.309622006</c:v>
                </c:pt>
                <c:pt idx="772">
                  <c:v>-14503286.217816994</c:v>
                </c:pt>
                <c:pt idx="773">
                  <c:v>-14506212.673666</c:v>
                </c:pt>
                <c:pt idx="774">
                  <c:v>-14509133.682459</c:v>
                </c:pt>
                <c:pt idx="775">
                  <c:v>-14512049.249476992</c:v>
                </c:pt>
                <c:pt idx="776">
                  <c:v>-14514959.379991002</c:v>
                </c:pt>
                <c:pt idx="777">
                  <c:v>-14517864.079264993</c:v>
                </c:pt>
                <c:pt idx="778">
                  <c:v>-14520763.352551006</c:v>
                </c:pt>
                <c:pt idx="779">
                  <c:v>-14523657.205096001</c:v>
                </c:pt>
                <c:pt idx="780">
                  <c:v>-14526545.642133994</c:v>
                </c:pt>
                <c:pt idx="781">
                  <c:v>-14529428.668892</c:v>
                </c:pt>
                <c:pt idx="782">
                  <c:v>-14532306.290588001</c:v>
                </c:pt>
                <c:pt idx="783">
                  <c:v>-14535178.512430994</c:v>
                </c:pt>
                <c:pt idx="784">
                  <c:v>-14538045.33962</c:v>
                </c:pt>
                <c:pt idx="785">
                  <c:v>-14540906.777346993</c:v>
                </c:pt>
                <c:pt idx="786">
                  <c:v>-14543762.830794994</c:v>
                </c:pt>
                <c:pt idx="787">
                  <c:v>-14546613.505135</c:v>
                </c:pt>
                <c:pt idx="788">
                  <c:v>-14549458.805531999</c:v>
                </c:pt>
                <c:pt idx="789">
                  <c:v>-14552298.737143001</c:v>
                </c:pt>
                <c:pt idx="790">
                  <c:v>-14555133.30511301</c:v>
                </c:pt>
                <c:pt idx="791">
                  <c:v>-14557962.514581</c:v>
                </c:pt>
                <c:pt idx="792">
                  <c:v>-14560786.370677005</c:v>
                </c:pt>
                <c:pt idx="793">
                  <c:v>-14563604.878520001</c:v>
                </c:pt>
                <c:pt idx="794">
                  <c:v>-14566418.043222994</c:v>
                </c:pt>
                <c:pt idx="795">
                  <c:v>-14569225.869888006</c:v>
                </c:pt>
                <c:pt idx="796">
                  <c:v>-14572028.363610009</c:v>
                </c:pt>
                <c:pt idx="797">
                  <c:v>-14574825.529475991</c:v>
                </c:pt>
                <c:pt idx="798">
                  <c:v>-14577617.372561</c:v>
                </c:pt>
                <c:pt idx="799">
                  <c:v>-14580403.897934994</c:v>
                </c:pt>
                <c:pt idx="800">
                  <c:v>-14583185.110657999</c:v>
                </c:pt>
                <c:pt idx="801">
                  <c:v>-14585961.015780006</c:v>
                </c:pt>
                <c:pt idx="802">
                  <c:v>-14588731.618345993</c:v>
                </c:pt>
                <c:pt idx="803">
                  <c:v>-14591496.923389006</c:v>
                </c:pt>
                <c:pt idx="804">
                  <c:v>-14594256.935934</c:v>
                </c:pt>
                <c:pt idx="805">
                  <c:v>-14597011.661</c:v>
                </c:pt>
                <c:pt idx="806">
                  <c:v>-14599761.10359499</c:v>
                </c:pt>
                <c:pt idx="807">
                  <c:v>-14602505.268719999</c:v>
                </c:pt>
                <c:pt idx="808">
                  <c:v>-14605244.161366001</c:v>
                </c:pt>
                <c:pt idx="809">
                  <c:v>-14607977.786516991</c:v>
                </c:pt>
                <c:pt idx="810">
                  <c:v>-14610706.149147995</c:v>
                </c:pt>
                <c:pt idx="811">
                  <c:v>-14613429.254225001</c:v>
                </c:pt>
                <c:pt idx="812">
                  <c:v>-14616147.106709</c:v>
                </c:pt>
                <c:pt idx="813">
                  <c:v>-14618859.711546993</c:v>
                </c:pt>
                <c:pt idx="814">
                  <c:v>-14621567.073683009</c:v>
                </c:pt>
                <c:pt idx="815">
                  <c:v>-14624269.198049</c:v>
                </c:pt>
                <c:pt idx="816">
                  <c:v>-14626966.089570001</c:v>
                </c:pt>
                <c:pt idx="817">
                  <c:v>-14629657.753164994</c:v>
                </c:pt>
                <c:pt idx="818">
                  <c:v>-14632344.193740999</c:v>
                </c:pt>
                <c:pt idx="819">
                  <c:v>-14635025.416197993</c:v>
                </c:pt>
                <c:pt idx="820">
                  <c:v>-14637701.42543</c:v>
                </c:pt>
                <c:pt idx="821">
                  <c:v>-14640372.226318993</c:v>
                </c:pt>
                <c:pt idx="822">
                  <c:v>-14643037.823743008</c:v>
                </c:pt>
                <c:pt idx="823">
                  <c:v>-14645698.222568991</c:v>
                </c:pt>
                <c:pt idx="824">
                  <c:v>-14648353.427655</c:v>
                </c:pt>
                <c:pt idx="825">
                  <c:v>-14651003.443855004</c:v>
                </c:pt>
                <c:pt idx="826">
                  <c:v>-14653648.276010994</c:v>
                </c:pt>
                <c:pt idx="827">
                  <c:v>-14656287.928959006</c:v>
                </c:pt>
                <c:pt idx="828">
                  <c:v>-14658922.407525988</c:v>
                </c:pt>
                <c:pt idx="829">
                  <c:v>-14661551.716530988</c:v>
                </c:pt>
                <c:pt idx="830">
                  <c:v>-14664175.860786006</c:v>
                </c:pt>
                <c:pt idx="831">
                  <c:v>-14666794.845094001</c:v>
                </c:pt>
                <c:pt idx="832">
                  <c:v>-14669408.674249006</c:v>
                </c:pt>
                <c:pt idx="833">
                  <c:v>-14672017.353041008</c:v>
                </c:pt>
                <c:pt idx="834">
                  <c:v>-14674620.886247</c:v>
                </c:pt>
                <c:pt idx="835">
                  <c:v>-14677219.278639</c:v>
                </c:pt>
                <c:pt idx="836">
                  <c:v>-14679812.534980999</c:v>
                </c:pt>
                <c:pt idx="837">
                  <c:v>-14682400.660029</c:v>
                </c:pt>
                <c:pt idx="838">
                  <c:v>-14684983.658530001</c:v>
                </c:pt>
                <c:pt idx="839">
                  <c:v>-14687561.535223994</c:v>
                </c:pt>
                <c:pt idx="840">
                  <c:v>-14690134.294842999</c:v>
                </c:pt>
                <c:pt idx="841">
                  <c:v>-14692701.942112004</c:v>
                </c:pt>
                <c:pt idx="842">
                  <c:v>-14695264.481748005</c:v>
                </c:pt>
                <c:pt idx="843">
                  <c:v>-14697821.918458</c:v>
                </c:pt>
                <c:pt idx="844">
                  <c:v>-14700374.256944001</c:v>
                </c:pt>
                <c:pt idx="845">
                  <c:v>-14702921.501898</c:v>
                </c:pt>
                <c:pt idx="846">
                  <c:v>-14705463.658008</c:v>
                </c:pt>
                <c:pt idx="847">
                  <c:v>-14708000.729948994</c:v>
                </c:pt>
                <c:pt idx="848">
                  <c:v>-14710532.722392995</c:v>
                </c:pt>
                <c:pt idx="849">
                  <c:v>-14713059.640001001</c:v>
                </c:pt>
                <c:pt idx="850">
                  <c:v>-14715581.487428995</c:v>
                </c:pt>
                <c:pt idx="851">
                  <c:v>-14718098.269323995</c:v>
                </c:pt>
                <c:pt idx="852">
                  <c:v>-14720609.990323994</c:v>
                </c:pt>
                <c:pt idx="853">
                  <c:v>-14723116.655061999</c:v>
                </c:pt>
                <c:pt idx="854">
                  <c:v>-14725618.268162001</c:v>
                </c:pt>
                <c:pt idx="855">
                  <c:v>-14728114.834240999</c:v>
                </c:pt>
                <c:pt idx="856">
                  <c:v>-14730606.357907999</c:v>
                </c:pt>
                <c:pt idx="857">
                  <c:v>-14733092.843765</c:v>
                </c:pt>
                <c:pt idx="858">
                  <c:v>-14735574.296404991</c:v>
                </c:pt>
                <c:pt idx="859">
                  <c:v>-14738050.720414991</c:v>
                </c:pt>
                <c:pt idx="860">
                  <c:v>-14740522.120374991</c:v>
                </c:pt>
                <c:pt idx="861">
                  <c:v>-14742988.500856007</c:v>
                </c:pt>
                <c:pt idx="862">
                  <c:v>-14745449.866421994</c:v>
                </c:pt>
                <c:pt idx="863">
                  <c:v>-14747906.22163</c:v>
                </c:pt>
                <c:pt idx="864">
                  <c:v>-14750357.571029</c:v>
                </c:pt>
                <c:pt idx="865">
                  <c:v>-14752803.919160994</c:v>
                </c:pt>
                <c:pt idx="866">
                  <c:v>-14755245.270559995</c:v>
                </c:pt>
                <c:pt idx="867">
                  <c:v>-14757681.629755</c:v>
                </c:pt>
                <c:pt idx="868">
                  <c:v>-14760113.001263997</c:v>
                </c:pt>
                <c:pt idx="869">
                  <c:v>-14762539.389599994</c:v>
                </c:pt>
                <c:pt idx="870">
                  <c:v>-14764960.799267991</c:v>
                </c:pt>
                <c:pt idx="871">
                  <c:v>-14767377.234766994</c:v>
                </c:pt>
                <c:pt idx="872">
                  <c:v>-14769788.700585995</c:v>
                </c:pt>
                <c:pt idx="873">
                  <c:v>-14772195.201207994</c:v>
                </c:pt>
                <c:pt idx="874">
                  <c:v>-14774596.741110994</c:v>
                </c:pt>
                <c:pt idx="875">
                  <c:v>-14776993.324763006</c:v>
                </c:pt>
                <c:pt idx="876">
                  <c:v>-14779384.956623999</c:v>
                </c:pt>
                <c:pt idx="877">
                  <c:v>-14781771.641151</c:v>
                </c:pt>
                <c:pt idx="878">
                  <c:v>-14784153.38278901</c:v>
                </c:pt>
                <c:pt idx="879">
                  <c:v>-14786530.185977999</c:v>
                </c:pt>
                <c:pt idx="880">
                  <c:v>-14788902.055153009</c:v>
                </c:pt>
                <c:pt idx="881">
                  <c:v>-14791268.994738005</c:v>
                </c:pt>
                <c:pt idx="882">
                  <c:v>-14793631.009151002</c:v>
                </c:pt>
                <c:pt idx="883">
                  <c:v>-14795988.102805</c:v>
                </c:pt>
                <c:pt idx="884">
                  <c:v>-14798340.280103995</c:v>
                </c:pt>
                <c:pt idx="885">
                  <c:v>-14800687.545444001</c:v>
                </c:pt>
                <c:pt idx="886">
                  <c:v>-14803029.903217006</c:v>
                </c:pt>
                <c:pt idx="887">
                  <c:v>-14805367.357805002</c:v>
                </c:pt>
                <c:pt idx="888">
                  <c:v>-14807699.913583999</c:v>
                </c:pt>
                <c:pt idx="889">
                  <c:v>-14810027.574924</c:v>
                </c:pt>
                <c:pt idx="890">
                  <c:v>-14812350.346186001</c:v>
                </c:pt>
                <c:pt idx="891">
                  <c:v>-14814668.231726993</c:v>
                </c:pt>
                <c:pt idx="892">
                  <c:v>-14816981.235893</c:v>
                </c:pt>
                <c:pt idx="893">
                  <c:v>-14819289.363026002</c:v>
                </c:pt>
                <c:pt idx="894">
                  <c:v>-14821592.61746099</c:v>
                </c:pt>
                <c:pt idx="895">
                  <c:v>-14823891.003523994</c:v>
                </c:pt>
                <c:pt idx="896">
                  <c:v>-14826184.525536994</c:v>
                </c:pt>
                <c:pt idx="897">
                  <c:v>-14828473.187812002</c:v>
                </c:pt>
                <c:pt idx="898">
                  <c:v>-14830756.994657008</c:v>
                </c:pt>
                <c:pt idx="899">
                  <c:v>-14833035.950371007</c:v>
                </c:pt>
                <c:pt idx="900">
                  <c:v>-14835310.059246</c:v>
                </c:pt>
                <c:pt idx="901">
                  <c:v>-14837579.32557</c:v>
                </c:pt>
                <c:pt idx="902">
                  <c:v>-14839843.753621999</c:v>
                </c:pt>
                <c:pt idx="903">
                  <c:v>-14842103.347673004</c:v>
                </c:pt>
                <c:pt idx="904">
                  <c:v>-14844358.111989999</c:v>
                </c:pt>
                <c:pt idx="905">
                  <c:v>-14846608.050830999</c:v>
                </c:pt>
                <c:pt idx="906">
                  <c:v>-14848853.168449</c:v>
                </c:pt>
                <c:pt idx="907">
                  <c:v>-14851093.46909</c:v>
                </c:pt>
                <c:pt idx="908">
                  <c:v>-14853328.956991</c:v>
                </c:pt>
                <c:pt idx="909">
                  <c:v>-14855559.636383994</c:v>
                </c:pt>
                <c:pt idx="910">
                  <c:v>-14857785.511495991</c:v>
                </c:pt>
                <c:pt idx="911">
                  <c:v>-14860006.586544991</c:v>
                </c:pt>
                <c:pt idx="912">
                  <c:v>-14862222.865742011</c:v>
                </c:pt>
                <c:pt idx="913">
                  <c:v>-14864434.353292005</c:v>
                </c:pt>
                <c:pt idx="914">
                  <c:v>-14866641.053396</c:v>
                </c:pt>
                <c:pt idx="915">
                  <c:v>-14868842.970242999</c:v>
                </c:pt>
                <c:pt idx="916">
                  <c:v>-14871040.108019995</c:v>
                </c:pt>
                <c:pt idx="917">
                  <c:v>-14873232.470906002</c:v>
                </c:pt>
                <c:pt idx="918">
                  <c:v>-14875420.063073006</c:v>
                </c:pt>
                <c:pt idx="919">
                  <c:v>-14877602.888685999</c:v>
                </c:pt>
                <c:pt idx="920">
                  <c:v>-14879780.951904004</c:v>
                </c:pt>
                <c:pt idx="921">
                  <c:v>-14881954.256881</c:v>
                </c:pt>
                <c:pt idx="922">
                  <c:v>-14884122.807761</c:v>
                </c:pt>
                <c:pt idx="923">
                  <c:v>-14886286.608685</c:v>
                </c:pt>
                <c:pt idx="924">
                  <c:v>-14888445.663784999</c:v>
                </c:pt>
                <c:pt idx="925">
                  <c:v>-14890599.977188</c:v>
                </c:pt>
                <c:pt idx="926">
                  <c:v>-14892749.553014006</c:v>
                </c:pt>
                <c:pt idx="927">
                  <c:v>-14894894.395377006</c:v>
                </c:pt>
                <c:pt idx="928">
                  <c:v>-14897034.508383</c:v>
                </c:pt>
                <c:pt idx="929">
                  <c:v>-14899169.896133997</c:v>
                </c:pt>
                <c:pt idx="930">
                  <c:v>-14901300.562724</c:v>
                </c:pt>
                <c:pt idx="931">
                  <c:v>-14903426.51224</c:v>
                </c:pt>
                <c:pt idx="932">
                  <c:v>-14905547.748763995</c:v>
                </c:pt>
                <c:pt idx="933">
                  <c:v>-14907664.276370993</c:v>
                </c:pt>
                <c:pt idx="934">
                  <c:v>-14909776.099130001</c:v>
                </c:pt>
                <c:pt idx="935">
                  <c:v>-14911883.221103994</c:v>
                </c:pt>
                <c:pt idx="936">
                  <c:v>-14913985.64634799</c:v>
                </c:pt>
                <c:pt idx="937">
                  <c:v>-14916083.378913006</c:v>
                </c:pt>
                <c:pt idx="938">
                  <c:v>-14918176.422840999</c:v>
                </c:pt>
                <c:pt idx="939">
                  <c:v>-14920264.78217</c:v>
                </c:pt>
                <c:pt idx="940">
                  <c:v>-14922348.460930999</c:v>
                </c:pt>
                <c:pt idx="941">
                  <c:v>-14924427.463149006</c:v>
                </c:pt>
                <c:pt idx="942">
                  <c:v>-14926501.792841</c:v>
                </c:pt>
                <c:pt idx="943">
                  <c:v>-14928571.454020005</c:v>
                </c:pt>
                <c:pt idx="944">
                  <c:v>-14930636.450692005</c:v>
                </c:pt>
                <c:pt idx="945">
                  <c:v>-14932696.786857</c:v>
                </c:pt>
                <c:pt idx="946">
                  <c:v>-14934752.466507994</c:v>
                </c:pt>
                <c:pt idx="947">
                  <c:v>-14936803.493632006</c:v>
                </c:pt>
                <c:pt idx="948">
                  <c:v>-14938849.872211006</c:v>
                </c:pt>
                <c:pt idx="949">
                  <c:v>-14940891.606219994</c:v>
                </c:pt>
                <c:pt idx="950">
                  <c:v>-14942928.699627001</c:v>
                </c:pt>
                <c:pt idx="951">
                  <c:v>-14944961.156394988</c:v>
                </c:pt>
                <c:pt idx="952">
                  <c:v>-14946988.980481002</c:v>
                </c:pt>
                <c:pt idx="953">
                  <c:v>-14949012.175836002</c:v>
                </c:pt>
                <c:pt idx="954">
                  <c:v>-14951030.746402988</c:v>
                </c:pt>
                <c:pt idx="955">
                  <c:v>-14953044.69612099</c:v>
                </c:pt>
                <c:pt idx="956">
                  <c:v>-14955054.028922994</c:v>
                </c:pt>
                <c:pt idx="957">
                  <c:v>-14957058.748733994</c:v>
                </c:pt>
                <c:pt idx="958">
                  <c:v>-14959058.859475</c:v>
                </c:pt>
                <c:pt idx="959">
                  <c:v>-14961054.365059011</c:v>
                </c:pt>
                <c:pt idx="960">
                  <c:v>-14963045.26939599</c:v>
                </c:pt>
                <c:pt idx="961">
                  <c:v>-14965031.576386994</c:v>
                </c:pt>
                <c:pt idx="962">
                  <c:v>-14967013.289927995</c:v>
                </c:pt>
                <c:pt idx="963">
                  <c:v>-14968990.413908999</c:v>
                </c:pt>
                <c:pt idx="964">
                  <c:v>-14970962.952214999</c:v>
                </c:pt>
                <c:pt idx="965">
                  <c:v>-14972930.908724001</c:v>
                </c:pt>
                <c:pt idx="966">
                  <c:v>-14974894.287307991</c:v>
                </c:pt>
                <c:pt idx="967">
                  <c:v>-14976853.091832999</c:v>
                </c:pt>
                <c:pt idx="968">
                  <c:v>-14978807.326161001</c:v>
                </c:pt>
                <c:pt idx="969">
                  <c:v>-14980756.994145</c:v>
                </c:pt>
                <c:pt idx="970">
                  <c:v>-14982702.099633999</c:v>
                </c:pt>
                <c:pt idx="971">
                  <c:v>-14984642.646470988</c:v>
                </c:pt>
                <c:pt idx="972">
                  <c:v>-14986578.63849299</c:v>
                </c:pt>
                <c:pt idx="973">
                  <c:v>-14988510.079531994</c:v>
                </c:pt>
                <c:pt idx="974">
                  <c:v>-14990436.973410999</c:v>
                </c:pt>
                <c:pt idx="975">
                  <c:v>-14992359.323952008</c:v>
                </c:pt>
                <c:pt idx="976">
                  <c:v>-14994277.134966001</c:v>
                </c:pt>
                <c:pt idx="977">
                  <c:v>-14996190.410263</c:v>
                </c:pt>
                <c:pt idx="978">
                  <c:v>-14998099.153644005</c:v>
                </c:pt>
                <c:pt idx="979">
                  <c:v>-15000003.368905</c:v>
                </c:pt>
                <c:pt idx="980">
                  <c:v>-15001903.059837</c:v>
                </c:pt>
                <c:pt idx="981">
                  <c:v>-15003798.230224991</c:v>
                </c:pt>
                <c:pt idx="982">
                  <c:v>-15005688.883847006</c:v>
                </c:pt>
                <c:pt idx="983">
                  <c:v>-15007575.024476994</c:v>
                </c:pt>
                <c:pt idx="984">
                  <c:v>-15009456.65588201</c:v>
                </c:pt>
                <c:pt idx="985">
                  <c:v>-15011333.781824995</c:v>
                </c:pt>
                <c:pt idx="986">
                  <c:v>-15013206.406060994</c:v>
                </c:pt>
                <c:pt idx="987">
                  <c:v>-15015074.532339994</c:v>
                </c:pt>
                <c:pt idx="988">
                  <c:v>-15016938.164408</c:v>
                </c:pt>
                <c:pt idx="989">
                  <c:v>-15018797.306003002</c:v>
                </c:pt>
                <c:pt idx="990">
                  <c:v>-15020651.960860007</c:v>
                </c:pt>
                <c:pt idx="991">
                  <c:v>-15022502.132704994</c:v>
                </c:pt>
                <c:pt idx="992">
                  <c:v>-15024347.825261002</c:v>
                </c:pt>
                <c:pt idx="993">
                  <c:v>-15026189.042246001</c:v>
                </c:pt>
                <c:pt idx="994">
                  <c:v>-15028025.78736799</c:v>
                </c:pt>
                <c:pt idx="995">
                  <c:v>-15029858.064335</c:v>
                </c:pt>
                <c:pt idx="996">
                  <c:v>-15031685.876847006</c:v>
                </c:pt>
                <c:pt idx="997">
                  <c:v>-15033509.228595987</c:v>
                </c:pt>
                <c:pt idx="998">
                  <c:v>-15035328.123272</c:v>
                </c:pt>
                <c:pt idx="999">
                  <c:v>-15037142.564557999</c:v>
                </c:pt>
                <c:pt idx="1000">
                  <c:v>-15038952.556133</c:v>
                </c:pt>
                <c:pt idx="1001">
                  <c:v>-15040758.101667</c:v>
                </c:pt>
                <c:pt idx="1002">
                  <c:v>-15042559.204828</c:v>
                </c:pt>
                <c:pt idx="1003">
                  <c:v>-15044355.869276</c:v>
                </c:pt>
                <c:pt idx="1004">
                  <c:v>-15046148.098668</c:v>
                </c:pt>
                <c:pt idx="1005">
                  <c:v>-15047935.896654002</c:v>
                </c:pt>
                <c:pt idx="1006">
                  <c:v>-15049719.266878</c:v>
                </c:pt>
                <c:pt idx="1007">
                  <c:v>-15051498.212979</c:v>
                </c:pt>
                <c:pt idx="1008">
                  <c:v>-15053272.738590989</c:v>
                </c:pt>
                <c:pt idx="1009">
                  <c:v>-15055042.847343994</c:v>
                </c:pt>
                <c:pt idx="1010">
                  <c:v>-15056808.542858999</c:v>
                </c:pt>
                <c:pt idx="1011">
                  <c:v>-15058569.828755002</c:v>
                </c:pt>
                <c:pt idx="1012">
                  <c:v>-15060326.708643002</c:v>
                </c:pt>
                <c:pt idx="1013">
                  <c:v>-15062079.186129993</c:v>
                </c:pt>
                <c:pt idx="1014">
                  <c:v>-15063827.264819006</c:v>
                </c:pt>
                <c:pt idx="1015">
                  <c:v>-15065570.948303994</c:v>
                </c:pt>
                <c:pt idx="1016">
                  <c:v>-15067310.24017599</c:v>
                </c:pt>
                <c:pt idx="1017">
                  <c:v>-15069045.144021994</c:v>
                </c:pt>
                <c:pt idx="1018">
                  <c:v>-15070775.663419999</c:v>
                </c:pt>
                <c:pt idx="1019">
                  <c:v>-15072501.801947005</c:v>
                </c:pt>
                <c:pt idx="1020">
                  <c:v>-15074223.563170006</c:v>
                </c:pt>
                <c:pt idx="1021">
                  <c:v>-15075940.950655006</c:v>
                </c:pt>
                <c:pt idx="1022">
                  <c:v>-15077653.96796</c:v>
                </c:pt>
                <c:pt idx="1023">
                  <c:v>-15079362.618639</c:v>
                </c:pt>
                <c:pt idx="1024">
                  <c:v>-15081066.906239994</c:v>
                </c:pt>
                <c:pt idx="1025">
                  <c:v>-15082766.834307</c:v>
                </c:pt>
                <c:pt idx="1026">
                  <c:v>-15084462.406375995</c:v>
                </c:pt>
                <c:pt idx="1027">
                  <c:v>-15086153.625980999</c:v>
                </c:pt>
                <c:pt idx="1028">
                  <c:v>-15087840.496648002</c:v>
                </c:pt>
                <c:pt idx="1029">
                  <c:v>-15089523.021901</c:v>
                </c:pt>
                <c:pt idx="1030">
                  <c:v>-15091201.205257</c:v>
                </c:pt>
                <c:pt idx="1031">
                  <c:v>-15092875.050225994</c:v>
                </c:pt>
                <c:pt idx="1032">
                  <c:v>-15094544.560315</c:v>
                </c:pt>
                <c:pt idx="1033">
                  <c:v>-15096209.739026988</c:v>
                </c:pt>
                <c:pt idx="1034">
                  <c:v>-15097870.589857006</c:v>
                </c:pt>
                <c:pt idx="1035">
                  <c:v>-15099527.116296988</c:v>
                </c:pt>
                <c:pt idx="1036">
                  <c:v>-15101179.321831999</c:v>
                </c:pt>
                <c:pt idx="1037">
                  <c:v>-15102827.209943</c:v>
                </c:pt>
                <c:pt idx="1038">
                  <c:v>-15104470.784105994</c:v>
                </c:pt>
                <c:pt idx="1039">
                  <c:v>-15106110.047792993</c:v>
                </c:pt>
                <c:pt idx="1040">
                  <c:v>-15107745.004466994</c:v>
                </c:pt>
                <c:pt idx="1041">
                  <c:v>-15109375.657590993</c:v>
                </c:pt>
                <c:pt idx="1042">
                  <c:v>-15111002.010617999</c:v>
                </c:pt>
                <c:pt idx="1043">
                  <c:v>-15112624.067001</c:v>
                </c:pt>
                <c:pt idx="1044">
                  <c:v>-15114241.830182999</c:v>
                </c:pt>
                <c:pt idx="1045">
                  <c:v>-15115855.303606005</c:v>
                </c:pt>
                <c:pt idx="1046">
                  <c:v>-15117464.490705</c:v>
                </c:pt>
                <c:pt idx="1047">
                  <c:v>-15119069.394909006</c:v>
                </c:pt>
                <c:pt idx="1048">
                  <c:v>-15120670.019642999</c:v>
                </c:pt>
                <c:pt idx="1049">
                  <c:v>-15122266.36833</c:v>
                </c:pt>
                <c:pt idx="1050">
                  <c:v>-15123858.444382004</c:v>
                </c:pt>
                <c:pt idx="1051">
                  <c:v>-15125446.251211002</c:v>
                </c:pt>
                <c:pt idx="1052">
                  <c:v>-15127029.792222001</c:v>
                </c:pt>
                <c:pt idx="1053">
                  <c:v>-15128609.070815004</c:v>
                </c:pt>
                <c:pt idx="1054">
                  <c:v>-15130184.090386</c:v>
                </c:pt>
                <c:pt idx="1055">
                  <c:v>-15131754.854324</c:v>
                </c:pt>
                <c:pt idx="1056">
                  <c:v>-15133321.366016002</c:v>
                </c:pt>
                <c:pt idx="1057">
                  <c:v>-15134883.628842</c:v>
                </c:pt>
                <c:pt idx="1058">
                  <c:v>-15136441.64617799</c:v>
                </c:pt>
                <c:pt idx="1059">
                  <c:v>-15137995.421393994</c:v>
                </c:pt>
                <c:pt idx="1060">
                  <c:v>-15139544.957857005</c:v>
                </c:pt>
                <c:pt idx="1061">
                  <c:v>-15141090.258925995</c:v>
                </c:pt>
                <c:pt idx="1062">
                  <c:v>-15142631.327958999</c:v>
                </c:pt>
                <c:pt idx="1063">
                  <c:v>-15144168.168307001</c:v>
                </c:pt>
                <c:pt idx="1064">
                  <c:v>-15145700.783315994</c:v>
                </c:pt>
                <c:pt idx="1065">
                  <c:v>-15147229.176326988</c:v>
                </c:pt>
                <c:pt idx="1066">
                  <c:v>-15148753.350678008</c:v>
                </c:pt>
                <c:pt idx="1067">
                  <c:v>-15150273.309699999</c:v>
                </c:pt>
                <c:pt idx="1068">
                  <c:v>-15151789.05672</c:v>
                </c:pt>
                <c:pt idx="1069">
                  <c:v>-15153300.595061</c:v>
                </c:pt>
                <c:pt idx="1070">
                  <c:v>-15154807.92804</c:v>
                </c:pt>
                <c:pt idx="1071">
                  <c:v>-15156311.058970002</c:v>
                </c:pt>
                <c:pt idx="1072">
                  <c:v>-15157809.991157999</c:v>
                </c:pt>
                <c:pt idx="1073">
                  <c:v>-15159304.727907993</c:v>
                </c:pt>
                <c:pt idx="1074">
                  <c:v>-15160795.272519</c:v>
                </c:pt>
                <c:pt idx="1075">
                  <c:v>-15162281.628283994</c:v>
                </c:pt>
                <c:pt idx="1076">
                  <c:v>-15163763.79849199</c:v>
                </c:pt>
                <c:pt idx="1077">
                  <c:v>-15165241.786426991</c:v>
                </c:pt>
                <c:pt idx="1078">
                  <c:v>-15166715.595368</c:v>
                </c:pt>
                <c:pt idx="1079">
                  <c:v>-15168185.228590991</c:v>
                </c:pt>
                <c:pt idx="1080">
                  <c:v>-15169650.68936599</c:v>
                </c:pt>
                <c:pt idx="1081">
                  <c:v>-15171111.980957005</c:v>
                </c:pt>
                <c:pt idx="1082">
                  <c:v>-15172569.106625993</c:v>
                </c:pt>
                <c:pt idx="1083">
                  <c:v>-15174022.069629</c:v>
                </c:pt>
                <c:pt idx="1084">
                  <c:v>-15175470.873215999</c:v>
                </c:pt>
                <c:pt idx="1085">
                  <c:v>-15176915.520636</c:v>
                </c:pt>
                <c:pt idx="1086">
                  <c:v>-15178356.015129</c:v>
                </c:pt>
                <c:pt idx="1087">
                  <c:v>-15179792.359934</c:v>
                </c:pt>
                <c:pt idx="1088">
                  <c:v>-15181224.558282999</c:v>
                </c:pt>
                <c:pt idx="1089">
                  <c:v>-15182652.613403995</c:v>
                </c:pt>
                <c:pt idx="1090">
                  <c:v>-15184076.528520988</c:v>
                </c:pt>
                <c:pt idx="1091">
                  <c:v>-15185496.306853006</c:v>
                </c:pt>
                <c:pt idx="1092">
                  <c:v>-15186911.951615006</c:v>
                </c:pt>
                <c:pt idx="1093">
                  <c:v>-15188323.466015</c:v>
                </c:pt>
                <c:pt idx="1094">
                  <c:v>-15189730.853261005</c:v>
                </c:pt>
                <c:pt idx="1095">
                  <c:v>-15191134.116551001</c:v>
                </c:pt>
                <c:pt idx="1096">
                  <c:v>-15192533.259082999</c:v>
                </c:pt>
                <c:pt idx="1097">
                  <c:v>-15193928.284048</c:v>
                </c:pt>
                <c:pt idx="1098">
                  <c:v>-15195319.194633005</c:v>
                </c:pt>
                <c:pt idx="1099">
                  <c:v>-15196705.994021</c:v>
                </c:pt>
                <c:pt idx="1100">
                  <c:v>-15198088.685389007</c:v>
                </c:pt>
                <c:pt idx="1101">
                  <c:v>-15199467.271911006</c:v>
                </c:pt>
                <c:pt idx="1102">
                  <c:v>-15200841.756757</c:v>
                </c:pt>
                <c:pt idx="1103">
                  <c:v>-15202212.143091001</c:v>
                </c:pt>
                <c:pt idx="1104">
                  <c:v>-15203578.434072006</c:v>
                </c:pt>
                <c:pt idx="1105">
                  <c:v>-15204940.632857</c:v>
                </c:pt>
                <c:pt idx="1106">
                  <c:v>-15206298.742595989</c:v>
                </c:pt>
                <c:pt idx="1107">
                  <c:v>-15207652.76643699</c:v>
                </c:pt>
                <c:pt idx="1108">
                  <c:v>-15209002.707520992</c:v>
                </c:pt>
                <c:pt idx="1109">
                  <c:v>-15210348.568986</c:v>
                </c:pt>
                <c:pt idx="1110">
                  <c:v>-15211690.353966005</c:v>
                </c:pt>
                <c:pt idx="1111">
                  <c:v>-15213028.06559</c:v>
                </c:pt>
                <c:pt idx="1112">
                  <c:v>-15214361.706982</c:v>
                </c:pt>
                <c:pt idx="1113">
                  <c:v>-15215691.281261994</c:v>
                </c:pt>
                <c:pt idx="1114">
                  <c:v>-15217016.791545993</c:v>
                </c:pt>
                <c:pt idx="1115">
                  <c:v>-15218338.240944993</c:v>
                </c:pt>
                <c:pt idx="1116">
                  <c:v>-15219655.63256699</c:v>
                </c:pt>
                <c:pt idx="1117">
                  <c:v>-15220968.969513999</c:v>
                </c:pt>
                <c:pt idx="1118">
                  <c:v>-15222278.254884006</c:v>
                </c:pt>
                <c:pt idx="1119">
                  <c:v>-15223583.491769999</c:v>
                </c:pt>
                <c:pt idx="1120">
                  <c:v>-15224884.683263997</c:v>
                </c:pt>
                <c:pt idx="1121">
                  <c:v>-15226181.832449</c:v>
                </c:pt>
                <c:pt idx="1122">
                  <c:v>-15227474.942407001</c:v>
                </c:pt>
                <c:pt idx="1123">
                  <c:v>-15228764.016214993</c:v>
                </c:pt>
                <c:pt idx="1124">
                  <c:v>-15230049.056944</c:v>
                </c:pt>
                <c:pt idx="1125">
                  <c:v>-15231330.067662004</c:v>
                </c:pt>
                <c:pt idx="1126">
                  <c:v>-15232607.051433999</c:v>
                </c:pt>
                <c:pt idx="1127">
                  <c:v>-15233880.011318</c:v>
                </c:pt>
                <c:pt idx="1128">
                  <c:v>-15235148.950370004</c:v>
                </c:pt>
                <c:pt idx="1129">
                  <c:v>-15236413.871641008</c:v>
                </c:pt>
                <c:pt idx="1130">
                  <c:v>-15237674.778177001</c:v>
                </c:pt>
                <c:pt idx="1131">
                  <c:v>-15238931.673021</c:v>
                </c:pt>
                <c:pt idx="1132">
                  <c:v>-15240184.559210002</c:v>
                </c:pt>
                <c:pt idx="1133">
                  <c:v>-15241433.439778</c:v>
                </c:pt>
                <c:pt idx="1134">
                  <c:v>-15242678.317756006</c:v>
                </c:pt>
                <c:pt idx="1135">
                  <c:v>-15243919.196167991</c:v>
                </c:pt>
                <c:pt idx="1136">
                  <c:v>-15245156.078035994</c:v>
                </c:pt>
                <c:pt idx="1137">
                  <c:v>-15246388.966375994</c:v>
                </c:pt>
                <c:pt idx="1138">
                  <c:v>-15247617.864203006</c:v>
                </c:pt>
                <c:pt idx="1139">
                  <c:v>-15248842.774522994</c:v>
                </c:pt>
                <c:pt idx="1140">
                  <c:v>-15250063.700342</c:v>
                </c:pt>
                <c:pt idx="1141">
                  <c:v>-15251280.64466</c:v>
                </c:pt>
                <c:pt idx="1142">
                  <c:v>-15252493.610473</c:v>
                </c:pt>
                <c:pt idx="1143">
                  <c:v>-15253702.600772999</c:v>
                </c:pt>
                <c:pt idx="1144">
                  <c:v>-15254907.618547993</c:v>
                </c:pt>
                <c:pt idx="1145">
                  <c:v>-15256108.666781006</c:v>
                </c:pt>
                <c:pt idx="1146">
                  <c:v>-15257305.748453001</c:v>
                </c:pt>
                <c:pt idx="1147">
                  <c:v>-15258498.866537994</c:v>
                </c:pt>
                <c:pt idx="1148">
                  <c:v>-15259688.024007</c:v>
                </c:pt>
                <c:pt idx="1149">
                  <c:v>-15260873.223828994</c:v>
                </c:pt>
                <c:pt idx="1150">
                  <c:v>-15262054.468966</c:v>
                </c:pt>
                <c:pt idx="1151">
                  <c:v>-15263231.762378</c:v>
                </c:pt>
                <c:pt idx="1152">
                  <c:v>-15264405.107018</c:v>
                </c:pt>
                <c:pt idx="1153">
                  <c:v>-15265574.505837999</c:v>
                </c:pt>
                <c:pt idx="1154">
                  <c:v>-15266739.961785005</c:v>
                </c:pt>
                <c:pt idx="1155">
                  <c:v>-15267901.477801999</c:v>
                </c:pt>
                <c:pt idx="1156">
                  <c:v>-15269059.056826994</c:v>
                </c:pt>
                <c:pt idx="1157">
                  <c:v>-15270212.701795001</c:v>
                </c:pt>
                <c:pt idx="1158">
                  <c:v>-15271362.415635999</c:v>
                </c:pt>
                <c:pt idx="1159">
                  <c:v>-15272508.201277994</c:v>
                </c:pt>
                <c:pt idx="1160">
                  <c:v>-15273650.061642006</c:v>
                </c:pt>
                <c:pt idx="1161">
                  <c:v>-15274787.999647006</c:v>
                </c:pt>
                <c:pt idx="1162">
                  <c:v>-15275922.018208001</c:v>
                </c:pt>
                <c:pt idx="1163">
                  <c:v>-15277052.120235991</c:v>
                </c:pt>
                <c:pt idx="1164">
                  <c:v>-15278178.308636</c:v>
                </c:pt>
                <c:pt idx="1165">
                  <c:v>-15279300.586312</c:v>
                </c:pt>
                <c:pt idx="1166">
                  <c:v>-15280418.956162</c:v>
                </c:pt>
                <c:pt idx="1167">
                  <c:v>-15281533.421080999</c:v>
                </c:pt>
                <c:pt idx="1168">
                  <c:v>-15282643.983959008</c:v>
                </c:pt>
                <c:pt idx="1169">
                  <c:v>-15283750.647683999</c:v>
                </c:pt>
                <c:pt idx="1170">
                  <c:v>-15284853.415137</c:v>
                </c:pt>
                <c:pt idx="1171">
                  <c:v>-15285952.289197991</c:v>
                </c:pt>
                <c:pt idx="1172">
                  <c:v>-15287047.272741999</c:v>
                </c:pt>
                <c:pt idx="1173">
                  <c:v>-15288138.368639005</c:v>
                </c:pt>
                <c:pt idx="1174">
                  <c:v>-15289225.579758005</c:v>
                </c:pt>
                <c:pt idx="1175">
                  <c:v>-15290308.90896</c:v>
                </c:pt>
                <c:pt idx="1176">
                  <c:v>-15291388.359106002</c:v>
                </c:pt>
                <c:pt idx="1177">
                  <c:v>-15292463.933049999</c:v>
                </c:pt>
                <c:pt idx="1178">
                  <c:v>-15293535.633644</c:v>
                </c:pt>
                <c:pt idx="1179">
                  <c:v>-15294603.463736005</c:v>
                </c:pt>
                <c:pt idx="1180">
                  <c:v>-15295667.426170001</c:v>
                </c:pt>
                <c:pt idx="1181">
                  <c:v>-15296727.523785004</c:v>
                </c:pt>
                <c:pt idx="1182">
                  <c:v>-15297783.759418</c:v>
                </c:pt>
                <c:pt idx="1183">
                  <c:v>-15298836.1359</c:v>
                </c:pt>
                <c:pt idx="1184">
                  <c:v>-15299884.656060001</c:v>
                </c:pt>
                <c:pt idx="1185">
                  <c:v>-15300929.322722999</c:v>
                </c:pt>
                <c:pt idx="1186">
                  <c:v>-15301970.138707994</c:v>
                </c:pt>
                <c:pt idx="1187">
                  <c:v>-15303007.106833994</c:v>
                </c:pt>
                <c:pt idx="1188">
                  <c:v>-15304040.229913</c:v>
                </c:pt>
                <c:pt idx="1189">
                  <c:v>-15305069.510755002</c:v>
                </c:pt>
                <c:pt idx="1190">
                  <c:v>-15306094.952164</c:v>
                </c:pt>
                <c:pt idx="1191">
                  <c:v>-15307116.556942999</c:v>
                </c:pt>
                <c:pt idx="1192">
                  <c:v>-15308134.327888999</c:v>
                </c:pt>
                <c:pt idx="1193">
                  <c:v>-15309148.267795995</c:v>
                </c:pt>
                <c:pt idx="1194">
                  <c:v>-15310158.379455</c:v>
                </c:pt>
                <c:pt idx="1195">
                  <c:v>-15311164.665653011</c:v>
                </c:pt>
                <c:pt idx="1196">
                  <c:v>-15312167.129171994</c:v>
                </c:pt>
                <c:pt idx="1197">
                  <c:v>-15313165.772791</c:v>
                </c:pt>
                <c:pt idx="1198">
                  <c:v>-15314160.599285994</c:v>
                </c:pt>
                <c:pt idx="1199">
                  <c:v>-15315151.61142699</c:v>
                </c:pt>
                <c:pt idx="1200">
                  <c:v>-15316138.811984004</c:v>
                </c:pt>
                <c:pt idx="1201">
                  <c:v>-15317122.20372</c:v>
                </c:pt>
                <c:pt idx="1202">
                  <c:v>-15318101.789395988</c:v>
                </c:pt>
                <c:pt idx="1203">
                  <c:v>-15319077.571767</c:v>
                </c:pt>
                <c:pt idx="1204">
                  <c:v>-15320049.553588999</c:v>
                </c:pt>
                <c:pt idx="1205">
                  <c:v>-15321017.737608001</c:v>
                </c:pt>
                <c:pt idx="1206">
                  <c:v>-15321982.126572993</c:v>
                </c:pt>
                <c:pt idx="1207">
                  <c:v>-15322942.723223001</c:v>
                </c:pt>
                <c:pt idx="1208">
                  <c:v>-15323899.530297993</c:v>
                </c:pt>
                <c:pt idx="1209">
                  <c:v>-15324852.550532</c:v>
                </c:pt>
                <c:pt idx="1210">
                  <c:v>-15325801.786657</c:v>
                </c:pt>
                <c:pt idx="1211">
                  <c:v>-15326747.241398988</c:v>
                </c:pt>
                <c:pt idx="1212">
                  <c:v>-15327688.917482</c:v>
                </c:pt>
                <c:pt idx="1213">
                  <c:v>-15328626.817625994</c:v>
                </c:pt>
                <c:pt idx="1214">
                  <c:v>-15329560.944548</c:v>
                </c:pt>
                <c:pt idx="1215">
                  <c:v>-15330491.300960002</c:v>
                </c:pt>
                <c:pt idx="1216">
                  <c:v>-15331417.889572</c:v>
                </c:pt>
                <c:pt idx="1217">
                  <c:v>-15332340.713089</c:v>
                </c:pt>
                <c:pt idx="1218">
                  <c:v>-15333259.774212999</c:v>
                </c:pt>
                <c:pt idx="1219">
                  <c:v>-15334175.075643009</c:v>
                </c:pt>
                <c:pt idx="1220">
                  <c:v>-15335086.620072</c:v>
                </c:pt>
                <c:pt idx="1221">
                  <c:v>-15335994.410193</c:v>
                </c:pt>
                <c:pt idx="1222">
                  <c:v>-15336898.448693</c:v>
                </c:pt>
                <c:pt idx="1223">
                  <c:v>-15337798.738255991</c:v>
                </c:pt>
                <c:pt idx="1224">
                  <c:v>-15338695.281562001</c:v>
                </c:pt>
                <c:pt idx="1225">
                  <c:v>-15339588.081289006</c:v>
                </c:pt>
                <c:pt idx="1226">
                  <c:v>-15340477.140109001</c:v>
                </c:pt>
                <c:pt idx="1227">
                  <c:v>-15341362.460693005</c:v>
                </c:pt>
                <c:pt idx="1228">
                  <c:v>-15342244.045707</c:v>
                </c:pt>
                <c:pt idx="1229">
                  <c:v>-15343121.897813005</c:v>
                </c:pt>
                <c:pt idx="1230">
                  <c:v>-15343996.019671002</c:v>
                </c:pt>
                <c:pt idx="1231">
                  <c:v>-15344866.413936</c:v>
                </c:pt>
                <c:pt idx="1232">
                  <c:v>-15345733.083261</c:v>
                </c:pt>
                <c:pt idx="1233">
                  <c:v>-15346596.030293994</c:v>
                </c:pt>
                <c:pt idx="1234">
                  <c:v>-15347455.257680004</c:v>
                </c:pt>
                <c:pt idx="1235">
                  <c:v>-15348310.768061994</c:v>
                </c:pt>
                <c:pt idx="1236">
                  <c:v>-15349162.564076999</c:v>
                </c:pt>
                <c:pt idx="1237">
                  <c:v>-15350010.648359995</c:v>
                </c:pt>
                <c:pt idx="1238">
                  <c:v>-15350855.023542</c:v>
                </c:pt>
                <c:pt idx="1239">
                  <c:v>-15351695.692252006</c:v>
                </c:pt>
                <c:pt idx="1240">
                  <c:v>-15352532.657112002</c:v>
                </c:pt>
                <c:pt idx="1241">
                  <c:v>-15353365.920745</c:v>
                </c:pt>
                <c:pt idx="1242">
                  <c:v>-15354195.485768005</c:v>
                </c:pt>
                <c:pt idx="1243">
                  <c:v>-15355021.354794005</c:v>
                </c:pt>
                <c:pt idx="1244">
                  <c:v>-15355843.530433994</c:v>
                </c:pt>
                <c:pt idx="1245">
                  <c:v>-15356662.015295994</c:v>
                </c:pt>
                <c:pt idx="1246">
                  <c:v>-15357476.811983006</c:v>
                </c:pt>
                <c:pt idx="1247">
                  <c:v>-15358287.923094001</c:v>
                </c:pt>
                <c:pt idx="1248">
                  <c:v>-15359095.351228002</c:v>
                </c:pt>
                <c:pt idx="1249">
                  <c:v>-15359899.098977</c:v>
                </c:pt>
                <c:pt idx="1250">
                  <c:v>-15360699.168932</c:v>
                </c:pt>
                <c:pt idx="1251">
                  <c:v>-15361495.563679006</c:v>
                </c:pt>
                <c:pt idx="1252">
                  <c:v>-15362288.285801999</c:v>
                </c:pt>
                <c:pt idx="1253">
                  <c:v>-15363077.33788</c:v>
                </c:pt>
                <c:pt idx="1254">
                  <c:v>-15363862.722488994</c:v>
                </c:pt>
                <c:pt idx="1255">
                  <c:v>-15364644.442203999</c:v>
                </c:pt>
                <c:pt idx="1256">
                  <c:v>-15365422.499593994</c:v>
                </c:pt>
                <c:pt idx="1257">
                  <c:v>-15366196.897224991</c:v>
                </c:pt>
                <c:pt idx="1258">
                  <c:v>-15366967.637659999</c:v>
                </c:pt>
                <c:pt idx="1259">
                  <c:v>-15367734.723459</c:v>
                </c:pt>
                <c:pt idx="1260">
                  <c:v>-15368498.157179</c:v>
                </c:pt>
                <c:pt idx="1261">
                  <c:v>-15369257.941372</c:v>
                </c:pt>
                <c:pt idx="1262">
                  <c:v>-15370014.078589</c:v>
                </c:pt>
                <c:pt idx="1263">
                  <c:v>-15370766.571374994</c:v>
                </c:pt>
                <c:pt idx="1264">
                  <c:v>-15371515.422274994</c:v>
                </c:pt>
                <c:pt idx="1265">
                  <c:v>-15372260.633827001</c:v>
                </c:pt>
                <c:pt idx="1266">
                  <c:v>-15373002.208567988</c:v>
                </c:pt>
                <c:pt idx="1267">
                  <c:v>-15373740.149030993</c:v>
                </c:pt>
                <c:pt idx="1268">
                  <c:v>-15374474.457746999</c:v>
                </c:pt>
                <c:pt idx="1269">
                  <c:v>-15375205.137242001</c:v>
                </c:pt>
                <c:pt idx="1270">
                  <c:v>-15375932.19004</c:v>
                </c:pt>
                <c:pt idx="1271">
                  <c:v>-15376655.618659006</c:v>
                </c:pt>
                <c:pt idx="1272">
                  <c:v>-15377375.425618006</c:v>
                </c:pt>
                <c:pt idx="1273">
                  <c:v>-15378091.613430001</c:v>
                </c:pt>
                <c:pt idx="1274">
                  <c:v>-15378804.184605002</c:v>
                </c:pt>
                <c:pt idx="1275">
                  <c:v>-15379513.141650002</c:v>
                </c:pt>
                <c:pt idx="1276">
                  <c:v>-15380218.48707</c:v>
                </c:pt>
                <c:pt idx="1277">
                  <c:v>-15380920.223363001</c:v>
                </c:pt>
                <c:pt idx="1278">
                  <c:v>-15381618.353029005</c:v>
                </c:pt>
                <c:pt idx="1279">
                  <c:v>-15382312.878560994</c:v>
                </c:pt>
                <c:pt idx="1280">
                  <c:v>-15383003.802451005</c:v>
                </c:pt>
                <c:pt idx="1281">
                  <c:v>-15383691.127184993</c:v>
                </c:pt>
                <c:pt idx="1282">
                  <c:v>-15384374.855248006</c:v>
                </c:pt>
                <c:pt idx="1283">
                  <c:v>-15385054.989122</c:v>
                </c:pt>
                <c:pt idx="1284">
                  <c:v>-15385731.531284001</c:v>
                </c:pt>
                <c:pt idx="1285">
                  <c:v>-15386404.484209999</c:v>
                </c:pt>
                <c:pt idx="1286">
                  <c:v>-15387073.850370999</c:v>
                </c:pt>
                <c:pt idx="1287">
                  <c:v>-15387739.632236995</c:v>
                </c:pt>
                <c:pt idx="1288">
                  <c:v>-15388401.832271</c:v>
                </c:pt>
                <c:pt idx="1289">
                  <c:v>-15389060.452936999</c:v>
                </c:pt>
                <c:pt idx="1290">
                  <c:v>-15389715.496693999</c:v>
                </c:pt>
                <c:pt idx="1291">
                  <c:v>-15390366.965996007</c:v>
                </c:pt>
                <c:pt idx="1292">
                  <c:v>-15391014.863298004</c:v>
                </c:pt>
                <c:pt idx="1293">
                  <c:v>-15391659.191049</c:v>
                </c:pt>
                <c:pt idx="1294">
                  <c:v>-15392299.951695004</c:v>
                </c:pt>
                <c:pt idx="1295">
                  <c:v>-15392937.147679994</c:v>
                </c:pt>
                <c:pt idx="1296">
                  <c:v>-15393570.781443</c:v>
                </c:pt>
                <c:pt idx="1297">
                  <c:v>-15394200.855421999</c:v>
                </c:pt>
                <c:pt idx="1298">
                  <c:v>-15394827.372051008</c:v>
                </c:pt>
                <c:pt idx="1299">
                  <c:v>-15395450.333760999</c:v>
                </c:pt>
                <c:pt idx="1300">
                  <c:v>-15396069.742978994</c:v>
                </c:pt>
                <c:pt idx="1301">
                  <c:v>-15396685.602128994</c:v>
                </c:pt>
                <c:pt idx="1302">
                  <c:v>-15397297.913635002</c:v>
                </c:pt>
                <c:pt idx="1303">
                  <c:v>-15397906.679914</c:v>
                </c:pt>
                <c:pt idx="1304">
                  <c:v>-15398511.903380999</c:v>
                </c:pt>
                <c:pt idx="1305">
                  <c:v>-15399113.586448001</c:v>
                </c:pt>
                <c:pt idx="1306">
                  <c:v>-15399711.731525989</c:v>
                </c:pt>
                <c:pt idx="1307">
                  <c:v>-15400306.341019999</c:v>
                </c:pt>
                <c:pt idx="1308">
                  <c:v>-15400897.417332994</c:v>
                </c:pt>
                <c:pt idx="1309">
                  <c:v>-15401484.962865002</c:v>
                </c:pt>
                <c:pt idx="1310">
                  <c:v>-15402068.980014</c:v>
                </c:pt>
                <c:pt idx="1311">
                  <c:v>-15402649.471171999</c:v>
                </c:pt>
                <c:pt idx="1312">
                  <c:v>-15403226.438732</c:v>
                </c:pt>
                <c:pt idx="1313">
                  <c:v>-15403799.885081008</c:v>
                </c:pt>
                <c:pt idx="1314">
                  <c:v>-15404369.812604006</c:v>
                </c:pt>
                <c:pt idx="1315">
                  <c:v>-15404936.223681999</c:v>
                </c:pt>
                <c:pt idx="1316">
                  <c:v>-15405499.120695001</c:v>
                </c:pt>
                <c:pt idx="1317">
                  <c:v>-15406058.506018</c:v>
                </c:pt>
                <c:pt idx="1318">
                  <c:v>-15406614.382023999</c:v>
                </c:pt>
                <c:pt idx="1319">
                  <c:v>-15407166.751084</c:v>
                </c:pt>
                <c:pt idx="1320">
                  <c:v>-15407715.615561994</c:v>
                </c:pt>
                <c:pt idx="1321">
                  <c:v>-15408260.977824001</c:v>
                </c:pt>
                <c:pt idx="1322">
                  <c:v>-15408802.840229994</c:v>
                </c:pt>
                <c:pt idx="1323">
                  <c:v>-15409341.205139</c:v>
                </c:pt>
                <c:pt idx="1324">
                  <c:v>-15409876.074904</c:v>
                </c:pt>
                <c:pt idx="1325">
                  <c:v>-15410407.451878006</c:v>
                </c:pt>
                <c:pt idx="1326">
                  <c:v>-15410935.338408994</c:v>
                </c:pt>
                <c:pt idx="1327">
                  <c:v>-15411459.73684499</c:v>
                </c:pt>
                <c:pt idx="1328">
                  <c:v>-15411980.649526989</c:v>
                </c:pt>
                <c:pt idx="1329">
                  <c:v>-15412498.078795001</c:v>
                </c:pt>
                <c:pt idx="1330">
                  <c:v>-15413012.026986994</c:v>
                </c:pt>
                <c:pt idx="1331">
                  <c:v>-15413522.496437993</c:v>
                </c:pt>
                <c:pt idx="1332">
                  <c:v>-15414029.489476994</c:v>
                </c:pt>
                <c:pt idx="1333">
                  <c:v>-15414533.008433994</c:v>
                </c:pt>
                <c:pt idx="1334">
                  <c:v>-15415033.055634005</c:v>
                </c:pt>
                <c:pt idx="1335">
                  <c:v>-15415529.633397993</c:v>
                </c:pt>
                <c:pt idx="1336">
                  <c:v>-15416022.744047994</c:v>
                </c:pt>
                <c:pt idx="1337">
                  <c:v>-15416512.389899002</c:v>
                </c:pt>
                <c:pt idx="1338">
                  <c:v>-15416998.573266</c:v>
                </c:pt>
                <c:pt idx="1339">
                  <c:v>-15417481.296457993</c:v>
                </c:pt>
                <c:pt idx="1340">
                  <c:v>-15417960.561784999</c:v>
                </c:pt>
                <c:pt idx="1341">
                  <c:v>-15418436.371549999</c:v>
                </c:pt>
                <c:pt idx="1342">
                  <c:v>-15418908.728057001</c:v>
                </c:pt>
                <c:pt idx="1343">
                  <c:v>-15419377.633602999</c:v>
                </c:pt>
                <c:pt idx="1344">
                  <c:v>-15419843.090487</c:v>
                </c:pt>
                <c:pt idx="1345">
                  <c:v>-15420305.101001</c:v>
                </c:pt>
                <c:pt idx="1346">
                  <c:v>-15420763.667436993</c:v>
                </c:pt>
                <c:pt idx="1347">
                  <c:v>-15421218.792081</c:v>
                </c:pt>
                <c:pt idx="1348">
                  <c:v>-15421670.477219</c:v>
                </c:pt>
                <c:pt idx="1349">
                  <c:v>-15422118.725133</c:v>
                </c:pt>
                <c:pt idx="1350">
                  <c:v>-15422563.538101994</c:v>
                </c:pt>
                <c:pt idx="1351">
                  <c:v>-15423004.918403</c:v>
                </c:pt>
                <c:pt idx="1352">
                  <c:v>-15423442.868309002</c:v>
                </c:pt>
                <c:pt idx="1353">
                  <c:v>-15423877.390092</c:v>
                </c:pt>
                <c:pt idx="1354">
                  <c:v>-15424308.486018</c:v>
                </c:pt>
                <c:pt idx="1355">
                  <c:v>-15424736.158353006</c:v>
                </c:pt>
                <c:pt idx="1356">
                  <c:v>-15425160.409360001</c:v>
                </c:pt>
                <c:pt idx="1357">
                  <c:v>-15425581.241297988</c:v>
                </c:pt>
                <c:pt idx="1358">
                  <c:v>-15425998.656423001</c:v>
                </c:pt>
                <c:pt idx="1359">
                  <c:v>-15426412.656989999</c:v>
                </c:pt>
                <c:pt idx="1360">
                  <c:v>-15426823.24525</c:v>
                </c:pt>
                <c:pt idx="1361">
                  <c:v>-15427230.423451006</c:v>
                </c:pt>
                <c:pt idx="1362">
                  <c:v>-15427634.193838</c:v>
                </c:pt>
                <c:pt idx="1363">
                  <c:v>-15428034.558654999</c:v>
                </c:pt>
                <c:pt idx="1364">
                  <c:v>-15428431.52014</c:v>
                </c:pt>
                <c:pt idx="1365">
                  <c:v>-15428825.080531994</c:v>
                </c:pt>
                <c:pt idx="1366">
                  <c:v>-15429215.24206599</c:v>
                </c:pt>
                <c:pt idx="1367">
                  <c:v>-15429602.006971</c:v>
                </c:pt>
                <c:pt idx="1368">
                  <c:v>-15429985.377478</c:v>
                </c:pt>
                <c:pt idx="1369">
                  <c:v>-15430365.355813012</c:v>
                </c:pt>
                <c:pt idx="1370">
                  <c:v>-15430741.944199</c:v>
                </c:pt>
                <c:pt idx="1371">
                  <c:v>-15431115.144857002</c:v>
                </c:pt>
                <c:pt idx="1372">
                  <c:v>-15431484.960004</c:v>
                </c:pt>
                <c:pt idx="1373">
                  <c:v>-15431851.391857006</c:v>
                </c:pt>
                <c:pt idx="1374">
                  <c:v>-15432214.442625994</c:v>
                </c:pt>
                <c:pt idx="1375">
                  <c:v>-15432574.114522994</c:v>
                </c:pt>
                <c:pt idx="1376">
                  <c:v>-15432930.409754002</c:v>
                </c:pt>
                <c:pt idx="1377">
                  <c:v>-15433283.330523994</c:v>
                </c:pt>
                <c:pt idx="1378">
                  <c:v>-15433632.879034</c:v>
                </c:pt>
                <c:pt idx="1379">
                  <c:v>-15433979.057483004</c:v>
                </c:pt>
                <c:pt idx="1380">
                  <c:v>-15434321.868067</c:v>
                </c:pt>
                <c:pt idx="1381">
                  <c:v>-15434661.312980006</c:v>
                </c:pt>
                <c:pt idx="1382">
                  <c:v>-15434997.394412005</c:v>
                </c:pt>
                <c:pt idx="1383">
                  <c:v>-15435330.114553006</c:v>
                </c:pt>
                <c:pt idx="1384">
                  <c:v>-15435659.475586006</c:v>
                </c:pt>
                <c:pt idx="1385">
                  <c:v>-15435985.479696</c:v>
                </c:pt>
                <c:pt idx="1386">
                  <c:v>-15436308.129062001</c:v>
                </c:pt>
                <c:pt idx="1387">
                  <c:v>-15436627.425860999</c:v>
                </c:pt>
                <c:pt idx="1388">
                  <c:v>-15436943.372269006</c:v>
                </c:pt>
                <c:pt idx="1389">
                  <c:v>-15437255.970457004</c:v>
                </c:pt>
                <c:pt idx="1390">
                  <c:v>-15437565.222594991</c:v>
                </c:pt>
                <c:pt idx="1391">
                  <c:v>-15437871.13085</c:v>
                </c:pt>
                <c:pt idx="1392">
                  <c:v>-15438173.697384991</c:v>
                </c:pt>
                <c:pt idx="1393">
                  <c:v>-15438472.924363</c:v>
                </c:pt>
                <c:pt idx="1394">
                  <c:v>-15438768.813943008</c:v>
                </c:pt>
                <c:pt idx="1395">
                  <c:v>-15439061.368279999</c:v>
                </c:pt>
                <c:pt idx="1396">
                  <c:v>-15439350.589527991</c:v>
                </c:pt>
                <c:pt idx="1397">
                  <c:v>-15439636.479839006</c:v>
                </c:pt>
                <c:pt idx="1398">
                  <c:v>-15439919.041359995</c:v>
                </c:pt>
                <c:pt idx="1399">
                  <c:v>-15440198.276237991</c:v>
                </c:pt>
                <c:pt idx="1400">
                  <c:v>-15440474.186615</c:v>
                </c:pt>
                <c:pt idx="1401">
                  <c:v>-15440746.774631999</c:v>
                </c:pt>
                <c:pt idx="1402">
                  <c:v>-15441016.042427991</c:v>
                </c:pt>
                <c:pt idx="1403">
                  <c:v>-15441281.992137</c:v>
                </c:pt>
                <c:pt idx="1404">
                  <c:v>-15441544.625892</c:v>
                </c:pt>
                <c:pt idx="1405">
                  <c:v>-15441803.945823999</c:v>
                </c:pt>
                <c:pt idx="1406">
                  <c:v>-15442059.954060005</c:v>
                </c:pt>
                <c:pt idx="1407">
                  <c:v>-15442312.652724</c:v>
                </c:pt>
                <c:pt idx="1408">
                  <c:v>-15442562.043941</c:v>
                </c:pt>
                <c:pt idx="1409">
                  <c:v>-15442808.129829001</c:v>
                </c:pt>
                <c:pt idx="1410">
                  <c:v>-15443050.912505001</c:v>
                </c:pt>
                <c:pt idx="1411">
                  <c:v>-15443290.394084999</c:v>
                </c:pt>
                <c:pt idx="1412">
                  <c:v>-15443526.576680999</c:v>
                </c:pt>
                <c:pt idx="1413">
                  <c:v>-15443759.462401999</c:v>
                </c:pt>
                <c:pt idx="1414">
                  <c:v>-15443989.053355999</c:v>
                </c:pt>
                <c:pt idx="1415">
                  <c:v>-15444215.351647008</c:v>
                </c:pt>
                <c:pt idx="1416">
                  <c:v>-15444438.359376</c:v>
                </c:pt>
                <c:pt idx="1417">
                  <c:v>-15444658.078645</c:v>
                </c:pt>
                <c:pt idx="1418">
                  <c:v>-15444874.511547994</c:v>
                </c:pt>
                <c:pt idx="1419">
                  <c:v>-15445087.660181999</c:v>
                </c:pt>
                <c:pt idx="1420">
                  <c:v>-15445297.526636994</c:v>
                </c:pt>
                <c:pt idx="1421">
                  <c:v>-15445504.113004001</c:v>
                </c:pt>
                <c:pt idx="1422">
                  <c:v>-15445707.421367994</c:v>
                </c:pt>
                <c:pt idx="1423">
                  <c:v>-15445907.453815006</c:v>
                </c:pt>
                <c:pt idx="1424">
                  <c:v>-15446104.212425988</c:v>
                </c:pt>
                <c:pt idx="1425">
                  <c:v>-15446297.699281</c:v>
                </c:pt>
                <c:pt idx="1426">
                  <c:v>-15446487.916456001</c:v>
                </c:pt>
                <c:pt idx="1427">
                  <c:v>-15446674.866025994</c:v>
                </c:pt>
                <c:pt idx="1428">
                  <c:v>-15446858.550062999</c:v>
                </c:pt>
                <c:pt idx="1429">
                  <c:v>-15447038.970635002</c:v>
                </c:pt>
                <c:pt idx="1430">
                  <c:v>-15447216.129811</c:v>
                </c:pt>
                <c:pt idx="1431">
                  <c:v>-15447390.029654</c:v>
                </c:pt>
                <c:pt idx="1432">
                  <c:v>-15447560.672227001</c:v>
                </c:pt>
                <c:pt idx="1433">
                  <c:v>-15447728.059588</c:v>
                </c:pt>
                <c:pt idx="1434">
                  <c:v>-15447892.193794994</c:v>
                </c:pt>
                <c:pt idx="1435">
                  <c:v>-15448053.076903</c:v>
                </c:pt>
                <c:pt idx="1436">
                  <c:v>-15448210.710963</c:v>
                </c:pt>
                <c:pt idx="1437">
                  <c:v>-15448365.098025991</c:v>
                </c:pt>
                <c:pt idx="1438">
                  <c:v>-15448516.24013699</c:v>
                </c:pt>
                <c:pt idx="1439">
                  <c:v>-15448664.139342993</c:v>
                </c:pt>
                <c:pt idx="1440">
                  <c:v>-15448808.797685994</c:v>
                </c:pt>
                <c:pt idx="1441">
                  <c:v>-15448950.217204988</c:v>
                </c:pt>
                <c:pt idx="1442">
                  <c:v>-15449088.399938</c:v>
                </c:pt>
                <c:pt idx="1443">
                  <c:v>-15449223.347919</c:v>
                </c:pt>
                <c:pt idx="1444">
                  <c:v>-15449355.063183006</c:v>
                </c:pt>
                <c:pt idx="1445">
                  <c:v>-15449483.547758</c:v>
                </c:pt>
                <c:pt idx="1446">
                  <c:v>-15449608.803672008</c:v>
                </c:pt>
                <c:pt idx="1447">
                  <c:v>-15449730.832951006</c:v>
                </c:pt>
                <c:pt idx="1448">
                  <c:v>-15449849.637619</c:v>
                </c:pt>
                <c:pt idx="1449">
                  <c:v>-15449965.219693994</c:v>
                </c:pt>
                <c:pt idx="1450">
                  <c:v>-15450077.581196001</c:v>
                </c:pt>
                <c:pt idx="1451">
                  <c:v>-15450186.72414</c:v>
                </c:pt>
                <c:pt idx="1452">
                  <c:v>-15450292.65054</c:v>
                </c:pt>
                <c:pt idx="1453">
                  <c:v>-15450395.362407004</c:v>
                </c:pt>
                <c:pt idx="1454">
                  <c:v>-15450494.86174901</c:v>
                </c:pt>
                <c:pt idx="1455">
                  <c:v>-15450591.150572</c:v>
                </c:pt>
                <c:pt idx="1456">
                  <c:v>-15450684.230881</c:v>
                </c:pt>
                <c:pt idx="1457">
                  <c:v>-15450774.104676004</c:v>
                </c:pt>
                <c:pt idx="1458">
                  <c:v>-15450860.773956999</c:v>
                </c:pt>
                <c:pt idx="1459">
                  <c:v>-15450944.240720993</c:v>
                </c:pt>
                <c:pt idx="1460">
                  <c:v>-15451024.506961994</c:v>
                </c:pt>
                <c:pt idx="1461">
                  <c:v>-15451101.574672006</c:v>
                </c:pt>
                <c:pt idx="1462">
                  <c:v>-15451175.445840999</c:v>
                </c:pt>
                <c:pt idx="1463">
                  <c:v>-15451246.122455994</c:v>
                </c:pt>
                <c:pt idx="1464">
                  <c:v>-15451313.606500991</c:v>
                </c:pt>
                <c:pt idx="1465">
                  <c:v>-15451377.899961</c:v>
                </c:pt>
                <c:pt idx="1466">
                  <c:v>-15451439.004814006</c:v>
                </c:pt>
                <c:pt idx="1467">
                  <c:v>-15451496.923040004</c:v>
                </c:pt>
                <c:pt idx="1468">
                  <c:v>-15451551.656613005</c:v>
                </c:pt>
                <c:pt idx="1469">
                  <c:v>-15451603.207506988</c:v>
                </c:pt>
                <c:pt idx="1470">
                  <c:v>-15451651.577692</c:v>
                </c:pt>
                <c:pt idx="1471">
                  <c:v>-15451696.769138994</c:v>
                </c:pt>
                <c:pt idx="1472">
                  <c:v>-15451738.783811999</c:v>
                </c:pt>
                <c:pt idx="1473">
                  <c:v>-15451777.623677</c:v>
                </c:pt>
                <c:pt idx="1474">
                  <c:v>-15451813.290693995</c:v>
                </c:pt>
                <c:pt idx="1475">
                  <c:v>-15451845.786823001</c:v>
                </c:pt>
                <c:pt idx="1476">
                  <c:v>-15451875.114022</c:v>
                </c:pt>
                <c:pt idx="1477">
                  <c:v>-15451901.274245</c:v>
                </c:pt>
                <c:pt idx="1478">
                  <c:v>-15451924.269444993</c:v>
                </c:pt>
                <c:pt idx="1479">
                  <c:v>-15451944.101571994</c:v>
                </c:pt>
                <c:pt idx="1480">
                  <c:v>-15451960.772573994</c:v>
                </c:pt>
                <c:pt idx="1481">
                  <c:v>-15451974.284396995</c:v>
                </c:pt>
                <c:pt idx="1482">
                  <c:v>-15451984.638985001</c:v>
                </c:pt>
                <c:pt idx="1483">
                  <c:v>-15451991.838276993</c:v>
                </c:pt>
                <c:pt idx="1484">
                  <c:v>-15451995.884214006</c:v>
                </c:pt>
                <c:pt idx="1485">
                  <c:v>-15451996.778733</c:v>
                </c:pt>
                <c:pt idx="1486">
                  <c:v>-15451994.523766</c:v>
                </c:pt>
                <c:pt idx="1487">
                  <c:v>-15451989.121246994</c:v>
                </c:pt>
                <c:pt idx="1488">
                  <c:v>-15451980.573105</c:v>
                </c:pt>
                <c:pt idx="1489">
                  <c:v>-15451968.881268</c:v>
                </c:pt>
                <c:pt idx="1490">
                  <c:v>-15451954.047661994</c:v>
                </c:pt>
                <c:pt idx="1491">
                  <c:v>-15451936.074209007</c:v>
                </c:pt>
                <c:pt idx="1492">
                  <c:v>-15451914.962830005</c:v>
                </c:pt>
                <c:pt idx="1493">
                  <c:v>-15451890.715443999</c:v>
                </c:pt>
                <c:pt idx="1494">
                  <c:v>-15451863.333968</c:v>
                </c:pt>
                <c:pt idx="1495">
                  <c:v>-15451832.820316</c:v>
                </c:pt>
                <c:pt idx="1496">
                  <c:v>-15451799.176398991</c:v>
                </c:pt>
                <c:pt idx="1497">
                  <c:v>-15451762.404127</c:v>
                </c:pt>
                <c:pt idx="1498">
                  <c:v>-15451722.505408</c:v>
                </c:pt>
                <c:pt idx="1499">
                  <c:v>-15451679.482147999</c:v>
                </c:pt>
                <c:pt idx="1500">
                  <c:v>-15451633.336248994</c:v>
                </c:pt>
                <c:pt idx="1501">
                  <c:v>-15451584.069612006</c:v>
                </c:pt>
                <c:pt idx="1502">
                  <c:v>-15451531.684136</c:v>
                </c:pt>
                <c:pt idx="1503">
                  <c:v>-15451476.181717006</c:v>
                </c:pt>
                <c:pt idx="1504">
                  <c:v>-15451417.564250005</c:v>
                </c:pt>
                <c:pt idx="1505">
                  <c:v>-15451355.833627</c:v>
                </c:pt>
                <c:pt idx="1506">
                  <c:v>-15451290.991738006</c:v>
                </c:pt>
                <c:pt idx="1507">
                  <c:v>-15451223.040469993</c:v>
                </c:pt>
                <c:pt idx="1508">
                  <c:v>-15451151.981710006</c:v>
                </c:pt>
                <c:pt idx="1509">
                  <c:v>-15451077.81734</c:v>
                </c:pt>
                <c:pt idx="1510">
                  <c:v>-15451000.549241001</c:v>
                </c:pt>
                <c:pt idx="1511">
                  <c:v>-15450920.179292994</c:v>
                </c:pt>
                <c:pt idx="1512">
                  <c:v>-15450836.709372994</c:v>
                </c:pt>
                <c:pt idx="1513">
                  <c:v>-15450750.141354995</c:v>
                </c:pt>
                <c:pt idx="1514">
                  <c:v>-15450660.477112006</c:v>
                </c:pt>
                <c:pt idx="1515">
                  <c:v>-15450567.718513994</c:v>
                </c:pt>
                <c:pt idx="1516">
                  <c:v>-15450471.86743</c:v>
                </c:pt>
                <c:pt idx="1517">
                  <c:v>-15450372.925725</c:v>
                </c:pt>
                <c:pt idx="1518">
                  <c:v>-15450270.895264</c:v>
                </c:pt>
                <c:pt idx="1519">
                  <c:v>-15450165.777907994</c:v>
                </c:pt>
                <c:pt idx="1520">
                  <c:v>-15450057.575517002</c:v>
                </c:pt>
                <c:pt idx="1521">
                  <c:v>-15449946.289948</c:v>
                </c:pt>
                <c:pt idx="1522">
                  <c:v>-15449831.923056999</c:v>
                </c:pt>
                <c:pt idx="1523">
                  <c:v>-15449714.476697</c:v>
                </c:pt>
                <c:pt idx="1524">
                  <c:v>-15449593.952720005</c:v>
                </c:pt>
                <c:pt idx="1525">
                  <c:v>-15449470.352974005</c:v>
                </c:pt>
                <c:pt idx="1526">
                  <c:v>-15449343.679305995</c:v>
                </c:pt>
                <c:pt idx="1527">
                  <c:v>-15449213.933560994</c:v>
                </c:pt>
                <c:pt idx="1528">
                  <c:v>-15449081.117581001</c:v>
                </c:pt>
                <c:pt idx="1529">
                  <c:v>-15448945.233208001</c:v>
                </c:pt>
                <c:pt idx="1530">
                  <c:v>-15448806.282279</c:v>
                </c:pt>
                <c:pt idx="1531">
                  <c:v>-15448664.266632</c:v>
                </c:pt>
                <c:pt idx="1532">
                  <c:v>-15448519.188099001</c:v>
                </c:pt>
                <c:pt idx="1533">
                  <c:v>-15448371.048513994</c:v>
                </c:pt>
                <c:pt idx="1534">
                  <c:v>-15448219.849706</c:v>
                </c:pt>
                <c:pt idx="1535">
                  <c:v>-15448065.593503999</c:v>
                </c:pt>
                <c:pt idx="1536">
                  <c:v>-15447908.281733004</c:v>
                </c:pt>
                <c:pt idx="1537">
                  <c:v>-15447747.916216994</c:v>
                </c:pt>
                <c:pt idx="1538">
                  <c:v>-15447584.498778</c:v>
                </c:pt>
                <c:pt idx="1539">
                  <c:v>-15447418.031235993</c:v>
                </c:pt>
                <c:pt idx="1540">
                  <c:v>-15447248.515407</c:v>
                </c:pt>
                <c:pt idx="1541">
                  <c:v>-15447075.953108005</c:v>
                </c:pt>
                <c:pt idx="1542">
                  <c:v>-15446900.346152</c:v>
                </c:pt>
                <c:pt idx="1543">
                  <c:v>-15446721.696350994</c:v>
                </c:pt>
                <c:pt idx="1544">
                  <c:v>-15446540.005512999</c:v>
                </c:pt>
                <c:pt idx="1545">
                  <c:v>-15446355.275447</c:v>
                </c:pt>
                <c:pt idx="1546">
                  <c:v>-15446167.507956</c:v>
                </c:pt>
                <c:pt idx="1547">
                  <c:v>-15445976.704846</c:v>
                </c:pt>
                <c:pt idx="1548">
                  <c:v>-15445782.867915004</c:v>
                </c:pt>
                <c:pt idx="1549">
                  <c:v>-15445585.998965001</c:v>
                </c:pt>
                <c:pt idx="1550">
                  <c:v>-15445386.099791</c:v>
                </c:pt>
                <c:pt idx="1551">
                  <c:v>-15445183.172188004</c:v>
                </c:pt>
                <c:pt idx="1552">
                  <c:v>-15444977.217951</c:v>
                </c:pt>
                <c:pt idx="1553">
                  <c:v>-15444768.238868993</c:v>
                </c:pt>
                <c:pt idx="1554">
                  <c:v>-15444556.236730993</c:v>
                </c:pt>
                <c:pt idx="1555">
                  <c:v>-15444341.213324988</c:v>
                </c:pt>
                <c:pt idx="1556">
                  <c:v>-15444123.170435995</c:v>
                </c:pt>
                <c:pt idx="1557">
                  <c:v>-15443902.109844994</c:v>
                </c:pt>
                <c:pt idx="1558">
                  <c:v>-15443678.033334993</c:v>
                </c:pt>
                <c:pt idx="1559">
                  <c:v>-15443450.942683006</c:v>
                </c:pt>
                <c:pt idx="1560">
                  <c:v>-15443220.839667</c:v>
                </c:pt>
                <c:pt idx="1561">
                  <c:v>-15442987.72606199</c:v>
                </c:pt>
                <c:pt idx="1562">
                  <c:v>-15442751.603639999</c:v>
                </c:pt>
                <c:pt idx="1563">
                  <c:v>-15442512.474172005</c:v>
                </c:pt>
                <c:pt idx="1564">
                  <c:v>-15442270.339426991</c:v>
                </c:pt>
                <c:pt idx="1565">
                  <c:v>-15442025.201172</c:v>
                </c:pt>
                <c:pt idx="1566">
                  <c:v>-15441777.061171999</c:v>
                </c:pt>
                <c:pt idx="1567">
                  <c:v>-15441525.921189999</c:v>
                </c:pt>
                <c:pt idx="1568">
                  <c:v>-15441271.782986</c:v>
                </c:pt>
                <c:pt idx="1569">
                  <c:v>-15441014.648318995</c:v>
                </c:pt>
                <c:pt idx="1570">
                  <c:v>-15440754.518947</c:v>
                </c:pt>
                <c:pt idx="1571">
                  <c:v>-15440491.396624001</c:v>
                </c:pt>
                <c:pt idx="1572">
                  <c:v>-15440225.283103</c:v>
                </c:pt>
                <c:pt idx="1573">
                  <c:v>-15439956.180136001</c:v>
                </c:pt>
                <c:pt idx="1574">
                  <c:v>-15439684.089470994</c:v>
                </c:pt>
                <c:pt idx="1575">
                  <c:v>-15439409.012855999</c:v>
                </c:pt>
                <c:pt idx="1576">
                  <c:v>-15439130.952035002</c:v>
                </c:pt>
                <c:pt idx="1577">
                  <c:v>-15438849.908752006</c:v>
                </c:pt>
                <c:pt idx="1578">
                  <c:v>-15438565.884748008</c:v>
                </c:pt>
                <c:pt idx="1579">
                  <c:v>-15438278.881762005</c:v>
                </c:pt>
                <c:pt idx="1580">
                  <c:v>-15437988.901533</c:v>
                </c:pt>
                <c:pt idx="1581">
                  <c:v>-15437695.945793999</c:v>
                </c:pt>
                <c:pt idx="1582">
                  <c:v>-15437400.016279994</c:v>
                </c:pt>
                <c:pt idx="1583">
                  <c:v>-15437101.114722</c:v>
                </c:pt>
                <c:pt idx="1584">
                  <c:v>-15436799.24285</c:v>
                </c:pt>
                <c:pt idx="1585">
                  <c:v>-15436494.402392</c:v>
                </c:pt>
                <c:pt idx="1586">
                  <c:v>-15436186.595071999</c:v>
                </c:pt>
                <c:pt idx="1587">
                  <c:v>-15435875.822616005</c:v>
                </c:pt>
                <c:pt idx="1588">
                  <c:v>-15435562.086743999</c:v>
                </c:pt>
                <c:pt idx="1589">
                  <c:v>-15435245.389178</c:v>
                </c:pt>
                <c:pt idx="1590">
                  <c:v>-15434925.731633997</c:v>
                </c:pt>
                <c:pt idx="1591">
                  <c:v>-15434603.115829</c:v>
                </c:pt>
                <c:pt idx="1592">
                  <c:v>-15434277.543478001</c:v>
                </c:pt>
                <c:pt idx="1593">
                  <c:v>-15433949.016292995</c:v>
                </c:pt>
                <c:pt idx="1594">
                  <c:v>-15433617.535983006</c:v>
                </c:pt>
                <c:pt idx="1595">
                  <c:v>-15433283.104258999</c:v>
                </c:pt>
                <c:pt idx="1596">
                  <c:v>-15432945.722825993</c:v>
                </c:pt>
                <c:pt idx="1597">
                  <c:v>-15432605.393389005</c:v>
                </c:pt>
                <c:pt idx="1598">
                  <c:v>-15432262.117651002</c:v>
                </c:pt>
                <c:pt idx="1599">
                  <c:v>-15431915.897312</c:v>
                </c:pt>
                <c:pt idx="1600">
                  <c:v>-15431566.734073</c:v>
                </c:pt>
                <c:pt idx="1601">
                  <c:v>-15431214.629631</c:v>
                </c:pt>
                <c:pt idx="1602">
                  <c:v>-15430859.585679006</c:v>
                </c:pt>
                <c:pt idx="1603">
                  <c:v>-15430501.603913005</c:v>
                </c:pt>
                <c:pt idx="1604">
                  <c:v>-15430140.686023995</c:v>
                </c:pt>
                <c:pt idx="1605">
                  <c:v>-15429776.833701005</c:v>
                </c:pt>
                <c:pt idx="1606">
                  <c:v>-15429410.048632</c:v>
                </c:pt>
                <c:pt idx="1607">
                  <c:v>-15429040.332503</c:v>
                </c:pt>
                <c:pt idx="1608">
                  <c:v>-15428667.686997995</c:v>
                </c:pt>
                <c:pt idx="1609">
                  <c:v>-15428292.1138</c:v>
                </c:pt>
                <c:pt idx="1610">
                  <c:v>-15427913.614589</c:v>
                </c:pt>
                <c:pt idx="1611">
                  <c:v>-15427532.191044001</c:v>
                </c:pt>
                <c:pt idx="1612">
                  <c:v>-15427147.844841005</c:v>
                </c:pt>
                <c:pt idx="1613">
                  <c:v>-15426760.577654</c:v>
                </c:pt>
                <c:pt idx="1614">
                  <c:v>-15426370.391158005</c:v>
                </c:pt>
                <c:pt idx="1615">
                  <c:v>-15425977.287022995</c:v>
                </c:pt>
                <c:pt idx="1616">
                  <c:v>-15425581.266919</c:v>
                </c:pt>
                <c:pt idx="1617">
                  <c:v>-15425182.332513006</c:v>
                </c:pt>
                <c:pt idx="1618">
                  <c:v>-15424780.485470004</c:v>
                </c:pt>
                <c:pt idx="1619">
                  <c:v>-15424375.72745599</c:v>
                </c:pt>
                <c:pt idx="1620">
                  <c:v>-15423968.06013</c:v>
                </c:pt>
                <c:pt idx="1621">
                  <c:v>-15423557.485154999</c:v>
                </c:pt>
                <c:pt idx="1622">
                  <c:v>-15423144.004187007</c:v>
                </c:pt>
                <c:pt idx="1623">
                  <c:v>-15422727.618884994</c:v>
                </c:pt>
                <c:pt idx="1624">
                  <c:v>-15422308.330901004</c:v>
                </c:pt>
                <c:pt idx="1625">
                  <c:v>-15421886.141890001</c:v>
                </c:pt>
                <c:pt idx="1626">
                  <c:v>-15421461.053502999</c:v>
                </c:pt>
                <c:pt idx="1627">
                  <c:v>-15421033.067388</c:v>
                </c:pt>
                <c:pt idx="1628">
                  <c:v>-15420602.185193</c:v>
                </c:pt>
                <c:pt idx="1629">
                  <c:v>-15420168.408563994</c:v>
                </c:pt>
                <c:pt idx="1630">
                  <c:v>-15419731.73914499</c:v>
                </c:pt>
                <c:pt idx="1631">
                  <c:v>-15419292.178578001</c:v>
                </c:pt>
                <c:pt idx="1632">
                  <c:v>-15418849.728502991</c:v>
                </c:pt>
                <c:pt idx="1633">
                  <c:v>-15418404.390559006</c:v>
                </c:pt>
                <c:pt idx="1634">
                  <c:v>-15417956.166382</c:v>
                </c:pt>
                <c:pt idx="1635">
                  <c:v>-15417505.057607004</c:v>
                </c:pt>
                <c:pt idx="1636">
                  <c:v>-15417051.065868005</c:v>
                </c:pt>
                <c:pt idx="1637">
                  <c:v>-15416594.192795994</c:v>
                </c:pt>
                <c:pt idx="1638">
                  <c:v>-15416134.440020001</c:v>
                </c:pt>
                <c:pt idx="1639">
                  <c:v>-15415671.809168</c:v>
                </c:pt>
                <c:pt idx="1640">
                  <c:v>-15415206.301867004</c:v>
                </c:pt>
                <c:pt idx="1641">
                  <c:v>-15414737.919740004</c:v>
                </c:pt>
                <c:pt idx="1642">
                  <c:v>-15414266.664411006</c:v>
                </c:pt>
                <c:pt idx="1643">
                  <c:v>-15413792.537498988</c:v>
                </c:pt>
                <c:pt idx="1644">
                  <c:v>-15413315.540623995</c:v>
                </c:pt>
                <c:pt idx="1645">
                  <c:v>-15412835.675403999</c:v>
                </c:pt>
                <c:pt idx="1646">
                  <c:v>-15412352.943452002</c:v>
                </c:pt>
                <c:pt idx="1647">
                  <c:v>-15411867.346384993</c:v>
                </c:pt>
                <c:pt idx="1648">
                  <c:v>-15411378.885812009</c:v>
                </c:pt>
                <c:pt idx="1649">
                  <c:v>-15410887.563345</c:v>
                </c:pt>
                <c:pt idx="1650">
                  <c:v>-15410393.380592</c:v>
                </c:pt>
                <c:pt idx="1651">
                  <c:v>-15409896.339159004</c:v>
                </c:pt>
                <c:pt idx="1652">
                  <c:v>-15409396.440652005</c:v>
                </c:pt>
                <c:pt idx="1653">
                  <c:v>-15408893.686674993</c:v>
                </c:pt>
                <c:pt idx="1654">
                  <c:v>-15408388.078826994</c:v>
                </c:pt>
                <c:pt idx="1655">
                  <c:v>-15407879.61871</c:v>
                </c:pt>
                <c:pt idx="1656">
                  <c:v>-15407368.307922</c:v>
                </c:pt>
                <c:pt idx="1657">
                  <c:v>-15406854.148057994</c:v>
                </c:pt>
                <c:pt idx="1658">
                  <c:v>-15406337.140713004</c:v>
                </c:pt>
                <c:pt idx="1659">
                  <c:v>-15405817.287479995</c:v>
                </c:pt>
                <c:pt idx="1660">
                  <c:v>-15405294.589950999</c:v>
                </c:pt>
                <c:pt idx="1661">
                  <c:v>-15404769.049714994</c:v>
                </c:pt>
                <c:pt idx="1662">
                  <c:v>-15404240.668359</c:v>
                </c:pt>
                <c:pt idx="1663">
                  <c:v>-15403709.447469991</c:v>
                </c:pt>
                <c:pt idx="1664">
                  <c:v>-15403175.388631999</c:v>
                </c:pt>
                <c:pt idx="1665">
                  <c:v>-15402638.493427994</c:v>
                </c:pt>
                <c:pt idx="1666">
                  <c:v>-15402098.763437994</c:v>
                </c:pt>
                <c:pt idx="1667">
                  <c:v>-15401556.200240994</c:v>
                </c:pt>
                <c:pt idx="1668">
                  <c:v>-15401010.805415999</c:v>
                </c:pt>
                <c:pt idx="1669">
                  <c:v>-15400462.580538001</c:v>
                </c:pt>
                <c:pt idx="1670">
                  <c:v>-15399911.527182</c:v>
                </c:pt>
                <c:pt idx="1671">
                  <c:v>-15399357.646919001</c:v>
                </c:pt>
                <c:pt idx="1672">
                  <c:v>-15398800.941319995</c:v>
                </c:pt>
                <c:pt idx="1673">
                  <c:v>-15398241.411955006</c:v>
                </c:pt>
                <c:pt idx="1674">
                  <c:v>-15397679.060389999</c:v>
                </c:pt>
                <c:pt idx="1675">
                  <c:v>-15397113.888193</c:v>
                </c:pt>
                <c:pt idx="1676">
                  <c:v>-15396545.896926001</c:v>
                </c:pt>
                <c:pt idx="1677">
                  <c:v>-15395975.088151</c:v>
                </c:pt>
                <c:pt idx="1678">
                  <c:v>-15395401.463431004</c:v>
                </c:pt>
                <c:pt idx="1679">
                  <c:v>-15394825.024323</c:v>
                </c:pt>
                <c:pt idx="1680">
                  <c:v>-15394245.772386</c:v>
                </c:pt>
                <c:pt idx="1681">
                  <c:v>-15393663.709173994</c:v>
                </c:pt>
                <c:pt idx="1682">
                  <c:v>-15393078.836240994</c:v>
                </c:pt>
                <c:pt idx="1683">
                  <c:v>-15392491.155141005</c:v>
                </c:pt>
                <c:pt idx="1684">
                  <c:v>-15391900.667423995</c:v>
                </c:pt>
                <c:pt idx="1685">
                  <c:v>-15391307.374639008</c:v>
                </c:pt>
                <c:pt idx="1686">
                  <c:v>-15390711.278332001</c:v>
                </c:pt>
                <c:pt idx="1687">
                  <c:v>-15390112.380051006</c:v>
                </c:pt>
                <c:pt idx="1688">
                  <c:v>-15389510.681338994</c:v>
                </c:pt>
                <c:pt idx="1689">
                  <c:v>-15388906.183739007</c:v>
                </c:pt>
                <c:pt idx="1690">
                  <c:v>-15388298.888791</c:v>
                </c:pt>
                <c:pt idx="1691">
                  <c:v>-15387688.798033994</c:v>
                </c:pt>
                <c:pt idx="1692">
                  <c:v>-15387075.913007</c:v>
                </c:pt>
                <c:pt idx="1693">
                  <c:v>-15386460.235243997</c:v>
                </c:pt>
                <c:pt idx="1694">
                  <c:v>-15385841.766280994</c:v>
                </c:pt>
                <c:pt idx="1695">
                  <c:v>-15385220.507649999</c:v>
                </c:pt>
                <c:pt idx="1696">
                  <c:v>-15384596.460882008</c:v>
                </c:pt>
                <c:pt idx="1697">
                  <c:v>-15383969.627505992</c:v>
                </c:pt>
                <c:pt idx="1698">
                  <c:v>-15383340.00905</c:v>
                </c:pt>
                <c:pt idx="1699">
                  <c:v>-15382707.607040994</c:v>
                </c:pt>
                <c:pt idx="1700">
                  <c:v>-15382072.423002006</c:v>
                </c:pt>
                <c:pt idx="1701">
                  <c:v>-15381434.458457002</c:v>
                </c:pt>
                <c:pt idx="1702">
                  <c:v>-15380793.714927001</c:v>
                </c:pt>
                <c:pt idx="1703">
                  <c:v>-15380150.193932002</c:v>
                </c:pt>
                <c:pt idx="1704">
                  <c:v>-15379503.896988999</c:v>
                </c:pt>
                <c:pt idx="1705">
                  <c:v>-15378854.825615006</c:v>
                </c:pt>
                <c:pt idx="1706">
                  <c:v>-15378202.981326001</c:v>
                </c:pt>
                <c:pt idx="1707">
                  <c:v>-15377548.365634006</c:v>
                </c:pt>
                <c:pt idx="1708">
                  <c:v>-15376890.980051005</c:v>
                </c:pt>
                <c:pt idx="1709">
                  <c:v>-15376230.826087</c:v>
                </c:pt>
                <c:pt idx="1710">
                  <c:v>-15375567.905251006</c:v>
                </c:pt>
                <c:pt idx="1711">
                  <c:v>-15374902.219048994</c:v>
                </c:pt>
                <c:pt idx="1712">
                  <c:v>-15374233.768987</c:v>
                </c:pt>
                <c:pt idx="1713">
                  <c:v>-15373562.556569001</c:v>
                </c:pt>
                <c:pt idx="1714">
                  <c:v>-15372888.583295994</c:v>
                </c:pt>
                <c:pt idx="1715">
                  <c:v>-15372211.850670008</c:v>
                </c:pt>
                <c:pt idx="1716">
                  <c:v>-15371532.360188005</c:v>
                </c:pt>
                <c:pt idx="1717">
                  <c:v>-15370850.113349</c:v>
                </c:pt>
                <c:pt idx="1718">
                  <c:v>-15370165.111648999</c:v>
                </c:pt>
                <c:pt idx="1719">
                  <c:v>-15369477.356581002</c:v>
                </c:pt>
                <c:pt idx="1720">
                  <c:v>-15368786.849638</c:v>
                </c:pt>
                <c:pt idx="1721">
                  <c:v>-15368093.592312004</c:v>
                </c:pt>
                <c:pt idx="1722">
                  <c:v>-15367397.586092001</c:v>
                </c:pt>
                <c:pt idx="1723">
                  <c:v>-15366698.832464995</c:v>
                </c:pt>
                <c:pt idx="1724">
                  <c:v>-15365997.332919005</c:v>
                </c:pt>
                <c:pt idx="1725">
                  <c:v>-15365293.088938</c:v>
                </c:pt>
                <c:pt idx="1726">
                  <c:v>-15364586.102006</c:v>
                </c:pt>
                <c:pt idx="1727">
                  <c:v>-15363876.373603009</c:v>
                </c:pt>
                <c:pt idx="1728">
                  <c:v>-15363163.905212006</c:v>
                </c:pt>
                <c:pt idx="1729">
                  <c:v>-15362448.698309001</c:v>
                </c:pt>
                <c:pt idx="1730">
                  <c:v>-15361730.754372004</c:v>
                </c:pt>
                <c:pt idx="1731">
                  <c:v>-15361010.074878005</c:v>
                </c:pt>
                <c:pt idx="1732">
                  <c:v>-15360286.661297994</c:v>
                </c:pt>
                <c:pt idx="1733">
                  <c:v>-15359560.515108</c:v>
                </c:pt>
                <c:pt idx="1734">
                  <c:v>-15358831.637775995</c:v>
                </c:pt>
                <c:pt idx="1735">
                  <c:v>-15358100.030773006</c:v>
                </c:pt>
                <c:pt idx="1736">
                  <c:v>-15357365.695565995</c:v>
                </c:pt>
                <c:pt idx="1737">
                  <c:v>-15356628.633622</c:v>
                </c:pt>
                <c:pt idx="1738">
                  <c:v>-15355888.846404988</c:v>
                </c:pt>
                <c:pt idx="1739">
                  <c:v>-15355146.335379004</c:v>
                </c:pt>
                <c:pt idx="1740">
                  <c:v>-15354401.102006</c:v>
                </c:pt>
                <c:pt idx="1741">
                  <c:v>-15353653.147745995</c:v>
                </c:pt>
                <c:pt idx="1742">
                  <c:v>-15352902.474057006</c:v>
                </c:pt>
                <c:pt idx="1743">
                  <c:v>-15352149.082396001</c:v>
                </c:pt>
                <c:pt idx="1744">
                  <c:v>-15351392.974221</c:v>
                </c:pt>
                <c:pt idx="1745">
                  <c:v>-15350634.150983006</c:v>
                </c:pt>
                <c:pt idx="1746">
                  <c:v>-15349872.614136994</c:v>
                </c:pt>
                <c:pt idx="1747">
                  <c:v>-15349108.365133008</c:v>
                </c:pt>
                <c:pt idx="1748">
                  <c:v>-15348341.405421</c:v>
                </c:pt>
                <c:pt idx="1749">
                  <c:v>-15347571.736448988</c:v>
                </c:pt>
                <c:pt idx="1750">
                  <c:v>-15346799.359664002</c:v>
                </c:pt>
                <c:pt idx="1751">
                  <c:v>-15346024.276510995</c:v>
                </c:pt>
                <c:pt idx="1752">
                  <c:v>-15345246.488433</c:v>
                </c:pt>
                <c:pt idx="1753">
                  <c:v>-15344465.996873002</c:v>
                </c:pt>
                <c:pt idx="1754">
                  <c:v>-15343682.803270999</c:v>
                </c:pt>
                <c:pt idx="1755">
                  <c:v>-15342896.909066994</c:v>
                </c:pt>
                <c:pt idx="1756">
                  <c:v>-15342108.315698005</c:v>
                </c:pt>
                <c:pt idx="1757">
                  <c:v>-15341317.024599994</c:v>
                </c:pt>
                <c:pt idx="1758">
                  <c:v>-15340523.037206991</c:v>
                </c:pt>
                <c:pt idx="1759">
                  <c:v>-15339726.354954008</c:v>
                </c:pt>
                <c:pt idx="1760">
                  <c:v>-15338926.979272</c:v>
                </c:pt>
                <c:pt idx="1761">
                  <c:v>-15338124.911591001</c:v>
                </c:pt>
                <c:pt idx="1762">
                  <c:v>-15337320.153340004</c:v>
                </c:pt>
                <c:pt idx="1763">
                  <c:v>-15336512.705946</c:v>
                </c:pt>
                <c:pt idx="1764">
                  <c:v>-15335702.570835</c:v>
                </c:pt>
                <c:pt idx="1765">
                  <c:v>-15334889.749431988</c:v>
                </c:pt>
                <c:pt idx="1766">
                  <c:v>-15334074.243159</c:v>
                </c:pt>
                <c:pt idx="1767">
                  <c:v>-15333256.053437</c:v>
                </c:pt>
                <c:pt idx="1768">
                  <c:v>-15332435.181686999</c:v>
                </c:pt>
                <c:pt idx="1769">
                  <c:v>-15331611.629327988</c:v>
                </c:pt>
                <c:pt idx="1770">
                  <c:v>-15330785.397775</c:v>
                </c:pt>
                <c:pt idx="1771">
                  <c:v>-15329956.488445994</c:v>
                </c:pt>
                <c:pt idx="1772">
                  <c:v>-15329124.902753009</c:v>
                </c:pt>
                <c:pt idx="1773">
                  <c:v>-15328290.642109994</c:v>
                </c:pt>
                <c:pt idx="1774">
                  <c:v>-15327453.707927991</c:v>
                </c:pt>
                <c:pt idx="1775">
                  <c:v>-15326614.101616004</c:v>
                </c:pt>
                <c:pt idx="1776">
                  <c:v>-15325771.824583005</c:v>
                </c:pt>
                <c:pt idx="1777">
                  <c:v>-15324926.878235994</c:v>
                </c:pt>
                <c:pt idx="1778">
                  <c:v>-15324079.263981005</c:v>
                </c:pt>
                <c:pt idx="1779">
                  <c:v>-15323228.983221</c:v>
                </c:pt>
                <c:pt idx="1780">
                  <c:v>-15322376.037358001</c:v>
                </c:pt>
                <c:pt idx="1781">
                  <c:v>-15321520.427794995</c:v>
                </c:pt>
                <c:pt idx="1782">
                  <c:v>-15320662.155929999</c:v>
                </c:pt>
                <c:pt idx="1783">
                  <c:v>-15319801.223161994</c:v>
                </c:pt>
                <c:pt idx="1784">
                  <c:v>-15318937.630888</c:v>
                </c:pt>
                <c:pt idx="1785">
                  <c:v>-15318071.380504001</c:v>
                </c:pt>
                <c:pt idx="1786">
                  <c:v>-15317202.473401999</c:v>
                </c:pt>
                <c:pt idx="1787">
                  <c:v>-15316330.910976</c:v>
                </c:pt>
                <c:pt idx="1788">
                  <c:v>-15315456.694618005</c:v>
                </c:pt>
                <c:pt idx="1789">
                  <c:v>-15314579.825715005</c:v>
                </c:pt>
                <c:pt idx="1790">
                  <c:v>-15313700.305658011</c:v>
                </c:pt>
                <c:pt idx="1791">
                  <c:v>-15312818.135833004</c:v>
                </c:pt>
                <c:pt idx="1792">
                  <c:v>-15311933.317624001</c:v>
                </c:pt>
                <c:pt idx="1793">
                  <c:v>-15311045.852418005</c:v>
                </c:pt>
                <c:pt idx="1794">
                  <c:v>-15310155.741594987</c:v>
                </c:pt>
                <c:pt idx="1795">
                  <c:v>-15309262.986537995</c:v>
                </c:pt>
                <c:pt idx="1796">
                  <c:v>-15308367.588625001</c:v>
                </c:pt>
                <c:pt idx="1797">
                  <c:v>-15307469.54923599</c:v>
                </c:pt>
                <c:pt idx="1798">
                  <c:v>-15306568.869748006</c:v>
                </c:pt>
                <c:pt idx="1799">
                  <c:v>-15305665.551535994</c:v>
                </c:pt>
                <c:pt idx="1800">
                  <c:v>-15304759.595975</c:v>
                </c:pt>
                <c:pt idx="1801">
                  <c:v>-15303851.004437</c:v>
                </c:pt>
                <c:pt idx="1802">
                  <c:v>-15302939.778293995</c:v>
                </c:pt>
                <c:pt idx="1803">
                  <c:v>-15302025.918915</c:v>
                </c:pt>
                <c:pt idx="1804">
                  <c:v>-15301109.42767</c:v>
                </c:pt>
                <c:pt idx="1805">
                  <c:v>-15300190.305926004</c:v>
                </c:pt>
                <c:pt idx="1806">
                  <c:v>-15299268.555049006</c:v>
                </c:pt>
                <c:pt idx="1807">
                  <c:v>-15298344.176402994</c:v>
                </c:pt>
                <c:pt idx="1808">
                  <c:v>-15297417.171351004</c:v>
                </c:pt>
                <c:pt idx="1809">
                  <c:v>-15296487.541255994</c:v>
                </c:pt>
                <c:pt idx="1810">
                  <c:v>-15295555.28747699</c:v>
                </c:pt>
                <c:pt idx="1811">
                  <c:v>-15294620.411374001</c:v>
                </c:pt>
                <c:pt idx="1812">
                  <c:v>-15293682.914303999</c:v>
                </c:pt>
                <c:pt idx="1813">
                  <c:v>-15292742.797622994</c:v>
                </c:pt>
                <c:pt idx="1814">
                  <c:v>-15291800.062687006</c:v>
                </c:pt>
                <c:pt idx="1815">
                  <c:v>-15290854.710849</c:v>
                </c:pt>
                <c:pt idx="1816">
                  <c:v>-15289906.74346099</c:v>
                </c:pt>
                <c:pt idx="1817">
                  <c:v>-15288956.161874</c:v>
                </c:pt>
                <c:pt idx="1818">
                  <c:v>-15288002.967436993</c:v>
                </c:pt>
                <c:pt idx="1819">
                  <c:v>-15287047.161498001</c:v>
                </c:pt>
                <c:pt idx="1820">
                  <c:v>-15286088.74540499</c:v>
                </c:pt>
                <c:pt idx="1821">
                  <c:v>-15285127.720501993</c:v>
                </c:pt>
                <c:pt idx="1822">
                  <c:v>-15284164.088133994</c:v>
                </c:pt>
                <c:pt idx="1823">
                  <c:v>-15283197.849642999</c:v>
                </c:pt>
                <c:pt idx="1824">
                  <c:v>-15282229.006370001</c:v>
                </c:pt>
                <c:pt idx="1825">
                  <c:v>-15281257.559656005</c:v>
                </c:pt>
                <c:pt idx="1826">
                  <c:v>-15280283.510839</c:v>
                </c:pt>
                <c:pt idx="1827">
                  <c:v>-15279306.861256005</c:v>
                </c:pt>
                <c:pt idx="1828">
                  <c:v>-15278327.612244001</c:v>
                </c:pt>
                <c:pt idx="1829">
                  <c:v>-15277345.765137</c:v>
                </c:pt>
                <c:pt idx="1830">
                  <c:v>-15276361.321268</c:v>
                </c:pt>
                <c:pt idx="1831">
                  <c:v>-15275374.281967994</c:v>
                </c:pt>
                <c:pt idx="1832">
                  <c:v>-15274384.648569988</c:v>
                </c:pt>
                <c:pt idx="1833">
                  <c:v>-15273392.422402</c:v>
                </c:pt>
                <c:pt idx="1834">
                  <c:v>-15272397.604791</c:v>
                </c:pt>
                <c:pt idx="1835">
                  <c:v>-15271400.197064988</c:v>
                </c:pt>
                <c:pt idx="1836">
                  <c:v>-15270400.200549001</c:v>
                </c:pt>
                <c:pt idx="1837">
                  <c:v>-15269397.616565991</c:v>
                </c:pt>
                <c:pt idx="1838">
                  <c:v>-15268392.446439991</c:v>
                </c:pt>
                <c:pt idx="1839">
                  <c:v>-15267384.691490993</c:v>
                </c:pt>
                <c:pt idx="1840">
                  <c:v>-15266374.353040006</c:v>
                </c:pt>
                <c:pt idx="1841">
                  <c:v>-15265361.432405001</c:v>
                </c:pt>
                <c:pt idx="1842">
                  <c:v>-15264345.930903999</c:v>
                </c:pt>
                <c:pt idx="1843">
                  <c:v>-15263327.849853005</c:v>
                </c:pt>
                <c:pt idx="1844">
                  <c:v>-15262307.19056599</c:v>
                </c:pt>
                <c:pt idx="1845">
                  <c:v>-15261283.954356005</c:v>
                </c:pt>
                <c:pt idx="1846">
                  <c:v>-15260258.14253699</c:v>
                </c:pt>
                <c:pt idx="1847">
                  <c:v>-15259229.756418001</c:v>
                </c:pt>
                <c:pt idx="1848">
                  <c:v>-15258198.797309993</c:v>
                </c:pt>
                <c:pt idx="1849">
                  <c:v>-15257165.266519001</c:v>
                </c:pt>
                <c:pt idx="1850">
                  <c:v>-15256129.165355004</c:v>
                </c:pt>
                <c:pt idx="1851">
                  <c:v>-15255090.495121</c:v>
                </c:pt>
                <c:pt idx="1852">
                  <c:v>-15254049.257122001</c:v>
                </c:pt>
                <c:pt idx="1853">
                  <c:v>-15253005.452662006</c:v>
                </c:pt>
                <c:pt idx="1854">
                  <c:v>-15251959.083040999</c:v>
                </c:pt>
                <c:pt idx="1855">
                  <c:v>-15250910.149560988</c:v>
                </c:pt>
                <c:pt idx="1856">
                  <c:v>-15249858.653519999</c:v>
                </c:pt>
                <c:pt idx="1857">
                  <c:v>-15248804.596216001</c:v>
                </c:pt>
                <c:pt idx="1858">
                  <c:v>-15247747.978947002</c:v>
                </c:pt>
                <c:pt idx="1859">
                  <c:v>-15246688.803006006</c:v>
                </c:pt>
                <c:pt idx="1860">
                  <c:v>-15245627.069689006</c:v>
                </c:pt>
                <c:pt idx="1861">
                  <c:v>-15244562.780286994</c:v>
                </c:pt>
                <c:pt idx="1862">
                  <c:v>-15243495.936093001</c:v>
                </c:pt>
                <c:pt idx="1863">
                  <c:v>-15242426.538395992</c:v>
                </c:pt>
                <c:pt idx="1864">
                  <c:v>-15241354.588485001</c:v>
                </c:pt>
                <c:pt idx="1865">
                  <c:v>-15240280.087648002</c:v>
                </c:pt>
                <c:pt idx="1866">
                  <c:v>-15239203.037172001</c:v>
                </c:pt>
                <c:pt idx="1867">
                  <c:v>-15238123.438340001</c:v>
                </c:pt>
                <c:pt idx="1868">
                  <c:v>-15237041.292437995</c:v>
                </c:pt>
                <c:pt idx="1869">
                  <c:v>-15235956.600748004</c:v>
                </c:pt>
                <c:pt idx="1870">
                  <c:v>-15234869.364550006</c:v>
                </c:pt>
                <c:pt idx="1871">
                  <c:v>-15233779.585124994</c:v>
                </c:pt>
                <c:pt idx="1872">
                  <c:v>-15232687.263752006</c:v>
                </c:pt>
                <c:pt idx="1873">
                  <c:v>-15231592.401707999</c:v>
                </c:pt>
                <c:pt idx="1874">
                  <c:v>-15230495.000268994</c:v>
                </c:pt>
                <c:pt idx="1875">
                  <c:v>-15229395.060710005</c:v>
                </c:pt>
                <c:pt idx="1876">
                  <c:v>-15228292.584306</c:v>
                </c:pt>
                <c:pt idx="1877">
                  <c:v>-15227187.572327994</c:v>
                </c:pt>
                <c:pt idx="1878">
                  <c:v>-15226080.026048001</c:v>
                </c:pt>
                <c:pt idx="1879">
                  <c:v>-15224969.946734993</c:v>
                </c:pt>
                <c:pt idx="1880">
                  <c:v>-15223857.335659008</c:v>
                </c:pt>
                <c:pt idx="1881">
                  <c:v>-15222742.194086</c:v>
                </c:pt>
                <c:pt idx="1882">
                  <c:v>-15221624.523283999</c:v>
                </c:pt>
                <c:pt idx="1883">
                  <c:v>-15220504.324517</c:v>
                </c:pt>
                <c:pt idx="1884">
                  <c:v>-15219381.599048</c:v>
                </c:pt>
                <c:pt idx="1885">
                  <c:v>-15218256.348141</c:v>
                </c:pt>
                <c:pt idx="1886">
                  <c:v>-15217128.573057005</c:v>
                </c:pt>
                <c:pt idx="1887">
                  <c:v>-15215998.275055002</c:v>
                </c:pt>
                <c:pt idx="1888">
                  <c:v>-15214865.455394</c:v>
                </c:pt>
                <c:pt idx="1889">
                  <c:v>-15213730.115333</c:v>
                </c:pt>
                <c:pt idx="1890">
                  <c:v>-15212592.256126991</c:v>
                </c:pt>
                <c:pt idx="1891">
                  <c:v>-15211451.879031004</c:v>
                </c:pt>
                <c:pt idx="1892">
                  <c:v>-15210308.985300004</c:v>
                </c:pt>
                <c:pt idx="1893">
                  <c:v>-15209163.576185994</c:v>
                </c:pt>
                <c:pt idx="1894">
                  <c:v>-15208015.652939999</c:v>
                </c:pt>
                <c:pt idx="1895">
                  <c:v>-15206865.216813</c:v>
                </c:pt>
                <c:pt idx="1896">
                  <c:v>-15205712.269053999</c:v>
                </c:pt>
                <c:pt idx="1897">
                  <c:v>-15204556.810910005</c:v>
                </c:pt>
                <c:pt idx="1898">
                  <c:v>-15203398.843629004</c:v>
                </c:pt>
                <c:pt idx="1899">
                  <c:v>-15202238.368455</c:v>
                </c:pt>
                <c:pt idx="1900">
                  <c:v>-15201075.386631999</c:v>
                </c:pt>
                <c:pt idx="1901">
                  <c:v>-15199909.899403999</c:v>
                </c:pt>
                <c:pt idx="1902">
                  <c:v>-15198741.908012006</c:v>
                </c:pt>
                <c:pt idx="1903">
                  <c:v>-15197571.413697002</c:v>
                </c:pt>
                <c:pt idx="1904">
                  <c:v>-15196398.417698</c:v>
                </c:pt>
                <c:pt idx="1905">
                  <c:v>-15195222.921252999</c:v>
                </c:pt>
                <c:pt idx="1906">
                  <c:v>-15194044.925600005</c:v>
                </c:pt>
                <c:pt idx="1907">
                  <c:v>-15192864.431972999</c:v>
                </c:pt>
                <c:pt idx="1908">
                  <c:v>-15191681.441607</c:v>
                </c:pt>
                <c:pt idx="1909">
                  <c:v>-15190495.955736006</c:v>
                </c:pt>
                <c:pt idx="1910">
                  <c:v>-15189307.975592</c:v>
                </c:pt>
                <c:pt idx="1911">
                  <c:v>-15188117.502405001</c:v>
                </c:pt>
                <c:pt idx="1912">
                  <c:v>-15186924.537405988</c:v>
                </c:pt>
                <c:pt idx="1913">
                  <c:v>-15185729.081822</c:v>
                </c:pt>
                <c:pt idx="1914">
                  <c:v>-15184531.136882</c:v>
                </c:pt>
                <c:pt idx="1915">
                  <c:v>-15183330.703810999</c:v>
                </c:pt>
                <c:pt idx="1916">
                  <c:v>-15182127.783834994</c:v>
                </c:pt>
                <c:pt idx="1917">
                  <c:v>-15180922.378177</c:v>
                </c:pt>
                <c:pt idx="1918">
                  <c:v>-15179714.488058999</c:v>
                </c:pt>
                <c:pt idx="1919">
                  <c:v>-15178504.114704</c:v>
                </c:pt>
                <c:pt idx="1920">
                  <c:v>-15177291.259330994</c:v>
                </c:pt>
                <c:pt idx="1921">
                  <c:v>-15176075.92316</c:v>
                </c:pt>
                <c:pt idx="1922">
                  <c:v>-15174858.107407993</c:v>
                </c:pt>
                <c:pt idx="1923">
                  <c:v>-15173637.813292</c:v>
                </c:pt>
                <c:pt idx="1924">
                  <c:v>-15172415.042028001</c:v>
                </c:pt>
                <c:pt idx="1925">
                  <c:v>-15171189.79483</c:v>
                </c:pt>
                <c:pt idx="1926">
                  <c:v>-15169962.072912006</c:v>
                </c:pt>
                <c:pt idx="1927">
                  <c:v>-15168731.877483999</c:v>
                </c:pt>
                <c:pt idx="1928">
                  <c:v>-15167499.209759004</c:v>
                </c:pt>
                <c:pt idx="1929">
                  <c:v>-15166264.070945</c:v>
                </c:pt>
                <c:pt idx="1930">
                  <c:v>-15165026.462252006</c:v>
                </c:pt>
                <c:pt idx="1931">
                  <c:v>-15163786.384887008</c:v>
                </c:pt>
                <c:pt idx="1932">
                  <c:v>-15162543.840056</c:v>
                </c:pt>
                <c:pt idx="1933">
                  <c:v>-15161298.828964001</c:v>
                </c:pt>
                <c:pt idx="1934">
                  <c:v>-15160051.352815006</c:v>
                </c:pt>
                <c:pt idx="1935">
                  <c:v>-15158801.412811005</c:v>
                </c:pt>
                <c:pt idx="1936">
                  <c:v>-15157549.010155</c:v>
                </c:pt>
                <c:pt idx="1937">
                  <c:v>-15156294.146046991</c:v>
                </c:pt>
                <c:pt idx="1938">
                  <c:v>-15155036.821684999</c:v>
                </c:pt>
                <c:pt idx="1939">
                  <c:v>-15153777.038268993</c:v>
                </c:pt>
                <c:pt idx="1940">
                  <c:v>-15152514.796994992</c:v>
                </c:pt>
                <c:pt idx="1941">
                  <c:v>-15151250.099059002</c:v>
                </c:pt>
                <c:pt idx="1942">
                  <c:v>-15149982.945656005</c:v>
                </c:pt>
                <c:pt idx="1943">
                  <c:v>-15148713.33798</c:v>
                </c:pt>
                <c:pt idx="1944">
                  <c:v>-15147441.277221991</c:v>
                </c:pt>
                <c:pt idx="1945">
                  <c:v>-15146166.764574001</c:v>
                </c:pt>
                <c:pt idx="1946">
                  <c:v>-15144889.801225994</c:v>
                </c:pt>
                <c:pt idx="1947">
                  <c:v>-15143610.388366994</c:v>
                </c:pt>
                <c:pt idx="1948">
                  <c:v>-15142328.527186001</c:v>
                </c:pt>
                <c:pt idx="1949">
                  <c:v>-15141044.218867995</c:v>
                </c:pt>
                <c:pt idx="1950">
                  <c:v>-15139757.464600008</c:v>
                </c:pt>
                <c:pt idx="1951">
                  <c:v>-15138468.265566001</c:v>
                </c:pt>
                <c:pt idx="1952">
                  <c:v>-15137176.622949</c:v>
                </c:pt>
                <c:pt idx="1953">
                  <c:v>-15135882.537931001</c:v>
                </c:pt>
                <c:pt idx="1954">
                  <c:v>-15134586.011694994</c:v>
                </c:pt>
                <c:pt idx="1955">
                  <c:v>-15133287.045418</c:v>
                </c:pt>
                <c:pt idx="1956">
                  <c:v>-15131985.640280994</c:v>
                </c:pt>
                <c:pt idx="1957">
                  <c:v>-15130681.79746199</c:v>
                </c:pt>
                <c:pt idx="1958">
                  <c:v>-15129375.518135993</c:v>
                </c:pt>
                <c:pt idx="1959">
                  <c:v>-15128066.803479007</c:v>
                </c:pt>
                <c:pt idx="1960">
                  <c:v>-15126755.654665999</c:v>
                </c:pt>
                <c:pt idx="1961">
                  <c:v>-15125442.072869999</c:v>
                </c:pt>
                <c:pt idx="1962">
                  <c:v>-15124126.059263</c:v>
                </c:pt>
                <c:pt idx="1963">
                  <c:v>-15122807.615016</c:v>
                </c:pt>
                <c:pt idx="1964">
                  <c:v>-15121486.74129899</c:v>
                </c:pt>
                <c:pt idx="1965">
                  <c:v>-15120163.439281</c:v>
                </c:pt>
                <c:pt idx="1966">
                  <c:v>-15118837.710129995</c:v>
                </c:pt>
                <c:pt idx="1967">
                  <c:v>-15117509.555012008</c:v>
                </c:pt>
                <c:pt idx="1968">
                  <c:v>-15116178.975091999</c:v>
                </c:pt>
                <c:pt idx="1969">
                  <c:v>-15114845.971535994</c:v>
                </c:pt>
                <c:pt idx="1970">
                  <c:v>-15113510.545506001</c:v>
                </c:pt>
                <c:pt idx="1971">
                  <c:v>-15112172.698164988</c:v>
                </c:pt>
                <c:pt idx="1972">
                  <c:v>-15110832.430672999</c:v>
                </c:pt>
                <c:pt idx="1973">
                  <c:v>-15109489.744190993</c:v>
                </c:pt>
                <c:pt idx="1974">
                  <c:v>-15108144.639877994</c:v>
                </c:pt>
                <c:pt idx="1975">
                  <c:v>-15106797.118891001</c:v>
                </c:pt>
                <c:pt idx="1976">
                  <c:v>-15105447.182387</c:v>
                </c:pt>
                <c:pt idx="1977">
                  <c:v>-15104094.831521994</c:v>
                </c:pt>
                <c:pt idx="1978">
                  <c:v>-15102740.06745</c:v>
                </c:pt>
                <c:pt idx="1979">
                  <c:v>-15101382.891325001</c:v>
                </c:pt>
                <c:pt idx="1980">
                  <c:v>-15100023.304300006</c:v>
                </c:pt>
                <c:pt idx="1981">
                  <c:v>-15098661.307523994</c:v>
                </c:pt>
                <c:pt idx="1982">
                  <c:v>-15097296.902150005</c:v>
                </c:pt>
                <c:pt idx="1983">
                  <c:v>-15095930.08932499</c:v>
                </c:pt>
                <c:pt idx="1984">
                  <c:v>-15094560.870198</c:v>
                </c:pt>
                <c:pt idx="1985">
                  <c:v>-15093189.245916</c:v>
                </c:pt>
                <c:pt idx="1986">
                  <c:v>-15091815.217623994</c:v>
                </c:pt>
                <c:pt idx="1987">
                  <c:v>-15090438.786467988</c:v>
                </c:pt>
                <c:pt idx="1988">
                  <c:v>-15089059.953591</c:v>
                </c:pt>
                <c:pt idx="1989">
                  <c:v>-15087678.720135991</c:v>
                </c:pt>
                <c:pt idx="1990">
                  <c:v>-15086295.087243997</c:v>
                </c:pt>
                <c:pt idx="1991">
                  <c:v>-15084909.056056</c:v>
                </c:pt>
                <c:pt idx="1992">
                  <c:v>-15083520.627712</c:v>
                </c:pt>
                <c:pt idx="1993">
                  <c:v>-15082129.803350005</c:v>
                </c:pt>
                <c:pt idx="1994">
                  <c:v>-15080736.584106</c:v>
                </c:pt>
                <c:pt idx="1995">
                  <c:v>-15079340.971117999</c:v>
                </c:pt>
                <c:pt idx="1996">
                  <c:v>-15077942.965521</c:v>
                </c:pt>
                <c:pt idx="1997">
                  <c:v>-15076542.568448</c:v>
                </c:pt>
                <c:pt idx="1998">
                  <c:v>-15075139.781033</c:v>
                </c:pt>
                <c:pt idx="1999">
                  <c:v>-15073734.604406994</c:v>
                </c:pt>
                <c:pt idx="2000">
                  <c:v>-15072327.039702</c:v>
                </c:pt>
                <c:pt idx="2001">
                  <c:v>-15070917.088048</c:v>
                </c:pt>
                <c:pt idx="2002">
                  <c:v>-15069504.750573</c:v>
                </c:pt>
                <c:pt idx="2003">
                  <c:v>-15068090.02840599</c:v>
                </c:pt>
                <c:pt idx="2004">
                  <c:v>-15066672.922672005</c:v>
                </c:pt>
                <c:pt idx="2005">
                  <c:v>-15065253.434498001</c:v>
                </c:pt>
                <c:pt idx="2006">
                  <c:v>-15063831.565008005</c:v>
                </c:pt>
                <c:pt idx="2007">
                  <c:v>-15062407.315326</c:v>
                </c:pt>
                <c:pt idx="2008">
                  <c:v>-15060980.686574988</c:v>
                </c:pt>
                <c:pt idx="2009">
                  <c:v>-15059551.679874994</c:v>
                </c:pt>
                <c:pt idx="2010">
                  <c:v>-15058120.29634699</c:v>
                </c:pt>
                <c:pt idx="2011">
                  <c:v>-15056686.537111994</c:v>
                </c:pt>
                <c:pt idx="2012">
                  <c:v>-15055250.403286004</c:v>
                </c:pt>
                <c:pt idx="2013">
                  <c:v>-15053811.895988008</c:v>
                </c:pt>
                <c:pt idx="2014">
                  <c:v>-15052371.016333001</c:v>
                </c:pt>
                <c:pt idx="2015">
                  <c:v>-15050927.765438</c:v>
                </c:pt>
                <c:pt idx="2016">
                  <c:v>-15049482.144416001</c:v>
                </c:pt>
                <c:pt idx="2017">
                  <c:v>-15048034.154379999</c:v>
                </c:pt>
                <c:pt idx="2018">
                  <c:v>-15046583.796441993</c:v>
                </c:pt>
                <c:pt idx="2019">
                  <c:v>-15045131.071714999</c:v>
                </c:pt>
                <c:pt idx="2020">
                  <c:v>-15043675.981307</c:v>
                </c:pt>
                <c:pt idx="2021">
                  <c:v>-15042218.526327988</c:v>
                </c:pt>
                <c:pt idx="2022">
                  <c:v>-15040758.707885001</c:v>
                </c:pt>
                <c:pt idx="2023">
                  <c:v>-15039296.527086994</c:v>
                </c:pt>
                <c:pt idx="2024">
                  <c:v>-15037831.985038999</c:v>
                </c:pt>
                <c:pt idx="2025">
                  <c:v>-15036365.082845002</c:v>
                </c:pt>
                <c:pt idx="2026">
                  <c:v>-15034895.821610006</c:v>
                </c:pt>
                <c:pt idx="2027">
                  <c:v>-15033424.202436993</c:v>
                </c:pt>
                <c:pt idx="2028">
                  <c:v>-15031950.226427989</c:v>
                </c:pt>
                <c:pt idx="2029">
                  <c:v>-15030473.894683011</c:v>
                </c:pt>
                <c:pt idx="2030">
                  <c:v>-15028995.208302001</c:v>
                </c:pt>
                <c:pt idx="2031">
                  <c:v>-15027514.168385001</c:v>
                </c:pt>
                <c:pt idx="2032">
                  <c:v>-15026030.776028991</c:v>
                </c:pt>
                <c:pt idx="2033">
                  <c:v>-15024545.032330001</c:v>
                </c:pt>
                <c:pt idx="2034">
                  <c:v>-15023056.938386001</c:v>
                </c:pt>
                <c:pt idx="2035">
                  <c:v>-15021566.49529</c:v>
                </c:pt>
                <c:pt idx="2036">
                  <c:v>-15020073.704136994</c:v>
                </c:pt>
                <c:pt idx="2037">
                  <c:v>-15018578.566018</c:v>
                </c:pt>
                <c:pt idx="2038">
                  <c:v>-15017081.082026994</c:v>
                </c:pt>
                <c:pt idx="2039">
                  <c:v>-15015581.253254</c:v>
                </c:pt>
                <c:pt idx="2040">
                  <c:v>-15014079.080788005</c:v>
                </c:pt>
                <c:pt idx="2041">
                  <c:v>-15012574.565719008</c:v>
                </c:pt>
                <c:pt idx="2042">
                  <c:v>-15011067.709132994</c:v>
                </c:pt>
                <c:pt idx="2043">
                  <c:v>-15009558.512119006</c:v>
                </c:pt>
                <c:pt idx="2044">
                  <c:v>-15008046.975762006</c:v>
                </c:pt>
                <c:pt idx="2045">
                  <c:v>-15006533.101146</c:v>
                </c:pt>
                <c:pt idx="2046">
                  <c:v>-15005016.889355</c:v>
                </c:pt>
                <c:pt idx="2047">
                  <c:v>-15003498.341473</c:v>
                </c:pt>
                <c:pt idx="2048">
                  <c:v>-15001977.45858</c:v>
                </c:pt>
                <c:pt idx="2049">
                  <c:v>-15000454.241759</c:v>
                </c:pt>
                <c:pt idx="2050">
                  <c:v>-14998928.692088</c:v>
                </c:pt>
                <c:pt idx="2051">
                  <c:v>-14997400.810647005</c:v>
                </c:pt>
                <c:pt idx="2052">
                  <c:v>-14995870.598513</c:v>
                </c:pt>
                <c:pt idx="2053">
                  <c:v>-14994338.056763999</c:v>
                </c:pt>
                <c:pt idx="2054">
                  <c:v>-14992803.186474988</c:v>
                </c:pt>
                <c:pt idx="2055">
                  <c:v>-14991265.98872</c:v>
                </c:pt>
                <c:pt idx="2056">
                  <c:v>-14989726.464575</c:v>
                </c:pt>
                <c:pt idx="2057">
                  <c:v>-14988184.615111999</c:v>
                </c:pt>
                <c:pt idx="2058">
                  <c:v>-14986640.441403</c:v>
                </c:pt>
                <c:pt idx="2059">
                  <c:v>-14985093.944519</c:v>
                </c:pt>
                <c:pt idx="2060">
                  <c:v>-14983545.125530001</c:v>
                </c:pt>
                <c:pt idx="2061">
                  <c:v>-14981993.985505</c:v>
                </c:pt>
                <c:pt idx="2062">
                  <c:v>-14980440.525512002</c:v>
                </c:pt>
                <c:pt idx="2063">
                  <c:v>-14978884.746618001</c:v>
                </c:pt>
                <c:pt idx="2064">
                  <c:v>-14977326.649889994</c:v>
                </c:pt>
                <c:pt idx="2065">
                  <c:v>-14975766.236391991</c:v>
                </c:pt>
                <c:pt idx="2066">
                  <c:v>-14974203.507189</c:v>
                </c:pt>
                <c:pt idx="2067">
                  <c:v>-14972638.463344</c:v>
                </c:pt>
                <c:pt idx="2068">
                  <c:v>-14971071.105919005</c:v>
                </c:pt>
                <c:pt idx="2069">
                  <c:v>-14969501.435976002</c:v>
                </c:pt>
                <c:pt idx="2070">
                  <c:v>-14967929.454574</c:v>
                </c:pt>
                <c:pt idx="2071">
                  <c:v>-14966355.162774</c:v>
                </c:pt>
                <c:pt idx="2072">
                  <c:v>-14964778.561633006</c:v>
                </c:pt>
                <c:pt idx="2073">
                  <c:v>-14963199.652209004</c:v>
                </c:pt>
                <c:pt idx="2074">
                  <c:v>-14961618.435559006</c:v>
                </c:pt>
                <c:pt idx="2075">
                  <c:v>-14960034.912737999</c:v>
                </c:pt>
                <c:pt idx="2076">
                  <c:v>-14958449.084801005</c:v>
                </c:pt>
                <c:pt idx="2077">
                  <c:v>-14956860.952801006</c:v>
                </c:pt>
                <c:pt idx="2078">
                  <c:v>-14955270.517790994</c:v>
                </c:pt>
                <c:pt idx="2079">
                  <c:v>-14953677.780823</c:v>
                </c:pt>
                <c:pt idx="2080">
                  <c:v>-14952082.742946994</c:v>
                </c:pt>
                <c:pt idx="2081">
                  <c:v>-14950485.405213006</c:v>
                </c:pt>
                <c:pt idx="2082">
                  <c:v>-14948885.768671</c:v>
                </c:pt>
                <c:pt idx="2083">
                  <c:v>-14947283.834368</c:v>
                </c:pt>
                <c:pt idx="2084">
                  <c:v>-14945679.60335</c:v>
                </c:pt>
                <c:pt idx="2085">
                  <c:v>-14944073.076664994</c:v>
                </c:pt>
                <c:pt idx="2086">
                  <c:v>-14942464.255356999</c:v>
                </c:pt>
                <c:pt idx="2087">
                  <c:v>-14940853.140470993</c:v>
                </c:pt>
                <c:pt idx="2088">
                  <c:v>-14939239.733049</c:v>
                </c:pt>
                <c:pt idx="2089">
                  <c:v>-14937624.034133</c:v>
                </c:pt>
                <c:pt idx="2090">
                  <c:v>-14936006.044766</c:v>
                </c:pt>
                <c:pt idx="2091">
                  <c:v>-14934385.765988005</c:v>
                </c:pt>
                <c:pt idx="2092">
                  <c:v>-14932763.198837001</c:v>
                </c:pt>
                <c:pt idx="2093">
                  <c:v>-14931138.344353005</c:v>
                </c:pt>
                <c:pt idx="2094">
                  <c:v>-14929511.203573</c:v>
                </c:pt>
                <c:pt idx="2095">
                  <c:v>-14927881.777533995</c:v>
                </c:pt>
                <c:pt idx="2096">
                  <c:v>-14926250.067271</c:v>
                </c:pt>
                <c:pt idx="2097">
                  <c:v>-14924616.073820002</c:v>
                </c:pt>
                <c:pt idx="2098">
                  <c:v>-14922979.798212994</c:v>
                </c:pt>
                <c:pt idx="2099">
                  <c:v>-14921341.24148499</c:v>
                </c:pt>
                <c:pt idx="2100">
                  <c:v>-14919700.404666999</c:v>
                </c:pt>
                <c:pt idx="2101">
                  <c:v>-14918057.288790001</c:v>
                </c:pt>
                <c:pt idx="2102">
                  <c:v>-14916411.894885005</c:v>
                </c:pt>
                <c:pt idx="2103">
                  <c:v>-14914764.22398</c:v>
                </c:pt>
                <c:pt idx="2104">
                  <c:v>-14913114.277103994</c:v>
                </c:pt>
                <c:pt idx="2105">
                  <c:v>-14911462.055284005</c:v>
                </c:pt>
                <c:pt idx="2106">
                  <c:v>-14909807.559547</c:v>
                </c:pt>
                <c:pt idx="2107">
                  <c:v>-14908150.790919</c:v>
                </c:pt>
                <c:pt idx="2108">
                  <c:v>-14906491.750422994</c:v>
                </c:pt>
                <c:pt idx="2109">
                  <c:v>-14904830.439084994</c:v>
                </c:pt>
                <c:pt idx="2110">
                  <c:v>-14903166.857926</c:v>
                </c:pt>
                <c:pt idx="2111">
                  <c:v>-14901501.007967994</c:v>
                </c:pt>
                <c:pt idx="2112">
                  <c:v>-14899832.890233004</c:v>
                </c:pt>
                <c:pt idx="2113">
                  <c:v>-14898162.505741006</c:v>
                </c:pt>
                <c:pt idx="2114">
                  <c:v>-14896489.855510006</c:v>
                </c:pt>
                <c:pt idx="2115">
                  <c:v>-14894814.940559</c:v>
                </c:pt>
                <c:pt idx="2116">
                  <c:v>-14893137.761906</c:v>
                </c:pt>
                <c:pt idx="2117">
                  <c:v>-14891458.320565995</c:v>
                </c:pt>
                <c:pt idx="2118">
                  <c:v>-14889776.617555993</c:v>
                </c:pt>
                <c:pt idx="2119">
                  <c:v>-14888092.653889006</c:v>
                </c:pt>
                <c:pt idx="2120">
                  <c:v>-14886406.430581</c:v>
                </c:pt>
                <c:pt idx="2121">
                  <c:v>-14884717.948643006</c:v>
                </c:pt>
                <c:pt idx="2122">
                  <c:v>-14883027.209088</c:v>
                </c:pt>
                <c:pt idx="2123">
                  <c:v>-14881334.212925993</c:v>
                </c:pt>
                <c:pt idx="2124">
                  <c:v>-14879638.961168</c:v>
                </c:pt>
                <c:pt idx="2125">
                  <c:v>-14877941.454823006</c:v>
                </c:pt>
                <c:pt idx="2126">
                  <c:v>-14876241.694899</c:v>
                </c:pt>
                <c:pt idx="2127">
                  <c:v>-14874539.682403997</c:v>
                </c:pt>
                <c:pt idx="2128">
                  <c:v>-14872835.418345001</c:v>
                </c:pt>
                <c:pt idx="2129">
                  <c:v>-14871128.903726</c:v>
                </c:pt>
                <c:pt idx="2130">
                  <c:v>-14869420.139553994</c:v>
                </c:pt>
                <c:pt idx="2131">
                  <c:v>-14867709.126831001</c:v>
                </c:pt>
                <c:pt idx="2132">
                  <c:v>-14865995.866560001</c:v>
                </c:pt>
                <c:pt idx="2133">
                  <c:v>-14864280.359745005</c:v>
                </c:pt>
                <c:pt idx="2134">
                  <c:v>-14862562.607385995</c:v>
                </c:pt>
                <c:pt idx="2135">
                  <c:v>-14860842.610483</c:v>
                </c:pt>
                <c:pt idx="2136">
                  <c:v>-14859120.370036</c:v>
                </c:pt>
                <c:pt idx="2137">
                  <c:v>-14857395.887042999</c:v>
                </c:pt>
                <c:pt idx="2138">
                  <c:v>-14855669.162502</c:v>
                </c:pt>
                <c:pt idx="2139">
                  <c:v>-14853940.197411001</c:v>
                </c:pt>
                <c:pt idx="2140">
                  <c:v>-14852208.992764</c:v>
                </c:pt>
                <c:pt idx="2141">
                  <c:v>-14850475.549558001</c:v>
                </c:pt>
                <c:pt idx="2142">
                  <c:v>-14848739.868784999</c:v>
                </c:pt>
                <c:pt idx="2143">
                  <c:v>-14847001.951440006</c:v>
                </c:pt>
                <c:pt idx="2144">
                  <c:v>-14845261.798514988</c:v>
                </c:pt>
                <c:pt idx="2145">
                  <c:v>-14843519.411002006</c:v>
                </c:pt>
                <c:pt idx="2146">
                  <c:v>-14841774.789890001</c:v>
                </c:pt>
                <c:pt idx="2147">
                  <c:v>-14840027.936171001</c:v>
                </c:pt>
                <c:pt idx="2148">
                  <c:v>-14838278.850833008</c:v>
                </c:pt>
                <c:pt idx="2149">
                  <c:v>-14836527.534863004</c:v>
                </c:pt>
                <c:pt idx="2150">
                  <c:v>-14834773.989250002</c:v>
                </c:pt>
                <c:pt idx="2151">
                  <c:v>-14833018.214979</c:v>
                </c:pt>
                <c:pt idx="2152">
                  <c:v>-14831260.213036001</c:v>
                </c:pt>
                <c:pt idx="2153">
                  <c:v>-14829499.984406</c:v>
                </c:pt>
                <c:pt idx="2154">
                  <c:v>-14827737.530073</c:v>
                </c:pt>
                <c:pt idx="2155">
                  <c:v>-14825972.851018006</c:v>
                </c:pt>
                <c:pt idx="2156">
                  <c:v>-14824205.948224992</c:v>
                </c:pt>
                <c:pt idx="2157">
                  <c:v>-14822436.822674002</c:v>
                </c:pt>
                <c:pt idx="2158">
                  <c:v>-14820665.475346999</c:v>
                </c:pt>
                <c:pt idx="2159">
                  <c:v>-14818891.907221001</c:v>
                </c:pt>
                <c:pt idx="2160">
                  <c:v>-14817116.119275993</c:v>
                </c:pt>
                <c:pt idx="2161">
                  <c:v>-14815338.112489995</c:v>
                </c:pt>
                <c:pt idx="2162">
                  <c:v>-14813557.887839004</c:v>
                </c:pt>
                <c:pt idx="2163">
                  <c:v>-14811775.446299991</c:v>
                </c:pt>
                <c:pt idx="2164">
                  <c:v>-14809990.788846994</c:v>
                </c:pt>
                <c:pt idx="2165">
                  <c:v>-14808203.916455001</c:v>
                </c:pt>
                <c:pt idx="2166">
                  <c:v>-14806414.830097994</c:v>
                </c:pt>
                <c:pt idx="2167">
                  <c:v>-14804623.530748</c:v>
                </c:pt>
                <c:pt idx="2168">
                  <c:v>-14802830.019375995</c:v>
                </c:pt>
                <c:pt idx="2169">
                  <c:v>-14801034.296953999</c:v>
                </c:pt>
                <c:pt idx="2170">
                  <c:v>-14799236.364453008</c:v>
                </c:pt>
                <c:pt idx="2171">
                  <c:v>-14797436.22284</c:v>
                </c:pt>
                <c:pt idx="2172">
                  <c:v>-14795633.873084005</c:v>
                </c:pt>
                <c:pt idx="2173">
                  <c:v>-14793829.316153999</c:v>
                </c:pt>
                <c:pt idx="2174">
                  <c:v>-14792022.553015999</c:v>
                </c:pt>
                <c:pt idx="2175">
                  <c:v>-14790213.584635004</c:v>
                </c:pt>
                <c:pt idx="2176">
                  <c:v>-14788402.411976</c:v>
                </c:pt>
                <c:pt idx="2177">
                  <c:v>-14786589.03600499</c:v>
                </c:pt>
                <c:pt idx="2178">
                  <c:v>-14784773.457683008</c:v>
                </c:pt>
                <c:pt idx="2179">
                  <c:v>-14782955.677975001</c:v>
                </c:pt>
                <c:pt idx="2180">
                  <c:v>-14781135.69784</c:v>
                </c:pt>
                <c:pt idx="2181">
                  <c:v>-14779313.518240994</c:v>
                </c:pt>
                <c:pt idx="2182">
                  <c:v>-14777489.140136991</c:v>
                </c:pt>
                <c:pt idx="2183">
                  <c:v>-14775662.564487999</c:v>
                </c:pt>
                <c:pt idx="2184">
                  <c:v>-14773833.792251</c:v>
                </c:pt>
                <c:pt idx="2185">
                  <c:v>-14772002.824385</c:v>
                </c:pt>
                <c:pt idx="2186">
                  <c:v>-14770169.661846004</c:v>
                </c:pt>
                <c:pt idx="2187">
                  <c:v>-14768334.305589005</c:v>
                </c:pt>
                <c:pt idx="2188">
                  <c:v>-14766496.756569993</c:v>
                </c:pt>
                <c:pt idx="2189">
                  <c:v>-14764657.015744004</c:v>
                </c:pt>
                <c:pt idx="2190">
                  <c:v>-14762815.084062999</c:v>
                </c:pt>
                <c:pt idx="2191">
                  <c:v>-14760970.962479999</c:v>
                </c:pt>
                <c:pt idx="2192">
                  <c:v>-14759124.651946999</c:v>
                </c:pt>
                <c:pt idx="2193">
                  <c:v>-14757276.153414</c:v>
                </c:pt>
                <c:pt idx="2194">
                  <c:v>-14755425.467832999</c:v>
                </c:pt>
                <c:pt idx="2195">
                  <c:v>-14753572.596151</c:v>
                </c:pt>
                <c:pt idx="2196">
                  <c:v>-14751717.539318001</c:v>
                </c:pt>
                <c:pt idx="2197">
                  <c:v>-14749860.298281001</c:v>
                </c:pt>
                <c:pt idx="2198">
                  <c:v>-14748000.873988008</c:v>
                </c:pt>
                <c:pt idx="2199">
                  <c:v>-14746139.267383</c:v>
                </c:pt>
                <c:pt idx="2200">
                  <c:v>-14744275.479413006</c:v>
                </c:pt>
                <c:pt idx="2201">
                  <c:v>-14742409.511020994</c:v>
                </c:pt>
                <c:pt idx="2202">
                  <c:v>-14740541.36315101</c:v>
                </c:pt>
                <c:pt idx="2203">
                  <c:v>-14738671.036746994</c:v>
                </c:pt>
                <c:pt idx="2204">
                  <c:v>-14736798.532748999</c:v>
                </c:pt>
                <c:pt idx="2205">
                  <c:v>-14734923.852100005</c:v>
                </c:pt>
                <c:pt idx="2206">
                  <c:v>-14733046.995738005</c:v>
                </c:pt>
                <c:pt idx="2207">
                  <c:v>-14731167.964605005</c:v>
                </c:pt>
                <c:pt idx="2208">
                  <c:v>-14729286.759639002</c:v>
                </c:pt>
                <c:pt idx="2209">
                  <c:v>-14727403.381777005</c:v>
                </c:pt>
                <c:pt idx="2210">
                  <c:v>-14725517.831955999</c:v>
                </c:pt>
                <c:pt idx="2211">
                  <c:v>-14723630.111114001</c:v>
                </c:pt>
                <c:pt idx="2212">
                  <c:v>-14721740.220186001</c:v>
                </c:pt>
                <c:pt idx="2213">
                  <c:v>-14719848.160104994</c:v>
                </c:pt>
                <c:pt idx="2214">
                  <c:v>-14717953.931807</c:v>
                </c:pt>
                <c:pt idx="2215">
                  <c:v>-14716057.536223991</c:v>
                </c:pt>
                <c:pt idx="2216">
                  <c:v>-14714158.974288005</c:v>
                </c:pt>
                <c:pt idx="2217">
                  <c:v>-14712258.246931991</c:v>
                </c:pt>
                <c:pt idx="2218">
                  <c:v>-14710355.355085006</c:v>
                </c:pt>
                <c:pt idx="2219">
                  <c:v>-14708450.299678</c:v>
                </c:pt>
                <c:pt idx="2220">
                  <c:v>-14706543.081640005</c:v>
                </c:pt>
                <c:pt idx="2221">
                  <c:v>-14704633.701899</c:v>
                </c:pt>
                <c:pt idx="2222">
                  <c:v>-14702722.161382999</c:v>
                </c:pt>
                <c:pt idx="2223">
                  <c:v>-14700808.461019006</c:v>
                </c:pt>
                <c:pt idx="2224">
                  <c:v>-14698892.601731</c:v>
                </c:pt>
                <c:pt idx="2225">
                  <c:v>-14696974.584447</c:v>
                </c:pt>
                <c:pt idx="2226">
                  <c:v>-14695054.410089999</c:v>
                </c:pt>
                <c:pt idx="2227">
                  <c:v>-14693132.079583</c:v>
                </c:pt>
                <c:pt idx="2228">
                  <c:v>-14691207.593849005</c:v>
                </c:pt>
                <c:pt idx="2229">
                  <c:v>-14689280.953811008</c:v>
                </c:pt>
                <c:pt idx="2230">
                  <c:v>-14687352.160390001</c:v>
                </c:pt>
                <c:pt idx="2231">
                  <c:v>-14685421.214505993</c:v>
                </c:pt>
                <c:pt idx="2232">
                  <c:v>-14683488.117079001</c:v>
                </c:pt>
                <c:pt idx="2233">
                  <c:v>-14681552.869028</c:v>
                </c:pt>
                <c:pt idx="2234">
                  <c:v>-14679615.471271006</c:v>
                </c:pt>
                <c:pt idx="2235">
                  <c:v>-14677675.924725</c:v>
                </c:pt>
                <c:pt idx="2236">
                  <c:v>-14675734.23030599</c:v>
                </c:pt>
                <c:pt idx="2237">
                  <c:v>-14673790.388932006</c:v>
                </c:pt>
                <c:pt idx="2238">
                  <c:v>-14671844.401516</c:v>
                </c:pt>
                <c:pt idx="2239">
                  <c:v>-14669896.268972</c:v>
                </c:pt>
                <c:pt idx="2240">
                  <c:v>-14667945.992215</c:v>
                </c:pt>
                <c:pt idx="2241">
                  <c:v>-14665993.572158005</c:v>
                </c:pt>
                <c:pt idx="2242">
                  <c:v>-14664039.009710999</c:v>
                </c:pt>
                <c:pt idx="2243">
                  <c:v>-14662082.305786008</c:v>
                </c:pt>
                <c:pt idx="2244">
                  <c:v>-14660123.461293999</c:v>
                </c:pt>
                <c:pt idx="2245">
                  <c:v>-14658162.477143006</c:v>
                </c:pt>
                <c:pt idx="2246">
                  <c:v>-14656199.354244005</c:v>
                </c:pt>
                <c:pt idx="2247">
                  <c:v>-14654234.093503999</c:v>
                </c:pt>
                <c:pt idx="2248">
                  <c:v>-14652266.695829</c:v>
                </c:pt>
                <c:pt idx="2249">
                  <c:v>-14650297.162128</c:v>
                </c:pt>
                <c:pt idx="2250">
                  <c:v>-14648325.493306</c:v>
                </c:pt>
                <c:pt idx="2251">
                  <c:v>-14646351.690266993</c:v>
                </c:pt>
                <c:pt idx="2252">
                  <c:v>-14644375.753915999</c:v>
                </c:pt>
                <c:pt idx="2253">
                  <c:v>-14642397.685156006</c:v>
                </c:pt>
                <c:pt idx="2254">
                  <c:v>-14640417.484890006</c:v>
                </c:pt>
                <c:pt idx="2255">
                  <c:v>-14638435.154021</c:v>
                </c:pt>
                <c:pt idx="2256">
                  <c:v>-14636450.693448</c:v>
                </c:pt>
                <c:pt idx="2257">
                  <c:v>-14634464.104073999</c:v>
                </c:pt>
                <c:pt idx="2258">
                  <c:v>-14632475.386797</c:v>
                </c:pt>
                <c:pt idx="2259">
                  <c:v>-14630484.542516001</c:v>
                </c:pt>
                <c:pt idx="2260">
                  <c:v>-14628491.57213</c:v>
                </c:pt>
                <c:pt idx="2261">
                  <c:v>-14626496.476535993</c:v>
                </c:pt>
                <c:pt idx="2262">
                  <c:v>-14624499.25663</c:v>
                </c:pt>
                <c:pt idx="2263">
                  <c:v>-14622499.913309</c:v>
                </c:pt>
                <c:pt idx="2264">
                  <c:v>-14620498.44746799</c:v>
                </c:pt>
                <c:pt idx="2265">
                  <c:v>-14618494.860001005</c:v>
                </c:pt>
                <c:pt idx="2266">
                  <c:v>-14616489.151802005</c:v>
                </c:pt>
                <c:pt idx="2267">
                  <c:v>-14614481.323764</c:v>
                </c:pt>
                <c:pt idx="2268">
                  <c:v>-14612471.376778999</c:v>
                </c:pt>
                <c:pt idx="2269">
                  <c:v>-14610459.311737999</c:v>
                </c:pt>
                <c:pt idx="2270">
                  <c:v>-14608445.129532993</c:v>
                </c:pt>
                <c:pt idx="2271">
                  <c:v>-14606428.831052005</c:v>
                </c:pt>
                <c:pt idx="2272">
                  <c:v>-14604410.417185994</c:v>
                </c:pt>
                <c:pt idx="2273">
                  <c:v>-14602389.888823004</c:v>
                </c:pt>
                <c:pt idx="2274">
                  <c:v>-14600367.246850001</c:v>
                </c:pt>
                <c:pt idx="2275">
                  <c:v>-14598342.492154</c:v>
                </c:pt>
                <c:pt idx="2276">
                  <c:v>-14596315.625622002</c:v>
                </c:pt>
                <c:pt idx="2277">
                  <c:v>-14594286.648138991</c:v>
                </c:pt>
                <c:pt idx="2278">
                  <c:v>-14592255.560590994</c:v>
                </c:pt>
                <c:pt idx="2279">
                  <c:v>-14590222.363860006</c:v>
                </c:pt>
                <c:pt idx="2280">
                  <c:v>-14588187.05883</c:v>
                </c:pt>
                <c:pt idx="2281">
                  <c:v>-14586149.646383995</c:v>
                </c:pt>
                <c:pt idx="2282">
                  <c:v>-14584110.127403995</c:v>
                </c:pt>
                <c:pt idx="2283">
                  <c:v>-14582068.502770999</c:v>
                </c:pt>
                <c:pt idx="2284">
                  <c:v>-14580024.773363994</c:v>
                </c:pt>
                <c:pt idx="2285">
                  <c:v>-14577978.940064993</c:v>
                </c:pt>
                <c:pt idx="2286">
                  <c:v>-14575931.003750006</c:v>
                </c:pt>
                <c:pt idx="2287">
                  <c:v>-14573880.965299999</c:v>
                </c:pt>
                <c:pt idx="2288">
                  <c:v>-14571828.825591</c:v>
                </c:pt>
                <c:pt idx="2289">
                  <c:v>-14569774.585499</c:v>
                </c:pt>
                <c:pt idx="2290">
                  <c:v>-14567718.245902</c:v>
                </c:pt>
                <c:pt idx="2291">
                  <c:v>-14565659.807673005</c:v>
                </c:pt>
                <c:pt idx="2292">
                  <c:v>-14563599.271687999</c:v>
                </c:pt>
                <c:pt idx="2293">
                  <c:v>-14561536.638820993</c:v>
                </c:pt>
                <c:pt idx="2294">
                  <c:v>-14559471.909944</c:v>
                </c:pt>
                <c:pt idx="2295">
                  <c:v>-14557405.085929999</c:v>
                </c:pt>
                <c:pt idx="2296">
                  <c:v>-14555336.167649999</c:v>
                </c:pt>
                <c:pt idx="2297">
                  <c:v>-14553265.155975999</c:v>
                </c:pt>
                <c:pt idx="2298">
                  <c:v>-14551192.051777005</c:v>
                </c:pt>
                <c:pt idx="2299">
                  <c:v>-14549116.855923008</c:v>
                </c:pt>
                <c:pt idx="2300">
                  <c:v>-14547039.569284</c:v>
                </c:pt>
                <c:pt idx="2301">
                  <c:v>-14544960.192725994</c:v>
                </c:pt>
                <c:pt idx="2302">
                  <c:v>-14542878.727116993</c:v>
                </c:pt>
                <c:pt idx="2303">
                  <c:v>-14540795.173323995</c:v>
                </c:pt>
                <c:pt idx="2304">
                  <c:v>-14538709.532212</c:v>
                </c:pt>
                <c:pt idx="2305">
                  <c:v>-14536621.804648008</c:v>
                </c:pt>
                <c:pt idx="2306">
                  <c:v>-14534531.991494993</c:v>
                </c:pt>
                <c:pt idx="2307">
                  <c:v>-14532440.093617005</c:v>
                </c:pt>
                <c:pt idx="2308">
                  <c:v>-14530346.111877</c:v>
                </c:pt>
                <c:pt idx="2309">
                  <c:v>-14528250.04713699</c:v>
                </c:pt>
                <c:pt idx="2310">
                  <c:v>-14526151.90026</c:v>
                </c:pt>
                <c:pt idx="2311">
                  <c:v>-14524051.672104994</c:v>
                </c:pt>
                <c:pt idx="2312">
                  <c:v>-14521949.363534</c:v>
                </c:pt>
                <c:pt idx="2313">
                  <c:v>-14519844.975405</c:v>
                </c:pt>
                <c:pt idx="2314">
                  <c:v>-14517738.508578001</c:v>
                </c:pt>
                <c:pt idx="2315">
                  <c:v>-14515629.963911008</c:v>
                </c:pt>
                <c:pt idx="2316">
                  <c:v>-14513519.342259999</c:v>
                </c:pt>
                <c:pt idx="2317">
                  <c:v>-14511406.644483</c:v>
                </c:pt>
                <c:pt idx="2318">
                  <c:v>-14509291.871436</c:v>
                </c:pt>
                <c:pt idx="2319">
                  <c:v>-14507175.023974</c:v>
                </c:pt>
                <c:pt idx="2320">
                  <c:v>-14505056.102951005</c:v>
                </c:pt>
                <c:pt idx="2321">
                  <c:v>-14502935.109220993</c:v>
                </c:pt>
                <c:pt idx="2322">
                  <c:v>-14500812.043638</c:v>
                </c:pt>
                <c:pt idx="2323">
                  <c:v>-14498686.907054</c:v>
                </c:pt>
                <c:pt idx="2324">
                  <c:v>-14496559.700320991</c:v>
                </c:pt>
                <c:pt idx="2325">
                  <c:v>-14494430.42429</c:v>
                </c:pt>
                <c:pt idx="2326">
                  <c:v>-14492299.079812005</c:v>
                </c:pt>
                <c:pt idx="2327">
                  <c:v>-14490165.667734994</c:v>
                </c:pt>
                <c:pt idx="2328">
                  <c:v>-14488030.188909</c:v>
                </c:pt>
                <c:pt idx="2329">
                  <c:v>-14485892.644183002</c:v>
                </c:pt>
                <c:pt idx="2330">
                  <c:v>-14483753.034403</c:v>
                </c:pt>
                <c:pt idx="2331">
                  <c:v>-14481611.360417999</c:v>
                </c:pt>
                <c:pt idx="2332">
                  <c:v>-14479467.623072</c:v>
                </c:pt>
                <c:pt idx="2333">
                  <c:v>-14477321.823212005</c:v>
                </c:pt>
                <c:pt idx="2334">
                  <c:v>-14475173.961683011</c:v>
                </c:pt>
                <c:pt idx="2335">
                  <c:v>-14473024.039328991</c:v>
                </c:pt>
                <c:pt idx="2336">
                  <c:v>-14470872.056992</c:v>
                </c:pt>
                <c:pt idx="2337">
                  <c:v>-14468718.015517</c:v>
                </c:pt>
                <c:pt idx="2338">
                  <c:v>-14466561.915744999</c:v>
                </c:pt>
                <c:pt idx="2339">
                  <c:v>-14464403.758517994</c:v>
                </c:pt>
                <c:pt idx="2340">
                  <c:v>-14462243.544675</c:v>
                </c:pt>
                <c:pt idx="2341">
                  <c:v>-14460081.275059005</c:v>
                </c:pt>
                <c:pt idx="2342">
                  <c:v>-14457916.950506</c:v>
                </c:pt>
                <c:pt idx="2343">
                  <c:v>-14455750.571858006</c:v>
                </c:pt>
                <c:pt idx="2344">
                  <c:v>-14453582.139951</c:v>
                </c:pt>
                <c:pt idx="2345">
                  <c:v>-14451411.655623006</c:v>
                </c:pt>
                <c:pt idx="2346">
                  <c:v>-14449239.11971</c:v>
                </c:pt>
                <c:pt idx="2347">
                  <c:v>-14447064.533049</c:v>
                </c:pt>
                <c:pt idx="2348">
                  <c:v>-14444887.896474993</c:v>
                </c:pt>
                <c:pt idx="2349">
                  <c:v>-14442709.210821994</c:v>
                </c:pt>
                <c:pt idx="2350">
                  <c:v>-14440528.476923997</c:v>
                </c:pt>
                <c:pt idx="2351">
                  <c:v>-14438345.695615999</c:v>
                </c:pt>
                <c:pt idx="2352">
                  <c:v>-14436160.867728002</c:v>
                </c:pt>
                <c:pt idx="2353">
                  <c:v>-14433973.994093999</c:v>
                </c:pt>
                <c:pt idx="2354">
                  <c:v>-14431785.075544</c:v>
                </c:pt>
                <c:pt idx="2355">
                  <c:v>-14429594.112910002</c:v>
                </c:pt>
                <c:pt idx="2356">
                  <c:v>-14427401.107020993</c:v>
                </c:pt>
                <c:pt idx="2357">
                  <c:v>-14425206.058706</c:v>
                </c:pt>
                <c:pt idx="2358">
                  <c:v>-14423008.968793999</c:v>
                </c:pt>
                <c:pt idx="2359">
                  <c:v>-14420809.838112</c:v>
                </c:pt>
                <c:pt idx="2360">
                  <c:v>-14418608.667489</c:v>
                </c:pt>
                <c:pt idx="2361">
                  <c:v>-14416405.457751006</c:v>
                </c:pt>
                <c:pt idx="2362">
                  <c:v>-14414200.209722994</c:v>
                </c:pt>
                <c:pt idx="2363">
                  <c:v>-14411992.924231</c:v>
                </c:pt>
                <c:pt idx="2364">
                  <c:v>-14409783.6021</c:v>
                </c:pt>
                <c:pt idx="2365">
                  <c:v>-14407572.244153</c:v>
                </c:pt>
                <c:pt idx="2366">
                  <c:v>-14405358.851214005</c:v>
                </c:pt>
                <c:pt idx="2367">
                  <c:v>-14403143.424105</c:v>
                </c:pt>
                <c:pt idx="2368">
                  <c:v>-14400925.963648008</c:v>
                </c:pt>
                <c:pt idx="2369">
                  <c:v>-14398706.470665</c:v>
                </c:pt>
                <c:pt idx="2370">
                  <c:v>-14396484.945976</c:v>
                </c:pt>
                <c:pt idx="2371">
                  <c:v>-14394261.390401</c:v>
                </c:pt>
                <c:pt idx="2372">
                  <c:v>-14392035.804760005</c:v>
                </c:pt>
                <c:pt idx="2373">
                  <c:v>-14389808.189871</c:v>
                </c:pt>
                <c:pt idx="2374">
                  <c:v>-14387578.546552001</c:v>
                </c:pt>
                <c:pt idx="2375">
                  <c:v>-14385346.875621006</c:v>
                </c:pt>
                <c:pt idx="2376">
                  <c:v>-14383113.177893994</c:v>
                </c:pt>
                <c:pt idx="2377">
                  <c:v>-14380877.454187006</c:v>
                </c:pt>
                <c:pt idx="2378">
                  <c:v>-14378639.705316</c:v>
                </c:pt>
                <c:pt idx="2379">
                  <c:v>-14376399.932095001</c:v>
                </c:pt>
                <c:pt idx="2380">
                  <c:v>-14374158.135338994</c:v>
                </c:pt>
                <c:pt idx="2381">
                  <c:v>-14371914.315860005</c:v>
                </c:pt>
                <c:pt idx="2382">
                  <c:v>-14369668.474473005</c:v>
                </c:pt>
                <c:pt idx="2383">
                  <c:v>-14367420.611988002</c:v>
                </c:pt>
                <c:pt idx="2384">
                  <c:v>-14365170.729218001</c:v>
                </c:pt>
                <c:pt idx="2385">
                  <c:v>-14362918.826973002</c:v>
                </c:pt>
                <c:pt idx="2386">
                  <c:v>-14360664.906063</c:v>
                </c:pt>
                <c:pt idx="2387">
                  <c:v>-14358408.967297994</c:v>
                </c:pt>
                <c:pt idx="2388">
                  <c:v>-14356151.011488</c:v>
                </c:pt>
                <c:pt idx="2389">
                  <c:v>-14353891.039438993</c:v>
                </c:pt>
                <c:pt idx="2390">
                  <c:v>-14351629.051960004</c:v>
                </c:pt>
                <c:pt idx="2391">
                  <c:v>-14349365.049858</c:v>
                </c:pt>
                <c:pt idx="2392">
                  <c:v>-14347099.03394</c:v>
                </c:pt>
                <c:pt idx="2393">
                  <c:v>-14344831.005009999</c:v>
                </c:pt>
                <c:pt idx="2394">
                  <c:v>-14342560.963874005</c:v>
                </c:pt>
                <c:pt idx="2395">
                  <c:v>-14340288.911335994</c:v>
                </c:pt>
                <c:pt idx="2396">
                  <c:v>-14338014.848200994</c:v>
                </c:pt>
                <c:pt idx="2397">
                  <c:v>-14335738.77527</c:v>
                </c:pt>
                <c:pt idx="2398">
                  <c:v>-14333460.693348</c:v>
                </c:pt>
                <c:pt idx="2399">
                  <c:v>-14331180.603235001</c:v>
                </c:pt>
                <c:pt idx="2400">
                  <c:v>-14328898.505733006</c:v>
                </c:pt>
                <c:pt idx="2401">
                  <c:v>-14326614.401643008</c:v>
                </c:pt>
                <c:pt idx="2402">
                  <c:v>-14324328.291763999</c:v>
                </c:pt>
                <c:pt idx="2403">
                  <c:v>-14322040.176897001</c:v>
                </c:pt>
                <c:pt idx="2404">
                  <c:v>-14319750.057838</c:v>
                </c:pt>
                <c:pt idx="2405">
                  <c:v>-14317457.935388004</c:v>
                </c:pt>
                <c:pt idx="2406">
                  <c:v>-14315163.810342006</c:v>
                </c:pt>
                <c:pt idx="2407">
                  <c:v>-14312867.683498994</c:v>
                </c:pt>
                <c:pt idx="2408">
                  <c:v>-14310569.555653011</c:v>
                </c:pt>
                <c:pt idx="2409">
                  <c:v>-14308269.427602002</c:v>
                </c:pt>
                <c:pt idx="2410">
                  <c:v>-14305967.300139004</c:v>
                </c:pt>
                <c:pt idx="2411">
                  <c:v>-14303663.174058005</c:v>
                </c:pt>
                <c:pt idx="2412">
                  <c:v>-14301357.050155004</c:v>
                </c:pt>
                <c:pt idx="2413">
                  <c:v>-14299048.929221001</c:v>
                </c:pt>
                <c:pt idx="2414">
                  <c:v>-14296738.812050005</c:v>
                </c:pt>
                <c:pt idx="2415">
                  <c:v>-14294426.699432001</c:v>
                </c:pt>
                <c:pt idx="2416">
                  <c:v>-14292112.592158999</c:v>
                </c:pt>
                <c:pt idx="2417">
                  <c:v>-14289796.491022</c:v>
                </c:pt>
                <c:pt idx="2418">
                  <c:v>-14287478.396810999</c:v>
                </c:pt>
                <c:pt idx="2419">
                  <c:v>-14285158.310315</c:v>
                </c:pt>
                <c:pt idx="2420">
                  <c:v>-14282836.232321991</c:v>
                </c:pt>
                <c:pt idx="2421">
                  <c:v>-14280512.163620999</c:v>
                </c:pt>
                <c:pt idx="2422">
                  <c:v>-14278186.105</c:v>
                </c:pt>
                <c:pt idx="2423">
                  <c:v>-14275858.057243999</c:v>
                </c:pt>
                <c:pt idx="2424">
                  <c:v>-14273528.021141</c:v>
                </c:pt>
                <c:pt idx="2425">
                  <c:v>-14271195.997475993</c:v>
                </c:pt>
                <c:pt idx="2426">
                  <c:v>-14268861.987033999</c:v>
                </c:pt>
                <c:pt idx="2427">
                  <c:v>-14266525.990599001</c:v>
                </c:pt>
                <c:pt idx="2428">
                  <c:v>-14264188.008955</c:v>
                </c:pt>
                <c:pt idx="2429">
                  <c:v>-14261848.042886</c:v>
                </c:pt>
                <c:pt idx="2430">
                  <c:v>-14259506.093172999</c:v>
                </c:pt>
                <c:pt idx="2431">
                  <c:v>-14257162.160599001</c:v>
                </c:pt>
                <c:pt idx="2432">
                  <c:v>-14254816.245945994</c:v>
                </c:pt>
                <c:pt idx="2433">
                  <c:v>-14252468.349993</c:v>
                </c:pt>
                <c:pt idx="2434">
                  <c:v>-14250118.473521</c:v>
                </c:pt>
                <c:pt idx="2435">
                  <c:v>-14247766.617308993</c:v>
                </c:pt>
                <c:pt idx="2436">
                  <c:v>-14245412.782136993</c:v>
                </c:pt>
                <c:pt idx="2437">
                  <c:v>-14243056.968782006</c:v>
                </c:pt>
                <c:pt idx="2438">
                  <c:v>-14240699.178022994</c:v>
                </c:pt>
                <c:pt idx="2439">
                  <c:v>-14238339.410636</c:v>
                </c:pt>
                <c:pt idx="2440">
                  <c:v>-14235977.667397993</c:v>
                </c:pt>
                <c:pt idx="2441">
                  <c:v>-14233613.949085001</c:v>
                </c:pt>
                <c:pt idx="2442">
                  <c:v>-14231248.256471001</c:v>
                </c:pt>
                <c:pt idx="2443">
                  <c:v>-14228880.590332</c:v>
                </c:pt>
                <c:pt idx="2444">
                  <c:v>-14226510.951442005</c:v>
                </c:pt>
                <c:pt idx="2445">
                  <c:v>-14224139.340573994</c:v>
                </c:pt>
                <c:pt idx="2446">
                  <c:v>-14221765.758501993</c:v>
                </c:pt>
                <c:pt idx="2447">
                  <c:v>-14219390.205995994</c:v>
                </c:pt>
                <c:pt idx="2448">
                  <c:v>-14217012.683829</c:v>
                </c:pt>
                <c:pt idx="2449">
                  <c:v>-14214633.192771999</c:v>
                </c:pt>
                <c:pt idx="2450">
                  <c:v>-14212251.733595992</c:v>
                </c:pt>
                <c:pt idx="2451">
                  <c:v>-14209868.30707</c:v>
                </c:pt>
                <c:pt idx="2452">
                  <c:v>-14207482.913964</c:v>
                </c:pt>
                <c:pt idx="2453">
                  <c:v>-14205095.555046005</c:v>
                </c:pt>
                <c:pt idx="2454">
                  <c:v>-14202706.231083997</c:v>
                </c:pt>
                <c:pt idx="2455">
                  <c:v>-14200314.942846</c:v>
                </c:pt>
                <c:pt idx="2456">
                  <c:v>-14197921.691098001</c:v>
                </c:pt>
                <c:pt idx="2457">
                  <c:v>-14195526.476608004</c:v>
                </c:pt>
                <c:pt idx="2458">
                  <c:v>-14193129.300140006</c:v>
                </c:pt>
                <c:pt idx="2459">
                  <c:v>-14190730.162459999</c:v>
                </c:pt>
                <c:pt idx="2460">
                  <c:v>-14188329.064332999</c:v>
                </c:pt>
                <c:pt idx="2461">
                  <c:v>-14185926.006521991</c:v>
                </c:pt>
                <c:pt idx="2462">
                  <c:v>-14183520.98979</c:v>
                </c:pt>
                <c:pt idx="2463">
                  <c:v>-14181114.014900999</c:v>
                </c:pt>
                <c:pt idx="2464">
                  <c:v>-14178705.082617005</c:v>
                </c:pt>
                <c:pt idx="2465">
                  <c:v>-14176294.193698</c:v>
                </c:pt>
                <c:pt idx="2466">
                  <c:v>-14173881.348906994</c:v>
                </c:pt>
                <c:pt idx="2467">
                  <c:v>-14171466.549002994</c:v>
                </c:pt>
                <c:pt idx="2468">
                  <c:v>-14169049.794747002</c:v>
                </c:pt>
                <c:pt idx="2469">
                  <c:v>-14166631.086897001</c:v>
                </c:pt>
                <c:pt idx="2470">
                  <c:v>-14164210.426213</c:v>
                </c:pt>
                <c:pt idx="2471">
                  <c:v>-14161787.813452005</c:v>
                </c:pt>
                <c:pt idx="2472">
                  <c:v>-14159363.249371991</c:v>
                </c:pt>
                <c:pt idx="2473">
                  <c:v>-14156936.734728994</c:v>
                </c:pt>
                <c:pt idx="2474">
                  <c:v>-14154508.270281</c:v>
                </c:pt>
                <c:pt idx="2475">
                  <c:v>-14152077.856783008</c:v>
                </c:pt>
                <c:pt idx="2476">
                  <c:v>-14149645.494989006</c:v>
                </c:pt>
                <c:pt idx="2477">
                  <c:v>-14147211.185656006</c:v>
                </c:pt>
                <c:pt idx="2478">
                  <c:v>-14144774.929535991</c:v>
                </c:pt>
                <c:pt idx="2479">
                  <c:v>-14142336.727383001</c:v>
                </c:pt>
                <c:pt idx="2480">
                  <c:v>-14139896.579949999</c:v>
                </c:pt>
                <c:pt idx="2481">
                  <c:v>-14137454.487988999</c:v>
                </c:pt>
                <c:pt idx="2482">
                  <c:v>-14135010.45225301</c:v>
                </c:pt>
                <c:pt idx="2483">
                  <c:v>-14132564.473491</c:v>
                </c:pt>
                <c:pt idx="2484">
                  <c:v>-14130116.552455002</c:v>
                </c:pt>
                <c:pt idx="2485">
                  <c:v>-14127666.689894993</c:v>
                </c:pt>
                <c:pt idx="2486">
                  <c:v>-14125214.886559999</c:v>
                </c:pt>
                <c:pt idx="2487">
                  <c:v>-14122761.143199001</c:v>
                </c:pt>
                <c:pt idx="2488">
                  <c:v>-14120305.46056</c:v>
                </c:pt>
                <c:pt idx="2489">
                  <c:v>-14117847.839392001</c:v>
                </c:pt>
                <c:pt idx="2490">
                  <c:v>-14115388.280440001</c:v>
                </c:pt>
                <c:pt idx="2491">
                  <c:v>-14112926.784452002</c:v>
                </c:pt>
                <c:pt idx="2492">
                  <c:v>-14110463.352174006</c:v>
                </c:pt>
                <c:pt idx="2493">
                  <c:v>-14107997.984350005</c:v>
                </c:pt>
                <c:pt idx="2494">
                  <c:v>-14105530.681727</c:v>
                </c:pt>
                <c:pt idx="2495">
                  <c:v>-14103061.445048004</c:v>
                </c:pt>
                <c:pt idx="2496">
                  <c:v>-14100590.275056999</c:v>
                </c:pt>
                <c:pt idx="2497">
                  <c:v>-14098117.172497001</c:v>
                </c:pt>
                <c:pt idx="2498">
                  <c:v>-14095642.138111001</c:v>
                </c:pt>
                <c:pt idx="2499">
                  <c:v>-14093165.172641005</c:v>
                </c:pt>
                <c:pt idx="2500">
                  <c:v>-14090686.276829001</c:v>
                </c:pt>
                <c:pt idx="2501">
                  <c:v>-14088205.451414</c:v>
                </c:pt>
                <c:pt idx="2502">
                  <c:v>-14085722.697137993</c:v>
                </c:pt>
                <c:pt idx="2503">
                  <c:v>-14083238.014741005</c:v>
                </c:pt>
                <c:pt idx="2504">
                  <c:v>-14080751.404960999</c:v>
                </c:pt>
                <c:pt idx="2505">
                  <c:v>-14078262.868538</c:v>
                </c:pt>
                <c:pt idx="2506">
                  <c:v>-14075772.406208994</c:v>
                </c:pt>
                <c:pt idx="2507">
                  <c:v>-14073280.018712007</c:v>
                </c:pt>
                <c:pt idx="2508">
                  <c:v>-14070785.706785001</c:v>
                </c:pt>
                <c:pt idx="2509">
                  <c:v>-14068289.471162004</c:v>
                </c:pt>
                <c:pt idx="2510">
                  <c:v>-14065791.312581006</c:v>
                </c:pt>
                <c:pt idx="2511">
                  <c:v>-14063291.231776994</c:v>
                </c:pt>
                <c:pt idx="2512">
                  <c:v>-14060789.22948499</c:v>
                </c:pt>
                <c:pt idx="2513">
                  <c:v>-14058285.306438001</c:v>
                </c:pt>
                <c:pt idx="2514">
                  <c:v>-14055779.463370999</c:v>
                </c:pt>
                <c:pt idx="2515">
                  <c:v>-14053271.701016</c:v>
                </c:pt>
                <c:pt idx="2516">
                  <c:v>-14050762.020106001</c:v>
                </c:pt>
                <c:pt idx="2517">
                  <c:v>-14048250.421374001</c:v>
                </c:pt>
                <c:pt idx="2518">
                  <c:v>-14045736.905549999</c:v>
                </c:pt>
                <c:pt idx="2519">
                  <c:v>-14043221.473366</c:v>
                </c:pt>
                <c:pt idx="2520">
                  <c:v>-14040704.125551</c:v>
                </c:pt>
                <c:pt idx="2521">
                  <c:v>-14038184.862837005</c:v>
                </c:pt>
                <c:pt idx="2522">
                  <c:v>-14035663.685951006</c:v>
                </c:pt>
                <c:pt idx="2523">
                  <c:v>-14033140.595623005</c:v>
                </c:pt>
                <c:pt idx="2524">
                  <c:v>-14030615.592581</c:v>
                </c:pt>
                <c:pt idx="2525">
                  <c:v>-14028088.677553</c:v>
                </c:pt>
                <c:pt idx="2526">
                  <c:v>-14025559.851266</c:v>
                </c:pt>
                <c:pt idx="2527">
                  <c:v>-14023029.114445001</c:v>
                </c:pt>
                <c:pt idx="2528">
                  <c:v>-14020496.467817999</c:v>
                </c:pt>
                <c:pt idx="2529">
                  <c:v>-14017961.912110006</c:v>
                </c:pt>
                <c:pt idx="2530">
                  <c:v>-14015425.448044995</c:v>
                </c:pt>
                <c:pt idx="2531">
                  <c:v>-14012887.076347994</c:v>
                </c:pt>
                <c:pt idx="2532">
                  <c:v>-14010346.797743</c:v>
                </c:pt>
                <c:pt idx="2533">
                  <c:v>-14007804.612953005</c:v>
                </c:pt>
                <c:pt idx="2534">
                  <c:v>-14005260.522701006</c:v>
                </c:pt>
                <c:pt idx="2535">
                  <c:v>-14002714.527709</c:v>
                </c:pt>
                <c:pt idx="2536">
                  <c:v>-14000166.628699001</c:v>
                </c:pt>
                <c:pt idx="2537">
                  <c:v>-13997616.826392001</c:v>
                </c:pt>
                <c:pt idx="2538">
                  <c:v>-13995065.121507995</c:v>
                </c:pt>
                <c:pt idx="2539">
                  <c:v>-13992511.514767</c:v>
                </c:pt>
                <c:pt idx="2540">
                  <c:v>-13989956.006890001</c:v>
                </c:pt>
                <c:pt idx="2541">
                  <c:v>-13987398.598594991</c:v>
                </c:pt>
                <c:pt idx="2542">
                  <c:v>-13984839.2906</c:v>
                </c:pt>
                <c:pt idx="2543">
                  <c:v>-13982278.083624</c:v>
                </c:pt>
                <c:pt idx="2544">
                  <c:v>-13979714.978383999</c:v>
                </c:pt>
                <c:pt idx="2545">
                  <c:v>-13977149.975596</c:v>
                </c:pt>
                <c:pt idx="2546">
                  <c:v>-13974583.075976999</c:v>
                </c:pt>
                <c:pt idx="2547">
                  <c:v>-13972014.280243</c:v>
                </c:pt>
                <c:pt idx="2548">
                  <c:v>-13969443.589109</c:v>
                </c:pt>
                <c:pt idx="2549">
                  <c:v>-13966871.003289999</c:v>
                </c:pt>
                <c:pt idx="2550">
                  <c:v>-13964296.523499994</c:v>
                </c:pt>
                <c:pt idx="2551">
                  <c:v>-13961720.150452999</c:v>
                </c:pt>
                <c:pt idx="2552">
                  <c:v>-13959141.884861005</c:v>
                </c:pt>
                <c:pt idx="2553">
                  <c:v>-13956561.727437988</c:v>
                </c:pt>
                <c:pt idx="2554">
                  <c:v>-13953979.678894995</c:v>
                </c:pt>
                <c:pt idx="2555">
                  <c:v>-13951395.739943994</c:v>
                </c:pt>
                <c:pt idx="2556">
                  <c:v>-13948809.911296001</c:v>
                </c:pt>
                <c:pt idx="2557">
                  <c:v>-13946222.193662006</c:v>
                </c:pt>
                <c:pt idx="2558">
                  <c:v>-13943632.587750999</c:v>
                </c:pt>
                <c:pt idx="2559">
                  <c:v>-13941041.094273999</c:v>
                </c:pt>
                <c:pt idx="2560">
                  <c:v>-13938447.713938</c:v>
                </c:pt>
                <c:pt idx="2561">
                  <c:v>-13935852.447453</c:v>
                </c:pt>
                <c:pt idx="2562">
                  <c:v>-13933255.29552599</c:v>
                </c:pt>
                <c:pt idx="2563">
                  <c:v>-13930656.258863999</c:v>
                </c:pt>
                <c:pt idx="2564">
                  <c:v>-13928055.338175001</c:v>
                </c:pt>
                <c:pt idx="2565">
                  <c:v>-13925452.534165001</c:v>
                </c:pt>
                <c:pt idx="2566">
                  <c:v>-13922847.847539995</c:v>
                </c:pt>
                <c:pt idx="2567">
                  <c:v>-13920241.279003995</c:v>
                </c:pt>
                <c:pt idx="2568">
                  <c:v>-13917632.829263</c:v>
                </c:pt>
                <c:pt idx="2569">
                  <c:v>-13915022.499020994</c:v>
                </c:pt>
                <c:pt idx="2570">
                  <c:v>-13912410.288981</c:v>
                </c:pt>
                <c:pt idx="2571">
                  <c:v>-13909796.199848</c:v>
                </c:pt>
                <c:pt idx="2572">
                  <c:v>-13907180.232322993</c:v>
                </c:pt>
                <c:pt idx="2573">
                  <c:v>-13904562.387108</c:v>
                </c:pt>
                <c:pt idx="2574">
                  <c:v>-13901942.664906004</c:v>
                </c:pt>
                <c:pt idx="2575">
                  <c:v>-13899321.066418</c:v>
                </c:pt>
                <c:pt idx="2576">
                  <c:v>-13896697.592343999</c:v>
                </c:pt>
                <c:pt idx="2577">
                  <c:v>-13894072.243383994</c:v>
                </c:pt>
                <c:pt idx="2578">
                  <c:v>-13891445.020238001</c:v>
                </c:pt>
                <c:pt idx="2579">
                  <c:v>-13888815.923605002</c:v>
                </c:pt>
                <c:pt idx="2580">
                  <c:v>-13886184.954184005</c:v>
                </c:pt>
                <c:pt idx="2581">
                  <c:v>-13883552.112671999</c:v>
                </c:pt>
                <c:pt idx="2582">
                  <c:v>-13880917.399768</c:v>
                </c:pt>
                <c:pt idx="2583">
                  <c:v>-13878280.816168001</c:v>
                </c:pt>
                <c:pt idx="2584">
                  <c:v>-13875642.362569002</c:v>
                </c:pt>
                <c:pt idx="2585">
                  <c:v>-13873002.039666994</c:v>
                </c:pt>
                <c:pt idx="2586">
                  <c:v>-13870359.848157</c:v>
                </c:pt>
                <c:pt idx="2587">
                  <c:v>-13867715.788734995</c:v>
                </c:pt>
                <c:pt idx="2588">
                  <c:v>-13865069.862095</c:v>
                </c:pt>
                <c:pt idx="2589">
                  <c:v>-13862422.068931</c:v>
                </c:pt>
                <c:pt idx="2590">
                  <c:v>-13859772.409937</c:v>
                </c:pt>
                <c:pt idx="2591">
                  <c:v>-13857120.885805005</c:v>
                </c:pt>
                <c:pt idx="2592">
                  <c:v>-13854467.497229001</c:v>
                </c:pt>
                <c:pt idx="2593">
                  <c:v>-13851812.244898994</c:v>
                </c:pt>
                <c:pt idx="2594">
                  <c:v>-13849155.129507991</c:v>
                </c:pt>
                <c:pt idx="2595">
                  <c:v>-13846496.151746999</c:v>
                </c:pt>
                <c:pt idx="2596">
                  <c:v>-13843835.312306</c:v>
                </c:pt>
                <c:pt idx="2597">
                  <c:v>-13841172.611874994</c:v>
                </c:pt>
                <c:pt idx="2598">
                  <c:v>-13838508.051143005</c:v>
                </c:pt>
                <c:pt idx="2599">
                  <c:v>-13835841.630799994</c:v>
                </c:pt>
                <c:pt idx="2600">
                  <c:v>-13833173.351534</c:v>
                </c:pt>
                <c:pt idx="2601">
                  <c:v>-13830503.214033999</c:v>
                </c:pt>
                <c:pt idx="2602">
                  <c:v>-13827831.218985001</c:v>
                </c:pt>
                <c:pt idx="2603">
                  <c:v>-13825157.367077</c:v>
                </c:pt>
                <c:pt idx="2604">
                  <c:v>-13822481.658993999</c:v>
                </c:pt>
                <c:pt idx="2605">
                  <c:v>-13819804.095423995</c:v>
                </c:pt>
                <c:pt idx="2606">
                  <c:v>-13817124.677051</c:v>
                </c:pt>
                <c:pt idx="2607">
                  <c:v>-13814443.40456</c:v>
                </c:pt>
                <c:pt idx="2608">
                  <c:v>-13811760.278636994</c:v>
                </c:pt>
                <c:pt idx="2609">
                  <c:v>-13809075.29996499</c:v>
                </c:pt>
                <c:pt idx="2610">
                  <c:v>-13806388.469227994</c:v>
                </c:pt>
                <c:pt idx="2611">
                  <c:v>-13803699.787107995</c:v>
                </c:pt>
                <c:pt idx="2612">
                  <c:v>-13801009.254288999</c:v>
                </c:pt>
                <c:pt idx="2613">
                  <c:v>-13798316.871452006</c:v>
                </c:pt>
                <c:pt idx="2614">
                  <c:v>-13795622.639278995</c:v>
                </c:pt>
                <c:pt idx="2615">
                  <c:v>-13792926.558451002</c:v>
                </c:pt>
                <c:pt idx="2616">
                  <c:v>-13790228.629649</c:v>
                </c:pt>
                <c:pt idx="2617">
                  <c:v>-13787528.85355301</c:v>
                </c:pt>
                <c:pt idx="2618">
                  <c:v>-13784827.230841</c:v>
                </c:pt>
                <c:pt idx="2619">
                  <c:v>-13782123.762193995</c:v>
                </c:pt>
                <c:pt idx="2620">
                  <c:v>-13779418.448290991</c:v>
                </c:pt>
                <c:pt idx="2621">
                  <c:v>-13776711.289808</c:v>
                </c:pt>
                <c:pt idx="2622">
                  <c:v>-13774002.287423991</c:v>
                </c:pt>
                <c:pt idx="2623">
                  <c:v>-13771291.441817002</c:v>
                </c:pt>
                <c:pt idx="2624">
                  <c:v>-13768578.753661999</c:v>
                </c:pt>
                <c:pt idx="2625">
                  <c:v>-13765864.223635994</c:v>
                </c:pt>
                <c:pt idx="2626">
                  <c:v>-13763147.852414999</c:v>
                </c:pt>
                <c:pt idx="2627">
                  <c:v>-13760429.640673</c:v>
                </c:pt>
                <c:pt idx="2628">
                  <c:v>-13757709.589087</c:v>
                </c:pt>
                <c:pt idx="2629">
                  <c:v>-13754987.69832899</c:v>
                </c:pt>
                <c:pt idx="2630">
                  <c:v>-13752263.969074</c:v>
                </c:pt>
                <c:pt idx="2631">
                  <c:v>-13749538.401994994</c:v>
                </c:pt>
                <c:pt idx="2632">
                  <c:v>-13746810.997765001</c:v>
                </c:pt>
                <c:pt idx="2633">
                  <c:v>-13744081.757057</c:v>
                </c:pt>
                <c:pt idx="2634">
                  <c:v>-13741350.680540994</c:v>
                </c:pt>
                <c:pt idx="2635">
                  <c:v>-13738617.768890001</c:v>
                </c:pt>
                <c:pt idx="2636">
                  <c:v>-13735883.022774</c:v>
                </c:pt>
                <c:pt idx="2637">
                  <c:v>-13733146.442864994</c:v>
                </c:pt>
                <c:pt idx="2638">
                  <c:v>-13730408.029831</c:v>
                </c:pt>
                <c:pt idx="2639">
                  <c:v>-13727667.784342</c:v>
                </c:pt>
                <c:pt idx="2640">
                  <c:v>-13724925.707067991</c:v>
                </c:pt>
                <c:pt idx="2641">
                  <c:v>-13722181.798676001</c:v>
                </c:pt>
                <c:pt idx="2642">
                  <c:v>-13719436.059836</c:v>
                </c:pt>
                <c:pt idx="2643">
                  <c:v>-13716688.491214</c:v>
                </c:pt>
                <c:pt idx="2644">
                  <c:v>-13713939.093478</c:v>
                </c:pt>
                <c:pt idx="2645">
                  <c:v>-13711187.867293999</c:v>
                </c:pt>
                <c:pt idx="2646">
                  <c:v>-13708434.813328</c:v>
                </c:pt>
                <c:pt idx="2647">
                  <c:v>-13705679.932246</c:v>
                </c:pt>
                <c:pt idx="2648">
                  <c:v>-13702923.224714</c:v>
                </c:pt>
                <c:pt idx="2649">
                  <c:v>-13700164.691395991</c:v>
                </c:pt>
                <c:pt idx="2650">
                  <c:v>-13697404.332955999</c:v>
                </c:pt>
                <c:pt idx="2651">
                  <c:v>-13694642.150057999</c:v>
                </c:pt>
                <c:pt idx="2652">
                  <c:v>-13691878.14336599</c:v>
                </c:pt>
                <c:pt idx="2653">
                  <c:v>-13689112.313542999</c:v>
                </c:pt>
                <c:pt idx="2654">
                  <c:v>-13686344.661250006</c:v>
                </c:pt>
                <c:pt idx="2655">
                  <c:v>-13683575.18715</c:v>
                </c:pt>
                <c:pt idx="2656">
                  <c:v>-13680803.891904</c:v>
                </c:pt>
                <c:pt idx="2657">
                  <c:v>-13678030.776172994</c:v>
                </c:pt>
                <c:pt idx="2658">
                  <c:v>-13675255.840617999</c:v>
                </c:pt>
                <c:pt idx="2659">
                  <c:v>-13672479.085898999</c:v>
                </c:pt>
                <c:pt idx="2660">
                  <c:v>-13669700.512675</c:v>
                </c:pt>
                <c:pt idx="2661">
                  <c:v>-13666920.121606</c:v>
                </c:pt>
                <c:pt idx="2662">
                  <c:v>-13664137.913349999</c:v>
                </c:pt>
                <c:pt idx="2663">
                  <c:v>-13661353.888564993</c:v>
                </c:pt>
                <c:pt idx="2664">
                  <c:v>-13658568.047909994</c:v>
                </c:pt>
                <c:pt idx="2665">
                  <c:v>-13655780.392042005</c:v>
                </c:pt>
                <c:pt idx="2666">
                  <c:v>-13652990.921615999</c:v>
                </c:pt>
                <c:pt idx="2667">
                  <c:v>-13650199.637290988</c:v>
                </c:pt>
                <c:pt idx="2668">
                  <c:v>-13647406.539720993</c:v>
                </c:pt>
                <c:pt idx="2669">
                  <c:v>-13644611.62956199</c:v>
                </c:pt>
                <c:pt idx="2670">
                  <c:v>-13641814.907469001</c:v>
                </c:pt>
                <c:pt idx="2671">
                  <c:v>-13639016.374097006</c:v>
                </c:pt>
                <c:pt idx="2672">
                  <c:v>-13636216.030099001</c:v>
                </c:pt>
                <c:pt idx="2673">
                  <c:v>-13633413.87613</c:v>
                </c:pt>
                <c:pt idx="2674">
                  <c:v>-13630609.912842005</c:v>
                </c:pt>
                <c:pt idx="2675">
                  <c:v>-13627804.140888</c:v>
                </c:pt>
                <c:pt idx="2676">
                  <c:v>-13624996.560921</c:v>
                </c:pt>
                <c:pt idx="2677">
                  <c:v>-13622187.173591994</c:v>
                </c:pt>
                <c:pt idx="2678">
                  <c:v>-13619375.979552999</c:v>
                </c:pt>
                <c:pt idx="2679">
                  <c:v>-13616562.979452999</c:v>
                </c:pt>
                <c:pt idx="2680">
                  <c:v>-13613748.173945</c:v>
                </c:pt>
                <c:pt idx="2681">
                  <c:v>-13610931.563678006</c:v>
                </c:pt>
                <c:pt idx="2682">
                  <c:v>-13608113.149300991</c:v>
                </c:pt>
                <c:pt idx="2683">
                  <c:v>-13605292.931462994</c:v>
                </c:pt>
                <c:pt idx="2684">
                  <c:v>-13602470.910814</c:v>
                </c:pt>
                <c:pt idx="2685">
                  <c:v>-13599647.088</c:v>
                </c:pt>
                <c:pt idx="2686">
                  <c:v>-13596821.463671008</c:v>
                </c:pt>
                <c:pt idx="2687">
                  <c:v>-13593994.038473001</c:v>
                </c:pt>
                <c:pt idx="2688">
                  <c:v>-13591164.813052006</c:v>
                </c:pt>
                <c:pt idx="2689">
                  <c:v>-13588333.788055994</c:v>
                </c:pt>
                <c:pt idx="2690">
                  <c:v>-13585500.964131005</c:v>
                </c:pt>
                <c:pt idx="2691">
                  <c:v>-13582666.341921</c:v>
                </c:pt>
                <c:pt idx="2692">
                  <c:v>-13579829.922072006</c:v>
                </c:pt>
                <c:pt idx="2693">
                  <c:v>-13576991.705228001</c:v>
                </c:pt>
                <c:pt idx="2694">
                  <c:v>-13574151.692034001</c:v>
                </c:pt>
                <c:pt idx="2695">
                  <c:v>-13571309.883133005</c:v>
                </c:pt>
                <c:pt idx="2696">
                  <c:v>-13568466.279169001</c:v>
                </c:pt>
                <c:pt idx="2697">
                  <c:v>-13565620.880784005</c:v>
                </c:pt>
                <c:pt idx="2698">
                  <c:v>-13562773.688619999</c:v>
                </c:pt>
                <c:pt idx="2699">
                  <c:v>-13559924.703319997</c:v>
                </c:pt>
                <c:pt idx="2700">
                  <c:v>-13557073.925524993</c:v>
                </c:pt>
                <c:pt idx="2701">
                  <c:v>-13554221.355875006</c:v>
                </c:pt>
                <c:pt idx="2702">
                  <c:v>-13551366.995013006</c:v>
                </c:pt>
                <c:pt idx="2703">
                  <c:v>-13548510.843576994</c:v>
                </c:pt>
                <c:pt idx="2704">
                  <c:v>-13545652.902207</c:v>
                </c:pt>
                <c:pt idx="2705">
                  <c:v>-13542793.171543</c:v>
                </c:pt>
                <c:pt idx="2706">
                  <c:v>-13539931.652224001</c:v>
                </c:pt>
                <c:pt idx="2707">
                  <c:v>-13537068.344888005</c:v>
                </c:pt>
                <c:pt idx="2708">
                  <c:v>-13534203.250172</c:v>
                </c:pt>
                <c:pt idx="2709">
                  <c:v>-13531336.368714005</c:v>
                </c:pt>
                <c:pt idx="2710">
                  <c:v>-13528467.701152002</c:v>
                </c:pt>
                <c:pt idx="2711">
                  <c:v>-13525597.248121988</c:v>
                </c:pt>
                <c:pt idx="2712">
                  <c:v>-13522725.010260001</c:v>
                </c:pt>
                <c:pt idx="2713">
                  <c:v>-13519850.988202</c:v>
                </c:pt>
                <c:pt idx="2714">
                  <c:v>-13516975.182584001</c:v>
                </c:pt>
                <c:pt idx="2715">
                  <c:v>-13514097.594039002</c:v>
                </c:pt>
                <c:pt idx="2716">
                  <c:v>-13511218.223203</c:v>
                </c:pt>
                <c:pt idx="2717">
                  <c:v>-13508337.070710005</c:v>
                </c:pt>
                <c:pt idx="2718">
                  <c:v>-13505454.13719199</c:v>
                </c:pt>
                <c:pt idx="2719">
                  <c:v>-13502569.423284</c:v>
                </c:pt>
                <c:pt idx="2720">
                  <c:v>-13499682.929617999</c:v>
                </c:pt>
                <c:pt idx="2721">
                  <c:v>-13496794.656827001</c:v>
                </c:pt>
                <c:pt idx="2722">
                  <c:v>-13493904.605541</c:v>
                </c:pt>
                <c:pt idx="2723">
                  <c:v>-13491012.776393993</c:v>
                </c:pt>
                <c:pt idx="2724">
                  <c:v>-13488119.170014</c:v>
                </c:pt>
                <c:pt idx="2725">
                  <c:v>-13485223.787033994</c:v>
                </c:pt>
                <c:pt idx="2726">
                  <c:v>-13482326.628083</c:v>
                </c:pt>
                <c:pt idx="2727">
                  <c:v>-13479427.693791</c:v>
                </c:pt>
                <c:pt idx="2728">
                  <c:v>-13476526.984788008</c:v>
                </c:pt>
                <c:pt idx="2729">
                  <c:v>-13473624.501700999</c:v>
                </c:pt>
                <c:pt idx="2730">
                  <c:v>-13470720.245159999</c:v>
                </c:pt>
                <c:pt idx="2731">
                  <c:v>-13467814.215792</c:v>
                </c:pt>
                <c:pt idx="2732">
                  <c:v>-13464906.414225994</c:v>
                </c:pt>
                <c:pt idx="2733">
                  <c:v>-13461996.841087</c:v>
                </c:pt>
                <c:pt idx="2734">
                  <c:v>-13459085.497003</c:v>
                </c:pt>
                <c:pt idx="2735">
                  <c:v>-13456172.382601006</c:v>
                </c:pt>
                <c:pt idx="2736">
                  <c:v>-13453257.498505993</c:v>
                </c:pt>
                <c:pt idx="2737">
                  <c:v>-13450340.845342999</c:v>
                </c:pt>
                <c:pt idx="2738">
                  <c:v>-13447422.423737004</c:v>
                </c:pt>
                <c:pt idx="2739">
                  <c:v>-13444502.234313997</c:v>
                </c:pt>
                <c:pt idx="2740">
                  <c:v>-13441580.277697001</c:v>
                </c:pt>
                <c:pt idx="2741">
                  <c:v>-13438656.554509006</c:v>
                </c:pt>
                <c:pt idx="2742">
                  <c:v>-13435731.065376</c:v>
                </c:pt>
                <c:pt idx="2743">
                  <c:v>-13432803.810918005</c:v>
                </c:pt>
                <c:pt idx="2744">
                  <c:v>-13429874.791758999</c:v>
                </c:pt>
                <c:pt idx="2745">
                  <c:v>-13426944.008520991</c:v>
                </c:pt>
                <c:pt idx="2746">
                  <c:v>-13424011.461825</c:v>
                </c:pt>
                <c:pt idx="2747">
                  <c:v>-13421077.152293</c:v>
                </c:pt>
                <c:pt idx="2748">
                  <c:v>-13418141.080545001</c:v>
                </c:pt>
                <c:pt idx="2749">
                  <c:v>-13415203.24720199</c:v>
                </c:pt>
                <c:pt idx="2750">
                  <c:v>-13412263.652884007</c:v>
                </c:pt>
                <c:pt idx="2751">
                  <c:v>-13409322.298210001</c:v>
                </c:pt>
                <c:pt idx="2752">
                  <c:v>-13406379.183799</c:v>
                </c:pt>
                <c:pt idx="2753">
                  <c:v>-13403434.310271</c:v>
                </c:pt>
                <c:pt idx="2754">
                  <c:v>-13400487.678243997</c:v>
                </c:pt>
                <c:pt idx="2755">
                  <c:v>-13397539.288333995</c:v>
                </c:pt>
                <c:pt idx="2756">
                  <c:v>-13394589.141160993</c:v>
                </c:pt>
                <c:pt idx="2757">
                  <c:v>-13391637.23733999</c:v>
                </c:pt>
                <c:pt idx="2758">
                  <c:v>-13388683.577489994</c:v>
                </c:pt>
                <c:pt idx="2759">
                  <c:v>-13385728.162225001</c:v>
                </c:pt>
                <c:pt idx="2760">
                  <c:v>-13382770.992161</c:v>
                </c:pt>
                <c:pt idx="2761">
                  <c:v>-13379812.067915</c:v>
                </c:pt>
                <c:pt idx="2762">
                  <c:v>-13376851.3901</c:v>
                </c:pt>
                <c:pt idx="2763">
                  <c:v>-13373888.959333004</c:v>
                </c:pt>
                <c:pt idx="2764">
                  <c:v>-13370924.776225992</c:v>
                </c:pt>
                <c:pt idx="2765">
                  <c:v>-13367958.841393994</c:v>
                </c:pt>
                <c:pt idx="2766">
                  <c:v>-13364991.155449999</c:v>
                </c:pt>
                <c:pt idx="2767">
                  <c:v>-13362021.719005991</c:v>
                </c:pt>
                <c:pt idx="2768">
                  <c:v>-13359050.532676</c:v>
                </c:pt>
                <c:pt idx="2769">
                  <c:v>-13356077.597072</c:v>
                </c:pt>
                <c:pt idx="2770">
                  <c:v>-13353102.912805</c:v>
                </c:pt>
                <c:pt idx="2771">
                  <c:v>-13350126.480486</c:v>
                </c:pt>
                <c:pt idx="2772">
                  <c:v>-13347148.300727</c:v>
                </c:pt>
                <c:pt idx="2773">
                  <c:v>-13344168.374139005</c:v>
                </c:pt>
                <c:pt idx="2774">
                  <c:v>-13341186.701330001</c:v>
                </c:pt>
                <c:pt idx="2775">
                  <c:v>-13338203.282911004</c:v>
                </c:pt>
                <c:pt idx="2776">
                  <c:v>-13335218.11949099</c:v>
                </c:pt>
                <c:pt idx="2777">
                  <c:v>-13332231.211680004</c:v>
                </c:pt>
                <c:pt idx="2778">
                  <c:v>-13329242.560084</c:v>
                </c:pt>
                <c:pt idx="2779">
                  <c:v>-13326252.165314</c:v>
                </c:pt>
                <c:pt idx="2780">
                  <c:v>-13323260.027974995</c:v>
                </c:pt>
                <c:pt idx="2781">
                  <c:v>-13320266.148676001</c:v>
                </c:pt>
                <c:pt idx="2782">
                  <c:v>-13317270.528023994</c:v>
                </c:pt>
                <c:pt idx="2783">
                  <c:v>-13314273.166623997</c:v>
                </c:pt>
                <c:pt idx="2784">
                  <c:v>-13311274.065084005</c:v>
                </c:pt>
                <c:pt idx="2785">
                  <c:v>-13308273.224008</c:v>
                </c:pt>
                <c:pt idx="2786">
                  <c:v>-13305270.644002</c:v>
                </c:pt>
                <c:pt idx="2787">
                  <c:v>-13302266.325670006</c:v>
                </c:pt>
                <c:pt idx="2788">
                  <c:v>-13299260.269618006</c:v>
                </c:pt>
                <c:pt idx="2789">
                  <c:v>-13296252.476449</c:v>
                </c:pt>
                <c:pt idx="2790">
                  <c:v>-13293242.946766995</c:v>
                </c:pt>
                <c:pt idx="2791">
                  <c:v>-13290231.681175994</c:v>
                </c:pt>
                <c:pt idx="2792">
                  <c:v>-13287218.680276994</c:v>
                </c:pt>
                <c:pt idx="2793">
                  <c:v>-13284203.944674</c:v>
                </c:pt>
                <c:pt idx="2794">
                  <c:v>-13281187.474969005</c:v>
                </c:pt>
                <c:pt idx="2795">
                  <c:v>-13278169.271764001</c:v>
                </c:pt>
                <c:pt idx="2796">
                  <c:v>-13275149.335659008</c:v>
                </c:pt>
                <c:pt idx="2797">
                  <c:v>-13272127.667254994</c:v>
                </c:pt>
                <c:pt idx="2798">
                  <c:v>-13269104.267154001</c:v>
                </c:pt>
                <c:pt idx="2799">
                  <c:v>-13266079.135955</c:v>
                </c:pt>
                <c:pt idx="2800">
                  <c:v>-13263052.274258006</c:v>
                </c:pt>
                <c:pt idx="2801">
                  <c:v>-13260023.682662006</c:v>
                </c:pt>
                <c:pt idx="2802">
                  <c:v>-13256993.361765999</c:v>
                </c:pt>
                <c:pt idx="2803">
                  <c:v>-13253961.312170004</c:v>
                </c:pt>
                <c:pt idx="2804">
                  <c:v>-13250927.534469994</c:v>
                </c:pt>
                <c:pt idx="2805">
                  <c:v>-13247892.02926499</c:v>
                </c:pt>
                <c:pt idx="2806">
                  <c:v>-13244854.797152</c:v>
                </c:pt>
                <c:pt idx="2807">
                  <c:v>-13241815.838727994</c:v>
                </c:pt>
                <c:pt idx="2808">
                  <c:v>-13238775.154588999</c:v>
                </c:pt>
                <c:pt idx="2809">
                  <c:v>-13235732.745332994</c:v>
                </c:pt>
                <c:pt idx="2810">
                  <c:v>-13232688.611554001</c:v>
                </c:pt>
                <c:pt idx="2811">
                  <c:v>-13229642.753847999</c:v>
                </c:pt>
                <c:pt idx="2812">
                  <c:v>-13226595.172811005</c:v>
                </c:pt>
                <c:pt idx="2813">
                  <c:v>-13223545.869036</c:v>
                </c:pt>
                <c:pt idx="2814">
                  <c:v>-13220494.843118006</c:v>
                </c:pt>
                <c:pt idx="2815">
                  <c:v>-13217442.095651008</c:v>
                </c:pt>
                <c:pt idx="2816">
                  <c:v>-13214387.62722899</c:v>
                </c:pt>
                <c:pt idx="2817">
                  <c:v>-13211331.438443994</c:v>
                </c:pt>
                <c:pt idx="2818">
                  <c:v>-13208273.529890001</c:v>
                </c:pt>
                <c:pt idx="2819">
                  <c:v>-13205213.902158005</c:v>
                </c:pt>
                <c:pt idx="2820">
                  <c:v>-13202152.555841008</c:v>
                </c:pt>
                <c:pt idx="2821">
                  <c:v>-13199089.491529994</c:v>
                </c:pt>
                <c:pt idx="2822">
                  <c:v>-13196024.709815994</c:v>
                </c:pt>
                <c:pt idx="2823">
                  <c:v>-13192958.211289994</c:v>
                </c:pt>
                <c:pt idx="2824">
                  <c:v>-13189889.996543</c:v>
                </c:pt>
                <c:pt idx="2825">
                  <c:v>-13186820.066164993</c:v>
                </c:pt>
                <c:pt idx="2826">
                  <c:v>-13183748.420745</c:v>
                </c:pt>
                <c:pt idx="2827">
                  <c:v>-13180675.060873006</c:v>
                </c:pt>
                <c:pt idx="2828">
                  <c:v>-13177599.987136994</c:v>
                </c:pt>
                <c:pt idx="2829">
                  <c:v>-13174523.20012599</c:v>
                </c:pt>
                <c:pt idx="2830">
                  <c:v>-13171444.70042799</c:v>
                </c:pt>
                <c:pt idx="2831">
                  <c:v>-13168364.488631004</c:v>
                </c:pt>
                <c:pt idx="2832">
                  <c:v>-13165282.565323004</c:v>
                </c:pt>
                <c:pt idx="2833">
                  <c:v>-13162198.931089006</c:v>
                </c:pt>
                <c:pt idx="2834">
                  <c:v>-13159113.586518001</c:v>
                </c:pt>
                <c:pt idx="2835">
                  <c:v>-13156026.532194991</c:v>
                </c:pt>
                <c:pt idx="2836">
                  <c:v>-13152937.768705994</c:v>
                </c:pt>
                <c:pt idx="2837">
                  <c:v>-13149847.296637001</c:v>
                </c:pt>
                <c:pt idx="2838">
                  <c:v>-13146755.116571991</c:v>
                </c:pt>
                <c:pt idx="2839">
                  <c:v>-13143661.229096988</c:v>
                </c:pt>
                <c:pt idx="2840">
                  <c:v>-13140565.634795994</c:v>
                </c:pt>
                <c:pt idx="2841">
                  <c:v>-13137468.334253006</c:v>
                </c:pt>
                <c:pt idx="2842">
                  <c:v>-13134369.328051006</c:v>
                </c:pt>
                <c:pt idx="2843">
                  <c:v>-13131268.616773997</c:v>
                </c:pt>
                <c:pt idx="2844">
                  <c:v>-13128166.201005001</c:v>
                </c:pt>
                <c:pt idx="2845">
                  <c:v>-13125062.081324993</c:v>
                </c:pt>
                <c:pt idx="2846">
                  <c:v>-13121956.258318</c:v>
                </c:pt>
                <c:pt idx="2847">
                  <c:v>-13118848.732564991</c:v>
                </c:pt>
                <c:pt idx="2848">
                  <c:v>-13115739.504648006</c:v>
                </c:pt>
                <c:pt idx="2849">
                  <c:v>-13112628.575146999</c:v>
                </c:pt>
                <c:pt idx="2850">
                  <c:v>-13109515.944643006</c:v>
                </c:pt>
                <c:pt idx="2851">
                  <c:v>-13106401.613717007</c:v>
                </c:pt>
                <c:pt idx="2852">
                  <c:v>-13103285.582947999</c:v>
                </c:pt>
                <c:pt idx="2853">
                  <c:v>-13100167.852916006</c:v>
                </c:pt>
                <c:pt idx="2854">
                  <c:v>-13097048.4242</c:v>
                </c:pt>
                <c:pt idx="2855">
                  <c:v>-13093927.297377991</c:v>
                </c:pt>
                <c:pt idx="2856">
                  <c:v>-13090804.473030999</c:v>
                </c:pt>
                <c:pt idx="2857">
                  <c:v>-13087679.951734006</c:v>
                </c:pt>
                <c:pt idx="2858">
                  <c:v>-13084553.734066995</c:v>
                </c:pt>
                <c:pt idx="2859">
                  <c:v>-13081425.820606004</c:v>
                </c:pt>
                <c:pt idx="2860">
                  <c:v>-13078296.211929001</c:v>
                </c:pt>
                <c:pt idx="2861">
                  <c:v>-13075164.908612005</c:v>
                </c:pt>
                <c:pt idx="2862">
                  <c:v>-13072031.911231</c:v>
                </c:pt>
                <c:pt idx="2863">
                  <c:v>-13068897.220361993</c:v>
                </c:pt>
                <c:pt idx="2864">
                  <c:v>-13065760.836580994</c:v>
                </c:pt>
                <c:pt idx="2865">
                  <c:v>-13062622.760462994</c:v>
                </c:pt>
                <c:pt idx="2866">
                  <c:v>-13059482.992582999</c:v>
                </c:pt>
                <c:pt idx="2867">
                  <c:v>-13056341.533513999</c:v>
                </c:pt>
                <c:pt idx="2868">
                  <c:v>-13053198.383832006</c:v>
                </c:pt>
                <c:pt idx="2869">
                  <c:v>-13050053.54411</c:v>
                </c:pt>
                <c:pt idx="2870">
                  <c:v>-13046907.014921</c:v>
                </c:pt>
                <c:pt idx="2871">
                  <c:v>-13043758.796839001</c:v>
                </c:pt>
                <c:pt idx="2872">
                  <c:v>-13040608.890435001</c:v>
                </c:pt>
                <c:pt idx="2873">
                  <c:v>-13037457.296282001</c:v>
                </c:pt>
                <c:pt idx="2874">
                  <c:v>-13034304.014952006</c:v>
                </c:pt>
                <c:pt idx="2875">
                  <c:v>-13031149.047017001</c:v>
                </c:pt>
                <c:pt idx="2876">
                  <c:v>-13027992.393048005</c:v>
                </c:pt>
                <c:pt idx="2877">
                  <c:v>-13024834.053615006</c:v>
                </c:pt>
                <c:pt idx="2878">
                  <c:v>-13021674.029289994</c:v>
                </c:pt>
                <c:pt idx="2879">
                  <c:v>-13018512.320641005</c:v>
                </c:pt>
                <c:pt idx="2880">
                  <c:v>-13015348.928239994</c:v>
                </c:pt>
                <c:pt idx="2881">
                  <c:v>-13012183.852654008</c:v>
                </c:pt>
                <c:pt idx="2882">
                  <c:v>-13009017.094455</c:v>
                </c:pt>
                <c:pt idx="2883">
                  <c:v>-13005848.654208999</c:v>
                </c:pt>
                <c:pt idx="2884">
                  <c:v>-13002678.532485994</c:v>
                </c:pt>
                <c:pt idx="2885">
                  <c:v>-12999506.729853</c:v>
                </c:pt>
                <c:pt idx="2886">
                  <c:v>-12996333.246877991</c:v>
                </c:pt>
                <c:pt idx="2887">
                  <c:v>-12993158.084129</c:v>
                </c:pt>
                <c:pt idx="2888">
                  <c:v>-12989981.242172001</c:v>
                </c:pt>
                <c:pt idx="2889">
                  <c:v>-12986802.721573001</c:v>
                </c:pt>
                <c:pt idx="2890">
                  <c:v>-12983622.5229</c:v>
                </c:pt>
                <c:pt idx="2891">
                  <c:v>-12980440.646717001</c:v>
                </c:pt>
                <c:pt idx="2892">
                  <c:v>-12977257.093591001</c:v>
                </c:pt>
                <c:pt idx="2893">
                  <c:v>-12974071.864087006</c:v>
                </c:pt>
                <c:pt idx="2894">
                  <c:v>-12970884.958768006</c:v>
                </c:pt>
                <c:pt idx="2895">
                  <c:v>-12967696.378201</c:v>
                </c:pt>
                <c:pt idx="2896">
                  <c:v>-12964506.122948</c:v>
                </c:pt>
                <c:pt idx="2897">
                  <c:v>-12961314.193574995</c:v>
                </c:pt>
                <c:pt idx="2898">
                  <c:v>-12958120.590643005</c:v>
                </c:pt>
                <c:pt idx="2899">
                  <c:v>-12954925.314716006</c:v>
                </c:pt>
                <c:pt idx="2900">
                  <c:v>-12951728.366358006</c:v>
                </c:pt>
                <c:pt idx="2901">
                  <c:v>-12948529.746128991</c:v>
                </c:pt>
                <c:pt idx="2902">
                  <c:v>-12945329.454592999</c:v>
                </c:pt>
                <c:pt idx="2903">
                  <c:v>-12942127.492310002</c:v>
                </c:pt>
                <c:pt idx="2904">
                  <c:v>-12938923.859843008</c:v>
                </c:pt>
                <c:pt idx="2905">
                  <c:v>-12935718.557752006</c:v>
                </c:pt>
                <c:pt idx="2906">
                  <c:v>-12932511.58659799</c:v>
                </c:pt>
                <c:pt idx="2907">
                  <c:v>-12929302.946942</c:v>
                </c:pt>
                <c:pt idx="2908">
                  <c:v>-12926092.639342001</c:v>
                </c:pt>
                <c:pt idx="2909">
                  <c:v>-12922880.664359005</c:v>
                </c:pt>
                <c:pt idx="2910">
                  <c:v>-12919667.022551</c:v>
                </c:pt>
                <c:pt idx="2911">
                  <c:v>-12916451.714478994</c:v>
                </c:pt>
                <c:pt idx="2912">
                  <c:v>-12913234.740700001</c:v>
                </c:pt>
                <c:pt idx="2913">
                  <c:v>-12910016.101772999</c:v>
                </c:pt>
                <c:pt idx="2914">
                  <c:v>-12906795.798254993</c:v>
                </c:pt>
                <c:pt idx="2915">
                  <c:v>-12903573.830704</c:v>
                </c:pt>
                <c:pt idx="2916">
                  <c:v>-12900350.199677</c:v>
                </c:pt>
                <c:pt idx="2917">
                  <c:v>-12897124.905732006</c:v>
                </c:pt>
                <c:pt idx="2918">
                  <c:v>-12893897.949423993</c:v>
                </c:pt>
                <c:pt idx="2919">
                  <c:v>-12890669.33131</c:v>
                </c:pt>
                <c:pt idx="2920">
                  <c:v>-12887439.051945999</c:v>
                </c:pt>
                <c:pt idx="2921">
                  <c:v>-12884207.111886</c:v>
                </c:pt>
                <c:pt idx="2922">
                  <c:v>-12880973.511686999</c:v>
                </c:pt>
                <c:pt idx="2923">
                  <c:v>-12877738.251902999</c:v>
                </c:pt>
                <c:pt idx="2924">
                  <c:v>-12874501.333089005</c:v>
                </c:pt>
                <c:pt idx="2925">
                  <c:v>-12871262.755798999</c:v>
                </c:pt>
                <c:pt idx="2926">
                  <c:v>-12868022.520586001</c:v>
                </c:pt>
                <c:pt idx="2927">
                  <c:v>-12864780.628003994</c:v>
                </c:pt>
                <c:pt idx="2928">
                  <c:v>-12861537.078606</c:v>
                </c:pt>
                <c:pt idx="2929">
                  <c:v>-12858291.872944999</c:v>
                </c:pt>
                <c:pt idx="2930">
                  <c:v>-12855045.011573</c:v>
                </c:pt>
                <c:pt idx="2931">
                  <c:v>-12851796.495043006</c:v>
                </c:pt>
                <c:pt idx="2932">
                  <c:v>-12848546.323906999</c:v>
                </c:pt>
                <c:pt idx="2933">
                  <c:v>-12845294.498715</c:v>
                </c:pt>
                <c:pt idx="2934">
                  <c:v>-12842041.020019</c:v>
                </c:pt>
                <c:pt idx="2935">
                  <c:v>-12838785.888369</c:v>
                </c:pt>
                <c:pt idx="2936">
                  <c:v>-12835529.104317</c:v>
                </c:pt>
                <c:pt idx="2937">
                  <c:v>-12832270.668412</c:v>
                </c:pt>
                <c:pt idx="2938">
                  <c:v>-12829010.581204001</c:v>
                </c:pt>
                <c:pt idx="2939">
                  <c:v>-12825748.843242999</c:v>
                </c:pt>
                <c:pt idx="2940">
                  <c:v>-12822485.455077006</c:v>
                </c:pt>
                <c:pt idx="2941">
                  <c:v>-12819220.417256</c:v>
                </c:pt>
                <c:pt idx="2942">
                  <c:v>-12815953.730327988</c:v>
                </c:pt>
                <c:pt idx="2943">
                  <c:v>-12812685.394840006</c:v>
                </c:pt>
                <c:pt idx="2944">
                  <c:v>-12809415.411342002</c:v>
                </c:pt>
                <c:pt idx="2945">
                  <c:v>-12806143.780379994</c:v>
                </c:pt>
                <c:pt idx="2946">
                  <c:v>-12802870.502501</c:v>
                </c:pt>
                <c:pt idx="2947">
                  <c:v>-12799595.578252999</c:v>
                </c:pt>
                <c:pt idx="2948">
                  <c:v>-12796319.008181</c:v>
                </c:pt>
                <c:pt idx="2949">
                  <c:v>-12793040.792833</c:v>
                </c:pt>
                <c:pt idx="2950">
                  <c:v>-12789760.932753006</c:v>
                </c:pt>
                <c:pt idx="2951">
                  <c:v>-12786479.428486994</c:v>
                </c:pt>
                <c:pt idx="2952">
                  <c:v>-12783196.280580994</c:v>
                </c:pt>
                <c:pt idx="2953">
                  <c:v>-12779911.489579</c:v>
                </c:pt>
                <c:pt idx="2954">
                  <c:v>-12776625.056027001</c:v>
                </c:pt>
                <c:pt idx="2955">
                  <c:v>-12773336.980466994</c:v>
                </c:pt>
                <c:pt idx="2956">
                  <c:v>-12770047.263444001</c:v>
                </c:pt>
                <c:pt idx="2957">
                  <c:v>-12766755.905501002</c:v>
                </c:pt>
                <c:pt idx="2958">
                  <c:v>-12763462.907183006</c:v>
                </c:pt>
                <c:pt idx="2959">
                  <c:v>-12760168.269030994</c:v>
                </c:pt>
                <c:pt idx="2960">
                  <c:v>-12756871.991588</c:v>
                </c:pt>
                <c:pt idx="2961">
                  <c:v>-12753574.075397</c:v>
                </c:pt>
                <c:pt idx="2962">
                  <c:v>-12750274.520998994</c:v>
                </c:pt>
                <c:pt idx="2963">
                  <c:v>-12746973.328935994</c:v>
                </c:pt>
                <c:pt idx="2964">
                  <c:v>-12743670.499748999</c:v>
                </c:pt>
                <c:pt idx="2965">
                  <c:v>-12740366.033980004</c:v>
                </c:pt>
                <c:pt idx="2966">
                  <c:v>-12737059.932169</c:v>
                </c:pt>
                <c:pt idx="2967">
                  <c:v>-12733752.194855999</c:v>
                </c:pt>
                <c:pt idx="2968">
                  <c:v>-12730442.822581002</c:v>
                </c:pt>
                <c:pt idx="2969">
                  <c:v>-12727131.815884005</c:v>
                </c:pt>
                <c:pt idx="2970">
                  <c:v>-12723819.175305</c:v>
                </c:pt>
                <c:pt idx="2971">
                  <c:v>-12720504.901381999</c:v>
                </c:pt>
                <c:pt idx="2972">
                  <c:v>-12717188.994654005</c:v>
                </c:pt>
                <c:pt idx="2973">
                  <c:v>-12713871.455660006</c:v>
                </c:pt>
                <c:pt idx="2974">
                  <c:v>-12710552.284938</c:v>
                </c:pt>
                <c:pt idx="2975">
                  <c:v>-12707231.483024994</c:v>
                </c:pt>
                <c:pt idx="2976">
                  <c:v>-12703909.050457999</c:v>
                </c:pt>
                <c:pt idx="2977">
                  <c:v>-12700584.987776</c:v>
                </c:pt>
                <c:pt idx="2978">
                  <c:v>-12697259.295515001</c:v>
                </c:pt>
                <c:pt idx="2979">
                  <c:v>-12693931.974211005</c:v>
                </c:pt>
                <c:pt idx="2980">
                  <c:v>-12690603.024401</c:v>
                </c:pt>
                <c:pt idx="2981">
                  <c:v>-12687272.446620001</c:v>
                </c:pt>
                <c:pt idx="2982">
                  <c:v>-12683940.241404992</c:v>
                </c:pt>
                <c:pt idx="2983">
                  <c:v>-12680606.409289002</c:v>
                </c:pt>
                <c:pt idx="2984">
                  <c:v>-12677270.950809006</c:v>
                </c:pt>
                <c:pt idx="2985">
                  <c:v>-12673933.866498994</c:v>
                </c:pt>
                <c:pt idx="2986">
                  <c:v>-12670595.156893</c:v>
                </c:pt>
                <c:pt idx="2987">
                  <c:v>-12667254.822525995</c:v>
                </c:pt>
                <c:pt idx="2988">
                  <c:v>-12663912.863930006</c:v>
                </c:pt>
                <c:pt idx="2989">
                  <c:v>-12660569.281639</c:v>
                </c:pt>
                <c:pt idx="2990">
                  <c:v>-12657224.076187</c:v>
                </c:pt>
                <c:pt idx="2991">
                  <c:v>-12653877.248105988</c:v>
                </c:pt>
                <c:pt idx="2992">
                  <c:v>-12650528.797928993</c:v>
                </c:pt>
                <c:pt idx="2993">
                  <c:v>-12647178.726186991</c:v>
                </c:pt>
                <c:pt idx="2994">
                  <c:v>-12643827.033413</c:v>
                </c:pt>
                <c:pt idx="2995">
                  <c:v>-12640473.720137993</c:v>
                </c:pt>
                <c:pt idx="2996">
                  <c:v>-12637118.786893001</c:v>
                </c:pt>
                <c:pt idx="2997">
                  <c:v>-12633762.234208994</c:v>
                </c:pt>
                <c:pt idx="2998">
                  <c:v>-12630404.062617006</c:v>
                </c:pt>
                <c:pt idx="2999">
                  <c:v>-12627044.272647006</c:v>
                </c:pt>
                <c:pt idx="3000">
                  <c:v>-12623682.864829006</c:v>
                </c:pt>
                <c:pt idx="3001">
                  <c:v>-12620319.839693002</c:v>
                </c:pt>
                <c:pt idx="3002">
                  <c:v>-12616955.197768001</c:v>
                </c:pt>
                <c:pt idx="3003">
                  <c:v>-12613588.939583</c:v>
                </c:pt>
                <c:pt idx="3004">
                  <c:v>-12610221.065667005</c:v>
                </c:pt>
                <c:pt idx="3005">
                  <c:v>-12606851.576548001</c:v>
                </c:pt>
                <c:pt idx="3006">
                  <c:v>-12603480.472755006</c:v>
                </c:pt>
                <c:pt idx="3007">
                  <c:v>-12600107.754814006</c:v>
                </c:pt>
                <c:pt idx="3008">
                  <c:v>-12596733.423255</c:v>
                </c:pt>
                <c:pt idx="3009">
                  <c:v>-12593357.478604</c:v>
                </c:pt>
                <c:pt idx="3010">
                  <c:v>-12589979.921388</c:v>
                </c:pt>
                <c:pt idx="3011">
                  <c:v>-12586600.752133004</c:v>
                </c:pt>
                <c:pt idx="3012">
                  <c:v>-12583219.971365994</c:v>
                </c:pt>
                <c:pt idx="3013">
                  <c:v>-12579837.579613006</c:v>
                </c:pt>
                <c:pt idx="3014">
                  <c:v>-12576453.577400001</c:v>
                </c:pt>
                <c:pt idx="3015">
                  <c:v>-12573067.96525201</c:v>
                </c:pt>
                <c:pt idx="3016">
                  <c:v>-12569680.743693994</c:v>
                </c:pt>
                <c:pt idx="3017">
                  <c:v>-12566291.913251005</c:v>
                </c:pt>
                <c:pt idx="3018">
                  <c:v>-12562901.474447004</c:v>
                </c:pt>
                <c:pt idx="3019">
                  <c:v>-12559509.427807</c:v>
                </c:pt>
                <c:pt idx="3020">
                  <c:v>-12556115.773855004</c:v>
                </c:pt>
                <c:pt idx="3021">
                  <c:v>-12552720.513112999</c:v>
                </c:pt>
                <c:pt idx="3022">
                  <c:v>-12549323.646106988</c:v>
                </c:pt>
                <c:pt idx="3023">
                  <c:v>-12545925.173358006</c:v>
                </c:pt>
                <c:pt idx="3024">
                  <c:v>-12542525.095388999</c:v>
                </c:pt>
                <c:pt idx="3025">
                  <c:v>-12539123.412722999</c:v>
                </c:pt>
                <c:pt idx="3026">
                  <c:v>-12535720.125880999</c:v>
                </c:pt>
                <c:pt idx="3027">
                  <c:v>-12532315.235385993</c:v>
                </c:pt>
                <c:pt idx="3028">
                  <c:v>-12528908.741760001</c:v>
                </c:pt>
                <c:pt idx="3029">
                  <c:v>-12525500.645521993</c:v>
                </c:pt>
                <c:pt idx="3030">
                  <c:v>-12522090.947194988</c:v>
                </c:pt>
                <c:pt idx="3031">
                  <c:v>-12518679.647298988</c:v>
                </c:pt>
                <c:pt idx="3032">
                  <c:v>-12515266.746353995</c:v>
                </c:pt>
                <c:pt idx="3033">
                  <c:v>-12511852.24488</c:v>
                </c:pt>
                <c:pt idx="3034">
                  <c:v>-12508436.143397991</c:v>
                </c:pt>
                <c:pt idx="3035">
                  <c:v>-12505018.44242599</c:v>
                </c:pt>
                <c:pt idx="3036">
                  <c:v>-12501599.142483</c:v>
                </c:pt>
                <c:pt idx="3037">
                  <c:v>-12498178.244089995</c:v>
                </c:pt>
                <c:pt idx="3038">
                  <c:v>-12494755.747762995</c:v>
                </c:pt>
                <c:pt idx="3039">
                  <c:v>-12491331.654022004</c:v>
                </c:pt>
                <c:pt idx="3040">
                  <c:v>-12487905.963384002</c:v>
                </c:pt>
                <c:pt idx="3041">
                  <c:v>-12484478.67636699</c:v>
                </c:pt>
                <c:pt idx="3042">
                  <c:v>-12481049.793489</c:v>
                </c:pt>
                <c:pt idx="3043">
                  <c:v>-12477619.315266</c:v>
                </c:pt>
                <c:pt idx="3044">
                  <c:v>-12474187.242215993</c:v>
                </c:pt>
                <c:pt idx="3045">
                  <c:v>-12470753.574855005</c:v>
                </c:pt>
                <c:pt idx="3046">
                  <c:v>-12467318.313699005</c:v>
                </c:pt>
                <c:pt idx="3047">
                  <c:v>-12463881.459264994</c:v>
                </c:pt>
                <c:pt idx="3048">
                  <c:v>-12460443.012066994</c:v>
                </c:pt>
                <c:pt idx="3049">
                  <c:v>-12457002.972622005</c:v>
                </c:pt>
                <c:pt idx="3050">
                  <c:v>-12453561.341444001</c:v>
                </c:pt>
                <c:pt idx="3051">
                  <c:v>-12450118.119047994</c:v>
                </c:pt>
                <c:pt idx="3052">
                  <c:v>-12446673.305949008</c:v>
                </c:pt>
                <c:pt idx="3053">
                  <c:v>-12443226.902660999</c:v>
                </c:pt>
                <c:pt idx="3054">
                  <c:v>-12439778.909697</c:v>
                </c:pt>
                <c:pt idx="3055">
                  <c:v>-12436329.327573</c:v>
                </c:pt>
                <c:pt idx="3056">
                  <c:v>-12432878.1568</c:v>
                </c:pt>
                <c:pt idx="3057">
                  <c:v>-12429425.397892</c:v>
                </c:pt>
                <c:pt idx="3058">
                  <c:v>-12425971.051362</c:v>
                </c:pt>
                <c:pt idx="3059">
                  <c:v>-12422515.117722001</c:v>
                </c:pt>
                <c:pt idx="3060">
                  <c:v>-12419057.597484993</c:v>
                </c:pt>
                <c:pt idx="3061">
                  <c:v>-12415598.491162</c:v>
                </c:pt>
                <c:pt idx="3062">
                  <c:v>-12412137.799264988</c:v>
                </c:pt>
                <c:pt idx="3063">
                  <c:v>-12408675.522306001</c:v>
                </c:pt>
                <c:pt idx="3064">
                  <c:v>-12405211.660796</c:v>
                </c:pt>
                <c:pt idx="3065">
                  <c:v>-12401746.215244001</c:v>
                </c:pt>
                <c:pt idx="3066">
                  <c:v>-12398279.186163001</c:v>
                </c:pt>
                <c:pt idx="3067">
                  <c:v>-12394810.574061999</c:v>
                </c:pt>
                <c:pt idx="3068">
                  <c:v>-12391340.379451999</c:v>
                </c:pt>
                <c:pt idx="3069">
                  <c:v>-12387868.602840999</c:v>
                </c:pt>
                <c:pt idx="3070">
                  <c:v>-12384395.244739</c:v>
                </c:pt>
                <c:pt idx="3071">
                  <c:v>-12380920.305656008</c:v>
                </c:pt>
                <c:pt idx="3072">
                  <c:v>-12377443.786099993</c:v>
                </c:pt>
                <c:pt idx="3073">
                  <c:v>-12373965.686579995</c:v>
                </c:pt>
                <c:pt idx="3074">
                  <c:v>-12370486.007603999</c:v>
                </c:pt>
                <c:pt idx="3075">
                  <c:v>-12367004.749679994</c:v>
                </c:pt>
                <c:pt idx="3076">
                  <c:v>-12363521.913316</c:v>
                </c:pt>
                <c:pt idx="3077">
                  <c:v>-12360037.499019004</c:v>
                </c:pt>
                <c:pt idx="3078">
                  <c:v>-12356551.50729599</c:v>
                </c:pt>
                <c:pt idx="3079">
                  <c:v>-12353063.938655</c:v>
                </c:pt>
                <c:pt idx="3080">
                  <c:v>-12349574.793602007</c:v>
                </c:pt>
                <c:pt idx="3081">
                  <c:v>-12346084.072643008</c:v>
                </c:pt>
                <c:pt idx="3082">
                  <c:v>-12342591.776283994</c:v>
                </c:pt>
                <c:pt idx="3083">
                  <c:v>-12339097.905032005</c:v>
                </c:pt>
                <c:pt idx="3084">
                  <c:v>-12335602.459391</c:v>
                </c:pt>
                <c:pt idx="3085">
                  <c:v>-12332105.439866994</c:v>
                </c:pt>
                <c:pt idx="3086">
                  <c:v>-12328606.846964991</c:v>
                </c:pt>
                <c:pt idx="3087">
                  <c:v>-12325106.681189002</c:v>
                </c:pt>
                <c:pt idx="3088">
                  <c:v>-12321604.943043999</c:v>
                </c:pt>
                <c:pt idx="3089">
                  <c:v>-12318101.633034995</c:v>
                </c:pt>
                <c:pt idx="3090">
                  <c:v>-12314596.751664</c:v>
                </c:pt>
                <c:pt idx="3091">
                  <c:v>-12311090.299435988</c:v>
                </c:pt>
                <c:pt idx="3092">
                  <c:v>-12307582.276853004</c:v>
                </c:pt>
                <c:pt idx="3093">
                  <c:v>-12304072.684420001</c:v>
                </c:pt>
                <c:pt idx="3094">
                  <c:v>-12300561.522638002</c:v>
                </c:pt>
                <c:pt idx="3095">
                  <c:v>-12297048.79201</c:v>
                </c:pt>
                <c:pt idx="3096">
                  <c:v>-12293534.493039006</c:v>
                </c:pt>
                <c:pt idx="3097">
                  <c:v>-12290018.626225989</c:v>
                </c:pt>
                <c:pt idx="3098">
                  <c:v>-12286501.192073002</c:v>
                </c:pt>
                <c:pt idx="3099">
                  <c:v>-12282982.191081</c:v>
                </c:pt>
                <c:pt idx="3100">
                  <c:v>-12279461.623752005</c:v>
                </c:pt>
                <c:pt idx="3101">
                  <c:v>-12275939.490587</c:v>
                </c:pt>
                <c:pt idx="3102">
                  <c:v>-12272415.792084994</c:v>
                </c:pt>
                <c:pt idx="3103">
                  <c:v>-12268890.528748</c:v>
                </c:pt>
                <c:pt idx="3104">
                  <c:v>-12265363.701075001</c:v>
                </c:pt>
                <c:pt idx="3105">
                  <c:v>-12261835.309567001</c:v>
                </c:pt>
                <c:pt idx="3106">
                  <c:v>-12258305.35472301</c:v>
                </c:pt>
                <c:pt idx="3107">
                  <c:v>-12254773.837041</c:v>
                </c:pt>
                <c:pt idx="3108">
                  <c:v>-12251240.757022001</c:v>
                </c:pt>
                <c:pt idx="3109">
                  <c:v>-12247706.115163</c:v>
                </c:pt>
                <c:pt idx="3110">
                  <c:v>-12244169.911963999</c:v>
                </c:pt>
                <c:pt idx="3111">
                  <c:v>-12240632.147921991</c:v>
                </c:pt>
                <c:pt idx="3112">
                  <c:v>-12237092.823535994</c:v>
                </c:pt>
                <c:pt idx="3113">
                  <c:v>-12233551.939301994</c:v>
                </c:pt>
                <c:pt idx="3114">
                  <c:v>-12230009.495719008</c:v>
                </c:pt>
                <c:pt idx="3115">
                  <c:v>-12226465.493284</c:v>
                </c:pt>
                <c:pt idx="3116">
                  <c:v>-12222919.932492994</c:v>
                </c:pt>
                <c:pt idx="3117">
                  <c:v>-12219372.813844007</c:v>
                </c:pt>
                <c:pt idx="3118">
                  <c:v>-12215824.137832001</c:v>
                </c:pt>
                <c:pt idx="3119">
                  <c:v>-12212273.904953009</c:v>
                </c:pt>
                <c:pt idx="3120">
                  <c:v>-12208722.115704</c:v>
                </c:pt>
                <c:pt idx="3121">
                  <c:v>-12205168.770578993</c:v>
                </c:pt>
                <c:pt idx="3122">
                  <c:v>-12201613.870075</c:v>
                </c:pt>
                <c:pt idx="3123">
                  <c:v>-12198057.414686006</c:v>
                </c:pt>
                <c:pt idx="3124">
                  <c:v>-12194499.404906999</c:v>
                </c:pt>
                <c:pt idx="3125">
                  <c:v>-12190939.841233</c:v>
                </c:pt>
                <c:pt idx="3126">
                  <c:v>-12187378.724157</c:v>
                </c:pt>
                <c:pt idx="3127">
                  <c:v>-12183816.054175004</c:v>
                </c:pt>
                <c:pt idx="3128">
                  <c:v>-12180251.831777999</c:v>
                </c:pt>
                <c:pt idx="3129">
                  <c:v>-12176686.057461994</c:v>
                </c:pt>
                <c:pt idx="3130">
                  <c:v>-12173118.731719</c:v>
                </c:pt>
                <c:pt idx="3131">
                  <c:v>-12169549.855042009</c:v>
                </c:pt>
                <c:pt idx="3132">
                  <c:v>-12165979.427923994</c:v>
                </c:pt>
                <c:pt idx="3133">
                  <c:v>-12162407.450857006</c:v>
                </c:pt>
                <c:pt idx="3134">
                  <c:v>-12158833.924334001</c:v>
                </c:pt>
                <c:pt idx="3135">
                  <c:v>-12155258.848846</c:v>
                </c:pt>
                <c:pt idx="3136">
                  <c:v>-12151682.224885</c:v>
                </c:pt>
                <c:pt idx="3137">
                  <c:v>-12148104.052942006</c:v>
                </c:pt>
                <c:pt idx="3138">
                  <c:v>-12144524.333509</c:v>
                </c:pt>
                <c:pt idx="3139">
                  <c:v>-12140943.067077</c:v>
                </c:pt>
                <c:pt idx="3140">
                  <c:v>-12137360.254136</c:v>
                </c:pt>
                <c:pt idx="3141">
                  <c:v>-12133775.895176006</c:v>
                </c:pt>
                <c:pt idx="3142">
                  <c:v>-12130189.990688005</c:v>
                </c:pt>
                <c:pt idx="3143">
                  <c:v>-12126602.541161001</c:v>
                </c:pt>
                <c:pt idx="3144">
                  <c:v>-12123013.547085995</c:v>
                </c:pt>
                <c:pt idx="3145">
                  <c:v>-12119423.008951006</c:v>
                </c:pt>
                <c:pt idx="3146">
                  <c:v>-12115830.927244995</c:v>
                </c:pt>
                <c:pt idx="3147">
                  <c:v>-12112237.302459005</c:v>
                </c:pt>
                <c:pt idx="3148">
                  <c:v>-12108642.135079</c:v>
                </c:pt>
                <c:pt idx="3149">
                  <c:v>-12105045.425593995</c:v>
                </c:pt>
                <c:pt idx="3150">
                  <c:v>-12101447.174493995</c:v>
                </c:pt>
                <c:pt idx="3151">
                  <c:v>-12097847.382263999</c:v>
                </c:pt>
                <c:pt idx="3152">
                  <c:v>-12094246.049393993</c:v>
                </c:pt>
                <c:pt idx="3153">
                  <c:v>-12090643.176369995</c:v>
                </c:pt>
                <c:pt idx="3154">
                  <c:v>-12087038.763679005</c:v>
                </c:pt>
                <c:pt idx="3155">
                  <c:v>-12083432.811807999</c:v>
                </c:pt>
                <c:pt idx="3156">
                  <c:v>-12079825.321245</c:v>
                </c:pt>
                <c:pt idx="3157">
                  <c:v>-12076216.292473994</c:v>
                </c:pt>
                <c:pt idx="3158">
                  <c:v>-12072605.725982999</c:v>
                </c:pt>
                <c:pt idx="3159">
                  <c:v>-12068993.622257</c:v>
                </c:pt>
                <c:pt idx="3160">
                  <c:v>-12065379.981782008</c:v>
                </c:pt>
                <c:pt idx="3161">
                  <c:v>-12061764.805043008</c:v>
                </c:pt>
                <c:pt idx="3162">
                  <c:v>-12058148.09252499</c:v>
                </c:pt>
                <c:pt idx="3163">
                  <c:v>-12054529.844713008</c:v>
                </c:pt>
                <c:pt idx="3164">
                  <c:v>-12050910.062092002</c:v>
                </c:pt>
                <c:pt idx="3165">
                  <c:v>-12047288.745145001</c:v>
                </c:pt>
                <c:pt idx="3166">
                  <c:v>-12043665.894358005</c:v>
                </c:pt>
                <c:pt idx="3167">
                  <c:v>-12040041.510213999</c:v>
                </c:pt>
                <c:pt idx="3168">
                  <c:v>-12036415.593196001</c:v>
                </c:pt>
                <c:pt idx="3169">
                  <c:v>-12032788.143789006</c:v>
                </c:pt>
                <c:pt idx="3170">
                  <c:v>-12029159.162474001</c:v>
                </c:pt>
                <c:pt idx="3171">
                  <c:v>-12025528.649734991</c:v>
                </c:pt>
                <c:pt idx="3172">
                  <c:v>-12021896.606055001</c:v>
                </c:pt>
                <c:pt idx="3173">
                  <c:v>-12018263.031916</c:v>
                </c:pt>
                <c:pt idx="3174">
                  <c:v>-12014627.9278</c:v>
                </c:pt>
                <c:pt idx="3175">
                  <c:v>-12010991.294190001</c:v>
                </c:pt>
                <c:pt idx="3176">
                  <c:v>-12007353.131565988</c:v>
                </c:pt>
                <c:pt idx="3177">
                  <c:v>-12003713.440409994</c:v>
                </c:pt>
                <c:pt idx="3178">
                  <c:v>-12000072.221202994</c:v>
                </c:pt>
                <c:pt idx="3179">
                  <c:v>-11996429.474427</c:v>
                </c:pt>
                <c:pt idx="3180">
                  <c:v>-11992785.200560991</c:v>
                </c:pt>
                <c:pt idx="3181">
                  <c:v>-11989139.400087006</c:v>
                </c:pt>
                <c:pt idx="3182">
                  <c:v>-11985492.073485</c:v>
                </c:pt>
                <c:pt idx="3183">
                  <c:v>-11981843.221233994</c:v>
                </c:pt>
                <c:pt idx="3184">
                  <c:v>-11978192.843814</c:v>
                </c:pt>
                <c:pt idx="3185">
                  <c:v>-11974540.941705</c:v>
                </c:pt>
                <c:pt idx="3186">
                  <c:v>-11970887.515386</c:v>
                </c:pt>
                <c:pt idx="3187">
                  <c:v>-11967232.565337</c:v>
                </c:pt>
                <c:pt idx="3188">
                  <c:v>-11963576.092034994</c:v>
                </c:pt>
                <c:pt idx="3189">
                  <c:v>-11959918.095959006</c:v>
                </c:pt>
                <c:pt idx="3190">
                  <c:v>-11956258.577587994</c:v>
                </c:pt>
                <c:pt idx="3191">
                  <c:v>-11952597.53739999</c:v>
                </c:pt>
                <c:pt idx="3192">
                  <c:v>-11948934.975872008</c:v>
                </c:pt>
                <c:pt idx="3193">
                  <c:v>-11945270.893482005</c:v>
                </c:pt>
                <c:pt idx="3194">
                  <c:v>-11941605.290708</c:v>
                </c:pt>
                <c:pt idx="3195">
                  <c:v>-11937938.168025993</c:v>
                </c:pt>
                <c:pt idx="3196">
                  <c:v>-11934269.525914</c:v>
                </c:pt>
                <c:pt idx="3197">
                  <c:v>-11930599.36484801</c:v>
                </c:pt>
                <c:pt idx="3198">
                  <c:v>-11926927.685303999</c:v>
                </c:pt>
                <c:pt idx="3199">
                  <c:v>-11923254.487757999</c:v>
                </c:pt>
                <c:pt idx="3200">
                  <c:v>-11919579.772686999</c:v>
                </c:pt>
                <c:pt idx="3201">
                  <c:v>-11915903.540566988</c:v>
                </c:pt>
                <c:pt idx="3202">
                  <c:v>-11912225.791872</c:v>
                </c:pt>
                <c:pt idx="3203">
                  <c:v>-11908546.527078001</c:v>
                </c:pt>
                <c:pt idx="3204">
                  <c:v>-11904865.746658994</c:v>
                </c:pt>
                <c:pt idx="3205">
                  <c:v>-11901183.451091999</c:v>
                </c:pt>
                <c:pt idx="3206">
                  <c:v>-11897499.640849</c:v>
                </c:pt>
                <c:pt idx="3207">
                  <c:v>-11893814.316405995</c:v>
                </c:pt>
                <c:pt idx="3208">
                  <c:v>-11890127.478235994</c:v>
                </c:pt>
                <c:pt idx="3209">
                  <c:v>-11886439.126813997</c:v>
                </c:pt>
                <c:pt idx="3210">
                  <c:v>-11882749.262612006</c:v>
                </c:pt>
                <c:pt idx="3211">
                  <c:v>-11879057.886104994</c:v>
                </c:pt>
                <c:pt idx="3212">
                  <c:v>-11875364.997765001</c:v>
                </c:pt>
                <c:pt idx="3213">
                  <c:v>-11871670.598065993</c:v>
                </c:pt>
                <c:pt idx="3214">
                  <c:v>-11867974.687479001</c:v>
                </c:pt>
                <c:pt idx="3215">
                  <c:v>-11864277.266477993</c:v>
                </c:pt>
                <c:pt idx="3216">
                  <c:v>-11860578.335534001</c:v>
                </c:pt>
                <c:pt idx="3217">
                  <c:v>-11856877.89512</c:v>
                </c:pt>
                <c:pt idx="3218">
                  <c:v>-11853175.945707999</c:v>
                </c:pt>
                <c:pt idx="3219">
                  <c:v>-11849472.487768</c:v>
                </c:pt>
                <c:pt idx="3220">
                  <c:v>-11845767.521771999</c:v>
                </c:pt>
                <c:pt idx="3221">
                  <c:v>-11842061.048191991</c:v>
                </c:pt>
                <c:pt idx="3222">
                  <c:v>-11838353.067496993</c:v>
                </c:pt>
                <c:pt idx="3223">
                  <c:v>-11834643.580158999</c:v>
                </c:pt>
                <c:pt idx="3224">
                  <c:v>-11830932.586648</c:v>
                </c:pt>
                <c:pt idx="3225">
                  <c:v>-11827220.08743499</c:v>
                </c:pt>
                <c:pt idx="3226">
                  <c:v>-11823506.082988005</c:v>
                </c:pt>
                <c:pt idx="3227">
                  <c:v>-11819790.573779006</c:v>
                </c:pt>
                <c:pt idx="3228">
                  <c:v>-11816073.560275</c:v>
                </c:pt>
                <c:pt idx="3229">
                  <c:v>-11812355.042947</c:v>
                </c:pt>
                <c:pt idx="3230">
                  <c:v>-11808635.022263994</c:v>
                </c:pt>
                <c:pt idx="3231">
                  <c:v>-11804913.498694001</c:v>
                </c:pt>
                <c:pt idx="3232">
                  <c:v>-11801190.472705999</c:v>
                </c:pt>
                <c:pt idx="3233">
                  <c:v>-11797465.944769002</c:v>
                </c:pt>
                <c:pt idx="3234">
                  <c:v>-11793739.915349999</c:v>
                </c:pt>
                <c:pt idx="3235">
                  <c:v>-11790012.384917006</c:v>
                </c:pt>
                <c:pt idx="3236">
                  <c:v>-11786283.353938006</c:v>
                </c:pt>
                <c:pt idx="3237">
                  <c:v>-11782552.822881006</c:v>
                </c:pt>
                <c:pt idx="3238">
                  <c:v>-11778820.792212</c:v>
                </c:pt>
                <c:pt idx="3239">
                  <c:v>-11775087.262398994</c:v>
                </c:pt>
                <c:pt idx="3240">
                  <c:v>-11771352.233909</c:v>
                </c:pt>
                <c:pt idx="3241">
                  <c:v>-11767615.707207993</c:v>
                </c:pt>
                <c:pt idx="3242">
                  <c:v>-11763877.682762004</c:v>
                </c:pt>
                <c:pt idx="3243">
                  <c:v>-11760138.161038</c:v>
                </c:pt>
                <c:pt idx="3244">
                  <c:v>-11756397.142500993</c:v>
                </c:pt>
                <c:pt idx="3245">
                  <c:v>-11752654.627618</c:v>
                </c:pt>
                <c:pt idx="3246">
                  <c:v>-11748910.616853002</c:v>
                </c:pt>
                <c:pt idx="3247">
                  <c:v>-11745165.110672006</c:v>
                </c:pt>
                <c:pt idx="3248">
                  <c:v>-11741418.109540001</c:v>
                </c:pt>
                <c:pt idx="3249">
                  <c:v>-11737669.613922</c:v>
                </c:pt>
                <c:pt idx="3250">
                  <c:v>-11733919.624282002</c:v>
                </c:pt>
                <c:pt idx="3251">
                  <c:v>-11730168.141085001</c:v>
                </c:pt>
                <c:pt idx="3252">
                  <c:v>-11726415.164795</c:v>
                </c:pt>
                <c:pt idx="3253">
                  <c:v>-11722660.695875</c:v>
                </c:pt>
                <c:pt idx="3254">
                  <c:v>-11718904.734789999</c:v>
                </c:pt>
                <c:pt idx="3255">
                  <c:v>-11715147.282004001</c:v>
                </c:pt>
                <c:pt idx="3256">
                  <c:v>-11711388.337978</c:v>
                </c:pt>
                <c:pt idx="3257">
                  <c:v>-11707627.903177002</c:v>
                </c:pt>
                <c:pt idx="3258">
                  <c:v>-11703865.978063</c:v>
                </c:pt>
                <c:pt idx="3259">
                  <c:v>-11700102.563100006</c:v>
                </c:pt>
                <c:pt idx="3260">
                  <c:v>-11696337.658748006</c:v>
                </c:pt>
                <c:pt idx="3261">
                  <c:v>-11692571.265471</c:v>
                </c:pt>
                <c:pt idx="3262">
                  <c:v>-11688803.383731006</c:v>
                </c:pt>
                <c:pt idx="3263">
                  <c:v>-11685034.013989005</c:v>
                </c:pt>
                <c:pt idx="3264">
                  <c:v>-11681263.156707</c:v>
                </c:pt>
                <c:pt idx="3265">
                  <c:v>-11677490.812346</c:v>
                </c:pt>
                <c:pt idx="3266">
                  <c:v>-11673716.981366994</c:v>
                </c:pt>
                <c:pt idx="3267">
                  <c:v>-11669941.664232004</c:v>
                </c:pt>
                <c:pt idx="3268">
                  <c:v>-11666164.861400999</c:v>
                </c:pt>
                <c:pt idx="3269">
                  <c:v>-11662386.573334994</c:v>
                </c:pt>
                <c:pt idx="3270">
                  <c:v>-11658606.800493</c:v>
                </c:pt>
                <c:pt idx="3271">
                  <c:v>-11654825.543337001</c:v>
                </c:pt>
                <c:pt idx="3272">
                  <c:v>-11651042.802324994</c:v>
                </c:pt>
                <c:pt idx="3273">
                  <c:v>-11647258.577918002</c:v>
                </c:pt>
                <c:pt idx="3274">
                  <c:v>-11643472.870573999</c:v>
                </c:pt>
                <c:pt idx="3275">
                  <c:v>-11639685.680754</c:v>
                </c:pt>
                <c:pt idx="3276">
                  <c:v>-11635897.008916</c:v>
                </c:pt>
                <c:pt idx="3277">
                  <c:v>-11632106.855519006</c:v>
                </c:pt>
                <c:pt idx="3278">
                  <c:v>-11628315.221020993</c:v>
                </c:pt>
                <c:pt idx="3279">
                  <c:v>-11624522.105882006</c:v>
                </c:pt>
                <c:pt idx="3280">
                  <c:v>-11620727.510559</c:v>
                </c:pt>
                <c:pt idx="3281">
                  <c:v>-11616931.43551</c:v>
                </c:pt>
                <c:pt idx="3282">
                  <c:v>-11613133.881192002</c:v>
                </c:pt>
                <c:pt idx="3283">
                  <c:v>-11609334.848064991</c:v>
                </c:pt>
                <c:pt idx="3284">
                  <c:v>-11605534.336583994</c:v>
                </c:pt>
                <c:pt idx="3285">
                  <c:v>-11601732.347208001</c:v>
                </c:pt>
                <c:pt idx="3286">
                  <c:v>-11597928.880392</c:v>
                </c:pt>
                <c:pt idx="3287">
                  <c:v>-11594123.936593991</c:v>
                </c:pt>
                <c:pt idx="3288">
                  <c:v>-11590317.516271001</c:v>
                </c:pt>
                <c:pt idx="3289">
                  <c:v>-11586509.619878</c:v>
                </c:pt>
                <c:pt idx="3290">
                  <c:v>-11582700.247870993</c:v>
                </c:pt>
                <c:pt idx="3291">
                  <c:v>-11578889.400707999</c:v>
                </c:pt>
                <c:pt idx="3292">
                  <c:v>-11575077.078841999</c:v>
                </c:pt>
                <c:pt idx="3293">
                  <c:v>-11571263.282731</c:v>
                </c:pt>
                <c:pt idx="3294">
                  <c:v>-11567448.012829</c:v>
                </c:pt>
                <c:pt idx="3295">
                  <c:v>-11563631.269590991</c:v>
                </c:pt>
                <c:pt idx="3296">
                  <c:v>-11559813.053471999</c:v>
                </c:pt>
                <c:pt idx="3297">
                  <c:v>-11555993.364926999</c:v>
                </c:pt>
                <c:pt idx="3298">
                  <c:v>-11552172.20441</c:v>
                </c:pt>
                <c:pt idx="3299">
                  <c:v>-11548349.572376</c:v>
                </c:pt>
                <c:pt idx="3300">
                  <c:v>-11544525.469279002</c:v>
                </c:pt>
                <c:pt idx="3301">
                  <c:v>-11540699.895572999</c:v>
                </c:pt>
                <c:pt idx="3302">
                  <c:v>-11536872.851710008</c:v>
                </c:pt>
                <c:pt idx="3303">
                  <c:v>-11533044.338145994</c:v>
                </c:pt>
                <c:pt idx="3304">
                  <c:v>-11529214.355332006</c:v>
                </c:pt>
                <c:pt idx="3305">
                  <c:v>-11525382.903723005</c:v>
                </c:pt>
                <c:pt idx="3306">
                  <c:v>-11521549.983770005</c:v>
                </c:pt>
                <c:pt idx="3307">
                  <c:v>-11517715.595928</c:v>
                </c:pt>
                <c:pt idx="3308">
                  <c:v>-11513879.740646994</c:v>
                </c:pt>
                <c:pt idx="3309">
                  <c:v>-11510042.418381</c:v>
                </c:pt>
                <c:pt idx="3310">
                  <c:v>-11506203.629581001</c:v>
                </c:pt>
                <c:pt idx="3311">
                  <c:v>-11502363.374700008</c:v>
                </c:pt>
                <c:pt idx="3312">
                  <c:v>-11498521.654189005</c:v>
                </c:pt>
                <c:pt idx="3313">
                  <c:v>-11494678.468499994</c:v>
                </c:pt>
                <c:pt idx="3314">
                  <c:v>-11490833.818082999</c:v>
                </c:pt>
                <c:pt idx="3315">
                  <c:v>-11486987.703389999</c:v>
                </c:pt>
                <c:pt idx="3316">
                  <c:v>-11483140.124872006</c:v>
                </c:pt>
                <c:pt idx="3317">
                  <c:v>-11479291.082979999</c:v>
                </c:pt>
                <c:pt idx="3318">
                  <c:v>-11475440.578163994</c:v>
                </c:pt>
                <c:pt idx="3319">
                  <c:v>-11471588.610873999</c:v>
                </c:pt>
                <c:pt idx="3320">
                  <c:v>-11467735.181561001</c:v>
                </c:pt>
                <c:pt idx="3321">
                  <c:v>-11463880.290673999</c:v>
                </c:pt>
                <c:pt idx="3322">
                  <c:v>-11460023.938663</c:v>
                </c:pt>
                <c:pt idx="3323">
                  <c:v>-11456166.125978</c:v>
                </c:pt>
                <c:pt idx="3324">
                  <c:v>-11452306.853066999</c:v>
                </c:pt>
                <c:pt idx="3325">
                  <c:v>-11448446.120381</c:v>
                </c:pt>
                <c:pt idx="3326">
                  <c:v>-11444583.928367993</c:v>
                </c:pt>
                <c:pt idx="3327">
                  <c:v>-11440720.27747599</c:v>
                </c:pt>
                <c:pt idx="3328">
                  <c:v>-11436855.168155</c:v>
                </c:pt>
                <c:pt idx="3329">
                  <c:v>-11432988.600853005</c:v>
                </c:pt>
                <c:pt idx="3330">
                  <c:v>-11429120.576017</c:v>
                </c:pt>
                <c:pt idx="3331">
                  <c:v>-11425251.094095994</c:v>
                </c:pt>
                <c:pt idx="3332">
                  <c:v>-11421380.155538</c:v>
                </c:pt>
                <c:pt idx="3333">
                  <c:v>-11417507.76079</c:v>
                </c:pt>
                <c:pt idx="3334">
                  <c:v>-11413633.9103</c:v>
                </c:pt>
                <c:pt idx="3335">
                  <c:v>-11409758.604513999</c:v>
                </c:pt>
                <c:pt idx="3336">
                  <c:v>-11405881.843880005</c:v>
                </c:pt>
                <c:pt idx="3337">
                  <c:v>-11402003.628845001</c:v>
                </c:pt>
                <c:pt idx="3338">
                  <c:v>-11398123.959856005</c:v>
                </c:pt>
                <c:pt idx="3339">
                  <c:v>-11394242.837358</c:v>
                </c:pt>
                <c:pt idx="3340">
                  <c:v>-11390360.261798</c:v>
                </c:pt>
                <c:pt idx="3341">
                  <c:v>-11386476.233622</c:v>
                </c:pt>
                <c:pt idx="3342">
                  <c:v>-11382590.753276</c:v>
                </c:pt>
                <c:pt idx="3343">
                  <c:v>-11378703.821204994</c:v>
                </c:pt>
                <c:pt idx="3344">
                  <c:v>-11374815.437856</c:v>
                </c:pt>
                <c:pt idx="3345">
                  <c:v>-11370925.603673005</c:v>
                </c:pt>
                <c:pt idx="3346">
                  <c:v>-11367034.319102</c:v>
                </c:pt>
                <c:pt idx="3347">
                  <c:v>-11363141.584587</c:v>
                </c:pt>
                <c:pt idx="3348">
                  <c:v>-11359247.400574001</c:v>
                </c:pt>
                <c:pt idx="3349">
                  <c:v>-11355351.767506991</c:v>
                </c:pt>
                <c:pt idx="3350">
                  <c:v>-11351454.685829002</c:v>
                </c:pt>
                <c:pt idx="3351">
                  <c:v>-11347556.155987006</c:v>
                </c:pt>
                <c:pt idx="3352">
                  <c:v>-11343656.178421993</c:v>
                </c:pt>
                <c:pt idx="3353">
                  <c:v>-11339754.75358</c:v>
                </c:pt>
                <c:pt idx="3354">
                  <c:v>-11335851.881904</c:v>
                </c:pt>
                <c:pt idx="3355">
                  <c:v>-11331947.563836999</c:v>
                </c:pt>
                <c:pt idx="3356">
                  <c:v>-11328041.799822994</c:v>
                </c:pt>
                <c:pt idx="3357">
                  <c:v>-11324134.590305001</c:v>
                </c:pt>
                <c:pt idx="3358">
                  <c:v>-11320225.935725</c:v>
                </c:pt>
                <c:pt idx="3359">
                  <c:v>-11316315.836525992</c:v>
                </c:pt>
                <c:pt idx="3360">
                  <c:v>-11312404.293152004</c:v>
                </c:pt>
                <c:pt idx="3361">
                  <c:v>-11308491.306043006</c:v>
                </c:pt>
                <c:pt idx="3362">
                  <c:v>-11304576.875643011</c:v>
                </c:pt>
                <c:pt idx="3363">
                  <c:v>-11300661.002393</c:v>
                </c:pt>
                <c:pt idx="3364">
                  <c:v>-11296743.686736001</c:v>
                </c:pt>
                <c:pt idx="3365">
                  <c:v>-11292824.929112</c:v>
                </c:pt>
                <c:pt idx="3366">
                  <c:v>-11288904.729963994</c:v>
                </c:pt>
                <c:pt idx="3367">
                  <c:v>-11284983.089732002</c:v>
                </c:pt>
                <c:pt idx="3368">
                  <c:v>-11281060.008858006</c:v>
                </c:pt>
                <c:pt idx="3369">
                  <c:v>-11277135.487782005</c:v>
                </c:pt>
                <c:pt idx="3370">
                  <c:v>-11273209.526946001</c:v>
                </c:pt>
                <c:pt idx="3371">
                  <c:v>-11269282.126789</c:v>
                </c:pt>
                <c:pt idx="3372">
                  <c:v>-11265353.287752002</c:v>
                </c:pt>
                <c:pt idx="3373">
                  <c:v>-11261423.010275993</c:v>
                </c:pt>
                <c:pt idx="3374">
                  <c:v>-11257491.2948</c:v>
                </c:pt>
                <c:pt idx="3375">
                  <c:v>-11253558.141763994</c:v>
                </c:pt>
                <c:pt idx="3376">
                  <c:v>-11249623.551608006</c:v>
                </c:pt>
                <c:pt idx="3377">
                  <c:v>-11245687.524770999</c:v>
                </c:pt>
                <c:pt idx="3378">
                  <c:v>-11241750.061693005</c:v>
                </c:pt>
                <c:pt idx="3379">
                  <c:v>-11237811.162812006</c:v>
                </c:pt>
                <c:pt idx="3380">
                  <c:v>-11233870.828567993</c:v>
                </c:pt>
                <c:pt idx="3381">
                  <c:v>-11229929.0594</c:v>
                </c:pt>
                <c:pt idx="3382">
                  <c:v>-11225985.855745008</c:v>
                </c:pt>
                <c:pt idx="3383">
                  <c:v>-11222041.218043</c:v>
                </c:pt>
                <c:pt idx="3384">
                  <c:v>-11218095.146730995</c:v>
                </c:pt>
                <c:pt idx="3385">
                  <c:v>-11214147.642247993</c:v>
                </c:pt>
                <c:pt idx="3386">
                  <c:v>-11210198.705031</c:v>
                </c:pt>
                <c:pt idx="3387">
                  <c:v>-11206248.335519006</c:v>
                </c:pt>
                <c:pt idx="3388">
                  <c:v>-11202296.534148</c:v>
                </c:pt>
                <c:pt idx="3389">
                  <c:v>-11198343.301356999</c:v>
                </c:pt>
                <c:pt idx="3390">
                  <c:v>-11194388.637581993</c:v>
                </c:pt>
                <c:pt idx="3391">
                  <c:v>-11190432.543260001</c:v>
                </c:pt>
                <c:pt idx="3392">
                  <c:v>-11186475.018828994</c:v>
                </c:pt>
                <c:pt idx="3393">
                  <c:v>-11182516.064724</c:v>
                </c:pt>
                <c:pt idx="3394">
                  <c:v>-11178555.681382</c:v>
                </c:pt>
                <c:pt idx="3395">
                  <c:v>-11174593.869240999</c:v>
                </c:pt>
                <c:pt idx="3396">
                  <c:v>-11170630.628734993</c:v>
                </c:pt>
                <c:pt idx="3397">
                  <c:v>-11166665.960301002</c:v>
                </c:pt>
                <c:pt idx="3398">
                  <c:v>-11162699.864374002</c:v>
                </c:pt>
                <c:pt idx="3399">
                  <c:v>-11158732.341391001</c:v>
                </c:pt>
                <c:pt idx="3400">
                  <c:v>-11154763.391786005</c:v>
                </c:pt>
                <c:pt idx="3401">
                  <c:v>-11150793.015995</c:v>
                </c:pt>
                <c:pt idx="3402">
                  <c:v>-11146821.214454001</c:v>
                </c:pt>
                <c:pt idx="3403">
                  <c:v>-11142847.98759599</c:v>
                </c:pt>
                <c:pt idx="3404">
                  <c:v>-11138873.335858006</c:v>
                </c:pt>
                <c:pt idx="3405">
                  <c:v>-11134897.259672999</c:v>
                </c:pt>
                <c:pt idx="3406">
                  <c:v>-11130919.759475995</c:v>
                </c:pt>
                <c:pt idx="3407">
                  <c:v>-11126940.835701006</c:v>
                </c:pt>
                <c:pt idx="3408">
                  <c:v>-11122960.488782005</c:v>
                </c:pt>
                <c:pt idx="3409">
                  <c:v>-11118978.719153997</c:v>
                </c:pt>
                <c:pt idx="3410">
                  <c:v>-11114995.527248994</c:v>
                </c:pt>
                <c:pt idx="3411">
                  <c:v>-11111010.913502</c:v>
                </c:pt>
                <c:pt idx="3412">
                  <c:v>-11107024.878347</c:v>
                </c:pt>
                <c:pt idx="3413">
                  <c:v>-11103037.422215</c:v>
                </c:pt>
                <c:pt idx="3414">
                  <c:v>-11099048.545542</c:v>
                </c:pt>
                <c:pt idx="3415">
                  <c:v>-11095058.248757994</c:v>
                </c:pt>
                <c:pt idx="3416">
                  <c:v>-11091066.532298001</c:v>
                </c:pt>
                <c:pt idx="3417">
                  <c:v>-11087073.396593994</c:v>
                </c:pt>
                <c:pt idx="3418">
                  <c:v>-11083078.842077</c:v>
                </c:pt>
                <c:pt idx="3419">
                  <c:v>-11079082.869182006</c:v>
                </c:pt>
                <c:pt idx="3420">
                  <c:v>-11075085.478339</c:v>
                </c:pt>
                <c:pt idx="3421">
                  <c:v>-11071086.669980004</c:v>
                </c:pt>
                <c:pt idx="3422">
                  <c:v>-11067086.444537994</c:v>
                </c:pt>
                <c:pt idx="3423">
                  <c:v>-11063084.802444</c:v>
                </c:pt>
                <c:pt idx="3424">
                  <c:v>-11059081.744129995</c:v>
                </c:pt>
                <c:pt idx="3425">
                  <c:v>-11055077.270025993</c:v>
                </c:pt>
                <c:pt idx="3426">
                  <c:v>-11051071.380563999</c:v>
                </c:pt>
                <c:pt idx="3427">
                  <c:v>-11047064.076176001</c:v>
                </c:pt>
                <c:pt idx="3428">
                  <c:v>-11043055.35729</c:v>
                </c:pt>
                <c:pt idx="3429">
                  <c:v>-11039045.224339994</c:v>
                </c:pt>
                <c:pt idx="3430">
                  <c:v>-11035033.677754</c:v>
                </c:pt>
                <c:pt idx="3431">
                  <c:v>-11031020.717963001</c:v>
                </c:pt>
                <c:pt idx="3432">
                  <c:v>-11027006.345396994</c:v>
                </c:pt>
                <c:pt idx="3433">
                  <c:v>-11022990.560487</c:v>
                </c:pt>
                <c:pt idx="3434">
                  <c:v>-11018973.363662008</c:v>
                </c:pt>
                <c:pt idx="3435">
                  <c:v>-11014954.755352005</c:v>
                </c:pt>
                <c:pt idx="3436">
                  <c:v>-11010934.735987</c:v>
                </c:pt>
                <c:pt idx="3437">
                  <c:v>-11006913.305995002</c:v>
                </c:pt>
                <c:pt idx="3438">
                  <c:v>-11002890.465806006</c:v>
                </c:pt>
                <c:pt idx="3439">
                  <c:v>-10998866.215848999</c:v>
                </c:pt>
                <c:pt idx="3440">
                  <c:v>-10994840.556554001</c:v>
                </c:pt>
                <c:pt idx="3441">
                  <c:v>-10990813.488348</c:v>
                </c:pt>
                <c:pt idx="3442">
                  <c:v>-10986785.01166</c:v>
                </c:pt>
                <c:pt idx="3443">
                  <c:v>-10982755.126918994</c:v>
                </c:pt>
                <c:pt idx="3444">
                  <c:v>-10978723.834551999</c:v>
                </c:pt>
                <c:pt idx="3445">
                  <c:v>-10974691.134989006</c:v>
                </c:pt>
                <c:pt idx="3446">
                  <c:v>-10970657.028657002</c:v>
                </c:pt>
                <c:pt idx="3447">
                  <c:v>-10966621.515984004</c:v>
                </c:pt>
                <c:pt idx="3448">
                  <c:v>-10962584.59739699</c:v>
                </c:pt>
                <c:pt idx="3449">
                  <c:v>-10958546.273323994</c:v>
                </c:pt>
                <c:pt idx="3450">
                  <c:v>-10954506.544191994</c:v>
                </c:pt>
                <c:pt idx="3451">
                  <c:v>-10950465.410428001</c:v>
                </c:pt>
                <c:pt idx="3452">
                  <c:v>-10946422.87246</c:v>
                </c:pt>
                <c:pt idx="3453">
                  <c:v>-10942378.930715</c:v>
                </c:pt>
                <c:pt idx="3454">
                  <c:v>-10938333.585618006</c:v>
                </c:pt>
                <c:pt idx="3455">
                  <c:v>-10934286.837596988</c:v>
                </c:pt>
                <c:pt idx="3456">
                  <c:v>-10930238.687077994</c:v>
                </c:pt>
                <c:pt idx="3457">
                  <c:v>-10926189.134486994</c:v>
                </c:pt>
                <c:pt idx="3458">
                  <c:v>-10922138.180251</c:v>
                </c:pt>
                <c:pt idx="3459">
                  <c:v>-10918085.824794</c:v>
                </c:pt>
                <c:pt idx="3460">
                  <c:v>-10914032.068543999</c:v>
                </c:pt>
                <c:pt idx="3461">
                  <c:v>-10909976.911924994</c:v>
                </c:pt>
                <c:pt idx="3462">
                  <c:v>-10905920.355364</c:v>
                </c:pt>
                <c:pt idx="3463">
                  <c:v>-10901862.399285</c:v>
                </c:pt>
                <c:pt idx="3464">
                  <c:v>-10897803.044113999</c:v>
                </c:pt>
                <c:pt idx="3465">
                  <c:v>-10893742.290275993</c:v>
                </c:pt>
                <c:pt idx="3466">
                  <c:v>-10889680.138194991</c:v>
                </c:pt>
                <c:pt idx="3467">
                  <c:v>-10885616.588296993</c:v>
                </c:pt>
                <c:pt idx="3468">
                  <c:v>-10881551.641004993</c:v>
                </c:pt>
                <c:pt idx="3469">
                  <c:v>-10877485.296744995</c:v>
                </c:pt>
                <c:pt idx="3470">
                  <c:v>-10873417.555941008</c:v>
                </c:pt>
                <c:pt idx="3471">
                  <c:v>-10869348.419016</c:v>
                </c:pt>
                <c:pt idx="3472">
                  <c:v>-10865277.886395993</c:v>
                </c:pt>
                <c:pt idx="3473">
                  <c:v>-10861205.958503</c:v>
                </c:pt>
                <c:pt idx="3474">
                  <c:v>-10857132.635761</c:v>
                </c:pt>
                <c:pt idx="3475">
                  <c:v>-10853057.918593995</c:v>
                </c:pt>
                <c:pt idx="3476">
                  <c:v>-10848981.807425991</c:v>
                </c:pt>
                <c:pt idx="3477">
                  <c:v>-10844904.302679006</c:v>
                </c:pt>
                <c:pt idx="3478">
                  <c:v>-10840825.404777005</c:v>
                </c:pt>
                <c:pt idx="3479">
                  <c:v>-10836745.114142004</c:v>
                </c:pt>
                <c:pt idx="3480">
                  <c:v>-10832663.431198001</c:v>
                </c:pt>
                <c:pt idx="3481">
                  <c:v>-10828580.356366994</c:v>
                </c:pt>
                <c:pt idx="3482">
                  <c:v>-10824495.890071999</c:v>
                </c:pt>
                <c:pt idx="3483">
                  <c:v>-10820410.032734994</c:v>
                </c:pt>
                <c:pt idx="3484">
                  <c:v>-10816322.784778006</c:v>
                </c:pt>
                <c:pt idx="3485">
                  <c:v>-10812234.146623001</c:v>
                </c:pt>
                <c:pt idx="3486">
                  <c:v>-10808144.118691994</c:v>
                </c:pt>
                <c:pt idx="3487">
                  <c:v>-10804052.701408001</c:v>
                </c:pt>
                <c:pt idx="3488">
                  <c:v>-10799959.895191004</c:v>
                </c:pt>
                <c:pt idx="3489">
                  <c:v>-10795865.700463995</c:v>
                </c:pt>
                <c:pt idx="3490">
                  <c:v>-10791770.117647</c:v>
                </c:pt>
                <c:pt idx="3491">
                  <c:v>-10787673.147162991</c:v>
                </c:pt>
                <c:pt idx="3492">
                  <c:v>-10783574.789430993</c:v>
                </c:pt>
                <c:pt idx="3493">
                  <c:v>-10779475.044872999</c:v>
                </c:pt>
                <c:pt idx="3494">
                  <c:v>-10775373.913910005</c:v>
                </c:pt>
                <c:pt idx="3495">
                  <c:v>-10771271.396962</c:v>
                </c:pt>
                <c:pt idx="3496">
                  <c:v>-10767167.494449999</c:v>
                </c:pt>
                <c:pt idx="3497">
                  <c:v>-10763062.206793994</c:v>
                </c:pt>
                <c:pt idx="3498">
                  <c:v>-10758955.534414994</c:v>
                </c:pt>
                <c:pt idx="3499">
                  <c:v>-10754847.477732006</c:v>
                </c:pt>
                <c:pt idx="3500">
                  <c:v>-10750738.037165988</c:v>
                </c:pt>
                <c:pt idx="3501">
                  <c:v>-10746627.213137001</c:v>
                </c:pt>
                <c:pt idx="3502">
                  <c:v>-10742515.006062994</c:v>
                </c:pt>
                <c:pt idx="3503">
                  <c:v>-10738401.416364988</c:v>
                </c:pt>
                <c:pt idx="3504">
                  <c:v>-10734286.444461994</c:v>
                </c:pt>
                <c:pt idx="3505">
                  <c:v>-10730170.090774</c:v>
                </c:pt>
                <c:pt idx="3506">
                  <c:v>-10726052.355719011</c:v>
                </c:pt>
                <c:pt idx="3507">
                  <c:v>-10721933.239716001</c:v>
                </c:pt>
                <c:pt idx="3508">
                  <c:v>-10717812.743184995</c:v>
                </c:pt>
                <c:pt idx="3509">
                  <c:v>-10713690.866543002</c:v>
                </c:pt>
                <c:pt idx="3510">
                  <c:v>-10709567.61021</c:v>
                </c:pt>
                <c:pt idx="3511">
                  <c:v>-10705442.974604005</c:v>
                </c:pt>
                <c:pt idx="3512">
                  <c:v>-10701316.960144</c:v>
                </c:pt>
                <c:pt idx="3513">
                  <c:v>-10697189.567247</c:v>
                </c:pt>
                <c:pt idx="3514">
                  <c:v>-10693060.79633099</c:v>
                </c:pt>
                <c:pt idx="3515">
                  <c:v>-10688930.647814993</c:v>
                </c:pt>
                <c:pt idx="3516">
                  <c:v>-10684799.122115994</c:v>
                </c:pt>
                <c:pt idx="3517">
                  <c:v>-10680666.219652006</c:v>
                </c:pt>
                <c:pt idx="3518">
                  <c:v>-10676531.94084</c:v>
                </c:pt>
                <c:pt idx="3519">
                  <c:v>-10672396.28609799</c:v>
                </c:pt>
                <c:pt idx="3520">
                  <c:v>-10668259.255842006</c:v>
                </c:pt>
                <c:pt idx="3521">
                  <c:v>-10664120.850491</c:v>
                </c:pt>
                <c:pt idx="3522">
                  <c:v>-10659981.070460994</c:v>
                </c:pt>
                <c:pt idx="3523">
                  <c:v>-10655839.916168001</c:v>
                </c:pt>
                <c:pt idx="3524">
                  <c:v>-10651697.38803</c:v>
                </c:pt>
                <c:pt idx="3525">
                  <c:v>-10647553.486462994</c:v>
                </c:pt>
                <c:pt idx="3526">
                  <c:v>-10643408.211883999</c:v>
                </c:pt>
                <c:pt idx="3527">
                  <c:v>-10639261.564708006</c:v>
                </c:pt>
                <c:pt idx="3528">
                  <c:v>-10635113.545352004</c:v>
                </c:pt>
                <c:pt idx="3529">
                  <c:v>-10630964.154232999</c:v>
                </c:pt>
                <c:pt idx="3530">
                  <c:v>-10626813.391765</c:v>
                </c:pt>
                <c:pt idx="3531">
                  <c:v>-10622661.25836499</c:v>
                </c:pt>
                <c:pt idx="3532">
                  <c:v>-10618507.754448</c:v>
                </c:pt>
                <c:pt idx="3533">
                  <c:v>-10614352.88043</c:v>
                </c:pt>
                <c:pt idx="3534">
                  <c:v>-10610196.636725988</c:v>
                </c:pt>
                <c:pt idx="3535">
                  <c:v>-10606039.023752006</c:v>
                </c:pt>
                <c:pt idx="3536">
                  <c:v>-10601880.041921994</c:v>
                </c:pt>
                <c:pt idx="3537">
                  <c:v>-10597719.691652006</c:v>
                </c:pt>
                <c:pt idx="3538">
                  <c:v>-10593557.973356999</c:v>
                </c:pt>
                <c:pt idx="3539">
                  <c:v>-10589394.88745</c:v>
                </c:pt>
                <c:pt idx="3540">
                  <c:v>-10585230.434348</c:v>
                </c:pt>
                <c:pt idx="3541">
                  <c:v>-10581064.614463994</c:v>
                </c:pt>
                <c:pt idx="3542">
                  <c:v>-10576897.428213</c:v>
                </c:pt>
                <c:pt idx="3543">
                  <c:v>-10572728.876009</c:v>
                </c:pt>
                <c:pt idx="3544">
                  <c:v>-10568558.958264994</c:v>
                </c:pt>
                <c:pt idx="3545">
                  <c:v>-10564387.675396994</c:v>
                </c:pt>
                <c:pt idx="3546">
                  <c:v>-10560215.027818</c:v>
                </c:pt>
                <c:pt idx="3547">
                  <c:v>-10556041.015941005</c:v>
                </c:pt>
                <c:pt idx="3548">
                  <c:v>-10551865.640180994</c:v>
                </c:pt>
                <c:pt idx="3549">
                  <c:v>-10547688.900951006</c:v>
                </c:pt>
                <c:pt idx="3550">
                  <c:v>-10543510.798663</c:v>
                </c:pt>
                <c:pt idx="3551">
                  <c:v>-10539331.333732005</c:v>
                </c:pt>
                <c:pt idx="3552">
                  <c:v>-10535150.506570995</c:v>
                </c:pt>
                <c:pt idx="3553">
                  <c:v>-10530968.317592001</c:v>
                </c:pt>
                <c:pt idx="3554">
                  <c:v>-10526784.767208001</c:v>
                </c:pt>
                <c:pt idx="3555">
                  <c:v>-10522599.855832009</c:v>
                </c:pt>
                <c:pt idx="3556">
                  <c:v>-10518413.583876999</c:v>
                </c:pt>
                <c:pt idx="3557">
                  <c:v>-10514225.951756008</c:v>
                </c:pt>
                <c:pt idx="3558">
                  <c:v>-10510036.959879005</c:v>
                </c:pt>
                <c:pt idx="3559">
                  <c:v>-10505846.608661</c:v>
                </c:pt>
                <c:pt idx="3560">
                  <c:v>-10501654.898512</c:v>
                </c:pt>
                <c:pt idx="3561">
                  <c:v>-10497461.829846</c:v>
                </c:pt>
                <c:pt idx="3562">
                  <c:v>-10493267.403073005</c:v>
                </c:pt>
                <c:pt idx="3563">
                  <c:v>-10489071.618605994</c:v>
                </c:pt>
                <c:pt idx="3564">
                  <c:v>-10484874.476856004</c:v>
                </c:pt>
                <c:pt idx="3565">
                  <c:v>-10480675.978235001</c:v>
                </c:pt>
                <c:pt idx="3566">
                  <c:v>-10476476.123155</c:v>
                </c:pt>
                <c:pt idx="3567">
                  <c:v>-10472274.912025001</c:v>
                </c:pt>
                <c:pt idx="3568">
                  <c:v>-10468072.345259005</c:v>
                </c:pt>
                <c:pt idx="3569">
                  <c:v>-10463868.423265994</c:v>
                </c:pt>
                <c:pt idx="3570">
                  <c:v>-10459663.146457991</c:v>
                </c:pt>
                <c:pt idx="3571">
                  <c:v>-10455456.515245</c:v>
                </c:pt>
                <c:pt idx="3572">
                  <c:v>-10451248.530038994</c:v>
                </c:pt>
                <c:pt idx="3573">
                  <c:v>-10447039.191249</c:v>
                </c:pt>
                <c:pt idx="3574">
                  <c:v>-10442828.499286</c:v>
                </c:pt>
                <c:pt idx="3575">
                  <c:v>-10438616.454561004</c:v>
                </c:pt>
                <c:pt idx="3576">
                  <c:v>-10434403.057484001</c:v>
                </c:pt>
                <c:pt idx="3577">
                  <c:v>-10430188.308464993</c:v>
                </c:pt>
                <c:pt idx="3578">
                  <c:v>-10425972.207913999</c:v>
                </c:pt>
                <c:pt idx="3579">
                  <c:v>-10421754.756239993</c:v>
                </c:pt>
                <c:pt idx="3580">
                  <c:v>-10417535.953854006</c:v>
                </c:pt>
                <c:pt idx="3581">
                  <c:v>-10413315.801166</c:v>
                </c:pt>
                <c:pt idx="3582">
                  <c:v>-10409094.298583994</c:v>
                </c:pt>
                <c:pt idx="3583">
                  <c:v>-10404871.446517993</c:v>
                </c:pt>
                <c:pt idx="3584">
                  <c:v>-10400647.245378001</c:v>
                </c:pt>
                <c:pt idx="3585">
                  <c:v>-10396421.695572</c:v>
                </c:pt>
                <c:pt idx="3586">
                  <c:v>-10392194.797510993</c:v>
                </c:pt>
                <c:pt idx="3587">
                  <c:v>-10387966.551602006</c:v>
                </c:pt>
                <c:pt idx="3588">
                  <c:v>-10383736.958254</c:v>
                </c:pt>
                <c:pt idx="3589">
                  <c:v>-10379506.017876994</c:v>
                </c:pt>
                <c:pt idx="3590">
                  <c:v>-10375273.73088</c:v>
                </c:pt>
                <c:pt idx="3591">
                  <c:v>-10371040.097669</c:v>
                </c:pt>
                <c:pt idx="3592">
                  <c:v>-10366805.118655</c:v>
                </c:pt>
                <c:pt idx="3593">
                  <c:v>-10362568.794244001</c:v>
                </c:pt>
                <c:pt idx="3594">
                  <c:v>-10358331.124846</c:v>
                </c:pt>
                <c:pt idx="3595">
                  <c:v>-10354092.110869</c:v>
                </c:pt>
                <c:pt idx="3596">
                  <c:v>-10349851.75272</c:v>
                </c:pt>
                <c:pt idx="3597">
                  <c:v>-10345610.050806999</c:v>
                </c:pt>
                <c:pt idx="3598">
                  <c:v>-10341367.005539</c:v>
                </c:pt>
                <c:pt idx="3599">
                  <c:v>-10337122.61732199</c:v>
                </c:pt>
                <c:pt idx="3600">
                  <c:v>-10332876.886563994</c:v>
                </c:pt>
                <c:pt idx="3601">
                  <c:v>-10328629.81367301</c:v>
                </c:pt>
                <c:pt idx="3602">
                  <c:v>-10324381.399056002</c:v>
                </c:pt>
                <c:pt idx="3603">
                  <c:v>-10320131.643119995</c:v>
                </c:pt>
                <c:pt idx="3604">
                  <c:v>-10315880.546271993</c:v>
                </c:pt>
                <c:pt idx="3605">
                  <c:v>-10311628.108919999</c:v>
                </c:pt>
                <c:pt idx="3606">
                  <c:v>-10307374.33147</c:v>
                </c:pt>
                <c:pt idx="3607">
                  <c:v>-10303119.214327993</c:v>
                </c:pt>
                <c:pt idx="3608">
                  <c:v>-10298862.757902</c:v>
                </c:pt>
                <c:pt idx="3609">
                  <c:v>-10294604.962599</c:v>
                </c:pt>
                <c:pt idx="3610">
                  <c:v>-10290345.828823</c:v>
                </c:pt>
                <c:pt idx="3611">
                  <c:v>-10286085.356983006</c:v>
                </c:pt>
                <c:pt idx="3612">
                  <c:v>-10281823.547483994</c:v>
                </c:pt>
                <c:pt idx="3613">
                  <c:v>-10277560.400731999</c:v>
                </c:pt>
                <c:pt idx="3614">
                  <c:v>-10273295.917133994</c:v>
                </c:pt>
                <c:pt idx="3615">
                  <c:v>-10269030.09709499</c:v>
                </c:pt>
                <c:pt idx="3616">
                  <c:v>-10264762.941020001</c:v>
                </c:pt>
                <c:pt idx="3617">
                  <c:v>-10260494.449317001</c:v>
                </c:pt>
                <c:pt idx="3618">
                  <c:v>-10256224.622389995</c:v>
                </c:pt>
                <c:pt idx="3619">
                  <c:v>-10251953.460645005</c:v>
                </c:pt>
                <c:pt idx="3620">
                  <c:v>-10247680.964488005</c:v>
                </c:pt>
                <c:pt idx="3621">
                  <c:v>-10243407.134323001</c:v>
                </c:pt>
                <c:pt idx="3622">
                  <c:v>-10239131.970555</c:v>
                </c:pt>
                <c:pt idx="3623">
                  <c:v>-10234855.473591</c:v>
                </c:pt>
                <c:pt idx="3624">
                  <c:v>-10230577.643835001</c:v>
                </c:pt>
                <c:pt idx="3625">
                  <c:v>-10226298.481691999</c:v>
                </c:pt>
                <c:pt idx="3626">
                  <c:v>-10222017.987565991</c:v>
                </c:pt>
                <c:pt idx="3627">
                  <c:v>-10217736.161862999</c:v>
                </c:pt>
                <c:pt idx="3628">
                  <c:v>-10213453.004985999</c:v>
                </c:pt>
                <c:pt idx="3629">
                  <c:v>-10209168.517341994</c:v>
                </c:pt>
                <c:pt idx="3630">
                  <c:v>-10204882.699333001</c:v>
                </c:pt>
                <c:pt idx="3631">
                  <c:v>-10200595.551364001</c:v>
                </c:pt>
                <c:pt idx="3632">
                  <c:v>-10196307.073838999</c:v>
                </c:pt>
                <c:pt idx="3633">
                  <c:v>-10192017.267162994</c:v>
                </c:pt>
                <c:pt idx="3634">
                  <c:v>-10187726.13174</c:v>
                </c:pt>
                <c:pt idx="3635">
                  <c:v>-10183433.667972</c:v>
                </c:pt>
                <c:pt idx="3636">
                  <c:v>-10179139.876265001</c:v>
                </c:pt>
                <c:pt idx="3637">
                  <c:v>-10174844.757022001</c:v>
                </c:pt>
                <c:pt idx="3638">
                  <c:v>-10170548.310645999</c:v>
                </c:pt>
                <c:pt idx="3639">
                  <c:v>-10166250.537541995</c:v>
                </c:pt>
                <c:pt idx="3640">
                  <c:v>-10161951.438111</c:v>
                </c:pt>
                <c:pt idx="3641">
                  <c:v>-10157651.012759006</c:v>
                </c:pt>
                <c:pt idx="3642">
                  <c:v>-10153349.261887006</c:v>
                </c:pt>
                <c:pt idx="3643">
                  <c:v>-10149046.185900006</c:v>
                </c:pt>
                <c:pt idx="3644">
                  <c:v>-10144741.7852</c:v>
                </c:pt>
                <c:pt idx="3645">
                  <c:v>-10140436.060188999</c:v>
                </c:pt>
                <c:pt idx="3646">
                  <c:v>-10136129.011272</c:v>
                </c:pt>
                <c:pt idx="3647">
                  <c:v>-10131820.63885</c:v>
                </c:pt>
                <c:pt idx="3648">
                  <c:v>-10127510.943326995</c:v>
                </c:pt>
                <c:pt idx="3649">
                  <c:v>-10123199.925104</c:v>
                </c:pt>
                <c:pt idx="3650">
                  <c:v>-10118887.584585</c:v>
                </c:pt>
                <c:pt idx="3651">
                  <c:v>-10114573.922172002</c:v>
                </c:pt>
                <c:pt idx="3652">
                  <c:v>-10110258.93826599</c:v>
                </c:pt>
                <c:pt idx="3653">
                  <c:v>-10105942.633270994</c:v>
                </c:pt>
                <c:pt idx="3654">
                  <c:v>-10101625.007587994</c:v>
                </c:pt>
                <c:pt idx="3655">
                  <c:v>-10097306.061619008</c:v>
                </c:pt>
                <c:pt idx="3656">
                  <c:v>-10092985.795767</c:v>
                </c:pt>
                <c:pt idx="3657">
                  <c:v>-10088664.210431995</c:v>
                </c:pt>
                <c:pt idx="3658">
                  <c:v>-10084341.306018</c:v>
                </c:pt>
                <c:pt idx="3659">
                  <c:v>-10080017.082924001</c:v>
                </c:pt>
                <c:pt idx="3660">
                  <c:v>-10075691.541553997</c:v>
                </c:pt>
                <c:pt idx="3661">
                  <c:v>-10071364.682308</c:v>
                </c:pt>
                <c:pt idx="3662">
                  <c:v>-10067036.505588004</c:v>
                </c:pt>
                <c:pt idx="3663">
                  <c:v>-10062707.011794001</c:v>
                </c:pt>
                <c:pt idx="3664">
                  <c:v>-10058376.201328993</c:v>
                </c:pt>
                <c:pt idx="3665">
                  <c:v>-10054044.074593997</c:v>
                </c:pt>
                <c:pt idx="3666">
                  <c:v>-10049710.631988</c:v>
                </c:pt>
                <c:pt idx="3667">
                  <c:v>-10045375.873914005</c:v>
                </c:pt>
                <c:pt idx="3668">
                  <c:v>-10041039.800772006</c:v>
                </c:pt>
                <c:pt idx="3669">
                  <c:v>-10036702.412962999</c:v>
                </c:pt>
                <c:pt idx="3670">
                  <c:v>-10032363.710888</c:v>
                </c:pt>
                <c:pt idx="3671">
                  <c:v>-10028023.694946</c:v>
                </c:pt>
                <c:pt idx="3672">
                  <c:v>-10023682.365538999</c:v>
                </c:pt>
                <c:pt idx="3673">
                  <c:v>-10019339.723067001</c:v>
                </c:pt>
                <c:pt idx="3674">
                  <c:v>-10014995.767929994</c:v>
                </c:pt>
                <c:pt idx="3675">
                  <c:v>-10010650.500529001</c:v>
                </c:pt>
                <c:pt idx="3676">
                  <c:v>-10006303.921263997</c:v>
                </c:pt>
                <c:pt idx="3677">
                  <c:v>-10001956.030533994</c:v>
                </c:pt>
                <c:pt idx="3678">
                  <c:v>-9997606.8287400007</c:v>
                </c:pt>
                <c:pt idx="3679">
                  <c:v>-9993256.3162810002</c:v>
                </c:pt>
                <c:pt idx="3680">
                  <c:v>-9988904.4935580008</c:v>
                </c:pt>
                <c:pt idx="3681">
                  <c:v>-9984551.3609699998</c:v>
                </c:pt>
                <c:pt idx="3682">
                  <c:v>-9980196.9189160001</c:v>
                </c:pt>
                <c:pt idx="3683">
                  <c:v>-9975841.1677969936</c:v>
                </c:pt>
                <c:pt idx="3684">
                  <c:v>-9971484.1080120001</c:v>
                </c:pt>
                <c:pt idx="3685">
                  <c:v>-9967125.7399599943</c:v>
                </c:pt>
                <c:pt idx="3686">
                  <c:v>-9962766.0640399996</c:v>
                </c:pt>
                <c:pt idx="3687">
                  <c:v>-9958405.080652006</c:v>
                </c:pt>
                <c:pt idx="3688">
                  <c:v>-9954042.7901939936</c:v>
                </c:pt>
                <c:pt idx="3689">
                  <c:v>-9949679.1930669937</c:v>
                </c:pt>
                <c:pt idx="3690">
                  <c:v>-9945314.2896679938</c:v>
                </c:pt>
                <c:pt idx="3691">
                  <c:v>-9940948.0803979933</c:v>
                </c:pt>
                <c:pt idx="3692">
                  <c:v>-9936580.5656540059</c:v>
                </c:pt>
                <c:pt idx="3693">
                  <c:v>-9932211.7458349932</c:v>
                </c:pt>
                <c:pt idx="3694">
                  <c:v>-9927841.6213399936</c:v>
                </c:pt>
                <c:pt idx="3695">
                  <c:v>-9923470.1925669909</c:v>
                </c:pt>
                <c:pt idx="3696">
                  <c:v>-9919097.4599159993</c:v>
                </c:pt>
                <c:pt idx="3697">
                  <c:v>-9914723.4237840008</c:v>
                </c:pt>
                <c:pt idx="3698">
                  <c:v>-9910348.0845699944</c:v>
                </c:pt>
                <c:pt idx="3699">
                  <c:v>-9905971.4426719993</c:v>
                </c:pt>
                <c:pt idx="3700">
                  <c:v>-9901593.4984879941</c:v>
                </c:pt>
                <c:pt idx="3701">
                  <c:v>-9897214.252417</c:v>
                </c:pt>
                <c:pt idx="3702">
                  <c:v>-9892833.7048560008</c:v>
                </c:pt>
                <c:pt idx="3703">
                  <c:v>-9888451.8562039994</c:v>
                </c:pt>
                <c:pt idx="3704">
                  <c:v>-9884068.706856994</c:v>
                </c:pt>
                <c:pt idx="3705">
                  <c:v>-9879684.2572149932</c:v>
                </c:pt>
                <c:pt idx="3706">
                  <c:v>-9875298.5076739993</c:v>
                </c:pt>
                <c:pt idx="3707">
                  <c:v>-9870911.4586330056</c:v>
                </c:pt>
                <c:pt idx="3708">
                  <c:v>-9866523.110488994</c:v>
                </c:pt>
                <c:pt idx="3709">
                  <c:v>-9862133.463639006</c:v>
                </c:pt>
                <c:pt idx="3710">
                  <c:v>-9857742.518481994</c:v>
                </c:pt>
                <c:pt idx="3711">
                  <c:v>-9853350.2754129991</c:v>
                </c:pt>
                <c:pt idx="3712">
                  <c:v>-9848956.7348309942</c:v>
                </c:pt>
                <c:pt idx="3713">
                  <c:v>-9844561.8971330002</c:v>
                </c:pt>
                <c:pt idx="3714">
                  <c:v>-9840165.7627150007</c:v>
                </c:pt>
                <c:pt idx="3715">
                  <c:v>-9835768.3319760002</c:v>
                </c:pt>
                <c:pt idx="3716">
                  <c:v>-9831369.6053110007</c:v>
                </c:pt>
                <c:pt idx="3717">
                  <c:v>-9826969.5831189994</c:v>
                </c:pt>
                <c:pt idx="3718">
                  <c:v>-9822568.2657949943</c:v>
                </c:pt>
                <c:pt idx="3719">
                  <c:v>-9818165.6537360009</c:v>
                </c:pt>
                <c:pt idx="3720">
                  <c:v>-9813761.7473389897</c:v>
                </c:pt>
                <c:pt idx="3721">
                  <c:v>-9809356.5470019933</c:v>
                </c:pt>
                <c:pt idx="3722">
                  <c:v>-9804950.0531190056</c:v>
                </c:pt>
                <c:pt idx="3723">
                  <c:v>-9800542.266087994</c:v>
                </c:pt>
                <c:pt idx="3724">
                  <c:v>-9796133.1863059886</c:v>
                </c:pt>
                <c:pt idx="3725">
                  <c:v>-9791722.8141680006</c:v>
                </c:pt>
                <c:pt idx="3726">
                  <c:v>-9787311.1500710007</c:v>
                </c:pt>
                <c:pt idx="3727">
                  <c:v>-9782898.19441</c:v>
                </c:pt>
                <c:pt idx="3728">
                  <c:v>-9778483.9475829937</c:v>
                </c:pt>
                <c:pt idx="3729">
                  <c:v>-9774068.4099850003</c:v>
                </c:pt>
                <c:pt idx="3730">
                  <c:v>-9769651.5820129998</c:v>
                </c:pt>
                <c:pt idx="3731">
                  <c:v>-9765233.4640609995</c:v>
                </c:pt>
                <c:pt idx="3732">
                  <c:v>-9760814.0565269887</c:v>
                </c:pt>
                <c:pt idx="3733">
                  <c:v>-9756393.3598049991</c:v>
                </c:pt>
                <c:pt idx="3734">
                  <c:v>-9751971.3742919993</c:v>
                </c:pt>
                <c:pt idx="3735">
                  <c:v>-9747548.1003830004</c:v>
                </c:pt>
                <c:pt idx="3736">
                  <c:v>-9743123.5384729933</c:v>
                </c:pt>
                <c:pt idx="3737">
                  <c:v>-9738697.6889590006</c:v>
                </c:pt>
                <c:pt idx="3738">
                  <c:v>-9734270.5522360001</c:v>
                </c:pt>
                <c:pt idx="3739">
                  <c:v>-9729842.1286989953</c:v>
                </c:pt>
                <c:pt idx="3740">
                  <c:v>-9725412.4187429994</c:v>
                </c:pt>
                <c:pt idx="3741">
                  <c:v>-9720981.4227639996</c:v>
                </c:pt>
                <c:pt idx="3742">
                  <c:v>-9716549.1411569938</c:v>
                </c:pt>
                <c:pt idx="3743">
                  <c:v>-9712115.5743179992</c:v>
                </c:pt>
                <c:pt idx="3744">
                  <c:v>-9707680.7226400003</c:v>
                </c:pt>
                <c:pt idx="3745">
                  <c:v>-9703244.5865189936</c:v>
                </c:pt>
                <c:pt idx="3746">
                  <c:v>-9698807.1663509943</c:v>
                </c:pt>
                <c:pt idx="3747">
                  <c:v>-9694368.4625300001</c:v>
                </c:pt>
                <c:pt idx="3748">
                  <c:v>-9689928.4754499998</c:v>
                </c:pt>
                <c:pt idx="3749">
                  <c:v>-9685487.2055069953</c:v>
                </c:pt>
                <c:pt idx="3750">
                  <c:v>-9681044.6530959941</c:v>
                </c:pt>
                <c:pt idx="3751">
                  <c:v>-9676600.8186099995</c:v>
                </c:pt>
                <c:pt idx="3752">
                  <c:v>-9672155.7024449911</c:v>
                </c:pt>
                <c:pt idx="3753">
                  <c:v>-9667709.3049940001</c:v>
                </c:pt>
                <c:pt idx="3754">
                  <c:v>-9663261.6266539991</c:v>
                </c:pt>
                <c:pt idx="3755">
                  <c:v>-9658812.6678170003</c:v>
                </c:pt>
                <c:pt idx="3756">
                  <c:v>-9654362.428878</c:v>
                </c:pt>
                <c:pt idx="3757">
                  <c:v>-9649910.9102320001</c:v>
                </c:pt>
                <c:pt idx="3758">
                  <c:v>-9645458.1122719944</c:v>
                </c:pt>
                <c:pt idx="3759">
                  <c:v>-9641004.0353939943</c:v>
                </c:pt>
                <c:pt idx="3760">
                  <c:v>-9636548.6799899992</c:v>
                </c:pt>
                <c:pt idx="3761">
                  <c:v>-9632092.0464549884</c:v>
                </c:pt>
                <c:pt idx="3762">
                  <c:v>-9627634.1351829991</c:v>
                </c:pt>
                <c:pt idx="3763">
                  <c:v>-9623174.946567988</c:v>
                </c:pt>
                <c:pt idx="3764">
                  <c:v>-9618714.4810039997</c:v>
                </c:pt>
                <c:pt idx="3765">
                  <c:v>-9614252.7388839945</c:v>
                </c:pt>
                <c:pt idx="3766">
                  <c:v>-9609789.7206030004</c:v>
                </c:pt>
                <c:pt idx="3767">
                  <c:v>-9605325.4265539944</c:v>
                </c:pt>
                <c:pt idx="3768">
                  <c:v>-9600859.8571300004</c:v>
                </c:pt>
                <c:pt idx="3769">
                  <c:v>-9596393.0127249938</c:v>
                </c:pt>
                <c:pt idx="3770">
                  <c:v>-9591924.8937340006</c:v>
                </c:pt>
                <c:pt idx="3771">
                  <c:v>-9587455.5005479939</c:v>
                </c:pt>
                <c:pt idx="3772">
                  <c:v>-9582984.8335619941</c:v>
                </c:pt>
                <c:pt idx="3773">
                  <c:v>-9578512.8931690007</c:v>
                </c:pt>
                <c:pt idx="3774">
                  <c:v>-9574039.6797630005</c:v>
                </c:pt>
                <c:pt idx="3775">
                  <c:v>-9569565.193736</c:v>
                </c:pt>
                <c:pt idx="3776">
                  <c:v>-9565089.4354819991</c:v>
                </c:pt>
                <c:pt idx="3777">
                  <c:v>-9560612.4053930007</c:v>
                </c:pt>
                <c:pt idx="3778">
                  <c:v>-9556134.1038639992</c:v>
                </c:pt>
                <c:pt idx="3779">
                  <c:v>-9551654.531286994</c:v>
                </c:pt>
                <c:pt idx="3780">
                  <c:v>-9547173.6880549937</c:v>
                </c:pt>
                <c:pt idx="3781">
                  <c:v>-9542691.5745609943</c:v>
                </c:pt>
                <c:pt idx="3782">
                  <c:v>-9538208.1911969911</c:v>
                </c:pt>
                <c:pt idx="3783">
                  <c:v>-9533723.5383579936</c:v>
                </c:pt>
                <c:pt idx="3784">
                  <c:v>-9529237.6164349876</c:v>
                </c:pt>
                <c:pt idx="3785">
                  <c:v>-9524750.4258210007</c:v>
                </c:pt>
                <c:pt idx="3786">
                  <c:v>-9520261.9669090007</c:v>
                </c:pt>
                <c:pt idx="3787">
                  <c:v>-9515772.2400919907</c:v>
                </c:pt>
                <c:pt idx="3788">
                  <c:v>-9511281.2457619943</c:v>
                </c:pt>
                <c:pt idx="3789">
                  <c:v>-9506788.9843119998</c:v>
                </c:pt>
                <c:pt idx="3790">
                  <c:v>-9502295.4561330006</c:v>
                </c:pt>
                <c:pt idx="3791">
                  <c:v>-9497800.6616200004</c:v>
                </c:pt>
                <c:pt idx="3792">
                  <c:v>-9493304.6011629943</c:v>
                </c:pt>
                <c:pt idx="3793">
                  <c:v>-9488807.2751560006</c:v>
                </c:pt>
                <c:pt idx="3794">
                  <c:v>-9484308.6839910001</c:v>
                </c:pt>
                <c:pt idx="3795">
                  <c:v>-9479808.8280590009</c:v>
                </c:pt>
                <c:pt idx="3796">
                  <c:v>-9475307.7077539992</c:v>
                </c:pt>
                <c:pt idx="3797">
                  <c:v>-9470805.3234669939</c:v>
                </c:pt>
                <c:pt idx="3798">
                  <c:v>-9466301.6755899992</c:v>
                </c:pt>
                <c:pt idx="3799">
                  <c:v>-9461796.7645159941</c:v>
                </c:pt>
                <c:pt idx="3800">
                  <c:v>-9457290.590636</c:v>
                </c:pt>
                <c:pt idx="3801">
                  <c:v>-9452783.1543429997</c:v>
                </c:pt>
                <c:pt idx="3802">
                  <c:v>-9448274.4560279939</c:v>
                </c:pt>
                <c:pt idx="3803">
                  <c:v>-9443764.4960830007</c:v>
                </c:pt>
                <c:pt idx="3804">
                  <c:v>-9439253.2749000005</c:v>
                </c:pt>
                <c:pt idx="3805">
                  <c:v>-9434740.7928720005</c:v>
                </c:pt>
                <c:pt idx="3806">
                  <c:v>-9430227.0503889993</c:v>
                </c:pt>
                <c:pt idx="3807">
                  <c:v>-9425712.0478429943</c:v>
                </c:pt>
                <c:pt idx="3808">
                  <c:v>-9421195.7856259942</c:v>
                </c:pt>
                <c:pt idx="3809">
                  <c:v>-9416678.26413</c:v>
                </c:pt>
                <c:pt idx="3810">
                  <c:v>-9412159.4837469999</c:v>
                </c:pt>
                <c:pt idx="3811">
                  <c:v>-9407639.444867</c:v>
                </c:pt>
                <c:pt idx="3812">
                  <c:v>-9403118.147881994</c:v>
                </c:pt>
                <c:pt idx="3813">
                  <c:v>-9398595.5931839999</c:v>
                </c:pt>
                <c:pt idx="3814">
                  <c:v>-9394071.7811649907</c:v>
                </c:pt>
                <c:pt idx="3815">
                  <c:v>-9389546.7122139949</c:v>
                </c:pt>
                <c:pt idx="3816">
                  <c:v>-9385020.3867249936</c:v>
                </c:pt>
                <c:pt idx="3817">
                  <c:v>-9380492.805088006</c:v>
                </c:pt>
                <c:pt idx="3818">
                  <c:v>-9375963.9676939994</c:v>
                </c:pt>
                <c:pt idx="3819">
                  <c:v>-9371433.8749349993</c:v>
                </c:pt>
                <c:pt idx="3820">
                  <c:v>-9366902.5272019953</c:v>
                </c:pt>
                <c:pt idx="3821">
                  <c:v>-9362369.9248859994</c:v>
                </c:pt>
                <c:pt idx="3822">
                  <c:v>-9357836.068377994</c:v>
                </c:pt>
                <c:pt idx="3823">
                  <c:v>-9353300.9580690004</c:v>
                </c:pt>
                <c:pt idx="3824">
                  <c:v>-9348764.5943500008</c:v>
                </c:pt>
                <c:pt idx="3825">
                  <c:v>-9344226.9776120055</c:v>
                </c:pt>
                <c:pt idx="3826">
                  <c:v>-9339688.1082469933</c:v>
                </c:pt>
                <c:pt idx="3827">
                  <c:v>-9335147.9866439998</c:v>
                </c:pt>
                <c:pt idx="3828">
                  <c:v>-9330606.6131959911</c:v>
                </c:pt>
                <c:pt idx="3829">
                  <c:v>-9326063.9882919937</c:v>
                </c:pt>
                <c:pt idx="3830">
                  <c:v>-9321520.1123239938</c:v>
                </c:pt>
                <c:pt idx="3831">
                  <c:v>-9316974.9856820088</c:v>
                </c:pt>
                <c:pt idx="3832">
                  <c:v>-9312428.6087570004</c:v>
                </c:pt>
                <c:pt idx="3833">
                  <c:v>-9307880.9819399994</c:v>
                </c:pt>
                <c:pt idx="3834">
                  <c:v>-9303332.1056210008</c:v>
                </c:pt>
                <c:pt idx="3835">
                  <c:v>-9298781.980192</c:v>
                </c:pt>
                <c:pt idx="3836">
                  <c:v>-9294230.6060419939</c:v>
                </c:pt>
                <c:pt idx="3837">
                  <c:v>-9289677.9835630003</c:v>
                </c:pt>
                <c:pt idx="3838">
                  <c:v>-9285124.1131439991</c:v>
                </c:pt>
                <c:pt idx="3839">
                  <c:v>-9280568.9951770008</c:v>
                </c:pt>
                <c:pt idx="3840">
                  <c:v>-9276012.630051</c:v>
                </c:pt>
                <c:pt idx="3841">
                  <c:v>-9271455.018158</c:v>
                </c:pt>
                <c:pt idx="3842">
                  <c:v>-9266896.1598870009</c:v>
                </c:pt>
                <c:pt idx="3843">
                  <c:v>-9262336.0556300059</c:v>
                </c:pt>
                <c:pt idx="3844">
                  <c:v>-9257774.7057760004</c:v>
                </c:pt>
                <c:pt idx="3845">
                  <c:v>-9253212.110715</c:v>
                </c:pt>
                <c:pt idx="3846">
                  <c:v>-9248648.2708390001</c:v>
                </c:pt>
                <c:pt idx="3847">
                  <c:v>-9244083.1865369882</c:v>
                </c:pt>
                <c:pt idx="3848">
                  <c:v>-9239516.8581990004</c:v>
                </c:pt>
                <c:pt idx="3849">
                  <c:v>-9234949.2862159908</c:v>
                </c:pt>
                <c:pt idx="3850">
                  <c:v>-9230380.4709779993</c:v>
                </c:pt>
                <c:pt idx="3851">
                  <c:v>-9225810.4128750004</c:v>
                </c:pt>
                <c:pt idx="3852">
                  <c:v>-9221239.1122969911</c:v>
                </c:pt>
                <c:pt idx="3853">
                  <c:v>-9216666.5696339998</c:v>
                </c:pt>
                <c:pt idx="3854">
                  <c:v>-9212092.7852769941</c:v>
                </c:pt>
                <c:pt idx="3855">
                  <c:v>-9207517.7596150003</c:v>
                </c:pt>
                <c:pt idx="3856">
                  <c:v>-9202941.4930380005</c:v>
                </c:pt>
                <c:pt idx="3857">
                  <c:v>-9198363.9859359991</c:v>
                </c:pt>
                <c:pt idx="3858">
                  <c:v>-9193785.2386999931</c:v>
                </c:pt>
                <c:pt idx="3859">
                  <c:v>-9189205.2517189998</c:v>
                </c:pt>
                <c:pt idx="3860">
                  <c:v>-9184624.0253829993</c:v>
                </c:pt>
                <c:pt idx="3861">
                  <c:v>-9180041.5600819997</c:v>
                </c:pt>
                <c:pt idx="3862">
                  <c:v>-9175457.8562059943</c:v>
                </c:pt>
                <c:pt idx="3863">
                  <c:v>-9170872.9141450003</c:v>
                </c:pt>
                <c:pt idx="3864">
                  <c:v>-9166286.734287994</c:v>
                </c:pt>
                <c:pt idx="3865">
                  <c:v>-9161699.3170249909</c:v>
                </c:pt>
                <c:pt idx="3866">
                  <c:v>-9157110.6627459992</c:v>
                </c:pt>
                <c:pt idx="3867">
                  <c:v>-9152520.7718419991</c:v>
                </c:pt>
                <c:pt idx="3868">
                  <c:v>-9147929.6447000001</c:v>
                </c:pt>
                <c:pt idx="3869">
                  <c:v>-9143337.2817119993</c:v>
                </c:pt>
                <c:pt idx="3870">
                  <c:v>-9138743.6832669936</c:v>
                </c:pt>
                <c:pt idx="3871">
                  <c:v>-9134148.8497540001</c:v>
                </c:pt>
                <c:pt idx="3872">
                  <c:v>-9129552.7815629933</c:v>
                </c:pt>
                <c:pt idx="3873">
                  <c:v>-9124955.479084</c:v>
                </c:pt>
                <c:pt idx="3874">
                  <c:v>-9120356.9427070003</c:v>
                </c:pt>
                <c:pt idx="3875">
                  <c:v>-9115757.17282</c:v>
                </c:pt>
                <c:pt idx="3876">
                  <c:v>-9111156.1698139999</c:v>
                </c:pt>
                <c:pt idx="3877">
                  <c:v>-9106553.9340780005</c:v>
                </c:pt>
                <c:pt idx="3878">
                  <c:v>-9101950.4660010003</c:v>
                </c:pt>
                <c:pt idx="3879">
                  <c:v>-9097345.7659740001</c:v>
                </c:pt>
                <c:pt idx="3880">
                  <c:v>-9092739.8343850002</c:v>
                </c:pt>
                <c:pt idx="3881">
                  <c:v>-9088132.6716239993</c:v>
                </c:pt>
                <c:pt idx="3882">
                  <c:v>-9083524.278079994</c:v>
                </c:pt>
                <c:pt idx="3883">
                  <c:v>-9078914.6541430056</c:v>
                </c:pt>
                <c:pt idx="3884">
                  <c:v>-9074303.8002020009</c:v>
                </c:pt>
                <c:pt idx="3885">
                  <c:v>-9069691.7166469935</c:v>
                </c:pt>
                <c:pt idx="3886">
                  <c:v>-9065078.4038670007</c:v>
                </c:pt>
                <c:pt idx="3887">
                  <c:v>-9060463.8622510061</c:v>
                </c:pt>
                <c:pt idx="3888">
                  <c:v>-9055848.0921890009</c:v>
                </c:pt>
                <c:pt idx="3889">
                  <c:v>-9051231.0940690003</c:v>
                </c:pt>
                <c:pt idx="3890">
                  <c:v>-9046612.8682829998</c:v>
                </c:pt>
                <c:pt idx="3891">
                  <c:v>-9041993.4152169991</c:v>
                </c:pt>
                <c:pt idx="3892">
                  <c:v>-9037372.7352629937</c:v>
                </c:pt>
                <c:pt idx="3893">
                  <c:v>-9032750.8288090006</c:v>
                </c:pt>
                <c:pt idx="3894">
                  <c:v>-9028127.6962439939</c:v>
                </c:pt>
                <c:pt idx="3895">
                  <c:v>-9023503.3379580006</c:v>
                </c:pt>
                <c:pt idx="3896">
                  <c:v>-9018877.7543400005</c:v>
                </c:pt>
                <c:pt idx="3897">
                  <c:v>-9014250.9457789995</c:v>
                </c:pt>
                <c:pt idx="3898">
                  <c:v>-9009622.9126650002</c:v>
                </c:pt>
                <c:pt idx="3899">
                  <c:v>-9004993.6553860009</c:v>
                </c:pt>
                <c:pt idx="3900">
                  <c:v>-9000363.1743310001</c:v>
                </c:pt>
                <c:pt idx="3901">
                  <c:v>-8995731.4698910005</c:v>
                </c:pt>
                <c:pt idx="3902">
                  <c:v>-8991098.542453995</c:v>
                </c:pt>
                <c:pt idx="3903">
                  <c:v>-8986464.3924090005</c:v>
                </c:pt>
                <c:pt idx="3904">
                  <c:v>-8981829.0201449953</c:v>
                </c:pt>
                <c:pt idx="3905">
                  <c:v>-8977192.4260520004</c:v>
                </c:pt>
                <c:pt idx="3906">
                  <c:v>-8972554.6105179936</c:v>
                </c:pt>
                <c:pt idx="3907">
                  <c:v>-8967915.5739329997</c:v>
                </c:pt>
                <c:pt idx="3908">
                  <c:v>-8963275.3166860007</c:v>
                </c:pt>
                <c:pt idx="3909">
                  <c:v>-8958633.8391659912</c:v>
                </c:pt>
                <c:pt idx="3910">
                  <c:v>-8953991.141761994</c:v>
                </c:pt>
                <c:pt idx="3911">
                  <c:v>-8949347.2248639949</c:v>
                </c:pt>
                <c:pt idx="3912">
                  <c:v>-8944702.0888589993</c:v>
                </c:pt>
                <c:pt idx="3913">
                  <c:v>-8940055.7341379933</c:v>
                </c:pt>
                <c:pt idx="3914">
                  <c:v>-8935408.1610889994</c:v>
                </c:pt>
                <c:pt idx="3915">
                  <c:v>-8930759.3701019995</c:v>
                </c:pt>
                <c:pt idx="3916">
                  <c:v>-8926109.3615649939</c:v>
                </c:pt>
                <c:pt idx="3917">
                  <c:v>-8921458.135866994</c:v>
                </c:pt>
                <c:pt idx="3918">
                  <c:v>-8916805.6933979932</c:v>
                </c:pt>
                <c:pt idx="3919">
                  <c:v>-8912152.0345469937</c:v>
                </c:pt>
                <c:pt idx="3920">
                  <c:v>-8907497.1597029995</c:v>
                </c:pt>
                <c:pt idx="3921">
                  <c:v>-8902841.0692539997</c:v>
                </c:pt>
                <c:pt idx="3922">
                  <c:v>-8898183.763589995</c:v>
                </c:pt>
                <c:pt idx="3923">
                  <c:v>-8893525.2430999931</c:v>
                </c:pt>
                <c:pt idx="3924">
                  <c:v>-8888865.5081719942</c:v>
                </c:pt>
                <c:pt idx="3925">
                  <c:v>-8884204.5591969937</c:v>
                </c:pt>
                <c:pt idx="3926">
                  <c:v>-8879542.3965619933</c:v>
                </c:pt>
                <c:pt idx="3927">
                  <c:v>-8874879.0206569992</c:v>
                </c:pt>
                <c:pt idx="3928">
                  <c:v>-8870214.4318710007</c:v>
                </c:pt>
                <c:pt idx="3929">
                  <c:v>-8865548.6305929907</c:v>
                </c:pt>
                <c:pt idx="3930">
                  <c:v>-8860881.6172119938</c:v>
                </c:pt>
                <c:pt idx="3931">
                  <c:v>-8856213.3921169993</c:v>
                </c:pt>
                <c:pt idx="3932">
                  <c:v>-8851543.9556970056</c:v>
                </c:pt>
                <c:pt idx="3933">
                  <c:v>-8846873.30834</c:v>
                </c:pt>
                <c:pt idx="3934">
                  <c:v>-8842201.450437</c:v>
                </c:pt>
                <c:pt idx="3935">
                  <c:v>-8837528.3823760003</c:v>
                </c:pt>
                <c:pt idx="3936">
                  <c:v>-8832854.1045459937</c:v>
                </c:pt>
                <c:pt idx="3937">
                  <c:v>-8828178.6173359882</c:v>
                </c:pt>
                <c:pt idx="3938">
                  <c:v>-8823501.9211349953</c:v>
                </c:pt>
                <c:pt idx="3939">
                  <c:v>-8818824.0163329933</c:v>
                </c:pt>
                <c:pt idx="3940">
                  <c:v>-8814144.9033170007</c:v>
                </c:pt>
                <c:pt idx="3941">
                  <c:v>-8809464.5824779943</c:v>
                </c:pt>
                <c:pt idx="3942">
                  <c:v>-8804783.0542040002</c:v>
                </c:pt>
                <c:pt idx="3943">
                  <c:v>-8800100.3188840002</c:v>
                </c:pt>
                <c:pt idx="3944">
                  <c:v>-8795416.3769080006</c:v>
                </c:pt>
                <c:pt idx="3945">
                  <c:v>-8790731.228663994</c:v>
                </c:pt>
                <c:pt idx="3946">
                  <c:v>-8786044.8745419998</c:v>
                </c:pt>
                <c:pt idx="3947">
                  <c:v>-8781357.3149299994</c:v>
                </c:pt>
                <c:pt idx="3948">
                  <c:v>-8776668.5502179991</c:v>
                </c:pt>
                <c:pt idx="3949">
                  <c:v>-8771978.5807949938</c:v>
                </c:pt>
                <c:pt idx="3950">
                  <c:v>-8767287.4070500005</c:v>
                </c:pt>
                <c:pt idx="3951">
                  <c:v>-8762595.0293709952</c:v>
                </c:pt>
                <c:pt idx="3952">
                  <c:v>-8757901.4481489938</c:v>
                </c:pt>
                <c:pt idx="3953">
                  <c:v>-8753206.6637709998</c:v>
                </c:pt>
                <c:pt idx="3954">
                  <c:v>-8748510.6766279936</c:v>
                </c:pt>
                <c:pt idx="3955">
                  <c:v>-8743813.4871089943</c:v>
                </c:pt>
                <c:pt idx="3956">
                  <c:v>-8739115.0956020057</c:v>
                </c:pt>
                <c:pt idx="3957">
                  <c:v>-8734415.5024959911</c:v>
                </c:pt>
                <c:pt idx="3958">
                  <c:v>-8729714.708181994</c:v>
                </c:pt>
                <c:pt idx="3959">
                  <c:v>-8725012.7130479943</c:v>
                </c:pt>
                <c:pt idx="3960">
                  <c:v>-8720309.5174819939</c:v>
                </c:pt>
                <c:pt idx="3961">
                  <c:v>-8715605.1218759939</c:v>
                </c:pt>
                <c:pt idx="3962">
                  <c:v>-8710899.5266169943</c:v>
                </c:pt>
                <c:pt idx="3963">
                  <c:v>-8706192.7320939936</c:v>
                </c:pt>
                <c:pt idx="3964">
                  <c:v>-8701484.7386979908</c:v>
                </c:pt>
                <c:pt idx="3965">
                  <c:v>-8696775.5468169935</c:v>
                </c:pt>
                <c:pt idx="3966">
                  <c:v>-8692065.1568410005</c:v>
                </c:pt>
                <c:pt idx="3967">
                  <c:v>-8687353.5691580009</c:v>
                </c:pt>
                <c:pt idx="3968">
                  <c:v>-8682640.7841589991</c:v>
                </c:pt>
                <c:pt idx="3969">
                  <c:v>-8677926.8022319991</c:v>
                </c:pt>
                <c:pt idx="3970">
                  <c:v>-8673211.6237669941</c:v>
                </c:pt>
                <c:pt idx="3971">
                  <c:v>-8668495.2491529938</c:v>
                </c:pt>
                <c:pt idx="3972">
                  <c:v>-8663777.6787790004</c:v>
                </c:pt>
                <c:pt idx="3973">
                  <c:v>-8659058.9130349942</c:v>
                </c:pt>
                <c:pt idx="3974">
                  <c:v>-8654338.9523099996</c:v>
                </c:pt>
                <c:pt idx="3975">
                  <c:v>-8649617.7969939914</c:v>
                </c:pt>
                <c:pt idx="3976">
                  <c:v>-8644895.4474749882</c:v>
                </c:pt>
                <c:pt idx="3977">
                  <c:v>-8640171.9041440003</c:v>
                </c:pt>
                <c:pt idx="3978">
                  <c:v>-8635447.1673899945</c:v>
                </c:pt>
                <c:pt idx="3979">
                  <c:v>-8630721.2376019936</c:v>
                </c:pt>
                <c:pt idx="3980">
                  <c:v>-8625994.1151689943</c:v>
                </c:pt>
                <c:pt idx="3981">
                  <c:v>-8621265.8004819993</c:v>
                </c:pt>
                <c:pt idx="3982">
                  <c:v>-8616536.2939299941</c:v>
                </c:pt>
                <c:pt idx="3983">
                  <c:v>-8611805.5959019996</c:v>
                </c:pt>
                <c:pt idx="3984">
                  <c:v>-8607073.7067879941</c:v>
                </c:pt>
                <c:pt idx="3985">
                  <c:v>-8602340.6269769911</c:v>
                </c:pt>
                <c:pt idx="3986">
                  <c:v>-8597606.356859006</c:v>
                </c:pt>
                <c:pt idx="3987">
                  <c:v>-8592870.8968239948</c:v>
                </c:pt>
                <c:pt idx="3988">
                  <c:v>-8588134.2472609896</c:v>
                </c:pt>
                <c:pt idx="3989">
                  <c:v>-8583396.4085599948</c:v>
                </c:pt>
                <c:pt idx="3990">
                  <c:v>-8578657.3811109997</c:v>
                </c:pt>
                <c:pt idx="3991">
                  <c:v>-8573917.1653029993</c:v>
                </c:pt>
                <c:pt idx="3992">
                  <c:v>-8569175.7615259886</c:v>
                </c:pt>
                <c:pt idx="3993">
                  <c:v>-8564433.1701699942</c:v>
                </c:pt>
                <c:pt idx="3994">
                  <c:v>-8559689.3916239999</c:v>
                </c:pt>
                <c:pt idx="3995">
                  <c:v>-8554944.4262789935</c:v>
                </c:pt>
                <c:pt idx="3996">
                  <c:v>-8550198.274523994</c:v>
                </c:pt>
                <c:pt idx="3997">
                  <c:v>-8545450.9367490001</c:v>
                </c:pt>
                <c:pt idx="3998">
                  <c:v>-8540702.4133439995</c:v>
                </c:pt>
                <c:pt idx="3999">
                  <c:v>-8535952.7046990003</c:v>
                </c:pt>
                <c:pt idx="4000">
                  <c:v>-8531201.8112039994</c:v>
                </c:pt>
                <c:pt idx="4001">
                  <c:v>-8526449.7332479935</c:v>
                </c:pt>
                <c:pt idx="4002">
                  <c:v>-8521696.4712220002</c:v>
                </c:pt>
                <c:pt idx="4003">
                  <c:v>-8516942.0255159941</c:v>
                </c:pt>
                <c:pt idx="4004">
                  <c:v>-8512186.3965189941</c:v>
                </c:pt>
                <c:pt idx="4005">
                  <c:v>-8507429.5846229997</c:v>
                </c:pt>
                <c:pt idx="4006">
                  <c:v>-8502671.590215994</c:v>
                </c:pt>
                <c:pt idx="4007">
                  <c:v>-8497912.4136890061</c:v>
                </c:pt>
                <c:pt idx="4008">
                  <c:v>-8493152.0554319993</c:v>
                </c:pt>
                <c:pt idx="4009">
                  <c:v>-8488390.5158360004</c:v>
                </c:pt>
                <c:pt idx="4010">
                  <c:v>-8483627.795289997</c:v>
                </c:pt>
                <c:pt idx="4011">
                  <c:v>-8478863.8941849992</c:v>
                </c:pt>
                <c:pt idx="4012">
                  <c:v>-8474098.8129110057</c:v>
                </c:pt>
                <c:pt idx="4013">
                  <c:v>-8469332.5518590063</c:v>
                </c:pt>
                <c:pt idx="4014">
                  <c:v>-8464565.1114179939</c:v>
                </c:pt>
                <c:pt idx="4015">
                  <c:v>-8459796.4919789992</c:v>
                </c:pt>
                <c:pt idx="4016">
                  <c:v>-8455026.6939330008</c:v>
                </c:pt>
                <c:pt idx="4017">
                  <c:v>-8450255.7176689953</c:v>
                </c:pt>
                <c:pt idx="4018">
                  <c:v>-8445483.5635790005</c:v>
                </c:pt>
                <c:pt idx="4019">
                  <c:v>-8440710.2320530005</c:v>
                </c:pt>
                <c:pt idx="4020">
                  <c:v>-8435935.7234809939</c:v>
                </c:pt>
                <c:pt idx="4021">
                  <c:v>-8431160.0382539947</c:v>
                </c:pt>
                <c:pt idx="4022">
                  <c:v>-8426383.176763</c:v>
                </c:pt>
                <c:pt idx="4023">
                  <c:v>-8421605.1393979881</c:v>
                </c:pt>
                <c:pt idx="4024">
                  <c:v>-8416825.9265499953</c:v>
                </c:pt>
                <c:pt idx="4025">
                  <c:v>-8412045.5386089943</c:v>
                </c:pt>
                <c:pt idx="4026">
                  <c:v>-8407263.9759669993</c:v>
                </c:pt>
                <c:pt idx="4027">
                  <c:v>-8402481.2390139941</c:v>
                </c:pt>
                <c:pt idx="4028">
                  <c:v>-8397697.3281410001</c:v>
                </c:pt>
                <c:pt idx="4029">
                  <c:v>-8392912.2437379938</c:v>
                </c:pt>
                <c:pt idx="4030">
                  <c:v>-8388125.9861970004</c:v>
                </c:pt>
                <c:pt idx="4031">
                  <c:v>-8383338.5559090003</c:v>
                </c:pt>
                <c:pt idx="4032">
                  <c:v>-8378549.9532650001</c:v>
                </c:pt>
                <c:pt idx="4033">
                  <c:v>-8373760.1786550004</c:v>
                </c:pt>
                <c:pt idx="4034">
                  <c:v>-8368969.232470003</c:v>
                </c:pt>
                <c:pt idx="4035">
                  <c:v>-8364177.1151019996</c:v>
                </c:pt>
                <c:pt idx="4036">
                  <c:v>-8359383.8269429998</c:v>
                </c:pt>
                <c:pt idx="4037">
                  <c:v>-8354589.3683819994</c:v>
                </c:pt>
                <c:pt idx="4038">
                  <c:v>-8349793.7398119997</c:v>
                </c:pt>
                <c:pt idx="4039">
                  <c:v>-8344996.9416230004</c:v>
                </c:pt>
                <c:pt idx="4040">
                  <c:v>-8340198.9742060006</c:v>
                </c:pt>
                <c:pt idx="4041">
                  <c:v>-8335399.8379540024</c:v>
                </c:pt>
                <c:pt idx="4042">
                  <c:v>-8330599.5332579995</c:v>
                </c:pt>
                <c:pt idx="4043">
                  <c:v>-8325798.0605079997</c:v>
                </c:pt>
                <c:pt idx="4044">
                  <c:v>-8320995.420097</c:v>
                </c:pt>
                <c:pt idx="4045">
                  <c:v>-8316191.6124159992</c:v>
                </c:pt>
                <c:pt idx="4046">
                  <c:v>-8311386.6378559992</c:v>
                </c:pt>
                <c:pt idx="4047">
                  <c:v>-8306580.4968090001</c:v>
                </c:pt>
                <c:pt idx="4048">
                  <c:v>-8301773.1896669995</c:v>
                </c:pt>
                <c:pt idx="4049">
                  <c:v>-8296964.7168219993</c:v>
                </c:pt>
                <c:pt idx="4050">
                  <c:v>-8292155.0786650032</c:v>
                </c:pt>
                <c:pt idx="4051">
                  <c:v>-8287344.275587</c:v>
                </c:pt>
                <c:pt idx="4052">
                  <c:v>-8282532.3079820005</c:v>
                </c:pt>
                <c:pt idx="4053">
                  <c:v>-8277719.1762399999</c:v>
                </c:pt>
                <c:pt idx="4054">
                  <c:v>-8272904.8807529975</c:v>
                </c:pt>
                <c:pt idx="4055">
                  <c:v>-8268089.4219150003</c:v>
                </c:pt>
                <c:pt idx="4056">
                  <c:v>-8263272.8001150005</c:v>
                </c:pt>
                <c:pt idx="4057">
                  <c:v>-8258455.0157479998</c:v>
                </c:pt>
                <c:pt idx="4058">
                  <c:v>-8253636.069203997</c:v>
                </c:pt>
                <c:pt idx="4059">
                  <c:v>-8248815.9608769985</c:v>
                </c:pt>
                <c:pt idx="4060">
                  <c:v>-8243994.6911569973</c:v>
                </c:pt>
                <c:pt idx="4061">
                  <c:v>-8239172.2604379999</c:v>
                </c:pt>
                <c:pt idx="4062">
                  <c:v>-8234348.6691119969</c:v>
                </c:pt>
                <c:pt idx="4063">
                  <c:v>-8229523.9175710026</c:v>
                </c:pt>
                <c:pt idx="4064">
                  <c:v>-8224698.0062070005</c:v>
                </c:pt>
                <c:pt idx="4065">
                  <c:v>-8219870.9354140004</c:v>
                </c:pt>
                <c:pt idx="4066">
                  <c:v>-8215042.7055829996</c:v>
                </c:pt>
                <c:pt idx="4067">
                  <c:v>-8210213.3171069995</c:v>
                </c:pt>
                <c:pt idx="4068">
                  <c:v>-8205382.7703800024</c:v>
                </c:pt>
                <c:pt idx="4069">
                  <c:v>-8200551.0657919999</c:v>
                </c:pt>
                <c:pt idx="4070">
                  <c:v>-8195718.2037389996</c:v>
                </c:pt>
                <c:pt idx="4071">
                  <c:v>-8190884.1846109973</c:v>
                </c:pt>
                <c:pt idx="4072">
                  <c:v>-8186049.0088019995</c:v>
                </c:pt>
                <c:pt idx="4073">
                  <c:v>-8181212.676705</c:v>
                </c:pt>
                <c:pt idx="4074">
                  <c:v>-8176375.1887129974</c:v>
                </c:pt>
                <c:pt idx="4075">
                  <c:v>-8171536.5452189995</c:v>
                </c:pt>
                <c:pt idx="4076">
                  <c:v>-8166696.7466150001</c:v>
                </c:pt>
                <c:pt idx="4077">
                  <c:v>-8161855.7932959991</c:v>
                </c:pt>
                <c:pt idx="4078">
                  <c:v>-8157013.6856539985</c:v>
                </c:pt>
                <c:pt idx="4079">
                  <c:v>-8152170.4240829973</c:v>
                </c:pt>
                <c:pt idx="4080">
                  <c:v>-8147326.0089750029</c:v>
                </c:pt>
                <c:pt idx="4081">
                  <c:v>-8142480.4407250024</c:v>
                </c:pt>
                <c:pt idx="4082">
                  <c:v>-8137633.7197249997</c:v>
                </c:pt>
                <c:pt idx="4083">
                  <c:v>-8132785.8463700004</c:v>
                </c:pt>
                <c:pt idx="4084">
                  <c:v>-8127936.8210519999</c:v>
                </c:pt>
                <c:pt idx="4085">
                  <c:v>-8123086.6441659993</c:v>
                </c:pt>
                <c:pt idx="4086">
                  <c:v>-8118235.3161049997</c:v>
                </c:pt>
                <c:pt idx="4087">
                  <c:v>-8113382.8372630002</c:v>
                </c:pt>
                <c:pt idx="4088">
                  <c:v>-8108529.2080330001</c:v>
                </c:pt>
                <c:pt idx="4089">
                  <c:v>-8103674.4288090002</c:v>
                </c:pt>
                <c:pt idx="4090">
                  <c:v>-8098818.4999859994</c:v>
                </c:pt>
                <c:pt idx="4091">
                  <c:v>-8093961.4219570002</c:v>
                </c:pt>
                <c:pt idx="4092">
                  <c:v>-8089103.1951169968</c:v>
                </c:pt>
                <c:pt idx="4093">
                  <c:v>-8084243.8198589971</c:v>
                </c:pt>
                <c:pt idx="4094">
                  <c:v>-8079383.2965780003</c:v>
                </c:pt>
                <c:pt idx="4095">
                  <c:v>-8074521.6256679995</c:v>
                </c:pt>
                <c:pt idx="4096">
                  <c:v>-8069658.8075240003</c:v>
                </c:pt>
                <c:pt idx="4097">
                  <c:v>-8064794.8425390003</c:v>
                </c:pt>
                <c:pt idx="4098">
                  <c:v>-8059929.7311080014</c:v>
                </c:pt>
                <c:pt idx="4099">
                  <c:v>-8055063.4736250024</c:v>
                </c:pt>
                <c:pt idx="4100">
                  <c:v>-8050196.0704860007</c:v>
                </c:pt>
                <c:pt idx="4101">
                  <c:v>-8045327.5220849998</c:v>
                </c:pt>
                <c:pt idx="4102">
                  <c:v>-8040457.8288159985</c:v>
                </c:pt>
                <c:pt idx="4103">
                  <c:v>-8035586.9910750026</c:v>
                </c:pt>
                <c:pt idx="4104">
                  <c:v>-8030715.0092559997</c:v>
                </c:pt>
                <c:pt idx="4105">
                  <c:v>-8025841.8837539973</c:v>
                </c:pt>
                <c:pt idx="4106">
                  <c:v>-8020967.6149639999</c:v>
                </c:pt>
                <c:pt idx="4107">
                  <c:v>-8016092.2032809975</c:v>
                </c:pt>
                <c:pt idx="4108">
                  <c:v>-8011215.6491009975</c:v>
                </c:pt>
                <c:pt idx="4109">
                  <c:v>-8006337.9528179998</c:v>
                </c:pt>
                <c:pt idx="4110">
                  <c:v>-8001459.1148279971</c:v>
                </c:pt>
                <c:pt idx="4111">
                  <c:v>-7996579.1355269998</c:v>
                </c:pt>
                <c:pt idx="4112">
                  <c:v>-7991698.0153080001</c:v>
                </c:pt>
                <c:pt idx="4113">
                  <c:v>-7986815.7545690024</c:v>
                </c:pt>
                <c:pt idx="4114">
                  <c:v>-7981932.3537049973</c:v>
                </c:pt>
                <c:pt idx="4115">
                  <c:v>-7977047.813110997</c:v>
                </c:pt>
                <c:pt idx="4116">
                  <c:v>-7972162.1331829969</c:v>
                </c:pt>
                <c:pt idx="4117">
                  <c:v>-7967275.3143159999</c:v>
                </c:pt>
                <c:pt idx="4118">
                  <c:v>-7962387.3569080001</c:v>
                </c:pt>
                <c:pt idx="4119">
                  <c:v>-7957498.2613530001</c:v>
                </c:pt>
                <c:pt idx="4120">
                  <c:v>-7952608.0280480003</c:v>
                </c:pt>
                <c:pt idx="4121">
                  <c:v>-7947716.6573879998</c:v>
                </c:pt>
                <c:pt idx="4122">
                  <c:v>-7942824.1497699991</c:v>
                </c:pt>
                <c:pt idx="4123">
                  <c:v>-7937930.5055910004</c:v>
                </c:pt>
                <c:pt idx="4124">
                  <c:v>-7933035.7252459992</c:v>
                </c:pt>
                <c:pt idx="4125">
                  <c:v>-7928139.8091319986</c:v>
                </c:pt>
                <c:pt idx="4126">
                  <c:v>-7923242.7576450026</c:v>
                </c:pt>
                <c:pt idx="4127">
                  <c:v>-7918344.5711820005</c:v>
                </c:pt>
                <c:pt idx="4128">
                  <c:v>-7913445.2501400001</c:v>
                </c:pt>
                <c:pt idx="4129">
                  <c:v>-7908544.7949159993</c:v>
                </c:pt>
                <c:pt idx="4130">
                  <c:v>-7903643.2059050025</c:v>
                </c:pt>
                <c:pt idx="4131">
                  <c:v>-7898740.4835050004</c:v>
                </c:pt>
                <c:pt idx="4132">
                  <c:v>-7893836.6281139972</c:v>
                </c:pt>
                <c:pt idx="4133">
                  <c:v>-7888931.6401269995</c:v>
                </c:pt>
                <c:pt idx="4134">
                  <c:v>-7884025.5199420005</c:v>
                </c:pt>
                <c:pt idx="4135">
                  <c:v>-7879118.2679570001</c:v>
                </c:pt>
                <c:pt idx="4136">
                  <c:v>-7874209.8845690014</c:v>
                </c:pt>
                <c:pt idx="4137">
                  <c:v>-7869300.3701750003</c:v>
                </c:pt>
                <c:pt idx="4138">
                  <c:v>-7864389.7251719991</c:v>
                </c:pt>
                <c:pt idx="4139">
                  <c:v>-7859477.9499580003</c:v>
                </c:pt>
                <c:pt idx="4140">
                  <c:v>-7854565.0449310001</c:v>
                </c:pt>
                <c:pt idx="4141">
                  <c:v>-7849651.0104879998</c:v>
                </c:pt>
                <c:pt idx="4142">
                  <c:v>-7844735.8470280003</c:v>
                </c:pt>
                <c:pt idx="4143">
                  <c:v>-7839819.5549480002</c:v>
                </c:pt>
                <c:pt idx="4144">
                  <c:v>-7834902.1346459994</c:v>
                </c:pt>
                <c:pt idx="4145">
                  <c:v>-7829983.5865200004</c:v>
                </c:pt>
                <c:pt idx="4146">
                  <c:v>-7825063.9109690031</c:v>
                </c:pt>
                <c:pt idx="4147">
                  <c:v>-7820143.1083900025</c:v>
                </c:pt>
                <c:pt idx="4148">
                  <c:v>-7815221.1791819995</c:v>
                </c:pt>
                <c:pt idx="4149">
                  <c:v>-7810298.1237429967</c:v>
                </c:pt>
                <c:pt idx="4150">
                  <c:v>-7805373.9424720034</c:v>
                </c:pt>
                <c:pt idx="4151">
                  <c:v>-7800448.635768</c:v>
                </c:pt>
                <c:pt idx="4152">
                  <c:v>-7795522.2040290004</c:v>
                </c:pt>
                <c:pt idx="4153">
                  <c:v>-7790594.6476539997</c:v>
                </c:pt>
                <c:pt idx="4154">
                  <c:v>-7785665.967042</c:v>
                </c:pt>
                <c:pt idx="4155">
                  <c:v>-7780736.1625910001</c:v>
                </c:pt>
                <c:pt idx="4156">
                  <c:v>-7775805.2347019995</c:v>
                </c:pt>
                <c:pt idx="4157">
                  <c:v>-7770873.1837719996</c:v>
                </c:pt>
                <c:pt idx="4158">
                  <c:v>-7765940.0102019999</c:v>
                </c:pt>
                <c:pt idx="4159">
                  <c:v>-7761005.7143900003</c:v>
                </c:pt>
                <c:pt idx="4160">
                  <c:v>-7756070.2967359992</c:v>
                </c:pt>
                <c:pt idx="4161">
                  <c:v>-7751133.7576400004</c:v>
                </c:pt>
                <c:pt idx="4162">
                  <c:v>-7746196.0975010004</c:v>
                </c:pt>
                <c:pt idx="4163">
                  <c:v>-7741257.3167189974</c:v>
                </c:pt>
                <c:pt idx="4164">
                  <c:v>-7736317.4156940002</c:v>
                </c:pt>
                <c:pt idx="4165">
                  <c:v>-7731376.3948249985</c:v>
                </c:pt>
                <c:pt idx="4166">
                  <c:v>-7726434.2545129973</c:v>
                </c:pt>
                <c:pt idx="4167">
                  <c:v>-7721490.9951579999</c:v>
                </c:pt>
                <c:pt idx="4168">
                  <c:v>-7716546.6171599999</c:v>
                </c:pt>
                <c:pt idx="4169">
                  <c:v>-7711601.1209189985</c:v>
                </c:pt>
                <c:pt idx="4170">
                  <c:v>-7706654.5068359999</c:v>
                </c:pt>
                <c:pt idx="4171">
                  <c:v>-7701706.7753110025</c:v>
                </c:pt>
                <c:pt idx="4172">
                  <c:v>-7696757.9267450003</c:v>
                </c:pt>
                <c:pt idx="4173">
                  <c:v>-7691807.9615390003</c:v>
                </c:pt>
                <c:pt idx="4174">
                  <c:v>-7686856.8800929999</c:v>
                </c:pt>
                <c:pt idx="4175">
                  <c:v>-7681904.6828079997</c:v>
                </c:pt>
                <c:pt idx="4176">
                  <c:v>-7676951.3700850001</c:v>
                </c:pt>
                <c:pt idx="4177">
                  <c:v>-7671996.9423260028</c:v>
                </c:pt>
                <c:pt idx="4178">
                  <c:v>-7667041.3999309996</c:v>
                </c:pt>
                <c:pt idx="4179">
                  <c:v>-7662084.7433020007</c:v>
                </c:pt>
                <c:pt idx="4180">
                  <c:v>-7657126.972841003</c:v>
                </c:pt>
                <c:pt idx="4181">
                  <c:v>-7652168.088948003</c:v>
                </c:pt>
                <c:pt idx="4182">
                  <c:v>-7647208.0920260008</c:v>
                </c:pt>
                <c:pt idx="4183">
                  <c:v>-7642246.9824770028</c:v>
                </c:pt>
                <c:pt idx="4184">
                  <c:v>-7637284.7607009998</c:v>
                </c:pt>
                <c:pt idx="4185">
                  <c:v>-7632321.4271010002</c:v>
                </c:pt>
                <c:pt idx="4186">
                  <c:v>-7627356.9820800014</c:v>
                </c:pt>
                <c:pt idx="4187">
                  <c:v>-7622391.4260379998</c:v>
                </c:pt>
                <c:pt idx="4188">
                  <c:v>-7617424.7593790004</c:v>
                </c:pt>
                <c:pt idx="4189">
                  <c:v>-7612456.9825060004</c:v>
                </c:pt>
                <c:pt idx="4190">
                  <c:v>-7607488.0958189974</c:v>
                </c:pt>
                <c:pt idx="4191">
                  <c:v>-7602518.0997229973</c:v>
                </c:pt>
                <c:pt idx="4192">
                  <c:v>-7597546.9946189998</c:v>
                </c:pt>
                <c:pt idx="4193">
                  <c:v>-7592574.7809110004</c:v>
                </c:pt>
                <c:pt idx="4194">
                  <c:v>-7587601.459001</c:v>
                </c:pt>
                <c:pt idx="4195">
                  <c:v>-7582627.029292997</c:v>
                </c:pt>
                <c:pt idx="4196">
                  <c:v>-7577651.4921900025</c:v>
                </c:pt>
                <c:pt idx="4197">
                  <c:v>-7572674.8480940014</c:v>
                </c:pt>
                <c:pt idx="4198">
                  <c:v>-7567697.0974100009</c:v>
                </c:pt>
                <c:pt idx="4199">
                  <c:v>-7562718.2405400025</c:v>
                </c:pt>
                <c:pt idx="4200">
                  <c:v>-7557738.2778890003</c:v>
                </c:pt>
                <c:pt idx="4201">
                  <c:v>-7552757.2098599998</c:v>
                </c:pt>
                <c:pt idx="4202">
                  <c:v>-7547775.0368579999</c:v>
                </c:pt>
                <c:pt idx="4203">
                  <c:v>-7542791.7592849974</c:v>
                </c:pt>
                <c:pt idx="4204">
                  <c:v>-7537807.3775460003</c:v>
                </c:pt>
                <c:pt idx="4205">
                  <c:v>-7532821.8920450024</c:v>
                </c:pt>
                <c:pt idx="4206">
                  <c:v>-7527835.3031859985</c:v>
                </c:pt>
                <c:pt idx="4207">
                  <c:v>-7522847.6113750003</c:v>
                </c:pt>
                <c:pt idx="4208">
                  <c:v>-7517858.8170149997</c:v>
                </c:pt>
                <c:pt idx="4209">
                  <c:v>-7512868.9205109999</c:v>
                </c:pt>
                <c:pt idx="4210">
                  <c:v>-7507877.9222680004</c:v>
                </c:pt>
                <c:pt idx="4211">
                  <c:v>-7502885.8226899998</c:v>
                </c:pt>
                <c:pt idx="4212">
                  <c:v>-7497892.6221829969</c:v>
                </c:pt>
                <c:pt idx="4213">
                  <c:v>-7492898.3211529972</c:v>
                </c:pt>
                <c:pt idx="4214">
                  <c:v>-7487902.9200029997</c:v>
                </c:pt>
                <c:pt idx="4215">
                  <c:v>-7482906.4191399999</c:v>
                </c:pt>
                <c:pt idx="4216">
                  <c:v>-7477908.8189680027</c:v>
                </c:pt>
                <c:pt idx="4217">
                  <c:v>-7472910.1198949972</c:v>
                </c:pt>
                <c:pt idx="4218">
                  <c:v>-7467910.3223250024</c:v>
                </c:pt>
                <c:pt idx="4219">
                  <c:v>-7462909.4266630001</c:v>
                </c:pt>
                <c:pt idx="4220">
                  <c:v>-7457907.4333180003</c:v>
                </c:pt>
                <c:pt idx="4221">
                  <c:v>-7452904.3426930001</c:v>
                </c:pt>
                <c:pt idx="4222">
                  <c:v>-7447900.1551959999</c:v>
                </c:pt>
                <c:pt idx="4223">
                  <c:v>-7442894.8712329995</c:v>
                </c:pt>
                <c:pt idx="4224">
                  <c:v>-7437888.4912100006</c:v>
                </c:pt>
                <c:pt idx="4225">
                  <c:v>-7432881.0155339995</c:v>
                </c:pt>
                <c:pt idx="4226">
                  <c:v>-7427872.4446119992</c:v>
                </c:pt>
                <c:pt idx="4227">
                  <c:v>-7422862.7788500004</c:v>
                </c:pt>
                <c:pt idx="4228">
                  <c:v>-7417852.0186560005</c:v>
                </c:pt>
                <c:pt idx="4229">
                  <c:v>-7412840.1644369969</c:v>
                </c:pt>
                <c:pt idx="4230">
                  <c:v>-7407827.2166000009</c:v>
                </c:pt>
                <c:pt idx="4231">
                  <c:v>-7402813.1755519994</c:v>
                </c:pt>
                <c:pt idx="4232">
                  <c:v>-7397798.0417010002</c:v>
                </c:pt>
                <c:pt idx="4233">
                  <c:v>-7392781.8154539997</c:v>
                </c:pt>
                <c:pt idx="4234">
                  <c:v>-7387764.4972200003</c:v>
                </c:pt>
                <c:pt idx="4235">
                  <c:v>-7382746.0874060001</c:v>
                </c:pt>
                <c:pt idx="4236">
                  <c:v>-7377726.5864200024</c:v>
                </c:pt>
                <c:pt idx="4237">
                  <c:v>-7372705.9946700009</c:v>
                </c:pt>
                <c:pt idx="4238">
                  <c:v>-7367684.3125650026</c:v>
                </c:pt>
                <c:pt idx="4239">
                  <c:v>-7362661.5405130005</c:v>
                </c:pt>
                <c:pt idx="4240">
                  <c:v>-7357637.6789230024</c:v>
                </c:pt>
                <c:pt idx="4241">
                  <c:v>-7352612.7282039998</c:v>
                </c:pt>
                <c:pt idx="4242">
                  <c:v>-7347586.6887630001</c:v>
                </c:pt>
                <c:pt idx="4243">
                  <c:v>-7342559.5610109996</c:v>
                </c:pt>
                <c:pt idx="4244">
                  <c:v>-7337531.3453560006</c:v>
                </c:pt>
                <c:pt idx="4245">
                  <c:v>-7332502.0422069998</c:v>
                </c:pt>
                <c:pt idx="4246">
                  <c:v>-7327471.6519750003</c:v>
                </c:pt>
                <c:pt idx="4247">
                  <c:v>-7322440.1750670001</c:v>
                </c:pt>
                <c:pt idx="4248">
                  <c:v>-7317407.6118949996</c:v>
                </c:pt>
                <c:pt idx="4249">
                  <c:v>-7312373.9628680004</c:v>
                </c:pt>
                <c:pt idx="4250">
                  <c:v>-7307339.2283960003</c:v>
                </c:pt>
                <c:pt idx="4251">
                  <c:v>-7302303.4088890003</c:v>
                </c:pt>
                <c:pt idx="4252">
                  <c:v>-7297266.5047569973</c:v>
                </c:pt>
                <c:pt idx="4253">
                  <c:v>-7292228.5164100006</c:v>
                </c:pt>
                <c:pt idx="4254">
                  <c:v>-7287189.444259</c:v>
                </c:pt>
                <c:pt idx="4255">
                  <c:v>-7282149.2887160005</c:v>
                </c:pt>
                <c:pt idx="4256">
                  <c:v>-7277108.0501889996</c:v>
                </c:pt>
                <c:pt idx="4257">
                  <c:v>-7272065.7290909998</c:v>
                </c:pt>
                <c:pt idx="4258">
                  <c:v>-7267022.3258319963</c:v>
                </c:pt>
                <c:pt idx="4259">
                  <c:v>-7261977.8408239996</c:v>
                </c:pt>
                <c:pt idx="4260">
                  <c:v>-7256932.2744780025</c:v>
                </c:pt>
                <c:pt idx="4261">
                  <c:v>-7251885.6272059996</c:v>
                </c:pt>
                <c:pt idx="4262">
                  <c:v>-7246837.8994179973</c:v>
                </c:pt>
                <c:pt idx="4263">
                  <c:v>-7241789.0915280003</c:v>
                </c:pt>
                <c:pt idx="4264">
                  <c:v>-7236739.2039470002</c:v>
                </c:pt>
                <c:pt idx="4265">
                  <c:v>-7231688.2370860009</c:v>
                </c:pt>
                <c:pt idx="4266">
                  <c:v>-7226636.1913590003</c:v>
                </c:pt>
                <c:pt idx="4267">
                  <c:v>-7221583.0671779998</c:v>
                </c:pt>
                <c:pt idx="4268">
                  <c:v>-7216528.8649549996</c:v>
                </c:pt>
                <c:pt idx="4269">
                  <c:v>-7211473.5851019993</c:v>
                </c:pt>
                <c:pt idx="4270">
                  <c:v>-7206417.2280339999</c:v>
                </c:pt>
                <c:pt idx="4271">
                  <c:v>-7201359.7941620005</c:v>
                </c:pt>
                <c:pt idx="4272">
                  <c:v>-7196301.2839000002</c:v>
                </c:pt>
                <c:pt idx="4273">
                  <c:v>-7191241.6976610003</c:v>
                </c:pt>
                <c:pt idx="4274">
                  <c:v>-7186181.0358589999</c:v>
                </c:pt>
                <c:pt idx="4275">
                  <c:v>-7181119.2989070024</c:v>
                </c:pt>
                <c:pt idx="4276">
                  <c:v>-7176056.487218</c:v>
                </c:pt>
                <c:pt idx="4277">
                  <c:v>-7170992.6012079995</c:v>
                </c:pt>
                <c:pt idx="4278">
                  <c:v>-7165927.6412899997</c:v>
                </c:pt>
                <c:pt idx="4279">
                  <c:v>-7160861.6078779995</c:v>
                </c:pt>
                <c:pt idx="4280">
                  <c:v>-7155794.5013860008</c:v>
                </c:pt>
                <c:pt idx="4281">
                  <c:v>-7150726.3222289998</c:v>
                </c:pt>
                <c:pt idx="4282">
                  <c:v>-7145657.0708220005</c:v>
                </c:pt>
                <c:pt idx="4283">
                  <c:v>-7140586.7475800002</c:v>
                </c:pt>
                <c:pt idx="4284">
                  <c:v>-7135515.3529169997</c:v>
                </c:pt>
                <c:pt idx="4285">
                  <c:v>-7130442.8872480001</c:v>
                </c:pt>
                <c:pt idx="4286">
                  <c:v>-7125369.3509900002</c:v>
                </c:pt>
                <c:pt idx="4287">
                  <c:v>-7120294.744558</c:v>
                </c:pt>
                <c:pt idx="4288">
                  <c:v>-7115219.0683660004</c:v>
                </c:pt>
                <c:pt idx="4289">
                  <c:v>-7110142.3228309974</c:v>
                </c:pt>
                <c:pt idx="4290">
                  <c:v>-7105064.5083700037</c:v>
                </c:pt>
                <c:pt idx="4291">
                  <c:v>-7099985.6253970005</c:v>
                </c:pt>
                <c:pt idx="4292">
                  <c:v>-7094905.6743300008</c:v>
                </c:pt>
                <c:pt idx="4293">
                  <c:v>-7089824.6555839973</c:v>
                </c:pt>
                <c:pt idx="4294">
                  <c:v>-7084742.5695769973</c:v>
                </c:pt>
                <c:pt idx="4295">
                  <c:v>-7079659.4167250004</c:v>
                </c:pt>
                <c:pt idx="4296">
                  <c:v>-7074575.1974450024</c:v>
                </c:pt>
                <c:pt idx="4297">
                  <c:v>-7069489.9121540003</c:v>
                </c:pt>
                <c:pt idx="4298">
                  <c:v>-7064403.5612690002</c:v>
                </c:pt>
                <c:pt idx="4299">
                  <c:v>-7059316.1452089995</c:v>
                </c:pt>
                <c:pt idx="4300">
                  <c:v>-7054227.6643899996</c:v>
                </c:pt>
                <c:pt idx="4301">
                  <c:v>-7049138.1192299975</c:v>
                </c:pt>
                <c:pt idx="4302">
                  <c:v>-7044047.5101469997</c:v>
                </c:pt>
                <c:pt idx="4303">
                  <c:v>-7038955.8375600027</c:v>
                </c:pt>
                <c:pt idx="4304">
                  <c:v>-7033863.1018859996</c:v>
                </c:pt>
                <c:pt idx="4305">
                  <c:v>-7028769.3035439998</c:v>
                </c:pt>
                <c:pt idx="4306">
                  <c:v>-7023674.4429530026</c:v>
                </c:pt>
                <c:pt idx="4307">
                  <c:v>-7018578.5205319999</c:v>
                </c:pt>
                <c:pt idx="4308">
                  <c:v>-7013481.5366990026</c:v>
                </c:pt>
                <c:pt idx="4309">
                  <c:v>-7008383.4918729998</c:v>
                </c:pt>
                <c:pt idx="4310">
                  <c:v>-7003284.3864740003</c:v>
                </c:pt>
                <c:pt idx="4311">
                  <c:v>-6998184.2209210014</c:v>
                </c:pt>
                <c:pt idx="4312">
                  <c:v>-6993082.9956350001</c:v>
                </c:pt>
                <c:pt idx="4313">
                  <c:v>-6987980.7110339999</c:v>
                </c:pt>
                <c:pt idx="4314">
                  <c:v>-6982877.3675389998</c:v>
                </c:pt>
                <c:pt idx="4315">
                  <c:v>-6977772.96557</c:v>
                </c:pt>
                <c:pt idx="4316">
                  <c:v>-6972667.5055470001</c:v>
                </c:pt>
                <c:pt idx="4317">
                  <c:v>-6967560.9878910026</c:v>
                </c:pt>
                <c:pt idx="4318">
                  <c:v>-6962453.4130219994</c:v>
                </c:pt>
                <c:pt idx="4319">
                  <c:v>-6957344.781363003</c:v>
                </c:pt>
                <c:pt idx="4320">
                  <c:v>-6952235.0933319991</c:v>
                </c:pt>
                <c:pt idx="4321">
                  <c:v>-6947124.3493519993</c:v>
                </c:pt>
                <c:pt idx="4322">
                  <c:v>-6942012.5498449998</c:v>
                </c:pt>
                <c:pt idx="4323">
                  <c:v>-6936899.6952309972</c:v>
                </c:pt>
                <c:pt idx="4324">
                  <c:v>-6931785.785933</c:v>
                </c:pt>
                <c:pt idx="4325">
                  <c:v>-6926670.8223720007</c:v>
                </c:pt>
                <c:pt idx="4326">
                  <c:v>-6921554.8049710002</c:v>
                </c:pt>
                <c:pt idx="4327">
                  <c:v>-6916437.7341519995</c:v>
                </c:pt>
                <c:pt idx="4328">
                  <c:v>-6911319.6103379996</c:v>
                </c:pt>
                <c:pt idx="4329">
                  <c:v>-6906200.4339510025</c:v>
                </c:pt>
                <c:pt idx="4330">
                  <c:v>-6901080.205414</c:v>
                </c:pt>
                <c:pt idx="4331">
                  <c:v>-6895958.9251500005</c:v>
                </c:pt>
                <c:pt idx="4332">
                  <c:v>-6890836.5935819997</c:v>
                </c:pt>
                <c:pt idx="4333">
                  <c:v>-6885713.211135</c:v>
                </c:pt>
                <c:pt idx="4334">
                  <c:v>-6880588.7782310024</c:v>
                </c:pt>
                <c:pt idx="4335">
                  <c:v>-6875463.2952939998</c:v>
                </c:pt>
                <c:pt idx="4336">
                  <c:v>-6870336.7627480002</c:v>
                </c:pt>
                <c:pt idx="4337">
                  <c:v>-6865209.1810179995</c:v>
                </c:pt>
                <c:pt idx="4338">
                  <c:v>-6860080.5505280001</c:v>
                </c:pt>
                <c:pt idx="4339">
                  <c:v>-6854950.8717029998</c:v>
                </c:pt>
                <c:pt idx="4340">
                  <c:v>-6849820.1449660007</c:v>
                </c:pt>
                <c:pt idx="4341">
                  <c:v>-6844688.3707440002</c:v>
                </c:pt>
                <c:pt idx="4342">
                  <c:v>-6839555.5494610025</c:v>
                </c:pt>
                <c:pt idx="4343">
                  <c:v>-6834421.681543</c:v>
                </c:pt>
                <c:pt idx="4344">
                  <c:v>-6829286.7674150001</c:v>
                </c:pt>
                <c:pt idx="4345">
                  <c:v>-6824150.8075029999</c:v>
                </c:pt>
                <c:pt idx="4346">
                  <c:v>-6819013.8022329975</c:v>
                </c:pt>
                <c:pt idx="4347">
                  <c:v>-6813875.7520300001</c:v>
                </c:pt>
                <c:pt idx="4348">
                  <c:v>-6808736.6573220007</c:v>
                </c:pt>
                <c:pt idx="4349">
                  <c:v>-6803596.5185350003</c:v>
                </c:pt>
                <c:pt idx="4350">
                  <c:v>-6798455.3360960009</c:v>
                </c:pt>
                <c:pt idx="4351">
                  <c:v>-6793313.1104299994</c:v>
                </c:pt>
                <c:pt idx="4352">
                  <c:v>-6788169.8419660004</c:v>
                </c:pt>
                <c:pt idx="4353">
                  <c:v>-6783025.5311310003</c:v>
                </c:pt>
                <c:pt idx="4354">
                  <c:v>-6777880.1783520002</c:v>
                </c:pt>
                <c:pt idx="4355">
                  <c:v>-6772733.784058</c:v>
                </c:pt>
                <c:pt idx="4356">
                  <c:v>-6767586.3486750014</c:v>
                </c:pt>
                <c:pt idx="4357">
                  <c:v>-6762437.8726320006</c:v>
                </c:pt>
                <c:pt idx="4358">
                  <c:v>-6757288.3563569998</c:v>
                </c:pt>
                <c:pt idx="4359">
                  <c:v>-6752137.8002789998</c:v>
                </c:pt>
                <c:pt idx="4360">
                  <c:v>-6746986.2048259992</c:v>
                </c:pt>
                <c:pt idx="4361">
                  <c:v>-6741833.5704280026</c:v>
                </c:pt>
                <c:pt idx="4362">
                  <c:v>-6736679.8975139996</c:v>
                </c:pt>
                <c:pt idx="4363">
                  <c:v>-6731525.1865119999</c:v>
                </c:pt>
                <c:pt idx="4364">
                  <c:v>-6726369.4378520008</c:v>
                </c:pt>
                <c:pt idx="4365">
                  <c:v>-6721212.6519650025</c:v>
                </c:pt>
                <c:pt idx="4366">
                  <c:v>-6716054.8292789971</c:v>
                </c:pt>
                <c:pt idx="4367">
                  <c:v>-6710895.9702260001</c:v>
                </c:pt>
                <c:pt idx="4368">
                  <c:v>-6705736.0752349999</c:v>
                </c:pt>
                <c:pt idx="4369">
                  <c:v>-6700575.1447379971</c:v>
                </c:pt>
                <c:pt idx="4370">
                  <c:v>-6695413.1791639999</c:v>
                </c:pt>
                <c:pt idx="4371">
                  <c:v>-6690250.1789450031</c:v>
                </c:pt>
                <c:pt idx="4372">
                  <c:v>-6685086.1445119996</c:v>
                </c:pt>
                <c:pt idx="4373">
                  <c:v>-6679921.0762960007</c:v>
                </c:pt>
                <c:pt idx="4374">
                  <c:v>-6674754.9747300008</c:v>
                </c:pt>
                <c:pt idx="4375">
                  <c:v>-6669587.8402439998</c:v>
                </c:pt>
                <c:pt idx="4376">
                  <c:v>-6664419.6732709995</c:v>
                </c:pt>
                <c:pt idx="4377">
                  <c:v>-6659250.4742430001</c:v>
                </c:pt>
                <c:pt idx="4378">
                  <c:v>-6654080.2435929999</c:v>
                </c:pt>
                <c:pt idx="4379">
                  <c:v>-6648908.9817540003</c:v>
                </c:pt>
                <c:pt idx="4380">
                  <c:v>-6643736.689156997</c:v>
                </c:pt>
                <c:pt idx="4381">
                  <c:v>-6638563.3662369968</c:v>
                </c:pt>
                <c:pt idx="4382">
                  <c:v>-6633389.0134259993</c:v>
                </c:pt>
                <c:pt idx="4383">
                  <c:v>-6628213.6311590001</c:v>
                </c:pt>
                <c:pt idx="4384">
                  <c:v>-6623037.2198689999</c:v>
                </c:pt>
                <c:pt idx="4385">
                  <c:v>-6617859.7799890004</c:v>
                </c:pt>
                <c:pt idx="4386">
                  <c:v>-6612681.3119550003</c:v>
                </c:pt>
                <c:pt idx="4387">
                  <c:v>-6607501.8161999993</c:v>
                </c:pt>
                <c:pt idx="4388">
                  <c:v>-6602321.2931599999</c:v>
                </c:pt>
                <c:pt idx="4389">
                  <c:v>-6597139.7432690002</c:v>
                </c:pt>
                <c:pt idx="4390">
                  <c:v>-6591957.1669620005</c:v>
                </c:pt>
                <c:pt idx="4391">
                  <c:v>-6586773.5646749996</c:v>
                </c:pt>
                <c:pt idx="4392">
                  <c:v>-6581588.9368420001</c:v>
                </c:pt>
                <c:pt idx="4393">
                  <c:v>-6576403.2839010004</c:v>
                </c:pt>
                <c:pt idx="4394">
                  <c:v>-6571216.6062859995</c:v>
                </c:pt>
                <c:pt idx="4395">
                  <c:v>-6566028.9044350004</c:v>
                </c:pt>
                <c:pt idx="4396">
                  <c:v>-6560840.1787829995</c:v>
                </c:pt>
                <c:pt idx="4397">
                  <c:v>-6555650.4297669996</c:v>
                </c:pt>
                <c:pt idx="4398">
                  <c:v>-6550459.6578239985</c:v>
                </c:pt>
                <c:pt idx="4399">
                  <c:v>-6545267.8633909998</c:v>
                </c:pt>
                <c:pt idx="4400">
                  <c:v>-6540075.046906</c:v>
                </c:pt>
                <c:pt idx="4401">
                  <c:v>-6534881.208807</c:v>
                </c:pt>
                <c:pt idx="4402">
                  <c:v>-6529686.3495299993</c:v>
                </c:pt>
                <c:pt idx="4403">
                  <c:v>-6524490.4695139974</c:v>
                </c:pt>
                <c:pt idx="4404">
                  <c:v>-6519293.5691969972</c:v>
                </c:pt>
                <c:pt idx="4405">
                  <c:v>-6514095.6490189973</c:v>
                </c:pt>
                <c:pt idx="4406">
                  <c:v>-6508896.7094169995</c:v>
                </c:pt>
                <c:pt idx="4407">
                  <c:v>-6503696.7508299993</c:v>
                </c:pt>
                <c:pt idx="4408">
                  <c:v>-6498495.7736980002</c:v>
                </c:pt>
                <c:pt idx="4409">
                  <c:v>-6493293.7784610055</c:v>
                </c:pt>
                <c:pt idx="4410">
                  <c:v>-6488090.7655569995</c:v>
                </c:pt>
                <c:pt idx="4411">
                  <c:v>-6482886.7354270024</c:v>
                </c:pt>
                <c:pt idx="4412">
                  <c:v>-6477681.688511</c:v>
                </c:pt>
                <c:pt idx="4413">
                  <c:v>-6472475.6252489975</c:v>
                </c:pt>
                <c:pt idx="4414">
                  <c:v>-6467268.5460829996</c:v>
                </c:pt>
                <c:pt idx="4415">
                  <c:v>-6462060.4514520001</c:v>
                </c:pt>
                <c:pt idx="4416">
                  <c:v>-6456851.341798</c:v>
                </c:pt>
                <c:pt idx="4417">
                  <c:v>-6451641.2175630014</c:v>
                </c:pt>
                <c:pt idx="4418">
                  <c:v>-6446430.0791879995</c:v>
                </c:pt>
                <c:pt idx="4419">
                  <c:v>-6441217.9271139996</c:v>
                </c:pt>
                <c:pt idx="4420">
                  <c:v>-6436004.7617839985</c:v>
                </c:pt>
                <c:pt idx="4421">
                  <c:v>-6430790.5836410001</c:v>
                </c:pt>
                <c:pt idx="4422">
                  <c:v>-6425575.3931259997</c:v>
                </c:pt>
                <c:pt idx="4423">
                  <c:v>-6420359.190682997</c:v>
                </c:pt>
                <c:pt idx="4424">
                  <c:v>-6415141.9767540004</c:v>
                </c:pt>
                <c:pt idx="4425">
                  <c:v>-6409923.7517839996</c:v>
                </c:pt>
                <c:pt idx="4426">
                  <c:v>-6404704.5162149975</c:v>
                </c:pt>
                <c:pt idx="4427">
                  <c:v>-6399484.2704910031</c:v>
                </c:pt>
                <c:pt idx="4428">
                  <c:v>-6394263.0150559992</c:v>
                </c:pt>
                <c:pt idx="4429">
                  <c:v>-6389040.7503560008</c:v>
                </c:pt>
                <c:pt idx="4430">
                  <c:v>-6383817.4768329998</c:v>
                </c:pt>
                <c:pt idx="4431">
                  <c:v>-6378593.1949339975</c:v>
                </c:pt>
                <c:pt idx="4432">
                  <c:v>-6373367.9051020006</c:v>
                </c:pt>
                <c:pt idx="4433">
                  <c:v>-6368141.6077839974</c:v>
                </c:pt>
                <c:pt idx="4434">
                  <c:v>-6362914.303425</c:v>
                </c:pt>
                <c:pt idx="4435">
                  <c:v>-6357685.992471003</c:v>
                </c:pt>
                <c:pt idx="4436">
                  <c:v>-6352456.6753670014</c:v>
                </c:pt>
                <c:pt idx="4437">
                  <c:v>-6347226.3525610026</c:v>
                </c:pt>
                <c:pt idx="4438">
                  <c:v>-6341995.0244979998</c:v>
                </c:pt>
                <c:pt idx="4439">
                  <c:v>-6336762.6916259993</c:v>
                </c:pt>
                <c:pt idx="4440">
                  <c:v>-6331529.3543910002</c:v>
                </c:pt>
                <c:pt idx="4441">
                  <c:v>-6326295.0132409995</c:v>
                </c:pt>
                <c:pt idx="4442">
                  <c:v>-6321059.6686239997</c:v>
                </c:pt>
                <c:pt idx="4443">
                  <c:v>-6315823.3209879985</c:v>
                </c:pt>
                <c:pt idx="4444">
                  <c:v>-6310585.9707800001</c:v>
                </c:pt>
                <c:pt idx="4445">
                  <c:v>-6305347.6184490025</c:v>
                </c:pt>
                <c:pt idx="4446">
                  <c:v>-6300108.2644429998</c:v>
                </c:pt>
                <c:pt idx="4447">
                  <c:v>-6294867.9092119997</c:v>
                </c:pt>
                <c:pt idx="4448">
                  <c:v>-6289626.5532039972</c:v>
                </c:pt>
                <c:pt idx="4449">
                  <c:v>-6284384.1968699992</c:v>
                </c:pt>
                <c:pt idx="4450">
                  <c:v>-6279140.840659</c:v>
                </c:pt>
                <c:pt idx="4451">
                  <c:v>-6273896.4850200014</c:v>
                </c:pt>
                <c:pt idx="4452">
                  <c:v>-6268651.1304040002</c:v>
                </c:pt>
                <c:pt idx="4453">
                  <c:v>-6263404.7772620004</c:v>
                </c:pt>
                <c:pt idx="4454">
                  <c:v>-6258157.4260440003</c:v>
                </c:pt>
                <c:pt idx="4455">
                  <c:v>-6252909.0772010004</c:v>
                </c:pt>
                <c:pt idx="4456">
                  <c:v>-6247659.7311850004</c:v>
                </c:pt>
                <c:pt idx="4457">
                  <c:v>-6242409.3884470025</c:v>
                </c:pt>
                <c:pt idx="4458">
                  <c:v>-6237158.049439</c:v>
                </c:pt>
                <c:pt idx="4459">
                  <c:v>-6231905.7146129971</c:v>
                </c:pt>
                <c:pt idx="4460">
                  <c:v>-6226652.3844220005</c:v>
                </c:pt>
                <c:pt idx="4461">
                  <c:v>-6221398.0593169974</c:v>
                </c:pt>
                <c:pt idx="4462">
                  <c:v>-6216142.7397529995</c:v>
                </c:pt>
                <c:pt idx="4463">
                  <c:v>-6210886.426181999</c:v>
                </c:pt>
                <c:pt idx="4464">
                  <c:v>-6205629.1190579971</c:v>
                </c:pt>
                <c:pt idx="4465">
                  <c:v>-6200370.8188339975</c:v>
                </c:pt>
                <c:pt idx="4466">
                  <c:v>-6195111.5259650014</c:v>
                </c:pt>
                <c:pt idx="4467">
                  <c:v>-6189851.2409050027</c:v>
                </c:pt>
                <c:pt idx="4468">
                  <c:v>-6184589.9641079996</c:v>
                </c:pt>
                <c:pt idx="4469">
                  <c:v>-6179327.696029</c:v>
                </c:pt>
                <c:pt idx="4470">
                  <c:v>-6174064.4371240027</c:v>
                </c:pt>
                <c:pt idx="4471">
                  <c:v>-6168800.1878479999</c:v>
                </c:pt>
                <c:pt idx="4472">
                  <c:v>-6163534.9486560002</c:v>
                </c:pt>
                <c:pt idx="4473">
                  <c:v>-6158268.720005</c:v>
                </c:pt>
                <c:pt idx="4474">
                  <c:v>-6153001.5023500035</c:v>
                </c:pt>
                <c:pt idx="4475">
                  <c:v>-6147733.2961490024</c:v>
                </c:pt>
                <c:pt idx="4476">
                  <c:v>-6142464.1018579975</c:v>
                </c:pt>
                <c:pt idx="4477">
                  <c:v>-6137193.9199350001</c:v>
                </c:pt>
                <c:pt idx="4478">
                  <c:v>-6131922.7508359998</c:v>
                </c:pt>
                <c:pt idx="4479">
                  <c:v>-6126650.5950189997</c:v>
                </c:pt>
                <c:pt idx="4480">
                  <c:v>-6121377.4529430028</c:v>
                </c:pt>
                <c:pt idx="4481">
                  <c:v>-6116103.3250659993</c:v>
                </c:pt>
                <c:pt idx="4482">
                  <c:v>-6110828.2118450003</c:v>
                </c:pt>
                <c:pt idx="4483">
                  <c:v>-6105552.1137409974</c:v>
                </c:pt>
                <c:pt idx="4484">
                  <c:v>-6100275.0312119992</c:v>
                </c:pt>
                <c:pt idx="4485">
                  <c:v>-6094996.964716997</c:v>
                </c:pt>
                <c:pt idx="4486">
                  <c:v>-6089717.9147169972</c:v>
                </c:pt>
                <c:pt idx="4487">
                  <c:v>-6084437.8816710003</c:v>
                </c:pt>
                <c:pt idx="4488">
                  <c:v>-6079156.8660399998</c:v>
                </c:pt>
                <c:pt idx="4489">
                  <c:v>-6073874.8682839973</c:v>
                </c:pt>
                <c:pt idx="4490">
                  <c:v>-6068591.8888640003</c:v>
                </c:pt>
                <c:pt idx="4491">
                  <c:v>-6063307.9282410014</c:v>
                </c:pt>
                <c:pt idx="4492">
                  <c:v>-6058022.986877</c:v>
                </c:pt>
                <c:pt idx="4493">
                  <c:v>-6052737.0652339971</c:v>
                </c:pt>
                <c:pt idx="4494">
                  <c:v>-6047450.1637729947</c:v>
                </c:pt>
                <c:pt idx="4495">
                  <c:v>-6042162.2829580028</c:v>
                </c:pt>
                <c:pt idx="4496">
                  <c:v>-6036873.4232499991</c:v>
                </c:pt>
                <c:pt idx="4497">
                  <c:v>-6031583.5851119999</c:v>
                </c:pt>
                <c:pt idx="4498">
                  <c:v>-6026292.7690089997</c:v>
                </c:pt>
                <c:pt idx="4499">
                  <c:v>-6021000.9754030025</c:v>
                </c:pt>
                <c:pt idx="4500">
                  <c:v>-6015708.2047579996</c:v>
                </c:pt>
                <c:pt idx="4501">
                  <c:v>-6010414.4575390024</c:v>
                </c:pt>
                <c:pt idx="4502">
                  <c:v>-6005119.7342099994</c:v>
                </c:pt>
                <c:pt idx="4503">
                  <c:v>-5999824.0352359992</c:v>
                </c:pt>
                <c:pt idx="4504">
                  <c:v>-5994527.3610819997</c:v>
                </c:pt>
                <c:pt idx="4505">
                  <c:v>-5989229.7122129975</c:v>
                </c:pt>
                <c:pt idx="4506">
                  <c:v>-5983931.0890950002</c:v>
                </c:pt>
                <c:pt idx="4507">
                  <c:v>-5978631.4921950027</c:v>
                </c:pt>
                <c:pt idx="4508">
                  <c:v>-5973330.9219770003</c:v>
                </c:pt>
                <c:pt idx="4509">
                  <c:v>-5968029.3789100004</c:v>
                </c:pt>
                <c:pt idx="4510">
                  <c:v>-5962726.8634599997</c:v>
                </c:pt>
                <c:pt idx="4511">
                  <c:v>-5957423.3760940004</c:v>
                </c:pt>
                <c:pt idx="4512">
                  <c:v>-5952118.9172809999</c:v>
                </c:pt>
                <c:pt idx="4513">
                  <c:v>-5946813.4874860002</c:v>
                </c:pt>
                <c:pt idx="4514">
                  <c:v>-5941507.0871800007</c:v>
                </c:pt>
                <c:pt idx="4515">
                  <c:v>-5936199.7168309996</c:v>
                </c:pt>
                <c:pt idx="4516">
                  <c:v>-5930891.3769060001</c:v>
                </c:pt>
                <c:pt idx="4517">
                  <c:v>-5925582.067875999</c:v>
                </c:pt>
                <c:pt idx="4518">
                  <c:v>-5920271.7902109995</c:v>
                </c:pt>
                <c:pt idx="4519">
                  <c:v>-5914960.5443780003</c:v>
                </c:pt>
                <c:pt idx="4520">
                  <c:v>-5909648.3308500005</c:v>
                </c:pt>
                <c:pt idx="4521">
                  <c:v>-5904335.1500959992</c:v>
                </c:pt>
                <c:pt idx="4522">
                  <c:v>-5899021.0025869999</c:v>
                </c:pt>
                <c:pt idx="4523">
                  <c:v>-5893705.8887940003</c:v>
                </c:pt>
                <c:pt idx="4524">
                  <c:v>-5888389.8091889974</c:v>
                </c:pt>
                <c:pt idx="4525">
                  <c:v>-5883072.7642429974</c:v>
                </c:pt>
                <c:pt idx="4526">
                  <c:v>-5877754.7544280002</c:v>
                </c:pt>
                <c:pt idx="4527">
                  <c:v>-5872435.7802169975</c:v>
                </c:pt>
                <c:pt idx="4528">
                  <c:v>-5867115.8420819994</c:v>
                </c:pt>
                <c:pt idx="4529">
                  <c:v>-5861794.9404960014</c:v>
                </c:pt>
                <c:pt idx="4530">
                  <c:v>-5856473.0759330001</c:v>
                </c:pt>
                <c:pt idx="4531">
                  <c:v>-5851150.2488670014</c:v>
                </c:pt>
                <c:pt idx="4532">
                  <c:v>-5845826.4597700005</c:v>
                </c:pt>
                <c:pt idx="4533">
                  <c:v>-5840501.7091189995</c:v>
                </c:pt>
                <c:pt idx="4534">
                  <c:v>-5835175.9973870004</c:v>
                </c:pt>
                <c:pt idx="4535">
                  <c:v>-5829849.3250489999</c:v>
                </c:pt>
                <c:pt idx="4536">
                  <c:v>-5824521.6925809998</c:v>
                </c:pt>
                <c:pt idx="4537">
                  <c:v>-5819193.1004579999</c:v>
                </c:pt>
                <c:pt idx="4538">
                  <c:v>-5813863.5491569974</c:v>
                </c:pt>
                <c:pt idx="4539">
                  <c:v>-5808533.0391529985</c:v>
                </c:pt>
                <c:pt idx="4540">
                  <c:v>-5803201.5709230024</c:v>
                </c:pt>
                <c:pt idx="4541">
                  <c:v>-5797869.1449450003</c:v>
                </c:pt>
                <c:pt idx="4542">
                  <c:v>-5792535.7616960006</c:v>
                </c:pt>
                <c:pt idx="4543">
                  <c:v>-5787201.4216529997</c:v>
                </c:pt>
                <c:pt idx="4544">
                  <c:v>-5781866.1252939971</c:v>
                </c:pt>
                <c:pt idx="4545">
                  <c:v>-5776529.8730990002</c:v>
                </c:pt>
                <c:pt idx="4546">
                  <c:v>-5771192.6655440005</c:v>
                </c:pt>
                <c:pt idx="4547">
                  <c:v>-5765854.5031099999</c:v>
                </c:pt>
                <c:pt idx="4548">
                  <c:v>-5760515.3862769995</c:v>
                </c:pt>
                <c:pt idx="4549">
                  <c:v>-5755175.3155219993</c:v>
                </c:pt>
                <c:pt idx="4550">
                  <c:v>-5749834.2913280027</c:v>
                </c:pt>
                <c:pt idx="4551">
                  <c:v>-5744492.3141729971</c:v>
                </c:pt>
                <c:pt idx="4552">
                  <c:v>-5739149.38454</c:v>
                </c:pt>
                <c:pt idx="4553">
                  <c:v>-5733805.5029090028</c:v>
                </c:pt>
                <c:pt idx="4554">
                  <c:v>-5728460.6697609974</c:v>
                </c:pt>
                <c:pt idx="4555">
                  <c:v>-5723114.885578</c:v>
                </c:pt>
                <c:pt idx="4556">
                  <c:v>-5717768.1508429972</c:v>
                </c:pt>
                <c:pt idx="4557">
                  <c:v>-5712420.4660379998</c:v>
                </c:pt>
                <c:pt idx="4558">
                  <c:v>-5707071.831646</c:v>
                </c:pt>
                <c:pt idx="4559">
                  <c:v>-5701722.2481500003</c:v>
                </c:pt>
                <c:pt idx="4560">
                  <c:v>-5696371.7160329996</c:v>
                </c:pt>
                <c:pt idx="4561">
                  <c:v>-5691020.235781</c:v>
                </c:pt>
                <c:pt idx="4562">
                  <c:v>-5685667.8078759992</c:v>
                </c:pt>
                <c:pt idx="4563">
                  <c:v>-5680314.4328040024</c:v>
                </c:pt>
                <c:pt idx="4564">
                  <c:v>-5674960.1110490002</c:v>
                </c:pt>
                <c:pt idx="4565">
                  <c:v>-5669604.8430969995</c:v>
                </c:pt>
                <c:pt idx="4566">
                  <c:v>-5664248.629433997</c:v>
                </c:pt>
                <c:pt idx="4567">
                  <c:v>-5658891.4705450032</c:v>
                </c:pt>
                <c:pt idx="4568">
                  <c:v>-5653533.3669179995</c:v>
                </c:pt>
                <c:pt idx="4569">
                  <c:v>-5648174.3190389974</c:v>
                </c:pt>
                <c:pt idx="4570">
                  <c:v>-5642814.3273940003</c:v>
                </c:pt>
                <c:pt idx="4571">
                  <c:v>-5637453.3924730001</c:v>
                </c:pt>
                <c:pt idx="4572">
                  <c:v>-5632091.5147619992</c:v>
                </c:pt>
                <c:pt idx="4573">
                  <c:v>-5626728.6947489996</c:v>
                </c:pt>
                <c:pt idx="4574">
                  <c:v>-5621364.9329250054</c:v>
                </c:pt>
                <c:pt idx="4575">
                  <c:v>-5616000.2297759997</c:v>
                </c:pt>
                <c:pt idx="4576">
                  <c:v>-5610634.585794</c:v>
                </c:pt>
                <c:pt idx="4577">
                  <c:v>-5605268.0014670026</c:v>
                </c:pt>
                <c:pt idx="4578">
                  <c:v>-5599900.4772850014</c:v>
                </c:pt>
                <c:pt idx="4579">
                  <c:v>-5594532.0137399985</c:v>
                </c:pt>
                <c:pt idx="4580">
                  <c:v>-5589162.6113220006</c:v>
                </c:pt>
                <c:pt idx="4581">
                  <c:v>-5583792.2705210028</c:v>
                </c:pt>
                <c:pt idx="4582">
                  <c:v>-5578420.991831</c:v>
                </c:pt>
                <c:pt idx="4583">
                  <c:v>-5573048.775742</c:v>
                </c:pt>
                <c:pt idx="4584">
                  <c:v>-5567675.6227479996</c:v>
                </c:pt>
                <c:pt idx="4585">
                  <c:v>-5562301.5333400024</c:v>
                </c:pt>
                <c:pt idx="4586">
                  <c:v>-5556926.5080120005</c:v>
                </c:pt>
                <c:pt idx="4587">
                  <c:v>-5551550.5472569996</c:v>
                </c:pt>
                <c:pt idx="4588">
                  <c:v>-5546173.6515700007</c:v>
                </c:pt>
                <c:pt idx="4589">
                  <c:v>-5540795.8214440001</c:v>
                </c:pt>
                <c:pt idx="4590">
                  <c:v>-5535417.0573740024</c:v>
                </c:pt>
                <c:pt idx="4591">
                  <c:v>-5530037.3598559964</c:v>
                </c:pt>
                <c:pt idx="4592">
                  <c:v>-5524656.7293829974</c:v>
                </c:pt>
                <c:pt idx="4593">
                  <c:v>-5519275.1664529974</c:v>
                </c:pt>
                <c:pt idx="4594">
                  <c:v>-5513892.6715620002</c:v>
                </c:pt>
                <c:pt idx="4595">
                  <c:v>-5508509.245205</c:v>
                </c:pt>
                <c:pt idx="4596">
                  <c:v>-5503124.8878809996</c:v>
                </c:pt>
                <c:pt idx="4597">
                  <c:v>-5497739.6000849996</c:v>
                </c:pt>
                <c:pt idx="4598">
                  <c:v>-5492353.3823170001</c:v>
                </c:pt>
                <c:pt idx="4599">
                  <c:v>-5486966.2350730002</c:v>
                </c:pt>
                <c:pt idx="4600">
                  <c:v>-5481578.1588529972</c:v>
                </c:pt>
                <c:pt idx="4601">
                  <c:v>-5476189.1541549973</c:v>
                </c:pt>
                <c:pt idx="4602">
                  <c:v>-5470799.2214790024</c:v>
                </c:pt>
                <c:pt idx="4603">
                  <c:v>-5465408.3613240002</c:v>
                </c:pt>
                <c:pt idx="4604">
                  <c:v>-5460016.5741910003</c:v>
                </c:pt>
                <c:pt idx="4605">
                  <c:v>-5454623.8605799992</c:v>
                </c:pt>
                <c:pt idx="4606">
                  <c:v>-5449230.2209910024</c:v>
                </c:pt>
                <c:pt idx="4607">
                  <c:v>-5443835.6559259994</c:v>
                </c:pt>
                <c:pt idx="4608">
                  <c:v>-5438440.1658869935</c:v>
                </c:pt>
                <c:pt idx="4609">
                  <c:v>-5433043.7513750028</c:v>
                </c:pt>
                <c:pt idx="4610">
                  <c:v>-5427646.4128940003</c:v>
                </c:pt>
                <c:pt idx="4611">
                  <c:v>-5422248.1509450004</c:v>
                </c:pt>
                <c:pt idx="4612">
                  <c:v>-5416848.9660329996</c:v>
                </c:pt>
                <c:pt idx="4613">
                  <c:v>-5411448.8586610025</c:v>
                </c:pt>
                <c:pt idx="4614">
                  <c:v>-5406047.8293329971</c:v>
                </c:pt>
                <c:pt idx="4615">
                  <c:v>-5400645.8785530003</c:v>
                </c:pt>
                <c:pt idx="4616">
                  <c:v>-5395243.0068259994</c:v>
                </c:pt>
                <c:pt idx="4617">
                  <c:v>-5389839.2146589998</c:v>
                </c:pt>
                <c:pt idx="4618">
                  <c:v>-5384434.5025550025</c:v>
                </c:pt>
                <c:pt idx="4619">
                  <c:v>-5379028.871022</c:v>
                </c:pt>
                <c:pt idx="4620">
                  <c:v>-5373622.3205659995</c:v>
                </c:pt>
                <c:pt idx="4621">
                  <c:v>-5368214.851694</c:v>
                </c:pt>
                <c:pt idx="4622">
                  <c:v>-5362806.4649129985</c:v>
                </c:pt>
                <c:pt idx="4623">
                  <c:v>-5357397.1607319964</c:v>
                </c:pt>
                <c:pt idx="4624">
                  <c:v>-5351986.9396569999</c:v>
                </c:pt>
                <c:pt idx="4625">
                  <c:v>-5346575.8021980003</c:v>
                </c:pt>
                <c:pt idx="4626">
                  <c:v>-5341163.7488640025</c:v>
                </c:pt>
                <c:pt idx="4627">
                  <c:v>-5335750.7801640024</c:v>
                </c:pt>
                <c:pt idx="4628">
                  <c:v>-5330336.8966089999</c:v>
                </c:pt>
                <c:pt idx="4629">
                  <c:v>-5324922.098708</c:v>
                </c:pt>
                <c:pt idx="4630">
                  <c:v>-5319506.3869710024</c:v>
                </c:pt>
                <c:pt idx="4631">
                  <c:v>-5314089.7619110001</c:v>
                </c:pt>
                <c:pt idx="4632">
                  <c:v>-5308672.2240390005</c:v>
                </c:pt>
                <c:pt idx="4633">
                  <c:v>-5303253.7738660006</c:v>
                </c:pt>
                <c:pt idx="4634">
                  <c:v>-5297834.4119050028</c:v>
                </c:pt>
                <c:pt idx="4635">
                  <c:v>-5292414.1386700002</c:v>
                </c:pt>
                <c:pt idx="4636">
                  <c:v>-5286992.9546719994</c:v>
                </c:pt>
                <c:pt idx="4637">
                  <c:v>-5281570.8604259994</c:v>
                </c:pt>
                <c:pt idx="4638">
                  <c:v>-5276147.8564460007</c:v>
                </c:pt>
                <c:pt idx="4639">
                  <c:v>-5270723.9432459995</c:v>
                </c:pt>
                <c:pt idx="4640">
                  <c:v>-5265299.1213420006</c:v>
                </c:pt>
                <c:pt idx="4641">
                  <c:v>-5259873.3912479999</c:v>
                </c:pt>
                <c:pt idx="4642">
                  <c:v>-5254446.7534809997</c:v>
                </c:pt>
                <c:pt idx="4643">
                  <c:v>-5249019.2085570004</c:v>
                </c:pt>
                <c:pt idx="4644">
                  <c:v>-5243590.7569920002</c:v>
                </c:pt>
                <c:pt idx="4645">
                  <c:v>-5238161.399305</c:v>
                </c:pt>
                <c:pt idx="4646">
                  <c:v>-5232731.1360109998</c:v>
                </c:pt>
                <c:pt idx="4647">
                  <c:v>-5227299.9676290024</c:v>
                </c:pt>
                <c:pt idx="4648">
                  <c:v>-5221867.8946789997</c:v>
                </c:pt>
                <c:pt idx="4649">
                  <c:v>-5216434.9176780004</c:v>
                </c:pt>
                <c:pt idx="4650">
                  <c:v>-5211001.0371460002</c:v>
                </c:pt>
                <c:pt idx="4651">
                  <c:v>-5205566.253601999</c:v>
                </c:pt>
                <c:pt idx="4652">
                  <c:v>-5200130.5675680004</c:v>
                </c:pt>
                <c:pt idx="4653">
                  <c:v>-5194693.9795630025</c:v>
                </c:pt>
                <c:pt idx="4654">
                  <c:v>-5189256.4901090004</c:v>
                </c:pt>
                <c:pt idx="4655">
                  <c:v>-5183818.0997279985</c:v>
                </c:pt>
                <c:pt idx="4656">
                  <c:v>-5178378.8089400027</c:v>
                </c:pt>
                <c:pt idx="4657">
                  <c:v>-5172938.6182699995</c:v>
                </c:pt>
                <c:pt idx="4658">
                  <c:v>-5167497.5282389997</c:v>
                </c:pt>
                <c:pt idx="4659">
                  <c:v>-5162055.5393720008</c:v>
                </c:pt>
                <c:pt idx="4660">
                  <c:v>-5156612.6521910001</c:v>
                </c:pt>
                <c:pt idx="4661">
                  <c:v>-5151168.8672209997</c:v>
                </c:pt>
                <c:pt idx="4662">
                  <c:v>-5145724.1849879995</c:v>
                </c:pt>
                <c:pt idx="4663">
                  <c:v>-5140278.6060149996</c:v>
                </c:pt>
                <c:pt idx="4664">
                  <c:v>-5134832.1308299992</c:v>
                </c:pt>
                <c:pt idx="4665">
                  <c:v>-5129384.7599569997</c:v>
                </c:pt>
                <c:pt idx="4666">
                  <c:v>-5123936.4939230001</c:v>
                </c:pt>
                <c:pt idx="4667">
                  <c:v>-5118487.3332559997</c:v>
                </c:pt>
                <c:pt idx="4668">
                  <c:v>-5113037.2784830024</c:v>
                </c:pt>
                <c:pt idx="4669">
                  <c:v>-5107586.3301319992</c:v>
                </c:pt>
                <c:pt idx="4670">
                  <c:v>-5102134.4887320008</c:v>
                </c:pt>
                <c:pt idx="4671">
                  <c:v>-5096681.7548099998</c:v>
                </c:pt>
                <c:pt idx="4672">
                  <c:v>-5091228.1288969973</c:v>
                </c:pt>
                <c:pt idx="4673">
                  <c:v>-5085773.6115219994</c:v>
                </c:pt>
                <c:pt idx="4674">
                  <c:v>-5080318.203216997</c:v>
                </c:pt>
                <c:pt idx="4675">
                  <c:v>-5074861.9045100007</c:v>
                </c:pt>
                <c:pt idx="4676">
                  <c:v>-5069404.715934</c:v>
                </c:pt>
                <c:pt idx="4677">
                  <c:v>-5063946.6380210025</c:v>
                </c:pt>
                <c:pt idx="4678">
                  <c:v>-5058487.6713020001</c:v>
                </c:pt>
                <c:pt idx="4679">
                  <c:v>-5053027.8163100006</c:v>
                </c:pt>
                <c:pt idx="4680">
                  <c:v>-5047567.0735780001</c:v>
                </c:pt>
                <c:pt idx="4681">
                  <c:v>-5042105.4436400002</c:v>
                </c:pt>
                <c:pt idx="4682">
                  <c:v>-5036642.9270310001</c:v>
                </c:pt>
                <c:pt idx="4683">
                  <c:v>-5031179.5242829947</c:v>
                </c:pt>
                <c:pt idx="4684">
                  <c:v>-5025715.2359340014</c:v>
                </c:pt>
                <c:pt idx="4685">
                  <c:v>-5020250.0625169985</c:v>
                </c:pt>
                <c:pt idx="4686">
                  <c:v>-5014784.0045700008</c:v>
                </c:pt>
                <c:pt idx="4687">
                  <c:v>-5009317.062628</c:v>
                </c:pt>
                <c:pt idx="4688">
                  <c:v>-5003849.2372290026</c:v>
                </c:pt>
                <c:pt idx="4689">
                  <c:v>-4998380.5289090024</c:v>
                </c:pt>
                <c:pt idx="4690">
                  <c:v>-4992910.9382080026</c:v>
                </c:pt>
                <c:pt idx="4691">
                  <c:v>-4987440.465663</c:v>
                </c:pt>
                <c:pt idx="4692">
                  <c:v>-4981969.1118129967</c:v>
                </c:pt>
                <c:pt idx="4693">
                  <c:v>-4976496.8771980004</c:v>
                </c:pt>
                <c:pt idx="4694">
                  <c:v>-4971023.7623580014</c:v>
                </c:pt>
                <c:pt idx="4695">
                  <c:v>-4965549.7678319998</c:v>
                </c:pt>
                <c:pt idx="4696">
                  <c:v>-4960074.8941629995</c:v>
                </c:pt>
                <c:pt idx="4697">
                  <c:v>-4954599.1418899996</c:v>
                </c:pt>
                <c:pt idx="4698">
                  <c:v>-4949122.5115569998</c:v>
                </c:pt>
                <c:pt idx="4699">
                  <c:v>-4943645.0037059998</c:v>
                </c:pt>
                <c:pt idx="4700">
                  <c:v>-4938166.6188789997</c:v>
                </c:pt>
                <c:pt idx="4701">
                  <c:v>-4932687.3576199999</c:v>
                </c:pt>
                <c:pt idx="4702">
                  <c:v>-4927207.2204720005</c:v>
                </c:pt>
                <c:pt idx="4703">
                  <c:v>-4921726.2079810025</c:v>
                </c:pt>
                <c:pt idx="4704">
                  <c:v>-4916244.3206909997</c:v>
                </c:pt>
                <c:pt idx="4705">
                  <c:v>-4910761.5591469985</c:v>
                </c:pt>
                <c:pt idx="4706">
                  <c:v>-4905277.9238949995</c:v>
                </c:pt>
                <c:pt idx="4707">
                  <c:v>-4899793.4154819995</c:v>
                </c:pt>
                <c:pt idx="4708">
                  <c:v>-4894308.0344550004</c:v>
                </c:pt>
                <c:pt idx="4709">
                  <c:v>-4888821.7813610043</c:v>
                </c:pt>
                <c:pt idx="4710">
                  <c:v>-4883334.6567469975</c:v>
                </c:pt>
                <c:pt idx="4711">
                  <c:v>-4877846.6611639997</c:v>
                </c:pt>
                <c:pt idx="4712">
                  <c:v>-4872357.7951579997</c:v>
                </c:pt>
                <c:pt idx="4713">
                  <c:v>-4866868.0592809971</c:v>
                </c:pt>
                <c:pt idx="4714">
                  <c:v>-4861377.4540809998</c:v>
                </c:pt>
                <c:pt idx="4715">
                  <c:v>-4855885.9801100008</c:v>
                </c:pt>
                <c:pt idx="4716">
                  <c:v>-4850393.6379180001</c:v>
                </c:pt>
                <c:pt idx="4717">
                  <c:v>-4844900.428057</c:v>
                </c:pt>
                <c:pt idx="4718">
                  <c:v>-4839406.3510790002</c:v>
                </c:pt>
                <c:pt idx="4719">
                  <c:v>-4833911.4075370003</c:v>
                </c:pt>
                <c:pt idx="4720">
                  <c:v>-4828415.5979840001</c:v>
                </c:pt>
                <c:pt idx="4721">
                  <c:v>-4822918.9229730004</c:v>
                </c:pt>
                <c:pt idx="4722">
                  <c:v>-4817421.3830589997</c:v>
                </c:pt>
                <c:pt idx="4723">
                  <c:v>-4811922.9787960034</c:v>
                </c:pt>
                <c:pt idx="4724">
                  <c:v>-4806423.7107389998</c:v>
                </c:pt>
                <c:pt idx="4725">
                  <c:v>-4800923.5794450026</c:v>
                </c:pt>
                <c:pt idx="4726">
                  <c:v>-4795422.5854690028</c:v>
                </c:pt>
                <c:pt idx="4727">
                  <c:v>-4789920.7293690024</c:v>
                </c:pt>
                <c:pt idx="4728">
                  <c:v>-4784418.0117019992</c:v>
                </c:pt>
                <c:pt idx="4729">
                  <c:v>-4778914.4330250025</c:v>
                </c:pt>
                <c:pt idx="4730">
                  <c:v>-4773409.9938969985</c:v>
                </c:pt>
                <c:pt idx="4731">
                  <c:v>-4767904.6948769968</c:v>
                </c:pt>
                <c:pt idx="4732">
                  <c:v>-4762398.5365250027</c:v>
                </c:pt>
                <c:pt idx="4733">
                  <c:v>-4756891.5194000006</c:v>
                </c:pt>
                <c:pt idx="4734">
                  <c:v>-4751383.6440629996</c:v>
                </c:pt>
                <c:pt idx="4735">
                  <c:v>-4745874.9110750025</c:v>
                </c:pt>
                <c:pt idx="4736">
                  <c:v>-4740365.3209990002</c:v>
                </c:pt>
                <c:pt idx="4737">
                  <c:v>-4734854.8743960001</c:v>
                </c:pt>
                <c:pt idx="4738">
                  <c:v>-4729343.5718280002</c:v>
                </c:pt>
                <c:pt idx="4739">
                  <c:v>-4723831.4138599997</c:v>
                </c:pt>
                <c:pt idx="4740">
                  <c:v>-4718318.4010540014</c:v>
                </c:pt>
                <c:pt idx="4741">
                  <c:v>-4712804.5339760007</c:v>
                </c:pt>
                <c:pt idx="4742">
                  <c:v>-4707289.8131909985</c:v>
                </c:pt>
                <c:pt idx="4743">
                  <c:v>-4701774.239263</c:v>
                </c:pt>
                <c:pt idx="4744">
                  <c:v>-4696257.8127600001</c:v>
                </c:pt>
                <c:pt idx="4745">
                  <c:v>-4690740.5342469998</c:v>
                </c:pt>
                <c:pt idx="4746">
                  <c:v>-4685222.4042920005</c:v>
                </c:pt>
                <c:pt idx="4747">
                  <c:v>-4679703.4234620007</c:v>
                </c:pt>
                <c:pt idx="4748">
                  <c:v>-4674183.5923260003</c:v>
                </c:pt>
                <c:pt idx="4749">
                  <c:v>-4668662.9114530003</c:v>
                </c:pt>
                <c:pt idx="4750">
                  <c:v>-4663141.3814119995</c:v>
                </c:pt>
                <c:pt idx="4751">
                  <c:v>-4657619.0027729999</c:v>
                </c:pt>
                <c:pt idx="4752">
                  <c:v>-4652095.7761060009</c:v>
                </c:pt>
                <c:pt idx="4753">
                  <c:v>-4646571.7019830002</c:v>
                </c:pt>
                <c:pt idx="4754">
                  <c:v>-4641046.7809760002</c:v>
                </c:pt>
                <c:pt idx="4755">
                  <c:v>-4635521.0136559997</c:v>
                </c:pt>
                <c:pt idx="4756">
                  <c:v>-4629994.4005970014</c:v>
                </c:pt>
                <c:pt idx="4757">
                  <c:v>-4624466.9423710043</c:v>
                </c:pt>
                <c:pt idx="4758">
                  <c:v>-4618938.6395540005</c:v>
                </c:pt>
                <c:pt idx="4759">
                  <c:v>-4613409.492718</c:v>
                </c:pt>
                <c:pt idx="4760">
                  <c:v>-4607879.5024400027</c:v>
                </c:pt>
                <c:pt idx="4761">
                  <c:v>-4602348.6692949971</c:v>
                </c:pt>
                <c:pt idx="4762">
                  <c:v>-4596816.9938599998</c:v>
                </c:pt>
                <c:pt idx="4763">
                  <c:v>-4591284.4767110003</c:v>
                </c:pt>
                <c:pt idx="4764">
                  <c:v>-4585751.1184250014</c:v>
                </c:pt>
                <c:pt idx="4765">
                  <c:v>-4580216.9195819991</c:v>
                </c:pt>
                <c:pt idx="4766">
                  <c:v>-4574681.8807579996</c:v>
                </c:pt>
                <c:pt idx="4767">
                  <c:v>-4569146.0025340002</c:v>
                </c:pt>
                <c:pt idx="4768">
                  <c:v>-4563609.2854890004</c:v>
                </c:pt>
                <c:pt idx="4769">
                  <c:v>-4558071.7302040001</c:v>
                </c:pt>
                <c:pt idx="4770">
                  <c:v>-4552533.3372590002</c:v>
                </c:pt>
                <c:pt idx="4771">
                  <c:v>-4546994.1072359998</c:v>
                </c:pt>
                <c:pt idx="4772">
                  <c:v>-4541454.0407169973</c:v>
                </c:pt>
                <c:pt idx="4773">
                  <c:v>-4535913.1382859992</c:v>
                </c:pt>
                <c:pt idx="4774">
                  <c:v>-4530371.4005240025</c:v>
                </c:pt>
                <c:pt idx="4775">
                  <c:v>-4524828.8280169973</c:v>
                </c:pt>
                <c:pt idx="4776">
                  <c:v>-4519285.4213480027</c:v>
                </c:pt>
                <c:pt idx="4777">
                  <c:v>-4513741.1811029995</c:v>
                </c:pt>
                <c:pt idx="4778">
                  <c:v>-4508196.1078669997</c:v>
                </c:pt>
                <c:pt idx="4779">
                  <c:v>-4502650.2022270001</c:v>
                </c:pt>
                <c:pt idx="4780">
                  <c:v>-4497103.4647690002</c:v>
                </c:pt>
                <c:pt idx="4781">
                  <c:v>-4491555.8960819999</c:v>
                </c:pt>
                <c:pt idx="4782">
                  <c:v>-4486007.4967529997</c:v>
                </c:pt>
                <c:pt idx="4783">
                  <c:v>-4480458.2673710026</c:v>
                </c:pt>
                <c:pt idx="4784">
                  <c:v>-4474908.2085250029</c:v>
                </c:pt>
                <c:pt idx="4785">
                  <c:v>-4469357.3208059985</c:v>
                </c:pt>
                <c:pt idx="4786">
                  <c:v>-4463805.6048029969</c:v>
                </c:pt>
                <c:pt idx="4787">
                  <c:v>-4458253.0611079996</c:v>
                </c:pt>
                <c:pt idx="4788">
                  <c:v>-4452699.6903139995</c:v>
                </c:pt>
                <c:pt idx="4789">
                  <c:v>-4447145.4930109996</c:v>
                </c:pt>
                <c:pt idx="4790">
                  <c:v>-4441590.4697929975</c:v>
                </c:pt>
                <c:pt idx="4791">
                  <c:v>-4436034.6212549973</c:v>
                </c:pt>
                <c:pt idx="4792">
                  <c:v>-4430477.9479890028</c:v>
                </c:pt>
                <c:pt idx="4793">
                  <c:v>-4424920.450592</c:v>
                </c:pt>
                <c:pt idx="4794">
                  <c:v>-4419362.1296579968</c:v>
                </c:pt>
                <c:pt idx="4795">
                  <c:v>-4413802.9857829995</c:v>
                </c:pt>
                <c:pt idx="4796">
                  <c:v>-4408243.0195650002</c:v>
                </c:pt>
                <c:pt idx="4797">
                  <c:v>-4402682.2316010026</c:v>
                </c:pt>
                <c:pt idx="4798">
                  <c:v>-4397120.6224889997</c:v>
                </c:pt>
                <c:pt idx="4799">
                  <c:v>-4391558.1928269975</c:v>
                </c:pt>
                <c:pt idx="4800">
                  <c:v>-4385994.9432139974</c:v>
                </c:pt>
                <c:pt idx="4801">
                  <c:v>-4380430.8742519999</c:v>
                </c:pt>
                <c:pt idx="4802">
                  <c:v>-4374865.9865390025</c:v>
                </c:pt>
                <c:pt idx="4803">
                  <c:v>-4369300.2806780003</c:v>
                </c:pt>
                <c:pt idx="4804">
                  <c:v>-4363733.7572700009</c:v>
                </c:pt>
                <c:pt idx="4805">
                  <c:v>-4358166.416917</c:v>
                </c:pt>
                <c:pt idx="4806">
                  <c:v>-4352598.2602239996</c:v>
                </c:pt>
                <c:pt idx="4807">
                  <c:v>-4347029.287792</c:v>
                </c:pt>
                <c:pt idx="4808">
                  <c:v>-4341459.5002279999</c:v>
                </c:pt>
                <c:pt idx="4809">
                  <c:v>-4335888.8981349999</c:v>
                </c:pt>
                <c:pt idx="4810">
                  <c:v>-4330317.4821200026</c:v>
                </c:pt>
                <c:pt idx="4811">
                  <c:v>-4324745.252789</c:v>
                </c:pt>
                <c:pt idx="4812">
                  <c:v>-4319172.2107490003</c:v>
                </c:pt>
                <c:pt idx="4813">
                  <c:v>-4313598.3566069985</c:v>
                </c:pt>
                <c:pt idx="4814">
                  <c:v>-4308023.6909719994</c:v>
                </c:pt>
                <c:pt idx="4815">
                  <c:v>-4302448.2144529996</c:v>
                </c:pt>
                <c:pt idx="4816">
                  <c:v>-4296871.9276590003</c:v>
                </c:pt>
                <c:pt idx="4817">
                  <c:v>-4291294.8312010001</c:v>
                </c:pt>
                <c:pt idx="4818">
                  <c:v>-4285716.9256889997</c:v>
                </c:pt>
                <c:pt idx="4819">
                  <c:v>-4280138.2117349999</c:v>
                </c:pt>
                <c:pt idx="4820">
                  <c:v>-4274558.6899519991</c:v>
                </c:pt>
                <c:pt idx="4821">
                  <c:v>-4268978.3609519992</c:v>
                </c:pt>
                <c:pt idx="4822">
                  <c:v>-4263397.2253480004</c:v>
                </c:pt>
                <c:pt idx="4823">
                  <c:v>-4257815.2837559991</c:v>
                </c:pt>
                <c:pt idx="4824">
                  <c:v>-4252232.536789</c:v>
                </c:pt>
                <c:pt idx="4825">
                  <c:v>-4246648.9850640027</c:v>
                </c:pt>
                <c:pt idx="4826">
                  <c:v>-4241064.6291969968</c:v>
                </c:pt>
                <c:pt idx="4827">
                  <c:v>-4235479.4698039973</c:v>
                </c:pt>
                <c:pt idx="4828">
                  <c:v>-4229893.5075030001</c:v>
                </c:pt>
                <c:pt idx="4829">
                  <c:v>-4224306.7429130003</c:v>
                </c:pt>
                <c:pt idx="4830">
                  <c:v>-4218719.1766529996</c:v>
                </c:pt>
                <c:pt idx="4831">
                  <c:v>-4213130.8093410004</c:v>
                </c:pt>
                <c:pt idx="4832">
                  <c:v>-4207541.6415990004</c:v>
                </c:pt>
                <c:pt idx="4833">
                  <c:v>-4201951.6740469998</c:v>
                </c:pt>
                <c:pt idx="4834">
                  <c:v>-4196360.9073070027</c:v>
                </c:pt>
                <c:pt idx="4835">
                  <c:v>-4190769.3420019988</c:v>
                </c:pt>
                <c:pt idx="4836">
                  <c:v>-4185176.9787539984</c:v>
                </c:pt>
                <c:pt idx="4837">
                  <c:v>-4179583.8181869984</c:v>
                </c:pt>
                <c:pt idx="4838">
                  <c:v>-4173989.8609259985</c:v>
                </c:pt>
                <c:pt idx="4839">
                  <c:v>-4168395.1075960021</c:v>
                </c:pt>
                <c:pt idx="4840">
                  <c:v>-4162799.5588219985</c:v>
                </c:pt>
                <c:pt idx="4841">
                  <c:v>-4157203.2152320002</c:v>
                </c:pt>
                <c:pt idx="4842">
                  <c:v>-4151606.0774509986</c:v>
                </c:pt>
                <c:pt idx="4843">
                  <c:v>-4146008.1461089998</c:v>
                </c:pt>
                <c:pt idx="4844">
                  <c:v>-4140409.4218339999</c:v>
                </c:pt>
                <c:pt idx="4845">
                  <c:v>-4134809.9052549987</c:v>
                </c:pt>
                <c:pt idx="4846">
                  <c:v>-4129209.5970009998</c:v>
                </c:pt>
                <c:pt idx="4847">
                  <c:v>-4123608.497705</c:v>
                </c:pt>
                <c:pt idx="4848">
                  <c:v>-4118006.6079970002</c:v>
                </c:pt>
                <c:pt idx="4849">
                  <c:v>-4112403.92851</c:v>
                </c:pt>
                <c:pt idx="4850">
                  <c:v>-4106800.4598749997</c:v>
                </c:pt>
                <c:pt idx="4851">
                  <c:v>-4101196.2027280014</c:v>
                </c:pt>
                <c:pt idx="4852">
                  <c:v>-4095591.1577019999</c:v>
                </c:pt>
                <c:pt idx="4853">
                  <c:v>-4089985.3254309986</c:v>
                </c:pt>
                <c:pt idx="4854">
                  <c:v>-4084378.706553</c:v>
                </c:pt>
                <c:pt idx="4855">
                  <c:v>-4078771.301703</c:v>
                </c:pt>
                <c:pt idx="4856">
                  <c:v>-4073163.1115179998</c:v>
                </c:pt>
                <c:pt idx="4857">
                  <c:v>-4067554.1366360001</c:v>
                </c:pt>
                <c:pt idx="4858">
                  <c:v>-4061944.3776969998</c:v>
                </c:pt>
                <c:pt idx="4859">
                  <c:v>-4056333.8353379988</c:v>
                </c:pt>
                <c:pt idx="4860">
                  <c:v>-4050722.5102009997</c:v>
                </c:pt>
                <c:pt idx="4861">
                  <c:v>-4045110.4029259984</c:v>
                </c:pt>
                <c:pt idx="4862">
                  <c:v>-4039497.5141539988</c:v>
                </c:pt>
                <c:pt idx="4863">
                  <c:v>-4033883.8445279999</c:v>
                </c:pt>
                <c:pt idx="4864">
                  <c:v>-4028269.39469</c:v>
                </c:pt>
                <c:pt idx="4865">
                  <c:v>-4022654.1652850001</c:v>
                </c:pt>
                <c:pt idx="4866">
                  <c:v>-4017038.1569569986</c:v>
                </c:pt>
                <c:pt idx="4867">
                  <c:v>-4011421.3703509984</c:v>
                </c:pt>
                <c:pt idx="4868">
                  <c:v>-4005803.8061129986</c:v>
                </c:pt>
                <c:pt idx="4869">
                  <c:v>-4000185.4648890002</c:v>
                </c:pt>
                <c:pt idx="4870">
                  <c:v>-3994566.3473279998</c:v>
                </c:pt>
                <c:pt idx="4871">
                  <c:v>-3988946.4540769998</c:v>
                </c:pt>
                <c:pt idx="4872">
                  <c:v>-3983325.7857850012</c:v>
                </c:pt>
                <c:pt idx="4873">
                  <c:v>-3977704.3431019988</c:v>
                </c:pt>
                <c:pt idx="4874">
                  <c:v>-3972082.1266780002</c:v>
                </c:pt>
                <c:pt idx="4875">
                  <c:v>-3966459.137164</c:v>
                </c:pt>
                <c:pt idx="4876">
                  <c:v>-3960835.3752129986</c:v>
                </c:pt>
                <c:pt idx="4877">
                  <c:v>-3955210.8414759985</c:v>
                </c:pt>
                <c:pt idx="4878">
                  <c:v>-3949585.5366079984</c:v>
                </c:pt>
                <c:pt idx="4879">
                  <c:v>-3943959.461263</c:v>
                </c:pt>
                <c:pt idx="4880">
                  <c:v>-3938332.6160949999</c:v>
                </c:pt>
                <c:pt idx="4881">
                  <c:v>-3932705.0017599999</c:v>
                </c:pt>
                <c:pt idx="4882">
                  <c:v>-3927076.6189149986</c:v>
                </c:pt>
                <c:pt idx="4883">
                  <c:v>-3921447.4682169999</c:v>
                </c:pt>
                <c:pt idx="4884">
                  <c:v>-3915817.550324</c:v>
                </c:pt>
                <c:pt idx="4885">
                  <c:v>-3910186.8658949998</c:v>
                </c:pt>
                <c:pt idx="4886">
                  <c:v>-3904555.4155889987</c:v>
                </c:pt>
                <c:pt idx="4887">
                  <c:v>-3898923.2000679998</c:v>
                </c:pt>
                <c:pt idx="4888">
                  <c:v>-3893290.2199900001</c:v>
                </c:pt>
                <c:pt idx="4889">
                  <c:v>-3887656.4760199985</c:v>
                </c:pt>
                <c:pt idx="4890">
                  <c:v>-3882021.9688189998</c:v>
                </c:pt>
                <c:pt idx="4891">
                  <c:v>-3876386.6990509997</c:v>
                </c:pt>
                <c:pt idx="4892">
                  <c:v>-3870750.6673800014</c:v>
                </c:pt>
                <c:pt idx="4893">
                  <c:v>-3865113.8744709985</c:v>
                </c:pt>
                <c:pt idx="4894">
                  <c:v>-3859476.3209899985</c:v>
                </c:pt>
                <c:pt idx="4895">
                  <c:v>-3853838.0076040002</c:v>
                </c:pt>
                <c:pt idx="4896">
                  <c:v>-3848198.9349799985</c:v>
                </c:pt>
                <c:pt idx="4897">
                  <c:v>-3842559.1037850012</c:v>
                </c:pt>
                <c:pt idx="4898">
                  <c:v>-3836918.5146900001</c:v>
                </c:pt>
                <c:pt idx="4899">
                  <c:v>-3831277.168364</c:v>
                </c:pt>
                <c:pt idx="4900">
                  <c:v>-3825635.0654769987</c:v>
                </c:pt>
                <c:pt idx="4901">
                  <c:v>-3819992.2067010002</c:v>
                </c:pt>
                <c:pt idx="4902">
                  <c:v>-3814348.5927089998</c:v>
                </c:pt>
                <c:pt idx="4903">
                  <c:v>-3808704.2241719998</c:v>
                </c:pt>
                <c:pt idx="4904">
                  <c:v>-3803059.1017650012</c:v>
                </c:pt>
                <c:pt idx="4905">
                  <c:v>-3797413.2261620001</c:v>
                </c:pt>
                <c:pt idx="4906">
                  <c:v>-3791766.5980399987</c:v>
                </c:pt>
                <c:pt idx="4907">
                  <c:v>-3786119.2180729997</c:v>
                </c:pt>
                <c:pt idx="4908">
                  <c:v>-3780471.0869390001</c:v>
                </c:pt>
                <c:pt idx="4909">
                  <c:v>-3774822.2053169999</c:v>
                </c:pt>
                <c:pt idx="4910">
                  <c:v>-3769172.5738829998</c:v>
                </c:pt>
                <c:pt idx="4911">
                  <c:v>-3763522.1933189998</c:v>
                </c:pt>
                <c:pt idx="4912">
                  <c:v>-3757871.064305</c:v>
                </c:pt>
                <c:pt idx="4913">
                  <c:v>-3752219.1875210013</c:v>
                </c:pt>
                <c:pt idx="4914">
                  <c:v>-3746566.5636489997</c:v>
                </c:pt>
                <c:pt idx="4915">
                  <c:v>-3740913.1933729998</c:v>
                </c:pt>
                <c:pt idx="4916">
                  <c:v>-3735259.0773749999</c:v>
                </c:pt>
                <c:pt idx="4917">
                  <c:v>-3729604.2163409987</c:v>
                </c:pt>
                <c:pt idx="4918">
                  <c:v>-3723948.6109549985</c:v>
                </c:pt>
                <c:pt idx="4919">
                  <c:v>-3718292.2619039998</c:v>
                </c:pt>
                <c:pt idx="4920">
                  <c:v>-3712635.1698750001</c:v>
                </c:pt>
                <c:pt idx="4921">
                  <c:v>-3706977.3355549984</c:v>
                </c:pt>
                <c:pt idx="4922">
                  <c:v>-3701318.759633</c:v>
                </c:pt>
                <c:pt idx="4923">
                  <c:v>-3695659.4427979998</c:v>
                </c:pt>
                <c:pt idx="4924">
                  <c:v>-3689999.3857419984</c:v>
                </c:pt>
                <c:pt idx="4925">
                  <c:v>-3684338.5891539985</c:v>
                </c:pt>
                <c:pt idx="4926">
                  <c:v>-3678677.0537279998</c:v>
                </c:pt>
                <c:pt idx="4927">
                  <c:v>-3673014.7801549998</c:v>
                </c:pt>
                <c:pt idx="4928">
                  <c:v>-3667351.7691299999</c:v>
                </c:pt>
                <c:pt idx="4929">
                  <c:v>-3661688.021346</c:v>
                </c:pt>
                <c:pt idx="4930">
                  <c:v>-3656023.5375009999</c:v>
                </c:pt>
                <c:pt idx="4931">
                  <c:v>-3650358.3182889987</c:v>
                </c:pt>
                <c:pt idx="4932">
                  <c:v>-3644692.3644079985</c:v>
                </c:pt>
                <c:pt idx="4933">
                  <c:v>-3639025.676556</c:v>
                </c:pt>
                <c:pt idx="4934">
                  <c:v>-3633358.2554319985</c:v>
                </c:pt>
                <c:pt idx="4935">
                  <c:v>-3627690.1017360017</c:v>
                </c:pt>
                <c:pt idx="4936">
                  <c:v>-3622021.2161669997</c:v>
                </c:pt>
                <c:pt idx="4937">
                  <c:v>-3616351.5994289997</c:v>
                </c:pt>
                <c:pt idx="4938">
                  <c:v>-3610681.2522220002</c:v>
                </c:pt>
                <c:pt idx="4939">
                  <c:v>-3605010.1752499985</c:v>
                </c:pt>
                <c:pt idx="4940">
                  <c:v>-3599338.3692180002</c:v>
                </c:pt>
                <c:pt idx="4941">
                  <c:v>-3593665.8348300001</c:v>
                </c:pt>
                <c:pt idx="4942">
                  <c:v>-3587992.5727920001</c:v>
                </c:pt>
                <c:pt idx="4943">
                  <c:v>-3582318.583811</c:v>
                </c:pt>
                <c:pt idx="4944">
                  <c:v>-3576643.8685940001</c:v>
                </c:pt>
                <c:pt idx="4945">
                  <c:v>-3570968.4278500001</c:v>
                </c:pt>
                <c:pt idx="4946">
                  <c:v>-3565292.2622890002</c:v>
                </c:pt>
                <c:pt idx="4947">
                  <c:v>-3559615.3726209984</c:v>
                </c:pt>
                <c:pt idx="4948">
                  <c:v>-3553937.7595560001</c:v>
                </c:pt>
                <c:pt idx="4949">
                  <c:v>-3548259.4238069998</c:v>
                </c:pt>
                <c:pt idx="4950">
                  <c:v>-3542580.3660869999</c:v>
                </c:pt>
                <c:pt idx="4951">
                  <c:v>-3536900.5871100002</c:v>
                </c:pt>
                <c:pt idx="4952">
                  <c:v>-3531220.0875900015</c:v>
                </c:pt>
                <c:pt idx="4953">
                  <c:v>-3525538.8682439984</c:v>
                </c:pt>
                <c:pt idx="4954">
                  <c:v>-3519856.9297870002</c:v>
                </c:pt>
                <c:pt idx="4955">
                  <c:v>-3514174.272938</c:v>
                </c:pt>
                <c:pt idx="4956">
                  <c:v>-3508490.8984139971</c:v>
                </c:pt>
                <c:pt idx="4957">
                  <c:v>-3502806.806936</c:v>
                </c:pt>
                <c:pt idx="4958">
                  <c:v>-3497121.9992229999</c:v>
                </c:pt>
                <c:pt idx="4959">
                  <c:v>-3491436.4759959988</c:v>
                </c:pt>
                <c:pt idx="4960">
                  <c:v>-3485750.2379780002</c:v>
                </c:pt>
                <c:pt idx="4961">
                  <c:v>-3480063.2858910002</c:v>
                </c:pt>
                <c:pt idx="4962">
                  <c:v>-3474375.6204589987</c:v>
                </c:pt>
                <c:pt idx="4963">
                  <c:v>-3468687.2424079985</c:v>
                </c:pt>
                <c:pt idx="4964">
                  <c:v>-3462998.1524619977</c:v>
                </c:pt>
                <c:pt idx="4965">
                  <c:v>-3457308.3513499983</c:v>
                </c:pt>
                <c:pt idx="4966">
                  <c:v>-3451617.8397969999</c:v>
                </c:pt>
                <c:pt idx="4967">
                  <c:v>-3445926.6185340001</c:v>
                </c:pt>
                <c:pt idx="4968">
                  <c:v>-3440234.6882890002</c:v>
                </c:pt>
                <c:pt idx="4969">
                  <c:v>-3434542.0497920015</c:v>
                </c:pt>
                <c:pt idx="4970">
                  <c:v>-3428848.7037760015</c:v>
                </c:pt>
                <c:pt idx="4971">
                  <c:v>-3423154.6509719985</c:v>
                </c:pt>
                <c:pt idx="4972">
                  <c:v>-3417459.8921139971</c:v>
                </c:pt>
                <c:pt idx="4973">
                  <c:v>-3411764.427935</c:v>
                </c:pt>
                <c:pt idx="4974">
                  <c:v>-3406068.259172</c:v>
                </c:pt>
                <c:pt idx="4975">
                  <c:v>-3400371.38656</c:v>
                </c:pt>
                <c:pt idx="4976">
                  <c:v>-3394673.8108359985</c:v>
                </c:pt>
                <c:pt idx="4977">
                  <c:v>-3388975.5327389999</c:v>
                </c:pt>
                <c:pt idx="4978">
                  <c:v>-3383276.5530059985</c:v>
                </c:pt>
                <c:pt idx="4979">
                  <c:v>-3377576.8723789984</c:v>
                </c:pt>
                <c:pt idx="4980">
                  <c:v>-3371876.4915979998</c:v>
                </c:pt>
                <c:pt idx="4981">
                  <c:v>-3366175.4114049985</c:v>
                </c:pt>
                <c:pt idx="4982">
                  <c:v>-3360473.6325419983</c:v>
                </c:pt>
                <c:pt idx="4983">
                  <c:v>-3354771.1557549997</c:v>
                </c:pt>
                <c:pt idx="4984">
                  <c:v>-3349067.9817860015</c:v>
                </c:pt>
                <c:pt idx="4985">
                  <c:v>-3343364.1113820001</c:v>
                </c:pt>
                <c:pt idx="4986">
                  <c:v>-3337659.545291</c:v>
                </c:pt>
                <c:pt idx="4987">
                  <c:v>-3331954.2842580015</c:v>
                </c:pt>
                <c:pt idx="4988">
                  <c:v>-3326248.3290340002</c:v>
                </c:pt>
                <c:pt idx="4989">
                  <c:v>-3320541.6803680002</c:v>
                </c:pt>
                <c:pt idx="4990">
                  <c:v>-3314834.3390099988</c:v>
                </c:pt>
                <c:pt idx="4991">
                  <c:v>-3309126.305712</c:v>
                </c:pt>
                <c:pt idx="4992">
                  <c:v>-3303417.5812270013</c:v>
                </c:pt>
                <c:pt idx="4993">
                  <c:v>-3297708.1663080002</c:v>
                </c:pt>
                <c:pt idx="4994">
                  <c:v>-3291998.0617110012</c:v>
                </c:pt>
                <c:pt idx="4995">
                  <c:v>-3286287.2681900002</c:v>
                </c:pt>
                <c:pt idx="4996">
                  <c:v>-3280575.7865019999</c:v>
                </c:pt>
                <c:pt idx="4997">
                  <c:v>-3274863.6174049997</c:v>
                </c:pt>
                <c:pt idx="4998">
                  <c:v>-3269150.7616570001</c:v>
                </c:pt>
                <c:pt idx="4999">
                  <c:v>-3263437.2200179999</c:v>
                </c:pt>
                <c:pt idx="5000">
                  <c:v>-3257722.9932489987</c:v>
                </c:pt>
                <c:pt idx="5001">
                  <c:v>-3252008.0821119985</c:v>
                </c:pt>
                <c:pt idx="5002">
                  <c:v>-3246292.4873680002</c:v>
                </c:pt>
                <c:pt idx="5003">
                  <c:v>-3240576.2097820016</c:v>
                </c:pt>
                <c:pt idx="5004">
                  <c:v>-3234859.250118</c:v>
                </c:pt>
                <c:pt idx="5005">
                  <c:v>-3229141.6091429987</c:v>
                </c:pt>
                <c:pt idx="5006">
                  <c:v>-3223423.2876220015</c:v>
                </c:pt>
                <c:pt idx="5007">
                  <c:v>-3217704.2863240014</c:v>
                </c:pt>
                <c:pt idx="5008">
                  <c:v>-3211984.606017</c:v>
                </c:pt>
                <c:pt idx="5009">
                  <c:v>-3206264.2474710001</c:v>
                </c:pt>
                <c:pt idx="5010">
                  <c:v>-3200543.2114569987</c:v>
                </c:pt>
                <c:pt idx="5011">
                  <c:v>-3194821.4987469986</c:v>
                </c:pt>
                <c:pt idx="5012">
                  <c:v>-3189099.1101149986</c:v>
                </c:pt>
                <c:pt idx="5013">
                  <c:v>-3183376.0463319998</c:v>
                </c:pt>
                <c:pt idx="5014">
                  <c:v>-3177652.3081759983</c:v>
                </c:pt>
                <c:pt idx="5015">
                  <c:v>-3171927.8964219983</c:v>
                </c:pt>
                <c:pt idx="5016">
                  <c:v>-3166202.8118459983</c:v>
                </c:pt>
                <c:pt idx="5017">
                  <c:v>-3160477.055228</c:v>
                </c:pt>
                <c:pt idx="5018">
                  <c:v>-3154750.6273460002</c:v>
                </c:pt>
                <c:pt idx="5019">
                  <c:v>-3149023.5289799985</c:v>
                </c:pt>
                <c:pt idx="5020">
                  <c:v>-3143295.760913</c:v>
                </c:pt>
                <c:pt idx="5021">
                  <c:v>-3137567.3239259985</c:v>
                </c:pt>
                <c:pt idx="5022">
                  <c:v>-3131838.2188019985</c:v>
                </c:pt>
                <c:pt idx="5023">
                  <c:v>-3126108.4463269999</c:v>
                </c:pt>
                <c:pt idx="5024">
                  <c:v>-3120378.0072860015</c:v>
                </c:pt>
                <c:pt idx="5025">
                  <c:v>-3114646.9024649984</c:v>
                </c:pt>
                <c:pt idx="5026">
                  <c:v>-3108915.1326519982</c:v>
                </c:pt>
                <c:pt idx="5027">
                  <c:v>-3103182.698636</c:v>
                </c:pt>
                <c:pt idx="5028">
                  <c:v>-3097449.6012070002</c:v>
                </c:pt>
                <c:pt idx="5029">
                  <c:v>-3091715.8411559984</c:v>
                </c:pt>
                <c:pt idx="5030">
                  <c:v>-3085981.4192749998</c:v>
                </c:pt>
                <c:pt idx="5031">
                  <c:v>-3080246.3363569984</c:v>
                </c:pt>
                <c:pt idx="5032">
                  <c:v>-3074510.5931949997</c:v>
                </c:pt>
                <c:pt idx="5033">
                  <c:v>-3068774.190587</c:v>
                </c:pt>
                <c:pt idx="5034">
                  <c:v>-3063037.1293270001</c:v>
                </c:pt>
                <c:pt idx="5035">
                  <c:v>-3057299.4102129997</c:v>
                </c:pt>
                <c:pt idx="5036">
                  <c:v>-3051561.0340439985</c:v>
                </c:pt>
                <c:pt idx="5037">
                  <c:v>-3045822.0016200002</c:v>
                </c:pt>
                <c:pt idx="5038">
                  <c:v>-3040082.3137409985</c:v>
                </c:pt>
                <c:pt idx="5039">
                  <c:v>-3034341.9712100001</c:v>
                </c:pt>
                <c:pt idx="5040">
                  <c:v>-3028600.974829</c:v>
                </c:pt>
                <c:pt idx="5041">
                  <c:v>-3022859.3254019977</c:v>
                </c:pt>
                <c:pt idx="5042">
                  <c:v>-3017117.0237350012</c:v>
                </c:pt>
                <c:pt idx="5043">
                  <c:v>-3011374.0706329998</c:v>
                </c:pt>
                <c:pt idx="5044">
                  <c:v>-3005630.4669059985</c:v>
                </c:pt>
                <c:pt idx="5045">
                  <c:v>-2999886.2133599985</c:v>
                </c:pt>
                <c:pt idx="5046">
                  <c:v>-2994141.3108059983</c:v>
                </c:pt>
                <c:pt idx="5047">
                  <c:v>-2988395.7600540002</c:v>
                </c:pt>
                <c:pt idx="5048">
                  <c:v>-2982649.561917</c:v>
                </c:pt>
                <c:pt idx="5049">
                  <c:v>-2976902.7172079999</c:v>
                </c:pt>
                <c:pt idx="5050">
                  <c:v>-2971155.2267400012</c:v>
                </c:pt>
                <c:pt idx="5051">
                  <c:v>-2965407.0913300002</c:v>
                </c:pt>
                <c:pt idx="5052">
                  <c:v>-2959658.3117940002</c:v>
                </c:pt>
                <c:pt idx="5053">
                  <c:v>-2953908.8889479977</c:v>
                </c:pt>
                <c:pt idx="5054">
                  <c:v>-2948158.8236139985</c:v>
                </c:pt>
                <c:pt idx="5055">
                  <c:v>-2942408.1166089997</c:v>
                </c:pt>
                <c:pt idx="5056">
                  <c:v>-2936656.7687550001</c:v>
                </c:pt>
                <c:pt idx="5057">
                  <c:v>-2930904.7808750002</c:v>
                </c:pt>
                <c:pt idx="5058">
                  <c:v>-2925152.1537930002</c:v>
                </c:pt>
                <c:pt idx="5059">
                  <c:v>-2919398.8883309998</c:v>
                </c:pt>
                <c:pt idx="5060">
                  <c:v>-2913644.9853169997</c:v>
                </c:pt>
                <c:pt idx="5061">
                  <c:v>-2907890.4455769998</c:v>
                </c:pt>
                <c:pt idx="5062">
                  <c:v>-2902135.2699390012</c:v>
                </c:pt>
                <c:pt idx="5063">
                  <c:v>-2896379.4592329999</c:v>
                </c:pt>
                <c:pt idx="5064">
                  <c:v>-2890623.0142879998</c:v>
                </c:pt>
                <c:pt idx="5065">
                  <c:v>-2884865.9359369986</c:v>
                </c:pt>
                <c:pt idx="5066">
                  <c:v>-2879108.225013</c:v>
                </c:pt>
                <c:pt idx="5067">
                  <c:v>-2873349.8823479982</c:v>
                </c:pt>
                <c:pt idx="5068">
                  <c:v>-2867590.9087789999</c:v>
                </c:pt>
                <c:pt idx="5069">
                  <c:v>-2861831.3051409973</c:v>
                </c:pt>
                <c:pt idx="5070">
                  <c:v>-2856071.0722729997</c:v>
                </c:pt>
                <c:pt idx="5071">
                  <c:v>-2850310.211013</c:v>
                </c:pt>
                <c:pt idx="5072">
                  <c:v>-2844548.7222000002</c:v>
                </c:pt>
                <c:pt idx="5073">
                  <c:v>-2838786.6066760002</c:v>
                </c:pt>
                <c:pt idx="5074">
                  <c:v>-2833023.8652840001</c:v>
                </c:pt>
                <c:pt idx="5075">
                  <c:v>-2827260.4988659988</c:v>
                </c:pt>
                <c:pt idx="5076">
                  <c:v>-2821496.5082680001</c:v>
                </c:pt>
                <c:pt idx="5077">
                  <c:v>-2815731.8943349998</c:v>
                </c:pt>
                <c:pt idx="5078">
                  <c:v>-2809966.6579140001</c:v>
                </c:pt>
                <c:pt idx="5079">
                  <c:v>-2804200.7998540001</c:v>
                </c:pt>
                <c:pt idx="5080">
                  <c:v>-2798434.3210049998</c:v>
                </c:pt>
                <c:pt idx="5081">
                  <c:v>-2792667.2222170001</c:v>
                </c:pt>
                <c:pt idx="5082">
                  <c:v>-2786899.5043429998</c:v>
                </c:pt>
                <c:pt idx="5083">
                  <c:v>-2781131.1682340014</c:v>
                </c:pt>
                <c:pt idx="5084">
                  <c:v>-2775362.214747</c:v>
                </c:pt>
                <c:pt idx="5085">
                  <c:v>-2769592.6447370015</c:v>
                </c:pt>
                <c:pt idx="5086">
                  <c:v>-2763822.4590599984</c:v>
                </c:pt>
                <c:pt idx="5087">
                  <c:v>-2758051.6585749998</c:v>
                </c:pt>
                <c:pt idx="5088">
                  <c:v>-2752280.2441420001</c:v>
                </c:pt>
                <c:pt idx="5089">
                  <c:v>-2746508.2166200001</c:v>
                </c:pt>
                <c:pt idx="5090">
                  <c:v>-2740735.576872</c:v>
                </c:pt>
                <c:pt idx="5091">
                  <c:v>-2734962.3257619985</c:v>
                </c:pt>
                <c:pt idx="5092">
                  <c:v>-2729188.4641529997</c:v>
                </c:pt>
                <c:pt idx="5093">
                  <c:v>-2723413.9929109984</c:v>
                </c:pt>
                <c:pt idx="5094">
                  <c:v>-2717638.9129029978</c:v>
                </c:pt>
                <c:pt idx="5095">
                  <c:v>-2711863.2249980015</c:v>
                </c:pt>
                <c:pt idx="5096">
                  <c:v>-2706086.9300639988</c:v>
                </c:pt>
                <c:pt idx="5097">
                  <c:v>-2700310.0289739985</c:v>
                </c:pt>
                <c:pt idx="5098">
                  <c:v>-2694532.522597</c:v>
                </c:pt>
                <c:pt idx="5099">
                  <c:v>-2688754.4118089997</c:v>
                </c:pt>
                <c:pt idx="5100">
                  <c:v>-2682975.6974840001</c:v>
                </c:pt>
                <c:pt idx="5101">
                  <c:v>-2677196.3804959985</c:v>
                </c:pt>
                <c:pt idx="5102">
                  <c:v>-2671416.4617250012</c:v>
                </c:pt>
                <c:pt idx="5103">
                  <c:v>-2665635.9420469985</c:v>
                </c:pt>
                <c:pt idx="5104">
                  <c:v>-2659854.8223429983</c:v>
                </c:pt>
                <c:pt idx="5105">
                  <c:v>-2654073.1034940002</c:v>
                </c:pt>
                <c:pt idx="5106">
                  <c:v>-2648290.7863820014</c:v>
                </c:pt>
                <c:pt idx="5107">
                  <c:v>-2642507.8718900001</c:v>
                </c:pt>
                <c:pt idx="5108">
                  <c:v>-2636724.3609039984</c:v>
                </c:pt>
                <c:pt idx="5109">
                  <c:v>-2630940.2543100002</c:v>
                </c:pt>
                <c:pt idx="5110">
                  <c:v>-2625155.5529949986</c:v>
                </c:pt>
                <c:pt idx="5111">
                  <c:v>-2619370.2578489999</c:v>
                </c:pt>
                <c:pt idx="5112">
                  <c:v>-2613584.3697600001</c:v>
                </c:pt>
                <c:pt idx="5113">
                  <c:v>-2607797.889622</c:v>
                </c:pt>
                <c:pt idx="5114">
                  <c:v>-2602010.8183259983</c:v>
                </c:pt>
                <c:pt idx="5115">
                  <c:v>-2596223.1567680002</c:v>
                </c:pt>
                <c:pt idx="5116">
                  <c:v>-2590434.9058409985</c:v>
                </c:pt>
                <c:pt idx="5117">
                  <c:v>-2584646.0664429986</c:v>
                </c:pt>
                <c:pt idx="5118">
                  <c:v>-2578856.6394729987</c:v>
                </c:pt>
                <c:pt idx="5119">
                  <c:v>-2573066.625829</c:v>
                </c:pt>
                <c:pt idx="5120">
                  <c:v>-2567276.0264129997</c:v>
                </c:pt>
                <c:pt idx="5121">
                  <c:v>-2561484.8421259988</c:v>
                </c:pt>
                <c:pt idx="5122">
                  <c:v>-2555693.0738729998</c:v>
                </c:pt>
                <c:pt idx="5123">
                  <c:v>-2549900.7225569999</c:v>
                </c:pt>
                <c:pt idx="5124">
                  <c:v>-2544107.7890860015</c:v>
                </c:pt>
                <c:pt idx="5125">
                  <c:v>-2538314.2743660002</c:v>
                </c:pt>
                <c:pt idx="5126">
                  <c:v>-2532520.1793069998</c:v>
                </c:pt>
                <c:pt idx="5127">
                  <c:v>-2526725.5048190001</c:v>
                </c:pt>
                <c:pt idx="5128">
                  <c:v>-2520930.2518139998</c:v>
                </c:pt>
                <c:pt idx="5129">
                  <c:v>-2515134.4212039998</c:v>
                </c:pt>
                <c:pt idx="5130">
                  <c:v>-2509338.0139049985</c:v>
                </c:pt>
                <c:pt idx="5131">
                  <c:v>-2503541.0308309998</c:v>
                </c:pt>
                <c:pt idx="5132">
                  <c:v>-2497743.4728999985</c:v>
                </c:pt>
                <c:pt idx="5133">
                  <c:v>-2491945.341031</c:v>
                </c:pt>
                <c:pt idx="5134">
                  <c:v>-2486146.6361429985</c:v>
                </c:pt>
                <c:pt idx="5135">
                  <c:v>-2480347.3591579976</c:v>
                </c:pt>
                <c:pt idx="5136">
                  <c:v>-2474547.5109989997</c:v>
                </c:pt>
                <c:pt idx="5137">
                  <c:v>-2468747.0925889998</c:v>
                </c:pt>
                <c:pt idx="5138">
                  <c:v>-2462946.1048539998</c:v>
                </c:pt>
                <c:pt idx="5139">
                  <c:v>-2457144.5487219999</c:v>
                </c:pt>
                <c:pt idx="5140">
                  <c:v>-2451342.4251189986</c:v>
                </c:pt>
                <c:pt idx="5141">
                  <c:v>-2445539.7349769999</c:v>
                </c:pt>
                <c:pt idx="5142">
                  <c:v>-2439736.4792269999</c:v>
                </c:pt>
                <c:pt idx="5143">
                  <c:v>-2433932.6587999999</c:v>
                </c:pt>
                <c:pt idx="5144">
                  <c:v>-2428128.2746310001</c:v>
                </c:pt>
                <c:pt idx="5145">
                  <c:v>-2422323.3276549997</c:v>
                </c:pt>
                <c:pt idx="5146">
                  <c:v>-2416517.8188099982</c:v>
                </c:pt>
                <c:pt idx="5147">
                  <c:v>-2410711.7490330013</c:v>
                </c:pt>
                <c:pt idx="5148">
                  <c:v>-2404905.1192640001</c:v>
                </c:pt>
                <c:pt idx="5149">
                  <c:v>-2399097.930443997</c:v>
                </c:pt>
                <c:pt idx="5150">
                  <c:v>-2393290.1835170002</c:v>
                </c:pt>
                <c:pt idx="5151">
                  <c:v>-2387481.8794249985</c:v>
                </c:pt>
                <c:pt idx="5152">
                  <c:v>-2381673.0191149986</c:v>
                </c:pt>
                <c:pt idx="5153">
                  <c:v>-2375863.6035330002</c:v>
                </c:pt>
                <c:pt idx="5154">
                  <c:v>-2370053.6336269998</c:v>
                </c:pt>
                <c:pt idx="5155">
                  <c:v>-2364243.1103489986</c:v>
                </c:pt>
                <c:pt idx="5156">
                  <c:v>-2358432.0346479984</c:v>
                </c:pt>
                <c:pt idx="5157">
                  <c:v>-2352620.407478</c:v>
                </c:pt>
                <c:pt idx="5158">
                  <c:v>-2346808.2297930014</c:v>
                </c:pt>
                <c:pt idx="5159">
                  <c:v>-2340995.5025489987</c:v>
                </c:pt>
                <c:pt idx="5160">
                  <c:v>-2335182.2267030012</c:v>
                </c:pt>
                <c:pt idx="5161">
                  <c:v>-2329368.4032140002</c:v>
                </c:pt>
                <c:pt idx="5162">
                  <c:v>-2323554.0330409985</c:v>
                </c:pt>
                <c:pt idx="5163">
                  <c:v>-2317739.1171469986</c:v>
                </c:pt>
                <c:pt idx="5164">
                  <c:v>-2311923.656494</c:v>
                </c:pt>
                <c:pt idx="5165">
                  <c:v>-2306107.6520479983</c:v>
                </c:pt>
                <c:pt idx="5166">
                  <c:v>-2300291.1047740015</c:v>
                </c:pt>
                <c:pt idx="5167">
                  <c:v>-2294474.0156399985</c:v>
                </c:pt>
                <c:pt idx="5168">
                  <c:v>-2288656.3856159984</c:v>
                </c:pt>
                <c:pt idx="5169">
                  <c:v>-2282838.2156719984</c:v>
                </c:pt>
                <c:pt idx="5170">
                  <c:v>-2277019.5067790002</c:v>
                </c:pt>
                <c:pt idx="5171">
                  <c:v>-2271200.2599129998</c:v>
                </c:pt>
                <c:pt idx="5172">
                  <c:v>-2265380.4760469985</c:v>
                </c:pt>
                <c:pt idx="5173">
                  <c:v>-2259560.1561599984</c:v>
                </c:pt>
                <c:pt idx="5174">
                  <c:v>-2253739.3012290001</c:v>
                </c:pt>
                <c:pt idx="5175">
                  <c:v>-2247917.9122329997</c:v>
                </c:pt>
                <c:pt idx="5176">
                  <c:v>-2242095.9901549984</c:v>
                </c:pt>
                <c:pt idx="5177">
                  <c:v>-2236273.5359769985</c:v>
                </c:pt>
                <c:pt idx="5178">
                  <c:v>-2230450.5506829997</c:v>
                </c:pt>
                <c:pt idx="5179">
                  <c:v>-2224627.0352609986</c:v>
                </c:pt>
                <c:pt idx="5180">
                  <c:v>-2218802.9906959985</c:v>
                </c:pt>
                <c:pt idx="5181">
                  <c:v>-2212978.4179779985</c:v>
                </c:pt>
                <c:pt idx="5182">
                  <c:v>-2207153.3180989986</c:v>
                </c:pt>
                <c:pt idx="5183">
                  <c:v>-2201327.6920489985</c:v>
                </c:pt>
                <c:pt idx="5184">
                  <c:v>-2195501.540823</c:v>
                </c:pt>
                <c:pt idx="5185">
                  <c:v>-2189674.8654159983</c:v>
                </c:pt>
                <c:pt idx="5186">
                  <c:v>-2183847.6668260014</c:v>
                </c:pt>
                <c:pt idx="5187">
                  <c:v>-2178019.9460499985</c:v>
                </c:pt>
                <c:pt idx="5188">
                  <c:v>-2172191.7040890013</c:v>
                </c:pt>
                <c:pt idx="5189">
                  <c:v>-2166362.9419439984</c:v>
                </c:pt>
                <c:pt idx="5190">
                  <c:v>-2160533.660619</c:v>
                </c:pt>
                <c:pt idx="5191">
                  <c:v>-2154703.861118</c:v>
                </c:pt>
                <c:pt idx="5192">
                  <c:v>-2148873.5444479985</c:v>
                </c:pt>
                <c:pt idx="5193">
                  <c:v>-2143042.7116169999</c:v>
                </c:pt>
                <c:pt idx="5194">
                  <c:v>-2137211.3636340001</c:v>
                </c:pt>
                <c:pt idx="5195">
                  <c:v>-2131379.5015119999</c:v>
                </c:pt>
                <c:pt idx="5196">
                  <c:v>-2125547.1262619998</c:v>
                </c:pt>
                <c:pt idx="5197">
                  <c:v>-2119714.238899</c:v>
                </c:pt>
                <c:pt idx="5198">
                  <c:v>-2113880.8404399985</c:v>
                </c:pt>
                <c:pt idx="5199">
                  <c:v>-2108046.9319019988</c:v>
                </c:pt>
                <c:pt idx="5200">
                  <c:v>-2102212.5143049997</c:v>
                </c:pt>
                <c:pt idx="5201">
                  <c:v>-2096377.588668</c:v>
                </c:pt>
                <c:pt idx="5202">
                  <c:v>-2090542.1560160008</c:v>
                </c:pt>
                <c:pt idx="5203">
                  <c:v>-2084706.217373</c:v>
                </c:pt>
                <c:pt idx="5204">
                  <c:v>-2078869.773763</c:v>
                </c:pt>
                <c:pt idx="5205">
                  <c:v>-2073032.8262160001</c:v>
                </c:pt>
                <c:pt idx="5206">
                  <c:v>-2067195.37576</c:v>
                </c:pt>
                <c:pt idx="5207">
                  <c:v>-2061357.4234249999</c:v>
                </c:pt>
                <c:pt idx="5208">
                  <c:v>-2055518.970246</c:v>
                </c:pt>
                <c:pt idx="5209">
                  <c:v>-2049680.0172549996</c:v>
                </c:pt>
                <c:pt idx="5210">
                  <c:v>-2043840.5654879999</c:v>
                </c:pt>
                <c:pt idx="5211">
                  <c:v>-2038000.615984</c:v>
                </c:pt>
                <c:pt idx="5212">
                  <c:v>-2032160.1697820001</c:v>
                </c:pt>
                <c:pt idx="5213">
                  <c:v>-2026319.227921</c:v>
                </c:pt>
                <c:pt idx="5214">
                  <c:v>-2020477.7914460001</c:v>
                </c:pt>
                <c:pt idx="5215">
                  <c:v>-2014635.8614000001</c:v>
                </c:pt>
                <c:pt idx="5216">
                  <c:v>-2008793.4388289999</c:v>
                </c:pt>
                <c:pt idx="5217">
                  <c:v>-2002950.5247809999</c:v>
                </c:pt>
                <c:pt idx="5218">
                  <c:v>-1997107.1203060001</c:v>
                </c:pt>
                <c:pt idx="5219">
                  <c:v>-1991263.226454</c:v>
                </c:pt>
                <c:pt idx="5220">
                  <c:v>-1985418.8442780001</c:v>
                </c:pt>
                <c:pt idx="5221">
                  <c:v>-1979573.974833</c:v>
                </c:pt>
                <c:pt idx="5222">
                  <c:v>-1973728.619175001</c:v>
                </c:pt>
                <c:pt idx="5223">
                  <c:v>-1967882.7783619999</c:v>
                </c:pt>
                <c:pt idx="5224">
                  <c:v>-1962036.4534539999</c:v>
                </c:pt>
                <c:pt idx="5225">
                  <c:v>-1956189.6455120007</c:v>
                </c:pt>
                <c:pt idx="5226">
                  <c:v>-1950342.3555990001</c:v>
                </c:pt>
                <c:pt idx="5227">
                  <c:v>-1944494.5847800002</c:v>
                </c:pt>
                <c:pt idx="5228">
                  <c:v>-1938646.334122</c:v>
                </c:pt>
                <c:pt idx="5229">
                  <c:v>-1932797.604693</c:v>
                </c:pt>
                <c:pt idx="5230">
                  <c:v>-1926948.3975640007</c:v>
                </c:pt>
                <c:pt idx="5231">
                  <c:v>-1921098.7138060001</c:v>
                </c:pt>
                <c:pt idx="5232">
                  <c:v>-1915248.554494</c:v>
                </c:pt>
                <c:pt idx="5233">
                  <c:v>-1909397.9207009999</c:v>
                </c:pt>
                <c:pt idx="5234">
                  <c:v>-1903546.8135070007</c:v>
                </c:pt>
                <c:pt idx="5235">
                  <c:v>-1897695.2339890001</c:v>
                </c:pt>
                <c:pt idx="5236">
                  <c:v>-1891843.1832280001</c:v>
                </c:pt>
                <c:pt idx="5237">
                  <c:v>-1885990.6623070007</c:v>
                </c:pt>
                <c:pt idx="5238">
                  <c:v>-1880137.6723110008</c:v>
                </c:pt>
                <c:pt idx="5239">
                  <c:v>-1874284.2143259996</c:v>
                </c:pt>
                <c:pt idx="5240">
                  <c:v>-1868430.2894390007</c:v>
                </c:pt>
                <c:pt idx="5241">
                  <c:v>-1862575.8987400001</c:v>
                </c:pt>
                <c:pt idx="5242">
                  <c:v>-1856721.0433200002</c:v>
                </c:pt>
                <c:pt idx="5243">
                  <c:v>-1850865.7242739999</c:v>
                </c:pt>
                <c:pt idx="5244">
                  <c:v>-1845009.942697</c:v>
                </c:pt>
                <c:pt idx="5245">
                  <c:v>-1839153.6996840001</c:v>
                </c:pt>
                <c:pt idx="5246">
                  <c:v>-1833296.996336</c:v>
                </c:pt>
                <c:pt idx="5247">
                  <c:v>-1827439.833753</c:v>
                </c:pt>
                <c:pt idx="5248">
                  <c:v>-1821582.213037</c:v>
                </c:pt>
                <c:pt idx="5249">
                  <c:v>-1815724.1352919999</c:v>
                </c:pt>
                <c:pt idx="5250">
                  <c:v>-1809865.6016249999</c:v>
                </c:pt>
                <c:pt idx="5251">
                  <c:v>-1804006.6131450008</c:v>
                </c:pt>
                <c:pt idx="5252">
                  <c:v>-1798147.1709590007</c:v>
                </c:pt>
                <c:pt idx="5253">
                  <c:v>-1792287.2761820001</c:v>
                </c:pt>
                <c:pt idx="5254">
                  <c:v>-1786426.9299250001</c:v>
                </c:pt>
                <c:pt idx="5255">
                  <c:v>-1780566.1333050001</c:v>
                </c:pt>
                <c:pt idx="5256">
                  <c:v>-1774704.8874390007</c:v>
                </c:pt>
                <c:pt idx="5257">
                  <c:v>-1768843.193446001</c:v>
                </c:pt>
                <c:pt idx="5258">
                  <c:v>-1762981.0524470008</c:v>
                </c:pt>
                <c:pt idx="5259">
                  <c:v>-1757118.465565</c:v>
                </c:pt>
                <c:pt idx="5260">
                  <c:v>-1751255.433925</c:v>
                </c:pt>
                <c:pt idx="5261">
                  <c:v>-1745391.9586539993</c:v>
                </c:pt>
                <c:pt idx="5262">
                  <c:v>-1739528.04088</c:v>
                </c:pt>
                <c:pt idx="5263">
                  <c:v>-1733663.6817350001</c:v>
                </c:pt>
                <c:pt idx="5264">
                  <c:v>-1727798.8823500001</c:v>
                </c:pt>
                <c:pt idx="5265">
                  <c:v>-1721933.6438590006</c:v>
                </c:pt>
                <c:pt idx="5266">
                  <c:v>-1716067.9674</c:v>
                </c:pt>
                <c:pt idx="5267">
                  <c:v>-1710201.8541110007</c:v>
                </c:pt>
                <c:pt idx="5268">
                  <c:v>-1704335.305131</c:v>
                </c:pt>
                <c:pt idx="5269">
                  <c:v>-1698468.3216029999</c:v>
                </c:pt>
                <c:pt idx="5270">
                  <c:v>-1692600.9046699996</c:v>
                </c:pt>
                <c:pt idx="5271">
                  <c:v>-1686733.0554790001</c:v>
                </c:pt>
                <c:pt idx="5272">
                  <c:v>-1680864.7751780001</c:v>
                </c:pt>
                <c:pt idx="5273">
                  <c:v>-1674996.0649160007</c:v>
                </c:pt>
                <c:pt idx="5274">
                  <c:v>-1669126.925846</c:v>
                </c:pt>
                <c:pt idx="5275">
                  <c:v>-1663257.3591210006</c:v>
                </c:pt>
                <c:pt idx="5276">
                  <c:v>-1657387.3658970001</c:v>
                </c:pt>
                <c:pt idx="5277">
                  <c:v>-1651516.9473309999</c:v>
                </c:pt>
                <c:pt idx="5278">
                  <c:v>-1645646.1045840001</c:v>
                </c:pt>
                <c:pt idx="5279">
                  <c:v>-1639774.8388170006</c:v>
                </c:pt>
                <c:pt idx="5280">
                  <c:v>-1633903.1511940006</c:v>
                </c:pt>
                <c:pt idx="5281">
                  <c:v>-1628031.0428810001</c:v>
                </c:pt>
                <c:pt idx="5282">
                  <c:v>-1622158.515044</c:v>
                </c:pt>
                <c:pt idx="5283">
                  <c:v>-1616285.568855</c:v>
                </c:pt>
                <c:pt idx="5284">
                  <c:v>-1610412.2054839996</c:v>
                </c:pt>
                <c:pt idx="5285">
                  <c:v>-1604538.4261050001</c:v>
                </c:pt>
                <c:pt idx="5286">
                  <c:v>-1598664.231894</c:v>
                </c:pt>
                <c:pt idx="5287">
                  <c:v>-1592789.6240290001</c:v>
                </c:pt>
                <c:pt idx="5288">
                  <c:v>-1586914.603689</c:v>
                </c:pt>
                <c:pt idx="5289">
                  <c:v>-1581039.1720570007</c:v>
                </c:pt>
                <c:pt idx="5290">
                  <c:v>-1575163.3303160006</c:v>
                </c:pt>
                <c:pt idx="5291">
                  <c:v>-1569287.079652</c:v>
                </c:pt>
                <c:pt idx="5292">
                  <c:v>-1563410.4212529992</c:v>
                </c:pt>
                <c:pt idx="5293">
                  <c:v>-1557533.3563090006</c:v>
                </c:pt>
                <c:pt idx="5294">
                  <c:v>-1551655.8860120007</c:v>
                </c:pt>
                <c:pt idx="5295">
                  <c:v>-1545778.011557</c:v>
                </c:pt>
                <c:pt idx="5296">
                  <c:v>-1539899.7341380001</c:v>
                </c:pt>
                <c:pt idx="5297">
                  <c:v>-1534021.0549550001</c:v>
                </c:pt>
                <c:pt idx="5298">
                  <c:v>-1528141.9752089996</c:v>
                </c:pt>
                <c:pt idx="5299">
                  <c:v>-1522262.4961000001</c:v>
                </c:pt>
                <c:pt idx="5300">
                  <c:v>-1516382.6188350001</c:v>
                </c:pt>
                <c:pt idx="5301">
                  <c:v>-1510502.3446190001</c:v>
                </c:pt>
                <c:pt idx="5302">
                  <c:v>-1504621.674661</c:v>
                </c:pt>
                <c:pt idx="5303">
                  <c:v>-1498740.6101730007</c:v>
                </c:pt>
                <c:pt idx="5304">
                  <c:v>-1492859.1523660007</c:v>
                </c:pt>
                <c:pt idx="5305">
                  <c:v>-1486977.3024560001</c:v>
                </c:pt>
                <c:pt idx="5306">
                  <c:v>-1481095.0616609999</c:v>
                </c:pt>
                <c:pt idx="5307">
                  <c:v>-1475212.4311999998</c:v>
                </c:pt>
                <c:pt idx="5308">
                  <c:v>-1469329.4122929999</c:v>
                </c:pt>
                <c:pt idx="5309">
                  <c:v>-1463446.0061650001</c:v>
                </c:pt>
                <c:pt idx="5310">
                  <c:v>-1457562.214041</c:v>
                </c:pt>
                <c:pt idx="5311">
                  <c:v>-1451678.03715</c:v>
                </c:pt>
                <c:pt idx="5312">
                  <c:v>-1445793.4767200002</c:v>
                </c:pt>
                <c:pt idx="5313">
                  <c:v>-1439908.5339860001</c:v>
                </c:pt>
                <c:pt idx="5314">
                  <c:v>-1434023.2101790006</c:v>
                </c:pt>
                <c:pt idx="5315">
                  <c:v>-1428137.5065390007</c:v>
                </c:pt>
                <c:pt idx="5316">
                  <c:v>-1422251.4243019999</c:v>
                </c:pt>
                <c:pt idx="5317">
                  <c:v>-1416364.96471</c:v>
                </c:pt>
                <c:pt idx="5318">
                  <c:v>-1410478.1290060007</c:v>
                </c:pt>
                <c:pt idx="5319">
                  <c:v>-1404590.9184359999</c:v>
                </c:pt>
                <c:pt idx="5320">
                  <c:v>-1398703.334246</c:v>
                </c:pt>
                <c:pt idx="5321">
                  <c:v>-1392815.377686</c:v>
                </c:pt>
                <c:pt idx="5322">
                  <c:v>-1386927.0500090001</c:v>
                </c:pt>
                <c:pt idx="5323">
                  <c:v>-1381038.3524690007</c:v>
                </c:pt>
                <c:pt idx="5324">
                  <c:v>-1375149.286321</c:v>
                </c:pt>
                <c:pt idx="5325">
                  <c:v>-1369259.8528240006</c:v>
                </c:pt>
                <c:pt idx="5326">
                  <c:v>-1363370.05324</c:v>
                </c:pt>
                <c:pt idx="5327">
                  <c:v>-1357479.8888310001</c:v>
                </c:pt>
                <c:pt idx="5328">
                  <c:v>-1351589.3608620001</c:v>
                </c:pt>
                <c:pt idx="5329">
                  <c:v>-1345698.4706019999</c:v>
                </c:pt>
                <c:pt idx="5330">
                  <c:v>-1339807.2193190001</c:v>
                </c:pt>
                <c:pt idx="5331">
                  <c:v>-1333915.6082859999</c:v>
                </c:pt>
                <c:pt idx="5332">
                  <c:v>-1328023.6387770001</c:v>
                </c:pt>
                <c:pt idx="5333">
                  <c:v>-1322131.3120690007</c:v>
                </c:pt>
                <c:pt idx="5334">
                  <c:v>-1316238.6294400007</c:v>
                </c:pt>
                <c:pt idx="5335">
                  <c:v>-1310345.592173001</c:v>
                </c:pt>
                <c:pt idx="5336">
                  <c:v>-1304452.2015490001</c:v>
                </c:pt>
                <c:pt idx="5337">
                  <c:v>-1298558.4588559999</c:v>
                </c:pt>
                <c:pt idx="5338">
                  <c:v>-1292664.3653809999</c:v>
                </c:pt>
                <c:pt idx="5339">
                  <c:v>-1286769.9224140001</c:v>
                </c:pt>
                <c:pt idx="5340">
                  <c:v>-1280875.1312490001</c:v>
                </c:pt>
                <c:pt idx="5341">
                  <c:v>-1274979.9931790007</c:v>
                </c:pt>
                <c:pt idx="5342">
                  <c:v>-1269084.5095030006</c:v>
                </c:pt>
                <c:pt idx="5343">
                  <c:v>-1263188.6815210001</c:v>
                </c:pt>
                <c:pt idx="5344">
                  <c:v>-1257292.5105330001</c:v>
                </c:pt>
                <c:pt idx="5345">
                  <c:v>-1251395.9978450001</c:v>
                </c:pt>
                <c:pt idx="5346">
                  <c:v>-1245499.1447640001</c:v>
                </c:pt>
                <c:pt idx="5347">
                  <c:v>-1239601.9525980006</c:v>
                </c:pt>
                <c:pt idx="5348">
                  <c:v>-1233704.4226579999</c:v>
                </c:pt>
                <c:pt idx="5349">
                  <c:v>-1227806.556259</c:v>
                </c:pt>
                <c:pt idx="5350">
                  <c:v>-1221908.3547170006</c:v>
                </c:pt>
                <c:pt idx="5351">
                  <c:v>-1216009.81935</c:v>
                </c:pt>
                <c:pt idx="5352">
                  <c:v>-1210110.9514799998</c:v>
                </c:pt>
                <c:pt idx="5353">
                  <c:v>-1204211.7524290001</c:v>
                </c:pt>
                <c:pt idx="5354">
                  <c:v>-1198312.223523</c:v>
                </c:pt>
                <c:pt idx="5355">
                  <c:v>-1192412.3660910001</c:v>
                </c:pt>
                <c:pt idx="5356">
                  <c:v>-1186512.1814630001</c:v>
                </c:pt>
                <c:pt idx="5357">
                  <c:v>-1180611.670973001</c:v>
                </c:pt>
                <c:pt idx="5358">
                  <c:v>-1174710.835955</c:v>
                </c:pt>
                <c:pt idx="5359">
                  <c:v>-1168809.6777470007</c:v>
                </c:pt>
                <c:pt idx="5360">
                  <c:v>-1162908.1976900001</c:v>
                </c:pt>
                <c:pt idx="5361">
                  <c:v>-1157006.3971260001</c:v>
                </c:pt>
                <c:pt idx="5362">
                  <c:v>-1151104.277401</c:v>
                </c:pt>
                <c:pt idx="5363">
                  <c:v>-1145201.8398620007</c:v>
                </c:pt>
                <c:pt idx="5364">
                  <c:v>-1139299.08586</c:v>
                </c:pt>
                <c:pt idx="5365">
                  <c:v>-1133396.0167460006</c:v>
                </c:pt>
                <c:pt idx="5366">
                  <c:v>-1127492.6338760008</c:v>
                </c:pt>
                <c:pt idx="5367">
                  <c:v>-1121588.9386089996</c:v>
                </c:pt>
                <c:pt idx="5368">
                  <c:v>-1115684.932302</c:v>
                </c:pt>
                <c:pt idx="5369">
                  <c:v>-1109780.61632</c:v>
                </c:pt>
                <c:pt idx="5370">
                  <c:v>-1103875.9920270001</c:v>
                </c:pt>
                <c:pt idx="5371">
                  <c:v>-1097971.06079</c:v>
                </c:pt>
                <c:pt idx="5372">
                  <c:v>-1092065.8239810001</c:v>
                </c:pt>
                <c:pt idx="5373">
                  <c:v>-1086160.2829710008</c:v>
                </c:pt>
                <c:pt idx="5374">
                  <c:v>-1080254.4391350001</c:v>
                </c:pt>
                <c:pt idx="5375">
                  <c:v>-1074348.293851</c:v>
                </c:pt>
                <c:pt idx="5376">
                  <c:v>-1068441.8485000001</c:v>
                </c:pt>
                <c:pt idx="5377">
                  <c:v>-1062535.1044630001</c:v>
                </c:pt>
                <c:pt idx="5378">
                  <c:v>-1056628.0631280001</c:v>
                </c:pt>
                <c:pt idx="5379">
                  <c:v>-1050720.7258799998</c:v>
                </c:pt>
                <c:pt idx="5380">
                  <c:v>-1044813.0941109994</c:v>
                </c:pt>
                <c:pt idx="5381">
                  <c:v>-1038905.169213</c:v>
                </c:pt>
                <c:pt idx="5382">
                  <c:v>-1032996.9525829999</c:v>
                </c:pt>
                <c:pt idx="5383">
                  <c:v>-1027088.445619</c:v>
                </c:pt>
                <c:pt idx="5384">
                  <c:v>-1021179.64972</c:v>
                </c:pt>
                <c:pt idx="5385">
                  <c:v>-1015270.5662920004</c:v>
                </c:pt>
                <c:pt idx="5386">
                  <c:v>-1009361.1967379999</c:v>
                </c:pt>
                <c:pt idx="5387">
                  <c:v>-1003451.54247</c:v>
                </c:pt>
                <c:pt idx="5388">
                  <c:v>-997541.604896</c:v>
                </c:pt>
                <c:pt idx="5389">
                  <c:v>-991631.38543200004</c:v>
                </c:pt>
                <c:pt idx="5390">
                  <c:v>-985720.88549400005</c:v>
                </c:pt>
                <c:pt idx="5391">
                  <c:v>-979810.10649999999</c:v>
                </c:pt>
                <c:pt idx="5392">
                  <c:v>-973899.04987400002</c:v>
                </c:pt>
                <c:pt idx="5393">
                  <c:v>-967987.71703899966</c:v>
                </c:pt>
                <c:pt idx="5394">
                  <c:v>-962076.10942200001</c:v>
                </c:pt>
                <c:pt idx="5395">
                  <c:v>-956164.22845300031</c:v>
                </c:pt>
                <c:pt idx="5396">
                  <c:v>-950252.0755649996</c:v>
                </c:pt>
                <c:pt idx="5397">
                  <c:v>-944339.65219299996</c:v>
                </c:pt>
                <c:pt idx="5398">
                  <c:v>-938426.959775</c:v>
                </c:pt>
                <c:pt idx="5399">
                  <c:v>-932513.99975099997</c:v>
                </c:pt>
                <c:pt idx="5400">
                  <c:v>-926600.77356399968</c:v>
                </c:pt>
                <c:pt idx="5401">
                  <c:v>-920687.28266099968</c:v>
                </c:pt>
                <c:pt idx="5402">
                  <c:v>-914773.5284900004</c:v>
                </c:pt>
                <c:pt idx="5403">
                  <c:v>-908859.51250299998</c:v>
                </c:pt>
                <c:pt idx="5404">
                  <c:v>-902945.23615400004</c:v>
                </c:pt>
                <c:pt idx="5405">
                  <c:v>-897030.7008989997</c:v>
                </c:pt>
                <c:pt idx="5406">
                  <c:v>-891115.90819900006</c:v>
                </c:pt>
                <c:pt idx="5407">
                  <c:v>-885200.85951600003</c:v>
                </c:pt>
                <c:pt idx="5408">
                  <c:v>-879285.55631500005</c:v>
                </c:pt>
                <c:pt idx="5409">
                  <c:v>-873370.00006500003</c:v>
                </c:pt>
                <c:pt idx="5410">
                  <c:v>-867454.19223499997</c:v>
                </c:pt>
                <c:pt idx="5411">
                  <c:v>-861538.13429899968</c:v>
                </c:pt>
                <c:pt idx="5412">
                  <c:v>-855621.82773400005</c:v>
                </c:pt>
                <c:pt idx="5413">
                  <c:v>-849705.27401899919</c:v>
                </c:pt>
                <c:pt idx="5414">
                  <c:v>-843788.474636</c:v>
                </c:pt>
                <c:pt idx="5415">
                  <c:v>-837871.43107000005</c:v>
                </c:pt>
                <c:pt idx="5416">
                  <c:v>-831954.14480699995</c:v>
                </c:pt>
                <c:pt idx="5417">
                  <c:v>-826036.61733999965</c:v>
                </c:pt>
                <c:pt idx="5418">
                  <c:v>-820118.85016000003</c:v>
                </c:pt>
                <c:pt idx="5419">
                  <c:v>-814200.84476400004</c:v>
                </c:pt>
                <c:pt idx="5420">
                  <c:v>-808282.60265200003</c:v>
                </c:pt>
                <c:pt idx="5421">
                  <c:v>-802364.12532400002</c:v>
                </c:pt>
                <c:pt idx="5422">
                  <c:v>-796445.4142860003</c:v>
                </c:pt>
                <c:pt idx="5423">
                  <c:v>-790526.47104500001</c:v>
                </c:pt>
                <c:pt idx="5424">
                  <c:v>-784607.29711199924</c:v>
                </c:pt>
                <c:pt idx="5425">
                  <c:v>-778687.89399999997</c:v>
                </c:pt>
                <c:pt idx="5426">
                  <c:v>-772768.26322500035</c:v>
                </c:pt>
                <c:pt idx="5427">
                  <c:v>-766848.40630700032</c:v>
                </c:pt>
                <c:pt idx="5428">
                  <c:v>-760928.32476700004</c:v>
                </c:pt>
                <c:pt idx="5429">
                  <c:v>-755008.02013099997</c:v>
                </c:pt>
                <c:pt idx="5430">
                  <c:v>-749087.49392600032</c:v>
                </c:pt>
                <c:pt idx="5431">
                  <c:v>-743166.74768499995</c:v>
                </c:pt>
                <c:pt idx="5432">
                  <c:v>-737245.78293899947</c:v>
                </c:pt>
                <c:pt idx="5433">
                  <c:v>-731324.60122700036</c:v>
                </c:pt>
                <c:pt idx="5434">
                  <c:v>-725403.20408799988</c:v>
                </c:pt>
                <c:pt idx="5435">
                  <c:v>-719481.59306400002</c:v>
                </c:pt>
                <c:pt idx="5436">
                  <c:v>-713559.76970199996</c:v>
                </c:pt>
                <c:pt idx="5437">
                  <c:v>-707637.73554999952</c:v>
                </c:pt>
                <c:pt idx="5438">
                  <c:v>-701715.49215999967</c:v>
                </c:pt>
                <c:pt idx="5439">
                  <c:v>-695793.04108700051</c:v>
                </c:pt>
                <c:pt idx="5440">
                  <c:v>-689870.38388800004</c:v>
                </c:pt>
                <c:pt idx="5441">
                  <c:v>-683947.52212400001</c:v>
                </c:pt>
                <c:pt idx="5442">
                  <c:v>-678024.45735899999</c:v>
                </c:pt>
                <c:pt idx="5443">
                  <c:v>-672101.1911599997</c:v>
                </c:pt>
                <c:pt idx="5444">
                  <c:v>-666177.72509600001</c:v>
                </c:pt>
                <c:pt idx="5445">
                  <c:v>-660254.06074099999</c:v>
                </c:pt>
                <c:pt idx="5446">
                  <c:v>-654330.19967099966</c:v>
                </c:pt>
                <c:pt idx="5447">
                  <c:v>-648406.14346400031</c:v>
                </c:pt>
                <c:pt idx="5448">
                  <c:v>-642481.89370300004</c:v>
                </c:pt>
                <c:pt idx="5449">
                  <c:v>-636557.45197300031</c:v>
                </c:pt>
                <c:pt idx="5450">
                  <c:v>-630632.81986199995</c:v>
                </c:pt>
                <c:pt idx="5451">
                  <c:v>-624707.998961</c:v>
                </c:pt>
                <c:pt idx="5452">
                  <c:v>-618782.99086599995</c:v>
                </c:pt>
                <c:pt idx="5453">
                  <c:v>-612857.79717399925</c:v>
                </c:pt>
                <c:pt idx="5454">
                  <c:v>-606932.41948600032</c:v>
                </c:pt>
                <c:pt idx="5455">
                  <c:v>-601006.85940500034</c:v>
                </c:pt>
                <c:pt idx="5456">
                  <c:v>-595081.1185389997</c:v>
                </c:pt>
                <c:pt idx="5457">
                  <c:v>-589155.19849799993</c:v>
                </c:pt>
                <c:pt idx="5458">
                  <c:v>-583229.10089500004</c:v>
                </c:pt>
                <c:pt idx="5459">
                  <c:v>-577302.82734600001</c:v>
                </c:pt>
                <c:pt idx="5460">
                  <c:v>-571376.3794729996</c:v>
                </c:pt>
                <c:pt idx="5461">
                  <c:v>-565449.75889700034</c:v>
                </c:pt>
                <c:pt idx="5462">
                  <c:v>-559522.96724400041</c:v>
                </c:pt>
                <c:pt idx="5463">
                  <c:v>-553596.00614499999</c:v>
                </c:pt>
                <c:pt idx="5464">
                  <c:v>-547668.87723099999</c:v>
                </c:pt>
                <c:pt idx="5465">
                  <c:v>-541741.58213799971</c:v>
                </c:pt>
                <c:pt idx="5466">
                  <c:v>-535814.12250599999</c:v>
                </c:pt>
                <c:pt idx="5467">
                  <c:v>-529886.4999759997</c:v>
                </c:pt>
                <c:pt idx="5468">
                  <c:v>-523958.71619399998</c:v>
                </c:pt>
                <c:pt idx="5469">
                  <c:v>-518030.77280899999</c:v>
                </c:pt>
                <c:pt idx="5470">
                  <c:v>-512102.67147300002</c:v>
                </c:pt>
                <c:pt idx="5471">
                  <c:v>-506174.41384100018</c:v>
                </c:pt>
                <c:pt idx="5472">
                  <c:v>-500246.00157199998</c:v>
                </c:pt>
                <c:pt idx="5473">
                  <c:v>-494317.43632699997</c:v>
                </c:pt>
                <c:pt idx="5474">
                  <c:v>-488388.71977199998</c:v>
                </c:pt>
                <c:pt idx="5475">
                  <c:v>-482459.85357500002</c:v>
                </c:pt>
                <c:pt idx="5476">
                  <c:v>-476530.83940900018</c:v>
                </c:pt>
                <c:pt idx="5477">
                  <c:v>-470601.67894799984</c:v>
                </c:pt>
                <c:pt idx="5478">
                  <c:v>-464672.37387000001</c:v>
                </c:pt>
                <c:pt idx="5479">
                  <c:v>-458742.925858</c:v>
                </c:pt>
                <c:pt idx="5480">
                  <c:v>-452813.33659700002</c:v>
                </c:pt>
                <c:pt idx="5481">
                  <c:v>-446883.60777499975</c:v>
                </c:pt>
                <c:pt idx="5482">
                  <c:v>-440953.74108399998</c:v>
                </c:pt>
                <c:pt idx="5483">
                  <c:v>-435023.73822</c:v>
                </c:pt>
                <c:pt idx="5484">
                  <c:v>-429093.600882</c:v>
                </c:pt>
                <c:pt idx="5485">
                  <c:v>-423163.33077100001</c:v>
                </c:pt>
                <c:pt idx="5486">
                  <c:v>-417232.92959200026</c:v>
                </c:pt>
                <c:pt idx="5487">
                  <c:v>-411302.39905599999</c:v>
                </c:pt>
                <c:pt idx="5488">
                  <c:v>-405371.74087499984</c:v>
                </c:pt>
                <c:pt idx="5489">
                  <c:v>-399440.95676299999</c:v>
                </c:pt>
                <c:pt idx="5490">
                  <c:v>-393510.04844099999</c:v>
                </c:pt>
                <c:pt idx="5491">
                  <c:v>-387579.01763199997</c:v>
                </c:pt>
                <c:pt idx="5492">
                  <c:v>-381647.86606099986</c:v>
                </c:pt>
                <c:pt idx="5493">
                  <c:v>-375716.59545800008</c:v>
                </c:pt>
                <c:pt idx="5494">
                  <c:v>-369785.20755699999</c:v>
                </c:pt>
                <c:pt idx="5495">
                  <c:v>-363853.70409400004</c:v>
                </c:pt>
                <c:pt idx="5496">
                  <c:v>-357922.086809</c:v>
                </c:pt>
                <c:pt idx="5497">
                  <c:v>-351990.35744599986</c:v>
                </c:pt>
                <c:pt idx="5498">
                  <c:v>-346058.51775299985</c:v>
                </c:pt>
                <c:pt idx="5499">
                  <c:v>-340126.56948000018</c:v>
                </c:pt>
                <c:pt idx="5500">
                  <c:v>-334194.51438100025</c:v>
                </c:pt>
                <c:pt idx="5501">
                  <c:v>-328262.354215</c:v>
                </c:pt>
                <c:pt idx="5502">
                  <c:v>-322330.09074199997</c:v>
                </c:pt>
                <c:pt idx="5503">
                  <c:v>-316397.725729</c:v>
                </c:pt>
                <c:pt idx="5504">
                  <c:v>-310465.26094299997</c:v>
                </c:pt>
                <c:pt idx="5505">
                  <c:v>-304532.69815699989</c:v>
                </c:pt>
                <c:pt idx="5506">
                  <c:v>-298600.03914600017</c:v>
                </c:pt>
                <c:pt idx="5507">
                  <c:v>-292667.28569100017</c:v>
                </c:pt>
                <c:pt idx="5508">
                  <c:v>-286734.43957400025</c:v>
                </c:pt>
                <c:pt idx="5509">
                  <c:v>-280801.50258200016</c:v>
                </c:pt>
                <c:pt idx="5510">
                  <c:v>-274868.4765050002</c:v>
                </c:pt>
                <c:pt idx="5511">
                  <c:v>-268935.36313700001</c:v>
                </c:pt>
                <c:pt idx="5512">
                  <c:v>-263002.164277</c:v>
                </c:pt>
                <c:pt idx="5513">
                  <c:v>-257068.88172499993</c:v>
                </c:pt>
                <c:pt idx="5514">
                  <c:v>-251135.51728600007</c:v>
                </c:pt>
                <c:pt idx="5515">
                  <c:v>-245202.07277000009</c:v>
                </c:pt>
                <c:pt idx="5516">
                  <c:v>-239268.54998899999</c:v>
                </c:pt>
                <c:pt idx="5517">
                  <c:v>-233334.9507579999</c:v>
                </c:pt>
                <c:pt idx="5518">
                  <c:v>-227401.27689800001</c:v>
                </c:pt>
                <c:pt idx="5519">
                  <c:v>-221467.530233</c:v>
                </c:pt>
                <c:pt idx="5520">
                  <c:v>-215533.71259000001</c:v>
                </c:pt>
                <c:pt idx="5521">
                  <c:v>-209599.8257999999</c:v>
                </c:pt>
                <c:pt idx="5522">
                  <c:v>-203665.87169899992</c:v>
                </c:pt>
                <c:pt idx="5523">
                  <c:v>-197731.852124</c:v>
                </c:pt>
                <c:pt idx="5524">
                  <c:v>-191797.76891899999</c:v>
                </c:pt>
                <c:pt idx="5525">
                  <c:v>-185863.62392899999</c:v>
                </c:pt>
                <c:pt idx="5526">
                  <c:v>-179929.419005</c:v>
                </c:pt>
                <c:pt idx="5527">
                  <c:v>-173995.156001</c:v>
                </c:pt>
                <c:pt idx="5528">
                  <c:v>-168060.836775</c:v>
                </c:pt>
                <c:pt idx="5529">
                  <c:v>-162126.46318799991</c:v>
                </c:pt>
                <c:pt idx="5530">
                  <c:v>-156192.03710700001</c:v>
                </c:pt>
                <c:pt idx="5531">
                  <c:v>-150257.56039900001</c:v>
                </c:pt>
                <c:pt idx="5532">
                  <c:v>-144323.034939</c:v>
                </c:pt>
                <c:pt idx="5533">
                  <c:v>-138388.462604</c:v>
                </c:pt>
                <c:pt idx="5534">
                  <c:v>-132453.84527399999</c:v>
                </c:pt>
                <c:pt idx="5535">
                  <c:v>-126519.18483499999</c:v>
                </c:pt>
                <c:pt idx="5536">
                  <c:v>-120584.48317599997</c:v>
                </c:pt>
                <c:pt idx="5537">
                  <c:v>-114649.74218899997</c:v>
                </c:pt>
                <c:pt idx="5538">
                  <c:v>-108714.96377199996</c:v>
                </c:pt>
                <c:pt idx="5539">
                  <c:v>-102780.14982399999</c:v>
                </c:pt>
                <c:pt idx="5540">
                  <c:v>-96845.302250999972</c:v>
                </c:pt>
                <c:pt idx="5541">
                  <c:v>-90910.422961999968</c:v>
                </c:pt>
                <c:pt idx="5542">
                  <c:v>-84975.513867999951</c:v>
                </c:pt>
                <c:pt idx="5543">
                  <c:v>-79040.576886999988</c:v>
                </c:pt>
                <c:pt idx="5544">
                  <c:v>-73105.613939999952</c:v>
                </c:pt>
                <c:pt idx="5545">
                  <c:v>-67170.626951000013</c:v>
                </c:pt>
                <c:pt idx="5546">
                  <c:v>-61235.617848000002</c:v>
                </c:pt>
                <c:pt idx="5547">
                  <c:v>-55300.588565000013</c:v>
                </c:pt>
                <c:pt idx="5548">
                  <c:v>-49365.541039000003</c:v>
                </c:pt>
                <c:pt idx="5549">
                  <c:v>-43430.477210000012</c:v>
                </c:pt>
                <c:pt idx="5550">
                  <c:v>-37495.399022999998</c:v>
                </c:pt>
                <c:pt idx="5551">
                  <c:v>-31560.308428</c:v>
                </c:pt>
                <c:pt idx="5552">
                  <c:v>-25625.207376999992</c:v>
                </c:pt>
                <c:pt idx="5553">
                  <c:v>-19690.097828999998</c:v>
                </c:pt>
                <c:pt idx="5554">
                  <c:v>-13754.981744000002</c:v>
                </c:pt>
                <c:pt idx="5555">
                  <c:v>-7819.8610880000024</c:v>
                </c:pt>
                <c:pt idx="5556">
                  <c:v>-1884.73783</c:v>
                </c:pt>
                <c:pt idx="5557">
                  <c:v>4050.3860540000001</c:v>
                </c:pt>
                <c:pt idx="5558">
                  <c:v>9985.5085880000006</c:v>
                </c:pt>
                <c:pt idx="5559">
                  <c:v>15920.627789</c:v>
                </c:pt>
                <c:pt idx="5560">
                  <c:v>21855.741671</c:v>
                </c:pt>
                <c:pt idx="5561">
                  <c:v>27790.848242</c:v>
                </c:pt>
                <c:pt idx="5562">
                  <c:v>33725.945508000012</c:v>
                </c:pt>
                <c:pt idx="5563">
                  <c:v>39661.031470999995</c:v>
                </c:pt>
                <c:pt idx="5564">
                  <c:v>45596.104124999998</c:v>
                </c:pt>
                <c:pt idx="5565">
                  <c:v>51531.161464999976</c:v>
                </c:pt>
                <c:pt idx="5566">
                  <c:v>57466.201477999995</c:v>
                </c:pt>
                <c:pt idx="5567">
                  <c:v>63401.222146999986</c:v>
                </c:pt>
                <c:pt idx="5568">
                  <c:v>69336.221452000027</c:v>
                </c:pt>
                <c:pt idx="5569">
                  <c:v>75271.197369000001</c:v>
                </c:pt>
                <c:pt idx="5570">
                  <c:v>81206.147868999993</c:v>
                </c:pt>
                <c:pt idx="5571">
                  <c:v>87141.070917000005</c:v>
                </c:pt>
                <c:pt idx="5572">
                  <c:v>93075.964475999979</c:v>
                </c:pt>
                <c:pt idx="5573">
                  <c:v>99010.826503999968</c:v>
                </c:pt>
                <c:pt idx="5574">
                  <c:v>104945.65495500002</c:v>
                </c:pt>
                <c:pt idx="5575">
                  <c:v>110880.44777699995</c:v>
                </c:pt>
                <c:pt idx="5576">
                  <c:v>116815.20291499999</c:v>
                </c:pt>
                <c:pt idx="5577">
                  <c:v>122749.91830999995</c:v>
                </c:pt>
                <c:pt idx="5578">
                  <c:v>128684.591898</c:v>
                </c:pt>
                <c:pt idx="5579">
                  <c:v>134619.221609</c:v>
                </c:pt>
                <c:pt idx="5580">
                  <c:v>140553.80536999999</c:v>
                </c:pt>
                <c:pt idx="5581">
                  <c:v>146488.341105</c:v>
                </c:pt>
                <c:pt idx="5582">
                  <c:v>152422.8267319999</c:v>
                </c:pt>
                <c:pt idx="5583">
                  <c:v>158357.260163</c:v>
                </c:pt>
                <c:pt idx="5584">
                  <c:v>164291.63930800001</c:v>
                </c:pt>
                <c:pt idx="5585">
                  <c:v>170225.96207199999</c:v>
                </c:pt>
                <c:pt idx="5586">
                  <c:v>176160.22635499999</c:v>
                </c:pt>
                <c:pt idx="5587">
                  <c:v>182094.430051</c:v>
                </c:pt>
                <c:pt idx="5588">
                  <c:v>188028.57105299991</c:v>
                </c:pt>
                <c:pt idx="5589">
                  <c:v>193962.64724500017</c:v>
                </c:pt>
                <c:pt idx="5590">
                  <c:v>199896.6565119999</c:v>
                </c:pt>
                <c:pt idx="5591">
                  <c:v>205830.596728</c:v>
                </c:pt>
                <c:pt idx="5592">
                  <c:v>211764.46576799991</c:v>
                </c:pt>
                <c:pt idx="5593">
                  <c:v>217698.26149799992</c:v>
                </c:pt>
                <c:pt idx="5594">
                  <c:v>223631.98178299985</c:v>
                </c:pt>
                <c:pt idx="5595">
                  <c:v>229565.62448099992</c:v>
                </c:pt>
                <c:pt idx="5596">
                  <c:v>235499.187447</c:v>
                </c:pt>
                <c:pt idx="5597">
                  <c:v>241432.66852899999</c:v>
                </c:pt>
                <c:pt idx="5598">
                  <c:v>247366.06557199999</c:v>
                </c:pt>
                <c:pt idx="5599">
                  <c:v>253299.3764159999</c:v>
                </c:pt>
                <c:pt idx="5600">
                  <c:v>259232.5988969999</c:v>
                </c:pt>
                <c:pt idx="5601">
                  <c:v>265165.73084500001</c:v>
                </c:pt>
                <c:pt idx="5602">
                  <c:v>271098.77008599997</c:v>
                </c:pt>
                <c:pt idx="5603">
                  <c:v>277031.71444200032</c:v>
                </c:pt>
                <c:pt idx="5604">
                  <c:v>282964.56172699982</c:v>
                </c:pt>
                <c:pt idx="5605">
                  <c:v>288897.30975499982</c:v>
                </c:pt>
                <c:pt idx="5606">
                  <c:v>294829.95633100002</c:v>
                </c:pt>
                <c:pt idx="5607">
                  <c:v>300762.49925800017</c:v>
                </c:pt>
                <c:pt idx="5608">
                  <c:v>306694.93633200024</c:v>
                </c:pt>
                <c:pt idx="5609">
                  <c:v>312627.26534699998</c:v>
                </c:pt>
                <c:pt idx="5610">
                  <c:v>318559.48408900027</c:v>
                </c:pt>
                <c:pt idx="5611">
                  <c:v>324491.59034100018</c:v>
                </c:pt>
                <c:pt idx="5612">
                  <c:v>330423.58188000001</c:v>
                </c:pt>
                <c:pt idx="5613">
                  <c:v>336355.45648000017</c:v>
                </c:pt>
                <c:pt idx="5614">
                  <c:v>342287.211908</c:v>
                </c:pt>
                <c:pt idx="5615">
                  <c:v>348218.84592699981</c:v>
                </c:pt>
                <c:pt idx="5616">
                  <c:v>354150.35629599984</c:v>
                </c:pt>
                <c:pt idx="5617">
                  <c:v>360081.74076699989</c:v>
                </c:pt>
                <c:pt idx="5618">
                  <c:v>366012.99708800018</c:v>
                </c:pt>
                <c:pt idx="5619">
                  <c:v>371944.12300199998</c:v>
                </c:pt>
                <c:pt idx="5620">
                  <c:v>377875.11624900001</c:v>
                </c:pt>
                <c:pt idx="5621">
                  <c:v>383805.97456000018</c:v>
                </c:pt>
                <c:pt idx="5622">
                  <c:v>389736.695664</c:v>
                </c:pt>
                <c:pt idx="5623">
                  <c:v>395667.27728300018</c:v>
                </c:pt>
                <c:pt idx="5624">
                  <c:v>401597.717137</c:v>
                </c:pt>
                <c:pt idx="5625">
                  <c:v>407528.01293699985</c:v>
                </c:pt>
                <c:pt idx="5626">
                  <c:v>413458.16239200003</c:v>
                </c:pt>
                <c:pt idx="5627">
                  <c:v>419388.16320399998</c:v>
                </c:pt>
                <c:pt idx="5628">
                  <c:v>425318.01307100017</c:v>
                </c:pt>
                <c:pt idx="5629">
                  <c:v>431247.70968500024</c:v>
                </c:pt>
                <c:pt idx="5630">
                  <c:v>437177.25073499989</c:v>
                </c:pt>
                <c:pt idx="5631">
                  <c:v>443106.63390100002</c:v>
                </c:pt>
                <c:pt idx="5632">
                  <c:v>449035.85686099989</c:v>
                </c:pt>
                <c:pt idx="5633">
                  <c:v>454964.91728700016</c:v>
                </c:pt>
                <c:pt idx="5634">
                  <c:v>460893.81284499989</c:v>
                </c:pt>
                <c:pt idx="5635">
                  <c:v>466822.54119699984</c:v>
                </c:pt>
                <c:pt idx="5636">
                  <c:v>472751.0999990002</c:v>
                </c:pt>
                <c:pt idx="5637">
                  <c:v>478679.48690199998</c:v>
                </c:pt>
                <c:pt idx="5638">
                  <c:v>484607.6995510002</c:v>
                </c:pt>
                <c:pt idx="5639">
                  <c:v>490535.73558700026</c:v>
                </c:pt>
                <c:pt idx="5640">
                  <c:v>496463.59264500008</c:v>
                </c:pt>
                <c:pt idx="5641">
                  <c:v>502391.26835399994</c:v>
                </c:pt>
                <c:pt idx="5642">
                  <c:v>508318.76033999998</c:v>
                </c:pt>
                <c:pt idx="5643">
                  <c:v>514246.06621999998</c:v>
                </c:pt>
                <c:pt idx="5644">
                  <c:v>520173.18360900017</c:v>
                </c:pt>
                <c:pt idx="5645">
                  <c:v>526100.1101149997</c:v>
                </c:pt>
                <c:pt idx="5646">
                  <c:v>532026.84334100003</c:v>
                </c:pt>
                <c:pt idx="5647">
                  <c:v>537953.38088500034</c:v>
                </c:pt>
                <c:pt idx="5648">
                  <c:v>543879.72033799998</c:v>
                </c:pt>
                <c:pt idx="5649">
                  <c:v>549805.85928700049</c:v>
                </c:pt>
                <c:pt idx="5650">
                  <c:v>555731.79531299951</c:v>
                </c:pt>
                <c:pt idx="5651">
                  <c:v>561657.52599200001</c:v>
                </c:pt>
                <c:pt idx="5652">
                  <c:v>567583.04889500036</c:v>
                </c:pt>
                <c:pt idx="5653">
                  <c:v>573508.36158500053</c:v>
                </c:pt>
                <c:pt idx="5654">
                  <c:v>579433.46162300056</c:v>
                </c:pt>
                <c:pt idx="5655">
                  <c:v>585358.34656100033</c:v>
                </c:pt>
                <c:pt idx="5656">
                  <c:v>591283.01394700003</c:v>
                </c:pt>
                <c:pt idx="5657">
                  <c:v>597207.46132500062</c:v>
                </c:pt>
                <c:pt idx="5658">
                  <c:v>603131.686231</c:v>
                </c:pt>
                <c:pt idx="5659">
                  <c:v>609055.68619599997</c:v>
                </c:pt>
                <c:pt idx="5660">
                  <c:v>614979.45874700032</c:v>
                </c:pt>
                <c:pt idx="5661">
                  <c:v>620903.00140200031</c:v>
                </c:pt>
                <c:pt idx="5662">
                  <c:v>626826.31167700037</c:v>
                </c:pt>
                <c:pt idx="5663">
                  <c:v>632749.38708000001</c:v>
                </c:pt>
                <c:pt idx="5664">
                  <c:v>638672.22511299967</c:v>
                </c:pt>
                <c:pt idx="5665">
                  <c:v>644594.82327500032</c:v>
                </c:pt>
                <c:pt idx="5666">
                  <c:v>650517.17905699997</c:v>
                </c:pt>
                <c:pt idx="5667">
                  <c:v>656439.28994499939</c:v>
                </c:pt>
                <c:pt idx="5668">
                  <c:v>662361.15341800009</c:v>
                </c:pt>
                <c:pt idx="5669">
                  <c:v>668282.76695100032</c:v>
                </c:pt>
                <c:pt idx="5670">
                  <c:v>674204.128012</c:v>
                </c:pt>
                <c:pt idx="5671">
                  <c:v>680125.23406399996</c:v>
                </c:pt>
                <c:pt idx="5672">
                  <c:v>686046.08256399969</c:v>
                </c:pt>
                <c:pt idx="5673">
                  <c:v>691966.67096299969</c:v>
                </c:pt>
                <c:pt idx="5674">
                  <c:v>697886.99670500041</c:v>
                </c:pt>
                <c:pt idx="5675">
                  <c:v>703807.05723100004</c:v>
                </c:pt>
                <c:pt idx="5676">
                  <c:v>709726.849972</c:v>
                </c:pt>
                <c:pt idx="5677">
                  <c:v>715646.37235700001</c:v>
                </c:pt>
                <c:pt idx="5678">
                  <c:v>721565.62180800003</c:v>
                </c:pt>
                <c:pt idx="5679">
                  <c:v>727484.59573799989</c:v>
                </c:pt>
                <c:pt idx="5680">
                  <c:v>733403.29155899968</c:v>
                </c:pt>
                <c:pt idx="5681">
                  <c:v>739321.706672</c:v>
                </c:pt>
                <c:pt idx="5682">
                  <c:v>745239.83847700036</c:v>
                </c:pt>
                <c:pt idx="5683">
                  <c:v>751157.68436399952</c:v>
                </c:pt>
                <c:pt idx="5684">
                  <c:v>757075.24171899969</c:v>
                </c:pt>
                <c:pt idx="5685">
                  <c:v>762992.50792100001</c:v>
                </c:pt>
                <c:pt idx="5686">
                  <c:v>768909.48034199968</c:v>
                </c:pt>
                <c:pt idx="5687">
                  <c:v>774826.15635200031</c:v>
                </c:pt>
                <c:pt idx="5688">
                  <c:v>780742.53330899996</c:v>
                </c:pt>
                <c:pt idx="5689">
                  <c:v>786658.60856999969</c:v>
                </c:pt>
                <c:pt idx="5690">
                  <c:v>792574.37948300003</c:v>
                </c:pt>
                <c:pt idx="5691">
                  <c:v>798489.84339000005</c:v>
                </c:pt>
                <c:pt idx="5692">
                  <c:v>804404.99762700032</c:v>
                </c:pt>
                <c:pt idx="5693">
                  <c:v>810319.83952600032</c:v>
                </c:pt>
                <c:pt idx="5694">
                  <c:v>816234.36640900036</c:v>
                </c:pt>
                <c:pt idx="5695">
                  <c:v>822148.5755939997</c:v>
                </c:pt>
                <c:pt idx="5696">
                  <c:v>828062.464393</c:v>
                </c:pt>
                <c:pt idx="5697">
                  <c:v>833976.0301099997</c:v>
                </c:pt>
                <c:pt idx="5698">
                  <c:v>839889.27004399966</c:v>
                </c:pt>
                <c:pt idx="5699">
                  <c:v>845802.18148800009</c:v>
                </c:pt>
                <c:pt idx="5700">
                  <c:v>851714.76172800001</c:v>
                </c:pt>
                <c:pt idx="5701">
                  <c:v>857627.00804300001</c:v>
                </c:pt>
                <c:pt idx="5702">
                  <c:v>863538.91770600004</c:v>
                </c:pt>
                <c:pt idx="5703">
                  <c:v>869450.48798500001</c:v>
                </c:pt>
                <c:pt idx="5704">
                  <c:v>875361.71613899968</c:v>
                </c:pt>
                <c:pt idx="5705">
                  <c:v>881272.59942300001</c:v>
                </c:pt>
                <c:pt idx="5706">
                  <c:v>887183.13508399995</c:v>
                </c:pt>
                <c:pt idx="5707">
                  <c:v>893093.32036300004</c:v>
                </c:pt>
                <c:pt idx="5708">
                  <c:v>899003.15249400004</c:v>
                </c:pt>
                <c:pt idx="5709">
                  <c:v>904912.62870600005</c:v>
                </c:pt>
                <c:pt idx="5710">
                  <c:v>910821.74621899996</c:v>
                </c:pt>
                <c:pt idx="5711">
                  <c:v>916730.50225000002</c:v>
                </c:pt>
                <c:pt idx="5712">
                  <c:v>922638.89400500001</c:v>
                </c:pt>
                <c:pt idx="5713">
                  <c:v>928546.91868600051</c:v>
                </c:pt>
                <c:pt idx="5714">
                  <c:v>934454.57348800008</c:v>
                </c:pt>
                <c:pt idx="5715">
                  <c:v>940361.85560100037</c:v>
                </c:pt>
                <c:pt idx="5716">
                  <c:v>946268.76220400003</c:v>
                </c:pt>
                <c:pt idx="5717">
                  <c:v>952175.29047299968</c:v>
                </c:pt>
                <c:pt idx="5718">
                  <c:v>958081.437577</c:v>
                </c:pt>
                <c:pt idx="5719">
                  <c:v>963987.20067699999</c:v>
                </c:pt>
                <c:pt idx="5720">
                  <c:v>969892.57692700031</c:v>
                </c:pt>
                <c:pt idx="5721">
                  <c:v>975797.56347500032</c:v>
                </c:pt>
                <c:pt idx="5722">
                  <c:v>981702.15746300004</c:v>
                </c:pt>
                <c:pt idx="5723">
                  <c:v>987606.35602400056</c:v>
                </c:pt>
                <c:pt idx="5724">
                  <c:v>993510.15628700051</c:v>
                </c:pt>
                <c:pt idx="5725">
                  <c:v>999413.55537099997</c:v>
                </c:pt>
                <c:pt idx="5726">
                  <c:v>1005316.550391</c:v>
                </c:pt>
                <c:pt idx="5727">
                  <c:v>1011219.1384530003</c:v>
                </c:pt>
                <c:pt idx="5728">
                  <c:v>1017121.3166570007</c:v>
                </c:pt>
                <c:pt idx="5729">
                  <c:v>1023023.082096</c:v>
                </c:pt>
                <c:pt idx="5730">
                  <c:v>1028924.4318560006</c:v>
                </c:pt>
                <c:pt idx="5731">
                  <c:v>1034825.3630160005</c:v>
                </c:pt>
                <c:pt idx="5732">
                  <c:v>1040725.872647</c:v>
                </c:pt>
                <c:pt idx="5733">
                  <c:v>1046625.9578150003</c:v>
                </c:pt>
                <c:pt idx="5734">
                  <c:v>1052525.6155770007</c:v>
                </c:pt>
                <c:pt idx="5735">
                  <c:v>1058424.8429830007</c:v>
                </c:pt>
                <c:pt idx="5736">
                  <c:v>1064323.6370790007</c:v>
                </c:pt>
                <c:pt idx="5737">
                  <c:v>1070221.994899</c:v>
                </c:pt>
                <c:pt idx="5738">
                  <c:v>1076119.9134740001</c:v>
                </c:pt>
                <c:pt idx="5739">
                  <c:v>1082017.3898250007</c:v>
                </c:pt>
                <c:pt idx="5740">
                  <c:v>1087914.4209670001</c:v>
                </c:pt>
                <c:pt idx="5741">
                  <c:v>1093811.0039090007</c:v>
                </c:pt>
                <c:pt idx="5742">
                  <c:v>1099707.1356499998</c:v>
                </c:pt>
                <c:pt idx="5743">
                  <c:v>1105602.8131840001</c:v>
                </c:pt>
                <c:pt idx="5744">
                  <c:v>1111498.0334960001</c:v>
                </c:pt>
                <c:pt idx="5745">
                  <c:v>1117392.7935660006</c:v>
                </c:pt>
                <c:pt idx="5746">
                  <c:v>1123287.0903640001</c:v>
                </c:pt>
                <c:pt idx="5747">
                  <c:v>1129180.9208539999</c:v>
                </c:pt>
                <c:pt idx="5748">
                  <c:v>1135074.2819940001</c:v>
                </c:pt>
                <c:pt idx="5749">
                  <c:v>1140967.1707310001</c:v>
                </c:pt>
                <c:pt idx="5750">
                  <c:v>1146859.5840080001</c:v>
                </c:pt>
                <c:pt idx="5751">
                  <c:v>1152751.5187589999</c:v>
                </c:pt>
                <c:pt idx="5752">
                  <c:v>1158642.9719110001</c:v>
                </c:pt>
                <c:pt idx="5753">
                  <c:v>1164533.9403829996</c:v>
                </c:pt>
                <c:pt idx="5754">
                  <c:v>1170424.4210859996</c:v>
                </c:pt>
                <c:pt idx="5755">
                  <c:v>1176314.410925</c:v>
                </c:pt>
                <c:pt idx="5756">
                  <c:v>1182203.906796</c:v>
                </c:pt>
                <c:pt idx="5757">
                  <c:v>1188092.9055889999</c:v>
                </c:pt>
                <c:pt idx="5758">
                  <c:v>1193981.4041849999</c:v>
                </c:pt>
                <c:pt idx="5759">
                  <c:v>1199869.3994570007</c:v>
                </c:pt>
                <c:pt idx="5760">
                  <c:v>1205756.888271</c:v>
                </c:pt>
                <c:pt idx="5761">
                  <c:v>1211643.8674870001</c:v>
                </c:pt>
                <c:pt idx="5762">
                  <c:v>1217530.3339540001</c:v>
                </c:pt>
                <c:pt idx="5763">
                  <c:v>1223416.2845160007</c:v>
                </c:pt>
                <c:pt idx="5764">
                  <c:v>1229301.7160070001</c:v>
                </c:pt>
                <c:pt idx="5765">
                  <c:v>1235186.6252549996</c:v>
                </c:pt>
                <c:pt idx="5766">
                  <c:v>1241071.00908</c:v>
                </c:pt>
                <c:pt idx="5767">
                  <c:v>1246954.864293</c:v>
                </c:pt>
                <c:pt idx="5768">
                  <c:v>1252838.1876980001</c:v>
                </c:pt>
                <c:pt idx="5769">
                  <c:v>1258720.976091</c:v>
                </c:pt>
                <c:pt idx="5770">
                  <c:v>1264603.2262599999</c:v>
                </c:pt>
                <c:pt idx="5771">
                  <c:v>1270484.9349839999</c:v>
                </c:pt>
                <c:pt idx="5772">
                  <c:v>1276366.0990370007</c:v>
                </c:pt>
                <c:pt idx="5773">
                  <c:v>1282246.7151819996</c:v>
                </c:pt>
                <c:pt idx="5774">
                  <c:v>1288126.7801750007</c:v>
                </c:pt>
                <c:pt idx="5775">
                  <c:v>1294006.290764</c:v>
                </c:pt>
                <c:pt idx="5776">
                  <c:v>1299885.2436889999</c:v>
                </c:pt>
                <c:pt idx="5777">
                  <c:v>1305763.6356819996</c:v>
                </c:pt>
                <c:pt idx="5778">
                  <c:v>1311641.4634670001</c:v>
                </c:pt>
                <c:pt idx="5779">
                  <c:v>1317518.723759</c:v>
                </c:pt>
                <c:pt idx="5780">
                  <c:v>1323395.4132659999</c:v>
                </c:pt>
                <c:pt idx="5781">
                  <c:v>1329271.5286859996</c:v>
                </c:pt>
                <c:pt idx="5782">
                  <c:v>1335147.0667110006</c:v>
                </c:pt>
                <c:pt idx="5783">
                  <c:v>1341022.0240229999</c:v>
                </c:pt>
                <c:pt idx="5784">
                  <c:v>1346896.397297</c:v>
                </c:pt>
                <c:pt idx="5785">
                  <c:v>1352770.1831990008</c:v>
                </c:pt>
                <c:pt idx="5786">
                  <c:v>1358643.3783869999</c:v>
                </c:pt>
                <c:pt idx="5787">
                  <c:v>1364515.9795090007</c:v>
                </c:pt>
                <c:pt idx="5788">
                  <c:v>1370387.983207</c:v>
                </c:pt>
                <c:pt idx="5789">
                  <c:v>1376259.386114001</c:v>
                </c:pt>
                <c:pt idx="5790">
                  <c:v>1382130.1848530001</c:v>
                </c:pt>
                <c:pt idx="5791">
                  <c:v>1388000.3760400007</c:v>
                </c:pt>
                <c:pt idx="5792">
                  <c:v>1393869.9562829996</c:v>
                </c:pt>
                <c:pt idx="5793">
                  <c:v>1399738.92218</c:v>
                </c:pt>
                <c:pt idx="5794">
                  <c:v>1405607.2703200001</c:v>
                </c:pt>
                <c:pt idx="5795">
                  <c:v>1411474.9972859996</c:v>
                </c:pt>
                <c:pt idx="5796">
                  <c:v>1417342.09965</c:v>
                </c:pt>
                <c:pt idx="5797">
                  <c:v>1423208.5739770008</c:v>
                </c:pt>
                <c:pt idx="5798">
                  <c:v>1429074.4168209999</c:v>
                </c:pt>
                <c:pt idx="5799">
                  <c:v>1434939.62473</c:v>
                </c:pt>
                <c:pt idx="5800">
                  <c:v>1440804.1942420001</c:v>
                </c:pt>
                <c:pt idx="5801">
                  <c:v>1446668.121885</c:v>
                </c:pt>
                <c:pt idx="5802">
                  <c:v>1452531.4041819999</c:v>
                </c:pt>
                <c:pt idx="5803">
                  <c:v>1458394.037642</c:v>
                </c:pt>
                <c:pt idx="5804">
                  <c:v>1464256.01877</c:v>
                </c:pt>
                <c:pt idx="5805">
                  <c:v>1470117.344059</c:v>
                </c:pt>
                <c:pt idx="5806">
                  <c:v>1475978.0099950007</c:v>
                </c:pt>
                <c:pt idx="5807">
                  <c:v>1481838.013052</c:v>
                </c:pt>
                <c:pt idx="5808">
                  <c:v>1487697.3497000001</c:v>
                </c:pt>
                <c:pt idx="5809">
                  <c:v>1493556.016395</c:v>
                </c:pt>
                <c:pt idx="5810">
                  <c:v>1499414.0095870001</c:v>
                </c:pt>
                <c:pt idx="5811">
                  <c:v>1505271.3257170001</c:v>
                </c:pt>
                <c:pt idx="5812">
                  <c:v>1511127.9612139999</c:v>
                </c:pt>
                <c:pt idx="5813">
                  <c:v>1516983.9125020001</c:v>
                </c:pt>
                <c:pt idx="5814">
                  <c:v>1522839.1759930006</c:v>
                </c:pt>
                <c:pt idx="5815">
                  <c:v>1528693.7480899999</c:v>
                </c:pt>
                <c:pt idx="5816">
                  <c:v>1534547.625188</c:v>
                </c:pt>
                <c:pt idx="5817">
                  <c:v>1540400.8036730001</c:v>
                </c:pt>
                <c:pt idx="5818">
                  <c:v>1546253.279919001</c:v>
                </c:pt>
                <c:pt idx="5819">
                  <c:v>1552105.050294</c:v>
                </c:pt>
                <c:pt idx="5820">
                  <c:v>1557956.1111560001</c:v>
                </c:pt>
                <c:pt idx="5821">
                  <c:v>1563806.4588509996</c:v>
                </c:pt>
                <c:pt idx="5822">
                  <c:v>1569656.0897190007</c:v>
                </c:pt>
                <c:pt idx="5823">
                  <c:v>1575505.000088</c:v>
                </c:pt>
                <c:pt idx="5824">
                  <c:v>1581353.1862790007</c:v>
                </c:pt>
                <c:pt idx="5825">
                  <c:v>1587200.644602</c:v>
                </c:pt>
                <c:pt idx="5826">
                  <c:v>1593047.371357</c:v>
                </c:pt>
                <c:pt idx="5827">
                  <c:v>1598893.3628360007</c:v>
                </c:pt>
                <c:pt idx="5828">
                  <c:v>1604738.6153190001</c:v>
                </c:pt>
                <c:pt idx="5829">
                  <c:v>1610583.1250800001</c:v>
                </c:pt>
                <c:pt idx="5830">
                  <c:v>1616426.8883800001</c:v>
                </c:pt>
                <c:pt idx="5831">
                  <c:v>1622269.9014719999</c:v>
                </c:pt>
                <c:pt idx="5832">
                  <c:v>1628112.1605990008</c:v>
                </c:pt>
                <c:pt idx="5833">
                  <c:v>1633953.6619940007</c:v>
                </c:pt>
                <c:pt idx="5834">
                  <c:v>1639794.4018809996</c:v>
                </c:pt>
                <c:pt idx="5835">
                  <c:v>1645634.3764740007</c:v>
                </c:pt>
                <c:pt idx="5836">
                  <c:v>1651473.5819750007</c:v>
                </c:pt>
                <c:pt idx="5837">
                  <c:v>1657312.01458</c:v>
                </c:pt>
                <c:pt idx="5838">
                  <c:v>1663149.6704710007</c:v>
                </c:pt>
                <c:pt idx="5839">
                  <c:v>1668986.5458239999</c:v>
                </c:pt>
                <c:pt idx="5840">
                  <c:v>1674822.6368020007</c:v>
                </c:pt>
                <c:pt idx="5841">
                  <c:v>1680657.9395600001</c:v>
                </c:pt>
                <c:pt idx="5842">
                  <c:v>1686492.4502409999</c:v>
                </c:pt>
                <c:pt idx="5843">
                  <c:v>1692326.164979001</c:v>
                </c:pt>
                <c:pt idx="5844">
                  <c:v>1698159.0798990007</c:v>
                </c:pt>
                <c:pt idx="5845">
                  <c:v>1703991.1911150008</c:v>
                </c:pt>
                <c:pt idx="5846">
                  <c:v>1709822.4947289999</c:v>
                </c:pt>
                <c:pt idx="5847">
                  <c:v>1715652.9868350001</c:v>
                </c:pt>
                <c:pt idx="5848">
                  <c:v>1721482.6635170013</c:v>
                </c:pt>
                <c:pt idx="5849">
                  <c:v>1727311.5208470006</c:v>
                </c:pt>
                <c:pt idx="5850">
                  <c:v>1733139.554888</c:v>
                </c:pt>
                <c:pt idx="5851">
                  <c:v>1738966.7616919999</c:v>
                </c:pt>
                <c:pt idx="5852">
                  <c:v>1744793.1373010001</c:v>
                </c:pt>
                <c:pt idx="5853">
                  <c:v>1750618.6777470007</c:v>
                </c:pt>
                <c:pt idx="5854">
                  <c:v>1756443.379049001</c:v>
                </c:pt>
                <c:pt idx="5855">
                  <c:v>1762267.2372199998</c:v>
                </c:pt>
                <c:pt idx="5856">
                  <c:v>1768090.2482579993</c:v>
                </c:pt>
                <c:pt idx="5857">
                  <c:v>1773912.4081529996</c:v>
                </c:pt>
                <c:pt idx="5858">
                  <c:v>1779733.712884</c:v>
                </c:pt>
                <c:pt idx="5859">
                  <c:v>1785554.1584190007</c:v>
                </c:pt>
                <c:pt idx="5860">
                  <c:v>1791373.7407160001</c:v>
                </c:pt>
                <c:pt idx="5861">
                  <c:v>1797192.4557209993</c:v>
                </c:pt>
                <c:pt idx="5862">
                  <c:v>1803010.2993710001</c:v>
                </c:pt>
                <c:pt idx="5863">
                  <c:v>1808827.2675900001</c:v>
                </c:pt>
                <c:pt idx="5864">
                  <c:v>1814643.356293</c:v>
                </c:pt>
                <c:pt idx="5865">
                  <c:v>1820458.5613849999</c:v>
                </c:pt>
                <c:pt idx="5866">
                  <c:v>1826272.878757</c:v>
                </c:pt>
                <c:pt idx="5867">
                  <c:v>1832086.3042909999</c:v>
                </c:pt>
                <c:pt idx="5868">
                  <c:v>1837898.8338580001</c:v>
                </c:pt>
                <c:pt idx="5869">
                  <c:v>1843710.4633180001</c:v>
                </c:pt>
                <c:pt idx="5870">
                  <c:v>1849521.1885200001</c:v>
                </c:pt>
                <c:pt idx="5871">
                  <c:v>1855331.0053019999</c:v>
                </c:pt>
                <c:pt idx="5872">
                  <c:v>1861139.909489</c:v>
                </c:pt>
                <c:pt idx="5873">
                  <c:v>1866947.8968980007</c:v>
                </c:pt>
                <c:pt idx="5874">
                  <c:v>1872754.963333</c:v>
                </c:pt>
                <c:pt idx="5875">
                  <c:v>1878561.1045870001</c:v>
                </c:pt>
                <c:pt idx="5876">
                  <c:v>1884366.3164410007</c:v>
                </c:pt>
                <c:pt idx="5877">
                  <c:v>1890170.594666</c:v>
                </c:pt>
                <c:pt idx="5878">
                  <c:v>1895973.9350219993</c:v>
                </c:pt>
                <c:pt idx="5879">
                  <c:v>1901776.3332549999</c:v>
                </c:pt>
                <c:pt idx="5880">
                  <c:v>1907577.785102</c:v>
                </c:pt>
                <c:pt idx="5881">
                  <c:v>1913378.2862879999</c:v>
                </c:pt>
                <c:pt idx="5882">
                  <c:v>1919177.8325270007</c:v>
                </c:pt>
                <c:pt idx="5883">
                  <c:v>1924976.4195190007</c:v>
                </c:pt>
                <c:pt idx="5884">
                  <c:v>1930774.0429550007</c:v>
                </c:pt>
                <c:pt idx="5885">
                  <c:v>1936570.6985150008</c:v>
                </c:pt>
                <c:pt idx="5886">
                  <c:v>1942366.3818640001</c:v>
                </c:pt>
                <c:pt idx="5887">
                  <c:v>1948161.0886569999</c:v>
                </c:pt>
                <c:pt idx="5888">
                  <c:v>1953954.8145390006</c:v>
                </c:pt>
                <c:pt idx="5889">
                  <c:v>1959747.5551410001</c:v>
                </c:pt>
                <c:pt idx="5890">
                  <c:v>1965539.306082</c:v>
                </c:pt>
                <c:pt idx="5891">
                  <c:v>1971330.062971001</c:v>
                </c:pt>
                <c:pt idx="5892">
                  <c:v>1977119.821404</c:v>
                </c:pt>
                <c:pt idx="5893">
                  <c:v>1982908.5769650007</c:v>
                </c:pt>
                <c:pt idx="5894">
                  <c:v>1988696.3252249996</c:v>
                </c:pt>
                <c:pt idx="5895">
                  <c:v>1994483.0617460001</c:v>
                </c:pt>
                <c:pt idx="5896">
                  <c:v>2000268.7820740007</c:v>
                </c:pt>
                <c:pt idx="5897">
                  <c:v>2006053.481746</c:v>
                </c:pt>
                <c:pt idx="5898">
                  <c:v>2011837.156285</c:v>
                </c:pt>
                <c:pt idx="5899">
                  <c:v>2017619.8012029999</c:v>
                </c:pt>
                <c:pt idx="5900">
                  <c:v>2023401.411999</c:v>
                </c:pt>
                <c:pt idx="5901">
                  <c:v>2029181.984161</c:v>
                </c:pt>
                <c:pt idx="5902">
                  <c:v>2034961.5131610001</c:v>
                </c:pt>
                <c:pt idx="5903">
                  <c:v>2040739.994464</c:v>
                </c:pt>
                <c:pt idx="5904">
                  <c:v>2046517.4235180006</c:v>
                </c:pt>
                <c:pt idx="5905">
                  <c:v>2052293.7957619999</c:v>
                </c:pt>
                <c:pt idx="5906">
                  <c:v>2058069.1066190007</c:v>
                </c:pt>
                <c:pt idx="5907">
                  <c:v>2063843.3515020001</c:v>
                </c:pt>
                <c:pt idx="5908">
                  <c:v>2069616.525811</c:v>
                </c:pt>
                <c:pt idx="5909">
                  <c:v>2075388.6249320006</c:v>
                </c:pt>
                <c:pt idx="5910">
                  <c:v>2081159.6442410001</c:v>
                </c:pt>
                <c:pt idx="5911">
                  <c:v>2086929.5790980007</c:v>
                </c:pt>
                <c:pt idx="5912">
                  <c:v>2092698.4248519999</c:v>
                </c:pt>
                <c:pt idx="5913">
                  <c:v>2098466.1768399999</c:v>
                </c:pt>
                <c:pt idx="5914">
                  <c:v>2104232.8303849986</c:v>
                </c:pt>
                <c:pt idx="5915">
                  <c:v>2109998.3807959999</c:v>
                </c:pt>
                <c:pt idx="5916">
                  <c:v>2115762.8233719985</c:v>
                </c:pt>
                <c:pt idx="5917">
                  <c:v>2121526.1533949999</c:v>
                </c:pt>
                <c:pt idx="5918">
                  <c:v>2127288.366138</c:v>
                </c:pt>
                <c:pt idx="5919">
                  <c:v>2133049.4568589986</c:v>
                </c:pt>
                <c:pt idx="5920">
                  <c:v>2138809.4208009997</c:v>
                </c:pt>
                <c:pt idx="5921">
                  <c:v>2144568.2531989999</c:v>
                </c:pt>
                <c:pt idx="5922">
                  <c:v>2150325.9492680002</c:v>
                </c:pt>
                <c:pt idx="5923">
                  <c:v>2156082.5042160014</c:v>
                </c:pt>
                <c:pt idx="5924">
                  <c:v>2161837.9132340001</c:v>
                </c:pt>
                <c:pt idx="5925">
                  <c:v>2167592.1715000002</c:v>
                </c:pt>
                <c:pt idx="5926">
                  <c:v>2173345.2741789999</c:v>
                </c:pt>
                <c:pt idx="5927">
                  <c:v>2179097.2164229997</c:v>
                </c:pt>
                <c:pt idx="5928">
                  <c:v>2184847.9933709987</c:v>
                </c:pt>
                <c:pt idx="5929">
                  <c:v>2190597.6001459984</c:v>
                </c:pt>
                <c:pt idx="5930">
                  <c:v>2196346.0318589997</c:v>
                </c:pt>
                <c:pt idx="5931">
                  <c:v>2202093.2836079998</c:v>
                </c:pt>
                <c:pt idx="5932">
                  <c:v>2207839.3504759977</c:v>
                </c:pt>
                <c:pt idx="5933">
                  <c:v>2213584.2275320017</c:v>
                </c:pt>
                <c:pt idx="5934">
                  <c:v>2219327.9098339998</c:v>
                </c:pt>
                <c:pt idx="5935">
                  <c:v>2225070.3924219972</c:v>
                </c:pt>
                <c:pt idx="5936">
                  <c:v>2230811.6703249998</c:v>
                </c:pt>
                <c:pt idx="5937">
                  <c:v>2236551.7385559985</c:v>
                </c:pt>
                <c:pt idx="5938">
                  <c:v>2242290.5921169985</c:v>
                </c:pt>
                <c:pt idx="5939">
                  <c:v>2248028.225993</c:v>
                </c:pt>
                <c:pt idx="5940">
                  <c:v>2253764.6351549984</c:v>
                </c:pt>
                <c:pt idx="5941">
                  <c:v>2259499.8145629987</c:v>
                </c:pt>
                <c:pt idx="5942">
                  <c:v>2265233.7591579985</c:v>
                </c:pt>
                <c:pt idx="5943">
                  <c:v>2270966.4638709999</c:v>
                </c:pt>
                <c:pt idx="5944">
                  <c:v>2276697.923616</c:v>
                </c:pt>
                <c:pt idx="5945">
                  <c:v>2282428.1332939998</c:v>
                </c:pt>
                <c:pt idx="5946">
                  <c:v>2288157.0877900016</c:v>
                </c:pt>
                <c:pt idx="5947">
                  <c:v>2293884.7819770002</c:v>
                </c:pt>
                <c:pt idx="5948">
                  <c:v>2299611.2107119998</c:v>
                </c:pt>
                <c:pt idx="5949">
                  <c:v>2305336.3688369999</c:v>
                </c:pt>
                <c:pt idx="5950">
                  <c:v>2311060.2511800001</c:v>
                </c:pt>
                <c:pt idx="5951">
                  <c:v>2316782.8525539977</c:v>
                </c:pt>
                <c:pt idx="5952">
                  <c:v>2322504.1677570012</c:v>
                </c:pt>
                <c:pt idx="5953">
                  <c:v>2328224.191573</c:v>
                </c:pt>
                <c:pt idx="5954">
                  <c:v>2333942.9187709987</c:v>
                </c:pt>
                <c:pt idx="5955">
                  <c:v>2339660.3441039985</c:v>
                </c:pt>
                <c:pt idx="5956">
                  <c:v>2345376.4623119985</c:v>
                </c:pt>
                <c:pt idx="5957">
                  <c:v>2351091.2681180001</c:v>
                </c:pt>
                <c:pt idx="5958">
                  <c:v>2356804.7562310002</c:v>
                </c:pt>
                <c:pt idx="5959">
                  <c:v>2362516.9213439985</c:v>
                </c:pt>
                <c:pt idx="5960">
                  <c:v>2368227.7581369998</c:v>
                </c:pt>
                <c:pt idx="5961">
                  <c:v>2373937.2612710013</c:v>
                </c:pt>
                <c:pt idx="5962">
                  <c:v>2379645.425396</c:v>
                </c:pt>
                <c:pt idx="5963">
                  <c:v>2385352.2451429986</c:v>
                </c:pt>
                <c:pt idx="5964">
                  <c:v>2391057.7151299985</c:v>
                </c:pt>
                <c:pt idx="5965">
                  <c:v>2396761.8299589986</c:v>
                </c:pt>
                <c:pt idx="5966">
                  <c:v>2402464.5842150012</c:v>
                </c:pt>
                <c:pt idx="5967">
                  <c:v>2408165.9724689978</c:v>
                </c:pt>
                <c:pt idx="5968">
                  <c:v>2413865.9892759998</c:v>
                </c:pt>
                <c:pt idx="5969">
                  <c:v>2419564.6291749999</c:v>
                </c:pt>
                <c:pt idx="5970">
                  <c:v>2425261.8866900001</c:v>
                </c:pt>
                <c:pt idx="5971">
                  <c:v>2430957.756329</c:v>
                </c:pt>
                <c:pt idx="5972">
                  <c:v>2436652.2325820001</c:v>
                </c:pt>
                <c:pt idx="5973">
                  <c:v>2442345.309926</c:v>
                </c:pt>
                <c:pt idx="5974">
                  <c:v>2448036.9828209998</c:v>
                </c:pt>
                <c:pt idx="5975">
                  <c:v>2453727.2457099999</c:v>
                </c:pt>
                <c:pt idx="5976">
                  <c:v>2459416.093022</c:v>
                </c:pt>
                <c:pt idx="5977">
                  <c:v>2465103.5191669986</c:v>
                </c:pt>
                <c:pt idx="5978">
                  <c:v>2470789.5185409985</c:v>
                </c:pt>
                <c:pt idx="5979">
                  <c:v>2476474.0855240002</c:v>
                </c:pt>
                <c:pt idx="5980">
                  <c:v>2482157.2144769998</c:v>
                </c:pt>
                <c:pt idx="5981">
                  <c:v>2487838.8997469987</c:v>
                </c:pt>
                <c:pt idx="5982">
                  <c:v>2493519.1356639983</c:v>
                </c:pt>
                <c:pt idx="5983">
                  <c:v>2499197.9165399997</c:v>
                </c:pt>
                <c:pt idx="5984">
                  <c:v>2504875.236674</c:v>
                </c:pt>
                <c:pt idx="5985">
                  <c:v>2510551.0903429985</c:v>
                </c:pt>
                <c:pt idx="5986">
                  <c:v>2516225.4718129998</c:v>
                </c:pt>
                <c:pt idx="5987">
                  <c:v>2521898.3753289985</c:v>
                </c:pt>
                <c:pt idx="5988">
                  <c:v>2527569.7951209997</c:v>
                </c:pt>
                <c:pt idx="5989">
                  <c:v>2533239.7254009997</c:v>
                </c:pt>
                <c:pt idx="5990">
                  <c:v>2538908.1603660001</c:v>
                </c:pt>
                <c:pt idx="5991">
                  <c:v>2544575.0941940001</c:v>
                </c:pt>
                <c:pt idx="5992">
                  <c:v>2550240.5210469998</c:v>
                </c:pt>
                <c:pt idx="5993">
                  <c:v>2555904.4350689985</c:v>
                </c:pt>
                <c:pt idx="5994">
                  <c:v>2561566.8303879984</c:v>
                </c:pt>
                <c:pt idx="5995">
                  <c:v>2567227.701113</c:v>
                </c:pt>
                <c:pt idx="5996">
                  <c:v>2572887.0413370002</c:v>
                </c:pt>
                <c:pt idx="5997">
                  <c:v>2578544.8451349987</c:v>
                </c:pt>
                <c:pt idx="5998">
                  <c:v>2584201.106565</c:v>
                </c:pt>
                <c:pt idx="5999">
                  <c:v>2589855.8196669985</c:v>
                </c:pt>
                <c:pt idx="6000">
                  <c:v>2595508.9784629978</c:v>
                </c:pt>
                <c:pt idx="6001">
                  <c:v>2601160.5769589986</c:v>
                </c:pt>
                <c:pt idx="6002">
                  <c:v>2606810.6091409987</c:v>
                </c:pt>
                <c:pt idx="6003">
                  <c:v>2612459.0689789997</c:v>
                </c:pt>
                <c:pt idx="6004">
                  <c:v>2618105.9504229985</c:v>
                </c:pt>
                <c:pt idx="6005">
                  <c:v>2623751.2474079998</c:v>
                </c:pt>
                <c:pt idx="6006">
                  <c:v>2629394.9538479983</c:v>
                </c:pt>
                <c:pt idx="6007">
                  <c:v>2635037.0636409987</c:v>
                </c:pt>
                <c:pt idx="6008">
                  <c:v>2640677.5706669986</c:v>
                </c:pt>
                <c:pt idx="6009">
                  <c:v>2646316.468785</c:v>
                </c:pt>
                <c:pt idx="6010">
                  <c:v>2651953.7518380014</c:v>
                </c:pt>
                <c:pt idx="6011">
                  <c:v>2657589.4136519977</c:v>
                </c:pt>
                <c:pt idx="6012">
                  <c:v>2663223.4480300001</c:v>
                </c:pt>
                <c:pt idx="6013">
                  <c:v>2668855.8487609997</c:v>
                </c:pt>
                <c:pt idx="6014">
                  <c:v>2674486.6096140002</c:v>
                </c:pt>
                <c:pt idx="6015">
                  <c:v>2680115.7243380016</c:v>
                </c:pt>
                <c:pt idx="6016">
                  <c:v>2685743.1866640002</c:v>
                </c:pt>
                <c:pt idx="6017">
                  <c:v>2691368.9903059988</c:v>
                </c:pt>
                <c:pt idx="6018">
                  <c:v>2696993.1289559985</c:v>
                </c:pt>
                <c:pt idx="6019">
                  <c:v>2702615.596289</c:v>
                </c:pt>
                <c:pt idx="6020">
                  <c:v>2708236.3859619983</c:v>
                </c:pt>
                <c:pt idx="6021">
                  <c:v>2713855.4916099985</c:v>
                </c:pt>
                <c:pt idx="6022">
                  <c:v>2719472.9068519985</c:v>
                </c:pt>
                <c:pt idx="6023">
                  <c:v>2725088.6252839998</c:v>
                </c:pt>
                <c:pt idx="6024">
                  <c:v>2730702.6404869999</c:v>
                </c:pt>
                <c:pt idx="6025">
                  <c:v>2736314.9460189999</c:v>
                </c:pt>
                <c:pt idx="6026">
                  <c:v>2741925.5354209985</c:v>
                </c:pt>
                <c:pt idx="6027">
                  <c:v>2747534.4022129998</c:v>
                </c:pt>
                <c:pt idx="6028">
                  <c:v>2753141.5398960002</c:v>
                </c:pt>
                <c:pt idx="6029">
                  <c:v>2758746.9419509997</c:v>
                </c:pt>
                <c:pt idx="6030">
                  <c:v>2764350.6018400001</c:v>
                </c:pt>
                <c:pt idx="6031">
                  <c:v>2769952.5130049987</c:v>
                </c:pt>
                <c:pt idx="6032">
                  <c:v>2775552.6688660001</c:v>
                </c:pt>
                <c:pt idx="6033">
                  <c:v>2781151.0628269999</c:v>
                </c:pt>
                <c:pt idx="6034">
                  <c:v>2786747.688267</c:v>
                </c:pt>
                <c:pt idx="6035">
                  <c:v>2792342.5385499983</c:v>
                </c:pt>
                <c:pt idx="6036">
                  <c:v>2797935.6070160014</c:v>
                </c:pt>
                <c:pt idx="6037">
                  <c:v>2803526.886986</c:v>
                </c:pt>
                <c:pt idx="6038">
                  <c:v>2809116.3717609998</c:v>
                </c:pt>
                <c:pt idx="6039">
                  <c:v>2814704.0546209998</c:v>
                </c:pt>
                <c:pt idx="6040">
                  <c:v>2820289.9288249998</c:v>
                </c:pt>
                <c:pt idx="6041">
                  <c:v>2825873.987613</c:v>
                </c:pt>
                <c:pt idx="6042">
                  <c:v>2831456.2242030012</c:v>
                </c:pt>
                <c:pt idx="6043">
                  <c:v>2837036.6317920014</c:v>
                </c:pt>
                <c:pt idx="6044">
                  <c:v>2842615.203557</c:v>
                </c:pt>
                <c:pt idx="6045">
                  <c:v>2848191.9326539971</c:v>
                </c:pt>
                <c:pt idx="6046">
                  <c:v>2853766.8122169985</c:v>
                </c:pt>
                <c:pt idx="6047">
                  <c:v>2859339.8353599971</c:v>
                </c:pt>
                <c:pt idx="6048">
                  <c:v>2864910.9951749984</c:v>
                </c:pt>
                <c:pt idx="6049">
                  <c:v>2870480.2847330021</c:v>
                </c:pt>
                <c:pt idx="6050">
                  <c:v>2876047.6970850001</c:v>
                </c:pt>
                <c:pt idx="6051">
                  <c:v>2881613.225257</c:v>
                </c:pt>
                <c:pt idx="6052">
                  <c:v>2887176.8622579984</c:v>
                </c:pt>
                <c:pt idx="6053">
                  <c:v>2892738.6010730001</c:v>
                </c:pt>
                <c:pt idx="6054">
                  <c:v>2898298.4346629987</c:v>
                </c:pt>
                <c:pt idx="6055">
                  <c:v>2903856.3559729978</c:v>
                </c:pt>
                <c:pt idx="6056">
                  <c:v>2909412.3579199985</c:v>
                </c:pt>
                <c:pt idx="6057">
                  <c:v>2914966.4334039977</c:v>
                </c:pt>
                <c:pt idx="6058">
                  <c:v>2920518.5752989999</c:v>
                </c:pt>
                <c:pt idx="6059">
                  <c:v>2926068.7764599985</c:v>
                </c:pt>
                <c:pt idx="6060">
                  <c:v>2931617.0297170002</c:v>
                </c:pt>
                <c:pt idx="6061">
                  <c:v>2937163.327881</c:v>
                </c:pt>
                <c:pt idx="6062">
                  <c:v>2942707.6637380021</c:v>
                </c:pt>
                <c:pt idx="6063">
                  <c:v>2948250.0300519988</c:v>
                </c:pt>
                <c:pt idx="6064">
                  <c:v>2953790.4195639985</c:v>
                </c:pt>
                <c:pt idx="6065">
                  <c:v>2959328.8249949999</c:v>
                </c:pt>
                <c:pt idx="6066">
                  <c:v>2964865.2390390001</c:v>
                </c:pt>
                <c:pt idx="6067">
                  <c:v>2970399.6543720001</c:v>
                </c:pt>
                <c:pt idx="6068">
                  <c:v>2975932.0636419985</c:v>
                </c:pt>
                <c:pt idx="6069">
                  <c:v>2981462.4594779983</c:v>
                </c:pt>
                <c:pt idx="6070">
                  <c:v>2986990.8344849986</c:v>
                </c:pt>
                <c:pt idx="6071">
                  <c:v>2992517.1812419998</c:v>
                </c:pt>
                <c:pt idx="6072">
                  <c:v>2998041.4923079982</c:v>
                </c:pt>
                <c:pt idx="6073">
                  <c:v>3003563.7602180014</c:v>
                </c:pt>
                <c:pt idx="6074">
                  <c:v>3009083.9774829997</c:v>
                </c:pt>
                <c:pt idx="6075">
                  <c:v>3014602.136589</c:v>
                </c:pt>
                <c:pt idx="6076">
                  <c:v>3020118.2300009998</c:v>
                </c:pt>
                <c:pt idx="6077">
                  <c:v>3025632.2501579984</c:v>
                </c:pt>
                <c:pt idx="6078">
                  <c:v>3031144.1894780002</c:v>
                </c:pt>
                <c:pt idx="6079">
                  <c:v>3036654.0403499985</c:v>
                </c:pt>
                <c:pt idx="6080">
                  <c:v>3042161.7951449985</c:v>
                </c:pt>
                <c:pt idx="6081">
                  <c:v>3047667.4462060002</c:v>
                </c:pt>
                <c:pt idx="6082">
                  <c:v>3053170.9858509987</c:v>
                </c:pt>
                <c:pt idx="6083">
                  <c:v>3058672.406378</c:v>
                </c:pt>
                <c:pt idx="6084">
                  <c:v>3064171.7000560001</c:v>
                </c:pt>
                <c:pt idx="6085">
                  <c:v>3069668.8591319984</c:v>
                </c:pt>
                <c:pt idx="6086">
                  <c:v>3075163.8758269986</c:v>
                </c:pt>
                <c:pt idx="6087">
                  <c:v>3080656.7423379999</c:v>
                </c:pt>
                <c:pt idx="6088">
                  <c:v>3086147.450838</c:v>
                </c:pt>
                <c:pt idx="6089">
                  <c:v>3091635.9934729985</c:v>
                </c:pt>
                <c:pt idx="6090">
                  <c:v>3097122.3623659988</c:v>
                </c:pt>
                <c:pt idx="6091">
                  <c:v>3102606.5496120001</c:v>
                </c:pt>
                <c:pt idx="6092">
                  <c:v>3108088.5472850013</c:v>
                </c:pt>
                <c:pt idx="6093">
                  <c:v>3113568.3474309999</c:v>
                </c:pt>
                <c:pt idx="6094">
                  <c:v>3119045.9420689987</c:v>
                </c:pt>
                <c:pt idx="6095">
                  <c:v>3124521.3231949997</c:v>
                </c:pt>
                <c:pt idx="6096">
                  <c:v>3129994.4827800002</c:v>
                </c:pt>
                <c:pt idx="6097">
                  <c:v>3135465.4127659984</c:v>
                </c:pt>
                <c:pt idx="6098">
                  <c:v>3140934.1050709998</c:v>
                </c:pt>
                <c:pt idx="6099">
                  <c:v>3146400.5515879998</c:v>
                </c:pt>
                <c:pt idx="6100">
                  <c:v>3151864.7441830002</c:v>
                </c:pt>
                <c:pt idx="6101">
                  <c:v>3157326.6746939998</c:v>
                </c:pt>
                <c:pt idx="6102">
                  <c:v>3162786.3349359985</c:v>
                </c:pt>
                <c:pt idx="6103">
                  <c:v>3168243.716695</c:v>
                </c:pt>
                <c:pt idx="6104">
                  <c:v>3173698.8117320002</c:v>
                </c:pt>
                <c:pt idx="6105">
                  <c:v>3179151.6117799999</c:v>
                </c:pt>
                <c:pt idx="6106">
                  <c:v>3184602.108546</c:v>
                </c:pt>
                <c:pt idx="6107">
                  <c:v>3190050.2937119999</c:v>
                </c:pt>
                <c:pt idx="6108">
                  <c:v>3195496.1589279985</c:v>
                </c:pt>
                <c:pt idx="6109">
                  <c:v>3200939.6958229998</c:v>
                </c:pt>
                <c:pt idx="6110">
                  <c:v>3206380.8959949985</c:v>
                </c:pt>
                <c:pt idx="6111">
                  <c:v>3211819.7510159998</c:v>
                </c:pt>
                <c:pt idx="6112">
                  <c:v>3217256.2524289987</c:v>
                </c:pt>
                <c:pt idx="6113">
                  <c:v>3222690.391752</c:v>
                </c:pt>
                <c:pt idx="6114">
                  <c:v>3228122.1604729998</c:v>
                </c:pt>
                <c:pt idx="6115">
                  <c:v>3233551.5500549986</c:v>
                </c:pt>
                <c:pt idx="6116">
                  <c:v>3238978.5519300001</c:v>
                </c:pt>
                <c:pt idx="6117">
                  <c:v>3244403.1575039998</c:v>
                </c:pt>
                <c:pt idx="6118">
                  <c:v>3249825.358153997</c:v>
                </c:pt>
                <c:pt idx="6119">
                  <c:v>3255245.1452290001</c:v>
                </c:pt>
                <c:pt idx="6120">
                  <c:v>3260662.5100509985</c:v>
                </c:pt>
                <c:pt idx="6121">
                  <c:v>3266077.4439119985</c:v>
                </c:pt>
                <c:pt idx="6122">
                  <c:v>3271489.9380749986</c:v>
                </c:pt>
                <c:pt idx="6123">
                  <c:v>3276899.9837759999</c:v>
                </c:pt>
                <c:pt idx="6124">
                  <c:v>3282307.5722209997</c:v>
                </c:pt>
                <c:pt idx="6125">
                  <c:v>3287712.6945880014</c:v>
                </c:pt>
                <c:pt idx="6126">
                  <c:v>3293115.3420239985</c:v>
                </c:pt>
                <c:pt idx="6127">
                  <c:v>3298515.5056489985</c:v>
                </c:pt>
                <c:pt idx="6128">
                  <c:v>3303913.176552</c:v>
                </c:pt>
                <c:pt idx="6129">
                  <c:v>3309308.345795</c:v>
                </c:pt>
                <c:pt idx="6130">
                  <c:v>3314701.0044089998</c:v>
                </c:pt>
                <c:pt idx="6131">
                  <c:v>3320091.1433930001</c:v>
                </c:pt>
                <c:pt idx="6132">
                  <c:v>3325478.7537210002</c:v>
                </c:pt>
                <c:pt idx="6133">
                  <c:v>3330863.8263320001</c:v>
                </c:pt>
                <c:pt idx="6134">
                  <c:v>3336246.3521399973</c:v>
                </c:pt>
                <c:pt idx="6135">
                  <c:v>3341626.3220249997</c:v>
                </c:pt>
                <c:pt idx="6136">
                  <c:v>3347003.7268390013</c:v>
                </c:pt>
                <c:pt idx="6137">
                  <c:v>3352378.5574009987</c:v>
                </c:pt>
                <c:pt idx="6138">
                  <c:v>3357750.8045029999</c:v>
                </c:pt>
                <c:pt idx="6139">
                  <c:v>3363120.4589029984</c:v>
                </c:pt>
                <c:pt idx="6140">
                  <c:v>3368487.5113300001</c:v>
                </c:pt>
                <c:pt idx="6141">
                  <c:v>3373851.9524819977</c:v>
                </c:pt>
                <c:pt idx="6142">
                  <c:v>3379213.773025</c:v>
                </c:pt>
                <c:pt idx="6143">
                  <c:v>3384572.9635950001</c:v>
                </c:pt>
                <c:pt idx="6144">
                  <c:v>3389929.5147950002</c:v>
                </c:pt>
                <c:pt idx="6145">
                  <c:v>3395283.4171989998</c:v>
                </c:pt>
                <c:pt idx="6146">
                  <c:v>3400634.6613469999</c:v>
                </c:pt>
                <c:pt idx="6147">
                  <c:v>3405983.2377490001</c:v>
                </c:pt>
                <c:pt idx="6148">
                  <c:v>3411329.1368809999</c:v>
                </c:pt>
                <c:pt idx="6149">
                  <c:v>3416672.34919</c:v>
                </c:pt>
                <c:pt idx="6150">
                  <c:v>3422012.865088</c:v>
                </c:pt>
                <c:pt idx="6151">
                  <c:v>3427350.6749559985</c:v>
                </c:pt>
                <c:pt idx="6152">
                  <c:v>3432685.7691429998</c:v>
                </c:pt>
                <c:pt idx="6153">
                  <c:v>3438018.1379649998</c:v>
                </c:pt>
                <c:pt idx="6154">
                  <c:v>3443347.7717050002</c:v>
                </c:pt>
                <c:pt idx="6155">
                  <c:v>3448674.6606140002</c:v>
                </c:pt>
                <c:pt idx="6156">
                  <c:v>3453998.7949080002</c:v>
                </c:pt>
                <c:pt idx="6157">
                  <c:v>3459320.1647720016</c:v>
                </c:pt>
                <c:pt idx="6158">
                  <c:v>3464638.7603580002</c:v>
                </c:pt>
                <c:pt idx="6159">
                  <c:v>3469954.5717830001</c:v>
                </c:pt>
                <c:pt idx="6160">
                  <c:v>3475267.5891300002</c:v>
                </c:pt>
                <c:pt idx="6161">
                  <c:v>3480577.8024509973</c:v>
                </c:pt>
                <c:pt idx="6162">
                  <c:v>3485885.2017620015</c:v>
                </c:pt>
                <c:pt idx="6163">
                  <c:v>3491189.7770449999</c:v>
                </c:pt>
                <c:pt idx="6164">
                  <c:v>3496491.5182489986</c:v>
                </c:pt>
                <c:pt idx="6165">
                  <c:v>3501790.4152879985</c:v>
                </c:pt>
                <c:pt idx="6166">
                  <c:v>3507086.4580419976</c:v>
                </c:pt>
                <c:pt idx="6167">
                  <c:v>3512379.6363559985</c:v>
                </c:pt>
                <c:pt idx="6168">
                  <c:v>3517669.9400399998</c:v>
                </c:pt>
                <c:pt idx="6169">
                  <c:v>3522957.3588699983</c:v>
                </c:pt>
                <c:pt idx="6170">
                  <c:v>3528241.882586</c:v>
                </c:pt>
                <c:pt idx="6171">
                  <c:v>3533523.5008939998</c:v>
                </c:pt>
                <c:pt idx="6172">
                  <c:v>3538802.203464</c:v>
                </c:pt>
                <c:pt idx="6173">
                  <c:v>3544077.9799289997</c:v>
                </c:pt>
                <c:pt idx="6174">
                  <c:v>3549350.8198899985</c:v>
                </c:pt>
                <c:pt idx="6175">
                  <c:v>3554620.7129079988</c:v>
                </c:pt>
                <c:pt idx="6176">
                  <c:v>3559887.6485120002</c:v>
                </c:pt>
                <c:pt idx="6177">
                  <c:v>3565151.616192</c:v>
                </c:pt>
                <c:pt idx="6178">
                  <c:v>3570412.6054029986</c:v>
                </c:pt>
                <c:pt idx="6179">
                  <c:v>3575670.6055620001</c:v>
                </c:pt>
                <c:pt idx="6180">
                  <c:v>3580925.6060529999</c:v>
                </c:pt>
                <c:pt idx="6181">
                  <c:v>3586177.5962189999</c:v>
                </c:pt>
                <c:pt idx="6182">
                  <c:v>3591426.565368</c:v>
                </c:pt>
                <c:pt idx="6183">
                  <c:v>3596672.5027729999</c:v>
                </c:pt>
                <c:pt idx="6184">
                  <c:v>3601915.3976659984</c:v>
                </c:pt>
                <c:pt idx="6185">
                  <c:v>3607155.2392429998</c:v>
                </c:pt>
                <c:pt idx="6186">
                  <c:v>3612392.0166639988</c:v>
                </c:pt>
                <c:pt idx="6187">
                  <c:v>3617625.7190489997</c:v>
                </c:pt>
                <c:pt idx="6188">
                  <c:v>3622856.3354819971</c:v>
                </c:pt>
                <c:pt idx="6189">
                  <c:v>3628083.8550069984</c:v>
                </c:pt>
                <c:pt idx="6190">
                  <c:v>3633308.2666310002</c:v>
                </c:pt>
                <c:pt idx="6191">
                  <c:v>3638529.559324</c:v>
                </c:pt>
                <c:pt idx="6192">
                  <c:v>3643747.7220140002</c:v>
                </c:pt>
                <c:pt idx="6193">
                  <c:v>3648962.7435930013</c:v>
                </c:pt>
                <c:pt idx="6194">
                  <c:v>3654174.6129119983</c:v>
                </c:pt>
                <c:pt idx="6195">
                  <c:v>3659383.3187859985</c:v>
                </c:pt>
                <c:pt idx="6196">
                  <c:v>3664588.8499869998</c:v>
                </c:pt>
                <c:pt idx="6197">
                  <c:v>3669791.1952509987</c:v>
                </c:pt>
                <c:pt idx="6198">
                  <c:v>3674990.3432709998</c:v>
                </c:pt>
                <c:pt idx="6199">
                  <c:v>3680186.2827030001</c:v>
                </c:pt>
                <c:pt idx="6200">
                  <c:v>3685379.0021629985</c:v>
                </c:pt>
                <c:pt idx="6201">
                  <c:v>3690568.4902240001</c:v>
                </c:pt>
                <c:pt idx="6202">
                  <c:v>3695754.7354219984</c:v>
                </c:pt>
                <c:pt idx="6203">
                  <c:v>3700937.7262499998</c:v>
                </c:pt>
                <c:pt idx="6204">
                  <c:v>3706117.4511609985</c:v>
                </c:pt>
                <c:pt idx="6205">
                  <c:v>3711293.8985699988</c:v>
                </c:pt>
                <c:pt idx="6206">
                  <c:v>3716467.0568449986</c:v>
                </c:pt>
                <c:pt idx="6207">
                  <c:v>3721636.9143189997</c:v>
                </c:pt>
                <c:pt idx="6208">
                  <c:v>3726803.4592800001</c:v>
                </c:pt>
                <c:pt idx="6209">
                  <c:v>3731966.679974</c:v>
                </c:pt>
                <c:pt idx="6210">
                  <c:v>3737126.5646080002</c:v>
                </c:pt>
                <c:pt idx="6211">
                  <c:v>3742283.1013440001</c:v>
                </c:pt>
                <c:pt idx="6212">
                  <c:v>3747436.2783039985</c:v>
                </c:pt>
                <c:pt idx="6213">
                  <c:v>3752586.083567</c:v>
                </c:pt>
                <c:pt idx="6214">
                  <c:v>3757732.5051689986</c:v>
                </c:pt>
                <c:pt idx="6215">
                  <c:v>3762875.5311029986</c:v>
                </c:pt>
                <c:pt idx="6216">
                  <c:v>3768015.1493210001</c:v>
                </c:pt>
                <c:pt idx="6217">
                  <c:v>3773151.3477300014</c:v>
                </c:pt>
                <c:pt idx="6218">
                  <c:v>3778284.1141929999</c:v>
                </c:pt>
                <c:pt idx="6219">
                  <c:v>3783413.4365320001</c:v>
                </c:pt>
                <c:pt idx="6220">
                  <c:v>3788539.3025239985</c:v>
                </c:pt>
                <c:pt idx="6221">
                  <c:v>3793661.6998999999</c:v>
                </c:pt>
                <c:pt idx="6222">
                  <c:v>3798780.6163519984</c:v>
                </c:pt>
                <c:pt idx="6223">
                  <c:v>3803896.0395209999</c:v>
                </c:pt>
                <c:pt idx="6224">
                  <c:v>3809007.95701</c:v>
                </c:pt>
                <c:pt idx="6225">
                  <c:v>3814116.3563729986</c:v>
                </c:pt>
                <c:pt idx="6226">
                  <c:v>3819221.2251209999</c:v>
                </c:pt>
                <c:pt idx="6227">
                  <c:v>3824322.5507180002</c:v>
                </c:pt>
                <c:pt idx="6228">
                  <c:v>3829420.3205849999</c:v>
                </c:pt>
                <c:pt idx="6229">
                  <c:v>3834514.5220949999</c:v>
                </c:pt>
                <c:pt idx="6230">
                  <c:v>3839605.142579</c:v>
                </c:pt>
                <c:pt idx="6231">
                  <c:v>3844692.1693170001</c:v>
                </c:pt>
                <c:pt idx="6232">
                  <c:v>3849775.5895460001</c:v>
                </c:pt>
                <c:pt idx="6233">
                  <c:v>3854855.3904579971</c:v>
                </c:pt>
                <c:pt idx="6234">
                  <c:v>3859931.559194</c:v>
                </c:pt>
                <c:pt idx="6235">
                  <c:v>3865004.0828509997</c:v>
                </c:pt>
                <c:pt idx="6236">
                  <c:v>3870072.9484799984</c:v>
                </c:pt>
                <c:pt idx="6237">
                  <c:v>3875138.1430819998</c:v>
                </c:pt>
                <c:pt idx="6238">
                  <c:v>3880199.6536119985</c:v>
                </c:pt>
                <c:pt idx="6239">
                  <c:v>3885257.4669769998</c:v>
                </c:pt>
                <c:pt idx="6240">
                  <c:v>3890311.5700369999</c:v>
                </c:pt>
                <c:pt idx="6241">
                  <c:v>3895361.9496029997</c:v>
                </c:pt>
                <c:pt idx="6242">
                  <c:v>3900408.5924369986</c:v>
                </c:pt>
                <c:pt idx="6243">
                  <c:v>3905451.4852529997</c:v>
                </c:pt>
                <c:pt idx="6244">
                  <c:v>3910490.6147170002</c:v>
                </c:pt>
                <c:pt idx="6245">
                  <c:v>3915525.9674449987</c:v>
                </c:pt>
                <c:pt idx="6246">
                  <c:v>3920557.5300049987</c:v>
                </c:pt>
                <c:pt idx="6247">
                  <c:v>3925585.2889129999</c:v>
                </c:pt>
                <c:pt idx="6248">
                  <c:v>3930609.2306369999</c:v>
                </c:pt>
                <c:pt idx="6249">
                  <c:v>3935629.3415959999</c:v>
                </c:pt>
                <c:pt idx="6250">
                  <c:v>3940645.6081569986</c:v>
                </c:pt>
                <c:pt idx="6251">
                  <c:v>3945658.016638</c:v>
                </c:pt>
                <c:pt idx="6252">
                  <c:v>3950666.5533039984</c:v>
                </c:pt>
                <c:pt idx="6253">
                  <c:v>3955671.2043719999</c:v>
                </c:pt>
                <c:pt idx="6254">
                  <c:v>3960671.9560069987</c:v>
                </c:pt>
                <c:pt idx="6255">
                  <c:v>3965668.7943199999</c:v>
                </c:pt>
                <c:pt idx="6256">
                  <c:v>3970661.7053749999</c:v>
                </c:pt>
                <c:pt idx="6257">
                  <c:v>3975650.6751809986</c:v>
                </c:pt>
                <c:pt idx="6258">
                  <c:v>3980635.6896960014</c:v>
                </c:pt>
                <c:pt idx="6259">
                  <c:v>3985616.7348239999</c:v>
                </c:pt>
                <c:pt idx="6260">
                  <c:v>3990593.7964189998</c:v>
                </c:pt>
                <c:pt idx="6261">
                  <c:v>3995566.8602800001</c:v>
                </c:pt>
                <c:pt idx="6262">
                  <c:v>4000535.912153997</c:v>
                </c:pt>
                <c:pt idx="6263">
                  <c:v>4005500.9377350002</c:v>
                </c:pt>
                <c:pt idx="6264">
                  <c:v>4010461.9226629985</c:v>
                </c:pt>
                <c:pt idx="6265">
                  <c:v>4015418.8525229986</c:v>
                </c:pt>
                <c:pt idx="6266">
                  <c:v>4020371.7128469986</c:v>
                </c:pt>
                <c:pt idx="6267">
                  <c:v>4025320.4891129998</c:v>
                </c:pt>
                <c:pt idx="6268">
                  <c:v>4030265.1667439998</c:v>
                </c:pt>
                <c:pt idx="6269">
                  <c:v>4035205.7311089998</c:v>
                </c:pt>
                <c:pt idx="6270">
                  <c:v>4040142.1675190013</c:v>
                </c:pt>
                <c:pt idx="6271">
                  <c:v>4045074.4612320014</c:v>
                </c:pt>
                <c:pt idx="6272">
                  <c:v>4050002.5974509986</c:v>
                </c:pt>
                <c:pt idx="6273">
                  <c:v>4054926.5613210001</c:v>
                </c:pt>
                <c:pt idx="6274">
                  <c:v>4059846.3379319985</c:v>
                </c:pt>
                <c:pt idx="6275">
                  <c:v>4064761.9123179982</c:v>
                </c:pt>
                <c:pt idx="6276">
                  <c:v>4069673.2694540001</c:v>
                </c:pt>
                <c:pt idx="6277">
                  <c:v>4074580.3942609997</c:v>
                </c:pt>
                <c:pt idx="6278">
                  <c:v>4079483.2716000001</c:v>
                </c:pt>
                <c:pt idx="6279">
                  <c:v>4084381.886277</c:v>
                </c:pt>
                <c:pt idx="6280">
                  <c:v>4089276.2230380015</c:v>
                </c:pt>
                <c:pt idx="6281">
                  <c:v>4094166.2665720014</c:v>
                </c:pt>
                <c:pt idx="6282">
                  <c:v>4099052.0015099999</c:v>
                </c:pt>
                <c:pt idx="6283">
                  <c:v>4103933.4124229983</c:v>
                </c:pt>
                <c:pt idx="6284">
                  <c:v>4108810.4838240002</c:v>
                </c:pt>
                <c:pt idx="6285">
                  <c:v>4113683.2001669998</c:v>
                </c:pt>
                <c:pt idx="6286">
                  <c:v>4118551.5458459985</c:v>
                </c:pt>
                <c:pt idx="6287">
                  <c:v>4123415.505194</c:v>
                </c:pt>
                <c:pt idx="6288">
                  <c:v>4128275.0624869997</c:v>
                </c:pt>
                <c:pt idx="6289">
                  <c:v>4133130.2019380014</c:v>
                </c:pt>
                <c:pt idx="6290">
                  <c:v>4137980.9076990001</c:v>
                </c:pt>
                <c:pt idx="6291">
                  <c:v>4142827.1638639998</c:v>
                </c:pt>
                <c:pt idx="6292">
                  <c:v>4147668.9544619983</c:v>
                </c:pt>
                <c:pt idx="6293">
                  <c:v>4152506.2634640001</c:v>
                </c:pt>
                <c:pt idx="6294">
                  <c:v>4157339.0747759999</c:v>
                </c:pt>
                <c:pt idx="6295">
                  <c:v>4162167.3722449983</c:v>
                </c:pt>
                <c:pt idx="6296">
                  <c:v>4166991.1396519984</c:v>
                </c:pt>
                <c:pt idx="6297">
                  <c:v>4171810.360717</c:v>
                </c:pt>
                <c:pt idx="6298">
                  <c:v>4176625.0190989999</c:v>
                </c:pt>
                <c:pt idx="6299">
                  <c:v>4181435.0983889997</c:v>
                </c:pt>
                <c:pt idx="6300">
                  <c:v>4186240.5821179985</c:v>
                </c:pt>
                <c:pt idx="6301">
                  <c:v>4191041.4537519985</c:v>
                </c:pt>
                <c:pt idx="6302">
                  <c:v>4195837.6966929995</c:v>
                </c:pt>
                <c:pt idx="6303">
                  <c:v>4200629.2942759991</c:v>
                </c:pt>
                <c:pt idx="6304">
                  <c:v>4205416.2297749985</c:v>
                </c:pt>
                <c:pt idx="6305">
                  <c:v>4210198.4863960035</c:v>
                </c:pt>
                <c:pt idx="6306">
                  <c:v>4214976.0472790003</c:v>
                </c:pt>
                <c:pt idx="6307">
                  <c:v>4219748.8955000006</c:v>
                </c:pt>
                <c:pt idx="6308">
                  <c:v>4224517.014068</c:v>
                </c:pt>
                <c:pt idx="6309">
                  <c:v>4229280.3859240003</c:v>
                </c:pt>
                <c:pt idx="6310">
                  <c:v>4234038.993946</c:v>
                </c:pt>
                <c:pt idx="6311">
                  <c:v>4238792.82094</c:v>
                </c:pt>
                <c:pt idx="6312">
                  <c:v>4243541.8496469995</c:v>
                </c:pt>
                <c:pt idx="6313">
                  <c:v>4248286.06274</c:v>
                </c:pt>
                <c:pt idx="6314">
                  <c:v>4253025.4428230003</c:v>
                </c:pt>
                <c:pt idx="6315">
                  <c:v>4257759.9724330027</c:v>
                </c:pt>
                <c:pt idx="6316">
                  <c:v>4262489.6340359999</c:v>
                </c:pt>
                <c:pt idx="6317">
                  <c:v>4267214.4100300008</c:v>
                </c:pt>
                <c:pt idx="6318">
                  <c:v>4271934.2827440025</c:v>
                </c:pt>
                <c:pt idx="6319">
                  <c:v>4276649.2344340002</c:v>
                </c:pt>
                <c:pt idx="6320">
                  <c:v>4281359.2472900003</c:v>
                </c:pt>
                <c:pt idx="6321">
                  <c:v>4286064.3034279998</c:v>
                </c:pt>
                <c:pt idx="6322">
                  <c:v>4290764.3848949997</c:v>
                </c:pt>
                <c:pt idx="6323">
                  <c:v>4295459.4736650027</c:v>
                </c:pt>
                <c:pt idx="6324">
                  <c:v>4300149.551643</c:v>
                </c:pt>
                <c:pt idx="6325">
                  <c:v>4304834.6006579995</c:v>
                </c:pt>
                <c:pt idx="6326">
                  <c:v>4309514.6024690028</c:v>
                </c:pt>
                <c:pt idx="6327">
                  <c:v>4314189.5387630025</c:v>
                </c:pt>
                <c:pt idx="6328">
                  <c:v>4318859.3911529975</c:v>
                </c:pt>
                <c:pt idx="6329">
                  <c:v>4323524.1411759993</c:v>
                </c:pt>
                <c:pt idx="6330">
                  <c:v>4328183.7702990025</c:v>
                </c:pt>
                <c:pt idx="6331">
                  <c:v>4332838.2599129975</c:v>
                </c:pt>
                <c:pt idx="6332">
                  <c:v>4337487.591333</c:v>
                </c:pt>
                <c:pt idx="6333">
                  <c:v>4342131.7458019992</c:v>
                </c:pt>
                <c:pt idx="6334">
                  <c:v>4346770.7044859994</c:v>
                </c:pt>
                <c:pt idx="6335">
                  <c:v>4351404.4484730028</c:v>
                </c:pt>
                <c:pt idx="6336">
                  <c:v>4356032.9587790025</c:v>
                </c:pt>
                <c:pt idx="6337">
                  <c:v>4360656.2163410028</c:v>
                </c:pt>
                <c:pt idx="6338">
                  <c:v>4365274.2020190004</c:v>
                </c:pt>
                <c:pt idx="6339">
                  <c:v>4369886.8965969998</c:v>
                </c:pt>
                <c:pt idx="6340">
                  <c:v>4374494.2807800006</c:v>
                </c:pt>
                <c:pt idx="6341">
                  <c:v>4379096.3351950003</c:v>
                </c:pt>
                <c:pt idx="6342">
                  <c:v>4383693.0403910028</c:v>
                </c:pt>
                <c:pt idx="6343">
                  <c:v>4388284.3768389998</c:v>
                </c:pt>
                <c:pt idx="6344">
                  <c:v>4392870.3249269985</c:v>
                </c:pt>
                <c:pt idx="6345">
                  <c:v>4397450.8649690002</c:v>
                </c:pt>
                <c:pt idx="6346">
                  <c:v>4402025.9771930026</c:v>
                </c:pt>
                <c:pt idx="6347">
                  <c:v>4406595.6417509997</c:v>
                </c:pt>
                <c:pt idx="6348">
                  <c:v>4411159.838711</c:v>
                </c:pt>
                <c:pt idx="6349">
                  <c:v>4415718.548061003</c:v>
                </c:pt>
                <c:pt idx="6350">
                  <c:v>4420271.7497079996</c:v>
                </c:pt>
                <c:pt idx="6351">
                  <c:v>4424819.4234759994</c:v>
                </c:pt>
                <c:pt idx="6352">
                  <c:v>4429361.5491039995</c:v>
                </c:pt>
                <c:pt idx="6353">
                  <c:v>4433898.1062529972</c:v>
                </c:pt>
                <c:pt idx="6354">
                  <c:v>4438429.0744950026</c:v>
                </c:pt>
                <c:pt idx="6355">
                  <c:v>4442954.4333230024</c:v>
                </c:pt>
                <c:pt idx="6356">
                  <c:v>4447474.1621429995</c:v>
                </c:pt>
                <c:pt idx="6357">
                  <c:v>4451988.2402750002</c:v>
                </c:pt>
                <c:pt idx="6358">
                  <c:v>4456496.6469569998</c:v>
                </c:pt>
                <c:pt idx="6359">
                  <c:v>4460999.3613400003</c:v>
                </c:pt>
                <c:pt idx="6360">
                  <c:v>4465496.3624869995</c:v>
                </c:pt>
                <c:pt idx="6361">
                  <c:v>4469987.6293769972</c:v>
                </c:pt>
                <c:pt idx="6362">
                  <c:v>4474473.1409020005</c:v>
                </c:pt>
                <c:pt idx="6363">
                  <c:v>4478952.8758640001</c:v>
                </c:pt>
                <c:pt idx="6364">
                  <c:v>4483426.8129800009</c:v>
                </c:pt>
                <c:pt idx="6365">
                  <c:v>4487894.9308770001</c:v>
                </c:pt>
                <c:pt idx="6366">
                  <c:v>4492357.2080930024</c:v>
                </c:pt>
                <c:pt idx="6367">
                  <c:v>4496813.623077997</c:v>
                </c:pt>
                <c:pt idx="6368">
                  <c:v>4501264.1541909995</c:v>
                </c:pt>
                <c:pt idx="6369">
                  <c:v>4505708.7797010001</c:v>
                </c:pt>
                <c:pt idx="6370">
                  <c:v>4510147.4777880004</c:v>
                </c:pt>
                <c:pt idx="6371">
                  <c:v>4514580.2265379997</c:v>
                </c:pt>
                <c:pt idx="6372">
                  <c:v>4519007.003947</c:v>
                </c:pt>
                <c:pt idx="6373">
                  <c:v>4523427.7879180014</c:v>
                </c:pt>
                <c:pt idx="6374">
                  <c:v>4527842.556264</c:v>
                </c:pt>
                <c:pt idx="6375">
                  <c:v>4532251.2867010003</c:v>
                </c:pt>
                <c:pt idx="6376">
                  <c:v>4536653.9568539998</c:v>
                </c:pt>
                <c:pt idx="6377">
                  <c:v>4541050.5442529973</c:v>
                </c:pt>
                <c:pt idx="6378">
                  <c:v>4545441.0263329996</c:v>
                </c:pt>
                <c:pt idx="6379">
                  <c:v>4549825.3804369997</c:v>
                </c:pt>
                <c:pt idx="6380">
                  <c:v>4554203.5838069972</c:v>
                </c:pt>
                <c:pt idx="6381">
                  <c:v>4558575.6135939974</c:v>
                </c:pt>
                <c:pt idx="6382">
                  <c:v>4562941.4468490025</c:v>
                </c:pt>
                <c:pt idx="6383">
                  <c:v>4567301.0605269996</c:v>
                </c:pt>
                <c:pt idx="6384">
                  <c:v>4571654.4314870024</c:v>
                </c:pt>
                <c:pt idx="6385">
                  <c:v>4576001.5364870001</c:v>
                </c:pt>
                <c:pt idx="6386">
                  <c:v>4580342.3521889998</c:v>
                </c:pt>
                <c:pt idx="6387">
                  <c:v>4584676.8551539974</c:v>
                </c:pt>
                <c:pt idx="6388">
                  <c:v>4589005.0218429985</c:v>
                </c:pt>
                <c:pt idx="6389">
                  <c:v>4593326.8286179975</c:v>
                </c:pt>
                <c:pt idx="6390">
                  <c:v>4597642.2517410014</c:v>
                </c:pt>
                <c:pt idx="6391">
                  <c:v>4601951.2673700014</c:v>
                </c:pt>
                <c:pt idx="6392">
                  <c:v>4606253.8515640004</c:v>
                </c:pt>
                <c:pt idx="6393">
                  <c:v>4610549.9802760007</c:v>
                </c:pt>
                <c:pt idx="6394">
                  <c:v>4614839.6293609999</c:v>
                </c:pt>
                <c:pt idx="6395">
                  <c:v>4619122.7745660003</c:v>
                </c:pt>
                <c:pt idx="6396">
                  <c:v>4623399.3915359993</c:v>
                </c:pt>
                <c:pt idx="6397">
                  <c:v>4627669.4558109995</c:v>
                </c:pt>
                <c:pt idx="6398">
                  <c:v>4631932.942826</c:v>
                </c:pt>
                <c:pt idx="6399">
                  <c:v>4636189.8279100005</c:v>
                </c:pt>
                <c:pt idx="6400">
                  <c:v>4640440.0862869974</c:v>
                </c:pt>
                <c:pt idx="6401">
                  <c:v>4644683.6930709975</c:v>
                </c:pt>
                <c:pt idx="6402">
                  <c:v>4648920.6232709968</c:v>
                </c:pt>
                <c:pt idx="6403">
                  <c:v>4653150.8517879974</c:v>
                </c:pt>
                <c:pt idx="6404">
                  <c:v>4657374.353412997</c:v>
                </c:pt>
                <c:pt idx="6405">
                  <c:v>4661591.1028299993</c:v>
                </c:pt>
                <c:pt idx="6406">
                  <c:v>4665801.0746090002</c:v>
                </c:pt>
                <c:pt idx="6407">
                  <c:v>4670004.2432149975</c:v>
                </c:pt>
                <c:pt idx="6408">
                  <c:v>4674200.5829980029</c:v>
                </c:pt>
                <c:pt idx="6409">
                  <c:v>4678390.0681980001</c:v>
                </c:pt>
                <c:pt idx="6410">
                  <c:v>4682572.6729420004</c:v>
                </c:pt>
                <c:pt idx="6411">
                  <c:v>4686748.3712440003</c:v>
                </c:pt>
                <c:pt idx="6412">
                  <c:v>4690917.1370069999</c:v>
                </c:pt>
                <c:pt idx="6413">
                  <c:v>4695078.9440169996</c:v>
                </c:pt>
                <c:pt idx="6414">
                  <c:v>4699233.7659460008</c:v>
                </c:pt>
                <c:pt idx="6415">
                  <c:v>4703381.5763520002</c:v>
                </c:pt>
                <c:pt idx="6416">
                  <c:v>4707522.3486750014</c:v>
                </c:pt>
                <c:pt idx="6417">
                  <c:v>4711656.0562410001</c:v>
                </c:pt>
                <c:pt idx="6418">
                  <c:v>4715782.6722550001</c:v>
                </c:pt>
                <c:pt idx="6419">
                  <c:v>4719902.1698089968</c:v>
                </c:pt>
                <c:pt idx="6420">
                  <c:v>4724014.5218729973</c:v>
                </c:pt>
                <c:pt idx="6421">
                  <c:v>4728119.7012980003</c:v>
                </c:pt>
                <c:pt idx="6422">
                  <c:v>4732217.6808159985</c:v>
                </c:pt>
                <c:pt idx="6423">
                  <c:v>4736308.4330400014</c:v>
                </c:pt>
                <c:pt idx="6424">
                  <c:v>4740391.930459003</c:v>
                </c:pt>
                <c:pt idx="6425">
                  <c:v>4744468.1454410003</c:v>
                </c:pt>
                <c:pt idx="6426">
                  <c:v>4748537.0502329972</c:v>
                </c:pt>
                <c:pt idx="6427">
                  <c:v>4752598.6169579998</c:v>
                </c:pt>
                <c:pt idx="6428">
                  <c:v>4756652.8176129973</c:v>
                </c:pt>
                <c:pt idx="6429">
                  <c:v>4760699.6240749974</c:v>
                </c:pt>
                <c:pt idx="6430">
                  <c:v>4764739.0080920001</c:v>
                </c:pt>
                <c:pt idx="6431">
                  <c:v>4768770.9412869997</c:v>
                </c:pt>
                <c:pt idx="6432">
                  <c:v>4772795.3951579975</c:v>
                </c:pt>
                <c:pt idx="6433">
                  <c:v>4776812.3410720006</c:v>
                </c:pt>
                <c:pt idx="6434">
                  <c:v>4780821.7502729995</c:v>
                </c:pt>
                <c:pt idx="6435">
                  <c:v>4784823.5938709974</c:v>
                </c:pt>
                <c:pt idx="6436">
                  <c:v>4788817.8428500006</c:v>
                </c:pt>
                <c:pt idx="6437">
                  <c:v>4792804.4680640027</c:v>
                </c:pt>
                <c:pt idx="6438">
                  <c:v>4796783.4402339999</c:v>
                </c:pt>
                <c:pt idx="6439">
                  <c:v>4800754.7299500005</c:v>
                </c:pt>
                <c:pt idx="6440">
                  <c:v>4804718.30767</c:v>
                </c:pt>
                <c:pt idx="6441">
                  <c:v>4808674.143718997</c:v>
                </c:pt>
                <c:pt idx="6442">
                  <c:v>4812622.208288</c:v>
                </c:pt>
                <c:pt idx="6443">
                  <c:v>4816562.4714330025</c:v>
                </c:pt>
                <c:pt idx="6444">
                  <c:v>4820494.9030750003</c:v>
                </c:pt>
                <c:pt idx="6445">
                  <c:v>4824419.4729990056</c:v>
                </c:pt>
                <c:pt idx="6446">
                  <c:v>4828336.1508519985</c:v>
                </c:pt>
                <c:pt idx="6447">
                  <c:v>4832244.9061440025</c:v>
                </c:pt>
                <c:pt idx="6448">
                  <c:v>4836145.7082480025</c:v>
                </c:pt>
                <c:pt idx="6449">
                  <c:v>4840038.5263950014</c:v>
                </c:pt>
                <c:pt idx="6450">
                  <c:v>4843923.3296779972</c:v>
                </c:pt>
                <c:pt idx="6451">
                  <c:v>4847800.0870480025</c:v>
                </c:pt>
                <c:pt idx="6452">
                  <c:v>4851668.7673160005</c:v>
                </c:pt>
                <c:pt idx="6453">
                  <c:v>4855529.3391479999</c:v>
                </c:pt>
                <c:pt idx="6454">
                  <c:v>4859381.771068003</c:v>
                </c:pt>
                <c:pt idx="6455">
                  <c:v>4863226.0314570004</c:v>
                </c:pt>
                <c:pt idx="6456">
                  <c:v>4867062.0885510026</c:v>
                </c:pt>
                <c:pt idx="6457">
                  <c:v>4870889.910437</c:v>
                </c:pt>
                <c:pt idx="6458">
                  <c:v>4874709.4650610024</c:v>
                </c:pt>
                <c:pt idx="6459">
                  <c:v>4878520.7202159995</c:v>
                </c:pt>
                <c:pt idx="6460">
                  <c:v>4882323.6435509995</c:v>
                </c:pt>
                <c:pt idx="6461">
                  <c:v>4886118.2025630027</c:v>
                </c:pt>
                <c:pt idx="6462">
                  <c:v>4889904.3646019995</c:v>
                </c:pt>
                <c:pt idx="6463">
                  <c:v>4893682.096864</c:v>
                </c:pt>
                <c:pt idx="6464">
                  <c:v>4897451.3663960006</c:v>
                </c:pt>
                <c:pt idx="6465">
                  <c:v>4901212.1400910001</c:v>
                </c:pt>
                <c:pt idx="6466">
                  <c:v>4904964.3846899997</c:v>
                </c:pt>
                <c:pt idx="6467">
                  <c:v>4908708.0667779995</c:v>
                </c:pt>
                <c:pt idx="6468">
                  <c:v>4912443.1527849995</c:v>
                </c:pt>
                <c:pt idx="6469">
                  <c:v>4916169.6089869998</c:v>
                </c:pt>
                <c:pt idx="6470">
                  <c:v>4919887.4015010027</c:v>
                </c:pt>
                <c:pt idx="6471">
                  <c:v>4923596.4962869985</c:v>
                </c:pt>
                <c:pt idx="6472">
                  <c:v>4927296.8591449996</c:v>
                </c:pt>
                <c:pt idx="6473">
                  <c:v>4930988.4557169974</c:v>
                </c:pt>
                <c:pt idx="6474">
                  <c:v>4934671.2514850004</c:v>
                </c:pt>
                <c:pt idx="6475">
                  <c:v>4938345.2117660008</c:v>
                </c:pt>
                <c:pt idx="6476">
                  <c:v>4942010.3017179985</c:v>
                </c:pt>
                <c:pt idx="6477">
                  <c:v>4945666.4863340026</c:v>
                </c:pt>
                <c:pt idx="6478">
                  <c:v>4949313.7304430027</c:v>
                </c:pt>
                <c:pt idx="6479">
                  <c:v>4952951.9987070002</c:v>
                </c:pt>
                <c:pt idx="6480">
                  <c:v>4956581.2556260005</c:v>
                </c:pt>
                <c:pt idx="6481">
                  <c:v>4960201.4655280001</c:v>
                </c:pt>
                <c:pt idx="6482">
                  <c:v>4963812.5925750025</c:v>
                </c:pt>
                <c:pt idx="6483">
                  <c:v>4967414.6007599998</c:v>
                </c:pt>
                <c:pt idx="6484">
                  <c:v>4971007.4539050004</c:v>
                </c:pt>
                <c:pt idx="6485">
                  <c:v>4974591.1156609999</c:v>
                </c:pt>
                <c:pt idx="6486">
                  <c:v>4978165.5495069996</c:v>
                </c:pt>
                <c:pt idx="6487">
                  <c:v>4981730.7187490026</c:v>
                </c:pt>
                <c:pt idx="6488">
                  <c:v>4985286.5865169996</c:v>
                </c:pt>
                <c:pt idx="6489">
                  <c:v>4988833.1157689998</c:v>
                </c:pt>
                <c:pt idx="6490">
                  <c:v>4992370.2692839969</c:v>
                </c:pt>
                <c:pt idx="6491">
                  <c:v>4995898.009664</c:v>
                </c:pt>
                <c:pt idx="6492">
                  <c:v>4999416.2993339999</c:v>
                </c:pt>
                <c:pt idx="6493">
                  <c:v>5002925.1005369974</c:v>
                </c:pt>
                <c:pt idx="6494">
                  <c:v>5006424.3753400026</c:v>
                </c:pt>
                <c:pt idx="6495">
                  <c:v>5009914.0856229998</c:v>
                </c:pt>
                <c:pt idx="6496">
                  <c:v>5013394.1930879969</c:v>
                </c:pt>
                <c:pt idx="6497">
                  <c:v>5016864.6592499996</c:v>
                </c:pt>
                <c:pt idx="6498">
                  <c:v>5020325.445441003</c:v>
                </c:pt>
                <c:pt idx="6499">
                  <c:v>5023776.5128069995</c:v>
                </c:pt>
                <c:pt idx="6500">
                  <c:v>5027217.8223060006</c:v>
                </c:pt>
                <c:pt idx="6501">
                  <c:v>5030649.3347079996</c:v>
                </c:pt>
                <c:pt idx="6502">
                  <c:v>5034071.0105960006</c:v>
                </c:pt>
                <c:pt idx="6503">
                  <c:v>5037482.8103590002</c:v>
                </c:pt>
                <c:pt idx="6504">
                  <c:v>5040884.6941979975</c:v>
                </c:pt>
                <c:pt idx="6505">
                  <c:v>5044276.6221189974</c:v>
                </c:pt>
                <c:pt idx="6506">
                  <c:v>5047658.5539349997</c:v>
                </c:pt>
                <c:pt idx="6507">
                  <c:v>5051030.4492640002</c:v>
                </c:pt>
                <c:pt idx="6508">
                  <c:v>5054392.2675280003</c:v>
                </c:pt>
                <c:pt idx="6509">
                  <c:v>5057743.9679530002</c:v>
                </c:pt>
                <c:pt idx="6510">
                  <c:v>5061085.5095640002</c:v>
                </c:pt>
                <c:pt idx="6511">
                  <c:v>5064416.8511869973</c:v>
                </c:pt>
                <c:pt idx="6512">
                  <c:v>5067737.9514490031</c:v>
                </c:pt>
                <c:pt idx="6513">
                  <c:v>5071048.7687729998</c:v>
                </c:pt>
                <c:pt idx="6514">
                  <c:v>5074349.26138</c:v>
                </c:pt>
                <c:pt idx="6515">
                  <c:v>5077639.3872849997</c:v>
                </c:pt>
                <c:pt idx="6516">
                  <c:v>5080919.1042990005</c:v>
                </c:pt>
                <c:pt idx="6517">
                  <c:v>5084188.3700250024</c:v>
                </c:pt>
                <c:pt idx="6518">
                  <c:v>5087447.1418579975</c:v>
                </c:pt>
                <c:pt idx="6519">
                  <c:v>5090695.3769840002</c:v>
                </c:pt>
                <c:pt idx="6520">
                  <c:v>5093933.0323770028</c:v>
                </c:pt>
                <c:pt idx="6521">
                  <c:v>5097160.0647999998</c:v>
                </c:pt>
                <c:pt idx="6522">
                  <c:v>5100376.430803</c:v>
                </c:pt>
                <c:pt idx="6523">
                  <c:v>5103582.08672</c:v>
                </c:pt>
                <c:pt idx="6524">
                  <c:v>5106776.9886710029</c:v>
                </c:pt>
                <c:pt idx="6525">
                  <c:v>5109961.092557</c:v>
                </c:pt>
                <c:pt idx="6526">
                  <c:v>5113134.354061</c:v>
                </c:pt>
                <c:pt idx="6527">
                  <c:v>5116296.7286470002</c:v>
                </c:pt>
                <c:pt idx="6528">
                  <c:v>5119448.1715580001</c:v>
                </c:pt>
                <c:pt idx="6529">
                  <c:v>5122588.6378119998</c:v>
                </c:pt>
                <c:pt idx="6530">
                  <c:v>5125718.0822060006</c:v>
                </c:pt>
                <c:pt idx="6531">
                  <c:v>5128836.4593100008</c:v>
                </c:pt>
                <c:pt idx="6532">
                  <c:v>5131943.7234680001</c:v>
                </c:pt>
                <c:pt idx="6533">
                  <c:v>5135039.828795</c:v>
                </c:pt>
                <c:pt idx="6534">
                  <c:v>5138124.7291789996</c:v>
                </c:pt>
                <c:pt idx="6535">
                  <c:v>5141198.3782740002</c:v>
                </c:pt>
                <c:pt idx="6536">
                  <c:v>5144260.7295039995</c:v>
                </c:pt>
                <c:pt idx="6537">
                  <c:v>5147311.7360580014</c:v>
                </c:pt>
                <c:pt idx="6538">
                  <c:v>5150351.3508909997</c:v>
                </c:pt>
                <c:pt idx="6539">
                  <c:v>5153379.5267209997</c:v>
                </c:pt>
                <c:pt idx="6540">
                  <c:v>5156396.2160280002</c:v>
                </c:pt>
                <c:pt idx="6541">
                  <c:v>5159401.371053</c:v>
                </c:pt>
                <c:pt idx="6542">
                  <c:v>5162394.9437929997</c:v>
                </c:pt>
                <c:pt idx="6543">
                  <c:v>5165376.886008</c:v>
                </c:pt>
                <c:pt idx="6544">
                  <c:v>5168347.1492089974</c:v>
                </c:pt>
                <c:pt idx="6545">
                  <c:v>5171305.6846650001</c:v>
                </c:pt>
                <c:pt idx="6546">
                  <c:v>5174252.4433960002</c:v>
                </c:pt>
                <c:pt idx="6547">
                  <c:v>5177187.3761740001</c:v>
                </c:pt>
                <c:pt idx="6548">
                  <c:v>5180110.4335210025</c:v>
                </c:pt>
                <c:pt idx="6549">
                  <c:v>5183021.5657090005</c:v>
                </c:pt>
                <c:pt idx="6550">
                  <c:v>5185920.7227529995</c:v>
                </c:pt>
                <c:pt idx="6551">
                  <c:v>5188807.8544179974</c:v>
                </c:pt>
                <c:pt idx="6552">
                  <c:v>5191682.9102090001</c:v>
                </c:pt>
                <c:pt idx="6553">
                  <c:v>5194545.8393740002</c:v>
                </c:pt>
                <c:pt idx="6554">
                  <c:v>5197396.590903</c:v>
                </c:pt>
                <c:pt idx="6555">
                  <c:v>5200235.1135239974</c:v>
                </c:pt>
                <c:pt idx="6556">
                  <c:v>5203061.3557009995</c:v>
                </c:pt>
                <c:pt idx="6557">
                  <c:v>5205875.2656349996</c:v>
                </c:pt>
                <c:pt idx="6558">
                  <c:v>5208676.7912610024</c:v>
                </c:pt>
                <c:pt idx="6559">
                  <c:v>5211465.8802450001</c:v>
                </c:pt>
                <c:pt idx="6560">
                  <c:v>5214242.4799850024</c:v>
                </c:pt>
                <c:pt idx="6561">
                  <c:v>5217006.5376080004</c:v>
                </c:pt>
                <c:pt idx="6562">
                  <c:v>5219757.9999660002</c:v>
                </c:pt>
                <c:pt idx="6563">
                  <c:v>5222496.8136399975</c:v>
                </c:pt>
                <c:pt idx="6564">
                  <c:v>5225222.9249319993</c:v>
                </c:pt>
                <c:pt idx="6565">
                  <c:v>5227936.2798669999</c:v>
                </c:pt>
                <c:pt idx="6566">
                  <c:v>5230636.8241899973</c:v>
                </c:pt>
                <c:pt idx="6567">
                  <c:v>5233324.5033650026</c:v>
                </c:pt>
                <c:pt idx="6568">
                  <c:v>5235999.262573</c:v>
                </c:pt>
                <c:pt idx="6569">
                  <c:v>5238661.0467079999</c:v>
                </c:pt>
                <c:pt idx="6570">
                  <c:v>5241309.8003810002</c:v>
                </c:pt>
                <c:pt idx="6571">
                  <c:v>5243945.4679110004</c:v>
                </c:pt>
                <c:pt idx="6572">
                  <c:v>5246567.9933270002</c:v>
                </c:pt>
                <c:pt idx="6573">
                  <c:v>5249177.3203670001</c:v>
                </c:pt>
                <c:pt idx="6574">
                  <c:v>5251773.3924750024</c:v>
                </c:pt>
                <c:pt idx="6575">
                  <c:v>5254356.1527969996</c:v>
                </c:pt>
                <c:pt idx="6576">
                  <c:v>5256925.5441819998</c:v>
                </c:pt>
                <c:pt idx="6577">
                  <c:v>5259481.5091809975</c:v>
                </c:pt>
                <c:pt idx="6578">
                  <c:v>5262023.9900410026</c:v>
                </c:pt>
                <c:pt idx="6579">
                  <c:v>5264552.9287060006</c:v>
                </c:pt>
                <c:pt idx="6580">
                  <c:v>5267068.2668159995</c:v>
                </c:pt>
                <c:pt idx="6581">
                  <c:v>5269569.9457010003</c:v>
                </c:pt>
                <c:pt idx="6582">
                  <c:v>5272057.9063840024</c:v>
                </c:pt>
                <c:pt idx="6583">
                  <c:v>5274532.0895739999</c:v>
                </c:pt>
                <c:pt idx="6584">
                  <c:v>5276992.4356700014</c:v>
                </c:pt>
                <c:pt idx="6585">
                  <c:v>5279438.8847519998</c:v>
                </c:pt>
                <c:pt idx="6586">
                  <c:v>5281871.3765850002</c:v>
                </c:pt>
                <c:pt idx="6587">
                  <c:v>5284289.8506139973</c:v>
                </c:pt>
                <c:pt idx="6588">
                  <c:v>5286694.2459630026</c:v>
                </c:pt>
                <c:pt idx="6589">
                  <c:v>5289084.5014310004</c:v>
                </c:pt>
                <c:pt idx="6590">
                  <c:v>5291460.555493</c:v>
                </c:pt>
                <c:pt idx="6591">
                  <c:v>5293822.3462950001</c:v>
                </c:pt>
                <c:pt idx="6592">
                  <c:v>5296169.8116539996</c:v>
                </c:pt>
                <c:pt idx="6593">
                  <c:v>5298502.8890559999</c:v>
                </c:pt>
                <c:pt idx="6594">
                  <c:v>5300821.5156509997</c:v>
                </c:pt>
                <c:pt idx="6595">
                  <c:v>5303125.6282529971</c:v>
                </c:pt>
                <c:pt idx="6596">
                  <c:v>5305415.1633399995</c:v>
                </c:pt>
                <c:pt idx="6597">
                  <c:v>5307690.0570480004</c:v>
                </c:pt>
                <c:pt idx="6598">
                  <c:v>5309950.2451680014</c:v>
                </c:pt>
                <c:pt idx="6599">
                  <c:v>5312195.6631509969</c:v>
                </c:pt>
                <c:pt idx="6600">
                  <c:v>5314426.2460960001</c:v>
                </c:pt>
                <c:pt idx="6601">
                  <c:v>5316641.9287569998</c:v>
                </c:pt>
                <c:pt idx="6602">
                  <c:v>5318842.6455319999</c:v>
                </c:pt>
                <c:pt idx="6603">
                  <c:v>5321028.3304680027</c:v>
                </c:pt>
                <c:pt idx="6604">
                  <c:v>5323198.9172550002</c:v>
                </c:pt>
                <c:pt idx="6605">
                  <c:v>5325354.3392249998</c:v>
                </c:pt>
                <c:pt idx="6606">
                  <c:v>5327494.529348</c:v>
                </c:pt>
                <c:pt idx="6607">
                  <c:v>5329619.4202319998</c:v>
                </c:pt>
                <c:pt idx="6608">
                  <c:v>5331728.9441189999</c:v>
                </c:pt>
                <c:pt idx="6609">
                  <c:v>5333823.0328839999</c:v>
                </c:pt>
                <c:pt idx="6610">
                  <c:v>5335901.6180290002</c:v>
                </c:pt>
                <c:pt idx="6611">
                  <c:v>5337964.6306869974</c:v>
                </c:pt>
                <c:pt idx="6612">
                  <c:v>5340012.0016139997</c:v>
                </c:pt>
                <c:pt idx="6613">
                  <c:v>5342043.6611869968</c:v>
                </c:pt>
                <c:pt idx="6614">
                  <c:v>5344059.5394069999</c:v>
                </c:pt>
                <c:pt idx="6615">
                  <c:v>5346059.5658879969</c:v>
                </c:pt>
                <c:pt idx="6616">
                  <c:v>5348043.6698629968</c:v>
                </c:pt>
                <c:pt idx="6617">
                  <c:v>5350011.7801760007</c:v>
                </c:pt>
                <c:pt idx="6618">
                  <c:v>5351963.8252789974</c:v>
                </c:pt>
                <c:pt idx="6619">
                  <c:v>5353899.7332349997</c:v>
                </c:pt>
                <c:pt idx="6620">
                  <c:v>5355819.4317090027</c:v>
                </c:pt>
                <c:pt idx="6621">
                  <c:v>5357722.8479710026</c:v>
                </c:pt>
                <c:pt idx="6622">
                  <c:v>5359609.9088880001</c:v>
                </c:pt>
                <c:pt idx="6623">
                  <c:v>5361480.5409270003</c:v>
                </c:pt>
                <c:pt idx="6624">
                  <c:v>5363334.6701469999</c:v>
                </c:pt>
                <c:pt idx="6625">
                  <c:v>5365172.2221990004</c:v>
                </c:pt>
                <c:pt idx="6626">
                  <c:v>5366993.1223269999</c:v>
                </c:pt>
                <c:pt idx="6627">
                  <c:v>5368797.2953550024</c:v>
                </c:pt>
                <c:pt idx="6628">
                  <c:v>5370584.6656969972</c:v>
                </c:pt>
                <c:pt idx="6629">
                  <c:v>5372355.1573450025</c:v>
                </c:pt>
                <c:pt idx="6630">
                  <c:v>5374108.6938679973</c:v>
                </c:pt>
                <c:pt idx="6631">
                  <c:v>5375845.1984139998</c:v>
                </c:pt>
                <c:pt idx="6632">
                  <c:v>5377564.5937009985</c:v>
                </c:pt>
                <c:pt idx="6633">
                  <c:v>5379266.8020190001</c:v>
                </c:pt>
                <c:pt idx="6634">
                  <c:v>5380951.7452229997</c:v>
                </c:pt>
                <c:pt idx="6635">
                  <c:v>5382619.3447339972</c:v>
                </c:pt>
                <c:pt idx="6636">
                  <c:v>5384269.5215339996</c:v>
                </c:pt>
                <c:pt idx="6637">
                  <c:v>5385902.1961629996</c:v>
                </c:pt>
                <c:pt idx="6638">
                  <c:v>5387517.2887169998</c:v>
                </c:pt>
                <c:pt idx="6639">
                  <c:v>5389114.7188460007</c:v>
                </c:pt>
                <c:pt idx="6640">
                  <c:v>5390694.4057470001</c:v>
                </c:pt>
                <c:pt idx="6641">
                  <c:v>5392256.268166</c:v>
                </c:pt>
                <c:pt idx="6642">
                  <c:v>5393800.2243920006</c:v>
                </c:pt>
                <c:pt idx="6643">
                  <c:v>5395326.1922559999</c:v>
                </c:pt>
                <c:pt idx="6644">
                  <c:v>5396834.0891239997</c:v>
                </c:pt>
                <c:pt idx="6645">
                  <c:v>5398323.8319010027</c:v>
                </c:pt>
                <c:pt idx="6646">
                  <c:v>5399795.3370200004</c:v>
                </c:pt>
                <c:pt idx="6647">
                  <c:v>5401248.5204429999</c:v>
                </c:pt>
                <c:pt idx="6648">
                  <c:v>5402683.2976610027</c:v>
                </c:pt>
                <c:pt idx="6649">
                  <c:v>5404099.5836819997</c:v>
                </c:pt>
                <c:pt idx="6650">
                  <c:v>5405497.2930379985</c:v>
                </c:pt>
                <c:pt idx="6651">
                  <c:v>5406876.3397749998</c:v>
                </c:pt>
                <c:pt idx="6652">
                  <c:v>5408236.6374500003</c:v>
                </c:pt>
                <c:pt idx="6653">
                  <c:v>5409578.0991339972</c:v>
                </c:pt>
                <c:pt idx="6654">
                  <c:v>5410900.6374010025</c:v>
                </c:pt>
                <c:pt idx="6655">
                  <c:v>5412204.1643289998</c:v>
                </c:pt>
                <c:pt idx="6656">
                  <c:v>5413488.5914960001</c:v>
                </c:pt>
                <c:pt idx="6657">
                  <c:v>5414753.8299769973</c:v>
                </c:pt>
                <c:pt idx="6658">
                  <c:v>5415999.7903390024</c:v>
                </c:pt>
                <c:pt idx="6659">
                  <c:v>5417226.3826400004</c:v>
                </c:pt>
                <c:pt idx="6660">
                  <c:v>5418433.5164240003</c:v>
                </c:pt>
                <c:pt idx="6661">
                  <c:v>5419621.1007179972</c:v>
                </c:pt>
                <c:pt idx="6662">
                  <c:v>5420789.0440300005</c:v>
                </c:pt>
                <c:pt idx="6663">
                  <c:v>5421937.2543430002</c:v>
                </c:pt>
                <c:pt idx="6664">
                  <c:v>5423065.6391119985</c:v>
                </c:pt>
                <c:pt idx="6665">
                  <c:v>5424174.1052629985</c:v>
                </c:pt>
                <c:pt idx="6666">
                  <c:v>5425262.5591869969</c:v>
                </c:pt>
                <c:pt idx="6667">
                  <c:v>5426330.906738</c:v>
                </c:pt>
                <c:pt idx="6668">
                  <c:v>5427379.0532269971</c:v>
                </c:pt>
                <c:pt idx="6669">
                  <c:v>5428406.9034230001</c:v>
                </c:pt>
                <c:pt idx="6670">
                  <c:v>5429414.3615429997</c:v>
                </c:pt>
                <c:pt idx="6671">
                  <c:v>5430401.3312539998</c:v>
                </c:pt>
                <c:pt idx="6672">
                  <c:v>5431367.7156680003</c:v>
                </c:pt>
                <c:pt idx="6673">
                  <c:v>5432313.4173360001</c:v>
                </c:pt>
                <c:pt idx="6674">
                  <c:v>5433238.338246</c:v>
                </c:pt>
                <c:pt idx="6675">
                  <c:v>5434142.3798199985</c:v>
                </c:pt>
                <c:pt idx="6676">
                  <c:v>5435025.4429100035</c:v>
                </c:pt>
                <c:pt idx="6677">
                  <c:v>5435887.4277910003</c:v>
                </c:pt>
                <c:pt idx="6678">
                  <c:v>5436728.2341630002</c:v>
                </c:pt>
                <c:pt idx="6679">
                  <c:v>5437547.7611429999</c:v>
                </c:pt>
                <c:pt idx="6680">
                  <c:v>5438345.9072600026</c:v>
                </c:pt>
                <c:pt idx="6681">
                  <c:v>5439122.5704570003</c:v>
                </c:pt>
                <c:pt idx="6682">
                  <c:v>5439877.6480800007</c:v>
                </c:pt>
                <c:pt idx="6683">
                  <c:v>5440611.0368809998</c:v>
                </c:pt>
                <c:pt idx="6684">
                  <c:v>5441322.6330069974</c:v>
                </c:pt>
                <c:pt idx="6685">
                  <c:v>5442012.3320030002</c:v>
                </c:pt>
                <c:pt idx="6686">
                  <c:v>5442680.0288029974</c:v>
                </c:pt>
                <c:pt idx="6687">
                  <c:v>5443325.6177269975</c:v>
                </c:pt>
                <c:pt idx="6688">
                  <c:v>5443948.9924780028</c:v>
                </c:pt>
                <c:pt idx="6689">
                  <c:v>5444550.046139</c:v>
                </c:pt>
                <c:pt idx="6690">
                  <c:v>5445128.671166</c:v>
                </c:pt>
                <c:pt idx="6691">
                  <c:v>5445684.759385</c:v>
                </c:pt>
                <c:pt idx="6692">
                  <c:v>5446218.2019890025</c:v>
                </c:pt>
                <c:pt idx="6693">
                  <c:v>5446728.8895329973</c:v>
                </c:pt>
                <c:pt idx="6694">
                  <c:v>5447216.7119300002</c:v>
                </c:pt>
                <c:pt idx="6695">
                  <c:v>5447681.5584450029</c:v>
                </c:pt>
                <c:pt idx="6696">
                  <c:v>5448123.3176959995</c:v>
                </c:pt>
                <c:pt idx="6697">
                  <c:v>5448541.8776420001</c:v>
                </c:pt>
                <c:pt idx="6698">
                  <c:v>5448937.1255849972</c:v>
                </c:pt>
                <c:pt idx="6699">
                  <c:v>5449308.948164003</c:v>
                </c:pt>
                <c:pt idx="6700">
                  <c:v>5449657.2313480033</c:v>
                </c:pt>
                <c:pt idx="6701">
                  <c:v>5449981.8604359999</c:v>
                </c:pt>
                <c:pt idx="6702">
                  <c:v>5450282.7200490003</c:v>
                </c:pt>
                <c:pt idx="6703">
                  <c:v>5450559.6941279974</c:v>
                </c:pt>
                <c:pt idx="6704">
                  <c:v>5450812.6659279997</c:v>
                </c:pt>
                <c:pt idx="6705">
                  <c:v>5451041.518015</c:v>
                </c:pt>
                <c:pt idx="6706">
                  <c:v>5451246.1322579999</c:v>
                </c:pt>
                <c:pt idx="6707">
                  <c:v>5451426.3898309972</c:v>
                </c:pt>
                <c:pt idx="6708">
                  <c:v>5451582.171201</c:v>
                </c:pt>
                <c:pt idx="6709">
                  <c:v>5451713.3561279997</c:v>
                </c:pt>
                <c:pt idx="6710">
                  <c:v>5451819.8236619998</c:v>
                </c:pt>
                <c:pt idx="6711">
                  <c:v>5451901.4521310003</c:v>
                </c:pt>
                <c:pt idx="6712">
                  <c:v>5451958.1191449985</c:v>
                </c:pt>
                <c:pt idx="6713">
                  <c:v>5451989.7015860006</c:v>
                </c:pt>
                <c:pt idx="6714">
                  <c:v>5451996.0756050004</c:v>
                </c:pt>
                <c:pt idx="6715">
                  <c:v>5451977.1166159986</c:v>
                </c:pt>
                <c:pt idx="6716">
                  <c:v>5451932.6992949974</c:v>
                </c:pt>
                <c:pt idx="6717">
                  <c:v>5451862.6975690024</c:v>
                </c:pt>
                <c:pt idx="6718">
                  <c:v>5451766.9846169995</c:v>
                </c:pt>
                <c:pt idx="6719">
                  <c:v>5451645.4328630026</c:v>
                </c:pt>
                <c:pt idx="6720">
                  <c:v>5451497.9139700001</c:v>
                </c:pt>
                <c:pt idx="6721">
                  <c:v>5451324.2988369996</c:v>
                </c:pt>
                <c:pt idx="6722">
                  <c:v>5451124.4575920003</c:v>
                </c:pt>
                <c:pt idx="6723">
                  <c:v>5450898.2595899999</c:v>
                </c:pt>
                <c:pt idx="6724">
                  <c:v>5450645.5734069999</c:v>
                </c:pt>
                <c:pt idx="6725">
                  <c:v>5450366.2668319996</c:v>
                </c:pt>
                <c:pt idx="6726">
                  <c:v>5450060.2068660008</c:v>
                </c:pt>
                <c:pt idx="6727">
                  <c:v>5449727.2597159985</c:v>
                </c:pt>
                <c:pt idx="6728">
                  <c:v>5449367.2907889998</c:v>
                </c:pt>
                <c:pt idx="6729">
                  <c:v>5448980.1646879977</c:v>
                </c:pt>
                <c:pt idx="6730">
                  <c:v>5448565.7452039998</c:v>
                </c:pt>
                <c:pt idx="6731">
                  <c:v>5448123.8953159992</c:v>
                </c:pt>
                <c:pt idx="6732">
                  <c:v>5447654.4771820009</c:v>
                </c:pt>
                <c:pt idx="6733">
                  <c:v>5447157.3521359991</c:v>
                </c:pt>
                <c:pt idx="6734">
                  <c:v>5446632.3806799995</c:v>
                </c:pt>
                <c:pt idx="6735">
                  <c:v>5446079.4224810004</c:v>
                </c:pt>
                <c:pt idx="6736">
                  <c:v>5445498.3363670027</c:v>
                </c:pt>
                <c:pt idx="6737">
                  <c:v>5444888.9803200029</c:v>
                </c:pt>
                <c:pt idx="6738">
                  <c:v>5444251.2114680028</c:v>
                </c:pt>
                <c:pt idx="6739">
                  <c:v>5443584.8860869985</c:v>
                </c:pt>
                <c:pt idx="6740">
                  <c:v>5442889.8595879972</c:v>
                </c:pt>
                <c:pt idx="6741">
                  <c:v>5442165.9865160007</c:v>
                </c:pt>
                <c:pt idx="6742">
                  <c:v>5441413.1205449998</c:v>
                </c:pt>
                <c:pt idx="6743">
                  <c:v>5440631.1144690001</c:v>
                </c:pt>
                <c:pt idx="6744">
                  <c:v>5439819.820202997</c:v>
                </c:pt>
                <c:pt idx="6745">
                  <c:v>5438979.0887680026</c:v>
                </c:pt>
                <c:pt idx="6746">
                  <c:v>5438108.7702970002</c:v>
                </c:pt>
                <c:pt idx="6747">
                  <c:v>5437208.7140189996</c:v>
                </c:pt>
                <c:pt idx="6748">
                  <c:v>5436278.7682620008</c:v>
                </c:pt>
                <c:pt idx="6749">
                  <c:v>5435318.7804420004</c:v>
                </c:pt>
                <c:pt idx="6750">
                  <c:v>5434328.5970590003</c:v>
                </c:pt>
                <c:pt idx="6751">
                  <c:v>5433308.0636929972</c:v>
                </c:pt>
                <c:pt idx="6752">
                  <c:v>5432257.0249979999</c:v>
                </c:pt>
                <c:pt idx="6753">
                  <c:v>5431175.3246939974</c:v>
                </c:pt>
                <c:pt idx="6754">
                  <c:v>5430062.8055660008</c:v>
                </c:pt>
                <c:pt idx="6755">
                  <c:v>5428919.3094529985</c:v>
                </c:pt>
                <c:pt idx="6756">
                  <c:v>5427744.6772469999</c:v>
                </c:pt>
                <c:pt idx="6757">
                  <c:v>5426538.7488850001</c:v>
                </c:pt>
                <c:pt idx="6758">
                  <c:v>5425301.363345</c:v>
                </c:pt>
                <c:pt idx="6759">
                  <c:v>5424032.3586400002</c:v>
                </c:pt>
                <c:pt idx="6760">
                  <c:v>5422731.5718090003</c:v>
                </c:pt>
                <c:pt idx="6761">
                  <c:v>5421398.8389170002</c:v>
                </c:pt>
                <c:pt idx="6762">
                  <c:v>5420033.9950470002</c:v>
                </c:pt>
                <c:pt idx="6763">
                  <c:v>5418636.874291</c:v>
                </c:pt>
                <c:pt idx="6764">
                  <c:v>5417207.3097509975</c:v>
                </c:pt>
                <c:pt idx="6765">
                  <c:v>5415745.133529</c:v>
                </c:pt>
                <c:pt idx="6766">
                  <c:v>5414250.1767189996</c:v>
                </c:pt>
                <c:pt idx="6767">
                  <c:v>5412722.2694079997</c:v>
                </c:pt>
                <c:pt idx="6768">
                  <c:v>5411161.2406670004</c:v>
                </c:pt>
                <c:pt idx="6769">
                  <c:v>5409566.918541003</c:v>
                </c:pt>
                <c:pt idx="6770">
                  <c:v>5407939.1300529996</c:v>
                </c:pt>
                <c:pt idx="6771">
                  <c:v>5406277.7011890002</c:v>
                </c:pt>
                <c:pt idx="6772">
                  <c:v>5404582.4568969999</c:v>
                </c:pt>
                <c:pt idx="6773">
                  <c:v>5402853.2210819991</c:v>
                </c:pt>
                <c:pt idx="6774">
                  <c:v>5401089.8165960005</c:v>
                </c:pt>
                <c:pt idx="6775">
                  <c:v>5399292.0652379971</c:v>
                </c:pt>
                <c:pt idx="6776">
                  <c:v>5397459.7877440024</c:v>
                </c:pt>
                <c:pt idx="6777">
                  <c:v>5395592.8037829967</c:v>
                </c:pt>
                <c:pt idx="6778">
                  <c:v>5393690.9319520034</c:v>
                </c:pt>
                <c:pt idx="6779">
                  <c:v>5391753.9897680003</c:v>
                </c:pt>
                <c:pt idx="6780">
                  <c:v>5389781.7936650002</c:v>
                </c:pt>
                <c:pt idx="6781">
                  <c:v>5387774.1589890001</c:v>
                </c:pt>
                <c:pt idx="6782">
                  <c:v>5385730.8999869972</c:v>
                </c:pt>
                <c:pt idx="6783">
                  <c:v>5383651.8298069946</c:v>
                </c:pt>
                <c:pt idx="6784">
                  <c:v>5381536.760493</c:v>
                </c:pt>
                <c:pt idx="6785">
                  <c:v>5379385.5029720003</c:v>
                </c:pt>
                <c:pt idx="6786">
                  <c:v>5377197.8670569975</c:v>
                </c:pt>
                <c:pt idx="6787">
                  <c:v>5374973.6614379995</c:v>
                </c:pt>
                <c:pt idx="6788">
                  <c:v>5372712.6936749974</c:v>
                </c:pt>
                <c:pt idx="6789">
                  <c:v>5370414.7701930003</c:v>
                </c:pt>
                <c:pt idx="6790">
                  <c:v>5368079.6962799998</c:v>
                </c:pt>
                <c:pt idx="6791">
                  <c:v>5365707.2760780025</c:v>
                </c:pt>
                <c:pt idx="6792">
                  <c:v>5363297.3125780001</c:v>
                </c:pt>
                <c:pt idx="6793">
                  <c:v>5360849.6076149996</c:v>
                </c:pt>
                <c:pt idx="6794">
                  <c:v>5358363.9618650004</c:v>
                </c:pt>
                <c:pt idx="6795">
                  <c:v>5355840.1748349974</c:v>
                </c:pt>
                <c:pt idx="6796">
                  <c:v>5353278.0448619993</c:v>
                </c:pt>
                <c:pt idx="6797">
                  <c:v>5350677.3691049973</c:v>
                </c:pt>
                <c:pt idx="6798">
                  <c:v>5348037.9435420008</c:v>
                </c:pt>
                <c:pt idx="6799">
                  <c:v>5345359.5629610028</c:v>
                </c:pt>
                <c:pt idx="6800">
                  <c:v>5342642.0209610024</c:v>
                </c:pt>
              </c:numCache>
            </c:numRef>
          </c:xVal>
          <c:yVal>
            <c:numRef>
              <c:f>Sheet1!$C$2:$C$864001</c:f>
              <c:numCache>
                <c:formatCode>General</c:formatCode>
                <c:ptCount val="864000"/>
                <c:pt idx="0">
                  <c:v>0</c:v>
                </c:pt>
                <c:pt idx="1">
                  <c:v>4999.9996680000004</c:v>
                </c:pt>
                <c:pt idx="2">
                  <c:v>14999.991056999999</c:v>
                </c:pt>
                <c:pt idx="3">
                  <c:v>24999.958656999996</c:v>
                </c:pt>
                <c:pt idx="4">
                  <c:v>34999.886725000011</c:v>
                </c:pt>
                <c:pt idx="5">
                  <c:v>44999.759609000001</c:v>
                </c:pt>
                <c:pt idx="6">
                  <c:v>54999.561750999994</c:v>
                </c:pt>
                <c:pt idx="7">
                  <c:v>64999.277686999994</c:v>
                </c:pt>
                <c:pt idx="8">
                  <c:v>74998.892041999978</c:v>
                </c:pt>
                <c:pt idx="9">
                  <c:v>84998.389538000003</c:v>
                </c:pt>
                <c:pt idx="10">
                  <c:v>94997.754981999999</c:v>
                </c:pt>
                <c:pt idx="11">
                  <c:v>104996.97327499997</c:v>
                </c:pt>
                <c:pt idx="12">
                  <c:v>114996.02940800005</c:v>
                </c:pt>
                <c:pt idx="13">
                  <c:v>124994.90846000002</c:v>
                </c:pt>
                <c:pt idx="14">
                  <c:v>134993.59559699992</c:v>
                </c:pt>
                <c:pt idx="15">
                  <c:v>144992.07607800001</c:v>
                </c:pt>
                <c:pt idx="16">
                  <c:v>154990.33524399999</c:v>
                </c:pt>
                <c:pt idx="17">
                  <c:v>164988.35852599991</c:v>
                </c:pt>
                <c:pt idx="18">
                  <c:v>174986.13144</c:v>
                </c:pt>
                <c:pt idx="19">
                  <c:v>184983.63958999998</c:v>
                </c:pt>
                <c:pt idx="20">
                  <c:v>194980.86866299986</c:v>
                </c:pt>
                <c:pt idx="21">
                  <c:v>204977.80443099985</c:v>
                </c:pt>
                <c:pt idx="22">
                  <c:v>214974.43275000001</c:v>
                </c:pt>
                <c:pt idx="23">
                  <c:v>224970.73956099991</c:v>
                </c:pt>
                <c:pt idx="24">
                  <c:v>234966.71088699999</c:v>
                </c:pt>
                <c:pt idx="25">
                  <c:v>244962.33283299991</c:v>
                </c:pt>
                <c:pt idx="26">
                  <c:v>254957.59158599991</c:v>
                </c:pt>
                <c:pt idx="27">
                  <c:v>264952.47341600026</c:v>
                </c:pt>
                <c:pt idx="28">
                  <c:v>274946.96467300027</c:v>
                </c:pt>
                <c:pt idx="29">
                  <c:v>284941.05178600003</c:v>
                </c:pt>
                <c:pt idx="30">
                  <c:v>294934.72126600001</c:v>
                </c:pt>
                <c:pt idx="31">
                  <c:v>304927.95970200002</c:v>
                </c:pt>
                <c:pt idx="32">
                  <c:v>314920.75376200001</c:v>
                </c:pt>
                <c:pt idx="33">
                  <c:v>324913.09019400005</c:v>
                </c:pt>
                <c:pt idx="34">
                  <c:v>334904.95582099986</c:v>
                </c:pt>
                <c:pt idx="35">
                  <c:v>344896.33754500002</c:v>
                </c:pt>
                <c:pt idx="36">
                  <c:v>354887.22234500002</c:v>
                </c:pt>
                <c:pt idx="37">
                  <c:v>364877.59727500001</c:v>
                </c:pt>
                <c:pt idx="38">
                  <c:v>374867.44946799998</c:v>
                </c:pt>
                <c:pt idx="39">
                  <c:v>384856.76612699986</c:v>
                </c:pt>
                <c:pt idx="40">
                  <c:v>394845.53453600017</c:v>
                </c:pt>
                <c:pt idx="41">
                  <c:v>404833.74204899999</c:v>
                </c:pt>
                <c:pt idx="42">
                  <c:v>414821.37609499984</c:v>
                </c:pt>
                <c:pt idx="43">
                  <c:v>424808.42417800025</c:v>
                </c:pt>
                <c:pt idx="44">
                  <c:v>434794.87387299997</c:v>
                </c:pt>
                <c:pt idx="45">
                  <c:v>444780.71282900003</c:v>
                </c:pt>
                <c:pt idx="46">
                  <c:v>454765.92876499984</c:v>
                </c:pt>
                <c:pt idx="47">
                  <c:v>464750.5094750002</c:v>
                </c:pt>
                <c:pt idx="48">
                  <c:v>474734.44282099989</c:v>
                </c:pt>
                <c:pt idx="49">
                  <c:v>484717.71673699986</c:v>
                </c:pt>
                <c:pt idx="50">
                  <c:v>494700.319227</c:v>
                </c:pt>
                <c:pt idx="51">
                  <c:v>504682.23836600001</c:v>
                </c:pt>
                <c:pt idx="52">
                  <c:v>514663.46229699999</c:v>
                </c:pt>
                <c:pt idx="53">
                  <c:v>524643.9792309996</c:v>
                </c:pt>
                <c:pt idx="54">
                  <c:v>534623.77744999947</c:v>
                </c:pt>
                <c:pt idx="55">
                  <c:v>544602.84530199994</c:v>
                </c:pt>
                <c:pt idx="56">
                  <c:v>554581.17120500002</c:v>
                </c:pt>
                <c:pt idx="57">
                  <c:v>564558.74364100001</c:v>
                </c:pt>
                <c:pt idx="58">
                  <c:v>574535.55116100004</c:v>
                </c:pt>
                <c:pt idx="59">
                  <c:v>584511.5823819997</c:v>
                </c:pt>
                <c:pt idx="60">
                  <c:v>594486.82598700037</c:v>
                </c:pt>
                <c:pt idx="61">
                  <c:v>604461.27072399959</c:v>
                </c:pt>
                <c:pt idx="62">
                  <c:v>614434.90540600033</c:v>
                </c:pt>
                <c:pt idx="63">
                  <c:v>624407.7189119996</c:v>
                </c:pt>
                <c:pt idx="64">
                  <c:v>634379.70018399996</c:v>
                </c:pt>
                <c:pt idx="65">
                  <c:v>644350.83822800044</c:v>
                </c:pt>
                <c:pt idx="66">
                  <c:v>654321.12211499969</c:v>
                </c:pt>
                <c:pt idx="67">
                  <c:v>664290.54097700003</c:v>
                </c:pt>
                <c:pt idx="68">
                  <c:v>674259.08400899952</c:v>
                </c:pt>
                <c:pt idx="69">
                  <c:v>684226.74047099997</c:v>
                </c:pt>
                <c:pt idx="70">
                  <c:v>694193.49968200002</c:v>
                </c:pt>
                <c:pt idx="71">
                  <c:v>704159.35102400056</c:v>
                </c:pt>
                <c:pt idx="72">
                  <c:v>714124.28393799998</c:v>
                </c:pt>
                <c:pt idx="73">
                  <c:v>724088.28792899952</c:v>
                </c:pt>
                <c:pt idx="74">
                  <c:v>734051.35256100004</c:v>
                </c:pt>
                <c:pt idx="75">
                  <c:v>744013.46745800041</c:v>
                </c:pt>
                <c:pt idx="76">
                  <c:v>753974.6223019996</c:v>
                </c:pt>
                <c:pt idx="77">
                  <c:v>763934.80683800043</c:v>
                </c:pt>
                <c:pt idx="78">
                  <c:v>773894.01086600032</c:v>
                </c:pt>
                <c:pt idx="79">
                  <c:v>783852.22424799961</c:v>
                </c:pt>
                <c:pt idx="80">
                  <c:v>793809.43690200034</c:v>
                </c:pt>
                <c:pt idx="81">
                  <c:v>803765.63880400034</c:v>
                </c:pt>
                <c:pt idx="82">
                  <c:v>813720.81998800009</c:v>
                </c:pt>
                <c:pt idx="83">
                  <c:v>823674.9705449997</c:v>
                </c:pt>
                <c:pt idx="84">
                  <c:v>833628.08062400005</c:v>
                </c:pt>
                <c:pt idx="85">
                  <c:v>843580.14042700035</c:v>
                </c:pt>
                <c:pt idx="86">
                  <c:v>853531.14021700004</c:v>
                </c:pt>
                <c:pt idx="87">
                  <c:v>863481.07030899951</c:v>
                </c:pt>
                <c:pt idx="88">
                  <c:v>873429.92107299995</c:v>
                </c:pt>
                <c:pt idx="89">
                  <c:v>883377.68293799961</c:v>
                </c:pt>
                <c:pt idx="90">
                  <c:v>893324.3463840005</c:v>
                </c:pt>
                <c:pt idx="91">
                  <c:v>903269.90194699995</c:v>
                </c:pt>
                <c:pt idx="92">
                  <c:v>913214.34021600033</c:v>
                </c:pt>
                <c:pt idx="93">
                  <c:v>923157.65183500049</c:v>
                </c:pt>
                <c:pt idx="94">
                  <c:v>933099.82750100002</c:v>
                </c:pt>
                <c:pt idx="95">
                  <c:v>943040.85796300031</c:v>
                </c:pt>
                <c:pt idx="96">
                  <c:v>952980.73402500001</c:v>
                </c:pt>
                <c:pt idx="97">
                  <c:v>962919.44654100004</c:v>
                </c:pt>
                <c:pt idx="98">
                  <c:v>972856.98641899996</c:v>
                </c:pt>
                <c:pt idx="99">
                  <c:v>982793.34461700032</c:v>
                </c:pt>
                <c:pt idx="100">
                  <c:v>992728.51214699959</c:v>
                </c:pt>
                <c:pt idx="101">
                  <c:v>1002662.4800679999</c:v>
                </c:pt>
                <c:pt idx="102">
                  <c:v>1012595.239495</c:v>
                </c:pt>
                <c:pt idx="103">
                  <c:v>1022526.7815889997</c:v>
                </c:pt>
                <c:pt idx="104">
                  <c:v>1032457.0975649996</c:v>
                </c:pt>
                <c:pt idx="105">
                  <c:v>1042386.178685</c:v>
                </c:pt>
                <c:pt idx="106">
                  <c:v>1052314.016262</c:v>
                </c:pt>
                <c:pt idx="107">
                  <c:v>1062240.6016579999</c:v>
                </c:pt>
                <c:pt idx="108">
                  <c:v>1072165.9262839996</c:v>
                </c:pt>
                <c:pt idx="109">
                  <c:v>1082089.9815999998</c:v>
                </c:pt>
                <c:pt idx="110">
                  <c:v>1092012.7591150007</c:v>
                </c:pt>
                <c:pt idx="111">
                  <c:v>1101934.2503849999</c:v>
                </c:pt>
                <c:pt idx="112">
                  <c:v>1111854.447013</c:v>
                </c:pt>
                <c:pt idx="113">
                  <c:v>1121773.3406529999</c:v>
                </c:pt>
                <c:pt idx="114">
                  <c:v>1131690.923003</c:v>
                </c:pt>
                <c:pt idx="115">
                  <c:v>1141607.1858100006</c:v>
                </c:pt>
                <c:pt idx="116">
                  <c:v>1151522.1208650006</c:v>
                </c:pt>
                <c:pt idx="117">
                  <c:v>1161435.72001</c:v>
                </c:pt>
                <c:pt idx="118">
                  <c:v>1171347.9751279999</c:v>
                </c:pt>
                <c:pt idx="119">
                  <c:v>1181258.878152</c:v>
                </c:pt>
                <c:pt idx="120">
                  <c:v>1191168.4210579996</c:v>
                </c:pt>
                <c:pt idx="121">
                  <c:v>1201076.5958680001</c:v>
                </c:pt>
                <c:pt idx="122">
                  <c:v>1210983.3946509999</c:v>
                </c:pt>
                <c:pt idx="123">
                  <c:v>1220888.809518001</c:v>
                </c:pt>
                <c:pt idx="124">
                  <c:v>1230792.8326270001</c:v>
                </c:pt>
                <c:pt idx="125">
                  <c:v>1240695.4561770007</c:v>
                </c:pt>
                <c:pt idx="126">
                  <c:v>1250596.6724140011</c:v>
                </c:pt>
                <c:pt idx="127">
                  <c:v>1260496.4736259999</c:v>
                </c:pt>
                <c:pt idx="128">
                  <c:v>1270394.8521470011</c:v>
                </c:pt>
                <c:pt idx="129">
                  <c:v>1280291.8003500002</c:v>
                </c:pt>
                <c:pt idx="130">
                  <c:v>1290187.3106549999</c:v>
                </c:pt>
                <c:pt idx="131">
                  <c:v>1300081.375523</c:v>
                </c:pt>
                <c:pt idx="132">
                  <c:v>1309973.987457</c:v>
                </c:pt>
                <c:pt idx="133">
                  <c:v>1319865.1390030007</c:v>
                </c:pt>
                <c:pt idx="134">
                  <c:v>1329754.8227480007</c:v>
                </c:pt>
                <c:pt idx="135">
                  <c:v>1339643.0313229999</c:v>
                </c:pt>
                <c:pt idx="136">
                  <c:v>1349529.757397</c:v>
                </c:pt>
                <c:pt idx="137">
                  <c:v>1359414.9936839999</c:v>
                </c:pt>
                <c:pt idx="138">
                  <c:v>1369298.7329350007</c:v>
                </c:pt>
                <c:pt idx="139">
                  <c:v>1379180.9679450006</c:v>
                </c:pt>
                <c:pt idx="140">
                  <c:v>1389061.691548001</c:v>
                </c:pt>
                <c:pt idx="141">
                  <c:v>1398940.8966190007</c:v>
                </c:pt>
                <c:pt idx="142">
                  <c:v>1408818.5760720007</c:v>
                </c:pt>
                <c:pt idx="143">
                  <c:v>1418694.7228610001</c:v>
                </c:pt>
                <c:pt idx="144">
                  <c:v>1428569.3299810006</c:v>
                </c:pt>
                <c:pt idx="145">
                  <c:v>1438442.3904640006</c:v>
                </c:pt>
                <c:pt idx="146">
                  <c:v>1448313.897382</c:v>
                </c:pt>
                <c:pt idx="147">
                  <c:v>1458183.8438470007</c:v>
                </c:pt>
                <c:pt idx="148">
                  <c:v>1468052.2230090001</c:v>
                </c:pt>
                <c:pt idx="149">
                  <c:v>1477919.0280559999</c:v>
                </c:pt>
                <c:pt idx="150">
                  <c:v>1487784.2522140001</c:v>
                </c:pt>
                <c:pt idx="151">
                  <c:v>1497647.8887460001</c:v>
                </c:pt>
                <c:pt idx="152">
                  <c:v>1507509.930956</c:v>
                </c:pt>
                <c:pt idx="153">
                  <c:v>1517370.3721830007</c:v>
                </c:pt>
                <c:pt idx="154">
                  <c:v>1527229.2058039999</c:v>
                </c:pt>
                <c:pt idx="155">
                  <c:v>1537086.4252319993</c:v>
                </c:pt>
                <c:pt idx="156">
                  <c:v>1546942.0239180007</c:v>
                </c:pt>
                <c:pt idx="157">
                  <c:v>1556795.995349</c:v>
                </c:pt>
                <c:pt idx="158">
                  <c:v>1566648.33305</c:v>
                </c:pt>
                <c:pt idx="159">
                  <c:v>1576499.03058</c:v>
                </c:pt>
                <c:pt idx="160">
                  <c:v>1586348.0815360001</c:v>
                </c:pt>
                <c:pt idx="161">
                  <c:v>1596195.4795490007</c:v>
                </c:pt>
                <c:pt idx="162">
                  <c:v>1606041.2182869993</c:v>
                </c:pt>
                <c:pt idx="163">
                  <c:v>1615885.2914519999</c:v>
                </c:pt>
                <c:pt idx="164">
                  <c:v>1625727.6927830006</c:v>
                </c:pt>
                <c:pt idx="165">
                  <c:v>1635568.4160529999</c:v>
                </c:pt>
                <c:pt idx="166">
                  <c:v>1645407.4550689999</c:v>
                </c:pt>
                <c:pt idx="167">
                  <c:v>1655244.8036730001</c:v>
                </c:pt>
                <c:pt idx="168">
                  <c:v>1665080.4557429999</c:v>
                </c:pt>
                <c:pt idx="169">
                  <c:v>1674914.4051889996</c:v>
                </c:pt>
                <c:pt idx="170">
                  <c:v>1684746.6459560001</c:v>
                </c:pt>
                <c:pt idx="171">
                  <c:v>1694577.1720230007</c:v>
                </c:pt>
                <c:pt idx="172">
                  <c:v>1704405.977402</c:v>
                </c:pt>
                <c:pt idx="173">
                  <c:v>1714233.0561390007</c:v>
                </c:pt>
                <c:pt idx="174">
                  <c:v>1724058.4023130001</c:v>
                </c:pt>
                <c:pt idx="175">
                  <c:v>1733882.010035</c:v>
                </c:pt>
                <c:pt idx="176">
                  <c:v>1743703.8734500001</c:v>
                </c:pt>
                <c:pt idx="177">
                  <c:v>1753523.986736</c:v>
                </c:pt>
                <c:pt idx="178">
                  <c:v>1763342.3441010001</c:v>
                </c:pt>
                <c:pt idx="179">
                  <c:v>1773158.93979</c:v>
                </c:pt>
                <c:pt idx="180">
                  <c:v>1782973.768074</c:v>
                </c:pt>
                <c:pt idx="181">
                  <c:v>1792786.823262</c:v>
                </c:pt>
                <c:pt idx="182">
                  <c:v>1802598.0996890001</c:v>
                </c:pt>
                <c:pt idx="183">
                  <c:v>1812407.591726</c:v>
                </c:pt>
                <c:pt idx="184">
                  <c:v>1822215.2937740001</c:v>
                </c:pt>
                <c:pt idx="185">
                  <c:v>1832021.2002629999</c:v>
                </c:pt>
                <c:pt idx="186">
                  <c:v>1841825.3056569996</c:v>
                </c:pt>
                <c:pt idx="187">
                  <c:v>1851627.60445</c:v>
                </c:pt>
                <c:pt idx="188">
                  <c:v>1861428.0911650001</c:v>
                </c:pt>
                <c:pt idx="189">
                  <c:v>1871226.7603579999</c:v>
                </c:pt>
                <c:pt idx="190">
                  <c:v>1881023.6066130006</c:v>
                </c:pt>
                <c:pt idx="191">
                  <c:v>1890818.6245460007</c:v>
                </c:pt>
                <c:pt idx="192">
                  <c:v>1900611.808802</c:v>
                </c:pt>
                <c:pt idx="193">
                  <c:v>1910403.154055</c:v>
                </c:pt>
                <c:pt idx="194">
                  <c:v>1920192.6550110001</c:v>
                </c:pt>
                <c:pt idx="195">
                  <c:v>1929980.3064030001</c:v>
                </c:pt>
                <c:pt idx="196">
                  <c:v>1939766.1029950008</c:v>
                </c:pt>
                <c:pt idx="197">
                  <c:v>1949550.0395780008</c:v>
                </c:pt>
                <c:pt idx="198">
                  <c:v>1959332.1109740008</c:v>
                </c:pt>
                <c:pt idx="199">
                  <c:v>1969112.3120340006</c:v>
                </c:pt>
                <c:pt idx="200">
                  <c:v>1978890.6376360001</c:v>
                </c:pt>
                <c:pt idx="201">
                  <c:v>1988667.082687</c:v>
                </c:pt>
                <c:pt idx="202">
                  <c:v>1998441.6421240007</c:v>
                </c:pt>
                <c:pt idx="203">
                  <c:v>2008214.3109080007</c:v>
                </c:pt>
                <c:pt idx="204">
                  <c:v>2017985.0840330001</c:v>
                </c:pt>
                <c:pt idx="205">
                  <c:v>2027753.9565170007</c:v>
                </c:pt>
                <c:pt idx="206">
                  <c:v>2037520.923408</c:v>
                </c:pt>
                <c:pt idx="207">
                  <c:v>2047285.9797800002</c:v>
                </c:pt>
                <c:pt idx="208">
                  <c:v>2057049.1207360001</c:v>
                </c:pt>
                <c:pt idx="209">
                  <c:v>2066810.3414040001</c:v>
                </c:pt>
                <c:pt idx="210">
                  <c:v>2076569.6369410011</c:v>
                </c:pt>
                <c:pt idx="211">
                  <c:v>2086327.0025310006</c:v>
                </c:pt>
                <c:pt idx="212">
                  <c:v>2096082.4333829999</c:v>
                </c:pt>
                <c:pt idx="213">
                  <c:v>2105835.9247330013</c:v>
                </c:pt>
                <c:pt idx="214">
                  <c:v>2115587.4718449987</c:v>
                </c:pt>
                <c:pt idx="215">
                  <c:v>2125337.0700079985</c:v>
                </c:pt>
                <c:pt idx="216">
                  <c:v>2135084.7145380015</c:v>
                </c:pt>
                <c:pt idx="217">
                  <c:v>2144830.4007760002</c:v>
                </c:pt>
                <c:pt idx="218">
                  <c:v>2154574.1240890012</c:v>
                </c:pt>
                <c:pt idx="219">
                  <c:v>2164315.8798699984</c:v>
                </c:pt>
                <c:pt idx="220">
                  <c:v>2174055.6635390013</c:v>
                </c:pt>
                <c:pt idx="221">
                  <c:v>2183793.4705389999</c:v>
                </c:pt>
                <c:pt idx="222">
                  <c:v>2193529.2963399999</c:v>
                </c:pt>
                <c:pt idx="223">
                  <c:v>2203263.1364369998</c:v>
                </c:pt>
                <c:pt idx="224">
                  <c:v>2212994.9863479985</c:v>
                </c:pt>
                <c:pt idx="225">
                  <c:v>2222724.8416189998</c:v>
                </c:pt>
                <c:pt idx="226">
                  <c:v>2232452.6978190001</c:v>
                </c:pt>
                <c:pt idx="227">
                  <c:v>2242178.5505409986</c:v>
                </c:pt>
                <c:pt idx="228">
                  <c:v>2251902.395403997</c:v>
                </c:pt>
                <c:pt idx="229">
                  <c:v>2261624.2280509998</c:v>
                </c:pt>
                <c:pt idx="230">
                  <c:v>2271344.0441469997</c:v>
                </c:pt>
                <c:pt idx="231">
                  <c:v>2281061.8393859984</c:v>
                </c:pt>
                <c:pt idx="232">
                  <c:v>2290777.6094800001</c:v>
                </c:pt>
                <c:pt idx="233">
                  <c:v>2300491.3501689984</c:v>
                </c:pt>
                <c:pt idx="234">
                  <c:v>2310203.057215</c:v>
                </c:pt>
                <c:pt idx="235">
                  <c:v>2319912.7264040001</c:v>
                </c:pt>
                <c:pt idx="236">
                  <c:v>2329620.3535449984</c:v>
                </c:pt>
                <c:pt idx="237">
                  <c:v>2339325.9344709986</c:v>
                </c:pt>
                <c:pt idx="238">
                  <c:v>2349029.4650369999</c:v>
                </c:pt>
                <c:pt idx="239">
                  <c:v>2358730.9411229999</c:v>
                </c:pt>
                <c:pt idx="240">
                  <c:v>2368430.3586289985</c:v>
                </c:pt>
                <c:pt idx="241">
                  <c:v>2378127.7134799985</c:v>
                </c:pt>
                <c:pt idx="242">
                  <c:v>2387823.0016239998</c:v>
                </c:pt>
                <c:pt idx="243">
                  <c:v>2397516.219029</c:v>
                </c:pt>
                <c:pt idx="244">
                  <c:v>2407207.3616880002</c:v>
                </c:pt>
                <c:pt idx="245">
                  <c:v>2416896.4256149987</c:v>
                </c:pt>
                <c:pt idx="246">
                  <c:v>2426583.4068459985</c:v>
                </c:pt>
                <c:pt idx="247">
                  <c:v>2436268.3014389998</c:v>
                </c:pt>
                <c:pt idx="248">
                  <c:v>2445951.1054759985</c:v>
                </c:pt>
                <c:pt idx="249">
                  <c:v>2455631.8150579971</c:v>
                </c:pt>
                <c:pt idx="250">
                  <c:v>2465310.4263089998</c:v>
                </c:pt>
                <c:pt idx="251">
                  <c:v>2474986.9353749985</c:v>
                </c:pt>
                <c:pt idx="252">
                  <c:v>2484661.3384209978</c:v>
                </c:pt>
                <c:pt idx="253">
                  <c:v>2494333.631637</c:v>
                </c:pt>
                <c:pt idx="254">
                  <c:v>2504003.8112309999</c:v>
                </c:pt>
                <c:pt idx="255">
                  <c:v>2513671.8734349986</c:v>
                </c:pt>
                <c:pt idx="256">
                  <c:v>2523337.8144989987</c:v>
                </c:pt>
                <c:pt idx="257">
                  <c:v>2533001.6306949998</c:v>
                </c:pt>
                <c:pt idx="258">
                  <c:v>2542663.3183169984</c:v>
                </c:pt>
                <c:pt idx="259">
                  <c:v>2552322.8736789986</c:v>
                </c:pt>
                <c:pt idx="260">
                  <c:v>2561980.293114</c:v>
                </c:pt>
                <c:pt idx="261">
                  <c:v>2571635.5729769985</c:v>
                </c:pt>
                <c:pt idx="262">
                  <c:v>2581288.709642</c:v>
                </c:pt>
                <c:pt idx="263">
                  <c:v>2590939.6995060001</c:v>
                </c:pt>
                <c:pt idx="264">
                  <c:v>2600588.5389829986</c:v>
                </c:pt>
                <c:pt idx="265">
                  <c:v>2610235.2245080015</c:v>
                </c:pt>
                <c:pt idx="266">
                  <c:v>2619879.7525360002</c:v>
                </c:pt>
                <c:pt idx="267">
                  <c:v>2629522.1195429997</c:v>
                </c:pt>
                <c:pt idx="268">
                  <c:v>2639162.3220209987</c:v>
                </c:pt>
                <c:pt idx="269">
                  <c:v>2648800.3564859983</c:v>
                </c:pt>
                <c:pt idx="270">
                  <c:v>2658436.2194709997</c:v>
                </c:pt>
                <c:pt idx="271">
                  <c:v>2668069.9075270002</c:v>
                </c:pt>
                <c:pt idx="272">
                  <c:v>2677701.417229</c:v>
                </c:pt>
                <c:pt idx="273">
                  <c:v>2687330.7451649997</c:v>
                </c:pt>
                <c:pt idx="274">
                  <c:v>2696957.8879469987</c:v>
                </c:pt>
                <c:pt idx="275">
                  <c:v>2706582.8422029987</c:v>
                </c:pt>
                <c:pt idx="276">
                  <c:v>2716205.6045820015</c:v>
                </c:pt>
                <c:pt idx="277">
                  <c:v>2725826.171749</c:v>
                </c:pt>
                <c:pt idx="278">
                  <c:v>2735444.540391</c:v>
                </c:pt>
                <c:pt idx="279">
                  <c:v>2745060.7072100015</c:v>
                </c:pt>
                <c:pt idx="280">
                  <c:v>2754674.6689289999</c:v>
                </c:pt>
                <c:pt idx="281">
                  <c:v>2764286.4222880001</c:v>
                </c:pt>
                <c:pt idx="282">
                  <c:v>2773895.964046</c:v>
                </c:pt>
                <c:pt idx="283">
                  <c:v>2783503.2909789998</c:v>
                </c:pt>
                <c:pt idx="284">
                  <c:v>2793108.3998829997</c:v>
                </c:pt>
                <c:pt idx="285">
                  <c:v>2802711.2875710013</c:v>
                </c:pt>
                <c:pt idx="286">
                  <c:v>2812311.9508709987</c:v>
                </c:pt>
                <c:pt idx="287">
                  <c:v>2821910.3866340001</c:v>
                </c:pt>
                <c:pt idx="288">
                  <c:v>2831506.5917250002</c:v>
                </c:pt>
                <c:pt idx="289">
                  <c:v>2841100.5630270001</c:v>
                </c:pt>
                <c:pt idx="290">
                  <c:v>2850692.2974409997</c:v>
                </c:pt>
                <c:pt idx="291">
                  <c:v>2860281.7918860014</c:v>
                </c:pt>
                <c:pt idx="292">
                  <c:v>2869869.0432980014</c:v>
                </c:pt>
                <c:pt idx="293">
                  <c:v>2879454.0486280001</c:v>
                </c:pt>
                <c:pt idx="294">
                  <c:v>2889036.8048479985</c:v>
                </c:pt>
                <c:pt idx="295">
                  <c:v>2898617.3089429978</c:v>
                </c:pt>
                <c:pt idx="296">
                  <c:v>2908195.5579169998</c:v>
                </c:pt>
                <c:pt idx="297">
                  <c:v>2917771.5487919999</c:v>
                </c:pt>
                <c:pt idx="298">
                  <c:v>2927345.2786039985</c:v>
                </c:pt>
                <c:pt idx="299">
                  <c:v>2936916.744407</c:v>
                </c:pt>
                <c:pt idx="300">
                  <c:v>2946485.9432720002</c:v>
                </c:pt>
                <c:pt idx="301">
                  <c:v>2956052.8722859984</c:v>
                </c:pt>
                <c:pt idx="302">
                  <c:v>2965617.5285519985</c:v>
                </c:pt>
                <c:pt idx="303">
                  <c:v>2975179.90919</c:v>
                </c:pt>
                <c:pt idx="304">
                  <c:v>2984740.0113349999</c:v>
                </c:pt>
                <c:pt idx="305">
                  <c:v>2994297.8321389984</c:v>
                </c:pt>
                <c:pt idx="306">
                  <c:v>3003853.3687709998</c:v>
                </c:pt>
                <c:pt idx="307">
                  <c:v>3013406.6184139983</c:v>
                </c:pt>
                <c:pt idx="308">
                  <c:v>3022957.5782689997</c:v>
                </c:pt>
                <c:pt idx="309">
                  <c:v>3032506.2455489999</c:v>
                </c:pt>
                <c:pt idx="310">
                  <c:v>3042052.6174880001</c:v>
                </c:pt>
                <c:pt idx="311">
                  <c:v>3051596.6913319998</c:v>
                </c:pt>
                <c:pt idx="312">
                  <c:v>3061138.464342</c:v>
                </c:pt>
                <c:pt idx="313">
                  <c:v>3070677.9337980002</c:v>
                </c:pt>
                <c:pt idx="314">
                  <c:v>3080215.096992</c:v>
                </c:pt>
                <c:pt idx="315">
                  <c:v>3089749.9512319998</c:v>
                </c:pt>
                <c:pt idx="316">
                  <c:v>3099282.4938429985</c:v>
                </c:pt>
                <c:pt idx="317">
                  <c:v>3108812.7221629997</c:v>
                </c:pt>
                <c:pt idx="318">
                  <c:v>3118340.6335459985</c:v>
                </c:pt>
                <c:pt idx="319">
                  <c:v>3127866.2253609998</c:v>
                </c:pt>
                <c:pt idx="320">
                  <c:v>3137389.4949920001</c:v>
                </c:pt>
                <c:pt idx="321">
                  <c:v>3146910.4398369999</c:v>
                </c:pt>
                <c:pt idx="322">
                  <c:v>3156429.0573089998</c:v>
                </c:pt>
                <c:pt idx="323">
                  <c:v>3165945.3448370001</c:v>
                </c:pt>
                <c:pt idx="324">
                  <c:v>3175459.2998620002</c:v>
                </c:pt>
                <c:pt idx="325">
                  <c:v>3184970.9198429985</c:v>
                </c:pt>
                <c:pt idx="326">
                  <c:v>3194480.2022489998</c:v>
                </c:pt>
                <c:pt idx="327">
                  <c:v>3203987.1445680014</c:v>
                </c:pt>
                <c:pt idx="328">
                  <c:v>3213491.7442990015</c:v>
                </c:pt>
                <c:pt idx="329">
                  <c:v>3222993.9989569983</c:v>
                </c:pt>
                <c:pt idx="330">
                  <c:v>3232493.9060689998</c:v>
                </c:pt>
                <c:pt idx="331">
                  <c:v>3241991.4631779986</c:v>
                </c:pt>
                <c:pt idx="332">
                  <c:v>3251486.6678419998</c:v>
                </c:pt>
                <c:pt idx="333">
                  <c:v>3260979.5176289999</c:v>
                </c:pt>
                <c:pt idx="334">
                  <c:v>3270470.0101249986</c:v>
                </c:pt>
                <c:pt idx="335">
                  <c:v>3279958.1429260001</c:v>
                </c:pt>
                <c:pt idx="336">
                  <c:v>3289443.9136459976</c:v>
                </c:pt>
                <c:pt idx="337">
                  <c:v>3298927.3199079982</c:v>
                </c:pt>
                <c:pt idx="338">
                  <c:v>3308408.3593529984</c:v>
                </c:pt>
                <c:pt idx="339">
                  <c:v>3317887.029631</c:v>
                </c:pt>
                <c:pt idx="340">
                  <c:v>3327363.3284099982</c:v>
                </c:pt>
                <c:pt idx="341">
                  <c:v>3336837.2533669998</c:v>
                </c:pt>
                <c:pt idx="342">
                  <c:v>3346308.8021949986</c:v>
                </c:pt>
                <c:pt idx="343">
                  <c:v>3355777.9725999986</c:v>
                </c:pt>
                <c:pt idx="344">
                  <c:v>3365244.7623000001</c:v>
                </c:pt>
                <c:pt idx="345">
                  <c:v>3374709.1690270002</c:v>
                </c:pt>
                <c:pt idx="346">
                  <c:v>3384171.190525</c:v>
                </c:pt>
                <c:pt idx="347">
                  <c:v>3393630.8245529998</c:v>
                </c:pt>
                <c:pt idx="348">
                  <c:v>3403088.0688809999</c:v>
                </c:pt>
                <c:pt idx="349">
                  <c:v>3412542.9212910002</c:v>
                </c:pt>
                <c:pt idx="350">
                  <c:v>3421995.3795809997</c:v>
                </c:pt>
                <c:pt idx="351">
                  <c:v>3431445.4415580002</c:v>
                </c:pt>
                <c:pt idx="352">
                  <c:v>3440893.1050439985</c:v>
                </c:pt>
                <c:pt idx="353">
                  <c:v>3450338.367873</c:v>
                </c:pt>
                <c:pt idx="354">
                  <c:v>3459781.2278910014</c:v>
                </c:pt>
                <c:pt idx="355">
                  <c:v>3469221.6829569987</c:v>
                </c:pt>
                <c:pt idx="356">
                  <c:v>3478659.7309409985</c:v>
                </c:pt>
                <c:pt idx="357">
                  <c:v>3488095.3697279999</c:v>
                </c:pt>
                <c:pt idx="358">
                  <c:v>3497528.5972119998</c:v>
                </c:pt>
                <c:pt idx="359">
                  <c:v>3506959.4113009986</c:v>
                </c:pt>
                <c:pt idx="360">
                  <c:v>3516387.8099149987</c:v>
                </c:pt>
                <c:pt idx="361">
                  <c:v>3525813.7909860001</c:v>
                </c:pt>
                <c:pt idx="362">
                  <c:v>3535237.3524569971</c:v>
                </c:pt>
                <c:pt idx="363">
                  <c:v>3544658.4922849997</c:v>
                </c:pt>
                <c:pt idx="364">
                  <c:v>3554077.2084360002</c:v>
                </c:pt>
                <c:pt idx="365">
                  <c:v>3563493.4988899985</c:v>
                </c:pt>
                <c:pt idx="366">
                  <c:v>3572907.3616379998</c:v>
                </c:pt>
                <c:pt idx="367">
                  <c:v>3582318.7946819998</c:v>
                </c:pt>
                <c:pt idx="368">
                  <c:v>3591727.7960370001</c:v>
                </c:pt>
                <c:pt idx="369">
                  <c:v>3601134.3637290001</c:v>
                </c:pt>
                <c:pt idx="370">
                  <c:v>3610538.4957940001</c:v>
                </c:pt>
                <c:pt idx="371">
                  <c:v>3619940.1902820002</c:v>
                </c:pt>
                <c:pt idx="372">
                  <c:v>3629339.4452529997</c:v>
                </c:pt>
                <c:pt idx="373">
                  <c:v>3638736.258777</c:v>
                </c:pt>
                <c:pt idx="374">
                  <c:v>3648130.6289380002</c:v>
                </c:pt>
                <c:pt idx="375">
                  <c:v>3657522.5538300001</c:v>
                </c:pt>
                <c:pt idx="376">
                  <c:v>3666912.0315569998</c:v>
                </c:pt>
                <c:pt idx="377">
                  <c:v>3676299.0602350002</c:v>
                </c:pt>
                <c:pt idx="378">
                  <c:v>3685683.637991</c:v>
                </c:pt>
                <c:pt idx="379">
                  <c:v>3695065.762964</c:v>
                </c:pt>
                <c:pt idx="380">
                  <c:v>3704445.4333029985</c:v>
                </c:pt>
                <c:pt idx="381">
                  <c:v>3713822.6471660002</c:v>
                </c:pt>
                <c:pt idx="382">
                  <c:v>3723197.4027249999</c:v>
                </c:pt>
                <c:pt idx="383">
                  <c:v>3732569.6981599983</c:v>
                </c:pt>
                <c:pt idx="384">
                  <c:v>3741939.5316649997</c:v>
                </c:pt>
                <c:pt idx="385">
                  <c:v>3751306.9014409985</c:v>
                </c:pt>
                <c:pt idx="386">
                  <c:v>3760671.8057019985</c:v>
                </c:pt>
                <c:pt idx="387">
                  <c:v>3770034.2426720001</c:v>
                </c:pt>
                <c:pt idx="388">
                  <c:v>3779394.2105840002</c:v>
                </c:pt>
                <c:pt idx="389">
                  <c:v>3788751.7076830002</c:v>
                </c:pt>
                <c:pt idx="390">
                  <c:v>3798106.7322249999</c:v>
                </c:pt>
                <c:pt idx="391">
                  <c:v>3807459.282474</c:v>
                </c:pt>
                <c:pt idx="392">
                  <c:v>3816809.3567069997</c:v>
                </c:pt>
                <c:pt idx="393">
                  <c:v>3826156.9532079985</c:v>
                </c:pt>
                <c:pt idx="394">
                  <c:v>3835502.0702740001</c:v>
                </c:pt>
                <c:pt idx="395">
                  <c:v>3844844.7062110002</c:v>
                </c:pt>
                <c:pt idx="396">
                  <c:v>3854184.8593349997</c:v>
                </c:pt>
                <c:pt idx="397">
                  <c:v>3863522.5279720002</c:v>
                </c:pt>
                <c:pt idx="398">
                  <c:v>3872857.7104589986</c:v>
                </c:pt>
                <c:pt idx="399">
                  <c:v>3882190.4051399985</c:v>
                </c:pt>
                <c:pt idx="400">
                  <c:v>3891520.6103719985</c:v>
                </c:pt>
                <c:pt idx="401">
                  <c:v>3900848.3245199998</c:v>
                </c:pt>
                <c:pt idx="402">
                  <c:v>3910173.5459599984</c:v>
                </c:pt>
                <c:pt idx="403">
                  <c:v>3919496.2730769999</c:v>
                </c:pt>
                <c:pt idx="404">
                  <c:v>3928816.5042659999</c:v>
                </c:pt>
                <c:pt idx="405">
                  <c:v>3938134.2379310001</c:v>
                </c:pt>
                <c:pt idx="406">
                  <c:v>3947449.4724849984</c:v>
                </c:pt>
                <c:pt idx="407">
                  <c:v>3956762.2063520001</c:v>
                </c:pt>
                <c:pt idx="408">
                  <c:v>3966072.4379649987</c:v>
                </c:pt>
                <c:pt idx="409">
                  <c:v>3975380.1657670001</c:v>
                </c:pt>
                <c:pt idx="410">
                  <c:v>3984685.388208</c:v>
                </c:pt>
                <c:pt idx="411">
                  <c:v>3993988.1037499998</c:v>
                </c:pt>
                <c:pt idx="412">
                  <c:v>4003288.3108629985</c:v>
                </c:pt>
                <c:pt idx="413">
                  <c:v>4012586.0080269999</c:v>
                </c:pt>
                <c:pt idx="414">
                  <c:v>4021881.1937290002</c:v>
                </c:pt>
                <c:pt idx="415">
                  <c:v>4031173.8664689986</c:v>
                </c:pt>
                <c:pt idx="416">
                  <c:v>4040464.0247519999</c:v>
                </c:pt>
                <c:pt idx="417">
                  <c:v>4049751.6670940015</c:v>
                </c:pt>
                <c:pt idx="418">
                  <c:v>4059036.7920209998</c:v>
                </c:pt>
                <c:pt idx="419">
                  <c:v>4068319.3980659982</c:v>
                </c:pt>
                <c:pt idx="420">
                  <c:v>4077599.4837719998</c:v>
                </c:pt>
                <c:pt idx="421">
                  <c:v>4086877.0476899999</c:v>
                </c:pt>
                <c:pt idx="422">
                  <c:v>4096152.0883820001</c:v>
                </c:pt>
                <c:pt idx="423">
                  <c:v>4105424.604415</c:v>
                </c:pt>
                <c:pt idx="424">
                  <c:v>4114694.5943689998</c:v>
                </c:pt>
                <c:pt idx="425">
                  <c:v>4123962.0568289999</c:v>
                </c:pt>
                <c:pt idx="426">
                  <c:v>4133226.9903909997</c:v>
                </c:pt>
                <c:pt idx="427">
                  <c:v>4142489.3936579977</c:v>
                </c:pt>
                <c:pt idx="428">
                  <c:v>4151749.2652440001</c:v>
                </c:pt>
                <c:pt idx="429">
                  <c:v>4161006.6037679999</c:v>
                </c:pt>
                <c:pt idx="430">
                  <c:v>4170261.4078609999</c:v>
                </c:pt>
                <c:pt idx="431">
                  <c:v>4179513.6761599984</c:v>
                </c:pt>
                <c:pt idx="432">
                  <c:v>4188763.4073109999</c:v>
                </c:pt>
                <c:pt idx="433">
                  <c:v>4198010.5999690024</c:v>
                </c:pt>
                <c:pt idx="434">
                  <c:v>4207255.2527960008</c:v>
                </c:pt>
                <c:pt idx="435">
                  <c:v>4216497.3644639999</c:v>
                </c:pt>
                <c:pt idx="436">
                  <c:v>4225736.9336520005</c:v>
                </c:pt>
                <c:pt idx="437">
                  <c:v>4234973.9590480002</c:v>
                </c:pt>
                <c:pt idx="438">
                  <c:v>4244208.4393460024</c:v>
                </c:pt>
                <c:pt idx="439">
                  <c:v>4253440.3732509995</c:v>
                </c:pt>
                <c:pt idx="440">
                  <c:v>4262669.7594750002</c:v>
                </c:pt>
                <c:pt idx="441">
                  <c:v>4271896.5967369974</c:v>
                </c:pt>
                <c:pt idx="442">
                  <c:v>4281120.8837639997</c:v>
                </c:pt>
                <c:pt idx="443">
                  <c:v>4290342.6192939971</c:v>
                </c:pt>
                <c:pt idx="444">
                  <c:v>4299561.8020690028</c:v>
                </c:pt>
                <c:pt idx="445">
                  <c:v>4308778.4308400014</c:v>
                </c:pt>
                <c:pt idx="446">
                  <c:v>4317992.5043680025</c:v>
                </c:pt>
                <c:pt idx="447">
                  <c:v>4327204.0214179996</c:v>
                </c:pt>
                <c:pt idx="448">
                  <c:v>4336412.9807670014</c:v>
                </c:pt>
                <c:pt idx="449">
                  <c:v>4345619.3811950004</c:v>
                </c:pt>
                <c:pt idx="450">
                  <c:v>4354823.2214940004</c:v>
                </c:pt>
                <c:pt idx="451">
                  <c:v>4364024.5004610028</c:v>
                </c:pt>
                <c:pt idx="452">
                  <c:v>4373223.2169020008</c:v>
                </c:pt>
                <c:pt idx="453">
                  <c:v>4382419.3696289985</c:v>
                </c:pt>
                <c:pt idx="454">
                  <c:v>4391612.9574630028</c:v>
                </c:pt>
                <c:pt idx="455">
                  <c:v>4400803.9792319993</c:v>
                </c:pt>
                <c:pt idx="456">
                  <c:v>4409992.43377</c:v>
                </c:pt>
                <c:pt idx="457">
                  <c:v>4419178.3199219992</c:v>
                </c:pt>
                <c:pt idx="458">
                  <c:v>4428361.6365359994</c:v>
                </c:pt>
                <c:pt idx="459">
                  <c:v>4437542.3824710026</c:v>
                </c:pt>
                <c:pt idx="460">
                  <c:v>4446720.5565900002</c:v>
                </c:pt>
                <c:pt idx="461">
                  <c:v>4455896.1577669997</c:v>
                </c:pt>
                <c:pt idx="462">
                  <c:v>4465069.1848799996</c:v>
                </c:pt>
                <c:pt idx="463">
                  <c:v>4474239.6368149985</c:v>
                </c:pt>
                <c:pt idx="464">
                  <c:v>4483407.5124660004</c:v>
                </c:pt>
                <c:pt idx="465">
                  <c:v>4492572.8107339973</c:v>
                </c:pt>
                <c:pt idx="466">
                  <c:v>4501735.5305270003</c:v>
                </c:pt>
                <c:pt idx="467">
                  <c:v>4510895.6707579996</c:v>
                </c:pt>
                <c:pt idx="468">
                  <c:v>4520053.2303510029</c:v>
                </c:pt>
                <c:pt idx="469">
                  <c:v>4529208.2082329998</c:v>
                </c:pt>
                <c:pt idx="470">
                  <c:v>4538360.6033399999</c:v>
                </c:pt>
                <c:pt idx="471">
                  <c:v>4547510.4146149997</c:v>
                </c:pt>
                <c:pt idx="472">
                  <c:v>4556657.6410079999</c:v>
                </c:pt>
                <c:pt idx="473">
                  <c:v>4565802.2814740026</c:v>
                </c:pt>
                <c:pt idx="474">
                  <c:v>4574944.334977</c:v>
                </c:pt>
                <c:pt idx="475">
                  <c:v>4584083.8004859993</c:v>
                </c:pt>
                <c:pt idx="476">
                  <c:v>4593220.6769780004</c:v>
                </c:pt>
                <c:pt idx="477">
                  <c:v>4602354.9634369975</c:v>
                </c:pt>
                <c:pt idx="478">
                  <c:v>4611486.6588519998</c:v>
                </c:pt>
                <c:pt idx="479">
                  <c:v>4620615.7622210002</c:v>
                </c:pt>
                <c:pt idx="480">
                  <c:v>4629742.2725450043</c:v>
                </c:pt>
                <c:pt idx="481">
                  <c:v>4638866.1888349997</c:v>
                </c:pt>
                <c:pt idx="482">
                  <c:v>4647987.5101079997</c:v>
                </c:pt>
                <c:pt idx="483">
                  <c:v>4657106.235386</c:v>
                </c:pt>
                <c:pt idx="484">
                  <c:v>4666222.3636979973</c:v>
                </c:pt>
                <c:pt idx="485">
                  <c:v>4675335.8940799991</c:v>
                </c:pt>
                <c:pt idx="486">
                  <c:v>4684446.8255749997</c:v>
                </c:pt>
                <c:pt idx="487">
                  <c:v>4693555.1572299991</c:v>
                </c:pt>
                <c:pt idx="488">
                  <c:v>4702660.8881010003</c:v>
                </c:pt>
                <c:pt idx="489">
                  <c:v>4711764.017248</c:v>
                </c:pt>
                <c:pt idx="490">
                  <c:v>4720864.5437399996</c:v>
                </c:pt>
                <c:pt idx="491">
                  <c:v>4729962.4666500008</c:v>
                </c:pt>
                <c:pt idx="492">
                  <c:v>4739057.7850590004</c:v>
                </c:pt>
                <c:pt idx="493">
                  <c:v>4748150.4980510026</c:v>
                </c:pt>
                <c:pt idx="494">
                  <c:v>4757240.6047199974</c:v>
                </c:pt>
                <c:pt idx="495">
                  <c:v>4766328.1041629985</c:v>
                </c:pt>
                <c:pt idx="496">
                  <c:v>4775412.9954860006</c:v>
                </c:pt>
                <c:pt idx="497">
                  <c:v>4784495.2778000003</c:v>
                </c:pt>
                <c:pt idx="498">
                  <c:v>4793574.95022</c:v>
                </c:pt>
                <c:pt idx="499">
                  <c:v>4802652.0118690003</c:v>
                </c:pt>
                <c:pt idx="500">
                  <c:v>4811726.4618769996</c:v>
                </c:pt>
                <c:pt idx="501">
                  <c:v>4820798.299377</c:v>
                </c:pt>
                <c:pt idx="502">
                  <c:v>4829867.5235099997</c:v>
                </c:pt>
                <c:pt idx="503">
                  <c:v>4838934.1334229996</c:v>
                </c:pt>
                <c:pt idx="504">
                  <c:v>4847998.128269</c:v>
                </c:pt>
                <c:pt idx="505">
                  <c:v>4857059.5072039999</c:v>
                </c:pt>
                <c:pt idx="506">
                  <c:v>4866118.2693940001</c:v>
                </c:pt>
                <c:pt idx="507">
                  <c:v>4875174.4140069997</c:v>
                </c:pt>
                <c:pt idx="508">
                  <c:v>4884227.9402200002</c:v>
                </c:pt>
                <c:pt idx="509">
                  <c:v>4893278.8472129973</c:v>
                </c:pt>
                <c:pt idx="510">
                  <c:v>4902327.1341739995</c:v>
                </c:pt>
                <c:pt idx="511">
                  <c:v>4911372.8002939997</c:v>
                </c:pt>
                <c:pt idx="512">
                  <c:v>4920415.8447739985</c:v>
                </c:pt>
                <c:pt idx="513">
                  <c:v>4929456.2668149974</c:v>
                </c:pt>
                <c:pt idx="514">
                  <c:v>4938494.0656269975</c:v>
                </c:pt>
                <c:pt idx="515">
                  <c:v>4947529.2404270004</c:v>
                </c:pt>
                <c:pt idx="516">
                  <c:v>4956561.7904329998</c:v>
                </c:pt>
                <c:pt idx="517">
                  <c:v>4965591.7148729973</c:v>
                </c:pt>
                <c:pt idx="518">
                  <c:v>4974619.0129770003</c:v>
                </c:pt>
                <c:pt idx="519">
                  <c:v>4983643.6839819998</c:v>
                </c:pt>
                <c:pt idx="520">
                  <c:v>4992665.7271319991</c:v>
                </c:pt>
                <c:pt idx="521">
                  <c:v>5001685.1416729996</c:v>
                </c:pt>
                <c:pt idx="522">
                  <c:v>5010701.9268589998</c:v>
                </c:pt>
                <c:pt idx="523">
                  <c:v>5019716.0819480028</c:v>
                </c:pt>
                <c:pt idx="524">
                  <c:v>5028727.6062039975</c:v>
                </c:pt>
                <c:pt idx="525">
                  <c:v>5037736.4988970002</c:v>
                </c:pt>
                <c:pt idx="526">
                  <c:v>5046742.7593</c:v>
                </c:pt>
                <c:pt idx="527">
                  <c:v>5055746.3866940001</c:v>
                </c:pt>
                <c:pt idx="528">
                  <c:v>5064747.3803620003</c:v>
                </c:pt>
                <c:pt idx="529">
                  <c:v>5073745.7395960009</c:v>
                </c:pt>
                <c:pt idx="530">
                  <c:v>5082741.4636899997</c:v>
                </c:pt>
                <c:pt idx="531">
                  <c:v>5091734.5519450027</c:v>
                </c:pt>
                <c:pt idx="532">
                  <c:v>5100725.0036650002</c:v>
                </c:pt>
                <c:pt idx="533">
                  <c:v>5109712.8181620007</c:v>
                </c:pt>
                <c:pt idx="534">
                  <c:v>5118697.9947519992</c:v>
                </c:pt>
                <c:pt idx="535">
                  <c:v>5127680.5327540003</c:v>
                </c:pt>
                <c:pt idx="536">
                  <c:v>5136660.4314950043</c:v>
                </c:pt>
                <c:pt idx="537">
                  <c:v>5145637.6903050002</c:v>
                </c:pt>
                <c:pt idx="538">
                  <c:v>5154612.3085200004</c:v>
                </c:pt>
                <c:pt idx="539">
                  <c:v>5163584.2854800001</c:v>
                </c:pt>
                <c:pt idx="540">
                  <c:v>5172553.6205309974</c:v>
                </c:pt>
                <c:pt idx="541">
                  <c:v>5181520.3130229972</c:v>
                </c:pt>
                <c:pt idx="542">
                  <c:v>5190484.362311</c:v>
                </c:pt>
                <c:pt idx="543">
                  <c:v>5199445.7677559992</c:v>
                </c:pt>
                <c:pt idx="544">
                  <c:v>5208404.5287229996</c:v>
                </c:pt>
                <c:pt idx="545">
                  <c:v>5217360.6445809985</c:v>
                </c:pt>
                <c:pt idx="546">
                  <c:v>5226314.114703997</c:v>
                </c:pt>
                <c:pt idx="547">
                  <c:v>5235264.938473003</c:v>
                </c:pt>
                <c:pt idx="548">
                  <c:v>5244213.115269999</c:v>
                </c:pt>
                <c:pt idx="549">
                  <c:v>5253158.6444849996</c:v>
                </c:pt>
                <c:pt idx="550">
                  <c:v>5262101.5255109975</c:v>
                </c:pt>
                <c:pt idx="551">
                  <c:v>5271041.7577460008</c:v>
                </c:pt>
                <c:pt idx="552">
                  <c:v>5279979.3405929999</c:v>
                </c:pt>
                <c:pt idx="553">
                  <c:v>5288914.2734590014</c:v>
                </c:pt>
                <c:pt idx="554">
                  <c:v>5297846.5557559999</c:v>
                </c:pt>
                <c:pt idx="555">
                  <c:v>5306776.1869010003</c:v>
                </c:pt>
                <c:pt idx="556">
                  <c:v>5315703.1663139975</c:v>
                </c:pt>
                <c:pt idx="557">
                  <c:v>5324627.4934200002</c:v>
                </c:pt>
                <c:pt idx="558">
                  <c:v>5333549.1676509995</c:v>
                </c:pt>
                <c:pt idx="559">
                  <c:v>5342468.1884410027</c:v>
                </c:pt>
                <c:pt idx="560">
                  <c:v>5351384.5552279996</c:v>
                </c:pt>
                <c:pt idx="561">
                  <c:v>5360298.2674560007</c:v>
                </c:pt>
                <c:pt idx="562">
                  <c:v>5369209.3245729972</c:v>
                </c:pt>
                <c:pt idx="563">
                  <c:v>5378117.7260309998</c:v>
                </c:pt>
                <c:pt idx="564">
                  <c:v>5387023.471287</c:v>
                </c:pt>
                <c:pt idx="565">
                  <c:v>5395926.5598019985</c:v>
                </c:pt>
                <c:pt idx="566">
                  <c:v>5404826.9910410028</c:v>
                </c:pt>
                <c:pt idx="567">
                  <c:v>5413724.7644729996</c:v>
                </c:pt>
                <c:pt idx="568">
                  <c:v>5422619.8795729997</c:v>
                </c:pt>
                <c:pt idx="569">
                  <c:v>5431512.3358199997</c:v>
                </c:pt>
                <c:pt idx="570">
                  <c:v>5440402.1326940004</c:v>
                </c:pt>
                <c:pt idx="571">
                  <c:v>5449289.2696829969</c:v>
                </c:pt>
                <c:pt idx="572">
                  <c:v>5458173.7462790003</c:v>
                </c:pt>
                <c:pt idx="573">
                  <c:v>5467055.5619750004</c:v>
                </c:pt>
                <c:pt idx="574">
                  <c:v>5475934.7162719993</c:v>
                </c:pt>
                <c:pt idx="575">
                  <c:v>5484811.2086720001</c:v>
                </c:pt>
                <c:pt idx="576">
                  <c:v>5493685.0386840003</c:v>
                </c:pt>
                <c:pt idx="577">
                  <c:v>5502556.2058179975</c:v>
                </c:pt>
                <c:pt idx="578">
                  <c:v>5511424.7095910003</c:v>
                </c:pt>
                <c:pt idx="579">
                  <c:v>5520290.5495219994</c:v>
                </c:pt>
                <c:pt idx="580">
                  <c:v>5529153.7251349995</c:v>
                </c:pt>
                <c:pt idx="581">
                  <c:v>5538014.2359580025</c:v>
                </c:pt>
                <c:pt idx="582">
                  <c:v>5546872.0815230003</c:v>
                </c:pt>
                <c:pt idx="583">
                  <c:v>5555727.2613660004</c:v>
                </c:pt>
                <c:pt idx="584">
                  <c:v>5564579.7750270003</c:v>
                </c:pt>
                <c:pt idx="585">
                  <c:v>5573429.6220490001</c:v>
                </c:pt>
                <c:pt idx="586">
                  <c:v>5582276.80198</c:v>
                </c:pt>
                <c:pt idx="587">
                  <c:v>5591121.3143719994</c:v>
                </c:pt>
                <c:pt idx="588">
                  <c:v>5599963.1587809995</c:v>
                </c:pt>
                <c:pt idx="589">
                  <c:v>5608802.3347650003</c:v>
                </c:pt>
                <c:pt idx="590">
                  <c:v>5617638.8418879975</c:v>
                </c:pt>
                <c:pt idx="591">
                  <c:v>5626472.6797169968</c:v>
                </c:pt>
                <c:pt idx="592">
                  <c:v>5635303.8478229996</c:v>
                </c:pt>
                <c:pt idx="593">
                  <c:v>5644132.3457809985</c:v>
                </c:pt>
                <c:pt idx="594">
                  <c:v>5652958.1731690001</c:v>
                </c:pt>
                <c:pt idx="595">
                  <c:v>5661781.3295689998</c:v>
                </c:pt>
                <c:pt idx="596">
                  <c:v>5670601.8145679999</c:v>
                </c:pt>
                <c:pt idx="597">
                  <c:v>5679419.6277559996</c:v>
                </c:pt>
                <c:pt idx="598">
                  <c:v>5688234.7687250003</c:v>
                </c:pt>
                <c:pt idx="599">
                  <c:v>5697047.2370730024</c:v>
                </c:pt>
                <c:pt idx="600">
                  <c:v>5705857.0324010029</c:v>
                </c:pt>
                <c:pt idx="601">
                  <c:v>5714664.1543129971</c:v>
                </c:pt>
                <c:pt idx="602">
                  <c:v>5723468.6024169996</c:v>
                </c:pt>
                <c:pt idx="603">
                  <c:v>5732270.3763250029</c:v>
                </c:pt>
                <c:pt idx="604">
                  <c:v>5741069.4756530002</c:v>
                </c:pt>
                <c:pt idx="605">
                  <c:v>5749865.9000190003</c:v>
                </c:pt>
                <c:pt idx="606">
                  <c:v>5758659.6490459992</c:v>
                </c:pt>
                <c:pt idx="607">
                  <c:v>5767450.7223590026</c:v>
                </c:pt>
                <c:pt idx="608">
                  <c:v>5776239.1195889972</c:v>
                </c:pt>
                <c:pt idx="609">
                  <c:v>5785024.8403690029</c:v>
                </c:pt>
                <c:pt idx="610">
                  <c:v>5793807.8843339998</c:v>
                </c:pt>
                <c:pt idx="611">
                  <c:v>5802588.2511260007</c:v>
                </c:pt>
                <c:pt idx="612">
                  <c:v>5811365.9403870003</c:v>
                </c:pt>
                <c:pt idx="613">
                  <c:v>5820140.9517660001</c:v>
                </c:pt>
                <c:pt idx="614">
                  <c:v>5828913.2849110002</c:v>
                </c:pt>
                <c:pt idx="615">
                  <c:v>5837682.9394770004</c:v>
                </c:pt>
                <c:pt idx="616">
                  <c:v>5846449.9151210003</c:v>
                </c:pt>
                <c:pt idx="617">
                  <c:v>5855214.2115050014</c:v>
                </c:pt>
                <c:pt idx="618">
                  <c:v>5863975.8282909999</c:v>
                </c:pt>
                <c:pt idx="619">
                  <c:v>5872734.7651469996</c:v>
                </c:pt>
                <c:pt idx="620">
                  <c:v>5881491.0217439998</c:v>
                </c:pt>
                <c:pt idx="621">
                  <c:v>5890244.597755</c:v>
                </c:pt>
                <c:pt idx="622">
                  <c:v>5898995.4928590003</c:v>
                </c:pt>
                <c:pt idx="623">
                  <c:v>5907743.7067359993</c:v>
                </c:pt>
                <c:pt idx="624">
                  <c:v>5916489.2390680024</c:v>
                </c:pt>
                <c:pt idx="625">
                  <c:v>5925232.0895450003</c:v>
                </c:pt>
                <c:pt idx="626">
                  <c:v>5933972.257855</c:v>
                </c:pt>
                <c:pt idx="627">
                  <c:v>5942709.7436929997</c:v>
                </c:pt>
                <c:pt idx="628">
                  <c:v>5951444.5467559993</c:v>
                </c:pt>
                <c:pt idx="629">
                  <c:v>5960176.6667419998</c:v>
                </c:pt>
                <c:pt idx="630">
                  <c:v>5968906.1033559991</c:v>
                </c:pt>
                <c:pt idx="631">
                  <c:v>5977632.8563029999</c:v>
                </c:pt>
                <c:pt idx="632">
                  <c:v>5986356.9252929995</c:v>
                </c:pt>
                <c:pt idx="633">
                  <c:v>5995078.3100389997</c:v>
                </c:pt>
                <c:pt idx="634">
                  <c:v>6003797.0102559999</c:v>
                </c:pt>
                <c:pt idx="635">
                  <c:v>6012513.0256639998</c:v>
                </c:pt>
                <c:pt idx="636">
                  <c:v>6021226.3559829975</c:v>
                </c:pt>
                <c:pt idx="637">
                  <c:v>6029937.0009390004</c:v>
                </c:pt>
                <c:pt idx="638">
                  <c:v>6038644.9602600001</c:v>
                </c:pt>
                <c:pt idx="639">
                  <c:v>6047350.2336760005</c:v>
                </c:pt>
                <c:pt idx="640">
                  <c:v>6056052.8209229996</c:v>
                </c:pt>
                <c:pt idx="641">
                  <c:v>6064752.7217359999</c:v>
                </c:pt>
                <c:pt idx="642">
                  <c:v>6073449.9358569998</c:v>
                </c:pt>
                <c:pt idx="643">
                  <c:v>6082144.4630269995</c:v>
                </c:pt>
                <c:pt idx="644">
                  <c:v>6090836.3029940026</c:v>
                </c:pt>
                <c:pt idx="645">
                  <c:v>6099525.4555050004</c:v>
                </c:pt>
                <c:pt idx="646">
                  <c:v>6108211.920314</c:v>
                </c:pt>
                <c:pt idx="647">
                  <c:v>6116895.6971739996</c:v>
                </c:pt>
                <c:pt idx="648">
                  <c:v>6125576.7858429998</c:v>
                </c:pt>
                <c:pt idx="649">
                  <c:v>6134255.1860829974</c:v>
                </c:pt>
                <c:pt idx="650">
                  <c:v>6142930.8976559993</c:v>
                </c:pt>
                <c:pt idx="651">
                  <c:v>6151603.9203280024</c:v>
                </c:pt>
                <c:pt idx="652">
                  <c:v>6160274.2538699992</c:v>
                </c:pt>
                <c:pt idx="653">
                  <c:v>6168941.8980529997</c:v>
                </c:pt>
                <c:pt idx="654">
                  <c:v>6177606.8526519993</c:v>
                </c:pt>
                <c:pt idx="655">
                  <c:v>6186269.1174450004</c:v>
                </c:pt>
                <c:pt idx="656">
                  <c:v>6194928.6922119996</c:v>
                </c:pt>
                <c:pt idx="657">
                  <c:v>6203585.5767359994</c:v>
                </c:pt>
                <c:pt idx="658">
                  <c:v>6212239.7708040001</c:v>
                </c:pt>
                <c:pt idx="659">
                  <c:v>6220891.2742039999</c:v>
                </c:pt>
                <c:pt idx="660">
                  <c:v>6229540.0867280001</c:v>
                </c:pt>
                <c:pt idx="661">
                  <c:v>6238186.2081700014</c:v>
                </c:pt>
                <c:pt idx="662">
                  <c:v>6246829.6383270025</c:v>
                </c:pt>
                <c:pt idx="663">
                  <c:v>6255470.3769990029</c:v>
                </c:pt>
                <c:pt idx="664">
                  <c:v>6264108.4239879996</c:v>
                </c:pt>
                <c:pt idx="665">
                  <c:v>6272743.7790990025</c:v>
                </c:pt>
                <c:pt idx="666">
                  <c:v>6281376.4421400027</c:v>
                </c:pt>
                <c:pt idx="667">
                  <c:v>6290006.4129210031</c:v>
                </c:pt>
                <c:pt idx="668">
                  <c:v>6298633.6912559997</c:v>
                </c:pt>
                <c:pt idx="669">
                  <c:v>6307258.2769600032</c:v>
                </c:pt>
                <c:pt idx="670">
                  <c:v>6315880.1698509967</c:v>
                </c:pt>
                <c:pt idx="671">
                  <c:v>6324499.3697499996</c:v>
                </c:pt>
                <c:pt idx="672">
                  <c:v>6333115.8764810003</c:v>
                </c:pt>
                <c:pt idx="673">
                  <c:v>6341729.6898689996</c:v>
                </c:pt>
                <c:pt idx="674">
                  <c:v>6350340.8097429974</c:v>
                </c:pt>
                <c:pt idx="675">
                  <c:v>6358949.2359340014</c:v>
                </c:pt>
                <c:pt idx="676">
                  <c:v>6367554.9682769999</c:v>
                </c:pt>
                <c:pt idx="677">
                  <c:v>6376158.0066060005</c:v>
                </c:pt>
                <c:pt idx="678">
                  <c:v>6384758.3507610001</c:v>
                </c:pt>
                <c:pt idx="679">
                  <c:v>6393356.0005839998</c:v>
                </c:pt>
                <c:pt idx="680">
                  <c:v>6401950.9559169998</c:v>
                </c:pt>
                <c:pt idx="681">
                  <c:v>6410543.2166059995</c:v>
                </c:pt>
                <c:pt idx="682">
                  <c:v>6419132.7825010028</c:v>
                </c:pt>
                <c:pt idx="683">
                  <c:v>6427719.6534529971</c:v>
                </c:pt>
                <c:pt idx="684">
                  <c:v>6436303.8293149974</c:v>
                </c:pt>
                <c:pt idx="685">
                  <c:v>6444885.3099429999</c:v>
                </c:pt>
                <c:pt idx="686">
                  <c:v>6453464.0951950001</c:v>
                </c:pt>
                <c:pt idx="687">
                  <c:v>6462040.1849319991</c:v>
                </c:pt>
                <c:pt idx="688">
                  <c:v>6470613.5790179996</c:v>
                </c:pt>
                <c:pt idx="689">
                  <c:v>6479184.2773170024</c:v>
                </c:pt>
                <c:pt idx="690">
                  <c:v>6487752.2796980003</c:v>
                </c:pt>
                <c:pt idx="691">
                  <c:v>6496317.5860319994</c:v>
                </c:pt>
                <c:pt idx="692">
                  <c:v>6504880.1961889975</c:v>
                </c:pt>
                <c:pt idx="693">
                  <c:v>6513440.1100470005</c:v>
                </c:pt>
                <c:pt idx="694">
                  <c:v>6521997.3274809998</c:v>
                </c:pt>
                <c:pt idx="695">
                  <c:v>6530551.8483710028</c:v>
                </c:pt>
                <c:pt idx="696">
                  <c:v>6539103.6726000002</c:v>
                </c:pt>
                <c:pt idx="697">
                  <c:v>6547652.8000519993</c:v>
                </c:pt>
                <c:pt idx="698">
                  <c:v>6556199.2306120005</c:v>
                </c:pt>
                <c:pt idx="699">
                  <c:v>6564742.9641700005</c:v>
                </c:pt>
                <c:pt idx="700">
                  <c:v>6573284.0006159991</c:v>
                </c:pt>
                <c:pt idx="701">
                  <c:v>6581822.3398439996</c:v>
                </c:pt>
                <c:pt idx="702">
                  <c:v>6590357.9817500003</c:v>
                </c:pt>
                <c:pt idx="703">
                  <c:v>6598890.9262299994</c:v>
                </c:pt>
                <c:pt idx="704">
                  <c:v>6607421.1731849974</c:v>
                </c:pt>
                <c:pt idx="705">
                  <c:v>6615948.7225169996</c:v>
                </c:pt>
                <c:pt idx="706">
                  <c:v>6624473.5741300005</c:v>
                </c:pt>
                <c:pt idx="707">
                  <c:v>6632995.7279300001</c:v>
                </c:pt>
                <c:pt idx="708">
                  <c:v>6641515.1838269969</c:v>
                </c:pt>
                <c:pt idx="709">
                  <c:v>6650031.9417310003</c:v>
                </c:pt>
                <c:pt idx="710">
                  <c:v>6658546.0015540002</c:v>
                </c:pt>
                <c:pt idx="711">
                  <c:v>6667057.3632129934</c:v>
                </c:pt>
                <c:pt idx="712">
                  <c:v>6675566.0266229995</c:v>
                </c:pt>
                <c:pt idx="713">
                  <c:v>6684071.9917050004</c:v>
                </c:pt>
                <c:pt idx="714">
                  <c:v>6692575.2583800014</c:v>
                </c:pt>
                <c:pt idx="715">
                  <c:v>6701075.8265709998</c:v>
                </c:pt>
                <c:pt idx="716">
                  <c:v>6709573.6962029971</c:v>
                </c:pt>
                <c:pt idx="717">
                  <c:v>6718068.8672049996</c:v>
                </c:pt>
                <c:pt idx="718">
                  <c:v>6726561.3395069996</c:v>
                </c:pt>
                <c:pt idx="719">
                  <c:v>6735051.1130389972</c:v>
                </c:pt>
                <c:pt idx="720">
                  <c:v>6743538.1877359999</c:v>
                </c:pt>
                <c:pt idx="721">
                  <c:v>6752022.5635339972</c:v>
                </c:pt>
                <c:pt idx="722">
                  <c:v>6760504.2403700035</c:v>
                </c:pt>
                <c:pt idx="723">
                  <c:v>6768983.2181850001</c:v>
                </c:pt>
                <c:pt idx="724">
                  <c:v>6777459.4969200026</c:v>
                </c:pt>
                <c:pt idx="725">
                  <c:v>6785933.0765180001</c:v>
                </c:pt>
                <c:pt idx="726">
                  <c:v>6794403.9569270024</c:v>
                </c:pt>
                <c:pt idx="727">
                  <c:v>6802872.1380940014</c:v>
                </c:pt>
                <c:pt idx="728">
                  <c:v>6811337.6199679999</c:v>
                </c:pt>
                <c:pt idx="729">
                  <c:v>6819800.4025010029</c:v>
                </c:pt>
                <c:pt idx="730">
                  <c:v>6828260.4856480025</c:v>
                </c:pt>
                <c:pt idx="731">
                  <c:v>6836717.8693629997</c:v>
                </c:pt>
                <c:pt idx="732">
                  <c:v>6845172.5536039975</c:v>
                </c:pt>
                <c:pt idx="733">
                  <c:v>6853624.5383310029</c:v>
                </c:pt>
                <c:pt idx="734">
                  <c:v>6862073.8235049974</c:v>
                </c:pt>
                <c:pt idx="735">
                  <c:v>6870520.409089</c:v>
                </c:pt>
                <c:pt idx="736">
                  <c:v>6878964.2950490024</c:v>
                </c:pt>
                <c:pt idx="737">
                  <c:v>6887405.4813510031</c:v>
                </c:pt>
                <c:pt idx="738">
                  <c:v>6895843.9679640029</c:v>
                </c:pt>
                <c:pt idx="739">
                  <c:v>6904279.7548599998</c:v>
                </c:pt>
                <c:pt idx="740">
                  <c:v>6912712.8420100007</c:v>
                </c:pt>
                <c:pt idx="741">
                  <c:v>6921143.2293889998</c:v>
                </c:pt>
                <c:pt idx="742">
                  <c:v>6929570.9169740025</c:v>
                </c:pt>
                <c:pt idx="743">
                  <c:v>6937995.9047420006</c:v>
                </c:pt>
                <c:pt idx="744">
                  <c:v>6946418.1926739998</c:v>
                </c:pt>
                <c:pt idx="745">
                  <c:v>6954837.7807510002</c:v>
                </c:pt>
                <c:pt idx="746">
                  <c:v>6963254.6689559994</c:v>
                </c:pt>
                <c:pt idx="747">
                  <c:v>6971668.8572749998</c:v>
                </c:pt>
                <c:pt idx="748">
                  <c:v>6980080.3456959995</c:v>
                </c:pt>
                <c:pt idx="749">
                  <c:v>6988489.1342059998</c:v>
                </c:pt>
                <c:pt idx="750">
                  <c:v>6996895.2227969998</c:v>
                </c:pt>
                <c:pt idx="751">
                  <c:v>7005298.6114600003</c:v>
                </c:pt>
                <c:pt idx="752">
                  <c:v>7013699.3001910001</c:v>
                </c:pt>
                <c:pt idx="753">
                  <c:v>7022097.2889840025</c:v>
                </c:pt>
                <c:pt idx="754">
                  <c:v>7030492.5778369997</c:v>
                </c:pt>
                <c:pt idx="755">
                  <c:v>7038885.1667499999</c:v>
                </c:pt>
                <c:pt idx="756">
                  <c:v>7047275.0557229985</c:v>
                </c:pt>
                <c:pt idx="757">
                  <c:v>7055662.2447600001</c:v>
                </c:pt>
                <c:pt idx="758">
                  <c:v>7064046.7338640001</c:v>
                </c:pt>
                <c:pt idx="759">
                  <c:v>7072428.5230409997</c:v>
                </c:pt>
                <c:pt idx="760">
                  <c:v>7080807.6123000002</c:v>
                </c:pt>
                <c:pt idx="761">
                  <c:v>7089184.0016490025</c:v>
                </c:pt>
                <c:pt idx="762">
                  <c:v>7097557.6910999995</c:v>
                </c:pt>
                <c:pt idx="763">
                  <c:v>7105928.6806660006</c:v>
                </c:pt>
                <c:pt idx="764">
                  <c:v>7114296.9703600043</c:v>
                </c:pt>
                <c:pt idx="765">
                  <c:v>7122662.5601989999</c:v>
                </c:pt>
                <c:pt idx="766">
                  <c:v>7131025.4501990024</c:v>
                </c:pt>
                <c:pt idx="767">
                  <c:v>7139385.640381</c:v>
                </c:pt>
                <c:pt idx="768">
                  <c:v>7147743.1307660006</c:v>
                </c:pt>
                <c:pt idx="769">
                  <c:v>7156097.9213750027</c:v>
                </c:pt>
                <c:pt idx="770">
                  <c:v>7164450.0122319991</c:v>
                </c:pt>
                <c:pt idx="771">
                  <c:v>7172799.4033630025</c:v>
                </c:pt>
                <c:pt idx="772">
                  <c:v>7181146.0947959991</c:v>
                </c:pt>
                <c:pt idx="773">
                  <c:v>7189490.0865580002</c:v>
                </c:pt>
                <c:pt idx="774">
                  <c:v>7197831.3786810003</c:v>
                </c:pt>
                <c:pt idx="775">
                  <c:v>7206169.9711960014</c:v>
                </c:pt>
                <c:pt idx="776">
                  <c:v>7214505.8641359964</c:v>
                </c:pt>
                <c:pt idx="777">
                  <c:v>7222839.0575359995</c:v>
                </c:pt>
                <c:pt idx="778">
                  <c:v>7231169.5514329998</c:v>
                </c:pt>
                <c:pt idx="779">
                  <c:v>7239497.3458639998</c:v>
                </c:pt>
                <c:pt idx="780">
                  <c:v>7247822.44087</c:v>
                </c:pt>
                <c:pt idx="781">
                  <c:v>7256144.8364900025</c:v>
                </c:pt>
                <c:pt idx="782">
                  <c:v>7264464.5327680027</c:v>
                </c:pt>
                <c:pt idx="783">
                  <c:v>7272781.5297469972</c:v>
                </c:pt>
                <c:pt idx="784">
                  <c:v>7281095.8274729997</c:v>
                </c:pt>
                <c:pt idx="785">
                  <c:v>7289407.4259920008</c:v>
                </c:pt>
                <c:pt idx="786">
                  <c:v>7297716.3253539996</c:v>
                </c:pt>
                <c:pt idx="787">
                  <c:v>7306022.5256069973</c:v>
                </c:pt>
                <c:pt idx="788">
                  <c:v>7314326.0268039973</c:v>
                </c:pt>
                <c:pt idx="789">
                  <c:v>7322626.8289960008</c:v>
                </c:pt>
                <c:pt idx="790">
                  <c:v>7330924.9322380004</c:v>
                </c:pt>
                <c:pt idx="791">
                  <c:v>7339220.3365850002</c:v>
                </c:pt>
                <c:pt idx="792">
                  <c:v>7347513.0420950027</c:v>
                </c:pt>
                <c:pt idx="793">
                  <c:v>7355803.0488260007</c:v>
                </c:pt>
                <c:pt idx="794">
                  <c:v>7364090.356836997</c:v>
                </c:pt>
                <c:pt idx="795">
                  <c:v>7372374.9661910003</c:v>
                </c:pt>
                <c:pt idx="796">
                  <c:v>7380656.8769480027</c:v>
                </c:pt>
                <c:pt idx="797">
                  <c:v>7388936.0891749999</c:v>
                </c:pt>
                <c:pt idx="798">
                  <c:v>7397212.6029350003</c:v>
                </c:pt>
                <c:pt idx="799">
                  <c:v>7405486.4182950025</c:v>
                </c:pt>
                <c:pt idx="800">
                  <c:v>7413757.5353250029</c:v>
                </c:pt>
                <c:pt idx="801">
                  <c:v>7422025.9540920006</c:v>
                </c:pt>
                <c:pt idx="802">
                  <c:v>7430291.6746690003</c:v>
                </c:pt>
                <c:pt idx="803">
                  <c:v>7438554.6971259993</c:v>
                </c:pt>
                <c:pt idx="804">
                  <c:v>7446815.0215379996</c:v>
                </c:pt>
                <c:pt idx="805">
                  <c:v>7455072.6479790024</c:v>
                </c:pt>
                <c:pt idx="806">
                  <c:v>7463327.5765260002</c:v>
                </c:pt>
                <c:pt idx="807">
                  <c:v>7471579.8072559992</c:v>
                </c:pt>
                <c:pt idx="808">
                  <c:v>7479829.3402479999</c:v>
                </c:pt>
                <c:pt idx="809">
                  <c:v>7488076.1755809998</c:v>
                </c:pt>
                <c:pt idx="810">
                  <c:v>7496320.3133369973</c:v>
                </c:pt>
                <c:pt idx="811">
                  <c:v>7504561.7535999995</c:v>
                </c:pt>
                <c:pt idx="812">
                  <c:v>7512800.4964510025</c:v>
                </c:pt>
                <c:pt idx="813">
                  <c:v>7521036.5419780025</c:v>
                </c:pt>
                <c:pt idx="814">
                  <c:v>7529269.8902659994</c:v>
                </c:pt>
                <c:pt idx="815">
                  <c:v>7537500.5414030002</c:v>
                </c:pt>
                <c:pt idx="816">
                  <c:v>7545728.4954790026</c:v>
                </c:pt>
                <c:pt idx="817">
                  <c:v>7553953.7525820006</c:v>
                </c:pt>
                <c:pt idx="818">
                  <c:v>7562176.3128059991</c:v>
                </c:pt>
                <c:pt idx="819">
                  <c:v>7570396.1762410002</c:v>
                </c:pt>
                <c:pt idx="820">
                  <c:v>7578613.342983</c:v>
                </c:pt>
                <c:pt idx="821">
                  <c:v>7586827.8131269971</c:v>
                </c:pt>
                <c:pt idx="822">
                  <c:v>7595039.5867690025</c:v>
                </c:pt>
                <c:pt idx="823">
                  <c:v>7603248.6640059985</c:v>
                </c:pt>
                <c:pt idx="824">
                  <c:v>7611455.0449369997</c:v>
                </c:pt>
                <c:pt idx="825">
                  <c:v>7619658.7296629995</c:v>
                </c:pt>
                <c:pt idx="826">
                  <c:v>7627859.718285</c:v>
                </c:pt>
                <c:pt idx="827">
                  <c:v>7636058.0109040001</c:v>
                </c:pt>
                <c:pt idx="828">
                  <c:v>7644253.6076239999</c:v>
                </c:pt>
                <c:pt idx="829">
                  <c:v>7652446.5085510025</c:v>
                </c:pt>
                <c:pt idx="830">
                  <c:v>7660636.7137889974</c:v>
                </c:pt>
                <c:pt idx="831">
                  <c:v>7668824.2234459994</c:v>
                </c:pt>
                <c:pt idx="832">
                  <c:v>7677009.0376310004</c:v>
                </c:pt>
                <c:pt idx="833">
                  <c:v>7685191.1564519992</c:v>
                </c:pt>
                <c:pt idx="834">
                  <c:v>7693370.5800200002</c:v>
                </c:pt>
                <c:pt idx="835">
                  <c:v>7701547.3084470024</c:v>
                </c:pt>
                <c:pt idx="836">
                  <c:v>7709721.3418450002</c:v>
                </c:pt>
                <c:pt idx="837">
                  <c:v>7717892.6803280003</c:v>
                </c:pt>
                <c:pt idx="838">
                  <c:v>7726061.3240109971</c:v>
                </c:pt>
                <c:pt idx="839">
                  <c:v>7734227.2730109999</c:v>
                </c:pt>
                <c:pt idx="840">
                  <c:v>7742390.5274440004</c:v>
                </c:pt>
                <c:pt idx="841">
                  <c:v>7750551.0874290029</c:v>
                </c:pt>
                <c:pt idx="842">
                  <c:v>7758708.9530849997</c:v>
                </c:pt>
                <c:pt idx="843">
                  <c:v>7766864.1245319964</c:v>
                </c:pt>
                <c:pt idx="844">
                  <c:v>7775016.6018929975</c:v>
                </c:pt>
                <c:pt idx="845">
                  <c:v>7783166.3852889985</c:v>
                </c:pt>
                <c:pt idx="846">
                  <c:v>7791313.4748450024</c:v>
                </c:pt>
                <c:pt idx="847">
                  <c:v>7799457.870685</c:v>
                </c:pt>
                <c:pt idx="848">
                  <c:v>7807599.5729360003</c:v>
                </c:pt>
                <c:pt idx="849">
                  <c:v>7815738.5817229999</c:v>
                </c:pt>
                <c:pt idx="850">
                  <c:v>7823874.897175</c:v>
                </c:pt>
                <c:pt idx="851">
                  <c:v>7832008.519421</c:v>
                </c:pt>
                <c:pt idx="852">
                  <c:v>7840139.4485910032</c:v>
                </c:pt>
                <c:pt idx="853">
                  <c:v>7848267.6848159963</c:v>
                </c:pt>
                <c:pt idx="854">
                  <c:v>7856393.228228</c:v>
                </c:pt>
                <c:pt idx="855">
                  <c:v>7864516.0789600043</c:v>
                </c:pt>
                <c:pt idx="856">
                  <c:v>7872636.2371460004</c:v>
                </c:pt>
                <c:pt idx="857">
                  <c:v>7880753.7029220024</c:v>
                </c:pt>
                <c:pt idx="858">
                  <c:v>7888868.4764220035</c:v>
                </c:pt>
                <c:pt idx="859">
                  <c:v>7896980.557785999</c:v>
                </c:pt>
                <c:pt idx="860">
                  <c:v>7905089.9471490029</c:v>
                </c:pt>
                <c:pt idx="861">
                  <c:v>7913196.6446529971</c:v>
                </c:pt>
                <c:pt idx="862">
                  <c:v>7921300.650435999</c:v>
                </c:pt>
                <c:pt idx="863">
                  <c:v>7929401.9646399999</c:v>
                </c:pt>
                <c:pt idx="864">
                  <c:v>7937500.5874060001</c:v>
                </c:pt>
                <c:pt idx="865">
                  <c:v>7945596.5188790001</c:v>
                </c:pt>
                <c:pt idx="866">
                  <c:v>7953689.7592009995</c:v>
                </c:pt>
                <c:pt idx="867">
                  <c:v>7961780.3085169997</c:v>
                </c:pt>
                <c:pt idx="868">
                  <c:v>7969868.1669739997</c:v>
                </c:pt>
                <c:pt idx="869">
                  <c:v>7977953.3347179973</c:v>
                </c:pt>
                <c:pt idx="870">
                  <c:v>7986035.8118969975</c:v>
                </c:pt>
                <c:pt idx="871">
                  <c:v>7994115.5986600025</c:v>
                </c:pt>
                <c:pt idx="872">
                  <c:v>8002192.6951549985</c:v>
                </c:pt>
                <c:pt idx="873">
                  <c:v>8010267.1015349999</c:v>
                </c:pt>
                <c:pt idx="874">
                  <c:v>8018338.8179490026</c:v>
                </c:pt>
                <c:pt idx="875">
                  <c:v>8026407.8445509998</c:v>
                </c:pt>
                <c:pt idx="876">
                  <c:v>8034474.1814930001</c:v>
                </c:pt>
                <c:pt idx="877">
                  <c:v>8042537.8289300008</c:v>
                </c:pt>
                <c:pt idx="878">
                  <c:v>8050598.7870180001</c:v>
                </c:pt>
                <c:pt idx="879">
                  <c:v>8058657.0559100006</c:v>
                </c:pt>
                <c:pt idx="880">
                  <c:v>8066712.6357660005</c:v>
                </c:pt>
                <c:pt idx="881">
                  <c:v>8074765.5267419992</c:v>
                </c:pt>
                <c:pt idx="882">
                  <c:v>8082815.7289970014</c:v>
                </c:pt>
                <c:pt idx="883">
                  <c:v>8090863.2426900025</c:v>
                </c:pt>
                <c:pt idx="884">
                  <c:v>8098908.0679819994</c:v>
                </c:pt>
                <c:pt idx="885">
                  <c:v>8106950.2050339999</c:v>
                </c:pt>
                <c:pt idx="886">
                  <c:v>8114989.6540079974</c:v>
                </c:pt>
                <c:pt idx="887">
                  <c:v>8123026.4150670003</c:v>
                </c:pt>
                <c:pt idx="888">
                  <c:v>8131060.4883750044</c:v>
                </c:pt>
                <c:pt idx="889">
                  <c:v>8139091.8740950003</c:v>
                </c:pt>
                <c:pt idx="890">
                  <c:v>8147120.5723950043</c:v>
                </c:pt>
                <c:pt idx="891">
                  <c:v>8155146.5834400002</c:v>
                </c:pt>
                <c:pt idx="892">
                  <c:v>8163169.9073960036</c:v>
                </c:pt>
                <c:pt idx="893">
                  <c:v>8171190.5444329996</c:v>
                </c:pt>
                <c:pt idx="894">
                  <c:v>8179208.4947189996</c:v>
                </c:pt>
                <c:pt idx="895">
                  <c:v>8187223.7584230024</c:v>
                </c:pt>
                <c:pt idx="896">
                  <c:v>8195236.3357159998</c:v>
                </c:pt>
                <c:pt idx="897">
                  <c:v>8203246.2267690003</c:v>
                </c:pt>
                <c:pt idx="898">
                  <c:v>8211253.4317530002</c:v>
                </c:pt>
                <c:pt idx="899">
                  <c:v>8219257.9508429999</c:v>
                </c:pt>
                <c:pt idx="900">
                  <c:v>8227259.7842109995</c:v>
                </c:pt>
                <c:pt idx="901">
                  <c:v>8235258.9320310028</c:v>
                </c:pt>
                <c:pt idx="902">
                  <c:v>8243255.3944799993</c:v>
                </c:pt>
                <c:pt idx="903">
                  <c:v>8251249.1717319991</c:v>
                </c:pt>
                <c:pt idx="904">
                  <c:v>8259240.2639650004</c:v>
                </c:pt>
                <c:pt idx="905">
                  <c:v>8267228.671356</c:v>
                </c:pt>
                <c:pt idx="906">
                  <c:v>8275214.394082997</c:v>
                </c:pt>
                <c:pt idx="907">
                  <c:v>8283197.432326003</c:v>
                </c:pt>
                <c:pt idx="908">
                  <c:v>8291177.7862640014</c:v>
                </c:pt>
                <c:pt idx="909">
                  <c:v>8299155.4560770001</c:v>
                </c:pt>
                <c:pt idx="910">
                  <c:v>8307130.4419470029</c:v>
                </c:pt>
                <c:pt idx="911">
                  <c:v>8315102.7440559994</c:v>
                </c:pt>
                <c:pt idx="912">
                  <c:v>8323072.3625859991</c:v>
                </c:pt>
                <c:pt idx="913">
                  <c:v>8331039.2977220006</c:v>
                </c:pt>
                <c:pt idx="914">
                  <c:v>8339003.5496469997</c:v>
                </c:pt>
                <c:pt idx="915">
                  <c:v>8346965.1185460007</c:v>
                </c:pt>
                <c:pt idx="916">
                  <c:v>8354924.0046049999</c:v>
                </c:pt>
                <c:pt idx="917">
                  <c:v>8362880.2080110004</c:v>
                </c:pt>
                <c:pt idx="918">
                  <c:v>8370833.7289500004</c:v>
                </c:pt>
                <c:pt idx="919">
                  <c:v>8378784.5676109996</c:v>
                </c:pt>
                <c:pt idx="920">
                  <c:v>8386732.7241809973</c:v>
                </c:pt>
                <c:pt idx="921">
                  <c:v>8394678.1988500003</c:v>
                </c:pt>
                <c:pt idx="922">
                  <c:v>8402620.9918079991</c:v>
                </c:pt>
                <c:pt idx="923">
                  <c:v>8410561.1032459941</c:v>
                </c:pt>
                <c:pt idx="924">
                  <c:v>8418498.5333549939</c:v>
                </c:pt>
                <c:pt idx="925">
                  <c:v>8426433.2823269907</c:v>
                </c:pt>
                <c:pt idx="926">
                  <c:v>8434365.3503540009</c:v>
                </c:pt>
                <c:pt idx="927">
                  <c:v>8442294.737629991</c:v>
                </c:pt>
                <c:pt idx="928">
                  <c:v>8450221.4443490002</c:v>
                </c:pt>
                <c:pt idx="929">
                  <c:v>8458145.4707060009</c:v>
                </c:pt>
                <c:pt idx="930">
                  <c:v>8466066.8168949932</c:v>
                </c:pt>
                <c:pt idx="931">
                  <c:v>8473985.4831140004</c:v>
                </c:pt>
                <c:pt idx="932">
                  <c:v>8481901.4695580006</c:v>
                </c:pt>
                <c:pt idx="933">
                  <c:v>8489814.7764249872</c:v>
                </c:pt>
                <c:pt idx="934">
                  <c:v>8497725.4039130062</c:v>
                </c:pt>
                <c:pt idx="935">
                  <c:v>8505633.3522209991</c:v>
                </c:pt>
                <c:pt idx="936">
                  <c:v>8513538.6215479933</c:v>
                </c:pt>
                <c:pt idx="937">
                  <c:v>8521441.2120929938</c:v>
                </c:pt>
                <c:pt idx="938">
                  <c:v>8529341.1240580007</c:v>
                </c:pt>
                <c:pt idx="939">
                  <c:v>8537238.3576430064</c:v>
                </c:pt>
                <c:pt idx="940">
                  <c:v>8545132.9130509999</c:v>
                </c:pt>
                <c:pt idx="941">
                  <c:v>8553024.7904829942</c:v>
                </c:pt>
                <c:pt idx="942">
                  <c:v>8560913.9901429992</c:v>
                </c:pt>
                <c:pt idx="943">
                  <c:v>8568800.5122339949</c:v>
                </c:pt>
                <c:pt idx="944">
                  <c:v>8576684.3569610007</c:v>
                </c:pt>
                <c:pt idx="945">
                  <c:v>8584565.5245279912</c:v>
                </c:pt>
                <c:pt idx="946">
                  <c:v>8592444.0151419993</c:v>
                </c:pt>
                <c:pt idx="947">
                  <c:v>8600319.8290069941</c:v>
                </c:pt>
                <c:pt idx="948">
                  <c:v>8608192.9663309939</c:v>
                </c:pt>
                <c:pt idx="949">
                  <c:v>8616063.4273209907</c:v>
                </c:pt>
                <c:pt idx="950">
                  <c:v>8623931.212183997</c:v>
                </c:pt>
                <c:pt idx="951">
                  <c:v>8631796.3211300001</c:v>
                </c:pt>
                <c:pt idx="952">
                  <c:v>8639658.7543669939</c:v>
                </c:pt>
                <c:pt idx="953">
                  <c:v>8647518.5121049937</c:v>
                </c:pt>
                <c:pt idx="954">
                  <c:v>8655375.5945539996</c:v>
                </c:pt>
                <c:pt idx="955">
                  <c:v>8663230.001923997</c:v>
                </c:pt>
                <c:pt idx="956">
                  <c:v>8671081.7344279885</c:v>
                </c:pt>
                <c:pt idx="957">
                  <c:v>8678930.7922759932</c:v>
                </c:pt>
                <c:pt idx="958">
                  <c:v>8686777.1756820064</c:v>
                </c:pt>
                <c:pt idx="959">
                  <c:v>8694620.8848580066</c:v>
                </c:pt>
                <c:pt idx="960">
                  <c:v>8702461.9200170003</c:v>
                </c:pt>
                <c:pt idx="961">
                  <c:v>8710300.2813749909</c:v>
                </c:pt>
                <c:pt idx="962">
                  <c:v>8718135.969145</c:v>
                </c:pt>
                <c:pt idx="963">
                  <c:v>8725968.9835420009</c:v>
                </c:pt>
                <c:pt idx="964">
                  <c:v>8733799.3247830067</c:v>
                </c:pt>
                <c:pt idx="965">
                  <c:v>8741626.9930840004</c:v>
                </c:pt>
                <c:pt idx="966">
                  <c:v>8749451.9886610005</c:v>
                </c:pt>
                <c:pt idx="967">
                  <c:v>8757274.3117309995</c:v>
                </c:pt>
                <c:pt idx="968">
                  <c:v>8765093.9625129998</c:v>
                </c:pt>
                <c:pt idx="969">
                  <c:v>8772910.9412249885</c:v>
                </c:pt>
                <c:pt idx="970">
                  <c:v>8780725.2480859887</c:v>
                </c:pt>
                <c:pt idx="971">
                  <c:v>8788536.8833140004</c:v>
                </c:pt>
                <c:pt idx="972">
                  <c:v>8796345.8471309952</c:v>
                </c:pt>
                <c:pt idx="973">
                  <c:v>8804152.1397559941</c:v>
                </c:pt>
                <c:pt idx="974">
                  <c:v>8811955.7614099942</c:v>
                </c:pt>
                <c:pt idx="975">
                  <c:v>8819756.7123139948</c:v>
                </c:pt>
                <c:pt idx="976">
                  <c:v>8827554.9926919993</c:v>
                </c:pt>
                <c:pt idx="977">
                  <c:v>8835350.6027639993</c:v>
                </c:pt>
                <c:pt idx="978">
                  <c:v>8843143.5427540001</c:v>
                </c:pt>
                <c:pt idx="979">
                  <c:v>8850933.8128849994</c:v>
                </c:pt>
                <c:pt idx="980">
                  <c:v>8858721.4133819994</c:v>
                </c:pt>
                <c:pt idx="981">
                  <c:v>8866506.3444669936</c:v>
                </c:pt>
                <c:pt idx="982">
                  <c:v>8874288.6063669883</c:v>
                </c:pt>
                <c:pt idx="983">
                  <c:v>8882068.199306991</c:v>
                </c:pt>
                <c:pt idx="984">
                  <c:v>8889845.1235119943</c:v>
                </c:pt>
                <c:pt idx="985">
                  <c:v>8897619.3792080004</c:v>
                </c:pt>
                <c:pt idx="986">
                  <c:v>8905390.9666220006</c:v>
                </c:pt>
                <c:pt idx="987">
                  <c:v>8913159.8859820068</c:v>
                </c:pt>
                <c:pt idx="988">
                  <c:v>8920926.137514988</c:v>
                </c:pt>
                <c:pt idx="989">
                  <c:v>8928689.7214489933</c:v>
                </c:pt>
                <c:pt idx="990">
                  <c:v>8936450.6380119938</c:v>
                </c:pt>
                <c:pt idx="991">
                  <c:v>8944208.8874349911</c:v>
                </c:pt>
                <c:pt idx="992">
                  <c:v>8951964.4699450005</c:v>
                </c:pt>
                <c:pt idx="993">
                  <c:v>8959717.3857730087</c:v>
                </c:pt>
                <c:pt idx="994">
                  <c:v>8967467.6351490002</c:v>
                </c:pt>
                <c:pt idx="995">
                  <c:v>8975215.218304988</c:v>
                </c:pt>
                <c:pt idx="996">
                  <c:v>8982960.1354699936</c:v>
                </c:pt>
                <c:pt idx="997">
                  <c:v>8990702.3868770003</c:v>
                </c:pt>
                <c:pt idx="998">
                  <c:v>8998441.9727580063</c:v>
                </c:pt>
                <c:pt idx="999">
                  <c:v>9006178.8933460005</c:v>
                </c:pt>
                <c:pt idx="1000">
                  <c:v>9013913.1488719936</c:v>
                </c:pt>
                <c:pt idx="1001">
                  <c:v>9021644.7395709883</c:v>
                </c:pt>
                <c:pt idx="1002">
                  <c:v>9029373.6656769998</c:v>
                </c:pt>
                <c:pt idx="1003">
                  <c:v>9037099.9274219908</c:v>
                </c:pt>
                <c:pt idx="1004">
                  <c:v>9044823.5250429995</c:v>
                </c:pt>
                <c:pt idx="1005">
                  <c:v>9052544.4587740004</c:v>
                </c:pt>
                <c:pt idx="1006">
                  <c:v>9060262.728849994</c:v>
                </c:pt>
                <c:pt idx="1007">
                  <c:v>9067978.3355069943</c:v>
                </c:pt>
                <c:pt idx="1008">
                  <c:v>9075691.2789810002</c:v>
                </c:pt>
                <c:pt idx="1009">
                  <c:v>9083401.5595089942</c:v>
                </c:pt>
                <c:pt idx="1010">
                  <c:v>9091109.1773279887</c:v>
                </c:pt>
                <c:pt idx="1011">
                  <c:v>9098814.1326749939</c:v>
                </c:pt>
                <c:pt idx="1012">
                  <c:v>9106516.4257870056</c:v>
                </c:pt>
                <c:pt idx="1013">
                  <c:v>9114216.0569039993</c:v>
                </c:pt>
                <c:pt idx="1014">
                  <c:v>9121913.0262639932</c:v>
                </c:pt>
                <c:pt idx="1015">
                  <c:v>9129607.3341039997</c:v>
                </c:pt>
                <c:pt idx="1016">
                  <c:v>9137298.9806660004</c:v>
                </c:pt>
                <c:pt idx="1017">
                  <c:v>9144987.9661880005</c:v>
                </c:pt>
                <c:pt idx="1018">
                  <c:v>9152674.29091</c:v>
                </c:pt>
                <c:pt idx="1019">
                  <c:v>9160357.9550720062</c:v>
                </c:pt>
                <c:pt idx="1020">
                  <c:v>9168038.9589169994</c:v>
                </c:pt>
                <c:pt idx="1021">
                  <c:v>9175717.3026830088</c:v>
                </c:pt>
                <c:pt idx="1022">
                  <c:v>9183392.9866140001</c:v>
                </c:pt>
                <c:pt idx="1023">
                  <c:v>9191066.0109509993</c:v>
                </c:pt>
                <c:pt idx="1024">
                  <c:v>9198736.3759359997</c:v>
                </c:pt>
                <c:pt idx="1025">
                  <c:v>9206404.0818109997</c:v>
                </c:pt>
                <c:pt idx="1026">
                  <c:v>9214069.1288199946</c:v>
                </c:pt>
                <c:pt idx="1027">
                  <c:v>9221731.5172049887</c:v>
                </c:pt>
                <c:pt idx="1028">
                  <c:v>9229391.2472109906</c:v>
                </c:pt>
                <c:pt idx="1029">
                  <c:v>9237048.3190809991</c:v>
                </c:pt>
                <c:pt idx="1030">
                  <c:v>9244702.7330599949</c:v>
                </c:pt>
                <c:pt idx="1031">
                  <c:v>9252354.4893909935</c:v>
                </c:pt>
                <c:pt idx="1032">
                  <c:v>9260003.5883199945</c:v>
                </c:pt>
                <c:pt idx="1033">
                  <c:v>9267650.0300929938</c:v>
                </c:pt>
                <c:pt idx="1034">
                  <c:v>9275293.8149549998</c:v>
                </c:pt>
                <c:pt idx="1035">
                  <c:v>9282934.9431510009</c:v>
                </c:pt>
                <c:pt idx="1036">
                  <c:v>9290573.4149280004</c:v>
                </c:pt>
                <c:pt idx="1037">
                  <c:v>9298209.2305329908</c:v>
                </c:pt>
                <c:pt idx="1038">
                  <c:v>9305842.3902119994</c:v>
                </c:pt>
                <c:pt idx="1039">
                  <c:v>9313472.8942120057</c:v>
                </c:pt>
                <c:pt idx="1040">
                  <c:v>9321100.7427820005</c:v>
                </c:pt>
                <c:pt idx="1041">
                  <c:v>9328725.936168991</c:v>
                </c:pt>
                <c:pt idx="1042">
                  <c:v>9336348.4746200051</c:v>
                </c:pt>
                <c:pt idx="1043">
                  <c:v>9343968.3583860006</c:v>
                </c:pt>
                <c:pt idx="1044">
                  <c:v>9351585.5877129994</c:v>
                </c:pt>
                <c:pt idx="1045">
                  <c:v>9359200.162852006</c:v>
                </c:pt>
                <c:pt idx="1046">
                  <c:v>9366812.0840510055</c:v>
                </c:pt>
                <c:pt idx="1047">
                  <c:v>9374421.3515600003</c:v>
                </c:pt>
                <c:pt idx="1048">
                  <c:v>9382027.9656290058</c:v>
                </c:pt>
                <c:pt idx="1049">
                  <c:v>9389631.926508991</c:v>
                </c:pt>
                <c:pt idx="1050">
                  <c:v>9397233.2344499938</c:v>
                </c:pt>
                <c:pt idx="1051">
                  <c:v>9404831.8897019997</c:v>
                </c:pt>
                <c:pt idx="1052">
                  <c:v>9412427.8925170004</c:v>
                </c:pt>
                <c:pt idx="1053">
                  <c:v>9420021.2431449909</c:v>
                </c:pt>
                <c:pt idx="1054">
                  <c:v>9427611.9418400005</c:v>
                </c:pt>
                <c:pt idx="1055">
                  <c:v>9435199.9888519999</c:v>
                </c:pt>
                <c:pt idx="1056">
                  <c:v>9442785.3844339997</c:v>
                </c:pt>
                <c:pt idx="1057">
                  <c:v>9450368.1288379952</c:v>
                </c:pt>
                <c:pt idx="1058">
                  <c:v>9457948.2223169953</c:v>
                </c:pt>
                <c:pt idx="1059">
                  <c:v>9465525.6651239991</c:v>
                </c:pt>
                <c:pt idx="1060">
                  <c:v>9473100.4575120006</c:v>
                </c:pt>
                <c:pt idx="1061">
                  <c:v>9480672.5997349937</c:v>
                </c:pt>
                <c:pt idx="1062">
                  <c:v>9488242.0920460001</c:v>
                </c:pt>
                <c:pt idx="1063">
                  <c:v>9495808.9346999992</c:v>
                </c:pt>
                <c:pt idx="1064">
                  <c:v>9503373.1279509943</c:v>
                </c:pt>
                <c:pt idx="1065">
                  <c:v>9510934.6720530055</c:v>
                </c:pt>
                <c:pt idx="1066">
                  <c:v>9518493.5672609936</c:v>
                </c:pt>
                <c:pt idx="1067">
                  <c:v>9526049.8138299994</c:v>
                </c:pt>
                <c:pt idx="1068">
                  <c:v>9533603.4120160006</c:v>
                </c:pt>
                <c:pt idx="1069">
                  <c:v>9541154.3620740008</c:v>
                </c:pt>
                <c:pt idx="1070">
                  <c:v>9548702.66426</c:v>
                </c:pt>
                <c:pt idx="1071">
                  <c:v>9556248.3188300002</c:v>
                </c:pt>
                <c:pt idx="1072">
                  <c:v>9563791.3260389939</c:v>
                </c:pt>
                <c:pt idx="1073">
                  <c:v>9571331.6861459911</c:v>
                </c:pt>
                <c:pt idx="1074">
                  <c:v>9578869.3994059935</c:v>
                </c:pt>
                <c:pt idx="1075">
                  <c:v>9586404.4660759941</c:v>
                </c:pt>
                <c:pt idx="1076">
                  <c:v>9593936.8864130005</c:v>
                </c:pt>
                <c:pt idx="1077">
                  <c:v>9601466.6606760006</c:v>
                </c:pt>
                <c:pt idx="1078">
                  <c:v>9608993.7891209908</c:v>
                </c:pt>
                <c:pt idx="1079">
                  <c:v>9616518.2720059939</c:v>
                </c:pt>
                <c:pt idx="1080">
                  <c:v>9624040.109589994</c:v>
                </c:pt>
                <c:pt idx="1081">
                  <c:v>9631559.3021310009</c:v>
                </c:pt>
                <c:pt idx="1082">
                  <c:v>9639075.8498870004</c:v>
                </c:pt>
                <c:pt idx="1083">
                  <c:v>9646589.7531170007</c:v>
                </c:pt>
                <c:pt idx="1084">
                  <c:v>9654101.0120800007</c:v>
                </c:pt>
                <c:pt idx="1085">
                  <c:v>9661609.6270349883</c:v>
                </c:pt>
                <c:pt idx="1086">
                  <c:v>9669115.5982419942</c:v>
                </c:pt>
                <c:pt idx="1087">
                  <c:v>9676618.9259600006</c:v>
                </c:pt>
                <c:pt idx="1088">
                  <c:v>9684119.6104489937</c:v>
                </c:pt>
                <c:pt idx="1089">
                  <c:v>9691617.6519680005</c:v>
                </c:pt>
                <c:pt idx="1090">
                  <c:v>9699113.0507789999</c:v>
                </c:pt>
                <c:pt idx="1091">
                  <c:v>9706605.8071410004</c:v>
                </c:pt>
                <c:pt idx="1092">
                  <c:v>9714095.9213149939</c:v>
                </c:pt>
                <c:pt idx="1093">
                  <c:v>9721583.3935620002</c:v>
                </c:pt>
                <c:pt idx="1094">
                  <c:v>9729068.2241420001</c:v>
                </c:pt>
                <c:pt idx="1095">
                  <c:v>9736550.4133180007</c:v>
                </c:pt>
                <c:pt idx="1096">
                  <c:v>9744029.9613489993</c:v>
                </c:pt>
                <c:pt idx="1097">
                  <c:v>9751506.8684979938</c:v>
                </c:pt>
                <c:pt idx="1098">
                  <c:v>9758981.1350269932</c:v>
                </c:pt>
                <c:pt idx="1099">
                  <c:v>9766452.7611969933</c:v>
                </c:pt>
                <c:pt idx="1100">
                  <c:v>9773921.7472699881</c:v>
                </c:pt>
                <c:pt idx="1101">
                  <c:v>9781388.0935089942</c:v>
                </c:pt>
                <c:pt idx="1102">
                  <c:v>9788851.8001760002</c:v>
                </c:pt>
                <c:pt idx="1103">
                  <c:v>9796312.8675330002</c:v>
                </c:pt>
                <c:pt idx="1104">
                  <c:v>9803771.2958439998</c:v>
                </c:pt>
                <c:pt idx="1105">
                  <c:v>9811227.0853710007</c:v>
                </c:pt>
                <c:pt idx="1106">
                  <c:v>9818680.2363769896</c:v>
                </c:pt>
                <c:pt idx="1107">
                  <c:v>9826130.7491259873</c:v>
                </c:pt>
                <c:pt idx="1108">
                  <c:v>9833578.6238809992</c:v>
                </c:pt>
                <c:pt idx="1109">
                  <c:v>9841023.8609059993</c:v>
                </c:pt>
                <c:pt idx="1110">
                  <c:v>9848466.4604649935</c:v>
                </c:pt>
                <c:pt idx="1111">
                  <c:v>9855906.42282</c:v>
                </c:pt>
                <c:pt idx="1112">
                  <c:v>9863343.7482369896</c:v>
                </c:pt>
                <c:pt idx="1113">
                  <c:v>9870778.4369799942</c:v>
                </c:pt>
                <c:pt idx="1114">
                  <c:v>9878210.4893120006</c:v>
                </c:pt>
                <c:pt idx="1115">
                  <c:v>9885639.9055000003</c:v>
                </c:pt>
                <c:pt idx="1116">
                  <c:v>9893066.6858060006</c:v>
                </c:pt>
                <c:pt idx="1117">
                  <c:v>9900490.8304969911</c:v>
                </c:pt>
                <c:pt idx="1118">
                  <c:v>9907912.3398359939</c:v>
                </c:pt>
                <c:pt idx="1119">
                  <c:v>9915331.214089999</c:v>
                </c:pt>
                <c:pt idx="1120">
                  <c:v>9922747.4535230007</c:v>
                </c:pt>
                <c:pt idx="1121">
                  <c:v>9930161.0584009942</c:v>
                </c:pt>
                <c:pt idx="1122">
                  <c:v>9937572.0289890002</c:v>
                </c:pt>
                <c:pt idx="1123">
                  <c:v>9944980.3655530047</c:v>
                </c:pt>
                <c:pt idx="1124">
                  <c:v>9952386.0683590006</c:v>
                </c:pt>
                <c:pt idx="1125">
                  <c:v>9959789.1376729943</c:v>
                </c:pt>
                <c:pt idx="1126">
                  <c:v>9967189.5737600029</c:v>
                </c:pt>
                <c:pt idx="1127">
                  <c:v>9974587.3768879995</c:v>
                </c:pt>
                <c:pt idx="1128">
                  <c:v>9981982.5473219883</c:v>
                </c:pt>
                <c:pt idx="1129">
                  <c:v>9989375.0853289943</c:v>
                </c:pt>
                <c:pt idx="1130">
                  <c:v>9996764.991174994</c:v>
                </c:pt>
                <c:pt idx="1131">
                  <c:v>10004152.265126994</c:v>
                </c:pt>
                <c:pt idx="1132">
                  <c:v>10011536.907452</c:v>
                </c:pt>
                <c:pt idx="1133">
                  <c:v>10018918.918416994</c:v>
                </c:pt>
                <c:pt idx="1134">
                  <c:v>10026298.298288994</c:v>
                </c:pt>
                <c:pt idx="1135">
                  <c:v>10033675.047334991</c:v>
                </c:pt>
                <c:pt idx="1136">
                  <c:v>10041049.165823005</c:v>
                </c:pt>
                <c:pt idx="1137">
                  <c:v>10048420.654019006</c:v>
                </c:pt>
                <c:pt idx="1138">
                  <c:v>10055789.512192</c:v>
                </c:pt>
                <c:pt idx="1139">
                  <c:v>10063155.740609</c:v>
                </c:pt>
                <c:pt idx="1140">
                  <c:v>10070519.339536993</c:v>
                </c:pt>
                <c:pt idx="1141">
                  <c:v>10077880.309245</c:v>
                </c:pt>
                <c:pt idx="1142">
                  <c:v>10085238.65</c:v>
                </c:pt>
                <c:pt idx="1143">
                  <c:v>10092594.362070005</c:v>
                </c:pt>
                <c:pt idx="1144">
                  <c:v>10099947.445725</c:v>
                </c:pt>
                <c:pt idx="1145">
                  <c:v>10107297.901231</c:v>
                </c:pt>
                <c:pt idx="1146">
                  <c:v>10114645.728858</c:v>
                </c:pt>
                <c:pt idx="1147">
                  <c:v>10121990.928873004</c:v>
                </c:pt>
                <c:pt idx="1148">
                  <c:v>10129333.501545001</c:v>
                </c:pt>
                <c:pt idx="1149">
                  <c:v>10136673.447143</c:v>
                </c:pt>
                <c:pt idx="1150">
                  <c:v>10144010.765936</c:v>
                </c:pt>
                <c:pt idx="1151">
                  <c:v>10151345.458192</c:v>
                </c:pt>
                <c:pt idx="1152">
                  <c:v>10158677.524180004</c:v>
                </c:pt>
                <c:pt idx="1153">
                  <c:v>10166006.964168999</c:v>
                </c:pt>
                <c:pt idx="1154">
                  <c:v>10173333.77842899</c:v>
                </c:pt>
                <c:pt idx="1155">
                  <c:v>10180657.967227994</c:v>
                </c:pt>
                <c:pt idx="1156">
                  <c:v>10187979.530835994</c:v>
                </c:pt>
                <c:pt idx="1157">
                  <c:v>10195298.469521994</c:v>
                </c:pt>
                <c:pt idx="1158">
                  <c:v>10202614.783554994</c:v>
                </c:pt>
                <c:pt idx="1159">
                  <c:v>10209928.473205</c:v>
                </c:pt>
                <c:pt idx="1160">
                  <c:v>10217239.538741</c:v>
                </c:pt>
                <c:pt idx="1161">
                  <c:v>10224547.980433</c:v>
                </c:pt>
                <c:pt idx="1162">
                  <c:v>10231853.798551001</c:v>
                </c:pt>
                <c:pt idx="1163">
                  <c:v>10239156.993364001</c:v>
                </c:pt>
                <c:pt idx="1164">
                  <c:v>10246457.565143006</c:v>
                </c:pt>
                <c:pt idx="1165">
                  <c:v>10253755.514157007</c:v>
                </c:pt>
                <c:pt idx="1166">
                  <c:v>10261050.840675</c:v>
                </c:pt>
                <c:pt idx="1167">
                  <c:v>10268343.544969</c:v>
                </c:pt>
                <c:pt idx="1168">
                  <c:v>10275633.627307991</c:v>
                </c:pt>
                <c:pt idx="1169">
                  <c:v>10282921.087963</c:v>
                </c:pt>
                <c:pt idx="1170">
                  <c:v>10290205.927203</c:v>
                </c:pt>
                <c:pt idx="1171">
                  <c:v>10297488.145299001</c:v>
                </c:pt>
                <c:pt idx="1172">
                  <c:v>10304767.742520988</c:v>
                </c:pt>
                <c:pt idx="1173">
                  <c:v>10312044.719140001</c:v>
                </c:pt>
                <c:pt idx="1174">
                  <c:v>10319319.075425001</c:v>
                </c:pt>
                <c:pt idx="1175">
                  <c:v>10326590.811648006</c:v>
                </c:pt>
                <c:pt idx="1176">
                  <c:v>10333859.92808</c:v>
                </c:pt>
                <c:pt idx="1177">
                  <c:v>10341126.42499</c:v>
                </c:pt>
                <c:pt idx="1178">
                  <c:v>10348390.302649008</c:v>
                </c:pt>
                <c:pt idx="1179">
                  <c:v>10355651.561327994</c:v>
                </c:pt>
                <c:pt idx="1180">
                  <c:v>10362910.201297993</c:v>
                </c:pt>
                <c:pt idx="1181">
                  <c:v>10370166.222828994</c:v>
                </c:pt>
                <c:pt idx="1182">
                  <c:v>10377419.626192991</c:v>
                </c:pt>
                <c:pt idx="1183">
                  <c:v>10384670.411659006</c:v>
                </c:pt>
                <c:pt idx="1184">
                  <c:v>10391918.579500001</c:v>
                </c:pt>
                <c:pt idx="1185">
                  <c:v>10399164.129985994</c:v>
                </c:pt>
                <c:pt idx="1186">
                  <c:v>10406407.063387999</c:v>
                </c:pt>
                <c:pt idx="1187">
                  <c:v>10413647.379977006</c:v>
                </c:pt>
                <c:pt idx="1188">
                  <c:v>10420885.080024995</c:v>
                </c:pt>
                <c:pt idx="1189">
                  <c:v>10428120.163801005</c:v>
                </c:pt>
                <c:pt idx="1190">
                  <c:v>10435352.631577993</c:v>
                </c:pt>
                <c:pt idx="1191">
                  <c:v>10442582.483626002</c:v>
                </c:pt>
                <c:pt idx="1192">
                  <c:v>10449809.720217001</c:v>
                </c:pt>
                <c:pt idx="1193">
                  <c:v>10457034.341621</c:v>
                </c:pt>
                <c:pt idx="1194">
                  <c:v>10464256.348111</c:v>
                </c:pt>
                <c:pt idx="1195">
                  <c:v>10471475.739956994</c:v>
                </c:pt>
                <c:pt idx="1196">
                  <c:v>10478692.517430993</c:v>
                </c:pt>
                <c:pt idx="1197">
                  <c:v>10485906.680803999</c:v>
                </c:pt>
                <c:pt idx="1198">
                  <c:v>10493118.230346991</c:v>
                </c:pt>
                <c:pt idx="1199">
                  <c:v>10500327.166332001</c:v>
                </c:pt>
                <c:pt idx="1200">
                  <c:v>10507533.48903</c:v>
                </c:pt>
                <c:pt idx="1201">
                  <c:v>10514737.198712002</c:v>
                </c:pt>
                <c:pt idx="1202">
                  <c:v>10521938.295650005</c:v>
                </c:pt>
                <c:pt idx="1203">
                  <c:v>10529136.780115994</c:v>
                </c:pt>
                <c:pt idx="1204">
                  <c:v>10536332.652380006</c:v>
                </c:pt>
                <c:pt idx="1205">
                  <c:v>10543525.912714006</c:v>
                </c:pt>
                <c:pt idx="1206">
                  <c:v>10550716.561389999</c:v>
                </c:pt>
                <c:pt idx="1207">
                  <c:v>10557904.598679002</c:v>
                </c:pt>
                <c:pt idx="1208">
                  <c:v>10565090.024852006</c:v>
                </c:pt>
                <c:pt idx="1209">
                  <c:v>10572272.840182004</c:v>
                </c:pt>
                <c:pt idx="1210">
                  <c:v>10579453.044939</c:v>
                </c:pt>
                <c:pt idx="1211">
                  <c:v>10586630.639394989</c:v>
                </c:pt>
                <c:pt idx="1212">
                  <c:v>10593805.623821</c:v>
                </c:pt>
                <c:pt idx="1213">
                  <c:v>10600977.998489995</c:v>
                </c:pt>
                <c:pt idx="1214">
                  <c:v>10608147.763672005</c:v>
                </c:pt>
                <c:pt idx="1215">
                  <c:v>10615314.919639004</c:v>
                </c:pt>
                <c:pt idx="1216">
                  <c:v>10622479.466662006</c:v>
                </c:pt>
                <c:pt idx="1217">
                  <c:v>10629641.405014006</c:v>
                </c:pt>
                <c:pt idx="1218">
                  <c:v>10636800.734964993</c:v>
                </c:pt>
                <c:pt idx="1219">
                  <c:v>10643957.456788005</c:v>
                </c:pt>
                <c:pt idx="1220">
                  <c:v>10651111.570752006</c:v>
                </c:pt>
                <c:pt idx="1221">
                  <c:v>10658263.077130994</c:v>
                </c:pt>
                <c:pt idx="1222">
                  <c:v>10665411.976194993</c:v>
                </c:pt>
                <c:pt idx="1223">
                  <c:v>10672558.268216994</c:v>
                </c:pt>
                <c:pt idx="1224">
                  <c:v>10679701.953466</c:v>
                </c:pt>
                <c:pt idx="1225">
                  <c:v>10686843.032215994</c:v>
                </c:pt>
                <c:pt idx="1226">
                  <c:v>10693981.504736004</c:v>
                </c:pt>
                <c:pt idx="1227">
                  <c:v>10701117.371300004</c:v>
                </c:pt>
                <c:pt idx="1228">
                  <c:v>10708250.632177001</c:v>
                </c:pt>
                <c:pt idx="1229">
                  <c:v>10715381.28764</c:v>
                </c:pt>
                <c:pt idx="1230">
                  <c:v>10722509.337959006</c:v>
                </c:pt>
                <c:pt idx="1231">
                  <c:v>10729634.783407001</c:v>
                </c:pt>
                <c:pt idx="1232">
                  <c:v>10736757.624253999</c:v>
                </c:pt>
                <c:pt idx="1233">
                  <c:v>10743877.86077301</c:v>
                </c:pt>
                <c:pt idx="1234">
                  <c:v>10750995.493233006</c:v>
                </c:pt>
                <c:pt idx="1235">
                  <c:v>10758110.521906</c:v>
                </c:pt>
                <c:pt idx="1236">
                  <c:v>10765222.947063994</c:v>
                </c:pt>
                <c:pt idx="1237">
                  <c:v>10772332.768978</c:v>
                </c:pt>
                <c:pt idx="1238">
                  <c:v>10779439.987918004</c:v>
                </c:pt>
                <c:pt idx="1239">
                  <c:v>10786544.604157006</c:v>
                </c:pt>
                <c:pt idx="1240">
                  <c:v>10793646.61796499</c:v>
                </c:pt>
                <c:pt idx="1241">
                  <c:v>10800746.029614</c:v>
                </c:pt>
                <c:pt idx="1242">
                  <c:v>10807842.839373</c:v>
                </c:pt>
                <c:pt idx="1243">
                  <c:v>10814937.047514988</c:v>
                </c:pt>
                <c:pt idx="1244">
                  <c:v>10822028.654310999</c:v>
                </c:pt>
                <c:pt idx="1245">
                  <c:v>10829117.660031</c:v>
                </c:pt>
                <c:pt idx="1246">
                  <c:v>10836204.064946005</c:v>
                </c:pt>
                <c:pt idx="1247">
                  <c:v>10843287.869326994</c:v>
                </c:pt>
                <c:pt idx="1248">
                  <c:v>10850369.073446</c:v>
                </c:pt>
                <c:pt idx="1249">
                  <c:v>10857447.677572001</c:v>
                </c:pt>
                <c:pt idx="1250">
                  <c:v>10864523.681977</c:v>
                </c:pt>
                <c:pt idx="1251">
                  <c:v>10871597.086931</c:v>
                </c:pt>
                <c:pt idx="1252">
                  <c:v>10878667.892705999</c:v>
                </c:pt>
                <c:pt idx="1253">
                  <c:v>10885736.099571001</c:v>
                </c:pt>
                <c:pt idx="1254">
                  <c:v>10892801.707796993</c:v>
                </c:pt>
                <c:pt idx="1255">
                  <c:v>10899864.717654994</c:v>
                </c:pt>
                <c:pt idx="1256">
                  <c:v>10906925.129415993</c:v>
                </c:pt>
                <c:pt idx="1257">
                  <c:v>10913982.94335</c:v>
                </c:pt>
                <c:pt idx="1258">
                  <c:v>10921038.159725994</c:v>
                </c:pt>
                <c:pt idx="1259">
                  <c:v>10928090.778817</c:v>
                </c:pt>
                <c:pt idx="1260">
                  <c:v>10935140.800891006</c:v>
                </c:pt>
                <c:pt idx="1261">
                  <c:v>10942188.226219995</c:v>
                </c:pt>
                <c:pt idx="1262">
                  <c:v>10949233.055073006</c:v>
                </c:pt>
                <c:pt idx="1263">
                  <c:v>10956275.287721001</c:v>
                </c:pt>
                <c:pt idx="1264">
                  <c:v>10963314.924433</c:v>
                </c:pt>
                <c:pt idx="1265">
                  <c:v>10970351.965481006</c:v>
                </c:pt>
                <c:pt idx="1266">
                  <c:v>10977386.411133002</c:v>
                </c:pt>
                <c:pt idx="1267">
                  <c:v>10984418.26166</c:v>
                </c:pt>
                <c:pt idx="1268">
                  <c:v>10991447.517330995</c:v>
                </c:pt>
                <c:pt idx="1269">
                  <c:v>10998474.178417001</c:v>
                </c:pt>
                <c:pt idx="1270">
                  <c:v>11005498.245186994</c:v>
                </c:pt>
                <c:pt idx="1271">
                  <c:v>11012519.717910994</c:v>
                </c:pt>
                <c:pt idx="1272">
                  <c:v>11019538.596858</c:v>
                </c:pt>
                <c:pt idx="1273">
                  <c:v>11026554.882299</c:v>
                </c:pt>
                <c:pt idx="1274">
                  <c:v>11033568.574502002</c:v>
                </c:pt>
                <c:pt idx="1275">
                  <c:v>11040579.673737004</c:v>
                </c:pt>
                <c:pt idx="1276">
                  <c:v>11047588.180273999</c:v>
                </c:pt>
                <c:pt idx="1277">
                  <c:v>11054594.094381999</c:v>
                </c:pt>
                <c:pt idx="1278">
                  <c:v>11061597.416329995</c:v>
                </c:pt>
                <c:pt idx="1279">
                  <c:v>11068598.146385988</c:v>
                </c:pt>
                <c:pt idx="1280">
                  <c:v>11075596.284822</c:v>
                </c:pt>
                <c:pt idx="1281">
                  <c:v>11082591.831904</c:v>
                </c:pt>
                <c:pt idx="1282">
                  <c:v>11089584.787903</c:v>
                </c:pt>
                <c:pt idx="1283">
                  <c:v>11096575.153086999</c:v>
                </c:pt>
                <c:pt idx="1284">
                  <c:v>11103562.927726001</c:v>
                </c:pt>
                <c:pt idx="1285">
                  <c:v>11110548.112087</c:v>
                </c:pt>
                <c:pt idx="1286">
                  <c:v>11117530.70643899</c:v>
                </c:pt>
                <c:pt idx="1287">
                  <c:v>11124510.711052002</c:v>
                </c:pt>
                <c:pt idx="1288">
                  <c:v>11131488.126192991</c:v>
                </c:pt>
                <c:pt idx="1289">
                  <c:v>11138462.952130999</c:v>
                </c:pt>
                <c:pt idx="1290">
                  <c:v>11145435.189134993</c:v>
                </c:pt>
                <c:pt idx="1291">
                  <c:v>11152404.837471994</c:v>
                </c:pt>
                <c:pt idx="1292">
                  <c:v>11159371.897411</c:v>
                </c:pt>
                <c:pt idx="1293">
                  <c:v>11166336.36922</c:v>
                </c:pt>
                <c:pt idx="1294">
                  <c:v>11173298.253168</c:v>
                </c:pt>
                <c:pt idx="1295">
                  <c:v>11180257.549520988</c:v>
                </c:pt>
                <c:pt idx="1296">
                  <c:v>11187214.258548001</c:v>
                </c:pt>
                <c:pt idx="1297">
                  <c:v>11194168.380517</c:v>
                </c:pt>
                <c:pt idx="1298">
                  <c:v>11201119.915695</c:v>
                </c:pt>
                <c:pt idx="1299">
                  <c:v>11208068.864350006</c:v>
                </c:pt>
                <c:pt idx="1300">
                  <c:v>11215015.226749994</c:v>
                </c:pt>
                <c:pt idx="1301">
                  <c:v>11221959.003162</c:v>
                </c:pt>
                <c:pt idx="1302">
                  <c:v>11228900.193853006</c:v>
                </c:pt>
                <c:pt idx="1303">
                  <c:v>11235838.799089994</c:v>
                </c:pt>
                <c:pt idx="1304">
                  <c:v>11242774.819142004</c:v>
                </c:pt>
                <c:pt idx="1305">
                  <c:v>11249708.254273999</c:v>
                </c:pt>
                <c:pt idx="1306">
                  <c:v>11256639.104753008</c:v>
                </c:pt>
                <c:pt idx="1307">
                  <c:v>11263567.370848006</c:v>
                </c:pt>
                <c:pt idx="1308">
                  <c:v>11270493.052824</c:v>
                </c:pt>
                <c:pt idx="1309">
                  <c:v>11277416.150947999</c:v>
                </c:pt>
                <c:pt idx="1310">
                  <c:v>11284336.665487004</c:v>
                </c:pt>
                <c:pt idx="1311">
                  <c:v>11291254.596706994</c:v>
                </c:pt>
                <c:pt idx="1312">
                  <c:v>11298169.944875</c:v>
                </c:pt>
                <c:pt idx="1313">
                  <c:v>11305082.710256994</c:v>
                </c:pt>
                <c:pt idx="1314">
                  <c:v>11311992.893119005</c:v>
                </c:pt>
                <c:pt idx="1315">
                  <c:v>11318900.493728004</c:v>
                </c:pt>
                <c:pt idx="1316">
                  <c:v>11325805.512348</c:v>
                </c:pt>
                <c:pt idx="1317">
                  <c:v>11332707.949247001</c:v>
                </c:pt>
                <c:pt idx="1318">
                  <c:v>11339607.804691005</c:v>
                </c:pt>
                <c:pt idx="1319">
                  <c:v>11346505.078942999</c:v>
                </c:pt>
                <c:pt idx="1320">
                  <c:v>11353399.772272</c:v>
                </c:pt>
                <c:pt idx="1321">
                  <c:v>11360291.884941006</c:v>
                </c:pt>
                <c:pt idx="1322">
                  <c:v>11367181.417215994</c:v>
                </c:pt>
                <c:pt idx="1323">
                  <c:v>11374068.369363002</c:v>
                </c:pt>
                <c:pt idx="1324">
                  <c:v>11380952.741645994</c:v>
                </c:pt>
                <c:pt idx="1325">
                  <c:v>11387834.534330994</c:v>
                </c:pt>
                <c:pt idx="1326">
                  <c:v>11394713.747683</c:v>
                </c:pt>
                <c:pt idx="1327">
                  <c:v>11401590.381967004</c:v>
                </c:pt>
                <c:pt idx="1328">
                  <c:v>11408464.437445991</c:v>
                </c:pt>
                <c:pt idx="1329">
                  <c:v>11415335.914387004</c:v>
                </c:pt>
                <c:pt idx="1330">
                  <c:v>11422204.813053008</c:v>
                </c:pt>
                <c:pt idx="1331">
                  <c:v>11429071.133709</c:v>
                </c:pt>
                <c:pt idx="1332">
                  <c:v>11435934.876619006</c:v>
                </c:pt>
                <c:pt idx="1333">
                  <c:v>11442796.042047</c:v>
                </c:pt>
                <c:pt idx="1334">
                  <c:v>11449654.630258</c:v>
                </c:pt>
                <c:pt idx="1335">
                  <c:v>11456510.64151499</c:v>
                </c:pt>
                <c:pt idx="1336">
                  <c:v>11463364.076082002</c:v>
                </c:pt>
                <c:pt idx="1337">
                  <c:v>11470214.934223</c:v>
                </c:pt>
                <c:pt idx="1338">
                  <c:v>11477063.216200991</c:v>
                </c:pt>
                <c:pt idx="1339">
                  <c:v>11483908.922280002</c:v>
                </c:pt>
                <c:pt idx="1340">
                  <c:v>11490752.052724</c:v>
                </c:pt>
                <c:pt idx="1341">
                  <c:v>11497592.607794991</c:v>
                </c:pt>
                <c:pt idx="1342">
                  <c:v>11504430.587756</c:v>
                </c:pt>
                <c:pt idx="1343">
                  <c:v>11511265.992871005</c:v>
                </c:pt>
                <c:pt idx="1344">
                  <c:v>11518098.823403006</c:v>
                </c:pt>
                <c:pt idx="1345">
                  <c:v>11524929.079613006</c:v>
                </c:pt>
                <c:pt idx="1346">
                  <c:v>11531756.761766</c:v>
                </c:pt>
                <c:pt idx="1347">
                  <c:v>11538581.870123006</c:v>
                </c:pt>
                <c:pt idx="1348">
                  <c:v>11545404.404945999</c:v>
                </c:pt>
                <c:pt idx="1349">
                  <c:v>11552224.366498001</c:v>
                </c:pt>
                <c:pt idx="1350">
                  <c:v>11559041.755042005</c:v>
                </c:pt>
                <c:pt idx="1351">
                  <c:v>11565856.570838002</c:v>
                </c:pt>
                <c:pt idx="1352">
                  <c:v>11572668.814149005</c:v>
                </c:pt>
                <c:pt idx="1353">
                  <c:v>11579478.485237002</c:v>
                </c:pt>
                <c:pt idx="1354">
                  <c:v>11586285.584363</c:v>
                </c:pt>
                <c:pt idx="1355">
                  <c:v>11593090.111788999</c:v>
                </c:pt>
                <c:pt idx="1356">
                  <c:v>11599892.067776</c:v>
                </c:pt>
                <c:pt idx="1357">
                  <c:v>11606691.452585002</c:v>
                </c:pt>
                <c:pt idx="1358">
                  <c:v>11613488.266476991</c:v>
                </c:pt>
                <c:pt idx="1359">
                  <c:v>11620282.509714</c:v>
                </c:pt>
                <c:pt idx="1360">
                  <c:v>11627074.182556</c:v>
                </c:pt>
                <c:pt idx="1361">
                  <c:v>11633863.285263</c:v>
                </c:pt>
                <c:pt idx="1362">
                  <c:v>11640649.818096993</c:v>
                </c:pt>
                <c:pt idx="1363">
                  <c:v>11647433.781316994</c:v>
                </c:pt>
                <c:pt idx="1364">
                  <c:v>11654215.175185002</c:v>
                </c:pt>
                <c:pt idx="1365">
                  <c:v>11660993.99996</c:v>
                </c:pt>
                <c:pt idx="1366">
                  <c:v>11667770.255901005</c:v>
                </c:pt>
                <c:pt idx="1367">
                  <c:v>11674543.94327</c:v>
                </c:pt>
                <c:pt idx="1368">
                  <c:v>11681315.062325001</c:v>
                </c:pt>
                <c:pt idx="1369">
                  <c:v>11688083.613326993</c:v>
                </c:pt>
                <c:pt idx="1370">
                  <c:v>11694849.596534988</c:v>
                </c:pt>
                <c:pt idx="1371">
                  <c:v>11701613.012207</c:v>
                </c:pt>
                <c:pt idx="1372">
                  <c:v>11708373.860604005</c:v>
                </c:pt>
                <c:pt idx="1373">
                  <c:v>11715132.141984001</c:v>
                </c:pt>
                <c:pt idx="1374">
                  <c:v>11721887.856605006</c:v>
                </c:pt>
                <c:pt idx="1375">
                  <c:v>11728641.004728002</c:v>
                </c:pt>
                <c:pt idx="1376">
                  <c:v>11735391.586610002</c:v>
                </c:pt>
                <c:pt idx="1377">
                  <c:v>11742139.60251</c:v>
                </c:pt>
                <c:pt idx="1378">
                  <c:v>11748885.052686006</c:v>
                </c:pt>
                <c:pt idx="1379">
                  <c:v>11755627.937396988</c:v>
                </c:pt>
                <c:pt idx="1380">
                  <c:v>11762368.256898994</c:v>
                </c:pt>
                <c:pt idx="1381">
                  <c:v>11769106.011452002</c:v>
                </c:pt>
                <c:pt idx="1382">
                  <c:v>11775841.201313</c:v>
                </c:pt>
                <c:pt idx="1383">
                  <c:v>11782573.826739</c:v>
                </c:pt>
                <c:pt idx="1384">
                  <c:v>11789303.887987999</c:v>
                </c:pt>
                <c:pt idx="1385">
                  <c:v>11796031.385317005</c:v>
                </c:pt>
                <c:pt idx="1386">
                  <c:v>11802756.318983005</c:v>
                </c:pt>
                <c:pt idx="1387">
                  <c:v>11809478.689243997</c:v>
                </c:pt>
                <c:pt idx="1388">
                  <c:v>11816198.496355001</c:v>
                </c:pt>
                <c:pt idx="1389">
                  <c:v>11822915.740573993</c:v>
                </c:pt>
                <c:pt idx="1390">
                  <c:v>11829630.422157004</c:v>
                </c:pt>
                <c:pt idx="1391">
                  <c:v>11836342.541360995</c:v>
                </c:pt>
                <c:pt idx="1392">
                  <c:v>11843052.098440994</c:v>
                </c:pt>
                <c:pt idx="1393">
                  <c:v>11849759.093654005</c:v>
                </c:pt>
                <c:pt idx="1394">
                  <c:v>11856463.527256001</c:v>
                </c:pt>
                <c:pt idx="1395">
                  <c:v>11863165.399502</c:v>
                </c:pt>
                <c:pt idx="1396">
                  <c:v>11869864.710648</c:v>
                </c:pt>
                <c:pt idx="1397">
                  <c:v>11876561.460949006</c:v>
                </c:pt>
                <c:pt idx="1398">
                  <c:v>11883255.650660999</c:v>
                </c:pt>
                <c:pt idx="1399">
                  <c:v>11889947.280038994</c:v>
                </c:pt>
                <c:pt idx="1400">
                  <c:v>11896636.349338001</c:v>
                </c:pt>
                <c:pt idx="1401">
                  <c:v>11903322.858812008</c:v>
                </c:pt>
                <c:pt idx="1402">
                  <c:v>11910006.808715999</c:v>
                </c:pt>
                <c:pt idx="1403">
                  <c:v>11916688.199303994</c:v>
                </c:pt>
                <c:pt idx="1404">
                  <c:v>11923367.030832</c:v>
                </c:pt>
                <c:pt idx="1405">
                  <c:v>11930043.303552005</c:v>
                </c:pt>
                <c:pt idx="1406">
                  <c:v>11936717.017720001</c:v>
                </c:pt>
                <c:pt idx="1407">
                  <c:v>11943388.173588</c:v>
                </c:pt>
                <c:pt idx="1408">
                  <c:v>11950056.771411</c:v>
                </c:pt>
                <c:pt idx="1409">
                  <c:v>11956722.811442006</c:v>
                </c:pt>
                <c:pt idx="1410">
                  <c:v>11963386.293934001</c:v>
                </c:pt>
                <c:pt idx="1411">
                  <c:v>11970047.219141001</c:v>
                </c:pt>
                <c:pt idx="1412">
                  <c:v>11976705.587315001</c:v>
                </c:pt>
                <c:pt idx="1413">
                  <c:v>11983361.398709999</c:v>
                </c:pt>
                <c:pt idx="1414">
                  <c:v>11990014.653577</c:v>
                </c:pt>
                <c:pt idx="1415">
                  <c:v>11996665.352170005</c:v>
                </c:pt>
                <c:pt idx="1416">
                  <c:v>12003313.494741006</c:v>
                </c:pt>
                <c:pt idx="1417">
                  <c:v>12009959.081542</c:v>
                </c:pt>
                <c:pt idx="1418">
                  <c:v>12016602.112825001</c:v>
                </c:pt>
                <c:pt idx="1419">
                  <c:v>12023242.588842006</c:v>
                </c:pt>
                <c:pt idx="1420">
                  <c:v>12029880.509845</c:v>
                </c:pt>
                <c:pt idx="1421">
                  <c:v>12036515.876084</c:v>
                </c:pt>
                <c:pt idx="1422">
                  <c:v>12043148.687812002</c:v>
                </c:pt>
                <c:pt idx="1423">
                  <c:v>12049778.945279</c:v>
                </c:pt>
                <c:pt idx="1424">
                  <c:v>12056406.648735991</c:v>
                </c:pt>
                <c:pt idx="1425">
                  <c:v>12063031.798434991</c:v>
                </c:pt>
                <c:pt idx="1426">
                  <c:v>12069654.394626006</c:v>
                </c:pt>
                <c:pt idx="1427">
                  <c:v>12076274.437558994</c:v>
                </c:pt>
                <c:pt idx="1428">
                  <c:v>12082891.927484993</c:v>
                </c:pt>
                <c:pt idx="1429">
                  <c:v>12089506.86465401</c:v>
                </c:pt>
                <c:pt idx="1430">
                  <c:v>12096119.249314988</c:v>
                </c:pt>
                <c:pt idx="1431">
                  <c:v>12102729.081719005</c:v>
                </c:pt>
                <c:pt idx="1432">
                  <c:v>12109336.362114999</c:v>
                </c:pt>
                <c:pt idx="1433">
                  <c:v>12115941.090753006</c:v>
                </c:pt>
                <c:pt idx="1434">
                  <c:v>12122543.267881</c:v>
                </c:pt>
                <c:pt idx="1435">
                  <c:v>12129142.893749008</c:v>
                </c:pt>
                <c:pt idx="1436">
                  <c:v>12135739.968605002</c:v>
                </c:pt>
                <c:pt idx="1437">
                  <c:v>12142334.492698999</c:v>
                </c:pt>
                <c:pt idx="1438">
                  <c:v>12148926.466279</c:v>
                </c:pt>
                <c:pt idx="1439">
                  <c:v>12155515.889593</c:v>
                </c:pt>
                <c:pt idx="1440">
                  <c:v>12162102.76289</c:v>
                </c:pt>
                <c:pt idx="1441">
                  <c:v>12168687.086417001</c:v>
                </c:pt>
                <c:pt idx="1442">
                  <c:v>12175268.860422</c:v>
                </c:pt>
                <c:pt idx="1443">
                  <c:v>12181848.085153006</c:v>
                </c:pt>
                <c:pt idx="1444">
                  <c:v>12188424.760856999</c:v>
                </c:pt>
                <c:pt idx="1445">
                  <c:v>12194998.887782006</c:v>
                </c:pt>
                <c:pt idx="1446">
                  <c:v>12201570.466174001</c:v>
                </c:pt>
                <c:pt idx="1447">
                  <c:v>12208139.496281</c:v>
                </c:pt>
                <c:pt idx="1448">
                  <c:v>12214705.978349</c:v>
                </c:pt>
                <c:pt idx="1449">
                  <c:v>12221269.912625</c:v>
                </c:pt>
                <c:pt idx="1450">
                  <c:v>12227831.299354993</c:v>
                </c:pt>
                <c:pt idx="1451">
                  <c:v>12234390.138785001</c:v>
                </c:pt>
                <c:pt idx="1452">
                  <c:v>12240946.431160994</c:v>
                </c:pt>
                <c:pt idx="1453">
                  <c:v>12247500.176729994</c:v>
                </c:pt>
                <c:pt idx="1454">
                  <c:v>12254051.375736006</c:v>
                </c:pt>
                <c:pt idx="1455">
                  <c:v>12260600.028424991</c:v>
                </c:pt>
                <c:pt idx="1456">
                  <c:v>12267146.135043006</c:v>
                </c:pt>
                <c:pt idx="1457">
                  <c:v>12273689.695832999</c:v>
                </c:pt>
                <c:pt idx="1458">
                  <c:v>12280230.711042</c:v>
                </c:pt>
                <c:pt idx="1459">
                  <c:v>12286769.180914</c:v>
                </c:pt>
                <c:pt idx="1460">
                  <c:v>12293305.105692999</c:v>
                </c:pt>
                <c:pt idx="1461">
                  <c:v>12299838.485624</c:v>
                </c:pt>
                <c:pt idx="1462">
                  <c:v>12306369.320951005</c:v>
                </c:pt>
                <c:pt idx="1463">
                  <c:v>12312897.611917</c:v>
                </c:pt>
                <c:pt idx="1464">
                  <c:v>12319423.358766004</c:v>
                </c:pt>
                <c:pt idx="1465">
                  <c:v>12325946.561742006</c:v>
                </c:pt>
                <c:pt idx="1466">
                  <c:v>12332467.221089</c:v>
                </c:pt>
                <c:pt idx="1467">
                  <c:v>12338985.337049</c:v>
                </c:pt>
                <c:pt idx="1468">
                  <c:v>12345500.909864994</c:v>
                </c:pt>
                <c:pt idx="1469">
                  <c:v>12352013.939780002</c:v>
                </c:pt>
                <c:pt idx="1470">
                  <c:v>12358524.427037001</c:v>
                </c:pt>
                <c:pt idx="1471">
                  <c:v>12365032.371878006</c:v>
                </c:pt>
                <c:pt idx="1472">
                  <c:v>12371537.774545001</c:v>
                </c:pt>
                <c:pt idx="1473">
                  <c:v>12378040.63528</c:v>
                </c:pt>
                <c:pt idx="1474">
                  <c:v>12384540.954325</c:v>
                </c:pt>
                <c:pt idx="1475">
                  <c:v>12391038.731920995</c:v>
                </c:pt>
                <c:pt idx="1476">
                  <c:v>12397533.968311002</c:v>
                </c:pt>
                <c:pt idx="1477">
                  <c:v>12404026.663735</c:v>
                </c:pt>
                <c:pt idx="1478">
                  <c:v>12410516.818433</c:v>
                </c:pt>
                <c:pt idx="1479">
                  <c:v>12417004.432647999</c:v>
                </c:pt>
                <c:pt idx="1480">
                  <c:v>12423489.506619999</c:v>
                </c:pt>
                <c:pt idx="1481">
                  <c:v>12429972.040588001</c:v>
                </c:pt>
                <c:pt idx="1482">
                  <c:v>12436452.034793004</c:v>
                </c:pt>
                <c:pt idx="1483">
                  <c:v>12442929.489476001</c:v>
                </c:pt>
                <c:pt idx="1484">
                  <c:v>12449404.404875999</c:v>
                </c:pt>
                <c:pt idx="1485">
                  <c:v>12455876.781231994</c:v>
                </c:pt>
                <c:pt idx="1486">
                  <c:v>12462346.618783999</c:v>
                </c:pt>
                <c:pt idx="1487">
                  <c:v>12468813.917772004</c:v>
                </c:pt>
                <c:pt idx="1488">
                  <c:v>12475278.678433994</c:v>
                </c:pt>
                <c:pt idx="1489">
                  <c:v>12481740.901009006</c:v>
                </c:pt>
                <c:pt idx="1490">
                  <c:v>12488200.585735004</c:v>
                </c:pt>
                <c:pt idx="1491">
                  <c:v>12494657.732852004</c:v>
                </c:pt>
                <c:pt idx="1492">
                  <c:v>12501112.342596993</c:v>
                </c:pt>
                <c:pt idx="1493">
                  <c:v>12507564.415209007</c:v>
                </c:pt>
                <c:pt idx="1494">
                  <c:v>12514013.950924</c:v>
                </c:pt>
                <c:pt idx="1495">
                  <c:v>12520460.949982002</c:v>
                </c:pt>
                <c:pt idx="1496">
                  <c:v>12526905.412618006</c:v>
                </c:pt>
                <c:pt idx="1497">
                  <c:v>12533347.339071</c:v>
                </c:pt>
                <c:pt idx="1498">
                  <c:v>12539786.729576988</c:v>
                </c:pt>
                <c:pt idx="1499">
                  <c:v>12546223.584373999</c:v>
                </c:pt>
                <c:pt idx="1500">
                  <c:v>12552657.903697006</c:v>
                </c:pt>
                <c:pt idx="1501">
                  <c:v>12559089.687782999</c:v>
                </c:pt>
                <c:pt idx="1502">
                  <c:v>12565518.936868001</c:v>
                </c:pt>
                <c:pt idx="1503">
                  <c:v>12571945.651187999</c:v>
                </c:pt>
                <c:pt idx="1504">
                  <c:v>12578369.830979999</c:v>
                </c:pt>
                <c:pt idx="1505">
                  <c:v>12584791.476477994</c:v>
                </c:pt>
                <c:pt idx="1506">
                  <c:v>12591210.587917</c:v>
                </c:pt>
                <c:pt idx="1507">
                  <c:v>12597627.165534001</c:v>
                </c:pt>
                <c:pt idx="1508">
                  <c:v>12604041.209561991</c:v>
                </c:pt>
                <c:pt idx="1509">
                  <c:v>12610452.720236991</c:v>
                </c:pt>
                <c:pt idx="1510">
                  <c:v>12616861.697793994</c:v>
                </c:pt>
                <c:pt idx="1511">
                  <c:v>12623268.142464988</c:v>
                </c:pt>
                <c:pt idx="1512">
                  <c:v>12629672.054486006</c:v>
                </c:pt>
                <c:pt idx="1513">
                  <c:v>12636073.434091</c:v>
                </c:pt>
                <c:pt idx="1514">
                  <c:v>12642472.281512</c:v>
                </c:pt>
                <c:pt idx="1515">
                  <c:v>12648868.596984001</c:v>
                </c:pt>
                <c:pt idx="1516">
                  <c:v>12655262.380740006</c:v>
                </c:pt>
                <c:pt idx="1517">
                  <c:v>12661653.633012</c:v>
                </c:pt>
                <c:pt idx="1518">
                  <c:v>12668042.354034005</c:v>
                </c:pt>
                <c:pt idx="1519">
                  <c:v>12674428.544038</c:v>
                </c:pt>
                <c:pt idx="1520">
                  <c:v>12680812.203257</c:v>
                </c:pt>
                <c:pt idx="1521">
                  <c:v>12687193.331922</c:v>
                </c:pt>
                <c:pt idx="1522">
                  <c:v>12693571.930265993</c:v>
                </c:pt>
                <c:pt idx="1523">
                  <c:v>12699947.998520993</c:v>
                </c:pt>
                <c:pt idx="1524">
                  <c:v>12706321.536917994</c:v>
                </c:pt>
                <c:pt idx="1525">
                  <c:v>12712692.545688005</c:v>
                </c:pt>
                <c:pt idx="1526">
                  <c:v>12719061.025062</c:v>
                </c:pt>
                <c:pt idx="1527">
                  <c:v>12725426.975272005</c:v>
                </c:pt>
                <c:pt idx="1528">
                  <c:v>12731790.396547994</c:v>
                </c:pt>
                <c:pt idx="1529">
                  <c:v>12738151.289120993</c:v>
                </c:pt>
                <c:pt idx="1530">
                  <c:v>12744509.65322</c:v>
                </c:pt>
                <c:pt idx="1531">
                  <c:v>12750865.489076</c:v>
                </c:pt>
                <c:pt idx="1532">
                  <c:v>12757218.796917994</c:v>
                </c:pt>
                <c:pt idx="1533">
                  <c:v>12763569.576977</c:v>
                </c:pt>
                <c:pt idx="1534">
                  <c:v>12769917.829482</c:v>
                </c:pt>
                <c:pt idx="1535">
                  <c:v>12776263.554661006</c:v>
                </c:pt>
                <c:pt idx="1536">
                  <c:v>12782606.752744</c:v>
                </c:pt>
                <c:pt idx="1537">
                  <c:v>12788947.423959006</c:v>
                </c:pt>
                <c:pt idx="1538">
                  <c:v>12795285.568535993</c:v>
                </c:pt>
                <c:pt idx="1539">
                  <c:v>12801621.186701</c:v>
                </c:pt>
                <c:pt idx="1540">
                  <c:v>12807954.278684</c:v>
                </c:pt>
                <c:pt idx="1541">
                  <c:v>12814284.844712006</c:v>
                </c:pt>
                <c:pt idx="1542">
                  <c:v>12820612.885013008</c:v>
                </c:pt>
                <c:pt idx="1543">
                  <c:v>12826938.399815002</c:v>
                </c:pt>
                <c:pt idx="1544">
                  <c:v>12833261.389342999</c:v>
                </c:pt>
                <c:pt idx="1545">
                  <c:v>12839581.853825999</c:v>
                </c:pt>
                <c:pt idx="1546">
                  <c:v>12845899.793489994</c:v>
                </c:pt>
                <c:pt idx="1547">
                  <c:v>12852215.20856199</c:v>
                </c:pt>
                <c:pt idx="1548">
                  <c:v>12858528.099268001</c:v>
                </c:pt>
                <c:pt idx="1549">
                  <c:v>12864838.465834005</c:v>
                </c:pt>
                <c:pt idx="1550">
                  <c:v>12871146.308486</c:v>
                </c:pt>
                <c:pt idx="1551">
                  <c:v>12877451.627449995</c:v>
                </c:pt>
                <c:pt idx="1552">
                  <c:v>12883754.422950005</c:v>
                </c:pt>
                <c:pt idx="1553">
                  <c:v>12890054.695212999</c:v>
                </c:pt>
                <c:pt idx="1554">
                  <c:v>12896352.444463</c:v>
                </c:pt>
                <c:pt idx="1555">
                  <c:v>12902647.670925001</c:v>
                </c:pt>
                <c:pt idx="1556">
                  <c:v>12908940.374823006</c:v>
                </c:pt>
                <c:pt idx="1557">
                  <c:v>12915230.556382</c:v>
                </c:pt>
                <c:pt idx="1558">
                  <c:v>12921518.215825994</c:v>
                </c:pt>
                <c:pt idx="1559">
                  <c:v>12927803.353379006</c:v>
                </c:pt>
                <c:pt idx="1560">
                  <c:v>12934085.969263</c:v>
                </c:pt>
                <c:pt idx="1561">
                  <c:v>12940366.063704006</c:v>
                </c:pt>
                <c:pt idx="1562">
                  <c:v>12946643.636922993</c:v>
                </c:pt>
                <c:pt idx="1563">
                  <c:v>12952918.689145001</c:v>
                </c:pt>
                <c:pt idx="1564">
                  <c:v>12959191.220590988</c:v>
                </c:pt>
                <c:pt idx="1565">
                  <c:v>12965461.231482994</c:v>
                </c:pt>
                <c:pt idx="1566">
                  <c:v>12971728.722046001</c:v>
                </c:pt>
                <c:pt idx="1567">
                  <c:v>12977993.692499001</c:v>
                </c:pt>
                <c:pt idx="1568">
                  <c:v>12984256.143065993</c:v>
                </c:pt>
                <c:pt idx="1569">
                  <c:v>12990516.073967</c:v>
                </c:pt>
                <c:pt idx="1570">
                  <c:v>12996773.485424994</c:v>
                </c:pt>
                <c:pt idx="1571">
                  <c:v>13003028.377660004</c:v>
                </c:pt>
                <c:pt idx="1572">
                  <c:v>13009280.750893002</c:v>
                </c:pt>
                <c:pt idx="1573">
                  <c:v>13015530.605343999</c:v>
                </c:pt>
                <c:pt idx="1574">
                  <c:v>13021777.941234993</c:v>
                </c:pt>
                <c:pt idx="1575">
                  <c:v>13028022.758786</c:v>
                </c:pt>
                <c:pt idx="1576">
                  <c:v>13034265.058215</c:v>
                </c:pt>
                <c:pt idx="1577">
                  <c:v>13040504.839744</c:v>
                </c:pt>
                <c:pt idx="1578">
                  <c:v>13046742.103592001</c:v>
                </c:pt>
                <c:pt idx="1579">
                  <c:v>13052976.849978</c:v>
                </c:pt>
                <c:pt idx="1580">
                  <c:v>13059209.079120994</c:v>
                </c:pt>
                <c:pt idx="1581">
                  <c:v>13065438.791239001</c:v>
                </c:pt>
                <c:pt idx="1582">
                  <c:v>13071665.986552</c:v>
                </c:pt>
                <c:pt idx="1583">
                  <c:v>13077890.665278004</c:v>
                </c:pt>
                <c:pt idx="1584">
                  <c:v>13084112.827635</c:v>
                </c:pt>
                <c:pt idx="1585">
                  <c:v>13090332.473841006</c:v>
                </c:pt>
                <c:pt idx="1586">
                  <c:v>13096549.604114</c:v>
                </c:pt>
                <c:pt idx="1587">
                  <c:v>13102764.218669994</c:v>
                </c:pt>
                <c:pt idx="1588">
                  <c:v>13108976.317727</c:v>
                </c:pt>
                <c:pt idx="1589">
                  <c:v>13115185.901503</c:v>
                </c:pt>
                <c:pt idx="1590">
                  <c:v>13121392.970214</c:v>
                </c:pt>
                <c:pt idx="1591">
                  <c:v>13127597.524075</c:v>
                </c:pt>
                <c:pt idx="1592">
                  <c:v>13133799.563305</c:v>
                </c:pt>
                <c:pt idx="1593">
                  <c:v>13139999.088118</c:v>
                </c:pt>
                <c:pt idx="1594">
                  <c:v>13146196.098731</c:v>
                </c:pt>
                <c:pt idx="1595">
                  <c:v>13152390.595358999</c:v>
                </c:pt>
                <c:pt idx="1596">
                  <c:v>13158582.578217</c:v>
                </c:pt>
                <c:pt idx="1597">
                  <c:v>13164772.047520991</c:v>
                </c:pt>
                <c:pt idx="1598">
                  <c:v>13170959.003485</c:v>
                </c:pt>
                <c:pt idx="1599">
                  <c:v>13177143.446322991</c:v>
                </c:pt>
                <c:pt idx="1600">
                  <c:v>13183325.376251999</c:v>
                </c:pt>
                <c:pt idx="1601">
                  <c:v>13189504.793483</c:v>
                </c:pt>
                <c:pt idx="1602">
                  <c:v>13195681.698232001</c:v>
                </c:pt>
                <c:pt idx="1603">
                  <c:v>13201856.090712005</c:v>
                </c:pt>
                <c:pt idx="1604">
                  <c:v>13208027.971137</c:v>
                </c:pt>
                <c:pt idx="1605">
                  <c:v>13214197.339718999</c:v>
                </c:pt>
                <c:pt idx="1606">
                  <c:v>13220364.196672</c:v>
                </c:pt>
                <c:pt idx="1607">
                  <c:v>13226528.542208994</c:v>
                </c:pt>
                <c:pt idx="1608">
                  <c:v>13232690.376541</c:v>
                </c:pt>
                <c:pt idx="1609">
                  <c:v>13238849.699882004</c:v>
                </c:pt>
                <c:pt idx="1610">
                  <c:v>13245006.512442</c:v>
                </c:pt>
                <c:pt idx="1611">
                  <c:v>13251160.814435</c:v>
                </c:pt>
                <c:pt idx="1612">
                  <c:v>13257312.606071001</c:v>
                </c:pt>
                <c:pt idx="1613">
                  <c:v>13263461.887561001</c:v>
                </c:pt>
                <c:pt idx="1614">
                  <c:v>13269608.659118</c:v>
                </c:pt>
                <c:pt idx="1615">
                  <c:v>13275752.920950999</c:v>
                </c:pt>
                <c:pt idx="1616">
                  <c:v>13281894.673271</c:v>
                </c:pt>
                <c:pt idx="1617">
                  <c:v>13288033.916289</c:v>
                </c:pt>
                <c:pt idx="1618">
                  <c:v>13294170.650214</c:v>
                </c:pt>
                <c:pt idx="1619">
                  <c:v>13300304.875257006</c:v>
                </c:pt>
                <c:pt idx="1620">
                  <c:v>13306436.591627</c:v>
                </c:pt>
                <c:pt idx="1621">
                  <c:v>13312565.799532993</c:v>
                </c:pt>
                <c:pt idx="1622">
                  <c:v>13318692.499185</c:v>
                </c:pt>
                <c:pt idx="1623">
                  <c:v>13324816.690791</c:v>
                </c:pt>
                <c:pt idx="1624">
                  <c:v>13330938.374561002</c:v>
                </c:pt>
                <c:pt idx="1625">
                  <c:v>13337057.550702006</c:v>
                </c:pt>
                <c:pt idx="1626">
                  <c:v>13343174.21942199</c:v>
                </c:pt>
                <c:pt idx="1627">
                  <c:v>13349288.380930999</c:v>
                </c:pt>
                <c:pt idx="1628">
                  <c:v>13355400.035433995</c:v>
                </c:pt>
                <c:pt idx="1629">
                  <c:v>13361509.18314</c:v>
                </c:pt>
                <c:pt idx="1630">
                  <c:v>13367615.824255999</c:v>
                </c:pt>
                <c:pt idx="1631">
                  <c:v>13373719.958989006</c:v>
                </c:pt>
                <c:pt idx="1632">
                  <c:v>13379821.587545993</c:v>
                </c:pt>
                <c:pt idx="1633">
                  <c:v>13385920.710132994</c:v>
                </c:pt>
                <c:pt idx="1634">
                  <c:v>13392017.326955</c:v>
                </c:pt>
                <c:pt idx="1635">
                  <c:v>13398111.438219994</c:v>
                </c:pt>
                <c:pt idx="1636">
                  <c:v>13404203.044133</c:v>
                </c:pt>
                <c:pt idx="1637">
                  <c:v>13410292.1449</c:v>
                </c:pt>
                <c:pt idx="1638">
                  <c:v>13416378.740723994</c:v>
                </c:pt>
                <c:pt idx="1639">
                  <c:v>13422462.831813006</c:v>
                </c:pt>
                <c:pt idx="1640">
                  <c:v>13428544.418369994</c:v>
                </c:pt>
                <c:pt idx="1641">
                  <c:v>13434623.500600006</c:v>
                </c:pt>
                <c:pt idx="1642">
                  <c:v>13440700.078707</c:v>
                </c:pt>
                <c:pt idx="1643">
                  <c:v>13446774.152895</c:v>
                </c:pt>
                <c:pt idx="1644">
                  <c:v>13452845.723368995</c:v>
                </c:pt>
                <c:pt idx="1645">
                  <c:v>13458914.790329993</c:v>
                </c:pt>
                <c:pt idx="1646">
                  <c:v>13464981.353984006</c:v>
                </c:pt>
                <c:pt idx="1647">
                  <c:v>13471045.414532</c:v>
                </c:pt>
                <c:pt idx="1648">
                  <c:v>13477106.972177004</c:v>
                </c:pt>
                <c:pt idx="1649">
                  <c:v>13483166.027122995</c:v>
                </c:pt>
                <c:pt idx="1650">
                  <c:v>13489222.579570994</c:v>
                </c:pt>
                <c:pt idx="1651">
                  <c:v>13495276.629723994</c:v>
                </c:pt>
                <c:pt idx="1652">
                  <c:v>13501328.177781999</c:v>
                </c:pt>
                <c:pt idx="1653">
                  <c:v>13507377.223949</c:v>
                </c:pt>
                <c:pt idx="1654">
                  <c:v>13513423.768423995</c:v>
                </c:pt>
                <c:pt idx="1655">
                  <c:v>13519467.811409</c:v>
                </c:pt>
                <c:pt idx="1656">
                  <c:v>13525509.353106005</c:v>
                </c:pt>
                <c:pt idx="1657">
                  <c:v>13531548.393713009</c:v>
                </c:pt>
                <c:pt idx="1658">
                  <c:v>13537584.933433</c:v>
                </c:pt>
                <c:pt idx="1659">
                  <c:v>13543618.972464001</c:v>
                </c:pt>
                <c:pt idx="1660">
                  <c:v>13549650.511007</c:v>
                </c:pt>
                <c:pt idx="1661">
                  <c:v>13555679.549260991</c:v>
                </c:pt>
                <c:pt idx="1662">
                  <c:v>13561706.087424988</c:v>
                </c:pt>
                <c:pt idx="1663">
                  <c:v>13567730.125698</c:v>
                </c:pt>
                <c:pt idx="1664">
                  <c:v>13573751.664279999</c:v>
                </c:pt>
                <c:pt idx="1665">
                  <c:v>13579770.703369001</c:v>
                </c:pt>
                <c:pt idx="1666">
                  <c:v>13585787.243163001</c:v>
                </c:pt>
                <c:pt idx="1667">
                  <c:v>13591801.28386</c:v>
                </c:pt>
                <c:pt idx="1668">
                  <c:v>13597812.825658008</c:v>
                </c:pt>
                <c:pt idx="1669">
                  <c:v>13603821.868755005</c:v>
                </c:pt>
                <c:pt idx="1670">
                  <c:v>13609828.413347</c:v>
                </c:pt>
                <c:pt idx="1671">
                  <c:v>13615832.459633006</c:v>
                </c:pt>
                <c:pt idx="1672">
                  <c:v>13621834.007808</c:v>
                </c:pt>
                <c:pt idx="1673">
                  <c:v>13627833.058069</c:v>
                </c:pt>
                <c:pt idx="1674">
                  <c:v>13633829.610613005</c:v>
                </c:pt>
                <c:pt idx="1675">
                  <c:v>13639823.665635007</c:v>
                </c:pt>
                <c:pt idx="1676">
                  <c:v>13645815.223332001</c:v>
                </c:pt>
                <c:pt idx="1677">
                  <c:v>13651804.283898</c:v>
                </c:pt>
                <c:pt idx="1678">
                  <c:v>13657790.847529991</c:v>
                </c:pt>
                <c:pt idx="1679">
                  <c:v>13663774.914422</c:v>
                </c:pt>
                <c:pt idx="1680">
                  <c:v>13669756.484769005</c:v>
                </c:pt>
                <c:pt idx="1681">
                  <c:v>13675735.558765</c:v>
                </c:pt>
                <c:pt idx="1682">
                  <c:v>13681712.136604993</c:v>
                </c:pt>
                <c:pt idx="1683">
                  <c:v>13687686.218482994</c:v>
                </c:pt>
                <c:pt idx="1684">
                  <c:v>13693657.804592</c:v>
                </c:pt>
                <c:pt idx="1685">
                  <c:v>13699626.895127</c:v>
                </c:pt>
                <c:pt idx="1686">
                  <c:v>13705593.49028</c:v>
                </c:pt>
                <c:pt idx="1687">
                  <c:v>13711557.590244001</c:v>
                </c:pt>
                <c:pt idx="1688">
                  <c:v>13717519.195211999</c:v>
                </c:pt>
                <c:pt idx="1689">
                  <c:v>13723478.305376999</c:v>
                </c:pt>
                <c:pt idx="1690">
                  <c:v>13729434.92093</c:v>
                </c:pt>
                <c:pt idx="1691">
                  <c:v>13735389.042064993</c:v>
                </c:pt>
                <c:pt idx="1692">
                  <c:v>13741340.668971</c:v>
                </c:pt>
                <c:pt idx="1693">
                  <c:v>13747289.801842006</c:v>
                </c:pt>
                <c:pt idx="1694">
                  <c:v>13753236.440869</c:v>
                </c:pt>
                <c:pt idx="1695">
                  <c:v>13759180.586240994</c:v>
                </c:pt>
                <c:pt idx="1696">
                  <c:v>13765122.238150001</c:v>
                </c:pt>
                <c:pt idx="1697">
                  <c:v>13771061.396787006</c:v>
                </c:pt>
                <c:pt idx="1698">
                  <c:v>13776998.062341006</c:v>
                </c:pt>
                <c:pt idx="1699">
                  <c:v>13782932.235002</c:v>
                </c:pt>
                <c:pt idx="1700">
                  <c:v>13788863.914961006</c:v>
                </c:pt>
                <c:pt idx="1701">
                  <c:v>13794793.102406001</c:v>
                </c:pt>
                <c:pt idx="1702">
                  <c:v>13800719.797526989</c:v>
                </c:pt>
                <c:pt idx="1703">
                  <c:v>13806644.000513</c:v>
                </c:pt>
                <c:pt idx="1704">
                  <c:v>13812565.711552</c:v>
                </c:pt>
                <c:pt idx="1705">
                  <c:v>13818484.930833004</c:v>
                </c:pt>
                <c:pt idx="1706">
                  <c:v>13824401.658543997</c:v>
                </c:pt>
                <c:pt idx="1707">
                  <c:v>13830315.894872006</c:v>
                </c:pt>
                <c:pt idx="1708">
                  <c:v>13836227.640005993</c:v>
                </c:pt>
                <c:pt idx="1709">
                  <c:v>13842136.894133005</c:v>
                </c:pt>
                <c:pt idx="1710">
                  <c:v>13848043.657439001</c:v>
                </c:pt>
                <c:pt idx="1711">
                  <c:v>13853947.930113006</c:v>
                </c:pt>
                <c:pt idx="1712">
                  <c:v>13859849.712339001</c:v>
                </c:pt>
                <c:pt idx="1713">
                  <c:v>13865749.004306</c:v>
                </c:pt>
                <c:pt idx="1714">
                  <c:v>13871645.806198001</c:v>
                </c:pt>
                <c:pt idx="1715">
                  <c:v>13877540.118201001</c:v>
                </c:pt>
                <c:pt idx="1716">
                  <c:v>13883431.940501994</c:v>
                </c:pt>
                <c:pt idx="1717">
                  <c:v>13889321.273285</c:v>
                </c:pt>
                <c:pt idx="1718">
                  <c:v>13895208.116735995</c:v>
                </c:pt>
                <c:pt idx="1719">
                  <c:v>13901092.471039006</c:v>
                </c:pt>
                <c:pt idx="1720">
                  <c:v>13906974.336379001</c:v>
                </c:pt>
                <c:pt idx="1721">
                  <c:v>13912853.71294</c:v>
                </c:pt>
                <c:pt idx="1722">
                  <c:v>13918730.600906</c:v>
                </c:pt>
                <c:pt idx="1723">
                  <c:v>13924605.000460993</c:v>
                </c:pt>
                <c:pt idx="1724">
                  <c:v>13930476.911788005</c:v>
                </c:pt>
                <c:pt idx="1725">
                  <c:v>13936346.335070999</c:v>
                </c:pt>
                <c:pt idx="1726">
                  <c:v>13942213.270492001</c:v>
                </c:pt>
                <c:pt idx="1727">
                  <c:v>13948077.718233995</c:v>
                </c:pt>
                <c:pt idx="1728">
                  <c:v>13953939.678479994</c:v>
                </c:pt>
                <c:pt idx="1729">
                  <c:v>13959799.151412006</c:v>
                </c:pt>
                <c:pt idx="1730">
                  <c:v>13965656.137212001</c:v>
                </c:pt>
                <c:pt idx="1731">
                  <c:v>13971510.63606099</c:v>
                </c:pt>
                <c:pt idx="1732">
                  <c:v>13977362.648140995</c:v>
                </c:pt>
                <c:pt idx="1733">
                  <c:v>13983212.173633005</c:v>
                </c:pt>
                <c:pt idx="1734">
                  <c:v>13989059.212718002</c:v>
                </c:pt>
                <c:pt idx="1735">
                  <c:v>13994903.765575994</c:v>
                </c:pt>
                <c:pt idx="1736">
                  <c:v>14000745.832389006</c:v>
                </c:pt>
                <c:pt idx="1737">
                  <c:v>14006585.413334994</c:v>
                </c:pt>
                <c:pt idx="1738">
                  <c:v>14012422.508594988</c:v>
                </c:pt>
                <c:pt idx="1739">
                  <c:v>14018257.118348001</c:v>
                </c:pt>
                <c:pt idx="1740">
                  <c:v>14024089.242773999</c:v>
                </c:pt>
                <c:pt idx="1741">
                  <c:v>14029918.882052008</c:v>
                </c:pt>
                <c:pt idx="1742">
                  <c:v>14035746.036359994</c:v>
                </c:pt>
                <c:pt idx="1743">
                  <c:v>14041570.705877</c:v>
                </c:pt>
                <c:pt idx="1744">
                  <c:v>14047392.890782006</c:v>
                </c:pt>
                <c:pt idx="1745">
                  <c:v>14053212.591251004</c:v>
                </c:pt>
                <c:pt idx="1746">
                  <c:v>14059029.807463994</c:v>
                </c:pt>
                <c:pt idx="1747">
                  <c:v>14064844.539596992</c:v>
                </c:pt>
                <c:pt idx="1748">
                  <c:v>14070656.787827993</c:v>
                </c:pt>
                <c:pt idx="1749">
                  <c:v>14076466.552333999</c:v>
                </c:pt>
                <c:pt idx="1750">
                  <c:v>14082273.833291</c:v>
                </c:pt>
                <c:pt idx="1751">
                  <c:v>14088078.630875001</c:v>
                </c:pt>
                <c:pt idx="1752">
                  <c:v>14093880.945263999</c:v>
                </c:pt>
                <c:pt idx="1753">
                  <c:v>14099680.776632</c:v>
                </c:pt>
                <c:pt idx="1754">
                  <c:v>14105478.125156</c:v>
                </c:pt>
                <c:pt idx="1755">
                  <c:v>14111272.991010007</c:v>
                </c:pt>
                <c:pt idx="1756">
                  <c:v>14117065.374369999</c:v>
                </c:pt>
                <c:pt idx="1757">
                  <c:v>14122855.275411</c:v>
                </c:pt>
                <c:pt idx="1758">
                  <c:v>14128642.694308</c:v>
                </c:pt>
                <c:pt idx="1759">
                  <c:v>14134427.631232994</c:v>
                </c:pt>
                <c:pt idx="1760">
                  <c:v>14140210.086363001</c:v>
                </c:pt>
                <c:pt idx="1761">
                  <c:v>14145990.059870007</c:v>
                </c:pt>
                <c:pt idx="1762">
                  <c:v>14151767.551927</c:v>
                </c:pt>
                <c:pt idx="1763">
                  <c:v>14157542.562709006</c:v>
                </c:pt>
                <c:pt idx="1764">
                  <c:v>14163315.092388</c:v>
                </c:pt>
                <c:pt idx="1765">
                  <c:v>14169085.141136993</c:v>
                </c:pt>
                <c:pt idx="1766">
                  <c:v>14174852.709127991</c:v>
                </c:pt>
                <c:pt idx="1767">
                  <c:v>14180617.79653299</c:v>
                </c:pt>
                <c:pt idx="1768">
                  <c:v>14186380.403524995</c:v>
                </c:pt>
                <c:pt idx="1769">
                  <c:v>14192140.530274993</c:v>
                </c:pt>
                <c:pt idx="1770">
                  <c:v>14197898.176953999</c:v>
                </c:pt>
                <c:pt idx="1771">
                  <c:v>14203653.343734</c:v>
                </c:pt>
                <c:pt idx="1772">
                  <c:v>14209406.030785</c:v>
                </c:pt>
                <c:pt idx="1773">
                  <c:v>14215156.23827799</c:v>
                </c:pt>
                <c:pt idx="1774">
                  <c:v>14220903.966383999</c:v>
                </c:pt>
                <c:pt idx="1775">
                  <c:v>14226649.215271</c:v>
                </c:pt>
                <c:pt idx="1776">
                  <c:v>14232391.985111006</c:v>
                </c:pt>
                <c:pt idx="1777">
                  <c:v>14238132.276072994</c:v>
                </c:pt>
                <c:pt idx="1778">
                  <c:v>14243870.088324988</c:v>
                </c:pt>
                <c:pt idx="1779">
                  <c:v>14249605.422038</c:v>
                </c:pt>
                <c:pt idx="1780">
                  <c:v>14255338.277377993</c:v>
                </c:pt>
                <c:pt idx="1781">
                  <c:v>14261068.654516</c:v>
                </c:pt>
                <c:pt idx="1782">
                  <c:v>14266796.553620005</c:v>
                </c:pt>
                <c:pt idx="1783">
                  <c:v>14272521.974856006</c:v>
                </c:pt>
                <c:pt idx="1784">
                  <c:v>14278244.918392994</c:v>
                </c:pt>
                <c:pt idx="1785">
                  <c:v>14283965.384398</c:v>
                </c:pt>
                <c:pt idx="1786">
                  <c:v>14289683.373039005</c:v>
                </c:pt>
                <c:pt idx="1787">
                  <c:v>14295398.884482006</c:v>
                </c:pt>
                <c:pt idx="1788">
                  <c:v>14301111.918893</c:v>
                </c:pt>
                <c:pt idx="1789">
                  <c:v>14306822.476439994</c:v>
                </c:pt>
                <c:pt idx="1790">
                  <c:v>14312530.557287</c:v>
                </c:pt>
                <c:pt idx="1791">
                  <c:v>14318236.161602005</c:v>
                </c:pt>
                <c:pt idx="1792">
                  <c:v>14323939.289547993</c:v>
                </c:pt>
                <c:pt idx="1793">
                  <c:v>14329639.941292994</c:v>
                </c:pt>
                <c:pt idx="1794">
                  <c:v>14335338.117000001</c:v>
                </c:pt>
                <c:pt idx="1795">
                  <c:v>14341033.816834001</c:v>
                </c:pt>
                <c:pt idx="1796">
                  <c:v>14346727.040960001</c:v>
                </c:pt>
                <c:pt idx="1797">
                  <c:v>14352417.789541001</c:v>
                </c:pt>
                <c:pt idx="1798">
                  <c:v>14358106.062743008</c:v>
                </c:pt>
                <c:pt idx="1799">
                  <c:v>14363791.860726999</c:v>
                </c:pt>
                <c:pt idx="1800">
                  <c:v>14369475.183659006</c:v>
                </c:pt>
                <c:pt idx="1801">
                  <c:v>14375156.0317</c:v>
                </c:pt>
                <c:pt idx="1802">
                  <c:v>14380834.405014006</c:v>
                </c:pt>
                <c:pt idx="1803">
                  <c:v>14386510.303763006</c:v>
                </c:pt>
                <c:pt idx="1804">
                  <c:v>14392183.728108993</c:v>
                </c:pt>
                <c:pt idx="1805">
                  <c:v>14397854.678215001</c:v>
                </c:pt>
                <c:pt idx="1806">
                  <c:v>14403523.154242005</c:v>
                </c:pt>
                <c:pt idx="1807">
                  <c:v>14409189.156351</c:v>
                </c:pt>
                <c:pt idx="1808">
                  <c:v>14414852.684704</c:v>
                </c:pt>
                <c:pt idx="1809">
                  <c:v>14420513.73946299</c:v>
                </c:pt>
                <c:pt idx="1810">
                  <c:v>14426172.320785999</c:v>
                </c:pt>
                <c:pt idx="1811">
                  <c:v>14431828.428835001</c:v>
                </c:pt>
                <c:pt idx="1812">
                  <c:v>14437482.063770005</c:v>
                </c:pt>
                <c:pt idx="1813">
                  <c:v>14443133.225751005</c:v>
                </c:pt>
                <c:pt idx="1814">
                  <c:v>14448781.914937004</c:v>
                </c:pt>
                <c:pt idx="1815">
                  <c:v>14454428.131487994</c:v>
                </c:pt>
                <c:pt idx="1816">
                  <c:v>14460071.875562999</c:v>
                </c:pt>
                <c:pt idx="1817">
                  <c:v>14465713.147318993</c:v>
                </c:pt>
                <c:pt idx="1818">
                  <c:v>14471351.946916994</c:v>
                </c:pt>
                <c:pt idx="1819">
                  <c:v>14476988.274514001</c:v>
                </c:pt>
                <c:pt idx="1820">
                  <c:v>14482622.130267991</c:v>
                </c:pt>
                <c:pt idx="1821">
                  <c:v>14488253.514335994</c:v>
                </c:pt>
                <c:pt idx="1822">
                  <c:v>14493882.426876994</c:v>
                </c:pt>
                <c:pt idx="1823">
                  <c:v>14499508.868047006</c:v>
                </c:pt>
                <c:pt idx="1824">
                  <c:v>14505132.838003</c:v>
                </c:pt>
                <c:pt idx="1825">
                  <c:v>14510754.336901</c:v>
                </c:pt>
                <c:pt idx="1826">
                  <c:v>14516373.364899006</c:v>
                </c:pt>
                <c:pt idx="1827">
                  <c:v>14521989.922152005</c:v>
                </c:pt>
                <c:pt idx="1828">
                  <c:v>14527604.008815</c:v>
                </c:pt>
                <c:pt idx="1829">
                  <c:v>14533215.625045</c:v>
                </c:pt>
                <c:pt idx="1830">
                  <c:v>14538824.770996001</c:v>
                </c:pt>
                <c:pt idx="1831">
                  <c:v>14544431.446823994</c:v>
                </c:pt>
                <c:pt idx="1832">
                  <c:v>14550035.652683008</c:v>
                </c:pt>
                <c:pt idx="1833">
                  <c:v>14555637.388728</c:v>
                </c:pt>
                <c:pt idx="1834">
                  <c:v>14561236.655112006</c:v>
                </c:pt>
                <c:pt idx="1835">
                  <c:v>14566833.451990006</c:v>
                </c:pt>
                <c:pt idx="1836">
                  <c:v>14572427.779514991</c:v>
                </c:pt>
                <c:pt idx="1837">
                  <c:v>14578019.637840994</c:v>
                </c:pt>
                <c:pt idx="1838">
                  <c:v>14583609.027119994</c:v>
                </c:pt>
                <c:pt idx="1839">
                  <c:v>14589195.947505988</c:v>
                </c:pt>
                <c:pt idx="1840">
                  <c:v>14594780.399150006</c:v>
                </c:pt>
                <c:pt idx="1841">
                  <c:v>14600362.382205</c:v>
                </c:pt>
                <c:pt idx="1842">
                  <c:v>14605941.896823</c:v>
                </c:pt>
                <c:pt idx="1843">
                  <c:v>14611518.943156</c:v>
                </c:pt>
                <c:pt idx="1844">
                  <c:v>14617093.521356</c:v>
                </c:pt>
                <c:pt idx="1845">
                  <c:v>14622665.631572001</c:v>
                </c:pt>
                <c:pt idx="1846">
                  <c:v>14628235.273956006</c:v>
                </c:pt>
                <c:pt idx="1847">
                  <c:v>14633802.448659007</c:v>
                </c:pt>
                <c:pt idx="1848">
                  <c:v>14639367.155831005</c:v>
                </c:pt>
                <c:pt idx="1849">
                  <c:v>14644929.395622006</c:v>
                </c:pt>
                <c:pt idx="1850">
                  <c:v>14650489.168182002</c:v>
                </c:pt>
                <c:pt idx="1851">
                  <c:v>14656046.473660005</c:v>
                </c:pt>
                <c:pt idx="1852">
                  <c:v>14661601.312205</c:v>
                </c:pt>
                <c:pt idx="1853">
                  <c:v>14667153.683967</c:v>
                </c:pt>
                <c:pt idx="1854">
                  <c:v>14672703.589093994</c:v>
                </c:pt>
                <c:pt idx="1855">
                  <c:v>14678251.027733997</c:v>
                </c:pt>
                <c:pt idx="1856">
                  <c:v>14683796.000035994</c:v>
                </c:pt>
                <c:pt idx="1857">
                  <c:v>14689338.506146993</c:v>
                </c:pt>
                <c:pt idx="1858">
                  <c:v>14694878.546215991</c:v>
                </c:pt>
                <c:pt idx="1859">
                  <c:v>14700416.120387994</c:v>
                </c:pt>
                <c:pt idx="1860">
                  <c:v>14705951.228812</c:v>
                </c:pt>
                <c:pt idx="1861">
                  <c:v>14711483.871634007</c:v>
                </c:pt>
                <c:pt idx="1862">
                  <c:v>14717014.049000001</c:v>
                </c:pt>
                <c:pt idx="1863">
                  <c:v>14722541.761057002</c:v>
                </c:pt>
                <c:pt idx="1864">
                  <c:v>14728067.007951004</c:v>
                </c:pt>
                <c:pt idx="1865">
                  <c:v>14733589.789826993</c:v>
                </c:pt>
                <c:pt idx="1866">
                  <c:v>14739110.106830994</c:v>
                </c:pt>
                <c:pt idx="1867">
                  <c:v>14744627.959107</c:v>
                </c:pt>
                <c:pt idx="1868">
                  <c:v>14750143.346801</c:v>
                </c:pt>
                <c:pt idx="1869">
                  <c:v>14755656.270057</c:v>
                </c:pt>
                <c:pt idx="1870">
                  <c:v>14761166.729018994</c:v>
                </c:pt>
                <c:pt idx="1871">
                  <c:v>14766674.723832</c:v>
                </c:pt>
                <c:pt idx="1872">
                  <c:v>14772180.254637999</c:v>
                </c:pt>
                <c:pt idx="1873">
                  <c:v>14777683.321582999</c:v>
                </c:pt>
                <c:pt idx="1874">
                  <c:v>14783183.924807006</c:v>
                </c:pt>
                <c:pt idx="1875">
                  <c:v>14788682.064456007</c:v>
                </c:pt>
                <c:pt idx="1876">
                  <c:v>14794177.740669994</c:v>
                </c:pt>
                <c:pt idx="1877">
                  <c:v>14799670.953593004</c:v>
                </c:pt>
                <c:pt idx="1878">
                  <c:v>14805161.703365993</c:v>
                </c:pt>
                <c:pt idx="1879">
                  <c:v>14810649.990132</c:v>
                </c:pt>
                <c:pt idx="1880">
                  <c:v>14816135.814032005</c:v>
                </c:pt>
                <c:pt idx="1881">
                  <c:v>14821619.175206</c:v>
                </c:pt>
                <c:pt idx="1882">
                  <c:v>14827100.073797002</c:v>
                </c:pt>
                <c:pt idx="1883">
                  <c:v>14832578.509943999</c:v>
                </c:pt>
                <c:pt idx="1884">
                  <c:v>14838054.483788006</c:v>
                </c:pt>
                <c:pt idx="1885">
                  <c:v>14843527.99547</c:v>
                </c:pt>
                <c:pt idx="1886">
                  <c:v>14848999.045128001</c:v>
                </c:pt>
                <c:pt idx="1887">
                  <c:v>14854467.632903</c:v>
                </c:pt>
                <c:pt idx="1888">
                  <c:v>14859933.758934001</c:v>
                </c:pt>
                <c:pt idx="1889">
                  <c:v>14865397.423359999</c:v>
                </c:pt>
                <c:pt idx="1890">
                  <c:v>14870858.626319995</c:v>
                </c:pt>
                <c:pt idx="1891">
                  <c:v>14876317.367951006</c:v>
                </c:pt>
                <c:pt idx="1892">
                  <c:v>14881773.64839299</c:v>
                </c:pt>
                <c:pt idx="1893">
                  <c:v>14887227.467783006</c:v>
                </c:pt>
                <c:pt idx="1894">
                  <c:v>14892678.826259</c:v>
                </c:pt>
                <c:pt idx="1895">
                  <c:v>14898127.723958002</c:v>
                </c:pt>
                <c:pt idx="1896">
                  <c:v>14903574.161017004</c:v>
                </c:pt>
                <c:pt idx="1897">
                  <c:v>14909018.137573993</c:v>
                </c:pt>
                <c:pt idx="1898">
                  <c:v>14914459.653764</c:v>
                </c:pt>
                <c:pt idx="1899">
                  <c:v>14919898.709722994</c:v>
                </c:pt>
                <c:pt idx="1900">
                  <c:v>14925335.305588005</c:v>
                </c:pt>
                <c:pt idx="1901">
                  <c:v>14930769.441494988</c:v>
                </c:pt>
                <c:pt idx="1902">
                  <c:v>14936201.117578991</c:v>
                </c:pt>
                <c:pt idx="1903">
                  <c:v>14941630.333974</c:v>
                </c:pt>
                <c:pt idx="1904">
                  <c:v>14947057.090817004</c:v>
                </c:pt>
                <c:pt idx="1905">
                  <c:v>14952481.388241</c:v>
                </c:pt>
                <c:pt idx="1906">
                  <c:v>14957903.226379991</c:v>
                </c:pt>
                <c:pt idx="1907">
                  <c:v>14963322.605369</c:v>
                </c:pt>
                <c:pt idx="1908">
                  <c:v>14968739.525342004</c:v>
                </c:pt>
                <c:pt idx="1909">
                  <c:v>14974153.986431001</c:v>
                </c:pt>
                <c:pt idx="1910">
                  <c:v>14979565.988771006</c:v>
                </c:pt>
                <c:pt idx="1911">
                  <c:v>14984975.532493001</c:v>
                </c:pt>
                <c:pt idx="1912">
                  <c:v>14990382.617730994</c:v>
                </c:pt>
                <c:pt idx="1913">
                  <c:v>14995787.244617</c:v>
                </c:pt>
                <c:pt idx="1914">
                  <c:v>15001189.413283005</c:v>
                </c:pt>
                <c:pt idx="1915">
                  <c:v>15006589.123861</c:v>
                </c:pt>
                <c:pt idx="1916">
                  <c:v>15011986.376482002</c:v>
                </c:pt>
                <c:pt idx="1917">
                  <c:v>15017381.171277</c:v>
                </c:pt>
                <c:pt idx="1918">
                  <c:v>15022773.508378001</c:v>
                </c:pt>
                <c:pt idx="1919">
                  <c:v>15028163.387915</c:v>
                </c:pt>
                <c:pt idx="1920">
                  <c:v>15033550.810019005</c:v>
                </c:pt>
                <c:pt idx="1921">
                  <c:v>15038935.774819005</c:v>
                </c:pt>
                <c:pt idx="1922">
                  <c:v>15044318.282446001</c:v>
                </c:pt>
                <c:pt idx="1923">
                  <c:v>15049698.333028</c:v>
                </c:pt>
                <c:pt idx="1924">
                  <c:v>15055075.926696001</c:v>
                </c:pt>
                <c:pt idx="1925">
                  <c:v>15060451.063579002</c:v>
                </c:pt>
                <c:pt idx="1926">
                  <c:v>15065823.743803997</c:v>
                </c:pt>
                <c:pt idx="1927">
                  <c:v>15071193.967501</c:v>
                </c:pt>
                <c:pt idx="1928">
                  <c:v>15076561.734797001</c:v>
                </c:pt>
                <c:pt idx="1929">
                  <c:v>15081927.045821</c:v>
                </c:pt>
                <c:pt idx="1930">
                  <c:v>15087289.900699999</c:v>
                </c:pt>
                <c:pt idx="1931">
                  <c:v>15092650.299560988</c:v>
                </c:pt>
                <c:pt idx="1932">
                  <c:v>15098008.24253099</c:v>
                </c:pt>
                <c:pt idx="1933">
                  <c:v>15103363.729738001</c:v>
                </c:pt>
                <c:pt idx="1934">
                  <c:v>15108716.761307994</c:v>
                </c:pt>
                <c:pt idx="1935">
                  <c:v>15114067.337365991</c:v>
                </c:pt>
                <c:pt idx="1936">
                  <c:v>15119415.458039002</c:v>
                </c:pt>
                <c:pt idx="1937">
                  <c:v>15124761.123452</c:v>
                </c:pt>
                <c:pt idx="1938">
                  <c:v>15130104.333732005</c:v>
                </c:pt>
                <c:pt idx="1939">
                  <c:v>15135445.089002</c:v>
                </c:pt>
                <c:pt idx="1940">
                  <c:v>15140783.389387</c:v>
                </c:pt>
                <c:pt idx="1941">
                  <c:v>15146119.235013004</c:v>
                </c:pt>
                <c:pt idx="1942">
                  <c:v>15151452.626003001</c:v>
                </c:pt>
                <c:pt idx="1943">
                  <c:v>15156783.562481999</c:v>
                </c:pt>
                <c:pt idx="1944">
                  <c:v>15162112.044571994</c:v>
                </c:pt>
                <c:pt idx="1945">
                  <c:v>15167438.072397994</c:v>
                </c:pt>
                <c:pt idx="1946">
                  <c:v>15172761.646082001</c:v>
                </c:pt>
                <c:pt idx="1947">
                  <c:v>15178082.765748005</c:v>
                </c:pt>
                <c:pt idx="1948">
                  <c:v>15183401.431516994</c:v>
                </c:pt>
                <c:pt idx="1949">
                  <c:v>15188717.643513</c:v>
                </c:pt>
                <c:pt idx="1950">
                  <c:v>15194031.401857005</c:v>
                </c:pt>
                <c:pt idx="1951">
                  <c:v>15199342.706671</c:v>
                </c:pt>
                <c:pt idx="1952">
                  <c:v>15204651.558076</c:v>
                </c:pt>
                <c:pt idx="1953">
                  <c:v>15209957.956193</c:v>
                </c:pt>
                <c:pt idx="1954">
                  <c:v>15215261.901143005</c:v>
                </c:pt>
                <c:pt idx="1955">
                  <c:v>15220563.393048005</c:v>
                </c:pt>
                <c:pt idx="1956">
                  <c:v>15225862.432026993</c:v>
                </c:pt>
                <c:pt idx="1957">
                  <c:v>15231159.018199001</c:v>
                </c:pt>
                <c:pt idx="1958">
                  <c:v>15236453.151686005</c:v>
                </c:pt>
                <c:pt idx="1959">
                  <c:v>15241744.832606006</c:v>
                </c:pt>
                <c:pt idx="1960">
                  <c:v>15247034.061078999</c:v>
                </c:pt>
                <c:pt idx="1961">
                  <c:v>15252320.837223001</c:v>
                </c:pt>
                <c:pt idx="1962">
                  <c:v>15257605.161157006</c:v>
                </c:pt>
                <c:pt idx="1963">
                  <c:v>15262887.033</c:v>
                </c:pt>
                <c:pt idx="1964">
                  <c:v>15268166.452869006</c:v>
                </c:pt>
                <c:pt idx="1965">
                  <c:v>15273443.420882005</c:v>
                </c:pt>
                <c:pt idx="1966">
                  <c:v>15278717.937156994</c:v>
                </c:pt>
                <c:pt idx="1967">
                  <c:v>15283990.001811005</c:v>
                </c:pt>
                <c:pt idx="1968">
                  <c:v>15289259.614961</c:v>
                </c:pt>
                <c:pt idx="1969">
                  <c:v>15294526.776722994</c:v>
                </c:pt>
                <c:pt idx="1970">
                  <c:v>15299791.487214001</c:v>
                </c:pt>
                <c:pt idx="1971">
                  <c:v>15305053.746549988</c:v>
                </c:pt>
                <c:pt idx="1972">
                  <c:v>15310313.554846006</c:v>
                </c:pt>
                <c:pt idx="1973">
                  <c:v>15315570.912218999</c:v>
                </c:pt>
                <c:pt idx="1974">
                  <c:v>15320825.818783006</c:v>
                </c:pt>
                <c:pt idx="1975">
                  <c:v>15326078.274653008</c:v>
                </c:pt>
                <c:pt idx="1976">
                  <c:v>15331328.279944994</c:v>
                </c:pt>
                <c:pt idx="1977">
                  <c:v>15336575.834772006</c:v>
                </c:pt>
                <c:pt idx="1978">
                  <c:v>15341820.939249</c:v>
                </c:pt>
                <c:pt idx="1979">
                  <c:v>15347063.593488</c:v>
                </c:pt>
                <c:pt idx="1980">
                  <c:v>15352303.797604995</c:v>
                </c:pt>
                <c:pt idx="1981">
                  <c:v>15357541.551712008</c:v>
                </c:pt>
                <c:pt idx="1982">
                  <c:v>15362776.855922006</c:v>
                </c:pt>
                <c:pt idx="1983">
                  <c:v>15368009.710348001</c:v>
                </c:pt>
                <c:pt idx="1984">
                  <c:v>15373240.115102002</c:v>
                </c:pt>
                <c:pt idx="1985">
                  <c:v>15378468.070296001</c:v>
                </c:pt>
                <c:pt idx="1986">
                  <c:v>15383693.576042</c:v>
                </c:pt>
                <c:pt idx="1987">
                  <c:v>15388916.632452</c:v>
                </c:pt>
                <c:pt idx="1988">
                  <c:v>15394137.239636995</c:v>
                </c:pt>
                <c:pt idx="1989">
                  <c:v>15399355.397708002</c:v>
                </c:pt>
                <c:pt idx="1990">
                  <c:v>15404571.106775993</c:v>
                </c:pt>
                <c:pt idx="1991">
                  <c:v>15409784.366951006</c:v>
                </c:pt>
                <c:pt idx="1992">
                  <c:v>15414995.178343</c:v>
                </c:pt>
                <c:pt idx="1993">
                  <c:v>15420203.541061994</c:v>
                </c:pt>
                <c:pt idx="1994">
                  <c:v>15425409.455218006</c:v>
                </c:pt>
                <c:pt idx="1995">
                  <c:v>15430612.920919999</c:v>
                </c:pt>
                <c:pt idx="1996">
                  <c:v>15435813.938275993</c:v>
                </c:pt>
                <c:pt idx="1997">
                  <c:v>15441012.50739699</c:v>
                </c:pt>
                <c:pt idx="1998">
                  <c:v>15446208.628389001</c:v>
                </c:pt>
                <c:pt idx="1999">
                  <c:v>15451402.301362</c:v>
                </c:pt>
                <c:pt idx="2000">
                  <c:v>15456593.52642299</c:v>
                </c:pt>
                <c:pt idx="2001">
                  <c:v>15461782.30368001</c:v>
                </c:pt>
                <c:pt idx="2002">
                  <c:v>15466968.633239994</c:v>
                </c:pt>
                <c:pt idx="2003">
                  <c:v>15472152.515210006</c:v>
                </c:pt>
                <c:pt idx="2004">
                  <c:v>15477333.949697001</c:v>
                </c:pt>
                <c:pt idx="2005">
                  <c:v>15482512.936806994</c:v>
                </c:pt>
                <c:pt idx="2006">
                  <c:v>15487689.476646002</c:v>
                </c:pt>
                <c:pt idx="2007">
                  <c:v>15492863.569320993</c:v>
                </c:pt>
                <c:pt idx="2008">
                  <c:v>15498035.214937</c:v>
                </c:pt>
                <c:pt idx="2009">
                  <c:v>15503204.413598994</c:v>
                </c:pt>
                <c:pt idx="2010">
                  <c:v>15508371.165411999</c:v>
                </c:pt>
                <c:pt idx="2011">
                  <c:v>15513535.470481006</c:v>
                </c:pt>
                <c:pt idx="2012">
                  <c:v>15518697.328911006</c:v>
                </c:pt>
                <c:pt idx="2013">
                  <c:v>15523856.740805993</c:v>
                </c:pt>
                <c:pt idx="2014">
                  <c:v>15529013.70626899</c:v>
                </c:pt>
                <c:pt idx="2015">
                  <c:v>15534168.225404993</c:v>
                </c:pt>
                <c:pt idx="2016">
                  <c:v>15539320.298315991</c:v>
                </c:pt>
                <c:pt idx="2017">
                  <c:v>15544469.925105</c:v>
                </c:pt>
                <c:pt idx="2018">
                  <c:v>15549617.105876002</c:v>
                </c:pt>
                <c:pt idx="2019">
                  <c:v>15554761.840731002</c:v>
                </c:pt>
                <c:pt idx="2020">
                  <c:v>15559904.129772</c:v>
                </c:pt>
                <c:pt idx="2021">
                  <c:v>15565043.973099999</c:v>
                </c:pt>
                <c:pt idx="2022">
                  <c:v>15570181.370819008</c:v>
                </c:pt>
                <c:pt idx="2023">
                  <c:v>15575316.323028</c:v>
                </c:pt>
                <c:pt idx="2024">
                  <c:v>15580448.829829</c:v>
                </c:pt>
                <c:pt idx="2025">
                  <c:v>15585578.891323</c:v>
                </c:pt>
                <c:pt idx="2026">
                  <c:v>15590706.507610004</c:v>
                </c:pt>
                <c:pt idx="2027">
                  <c:v>15595831.678791</c:v>
                </c:pt>
                <c:pt idx="2028">
                  <c:v>15600954.404965</c:v>
                </c:pt>
                <c:pt idx="2029">
                  <c:v>15606074.686232001</c:v>
                </c:pt>
                <c:pt idx="2030">
                  <c:v>15611192.522691</c:v>
                </c:pt>
                <c:pt idx="2031">
                  <c:v>15616307.914441004</c:v>
                </c:pt>
                <c:pt idx="2032">
                  <c:v>15621420.861582005</c:v>
                </c:pt>
                <c:pt idx="2033">
                  <c:v>15626531.364211008</c:v>
                </c:pt>
                <c:pt idx="2034">
                  <c:v>15631639.422428001</c:v>
                </c:pt>
                <c:pt idx="2035">
                  <c:v>15636745.036328988</c:v>
                </c:pt>
                <c:pt idx="2036">
                  <c:v>15641848.206011994</c:v>
                </c:pt>
                <c:pt idx="2037">
                  <c:v>15646948.931574993</c:v>
                </c:pt>
                <c:pt idx="2038">
                  <c:v>15652047.213114994</c:v>
                </c:pt>
                <c:pt idx="2039">
                  <c:v>15657143.050728999</c:v>
                </c:pt>
                <c:pt idx="2040">
                  <c:v>15662236.444513002</c:v>
                </c:pt>
                <c:pt idx="2041">
                  <c:v>15667327.394563004</c:v>
                </c:pt>
                <c:pt idx="2042">
                  <c:v>15672415.900975</c:v>
                </c:pt>
                <c:pt idx="2043">
                  <c:v>15677501.963845005</c:v>
                </c:pt>
                <c:pt idx="2044">
                  <c:v>15682585.583269</c:v>
                </c:pt>
                <c:pt idx="2045">
                  <c:v>15687666.759341</c:v>
                </c:pt>
                <c:pt idx="2046">
                  <c:v>15692745.492156006</c:v>
                </c:pt>
                <c:pt idx="2047">
                  <c:v>15697821.781808</c:v>
                </c:pt>
                <c:pt idx="2048">
                  <c:v>15702895.62839199</c:v>
                </c:pt>
                <c:pt idx="2049">
                  <c:v>15707967.032002</c:v>
                </c:pt>
                <c:pt idx="2050">
                  <c:v>15713035.992732005</c:v>
                </c:pt>
                <c:pt idx="2051">
                  <c:v>15718102.510674</c:v>
                </c:pt>
                <c:pt idx="2052">
                  <c:v>15723166.585922007</c:v>
                </c:pt>
                <c:pt idx="2053">
                  <c:v>15728228.218567988</c:v>
                </c:pt>
                <c:pt idx="2054">
                  <c:v>15733287.408706</c:v>
                </c:pt>
                <c:pt idx="2055">
                  <c:v>15738344.15642699</c:v>
                </c:pt>
                <c:pt idx="2056">
                  <c:v>15743398.461823005</c:v>
                </c:pt>
                <c:pt idx="2057">
                  <c:v>15748450.324986005</c:v>
                </c:pt>
                <c:pt idx="2058">
                  <c:v>15753499.746006988</c:v>
                </c:pt>
                <c:pt idx="2059">
                  <c:v>15758546.724977</c:v>
                </c:pt>
                <c:pt idx="2060">
                  <c:v>15763591.261987999</c:v>
                </c:pt>
                <c:pt idx="2061">
                  <c:v>15768633.357129</c:v>
                </c:pt>
                <c:pt idx="2062">
                  <c:v>15773673.010490995</c:v>
                </c:pt>
                <c:pt idx="2063">
                  <c:v>15778710.222162994</c:v>
                </c:pt>
                <c:pt idx="2064">
                  <c:v>15783744.992236</c:v>
                </c:pt>
                <c:pt idx="2065">
                  <c:v>15788777.320799002</c:v>
                </c:pt>
                <c:pt idx="2066">
                  <c:v>15793807.207939994</c:v>
                </c:pt>
                <c:pt idx="2067">
                  <c:v>15798834.653749006</c:v>
                </c:pt>
                <c:pt idx="2068">
                  <c:v>15803859.658314001</c:v>
                </c:pt>
                <c:pt idx="2069">
                  <c:v>15808882.221723</c:v>
                </c:pt>
                <c:pt idx="2070">
                  <c:v>15813902.344063999</c:v>
                </c:pt>
                <c:pt idx="2071">
                  <c:v>15818920.025424993</c:v>
                </c:pt>
                <c:pt idx="2072">
                  <c:v>15823935.265892999</c:v>
                </c:pt>
                <c:pt idx="2073">
                  <c:v>15828948.065555004</c:v>
                </c:pt>
                <c:pt idx="2074">
                  <c:v>15833958.424498994</c:v>
                </c:pt>
                <c:pt idx="2075">
                  <c:v>15838966.342808999</c:v>
                </c:pt>
                <c:pt idx="2076">
                  <c:v>15843971.820573</c:v>
                </c:pt>
                <c:pt idx="2077">
                  <c:v>15848974.857876999</c:v>
                </c:pt>
                <c:pt idx="2078">
                  <c:v>15853975.454806006</c:v>
                </c:pt>
                <c:pt idx="2079">
                  <c:v>15858973.611446001</c:v>
                </c:pt>
                <c:pt idx="2080">
                  <c:v>15863969.327880999</c:v>
                </c:pt>
                <c:pt idx="2081">
                  <c:v>15868962.604196001</c:v>
                </c:pt>
                <c:pt idx="2082">
                  <c:v>15873953.440475993</c:v>
                </c:pt>
                <c:pt idx="2083">
                  <c:v>15878941.836805001</c:v>
                </c:pt>
                <c:pt idx="2084">
                  <c:v>15883927.793266995</c:v>
                </c:pt>
                <c:pt idx="2085">
                  <c:v>15888911.309946002</c:v>
                </c:pt>
                <c:pt idx="2086">
                  <c:v>15893892.386923999</c:v>
                </c:pt>
                <c:pt idx="2087">
                  <c:v>15898871.024286</c:v>
                </c:pt>
                <c:pt idx="2088">
                  <c:v>15903847.222112</c:v>
                </c:pt>
                <c:pt idx="2089">
                  <c:v>15908820.980487</c:v>
                </c:pt>
                <c:pt idx="2090">
                  <c:v>15913792.299492991</c:v>
                </c:pt>
                <c:pt idx="2091">
                  <c:v>15918761.17921</c:v>
                </c:pt>
                <c:pt idx="2092">
                  <c:v>15923727.619720994</c:v>
                </c:pt>
                <c:pt idx="2093">
                  <c:v>15928691.621107994</c:v>
                </c:pt>
                <c:pt idx="2094">
                  <c:v>15933653.18345</c:v>
                </c:pt>
                <c:pt idx="2095">
                  <c:v>15938612.30683</c:v>
                </c:pt>
                <c:pt idx="2096">
                  <c:v>15943568.991326001</c:v>
                </c:pt>
                <c:pt idx="2097">
                  <c:v>15948523.237020988</c:v>
                </c:pt>
                <c:pt idx="2098">
                  <c:v>15953475.043992</c:v>
                </c:pt>
                <c:pt idx="2099">
                  <c:v>15958424.412320994</c:v>
                </c:pt>
                <c:pt idx="2100">
                  <c:v>15963371.342086</c:v>
                </c:pt>
                <c:pt idx="2101">
                  <c:v>15968315.833365994</c:v>
                </c:pt>
                <c:pt idx="2102">
                  <c:v>15973257.88624</c:v>
                </c:pt>
                <c:pt idx="2103">
                  <c:v>15978197.500786999</c:v>
                </c:pt>
                <c:pt idx="2104">
                  <c:v>15983134.677084001</c:v>
                </c:pt>
                <c:pt idx="2105">
                  <c:v>15988069.415209999</c:v>
                </c:pt>
                <c:pt idx="2106">
                  <c:v>15993001.715242</c:v>
                </c:pt>
                <c:pt idx="2107">
                  <c:v>15997931.577257</c:v>
                </c:pt>
                <c:pt idx="2108">
                  <c:v>16002859.001333</c:v>
                </c:pt>
                <c:pt idx="2109">
                  <c:v>16007783.987546001</c:v>
                </c:pt>
                <c:pt idx="2110">
                  <c:v>16012706.535971999</c:v>
                </c:pt>
                <c:pt idx="2111">
                  <c:v>16017626.646687994</c:v>
                </c:pt>
                <c:pt idx="2112">
                  <c:v>16022544.319770006</c:v>
                </c:pt>
                <c:pt idx="2113">
                  <c:v>16027459.555291999</c:v>
                </c:pt>
                <c:pt idx="2114">
                  <c:v>16032372.353331005</c:v>
                </c:pt>
                <c:pt idx="2115">
                  <c:v>16037282.713961</c:v>
                </c:pt>
                <c:pt idx="2116">
                  <c:v>16042190.637258001</c:v>
                </c:pt>
                <c:pt idx="2117">
                  <c:v>16047096.123293994</c:v>
                </c:pt>
                <c:pt idx="2118">
                  <c:v>16051999.172146</c:v>
                </c:pt>
                <c:pt idx="2119">
                  <c:v>16056899.783885</c:v>
                </c:pt>
                <c:pt idx="2120">
                  <c:v>16061797.958587</c:v>
                </c:pt>
                <c:pt idx="2121">
                  <c:v>16066693.696323991</c:v>
                </c:pt>
                <c:pt idx="2122">
                  <c:v>16071586.997168994</c:v>
                </c:pt>
                <c:pt idx="2123">
                  <c:v>16076477.861195</c:v>
                </c:pt>
                <c:pt idx="2124">
                  <c:v>16081366.288473994</c:v>
                </c:pt>
                <c:pt idx="2125">
                  <c:v>16086252.279079</c:v>
                </c:pt>
                <c:pt idx="2126">
                  <c:v>16091135.833079999</c:v>
                </c:pt>
                <c:pt idx="2127">
                  <c:v>16096016.950550999</c:v>
                </c:pt>
                <c:pt idx="2128">
                  <c:v>16100895.631560991</c:v>
                </c:pt>
                <c:pt idx="2129">
                  <c:v>16105771.876182999</c:v>
                </c:pt>
                <c:pt idx="2130">
                  <c:v>16110645.684485</c:v>
                </c:pt>
                <c:pt idx="2131">
                  <c:v>16115517.056539994</c:v>
                </c:pt>
                <c:pt idx="2132">
                  <c:v>16120385.992417</c:v>
                </c:pt>
                <c:pt idx="2133">
                  <c:v>16125252.492186002</c:v>
                </c:pt>
                <c:pt idx="2134">
                  <c:v>16130116.555915006</c:v>
                </c:pt>
                <c:pt idx="2135">
                  <c:v>16134978.183676004</c:v>
                </c:pt>
                <c:pt idx="2136">
                  <c:v>16139837.375536</c:v>
                </c:pt>
                <c:pt idx="2137">
                  <c:v>16144694.131563995</c:v>
                </c:pt>
                <c:pt idx="2138">
                  <c:v>16149548.451827999</c:v>
                </c:pt>
                <c:pt idx="2139">
                  <c:v>16154400.33639699</c:v>
                </c:pt>
                <c:pt idx="2140">
                  <c:v>16159249.785337994</c:v>
                </c:pt>
                <c:pt idx="2141">
                  <c:v>16164096.798719</c:v>
                </c:pt>
                <c:pt idx="2142">
                  <c:v>16168941.376607006</c:v>
                </c:pt>
                <c:pt idx="2143">
                  <c:v>16173783.519068994</c:v>
                </c:pt>
                <c:pt idx="2144">
                  <c:v>16178623.226170991</c:v>
                </c:pt>
                <c:pt idx="2145">
                  <c:v>16183460.49798</c:v>
                </c:pt>
                <c:pt idx="2146">
                  <c:v>16188295.334562</c:v>
                </c:pt>
                <c:pt idx="2147">
                  <c:v>16193127.735982006</c:v>
                </c:pt>
                <c:pt idx="2148">
                  <c:v>16197957.702307001</c:v>
                </c:pt>
                <c:pt idx="2149">
                  <c:v>16202785.233601</c:v>
                </c:pt>
                <c:pt idx="2150">
                  <c:v>16207610.329928</c:v>
                </c:pt>
                <c:pt idx="2151">
                  <c:v>16212432.991355</c:v>
                </c:pt>
                <c:pt idx="2152">
                  <c:v>16217253.217944993</c:v>
                </c:pt>
                <c:pt idx="2153">
                  <c:v>16222071.009761</c:v>
                </c:pt>
                <c:pt idx="2154">
                  <c:v>16226886.366868</c:v>
                </c:pt>
                <c:pt idx="2155">
                  <c:v>16231699.289329991</c:v>
                </c:pt>
                <c:pt idx="2156">
                  <c:v>16236509.777207995</c:v>
                </c:pt>
                <c:pt idx="2157">
                  <c:v>16241317.830566995</c:v>
                </c:pt>
                <c:pt idx="2158">
                  <c:v>16246123.449468993</c:v>
                </c:pt>
                <c:pt idx="2159">
                  <c:v>16250926.633974994</c:v>
                </c:pt>
                <c:pt idx="2160">
                  <c:v>16255727.384149006</c:v>
                </c:pt>
                <c:pt idx="2161">
                  <c:v>16260525.700051</c:v>
                </c:pt>
                <c:pt idx="2162">
                  <c:v>16265321.581743006</c:v>
                </c:pt>
                <c:pt idx="2163">
                  <c:v>16270115.029286994</c:v>
                </c:pt>
                <c:pt idx="2164">
                  <c:v>16274906.042742006</c:v>
                </c:pt>
                <c:pt idx="2165">
                  <c:v>16279694.622169994</c:v>
                </c:pt>
                <c:pt idx="2166">
                  <c:v>16284480.767631</c:v>
                </c:pt>
                <c:pt idx="2167">
                  <c:v>16289264.479185</c:v>
                </c:pt>
                <c:pt idx="2168">
                  <c:v>16294045.756890994</c:v>
                </c:pt>
                <c:pt idx="2169">
                  <c:v>16298824.600809</c:v>
                </c:pt>
                <c:pt idx="2170">
                  <c:v>16303601.010997994</c:v>
                </c:pt>
                <c:pt idx="2171">
                  <c:v>16308374.987516001</c:v>
                </c:pt>
                <c:pt idx="2172">
                  <c:v>16313146.530421993</c:v>
                </c:pt>
                <c:pt idx="2173">
                  <c:v>16317915.639775001</c:v>
                </c:pt>
                <c:pt idx="2174">
                  <c:v>16322682.31563301</c:v>
                </c:pt>
                <c:pt idx="2175">
                  <c:v>16327446.558052005</c:v>
                </c:pt>
                <c:pt idx="2176">
                  <c:v>16332208.367091</c:v>
                </c:pt>
                <c:pt idx="2177">
                  <c:v>16336967.742806001</c:v>
                </c:pt>
                <c:pt idx="2178">
                  <c:v>16341724.685254</c:v>
                </c:pt>
                <c:pt idx="2179">
                  <c:v>16346479.194491001</c:v>
                </c:pt>
                <c:pt idx="2180">
                  <c:v>16351231.270574991</c:v>
                </c:pt>
                <c:pt idx="2181">
                  <c:v>16355980.913559999</c:v>
                </c:pt>
                <c:pt idx="2182">
                  <c:v>16360728.123501994</c:v>
                </c:pt>
                <c:pt idx="2183">
                  <c:v>16365472.900457</c:v>
                </c:pt>
                <c:pt idx="2184">
                  <c:v>16370215.244480001</c:v>
                </c:pt>
                <c:pt idx="2185">
                  <c:v>16374955.155625002</c:v>
                </c:pt>
                <c:pt idx="2186">
                  <c:v>16379692.633946</c:v>
                </c:pt>
                <c:pt idx="2187">
                  <c:v>16384427.679498993</c:v>
                </c:pt>
                <c:pt idx="2188">
                  <c:v>16389160.292336995</c:v>
                </c:pt>
                <c:pt idx="2189">
                  <c:v>16393890.472511999</c:v>
                </c:pt>
                <c:pt idx="2190">
                  <c:v>16398618.220079994</c:v>
                </c:pt>
                <c:pt idx="2191">
                  <c:v>16403343.535092</c:v>
                </c:pt>
                <c:pt idx="2192">
                  <c:v>16408066.417601002</c:v>
                </c:pt>
                <c:pt idx="2193">
                  <c:v>16412786.867660007</c:v>
                </c:pt>
                <c:pt idx="2194">
                  <c:v>16417504.885321002</c:v>
                </c:pt>
                <c:pt idx="2195">
                  <c:v>16422220.470636006</c:v>
                </c:pt>
                <c:pt idx="2196">
                  <c:v>16426933.623655999</c:v>
                </c:pt>
                <c:pt idx="2197">
                  <c:v>16431644.344432</c:v>
                </c:pt>
                <c:pt idx="2198">
                  <c:v>16436352.633016</c:v>
                </c:pt>
                <c:pt idx="2199">
                  <c:v>16441058.489458</c:v>
                </c:pt>
                <c:pt idx="2200">
                  <c:v>16445761.913807999</c:v>
                </c:pt>
                <c:pt idx="2201">
                  <c:v>16450462.906117</c:v>
                </c:pt>
                <c:pt idx="2202">
                  <c:v>16455161.466433994</c:v>
                </c:pt>
                <c:pt idx="2203">
                  <c:v>16459857.594807999</c:v>
                </c:pt>
                <c:pt idx="2204">
                  <c:v>16464551.291289994</c:v>
                </c:pt>
                <c:pt idx="2205">
                  <c:v>16469242.555927999</c:v>
                </c:pt>
                <c:pt idx="2206">
                  <c:v>16473931.388769999</c:v>
                </c:pt>
                <c:pt idx="2207">
                  <c:v>16478617.789864993</c:v>
                </c:pt>
                <c:pt idx="2208">
                  <c:v>16483301.759261001</c:v>
                </c:pt>
                <c:pt idx="2209">
                  <c:v>16487983.297005991</c:v>
                </c:pt>
                <c:pt idx="2210">
                  <c:v>16492662.403147006</c:v>
                </c:pt>
                <c:pt idx="2211">
                  <c:v>16497339.077731</c:v>
                </c:pt>
                <c:pt idx="2212">
                  <c:v>16502013.320805</c:v>
                </c:pt>
                <c:pt idx="2213">
                  <c:v>16506685.132416001</c:v>
                </c:pt>
                <c:pt idx="2214">
                  <c:v>16511354.512608999</c:v>
                </c:pt>
                <c:pt idx="2215">
                  <c:v>16516021.461432002</c:v>
                </c:pt>
                <c:pt idx="2216">
                  <c:v>16520685.97893</c:v>
                </c:pt>
                <c:pt idx="2217">
                  <c:v>16525348.065148005</c:v>
                </c:pt>
                <c:pt idx="2218">
                  <c:v>16530007.720131001</c:v>
                </c:pt>
                <c:pt idx="2219">
                  <c:v>16534664.943923999</c:v>
                </c:pt>
                <c:pt idx="2220">
                  <c:v>16539319.736571988</c:v>
                </c:pt>
                <c:pt idx="2221">
                  <c:v>16543972.098119</c:v>
                </c:pt>
                <c:pt idx="2222">
                  <c:v>16548622.028608</c:v>
                </c:pt>
                <c:pt idx="2223">
                  <c:v>16553269.528084001</c:v>
                </c:pt>
                <c:pt idx="2224">
                  <c:v>16557914.596589994</c:v>
                </c:pt>
                <c:pt idx="2225">
                  <c:v>16562557.234169001</c:v>
                </c:pt>
                <c:pt idx="2226">
                  <c:v>16567197.440863999</c:v>
                </c:pt>
                <c:pt idx="2227">
                  <c:v>16571835.216716994</c:v>
                </c:pt>
                <c:pt idx="2228">
                  <c:v>16576470.561770005</c:v>
                </c:pt>
                <c:pt idx="2229">
                  <c:v>16581103.476066001</c:v>
                </c:pt>
                <c:pt idx="2230">
                  <c:v>16585733.959646005</c:v>
                </c:pt>
                <c:pt idx="2231">
                  <c:v>16590362.012551</c:v>
                </c:pt>
                <c:pt idx="2232">
                  <c:v>16594987.634823</c:v>
                </c:pt>
                <c:pt idx="2233">
                  <c:v>16599610.826502001</c:v>
                </c:pt>
                <c:pt idx="2234">
                  <c:v>16604231.587627994</c:v>
                </c:pt>
                <c:pt idx="2235">
                  <c:v>16608849.918242</c:v>
                </c:pt>
                <c:pt idx="2236">
                  <c:v>16613465.818383999</c:v>
                </c:pt>
                <c:pt idx="2237">
                  <c:v>16618079.288093001</c:v>
                </c:pt>
                <c:pt idx="2238">
                  <c:v>16622690.327408001</c:v>
                </c:pt>
                <c:pt idx="2239">
                  <c:v>16627298.936368991</c:v>
                </c:pt>
                <c:pt idx="2240">
                  <c:v>16631905.115014</c:v>
                </c:pt>
                <c:pt idx="2241">
                  <c:v>16636508.863382006</c:v>
                </c:pt>
                <c:pt idx="2242">
                  <c:v>16641110.18151</c:v>
                </c:pt>
                <c:pt idx="2243">
                  <c:v>16645709.069437001</c:v>
                </c:pt>
                <c:pt idx="2244">
                  <c:v>16650305.527199993</c:v>
                </c:pt>
                <c:pt idx="2245">
                  <c:v>16654899.554835999</c:v>
                </c:pt>
                <c:pt idx="2246">
                  <c:v>16659491.152383005</c:v>
                </c:pt>
                <c:pt idx="2247">
                  <c:v>16664080.319876</c:v>
                </c:pt>
                <c:pt idx="2248">
                  <c:v>16668667.057352999</c:v>
                </c:pt>
                <c:pt idx="2249">
                  <c:v>16673251.364849009</c:v>
                </c:pt>
                <c:pt idx="2250">
                  <c:v>16677833.242399991</c:v>
                </c:pt>
                <c:pt idx="2251">
                  <c:v>16682412.690041</c:v>
                </c:pt>
                <c:pt idx="2252">
                  <c:v>16686989.707808994</c:v>
                </c:pt>
                <c:pt idx="2253">
                  <c:v>16691564.295737</c:v>
                </c:pt>
                <c:pt idx="2254">
                  <c:v>16696136.453860005</c:v>
                </c:pt>
                <c:pt idx="2255">
                  <c:v>16700706.182212999</c:v>
                </c:pt>
                <c:pt idx="2256">
                  <c:v>16705273.480830004</c:v>
                </c:pt>
                <c:pt idx="2257">
                  <c:v>16709838.349744</c:v>
                </c:pt>
                <c:pt idx="2258">
                  <c:v>16714400.788988</c:v>
                </c:pt>
                <c:pt idx="2259">
                  <c:v>16718960.798596991</c:v>
                </c:pt>
                <c:pt idx="2260">
                  <c:v>16723518.378602006</c:v>
                </c:pt>
                <c:pt idx="2261">
                  <c:v>16728073.529037001</c:v>
                </c:pt>
                <c:pt idx="2262">
                  <c:v>16732626.249933001</c:v>
                </c:pt>
                <c:pt idx="2263">
                  <c:v>16737176.541323001</c:v>
                </c:pt>
                <c:pt idx="2264">
                  <c:v>16741724.403238</c:v>
                </c:pt>
                <c:pt idx="2265">
                  <c:v>16746269.835710006</c:v>
                </c:pt>
                <c:pt idx="2266">
                  <c:v>16750812.838769</c:v>
                </c:pt>
                <c:pt idx="2267">
                  <c:v>16755353.412447</c:v>
                </c:pt>
                <c:pt idx="2268">
                  <c:v>16759891.556772999</c:v>
                </c:pt>
                <c:pt idx="2269">
                  <c:v>16764427.271779004</c:v>
                </c:pt>
                <c:pt idx="2270">
                  <c:v>16768960.557493994</c:v>
                </c:pt>
                <c:pt idx="2271">
                  <c:v>16773491.413947999</c:v>
                </c:pt>
                <c:pt idx="2272">
                  <c:v>16778019.841170002</c:v>
                </c:pt>
                <c:pt idx="2273">
                  <c:v>16782545.839189012</c:v>
                </c:pt>
                <c:pt idx="2274">
                  <c:v>16787069.408032998</c:v>
                </c:pt>
                <c:pt idx="2275">
                  <c:v>16791590.547731996</c:v>
                </c:pt>
                <c:pt idx="2276">
                  <c:v>16796109.258313999</c:v>
                </c:pt>
                <c:pt idx="2277">
                  <c:v>16800625.539806001</c:v>
                </c:pt>
                <c:pt idx="2278">
                  <c:v>16805139.392235</c:v>
                </c:pt>
                <c:pt idx="2279">
                  <c:v>16809650.81563</c:v>
                </c:pt>
                <c:pt idx="2280">
                  <c:v>16814159.810017001</c:v>
                </c:pt>
                <c:pt idx="2281">
                  <c:v>16818666.375422001</c:v>
                </c:pt>
                <c:pt idx="2282">
                  <c:v>16823170.511872996</c:v>
                </c:pt>
                <c:pt idx="2283">
                  <c:v>16827672.219395</c:v>
                </c:pt>
                <c:pt idx="2284">
                  <c:v>16832171.498014998</c:v>
                </c:pt>
                <c:pt idx="2285">
                  <c:v>16836668.347755998</c:v>
                </c:pt>
                <c:pt idx="2286">
                  <c:v>16841162.768646002</c:v>
                </c:pt>
                <c:pt idx="2287">
                  <c:v>16845654.760707997</c:v>
                </c:pt>
                <c:pt idx="2288">
                  <c:v>16850144.323967997</c:v>
                </c:pt>
                <c:pt idx="2289">
                  <c:v>16854631.458450001</c:v>
                </c:pt>
                <c:pt idx="2290">
                  <c:v>16859116.164177001</c:v>
                </c:pt>
                <c:pt idx="2291">
                  <c:v>16863598.441173989</c:v>
                </c:pt>
                <c:pt idx="2292">
                  <c:v>16868078.289462987</c:v>
                </c:pt>
                <c:pt idx="2293">
                  <c:v>16872555.709068988</c:v>
                </c:pt>
                <c:pt idx="2294">
                  <c:v>16877030.700013988</c:v>
                </c:pt>
                <c:pt idx="2295">
                  <c:v>16881503.262320001</c:v>
                </c:pt>
                <c:pt idx="2296">
                  <c:v>16885973.39601</c:v>
                </c:pt>
                <c:pt idx="2297">
                  <c:v>16890441.101105999</c:v>
                </c:pt>
                <c:pt idx="2298">
                  <c:v>16894906.377629001</c:v>
                </c:pt>
                <c:pt idx="2299">
                  <c:v>16899369.22560199</c:v>
                </c:pt>
                <c:pt idx="2300">
                  <c:v>16903829.645043992</c:v>
                </c:pt>
                <c:pt idx="2301">
                  <c:v>16908287.635977</c:v>
                </c:pt>
                <c:pt idx="2302">
                  <c:v>16912743.198421001</c:v>
                </c:pt>
                <c:pt idx="2303">
                  <c:v>16917196.33239701</c:v>
                </c:pt>
                <c:pt idx="2304">
                  <c:v>16921647.037923999</c:v>
                </c:pt>
                <c:pt idx="2305">
                  <c:v>16926095.315021999</c:v>
                </c:pt>
                <c:pt idx="2306">
                  <c:v>16930541.163710997</c:v>
                </c:pt>
                <c:pt idx="2307">
                  <c:v>16934984.584008992</c:v>
                </c:pt>
                <c:pt idx="2308">
                  <c:v>16939425.575934999</c:v>
                </c:pt>
                <c:pt idx="2309">
                  <c:v>16943864.139508005</c:v>
                </c:pt>
                <c:pt idx="2310">
                  <c:v>16948300.274746001</c:v>
                </c:pt>
                <c:pt idx="2311">
                  <c:v>16952733.981665976</c:v>
                </c:pt>
                <c:pt idx="2312">
                  <c:v>16957165.260287002</c:v>
                </c:pt>
                <c:pt idx="2313">
                  <c:v>16961594.110624012</c:v>
                </c:pt>
                <c:pt idx="2314">
                  <c:v>16966020.532697</c:v>
                </c:pt>
                <c:pt idx="2315">
                  <c:v>16970444.526519999</c:v>
                </c:pt>
                <c:pt idx="2316">
                  <c:v>16974866.092110999</c:v>
                </c:pt>
                <c:pt idx="2317">
                  <c:v>16979285.229484998</c:v>
                </c:pt>
                <c:pt idx="2318">
                  <c:v>16983701.938659001</c:v>
                </c:pt>
                <c:pt idx="2319">
                  <c:v>16988116.219647996</c:v>
                </c:pt>
                <c:pt idx="2320">
                  <c:v>16992528.072466999</c:v>
                </c:pt>
                <c:pt idx="2321">
                  <c:v>16996937.497129999</c:v>
                </c:pt>
                <c:pt idx="2322">
                  <c:v>17001344.493654002</c:v>
                </c:pt>
                <c:pt idx="2323">
                  <c:v>17005749.062050998</c:v>
                </c:pt>
                <c:pt idx="2324">
                  <c:v>17010151.202335998</c:v>
                </c:pt>
                <c:pt idx="2325">
                  <c:v>17014550.914523005</c:v>
                </c:pt>
                <c:pt idx="2326">
                  <c:v>17018948.19862501</c:v>
                </c:pt>
                <c:pt idx="2327">
                  <c:v>17023343.054655001</c:v>
                </c:pt>
                <c:pt idx="2328">
                  <c:v>17027735.482625987</c:v>
                </c:pt>
                <c:pt idx="2329">
                  <c:v>17032125.482550997</c:v>
                </c:pt>
                <c:pt idx="2330">
                  <c:v>17036513.054442</c:v>
                </c:pt>
                <c:pt idx="2331">
                  <c:v>17040898.19831001</c:v>
                </c:pt>
                <c:pt idx="2332">
                  <c:v>17045280.914168</c:v>
                </c:pt>
                <c:pt idx="2333">
                  <c:v>17049661.202027</c:v>
                </c:pt>
                <c:pt idx="2334">
                  <c:v>17054039.061897982</c:v>
                </c:pt>
                <c:pt idx="2335">
                  <c:v>17058414.493790992</c:v>
                </c:pt>
                <c:pt idx="2336">
                  <c:v>17062787.497717988</c:v>
                </c:pt>
                <c:pt idx="2337">
                  <c:v>17067158.073686998</c:v>
                </c:pt>
                <c:pt idx="2338">
                  <c:v>17071526.221710987</c:v>
                </c:pt>
                <c:pt idx="2339">
                  <c:v>17075891.94179599</c:v>
                </c:pt>
                <c:pt idx="2340">
                  <c:v>17080255.233954001</c:v>
                </c:pt>
                <c:pt idx="2341">
                  <c:v>17084616.098193999</c:v>
                </c:pt>
                <c:pt idx="2342">
                  <c:v>17088974.53452301</c:v>
                </c:pt>
                <c:pt idx="2343">
                  <c:v>17093330.542950001</c:v>
                </c:pt>
                <c:pt idx="2344">
                  <c:v>17097684.123482998</c:v>
                </c:pt>
                <c:pt idx="2345">
                  <c:v>17102035.276131</c:v>
                </c:pt>
                <c:pt idx="2346">
                  <c:v>17106384.0009</c:v>
                </c:pt>
                <c:pt idx="2347">
                  <c:v>17110730.297797997</c:v>
                </c:pt>
                <c:pt idx="2348">
                  <c:v>17115074.166832</c:v>
                </c:pt>
                <c:pt idx="2349">
                  <c:v>17119415.608008001</c:v>
                </c:pt>
                <c:pt idx="2350">
                  <c:v>17123754.621332999</c:v>
                </c:pt>
                <c:pt idx="2351">
                  <c:v>17128091.206812996</c:v>
                </c:pt>
                <c:pt idx="2352">
                  <c:v>17132425.364454001</c:v>
                </c:pt>
                <c:pt idx="2353">
                  <c:v>17136757.09426</c:v>
                </c:pt>
                <c:pt idx="2354">
                  <c:v>17141086.396237001</c:v>
                </c:pt>
                <c:pt idx="2355">
                  <c:v>17145413.270390999</c:v>
                </c:pt>
                <c:pt idx="2356">
                  <c:v>17149737.71672501</c:v>
                </c:pt>
                <c:pt idx="2357">
                  <c:v>17154059.735243987</c:v>
                </c:pt>
                <c:pt idx="2358">
                  <c:v>17158379.325950999</c:v>
                </c:pt>
                <c:pt idx="2359">
                  <c:v>17162696.488850996</c:v>
                </c:pt>
                <c:pt idx="2360">
                  <c:v>17167011.223946996</c:v>
                </c:pt>
                <c:pt idx="2361">
                  <c:v>17171323.531242002</c:v>
                </c:pt>
                <c:pt idx="2362">
                  <c:v>17175633.410737999</c:v>
                </c:pt>
                <c:pt idx="2363">
                  <c:v>17179940.862437997</c:v>
                </c:pt>
                <c:pt idx="2364">
                  <c:v>17184245.886344999</c:v>
                </c:pt>
                <c:pt idx="2365">
                  <c:v>17188548.482459996</c:v>
                </c:pt>
                <c:pt idx="2366">
                  <c:v>17192848.65078501</c:v>
                </c:pt>
                <c:pt idx="2367">
                  <c:v>17197146.391320001</c:v>
                </c:pt>
                <c:pt idx="2368">
                  <c:v>17201441.704067998</c:v>
                </c:pt>
                <c:pt idx="2369">
                  <c:v>17205734.589028992</c:v>
                </c:pt>
                <c:pt idx="2370">
                  <c:v>17210025.046202</c:v>
                </c:pt>
                <c:pt idx="2371">
                  <c:v>17214313.075589001</c:v>
                </c:pt>
                <c:pt idx="2372">
                  <c:v>17218598.677189011</c:v>
                </c:pt>
                <c:pt idx="2373">
                  <c:v>17222881.851002</c:v>
                </c:pt>
                <c:pt idx="2374">
                  <c:v>17227162.597026005</c:v>
                </c:pt>
                <c:pt idx="2375">
                  <c:v>17231440.915260997</c:v>
                </c:pt>
                <c:pt idx="2376">
                  <c:v>17235716.805706009</c:v>
                </c:pt>
                <c:pt idx="2377">
                  <c:v>17239990.268358</c:v>
                </c:pt>
                <c:pt idx="2378">
                  <c:v>17244261.303214997</c:v>
                </c:pt>
                <c:pt idx="2379">
                  <c:v>17248529.910275996</c:v>
                </c:pt>
                <c:pt idx="2380">
                  <c:v>17252796.089537997</c:v>
                </c:pt>
                <c:pt idx="2381">
                  <c:v>17257059.840997998</c:v>
                </c:pt>
                <c:pt idx="2382">
                  <c:v>17261321.164652999</c:v>
                </c:pt>
                <c:pt idx="2383">
                  <c:v>17265580.06049899</c:v>
                </c:pt>
                <c:pt idx="2384">
                  <c:v>17269836.528531998</c:v>
                </c:pt>
                <c:pt idx="2385">
                  <c:v>17274090.568748996</c:v>
                </c:pt>
                <c:pt idx="2386">
                  <c:v>17278342.181144997</c:v>
                </c:pt>
                <c:pt idx="2387">
                  <c:v>17282591.365715992</c:v>
                </c:pt>
                <c:pt idx="2388">
                  <c:v>17286838.122455999</c:v>
                </c:pt>
                <c:pt idx="2389">
                  <c:v>17291082.451360997</c:v>
                </c:pt>
                <c:pt idx="2390">
                  <c:v>17295324.352423999</c:v>
                </c:pt>
                <c:pt idx="2391">
                  <c:v>17299563.825639997</c:v>
                </c:pt>
                <c:pt idx="2392">
                  <c:v>17303800.871002998</c:v>
                </c:pt>
                <c:pt idx="2393">
                  <c:v>17308035.488506</c:v>
                </c:pt>
                <c:pt idx="2394">
                  <c:v>17312267.67814301</c:v>
                </c:pt>
                <c:pt idx="2395">
                  <c:v>17316497.439906001</c:v>
                </c:pt>
                <c:pt idx="2396">
                  <c:v>17320724.773787998</c:v>
                </c:pt>
                <c:pt idx="2397">
                  <c:v>17324949.679781999</c:v>
                </c:pt>
                <c:pt idx="2398">
                  <c:v>17329172.157880001</c:v>
                </c:pt>
                <c:pt idx="2399">
                  <c:v>17333392.208072998</c:v>
                </c:pt>
                <c:pt idx="2400">
                  <c:v>17337609.83035301</c:v>
                </c:pt>
                <c:pt idx="2401">
                  <c:v>17341825.024711002</c:v>
                </c:pt>
                <c:pt idx="2402">
                  <c:v>17346037.791137997</c:v>
                </c:pt>
                <c:pt idx="2403">
                  <c:v>17350248.129625</c:v>
                </c:pt>
                <c:pt idx="2404">
                  <c:v>17354456.040160999</c:v>
                </c:pt>
                <c:pt idx="2405">
                  <c:v>17358661.522737</c:v>
                </c:pt>
                <c:pt idx="2406">
                  <c:v>17362864.577342</c:v>
                </c:pt>
                <c:pt idx="2407">
                  <c:v>17367065.203966998</c:v>
                </c:pt>
                <c:pt idx="2408">
                  <c:v>17371263.402598996</c:v>
                </c:pt>
                <c:pt idx="2409">
                  <c:v>17375459.173227999</c:v>
                </c:pt>
                <c:pt idx="2410">
                  <c:v>17379652.515841987</c:v>
                </c:pt>
                <c:pt idx="2411">
                  <c:v>17383843.430429</c:v>
                </c:pt>
                <c:pt idx="2412">
                  <c:v>17388031.916978002</c:v>
                </c:pt>
                <c:pt idx="2413">
                  <c:v>17392217.975475989</c:v>
                </c:pt>
                <c:pt idx="2414">
                  <c:v>17396401.605909999</c:v>
                </c:pt>
                <c:pt idx="2415">
                  <c:v>17400582.808267001</c:v>
                </c:pt>
                <c:pt idx="2416">
                  <c:v>17404761.582534</c:v>
                </c:pt>
                <c:pt idx="2417">
                  <c:v>17408937.928696997</c:v>
                </c:pt>
                <c:pt idx="2418">
                  <c:v>17413111.846742</c:v>
                </c:pt>
                <c:pt idx="2419">
                  <c:v>17417283.336656012</c:v>
                </c:pt>
                <c:pt idx="2420">
                  <c:v>17421452.398423001</c:v>
                </c:pt>
                <c:pt idx="2421">
                  <c:v>17425619.032028999</c:v>
                </c:pt>
                <c:pt idx="2422">
                  <c:v>17429783.237459</c:v>
                </c:pt>
                <c:pt idx="2423">
                  <c:v>17433945.014697</c:v>
                </c:pt>
                <c:pt idx="2424">
                  <c:v>17438104.363728002</c:v>
                </c:pt>
                <c:pt idx="2425">
                  <c:v>17442261.284534998</c:v>
                </c:pt>
                <c:pt idx="2426">
                  <c:v>17446415.777102999</c:v>
                </c:pt>
                <c:pt idx="2427">
                  <c:v>17450567.841414992</c:v>
                </c:pt>
                <c:pt idx="2428">
                  <c:v>17454717.477452997</c:v>
                </c:pt>
                <c:pt idx="2429">
                  <c:v>17458864.685200997</c:v>
                </c:pt>
                <c:pt idx="2430">
                  <c:v>17463009.464641981</c:v>
                </c:pt>
                <c:pt idx="2431">
                  <c:v>17467151.815756012</c:v>
                </c:pt>
                <c:pt idx="2432">
                  <c:v>17471291.73852801</c:v>
                </c:pt>
                <c:pt idx="2433">
                  <c:v>17475429.232935999</c:v>
                </c:pt>
                <c:pt idx="2434">
                  <c:v>17479564.298965</c:v>
                </c:pt>
                <c:pt idx="2435">
                  <c:v>17483696.936593</c:v>
                </c:pt>
                <c:pt idx="2436">
                  <c:v>17487827.145801987</c:v>
                </c:pt>
                <c:pt idx="2437">
                  <c:v>17491954.926572997</c:v>
                </c:pt>
                <c:pt idx="2438">
                  <c:v>17496080.278884999</c:v>
                </c:pt>
                <c:pt idx="2439">
                  <c:v>17500203.202718996</c:v>
                </c:pt>
                <c:pt idx="2440">
                  <c:v>17504323.69805301</c:v>
                </c:pt>
                <c:pt idx="2441">
                  <c:v>17508441.764866997</c:v>
                </c:pt>
                <c:pt idx="2442">
                  <c:v>17512557.403139997</c:v>
                </c:pt>
                <c:pt idx="2443">
                  <c:v>17516670.612851001</c:v>
                </c:pt>
                <c:pt idx="2444">
                  <c:v>17520781.393976998</c:v>
                </c:pt>
                <c:pt idx="2445">
                  <c:v>17524889.746497996</c:v>
                </c:pt>
                <c:pt idx="2446">
                  <c:v>17528995.670389012</c:v>
                </c:pt>
                <c:pt idx="2447">
                  <c:v>17533099.165630002</c:v>
                </c:pt>
                <c:pt idx="2448">
                  <c:v>17537200.232197005</c:v>
                </c:pt>
                <c:pt idx="2449">
                  <c:v>17541298.870065998</c:v>
                </c:pt>
                <c:pt idx="2450">
                  <c:v>17545395.079214998</c:v>
                </c:pt>
                <c:pt idx="2451">
                  <c:v>17549488.859620001</c:v>
                </c:pt>
                <c:pt idx="2452">
                  <c:v>17553580.211256001</c:v>
                </c:pt>
                <c:pt idx="2453">
                  <c:v>17557669.134098999</c:v>
                </c:pt>
                <c:pt idx="2454">
                  <c:v>17561755.628125012</c:v>
                </c:pt>
                <c:pt idx="2455">
                  <c:v>17565839.693308</c:v>
                </c:pt>
                <c:pt idx="2456">
                  <c:v>17569921.329622999</c:v>
                </c:pt>
                <c:pt idx="2457">
                  <c:v>17574000.537044998</c:v>
                </c:pt>
                <c:pt idx="2458">
                  <c:v>17578077.315547001</c:v>
                </c:pt>
                <c:pt idx="2459">
                  <c:v>17582151.665103</c:v>
                </c:pt>
                <c:pt idx="2460">
                  <c:v>17586223.585687988</c:v>
                </c:pt>
                <c:pt idx="2461">
                  <c:v>17590293.077273987</c:v>
                </c:pt>
                <c:pt idx="2462">
                  <c:v>17594360.139833</c:v>
                </c:pt>
                <c:pt idx="2463">
                  <c:v>17598424.773339</c:v>
                </c:pt>
                <c:pt idx="2464">
                  <c:v>17602486.977764998</c:v>
                </c:pt>
                <c:pt idx="2465">
                  <c:v>17606546.753080998</c:v>
                </c:pt>
                <c:pt idx="2466">
                  <c:v>17610604.099259999</c:v>
                </c:pt>
                <c:pt idx="2467">
                  <c:v>17614659.016272001</c:v>
                </c:pt>
                <c:pt idx="2468">
                  <c:v>17618711.50409</c:v>
                </c:pt>
                <c:pt idx="2469">
                  <c:v>17622761.562684</c:v>
                </c:pt>
                <c:pt idx="2470">
                  <c:v>17626809.192024011</c:v>
                </c:pt>
                <c:pt idx="2471">
                  <c:v>17630854.392081</c:v>
                </c:pt>
                <c:pt idx="2472">
                  <c:v>17634897.162824001</c:v>
                </c:pt>
                <c:pt idx="2473">
                  <c:v>17638937.504223</c:v>
                </c:pt>
                <c:pt idx="2474">
                  <c:v>17642975.416246999</c:v>
                </c:pt>
                <c:pt idx="2475">
                  <c:v>17647010.898866005</c:v>
                </c:pt>
                <c:pt idx="2476">
                  <c:v>17651043.952047996</c:v>
                </c:pt>
                <c:pt idx="2477">
                  <c:v>17655074.575761002</c:v>
                </c:pt>
                <c:pt idx="2478">
                  <c:v>17659102.76997399</c:v>
                </c:pt>
                <c:pt idx="2479">
                  <c:v>17663128.534653999</c:v>
                </c:pt>
                <c:pt idx="2480">
                  <c:v>17667151.869767997</c:v>
                </c:pt>
                <c:pt idx="2481">
                  <c:v>17671172.775285002</c:v>
                </c:pt>
                <c:pt idx="2482">
                  <c:v>17675191.251169998</c:v>
                </c:pt>
                <c:pt idx="2483">
                  <c:v>17679207.297389999</c:v>
                </c:pt>
                <c:pt idx="2484">
                  <c:v>17683220.913911987</c:v>
                </c:pt>
                <c:pt idx="2485">
                  <c:v>17687232.100701999</c:v>
                </c:pt>
                <c:pt idx="2486">
                  <c:v>17691240.857725009</c:v>
                </c:pt>
                <c:pt idx="2487">
                  <c:v>17695247.184946001</c:v>
                </c:pt>
                <c:pt idx="2488">
                  <c:v>17699251.082331002</c:v>
                </c:pt>
                <c:pt idx="2489">
                  <c:v>17703252.549844988</c:v>
                </c:pt>
                <c:pt idx="2490">
                  <c:v>17707251.587450996</c:v>
                </c:pt>
                <c:pt idx="2491">
                  <c:v>17711248.195114005</c:v>
                </c:pt>
                <c:pt idx="2492">
                  <c:v>17715242.372798</c:v>
                </c:pt>
                <c:pt idx="2493">
                  <c:v>17719234.120467</c:v>
                </c:pt>
                <c:pt idx="2494">
                  <c:v>17723223.438083</c:v>
                </c:pt>
                <c:pt idx="2495">
                  <c:v>17727210.325608987</c:v>
                </c:pt>
                <c:pt idx="2496">
                  <c:v>17731194.783008989</c:v>
                </c:pt>
                <c:pt idx="2497">
                  <c:v>17735176.810245</c:v>
                </c:pt>
                <c:pt idx="2498">
                  <c:v>17739156.407277986</c:v>
                </c:pt>
                <c:pt idx="2499">
                  <c:v>17743133.574069999</c:v>
                </c:pt>
                <c:pt idx="2500">
                  <c:v>17747108.31058301</c:v>
                </c:pt>
                <c:pt idx="2501">
                  <c:v>17751080.616778001</c:v>
                </c:pt>
                <c:pt idx="2502">
                  <c:v>17755050.492614996</c:v>
                </c:pt>
                <c:pt idx="2503">
                  <c:v>17759017.938056011</c:v>
                </c:pt>
                <c:pt idx="2504">
                  <c:v>17762982.953060996</c:v>
                </c:pt>
                <c:pt idx="2505">
                  <c:v>17766945.537588</c:v>
                </c:pt>
                <c:pt idx="2506">
                  <c:v>17770905.691599</c:v>
                </c:pt>
                <c:pt idx="2507">
                  <c:v>17774863.415050998</c:v>
                </c:pt>
                <c:pt idx="2508">
                  <c:v>17778818.707904998</c:v>
                </c:pt>
                <c:pt idx="2509">
                  <c:v>17782771.570119001</c:v>
                </c:pt>
                <c:pt idx="2510">
                  <c:v>17786722.001651987</c:v>
                </c:pt>
                <c:pt idx="2511">
                  <c:v>17790670.002460998</c:v>
                </c:pt>
                <c:pt idx="2512">
                  <c:v>17794615.572503999</c:v>
                </c:pt>
                <c:pt idx="2513">
                  <c:v>17798558.711738002</c:v>
                </c:pt>
                <c:pt idx="2514">
                  <c:v>17802499.420122001</c:v>
                </c:pt>
                <c:pt idx="2515">
                  <c:v>17806437.697611988</c:v>
                </c:pt>
                <c:pt idx="2516">
                  <c:v>17810373.544163</c:v>
                </c:pt>
                <c:pt idx="2517">
                  <c:v>17814306.959734</c:v>
                </c:pt>
                <c:pt idx="2518">
                  <c:v>17818237.944278989</c:v>
                </c:pt>
                <c:pt idx="2519">
                  <c:v>17822166.497754</c:v>
                </c:pt>
                <c:pt idx="2520">
                  <c:v>17826092.620115001</c:v>
                </c:pt>
                <c:pt idx="2521">
                  <c:v>17830016.311317001</c:v>
                </c:pt>
                <c:pt idx="2522">
                  <c:v>17833937.571314</c:v>
                </c:pt>
                <c:pt idx="2523">
                  <c:v>17837856.400060996</c:v>
                </c:pt>
                <c:pt idx="2524">
                  <c:v>17841772.797511987</c:v>
                </c:pt>
                <c:pt idx="2525">
                  <c:v>17845686.763620988</c:v>
                </c:pt>
                <c:pt idx="2526">
                  <c:v>17849598.298340999</c:v>
                </c:pt>
                <c:pt idx="2527">
                  <c:v>17853507.401625987</c:v>
                </c:pt>
                <c:pt idx="2528">
                  <c:v>17857414.073429</c:v>
                </c:pt>
                <c:pt idx="2529">
                  <c:v>17861318.313701</c:v>
                </c:pt>
                <c:pt idx="2530">
                  <c:v>17865220.122397009</c:v>
                </c:pt>
                <c:pt idx="2531">
                  <c:v>17869119.499466997</c:v>
                </c:pt>
                <c:pt idx="2532">
                  <c:v>17873016.444862992</c:v>
                </c:pt>
                <c:pt idx="2533">
                  <c:v>17876910.958535999</c:v>
                </c:pt>
                <c:pt idx="2534">
                  <c:v>17880803.040438987</c:v>
                </c:pt>
                <c:pt idx="2535">
                  <c:v>17884692.690521009</c:v>
                </c:pt>
                <c:pt idx="2536">
                  <c:v>17888579.908732999</c:v>
                </c:pt>
                <c:pt idx="2537">
                  <c:v>17892464.695025001</c:v>
                </c:pt>
                <c:pt idx="2538">
                  <c:v>17896347.049346998</c:v>
                </c:pt>
                <c:pt idx="2539">
                  <c:v>17900226.971648976</c:v>
                </c:pt>
                <c:pt idx="2540">
                  <c:v>17904104.461879976</c:v>
                </c:pt>
                <c:pt idx="2541">
                  <c:v>17907979.519988999</c:v>
                </c:pt>
                <c:pt idx="2542">
                  <c:v>17911852.145925</c:v>
                </c:pt>
                <c:pt idx="2543">
                  <c:v>17915722.339635</c:v>
                </c:pt>
                <c:pt idx="2544">
                  <c:v>17919590.101067998</c:v>
                </c:pt>
                <c:pt idx="2545">
                  <c:v>17923455.430172998</c:v>
                </c:pt>
                <c:pt idx="2546">
                  <c:v>17927318.326894999</c:v>
                </c:pt>
                <c:pt idx="2547">
                  <c:v>17931178.791182999</c:v>
                </c:pt>
                <c:pt idx="2548">
                  <c:v>17935036.822981998</c:v>
                </c:pt>
                <c:pt idx="2549">
                  <c:v>17938892.422240987</c:v>
                </c:pt>
                <c:pt idx="2550">
                  <c:v>17942745.588904001</c:v>
                </c:pt>
                <c:pt idx="2551">
                  <c:v>17946596.322918002</c:v>
                </c:pt>
                <c:pt idx="2552">
                  <c:v>17950444.624228999</c:v>
                </c:pt>
                <c:pt idx="2553">
                  <c:v>17954290.492780998</c:v>
                </c:pt>
                <c:pt idx="2554">
                  <c:v>17958133.928520001</c:v>
                </c:pt>
                <c:pt idx="2555">
                  <c:v>17961974.931390997</c:v>
                </c:pt>
                <c:pt idx="2556">
                  <c:v>17965813.501336999</c:v>
                </c:pt>
                <c:pt idx="2557">
                  <c:v>17969649.638303012</c:v>
                </c:pt>
                <c:pt idx="2558">
                  <c:v>17973483.342232998</c:v>
                </c:pt>
                <c:pt idx="2559">
                  <c:v>17977314.613069005</c:v>
                </c:pt>
                <c:pt idx="2560">
                  <c:v>17981143.450757001</c:v>
                </c:pt>
                <c:pt idx="2561">
                  <c:v>17984969.855237</c:v>
                </c:pt>
                <c:pt idx="2562">
                  <c:v>17988793.826453</c:v>
                </c:pt>
                <c:pt idx="2563">
                  <c:v>17992615.364347</c:v>
                </c:pt>
                <c:pt idx="2564">
                  <c:v>17996434.468859997</c:v>
                </c:pt>
                <c:pt idx="2565">
                  <c:v>18000251.139935005</c:v>
                </c:pt>
                <c:pt idx="2566">
                  <c:v>18004065.377512999</c:v>
                </c:pt>
                <c:pt idx="2567">
                  <c:v>18007877.181535002</c:v>
                </c:pt>
                <c:pt idx="2568">
                  <c:v>18011686.551940996</c:v>
                </c:pt>
                <c:pt idx="2569">
                  <c:v>18015493.48867299</c:v>
                </c:pt>
                <c:pt idx="2570">
                  <c:v>18019297.991668981</c:v>
                </c:pt>
                <c:pt idx="2571">
                  <c:v>18023100.060869996</c:v>
                </c:pt>
                <c:pt idx="2572">
                  <c:v>18026899.696215</c:v>
                </c:pt>
                <c:pt idx="2573">
                  <c:v>18030696.897643987</c:v>
                </c:pt>
                <c:pt idx="2574">
                  <c:v>18034491.665096</c:v>
                </c:pt>
                <c:pt idx="2575">
                  <c:v>18038283.998507999</c:v>
                </c:pt>
                <c:pt idx="2576">
                  <c:v>18042073.89781899</c:v>
                </c:pt>
                <c:pt idx="2577">
                  <c:v>18045861.362968002</c:v>
                </c:pt>
                <c:pt idx="2578">
                  <c:v>18049646.393890996</c:v>
                </c:pt>
                <c:pt idx="2579">
                  <c:v>18053428.990525998</c:v>
                </c:pt>
                <c:pt idx="2580">
                  <c:v>18057209.152810998</c:v>
                </c:pt>
                <c:pt idx="2581">
                  <c:v>18060986.880680997</c:v>
                </c:pt>
                <c:pt idx="2582">
                  <c:v>18064762.174073</c:v>
                </c:pt>
                <c:pt idx="2583">
                  <c:v>18068535.032924011</c:v>
                </c:pt>
                <c:pt idx="2584">
                  <c:v>18072305.457169</c:v>
                </c:pt>
                <c:pt idx="2585">
                  <c:v>18076073.446743988</c:v>
                </c:pt>
                <c:pt idx="2586">
                  <c:v>18079839.001582999</c:v>
                </c:pt>
                <c:pt idx="2587">
                  <c:v>18083602.121622</c:v>
                </c:pt>
                <c:pt idx="2588">
                  <c:v>18087362.806795999</c:v>
                </c:pt>
                <c:pt idx="2589">
                  <c:v>18091121.057038002</c:v>
                </c:pt>
                <c:pt idx="2590">
                  <c:v>18094876.872281998</c:v>
                </c:pt>
                <c:pt idx="2591">
                  <c:v>18098630.252463002</c:v>
                </c:pt>
                <c:pt idx="2592">
                  <c:v>18102381.197512999</c:v>
                </c:pt>
                <c:pt idx="2593">
                  <c:v>18106129.707364999</c:v>
                </c:pt>
                <c:pt idx="2594">
                  <c:v>18109875.781952996</c:v>
                </c:pt>
                <c:pt idx="2595">
                  <c:v>18113619.42120799</c:v>
                </c:pt>
                <c:pt idx="2596">
                  <c:v>18117360.625062998</c:v>
                </c:pt>
                <c:pt idx="2597">
                  <c:v>18121099.393449996</c:v>
                </c:pt>
                <c:pt idx="2598">
                  <c:v>18124835.726298992</c:v>
                </c:pt>
                <c:pt idx="2599">
                  <c:v>18128569.623542</c:v>
                </c:pt>
                <c:pt idx="2600">
                  <c:v>18132301.085110996</c:v>
                </c:pt>
                <c:pt idx="2601">
                  <c:v>18136030.11093501</c:v>
                </c:pt>
                <c:pt idx="2602">
                  <c:v>18139756.700944997</c:v>
                </c:pt>
                <c:pt idx="2603">
                  <c:v>18143480.855070997</c:v>
                </c:pt>
                <c:pt idx="2604">
                  <c:v>18147202.57324199</c:v>
                </c:pt>
                <c:pt idx="2605">
                  <c:v>18150921.855388001</c:v>
                </c:pt>
                <c:pt idx="2606">
                  <c:v>18154638.701437987</c:v>
                </c:pt>
                <c:pt idx="2607">
                  <c:v>18158353.111320011</c:v>
                </c:pt>
                <c:pt idx="2608">
                  <c:v>18162065.084962998</c:v>
                </c:pt>
                <c:pt idx="2609">
                  <c:v>18165774.622295</c:v>
                </c:pt>
                <c:pt idx="2610">
                  <c:v>18169481.723242991</c:v>
                </c:pt>
                <c:pt idx="2611">
                  <c:v>18173186.387736</c:v>
                </c:pt>
                <c:pt idx="2612">
                  <c:v>18176888.615699999</c:v>
                </c:pt>
                <c:pt idx="2613">
                  <c:v>18180588.407062002</c:v>
                </c:pt>
                <c:pt idx="2614">
                  <c:v>18184285.761748981</c:v>
                </c:pt>
                <c:pt idx="2615">
                  <c:v>18187980.679687001</c:v>
                </c:pt>
                <c:pt idx="2616">
                  <c:v>18191673.160801996</c:v>
                </c:pt>
                <c:pt idx="2617">
                  <c:v>18195363.20501899</c:v>
                </c:pt>
                <c:pt idx="2618">
                  <c:v>18199050.812263999</c:v>
                </c:pt>
                <c:pt idx="2619">
                  <c:v>18202735.982461989</c:v>
                </c:pt>
                <c:pt idx="2620">
                  <c:v>18206418.715537999</c:v>
                </c:pt>
                <c:pt idx="2621">
                  <c:v>18210099.011414997</c:v>
                </c:pt>
                <c:pt idx="2622">
                  <c:v>18213776.870018002</c:v>
                </c:pt>
                <c:pt idx="2623">
                  <c:v>18217452.291270986</c:v>
                </c:pt>
                <c:pt idx="2624">
                  <c:v>18221125.275096998</c:v>
                </c:pt>
                <c:pt idx="2625">
                  <c:v>18224795.821418989</c:v>
                </c:pt>
                <c:pt idx="2626">
                  <c:v>18228463.930160001</c:v>
                </c:pt>
                <c:pt idx="2627">
                  <c:v>18232129.601242997</c:v>
                </c:pt>
                <c:pt idx="2628">
                  <c:v>18235792.834589012</c:v>
                </c:pt>
                <c:pt idx="2629">
                  <c:v>18239453.630122017</c:v>
                </c:pt>
                <c:pt idx="2630">
                  <c:v>18243111.987760987</c:v>
                </c:pt>
                <c:pt idx="2631">
                  <c:v>18246767.907428987</c:v>
                </c:pt>
                <c:pt idx="2632">
                  <c:v>18250421.389045987</c:v>
                </c:pt>
                <c:pt idx="2633">
                  <c:v>18254072.432534005</c:v>
                </c:pt>
                <c:pt idx="2634">
                  <c:v>18257721.037811987</c:v>
                </c:pt>
                <c:pt idx="2635">
                  <c:v>18261367.204799999</c:v>
                </c:pt>
                <c:pt idx="2636">
                  <c:v>18265010.933418989</c:v>
                </c:pt>
                <c:pt idx="2637">
                  <c:v>18268652.223586999</c:v>
                </c:pt>
                <c:pt idx="2638">
                  <c:v>18272291.075224001</c:v>
                </c:pt>
                <c:pt idx="2639">
                  <c:v>18275927.488248989</c:v>
                </c:pt>
                <c:pt idx="2640">
                  <c:v>18279561.46257899</c:v>
                </c:pt>
                <c:pt idx="2641">
                  <c:v>18283192.998133998</c:v>
                </c:pt>
                <c:pt idx="2642">
                  <c:v>18286822.094829999</c:v>
                </c:pt>
                <c:pt idx="2643">
                  <c:v>18290448.752586011</c:v>
                </c:pt>
                <c:pt idx="2644">
                  <c:v>18294072.97131899</c:v>
                </c:pt>
                <c:pt idx="2645">
                  <c:v>18297694.750945002</c:v>
                </c:pt>
                <c:pt idx="2646">
                  <c:v>18301314.091382001</c:v>
                </c:pt>
                <c:pt idx="2647">
                  <c:v>18304930.992544997</c:v>
                </c:pt>
                <c:pt idx="2648">
                  <c:v>18308545.454349998</c:v>
                </c:pt>
                <c:pt idx="2649">
                  <c:v>18312157.476714</c:v>
                </c:pt>
                <c:pt idx="2650">
                  <c:v>18315767.059551999</c:v>
                </c:pt>
                <c:pt idx="2651">
                  <c:v>18319374.202776998</c:v>
                </c:pt>
                <c:pt idx="2652">
                  <c:v>18322978.906307001</c:v>
                </c:pt>
                <c:pt idx="2653">
                  <c:v>18326581.170054011</c:v>
                </c:pt>
                <c:pt idx="2654">
                  <c:v>18330180.99393199</c:v>
                </c:pt>
                <c:pt idx="2655">
                  <c:v>18333778.377857</c:v>
                </c:pt>
                <c:pt idx="2656">
                  <c:v>18337373.321739998</c:v>
                </c:pt>
                <c:pt idx="2657">
                  <c:v>18340965.825495996</c:v>
                </c:pt>
                <c:pt idx="2658">
                  <c:v>18344555.889036998</c:v>
                </c:pt>
                <c:pt idx="2659">
                  <c:v>18348143.512274999</c:v>
                </c:pt>
                <c:pt idx="2660">
                  <c:v>18351728.695124011</c:v>
                </c:pt>
                <c:pt idx="2661">
                  <c:v>18355311.437493987</c:v>
                </c:pt>
                <c:pt idx="2662">
                  <c:v>18358891.739297997</c:v>
                </c:pt>
                <c:pt idx="2663">
                  <c:v>18362469.600446001</c:v>
                </c:pt>
                <c:pt idx="2664">
                  <c:v>18366045.020849992</c:v>
                </c:pt>
                <c:pt idx="2665">
                  <c:v>18369618.000420999</c:v>
                </c:pt>
                <c:pt idx="2666">
                  <c:v>18373188.539067999</c:v>
                </c:pt>
                <c:pt idx="2667">
                  <c:v>18376756.636702012</c:v>
                </c:pt>
                <c:pt idx="2668">
                  <c:v>18380322.293232996</c:v>
                </c:pt>
                <c:pt idx="2669">
                  <c:v>18383885.508568998</c:v>
                </c:pt>
                <c:pt idx="2670">
                  <c:v>18387446.282620996</c:v>
                </c:pt>
                <c:pt idx="2671">
                  <c:v>18391004.615295999</c:v>
                </c:pt>
                <c:pt idx="2672">
                  <c:v>18394560.506503001</c:v>
                </c:pt>
                <c:pt idx="2673">
                  <c:v>18398113.956151001</c:v>
                </c:pt>
                <c:pt idx="2674">
                  <c:v>18401664.964147996</c:v>
                </c:pt>
                <c:pt idx="2675">
                  <c:v>18405213.530400001</c:v>
                </c:pt>
                <c:pt idx="2676">
                  <c:v>18408759.654815</c:v>
                </c:pt>
                <c:pt idx="2677">
                  <c:v>18412303.337299999</c:v>
                </c:pt>
                <c:pt idx="2678">
                  <c:v>18415844.577760998</c:v>
                </c:pt>
                <c:pt idx="2679">
                  <c:v>18419383.376106013</c:v>
                </c:pt>
                <c:pt idx="2680">
                  <c:v>18422919.732239</c:v>
                </c:pt>
                <c:pt idx="2681">
                  <c:v>18426453.646067001</c:v>
                </c:pt>
                <c:pt idx="2682">
                  <c:v>18429985.117493998</c:v>
                </c:pt>
                <c:pt idx="2683">
                  <c:v>18433514.146426011</c:v>
                </c:pt>
                <c:pt idx="2684">
                  <c:v>18437040.732767999</c:v>
                </c:pt>
                <c:pt idx="2685">
                  <c:v>18440564.876423001</c:v>
                </c:pt>
                <c:pt idx="2686">
                  <c:v>18444086.577296998</c:v>
                </c:pt>
                <c:pt idx="2687">
                  <c:v>18447605.835292</c:v>
                </c:pt>
                <c:pt idx="2688">
                  <c:v>18451122.650311999</c:v>
                </c:pt>
                <c:pt idx="2689">
                  <c:v>18454637.022260997</c:v>
                </c:pt>
                <c:pt idx="2690">
                  <c:v>18458148.951040991</c:v>
                </c:pt>
                <c:pt idx="2691">
                  <c:v>18461658.436554011</c:v>
                </c:pt>
                <c:pt idx="2692">
                  <c:v>18465165.478703</c:v>
                </c:pt>
                <c:pt idx="2693">
                  <c:v>18468670.07739</c:v>
                </c:pt>
                <c:pt idx="2694">
                  <c:v>18472172.232515998</c:v>
                </c:pt>
                <c:pt idx="2695">
                  <c:v>18475671.943982996</c:v>
                </c:pt>
                <c:pt idx="2696">
                  <c:v>18479169.211690996</c:v>
                </c:pt>
                <c:pt idx="2697">
                  <c:v>18482664.035541002</c:v>
                </c:pt>
                <c:pt idx="2698">
                  <c:v>18486156.415432997</c:v>
                </c:pt>
                <c:pt idx="2699">
                  <c:v>18489646.351267997</c:v>
                </c:pt>
                <c:pt idx="2700">
                  <c:v>18493133.842944</c:v>
                </c:pt>
                <c:pt idx="2701">
                  <c:v>18496618.890361998</c:v>
                </c:pt>
                <c:pt idx="2702">
                  <c:v>18500101.493420996</c:v>
                </c:pt>
                <c:pt idx="2703">
                  <c:v>18503581.652017999</c:v>
                </c:pt>
                <c:pt idx="2704">
                  <c:v>18507059.366053</c:v>
                </c:pt>
                <c:pt idx="2705">
                  <c:v>18510534.635423001</c:v>
                </c:pt>
                <c:pt idx="2706">
                  <c:v>18514007.460026</c:v>
                </c:pt>
                <c:pt idx="2707">
                  <c:v>18517477.839761</c:v>
                </c:pt>
                <c:pt idx="2708">
                  <c:v>18520945.774523001</c:v>
                </c:pt>
                <c:pt idx="2709">
                  <c:v>18524411.264209997</c:v>
                </c:pt>
                <c:pt idx="2710">
                  <c:v>18527874.308718</c:v>
                </c:pt>
                <c:pt idx="2711">
                  <c:v>18531334.90794399</c:v>
                </c:pt>
                <c:pt idx="2712">
                  <c:v>18534793.061782997</c:v>
                </c:pt>
                <c:pt idx="2713">
                  <c:v>18538248.770130001</c:v>
                </c:pt>
                <c:pt idx="2714">
                  <c:v>18541702.032882001</c:v>
                </c:pt>
                <c:pt idx="2715">
                  <c:v>18545152.849932998</c:v>
                </c:pt>
                <c:pt idx="2716">
                  <c:v>18548601.221176997</c:v>
                </c:pt>
                <c:pt idx="2717">
                  <c:v>18552047.146508999</c:v>
                </c:pt>
                <c:pt idx="2718">
                  <c:v>18555490.625822999</c:v>
                </c:pt>
                <c:pt idx="2719">
                  <c:v>18558931.659012999</c:v>
                </c:pt>
                <c:pt idx="2720">
                  <c:v>18562370.245970991</c:v>
                </c:pt>
                <c:pt idx="2721">
                  <c:v>18565806.386592001</c:v>
                </c:pt>
                <c:pt idx="2722">
                  <c:v>18569240.080766</c:v>
                </c:pt>
                <c:pt idx="2723">
                  <c:v>18572671.328388005</c:v>
                </c:pt>
                <c:pt idx="2724">
                  <c:v>18576100.129349001</c:v>
                </c:pt>
                <c:pt idx="2725">
                  <c:v>18579526.483539987</c:v>
                </c:pt>
                <c:pt idx="2726">
                  <c:v>18582950.390854001</c:v>
                </c:pt>
                <c:pt idx="2727">
                  <c:v>18586371.851181</c:v>
                </c:pt>
                <c:pt idx="2728">
                  <c:v>18589790.864411987</c:v>
                </c:pt>
                <c:pt idx="2729">
                  <c:v>18593207.430436999</c:v>
                </c:pt>
                <c:pt idx="2730">
                  <c:v>18596621.549146999</c:v>
                </c:pt>
                <c:pt idx="2731">
                  <c:v>18600033.220431987</c:v>
                </c:pt>
                <c:pt idx="2732">
                  <c:v>18603442.444180999</c:v>
                </c:pt>
                <c:pt idx="2733">
                  <c:v>18606849.220283002</c:v>
                </c:pt>
                <c:pt idx="2734">
                  <c:v>18610253.548627</c:v>
                </c:pt>
                <c:pt idx="2735">
                  <c:v>18613655.429102</c:v>
                </c:pt>
                <c:pt idx="2736">
                  <c:v>18617054.861595996</c:v>
                </c:pt>
                <c:pt idx="2737">
                  <c:v>18620451.845996998</c:v>
                </c:pt>
                <c:pt idx="2738">
                  <c:v>18623846.382192001</c:v>
                </c:pt>
                <c:pt idx="2739">
                  <c:v>18627238.470068987</c:v>
                </c:pt>
                <c:pt idx="2740">
                  <c:v>18630628.109515</c:v>
                </c:pt>
                <c:pt idx="2741">
                  <c:v>18634015.300416</c:v>
                </c:pt>
                <c:pt idx="2742">
                  <c:v>18637400.042659</c:v>
                </c:pt>
                <c:pt idx="2743">
                  <c:v>18640782.336130012</c:v>
                </c:pt>
                <c:pt idx="2744">
                  <c:v>18644162.180714</c:v>
                </c:pt>
                <c:pt idx="2745">
                  <c:v>18647539.576297</c:v>
                </c:pt>
                <c:pt idx="2746">
                  <c:v>18650914.522762999</c:v>
                </c:pt>
                <c:pt idx="2747">
                  <c:v>18654287.019999001</c:v>
                </c:pt>
                <c:pt idx="2748">
                  <c:v>18657657.067886997</c:v>
                </c:pt>
                <c:pt idx="2749">
                  <c:v>18661024.666313</c:v>
                </c:pt>
                <c:pt idx="2750">
                  <c:v>18664389.815159012</c:v>
                </c:pt>
                <c:pt idx="2751">
                  <c:v>18667752.51431001</c:v>
                </c:pt>
                <c:pt idx="2752">
                  <c:v>18671112.763647981</c:v>
                </c:pt>
                <c:pt idx="2753">
                  <c:v>18674470.563057002</c:v>
                </c:pt>
                <c:pt idx="2754">
                  <c:v>18677825.912417997</c:v>
                </c:pt>
                <c:pt idx="2755">
                  <c:v>18681178.811613996</c:v>
                </c:pt>
                <c:pt idx="2756">
                  <c:v>18684529.260527</c:v>
                </c:pt>
                <c:pt idx="2757">
                  <c:v>18687877.259039</c:v>
                </c:pt>
                <c:pt idx="2758">
                  <c:v>18691222.80703</c:v>
                </c:pt>
                <c:pt idx="2759">
                  <c:v>18694565.904382005</c:v>
                </c:pt>
                <c:pt idx="2760">
                  <c:v>18697906.550974</c:v>
                </c:pt>
                <c:pt idx="2761">
                  <c:v>18701244.746687997</c:v>
                </c:pt>
                <c:pt idx="2762">
                  <c:v>18704580.491402987</c:v>
                </c:pt>
                <c:pt idx="2763">
                  <c:v>18707913.784999002</c:v>
                </c:pt>
                <c:pt idx="2764">
                  <c:v>18711244.627355009</c:v>
                </c:pt>
                <c:pt idx="2765">
                  <c:v>18714573.018350013</c:v>
                </c:pt>
                <c:pt idx="2766">
                  <c:v>18717898.957862996</c:v>
                </c:pt>
                <c:pt idx="2767">
                  <c:v>18721222.445771988</c:v>
                </c:pt>
                <c:pt idx="2768">
                  <c:v>18724543.481954996</c:v>
                </c:pt>
                <c:pt idx="2769">
                  <c:v>18727862.066289999</c:v>
                </c:pt>
                <c:pt idx="2770">
                  <c:v>18731178.198654011</c:v>
                </c:pt>
                <c:pt idx="2771">
                  <c:v>18734491.878924012</c:v>
                </c:pt>
                <c:pt idx="2772">
                  <c:v>18737803.106977001</c:v>
                </c:pt>
                <c:pt idx="2773">
                  <c:v>18741111.882688992</c:v>
                </c:pt>
                <c:pt idx="2774">
                  <c:v>18744418.205936</c:v>
                </c:pt>
                <c:pt idx="2775">
                  <c:v>18747722.076595001</c:v>
                </c:pt>
                <c:pt idx="2776">
                  <c:v>18751023.494539998</c:v>
                </c:pt>
                <c:pt idx="2777">
                  <c:v>18754322.459646996</c:v>
                </c:pt>
                <c:pt idx="2778">
                  <c:v>18757618.971789997</c:v>
                </c:pt>
                <c:pt idx="2779">
                  <c:v>18760913.030843996</c:v>
                </c:pt>
                <c:pt idx="2780">
                  <c:v>18764204.63668301</c:v>
                </c:pt>
                <c:pt idx="2781">
                  <c:v>18767493.789179996</c:v>
                </c:pt>
                <c:pt idx="2782">
                  <c:v>18770780.488209996</c:v>
                </c:pt>
                <c:pt idx="2783">
                  <c:v>18774064.733646002</c:v>
                </c:pt>
                <c:pt idx="2784">
                  <c:v>18777346.525359999</c:v>
                </c:pt>
                <c:pt idx="2785">
                  <c:v>18780625.863225002</c:v>
                </c:pt>
                <c:pt idx="2786">
                  <c:v>18783902.747112997</c:v>
                </c:pt>
                <c:pt idx="2787">
                  <c:v>18787177.176895</c:v>
                </c:pt>
                <c:pt idx="2788">
                  <c:v>18790449.152445</c:v>
                </c:pt>
                <c:pt idx="2789">
                  <c:v>18793718.673632</c:v>
                </c:pt>
                <c:pt idx="2790">
                  <c:v>18796985.740327001</c:v>
                </c:pt>
                <c:pt idx="2791">
                  <c:v>18800250.352402005</c:v>
                </c:pt>
                <c:pt idx="2792">
                  <c:v>18803512.509725999</c:v>
                </c:pt>
                <c:pt idx="2793">
                  <c:v>18806772.212170001</c:v>
                </c:pt>
                <c:pt idx="2794">
                  <c:v>18810029.459602997</c:v>
                </c:pt>
                <c:pt idx="2795">
                  <c:v>18813284.25189399</c:v>
                </c:pt>
                <c:pt idx="2796">
                  <c:v>18816536.588911992</c:v>
                </c:pt>
                <c:pt idx="2797">
                  <c:v>18819786.470527001</c:v>
                </c:pt>
                <c:pt idx="2798">
                  <c:v>18823033.896605</c:v>
                </c:pt>
                <c:pt idx="2799">
                  <c:v>18826278.867015988</c:v>
                </c:pt>
                <c:pt idx="2800">
                  <c:v>18829521.381626997</c:v>
                </c:pt>
                <c:pt idx="2801">
                  <c:v>18832761.440304998</c:v>
                </c:pt>
                <c:pt idx="2802">
                  <c:v>18835999.042916998</c:v>
                </c:pt>
                <c:pt idx="2803">
                  <c:v>18839234.18933</c:v>
                </c:pt>
                <c:pt idx="2804">
                  <c:v>18842466.879410997</c:v>
                </c:pt>
                <c:pt idx="2805">
                  <c:v>18845697.113024011</c:v>
                </c:pt>
                <c:pt idx="2806">
                  <c:v>18848924.890037</c:v>
                </c:pt>
                <c:pt idx="2807">
                  <c:v>18852150.210315</c:v>
                </c:pt>
                <c:pt idx="2808">
                  <c:v>18855373.073722001</c:v>
                </c:pt>
                <c:pt idx="2809">
                  <c:v>18858593.480122998</c:v>
                </c:pt>
                <c:pt idx="2810">
                  <c:v>18861811.429382998</c:v>
                </c:pt>
                <c:pt idx="2811">
                  <c:v>18865026.921365988</c:v>
                </c:pt>
                <c:pt idx="2812">
                  <c:v>18868239.955936</c:v>
                </c:pt>
                <c:pt idx="2813">
                  <c:v>18871450.532955009</c:v>
                </c:pt>
                <c:pt idx="2814">
                  <c:v>18874658.652288001</c:v>
                </c:pt>
                <c:pt idx="2815">
                  <c:v>18877864.313797001</c:v>
                </c:pt>
                <c:pt idx="2816">
                  <c:v>18881067.517344005</c:v>
                </c:pt>
                <c:pt idx="2817">
                  <c:v>18884268.262790997</c:v>
                </c:pt>
                <c:pt idx="2818">
                  <c:v>18887466.550000999</c:v>
                </c:pt>
                <c:pt idx="2819">
                  <c:v>18890662.378835</c:v>
                </c:pt>
                <c:pt idx="2820">
                  <c:v>18893855.749152999</c:v>
                </c:pt>
                <c:pt idx="2821">
                  <c:v>18897046.660817996</c:v>
                </c:pt>
                <c:pt idx="2822">
                  <c:v>18900235.113689005</c:v>
                </c:pt>
                <c:pt idx="2823">
                  <c:v>18903421.107625999</c:v>
                </c:pt>
                <c:pt idx="2824">
                  <c:v>18906604.64249</c:v>
                </c:pt>
                <c:pt idx="2825">
                  <c:v>18909785.71814001</c:v>
                </c:pt>
                <c:pt idx="2826">
                  <c:v>18912964.334433999</c:v>
                </c:pt>
                <c:pt idx="2827">
                  <c:v>18916140.491232987</c:v>
                </c:pt>
                <c:pt idx="2828">
                  <c:v>18919314.188393999</c:v>
                </c:pt>
                <c:pt idx="2829">
                  <c:v>18922485.42577599</c:v>
                </c:pt>
                <c:pt idx="2830">
                  <c:v>18925654.203235988</c:v>
                </c:pt>
                <c:pt idx="2831">
                  <c:v>18928820.520632997</c:v>
                </c:pt>
                <c:pt idx="2832">
                  <c:v>18931984.377822999</c:v>
                </c:pt>
                <c:pt idx="2833">
                  <c:v>18935145.774664</c:v>
                </c:pt>
                <c:pt idx="2834">
                  <c:v>18938304.711010996</c:v>
                </c:pt>
                <c:pt idx="2835">
                  <c:v>18941461.186721001</c:v>
                </c:pt>
                <c:pt idx="2836">
                  <c:v>18944615.201650996</c:v>
                </c:pt>
                <c:pt idx="2837">
                  <c:v>18947766.755655002</c:v>
                </c:pt>
                <c:pt idx="2838">
                  <c:v>18950915.848588999</c:v>
                </c:pt>
                <c:pt idx="2839">
                  <c:v>18954062.480307996</c:v>
                </c:pt>
                <c:pt idx="2840">
                  <c:v>18957206.650665998</c:v>
                </c:pt>
                <c:pt idx="2841">
                  <c:v>18960348.359517999</c:v>
                </c:pt>
                <c:pt idx="2842">
                  <c:v>18963487.606718</c:v>
                </c:pt>
                <c:pt idx="2843">
                  <c:v>18966624.392119005</c:v>
                </c:pt>
                <c:pt idx="2844">
                  <c:v>18969758.715574998</c:v>
                </c:pt>
                <c:pt idx="2845">
                  <c:v>18972890.576938</c:v>
                </c:pt>
                <c:pt idx="2846">
                  <c:v>18976019.976062</c:v>
                </c:pt>
                <c:pt idx="2847">
                  <c:v>18979146.912797999</c:v>
                </c:pt>
                <c:pt idx="2848">
                  <c:v>18982271.386999</c:v>
                </c:pt>
                <c:pt idx="2849">
                  <c:v>18985393.398515999</c:v>
                </c:pt>
                <c:pt idx="2850">
                  <c:v>18988512.947199997</c:v>
                </c:pt>
                <c:pt idx="2851">
                  <c:v>18991630.032903001</c:v>
                </c:pt>
                <c:pt idx="2852">
                  <c:v>18994744.655474</c:v>
                </c:pt>
                <c:pt idx="2853">
                  <c:v>18997856.814766012</c:v>
                </c:pt>
                <c:pt idx="2854">
                  <c:v>19000966.510627005</c:v>
                </c:pt>
                <c:pt idx="2855">
                  <c:v>19004073.742906</c:v>
                </c:pt>
                <c:pt idx="2856">
                  <c:v>19007178.511454999</c:v>
                </c:pt>
                <c:pt idx="2857">
                  <c:v>19010280.816121012</c:v>
                </c:pt>
                <c:pt idx="2858">
                  <c:v>19013380.656753011</c:v>
                </c:pt>
                <c:pt idx="2859">
                  <c:v>19016478.033199001</c:v>
                </c:pt>
                <c:pt idx="2860">
                  <c:v>19019572.945307996</c:v>
                </c:pt>
                <c:pt idx="2861">
                  <c:v>19022665.392928001</c:v>
                </c:pt>
                <c:pt idx="2862">
                  <c:v>19025755.375904001</c:v>
                </c:pt>
                <c:pt idx="2863">
                  <c:v>19028842.894086011</c:v>
                </c:pt>
                <c:pt idx="2864">
                  <c:v>19031927.947317988</c:v>
                </c:pt>
                <c:pt idx="2865">
                  <c:v>19035010.535448987</c:v>
                </c:pt>
                <c:pt idx="2866">
                  <c:v>19038090.658323012</c:v>
                </c:pt>
                <c:pt idx="2867">
                  <c:v>19041168.315786012</c:v>
                </c:pt>
                <c:pt idx="2868">
                  <c:v>19044243.507684998</c:v>
                </c:pt>
                <c:pt idx="2869">
                  <c:v>19047316.23386199</c:v>
                </c:pt>
                <c:pt idx="2870">
                  <c:v>19050386.494165</c:v>
                </c:pt>
                <c:pt idx="2871">
                  <c:v>19053454.288435996</c:v>
                </c:pt>
                <c:pt idx="2872">
                  <c:v>19056519.616521012</c:v>
                </c:pt>
                <c:pt idx="2873">
                  <c:v>19059582.478262</c:v>
                </c:pt>
                <c:pt idx="2874">
                  <c:v>19062642.873502001</c:v>
                </c:pt>
                <c:pt idx="2875">
                  <c:v>19065700.802085999</c:v>
                </c:pt>
                <c:pt idx="2876">
                  <c:v>19068756.26385599</c:v>
                </c:pt>
                <c:pt idx="2877">
                  <c:v>19071809.258653998</c:v>
                </c:pt>
                <c:pt idx="2878">
                  <c:v>19074859.786322001</c:v>
                </c:pt>
                <c:pt idx="2879">
                  <c:v>19077907.846701998</c:v>
                </c:pt>
                <c:pt idx="2880">
                  <c:v>19080953.439634997</c:v>
                </c:pt>
                <c:pt idx="2881">
                  <c:v>19083996.564963002</c:v>
                </c:pt>
                <c:pt idx="2882">
                  <c:v>19087037.222525999</c:v>
                </c:pt>
                <c:pt idx="2883">
                  <c:v>19090075.412163999</c:v>
                </c:pt>
                <c:pt idx="2884">
                  <c:v>19093111.133717999</c:v>
                </c:pt>
                <c:pt idx="2885">
                  <c:v>19096144.387026999</c:v>
                </c:pt>
                <c:pt idx="2886">
                  <c:v>19099175.17193</c:v>
                </c:pt>
                <c:pt idx="2887">
                  <c:v>19102203.488266997</c:v>
                </c:pt>
                <c:pt idx="2888">
                  <c:v>19105229.335876998</c:v>
                </c:pt>
                <c:pt idx="2889">
                  <c:v>19108252.714597005</c:v>
                </c:pt>
                <c:pt idx="2890">
                  <c:v>19111273.624265999</c:v>
                </c:pt>
                <c:pt idx="2891">
                  <c:v>19114292.064722005</c:v>
                </c:pt>
                <c:pt idx="2892">
                  <c:v>19117308.035800997</c:v>
                </c:pt>
                <c:pt idx="2893">
                  <c:v>19120321.537342001</c:v>
                </c:pt>
                <c:pt idx="2894">
                  <c:v>19123332.569180001</c:v>
                </c:pt>
                <c:pt idx="2895">
                  <c:v>19126341.131152011</c:v>
                </c:pt>
                <c:pt idx="2896">
                  <c:v>19129347.223094996</c:v>
                </c:pt>
                <c:pt idx="2897">
                  <c:v>19132350.844842996</c:v>
                </c:pt>
                <c:pt idx="2898">
                  <c:v>19135351.996231996</c:v>
                </c:pt>
                <c:pt idx="2899">
                  <c:v>19138350.677097999</c:v>
                </c:pt>
                <c:pt idx="2900">
                  <c:v>19141346.88727399</c:v>
                </c:pt>
                <c:pt idx="2901">
                  <c:v>19144340.626596011</c:v>
                </c:pt>
                <c:pt idx="2902">
                  <c:v>19147331.894896999</c:v>
                </c:pt>
                <c:pt idx="2903">
                  <c:v>19150320.692010999</c:v>
                </c:pt>
                <c:pt idx="2904">
                  <c:v>19153307.017770998</c:v>
                </c:pt>
                <c:pt idx="2905">
                  <c:v>19156290.872010998</c:v>
                </c:pt>
                <c:pt idx="2906">
                  <c:v>19159272.254563</c:v>
                </c:pt>
                <c:pt idx="2907">
                  <c:v>19162251.165259</c:v>
                </c:pt>
                <c:pt idx="2908">
                  <c:v>19165227.603932001</c:v>
                </c:pt>
                <c:pt idx="2909">
                  <c:v>19168201.570412997</c:v>
                </c:pt>
                <c:pt idx="2910">
                  <c:v>19171173.064534001</c:v>
                </c:pt>
                <c:pt idx="2911">
                  <c:v>19174142.086125001</c:v>
                </c:pt>
                <c:pt idx="2912">
                  <c:v>19177108.635017</c:v>
                </c:pt>
                <c:pt idx="2913">
                  <c:v>19180072.711040996</c:v>
                </c:pt>
                <c:pt idx="2914">
                  <c:v>19183034.31402602</c:v>
                </c:pt>
                <c:pt idx="2915">
                  <c:v>19185993.44380198</c:v>
                </c:pt>
                <c:pt idx="2916">
                  <c:v>19188950.100198999</c:v>
                </c:pt>
                <c:pt idx="2917">
                  <c:v>19191904.283045989</c:v>
                </c:pt>
                <c:pt idx="2918">
                  <c:v>19194855.992170997</c:v>
                </c:pt>
                <c:pt idx="2919">
                  <c:v>19197805.227402002</c:v>
                </c:pt>
                <c:pt idx="2920">
                  <c:v>19200751.988566998</c:v>
                </c:pt>
                <c:pt idx="2921">
                  <c:v>19203696.275494996</c:v>
                </c:pt>
                <c:pt idx="2922">
                  <c:v>19206638.088011988</c:v>
                </c:pt>
                <c:pt idx="2923">
                  <c:v>19209577.42594599</c:v>
                </c:pt>
                <c:pt idx="2924">
                  <c:v>19212514.289122</c:v>
                </c:pt>
                <c:pt idx="2925">
                  <c:v>19215448.677368</c:v>
                </c:pt>
                <c:pt idx="2926">
                  <c:v>19218380.590509001</c:v>
                </c:pt>
                <c:pt idx="2927">
                  <c:v>19221310.028370999</c:v>
                </c:pt>
                <c:pt idx="2928">
                  <c:v>19224236.99077899</c:v>
                </c:pt>
                <c:pt idx="2929">
                  <c:v>19227161.477557998</c:v>
                </c:pt>
                <c:pt idx="2930">
                  <c:v>19230083.488531996</c:v>
                </c:pt>
                <c:pt idx="2931">
                  <c:v>19233003.023527</c:v>
                </c:pt>
                <c:pt idx="2932">
                  <c:v>19235920.082364999</c:v>
                </c:pt>
                <c:pt idx="2933">
                  <c:v>19238834.664870996</c:v>
                </c:pt>
                <c:pt idx="2934">
                  <c:v>19241746.770867996</c:v>
                </c:pt>
                <c:pt idx="2935">
                  <c:v>19244656.400177997</c:v>
                </c:pt>
                <c:pt idx="2936">
                  <c:v>19247563.552623998</c:v>
                </c:pt>
                <c:pt idx="2937">
                  <c:v>19250468.228027999</c:v>
                </c:pt>
                <c:pt idx="2938">
                  <c:v>19253370.426212996</c:v>
                </c:pt>
                <c:pt idx="2939">
                  <c:v>19256270.147</c:v>
                </c:pt>
                <c:pt idx="2940">
                  <c:v>19259167.390209001</c:v>
                </c:pt>
                <c:pt idx="2941">
                  <c:v>19262062.155662</c:v>
                </c:pt>
                <c:pt idx="2942">
                  <c:v>19264954.443179987</c:v>
                </c:pt>
                <c:pt idx="2943">
                  <c:v>19267844.252581999</c:v>
                </c:pt>
                <c:pt idx="2944">
                  <c:v>19270731.583688989</c:v>
                </c:pt>
                <c:pt idx="2945">
                  <c:v>19273616.436319001</c:v>
                </c:pt>
                <c:pt idx="2946">
                  <c:v>19276498.810293</c:v>
                </c:pt>
                <c:pt idx="2947">
                  <c:v>19279378.705427997</c:v>
                </c:pt>
                <c:pt idx="2948">
                  <c:v>19282256.121544</c:v>
                </c:pt>
                <c:pt idx="2949">
                  <c:v>19285131.058458999</c:v>
                </c:pt>
                <c:pt idx="2950">
                  <c:v>19288003.515989009</c:v>
                </c:pt>
                <c:pt idx="2951">
                  <c:v>19290873.493952997</c:v>
                </c:pt>
                <c:pt idx="2952">
                  <c:v>19293740.992169</c:v>
                </c:pt>
                <c:pt idx="2953">
                  <c:v>19296606.010451</c:v>
                </c:pt>
                <c:pt idx="2954">
                  <c:v>19299468.548617996</c:v>
                </c:pt>
                <c:pt idx="2955">
                  <c:v>19302328.606485005</c:v>
                </c:pt>
                <c:pt idx="2956">
                  <c:v>19305186.183867987</c:v>
                </c:pt>
                <c:pt idx="2957">
                  <c:v>19308041.280583002</c:v>
                </c:pt>
                <c:pt idx="2958">
                  <c:v>19310893.896442998</c:v>
                </c:pt>
                <c:pt idx="2959">
                  <c:v>19313744.031265002</c:v>
                </c:pt>
                <c:pt idx="2960">
                  <c:v>19316591.684861992</c:v>
                </c:pt>
                <c:pt idx="2961">
                  <c:v>19319436.857049</c:v>
                </c:pt>
                <c:pt idx="2962">
                  <c:v>19322279.54763899</c:v>
                </c:pt>
                <c:pt idx="2963">
                  <c:v>19325119.756446</c:v>
                </c:pt>
                <c:pt idx="2964">
                  <c:v>19327957.483281989</c:v>
                </c:pt>
                <c:pt idx="2965">
                  <c:v>19330792.727960002</c:v>
                </c:pt>
                <c:pt idx="2966">
                  <c:v>19333625.490292996</c:v>
                </c:pt>
                <c:pt idx="2967">
                  <c:v>19336455.770091996</c:v>
                </c:pt>
                <c:pt idx="2968">
                  <c:v>19339283.567170002</c:v>
                </c:pt>
                <c:pt idx="2969">
                  <c:v>19342108.881336998</c:v>
                </c:pt>
                <c:pt idx="2970">
                  <c:v>19344931.712405</c:v>
                </c:pt>
                <c:pt idx="2971">
                  <c:v>19347752.060183</c:v>
                </c:pt>
                <c:pt idx="2972">
                  <c:v>19350569.924482998</c:v>
                </c:pt>
                <c:pt idx="2973">
                  <c:v>19353385.305114001</c:v>
                </c:pt>
                <c:pt idx="2974">
                  <c:v>19356198.201885987</c:v>
                </c:pt>
                <c:pt idx="2975">
                  <c:v>19359008.61460701</c:v>
                </c:pt>
                <c:pt idx="2976">
                  <c:v>19361816.543087997</c:v>
                </c:pt>
                <c:pt idx="2977">
                  <c:v>19364621.987135988</c:v>
                </c:pt>
                <c:pt idx="2978">
                  <c:v>19367424.946559999</c:v>
                </c:pt>
                <c:pt idx="2979">
                  <c:v>19370225.421166997</c:v>
                </c:pt>
                <c:pt idx="2980">
                  <c:v>19373023.410765</c:v>
                </c:pt>
                <c:pt idx="2981">
                  <c:v>19375818.915160999</c:v>
                </c:pt>
                <c:pt idx="2982">
                  <c:v>19378611.934161998</c:v>
                </c:pt>
                <c:pt idx="2983">
                  <c:v>19381402.467574988</c:v>
                </c:pt>
                <c:pt idx="2984">
                  <c:v>19384190.515205</c:v>
                </c:pt>
                <c:pt idx="2985">
                  <c:v>19386976.076857999</c:v>
                </c:pt>
                <c:pt idx="2986">
                  <c:v>19389759.15234001</c:v>
                </c:pt>
                <c:pt idx="2987">
                  <c:v>19392539.741455987</c:v>
                </c:pt>
                <c:pt idx="2988">
                  <c:v>19395317.844009999</c:v>
                </c:pt>
                <c:pt idx="2989">
                  <c:v>19398093.459807996</c:v>
                </c:pt>
                <c:pt idx="2990">
                  <c:v>19400866.588652</c:v>
                </c:pt>
                <c:pt idx="2991">
                  <c:v>19403637.230347</c:v>
                </c:pt>
                <c:pt idx="2992">
                  <c:v>19406405.384695996</c:v>
                </c:pt>
                <c:pt idx="2993">
                  <c:v>19409171.051502001</c:v>
                </c:pt>
                <c:pt idx="2994">
                  <c:v>19411934.230567999</c:v>
                </c:pt>
                <c:pt idx="2995">
                  <c:v>19414694.921695989</c:v>
                </c:pt>
                <c:pt idx="2996">
                  <c:v>19417453.124687999</c:v>
                </c:pt>
                <c:pt idx="2997">
                  <c:v>19420208.839345001</c:v>
                </c:pt>
                <c:pt idx="2998">
                  <c:v>19422962.065468989</c:v>
                </c:pt>
                <c:pt idx="2999">
                  <c:v>19425712.802860998</c:v>
                </c:pt>
                <c:pt idx="3000">
                  <c:v>19428461.051321998</c:v>
                </c:pt>
                <c:pt idx="3001">
                  <c:v>19431206.810651001</c:v>
                </c:pt>
                <c:pt idx="3002">
                  <c:v>19433950.080647986</c:v>
                </c:pt>
                <c:pt idx="3003">
                  <c:v>19436690.861112997</c:v>
                </c:pt>
                <c:pt idx="3004">
                  <c:v>19439429.151845992</c:v>
                </c:pt>
                <c:pt idx="3005">
                  <c:v>19442164.952644002</c:v>
                </c:pt>
                <c:pt idx="3006">
                  <c:v>19444898.263306998</c:v>
                </c:pt>
                <c:pt idx="3007">
                  <c:v>19447629.083632987</c:v>
                </c:pt>
                <c:pt idx="3008">
                  <c:v>19450357.41341899</c:v>
                </c:pt>
                <c:pt idx="3009">
                  <c:v>19453083.252463002</c:v>
                </c:pt>
                <c:pt idx="3010">
                  <c:v>19455806.600561999</c:v>
                </c:pt>
                <c:pt idx="3011">
                  <c:v>19458527.457511988</c:v>
                </c:pt>
                <c:pt idx="3012">
                  <c:v>19461245.823110998</c:v>
                </c:pt>
                <c:pt idx="3013">
                  <c:v>19463961.697154012</c:v>
                </c:pt>
                <c:pt idx="3014">
                  <c:v>19466675.079436</c:v>
                </c:pt>
                <c:pt idx="3015">
                  <c:v>19469385.969753996</c:v>
                </c:pt>
                <c:pt idx="3016">
                  <c:v>19472094.367900997</c:v>
                </c:pt>
                <c:pt idx="3017">
                  <c:v>19474800.273673989</c:v>
                </c:pt>
                <c:pt idx="3018">
                  <c:v>19477503.686864998</c:v>
                </c:pt>
                <c:pt idx="3019">
                  <c:v>19480204.607269999</c:v>
                </c:pt>
                <c:pt idx="3020">
                  <c:v>19482903.034681</c:v>
                </c:pt>
                <c:pt idx="3021">
                  <c:v>19485598.968891989</c:v>
                </c:pt>
                <c:pt idx="3022">
                  <c:v>19488292.409694996</c:v>
                </c:pt>
                <c:pt idx="3023">
                  <c:v>19490983.356883999</c:v>
                </c:pt>
                <c:pt idx="3024">
                  <c:v>19493671.810249999</c:v>
                </c:pt>
                <c:pt idx="3025">
                  <c:v>19496357.769584998</c:v>
                </c:pt>
                <c:pt idx="3026">
                  <c:v>19499041.234682001</c:v>
                </c:pt>
                <c:pt idx="3027">
                  <c:v>19501722.205329999</c:v>
                </c:pt>
                <c:pt idx="3028">
                  <c:v>19504400.68132</c:v>
                </c:pt>
                <c:pt idx="3029">
                  <c:v>19507076.662443992</c:v>
                </c:pt>
                <c:pt idx="3030">
                  <c:v>19509750.148490999</c:v>
                </c:pt>
                <c:pt idx="3031">
                  <c:v>19512421.139249999</c:v>
                </c:pt>
                <c:pt idx="3032">
                  <c:v>19515089.634512011</c:v>
                </c:pt>
                <c:pt idx="3033">
                  <c:v>19517755.634066012</c:v>
                </c:pt>
                <c:pt idx="3034">
                  <c:v>19520419.137699001</c:v>
                </c:pt>
                <c:pt idx="3035">
                  <c:v>19523080.145199999</c:v>
                </c:pt>
                <c:pt idx="3036">
                  <c:v>19525738.65635702</c:v>
                </c:pt>
                <c:pt idx="3037">
                  <c:v>19528394.670959011</c:v>
                </c:pt>
                <c:pt idx="3038">
                  <c:v>19531048.188790999</c:v>
                </c:pt>
                <c:pt idx="3039">
                  <c:v>19533699.209640987</c:v>
                </c:pt>
                <c:pt idx="3040">
                  <c:v>19536347.733295996</c:v>
                </c:pt>
                <c:pt idx="3041">
                  <c:v>19538993.759540997</c:v>
                </c:pt>
                <c:pt idx="3042">
                  <c:v>19541637.288162999</c:v>
                </c:pt>
                <c:pt idx="3043">
                  <c:v>19544278.31894701</c:v>
                </c:pt>
                <c:pt idx="3044">
                  <c:v>19546916.851677988</c:v>
                </c:pt>
                <c:pt idx="3045">
                  <c:v>19549552.886140998</c:v>
                </c:pt>
                <c:pt idx="3046">
                  <c:v>19552186.422120001</c:v>
                </c:pt>
                <c:pt idx="3047">
                  <c:v>19554817.459399998</c:v>
                </c:pt>
                <c:pt idx="3048">
                  <c:v>19557445.997763988</c:v>
                </c:pt>
                <c:pt idx="3049">
                  <c:v>19560072.036995001</c:v>
                </c:pt>
                <c:pt idx="3050">
                  <c:v>19562695.576876</c:v>
                </c:pt>
                <c:pt idx="3051">
                  <c:v>19565316.617191005</c:v>
                </c:pt>
                <c:pt idx="3052">
                  <c:v>19567935.157721005</c:v>
                </c:pt>
                <c:pt idx="3053">
                  <c:v>19570551.198249001</c:v>
                </c:pt>
                <c:pt idx="3054">
                  <c:v>19573164.73855501</c:v>
                </c:pt>
                <c:pt idx="3055">
                  <c:v>19575775.778421</c:v>
                </c:pt>
                <c:pt idx="3056">
                  <c:v>19578384.317628998</c:v>
                </c:pt>
                <c:pt idx="3057">
                  <c:v>19580990.355958</c:v>
                </c:pt>
                <c:pt idx="3058">
                  <c:v>19583593.893188</c:v>
                </c:pt>
                <c:pt idx="3059">
                  <c:v>19586194.929100998</c:v>
                </c:pt>
                <c:pt idx="3060">
                  <c:v>19588793.463473983</c:v>
                </c:pt>
                <c:pt idx="3061">
                  <c:v>19591389.496087</c:v>
                </c:pt>
                <c:pt idx="3062">
                  <c:v>19593983.026718002</c:v>
                </c:pt>
                <c:pt idx="3063">
                  <c:v>19596574.055147</c:v>
                </c:pt>
                <c:pt idx="3064">
                  <c:v>19599162.581150997</c:v>
                </c:pt>
                <c:pt idx="3065">
                  <c:v>19601748.604508001</c:v>
                </c:pt>
                <c:pt idx="3066">
                  <c:v>19604332.124995001</c:v>
                </c:pt>
                <c:pt idx="3067">
                  <c:v>19606913.142388999</c:v>
                </c:pt>
                <c:pt idx="3068">
                  <c:v>19609491.656466011</c:v>
                </c:pt>
                <c:pt idx="3069">
                  <c:v>19612067.667002998</c:v>
                </c:pt>
                <c:pt idx="3070">
                  <c:v>19614641.173776001</c:v>
                </c:pt>
                <c:pt idx="3071">
                  <c:v>19617212.176560011</c:v>
                </c:pt>
                <c:pt idx="3072">
                  <c:v>19619780.675131001</c:v>
                </c:pt>
                <c:pt idx="3073">
                  <c:v>19622346.669263002</c:v>
                </c:pt>
                <c:pt idx="3074">
                  <c:v>19624910.158730011</c:v>
                </c:pt>
                <c:pt idx="3075">
                  <c:v>19627471.143307</c:v>
                </c:pt>
                <c:pt idx="3076">
                  <c:v>19630029.622767001</c:v>
                </c:pt>
                <c:pt idx="3077">
                  <c:v>19632585.596884001</c:v>
                </c:pt>
                <c:pt idx="3078">
                  <c:v>19635139.065430988</c:v>
                </c:pt>
                <c:pt idx="3079">
                  <c:v>19637690.028179999</c:v>
                </c:pt>
                <c:pt idx="3080">
                  <c:v>19640238.484903987</c:v>
                </c:pt>
                <c:pt idx="3081">
                  <c:v>19642784.435373992</c:v>
                </c:pt>
                <c:pt idx="3082">
                  <c:v>19645327.879363</c:v>
                </c:pt>
                <c:pt idx="3083">
                  <c:v>19647868.816640999</c:v>
                </c:pt>
                <c:pt idx="3084">
                  <c:v>19650407.246978987</c:v>
                </c:pt>
                <c:pt idx="3085">
                  <c:v>19652943.170147005</c:v>
                </c:pt>
                <c:pt idx="3086">
                  <c:v>19655476.585916996</c:v>
                </c:pt>
                <c:pt idx="3087">
                  <c:v>19658007.494057</c:v>
                </c:pt>
                <c:pt idx="3088">
                  <c:v>19660535.89433701</c:v>
                </c:pt>
                <c:pt idx="3089">
                  <c:v>19663061.786525998</c:v>
                </c:pt>
                <c:pt idx="3090">
                  <c:v>19665585.170391999</c:v>
                </c:pt>
                <c:pt idx="3091">
                  <c:v>19668106.045705002</c:v>
                </c:pt>
                <c:pt idx="3092">
                  <c:v>19670624.412230998</c:v>
                </c:pt>
                <c:pt idx="3093">
                  <c:v>19673140.269738987</c:v>
                </c:pt>
                <c:pt idx="3094">
                  <c:v>19675653.617995001</c:v>
                </c:pt>
                <c:pt idx="3095">
                  <c:v>19678164.456767</c:v>
                </c:pt>
                <c:pt idx="3096">
                  <c:v>19680672.785821989</c:v>
                </c:pt>
                <c:pt idx="3097">
                  <c:v>19683178.604924012</c:v>
                </c:pt>
                <c:pt idx="3098">
                  <c:v>19685681.913839996</c:v>
                </c:pt>
                <c:pt idx="3099">
                  <c:v>19688182.712336011</c:v>
                </c:pt>
                <c:pt idx="3100">
                  <c:v>19690681.000176001</c:v>
                </c:pt>
                <c:pt idx="3101">
                  <c:v>19693176.777125999</c:v>
                </c:pt>
                <c:pt idx="3102">
                  <c:v>19695670.042948987</c:v>
                </c:pt>
                <c:pt idx="3103">
                  <c:v>19698160.797409002</c:v>
                </c:pt>
                <c:pt idx="3104">
                  <c:v>19700649.040270992</c:v>
                </c:pt>
                <c:pt idx="3105">
                  <c:v>19703134.771295987</c:v>
                </c:pt>
                <c:pt idx="3106">
                  <c:v>19705617.990248989</c:v>
                </c:pt>
                <c:pt idx="3107">
                  <c:v>19708098.696890999</c:v>
                </c:pt>
                <c:pt idx="3108">
                  <c:v>19710576.890985999</c:v>
                </c:pt>
                <c:pt idx="3109">
                  <c:v>19713052.572294001</c:v>
                </c:pt>
                <c:pt idx="3110">
                  <c:v>19715525.740575992</c:v>
                </c:pt>
                <c:pt idx="3111">
                  <c:v>19717996.395594999</c:v>
                </c:pt>
                <c:pt idx="3112">
                  <c:v>19720464.537110999</c:v>
                </c:pt>
                <c:pt idx="3113">
                  <c:v>19722930.164882999</c:v>
                </c:pt>
                <c:pt idx="3114">
                  <c:v>19725393.278672997</c:v>
                </c:pt>
                <c:pt idx="3115">
                  <c:v>19727853.878238998</c:v>
                </c:pt>
                <c:pt idx="3116">
                  <c:v>19730311.963340987</c:v>
                </c:pt>
                <c:pt idx="3117">
                  <c:v>19732767.533737998</c:v>
                </c:pt>
                <c:pt idx="3118">
                  <c:v>19735220.589187998</c:v>
                </c:pt>
                <c:pt idx="3119">
                  <c:v>19737671.129448988</c:v>
                </c:pt>
                <c:pt idx="3120">
                  <c:v>19740119.154279001</c:v>
                </c:pt>
                <c:pt idx="3121">
                  <c:v>19742564.663435996</c:v>
                </c:pt>
                <c:pt idx="3122">
                  <c:v>19745007.656676009</c:v>
                </c:pt>
                <c:pt idx="3123">
                  <c:v>19747448.133756012</c:v>
                </c:pt>
                <c:pt idx="3124">
                  <c:v>19749886.094432998</c:v>
                </c:pt>
                <c:pt idx="3125">
                  <c:v>19752321.538462009</c:v>
                </c:pt>
                <c:pt idx="3126">
                  <c:v>19754754.465598989</c:v>
                </c:pt>
                <c:pt idx="3127">
                  <c:v>19757184.875597998</c:v>
                </c:pt>
                <c:pt idx="3128">
                  <c:v>19759612.768215992</c:v>
                </c:pt>
                <c:pt idx="3129">
                  <c:v>19762038.143206999</c:v>
                </c:pt>
                <c:pt idx="3130">
                  <c:v>19764461.000323001</c:v>
                </c:pt>
                <c:pt idx="3131">
                  <c:v>19766881.339320011</c:v>
                </c:pt>
                <c:pt idx="3132">
                  <c:v>19769299.159951001</c:v>
                </c:pt>
                <c:pt idx="3133">
                  <c:v>19771714.461966988</c:v>
                </c:pt>
                <c:pt idx="3134">
                  <c:v>19774127.245122999</c:v>
                </c:pt>
                <c:pt idx="3135">
                  <c:v>19776537.509171002</c:v>
                </c:pt>
                <c:pt idx="3136">
                  <c:v>19778945.25386199</c:v>
                </c:pt>
                <c:pt idx="3137">
                  <c:v>19781350.478946999</c:v>
                </c:pt>
                <c:pt idx="3138">
                  <c:v>19783753.184177998</c:v>
                </c:pt>
                <c:pt idx="3139">
                  <c:v>19786153.369306009</c:v>
                </c:pt>
                <c:pt idx="3140">
                  <c:v>19788551.034081001</c:v>
                </c:pt>
                <c:pt idx="3141">
                  <c:v>19790946.17825301</c:v>
                </c:pt>
                <c:pt idx="3142">
                  <c:v>19793338.801571988</c:v>
                </c:pt>
                <c:pt idx="3143">
                  <c:v>19795728.903786998</c:v>
                </c:pt>
                <c:pt idx="3144">
                  <c:v>19798116.484646987</c:v>
                </c:pt>
                <c:pt idx="3145">
                  <c:v>19800501.543900002</c:v>
                </c:pt>
                <c:pt idx="3146">
                  <c:v>19802884.081294987</c:v>
                </c:pt>
                <c:pt idx="3147">
                  <c:v>19805264.096579999</c:v>
                </c:pt>
                <c:pt idx="3148">
                  <c:v>19807641.589500997</c:v>
                </c:pt>
                <c:pt idx="3149">
                  <c:v>19810016.559806999</c:v>
                </c:pt>
                <c:pt idx="3150">
                  <c:v>19812389.007242996</c:v>
                </c:pt>
                <c:pt idx="3151">
                  <c:v>19814758.931556001</c:v>
                </c:pt>
                <c:pt idx="3152">
                  <c:v>19817126.332492001</c:v>
                </c:pt>
                <c:pt idx="3153">
                  <c:v>19819491.209796999</c:v>
                </c:pt>
                <c:pt idx="3154">
                  <c:v>19821853.563214988</c:v>
                </c:pt>
                <c:pt idx="3155">
                  <c:v>19824213.392492</c:v>
                </c:pt>
                <c:pt idx="3156">
                  <c:v>19826570.697372001</c:v>
                </c:pt>
                <c:pt idx="3157">
                  <c:v>19828925.477598988</c:v>
                </c:pt>
                <c:pt idx="3158">
                  <c:v>19831277.732917</c:v>
                </c:pt>
                <c:pt idx="3159">
                  <c:v>19833627.463068981</c:v>
                </c:pt>
                <c:pt idx="3160">
                  <c:v>19835974.667797998</c:v>
                </c:pt>
                <c:pt idx="3161">
                  <c:v>19838319.346846998</c:v>
                </c:pt>
                <c:pt idx="3162">
                  <c:v>19840661.499957997</c:v>
                </c:pt>
                <c:pt idx="3163">
                  <c:v>19843001.126871996</c:v>
                </c:pt>
                <c:pt idx="3164">
                  <c:v>19845338.227332</c:v>
                </c:pt>
                <c:pt idx="3165">
                  <c:v>19847672.80107899</c:v>
                </c:pt>
                <c:pt idx="3166">
                  <c:v>19850004.847851992</c:v>
                </c:pt>
                <c:pt idx="3167">
                  <c:v>19852334.367392998</c:v>
                </c:pt>
                <c:pt idx="3168">
                  <c:v>19854661.359440997</c:v>
                </c:pt>
                <c:pt idx="3169">
                  <c:v>19856985.823736001</c:v>
                </c:pt>
                <c:pt idx="3170">
                  <c:v>19859307.760017987</c:v>
                </c:pt>
                <c:pt idx="3171">
                  <c:v>19861627.168025009</c:v>
                </c:pt>
                <c:pt idx="3172">
                  <c:v>19863944.047494996</c:v>
                </c:pt>
                <c:pt idx="3173">
                  <c:v>19866258.39816701</c:v>
                </c:pt>
                <c:pt idx="3174">
                  <c:v>19868570.219777998</c:v>
                </c:pt>
                <c:pt idx="3175">
                  <c:v>19870879.512065999</c:v>
                </c:pt>
                <c:pt idx="3176">
                  <c:v>19873186.274767999</c:v>
                </c:pt>
                <c:pt idx="3177">
                  <c:v>19875490.507619996</c:v>
                </c:pt>
                <c:pt idx="3178">
                  <c:v>19877792.210359011</c:v>
                </c:pt>
                <c:pt idx="3179">
                  <c:v>19880091.382720001</c:v>
                </c:pt>
                <c:pt idx="3180">
                  <c:v>19882388.024439</c:v>
                </c:pt>
                <c:pt idx="3181">
                  <c:v>19884682.135251001</c:v>
                </c:pt>
                <c:pt idx="3182">
                  <c:v>19886973.714891002</c:v>
                </c:pt>
                <c:pt idx="3183">
                  <c:v>19889262.763091989</c:v>
                </c:pt>
                <c:pt idx="3184">
                  <c:v>19891549.279589999</c:v>
                </c:pt>
                <c:pt idx="3185">
                  <c:v>19893833.264116999</c:v>
                </c:pt>
                <c:pt idx="3186">
                  <c:v>19896114.716405999</c:v>
                </c:pt>
                <c:pt idx="3187">
                  <c:v>19898393.636192013</c:v>
                </c:pt>
                <c:pt idx="3188">
                  <c:v>19900670.023204997</c:v>
                </c:pt>
                <c:pt idx="3189">
                  <c:v>19902943.877177998</c:v>
                </c:pt>
                <c:pt idx="3190">
                  <c:v>19905215.197842997</c:v>
                </c:pt>
                <c:pt idx="3191">
                  <c:v>19907483.984930996</c:v>
                </c:pt>
                <c:pt idx="3192">
                  <c:v>19909750.238173001</c:v>
                </c:pt>
                <c:pt idx="3193">
                  <c:v>19912013.9573</c:v>
                </c:pt>
                <c:pt idx="3194">
                  <c:v>19914275.142040998</c:v>
                </c:pt>
                <c:pt idx="3195">
                  <c:v>19916533.792127009</c:v>
                </c:pt>
                <c:pt idx="3196">
                  <c:v>19918789.907287002</c:v>
                </c:pt>
                <c:pt idx="3197">
                  <c:v>19921043.487248983</c:v>
                </c:pt>
                <c:pt idx="3198">
                  <c:v>19923294.531742997</c:v>
                </c:pt>
                <c:pt idx="3199">
                  <c:v>19925543.040497996</c:v>
                </c:pt>
                <c:pt idx="3200">
                  <c:v>19927789.013239</c:v>
                </c:pt>
                <c:pt idx="3201">
                  <c:v>19930032.449695989</c:v>
                </c:pt>
                <c:pt idx="3202">
                  <c:v>19932273.349596001</c:v>
                </c:pt>
                <c:pt idx="3203">
                  <c:v>19934511.712664001</c:v>
                </c:pt>
                <c:pt idx="3204">
                  <c:v>19936747.538628001</c:v>
                </c:pt>
                <c:pt idx="3205">
                  <c:v>19938980.827213988</c:v>
                </c:pt>
                <c:pt idx="3206">
                  <c:v>19941211.578145999</c:v>
                </c:pt>
                <c:pt idx="3207">
                  <c:v>19943439.791150998</c:v>
                </c:pt>
                <c:pt idx="3208">
                  <c:v>19945665.465952996</c:v>
                </c:pt>
                <c:pt idx="3209">
                  <c:v>19947888.602276001</c:v>
                </c:pt>
                <c:pt idx="3210">
                  <c:v>19950109.199844997</c:v>
                </c:pt>
                <c:pt idx="3211">
                  <c:v>19952327.258384012</c:v>
                </c:pt>
                <c:pt idx="3212">
                  <c:v>19954542.777614996</c:v>
                </c:pt>
                <c:pt idx="3213">
                  <c:v>19956755.757261992</c:v>
                </c:pt>
                <c:pt idx="3214">
                  <c:v>19958966.197046001</c:v>
                </c:pt>
                <c:pt idx="3215">
                  <c:v>19961174.096690997</c:v>
                </c:pt>
                <c:pt idx="3216">
                  <c:v>19963379.455917992</c:v>
                </c:pt>
                <c:pt idx="3217">
                  <c:v>19965582.274448987</c:v>
                </c:pt>
                <c:pt idx="3218">
                  <c:v>19967782.552003998</c:v>
                </c:pt>
                <c:pt idx="3219">
                  <c:v>19969980.288304001</c:v>
                </c:pt>
                <c:pt idx="3220">
                  <c:v>19972175.483068977</c:v>
                </c:pt>
                <c:pt idx="3221">
                  <c:v>19974368.136018999</c:v>
                </c:pt>
                <c:pt idx="3222">
                  <c:v>19976558.24687399</c:v>
                </c:pt>
                <c:pt idx="3223">
                  <c:v>19978745.81535301</c:v>
                </c:pt>
                <c:pt idx="3224">
                  <c:v>19980930.841173992</c:v>
                </c:pt>
                <c:pt idx="3225">
                  <c:v>19983113.324055001</c:v>
                </c:pt>
                <c:pt idx="3226">
                  <c:v>19985293.263714992</c:v>
                </c:pt>
                <c:pt idx="3227">
                  <c:v>19987470.659871992</c:v>
                </c:pt>
                <c:pt idx="3228">
                  <c:v>19989645.512240998</c:v>
                </c:pt>
                <c:pt idx="3229">
                  <c:v>19991817.820541002</c:v>
                </c:pt>
                <c:pt idx="3230">
                  <c:v>19993987.584486999</c:v>
                </c:pt>
                <c:pt idx="3231">
                  <c:v>19996154.803796001</c:v>
                </c:pt>
                <c:pt idx="3232">
                  <c:v>19998319.478181999</c:v>
                </c:pt>
                <c:pt idx="3233">
                  <c:v>20000481.607361998</c:v>
                </c:pt>
                <c:pt idx="3234">
                  <c:v>20002641.19105</c:v>
                </c:pt>
                <c:pt idx="3235">
                  <c:v>20004798.22896</c:v>
                </c:pt>
                <c:pt idx="3236">
                  <c:v>20006952.720806997</c:v>
                </c:pt>
                <c:pt idx="3237">
                  <c:v>20009104.666304011</c:v>
                </c:pt>
                <c:pt idx="3238">
                  <c:v>20011254.065164998</c:v>
                </c:pt>
                <c:pt idx="3239">
                  <c:v>20013400.917102005</c:v>
                </c:pt>
                <c:pt idx="3240">
                  <c:v>20015545.221827988</c:v>
                </c:pt>
                <c:pt idx="3241">
                  <c:v>20017686.979054999</c:v>
                </c:pt>
                <c:pt idx="3242">
                  <c:v>20019826.188494999</c:v>
                </c:pt>
                <c:pt idx="3243">
                  <c:v>20021962.849857997</c:v>
                </c:pt>
                <c:pt idx="3244">
                  <c:v>20024096.962856997</c:v>
                </c:pt>
                <c:pt idx="3245">
                  <c:v>20026228.527200997</c:v>
                </c:pt>
                <c:pt idx="3246">
                  <c:v>20028357.542601988</c:v>
                </c:pt>
                <c:pt idx="3247">
                  <c:v>20030484.008767001</c:v>
                </c:pt>
                <c:pt idx="3248">
                  <c:v>20032607.925407987</c:v>
                </c:pt>
                <c:pt idx="3249">
                  <c:v>20034729.292231996</c:v>
                </c:pt>
                <c:pt idx="3250">
                  <c:v>20036848.108948998</c:v>
                </c:pt>
                <c:pt idx="3251">
                  <c:v>20038964.375266999</c:v>
                </c:pt>
                <c:pt idx="3252">
                  <c:v>20041078.090892997</c:v>
                </c:pt>
                <c:pt idx="3253">
                  <c:v>20043189.255534999</c:v>
                </c:pt>
                <c:pt idx="3254">
                  <c:v>20045297.868900001</c:v>
                </c:pt>
                <c:pt idx="3255">
                  <c:v>20047403.930694997</c:v>
                </c:pt>
                <c:pt idx="3256">
                  <c:v>20049507.440625992</c:v>
                </c:pt>
                <c:pt idx="3257">
                  <c:v>20051608.398398001</c:v>
                </c:pt>
                <c:pt idx="3258">
                  <c:v>20053706.803717997</c:v>
                </c:pt>
                <c:pt idx="3259">
                  <c:v>20055802.65629001</c:v>
                </c:pt>
                <c:pt idx="3260">
                  <c:v>20057895.955818988</c:v>
                </c:pt>
                <c:pt idx="3261">
                  <c:v>20059986.702009</c:v>
                </c:pt>
                <c:pt idx="3262">
                  <c:v>20062074.894565001</c:v>
                </c:pt>
                <c:pt idx="3263">
                  <c:v>20064160.533188999</c:v>
                </c:pt>
                <c:pt idx="3264">
                  <c:v>20066243.617585011</c:v>
                </c:pt>
                <c:pt idx="3265">
                  <c:v>20068324.147456001</c:v>
                </c:pt>
                <c:pt idx="3266">
                  <c:v>20070402.122504011</c:v>
                </c:pt>
                <c:pt idx="3267">
                  <c:v>20072477.542429999</c:v>
                </c:pt>
                <c:pt idx="3268">
                  <c:v>20074550.406936001</c:v>
                </c:pt>
                <c:pt idx="3269">
                  <c:v>20076620.715725001</c:v>
                </c:pt>
                <c:pt idx="3270">
                  <c:v>20078688.468494996</c:v>
                </c:pt>
                <c:pt idx="3271">
                  <c:v>20080753.664948002</c:v>
                </c:pt>
                <c:pt idx="3272">
                  <c:v>20082816.304783005</c:v>
                </c:pt>
                <c:pt idx="3273">
                  <c:v>20084876.387700997</c:v>
                </c:pt>
                <c:pt idx="3274">
                  <c:v>20086933.913400002</c:v>
                </c:pt>
                <c:pt idx="3275">
                  <c:v>20088988.881578989</c:v>
                </c:pt>
                <c:pt idx="3276">
                  <c:v>20091041.291935988</c:v>
                </c:pt>
                <c:pt idx="3277">
                  <c:v>20093091.144170001</c:v>
                </c:pt>
                <c:pt idx="3278">
                  <c:v>20095138.437976997</c:v>
                </c:pt>
                <c:pt idx="3279">
                  <c:v>20097183.173055999</c:v>
                </c:pt>
                <c:pt idx="3280">
                  <c:v>20099225.349103</c:v>
                </c:pt>
                <c:pt idx="3281">
                  <c:v>20101264.965813983</c:v>
                </c:pt>
                <c:pt idx="3282">
                  <c:v>20103302.022884998</c:v>
                </c:pt>
                <c:pt idx="3283">
                  <c:v>20105336.520011988</c:v>
                </c:pt>
                <c:pt idx="3284">
                  <c:v>20107368.456890997</c:v>
                </c:pt>
                <c:pt idx="3285">
                  <c:v>20109397.833214998</c:v>
                </c:pt>
                <c:pt idx="3286">
                  <c:v>20111424.648680001</c:v>
                </c:pt>
                <c:pt idx="3287">
                  <c:v>20113448.90297899</c:v>
                </c:pt>
                <c:pt idx="3288">
                  <c:v>20115470.595804997</c:v>
                </c:pt>
                <c:pt idx="3289">
                  <c:v>20117489.726852998</c:v>
                </c:pt>
                <c:pt idx="3290">
                  <c:v>20119506.295814987</c:v>
                </c:pt>
                <c:pt idx="3291">
                  <c:v>20121520.302383009</c:v>
                </c:pt>
                <c:pt idx="3292">
                  <c:v>20123531.74625</c:v>
                </c:pt>
                <c:pt idx="3293">
                  <c:v>20125540.627106011</c:v>
                </c:pt>
                <c:pt idx="3294">
                  <c:v>20127546.944643989</c:v>
                </c:pt>
                <c:pt idx="3295">
                  <c:v>20129550.698553011</c:v>
                </c:pt>
                <c:pt idx="3296">
                  <c:v>20131551.888525005</c:v>
                </c:pt>
                <c:pt idx="3297">
                  <c:v>20133550.514249999</c:v>
                </c:pt>
                <c:pt idx="3298">
                  <c:v>20135546.575415988</c:v>
                </c:pt>
                <c:pt idx="3299">
                  <c:v>20137540.071712997</c:v>
                </c:pt>
                <c:pt idx="3300">
                  <c:v>20139531.002829999</c:v>
                </c:pt>
                <c:pt idx="3301">
                  <c:v>20141519.368455999</c:v>
                </c:pt>
                <c:pt idx="3302">
                  <c:v>20143505.168277998</c:v>
                </c:pt>
                <c:pt idx="3303">
                  <c:v>20145488.401983988</c:v>
                </c:pt>
                <c:pt idx="3304">
                  <c:v>20147469.069260996</c:v>
                </c:pt>
                <c:pt idx="3305">
                  <c:v>20149447.169796001</c:v>
                </c:pt>
                <c:pt idx="3306">
                  <c:v>20151422.70327599</c:v>
                </c:pt>
                <c:pt idx="3307">
                  <c:v>20153395.669385999</c:v>
                </c:pt>
                <c:pt idx="3308">
                  <c:v>20155366.067810986</c:v>
                </c:pt>
                <c:pt idx="3309">
                  <c:v>20157333.898238</c:v>
                </c:pt>
                <c:pt idx="3310">
                  <c:v>20159299.160349999</c:v>
                </c:pt>
                <c:pt idx="3311">
                  <c:v>20161261.853832997</c:v>
                </c:pt>
                <c:pt idx="3312">
                  <c:v>20163221.97837</c:v>
                </c:pt>
                <c:pt idx="3313">
                  <c:v>20165179.533644997</c:v>
                </c:pt>
                <c:pt idx="3314">
                  <c:v>20167134.519340001</c:v>
                </c:pt>
                <c:pt idx="3315">
                  <c:v>20169086.935139999</c:v>
                </c:pt>
                <c:pt idx="3316">
                  <c:v>20171036.780724999</c:v>
                </c:pt>
                <c:pt idx="3317">
                  <c:v>20172984.055777997</c:v>
                </c:pt>
                <c:pt idx="3318">
                  <c:v>20174928.759980001</c:v>
                </c:pt>
                <c:pt idx="3319">
                  <c:v>20176870.893013988</c:v>
                </c:pt>
                <c:pt idx="3320">
                  <c:v>20178810.454558</c:v>
                </c:pt>
                <c:pt idx="3321">
                  <c:v>20180747.444293987</c:v>
                </c:pt>
                <c:pt idx="3322">
                  <c:v>20182681.861901987</c:v>
                </c:pt>
                <c:pt idx="3323">
                  <c:v>20184613.707060996</c:v>
                </c:pt>
                <c:pt idx="3324">
                  <c:v>20186542.979449987</c:v>
                </c:pt>
                <c:pt idx="3325">
                  <c:v>20188469.678748</c:v>
                </c:pt>
                <c:pt idx="3326">
                  <c:v>20190393.804632999</c:v>
                </c:pt>
                <c:pt idx="3327">
                  <c:v>20192315.35678301</c:v>
                </c:pt>
                <c:pt idx="3328">
                  <c:v>20194234.334874999</c:v>
                </c:pt>
                <c:pt idx="3329">
                  <c:v>20196150.738587011</c:v>
                </c:pt>
                <c:pt idx="3330">
                  <c:v>20198064.567594998</c:v>
                </c:pt>
                <c:pt idx="3331">
                  <c:v>20199975.821575996</c:v>
                </c:pt>
                <c:pt idx="3332">
                  <c:v>20201884.500204999</c:v>
                </c:pt>
                <c:pt idx="3333">
                  <c:v>20203790.60315701</c:v>
                </c:pt>
                <c:pt idx="3334">
                  <c:v>20205694.130109012</c:v>
                </c:pt>
                <c:pt idx="3335">
                  <c:v>20207595.080732998</c:v>
                </c:pt>
                <c:pt idx="3336">
                  <c:v>20209493.454705998</c:v>
                </c:pt>
                <c:pt idx="3337">
                  <c:v>20211389.251698989</c:v>
                </c:pt>
                <c:pt idx="3338">
                  <c:v>20213282.471386999</c:v>
                </c:pt>
                <c:pt idx="3339">
                  <c:v>20215173.113442998</c:v>
                </c:pt>
                <c:pt idx="3340">
                  <c:v>20217061.177538998</c:v>
                </c:pt>
                <c:pt idx="3341">
                  <c:v>20218946.663346998</c:v>
                </c:pt>
                <c:pt idx="3342">
                  <c:v>20220829.57054</c:v>
                </c:pt>
                <c:pt idx="3343">
                  <c:v>20222709.898788001</c:v>
                </c:pt>
                <c:pt idx="3344">
                  <c:v>20224587.647762001</c:v>
                </c:pt>
                <c:pt idx="3345">
                  <c:v>20226462.817133009</c:v>
                </c:pt>
                <c:pt idx="3346">
                  <c:v>20228335.406570997</c:v>
                </c:pt>
                <c:pt idx="3347">
                  <c:v>20230205.415744998</c:v>
                </c:pt>
                <c:pt idx="3348">
                  <c:v>20232072.844326012</c:v>
                </c:pt>
                <c:pt idx="3349">
                  <c:v>20233937.691980999</c:v>
                </c:pt>
                <c:pt idx="3350">
                  <c:v>20235799.958379</c:v>
                </c:pt>
                <c:pt idx="3351">
                  <c:v>20237659.643188</c:v>
                </c:pt>
                <c:pt idx="3352">
                  <c:v>20239516.746075992</c:v>
                </c:pt>
                <c:pt idx="3353">
                  <c:v>20241371.266709998</c:v>
                </c:pt>
                <c:pt idx="3354">
                  <c:v>20243223.204757001</c:v>
                </c:pt>
                <c:pt idx="3355">
                  <c:v>20245072.559882998</c:v>
                </c:pt>
                <c:pt idx="3356">
                  <c:v>20246919.331753999</c:v>
                </c:pt>
                <c:pt idx="3357">
                  <c:v>20248763.520036001</c:v>
                </c:pt>
                <c:pt idx="3358">
                  <c:v>20250605.124393001</c:v>
                </c:pt>
                <c:pt idx="3359">
                  <c:v>20252444.144490998</c:v>
                </c:pt>
                <c:pt idx="3360">
                  <c:v>20254280.579992998</c:v>
                </c:pt>
                <c:pt idx="3361">
                  <c:v>20256114.430564001</c:v>
                </c:pt>
                <c:pt idx="3362">
                  <c:v>20257945.695866998</c:v>
                </c:pt>
                <c:pt idx="3363">
                  <c:v>20259774.375565998</c:v>
                </c:pt>
                <c:pt idx="3364">
                  <c:v>20261600.469322</c:v>
                </c:pt>
                <c:pt idx="3365">
                  <c:v>20263423.976798002</c:v>
                </c:pt>
                <c:pt idx="3366">
                  <c:v>20265244.897654999</c:v>
                </c:pt>
                <c:pt idx="3367">
                  <c:v>20267063.231555998</c:v>
                </c:pt>
                <c:pt idx="3368">
                  <c:v>20268878.978161</c:v>
                </c:pt>
                <c:pt idx="3369">
                  <c:v>20270692.137130011</c:v>
                </c:pt>
                <c:pt idx="3370">
                  <c:v>20272502.70812501</c:v>
                </c:pt>
                <c:pt idx="3371">
                  <c:v>20274310.690802999</c:v>
                </c:pt>
                <c:pt idx="3372">
                  <c:v>20276116.084826</c:v>
                </c:pt>
                <c:pt idx="3373">
                  <c:v>20277918.889850996</c:v>
                </c:pt>
                <c:pt idx="3374">
                  <c:v>20279719.105537001</c:v>
                </c:pt>
                <c:pt idx="3375">
                  <c:v>20281516.731541988</c:v>
                </c:pt>
                <c:pt idx="3376">
                  <c:v>20283311.767524</c:v>
                </c:pt>
                <c:pt idx="3377">
                  <c:v>20285104.21314</c:v>
                </c:pt>
                <c:pt idx="3378">
                  <c:v>20286894.068046998</c:v>
                </c:pt>
                <c:pt idx="3379">
                  <c:v>20288681.331900001</c:v>
                </c:pt>
                <c:pt idx="3380">
                  <c:v>20290466.00435701</c:v>
                </c:pt>
                <c:pt idx="3381">
                  <c:v>20292248.085071988</c:v>
                </c:pt>
                <c:pt idx="3382">
                  <c:v>20294027.5737</c:v>
                </c:pt>
                <c:pt idx="3383">
                  <c:v>20295804.469896987</c:v>
                </c:pt>
                <c:pt idx="3384">
                  <c:v>20297578.773316</c:v>
                </c:pt>
                <c:pt idx="3385">
                  <c:v>20299350.483610976</c:v>
                </c:pt>
                <c:pt idx="3386">
                  <c:v>20301119.600437</c:v>
                </c:pt>
                <c:pt idx="3387">
                  <c:v>20302886.123443987</c:v>
                </c:pt>
                <c:pt idx="3388">
                  <c:v>20304650.052287001</c:v>
                </c:pt>
                <c:pt idx="3389">
                  <c:v>20306411.386617996</c:v>
                </c:pt>
                <c:pt idx="3390">
                  <c:v>20308170.12608701</c:v>
                </c:pt>
                <c:pt idx="3391">
                  <c:v>20309926.270346999</c:v>
                </c:pt>
                <c:pt idx="3392">
                  <c:v>20311679.819049001</c:v>
                </c:pt>
                <c:pt idx="3393">
                  <c:v>20313430.771840986</c:v>
                </c:pt>
                <c:pt idx="3394">
                  <c:v>20315179.128376011</c:v>
                </c:pt>
                <c:pt idx="3395">
                  <c:v>20316924.888301998</c:v>
                </c:pt>
                <c:pt idx="3396">
                  <c:v>20318668.051267996</c:v>
                </c:pt>
                <c:pt idx="3397">
                  <c:v>20320408.616924018</c:v>
                </c:pt>
                <c:pt idx="3398">
                  <c:v>20322146.584916998</c:v>
                </c:pt>
                <c:pt idx="3399">
                  <c:v>20323881.954894997</c:v>
                </c:pt>
                <c:pt idx="3400">
                  <c:v>20325614.726505999</c:v>
                </c:pt>
                <c:pt idx="3401">
                  <c:v>20327344.899397999</c:v>
                </c:pt>
                <c:pt idx="3402">
                  <c:v>20329072.473214988</c:v>
                </c:pt>
                <c:pt idx="3403">
                  <c:v>20330797.44760599</c:v>
                </c:pt>
                <c:pt idx="3404">
                  <c:v>20332519.822214998</c:v>
                </c:pt>
                <c:pt idx="3405">
                  <c:v>20334239.596687999</c:v>
                </c:pt>
                <c:pt idx="3406">
                  <c:v>20335956.770669997</c:v>
                </c:pt>
                <c:pt idx="3407">
                  <c:v>20337671.343804996</c:v>
                </c:pt>
                <c:pt idx="3408">
                  <c:v>20339383.315737005</c:v>
                </c:pt>
                <c:pt idx="3409">
                  <c:v>20341092.686110001</c:v>
                </c:pt>
                <c:pt idx="3410">
                  <c:v>20342799.454567</c:v>
                </c:pt>
                <c:pt idx="3411">
                  <c:v>20344503.620751001</c:v>
                </c:pt>
                <c:pt idx="3412">
                  <c:v>20346205.184305001</c:v>
                </c:pt>
                <c:pt idx="3413">
                  <c:v>20347904.144869</c:v>
                </c:pt>
                <c:pt idx="3414">
                  <c:v>20349600.502085999</c:v>
                </c:pt>
                <c:pt idx="3415">
                  <c:v>20351294.255596999</c:v>
                </c:pt>
                <c:pt idx="3416">
                  <c:v>20352985.405041989</c:v>
                </c:pt>
                <c:pt idx="3417">
                  <c:v>20354673.950061996</c:v>
                </c:pt>
                <c:pt idx="3418">
                  <c:v>20356359.890294999</c:v>
                </c:pt>
                <c:pt idx="3419">
                  <c:v>20358043.225382999</c:v>
                </c:pt>
                <c:pt idx="3420">
                  <c:v>20359723.954962999</c:v>
                </c:pt>
                <c:pt idx="3421">
                  <c:v>20361402.078674</c:v>
                </c:pt>
                <c:pt idx="3422">
                  <c:v>20363077.596154012</c:v>
                </c:pt>
                <c:pt idx="3423">
                  <c:v>20364750.507039998</c:v>
                </c:pt>
                <c:pt idx="3424">
                  <c:v>20366420.810970001</c:v>
                </c:pt>
                <c:pt idx="3425">
                  <c:v>20368088.507580999</c:v>
                </c:pt>
                <c:pt idx="3426">
                  <c:v>20369753.596508998</c:v>
                </c:pt>
                <c:pt idx="3427">
                  <c:v>20371416.077389009</c:v>
                </c:pt>
                <c:pt idx="3428">
                  <c:v>20373075.949857987</c:v>
                </c:pt>
                <c:pt idx="3429">
                  <c:v>20374733.213550001</c:v>
                </c:pt>
                <c:pt idx="3430">
                  <c:v>20376387.868099</c:v>
                </c:pt>
                <c:pt idx="3431">
                  <c:v>20378039.913140997</c:v>
                </c:pt>
                <c:pt idx="3432">
                  <c:v>20379689.348308001</c:v>
                </c:pt>
                <c:pt idx="3433">
                  <c:v>20381336.173232999</c:v>
                </c:pt>
                <c:pt idx="3434">
                  <c:v>20382980.387550998</c:v>
                </c:pt>
                <c:pt idx="3435">
                  <c:v>20384621.990892988</c:v>
                </c:pt>
                <c:pt idx="3436">
                  <c:v>20386260.982890986</c:v>
                </c:pt>
                <c:pt idx="3437">
                  <c:v>20387897.363175996</c:v>
                </c:pt>
                <c:pt idx="3438">
                  <c:v>20389531.131381001</c:v>
                </c:pt>
                <c:pt idx="3439">
                  <c:v>20391162.287133992</c:v>
                </c:pt>
                <c:pt idx="3440">
                  <c:v>20392790.830068</c:v>
                </c:pt>
                <c:pt idx="3441">
                  <c:v>20394416.759810992</c:v>
                </c:pt>
                <c:pt idx="3442">
                  <c:v>20396040.075991996</c:v>
                </c:pt>
                <c:pt idx="3443">
                  <c:v>20397660.778241996</c:v>
                </c:pt>
                <c:pt idx="3444">
                  <c:v>20399278.86618701</c:v>
                </c:pt>
                <c:pt idx="3445">
                  <c:v>20400894.339457005</c:v>
                </c:pt>
                <c:pt idx="3446">
                  <c:v>20402507.197677996</c:v>
                </c:pt>
                <c:pt idx="3447">
                  <c:v>20404117.440478981</c:v>
                </c:pt>
                <c:pt idx="3448">
                  <c:v>20405725.067484997</c:v>
                </c:pt>
                <c:pt idx="3449">
                  <c:v>20407330.078324012</c:v>
                </c:pt>
                <c:pt idx="3450">
                  <c:v>20408932.472619992</c:v>
                </c:pt>
                <c:pt idx="3451">
                  <c:v>20410532.249999002</c:v>
                </c:pt>
                <c:pt idx="3452">
                  <c:v>20412129.410087001</c:v>
                </c:pt>
                <c:pt idx="3453">
                  <c:v>20413723.952507999</c:v>
                </c:pt>
                <c:pt idx="3454">
                  <c:v>20415315.876885001</c:v>
                </c:pt>
                <c:pt idx="3455">
                  <c:v>20416905.182842996</c:v>
                </c:pt>
                <c:pt idx="3456">
                  <c:v>20418491.870005</c:v>
                </c:pt>
                <c:pt idx="3457">
                  <c:v>20420075.937992997</c:v>
                </c:pt>
                <c:pt idx="3458">
                  <c:v>20421657.386429999</c:v>
                </c:pt>
                <c:pt idx="3459">
                  <c:v>20423236.214938</c:v>
                </c:pt>
                <c:pt idx="3460">
                  <c:v>20424812.423137996</c:v>
                </c:pt>
                <c:pt idx="3461">
                  <c:v>20426386.010651</c:v>
                </c:pt>
                <c:pt idx="3462">
                  <c:v>20427956.977097996</c:v>
                </c:pt>
                <c:pt idx="3463">
                  <c:v>20429525.322099</c:v>
                </c:pt>
                <c:pt idx="3464">
                  <c:v>20431091.045272987</c:v>
                </c:pt>
                <c:pt idx="3465">
                  <c:v>20432654.14624</c:v>
                </c:pt>
                <c:pt idx="3466">
                  <c:v>20434214.624619</c:v>
                </c:pt>
                <c:pt idx="3467">
                  <c:v>20435772.480026998</c:v>
                </c:pt>
                <c:pt idx="3468">
                  <c:v>20437327.712083001</c:v>
                </c:pt>
                <c:pt idx="3469">
                  <c:v>20438880.320404999</c:v>
                </c:pt>
                <c:pt idx="3470">
                  <c:v>20440430.304609001</c:v>
                </c:pt>
                <c:pt idx="3471">
                  <c:v>20441977.664310999</c:v>
                </c:pt>
                <c:pt idx="3472">
                  <c:v>20443522.399129011</c:v>
                </c:pt>
                <c:pt idx="3473">
                  <c:v>20445064.508676998</c:v>
                </c:pt>
                <c:pt idx="3474">
                  <c:v>20446603.992570996</c:v>
                </c:pt>
                <c:pt idx="3475">
                  <c:v>20448140.850425001</c:v>
                </c:pt>
                <c:pt idx="3476">
                  <c:v>20449675.081854992</c:v>
                </c:pt>
                <c:pt idx="3477">
                  <c:v>20451206.686472997</c:v>
                </c:pt>
                <c:pt idx="3478">
                  <c:v>20452735.66389399</c:v>
                </c:pt>
                <c:pt idx="3479">
                  <c:v>20454262.013730001</c:v>
                </c:pt>
                <c:pt idx="3480">
                  <c:v>20455785.735594001</c:v>
                </c:pt>
                <c:pt idx="3481">
                  <c:v>20457306.829096999</c:v>
                </c:pt>
                <c:pt idx="3482">
                  <c:v>20458825.293852996</c:v>
                </c:pt>
                <c:pt idx="3483">
                  <c:v>20460341.129470997</c:v>
                </c:pt>
                <c:pt idx="3484">
                  <c:v>20461854.335561998</c:v>
                </c:pt>
                <c:pt idx="3485">
                  <c:v>20463364.911737997</c:v>
                </c:pt>
                <c:pt idx="3486">
                  <c:v>20464872.857607</c:v>
                </c:pt>
                <c:pt idx="3487">
                  <c:v>20466378.172779001</c:v>
                </c:pt>
                <c:pt idx="3488">
                  <c:v>20467880.856864005</c:v>
                </c:pt>
                <c:pt idx="3489">
                  <c:v>20469380.90946899</c:v>
                </c:pt>
                <c:pt idx="3490">
                  <c:v>20470878.330201998</c:v>
                </c:pt>
                <c:pt idx="3491">
                  <c:v>20472373.118671998</c:v>
                </c:pt>
                <c:pt idx="3492">
                  <c:v>20473865.274484999</c:v>
                </c:pt>
                <c:pt idx="3493">
                  <c:v>20475354.797247987</c:v>
                </c:pt>
                <c:pt idx="3494">
                  <c:v>20476841.686567999</c:v>
                </c:pt>
                <c:pt idx="3495">
                  <c:v>20478325.942048989</c:v>
                </c:pt>
                <c:pt idx="3496">
                  <c:v>20479807.563297987</c:v>
                </c:pt>
                <c:pt idx="3497">
                  <c:v>20481286.54992</c:v>
                </c:pt>
                <c:pt idx="3498">
                  <c:v>20482762.901517987</c:v>
                </c:pt>
                <c:pt idx="3499">
                  <c:v>20484236.617697001</c:v>
                </c:pt>
                <c:pt idx="3500">
                  <c:v>20485707.69806001</c:v>
                </c:pt>
                <c:pt idx="3501">
                  <c:v>20487176.142210998</c:v>
                </c:pt>
                <c:pt idx="3502">
                  <c:v>20488641.949751996</c:v>
                </c:pt>
                <c:pt idx="3503">
                  <c:v>20490105.120285001</c:v>
                </c:pt>
                <c:pt idx="3504">
                  <c:v>20491565.653411996</c:v>
                </c:pt>
                <c:pt idx="3505">
                  <c:v>20493023.548734009</c:v>
                </c:pt>
                <c:pt idx="3506">
                  <c:v>20494478.805852</c:v>
                </c:pt>
                <c:pt idx="3507">
                  <c:v>20495931.424366001</c:v>
                </c:pt>
                <c:pt idx="3508">
                  <c:v>20497381.403876986</c:v>
                </c:pt>
                <c:pt idx="3509">
                  <c:v>20498828.743982997</c:v>
                </c:pt>
                <c:pt idx="3510">
                  <c:v>20500273.444284</c:v>
                </c:pt>
                <c:pt idx="3511">
                  <c:v>20501715.504377998</c:v>
                </c:pt>
                <c:pt idx="3512">
                  <c:v>20503154.923862986</c:v>
                </c:pt>
                <c:pt idx="3513">
                  <c:v>20504591.702337001</c:v>
                </c:pt>
                <c:pt idx="3514">
                  <c:v>20506025.839397009</c:v>
                </c:pt>
                <c:pt idx="3515">
                  <c:v>20507457.33464</c:v>
                </c:pt>
                <c:pt idx="3516">
                  <c:v>20508886.187660996</c:v>
                </c:pt>
                <c:pt idx="3517">
                  <c:v>20510312.39805701</c:v>
                </c:pt>
                <c:pt idx="3518">
                  <c:v>20511735.96542399</c:v>
                </c:pt>
                <c:pt idx="3519">
                  <c:v>20513156.889355</c:v>
                </c:pt>
                <c:pt idx="3520">
                  <c:v>20514575.169444997</c:v>
                </c:pt>
                <c:pt idx="3521">
                  <c:v>20515990.805289</c:v>
                </c:pt>
                <c:pt idx="3522">
                  <c:v>20517403.796479002</c:v>
                </c:pt>
                <c:pt idx="3523">
                  <c:v>20518814.142609</c:v>
                </c:pt>
                <c:pt idx="3524">
                  <c:v>20520221.843270987</c:v>
                </c:pt>
                <c:pt idx="3525">
                  <c:v>20521626.898058001</c:v>
                </c:pt>
                <c:pt idx="3526">
                  <c:v>20523029.30656001</c:v>
                </c:pt>
                <c:pt idx="3527">
                  <c:v>20524429.06837</c:v>
                </c:pt>
                <c:pt idx="3528">
                  <c:v>20525826.183076996</c:v>
                </c:pt>
                <c:pt idx="3529">
                  <c:v>20527220.650272999</c:v>
                </c:pt>
                <c:pt idx="3530">
                  <c:v>20528612.46954599</c:v>
                </c:pt>
                <c:pt idx="3531">
                  <c:v>20530001.640487</c:v>
                </c:pt>
                <c:pt idx="3532">
                  <c:v>20531388.162684001</c:v>
                </c:pt>
                <c:pt idx="3533">
                  <c:v>20532772.035725001</c:v>
                </c:pt>
                <c:pt idx="3534">
                  <c:v>20534153.259199001</c:v>
                </c:pt>
                <c:pt idx="3535">
                  <c:v>20535531.832692001</c:v>
                </c:pt>
                <c:pt idx="3536">
                  <c:v>20536907.755791996</c:v>
                </c:pt>
                <c:pt idx="3537">
                  <c:v>20538281.028085999</c:v>
                </c:pt>
                <c:pt idx="3538">
                  <c:v>20539651.649158999</c:v>
                </c:pt>
                <c:pt idx="3539">
                  <c:v>20541019.618597012</c:v>
                </c:pt>
                <c:pt idx="3540">
                  <c:v>20542384.935984999</c:v>
                </c:pt>
                <c:pt idx="3541">
                  <c:v>20543747.600908998</c:v>
                </c:pt>
                <c:pt idx="3542">
                  <c:v>20545107.61295101</c:v>
                </c:pt>
                <c:pt idx="3543">
                  <c:v>20546464.971695989</c:v>
                </c:pt>
                <c:pt idx="3544">
                  <c:v>20547819.676727012</c:v>
                </c:pt>
                <c:pt idx="3545">
                  <c:v>20549171.727627002</c:v>
                </c:pt>
                <c:pt idx="3546">
                  <c:v>20550521.123978987</c:v>
                </c:pt>
                <c:pt idx="3547">
                  <c:v>20551867.865363002</c:v>
                </c:pt>
                <c:pt idx="3548">
                  <c:v>20553211.951361988</c:v>
                </c:pt>
                <c:pt idx="3549">
                  <c:v>20554553.381556999</c:v>
                </c:pt>
                <c:pt idx="3550">
                  <c:v>20555892.155527011</c:v>
                </c:pt>
                <c:pt idx="3551">
                  <c:v>20557228.272852998</c:v>
                </c:pt>
                <c:pt idx="3552">
                  <c:v>20558561.733114</c:v>
                </c:pt>
                <c:pt idx="3553">
                  <c:v>20559892.535890002</c:v>
                </c:pt>
                <c:pt idx="3554">
                  <c:v>20561220.680759005</c:v>
                </c:pt>
                <c:pt idx="3555">
                  <c:v>20562546.167300001</c:v>
                </c:pt>
                <c:pt idx="3556">
                  <c:v>20563868.995088987</c:v>
                </c:pt>
                <c:pt idx="3557">
                  <c:v>20565189.163702998</c:v>
                </c:pt>
                <c:pt idx="3558">
                  <c:v>20566506.67272101</c:v>
                </c:pt>
                <c:pt idx="3559">
                  <c:v>20567821.521717992</c:v>
                </c:pt>
                <c:pt idx="3560">
                  <c:v>20569133.710269</c:v>
                </c:pt>
                <c:pt idx="3561">
                  <c:v>20570443.237950001</c:v>
                </c:pt>
                <c:pt idx="3562">
                  <c:v>20571750.10433501</c:v>
                </c:pt>
                <c:pt idx="3563">
                  <c:v>20573054.309</c:v>
                </c:pt>
                <c:pt idx="3564">
                  <c:v>20574355.851517998</c:v>
                </c:pt>
                <c:pt idx="3565">
                  <c:v>20575654.731462002</c:v>
                </c:pt>
                <c:pt idx="3566">
                  <c:v>20576950.948404998</c:v>
                </c:pt>
                <c:pt idx="3567">
                  <c:v>20578244.50192</c:v>
                </c:pt>
                <c:pt idx="3568">
                  <c:v>20579535.391577996</c:v>
                </c:pt>
                <c:pt idx="3569">
                  <c:v>20580823.616952013</c:v>
                </c:pt>
                <c:pt idx="3570">
                  <c:v>20582109.177610997</c:v>
                </c:pt>
                <c:pt idx="3571">
                  <c:v>20583392.073128</c:v>
                </c:pt>
                <c:pt idx="3572">
                  <c:v>20584672.303069998</c:v>
                </c:pt>
                <c:pt idx="3573">
                  <c:v>20585949.867009997</c:v>
                </c:pt>
                <c:pt idx="3574">
                  <c:v>20587224.764513992</c:v>
                </c:pt>
                <c:pt idx="3575">
                  <c:v>20588496.995152999</c:v>
                </c:pt>
                <c:pt idx="3576">
                  <c:v>20589766.558494005</c:v>
                </c:pt>
                <c:pt idx="3577">
                  <c:v>20591033.454103999</c:v>
                </c:pt>
                <c:pt idx="3578">
                  <c:v>20592297.681552</c:v>
                </c:pt>
                <c:pt idx="3579">
                  <c:v>20593559.240402997</c:v>
                </c:pt>
                <c:pt idx="3580">
                  <c:v>20594818.130224012</c:v>
                </c:pt>
                <c:pt idx="3581">
                  <c:v>20596074.350581001</c:v>
                </c:pt>
                <c:pt idx="3582">
                  <c:v>20597327.901038989</c:v>
                </c:pt>
                <c:pt idx="3583">
                  <c:v>20598578.781162996</c:v>
                </c:pt>
                <c:pt idx="3584">
                  <c:v>20599826.990517002</c:v>
                </c:pt>
                <c:pt idx="3585">
                  <c:v>20601072.528664999</c:v>
                </c:pt>
                <c:pt idx="3586">
                  <c:v>20602315.395169999</c:v>
                </c:pt>
                <c:pt idx="3587">
                  <c:v>20603555.589594997</c:v>
                </c:pt>
                <c:pt idx="3588">
                  <c:v>20604793.111503001</c:v>
                </c:pt>
                <c:pt idx="3589">
                  <c:v>20606027.960454997</c:v>
                </c:pt>
                <c:pt idx="3590">
                  <c:v>20607260.136013001</c:v>
                </c:pt>
                <c:pt idx="3591">
                  <c:v>20608489.637738001</c:v>
                </c:pt>
                <c:pt idx="3592">
                  <c:v>20609716.465189997</c:v>
                </c:pt>
                <c:pt idx="3593">
                  <c:v>20610940.61793001</c:v>
                </c:pt>
                <c:pt idx="3594">
                  <c:v>20612162.095516</c:v>
                </c:pt>
                <c:pt idx="3595">
                  <c:v>20613380.897507999</c:v>
                </c:pt>
                <c:pt idx="3596">
                  <c:v>20614597.023464002</c:v>
                </c:pt>
                <c:pt idx="3597">
                  <c:v>20615810.472942997</c:v>
                </c:pt>
                <c:pt idx="3598">
                  <c:v>20617021.245501988</c:v>
                </c:pt>
                <c:pt idx="3599">
                  <c:v>20618229.340697002</c:v>
                </c:pt>
                <c:pt idx="3600">
                  <c:v>20619434.758086011</c:v>
                </c:pt>
                <c:pt idx="3601">
                  <c:v>20620637.497224998</c:v>
                </c:pt>
                <c:pt idx="3602">
                  <c:v>20621837.557667997</c:v>
                </c:pt>
                <c:pt idx="3603">
                  <c:v>20623034.938972998</c:v>
                </c:pt>
                <c:pt idx="3604">
                  <c:v>20624229.640691996</c:v>
                </c:pt>
                <c:pt idx="3605">
                  <c:v>20625421.662379999</c:v>
                </c:pt>
                <c:pt idx="3606">
                  <c:v>20626611.003590997</c:v>
                </c:pt>
                <c:pt idx="3607">
                  <c:v>20627797.663877986</c:v>
                </c:pt>
                <c:pt idx="3608">
                  <c:v>20628981.642794009</c:v>
                </c:pt>
                <c:pt idx="3609">
                  <c:v>20630162.939889997</c:v>
                </c:pt>
                <c:pt idx="3610">
                  <c:v>20631341.554719001</c:v>
                </c:pt>
                <c:pt idx="3611">
                  <c:v>20632517.486831989</c:v>
                </c:pt>
                <c:pt idx="3612">
                  <c:v>20633690.735778987</c:v>
                </c:pt>
                <c:pt idx="3613">
                  <c:v>20634861.301111002</c:v>
                </c:pt>
                <c:pt idx="3614">
                  <c:v>20636029.182378002</c:v>
                </c:pt>
                <c:pt idx="3615">
                  <c:v>20637194.379128005</c:v>
                </c:pt>
                <c:pt idx="3616">
                  <c:v>20638356.89091</c:v>
                </c:pt>
                <c:pt idx="3617">
                  <c:v>20639516.717273992</c:v>
                </c:pt>
                <c:pt idx="3618">
                  <c:v>20640673.857765</c:v>
                </c:pt>
                <c:pt idx="3619">
                  <c:v>20641828.311933</c:v>
                </c:pt>
                <c:pt idx="3620">
                  <c:v>20642980.079323001</c:v>
                </c:pt>
                <c:pt idx="3621">
                  <c:v>20644129.159481999</c:v>
                </c:pt>
                <c:pt idx="3622">
                  <c:v>20645275.551956005</c:v>
                </c:pt>
                <c:pt idx="3623">
                  <c:v>20646419.256289005</c:v>
                </c:pt>
                <c:pt idx="3624">
                  <c:v>20647560.272027999</c:v>
                </c:pt>
                <c:pt idx="3625">
                  <c:v>20648698.598715</c:v>
                </c:pt>
                <c:pt idx="3626">
                  <c:v>20649834.235895988</c:v>
                </c:pt>
                <c:pt idx="3627">
                  <c:v>20650967.183112998</c:v>
                </c:pt>
                <c:pt idx="3628">
                  <c:v>20652097.439908002</c:v>
                </c:pt>
                <c:pt idx="3629">
                  <c:v>20653225.005826</c:v>
                </c:pt>
                <c:pt idx="3630">
                  <c:v>20654349.880406</c:v>
                </c:pt>
                <c:pt idx="3631">
                  <c:v>20655472.063190997</c:v>
                </c:pt>
                <c:pt idx="3632">
                  <c:v>20656591.553722005</c:v>
                </c:pt>
                <c:pt idx="3633">
                  <c:v>20657708.351539001</c:v>
                </c:pt>
                <c:pt idx="3634">
                  <c:v>20658822.456181001</c:v>
                </c:pt>
                <c:pt idx="3635">
                  <c:v>20659933.867187999</c:v>
                </c:pt>
                <c:pt idx="3636">
                  <c:v>20661042.584098987</c:v>
                </c:pt>
                <c:pt idx="3637">
                  <c:v>20662148.606451999</c:v>
                </c:pt>
                <c:pt idx="3638">
                  <c:v>20663251.933784999</c:v>
                </c:pt>
                <c:pt idx="3639">
                  <c:v>20664352.565636002</c:v>
                </c:pt>
                <c:pt idx="3640">
                  <c:v>20665450.501540996</c:v>
                </c:pt>
                <c:pt idx="3641">
                  <c:v>20666545.741036002</c:v>
                </c:pt>
                <c:pt idx="3642">
                  <c:v>20667638.28365799</c:v>
                </c:pt>
                <c:pt idx="3643">
                  <c:v>20668728.128942005</c:v>
                </c:pt>
                <c:pt idx="3644">
                  <c:v>20669815.276423</c:v>
                </c:pt>
                <c:pt idx="3645">
                  <c:v>20670899.72563399</c:v>
                </c:pt>
                <c:pt idx="3646">
                  <c:v>20671981.476110999</c:v>
                </c:pt>
                <c:pt idx="3647">
                  <c:v>20673060.527385999</c:v>
                </c:pt>
                <c:pt idx="3648">
                  <c:v>20674136.878991999</c:v>
                </c:pt>
                <c:pt idx="3649">
                  <c:v>20675210.530460998</c:v>
                </c:pt>
                <c:pt idx="3650">
                  <c:v>20676281.481324997</c:v>
                </c:pt>
                <c:pt idx="3651">
                  <c:v>20677349.731116001</c:v>
                </c:pt>
                <c:pt idx="3652">
                  <c:v>20678415.279364001</c:v>
                </c:pt>
                <c:pt idx="3653">
                  <c:v>20679478.125599999</c:v>
                </c:pt>
                <c:pt idx="3654">
                  <c:v>20680538.269354001</c:v>
                </c:pt>
                <c:pt idx="3655">
                  <c:v>20681595.710154012</c:v>
                </c:pt>
                <c:pt idx="3656">
                  <c:v>20682650.447529998</c:v>
                </c:pt>
                <c:pt idx="3657">
                  <c:v>20683702.481009986</c:v>
                </c:pt>
                <c:pt idx="3658">
                  <c:v>20684751.810122013</c:v>
                </c:pt>
                <c:pt idx="3659">
                  <c:v>20685798.434392001</c:v>
                </c:pt>
                <c:pt idx="3660">
                  <c:v>20686842.353348002</c:v>
                </c:pt>
                <c:pt idx="3661">
                  <c:v>20687883.566516001</c:v>
                </c:pt>
                <c:pt idx="3662">
                  <c:v>20688922.073422</c:v>
                </c:pt>
                <c:pt idx="3663">
                  <c:v>20689957.873590998</c:v>
                </c:pt>
                <c:pt idx="3664">
                  <c:v>20690990.966547996</c:v>
                </c:pt>
                <c:pt idx="3665">
                  <c:v>20692021.351816997</c:v>
                </c:pt>
                <c:pt idx="3666">
                  <c:v>20693049.028921001</c:v>
                </c:pt>
                <c:pt idx="3667">
                  <c:v>20694073.997384999</c:v>
                </c:pt>
                <c:pt idx="3668">
                  <c:v>20695096.256728999</c:v>
                </c:pt>
                <c:pt idx="3669">
                  <c:v>20696115.806477997</c:v>
                </c:pt>
                <c:pt idx="3670">
                  <c:v>20697132.646152012</c:v>
                </c:pt>
                <c:pt idx="3671">
                  <c:v>20698146.775272992</c:v>
                </c:pt>
                <c:pt idx="3672">
                  <c:v>20699158.193360999</c:v>
                </c:pt>
                <c:pt idx="3673">
                  <c:v>20700166.899936005</c:v>
                </c:pt>
                <c:pt idx="3674">
                  <c:v>20701172.894519001</c:v>
                </c:pt>
                <c:pt idx="3675">
                  <c:v>20702176.17662701</c:v>
                </c:pt>
                <c:pt idx="3676">
                  <c:v>20703176.745779987</c:v>
                </c:pt>
                <c:pt idx="3677">
                  <c:v>20704174.601496</c:v>
                </c:pt>
                <c:pt idx="3678">
                  <c:v>20705169.743292987</c:v>
                </c:pt>
                <c:pt idx="3679">
                  <c:v>20706162.170685999</c:v>
                </c:pt>
                <c:pt idx="3680">
                  <c:v>20707151.883194</c:v>
                </c:pt>
                <c:pt idx="3681">
                  <c:v>20708138.880332001</c:v>
                </c:pt>
                <c:pt idx="3682">
                  <c:v>20709123.161614992</c:v>
                </c:pt>
                <c:pt idx="3683">
                  <c:v>20710104.726558998</c:v>
                </c:pt>
                <c:pt idx="3684">
                  <c:v>20711083.574677002</c:v>
                </c:pt>
                <c:pt idx="3685">
                  <c:v>20712059.705484997</c:v>
                </c:pt>
                <c:pt idx="3686">
                  <c:v>20713033.11849501</c:v>
                </c:pt>
                <c:pt idx="3687">
                  <c:v>20714003.813220005</c:v>
                </c:pt>
                <c:pt idx="3688">
                  <c:v>20714971.789172996</c:v>
                </c:pt>
                <c:pt idx="3689">
                  <c:v>20715937.045864996</c:v>
                </c:pt>
                <c:pt idx="3690">
                  <c:v>20716899.582807992</c:v>
                </c:pt>
                <c:pt idx="3691">
                  <c:v>20717859.399512999</c:v>
                </c:pt>
                <c:pt idx="3692">
                  <c:v>20718816.495489996</c:v>
                </c:pt>
                <c:pt idx="3693">
                  <c:v>20719770.870248996</c:v>
                </c:pt>
                <c:pt idx="3694">
                  <c:v>20720722.52329899</c:v>
                </c:pt>
                <c:pt idx="3695">
                  <c:v>20721671.454149</c:v>
                </c:pt>
                <c:pt idx="3696">
                  <c:v>20722617.662307005</c:v>
                </c:pt>
                <c:pt idx="3697">
                  <c:v>20723561.147280999</c:v>
                </c:pt>
                <c:pt idx="3698">
                  <c:v>20724501.908577997</c:v>
                </c:pt>
                <c:pt idx="3699">
                  <c:v>20725439.945704997</c:v>
                </c:pt>
                <c:pt idx="3700">
                  <c:v>20726375.25816701</c:v>
                </c:pt>
                <c:pt idx="3701">
                  <c:v>20727307.845470987</c:v>
                </c:pt>
                <c:pt idx="3702">
                  <c:v>20728237.707122009</c:v>
                </c:pt>
                <c:pt idx="3703">
                  <c:v>20729164.842622999</c:v>
                </c:pt>
                <c:pt idx="3704">
                  <c:v>20730089.251479987</c:v>
                </c:pt>
                <c:pt idx="3705">
                  <c:v>20731010.933196001</c:v>
                </c:pt>
                <c:pt idx="3706">
                  <c:v>20731929.887272988</c:v>
                </c:pt>
                <c:pt idx="3707">
                  <c:v>20732846.113214999</c:v>
                </c:pt>
                <c:pt idx="3708">
                  <c:v>20733759.610523012</c:v>
                </c:pt>
                <c:pt idx="3709">
                  <c:v>20734670.378697999</c:v>
                </c:pt>
                <c:pt idx="3710">
                  <c:v>20735578.417242002</c:v>
                </c:pt>
                <c:pt idx="3711">
                  <c:v>20736483.725653987</c:v>
                </c:pt>
                <c:pt idx="3712">
                  <c:v>20737386.303435002</c:v>
                </c:pt>
                <c:pt idx="3713">
                  <c:v>20738286.15008501</c:v>
                </c:pt>
                <c:pt idx="3714">
                  <c:v>20739183.265099987</c:v>
                </c:pt>
                <c:pt idx="3715">
                  <c:v>20740077.647980999</c:v>
                </c:pt>
                <c:pt idx="3716">
                  <c:v>20740969.298225001</c:v>
                </c:pt>
                <c:pt idx="3717">
                  <c:v>20741858.215328</c:v>
                </c:pt>
                <c:pt idx="3718">
                  <c:v>20742744.398788001</c:v>
                </c:pt>
                <c:pt idx="3719">
                  <c:v>20743627.848101001</c:v>
                </c:pt>
                <c:pt idx="3720">
                  <c:v>20744508.562762</c:v>
                </c:pt>
                <c:pt idx="3721">
                  <c:v>20745386.542266</c:v>
                </c:pt>
                <c:pt idx="3722">
                  <c:v>20746261.786109</c:v>
                </c:pt>
                <c:pt idx="3723">
                  <c:v>20747134.293783002</c:v>
                </c:pt>
                <c:pt idx="3724">
                  <c:v>20748004.064782001</c:v>
                </c:pt>
                <c:pt idx="3725">
                  <c:v>20748871.098599005</c:v>
                </c:pt>
                <c:pt idx="3726">
                  <c:v>20749735.394728001</c:v>
                </c:pt>
                <c:pt idx="3727">
                  <c:v>20750596.952659</c:v>
                </c:pt>
                <c:pt idx="3728">
                  <c:v>20751455.771882996</c:v>
                </c:pt>
                <c:pt idx="3729">
                  <c:v>20752311.851891987</c:v>
                </c:pt>
                <c:pt idx="3730">
                  <c:v>20753165.192177001</c:v>
                </c:pt>
                <c:pt idx="3731">
                  <c:v>20754015.792225</c:v>
                </c:pt>
                <c:pt idx="3732">
                  <c:v>20754863.651528001</c:v>
                </c:pt>
                <c:pt idx="3733">
                  <c:v>20755708.769572996</c:v>
                </c:pt>
                <c:pt idx="3734">
                  <c:v>20756551.145848989</c:v>
                </c:pt>
                <c:pt idx="3735">
                  <c:v>20757390.779841989</c:v>
                </c:pt>
                <c:pt idx="3736">
                  <c:v>20758227.671040997</c:v>
                </c:pt>
                <c:pt idx="3737">
                  <c:v>20759061.818932012</c:v>
                </c:pt>
                <c:pt idx="3738">
                  <c:v>20759893.222999997</c:v>
                </c:pt>
                <c:pt idx="3739">
                  <c:v>20760721.882731002</c:v>
                </c:pt>
                <c:pt idx="3740">
                  <c:v>20761547.797609996</c:v>
                </c:pt>
                <c:pt idx="3741">
                  <c:v>20762370.967122</c:v>
                </c:pt>
                <c:pt idx="3742">
                  <c:v>20763191.390749</c:v>
                </c:pt>
                <c:pt idx="3743">
                  <c:v>20764009.067976002</c:v>
                </c:pt>
                <c:pt idx="3744">
                  <c:v>20764823.998284999</c:v>
                </c:pt>
                <c:pt idx="3745">
                  <c:v>20765636.181157999</c:v>
                </c:pt>
                <c:pt idx="3746">
                  <c:v>20766445.61607701</c:v>
                </c:pt>
                <c:pt idx="3747">
                  <c:v>20767252.302523009</c:v>
                </c:pt>
                <c:pt idx="3748">
                  <c:v>20768056.239976</c:v>
                </c:pt>
                <c:pt idx="3749">
                  <c:v>20768857.427916996</c:v>
                </c:pt>
                <c:pt idx="3750">
                  <c:v>20769655.865824997</c:v>
                </c:pt>
                <c:pt idx="3751">
                  <c:v>20770451.553177997</c:v>
                </c:pt>
                <c:pt idx="3752">
                  <c:v>20771244.489456002</c:v>
                </c:pt>
                <c:pt idx="3753">
                  <c:v>20772034.67413602</c:v>
                </c:pt>
                <c:pt idx="3754">
                  <c:v>20772822.106695</c:v>
                </c:pt>
                <c:pt idx="3755">
                  <c:v>20773606.786609996</c:v>
                </c:pt>
                <c:pt idx="3756">
                  <c:v>20774388.713357005</c:v>
                </c:pt>
                <c:pt idx="3757">
                  <c:v>20775167.886411987</c:v>
                </c:pt>
                <c:pt idx="3758">
                  <c:v>20775944.30525</c:v>
                </c:pt>
                <c:pt idx="3759">
                  <c:v>20776717.969346002</c:v>
                </c:pt>
                <c:pt idx="3760">
                  <c:v>20777488.878173001</c:v>
                </c:pt>
                <c:pt idx="3761">
                  <c:v>20778257.031204998</c:v>
                </c:pt>
                <c:pt idx="3762">
                  <c:v>20779022.427914996</c:v>
                </c:pt>
                <c:pt idx="3763">
                  <c:v>20779785.067774002</c:v>
                </c:pt>
                <c:pt idx="3764">
                  <c:v>20780544.950256001</c:v>
                </c:pt>
                <c:pt idx="3765">
                  <c:v>20781302.074830998</c:v>
                </c:pt>
                <c:pt idx="3766">
                  <c:v>20782056.440969996</c:v>
                </c:pt>
                <c:pt idx="3767">
                  <c:v>20782808.048142999</c:v>
                </c:pt>
                <c:pt idx="3768">
                  <c:v>20783556.895819996</c:v>
                </c:pt>
                <c:pt idx="3769">
                  <c:v>20784302.983468976</c:v>
                </c:pt>
                <c:pt idx="3770">
                  <c:v>20785046.310559012</c:v>
                </c:pt>
                <c:pt idx="3771">
                  <c:v>20785786.87655801</c:v>
                </c:pt>
                <c:pt idx="3772">
                  <c:v>20786524.680934001</c:v>
                </c:pt>
                <c:pt idx="3773">
                  <c:v>20787259.723152999</c:v>
                </c:pt>
                <c:pt idx="3774">
                  <c:v>20787992.002682</c:v>
                </c:pt>
                <c:pt idx="3775">
                  <c:v>20788721.51898602</c:v>
                </c:pt>
                <c:pt idx="3776">
                  <c:v>20789448.271529999</c:v>
                </c:pt>
                <c:pt idx="3777">
                  <c:v>20790172.259778988</c:v>
                </c:pt>
                <c:pt idx="3778">
                  <c:v>20790893.483196996</c:v>
                </c:pt>
                <c:pt idx="3779">
                  <c:v>20791611.941247981</c:v>
                </c:pt>
                <c:pt idx="3780">
                  <c:v>20792327.633393999</c:v>
                </c:pt>
                <c:pt idx="3781">
                  <c:v>20793040.559098002</c:v>
                </c:pt>
                <c:pt idx="3782">
                  <c:v>20793750.717820998</c:v>
                </c:pt>
                <c:pt idx="3783">
                  <c:v>20794458.109026011</c:v>
                </c:pt>
                <c:pt idx="3784">
                  <c:v>20795162.732172001</c:v>
                </c:pt>
                <c:pt idx="3785">
                  <c:v>20795864.586720001</c:v>
                </c:pt>
                <c:pt idx="3786">
                  <c:v>20796563.672129013</c:v>
                </c:pt>
                <c:pt idx="3787">
                  <c:v>20797259.987857986</c:v>
                </c:pt>
                <c:pt idx="3788">
                  <c:v>20797953.533365998</c:v>
                </c:pt>
                <c:pt idx="3789">
                  <c:v>20798644.308111001</c:v>
                </c:pt>
                <c:pt idx="3790">
                  <c:v>20799332.311549999</c:v>
                </c:pt>
                <c:pt idx="3791">
                  <c:v>20800017.543138996</c:v>
                </c:pt>
                <c:pt idx="3792">
                  <c:v>20800700.002335999</c:v>
                </c:pt>
                <c:pt idx="3793">
                  <c:v>20801379.688595001</c:v>
                </c:pt>
                <c:pt idx="3794">
                  <c:v>20802056.601372</c:v>
                </c:pt>
                <c:pt idx="3795">
                  <c:v>20802730.740121</c:v>
                </c:pt>
                <c:pt idx="3796">
                  <c:v>20803402.104295999</c:v>
                </c:pt>
                <c:pt idx="3797">
                  <c:v>20804070.693351001</c:v>
                </c:pt>
                <c:pt idx="3798">
                  <c:v>20804736.506738</c:v>
                </c:pt>
                <c:pt idx="3799">
                  <c:v>20805399.543908987</c:v>
                </c:pt>
                <c:pt idx="3800">
                  <c:v>20806059.804317001</c:v>
                </c:pt>
                <c:pt idx="3801">
                  <c:v>20806717.287412986</c:v>
                </c:pt>
                <c:pt idx="3802">
                  <c:v>20807371.99264599</c:v>
                </c:pt>
                <c:pt idx="3803">
                  <c:v>20808023.919467997</c:v>
                </c:pt>
                <c:pt idx="3804">
                  <c:v>20808673.067326009</c:v>
                </c:pt>
                <c:pt idx="3805">
                  <c:v>20809319.43567099</c:v>
                </c:pt>
                <c:pt idx="3806">
                  <c:v>20809963.023950998</c:v>
                </c:pt>
                <c:pt idx="3807">
                  <c:v>20810603.831611987</c:v>
                </c:pt>
                <c:pt idx="3808">
                  <c:v>20811241.858103011</c:v>
                </c:pt>
                <c:pt idx="3809">
                  <c:v>20811877.102869999</c:v>
                </c:pt>
                <c:pt idx="3810">
                  <c:v>20812509.565359</c:v>
                </c:pt>
                <c:pt idx="3811">
                  <c:v>20813139.245014992</c:v>
                </c:pt>
                <c:pt idx="3812">
                  <c:v>20813766.141283002</c:v>
                </c:pt>
                <c:pt idx="3813">
                  <c:v>20814390.253607996</c:v>
                </c:pt>
                <c:pt idx="3814">
                  <c:v>20815011.581432987</c:v>
                </c:pt>
                <c:pt idx="3815">
                  <c:v>20815630.124201</c:v>
                </c:pt>
                <c:pt idx="3816">
                  <c:v>20816245.881356001</c:v>
                </c:pt>
                <c:pt idx="3817">
                  <c:v>20816858.852338001</c:v>
                </c:pt>
                <c:pt idx="3818">
                  <c:v>20817469.036589012</c:v>
                </c:pt>
                <c:pt idx="3819">
                  <c:v>20818076.43355</c:v>
                </c:pt>
                <c:pt idx="3820">
                  <c:v>20818681.042661987</c:v>
                </c:pt>
                <c:pt idx="3821">
                  <c:v>20819282.863364</c:v>
                </c:pt>
                <c:pt idx="3822">
                  <c:v>20819881.895094998</c:v>
                </c:pt>
                <c:pt idx="3823">
                  <c:v>20820478.137293998</c:v>
                </c:pt>
                <c:pt idx="3824">
                  <c:v>20821071.589397997</c:v>
                </c:pt>
                <c:pt idx="3825">
                  <c:v>20821662.250844996</c:v>
                </c:pt>
                <c:pt idx="3826">
                  <c:v>20822250.121072002</c:v>
                </c:pt>
                <c:pt idx="3827">
                  <c:v>20822835.199515</c:v>
                </c:pt>
                <c:pt idx="3828">
                  <c:v>20823417.485609986</c:v>
                </c:pt>
                <c:pt idx="3829">
                  <c:v>20823996.978792001</c:v>
                </c:pt>
                <c:pt idx="3830">
                  <c:v>20824573.678493999</c:v>
                </c:pt>
                <c:pt idx="3831">
                  <c:v>20825147.584151998</c:v>
                </c:pt>
                <c:pt idx="3832">
                  <c:v>20825718.695197999</c:v>
                </c:pt>
                <c:pt idx="3833">
                  <c:v>20826287.011066001</c:v>
                </c:pt>
                <c:pt idx="3834">
                  <c:v>20826852.531186011</c:v>
                </c:pt>
                <c:pt idx="3835">
                  <c:v>20827415.254990999</c:v>
                </c:pt>
                <c:pt idx="3836">
                  <c:v>20827975.18191199</c:v>
                </c:pt>
                <c:pt idx="3837">
                  <c:v>20828532.311379999</c:v>
                </c:pt>
                <c:pt idx="3838">
                  <c:v>20829086.642823</c:v>
                </c:pt>
                <c:pt idx="3839">
                  <c:v>20829638.175671987</c:v>
                </c:pt>
                <c:pt idx="3840">
                  <c:v>20830186.909354001</c:v>
                </c:pt>
                <c:pt idx="3841">
                  <c:v>20830732.843297996</c:v>
                </c:pt>
                <c:pt idx="3842">
                  <c:v>20831275.976932</c:v>
                </c:pt>
                <c:pt idx="3843">
                  <c:v>20831816.309682</c:v>
                </c:pt>
                <c:pt idx="3844">
                  <c:v>20832353.840974998</c:v>
                </c:pt>
                <c:pt idx="3845">
                  <c:v>20832888.570236001</c:v>
                </c:pt>
                <c:pt idx="3846">
                  <c:v>20833420.496889997</c:v>
                </c:pt>
                <c:pt idx="3847">
                  <c:v>20833949.620361999</c:v>
                </c:pt>
                <c:pt idx="3848">
                  <c:v>20834475.94007599</c:v>
                </c:pt>
                <c:pt idx="3849">
                  <c:v>20834999.455456</c:v>
                </c:pt>
                <c:pt idx="3850">
                  <c:v>20835520.165922999</c:v>
                </c:pt>
                <c:pt idx="3851">
                  <c:v>20836038.070900001</c:v>
                </c:pt>
                <c:pt idx="3852">
                  <c:v>20836553.169808988</c:v>
                </c:pt>
                <c:pt idx="3853">
                  <c:v>20837065.46207099</c:v>
                </c:pt>
                <c:pt idx="3854">
                  <c:v>20837574.947106</c:v>
                </c:pt>
                <c:pt idx="3855">
                  <c:v>20838081.624334011</c:v>
                </c:pt>
                <c:pt idx="3856">
                  <c:v>20838585.493174002</c:v>
                </c:pt>
                <c:pt idx="3857">
                  <c:v>20839086.553043988</c:v>
                </c:pt>
                <c:pt idx="3858">
                  <c:v>20839584.803364001</c:v>
                </c:pt>
                <c:pt idx="3859">
                  <c:v>20840080.243548989</c:v>
                </c:pt>
                <c:pt idx="3860">
                  <c:v>20840572.873016998</c:v>
                </c:pt>
                <c:pt idx="3861">
                  <c:v>20841062.691185001</c:v>
                </c:pt>
                <c:pt idx="3862">
                  <c:v>20841549.697466999</c:v>
                </c:pt>
                <c:pt idx="3863">
                  <c:v>20842033.89127899</c:v>
                </c:pt>
                <c:pt idx="3864">
                  <c:v>20842515.272036001</c:v>
                </c:pt>
                <c:pt idx="3865">
                  <c:v>20842993.839150012</c:v>
                </c:pt>
                <c:pt idx="3866">
                  <c:v>20843469.592036001</c:v>
                </c:pt>
                <c:pt idx="3867">
                  <c:v>20843942.530106012</c:v>
                </c:pt>
                <c:pt idx="3868">
                  <c:v>20844412.652771998</c:v>
                </c:pt>
                <c:pt idx="3869">
                  <c:v>20844879.959446002</c:v>
                </c:pt>
                <c:pt idx="3870">
                  <c:v>20845344.449537002</c:v>
                </c:pt>
                <c:pt idx="3871">
                  <c:v>20845806.122458</c:v>
                </c:pt>
                <c:pt idx="3872">
                  <c:v>20846264.97761599</c:v>
                </c:pt>
                <c:pt idx="3873">
                  <c:v>20846721.014421999</c:v>
                </c:pt>
                <c:pt idx="3874">
                  <c:v>20847174.232283998</c:v>
                </c:pt>
                <c:pt idx="3875">
                  <c:v>20847624.630608998</c:v>
                </c:pt>
                <c:pt idx="3876">
                  <c:v>20848072.208804999</c:v>
                </c:pt>
                <c:pt idx="3877">
                  <c:v>20848516.96627799</c:v>
                </c:pt>
                <c:pt idx="3878">
                  <c:v>20848958.902434997</c:v>
                </c:pt>
                <c:pt idx="3879">
                  <c:v>20849398.016679998</c:v>
                </c:pt>
                <c:pt idx="3880">
                  <c:v>20849834.308419</c:v>
                </c:pt>
                <c:pt idx="3881">
                  <c:v>20850267.777056001</c:v>
                </c:pt>
                <c:pt idx="3882">
                  <c:v>20850698.421993989</c:v>
                </c:pt>
                <c:pt idx="3883">
                  <c:v>20851126.242635988</c:v>
                </c:pt>
                <c:pt idx="3884">
                  <c:v>20851551.238386013</c:v>
                </c:pt>
                <c:pt idx="3885">
                  <c:v>20851973.408643987</c:v>
                </c:pt>
                <c:pt idx="3886">
                  <c:v>20852392.752810996</c:v>
                </c:pt>
                <c:pt idx="3887">
                  <c:v>20852809.270289</c:v>
                </c:pt>
                <c:pt idx="3888">
                  <c:v>20853222.960476987</c:v>
                </c:pt>
                <c:pt idx="3889">
                  <c:v>20853633.822774</c:v>
                </c:pt>
                <c:pt idx="3890">
                  <c:v>20854041.856580012</c:v>
                </c:pt>
                <c:pt idx="3891">
                  <c:v>20854447.061291989</c:v>
                </c:pt>
                <c:pt idx="3892">
                  <c:v>20854849.436308</c:v>
                </c:pt>
                <c:pt idx="3893">
                  <c:v>20855248.981024992</c:v>
                </c:pt>
                <c:pt idx="3894">
                  <c:v>20855645.694837999</c:v>
                </c:pt>
                <c:pt idx="3895">
                  <c:v>20856039.577144999</c:v>
                </c:pt>
                <c:pt idx="3896">
                  <c:v>20856430.627339005</c:v>
                </c:pt>
                <c:pt idx="3897">
                  <c:v>20856818.844814997</c:v>
                </c:pt>
                <c:pt idx="3898">
                  <c:v>20857204.228967</c:v>
                </c:pt>
                <c:pt idx="3899">
                  <c:v>20857586.779188</c:v>
                </c:pt>
                <c:pt idx="3900">
                  <c:v>20857966.494870991</c:v>
                </c:pt>
                <c:pt idx="3901">
                  <c:v>20858343.375406999</c:v>
                </c:pt>
                <c:pt idx="3902">
                  <c:v>20858717.420189001</c:v>
                </c:pt>
                <c:pt idx="3903">
                  <c:v>20859088.628605999</c:v>
                </c:pt>
                <c:pt idx="3904">
                  <c:v>20859457.000048988</c:v>
                </c:pt>
                <c:pt idx="3905">
                  <c:v>20859822.533907998</c:v>
                </c:pt>
                <c:pt idx="3906">
                  <c:v>20860185.229570996</c:v>
                </c:pt>
                <c:pt idx="3907">
                  <c:v>20860545.086426001</c:v>
                </c:pt>
                <c:pt idx="3908">
                  <c:v>20860902.103860997</c:v>
                </c:pt>
                <c:pt idx="3909">
                  <c:v>20861256.281263988</c:v>
                </c:pt>
                <c:pt idx="3910">
                  <c:v>20861607.61802002</c:v>
                </c:pt>
                <c:pt idx="3911">
                  <c:v>20861956.113515001</c:v>
                </c:pt>
                <c:pt idx="3912">
                  <c:v>20862301.767134</c:v>
                </c:pt>
                <c:pt idx="3913">
                  <c:v>20862644.578263</c:v>
                </c:pt>
                <c:pt idx="3914">
                  <c:v>20862984.546284001</c:v>
                </c:pt>
                <c:pt idx="3915">
                  <c:v>20863321.670582011</c:v>
                </c:pt>
                <c:pt idx="3916">
                  <c:v>20863655.950537998</c:v>
                </c:pt>
                <c:pt idx="3917">
                  <c:v>20863987.385535002</c:v>
                </c:pt>
                <c:pt idx="3918">
                  <c:v>20864315.974954005</c:v>
                </c:pt>
                <c:pt idx="3919">
                  <c:v>20864641.718176011</c:v>
                </c:pt>
                <c:pt idx="3920">
                  <c:v>20864964.614581011</c:v>
                </c:pt>
                <c:pt idx="3921">
                  <c:v>20865284.663548987</c:v>
                </c:pt>
                <c:pt idx="3922">
                  <c:v>20865601.864457998</c:v>
                </c:pt>
                <c:pt idx="3923">
                  <c:v>20865916.216685999</c:v>
                </c:pt>
                <c:pt idx="3924">
                  <c:v>20866227.719611987</c:v>
                </c:pt>
                <c:pt idx="3925">
                  <c:v>20866536.372613002</c:v>
                </c:pt>
                <c:pt idx="3926">
                  <c:v>20866842.175064001</c:v>
                </c:pt>
                <c:pt idx="3927">
                  <c:v>20867145.126341</c:v>
                </c:pt>
                <c:pt idx="3928">
                  <c:v>20867445.22581999</c:v>
                </c:pt>
                <c:pt idx="3929">
                  <c:v>20867742.472874992</c:v>
                </c:pt>
                <c:pt idx="3930">
                  <c:v>20868036.86688</c:v>
                </c:pt>
                <c:pt idx="3931">
                  <c:v>20868328.407207996</c:v>
                </c:pt>
                <c:pt idx="3932">
                  <c:v>20868617.093230996</c:v>
                </c:pt>
                <c:pt idx="3933">
                  <c:v>20868902.924322005</c:v>
                </c:pt>
                <c:pt idx="3934">
                  <c:v>20869185.899852</c:v>
                </c:pt>
                <c:pt idx="3935">
                  <c:v>20869466.019191001</c:v>
                </c:pt>
                <c:pt idx="3936">
                  <c:v>20869743.281709988</c:v>
                </c:pt>
                <c:pt idx="3937">
                  <c:v>20870017.686777998</c:v>
                </c:pt>
                <c:pt idx="3938">
                  <c:v>20870289.233763002</c:v>
                </c:pt>
                <c:pt idx="3939">
                  <c:v>20870557.922033992</c:v>
                </c:pt>
                <c:pt idx="3940">
                  <c:v>20870823.750959001</c:v>
                </c:pt>
                <c:pt idx="3941">
                  <c:v>20871086.719903</c:v>
                </c:pt>
                <c:pt idx="3942">
                  <c:v>20871346.828233998</c:v>
                </c:pt>
                <c:pt idx="3943">
                  <c:v>20871604.075316999</c:v>
                </c:pt>
                <c:pt idx="3944">
                  <c:v>20871858.460515987</c:v>
                </c:pt>
                <c:pt idx="3945">
                  <c:v>20872109.983196996</c:v>
                </c:pt>
                <c:pt idx="3946">
                  <c:v>20872358.642721999</c:v>
                </c:pt>
                <c:pt idx="3947">
                  <c:v>20872604.438455001</c:v>
                </c:pt>
                <c:pt idx="3948">
                  <c:v>20872847.369757999</c:v>
                </c:pt>
                <c:pt idx="3949">
                  <c:v>20873087.435991988</c:v>
                </c:pt>
                <c:pt idx="3950">
                  <c:v>20873324.636520013</c:v>
                </c:pt>
                <c:pt idx="3951">
                  <c:v>20873558.970699996</c:v>
                </c:pt>
                <c:pt idx="3952">
                  <c:v>20873790.437894002</c:v>
                </c:pt>
                <c:pt idx="3953">
                  <c:v>20874019.037459999</c:v>
                </c:pt>
                <c:pt idx="3954">
                  <c:v>20874244.768755998</c:v>
                </c:pt>
                <c:pt idx="3955">
                  <c:v>20874467.631140999</c:v>
                </c:pt>
                <c:pt idx="3956">
                  <c:v>20874687.623970997</c:v>
                </c:pt>
                <c:pt idx="3957">
                  <c:v>20874904.746602997</c:v>
                </c:pt>
                <c:pt idx="3958">
                  <c:v>20875118.998394001</c:v>
                </c:pt>
                <c:pt idx="3959">
                  <c:v>20875330.378697999</c:v>
                </c:pt>
                <c:pt idx="3960">
                  <c:v>20875538.886868987</c:v>
                </c:pt>
                <c:pt idx="3961">
                  <c:v>20875744.522263002</c:v>
                </c:pt>
                <c:pt idx="3962">
                  <c:v>20875947.284230996</c:v>
                </c:pt>
                <c:pt idx="3963">
                  <c:v>20876147.172127012</c:v>
                </c:pt>
                <c:pt idx="3964">
                  <c:v>20876344.185302999</c:v>
                </c:pt>
                <c:pt idx="3965">
                  <c:v>20876538.323109999</c:v>
                </c:pt>
                <c:pt idx="3966">
                  <c:v>20876729.58489899</c:v>
                </c:pt>
                <c:pt idx="3967">
                  <c:v>20876917.970019002</c:v>
                </c:pt>
                <c:pt idx="3968">
                  <c:v>20877103.477820002</c:v>
                </c:pt>
                <c:pt idx="3969">
                  <c:v>20877286.107650999</c:v>
                </c:pt>
                <c:pt idx="3970">
                  <c:v>20877465.858860999</c:v>
                </c:pt>
                <c:pt idx="3971">
                  <c:v>20877642.730795</c:v>
                </c:pt>
                <c:pt idx="3972">
                  <c:v>20877816.722800996</c:v>
                </c:pt>
                <c:pt idx="3973">
                  <c:v>20877987.83422501</c:v>
                </c:pt>
                <c:pt idx="3974">
                  <c:v>20878156.064412996</c:v>
                </c:pt>
                <c:pt idx="3975">
                  <c:v>20878321.412709001</c:v>
                </c:pt>
                <c:pt idx="3976">
                  <c:v>20878483.878458001</c:v>
                </c:pt>
                <c:pt idx="3977">
                  <c:v>20878643.461001989</c:v>
                </c:pt>
                <c:pt idx="3978">
                  <c:v>20878800.159685001</c:v>
                </c:pt>
                <c:pt idx="3979">
                  <c:v>20878953.973848976</c:v>
                </c:pt>
                <c:pt idx="3980">
                  <c:v>20879104.902834997</c:v>
                </c:pt>
                <c:pt idx="3981">
                  <c:v>20879252.945983987</c:v>
                </c:pt>
                <c:pt idx="3982">
                  <c:v>20879398.102635998</c:v>
                </c:pt>
                <c:pt idx="3983">
                  <c:v>20879540.372131001</c:v>
                </c:pt>
                <c:pt idx="3984">
                  <c:v>20879679.753806997</c:v>
                </c:pt>
                <c:pt idx="3985">
                  <c:v>20879816.247002002</c:v>
                </c:pt>
                <c:pt idx="3986">
                  <c:v>20879949.851055</c:v>
                </c:pt>
                <c:pt idx="3987">
                  <c:v>20880080.565301996</c:v>
                </c:pt>
                <c:pt idx="3988">
                  <c:v>20880208.38907899</c:v>
                </c:pt>
                <c:pt idx="3989">
                  <c:v>20880333.321720999</c:v>
                </c:pt>
                <c:pt idx="3990">
                  <c:v>20880455.362562999</c:v>
                </c:pt>
                <c:pt idx="3991">
                  <c:v>20880574.51094</c:v>
                </c:pt>
                <c:pt idx="3992">
                  <c:v>20880690.766185001</c:v>
                </c:pt>
                <c:pt idx="3993">
                  <c:v>20880804.127630997</c:v>
                </c:pt>
                <c:pt idx="3994">
                  <c:v>20880914.594609</c:v>
                </c:pt>
                <c:pt idx="3995">
                  <c:v>20881022.166452009</c:v>
                </c:pt>
                <c:pt idx="3996">
                  <c:v>20881126.842489999</c:v>
                </c:pt>
                <c:pt idx="3997">
                  <c:v>20881228.622053001</c:v>
                </c:pt>
                <c:pt idx="3998">
                  <c:v>20881327.504470997</c:v>
                </c:pt>
                <c:pt idx="3999">
                  <c:v>20881423.489071976</c:v>
                </c:pt>
                <c:pt idx="4000">
                  <c:v>20881516.575185001</c:v>
                </c:pt>
                <c:pt idx="4001">
                  <c:v>20881606.762137</c:v>
                </c:pt>
                <c:pt idx="4002">
                  <c:v>20881694.049254999</c:v>
                </c:pt>
                <c:pt idx="4003">
                  <c:v>20881778.435864002</c:v>
                </c:pt>
                <c:pt idx="4004">
                  <c:v>20881859.921290986</c:v>
                </c:pt>
                <c:pt idx="4005">
                  <c:v>20881938.504859</c:v>
                </c:pt>
                <c:pt idx="4006">
                  <c:v>20882014.18589399</c:v>
                </c:pt>
                <c:pt idx="4007">
                  <c:v>20882086.963717986</c:v>
                </c:pt>
                <c:pt idx="4008">
                  <c:v>20882156.837653998</c:v>
                </c:pt>
                <c:pt idx="4009">
                  <c:v>20882223.807023998</c:v>
                </c:pt>
                <c:pt idx="4010">
                  <c:v>20882287.871149</c:v>
                </c:pt>
                <c:pt idx="4011">
                  <c:v>20882349.029350001</c:v>
                </c:pt>
                <c:pt idx="4012">
                  <c:v>20882407.280947987</c:v>
                </c:pt>
                <c:pt idx="4013">
                  <c:v>20882462.625259999</c:v>
                </c:pt>
                <c:pt idx="4014">
                  <c:v>20882515.06160599</c:v>
                </c:pt>
                <c:pt idx="4015">
                  <c:v>20882564.589304999</c:v>
                </c:pt>
                <c:pt idx="4016">
                  <c:v>20882611.207671989</c:v>
                </c:pt>
                <c:pt idx="4017">
                  <c:v>20882654.916023999</c:v>
                </c:pt>
                <c:pt idx="4018">
                  <c:v>20882695.713677987</c:v>
                </c:pt>
                <c:pt idx="4019">
                  <c:v>20882733.599947996</c:v>
                </c:pt>
                <c:pt idx="4020">
                  <c:v>20882768.574150011</c:v>
                </c:pt>
                <c:pt idx="4021">
                  <c:v>20882800.635596011</c:v>
                </c:pt>
                <c:pt idx="4022">
                  <c:v>20882829.783599988</c:v>
                </c:pt>
                <c:pt idx="4023">
                  <c:v>20882856.017475002</c:v>
                </c:pt>
                <c:pt idx="4024">
                  <c:v>20882879.336532012</c:v>
                </c:pt>
                <c:pt idx="4025">
                  <c:v>20882899.740081996</c:v>
                </c:pt>
                <c:pt idx="4026">
                  <c:v>20882917.227434997</c:v>
                </c:pt>
                <c:pt idx="4027">
                  <c:v>20882931.797900997</c:v>
                </c:pt>
                <c:pt idx="4028">
                  <c:v>20882943.450789999</c:v>
                </c:pt>
                <c:pt idx="4029">
                  <c:v>20882952.185408987</c:v>
                </c:pt>
                <c:pt idx="4030">
                  <c:v>20882958.001065996</c:v>
                </c:pt>
                <c:pt idx="4031">
                  <c:v>20882960.897067998</c:v>
                </c:pt>
                <c:pt idx="4032">
                  <c:v>20882960.872721005</c:v>
                </c:pt>
                <c:pt idx="4033">
                  <c:v>20882957.927329998</c:v>
                </c:pt>
                <c:pt idx="4034">
                  <c:v>20882952.060200997</c:v>
                </c:pt>
                <c:pt idx="4035">
                  <c:v>20882943.270637996</c:v>
                </c:pt>
                <c:pt idx="4036">
                  <c:v>20882931.557942998</c:v>
                </c:pt>
                <c:pt idx="4037">
                  <c:v>20882916.921419989</c:v>
                </c:pt>
                <c:pt idx="4038">
                  <c:v>20882899.360369999</c:v>
                </c:pt>
                <c:pt idx="4039">
                  <c:v>20882878.874095</c:v>
                </c:pt>
                <c:pt idx="4040">
                  <c:v>20882855.461895976</c:v>
                </c:pt>
                <c:pt idx="4041">
                  <c:v>20882829.123072997</c:v>
                </c:pt>
                <c:pt idx="4042">
                  <c:v>20882799.856924012</c:v>
                </c:pt>
                <c:pt idx="4043">
                  <c:v>20882767.662748002</c:v>
                </c:pt>
                <c:pt idx="4044">
                  <c:v>20882732.539842997</c:v>
                </c:pt>
                <c:pt idx="4045">
                  <c:v>20882694.487506997</c:v>
                </c:pt>
                <c:pt idx="4046">
                  <c:v>20882653.505035002</c:v>
                </c:pt>
                <c:pt idx="4047">
                  <c:v>20882609.591722999</c:v>
                </c:pt>
                <c:pt idx="4048">
                  <c:v>20882562.746865992</c:v>
                </c:pt>
                <c:pt idx="4049">
                  <c:v>20882512.969758987</c:v>
                </c:pt>
                <c:pt idx="4050">
                  <c:v>20882460.259694997</c:v>
                </c:pt>
                <c:pt idx="4051">
                  <c:v>20882404.615967005</c:v>
                </c:pt>
                <c:pt idx="4052">
                  <c:v>20882346.037866998</c:v>
                </c:pt>
                <c:pt idx="4053">
                  <c:v>20882284.524687</c:v>
                </c:pt>
                <c:pt idx="4054">
                  <c:v>20882220.075716998</c:v>
                </c:pt>
                <c:pt idx="4055">
                  <c:v>20882152.690246999</c:v>
                </c:pt>
                <c:pt idx="4056">
                  <c:v>20882082.367566999</c:v>
                </c:pt>
                <c:pt idx="4057">
                  <c:v>20882009.106966011</c:v>
                </c:pt>
                <c:pt idx="4058">
                  <c:v>20881932.907729998</c:v>
                </c:pt>
                <c:pt idx="4059">
                  <c:v>20881853.769149002</c:v>
                </c:pt>
                <c:pt idx="4060">
                  <c:v>20881771.69050701</c:v>
                </c:pt>
                <c:pt idx="4061">
                  <c:v>20881686.671089999</c:v>
                </c:pt>
                <c:pt idx="4062">
                  <c:v>20881598.71018501</c:v>
                </c:pt>
                <c:pt idx="4063">
                  <c:v>20881507.807074998</c:v>
                </c:pt>
                <c:pt idx="4064">
                  <c:v>20881413.961042982</c:v>
                </c:pt>
                <c:pt idx="4065">
                  <c:v>20881317.171372999</c:v>
                </c:pt>
                <c:pt idx="4066">
                  <c:v>20881217.437346999</c:v>
                </c:pt>
                <c:pt idx="4067">
                  <c:v>20881114.758246001</c:v>
                </c:pt>
                <c:pt idx="4068">
                  <c:v>20881009.133351009</c:v>
                </c:pt>
                <c:pt idx="4069">
                  <c:v>20880900.561941989</c:v>
                </c:pt>
                <c:pt idx="4070">
                  <c:v>20880789.04329899</c:v>
                </c:pt>
                <c:pt idx="4071">
                  <c:v>20880674.576699</c:v>
                </c:pt>
                <c:pt idx="4072">
                  <c:v>20880557.161421996</c:v>
                </c:pt>
                <c:pt idx="4073">
                  <c:v>20880436.796743002</c:v>
                </c:pt>
                <c:pt idx="4074">
                  <c:v>20880313.481939986</c:v>
                </c:pt>
                <c:pt idx="4075">
                  <c:v>20880187.216288999</c:v>
                </c:pt>
                <c:pt idx="4076">
                  <c:v>20880057.999062996</c:v>
                </c:pt>
                <c:pt idx="4077">
                  <c:v>20879925.829537001</c:v>
                </c:pt>
                <c:pt idx="4078">
                  <c:v>20879790.706985999</c:v>
                </c:pt>
                <c:pt idx="4079">
                  <c:v>20879652.630681001</c:v>
                </c:pt>
                <c:pt idx="4080">
                  <c:v>20879511.599894997</c:v>
                </c:pt>
                <c:pt idx="4081">
                  <c:v>20879367.613899998</c:v>
                </c:pt>
                <c:pt idx="4082">
                  <c:v>20879220.671964999</c:v>
                </c:pt>
                <c:pt idx="4083">
                  <c:v>20879070.773359999</c:v>
                </c:pt>
                <c:pt idx="4084">
                  <c:v>20878917.917355999</c:v>
                </c:pt>
                <c:pt idx="4085">
                  <c:v>20878762.103220001</c:v>
                </c:pt>
                <c:pt idx="4086">
                  <c:v>20878603.330219999</c:v>
                </c:pt>
                <c:pt idx="4087">
                  <c:v>20878441.597622</c:v>
                </c:pt>
                <c:pt idx="4088">
                  <c:v>20878276.904693987</c:v>
                </c:pt>
                <c:pt idx="4089">
                  <c:v>20878109.250700999</c:v>
                </c:pt>
                <c:pt idx="4090">
                  <c:v>20877938.634907011</c:v>
                </c:pt>
                <c:pt idx="4091">
                  <c:v>20877765.056577001</c:v>
                </c:pt>
                <c:pt idx="4092">
                  <c:v>20877588.514973</c:v>
                </c:pt>
                <c:pt idx="4093">
                  <c:v>20877409.009358998</c:v>
                </c:pt>
                <c:pt idx="4094">
                  <c:v>20877226.538996011</c:v>
                </c:pt>
                <c:pt idx="4095">
                  <c:v>20877041.103145</c:v>
                </c:pt>
                <c:pt idx="4096">
                  <c:v>20876852.701066997</c:v>
                </c:pt>
                <c:pt idx="4097">
                  <c:v>20876661.332021005</c:v>
                </c:pt>
                <c:pt idx="4098">
                  <c:v>20876466.995266996</c:v>
                </c:pt>
                <c:pt idx="4099">
                  <c:v>20876269.690060999</c:v>
                </c:pt>
                <c:pt idx="4100">
                  <c:v>20876069.415662996</c:v>
                </c:pt>
                <c:pt idx="4101">
                  <c:v>20875866.17132701</c:v>
                </c:pt>
                <c:pt idx="4102">
                  <c:v>20875659.956310999</c:v>
                </c:pt>
                <c:pt idx="4103">
                  <c:v>20875450.769868989</c:v>
                </c:pt>
                <c:pt idx="4104">
                  <c:v>20875238.611257005</c:v>
                </c:pt>
                <c:pt idx="4105">
                  <c:v>20875023.479726005</c:v>
                </c:pt>
                <c:pt idx="4106">
                  <c:v>20874805.374531001</c:v>
                </c:pt>
                <c:pt idx="4107">
                  <c:v>20874584.294923998</c:v>
                </c:pt>
                <c:pt idx="4108">
                  <c:v>20874360.240155999</c:v>
                </c:pt>
                <c:pt idx="4109">
                  <c:v>20874133.209476996</c:v>
                </c:pt>
                <c:pt idx="4110">
                  <c:v>20873903.202137999</c:v>
                </c:pt>
                <c:pt idx="4111">
                  <c:v>20873670.217388</c:v>
                </c:pt>
                <c:pt idx="4112">
                  <c:v>20873434.254476</c:v>
                </c:pt>
                <c:pt idx="4113">
                  <c:v>20873195.312647998</c:v>
                </c:pt>
                <c:pt idx="4114">
                  <c:v>20872953.391153</c:v>
                </c:pt>
                <c:pt idx="4115">
                  <c:v>20872708.489234988</c:v>
                </c:pt>
                <c:pt idx="4116">
                  <c:v>20872460.606141001</c:v>
                </c:pt>
                <c:pt idx="4117">
                  <c:v>20872209.741115987</c:v>
                </c:pt>
                <c:pt idx="4118">
                  <c:v>20871955.893402997</c:v>
                </c:pt>
                <c:pt idx="4119">
                  <c:v>20871699.062244996</c:v>
                </c:pt>
                <c:pt idx="4120">
                  <c:v>20871439.246885002</c:v>
                </c:pt>
                <c:pt idx="4121">
                  <c:v>20871176.446564</c:v>
                </c:pt>
                <c:pt idx="4122">
                  <c:v>20870910.660523999</c:v>
                </c:pt>
                <c:pt idx="4123">
                  <c:v>20870641.888004001</c:v>
                </c:pt>
                <c:pt idx="4124">
                  <c:v>20870370.128245</c:v>
                </c:pt>
                <c:pt idx="4125">
                  <c:v>20870095.380484</c:v>
                </c:pt>
                <c:pt idx="4126">
                  <c:v>20869817.643959001</c:v>
                </c:pt>
                <c:pt idx="4127">
                  <c:v>20869536.917908002</c:v>
                </c:pt>
                <c:pt idx="4128">
                  <c:v>20869253.201567002</c:v>
                </c:pt>
                <c:pt idx="4129">
                  <c:v>20868966.494170997</c:v>
                </c:pt>
                <c:pt idx="4130">
                  <c:v>20868676.794955999</c:v>
                </c:pt>
                <c:pt idx="4131">
                  <c:v>20868384.103155009</c:v>
                </c:pt>
                <c:pt idx="4132">
                  <c:v>20868088.418001</c:v>
                </c:pt>
                <c:pt idx="4133">
                  <c:v>20867789.738728005</c:v>
                </c:pt>
                <c:pt idx="4134">
                  <c:v>20867488.064567</c:v>
                </c:pt>
                <c:pt idx="4135">
                  <c:v>20867183.394749001</c:v>
                </c:pt>
                <c:pt idx="4136">
                  <c:v>20866875.728503998</c:v>
                </c:pt>
                <c:pt idx="4137">
                  <c:v>20866565.06506199</c:v>
                </c:pt>
                <c:pt idx="4138">
                  <c:v>20866251.403650992</c:v>
                </c:pt>
                <c:pt idx="4139">
                  <c:v>20865934.743498988</c:v>
                </c:pt>
                <c:pt idx="4140">
                  <c:v>20865615.083833989</c:v>
                </c:pt>
                <c:pt idx="4141">
                  <c:v>20865292.423880991</c:v>
                </c:pt>
                <c:pt idx="4142">
                  <c:v>20864966.762866996</c:v>
                </c:pt>
                <c:pt idx="4143">
                  <c:v>20864638.100017</c:v>
                </c:pt>
                <c:pt idx="4144">
                  <c:v>20864306.434553001</c:v>
                </c:pt>
                <c:pt idx="4145">
                  <c:v>20863971.76569999</c:v>
                </c:pt>
                <c:pt idx="4146">
                  <c:v>20863634.09268</c:v>
                </c:pt>
                <c:pt idx="4147">
                  <c:v>20863293.414714999</c:v>
                </c:pt>
                <c:pt idx="4148">
                  <c:v>20862949.731026001</c:v>
                </c:pt>
                <c:pt idx="4149">
                  <c:v>20862603.040832996</c:v>
                </c:pt>
                <c:pt idx="4150">
                  <c:v>20862253.343355</c:v>
                </c:pt>
                <c:pt idx="4151">
                  <c:v>20861900.637810998</c:v>
                </c:pt>
                <c:pt idx="4152">
                  <c:v>20861544.923418976</c:v>
                </c:pt>
                <c:pt idx="4153">
                  <c:v>20861186.199395999</c:v>
                </c:pt>
                <c:pt idx="4154">
                  <c:v>20860824.464957997</c:v>
                </c:pt>
                <c:pt idx="4155">
                  <c:v>20860459.719321001</c:v>
                </c:pt>
                <c:pt idx="4156">
                  <c:v>20860091.961698979</c:v>
                </c:pt>
                <c:pt idx="4157">
                  <c:v>20859721.191307001</c:v>
                </c:pt>
                <c:pt idx="4158">
                  <c:v>20859347.407357</c:v>
                </c:pt>
                <c:pt idx="4159">
                  <c:v>20858970.609060999</c:v>
                </c:pt>
                <c:pt idx="4160">
                  <c:v>20858590.795632996</c:v>
                </c:pt>
                <c:pt idx="4161">
                  <c:v>20858207.966280997</c:v>
                </c:pt>
                <c:pt idx="4162">
                  <c:v>20857822.120216999</c:v>
                </c:pt>
                <c:pt idx="4163">
                  <c:v>20857433.256648988</c:v>
                </c:pt>
                <c:pt idx="4164">
                  <c:v>20857041.37478501</c:v>
                </c:pt>
                <c:pt idx="4165">
                  <c:v>20856646.473834988</c:v>
                </c:pt>
                <c:pt idx="4166">
                  <c:v>20856248.553002998</c:v>
                </c:pt>
                <c:pt idx="4167">
                  <c:v>20855847.611497</c:v>
                </c:pt>
                <c:pt idx="4168">
                  <c:v>20855443.648522012</c:v>
                </c:pt>
                <c:pt idx="4169">
                  <c:v>20855036.663282</c:v>
                </c:pt>
                <c:pt idx="4170">
                  <c:v>20854626.654980011</c:v>
                </c:pt>
                <c:pt idx="4171">
                  <c:v>20854213.622820001</c:v>
                </c:pt>
                <c:pt idx="4172">
                  <c:v>20853797.566004001</c:v>
                </c:pt>
                <c:pt idx="4173">
                  <c:v>20853378.483731989</c:v>
                </c:pt>
                <c:pt idx="4174">
                  <c:v>20852956.375206001</c:v>
                </c:pt>
                <c:pt idx="4175">
                  <c:v>20852531.239626005</c:v>
                </c:pt>
                <c:pt idx="4176">
                  <c:v>20852103.076189011</c:v>
                </c:pt>
                <c:pt idx="4177">
                  <c:v>20851671.884094998</c:v>
                </c:pt>
                <c:pt idx="4178">
                  <c:v>20851237.662539005</c:v>
                </c:pt>
                <c:pt idx="4179">
                  <c:v>20850800.410719998</c:v>
                </c:pt>
                <c:pt idx="4180">
                  <c:v>20850360.127831992</c:v>
                </c:pt>
                <c:pt idx="4181">
                  <c:v>20849916.813070998</c:v>
                </c:pt>
                <c:pt idx="4182">
                  <c:v>20849470.465629987</c:v>
                </c:pt>
                <c:pt idx="4183">
                  <c:v>20849021.084702998</c:v>
                </c:pt>
                <c:pt idx="4184">
                  <c:v>20848568.669482999</c:v>
                </c:pt>
                <c:pt idx="4185">
                  <c:v>20848113.219160005</c:v>
                </c:pt>
                <c:pt idx="4186">
                  <c:v>20847654.732926011</c:v>
                </c:pt>
                <c:pt idx="4187">
                  <c:v>20847193.209970996</c:v>
                </c:pt>
                <c:pt idx="4188">
                  <c:v>20846728.649484001</c:v>
                </c:pt>
                <c:pt idx="4189">
                  <c:v>20846261.050652999</c:v>
                </c:pt>
                <c:pt idx="4190">
                  <c:v>20845790.412666999</c:v>
                </c:pt>
                <c:pt idx="4191">
                  <c:v>20845316.734710999</c:v>
                </c:pt>
                <c:pt idx="4192">
                  <c:v>20844840.015972</c:v>
                </c:pt>
                <c:pt idx="4193">
                  <c:v>20844360.255635992</c:v>
                </c:pt>
                <c:pt idx="4194">
                  <c:v>20843877.452884998</c:v>
                </c:pt>
                <c:pt idx="4195">
                  <c:v>20843391.60690501</c:v>
                </c:pt>
                <c:pt idx="4196">
                  <c:v>20842902.716876999</c:v>
                </c:pt>
                <c:pt idx="4197">
                  <c:v>20842410.781984996</c:v>
                </c:pt>
                <c:pt idx="4198">
                  <c:v>20841915.801406998</c:v>
                </c:pt>
                <c:pt idx="4199">
                  <c:v>20841417.774326012</c:v>
                </c:pt>
                <c:pt idx="4200">
                  <c:v>20840916.699921001</c:v>
                </c:pt>
                <c:pt idx="4201">
                  <c:v>20840412.577369001</c:v>
                </c:pt>
                <c:pt idx="4202">
                  <c:v>20839905.405848976</c:v>
                </c:pt>
                <c:pt idx="4203">
                  <c:v>20839395.184539001</c:v>
                </c:pt>
                <c:pt idx="4204">
                  <c:v>20838881.912612997</c:v>
                </c:pt>
                <c:pt idx="4205">
                  <c:v>20838365.58924799</c:v>
                </c:pt>
                <c:pt idx="4206">
                  <c:v>20837846.213617992</c:v>
                </c:pt>
                <c:pt idx="4207">
                  <c:v>20837323.784896996</c:v>
                </c:pt>
                <c:pt idx="4208">
                  <c:v>20836798.302257001</c:v>
                </c:pt>
                <c:pt idx="4209">
                  <c:v>20836269.764871988</c:v>
                </c:pt>
                <c:pt idx="4210">
                  <c:v>20835738.171910997</c:v>
                </c:pt>
                <c:pt idx="4211">
                  <c:v>20835203.522544999</c:v>
                </c:pt>
                <c:pt idx="4212">
                  <c:v>20834665.815944001</c:v>
                </c:pt>
                <c:pt idx="4213">
                  <c:v>20834125.051276997</c:v>
                </c:pt>
                <c:pt idx="4214">
                  <c:v>20833581.227710996</c:v>
                </c:pt>
                <c:pt idx="4215">
                  <c:v>20833034.344413996</c:v>
                </c:pt>
                <c:pt idx="4216">
                  <c:v>20832484.400552001</c:v>
                </c:pt>
                <c:pt idx="4217">
                  <c:v>20831931.395289999</c:v>
                </c:pt>
                <c:pt idx="4218">
                  <c:v>20831375.327794001</c:v>
                </c:pt>
                <c:pt idx="4219">
                  <c:v>20830816.197225001</c:v>
                </c:pt>
                <c:pt idx="4220">
                  <c:v>20830254.002747998</c:v>
                </c:pt>
                <c:pt idx="4221">
                  <c:v>20829688.743524998</c:v>
                </c:pt>
                <c:pt idx="4222">
                  <c:v>20829120.418717001</c:v>
                </c:pt>
                <c:pt idx="4223">
                  <c:v>20828549.027484</c:v>
                </c:pt>
                <c:pt idx="4224">
                  <c:v>20827974.568985999</c:v>
                </c:pt>
                <c:pt idx="4225">
                  <c:v>20827397.042381</c:v>
                </c:pt>
                <c:pt idx="4226">
                  <c:v>20826816.446827997</c:v>
                </c:pt>
                <c:pt idx="4227">
                  <c:v>20826232.781482987</c:v>
                </c:pt>
                <c:pt idx="4228">
                  <c:v>20825646.045502</c:v>
                </c:pt>
                <c:pt idx="4229">
                  <c:v>20825056.238042001</c:v>
                </c:pt>
                <c:pt idx="4230">
                  <c:v>20824463.358256012</c:v>
                </c:pt>
                <c:pt idx="4231">
                  <c:v>20823867.405298989</c:v>
                </c:pt>
                <c:pt idx="4232">
                  <c:v>20823268.37832202</c:v>
                </c:pt>
                <c:pt idx="4233">
                  <c:v>20822666.276477996</c:v>
                </c:pt>
                <c:pt idx="4234">
                  <c:v>20822061.098919</c:v>
                </c:pt>
                <c:pt idx="4235">
                  <c:v>20821452.844792999</c:v>
                </c:pt>
                <c:pt idx="4236">
                  <c:v>20820841.513252001</c:v>
                </c:pt>
                <c:pt idx="4237">
                  <c:v>20820227.103441987</c:v>
                </c:pt>
                <c:pt idx="4238">
                  <c:v>20819609.61451301</c:v>
                </c:pt>
                <c:pt idx="4239">
                  <c:v>20818989.045609996</c:v>
                </c:pt>
                <c:pt idx="4240">
                  <c:v>20818365.395880997</c:v>
                </c:pt>
                <c:pt idx="4241">
                  <c:v>20817738.664469</c:v>
                </c:pt>
                <c:pt idx="4242">
                  <c:v>20817108.850520011</c:v>
                </c:pt>
                <c:pt idx="4243">
                  <c:v>20816475.953176998</c:v>
                </c:pt>
                <c:pt idx="4244">
                  <c:v>20815839.971581992</c:v>
                </c:pt>
                <c:pt idx="4245">
                  <c:v>20815200.904876996</c:v>
                </c:pt>
                <c:pt idx="4246">
                  <c:v>20814558.752202999</c:v>
                </c:pt>
                <c:pt idx="4247">
                  <c:v>20813913.512701001</c:v>
                </c:pt>
                <c:pt idx="4248">
                  <c:v>20813265.185508002</c:v>
                </c:pt>
                <c:pt idx="4249">
                  <c:v>20812613.769763988</c:v>
                </c:pt>
                <c:pt idx="4250">
                  <c:v>20811959.264604997</c:v>
                </c:pt>
                <c:pt idx="4251">
                  <c:v>20811301.66917</c:v>
                </c:pt>
                <c:pt idx="4252">
                  <c:v>20810640.982592002</c:v>
                </c:pt>
                <c:pt idx="4253">
                  <c:v>20809977.204007</c:v>
                </c:pt>
                <c:pt idx="4254">
                  <c:v>20809310.332548998</c:v>
                </c:pt>
                <c:pt idx="4255">
                  <c:v>20808640.367352001</c:v>
                </c:pt>
                <c:pt idx="4256">
                  <c:v>20807967.307546001</c:v>
                </c:pt>
                <c:pt idx="4257">
                  <c:v>20807291.152265001</c:v>
                </c:pt>
                <c:pt idx="4258">
                  <c:v>20806611.900636997</c:v>
                </c:pt>
                <c:pt idx="4259">
                  <c:v>20805929.551793002</c:v>
                </c:pt>
                <c:pt idx="4260">
                  <c:v>20805244.104862001</c:v>
                </c:pt>
                <c:pt idx="4261">
                  <c:v>20804555.558970999</c:v>
                </c:pt>
                <c:pt idx="4262">
                  <c:v>20803863.913247988</c:v>
                </c:pt>
                <c:pt idx="4263">
                  <c:v>20803169.166817997</c:v>
                </c:pt>
                <c:pt idx="4264">
                  <c:v>20802471.31880701</c:v>
                </c:pt>
                <c:pt idx="4265">
                  <c:v>20801770.368338998</c:v>
                </c:pt>
                <c:pt idx="4266">
                  <c:v>20801066.314538009</c:v>
                </c:pt>
                <c:pt idx="4267">
                  <c:v>20800359.156526018</c:v>
                </c:pt>
                <c:pt idx="4268">
                  <c:v>20799648.893424999</c:v>
                </c:pt>
                <c:pt idx="4269">
                  <c:v>20798935.52435701</c:v>
                </c:pt>
                <c:pt idx="4270">
                  <c:v>20798219.048439998</c:v>
                </c:pt>
                <c:pt idx="4271">
                  <c:v>20797499.464793988</c:v>
                </c:pt>
                <c:pt idx="4272">
                  <c:v>20796776.772537999</c:v>
                </c:pt>
                <c:pt idx="4273">
                  <c:v>20796050.970787998</c:v>
                </c:pt>
                <c:pt idx="4274">
                  <c:v>20795322.058660999</c:v>
                </c:pt>
                <c:pt idx="4275">
                  <c:v>20794590.035272997</c:v>
                </c:pt>
                <c:pt idx="4276">
                  <c:v>20793854.899739001</c:v>
                </c:pt>
                <c:pt idx="4277">
                  <c:v>20793116.651170999</c:v>
                </c:pt>
                <c:pt idx="4278">
                  <c:v>20792375.288683996</c:v>
                </c:pt>
                <c:pt idx="4279">
                  <c:v>20791630.811388001</c:v>
                </c:pt>
                <c:pt idx="4280">
                  <c:v>20790883.218396012</c:v>
                </c:pt>
                <c:pt idx="4281">
                  <c:v>20790132.508816998</c:v>
                </c:pt>
                <c:pt idx="4282">
                  <c:v>20789378.681760997</c:v>
                </c:pt>
                <c:pt idx="4283">
                  <c:v>20788621.736336011</c:v>
                </c:pt>
                <c:pt idx="4284">
                  <c:v>20787861.67165</c:v>
                </c:pt>
                <c:pt idx="4285">
                  <c:v>20787098.486809988</c:v>
                </c:pt>
                <c:pt idx="4286">
                  <c:v>20786332.180920001</c:v>
                </c:pt>
                <c:pt idx="4287">
                  <c:v>20785562.753086999</c:v>
                </c:pt>
                <c:pt idx="4288">
                  <c:v>20784790.202413987</c:v>
                </c:pt>
                <c:pt idx="4289">
                  <c:v>20784014.528004009</c:v>
                </c:pt>
                <c:pt idx="4290">
                  <c:v>20783235.728959005</c:v>
                </c:pt>
                <c:pt idx="4291">
                  <c:v>20782453.804381005</c:v>
                </c:pt>
                <c:pt idx="4292">
                  <c:v>20781668.753369998</c:v>
                </c:pt>
                <c:pt idx="4293">
                  <c:v>20780880.575026009</c:v>
                </c:pt>
                <c:pt idx="4294">
                  <c:v>20780089.268445987</c:v>
                </c:pt>
                <c:pt idx="4295">
                  <c:v>20779294.832729012</c:v>
                </c:pt>
                <c:pt idx="4296">
                  <c:v>20778497.266972002</c:v>
                </c:pt>
                <c:pt idx="4297">
                  <c:v>20777696.570269</c:v>
                </c:pt>
                <c:pt idx="4298">
                  <c:v>20776892.741716996</c:v>
                </c:pt>
                <c:pt idx="4299">
                  <c:v>20776085.780409992</c:v>
                </c:pt>
                <c:pt idx="4300">
                  <c:v>20775275.685439002</c:v>
                </c:pt>
                <c:pt idx="4301">
                  <c:v>20774462.455898989</c:v>
                </c:pt>
                <c:pt idx="4302">
                  <c:v>20773646.09087899</c:v>
                </c:pt>
                <c:pt idx="4303">
                  <c:v>20772826.589469992</c:v>
                </c:pt>
                <c:pt idx="4304">
                  <c:v>20772003.950762998</c:v>
                </c:pt>
                <c:pt idx="4305">
                  <c:v>20771178.173843987</c:v>
                </c:pt>
                <c:pt idx="4306">
                  <c:v>20770349.257802997</c:v>
                </c:pt>
                <c:pt idx="4307">
                  <c:v>20769517.201724999</c:v>
                </c:pt>
                <c:pt idx="4308">
                  <c:v>20768682.004696999</c:v>
                </c:pt>
                <c:pt idx="4309">
                  <c:v>20767843.665802997</c:v>
                </c:pt>
                <c:pt idx="4310">
                  <c:v>20767002.184128001</c:v>
                </c:pt>
                <c:pt idx="4311">
                  <c:v>20766157.558754012</c:v>
                </c:pt>
                <c:pt idx="4312">
                  <c:v>20765309.788763002</c:v>
                </c:pt>
                <c:pt idx="4313">
                  <c:v>20764458.873237997</c:v>
                </c:pt>
                <c:pt idx="4314">
                  <c:v>20763604.811257001</c:v>
                </c:pt>
                <c:pt idx="4315">
                  <c:v>20762747.601900999</c:v>
                </c:pt>
                <c:pt idx="4316">
                  <c:v>20761887.244247992</c:v>
                </c:pt>
                <c:pt idx="4317">
                  <c:v>20761023.737376001</c:v>
                </c:pt>
                <c:pt idx="4318">
                  <c:v>20760157.080359999</c:v>
                </c:pt>
                <c:pt idx="4319">
                  <c:v>20759287.272276998</c:v>
                </c:pt>
                <c:pt idx="4320">
                  <c:v>20758414.312201001</c:v>
                </c:pt>
                <c:pt idx="4321">
                  <c:v>20757538.199207</c:v>
                </c:pt>
                <c:pt idx="4322">
                  <c:v>20756658.932365999</c:v>
                </c:pt>
                <c:pt idx="4323">
                  <c:v>20755776.510752011</c:v>
                </c:pt>
                <c:pt idx="4324">
                  <c:v>20754890.933433987</c:v>
                </c:pt>
                <c:pt idx="4325">
                  <c:v>20754002.199484009</c:v>
                </c:pt>
                <c:pt idx="4326">
                  <c:v>20753110.307969999</c:v>
                </c:pt>
                <c:pt idx="4327">
                  <c:v>20752215.257959999</c:v>
                </c:pt>
                <c:pt idx="4328">
                  <c:v>20751317.048521999</c:v>
                </c:pt>
                <c:pt idx="4329">
                  <c:v>20750415.678721011</c:v>
                </c:pt>
                <c:pt idx="4330">
                  <c:v>20749511.147624001</c:v>
                </c:pt>
                <c:pt idx="4331">
                  <c:v>20748603.454294998</c:v>
                </c:pt>
                <c:pt idx="4332">
                  <c:v>20747692.597796999</c:v>
                </c:pt>
                <c:pt idx="4333">
                  <c:v>20746778.577192999</c:v>
                </c:pt>
                <c:pt idx="4334">
                  <c:v>20745861.391543996</c:v>
                </c:pt>
                <c:pt idx="4335">
                  <c:v>20744941.039912</c:v>
                </c:pt>
                <c:pt idx="4336">
                  <c:v>20744017.521354999</c:v>
                </c:pt>
                <c:pt idx="4337">
                  <c:v>20743090.834933005</c:v>
                </c:pt>
                <c:pt idx="4338">
                  <c:v>20742160.979703002</c:v>
                </c:pt>
                <c:pt idx="4339">
                  <c:v>20741227.954721998</c:v>
                </c:pt>
                <c:pt idx="4340">
                  <c:v>20740291.759047002</c:v>
                </c:pt>
                <c:pt idx="4341">
                  <c:v>20739352.391732</c:v>
                </c:pt>
                <c:pt idx="4342">
                  <c:v>20738409.851830997</c:v>
                </c:pt>
                <c:pt idx="4343">
                  <c:v>20737464.138397012</c:v>
                </c:pt>
                <c:pt idx="4344">
                  <c:v>20736515.250482999</c:v>
                </c:pt>
                <c:pt idx="4345">
                  <c:v>20735563.187139001</c:v>
                </c:pt>
                <c:pt idx="4346">
                  <c:v>20734607.947415989</c:v>
                </c:pt>
                <c:pt idx="4347">
                  <c:v>20733649.530363001</c:v>
                </c:pt>
                <c:pt idx="4348">
                  <c:v>20732687.935029</c:v>
                </c:pt>
                <c:pt idx="4349">
                  <c:v>20731723.160459999</c:v>
                </c:pt>
                <c:pt idx="4350">
                  <c:v>20730755.205702998</c:v>
                </c:pt>
                <c:pt idx="4351">
                  <c:v>20729784.069802996</c:v>
                </c:pt>
                <c:pt idx="4352">
                  <c:v>20728809.751804996</c:v>
                </c:pt>
                <c:pt idx="4353">
                  <c:v>20727832.250753</c:v>
                </c:pt>
                <c:pt idx="4354">
                  <c:v>20726851.565687992</c:v>
                </c:pt>
                <c:pt idx="4355">
                  <c:v>20725867.695652999</c:v>
                </c:pt>
                <c:pt idx="4356">
                  <c:v>20724880.639688</c:v>
                </c:pt>
                <c:pt idx="4357">
                  <c:v>20723890.396832</c:v>
                </c:pt>
                <c:pt idx="4358">
                  <c:v>20722896.966125</c:v>
                </c:pt>
                <c:pt idx="4359">
                  <c:v>20721900.346604001</c:v>
                </c:pt>
                <c:pt idx="4360">
                  <c:v>20720900.537305001</c:v>
                </c:pt>
                <c:pt idx="4361">
                  <c:v>20719897.537264999</c:v>
                </c:pt>
                <c:pt idx="4362">
                  <c:v>20718891.345516998</c:v>
                </c:pt>
                <c:pt idx="4363">
                  <c:v>20717881.961096987</c:v>
                </c:pt>
                <c:pt idx="4364">
                  <c:v>20716869.383036997</c:v>
                </c:pt>
                <c:pt idx="4365">
                  <c:v>20715853.61036801</c:v>
                </c:pt>
                <c:pt idx="4366">
                  <c:v>20714834.64212101</c:v>
                </c:pt>
                <c:pt idx="4367">
                  <c:v>20713812.477327</c:v>
                </c:pt>
                <c:pt idx="4368">
                  <c:v>20712787.115014005</c:v>
                </c:pt>
                <c:pt idx="4369">
                  <c:v>20711758.55421</c:v>
                </c:pt>
                <c:pt idx="4370">
                  <c:v>20710726.79394199</c:v>
                </c:pt>
                <c:pt idx="4371">
                  <c:v>20709691.833237</c:v>
                </c:pt>
                <c:pt idx="4372">
                  <c:v>20708653.671117999</c:v>
                </c:pt>
                <c:pt idx="4373">
                  <c:v>20707612.306609999</c:v>
                </c:pt>
                <c:pt idx="4374">
                  <c:v>20706567.738736011</c:v>
                </c:pt>
                <c:pt idx="4375">
                  <c:v>20705519.966517996</c:v>
                </c:pt>
                <c:pt idx="4376">
                  <c:v>20704468.988977987</c:v>
                </c:pt>
                <c:pt idx="4377">
                  <c:v>20703414.805133998</c:v>
                </c:pt>
                <c:pt idx="4378">
                  <c:v>20702357.414005999</c:v>
                </c:pt>
                <c:pt idx="4379">
                  <c:v>20701296.814612001</c:v>
                </c:pt>
                <c:pt idx="4380">
                  <c:v>20700233.005969997</c:v>
                </c:pt>
                <c:pt idx="4381">
                  <c:v>20699165.987094987</c:v>
                </c:pt>
                <c:pt idx="4382">
                  <c:v>20698095.757002</c:v>
                </c:pt>
                <c:pt idx="4383">
                  <c:v>20697022.314706013</c:v>
                </c:pt>
                <c:pt idx="4384">
                  <c:v>20695945.659219</c:v>
                </c:pt>
                <c:pt idx="4385">
                  <c:v>20694865.789553002</c:v>
                </c:pt>
                <c:pt idx="4386">
                  <c:v>20693782.704721</c:v>
                </c:pt>
                <c:pt idx="4387">
                  <c:v>20692696.403729998</c:v>
                </c:pt>
                <c:pt idx="4388">
                  <c:v>20691606.885591988</c:v>
                </c:pt>
                <c:pt idx="4389">
                  <c:v>20690514.149314001</c:v>
                </c:pt>
                <c:pt idx="4390">
                  <c:v>20689418.193902001</c:v>
                </c:pt>
                <c:pt idx="4391">
                  <c:v>20688319.01836301</c:v>
                </c:pt>
                <c:pt idx="4392">
                  <c:v>20687216.621702999</c:v>
                </c:pt>
                <c:pt idx="4393">
                  <c:v>20686111.002923999</c:v>
                </c:pt>
                <c:pt idx="4394">
                  <c:v>20685002.161030997</c:v>
                </c:pt>
                <c:pt idx="4395">
                  <c:v>20683890.095024001</c:v>
                </c:pt>
                <c:pt idx="4396">
                  <c:v>20682774.803906001</c:v>
                </c:pt>
                <c:pt idx="4397">
                  <c:v>20681656.28667599</c:v>
                </c:pt>
                <c:pt idx="4398">
                  <c:v>20680534.542332999</c:v>
                </c:pt>
                <c:pt idx="4399">
                  <c:v>20679409.569874987</c:v>
                </c:pt>
                <c:pt idx="4400">
                  <c:v>20678281.368299998</c:v>
                </c:pt>
                <c:pt idx="4401">
                  <c:v>20677149.936602</c:v>
                </c:pt>
                <c:pt idx="4402">
                  <c:v>20676015.273776997</c:v>
                </c:pt>
                <c:pt idx="4403">
                  <c:v>20674877.378819</c:v>
                </c:pt>
                <c:pt idx="4404">
                  <c:v>20673736.250721</c:v>
                </c:pt>
                <c:pt idx="4405">
                  <c:v>20672591.888474997</c:v>
                </c:pt>
                <c:pt idx="4406">
                  <c:v>20671444.291070987</c:v>
                </c:pt>
                <c:pt idx="4407">
                  <c:v>20670293.45749899</c:v>
                </c:pt>
                <c:pt idx="4408">
                  <c:v>20669139.386747997</c:v>
                </c:pt>
                <c:pt idx="4409">
                  <c:v>20667982.077806</c:v>
                </c:pt>
                <c:pt idx="4410">
                  <c:v>20666821.529659998</c:v>
                </c:pt>
                <c:pt idx="4411">
                  <c:v>20665657.741294987</c:v>
                </c:pt>
                <c:pt idx="4412">
                  <c:v>20664490.711695988</c:v>
                </c:pt>
                <c:pt idx="4413">
                  <c:v>20663320.439846996</c:v>
                </c:pt>
                <c:pt idx="4414">
                  <c:v>20662146.924729999</c:v>
                </c:pt>
                <c:pt idx="4415">
                  <c:v>20660970.165325999</c:v>
                </c:pt>
                <c:pt idx="4416">
                  <c:v>20659790.160616998</c:v>
                </c:pt>
                <c:pt idx="4417">
                  <c:v>20658606.909582</c:v>
                </c:pt>
                <c:pt idx="4418">
                  <c:v>20657420.411200002</c:v>
                </c:pt>
                <c:pt idx="4419">
                  <c:v>20656230.664446998</c:v>
                </c:pt>
                <c:pt idx="4420">
                  <c:v>20655037.668301001</c:v>
                </c:pt>
                <c:pt idx="4421">
                  <c:v>20653841.421735987</c:v>
                </c:pt>
                <c:pt idx="4422">
                  <c:v>20652641.923726998</c:v>
                </c:pt>
                <c:pt idx="4423">
                  <c:v>20651439.173247997</c:v>
                </c:pt>
                <c:pt idx="4424">
                  <c:v>20650233.169268996</c:v>
                </c:pt>
                <c:pt idx="4425">
                  <c:v>20649023.910764001</c:v>
                </c:pt>
                <c:pt idx="4426">
                  <c:v>20647811.396701001</c:v>
                </c:pt>
                <c:pt idx="4427">
                  <c:v>20646595.626051001</c:v>
                </c:pt>
                <c:pt idx="4428">
                  <c:v>20645376.59778</c:v>
                </c:pt>
                <c:pt idx="4429">
                  <c:v>20644154.310856011</c:v>
                </c:pt>
                <c:pt idx="4430">
                  <c:v>20642928.764244996</c:v>
                </c:pt>
                <c:pt idx="4431">
                  <c:v>20641699.956912</c:v>
                </c:pt>
                <c:pt idx="4432">
                  <c:v>20640467.887820996</c:v>
                </c:pt>
                <c:pt idx="4433">
                  <c:v>20639232.555934001</c:v>
                </c:pt>
                <c:pt idx="4434">
                  <c:v>20637993.960212991</c:v>
                </c:pt>
                <c:pt idx="4435">
                  <c:v>20636752.09961899</c:v>
                </c:pt>
                <c:pt idx="4436">
                  <c:v>20635506.973111987</c:v>
                </c:pt>
                <c:pt idx="4437">
                  <c:v>20634258.57964899</c:v>
                </c:pt>
                <c:pt idx="4438">
                  <c:v>20633006.91819001</c:v>
                </c:pt>
                <c:pt idx="4439">
                  <c:v>20631751.987688988</c:v>
                </c:pt>
                <c:pt idx="4440">
                  <c:v>20630493.787101988</c:v>
                </c:pt>
                <c:pt idx="4441">
                  <c:v>20629232.31538501</c:v>
                </c:pt>
                <c:pt idx="4442">
                  <c:v>20627967.571488988</c:v>
                </c:pt>
                <c:pt idx="4443">
                  <c:v>20626699.55436701</c:v>
                </c:pt>
                <c:pt idx="4444">
                  <c:v>20625428.262970988</c:v>
                </c:pt>
                <c:pt idx="4445">
                  <c:v>20624153.696249999</c:v>
                </c:pt>
                <c:pt idx="4446">
                  <c:v>20622875.853153005</c:v>
                </c:pt>
                <c:pt idx="4447">
                  <c:v>20621594.732627999</c:v>
                </c:pt>
                <c:pt idx="4448">
                  <c:v>20620310.333622001</c:v>
                </c:pt>
                <c:pt idx="4449">
                  <c:v>20619022.655081</c:v>
                </c:pt>
                <c:pt idx="4450">
                  <c:v>20617731.695948996</c:v>
                </c:pt>
                <c:pt idx="4451">
                  <c:v>20616437.455170996</c:v>
                </c:pt>
                <c:pt idx="4452">
                  <c:v>20615139.931686997</c:v>
                </c:pt>
                <c:pt idx="4453">
                  <c:v>20613839.124441002</c:v>
                </c:pt>
                <c:pt idx="4454">
                  <c:v>20612535.032372005</c:v>
                </c:pt>
                <c:pt idx="4455">
                  <c:v>20611227.654420011</c:v>
                </c:pt>
                <c:pt idx="4456">
                  <c:v>20609916.989522997</c:v>
                </c:pt>
                <c:pt idx="4457">
                  <c:v>20608603.036617</c:v>
                </c:pt>
                <c:pt idx="4458">
                  <c:v>20607285.794639997</c:v>
                </c:pt>
                <c:pt idx="4459">
                  <c:v>20605965.262525</c:v>
                </c:pt>
                <c:pt idx="4460">
                  <c:v>20604641.439206999</c:v>
                </c:pt>
                <c:pt idx="4461">
                  <c:v>20603314.323618989</c:v>
                </c:pt>
                <c:pt idx="4462">
                  <c:v>20601983.914692</c:v>
                </c:pt>
                <c:pt idx="4463">
                  <c:v>20600650.211357001</c:v>
                </c:pt>
                <c:pt idx="4464">
                  <c:v>20599313.212542001</c:v>
                </c:pt>
                <c:pt idx="4465">
                  <c:v>20597972.917177998</c:v>
                </c:pt>
                <c:pt idx="4466">
                  <c:v>20596629.324191</c:v>
                </c:pt>
                <c:pt idx="4467">
                  <c:v>20595282.432507001</c:v>
                </c:pt>
                <c:pt idx="4468">
                  <c:v>20593932.241050996</c:v>
                </c:pt>
                <c:pt idx="4469">
                  <c:v>20592578.748746999</c:v>
                </c:pt>
                <c:pt idx="4470">
                  <c:v>20591221.954519</c:v>
                </c:pt>
                <c:pt idx="4471">
                  <c:v>20589861.857287999</c:v>
                </c:pt>
                <c:pt idx="4472">
                  <c:v>20588498.45597399</c:v>
                </c:pt>
                <c:pt idx="4473">
                  <c:v>20587131.749497987</c:v>
                </c:pt>
                <c:pt idx="4474">
                  <c:v>20585761.736777</c:v>
                </c:pt>
                <c:pt idx="4475">
                  <c:v>20584388.416730005</c:v>
                </c:pt>
                <c:pt idx="4476">
                  <c:v>20583011.78827199</c:v>
                </c:pt>
                <c:pt idx="4477">
                  <c:v>20581631.850319009</c:v>
                </c:pt>
                <c:pt idx="4478">
                  <c:v>20580248.601783998</c:v>
                </c:pt>
                <c:pt idx="4479">
                  <c:v>20578862.041580997</c:v>
                </c:pt>
                <c:pt idx="4480">
                  <c:v>20577472.168621998</c:v>
                </c:pt>
                <c:pt idx="4481">
                  <c:v>20576078.981816981</c:v>
                </c:pt>
                <c:pt idx="4482">
                  <c:v>20574682.480074991</c:v>
                </c:pt>
                <c:pt idx="4483">
                  <c:v>20573282.662306011</c:v>
                </c:pt>
                <c:pt idx="4484">
                  <c:v>20571879.527415987</c:v>
                </c:pt>
                <c:pt idx="4485">
                  <c:v>20570473.074313</c:v>
                </c:pt>
                <c:pt idx="4486">
                  <c:v>20569063.301899996</c:v>
                </c:pt>
                <c:pt idx="4487">
                  <c:v>20567650.209082</c:v>
                </c:pt>
                <c:pt idx="4488">
                  <c:v>20566233.794762</c:v>
                </c:pt>
                <c:pt idx="4489">
                  <c:v>20564814.057840992</c:v>
                </c:pt>
                <c:pt idx="4490">
                  <c:v>20563390.997220997</c:v>
                </c:pt>
                <c:pt idx="4491">
                  <c:v>20561964.611800998</c:v>
                </c:pt>
                <c:pt idx="4492">
                  <c:v>20560534.900477991</c:v>
                </c:pt>
                <c:pt idx="4493">
                  <c:v>20559101.862151001</c:v>
                </c:pt>
                <c:pt idx="4494">
                  <c:v>20557665.495714996</c:v>
                </c:pt>
                <c:pt idx="4495">
                  <c:v>20556225.800066005</c:v>
                </c:pt>
                <c:pt idx="4496">
                  <c:v>20554782.774096001</c:v>
                </c:pt>
                <c:pt idx="4497">
                  <c:v>20553336.416700009</c:v>
                </c:pt>
                <c:pt idx="4498">
                  <c:v>20551886.726767998</c:v>
                </c:pt>
                <c:pt idx="4499">
                  <c:v>20550433.703190997</c:v>
                </c:pt>
                <c:pt idx="4500">
                  <c:v>20548977.344857998</c:v>
                </c:pt>
                <c:pt idx="4501">
                  <c:v>20547517.650657009</c:v>
                </c:pt>
                <c:pt idx="4502">
                  <c:v>20546054.619476005</c:v>
                </c:pt>
                <c:pt idx="4503">
                  <c:v>20544588.2502</c:v>
                </c:pt>
                <c:pt idx="4504">
                  <c:v>20543118.541712996</c:v>
                </c:pt>
                <c:pt idx="4505">
                  <c:v>20541645.492899992</c:v>
                </c:pt>
                <c:pt idx="4506">
                  <c:v>20540169.102642</c:v>
                </c:pt>
                <c:pt idx="4507">
                  <c:v>20538689.369821992</c:v>
                </c:pt>
                <c:pt idx="4508">
                  <c:v>20537206.293319002</c:v>
                </c:pt>
                <c:pt idx="4509">
                  <c:v>20535719.872012001</c:v>
                </c:pt>
                <c:pt idx="4510">
                  <c:v>20534230.104777999</c:v>
                </c:pt>
                <c:pt idx="4511">
                  <c:v>20532736.990495987</c:v>
                </c:pt>
                <c:pt idx="4512">
                  <c:v>20531240.528039001</c:v>
                </c:pt>
                <c:pt idx="4513">
                  <c:v>20529740.716283001</c:v>
                </c:pt>
                <c:pt idx="4514">
                  <c:v>20528237.554099999</c:v>
                </c:pt>
                <c:pt idx="4515">
                  <c:v>20526731.040362999</c:v>
                </c:pt>
                <c:pt idx="4516">
                  <c:v>20525221.173942</c:v>
                </c:pt>
                <c:pt idx="4517">
                  <c:v>20523707.953706998</c:v>
                </c:pt>
                <c:pt idx="4518">
                  <c:v>20522191.378527012</c:v>
                </c:pt>
                <c:pt idx="4519">
                  <c:v>20520671.447268989</c:v>
                </c:pt>
                <c:pt idx="4520">
                  <c:v>20519148.158798005</c:v>
                </c:pt>
                <c:pt idx="4521">
                  <c:v>20517621.511980999</c:v>
                </c:pt>
                <c:pt idx="4522">
                  <c:v>20516091.505680997</c:v>
                </c:pt>
                <c:pt idx="4523">
                  <c:v>20514558.13876101</c:v>
                </c:pt>
                <c:pt idx="4524">
                  <c:v>20513021.410082001</c:v>
                </c:pt>
                <c:pt idx="4525">
                  <c:v>20511481.318504013</c:v>
                </c:pt>
                <c:pt idx="4526">
                  <c:v>20509937.862886999</c:v>
                </c:pt>
                <c:pt idx="4527">
                  <c:v>20508391.042089</c:v>
                </c:pt>
                <c:pt idx="4528">
                  <c:v>20506840.854966011</c:v>
                </c:pt>
                <c:pt idx="4529">
                  <c:v>20505287.300372999</c:v>
                </c:pt>
                <c:pt idx="4530">
                  <c:v>20503730.377167001</c:v>
                </c:pt>
                <c:pt idx="4531">
                  <c:v>20502170.084199</c:v>
                </c:pt>
                <c:pt idx="4532">
                  <c:v>20500606.420322001</c:v>
                </c:pt>
                <c:pt idx="4533">
                  <c:v>20499039.384385999</c:v>
                </c:pt>
                <c:pt idx="4534">
                  <c:v>20497468.975241989</c:v>
                </c:pt>
                <c:pt idx="4535">
                  <c:v>20495895.191737998</c:v>
                </c:pt>
                <c:pt idx="4536">
                  <c:v>20494318.032720011</c:v>
                </c:pt>
                <c:pt idx="4537">
                  <c:v>20492737.497035988</c:v>
                </c:pt>
                <c:pt idx="4538">
                  <c:v>20491153.583529998</c:v>
                </c:pt>
                <c:pt idx="4539">
                  <c:v>20489566.29104599</c:v>
                </c:pt>
                <c:pt idx="4540">
                  <c:v>20487975.618427012</c:v>
                </c:pt>
                <c:pt idx="4541">
                  <c:v>20486381.564513002</c:v>
                </c:pt>
                <c:pt idx="4542">
                  <c:v>20484784.128145009</c:v>
                </c:pt>
                <c:pt idx="4543">
                  <c:v>20483183.308162011</c:v>
                </c:pt>
                <c:pt idx="4544">
                  <c:v>20481579.103401002</c:v>
                </c:pt>
                <c:pt idx="4545">
                  <c:v>20479971.512699999</c:v>
                </c:pt>
                <c:pt idx="4546">
                  <c:v>20478360.534892999</c:v>
                </c:pt>
                <c:pt idx="4547">
                  <c:v>20476746.168815002</c:v>
                </c:pt>
                <c:pt idx="4548">
                  <c:v>20475128.413297996</c:v>
                </c:pt>
                <c:pt idx="4549">
                  <c:v>20473507.267174002</c:v>
                </c:pt>
                <c:pt idx="4550">
                  <c:v>20471882.72927399</c:v>
                </c:pt>
                <c:pt idx="4551">
                  <c:v>20470254.798425999</c:v>
                </c:pt>
                <c:pt idx="4552">
                  <c:v>20468623.473459996</c:v>
                </c:pt>
                <c:pt idx="4553">
                  <c:v>20466988.753201988</c:v>
                </c:pt>
                <c:pt idx="4554">
                  <c:v>20465350.636477001</c:v>
                </c:pt>
                <c:pt idx="4555">
                  <c:v>20463709.122110005</c:v>
                </c:pt>
                <c:pt idx="4556">
                  <c:v>20462064.208923999</c:v>
                </c:pt>
                <c:pt idx="4557">
                  <c:v>20460415.895740997</c:v>
                </c:pt>
                <c:pt idx="4558">
                  <c:v>20458764.181380998</c:v>
                </c:pt>
                <c:pt idx="4559">
                  <c:v>20457109.064665996</c:v>
                </c:pt>
                <c:pt idx="4560">
                  <c:v>20455450.544410996</c:v>
                </c:pt>
                <c:pt idx="4561">
                  <c:v>20453788.619436011</c:v>
                </c:pt>
                <c:pt idx="4562">
                  <c:v>20452123.288555</c:v>
                </c:pt>
                <c:pt idx="4563">
                  <c:v>20450454.550583001</c:v>
                </c:pt>
                <c:pt idx="4564">
                  <c:v>20448782.404334001</c:v>
                </c:pt>
                <c:pt idx="4565">
                  <c:v>20447106.848620001</c:v>
                </c:pt>
                <c:pt idx="4566">
                  <c:v>20445427.882250998</c:v>
                </c:pt>
                <c:pt idx="4567">
                  <c:v>20443745.504037</c:v>
                </c:pt>
                <c:pt idx="4568">
                  <c:v>20442059.712788001</c:v>
                </c:pt>
                <c:pt idx="4569">
                  <c:v>20440370.507309001</c:v>
                </c:pt>
                <c:pt idx="4570">
                  <c:v>20438677.886406999</c:v>
                </c:pt>
                <c:pt idx="4571">
                  <c:v>20436981.848887</c:v>
                </c:pt>
                <c:pt idx="4572">
                  <c:v>20435282.393552005</c:v>
                </c:pt>
                <c:pt idx="4573">
                  <c:v>20433579.519203998</c:v>
                </c:pt>
                <c:pt idx="4574">
                  <c:v>20431873.224644002</c:v>
                </c:pt>
                <c:pt idx="4575">
                  <c:v>20430163.508672997</c:v>
                </c:pt>
                <c:pt idx="4576">
                  <c:v>20428450.370088</c:v>
                </c:pt>
                <c:pt idx="4577">
                  <c:v>20426733.807686999</c:v>
                </c:pt>
                <c:pt idx="4578">
                  <c:v>20425013.820266001</c:v>
                </c:pt>
                <c:pt idx="4579">
                  <c:v>20423290.40661899</c:v>
                </c:pt>
                <c:pt idx="4580">
                  <c:v>20421563.565539997</c:v>
                </c:pt>
                <c:pt idx="4581">
                  <c:v>20419833.295821987</c:v>
                </c:pt>
                <c:pt idx="4582">
                  <c:v>20418099.596253999</c:v>
                </c:pt>
                <c:pt idx="4583">
                  <c:v>20416362.465627991</c:v>
                </c:pt>
                <c:pt idx="4584">
                  <c:v>20414621.902729999</c:v>
                </c:pt>
                <c:pt idx="4585">
                  <c:v>20412877.906349</c:v>
                </c:pt>
                <c:pt idx="4586">
                  <c:v>20411130.475270987</c:v>
                </c:pt>
                <c:pt idx="4587">
                  <c:v>20409379.608279001</c:v>
                </c:pt>
                <c:pt idx="4588">
                  <c:v>20407625.30415801</c:v>
                </c:pt>
                <c:pt idx="4589">
                  <c:v>20405867.561688989</c:v>
                </c:pt>
                <c:pt idx="4590">
                  <c:v>20404106.379654001</c:v>
                </c:pt>
                <c:pt idx="4591">
                  <c:v>20402341.756830998</c:v>
                </c:pt>
                <c:pt idx="4592">
                  <c:v>20400573.691999</c:v>
                </c:pt>
                <c:pt idx="4593">
                  <c:v>20398802.183936</c:v>
                </c:pt>
                <c:pt idx="4594">
                  <c:v>20397027.231415987</c:v>
                </c:pt>
                <c:pt idx="4595">
                  <c:v>20395248.833214998</c:v>
                </c:pt>
                <c:pt idx="4596">
                  <c:v>20393466.988104999</c:v>
                </c:pt>
                <c:pt idx="4597">
                  <c:v>20391681.694858</c:v>
                </c:pt>
                <c:pt idx="4598">
                  <c:v>20389892.952244997</c:v>
                </c:pt>
                <c:pt idx="4599">
                  <c:v>20388100.759036001</c:v>
                </c:pt>
                <c:pt idx="4600">
                  <c:v>20386305.113998</c:v>
                </c:pt>
                <c:pt idx="4601">
                  <c:v>20384506.015896998</c:v>
                </c:pt>
                <c:pt idx="4602">
                  <c:v>20382703.463500988</c:v>
                </c:pt>
                <c:pt idx="4603">
                  <c:v>20380897.455570996</c:v>
                </c:pt>
                <c:pt idx="4604">
                  <c:v>20379087.99087299</c:v>
                </c:pt>
                <c:pt idx="4605">
                  <c:v>20377275.068165999</c:v>
                </c:pt>
                <c:pt idx="4606">
                  <c:v>20375458.686210997</c:v>
                </c:pt>
                <c:pt idx="4607">
                  <c:v>20373638.843767997</c:v>
                </c:pt>
                <c:pt idx="4608">
                  <c:v>20371815.539593</c:v>
                </c:pt>
                <c:pt idx="4609">
                  <c:v>20369988.772443987</c:v>
                </c:pt>
                <c:pt idx="4610">
                  <c:v>20368158.541074988</c:v>
                </c:pt>
                <c:pt idx="4611">
                  <c:v>20366324.844240997</c:v>
                </c:pt>
                <c:pt idx="4612">
                  <c:v>20364487.680691987</c:v>
                </c:pt>
                <c:pt idx="4613">
                  <c:v>20362647.049182005</c:v>
                </c:pt>
                <c:pt idx="4614">
                  <c:v>20360802.948458996</c:v>
                </c:pt>
                <c:pt idx="4615">
                  <c:v>20358955.377270997</c:v>
                </c:pt>
                <c:pt idx="4616">
                  <c:v>20357104.334367011</c:v>
                </c:pt>
                <c:pt idx="4617">
                  <c:v>20355249.818493001</c:v>
                </c:pt>
                <c:pt idx="4618">
                  <c:v>20353391.828391001</c:v>
                </c:pt>
                <c:pt idx="4619">
                  <c:v>20351530.362806998</c:v>
                </c:pt>
                <c:pt idx="4620">
                  <c:v>20349665.420481987</c:v>
                </c:pt>
                <c:pt idx="4621">
                  <c:v>20347797.000156011</c:v>
                </c:pt>
                <c:pt idx="4622">
                  <c:v>20345925.100568</c:v>
                </c:pt>
                <c:pt idx="4623">
                  <c:v>20344049.720457997</c:v>
                </c:pt>
                <c:pt idx="4624">
                  <c:v>20342170.858561005</c:v>
                </c:pt>
                <c:pt idx="4625">
                  <c:v>20340288.513611987</c:v>
                </c:pt>
                <c:pt idx="4626">
                  <c:v>20338402.684346005</c:v>
                </c:pt>
                <c:pt idx="4627">
                  <c:v>20336513.369495992</c:v>
                </c:pt>
                <c:pt idx="4628">
                  <c:v>20334620.567791987</c:v>
                </c:pt>
                <c:pt idx="4629">
                  <c:v>20332724.277964</c:v>
                </c:pt>
                <c:pt idx="4630">
                  <c:v>20330824.498741996</c:v>
                </c:pt>
                <c:pt idx="4631">
                  <c:v>20328921.228852998</c:v>
                </c:pt>
                <c:pt idx="4632">
                  <c:v>20327014.467020996</c:v>
                </c:pt>
                <c:pt idx="4633">
                  <c:v>20325104.211972997</c:v>
                </c:pt>
                <c:pt idx="4634">
                  <c:v>20323190.46243199</c:v>
                </c:pt>
                <c:pt idx="4635">
                  <c:v>20321273.217117999</c:v>
                </c:pt>
                <c:pt idx="4636">
                  <c:v>20319352.474753998</c:v>
                </c:pt>
                <c:pt idx="4637">
                  <c:v>20317428.234057005</c:v>
                </c:pt>
                <c:pt idx="4638">
                  <c:v>20315500.493746996</c:v>
                </c:pt>
                <c:pt idx="4639">
                  <c:v>20313569.252539001</c:v>
                </c:pt>
                <c:pt idx="4640">
                  <c:v>20311634.509149</c:v>
                </c:pt>
                <c:pt idx="4641">
                  <c:v>20309696.262289997</c:v>
                </c:pt>
                <c:pt idx="4642">
                  <c:v>20307754.510676</c:v>
                </c:pt>
                <c:pt idx="4643">
                  <c:v>20305809.253015988</c:v>
                </c:pt>
                <c:pt idx="4644">
                  <c:v>20303860.488022</c:v>
                </c:pt>
                <c:pt idx="4645">
                  <c:v>20301908.214400001</c:v>
                </c:pt>
                <c:pt idx="4646">
                  <c:v>20299952.430858996</c:v>
                </c:pt>
                <c:pt idx="4647">
                  <c:v>20297993.136104017</c:v>
                </c:pt>
                <c:pt idx="4648">
                  <c:v>20296030.328839</c:v>
                </c:pt>
                <c:pt idx="4649">
                  <c:v>20294064.007767998</c:v>
                </c:pt>
                <c:pt idx="4650">
                  <c:v>20292094.171590999</c:v>
                </c:pt>
                <c:pt idx="4651">
                  <c:v>20290120.819008</c:v>
                </c:pt>
                <c:pt idx="4652">
                  <c:v>20288143.948720001</c:v>
                </c:pt>
                <c:pt idx="4653">
                  <c:v>20286163.559423</c:v>
                </c:pt>
                <c:pt idx="4654">
                  <c:v>20284179.649812002</c:v>
                </c:pt>
                <c:pt idx="4655">
                  <c:v>20282192.218584012</c:v>
                </c:pt>
                <c:pt idx="4656">
                  <c:v>20280201.264430996</c:v>
                </c:pt>
                <c:pt idx="4657">
                  <c:v>20278206.786044002</c:v>
                </c:pt>
                <c:pt idx="4658">
                  <c:v>20276208.782114998</c:v>
                </c:pt>
                <c:pt idx="4659">
                  <c:v>20274207.251332998</c:v>
                </c:pt>
                <c:pt idx="4660">
                  <c:v>20272202.19238501</c:v>
                </c:pt>
                <c:pt idx="4661">
                  <c:v>20270193.603957999</c:v>
                </c:pt>
                <c:pt idx="4662">
                  <c:v>20268181.484735996</c:v>
                </c:pt>
                <c:pt idx="4663">
                  <c:v>20266165.833404001</c:v>
                </c:pt>
                <c:pt idx="4664">
                  <c:v>20264146.648642998</c:v>
                </c:pt>
                <c:pt idx="4665">
                  <c:v>20262123.929134998</c:v>
                </c:pt>
                <c:pt idx="4666">
                  <c:v>20260097.673558</c:v>
                </c:pt>
                <c:pt idx="4667">
                  <c:v>20258067.880589999</c:v>
                </c:pt>
                <c:pt idx="4668">
                  <c:v>20256034.548909001</c:v>
                </c:pt>
                <c:pt idx="4669">
                  <c:v>20253997.677188005</c:v>
                </c:pt>
                <c:pt idx="4670">
                  <c:v>20251957.264102999</c:v>
                </c:pt>
                <c:pt idx="4671">
                  <c:v>20249913.308325011</c:v>
                </c:pt>
                <c:pt idx="4672">
                  <c:v>20247865.808526013</c:v>
                </c:pt>
                <c:pt idx="4673">
                  <c:v>20245814.76337399</c:v>
                </c:pt>
                <c:pt idx="4674">
                  <c:v>20243760.171537999</c:v>
                </c:pt>
                <c:pt idx="4675">
                  <c:v>20241702.031684998</c:v>
                </c:pt>
                <c:pt idx="4676">
                  <c:v>20239640.34248</c:v>
                </c:pt>
                <c:pt idx="4677">
                  <c:v>20237575.102586012</c:v>
                </c:pt>
                <c:pt idx="4678">
                  <c:v>20235506.310667001</c:v>
                </c:pt>
                <c:pt idx="4679">
                  <c:v>20233433.965381987</c:v>
                </c:pt>
                <c:pt idx="4680">
                  <c:v>20231358.065392997</c:v>
                </c:pt>
                <c:pt idx="4681">
                  <c:v>20229278.609357011</c:v>
                </c:pt>
                <c:pt idx="4682">
                  <c:v>20227195.595929999</c:v>
                </c:pt>
                <c:pt idx="4683">
                  <c:v>20225109.023767997</c:v>
                </c:pt>
                <c:pt idx="4684">
                  <c:v>20223018.891525</c:v>
                </c:pt>
                <c:pt idx="4685">
                  <c:v>20220925.197854001</c:v>
                </c:pt>
                <c:pt idx="4686">
                  <c:v>20218827.941404987</c:v>
                </c:pt>
                <c:pt idx="4687">
                  <c:v>20216727.120827001</c:v>
                </c:pt>
                <c:pt idx="4688">
                  <c:v>20214622.73477</c:v>
                </c:pt>
                <c:pt idx="4689">
                  <c:v>20212514.781878974</c:v>
                </c:pt>
                <c:pt idx="4690">
                  <c:v>20210403.260800987</c:v>
                </c:pt>
                <c:pt idx="4691">
                  <c:v>20208288.170178</c:v>
                </c:pt>
                <c:pt idx="4692">
                  <c:v>20206169.508653</c:v>
                </c:pt>
                <c:pt idx="4693">
                  <c:v>20204047.274866998</c:v>
                </c:pt>
                <c:pt idx="4694">
                  <c:v>20201921.467458989</c:v>
                </c:pt>
                <c:pt idx="4695">
                  <c:v>20199792.085067987</c:v>
                </c:pt>
                <c:pt idx="4696">
                  <c:v>20197659.126330011</c:v>
                </c:pt>
                <c:pt idx="4697">
                  <c:v>20195522.58987999</c:v>
                </c:pt>
                <c:pt idx="4698">
                  <c:v>20193382.474351</c:v>
                </c:pt>
                <c:pt idx="4699">
                  <c:v>20191238.778377</c:v>
                </c:pt>
                <c:pt idx="4700">
                  <c:v>20189091.500585999</c:v>
                </c:pt>
                <c:pt idx="4701">
                  <c:v>20186940.63961</c:v>
                </c:pt>
                <c:pt idx="4702">
                  <c:v>20184786.194075</c:v>
                </c:pt>
                <c:pt idx="4703">
                  <c:v>20182628.162607998</c:v>
                </c:pt>
                <c:pt idx="4704">
                  <c:v>20180466.54383399</c:v>
                </c:pt>
                <c:pt idx="4705">
                  <c:v>20178301.336376011</c:v>
                </c:pt>
                <c:pt idx="4706">
                  <c:v>20176132.538855001</c:v>
                </c:pt>
                <c:pt idx="4707">
                  <c:v>20173960.149892997</c:v>
                </c:pt>
                <c:pt idx="4708">
                  <c:v>20171784.168108001</c:v>
                </c:pt>
                <c:pt idx="4709">
                  <c:v>20169604.592117999</c:v>
                </c:pt>
                <c:pt idx="4710">
                  <c:v>20167421.420538992</c:v>
                </c:pt>
                <c:pt idx="4711">
                  <c:v>20165234.651985001</c:v>
                </c:pt>
                <c:pt idx="4712">
                  <c:v>20163044.285068989</c:v>
                </c:pt>
                <c:pt idx="4713">
                  <c:v>20160850.318403009</c:v>
                </c:pt>
                <c:pt idx="4714">
                  <c:v>20158652.750597</c:v>
                </c:pt>
                <c:pt idx="4715">
                  <c:v>20156451.580258992</c:v>
                </c:pt>
                <c:pt idx="4716">
                  <c:v>20154246.805996001</c:v>
                </c:pt>
                <c:pt idx="4717">
                  <c:v>20152038.426414002</c:v>
                </c:pt>
                <c:pt idx="4718">
                  <c:v>20149826.440117002</c:v>
                </c:pt>
                <c:pt idx="4719">
                  <c:v>20147610.845706999</c:v>
                </c:pt>
                <c:pt idx="4720">
                  <c:v>20145391.641787</c:v>
                </c:pt>
                <c:pt idx="4721">
                  <c:v>20143168.826954011</c:v>
                </c:pt>
                <c:pt idx="4722">
                  <c:v>20140942.399806999</c:v>
                </c:pt>
                <c:pt idx="4723">
                  <c:v>20138712.358943</c:v>
                </c:pt>
                <c:pt idx="4724">
                  <c:v>20136478.702957001</c:v>
                </c:pt>
                <c:pt idx="4725">
                  <c:v>20134241.430442002</c:v>
                </c:pt>
                <c:pt idx="4726">
                  <c:v>20132000.53999</c:v>
                </c:pt>
                <c:pt idx="4727">
                  <c:v>20129756.030191999</c:v>
                </c:pt>
                <c:pt idx="4728">
                  <c:v>20127507.899636999</c:v>
                </c:pt>
                <c:pt idx="4729">
                  <c:v>20125256.146912001</c:v>
                </c:pt>
                <c:pt idx="4730">
                  <c:v>20123000.770602997</c:v>
                </c:pt>
                <c:pt idx="4731">
                  <c:v>20120741.76929399</c:v>
                </c:pt>
                <c:pt idx="4732">
                  <c:v>20118479.141569</c:v>
                </c:pt>
                <c:pt idx="4733">
                  <c:v>20116212.886008002</c:v>
                </c:pt>
                <c:pt idx="4734">
                  <c:v>20113943.001192</c:v>
                </c:pt>
                <c:pt idx="4735">
                  <c:v>20111669.485698983</c:v>
                </c:pt>
                <c:pt idx="4736">
                  <c:v>20109392.338106018</c:v>
                </c:pt>
                <c:pt idx="4737">
                  <c:v>20107111.556988001</c:v>
                </c:pt>
                <c:pt idx="4738">
                  <c:v>20104827.140918002</c:v>
                </c:pt>
                <c:pt idx="4739">
                  <c:v>20102539.088468987</c:v>
                </c:pt>
                <c:pt idx="4740">
                  <c:v>20100247.398210999</c:v>
                </c:pt>
                <c:pt idx="4741">
                  <c:v>20097952.068712998</c:v>
                </c:pt>
                <c:pt idx="4742">
                  <c:v>20095653.098544005</c:v>
                </c:pt>
                <c:pt idx="4743">
                  <c:v>20093350.486267988</c:v>
                </c:pt>
                <c:pt idx="4744">
                  <c:v>20091044.230450999</c:v>
                </c:pt>
                <c:pt idx="4745">
                  <c:v>20088734.329654999</c:v>
                </c:pt>
                <c:pt idx="4746">
                  <c:v>20086420.782440986</c:v>
                </c:pt>
                <c:pt idx="4747">
                  <c:v>20084103.587369997</c:v>
                </c:pt>
                <c:pt idx="4748">
                  <c:v>20081782.742998987</c:v>
                </c:pt>
                <c:pt idx="4749">
                  <c:v>20079458.247885987</c:v>
                </c:pt>
                <c:pt idx="4750">
                  <c:v>20077130.100584012</c:v>
                </c:pt>
                <c:pt idx="4751">
                  <c:v>20074798.299648989</c:v>
                </c:pt>
                <c:pt idx="4752">
                  <c:v>20072462.843630996</c:v>
                </c:pt>
                <c:pt idx="4753">
                  <c:v>20070123.731080998</c:v>
                </c:pt>
                <c:pt idx="4754">
                  <c:v>20067780.960547987</c:v>
                </c:pt>
                <c:pt idx="4755">
                  <c:v>20065434.530579999</c:v>
                </c:pt>
                <c:pt idx="4756">
                  <c:v>20063084.439720999</c:v>
                </c:pt>
                <c:pt idx="4757">
                  <c:v>20060730.686516009</c:v>
                </c:pt>
                <c:pt idx="4758">
                  <c:v>20058373.269507997</c:v>
                </c:pt>
                <c:pt idx="4759">
                  <c:v>20056012.187236998</c:v>
                </c:pt>
                <c:pt idx="4760">
                  <c:v>20053647.438243002</c:v>
                </c:pt>
                <c:pt idx="4761">
                  <c:v>20051279.021063987</c:v>
                </c:pt>
                <c:pt idx="4762">
                  <c:v>20048906.934234999</c:v>
                </c:pt>
                <c:pt idx="4763">
                  <c:v>20046531.176291</c:v>
                </c:pt>
                <c:pt idx="4764">
                  <c:v>20044151.745765992</c:v>
                </c:pt>
                <c:pt idx="4765">
                  <c:v>20041768.641190998</c:v>
                </c:pt>
                <c:pt idx="4766">
                  <c:v>20039381.861094996</c:v>
                </c:pt>
                <c:pt idx="4767">
                  <c:v>20036991.404006001</c:v>
                </c:pt>
                <c:pt idx="4768">
                  <c:v>20034597.268452998</c:v>
                </c:pt>
                <c:pt idx="4769">
                  <c:v>20032199.452957999</c:v>
                </c:pt>
                <c:pt idx="4770">
                  <c:v>20029797.956046</c:v>
                </c:pt>
                <c:pt idx="4771">
                  <c:v>20027392.776239</c:v>
                </c:pt>
                <c:pt idx="4772">
                  <c:v>20024983.912057001</c:v>
                </c:pt>
                <c:pt idx="4773">
                  <c:v>20022571.362017997</c:v>
                </c:pt>
                <c:pt idx="4774">
                  <c:v>20020155.124639001</c:v>
                </c:pt>
                <c:pt idx="4775">
                  <c:v>20017735.198437005</c:v>
                </c:pt>
                <c:pt idx="4776">
                  <c:v>20015311.581922997</c:v>
                </c:pt>
                <c:pt idx="4777">
                  <c:v>20012884.27361099</c:v>
                </c:pt>
                <c:pt idx="4778">
                  <c:v>20010453.272010997</c:v>
                </c:pt>
                <c:pt idx="4779">
                  <c:v>20008018.575631987</c:v>
                </c:pt>
                <c:pt idx="4780">
                  <c:v>20005580.182980999</c:v>
                </c:pt>
                <c:pt idx="4781">
                  <c:v>20003138.092564005</c:v>
                </c:pt>
                <c:pt idx="4782">
                  <c:v>20000692.302885</c:v>
                </c:pt>
                <c:pt idx="4783">
                  <c:v>19998242.812445998</c:v>
                </c:pt>
                <c:pt idx="4784">
                  <c:v>19995789.619747005</c:v>
                </c:pt>
                <c:pt idx="4785">
                  <c:v>19993332.723289002</c:v>
                </c:pt>
                <c:pt idx="4786">
                  <c:v>19990872.121568002</c:v>
                </c:pt>
                <c:pt idx="4787">
                  <c:v>19988407.813080005</c:v>
                </c:pt>
                <c:pt idx="4788">
                  <c:v>19985939.796319</c:v>
                </c:pt>
                <c:pt idx="4789">
                  <c:v>19983468.06977899</c:v>
                </c:pt>
                <c:pt idx="4790">
                  <c:v>19980992.631948002</c:v>
                </c:pt>
                <c:pt idx="4791">
                  <c:v>19978513.481317986</c:v>
                </c:pt>
                <c:pt idx="4792">
                  <c:v>19976030.616376013</c:v>
                </c:pt>
                <c:pt idx="4793">
                  <c:v>19973544.035606001</c:v>
                </c:pt>
                <c:pt idx="4794">
                  <c:v>19971053.737494998</c:v>
                </c:pt>
                <c:pt idx="4795">
                  <c:v>19968559.720523</c:v>
                </c:pt>
                <c:pt idx="4796">
                  <c:v>19966061.98317299</c:v>
                </c:pt>
                <c:pt idx="4797">
                  <c:v>19963560.523922998</c:v>
                </c:pt>
                <c:pt idx="4798">
                  <c:v>19961055.341250997</c:v>
                </c:pt>
                <c:pt idx="4799">
                  <c:v>19958546.433632996</c:v>
                </c:pt>
                <c:pt idx="4800">
                  <c:v>19956033.799543992</c:v>
                </c:pt>
                <c:pt idx="4801">
                  <c:v>19953517.437454998</c:v>
                </c:pt>
                <c:pt idx="4802">
                  <c:v>19950997.345837992</c:v>
                </c:pt>
                <c:pt idx="4803">
                  <c:v>19948473.523161002</c:v>
                </c:pt>
                <c:pt idx="4804">
                  <c:v>19945945.967892986</c:v>
                </c:pt>
                <c:pt idx="4805">
                  <c:v>19943414.678500012</c:v>
                </c:pt>
                <c:pt idx="4806">
                  <c:v>19940879.653445002</c:v>
                </c:pt>
                <c:pt idx="4807">
                  <c:v>19938340.891190998</c:v>
                </c:pt>
                <c:pt idx="4808">
                  <c:v>19935798.390198998</c:v>
                </c:pt>
                <c:pt idx="4809">
                  <c:v>19933252.148927011</c:v>
                </c:pt>
                <c:pt idx="4810">
                  <c:v>19930702.165834997</c:v>
                </c:pt>
                <c:pt idx="4811">
                  <c:v>19928148.439376</c:v>
                </c:pt>
                <c:pt idx="4812">
                  <c:v>19925590.968005002</c:v>
                </c:pt>
                <c:pt idx="4813">
                  <c:v>19923029.750174999</c:v>
                </c:pt>
                <c:pt idx="4814">
                  <c:v>19920464.784336001</c:v>
                </c:pt>
                <c:pt idx="4815">
                  <c:v>19917896.068937</c:v>
                </c:pt>
                <c:pt idx="4816">
                  <c:v>19915323.602425005</c:v>
                </c:pt>
                <c:pt idx="4817">
                  <c:v>19912747.38324599</c:v>
                </c:pt>
                <c:pt idx="4818">
                  <c:v>19910167.40984299</c:v>
                </c:pt>
                <c:pt idx="4819">
                  <c:v>19907583.680659</c:v>
                </c:pt>
                <c:pt idx="4820">
                  <c:v>19904996.194134012</c:v>
                </c:pt>
                <c:pt idx="4821">
                  <c:v>19902404.948706001</c:v>
                </c:pt>
                <c:pt idx="4822">
                  <c:v>19899809.94281299</c:v>
                </c:pt>
                <c:pt idx="4823">
                  <c:v>19897211.17489</c:v>
                </c:pt>
                <c:pt idx="4824">
                  <c:v>19894608.643369999</c:v>
                </c:pt>
                <c:pt idx="4825">
                  <c:v>19892002.346684001</c:v>
                </c:pt>
                <c:pt idx="4826">
                  <c:v>19889392.283263989</c:v>
                </c:pt>
                <c:pt idx="4827">
                  <c:v>19886778.451536</c:v>
                </c:pt>
                <c:pt idx="4828">
                  <c:v>19884160.849927999</c:v>
                </c:pt>
                <c:pt idx="4829">
                  <c:v>19881539.476864997</c:v>
                </c:pt>
                <c:pt idx="4830">
                  <c:v>19878914.330768999</c:v>
                </c:pt>
                <c:pt idx="4831">
                  <c:v>19876285.410062</c:v>
                </c:pt>
                <c:pt idx="4832">
                  <c:v>19873652.713164005</c:v>
                </c:pt>
                <c:pt idx="4833">
                  <c:v>19871016.238490999</c:v>
                </c:pt>
                <c:pt idx="4834">
                  <c:v>19868375.984460987</c:v>
                </c:pt>
                <c:pt idx="4835">
                  <c:v>19865731.949486997</c:v>
                </c:pt>
                <c:pt idx="4836">
                  <c:v>19863084.131983001</c:v>
                </c:pt>
                <c:pt idx="4837">
                  <c:v>19860432.530358005</c:v>
                </c:pt>
                <c:pt idx="4838">
                  <c:v>19857777.143022999</c:v>
                </c:pt>
                <c:pt idx="4839">
                  <c:v>19855117.968384001</c:v>
                </c:pt>
                <c:pt idx="4840">
                  <c:v>19852455.004845992</c:v>
                </c:pt>
                <c:pt idx="4841">
                  <c:v>19849788.250813987</c:v>
                </c:pt>
                <c:pt idx="4842">
                  <c:v>19847117.704689</c:v>
                </c:pt>
                <c:pt idx="4843">
                  <c:v>19844443.36487199</c:v>
                </c:pt>
                <c:pt idx="4844">
                  <c:v>19841765.229760997</c:v>
                </c:pt>
                <c:pt idx="4845">
                  <c:v>19839083.297752999</c:v>
                </c:pt>
                <c:pt idx="4846">
                  <c:v>19836397.567241989</c:v>
                </c:pt>
                <c:pt idx="4847">
                  <c:v>19833708.036621999</c:v>
                </c:pt>
                <c:pt idx="4848">
                  <c:v>19831014.704284001</c:v>
                </c:pt>
                <c:pt idx="4849">
                  <c:v>19828317.568616997</c:v>
                </c:pt>
                <c:pt idx="4850">
                  <c:v>19825616.628008999</c:v>
                </c:pt>
                <c:pt idx="4851">
                  <c:v>19822911.880846996</c:v>
                </c:pt>
                <c:pt idx="4852">
                  <c:v>19820203.325514</c:v>
                </c:pt>
                <c:pt idx="4853">
                  <c:v>19817490.960391987</c:v>
                </c:pt>
                <c:pt idx="4854">
                  <c:v>19814774.783861976</c:v>
                </c:pt>
                <c:pt idx="4855">
                  <c:v>19812054.794303</c:v>
                </c:pt>
                <c:pt idx="4856">
                  <c:v>19809330.990092002</c:v>
                </c:pt>
                <c:pt idx="4857">
                  <c:v>19806603.369603992</c:v>
                </c:pt>
                <c:pt idx="4858">
                  <c:v>19803871.931210987</c:v>
                </c:pt>
                <c:pt idx="4859">
                  <c:v>19801136.673287001</c:v>
                </c:pt>
                <c:pt idx="4860">
                  <c:v>19798397.5942</c:v>
                </c:pt>
                <c:pt idx="4861">
                  <c:v>19795654.692317005</c:v>
                </c:pt>
                <c:pt idx="4862">
                  <c:v>19792907.966006</c:v>
                </c:pt>
                <c:pt idx="4863">
                  <c:v>19790157.413630996</c:v>
                </c:pt>
                <c:pt idx="4864">
                  <c:v>19787403.033553001</c:v>
                </c:pt>
                <c:pt idx="4865">
                  <c:v>19784644.824134011</c:v>
                </c:pt>
                <c:pt idx="4866">
                  <c:v>19781882.783730987</c:v>
                </c:pt>
                <c:pt idx="4867">
                  <c:v>19779116.910703</c:v>
                </c:pt>
                <c:pt idx="4868">
                  <c:v>19776347.203402996</c:v>
                </c:pt>
                <c:pt idx="4869">
                  <c:v>19773573.660186011</c:v>
                </c:pt>
                <c:pt idx="4870">
                  <c:v>19770796.279402997</c:v>
                </c:pt>
                <c:pt idx="4871">
                  <c:v>19768015.059402</c:v>
                </c:pt>
                <c:pt idx="4872">
                  <c:v>19765229.998532999</c:v>
                </c:pt>
                <c:pt idx="4873">
                  <c:v>19762441.095139999</c:v>
                </c:pt>
                <c:pt idx="4874">
                  <c:v>19759648.347568002</c:v>
                </c:pt>
                <c:pt idx="4875">
                  <c:v>19756851.754158001</c:v>
                </c:pt>
                <c:pt idx="4876">
                  <c:v>19754051.313251998</c:v>
                </c:pt>
                <c:pt idx="4877">
                  <c:v>19751247.023187</c:v>
                </c:pt>
                <c:pt idx="4878">
                  <c:v>19748438.882300001</c:v>
                </c:pt>
                <c:pt idx="4879">
                  <c:v>19745626.888925999</c:v>
                </c:pt>
                <c:pt idx="4880">
                  <c:v>19742811.041397002</c:v>
                </c:pt>
                <c:pt idx="4881">
                  <c:v>19739991.338045001</c:v>
                </c:pt>
                <c:pt idx="4882">
                  <c:v>19737167.777199</c:v>
                </c:pt>
                <c:pt idx="4883">
                  <c:v>19734340.35718501</c:v>
                </c:pt>
                <c:pt idx="4884">
                  <c:v>19731509.07633001</c:v>
                </c:pt>
                <c:pt idx="4885">
                  <c:v>19728673.932955999</c:v>
                </c:pt>
                <c:pt idx="4886">
                  <c:v>19725834.925384998</c:v>
                </c:pt>
                <c:pt idx="4887">
                  <c:v>19722992.051936999</c:v>
                </c:pt>
                <c:pt idx="4888">
                  <c:v>19720145.310929012</c:v>
                </c:pt>
                <c:pt idx="4889">
                  <c:v>19717294.700677987</c:v>
                </c:pt>
                <c:pt idx="4890">
                  <c:v>19714440.219496999</c:v>
                </c:pt>
                <c:pt idx="4891">
                  <c:v>19711581.865698989</c:v>
                </c:pt>
                <c:pt idx="4892">
                  <c:v>19708719.637594011</c:v>
                </c:pt>
                <c:pt idx="4893">
                  <c:v>19705853.533489998</c:v>
                </c:pt>
                <c:pt idx="4894">
                  <c:v>19702983.551692996</c:v>
                </c:pt>
                <c:pt idx="4895">
                  <c:v>19700109.690508001</c:v>
                </c:pt>
                <c:pt idx="4896">
                  <c:v>19697231.948237997</c:v>
                </c:pt>
                <c:pt idx="4897">
                  <c:v>19694350.323183</c:v>
                </c:pt>
                <c:pt idx="4898">
                  <c:v>19691464.813640997</c:v>
                </c:pt>
                <c:pt idx="4899">
                  <c:v>19688575.417910997</c:v>
                </c:pt>
                <c:pt idx="4900">
                  <c:v>19685682.134286013</c:v>
                </c:pt>
                <c:pt idx="4901">
                  <c:v>19682784.961059988</c:v>
                </c:pt>
                <c:pt idx="4902">
                  <c:v>19679883.896524012</c:v>
                </c:pt>
                <c:pt idx="4903">
                  <c:v>19676978.938967001</c:v>
                </c:pt>
                <c:pt idx="4904">
                  <c:v>19674070.086674996</c:v>
                </c:pt>
                <c:pt idx="4905">
                  <c:v>19671157.337935001</c:v>
                </c:pt>
                <c:pt idx="4906">
                  <c:v>19668240.691029999</c:v>
                </c:pt>
                <c:pt idx="4907">
                  <c:v>19665320.144239999</c:v>
                </c:pt>
                <c:pt idx="4908">
                  <c:v>19662395.695845988</c:v>
                </c:pt>
                <c:pt idx="4909">
                  <c:v>19659467.34412501</c:v>
                </c:pt>
                <c:pt idx="4910">
                  <c:v>19656535.087352</c:v>
                </c:pt>
                <c:pt idx="4911">
                  <c:v>19653598.923801988</c:v>
                </c:pt>
                <c:pt idx="4912">
                  <c:v>19650658.851744998</c:v>
                </c:pt>
                <c:pt idx="4913">
                  <c:v>19647714.869452</c:v>
                </c:pt>
                <c:pt idx="4914">
                  <c:v>19644766.975189</c:v>
                </c:pt>
                <c:pt idx="4915">
                  <c:v>19641815.167224001</c:v>
                </c:pt>
                <c:pt idx="4916">
                  <c:v>19638859.443818979</c:v>
                </c:pt>
                <c:pt idx="4917">
                  <c:v>19635899.803236</c:v>
                </c:pt>
                <c:pt idx="4918">
                  <c:v>19632936.243735988</c:v>
                </c:pt>
                <c:pt idx="4919">
                  <c:v>19629968.76357599</c:v>
                </c:pt>
                <c:pt idx="4920">
                  <c:v>19626997.361011989</c:v>
                </c:pt>
                <c:pt idx="4921">
                  <c:v>19624022.034297999</c:v>
                </c:pt>
                <c:pt idx="4922">
                  <c:v>19621042.781685989</c:v>
                </c:pt>
                <c:pt idx="4923">
                  <c:v>19618059.601426005</c:v>
                </c:pt>
                <c:pt idx="4924">
                  <c:v>19615072.491765987</c:v>
                </c:pt>
                <c:pt idx="4925">
                  <c:v>19612081.450950999</c:v>
                </c:pt>
                <c:pt idx="4926">
                  <c:v>19609086.477226999</c:v>
                </c:pt>
                <c:pt idx="4927">
                  <c:v>19606087.568832997</c:v>
                </c:pt>
                <c:pt idx="4928">
                  <c:v>19603084.724011987</c:v>
                </c:pt>
                <c:pt idx="4929">
                  <c:v>19600077.940999996</c:v>
                </c:pt>
                <c:pt idx="4930">
                  <c:v>19597067.218033999</c:v>
                </c:pt>
                <c:pt idx="4931">
                  <c:v>19594052.553347997</c:v>
                </c:pt>
                <c:pt idx="4932">
                  <c:v>19591033.945172992</c:v>
                </c:pt>
                <c:pt idx="4933">
                  <c:v>19588011.391739</c:v>
                </c:pt>
                <c:pt idx="4934">
                  <c:v>19584984.891274996</c:v>
                </c:pt>
                <c:pt idx="4935">
                  <c:v>19581954.442005996</c:v>
                </c:pt>
                <c:pt idx="4936">
                  <c:v>19578920.042156011</c:v>
                </c:pt>
                <c:pt idx="4937">
                  <c:v>19575881.689947002</c:v>
                </c:pt>
                <c:pt idx="4938">
                  <c:v>19572839.383598987</c:v>
                </c:pt>
                <c:pt idx="4939">
                  <c:v>19569793.121328998</c:v>
                </c:pt>
                <c:pt idx="4940">
                  <c:v>19566742.901353002</c:v>
                </c:pt>
                <c:pt idx="4941">
                  <c:v>19563688.721886002</c:v>
                </c:pt>
                <c:pt idx="4942">
                  <c:v>19560630.581137996</c:v>
                </c:pt>
                <c:pt idx="4943">
                  <c:v>19557568.477318987</c:v>
                </c:pt>
                <c:pt idx="4944">
                  <c:v>19554502.408636998</c:v>
                </c:pt>
                <c:pt idx="4945">
                  <c:v>19551432.373296998</c:v>
                </c:pt>
                <c:pt idx="4946">
                  <c:v>19548358.369504001</c:v>
                </c:pt>
                <c:pt idx="4947">
                  <c:v>19545280.395457</c:v>
                </c:pt>
                <c:pt idx="4948">
                  <c:v>19542198.449356999</c:v>
                </c:pt>
                <c:pt idx="4949">
                  <c:v>19539112.529399998</c:v>
                </c:pt>
                <c:pt idx="4950">
                  <c:v>19536022.633783001</c:v>
                </c:pt>
                <c:pt idx="4951">
                  <c:v>19532928.760696996</c:v>
                </c:pt>
                <c:pt idx="4952">
                  <c:v>19529830.908335</c:v>
                </c:pt>
                <c:pt idx="4953">
                  <c:v>19526729.074885</c:v>
                </c:pt>
                <c:pt idx="4954">
                  <c:v>19523623.258535001</c:v>
                </c:pt>
                <c:pt idx="4955">
                  <c:v>19520513.457467996</c:v>
                </c:pt>
                <c:pt idx="4956">
                  <c:v>19517399.669867996</c:v>
                </c:pt>
                <c:pt idx="4957">
                  <c:v>19514281.893914998</c:v>
                </c:pt>
                <c:pt idx="4958">
                  <c:v>19511160.127788998</c:v>
                </c:pt>
                <c:pt idx="4959">
                  <c:v>19508034.369664997</c:v>
                </c:pt>
                <c:pt idx="4960">
                  <c:v>19504904.617718</c:v>
                </c:pt>
                <c:pt idx="4961">
                  <c:v>19501770.870120011</c:v>
                </c:pt>
                <c:pt idx="4962">
                  <c:v>19498633.125040997</c:v>
                </c:pt>
                <c:pt idx="4963">
                  <c:v>19495491.380649988</c:v>
                </c:pt>
                <c:pt idx="4964">
                  <c:v>19492345.635111999</c:v>
                </c:pt>
                <c:pt idx="4965">
                  <c:v>19489195.886590999</c:v>
                </c:pt>
                <c:pt idx="4966">
                  <c:v>19486042.133250009</c:v>
                </c:pt>
                <c:pt idx="4967">
                  <c:v>19482884.373246998</c:v>
                </c:pt>
                <c:pt idx="4968">
                  <c:v>19479722.604740001</c:v>
                </c:pt>
                <c:pt idx="4969">
                  <c:v>19476556.825885002</c:v>
                </c:pt>
                <c:pt idx="4970">
                  <c:v>19473387.034835</c:v>
                </c:pt>
                <c:pt idx="4971">
                  <c:v>19470213.229740996</c:v>
                </c:pt>
                <c:pt idx="4972">
                  <c:v>19467035.408752009</c:v>
                </c:pt>
                <c:pt idx="4973">
                  <c:v>19463853.570014</c:v>
                </c:pt>
                <c:pt idx="4974">
                  <c:v>19460667.711672992</c:v>
                </c:pt>
                <c:pt idx="4975">
                  <c:v>19457477.831870992</c:v>
                </c:pt>
                <c:pt idx="4976">
                  <c:v>19454283.928748988</c:v>
                </c:pt>
                <c:pt idx="4977">
                  <c:v>19451086.000443988</c:v>
                </c:pt>
                <c:pt idx="4978">
                  <c:v>19447884.045093987</c:v>
                </c:pt>
                <c:pt idx="4979">
                  <c:v>19444678.060830992</c:v>
                </c:pt>
                <c:pt idx="4980">
                  <c:v>19441468.045787998</c:v>
                </c:pt>
                <c:pt idx="4981">
                  <c:v>19438253.998094</c:v>
                </c:pt>
                <c:pt idx="4982">
                  <c:v>19435035.915876996</c:v>
                </c:pt>
                <c:pt idx="4983">
                  <c:v>19431813.797262996</c:v>
                </c:pt>
                <c:pt idx="4984">
                  <c:v>19428587.640372999</c:v>
                </c:pt>
                <c:pt idx="4985">
                  <c:v>19425357.443329997</c:v>
                </c:pt>
                <c:pt idx="4986">
                  <c:v>19422123.204252001</c:v>
                </c:pt>
                <c:pt idx="4987">
                  <c:v>19418884.921255987</c:v>
                </c:pt>
                <c:pt idx="4988">
                  <c:v>19415642.592455</c:v>
                </c:pt>
                <c:pt idx="4989">
                  <c:v>19412396.215962999</c:v>
                </c:pt>
                <c:pt idx="4990">
                  <c:v>19409145.789889988</c:v>
                </c:pt>
                <c:pt idx="4991">
                  <c:v>19405891.312341999</c:v>
                </c:pt>
                <c:pt idx="4992">
                  <c:v>19402632.781426996</c:v>
                </c:pt>
                <c:pt idx="4993">
                  <c:v>19399370.195246</c:v>
                </c:pt>
                <c:pt idx="4994">
                  <c:v>19396103.551902998</c:v>
                </c:pt>
                <c:pt idx="4995">
                  <c:v>19392832.849494997</c:v>
                </c:pt>
                <c:pt idx="4996">
                  <c:v>19389558.086119</c:v>
                </c:pt>
                <c:pt idx="4997">
                  <c:v>19386279.259869996</c:v>
                </c:pt>
                <c:pt idx="4998">
                  <c:v>19382996.368840996</c:v>
                </c:pt>
                <c:pt idx="4999">
                  <c:v>19379709.411121</c:v>
                </c:pt>
                <c:pt idx="5000">
                  <c:v>19376418.384799</c:v>
                </c:pt>
                <c:pt idx="5001">
                  <c:v>19373123.287959997</c:v>
                </c:pt>
                <c:pt idx="5002">
                  <c:v>19369824.118687011</c:v>
                </c:pt>
                <c:pt idx="5003">
                  <c:v>19366520.875062998</c:v>
                </c:pt>
                <c:pt idx="5004">
                  <c:v>19363213.555165999</c:v>
                </c:pt>
                <c:pt idx="5005">
                  <c:v>19359902.157072</c:v>
                </c:pt>
                <c:pt idx="5006">
                  <c:v>19356586.67885701</c:v>
                </c:pt>
                <c:pt idx="5007">
                  <c:v>19353267.118592013</c:v>
                </c:pt>
                <c:pt idx="5008">
                  <c:v>19349943.474347997</c:v>
                </c:pt>
                <c:pt idx="5009">
                  <c:v>19346615.744192</c:v>
                </c:pt>
                <c:pt idx="5010">
                  <c:v>19343283.92619</c:v>
                </c:pt>
                <c:pt idx="5011">
                  <c:v>19339948.018406011</c:v>
                </c:pt>
                <c:pt idx="5012">
                  <c:v>19336608.018899001</c:v>
                </c:pt>
                <c:pt idx="5013">
                  <c:v>19333263.925728992</c:v>
                </c:pt>
                <c:pt idx="5014">
                  <c:v>19329915.736953001</c:v>
                </c:pt>
                <c:pt idx="5015">
                  <c:v>19326563.450624</c:v>
                </c:pt>
                <c:pt idx="5016">
                  <c:v>19323207.064794</c:v>
                </c:pt>
                <c:pt idx="5017">
                  <c:v>19319846.577513002</c:v>
                </c:pt>
                <c:pt idx="5018">
                  <c:v>19316481.98682899</c:v>
                </c:pt>
                <c:pt idx="5019">
                  <c:v>19313113.290786009</c:v>
                </c:pt>
                <c:pt idx="5020">
                  <c:v>19309740.487426996</c:v>
                </c:pt>
                <c:pt idx="5021">
                  <c:v>19306363.574792001</c:v>
                </c:pt>
                <c:pt idx="5022">
                  <c:v>19302982.550919998</c:v>
                </c:pt>
                <c:pt idx="5023">
                  <c:v>19299597.413846996</c:v>
                </c:pt>
                <c:pt idx="5024">
                  <c:v>19296208.161605988</c:v>
                </c:pt>
                <c:pt idx="5025">
                  <c:v>19292814.792227998</c:v>
                </c:pt>
                <c:pt idx="5026">
                  <c:v>19289417.303741992</c:v>
                </c:pt>
                <c:pt idx="5027">
                  <c:v>19286015.694175001</c:v>
                </c:pt>
                <c:pt idx="5028">
                  <c:v>19282609.961550996</c:v>
                </c:pt>
                <c:pt idx="5029">
                  <c:v>19279200.103891987</c:v>
                </c:pt>
                <c:pt idx="5030">
                  <c:v>19275786.119217999</c:v>
                </c:pt>
                <c:pt idx="5031">
                  <c:v>19272368.005546</c:v>
                </c:pt>
                <c:pt idx="5032">
                  <c:v>19268945.760889996</c:v>
                </c:pt>
                <c:pt idx="5033">
                  <c:v>19265519.38326399</c:v>
                </c:pt>
                <c:pt idx="5034">
                  <c:v>19262088.870677996</c:v>
                </c:pt>
                <c:pt idx="5035">
                  <c:v>19258654.221139997</c:v>
                </c:pt>
                <c:pt idx="5036">
                  <c:v>19255215.432654999</c:v>
                </c:pt>
                <c:pt idx="5037">
                  <c:v>19251772.503226001</c:v>
                </c:pt>
                <c:pt idx="5038">
                  <c:v>19248325.430854999</c:v>
                </c:pt>
                <c:pt idx="5039">
                  <c:v>19244874.213539999</c:v>
                </c:pt>
                <c:pt idx="5040">
                  <c:v>19241418.849276997</c:v>
                </c:pt>
                <c:pt idx="5041">
                  <c:v>19237959.336059012</c:v>
                </c:pt>
                <c:pt idx="5042">
                  <c:v>19234495.67187899</c:v>
                </c:pt>
                <c:pt idx="5043">
                  <c:v>19231027.85472602</c:v>
                </c:pt>
                <c:pt idx="5044">
                  <c:v>19227555.882585</c:v>
                </c:pt>
                <c:pt idx="5045">
                  <c:v>19224079.753441989</c:v>
                </c:pt>
                <c:pt idx="5046">
                  <c:v>19220599.465276986</c:v>
                </c:pt>
                <c:pt idx="5047">
                  <c:v>19217115.016072001</c:v>
                </c:pt>
                <c:pt idx="5048">
                  <c:v>19213626.403801989</c:v>
                </c:pt>
                <c:pt idx="5049">
                  <c:v>19210133.626442999</c:v>
                </c:pt>
                <c:pt idx="5050">
                  <c:v>19206636.681965996</c:v>
                </c:pt>
                <c:pt idx="5051">
                  <c:v>19203135.568342</c:v>
                </c:pt>
                <c:pt idx="5052">
                  <c:v>19199630.28353899</c:v>
                </c:pt>
                <c:pt idx="5053">
                  <c:v>19196120.825521</c:v>
                </c:pt>
                <c:pt idx="5054">
                  <c:v>19192607.192249998</c:v>
                </c:pt>
                <c:pt idx="5055">
                  <c:v>19189089.38168899</c:v>
                </c:pt>
                <c:pt idx="5056">
                  <c:v>19185567.391792998</c:v>
                </c:pt>
                <c:pt idx="5057">
                  <c:v>19182041.220517997</c:v>
                </c:pt>
                <c:pt idx="5058">
                  <c:v>19178510.865817986</c:v>
                </c:pt>
                <c:pt idx="5059">
                  <c:v>19174976.32564399</c:v>
                </c:pt>
                <c:pt idx="5060">
                  <c:v>19171437.597941987</c:v>
                </c:pt>
                <c:pt idx="5061">
                  <c:v>19167894.680659</c:v>
                </c:pt>
                <c:pt idx="5062">
                  <c:v>19164347.571737997</c:v>
                </c:pt>
                <c:pt idx="5063">
                  <c:v>19160796.26912</c:v>
                </c:pt>
                <c:pt idx="5064">
                  <c:v>19157240.770744</c:v>
                </c:pt>
                <c:pt idx="5065">
                  <c:v>19153681.074544001</c:v>
                </c:pt>
                <c:pt idx="5066">
                  <c:v>19150117.17845501</c:v>
                </c:pt>
                <c:pt idx="5067">
                  <c:v>19146549.080406997</c:v>
                </c:pt>
                <c:pt idx="5068">
                  <c:v>19142976.778329011</c:v>
                </c:pt>
                <c:pt idx="5069">
                  <c:v>19139400.270147</c:v>
                </c:pt>
                <c:pt idx="5070">
                  <c:v>19135819.553784005</c:v>
                </c:pt>
                <c:pt idx="5071">
                  <c:v>19132234.627161998</c:v>
                </c:pt>
                <c:pt idx="5072">
                  <c:v>19128645.488197997</c:v>
                </c:pt>
                <c:pt idx="5073">
                  <c:v>19125052.134810001</c:v>
                </c:pt>
                <c:pt idx="5074">
                  <c:v>19121454.564910997</c:v>
                </c:pt>
                <c:pt idx="5075">
                  <c:v>19117852.776410997</c:v>
                </c:pt>
                <c:pt idx="5076">
                  <c:v>19114246.767220002</c:v>
                </c:pt>
                <c:pt idx="5077">
                  <c:v>19110636.535242997</c:v>
                </c:pt>
                <c:pt idx="5078">
                  <c:v>19107022.078384012</c:v>
                </c:pt>
                <c:pt idx="5079">
                  <c:v>19103403.394545</c:v>
                </c:pt>
                <c:pt idx="5080">
                  <c:v>19099780.481622986</c:v>
                </c:pt>
                <c:pt idx="5081">
                  <c:v>19096153.337515</c:v>
                </c:pt>
                <c:pt idx="5082">
                  <c:v>19092521.960113987</c:v>
                </c:pt>
                <c:pt idx="5083">
                  <c:v>19088886.347312</c:v>
                </c:pt>
                <c:pt idx="5084">
                  <c:v>19085246.496996999</c:v>
                </c:pt>
                <c:pt idx="5085">
                  <c:v>19081602.407054</c:v>
                </c:pt>
                <c:pt idx="5086">
                  <c:v>19077954.075367</c:v>
                </c:pt>
                <c:pt idx="5087">
                  <c:v>19074301.499816988</c:v>
                </c:pt>
                <c:pt idx="5088">
                  <c:v>19070644.67828301</c:v>
                </c:pt>
                <c:pt idx="5089">
                  <c:v>19066983.608639009</c:v>
                </c:pt>
                <c:pt idx="5090">
                  <c:v>19063318.288759999</c:v>
                </c:pt>
                <c:pt idx="5091">
                  <c:v>19059648.716515999</c:v>
                </c:pt>
                <c:pt idx="5092">
                  <c:v>19055974.889774997</c:v>
                </c:pt>
                <c:pt idx="5093">
                  <c:v>19052296.806402005</c:v>
                </c:pt>
                <c:pt idx="5094">
                  <c:v>19048614.464260992</c:v>
                </c:pt>
                <c:pt idx="5095">
                  <c:v>19044927.861211989</c:v>
                </c:pt>
                <c:pt idx="5096">
                  <c:v>19041236.995111987</c:v>
                </c:pt>
                <c:pt idx="5097">
                  <c:v>19037541.863816988</c:v>
                </c:pt>
                <c:pt idx="5098">
                  <c:v>19033842.465179987</c:v>
                </c:pt>
                <c:pt idx="5099">
                  <c:v>19030138.797050998</c:v>
                </c:pt>
                <c:pt idx="5100">
                  <c:v>19026430.857276</c:v>
                </c:pt>
                <c:pt idx="5101">
                  <c:v>19022718.643700998</c:v>
                </c:pt>
                <c:pt idx="5102">
                  <c:v>19019002.154169012</c:v>
                </c:pt>
                <c:pt idx="5103">
                  <c:v>19015281.386518002</c:v>
                </c:pt>
                <c:pt idx="5104">
                  <c:v>19011556.338586017</c:v>
                </c:pt>
                <c:pt idx="5105">
                  <c:v>19007827.008207001</c:v>
                </c:pt>
                <c:pt idx="5106">
                  <c:v>19004093.393213987</c:v>
                </c:pt>
                <c:pt idx="5107">
                  <c:v>19000355.491433989</c:v>
                </c:pt>
                <c:pt idx="5108">
                  <c:v>18996613.300694998</c:v>
                </c:pt>
                <c:pt idx="5109">
                  <c:v>18992866.818821009</c:v>
                </c:pt>
                <c:pt idx="5110">
                  <c:v>18989116.043632992</c:v>
                </c:pt>
                <c:pt idx="5111">
                  <c:v>18985360.97295</c:v>
                </c:pt>
                <c:pt idx="5112">
                  <c:v>18981601.604587011</c:v>
                </c:pt>
                <c:pt idx="5113">
                  <c:v>18977837.936358001</c:v>
                </c:pt>
                <c:pt idx="5114">
                  <c:v>18974069.96607399</c:v>
                </c:pt>
                <c:pt idx="5115">
                  <c:v>18970297.691543002</c:v>
                </c:pt>
                <c:pt idx="5116">
                  <c:v>18966521.11057001</c:v>
                </c:pt>
                <c:pt idx="5117">
                  <c:v>18962740.220957</c:v>
                </c:pt>
                <c:pt idx="5118">
                  <c:v>18958955.020505998</c:v>
                </c:pt>
                <c:pt idx="5119">
                  <c:v>18955165.507012997</c:v>
                </c:pt>
                <c:pt idx="5120">
                  <c:v>18951371.678273</c:v>
                </c:pt>
                <c:pt idx="5121">
                  <c:v>18947573.532077</c:v>
                </c:pt>
                <c:pt idx="5122">
                  <c:v>18943771.066217002</c:v>
                </c:pt>
                <c:pt idx="5123">
                  <c:v>18939964.278476998</c:v>
                </c:pt>
                <c:pt idx="5124">
                  <c:v>18936153.166641992</c:v>
                </c:pt>
                <c:pt idx="5125">
                  <c:v>18932337.728492998</c:v>
                </c:pt>
                <c:pt idx="5126">
                  <c:v>18928517.961808983</c:v>
                </c:pt>
                <c:pt idx="5127">
                  <c:v>18924693.864365</c:v>
                </c:pt>
                <c:pt idx="5128">
                  <c:v>18920865.433936</c:v>
                </c:pt>
                <c:pt idx="5129">
                  <c:v>18917032.66829</c:v>
                </c:pt>
                <c:pt idx="5130">
                  <c:v>18913195.565196</c:v>
                </c:pt>
                <c:pt idx="5131">
                  <c:v>18909354.122419</c:v>
                </c:pt>
                <c:pt idx="5132">
                  <c:v>18905508.337721001</c:v>
                </c:pt>
                <c:pt idx="5133">
                  <c:v>18901658.208861992</c:v>
                </c:pt>
                <c:pt idx="5134">
                  <c:v>18897803.733596999</c:v>
                </c:pt>
                <c:pt idx="5135">
                  <c:v>18893944.909682997</c:v>
                </c:pt>
                <c:pt idx="5136">
                  <c:v>18890081.734867997</c:v>
                </c:pt>
                <c:pt idx="5137">
                  <c:v>18886214.206902999</c:v>
                </c:pt>
                <c:pt idx="5138">
                  <c:v>18882342.323532999</c:v>
                </c:pt>
                <c:pt idx="5139">
                  <c:v>18878466.082501002</c:v>
                </c:pt>
                <c:pt idx="5140">
                  <c:v>18874585.481546991</c:v>
                </c:pt>
                <c:pt idx="5141">
                  <c:v>18870700.518408</c:v>
                </c:pt>
                <c:pt idx="5142">
                  <c:v>18866811.190820001</c:v>
                </c:pt>
                <c:pt idx="5143">
                  <c:v>18862917.496514</c:v>
                </c:pt>
                <c:pt idx="5144">
                  <c:v>18859019.433219992</c:v>
                </c:pt>
                <c:pt idx="5145">
                  <c:v>18855116.998662997</c:v>
                </c:pt>
                <c:pt idx="5146">
                  <c:v>18851210.190568</c:v>
                </c:pt>
                <c:pt idx="5147">
                  <c:v>18847299.006655</c:v>
                </c:pt>
                <c:pt idx="5148">
                  <c:v>18843383.444641989</c:v>
                </c:pt>
                <c:pt idx="5149">
                  <c:v>18839463.502244998</c:v>
                </c:pt>
                <c:pt idx="5150">
                  <c:v>18835539.177175</c:v>
                </c:pt>
                <c:pt idx="5151">
                  <c:v>18831610.46714199</c:v>
                </c:pt>
                <c:pt idx="5152">
                  <c:v>18827677.369852997</c:v>
                </c:pt>
                <c:pt idx="5153">
                  <c:v>18823739.883011989</c:v>
                </c:pt>
                <c:pt idx="5154">
                  <c:v>18819798.004319999</c:v>
                </c:pt>
                <c:pt idx="5155">
                  <c:v>18815851.73147599</c:v>
                </c:pt>
                <c:pt idx="5156">
                  <c:v>18811901.062172998</c:v>
                </c:pt>
                <c:pt idx="5157">
                  <c:v>18807945.994105998</c:v>
                </c:pt>
                <c:pt idx="5158">
                  <c:v>18803986.524964001</c:v>
                </c:pt>
                <c:pt idx="5159">
                  <c:v>18800022.652433999</c:v>
                </c:pt>
                <c:pt idx="5160">
                  <c:v>18796054.374198999</c:v>
                </c:pt>
                <c:pt idx="5161">
                  <c:v>18792081.687940996</c:v>
                </c:pt>
                <c:pt idx="5162">
                  <c:v>18788104.591339</c:v>
                </c:pt>
                <c:pt idx="5163">
                  <c:v>18784123.082067002</c:v>
                </c:pt>
                <c:pt idx="5164">
                  <c:v>18780137.157798</c:v>
                </c:pt>
                <c:pt idx="5165">
                  <c:v>18776146.816202011</c:v>
                </c:pt>
                <c:pt idx="5166">
                  <c:v>18772152.054946005</c:v>
                </c:pt>
                <c:pt idx="5167">
                  <c:v>18768152.871693987</c:v>
                </c:pt>
                <c:pt idx="5168">
                  <c:v>18764149.264106005</c:v>
                </c:pt>
                <c:pt idx="5169">
                  <c:v>18760141.229840986</c:v>
                </c:pt>
                <c:pt idx="5170">
                  <c:v>18756128.766554005</c:v>
                </c:pt>
                <c:pt idx="5171">
                  <c:v>18752111.871896997</c:v>
                </c:pt>
                <c:pt idx="5172">
                  <c:v>18748090.54352</c:v>
                </c:pt>
                <c:pt idx="5173">
                  <c:v>18744064.779068992</c:v>
                </c:pt>
                <c:pt idx="5174">
                  <c:v>18740034.576188009</c:v>
                </c:pt>
                <c:pt idx="5175">
                  <c:v>18735999.932517</c:v>
                </c:pt>
                <c:pt idx="5176">
                  <c:v>18731960.845694002</c:v>
                </c:pt>
                <c:pt idx="5177">
                  <c:v>18727917.313354012</c:v>
                </c:pt>
                <c:pt idx="5178">
                  <c:v>18723869.333128005</c:v>
                </c:pt>
                <c:pt idx="5179">
                  <c:v>18719816.902646996</c:v>
                </c:pt>
                <c:pt idx="5180">
                  <c:v>18715760.019533999</c:v>
                </c:pt>
                <c:pt idx="5181">
                  <c:v>18711698.68141399</c:v>
                </c:pt>
                <c:pt idx="5182">
                  <c:v>18707632.885907002</c:v>
                </c:pt>
                <c:pt idx="5183">
                  <c:v>18703562.630628999</c:v>
                </c:pt>
                <c:pt idx="5184">
                  <c:v>18699487.913194999</c:v>
                </c:pt>
                <c:pt idx="5185">
                  <c:v>18695408.731214996</c:v>
                </c:pt>
                <c:pt idx="5186">
                  <c:v>18691325.082299002</c:v>
                </c:pt>
                <c:pt idx="5187">
                  <c:v>18687236.964049987</c:v>
                </c:pt>
                <c:pt idx="5188">
                  <c:v>18683144.374072</c:v>
                </c:pt>
                <c:pt idx="5189">
                  <c:v>18679047.309964001</c:v>
                </c:pt>
                <c:pt idx="5190">
                  <c:v>18674945.76932</c:v>
                </c:pt>
                <c:pt idx="5191">
                  <c:v>18670839.749736</c:v>
                </c:pt>
                <c:pt idx="5192">
                  <c:v>18666729.248800997</c:v>
                </c:pt>
                <c:pt idx="5193">
                  <c:v>18662614.264100999</c:v>
                </c:pt>
                <c:pt idx="5194">
                  <c:v>18658494.793221992</c:v>
                </c:pt>
                <c:pt idx="5195">
                  <c:v>18654370.833744999</c:v>
                </c:pt>
                <c:pt idx="5196">
                  <c:v>18650242.38324599</c:v>
                </c:pt>
                <c:pt idx="5197">
                  <c:v>18646109.439303</c:v>
                </c:pt>
                <c:pt idx="5198">
                  <c:v>18641971.999484997</c:v>
                </c:pt>
                <c:pt idx="5199">
                  <c:v>18637830.061363988</c:v>
                </c:pt>
                <c:pt idx="5200">
                  <c:v>18633683.622503001</c:v>
                </c:pt>
                <c:pt idx="5201">
                  <c:v>18629532.680466998</c:v>
                </c:pt>
                <c:pt idx="5202">
                  <c:v>18625377.232814997</c:v>
                </c:pt>
                <c:pt idx="5203">
                  <c:v>18621217.277104001</c:v>
                </c:pt>
                <c:pt idx="5204">
                  <c:v>18617052.810888</c:v>
                </c:pt>
                <c:pt idx="5205">
                  <c:v>18612883.831716001</c:v>
                </c:pt>
                <c:pt idx="5206">
                  <c:v>18608710.337138001</c:v>
                </c:pt>
                <c:pt idx="5207">
                  <c:v>18604532.324696001</c:v>
                </c:pt>
                <c:pt idx="5208">
                  <c:v>18600349.791932996</c:v>
                </c:pt>
                <c:pt idx="5209">
                  <c:v>18596162.736387011</c:v>
                </c:pt>
                <c:pt idx="5210">
                  <c:v>18591971.155591998</c:v>
                </c:pt>
                <c:pt idx="5211">
                  <c:v>18587775.047081996</c:v>
                </c:pt>
                <c:pt idx="5212">
                  <c:v>18583574.408385001</c:v>
                </c:pt>
                <c:pt idx="5213">
                  <c:v>18579369.237025999</c:v>
                </c:pt>
                <c:pt idx="5214">
                  <c:v>18575159.530529011</c:v>
                </c:pt>
                <c:pt idx="5215">
                  <c:v>18570945.286412992</c:v>
                </c:pt>
                <c:pt idx="5216">
                  <c:v>18566726.502195001</c:v>
                </c:pt>
                <c:pt idx="5217">
                  <c:v>18562503.17538701</c:v>
                </c:pt>
                <c:pt idx="5218">
                  <c:v>18558275.303500999</c:v>
                </c:pt>
                <c:pt idx="5219">
                  <c:v>18554042.884041987</c:v>
                </c:pt>
                <c:pt idx="5220">
                  <c:v>18549805.914515998</c:v>
                </c:pt>
                <c:pt idx="5221">
                  <c:v>18545564.392423</c:v>
                </c:pt>
                <c:pt idx="5222">
                  <c:v>18541318.315260001</c:v>
                </c:pt>
                <c:pt idx="5223">
                  <c:v>18537067.680521</c:v>
                </c:pt>
                <c:pt idx="5224">
                  <c:v>18532812.485698983</c:v>
                </c:pt>
                <c:pt idx="5225">
                  <c:v>18528552.728280999</c:v>
                </c:pt>
                <c:pt idx="5226">
                  <c:v>18524288.405750997</c:v>
                </c:pt>
                <c:pt idx="5227">
                  <c:v>18520019.515593</c:v>
                </c:pt>
                <c:pt idx="5228">
                  <c:v>18515746.055282999</c:v>
                </c:pt>
                <c:pt idx="5229">
                  <c:v>18511468.022297997</c:v>
                </c:pt>
                <c:pt idx="5230">
                  <c:v>18507185.414110001</c:v>
                </c:pt>
                <c:pt idx="5231">
                  <c:v>18502898.22818701</c:v>
                </c:pt>
                <c:pt idx="5232">
                  <c:v>18498606.461994987</c:v>
                </c:pt>
                <c:pt idx="5233">
                  <c:v>18494310.112996012</c:v>
                </c:pt>
                <c:pt idx="5234">
                  <c:v>18490009.178651001</c:v>
                </c:pt>
                <c:pt idx="5235">
                  <c:v>18485703.656413998</c:v>
                </c:pt>
                <c:pt idx="5236">
                  <c:v>18481393.543737996</c:v>
                </c:pt>
                <c:pt idx="5237">
                  <c:v>18477078.838073999</c:v>
                </c:pt>
                <c:pt idx="5238">
                  <c:v>18472759.536867</c:v>
                </c:pt>
                <c:pt idx="5239">
                  <c:v>18468435.637561001</c:v>
                </c:pt>
                <c:pt idx="5240">
                  <c:v>18464107.137594011</c:v>
                </c:pt>
                <c:pt idx="5241">
                  <c:v>18459774.034403998</c:v>
                </c:pt>
                <c:pt idx="5242">
                  <c:v>18455436.325424001</c:v>
                </c:pt>
                <c:pt idx="5243">
                  <c:v>18451094.008083999</c:v>
                </c:pt>
                <c:pt idx="5244">
                  <c:v>18446747.079809997</c:v>
                </c:pt>
                <c:pt idx="5245">
                  <c:v>18442395.538026012</c:v>
                </c:pt>
                <c:pt idx="5246">
                  <c:v>18438039.380151998</c:v>
                </c:pt>
                <c:pt idx="5247">
                  <c:v>18433678.603604998</c:v>
                </c:pt>
                <c:pt idx="5248">
                  <c:v>18429313.205797996</c:v>
                </c:pt>
                <c:pt idx="5249">
                  <c:v>18424943.184140999</c:v>
                </c:pt>
                <c:pt idx="5250">
                  <c:v>18420568.536042001</c:v>
                </c:pt>
                <c:pt idx="5251">
                  <c:v>18416189.258903001</c:v>
                </c:pt>
                <c:pt idx="5252">
                  <c:v>18411805.350126013</c:v>
                </c:pt>
                <c:pt idx="5253">
                  <c:v>18407416.807105999</c:v>
                </c:pt>
                <c:pt idx="5254">
                  <c:v>18403023.627238002</c:v>
                </c:pt>
                <c:pt idx="5255">
                  <c:v>18398625.807912</c:v>
                </c:pt>
                <c:pt idx="5256">
                  <c:v>18394223.346515</c:v>
                </c:pt>
                <c:pt idx="5257">
                  <c:v>18389816.240428992</c:v>
                </c:pt>
                <c:pt idx="5258">
                  <c:v>18385404.48703599</c:v>
                </c:pt>
                <c:pt idx="5259">
                  <c:v>18380988.083711989</c:v>
                </c:pt>
                <c:pt idx="5260">
                  <c:v>18376567.027830996</c:v>
                </c:pt>
                <c:pt idx="5261">
                  <c:v>18372141.316762011</c:v>
                </c:pt>
                <c:pt idx="5262">
                  <c:v>18367710.947871983</c:v>
                </c:pt>
                <c:pt idx="5263">
                  <c:v>18363275.91852501</c:v>
                </c:pt>
                <c:pt idx="5264">
                  <c:v>18358836.22608</c:v>
                </c:pt>
                <c:pt idx="5265">
                  <c:v>18354391.86789399</c:v>
                </c:pt>
                <c:pt idx="5266">
                  <c:v>18349942.841320001</c:v>
                </c:pt>
                <c:pt idx="5267">
                  <c:v>18345489.143708002</c:v>
                </c:pt>
                <c:pt idx="5268">
                  <c:v>18341030.772404</c:v>
                </c:pt>
                <c:pt idx="5269">
                  <c:v>18336567.724750001</c:v>
                </c:pt>
                <c:pt idx="5270">
                  <c:v>18332099.998087</c:v>
                </c:pt>
                <c:pt idx="5271">
                  <c:v>18327627.589749996</c:v>
                </c:pt>
                <c:pt idx="5272">
                  <c:v>18323150.497070991</c:v>
                </c:pt>
                <c:pt idx="5273">
                  <c:v>18318668.717379998</c:v>
                </c:pt>
                <c:pt idx="5274">
                  <c:v>18314182.248002</c:v>
                </c:pt>
                <c:pt idx="5275">
                  <c:v>18309691.086259998</c:v>
                </c:pt>
                <c:pt idx="5276">
                  <c:v>18305195.229471989</c:v>
                </c:pt>
                <c:pt idx="5277">
                  <c:v>18300694.674954012</c:v>
                </c:pt>
                <c:pt idx="5278">
                  <c:v>18296189.420016997</c:v>
                </c:pt>
                <c:pt idx="5279">
                  <c:v>18291679.461968981</c:v>
                </c:pt>
                <c:pt idx="5280">
                  <c:v>18287164.798115999</c:v>
                </c:pt>
                <c:pt idx="5281">
                  <c:v>18282645.425757997</c:v>
                </c:pt>
                <c:pt idx="5282">
                  <c:v>18278121.342193998</c:v>
                </c:pt>
                <c:pt idx="5283">
                  <c:v>18273592.544716999</c:v>
                </c:pt>
                <c:pt idx="5284">
                  <c:v>18269059.030618992</c:v>
                </c:pt>
                <c:pt idx="5285">
                  <c:v>18264520.797187001</c:v>
                </c:pt>
                <c:pt idx="5286">
                  <c:v>18259977.841704</c:v>
                </c:pt>
                <c:pt idx="5287">
                  <c:v>18255430.161449987</c:v>
                </c:pt>
                <c:pt idx="5288">
                  <c:v>18250877.753704</c:v>
                </c:pt>
                <c:pt idx="5289">
                  <c:v>18246320.615736011</c:v>
                </c:pt>
                <c:pt idx="5290">
                  <c:v>18241758.744817987</c:v>
                </c:pt>
                <c:pt idx="5291">
                  <c:v>18237192.138215005</c:v>
                </c:pt>
                <c:pt idx="5292">
                  <c:v>18232620.793189</c:v>
                </c:pt>
                <c:pt idx="5293">
                  <c:v>18228044.706999999</c:v>
                </c:pt>
                <c:pt idx="5294">
                  <c:v>18223463.876903001</c:v>
                </c:pt>
                <c:pt idx="5295">
                  <c:v>18218878.300150011</c:v>
                </c:pt>
                <c:pt idx="5296">
                  <c:v>18214287.973987997</c:v>
                </c:pt>
                <c:pt idx="5297">
                  <c:v>18209692.895661987</c:v>
                </c:pt>
                <c:pt idx="5298">
                  <c:v>18205093.062414002</c:v>
                </c:pt>
                <c:pt idx="5299">
                  <c:v>18200488.47147999</c:v>
                </c:pt>
                <c:pt idx="5300">
                  <c:v>18195879.120095</c:v>
                </c:pt>
                <c:pt idx="5301">
                  <c:v>18191265.005487997</c:v>
                </c:pt>
                <c:pt idx="5302">
                  <c:v>18186646.124887001</c:v>
                </c:pt>
                <c:pt idx="5303">
                  <c:v>18182022.475512996</c:v>
                </c:pt>
                <c:pt idx="5304">
                  <c:v>18177394.05458701</c:v>
                </c:pt>
                <c:pt idx="5305">
                  <c:v>18172760.85932301</c:v>
                </c:pt>
                <c:pt idx="5306">
                  <c:v>18168122.886934999</c:v>
                </c:pt>
                <c:pt idx="5307">
                  <c:v>18163480.134629011</c:v>
                </c:pt>
                <c:pt idx="5308">
                  <c:v>18158832.599610996</c:v>
                </c:pt>
                <c:pt idx="5309">
                  <c:v>18154180.279082</c:v>
                </c:pt>
                <c:pt idx="5310">
                  <c:v>18149523.170239005</c:v>
                </c:pt>
                <c:pt idx="5311">
                  <c:v>18144861.270275988</c:v>
                </c:pt>
                <c:pt idx="5312">
                  <c:v>18140194.57638301</c:v>
                </c:pt>
                <c:pt idx="5313">
                  <c:v>18135523.085744996</c:v>
                </c:pt>
                <c:pt idx="5314">
                  <c:v>18130846.795545992</c:v>
                </c:pt>
                <c:pt idx="5315">
                  <c:v>18126165.702964</c:v>
                </c:pt>
                <c:pt idx="5316">
                  <c:v>18121479.805174001</c:v>
                </c:pt>
                <c:pt idx="5317">
                  <c:v>18116789.099349</c:v>
                </c:pt>
                <c:pt idx="5318">
                  <c:v>18112093.582653996</c:v>
                </c:pt>
                <c:pt idx="5319">
                  <c:v>18107393.252255999</c:v>
                </c:pt>
                <c:pt idx="5320">
                  <c:v>18102688.105312999</c:v>
                </c:pt>
                <c:pt idx="5321">
                  <c:v>18097978.13898202</c:v>
                </c:pt>
                <c:pt idx="5322">
                  <c:v>18093263.350416001</c:v>
                </c:pt>
                <c:pt idx="5323">
                  <c:v>18088543.736763999</c:v>
                </c:pt>
                <c:pt idx="5324">
                  <c:v>18083819.295170996</c:v>
                </c:pt>
                <c:pt idx="5325">
                  <c:v>18079090.022778992</c:v>
                </c:pt>
                <c:pt idx="5326">
                  <c:v>18074355.91672501</c:v>
                </c:pt>
                <c:pt idx="5327">
                  <c:v>18069616.974142</c:v>
                </c:pt>
                <c:pt idx="5328">
                  <c:v>18064873.192162011</c:v>
                </c:pt>
                <c:pt idx="5329">
                  <c:v>18060124.567909997</c:v>
                </c:pt>
                <c:pt idx="5330">
                  <c:v>18055371.098508999</c:v>
                </c:pt>
                <c:pt idx="5331">
                  <c:v>18050612.781076986</c:v>
                </c:pt>
                <c:pt idx="5332">
                  <c:v>18045849.612730011</c:v>
                </c:pt>
                <c:pt idx="5333">
                  <c:v>18041081.590577997</c:v>
                </c:pt>
                <c:pt idx="5334">
                  <c:v>18036308.711729001</c:v>
                </c:pt>
                <c:pt idx="5335">
                  <c:v>18031530.973284997</c:v>
                </c:pt>
                <c:pt idx="5336">
                  <c:v>18026748.372347001</c:v>
                </c:pt>
                <c:pt idx="5337">
                  <c:v>18021960.906009998</c:v>
                </c:pt>
                <c:pt idx="5338">
                  <c:v>18017168.571364999</c:v>
                </c:pt>
                <c:pt idx="5339">
                  <c:v>18012371.365500998</c:v>
                </c:pt>
                <c:pt idx="5340">
                  <c:v>18007569.285502002</c:v>
                </c:pt>
                <c:pt idx="5341">
                  <c:v>18002762.328447998</c:v>
                </c:pt>
                <c:pt idx="5342">
                  <c:v>17997950.491415989</c:v>
                </c:pt>
                <c:pt idx="5343">
                  <c:v>17993133.771475989</c:v>
                </c:pt>
                <c:pt idx="5344">
                  <c:v>17988312.16569899</c:v>
                </c:pt>
                <c:pt idx="5345">
                  <c:v>17983485.671149001</c:v>
                </c:pt>
                <c:pt idx="5346">
                  <c:v>17978654.284885988</c:v>
                </c:pt>
                <c:pt idx="5347">
                  <c:v>17973818.003966998</c:v>
                </c:pt>
                <c:pt idx="5348">
                  <c:v>17968976.825444002</c:v>
                </c:pt>
                <c:pt idx="5349">
                  <c:v>17964130.746367998</c:v>
                </c:pt>
                <c:pt idx="5350">
                  <c:v>17959279.763781987</c:v>
                </c:pt>
                <c:pt idx="5351">
                  <c:v>17954423.874729011</c:v>
                </c:pt>
                <c:pt idx="5352">
                  <c:v>17949563.076244</c:v>
                </c:pt>
                <c:pt idx="5353">
                  <c:v>17944697.365359999</c:v>
                </c:pt>
                <c:pt idx="5354">
                  <c:v>17939826.739108</c:v>
                </c:pt>
                <c:pt idx="5355">
                  <c:v>17934951.194511998</c:v>
                </c:pt>
                <c:pt idx="5356">
                  <c:v>17930070.728592999</c:v>
                </c:pt>
                <c:pt idx="5357">
                  <c:v>17925185.33836801</c:v>
                </c:pt>
                <c:pt idx="5358">
                  <c:v>17920295.020850997</c:v>
                </c:pt>
                <c:pt idx="5359">
                  <c:v>17915399.773050997</c:v>
                </c:pt>
                <c:pt idx="5360">
                  <c:v>17910499.59197199</c:v>
                </c:pt>
                <c:pt idx="5361">
                  <c:v>17905594.474615987</c:v>
                </c:pt>
                <c:pt idx="5362">
                  <c:v>17900684.41798</c:v>
                </c:pt>
                <c:pt idx="5363">
                  <c:v>17895769.419057999</c:v>
                </c:pt>
                <c:pt idx="5364">
                  <c:v>17890849.474836998</c:v>
                </c:pt>
                <c:pt idx="5365">
                  <c:v>17885924.582304001</c:v>
                </c:pt>
                <c:pt idx="5366">
                  <c:v>17880994.738437999</c:v>
                </c:pt>
                <c:pt idx="5367">
                  <c:v>17876059.940216996</c:v>
                </c:pt>
                <c:pt idx="5368">
                  <c:v>17871120.184613992</c:v>
                </c:pt>
                <c:pt idx="5369">
                  <c:v>17866175.468596</c:v>
                </c:pt>
                <c:pt idx="5370">
                  <c:v>17861225.789129999</c:v>
                </c:pt>
                <c:pt idx="5371">
                  <c:v>17856271.143174998</c:v>
                </c:pt>
                <c:pt idx="5372">
                  <c:v>17851311.527687997</c:v>
                </c:pt>
                <c:pt idx="5373">
                  <c:v>17846346.939620998</c:v>
                </c:pt>
                <c:pt idx="5374">
                  <c:v>17841377.375921998</c:v>
                </c:pt>
                <c:pt idx="5375">
                  <c:v>17836402.833535001</c:v>
                </c:pt>
                <c:pt idx="5376">
                  <c:v>17831423.309401002</c:v>
                </c:pt>
                <c:pt idx="5377">
                  <c:v>17826438.800453998</c:v>
                </c:pt>
                <c:pt idx="5378">
                  <c:v>17821449.303627998</c:v>
                </c:pt>
                <c:pt idx="5379">
                  <c:v>17816454.815847997</c:v>
                </c:pt>
                <c:pt idx="5380">
                  <c:v>17811455.334038999</c:v>
                </c:pt>
                <c:pt idx="5381">
                  <c:v>17806450.855119999</c:v>
                </c:pt>
                <c:pt idx="5382">
                  <c:v>17801441.376005001</c:v>
                </c:pt>
                <c:pt idx="5383">
                  <c:v>17796426.893606</c:v>
                </c:pt>
                <c:pt idx="5384">
                  <c:v>17791407.404829998</c:v>
                </c:pt>
                <c:pt idx="5385">
                  <c:v>17786382.906576999</c:v>
                </c:pt>
                <c:pt idx="5386">
                  <c:v>17781353.395747997</c:v>
                </c:pt>
                <c:pt idx="5387">
                  <c:v>17776318.869235002</c:v>
                </c:pt>
                <c:pt idx="5388">
                  <c:v>17771279.323929001</c:v>
                </c:pt>
                <c:pt idx="5389">
                  <c:v>17766234.756716009</c:v>
                </c:pt>
                <c:pt idx="5390">
                  <c:v>17761185.164474998</c:v>
                </c:pt>
                <c:pt idx="5391">
                  <c:v>17756130.544085</c:v>
                </c:pt>
                <c:pt idx="5392">
                  <c:v>17751070.892418992</c:v>
                </c:pt>
                <c:pt idx="5393">
                  <c:v>17746006.206344999</c:v>
                </c:pt>
                <c:pt idx="5394">
                  <c:v>17740936.482726</c:v>
                </c:pt>
                <c:pt idx="5395">
                  <c:v>17735861.718425009</c:v>
                </c:pt>
                <c:pt idx="5396">
                  <c:v>17730781.910294998</c:v>
                </c:pt>
                <c:pt idx="5397">
                  <c:v>17725697.055188999</c:v>
                </c:pt>
                <c:pt idx="5398">
                  <c:v>17720607.149953</c:v>
                </c:pt>
                <c:pt idx="5399">
                  <c:v>17715512.191430997</c:v>
                </c:pt>
                <c:pt idx="5400">
                  <c:v>17710412.176461</c:v>
                </c:pt>
                <c:pt idx="5401">
                  <c:v>17705307.101876996</c:v>
                </c:pt>
                <c:pt idx="5402">
                  <c:v>17700196.964508992</c:v>
                </c:pt>
                <c:pt idx="5403">
                  <c:v>17695081.761182997</c:v>
                </c:pt>
                <c:pt idx="5404">
                  <c:v>17689961.48872</c:v>
                </c:pt>
                <c:pt idx="5405">
                  <c:v>17684836.143936999</c:v>
                </c:pt>
                <c:pt idx="5406">
                  <c:v>17679705.723645989</c:v>
                </c:pt>
                <c:pt idx="5407">
                  <c:v>17674570.224654999</c:v>
                </c:pt>
                <c:pt idx="5408">
                  <c:v>17669429.643769</c:v>
                </c:pt>
                <c:pt idx="5409">
                  <c:v>17664283.977786001</c:v>
                </c:pt>
                <c:pt idx="5410">
                  <c:v>17659133.223500997</c:v>
                </c:pt>
                <c:pt idx="5411">
                  <c:v>17653977.377705</c:v>
                </c:pt>
                <c:pt idx="5412">
                  <c:v>17648816.437185001</c:v>
                </c:pt>
                <c:pt idx="5413">
                  <c:v>17643650.398721009</c:v>
                </c:pt>
                <c:pt idx="5414">
                  <c:v>17638479.259090997</c:v>
                </c:pt>
                <c:pt idx="5415">
                  <c:v>17633303.015069</c:v>
                </c:pt>
                <c:pt idx="5416">
                  <c:v>17628121.663422</c:v>
                </c:pt>
                <c:pt idx="5417">
                  <c:v>17622935.200913996</c:v>
                </c:pt>
                <c:pt idx="5418">
                  <c:v>17617743.624306012</c:v>
                </c:pt>
                <c:pt idx="5419">
                  <c:v>17612546.930351</c:v>
                </c:pt>
                <c:pt idx="5420">
                  <c:v>17607345.115800999</c:v>
                </c:pt>
                <c:pt idx="5421">
                  <c:v>17602138.177402001</c:v>
                </c:pt>
                <c:pt idx="5422">
                  <c:v>17596926.111894999</c:v>
                </c:pt>
                <c:pt idx="5423">
                  <c:v>17591708.916017</c:v>
                </c:pt>
                <c:pt idx="5424">
                  <c:v>17586486.586502001</c:v>
                </c:pt>
                <c:pt idx="5425">
                  <c:v>17581259.120076001</c:v>
                </c:pt>
                <c:pt idx="5426">
                  <c:v>17576026.513464</c:v>
                </c:pt>
                <c:pt idx="5427">
                  <c:v>17570788.763385002</c:v>
                </c:pt>
                <c:pt idx="5428">
                  <c:v>17565545.866553001</c:v>
                </c:pt>
                <c:pt idx="5429">
                  <c:v>17560297.819677997</c:v>
                </c:pt>
                <c:pt idx="5430">
                  <c:v>17555044.619465999</c:v>
                </c:pt>
                <c:pt idx="5431">
                  <c:v>17549786.26261599</c:v>
                </c:pt>
                <c:pt idx="5432">
                  <c:v>17544522.745826997</c:v>
                </c:pt>
                <c:pt idx="5433">
                  <c:v>17539254.065787997</c:v>
                </c:pt>
                <c:pt idx="5434">
                  <c:v>17533980.21918701</c:v>
                </c:pt>
                <c:pt idx="5435">
                  <c:v>17528701.202707</c:v>
                </c:pt>
                <c:pt idx="5436">
                  <c:v>17523417.013025999</c:v>
                </c:pt>
                <c:pt idx="5437">
                  <c:v>17518127.646816</c:v>
                </c:pt>
                <c:pt idx="5438">
                  <c:v>17512833.100745998</c:v>
                </c:pt>
                <c:pt idx="5439">
                  <c:v>17507533.371480998</c:v>
                </c:pt>
                <c:pt idx="5440">
                  <c:v>17502228.455678981</c:v>
                </c:pt>
                <c:pt idx="5441">
                  <c:v>17496918.349994998</c:v>
                </c:pt>
                <c:pt idx="5442">
                  <c:v>17491603.05108</c:v>
                </c:pt>
                <c:pt idx="5443">
                  <c:v>17486282.555577997</c:v>
                </c:pt>
                <c:pt idx="5444">
                  <c:v>17480956.860130001</c:v>
                </c:pt>
                <c:pt idx="5445">
                  <c:v>17475625.961372986</c:v>
                </c:pt>
                <c:pt idx="5446">
                  <c:v>17470289.855935998</c:v>
                </c:pt>
                <c:pt idx="5447">
                  <c:v>17464948.540447988</c:v>
                </c:pt>
                <c:pt idx="5448">
                  <c:v>17459602.011530001</c:v>
                </c:pt>
                <c:pt idx="5449">
                  <c:v>17454250.265797988</c:v>
                </c:pt>
                <c:pt idx="5450">
                  <c:v>17448893.299865987</c:v>
                </c:pt>
                <c:pt idx="5451">
                  <c:v>17443531.110341001</c:v>
                </c:pt>
                <c:pt idx="5452">
                  <c:v>17438163.693824999</c:v>
                </c:pt>
                <c:pt idx="5453">
                  <c:v>17432791.046917997</c:v>
                </c:pt>
                <c:pt idx="5454">
                  <c:v>17427413.166212</c:v>
                </c:pt>
                <c:pt idx="5455">
                  <c:v>17422030.048296001</c:v>
                </c:pt>
                <c:pt idx="5456">
                  <c:v>17416641.689754009</c:v>
                </c:pt>
                <c:pt idx="5457">
                  <c:v>17411248.087165002</c:v>
                </c:pt>
                <c:pt idx="5458">
                  <c:v>17405849.237103</c:v>
                </c:pt>
                <c:pt idx="5459">
                  <c:v>17400445.136137012</c:v>
                </c:pt>
                <c:pt idx="5460">
                  <c:v>17395035.780831989</c:v>
                </c:pt>
                <c:pt idx="5461">
                  <c:v>17389621.167747997</c:v>
                </c:pt>
                <c:pt idx="5462">
                  <c:v>17384201.293439992</c:v>
                </c:pt>
                <c:pt idx="5463">
                  <c:v>17378776.15445701</c:v>
                </c:pt>
                <c:pt idx="5464">
                  <c:v>17373345.747344997</c:v>
                </c:pt>
                <c:pt idx="5465">
                  <c:v>17367910.068644997</c:v>
                </c:pt>
                <c:pt idx="5466">
                  <c:v>17362469.114891998</c:v>
                </c:pt>
                <c:pt idx="5467">
                  <c:v>17357022.882614996</c:v>
                </c:pt>
                <c:pt idx="5468">
                  <c:v>17351571.368342001</c:v>
                </c:pt>
                <c:pt idx="5469">
                  <c:v>17346114.568592999</c:v>
                </c:pt>
                <c:pt idx="5470">
                  <c:v>17340652.479882997</c:v>
                </c:pt>
                <c:pt idx="5471">
                  <c:v>17335185.098724011</c:v>
                </c:pt>
                <c:pt idx="5472">
                  <c:v>17329712.421620987</c:v>
                </c:pt>
                <c:pt idx="5473">
                  <c:v>17324234.445075989</c:v>
                </c:pt>
                <c:pt idx="5474">
                  <c:v>17318751.165585</c:v>
                </c:pt>
                <c:pt idx="5475">
                  <c:v>17313262.579638992</c:v>
                </c:pt>
                <c:pt idx="5476">
                  <c:v>17307768.683724001</c:v>
                </c:pt>
                <c:pt idx="5477">
                  <c:v>17302269.474321999</c:v>
                </c:pt>
                <c:pt idx="5478">
                  <c:v>17296764.947906997</c:v>
                </c:pt>
                <c:pt idx="5479">
                  <c:v>17291255.100953005</c:v>
                </c:pt>
                <c:pt idx="5480">
                  <c:v>17285739.929924998</c:v>
                </c:pt>
                <c:pt idx="5481">
                  <c:v>17280219.431283996</c:v>
                </c:pt>
                <c:pt idx="5482">
                  <c:v>17274693.601486001</c:v>
                </c:pt>
                <c:pt idx="5483">
                  <c:v>17269162.436983</c:v>
                </c:pt>
                <c:pt idx="5484">
                  <c:v>17263625.934220001</c:v>
                </c:pt>
                <c:pt idx="5485">
                  <c:v>17258084.089638989</c:v>
                </c:pt>
                <c:pt idx="5486">
                  <c:v>17252536.899675988</c:v>
                </c:pt>
                <c:pt idx="5487">
                  <c:v>17246984.360761002</c:v>
                </c:pt>
                <c:pt idx="5488">
                  <c:v>17241426.469319992</c:v>
                </c:pt>
                <c:pt idx="5489">
                  <c:v>17235863.221773989</c:v>
                </c:pt>
                <c:pt idx="5490">
                  <c:v>17230294.614539012</c:v>
                </c:pt>
                <c:pt idx="5491">
                  <c:v>17224720.644025005</c:v>
                </c:pt>
                <c:pt idx="5492">
                  <c:v>17219141.306637999</c:v>
                </c:pt>
                <c:pt idx="5493">
                  <c:v>17213556.598777</c:v>
                </c:pt>
                <c:pt idx="5494">
                  <c:v>17207966.516837999</c:v>
                </c:pt>
                <c:pt idx="5495">
                  <c:v>17202371.057210997</c:v>
                </c:pt>
                <c:pt idx="5496">
                  <c:v>17196770.216279998</c:v>
                </c:pt>
                <c:pt idx="5497">
                  <c:v>17191163.990426</c:v>
                </c:pt>
                <c:pt idx="5498">
                  <c:v>17185552.376022011</c:v>
                </c:pt>
                <c:pt idx="5499">
                  <c:v>17179935.369437996</c:v>
                </c:pt>
                <c:pt idx="5500">
                  <c:v>17174312.967037987</c:v>
                </c:pt>
                <c:pt idx="5501">
                  <c:v>17168685.165180001</c:v>
                </c:pt>
                <c:pt idx="5502">
                  <c:v>17163051.960218988</c:v>
                </c:pt>
                <c:pt idx="5503">
                  <c:v>17157413.348501999</c:v>
                </c:pt>
                <c:pt idx="5504">
                  <c:v>17151769.326373</c:v>
                </c:pt>
                <c:pt idx="5505">
                  <c:v>17146119.89017</c:v>
                </c:pt>
                <c:pt idx="5506">
                  <c:v>17140465.03622501</c:v>
                </c:pt>
                <c:pt idx="5507">
                  <c:v>17134804.760864992</c:v>
                </c:pt>
                <c:pt idx="5508">
                  <c:v>17129139.060412996</c:v>
                </c:pt>
                <c:pt idx="5509">
                  <c:v>17123467.931186005</c:v>
                </c:pt>
                <c:pt idx="5510">
                  <c:v>17117791.369493987</c:v>
                </c:pt>
                <c:pt idx="5511">
                  <c:v>17112109.37164399</c:v>
                </c:pt>
                <c:pt idx="5512">
                  <c:v>17106421.933936998</c:v>
                </c:pt>
                <c:pt idx="5513">
                  <c:v>17100729.052668002</c:v>
                </c:pt>
                <c:pt idx="5514">
                  <c:v>17095030.72412701</c:v>
                </c:pt>
                <c:pt idx="5515">
                  <c:v>17089326.944598988</c:v>
                </c:pt>
                <c:pt idx="5516">
                  <c:v>17083617.710363999</c:v>
                </c:pt>
                <c:pt idx="5517">
                  <c:v>17077903.017696001</c:v>
                </c:pt>
                <c:pt idx="5518">
                  <c:v>17072182.862862997</c:v>
                </c:pt>
                <c:pt idx="5519">
                  <c:v>17066457.242128</c:v>
                </c:pt>
                <c:pt idx="5520">
                  <c:v>17060726.151749</c:v>
                </c:pt>
                <c:pt idx="5521">
                  <c:v>17054989.587978989</c:v>
                </c:pt>
                <c:pt idx="5522">
                  <c:v>17049247.547064997</c:v>
                </c:pt>
                <c:pt idx="5523">
                  <c:v>17043500.025247987</c:v>
                </c:pt>
                <c:pt idx="5524">
                  <c:v>17037747.01876501</c:v>
                </c:pt>
                <c:pt idx="5525">
                  <c:v>17031988.523844987</c:v>
                </c:pt>
                <c:pt idx="5526">
                  <c:v>17026224.536715001</c:v>
                </c:pt>
                <c:pt idx="5527">
                  <c:v>17020455.053592999</c:v>
                </c:pt>
                <c:pt idx="5528">
                  <c:v>17014680.070695002</c:v>
                </c:pt>
                <c:pt idx="5529">
                  <c:v>17008899.584228002</c:v>
                </c:pt>
                <c:pt idx="5530">
                  <c:v>17003113.590397</c:v>
                </c:pt>
                <c:pt idx="5531">
                  <c:v>16997322.085397996</c:v>
                </c:pt>
                <c:pt idx="5532">
                  <c:v>16991525.065422997</c:v>
                </c:pt>
                <c:pt idx="5533">
                  <c:v>16985722.526659999</c:v>
                </c:pt>
                <c:pt idx="5534">
                  <c:v>16979914.465289988</c:v>
                </c:pt>
                <c:pt idx="5535">
                  <c:v>16974100.877487</c:v>
                </c:pt>
                <c:pt idx="5536">
                  <c:v>16968281.759420998</c:v>
                </c:pt>
                <c:pt idx="5537">
                  <c:v>16962457.107257999</c:v>
                </c:pt>
                <c:pt idx="5538">
                  <c:v>16956626.917155001</c:v>
                </c:pt>
                <c:pt idx="5539">
                  <c:v>16950791.185265996</c:v>
                </c:pt>
                <c:pt idx="5540">
                  <c:v>16944949.907737996</c:v>
                </c:pt>
                <c:pt idx="5541">
                  <c:v>16939103.080712996</c:v>
                </c:pt>
                <c:pt idx="5542">
                  <c:v>16933250.700327005</c:v>
                </c:pt>
                <c:pt idx="5543">
                  <c:v>16927392.762710996</c:v>
                </c:pt>
                <c:pt idx="5544">
                  <c:v>16921529.263989002</c:v>
                </c:pt>
                <c:pt idx="5545">
                  <c:v>16915660.20028</c:v>
                </c:pt>
                <c:pt idx="5546">
                  <c:v>16909785.567698989</c:v>
                </c:pt>
                <c:pt idx="5547">
                  <c:v>16903905.362353001</c:v>
                </c:pt>
                <c:pt idx="5548">
                  <c:v>16898019.580342997</c:v>
                </c:pt>
                <c:pt idx="5549">
                  <c:v>16892128.217767</c:v>
                </c:pt>
                <c:pt idx="5550">
                  <c:v>16886231.270714998</c:v>
                </c:pt>
                <c:pt idx="5551">
                  <c:v>16880328.735270996</c:v>
                </c:pt>
                <c:pt idx="5552">
                  <c:v>16874420.607515</c:v>
                </c:pt>
                <c:pt idx="5553">
                  <c:v>16868506.88352</c:v>
                </c:pt>
                <c:pt idx="5554">
                  <c:v>16862587.559354011</c:v>
                </c:pt>
                <c:pt idx="5555">
                  <c:v>16856662.631078996</c:v>
                </c:pt>
                <c:pt idx="5556">
                  <c:v>16850732.094749998</c:v>
                </c:pt>
                <c:pt idx="5557">
                  <c:v>16844795.946416996</c:v>
                </c:pt>
                <c:pt idx="5558">
                  <c:v>16838854.18212501</c:v>
                </c:pt>
                <c:pt idx="5559">
                  <c:v>16832906.797912996</c:v>
                </c:pt>
                <c:pt idx="5560">
                  <c:v>16826953.789812986</c:v>
                </c:pt>
                <c:pt idx="5561">
                  <c:v>16820995.153850999</c:v>
                </c:pt>
                <c:pt idx="5562">
                  <c:v>16815030.886048988</c:v>
                </c:pt>
                <c:pt idx="5563">
                  <c:v>16809060.982422002</c:v>
                </c:pt>
                <c:pt idx="5564">
                  <c:v>16803085.438977998</c:v>
                </c:pt>
                <c:pt idx="5565">
                  <c:v>16797104.251722001</c:v>
                </c:pt>
                <c:pt idx="5566">
                  <c:v>16791117.416648988</c:v>
                </c:pt>
                <c:pt idx="5567">
                  <c:v>16785124.929753002</c:v>
                </c:pt>
                <c:pt idx="5568">
                  <c:v>16779126.787016992</c:v>
                </c:pt>
                <c:pt idx="5569">
                  <c:v>16773122.984422</c:v>
                </c:pt>
                <c:pt idx="5570">
                  <c:v>16767113.517941</c:v>
                </c:pt>
                <c:pt idx="5571">
                  <c:v>16761098.383540999</c:v>
                </c:pt>
                <c:pt idx="5572">
                  <c:v>16755077.577184994</c:v>
                </c:pt>
                <c:pt idx="5573">
                  <c:v>16749051.094827</c:v>
                </c:pt>
                <c:pt idx="5574">
                  <c:v>16743018.932417</c:v>
                </c:pt>
                <c:pt idx="5575">
                  <c:v>16736981.085898004</c:v>
                </c:pt>
                <c:pt idx="5576">
                  <c:v>16730937.551209006</c:v>
                </c:pt>
                <c:pt idx="5577">
                  <c:v>16724888.324279999</c:v>
                </c:pt>
                <c:pt idx="5578">
                  <c:v>16718833.401036</c:v>
                </c:pt>
                <c:pt idx="5579">
                  <c:v>16712772.77739799</c:v>
                </c:pt>
                <c:pt idx="5580">
                  <c:v>16706706.449278001</c:v>
                </c:pt>
                <c:pt idx="5581">
                  <c:v>16700634.412582999</c:v>
                </c:pt>
                <c:pt idx="5582">
                  <c:v>16694556.663214</c:v>
                </c:pt>
                <c:pt idx="5583">
                  <c:v>16688473.19706599</c:v>
                </c:pt>
                <c:pt idx="5584">
                  <c:v>16682384.010028001</c:v>
                </c:pt>
                <c:pt idx="5585">
                  <c:v>16676289.097982002</c:v>
                </c:pt>
                <c:pt idx="5586">
                  <c:v>16670188.456805</c:v>
                </c:pt>
                <c:pt idx="5587">
                  <c:v>16664082.082366001</c:v>
                </c:pt>
                <c:pt idx="5588">
                  <c:v>16657969.970531</c:v>
                </c:pt>
                <c:pt idx="5589">
                  <c:v>16651852.117156001</c:v>
                </c:pt>
                <c:pt idx="5590">
                  <c:v>16645728.518092994</c:v>
                </c:pt>
                <c:pt idx="5591">
                  <c:v>16639599.169188</c:v>
                </c:pt>
                <c:pt idx="5592">
                  <c:v>16633464.06628</c:v>
                </c:pt>
                <c:pt idx="5593">
                  <c:v>16627323.205202</c:v>
                </c:pt>
                <c:pt idx="5594">
                  <c:v>16621176.581780005</c:v>
                </c:pt>
                <c:pt idx="5595">
                  <c:v>16615024.191834994</c:v>
                </c:pt>
                <c:pt idx="5596">
                  <c:v>16608866.031181</c:v>
                </c:pt>
                <c:pt idx="5597">
                  <c:v>16602702.095626</c:v>
                </c:pt>
                <c:pt idx="5598">
                  <c:v>16596532.380971005</c:v>
                </c:pt>
                <c:pt idx="5599">
                  <c:v>16590356.883011006</c:v>
                </c:pt>
                <c:pt idx="5600">
                  <c:v>16584175.597534988</c:v>
                </c:pt>
                <c:pt idx="5601">
                  <c:v>16577988.520326991</c:v>
                </c:pt>
                <c:pt idx="5602">
                  <c:v>16571795.647159994</c:v>
                </c:pt>
                <c:pt idx="5603">
                  <c:v>16565596.973807005</c:v>
                </c:pt>
                <c:pt idx="5604">
                  <c:v>16559392.496029001</c:v>
                </c:pt>
                <c:pt idx="5605">
                  <c:v>16553182.209583994</c:v>
                </c:pt>
                <c:pt idx="5606">
                  <c:v>16546966.110222001</c:v>
                </c:pt>
                <c:pt idx="5607">
                  <c:v>16540744.193686999</c:v>
                </c:pt>
                <c:pt idx="5608">
                  <c:v>16534516.455718009</c:v>
                </c:pt>
                <c:pt idx="5609">
                  <c:v>16528282.892045002</c:v>
                </c:pt>
                <c:pt idx="5610">
                  <c:v>16522043.498392994</c:v>
                </c:pt>
                <c:pt idx="5611">
                  <c:v>16515798.270479994</c:v>
                </c:pt>
                <c:pt idx="5612">
                  <c:v>16509547.204018002</c:v>
                </c:pt>
                <c:pt idx="5613">
                  <c:v>16503290.294712005</c:v>
                </c:pt>
                <c:pt idx="5614">
                  <c:v>16497027.538261993</c:v>
                </c:pt>
                <c:pt idx="5615">
                  <c:v>16490758.930358</c:v>
                </c:pt>
                <c:pt idx="5616">
                  <c:v>16484484.466688005</c:v>
                </c:pt>
                <c:pt idx="5617">
                  <c:v>16478204.142929001</c:v>
                </c:pt>
                <c:pt idx="5618">
                  <c:v>16471917.954755008</c:v>
                </c:pt>
                <c:pt idx="5619">
                  <c:v>16465625.897831</c:v>
                </c:pt>
                <c:pt idx="5620">
                  <c:v>16459327.967817999</c:v>
                </c:pt>
                <c:pt idx="5621">
                  <c:v>16453024.160366001</c:v>
                </c:pt>
                <c:pt idx="5622">
                  <c:v>16446714.471123002</c:v>
                </c:pt>
                <c:pt idx="5623">
                  <c:v>16440398.895728005</c:v>
                </c:pt>
                <c:pt idx="5624">
                  <c:v>16434077.429814</c:v>
                </c:pt>
                <c:pt idx="5625">
                  <c:v>16427750.069007</c:v>
                </c:pt>
                <c:pt idx="5626">
                  <c:v>16421416.808925994</c:v>
                </c:pt>
                <c:pt idx="5627">
                  <c:v>16415077.645184994</c:v>
                </c:pt>
                <c:pt idx="5628">
                  <c:v>16408732.573387999</c:v>
                </c:pt>
                <c:pt idx="5629">
                  <c:v>16402381.589136001</c:v>
                </c:pt>
                <c:pt idx="5630">
                  <c:v>16396024.688020995</c:v>
                </c:pt>
                <c:pt idx="5631">
                  <c:v>16389661.865629008</c:v>
                </c:pt>
                <c:pt idx="5632">
                  <c:v>16383293.11753899</c:v>
                </c:pt>
                <c:pt idx="5633">
                  <c:v>16376918.439323995</c:v>
                </c:pt>
                <c:pt idx="5634">
                  <c:v>16370537.826548001</c:v>
                </c:pt>
                <c:pt idx="5635">
                  <c:v>16364151.274769999</c:v>
                </c:pt>
                <c:pt idx="5636">
                  <c:v>16357758.779542994</c:v>
                </c:pt>
                <c:pt idx="5637">
                  <c:v>16351360.336410994</c:v>
                </c:pt>
                <c:pt idx="5638">
                  <c:v>16344955.940912999</c:v>
                </c:pt>
                <c:pt idx="5639">
                  <c:v>16338545.588579001</c:v>
                </c:pt>
                <c:pt idx="5640">
                  <c:v>16332129.274935</c:v>
                </c:pt>
                <c:pt idx="5641">
                  <c:v>16325706.995498</c:v>
                </c:pt>
                <c:pt idx="5642">
                  <c:v>16319278.745778</c:v>
                </c:pt>
                <c:pt idx="5643">
                  <c:v>16312844.521279</c:v>
                </c:pt>
                <c:pt idx="5644">
                  <c:v>16306404.317497993</c:v>
                </c:pt>
                <c:pt idx="5645">
                  <c:v>16299958.12992499</c:v>
                </c:pt>
                <c:pt idx="5646">
                  <c:v>16293505.954043008</c:v>
                </c:pt>
                <c:pt idx="5647">
                  <c:v>16287047.785327001</c:v>
                </c:pt>
                <c:pt idx="5648">
                  <c:v>16280583.619245995</c:v>
                </c:pt>
                <c:pt idx="5649">
                  <c:v>16274113.451264</c:v>
                </c:pt>
                <c:pt idx="5650">
                  <c:v>16267637.276833</c:v>
                </c:pt>
                <c:pt idx="5651">
                  <c:v>16261155.091402</c:v>
                </c:pt>
                <c:pt idx="5652">
                  <c:v>16254666.890412999</c:v>
                </c:pt>
                <c:pt idx="5653">
                  <c:v>16248172.669298001</c:v>
                </c:pt>
                <c:pt idx="5654">
                  <c:v>16241672.423483999</c:v>
                </c:pt>
                <c:pt idx="5655">
                  <c:v>16235166.148390992</c:v>
                </c:pt>
                <c:pt idx="5656">
                  <c:v>16228653.839431001</c:v>
                </c:pt>
                <c:pt idx="5657">
                  <c:v>16222135.492009999</c:v>
                </c:pt>
                <c:pt idx="5658">
                  <c:v>16215611.101524988</c:v>
                </c:pt>
                <c:pt idx="5659">
                  <c:v>16209080.663368</c:v>
                </c:pt>
                <c:pt idx="5660">
                  <c:v>16202544.172923002</c:v>
                </c:pt>
                <c:pt idx="5661">
                  <c:v>16196001.625565993</c:v>
                </c:pt>
                <c:pt idx="5662">
                  <c:v>16189453.016666993</c:v>
                </c:pt>
                <c:pt idx="5663">
                  <c:v>16182898.341587</c:v>
                </c:pt>
                <c:pt idx="5664">
                  <c:v>16176337.595683008</c:v>
                </c:pt>
                <c:pt idx="5665">
                  <c:v>16169770.774302</c:v>
                </c:pt>
                <c:pt idx="5666">
                  <c:v>16163197.872783011</c:v>
                </c:pt>
                <c:pt idx="5667">
                  <c:v>16156618.886461994</c:v>
                </c:pt>
                <c:pt idx="5668">
                  <c:v>16150033.810662005</c:v>
                </c:pt>
                <c:pt idx="5669">
                  <c:v>16143442.640703999</c:v>
                </c:pt>
                <c:pt idx="5670">
                  <c:v>16136845.371898999</c:v>
                </c:pt>
                <c:pt idx="5671">
                  <c:v>16130241.999549</c:v>
                </c:pt>
                <c:pt idx="5672">
                  <c:v>16123632.518952999</c:v>
                </c:pt>
                <c:pt idx="5673">
                  <c:v>16117016.925399</c:v>
                </c:pt>
                <c:pt idx="5674">
                  <c:v>16110395.21417</c:v>
                </c:pt>
                <c:pt idx="5675">
                  <c:v>16103767.380539</c:v>
                </c:pt>
                <c:pt idx="5676">
                  <c:v>16097133.419774</c:v>
                </c:pt>
                <c:pt idx="5677">
                  <c:v>16090493.327133995</c:v>
                </c:pt>
                <c:pt idx="5678">
                  <c:v>16083847.097872</c:v>
                </c:pt>
                <c:pt idx="5679">
                  <c:v>16077194.727232993</c:v>
                </c:pt>
                <c:pt idx="5680">
                  <c:v>16070536.210453</c:v>
                </c:pt>
                <c:pt idx="5681">
                  <c:v>16063871.542762</c:v>
                </c:pt>
                <c:pt idx="5682">
                  <c:v>16057200.719382994</c:v>
                </c:pt>
                <c:pt idx="5683">
                  <c:v>16050523.735530995</c:v>
                </c:pt>
                <c:pt idx="5684">
                  <c:v>16043840.586412</c:v>
                </c:pt>
                <c:pt idx="5685">
                  <c:v>16037151.267225988</c:v>
                </c:pt>
                <c:pt idx="5686">
                  <c:v>16030455.773166001</c:v>
                </c:pt>
                <c:pt idx="5687">
                  <c:v>16023754.099415001</c:v>
                </c:pt>
                <c:pt idx="5688">
                  <c:v>16017046.241150994</c:v>
                </c:pt>
                <c:pt idx="5689">
                  <c:v>16010332.193543</c:v>
                </c:pt>
                <c:pt idx="5690">
                  <c:v>16003611.951752011</c:v>
                </c:pt>
                <c:pt idx="5691">
                  <c:v>15996885.510933002</c:v>
                </c:pt>
                <c:pt idx="5692">
                  <c:v>15990152.866232</c:v>
                </c:pt>
                <c:pt idx="5693">
                  <c:v>15983414.012786999</c:v>
                </c:pt>
                <c:pt idx="5694">
                  <c:v>15976668.945729</c:v>
                </c:pt>
                <c:pt idx="5695">
                  <c:v>15969917.660181999</c:v>
                </c:pt>
                <c:pt idx="5696">
                  <c:v>15963160.151261</c:v>
                </c:pt>
                <c:pt idx="5697">
                  <c:v>15956396.414074</c:v>
                </c:pt>
                <c:pt idx="5698">
                  <c:v>15949626.44372</c:v>
                </c:pt>
                <c:pt idx="5699">
                  <c:v>15942850.235290995</c:v>
                </c:pt>
                <c:pt idx="5700">
                  <c:v>15936067.783872999</c:v>
                </c:pt>
                <c:pt idx="5701">
                  <c:v>15929279.084542004</c:v>
                </c:pt>
                <c:pt idx="5702">
                  <c:v>15922484.13236499</c:v>
                </c:pt>
                <c:pt idx="5703">
                  <c:v>15915682.922405001</c:v>
                </c:pt>
                <c:pt idx="5704">
                  <c:v>15908875.449713999</c:v>
                </c:pt>
                <c:pt idx="5705">
                  <c:v>15902061.709337991</c:v>
                </c:pt>
                <c:pt idx="5706">
                  <c:v>15895241.696311994</c:v>
                </c:pt>
                <c:pt idx="5707">
                  <c:v>15888415.405668005</c:v>
                </c:pt>
                <c:pt idx="5708">
                  <c:v>15881582.832424993</c:v>
                </c:pt>
                <c:pt idx="5709">
                  <c:v>15874743.971597994</c:v>
                </c:pt>
                <c:pt idx="5710">
                  <c:v>15867898.818192</c:v>
                </c:pt>
                <c:pt idx="5711">
                  <c:v>15861047.367203999</c:v>
                </c:pt>
                <c:pt idx="5712">
                  <c:v>15854189.613624001</c:v>
                </c:pt>
                <c:pt idx="5713">
                  <c:v>15847325.552432002</c:v>
                </c:pt>
                <c:pt idx="5714">
                  <c:v>15840455.178603999</c:v>
                </c:pt>
                <c:pt idx="5715">
                  <c:v>15833578.487103</c:v>
                </c:pt>
                <c:pt idx="5716">
                  <c:v>15826695.472887006</c:v>
                </c:pt>
                <c:pt idx="5717">
                  <c:v>15819806.130904995</c:v>
                </c:pt>
                <c:pt idx="5718">
                  <c:v>15812910.456099</c:v>
                </c:pt>
                <c:pt idx="5719">
                  <c:v>15806008.443401</c:v>
                </c:pt>
                <c:pt idx="5720">
                  <c:v>15799100.087734994</c:v>
                </c:pt>
                <c:pt idx="5721">
                  <c:v>15792185.384020004</c:v>
                </c:pt>
                <c:pt idx="5722">
                  <c:v>15785264.327161994</c:v>
                </c:pt>
                <c:pt idx="5723">
                  <c:v>15778336.912062</c:v>
                </c:pt>
                <c:pt idx="5724">
                  <c:v>15771403.133613005</c:v>
                </c:pt>
                <c:pt idx="5725">
                  <c:v>15764462.986697</c:v>
                </c:pt>
                <c:pt idx="5726">
                  <c:v>15757516.466192</c:v>
                </c:pt>
                <c:pt idx="5727">
                  <c:v>15750563.566963</c:v>
                </c:pt>
                <c:pt idx="5728">
                  <c:v>15743604.28387</c:v>
                </c:pt>
                <c:pt idx="5729">
                  <c:v>15736638.611764001</c:v>
                </c:pt>
                <c:pt idx="5730">
                  <c:v>15729666.545485994</c:v>
                </c:pt>
                <c:pt idx="5731">
                  <c:v>15722688.079871999</c:v>
                </c:pt>
                <c:pt idx="5732">
                  <c:v>15715703.209745994</c:v>
                </c:pt>
                <c:pt idx="5733">
                  <c:v>15708711.929926001</c:v>
                </c:pt>
                <c:pt idx="5734">
                  <c:v>15701714.235222001</c:v>
                </c:pt>
                <c:pt idx="5735">
                  <c:v>15694710.120432001</c:v>
                </c:pt>
                <c:pt idx="5736">
                  <c:v>15687699.58035</c:v>
                </c:pt>
                <c:pt idx="5737">
                  <c:v>15680682.609758999</c:v>
                </c:pt>
                <c:pt idx="5738">
                  <c:v>15673659.203434991</c:v>
                </c:pt>
                <c:pt idx="5739">
                  <c:v>15666629.356143005</c:v>
                </c:pt>
                <c:pt idx="5740">
                  <c:v>15659593.062642008</c:v>
                </c:pt>
                <c:pt idx="5741">
                  <c:v>15652550.317682005</c:v>
                </c:pt>
                <c:pt idx="5742">
                  <c:v>15645501.116003994</c:v>
                </c:pt>
                <c:pt idx="5743">
                  <c:v>15638445.452341005</c:v>
                </c:pt>
                <c:pt idx="5744">
                  <c:v>15631383.321416</c:v>
                </c:pt>
                <c:pt idx="5745">
                  <c:v>15624314.717943994</c:v>
                </c:pt>
                <c:pt idx="5746">
                  <c:v>15617239.636632994</c:v>
                </c:pt>
                <c:pt idx="5747">
                  <c:v>15610158.072180999</c:v>
                </c:pt>
                <c:pt idx="5748">
                  <c:v>15603070.019277001</c:v>
                </c:pt>
                <c:pt idx="5749">
                  <c:v>15595975.472602006</c:v>
                </c:pt>
                <c:pt idx="5750">
                  <c:v>15588874.426828001</c:v>
                </c:pt>
                <c:pt idx="5751">
                  <c:v>15581766.876618005</c:v>
                </c:pt>
                <c:pt idx="5752">
                  <c:v>15574652.816628</c:v>
                </c:pt>
                <c:pt idx="5753">
                  <c:v>15567532.241501991</c:v>
                </c:pt>
                <c:pt idx="5754">
                  <c:v>15560405.145879</c:v>
                </c:pt>
                <c:pt idx="5755">
                  <c:v>15553271.524387</c:v>
                </c:pt>
                <c:pt idx="5756">
                  <c:v>15546131.371644005</c:v>
                </c:pt>
                <c:pt idx="5757">
                  <c:v>15538984.682263</c:v>
                </c:pt>
                <c:pt idx="5758">
                  <c:v>15531831.450844005</c:v>
                </c:pt>
                <c:pt idx="5759">
                  <c:v>15524671.671980999</c:v>
                </c:pt>
                <c:pt idx="5760">
                  <c:v>15517505.340258</c:v>
                </c:pt>
                <c:pt idx="5761">
                  <c:v>15510332.450251006</c:v>
                </c:pt>
                <c:pt idx="5762">
                  <c:v>15503152.996524991</c:v>
                </c:pt>
                <c:pt idx="5763">
                  <c:v>15495966.973638006</c:v>
                </c:pt>
                <c:pt idx="5764">
                  <c:v>15488774.376138</c:v>
                </c:pt>
                <c:pt idx="5765">
                  <c:v>15481575.198565992</c:v>
                </c:pt>
                <c:pt idx="5766">
                  <c:v>15474369.435450004</c:v>
                </c:pt>
                <c:pt idx="5767">
                  <c:v>15467157.081312999</c:v>
                </c:pt>
                <c:pt idx="5768">
                  <c:v>15459938.130667994</c:v>
                </c:pt>
                <c:pt idx="5769">
                  <c:v>15452712.578016</c:v>
                </c:pt>
                <c:pt idx="5770">
                  <c:v>15445480.417854</c:v>
                </c:pt>
                <c:pt idx="5771">
                  <c:v>15438241.644664994</c:v>
                </c:pt>
                <c:pt idx="5772">
                  <c:v>15430996.252925994</c:v>
                </c:pt>
                <c:pt idx="5773">
                  <c:v>15423744.237102993</c:v>
                </c:pt>
                <c:pt idx="5774">
                  <c:v>15416485.591654999</c:v>
                </c:pt>
                <c:pt idx="5775">
                  <c:v>15409220.31103</c:v>
                </c:pt>
                <c:pt idx="5776">
                  <c:v>15401948.389667002</c:v>
                </c:pt>
                <c:pt idx="5777">
                  <c:v>15394669.821996</c:v>
                </c:pt>
                <c:pt idx="5778">
                  <c:v>15387384.602437994</c:v>
                </c:pt>
                <c:pt idx="5779">
                  <c:v>15380092.725404993</c:v>
                </c:pt>
                <c:pt idx="5780">
                  <c:v>15372794.185299</c:v>
                </c:pt>
                <c:pt idx="5781">
                  <c:v>15365488.976513999</c:v>
                </c:pt>
                <c:pt idx="5782">
                  <c:v>15358177.093432</c:v>
                </c:pt>
                <c:pt idx="5783">
                  <c:v>15350858.53042799</c:v>
                </c:pt>
                <c:pt idx="5784">
                  <c:v>15343533.281866994</c:v>
                </c:pt>
                <c:pt idx="5785">
                  <c:v>15336201.342103999</c:v>
                </c:pt>
                <c:pt idx="5786">
                  <c:v>15328862.705487</c:v>
                </c:pt>
                <c:pt idx="5787">
                  <c:v>15321517.366350004</c:v>
                </c:pt>
                <c:pt idx="5788">
                  <c:v>15314165.319023</c:v>
                </c:pt>
                <c:pt idx="5789">
                  <c:v>15306806.557822</c:v>
                </c:pt>
                <c:pt idx="5790">
                  <c:v>15299441.077056</c:v>
                </c:pt>
                <c:pt idx="5791">
                  <c:v>15292068.871024</c:v>
                </c:pt>
                <c:pt idx="5792">
                  <c:v>15284689.934015</c:v>
                </c:pt>
                <c:pt idx="5793">
                  <c:v>15277304.260307994</c:v>
                </c:pt>
                <c:pt idx="5794">
                  <c:v>15269911.844174</c:v>
                </c:pt>
                <c:pt idx="5795">
                  <c:v>15262512.679873999</c:v>
                </c:pt>
                <c:pt idx="5796">
                  <c:v>15255106.761657005</c:v>
                </c:pt>
                <c:pt idx="5797">
                  <c:v>15247694.083766</c:v>
                </c:pt>
                <c:pt idx="5798">
                  <c:v>15240274.640431993</c:v>
                </c:pt>
                <c:pt idx="5799">
                  <c:v>15232848.425876999</c:v>
                </c:pt>
                <c:pt idx="5800">
                  <c:v>15225415.434312999</c:v>
                </c:pt>
                <c:pt idx="5801">
                  <c:v>15217975.659942999</c:v>
                </c:pt>
                <c:pt idx="5802">
                  <c:v>15210529.096959</c:v>
                </c:pt>
                <c:pt idx="5803">
                  <c:v>15203075.739543993</c:v>
                </c:pt>
                <c:pt idx="5804">
                  <c:v>15195615.581871999</c:v>
                </c:pt>
                <c:pt idx="5805">
                  <c:v>15188148.618105993</c:v>
                </c:pt>
                <c:pt idx="5806">
                  <c:v>15180674.842398001</c:v>
                </c:pt>
                <c:pt idx="5807">
                  <c:v>15173194.248893993</c:v>
                </c:pt>
                <c:pt idx="5808">
                  <c:v>15165706.831726</c:v>
                </c:pt>
                <c:pt idx="5809">
                  <c:v>15158212.585018005</c:v>
                </c:pt>
                <c:pt idx="5810">
                  <c:v>15150711.502885006</c:v>
                </c:pt>
                <c:pt idx="5811">
                  <c:v>15143203.579430001</c:v>
                </c:pt>
                <c:pt idx="5812">
                  <c:v>15135688.808746999</c:v>
                </c:pt>
                <c:pt idx="5813">
                  <c:v>15128167.18492</c:v>
                </c:pt>
                <c:pt idx="5814">
                  <c:v>15120638.702023994</c:v>
                </c:pt>
                <c:pt idx="5815">
                  <c:v>15113103.354121005</c:v>
                </c:pt>
                <c:pt idx="5816">
                  <c:v>15105561.135267001</c:v>
                </c:pt>
                <c:pt idx="5817">
                  <c:v>15098012.039503995</c:v>
                </c:pt>
                <c:pt idx="5818">
                  <c:v>15090456.060866</c:v>
                </c:pt>
                <c:pt idx="5819">
                  <c:v>15082893.193376994</c:v>
                </c:pt>
                <c:pt idx="5820">
                  <c:v>15075323.431050004</c:v>
                </c:pt>
                <c:pt idx="5821">
                  <c:v>15067746.767889</c:v>
                </c:pt>
                <c:pt idx="5822">
                  <c:v>15060163.197885994</c:v>
                </c:pt>
                <c:pt idx="5823">
                  <c:v>15052572.715023994</c:v>
                </c:pt>
                <c:pt idx="5824">
                  <c:v>15044975.313275</c:v>
                </c:pt>
                <c:pt idx="5825">
                  <c:v>15037370.986602006</c:v>
                </c:pt>
                <c:pt idx="5826">
                  <c:v>15029759.728956994</c:v>
                </c:pt>
                <c:pt idx="5827">
                  <c:v>15022141.534281</c:v>
                </c:pt>
                <c:pt idx="5828">
                  <c:v>15014516.396505993</c:v>
                </c:pt>
                <c:pt idx="5829">
                  <c:v>15006884.309552006</c:v>
                </c:pt>
                <c:pt idx="5830">
                  <c:v>14999245.267330995</c:v>
                </c:pt>
                <c:pt idx="5831">
                  <c:v>14991599.263741005</c:v>
                </c:pt>
                <c:pt idx="5832">
                  <c:v>14983946.292672999</c:v>
                </c:pt>
                <c:pt idx="5833">
                  <c:v>14976286.348006001</c:v>
                </c:pt>
                <c:pt idx="5834">
                  <c:v>14968619.423609005</c:v>
                </c:pt>
                <c:pt idx="5835">
                  <c:v>14960945.513339</c:v>
                </c:pt>
                <c:pt idx="5836">
                  <c:v>14953264.611044994</c:v>
                </c:pt>
                <c:pt idx="5837">
                  <c:v>14945576.710563995</c:v>
                </c:pt>
                <c:pt idx="5838">
                  <c:v>14937881.805721005</c:v>
                </c:pt>
                <c:pt idx="5839">
                  <c:v>14930179.890334001</c:v>
                </c:pt>
                <c:pt idx="5840">
                  <c:v>14922470.958207</c:v>
                </c:pt>
                <c:pt idx="5841">
                  <c:v>14914755.003134994</c:v>
                </c:pt>
                <c:pt idx="5842">
                  <c:v>14907032.018902</c:v>
                </c:pt>
                <c:pt idx="5843">
                  <c:v>14899301.999282002</c:v>
                </c:pt>
                <c:pt idx="5844">
                  <c:v>14891564.938035993</c:v>
                </c:pt>
                <c:pt idx="5845">
                  <c:v>14883820.828916</c:v>
                </c:pt>
                <c:pt idx="5846">
                  <c:v>14876069.665664</c:v>
                </c:pt>
                <c:pt idx="5847">
                  <c:v>14868311.44201</c:v>
                </c:pt>
                <c:pt idx="5848">
                  <c:v>14860546.151673006</c:v>
                </c:pt>
                <c:pt idx="5849">
                  <c:v>14852773.788360991</c:v>
                </c:pt>
                <c:pt idx="5850">
                  <c:v>14844994.345773006</c:v>
                </c:pt>
                <c:pt idx="5851">
                  <c:v>14837207.817593994</c:v>
                </c:pt>
                <c:pt idx="5852">
                  <c:v>14829414.197500991</c:v>
                </c:pt>
                <c:pt idx="5853">
                  <c:v>14821613.479158999</c:v>
                </c:pt>
                <c:pt idx="5854">
                  <c:v>14813805.656222001</c:v>
                </c:pt>
                <c:pt idx="5855">
                  <c:v>14805990.722330995</c:v>
                </c:pt>
                <c:pt idx="5856">
                  <c:v>14798168.671119999</c:v>
                </c:pt>
                <c:pt idx="5857">
                  <c:v>14790339.496208994</c:v>
                </c:pt>
                <c:pt idx="5858">
                  <c:v>14782503.191207994</c:v>
                </c:pt>
                <c:pt idx="5859">
                  <c:v>14774659.749714995</c:v>
                </c:pt>
                <c:pt idx="5860">
                  <c:v>14766809.165317999</c:v>
                </c:pt>
                <c:pt idx="5861">
                  <c:v>14758951.431593001</c:v>
                </c:pt>
                <c:pt idx="5862">
                  <c:v>14751086.542104995</c:v>
                </c:pt>
                <c:pt idx="5863">
                  <c:v>14743214.490408</c:v>
                </c:pt>
                <c:pt idx="5864">
                  <c:v>14735335.270045994</c:v>
                </c:pt>
                <c:pt idx="5865">
                  <c:v>14727448.874547999</c:v>
                </c:pt>
                <c:pt idx="5866">
                  <c:v>14719555.297436988</c:v>
                </c:pt>
                <c:pt idx="5867">
                  <c:v>14711654.532219</c:v>
                </c:pt>
                <c:pt idx="5868">
                  <c:v>14703746.572393999</c:v>
                </c:pt>
                <c:pt idx="5869">
                  <c:v>14695831.411446</c:v>
                </c:pt>
                <c:pt idx="5870">
                  <c:v>14687909.042850999</c:v>
                </c:pt>
                <c:pt idx="5871">
                  <c:v>14679979.460072005</c:v>
                </c:pt>
                <c:pt idx="5872">
                  <c:v>14672042.656560993</c:v>
                </c:pt>
                <c:pt idx="5873">
                  <c:v>14664098.625758005</c:v>
                </c:pt>
                <c:pt idx="5874">
                  <c:v>14656147.361093005</c:v>
                </c:pt>
                <c:pt idx="5875">
                  <c:v>14648188.855982011</c:v>
                </c:pt>
                <c:pt idx="5876">
                  <c:v>14640223.103831002</c:v>
                </c:pt>
                <c:pt idx="5877">
                  <c:v>14632250.098036001</c:v>
                </c:pt>
                <c:pt idx="5878">
                  <c:v>14624269.831977</c:v>
                </c:pt>
                <c:pt idx="5879">
                  <c:v>14616282.299027991</c:v>
                </c:pt>
                <c:pt idx="5880">
                  <c:v>14608287.492544994</c:v>
                </c:pt>
                <c:pt idx="5881">
                  <c:v>14600285.405879006</c:v>
                </c:pt>
                <c:pt idx="5882">
                  <c:v>14592276.032362994</c:v>
                </c:pt>
                <c:pt idx="5883">
                  <c:v>14584259.365323005</c:v>
                </c:pt>
                <c:pt idx="5884">
                  <c:v>14576235.398072002</c:v>
                </c:pt>
                <c:pt idx="5885">
                  <c:v>14568204.123908</c:v>
                </c:pt>
                <c:pt idx="5886">
                  <c:v>14560165.536122991</c:v>
                </c:pt>
                <c:pt idx="5887">
                  <c:v>14552119.627991995</c:v>
                </c:pt>
                <c:pt idx="5888">
                  <c:v>14544066.392780006</c:v>
                </c:pt>
                <c:pt idx="5889">
                  <c:v>14536005.823741006</c:v>
                </c:pt>
                <c:pt idx="5890">
                  <c:v>14527937.914116999</c:v>
                </c:pt>
                <c:pt idx="5891">
                  <c:v>14519862.657134995</c:v>
                </c:pt>
                <c:pt idx="5892">
                  <c:v>14511780.046013994</c:v>
                </c:pt>
                <c:pt idx="5893">
                  <c:v>14503690.073959006</c:v>
                </c:pt>
                <c:pt idx="5894">
                  <c:v>14495592.734162994</c:v>
                </c:pt>
                <c:pt idx="5895">
                  <c:v>14487488.019807</c:v>
                </c:pt>
                <c:pt idx="5896">
                  <c:v>14479375.924061</c:v>
                </c:pt>
                <c:pt idx="5897">
                  <c:v>14471256.440081</c:v>
                </c:pt>
                <c:pt idx="5898">
                  <c:v>14463129.561011005</c:v>
                </c:pt>
                <c:pt idx="5899">
                  <c:v>14454995.279984994</c:v>
                </c:pt>
                <c:pt idx="5900">
                  <c:v>14446853.590123</c:v>
                </c:pt>
                <c:pt idx="5901">
                  <c:v>14438704.484533004</c:v>
                </c:pt>
                <c:pt idx="5902">
                  <c:v>14430547.956311002</c:v>
                </c:pt>
                <c:pt idx="5903">
                  <c:v>14422383.998539994</c:v>
                </c:pt>
                <c:pt idx="5904">
                  <c:v>14414212.604290994</c:v>
                </c:pt>
                <c:pt idx="5905">
                  <c:v>14406033.766623994</c:v>
                </c:pt>
                <c:pt idx="5906">
                  <c:v>14397847.478584001</c:v>
                </c:pt>
                <c:pt idx="5907">
                  <c:v>14389653.733205993</c:v>
                </c:pt>
                <c:pt idx="5908">
                  <c:v>14381452.523511</c:v>
                </c:pt>
                <c:pt idx="5909">
                  <c:v>14373243.842507994</c:v>
                </c:pt>
                <c:pt idx="5910">
                  <c:v>14365027.683193997</c:v>
                </c:pt>
                <c:pt idx="5911">
                  <c:v>14356804.038552994</c:v>
                </c:pt>
                <c:pt idx="5912">
                  <c:v>14348572.901556</c:v>
                </c:pt>
                <c:pt idx="5913">
                  <c:v>14340334.265162</c:v>
                </c:pt>
                <c:pt idx="5914">
                  <c:v>14332088.122316994</c:v>
                </c:pt>
                <c:pt idx="5915">
                  <c:v>14323834.465955006</c:v>
                </c:pt>
                <c:pt idx="5916">
                  <c:v>14315573.288996991</c:v>
                </c:pt>
                <c:pt idx="5917">
                  <c:v>14307304.584349999</c:v>
                </c:pt>
                <c:pt idx="5918">
                  <c:v>14299028.344911005</c:v>
                </c:pt>
                <c:pt idx="5919">
                  <c:v>14290744.563561</c:v>
                </c:pt>
                <c:pt idx="5920">
                  <c:v>14282453.233170994</c:v>
                </c:pt>
                <c:pt idx="5921">
                  <c:v>14274154.346596988</c:v>
                </c:pt>
                <c:pt idx="5922">
                  <c:v>14265847.896684</c:v>
                </c:pt>
                <c:pt idx="5923">
                  <c:v>14257533.876263</c:v>
                </c:pt>
                <c:pt idx="5924">
                  <c:v>14249212.278152</c:v>
                </c:pt>
                <c:pt idx="5925">
                  <c:v>14240883.095156007</c:v>
                </c:pt>
                <c:pt idx="5926">
                  <c:v>14232546.320067</c:v>
                </c:pt>
                <c:pt idx="5927">
                  <c:v>14224201.945665</c:v>
                </c:pt>
                <c:pt idx="5928">
                  <c:v>14215849.964716006</c:v>
                </c:pt>
                <c:pt idx="5929">
                  <c:v>14207490.369974</c:v>
                </c:pt>
                <c:pt idx="5930">
                  <c:v>14199123.154177004</c:v>
                </c:pt>
                <c:pt idx="5931">
                  <c:v>14190748.310053006</c:v>
                </c:pt>
                <c:pt idx="5932">
                  <c:v>14182365.830316</c:v>
                </c:pt>
                <c:pt idx="5933">
                  <c:v>14173975.707665993</c:v>
                </c:pt>
                <c:pt idx="5934">
                  <c:v>14165577.93479</c:v>
                </c:pt>
                <c:pt idx="5935">
                  <c:v>14157172.504362</c:v>
                </c:pt>
                <c:pt idx="5936">
                  <c:v>14148759.409042004</c:v>
                </c:pt>
                <c:pt idx="5937">
                  <c:v>14140338.641478995</c:v>
                </c:pt>
                <c:pt idx="5938">
                  <c:v>14131910.194305001</c:v>
                </c:pt>
                <c:pt idx="5939">
                  <c:v>14123474.060141999</c:v>
                </c:pt>
                <c:pt idx="5940">
                  <c:v>14115030.231595989</c:v>
                </c:pt>
                <c:pt idx="5941">
                  <c:v>14106578.701261001</c:v>
                </c:pt>
                <c:pt idx="5942">
                  <c:v>14098119.461717006</c:v>
                </c:pt>
                <c:pt idx="5943">
                  <c:v>14089652.50553</c:v>
                </c:pt>
                <c:pt idx="5944">
                  <c:v>14081177.825254004</c:v>
                </c:pt>
                <c:pt idx="5945">
                  <c:v>14072695.413427994</c:v>
                </c:pt>
                <c:pt idx="5946">
                  <c:v>14064205.262576994</c:v>
                </c:pt>
                <c:pt idx="5947">
                  <c:v>14055707.365214005</c:v>
                </c:pt>
                <c:pt idx="5948">
                  <c:v>14047201.713837</c:v>
                </c:pt>
                <c:pt idx="5949">
                  <c:v>14038688.300930999</c:v>
                </c:pt>
                <c:pt idx="5950">
                  <c:v>14030167.118965993</c:v>
                </c:pt>
                <c:pt idx="5951">
                  <c:v>14021638.160399994</c:v>
                </c:pt>
                <c:pt idx="5952">
                  <c:v>14013101.417676</c:v>
                </c:pt>
                <c:pt idx="5953">
                  <c:v>14004556.883223007</c:v>
                </c:pt>
                <c:pt idx="5954">
                  <c:v>13996004.549455993</c:v>
                </c:pt>
                <c:pt idx="5955">
                  <c:v>13987444.408779006</c:v>
                </c:pt>
                <c:pt idx="5956">
                  <c:v>13978876.453576</c:v>
                </c:pt>
                <c:pt idx="5957">
                  <c:v>13970300.676223995</c:v>
                </c:pt>
                <c:pt idx="5958">
                  <c:v>13961717.069080004</c:v>
                </c:pt>
                <c:pt idx="5959">
                  <c:v>13953125.624491001</c:v>
                </c:pt>
                <c:pt idx="5960">
                  <c:v>13944526.334788006</c:v>
                </c:pt>
                <c:pt idx="5961">
                  <c:v>13935919.192288</c:v>
                </c:pt>
                <c:pt idx="5962">
                  <c:v>13927304.189293994</c:v>
                </c:pt>
                <c:pt idx="5963">
                  <c:v>13918681.318096001</c:v>
                </c:pt>
                <c:pt idx="5964">
                  <c:v>13910050.570967</c:v>
                </c:pt>
                <c:pt idx="5965">
                  <c:v>13901411.940168001</c:v>
                </c:pt>
                <c:pt idx="5966">
                  <c:v>13892765.417946</c:v>
                </c:pt>
                <c:pt idx="5967">
                  <c:v>13884110.996530993</c:v>
                </c:pt>
                <c:pt idx="5968">
                  <c:v>13875448.668142</c:v>
                </c:pt>
                <c:pt idx="5969">
                  <c:v>13866778.424981005</c:v>
                </c:pt>
                <c:pt idx="5970">
                  <c:v>13858100.259237001</c:v>
                </c:pt>
                <c:pt idx="5971">
                  <c:v>13849414.163083006</c:v>
                </c:pt>
                <c:pt idx="5972">
                  <c:v>13840720.12868</c:v>
                </c:pt>
                <c:pt idx="5973">
                  <c:v>13832018.148171995</c:v>
                </c:pt>
                <c:pt idx="5974">
                  <c:v>13823308.21369</c:v>
                </c:pt>
                <c:pt idx="5975">
                  <c:v>13814590.317348</c:v>
                </c:pt>
                <c:pt idx="5976">
                  <c:v>13805864.451250006</c:v>
                </c:pt>
                <c:pt idx="5977">
                  <c:v>13797130.607478995</c:v>
                </c:pt>
                <c:pt idx="5978">
                  <c:v>13788388.778109994</c:v>
                </c:pt>
                <c:pt idx="5979">
                  <c:v>13779638.955197006</c:v>
                </c:pt>
                <c:pt idx="5980">
                  <c:v>13770881.130783999</c:v>
                </c:pt>
                <c:pt idx="5981">
                  <c:v>13762115.29689699</c:v>
                </c:pt>
                <c:pt idx="5982">
                  <c:v>13753341.44555</c:v>
                </c:pt>
                <c:pt idx="5983">
                  <c:v>13744559.568739004</c:v>
                </c:pt>
                <c:pt idx="5984">
                  <c:v>13735769.658446994</c:v>
                </c:pt>
                <c:pt idx="5985">
                  <c:v>13726971.706641</c:v>
                </c:pt>
                <c:pt idx="5986">
                  <c:v>13718165.705274001</c:v>
                </c:pt>
                <c:pt idx="5987">
                  <c:v>13709351.646283993</c:v>
                </c:pt>
                <c:pt idx="5988">
                  <c:v>13700529.521591995</c:v>
                </c:pt>
                <c:pt idx="5989">
                  <c:v>13691699.323107</c:v>
                </c:pt>
                <c:pt idx="5990">
                  <c:v>13682861.042719999</c:v>
                </c:pt>
                <c:pt idx="5991">
                  <c:v>13674014.672307</c:v>
                </c:pt>
                <c:pt idx="5992">
                  <c:v>13665160.203731</c:v>
                </c:pt>
                <c:pt idx="5993">
                  <c:v>13656297.628838994</c:v>
                </c:pt>
                <c:pt idx="5994">
                  <c:v>13647426.939459994</c:v>
                </c:pt>
                <c:pt idx="5995">
                  <c:v>13638548.127409993</c:v>
                </c:pt>
                <c:pt idx="5996">
                  <c:v>13629661.184490994</c:v>
                </c:pt>
                <c:pt idx="5997">
                  <c:v>13620766.102485994</c:v>
                </c:pt>
                <c:pt idx="5998">
                  <c:v>13611862.873166</c:v>
                </c:pt>
                <c:pt idx="5999">
                  <c:v>13602951.488283006</c:v>
                </c:pt>
                <c:pt idx="6000">
                  <c:v>13594031.939576993</c:v>
                </c:pt>
                <c:pt idx="6001">
                  <c:v>13585104.218769994</c:v>
                </c:pt>
                <c:pt idx="6002">
                  <c:v>13576168.317569001</c:v>
                </c:pt>
                <c:pt idx="6003">
                  <c:v>13567224.22766499</c:v>
                </c:pt>
                <c:pt idx="6004">
                  <c:v>13558271.940735994</c:v>
                </c:pt>
                <c:pt idx="6005">
                  <c:v>13549311.448438993</c:v>
                </c:pt>
                <c:pt idx="6006">
                  <c:v>13540342.742419994</c:v>
                </c:pt>
                <c:pt idx="6007">
                  <c:v>13531365.814308004</c:v>
                </c:pt>
                <c:pt idx="6008">
                  <c:v>13522380.655714005</c:v>
                </c:pt>
                <c:pt idx="6009">
                  <c:v>13513387.258235993</c:v>
                </c:pt>
                <c:pt idx="6010">
                  <c:v>13504385.613453999</c:v>
                </c:pt>
                <c:pt idx="6011">
                  <c:v>13495375.712933</c:v>
                </c:pt>
                <c:pt idx="6012">
                  <c:v>13486357.54822199</c:v>
                </c:pt>
                <c:pt idx="6013">
                  <c:v>13477331.110854</c:v>
                </c:pt>
                <c:pt idx="6014">
                  <c:v>13468296.392345</c:v>
                </c:pt>
                <c:pt idx="6015">
                  <c:v>13459253.384195</c:v>
                </c:pt>
                <c:pt idx="6016">
                  <c:v>13450202.077889999</c:v>
                </c:pt>
                <c:pt idx="6017">
                  <c:v>13441142.464896999</c:v>
                </c:pt>
                <c:pt idx="6018">
                  <c:v>13432074.536668994</c:v>
                </c:pt>
                <c:pt idx="6019">
                  <c:v>13422998.284639999</c:v>
                </c:pt>
                <c:pt idx="6020">
                  <c:v>13413913.700230001</c:v>
                </c:pt>
                <c:pt idx="6021">
                  <c:v>13404820.774843005</c:v>
                </c:pt>
                <c:pt idx="6022">
                  <c:v>13395719.499864001</c:v>
                </c:pt>
                <c:pt idx="6023">
                  <c:v>13386609.866663005</c:v>
                </c:pt>
                <c:pt idx="6024">
                  <c:v>13377491.866594991</c:v>
                </c:pt>
                <c:pt idx="6025">
                  <c:v>13368365.490997</c:v>
                </c:pt>
                <c:pt idx="6026">
                  <c:v>13359230.731187001</c:v>
                </c:pt>
                <c:pt idx="6027">
                  <c:v>13350087.578472</c:v>
                </c:pt>
                <c:pt idx="6028">
                  <c:v>13340936.024137</c:v>
                </c:pt>
                <c:pt idx="6029">
                  <c:v>13331776.059454</c:v>
                </c:pt>
                <c:pt idx="6030">
                  <c:v>13322607.675674999</c:v>
                </c:pt>
                <c:pt idx="6031">
                  <c:v>13313430.864039006</c:v>
                </c:pt>
                <c:pt idx="6032">
                  <c:v>13304245.615765</c:v>
                </c:pt>
                <c:pt idx="6033">
                  <c:v>13295051.922056004</c:v>
                </c:pt>
                <c:pt idx="6034">
                  <c:v>13285849.774099</c:v>
                </c:pt>
                <c:pt idx="6035">
                  <c:v>13276639.163063999</c:v>
                </c:pt>
                <c:pt idx="6036">
                  <c:v>13267420.080102</c:v>
                </c:pt>
                <c:pt idx="6037">
                  <c:v>13258192.516349994</c:v>
                </c:pt>
                <c:pt idx="6038">
                  <c:v>13248956.462926</c:v>
                </c:pt>
                <c:pt idx="6039">
                  <c:v>13239711.91093</c:v>
                </c:pt>
                <c:pt idx="6040">
                  <c:v>13230458.851446999</c:v>
                </c:pt>
                <c:pt idx="6041">
                  <c:v>13221197.275544001</c:v>
                </c:pt>
                <c:pt idx="6042">
                  <c:v>13211927.174271002</c:v>
                </c:pt>
                <c:pt idx="6043">
                  <c:v>13202648.538659004</c:v>
                </c:pt>
                <c:pt idx="6044">
                  <c:v>13193361.359724</c:v>
                </c:pt>
                <c:pt idx="6045">
                  <c:v>13184065.628463993</c:v>
                </c:pt>
                <c:pt idx="6046">
                  <c:v>13174761.335858006</c:v>
                </c:pt>
                <c:pt idx="6047">
                  <c:v>13165448.472870005</c:v>
                </c:pt>
                <c:pt idx="6048">
                  <c:v>13156127.030444993</c:v>
                </c:pt>
                <c:pt idx="6049">
                  <c:v>13146796.999511</c:v>
                </c:pt>
                <c:pt idx="6050">
                  <c:v>13137458.370976999</c:v>
                </c:pt>
                <c:pt idx="6051">
                  <c:v>13128111.135736</c:v>
                </c:pt>
                <c:pt idx="6052">
                  <c:v>13118755.284662999</c:v>
                </c:pt>
                <c:pt idx="6053">
                  <c:v>13109390.808615007</c:v>
                </c:pt>
                <c:pt idx="6054">
                  <c:v>13100017.698431993</c:v>
                </c:pt>
                <c:pt idx="6055">
                  <c:v>13090635.944933999</c:v>
                </c:pt>
                <c:pt idx="6056">
                  <c:v>13081245.53892599</c:v>
                </c:pt>
                <c:pt idx="6057">
                  <c:v>13071846.471194001</c:v>
                </c:pt>
                <c:pt idx="6058">
                  <c:v>13062438.732504988</c:v>
                </c:pt>
                <c:pt idx="6059">
                  <c:v>13053022.313608006</c:v>
                </c:pt>
                <c:pt idx="6060">
                  <c:v>13043597.205236994</c:v>
                </c:pt>
                <c:pt idx="6061">
                  <c:v>13034163.398104001</c:v>
                </c:pt>
                <c:pt idx="6062">
                  <c:v>13024720.882905006</c:v>
                </c:pt>
                <c:pt idx="6063">
                  <c:v>13015269.650317</c:v>
                </c:pt>
                <c:pt idx="6064">
                  <c:v>13005809.691</c:v>
                </c:pt>
                <c:pt idx="6065">
                  <c:v>12996340.995595001</c:v>
                </c:pt>
                <c:pt idx="6066">
                  <c:v>12986863.554724</c:v>
                </c:pt>
                <c:pt idx="6067">
                  <c:v>12977377.358991999</c:v>
                </c:pt>
                <c:pt idx="6068">
                  <c:v>12967882.398984</c:v>
                </c:pt>
                <c:pt idx="6069">
                  <c:v>12958378.665267</c:v>
                </c:pt>
                <c:pt idx="6070">
                  <c:v>12948866.148391988</c:v>
                </c:pt>
                <c:pt idx="6071">
                  <c:v>12939344.838887</c:v>
                </c:pt>
                <c:pt idx="6072">
                  <c:v>12929814.727265991</c:v>
                </c:pt>
                <c:pt idx="6073">
                  <c:v>12920275.804020002</c:v>
                </c:pt>
                <c:pt idx="6074">
                  <c:v>12910728.059625</c:v>
                </c:pt>
                <c:pt idx="6075">
                  <c:v>12901171.484537</c:v>
                </c:pt>
                <c:pt idx="6076">
                  <c:v>12891606.069192</c:v>
                </c:pt>
                <c:pt idx="6077">
                  <c:v>12882031.804008005</c:v>
                </c:pt>
                <c:pt idx="6078">
                  <c:v>12872448.679385001</c:v>
                </c:pt>
                <c:pt idx="6079">
                  <c:v>12862856.685704</c:v>
                </c:pt>
                <c:pt idx="6080">
                  <c:v>12853255.813325001</c:v>
                </c:pt>
                <c:pt idx="6081">
                  <c:v>12843646.052591</c:v>
                </c:pt>
                <c:pt idx="6082">
                  <c:v>12834027.393825</c:v>
                </c:pt>
                <c:pt idx="6083">
                  <c:v>12824399.827331994</c:v>
                </c:pt>
                <c:pt idx="6084">
                  <c:v>12814763.343397001</c:v>
                </c:pt>
                <c:pt idx="6085">
                  <c:v>12805117.932286</c:v>
                </c:pt>
                <c:pt idx="6086">
                  <c:v>12795463.584245</c:v>
                </c:pt>
                <c:pt idx="6087">
                  <c:v>12785800.289501995</c:v>
                </c:pt>
                <c:pt idx="6088">
                  <c:v>12776128.038263995</c:v>
                </c:pt>
                <c:pt idx="6089">
                  <c:v>12766446.820721</c:v>
                </c:pt>
                <c:pt idx="6090">
                  <c:v>12756756.627041001</c:v>
                </c:pt>
                <c:pt idx="6091">
                  <c:v>12747057.447373994</c:v>
                </c:pt>
                <c:pt idx="6092">
                  <c:v>12737349.271850999</c:v>
                </c:pt>
                <c:pt idx="6093">
                  <c:v>12727632.090581</c:v>
                </c:pt>
                <c:pt idx="6094">
                  <c:v>12717905.893656006</c:v>
                </c:pt>
                <c:pt idx="6095">
                  <c:v>12708170.671147</c:v>
                </c:pt>
                <c:pt idx="6096">
                  <c:v>12698426.413105</c:v>
                </c:pt>
                <c:pt idx="6097">
                  <c:v>12688673.109561993</c:v>
                </c:pt>
                <c:pt idx="6098">
                  <c:v>12678910.750530001</c:v>
                </c:pt>
                <c:pt idx="6099">
                  <c:v>12669139.326001</c:v>
                </c:pt>
                <c:pt idx="6100">
                  <c:v>12659358.825947005</c:v>
                </c:pt>
                <c:pt idx="6101">
                  <c:v>12649569.240319001</c:v>
                </c:pt>
                <c:pt idx="6102">
                  <c:v>12639770.559049999</c:v>
                </c:pt>
                <c:pt idx="6103">
                  <c:v>12629962.772050999</c:v>
                </c:pt>
                <c:pt idx="6104">
                  <c:v>12620145.869215</c:v>
                </c:pt>
                <c:pt idx="6105">
                  <c:v>12610319.840413</c:v>
                </c:pt>
                <c:pt idx="6106">
                  <c:v>12600484.675496001</c:v>
                </c:pt>
                <c:pt idx="6107">
                  <c:v>12590640.364295</c:v>
                </c:pt>
                <c:pt idx="6108">
                  <c:v>12580786.89662</c:v>
                </c:pt>
                <c:pt idx="6109">
                  <c:v>12570924.262263</c:v>
                </c:pt>
                <c:pt idx="6110">
                  <c:v>12561052.450993005</c:v>
                </c:pt>
                <c:pt idx="6111">
                  <c:v>12551171.452558005</c:v>
                </c:pt>
                <c:pt idx="6112">
                  <c:v>12541281.256689006</c:v>
                </c:pt>
                <c:pt idx="6113">
                  <c:v>12531381.853092005</c:v>
                </c:pt>
                <c:pt idx="6114">
                  <c:v>12521473.231455993</c:v>
                </c:pt>
                <c:pt idx="6115">
                  <c:v>12511555.381448004</c:v>
                </c:pt>
                <c:pt idx="6116">
                  <c:v>12501628.292711999</c:v>
                </c:pt>
                <c:pt idx="6117">
                  <c:v>12491691.954875005</c:v>
                </c:pt>
                <c:pt idx="6118">
                  <c:v>12481746.357541</c:v>
                </c:pt>
                <c:pt idx="6119">
                  <c:v>12471791.490293</c:v>
                </c:pt>
                <c:pt idx="6120">
                  <c:v>12461827.342692999</c:v>
                </c:pt>
                <c:pt idx="6121">
                  <c:v>12451853.904284</c:v>
                </c:pt>
                <c:pt idx="6122">
                  <c:v>12441871.164585</c:v>
                </c:pt>
                <c:pt idx="6123">
                  <c:v>12431879.113096001</c:v>
                </c:pt>
                <c:pt idx="6124">
                  <c:v>12421877.739293991</c:v>
                </c:pt>
                <c:pt idx="6125">
                  <c:v>12411867.032636</c:v>
                </c:pt>
                <c:pt idx="6126">
                  <c:v>12401846.982558006</c:v>
                </c:pt>
                <c:pt idx="6127">
                  <c:v>12391817.578474993</c:v>
                </c:pt>
                <c:pt idx="6128">
                  <c:v>12381778.809777999</c:v>
                </c:pt>
                <c:pt idx="6129">
                  <c:v>12371730.665839005</c:v>
                </c:pt>
                <c:pt idx="6130">
                  <c:v>12361673.13600699</c:v>
                </c:pt>
                <c:pt idx="6131">
                  <c:v>12351606.209612004</c:v>
                </c:pt>
                <c:pt idx="6132">
                  <c:v>12341529.875959011</c:v>
                </c:pt>
                <c:pt idx="6133">
                  <c:v>12331444.124333994</c:v>
                </c:pt>
                <c:pt idx="6134">
                  <c:v>12321348.944</c:v>
                </c:pt>
                <c:pt idx="6135">
                  <c:v>12311244.324197</c:v>
                </c:pt>
                <c:pt idx="6136">
                  <c:v>12301130.254146</c:v>
                </c:pt>
                <c:pt idx="6137">
                  <c:v>12291006.723045001</c:v>
                </c:pt>
                <c:pt idx="6138">
                  <c:v>12280873.720067993</c:v>
                </c:pt>
                <c:pt idx="6139">
                  <c:v>12270731.234371001</c:v>
                </c:pt>
                <c:pt idx="6140">
                  <c:v>12260579.255084002</c:v>
                </c:pt>
                <c:pt idx="6141">
                  <c:v>12250417.771317</c:v>
                </c:pt>
                <c:pt idx="6142">
                  <c:v>12240246.772157</c:v>
                </c:pt>
                <c:pt idx="6143">
                  <c:v>12230066.246669993</c:v>
                </c:pt>
                <c:pt idx="6144">
                  <c:v>12219876.183898</c:v>
                </c:pt>
                <c:pt idx="6145">
                  <c:v>12209676.572861999</c:v>
                </c:pt>
                <c:pt idx="6146">
                  <c:v>12199467.402561</c:v>
                </c:pt>
                <c:pt idx="6147">
                  <c:v>12189248.661969</c:v>
                </c:pt>
                <c:pt idx="6148">
                  <c:v>12179020.34004</c:v>
                </c:pt>
                <c:pt idx="6149">
                  <c:v>12168782.425705004</c:v>
                </c:pt>
                <c:pt idx="6150">
                  <c:v>12158534.907871</c:v>
                </c:pt>
                <c:pt idx="6151">
                  <c:v>12148277.775423994</c:v>
                </c:pt>
                <c:pt idx="6152">
                  <c:v>12138011.01722699</c:v>
                </c:pt>
                <c:pt idx="6153">
                  <c:v>12127734.622119</c:v>
                </c:pt>
                <c:pt idx="6154">
                  <c:v>12117448.578917</c:v>
                </c:pt>
                <c:pt idx="6155">
                  <c:v>12107152.876416</c:v>
                </c:pt>
                <c:pt idx="6156">
                  <c:v>12096847.503385</c:v>
                </c:pt>
                <c:pt idx="6157">
                  <c:v>12086532.448573994</c:v>
                </c:pt>
                <c:pt idx="6158">
                  <c:v>12076207.700707</c:v>
                </c:pt>
                <c:pt idx="6159">
                  <c:v>12065873.248485988</c:v>
                </c:pt>
                <c:pt idx="6160">
                  <c:v>12055529.080589</c:v>
                </c:pt>
                <c:pt idx="6161">
                  <c:v>12045175.185673006</c:v>
                </c:pt>
                <c:pt idx="6162">
                  <c:v>12034811.552368</c:v>
                </c:pt>
                <c:pt idx="6163">
                  <c:v>12024438.169283999</c:v>
                </c:pt>
                <c:pt idx="6164">
                  <c:v>12014055.025006</c:v>
                </c:pt>
                <c:pt idx="6165">
                  <c:v>12003662.10809499</c:v>
                </c:pt>
                <c:pt idx="6166">
                  <c:v>11993259.407089002</c:v>
                </c:pt>
                <c:pt idx="6167">
                  <c:v>11982846.910503997</c:v>
                </c:pt>
                <c:pt idx="6168">
                  <c:v>11972424.606830001</c:v>
                </c:pt>
                <c:pt idx="6169">
                  <c:v>11961992.484533999</c:v>
                </c:pt>
                <c:pt idx="6170">
                  <c:v>11951550.532059006</c:v>
                </c:pt>
                <c:pt idx="6171">
                  <c:v>11941098.737824991</c:v>
                </c:pt>
                <c:pt idx="6172">
                  <c:v>11930637.090228001</c:v>
                </c:pt>
                <c:pt idx="6173">
                  <c:v>11920165.577639</c:v>
                </c:pt>
                <c:pt idx="6174">
                  <c:v>11909684.18840499</c:v>
                </c:pt>
                <c:pt idx="6175">
                  <c:v>11899192.910851005</c:v>
                </c:pt>
                <c:pt idx="6176">
                  <c:v>11888691.733274991</c:v>
                </c:pt>
                <c:pt idx="6177">
                  <c:v>11878180.643952999</c:v>
                </c:pt>
                <c:pt idx="6178">
                  <c:v>11867659.631134991</c:v>
                </c:pt>
                <c:pt idx="6179">
                  <c:v>11857128.683048002</c:v>
                </c:pt>
                <c:pt idx="6180">
                  <c:v>11846587.787892994</c:v>
                </c:pt>
                <c:pt idx="6181">
                  <c:v>11836036.933850005</c:v>
                </c:pt>
                <c:pt idx="6182">
                  <c:v>11825476.109069001</c:v>
                </c:pt>
                <c:pt idx="6183">
                  <c:v>11814905.301681008</c:v>
                </c:pt>
                <c:pt idx="6184">
                  <c:v>11804324.499789005</c:v>
                </c:pt>
                <c:pt idx="6185">
                  <c:v>11793733.691473</c:v>
                </c:pt>
                <c:pt idx="6186">
                  <c:v>11783132.864785008</c:v>
                </c:pt>
                <c:pt idx="6187">
                  <c:v>11772522.007757002</c:v>
                </c:pt>
                <c:pt idx="6188">
                  <c:v>11761901.108392995</c:v>
                </c:pt>
                <c:pt idx="6189">
                  <c:v>11751270.154672008</c:v>
                </c:pt>
                <c:pt idx="6190">
                  <c:v>11740629.134548994</c:v>
                </c:pt>
                <c:pt idx="6191">
                  <c:v>11729978.035954</c:v>
                </c:pt>
                <c:pt idx="6192">
                  <c:v>11719316.846791994</c:v>
                </c:pt>
                <c:pt idx="6193">
                  <c:v>11708645.554940006</c:v>
                </c:pt>
                <c:pt idx="6194">
                  <c:v>11697964.148254991</c:v>
                </c:pt>
                <c:pt idx="6195">
                  <c:v>11687272.614562994</c:v>
                </c:pt>
                <c:pt idx="6196">
                  <c:v>11676570.941669</c:v>
                </c:pt>
                <c:pt idx="6197">
                  <c:v>11665859.117350001</c:v>
                </c:pt>
                <c:pt idx="6198">
                  <c:v>11655137.129358994</c:v>
                </c:pt>
                <c:pt idx="6199">
                  <c:v>11644404.965421</c:v>
                </c:pt>
                <c:pt idx="6200">
                  <c:v>11633662.613239</c:v>
                </c:pt>
                <c:pt idx="6201">
                  <c:v>11622910.060487</c:v>
                </c:pt>
                <c:pt idx="6202">
                  <c:v>11612147.294815</c:v>
                </c:pt>
                <c:pt idx="6203">
                  <c:v>11601374.303847006</c:v>
                </c:pt>
                <c:pt idx="6204">
                  <c:v>11590591.075180005</c:v>
                </c:pt>
                <c:pt idx="6205">
                  <c:v>11579797.596387001</c:v>
                </c:pt>
                <c:pt idx="6206">
                  <c:v>11568993.855012011</c:v>
                </c:pt>
                <c:pt idx="6207">
                  <c:v>11558179.838575993</c:v>
                </c:pt>
                <c:pt idx="6208">
                  <c:v>11547355.534572</c:v>
                </c:pt>
                <c:pt idx="6209">
                  <c:v>11536520.930467995</c:v>
                </c:pt>
                <c:pt idx="6210">
                  <c:v>11525676.013704</c:v>
                </c:pt>
                <c:pt idx="6211">
                  <c:v>11514820.771694001</c:v>
                </c:pt>
                <c:pt idx="6212">
                  <c:v>11503955.191827994</c:v>
                </c:pt>
                <c:pt idx="6213">
                  <c:v>11493079.261465993</c:v>
                </c:pt>
                <c:pt idx="6214">
                  <c:v>11482192.967945</c:v>
                </c:pt>
                <c:pt idx="6215">
                  <c:v>11471296.298570991</c:v>
                </c:pt>
                <c:pt idx="6216">
                  <c:v>11460389.240627993</c:v>
                </c:pt>
                <c:pt idx="6217">
                  <c:v>11449471.781369001</c:v>
                </c:pt>
                <c:pt idx="6218">
                  <c:v>11438543.908023994</c:v>
                </c:pt>
                <c:pt idx="6219">
                  <c:v>11427605.607793</c:v>
                </c:pt>
                <c:pt idx="6220">
                  <c:v>11416656.867851006</c:v>
                </c:pt>
                <c:pt idx="6221">
                  <c:v>11405697.675346</c:v>
                </c:pt>
                <c:pt idx="6222">
                  <c:v>11394728.017395988</c:v>
                </c:pt>
                <c:pt idx="6223">
                  <c:v>11383747.881096</c:v>
                </c:pt>
                <c:pt idx="6224">
                  <c:v>11372757.253512004</c:v>
                </c:pt>
                <c:pt idx="6225">
                  <c:v>11361756.121680999</c:v>
                </c:pt>
                <c:pt idx="6226">
                  <c:v>11350744.472615005</c:v>
                </c:pt>
                <c:pt idx="6227">
                  <c:v>11339722.293296993</c:v>
                </c:pt>
                <c:pt idx="6228">
                  <c:v>11328689.570684999</c:v>
                </c:pt>
                <c:pt idx="6229">
                  <c:v>11317646.291706</c:v>
                </c:pt>
                <c:pt idx="6230">
                  <c:v>11306592.443262</c:v>
                </c:pt>
                <c:pt idx="6231">
                  <c:v>11295528.012225995</c:v>
                </c:pt>
                <c:pt idx="6232">
                  <c:v>11284452.985443005</c:v>
                </c:pt>
                <c:pt idx="6233">
                  <c:v>11273367.349732</c:v>
                </c:pt>
                <c:pt idx="6234">
                  <c:v>11262271.091882005</c:v>
                </c:pt>
                <c:pt idx="6235">
                  <c:v>11251164.198655</c:v>
                </c:pt>
                <c:pt idx="6236">
                  <c:v>11240046.656785</c:v>
                </c:pt>
                <c:pt idx="6237">
                  <c:v>11228918.452977005</c:v>
                </c:pt>
                <c:pt idx="6238">
                  <c:v>11217779.573910005</c:v>
                </c:pt>
                <c:pt idx="6239">
                  <c:v>11206630.006232001</c:v>
                </c:pt>
                <c:pt idx="6240">
                  <c:v>11195469.736563988</c:v>
                </c:pt>
                <c:pt idx="6241">
                  <c:v>11184298.751498993</c:v>
                </c:pt>
                <c:pt idx="6242">
                  <c:v>11173117.037601</c:v>
                </c:pt>
                <c:pt idx="6243">
                  <c:v>11161924.581405994</c:v>
                </c:pt>
                <c:pt idx="6244">
                  <c:v>11150721.369421</c:v>
                </c:pt>
                <c:pt idx="6245">
                  <c:v>11139507.388123</c:v>
                </c:pt>
                <c:pt idx="6246">
                  <c:v>11128282.623963999</c:v>
                </c:pt>
                <c:pt idx="6247">
                  <c:v>11117047.063363004</c:v>
                </c:pt>
                <c:pt idx="6248">
                  <c:v>11105800.692712005</c:v>
                </c:pt>
                <c:pt idx="6249">
                  <c:v>11094543.498374995</c:v>
                </c:pt>
                <c:pt idx="6250">
                  <c:v>11083275.466685006</c:v>
                </c:pt>
                <c:pt idx="6251">
                  <c:v>11071996.583947999</c:v>
                </c:pt>
                <c:pt idx="6252">
                  <c:v>11060706.836438995</c:v>
                </c:pt>
                <c:pt idx="6253">
                  <c:v>11049406.210403994</c:v>
                </c:pt>
                <c:pt idx="6254">
                  <c:v>11038094.692062</c:v>
                </c:pt>
                <c:pt idx="6255">
                  <c:v>11026772.26759899</c:v>
                </c:pt>
                <c:pt idx="6256">
                  <c:v>11015438.923175</c:v>
                </c:pt>
                <c:pt idx="6257">
                  <c:v>11004094.644917</c:v>
                </c:pt>
                <c:pt idx="6258">
                  <c:v>10992739.418927001</c:v>
                </c:pt>
                <c:pt idx="6259">
                  <c:v>10981373.231272001</c:v>
                </c:pt>
                <c:pt idx="6260">
                  <c:v>10969996.067993999</c:v>
                </c:pt>
                <c:pt idx="6261">
                  <c:v>10958607.915103005</c:v>
                </c:pt>
                <c:pt idx="6262">
                  <c:v>10947208.758578001</c:v>
                </c:pt>
                <c:pt idx="6263">
                  <c:v>10935798.584371002</c:v>
                </c:pt>
                <c:pt idx="6264">
                  <c:v>10924377.378401</c:v>
                </c:pt>
                <c:pt idx="6265">
                  <c:v>10912945.126559995</c:v>
                </c:pt>
                <c:pt idx="6266">
                  <c:v>10901501.814707005</c:v>
                </c:pt>
                <c:pt idx="6267">
                  <c:v>10890047.428672004</c:v>
                </c:pt>
                <c:pt idx="6268">
                  <c:v>10878581.954256006</c:v>
                </c:pt>
                <c:pt idx="6269">
                  <c:v>10867105.377226001</c:v>
                </c:pt>
                <c:pt idx="6270">
                  <c:v>10855617.683323994</c:v>
                </c:pt>
                <c:pt idx="6271">
                  <c:v>10844118.858255999</c:v>
                </c:pt>
                <c:pt idx="6272">
                  <c:v>10832608.887700006</c:v>
                </c:pt>
                <c:pt idx="6273">
                  <c:v>10821087.757304991</c:v>
                </c:pt>
                <c:pt idx="6274">
                  <c:v>10809555.452685006</c:v>
                </c:pt>
                <c:pt idx="6275">
                  <c:v>10798011.959427994</c:v>
                </c:pt>
                <c:pt idx="6276">
                  <c:v>10786457.263087004</c:v>
                </c:pt>
                <c:pt idx="6277">
                  <c:v>10774891.349188</c:v>
                </c:pt>
                <c:pt idx="6278">
                  <c:v>10763314.203221001</c:v>
                </c:pt>
                <c:pt idx="6279">
                  <c:v>10751725.810651008</c:v>
                </c:pt>
                <c:pt idx="6280">
                  <c:v>10740126.156905994</c:v>
                </c:pt>
                <c:pt idx="6281">
                  <c:v>10728515.227386991</c:v>
                </c:pt>
                <c:pt idx="6282">
                  <c:v>10716893.007460993</c:v>
                </c:pt>
                <c:pt idx="6283">
                  <c:v>10705259.482465994</c:v>
                </c:pt>
                <c:pt idx="6284">
                  <c:v>10693614.637705993</c:v>
                </c:pt>
                <c:pt idx="6285">
                  <c:v>10681958.458456</c:v>
                </c:pt>
                <c:pt idx="6286">
                  <c:v>10670290.929958006</c:v>
                </c:pt>
                <c:pt idx="6287">
                  <c:v>10658612.037421988</c:v>
                </c:pt>
                <c:pt idx="6288">
                  <c:v>10646921.76602699</c:v>
                </c:pt>
                <c:pt idx="6289">
                  <c:v>10635220.100919999</c:v>
                </c:pt>
                <c:pt idx="6290">
                  <c:v>10623507.027217001</c:v>
                </c:pt>
                <c:pt idx="6291">
                  <c:v>10611782.529999994</c:v>
                </c:pt>
                <c:pt idx="6292">
                  <c:v>10600046.594320994</c:v>
                </c:pt>
                <c:pt idx="6293">
                  <c:v>10588299.205197994</c:v>
                </c:pt>
                <c:pt idx="6294">
                  <c:v>10576540.347619006</c:v>
                </c:pt>
                <c:pt idx="6295">
                  <c:v>10564770.006537991</c:v>
                </c:pt>
                <c:pt idx="6296">
                  <c:v>10552988.166878</c:v>
                </c:pt>
                <c:pt idx="6297">
                  <c:v>10541194.813527994</c:v>
                </c:pt>
                <c:pt idx="6298">
                  <c:v>10529389.931346994</c:v>
                </c:pt>
                <c:pt idx="6299">
                  <c:v>10517573.505158005</c:v>
                </c:pt>
                <c:pt idx="6300">
                  <c:v>10505745.519754</c:v>
                </c:pt>
                <c:pt idx="6301">
                  <c:v>10493905.959896</c:v>
                </c:pt>
                <c:pt idx="6302">
                  <c:v>10482054.810309</c:v>
                </c:pt>
                <c:pt idx="6303">
                  <c:v>10470192.055688009</c:v>
                </c:pt>
                <c:pt idx="6304">
                  <c:v>10458317.680694001</c:v>
                </c:pt>
                <c:pt idx="6305">
                  <c:v>10446431.669956002</c:v>
                </c:pt>
                <c:pt idx="6306">
                  <c:v>10434534.008068001</c:v>
                </c:pt>
                <c:pt idx="6307">
                  <c:v>10422624.679591993</c:v>
                </c:pt>
                <c:pt idx="6308">
                  <c:v>10410703.669058004</c:v>
                </c:pt>
                <c:pt idx="6309">
                  <c:v>10398770.960960004</c:v>
                </c:pt>
                <c:pt idx="6310">
                  <c:v>10386826.539760994</c:v>
                </c:pt>
                <c:pt idx="6311">
                  <c:v>10374870.38989</c:v>
                </c:pt>
                <c:pt idx="6312">
                  <c:v>10362902.495742008</c:v>
                </c:pt>
                <c:pt idx="6313">
                  <c:v>10350922.841678999</c:v>
                </c:pt>
                <c:pt idx="6314">
                  <c:v>10338931.412029</c:v>
                </c:pt>
                <c:pt idx="6315">
                  <c:v>10326928.191087</c:v>
                </c:pt>
                <c:pt idx="6316">
                  <c:v>10314913.163112005</c:v>
                </c:pt>
                <c:pt idx="6317">
                  <c:v>10302886.312332002</c:v>
                </c:pt>
                <c:pt idx="6318">
                  <c:v>10290847.62294</c:v>
                </c:pt>
                <c:pt idx="6319">
                  <c:v>10278797.079094995</c:v>
                </c:pt>
                <c:pt idx="6320">
                  <c:v>10266734.66492</c:v>
                </c:pt>
                <c:pt idx="6321">
                  <c:v>10254660.364507999</c:v>
                </c:pt>
                <c:pt idx="6322">
                  <c:v>10242574.161914</c:v>
                </c:pt>
                <c:pt idx="6323">
                  <c:v>10230476.041159999</c:v>
                </c:pt>
                <c:pt idx="6324">
                  <c:v>10218365.986234993</c:v>
                </c:pt>
                <c:pt idx="6325">
                  <c:v>10206243.981091</c:v>
                </c:pt>
                <c:pt idx="6326">
                  <c:v>10194110.009648006</c:v>
                </c:pt>
                <c:pt idx="6327">
                  <c:v>10181964.055789009</c:v>
                </c:pt>
                <c:pt idx="6328">
                  <c:v>10169806.103363995</c:v>
                </c:pt>
                <c:pt idx="6329">
                  <c:v>10157636.136189001</c:v>
                </c:pt>
                <c:pt idx="6330">
                  <c:v>10145454.138042994</c:v>
                </c:pt>
                <c:pt idx="6331">
                  <c:v>10133260.092670999</c:v>
                </c:pt>
                <c:pt idx="6332">
                  <c:v>10121053.983784005</c:v>
                </c:pt>
                <c:pt idx="6333">
                  <c:v>10108835.795056</c:v>
                </c:pt>
                <c:pt idx="6334">
                  <c:v>10096605.510128994</c:v>
                </c:pt>
                <c:pt idx="6335">
                  <c:v>10084363.112607</c:v>
                </c:pt>
                <c:pt idx="6336">
                  <c:v>10072108.586060001</c:v>
                </c:pt>
                <c:pt idx="6337">
                  <c:v>10059841.914022002</c:v>
                </c:pt>
                <c:pt idx="6338">
                  <c:v>10047563.079993</c:v>
                </c:pt>
                <c:pt idx="6339">
                  <c:v>10035272.067434993</c:v>
                </c:pt>
                <c:pt idx="6340">
                  <c:v>10022968.859778006</c:v>
                </c:pt>
                <c:pt idx="6341">
                  <c:v>10010653.440413997</c:v>
                </c:pt>
                <c:pt idx="6342">
                  <c:v>9998325.7927000001</c:v>
                </c:pt>
                <c:pt idx="6343">
                  <c:v>9985985.8999559991</c:v>
                </c:pt>
                <c:pt idx="6344">
                  <c:v>9973633.7454689909</c:v>
                </c:pt>
                <c:pt idx="6345">
                  <c:v>9961269.3124880008</c:v>
                </c:pt>
                <c:pt idx="6346">
                  <c:v>9948892.5842269938</c:v>
                </c:pt>
                <c:pt idx="6347">
                  <c:v>9936503.5438620001</c:v>
                </c:pt>
                <c:pt idx="6348">
                  <c:v>9924102.1745359935</c:v>
                </c:pt>
                <c:pt idx="6349">
                  <c:v>9911688.4593540002</c:v>
                </c:pt>
                <c:pt idx="6350">
                  <c:v>9899262.3813850004</c:v>
                </c:pt>
                <c:pt idx="6351">
                  <c:v>9886823.9236619994</c:v>
                </c:pt>
                <c:pt idx="6352">
                  <c:v>9874373.0691819992</c:v>
                </c:pt>
                <c:pt idx="6353">
                  <c:v>9861909.8009040002</c:v>
                </c:pt>
                <c:pt idx="6354">
                  <c:v>9849434.1017519999</c:v>
                </c:pt>
                <c:pt idx="6355">
                  <c:v>9836945.9546130113</c:v>
                </c:pt>
                <c:pt idx="6356">
                  <c:v>9824445.3423379939</c:v>
                </c:pt>
                <c:pt idx="6357">
                  <c:v>9811932.2477399912</c:v>
                </c:pt>
                <c:pt idx="6358">
                  <c:v>9799406.6535959933</c:v>
                </c:pt>
                <c:pt idx="6359">
                  <c:v>9786868.5426470004</c:v>
                </c:pt>
                <c:pt idx="6360">
                  <c:v>9774317.8975949883</c:v>
                </c:pt>
                <c:pt idx="6361">
                  <c:v>9761754.7011069935</c:v>
                </c:pt>
                <c:pt idx="6362">
                  <c:v>9749178.9358109999</c:v>
                </c:pt>
                <c:pt idx="6363">
                  <c:v>9736590.5843010005</c:v>
                </c:pt>
                <c:pt idx="6364">
                  <c:v>9723989.6291299909</c:v>
                </c:pt>
                <c:pt idx="6365">
                  <c:v>9711376.0528180059</c:v>
                </c:pt>
                <c:pt idx="6366">
                  <c:v>9698749.8378430009</c:v>
                </c:pt>
                <c:pt idx="6367">
                  <c:v>9686110.9666489996</c:v>
                </c:pt>
                <c:pt idx="6368">
                  <c:v>9673459.4216419999</c:v>
                </c:pt>
                <c:pt idx="6369">
                  <c:v>9660795.1851889994</c:v>
                </c:pt>
                <c:pt idx="6370">
                  <c:v>9648118.2396219932</c:v>
                </c:pt>
                <c:pt idx="6371">
                  <c:v>9635428.5672319941</c:v>
                </c:pt>
                <c:pt idx="6372">
                  <c:v>9622726.1502759941</c:v>
                </c:pt>
                <c:pt idx="6373">
                  <c:v>9610010.9709709994</c:v>
                </c:pt>
                <c:pt idx="6374">
                  <c:v>9597283.0114959907</c:v>
                </c:pt>
                <c:pt idx="6375">
                  <c:v>9584542.2539939992</c:v>
                </c:pt>
                <c:pt idx="6376">
                  <c:v>9571788.6805669907</c:v>
                </c:pt>
                <c:pt idx="6377">
                  <c:v>9559022.2732820008</c:v>
                </c:pt>
                <c:pt idx="6378">
                  <c:v>9546243.014166994</c:v>
                </c:pt>
                <c:pt idx="6379">
                  <c:v>9533450.8852110058</c:v>
                </c:pt>
                <c:pt idx="6380">
                  <c:v>9520645.8683649935</c:v>
                </c:pt>
                <c:pt idx="6381">
                  <c:v>9507827.945543997</c:v>
                </c:pt>
                <c:pt idx="6382">
                  <c:v>9494997.0986199994</c:v>
                </c:pt>
                <c:pt idx="6383">
                  <c:v>9482153.3094319943</c:v>
                </c:pt>
                <c:pt idx="6384">
                  <c:v>9469296.5597770009</c:v>
                </c:pt>
                <c:pt idx="6385">
                  <c:v>9456426.8314149939</c:v>
                </c:pt>
                <c:pt idx="6386">
                  <c:v>9443544.1060659885</c:v>
                </c:pt>
                <c:pt idx="6387">
                  <c:v>9430648.3654130064</c:v>
                </c:pt>
                <c:pt idx="6388">
                  <c:v>9417739.5911010001</c:v>
                </c:pt>
                <c:pt idx="6389">
                  <c:v>9404817.7647329997</c:v>
                </c:pt>
                <c:pt idx="6390">
                  <c:v>9391882.8678760007</c:v>
                </c:pt>
                <c:pt idx="6391">
                  <c:v>9378934.8820570055</c:v>
                </c:pt>
                <c:pt idx="6392">
                  <c:v>9365973.7887649909</c:v>
                </c:pt>
                <c:pt idx="6393">
                  <c:v>9352999.5694500003</c:v>
                </c:pt>
                <c:pt idx="6394">
                  <c:v>9340012.2055219933</c:v>
                </c:pt>
                <c:pt idx="6395">
                  <c:v>9327011.6783520002</c:v>
                </c:pt>
                <c:pt idx="6396">
                  <c:v>9313997.9692720007</c:v>
                </c:pt>
                <c:pt idx="6397">
                  <c:v>9300971.0595769938</c:v>
                </c:pt>
                <c:pt idx="6398">
                  <c:v>9287930.9305199943</c:v>
                </c:pt>
                <c:pt idx="6399">
                  <c:v>9274877.5633160006</c:v>
                </c:pt>
                <c:pt idx="6400">
                  <c:v>9261810.9391389936</c:v>
                </c:pt>
                <c:pt idx="6401">
                  <c:v>9248731.0391269885</c:v>
                </c:pt>
                <c:pt idx="6402">
                  <c:v>9235637.8443749938</c:v>
                </c:pt>
                <c:pt idx="6403">
                  <c:v>9222531.3359409999</c:v>
                </c:pt>
                <c:pt idx="6404">
                  <c:v>9209411.4948420059</c:v>
                </c:pt>
                <c:pt idx="6405">
                  <c:v>9196278.3020569999</c:v>
                </c:pt>
                <c:pt idx="6406">
                  <c:v>9183131.7385229897</c:v>
                </c:pt>
                <c:pt idx="6407">
                  <c:v>9169971.7851400003</c:v>
                </c:pt>
                <c:pt idx="6408">
                  <c:v>9156798.422766</c:v>
                </c:pt>
                <c:pt idx="6409">
                  <c:v>9143611.6322199944</c:v>
                </c:pt>
                <c:pt idx="6410">
                  <c:v>9130411.394283006</c:v>
                </c:pt>
                <c:pt idx="6411">
                  <c:v>9117197.6896930002</c:v>
                </c:pt>
                <c:pt idx="6412">
                  <c:v>9103970.4991510008</c:v>
                </c:pt>
                <c:pt idx="6413">
                  <c:v>9090729.8033160008</c:v>
                </c:pt>
                <c:pt idx="6414">
                  <c:v>9077475.5828070007</c:v>
                </c:pt>
                <c:pt idx="6415">
                  <c:v>9064207.8182049952</c:v>
                </c:pt>
                <c:pt idx="6416">
                  <c:v>9050926.4900490008</c:v>
                </c:pt>
                <c:pt idx="6417">
                  <c:v>9037631.5788390003</c:v>
                </c:pt>
                <c:pt idx="6418">
                  <c:v>9024323.0650340002</c:v>
                </c:pt>
                <c:pt idx="6419">
                  <c:v>9011000.9290539995</c:v>
                </c:pt>
                <c:pt idx="6420">
                  <c:v>8997665.1512759943</c:v>
                </c:pt>
                <c:pt idx="6421">
                  <c:v>8984315.7120420001</c:v>
                </c:pt>
                <c:pt idx="6422">
                  <c:v>8970952.5916469991</c:v>
                </c:pt>
                <c:pt idx="6423">
                  <c:v>8957575.7703520004</c:v>
                </c:pt>
                <c:pt idx="6424">
                  <c:v>8944185.2283729911</c:v>
                </c:pt>
                <c:pt idx="6425">
                  <c:v>8930780.9458879996</c:v>
                </c:pt>
                <c:pt idx="6426">
                  <c:v>8917362.9030339997</c:v>
                </c:pt>
                <c:pt idx="6427">
                  <c:v>8903931.0799070001</c:v>
                </c:pt>
                <c:pt idx="6428">
                  <c:v>8890485.4565639943</c:v>
                </c:pt>
                <c:pt idx="6429">
                  <c:v>8877026.0130199995</c:v>
                </c:pt>
                <c:pt idx="6430">
                  <c:v>8863552.7292489931</c:v>
                </c:pt>
                <c:pt idx="6431">
                  <c:v>8850065.5851869993</c:v>
                </c:pt>
                <c:pt idx="6432">
                  <c:v>8836564.560726</c:v>
                </c:pt>
                <c:pt idx="6433">
                  <c:v>8823049.6357209943</c:v>
                </c:pt>
                <c:pt idx="6434">
                  <c:v>8809520.7899830006</c:v>
                </c:pt>
                <c:pt idx="6435">
                  <c:v>8795978.0032839999</c:v>
                </c:pt>
                <c:pt idx="6436">
                  <c:v>8782421.2553560007</c:v>
                </c:pt>
                <c:pt idx="6437">
                  <c:v>8768850.5258889999</c:v>
                </c:pt>
                <c:pt idx="6438">
                  <c:v>8755265.7945319936</c:v>
                </c:pt>
                <c:pt idx="6439">
                  <c:v>8741667.0408939943</c:v>
                </c:pt>
                <c:pt idx="6440">
                  <c:v>8728054.2445439938</c:v>
                </c:pt>
                <c:pt idx="6441">
                  <c:v>8714427.3850090057</c:v>
                </c:pt>
                <c:pt idx="6442">
                  <c:v>8700786.4417749941</c:v>
                </c:pt>
                <c:pt idx="6443">
                  <c:v>8687131.3942869995</c:v>
                </c:pt>
                <c:pt idx="6444">
                  <c:v>8673462.2219520006</c:v>
                </c:pt>
                <c:pt idx="6445">
                  <c:v>8659778.9041319992</c:v>
                </c:pt>
                <c:pt idx="6446">
                  <c:v>8646081.4201510008</c:v>
                </c:pt>
                <c:pt idx="6447">
                  <c:v>8632369.7492919881</c:v>
                </c:pt>
                <c:pt idx="6448">
                  <c:v>8618643.8707950003</c:v>
                </c:pt>
                <c:pt idx="6449">
                  <c:v>8604903.7638610005</c:v>
                </c:pt>
                <c:pt idx="6450">
                  <c:v>8591149.4076499995</c:v>
                </c:pt>
                <c:pt idx="6451">
                  <c:v>8577380.781281</c:v>
                </c:pt>
                <c:pt idx="6452">
                  <c:v>8563597.863831006</c:v>
                </c:pt>
                <c:pt idx="6453">
                  <c:v>8549800.6343369931</c:v>
                </c:pt>
                <c:pt idx="6454">
                  <c:v>8535989.071796</c:v>
                </c:pt>
                <c:pt idx="6455">
                  <c:v>8522163.1551619992</c:v>
                </c:pt>
                <c:pt idx="6456">
                  <c:v>8508322.8633500058</c:v>
                </c:pt>
                <c:pt idx="6457">
                  <c:v>8494468.1752339993</c:v>
                </c:pt>
                <c:pt idx="6458">
                  <c:v>8480599.0696450006</c:v>
                </c:pt>
                <c:pt idx="6459">
                  <c:v>8466715.5253769942</c:v>
                </c:pt>
                <c:pt idx="6460">
                  <c:v>8452817.5211779941</c:v>
                </c:pt>
                <c:pt idx="6461">
                  <c:v>8438905.0357600003</c:v>
                </c:pt>
                <c:pt idx="6462">
                  <c:v>8424978.0477919932</c:v>
                </c:pt>
                <c:pt idx="6463">
                  <c:v>8411036.5359010007</c:v>
                </c:pt>
                <c:pt idx="6464">
                  <c:v>8397080.4786760006</c:v>
                </c:pt>
                <c:pt idx="6465">
                  <c:v>8383109.8546639998</c:v>
                </c:pt>
                <c:pt idx="6466">
                  <c:v>8369124.642369003</c:v>
                </c:pt>
                <c:pt idx="6467">
                  <c:v>8355124.8202579971</c:v>
                </c:pt>
                <c:pt idx="6468">
                  <c:v>8341110.3667559996</c:v>
                </c:pt>
                <c:pt idx="6469">
                  <c:v>8327081.260245</c:v>
                </c:pt>
                <c:pt idx="6470">
                  <c:v>8313037.4790690029</c:v>
                </c:pt>
                <c:pt idx="6471">
                  <c:v>8298979.0015310002</c:v>
                </c:pt>
                <c:pt idx="6472">
                  <c:v>8284905.8058929974</c:v>
                </c:pt>
                <c:pt idx="6473">
                  <c:v>8270817.8703760002</c:v>
                </c:pt>
                <c:pt idx="6474">
                  <c:v>8256715.1731619993</c:v>
                </c:pt>
                <c:pt idx="6475">
                  <c:v>8242597.6923890002</c:v>
                </c:pt>
                <c:pt idx="6476">
                  <c:v>8228465.4061590014</c:v>
                </c:pt>
                <c:pt idx="6477">
                  <c:v>8214318.2925310014</c:v>
                </c:pt>
                <c:pt idx="6478">
                  <c:v>8200156.3295239974</c:v>
                </c:pt>
                <c:pt idx="6479">
                  <c:v>8185979.4951169975</c:v>
                </c:pt>
                <c:pt idx="6480">
                  <c:v>8171787.7672490003</c:v>
                </c:pt>
                <c:pt idx="6481">
                  <c:v>8157581.1238169931</c:v>
                </c:pt>
                <c:pt idx="6482">
                  <c:v>8143359.5426810002</c:v>
                </c:pt>
                <c:pt idx="6483">
                  <c:v>8129123.0016569998</c:v>
                </c:pt>
                <c:pt idx="6484">
                  <c:v>8114871.4785250043</c:v>
                </c:pt>
                <c:pt idx="6485">
                  <c:v>8100604.9510220001</c:v>
                </c:pt>
                <c:pt idx="6486">
                  <c:v>8086323.3968459992</c:v>
                </c:pt>
                <c:pt idx="6487">
                  <c:v>8072026.7936549997</c:v>
                </c:pt>
                <c:pt idx="6488">
                  <c:v>8057715.1190669974</c:v>
                </c:pt>
                <c:pt idx="6489">
                  <c:v>8043388.3506629998</c:v>
                </c:pt>
                <c:pt idx="6490">
                  <c:v>8029046.4659790024</c:v>
                </c:pt>
                <c:pt idx="6491">
                  <c:v>8014689.442516</c:v>
                </c:pt>
                <c:pt idx="6492">
                  <c:v>8000317.2577339998</c:v>
                </c:pt>
                <c:pt idx="6493">
                  <c:v>7985929.8890519999</c:v>
                </c:pt>
                <c:pt idx="6494">
                  <c:v>7971527.3138529947</c:v>
                </c:pt>
                <c:pt idx="6495">
                  <c:v>7957109.509478</c:v>
                </c:pt>
                <c:pt idx="6496">
                  <c:v>7942676.4532289999</c:v>
                </c:pt>
                <c:pt idx="6497">
                  <c:v>7928228.12237</c:v>
                </c:pt>
                <c:pt idx="6498">
                  <c:v>7913764.4941259995</c:v>
                </c:pt>
                <c:pt idx="6499">
                  <c:v>7899285.5456819991</c:v>
                </c:pt>
                <c:pt idx="6500">
                  <c:v>7884791.2541849995</c:v>
                </c:pt>
                <c:pt idx="6501">
                  <c:v>7870281.5967429997</c:v>
                </c:pt>
                <c:pt idx="6502">
                  <c:v>7855756.550427</c:v>
                </c:pt>
                <c:pt idx="6503">
                  <c:v>7841216.0922660008</c:v>
                </c:pt>
                <c:pt idx="6504">
                  <c:v>7826660.1992539968</c:v>
                </c:pt>
                <c:pt idx="6505">
                  <c:v>7812088.8483450031</c:v>
                </c:pt>
                <c:pt idx="6506">
                  <c:v>7797502.0164550003</c:v>
                </c:pt>
                <c:pt idx="6507">
                  <c:v>7782899.6804640004</c:v>
                </c:pt>
                <c:pt idx="6508">
                  <c:v>7768281.8172099991</c:v>
                </c:pt>
                <c:pt idx="6509">
                  <c:v>7753648.4034980014</c:v>
                </c:pt>
                <c:pt idx="6510">
                  <c:v>7738999.4160910025</c:v>
                </c:pt>
                <c:pt idx="6511">
                  <c:v>7724334.8317179997</c:v>
                </c:pt>
                <c:pt idx="6512">
                  <c:v>7709654.6270679999</c:v>
                </c:pt>
                <c:pt idx="6513">
                  <c:v>7694958.778795003</c:v>
                </c:pt>
                <c:pt idx="6514">
                  <c:v>7680247.2635149974</c:v>
                </c:pt>
                <c:pt idx="6515">
                  <c:v>7665520.0578059992</c:v>
                </c:pt>
                <c:pt idx="6516">
                  <c:v>7650777.1382100005</c:v>
                </c:pt>
                <c:pt idx="6517">
                  <c:v>7636018.4812350003</c:v>
                </c:pt>
                <c:pt idx="6518">
                  <c:v>7621244.0633469997</c:v>
                </c:pt>
                <c:pt idx="6519">
                  <c:v>7606453.8609809997</c:v>
                </c:pt>
                <c:pt idx="6520">
                  <c:v>7591647.8505329974</c:v>
                </c:pt>
                <c:pt idx="6521">
                  <c:v>7576826.0083640032</c:v>
                </c:pt>
                <c:pt idx="6522">
                  <c:v>7561988.3107989999</c:v>
                </c:pt>
                <c:pt idx="6523">
                  <c:v>7547134.7341280002</c:v>
                </c:pt>
                <c:pt idx="6524">
                  <c:v>7532265.2546039997</c:v>
                </c:pt>
                <c:pt idx="6525">
                  <c:v>7517379.8484470025</c:v>
                </c:pt>
                <c:pt idx="6526">
                  <c:v>7502478.4918400003</c:v>
                </c:pt>
                <c:pt idx="6527">
                  <c:v>7487561.1609329972</c:v>
                </c:pt>
                <c:pt idx="6528">
                  <c:v>7472627.8318389999</c:v>
                </c:pt>
                <c:pt idx="6529">
                  <c:v>7457678.4806400025</c:v>
                </c:pt>
                <c:pt idx="6530">
                  <c:v>7442713.0833800007</c:v>
                </c:pt>
                <c:pt idx="6531">
                  <c:v>7427731.6160709998</c:v>
                </c:pt>
                <c:pt idx="6532">
                  <c:v>7412734.0546929995</c:v>
                </c:pt>
                <c:pt idx="6533">
                  <c:v>7397720.3751879996</c:v>
                </c:pt>
                <c:pt idx="6534">
                  <c:v>7382690.5534690004</c:v>
                </c:pt>
                <c:pt idx="6535">
                  <c:v>7367644.5654139975</c:v>
                </c:pt>
                <c:pt idx="6536">
                  <c:v>7352582.386868</c:v>
                </c:pt>
                <c:pt idx="6537">
                  <c:v>7337503.993644</c:v>
                </c:pt>
                <c:pt idx="6538">
                  <c:v>7322409.3615229996</c:v>
                </c:pt>
                <c:pt idx="6539">
                  <c:v>7307298.4662519991</c:v>
                </c:pt>
                <c:pt idx="6540">
                  <c:v>7292171.2835490014</c:v>
                </c:pt>
                <c:pt idx="6541">
                  <c:v>7277027.7890980002</c:v>
                </c:pt>
                <c:pt idx="6542">
                  <c:v>7261867.9585540025</c:v>
                </c:pt>
                <c:pt idx="6543">
                  <c:v>7246691.7675390001</c:v>
                </c:pt>
                <c:pt idx="6544">
                  <c:v>7231499.1916450001</c:v>
                </c:pt>
                <c:pt idx="6545">
                  <c:v>7216290.2064350024</c:v>
                </c:pt>
                <c:pt idx="6546">
                  <c:v>7201064.7874390027</c:v>
                </c:pt>
                <c:pt idx="6547">
                  <c:v>7185822.9101590002</c:v>
                </c:pt>
                <c:pt idx="6548">
                  <c:v>7170564.5500680003</c:v>
                </c:pt>
                <c:pt idx="6549">
                  <c:v>7155289.682608</c:v>
                </c:pt>
                <c:pt idx="6550">
                  <c:v>7139998.2831939999</c:v>
                </c:pt>
                <c:pt idx="6551">
                  <c:v>7124690.3272109972</c:v>
                </c:pt>
                <c:pt idx="6552">
                  <c:v>7109365.7900169995</c:v>
                </c:pt>
                <c:pt idx="6553">
                  <c:v>7094024.6469410025</c:v>
                </c:pt>
                <c:pt idx="6554">
                  <c:v>7078666.8732849974</c:v>
                </c:pt>
                <c:pt idx="6555">
                  <c:v>7063292.4443230014</c:v>
                </c:pt>
                <c:pt idx="6556">
                  <c:v>7047901.3353050025</c:v>
                </c:pt>
                <c:pt idx="6557">
                  <c:v>7032493.5214500008</c:v>
                </c:pt>
                <c:pt idx="6558">
                  <c:v>7017068.9779550033</c:v>
                </c:pt>
                <c:pt idx="6559">
                  <c:v>7001627.6799889999</c:v>
                </c:pt>
                <c:pt idx="6560">
                  <c:v>6986169.6026950004</c:v>
                </c:pt>
                <c:pt idx="6561">
                  <c:v>6970694.7211950002</c:v>
                </c:pt>
                <c:pt idx="6562">
                  <c:v>6955203.0105809998</c:v>
                </c:pt>
                <c:pt idx="6563">
                  <c:v>6939694.4459260004</c:v>
                </c:pt>
                <c:pt idx="6564">
                  <c:v>6924169.0022750003</c:v>
                </c:pt>
                <c:pt idx="6565">
                  <c:v>6908626.6546529969</c:v>
                </c:pt>
                <c:pt idx="6566">
                  <c:v>6893067.3780590026</c:v>
                </c:pt>
                <c:pt idx="6567">
                  <c:v>6877491.147473</c:v>
                </c:pt>
                <c:pt idx="6568">
                  <c:v>6861897.9378510024</c:v>
                </c:pt>
                <c:pt idx="6569">
                  <c:v>6846287.724125999</c:v>
                </c:pt>
                <c:pt idx="6570">
                  <c:v>6830660.4812139999</c:v>
                </c:pt>
                <c:pt idx="6571">
                  <c:v>6815016.1840069974</c:v>
                </c:pt>
                <c:pt idx="6572">
                  <c:v>6799354.8073770003</c:v>
                </c:pt>
                <c:pt idx="6573">
                  <c:v>6783676.3261789996</c:v>
                </c:pt>
                <c:pt idx="6574">
                  <c:v>6767980.7152459994</c:v>
                </c:pt>
                <c:pt idx="6575">
                  <c:v>6752267.9493940026</c:v>
                </c:pt>
                <c:pt idx="6576">
                  <c:v>6736538.00342</c:v>
                </c:pt>
                <c:pt idx="6577">
                  <c:v>6720790.8521039998</c:v>
                </c:pt>
                <c:pt idx="6578">
                  <c:v>6705026.4702080004</c:v>
                </c:pt>
                <c:pt idx="6579">
                  <c:v>6689244.8324790029</c:v>
                </c:pt>
                <c:pt idx="6580">
                  <c:v>6673445.9136469997</c:v>
                </c:pt>
                <c:pt idx="6581">
                  <c:v>6657629.6884260001</c:v>
                </c:pt>
                <c:pt idx="6582">
                  <c:v>6641796.1315169996</c:v>
                </c:pt>
                <c:pt idx="6583">
                  <c:v>6625945.2176040001</c:v>
                </c:pt>
                <c:pt idx="6584">
                  <c:v>6610076.9213590026</c:v>
                </c:pt>
                <c:pt idx="6585">
                  <c:v>6594191.2174420003</c:v>
                </c:pt>
                <c:pt idx="6586">
                  <c:v>6578288.0804980025</c:v>
                </c:pt>
                <c:pt idx="6587">
                  <c:v>6562367.4851620002</c:v>
                </c:pt>
                <c:pt idx="6588">
                  <c:v>6546429.4060580004</c:v>
                </c:pt>
                <c:pt idx="6589">
                  <c:v>6530473.8177959993</c:v>
                </c:pt>
                <c:pt idx="6590">
                  <c:v>6514500.6949809995</c:v>
                </c:pt>
                <c:pt idx="6591">
                  <c:v>6498510.012205</c:v>
                </c:pt>
                <c:pt idx="6592">
                  <c:v>6482501.7440529997</c:v>
                </c:pt>
                <c:pt idx="6593">
                  <c:v>6466475.8651009975</c:v>
                </c:pt>
                <c:pt idx="6594">
                  <c:v>6450432.3499199999</c:v>
                </c:pt>
                <c:pt idx="6595">
                  <c:v>6434371.1730709998</c:v>
                </c:pt>
                <c:pt idx="6596">
                  <c:v>6418292.3091119975</c:v>
                </c:pt>
                <c:pt idx="6597">
                  <c:v>6402195.7325960035</c:v>
                </c:pt>
                <c:pt idx="6598">
                  <c:v>6386081.4180690031</c:v>
                </c:pt>
                <c:pt idx="6599">
                  <c:v>6369949.3400759995</c:v>
                </c:pt>
                <c:pt idx="6600">
                  <c:v>6353799.473158</c:v>
                </c:pt>
                <c:pt idx="6601">
                  <c:v>6337631.7918539997</c:v>
                </c:pt>
                <c:pt idx="6602">
                  <c:v>6321446.270703</c:v>
                </c:pt>
                <c:pt idx="6603">
                  <c:v>6305242.8842409998</c:v>
                </c:pt>
                <c:pt idx="6604">
                  <c:v>6289021.6070069997</c:v>
                </c:pt>
                <c:pt idx="6605">
                  <c:v>6272782.4135389999</c:v>
                </c:pt>
                <c:pt idx="6606">
                  <c:v>6256525.2783790054</c:v>
                </c:pt>
                <c:pt idx="6607">
                  <c:v>6240250.1760710003</c:v>
                </c:pt>
                <c:pt idx="6608">
                  <c:v>6223957.0811630003</c:v>
                </c:pt>
                <c:pt idx="6609">
                  <c:v>6207645.9682069998</c:v>
                </c:pt>
                <c:pt idx="6610">
                  <c:v>6191316.81176</c:v>
                </c:pt>
                <c:pt idx="6611">
                  <c:v>6174969.5863890024</c:v>
                </c:pt>
                <c:pt idx="6612">
                  <c:v>6158604.2666640002</c:v>
                </c:pt>
                <c:pt idx="6613">
                  <c:v>6142220.8271669997</c:v>
                </c:pt>
                <c:pt idx="6614">
                  <c:v>6125819.2424860001</c:v>
                </c:pt>
                <c:pt idx="6615">
                  <c:v>6109399.4872210026</c:v>
                </c:pt>
                <c:pt idx="6616">
                  <c:v>6092961.5359850004</c:v>
                </c:pt>
                <c:pt idx="6617">
                  <c:v>6076505.3633999992</c:v>
                </c:pt>
                <c:pt idx="6618">
                  <c:v>6060030.9441029998</c:v>
                </c:pt>
                <c:pt idx="6619">
                  <c:v>6043538.2527450025</c:v>
                </c:pt>
                <c:pt idx="6620">
                  <c:v>6027027.2639939999</c:v>
                </c:pt>
                <c:pt idx="6621">
                  <c:v>6010497.9525310025</c:v>
                </c:pt>
                <c:pt idx="6622">
                  <c:v>5993950.2930589998</c:v>
                </c:pt>
                <c:pt idx="6623">
                  <c:v>5977384.2602949999</c:v>
                </c:pt>
                <c:pt idx="6624">
                  <c:v>5960799.8289800007</c:v>
                </c:pt>
                <c:pt idx="6625">
                  <c:v>5944196.9738739999</c:v>
                </c:pt>
                <c:pt idx="6626">
                  <c:v>5927575.6697579967</c:v>
                </c:pt>
                <c:pt idx="6627">
                  <c:v>5910935.8914379999</c:v>
                </c:pt>
                <c:pt idx="6628">
                  <c:v>5894277.6137449974</c:v>
                </c:pt>
                <c:pt idx="6629">
                  <c:v>5877600.8115339996</c:v>
                </c:pt>
                <c:pt idx="6630">
                  <c:v>5860905.4596869973</c:v>
                </c:pt>
                <c:pt idx="6631">
                  <c:v>5844191.5331159998</c:v>
                </c:pt>
                <c:pt idx="6632">
                  <c:v>5827459.0067610014</c:v>
                </c:pt>
                <c:pt idx="6633">
                  <c:v>5810707.8555919994</c:v>
                </c:pt>
                <c:pt idx="6634">
                  <c:v>5793938.0546139972</c:v>
                </c:pt>
                <c:pt idx="6635">
                  <c:v>5777149.5788610028</c:v>
                </c:pt>
                <c:pt idx="6636">
                  <c:v>5760342.4034060007</c:v>
                </c:pt>
                <c:pt idx="6637">
                  <c:v>5743516.5033559995</c:v>
                </c:pt>
                <c:pt idx="6638">
                  <c:v>5726671.8538559964</c:v>
                </c:pt>
                <c:pt idx="6639">
                  <c:v>5709808.4300900027</c:v>
                </c:pt>
                <c:pt idx="6640">
                  <c:v>5692926.207281</c:v>
                </c:pt>
                <c:pt idx="6641">
                  <c:v>5676025.1606969973</c:v>
                </c:pt>
                <c:pt idx="6642">
                  <c:v>5659105.2656450002</c:v>
                </c:pt>
                <c:pt idx="6643">
                  <c:v>5642166.4974810025</c:v>
                </c:pt>
                <c:pt idx="6644">
                  <c:v>5625208.8316050004</c:v>
                </c:pt>
                <c:pt idx="6645">
                  <c:v>5608232.2434640024</c:v>
                </c:pt>
                <c:pt idx="6646">
                  <c:v>5591236.7085580025</c:v>
                </c:pt>
                <c:pt idx="6647">
                  <c:v>5574222.2024360001</c:v>
                </c:pt>
                <c:pt idx="6648">
                  <c:v>5557188.7006970001</c:v>
                </c:pt>
                <c:pt idx="6649">
                  <c:v>5540136.1790000005</c:v>
                </c:pt>
                <c:pt idx="6650">
                  <c:v>5523064.6130559985</c:v>
                </c:pt>
                <c:pt idx="6651">
                  <c:v>5505973.9786340026</c:v>
                </c:pt>
                <c:pt idx="6652">
                  <c:v>5488864.2515650028</c:v>
                </c:pt>
                <c:pt idx="6653">
                  <c:v>5471735.4077369999</c:v>
                </c:pt>
                <c:pt idx="6654">
                  <c:v>5454587.4231059998</c:v>
                </c:pt>
                <c:pt idx="6655">
                  <c:v>5437420.2736879997</c:v>
                </c:pt>
                <c:pt idx="6656">
                  <c:v>5420233.9355690032</c:v>
                </c:pt>
                <c:pt idx="6657">
                  <c:v>5403028.3849029997</c:v>
                </c:pt>
                <c:pt idx="6658">
                  <c:v>5385803.5979120005</c:v>
                </c:pt>
                <c:pt idx="6659">
                  <c:v>5368559.5508929985</c:v>
                </c:pt>
                <c:pt idx="6660">
                  <c:v>5351296.2202159995</c:v>
                </c:pt>
                <c:pt idx="6661">
                  <c:v>5334013.5823280029</c:v>
                </c:pt>
                <c:pt idx="6662">
                  <c:v>5316711.6137529947</c:v>
                </c:pt>
                <c:pt idx="6663">
                  <c:v>5299390.2910950026</c:v>
                </c:pt>
                <c:pt idx="6664">
                  <c:v>5282049.5910430001</c:v>
                </c:pt>
                <c:pt idx="6665">
                  <c:v>5264689.4903670028</c:v>
                </c:pt>
                <c:pt idx="6666">
                  <c:v>5247309.9659260008</c:v>
                </c:pt>
                <c:pt idx="6667">
                  <c:v>5229910.9946660008</c:v>
                </c:pt>
                <c:pt idx="6668">
                  <c:v>5212492.5536259999</c:v>
                </c:pt>
                <c:pt idx="6669">
                  <c:v>5195054.6199349985</c:v>
                </c:pt>
                <c:pt idx="6670">
                  <c:v>5177597.1708209999</c:v>
                </c:pt>
                <c:pt idx="6671">
                  <c:v>5160120.1836059997</c:v>
                </c:pt>
                <c:pt idx="6672">
                  <c:v>5142623.6357159996</c:v>
                </c:pt>
                <c:pt idx="6673">
                  <c:v>5125107.504675</c:v>
                </c:pt>
                <c:pt idx="6674">
                  <c:v>5107571.7681139996</c:v>
                </c:pt>
                <c:pt idx="6675">
                  <c:v>5090016.4037730005</c:v>
                </c:pt>
                <c:pt idx="6676">
                  <c:v>5072441.3894969998</c:v>
                </c:pt>
                <c:pt idx="6677">
                  <c:v>5054846.7032479998</c:v>
                </c:pt>
                <c:pt idx="6678">
                  <c:v>5037232.3230989985</c:v>
                </c:pt>
                <c:pt idx="6679">
                  <c:v>5019598.2272429997</c:v>
                </c:pt>
                <c:pt idx="6680">
                  <c:v>5001944.3939899998</c:v>
                </c:pt>
                <c:pt idx="6681">
                  <c:v>4984270.8017750001</c:v>
                </c:pt>
                <c:pt idx="6682">
                  <c:v>4966577.4291579975</c:v>
                </c:pt>
                <c:pt idx="6683">
                  <c:v>4948864.2548249997</c:v>
                </c:pt>
                <c:pt idx="6684">
                  <c:v>4931131.2575940024</c:v>
                </c:pt>
                <c:pt idx="6685">
                  <c:v>4913378.4164169999</c:v>
                </c:pt>
                <c:pt idx="6686">
                  <c:v>4895605.7103820005</c:v>
                </c:pt>
                <c:pt idx="6687">
                  <c:v>4877813.1187159996</c:v>
                </c:pt>
                <c:pt idx="6688">
                  <c:v>4860000.620788997</c:v>
                </c:pt>
                <c:pt idx="6689">
                  <c:v>4842168.1961149974</c:v>
                </c:pt>
                <c:pt idx="6690">
                  <c:v>4824315.8243559999</c:v>
                </c:pt>
                <c:pt idx="6691">
                  <c:v>4806443.4853290031</c:v>
                </c:pt>
                <c:pt idx="6692">
                  <c:v>4788551.1589999991</c:v>
                </c:pt>
                <c:pt idx="6693">
                  <c:v>4770638.8254959993</c:v>
                </c:pt>
                <c:pt idx="6694">
                  <c:v>4752706.4651039997</c:v>
                </c:pt>
                <c:pt idx="6695">
                  <c:v>4734754.0582759995</c:v>
                </c:pt>
                <c:pt idx="6696">
                  <c:v>4716781.5856300006</c:v>
                </c:pt>
                <c:pt idx="6697">
                  <c:v>4698789.0279550003</c:v>
                </c:pt>
                <c:pt idx="6698">
                  <c:v>4680776.3662139969</c:v>
                </c:pt>
                <c:pt idx="6699">
                  <c:v>4662743.5815490028</c:v>
                </c:pt>
                <c:pt idx="6700">
                  <c:v>4644690.6552819964</c:v>
                </c:pt>
                <c:pt idx="6701">
                  <c:v>4626617.568918</c:v>
                </c:pt>
                <c:pt idx="6702">
                  <c:v>4608524.3041539975</c:v>
                </c:pt>
                <c:pt idx="6703">
                  <c:v>4590410.8428750001</c:v>
                </c:pt>
                <c:pt idx="6704">
                  <c:v>4572277.1671639998</c:v>
                </c:pt>
                <c:pt idx="6705">
                  <c:v>4554123.2593040001</c:v>
                </c:pt>
                <c:pt idx="6706">
                  <c:v>4535949.1017779997</c:v>
                </c:pt>
                <c:pt idx="6707">
                  <c:v>4517754.6772799995</c:v>
                </c:pt>
                <c:pt idx="6708">
                  <c:v>4499539.9687109999</c:v>
                </c:pt>
                <c:pt idx="6709">
                  <c:v>4481304.9591899998</c:v>
                </c:pt>
                <c:pt idx="6710">
                  <c:v>4463049.6320550004</c:v>
                </c:pt>
                <c:pt idx="6711">
                  <c:v>4444773.9708640026</c:v>
                </c:pt>
                <c:pt idx="6712">
                  <c:v>4426477.9594060006</c:v>
                </c:pt>
                <c:pt idx="6713">
                  <c:v>4408161.5817</c:v>
                </c:pt>
                <c:pt idx="6714">
                  <c:v>4389824.8220000006</c:v>
                </c:pt>
                <c:pt idx="6715">
                  <c:v>4371467.6648019971</c:v>
                </c:pt>
                <c:pt idx="6716">
                  <c:v>4353090.0948449997</c:v>
                </c:pt>
                <c:pt idx="6717">
                  <c:v>4334692.0971169975</c:v>
                </c:pt>
                <c:pt idx="6718">
                  <c:v>4316273.6568609998</c:v>
                </c:pt>
                <c:pt idx="6719">
                  <c:v>4297834.7595769996</c:v>
                </c:pt>
                <c:pt idx="6720">
                  <c:v>4279375.391028</c:v>
                </c:pt>
                <c:pt idx="6721">
                  <c:v>4260895.5372450026</c:v>
                </c:pt>
                <c:pt idx="6722">
                  <c:v>4242395.1845319998</c:v>
                </c:pt>
                <c:pt idx="6723">
                  <c:v>4223874.319468</c:v>
                </c:pt>
                <c:pt idx="6724">
                  <c:v>4205332.9289160008</c:v>
                </c:pt>
                <c:pt idx="6725">
                  <c:v>4186771.000027</c:v>
                </c:pt>
                <c:pt idx="6726">
                  <c:v>4168188.520242</c:v>
                </c:pt>
                <c:pt idx="6727">
                  <c:v>4149585.4773019985</c:v>
                </c:pt>
                <c:pt idx="6728">
                  <c:v>4130961.8592479988</c:v>
                </c:pt>
                <c:pt idx="6729">
                  <c:v>4112317.6544309999</c:v>
                </c:pt>
                <c:pt idx="6730">
                  <c:v>4093652.851516</c:v>
                </c:pt>
                <c:pt idx="6731">
                  <c:v>4074967.4394839988</c:v>
                </c:pt>
                <c:pt idx="6732">
                  <c:v>4056261.4076429997</c:v>
                </c:pt>
                <c:pt idx="6733">
                  <c:v>4037534.7456299998</c:v>
                </c:pt>
                <c:pt idx="6734">
                  <c:v>4018787.4434179985</c:v>
                </c:pt>
                <c:pt idx="6735">
                  <c:v>4000019.491322</c:v>
                </c:pt>
                <c:pt idx="6736">
                  <c:v>3981230.8800029997</c:v>
                </c:pt>
                <c:pt idx="6737">
                  <c:v>3962421.6004769998</c:v>
                </c:pt>
                <c:pt idx="6738">
                  <c:v>3943591.6441190001</c:v>
                </c:pt>
                <c:pt idx="6739">
                  <c:v>3924741.0026669987</c:v>
                </c:pt>
                <c:pt idx="6740">
                  <c:v>3905869.6682340014</c:v>
                </c:pt>
                <c:pt idx="6741">
                  <c:v>3886977.6333109997</c:v>
                </c:pt>
                <c:pt idx="6742">
                  <c:v>3868064.8907689997</c:v>
                </c:pt>
                <c:pt idx="6743">
                  <c:v>3849131.4338759985</c:v>
                </c:pt>
                <c:pt idx="6744">
                  <c:v>3830177.2562930002</c:v>
                </c:pt>
                <c:pt idx="6745">
                  <c:v>3811202.3520859983</c:v>
                </c:pt>
                <c:pt idx="6746">
                  <c:v>3792206.7157319998</c:v>
                </c:pt>
                <c:pt idx="6747">
                  <c:v>3773190.3421269986</c:v>
                </c:pt>
                <c:pt idx="6748">
                  <c:v>3754153.2265900015</c:v>
                </c:pt>
                <c:pt idx="6749">
                  <c:v>3735095.3648720002</c:v>
                </c:pt>
                <c:pt idx="6750">
                  <c:v>3716016.7531619985</c:v>
                </c:pt>
                <c:pt idx="6751">
                  <c:v>3696917.3880980001</c:v>
                </c:pt>
                <c:pt idx="6752">
                  <c:v>3677797.2667670012</c:v>
                </c:pt>
                <c:pt idx="6753">
                  <c:v>3658656.3867199998</c:v>
                </c:pt>
                <c:pt idx="6754">
                  <c:v>3639494.7459760001</c:v>
                </c:pt>
                <c:pt idx="6755">
                  <c:v>3620312.3430300001</c:v>
                </c:pt>
                <c:pt idx="6756">
                  <c:v>3601109.176858</c:v>
                </c:pt>
                <c:pt idx="6757">
                  <c:v>3581885.2469319999</c:v>
                </c:pt>
                <c:pt idx="6758">
                  <c:v>3562640.5532209999</c:v>
                </c:pt>
                <c:pt idx="6759">
                  <c:v>3543375.096202</c:v>
                </c:pt>
                <c:pt idx="6760">
                  <c:v>3524088.8768679984</c:v>
                </c:pt>
                <c:pt idx="6761">
                  <c:v>3504781.8967380002</c:v>
                </c:pt>
                <c:pt idx="6762">
                  <c:v>3485454.1578609999</c:v>
                </c:pt>
                <c:pt idx="6763">
                  <c:v>3466105.662829</c:v>
                </c:pt>
                <c:pt idx="6764">
                  <c:v>3446736.4147839998</c:v>
                </c:pt>
                <c:pt idx="6765">
                  <c:v>3427346.4174249987</c:v>
                </c:pt>
                <c:pt idx="6766">
                  <c:v>3407935.675022</c:v>
                </c:pt>
                <c:pt idx="6767">
                  <c:v>3388504.1924179988</c:v>
                </c:pt>
                <c:pt idx="6768">
                  <c:v>3369051.9750429983</c:v>
                </c:pt>
                <c:pt idx="6769">
                  <c:v>3349579.0289249998</c:v>
                </c:pt>
                <c:pt idx="6770">
                  <c:v>3330085.360692</c:v>
                </c:pt>
                <c:pt idx="6771">
                  <c:v>3310570.9775899998</c:v>
                </c:pt>
                <c:pt idx="6772">
                  <c:v>3291035.8874869999</c:v>
                </c:pt>
                <c:pt idx="6773">
                  <c:v>3271480.098884</c:v>
                </c:pt>
                <c:pt idx="6774">
                  <c:v>3251903.620927</c:v>
                </c:pt>
                <c:pt idx="6775">
                  <c:v>3232306.4634149997</c:v>
                </c:pt>
                <c:pt idx="6776">
                  <c:v>3212688.6368120001</c:v>
                </c:pt>
                <c:pt idx="6777">
                  <c:v>3193050.1522549987</c:v>
                </c:pt>
                <c:pt idx="6778">
                  <c:v>3173391.0215659998</c:v>
                </c:pt>
                <c:pt idx="6779">
                  <c:v>3153711.2572630001</c:v>
                </c:pt>
                <c:pt idx="6780">
                  <c:v>3134010.8725699983</c:v>
                </c:pt>
                <c:pt idx="6781">
                  <c:v>3114289.8814269998</c:v>
                </c:pt>
                <c:pt idx="6782">
                  <c:v>3094548.2985049998</c:v>
                </c:pt>
                <c:pt idx="6783">
                  <c:v>3074786.1392120002</c:v>
                </c:pt>
                <c:pt idx="6784">
                  <c:v>3055003.4197089998</c:v>
                </c:pt>
                <c:pt idx="6785">
                  <c:v>3035200.1569169997</c:v>
                </c:pt>
                <c:pt idx="6786">
                  <c:v>3015376.3685340001</c:v>
                </c:pt>
                <c:pt idx="6787">
                  <c:v>2995532.0730419983</c:v>
                </c:pt>
                <c:pt idx="6788">
                  <c:v>2975667.2897220016</c:v>
                </c:pt>
                <c:pt idx="6789">
                  <c:v>2955782.0386639982</c:v>
                </c:pt>
                <c:pt idx="6790">
                  <c:v>2935876.3407840002</c:v>
                </c:pt>
                <c:pt idx="6791">
                  <c:v>2915950.2178290002</c:v>
                </c:pt>
                <c:pt idx="6792">
                  <c:v>2896003.6923969998</c:v>
                </c:pt>
                <c:pt idx="6793">
                  <c:v>2876036.7879440002</c:v>
                </c:pt>
                <c:pt idx="6794">
                  <c:v>2856049.5288029998</c:v>
                </c:pt>
                <c:pt idx="6795">
                  <c:v>2836041.9401909998</c:v>
                </c:pt>
                <c:pt idx="6796">
                  <c:v>2816014.0482270001</c:v>
                </c:pt>
                <c:pt idx="6797">
                  <c:v>2795965.8799429978</c:v>
                </c:pt>
                <c:pt idx="6798">
                  <c:v>2775897.4632990002</c:v>
                </c:pt>
                <c:pt idx="6799">
                  <c:v>2755808.8271969999</c:v>
                </c:pt>
                <c:pt idx="6800">
                  <c:v>2735700.0014940002</c:v>
                </c:pt>
              </c:numCache>
            </c:numRef>
          </c:yVal>
          <c:smooth val="1"/>
        </c:ser>
        <c:ser>
          <c:idx val="1"/>
          <c:order val="1"/>
          <c:tx>
            <c:v>earth</c:v>
          </c:tx>
          <c:marker>
            <c:symbol val="none"/>
          </c:marker>
          <c:xVal>
            <c:numRef>
              <c:f>Sheet1!$J:$J</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Sheet1!$K:$K</c:f>
              <c:numCache>
                <c:formatCode>General</c:formatCode>
                <c:ptCount val="1048576"/>
                <c:pt idx="0">
                  <c:v>0</c:v>
                </c:pt>
                <c:pt idx="1">
                  <c:v>1496290.0788283001</c:v>
                </c:pt>
                <c:pt idx="2">
                  <c:v>2163072.8143083858</c:v>
                </c:pt>
                <c:pt idx="3">
                  <c:v>3959657.0558572342</c:v>
                </c:pt>
                <c:pt idx="4">
                  <c:v>4967784.6169092311</c:v>
                </c:pt>
                <c:pt idx="5">
                  <c:v>5628399.7725819014</c:v>
                </c:pt>
                <c:pt idx="6">
                  <c:v>6056309.4372728346</c:v>
                </c:pt>
                <c:pt idx="7">
                  <c:v>6299117.7159980135</c:v>
                </c:pt>
                <c:pt idx="8">
                  <c:v>6378000</c:v>
                </c:pt>
                <c:pt idx="9">
                  <c:v>6299117.7159980135</c:v>
                </c:pt>
                <c:pt idx="10">
                  <c:v>6056309.4372728346</c:v>
                </c:pt>
                <c:pt idx="11">
                  <c:v>5628399.7725819014</c:v>
                </c:pt>
                <c:pt idx="12">
                  <c:v>4967784.6169092311</c:v>
                </c:pt>
                <c:pt idx="13">
                  <c:v>3959657.0558572342</c:v>
                </c:pt>
                <c:pt idx="14">
                  <c:v>2163072.8143083858</c:v>
                </c:pt>
                <c:pt idx="15">
                  <c:v>0</c:v>
                </c:pt>
              </c:numCache>
            </c:numRef>
          </c:yVal>
          <c:smooth val="1"/>
        </c:ser>
        <c:ser>
          <c:idx val="2"/>
          <c:order val="2"/>
          <c:tx>
            <c:v>earth</c:v>
          </c:tx>
          <c:spPr>
            <a:ln w="25400" cap="flat" cmpd="sng" algn="ctr">
              <a:solidFill>
                <a:schemeClr val="accent2"/>
              </a:solidFill>
              <a:prstDash val="solid"/>
            </a:ln>
            <a:effectLst/>
          </c:spPr>
          <c:marker>
            <c:symbol val="none"/>
          </c:marker>
          <c:xVal>
            <c:numRef>
              <c:f>Sheet1!$M:$M</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Sheet1!$N:$N</c:f>
              <c:numCache>
                <c:formatCode>General</c:formatCode>
                <c:ptCount val="1048576"/>
                <c:pt idx="0">
                  <c:v>0</c:v>
                </c:pt>
                <c:pt idx="1">
                  <c:v>-1496290.0788283001</c:v>
                </c:pt>
                <c:pt idx="2">
                  <c:v>-2163072.8143083858</c:v>
                </c:pt>
                <c:pt idx="3">
                  <c:v>-3959657.0558572342</c:v>
                </c:pt>
                <c:pt idx="4">
                  <c:v>-4967784.6169092311</c:v>
                </c:pt>
                <c:pt idx="5">
                  <c:v>-5628399.7725819014</c:v>
                </c:pt>
                <c:pt idx="6">
                  <c:v>-6056309.4372728346</c:v>
                </c:pt>
                <c:pt idx="7">
                  <c:v>-6299117.7159980135</c:v>
                </c:pt>
                <c:pt idx="8">
                  <c:v>-6378000</c:v>
                </c:pt>
                <c:pt idx="9">
                  <c:v>-6299117.7159980135</c:v>
                </c:pt>
                <c:pt idx="10">
                  <c:v>-6056309.4372728346</c:v>
                </c:pt>
                <c:pt idx="11">
                  <c:v>-5628399.7725819014</c:v>
                </c:pt>
                <c:pt idx="12">
                  <c:v>-4967784.6169092311</c:v>
                </c:pt>
                <c:pt idx="13">
                  <c:v>-3959657.0558572342</c:v>
                </c:pt>
                <c:pt idx="14">
                  <c:v>-2163072.8143083858</c:v>
                </c:pt>
                <c:pt idx="15">
                  <c:v>0</c:v>
                </c:pt>
              </c:numCache>
            </c:numRef>
          </c:yVal>
          <c:smooth val="1"/>
        </c:ser>
        <c:axId val="126949632"/>
        <c:axId val="127303680"/>
      </c:scatterChart>
      <c:valAx>
        <c:axId val="126949632"/>
        <c:scaling>
          <c:orientation val="minMax"/>
        </c:scaling>
        <c:axPos val="b"/>
        <c:numFmt formatCode="General" sourceLinked="1"/>
        <c:tickLblPos val="nextTo"/>
        <c:crossAx val="127303680"/>
        <c:crosses val="autoZero"/>
        <c:crossBetween val="midCat"/>
      </c:valAx>
      <c:valAx>
        <c:axId val="127303680"/>
        <c:scaling>
          <c:orientation val="minMax"/>
        </c:scaling>
        <c:axPos val="l"/>
        <c:majorGridlines/>
        <c:numFmt formatCode="General" sourceLinked="1"/>
        <c:tickLblPos val="nextTo"/>
        <c:crossAx val="126949632"/>
        <c:crosses val="autoZero"/>
        <c:crossBetween val="midCat"/>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smoothMarker"/>
        <c:ser>
          <c:idx val="0"/>
          <c:order val="0"/>
          <c:tx>
            <c:strRef>
              <c:f>Sheet2!$C$1</c:f>
              <c:strCache>
                <c:ptCount val="1"/>
                <c:pt idx="0">
                  <c:v>y</c:v>
                </c:pt>
              </c:strCache>
            </c:strRef>
          </c:tx>
          <c:spPr>
            <a:ln w="12700">
              <a:solidFill>
                <a:srgbClr val="0070C0"/>
              </a:solidFill>
            </a:ln>
          </c:spPr>
          <c:marker>
            <c:symbol val="none"/>
          </c:marker>
          <c:xVal>
            <c:numRef>
              <c:f>Sheet2!$B$2:$B$14401</c:f>
              <c:numCache>
                <c:formatCode>General</c:formatCode>
                <c:ptCount val="14400"/>
                <c:pt idx="0">
                  <c:v>-7000000</c:v>
                </c:pt>
                <c:pt idx="1">
                  <c:v>-6985312.0540419994</c:v>
                </c:pt>
                <c:pt idx="2">
                  <c:v>-6941485.3556879992</c:v>
                </c:pt>
                <c:pt idx="3">
                  <c:v>-6869214.9554010006</c:v>
                </c:pt>
                <c:pt idx="4">
                  <c:v>-6769607.2246749997</c:v>
                </c:pt>
                <c:pt idx="5">
                  <c:v>-6644109.9199920008</c:v>
                </c:pt>
                <c:pt idx="6">
                  <c:v>-6494428.4021440009</c:v>
                </c:pt>
                <c:pt idx="7">
                  <c:v>-6322437.9869450014</c:v>
                </c:pt>
                <c:pt idx="8">
                  <c:v>-6130101.0154809998</c:v>
                </c:pt>
                <c:pt idx="9">
                  <c:v>-5919394.7229350004</c:v>
                </c:pt>
                <c:pt idx="10">
                  <c:v>-5692253.1849319991</c:v>
                </c:pt>
                <c:pt idx="11">
                  <c:v>-5450524.1666039992</c:v>
                </c:pt>
                <c:pt idx="12">
                  <c:v>-5195939.923308</c:v>
                </c:pt>
                <c:pt idx="13">
                  <c:v>-4930099.9603770003</c:v>
                </c:pt>
                <c:pt idx="14">
                  <c:v>-4654463.3365790006</c:v>
                </c:pt>
                <c:pt idx="15">
                  <c:v>-4370348.1078229994</c:v>
                </c:pt>
                <c:pt idx="16">
                  <c:v>-4078935.7732759998</c:v>
                </c:pt>
                <c:pt idx="17">
                  <c:v>-3781278.9636449995</c:v>
                </c:pt>
                <c:pt idx="18">
                  <c:v>-3478311.0069579994</c:v>
                </c:pt>
                <c:pt idx="19">
                  <c:v>-3170856.3672170001</c:v>
                </c:pt>
                <c:pt idx="20">
                  <c:v>-2859641.2524979995</c:v>
                </c:pt>
                <c:pt idx="21">
                  <c:v>-2545303.9262680002</c:v>
                </c:pt>
                <c:pt idx="22">
                  <c:v>-2228404.4339429992</c:v>
                </c:pt>
                <c:pt idx="23">
                  <c:v>-1909433.5853790001</c:v>
                </c:pt>
                <c:pt idx="24">
                  <c:v>-1588821.1233460002</c:v>
                </c:pt>
                <c:pt idx="25">
                  <c:v>-1266943.067581</c:v>
                </c:pt>
                <c:pt idx="26">
                  <c:v>-944128.2617550001</c:v>
                </c:pt>
                <c:pt idx="27">
                  <c:v>-620664.17292699998</c:v>
                </c:pt>
                <c:pt idx="28">
                  <c:v>-296802.00465999998</c:v>
                </c:pt>
                <c:pt idx="29">
                  <c:v>27238.810547999994</c:v>
                </c:pt>
                <c:pt idx="30">
                  <c:v>351266.67395999999</c:v>
                </c:pt>
                <c:pt idx="31">
                  <c:v>675114.37570700003</c:v>
                </c:pt>
                <c:pt idx="32">
                  <c:v>998636.084057</c:v>
                </c:pt>
                <c:pt idx="33">
                  <c:v>1321704.7157259998</c:v>
                </c:pt>
                <c:pt idx="34">
                  <c:v>1644209.6395310003</c:v>
                </c:pt>
                <c:pt idx="35">
                  <c:v>1966054.6709730003</c:v>
                </c:pt>
                <c:pt idx="36">
                  <c:v>2287156.3203159994</c:v>
                </c:pt>
                <c:pt idx="37">
                  <c:v>2607442.2613170003</c:v>
                </c:pt>
                <c:pt idx="38">
                  <c:v>2926849.9919249997</c:v>
                </c:pt>
                <c:pt idx="39">
                  <c:v>3245325.6619469998</c:v>
                </c:pt>
                <c:pt idx="40">
                  <c:v>3562823.0459559998</c:v>
                </c:pt>
                <c:pt idx="41">
                  <c:v>3879302.6426039995</c:v>
                </c:pt>
                <c:pt idx="42">
                  <c:v>4194730.8839759994</c:v>
                </c:pt>
                <c:pt idx="43">
                  <c:v>4509079.4408440003</c:v>
                </c:pt>
                <c:pt idx="44">
                  <c:v>4822324.6115269996</c:v>
                </c:pt>
                <c:pt idx="45">
                  <c:v>5134446.7837359998</c:v>
                </c:pt>
                <c:pt idx="46">
                  <c:v>5445429.9601920005</c:v>
                </c:pt>
                <c:pt idx="47">
                  <c:v>5755261.3400050001</c:v>
                </c:pt>
                <c:pt idx="48">
                  <c:v>6063930.9488869999</c:v>
                </c:pt>
                <c:pt idx="49">
                  <c:v>6371431.3121750001</c:v>
                </c:pt>
                <c:pt idx="50">
                  <c:v>6677757.1654099999</c:v>
                </c:pt>
                <c:pt idx="51">
                  <c:v>6982905.1979260007</c:v>
                </c:pt>
                <c:pt idx="52">
                  <c:v>7286873.8254719991</c:v>
                </c:pt>
                <c:pt idx="53">
                  <c:v>7589662.9883890012</c:v>
                </c:pt>
                <c:pt idx="54">
                  <c:v>7891273.9723430015</c:v>
                </c:pt>
                <c:pt idx="55">
                  <c:v>8191709.248939001</c:v>
                </c:pt>
                <c:pt idx="56">
                  <c:v>8490972.3339310009</c:v>
                </c:pt>
                <c:pt idx="57">
                  <c:v>8789067.6609719992</c:v>
                </c:pt>
                <c:pt idx="58">
                  <c:v>9086000.4691439997</c:v>
                </c:pt>
                <c:pt idx="59">
                  <c:v>9381776.7027049977</c:v>
                </c:pt>
                <c:pt idx="60">
                  <c:v>9676402.9216610007</c:v>
                </c:pt>
                <c:pt idx="61">
                  <c:v>9969886.2219799981</c:v>
                </c:pt>
                <c:pt idx="62">
                  <c:v>10262234.164352002</c:v>
                </c:pt>
                <c:pt idx="63">
                  <c:v>10553454.710583998</c:v>
                </c:pt>
                <c:pt idx="64">
                  <c:v>10843556.166774997</c:v>
                </c:pt>
                <c:pt idx="65">
                  <c:v>11132547.132548001</c:v>
                </c:pt>
                <c:pt idx="66">
                  <c:v>11420436.455689004</c:v>
                </c:pt>
                <c:pt idx="67">
                  <c:v>11707233.1916</c:v>
                </c:pt>
                <c:pt idx="68">
                  <c:v>11992946.567086</c:v>
                </c:pt>
                <c:pt idx="69">
                  <c:v>12277585.94798</c:v>
                </c:pt>
                <c:pt idx="70">
                  <c:v>12561160.810241003</c:v>
                </c:pt>
                <c:pt idx="71">
                  <c:v>12843680.714139</c:v>
                </c:pt>
                <c:pt idx="72">
                  <c:v>13125155.281213</c:v>
                </c:pt>
                <c:pt idx="73">
                  <c:v>13405594.173726</c:v>
                </c:pt>
                <c:pt idx="74">
                  <c:v>13685007.076347997</c:v>
                </c:pt>
                <c:pt idx="75">
                  <c:v>13963403.679846</c:v>
                </c:pt>
                <c:pt idx="76">
                  <c:v>14240793.666576998</c:v>
                </c:pt>
                <c:pt idx="77">
                  <c:v>14517186.697603</c:v>
                </c:pt>
                <c:pt idx="78">
                  <c:v>14792592.401258999</c:v>
                </c:pt>
                <c:pt idx="79">
                  <c:v>15067020.363035003</c:v>
                </c:pt>
                <c:pt idx="80">
                  <c:v>15340480.116632</c:v>
                </c:pt>
                <c:pt idx="81">
                  <c:v>15612981.136084998</c:v>
                </c:pt>
                <c:pt idx="82">
                  <c:v>15884532.828840002</c:v>
                </c:pt>
                <c:pt idx="83">
                  <c:v>16155144.529684</c:v>
                </c:pt>
                <c:pt idx="84">
                  <c:v>16424825.495459002</c:v>
                </c:pt>
                <c:pt idx="85">
                  <c:v>16693584.90047</c:v>
                </c:pt>
                <c:pt idx="86">
                  <c:v>16961431.832518</c:v>
                </c:pt>
                <c:pt idx="87">
                  <c:v>17228375.289503995</c:v>
                </c:pt>
                <c:pt idx="88">
                  <c:v>17494424.176533002</c:v>
                </c:pt>
                <c:pt idx="89">
                  <c:v>17759587.303490002</c:v>
                </c:pt>
                <c:pt idx="90">
                  <c:v>18023873.383012995</c:v>
                </c:pt>
                <c:pt idx="91">
                  <c:v>18287291.02885</c:v>
                </c:pt>
                <c:pt idx="92">
                  <c:v>18549848.754539005</c:v>
                </c:pt>
                <c:pt idx="93">
                  <c:v>18811554.972394999</c:v>
                </c:pt>
                <c:pt idx="94">
                  <c:v>19072417.992759001</c:v>
                </c:pt>
                <c:pt idx="95">
                  <c:v>19332446.023496997</c:v>
                </c:pt>
                <c:pt idx="96">
                  <c:v>19591647.169707999</c:v>
                </c:pt>
                <c:pt idx="97">
                  <c:v>19850029.433623996</c:v>
                </c:pt>
                <c:pt idx="98">
                  <c:v>20107600.714692999</c:v>
                </c:pt>
                <c:pt idx="99">
                  <c:v>20364368.809804998</c:v>
                </c:pt>
                <c:pt idx="100">
                  <c:v>20620341.413662996</c:v>
                </c:pt>
                <c:pt idx="101">
                  <c:v>20875526.119272999</c:v>
                </c:pt>
                <c:pt idx="102">
                  <c:v>21129930.418543998</c:v>
                </c:pt>
                <c:pt idx="103">
                  <c:v>21383561.702984001</c:v>
                </c:pt>
                <c:pt idx="104">
                  <c:v>21636427.264477998</c:v>
                </c:pt>
                <c:pt idx="105">
                  <c:v>21888534.296147998</c:v>
                </c:pt>
                <c:pt idx="106">
                  <c:v>22139889.893266</c:v>
                </c:pt>
                <c:pt idx="107">
                  <c:v>22390501.054237999</c:v>
                </c:pt>
                <c:pt idx="108">
                  <c:v>22640374.681627002</c:v>
                </c:pt>
                <c:pt idx="109">
                  <c:v>22889517.583217993</c:v>
                </c:pt>
                <c:pt idx="110">
                  <c:v>23137936.473130997</c:v>
                </c:pt>
                <c:pt idx="111">
                  <c:v>23385637.97295</c:v>
                </c:pt>
                <c:pt idx="112">
                  <c:v>23632628.612885002</c:v>
                </c:pt>
                <c:pt idx="113">
                  <c:v>23878914.832952004</c:v>
                </c:pt>
                <c:pt idx="114">
                  <c:v>24124502.984176997</c:v>
                </c:pt>
                <c:pt idx="115">
                  <c:v>24369399.329799</c:v>
                </c:pt>
                <c:pt idx="116">
                  <c:v>24613610.046495002</c:v>
                </c:pt>
                <c:pt idx="117">
                  <c:v>24857141.225608997</c:v>
                </c:pt>
                <c:pt idx="118">
                  <c:v>25099998.874375999</c:v>
                </c:pt>
                <c:pt idx="119">
                  <c:v>25342188.917162001</c:v>
                </c:pt>
                <c:pt idx="120">
                  <c:v>25583717.196688</c:v>
                </c:pt>
                <c:pt idx="121">
                  <c:v>25824589.475265995</c:v>
                </c:pt>
                <c:pt idx="122">
                  <c:v>26064811.436014</c:v>
                </c:pt>
                <c:pt idx="123">
                  <c:v>26304388.684080999</c:v>
                </c:pt>
                <c:pt idx="124">
                  <c:v>26543326.747852996</c:v>
                </c:pt>
                <c:pt idx="125">
                  <c:v>26781631.080154005</c:v>
                </c:pt>
                <c:pt idx="126">
                  <c:v>27019307.059437998</c:v>
                </c:pt>
                <c:pt idx="127">
                  <c:v>27256359.990971997</c:v>
                </c:pt>
                <c:pt idx="128">
                  <c:v>27492795.107997999</c:v>
                </c:pt>
                <c:pt idx="129">
                  <c:v>27728617.572894</c:v>
                </c:pt>
                <c:pt idx="130">
                  <c:v>27963832.478314999</c:v>
                </c:pt>
                <c:pt idx="131">
                  <c:v>28198444.848323002</c:v>
                </c:pt>
                <c:pt idx="132">
                  <c:v>28432459.639501005</c:v>
                </c:pt>
                <c:pt idx="133">
                  <c:v>28665881.742052</c:v>
                </c:pt>
                <c:pt idx="134">
                  <c:v>28898715.980887998</c:v>
                </c:pt>
                <c:pt idx="135">
                  <c:v>29130967.116697002</c:v>
                </c:pt>
                <c:pt idx="136">
                  <c:v>29362639.846997999</c:v>
                </c:pt>
                <c:pt idx="137">
                  <c:v>29593738.807183001</c:v>
                </c:pt>
                <c:pt idx="138">
                  <c:v>29824268.571537998</c:v>
                </c:pt>
                <c:pt idx="139">
                  <c:v>30054233.654250003</c:v>
                </c:pt>
                <c:pt idx="140">
                  <c:v>30283638.510400999</c:v>
                </c:pt>
                <c:pt idx="141">
                  <c:v>30512487.536943998</c:v>
                </c:pt>
                <c:pt idx="142">
                  <c:v>30740785.073662002</c:v>
                </c:pt>
                <c:pt idx="143">
                  <c:v>30968535.404111002</c:v>
                </c:pt>
                <c:pt idx="144">
                  <c:v>31195742.756553005</c:v>
                </c:pt>
                <c:pt idx="145">
                  <c:v>31422411.304864001</c:v>
                </c:pt>
                <c:pt idx="146">
                  <c:v>31648545.169434998</c:v>
                </c:pt>
                <c:pt idx="147">
                  <c:v>31874148.418054003</c:v>
                </c:pt>
                <c:pt idx="148">
                  <c:v>32099225.066767</c:v>
                </c:pt>
                <c:pt idx="149">
                  <c:v>32323779.080738995</c:v>
                </c:pt>
                <c:pt idx="150">
                  <c:v>32547814.375082001</c:v>
                </c:pt>
                <c:pt idx="151">
                  <c:v>32771334.815680999</c:v>
                </c:pt>
                <c:pt idx="152">
                  <c:v>32994344.219999999</c:v>
                </c:pt>
                <c:pt idx="153">
                  <c:v>33216846.357874997</c:v>
                </c:pt>
                <c:pt idx="154">
                  <c:v>33438844.952290997</c:v>
                </c:pt>
                <c:pt idx="155">
                  <c:v>33660343.680149004</c:v>
                </c:pt>
                <c:pt idx="156">
                  <c:v>33881346.173010997</c:v>
                </c:pt>
                <c:pt idx="157">
                  <c:v>34101856.017843001</c:v>
                </c:pt>
                <c:pt idx="158">
                  <c:v>34321876.757734001</c:v>
                </c:pt>
                <c:pt idx="159">
                  <c:v>34541411.892608002</c:v>
                </c:pt>
                <c:pt idx="160">
                  <c:v>34760464.879919</c:v>
                </c:pt>
                <c:pt idx="161">
                  <c:v>34979039.135336004</c:v>
                </c:pt>
                <c:pt idx="162">
                  <c:v>35197138.033413999</c:v>
                </c:pt>
                <c:pt idx="163">
                  <c:v>35414764.908256002</c:v>
                </c:pt>
                <c:pt idx="164">
                  <c:v>35631923.054154001</c:v>
                </c:pt>
                <c:pt idx="165">
                  <c:v>35848615.72623001</c:v>
                </c:pt>
                <c:pt idx="166">
                  <c:v>36064846.141054004</c:v>
                </c:pt>
                <c:pt idx="167">
                  <c:v>36280617.477259003</c:v>
                </c:pt>
                <c:pt idx="168">
                  <c:v>36495932.876140997</c:v>
                </c:pt>
                <c:pt idx="169">
                  <c:v>36710795.442244999</c:v>
                </c:pt>
                <c:pt idx="170">
                  <c:v>36925208.243946001</c:v>
                </c:pt>
                <c:pt idx="171">
                  <c:v>37139174.314015992</c:v>
                </c:pt>
                <c:pt idx="172">
                  <c:v>37352696.650180995</c:v>
                </c:pt>
                <c:pt idx="173">
                  <c:v>37565778.215666011</c:v>
                </c:pt>
                <c:pt idx="174">
                  <c:v>37778421.939732</c:v>
                </c:pt>
                <c:pt idx="175">
                  <c:v>37990630.718207009</c:v>
                </c:pt>
                <c:pt idx="176">
                  <c:v>38202407.413993001</c:v>
                </c:pt>
                <c:pt idx="177">
                  <c:v>38413754.857583992</c:v>
                </c:pt>
                <c:pt idx="178">
                  <c:v>38624675.847557001</c:v>
                </c:pt>
                <c:pt idx="179">
                  <c:v>38835173.151063003</c:v>
                </c:pt>
                <c:pt idx="180">
                  <c:v>39045249.504304998</c:v>
                </c:pt>
                <c:pt idx="181">
                  <c:v>39254907.613012992</c:v>
                </c:pt>
                <c:pt idx="182">
                  <c:v>39464150.152901992</c:v>
                </c:pt>
                <c:pt idx="183">
                  <c:v>39672979.770126</c:v>
                </c:pt>
                <c:pt idx="184">
                  <c:v>39881399.081727996</c:v>
                </c:pt>
                <c:pt idx="185">
                  <c:v>40089410.676069997</c:v>
                </c:pt>
                <c:pt idx="186">
                  <c:v>40297017.11327</c:v>
                </c:pt>
                <c:pt idx="187">
                  <c:v>40504220.925618008</c:v>
                </c:pt>
                <c:pt idx="188">
                  <c:v>40711024.617991999</c:v>
                </c:pt>
                <c:pt idx="189">
                  <c:v>40917430.668264009</c:v>
                </c:pt>
                <c:pt idx="190">
                  <c:v>41123441.527699009</c:v>
                </c:pt>
                <c:pt idx="191">
                  <c:v>41329059.621349007</c:v>
                </c:pt>
                <c:pt idx="192">
                  <c:v>41534287.348431997</c:v>
                </c:pt>
                <c:pt idx="193">
                  <c:v>41739127.082715988</c:v>
                </c:pt>
                <c:pt idx="194">
                  <c:v>41943581.17288699</c:v>
                </c:pt>
                <c:pt idx="195">
                  <c:v>42147651.942912996</c:v>
                </c:pt>
                <c:pt idx="196">
                  <c:v>42351341.692404002</c:v>
                </c:pt>
                <c:pt idx="197">
                  <c:v>42554652.696961999</c:v>
                </c:pt>
                <c:pt idx="198">
                  <c:v>42757587.208526</c:v>
                </c:pt>
                <c:pt idx="199">
                  <c:v>42960147.455711991</c:v>
                </c:pt>
                <c:pt idx="200">
                  <c:v>43162335.644145004</c:v>
                </c:pt>
                <c:pt idx="201">
                  <c:v>43364153.956787989</c:v>
                </c:pt>
                <c:pt idx="202">
                  <c:v>43565604.554261997</c:v>
                </c:pt>
                <c:pt idx="203">
                  <c:v>43766689.575162999</c:v>
                </c:pt>
                <c:pt idx="204">
                  <c:v>43967411.136369996</c:v>
                </c:pt>
                <c:pt idx="205">
                  <c:v>44167771.333353996</c:v>
                </c:pt>
                <c:pt idx="206">
                  <c:v>44367772.240471996</c:v>
                </c:pt>
                <c:pt idx="207">
                  <c:v>44567415.911268003</c:v>
                </c:pt>
                <c:pt idx="208">
                  <c:v>44766704.378755994</c:v>
                </c:pt>
                <c:pt idx="209">
                  <c:v>44965639.655708</c:v>
                </c:pt>
                <c:pt idx="210">
                  <c:v>45164223.734932005</c:v>
                </c:pt>
                <c:pt idx="211">
                  <c:v>45362458.589548007</c:v>
                </c:pt>
                <c:pt idx="212">
                  <c:v>45560346.173256002</c:v>
                </c:pt>
                <c:pt idx="213">
                  <c:v>45757888.420601003</c:v>
                </c:pt>
                <c:pt idx="214">
                  <c:v>45955087.24723801</c:v>
                </c:pt>
                <c:pt idx="215">
                  <c:v>46151944.550181992</c:v>
                </c:pt>
                <c:pt idx="216">
                  <c:v>46348462.208062999</c:v>
                </c:pt>
                <c:pt idx="217">
                  <c:v>46544642.081375994</c:v>
                </c:pt>
                <c:pt idx="218">
                  <c:v>46740486.012719996</c:v>
                </c:pt>
                <c:pt idx="219">
                  <c:v>46935995.827041</c:v>
                </c:pt>
                <c:pt idx="220">
                  <c:v>47131173.331866004</c:v>
                </c:pt>
                <c:pt idx="221">
                  <c:v>47326020.317533001</c:v>
                </c:pt>
                <c:pt idx="222">
                  <c:v>47520538.55742199</c:v>
                </c:pt>
                <c:pt idx="223">
                  <c:v>47714729.808174998</c:v>
                </c:pt>
                <c:pt idx="224">
                  <c:v>47908595.809920996</c:v>
                </c:pt>
                <c:pt idx="225">
                  <c:v>48102138.286484994</c:v>
                </c:pt>
                <c:pt idx="226">
                  <c:v>48295358.945611</c:v>
                </c:pt>
                <c:pt idx="227">
                  <c:v>48488259.479162</c:v>
                </c:pt>
                <c:pt idx="228">
                  <c:v>48680841.563330002</c:v>
                </c:pt>
                <c:pt idx="229">
                  <c:v>48873106.858840995</c:v>
                </c:pt>
                <c:pt idx="230">
                  <c:v>49065057.011150002</c:v>
                </c:pt>
                <c:pt idx="231">
                  <c:v>49256693.650639005</c:v>
                </c:pt>
                <c:pt idx="232">
                  <c:v>49448018.392809995</c:v>
                </c:pt>
                <c:pt idx="233">
                  <c:v>49639032.838474996</c:v>
                </c:pt>
                <c:pt idx="234">
                  <c:v>49829738.573942997</c:v>
                </c:pt>
                <c:pt idx="235">
                  <c:v>50020137.17120301</c:v>
                </c:pt>
                <c:pt idx="236">
                  <c:v>50210230.188102998</c:v>
                </c:pt>
                <c:pt idx="237">
                  <c:v>50400019.168532006</c:v>
                </c:pt>
                <c:pt idx="238">
                  <c:v>50589505.642594002</c:v>
                </c:pt>
                <c:pt idx="239">
                  <c:v>50778691.126777999</c:v>
                </c:pt>
                <c:pt idx="240">
                  <c:v>50967577.124127008</c:v>
                </c:pt>
                <c:pt idx="241">
                  <c:v>51156165.124412</c:v>
                </c:pt>
                <c:pt idx="242">
                  <c:v>51344456.604286999</c:v>
                </c:pt>
                <c:pt idx="243">
                  <c:v>51532453.027458005</c:v>
                </c:pt>
                <c:pt idx="244">
                  <c:v>51720155.844835997</c:v>
                </c:pt>
                <c:pt idx="245">
                  <c:v>51907566.4947</c:v>
                </c:pt>
                <c:pt idx="246">
                  <c:v>52094686.402846992</c:v>
                </c:pt>
                <c:pt idx="247">
                  <c:v>52281516.982744992</c:v>
                </c:pt>
                <c:pt idx="248">
                  <c:v>52468059.635685004</c:v>
                </c:pt>
                <c:pt idx="249">
                  <c:v>52654315.750923</c:v>
                </c:pt>
                <c:pt idx="250">
                  <c:v>52840286.705830008</c:v>
                </c:pt>
                <c:pt idx="251">
                  <c:v>53025973.866033003</c:v>
                </c:pt>
                <c:pt idx="252">
                  <c:v>53211378.585555002</c:v>
                </c:pt>
                <c:pt idx="253">
                  <c:v>53396502.206954002</c:v>
                </c:pt>
                <c:pt idx="254">
                  <c:v>53581346.061460003</c:v>
                </c:pt>
                <c:pt idx="255">
                  <c:v>53765911.469108008</c:v>
                </c:pt>
                <c:pt idx="256">
                  <c:v>53950199.738871999</c:v>
                </c:pt>
                <c:pt idx="257">
                  <c:v>54134212.168793008</c:v>
                </c:pt>
                <c:pt idx="258">
                  <c:v>54317950.046110995</c:v>
                </c:pt>
                <c:pt idx="259">
                  <c:v>54501414.64738699</c:v>
                </c:pt>
                <c:pt idx="260">
                  <c:v>54684607.238632008</c:v>
                </c:pt>
                <c:pt idx="261">
                  <c:v>54867529.075424999</c:v>
                </c:pt>
                <c:pt idx="262">
                  <c:v>55050181.403036997</c:v>
                </c:pt>
                <c:pt idx="263">
                  <c:v>55232565.456551991</c:v>
                </c:pt>
                <c:pt idx="264">
                  <c:v>55414682.460979998</c:v>
                </c:pt>
                <c:pt idx="265">
                  <c:v>55596533.631373003</c:v>
                </c:pt>
                <c:pt idx="266">
                  <c:v>55778120.172944002</c:v>
                </c:pt>
                <c:pt idx="267">
                  <c:v>55959443.281172998</c:v>
                </c:pt>
                <c:pt idx="268">
                  <c:v>56140504.141921997</c:v>
                </c:pt>
                <c:pt idx="269">
                  <c:v>56321303.931542002</c:v>
                </c:pt>
                <c:pt idx="270">
                  <c:v>56501843.816979989</c:v>
                </c:pt>
                <c:pt idx="271">
                  <c:v>56682124.955888994</c:v>
                </c:pt>
                <c:pt idx="272">
                  <c:v>56862148.496725991</c:v>
                </c:pt>
                <c:pt idx="273">
                  <c:v>57041915.578859001</c:v>
                </c:pt>
                <c:pt idx="274">
                  <c:v>57221427.332669996</c:v>
                </c:pt>
                <c:pt idx="275">
                  <c:v>57400684.879650004</c:v>
                </c:pt>
                <c:pt idx="276">
                  <c:v>57579689.332502991</c:v>
                </c:pt>
                <c:pt idx="277">
                  <c:v>57758441.795237012</c:v>
                </c:pt>
                <c:pt idx="278">
                  <c:v>57936943.363265999</c:v>
                </c:pt>
                <c:pt idx="279">
                  <c:v>58115195.123501003</c:v>
                </c:pt>
                <c:pt idx="280">
                  <c:v>58293198.154445</c:v>
                </c:pt>
                <c:pt idx="281">
                  <c:v>58470953.526280999</c:v>
                </c:pt>
                <c:pt idx="282">
                  <c:v>58648462.300968997</c:v>
                </c:pt>
                <c:pt idx="283">
                  <c:v>58825725.532328993</c:v>
                </c:pt>
                <c:pt idx="284">
                  <c:v>59002744.266132005</c:v>
                </c:pt>
                <c:pt idx="285">
                  <c:v>59179519.540188</c:v>
                </c:pt>
                <c:pt idx="286">
                  <c:v>59356052.384427994</c:v>
                </c:pt>
                <c:pt idx="287">
                  <c:v>59532343.820992</c:v>
                </c:pt>
                <c:pt idx="288">
                  <c:v>59708394.864310995</c:v>
                </c:pt>
                <c:pt idx="289">
                  <c:v>59884206.521189004</c:v>
                </c:pt>
                <c:pt idx="290">
                  <c:v>60059779.790884003</c:v>
                </c:pt>
                <c:pt idx="291">
                  <c:v>60235115.665188007</c:v>
                </c:pt>
                <c:pt idx="292">
                  <c:v>60410215.128506005</c:v>
                </c:pt>
                <c:pt idx="293">
                  <c:v>60585079.157934003</c:v>
                </c:pt>
                <c:pt idx="294">
                  <c:v>60759708.723335005</c:v>
                </c:pt>
                <c:pt idx="295">
                  <c:v>60934104.787416004</c:v>
                </c:pt>
                <c:pt idx="296">
                  <c:v>61108268.305800997</c:v>
                </c:pt>
                <c:pt idx="297">
                  <c:v>61282200.227107011</c:v>
                </c:pt>
                <c:pt idx="298">
                  <c:v>61455901.493014</c:v>
                </c:pt>
                <c:pt idx="299">
                  <c:v>61629373.038339004</c:v>
                </c:pt>
                <c:pt idx="300">
                  <c:v>61802615.79110501</c:v>
                </c:pt>
                <c:pt idx="301">
                  <c:v>61975630.672611997</c:v>
                </c:pt>
                <c:pt idx="302">
                  <c:v>62148418.597507007</c:v>
                </c:pt>
                <c:pt idx="303">
                  <c:v>62320980.473848</c:v>
                </c:pt>
                <c:pt idx="304">
                  <c:v>62493317.203178003</c:v>
                </c:pt>
                <c:pt idx="305">
                  <c:v>62665429.680583</c:v>
                </c:pt>
                <c:pt idx="306">
                  <c:v>62837318.794765003</c:v>
                </c:pt>
                <c:pt idx="307">
                  <c:v>63008985.428100005</c:v>
                </c:pt>
                <c:pt idx="308">
                  <c:v>63180430.456706993</c:v>
                </c:pt>
                <c:pt idx="309">
                  <c:v>63351654.750508003</c:v>
                </c:pt>
                <c:pt idx="310">
                  <c:v>63522659.173291005</c:v>
                </c:pt>
                <c:pt idx="311">
                  <c:v>63693444.582771987</c:v>
                </c:pt>
                <c:pt idx="312">
                  <c:v>63864011.830652997</c:v>
                </c:pt>
                <c:pt idx="313">
                  <c:v>64034361.762684003</c:v>
                </c:pt>
                <c:pt idx="314">
                  <c:v>64204495.218722992</c:v>
                </c:pt>
                <c:pt idx="315">
                  <c:v>64374413.032787994</c:v>
                </c:pt>
                <c:pt idx="316">
                  <c:v>64544116.033124998</c:v>
                </c:pt>
                <c:pt idx="317">
                  <c:v>64713605.042254001</c:v>
                </c:pt>
                <c:pt idx="318">
                  <c:v>64882880.877031997</c:v>
                </c:pt>
                <c:pt idx="319">
                  <c:v>65051944.348705992</c:v>
                </c:pt>
                <c:pt idx="320">
                  <c:v>65220796.262966998</c:v>
                </c:pt>
                <c:pt idx="321">
                  <c:v>65389437.420006</c:v>
                </c:pt>
                <c:pt idx="322">
                  <c:v>65557868.614564002</c:v>
                </c:pt>
                <c:pt idx="323">
                  <c:v>65726090.635990009</c:v>
                </c:pt>
                <c:pt idx="324">
                  <c:v>65894104.268286005</c:v>
                </c:pt>
                <c:pt idx="325">
                  <c:v>66061910.29016301</c:v>
                </c:pt>
                <c:pt idx="326">
                  <c:v>66229509.475092001</c:v>
                </c:pt>
                <c:pt idx="327">
                  <c:v>66396902.591351002</c:v>
                </c:pt>
                <c:pt idx="328">
                  <c:v>66564090.402077995</c:v>
                </c:pt>
                <c:pt idx="329">
                  <c:v>66731073.665315002</c:v>
                </c:pt>
                <c:pt idx="330">
                  <c:v>66897853.134062</c:v>
                </c:pt>
                <c:pt idx="331">
                  <c:v>67064429.556320988</c:v>
                </c:pt>
                <c:pt idx="332">
                  <c:v>67230803.675142974</c:v>
                </c:pt>
                <c:pt idx="333">
                  <c:v>67396976.228678003</c:v>
                </c:pt>
                <c:pt idx="334">
                  <c:v>67562947.950214982</c:v>
                </c:pt>
                <c:pt idx="335">
                  <c:v>67728719.568232998</c:v>
                </c:pt>
                <c:pt idx="336">
                  <c:v>67894291.806442991</c:v>
                </c:pt>
                <c:pt idx="337">
                  <c:v>68059665.38383399</c:v>
                </c:pt>
                <c:pt idx="338">
                  <c:v>68224841.014713988</c:v>
                </c:pt>
                <c:pt idx="339">
                  <c:v>68389819.408757001</c:v>
                </c:pt>
                <c:pt idx="340">
                  <c:v>68554601.271041989</c:v>
                </c:pt>
                <c:pt idx="341">
                  <c:v>68719187.302096993</c:v>
                </c:pt>
                <c:pt idx="342">
                  <c:v>68883578.197942987</c:v>
                </c:pt>
                <c:pt idx="343">
                  <c:v>69047774.650129989</c:v>
                </c:pt>
                <c:pt idx="344">
                  <c:v>69211777.34578298</c:v>
                </c:pt>
                <c:pt idx="345">
                  <c:v>69375586.967638999</c:v>
                </c:pt>
                <c:pt idx="346">
                  <c:v>69539204.194087982</c:v>
                </c:pt>
                <c:pt idx="347">
                  <c:v>69702629.699212</c:v>
                </c:pt>
                <c:pt idx="348">
                  <c:v>69865864.152825981</c:v>
                </c:pt>
                <c:pt idx="349">
                  <c:v>70028908.220509991</c:v>
                </c:pt>
                <c:pt idx="350">
                  <c:v>70191762.563657001</c:v>
                </c:pt>
                <c:pt idx="351">
                  <c:v>70354427.839499995</c:v>
                </c:pt>
                <c:pt idx="352">
                  <c:v>70516904.701159</c:v>
                </c:pt>
                <c:pt idx="353">
                  <c:v>70679193.797667995</c:v>
                </c:pt>
                <c:pt idx="354">
                  <c:v>70841295.774019986</c:v>
                </c:pt>
                <c:pt idx="355">
                  <c:v>71003211.271197006</c:v>
                </c:pt>
                <c:pt idx="356">
                  <c:v>71164940.926207006</c:v>
                </c:pt>
                <c:pt idx="357">
                  <c:v>71326485.37212199</c:v>
                </c:pt>
                <c:pt idx="358">
                  <c:v>71487845.238106996</c:v>
                </c:pt>
                <c:pt idx="359">
                  <c:v>71649021.149460018</c:v>
                </c:pt>
                <c:pt idx="360">
                  <c:v>71810013.727639988</c:v>
                </c:pt>
                <c:pt idx="361">
                  <c:v>71970823.590307996</c:v>
                </c:pt>
                <c:pt idx="362">
                  <c:v>72131451.351351991</c:v>
                </c:pt>
                <c:pt idx="363">
                  <c:v>72291897.620925978</c:v>
                </c:pt>
                <c:pt idx="364">
                  <c:v>72452163.005477995</c:v>
                </c:pt>
                <c:pt idx="365">
                  <c:v>72612248.107783988</c:v>
                </c:pt>
                <c:pt idx="366">
                  <c:v>72772153.52698198</c:v>
                </c:pt>
                <c:pt idx="367">
                  <c:v>72931879.858598992</c:v>
                </c:pt>
                <c:pt idx="368">
                  <c:v>73091427.694582984</c:v>
                </c:pt>
                <c:pt idx="369">
                  <c:v>73250797.623335004</c:v>
                </c:pt>
                <c:pt idx="370">
                  <c:v>73409990.229739979</c:v>
                </c:pt>
                <c:pt idx="371">
                  <c:v>73569006.095193982</c:v>
                </c:pt>
                <c:pt idx="372">
                  <c:v>73727845.797636002</c:v>
                </c:pt>
                <c:pt idx="373">
                  <c:v>73886509.911576018</c:v>
                </c:pt>
                <c:pt idx="374">
                  <c:v>74044999.008125007</c:v>
                </c:pt>
                <c:pt idx="375">
                  <c:v>74203313.655022964</c:v>
                </c:pt>
                <c:pt idx="376">
                  <c:v>74361454.416667014</c:v>
                </c:pt>
                <c:pt idx="377">
                  <c:v>74519421.854139984</c:v>
                </c:pt>
                <c:pt idx="378">
                  <c:v>74677216.525236979</c:v>
                </c:pt>
                <c:pt idx="379">
                  <c:v>74834838.984494999</c:v>
                </c:pt>
                <c:pt idx="380">
                  <c:v>74992289.783218995</c:v>
                </c:pt>
                <c:pt idx="381">
                  <c:v>75149569.469506994</c:v>
                </c:pt>
                <c:pt idx="382">
                  <c:v>75306678.588278994</c:v>
                </c:pt>
                <c:pt idx="383">
                  <c:v>75463617.681303978</c:v>
                </c:pt>
                <c:pt idx="384">
                  <c:v>75620387.287221</c:v>
                </c:pt>
                <c:pt idx="385">
                  <c:v>75776987.941570014</c:v>
                </c:pt>
                <c:pt idx="386">
                  <c:v>75933420.176816985</c:v>
                </c:pt>
                <c:pt idx="387">
                  <c:v>76089684.522375017</c:v>
                </c:pt>
                <c:pt idx="388">
                  <c:v>76245781.504632965</c:v>
                </c:pt>
                <c:pt idx="389">
                  <c:v>76401711.646980003</c:v>
                </c:pt>
                <c:pt idx="390">
                  <c:v>76557475.469826996</c:v>
                </c:pt>
                <c:pt idx="391">
                  <c:v>76713073.490632981</c:v>
                </c:pt>
                <c:pt idx="392">
                  <c:v>76868506.223930001</c:v>
                </c:pt>
                <c:pt idx="393">
                  <c:v>77023774.181345001</c:v>
                </c:pt>
                <c:pt idx="394">
                  <c:v>77178877.871621966</c:v>
                </c:pt>
                <c:pt idx="395">
                  <c:v>77333817.800647989</c:v>
                </c:pt>
                <c:pt idx="396">
                  <c:v>77488594.47147502</c:v>
                </c:pt>
                <c:pt idx="397">
                  <c:v>77643208.384342983</c:v>
                </c:pt>
                <c:pt idx="398">
                  <c:v>77797660.036698982</c:v>
                </c:pt>
                <c:pt idx="399">
                  <c:v>77951949.923224002</c:v>
                </c:pt>
                <c:pt idx="400">
                  <c:v>78106078.535852984</c:v>
                </c:pt>
                <c:pt idx="401">
                  <c:v>78260046.363796994</c:v>
                </c:pt>
                <c:pt idx="402">
                  <c:v>78413853.893563002</c:v>
                </c:pt>
                <c:pt idx="403">
                  <c:v>78567501.608976007</c:v>
                </c:pt>
                <c:pt idx="404">
                  <c:v>78720989.991201997</c:v>
                </c:pt>
                <c:pt idx="405">
                  <c:v>78874319.518767014</c:v>
                </c:pt>
                <c:pt idx="406">
                  <c:v>79027490.66757898</c:v>
                </c:pt>
                <c:pt idx="407">
                  <c:v>79180503.910944998</c:v>
                </c:pt>
                <c:pt idx="408">
                  <c:v>79333359.719596997</c:v>
                </c:pt>
                <c:pt idx="409">
                  <c:v>79486058.561706007</c:v>
                </c:pt>
                <c:pt idx="410">
                  <c:v>79638600.902906016</c:v>
                </c:pt>
                <c:pt idx="411">
                  <c:v>79790987.206312001</c:v>
                </c:pt>
                <c:pt idx="412">
                  <c:v>79943217.932540998</c:v>
                </c:pt>
                <c:pt idx="413">
                  <c:v>80095293.539728001</c:v>
                </c:pt>
                <c:pt idx="414">
                  <c:v>80247214.483548</c:v>
                </c:pt>
                <c:pt idx="415">
                  <c:v>80398981.217233002</c:v>
                </c:pt>
                <c:pt idx="416">
                  <c:v>80550594.19159399</c:v>
                </c:pt>
                <c:pt idx="417">
                  <c:v>80702053.855033964</c:v>
                </c:pt>
                <c:pt idx="418">
                  <c:v>80853360.653571978</c:v>
                </c:pt>
                <c:pt idx="419">
                  <c:v>81004515.030855998</c:v>
                </c:pt>
                <c:pt idx="420">
                  <c:v>81155517.428187013</c:v>
                </c:pt>
                <c:pt idx="421">
                  <c:v>81306368.284528986</c:v>
                </c:pt>
                <c:pt idx="422">
                  <c:v>81457068.036532983</c:v>
                </c:pt>
                <c:pt idx="423">
                  <c:v>81607617.118553966</c:v>
                </c:pt>
                <c:pt idx="424">
                  <c:v>81758015.962662995</c:v>
                </c:pt>
                <c:pt idx="425">
                  <c:v>81908264.998670995</c:v>
                </c:pt>
                <c:pt idx="426">
                  <c:v>82058364.654139966</c:v>
                </c:pt>
                <c:pt idx="427">
                  <c:v>82208315.354402989</c:v>
                </c:pt>
                <c:pt idx="428">
                  <c:v>82358117.522580981</c:v>
                </c:pt>
                <c:pt idx="429">
                  <c:v>82507771.57959798</c:v>
                </c:pt>
                <c:pt idx="430">
                  <c:v>82657277.944197014</c:v>
                </c:pt>
                <c:pt idx="431">
                  <c:v>82806637.032957003</c:v>
                </c:pt>
                <c:pt idx="432">
                  <c:v>82955849.260308996</c:v>
                </c:pt>
                <c:pt idx="433">
                  <c:v>83104915.038551986</c:v>
                </c:pt>
                <c:pt idx="434">
                  <c:v>83253834.777868003</c:v>
                </c:pt>
                <c:pt idx="435">
                  <c:v>83402608.886335999</c:v>
                </c:pt>
                <c:pt idx="436">
                  <c:v>83551237.769952998</c:v>
                </c:pt>
                <c:pt idx="437">
                  <c:v>83699721.832640991</c:v>
                </c:pt>
                <c:pt idx="438">
                  <c:v>83848061.476270005</c:v>
                </c:pt>
                <c:pt idx="439">
                  <c:v>83996257.100668982</c:v>
                </c:pt>
                <c:pt idx="440">
                  <c:v>84144309.103637978</c:v>
                </c:pt>
                <c:pt idx="441">
                  <c:v>84292217.880971</c:v>
                </c:pt>
                <c:pt idx="442">
                  <c:v>84439983.826460004</c:v>
                </c:pt>
                <c:pt idx="443">
                  <c:v>84587607.331919</c:v>
                </c:pt>
                <c:pt idx="444">
                  <c:v>84735088.787193</c:v>
                </c:pt>
                <c:pt idx="445">
                  <c:v>84882428.580171004</c:v>
                </c:pt>
                <c:pt idx="446">
                  <c:v>85029627.096806005</c:v>
                </c:pt>
                <c:pt idx="447">
                  <c:v>85176684.721121982</c:v>
                </c:pt>
                <c:pt idx="448">
                  <c:v>85323601.83523199</c:v>
                </c:pt>
                <c:pt idx="449">
                  <c:v>85470378.819350004</c:v>
                </c:pt>
                <c:pt idx="450">
                  <c:v>85617016.051805004</c:v>
                </c:pt>
                <c:pt idx="451">
                  <c:v>85763513.90905498</c:v>
                </c:pt>
                <c:pt idx="452">
                  <c:v>85909872.765698999</c:v>
                </c:pt>
                <c:pt idx="453">
                  <c:v>86056092.994489014</c:v>
                </c:pt>
                <c:pt idx="454">
                  <c:v>86202174.966346994</c:v>
                </c:pt>
                <c:pt idx="455">
                  <c:v>86348119.050375015</c:v>
                </c:pt>
                <c:pt idx="456">
                  <c:v>86493925.613866016</c:v>
                </c:pt>
                <c:pt idx="457">
                  <c:v>86639595.022321999</c:v>
                </c:pt>
                <c:pt idx="458">
                  <c:v>86785127.639461994</c:v>
                </c:pt>
                <c:pt idx="459">
                  <c:v>86930523.827235982</c:v>
                </c:pt>
                <c:pt idx="460">
                  <c:v>87075783.945834979</c:v>
                </c:pt>
                <c:pt idx="461">
                  <c:v>87220908.353709981</c:v>
                </c:pt>
                <c:pt idx="462">
                  <c:v>87365897.407573998</c:v>
                </c:pt>
                <c:pt idx="463">
                  <c:v>87510751.462423995</c:v>
                </c:pt>
                <c:pt idx="464">
                  <c:v>87655470.871544987</c:v>
                </c:pt>
                <c:pt idx="465">
                  <c:v>87800055.986526981</c:v>
                </c:pt>
                <c:pt idx="466">
                  <c:v>87944507.157273978</c:v>
                </c:pt>
                <c:pt idx="467">
                  <c:v>88088824.732014999</c:v>
                </c:pt>
                <c:pt idx="468">
                  <c:v>88233009.057319</c:v>
                </c:pt>
                <c:pt idx="469">
                  <c:v>88377060.478101999</c:v>
                </c:pt>
                <c:pt idx="470">
                  <c:v>88520979.337642983</c:v>
                </c:pt>
                <c:pt idx="471">
                  <c:v>88664765.977587</c:v>
                </c:pt>
                <c:pt idx="472">
                  <c:v>88808420.737968013</c:v>
                </c:pt>
                <c:pt idx="473">
                  <c:v>88951943.957209006</c:v>
                </c:pt>
                <c:pt idx="474">
                  <c:v>89095335.972139999</c:v>
                </c:pt>
                <c:pt idx="475">
                  <c:v>89238597.118002981</c:v>
                </c:pt>
                <c:pt idx="476">
                  <c:v>89381727.728468016</c:v>
                </c:pt>
                <c:pt idx="477">
                  <c:v>89524728.135640964</c:v>
                </c:pt>
                <c:pt idx="478">
                  <c:v>89667598.670074984</c:v>
                </c:pt>
                <c:pt idx="479">
                  <c:v>89810339.660778001</c:v>
                </c:pt>
                <c:pt idx="480">
                  <c:v>89952951.435230002</c:v>
                </c:pt>
                <c:pt idx="481">
                  <c:v>90095434.319382995</c:v>
                </c:pt>
                <c:pt idx="482">
                  <c:v>90237788.637679979</c:v>
                </c:pt>
                <c:pt idx="483">
                  <c:v>90380014.713064015</c:v>
                </c:pt>
                <c:pt idx="484">
                  <c:v>90522112.866981</c:v>
                </c:pt>
                <c:pt idx="485">
                  <c:v>90664083.419397011</c:v>
                </c:pt>
                <c:pt idx="486">
                  <c:v>90805926.688806981</c:v>
                </c:pt>
                <c:pt idx="487">
                  <c:v>90947642.992239997</c:v>
                </c:pt>
                <c:pt idx="488">
                  <c:v>91089232.645273998</c:v>
                </c:pt>
                <c:pt idx="489">
                  <c:v>91230695.962042004</c:v>
                </c:pt>
                <c:pt idx="490">
                  <c:v>91372033.255243987</c:v>
                </c:pt>
                <c:pt idx="491">
                  <c:v>91513244.836154968</c:v>
                </c:pt>
                <c:pt idx="492">
                  <c:v>91654331.014633983</c:v>
                </c:pt>
                <c:pt idx="493">
                  <c:v>91795292.099132001</c:v>
                </c:pt>
                <c:pt idx="494">
                  <c:v>91936128.396706</c:v>
                </c:pt>
                <c:pt idx="495">
                  <c:v>92076840.213023007</c:v>
                </c:pt>
                <c:pt idx="496">
                  <c:v>92217427.852369994</c:v>
                </c:pt>
                <c:pt idx="497">
                  <c:v>92357891.617666006</c:v>
                </c:pt>
                <c:pt idx="498">
                  <c:v>92498231.810466021</c:v>
                </c:pt>
                <c:pt idx="499">
                  <c:v>92638448.730975017</c:v>
                </c:pt>
                <c:pt idx="500">
                  <c:v>92778542.678051963</c:v>
                </c:pt>
                <c:pt idx="501">
                  <c:v>92918513.949221015</c:v>
                </c:pt>
                <c:pt idx="502">
                  <c:v>93058362.840680003</c:v>
                </c:pt>
                <c:pt idx="503">
                  <c:v>93198089.647306994</c:v>
                </c:pt>
                <c:pt idx="504">
                  <c:v>93337694.662671998</c:v>
                </c:pt>
                <c:pt idx="505">
                  <c:v>93477178.179042965</c:v>
                </c:pt>
                <c:pt idx="506">
                  <c:v>93616540.487391993</c:v>
                </c:pt>
                <c:pt idx="507">
                  <c:v>93755781.877410978</c:v>
                </c:pt>
                <c:pt idx="508">
                  <c:v>93894902.637508988</c:v>
                </c:pt>
                <c:pt idx="509">
                  <c:v>94033903.054829985</c:v>
                </c:pt>
                <c:pt idx="510">
                  <c:v>94172783.415255994</c:v>
                </c:pt>
                <c:pt idx="511">
                  <c:v>94311544.003416017</c:v>
                </c:pt>
                <c:pt idx="512">
                  <c:v>94450185.102695003</c:v>
                </c:pt>
                <c:pt idx="513">
                  <c:v>94588706.995236993</c:v>
                </c:pt>
                <c:pt idx="514">
                  <c:v>94727109.961960018</c:v>
                </c:pt>
                <c:pt idx="515">
                  <c:v>94865394.282557979</c:v>
                </c:pt>
                <c:pt idx="516">
                  <c:v>95003560.235511988</c:v>
                </c:pt>
                <c:pt idx="517">
                  <c:v>95141608.098095015</c:v>
                </c:pt>
                <c:pt idx="518">
                  <c:v>95279538.146382004</c:v>
                </c:pt>
                <c:pt idx="519">
                  <c:v>95417350.65525499</c:v>
                </c:pt>
                <c:pt idx="520">
                  <c:v>95555045.898412004</c:v>
                </c:pt>
                <c:pt idx="521">
                  <c:v>95692624.148374006</c:v>
                </c:pt>
                <c:pt idx="522">
                  <c:v>95830085.676490992</c:v>
                </c:pt>
                <c:pt idx="523">
                  <c:v>95967430.75295198</c:v>
                </c:pt>
                <c:pt idx="524">
                  <c:v>96104659.646788001</c:v>
                </c:pt>
                <c:pt idx="525">
                  <c:v>96241772.625883967</c:v>
                </c:pt>
                <c:pt idx="526">
                  <c:v>96378769.956982002</c:v>
                </c:pt>
                <c:pt idx="527">
                  <c:v>96515651.905689999</c:v>
                </c:pt>
                <c:pt idx="528">
                  <c:v>96652418.736488014</c:v>
                </c:pt>
                <c:pt idx="529">
                  <c:v>96789070.712735996</c:v>
                </c:pt>
                <c:pt idx="530">
                  <c:v>96925608.096678004</c:v>
                </c:pt>
                <c:pt idx="531">
                  <c:v>97062031.149454981</c:v>
                </c:pt>
                <c:pt idx="532">
                  <c:v>97198340.131102979</c:v>
                </c:pt>
                <c:pt idx="533">
                  <c:v>97334535.300566003</c:v>
                </c:pt>
                <c:pt idx="534">
                  <c:v>97470616.915701002</c:v>
                </c:pt>
                <c:pt idx="535">
                  <c:v>97606585.233283997</c:v>
                </c:pt>
                <c:pt idx="536">
                  <c:v>97742440.509017006</c:v>
                </c:pt>
                <c:pt idx="537">
                  <c:v>97878182.997533992</c:v>
                </c:pt>
                <c:pt idx="538">
                  <c:v>98013812.952407017</c:v>
                </c:pt>
                <c:pt idx="539">
                  <c:v>98149330.626153976</c:v>
                </c:pt>
                <c:pt idx="540">
                  <c:v>98284736.270243987</c:v>
                </c:pt>
                <c:pt idx="541">
                  <c:v>98420030.135102987</c:v>
                </c:pt>
                <c:pt idx="542">
                  <c:v>98555212.470120981</c:v>
                </c:pt>
                <c:pt idx="543">
                  <c:v>98690283.523657992</c:v>
                </c:pt>
                <c:pt idx="544">
                  <c:v>98825243.543048993</c:v>
                </c:pt>
                <c:pt idx="545">
                  <c:v>98960092.774612963</c:v>
                </c:pt>
                <c:pt idx="546">
                  <c:v>99094831.46365498</c:v>
                </c:pt>
                <c:pt idx="547">
                  <c:v>99229459.854473978</c:v>
                </c:pt>
                <c:pt idx="548">
                  <c:v>99363978.190369993</c:v>
                </c:pt>
                <c:pt idx="549">
                  <c:v>99498386.713648006</c:v>
                </c:pt>
                <c:pt idx="550">
                  <c:v>99632685.665625989</c:v>
                </c:pt>
                <c:pt idx="551">
                  <c:v>99766875.286636978</c:v>
                </c:pt>
                <c:pt idx="552">
                  <c:v>99900955.816037998</c:v>
                </c:pt>
                <c:pt idx="553">
                  <c:v>100034927.49221499</c:v>
                </c:pt>
                <c:pt idx="554">
                  <c:v>100168790.55259</c:v>
                </c:pt>
                <c:pt idx="555">
                  <c:v>100302545.233621</c:v>
                </c:pt>
                <c:pt idx="556">
                  <c:v>100436191.770816</c:v>
                </c:pt>
                <c:pt idx="557">
                  <c:v>100569730.39873201</c:v>
                </c:pt>
                <c:pt idx="558">
                  <c:v>100703161.350981</c:v>
                </c:pt>
                <c:pt idx="559">
                  <c:v>100836484.86024</c:v>
                </c:pt>
                <c:pt idx="560">
                  <c:v>100969701.15825199</c:v>
                </c:pt>
                <c:pt idx="561">
                  <c:v>101102810.47583398</c:v>
                </c:pt>
                <c:pt idx="562">
                  <c:v>101235813.04287902</c:v>
                </c:pt>
                <c:pt idx="563">
                  <c:v>101368709.08836502</c:v>
                </c:pt>
                <c:pt idx="564">
                  <c:v>101501498.840358</c:v>
                </c:pt>
                <c:pt idx="565">
                  <c:v>101634182.52601901</c:v>
                </c:pt>
                <c:pt idx="566">
                  <c:v>101766760.37160496</c:v>
                </c:pt>
                <c:pt idx="567">
                  <c:v>101899232.60248099</c:v>
                </c:pt>
                <c:pt idx="568">
                  <c:v>102031599.44311902</c:v>
                </c:pt>
                <c:pt idx="569">
                  <c:v>102163861.11710602</c:v>
                </c:pt>
                <c:pt idx="570">
                  <c:v>102296017.847148</c:v>
                </c:pt>
                <c:pt idx="571">
                  <c:v>102428069.85507399</c:v>
                </c:pt>
                <c:pt idx="572">
                  <c:v>102560017.361845</c:v>
                </c:pt>
                <c:pt idx="573">
                  <c:v>102691860.58755396</c:v>
                </c:pt>
                <c:pt idx="574">
                  <c:v>102823599.751433</c:v>
                </c:pt>
                <c:pt idx="575">
                  <c:v>102955235.07185899</c:v>
                </c:pt>
                <c:pt idx="576">
                  <c:v>103086766.766358</c:v>
                </c:pt>
                <c:pt idx="577">
                  <c:v>103218195.051606</c:v>
                </c:pt>
                <c:pt idx="578">
                  <c:v>103349520.143442</c:v>
                </c:pt>
                <c:pt idx="579">
                  <c:v>103480742.256863</c:v>
                </c:pt>
                <c:pt idx="580">
                  <c:v>103611861.60603701</c:v>
                </c:pt>
                <c:pt idx="581">
                  <c:v>103742878.404302</c:v>
                </c:pt>
                <c:pt idx="582">
                  <c:v>103873792.86417502</c:v>
                </c:pt>
                <c:pt idx="583">
                  <c:v>104004605.19735098</c:v>
                </c:pt>
                <c:pt idx="584">
                  <c:v>104135315.61471298</c:v>
                </c:pt>
                <c:pt idx="585">
                  <c:v>104265924.32633299</c:v>
                </c:pt>
                <c:pt idx="586">
                  <c:v>104396431.54147904</c:v>
                </c:pt>
                <c:pt idx="587">
                  <c:v>104526837.46861802</c:v>
                </c:pt>
                <c:pt idx="588">
                  <c:v>104657142.31542</c:v>
                </c:pt>
                <c:pt idx="589">
                  <c:v>104787346.288762</c:v>
                </c:pt>
                <c:pt idx="590">
                  <c:v>104917449.594735</c:v>
                </c:pt>
                <c:pt idx="591">
                  <c:v>105047452.43864502</c:v>
                </c:pt>
                <c:pt idx="592">
                  <c:v>105177355.02501999</c:v>
                </c:pt>
                <c:pt idx="593">
                  <c:v>105307157.55761199</c:v>
                </c:pt>
                <c:pt idx="594">
                  <c:v>105436860.23940399</c:v>
                </c:pt>
                <c:pt idx="595">
                  <c:v>105566463.27261101</c:v>
                </c:pt>
                <c:pt idx="596">
                  <c:v>105695966.858686</c:v>
                </c:pt>
                <c:pt idx="597">
                  <c:v>105825371.19832398</c:v>
                </c:pt>
                <c:pt idx="598">
                  <c:v>105954676.49146402</c:v>
                </c:pt>
                <c:pt idx="599">
                  <c:v>106083882.93729801</c:v>
                </c:pt>
                <c:pt idx="600">
                  <c:v>106212990.73426899</c:v>
                </c:pt>
                <c:pt idx="601">
                  <c:v>106342000.080082</c:v>
                </c:pt>
                <c:pt idx="602">
                  <c:v>106470911.17169899</c:v>
                </c:pt>
                <c:pt idx="603">
                  <c:v>106599724.20535</c:v>
                </c:pt>
                <c:pt idx="604">
                  <c:v>106728439.37653698</c:v>
                </c:pt>
                <c:pt idx="605">
                  <c:v>106857056.88003199</c:v>
                </c:pt>
                <c:pt idx="606">
                  <c:v>106985576.90988702</c:v>
                </c:pt>
                <c:pt idx="607">
                  <c:v>107113999.659435</c:v>
                </c:pt>
                <c:pt idx="608">
                  <c:v>107242325.32129398</c:v>
                </c:pt>
                <c:pt idx="609">
                  <c:v>107370554.08736999</c:v>
                </c:pt>
                <c:pt idx="610">
                  <c:v>107498686.148864</c:v>
                </c:pt>
                <c:pt idx="611">
                  <c:v>107626721.696273</c:v>
                </c:pt>
                <c:pt idx="612">
                  <c:v>107754660.91939302</c:v>
                </c:pt>
                <c:pt idx="613">
                  <c:v>107882504.007324</c:v>
                </c:pt>
                <c:pt idx="614">
                  <c:v>108010251.14847602</c:v>
                </c:pt>
                <c:pt idx="615">
                  <c:v>108137902.530568</c:v>
                </c:pt>
                <c:pt idx="616">
                  <c:v>108265458.34063399</c:v>
                </c:pt>
                <c:pt idx="617">
                  <c:v>108392918.765028</c:v>
                </c:pt>
                <c:pt idx="618">
                  <c:v>108520283.98942402</c:v>
                </c:pt>
                <c:pt idx="619">
                  <c:v>108647554.19882399</c:v>
                </c:pt>
                <c:pt idx="620">
                  <c:v>108774729.57755598</c:v>
                </c:pt>
                <c:pt idx="621">
                  <c:v>108901810.309284</c:v>
                </c:pt>
                <c:pt idx="622">
                  <c:v>109028796.577007</c:v>
                </c:pt>
                <c:pt idx="623">
                  <c:v>109155688.56306101</c:v>
                </c:pt>
                <c:pt idx="624">
                  <c:v>109282486.44912802</c:v>
                </c:pt>
                <c:pt idx="625">
                  <c:v>109409190.41623501</c:v>
                </c:pt>
                <c:pt idx="626">
                  <c:v>109535800.64476</c:v>
                </c:pt>
                <c:pt idx="627">
                  <c:v>109662317.314432</c:v>
                </c:pt>
                <c:pt idx="628">
                  <c:v>109788740.60433701</c:v>
                </c:pt>
                <c:pt idx="629">
                  <c:v>109915070.692922</c:v>
                </c:pt>
                <c:pt idx="630">
                  <c:v>110041307.75799702</c:v>
                </c:pt>
                <c:pt idx="631">
                  <c:v>110167451.97673598</c:v>
                </c:pt>
                <c:pt idx="632">
                  <c:v>110293503.525685</c:v>
                </c:pt>
                <c:pt idx="633">
                  <c:v>110419462.580762</c:v>
                </c:pt>
                <c:pt idx="634">
                  <c:v>110545329.317259</c:v>
                </c:pt>
                <c:pt idx="635">
                  <c:v>110671103.909851</c:v>
                </c:pt>
                <c:pt idx="636">
                  <c:v>110796786.532591</c:v>
                </c:pt>
                <c:pt idx="637">
                  <c:v>110922377.35892101</c:v>
                </c:pt>
                <c:pt idx="638">
                  <c:v>111047876.56167002</c:v>
                </c:pt>
                <c:pt idx="639">
                  <c:v>111173284.313058</c:v>
                </c:pt>
                <c:pt idx="640">
                  <c:v>111298600.78470099</c:v>
                </c:pt>
                <c:pt idx="641">
                  <c:v>111423826.14761101</c:v>
                </c:pt>
                <c:pt idx="642">
                  <c:v>111548960.572203</c:v>
                </c:pt>
                <c:pt idx="643">
                  <c:v>111674004.22829501</c:v>
                </c:pt>
                <c:pt idx="644">
                  <c:v>111798957.285111</c:v>
                </c:pt>
                <c:pt idx="645">
                  <c:v>111923819.91128503</c:v>
                </c:pt>
                <c:pt idx="646">
                  <c:v>112048592.274866</c:v>
                </c:pt>
                <c:pt idx="647">
                  <c:v>112173274.54331401</c:v>
                </c:pt>
                <c:pt idx="648">
                  <c:v>112297866.88351299</c:v>
                </c:pt>
                <c:pt idx="649">
                  <c:v>112422369.46176504</c:v>
                </c:pt>
                <c:pt idx="650">
                  <c:v>112546782.44379704</c:v>
                </c:pt>
                <c:pt idx="651">
                  <c:v>112671105.994763</c:v>
                </c:pt>
                <c:pt idx="652">
                  <c:v>112795340.27925</c:v>
                </c:pt>
                <c:pt idx="653">
                  <c:v>112919485.46127301</c:v>
                </c:pt>
                <c:pt idx="654">
                  <c:v>113043541.70428802</c:v>
                </c:pt>
                <c:pt idx="655">
                  <c:v>113167509.17118399</c:v>
                </c:pt>
                <c:pt idx="656">
                  <c:v>113291388.024296</c:v>
                </c:pt>
                <c:pt idx="657">
                  <c:v>113415178.425401</c:v>
                </c:pt>
                <c:pt idx="658">
                  <c:v>113538880.53572299</c:v>
                </c:pt>
                <c:pt idx="659">
                  <c:v>113662494.515936</c:v>
                </c:pt>
                <c:pt idx="660">
                  <c:v>113786020.526164</c:v>
                </c:pt>
                <c:pt idx="661">
                  <c:v>113909458.725989</c:v>
                </c:pt>
                <c:pt idx="662">
                  <c:v>114032809.27444901</c:v>
                </c:pt>
                <c:pt idx="663">
                  <c:v>114156072.33004101</c:v>
                </c:pt>
                <c:pt idx="664">
                  <c:v>114279248.05072901</c:v>
                </c:pt>
                <c:pt idx="665">
                  <c:v>114402336.59393699</c:v>
                </c:pt>
                <c:pt idx="666">
                  <c:v>114525338.11656</c:v>
                </c:pt>
                <c:pt idx="667">
                  <c:v>114648252.774965</c:v>
                </c:pt>
                <c:pt idx="668">
                  <c:v>114771080.72499</c:v>
                </c:pt>
                <c:pt idx="669">
                  <c:v>114893822.12194899</c:v>
                </c:pt>
                <c:pt idx="670">
                  <c:v>115016477.12063397</c:v>
                </c:pt>
                <c:pt idx="671">
                  <c:v>115139045.87531899</c:v>
                </c:pt>
                <c:pt idx="672">
                  <c:v>115261528.53976102</c:v>
                </c:pt>
                <c:pt idx="673">
                  <c:v>115383925.267202</c:v>
                </c:pt>
                <c:pt idx="674">
                  <c:v>115506236.21037301</c:v>
                </c:pt>
                <c:pt idx="675">
                  <c:v>115628461.52149601</c:v>
                </c:pt>
                <c:pt idx="676">
                  <c:v>115750601.35228501</c:v>
                </c:pt>
                <c:pt idx="677">
                  <c:v>115872655.85395101</c:v>
                </c:pt>
                <c:pt idx="678">
                  <c:v>115994625.17720199</c:v>
                </c:pt>
                <c:pt idx="679">
                  <c:v>116116509.472247</c:v>
                </c:pt>
                <c:pt idx="680">
                  <c:v>116238308.888797</c:v>
                </c:pt>
                <c:pt idx="681">
                  <c:v>116360023.576069</c:v>
                </c:pt>
                <c:pt idx="682">
                  <c:v>116481653.682788</c:v>
                </c:pt>
                <c:pt idx="683">
                  <c:v>116603199.357186</c:v>
                </c:pt>
                <c:pt idx="684">
                  <c:v>116724660.74701102</c:v>
                </c:pt>
                <c:pt idx="685">
                  <c:v>116846037.999524</c:v>
                </c:pt>
                <c:pt idx="686">
                  <c:v>116967331.261501</c:v>
                </c:pt>
                <c:pt idx="687">
                  <c:v>117088540.67923899</c:v>
                </c:pt>
                <c:pt idx="688">
                  <c:v>117209666.39855598</c:v>
                </c:pt>
                <c:pt idx="689">
                  <c:v>117330708.56479399</c:v>
                </c:pt>
                <c:pt idx="690">
                  <c:v>117451667.32281898</c:v>
                </c:pt>
                <c:pt idx="691">
                  <c:v>117572542.817027</c:v>
                </c:pt>
                <c:pt idx="692">
                  <c:v>117693335.19134398</c:v>
                </c:pt>
                <c:pt idx="693">
                  <c:v>117814044.58922599</c:v>
                </c:pt>
                <c:pt idx="694">
                  <c:v>117934671.153668</c:v>
                </c:pt>
                <c:pt idx="695">
                  <c:v>118055215.027197</c:v>
                </c:pt>
                <c:pt idx="696">
                  <c:v>118175676.35188298</c:v>
                </c:pt>
                <c:pt idx="697">
                  <c:v>118296055.26933502</c:v>
                </c:pt>
                <c:pt idx="698">
                  <c:v>118416351.92070502</c:v>
                </c:pt>
                <c:pt idx="699">
                  <c:v>118536566.446692</c:v>
                </c:pt>
                <c:pt idx="700">
                  <c:v>118656698.98754001</c:v>
                </c:pt>
                <c:pt idx="701">
                  <c:v>118776749.683045</c:v>
                </c:pt>
                <c:pt idx="702">
                  <c:v>118896718.67255397</c:v>
                </c:pt>
                <c:pt idx="703">
                  <c:v>119016606.09496699</c:v>
                </c:pt>
                <c:pt idx="704">
                  <c:v>119136412.08873898</c:v>
                </c:pt>
                <c:pt idx="705">
                  <c:v>119256136.79188602</c:v>
                </c:pt>
                <c:pt idx="706">
                  <c:v>119375780.34197901</c:v>
                </c:pt>
                <c:pt idx="707">
                  <c:v>119495342.87615599</c:v>
                </c:pt>
                <c:pt idx="708">
                  <c:v>119614824.53111599</c:v>
                </c:pt>
                <c:pt idx="709">
                  <c:v>119734225.44312301</c:v>
                </c:pt>
                <c:pt idx="710">
                  <c:v>119853545.74801202</c:v>
                </c:pt>
                <c:pt idx="711">
                  <c:v>119972785.581184</c:v>
                </c:pt>
                <c:pt idx="712">
                  <c:v>120091945.07761396</c:v>
                </c:pt>
                <c:pt idx="713">
                  <c:v>120211024.37185198</c:v>
                </c:pt>
                <c:pt idx="714">
                  <c:v>120330023.59802</c:v>
                </c:pt>
                <c:pt idx="715">
                  <c:v>120448942.88982201</c:v>
                </c:pt>
                <c:pt idx="716">
                  <c:v>120567782.38053699</c:v>
                </c:pt>
                <c:pt idx="717">
                  <c:v>120686542.20302799</c:v>
                </c:pt>
                <c:pt idx="718">
                  <c:v>120805222.489742</c:v>
                </c:pt>
                <c:pt idx="719">
                  <c:v>120923823.37270901</c:v>
                </c:pt>
                <c:pt idx="720">
                  <c:v>121042344.983547</c:v>
                </c:pt>
                <c:pt idx="721">
                  <c:v>121160787.45346402</c:v>
                </c:pt>
                <c:pt idx="722">
                  <c:v>121279150.91325702</c:v>
                </c:pt>
                <c:pt idx="723">
                  <c:v>121397435.49331601</c:v>
                </c:pt>
                <c:pt idx="724">
                  <c:v>121515641.323626</c:v>
                </c:pt>
                <c:pt idx="725">
                  <c:v>121633768.53376701</c:v>
                </c:pt>
                <c:pt idx="726">
                  <c:v>121751817.25292</c:v>
                </c:pt>
                <c:pt idx="727">
                  <c:v>121869787.609862</c:v>
                </c:pt>
                <c:pt idx="728">
                  <c:v>121987679.73297399</c:v>
                </c:pt>
                <c:pt idx="729">
                  <c:v>122105493.75024</c:v>
                </c:pt>
                <c:pt idx="730">
                  <c:v>122223229.789248</c:v>
                </c:pt>
                <c:pt idx="731">
                  <c:v>122340887.97719498</c:v>
                </c:pt>
                <c:pt idx="732">
                  <c:v>122458468.44088504</c:v>
                </c:pt>
                <c:pt idx="733">
                  <c:v>122575971.30673298</c:v>
                </c:pt>
                <c:pt idx="734">
                  <c:v>122693396.70076501</c:v>
                </c:pt>
                <c:pt idx="735">
                  <c:v>122810744.748622</c:v>
                </c:pt>
                <c:pt idx="736">
                  <c:v>122928015.57556099</c:v>
                </c:pt>
                <c:pt idx="737">
                  <c:v>123045209.306455</c:v>
                </c:pt>
                <c:pt idx="738">
                  <c:v>123162326.065797</c:v>
                </c:pt>
                <c:pt idx="739">
                  <c:v>123279365.977698</c:v>
                </c:pt>
                <c:pt idx="740">
                  <c:v>123396329.165896</c:v>
                </c:pt>
                <c:pt idx="741">
                  <c:v>123513215.753747</c:v>
                </c:pt>
                <c:pt idx="742">
                  <c:v>123630025.86423798</c:v>
                </c:pt>
                <c:pt idx="743">
                  <c:v>123746759.61997899</c:v>
                </c:pt>
                <c:pt idx="744">
                  <c:v>123863417.14321202</c:v>
                </c:pt>
                <c:pt idx="745">
                  <c:v>123979998.55580698</c:v>
                </c:pt>
                <c:pt idx="746">
                  <c:v>124096503.97926702</c:v>
                </c:pt>
                <c:pt idx="747">
                  <c:v>124212933.53472899</c:v>
                </c:pt>
                <c:pt idx="748">
                  <c:v>124329287.34296399</c:v>
                </c:pt>
                <c:pt idx="749">
                  <c:v>124445565.524381</c:v>
                </c:pt>
                <c:pt idx="750">
                  <c:v>124561768.199027</c:v>
                </c:pt>
                <c:pt idx="751">
                  <c:v>124677895.486589</c:v>
                </c:pt>
                <c:pt idx="752">
                  <c:v>124793947.50639601</c:v>
                </c:pt>
                <c:pt idx="753">
                  <c:v>124909924.377418</c:v>
                </c:pt>
                <c:pt idx="754">
                  <c:v>125025826.21827102</c:v>
                </c:pt>
                <c:pt idx="755">
                  <c:v>125141653.147219</c:v>
                </c:pt>
                <c:pt idx="756">
                  <c:v>125257405.28216901</c:v>
                </c:pt>
                <c:pt idx="757">
                  <c:v>125373082.74068202</c:v>
                </c:pt>
                <c:pt idx="758">
                  <c:v>125488685.63996601</c:v>
                </c:pt>
                <c:pt idx="759">
                  <c:v>125604214.096884</c:v>
                </c:pt>
                <c:pt idx="760">
                  <c:v>125719668.22794898</c:v>
                </c:pt>
                <c:pt idx="761">
                  <c:v>125835048.149333</c:v>
                </c:pt>
                <c:pt idx="762">
                  <c:v>125950353.976862</c:v>
                </c:pt>
                <c:pt idx="763">
                  <c:v>126065585.82602198</c:v>
                </c:pt>
                <c:pt idx="764">
                  <c:v>126180743.811955</c:v>
                </c:pt>
                <c:pt idx="765">
                  <c:v>126295828.04946901</c:v>
                </c:pt>
                <c:pt idx="766">
                  <c:v>126410838.65302998</c:v>
                </c:pt>
                <c:pt idx="767">
                  <c:v>126525775.73676902</c:v>
                </c:pt>
                <c:pt idx="768">
                  <c:v>126640639.41448399</c:v>
                </c:pt>
                <c:pt idx="769">
                  <c:v>126755429.799638</c:v>
                </c:pt>
                <c:pt idx="770">
                  <c:v>126870147.00536102</c:v>
                </c:pt>
                <c:pt idx="771">
                  <c:v>126984791.144455</c:v>
                </c:pt>
                <c:pt idx="772">
                  <c:v>127099362.329391</c:v>
                </c:pt>
                <c:pt idx="773">
                  <c:v>127213860.67231299</c:v>
                </c:pt>
                <c:pt idx="774">
                  <c:v>127328286.28503798</c:v>
                </c:pt>
                <c:pt idx="775">
                  <c:v>127442639.27905798</c:v>
                </c:pt>
                <c:pt idx="776">
                  <c:v>127556919.76554298</c:v>
                </c:pt>
                <c:pt idx="777">
                  <c:v>127671127.85533801</c:v>
                </c:pt>
                <c:pt idx="778">
                  <c:v>127785263.658968</c:v>
                </c:pt>
                <c:pt idx="779">
                  <c:v>127899327.28663999</c:v>
                </c:pt>
                <c:pt idx="780">
                  <c:v>128013318.848241</c:v>
                </c:pt>
                <c:pt idx="781">
                  <c:v>128127238.45333999</c:v>
                </c:pt>
                <c:pt idx="782">
                  <c:v>128241086.21119301</c:v>
                </c:pt>
                <c:pt idx="783">
                  <c:v>128354862.23074</c:v>
                </c:pt>
                <c:pt idx="784">
                  <c:v>128468566.62060699</c:v>
                </c:pt>
                <c:pt idx="785">
                  <c:v>128582199.489112</c:v>
                </c:pt>
                <c:pt idx="786">
                  <c:v>128695760.94425702</c:v>
                </c:pt>
                <c:pt idx="787">
                  <c:v>128809251.09374</c:v>
                </c:pt>
                <c:pt idx="788">
                  <c:v>128922670.044948</c:v>
                </c:pt>
                <c:pt idx="789">
                  <c:v>129036017.904963</c:v>
                </c:pt>
                <c:pt idx="790">
                  <c:v>129149294.78056</c:v>
                </c:pt>
                <c:pt idx="791">
                  <c:v>129262500.778211</c:v>
                </c:pt>
                <c:pt idx="792">
                  <c:v>129375636.004085</c:v>
                </c:pt>
                <c:pt idx="793">
                  <c:v>129488700.56404801</c:v>
                </c:pt>
                <c:pt idx="794">
                  <c:v>129601694.56366801</c:v>
                </c:pt>
                <c:pt idx="795">
                  <c:v>129714618.10821301</c:v>
                </c:pt>
                <c:pt idx="796">
                  <c:v>129827471.30265099</c:v>
                </c:pt>
                <c:pt idx="797">
                  <c:v>129940254.251656</c:v>
                </c:pt>
                <c:pt idx="798">
                  <c:v>130052967.059606</c:v>
                </c:pt>
                <c:pt idx="799">
                  <c:v>130165609.83058301</c:v>
                </c:pt>
                <c:pt idx="800">
                  <c:v>130278182.66837601</c:v>
                </c:pt>
                <c:pt idx="801">
                  <c:v>130390685.676485</c:v>
                </c:pt>
                <c:pt idx="802">
                  <c:v>130503118.95811501</c:v>
                </c:pt>
                <c:pt idx="803">
                  <c:v>130615482.61618599</c:v>
                </c:pt>
                <c:pt idx="804">
                  <c:v>130727776.75332502</c:v>
                </c:pt>
                <c:pt idx="805">
                  <c:v>130840001.47187501</c:v>
                </c:pt>
                <c:pt idx="806">
                  <c:v>130952156.87389198</c:v>
                </c:pt>
                <c:pt idx="807">
                  <c:v>131064243.06114602</c:v>
                </c:pt>
                <c:pt idx="808">
                  <c:v>131176260.13512398</c:v>
                </c:pt>
                <c:pt idx="809">
                  <c:v>131288208.19703101</c:v>
                </c:pt>
                <c:pt idx="810">
                  <c:v>131400087.347791</c:v>
                </c:pt>
                <c:pt idx="811">
                  <c:v>131511897.688045</c:v>
                </c:pt>
                <c:pt idx="812">
                  <c:v>131623639.318156</c:v>
                </c:pt>
                <c:pt idx="813">
                  <c:v>131735312.33821</c:v>
                </c:pt>
                <c:pt idx="814">
                  <c:v>131846916.84801501</c:v>
                </c:pt>
                <c:pt idx="815">
                  <c:v>131958452.94710299</c:v>
                </c:pt>
                <c:pt idx="816">
                  <c:v>132069920.73473099</c:v>
                </c:pt>
                <c:pt idx="817">
                  <c:v>132181320.309882</c:v>
                </c:pt>
                <c:pt idx="818">
                  <c:v>132292651.77126899</c:v>
                </c:pt>
                <c:pt idx="819">
                  <c:v>132403915.21732999</c:v>
                </c:pt>
                <c:pt idx="820">
                  <c:v>132515110.746233</c:v>
                </c:pt>
                <c:pt idx="821">
                  <c:v>132626238.455879</c:v>
                </c:pt>
                <c:pt idx="822">
                  <c:v>132737298.44389904</c:v>
                </c:pt>
                <c:pt idx="823">
                  <c:v>132848290.80765501</c:v>
                </c:pt>
                <c:pt idx="824">
                  <c:v>132959215.644246</c:v>
                </c:pt>
                <c:pt idx="825">
                  <c:v>133070073.05050398</c:v>
                </c:pt>
                <c:pt idx="826">
                  <c:v>133180863.122997</c:v>
                </c:pt>
                <c:pt idx="827">
                  <c:v>133291585.958031</c:v>
                </c:pt>
                <c:pt idx="828">
                  <c:v>133402241.65164798</c:v>
                </c:pt>
                <c:pt idx="829">
                  <c:v>133512830.299631</c:v>
                </c:pt>
                <c:pt idx="830">
                  <c:v>133623351.9975</c:v>
                </c:pt>
                <c:pt idx="831">
                  <c:v>133733806.84051998</c:v>
                </c:pt>
                <c:pt idx="832">
                  <c:v>133844194.92369501</c:v>
                </c:pt>
                <c:pt idx="833">
                  <c:v>133954516.341774</c:v>
                </c:pt>
                <c:pt idx="834">
                  <c:v>134064771.189247</c:v>
                </c:pt>
                <c:pt idx="835">
                  <c:v>134174959.560353</c:v>
                </c:pt>
                <c:pt idx="836">
                  <c:v>134285081.54907399</c:v>
                </c:pt>
                <c:pt idx="837">
                  <c:v>134395137.24913898</c:v>
                </c:pt>
                <c:pt idx="838">
                  <c:v>134505126.75402799</c:v>
                </c:pt>
                <c:pt idx="839">
                  <c:v>134615050.15696701</c:v>
                </c:pt>
                <c:pt idx="840">
                  <c:v>134724907.55093303</c:v>
                </c:pt>
                <c:pt idx="841">
                  <c:v>134834699.02865401</c:v>
                </c:pt>
                <c:pt idx="842">
                  <c:v>134944424.68260899</c:v>
                </c:pt>
                <c:pt idx="843">
                  <c:v>135054084.60503</c:v>
                </c:pt>
                <c:pt idx="844">
                  <c:v>135163678.88790503</c:v>
                </c:pt>
                <c:pt idx="845">
                  <c:v>135273207.62297302</c:v>
                </c:pt>
                <c:pt idx="846">
                  <c:v>135382670.901732</c:v>
                </c:pt>
                <c:pt idx="847">
                  <c:v>135492068.81543401</c:v>
                </c:pt>
                <c:pt idx="848">
                  <c:v>135601401.45509103</c:v>
                </c:pt>
                <c:pt idx="849">
                  <c:v>135710668.91147101</c:v>
                </c:pt>
                <c:pt idx="850">
                  <c:v>135819871.27510297</c:v>
                </c:pt>
                <c:pt idx="851">
                  <c:v>135929008.63627499</c:v>
                </c:pt>
                <c:pt idx="852">
                  <c:v>136038081.08503801</c:v>
                </c:pt>
                <c:pt idx="853">
                  <c:v>136147088.71120396</c:v>
                </c:pt>
                <c:pt idx="854">
                  <c:v>136256031.60434896</c:v>
                </c:pt>
                <c:pt idx="855">
                  <c:v>136364909.85381004</c:v>
                </c:pt>
                <c:pt idx="856">
                  <c:v>136473723.548693</c:v>
                </c:pt>
                <c:pt idx="857">
                  <c:v>136582472.77786696</c:v>
                </c:pt>
                <c:pt idx="858">
                  <c:v>136691157.629969</c:v>
                </c:pt>
                <c:pt idx="859">
                  <c:v>136799778.19340101</c:v>
                </c:pt>
                <c:pt idx="860">
                  <c:v>136908334.55633703</c:v>
                </c:pt>
                <c:pt idx="861">
                  <c:v>137016826.80671704</c:v>
                </c:pt>
                <c:pt idx="862">
                  <c:v>137125255.03225401</c:v>
                </c:pt>
                <c:pt idx="863">
                  <c:v>137233619.32043004</c:v>
                </c:pt>
                <c:pt idx="864">
                  <c:v>137341919.758499</c:v>
                </c:pt>
                <c:pt idx="865">
                  <c:v>137450156.43348897</c:v>
                </c:pt>
                <c:pt idx="866">
                  <c:v>137558329.43220001</c:v>
                </c:pt>
                <c:pt idx="867">
                  <c:v>137666438.841207</c:v>
                </c:pt>
                <c:pt idx="868">
                  <c:v>137774484.74686199</c:v>
                </c:pt>
                <c:pt idx="869">
                  <c:v>137882467.23528898</c:v>
                </c:pt>
                <c:pt idx="870">
                  <c:v>137990386.39239401</c:v>
                </c:pt>
                <c:pt idx="871">
                  <c:v>138098242.30385602</c:v>
                </c:pt>
                <c:pt idx="872">
                  <c:v>138206035.05513701</c:v>
                </c:pt>
                <c:pt idx="873">
                  <c:v>138313764.731475</c:v>
                </c:pt>
                <c:pt idx="874">
                  <c:v>138421431.41789001</c:v>
                </c:pt>
                <c:pt idx="875">
                  <c:v>138529035.19918197</c:v>
                </c:pt>
                <c:pt idx="876">
                  <c:v>138636576.15993401</c:v>
                </c:pt>
                <c:pt idx="877">
                  <c:v>138744054.38451102</c:v>
                </c:pt>
                <c:pt idx="878">
                  <c:v>138851469.95706201</c:v>
                </c:pt>
                <c:pt idx="879">
                  <c:v>138958822.961519</c:v>
                </c:pt>
                <c:pt idx="880">
                  <c:v>139066113.48160103</c:v>
                </c:pt>
                <c:pt idx="881">
                  <c:v>139173341.60081103</c:v>
                </c:pt>
                <c:pt idx="882">
                  <c:v>139280507.40244201</c:v>
                </c:pt>
                <c:pt idx="883">
                  <c:v>139387610.969569</c:v>
                </c:pt>
                <c:pt idx="884">
                  <c:v>139494652.38506103</c:v>
                </c:pt>
                <c:pt idx="885">
                  <c:v>139601631.73157096</c:v>
                </c:pt>
                <c:pt idx="886">
                  <c:v>139708549.09154597</c:v>
                </c:pt>
                <c:pt idx="887">
                  <c:v>139815404.54722199</c:v>
                </c:pt>
                <c:pt idx="888">
                  <c:v>139922198.18062499</c:v>
                </c:pt>
                <c:pt idx="889">
                  <c:v>140028930.07357398</c:v>
                </c:pt>
                <c:pt idx="890">
                  <c:v>140135600.30768299</c:v>
                </c:pt>
                <c:pt idx="891">
                  <c:v>140242208.96435601</c:v>
                </c:pt>
                <c:pt idx="892">
                  <c:v>140348756.12479401</c:v>
                </c:pt>
                <c:pt idx="893">
                  <c:v>140455241.86999202</c:v>
                </c:pt>
                <c:pt idx="894">
                  <c:v>140561666.28074101</c:v>
                </c:pt>
                <c:pt idx="895">
                  <c:v>140668029.43762901</c:v>
                </c:pt>
                <c:pt idx="896">
                  <c:v>140774331.42104</c:v>
                </c:pt>
                <c:pt idx="897">
                  <c:v>140880572.31115898</c:v>
                </c:pt>
                <c:pt idx="898">
                  <c:v>140986752.187967</c:v>
                </c:pt>
                <c:pt idx="899">
                  <c:v>141092871.13124597</c:v>
                </c:pt>
                <c:pt idx="900">
                  <c:v>141198929.22057799</c:v>
                </c:pt>
                <c:pt idx="901">
                  <c:v>141304926.53534496</c:v>
                </c:pt>
                <c:pt idx="902">
                  <c:v>141410863.15473202</c:v>
                </c:pt>
                <c:pt idx="903">
                  <c:v>141516739.157727</c:v>
                </c:pt>
                <c:pt idx="904">
                  <c:v>141622554.623119</c:v>
                </c:pt>
                <c:pt idx="905">
                  <c:v>141728309.629502</c:v>
                </c:pt>
                <c:pt idx="906">
                  <c:v>141834004.25527501</c:v>
                </c:pt>
                <c:pt idx="907">
                  <c:v>141939638.57864198</c:v>
                </c:pt>
                <c:pt idx="908">
                  <c:v>142045212.67761299</c:v>
                </c:pt>
                <c:pt idx="909">
                  <c:v>142150726.63000301</c:v>
                </c:pt>
                <c:pt idx="910">
                  <c:v>142256180.51343799</c:v>
                </c:pt>
                <c:pt idx="911">
                  <c:v>142361574.40534797</c:v>
                </c:pt>
                <c:pt idx="912">
                  <c:v>142466908.38297403</c:v>
                </c:pt>
                <c:pt idx="913">
                  <c:v>142572182.52336696</c:v>
                </c:pt>
                <c:pt idx="914">
                  <c:v>142677396.90338597</c:v>
                </c:pt>
                <c:pt idx="915">
                  <c:v>142782551.599702</c:v>
                </c:pt>
                <c:pt idx="916">
                  <c:v>142887646.688797</c:v>
                </c:pt>
                <c:pt idx="917">
                  <c:v>142992682.24696597</c:v>
                </c:pt>
                <c:pt idx="918">
                  <c:v>143097658.35031602</c:v>
                </c:pt>
                <c:pt idx="919">
                  <c:v>143202575.07476696</c:v>
                </c:pt>
                <c:pt idx="920">
                  <c:v>143307432.49605402</c:v>
                </c:pt>
                <c:pt idx="921">
                  <c:v>143412230.689726</c:v>
                </c:pt>
                <c:pt idx="922">
                  <c:v>143516969.73114893</c:v>
                </c:pt>
                <c:pt idx="923">
                  <c:v>143621649.695503</c:v>
                </c:pt>
                <c:pt idx="924">
                  <c:v>143726270.657785</c:v>
                </c:pt>
                <c:pt idx="925">
                  <c:v>143830832.69281104</c:v>
                </c:pt>
                <c:pt idx="926">
                  <c:v>143935335.87521303</c:v>
                </c:pt>
                <c:pt idx="927">
                  <c:v>144039780.27944198</c:v>
                </c:pt>
                <c:pt idx="928">
                  <c:v>144144165.97977099</c:v>
                </c:pt>
                <c:pt idx="929">
                  <c:v>144248493.05028799</c:v>
                </c:pt>
                <c:pt idx="930">
                  <c:v>144352761.564906</c:v>
                </c:pt>
                <c:pt idx="931">
                  <c:v>144456971.597357</c:v>
                </c:pt>
                <c:pt idx="932">
                  <c:v>144561123.22119498</c:v>
                </c:pt>
                <c:pt idx="933">
                  <c:v>144665216.50979701</c:v>
                </c:pt>
                <c:pt idx="934">
                  <c:v>144769251.53636199</c:v>
                </c:pt>
                <c:pt idx="935">
                  <c:v>144873228.37391299</c:v>
                </c:pt>
                <c:pt idx="936">
                  <c:v>144977147.09529799</c:v>
                </c:pt>
                <c:pt idx="937">
                  <c:v>145081007.77318895</c:v>
                </c:pt>
                <c:pt idx="938">
                  <c:v>145184810.480084</c:v>
                </c:pt>
                <c:pt idx="939">
                  <c:v>145288555.28830796</c:v>
                </c:pt>
                <c:pt idx="940">
                  <c:v>145392242.27000996</c:v>
                </c:pt>
                <c:pt idx="941">
                  <c:v>145495871.49716896</c:v>
                </c:pt>
                <c:pt idx="942">
                  <c:v>145599443.04158998</c:v>
                </c:pt>
                <c:pt idx="943">
                  <c:v>145702956.97490799</c:v>
                </c:pt>
                <c:pt idx="944">
                  <c:v>145806413.36858496</c:v>
                </c:pt>
                <c:pt idx="945">
                  <c:v>145909812.29391599</c:v>
                </c:pt>
                <c:pt idx="946">
                  <c:v>146013153.82202202</c:v>
                </c:pt>
                <c:pt idx="947">
                  <c:v>146116438.02385899</c:v>
                </c:pt>
                <c:pt idx="948">
                  <c:v>146219664.97021103</c:v>
                </c:pt>
                <c:pt idx="949">
                  <c:v>146322834.73169696</c:v>
                </c:pt>
                <c:pt idx="950">
                  <c:v>146425947.37876496</c:v>
                </c:pt>
                <c:pt idx="951">
                  <c:v>146529002.9817</c:v>
                </c:pt>
                <c:pt idx="952">
                  <c:v>146632001.61061701</c:v>
                </c:pt>
                <c:pt idx="953">
                  <c:v>146734943.33546901</c:v>
                </c:pt>
                <c:pt idx="954">
                  <c:v>146837828.226042</c:v>
                </c:pt>
                <c:pt idx="955">
                  <c:v>146940656.35195601</c:v>
                </c:pt>
                <c:pt idx="956">
                  <c:v>147043427.78266901</c:v>
                </c:pt>
                <c:pt idx="957">
                  <c:v>147146142.58747503</c:v>
                </c:pt>
                <c:pt idx="958">
                  <c:v>147248800.83550501</c:v>
                </c:pt>
                <c:pt idx="959">
                  <c:v>147351402.595727</c:v>
                </c:pt>
                <c:pt idx="960">
                  <c:v>147453947.93694901</c:v>
                </c:pt>
                <c:pt idx="961">
                  <c:v>147556436.92781603</c:v>
                </c:pt>
                <c:pt idx="962">
                  <c:v>147658869.63681304</c:v>
                </c:pt>
                <c:pt idx="963">
                  <c:v>147761246.13226399</c:v>
                </c:pt>
                <c:pt idx="964">
                  <c:v>147863566.48233402</c:v>
                </c:pt>
                <c:pt idx="965">
                  <c:v>147965830.75502896</c:v>
                </c:pt>
                <c:pt idx="966">
                  <c:v>148068039.01819795</c:v>
                </c:pt>
                <c:pt idx="967">
                  <c:v>148170191.33952799</c:v>
                </c:pt>
                <c:pt idx="968">
                  <c:v>148272287.78655201</c:v>
                </c:pt>
                <c:pt idx="969">
                  <c:v>148374328.42664504</c:v>
                </c:pt>
                <c:pt idx="970">
                  <c:v>148476313.32702503</c:v>
                </c:pt>
                <c:pt idx="971">
                  <c:v>148578242.55475503</c:v>
                </c:pt>
                <c:pt idx="972">
                  <c:v>148680116.176743</c:v>
                </c:pt>
                <c:pt idx="973">
                  <c:v>148781934.25974</c:v>
                </c:pt>
                <c:pt idx="974">
                  <c:v>148883696.87034398</c:v>
                </c:pt>
                <c:pt idx="975">
                  <c:v>148985404.07499999</c:v>
                </c:pt>
                <c:pt idx="976">
                  <c:v>149087055.93999699</c:v>
                </c:pt>
                <c:pt idx="977">
                  <c:v>149188652.53147599</c:v>
                </c:pt>
                <c:pt idx="978">
                  <c:v>149290193.91542</c:v>
                </c:pt>
                <c:pt idx="979">
                  <c:v>149391680.15766501</c:v>
                </c:pt>
                <c:pt idx="980">
                  <c:v>149493111.32389203</c:v>
                </c:pt>
                <c:pt idx="981">
                  <c:v>149594487.47963402</c:v>
                </c:pt>
                <c:pt idx="982">
                  <c:v>149695808.690272</c:v>
                </c:pt>
                <c:pt idx="983">
                  <c:v>149797075.02103901</c:v>
                </c:pt>
                <c:pt idx="984">
                  <c:v>149898286.537016</c:v>
                </c:pt>
                <c:pt idx="985">
                  <c:v>149999443.303137</c:v>
                </c:pt>
                <c:pt idx="986">
                  <c:v>150100545.384188</c:v>
                </c:pt>
                <c:pt idx="987">
                  <c:v>150201592.84480703</c:v>
                </c:pt>
                <c:pt idx="988">
                  <c:v>150302585.74948296</c:v>
                </c:pt>
                <c:pt idx="989">
                  <c:v>150403524.162559</c:v>
                </c:pt>
                <c:pt idx="990">
                  <c:v>150504408.14823496</c:v>
                </c:pt>
                <c:pt idx="991">
                  <c:v>150605237.77056098</c:v>
                </c:pt>
                <c:pt idx="992">
                  <c:v>150706013.09344101</c:v>
                </c:pt>
                <c:pt idx="993">
                  <c:v>150806734.18063903</c:v>
                </c:pt>
                <c:pt idx="994">
                  <c:v>150907401.09576896</c:v>
                </c:pt>
                <c:pt idx="995">
                  <c:v>151008013.90230501</c:v>
                </c:pt>
                <c:pt idx="996">
                  <c:v>151108572.66357496</c:v>
                </c:pt>
                <c:pt idx="997">
                  <c:v>151209077.44276598</c:v>
                </c:pt>
                <c:pt idx="998">
                  <c:v>151309528.30292103</c:v>
                </c:pt>
                <c:pt idx="999">
                  <c:v>151409925.30694103</c:v>
                </c:pt>
                <c:pt idx="1000">
                  <c:v>151510268.51758596</c:v>
                </c:pt>
                <c:pt idx="1001">
                  <c:v>151610557.99747601</c:v>
                </c:pt>
                <c:pt idx="1002">
                  <c:v>151710793.80908701</c:v>
                </c:pt>
                <c:pt idx="1003">
                  <c:v>151810976.01475701</c:v>
                </c:pt>
                <c:pt idx="1004">
                  <c:v>151911104.67668399</c:v>
                </c:pt>
                <c:pt idx="1005">
                  <c:v>152011179.85692704</c:v>
                </c:pt>
                <c:pt idx="1006">
                  <c:v>152111201.617405</c:v>
                </c:pt>
                <c:pt idx="1007">
                  <c:v>152211170.01989901</c:v>
                </c:pt>
                <c:pt idx="1008">
                  <c:v>152311085.12605304</c:v>
                </c:pt>
                <c:pt idx="1009">
                  <c:v>152410946.99737099</c:v>
                </c:pt>
                <c:pt idx="1010">
                  <c:v>152510755.695223</c:v>
                </c:pt>
                <c:pt idx="1011">
                  <c:v>152610511.28084001</c:v>
                </c:pt>
                <c:pt idx="1012">
                  <c:v>152710213.815319</c:v>
                </c:pt>
                <c:pt idx="1013">
                  <c:v>152809863.35961804</c:v>
                </c:pt>
                <c:pt idx="1014">
                  <c:v>152909459.974563</c:v>
                </c:pt>
                <c:pt idx="1015">
                  <c:v>153009003.72084299</c:v>
                </c:pt>
                <c:pt idx="1016">
                  <c:v>153108494.65901202</c:v>
                </c:pt>
                <c:pt idx="1017">
                  <c:v>153207932.84949303</c:v>
                </c:pt>
                <c:pt idx="1018">
                  <c:v>153307318.35257304</c:v>
                </c:pt>
                <c:pt idx="1019">
                  <c:v>153406651.22840399</c:v>
                </c:pt>
                <c:pt idx="1020">
                  <c:v>153505931.53701103</c:v>
                </c:pt>
                <c:pt idx="1021">
                  <c:v>153605159.33827999</c:v>
                </c:pt>
                <c:pt idx="1022">
                  <c:v>153704334.691971</c:v>
                </c:pt>
                <c:pt idx="1023">
                  <c:v>153803457.65770799</c:v>
                </c:pt>
                <c:pt idx="1024">
                  <c:v>153902528.294985</c:v>
                </c:pt>
                <c:pt idx="1025">
                  <c:v>154001546.66316795</c:v>
                </c:pt>
                <c:pt idx="1026">
                  <c:v>154100512.82148901</c:v>
                </c:pt>
                <c:pt idx="1027">
                  <c:v>154199426.82905304</c:v>
                </c:pt>
                <c:pt idx="1028">
                  <c:v>154298288.74483499</c:v>
                </c:pt>
                <c:pt idx="1029">
                  <c:v>154397098.62767899</c:v>
                </c:pt>
                <c:pt idx="1030">
                  <c:v>154495856.536302</c:v>
                </c:pt>
                <c:pt idx="1031">
                  <c:v>154594562.52929401</c:v>
                </c:pt>
                <c:pt idx="1032">
                  <c:v>154693216.66511598</c:v>
                </c:pt>
                <c:pt idx="1033">
                  <c:v>154791819.00209901</c:v>
                </c:pt>
                <c:pt idx="1034">
                  <c:v>154890369.598452</c:v>
                </c:pt>
                <c:pt idx="1035">
                  <c:v>154988868.512254</c:v>
                </c:pt>
                <c:pt idx="1036">
                  <c:v>155087315.80145901</c:v>
                </c:pt>
                <c:pt idx="1037">
                  <c:v>155185711.52389601</c:v>
                </c:pt>
                <c:pt idx="1038">
                  <c:v>155284055.73726496</c:v>
                </c:pt>
                <c:pt idx="1039">
                  <c:v>155382348.499145</c:v>
                </c:pt>
                <c:pt idx="1040">
                  <c:v>155480589.86698899</c:v>
                </c:pt>
                <c:pt idx="1041">
                  <c:v>155578779.89812696</c:v>
                </c:pt>
                <c:pt idx="1042">
                  <c:v>155676918.64976197</c:v>
                </c:pt>
                <c:pt idx="1043">
                  <c:v>155775006.17897496</c:v>
                </c:pt>
                <c:pt idx="1044">
                  <c:v>155873042.54272696</c:v>
                </c:pt>
                <c:pt idx="1045">
                  <c:v>155971027.79785103</c:v>
                </c:pt>
                <c:pt idx="1046">
                  <c:v>156068962.00106397</c:v>
                </c:pt>
                <c:pt idx="1047">
                  <c:v>156166845.20895398</c:v>
                </c:pt>
                <c:pt idx="1048">
                  <c:v>156264677.47799301</c:v>
                </c:pt>
                <c:pt idx="1049">
                  <c:v>156362458.86452901</c:v>
                </c:pt>
                <c:pt idx="1050">
                  <c:v>156460189.42478999</c:v>
                </c:pt>
                <c:pt idx="1051">
                  <c:v>156557869.214885</c:v>
                </c:pt>
                <c:pt idx="1052">
                  <c:v>156655498.29080001</c:v>
                </c:pt>
                <c:pt idx="1053">
                  <c:v>156753076.70840397</c:v>
                </c:pt>
                <c:pt idx="1054">
                  <c:v>156850604.52344701</c:v>
                </c:pt>
                <c:pt idx="1055">
                  <c:v>156948081.79155597</c:v>
                </c:pt>
                <c:pt idx="1056">
                  <c:v>157045508.56824398</c:v>
                </c:pt>
                <c:pt idx="1057">
                  <c:v>157142884.90890399</c:v>
                </c:pt>
                <c:pt idx="1058">
                  <c:v>157240210.86881202</c:v>
                </c:pt>
                <c:pt idx="1059">
                  <c:v>157337486.50312397</c:v>
                </c:pt>
                <c:pt idx="1060">
                  <c:v>157434711.86688203</c:v>
                </c:pt>
                <c:pt idx="1061">
                  <c:v>157531887.01500896</c:v>
                </c:pt>
                <c:pt idx="1062">
                  <c:v>157629012.002314</c:v>
                </c:pt>
                <c:pt idx="1063">
                  <c:v>157726086.883488</c:v>
                </c:pt>
                <c:pt idx="1064">
                  <c:v>157823111.71310693</c:v>
                </c:pt>
                <c:pt idx="1065">
                  <c:v>157920086.545632</c:v>
                </c:pt>
                <c:pt idx="1066">
                  <c:v>158017011.435408</c:v>
                </c:pt>
                <c:pt idx="1067">
                  <c:v>158113886.43666703</c:v>
                </c:pt>
                <c:pt idx="1068">
                  <c:v>158210711.60352498</c:v>
                </c:pt>
                <c:pt idx="1069">
                  <c:v>158307486.98998401</c:v>
                </c:pt>
                <c:pt idx="1070">
                  <c:v>158404212.64993599</c:v>
                </c:pt>
                <c:pt idx="1071">
                  <c:v>158500888.637155</c:v>
                </c:pt>
                <c:pt idx="1072">
                  <c:v>158597515.00530496</c:v>
                </c:pt>
                <c:pt idx="1073">
                  <c:v>158694091.80793703</c:v>
                </c:pt>
                <c:pt idx="1074">
                  <c:v>158790619.09849</c:v>
                </c:pt>
                <c:pt idx="1075">
                  <c:v>158887096.93029103</c:v>
                </c:pt>
                <c:pt idx="1076">
                  <c:v>158983525.35655302</c:v>
                </c:pt>
                <c:pt idx="1077">
                  <c:v>159079904.430383</c:v>
                </c:pt>
                <c:pt idx="1078">
                  <c:v>159176234.204772</c:v>
                </c:pt>
                <c:pt idx="1079">
                  <c:v>159272514.732604</c:v>
                </c:pt>
                <c:pt idx="1080">
                  <c:v>159368746.06665102</c:v>
                </c:pt>
                <c:pt idx="1081">
                  <c:v>159464928.25957701</c:v>
                </c:pt>
                <c:pt idx="1082">
                  <c:v>159561061.36393401</c:v>
                </c:pt>
                <c:pt idx="1083">
                  <c:v>159657145.43216696</c:v>
                </c:pt>
                <c:pt idx="1084">
                  <c:v>159753180.51661104</c:v>
                </c:pt>
                <c:pt idx="1085">
                  <c:v>159849166.66949201</c:v>
                </c:pt>
                <c:pt idx="1086">
                  <c:v>159945103.94293103</c:v>
                </c:pt>
                <c:pt idx="1087">
                  <c:v>160040992.38893601</c:v>
                </c:pt>
                <c:pt idx="1088">
                  <c:v>160136832.05941203</c:v>
                </c:pt>
                <c:pt idx="1089">
                  <c:v>160232623.00615501</c:v>
                </c:pt>
                <c:pt idx="1090">
                  <c:v>160328365.28085303</c:v>
                </c:pt>
                <c:pt idx="1091">
                  <c:v>160424058.93509001</c:v>
                </c:pt>
                <c:pt idx="1092">
                  <c:v>160519704.02034101</c:v>
                </c:pt>
                <c:pt idx="1093">
                  <c:v>160615300.58797699</c:v>
                </c:pt>
                <c:pt idx="1094">
                  <c:v>160710848.68926299</c:v>
                </c:pt>
                <c:pt idx="1095">
                  <c:v>160806348.375359</c:v>
                </c:pt>
                <c:pt idx="1096">
                  <c:v>160901799.69731799</c:v>
                </c:pt>
                <c:pt idx="1097">
                  <c:v>160997202.70609</c:v>
                </c:pt>
                <c:pt idx="1098">
                  <c:v>161092557.45252201</c:v>
                </c:pt>
                <c:pt idx="1099">
                  <c:v>161187863.98735401</c:v>
                </c:pt>
                <c:pt idx="1100">
                  <c:v>161283122.361224</c:v>
                </c:pt>
                <c:pt idx="1101">
                  <c:v>161378332.62466601</c:v>
                </c:pt>
                <c:pt idx="1102">
                  <c:v>161473494.82811099</c:v>
                </c:pt>
                <c:pt idx="1103">
                  <c:v>161568609.02188799</c:v>
                </c:pt>
                <c:pt idx="1104">
                  <c:v>161663675.25622201</c:v>
                </c:pt>
                <c:pt idx="1105">
                  <c:v>161758693.58123699</c:v>
                </c:pt>
                <c:pt idx="1106">
                  <c:v>161853664.04695401</c:v>
                </c:pt>
                <c:pt idx="1107">
                  <c:v>161948586.70329398</c:v>
                </c:pt>
                <c:pt idx="1108">
                  <c:v>162043461.60007399</c:v>
                </c:pt>
                <c:pt idx="1109">
                  <c:v>162138288.78701299</c:v>
                </c:pt>
                <c:pt idx="1110">
                  <c:v>162233068.31372696</c:v>
                </c:pt>
                <c:pt idx="1111">
                  <c:v>162327800.22973299</c:v>
                </c:pt>
                <c:pt idx="1112">
                  <c:v>162422484.58444703</c:v>
                </c:pt>
                <c:pt idx="1113">
                  <c:v>162517121.42718598</c:v>
                </c:pt>
                <c:pt idx="1114">
                  <c:v>162611710.80716696</c:v>
                </c:pt>
                <c:pt idx="1115">
                  <c:v>162706252.77350697</c:v>
                </c:pt>
                <c:pt idx="1116">
                  <c:v>162800747.37522599</c:v>
                </c:pt>
                <c:pt idx="1117">
                  <c:v>162895194.66124198</c:v>
                </c:pt>
                <c:pt idx="1118">
                  <c:v>162989594.680379</c:v>
                </c:pt>
                <c:pt idx="1119">
                  <c:v>163083947.48135799</c:v>
                </c:pt>
                <c:pt idx="1120">
                  <c:v>163178253.11280701</c:v>
                </c:pt>
                <c:pt idx="1121">
                  <c:v>163272511.62325299</c:v>
                </c:pt>
                <c:pt idx="1122">
                  <c:v>163366723.06112796</c:v>
                </c:pt>
                <c:pt idx="1123">
                  <c:v>163460887.474765</c:v>
                </c:pt>
                <c:pt idx="1124">
                  <c:v>163555004.91240099</c:v>
                </c:pt>
                <c:pt idx="1125">
                  <c:v>163649075.422178</c:v>
                </c:pt>
                <c:pt idx="1126">
                  <c:v>163743099.05214101</c:v>
                </c:pt>
                <c:pt idx="1127">
                  <c:v>163837075.85023803</c:v>
                </c:pt>
                <c:pt idx="1128">
                  <c:v>163931005.86432299</c:v>
                </c:pt>
                <c:pt idx="1129">
                  <c:v>164024889.14215297</c:v>
                </c:pt>
                <c:pt idx="1130">
                  <c:v>164118725.73139298</c:v>
                </c:pt>
                <c:pt idx="1131">
                  <c:v>164212515.67961001</c:v>
                </c:pt>
                <c:pt idx="1132">
                  <c:v>164306259.03427899</c:v>
                </c:pt>
                <c:pt idx="1133">
                  <c:v>164399955.842778</c:v>
                </c:pt>
                <c:pt idx="1134">
                  <c:v>164493606.152394</c:v>
                </c:pt>
                <c:pt idx="1135">
                  <c:v>164587210.01031896</c:v>
                </c:pt>
                <c:pt idx="1136">
                  <c:v>164680767.46365103</c:v>
                </c:pt>
                <c:pt idx="1137">
                  <c:v>164774278.55939701</c:v>
                </c:pt>
                <c:pt idx="1138">
                  <c:v>164867743.34446901</c:v>
                </c:pt>
                <c:pt idx="1139">
                  <c:v>164961161.865686</c:v>
                </c:pt>
                <c:pt idx="1140">
                  <c:v>165054534.16977799</c:v>
                </c:pt>
                <c:pt idx="1141">
                  <c:v>165147860.30337998</c:v>
                </c:pt>
                <c:pt idx="1142">
                  <c:v>165241140.31303599</c:v>
                </c:pt>
                <c:pt idx="1143">
                  <c:v>165334374.24519795</c:v>
                </c:pt>
                <c:pt idx="1144">
                  <c:v>165427562.14622799</c:v>
                </c:pt>
                <c:pt idx="1145">
                  <c:v>165520704.062397</c:v>
                </c:pt>
                <c:pt idx="1146">
                  <c:v>165613800.039882</c:v>
                </c:pt>
                <c:pt idx="1147">
                  <c:v>165706850.12477401</c:v>
                </c:pt>
                <c:pt idx="1148">
                  <c:v>165799854.36307099</c:v>
                </c:pt>
                <c:pt idx="1149">
                  <c:v>165892812.80068201</c:v>
                </c:pt>
                <c:pt idx="1150">
                  <c:v>165985725.48342699</c:v>
                </c:pt>
                <c:pt idx="1151">
                  <c:v>166078592.45703402</c:v>
                </c:pt>
                <c:pt idx="1152">
                  <c:v>166171413.76714498</c:v>
                </c:pt>
                <c:pt idx="1153">
                  <c:v>166264189.45931002</c:v>
                </c:pt>
                <c:pt idx="1154">
                  <c:v>166356919.57899296</c:v>
                </c:pt>
                <c:pt idx="1155">
                  <c:v>166449604.17156693</c:v>
                </c:pt>
                <c:pt idx="1156">
                  <c:v>166542243.28231901</c:v>
                </c:pt>
                <c:pt idx="1157">
                  <c:v>166634836.95644704</c:v>
                </c:pt>
                <c:pt idx="1158">
                  <c:v>166727385.23906198</c:v>
                </c:pt>
                <c:pt idx="1159">
                  <c:v>166819888.17518595</c:v>
                </c:pt>
                <c:pt idx="1160">
                  <c:v>166912345.80975601</c:v>
                </c:pt>
                <c:pt idx="1161">
                  <c:v>167004758.18762001</c:v>
                </c:pt>
                <c:pt idx="1162">
                  <c:v>167097125.35354</c:v>
                </c:pt>
                <c:pt idx="1163">
                  <c:v>167189447.35219103</c:v>
                </c:pt>
                <c:pt idx="1164">
                  <c:v>167281724.22816297</c:v>
                </c:pt>
                <c:pt idx="1165">
                  <c:v>167373956.02596</c:v>
                </c:pt>
                <c:pt idx="1166">
                  <c:v>167466142.78999901</c:v>
                </c:pt>
                <c:pt idx="1167">
                  <c:v>167558284.56461203</c:v>
                </c:pt>
                <c:pt idx="1168">
                  <c:v>167650381.39404503</c:v>
                </c:pt>
                <c:pt idx="1169">
                  <c:v>167742433.32246202</c:v>
                </c:pt>
                <c:pt idx="1170">
                  <c:v>167834440.39393699</c:v>
                </c:pt>
                <c:pt idx="1171">
                  <c:v>167926402.652466</c:v>
                </c:pt>
                <c:pt idx="1172">
                  <c:v>168018320.14195397</c:v>
                </c:pt>
                <c:pt idx="1173">
                  <c:v>168110192.90622699</c:v>
                </c:pt>
                <c:pt idx="1174">
                  <c:v>168202020.98902401</c:v>
                </c:pt>
                <c:pt idx="1175">
                  <c:v>168293804.43400201</c:v>
                </c:pt>
                <c:pt idx="1176">
                  <c:v>168385543.28473303</c:v>
                </c:pt>
                <c:pt idx="1177">
                  <c:v>168477237.58470899</c:v>
                </c:pt>
                <c:pt idx="1178">
                  <c:v>168568887.37733501</c:v>
                </c:pt>
                <c:pt idx="1179">
                  <c:v>168660492.70593598</c:v>
                </c:pt>
                <c:pt idx="1180">
                  <c:v>168752053.61375496</c:v>
                </c:pt>
                <c:pt idx="1181">
                  <c:v>168843570.143951</c:v>
                </c:pt>
                <c:pt idx="1182">
                  <c:v>168935042.33960104</c:v>
                </c:pt>
                <c:pt idx="1183">
                  <c:v>169026470.24370196</c:v>
                </c:pt>
                <c:pt idx="1184">
                  <c:v>169117853.89916599</c:v>
                </c:pt>
                <c:pt idx="1185">
                  <c:v>169209193.34882799</c:v>
                </c:pt>
                <c:pt idx="1186">
                  <c:v>169300488.63543901</c:v>
                </c:pt>
                <c:pt idx="1187">
                  <c:v>169391739.80167001</c:v>
                </c:pt>
                <c:pt idx="1188">
                  <c:v>169482946.89011103</c:v>
                </c:pt>
                <c:pt idx="1189">
                  <c:v>169574109.94327301</c:v>
                </c:pt>
                <c:pt idx="1190">
                  <c:v>169665229.00358298</c:v>
                </c:pt>
                <c:pt idx="1191">
                  <c:v>169756304.11339298</c:v>
                </c:pt>
                <c:pt idx="1192">
                  <c:v>169847335.31497201</c:v>
                </c:pt>
                <c:pt idx="1193">
                  <c:v>169938322.650509</c:v>
                </c:pt>
                <c:pt idx="1194">
                  <c:v>170029266.16211599</c:v>
                </c:pt>
                <c:pt idx="1195">
                  <c:v>170120165.89182401</c:v>
                </c:pt>
                <c:pt idx="1196">
                  <c:v>170211021.88158798</c:v>
                </c:pt>
                <c:pt idx="1197">
                  <c:v>170301834.17327997</c:v>
                </c:pt>
                <c:pt idx="1198">
                  <c:v>170392602.808696</c:v>
                </c:pt>
                <c:pt idx="1199">
                  <c:v>170483327.82955304</c:v>
                </c:pt>
                <c:pt idx="1200">
                  <c:v>170574009.277491</c:v>
                </c:pt>
                <c:pt idx="1201">
                  <c:v>170664647.19407099</c:v>
                </c:pt>
                <c:pt idx="1202">
                  <c:v>170755241.62077701</c:v>
                </c:pt>
                <c:pt idx="1203">
                  <c:v>170845792.59901401</c:v>
                </c:pt>
                <c:pt idx="1204">
                  <c:v>170936300.17011398</c:v>
                </c:pt>
                <c:pt idx="1205">
                  <c:v>171026764.37532696</c:v>
                </c:pt>
                <c:pt idx="1206">
                  <c:v>171117185.25582799</c:v>
                </c:pt>
                <c:pt idx="1207">
                  <c:v>171207562.85271603</c:v>
                </c:pt>
                <c:pt idx="1208">
                  <c:v>171297897.20701501</c:v>
                </c:pt>
                <c:pt idx="1209">
                  <c:v>171388188.35967004</c:v>
                </c:pt>
                <c:pt idx="1210">
                  <c:v>171478436.35155103</c:v>
                </c:pt>
                <c:pt idx="1211">
                  <c:v>171568641.22345299</c:v>
                </c:pt>
                <c:pt idx="1212">
                  <c:v>171658803.016094</c:v>
                </c:pt>
                <c:pt idx="1213">
                  <c:v>171748921.77011898</c:v>
                </c:pt>
                <c:pt idx="1214">
                  <c:v>171838997.52609503</c:v>
                </c:pt>
                <c:pt idx="1215">
                  <c:v>171929030.32451603</c:v>
                </c:pt>
                <c:pt idx="1216">
                  <c:v>172019020.20580101</c:v>
                </c:pt>
                <c:pt idx="1217">
                  <c:v>172108967.21029297</c:v>
                </c:pt>
                <c:pt idx="1218">
                  <c:v>172198871.378263</c:v>
                </c:pt>
                <c:pt idx="1219">
                  <c:v>172288732.74990597</c:v>
                </c:pt>
                <c:pt idx="1220">
                  <c:v>172378551.36534399</c:v>
                </c:pt>
                <c:pt idx="1221">
                  <c:v>172468327.26462501</c:v>
                </c:pt>
                <c:pt idx="1222">
                  <c:v>172558060.48772299</c:v>
                </c:pt>
                <c:pt idx="1223">
                  <c:v>172647751.07453901</c:v>
                </c:pt>
                <c:pt idx="1224">
                  <c:v>172737399.06490099</c:v>
                </c:pt>
                <c:pt idx="1225">
                  <c:v>172827004.49856398</c:v>
                </c:pt>
                <c:pt idx="1226">
                  <c:v>172916567.41521001</c:v>
                </c:pt>
                <c:pt idx="1227">
                  <c:v>173006087.85445002</c:v>
                </c:pt>
                <c:pt idx="1228">
                  <c:v>173095565.85581803</c:v>
                </c:pt>
                <c:pt idx="1229">
                  <c:v>173185001.458781</c:v>
                </c:pt>
                <c:pt idx="1230">
                  <c:v>173274394.702732</c:v>
                </c:pt>
                <c:pt idx="1231">
                  <c:v>173363745.62699202</c:v>
                </c:pt>
                <c:pt idx="1232">
                  <c:v>173453054.27081001</c:v>
                </c:pt>
                <c:pt idx="1233">
                  <c:v>173542320.67336395</c:v>
                </c:pt>
                <c:pt idx="1234">
                  <c:v>173631544.873761</c:v>
                </c:pt>
                <c:pt idx="1235">
                  <c:v>173720726.911037</c:v>
                </c:pt>
                <c:pt idx="1236">
                  <c:v>173809866.82415801</c:v>
                </c:pt>
                <c:pt idx="1237">
                  <c:v>173898964.65201503</c:v>
                </c:pt>
                <c:pt idx="1238">
                  <c:v>173988020.43343601</c:v>
                </c:pt>
                <c:pt idx="1239">
                  <c:v>174077034.20717096</c:v>
                </c:pt>
                <c:pt idx="1240">
                  <c:v>174166006.01190498</c:v>
                </c:pt>
                <c:pt idx="1241">
                  <c:v>174254935.88625106</c:v>
                </c:pt>
                <c:pt idx="1242">
                  <c:v>174343823.86875299</c:v>
                </c:pt>
                <c:pt idx="1243">
                  <c:v>174432669.99788499</c:v>
                </c:pt>
                <c:pt idx="1244">
                  <c:v>174521474.31205201</c:v>
                </c:pt>
                <c:pt idx="1245">
                  <c:v>174610236.84958798</c:v>
                </c:pt>
                <c:pt idx="1246">
                  <c:v>174698957.64876097</c:v>
                </c:pt>
                <c:pt idx="1247">
                  <c:v>174787636.74776796</c:v>
                </c:pt>
                <c:pt idx="1248">
                  <c:v>174876274.18473801</c:v>
                </c:pt>
                <c:pt idx="1249">
                  <c:v>174964869.99773201</c:v>
                </c:pt>
                <c:pt idx="1250">
                  <c:v>175053424.224742</c:v>
                </c:pt>
                <c:pt idx="1251">
                  <c:v>175141936.90369201</c:v>
                </c:pt>
                <c:pt idx="1252">
                  <c:v>175230408.07243699</c:v>
                </c:pt>
                <c:pt idx="1253">
                  <c:v>175318837.76876795</c:v>
                </c:pt>
                <c:pt idx="1254">
                  <c:v>175407226.03040299</c:v>
                </c:pt>
                <c:pt idx="1255">
                  <c:v>175495572.89499703</c:v>
                </c:pt>
                <c:pt idx="1256">
                  <c:v>175583878.40013599</c:v>
                </c:pt>
                <c:pt idx="1257">
                  <c:v>175672142.58333901</c:v>
                </c:pt>
                <c:pt idx="1258">
                  <c:v>175760365.48205802</c:v>
                </c:pt>
                <c:pt idx="1259">
                  <c:v>175848547.13367701</c:v>
                </c:pt>
                <c:pt idx="1260">
                  <c:v>175936687.57551798</c:v>
                </c:pt>
                <c:pt idx="1261">
                  <c:v>176024786.84483102</c:v>
                </c:pt>
                <c:pt idx="1262">
                  <c:v>176112844.97880399</c:v>
                </c:pt>
                <c:pt idx="1263">
                  <c:v>176200862.01455599</c:v>
                </c:pt>
                <c:pt idx="1264">
                  <c:v>176288837.98914301</c:v>
                </c:pt>
                <c:pt idx="1265">
                  <c:v>176376772.93955299</c:v>
                </c:pt>
                <c:pt idx="1266">
                  <c:v>176464666.90270999</c:v>
                </c:pt>
                <c:pt idx="1267">
                  <c:v>176552519.91547</c:v>
                </c:pt>
                <c:pt idx="1268">
                  <c:v>176640332.01462799</c:v>
                </c:pt>
                <c:pt idx="1269">
                  <c:v>176728103.23690999</c:v>
                </c:pt>
                <c:pt idx="1270">
                  <c:v>176815833.61897996</c:v>
                </c:pt>
                <c:pt idx="1271">
                  <c:v>176903523.197436</c:v>
                </c:pt>
                <c:pt idx="1272">
                  <c:v>176991172.00881201</c:v>
                </c:pt>
                <c:pt idx="1273">
                  <c:v>177078780.08957601</c:v>
                </c:pt>
                <c:pt idx="1274">
                  <c:v>177166347.47613499</c:v>
                </c:pt>
                <c:pt idx="1275">
                  <c:v>177253874.20482999</c:v>
                </c:pt>
                <c:pt idx="1276">
                  <c:v>177341360.311937</c:v>
                </c:pt>
                <c:pt idx="1277">
                  <c:v>177428805.83367103</c:v>
                </c:pt>
                <c:pt idx="1278">
                  <c:v>177516210.80618301</c:v>
                </c:pt>
                <c:pt idx="1279">
                  <c:v>177603575.26555696</c:v>
                </c:pt>
                <c:pt idx="1280">
                  <c:v>177690899.24781799</c:v>
                </c:pt>
                <c:pt idx="1281">
                  <c:v>177778182.78892797</c:v>
                </c:pt>
                <c:pt idx="1282">
                  <c:v>177865425.92478299</c:v>
                </c:pt>
                <c:pt idx="1283">
                  <c:v>177952628.69121799</c:v>
                </c:pt>
                <c:pt idx="1284">
                  <c:v>178039791.124006</c:v>
                </c:pt>
                <c:pt idx="1285">
                  <c:v>178126913.258856</c:v>
                </c:pt>
                <c:pt idx="1286">
                  <c:v>178213995.13141701</c:v>
                </c:pt>
                <c:pt idx="1287">
                  <c:v>178301036.777275</c:v>
                </c:pt>
                <c:pt idx="1288">
                  <c:v>178388038.231953</c:v>
                </c:pt>
                <c:pt idx="1289">
                  <c:v>178474999.53091303</c:v>
                </c:pt>
                <c:pt idx="1290">
                  <c:v>178561920.70955598</c:v>
                </c:pt>
                <c:pt idx="1291">
                  <c:v>178648801.80322</c:v>
                </c:pt>
                <c:pt idx="1292">
                  <c:v>178735642.84718296</c:v>
                </c:pt>
                <c:pt idx="1293">
                  <c:v>178822443.87666303</c:v>
                </c:pt>
                <c:pt idx="1294">
                  <c:v>178909204.92681405</c:v>
                </c:pt>
                <c:pt idx="1295">
                  <c:v>178995926.03273103</c:v>
                </c:pt>
                <c:pt idx="1296">
                  <c:v>179082607.22944799</c:v>
                </c:pt>
                <c:pt idx="1297">
                  <c:v>179169248.55193901</c:v>
                </c:pt>
                <c:pt idx="1298">
                  <c:v>179255850.03511599</c:v>
                </c:pt>
                <c:pt idx="1299">
                  <c:v>179342411.71383399</c:v>
                </c:pt>
                <c:pt idx="1300">
                  <c:v>179428933.62288401</c:v>
                </c:pt>
                <c:pt idx="1301">
                  <c:v>179515415.79699999</c:v>
                </c:pt>
                <c:pt idx="1302">
                  <c:v>179601858.27085501</c:v>
                </c:pt>
                <c:pt idx="1303">
                  <c:v>179688261.07906199</c:v>
                </c:pt>
                <c:pt idx="1304">
                  <c:v>179774624.25617501</c:v>
                </c:pt>
                <c:pt idx="1305">
                  <c:v>179860947.83669004</c:v>
                </c:pt>
                <c:pt idx="1306">
                  <c:v>179947231.85504201</c:v>
                </c:pt>
                <c:pt idx="1307">
                  <c:v>180033476.34560701</c:v>
                </c:pt>
                <c:pt idx="1308">
                  <c:v>180119681.34270301</c:v>
                </c:pt>
                <c:pt idx="1309">
                  <c:v>180205846.88058999</c:v>
                </c:pt>
                <c:pt idx="1310">
                  <c:v>180291972.993467</c:v>
                </c:pt>
                <c:pt idx="1311">
                  <c:v>180378059.71547598</c:v>
                </c:pt>
                <c:pt idx="1312">
                  <c:v>180464107.08070299</c:v>
                </c:pt>
                <c:pt idx="1313">
                  <c:v>180550115.123171</c:v>
                </c:pt>
                <c:pt idx="1314">
                  <c:v>180636083.87684903</c:v>
                </c:pt>
                <c:pt idx="1315">
                  <c:v>180722013.375646</c:v>
                </c:pt>
                <c:pt idx="1316">
                  <c:v>180807903.65341401</c:v>
                </c:pt>
                <c:pt idx="1317">
                  <c:v>180893754.74394795</c:v>
                </c:pt>
                <c:pt idx="1318">
                  <c:v>180979566.68098399</c:v>
                </c:pt>
                <c:pt idx="1319">
                  <c:v>181065339.49820301</c:v>
                </c:pt>
                <c:pt idx="1320">
                  <c:v>181151073.22922599</c:v>
                </c:pt>
                <c:pt idx="1321">
                  <c:v>181236767.90762103</c:v>
                </c:pt>
                <c:pt idx="1322">
                  <c:v>181322423.56689504</c:v>
                </c:pt>
                <c:pt idx="1323">
                  <c:v>181408040.24050096</c:v>
                </c:pt>
                <c:pt idx="1324">
                  <c:v>181493617.96183303</c:v>
                </c:pt>
                <c:pt idx="1325">
                  <c:v>181579156.76423201</c:v>
                </c:pt>
                <c:pt idx="1326">
                  <c:v>181664656.68097901</c:v>
                </c:pt>
                <c:pt idx="1327">
                  <c:v>181750117.74530196</c:v>
                </c:pt>
                <c:pt idx="1328">
                  <c:v>181835539.99037001</c:v>
                </c:pt>
                <c:pt idx="1329">
                  <c:v>181920923.44929901</c:v>
                </c:pt>
                <c:pt idx="1330">
                  <c:v>182006268.15514797</c:v>
                </c:pt>
                <c:pt idx="1331">
                  <c:v>182091574.14091998</c:v>
                </c:pt>
                <c:pt idx="1332">
                  <c:v>182176841.43956301</c:v>
                </c:pt>
                <c:pt idx="1333">
                  <c:v>182262070.08396798</c:v>
                </c:pt>
                <c:pt idx="1334">
                  <c:v>182347260.10697499</c:v>
                </c:pt>
                <c:pt idx="1335">
                  <c:v>182432411.54136395</c:v>
                </c:pt>
                <c:pt idx="1336">
                  <c:v>182517524.41986501</c:v>
                </c:pt>
                <c:pt idx="1337">
                  <c:v>182602598.77514794</c:v>
                </c:pt>
                <c:pt idx="1338">
                  <c:v>182687634.63983202</c:v>
                </c:pt>
                <c:pt idx="1339">
                  <c:v>182772632.04648</c:v>
                </c:pt>
                <c:pt idx="1340">
                  <c:v>182857591.02760202</c:v>
                </c:pt>
                <c:pt idx="1341">
                  <c:v>182942511.61565199</c:v>
                </c:pt>
                <c:pt idx="1342">
                  <c:v>183027393.84303099</c:v>
                </c:pt>
                <c:pt idx="1343">
                  <c:v>183112237.74208397</c:v>
                </c:pt>
                <c:pt idx="1344">
                  <c:v>183197043.34510696</c:v>
                </c:pt>
                <c:pt idx="1345">
                  <c:v>183281810.68433601</c:v>
                </c:pt>
                <c:pt idx="1346">
                  <c:v>183366539.79195896</c:v>
                </c:pt>
                <c:pt idx="1347">
                  <c:v>183451230.70010597</c:v>
                </c:pt>
                <c:pt idx="1348">
                  <c:v>183535883.44085601</c:v>
                </c:pt>
                <c:pt idx="1349">
                  <c:v>183620498.04623502</c:v>
                </c:pt>
                <c:pt idx="1350">
                  <c:v>183705074.54821599</c:v>
                </c:pt>
                <c:pt idx="1351">
                  <c:v>183789612.978717</c:v>
                </c:pt>
                <c:pt idx="1352">
                  <c:v>183874113.36960503</c:v>
                </c:pt>
                <c:pt idx="1353">
                  <c:v>183958575.75269401</c:v>
                </c:pt>
                <c:pt idx="1354">
                  <c:v>184043000.15974599</c:v>
                </c:pt>
                <c:pt idx="1355">
                  <c:v>184127386.62246901</c:v>
                </c:pt>
                <c:pt idx="1356">
                  <c:v>184211735.17251998</c:v>
                </c:pt>
                <c:pt idx="1357">
                  <c:v>184296045.84150398</c:v>
                </c:pt>
                <c:pt idx="1358">
                  <c:v>184380318.660972</c:v>
                </c:pt>
                <c:pt idx="1359">
                  <c:v>184464553.66242501</c:v>
                </c:pt>
                <c:pt idx="1360">
                  <c:v>184548750.87731099</c:v>
                </c:pt>
                <c:pt idx="1361">
                  <c:v>184632910.337028</c:v>
                </c:pt>
                <c:pt idx="1362">
                  <c:v>184717032.07292101</c:v>
                </c:pt>
                <c:pt idx="1363">
                  <c:v>184801116.11628398</c:v>
                </c:pt>
                <c:pt idx="1364">
                  <c:v>184885162.49835998</c:v>
                </c:pt>
                <c:pt idx="1365">
                  <c:v>184969171.250339</c:v>
                </c:pt>
                <c:pt idx="1366">
                  <c:v>185053142.40336296</c:v>
                </c:pt>
                <c:pt idx="1367">
                  <c:v>185137075.98851901</c:v>
                </c:pt>
                <c:pt idx="1368">
                  <c:v>185220972.03684801</c:v>
                </c:pt>
                <c:pt idx="1369">
                  <c:v>185304830.579337</c:v>
                </c:pt>
                <c:pt idx="1370">
                  <c:v>185388651.64692199</c:v>
                </c:pt>
                <c:pt idx="1371">
                  <c:v>185472435.27049199</c:v>
                </c:pt>
                <c:pt idx="1372">
                  <c:v>185556181.48088303</c:v>
                </c:pt>
                <c:pt idx="1373">
                  <c:v>185639890.30888</c:v>
                </c:pt>
                <c:pt idx="1374">
                  <c:v>185723561.78522</c:v>
                </c:pt>
                <c:pt idx="1375">
                  <c:v>185807195.94058898</c:v>
                </c:pt>
                <c:pt idx="1376">
                  <c:v>185890792.80562401</c:v>
                </c:pt>
                <c:pt idx="1377">
                  <c:v>185974352.41091001</c:v>
                </c:pt>
                <c:pt idx="1378">
                  <c:v>186057874.78698599</c:v>
                </c:pt>
                <c:pt idx="1379">
                  <c:v>186141359.964338</c:v>
                </c:pt>
                <c:pt idx="1380">
                  <c:v>186224807.973405</c:v>
                </c:pt>
                <c:pt idx="1381">
                  <c:v>186308218.84457499</c:v>
                </c:pt>
                <c:pt idx="1382">
                  <c:v>186391592.60818893</c:v>
                </c:pt>
                <c:pt idx="1383">
                  <c:v>186474929.29453501</c:v>
                </c:pt>
                <c:pt idx="1384">
                  <c:v>186558228.93385801</c:v>
                </c:pt>
                <c:pt idx="1385">
                  <c:v>186641491.55634701</c:v>
                </c:pt>
                <c:pt idx="1386">
                  <c:v>186724717.19215</c:v>
                </c:pt>
                <c:pt idx="1387">
                  <c:v>186807905.87135997</c:v>
                </c:pt>
                <c:pt idx="1388">
                  <c:v>186891057.62402499</c:v>
                </c:pt>
                <c:pt idx="1389">
                  <c:v>186974172.48014399</c:v>
                </c:pt>
                <c:pt idx="1390">
                  <c:v>187057250.469668</c:v>
                </c:pt>
                <c:pt idx="1391">
                  <c:v>187140291.62249801</c:v>
                </c:pt>
                <c:pt idx="1392">
                  <c:v>187223295.96849</c:v>
                </c:pt>
                <c:pt idx="1393">
                  <c:v>187306263.53744999</c:v>
                </c:pt>
                <c:pt idx="1394">
                  <c:v>187389194.35913703</c:v>
                </c:pt>
                <c:pt idx="1395">
                  <c:v>187472088.46326101</c:v>
                </c:pt>
                <c:pt idx="1396">
                  <c:v>187554945.87948701</c:v>
                </c:pt>
                <c:pt idx="1397">
                  <c:v>187637766.63743103</c:v>
                </c:pt>
                <c:pt idx="1398">
                  <c:v>187720550.76666099</c:v>
                </c:pt>
                <c:pt idx="1399">
                  <c:v>187803298.296698</c:v>
                </c:pt>
                <c:pt idx="1400">
                  <c:v>187886009.257018</c:v>
                </c:pt>
                <c:pt idx="1401">
                  <c:v>187968683.67704797</c:v>
                </c:pt>
                <c:pt idx="1402">
                  <c:v>188051321.58616799</c:v>
                </c:pt>
                <c:pt idx="1403">
                  <c:v>188133923.01371199</c:v>
                </c:pt>
                <c:pt idx="1404">
                  <c:v>188216487.988967</c:v>
                </c:pt>
                <c:pt idx="1405">
                  <c:v>188299016.54117396</c:v>
                </c:pt>
                <c:pt idx="1406">
                  <c:v>188381508.699527</c:v>
                </c:pt>
                <c:pt idx="1407">
                  <c:v>188463964.49317399</c:v>
                </c:pt>
                <c:pt idx="1408">
                  <c:v>188546383.95121503</c:v>
                </c:pt>
                <c:pt idx="1409">
                  <c:v>188628767.102707</c:v>
                </c:pt>
                <c:pt idx="1410">
                  <c:v>188711113.97665903</c:v>
                </c:pt>
                <c:pt idx="1411">
                  <c:v>188793424.60203499</c:v>
                </c:pt>
                <c:pt idx="1412">
                  <c:v>188875699.00775099</c:v>
                </c:pt>
                <c:pt idx="1413">
                  <c:v>188957937.22268099</c:v>
                </c:pt>
                <c:pt idx="1414">
                  <c:v>189040139.27564898</c:v>
                </c:pt>
                <c:pt idx="1415">
                  <c:v>189122305.195438</c:v>
                </c:pt>
                <c:pt idx="1416">
                  <c:v>189204435.01078197</c:v>
                </c:pt>
                <c:pt idx="1417">
                  <c:v>189286528.75037199</c:v>
                </c:pt>
                <c:pt idx="1418">
                  <c:v>189368586.44285202</c:v>
                </c:pt>
                <c:pt idx="1419">
                  <c:v>189450608.11682299</c:v>
                </c:pt>
                <c:pt idx="1420">
                  <c:v>189532593.80084002</c:v>
                </c:pt>
                <c:pt idx="1421">
                  <c:v>189614543.52341303</c:v>
                </c:pt>
                <c:pt idx="1422">
                  <c:v>189696457.31300598</c:v>
                </c:pt>
                <c:pt idx="1423">
                  <c:v>189778335.19804096</c:v>
                </c:pt>
                <c:pt idx="1424">
                  <c:v>189860177.20689401</c:v>
                </c:pt>
                <c:pt idx="1425">
                  <c:v>189941983.36789703</c:v>
                </c:pt>
                <c:pt idx="1426">
                  <c:v>190023753.70933598</c:v>
                </c:pt>
                <c:pt idx="1427">
                  <c:v>190105488.25945601</c:v>
                </c:pt>
                <c:pt idx="1428">
                  <c:v>190187187.04645401</c:v>
                </c:pt>
                <c:pt idx="1429">
                  <c:v>190268850.09848598</c:v>
                </c:pt>
                <c:pt idx="1430">
                  <c:v>190350477.44366199</c:v>
                </c:pt>
                <c:pt idx="1431">
                  <c:v>190432069.11005101</c:v>
                </c:pt>
                <c:pt idx="1432">
                  <c:v>190513625.12567499</c:v>
                </c:pt>
                <c:pt idx="1433">
                  <c:v>190595145.51851296</c:v>
                </c:pt>
                <c:pt idx="1434">
                  <c:v>190676630.31650299</c:v>
                </c:pt>
                <c:pt idx="1435">
                  <c:v>190758079.54753599</c:v>
                </c:pt>
                <c:pt idx="1436">
                  <c:v>190839493.239463</c:v>
                </c:pt>
                <c:pt idx="1437">
                  <c:v>190920871.42008901</c:v>
                </c:pt>
                <c:pt idx="1438">
                  <c:v>191002214.11717796</c:v>
                </c:pt>
                <c:pt idx="1439">
                  <c:v>191083521.35844901</c:v>
                </c:pt>
                <c:pt idx="1440">
                  <c:v>191164793.17157996</c:v>
                </c:pt>
                <c:pt idx="1441">
                  <c:v>191246029.58420402</c:v>
                </c:pt>
                <c:pt idx="1442">
                  <c:v>191327230.62391299</c:v>
                </c:pt>
                <c:pt idx="1443">
                  <c:v>191408396.31825599</c:v>
                </c:pt>
                <c:pt idx="1444">
                  <c:v>191489526.694738</c:v>
                </c:pt>
                <c:pt idx="1445">
                  <c:v>191570621.78082401</c:v>
                </c:pt>
                <c:pt idx="1446">
                  <c:v>191651681.60393599</c:v>
                </c:pt>
                <c:pt idx="1447">
                  <c:v>191732706.19145101</c:v>
                </c:pt>
                <c:pt idx="1448">
                  <c:v>191813695.57070798</c:v>
                </c:pt>
                <c:pt idx="1449">
                  <c:v>191894649.76899996</c:v>
                </c:pt>
                <c:pt idx="1450">
                  <c:v>191975568.81358197</c:v>
                </c:pt>
                <c:pt idx="1451">
                  <c:v>192056452.73166198</c:v>
                </c:pt>
                <c:pt idx="1452">
                  <c:v>192137301.55041203</c:v>
                </c:pt>
                <c:pt idx="1453">
                  <c:v>192218115.296958</c:v>
                </c:pt>
                <c:pt idx="1454">
                  <c:v>192298893.99838698</c:v>
                </c:pt>
                <c:pt idx="1455">
                  <c:v>192379637.681741</c:v>
                </c:pt>
                <c:pt idx="1456">
                  <c:v>192460346.374026</c:v>
                </c:pt>
                <c:pt idx="1457">
                  <c:v>192541020.10220101</c:v>
                </c:pt>
                <c:pt idx="1458">
                  <c:v>192621658.89318898</c:v>
                </c:pt>
                <c:pt idx="1459">
                  <c:v>192702262.77386698</c:v>
                </c:pt>
                <c:pt idx="1460">
                  <c:v>192782831.77107397</c:v>
                </c:pt>
                <c:pt idx="1461">
                  <c:v>192863365.911607</c:v>
                </c:pt>
                <c:pt idx="1462">
                  <c:v>192943865.22222301</c:v>
                </c:pt>
                <c:pt idx="1463">
                  <c:v>193024329.72963703</c:v>
                </c:pt>
                <c:pt idx="1464">
                  <c:v>193104759.46052501</c:v>
                </c:pt>
                <c:pt idx="1465">
                  <c:v>193185154.44151998</c:v>
                </c:pt>
                <c:pt idx="1466">
                  <c:v>193265514.69921699</c:v>
                </c:pt>
                <c:pt idx="1467">
                  <c:v>193345840.26016796</c:v>
                </c:pt>
                <c:pt idx="1468">
                  <c:v>193426131.150888</c:v>
                </c:pt>
                <c:pt idx="1469">
                  <c:v>193506387.39784899</c:v>
                </c:pt>
                <c:pt idx="1470">
                  <c:v>193586609.02748299</c:v>
                </c:pt>
                <c:pt idx="1471">
                  <c:v>193666796.066183</c:v>
                </c:pt>
                <c:pt idx="1472">
                  <c:v>193746948.54030296</c:v>
                </c:pt>
                <c:pt idx="1473">
                  <c:v>193827066.476156</c:v>
                </c:pt>
                <c:pt idx="1474">
                  <c:v>193907149.90001303</c:v>
                </c:pt>
                <c:pt idx="1475">
                  <c:v>193987198.83811</c:v>
                </c:pt>
                <c:pt idx="1476">
                  <c:v>194067213.31663904</c:v>
                </c:pt>
                <c:pt idx="1477">
                  <c:v>194147193.36175501</c:v>
                </c:pt>
                <c:pt idx="1478">
                  <c:v>194227138.99957299</c:v>
                </c:pt>
                <c:pt idx="1479">
                  <c:v>194307050.25616896</c:v>
                </c:pt>
                <c:pt idx="1480">
                  <c:v>194386927.15757799</c:v>
                </c:pt>
                <c:pt idx="1481">
                  <c:v>194466769.72979799</c:v>
                </c:pt>
                <c:pt idx="1482">
                  <c:v>194546577.99878696</c:v>
                </c:pt>
                <c:pt idx="1483">
                  <c:v>194626351.99046499</c:v>
                </c:pt>
                <c:pt idx="1484">
                  <c:v>194706091.73071</c:v>
                </c:pt>
                <c:pt idx="1485">
                  <c:v>194785797.24536493</c:v>
                </c:pt>
                <c:pt idx="1486">
                  <c:v>194865468.56023201</c:v>
                </c:pt>
                <c:pt idx="1487">
                  <c:v>194945105.70107597</c:v>
                </c:pt>
                <c:pt idx="1488">
                  <c:v>195024708.69362199</c:v>
                </c:pt>
                <c:pt idx="1489">
                  <c:v>195104277.56355599</c:v>
                </c:pt>
                <c:pt idx="1490">
                  <c:v>195183812.33652699</c:v>
                </c:pt>
                <c:pt idx="1491">
                  <c:v>195263313.03814596</c:v>
                </c:pt>
                <c:pt idx="1492">
                  <c:v>195342779.69398397</c:v>
                </c:pt>
                <c:pt idx="1493">
                  <c:v>195422212.32957602</c:v>
                </c:pt>
                <c:pt idx="1494">
                  <c:v>195501610.97041601</c:v>
                </c:pt>
                <c:pt idx="1495">
                  <c:v>195580975.64196396</c:v>
                </c:pt>
                <c:pt idx="1496">
                  <c:v>195660306.36963904</c:v>
                </c:pt>
                <c:pt idx="1497">
                  <c:v>195739603.17882296</c:v>
                </c:pt>
                <c:pt idx="1498">
                  <c:v>195818866.09486103</c:v>
                </c:pt>
                <c:pt idx="1499">
                  <c:v>195898095.14305997</c:v>
                </c:pt>
                <c:pt idx="1500">
                  <c:v>195977290.34868798</c:v>
                </c:pt>
                <c:pt idx="1501">
                  <c:v>196056451.73697799</c:v>
                </c:pt>
                <c:pt idx="1502">
                  <c:v>196135579.33312398</c:v>
                </c:pt>
                <c:pt idx="1503">
                  <c:v>196214673.16228399</c:v>
                </c:pt>
                <c:pt idx="1504">
                  <c:v>196293733.24957597</c:v>
                </c:pt>
                <c:pt idx="1505">
                  <c:v>196372759.62008399</c:v>
                </c:pt>
                <c:pt idx="1506">
                  <c:v>196451752.29885301</c:v>
                </c:pt>
                <c:pt idx="1507">
                  <c:v>196530711.31089202</c:v>
                </c:pt>
                <c:pt idx="1508">
                  <c:v>196609636.68117398</c:v>
                </c:pt>
                <c:pt idx="1509">
                  <c:v>196688528.43463102</c:v>
                </c:pt>
                <c:pt idx="1510">
                  <c:v>196767386.59616399</c:v>
                </c:pt>
                <c:pt idx="1511">
                  <c:v>196846211.19063303</c:v>
                </c:pt>
                <c:pt idx="1512">
                  <c:v>196925002.24286398</c:v>
                </c:pt>
                <c:pt idx="1513">
                  <c:v>197003759.77764496</c:v>
                </c:pt>
                <c:pt idx="1514">
                  <c:v>197082483.81972799</c:v>
                </c:pt>
                <c:pt idx="1515">
                  <c:v>197161174.39382699</c:v>
                </c:pt>
                <c:pt idx="1516">
                  <c:v>197239831.52462402</c:v>
                </c:pt>
                <c:pt idx="1517">
                  <c:v>197318455.23676199</c:v>
                </c:pt>
                <c:pt idx="1518">
                  <c:v>197397045.55484703</c:v>
                </c:pt>
                <c:pt idx="1519">
                  <c:v>197475602.50345099</c:v>
                </c:pt>
                <c:pt idx="1520">
                  <c:v>197554126.10710797</c:v>
                </c:pt>
                <c:pt idx="1521">
                  <c:v>197632616.39031801</c:v>
                </c:pt>
                <c:pt idx="1522">
                  <c:v>197711073.37754399</c:v>
                </c:pt>
                <c:pt idx="1523">
                  <c:v>197789497.09321401</c:v>
                </c:pt>
                <c:pt idx="1524">
                  <c:v>197867887.56171998</c:v>
                </c:pt>
                <c:pt idx="1525">
                  <c:v>197946244.80741903</c:v>
                </c:pt>
                <c:pt idx="1526">
                  <c:v>198024568.85463205</c:v>
                </c:pt>
                <c:pt idx="1527">
                  <c:v>198102859.727644</c:v>
                </c:pt>
                <c:pt idx="1528">
                  <c:v>198181117.45070499</c:v>
                </c:pt>
                <c:pt idx="1529">
                  <c:v>198259342.04803199</c:v>
                </c:pt>
                <c:pt idx="1530">
                  <c:v>198337533.54380199</c:v>
                </c:pt>
                <c:pt idx="1531">
                  <c:v>198415691.96216199</c:v>
                </c:pt>
                <c:pt idx="1532">
                  <c:v>198493817.32722104</c:v>
                </c:pt>
                <c:pt idx="1533">
                  <c:v>198571909.66305301</c:v>
                </c:pt>
                <c:pt idx="1534">
                  <c:v>198649968.99369901</c:v>
                </c:pt>
                <c:pt idx="1535">
                  <c:v>198727995.34316298</c:v>
                </c:pt>
                <c:pt idx="1536">
                  <c:v>198805988.735416</c:v>
                </c:pt>
                <c:pt idx="1537">
                  <c:v>198883949.19439301</c:v>
                </c:pt>
                <c:pt idx="1538">
                  <c:v>198961876.74399596</c:v>
                </c:pt>
                <c:pt idx="1539">
                  <c:v>199039771.40809101</c:v>
                </c:pt>
                <c:pt idx="1540">
                  <c:v>199117633.21050996</c:v>
                </c:pt>
                <c:pt idx="1541">
                  <c:v>199195462.175051</c:v>
                </c:pt>
                <c:pt idx="1542">
                  <c:v>199273258.32547703</c:v>
                </c:pt>
                <c:pt idx="1543">
                  <c:v>199351021.685518</c:v>
                </c:pt>
                <c:pt idx="1544">
                  <c:v>199428752.27886897</c:v>
                </c:pt>
                <c:pt idx="1545">
                  <c:v>199506450.12919</c:v>
                </c:pt>
                <c:pt idx="1546">
                  <c:v>199584115.26010898</c:v>
                </c:pt>
                <c:pt idx="1547">
                  <c:v>199661747.695218</c:v>
                </c:pt>
                <c:pt idx="1548">
                  <c:v>199739347.458078</c:v>
                </c:pt>
                <c:pt idx="1549">
                  <c:v>199816914.57221299</c:v>
                </c:pt>
                <c:pt idx="1550">
                  <c:v>199894449.061115</c:v>
                </c:pt>
                <c:pt idx="1551">
                  <c:v>199971950.94824198</c:v>
                </c:pt>
                <c:pt idx="1552">
                  <c:v>200049420.25701901</c:v>
                </c:pt>
                <c:pt idx="1553">
                  <c:v>200126857.01083699</c:v>
                </c:pt>
                <c:pt idx="1554">
                  <c:v>200204261.23305398</c:v>
                </c:pt>
                <c:pt idx="1555">
                  <c:v>200281632.94699201</c:v>
                </c:pt>
                <c:pt idx="1556">
                  <c:v>200358972.17594498</c:v>
                </c:pt>
                <c:pt idx="1557">
                  <c:v>200436278.94316897</c:v>
                </c:pt>
                <c:pt idx="1558">
                  <c:v>200513553.27188796</c:v>
                </c:pt>
                <c:pt idx="1559">
                  <c:v>200590795.185296</c:v>
                </c:pt>
                <c:pt idx="1560">
                  <c:v>200668004.70654896</c:v>
                </c:pt>
                <c:pt idx="1561">
                  <c:v>200745181.85877299</c:v>
                </c:pt>
                <c:pt idx="1562">
                  <c:v>200822326.665061</c:v>
                </c:pt>
                <c:pt idx="1563">
                  <c:v>200899439.14847398</c:v>
                </c:pt>
                <c:pt idx="1564">
                  <c:v>200976519.33203802</c:v>
                </c:pt>
                <c:pt idx="1565">
                  <c:v>201053567.23874795</c:v>
                </c:pt>
                <c:pt idx="1566">
                  <c:v>201130582.89156598</c:v>
                </c:pt>
                <c:pt idx="1567">
                  <c:v>201207566.31342</c:v>
                </c:pt>
                <c:pt idx="1568">
                  <c:v>201284517.52720901</c:v>
                </c:pt>
                <c:pt idx="1569">
                  <c:v>201361436.55579701</c:v>
                </c:pt>
                <c:pt idx="1570">
                  <c:v>201438323.42201602</c:v>
                </c:pt>
                <c:pt idx="1571">
                  <c:v>201515178.14866498</c:v>
                </c:pt>
                <c:pt idx="1572">
                  <c:v>201592000.75851399</c:v>
                </c:pt>
                <c:pt idx="1573">
                  <c:v>201668791.27429599</c:v>
                </c:pt>
                <c:pt idx="1574">
                  <c:v>201745549.71871698</c:v>
                </c:pt>
                <c:pt idx="1575">
                  <c:v>201822276.11444798</c:v>
                </c:pt>
                <c:pt idx="1576">
                  <c:v>201898970.48412901</c:v>
                </c:pt>
                <c:pt idx="1577">
                  <c:v>201975632.85036701</c:v>
                </c:pt>
                <c:pt idx="1578">
                  <c:v>202052263.23573798</c:v>
                </c:pt>
                <c:pt idx="1579">
                  <c:v>202128861.66278797</c:v>
                </c:pt>
                <c:pt idx="1580">
                  <c:v>202205428.15402901</c:v>
                </c:pt>
                <c:pt idx="1581">
                  <c:v>202281962.73194197</c:v>
                </c:pt>
                <c:pt idx="1582">
                  <c:v>202358465.41897598</c:v>
                </c:pt>
                <c:pt idx="1583">
                  <c:v>202434936.23754996</c:v>
                </c:pt>
                <c:pt idx="1584">
                  <c:v>202511375.210051</c:v>
                </c:pt>
                <c:pt idx="1585">
                  <c:v>202587782.35883403</c:v>
                </c:pt>
                <c:pt idx="1586">
                  <c:v>202664157.70622501</c:v>
                </c:pt>
                <c:pt idx="1587">
                  <c:v>202740501.27451399</c:v>
                </c:pt>
                <c:pt idx="1588">
                  <c:v>202816813.08596599</c:v>
                </c:pt>
                <c:pt idx="1589">
                  <c:v>202893093.16281003</c:v>
                </c:pt>
                <c:pt idx="1590">
                  <c:v>202969341.52724701</c:v>
                </c:pt>
                <c:pt idx="1591">
                  <c:v>203045558.20144498</c:v>
                </c:pt>
                <c:pt idx="1592">
                  <c:v>203121743.20754197</c:v>
                </c:pt>
                <c:pt idx="1593">
                  <c:v>203197896.56764701</c:v>
                </c:pt>
                <c:pt idx="1594">
                  <c:v>203274018.30383402</c:v>
                </c:pt>
                <c:pt idx="1595">
                  <c:v>203350108.43815199</c:v>
                </c:pt>
                <c:pt idx="1596">
                  <c:v>203426166.99261302</c:v>
                </c:pt>
                <c:pt idx="1597">
                  <c:v>203502193.98920402</c:v>
                </c:pt>
                <c:pt idx="1598">
                  <c:v>203578189.44987801</c:v>
                </c:pt>
                <c:pt idx="1599">
                  <c:v>203654153.39656001</c:v>
                </c:pt>
                <c:pt idx="1600">
                  <c:v>203730085.85114199</c:v>
                </c:pt>
                <c:pt idx="1601">
                  <c:v>203805986.835489</c:v>
                </c:pt>
                <c:pt idx="1602">
                  <c:v>203881856.37143201</c:v>
                </c:pt>
                <c:pt idx="1603">
                  <c:v>203957694.48077503</c:v>
                </c:pt>
                <c:pt idx="1604">
                  <c:v>204033501.18529001</c:v>
                </c:pt>
                <c:pt idx="1605">
                  <c:v>204109276.50671899</c:v>
                </c:pt>
                <c:pt idx="1606">
                  <c:v>204185020.46677703</c:v>
                </c:pt>
                <c:pt idx="1607">
                  <c:v>204260733.08714399</c:v>
                </c:pt>
                <c:pt idx="1608">
                  <c:v>204336414.38947302</c:v>
                </c:pt>
                <c:pt idx="1609">
                  <c:v>204412064.39538896</c:v>
                </c:pt>
                <c:pt idx="1610">
                  <c:v>204487683.12648401</c:v>
                </c:pt>
                <c:pt idx="1611">
                  <c:v>204563270.60432199</c:v>
                </c:pt>
                <c:pt idx="1612">
                  <c:v>204638826.85043603</c:v>
                </c:pt>
                <c:pt idx="1613">
                  <c:v>204714351.88633102</c:v>
                </c:pt>
                <c:pt idx="1614">
                  <c:v>204789845.73348096</c:v>
                </c:pt>
                <c:pt idx="1615">
                  <c:v>204865308.413333</c:v>
                </c:pt>
                <c:pt idx="1616">
                  <c:v>204940739.94730198</c:v>
                </c:pt>
                <c:pt idx="1617">
                  <c:v>205016140.35677603</c:v>
                </c:pt>
                <c:pt idx="1618">
                  <c:v>205091509.663111</c:v>
                </c:pt>
                <c:pt idx="1619">
                  <c:v>205166847.88763502</c:v>
                </c:pt>
                <c:pt idx="1620">
                  <c:v>205242155.051649</c:v>
                </c:pt>
                <c:pt idx="1621">
                  <c:v>205317431.176422</c:v>
                </c:pt>
                <c:pt idx="1622">
                  <c:v>205392676.28319496</c:v>
                </c:pt>
                <c:pt idx="1623">
                  <c:v>205467890.39317998</c:v>
                </c:pt>
                <c:pt idx="1624">
                  <c:v>205543073.52756</c:v>
                </c:pt>
                <c:pt idx="1625">
                  <c:v>205618225.70749</c:v>
                </c:pt>
                <c:pt idx="1626">
                  <c:v>205693346.95409602</c:v>
                </c:pt>
                <c:pt idx="1627">
                  <c:v>205768437.28847301</c:v>
                </c:pt>
                <c:pt idx="1628">
                  <c:v>205843496.731691</c:v>
                </c:pt>
                <c:pt idx="1629">
                  <c:v>205918525.30478799</c:v>
                </c:pt>
                <c:pt idx="1630">
                  <c:v>205993523.02877599</c:v>
                </c:pt>
                <c:pt idx="1631">
                  <c:v>206068489.92463702</c:v>
                </c:pt>
                <c:pt idx="1632">
                  <c:v>206143426.01332498</c:v>
                </c:pt>
                <c:pt idx="1633">
                  <c:v>206218331.31576598</c:v>
                </c:pt>
                <c:pt idx="1634">
                  <c:v>206293205.85285804</c:v>
                </c:pt>
                <c:pt idx="1635">
                  <c:v>206368049.64546797</c:v>
                </c:pt>
                <c:pt idx="1636">
                  <c:v>206442862.714439</c:v>
                </c:pt>
                <c:pt idx="1637">
                  <c:v>206517645.08058199</c:v>
                </c:pt>
                <c:pt idx="1638">
                  <c:v>206592396.76468301</c:v>
                </c:pt>
                <c:pt idx="1639">
                  <c:v>206667117.78749701</c:v>
                </c:pt>
                <c:pt idx="1640">
                  <c:v>206741808.16975501</c:v>
                </c:pt>
                <c:pt idx="1641">
                  <c:v>206816467.93215501</c:v>
                </c:pt>
                <c:pt idx="1642">
                  <c:v>206891097.09537101</c:v>
                </c:pt>
                <c:pt idx="1643">
                  <c:v>206965695.68004799</c:v>
                </c:pt>
                <c:pt idx="1644">
                  <c:v>207040263.70680299</c:v>
                </c:pt>
                <c:pt idx="1645">
                  <c:v>207114801.196226</c:v>
                </c:pt>
                <c:pt idx="1646">
                  <c:v>207189308.168879</c:v>
                </c:pt>
                <c:pt idx="1647">
                  <c:v>207263784.64529496</c:v>
                </c:pt>
                <c:pt idx="1648">
                  <c:v>207338230.64598197</c:v>
                </c:pt>
                <c:pt idx="1649">
                  <c:v>207412646.19141901</c:v>
                </c:pt>
                <c:pt idx="1650">
                  <c:v>207487031.30205703</c:v>
                </c:pt>
                <c:pt idx="1651">
                  <c:v>207561385.998321</c:v>
                </c:pt>
                <c:pt idx="1652">
                  <c:v>207635710.30060899</c:v>
                </c:pt>
                <c:pt idx="1653">
                  <c:v>207710004.229289</c:v>
                </c:pt>
                <c:pt idx="1654">
                  <c:v>207784267.80470601</c:v>
                </c:pt>
                <c:pt idx="1655">
                  <c:v>207858501.04717296</c:v>
                </c:pt>
                <c:pt idx="1656">
                  <c:v>207932703.97698</c:v>
                </c:pt>
                <c:pt idx="1657">
                  <c:v>208006876.61438796</c:v>
                </c:pt>
                <c:pt idx="1658">
                  <c:v>208081018.97963202</c:v>
                </c:pt>
                <c:pt idx="1659">
                  <c:v>208155131.09291801</c:v>
                </c:pt>
                <c:pt idx="1660">
                  <c:v>208229212.974428</c:v>
                </c:pt>
                <c:pt idx="1661">
                  <c:v>208303264.644315</c:v>
                </c:pt>
                <c:pt idx="1662">
                  <c:v>208377286.12270701</c:v>
                </c:pt>
                <c:pt idx="1663">
                  <c:v>208451277.42970201</c:v>
                </c:pt>
                <c:pt idx="1664">
                  <c:v>208525238.58537599</c:v>
                </c:pt>
                <c:pt idx="1665">
                  <c:v>208599169.60977501</c:v>
                </c:pt>
                <c:pt idx="1666">
                  <c:v>208673070.52291903</c:v>
                </c:pt>
                <c:pt idx="1667">
                  <c:v>208746941.34480104</c:v>
                </c:pt>
                <c:pt idx="1668">
                  <c:v>208820782.09539101</c:v>
                </c:pt>
                <c:pt idx="1669">
                  <c:v>208894592.79462799</c:v>
                </c:pt>
                <c:pt idx="1670">
                  <c:v>208968373.462428</c:v>
                </c:pt>
                <c:pt idx="1671">
                  <c:v>209042124.11867696</c:v>
                </c:pt>
                <c:pt idx="1672">
                  <c:v>209115844.78323999</c:v>
                </c:pt>
                <c:pt idx="1673">
                  <c:v>209189535.47595099</c:v>
                </c:pt>
                <c:pt idx="1674">
                  <c:v>209263196.21662101</c:v>
                </c:pt>
                <c:pt idx="1675">
                  <c:v>209336827.02503201</c:v>
                </c:pt>
                <c:pt idx="1676">
                  <c:v>209410427.92094299</c:v>
                </c:pt>
                <c:pt idx="1677">
                  <c:v>209483998.92408499</c:v>
                </c:pt>
                <c:pt idx="1678">
                  <c:v>209557540.05416399</c:v>
                </c:pt>
                <c:pt idx="1679">
                  <c:v>209631051.33085904</c:v>
                </c:pt>
                <c:pt idx="1680">
                  <c:v>209704532.77382597</c:v>
                </c:pt>
                <c:pt idx="1681">
                  <c:v>209777984.40269104</c:v>
                </c:pt>
                <c:pt idx="1682">
                  <c:v>209851406.237057</c:v>
                </c:pt>
                <c:pt idx="1683">
                  <c:v>209924798.29650199</c:v>
                </c:pt>
                <c:pt idx="1684">
                  <c:v>209998160.600575</c:v>
                </c:pt>
                <c:pt idx="1685">
                  <c:v>210071493.16880399</c:v>
                </c:pt>
                <c:pt idx="1686">
                  <c:v>210144796.02068701</c:v>
                </c:pt>
                <c:pt idx="1687">
                  <c:v>210218069.175699</c:v>
                </c:pt>
                <c:pt idx="1688">
                  <c:v>210291312.65329</c:v>
                </c:pt>
                <c:pt idx="1689">
                  <c:v>210364526.472882</c:v>
                </c:pt>
                <c:pt idx="1690">
                  <c:v>210437710.65387499</c:v>
                </c:pt>
                <c:pt idx="1691">
                  <c:v>210510865.21564096</c:v>
                </c:pt>
                <c:pt idx="1692">
                  <c:v>210583990.17752796</c:v>
                </c:pt>
                <c:pt idx="1693">
                  <c:v>210657085.55885899</c:v>
                </c:pt>
                <c:pt idx="1694">
                  <c:v>210730151.37893099</c:v>
                </c:pt>
                <c:pt idx="1695">
                  <c:v>210803187.65701699</c:v>
                </c:pt>
                <c:pt idx="1696">
                  <c:v>210876194.41236398</c:v>
                </c:pt>
                <c:pt idx="1697">
                  <c:v>210949171.66419399</c:v>
                </c:pt>
                <c:pt idx="1698">
                  <c:v>211022119.43170598</c:v>
                </c:pt>
                <c:pt idx="1699">
                  <c:v>211095037.73407</c:v>
                </c:pt>
                <c:pt idx="1700">
                  <c:v>211167926.59043601</c:v>
                </c:pt>
                <c:pt idx="1701">
                  <c:v>211240786.01992598</c:v>
                </c:pt>
                <c:pt idx="1702">
                  <c:v>211313616.04163799</c:v>
                </c:pt>
                <c:pt idx="1703">
                  <c:v>211386416.67464599</c:v>
                </c:pt>
                <c:pt idx="1704">
                  <c:v>211459187.93799901</c:v>
                </c:pt>
                <c:pt idx="1705">
                  <c:v>211531929.85072103</c:v>
                </c:pt>
                <c:pt idx="1706">
                  <c:v>211604642.43181103</c:v>
                </c:pt>
                <c:pt idx="1707">
                  <c:v>211677325.70024398</c:v>
                </c:pt>
                <c:pt idx="1708">
                  <c:v>211749979.674972</c:v>
                </c:pt>
                <c:pt idx="1709">
                  <c:v>211822604.37492001</c:v>
                </c:pt>
                <c:pt idx="1710">
                  <c:v>211895199.81899101</c:v>
                </c:pt>
                <c:pt idx="1711">
                  <c:v>211967766.02606201</c:v>
                </c:pt>
                <c:pt idx="1712">
                  <c:v>212040303.01498598</c:v>
                </c:pt>
                <c:pt idx="1713">
                  <c:v>212112810.80459303</c:v>
                </c:pt>
                <c:pt idx="1714">
                  <c:v>212185289.41368696</c:v>
                </c:pt>
                <c:pt idx="1715">
                  <c:v>212257738.861049</c:v>
                </c:pt>
                <c:pt idx="1716">
                  <c:v>212330159.165436</c:v>
                </c:pt>
                <c:pt idx="1717">
                  <c:v>212402550.34557998</c:v>
                </c:pt>
                <c:pt idx="1718">
                  <c:v>212474912.42019099</c:v>
                </c:pt>
                <c:pt idx="1719">
                  <c:v>212547245.40795201</c:v>
                </c:pt>
                <c:pt idx="1720">
                  <c:v>212619549.32752499</c:v>
                </c:pt>
                <c:pt idx="1721">
                  <c:v>212691824.19754696</c:v>
                </c:pt>
                <c:pt idx="1722">
                  <c:v>212764070.03663003</c:v>
                </c:pt>
                <c:pt idx="1723">
                  <c:v>212836286.86336496</c:v>
                </c:pt>
                <c:pt idx="1724">
                  <c:v>212908474.696316</c:v>
                </c:pt>
                <c:pt idx="1725">
                  <c:v>212980633.55402699</c:v>
                </c:pt>
                <c:pt idx="1726">
                  <c:v>213052763.45501402</c:v>
                </c:pt>
                <c:pt idx="1727">
                  <c:v>213124864.41777399</c:v>
                </c:pt>
                <c:pt idx="1728">
                  <c:v>213196936.460778</c:v>
                </c:pt>
                <c:pt idx="1729">
                  <c:v>213268979.60247201</c:v>
                </c:pt>
                <c:pt idx="1730">
                  <c:v>213340993.861283</c:v>
                </c:pt>
                <c:pt idx="1731">
                  <c:v>213412979.25560901</c:v>
                </c:pt>
                <c:pt idx="1732">
                  <c:v>213484935.80382901</c:v>
                </c:pt>
                <c:pt idx="1733">
                  <c:v>213556863.52429801</c:v>
                </c:pt>
                <c:pt idx="1734">
                  <c:v>213628762.43534696</c:v>
                </c:pt>
                <c:pt idx="1735">
                  <c:v>213700632.555282</c:v>
                </c:pt>
                <c:pt idx="1736">
                  <c:v>213772473.90238896</c:v>
                </c:pt>
                <c:pt idx="1737">
                  <c:v>213844286.49493003</c:v>
                </c:pt>
                <c:pt idx="1738">
                  <c:v>213916070.351143</c:v>
                </c:pt>
                <c:pt idx="1739">
                  <c:v>213987825.48924202</c:v>
                </c:pt>
                <c:pt idx="1740">
                  <c:v>214059551.92742103</c:v>
                </c:pt>
                <c:pt idx="1741">
                  <c:v>214131249.68384799</c:v>
                </c:pt>
                <c:pt idx="1742">
                  <c:v>214202918.77667099</c:v>
                </c:pt>
                <c:pt idx="1743">
                  <c:v>214274559.22401303</c:v>
                </c:pt>
                <c:pt idx="1744">
                  <c:v>214346171.043975</c:v>
                </c:pt>
                <c:pt idx="1745">
                  <c:v>214417754.25463402</c:v>
                </c:pt>
                <c:pt idx="1746">
                  <c:v>214489308.87404701</c:v>
                </c:pt>
                <c:pt idx="1747">
                  <c:v>214560834.92024499</c:v>
                </c:pt>
                <c:pt idx="1748">
                  <c:v>214632332.411239</c:v>
                </c:pt>
                <c:pt idx="1749">
                  <c:v>214703801.36501601</c:v>
                </c:pt>
                <c:pt idx="1750">
                  <c:v>214775241.79953998</c:v>
                </c:pt>
                <c:pt idx="1751">
                  <c:v>214846653.73275501</c:v>
                </c:pt>
                <c:pt idx="1752">
                  <c:v>214918037.18257901</c:v>
                </c:pt>
                <c:pt idx="1753">
                  <c:v>214989392.16691104</c:v>
                </c:pt>
                <c:pt idx="1754">
                  <c:v>215060718.70362496</c:v>
                </c:pt>
                <c:pt idx="1755">
                  <c:v>215132016.81057301</c:v>
                </c:pt>
                <c:pt idx="1756">
                  <c:v>215203286.50558597</c:v>
                </c:pt>
                <c:pt idx="1757">
                  <c:v>215274527.80647102</c:v>
                </c:pt>
                <c:pt idx="1758">
                  <c:v>215345740.73101598</c:v>
                </c:pt>
                <c:pt idx="1759">
                  <c:v>215416925.296983</c:v>
                </c:pt>
                <c:pt idx="1760">
                  <c:v>215488081.52211401</c:v>
                </c:pt>
                <c:pt idx="1761">
                  <c:v>215559209.42412701</c:v>
                </c:pt>
                <c:pt idx="1762">
                  <c:v>215630309.02072099</c:v>
                </c:pt>
                <c:pt idx="1763">
                  <c:v>215701380.32957104</c:v>
                </c:pt>
                <c:pt idx="1764">
                  <c:v>215772423.36833</c:v>
                </c:pt>
                <c:pt idx="1765">
                  <c:v>215843438.15462899</c:v>
                </c:pt>
                <c:pt idx="1766">
                  <c:v>215914424.70607701</c:v>
                </c:pt>
                <c:pt idx="1767">
                  <c:v>215985383.04026398</c:v>
                </c:pt>
                <c:pt idx="1768">
                  <c:v>216056313.17475301</c:v>
                </c:pt>
                <c:pt idx="1769">
                  <c:v>216127215.12709099</c:v>
                </c:pt>
                <c:pt idx="1770">
                  <c:v>216198088.91479701</c:v>
                </c:pt>
                <c:pt idx="1771">
                  <c:v>216268934.555374</c:v>
                </c:pt>
                <c:pt idx="1772">
                  <c:v>216339752.0663</c:v>
                </c:pt>
                <c:pt idx="1773">
                  <c:v>216410541.46503299</c:v>
                </c:pt>
                <c:pt idx="1774">
                  <c:v>216481302.76900896</c:v>
                </c:pt>
                <c:pt idx="1775">
                  <c:v>216552035.99564099</c:v>
                </c:pt>
                <c:pt idx="1776">
                  <c:v>216622741.162323</c:v>
                </c:pt>
                <c:pt idx="1777">
                  <c:v>216693418.28642601</c:v>
                </c:pt>
                <c:pt idx="1778">
                  <c:v>216764067.38530001</c:v>
                </c:pt>
                <c:pt idx="1779">
                  <c:v>216834688.47627303</c:v>
                </c:pt>
                <c:pt idx="1780">
                  <c:v>216905281.57665303</c:v>
                </c:pt>
                <c:pt idx="1781">
                  <c:v>216975846.70372698</c:v>
                </c:pt>
                <c:pt idx="1782">
                  <c:v>217046383.87475801</c:v>
                </c:pt>
                <c:pt idx="1783">
                  <c:v>217116893.10699001</c:v>
                </c:pt>
                <c:pt idx="1784">
                  <c:v>217187374.41764501</c:v>
                </c:pt>
                <c:pt idx="1785">
                  <c:v>217257827.82392499</c:v>
                </c:pt>
                <c:pt idx="1786">
                  <c:v>217328253.34301001</c:v>
                </c:pt>
                <c:pt idx="1787">
                  <c:v>217398650.99205899</c:v>
                </c:pt>
                <c:pt idx="1788">
                  <c:v>217469020.78821099</c:v>
                </c:pt>
                <c:pt idx="1789">
                  <c:v>217539362.74858093</c:v>
                </c:pt>
                <c:pt idx="1790">
                  <c:v>217609676.89026701</c:v>
                </c:pt>
                <c:pt idx="1791">
                  <c:v>217679963.23034397</c:v>
                </c:pt>
                <c:pt idx="1792">
                  <c:v>217750221.78586599</c:v>
                </c:pt>
                <c:pt idx="1793">
                  <c:v>217820452.57386696</c:v>
                </c:pt>
                <c:pt idx="1794">
                  <c:v>217890655.61135995</c:v>
                </c:pt>
                <c:pt idx="1795">
                  <c:v>217960830.915337</c:v>
                </c:pt>
                <c:pt idx="1796">
                  <c:v>218030978.50276896</c:v>
                </c:pt>
                <c:pt idx="1797">
                  <c:v>218101098.39060703</c:v>
                </c:pt>
                <c:pt idx="1798">
                  <c:v>218171190.59578198</c:v>
                </c:pt>
                <c:pt idx="1799">
                  <c:v>218241255.135203</c:v>
                </c:pt>
                <c:pt idx="1800">
                  <c:v>218311292.02575901</c:v>
                </c:pt>
                <c:pt idx="1801">
                  <c:v>218381301.284318</c:v>
                </c:pt>
                <c:pt idx="1802">
                  <c:v>218451282.927728</c:v>
                </c:pt>
                <c:pt idx="1803">
                  <c:v>218521236.97281802</c:v>
                </c:pt>
                <c:pt idx="1804">
                  <c:v>218591163.43639401</c:v>
                </c:pt>
                <c:pt idx="1805">
                  <c:v>218661062.335244</c:v>
                </c:pt>
                <c:pt idx="1806">
                  <c:v>218730933.68613303</c:v>
                </c:pt>
                <c:pt idx="1807">
                  <c:v>218800777.50580901</c:v>
                </c:pt>
                <c:pt idx="1808">
                  <c:v>218870593.81099701</c:v>
                </c:pt>
                <c:pt idx="1809">
                  <c:v>218940382.61840397</c:v>
                </c:pt>
                <c:pt idx="1810">
                  <c:v>219010143.94471401</c:v>
                </c:pt>
                <c:pt idx="1811">
                  <c:v>219079877.80659303</c:v>
                </c:pt>
                <c:pt idx="1812">
                  <c:v>219149584.220687</c:v>
                </c:pt>
                <c:pt idx="1813">
                  <c:v>219219263.203621</c:v>
                </c:pt>
                <c:pt idx="1814">
                  <c:v>219288914.77199998</c:v>
                </c:pt>
                <c:pt idx="1815">
                  <c:v>219358538.94241104</c:v>
                </c:pt>
                <c:pt idx="1816">
                  <c:v>219428135.731417</c:v>
                </c:pt>
                <c:pt idx="1817">
                  <c:v>219497705.15556598</c:v>
                </c:pt>
                <c:pt idx="1818">
                  <c:v>219567247.23138195</c:v>
                </c:pt>
                <c:pt idx="1819">
                  <c:v>219636761.975371</c:v>
                </c:pt>
                <c:pt idx="1820">
                  <c:v>219706249.40402001</c:v>
                </c:pt>
                <c:pt idx="1821">
                  <c:v>219775709.533795</c:v>
                </c:pt>
                <c:pt idx="1822">
                  <c:v>219845142.38114101</c:v>
                </c:pt>
                <c:pt idx="1823">
                  <c:v>219914547.962486</c:v>
                </c:pt>
                <c:pt idx="1824">
                  <c:v>219983926.294238</c:v>
                </c:pt>
                <c:pt idx="1825">
                  <c:v>220053277.39278299</c:v>
                </c:pt>
                <c:pt idx="1826">
                  <c:v>220122601.27449</c:v>
                </c:pt>
                <c:pt idx="1827">
                  <c:v>220191897.95570701</c:v>
                </c:pt>
                <c:pt idx="1828">
                  <c:v>220261167.45276299</c:v>
                </c:pt>
                <c:pt idx="1829">
                  <c:v>220330409.78196797</c:v>
                </c:pt>
                <c:pt idx="1830">
                  <c:v>220399624.95961106</c:v>
                </c:pt>
                <c:pt idx="1831">
                  <c:v>220468813.00196198</c:v>
                </c:pt>
                <c:pt idx="1832">
                  <c:v>220537973.92527401</c:v>
                </c:pt>
                <c:pt idx="1833">
                  <c:v>220607107.74577898</c:v>
                </c:pt>
                <c:pt idx="1834">
                  <c:v>220676214.47968799</c:v>
                </c:pt>
                <c:pt idx="1835">
                  <c:v>220745294.14319396</c:v>
                </c:pt>
                <c:pt idx="1836">
                  <c:v>220814346.75247303</c:v>
                </c:pt>
                <c:pt idx="1837">
                  <c:v>220883372.32367903</c:v>
                </c:pt>
                <c:pt idx="1838">
                  <c:v>220952370.87294799</c:v>
                </c:pt>
                <c:pt idx="1839">
                  <c:v>221021342.41639599</c:v>
                </c:pt>
                <c:pt idx="1840">
                  <c:v>221090286.970121</c:v>
                </c:pt>
                <c:pt idx="1841">
                  <c:v>221159204.55020201</c:v>
                </c:pt>
                <c:pt idx="1842">
                  <c:v>221228095.17269599</c:v>
                </c:pt>
                <c:pt idx="1843">
                  <c:v>221296958.85364699</c:v>
                </c:pt>
                <c:pt idx="1844">
                  <c:v>221365795.609074</c:v>
                </c:pt>
                <c:pt idx="1845">
                  <c:v>221434605.45498103</c:v>
                </c:pt>
                <c:pt idx="1846">
                  <c:v>221503388.40735</c:v>
                </c:pt>
                <c:pt idx="1847">
                  <c:v>221572144.48214701</c:v>
                </c:pt>
                <c:pt idx="1848">
                  <c:v>221640873.69531798</c:v>
                </c:pt>
                <c:pt idx="1849">
                  <c:v>221709576.06279099</c:v>
                </c:pt>
                <c:pt idx="1850">
                  <c:v>221778251.600472</c:v>
                </c:pt>
                <c:pt idx="1851">
                  <c:v>221846900.32425302</c:v>
                </c:pt>
                <c:pt idx="1852">
                  <c:v>221915522.25000501</c:v>
                </c:pt>
                <c:pt idx="1853">
                  <c:v>221984117.39357999</c:v>
                </c:pt>
                <c:pt idx="1854">
                  <c:v>222052685.770812</c:v>
                </c:pt>
                <c:pt idx="1855">
                  <c:v>222121227.39751601</c:v>
                </c:pt>
                <c:pt idx="1856">
                  <c:v>222189742.289489</c:v>
                </c:pt>
                <c:pt idx="1857">
                  <c:v>222258230.46250901</c:v>
                </c:pt>
                <c:pt idx="1858">
                  <c:v>222326691.932336</c:v>
                </c:pt>
                <c:pt idx="1859">
                  <c:v>222395126.71471101</c:v>
                </c:pt>
                <c:pt idx="1860">
                  <c:v>222463534.82535699</c:v>
                </c:pt>
                <c:pt idx="1861">
                  <c:v>222531916.27997896</c:v>
                </c:pt>
                <c:pt idx="1862">
                  <c:v>222600271.094262</c:v>
                </c:pt>
                <c:pt idx="1863">
                  <c:v>222668599.28387499</c:v>
                </c:pt>
                <c:pt idx="1864">
                  <c:v>222736900.86446702</c:v>
                </c:pt>
                <c:pt idx="1865">
                  <c:v>222805175.85167003</c:v>
                </c:pt>
                <c:pt idx="1866">
                  <c:v>222873424.26109698</c:v>
                </c:pt>
                <c:pt idx="1867">
                  <c:v>222941646.10834196</c:v>
                </c:pt>
                <c:pt idx="1868">
                  <c:v>223009841.40898198</c:v>
                </c:pt>
                <c:pt idx="1869">
                  <c:v>223078010.17857596</c:v>
                </c:pt>
                <c:pt idx="1870">
                  <c:v>223146152.43266499</c:v>
                </c:pt>
                <c:pt idx="1871">
                  <c:v>223214268.18677104</c:v>
                </c:pt>
                <c:pt idx="1872">
                  <c:v>223282357.45639899</c:v>
                </c:pt>
                <c:pt idx="1873">
                  <c:v>223350420.257034</c:v>
                </c:pt>
                <c:pt idx="1874">
                  <c:v>223418456.60414597</c:v>
                </c:pt>
                <c:pt idx="1875">
                  <c:v>223486466.51318595</c:v>
                </c:pt>
                <c:pt idx="1876">
                  <c:v>223554449.999585</c:v>
                </c:pt>
                <c:pt idx="1877">
                  <c:v>223622407.07875997</c:v>
                </c:pt>
                <c:pt idx="1878">
                  <c:v>223690337.76610696</c:v>
                </c:pt>
                <c:pt idx="1879">
                  <c:v>223758242.077005</c:v>
                </c:pt>
                <c:pt idx="1880">
                  <c:v>223826120.02681604</c:v>
                </c:pt>
                <c:pt idx="1881">
                  <c:v>223893971.63088301</c:v>
                </c:pt>
                <c:pt idx="1882">
                  <c:v>223961796.90453401</c:v>
                </c:pt>
                <c:pt idx="1883">
                  <c:v>224029595.86307499</c:v>
                </c:pt>
                <c:pt idx="1884">
                  <c:v>224097368.521799</c:v>
                </c:pt>
                <c:pt idx="1885">
                  <c:v>224165114.89597699</c:v>
                </c:pt>
                <c:pt idx="1886">
                  <c:v>224232835.000866</c:v>
                </c:pt>
                <c:pt idx="1887">
                  <c:v>224300528.85170299</c:v>
                </c:pt>
                <c:pt idx="1888">
                  <c:v>224368196.46371001</c:v>
                </c:pt>
                <c:pt idx="1889">
                  <c:v>224435837.85208899</c:v>
                </c:pt>
                <c:pt idx="1890">
                  <c:v>224503453.03202599</c:v>
                </c:pt>
                <c:pt idx="1891">
                  <c:v>224571042.01868996</c:v>
                </c:pt>
                <c:pt idx="1892">
                  <c:v>224638604.82723004</c:v>
                </c:pt>
                <c:pt idx="1893">
                  <c:v>224706141.472781</c:v>
                </c:pt>
                <c:pt idx="1894">
                  <c:v>224773651.970458</c:v>
                </c:pt>
                <c:pt idx="1895">
                  <c:v>224841136.335361</c:v>
                </c:pt>
                <c:pt idx="1896">
                  <c:v>224908594.58256999</c:v>
                </c:pt>
                <c:pt idx="1897">
                  <c:v>224976026.72715101</c:v>
                </c:pt>
                <c:pt idx="1898">
                  <c:v>225043432.78415</c:v>
                </c:pt>
                <c:pt idx="1899">
                  <c:v>225110812.76859698</c:v>
                </c:pt>
                <c:pt idx="1900">
                  <c:v>225178166.69550598</c:v>
                </c:pt>
                <c:pt idx="1901">
                  <c:v>225245494.57987103</c:v>
                </c:pt>
                <c:pt idx="1902">
                  <c:v>225312796.43667203</c:v>
                </c:pt>
                <c:pt idx="1903">
                  <c:v>225380072.28086999</c:v>
                </c:pt>
                <c:pt idx="1904">
                  <c:v>225447322.12740901</c:v>
                </c:pt>
                <c:pt idx="1905">
                  <c:v>225514545.991218</c:v>
                </c:pt>
                <c:pt idx="1906">
                  <c:v>225581743.88720602</c:v>
                </c:pt>
                <c:pt idx="1907">
                  <c:v>225648915.830268</c:v>
                </c:pt>
                <c:pt idx="1908">
                  <c:v>225716061.83527899</c:v>
                </c:pt>
                <c:pt idx="1909">
                  <c:v>225783181.917101</c:v>
                </c:pt>
                <c:pt idx="1910">
                  <c:v>225850276.09057599</c:v>
                </c:pt>
                <c:pt idx="1911">
                  <c:v>225917344.37053001</c:v>
                </c:pt>
                <c:pt idx="1912">
                  <c:v>225984386.77177197</c:v>
                </c:pt>
                <c:pt idx="1913">
                  <c:v>226051403.30909601</c:v>
                </c:pt>
                <c:pt idx="1914">
                  <c:v>226118393.99727699</c:v>
                </c:pt>
                <c:pt idx="1915">
                  <c:v>226185358.85107499</c:v>
                </c:pt>
                <c:pt idx="1916">
                  <c:v>226252297.88523203</c:v>
                </c:pt>
                <c:pt idx="1917">
                  <c:v>226319211.114474</c:v>
                </c:pt>
                <c:pt idx="1918">
                  <c:v>226386098.55351001</c:v>
                </c:pt>
                <c:pt idx="1919">
                  <c:v>226452960.21703398</c:v>
                </c:pt>
                <c:pt idx="1920">
                  <c:v>226519796.11972198</c:v>
                </c:pt>
                <c:pt idx="1921">
                  <c:v>226586606.276232</c:v>
                </c:pt>
                <c:pt idx="1922">
                  <c:v>226653390.70120996</c:v>
                </c:pt>
                <c:pt idx="1923">
                  <c:v>226720149.40928099</c:v>
                </c:pt>
                <c:pt idx="1924">
                  <c:v>226786882.41505501</c:v>
                </c:pt>
                <c:pt idx="1925">
                  <c:v>226853589.73312595</c:v>
                </c:pt>
                <c:pt idx="1926">
                  <c:v>226920271.37807301</c:v>
                </c:pt>
                <c:pt idx="1927">
                  <c:v>226986927.36445603</c:v>
                </c:pt>
                <c:pt idx="1928">
                  <c:v>227053557.70682001</c:v>
                </c:pt>
                <c:pt idx="1929">
                  <c:v>227120162.41969299</c:v>
                </c:pt>
                <c:pt idx="1930">
                  <c:v>227186741.51758897</c:v>
                </c:pt>
                <c:pt idx="1931">
                  <c:v>227253295.015003</c:v>
                </c:pt>
                <c:pt idx="1932">
                  <c:v>227319822.92641404</c:v>
                </c:pt>
                <c:pt idx="1933">
                  <c:v>227386325.26628798</c:v>
                </c:pt>
                <c:pt idx="1934">
                  <c:v>227452802.04907</c:v>
                </c:pt>
                <c:pt idx="1935">
                  <c:v>227519253.28919399</c:v>
                </c:pt>
                <c:pt idx="1936">
                  <c:v>227585679.001073</c:v>
                </c:pt>
                <c:pt idx="1937">
                  <c:v>227652079.19910797</c:v>
                </c:pt>
                <c:pt idx="1938">
                  <c:v>227718453.89768103</c:v>
                </c:pt>
                <c:pt idx="1939">
                  <c:v>227784803.11115995</c:v>
                </c:pt>
                <c:pt idx="1940">
                  <c:v>227851126.85389704</c:v>
                </c:pt>
                <c:pt idx="1941">
                  <c:v>227917425.14022598</c:v>
                </c:pt>
                <c:pt idx="1942">
                  <c:v>227983697.98446602</c:v>
                </c:pt>
                <c:pt idx="1943">
                  <c:v>228049945.400922</c:v>
                </c:pt>
                <c:pt idx="1944">
                  <c:v>228116167.40388101</c:v>
                </c:pt>
                <c:pt idx="1945">
                  <c:v>228182364.00761503</c:v>
                </c:pt>
                <c:pt idx="1946">
                  <c:v>228248535.22637799</c:v>
                </c:pt>
                <c:pt idx="1947">
                  <c:v>228314681.07441303</c:v>
                </c:pt>
                <c:pt idx="1948">
                  <c:v>228380801.56594199</c:v>
                </c:pt>
                <c:pt idx="1949">
                  <c:v>228446896.71517596</c:v>
                </c:pt>
                <c:pt idx="1950">
                  <c:v>228512966.53630599</c:v>
                </c:pt>
                <c:pt idx="1951">
                  <c:v>228579011.043511</c:v>
                </c:pt>
                <c:pt idx="1952">
                  <c:v>228645030.25095099</c:v>
                </c:pt>
                <c:pt idx="1953">
                  <c:v>228711024.172773</c:v>
                </c:pt>
                <c:pt idx="1954">
                  <c:v>228776992.823107</c:v>
                </c:pt>
                <c:pt idx="1955">
                  <c:v>228842936.21606797</c:v>
                </c:pt>
                <c:pt idx="1956">
                  <c:v>228908854.36575499</c:v>
                </c:pt>
                <c:pt idx="1957">
                  <c:v>228974747.28625202</c:v>
                </c:pt>
                <c:pt idx="1958">
                  <c:v>229040614.99162701</c:v>
                </c:pt>
                <c:pt idx="1959">
                  <c:v>229106457.49593401</c:v>
                </c:pt>
                <c:pt idx="1960">
                  <c:v>229172274.813209</c:v>
                </c:pt>
                <c:pt idx="1961">
                  <c:v>229238066.95747504</c:v>
                </c:pt>
                <c:pt idx="1962">
                  <c:v>229303833.942738</c:v>
                </c:pt>
                <c:pt idx="1963">
                  <c:v>229369575.78299001</c:v>
                </c:pt>
                <c:pt idx="1964">
                  <c:v>229435292.49220601</c:v>
                </c:pt>
                <c:pt idx="1965">
                  <c:v>229500984.08434701</c:v>
                </c:pt>
                <c:pt idx="1966">
                  <c:v>229566650.57335797</c:v>
                </c:pt>
                <c:pt idx="1967">
                  <c:v>229632291.97316897</c:v>
                </c:pt>
                <c:pt idx="1968">
                  <c:v>229697908.29769599</c:v>
                </c:pt>
                <c:pt idx="1969">
                  <c:v>229763499.56083801</c:v>
                </c:pt>
                <c:pt idx="1970">
                  <c:v>229829065.77647901</c:v>
                </c:pt>
                <c:pt idx="1971">
                  <c:v>229894606.95848799</c:v>
                </c:pt>
                <c:pt idx="1972">
                  <c:v>229960123.12072101</c:v>
                </c:pt>
                <c:pt idx="1973">
                  <c:v>230025614.277015</c:v>
                </c:pt>
                <c:pt idx="1974">
                  <c:v>230091080.44119596</c:v>
                </c:pt>
                <c:pt idx="1975">
                  <c:v>230156521.62707201</c:v>
                </c:pt>
                <c:pt idx="1976">
                  <c:v>230221937.84843701</c:v>
                </c:pt>
                <c:pt idx="1977">
                  <c:v>230287329.11906996</c:v>
                </c:pt>
                <c:pt idx="1978">
                  <c:v>230352695.45273504</c:v>
                </c:pt>
                <c:pt idx="1979">
                  <c:v>230418036.86318097</c:v>
                </c:pt>
                <c:pt idx="1980">
                  <c:v>230483353.36414301</c:v>
                </c:pt>
                <c:pt idx="1981">
                  <c:v>230548644.969338</c:v>
                </c:pt>
                <c:pt idx="1982">
                  <c:v>230613911.69247401</c:v>
                </c:pt>
                <c:pt idx="1983">
                  <c:v>230679153.54723901</c:v>
                </c:pt>
                <c:pt idx="1984">
                  <c:v>230744370.54730597</c:v>
                </c:pt>
                <c:pt idx="1985">
                  <c:v>230809562.706337</c:v>
                </c:pt>
                <c:pt idx="1986">
                  <c:v>230874730.037976</c:v>
                </c:pt>
                <c:pt idx="1987">
                  <c:v>230939872.55585504</c:v>
                </c:pt>
                <c:pt idx="1988">
                  <c:v>231004990.27358893</c:v>
                </c:pt>
                <c:pt idx="1989">
                  <c:v>231070083.20477799</c:v>
                </c:pt>
                <c:pt idx="1990">
                  <c:v>231135151.36301103</c:v>
                </c:pt>
                <c:pt idx="1991">
                  <c:v>231200194.761857</c:v>
                </c:pt>
                <c:pt idx="1992">
                  <c:v>231265213.41487503</c:v>
                </c:pt>
                <c:pt idx="1993">
                  <c:v>231330207.33560601</c:v>
                </c:pt>
                <c:pt idx="1994">
                  <c:v>231395176.53757998</c:v>
                </c:pt>
                <c:pt idx="1995">
                  <c:v>231460121.03431001</c:v>
                </c:pt>
                <c:pt idx="1996">
                  <c:v>231525040.83929402</c:v>
                </c:pt>
                <c:pt idx="1997">
                  <c:v>231589935.96601704</c:v>
                </c:pt>
                <c:pt idx="1998">
                  <c:v>231654806.42794901</c:v>
                </c:pt>
                <c:pt idx="1999">
                  <c:v>231719652.23854497</c:v>
                </c:pt>
                <c:pt idx="2000">
                  <c:v>231784473.41124696</c:v>
                </c:pt>
                <c:pt idx="2001">
                  <c:v>231849269.95948201</c:v>
                </c:pt>
                <c:pt idx="2002">
                  <c:v>231914041.89666203</c:v>
                </c:pt>
                <c:pt idx="2003">
                  <c:v>231978789.23618498</c:v>
                </c:pt>
                <c:pt idx="2004">
                  <c:v>232043511.99143401</c:v>
                </c:pt>
                <c:pt idx="2005">
                  <c:v>232108210.17577997</c:v>
                </c:pt>
                <c:pt idx="2006">
                  <c:v>232172883.80257699</c:v>
                </c:pt>
                <c:pt idx="2007">
                  <c:v>232237532.88516599</c:v>
                </c:pt>
                <c:pt idx="2008">
                  <c:v>232302157.43687502</c:v>
                </c:pt>
                <c:pt idx="2009">
                  <c:v>232366757.47101501</c:v>
                </c:pt>
                <c:pt idx="2010">
                  <c:v>232431333.00088501</c:v>
                </c:pt>
                <c:pt idx="2011">
                  <c:v>232495884.03977001</c:v>
                </c:pt>
                <c:pt idx="2012">
                  <c:v>232560410.60093901</c:v>
                </c:pt>
                <c:pt idx="2013">
                  <c:v>232624912.69764799</c:v>
                </c:pt>
                <c:pt idx="2014">
                  <c:v>232689390.34313896</c:v>
                </c:pt>
                <c:pt idx="2015">
                  <c:v>232753843.55064002</c:v>
                </c:pt>
                <c:pt idx="2016">
                  <c:v>232818272.33336598</c:v>
                </c:pt>
                <c:pt idx="2017">
                  <c:v>232882676.70451501</c:v>
                </c:pt>
                <c:pt idx="2018">
                  <c:v>232947056.67727399</c:v>
                </c:pt>
                <c:pt idx="2019">
                  <c:v>233011412.26481402</c:v>
                </c:pt>
                <c:pt idx="2020">
                  <c:v>233075743.48029304</c:v>
                </c:pt>
                <c:pt idx="2021">
                  <c:v>233140050.33685604</c:v>
                </c:pt>
                <c:pt idx="2022">
                  <c:v>233204332.84763202</c:v>
                </c:pt>
                <c:pt idx="2023">
                  <c:v>233268591.025738</c:v>
                </c:pt>
                <c:pt idx="2024">
                  <c:v>233332824.88427702</c:v>
                </c:pt>
                <c:pt idx="2025">
                  <c:v>233397034.43633601</c:v>
                </c:pt>
                <c:pt idx="2026">
                  <c:v>233461219.69499099</c:v>
                </c:pt>
                <c:pt idx="2027">
                  <c:v>233525380.67330298</c:v>
                </c:pt>
                <c:pt idx="2028">
                  <c:v>233589517.38431904</c:v>
                </c:pt>
                <c:pt idx="2029">
                  <c:v>233653629.84107199</c:v>
                </c:pt>
                <c:pt idx="2030">
                  <c:v>233717718.05658299</c:v>
                </c:pt>
                <c:pt idx="2031">
                  <c:v>233781782.04385799</c:v>
                </c:pt>
                <c:pt idx="2032">
                  <c:v>233845821.81589001</c:v>
                </c:pt>
                <c:pt idx="2033">
                  <c:v>233909837.38565603</c:v>
                </c:pt>
                <c:pt idx="2034">
                  <c:v>233973828.766123</c:v>
                </c:pt>
                <c:pt idx="2035">
                  <c:v>234037795.97024199</c:v>
                </c:pt>
                <c:pt idx="2036">
                  <c:v>234101739.010952</c:v>
                </c:pt>
                <c:pt idx="2037">
                  <c:v>234165657.90117696</c:v>
                </c:pt>
                <c:pt idx="2038">
                  <c:v>234229552.653828</c:v>
                </c:pt>
                <c:pt idx="2039">
                  <c:v>234293423.28180301</c:v>
                </c:pt>
                <c:pt idx="2040">
                  <c:v>234357269.79798597</c:v>
                </c:pt>
                <c:pt idx="2041">
                  <c:v>234421092.21524596</c:v>
                </c:pt>
                <c:pt idx="2042">
                  <c:v>234484890.54644299</c:v>
                </c:pt>
                <c:pt idx="2043">
                  <c:v>234548664.80441904</c:v>
                </c:pt>
                <c:pt idx="2044">
                  <c:v>234612415.00200501</c:v>
                </c:pt>
                <c:pt idx="2045">
                  <c:v>234676141.15201899</c:v>
                </c:pt>
                <c:pt idx="2046">
                  <c:v>234739843.267263</c:v>
                </c:pt>
                <c:pt idx="2047">
                  <c:v>234803521.36052901</c:v>
                </c:pt>
                <c:pt idx="2048">
                  <c:v>234867175.444592</c:v>
                </c:pt>
                <c:pt idx="2049">
                  <c:v>234930805.53221801</c:v>
                </c:pt>
                <c:pt idx="2050">
                  <c:v>234994411.63615701</c:v>
                </c:pt>
                <c:pt idx="2051">
                  <c:v>235057993.76914597</c:v>
                </c:pt>
                <c:pt idx="2052">
                  <c:v>235121551.94391</c:v>
                </c:pt>
                <c:pt idx="2053">
                  <c:v>235185086.17315897</c:v>
                </c:pt>
                <c:pt idx="2054">
                  <c:v>235248596.46959099</c:v>
                </c:pt>
                <c:pt idx="2055">
                  <c:v>235312082.84589103</c:v>
                </c:pt>
                <c:pt idx="2056">
                  <c:v>235375545.31472999</c:v>
                </c:pt>
                <c:pt idx="2057">
                  <c:v>235438983.88876799</c:v>
                </c:pt>
                <c:pt idx="2058">
                  <c:v>235502398.58064801</c:v>
                </c:pt>
                <c:pt idx="2059">
                  <c:v>235565789.403005</c:v>
                </c:pt>
                <c:pt idx="2060">
                  <c:v>235629156.36845601</c:v>
                </c:pt>
                <c:pt idx="2061">
                  <c:v>235692499.48960903</c:v>
                </c:pt>
                <c:pt idx="2062">
                  <c:v>235755818.77905598</c:v>
                </c:pt>
                <c:pt idx="2063">
                  <c:v>235819114.24937898</c:v>
                </c:pt>
                <c:pt idx="2064">
                  <c:v>235882385.91314298</c:v>
                </c:pt>
                <c:pt idx="2065">
                  <c:v>235945633.782904</c:v>
                </c:pt>
                <c:pt idx="2066">
                  <c:v>236008857.871205</c:v>
                </c:pt>
                <c:pt idx="2067">
                  <c:v>236072058.19057199</c:v>
                </c:pt>
                <c:pt idx="2068">
                  <c:v>236135234.753521</c:v>
                </c:pt>
                <c:pt idx="2069">
                  <c:v>236198387.57255799</c:v>
                </c:pt>
                <c:pt idx="2070">
                  <c:v>236261516.66016898</c:v>
                </c:pt>
                <c:pt idx="2071">
                  <c:v>236324622.02883402</c:v>
                </c:pt>
                <c:pt idx="2072">
                  <c:v>236387703.691017</c:v>
                </c:pt>
                <c:pt idx="2073">
                  <c:v>236450761.65917</c:v>
                </c:pt>
                <c:pt idx="2074">
                  <c:v>236513795.94573101</c:v>
                </c:pt>
                <c:pt idx="2075">
                  <c:v>236576806.56312796</c:v>
                </c:pt>
                <c:pt idx="2076">
                  <c:v>236639793.523774</c:v>
                </c:pt>
                <c:pt idx="2077">
                  <c:v>236702756.84007001</c:v>
                </c:pt>
                <c:pt idx="2078">
                  <c:v>236765696.52440503</c:v>
                </c:pt>
                <c:pt idx="2079">
                  <c:v>236828612.58915299</c:v>
                </c:pt>
                <c:pt idx="2080">
                  <c:v>236891505.04667899</c:v>
                </c:pt>
                <c:pt idx="2081">
                  <c:v>236954373.90933299</c:v>
                </c:pt>
                <c:pt idx="2082">
                  <c:v>237017219.18945402</c:v>
                </c:pt>
                <c:pt idx="2083">
                  <c:v>237080040.89936501</c:v>
                </c:pt>
                <c:pt idx="2084">
                  <c:v>237142839.05138198</c:v>
                </c:pt>
                <c:pt idx="2085">
                  <c:v>237205613.65780303</c:v>
                </c:pt>
                <c:pt idx="2086">
                  <c:v>237268364.73091599</c:v>
                </c:pt>
                <c:pt idx="2087">
                  <c:v>237331092.282998</c:v>
                </c:pt>
                <c:pt idx="2088">
                  <c:v>237393796.32631004</c:v>
                </c:pt>
                <c:pt idx="2089">
                  <c:v>237456476.87310496</c:v>
                </c:pt>
                <c:pt idx="2090">
                  <c:v>237519133.93562001</c:v>
                </c:pt>
                <c:pt idx="2091">
                  <c:v>237581767.52608103</c:v>
                </c:pt>
                <c:pt idx="2092">
                  <c:v>237644377.65670103</c:v>
                </c:pt>
                <c:pt idx="2093">
                  <c:v>237706964.33968103</c:v>
                </c:pt>
                <c:pt idx="2094">
                  <c:v>237769527.58721203</c:v>
                </c:pt>
                <c:pt idx="2095">
                  <c:v>237832067.41146696</c:v>
                </c:pt>
                <c:pt idx="2096">
                  <c:v>237894583.82461306</c:v>
                </c:pt>
                <c:pt idx="2097">
                  <c:v>237957076.83880201</c:v>
                </c:pt>
                <c:pt idx="2098">
                  <c:v>238019546.46617201</c:v>
                </c:pt>
                <c:pt idx="2099">
                  <c:v>238081992.718851</c:v>
                </c:pt>
                <c:pt idx="2100">
                  <c:v>238144415.60895598</c:v>
                </c:pt>
                <c:pt idx="2101">
                  <c:v>238206815.14858794</c:v>
                </c:pt>
                <c:pt idx="2102">
                  <c:v>238269191.34983903</c:v>
                </c:pt>
                <c:pt idx="2103">
                  <c:v>238331544.22478798</c:v>
                </c:pt>
                <c:pt idx="2104">
                  <c:v>238393873.785501</c:v>
                </c:pt>
                <c:pt idx="2105">
                  <c:v>238456180.04403299</c:v>
                </c:pt>
                <c:pt idx="2106">
                  <c:v>238518463.012427</c:v>
                </c:pt>
                <c:pt idx="2107">
                  <c:v>238580722.702712</c:v>
                </c:pt>
                <c:pt idx="2108">
                  <c:v>238642959.12690899</c:v>
                </c:pt>
                <c:pt idx="2109">
                  <c:v>238705172.29702199</c:v>
                </c:pt>
                <c:pt idx="2110">
                  <c:v>238767362.22504598</c:v>
                </c:pt>
                <c:pt idx="2111">
                  <c:v>238829528.92296499</c:v>
                </c:pt>
                <c:pt idx="2112">
                  <c:v>238891672.40274799</c:v>
                </c:pt>
                <c:pt idx="2113">
                  <c:v>238953792.67635301</c:v>
                </c:pt>
                <c:pt idx="2114">
                  <c:v>239015889.75572896</c:v>
                </c:pt>
                <c:pt idx="2115">
                  <c:v>239077963.65280801</c:v>
                </c:pt>
                <c:pt idx="2116">
                  <c:v>239140014.37951499</c:v>
                </c:pt>
                <c:pt idx="2117">
                  <c:v>239202041.947759</c:v>
                </c:pt>
                <c:pt idx="2118">
                  <c:v>239264046.36944103</c:v>
                </c:pt>
                <c:pt idx="2119">
                  <c:v>239326027.65644699</c:v>
                </c:pt>
                <c:pt idx="2120">
                  <c:v>239387985.82065403</c:v>
                </c:pt>
                <c:pt idx="2121">
                  <c:v>239449920.873923</c:v>
                </c:pt>
                <c:pt idx="2122">
                  <c:v>239511832.82810798</c:v>
                </c:pt>
                <c:pt idx="2123">
                  <c:v>239573721.69505</c:v>
                </c:pt>
                <c:pt idx="2124">
                  <c:v>239635587.48657504</c:v>
                </c:pt>
                <c:pt idx="2125">
                  <c:v>239697430.21450198</c:v>
                </c:pt>
                <c:pt idx="2126">
                  <c:v>239759249.89063403</c:v>
                </c:pt>
                <c:pt idx="2127">
                  <c:v>239821046.52676699</c:v>
                </c:pt>
                <c:pt idx="2128">
                  <c:v>239882820.13468</c:v>
                </c:pt>
                <c:pt idx="2129">
                  <c:v>239944570.72614399</c:v>
                </c:pt>
                <c:pt idx="2130">
                  <c:v>240006298.31291899</c:v>
                </c:pt>
                <c:pt idx="2131">
                  <c:v>240068002.90674999</c:v>
                </c:pt>
                <c:pt idx="2132">
                  <c:v>240129684.519373</c:v>
                </c:pt>
                <c:pt idx="2133">
                  <c:v>240191343.162512</c:v>
                </c:pt>
                <c:pt idx="2134">
                  <c:v>240252978.84787899</c:v>
                </c:pt>
                <c:pt idx="2135">
                  <c:v>240314591.587174</c:v>
                </c:pt>
                <c:pt idx="2136">
                  <c:v>240376181.392088</c:v>
                </c:pt>
                <c:pt idx="2137">
                  <c:v>240437748.274297</c:v>
                </c:pt>
                <c:pt idx="2138">
                  <c:v>240499292.24546796</c:v>
                </c:pt>
                <c:pt idx="2139">
                  <c:v>240560813.31725499</c:v>
                </c:pt>
                <c:pt idx="2140">
                  <c:v>240622311.50130197</c:v>
                </c:pt>
                <c:pt idx="2141">
                  <c:v>240683786.80924103</c:v>
                </c:pt>
                <c:pt idx="2142">
                  <c:v>240745239.25269201</c:v>
                </c:pt>
                <c:pt idx="2143">
                  <c:v>240806668.84326598</c:v>
                </c:pt>
                <c:pt idx="2144">
                  <c:v>240868075.592558</c:v>
                </c:pt>
                <c:pt idx="2145">
                  <c:v>240929459.51215696</c:v>
                </c:pt>
                <c:pt idx="2146">
                  <c:v>240990820.61363599</c:v>
                </c:pt>
                <c:pt idx="2147">
                  <c:v>241052158.90856096</c:v>
                </c:pt>
                <c:pt idx="2148">
                  <c:v>241113474.40848398</c:v>
                </c:pt>
                <c:pt idx="2149">
                  <c:v>241174767.12494501</c:v>
                </c:pt>
                <c:pt idx="2150">
                  <c:v>241236037.06947601</c:v>
                </c:pt>
                <c:pt idx="2151">
                  <c:v>241297284.25359398</c:v>
                </c:pt>
                <c:pt idx="2152">
                  <c:v>241358508.68880701</c:v>
                </c:pt>
                <c:pt idx="2153">
                  <c:v>241419710.38661405</c:v>
                </c:pt>
                <c:pt idx="2154">
                  <c:v>241480889.35849699</c:v>
                </c:pt>
                <c:pt idx="2155">
                  <c:v>241542045.61593199</c:v>
                </c:pt>
                <c:pt idx="2156">
                  <c:v>241603179.17038098</c:v>
                </c:pt>
                <c:pt idx="2157">
                  <c:v>241664290.03329599</c:v>
                </c:pt>
                <c:pt idx="2158">
                  <c:v>241725378.21611896</c:v>
                </c:pt>
                <c:pt idx="2159">
                  <c:v>241786443.73027799</c:v>
                </c:pt>
                <c:pt idx="2160">
                  <c:v>241847486.58719301</c:v>
                </c:pt>
                <c:pt idx="2161">
                  <c:v>241908506.798271</c:v>
                </c:pt>
                <c:pt idx="2162">
                  <c:v>241969504.37490901</c:v>
                </c:pt>
                <c:pt idx="2163">
                  <c:v>242030479.32849202</c:v>
                </c:pt>
                <c:pt idx="2164">
                  <c:v>242091431.67039397</c:v>
                </c:pt>
                <c:pt idx="2165">
                  <c:v>242152361.41197997</c:v>
                </c:pt>
                <c:pt idx="2166">
                  <c:v>242213268.56460202</c:v>
                </c:pt>
                <c:pt idx="2167">
                  <c:v>242274153.13960099</c:v>
                </c:pt>
                <c:pt idx="2168">
                  <c:v>242335015.14830893</c:v>
                </c:pt>
                <c:pt idx="2169">
                  <c:v>242395854.60204399</c:v>
                </c:pt>
                <c:pt idx="2170">
                  <c:v>242456671.512117</c:v>
                </c:pt>
                <c:pt idx="2171">
                  <c:v>242517465.88982603</c:v>
                </c:pt>
                <c:pt idx="2172">
                  <c:v>242578237.74645701</c:v>
                </c:pt>
                <c:pt idx="2173">
                  <c:v>242638987.09328696</c:v>
                </c:pt>
                <c:pt idx="2174">
                  <c:v>242699713.94158098</c:v>
                </c:pt>
                <c:pt idx="2175">
                  <c:v>242760418.30259401</c:v>
                </c:pt>
                <c:pt idx="2176">
                  <c:v>242821100.18757099</c:v>
                </c:pt>
                <c:pt idx="2177">
                  <c:v>242881759.60774398</c:v>
                </c:pt>
                <c:pt idx="2178">
                  <c:v>242942396.57433701</c:v>
                </c:pt>
                <c:pt idx="2179">
                  <c:v>243003011.09855998</c:v>
                </c:pt>
                <c:pt idx="2180">
                  <c:v>243063603.191614</c:v>
                </c:pt>
                <c:pt idx="2181">
                  <c:v>243124172.86469102</c:v>
                </c:pt>
                <c:pt idx="2182">
                  <c:v>243184720.12896898</c:v>
                </c:pt>
                <c:pt idx="2183">
                  <c:v>243245244.99561903</c:v>
                </c:pt>
                <c:pt idx="2184">
                  <c:v>243305747.47579798</c:v>
                </c:pt>
                <c:pt idx="2185">
                  <c:v>243366227.58065304</c:v>
                </c:pt>
                <c:pt idx="2186">
                  <c:v>243426685.32132301</c:v>
                </c:pt>
                <c:pt idx="2187">
                  <c:v>243487120.70893198</c:v>
                </c:pt>
                <c:pt idx="2188">
                  <c:v>243547533.75459799</c:v>
                </c:pt>
                <c:pt idx="2189">
                  <c:v>243607924.46942601</c:v>
                </c:pt>
                <c:pt idx="2190">
                  <c:v>243668292.86451104</c:v>
                </c:pt>
                <c:pt idx="2191">
                  <c:v>243728638.95093602</c:v>
                </c:pt>
                <c:pt idx="2192">
                  <c:v>243788962.73977599</c:v>
                </c:pt>
                <c:pt idx="2193">
                  <c:v>243849264.24209496</c:v>
                </c:pt>
                <c:pt idx="2194">
                  <c:v>243909543.468943</c:v>
                </c:pt>
                <c:pt idx="2195">
                  <c:v>243969800.43136498</c:v>
                </c:pt>
                <c:pt idx="2196">
                  <c:v>244030035.14039198</c:v>
                </c:pt>
                <c:pt idx="2197">
                  <c:v>244090247.60704598</c:v>
                </c:pt>
                <c:pt idx="2198">
                  <c:v>244150437.84233701</c:v>
                </c:pt>
                <c:pt idx="2199">
                  <c:v>244210605.85726699</c:v>
                </c:pt>
                <c:pt idx="2200">
                  <c:v>244270751.66282499</c:v>
                </c:pt>
                <c:pt idx="2201">
                  <c:v>244330875.26999199</c:v>
                </c:pt>
                <c:pt idx="2202">
                  <c:v>244390976.68973699</c:v>
                </c:pt>
                <c:pt idx="2203">
                  <c:v>244451055.93302</c:v>
                </c:pt>
                <c:pt idx="2204">
                  <c:v>244511113.01078898</c:v>
                </c:pt>
                <c:pt idx="2205">
                  <c:v>244571147.933983</c:v>
                </c:pt>
                <c:pt idx="2206">
                  <c:v>244631160.71352997</c:v>
                </c:pt>
                <c:pt idx="2207">
                  <c:v>244691151.36035001</c:v>
                </c:pt>
                <c:pt idx="2208">
                  <c:v>244751119.88534799</c:v>
                </c:pt>
                <c:pt idx="2209">
                  <c:v>244811066.29942399</c:v>
                </c:pt>
                <c:pt idx="2210">
                  <c:v>244870990.61346397</c:v>
                </c:pt>
                <c:pt idx="2211">
                  <c:v>244930892.83834696</c:v>
                </c:pt>
                <c:pt idx="2212">
                  <c:v>244990772.98493803</c:v>
                </c:pt>
                <c:pt idx="2213">
                  <c:v>245050631.06409499</c:v>
                </c:pt>
                <c:pt idx="2214">
                  <c:v>245110467.08666503</c:v>
                </c:pt>
                <c:pt idx="2215">
                  <c:v>245170281.063483</c:v>
                </c:pt>
                <c:pt idx="2216">
                  <c:v>245230073.00537696</c:v>
                </c:pt>
                <c:pt idx="2217">
                  <c:v>245289842.92316398</c:v>
                </c:pt>
                <c:pt idx="2218">
                  <c:v>245349590.82764801</c:v>
                </c:pt>
                <c:pt idx="2219">
                  <c:v>245409316.72962701</c:v>
                </c:pt>
                <c:pt idx="2220">
                  <c:v>245469020.63988799</c:v>
                </c:pt>
                <c:pt idx="2221">
                  <c:v>245528702.569204</c:v>
                </c:pt>
                <c:pt idx="2222">
                  <c:v>245588362.52834398</c:v>
                </c:pt>
                <c:pt idx="2223">
                  <c:v>245648000.52806398</c:v>
                </c:pt>
                <c:pt idx="2224">
                  <c:v>245707616.57910898</c:v>
                </c:pt>
                <c:pt idx="2225">
                  <c:v>245767210.69221503</c:v>
                </c:pt>
                <c:pt idx="2226">
                  <c:v>245826782.87810898</c:v>
                </c:pt>
                <c:pt idx="2227">
                  <c:v>245886333.14750698</c:v>
                </c:pt>
                <c:pt idx="2228">
                  <c:v>245945861.51111597</c:v>
                </c:pt>
                <c:pt idx="2229">
                  <c:v>246005367.97963104</c:v>
                </c:pt>
                <c:pt idx="2230">
                  <c:v>246064852.56373999</c:v>
                </c:pt>
                <c:pt idx="2231">
                  <c:v>246124315.27411896</c:v>
                </c:pt>
                <c:pt idx="2232">
                  <c:v>246183756.121434</c:v>
                </c:pt>
                <c:pt idx="2233">
                  <c:v>246243175.11634296</c:v>
                </c:pt>
                <c:pt idx="2234">
                  <c:v>246302572.269494</c:v>
                </c:pt>
                <c:pt idx="2235">
                  <c:v>246361947.59152198</c:v>
                </c:pt>
                <c:pt idx="2236">
                  <c:v>246421301.09305701</c:v>
                </c:pt>
                <c:pt idx="2237">
                  <c:v>246480632.78471401</c:v>
                </c:pt>
                <c:pt idx="2238">
                  <c:v>246539942.67710298</c:v>
                </c:pt>
                <c:pt idx="2239">
                  <c:v>246599230.78082201</c:v>
                </c:pt>
                <c:pt idx="2240">
                  <c:v>246658497.10645801</c:v>
                </c:pt>
                <c:pt idx="2241">
                  <c:v>246717741.664592</c:v>
                </c:pt>
                <c:pt idx="2242">
                  <c:v>246776964.46579099</c:v>
                </c:pt>
                <c:pt idx="2243">
                  <c:v>246836165.52061602</c:v>
                </c:pt>
                <c:pt idx="2244">
                  <c:v>246895344.83961502</c:v>
                </c:pt>
                <c:pt idx="2245">
                  <c:v>246954502.43333</c:v>
                </c:pt>
                <c:pt idx="2246">
                  <c:v>247013638.312289</c:v>
                </c:pt>
                <c:pt idx="2247">
                  <c:v>247072752.48701403</c:v>
                </c:pt>
                <c:pt idx="2248">
                  <c:v>247131844.96801701</c:v>
                </c:pt>
                <c:pt idx="2249">
                  <c:v>247190915.76579797</c:v>
                </c:pt>
                <c:pt idx="2250">
                  <c:v>247249964.89084899</c:v>
                </c:pt>
                <c:pt idx="2251">
                  <c:v>247308992.35365403</c:v>
                </c:pt>
                <c:pt idx="2252">
                  <c:v>247367998.16468301</c:v>
                </c:pt>
                <c:pt idx="2253">
                  <c:v>247426982.33440104</c:v>
                </c:pt>
                <c:pt idx="2254">
                  <c:v>247485944.87326199</c:v>
                </c:pt>
                <c:pt idx="2255">
                  <c:v>247544885.79170996</c:v>
                </c:pt>
                <c:pt idx="2256">
                  <c:v>247603805.10017896</c:v>
                </c:pt>
                <c:pt idx="2257">
                  <c:v>247662702.80909601</c:v>
                </c:pt>
                <c:pt idx="2258">
                  <c:v>247721578.92887402</c:v>
                </c:pt>
                <c:pt idx="2259">
                  <c:v>247780433.46992099</c:v>
                </c:pt>
                <c:pt idx="2260">
                  <c:v>247839266.44263402</c:v>
                </c:pt>
                <c:pt idx="2261">
                  <c:v>247898077.85740003</c:v>
                </c:pt>
                <c:pt idx="2262">
                  <c:v>247956867.72459799</c:v>
                </c:pt>
                <c:pt idx="2263">
                  <c:v>248015636.05459499</c:v>
                </c:pt>
                <c:pt idx="2264">
                  <c:v>248074382.85775104</c:v>
                </c:pt>
                <c:pt idx="2265">
                  <c:v>248133108.144416</c:v>
                </c:pt>
                <c:pt idx="2266">
                  <c:v>248191811.92493102</c:v>
                </c:pt>
                <c:pt idx="2267">
                  <c:v>248250494.209627</c:v>
                </c:pt>
                <c:pt idx="2268">
                  <c:v>248309155.008825</c:v>
                </c:pt>
                <c:pt idx="2269">
                  <c:v>248367794.33284003</c:v>
                </c:pt>
                <c:pt idx="2270">
                  <c:v>248426412.191973</c:v>
                </c:pt>
                <c:pt idx="2271">
                  <c:v>248485008.59651899</c:v>
                </c:pt>
                <c:pt idx="2272">
                  <c:v>248543583.55676201</c:v>
                </c:pt>
                <c:pt idx="2273">
                  <c:v>248602137.08297899</c:v>
                </c:pt>
                <c:pt idx="2274">
                  <c:v>248660669.18543503</c:v>
                </c:pt>
                <c:pt idx="2275">
                  <c:v>248719179.87438798</c:v>
                </c:pt>
                <c:pt idx="2276">
                  <c:v>248777669.16008496</c:v>
                </c:pt>
                <c:pt idx="2277">
                  <c:v>248836137.052766</c:v>
                </c:pt>
                <c:pt idx="2278">
                  <c:v>248894583.56266001</c:v>
                </c:pt>
                <c:pt idx="2279">
                  <c:v>248953008.69998598</c:v>
                </c:pt>
                <c:pt idx="2280">
                  <c:v>249011412.47495699</c:v>
                </c:pt>
                <c:pt idx="2281">
                  <c:v>249069794.89777401</c:v>
                </c:pt>
                <c:pt idx="2282">
                  <c:v>249128155.97863099</c:v>
                </c:pt>
                <c:pt idx="2283">
                  <c:v>249186495.72771201</c:v>
                </c:pt>
                <c:pt idx="2284">
                  <c:v>249244814.155191</c:v>
                </c:pt>
                <c:pt idx="2285">
                  <c:v>249303111.27123398</c:v>
                </c:pt>
                <c:pt idx="2286">
                  <c:v>249361387.08599699</c:v>
                </c:pt>
                <c:pt idx="2287">
                  <c:v>249419641.60962799</c:v>
                </c:pt>
                <c:pt idx="2288">
                  <c:v>249477874.85226703</c:v>
                </c:pt>
                <c:pt idx="2289">
                  <c:v>249536086.82404104</c:v>
                </c:pt>
                <c:pt idx="2290">
                  <c:v>249594277.535074</c:v>
                </c:pt>
                <c:pt idx="2291">
                  <c:v>249652446.99547401</c:v>
                </c:pt>
                <c:pt idx="2292">
                  <c:v>249710595.21534693</c:v>
                </c:pt>
                <c:pt idx="2293">
                  <c:v>249768722.20478296</c:v>
                </c:pt>
                <c:pt idx="2294">
                  <c:v>249826827.97387001</c:v>
                </c:pt>
                <c:pt idx="2295">
                  <c:v>249884912.532682</c:v>
                </c:pt>
                <c:pt idx="2296">
                  <c:v>249942975.89128599</c:v>
                </c:pt>
                <c:pt idx="2297">
                  <c:v>250001018.05974001</c:v>
                </c:pt>
                <c:pt idx="2298">
                  <c:v>250059039.04809397</c:v>
                </c:pt>
                <c:pt idx="2299">
                  <c:v>250117038.86638701</c:v>
                </c:pt>
                <c:pt idx="2300">
                  <c:v>250175017.52465203</c:v>
                </c:pt>
                <c:pt idx="2301">
                  <c:v>250232975.03290999</c:v>
                </c:pt>
                <c:pt idx="2302">
                  <c:v>250290911.40117496</c:v>
                </c:pt>
                <c:pt idx="2303">
                  <c:v>250348826.63945201</c:v>
                </c:pt>
                <c:pt idx="2304">
                  <c:v>250406720.757736</c:v>
                </c:pt>
                <c:pt idx="2305">
                  <c:v>250464593.76601499</c:v>
                </c:pt>
                <c:pt idx="2306">
                  <c:v>250522445.67426798</c:v>
                </c:pt>
                <c:pt idx="2307">
                  <c:v>250580276.49246499</c:v>
                </c:pt>
                <c:pt idx="2308">
                  <c:v>250638086.23056498</c:v>
                </c:pt>
                <c:pt idx="2309">
                  <c:v>250695874.89852199</c:v>
                </c:pt>
                <c:pt idx="2310">
                  <c:v>250753642.50627899</c:v>
                </c:pt>
                <c:pt idx="2311">
                  <c:v>250811389.06377</c:v>
                </c:pt>
                <c:pt idx="2312">
                  <c:v>250869114.58092201</c:v>
                </c:pt>
                <c:pt idx="2313">
                  <c:v>250926819.06765202</c:v>
                </c:pt>
                <c:pt idx="2314">
                  <c:v>250984502.533869</c:v>
                </c:pt>
                <c:pt idx="2315">
                  <c:v>251042164.98947302</c:v>
                </c:pt>
                <c:pt idx="2316">
                  <c:v>251099806.44435501</c:v>
                </c:pt>
                <c:pt idx="2317">
                  <c:v>251157426.90839797</c:v>
                </c:pt>
                <c:pt idx="2318">
                  <c:v>251215026.39147601</c:v>
                </c:pt>
                <c:pt idx="2319">
                  <c:v>251272604.90345401</c:v>
                </c:pt>
                <c:pt idx="2320">
                  <c:v>251330162.45419103</c:v>
                </c:pt>
                <c:pt idx="2321">
                  <c:v>251387699.053534</c:v>
                </c:pt>
                <c:pt idx="2322">
                  <c:v>251445214.71132195</c:v>
                </c:pt>
                <c:pt idx="2323">
                  <c:v>251502709.43738797</c:v>
                </c:pt>
                <c:pt idx="2324">
                  <c:v>251560183.24155298</c:v>
                </c:pt>
                <c:pt idx="2325">
                  <c:v>251617636.133632</c:v>
                </c:pt>
                <c:pt idx="2326">
                  <c:v>251675068.12343103</c:v>
                </c:pt>
                <c:pt idx="2327">
                  <c:v>251732479.22074798</c:v>
                </c:pt>
                <c:pt idx="2328">
                  <c:v>251789869.43537</c:v>
                </c:pt>
                <c:pt idx="2329">
                  <c:v>251847238.77707896</c:v>
                </c:pt>
                <c:pt idx="2330">
                  <c:v>251904587.25564599</c:v>
                </c:pt>
                <c:pt idx="2331">
                  <c:v>251961914.88083306</c:v>
                </c:pt>
                <c:pt idx="2332">
                  <c:v>252019221.66239598</c:v>
                </c:pt>
                <c:pt idx="2333">
                  <c:v>252076507.61008298</c:v>
                </c:pt>
                <c:pt idx="2334">
                  <c:v>252133772.73362896</c:v>
                </c:pt>
                <c:pt idx="2335">
                  <c:v>252191017.04276696</c:v>
                </c:pt>
                <c:pt idx="2336">
                  <c:v>252248240.547216</c:v>
                </c:pt>
                <c:pt idx="2337">
                  <c:v>252305443.25669003</c:v>
                </c:pt>
                <c:pt idx="2338">
                  <c:v>252362625.18089303</c:v>
                </c:pt>
                <c:pt idx="2339">
                  <c:v>252419786.32952201</c:v>
                </c:pt>
                <c:pt idx="2340">
                  <c:v>252476926.71226397</c:v>
                </c:pt>
                <c:pt idx="2341">
                  <c:v>252534046.33880001</c:v>
                </c:pt>
                <c:pt idx="2342">
                  <c:v>252591145.21879998</c:v>
                </c:pt>
                <c:pt idx="2343">
                  <c:v>252648223.361927</c:v>
                </c:pt>
                <c:pt idx="2344">
                  <c:v>252705280.77783701</c:v>
                </c:pt>
                <c:pt idx="2345">
                  <c:v>252762317.47617701</c:v>
                </c:pt>
                <c:pt idx="2346">
                  <c:v>252819333.46658301</c:v>
                </c:pt>
                <c:pt idx="2347">
                  <c:v>252876328.75868598</c:v>
                </c:pt>
                <c:pt idx="2348">
                  <c:v>252933303.36210799</c:v>
                </c:pt>
                <c:pt idx="2349">
                  <c:v>252990257.28646201</c:v>
                </c:pt>
                <c:pt idx="2350">
                  <c:v>253047190.54135498</c:v>
                </c:pt>
                <c:pt idx="2351">
                  <c:v>253104103.136383</c:v>
                </c:pt>
                <c:pt idx="2352">
                  <c:v>253160995.08113399</c:v>
                </c:pt>
                <c:pt idx="2353">
                  <c:v>253217866.38519099</c:v>
                </c:pt>
                <c:pt idx="2354">
                  <c:v>253274717.05812597</c:v>
                </c:pt>
                <c:pt idx="2355">
                  <c:v>253331547.109503</c:v>
                </c:pt>
                <c:pt idx="2356">
                  <c:v>253388356.548879</c:v>
                </c:pt>
                <c:pt idx="2357">
                  <c:v>253445145.38580203</c:v>
                </c:pt>
                <c:pt idx="2358">
                  <c:v>253501913.62981203</c:v>
                </c:pt>
                <c:pt idx="2359">
                  <c:v>253558661.290443</c:v>
                </c:pt>
                <c:pt idx="2360">
                  <c:v>253615388.37721699</c:v>
                </c:pt>
                <c:pt idx="2361">
                  <c:v>253672094.89965004</c:v>
                </c:pt>
                <c:pt idx="2362">
                  <c:v>253728780.86725202</c:v>
                </c:pt>
                <c:pt idx="2363">
                  <c:v>253785446.28952101</c:v>
                </c:pt>
                <c:pt idx="2364">
                  <c:v>253842091.17594996</c:v>
                </c:pt>
                <c:pt idx="2365">
                  <c:v>253898715.53602299</c:v>
                </c:pt>
                <c:pt idx="2366">
                  <c:v>253955319.37921503</c:v>
                </c:pt>
                <c:pt idx="2367">
                  <c:v>254011902.71499398</c:v>
                </c:pt>
                <c:pt idx="2368">
                  <c:v>254068465.55282104</c:v>
                </c:pt>
                <c:pt idx="2369">
                  <c:v>254125007.90214798</c:v>
                </c:pt>
                <c:pt idx="2370">
                  <c:v>254181529.77241901</c:v>
                </c:pt>
                <c:pt idx="2371">
                  <c:v>254238031.17306796</c:v>
                </c:pt>
                <c:pt idx="2372">
                  <c:v>254294512.11352596</c:v>
                </c:pt>
                <c:pt idx="2373">
                  <c:v>254350972.603212</c:v>
                </c:pt>
                <c:pt idx="2374">
                  <c:v>254407412.65153798</c:v>
                </c:pt>
                <c:pt idx="2375">
                  <c:v>254463832.26791</c:v>
                </c:pt>
                <c:pt idx="2376">
                  <c:v>254520231.46172398</c:v>
                </c:pt>
                <c:pt idx="2377">
                  <c:v>254576610.24236795</c:v>
                </c:pt>
                <c:pt idx="2378">
                  <c:v>254632968.619223</c:v>
                </c:pt>
                <c:pt idx="2379">
                  <c:v>254689306.60166296</c:v>
                </c:pt>
                <c:pt idx="2380">
                  <c:v>254745624.19905299</c:v>
                </c:pt>
                <c:pt idx="2381">
                  <c:v>254801921.42074999</c:v>
                </c:pt>
                <c:pt idx="2382">
                  <c:v>254858198.27610397</c:v>
                </c:pt>
                <c:pt idx="2383">
                  <c:v>254914454.77445701</c:v>
                </c:pt>
                <c:pt idx="2384">
                  <c:v>254970690.92514199</c:v>
                </c:pt>
                <c:pt idx="2385">
                  <c:v>255026906.73748696</c:v>
                </c:pt>
                <c:pt idx="2386">
                  <c:v>255083102.22080901</c:v>
                </c:pt>
                <c:pt idx="2387">
                  <c:v>255139277.38442102</c:v>
                </c:pt>
                <c:pt idx="2388">
                  <c:v>255195432.23762301</c:v>
                </c:pt>
                <c:pt idx="2389">
                  <c:v>255251566.78971303</c:v>
                </c:pt>
                <c:pt idx="2390">
                  <c:v>255307681.04997799</c:v>
                </c:pt>
                <c:pt idx="2391">
                  <c:v>255363775.02769703</c:v>
                </c:pt>
                <c:pt idx="2392">
                  <c:v>255419848.73214397</c:v>
                </c:pt>
                <c:pt idx="2393">
                  <c:v>255475902.17258096</c:v>
                </c:pt>
                <c:pt idx="2394">
                  <c:v>255531935.35826799</c:v>
                </c:pt>
                <c:pt idx="2395">
                  <c:v>255587948.29845199</c:v>
                </c:pt>
                <c:pt idx="2396">
                  <c:v>255643941.00237599</c:v>
                </c:pt>
                <c:pt idx="2397">
                  <c:v>255699913.479274</c:v>
                </c:pt>
                <c:pt idx="2398">
                  <c:v>255755865.73837098</c:v>
                </c:pt>
                <c:pt idx="2399">
                  <c:v>255811797.78888798</c:v>
                </c:pt>
                <c:pt idx="2400">
                  <c:v>255867709.640035</c:v>
                </c:pt>
                <c:pt idx="2401">
                  <c:v>255923601.301016</c:v>
                </c:pt>
                <c:pt idx="2402">
                  <c:v>255979472.78102696</c:v>
                </c:pt>
                <c:pt idx="2403">
                  <c:v>256035324.08925602</c:v>
                </c:pt>
                <c:pt idx="2404">
                  <c:v>256091155.23488599</c:v>
                </c:pt>
                <c:pt idx="2405">
                  <c:v>256146966.22708797</c:v>
                </c:pt>
                <c:pt idx="2406">
                  <c:v>256202757.07503</c:v>
                </c:pt>
                <c:pt idx="2407">
                  <c:v>256258527.78786799</c:v>
                </c:pt>
                <c:pt idx="2408">
                  <c:v>256314278.37475601</c:v>
                </c:pt>
                <c:pt idx="2409">
                  <c:v>256370008.84483603</c:v>
                </c:pt>
                <c:pt idx="2410">
                  <c:v>256425719.20724398</c:v>
                </c:pt>
                <c:pt idx="2411">
                  <c:v>256481409.47110897</c:v>
                </c:pt>
                <c:pt idx="2412">
                  <c:v>256537079.645551</c:v>
                </c:pt>
                <c:pt idx="2413">
                  <c:v>256592729.739685</c:v>
                </c:pt>
                <c:pt idx="2414">
                  <c:v>256648359.76261699</c:v>
                </c:pt>
                <c:pt idx="2415">
                  <c:v>256703969.72344598</c:v>
                </c:pt>
                <c:pt idx="2416">
                  <c:v>256759559.63126296</c:v>
                </c:pt>
                <c:pt idx="2417">
                  <c:v>256815129.49515101</c:v>
                </c:pt>
                <c:pt idx="2418">
                  <c:v>256870679.32418999</c:v>
                </c:pt>
                <c:pt idx="2419">
                  <c:v>256926209.127446</c:v>
                </c:pt>
                <c:pt idx="2420">
                  <c:v>256981718.91398197</c:v>
                </c:pt>
                <c:pt idx="2421">
                  <c:v>257037208.69285303</c:v>
                </c:pt>
                <c:pt idx="2422">
                  <c:v>257092678.47310597</c:v>
                </c:pt>
                <c:pt idx="2423">
                  <c:v>257148128.26378098</c:v>
                </c:pt>
                <c:pt idx="2424">
                  <c:v>257203558.07391101</c:v>
                </c:pt>
                <c:pt idx="2425">
                  <c:v>257258967.91251999</c:v>
                </c:pt>
                <c:pt idx="2426">
                  <c:v>257314357.78862798</c:v>
                </c:pt>
                <c:pt idx="2427">
                  <c:v>257369727.71124497</c:v>
                </c:pt>
                <c:pt idx="2428">
                  <c:v>257425077.689374</c:v>
                </c:pt>
                <c:pt idx="2429">
                  <c:v>257480407.73201099</c:v>
                </c:pt>
                <c:pt idx="2430">
                  <c:v>257535717.84814698</c:v>
                </c:pt>
                <c:pt idx="2431">
                  <c:v>257591008.04676199</c:v>
                </c:pt>
                <c:pt idx="2432">
                  <c:v>257646278.33683106</c:v>
                </c:pt>
                <c:pt idx="2433">
                  <c:v>257701528.727321</c:v>
                </c:pt>
                <c:pt idx="2434">
                  <c:v>257756759.227193</c:v>
                </c:pt>
                <c:pt idx="2435">
                  <c:v>257811969.84539896</c:v>
                </c:pt>
                <c:pt idx="2436">
                  <c:v>257867160.59088501</c:v>
                </c:pt>
                <c:pt idx="2437">
                  <c:v>257922331.47259101</c:v>
                </c:pt>
                <c:pt idx="2438">
                  <c:v>257977482.499446</c:v>
                </c:pt>
                <c:pt idx="2439">
                  <c:v>258032613.68037701</c:v>
                </c:pt>
                <c:pt idx="2440">
                  <c:v>258087725.02429903</c:v>
                </c:pt>
                <c:pt idx="2441">
                  <c:v>258142816.54012296</c:v>
                </c:pt>
                <c:pt idx="2442">
                  <c:v>258197888.236752</c:v>
                </c:pt>
                <c:pt idx="2443">
                  <c:v>258252940.123081</c:v>
                </c:pt>
                <c:pt idx="2444">
                  <c:v>258307972.20800096</c:v>
                </c:pt>
                <c:pt idx="2445">
                  <c:v>258362984.50039101</c:v>
                </c:pt>
                <c:pt idx="2446">
                  <c:v>258417977.00912797</c:v>
                </c:pt>
                <c:pt idx="2447">
                  <c:v>258472949.74307698</c:v>
                </c:pt>
                <c:pt idx="2448">
                  <c:v>258527902.71110097</c:v>
                </c:pt>
                <c:pt idx="2449">
                  <c:v>258582835.92205203</c:v>
                </c:pt>
                <c:pt idx="2450">
                  <c:v>258637749.38477802</c:v>
                </c:pt>
                <c:pt idx="2451">
                  <c:v>258692643.10811597</c:v>
                </c:pt>
                <c:pt idx="2452">
                  <c:v>258747517.10089999</c:v>
                </c:pt>
                <c:pt idx="2453">
                  <c:v>258802371.37195501</c:v>
                </c:pt>
                <c:pt idx="2454">
                  <c:v>258857205.93009999</c:v>
                </c:pt>
                <c:pt idx="2455">
                  <c:v>258912020.78414598</c:v>
                </c:pt>
                <c:pt idx="2456">
                  <c:v>258966815.94289801</c:v>
                </c:pt>
                <c:pt idx="2457">
                  <c:v>259021591.41515398</c:v>
                </c:pt>
                <c:pt idx="2458">
                  <c:v>259076347.209703</c:v>
                </c:pt>
                <c:pt idx="2459">
                  <c:v>259131083.33533099</c:v>
                </c:pt>
                <c:pt idx="2460">
                  <c:v>259185799.80081302</c:v>
                </c:pt>
                <c:pt idx="2461">
                  <c:v>259240496.61491999</c:v>
                </c:pt>
                <c:pt idx="2462">
                  <c:v>259295173.78641403</c:v>
                </c:pt>
                <c:pt idx="2463">
                  <c:v>259349831.32405204</c:v>
                </c:pt>
                <c:pt idx="2464">
                  <c:v>259404469.23658296</c:v>
                </c:pt>
                <c:pt idx="2465">
                  <c:v>259459087.53275001</c:v>
                </c:pt>
                <c:pt idx="2466">
                  <c:v>259513686.22128698</c:v>
                </c:pt>
                <c:pt idx="2467">
                  <c:v>259568265.31092399</c:v>
                </c:pt>
                <c:pt idx="2468">
                  <c:v>259622824.81038296</c:v>
                </c:pt>
                <c:pt idx="2469">
                  <c:v>259677364.72837797</c:v>
                </c:pt>
                <c:pt idx="2470">
                  <c:v>259731885.07361901</c:v>
                </c:pt>
                <c:pt idx="2471">
                  <c:v>259786385.85480604</c:v>
                </c:pt>
                <c:pt idx="2472">
                  <c:v>259840867.08063304</c:v>
                </c:pt>
                <c:pt idx="2473">
                  <c:v>259895328.75978896</c:v>
                </c:pt>
                <c:pt idx="2474">
                  <c:v>259949770.900956</c:v>
                </c:pt>
                <c:pt idx="2475">
                  <c:v>260004193.512806</c:v>
                </c:pt>
                <c:pt idx="2476">
                  <c:v>260058596.60400799</c:v>
                </c:pt>
                <c:pt idx="2477">
                  <c:v>260112980.18322399</c:v>
                </c:pt>
                <c:pt idx="2478">
                  <c:v>260167344.25910598</c:v>
                </c:pt>
                <c:pt idx="2479">
                  <c:v>260221688.840303</c:v>
                </c:pt>
                <c:pt idx="2480">
                  <c:v>260276013.93545601</c:v>
                </c:pt>
                <c:pt idx="2481">
                  <c:v>260330319.553197</c:v>
                </c:pt>
                <c:pt idx="2482">
                  <c:v>260384605.70215398</c:v>
                </c:pt>
                <c:pt idx="2483">
                  <c:v>260438872.39094999</c:v>
                </c:pt>
                <c:pt idx="2484">
                  <c:v>260493119.62819597</c:v>
                </c:pt>
                <c:pt idx="2485">
                  <c:v>260547347.42250103</c:v>
                </c:pt>
                <c:pt idx="2486">
                  <c:v>260601555.78246501</c:v>
                </c:pt>
                <c:pt idx="2487">
                  <c:v>260655744.716683</c:v>
                </c:pt>
                <c:pt idx="2488">
                  <c:v>260709914.23374096</c:v>
                </c:pt>
                <c:pt idx="2489">
                  <c:v>260764064.34222001</c:v>
                </c:pt>
                <c:pt idx="2490">
                  <c:v>260818195.05069703</c:v>
                </c:pt>
                <c:pt idx="2491">
                  <c:v>260872306.36773601</c:v>
                </c:pt>
                <c:pt idx="2492">
                  <c:v>260926398.30190101</c:v>
                </c:pt>
                <c:pt idx="2493">
                  <c:v>260980470.86174399</c:v>
                </c:pt>
                <c:pt idx="2494">
                  <c:v>261034524.05581304</c:v>
                </c:pt>
                <c:pt idx="2495">
                  <c:v>261088557.89265102</c:v>
                </c:pt>
                <c:pt idx="2496">
                  <c:v>261142572.38079304</c:v>
                </c:pt>
                <c:pt idx="2497">
                  <c:v>261196567.52876598</c:v>
                </c:pt>
                <c:pt idx="2498">
                  <c:v>261250543.345092</c:v>
                </c:pt>
                <c:pt idx="2499">
                  <c:v>261304499.83828798</c:v>
                </c:pt>
                <c:pt idx="2500">
                  <c:v>261358437.01686001</c:v>
                </c:pt>
                <c:pt idx="2501">
                  <c:v>261412354.88931304</c:v>
                </c:pt>
                <c:pt idx="2502">
                  <c:v>261466253.46414</c:v>
                </c:pt>
                <c:pt idx="2503">
                  <c:v>261520132.749832</c:v>
                </c:pt>
                <c:pt idx="2504">
                  <c:v>261573992.75487202</c:v>
                </c:pt>
                <c:pt idx="2505">
                  <c:v>261627833.48773602</c:v>
                </c:pt>
                <c:pt idx="2506">
                  <c:v>261681654.95689404</c:v>
                </c:pt>
                <c:pt idx="2507">
                  <c:v>261735457.17081001</c:v>
                </c:pt>
                <c:pt idx="2508">
                  <c:v>261789240.13793999</c:v>
                </c:pt>
                <c:pt idx="2509">
                  <c:v>261843003.86673602</c:v>
                </c:pt>
                <c:pt idx="2510">
                  <c:v>261896748.36564103</c:v>
                </c:pt>
                <c:pt idx="2511">
                  <c:v>261950473.64309397</c:v>
                </c:pt>
                <c:pt idx="2512">
                  <c:v>262004179.70752698</c:v>
                </c:pt>
                <c:pt idx="2513">
                  <c:v>262057866.56736296</c:v>
                </c:pt>
                <c:pt idx="2514">
                  <c:v>262111534.23102197</c:v>
                </c:pt>
                <c:pt idx="2515">
                  <c:v>262165182.70691699</c:v>
                </c:pt>
                <c:pt idx="2516">
                  <c:v>262218812.00345299</c:v>
                </c:pt>
                <c:pt idx="2517">
                  <c:v>262272422.12903103</c:v>
                </c:pt>
                <c:pt idx="2518">
                  <c:v>262326013.092044</c:v>
                </c:pt>
                <c:pt idx="2519">
                  <c:v>262379584.90087903</c:v>
                </c:pt>
                <c:pt idx="2520">
                  <c:v>262433137.563916</c:v>
                </c:pt>
                <c:pt idx="2521">
                  <c:v>262486671.08953103</c:v>
                </c:pt>
                <c:pt idx="2522">
                  <c:v>262540185.48609102</c:v>
                </c:pt>
                <c:pt idx="2523">
                  <c:v>262593680.76195896</c:v>
                </c:pt>
                <c:pt idx="2524">
                  <c:v>262647156.92549103</c:v>
                </c:pt>
                <c:pt idx="2525">
                  <c:v>262700613.98503503</c:v>
                </c:pt>
                <c:pt idx="2526">
                  <c:v>262754051.948935</c:v>
                </c:pt>
                <c:pt idx="2527">
                  <c:v>262807470.825528</c:v>
                </c:pt>
                <c:pt idx="2528">
                  <c:v>262860870.62314498</c:v>
                </c:pt>
                <c:pt idx="2529">
                  <c:v>262914251.35010999</c:v>
                </c:pt>
                <c:pt idx="2530">
                  <c:v>262967613.014741</c:v>
                </c:pt>
                <c:pt idx="2531">
                  <c:v>263020955.62535101</c:v>
                </c:pt>
                <c:pt idx="2532">
                  <c:v>263074279.19024599</c:v>
                </c:pt>
                <c:pt idx="2533">
                  <c:v>263127583.71772498</c:v>
                </c:pt>
                <c:pt idx="2534">
                  <c:v>263180869.21608198</c:v>
                </c:pt>
                <c:pt idx="2535">
                  <c:v>263234135.69360399</c:v>
                </c:pt>
                <c:pt idx="2536">
                  <c:v>263287383.15857399</c:v>
                </c:pt>
                <c:pt idx="2537">
                  <c:v>263340611.61926496</c:v>
                </c:pt>
                <c:pt idx="2538">
                  <c:v>263393821.08394599</c:v>
                </c:pt>
                <c:pt idx="2539">
                  <c:v>263447011.560882</c:v>
                </c:pt>
                <c:pt idx="2540">
                  <c:v>263500183.05832797</c:v>
                </c:pt>
                <c:pt idx="2541">
                  <c:v>263553335.58453602</c:v>
                </c:pt>
                <c:pt idx="2542">
                  <c:v>263606469.14774996</c:v>
                </c:pt>
                <c:pt idx="2543">
                  <c:v>263659583.75620699</c:v>
                </c:pt>
                <c:pt idx="2544">
                  <c:v>263712679.41814196</c:v>
                </c:pt>
                <c:pt idx="2545">
                  <c:v>263765756.14177996</c:v>
                </c:pt>
                <c:pt idx="2546">
                  <c:v>263818813.935341</c:v>
                </c:pt>
                <c:pt idx="2547">
                  <c:v>263871852.80704001</c:v>
                </c:pt>
                <c:pt idx="2548">
                  <c:v>263924872.76508597</c:v>
                </c:pt>
                <c:pt idx="2549">
                  <c:v>263977873.81767899</c:v>
                </c:pt>
                <c:pt idx="2550">
                  <c:v>264030855.97301701</c:v>
                </c:pt>
                <c:pt idx="2551">
                  <c:v>264083819.23929</c:v>
                </c:pt>
                <c:pt idx="2552">
                  <c:v>264136763.62468103</c:v>
                </c:pt>
                <c:pt idx="2553">
                  <c:v>264189689.13736996</c:v>
                </c:pt>
                <c:pt idx="2554">
                  <c:v>264242595.78552797</c:v>
                </c:pt>
                <c:pt idx="2555">
                  <c:v>264295483.57732096</c:v>
                </c:pt>
                <c:pt idx="2556">
                  <c:v>264348352.52090999</c:v>
                </c:pt>
                <c:pt idx="2557">
                  <c:v>264401202.62445003</c:v>
                </c:pt>
                <c:pt idx="2558">
                  <c:v>264454033.896088</c:v>
                </c:pt>
                <c:pt idx="2559">
                  <c:v>264506846.34396696</c:v>
                </c:pt>
                <c:pt idx="2560">
                  <c:v>264559639.97622299</c:v>
                </c:pt>
                <c:pt idx="2561">
                  <c:v>264612414.80098799</c:v>
                </c:pt>
                <c:pt idx="2562">
                  <c:v>264665170.826386</c:v>
                </c:pt>
                <c:pt idx="2563">
                  <c:v>264717908.06053501</c:v>
                </c:pt>
                <c:pt idx="2564">
                  <c:v>264770626.51154897</c:v>
                </c:pt>
                <c:pt idx="2565">
                  <c:v>264823326.18753499</c:v>
                </c:pt>
                <c:pt idx="2566">
                  <c:v>264876007.09659499</c:v>
                </c:pt>
                <c:pt idx="2567">
                  <c:v>264928669.246822</c:v>
                </c:pt>
                <c:pt idx="2568">
                  <c:v>264981312.64630696</c:v>
                </c:pt>
                <c:pt idx="2569">
                  <c:v>265033937.30313399</c:v>
                </c:pt>
                <c:pt idx="2570">
                  <c:v>265086543.22537997</c:v>
                </c:pt>
                <c:pt idx="2571">
                  <c:v>265139130.42111599</c:v>
                </c:pt>
                <c:pt idx="2572">
                  <c:v>265191698.89840999</c:v>
                </c:pt>
                <c:pt idx="2573">
                  <c:v>265244248.66532198</c:v>
                </c:pt>
                <c:pt idx="2574">
                  <c:v>265296779.72990701</c:v>
                </c:pt>
                <c:pt idx="2575">
                  <c:v>265349292.10021299</c:v>
                </c:pt>
                <c:pt idx="2576">
                  <c:v>265401785.784282</c:v>
                </c:pt>
                <c:pt idx="2577">
                  <c:v>265454260.790153</c:v>
                </c:pt>
                <c:pt idx="2578">
                  <c:v>265506717.12585703</c:v>
                </c:pt>
                <c:pt idx="2579">
                  <c:v>265559154.799418</c:v>
                </c:pt>
                <c:pt idx="2580">
                  <c:v>265611573.81885901</c:v>
                </c:pt>
                <c:pt idx="2581">
                  <c:v>265663974.19219199</c:v>
                </c:pt>
                <c:pt idx="2582">
                  <c:v>265716355.92742601</c:v>
                </c:pt>
                <c:pt idx="2583">
                  <c:v>265768719.032565</c:v>
                </c:pt>
                <c:pt idx="2584">
                  <c:v>265821063.51560399</c:v>
                </c:pt>
                <c:pt idx="2585">
                  <c:v>265873389.38453704</c:v>
                </c:pt>
                <c:pt idx="2586">
                  <c:v>265925696.64734697</c:v>
                </c:pt>
                <c:pt idx="2587">
                  <c:v>265977985.31201699</c:v>
                </c:pt>
                <c:pt idx="2588">
                  <c:v>266030255.38651803</c:v>
                </c:pt>
                <c:pt idx="2589">
                  <c:v>266082506.87882099</c:v>
                </c:pt>
                <c:pt idx="2590">
                  <c:v>266134739.79688901</c:v>
                </c:pt>
                <c:pt idx="2591">
                  <c:v>266186954.14867797</c:v>
                </c:pt>
                <c:pt idx="2592">
                  <c:v>266239149.942141</c:v>
                </c:pt>
                <c:pt idx="2593">
                  <c:v>266291327.185224</c:v>
                </c:pt>
                <c:pt idx="2594">
                  <c:v>266343485.88586703</c:v>
                </c:pt>
                <c:pt idx="2595">
                  <c:v>266395626.05200499</c:v>
                </c:pt>
                <c:pt idx="2596">
                  <c:v>266447747.69156697</c:v>
                </c:pt>
                <c:pt idx="2597">
                  <c:v>266499850.81247801</c:v>
                </c:pt>
                <c:pt idx="2598">
                  <c:v>266551935.42265502</c:v>
                </c:pt>
                <c:pt idx="2599">
                  <c:v>266604001.53001103</c:v>
                </c:pt>
                <c:pt idx="2600">
                  <c:v>266656049.14245301</c:v>
                </c:pt>
                <c:pt idx="2601">
                  <c:v>266708078.267883</c:v>
                </c:pt>
                <c:pt idx="2602">
                  <c:v>266760088.91419598</c:v>
                </c:pt>
                <c:pt idx="2603">
                  <c:v>266812081.08928201</c:v>
                </c:pt>
                <c:pt idx="2604">
                  <c:v>266864054.801027</c:v>
                </c:pt>
                <c:pt idx="2605">
                  <c:v>266916010.05730999</c:v>
                </c:pt>
                <c:pt idx="2606">
                  <c:v>266967946.86600402</c:v>
                </c:pt>
                <c:pt idx="2607">
                  <c:v>267019865.23497799</c:v>
                </c:pt>
                <c:pt idx="2608">
                  <c:v>267071765.172095</c:v>
                </c:pt>
                <c:pt idx="2609">
                  <c:v>267123646.68521103</c:v>
                </c:pt>
                <c:pt idx="2610">
                  <c:v>267175509.78217998</c:v>
                </c:pt>
                <c:pt idx="2611">
                  <c:v>267227354.470846</c:v>
                </c:pt>
                <c:pt idx="2612">
                  <c:v>267279180.75905201</c:v>
                </c:pt>
                <c:pt idx="2613">
                  <c:v>267330988.65463203</c:v>
                </c:pt>
                <c:pt idx="2614">
                  <c:v>267382778.165416</c:v>
                </c:pt>
                <c:pt idx="2615">
                  <c:v>267434549.29923001</c:v>
                </c:pt>
                <c:pt idx="2616">
                  <c:v>267486302.06389201</c:v>
                </c:pt>
                <c:pt idx="2617">
                  <c:v>267538036.46721503</c:v>
                </c:pt>
                <c:pt idx="2618">
                  <c:v>267589752.51700896</c:v>
                </c:pt>
                <c:pt idx="2619">
                  <c:v>267641450.22107598</c:v>
                </c:pt>
                <c:pt idx="2620">
                  <c:v>267693129.58721402</c:v>
                </c:pt>
                <c:pt idx="2621">
                  <c:v>267744790.62321401</c:v>
                </c:pt>
                <c:pt idx="2622">
                  <c:v>267796433.33686402</c:v>
                </c:pt>
                <c:pt idx="2623">
                  <c:v>267848057.73594397</c:v>
                </c:pt>
                <c:pt idx="2624">
                  <c:v>267899663.82823104</c:v>
                </c:pt>
                <c:pt idx="2625">
                  <c:v>267951251.62149599</c:v>
                </c:pt>
                <c:pt idx="2626">
                  <c:v>268002821.12350398</c:v>
                </c:pt>
                <c:pt idx="2627">
                  <c:v>268054372.34201503</c:v>
                </c:pt>
                <c:pt idx="2628">
                  <c:v>268105905.28478399</c:v>
                </c:pt>
                <c:pt idx="2629">
                  <c:v>268157419.95955899</c:v>
                </c:pt>
                <c:pt idx="2630">
                  <c:v>268208916.37408501</c:v>
                </c:pt>
                <c:pt idx="2631">
                  <c:v>268260394.53610101</c:v>
                </c:pt>
                <c:pt idx="2632">
                  <c:v>268311854.45333999</c:v>
                </c:pt>
                <c:pt idx="2633">
                  <c:v>268363296.13352996</c:v>
                </c:pt>
                <c:pt idx="2634">
                  <c:v>268414719.58439499</c:v>
                </c:pt>
                <c:pt idx="2635">
                  <c:v>268466124.81365198</c:v>
                </c:pt>
                <c:pt idx="2636">
                  <c:v>268517511.82901305</c:v>
                </c:pt>
                <c:pt idx="2637">
                  <c:v>268568880.63818502</c:v>
                </c:pt>
                <c:pt idx="2638">
                  <c:v>268620231.24887002</c:v>
                </c:pt>
                <c:pt idx="2639">
                  <c:v>268671563.66876507</c:v>
                </c:pt>
                <c:pt idx="2640">
                  <c:v>268722877.90556198</c:v>
                </c:pt>
                <c:pt idx="2641">
                  <c:v>268774173.96694595</c:v>
                </c:pt>
                <c:pt idx="2642">
                  <c:v>268825451.86059898</c:v>
                </c:pt>
                <c:pt idx="2643">
                  <c:v>268876711.59419501</c:v>
                </c:pt>
                <c:pt idx="2644">
                  <c:v>268927953.17540598</c:v>
                </c:pt>
                <c:pt idx="2645">
                  <c:v>268979176.61189705</c:v>
                </c:pt>
                <c:pt idx="2646">
                  <c:v>269030381.91132993</c:v>
                </c:pt>
                <c:pt idx="2647">
                  <c:v>269081569.08135694</c:v>
                </c:pt>
                <c:pt idx="2648">
                  <c:v>269132738.12963003</c:v>
                </c:pt>
                <c:pt idx="2649">
                  <c:v>269183889.063793</c:v>
                </c:pt>
                <c:pt idx="2650">
                  <c:v>269235021.89148599</c:v>
                </c:pt>
                <c:pt idx="2651">
                  <c:v>269286136.62034303</c:v>
                </c:pt>
                <c:pt idx="2652">
                  <c:v>269337233.257994</c:v>
                </c:pt>
                <c:pt idx="2653">
                  <c:v>269388311.81206298</c:v>
                </c:pt>
                <c:pt idx="2654">
                  <c:v>269439372.290169</c:v>
                </c:pt>
                <c:pt idx="2655">
                  <c:v>269490414.69992501</c:v>
                </c:pt>
                <c:pt idx="2656">
                  <c:v>269541439.04894298</c:v>
                </c:pt>
                <c:pt idx="2657">
                  <c:v>269592445.34482515</c:v>
                </c:pt>
                <c:pt idx="2658">
                  <c:v>269643433.59516901</c:v>
                </c:pt>
                <c:pt idx="2659">
                  <c:v>269694403.80756807</c:v>
                </c:pt>
                <c:pt idx="2660">
                  <c:v>269745355.98961192</c:v>
                </c:pt>
                <c:pt idx="2661">
                  <c:v>269796290.14888507</c:v>
                </c:pt>
                <c:pt idx="2662">
                  <c:v>269847206.29296595</c:v>
                </c:pt>
                <c:pt idx="2663">
                  <c:v>269898104.42942601</c:v>
                </c:pt>
                <c:pt idx="2664">
                  <c:v>269948984.56583601</c:v>
                </c:pt>
                <c:pt idx="2665">
                  <c:v>269999846.70975697</c:v>
                </c:pt>
                <c:pt idx="2666">
                  <c:v>270050690.86875206</c:v>
                </c:pt>
                <c:pt idx="2667">
                  <c:v>270101517.05036801</c:v>
                </c:pt>
                <c:pt idx="2668">
                  <c:v>270152325.26215792</c:v>
                </c:pt>
                <c:pt idx="2669">
                  <c:v>270203115.51166391</c:v>
                </c:pt>
                <c:pt idx="2670">
                  <c:v>270253887.80642402</c:v>
                </c:pt>
                <c:pt idx="2671">
                  <c:v>270304642.15397298</c:v>
                </c:pt>
                <c:pt idx="2672">
                  <c:v>270355378.56183791</c:v>
                </c:pt>
                <c:pt idx="2673">
                  <c:v>270406097.037543</c:v>
                </c:pt>
                <c:pt idx="2674">
                  <c:v>270456797.58860695</c:v>
                </c:pt>
                <c:pt idx="2675">
                  <c:v>270507480.22254294</c:v>
                </c:pt>
                <c:pt idx="2676">
                  <c:v>270558144.94686002</c:v>
                </c:pt>
                <c:pt idx="2677">
                  <c:v>270608791.76906198</c:v>
                </c:pt>
                <c:pt idx="2678">
                  <c:v>270659420.69664794</c:v>
                </c:pt>
                <c:pt idx="2679">
                  <c:v>270710031.73711097</c:v>
                </c:pt>
                <c:pt idx="2680">
                  <c:v>270760624.89794201</c:v>
                </c:pt>
                <c:pt idx="2681">
                  <c:v>270811200.18662298</c:v>
                </c:pt>
                <c:pt idx="2682">
                  <c:v>270861757.61063492</c:v>
                </c:pt>
                <c:pt idx="2683">
                  <c:v>270912297.17745304</c:v>
                </c:pt>
                <c:pt idx="2684">
                  <c:v>270962818.89454305</c:v>
                </c:pt>
                <c:pt idx="2685">
                  <c:v>271013322.76937294</c:v>
                </c:pt>
                <c:pt idx="2686">
                  <c:v>271063808.80940098</c:v>
                </c:pt>
                <c:pt idx="2687">
                  <c:v>271114277.02208292</c:v>
                </c:pt>
                <c:pt idx="2688">
                  <c:v>271164727.41486901</c:v>
                </c:pt>
                <c:pt idx="2689">
                  <c:v>271215159.99520385</c:v>
                </c:pt>
                <c:pt idx="2690">
                  <c:v>271265574.77052802</c:v>
                </c:pt>
                <c:pt idx="2691">
                  <c:v>271315971.74827796</c:v>
                </c:pt>
                <c:pt idx="2692">
                  <c:v>271366350.93588394</c:v>
                </c:pt>
                <c:pt idx="2693">
                  <c:v>271416712.34077305</c:v>
                </c:pt>
                <c:pt idx="2694">
                  <c:v>271467055.97036391</c:v>
                </c:pt>
                <c:pt idx="2695">
                  <c:v>271517381.83207494</c:v>
                </c:pt>
                <c:pt idx="2696">
                  <c:v>271567689.93331796</c:v>
                </c:pt>
                <c:pt idx="2697">
                  <c:v>271617980.28149992</c:v>
                </c:pt>
                <c:pt idx="2698">
                  <c:v>271668252.88402301</c:v>
                </c:pt>
                <c:pt idx="2699">
                  <c:v>271718507.74828303</c:v>
                </c:pt>
                <c:pt idx="2700">
                  <c:v>271768744.88167393</c:v>
                </c:pt>
                <c:pt idx="2701">
                  <c:v>271818964.29158294</c:v>
                </c:pt>
                <c:pt idx="2702">
                  <c:v>271869165.98539495</c:v>
                </c:pt>
                <c:pt idx="2703">
                  <c:v>271919349.97048599</c:v>
                </c:pt>
                <c:pt idx="2704">
                  <c:v>271969516.25423199</c:v>
                </c:pt>
                <c:pt idx="2705">
                  <c:v>272019664.84399998</c:v>
                </c:pt>
                <c:pt idx="2706">
                  <c:v>272069795.74715507</c:v>
                </c:pt>
                <c:pt idx="2707">
                  <c:v>272119908.97105795</c:v>
                </c:pt>
                <c:pt idx="2708">
                  <c:v>272170004.523063</c:v>
                </c:pt>
                <c:pt idx="2709">
                  <c:v>272220082.41052097</c:v>
                </c:pt>
                <c:pt idx="2710">
                  <c:v>272270142.64077598</c:v>
                </c:pt>
                <c:pt idx="2711">
                  <c:v>272320185.22116899</c:v>
                </c:pt>
                <c:pt idx="2712">
                  <c:v>272370210.15903705</c:v>
                </c:pt>
                <c:pt idx="2713">
                  <c:v>272420217.461712</c:v>
                </c:pt>
                <c:pt idx="2714">
                  <c:v>272470207.13652098</c:v>
                </c:pt>
                <c:pt idx="2715">
                  <c:v>272520179.190786</c:v>
                </c:pt>
                <c:pt idx="2716">
                  <c:v>272570133.63182497</c:v>
                </c:pt>
                <c:pt idx="2717">
                  <c:v>272620070.46695095</c:v>
                </c:pt>
                <c:pt idx="2718">
                  <c:v>272669989.703471</c:v>
                </c:pt>
                <c:pt idx="2719">
                  <c:v>272719891.34869206</c:v>
                </c:pt>
                <c:pt idx="2720">
                  <c:v>272769775.40991092</c:v>
                </c:pt>
                <c:pt idx="2721">
                  <c:v>272819641.89442402</c:v>
                </c:pt>
                <c:pt idx="2722">
                  <c:v>272869490.80952007</c:v>
                </c:pt>
                <c:pt idx="2723">
                  <c:v>272919322.162485</c:v>
                </c:pt>
                <c:pt idx="2724">
                  <c:v>272969135.96059901</c:v>
                </c:pt>
                <c:pt idx="2725">
                  <c:v>273018932.21114099</c:v>
                </c:pt>
                <c:pt idx="2726">
                  <c:v>273068710.92138094</c:v>
                </c:pt>
                <c:pt idx="2727">
                  <c:v>273118472.09858698</c:v>
                </c:pt>
                <c:pt idx="2728">
                  <c:v>273168215.75002098</c:v>
                </c:pt>
                <c:pt idx="2729">
                  <c:v>273217941.88294196</c:v>
                </c:pt>
                <c:pt idx="2730">
                  <c:v>273267650.504605</c:v>
                </c:pt>
                <c:pt idx="2731">
                  <c:v>273317341.62225592</c:v>
                </c:pt>
                <c:pt idx="2732">
                  <c:v>273367015.24314207</c:v>
                </c:pt>
                <c:pt idx="2733">
                  <c:v>273416671.37450206</c:v>
                </c:pt>
                <c:pt idx="2734">
                  <c:v>273466310.02357399</c:v>
                </c:pt>
                <c:pt idx="2735">
                  <c:v>273515931.19758809</c:v>
                </c:pt>
                <c:pt idx="2736">
                  <c:v>273565534.90376902</c:v>
                </c:pt>
                <c:pt idx="2737">
                  <c:v>273615121.14934206</c:v>
                </c:pt>
                <c:pt idx="2738">
                  <c:v>273664689.94152409</c:v>
                </c:pt>
                <c:pt idx="2739">
                  <c:v>273714241.28752798</c:v>
                </c:pt>
                <c:pt idx="2740">
                  <c:v>273763775.19456303</c:v>
                </c:pt>
                <c:pt idx="2741">
                  <c:v>273813291.66983402</c:v>
                </c:pt>
                <c:pt idx="2742">
                  <c:v>273862790.72054201</c:v>
                </c:pt>
                <c:pt idx="2743">
                  <c:v>273912272.35388005</c:v>
                </c:pt>
                <c:pt idx="2744">
                  <c:v>273961736.57704198</c:v>
                </c:pt>
                <c:pt idx="2745">
                  <c:v>274011183.39721209</c:v>
                </c:pt>
                <c:pt idx="2746">
                  <c:v>274060612.82157499</c:v>
                </c:pt>
                <c:pt idx="2747">
                  <c:v>274110024.85730797</c:v>
                </c:pt>
                <c:pt idx="2748">
                  <c:v>274159419.511585</c:v>
                </c:pt>
                <c:pt idx="2749">
                  <c:v>274208796.79157394</c:v>
                </c:pt>
                <c:pt idx="2750">
                  <c:v>274258156.70444101</c:v>
                </c:pt>
                <c:pt idx="2751">
                  <c:v>274307499.25734705</c:v>
                </c:pt>
                <c:pt idx="2752">
                  <c:v>274356824.45744801</c:v>
                </c:pt>
                <c:pt idx="2753">
                  <c:v>274406132.31189501</c:v>
                </c:pt>
                <c:pt idx="2754">
                  <c:v>274455422.82783598</c:v>
                </c:pt>
                <c:pt idx="2755">
                  <c:v>274504696.01241392</c:v>
                </c:pt>
                <c:pt idx="2756">
                  <c:v>274553951.87276793</c:v>
                </c:pt>
                <c:pt idx="2757">
                  <c:v>274603190.41603094</c:v>
                </c:pt>
                <c:pt idx="2758">
                  <c:v>274652411.64933598</c:v>
                </c:pt>
                <c:pt idx="2759">
                  <c:v>274701615.57980609</c:v>
                </c:pt>
                <c:pt idx="2760">
                  <c:v>274750802.21456498</c:v>
                </c:pt>
                <c:pt idx="2761">
                  <c:v>274799971.56072909</c:v>
                </c:pt>
                <c:pt idx="2762">
                  <c:v>274849123.62541002</c:v>
                </c:pt>
                <c:pt idx="2763">
                  <c:v>274898258.41571891</c:v>
                </c:pt>
                <c:pt idx="2764">
                  <c:v>274947375.93875796</c:v>
                </c:pt>
                <c:pt idx="2765">
                  <c:v>274996476.20162892</c:v>
                </c:pt>
                <c:pt idx="2766">
                  <c:v>275045559.21142697</c:v>
                </c:pt>
                <c:pt idx="2767">
                  <c:v>275094624.97524291</c:v>
                </c:pt>
                <c:pt idx="2768">
                  <c:v>275143673.50016505</c:v>
                </c:pt>
                <c:pt idx="2769">
                  <c:v>275192704.79327697</c:v>
                </c:pt>
                <c:pt idx="2770">
                  <c:v>275241718.86165696</c:v>
                </c:pt>
                <c:pt idx="2771">
                  <c:v>275290715.71237993</c:v>
                </c:pt>
                <c:pt idx="2772">
                  <c:v>275339695.35251701</c:v>
                </c:pt>
                <c:pt idx="2773">
                  <c:v>275388657.789132</c:v>
                </c:pt>
                <c:pt idx="2774">
                  <c:v>275437603.02928996</c:v>
                </c:pt>
                <c:pt idx="2775">
                  <c:v>275486531.08004695</c:v>
                </c:pt>
                <c:pt idx="2776">
                  <c:v>275535441.94845802</c:v>
                </c:pt>
                <c:pt idx="2777">
                  <c:v>275584335.64157104</c:v>
                </c:pt>
                <c:pt idx="2778">
                  <c:v>275633212.16643202</c:v>
                </c:pt>
                <c:pt idx="2779">
                  <c:v>275682071.53008294</c:v>
                </c:pt>
                <c:pt idx="2780">
                  <c:v>275730913.73956001</c:v>
                </c:pt>
                <c:pt idx="2781">
                  <c:v>275779738.80189502</c:v>
                </c:pt>
                <c:pt idx="2782">
                  <c:v>275828546.72411901</c:v>
                </c:pt>
                <c:pt idx="2783">
                  <c:v>275877337.51325399</c:v>
                </c:pt>
                <c:pt idx="2784">
                  <c:v>275926111.17632198</c:v>
                </c:pt>
                <c:pt idx="2785">
                  <c:v>275974867.72033995</c:v>
                </c:pt>
                <c:pt idx="2786">
                  <c:v>276023607.15231901</c:v>
                </c:pt>
                <c:pt idx="2787">
                  <c:v>276072329.47926795</c:v>
                </c:pt>
                <c:pt idx="2788">
                  <c:v>276121034.70819002</c:v>
                </c:pt>
                <c:pt idx="2789">
                  <c:v>276169722.846084</c:v>
                </c:pt>
                <c:pt idx="2790">
                  <c:v>276218393.89994794</c:v>
                </c:pt>
                <c:pt idx="2791">
                  <c:v>276267047.87677199</c:v>
                </c:pt>
                <c:pt idx="2792">
                  <c:v>276315684.783544</c:v>
                </c:pt>
                <c:pt idx="2793">
                  <c:v>276364304.62724799</c:v>
                </c:pt>
                <c:pt idx="2794">
                  <c:v>276412907.41486305</c:v>
                </c:pt>
                <c:pt idx="2795">
                  <c:v>276461493.15336508</c:v>
                </c:pt>
                <c:pt idx="2796">
                  <c:v>276510061.84972405</c:v>
                </c:pt>
                <c:pt idx="2797">
                  <c:v>276558613.51090896</c:v>
                </c:pt>
                <c:pt idx="2798">
                  <c:v>276607148.14388311</c:v>
                </c:pt>
                <c:pt idx="2799">
                  <c:v>276655665.75560403</c:v>
                </c:pt>
                <c:pt idx="2800">
                  <c:v>276704166.35302806</c:v>
                </c:pt>
                <c:pt idx="2801">
                  <c:v>276752649.94310606</c:v>
                </c:pt>
                <c:pt idx="2802">
                  <c:v>276801116.53278595</c:v>
                </c:pt>
                <c:pt idx="2803">
                  <c:v>276849566.12901098</c:v>
                </c:pt>
                <c:pt idx="2804">
                  <c:v>276897998.73871899</c:v>
                </c:pt>
                <c:pt idx="2805">
                  <c:v>276946414.36884809</c:v>
                </c:pt>
                <c:pt idx="2806">
                  <c:v>276994813.026326</c:v>
                </c:pt>
                <c:pt idx="2807">
                  <c:v>277043194.71808296</c:v>
                </c:pt>
                <c:pt idx="2808">
                  <c:v>277091559.45104003</c:v>
                </c:pt>
                <c:pt idx="2809">
                  <c:v>277139907.23211795</c:v>
                </c:pt>
                <c:pt idx="2810">
                  <c:v>277188238.06823295</c:v>
                </c:pt>
                <c:pt idx="2811">
                  <c:v>277236551.96629393</c:v>
                </c:pt>
                <c:pt idx="2812">
                  <c:v>277284848.93321103</c:v>
                </c:pt>
                <c:pt idx="2813">
                  <c:v>277333128.97588599</c:v>
                </c:pt>
                <c:pt idx="2814">
                  <c:v>277381392.10121799</c:v>
                </c:pt>
                <c:pt idx="2815">
                  <c:v>277429638.31610501</c:v>
                </c:pt>
                <c:pt idx="2816">
                  <c:v>277477867.62743801</c:v>
                </c:pt>
                <c:pt idx="2817">
                  <c:v>277526080.04210401</c:v>
                </c:pt>
                <c:pt idx="2818">
                  <c:v>277574275.56698692</c:v>
                </c:pt>
                <c:pt idx="2819">
                  <c:v>277622454.20896697</c:v>
                </c:pt>
                <c:pt idx="2820">
                  <c:v>277670615.974922</c:v>
                </c:pt>
                <c:pt idx="2821">
                  <c:v>277718760.871723</c:v>
                </c:pt>
                <c:pt idx="2822">
                  <c:v>277766888.90623885</c:v>
                </c:pt>
                <c:pt idx="2823">
                  <c:v>277815000.08533394</c:v>
                </c:pt>
                <c:pt idx="2824">
                  <c:v>277863094.41586995</c:v>
                </c:pt>
                <c:pt idx="2825">
                  <c:v>277911171.90470201</c:v>
                </c:pt>
                <c:pt idx="2826">
                  <c:v>277959232.55868399</c:v>
                </c:pt>
                <c:pt idx="2827">
                  <c:v>278007276.38466609</c:v>
                </c:pt>
                <c:pt idx="2828">
                  <c:v>278055303.38949305</c:v>
                </c:pt>
                <c:pt idx="2829">
                  <c:v>278103313.580006</c:v>
                </c:pt>
                <c:pt idx="2830">
                  <c:v>278151306.96304297</c:v>
                </c:pt>
                <c:pt idx="2831">
                  <c:v>278199283.54543799</c:v>
                </c:pt>
                <c:pt idx="2832">
                  <c:v>278247243.33402097</c:v>
                </c:pt>
                <c:pt idx="2833">
                  <c:v>278295186.33561891</c:v>
                </c:pt>
                <c:pt idx="2834">
                  <c:v>278343112.55705506</c:v>
                </c:pt>
                <c:pt idx="2835">
                  <c:v>278391022.00514501</c:v>
                </c:pt>
                <c:pt idx="2836">
                  <c:v>278438914.68670696</c:v>
                </c:pt>
                <c:pt idx="2837">
                  <c:v>278486790.60855204</c:v>
                </c:pt>
                <c:pt idx="2838">
                  <c:v>278534649.777484</c:v>
                </c:pt>
                <c:pt idx="2839">
                  <c:v>278582492.20031101</c:v>
                </c:pt>
                <c:pt idx="2840">
                  <c:v>278630317.88383001</c:v>
                </c:pt>
                <c:pt idx="2841">
                  <c:v>278678126.83483899</c:v>
                </c:pt>
                <c:pt idx="2842">
                  <c:v>278725919.06012905</c:v>
                </c:pt>
                <c:pt idx="2843">
                  <c:v>278773694.56648892</c:v>
                </c:pt>
                <c:pt idx="2844">
                  <c:v>278821453.360704</c:v>
                </c:pt>
                <c:pt idx="2845">
                  <c:v>278869195.44955701</c:v>
                </c:pt>
                <c:pt idx="2846">
                  <c:v>278916920.83982301</c:v>
                </c:pt>
                <c:pt idx="2847">
                  <c:v>278964629.53827596</c:v>
                </c:pt>
                <c:pt idx="2848">
                  <c:v>279012321.55168796</c:v>
                </c:pt>
                <c:pt idx="2849">
                  <c:v>279059996.88682401</c:v>
                </c:pt>
                <c:pt idx="2850">
                  <c:v>279107655.550448</c:v>
                </c:pt>
                <c:pt idx="2851">
                  <c:v>279155297.54931802</c:v>
                </c:pt>
                <c:pt idx="2852">
                  <c:v>279202922.89019001</c:v>
                </c:pt>
                <c:pt idx="2853">
                  <c:v>279250531.57981598</c:v>
                </c:pt>
                <c:pt idx="2854">
                  <c:v>279298123.624942</c:v>
                </c:pt>
                <c:pt idx="2855">
                  <c:v>279345699.03231496</c:v>
                </c:pt>
                <c:pt idx="2856">
                  <c:v>279393257.80867499</c:v>
                </c:pt>
                <c:pt idx="2857">
                  <c:v>279440799.96075892</c:v>
                </c:pt>
                <c:pt idx="2858">
                  <c:v>279488325.49529886</c:v>
                </c:pt>
                <c:pt idx="2859">
                  <c:v>279535834.41902697</c:v>
                </c:pt>
                <c:pt idx="2860">
                  <c:v>279583326.73866796</c:v>
                </c:pt>
                <c:pt idx="2861">
                  <c:v>279630802.46094596</c:v>
                </c:pt>
                <c:pt idx="2862">
                  <c:v>279678261.59257895</c:v>
                </c:pt>
                <c:pt idx="2863">
                  <c:v>279725704.14028198</c:v>
                </c:pt>
                <c:pt idx="2864">
                  <c:v>279773130.11076701</c:v>
                </c:pt>
                <c:pt idx="2865">
                  <c:v>279820539.51074499</c:v>
                </c:pt>
                <c:pt idx="2866">
                  <c:v>279867932.34691602</c:v>
                </c:pt>
                <c:pt idx="2867">
                  <c:v>279915308.62598395</c:v>
                </c:pt>
                <c:pt idx="2868">
                  <c:v>279962668.35464501</c:v>
                </c:pt>
                <c:pt idx="2869">
                  <c:v>280010011.53959501</c:v>
                </c:pt>
                <c:pt idx="2870">
                  <c:v>280057338.18752211</c:v>
                </c:pt>
                <c:pt idx="2871">
                  <c:v>280104648.30511397</c:v>
                </c:pt>
                <c:pt idx="2872">
                  <c:v>280151941.899055</c:v>
                </c:pt>
                <c:pt idx="2873">
                  <c:v>280199218.97602296</c:v>
                </c:pt>
                <c:pt idx="2874">
                  <c:v>280246479.542696</c:v>
                </c:pt>
                <c:pt idx="2875">
                  <c:v>280293723.60574698</c:v>
                </c:pt>
                <c:pt idx="2876">
                  <c:v>280340951.17184305</c:v>
                </c:pt>
                <c:pt idx="2877">
                  <c:v>280388162.24765098</c:v>
                </c:pt>
                <c:pt idx="2878">
                  <c:v>280435356.83983201</c:v>
                </c:pt>
                <c:pt idx="2879">
                  <c:v>280482534.955046</c:v>
                </c:pt>
                <c:pt idx="2880">
                  <c:v>280529696.59994793</c:v>
                </c:pt>
                <c:pt idx="2881">
                  <c:v>280576841.78118896</c:v>
                </c:pt>
                <c:pt idx="2882">
                  <c:v>280623970.505418</c:v>
                </c:pt>
                <c:pt idx="2883">
                  <c:v>280671082.77927786</c:v>
                </c:pt>
                <c:pt idx="2884">
                  <c:v>280718178.60941207</c:v>
                </c:pt>
                <c:pt idx="2885">
                  <c:v>280765258.00245792</c:v>
                </c:pt>
                <c:pt idx="2886">
                  <c:v>280812320.96504903</c:v>
                </c:pt>
                <c:pt idx="2887">
                  <c:v>280859367.50381607</c:v>
                </c:pt>
                <c:pt idx="2888">
                  <c:v>280906397.62538695</c:v>
                </c:pt>
                <c:pt idx="2889">
                  <c:v>280953411.33638597</c:v>
                </c:pt>
                <c:pt idx="2890">
                  <c:v>281000408.64343303</c:v>
                </c:pt>
                <c:pt idx="2891">
                  <c:v>281047389.55314505</c:v>
                </c:pt>
                <c:pt idx="2892">
                  <c:v>281094354.07213795</c:v>
                </c:pt>
                <c:pt idx="2893">
                  <c:v>281141302.20701998</c:v>
                </c:pt>
                <c:pt idx="2894">
                  <c:v>281188233.96439803</c:v>
                </c:pt>
                <c:pt idx="2895">
                  <c:v>281235149.35087597</c:v>
                </c:pt>
                <c:pt idx="2896">
                  <c:v>281282048.37305498</c:v>
                </c:pt>
                <c:pt idx="2897">
                  <c:v>281328931.03753</c:v>
                </c:pt>
                <c:pt idx="2898">
                  <c:v>281375797.35089397</c:v>
                </c:pt>
                <c:pt idx="2899">
                  <c:v>281422647.31973892</c:v>
                </c:pt>
                <c:pt idx="2900">
                  <c:v>281469480.95065099</c:v>
                </c:pt>
                <c:pt idx="2901">
                  <c:v>281516298.25021303</c:v>
                </c:pt>
                <c:pt idx="2902">
                  <c:v>281563099.22500491</c:v>
                </c:pt>
                <c:pt idx="2903">
                  <c:v>281609883.88160294</c:v>
                </c:pt>
                <c:pt idx="2904">
                  <c:v>281656652.22657996</c:v>
                </c:pt>
                <c:pt idx="2905">
                  <c:v>281703404.26650703</c:v>
                </c:pt>
                <c:pt idx="2906">
                  <c:v>281750140.00795001</c:v>
                </c:pt>
                <c:pt idx="2907">
                  <c:v>281796859.45747101</c:v>
                </c:pt>
                <c:pt idx="2908">
                  <c:v>281843562.62163192</c:v>
                </c:pt>
                <c:pt idx="2909">
                  <c:v>281890249.50698793</c:v>
                </c:pt>
                <c:pt idx="2910">
                  <c:v>281936920.12009305</c:v>
                </c:pt>
                <c:pt idx="2911">
                  <c:v>281983574.46749705</c:v>
                </c:pt>
                <c:pt idx="2912">
                  <c:v>282030212.55574602</c:v>
                </c:pt>
                <c:pt idx="2913">
                  <c:v>282076834.39138395</c:v>
                </c:pt>
                <c:pt idx="2914">
                  <c:v>282123439.98095095</c:v>
                </c:pt>
                <c:pt idx="2915">
                  <c:v>282170029.33098394</c:v>
                </c:pt>
                <c:pt idx="2916">
                  <c:v>282216602.44801605</c:v>
                </c:pt>
                <c:pt idx="2917">
                  <c:v>282263159.338579</c:v>
                </c:pt>
                <c:pt idx="2918">
                  <c:v>282309700.009197</c:v>
                </c:pt>
                <c:pt idx="2919">
                  <c:v>282356224.46639591</c:v>
                </c:pt>
                <c:pt idx="2920">
                  <c:v>282402732.71669596</c:v>
                </c:pt>
                <c:pt idx="2921">
                  <c:v>282449224.76661491</c:v>
                </c:pt>
                <c:pt idx="2922">
                  <c:v>282495700.622666</c:v>
                </c:pt>
                <c:pt idx="2923">
                  <c:v>282542160.29135895</c:v>
                </c:pt>
                <c:pt idx="2924">
                  <c:v>282588603.77920294</c:v>
                </c:pt>
                <c:pt idx="2925">
                  <c:v>282635031.09270293</c:v>
                </c:pt>
                <c:pt idx="2926">
                  <c:v>282681442.23835999</c:v>
                </c:pt>
                <c:pt idx="2927">
                  <c:v>282727837.2226699</c:v>
                </c:pt>
                <c:pt idx="2928">
                  <c:v>282774216.05212998</c:v>
                </c:pt>
                <c:pt idx="2929">
                  <c:v>282820578.73323196</c:v>
                </c:pt>
                <c:pt idx="2930">
                  <c:v>282866925.272461</c:v>
                </c:pt>
                <c:pt idx="2931">
                  <c:v>282913255.67630601</c:v>
                </c:pt>
                <c:pt idx="2932">
                  <c:v>282959569.95124793</c:v>
                </c:pt>
                <c:pt idx="2933">
                  <c:v>283005868.10376406</c:v>
                </c:pt>
                <c:pt idx="2934">
                  <c:v>283052150.14033198</c:v>
                </c:pt>
                <c:pt idx="2935">
                  <c:v>283098416.06742406</c:v>
                </c:pt>
                <c:pt idx="2936">
                  <c:v>283144665.89151001</c:v>
                </c:pt>
                <c:pt idx="2937">
                  <c:v>283190899.61905497</c:v>
                </c:pt>
                <c:pt idx="2938">
                  <c:v>283237117.25652301</c:v>
                </c:pt>
                <c:pt idx="2939">
                  <c:v>283283318.81037492</c:v>
                </c:pt>
                <c:pt idx="2940">
                  <c:v>283329504.28706598</c:v>
                </c:pt>
                <c:pt idx="2941">
                  <c:v>283375673.69305098</c:v>
                </c:pt>
                <c:pt idx="2942">
                  <c:v>283421827.03478003</c:v>
                </c:pt>
                <c:pt idx="2943">
                  <c:v>283467964.31870198</c:v>
                </c:pt>
                <c:pt idx="2944">
                  <c:v>283514085.55126101</c:v>
                </c:pt>
                <c:pt idx="2945">
                  <c:v>283560190.73889703</c:v>
                </c:pt>
                <c:pt idx="2946">
                  <c:v>283606279.88805002</c:v>
                </c:pt>
                <c:pt idx="2947">
                  <c:v>283652353.00515401</c:v>
                </c:pt>
                <c:pt idx="2948">
                  <c:v>283698410.09664196</c:v>
                </c:pt>
                <c:pt idx="2949">
                  <c:v>283744451.168944</c:v>
                </c:pt>
                <c:pt idx="2950">
                  <c:v>283790476.22848392</c:v>
                </c:pt>
                <c:pt idx="2951">
                  <c:v>283836485.28168494</c:v>
                </c:pt>
                <c:pt idx="2952">
                  <c:v>283882478.33496892</c:v>
                </c:pt>
                <c:pt idx="2953">
                  <c:v>283928455.39475209</c:v>
                </c:pt>
                <c:pt idx="2954">
                  <c:v>283974416.46744698</c:v>
                </c:pt>
                <c:pt idx="2955">
                  <c:v>284020361.55946702</c:v>
                </c:pt>
                <c:pt idx="2956">
                  <c:v>284066290.67721701</c:v>
                </c:pt>
                <c:pt idx="2957">
                  <c:v>284112203.82710207</c:v>
                </c:pt>
                <c:pt idx="2958">
                  <c:v>284158101.01552606</c:v>
                </c:pt>
                <c:pt idx="2959">
                  <c:v>284203982.248887</c:v>
                </c:pt>
                <c:pt idx="2960">
                  <c:v>284249847.53358001</c:v>
                </c:pt>
                <c:pt idx="2961">
                  <c:v>284295696.87599796</c:v>
                </c:pt>
                <c:pt idx="2962">
                  <c:v>284341530.28252995</c:v>
                </c:pt>
                <c:pt idx="2963">
                  <c:v>284387347.75956398</c:v>
                </c:pt>
                <c:pt idx="2964">
                  <c:v>284433149.31348509</c:v>
                </c:pt>
                <c:pt idx="2965">
                  <c:v>284478934.95067096</c:v>
                </c:pt>
                <c:pt idx="2966">
                  <c:v>284524704.67750108</c:v>
                </c:pt>
                <c:pt idx="2967">
                  <c:v>284570458.50035</c:v>
                </c:pt>
                <c:pt idx="2968">
                  <c:v>284616196.42558992</c:v>
                </c:pt>
                <c:pt idx="2969">
                  <c:v>284661918.45959002</c:v>
                </c:pt>
                <c:pt idx="2970">
                  <c:v>284707624.60871506</c:v>
                </c:pt>
                <c:pt idx="2971">
                  <c:v>284753314.87932998</c:v>
                </c:pt>
                <c:pt idx="2972">
                  <c:v>284798989.27779502</c:v>
                </c:pt>
                <c:pt idx="2973">
                  <c:v>284844647.81046605</c:v>
                </c:pt>
                <c:pt idx="2974">
                  <c:v>284890290.48369694</c:v>
                </c:pt>
                <c:pt idx="2975">
                  <c:v>284935917.30384105</c:v>
                </c:pt>
                <c:pt idx="2976">
                  <c:v>284981528.27724695</c:v>
                </c:pt>
                <c:pt idx="2977">
                  <c:v>285027123.41025794</c:v>
                </c:pt>
                <c:pt idx="2978">
                  <c:v>285072702.70921892</c:v>
                </c:pt>
                <c:pt idx="2979">
                  <c:v>285118266.18046802</c:v>
                </c:pt>
                <c:pt idx="2980">
                  <c:v>285163813.83034396</c:v>
                </c:pt>
                <c:pt idx="2981">
                  <c:v>285209345.66517901</c:v>
                </c:pt>
                <c:pt idx="2982">
                  <c:v>285254861.69130695</c:v>
                </c:pt>
                <c:pt idx="2983">
                  <c:v>285300361.91505396</c:v>
                </c:pt>
                <c:pt idx="2984">
                  <c:v>285345846.34274602</c:v>
                </c:pt>
                <c:pt idx="2985">
                  <c:v>285391314.98070592</c:v>
                </c:pt>
                <c:pt idx="2986">
                  <c:v>285436767.83525294</c:v>
                </c:pt>
                <c:pt idx="2987">
                  <c:v>285482204.91270393</c:v>
                </c:pt>
                <c:pt idx="2988">
                  <c:v>285527626.21937299</c:v>
                </c:pt>
                <c:pt idx="2989">
                  <c:v>285573031.761572</c:v>
                </c:pt>
                <c:pt idx="2990">
                  <c:v>285618421.54561001</c:v>
                </c:pt>
                <c:pt idx="2991">
                  <c:v>285663795.57779002</c:v>
                </c:pt>
                <c:pt idx="2992">
                  <c:v>285709153.86441702</c:v>
                </c:pt>
                <c:pt idx="2993">
                  <c:v>285754496.41179103</c:v>
                </c:pt>
                <c:pt idx="2994">
                  <c:v>285799823.22620994</c:v>
                </c:pt>
                <c:pt idx="2995">
                  <c:v>285845134.31396502</c:v>
                </c:pt>
                <c:pt idx="2996">
                  <c:v>285890429.68135101</c:v>
                </c:pt>
                <c:pt idx="2997">
                  <c:v>285935709.33465391</c:v>
                </c:pt>
                <c:pt idx="2998">
                  <c:v>285980973.280164</c:v>
                </c:pt>
                <c:pt idx="2999">
                  <c:v>286026221.52416009</c:v>
                </c:pt>
                <c:pt idx="3000">
                  <c:v>286071454.07292396</c:v>
                </c:pt>
                <c:pt idx="3001">
                  <c:v>286116670.93273389</c:v>
                </c:pt>
                <c:pt idx="3002">
                  <c:v>286161872.10986507</c:v>
                </c:pt>
                <c:pt idx="3003">
                  <c:v>286207057.61058909</c:v>
                </c:pt>
                <c:pt idx="3004">
                  <c:v>286252227.44117492</c:v>
                </c:pt>
                <c:pt idx="3005">
                  <c:v>286297381.60789108</c:v>
                </c:pt>
                <c:pt idx="3006">
                  <c:v>286342520.11699992</c:v>
                </c:pt>
                <c:pt idx="3007">
                  <c:v>286387642.97476399</c:v>
                </c:pt>
                <c:pt idx="3008">
                  <c:v>286432750.18744105</c:v>
                </c:pt>
                <c:pt idx="3009">
                  <c:v>286477841.76128691</c:v>
                </c:pt>
                <c:pt idx="3010">
                  <c:v>286522917.702555</c:v>
                </c:pt>
                <c:pt idx="3011">
                  <c:v>286567978.01749605</c:v>
                </c:pt>
                <c:pt idx="3012">
                  <c:v>286613022.71235693</c:v>
                </c:pt>
                <c:pt idx="3013">
                  <c:v>286658051.79338294</c:v>
                </c:pt>
                <c:pt idx="3014">
                  <c:v>286703065.26681697</c:v>
                </c:pt>
                <c:pt idx="3015">
                  <c:v>286748063.138897</c:v>
                </c:pt>
                <c:pt idx="3016">
                  <c:v>286793045.41586202</c:v>
                </c:pt>
                <c:pt idx="3017">
                  <c:v>286838012.10394502</c:v>
                </c:pt>
                <c:pt idx="3018">
                  <c:v>286882963.20937896</c:v>
                </c:pt>
                <c:pt idx="3019">
                  <c:v>286927898.738392</c:v>
                </c:pt>
                <c:pt idx="3020">
                  <c:v>286972818.69721109</c:v>
                </c:pt>
                <c:pt idx="3021">
                  <c:v>287017723.09205794</c:v>
                </c:pt>
                <c:pt idx="3022">
                  <c:v>287062611.92915696</c:v>
                </c:pt>
                <c:pt idx="3023">
                  <c:v>287107485.214724</c:v>
                </c:pt>
                <c:pt idx="3024">
                  <c:v>287152342.95497495</c:v>
                </c:pt>
                <c:pt idx="3025">
                  <c:v>287197185.15612406</c:v>
                </c:pt>
                <c:pt idx="3026">
                  <c:v>287242011.82438099</c:v>
                </c:pt>
                <c:pt idx="3027">
                  <c:v>287286822.96595299</c:v>
                </c:pt>
                <c:pt idx="3028">
                  <c:v>287331618.58704799</c:v>
                </c:pt>
                <c:pt idx="3029">
                  <c:v>287376398.69386798</c:v>
                </c:pt>
                <c:pt idx="3030">
                  <c:v>287421163.29260993</c:v>
                </c:pt>
                <c:pt idx="3031">
                  <c:v>287465912.38947499</c:v>
                </c:pt>
                <c:pt idx="3032">
                  <c:v>287510645.99065596</c:v>
                </c:pt>
                <c:pt idx="3033">
                  <c:v>287555364.102346</c:v>
                </c:pt>
                <c:pt idx="3034">
                  <c:v>287600066.73073596</c:v>
                </c:pt>
                <c:pt idx="3035">
                  <c:v>287644753.88201201</c:v>
                </c:pt>
                <c:pt idx="3036">
                  <c:v>287689425.56235796</c:v>
                </c:pt>
                <c:pt idx="3037">
                  <c:v>287734081.77795696</c:v>
                </c:pt>
                <c:pt idx="3038">
                  <c:v>287778722.53498894</c:v>
                </c:pt>
                <c:pt idx="3039">
                  <c:v>287823347.83962995</c:v>
                </c:pt>
                <c:pt idx="3040">
                  <c:v>287867957.69805509</c:v>
                </c:pt>
                <c:pt idx="3041">
                  <c:v>287912552.11643499</c:v>
                </c:pt>
                <c:pt idx="3042">
                  <c:v>287957131.100941</c:v>
                </c:pt>
                <c:pt idx="3043">
                  <c:v>288001694.65774006</c:v>
                </c:pt>
                <c:pt idx="3044">
                  <c:v>288046242.79299486</c:v>
                </c:pt>
                <c:pt idx="3045">
                  <c:v>288090775.51286799</c:v>
                </c:pt>
                <c:pt idx="3046">
                  <c:v>288135292.82351905</c:v>
                </c:pt>
                <c:pt idx="3047">
                  <c:v>288179794.73110503</c:v>
                </c:pt>
                <c:pt idx="3048">
                  <c:v>288224281.24177992</c:v>
                </c:pt>
                <c:pt idx="3049">
                  <c:v>288268752.361696</c:v>
                </c:pt>
                <c:pt idx="3050">
                  <c:v>288313208.09700298</c:v>
                </c:pt>
                <c:pt idx="3051">
                  <c:v>288357648.45384705</c:v>
                </c:pt>
                <c:pt idx="3052">
                  <c:v>288402073.43837196</c:v>
                </c:pt>
                <c:pt idx="3053">
                  <c:v>288446483.05672204</c:v>
                </c:pt>
                <c:pt idx="3054">
                  <c:v>288490877.31503391</c:v>
                </c:pt>
                <c:pt idx="3055">
                  <c:v>288535256.219446</c:v>
                </c:pt>
                <c:pt idx="3056">
                  <c:v>288579619.77609396</c:v>
                </c:pt>
                <c:pt idx="3057">
                  <c:v>288623967.99110895</c:v>
                </c:pt>
                <c:pt idx="3058">
                  <c:v>288668300.870619</c:v>
                </c:pt>
                <c:pt idx="3059">
                  <c:v>288712618.42075396</c:v>
                </c:pt>
                <c:pt idx="3060">
                  <c:v>288756920.64763898</c:v>
                </c:pt>
                <c:pt idx="3061">
                  <c:v>288801207.55739409</c:v>
                </c:pt>
                <c:pt idx="3062">
                  <c:v>288845479.15614098</c:v>
                </c:pt>
                <c:pt idx="3063">
                  <c:v>288889735.44999599</c:v>
                </c:pt>
                <c:pt idx="3064">
                  <c:v>288933976.44507492</c:v>
                </c:pt>
                <c:pt idx="3065">
                  <c:v>288978202.14749211</c:v>
                </c:pt>
                <c:pt idx="3066">
                  <c:v>289022412.563357</c:v>
                </c:pt>
                <c:pt idx="3067">
                  <c:v>289066607.69877791</c:v>
                </c:pt>
                <c:pt idx="3068">
                  <c:v>289110787.55985898</c:v>
                </c:pt>
                <c:pt idx="3069">
                  <c:v>289154952.152704</c:v>
                </c:pt>
                <c:pt idx="3070">
                  <c:v>289199101.48341602</c:v>
                </c:pt>
                <c:pt idx="3071">
                  <c:v>289243235.55809098</c:v>
                </c:pt>
                <c:pt idx="3072">
                  <c:v>289287354.38282698</c:v>
                </c:pt>
                <c:pt idx="3073">
                  <c:v>289331457.96371597</c:v>
                </c:pt>
                <c:pt idx="3074">
                  <c:v>289375546.306849</c:v>
                </c:pt>
                <c:pt idx="3075">
                  <c:v>289419619.41831791</c:v>
                </c:pt>
                <c:pt idx="3076">
                  <c:v>289463677.30420792</c:v>
                </c:pt>
                <c:pt idx="3077">
                  <c:v>289507719.97060394</c:v>
                </c:pt>
                <c:pt idx="3078">
                  <c:v>289551747.42358899</c:v>
                </c:pt>
                <c:pt idx="3079">
                  <c:v>289595759.66924101</c:v>
                </c:pt>
                <c:pt idx="3080">
                  <c:v>289639756.71363795</c:v>
                </c:pt>
                <c:pt idx="3081">
                  <c:v>289683738.56285697</c:v>
                </c:pt>
                <c:pt idx="3082">
                  <c:v>289727705.22296786</c:v>
                </c:pt>
                <c:pt idx="3083">
                  <c:v>289771656.70004201</c:v>
                </c:pt>
                <c:pt idx="3084">
                  <c:v>289815593.00015002</c:v>
                </c:pt>
                <c:pt idx="3085">
                  <c:v>289859514.12935609</c:v>
                </c:pt>
                <c:pt idx="3086">
                  <c:v>289903420.093723</c:v>
                </c:pt>
                <c:pt idx="3087">
                  <c:v>289947310.899315</c:v>
                </c:pt>
                <c:pt idx="3088">
                  <c:v>289991186.55218792</c:v>
                </c:pt>
                <c:pt idx="3089">
                  <c:v>290035047.05840105</c:v>
                </c:pt>
                <c:pt idx="3090">
                  <c:v>290078892.42400903</c:v>
                </c:pt>
                <c:pt idx="3091">
                  <c:v>290122722.65506303</c:v>
                </c:pt>
                <c:pt idx="3092">
                  <c:v>290166537.75761402</c:v>
                </c:pt>
                <c:pt idx="3093">
                  <c:v>290210337.73770899</c:v>
                </c:pt>
                <c:pt idx="3094">
                  <c:v>290254122.601394</c:v>
                </c:pt>
                <c:pt idx="3095">
                  <c:v>290297892.35471398</c:v>
                </c:pt>
                <c:pt idx="3096">
                  <c:v>290341647.003708</c:v>
                </c:pt>
                <c:pt idx="3097">
                  <c:v>290385386.55441606</c:v>
                </c:pt>
                <c:pt idx="3098">
                  <c:v>290429111.01287496</c:v>
                </c:pt>
                <c:pt idx="3099">
                  <c:v>290472820.38511902</c:v>
                </c:pt>
                <c:pt idx="3100">
                  <c:v>290516514.67718005</c:v>
                </c:pt>
                <c:pt idx="3101">
                  <c:v>290560193.89508992</c:v>
                </c:pt>
                <c:pt idx="3102">
                  <c:v>290603858.04487509</c:v>
                </c:pt>
                <c:pt idx="3103">
                  <c:v>290647507.13256198</c:v>
                </c:pt>
                <c:pt idx="3104">
                  <c:v>290691141.16417301</c:v>
                </c:pt>
                <c:pt idx="3105">
                  <c:v>290734760.14573205</c:v>
                </c:pt>
                <c:pt idx="3106">
                  <c:v>290778364.08325499</c:v>
                </c:pt>
                <c:pt idx="3107">
                  <c:v>290821952.98276192</c:v>
                </c:pt>
                <c:pt idx="3108">
                  <c:v>290865526.85026705</c:v>
                </c:pt>
                <c:pt idx="3109">
                  <c:v>290909085.69177991</c:v>
                </c:pt>
                <c:pt idx="3110">
                  <c:v>290952629.51331598</c:v>
                </c:pt>
                <c:pt idx="3111">
                  <c:v>290996158.32088101</c:v>
                </c:pt>
                <c:pt idx="3112">
                  <c:v>291039672.12048209</c:v>
                </c:pt>
                <c:pt idx="3113">
                  <c:v>291083170.91812205</c:v>
                </c:pt>
                <c:pt idx="3114">
                  <c:v>291126654.71980399</c:v>
                </c:pt>
                <c:pt idx="3115">
                  <c:v>291170123.53152901</c:v>
                </c:pt>
                <c:pt idx="3116">
                  <c:v>291213577.35929298</c:v>
                </c:pt>
                <c:pt idx="3117">
                  <c:v>291257016.20909202</c:v>
                </c:pt>
                <c:pt idx="3118">
                  <c:v>291300440.08691996</c:v>
                </c:pt>
                <c:pt idx="3119">
                  <c:v>291343848.99876791</c:v>
                </c:pt>
                <c:pt idx="3120">
                  <c:v>291387242.95062602</c:v>
                </c:pt>
                <c:pt idx="3121">
                  <c:v>291430621.94848198</c:v>
                </c:pt>
                <c:pt idx="3122">
                  <c:v>291473985.99831992</c:v>
                </c:pt>
                <c:pt idx="3123">
                  <c:v>291517335.10612398</c:v>
                </c:pt>
                <c:pt idx="3124">
                  <c:v>291560669.27787298</c:v>
                </c:pt>
                <c:pt idx="3125">
                  <c:v>291603988.51954901</c:v>
                </c:pt>
                <c:pt idx="3126">
                  <c:v>291647292.83712703</c:v>
                </c:pt>
                <c:pt idx="3127">
                  <c:v>291690582.23658299</c:v>
                </c:pt>
                <c:pt idx="3128">
                  <c:v>291733856.72388792</c:v>
                </c:pt>
                <c:pt idx="3129">
                  <c:v>291777116.30501509</c:v>
                </c:pt>
                <c:pt idx="3130">
                  <c:v>291820360.98592997</c:v>
                </c:pt>
                <c:pt idx="3131">
                  <c:v>291863590.77260196</c:v>
                </c:pt>
                <c:pt idx="3132">
                  <c:v>291906805.670995</c:v>
                </c:pt>
                <c:pt idx="3133">
                  <c:v>291950005.68707108</c:v>
                </c:pt>
                <c:pt idx="3134">
                  <c:v>291993190.82679099</c:v>
                </c:pt>
                <c:pt idx="3135">
                  <c:v>292036361.09611392</c:v>
                </c:pt>
                <c:pt idx="3136">
                  <c:v>292079516.50099599</c:v>
                </c:pt>
                <c:pt idx="3137">
                  <c:v>292122657.04739302</c:v>
                </c:pt>
                <c:pt idx="3138">
                  <c:v>292165782.74125499</c:v>
                </c:pt>
                <c:pt idx="3139">
                  <c:v>292208893.588534</c:v>
                </c:pt>
                <c:pt idx="3140">
                  <c:v>292251989.59517992</c:v>
                </c:pt>
                <c:pt idx="3141">
                  <c:v>292295070.76713705</c:v>
                </c:pt>
                <c:pt idx="3142">
                  <c:v>292338137.11035198</c:v>
                </c:pt>
                <c:pt idx="3143">
                  <c:v>292381188.63076597</c:v>
                </c:pt>
                <c:pt idx="3144">
                  <c:v>292424225.33432001</c:v>
                </c:pt>
                <c:pt idx="3145">
                  <c:v>292467247.22695297</c:v>
                </c:pt>
                <c:pt idx="3146">
                  <c:v>292510254.31460202</c:v>
                </c:pt>
                <c:pt idx="3147">
                  <c:v>292553246.60320097</c:v>
                </c:pt>
                <c:pt idx="3148">
                  <c:v>292596224.09868395</c:v>
                </c:pt>
                <c:pt idx="3149">
                  <c:v>292639186.80698299</c:v>
                </c:pt>
                <c:pt idx="3150">
                  <c:v>292682134.73402399</c:v>
                </c:pt>
                <c:pt idx="3151">
                  <c:v>292725067.88573492</c:v>
                </c:pt>
                <c:pt idx="3152">
                  <c:v>292767986.26804209</c:v>
                </c:pt>
                <c:pt idx="3153">
                  <c:v>292810889.88686901</c:v>
                </c:pt>
                <c:pt idx="3154">
                  <c:v>292853778.74813598</c:v>
                </c:pt>
                <c:pt idx="3155">
                  <c:v>292896652.85776204</c:v>
                </c:pt>
                <c:pt idx="3156">
                  <c:v>292939512.22166592</c:v>
                </c:pt>
                <c:pt idx="3157">
                  <c:v>292982356.84576309</c:v>
                </c:pt>
                <c:pt idx="3158">
                  <c:v>293025186.73596495</c:v>
                </c:pt>
                <c:pt idx="3159">
                  <c:v>293068001.89818698</c:v>
                </c:pt>
                <c:pt idx="3160">
                  <c:v>293110802.33833599</c:v>
                </c:pt>
                <c:pt idx="3161">
                  <c:v>293153588.06232297</c:v>
                </c:pt>
                <c:pt idx="3162">
                  <c:v>293196359.07605296</c:v>
                </c:pt>
                <c:pt idx="3163">
                  <c:v>293239115.38542902</c:v>
                </c:pt>
                <c:pt idx="3164">
                  <c:v>293281856.99635595</c:v>
                </c:pt>
                <c:pt idx="3165">
                  <c:v>293324583.91473192</c:v>
                </c:pt>
                <c:pt idx="3166">
                  <c:v>293367296.14645809</c:v>
                </c:pt>
                <c:pt idx="3167">
                  <c:v>293409993.69743001</c:v>
                </c:pt>
                <c:pt idx="3168">
                  <c:v>293452676.57354206</c:v>
                </c:pt>
                <c:pt idx="3169">
                  <c:v>293495344.78068894</c:v>
                </c:pt>
                <c:pt idx="3170">
                  <c:v>293537998.32476205</c:v>
                </c:pt>
                <c:pt idx="3171">
                  <c:v>293580637.21165103</c:v>
                </c:pt>
                <c:pt idx="3172">
                  <c:v>293623261.44724298</c:v>
                </c:pt>
                <c:pt idx="3173">
                  <c:v>293665871.03742409</c:v>
                </c:pt>
                <c:pt idx="3174">
                  <c:v>293708465.98807794</c:v>
                </c:pt>
                <c:pt idx="3175">
                  <c:v>293751046.305089</c:v>
                </c:pt>
                <c:pt idx="3176">
                  <c:v>293793611.99433595</c:v>
                </c:pt>
                <c:pt idx="3177">
                  <c:v>293836163.06169891</c:v>
                </c:pt>
                <c:pt idx="3178">
                  <c:v>293878699.51305401</c:v>
                </c:pt>
                <c:pt idx="3179">
                  <c:v>293921221.354276</c:v>
                </c:pt>
                <c:pt idx="3180">
                  <c:v>293963728.59124094</c:v>
                </c:pt>
                <c:pt idx="3181">
                  <c:v>294006221.22981799</c:v>
                </c:pt>
                <c:pt idx="3182">
                  <c:v>294048699.27587903</c:v>
                </c:pt>
                <c:pt idx="3183">
                  <c:v>294091162.73528993</c:v>
                </c:pt>
                <c:pt idx="3184">
                  <c:v>294133611.61391902</c:v>
                </c:pt>
                <c:pt idx="3185">
                  <c:v>294176045.91763091</c:v>
                </c:pt>
                <c:pt idx="3186">
                  <c:v>294218465.65228695</c:v>
                </c:pt>
                <c:pt idx="3187">
                  <c:v>294260870.82375002</c:v>
                </c:pt>
                <c:pt idx="3188">
                  <c:v>294303261.43787795</c:v>
                </c:pt>
                <c:pt idx="3189">
                  <c:v>294345637.50053102</c:v>
                </c:pt>
                <c:pt idx="3190">
                  <c:v>294387999.0175631</c:v>
                </c:pt>
                <c:pt idx="3191">
                  <c:v>294430345.994829</c:v>
                </c:pt>
                <c:pt idx="3192">
                  <c:v>294472678.438182</c:v>
                </c:pt>
                <c:pt idx="3193">
                  <c:v>294514996.35347402</c:v>
                </c:pt>
                <c:pt idx="3194">
                  <c:v>294557299.74655205</c:v>
                </c:pt>
                <c:pt idx="3195">
                  <c:v>294599588.62326401</c:v>
                </c:pt>
                <c:pt idx="3196">
                  <c:v>294641862.989456</c:v>
                </c:pt>
                <c:pt idx="3197">
                  <c:v>294684122.85097295</c:v>
                </c:pt>
                <c:pt idx="3198">
                  <c:v>294726368.21365696</c:v>
                </c:pt>
                <c:pt idx="3199">
                  <c:v>294768599.08334899</c:v>
                </c:pt>
                <c:pt idx="3200">
                  <c:v>294810815.46588796</c:v>
                </c:pt>
                <c:pt idx="3201">
                  <c:v>294853017.36711115</c:v>
                </c:pt>
                <c:pt idx="3202">
                  <c:v>294895204.79285395</c:v>
                </c:pt>
                <c:pt idx="3203">
                  <c:v>294937377.74895197</c:v>
                </c:pt>
                <c:pt idx="3204">
                  <c:v>294979536.24123693</c:v>
                </c:pt>
                <c:pt idx="3205">
                  <c:v>295021680.27553999</c:v>
                </c:pt>
                <c:pt idx="3206">
                  <c:v>295063809.85768902</c:v>
                </c:pt>
                <c:pt idx="3207">
                  <c:v>295105924.99351305</c:v>
                </c:pt>
                <c:pt idx="3208">
                  <c:v>295148025.68883801</c:v>
                </c:pt>
                <c:pt idx="3209">
                  <c:v>295190111.94948792</c:v>
                </c:pt>
                <c:pt idx="3210">
                  <c:v>295232183.78128594</c:v>
                </c:pt>
                <c:pt idx="3211">
                  <c:v>295274241.19005305</c:v>
                </c:pt>
                <c:pt idx="3212">
                  <c:v>295316284.18160796</c:v>
                </c:pt>
                <c:pt idx="3213">
                  <c:v>295358312.76177096</c:v>
                </c:pt>
                <c:pt idx="3214">
                  <c:v>295400326.93635595</c:v>
                </c:pt>
                <c:pt idx="3215">
                  <c:v>295442326.71117991</c:v>
                </c:pt>
                <c:pt idx="3216">
                  <c:v>295484312.09205395</c:v>
                </c:pt>
                <c:pt idx="3217">
                  <c:v>295526283.08479202</c:v>
                </c:pt>
                <c:pt idx="3218">
                  <c:v>295568239.69520092</c:v>
                </c:pt>
                <c:pt idx="3219">
                  <c:v>295610181.92909199</c:v>
                </c:pt>
                <c:pt idx="3220">
                  <c:v>295652109.7922709</c:v>
                </c:pt>
                <c:pt idx="3221">
                  <c:v>295694023.29054296</c:v>
                </c:pt>
                <c:pt idx="3222">
                  <c:v>295735922.429712</c:v>
                </c:pt>
                <c:pt idx="3223">
                  <c:v>295777807.21557999</c:v>
                </c:pt>
                <c:pt idx="3224">
                  <c:v>295819677.65394998</c:v>
                </c:pt>
                <c:pt idx="3225">
                  <c:v>295861533.75061899</c:v>
                </c:pt>
                <c:pt idx="3226">
                  <c:v>295903375.51138395</c:v>
                </c:pt>
                <c:pt idx="3227">
                  <c:v>295945202.94204396</c:v>
                </c:pt>
                <c:pt idx="3228">
                  <c:v>295987016.04839098</c:v>
                </c:pt>
                <c:pt idx="3229">
                  <c:v>296028814.83622003</c:v>
                </c:pt>
                <c:pt idx="3230">
                  <c:v>296070599.31132197</c:v>
                </c:pt>
                <c:pt idx="3231">
                  <c:v>296112369.47948599</c:v>
                </c:pt>
                <c:pt idx="3232">
                  <c:v>296154125.34650207</c:v>
                </c:pt>
                <c:pt idx="3233">
                  <c:v>296195866.91815698</c:v>
                </c:pt>
                <c:pt idx="3234">
                  <c:v>296237594.20023596</c:v>
                </c:pt>
                <c:pt idx="3235">
                  <c:v>296279307.19852304</c:v>
                </c:pt>
                <c:pt idx="3236">
                  <c:v>296321005.91880101</c:v>
                </c:pt>
                <c:pt idx="3237">
                  <c:v>296362690.36685205</c:v>
                </c:pt>
                <c:pt idx="3238">
                  <c:v>296404360.54845506</c:v>
                </c:pt>
                <c:pt idx="3239">
                  <c:v>296446016.46938795</c:v>
                </c:pt>
                <c:pt idx="3240">
                  <c:v>296487658.13542902</c:v>
                </c:pt>
                <c:pt idx="3241">
                  <c:v>296529285.55235392</c:v>
                </c:pt>
                <c:pt idx="3242">
                  <c:v>296570898.72593397</c:v>
                </c:pt>
                <c:pt idx="3243">
                  <c:v>296612497.66194296</c:v>
                </c:pt>
                <c:pt idx="3244">
                  <c:v>296654082.36615205</c:v>
                </c:pt>
                <c:pt idx="3245">
                  <c:v>296695652.84433109</c:v>
                </c:pt>
                <c:pt idx="3246">
                  <c:v>296737209.10224903</c:v>
                </c:pt>
                <c:pt idx="3247">
                  <c:v>296778751.14567101</c:v>
                </c:pt>
                <c:pt idx="3248">
                  <c:v>296820278.98036492</c:v>
                </c:pt>
                <c:pt idx="3249">
                  <c:v>296861792.61209202</c:v>
                </c:pt>
                <c:pt idx="3250">
                  <c:v>296903292.046615</c:v>
                </c:pt>
                <c:pt idx="3251">
                  <c:v>296944777.28969699</c:v>
                </c:pt>
                <c:pt idx="3252">
                  <c:v>296986248.34709615</c:v>
                </c:pt>
                <c:pt idx="3253">
                  <c:v>297027705.224572</c:v>
                </c:pt>
                <c:pt idx="3254">
                  <c:v>297069147.927881</c:v>
                </c:pt>
                <c:pt idx="3255">
                  <c:v>297110576.46277994</c:v>
                </c:pt>
                <c:pt idx="3256">
                  <c:v>297151990.83502197</c:v>
                </c:pt>
                <c:pt idx="3257">
                  <c:v>297193391.05036002</c:v>
                </c:pt>
                <c:pt idx="3258">
                  <c:v>297234777.11454606</c:v>
                </c:pt>
                <c:pt idx="3259">
                  <c:v>297276149.03332901</c:v>
                </c:pt>
                <c:pt idx="3260">
                  <c:v>297317506.81246001</c:v>
                </c:pt>
                <c:pt idx="3261">
                  <c:v>297358850.45768499</c:v>
                </c:pt>
                <c:pt idx="3262">
                  <c:v>297400179.97474992</c:v>
                </c:pt>
                <c:pt idx="3263">
                  <c:v>297441495.36940098</c:v>
                </c:pt>
                <c:pt idx="3264">
                  <c:v>297482796.64738107</c:v>
                </c:pt>
                <c:pt idx="3265">
                  <c:v>297524083.81443202</c:v>
                </c:pt>
                <c:pt idx="3266">
                  <c:v>297565356.87629491</c:v>
                </c:pt>
                <c:pt idx="3267">
                  <c:v>297606615.838709</c:v>
                </c:pt>
                <c:pt idx="3268">
                  <c:v>297647860.70741397</c:v>
                </c:pt>
                <c:pt idx="3269">
                  <c:v>297689091.48814601</c:v>
                </c:pt>
                <c:pt idx="3270">
                  <c:v>297730308.18663996</c:v>
                </c:pt>
                <c:pt idx="3271">
                  <c:v>297771510.80863202</c:v>
                </c:pt>
                <c:pt idx="3272">
                  <c:v>297812699.35985309</c:v>
                </c:pt>
                <c:pt idx="3273">
                  <c:v>297853873.84603602</c:v>
                </c:pt>
                <c:pt idx="3274">
                  <c:v>297895034.27291095</c:v>
                </c:pt>
                <c:pt idx="3275">
                  <c:v>297936180.64620799</c:v>
                </c:pt>
                <c:pt idx="3276">
                  <c:v>297977312.97165495</c:v>
                </c:pt>
                <c:pt idx="3277">
                  <c:v>298018431.25497794</c:v>
                </c:pt>
                <c:pt idx="3278">
                  <c:v>298059535.50190294</c:v>
                </c:pt>
                <c:pt idx="3279">
                  <c:v>298100625.71815401</c:v>
                </c:pt>
                <c:pt idx="3280">
                  <c:v>298141701.90945601</c:v>
                </c:pt>
                <c:pt idx="3281">
                  <c:v>298182764.08152705</c:v>
                </c:pt>
                <c:pt idx="3282">
                  <c:v>298223812.24009109</c:v>
                </c:pt>
                <c:pt idx="3283">
                  <c:v>298264846.39086509</c:v>
                </c:pt>
                <c:pt idx="3284">
                  <c:v>298305866.53956902</c:v>
                </c:pt>
                <c:pt idx="3285">
                  <c:v>298346872.69191796</c:v>
                </c:pt>
                <c:pt idx="3286">
                  <c:v>298387864.85362798</c:v>
                </c:pt>
                <c:pt idx="3287">
                  <c:v>298428843.030415</c:v>
                </c:pt>
                <c:pt idx="3288">
                  <c:v>298469807.22799093</c:v>
                </c:pt>
                <c:pt idx="3289">
                  <c:v>298510757.45206791</c:v>
                </c:pt>
                <c:pt idx="3290">
                  <c:v>298551693.70835698</c:v>
                </c:pt>
                <c:pt idx="3291">
                  <c:v>298592616.00256801</c:v>
                </c:pt>
                <c:pt idx="3292">
                  <c:v>298633524.34041005</c:v>
                </c:pt>
                <c:pt idx="3293">
                  <c:v>298674418.727588</c:v>
                </c:pt>
                <c:pt idx="3294">
                  <c:v>298715299.16981208</c:v>
                </c:pt>
                <c:pt idx="3295">
                  <c:v>298756165.67278296</c:v>
                </c:pt>
                <c:pt idx="3296">
                  <c:v>298797018.24220794</c:v>
                </c:pt>
                <c:pt idx="3297">
                  <c:v>298837856.88378698</c:v>
                </c:pt>
                <c:pt idx="3298">
                  <c:v>298878681.60322398</c:v>
                </c:pt>
                <c:pt idx="3299">
                  <c:v>298919492.40621895</c:v>
                </c:pt>
                <c:pt idx="3300">
                  <c:v>298960289.29847091</c:v>
                </c:pt>
                <c:pt idx="3301">
                  <c:v>299001072.28567594</c:v>
                </c:pt>
                <c:pt idx="3302">
                  <c:v>299041841.37353402</c:v>
                </c:pt>
                <c:pt idx="3303">
                  <c:v>299082596.56774002</c:v>
                </c:pt>
                <c:pt idx="3304">
                  <c:v>299123337.87398791</c:v>
                </c:pt>
                <c:pt idx="3305">
                  <c:v>299164065.29797196</c:v>
                </c:pt>
                <c:pt idx="3306">
                  <c:v>299204778.84538502</c:v>
                </c:pt>
                <c:pt idx="3307">
                  <c:v>299245478.52191895</c:v>
                </c:pt>
                <c:pt idx="3308">
                  <c:v>299286164.33326209</c:v>
                </c:pt>
                <c:pt idx="3309">
                  <c:v>299326836.285106</c:v>
                </c:pt>
                <c:pt idx="3310">
                  <c:v>299367494.383138</c:v>
                </c:pt>
                <c:pt idx="3311">
                  <c:v>299408138.63304502</c:v>
                </c:pt>
                <c:pt idx="3312">
                  <c:v>299448769.04051304</c:v>
                </c:pt>
                <c:pt idx="3313">
                  <c:v>299489385.61122698</c:v>
                </c:pt>
                <c:pt idx="3314">
                  <c:v>299529988.35087198</c:v>
                </c:pt>
                <c:pt idx="3315">
                  <c:v>299570577.26512909</c:v>
                </c:pt>
                <c:pt idx="3316">
                  <c:v>299611152.35968298</c:v>
                </c:pt>
                <c:pt idx="3317">
                  <c:v>299651713.64021105</c:v>
                </c:pt>
                <c:pt idx="3318">
                  <c:v>299692261.11239392</c:v>
                </c:pt>
                <c:pt idx="3319">
                  <c:v>299732794.78191096</c:v>
                </c:pt>
                <c:pt idx="3320">
                  <c:v>299773314.65443897</c:v>
                </c:pt>
                <c:pt idx="3321">
                  <c:v>299813820.73565596</c:v>
                </c:pt>
                <c:pt idx="3322">
                  <c:v>299854313.03123593</c:v>
                </c:pt>
                <c:pt idx="3323">
                  <c:v>299894791.54685497</c:v>
                </c:pt>
                <c:pt idx="3324">
                  <c:v>299935256.28818601</c:v>
                </c:pt>
                <c:pt idx="3325">
                  <c:v>299975707.26090199</c:v>
                </c:pt>
                <c:pt idx="3326">
                  <c:v>300016144.47067386</c:v>
                </c:pt>
                <c:pt idx="3327">
                  <c:v>300056567.92317396</c:v>
                </c:pt>
                <c:pt idx="3328">
                  <c:v>300096977.62406898</c:v>
                </c:pt>
                <c:pt idx="3329">
                  <c:v>300137373.57902902</c:v>
                </c:pt>
                <c:pt idx="3330">
                  <c:v>300177755.79372102</c:v>
                </c:pt>
                <c:pt idx="3331">
                  <c:v>300218124.27381301</c:v>
                </c:pt>
                <c:pt idx="3332">
                  <c:v>300258479.02496994</c:v>
                </c:pt>
                <c:pt idx="3333">
                  <c:v>300298820.05285698</c:v>
                </c:pt>
                <c:pt idx="3334">
                  <c:v>300339147.36313701</c:v>
                </c:pt>
                <c:pt idx="3335">
                  <c:v>300379460.96147394</c:v>
                </c:pt>
                <c:pt idx="3336">
                  <c:v>300419760.85352904</c:v>
                </c:pt>
                <c:pt idx="3337">
                  <c:v>300460047.044963</c:v>
                </c:pt>
                <c:pt idx="3338">
                  <c:v>300500319.54143697</c:v>
                </c:pt>
                <c:pt idx="3339">
                  <c:v>300540578.34860897</c:v>
                </c:pt>
                <c:pt idx="3340">
                  <c:v>300580823.47213793</c:v>
                </c:pt>
                <c:pt idx="3341">
                  <c:v>300621054.91768003</c:v>
                </c:pt>
                <c:pt idx="3342">
                  <c:v>300661272.69089305</c:v>
                </c:pt>
                <c:pt idx="3343">
                  <c:v>300701476.79743099</c:v>
                </c:pt>
                <c:pt idx="3344">
                  <c:v>300741667.24294794</c:v>
                </c:pt>
                <c:pt idx="3345">
                  <c:v>300781844.033099</c:v>
                </c:pt>
                <c:pt idx="3346">
                  <c:v>300822007.17353606</c:v>
                </c:pt>
                <c:pt idx="3347">
                  <c:v>300862156.66991198</c:v>
                </c:pt>
                <c:pt idx="3348">
                  <c:v>300902292.52787697</c:v>
                </c:pt>
                <c:pt idx="3349">
                  <c:v>300942414.75308102</c:v>
                </c:pt>
                <c:pt idx="3350">
                  <c:v>300982523.35117298</c:v>
                </c:pt>
                <c:pt idx="3351">
                  <c:v>301022618.32780302</c:v>
                </c:pt>
                <c:pt idx="3352">
                  <c:v>301062699.68861705</c:v>
                </c:pt>
                <c:pt idx="3353">
                  <c:v>301102767.43926191</c:v>
                </c:pt>
                <c:pt idx="3354">
                  <c:v>301142821.58538193</c:v>
                </c:pt>
                <c:pt idx="3355">
                  <c:v>301182862.13262492</c:v>
                </c:pt>
                <c:pt idx="3356">
                  <c:v>301222889.08663297</c:v>
                </c:pt>
                <c:pt idx="3357">
                  <c:v>301262902.45305002</c:v>
                </c:pt>
                <c:pt idx="3358">
                  <c:v>301302902.23751998</c:v>
                </c:pt>
                <c:pt idx="3359">
                  <c:v>301342888.44568199</c:v>
                </c:pt>
                <c:pt idx="3360">
                  <c:v>301382861.08317792</c:v>
                </c:pt>
                <c:pt idx="3361">
                  <c:v>301422820.15564698</c:v>
                </c:pt>
                <c:pt idx="3362">
                  <c:v>301462765.66873097</c:v>
                </c:pt>
                <c:pt idx="3363">
                  <c:v>301502697.62806606</c:v>
                </c:pt>
                <c:pt idx="3364">
                  <c:v>301542616.03928995</c:v>
                </c:pt>
                <c:pt idx="3365">
                  <c:v>301582520.90803891</c:v>
                </c:pt>
                <c:pt idx="3366">
                  <c:v>301622412.23994994</c:v>
                </c:pt>
                <c:pt idx="3367">
                  <c:v>301662290.040658</c:v>
                </c:pt>
                <c:pt idx="3368">
                  <c:v>301702154.31579792</c:v>
                </c:pt>
                <c:pt idx="3369">
                  <c:v>301742005.07100499</c:v>
                </c:pt>
                <c:pt idx="3370">
                  <c:v>301781842.31190795</c:v>
                </c:pt>
                <c:pt idx="3371">
                  <c:v>301821666.04414207</c:v>
                </c:pt>
                <c:pt idx="3372">
                  <c:v>301861476.27333695</c:v>
                </c:pt>
                <c:pt idx="3373">
                  <c:v>301901273.00512701</c:v>
                </c:pt>
                <c:pt idx="3374">
                  <c:v>301941056.24513698</c:v>
                </c:pt>
                <c:pt idx="3375">
                  <c:v>301980825.99899894</c:v>
                </c:pt>
                <c:pt idx="3376">
                  <c:v>302020582.27234095</c:v>
                </c:pt>
                <c:pt idx="3377">
                  <c:v>302060325.07078999</c:v>
                </c:pt>
                <c:pt idx="3378">
                  <c:v>302100054.39997494</c:v>
                </c:pt>
                <c:pt idx="3379">
                  <c:v>302139770.26552105</c:v>
                </c:pt>
                <c:pt idx="3380">
                  <c:v>302179472.67305207</c:v>
                </c:pt>
                <c:pt idx="3381">
                  <c:v>302219161.62819606</c:v>
                </c:pt>
                <c:pt idx="3382">
                  <c:v>302258837.13657492</c:v>
                </c:pt>
                <c:pt idx="3383">
                  <c:v>302298499.20381302</c:v>
                </c:pt>
                <c:pt idx="3384">
                  <c:v>302338147.83553296</c:v>
                </c:pt>
                <c:pt idx="3385">
                  <c:v>302377783.03735799</c:v>
                </c:pt>
                <c:pt idx="3386">
                  <c:v>302417404.81490695</c:v>
                </c:pt>
                <c:pt idx="3387">
                  <c:v>302457013.17380404</c:v>
                </c:pt>
                <c:pt idx="3388">
                  <c:v>302496608.11966598</c:v>
                </c:pt>
                <c:pt idx="3389">
                  <c:v>302536189.65811515</c:v>
                </c:pt>
                <c:pt idx="3390">
                  <c:v>302575757.79476792</c:v>
                </c:pt>
                <c:pt idx="3391">
                  <c:v>302615312.53524494</c:v>
                </c:pt>
                <c:pt idx="3392">
                  <c:v>302654853.88516098</c:v>
                </c:pt>
                <c:pt idx="3393">
                  <c:v>302694381.85013402</c:v>
                </c:pt>
                <c:pt idx="3394">
                  <c:v>302733896.43578196</c:v>
                </c:pt>
                <c:pt idx="3395">
                  <c:v>302773397.64771706</c:v>
                </c:pt>
                <c:pt idx="3396">
                  <c:v>302812885.49155694</c:v>
                </c:pt>
                <c:pt idx="3397">
                  <c:v>302852359.97291493</c:v>
                </c:pt>
                <c:pt idx="3398">
                  <c:v>302891821.09740502</c:v>
                </c:pt>
                <c:pt idx="3399">
                  <c:v>302931268.87064099</c:v>
                </c:pt>
                <c:pt idx="3400">
                  <c:v>302970703.29823393</c:v>
                </c:pt>
                <c:pt idx="3401">
                  <c:v>303010124.38579696</c:v>
                </c:pt>
                <c:pt idx="3402">
                  <c:v>303049532.13894099</c:v>
                </c:pt>
                <c:pt idx="3403">
                  <c:v>303088926.56327492</c:v>
                </c:pt>
                <c:pt idx="3404">
                  <c:v>303128307.66441303</c:v>
                </c:pt>
                <c:pt idx="3405">
                  <c:v>303167675.44796205</c:v>
                </c:pt>
                <c:pt idx="3406">
                  <c:v>303207029.919532</c:v>
                </c:pt>
                <c:pt idx="3407">
                  <c:v>303246371.08473003</c:v>
                </c:pt>
                <c:pt idx="3408">
                  <c:v>303285698.94916606</c:v>
                </c:pt>
                <c:pt idx="3409">
                  <c:v>303325013.51844609</c:v>
                </c:pt>
                <c:pt idx="3410">
                  <c:v>303364314.79817694</c:v>
                </c:pt>
                <c:pt idx="3411">
                  <c:v>303403602.79396695</c:v>
                </c:pt>
                <c:pt idx="3412">
                  <c:v>303442877.51141793</c:v>
                </c:pt>
                <c:pt idx="3413">
                  <c:v>303482138.95613796</c:v>
                </c:pt>
                <c:pt idx="3414">
                  <c:v>303521387.13373101</c:v>
                </c:pt>
                <c:pt idx="3415">
                  <c:v>303560622.04980206</c:v>
                </c:pt>
                <c:pt idx="3416">
                  <c:v>303599843.70995295</c:v>
                </c:pt>
                <c:pt idx="3417">
                  <c:v>303639052.11978799</c:v>
                </c:pt>
                <c:pt idx="3418">
                  <c:v>303678247.28490895</c:v>
                </c:pt>
                <c:pt idx="3419">
                  <c:v>303717429.21091992</c:v>
                </c:pt>
                <c:pt idx="3420">
                  <c:v>303756597.90341997</c:v>
                </c:pt>
                <c:pt idx="3421">
                  <c:v>303795753.36801207</c:v>
                </c:pt>
                <c:pt idx="3422">
                  <c:v>303834895.61029696</c:v>
                </c:pt>
                <c:pt idx="3423">
                  <c:v>303874024.63587391</c:v>
                </c:pt>
                <c:pt idx="3424">
                  <c:v>303913140.45034295</c:v>
                </c:pt>
                <c:pt idx="3425">
                  <c:v>303952243.059304</c:v>
                </c:pt>
                <c:pt idx="3426">
                  <c:v>303991332.46835399</c:v>
                </c:pt>
                <c:pt idx="3427">
                  <c:v>304030408.68309402</c:v>
                </c:pt>
                <c:pt idx="3428">
                  <c:v>304069471.70911998</c:v>
                </c:pt>
                <c:pt idx="3429">
                  <c:v>304108521.55203003</c:v>
                </c:pt>
                <c:pt idx="3430">
                  <c:v>304147558.21742105</c:v>
                </c:pt>
                <c:pt idx="3431">
                  <c:v>304186581.71089</c:v>
                </c:pt>
                <c:pt idx="3432">
                  <c:v>304225592.038032</c:v>
                </c:pt>
                <c:pt idx="3433">
                  <c:v>304264589.20444399</c:v>
                </c:pt>
                <c:pt idx="3434">
                  <c:v>304303573.21572</c:v>
                </c:pt>
                <c:pt idx="3435">
                  <c:v>304342544.07745606</c:v>
                </c:pt>
                <c:pt idx="3436">
                  <c:v>304381501.7952469</c:v>
                </c:pt>
                <c:pt idx="3437">
                  <c:v>304420446.374686</c:v>
                </c:pt>
                <c:pt idx="3438">
                  <c:v>304459377.82136703</c:v>
                </c:pt>
                <c:pt idx="3439">
                  <c:v>304498296.14088398</c:v>
                </c:pt>
                <c:pt idx="3440">
                  <c:v>304537201.33882898</c:v>
                </c:pt>
                <c:pt idx="3441">
                  <c:v>304576093.42079496</c:v>
                </c:pt>
                <c:pt idx="3442">
                  <c:v>304614972.39237386</c:v>
                </c:pt>
                <c:pt idx="3443">
                  <c:v>304653838.25915802</c:v>
                </c:pt>
                <c:pt idx="3444">
                  <c:v>304692691.02673793</c:v>
                </c:pt>
                <c:pt idx="3445">
                  <c:v>304731530.70070601</c:v>
                </c:pt>
                <c:pt idx="3446">
                  <c:v>304770357.28665292</c:v>
                </c:pt>
                <c:pt idx="3447">
                  <c:v>304809170.790169</c:v>
                </c:pt>
                <c:pt idx="3448">
                  <c:v>304847971.21684295</c:v>
                </c:pt>
                <c:pt idx="3449">
                  <c:v>304886758.57226503</c:v>
                </c:pt>
                <c:pt idx="3450">
                  <c:v>304925532.86202598</c:v>
                </c:pt>
                <c:pt idx="3451">
                  <c:v>304964294.09171492</c:v>
                </c:pt>
                <c:pt idx="3452">
                  <c:v>305003042.26691896</c:v>
                </c:pt>
                <c:pt idx="3453">
                  <c:v>305041777.39322698</c:v>
                </c:pt>
                <c:pt idx="3454">
                  <c:v>305080499.47622794</c:v>
                </c:pt>
                <c:pt idx="3455">
                  <c:v>305119208.52151</c:v>
                </c:pt>
                <c:pt idx="3456">
                  <c:v>305157904.534661</c:v>
                </c:pt>
                <c:pt idx="3457">
                  <c:v>305196587.52126491</c:v>
                </c:pt>
                <c:pt idx="3458">
                  <c:v>305235257.48691297</c:v>
                </c:pt>
                <c:pt idx="3459">
                  <c:v>305273914.43719</c:v>
                </c:pt>
                <c:pt idx="3460">
                  <c:v>305312558.37768298</c:v>
                </c:pt>
                <c:pt idx="3461">
                  <c:v>305351189.31397694</c:v>
                </c:pt>
                <c:pt idx="3462">
                  <c:v>305389807.25165999</c:v>
                </c:pt>
                <c:pt idx="3463">
                  <c:v>305428412.19631499</c:v>
                </c:pt>
                <c:pt idx="3464">
                  <c:v>305467004.15353006</c:v>
                </c:pt>
                <c:pt idx="3465">
                  <c:v>305505583.12888998</c:v>
                </c:pt>
                <c:pt idx="3466">
                  <c:v>305544149.12797695</c:v>
                </c:pt>
                <c:pt idx="3467">
                  <c:v>305582702.15637892</c:v>
                </c:pt>
                <c:pt idx="3468">
                  <c:v>305621242.21967787</c:v>
                </c:pt>
                <c:pt idx="3469">
                  <c:v>305659769.32346106</c:v>
                </c:pt>
                <c:pt idx="3470">
                  <c:v>305698283.47330999</c:v>
                </c:pt>
                <c:pt idx="3471">
                  <c:v>305736784.67481005</c:v>
                </c:pt>
                <c:pt idx="3472">
                  <c:v>305775272.93354499</c:v>
                </c:pt>
                <c:pt idx="3473">
                  <c:v>305813748.25509697</c:v>
                </c:pt>
                <c:pt idx="3474">
                  <c:v>305852210.64504898</c:v>
                </c:pt>
                <c:pt idx="3475">
                  <c:v>305890660.10898501</c:v>
                </c:pt>
                <c:pt idx="3476">
                  <c:v>305929096.65248799</c:v>
                </c:pt>
                <c:pt idx="3477">
                  <c:v>305967520.28114003</c:v>
                </c:pt>
                <c:pt idx="3478">
                  <c:v>306005931.00052506</c:v>
                </c:pt>
                <c:pt idx="3479">
                  <c:v>306044328.81622392</c:v>
                </c:pt>
                <c:pt idx="3480">
                  <c:v>306082713.73381901</c:v>
                </c:pt>
                <c:pt idx="3481">
                  <c:v>306121085.75889301</c:v>
                </c:pt>
                <c:pt idx="3482">
                  <c:v>306159444.89702809</c:v>
                </c:pt>
                <c:pt idx="3483">
                  <c:v>306197791.15380508</c:v>
                </c:pt>
                <c:pt idx="3484">
                  <c:v>306236124.53480703</c:v>
                </c:pt>
                <c:pt idx="3485">
                  <c:v>306274445.04561502</c:v>
                </c:pt>
                <c:pt idx="3486">
                  <c:v>306312752.691809</c:v>
                </c:pt>
                <c:pt idx="3487">
                  <c:v>306351047.47897094</c:v>
                </c:pt>
                <c:pt idx="3488">
                  <c:v>306389329.41268194</c:v>
                </c:pt>
                <c:pt idx="3489">
                  <c:v>306427598.49852401</c:v>
                </c:pt>
                <c:pt idx="3490">
                  <c:v>306465854.74207795</c:v>
                </c:pt>
                <c:pt idx="3491">
                  <c:v>306504098.14892215</c:v>
                </c:pt>
                <c:pt idx="3492">
                  <c:v>306542328.72464103</c:v>
                </c:pt>
                <c:pt idx="3493">
                  <c:v>306580546.474814</c:v>
                </c:pt>
                <c:pt idx="3494">
                  <c:v>306618751.40502</c:v>
                </c:pt>
                <c:pt idx="3495">
                  <c:v>306656943.520841</c:v>
                </c:pt>
                <c:pt idx="3496">
                  <c:v>306695122.82785702</c:v>
                </c:pt>
                <c:pt idx="3497">
                  <c:v>306733289.33164793</c:v>
                </c:pt>
                <c:pt idx="3498">
                  <c:v>306771443.03779602</c:v>
                </c:pt>
                <c:pt idx="3499">
                  <c:v>306809583.95188099</c:v>
                </c:pt>
                <c:pt idx="3500">
                  <c:v>306847712.07948202</c:v>
                </c:pt>
                <c:pt idx="3501">
                  <c:v>306885827.42617786</c:v>
                </c:pt>
                <c:pt idx="3502">
                  <c:v>306923929.99755198</c:v>
                </c:pt>
                <c:pt idx="3503">
                  <c:v>306962019.79918295</c:v>
                </c:pt>
                <c:pt idx="3504">
                  <c:v>307000096.83665103</c:v>
                </c:pt>
                <c:pt idx="3505">
                  <c:v>307038161.11553502</c:v>
                </c:pt>
                <c:pt idx="3506">
                  <c:v>307076212.64141607</c:v>
                </c:pt>
                <c:pt idx="3507">
                  <c:v>307114251.41987395</c:v>
                </c:pt>
                <c:pt idx="3508">
                  <c:v>307152277.45649099</c:v>
                </c:pt>
                <c:pt idx="3509">
                  <c:v>307190290.75684392</c:v>
                </c:pt>
                <c:pt idx="3510">
                  <c:v>307228291.32651502</c:v>
                </c:pt>
                <c:pt idx="3511">
                  <c:v>307266279.17108297</c:v>
                </c:pt>
                <c:pt idx="3512">
                  <c:v>307304254.29612899</c:v>
                </c:pt>
                <c:pt idx="3513">
                  <c:v>307342216.70723295</c:v>
                </c:pt>
                <c:pt idx="3514">
                  <c:v>307380166.40997493</c:v>
                </c:pt>
                <c:pt idx="3515">
                  <c:v>307418103.40993494</c:v>
                </c:pt>
                <c:pt idx="3516">
                  <c:v>307456027.71269393</c:v>
                </c:pt>
                <c:pt idx="3517">
                  <c:v>307493939.32383198</c:v>
                </c:pt>
                <c:pt idx="3518">
                  <c:v>307531838.24892902</c:v>
                </c:pt>
                <c:pt idx="3519">
                  <c:v>307569724.49356598</c:v>
                </c:pt>
                <c:pt idx="3520">
                  <c:v>307607598.06332302</c:v>
                </c:pt>
                <c:pt idx="3521">
                  <c:v>307645458.963781</c:v>
                </c:pt>
                <c:pt idx="3522">
                  <c:v>307683307.20052207</c:v>
                </c:pt>
                <c:pt idx="3523">
                  <c:v>307721142.77912498</c:v>
                </c:pt>
                <c:pt idx="3524">
                  <c:v>307758965.70517099</c:v>
                </c:pt>
                <c:pt idx="3525">
                  <c:v>307796775.98424095</c:v>
                </c:pt>
                <c:pt idx="3526">
                  <c:v>307834573.62191796</c:v>
                </c:pt>
                <c:pt idx="3527">
                  <c:v>307872358.62378001</c:v>
                </c:pt>
                <c:pt idx="3528">
                  <c:v>307910130.99541003</c:v>
                </c:pt>
                <c:pt idx="3529">
                  <c:v>307947890.74238896</c:v>
                </c:pt>
                <c:pt idx="3530">
                  <c:v>307985637.87029803</c:v>
                </c:pt>
                <c:pt idx="3531">
                  <c:v>308023372.38472098</c:v>
                </c:pt>
                <c:pt idx="3532">
                  <c:v>308061094.29123789</c:v>
                </c:pt>
                <c:pt idx="3533">
                  <c:v>308098803.59543103</c:v>
                </c:pt>
                <c:pt idx="3534">
                  <c:v>308136500.30288303</c:v>
                </c:pt>
                <c:pt idx="3535">
                  <c:v>308174184.41917503</c:v>
                </c:pt>
                <c:pt idx="3536">
                  <c:v>308211855.94989097</c:v>
                </c:pt>
                <c:pt idx="3537">
                  <c:v>308249514.900612</c:v>
                </c:pt>
                <c:pt idx="3538">
                  <c:v>308287161.27692199</c:v>
                </c:pt>
                <c:pt idx="3539">
                  <c:v>308324795.08440399</c:v>
                </c:pt>
                <c:pt idx="3540">
                  <c:v>308362416.32863992</c:v>
                </c:pt>
                <c:pt idx="3541">
                  <c:v>308400025.01521492</c:v>
                </c:pt>
                <c:pt idx="3542">
                  <c:v>308437621.14971107</c:v>
                </c:pt>
                <c:pt idx="3543">
                  <c:v>308475204.73771298</c:v>
                </c:pt>
                <c:pt idx="3544">
                  <c:v>308512775.78480297</c:v>
                </c:pt>
                <c:pt idx="3545">
                  <c:v>308550334.29656696</c:v>
                </c:pt>
                <c:pt idx="3546">
                  <c:v>308587880.27858901</c:v>
                </c:pt>
                <c:pt idx="3547">
                  <c:v>308625413.73645294</c:v>
                </c:pt>
                <c:pt idx="3548">
                  <c:v>308662934.67574602</c:v>
                </c:pt>
                <c:pt idx="3549">
                  <c:v>308700443.10205001</c:v>
                </c:pt>
                <c:pt idx="3550">
                  <c:v>308737939.02095199</c:v>
                </c:pt>
                <c:pt idx="3551">
                  <c:v>308775422.43803692</c:v>
                </c:pt>
                <c:pt idx="3552">
                  <c:v>308812893.35889304</c:v>
                </c:pt>
                <c:pt idx="3553">
                  <c:v>308850351.78910297</c:v>
                </c:pt>
                <c:pt idx="3554">
                  <c:v>308887797.73425496</c:v>
                </c:pt>
                <c:pt idx="3555">
                  <c:v>308925231.19993699</c:v>
                </c:pt>
                <c:pt idx="3556">
                  <c:v>308962652.19173396</c:v>
                </c:pt>
                <c:pt idx="3557">
                  <c:v>309000060.71523386</c:v>
                </c:pt>
                <c:pt idx="3558">
                  <c:v>309037456.77602392</c:v>
                </c:pt>
                <c:pt idx="3559">
                  <c:v>309074840.37969202</c:v>
                </c:pt>
                <c:pt idx="3560">
                  <c:v>309112211.53182602</c:v>
                </c:pt>
                <c:pt idx="3561">
                  <c:v>309149570.238015</c:v>
                </c:pt>
                <c:pt idx="3562">
                  <c:v>309186916.503847</c:v>
                </c:pt>
                <c:pt idx="3563">
                  <c:v>309224250.33491296</c:v>
                </c:pt>
                <c:pt idx="3564">
                  <c:v>309261571.73680103</c:v>
                </c:pt>
                <c:pt idx="3565">
                  <c:v>309298880.71509999</c:v>
                </c:pt>
                <c:pt idx="3566">
                  <c:v>309336177.275401</c:v>
                </c:pt>
                <c:pt idx="3567">
                  <c:v>309373461.42329395</c:v>
                </c:pt>
                <c:pt idx="3568">
                  <c:v>309410733.16437101</c:v>
                </c:pt>
                <c:pt idx="3569">
                  <c:v>309447992.50422198</c:v>
                </c:pt>
                <c:pt idx="3570">
                  <c:v>309485239.448439</c:v>
                </c:pt>
                <c:pt idx="3571">
                  <c:v>309522474.00261295</c:v>
                </c:pt>
                <c:pt idx="3572">
                  <c:v>309559696.17233896</c:v>
                </c:pt>
                <c:pt idx="3573">
                  <c:v>309596905.96320599</c:v>
                </c:pt>
                <c:pt idx="3574">
                  <c:v>309634103.38080901</c:v>
                </c:pt>
                <c:pt idx="3575">
                  <c:v>309671288.43074095</c:v>
                </c:pt>
                <c:pt idx="3576">
                  <c:v>309708461.11859608</c:v>
                </c:pt>
                <c:pt idx="3577">
                  <c:v>309745621.44996792</c:v>
                </c:pt>
                <c:pt idx="3578">
                  <c:v>309782769.43045294</c:v>
                </c:pt>
                <c:pt idx="3579">
                  <c:v>309819905.06564492</c:v>
                </c:pt>
                <c:pt idx="3580">
                  <c:v>309857028.36114001</c:v>
                </c:pt>
                <c:pt idx="3581">
                  <c:v>309894139.32253295</c:v>
                </c:pt>
                <c:pt idx="3582">
                  <c:v>309931237.95542097</c:v>
                </c:pt>
                <c:pt idx="3583">
                  <c:v>309968324.26540101</c:v>
                </c:pt>
                <c:pt idx="3584">
                  <c:v>310005398.25806898</c:v>
                </c:pt>
                <c:pt idx="3585">
                  <c:v>310042459.93902493</c:v>
                </c:pt>
                <c:pt idx="3586">
                  <c:v>310079509.31386507</c:v>
                </c:pt>
                <c:pt idx="3587">
                  <c:v>310116546.38819098</c:v>
                </c:pt>
                <c:pt idx="3588">
                  <c:v>310153571.16759908</c:v>
                </c:pt>
                <c:pt idx="3589">
                  <c:v>310190583.65768898</c:v>
                </c:pt>
                <c:pt idx="3590">
                  <c:v>310227583.86406207</c:v>
                </c:pt>
                <c:pt idx="3591">
                  <c:v>310264571.79231894</c:v>
                </c:pt>
                <c:pt idx="3592">
                  <c:v>310301547.44805998</c:v>
                </c:pt>
                <c:pt idx="3593">
                  <c:v>310338510.83688694</c:v>
                </c:pt>
                <c:pt idx="3594">
                  <c:v>310375461.96440202</c:v>
                </c:pt>
                <c:pt idx="3595">
                  <c:v>310412400.83620894</c:v>
                </c:pt>
                <c:pt idx="3596">
                  <c:v>310449327.45791</c:v>
                </c:pt>
                <c:pt idx="3597">
                  <c:v>310486241.83510792</c:v>
                </c:pt>
                <c:pt idx="3598">
                  <c:v>310523143.97340792</c:v>
                </c:pt>
                <c:pt idx="3599">
                  <c:v>310560033.87841606</c:v>
                </c:pt>
                <c:pt idx="3600">
                  <c:v>310596911.55573499</c:v>
                </c:pt>
                <c:pt idx="3601">
                  <c:v>310633777.01097196</c:v>
                </c:pt>
                <c:pt idx="3602">
                  <c:v>310670630.24973392</c:v>
                </c:pt>
                <c:pt idx="3603">
                  <c:v>310707471.27762705</c:v>
                </c:pt>
                <c:pt idx="3604">
                  <c:v>310744300.10026002</c:v>
                </c:pt>
                <c:pt idx="3605">
                  <c:v>310781116.72323996</c:v>
                </c:pt>
                <c:pt idx="3606">
                  <c:v>310817921.15217602</c:v>
                </c:pt>
                <c:pt idx="3607">
                  <c:v>310854713.39267689</c:v>
                </c:pt>
                <c:pt idx="3608">
                  <c:v>310891493.45035392</c:v>
                </c:pt>
                <c:pt idx="3609">
                  <c:v>310928261.33081597</c:v>
                </c:pt>
                <c:pt idx="3610">
                  <c:v>310965017.03967595</c:v>
                </c:pt>
                <c:pt idx="3611">
                  <c:v>311001760.58254492</c:v>
                </c:pt>
                <c:pt idx="3612">
                  <c:v>311038491.96503592</c:v>
                </c:pt>
                <c:pt idx="3613">
                  <c:v>311075211.192761</c:v>
                </c:pt>
                <c:pt idx="3614">
                  <c:v>311111918.27133393</c:v>
                </c:pt>
                <c:pt idx="3615">
                  <c:v>311148613.20637095</c:v>
                </c:pt>
                <c:pt idx="3616">
                  <c:v>311185296.00348502</c:v>
                </c:pt>
                <c:pt idx="3617">
                  <c:v>311221966.668293</c:v>
                </c:pt>
                <c:pt idx="3618">
                  <c:v>311258625.20640892</c:v>
                </c:pt>
                <c:pt idx="3619">
                  <c:v>311295271.62345302</c:v>
                </c:pt>
                <c:pt idx="3620">
                  <c:v>311331905.92504096</c:v>
                </c:pt>
                <c:pt idx="3621">
                  <c:v>311368528.11679101</c:v>
                </c:pt>
                <c:pt idx="3622">
                  <c:v>311405138.20432305</c:v>
                </c:pt>
                <c:pt idx="3623">
                  <c:v>311441736.19325602</c:v>
                </c:pt>
                <c:pt idx="3624">
                  <c:v>311478322.08920991</c:v>
                </c:pt>
                <c:pt idx="3625">
                  <c:v>311514895.89780802</c:v>
                </c:pt>
                <c:pt idx="3626">
                  <c:v>311551457.62467092</c:v>
                </c:pt>
                <c:pt idx="3627">
                  <c:v>311588007.27542001</c:v>
                </c:pt>
                <c:pt idx="3628">
                  <c:v>311624544.855681</c:v>
                </c:pt>
                <c:pt idx="3629">
                  <c:v>311661070.37107599</c:v>
                </c:pt>
                <c:pt idx="3630">
                  <c:v>311697583.82722998</c:v>
                </c:pt>
                <c:pt idx="3631">
                  <c:v>311734085.22976899</c:v>
                </c:pt>
                <c:pt idx="3632">
                  <c:v>311770574.584319</c:v>
                </c:pt>
                <c:pt idx="3633">
                  <c:v>311807051.89650697</c:v>
                </c:pt>
                <c:pt idx="3634">
                  <c:v>311843517.17196101</c:v>
                </c:pt>
                <c:pt idx="3635">
                  <c:v>311879970.41630894</c:v>
                </c:pt>
                <c:pt idx="3636">
                  <c:v>311916411.63518101</c:v>
                </c:pt>
                <c:pt idx="3637">
                  <c:v>311952840.83420694</c:v>
                </c:pt>
                <c:pt idx="3638">
                  <c:v>311989258.01901799</c:v>
                </c:pt>
                <c:pt idx="3639">
                  <c:v>312025663.19524503</c:v>
                </c:pt>
                <c:pt idx="3640">
                  <c:v>312062056.36852103</c:v>
                </c:pt>
                <c:pt idx="3641">
                  <c:v>312098437.54447901</c:v>
                </c:pt>
                <c:pt idx="3642">
                  <c:v>312134806.72875392</c:v>
                </c:pt>
                <c:pt idx="3643">
                  <c:v>312171163.9269799</c:v>
                </c:pt>
                <c:pt idx="3644">
                  <c:v>312207509.14479303</c:v>
                </c:pt>
                <c:pt idx="3645">
                  <c:v>312243842.38782907</c:v>
                </c:pt>
                <c:pt idx="3646">
                  <c:v>312280163.66172802</c:v>
                </c:pt>
                <c:pt idx="3647">
                  <c:v>312316472.97212499</c:v>
                </c:pt>
                <c:pt idx="3648">
                  <c:v>312352770.32466102</c:v>
                </c:pt>
                <c:pt idx="3649">
                  <c:v>312389055.72497493</c:v>
                </c:pt>
                <c:pt idx="3650">
                  <c:v>312425329.17870998</c:v>
                </c:pt>
                <c:pt idx="3651">
                  <c:v>312461590.69150501</c:v>
                </c:pt>
                <c:pt idx="3652">
                  <c:v>312497840.26900399</c:v>
                </c:pt>
                <c:pt idx="3653">
                  <c:v>312534077.91685092</c:v>
                </c:pt>
                <c:pt idx="3654">
                  <c:v>312570303.64069009</c:v>
                </c:pt>
                <c:pt idx="3655">
                  <c:v>312606517.44616705</c:v>
                </c:pt>
                <c:pt idx="3656">
                  <c:v>312642719.33892697</c:v>
                </c:pt>
                <c:pt idx="3657">
                  <c:v>312678909.32461703</c:v>
                </c:pt>
                <c:pt idx="3658">
                  <c:v>312715087.40888703</c:v>
                </c:pt>
                <c:pt idx="3659">
                  <c:v>312751253.59738392</c:v>
                </c:pt>
                <c:pt idx="3660">
                  <c:v>312787407.89576</c:v>
                </c:pt>
                <c:pt idx="3661">
                  <c:v>312823550.30966198</c:v>
                </c:pt>
                <c:pt idx="3662">
                  <c:v>312859680.84474605</c:v>
                </c:pt>
                <c:pt idx="3663">
                  <c:v>312895799.50666201</c:v>
                </c:pt>
                <c:pt idx="3664">
                  <c:v>312931906.30106509</c:v>
                </c:pt>
                <c:pt idx="3665">
                  <c:v>312968001.23360991</c:v>
                </c:pt>
                <c:pt idx="3666">
                  <c:v>313004084.30995202</c:v>
                </c:pt>
                <c:pt idx="3667">
                  <c:v>313040155.53574896</c:v>
                </c:pt>
                <c:pt idx="3668">
                  <c:v>313076214.91665787</c:v>
                </c:pt>
                <c:pt idx="3669">
                  <c:v>313112262.45833492</c:v>
                </c:pt>
                <c:pt idx="3670">
                  <c:v>313148298.16644305</c:v>
                </c:pt>
                <c:pt idx="3671">
                  <c:v>313184322.04664099</c:v>
                </c:pt>
                <c:pt idx="3672">
                  <c:v>313220334.10459107</c:v>
                </c:pt>
                <c:pt idx="3673">
                  <c:v>313256334.34595698</c:v>
                </c:pt>
                <c:pt idx="3674">
                  <c:v>313292322.77640092</c:v>
                </c:pt>
                <c:pt idx="3675">
                  <c:v>313328299.40158695</c:v>
                </c:pt>
                <c:pt idx="3676">
                  <c:v>313364264.22718298</c:v>
                </c:pt>
                <c:pt idx="3677">
                  <c:v>313400217.25885504</c:v>
                </c:pt>
                <c:pt idx="3678">
                  <c:v>313436158.50227094</c:v>
                </c:pt>
                <c:pt idx="3679">
                  <c:v>313472087.96309799</c:v>
                </c:pt>
                <c:pt idx="3680">
                  <c:v>313508005.64700907</c:v>
                </c:pt>
                <c:pt idx="3681">
                  <c:v>313543911.55967492</c:v>
                </c:pt>
                <c:pt idx="3682">
                  <c:v>313579805.70676601</c:v>
                </c:pt>
                <c:pt idx="3683">
                  <c:v>313615688.09395695</c:v>
                </c:pt>
                <c:pt idx="3684">
                  <c:v>313651558.72692096</c:v>
                </c:pt>
                <c:pt idx="3685">
                  <c:v>313687417.61133403</c:v>
                </c:pt>
                <c:pt idx="3686">
                  <c:v>313723264.75287396</c:v>
                </c:pt>
                <c:pt idx="3687">
                  <c:v>313759100.15721607</c:v>
                </c:pt>
                <c:pt idx="3688">
                  <c:v>313794923.830042</c:v>
                </c:pt>
                <c:pt idx="3689">
                  <c:v>313830735.77702802</c:v>
                </c:pt>
                <c:pt idx="3690">
                  <c:v>313866536.00385898</c:v>
                </c:pt>
                <c:pt idx="3691">
                  <c:v>313902324.51621395</c:v>
                </c:pt>
                <c:pt idx="3692">
                  <c:v>313938101.31977695</c:v>
                </c:pt>
                <c:pt idx="3693">
                  <c:v>313973866.42023486</c:v>
                </c:pt>
                <c:pt idx="3694">
                  <c:v>314009619.82327092</c:v>
                </c:pt>
                <c:pt idx="3695">
                  <c:v>314045361.53457296</c:v>
                </c:pt>
                <c:pt idx="3696">
                  <c:v>314081091.55982906</c:v>
                </c:pt>
                <c:pt idx="3697">
                  <c:v>314116809.904728</c:v>
                </c:pt>
                <c:pt idx="3698">
                  <c:v>314152516.57495999</c:v>
                </c:pt>
                <c:pt idx="3699">
                  <c:v>314188211.57621694</c:v>
                </c:pt>
                <c:pt idx="3700">
                  <c:v>314223894.91419202</c:v>
                </c:pt>
                <c:pt idx="3701">
                  <c:v>314259566.59457892</c:v>
                </c:pt>
                <c:pt idx="3702">
                  <c:v>314295226.62307501</c:v>
                </c:pt>
                <c:pt idx="3703">
                  <c:v>314330875.00537294</c:v>
                </c:pt>
                <c:pt idx="3704">
                  <c:v>314366511.74717206</c:v>
                </c:pt>
                <c:pt idx="3705">
                  <c:v>314402136.854173</c:v>
                </c:pt>
                <c:pt idx="3706">
                  <c:v>314437750.33207291</c:v>
                </c:pt>
                <c:pt idx="3707">
                  <c:v>314473352.186575</c:v>
                </c:pt>
                <c:pt idx="3708">
                  <c:v>314508942.42338091</c:v>
                </c:pt>
                <c:pt idx="3709">
                  <c:v>314544521.04819608</c:v>
                </c:pt>
                <c:pt idx="3710">
                  <c:v>314580088.066724</c:v>
                </c:pt>
                <c:pt idx="3711">
                  <c:v>314615643.4846729</c:v>
                </c:pt>
                <c:pt idx="3712">
                  <c:v>314651187.30775106</c:v>
                </c:pt>
                <c:pt idx="3713">
                  <c:v>314686719.54166502</c:v>
                </c:pt>
                <c:pt idx="3714">
                  <c:v>314722240.19212705</c:v>
                </c:pt>
                <c:pt idx="3715">
                  <c:v>314757749.26484799</c:v>
                </c:pt>
                <c:pt idx="3716">
                  <c:v>314793246.76554197</c:v>
                </c:pt>
                <c:pt idx="3717">
                  <c:v>314828732.69992208</c:v>
                </c:pt>
                <c:pt idx="3718">
                  <c:v>314864207.07370597</c:v>
                </c:pt>
                <c:pt idx="3719">
                  <c:v>314899669.89260793</c:v>
                </c:pt>
                <c:pt idx="3720">
                  <c:v>314935121.16234899</c:v>
                </c:pt>
                <c:pt idx="3721">
                  <c:v>314970560.88864791</c:v>
                </c:pt>
                <c:pt idx="3722">
                  <c:v>315005989.07722402</c:v>
                </c:pt>
                <c:pt idx="3723">
                  <c:v>315041405.73380297</c:v>
                </c:pt>
                <c:pt idx="3724">
                  <c:v>315076810.86410701</c:v>
                </c:pt>
                <c:pt idx="3725">
                  <c:v>315112204.47386098</c:v>
                </c:pt>
                <c:pt idx="3726">
                  <c:v>315147586.56879205</c:v>
                </c:pt>
                <c:pt idx="3727">
                  <c:v>315182957.15462708</c:v>
                </c:pt>
                <c:pt idx="3728">
                  <c:v>315218316.23709792</c:v>
                </c:pt>
                <c:pt idx="3729">
                  <c:v>315253663.82193291</c:v>
                </c:pt>
                <c:pt idx="3730">
                  <c:v>315288999.914864</c:v>
                </c:pt>
                <c:pt idx="3731">
                  <c:v>315324324.52162796</c:v>
                </c:pt>
                <c:pt idx="3732">
                  <c:v>315359637.64795607</c:v>
                </c:pt>
                <c:pt idx="3733">
                  <c:v>315394939.29958695</c:v>
                </c:pt>
                <c:pt idx="3734">
                  <c:v>315430229.48225993</c:v>
                </c:pt>
                <c:pt idx="3735">
                  <c:v>315465508.201711</c:v>
                </c:pt>
                <c:pt idx="3736">
                  <c:v>315500775.46368396</c:v>
                </c:pt>
                <c:pt idx="3737">
                  <c:v>315536031.27392</c:v>
                </c:pt>
                <c:pt idx="3738">
                  <c:v>315571275.63816303</c:v>
                </c:pt>
                <c:pt idx="3739">
                  <c:v>315606508.562159</c:v>
                </c:pt>
                <c:pt idx="3740">
                  <c:v>315641730.05165392</c:v>
                </c:pt>
                <c:pt idx="3741">
                  <c:v>315676940.112396</c:v>
                </c:pt>
                <c:pt idx="3742">
                  <c:v>315712138.750135</c:v>
                </c:pt>
                <c:pt idx="3743">
                  <c:v>315747325.970622</c:v>
                </c:pt>
                <c:pt idx="3744">
                  <c:v>315782501.77961099</c:v>
                </c:pt>
                <c:pt idx="3745">
                  <c:v>315817666.18285602</c:v>
                </c:pt>
                <c:pt idx="3746">
                  <c:v>315852819.18611205</c:v>
                </c:pt>
                <c:pt idx="3747">
                  <c:v>315887960.79513794</c:v>
                </c:pt>
                <c:pt idx="3748">
                  <c:v>315923091.01569092</c:v>
                </c:pt>
                <c:pt idx="3749">
                  <c:v>315958209.85353309</c:v>
                </c:pt>
                <c:pt idx="3750">
                  <c:v>315993317.31442797</c:v>
                </c:pt>
                <c:pt idx="3751">
                  <c:v>316028413.40413499</c:v>
                </c:pt>
                <c:pt idx="3752">
                  <c:v>316063498.12842208</c:v>
                </c:pt>
                <c:pt idx="3753">
                  <c:v>316098571.49305499</c:v>
                </c:pt>
                <c:pt idx="3754">
                  <c:v>316133633.50380206</c:v>
                </c:pt>
                <c:pt idx="3755">
                  <c:v>316168684.166435</c:v>
                </c:pt>
                <c:pt idx="3756">
                  <c:v>316203723.48672491</c:v>
                </c:pt>
                <c:pt idx="3757">
                  <c:v>316238751.47044396</c:v>
                </c:pt>
                <c:pt idx="3758">
                  <c:v>316273768.12336898</c:v>
                </c:pt>
                <c:pt idx="3759">
                  <c:v>316308773.45127493</c:v>
                </c:pt>
                <c:pt idx="3760">
                  <c:v>316343767.45993894</c:v>
                </c:pt>
                <c:pt idx="3761">
                  <c:v>316378750.15514302</c:v>
                </c:pt>
                <c:pt idx="3762">
                  <c:v>316413721.54266697</c:v>
                </c:pt>
                <c:pt idx="3763">
                  <c:v>316448681.628295</c:v>
                </c:pt>
                <c:pt idx="3764">
                  <c:v>316483630.41781205</c:v>
                </c:pt>
                <c:pt idx="3765">
                  <c:v>316518567.91700298</c:v>
                </c:pt>
                <c:pt idx="3766">
                  <c:v>316553494.13165694</c:v>
                </c:pt>
                <c:pt idx="3767">
                  <c:v>316588409.06756407</c:v>
                </c:pt>
                <c:pt idx="3768">
                  <c:v>316623312.73051602</c:v>
                </c:pt>
                <c:pt idx="3769">
                  <c:v>316658205.126306</c:v>
                </c:pt>
                <c:pt idx="3770">
                  <c:v>316693086.260728</c:v>
                </c:pt>
                <c:pt idx="3771">
                  <c:v>316727956.139579</c:v>
                </c:pt>
                <c:pt idx="3772">
                  <c:v>316762814.76865792</c:v>
                </c:pt>
                <c:pt idx="3773">
                  <c:v>316797662.15376604</c:v>
                </c:pt>
                <c:pt idx="3774">
                  <c:v>316832498.30070198</c:v>
                </c:pt>
                <c:pt idx="3775">
                  <c:v>316867323.21527094</c:v>
                </c:pt>
                <c:pt idx="3776">
                  <c:v>316902136.90327895</c:v>
                </c:pt>
                <c:pt idx="3777">
                  <c:v>316936939.37053305</c:v>
                </c:pt>
                <c:pt idx="3778">
                  <c:v>316971730.62284201</c:v>
                </c:pt>
                <c:pt idx="3779">
                  <c:v>317006510.66601598</c:v>
                </c:pt>
                <c:pt idx="3780">
                  <c:v>317041279.50586802</c:v>
                </c:pt>
                <c:pt idx="3781">
                  <c:v>317076037.14821208</c:v>
                </c:pt>
                <c:pt idx="3782">
                  <c:v>317110783.59886497</c:v>
                </c:pt>
                <c:pt idx="3783">
                  <c:v>317145518.86364305</c:v>
                </c:pt>
                <c:pt idx="3784">
                  <c:v>317180242.94836801</c:v>
                </c:pt>
                <c:pt idx="3785">
                  <c:v>317214955.85886008</c:v>
                </c:pt>
                <c:pt idx="3786">
                  <c:v>317249657.60094392</c:v>
                </c:pt>
                <c:pt idx="3787">
                  <c:v>317284348.180444</c:v>
                </c:pt>
                <c:pt idx="3788">
                  <c:v>317319027.60318607</c:v>
                </c:pt>
                <c:pt idx="3789">
                  <c:v>317353695.87500209</c:v>
                </c:pt>
                <c:pt idx="3790">
                  <c:v>317388353.00172001</c:v>
                </c:pt>
                <c:pt idx="3791">
                  <c:v>317422998.98917496</c:v>
                </c:pt>
                <c:pt idx="3792">
                  <c:v>317457633.84319907</c:v>
                </c:pt>
                <c:pt idx="3793">
                  <c:v>317492257.56963092</c:v>
                </c:pt>
                <c:pt idx="3794">
                  <c:v>317526870.17430705</c:v>
                </c:pt>
                <c:pt idx="3795">
                  <c:v>317561471.66306907</c:v>
                </c:pt>
                <c:pt idx="3796">
                  <c:v>317596062.041758</c:v>
                </c:pt>
                <c:pt idx="3797">
                  <c:v>317630641.316221</c:v>
                </c:pt>
                <c:pt idx="3798">
                  <c:v>317665209.49229985</c:v>
                </c:pt>
                <c:pt idx="3799">
                  <c:v>317699766.57584602</c:v>
                </c:pt>
                <c:pt idx="3800">
                  <c:v>317734312.57270795</c:v>
                </c:pt>
                <c:pt idx="3801">
                  <c:v>317768847.48873794</c:v>
                </c:pt>
                <c:pt idx="3802">
                  <c:v>317803371.32978803</c:v>
                </c:pt>
                <c:pt idx="3803">
                  <c:v>317837884.101717</c:v>
                </c:pt>
                <c:pt idx="3804">
                  <c:v>317872385.810381</c:v>
                </c:pt>
                <c:pt idx="3805">
                  <c:v>317906876.46163994</c:v>
                </c:pt>
                <c:pt idx="3806">
                  <c:v>317941356.06135601</c:v>
                </c:pt>
                <c:pt idx="3807">
                  <c:v>317975824.61539298</c:v>
                </c:pt>
                <c:pt idx="3808">
                  <c:v>318010282.12961698</c:v>
                </c:pt>
                <c:pt idx="3809">
                  <c:v>318044728.60989505</c:v>
                </c:pt>
                <c:pt idx="3810">
                  <c:v>318079164.06209803</c:v>
                </c:pt>
                <c:pt idx="3811">
                  <c:v>318113588.4920969</c:v>
                </c:pt>
                <c:pt idx="3812">
                  <c:v>318148001.90576601</c:v>
                </c:pt>
                <c:pt idx="3813">
                  <c:v>318182404.30898201</c:v>
                </c:pt>
                <c:pt idx="3814">
                  <c:v>318216795.70762098</c:v>
                </c:pt>
                <c:pt idx="3815">
                  <c:v>318251176.10756403</c:v>
                </c:pt>
                <c:pt idx="3816">
                  <c:v>318285545.51469499</c:v>
                </c:pt>
                <c:pt idx="3817">
                  <c:v>318319903.93489492</c:v>
                </c:pt>
                <c:pt idx="3818">
                  <c:v>318354251.374053</c:v>
                </c:pt>
                <c:pt idx="3819">
                  <c:v>318388587.83805799</c:v>
                </c:pt>
                <c:pt idx="3820">
                  <c:v>318422913.33279699</c:v>
                </c:pt>
                <c:pt idx="3821">
                  <c:v>318457227.86416608</c:v>
                </c:pt>
                <c:pt idx="3822">
                  <c:v>318491531.43805999</c:v>
                </c:pt>
                <c:pt idx="3823">
                  <c:v>318525824.06037295</c:v>
                </c:pt>
                <c:pt idx="3824">
                  <c:v>318560105.73700601</c:v>
                </c:pt>
                <c:pt idx="3825">
                  <c:v>318594376.47386098</c:v>
                </c:pt>
                <c:pt idx="3826">
                  <c:v>318628636.27683991</c:v>
                </c:pt>
                <c:pt idx="3827">
                  <c:v>318662885.15185004</c:v>
                </c:pt>
                <c:pt idx="3828">
                  <c:v>318697123.10479802</c:v>
                </c:pt>
                <c:pt idx="3829">
                  <c:v>318731350.14159304</c:v>
                </c:pt>
                <c:pt idx="3830">
                  <c:v>318765566.26814801</c:v>
                </c:pt>
                <c:pt idx="3831">
                  <c:v>318799771.4903779</c:v>
                </c:pt>
                <c:pt idx="3832">
                  <c:v>318833965.81419802</c:v>
                </c:pt>
                <c:pt idx="3833">
                  <c:v>318868149.24552906</c:v>
                </c:pt>
                <c:pt idx="3834">
                  <c:v>318902321.79028994</c:v>
                </c:pt>
                <c:pt idx="3835">
                  <c:v>318936483.454404</c:v>
                </c:pt>
                <c:pt idx="3836">
                  <c:v>318970634.24379802</c:v>
                </c:pt>
                <c:pt idx="3837">
                  <c:v>319004774.16439998</c:v>
                </c:pt>
                <c:pt idx="3838">
                  <c:v>319038903.22213793</c:v>
                </c:pt>
                <c:pt idx="3839">
                  <c:v>319073021.4229449</c:v>
                </c:pt>
                <c:pt idx="3840">
                  <c:v>319107128.77275699</c:v>
                </c:pt>
                <c:pt idx="3841">
                  <c:v>319141225.27750897</c:v>
                </c:pt>
                <c:pt idx="3842">
                  <c:v>319175310.94314098</c:v>
                </c:pt>
                <c:pt idx="3843">
                  <c:v>319209385.775594</c:v>
                </c:pt>
                <c:pt idx="3844">
                  <c:v>319243449.78081208</c:v>
                </c:pt>
                <c:pt idx="3845">
                  <c:v>319277502.96473992</c:v>
                </c:pt>
                <c:pt idx="3846">
                  <c:v>319311545.33332801</c:v>
                </c:pt>
                <c:pt idx="3847">
                  <c:v>319345576.89252597</c:v>
                </c:pt>
                <c:pt idx="3848">
                  <c:v>319379597.648287</c:v>
                </c:pt>
                <c:pt idx="3849">
                  <c:v>319413607.60656506</c:v>
                </c:pt>
                <c:pt idx="3850">
                  <c:v>319447606.77332002</c:v>
                </c:pt>
                <c:pt idx="3851">
                  <c:v>319481595.15451211</c:v>
                </c:pt>
                <c:pt idx="3852">
                  <c:v>319515572.75610209</c:v>
                </c:pt>
                <c:pt idx="3853">
                  <c:v>319549539.58405501</c:v>
                </c:pt>
                <c:pt idx="3854">
                  <c:v>319583495.64433908</c:v>
                </c:pt>
                <c:pt idx="3855">
                  <c:v>319617440.94292492</c:v>
                </c:pt>
                <c:pt idx="3856">
                  <c:v>319651375.48578203</c:v>
                </c:pt>
                <c:pt idx="3857">
                  <c:v>319685299.27888697</c:v>
                </c:pt>
                <c:pt idx="3858">
                  <c:v>319719212.32821602</c:v>
                </c:pt>
                <c:pt idx="3859">
                  <c:v>319753114.63974899</c:v>
                </c:pt>
                <c:pt idx="3860">
                  <c:v>319787006.21946698</c:v>
                </c:pt>
                <c:pt idx="3861">
                  <c:v>319820887.07335502</c:v>
                </c:pt>
                <c:pt idx="3862">
                  <c:v>319854757.20739901</c:v>
                </c:pt>
                <c:pt idx="3863">
                  <c:v>319888616.62758905</c:v>
                </c:pt>
                <c:pt idx="3864">
                  <c:v>319922465.33991796</c:v>
                </c:pt>
                <c:pt idx="3865">
                  <c:v>319956303.35037792</c:v>
                </c:pt>
                <c:pt idx="3866">
                  <c:v>319990130.66496497</c:v>
                </c:pt>
                <c:pt idx="3867">
                  <c:v>320023947.28967994</c:v>
                </c:pt>
                <c:pt idx="3868">
                  <c:v>320057753.23052597</c:v>
                </c:pt>
                <c:pt idx="3869">
                  <c:v>320091548.49350399</c:v>
                </c:pt>
                <c:pt idx="3870">
                  <c:v>320125333.08462399</c:v>
                </c:pt>
                <c:pt idx="3871">
                  <c:v>320159107.00989205</c:v>
                </c:pt>
                <c:pt idx="3872">
                  <c:v>320192870.27532297</c:v>
                </c:pt>
                <c:pt idx="3873">
                  <c:v>320226622.88692999</c:v>
                </c:pt>
                <c:pt idx="3874">
                  <c:v>320260364.85073</c:v>
                </c:pt>
                <c:pt idx="3875">
                  <c:v>320294096.17274392</c:v>
                </c:pt>
                <c:pt idx="3876">
                  <c:v>320327816.85899305</c:v>
                </c:pt>
                <c:pt idx="3877">
                  <c:v>320361526.91550201</c:v>
                </c:pt>
                <c:pt idx="3878">
                  <c:v>320395226.34829801</c:v>
                </c:pt>
                <c:pt idx="3879">
                  <c:v>320428915.16341203</c:v>
                </c:pt>
                <c:pt idx="3880">
                  <c:v>320462593.36687696</c:v>
                </c:pt>
                <c:pt idx="3881">
                  <c:v>320496260.96472597</c:v>
                </c:pt>
                <c:pt idx="3882">
                  <c:v>320529917.963</c:v>
                </c:pt>
                <c:pt idx="3883">
                  <c:v>320563564.367737</c:v>
                </c:pt>
                <c:pt idx="3884">
                  <c:v>320597200.184982</c:v>
                </c:pt>
                <c:pt idx="3885">
                  <c:v>320630825.42078096</c:v>
                </c:pt>
                <c:pt idx="3886">
                  <c:v>320664440.081182</c:v>
                </c:pt>
                <c:pt idx="3887">
                  <c:v>320698044.17223603</c:v>
                </c:pt>
                <c:pt idx="3888">
                  <c:v>320731637.69999796</c:v>
                </c:pt>
                <c:pt idx="3889">
                  <c:v>320765220.67052311</c:v>
                </c:pt>
                <c:pt idx="3890">
                  <c:v>320798793.08987296</c:v>
                </c:pt>
                <c:pt idx="3891">
                  <c:v>320832354.96410799</c:v>
                </c:pt>
                <c:pt idx="3892">
                  <c:v>320865906.29929394</c:v>
                </c:pt>
                <c:pt idx="3893">
                  <c:v>320899447.10149902</c:v>
                </c:pt>
                <c:pt idx="3894">
                  <c:v>320932977.37679201</c:v>
                </c:pt>
                <c:pt idx="3895">
                  <c:v>320966497.13124794</c:v>
                </c:pt>
                <c:pt idx="3896">
                  <c:v>321000006.37094092</c:v>
                </c:pt>
                <c:pt idx="3897">
                  <c:v>321033505.101951</c:v>
                </c:pt>
                <c:pt idx="3898">
                  <c:v>321066993.33036</c:v>
                </c:pt>
                <c:pt idx="3899">
                  <c:v>321100471.06225091</c:v>
                </c:pt>
                <c:pt idx="3900">
                  <c:v>321133938.30371207</c:v>
                </c:pt>
                <c:pt idx="3901">
                  <c:v>321167395.06083298</c:v>
                </c:pt>
                <c:pt idx="3902">
                  <c:v>321200841.33970696</c:v>
                </c:pt>
                <c:pt idx="3903">
                  <c:v>321234277.14643109</c:v>
                </c:pt>
                <c:pt idx="3904">
                  <c:v>321267702.48710001</c:v>
                </c:pt>
                <c:pt idx="3905">
                  <c:v>321301117.36781704</c:v>
                </c:pt>
                <c:pt idx="3906">
                  <c:v>321334521.79468596</c:v>
                </c:pt>
                <c:pt idx="3907">
                  <c:v>321367915.77381498</c:v>
                </c:pt>
                <c:pt idx="3908">
                  <c:v>321401299.31131297</c:v>
                </c:pt>
                <c:pt idx="3909">
                  <c:v>321434672.41329396</c:v>
                </c:pt>
                <c:pt idx="3910">
                  <c:v>321468035.08587199</c:v>
                </c:pt>
                <c:pt idx="3911">
                  <c:v>321501387.335168</c:v>
                </c:pt>
                <c:pt idx="3912">
                  <c:v>321534729.16730207</c:v>
                </c:pt>
                <c:pt idx="3913">
                  <c:v>321568060.58840102</c:v>
                </c:pt>
                <c:pt idx="3914">
                  <c:v>321601381.60458905</c:v>
                </c:pt>
                <c:pt idx="3915">
                  <c:v>321634692.22199786</c:v>
                </c:pt>
                <c:pt idx="3916">
                  <c:v>321667992.44676101</c:v>
                </c:pt>
                <c:pt idx="3917">
                  <c:v>321701282.285016</c:v>
                </c:pt>
                <c:pt idx="3918">
                  <c:v>321734561.74290103</c:v>
                </c:pt>
                <c:pt idx="3919">
                  <c:v>321767830.82655901</c:v>
                </c:pt>
                <c:pt idx="3920">
                  <c:v>321801089.542135</c:v>
                </c:pt>
                <c:pt idx="3921">
                  <c:v>321834337.89577699</c:v>
                </c:pt>
                <c:pt idx="3922">
                  <c:v>321867575.89363694</c:v>
                </c:pt>
                <c:pt idx="3923">
                  <c:v>321900803.54187</c:v>
                </c:pt>
                <c:pt idx="3924">
                  <c:v>321934020.846632</c:v>
                </c:pt>
                <c:pt idx="3925">
                  <c:v>321967227.81408501</c:v>
                </c:pt>
                <c:pt idx="3926">
                  <c:v>322000424.45039296</c:v>
                </c:pt>
                <c:pt idx="3927">
                  <c:v>322033610.76172</c:v>
                </c:pt>
                <c:pt idx="3928">
                  <c:v>322066786.75423896</c:v>
                </c:pt>
                <c:pt idx="3929">
                  <c:v>322099952.43412209</c:v>
                </c:pt>
                <c:pt idx="3930">
                  <c:v>322133107.80754304</c:v>
                </c:pt>
                <c:pt idx="3931">
                  <c:v>322166252.88068396</c:v>
                </c:pt>
                <c:pt idx="3932">
                  <c:v>322199387.65972507</c:v>
                </c:pt>
                <c:pt idx="3933">
                  <c:v>322232512.15085107</c:v>
                </c:pt>
                <c:pt idx="3934">
                  <c:v>322265626.36025202</c:v>
                </c:pt>
                <c:pt idx="3935">
                  <c:v>322298730.294119</c:v>
                </c:pt>
                <c:pt idx="3936">
                  <c:v>322331823.95864892</c:v>
                </c:pt>
                <c:pt idx="3937">
                  <c:v>322364907.36003602</c:v>
                </c:pt>
                <c:pt idx="3938">
                  <c:v>322397980.50448298</c:v>
                </c:pt>
                <c:pt idx="3939">
                  <c:v>322431043.39819402</c:v>
                </c:pt>
                <c:pt idx="3940">
                  <c:v>322464096.047378</c:v>
                </c:pt>
                <c:pt idx="3941">
                  <c:v>322497138.45824295</c:v>
                </c:pt>
                <c:pt idx="3942">
                  <c:v>322530170.63700598</c:v>
                </c:pt>
                <c:pt idx="3943">
                  <c:v>322563192.58988202</c:v>
                </c:pt>
                <c:pt idx="3944">
                  <c:v>322596204.323093</c:v>
                </c:pt>
                <c:pt idx="3945">
                  <c:v>322629205.84286207</c:v>
                </c:pt>
                <c:pt idx="3946">
                  <c:v>322662197.15541506</c:v>
                </c:pt>
                <c:pt idx="3947">
                  <c:v>322695178.26698291</c:v>
                </c:pt>
                <c:pt idx="3948">
                  <c:v>322728149.18379909</c:v>
                </c:pt>
                <c:pt idx="3949">
                  <c:v>322761109.91210091</c:v>
                </c:pt>
                <c:pt idx="3950">
                  <c:v>322794060.45812905</c:v>
                </c:pt>
                <c:pt idx="3951">
                  <c:v>322827000.82812506</c:v>
                </c:pt>
                <c:pt idx="3952">
                  <c:v>322859931.02833796</c:v>
                </c:pt>
                <c:pt idx="3953">
                  <c:v>322892851.06501502</c:v>
                </c:pt>
                <c:pt idx="3954">
                  <c:v>322925760.94441205</c:v>
                </c:pt>
                <c:pt idx="3955">
                  <c:v>322958660.672786</c:v>
                </c:pt>
                <c:pt idx="3956">
                  <c:v>322991550.25639492</c:v>
                </c:pt>
                <c:pt idx="3957">
                  <c:v>323024429.70150298</c:v>
                </c:pt>
                <c:pt idx="3958">
                  <c:v>323057299.01437694</c:v>
                </c:pt>
                <c:pt idx="3959">
                  <c:v>323090158.20128894</c:v>
                </c:pt>
                <c:pt idx="3960">
                  <c:v>323123007.26851106</c:v>
                </c:pt>
                <c:pt idx="3961">
                  <c:v>323155846.22232091</c:v>
                </c:pt>
                <c:pt idx="3962">
                  <c:v>323188675.06899899</c:v>
                </c:pt>
                <c:pt idx="3963">
                  <c:v>323221493.81482905</c:v>
                </c:pt>
                <c:pt idx="3964">
                  <c:v>323254302.46609992</c:v>
                </c:pt>
                <c:pt idx="3965">
                  <c:v>323287101.0291</c:v>
                </c:pt>
                <c:pt idx="3966">
                  <c:v>323319889.51012605</c:v>
                </c:pt>
                <c:pt idx="3967">
                  <c:v>323352667.91547394</c:v>
                </c:pt>
                <c:pt idx="3968">
                  <c:v>323385436.25144696</c:v>
                </c:pt>
                <c:pt idx="3969">
                  <c:v>323418194.52434891</c:v>
                </c:pt>
                <c:pt idx="3970">
                  <c:v>323450942.74048799</c:v>
                </c:pt>
                <c:pt idx="3971">
                  <c:v>323483680.90617591</c:v>
                </c:pt>
                <c:pt idx="3972">
                  <c:v>323516409.02772897</c:v>
                </c:pt>
                <c:pt idx="3973">
                  <c:v>323549127.11146605</c:v>
                </c:pt>
                <c:pt idx="3974">
                  <c:v>323581835.16370898</c:v>
                </c:pt>
                <c:pt idx="3975">
                  <c:v>323614533.190786</c:v>
                </c:pt>
                <c:pt idx="3976">
                  <c:v>323647221.19902301</c:v>
                </c:pt>
                <c:pt idx="3977">
                  <c:v>323679899.19475597</c:v>
                </c:pt>
                <c:pt idx="3978">
                  <c:v>323712567.18432105</c:v>
                </c:pt>
                <c:pt idx="3979">
                  <c:v>323745225.17405897</c:v>
                </c:pt>
                <c:pt idx="3980">
                  <c:v>323777873.170313</c:v>
                </c:pt>
                <c:pt idx="3981">
                  <c:v>323810511.17943197</c:v>
                </c:pt>
                <c:pt idx="3982">
                  <c:v>323843139.20776606</c:v>
                </c:pt>
                <c:pt idx="3983">
                  <c:v>323875757.26167196</c:v>
                </c:pt>
                <c:pt idx="3984">
                  <c:v>323908365.34750807</c:v>
                </c:pt>
                <c:pt idx="3985">
                  <c:v>323940963.47163486</c:v>
                </c:pt>
                <c:pt idx="3986">
                  <c:v>323973551.64042008</c:v>
                </c:pt>
                <c:pt idx="3987">
                  <c:v>324006129.86023295</c:v>
                </c:pt>
                <c:pt idx="3988">
                  <c:v>324038698.13744801</c:v>
                </c:pt>
                <c:pt idx="3989">
                  <c:v>324071256.47844201</c:v>
                </c:pt>
                <c:pt idx="3990">
                  <c:v>324103804.88959497</c:v>
                </c:pt>
                <c:pt idx="3991">
                  <c:v>324136343.37729198</c:v>
                </c:pt>
                <c:pt idx="3992">
                  <c:v>324168871.94792205</c:v>
                </c:pt>
                <c:pt idx="3993">
                  <c:v>324201390.60787606</c:v>
                </c:pt>
                <c:pt idx="3994">
                  <c:v>324233899.36355108</c:v>
                </c:pt>
                <c:pt idx="3995">
                  <c:v>324266398.22134793</c:v>
                </c:pt>
                <c:pt idx="3996">
                  <c:v>324298887.18766606</c:v>
                </c:pt>
                <c:pt idx="3997">
                  <c:v>324331366.26891696</c:v>
                </c:pt>
                <c:pt idx="3998">
                  <c:v>324363835.47150999</c:v>
                </c:pt>
                <c:pt idx="3999">
                  <c:v>324396294.80186206</c:v>
                </c:pt>
                <c:pt idx="4000">
                  <c:v>324428744.26638895</c:v>
                </c:pt>
                <c:pt idx="4001">
                  <c:v>324461183.87151605</c:v>
                </c:pt>
                <c:pt idx="4002">
                  <c:v>324493613.62366802</c:v>
                </c:pt>
                <c:pt idx="4003">
                  <c:v>324526033.52927595</c:v>
                </c:pt>
                <c:pt idx="4004">
                  <c:v>324558443.59477395</c:v>
                </c:pt>
                <c:pt idx="4005">
                  <c:v>324590843.82660192</c:v>
                </c:pt>
                <c:pt idx="4006">
                  <c:v>324623234.23120093</c:v>
                </c:pt>
                <c:pt idx="4007">
                  <c:v>324655614.81501698</c:v>
                </c:pt>
                <c:pt idx="4008">
                  <c:v>324687985.58450001</c:v>
                </c:pt>
                <c:pt idx="4009">
                  <c:v>324720346.54610401</c:v>
                </c:pt>
                <c:pt idx="4010">
                  <c:v>324752697.70628697</c:v>
                </c:pt>
                <c:pt idx="4011">
                  <c:v>324785039.07151097</c:v>
                </c:pt>
                <c:pt idx="4012">
                  <c:v>324817370.64824402</c:v>
                </c:pt>
                <c:pt idx="4013">
                  <c:v>324849692.44295192</c:v>
                </c:pt>
                <c:pt idx="4014">
                  <c:v>324882004.462111</c:v>
                </c:pt>
                <c:pt idx="4015">
                  <c:v>324914306.71219891</c:v>
                </c:pt>
                <c:pt idx="4016">
                  <c:v>324946599.19969696</c:v>
                </c:pt>
                <c:pt idx="4017">
                  <c:v>324978881.93109196</c:v>
                </c:pt>
                <c:pt idx="4018">
                  <c:v>325011154.91287297</c:v>
                </c:pt>
                <c:pt idx="4019">
                  <c:v>325043418.15153497</c:v>
                </c:pt>
                <c:pt idx="4020">
                  <c:v>325075671.65357506</c:v>
                </c:pt>
                <c:pt idx="4021">
                  <c:v>325107915.42549694</c:v>
                </c:pt>
                <c:pt idx="4022">
                  <c:v>325140149.47380602</c:v>
                </c:pt>
                <c:pt idx="4023">
                  <c:v>325172373.80501401</c:v>
                </c:pt>
                <c:pt idx="4024">
                  <c:v>325204588.42563397</c:v>
                </c:pt>
                <c:pt idx="4025">
                  <c:v>325236793.34218597</c:v>
                </c:pt>
                <c:pt idx="4026">
                  <c:v>325268988.56119198</c:v>
                </c:pt>
                <c:pt idx="4027">
                  <c:v>325301174.08917999</c:v>
                </c:pt>
                <c:pt idx="4028">
                  <c:v>325333349.93267989</c:v>
                </c:pt>
                <c:pt idx="4029">
                  <c:v>325365516.09822792</c:v>
                </c:pt>
                <c:pt idx="4030">
                  <c:v>325397672.59236395</c:v>
                </c:pt>
                <c:pt idx="4031">
                  <c:v>325429819.42163086</c:v>
                </c:pt>
                <c:pt idx="4032">
                  <c:v>325461956.59257793</c:v>
                </c:pt>
                <c:pt idx="4033">
                  <c:v>325494084.11175609</c:v>
                </c:pt>
                <c:pt idx="4034">
                  <c:v>325526201.98572201</c:v>
                </c:pt>
                <c:pt idx="4035">
                  <c:v>325558310.22103691</c:v>
                </c:pt>
                <c:pt idx="4036">
                  <c:v>325590408.82426602</c:v>
                </c:pt>
                <c:pt idx="4037">
                  <c:v>325622497.80197996</c:v>
                </c:pt>
                <c:pt idx="4038">
                  <c:v>325654577.16074902</c:v>
                </c:pt>
                <c:pt idx="4039">
                  <c:v>325686646.90715301</c:v>
                </c:pt>
                <c:pt idx="4040">
                  <c:v>325718707.04777598</c:v>
                </c:pt>
                <c:pt idx="4041">
                  <c:v>325750757.58920091</c:v>
                </c:pt>
                <c:pt idx="4042">
                  <c:v>325782798.53802109</c:v>
                </c:pt>
                <c:pt idx="4043">
                  <c:v>325814829.90083092</c:v>
                </c:pt>
                <c:pt idx="4044">
                  <c:v>325846851.68423003</c:v>
                </c:pt>
                <c:pt idx="4045">
                  <c:v>325878863.89482409</c:v>
                </c:pt>
                <c:pt idx="4046">
                  <c:v>325910866.53921896</c:v>
                </c:pt>
                <c:pt idx="4047">
                  <c:v>325942859.62402898</c:v>
                </c:pt>
                <c:pt idx="4048">
                  <c:v>325974843.15587097</c:v>
                </c:pt>
                <c:pt idx="4049">
                  <c:v>326006817.14136702</c:v>
                </c:pt>
                <c:pt idx="4050">
                  <c:v>326038781.587143</c:v>
                </c:pt>
                <c:pt idx="4051">
                  <c:v>326070736.49982792</c:v>
                </c:pt>
                <c:pt idx="4052">
                  <c:v>326102681.88606</c:v>
                </c:pt>
                <c:pt idx="4053">
                  <c:v>326134617.75247592</c:v>
                </c:pt>
                <c:pt idx="4054">
                  <c:v>326166544.10572207</c:v>
                </c:pt>
                <c:pt idx="4055">
                  <c:v>326198460.95244396</c:v>
                </c:pt>
                <c:pt idx="4056">
                  <c:v>326230368.29929793</c:v>
                </c:pt>
                <c:pt idx="4057">
                  <c:v>326262266.15293896</c:v>
                </c:pt>
                <c:pt idx="4058">
                  <c:v>326294154.52003199</c:v>
                </c:pt>
                <c:pt idx="4059">
                  <c:v>326326033.407242</c:v>
                </c:pt>
                <c:pt idx="4060">
                  <c:v>326357902.82123893</c:v>
                </c:pt>
                <c:pt idx="4061">
                  <c:v>326389762.7687</c:v>
                </c:pt>
                <c:pt idx="4062">
                  <c:v>326421613.25630599</c:v>
                </c:pt>
                <c:pt idx="4063">
                  <c:v>326453454.29074192</c:v>
                </c:pt>
                <c:pt idx="4064">
                  <c:v>326485285.87869602</c:v>
                </c:pt>
                <c:pt idx="4065">
                  <c:v>326517108.02686399</c:v>
                </c:pt>
                <c:pt idx="4066">
                  <c:v>326548920.74194396</c:v>
                </c:pt>
                <c:pt idx="4067">
                  <c:v>326580724.03063995</c:v>
                </c:pt>
                <c:pt idx="4068">
                  <c:v>326612517.899661</c:v>
                </c:pt>
                <c:pt idx="4069">
                  <c:v>326644302.35571897</c:v>
                </c:pt>
                <c:pt idx="4070">
                  <c:v>326676077.405532</c:v>
                </c:pt>
                <c:pt idx="4071">
                  <c:v>326707843.05582309</c:v>
                </c:pt>
                <c:pt idx="4072">
                  <c:v>326739599.31331801</c:v>
                </c:pt>
                <c:pt idx="4073">
                  <c:v>326771346.18474901</c:v>
                </c:pt>
                <c:pt idx="4074">
                  <c:v>326803083.67685205</c:v>
                </c:pt>
                <c:pt idx="4075">
                  <c:v>326834811.79637086</c:v>
                </c:pt>
                <c:pt idx="4076">
                  <c:v>326866530.55004901</c:v>
                </c:pt>
                <c:pt idx="4077">
                  <c:v>326898239.94463903</c:v>
                </c:pt>
                <c:pt idx="4078">
                  <c:v>326929939.98689699</c:v>
                </c:pt>
                <c:pt idx="4079">
                  <c:v>326961630.68358207</c:v>
                </c:pt>
                <c:pt idx="4080">
                  <c:v>326993312.04145998</c:v>
                </c:pt>
                <c:pt idx="4081">
                  <c:v>327024984.06730205</c:v>
                </c:pt>
                <c:pt idx="4082">
                  <c:v>327056646.767883</c:v>
                </c:pt>
                <c:pt idx="4083">
                  <c:v>327088300.14998102</c:v>
                </c:pt>
                <c:pt idx="4084">
                  <c:v>327119944.22038299</c:v>
                </c:pt>
                <c:pt idx="4085">
                  <c:v>327151578.98587894</c:v>
                </c:pt>
                <c:pt idx="4086">
                  <c:v>327183204.45326197</c:v>
                </c:pt>
                <c:pt idx="4087">
                  <c:v>327214820.62933391</c:v>
                </c:pt>
                <c:pt idx="4088">
                  <c:v>327246427.52089792</c:v>
                </c:pt>
                <c:pt idx="4089">
                  <c:v>327278025.134763</c:v>
                </c:pt>
                <c:pt idx="4090">
                  <c:v>327309613.47774601</c:v>
                </c:pt>
                <c:pt idx="4091">
                  <c:v>327341192.55666399</c:v>
                </c:pt>
                <c:pt idx="4092">
                  <c:v>327372762.37834197</c:v>
                </c:pt>
                <c:pt idx="4093">
                  <c:v>327404322.94960999</c:v>
                </c:pt>
                <c:pt idx="4094">
                  <c:v>327435874.27730209</c:v>
                </c:pt>
                <c:pt idx="4095">
                  <c:v>327467416.368258</c:v>
                </c:pt>
                <c:pt idx="4096">
                  <c:v>327498949.22932303</c:v>
                </c:pt>
                <c:pt idx="4097">
                  <c:v>327530472.86734605</c:v>
                </c:pt>
                <c:pt idx="4098">
                  <c:v>327561987.28918201</c:v>
                </c:pt>
                <c:pt idx="4099">
                  <c:v>327593492.50168991</c:v>
                </c:pt>
                <c:pt idx="4100">
                  <c:v>327624988.51173592</c:v>
                </c:pt>
                <c:pt idx="4101">
                  <c:v>327656475.32618999</c:v>
                </c:pt>
                <c:pt idx="4102">
                  <c:v>327687952.95192796</c:v>
                </c:pt>
                <c:pt idx="4103">
                  <c:v>327719421.39582998</c:v>
                </c:pt>
                <c:pt idx="4104">
                  <c:v>327750880.66478002</c:v>
                </c:pt>
                <c:pt idx="4105">
                  <c:v>327782330.76567203</c:v>
                </c:pt>
                <c:pt idx="4106">
                  <c:v>327813771.70539892</c:v>
                </c:pt>
                <c:pt idx="4107">
                  <c:v>327845203.49086303</c:v>
                </c:pt>
                <c:pt idx="4108">
                  <c:v>327876626.12897003</c:v>
                </c:pt>
                <c:pt idx="4109">
                  <c:v>327908039.62663192</c:v>
                </c:pt>
                <c:pt idx="4110">
                  <c:v>327939443.99076694</c:v>
                </c:pt>
                <c:pt idx="4111">
                  <c:v>327970839.22829503</c:v>
                </c:pt>
                <c:pt idx="4112">
                  <c:v>328002225.34614605</c:v>
                </c:pt>
                <c:pt idx="4113">
                  <c:v>328033602.35124999</c:v>
                </c:pt>
                <c:pt idx="4114">
                  <c:v>328064970.25054705</c:v>
                </c:pt>
                <c:pt idx="4115">
                  <c:v>328096329.05097991</c:v>
                </c:pt>
                <c:pt idx="4116">
                  <c:v>328127678.75949597</c:v>
                </c:pt>
                <c:pt idx="4117">
                  <c:v>328159019.38305098</c:v>
                </c:pt>
                <c:pt idx="4118">
                  <c:v>328190350.92860299</c:v>
                </c:pt>
                <c:pt idx="4119">
                  <c:v>328221673.40311801</c:v>
                </c:pt>
                <c:pt idx="4120">
                  <c:v>328252986.81356615</c:v>
                </c:pt>
                <c:pt idx="4121">
                  <c:v>328284291.16692305</c:v>
                </c:pt>
                <c:pt idx="4122">
                  <c:v>328315586.47016799</c:v>
                </c:pt>
                <c:pt idx="4123">
                  <c:v>328346872.73028994</c:v>
                </c:pt>
                <c:pt idx="4124">
                  <c:v>328378149.95427895</c:v>
                </c:pt>
                <c:pt idx="4125">
                  <c:v>328409418.14913398</c:v>
                </c:pt>
                <c:pt idx="4126">
                  <c:v>328440677.32185698</c:v>
                </c:pt>
                <c:pt idx="4127">
                  <c:v>328471927.47945601</c:v>
                </c:pt>
                <c:pt idx="4128">
                  <c:v>328503168.62894601</c:v>
                </c:pt>
                <c:pt idx="4129">
                  <c:v>328534400.77734601</c:v>
                </c:pt>
                <c:pt idx="4130">
                  <c:v>328565623.93168086</c:v>
                </c:pt>
                <c:pt idx="4131">
                  <c:v>328596838.09898096</c:v>
                </c:pt>
                <c:pt idx="4132">
                  <c:v>328628043.2862829</c:v>
                </c:pt>
                <c:pt idx="4133">
                  <c:v>328659239.50062799</c:v>
                </c:pt>
                <c:pt idx="4134">
                  <c:v>328690426.74906409</c:v>
                </c:pt>
                <c:pt idx="4135">
                  <c:v>328721605.03864396</c:v>
                </c:pt>
                <c:pt idx="4136">
                  <c:v>328752774.37642598</c:v>
                </c:pt>
                <c:pt idx="4137">
                  <c:v>328783934.76947492</c:v>
                </c:pt>
                <c:pt idx="4138">
                  <c:v>328815086.22486109</c:v>
                </c:pt>
                <c:pt idx="4139">
                  <c:v>328846228.749659</c:v>
                </c:pt>
                <c:pt idx="4140">
                  <c:v>328877362.35095</c:v>
                </c:pt>
                <c:pt idx="4141">
                  <c:v>328908487.03582197</c:v>
                </c:pt>
                <c:pt idx="4142">
                  <c:v>328939602.81136698</c:v>
                </c:pt>
                <c:pt idx="4143">
                  <c:v>328970709.68468392</c:v>
                </c:pt>
                <c:pt idx="4144">
                  <c:v>329001807.66287601</c:v>
                </c:pt>
                <c:pt idx="4145">
                  <c:v>329032896.75305498</c:v>
                </c:pt>
                <c:pt idx="4146">
                  <c:v>329063976.96233594</c:v>
                </c:pt>
                <c:pt idx="4147">
                  <c:v>329095048.29784101</c:v>
                </c:pt>
                <c:pt idx="4148">
                  <c:v>329126110.76669699</c:v>
                </c:pt>
                <c:pt idx="4149">
                  <c:v>329157164.37603796</c:v>
                </c:pt>
                <c:pt idx="4150">
                  <c:v>329188209.13300198</c:v>
                </c:pt>
                <c:pt idx="4151">
                  <c:v>329219245.04473501</c:v>
                </c:pt>
                <c:pt idx="4152">
                  <c:v>329250272.11838698</c:v>
                </c:pt>
                <c:pt idx="4153">
                  <c:v>329281290.36111605</c:v>
                </c:pt>
                <c:pt idx="4154">
                  <c:v>329312299.78008395</c:v>
                </c:pt>
                <c:pt idx="4155">
                  <c:v>329343300.38246</c:v>
                </c:pt>
                <c:pt idx="4156">
                  <c:v>329374292.17541802</c:v>
                </c:pt>
                <c:pt idx="4157">
                  <c:v>329405275.16614097</c:v>
                </c:pt>
                <c:pt idx="4158">
                  <c:v>329436249.36181301</c:v>
                </c:pt>
                <c:pt idx="4159">
                  <c:v>329467214.76962698</c:v>
                </c:pt>
                <c:pt idx="4160">
                  <c:v>329498171.39678299</c:v>
                </c:pt>
                <c:pt idx="4161">
                  <c:v>329529119.250485</c:v>
                </c:pt>
                <c:pt idx="4162">
                  <c:v>329560058.33794296</c:v>
                </c:pt>
                <c:pt idx="4163">
                  <c:v>329590988.66637492</c:v>
                </c:pt>
                <c:pt idx="4164">
                  <c:v>329621910.24300301</c:v>
                </c:pt>
                <c:pt idx="4165">
                  <c:v>329652823.07505602</c:v>
                </c:pt>
                <c:pt idx="4166">
                  <c:v>329683727.16976905</c:v>
                </c:pt>
                <c:pt idx="4167">
                  <c:v>329714622.53438395</c:v>
                </c:pt>
                <c:pt idx="4168">
                  <c:v>329745509.17614698</c:v>
                </c:pt>
                <c:pt idx="4169">
                  <c:v>329776387.10231298</c:v>
                </c:pt>
                <c:pt idx="4170">
                  <c:v>329807256.32014</c:v>
                </c:pt>
                <c:pt idx="4171">
                  <c:v>329838116.836896</c:v>
                </c:pt>
                <c:pt idx="4172">
                  <c:v>329868968.65985215</c:v>
                </c:pt>
                <c:pt idx="4173">
                  <c:v>329899811.79628593</c:v>
                </c:pt>
                <c:pt idx="4174">
                  <c:v>329930646.253483</c:v>
                </c:pt>
                <c:pt idx="4175">
                  <c:v>329961472.03873491</c:v>
                </c:pt>
                <c:pt idx="4176">
                  <c:v>329992289.159338</c:v>
                </c:pt>
                <c:pt idx="4177">
                  <c:v>330023097.62259501</c:v>
                </c:pt>
                <c:pt idx="4178">
                  <c:v>330053897.43581694</c:v>
                </c:pt>
                <c:pt idx="4179">
                  <c:v>330084688.606318</c:v>
                </c:pt>
                <c:pt idx="4180">
                  <c:v>330115471.14142311</c:v>
                </c:pt>
                <c:pt idx="4181">
                  <c:v>330146245.04846007</c:v>
                </c:pt>
                <c:pt idx="4182">
                  <c:v>330177010.33476305</c:v>
                </c:pt>
                <c:pt idx="4183">
                  <c:v>330207767.00767499</c:v>
                </c:pt>
                <c:pt idx="4184">
                  <c:v>330238515.07454401</c:v>
                </c:pt>
                <c:pt idx="4185">
                  <c:v>330269254.54272205</c:v>
                </c:pt>
                <c:pt idx="4186">
                  <c:v>330299985.41957295</c:v>
                </c:pt>
                <c:pt idx="4187">
                  <c:v>330330707.71246392</c:v>
                </c:pt>
                <c:pt idx="4188">
                  <c:v>330361421.42876703</c:v>
                </c:pt>
                <c:pt idx="4189">
                  <c:v>330392126.57586402</c:v>
                </c:pt>
                <c:pt idx="4190">
                  <c:v>330422823.16114002</c:v>
                </c:pt>
                <c:pt idx="4191">
                  <c:v>330453511.19199091</c:v>
                </c:pt>
                <c:pt idx="4192">
                  <c:v>330484190.67581505</c:v>
                </c:pt>
                <c:pt idx="4193">
                  <c:v>330514861.62001997</c:v>
                </c:pt>
                <c:pt idx="4194">
                  <c:v>330545524.03201795</c:v>
                </c:pt>
                <c:pt idx="4195">
                  <c:v>330576177.91922891</c:v>
                </c:pt>
                <c:pt idx="4196">
                  <c:v>330606823.28908092</c:v>
                </c:pt>
                <c:pt idx="4197">
                  <c:v>330637460.14900398</c:v>
                </c:pt>
                <c:pt idx="4198">
                  <c:v>330668088.50643891</c:v>
                </c:pt>
                <c:pt idx="4199">
                  <c:v>330698708.36883301</c:v>
                </c:pt>
                <c:pt idx="4200">
                  <c:v>330729319.74364001</c:v>
                </c:pt>
                <c:pt idx="4201">
                  <c:v>330759922.638318</c:v>
                </c:pt>
                <c:pt idx="4202">
                  <c:v>330790517.06033403</c:v>
                </c:pt>
                <c:pt idx="4203">
                  <c:v>330821103.01716208</c:v>
                </c:pt>
                <c:pt idx="4204">
                  <c:v>330851680.51628095</c:v>
                </c:pt>
                <c:pt idx="4205">
                  <c:v>330882249.56517899</c:v>
                </c:pt>
                <c:pt idx="4206">
                  <c:v>330912810.17134792</c:v>
                </c:pt>
                <c:pt idx="4207">
                  <c:v>330943362.342291</c:v>
                </c:pt>
                <c:pt idx="4208">
                  <c:v>330973906.08551198</c:v>
                </c:pt>
                <c:pt idx="4209">
                  <c:v>331004441.40852797</c:v>
                </c:pt>
                <c:pt idx="4210">
                  <c:v>331034968.31885898</c:v>
                </c:pt>
                <c:pt idx="4211">
                  <c:v>331065486.82403201</c:v>
                </c:pt>
                <c:pt idx="4212">
                  <c:v>331095996.93158394</c:v>
                </c:pt>
                <c:pt idx="4213">
                  <c:v>331126498.64905405</c:v>
                </c:pt>
                <c:pt idx="4214">
                  <c:v>331156991.98399395</c:v>
                </c:pt>
                <c:pt idx="4215">
                  <c:v>331187476.94395697</c:v>
                </c:pt>
                <c:pt idx="4216">
                  <c:v>331217953.53650695</c:v>
                </c:pt>
                <c:pt idx="4217">
                  <c:v>331248421.76921391</c:v>
                </c:pt>
                <c:pt idx="4218">
                  <c:v>331278881.64965397</c:v>
                </c:pt>
                <c:pt idx="4219">
                  <c:v>331309333.18541205</c:v>
                </c:pt>
                <c:pt idx="4220">
                  <c:v>331339776.38407803</c:v>
                </c:pt>
                <c:pt idx="4221">
                  <c:v>331370211.25325102</c:v>
                </c:pt>
                <c:pt idx="4222">
                  <c:v>331400637.80053401</c:v>
                </c:pt>
                <c:pt idx="4223">
                  <c:v>331431056.033539</c:v>
                </c:pt>
                <c:pt idx="4224">
                  <c:v>331461465.95988792</c:v>
                </c:pt>
                <c:pt idx="4225">
                  <c:v>331491867.58720601</c:v>
                </c:pt>
                <c:pt idx="4226">
                  <c:v>331522260.923127</c:v>
                </c:pt>
                <c:pt idx="4227">
                  <c:v>331552645.97528994</c:v>
                </c:pt>
                <c:pt idx="4228">
                  <c:v>331583022.75134599</c:v>
                </c:pt>
                <c:pt idx="4229">
                  <c:v>331613391.25895</c:v>
                </c:pt>
                <c:pt idx="4230">
                  <c:v>331643751.50576305</c:v>
                </c:pt>
                <c:pt idx="4231">
                  <c:v>331674103.49945599</c:v>
                </c:pt>
                <c:pt idx="4232">
                  <c:v>331704447.24770606</c:v>
                </c:pt>
                <c:pt idx="4233">
                  <c:v>331734782.75819606</c:v>
                </c:pt>
                <c:pt idx="4234">
                  <c:v>331765110.03862</c:v>
                </c:pt>
                <c:pt idx="4235">
                  <c:v>331795429.09667486</c:v>
                </c:pt>
                <c:pt idx="4236">
                  <c:v>331825739.94006902</c:v>
                </c:pt>
                <c:pt idx="4237">
                  <c:v>331856042.57651502</c:v>
                </c:pt>
                <c:pt idx="4238">
                  <c:v>331886337.01373792</c:v>
                </c:pt>
                <c:pt idx="4239">
                  <c:v>331916623.25946105</c:v>
                </c:pt>
                <c:pt idx="4240">
                  <c:v>331946901.32142305</c:v>
                </c:pt>
                <c:pt idx="4241">
                  <c:v>331977171.20736909</c:v>
                </c:pt>
                <c:pt idx="4242">
                  <c:v>332007432.92504793</c:v>
                </c:pt>
                <c:pt idx="4243">
                  <c:v>332037686.48221797</c:v>
                </c:pt>
                <c:pt idx="4244">
                  <c:v>332067931.88664794</c:v>
                </c:pt>
                <c:pt idx="4245">
                  <c:v>332098169.14611107</c:v>
                </c:pt>
                <c:pt idx="4246">
                  <c:v>332128398.26838696</c:v>
                </c:pt>
                <c:pt idx="4247">
                  <c:v>332158619.26126599</c:v>
                </c:pt>
                <c:pt idx="4248">
                  <c:v>332188832.13254392</c:v>
                </c:pt>
                <c:pt idx="4249">
                  <c:v>332219036.89002597</c:v>
                </c:pt>
                <c:pt idx="4250">
                  <c:v>332249233.54152405</c:v>
                </c:pt>
                <c:pt idx="4251">
                  <c:v>332279422.09485698</c:v>
                </c:pt>
                <c:pt idx="4252">
                  <c:v>332309602.55785215</c:v>
                </c:pt>
                <c:pt idx="4253">
                  <c:v>332339774.93834299</c:v>
                </c:pt>
                <c:pt idx="4254">
                  <c:v>332369939.244174</c:v>
                </c:pt>
                <c:pt idx="4255">
                  <c:v>332400095.48319602</c:v>
                </c:pt>
                <c:pt idx="4256">
                  <c:v>332430243.66326606</c:v>
                </c:pt>
                <c:pt idx="4257">
                  <c:v>332460383.79224986</c:v>
                </c:pt>
                <c:pt idx="4258">
                  <c:v>332490515.87802309</c:v>
                </c:pt>
                <c:pt idx="4259">
                  <c:v>332520639.92846501</c:v>
                </c:pt>
                <c:pt idx="4260">
                  <c:v>332550755.95146602</c:v>
                </c:pt>
                <c:pt idx="4261">
                  <c:v>332580863.954925</c:v>
                </c:pt>
                <c:pt idx="4262">
                  <c:v>332610963.94674492</c:v>
                </c:pt>
                <c:pt idx="4263">
                  <c:v>332641055.93484092</c:v>
                </c:pt>
                <c:pt idx="4264">
                  <c:v>332671139.92713296</c:v>
                </c:pt>
                <c:pt idx="4265">
                  <c:v>332701215.93155092</c:v>
                </c:pt>
                <c:pt idx="4266">
                  <c:v>332731283.95603096</c:v>
                </c:pt>
                <c:pt idx="4267">
                  <c:v>332761344.00851905</c:v>
                </c:pt>
                <c:pt idx="4268">
                  <c:v>332791396.09696794</c:v>
                </c:pt>
                <c:pt idx="4269">
                  <c:v>332821440.22933894</c:v>
                </c:pt>
                <c:pt idx="4270">
                  <c:v>332851476.41360092</c:v>
                </c:pt>
                <c:pt idx="4271">
                  <c:v>332881504.65773207</c:v>
                </c:pt>
                <c:pt idx="4272">
                  <c:v>332911524.96971703</c:v>
                </c:pt>
                <c:pt idx="4273">
                  <c:v>332941537.35754907</c:v>
                </c:pt>
                <c:pt idx="4274">
                  <c:v>332971541.82923096</c:v>
                </c:pt>
                <c:pt idx="4275">
                  <c:v>333001538.39277196</c:v>
                </c:pt>
                <c:pt idx="4276">
                  <c:v>333031527.05619109</c:v>
                </c:pt>
                <c:pt idx="4277">
                  <c:v>333061507.82751507</c:v>
                </c:pt>
                <c:pt idx="4278">
                  <c:v>333091480.71477592</c:v>
                </c:pt>
                <c:pt idx="4279">
                  <c:v>333121445.72601795</c:v>
                </c:pt>
                <c:pt idx="4280">
                  <c:v>333151402.86929399</c:v>
                </c:pt>
                <c:pt idx="4281">
                  <c:v>333181352.15266109</c:v>
                </c:pt>
                <c:pt idx="4282">
                  <c:v>333211293.58418792</c:v>
                </c:pt>
                <c:pt idx="4283">
                  <c:v>333241227.17195201</c:v>
                </c:pt>
                <c:pt idx="4284">
                  <c:v>333271152.92403692</c:v>
                </c:pt>
                <c:pt idx="4285">
                  <c:v>333301070.84853405</c:v>
                </c:pt>
                <c:pt idx="4286">
                  <c:v>333330980.95354605</c:v>
                </c:pt>
                <c:pt idx="4287">
                  <c:v>333360883.24718302</c:v>
                </c:pt>
                <c:pt idx="4288">
                  <c:v>333390777.73756301</c:v>
                </c:pt>
                <c:pt idx="4289">
                  <c:v>333420664.43281096</c:v>
                </c:pt>
                <c:pt idx="4290">
                  <c:v>333450543.34106606</c:v>
                </c:pt>
                <c:pt idx="4291">
                  <c:v>333480414.470469</c:v>
                </c:pt>
                <c:pt idx="4292">
                  <c:v>333510277.82917303</c:v>
                </c:pt>
                <c:pt idx="4293">
                  <c:v>333540133.42533994</c:v>
                </c:pt>
                <c:pt idx="4294">
                  <c:v>333569981.267138</c:v>
                </c:pt>
                <c:pt idx="4295">
                  <c:v>333599821.362746</c:v>
                </c:pt>
                <c:pt idx="4296">
                  <c:v>333629653.72035003</c:v>
                </c:pt>
                <c:pt idx="4297">
                  <c:v>333659478.34814703</c:v>
                </c:pt>
                <c:pt idx="4298">
                  <c:v>333689295.25433999</c:v>
                </c:pt>
                <c:pt idx="4299">
                  <c:v>333719104.44714206</c:v>
                </c:pt>
                <c:pt idx="4300">
                  <c:v>333748905.93477386</c:v>
                </c:pt>
                <c:pt idx="4301">
                  <c:v>333778699.72546792</c:v>
                </c:pt>
                <c:pt idx="4302">
                  <c:v>333808485.82746303</c:v>
                </c:pt>
                <c:pt idx="4303">
                  <c:v>333838264.24900597</c:v>
                </c:pt>
                <c:pt idx="4304">
                  <c:v>333868034.99835491</c:v>
                </c:pt>
                <c:pt idx="4305">
                  <c:v>333897798.08377492</c:v>
                </c:pt>
                <c:pt idx="4306">
                  <c:v>333927553.51354009</c:v>
                </c:pt>
                <c:pt idx="4307">
                  <c:v>333957301.2959339</c:v>
                </c:pt>
                <c:pt idx="4308">
                  <c:v>333987041.43924993</c:v>
                </c:pt>
                <c:pt idx="4309">
                  <c:v>334016773.95178896</c:v>
                </c:pt>
                <c:pt idx="4310">
                  <c:v>334046498.84186304</c:v>
                </c:pt>
                <c:pt idx="4311">
                  <c:v>334076216.117787</c:v>
                </c:pt>
                <c:pt idx="4312">
                  <c:v>334105925.78789401</c:v>
                </c:pt>
                <c:pt idx="4313">
                  <c:v>334135627.86051798</c:v>
                </c:pt>
                <c:pt idx="4314">
                  <c:v>334165322.34400809</c:v>
                </c:pt>
                <c:pt idx="4315">
                  <c:v>334195009.24671698</c:v>
                </c:pt>
                <c:pt idx="4316">
                  <c:v>334224688.57701302</c:v>
                </c:pt>
                <c:pt idx="4317">
                  <c:v>334254360.34326702</c:v>
                </c:pt>
                <c:pt idx="4318">
                  <c:v>334284024.55386508</c:v>
                </c:pt>
                <c:pt idx="4319">
                  <c:v>334313681.217197</c:v>
                </c:pt>
                <c:pt idx="4320">
                  <c:v>334343330.34166509</c:v>
                </c:pt>
                <c:pt idx="4321">
                  <c:v>334372971.9356789</c:v>
                </c:pt>
                <c:pt idx="4322">
                  <c:v>334402606.00766098</c:v>
                </c:pt>
                <c:pt idx="4323">
                  <c:v>334432232.56603795</c:v>
                </c:pt>
                <c:pt idx="4324">
                  <c:v>334461851.61924899</c:v>
                </c:pt>
                <c:pt idx="4325">
                  <c:v>334491463.175744</c:v>
                </c:pt>
                <c:pt idx="4326">
                  <c:v>334521067.24397796</c:v>
                </c:pt>
                <c:pt idx="4327">
                  <c:v>334550663.83241695</c:v>
                </c:pt>
                <c:pt idx="4328">
                  <c:v>334580252.94953901</c:v>
                </c:pt>
                <c:pt idx="4329">
                  <c:v>334609834.60383004</c:v>
                </c:pt>
                <c:pt idx="4330">
                  <c:v>334639408.80378401</c:v>
                </c:pt>
                <c:pt idx="4331">
                  <c:v>334668975.55790502</c:v>
                </c:pt>
                <c:pt idx="4332">
                  <c:v>334698534.874708</c:v>
                </c:pt>
                <c:pt idx="4333">
                  <c:v>334728086.76271796</c:v>
                </c:pt>
                <c:pt idx="4334">
                  <c:v>334757631.23046601</c:v>
                </c:pt>
                <c:pt idx="4335">
                  <c:v>334787168.28649396</c:v>
                </c:pt>
                <c:pt idx="4336">
                  <c:v>334816697.93935496</c:v>
                </c:pt>
                <c:pt idx="4337">
                  <c:v>334846220.197613</c:v>
                </c:pt>
                <c:pt idx="4338">
                  <c:v>334875735.06983799</c:v>
                </c:pt>
                <c:pt idx="4339">
                  <c:v>334905242.56461298</c:v>
                </c:pt>
                <c:pt idx="4340">
                  <c:v>334934742.69052702</c:v>
                </c:pt>
                <c:pt idx="4341">
                  <c:v>334964235.456182</c:v>
                </c:pt>
                <c:pt idx="4342">
                  <c:v>334993720.87018901</c:v>
                </c:pt>
                <c:pt idx="4343">
                  <c:v>335023198.94116801</c:v>
                </c:pt>
                <c:pt idx="4344">
                  <c:v>335052669.67774898</c:v>
                </c:pt>
                <c:pt idx="4345">
                  <c:v>335082133.08857298</c:v>
                </c:pt>
                <c:pt idx="4346">
                  <c:v>335111589.18228996</c:v>
                </c:pt>
                <c:pt idx="4347">
                  <c:v>335141037.96755809</c:v>
                </c:pt>
                <c:pt idx="4348">
                  <c:v>335170479.453049</c:v>
                </c:pt>
                <c:pt idx="4349">
                  <c:v>335199913.64744204</c:v>
                </c:pt>
                <c:pt idx="4350">
                  <c:v>335229340.55942798</c:v>
                </c:pt>
                <c:pt idx="4351">
                  <c:v>335258760.19770598</c:v>
                </c:pt>
                <c:pt idx="4352">
                  <c:v>335288172.57098591</c:v>
                </c:pt>
                <c:pt idx="4353">
                  <c:v>335317577.68798792</c:v>
                </c:pt>
                <c:pt idx="4354">
                  <c:v>335346975.55744106</c:v>
                </c:pt>
                <c:pt idx="4355">
                  <c:v>335376366.18808597</c:v>
                </c:pt>
                <c:pt idx="4356">
                  <c:v>335405749.58867395</c:v>
                </c:pt>
                <c:pt idx="4357">
                  <c:v>335435125.76796597</c:v>
                </c:pt>
                <c:pt idx="4358">
                  <c:v>335464494.73472995</c:v>
                </c:pt>
                <c:pt idx="4359">
                  <c:v>335493856.49774891</c:v>
                </c:pt>
                <c:pt idx="4360">
                  <c:v>335523211.06581497</c:v>
                </c:pt>
                <c:pt idx="4361">
                  <c:v>335552558.44772798</c:v>
                </c:pt>
                <c:pt idx="4362">
                  <c:v>335581898.65230101</c:v>
                </c:pt>
                <c:pt idx="4363">
                  <c:v>335611231.68835509</c:v>
                </c:pt>
                <c:pt idx="4364">
                  <c:v>335640557.56472409</c:v>
                </c:pt>
                <c:pt idx="4365">
                  <c:v>335669876.29025096</c:v>
                </c:pt>
                <c:pt idx="4366">
                  <c:v>335699187.87378705</c:v>
                </c:pt>
                <c:pt idx="4367">
                  <c:v>335728492.32419902</c:v>
                </c:pt>
                <c:pt idx="4368">
                  <c:v>335757789.65035897</c:v>
                </c:pt>
                <c:pt idx="4369">
                  <c:v>335787079.86115301</c:v>
                </c:pt>
                <c:pt idx="4370">
                  <c:v>335816362.96547592</c:v>
                </c:pt>
                <c:pt idx="4371">
                  <c:v>335845638.9722349</c:v>
                </c:pt>
                <c:pt idx="4372">
                  <c:v>335874907.89034599</c:v>
                </c:pt>
                <c:pt idx="4373">
                  <c:v>335904169.72873503</c:v>
                </c:pt>
                <c:pt idx="4374">
                  <c:v>335933424.49633986</c:v>
                </c:pt>
                <c:pt idx="4375">
                  <c:v>335962672.20211101</c:v>
                </c:pt>
                <c:pt idx="4376">
                  <c:v>335991912.85500705</c:v>
                </c:pt>
                <c:pt idx="4377">
                  <c:v>336021146.46399695</c:v>
                </c:pt>
                <c:pt idx="4378">
                  <c:v>336050373.03806305</c:v>
                </c:pt>
                <c:pt idx="4379">
                  <c:v>336079592.58619499</c:v>
                </c:pt>
                <c:pt idx="4380">
                  <c:v>336108805.11739802</c:v>
                </c:pt>
                <c:pt idx="4381">
                  <c:v>336138010.640683</c:v>
                </c:pt>
                <c:pt idx="4382">
                  <c:v>336167209.16507399</c:v>
                </c:pt>
                <c:pt idx="4383">
                  <c:v>336196400.69960696</c:v>
                </c:pt>
                <c:pt idx="4384">
                  <c:v>336225585.25332808</c:v>
                </c:pt>
                <c:pt idx="4385">
                  <c:v>336254762.83529496</c:v>
                </c:pt>
                <c:pt idx="4386">
                  <c:v>336283933.45457399</c:v>
                </c:pt>
                <c:pt idx="4387">
                  <c:v>336313097.12024599</c:v>
                </c:pt>
                <c:pt idx="4388">
                  <c:v>336342253.84140009</c:v>
                </c:pt>
                <c:pt idx="4389">
                  <c:v>336371403.62713605</c:v>
                </c:pt>
                <c:pt idx="4390">
                  <c:v>336400546.48656994</c:v>
                </c:pt>
                <c:pt idx="4391">
                  <c:v>336429682.42882109</c:v>
                </c:pt>
                <c:pt idx="4392">
                  <c:v>336458811.463027</c:v>
                </c:pt>
                <c:pt idx="4393">
                  <c:v>336487933.59833294</c:v>
                </c:pt>
                <c:pt idx="4394">
                  <c:v>336517048.84389508</c:v>
                </c:pt>
                <c:pt idx="4395">
                  <c:v>336546157.20888305</c:v>
                </c:pt>
                <c:pt idx="4396">
                  <c:v>336575258.70247597</c:v>
                </c:pt>
                <c:pt idx="4397">
                  <c:v>336604353.33386606</c:v>
                </c:pt>
                <c:pt idx="4398">
                  <c:v>336633441.11225295</c:v>
                </c:pt>
                <c:pt idx="4399">
                  <c:v>336662522.04685402</c:v>
                </c:pt>
                <c:pt idx="4400">
                  <c:v>336691596.14689302</c:v>
                </c:pt>
                <c:pt idx="4401">
                  <c:v>336720663.4216069</c:v>
                </c:pt>
                <c:pt idx="4402">
                  <c:v>336749723.88024294</c:v>
                </c:pt>
                <c:pt idx="4403">
                  <c:v>336778777.53206295</c:v>
                </c:pt>
                <c:pt idx="4404">
                  <c:v>336807824.38633692</c:v>
                </c:pt>
                <c:pt idx="4405">
                  <c:v>336836864.45234692</c:v>
                </c:pt>
                <c:pt idx="4406">
                  <c:v>336865897.73938894</c:v>
                </c:pt>
                <c:pt idx="4407">
                  <c:v>336894924.25676799</c:v>
                </c:pt>
                <c:pt idx="4408">
                  <c:v>336923944.01380497</c:v>
                </c:pt>
                <c:pt idx="4409">
                  <c:v>336952957.01982498</c:v>
                </c:pt>
                <c:pt idx="4410">
                  <c:v>336981963.28417295</c:v>
                </c:pt>
                <c:pt idx="4411">
                  <c:v>337010962.81619996</c:v>
                </c:pt>
                <c:pt idx="4412">
                  <c:v>337039955.62527096</c:v>
                </c:pt>
                <c:pt idx="4413">
                  <c:v>337068941.72076392</c:v>
                </c:pt>
                <c:pt idx="4414">
                  <c:v>337097921.112068</c:v>
                </c:pt>
                <c:pt idx="4415">
                  <c:v>337126893.80858207</c:v>
                </c:pt>
                <c:pt idx="4416">
                  <c:v>337155859.81971997</c:v>
                </c:pt>
                <c:pt idx="4417">
                  <c:v>337184819.15490597</c:v>
                </c:pt>
                <c:pt idx="4418">
                  <c:v>337213771.82357597</c:v>
                </c:pt>
                <c:pt idx="4419">
                  <c:v>337242717.83517796</c:v>
                </c:pt>
                <c:pt idx="4420">
                  <c:v>337271657.19917399</c:v>
                </c:pt>
                <c:pt idx="4421">
                  <c:v>337300589.92503786</c:v>
                </c:pt>
                <c:pt idx="4422">
                  <c:v>337329516.02225095</c:v>
                </c:pt>
                <c:pt idx="4423">
                  <c:v>337358435.50031298</c:v>
                </c:pt>
                <c:pt idx="4424">
                  <c:v>337387348.36873102</c:v>
                </c:pt>
                <c:pt idx="4425">
                  <c:v>337416254.63702905</c:v>
                </c:pt>
                <c:pt idx="4426">
                  <c:v>337445154.31474</c:v>
                </c:pt>
                <c:pt idx="4427">
                  <c:v>337474047.41140896</c:v>
                </c:pt>
                <c:pt idx="4428">
                  <c:v>337502933.93659592</c:v>
                </c:pt>
                <c:pt idx="4429">
                  <c:v>337531813.89987099</c:v>
                </c:pt>
                <c:pt idx="4430">
                  <c:v>337560687.31081802</c:v>
                </c:pt>
                <c:pt idx="4431">
                  <c:v>337589554.17903101</c:v>
                </c:pt>
                <c:pt idx="4432">
                  <c:v>337618414.51411909</c:v>
                </c:pt>
                <c:pt idx="4433">
                  <c:v>337647268.32570201</c:v>
                </c:pt>
                <c:pt idx="4434">
                  <c:v>337676115.62341398</c:v>
                </c:pt>
                <c:pt idx="4435">
                  <c:v>337704956.41689992</c:v>
                </c:pt>
                <c:pt idx="4436">
                  <c:v>337733790.715819</c:v>
                </c:pt>
                <c:pt idx="4437">
                  <c:v>337762618.52984202</c:v>
                </c:pt>
                <c:pt idx="4438">
                  <c:v>337791439.868653</c:v>
                </c:pt>
                <c:pt idx="4439">
                  <c:v>337820254.74194795</c:v>
                </c:pt>
                <c:pt idx="4440">
                  <c:v>337849063.15943605</c:v>
                </c:pt>
                <c:pt idx="4441">
                  <c:v>337877865.13083899</c:v>
                </c:pt>
                <c:pt idx="4442">
                  <c:v>337906660.66589302</c:v>
                </c:pt>
                <c:pt idx="4443">
                  <c:v>337935449.77434403</c:v>
                </c:pt>
                <c:pt idx="4444">
                  <c:v>337964232.46595395</c:v>
                </c:pt>
                <c:pt idx="4445">
                  <c:v>337993008.75049502</c:v>
                </c:pt>
                <c:pt idx="4446">
                  <c:v>338021778.63775498</c:v>
                </c:pt>
                <c:pt idx="4447">
                  <c:v>338050542.13753206</c:v>
                </c:pt>
                <c:pt idx="4448">
                  <c:v>338079299.25963795</c:v>
                </c:pt>
                <c:pt idx="4449">
                  <c:v>338108050.01389998</c:v>
                </c:pt>
                <c:pt idx="4450">
                  <c:v>338136794.41015792</c:v>
                </c:pt>
                <c:pt idx="4451">
                  <c:v>338165532.45826101</c:v>
                </c:pt>
                <c:pt idx="4452">
                  <c:v>338194264.16807401</c:v>
                </c:pt>
                <c:pt idx="4453">
                  <c:v>338222989.54947799</c:v>
                </c:pt>
                <c:pt idx="4454">
                  <c:v>338251708.61236209</c:v>
                </c:pt>
                <c:pt idx="4455">
                  <c:v>338280421.36663091</c:v>
                </c:pt>
                <c:pt idx="4456">
                  <c:v>338309127.82220393</c:v>
                </c:pt>
                <c:pt idx="4457">
                  <c:v>338337827.98901296</c:v>
                </c:pt>
                <c:pt idx="4458">
                  <c:v>338366521.87700206</c:v>
                </c:pt>
                <c:pt idx="4459">
                  <c:v>338395209.49612892</c:v>
                </c:pt>
                <c:pt idx="4460">
                  <c:v>338423890.85636705</c:v>
                </c:pt>
                <c:pt idx="4461">
                  <c:v>338452565.96770102</c:v>
                </c:pt>
                <c:pt idx="4462">
                  <c:v>338481234.84012908</c:v>
                </c:pt>
                <c:pt idx="4463">
                  <c:v>338509897.48366296</c:v>
                </c:pt>
                <c:pt idx="4464">
                  <c:v>338538553.90833092</c:v>
                </c:pt>
                <c:pt idx="4465">
                  <c:v>338567204.12417001</c:v>
                </c:pt>
                <c:pt idx="4466">
                  <c:v>338595848.14123601</c:v>
                </c:pt>
                <c:pt idx="4467">
                  <c:v>338624485.96959609</c:v>
                </c:pt>
                <c:pt idx="4468">
                  <c:v>338653117.61933005</c:v>
                </c:pt>
                <c:pt idx="4469">
                  <c:v>338681743.10053205</c:v>
                </c:pt>
                <c:pt idx="4470">
                  <c:v>338710362.42331296</c:v>
                </c:pt>
                <c:pt idx="4471">
                  <c:v>338738975.597794</c:v>
                </c:pt>
                <c:pt idx="4472">
                  <c:v>338767582.63411301</c:v>
                </c:pt>
                <c:pt idx="4473">
                  <c:v>338796183.542418</c:v>
                </c:pt>
                <c:pt idx="4474">
                  <c:v>338824778.33287495</c:v>
                </c:pt>
                <c:pt idx="4475">
                  <c:v>338853367.01566201</c:v>
                </c:pt>
                <c:pt idx="4476">
                  <c:v>338881949.600972</c:v>
                </c:pt>
                <c:pt idx="4477">
                  <c:v>338910526.09901202</c:v>
                </c:pt>
                <c:pt idx="4478">
                  <c:v>338939096.52000296</c:v>
                </c:pt>
                <c:pt idx="4479">
                  <c:v>338967660.87418002</c:v>
                </c:pt>
                <c:pt idx="4480">
                  <c:v>338996219.17179197</c:v>
                </c:pt>
                <c:pt idx="4481">
                  <c:v>339024771.42310297</c:v>
                </c:pt>
                <c:pt idx="4482">
                  <c:v>339053317.63839</c:v>
                </c:pt>
                <c:pt idx="4483">
                  <c:v>339081857.82794696</c:v>
                </c:pt>
                <c:pt idx="4484">
                  <c:v>339110392.00207895</c:v>
                </c:pt>
                <c:pt idx="4485">
                  <c:v>339138920.17110997</c:v>
                </c:pt>
                <c:pt idx="4486">
                  <c:v>339167442.34537297</c:v>
                </c:pt>
                <c:pt idx="4487">
                  <c:v>339195958.53521895</c:v>
                </c:pt>
                <c:pt idx="4488">
                  <c:v>339224468.75101501</c:v>
                </c:pt>
                <c:pt idx="4489">
                  <c:v>339252973.00313705</c:v>
                </c:pt>
                <c:pt idx="4490">
                  <c:v>339281471.30198199</c:v>
                </c:pt>
                <c:pt idx="4491">
                  <c:v>339309963.65795702</c:v>
                </c:pt>
                <c:pt idx="4492">
                  <c:v>339338450.08148694</c:v>
                </c:pt>
                <c:pt idx="4493">
                  <c:v>339366930.583009</c:v>
                </c:pt>
                <c:pt idx="4494">
                  <c:v>339395405.17297596</c:v>
                </c:pt>
                <c:pt idx="4495">
                  <c:v>339423873.861857</c:v>
                </c:pt>
                <c:pt idx="4496">
                  <c:v>339452336.66013497</c:v>
                </c:pt>
                <c:pt idx="4497">
                  <c:v>339480793.57830697</c:v>
                </c:pt>
                <c:pt idx="4498">
                  <c:v>339509244.62688601</c:v>
                </c:pt>
                <c:pt idx="4499">
                  <c:v>339537689.81639999</c:v>
                </c:pt>
                <c:pt idx="4500">
                  <c:v>339566129.15739304</c:v>
                </c:pt>
                <c:pt idx="4501">
                  <c:v>339594562.66042215</c:v>
                </c:pt>
                <c:pt idx="4502">
                  <c:v>339622990.336061</c:v>
                </c:pt>
                <c:pt idx="4503">
                  <c:v>339651412.194897</c:v>
                </c:pt>
                <c:pt idx="4504">
                  <c:v>339679828.24753505</c:v>
                </c:pt>
                <c:pt idx="4505">
                  <c:v>339708238.50459409</c:v>
                </c:pt>
                <c:pt idx="4506">
                  <c:v>339736642.97670692</c:v>
                </c:pt>
                <c:pt idx="4507">
                  <c:v>339765041.67452508</c:v>
                </c:pt>
                <c:pt idx="4508">
                  <c:v>339793434.60871303</c:v>
                </c:pt>
                <c:pt idx="4509">
                  <c:v>339821821.78994995</c:v>
                </c:pt>
                <c:pt idx="4510">
                  <c:v>339850203.22893494</c:v>
                </c:pt>
                <c:pt idx="4511">
                  <c:v>339878578.93637693</c:v>
                </c:pt>
                <c:pt idx="4512">
                  <c:v>339906948.92300391</c:v>
                </c:pt>
                <c:pt idx="4513">
                  <c:v>339935313.19955897</c:v>
                </c:pt>
                <c:pt idx="4514">
                  <c:v>339963671.77680099</c:v>
                </c:pt>
                <c:pt idx="4515">
                  <c:v>339992024.66550308</c:v>
                </c:pt>
                <c:pt idx="4516">
                  <c:v>340020371.87645698</c:v>
                </c:pt>
                <c:pt idx="4517">
                  <c:v>340048713.42046696</c:v>
                </c:pt>
                <c:pt idx="4518">
                  <c:v>340077049.30835497</c:v>
                </c:pt>
                <c:pt idx="4519">
                  <c:v>340105379.55095899</c:v>
                </c:pt>
                <c:pt idx="4520">
                  <c:v>340133704.15913302</c:v>
                </c:pt>
                <c:pt idx="4521">
                  <c:v>340162023.14374608</c:v>
                </c:pt>
                <c:pt idx="4522">
                  <c:v>340190336.51568496</c:v>
                </c:pt>
                <c:pt idx="4523">
                  <c:v>340218644.28584892</c:v>
                </c:pt>
                <c:pt idx="4524">
                  <c:v>340246946.46515799</c:v>
                </c:pt>
                <c:pt idx="4525">
                  <c:v>340275243.06454605</c:v>
                </c:pt>
                <c:pt idx="4526">
                  <c:v>340303534.094962</c:v>
                </c:pt>
                <c:pt idx="4527">
                  <c:v>340331819.56737298</c:v>
                </c:pt>
                <c:pt idx="4528">
                  <c:v>340360099.49276203</c:v>
                </c:pt>
                <c:pt idx="4529">
                  <c:v>340388373.882128</c:v>
                </c:pt>
                <c:pt idx="4530">
                  <c:v>340416642.74648899</c:v>
                </c:pt>
                <c:pt idx="4531">
                  <c:v>340444906.09687299</c:v>
                </c:pt>
                <c:pt idx="4532">
                  <c:v>340473163.944332</c:v>
                </c:pt>
                <c:pt idx="4533">
                  <c:v>340501416.29992795</c:v>
                </c:pt>
                <c:pt idx="4534">
                  <c:v>340529663.17474598</c:v>
                </c:pt>
                <c:pt idx="4535">
                  <c:v>340557904.57988209</c:v>
                </c:pt>
                <c:pt idx="4536">
                  <c:v>340586140.52645296</c:v>
                </c:pt>
                <c:pt idx="4537">
                  <c:v>340614371.02558899</c:v>
                </c:pt>
                <c:pt idx="4538">
                  <c:v>340642596.08844</c:v>
                </c:pt>
                <c:pt idx="4539">
                  <c:v>340670815.72617096</c:v>
                </c:pt>
                <c:pt idx="4540">
                  <c:v>340699029.949965</c:v>
                </c:pt>
                <c:pt idx="4541">
                  <c:v>340727238.77102101</c:v>
                </c:pt>
                <c:pt idx="4542">
                  <c:v>340755442.20055401</c:v>
                </c:pt>
                <c:pt idx="4543">
                  <c:v>340783640.24980009</c:v>
                </c:pt>
                <c:pt idx="4544">
                  <c:v>340811832.93000793</c:v>
                </c:pt>
                <c:pt idx="4545">
                  <c:v>340840020.25244492</c:v>
                </c:pt>
                <c:pt idx="4546">
                  <c:v>340868202.22839803</c:v>
                </c:pt>
                <c:pt idx="4547">
                  <c:v>340896378.86916703</c:v>
                </c:pt>
                <c:pt idx="4548">
                  <c:v>340924550.18607092</c:v>
                </c:pt>
                <c:pt idx="4549">
                  <c:v>340952716.190449</c:v>
                </c:pt>
                <c:pt idx="4550">
                  <c:v>340980876.89365298</c:v>
                </c:pt>
                <c:pt idx="4551">
                  <c:v>341009032.30705607</c:v>
                </c:pt>
                <c:pt idx="4552">
                  <c:v>341037182.44204599</c:v>
                </c:pt>
                <c:pt idx="4553">
                  <c:v>341065327.31002802</c:v>
                </c:pt>
                <c:pt idx="4554">
                  <c:v>341093466.92242903</c:v>
                </c:pt>
                <c:pt idx="4555">
                  <c:v>341121601.29068893</c:v>
                </c:pt>
                <c:pt idx="4556">
                  <c:v>341149730.42626786</c:v>
                </c:pt>
                <c:pt idx="4557">
                  <c:v>341177854.34064305</c:v>
                </c:pt>
                <c:pt idx="4558">
                  <c:v>341205973.04531002</c:v>
                </c:pt>
                <c:pt idx="4559">
                  <c:v>341234086.55177999</c:v>
                </c:pt>
                <c:pt idx="4560">
                  <c:v>341262194.87158501</c:v>
                </c:pt>
                <c:pt idx="4561">
                  <c:v>341290298.01627386</c:v>
                </c:pt>
                <c:pt idx="4562">
                  <c:v>341318395.99741298</c:v>
                </c:pt>
                <c:pt idx="4563">
                  <c:v>341346488.82658696</c:v>
                </c:pt>
                <c:pt idx="4564">
                  <c:v>341374576.51539803</c:v>
                </c:pt>
                <c:pt idx="4565">
                  <c:v>341402659.075468</c:v>
                </c:pt>
                <c:pt idx="4566">
                  <c:v>341430736.51843703</c:v>
                </c:pt>
                <c:pt idx="4567">
                  <c:v>341458808.85596001</c:v>
                </c:pt>
                <c:pt idx="4568">
                  <c:v>341486876.09971392</c:v>
                </c:pt>
                <c:pt idx="4569">
                  <c:v>341514938.26139295</c:v>
                </c:pt>
                <c:pt idx="4570">
                  <c:v>341542995.35271198</c:v>
                </c:pt>
                <c:pt idx="4571">
                  <c:v>341571047.38539892</c:v>
                </c:pt>
                <c:pt idx="4572">
                  <c:v>341599094.37120491</c:v>
                </c:pt>
                <c:pt idx="4573">
                  <c:v>341627136.32189792</c:v>
                </c:pt>
                <c:pt idx="4574">
                  <c:v>341655173.24926502</c:v>
                </c:pt>
                <c:pt idx="4575">
                  <c:v>341683205.16511208</c:v>
                </c:pt>
                <c:pt idx="4576">
                  <c:v>341711232.08126199</c:v>
                </c:pt>
                <c:pt idx="4577">
                  <c:v>341739254.00956005</c:v>
                </c:pt>
                <c:pt idx="4578">
                  <c:v>341767270.96186697</c:v>
                </c:pt>
                <c:pt idx="4579">
                  <c:v>341795282.95006305</c:v>
                </c:pt>
                <c:pt idx="4580">
                  <c:v>341823289.98605096</c:v>
                </c:pt>
                <c:pt idx="4581">
                  <c:v>341851292.08174694</c:v>
                </c:pt>
                <c:pt idx="4582">
                  <c:v>341879289.24909109</c:v>
                </c:pt>
                <c:pt idx="4583">
                  <c:v>341907281.50003892</c:v>
                </c:pt>
                <c:pt idx="4584">
                  <c:v>341935268.84656805</c:v>
                </c:pt>
                <c:pt idx="4585">
                  <c:v>341963251.30067199</c:v>
                </c:pt>
                <c:pt idx="4586">
                  <c:v>341991228.87436801</c:v>
                </c:pt>
                <c:pt idx="4587">
                  <c:v>342019201.57968992</c:v>
                </c:pt>
                <c:pt idx="4588">
                  <c:v>342047169.42869192</c:v>
                </c:pt>
                <c:pt idx="4589">
                  <c:v>342075132.43344599</c:v>
                </c:pt>
                <c:pt idx="4590">
                  <c:v>342103090.60604602</c:v>
                </c:pt>
                <c:pt idx="4591">
                  <c:v>342131043.95860392</c:v>
                </c:pt>
                <c:pt idx="4592">
                  <c:v>342158992.50325102</c:v>
                </c:pt>
                <c:pt idx="4593">
                  <c:v>342186936.25214201</c:v>
                </c:pt>
                <c:pt idx="4594">
                  <c:v>342214875.21744609</c:v>
                </c:pt>
                <c:pt idx="4595">
                  <c:v>342242809.41135496</c:v>
                </c:pt>
                <c:pt idx="4596">
                  <c:v>342270738.84608102</c:v>
                </c:pt>
                <c:pt idx="4597">
                  <c:v>342298663.53385401</c:v>
                </c:pt>
                <c:pt idx="4598">
                  <c:v>342326583.48692596</c:v>
                </c:pt>
                <c:pt idx="4599">
                  <c:v>342354498.71756798</c:v>
                </c:pt>
                <c:pt idx="4600">
                  <c:v>342382409.23807192</c:v>
                </c:pt>
                <c:pt idx="4601">
                  <c:v>342410315.06075001</c:v>
                </c:pt>
                <c:pt idx="4602">
                  <c:v>342438216.19793391</c:v>
                </c:pt>
                <c:pt idx="4603">
                  <c:v>342466112.66197592</c:v>
                </c:pt>
                <c:pt idx="4604">
                  <c:v>342494004.46524894</c:v>
                </c:pt>
                <c:pt idx="4605">
                  <c:v>342521891.62014598</c:v>
                </c:pt>
                <c:pt idx="4606">
                  <c:v>342549774.13907796</c:v>
                </c:pt>
                <c:pt idx="4607">
                  <c:v>342577652.03448403</c:v>
                </c:pt>
                <c:pt idx="4608">
                  <c:v>342605525.31881607</c:v>
                </c:pt>
                <c:pt idx="4609">
                  <c:v>342633394.00454909</c:v>
                </c:pt>
                <c:pt idx="4610">
                  <c:v>342661258.10418105</c:v>
                </c:pt>
                <c:pt idx="4611">
                  <c:v>342689117.63022703</c:v>
                </c:pt>
                <c:pt idx="4612">
                  <c:v>342716972.59522694</c:v>
                </c:pt>
                <c:pt idx="4613">
                  <c:v>342744823.01173794</c:v>
                </c:pt>
                <c:pt idx="4614">
                  <c:v>342772668.89234096</c:v>
                </c:pt>
                <c:pt idx="4615">
                  <c:v>342800510.24963695</c:v>
                </c:pt>
                <c:pt idx="4616">
                  <c:v>342828347.09624785</c:v>
                </c:pt>
                <c:pt idx="4617">
                  <c:v>342856179.44481605</c:v>
                </c:pt>
                <c:pt idx="4618">
                  <c:v>342884007.30800802</c:v>
                </c:pt>
                <c:pt idx="4619">
                  <c:v>342911830.69850701</c:v>
                </c:pt>
                <c:pt idx="4620">
                  <c:v>342939649.62902206</c:v>
                </c:pt>
                <c:pt idx="4621">
                  <c:v>342967464.11228096</c:v>
                </c:pt>
                <c:pt idx="4622">
                  <c:v>342995274.16103297</c:v>
                </c:pt>
                <c:pt idx="4623">
                  <c:v>343023079.78805202</c:v>
                </c:pt>
                <c:pt idx="4624">
                  <c:v>343050881.00612998</c:v>
                </c:pt>
                <c:pt idx="4625">
                  <c:v>343078677.82808298</c:v>
                </c:pt>
                <c:pt idx="4626">
                  <c:v>343106470.26674592</c:v>
                </c:pt>
                <c:pt idx="4627">
                  <c:v>343134258.33497894</c:v>
                </c:pt>
                <c:pt idx="4628">
                  <c:v>343162042.04566205</c:v>
                </c:pt>
                <c:pt idx="4629">
                  <c:v>343189821.41169894</c:v>
                </c:pt>
                <c:pt idx="4630">
                  <c:v>343217596.44601202</c:v>
                </c:pt>
                <c:pt idx="4631">
                  <c:v>343245367.16154802</c:v>
                </c:pt>
                <c:pt idx="4632">
                  <c:v>343273133.57127893</c:v>
                </c:pt>
                <c:pt idx="4633">
                  <c:v>343300895.68819207</c:v>
                </c:pt>
                <c:pt idx="4634">
                  <c:v>343328653.52530396</c:v>
                </c:pt>
                <c:pt idx="4635">
                  <c:v>343356407.09564894</c:v>
                </c:pt>
                <c:pt idx="4636">
                  <c:v>343384156.4122839</c:v>
                </c:pt>
                <c:pt idx="4637">
                  <c:v>343411901.48829299</c:v>
                </c:pt>
                <c:pt idx="4638">
                  <c:v>343439642.33677596</c:v>
                </c:pt>
                <c:pt idx="4639">
                  <c:v>343467378.97086102</c:v>
                </c:pt>
                <c:pt idx="4640">
                  <c:v>343495111.403696</c:v>
                </c:pt>
                <c:pt idx="4641">
                  <c:v>343522839.64845204</c:v>
                </c:pt>
                <c:pt idx="4642">
                  <c:v>343550563.71832401</c:v>
                </c:pt>
                <c:pt idx="4643">
                  <c:v>343578283.62652898</c:v>
                </c:pt>
                <c:pt idx="4644">
                  <c:v>343605999.38630795</c:v>
                </c:pt>
                <c:pt idx="4645">
                  <c:v>343633711.01092303</c:v>
                </c:pt>
                <c:pt idx="4646">
                  <c:v>343661418.51366109</c:v>
                </c:pt>
                <c:pt idx="4647">
                  <c:v>343689121.90783209</c:v>
                </c:pt>
                <c:pt idx="4648">
                  <c:v>343716821.20676899</c:v>
                </c:pt>
                <c:pt idx="4649">
                  <c:v>343744516.42382801</c:v>
                </c:pt>
                <c:pt idx="4650">
                  <c:v>343772207.57238895</c:v>
                </c:pt>
                <c:pt idx="4651">
                  <c:v>343799894.66585505</c:v>
                </c:pt>
                <c:pt idx="4652">
                  <c:v>343827577.71765202</c:v>
                </c:pt>
                <c:pt idx="4653">
                  <c:v>343855256.74123299</c:v>
                </c:pt>
                <c:pt idx="4654">
                  <c:v>343882931.75006998</c:v>
                </c:pt>
                <c:pt idx="4655">
                  <c:v>343910602.75766098</c:v>
                </c:pt>
                <c:pt idx="4656">
                  <c:v>343938269.77752906</c:v>
                </c:pt>
                <c:pt idx="4657">
                  <c:v>343965932.823219</c:v>
                </c:pt>
                <c:pt idx="4658">
                  <c:v>343993591.908301</c:v>
                </c:pt>
                <c:pt idx="4659">
                  <c:v>344021247.046368</c:v>
                </c:pt>
                <c:pt idx="4660">
                  <c:v>344048898.25103796</c:v>
                </c:pt>
                <c:pt idx="4661">
                  <c:v>344076545.53595495</c:v>
                </c:pt>
                <c:pt idx="4662">
                  <c:v>344104188.91478503</c:v>
                </c:pt>
                <c:pt idx="4663">
                  <c:v>344131828.40121692</c:v>
                </c:pt>
                <c:pt idx="4664">
                  <c:v>344159464.00896901</c:v>
                </c:pt>
                <c:pt idx="4665">
                  <c:v>344187095.75177896</c:v>
                </c:pt>
                <c:pt idx="4666">
                  <c:v>344214723.64341408</c:v>
                </c:pt>
                <c:pt idx="4667">
                  <c:v>344242347.69766206</c:v>
                </c:pt>
                <c:pt idx="4668">
                  <c:v>344269967.92833692</c:v>
                </c:pt>
                <c:pt idx="4669">
                  <c:v>344297584.34927601</c:v>
                </c:pt>
                <c:pt idx="4670">
                  <c:v>344325196.97434503</c:v>
                </c:pt>
                <c:pt idx="4671">
                  <c:v>344352805.81743205</c:v>
                </c:pt>
                <c:pt idx="4672">
                  <c:v>344380410.892452</c:v>
                </c:pt>
                <c:pt idx="4673">
                  <c:v>344408012.21334392</c:v>
                </c:pt>
                <c:pt idx="4674">
                  <c:v>344435609.79407096</c:v>
                </c:pt>
                <c:pt idx="4675">
                  <c:v>344463203.64862204</c:v>
                </c:pt>
                <c:pt idx="4676">
                  <c:v>344490793.79101503</c:v>
                </c:pt>
                <c:pt idx="4677">
                  <c:v>344518380.23528689</c:v>
                </c:pt>
                <c:pt idx="4678">
                  <c:v>344545962.99550694</c:v>
                </c:pt>
                <c:pt idx="4679">
                  <c:v>344573542.08576602</c:v>
                </c:pt>
                <c:pt idx="4680">
                  <c:v>344601117.52017999</c:v>
                </c:pt>
                <c:pt idx="4681">
                  <c:v>344628689.31289297</c:v>
                </c:pt>
                <c:pt idx="4682">
                  <c:v>344656257.47807592</c:v>
                </c:pt>
                <c:pt idx="4683">
                  <c:v>344683822.029921</c:v>
                </c:pt>
                <c:pt idx="4684">
                  <c:v>344711382.98264986</c:v>
                </c:pt>
                <c:pt idx="4685">
                  <c:v>344738940.35051006</c:v>
                </c:pt>
                <c:pt idx="4686">
                  <c:v>344766494.14777505</c:v>
                </c:pt>
                <c:pt idx="4687">
                  <c:v>344794044.38874602</c:v>
                </c:pt>
                <c:pt idx="4688">
                  <c:v>344821591.08774698</c:v>
                </c:pt>
                <c:pt idx="4689">
                  <c:v>344849134.25913101</c:v>
                </c:pt>
                <c:pt idx="4690">
                  <c:v>344876673.91727793</c:v>
                </c:pt>
                <c:pt idx="4691">
                  <c:v>344904210.07659298</c:v>
                </c:pt>
                <c:pt idx="4692">
                  <c:v>344931742.75150901</c:v>
                </c:pt>
                <c:pt idx="4693">
                  <c:v>344959271.95648396</c:v>
                </c:pt>
                <c:pt idx="4694">
                  <c:v>344986797.70600492</c:v>
                </c:pt>
                <c:pt idx="4695">
                  <c:v>345014320.01458502</c:v>
                </c:pt>
                <c:pt idx="4696">
                  <c:v>345041838.89676499</c:v>
                </c:pt>
                <c:pt idx="4697">
                  <c:v>345069354.36711115</c:v>
                </c:pt>
                <c:pt idx="4698">
                  <c:v>345096866.44021899</c:v>
                </c:pt>
                <c:pt idx="4699">
                  <c:v>345124375.13070899</c:v>
                </c:pt>
                <c:pt idx="4700">
                  <c:v>345151880.45323092</c:v>
                </c:pt>
                <c:pt idx="4701">
                  <c:v>345179382.42246091</c:v>
                </c:pt>
                <c:pt idx="4702">
                  <c:v>345206881.05310398</c:v>
                </c:pt>
                <c:pt idx="4703">
                  <c:v>345234376.35989207</c:v>
                </c:pt>
                <c:pt idx="4704">
                  <c:v>345261868.35758406</c:v>
                </c:pt>
                <c:pt idx="4705">
                  <c:v>345289357.06096792</c:v>
                </c:pt>
                <c:pt idx="4706">
                  <c:v>345316842.48486</c:v>
                </c:pt>
                <c:pt idx="4707">
                  <c:v>345344324.64410508</c:v>
                </c:pt>
                <c:pt idx="4708">
                  <c:v>345371803.55357105</c:v>
                </c:pt>
                <c:pt idx="4709">
                  <c:v>345399279.22815901</c:v>
                </c:pt>
                <c:pt idx="4710">
                  <c:v>345426751.68279696</c:v>
                </c:pt>
                <c:pt idx="4711">
                  <c:v>345454220.93244195</c:v>
                </c:pt>
                <c:pt idx="4712">
                  <c:v>345481686.99207985</c:v>
                </c:pt>
                <c:pt idx="4713">
                  <c:v>345509149.87672305</c:v>
                </c:pt>
                <c:pt idx="4714">
                  <c:v>345536609.60141301</c:v>
                </c:pt>
                <c:pt idx="4715">
                  <c:v>345564066.18122101</c:v>
                </c:pt>
                <c:pt idx="4716">
                  <c:v>345591519.63124794</c:v>
                </c:pt>
                <c:pt idx="4717">
                  <c:v>345618969.96662295</c:v>
                </c:pt>
                <c:pt idx="4718">
                  <c:v>345646417.202501</c:v>
                </c:pt>
                <c:pt idx="4719">
                  <c:v>345673861.35407197</c:v>
                </c:pt>
                <c:pt idx="4720">
                  <c:v>345701302.43654895</c:v>
                </c:pt>
                <c:pt idx="4721">
                  <c:v>345728740.46517992</c:v>
                </c:pt>
                <c:pt idx="4722">
                  <c:v>345756175.45523894</c:v>
                </c:pt>
                <c:pt idx="4723">
                  <c:v>345783607.42202991</c:v>
                </c:pt>
                <c:pt idx="4724">
                  <c:v>345811036.38088697</c:v>
                </c:pt>
                <c:pt idx="4725">
                  <c:v>345838462.34717405</c:v>
                </c:pt>
                <c:pt idx="4726">
                  <c:v>345865885.33628297</c:v>
                </c:pt>
                <c:pt idx="4727">
                  <c:v>345893305.363639</c:v>
                </c:pt>
                <c:pt idx="4728">
                  <c:v>345920722.44469392</c:v>
                </c:pt>
                <c:pt idx="4729">
                  <c:v>345948136.59493196</c:v>
                </c:pt>
                <c:pt idx="4730">
                  <c:v>345975547.82986701</c:v>
                </c:pt>
                <c:pt idx="4731">
                  <c:v>346002956.16504198</c:v>
                </c:pt>
                <c:pt idx="4732">
                  <c:v>346030361.616032</c:v>
                </c:pt>
                <c:pt idx="4733">
                  <c:v>346057764.19844109</c:v>
                </c:pt>
                <c:pt idx="4734">
                  <c:v>346085163.92790496</c:v>
                </c:pt>
                <c:pt idx="4735">
                  <c:v>346112560.82009</c:v>
                </c:pt>
                <c:pt idx="4736">
                  <c:v>346139954.89069092</c:v>
                </c:pt>
                <c:pt idx="4737">
                  <c:v>346167346.15543801</c:v>
                </c:pt>
                <c:pt idx="4738">
                  <c:v>346194734.63008791</c:v>
                </c:pt>
                <c:pt idx="4739">
                  <c:v>346222120.33043092</c:v>
                </c:pt>
                <c:pt idx="4740">
                  <c:v>346249503.27228886</c:v>
                </c:pt>
                <c:pt idx="4741">
                  <c:v>346276883.47151399</c:v>
                </c:pt>
                <c:pt idx="4742">
                  <c:v>346304260.94398892</c:v>
                </c:pt>
                <c:pt idx="4743">
                  <c:v>346331635.70562899</c:v>
                </c:pt>
                <c:pt idx="4744">
                  <c:v>346359007.77238196</c:v>
                </c:pt>
                <c:pt idx="4745">
                  <c:v>346386377.16022497</c:v>
                </c:pt>
                <c:pt idx="4746">
                  <c:v>346413743.88516802</c:v>
                </c:pt>
                <c:pt idx="4747">
                  <c:v>346441107.96325499</c:v>
                </c:pt>
                <c:pt idx="4748">
                  <c:v>346468469.41056001</c:v>
                </c:pt>
                <c:pt idx="4749">
                  <c:v>346495828.24318701</c:v>
                </c:pt>
                <c:pt idx="4750">
                  <c:v>346523184.47727692</c:v>
                </c:pt>
                <c:pt idx="4751">
                  <c:v>346550538.12899899</c:v>
                </c:pt>
                <c:pt idx="4752">
                  <c:v>346577889.21455801</c:v>
                </c:pt>
                <c:pt idx="4753">
                  <c:v>346605237.75018901</c:v>
                </c:pt>
                <c:pt idx="4754">
                  <c:v>346632583.75216109</c:v>
                </c:pt>
                <c:pt idx="4755">
                  <c:v>346659927.23677593</c:v>
                </c:pt>
                <c:pt idx="4756">
                  <c:v>346687268.220366</c:v>
                </c:pt>
                <c:pt idx="4757">
                  <c:v>346714606.71930099</c:v>
                </c:pt>
                <c:pt idx="4758">
                  <c:v>346741942.74998099</c:v>
                </c:pt>
                <c:pt idx="4759">
                  <c:v>346769276.32883799</c:v>
                </c:pt>
                <c:pt idx="4760">
                  <c:v>346796607.47234094</c:v>
                </c:pt>
                <c:pt idx="4761">
                  <c:v>346823936.19698995</c:v>
                </c:pt>
                <c:pt idx="4762">
                  <c:v>346851262.51931697</c:v>
                </c:pt>
                <c:pt idx="4763">
                  <c:v>346878586.45589209</c:v>
                </c:pt>
                <c:pt idx="4764">
                  <c:v>346905908.02331501</c:v>
                </c:pt>
                <c:pt idx="4765">
                  <c:v>346933227.23822099</c:v>
                </c:pt>
                <c:pt idx="4766">
                  <c:v>346960544.11728102</c:v>
                </c:pt>
                <c:pt idx="4767">
                  <c:v>346987858.67719907</c:v>
                </c:pt>
                <c:pt idx="4768">
                  <c:v>347015170.93471092</c:v>
                </c:pt>
                <c:pt idx="4769">
                  <c:v>347042480.90658796</c:v>
                </c:pt>
                <c:pt idx="4770">
                  <c:v>347069788.60964</c:v>
                </c:pt>
                <c:pt idx="4771">
                  <c:v>347097094.06070501</c:v>
                </c:pt>
                <c:pt idx="4772">
                  <c:v>347124397.27666092</c:v>
                </c:pt>
                <c:pt idx="4773">
                  <c:v>347151698.27441698</c:v>
                </c:pt>
                <c:pt idx="4774">
                  <c:v>347178997.07091892</c:v>
                </c:pt>
                <c:pt idx="4775">
                  <c:v>347206293.68314898</c:v>
                </c:pt>
                <c:pt idx="4776">
                  <c:v>347233588.12812203</c:v>
                </c:pt>
                <c:pt idx="4777">
                  <c:v>347260880.42288786</c:v>
                </c:pt>
                <c:pt idx="4778">
                  <c:v>347288170.584535</c:v>
                </c:pt>
                <c:pt idx="4779">
                  <c:v>347315458.63018501</c:v>
                </c:pt>
                <c:pt idx="4780">
                  <c:v>347342744.57699603</c:v>
                </c:pt>
                <c:pt idx="4781">
                  <c:v>347370028.44216001</c:v>
                </c:pt>
                <c:pt idx="4782">
                  <c:v>347397310.24290895</c:v>
                </c:pt>
                <c:pt idx="4783">
                  <c:v>347424589.99650699</c:v>
                </c:pt>
                <c:pt idx="4784">
                  <c:v>347451867.72025591</c:v>
                </c:pt>
                <c:pt idx="4785">
                  <c:v>347479143.43149292</c:v>
                </c:pt>
                <c:pt idx="4786">
                  <c:v>347506417.14759403</c:v>
                </c:pt>
                <c:pt idx="4787">
                  <c:v>347533688.88596994</c:v>
                </c:pt>
                <c:pt idx="4788">
                  <c:v>347560958.66406608</c:v>
                </c:pt>
                <c:pt idx="4789">
                  <c:v>347588226.49936795</c:v>
                </c:pt>
                <c:pt idx="4790">
                  <c:v>347615492.40939796</c:v>
                </c:pt>
                <c:pt idx="4791">
                  <c:v>347642756.41171294</c:v>
                </c:pt>
                <c:pt idx="4792">
                  <c:v>347670018.52390796</c:v>
                </c:pt>
                <c:pt idx="4793">
                  <c:v>347697278.76361799</c:v>
                </c:pt>
                <c:pt idx="4794">
                  <c:v>347724537.14851004</c:v>
                </c:pt>
                <c:pt idx="4795">
                  <c:v>347751793.69629395</c:v>
                </c:pt>
                <c:pt idx="4796">
                  <c:v>347779048.42471492</c:v>
                </c:pt>
                <c:pt idx="4797">
                  <c:v>347806301.35155398</c:v>
                </c:pt>
                <c:pt idx="4798">
                  <c:v>347833552.49463594</c:v>
                </c:pt>
                <c:pt idx="4799">
                  <c:v>347860801.87181705</c:v>
                </c:pt>
                <c:pt idx="4800">
                  <c:v>347888049.50099599</c:v>
                </c:pt>
                <c:pt idx="4801">
                  <c:v>347915295.40010703</c:v>
                </c:pt>
                <c:pt idx="4802">
                  <c:v>347942539.58712608</c:v>
                </c:pt>
                <c:pt idx="4803">
                  <c:v>347969782.080064</c:v>
                </c:pt>
                <c:pt idx="4804">
                  <c:v>347997022.89697397</c:v>
                </c:pt>
                <c:pt idx="4805">
                  <c:v>348024262.05594403</c:v>
                </c:pt>
                <c:pt idx="4806">
                  <c:v>348051499.57510602</c:v>
                </c:pt>
                <c:pt idx="4807">
                  <c:v>348078735.47262794</c:v>
                </c:pt>
                <c:pt idx="4808">
                  <c:v>348105969.76671696</c:v>
                </c:pt>
                <c:pt idx="4809">
                  <c:v>348133202.47562099</c:v>
                </c:pt>
                <c:pt idx="4810">
                  <c:v>348160433.61762607</c:v>
                </c:pt>
                <c:pt idx="4811">
                  <c:v>348187663.21105891</c:v>
                </c:pt>
                <c:pt idx="4812">
                  <c:v>348214891.27428496</c:v>
                </c:pt>
                <c:pt idx="4813">
                  <c:v>348242117.82571101</c:v>
                </c:pt>
                <c:pt idx="4814">
                  <c:v>348269342.883784</c:v>
                </c:pt>
                <c:pt idx="4815">
                  <c:v>348296566.46698993</c:v>
                </c:pt>
                <c:pt idx="4816">
                  <c:v>348323788.59385705</c:v>
                </c:pt>
                <c:pt idx="4817">
                  <c:v>348351009.28295195</c:v>
                </c:pt>
                <c:pt idx="4818">
                  <c:v>348378228.55288202</c:v>
                </c:pt>
                <c:pt idx="4819">
                  <c:v>348405446.42229897</c:v>
                </c:pt>
                <c:pt idx="4820">
                  <c:v>348432662.90988892</c:v>
                </c:pt>
                <c:pt idx="4821">
                  <c:v>348459878.03438592</c:v>
                </c:pt>
                <c:pt idx="4822">
                  <c:v>348487091.81456107</c:v>
                </c:pt>
                <c:pt idx="4823">
                  <c:v>348514304.26922899</c:v>
                </c:pt>
                <c:pt idx="4824">
                  <c:v>348541515.41724396</c:v>
                </c:pt>
                <c:pt idx="4825">
                  <c:v>348568725.27750301</c:v>
                </c:pt>
                <c:pt idx="4826">
                  <c:v>348595933.86894703</c:v>
                </c:pt>
                <c:pt idx="4827">
                  <c:v>348623141.21055502</c:v>
                </c:pt>
                <c:pt idx="4828">
                  <c:v>348650347.32135099</c:v>
                </c:pt>
                <c:pt idx="4829">
                  <c:v>348677552.22039992</c:v>
                </c:pt>
                <c:pt idx="4830">
                  <c:v>348704755.92680895</c:v>
                </c:pt>
                <c:pt idx="4831">
                  <c:v>348731958.45972902</c:v>
                </c:pt>
                <c:pt idx="4832">
                  <c:v>348759159.838355</c:v>
                </c:pt>
                <c:pt idx="4833">
                  <c:v>348786360.08192003</c:v>
                </c:pt>
                <c:pt idx="4834">
                  <c:v>348813559.20970392</c:v>
                </c:pt>
                <c:pt idx="4835">
                  <c:v>348840757.24102998</c:v>
                </c:pt>
                <c:pt idx="4836">
                  <c:v>348867954.19526392</c:v>
                </c:pt>
                <c:pt idx="4837">
                  <c:v>348895150.09181392</c:v>
                </c:pt>
                <c:pt idx="4838">
                  <c:v>348922344.95013392</c:v>
                </c:pt>
                <c:pt idx="4839">
                  <c:v>348949538.78972101</c:v>
                </c:pt>
                <c:pt idx="4840">
                  <c:v>348976731.63011497</c:v>
                </c:pt>
                <c:pt idx="4841">
                  <c:v>349003923.49089992</c:v>
                </c:pt>
                <c:pt idx="4842">
                  <c:v>349031114.39170694</c:v>
                </c:pt>
                <c:pt idx="4843">
                  <c:v>349058304.35220796</c:v>
                </c:pt>
                <c:pt idx="4844">
                  <c:v>349085493.39212197</c:v>
                </c:pt>
                <c:pt idx="4845">
                  <c:v>349112681.53121299</c:v>
                </c:pt>
                <c:pt idx="4846">
                  <c:v>349139868.78928894</c:v>
                </c:pt>
                <c:pt idx="4847">
                  <c:v>349167055.18620092</c:v>
                </c:pt>
                <c:pt idx="4848">
                  <c:v>349194240.74185002</c:v>
                </c:pt>
                <c:pt idx="4849">
                  <c:v>349221425.47617894</c:v>
                </c:pt>
                <c:pt idx="4850">
                  <c:v>349248609.40917695</c:v>
                </c:pt>
                <c:pt idx="4851">
                  <c:v>349275792.56088001</c:v>
                </c:pt>
                <c:pt idx="4852">
                  <c:v>349302974.95136899</c:v>
                </c:pt>
                <c:pt idx="4853">
                  <c:v>349330156.60077101</c:v>
                </c:pt>
                <c:pt idx="4854">
                  <c:v>349357337.52925992</c:v>
                </c:pt>
                <c:pt idx="4855">
                  <c:v>349384517.75705606</c:v>
                </c:pt>
                <c:pt idx="4856">
                  <c:v>349411697.30442607</c:v>
                </c:pt>
                <c:pt idx="4857">
                  <c:v>349438876.19168395</c:v>
                </c:pt>
                <c:pt idx="4858">
                  <c:v>349466054.43918896</c:v>
                </c:pt>
                <c:pt idx="4859">
                  <c:v>349493232.06734997</c:v>
                </c:pt>
                <c:pt idx="4860">
                  <c:v>349520409.09662199</c:v>
                </c:pt>
                <c:pt idx="4861">
                  <c:v>349547585.54750711</c:v>
                </c:pt>
                <c:pt idx="4862">
                  <c:v>349574761.44055498</c:v>
                </c:pt>
                <c:pt idx="4863">
                  <c:v>349601936.79636294</c:v>
                </c:pt>
                <c:pt idx="4864">
                  <c:v>349629111.63557899</c:v>
                </c:pt>
                <c:pt idx="4865">
                  <c:v>349656285.97889698</c:v>
                </c:pt>
                <c:pt idx="4866">
                  <c:v>349683459.84705704</c:v>
                </c:pt>
                <c:pt idx="4867">
                  <c:v>349710633.26085305</c:v>
                </c:pt>
                <c:pt idx="4868">
                  <c:v>349737806.24112207</c:v>
                </c:pt>
                <c:pt idx="4869">
                  <c:v>349764978.80875605</c:v>
                </c:pt>
                <c:pt idx="4870">
                  <c:v>349792150.98468995</c:v>
                </c:pt>
                <c:pt idx="4871">
                  <c:v>349819322.78991091</c:v>
                </c:pt>
                <c:pt idx="4872">
                  <c:v>349846494.24545598</c:v>
                </c:pt>
                <c:pt idx="4873">
                  <c:v>349873665.37241298</c:v>
                </c:pt>
                <c:pt idx="4874">
                  <c:v>349900836.19191694</c:v>
                </c:pt>
                <c:pt idx="4875">
                  <c:v>349928006.72515303</c:v>
                </c:pt>
                <c:pt idx="4876">
                  <c:v>349955176.99335599</c:v>
                </c:pt>
                <c:pt idx="4877">
                  <c:v>349982347.01781505</c:v>
                </c:pt>
                <c:pt idx="4878">
                  <c:v>350009516.81986701</c:v>
                </c:pt>
                <c:pt idx="4879">
                  <c:v>350036686.42089796</c:v>
                </c:pt>
                <c:pt idx="4880">
                  <c:v>350063855.84234792</c:v>
                </c:pt>
                <c:pt idx="4881">
                  <c:v>350091025.105708</c:v>
                </c:pt>
                <c:pt idx="4882">
                  <c:v>350118194.23251796</c:v>
                </c:pt>
                <c:pt idx="4883">
                  <c:v>350145363.24436998</c:v>
                </c:pt>
                <c:pt idx="4884">
                  <c:v>350172532.16290992</c:v>
                </c:pt>
                <c:pt idx="4885">
                  <c:v>350199701.00983399</c:v>
                </c:pt>
                <c:pt idx="4886">
                  <c:v>350226869.80689102</c:v>
                </c:pt>
                <c:pt idx="4887">
                  <c:v>350254038.57587999</c:v>
                </c:pt>
                <c:pt idx="4888">
                  <c:v>350281207.33865696</c:v>
                </c:pt>
                <c:pt idx="4889">
                  <c:v>350308376.11712706</c:v>
                </c:pt>
                <c:pt idx="4890">
                  <c:v>350335544.93324786</c:v>
                </c:pt>
                <c:pt idx="4891">
                  <c:v>350362713.80903298</c:v>
                </c:pt>
                <c:pt idx="4892">
                  <c:v>350389882.76654792</c:v>
                </c:pt>
                <c:pt idx="4893">
                  <c:v>350417051.82791001</c:v>
                </c:pt>
                <c:pt idx="4894">
                  <c:v>350444221.01529294</c:v>
                </c:pt>
                <c:pt idx="4895">
                  <c:v>350471390.350923</c:v>
                </c:pt>
                <c:pt idx="4896">
                  <c:v>350498559.85708207</c:v>
                </c:pt>
                <c:pt idx="4897">
                  <c:v>350525729.55610305</c:v>
                </c:pt>
                <c:pt idx="4898">
                  <c:v>350552899.47037697</c:v>
                </c:pt>
                <c:pt idx="4899">
                  <c:v>350580069.62234795</c:v>
                </c:pt>
                <c:pt idx="4900">
                  <c:v>350607240.03451502</c:v>
                </c:pt>
                <c:pt idx="4901">
                  <c:v>350634410.72943199</c:v>
                </c:pt>
                <c:pt idx="4902">
                  <c:v>350661581.72970903</c:v>
                </c:pt>
                <c:pt idx="4903">
                  <c:v>350688753.05801105</c:v>
                </c:pt>
                <c:pt idx="4904">
                  <c:v>350715924.73706001</c:v>
                </c:pt>
                <c:pt idx="4905">
                  <c:v>350743096.78963196</c:v>
                </c:pt>
                <c:pt idx="4906">
                  <c:v>350770269.23856097</c:v>
                </c:pt>
                <c:pt idx="4907">
                  <c:v>350797442.106736</c:v>
                </c:pt>
                <c:pt idx="4908">
                  <c:v>350824615.41710502</c:v>
                </c:pt>
                <c:pt idx="4909">
                  <c:v>350851789.19266999</c:v>
                </c:pt>
                <c:pt idx="4910">
                  <c:v>350878963.45649201</c:v>
                </c:pt>
                <c:pt idx="4911">
                  <c:v>350906138.23168886</c:v>
                </c:pt>
                <c:pt idx="4912">
                  <c:v>350933313.54143697</c:v>
                </c:pt>
                <c:pt idx="4913">
                  <c:v>350960489.40896791</c:v>
                </c:pt>
                <c:pt idx="4914">
                  <c:v>350987665.85757303</c:v>
                </c:pt>
                <c:pt idx="4915">
                  <c:v>351014842.91060096</c:v>
                </c:pt>
                <c:pt idx="4916">
                  <c:v>351042020.59145999</c:v>
                </c:pt>
                <c:pt idx="4917">
                  <c:v>351069198.92361796</c:v>
                </c:pt>
                <c:pt idx="4918">
                  <c:v>351096377.93059999</c:v>
                </c:pt>
                <c:pt idx="4919">
                  <c:v>351123557.63598794</c:v>
                </c:pt>
                <c:pt idx="4920">
                  <c:v>351150738.06342798</c:v>
                </c:pt>
                <c:pt idx="4921">
                  <c:v>351177919.23662299</c:v>
                </c:pt>
                <c:pt idx="4922">
                  <c:v>351205101.179335</c:v>
                </c:pt>
                <c:pt idx="4923">
                  <c:v>351232283.91538996</c:v>
                </c:pt>
                <c:pt idx="4924">
                  <c:v>351259467.46866995</c:v>
                </c:pt>
                <c:pt idx="4925">
                  <c:v>351286651.86311805</c:v>
                </c:pt>
                <c:pt idx="4926">
                  <c:v>351313837.122742</c:v>
                </c:pt>
                <c:pt idx="4927">
                  <c:v>351341023.27160394</c:v>
                </c:pt>
                <c:pt idx="4928">
                  <c:v>351368210.33383501</c:v>
                </c:pt>
                <c:pt idx="4929">
                  <c:v>351395398.33362108</c:v>
                </c:pt>
                <c:pt idx="4930">
                  <c:v>351422587.29521292</c:v>
                </c:pt>
                <c:pt idx="4931">
                  <c:v>351449777.24292499</c:v>
                </c:pt>
                <c:pt idx="4932">
                  <c:v>351476968.20112997</c:v>
                </c:pt>
                <c:pt idx="4933">
                  <c:v>351504160.19426602</c:v>
                </c:pt>
                <c:pt idx="4934">
                  <c:v>351531353.24683201</c:v>
                </c:pt>
                <c:pt idx="4935">
                  <c:v>351558547.38339198</c:v>
                </c:pt>
                <c:pt idx="4936">
                  <c:v>351585742.62857002</c:v>
                </c:pt>
                <c:pt idx="4937">
                  <c:v>351612939.00705701</c:v>
                </c:pt>
                <c:pt idx="4938">
                  <c:v>351640136.54360801</c:v>
                </c:pt>
                <c:pt idx="4939">
                  <c:v>351667335.26303792</c:v>
                </c:pt>
                <c:pt idx="4940">
                  <c:v>351694535.19022697</c:v>
                </c:pt>
                <c:pt idx="4941">
                  <c:v>351721736.35012311</c:v>
                </c:pt>
                <c:pt idx="4942">
                  <c:v>351748938.76773602</c:v>
                </c:pt>
                <c:pt idx="4943">
                  <c:v>351776142.46814197</c:v>
                </c:pt>
                <c:pt idx="4944">
                  <c:v>351803347.47648191</c:v>
                </c:pt>
                <c:pt idx="4945">
                  <c:v>351830553.817963</c:v>
                </c:pt>
                <c:pt idx="4946">
                  <c:v>351857761.51785702</c:v>
                </c:pt>
                <c:pt idx="4947">
                  <c:v>351884970.60150206</c:v>
                </c:pt>
                <c:pt idx="4948">
                  <c:v>351912181.094302</c:v>
                </c:pt>
                <c:pt idx="4949">
                  <c:v>351939393.02172899</c:v>
                </c:pt>
                <c:pt idx="4950">
                  <c:v>351966606.40932298</c:v>
                </c:pt>
                <c:pt idx="4951">
                  <c:v>351993821.28268689</c:v>
                </c:pt>
                <c:pt idx="4952">
                  <c:v>352021037.66749406</c:v>
                </c:pt>
                <c:pt idx="4953">
                  <c:v>352048255.58948392</c:v>
                </c:pt>
                <c:pt idx="4954">
                  <c:v>352075475.074467</c:v>
                </c:pt>
                <c:pt idx="4955">
                  <c:v>352102696.14831805</c:v>
                </c:pt>
                <c:pt idx="4956">
                  <c:v>352129918.83698195</c:v>
                </c:pt>
                <c:pt idx="4957">
                  <c:v>352157143.16647393</c:v>
                </c:pt>
                <c:pt idx="4958">
                  <c:v>352184369.16287696</c:v>
                </c:pt>
                <c:pt idx="4959">
                  <c:v>352211596.85234201</c:v>
                </c:pt>
                <c:pt idx="4960">
                  <c:v>352238826.26109201</c:v>
                </c:pt>
                <c:pt idx="4961">
                  <c:v>352266057.41541803</c:v>
                </c:pt>
                <c:pt idx="4962">
                  <c:v>352293290.34168297</c:v>
                </c:pt>
                <c:pt idx="4963">
                  <c:v>352320525.06631792</c:v>
                </c:pt>
                <c:pt idx="4964">
                  <c:v>352347761.61582702</c:v>
                </c:pt>
                <c:pt idx="4965">
                  <c:v>352375000.01678503</c:v>
                </c:pt>
                <c:pt idx="4966">
                  <c:v>352402240.29583794</c:v>
                </c:pt>
                <c:pt idx="4967">
                  <c:v>352429482.479702</c:v>
                </c:pt>
                <c:pt idx="4968">
                  <c:v>352456726.59516698</c:v>
                </c:pt>
                <c:pt idx="4969">
                  <c:v>352483972.66909498</c:v>
                </c:pt>
                <c:pt idx="4970">
                  <c:v>352511220.72842002</c:v>
                </c:pt>
                <c:pt idx="4971">
                  <c:v>352538470.80014801</c:v>
                </c:pt>
                <c:pt idx="4972">
                  <c:v>352565722.91136092</c:v>
                </c:pt>
                <c:pt idx="4973">
                  <c:v>352592977.08920991</c:v>
                </c:pt>
                <c:pt idx="4974">
                  <c:v>352620233.36092597</c:v>
                </c:pt>
                <c:pt idx="4975">
                  <c:v>352647491.75380701</c:v>
                </c:pt>
                <c:pt idx="4976">
                  <c:v>352674752.29522991</c:v>
                </c:pt>
                <c:pt idx="4977">
                  <c:v>352702015.01264596</c:v>
                </c:pt>
                <c:pt idx="4978">
                  <c:v>352729279.93357992</c:v>
                </c:pt>
                <c:pt idx="4979">
                  <c:v>352756547.08563203</c:v>
                </c:pt>
                <c:pt idx="4980">
                  <c:v>352783816.49647993</c:v>
                </c:pt>
                <c:pt idx="4981">
                  <c:v>352811088.193874</c:v>
                </c:pt>
                <c:pt idx="4982">
                  <c:v>352838362.20564592</c:v>
                </c:pt>
                <c:pt idx="4983">
                  <c:v>352865638.55969799</c:v>
                </c:pt>
                <c:pt idx="4984">
                  <c:v>352892917.28401297</c:v>
                </c:pt>
                <c:pt idx="4985">
                  <c:v>352920198.40665191</c:v>
                </c:pt>
                <c:pt idx="4986">
                  <c:v>352947481.95574892</c:v>
                </c:pt>
                <c:pt idx="4987">
                  <c:v>352974767.95951998</c:v>
                </c:pt>
                <c:pt idx="4988">
                  <c:v>353002056.44625896</c:v>
                </c:pt>
                <c:pt idx="4989">
                  <c:v>353029347.44433492</c:v>
                </c:pt>
                <c:pt idx="4990">
                  <c:v>353056640.98220086</c:v>
                </c:pt>
                <c:pt idx="4991">
                  <c:v>353083937.08838499</c:v>
                </c:pt>
                <c:pt idx="4992">
                  <c:v>353111235.79149592</c:v>
                </c:pt>
                <c:pt idx="4993">
                  <c:v>353138537.120224</c:v>
                </c:pt>
                <c:pt idx="4994">
                  <c:v>353165841.10333705</c:v>
                </c:pt>
                <c:pt idx="4995">
                  <c:v>353193147.76968396</c:v>
                </c:pt>
                <c:pt idx="4996">
                  <c:v>353220457.14819705</c:v>
                </c:pt>
                <c:pt idx="4997">
                  <c:v>353247769.267887</c:v>
                </c:pt>
                <c:pt idx="4998">
                  <c:v>353275084.15784806</c:v>
                </c:pt>
                <c:pt idx="4999">
                  <c:v>353302401.84725505</c:v>
                </c:pt>
                <c:pt idx="5000">
                  <c:v>353329722.365367</c:v>
                </c:pt>
                <c:pt idx="5001">
                  <c:v>353357045.74152207</c:v>
                </c:pt>
                <c:pt idx="5002">
                  <c:v>353384372.005144</c:v>
                </c:pt>
                <c:pt idx="5003">
                  <c:v>353411701.18573999</c:v>
                </c:pt>
                <c:pt idx="5004">
                  <c:v>353439033.31289995</c:v>
                </c:pt>
                <c:pt idx="5005">
                  <c:v>353466368.41629785</c:v>
                </c:pt>
                <c:pt idx="5006">
                  <c:v>353493706.52569503</c:v>
                </c:pt>
                <c:pt idx="5007">
                  <c:v>353521047.67093295</c:v>
                </c:pt>
                <c:pt idx="5008">
                  <c:v>353548391.88193995</c:v>
                </c:pt>
                <c:pt idx="5009">
                  <c:v>353575739.18873209</c:v>
                </c:pt>
                <c:pt idx="5010">
                  <c:v>353603089.62140697</c:v>
                </c:pt>
                <c:pt idx="5011">
                  <c:v>353630443.210154</c:v>
                </c:pt>
                <c:pt idx="5012">
                  <c:v>353657799.98524493</c:v>
                </c:pt>
                <c:pt idx="5013">
                  <c:v>353685159.97704101</c:v>
                </c:pt>
                <c:pt idx="5014">
                  <c:v>353712523.21598893</c:v>
                </c:pt>
                <c:pt idx="5015">
                  <c:v>353739889.73262393</c:v>
                </c:pt>
                <c:pt idx="5016">
                  <c:v>353767259.55757105</c:v>
                </c:pt>
                <c:pt idx="5017">
                  <c:v>353794632.72153991</c:v>
                </c:pt>
                <c:pt idx="5018">
                  <c:v>353822009.25533396</c:v>
                </c:pt>
                <c:pt idx="5019">
                  <c:v>353849389.18984205</c:v>
                </c:pt>
                <c:pt idx="5020">
                  <c:v>353876772.55604392</c:v>
                </c:pt>
                <c:pt idx="5021">
                  <c:v>353904159.38501197</c:v>
                </c:pt>
                <c:pt idx="5022">
                  <c:v>353931549.70790601</c:v>
                </c:pt>
                <c:pt idx="5023">
                  <c:v>353958943.55597699</c:v>
                </c:pt>
                <c:pt idx="5024">
                  <c:v>353986340.96056902</c:v>
                </c:pt>
                <c:pt idx="5025">
                  <c:v>354013741.95311606</c:v>
                </c:pt>
                <c:pt idx="5026">
                  <c:v>354041146.565144</c:v>
                </c:pt>
                <c:pt idx="5027">
                  <c:v>354068554.82827497</c:v>
                </c:pt>
                <c:pt idx="5028">
                  <c:v>354095966.77421892</c:v>
                </c:pt>
                <c:pt idx="5029">
                  <c:v>354123382.43478292</c:v>
                </c:pt>
                <c:pt idx="5030">
                  <c:v>354150801.84186608</c:v>
                </c:pt>
                <c:pt idx="5031">
                  <c:v>354178225.02746105</c:v>
                </c:pt>
                <c:pt idx="5032">
                  <c:v>354205652.02365792</c:v>
                </c:pt>
                <c:pt idx="5033">
                  <c:v>354233082.86263794</c:v>
                </c:pt>
                <c:pt idx="5034">
                  <c:v>354260517.57668293</c:v>
                </c:pt>
                <c:pt idx="5035">
                  <c:v>354287956.19816405</c:v>
                </c:pt>
                <c:pt idx="5036">
                  <c:v>354315398.75955498</c:v>
                </c:pt>
                <c:pt idx="5037">
                  <c:v>354342845.29342198</c:v>
                </c:pt>
                <c:pt idx="5038">
                  <c:v>354370295.83242995</c:v>
                </c:pt>
                <c:pt idx="5039">
                  <c:v>354397750.40934092</c:v>
                </c:pt>
                <c:pt idx="5040">
                  <c:v>354425209.05701798</c:v>
                </c:pt>
                <c:pt idx="5041">
                  <c:v>354452671.80841607</c:v>
                </c:pt>
                <c:pt idx="5042">
                  <c:v>354480138.69659698</c:v>
                </c:pt>
                <c:pt idx="5043">
                  <c:v>354507609.75471598</c:v>
                </c:pt>
                <c:pt idx="5044">
                  <c:v>354535085.01603103</c:v>
                </c:pt>
                <c:pt idx="5045">
                  <c:v>354562564.51389909</c:v>
                </c:pt>
                <c:pt idx="5046">
                  <c:v>354590048.28177893</c:v>
                </c:pt>
                <c:pt idx="5047">
                  <c:v>354617536.35323101</c:v>
                </c:pt>
                <c:pt idx="5048">
                  <c:v>354645028.76191396</c:v>
                </c:pt>
                <c:pt idx="5049">
                  <c:v>354672525.54159206</c:v>
                </c:pt>
                <c:pt idx="5050">
                  <c:v>354700026.72613096</c:v>
                </c:pt>
                <c:pt idx="5051">
                  <c:v>354727532.34949905</c:v>
                </c:pt>
                <c:pt idx="5052">
                  <c:v>354755042.44577092</c:v>
                </c:pt>
                <c:pt idx="5053">
                  <c:v>354782557.04912204</c:v>
                </c:pt>
                <c:pt idx="5054">
                  <c:v>354810076.19383109</c:v>
                </c:pt>
                <c:pt idx="5055">
                  <c:v>354837599.91428596</c:v>
                </c:pt>
                <c:pt idx="5056">
                  <c:v>354865128.24497896</c:v>
                </c:pt>
                <c:pt idx="5057">
                  <c:v>354892661.22050399</c:v>
                </c:pt>
                <c:pt idx="5058">
                  <c:v>354920198.87556702</c:v>
                </c:pt>
                <c:pt idx="5059">
                  <c:v>354947741.24497896</c:v>
                </c:pt>
                <c:pt idx="5060">
                  <c:v>354975288.36365598</c:v>
                </c:pt>
                <c:pt idx="5061">
                  <c:v>355002840.26662499</c:v>
                </c:pt>
                <c:pt idx="5062">
                  <c:v>355030396.98901999</c:v>
                </c:pt>
                <c:pt idx="5063">
                  <c:v>355057958.56608403</c:v>
                </c:pt>
                <c:pt idx="5064">
                  <c:v>355085525.03316998</c:v>
                </c:pt>
                <c:pt idx="5065">
                  <c:v>355113096.42573994</c:v>
                </c:pt>
                <c:pt idx="5066">
                  <c:v>355140672.77936792</c:v>
                </c:pt>
                <c:pt idx="5067">
                  <c:v>355168254.12973601</c:v>
                </c:pt>
                <c:pt idx="5068">
                  <c:v>355195840.51263994</c:v>
                </c:pt>
                <c:pt idx="5069">
                  <c:v>355223431.96398699</c:v>
                </c:pt>
                <c:pt idx="5070">
                  <c:v>355251028.51979792</c:v>
                </c:pt>
                <c:pt idx="5071">
                  <c:v>355278630.21620291</c:v>
                </c:pt>
                <c:pt idx="5072">
                  <c:v>355306237.08945101</c:v>
                </c:pt>
                <c:pt idx="5073">
                  <c:v>355333849.175901</c:v>
                </c:pt>
                <c:pt idx="5074">
                  <c:v>355361466.51202792</c:v>
                </c:pt>
                <c:pt idx="5075">
                  <c:v>355389089.13442302</c:v>
                </c:pt>
                <c:pt idx="5076">
                  <c:v>355416717.07979202</c:v>
                </c:pt>
                <c:pt idx="5077">
                  <c:v>355444350.38495696</c:v>
                </c:pt>
                <c:pt idx="5078">
                  <c:v>355471989.08685696</c:v>
                </c:pt>
                <c:pt idx="5079">
                  <c:v>355499633.22254699</c:v>
                </c:pt>
                <c:pt idx="5080">
                  <c:v>355527282.82920295</c:v>
                </c:pt>
                <c:pt idx="5081">
                  <c:v>355554937.94411606</c:v>
                </c:pt>
                <c:pt idx="5082">
                  <c:v>355582598.60469902</c:v>
                </c:pt>
                <c:pt idx="5083">
                  <c:v>355610264.84848398</c:v>
                </c:pt>
                <c:pt idx="5084">
                  <c:v>355637936.71312398</c:v>
                </c:pt>
                <c:pt idx="5085">
                  <c:v>355665614.23638797</c:v>
                </c:pt>
                <c:pt idx="5086">
                  <c:v>355693297.45617092</c:v>
                </c:pt>
                <c:pt idx="5087">
                  <c:v>355720986.41048896</c:v>
                </c:pt>
                <c:pt idx="5088">
                  <c:v>355748681.13748002</c:v>
                </c:pt>
                <c:pt idx="5089">
                  <c:v>355776381.67540509</c:v>
                </c:pt>
                <c:pt idx="5090">
                  <c:v>355804088.06264895</c:v>
                </c:pt>
                <c:pt idx="5091">
                  <c:v>355831800.33772105</c:v>
                </c:pt>
                <c:pt idx="5092">
                  <c:v>355859518.53925496</c:v>
                </c:pt>
                <c:pt idx="5093">
                  <c:v>355887242.706011</c:v>
                </c:pt>
                <c:pt idx="5094">
                  <c:v>355914972.87687403</c:v>
                </c:pt>
                <c:pt idx="5095">
                  <c:v>355942709.09085602</c:v>
                </c:pt>
                <c:pt idx="5096">
                  <c:v>355970451.38709909</c:v>
                </c:pt>
                <c:pt idx="5097">
                  <c:v>355998199.80486798</c:v>
                </c:pt>
                <c:pt idx="5098">
                  <c:v>356025954.38355905</c:v>
                </c:pt>
                <c:pt idx="5099">
                  <c:v>356053715.1627</c:v>
                </c:pt>
                <c:pt idx="5100">
                  <c:v>356081482.18194395</c:v>
                </c:pt>
                <c:pt idx="5101">
                  <c:v>356109255.48107594</c:v>
                </c:pt>
                <c:pt idx="5102">
                  <c:v>356137035.10001397</c:v>
                </c:pt>
                <c:pt idx="5103">
                  <c:v>356164821.078807</c:v>
                </c:pt>
                <c:pt idx="5104">
                  <c:v>356192613.45763391</c:v>
                </c:pt>
                <c:pt idx="5105">
                  <c:v>356220412.27680892</c:v>
                </c:pt>
                <c:pt idx="5106">
                  <c:v>356248217.57678092</c:v>
                </c:pt>
                <c:pt idx="5107">
                  <c:v>356276029.39813</c:v>
                </c:pt>
                <c:pt idx="5108">
                  <c:v>356303847.78157395</c:v>
                </c:pt>
                <c:pt idx="5109">
                  <c:v>356331672.76796502</c:v>
                </c:pt>
                <c:pt idx="5110">
                  <c:v>356359504.39829201</c:v>
                </c:pt>
                <c:pt idx="5111">
                  <c:v>356387342.71368003</c:v>
                </c:pt>
                <c:pt idx="5112">
                  <c:v>356415187.75539303</c:v>
                </c:pt>
                <c:pt idx="5113">
                  <c:v>356443039.56483102</c:v>
                </c:pt>
                <c:pt idx="5114">
                  <c:v>356470898.18353802</c:v>
                </c:pt>
                <c:pt idx="5115">
                  <c:v>356498763.65319306</c:v>
                </c:pt>
                <c:pt idx="5116">
                  <c:v>356526636.01561803</c:v>
                </c:pt>
                <c:pt idx="5117">
                  <c:v>356554515.31277496</c:v>
                </c:pt>
                <c:pt idx="5118">
                  <c:v>356582401.586766</c:v>
                </c:pt>
                <c:pt idx="5119">
                  <c:v>356610294.87984002</c:v>
                </c:pt>
                <c:pt idx="5120">
                  <c:v>356638195.23438692</c:v>
                </c:pt>
                <c:pt idx="5121">
                  <c:v>356666102.69293994</c:v>
                </c:pt>
                <c:pt idx="5122">
                  <c:v>356694017.29817796</c:v>
                </c:pt>
                <c:pt idx="5123">
                  <c:v>356721939.09292495</c:v>
                </c:pt>
                <c:pt idx="5124">
                  <c:v>356749868.12015301</c:v>
                </c:pt>
                <c:pt idx="5125">
                  <c:v>356777804.42297685</c:v>
                </c:pt>
                <c:pt idx="5126">
                  <c:v>356805748.04466301</c:v>
                </c:pt>
                <c:pt idx="5127">
                  <c:v>356833699.02862602</c:v>
                </c:pt>
                <c:pt idx="5128">
                  <c:v>356861657.41842598</c:v>
                </c:pt>
                <c:pt idx="5129">
                  <c:v>356889623.25777698</c:v>
                </c:pt>
                <c:pt idx="5130">
                  <c:v>356917596.59054297</c:v>
                </c:pt>
                <c:pt idx="5131">
                  <c:v>356945577.46073699</c:v>
                </c:pt>
                <c:pt idx="5132">
                  <c:v>356973565.91252697</c:v>
                </c:pt>
                <c:pt idx="5133">
                  <c:v>357001561.99023288</c:v>
                </c:pt>
                <c:pt idx="5134">
                  <c:v>357029565.73832792</c:v>
                </c:pt>
                <c:pt idx="5135">
                  <c:v>357057577.201442</c:v>
                </c:pt>
                <c:pt idx="5136">
                  <c:v>357085596.42435694</c:v>
                </c:pt>
                <c:pt idx="5137">
                  <c:v>357113623.45201492</c:v>
                </c:pt>
                <c:pt idx="5138">
                  <c:v>357141658.32951105</c:v>
                </c:pt>
                <c:pt idx="5139">
                  <c:v>357169701.10210109</c:v>
                </c:pt>
                <c:pt idx="5140">
                  <c:v>357197751.815198</c:v>
                </c:pt>
                <c:pt idx="5141">
                  <c:v>357225810.51437593</c:v>
                </c:pt>
                <c:pt idx="5142">
                  <c:v>357253877.24536705</c:v>
                </c:pt>
                <c:pt idx="5143">
                  <c:v>357281952.05406702</c:v>
                </c:pt>
                <c:pt idx="5144">
                  <c:v>357310034.98652899</c:v>
                </c:pt>
                <c:pt idx="5145">
                  <c:v>357338126.08897394</c:v>
                </c:pt>
                <c:pt idx="5146">
                  <c:v>357366225.40778399</c:v>
                </c:pt>
                <c:pt idx="5147">
                  <c:v>357394332.98950696</c:v>
                </c:pt>
                <c:pt idx="5148">
                  <c:v>357422448.88085598</c:v>
                </c:pt>
                <c:pt idx="5149">
                  <c:v>357450573.128708</c:v>
                </c:pt>
                <c:pt idx="5150">
                  <c:v>357478705.78011</c:v>
                </c:pt>
                <c:pt idx="5151">
                  <c:v>357506846.88227493</c:v>
                </c:pt>
                <c:pt idx="5152">
                  <c:v>357534996.48258692</c:v>
                </c:pt>
                <c:pt idx="5153">
                  <c:v>357563154.62859607</c:v>
                </c:pt>
                <c:pt idx="5154">
                  <c:v>357591321.36802804</c:v>
                </c:pt>
                <c:pt idx="5155">
                  <c:v>357619496.74877602</c:v>
                </c:pt>
                <c:pt idx="5156">
                  <c:v>357647680.81890601</c:v>
                </c:pt>
                <c:pt idx="5157">
                  <c:v>357675873.626661</c:v>
                </c:pt>
                <c:pt idx="5158">
                  <c:v>357704075.22045296</c:v>
                </c:pt>
                <c:pt idx="5159">
                  <c:v>357732285.64887303</c:v>
                </c:pt>
                <c:pt idx="5160">
                  <c:v>357760504.96068692</c:v>
                </c:pt>
                <c:pt idx="5161">
                  <c:v>357788733.20483792</c:v>
                </c:pt>
                <c:pt idx="5162">
                  <c:v>357816970.43044692</c:v>
                </c:pt>
                <c:pt idx="5163">
                  <c:v>357845216.68681502</c:v>
                </c:pt>
                <c:pt idx="5164">
                  <c:v>357873472.02342105</c:v>
                </c:pt>
                <c:pt idx="5165">
                  <c:v>357901736.48992699</c:v>
                </c:pt>
                <c:pt idx="5166">
                  <c:v>357930010.13617492</c:v>
                </c:pt>
                <c:pt idx="5167">
                  <c:v>357958293.01218992</c:v>
                </c:pt>
                <c:pt idx="5168">
                  <c:v>357986585.16818309</c:v>
                </c:pt>
                <c:pt idx="5169">
                  <c:v>358014886.65454906</c:v>
                </c:pt>
                <c:pt idx="5170">
                  <c:v>358043197.52186602</c:v>
                </c:pt>
                <c:pt idx="5171">
                  <c:v>358071517.82090199</c:v>
                </c:pt>
                <c:pt idx="5172">
                  <c:v>358099847.60261399</c:v>
                </c:pt>
                <c:pt idx="5173">
                  <c:v>358128186.91814399</c:v>
                </c:pt>
                <c:pt idx="5174">
                  <c:v>358156535.81882507</c:v>
                </c:pt>
                <c:pt idx="5175">
                  <c:v>358184894.35618401</c:v>
                </c:pt>
                <c:pt idx="5176">
                  <c:v>358213262.58193493</c:v>
                </c:pt>
                <c:pt idx="5177">
                  <c:v>358241640.54799098</c:v>
                </c:pt>
                <c:pt idx="5178">
                  <c:v>358270028.30645305</c:v>
                </c:pt>
                <c:pt idx="5179">
                  <c:v>358298425.90962201</c:v>
                </c:pt>
                <c:pt idx="5180">
                  <c:v>358326833.40999395</c:v>
                </c:pt>
                <c:pt idx="5181">
                  <c:v>358355250.860259</c:v>
                </c:pt>
                <c:pt idx="5182">
                  <c:v>358383678.31331098</c:v>
                </c:pt>
                <c:pt idx="5183">
                  <c:v>358412115.8222369</c:v>
                </c:pt>
                <c:pt idx="5184">
                  <c:v>358440563.440332</c:v>
                </c:pt>
                <c:pt idx="5185">
                  <c:v>358469021.22108692</c:v>
                </c:pt>
                <c:pt idx="5186">
                  <c:v>358497489.218198</c:v>
                </c:pt>
                <c:pt idx="5187">
                  <c:v>358525967.48556399</c:v>
                </c:pt>
                <c:pt idx="5188">
                  <c:v>358554456.07729101</c:v>
                </c:pt>
                <c:pt idx="5189">
                  <c:v>358582955.04769105</c:v>
                </c:pt>
                <c:pt idx="5190">
                  <c:v>358611464.45127994</c:v>
                </c:pt>
                <c:pt idx="5191">
                  <c:v>358639984.34278792</c:v>
                </c:pt>
                <c:pt idx="5192">
                  <c:v>358668514.77714902</c:v>
                </c:pt>
                <c:pt idx="5193">
                  <c:v>358697055.80951303</c:v>
                </c:pt>
                <c:pt idx="5194">
                  <c:v>358725607.49523789</c:v>
                </c:pt>
                <c:pt idx="5195">
                  <c:v>358754169.88989902</c:v>
                </c:pt>
                <c:pt idx="5196">
                  <c:v>358782743.04928201</c:v>
                </c:pt>
                <c:pt idx="5197">
                  <c:v>358811327.029392</c:v>
                </c:pt>
                <c:pt idx="5198">
                  <c:v>358839921.88644803</c:v>
                </c:pt>
                <c:pt idx="5199">
                  <c:v>358868527.676889</c:v>
                </c:pt>
                <c:pt idx="5200">
                  <c:v>358897144.45737296</c:v>
                </c:pt>
                <c:pt idx="5201">
                  <c:v>358925772.28477895</c:v>
                </c:pt>
                <c:pt idx="5202">
                  <c:v>358954411.21620494</c:v>
                </c:pt>
                <c:pt idx="5203">
                  <c:v>358983061.30897796</c:v>
                </c:pt>
                <c:pt idx="5204">
                  <c:v>359011722.62064499</c:v>
                </c:pt>
                <c:pt idx="5205">
                  <c:v>359040395.20897895</c:v>
                </c:pt>
                <c:pt idx="5206">
                  <c:v>359069079.13198096</c:v>
                </c:pt>
                <c:pt idx="5207">
                  <c:v>359097774.44788098</c:v>
                </c:pt>
                <c:pt idx="5208">
                  <c:v>359126481.21513796</c:v>
                </c:pt>
                <c:pt idx="5209">
                  <c:v>359155199.49244094</c:v>
                </c:pt>
                <c:pt idx="5210">
                  <c:v>359183929.33871198</c:v>
                </c:pt>
                <c:pt idx="5211">
                  <c:v>359212670.81310809</c:v>
                </c:pt>
                <c:pt idx="5212">
                  <c:v>359241423.97501796</c:v>
                </c:pt>
                <c:pt idx="5213">
                  <c:v>359270188.88406998</c:v>
                </c:pt>
                <c:pt idx="5214">
                  <c:v>359298965.60013002</c:v>
                </c:pt>
                <c:pt idx="5215">
                  <c:v>359327754.18330097</c:v>
                </c:pt>
                <c:pt idx="5216">
                  <c:v>359356554.69392705</c:v>
                </c:pt>
                <c:pt idx="5217">
                  <c:v>359385367.19259501</c:v>
                </c:pt>
                <c:pt idx="5218">
                  <c:v>359414191.74013609</c:v>
                </c:pt>
                <c:pt idx="5219">
                  <c:v>359443028.39762402</c:v>
                </c:pt>
                <c:pt idx="5220">
                  <c:v>359471877.22637886</c:v>
                </c:pt>
                <c:pt idx="5221">
                  <c:v>359500738.28797191</c:v>
                </c:pt>
                <c:pt idx="5222">
                  <c:v>359529611.64421809</c:v>
                </c:pt>
                <c:pt idx="5223">
                  <c:v>359558497.35718608</c:v>
                </c:pt>
                <c:pt idx="5224">
                  <c:v>359587395.48919696</c:v>
                </c:pt>
                <c:pt idx="5225">
                  <c:v>359616306.10282397</c:v>
                </c:pt>
                <c:pt idx="5226">
                  <c:v>359645229.26089698</c:v>
                </c:pt>
                <c:pt idx="5227">
                  <c:v>359674165.02650201</c:v>
                </c:pt>
                <c:pt idx="5228">
                  <c:v>359703113.46298093</c:v>
                </c:pt>
                <c:pt idx="5229">
                  <c:v>359732074.63393795</c:v>
                </c:pt>
                <c:pt idx="5230">
                  <c:v>359761048.603239</c:v>
                </c:pt>
                <c:pt idx="5231">
                  <c:v>359790035.43500894</c:v>
                </c:pt>
                <c:pt idx="5232">
                  <c:v>359819035.19364202</c:v>
                </c:pt>
                <c:pt idx="5233">
                  <c:v>359848047.94379401</c:v>
                </c:pt>
                <c:pt idx="5234">
                  <c:v>359877073.75038999</c:v>
                </c:pt>
                <c:pt idx="5235">
                  <c:v>359906112.67862505</c:v>
                </c:pt>
                <c:pt idx="5236">
                  <c:v>359935164.79396492</c:v>
                </c:pt>
                <c:pt idx="5237">
                  <c:v>359964230.16214502</c:v>
                </c:pt>
                <c:pt idx="5238">
                  <c:v>359993308.84917998</c:v>
                </c:pt>
                <c:pt idx="5239">
                  <c:v>360022400.92135495</c:v>
                </c:pt>
                <c:pt idx="5240">
                  <c:v>360051506.44523692</c:v>
                </c:pt>
                <c:pt idx="5241">
                  <c:v>360080625.48766696</c:v>
                </c:pt>
                <c:pt idx="5242">
                  <c:v>360109758.11577201</c:v>
                </c:pt>
                <c:pt idx="5243">
                  <c:v>360138904.39695793</c:v>
                </c:pt>
                <c:pt idx="5244">
                  <c:v>360168064.39891601</c:v>
                </c:pt>
                <c:pt idx="5245">
                  <c:v>360197238.18962401</c:v>
                </c:pt>
                <c:pt idx="5246">
                  <c:v>360226425.83734792</c:v>
                </c:pt>
                <c:pt idx="5247">
                  <c:v>360255627.41064203</c:v>
                </c:pt>
                <c:pt idx="5248">
                  <c:v>360284842.978351</c:v>
                </c:pt>
                <c:pt idx="5249">
                  <c:v>360314072.60961509</c:v>
                </c:pt>
                <c:pt idx="5250">
                  <c:v>360343316.37386906</c:v>
                </c:pt>
                <c:pt idx="5251">
                  <c:v>360372574.34084207</c:v>
                </c:pt>
                <c:pt idx="5252">
                  <c:v>360401846.58056605</c:v>
                </c:pt>
                <c:pt idx="5253">
                  <c:v>360431133.16336703</c:v>
                </c:pt>
                <c:pt idx="5254">
                  <c:v>360460434.15988106</c:v>
                </c:pt>
                <c:pt idx="5255">
                  <c:v>360489749.64104301</c:v>
                </c:pt>
                <c:pt idx="5256">
                  <c:v>360519079.67809498</c:v>
                </c:pt>
                <c:pt idx="5257">
                  <c:v>360548424.34258902</c:v>
                </c:pt>
                <c:pt idx="5258">
                  <c:v>360577783.70638496</c:v>
                </c:pt>
                <c:pt idx="5259">
                  <c:v>360607157.84165502</c:v>
                </c:pt>
                <c:pt idx="5260">
                  <c:v>360636546.820885</c:v>
                </c:pt>
                <c:pt idx="5261">
                  <c:v>360665950.71687794</c:v>
                </c:pt>
                <c:pt idx="5262">
                  <c:v>360695369.60275501</c:v>
                </c:pt>
                <c:pt idx="5263">
                  <c:v>360724803.551956</c:v>
                </c:pt>
                <c:pt idx="5264">
                  <c:v>360754252.63824099</c:v>
                </c:pt>
                <c:pt idx="5265">
                  <c:v>360783716.93569893</c:v>
                </c:pt>
                <c:pt idx="5266">
                  <c:v>360813196.51874</c:v>
                </c:pt>
                <c:pt idx="5267">
                  <c:v>360842691.46210396</c:v>
                </c:pt>
                <c:pt idx="5268">
                  <c:v>360872201.84086204</c:v>
                </c:pt>
                <c:pt idx="5269">
                  <c:v>360901727.73041695</c:v>
                </c:pt>
                <c:pt idx="5270">
                  <c:v>360931269.20650601</c:v>
                </c:pt>
                <c:pt idx="5271">
                  <c:v>360960826.34520298</c:v>
                </c:pt>
                <c:pt idx="5272">
                  <c:v>360990399.22291994</c:v>
                </c:pt>
                <c:pt idx="5273">
                  <c:v>361019987.916412</c:v>
                </c:pt>
                <c:pt idx="5274">
                  <c:v>361049592.50277495</c:v>
                </c:pt>
                <c:pt idx="5275">
                  <c:v>361079213.05945098</c:v>
                </c:pt>
                <c:pt idx="5276">
                  <c:v>361108849.66423005</c:v>
                </c:pt>
                <c:pt idx="5277">
                  <c:v>361138502.39525199</c:v>
                </c:pt>
                <c:pt idx="5278">
                  <c:v>361168171.33100891</c:v>
                </c:pt>
                <c:pt idx="5279">
                  <c:v>361197856.55034792</c:v>
                </c:pt>
                <c:pt idx="5280">
                  <c:v>361227558.13247192</c:v>
                </c:pt>
                <c:pt idx="5281">
                  <c:v>361257276.15694392</c:v>
                </c:pt>
                <c:pt idx="5282">
                  <c:v>361287010.70368803</c:v>
                </c:pt>
                <c:pt idx="5283">
                  <c:v>361316761.85299093</c:v>
                </c:pt>
                <c:pt idx="5284">
                  <c:v>361346529.68550909</c:v>
                </c:pt>
                <c:pt idx="5285">
                  <c:v>361376314.28226393</c:v>
                </c:pt>
                <c:pt idx="5286">
                  <c:v>361406115.72465092</c:v>
                </c:pt>
                <c:pt idx="5287">
                  <c:v>361435934.09443599</c:v>
                </c:pt>
                <c:pt idx="5288">
                  <c:v>361465769.47376502</c:v>
                </c:pt>
                <c:pt idx="5289">
                  <c:v>361495621.94516098</c:v>
                </c:pt>
                <c:pt idx="5290">
                  <c:v>361525491.59152704</c:v>
                </c:pt>
                <c:pt idx="5291">
                  <c:v>361555378.49614996</c:v>
                </c:pt>
                <c:pt idx="5292">
                  <c:v>361585282.74270391</c:v>
                </c:pt>
                <c:pt idx="5293">
                  <c:v>361615204.41525191</c:v>
                </c:pt>
                <c:pt idx="5294">
                  <c:v>361645143.59824699</c:v>
                </c:pt>
                <c:pt idx="5295">
                  <c:v>361675100.37653792</c:v>
                </c:pt>
                <c:pt idx="5296">
                  <c:v>361705074.83536994</c:v>
                </c:pt>
                <c:pt idx="5297">
                  <c:v>361735067.06038696</c:v>
                </c:pt>
                <c:pt idx="5298">
                  <c:v>361765077.13763791</c:v>
                </c:pt>
                <c:pt idx="5299">
                  <c:v>361795105.15357107</c:v>
                </c:pt>
                <c:pt idx="5300">
                  <c:v>361825151.19504791</c:v>
                </c:pt>
                <c:pt idx="5301">
                  <c:v>361855215.34933609</c:v>
                </c:pt>
                <c:pt idx="5302">
                  <c:v>361885297.70411909</c:v>
                </c:pt>
                <c:pt idx="5303">
                  <c:v>361915398.34749603</c:v>
                </c:pt>
                <c:pt idx="5304">
                  <c:v>361945517.36798602</c:v>
                </c:pt>
                <c:pt idx="5305">
                  <c:v>361975654.85452706</c:v>
                </c:pt>
                <c:pt idx="5306">
                  <c:v>362005810.89648294</c:v>
                </c:pt>
                <c:pt idx="5307">
                  <c:v>362035985.58364803</c:v>
                </c:pt>
                <c:pt idx="5308">
                  <c:v>362066179.00624394</c:v>
                </c:pt>
                <c:pt idx="5309">
                  <c:v>362096391.25492609</c:v>
                </c:pt>
                <c:pt idx="5310">
                  <c:v>362126622.42078596</c:v>
                </c:pt>
                <c:pt idx="5311">
                  <c:v>362156872.59535903</c:v>
                </c:pt>
                <c:pt idx="5312">
                  <c:v>362187141.87061799</c:v>
                </c:pt>
                <c:pt idx="5313">
                  <c:v>362217430.33898503</c:v>
                </c:pt>
                <c:pt idx="5314">
                  <c:v>362247738.09332901</c:v>
                </c:pt>
                <c:pt idx="5315">
                  <c:v>362278065.22697186</c:v>
                </c:pt>
                <c:pt idx="5316">
                  <c:v>362308411.833691</c:v>
                </c:pt>
                <c:pt idx="5317">
                  <c:v>362338778.00772107</c:v>
                </c:pt>
                <c:pt idx="5318">
                  <c:v>362369163.84375906</c:v>
                </c:pt>
                <c:pt idx="5319">
                  <c:v>362399569.43696797</c:v>
                </c:pt>
                <c:pt idx="5320">
                  <c:v>362429994.8829779</c:v>
                </c:pt>
                <c:pt idx="5321">
                  <c:v>362460440.27789098</c:v>
                </c:pt>
                <c:pt idx="5322">
                  <c:v>362490905.71828294</c:v>
                </c:pt>
                <c:pt idx="5323">
                  <c:v>362521391.30120796</c:v>
                </c:pt>
                <c:pt idx="5324">
                  <c:v>362551897.12420601</c:v>
                </c:pt>
                <c:pt idx="5325">
                  <c:v>362582423.28529495</c:v>
                </c:pt>
                <c:pt idx="5326">
                  <c:v>362612969.8829869</c:v>
                </c:pt>
                <c:pt idx="5327">
                  <c:v>362643537.01628596</c:v>
                </c:pt>
                <c:pt idx="5328">
                  <c:v>362674124.78468794</c:v>
                </c:pt>
                <c:pt idx="5329">
                  <c:v>362704733.28819197</c:v>
                </c:pt>
                <c:pt idx="5330">
                  <c:v>362735362.627298</c:v>
                </c:pt>
                <c:pt idx="5331">
                  <c:v>362766012.90301305</c:v>
                </c:pt>
                <c:pt idx="5332">
                  <c:v>362796684.21685392</c:v>
                </c:pt>
                <c:pt idx="5333">
                  <c:v>362827376.67085207</c:v>
                </c:pt>
                <c:pt idx="5334">
                  <c:v>362858090.36755711</c:v>
                </c:pt>
                <c:pt idx="5335">
                  <c:v>362888825.41003895</c:v>
                </c:pt>
                <c:pt idx="5336">
                  <c:v>362919581.90189099</c:v>
                </c:pt>
                <c:pt idx="5337">
                  <c:v>362950359.94724101</c:v>
                </c:pt>
                <c:pt idx="5338">
                  <c:v>362981159.65074497</c:v>
                </c:pt>
                <c:pt idx="5339">
                  <c:v>363011981.11759806</c:v>
                </c:pt>
                <c:pt idx="5340">
                  <c:v>363042824.45353705</c:v>
                </c:pt>
                <c:pt idx="5341">
                  <c:v>363073689.76484001</c:v>
                </c:pt>
                <c:pt idx="5342">
                  <c:v>363104577.15833801</c:v>
                </c:pt>
                <c:pt idx="5343">
                  <c:v>363135486.741413</c:v>
                </c:pt>
                <c:pt idx="5344">
                  <c:v>363166418.62200499</c:v>
                </c:pt>
                <c:pt idx="5345">
                  <c:v>363197372.90861601</c:v>
                </c:pt>
                <c:pt idx="5346">
                  <c:v>363228349.710311</c:v>
                </c:pt>
                <c:pt idx="5347">
                  <c:v>363259349.13672698</c:v>
                </c:pt>
                <c:pt idx="5348">
                  <c:v>363290371.29807299</c:v>
                </c:pt>
                <c:pt idx="5349">
                  <c:v>363321416.30514097</c:v>
                </c:pt>
                <c:pt idx="5350">
                  <c:v>363352484.269301</c:v>
                </c:pt>
                <c:pt idx="5351">
                  <c:v>363383575.30251205</c:v>
                </c:pt>
                <c:pt idx="5352">
                  <c:v>363414689.51732397</c:v>
                </c:pt>
                <c:pt idx="5353">
                  <c:v>363445827.02688396</c:v>
                </c:pt>
                <c:pt idx="5354">
                  <c:v>363476987.94493896</c:v>
                </c:pt>
                <c:pt idx="5355">
                  <c:v>363508172.38584298</c:v>
                </c:pt>
                <c:pt idx="5356">
                  <c:v>363539380.46455705</c:v>
                </c:pt>
                <c:pt idx="5357">
                  <c:v>363570612.29665786</c:v>
                </c:pt>
                <c:pt idx="5358">
                  <c:v>363601867.99834394</c:v>
                </c:pt>
                <c:pt idx="5359">
                  <c:v>363633147.68643296</c:v>
                </c:pt>
                <c:pt idx="5360">
                  <c:v>363664451.47837591</c:v>
                </c:pt>
                <c:pt idx="5361">
                  <c:v>363695779.49225485</c:v>
                </c:pt>
                <c:pt idx="5362">
                  <c:v>363727131.84679109</c:v>
                </c:pt>
                <c:pt idx="5363">
                  <c:v>363758508.66135198</c:v>
                </c:pt>
                <c:pt idx="5364">
                  <c:v>363789910.05594891</c:v>
                </c:pt>
                <c:pt idx="5365">
                  <c:v>363821336.15125102</c:v>
                </c:pt>
                <c:pt idx="5366">
                  <c:v>363852787.06858498</c:v>
                </c:pt>
                <c:pt idx="5367">
                  <c:v>363884262.92993993</c:v>
                </c:pt>
                <c:pt idx="5368">
                  <c:v>363915763.85797697</c:v>
                </c:pt>
                <c:pt idx="5369">
                  <c:v>363947289.97602892</c:v>
                </c:pt>
                <c:pt idx="5370">
                  <c:v>363978841.40811098</c:v>
                </c:pt>
                <c:pt idx="5371">
                  <c:v>364010418.27892202</c:v>
                </c:pt>
                <c:pt idx="5372">
                  <c:v>364042020.71385205</c:v>
                </c:pt>
                <c:pt idx="5373">
                  <c:v>364073648.83898699</c:v>
                </c:pt>
                <c:pt idx="5374">
                  <c:v>364105302.781115</c:v>
                </c:pt>
                <c:pt idx="5375">
                  <c:v>364136982.66772908</c:v>
                </c:pt>
                <c:pt idx="5376">
                  <c:v>364168688.627038</c:v>
                </c:pt>
                <c:pt idx="5377">
                  <c:v>364200420.78796995</c:v>
                </c:pt>
                <c:pt idx="5378">
                  <c:v>364232179.28017294</c:v>
                </c:pt>
                <c:pt idx="5379">
                  <c:v>364263964.23402995</c:v>
                </c:pt>
                <c:pt idx="5380">
                  <c:v>364295775.78065896</c:v>
                </c:pt>
                <c:pt idx="5381">
                  <c:v>364327614.05191803</c:v>
                </c:pt>
                <c:pt idx="5382">
                  <c:v>364359479.180417</c:v>
                </c:pt>
                <c:pt idx="5383">
                  <c:v>364391371.29951602</c:v>
                </c:pt>
                <c:pt idx="5384">
                  <c:v>364423290.54333901</c:v>
                </c:pt>
                <c:pt idx="5385">
                  <c:v>364455237.04677403</c:v>
                </c:pt>
                <c:pt idx="5386">
                  <c:v>364487210.94548303</c:v>
                </c:pt>
                <c:pt idx="5387">
                  <c:v>364519212.37590891</c:v>
                </c:pt>
                <c:pt idx="5388">
                  <c:v>364551241.4752779</c:v>
                </c:pt>
                <c:pt idx="5389">
                  <c:v>364583298.38161099</c:v>
                </c:pt>
                <c:pt idx="5390">
                  <c:v>364615383.233724</c:v>
                </c:pt>
                <c:pt idx="5391">
                  <c:v>364647496.171242</c:v>
                </c:pt>
                <c:pt idx="5392">
                  <c:v>364679637.33459997</c:v>
                </c:pt>
                <c:pt idx="5393">
                  <c:v>364711806.86505198</c:v>
                </c:pt>
                <c:pt idx="5394">
                  <c:v>364744004.90467793</c:v>
                </c:pt>
                <c:pt idx="5395">
                  <c:v>364776231.59639096</c:v>
                </c:pt>
                <c:pt idx="5396">
                  <c:v>364808487.08394396</c:v>
                </c:pt>
                <c:pt idx="5397">
                  <c:v>364840771.51193595</c:v>
                </c:pt>
                <c:pt idx="5398">
                  <c:v>364873085.025819</c:v>
                </c:pt>
                <c:pt idx="5399">
                  <c:v>364905427.77190793</c:v>
                </c:pt>
                <c:pt idx="5400">
                  <c:v>364937799.89738601</c:v>
                </c:pt>
                <c:pt idx="5401">
                  <c:v>364970201.55030698</c:v>
                </c:pt>
                <c:pt idx="5402">
                  <c:v>365002632.87961501</c:v>
                </c:pt>
                <c:pt idx="5403">
                  <c:v>365035094.035142</c:v>
                </c:pt>
                <c:pt idx="5404">
                  <c:v>365067585.16761905</c:v>
                </c:pt>
                <c:pt idx="5405">
                  <c:v>365100106.42868096</c:v>
                </c:pt>
                <c:pt idx="5406">
                  <c:v>365132657.97087896</c:v>
                </c:pt>
                <c:pt idx="5407">
                  <c:v>365165239.94768399</c:v>
                </c:pt>
                <c:pt idx="5408">
                  <c:v>365197852.51349998</c:v>
                </c:pt>
                <c:pt idx="5409">
                  <c:v>365230495.82366401</c:v>
                </c:pt>
                <c:pt idx="5410">
                  <c:v>365263170.03446305</c:v>
                </c:pt>
                <c:pt idx="5411">
                  <c:v>365295875.30313802</c:v>
                </c:pt>
                <c:pt idx="5412">
                  <c:v>365328611.787889</c:v>
                </c:pt>
                <c:pt idx="5413">
                  <c:v>365361379.64788908</c:v>
                </c:pt>
                <c:pt idx="5414">
                  <c:v>365394179.04329401</c:v>
                </c:pt>
                <c:pt idx="5415">
                  <c:v>365427010.13524294</c:v>
                </c:pt>
                <c:pt idx="5416">
                  <c:v>365459873.08587396</c:v>
                </c:pt>
                <c:pt idx="5417">
                  <c:v>365492768.05832797</c:v>
                </c:pt>
                <c:pt idx="5418">
                  <c:v>365525695.21676695</c:v>
                </c:pt>
                <c:pt idx="5419">
                  <c:v>365558654.72637093</c:v>
                </c:pt>
                <c:pt idx="5420">
                  <c:v>365591646.753353</c:v>
                </c:pt>
                <c:pt idx="5421">
                  <c:v>365624671.46497196</c:v>
                </c:pt>
                <c:pt idx="5422">
                  <c:v>365657729.02953392</c:v>
                </c:pt>
                <c:pt idx="5423">
                  <c:v>365690819.61640799</c:v>
                </c:pt>
                <c:pt idx="5424">
                  <c:v>365723943.39603299</c:v>
                </c:pt>
                <c:pt idx="5425">
                  <c:v>365757100.53992891</c:v>
                </c:pt>
                <c:pt idx="5426">
                  <c:v>365790291.22070199</c:v>
                </c:pt>
                <c:pt idx="5427">
                  <c:v>365823515.61206198</c:v>
                </c:pt>
                <c:pt idx="5428">
                  <c:v>365856773.88882709</c:v>
                </c:pt>
                <c:pt idx="5429">
                  <c:v>365890066.22693497</c:v>
                </c:pt>
                <c:pt idx="5430">
                  <c:v>365923392.80345398</c:v>
                </c:pt>
                <c:pt idx="5431">
                  <c:v>365956753.79658991</c:v>
                </c:pt>
                <c:pt idx="5432">
                  <c:v>365990149.38570601</c:v>
                </c:pt>
                <c:pt idx="5433">
                  <c:v>366023579.75132</c:v>
                </c:pt>
                <c:pt idx="5434">
                  <c:v>366057045.07512802</c:v>
                </c:pt>
                <c:pt idx="5435">
                  <c:v>366090545.54000509</c:v>
                </c:pt>
                <c:pt idx="5436">
                  <c:v>366124081.33002102</c:v>
                </c:pt>
                <c:pt idx="5437">
                  <c:v>366157652.630454</c:v>
                </c:pt>
                <c:pt idx="5438">
                  <c:v>366191259.62779498</c:v>
                </c:pt>
                <c:pt idx="5439">
                  <c:v>366224902.50976509</c:v>
                </c:pt>
                <c:pt idx="5440">
                  <c:v>366258581.46532393</c:v>
                </c:pt>
                <c:pt idx="5441">
                  <c:v>366292296.68468392</c:v>
                </c:pt>
                <c:pt idx="5442">
                  <c:v>366326048.35931897</c:v>
                </c:pt>
                <c:pt idx="5443">
                  <c:v>366359836.68197894</c:v>
                </c:pt>
                <c:pt idx="5444">
                  <c:v>366393661.84670109</c:v>
                </c:pt>
                <c:pt idx="5445">
                  <c:v>366427524.04882103</c:v>
                </c:pt>
                <c:pt idx="5446">
                  <c:v>366461423.4849869</c:v>
                </c:pt>
                <c:pt idx="5447">
                  <c:v>366495360.35317206</c:v>
                </c:pt>
                <c:pt idx="5448">
                  <c:v>366529334.85268492</c:v>
                </c:pt>
                <c:pt idx="5449">
                  <c:v>366563347.18418598</c:v>
                </c:pt>
                <c:pt idx="5450">
                  <c:v>366597397.54969901</c:v>
                </c:pt>
                <c:pt idx="5451">
                  <c:v>366631486.15262097</c:v>
                </c:pt>
                <c:pt idx="5452">
                  <c:v>366665613.19774204</c:v>
                </c:pt>
                <c:pt idx="5453">
                  <c:v>366699778.89125592</c:v>
                </c:pt>
                <c:pt idx="5454">
                  <c:v>366733983.44076902</c:v>
                </c:pt>
                <c:pt idx="5455">
                  <c:v>366768227.05532402</c:v>
                </c:pt>
                <c:pt idx="5456">
                  <c:v>366802509.94540501</c:v>
                </c:pt>
                <c:pt idx="5457">
                  <c:v>366836832.32295495</c:v>
                </c:pt>
                <c:pt idx="5458">
                  <c:v>366871194.40139294</c:v>
                </c:pt>
                <c:pt idx="5459">
                  <c:v>366905596.39562201</c:v>
                </c:pt>
                <c:pt idx="5460">
                  <c:v>366940038.52205396</c:v>
                </c:pt>
                <c:pt idx="5461">
                  <c:v>366974520.99861395</c:v>
                </c:pt>
                <c:pt idx="5462">
                  <c:v>367009044.04476309</c:v>
                </c:pt>
                <c:pt idx="5463">
                  <c:v>367043607.88150901</c:v>
                </c:pt>
                <c:pt idx="5464">
                  <c:v>367078212.73142296</c:v>
                </c:pt>
                <c:pt idx="5465">
                  <c:v>367112858.81865901</c:v>
                </c:pt>
                <c:pt idx="5466">
                  <c:v>367147546.36896509</c:v>
                </c:pt>
                <c:pt idx="5467">
                  <c:v>367182275.60970098</c:v>
                </c:pt>
                <c:pt idx="5468">
                  <c:v>367217046.76985598</c:v>
                </c:pt>
                <c:pt idx="5469">
                  <c:v>367251860.08006305</c:v>
                </c:pt>
                <c:pt idx="5470">
                  <c:v>367286715.77261794</c:v>
                </c:pt>
                <c:pt idx="5471">
                  <c:v>367321614.081496</c:v>
                </c:pt>
                <c:pt idx="5472">
                  <c:v>367356555.24236703</c:v>
                </c:pt>
                <c:pt idx="5473">
                  <c:v>367391539.49261487</c:v>
                </c:pt>
                <c:pt idx="5474">
                  <c:v>367426567.071356</c:v>
                </c:pt>
                <c:pt idx="5475">
                  <c:v>367461638.21945792</c:v>
                </c:pt>
                <c:pt idx="5476">
                  <c:v>367496753.17955208</c:v>
                </c:pt>
                <c:pt idx="5477">
                  <c:v>367531912.19605792</c:v>
                </c:pt>
                <c:pt idx="5478">
                  <c:v>367567115.51519996</c:v>
                </c:pt>
                <c:pt idx="5479">
                  <c:v>367602363.38502705</c:v>
                </c:pt>
                <c:pt idx="5480">
                  <c:v>367637656.05542809</c:v>
                </c:pt>
                <c:pt idx="5481">
                  <c:v>367672993.77815902</c:v>
                </c:pt>
                <c:pt idx="5482">
                  <c:v>367708376.80685598</c:v>
                </c:pt>
                <c:pt idx="5483">
                  <c:v>367743805.397057</c:v>
                </c:pt>
                <c:pt idx="5484">
                  <c:v>367779279.80622202</c:v>
                </c:pt>
                <c:pt idx="5485">
                  <c:v>367814800.29375696</c:v>
                </c:pt>
                <c:pt idx="5486">
                  <c:v>367850367.12103099</c:v>
                </c:pt>
                <c:pt idx="5487">
                  <c:v>367885980.55139703</c:v>
                </c:pt>
                <c:pt idx="5488">
                  <c:v>367921640.85021597</c:v>
                </c:pt>
                <c:pt idx="5489">
                  <c:v>367957348.28487694</c:v>
                </c:pt>
                <c:pt idx="5490">
                  <c:v>367993103.12482005</c:v>
                </c:pt>
                <c:pt idx="5491">
                  <c:v>368028905.64155704</c:v>
                </c:pt>
                <c:pt idx="5492">
                  <c:v>368064756.10869598</c:v>
                </c:pt>
                <c:pt idx="5493">
                  <c:v>368100654.801965</c:v>
                </c:pt>
                <c:pt idx="5494">
                  <c:v>368136601.99923289</c:v>
                </c:pt>
                <c:pt idx="5495">
                  <c:v>368172597.98053396</c:v>
                </c:pt>
                <c:pt idx="5496">
                  <c:v>368208643.02809101</c:v>
                </c:pt>
                <c:pt idx="5497">
                  <c:v>368244737.42634195</c:v>
                </c:pt>
                <c:pt idx="5498">
                  <c:v>368280881.46196592</c:v>
                </c:pt>
                <c:pt idx="5499">
                  <c:v>368317075.42389899</c:v>
                </c:pt>
                <c:pt idx="5500">
                  <c:v>368353319.60337198</c:v>
                </c:pt>
                <c:pt idx="5501">
                  <c:v>368389614.29393095</c:v>
                </c:pt>
                <c:pt idx="5502">
                  <c:v>368425959.79145694</c:v>
                </c:pt>
                <c:pt idx="5503">
                  <c:v>368462356.39420599</c:v>
                </c:pt>
                <c:pt idx="5504">
                  <c:v>368498804.40282202</c:v>
                </c:pt>
                <c:pt idx="5505">
                  <c:v>368535304.12037599</c:v>
                </c:pt>
                <c:pt idx="5506">
                  <c:v>368571855.85238492</c:v>
                </c:pt>
                <c:pt idx="5507">
                  <c:v>368608459.90684396</c:v>
                </c:pt>
                <c:pt idx="5508">
                  <c:v>368645116.59425396</c:v>
                </c:pt>
                <c:pt idx="5509">
                  <c:v>368681826.22765392</c:v>
                </c:pt>
                <c:pt idx="5510">
                  <c:v>368718589.12264299</c:v>
                </c:pt>
                <c:pt idx="5511">
                  <c:v>368755405.59741598</c:v>
                </c:pt>
                <c:pt idx="5512">
                  <c:v>368792275.97279394</c:v>
                </c:pt>
                <c:pt idx="5513">
                  <c:v>368829200.57225192</c:v>
                </c:pt>
                <c:pt idx="5514">
                  <c:v>368866179.72195196</c:v>
                </c:pt>
                <c:pt idx="5515">
                  <c:v>368903213.75077295</c:v>
                </c:pt>
                <c:pt idx="5516">
                  <c:v>368940302.99034393</c:v>
                </c:pt>
                <c:pt idx="5517">
                  <c:v>368977447.77508092</c:v>
                </c:pt>
                <c:pt idx="5518">
                  <c:v>369014648.44221091</c:v>
                </c:pt>
                <c:pt idx="5519">
                  <c:v>369051905.33181298</c:v>
                </c:pt>
                <c:pt idx="5520">
                  <c:v>369089218.78685099</c:v>
                </c:pt>
                <c:pt idx="5521">
                  <c:v>369126589.15320402</c:v>
                </c:pt>
                <c:pt idx="5522">
                  <c:v>369164016.77970892</c:v>
                </c:pt>
                <c:pt idx="5523">
                  <c:v>369201502.01819009</c:v>
                </c:pt>
                <c:pt idx="5524">
                  <c:v>369239045.223499</c:v>
                </c:pt>
                <c:pt idx="5525">
                  <c:v>369276646.75354701</c:v>
                </c:pt>
                <c:pt idx="5526">
                  <c:v>369314306.96934992</c:v>
                </c:pt>
                <c:pt idx="5527">
                  <c:v>369352026.23505992</c:v>
                </c:pt>
                <c:pt idx="5528">
                  <c:v>369389804.91800696</c:v>
                </c:pt>
                <c:pt idx="5529">
                  <c:v>369427643.38873696</c:v>
                </c:pt>
                <c:pt idx="5530">
                  <c:v>369465542.021052</c:v>
                </c:pt>
                <c:pt idx="5531">
                  <c:v>369503501.19205391</c:v>
                </c:pt>
                <c:pt idx="5532">
                  <c:v>369541521.28217691</c:v>
                </c:pt>
                <c:pt idx="5533">
                  <c:v>369579602.67523992</c:v>
                </c:pt>
                <c:pt idx="5534">
                  <c:v>369617745.75848401</c:v>
                </c:pt>
                <c:pt idx="5535">
                  <c:v>369655950.92261493</c:v>
                </c:pt>
                <c:pt idx="5536">
                  <c:v>369694218.561849</c:v>
                </c:pt>
                <c:pt idx="5537">
                  <c:v>369732549.07395703</c:v>
                </c:pt>
                <c:pt idx="5538">
                  <c:v>369770942.860309</c:v>
                </c:pt>
                <c:pt idx="5539">
                  <c:v>369809400.32592201</c:v>
                </c:pt>
                <c:pt idx="5540">
                  <c:v>369847921.87950605</c:v>
                </c:pt>
                <c:pt idx="5541">
                  <c:v>369886507.93351001</c:v>
                </c:pt>
                <c:pt idx="5542">
                  <c:v>369925158.90417296</c:v>
                </c:pt>
                <c:pt idx="5543">
                  <c:v>369963875.21157491</c:v>
                </c:pt>
                <c:pt idx="5544">
                  <c:v>370002657.27968192</c:v>
                </c:pt>
                <c:pt idx="5545">
                  <c:v>370041505.53639996</c:v>
                </c:pt>
                <c:pt idx="5546">
                  <c:v>370080420.413625</c:v>
                </c:pt>
                <c:pt idx="5547">
                  <c:v>370119402.34730107</c:v>
                </c:pt>
                <c:pt idx="5548">
                  <c:v>370158451.77746701</c:v>
                </c:pt>
                <c:pt idx="5549">
                  <c:v>370197569.14831507</c:v>
                </c:pt>
                <c:pt idx="5550">
                  <c:v>370236754.90824199</c:v>
                </c:pt>
                <c:pt idx="5551">
                  <c:v>370276009.50991303</c:v>
                </c:pt>
                <c:pt idx="5552">
                  <c:v>370315333.41031295</c:v>
                </c:pt>
                <c:pt idx="5553">
                  <c:v>370354727.07080799</c:v>
                </c:pt>
                <c:pt idx="5554">
                  <c:v>370394190.95719898</c:v>
                </c:pt>
                <c:pt idx="5555">
                  <c:v>370433725.539792</c:v>
                </c:pt>
                <c:pt idx="5556">
                  <c:v>370473331.29345202</c:v>
                </c:pt>
                <c:pt idx="5557">
                  <c:v>370513008.697667</c:v>
                </c:pt>
                <c:pt idx="5558">
                  <c:v>370552758.23661292</c:v>
                </c:pt>
                <c:pt idx="5559">
                  <c:v>370592580.39921892</c:v>
                </c:pt>
                <c:pt idx="5560">
                  <c:v>370632475.67922902</c:v>
                </c:pt>
                <c:pt idx="5561">
                  <c:v>370672444.57527786</c:v>
                </c:pt>
                <c:pt idx="5562">
                  <c:v>370712487.59094691</c:v>
                </c:pt>
                <c:pt idx="5563">
                  <c:v>370752605.23484796</c:v>
                </c:pt>
                <c:pt idx="5564">
                  <c:v>370792798.02068394</c:v>
                </c:pt>
                <c:pt idx="5565">
                  <c:v>370833066.46732205</c:v>
                </c:pt>
                <c:pt idx="5566">
                  <c:v>370873411.09886998</c:v>
                </c:pt>
                <c:pt idx="5567">
                  <c:v>370913832.44475102</c:v>
                </c:pt>
                <c:pt idx="5568">
                  <c:v>370954331.03977692</c:v>
                </c:pt>
                <c:pt idx="5569">
                  <c:v>370994907.42423093</c:v>
                </c:pt>
                <c:pt idx="5570">
                  <c:v>371035562.14393997</c:v>
                </c:pt>
                <c:pt idx="5571">
                  <c:v>371076295.75035799</c:v>
                </c:pt>
                <c:pt idx="5572">
                  <c:v>371117108.80065101</c:v>
                </c:pt>
                <c:pt idx="5573">
                  <c:v>371158001.857777</c:v>
                </c:pt>
                <c:pt idx="5574">
                  <c:v>371198975.49056995</c:v>
                </c:pt>
                <c:pt idx="5575">
                  <c:v>371240030.27383</c:v>
                </c:pt>
                <c:pt idx="5576">
                  <c:v>371281166.78841001</c:v>
                </c:pt>
                <c:pt idx="5577">
                  <c:v>371322385.62130499</c:v>
                </c:pt>
                <c:pt idx="5578">
                  <c:v>371363687.36574697</c:v>
                </c:pt>
                <c:pt idx="5579">
                  <c:v>371405072.62129092</c:v>
                </c:pt>
                <c:pt idx="5580">
                  <c:v>371446541.99392092</c:v>
                </c:pt>
                <c:pt idx="5581">
                  <c:v>371488096.09613591</c:v>
                </c:pt>
                <c:pt idx="5582">
                  <c:v>371529735.54705805</c:v>
                </c:pt>
                <c:pt idx="5583">
                  <c:v>371571460.97252792</c:v>
                </c:pt>
                <c:pt idx="5584">
                  <c:v>371613273.00520992</c:v>
                </c:pt>
                <c:pt idx="5585">
                  <c:v>371655172.28469592</c:v>
                </c:pt>
                <c:pt idx="5586">
                  <c:v>371697159.45761198</c:v>
                </c:pt>
                <c:pt idx="5587">
                  <c:v>371739235.17773002</c:v>
                </c:pt>
                <c:pt idx="5588">
                  <c:v>371781400.10607803</c:v>
                </c:pt>
                <c:pt idx="5589">
                  <c:v>371823654.91104895</c:v>
                </c:pt>
                <c:pt idx="5590">
                  <c:v>371866000.26852608</c:v>
                </c:pt>
                <c:pt idx="5591">
                  <c:v>371908436.86198992</c:v>
                </c:pt>
                <c:pt idx="5592">
                  <c:v>371950965.38264894</c:v>
                </c:pt>
                <c:pt idx="5593">
                  <c:v>371993586.52955598</c:v>
                </c:pt>
                <c:pt idx="5594">
                  <c:v>372036301.00973499</c:v>
                </c:pt>
                <c:pt idx="5595">
                  <c:v>372079109.538311</c:v>
                </c:pt>
                <c:pt idx="5596">
                  <c:v>372122012.83863896</c:v>
                </c:pt>
                <c:pt idx="5597">
                  <c:v>372165011.64244097</c:v>
                </c:pt>
                <c:pt idx="5598">
                  <c:v>372208106.68993503</c:v>
                </c:pt>
                <c:pt idx="5599">
                  <c:v>372251298.72998095</c:v>
                </c:pt>
                <c:pt idx="5600">
                  <c:v>372294588.52021903</c:v>
                </c:pt>
                <c:pt idx="5601">
                  <c:v>372337976.82721698</c:v>
                </c:pt>
                <c:pt idx="5602">
                  <c:v>372381464.42661697</c:v>
                </c:pt>
                <c:pt idx="5603">
                  <c:v>372425052.10328305</c:v>
                </c:pt>
                <c:pt idx="5604">
                  <c:v>372468740.65146405</c:v>
                </c:pt>
                <c:pt idx="5605">
                  <c:v>372512530.87494296</c:v>
                </c:pt>
                <c:pt idx="5606">
                  <c:v>372556423.58720392</c:v>
                </c:pt>
                <c:pt idx="5607">
                  <c:v>372600419.61159402</c:v>
                </c:pt>
                <c:pt idx="5608">
                  <c:v>372644519.78149199</c:v>
                </c:pt>
                <c:pt idx="5609">
                  <c:v>372688724.94047892</c:v>
                </c:pt>
                <c:pt idx="5610">
                  <c:v>372733035.942514</c:v>
                </c:pt>
                <c:pt idx="5611">
                  <c:v>372777453.65211809</c:v>
                </c:pt>
                <c:pt idx="5612">
                  <c:v>372821978.94455498</c:v>
                </c:pt>
                <c:pt idx="5613">
                  <c:v>372866612.70601392</c:v>
                </c:pt>
                <c:pt idx="5614">
                  <c:v>372911355.83380997</c:v>
                </c:pt>
                <c:pt idx="5615">
                  <c:v>372956209.23657292</c:v>
                </c:pt>
                <c:pt idx="5616">
                  <c:v>373001173.834454</c:v>
                </c:pt>
                <c:pt idx="5617">
                  <c:v>373046250.55932498</c:v>
                </c:pt>
                <c:pt idx="5618">
                  <c:v>373091440.35499197</c:v>
                </c:pt>
                <c:pt idx="5619">
                  <c:v>373136744.17740905</c:v>
                </c:pt>
                <c:pt idx="5620">
                  <c:v>373182162.99489796</c:v>
                </c:pt>
                <c:pt idx="5621">
                  <c:v>373227697.78836995</c:v>
                </c:pt>
                <c:pt idx="5622">
                  <c:v>373273349.55156207</c:v>
                </c:pt>
                <c:pt idx="5623">
                  <c:v>373319119.29126495</c:v>
                </c:pt>
                <c:pt idx="5624">
                  <c:v>373365008.02756798</c:v>
                </c:pt>
                <c:pt idx="5625">
                  <c:v>373411016.79410499</c:v>
                </c:pt>
                <c:pt idx="5626">
                  <c:v>373457146.63830698</c:v>
                </c:pt>
                <c:pt idx="5627">
                  <c:v>373503398.62165803</c:v>
                </c:pt>
                <c:pt idx="5628">
                  <c:v>373549773.81996</c:v>
                </c:pt>
                <c:pt idx="5629">
                  <c:v>373596273.32360601</c:v>
                </c:pt>
                <c:pt idx="5630">
                  <c:v>373642898.23785698</c:v>
                </c:pt>
                <c:pt idx="5631">
                  <c:v>373689649.68312407</c:v>
                </c:pt>
                <c:pt idx="5632">
                  <c:v>373736528.79526192</c:v>
                </c:pt>
                <c:pt idx="5633">
                  <c:v>373783536.72586298</c:v>
                </c:pt>
                <c:pt idx="5634">
                  <c:v>373830674.64256907</c:v>
                </c:pt>
                <c:pt idx="5635">
                  <c:v>373877943.72937691</c:v>
                </c:pt>
                <c:pt idx="5636">
                  <c:v>373925345.18696696</c:v>
                </c:pt>
                <c:pt idx="5637">
                  <c:v>373972880.23302609</c:v>
                </c:pt>
                <c:pt idx="5638">
                  <c:v>374020550.10258698</c:v>
                </c:pt>
                <c:pt idx="5639">
                  <c:v>374068356.04837501</c:v>
                </c:pt>
                <c:pt idx="5640">
                  <c:v>374116299.34116215</c:v>
                </c:pt>
                <c:pt idx="5641">
                  <c:v>374164381.27012998</c:v>
                </c:pt>
                <c:pt idx="5642">
                  <c:v>374212603.14324206</c:v>
                </c:pt>
                <c:pt idx="5643">
                  <c:v>374260966.28762901</c:v>
                </c:pt>
                <c:pt idx="5644">
                  <c:v>374309472.04997694</c:v>
                </c:pt>
                <c:pt idx="5645">
                  <c:v>374358121.79693389</c:v>
                </c:pt>
                <c:pt idx="5646">
                  <c:v>374406916.91552401</c:v>
                </c:pt>
                <c:pt idx="5647">
                  <c:v>374455858.81356615</c:v>
                </c:pt>
                <c:pt idx="5648">
                  <c:v>374504948.92011392</c:v>
                </c:pt>
                <c:pt idx="5649">
                  <c:v>374554188.68590492</c:v>
                </c:pt>
                <c:pt idx="5650">
                  <c:v>374603579.58381301</c:v>
                </c:pt>
                <c:pt idx="5651">
                  <c:v>374653123.10932606</c:v>
                </c:pt>
                <c:pt idx="5652">
                  <c:v>374702820.78102303</c:v>
                </c:pt>
                <c:pt idx="5653">
                  <c:v>374752674.14108205</c:v>
                </c:pt>
                <c:pt idx="5654">
                  <c:v>374802684.75578099</c:v>
                </c:pt>
                <c:pt idx="5655">
                  <c:v>374852854.21602994</c:v>
                </c:pt>
                <c:pt idx="5656">
                  <c:v>374903184.13790601</c:v>
                </c:pt>
                <c:pt idx="5657">
                  <c:v>374953676.16321105</c:v>
                </c:pt>
                <c:pt idx="5658">
                  <c:v>375004331.96003991</c:v>
                </c:pt>
                <c:pt idx="5659">
                  <c:v>375055153.22336799</c:v>
                </c:pt>
                <c:pt idx="5660">
                  <c:v>375106141.67565501</c:v>
                </c:pt>
                <c:pt idx="5661">
                  <c:v>375157299.06746107</c:v>
                </c:pt>
                <c:pt idx="5662">
                  <c:v>375208627.178087</c:v>
                </c:pt>
                <c:pt idx="5663">
                  <c:v>375260127.81623393</c:v>
                </c:pt>
                <c:pt idx="5664">
                  <c:v>375311802.82067299</c:v>
                </c:pt>
                <c:pt idx="5665">
                  <c:v>375363654.06094092</c:v>
                </c:pt>
                <c:pt idx="5666">
                  <c:v>375415683.43805796</c:v>
                </c:pt>
                <c:pt idx="5667">
                  <c:v>375467892.88525999</c:v>
                </c:pt>
                <c:pt idx="5668">
                  <c:v>375520284.36876005</c:v>
                </c:pt>
                <c:pt idx="5669">
                  <c:v>375572859.88852805</c:v>
                </c:pt>
                <c:pt idx="5670">
                  <c:v>375625621.479092</c:v>
                </c:pt>
                <c:pt idx="5671">
                  <c:v>375678571.21036994</c:v>
                </c:pt>
                <c:pt idx="5672">
                  <c:v>375731711.18851805</c:v>
                </c:pt>
                <c:pt idx="5673">
                  <c:v>375785043.55681401</c:v>
                </c:pt>
                <c:pt idx="5674">
                  <c:v>375838570.49655795</c:v>
                </c:pt>
                <c:pt idx="5675">
                  <c:v>375892294.22801208</c:v>
                </c:pt>
                <c:pt idx="5676">
                  <c:v>375946217.01135999</c:v>
                </c:pt>
                <c:pt idx="5677">
                  <c:v>376000341.14769804</c:v>
                </c:pt>
                <c:pt idx="5678">
                  <c:v>376054668.98006296</c:v>
                </c:pt>
                <c:pt idx="5679">
                  <c:v>376109202.89448202</c:v>
                </c:pt>
                <c:pt idx="5680">
                  <c:v>376163945.32106698</c:v>
                </c:pt>
                <c:pt idx="5681">
                  <c:v>376218898.73513299</c:v>
                </c:pt>
                <c:pt idx="5682">
                  <c:v>376274065.65836805</c:v>
                </c:pt>
                <c:pt idx="5683">
                  <c:v>376329448.66001809</c:v>
                </c:pt>
                <c:pt idx="5684">
                  <c:v>376385050.35812908</c:v>
                </c:pt>
                <c:pt idx="5685">
                  <c:v>376440873.42082399</c:v>
                </c:pt>
                <c:pt idx="5686">
                  <c:v>376496920.567617</c:v>
                </c:pt>
                <c:pt idx="5687">
                  <c:v>376553194.57077694</c:v>
                </c:pt>
                <c:pt idx="5688">
                  <c:v>376609698.25673503</c:v>
                </c:pt>
                <c:pt idx="5689">
                  <c:v>376666434.50753409</c:v>
                </c:pt>
                <c:pt idx="5690">
                  <c:v>376723406.26233095</c:v>
                </c:pt>
                <c:pt idx="5691">
                  <c:v>376780616.51895201</c:v>
                </c:pt>
                <c:pt idx="5692">
                  <c:v>376838068.335491</c:v>
                </c:pt>
                <c:pt idx="5693">
                  <c:v>376895764.83197594</c:v>
                </c:pt>
                <c:pt idx="5694">
                  <c:v>376953709.19207793</c:v>
                </c:pt>
                <c:pt idx="5695">
                  <c:v>377011904.66489208</c:v>
                </c:pt>
                <c:pt idx="5696">
                  <c:v>377070354.56676602</c:v>
                </c:pt>
                <c:pt idx="5697">
                  <c:v>377129062.28320491</c:v>
                </c:pt>
                <c:pt idx="5698">
                  <c:v>377188031.27083403</c:v>
                </c:pt>
                <c:pt idx="5699">
                  <c:v>377247265.059439</c:v>
                </c:pt>
                <c:pt idx="5700">
                  <c:v>377306767.25406301</c:v>
                </c:pt>
                <c:pt idx="5701">
                  <c:v>377366541.53719509</c:v>
                </c:pt>
                <c:pt idx="5702">
                  <c:v>377426591.67102301</c:v>
                </c:pt>
                <c:pt idx="5703">
                  <c:v>377486921.49977785</c:v>
                </c:pt>
                <c:pt idx="5704">
                  <c:v>377547534.95215201</c:v>
                </c:pt>
                <c:pt idx="5705">
                  <c:v>377608436.04380906</c:v>
                </c:pt>
                <c:pt idx="5706">
                  <c:v>377669628.87998903</c:v>
                </c:pt>
                <c:pt idx="5707">
                  <c:v>377731117.65819907</c:v>
                </c:pt>
                <c:pt idx="5708">
                  <c:v>377792906.67100799</c:v>
                </c:pt>
                <c:pt idx="5709">
                  <c:v>377855000.30894202</c:v>
                </c:pt>
                <c:pt idx="5710">
                  <c:v>377917403.06348598</c:v>
                </c:pt>
                <c:pt idx="5711">
                  <c:v>377980119.53019696</c:v>
                </c:pt>
                <c:pt idx="5712">
                  <c:v>378043154.41192693</c:v>
                </c:pt>
                <c:pt idx="5713">
                  <c:v>378106512.52217692</c:v>
                </c:pt>
                <c:pt idx="5714">
                  <c:v>378170198.78855997</c:v>
                </c:pt>
                <c:pt idx="5715">
                  <c:v>378234218.256405</c:v>
                </c:pt>
                <c:pt idx="5716">
                  <c:v>378298576.09248596</c:v>
                </c:pt>
                <c:pt idx="5717">
                  <c:v>378363277.58890003</c:v>
                </c:pt>
                <c:pt idx="5718">
                  <c:v>378428328.167077</c:v>
                </c:pt>
                <c:pt idx="5719">
                  <c:v>378493733.38195199</c:v>
                </c:pt>
                <c:pt idx="5720">
                  <c:v>378559498.92628497</c:v>
                </c:pt>
                <c:pt idx="5721">
                  <c:v>378625630.63514209</c:v>
                </c:pt>
                <c:pt idx="5722">
                  <c:v>378692134.49054396</c:v>
                </c:pt>
                <c:pt idx="5723">
                  <c:v>378759016.62628794</c:v>
                </c:pt>
                <c:pt idx="5724">
                  <c:v>378826283.33294797</c:v>
                </c:pt>
                <c:pt idx="5725">
                  <c:v>378893941.06305206</c:v>
                </c:pt>
                <c:pt idx="5726">
                  <c:v>378961996.43645895</c:v>
                </c:pt>
                <c:pt idx="5727">
                  <c:v>379030456.24592</c:v>
                </c:pt>
                <c:pt idx="5728">
                  <c:v>379099327.46284896</c:v>
                </c:pt>
                <c:pt idx="5729">
                  <c:v>379168617.24328703</c:v>
                </c:pt>
                <c:pt idx="5730">
                  <c:v>379238332.93409199</c:v>
                </c:pt>
                <c:pt idx="5731">
                  <c:v>379308482.07932502</c:v>
                </c:pt>
                <c:pt idx="5732">
                  <c:v>379379072.42686296</c:v>
                </c:pt>
                <c:pt idx="5733">
                  <c:v>379450111.9352349</c:v>
                </c:pt>
                <c:pt idx="5734">
                  <c:v>379521608.78067094</c:v>
                </c:pt>
                <c:pt idx="5735">
                  <c:v>379593571.36437899</c:v>
                </c:pt>
                <c:pt idx="5736">
                  <c:v>379666008.32004201</c:v>
                </c:pt>
                <c:pt idx="5737">
                  <c:v>379738928.52153403</c:v>
                </c:pt>
                <c:pt idx="5738">
                  <c:v>379812341.09085101</c:v>
                </c:pt>
                <c:pt idx="5739">
                  <c:v>379886255.40624785</c:v>
                </c:pt>
                <c:pt idx="5740">
                  <c:v>379960681.11057001</c:v>
                </c:pt>
                <c:pt idx="5741">
                  <c:v>380035628.11976498</c:v>
                </c:pt>
                <c:pt idx="5742">
                  <c:v>380111106.63156801</c:v>
                </c:pt>
                <c:pt idx="5743">
                  <c:v>380187127.134314</c:v>
                </c:pt>
                <c:pt idx="5744">
                  <c:v>380263700.41586995</c:v>
                </c:pt>
                <c:pt idx="5745">
                  <c:v>380340837.57263595</c:v>
                </c:pt>
                <c:pt idx="5746">
                  <c:v>380418550.01856905</c:v>
                </c:pt>
                <c:pt idx="5747">
                  <c:v>380496849.49418491</c:v>
                </c:pt>
                <c:pt idx="5748">
                  <c:v>380575748.07546401</c:v>
                </c:pt>
                <c:pt idx="5749">
                  <c:v>380655258.18256497</c:v>
                </c:pt>
                <c:pt idx="5750">
                  <c:v>380735392.58827794</c:v>
                </c:pt>
                <c:pt idx="5751">
                  <c:v>380816164.42606091</c:v>
                </c:pt>
                <c:pt idx="5752">
                  <c:v>380897587.19755405</c:v>
                </c:pt>
                <c:pt idx="5753">
                  <c:v>380979674.77936792</c:v>
                </c:pt>
                <c:pt idx="5754">
                  <c:v>381062441.42896694</c:v>
                </c:pt>
                <c:pt idx="5755">
                  <c:v>381145901.78939199</c:v>
                </c:pt>
                <c:pt idx="5756">
                  <c:v>381230070.89253896</c:v>
                </c:pt>
                <c:pt idx="5757">
                  <c:v>381314964.16066098</c:v>
                </c:pt>
                <c:pt idx="5758">
                  <c:v>381400597.40567493</c:v>
                </c:pt>
                <c:pt idx="5759">
                  <c:v>381486986.825791</c:v>
                </c:pt>
                <c:pt idx="5760">
                  <c:v>381574148.99892092</c:v>
                </c:pt>
                <c:pt idx="5761">
                  <c:v>381662100.872154</c:v>
                </c:pt>
                <c:pt idx="5762">
                  <c:v>381750859.74653298</c:v>
                </c:pt>
                <c:pt idx="5763">
                  <c:v>381840443.25616509</c:v>
                </c:pt>
                <c:pt idx="5764">
                  <c:v>381930869.34054905</c:v>
                </c:pt>
                <c:pt idx="5765">
                  <c:v>382022156.20881897</c:v>
                </c:pt>
                <c:pt idx="5766">
                  <c:v>382114322.29428095</c:v>
                </c:pt>
                <c:pt idx="5767">
                  <c:v>382207386.19745207</c:v>
                </c:pt>
                <c:pt idx="5768">
                  <c:v>382301366.61535102</c:v>
                </c:pt>
                <c:pt idx="5769">
                  <c:v>382396282.25447899</c:v>
                </c:pt>
                <c:pt idx="5770">
                  <c:v>382492151.72440791</c:v>
                </c:pt>
                <c:pt idx="5771">
                  <c:v>382588993.40836602</c:v>
                </c:pt>
                <c:pt idx="5772">
                  <c:v>382686825.30654597</c:v>
                </c:pt>
                <c:pt idx="5773">
                  <c:v>382785664.84711504</c:v>
                </c:pt>
                <c:pt idx="5774">
                  <c:v>382885528.65902108</c:v>
                </c:pt>
                <c:pt idx="5775">
                  <c:v>382986432.29967993</c:v>
                </c:pt>
                <c:pt idx="5776">
                  <c:v>383088389.92945296</c:v>
                </c:pt>
                <c:pt idx="5777">
                  <c:v>383191413.92349696</c:v>
                </c:pt>
                <c:pt idx="5778">
                  <c:v>383295514.41012001</c:v>
                </c:pt>
                <c:pt idx="5779">
                  <c:v>383400698.72309703</c:v>
                </c:pt>
                <c:pt idx="5780">
                  <c:v>383506970.75369501</c:v>
                </c:pt>
                <c:pt idx="5781">
                  <c:v>383614330.18629903</c:v>
                </c:pt>
                <c:pt idx="5782">
                  <c:v>383722771.59981799</c:v>
                </c:pt>
                <c:pt idx="5783">
                  <c:v>383832283.41543299</c:v>
                </c:pt>
                <c:pt idx="5784">
                  <c:v>383942846.67016709</c:v>
                </c:pt>
                <c:pt idx="5785">
                  <c:v>384054433.59547096</c:v>
                </c:pt>
                <c:pt idx="5786">
                  <c:v>384167005.98106396</c:v>
                </c:pt>
                <c:pt idx="5787">
                  <c:v>384280513.30744702</c:v>
                </c:pt>
                <c:pt idx="5788">
                  <c:v>384394890.63663691</c:v>
                </c:pt>
                <c:pt idx="5789">
                  <c:v>384510056.26114601</c:v>
                </c:pt>
                <c:pt idx="5790">
                  <c:v>384625909.12738705</c:v>
                </c:pt>
                <c:pt idx="5791">
                  <c:v>384742326.07327694</c:v>
                </c:pt>
                <c:pt idx="5792">
                  <c:v>384859158.95237297</c:v>
                </c:pt>
                <c:pt idx="5793">
                  <c:v>384976231.759727</c:v>
                </c:pt>
                <c:pt idx="5794">
                  <c:v>385093337.92781502</c:v>
                </c:pt>
                <c:pt idx="5795">
                  <c:v>385210238.02276796</c:v>
                </c:pt>
                <c:pt idx="5796">
                  <c:v>385326658.13664103</c:v>
                </c:pt>
                <c:pt idx="5797">
                  <c:v>385442289.33148199</c:v>
                </c:pt>
                <c:pt idx="5798">
                  <c:v>385556788.53120995</c:v>
                </c:pt>
                <c:pt idx="5799">
                  <c:v>385669781.25877202</c:v>
                </c:pt>
                <c:pt idx="5800">
                  <c:v>385780866.55760205</c:v>
                </c:pt>
                <c:pt idx="5801">
                  <c:v>385889624.30010498</c:v>
                </c:pt>
                <c:pt idx="5802">
                  <c:v>385995624.86466497</c:v>
                </c:pt>
                <c:pt idx="5803">
                  <c:v>386098440.86975402</c:v>
                </c:pt>
                <c:pt idx="5804">
                  <c:v>386197660.327308</c:v>
                </c:pt>
                <c:pt idx="5805">
                  <c:v>386292900.28029096</c:v>
                </c:pt>
                <c:pt idx="5806">
                  <c:v>386383819.79428697</c:v>
                </c:pt>
                <c:pt idx="5807">
                  <c:v>386470131.14239502</c:v>
                </c:pt>
                <c:pt idx="5808">
                  <c:v>386551608.18395197</c:v>
                </c:pt>
                <c:pt idx="5809">
                  <c:v>386628091.26867592</c:v>
                </c:pt>
                <c:pt idx="5810">
                  <c:v>386699488.43080896</c:v>
                </c:pt>
                <c:pt idx="5811">
                  <c:v>386765773.07985002</c:v>
                </c:pt>
                <c:pt idx="5812">
                  <c:v>386826978.75777501</c:v>
                </c:pt>
                <c:pt idx="5813">
                  <c:v>386883191.759727</c:v>
                </c:pt>
                <c:pt idx="5814">
                  <c:v>386934542.49030203</c:v>
                </c:pt>
                <c:pt idx="5815">
                  <c:v>386981196.37129903</c:v>
                </c:pt>
                <c:pt idx="5816">
                  <c:v>387023344.97204787</c:v>
                </c:pt>
                <c:pt idx="5817">
                  <c:v>387061197.84761208</c:v>
                </c:pt>
                <c:pt idx="5818">
                  <c:v>387094975.38329101</c:v>
                </c:pt>
                <c:pt idx="5819">
                  <c:v>387124902.78228688</c:v>
                </c:pt>
                <c:pt idx="5820">
                  <c:v>387151205.20959198</c:v>
                </c:pt>
                <c:pt idx="5821">
                  <c:v>387174104.02103603</c:v>
                </c:pt>
                <c:pt idx="5822">
                  <c:v>387193813.95711398</c:v>
                </c:pt>
                <c:pt idx="5823">
                  <c:v>387210541.15908498</c:v>
                </c:pt>
                <c:pt idx="5824">
                  <c:v>387224481.86172909</c:v>
                </c:pt>
                <c:pt idx="5825">
                  <c:v>387235821.62606901</c:v>
                </c:pt>
                <c:pt idx="5826">
                  <c:v>387244734.99070692</c:v>
                </c:pt>
                <c:pt idx="5827">
                  <c:v>387251385.43846995</c:v>
                </c:pt>
                <c:pt idx="5828">
                  <c:v>387255925.59310001</c:v>
                </c:pt>
                <c:pt idx="5829">
                  <c:v>387258497.57756704</c:v>
                </c:pt>
                <c:pt idx="5830">
                  <c:v>387259233.48020595</c:v>
                </c:pt>
                <c:pt idx="5831">
                  <c:v>387258255.88737899</c:v>
                </c:pt>
                <c:pt idx="5832">
                  <c:v>387255678.451554</c:v>
                </c:pt>
                <c:pt idx="5833">
                  <c:v>387251606.47185999</c:v>
                </c:pt>
                <c:pt idx="5834">
                  <c:v>387246137.47066396</c:v>
                </c:pt>
                <c:pt idx="5835">
                  <c:v>387239361.754691</c:v>
                </c:pt>
                <c:pt idx="5836">
                  <c:v>387231362.95302206</c:v>
                </c:pt>
                <c:pt idx="5837">
                  <c:v>387222218.52717102</c:v>
                </c:pt>
                <c:pt idx="5838">
                  <c:v>387212000.25056702</c:v>
                </c:pt>
                <c:pt idx="5839">
                  <c:v>387200774.65627092</c:v>
                </c:pt>
                <c:pt idx="5840">
                  <c:v>387188603.45291191</c:v>
                </c:pt>
                <c:pt idx="5841">
                  <c:v>387175543.90950698</c:v>
                </c:pt>
                <c:pt idx="5842">
                  <c:v>387161649.210419</c:v>
                </c:pt>
                <c:pt idx="5843">
                  <c:v>387146968.78194886</c:v>
                </c:pt>
                <c:pt idx="5844">
                  <c:v>387131548.59228593</c:v>
                </c:pt>
                <c:pt idx="5845">
                  <c:v>387115431.42661494</c:v>
                </c:pt>
                <c:pt idx="5846">
                  <c:v>387098657.13918197</c:v>
                </c:pt>
                <c:pt idx="5847">
                  <c:v>387081262.88408703</c:v>
                </c:pt>
                <c:pt idx="5848">
                  <c:v>387063283.32651901</c:v>
                </c:pt>
                <c:pt idx="5849">
                  <c:v>387044750.83603895</c:v>
                </c:pt>
                <c:pt idx="5850">
                  <c:v>387025695.66345006</c:v>
                </c:pt>
                <c:pt idx="5851">
                  <c:v>387006146.10263896</c:v>
                </c:pt>
                <c:pt idx="5852">
                  <c:v>386986128.63873899</c:v>
                </c:pt>
                <c:pt idx="5853">
                  <c:v>386965668.083781</c:v>
                </c:pt>
                <c:pt idx="5854">
                  <c:v>386944787.70097595</c:v>
                </c:pt>
                <c:pt idx="5855">
                  <c:v>386923509.318618</c:v>
                </c:pt>
                <c:pt idx="5856">
                  <c:v>386901853.43453896</c:v>
                </c:pt>
                <c:pt idx="5857">
                  <c:v>386879839.31197095</c:v>
                </c:pt>
                <c:pt idx="5858">
                  <c:v>386857485.06755406</c:v>
                </c:pt>
                <c:pt idx="5859">
                  <c:v>386834807.75222403</c:v>
                </c:pt>
                <c:pt idx="5860">
                  <c:v>386811823.42557395</c:v>
                </c:pt>
                <c:pt idx="5861">
                  <c:v>386788547.22429591</c:v>
                </c:pt>
                <c:pt idx="5862">
                  <c:v>386764993.42520595</c:v>
                </c:pt>
                <c:pt idx="5863">
                  <c:v>386741175.50332302</c:v>
                </c:pt>
                <c:pt idx="5864">
                  <c:v>386717106.18544501</c:v>
                </c:pt>
                <c:pt idx="5865">
                  <c:v>386692797.49960393</c:v>
                </c:pt>
                <c:pt idx="5866">
                  <c:v>386668260.82073992</c:v>
                </c:pt>
                <c:pt idx="5867">
                  <c:v>386643506.91294193</c:v>
                </c:pt>
                <c:pt idx="5868">
                  <c:v>386618545.96852106</c:v>
                </c:pt>
                <c:pt idx="5869">
                  <c:v>386593387.64419007</c:v>
                </c:pt>
                <c:pt idx="5870">
                  <c:v>386568041.09459901</c:v>
                </c:pt>
                <c:pt idx="5871">
                  <c:v>386542515.00342405</c:v>
                </c:pt>
                <c:pt idx="5872">
                  <c:v>386516817.61223096</c:v>
                </c:pt>
                <c:pt idx="5873">
                  <c:v>386490956.74728298</c:v>
                </c:pt>
                <c:pt idx="5874">
                  <c:v>386464939.84445006</c:v>
                </c:pt>
                <c:pt idx="5875">
                  <c:v>386438773.97239196</c:v>
                </c:pt>
                <c:pt idx="5876">
                  <c:v>386412465.85412806</c:v>
                </c:pt>
                <c:pt idx="5877">
                  <c:v>386386021.88714206</c:v>
                </c:pt>
                <c:pt idx="5878">
                  <c:v>386359448.16211301</c:v>
                </c:pt>
                <c:pt idx="5879">
                  <c:v>386332750.48039895</c:v>
                </c:pt>
                <c:pt idx="5880">
                  <c:v>386305934.37035298</c:v>
                </c:pt>
                <c:pt idx="5881">
                  <c:v>386279005.10256606</c:v>
                </c:pt>
                <c:pt idx="5882">
                  <c:v>386251967.70412207</c:v>
                </c:pt>
                <c:pt idx="5883">
                  <c:v>386224826.97192299</c:v>
                </c:pt>
                <c:pt idx="5884">
                  <c:v>386197587.48516899</c:v>
                </c:pt>
                <c:pt idx="5885">
                  <c:v>386170253.61705005</c:v>
                </c:pt>
                <c:pt idx="5886">
                  <c:v>386142829.54569501</c:v>
                </c:pt>
                <c:pt idx="5887">
                  <c:v>386115319.26445109</c:v>
                </c:pt>
                <c:pt idx="5888">
                  <c:v>386087726.59152001</c:v>
                </c:pt>
                <c:pt idx="5889">
                  <c:v>386060055.17901701</c:v>
                </c:pt>
                <c:pt idx="5890">
                  <c:v>386032308.52147299</c:v>
                </c:pt>
                <c:pt idx="5891">
                  <c:v>386004489.96383601</c:v>
                </c:pt>
                <c:pt idx="5892">
                  <c:v>385976602.70898795</c:v>
                </c:pt>
                <c:pt idx="5893">
                  <c:v>385948649.82482702</c:v>
                </c:pt>
                <c:pt idx="5894">
                  <c:v>385920634.25093997</c:v>
                </c:pt>
                <c:pt idx="5895">
                  <c:v>385892558.804878</c:v>
                </c:pt>
                <c:pt idx="5896">
                  <c:v>385864426.18808401</c:v>
                </c:pt>
                <c:pt idx="5897">
                  <c:v>385836238.99147689</c:v>
                </c:pt>
                <c:pt idx="5898">
                  <c:v>385807999.70072401</c:v>
                </c:pt>
                <c:pt idx="5899">
                  <c:v>385779710.70122403</c:v>
                </c:pt>
                <c:pt idx="5900">
                  <c:v>385751374.28280294</c:v>
                </c:pt>
                <c:pt idx="5901">
                  <c:v>385722992.64416707</c:v>
                </c:pt>
                <c:pt idx="5902">
                  <c:v>385694567.89710301</c:v>
                </c:pt>
                <c:pt idx="5903">
                  <c:v>385666102.070454</c:v>
                </c:pt>
                <c:pt idx="5904">
                  <c:v>385637597.11388701</c:v>
                </c:pt>
                <c:pt idx="5905">
                  <c:v>385609054.90145892</c:v>
                </c:pt>
                <c:pt idx="5906">
                  <c:v>385580477.23498893</c:v>
                </c:pt>
                <c:pt idx="5907">
                  <c:v>385551865.84726506</c:v>
                </c:pt>
                <c:pt idx="5908">
                  <c:v>385523222.40508091</c:v>
                </c:pt>
                <c:pt idx="5909">
                  <c:v>385494548.51211298</c:v>
                </c:pt>
                <c:pt idx="5910">
                  <c:v>385465845.71165395</c:v>
                </c:pt>
                <c:pt idx="5911">
                  <c:v>385437115.48921096</c:v>
                </c:pt>
                <c:pt idx="5912">
                  <c:v>385408359.27496892</c:v>
                </c:pt>
                <c:pt idx="5913">
                  <c:v>385379578.446136</c:v>
                </c:pt>
                <c:pt idx="5914">
                  <c:v>385350774.32916802</c:v>
                </c:pt>
                <c:pt idx="5915">
                  <c:v>385321948.20188892</c:v>
                </c:pt>
                <c:pt idx="5916">
                  <c:v>385293101.29550695</c:v>
                </c:pt>
                <c:pt idx="5917">
                  <c:v>385264234.796529</c:v>
                </c:pt>
                <c:pt idx="5918">
                  <c:v>385235349.84858704</c:v>
                </c:pt>
                <c:pt idx="5919">
                  <c:v>385206447.55418801</c:v>
                </c:pt>
                <c:pt idx="5920">
                  <c:v>385177528.97635603</c:v>
                </c:pt>
                <c:pt idx="5921">
                  <c:v>385148595.14022505</c:v>
                </c:pt>
                <c:pt idx="5922">
                  <c:v>385119647.03453696</c:v>
                </c:pt>
                <c:pt idx="5923">
                  <c:v>385090685.61308205</c:v>
                </c:pt>
                <c:pt idx="5924">
                  <c:v>385061711.79607385</c:v>
                </c:pt>
                <c:pt idx="5925">
                  <c:v>385032726.47145092</c:v>
                </c:pt>
                <c:pt idx="5926">
                  <c:v>385003730.49612999</c:v>
                </c:pt>
                <c:pt idx="5927">
                  <c:v>384974724.6972</c:v>
                </c:pt>
                <c:pt idx="5928">
                  <c:v>384945709.87306207</c:v>
                </c:pt>
                <c:pt idx="5929">
                  <c:v>384916686.79452002</c:v>
                </c:pt>
                <c:pt idx="5930">
                  <c:v>384887656.20582098</c:v>
                </c:pt>
                <c:pt idx="5931">
                  <c:v>384858618.82565099</c:v>
                </c:pt>
                <c:pt idx="5932">
                  <c:v>384829575.34809506</c:v>
                </c:pt>
                <c:pt idx="5933">
                  <c:v>384800526.44353902</c:v>
                </c:pt>
                <c:pt idx="5934">
                  <c:v>384771472.75955302</c:v>
                </c:pt>
                <c:pt idx="5935">
                  <c:v>384742414.92171896</c:v>
                </c:pt>
                <c:pt idx="5936">
                  <c:v>384713353.53443903</c:v>
                </c:pt>
                <c:pt idx="5937">
                  <c:v>384684289.181696</c:v>
                </c:pt>
                <c:pt idx="5938">
                  <c:v>384655222.42779303</c:v>
                </c:pt>
                <c:pt idx="5939">
                  <c:v>384626153.81805801</c:v>
                </c:pt>
                <c:pt idx="5940">
                  <c:v>384597083.87951607</c:v>
                </c:pt>
                <c:pt idx="5941">
                  <c:v>384568013.12154198</c:v>
                </c:pt>
                <c:pt idx="5942">
                  <c:v>384538942.03647995</c:v>
                </c:pt>
                <c:pt idx="5943">
                  <c:v>384509871.10023695</c:v>
                </c:pt>
                <c:pt idx="5944">
                  <c:v>384480800.77286202</c:v>
                </c:pt>
                <c:pt idx="5945">
                  <c:v>384451731.49909192</c:v>
                </c:pt>
                <c:pt idx="5946">
                  <c:v>384422663.70887792</c:v>
                </c:pt>
                <c:pt idx="5947">
                  <c:v>384393597.81789505</c:v>
                </c:pt>
                <c:pt idx="5948">
                  <c:v>384364534.22803092</c:v>
                </c:pt>
                <c:pt idx="5949">
                  <c:v>384335473.32784802</c:v>
                </c:pt>
                <c:pt idx="5950">
                  <c:v>384306415.49304199</c:v>
                </c:pt>
                <c:pt idx="5951">
                  <c:v>384277361.08686697</c:v>
                </c:pt>
                <c:pt idx="5952">
                  <c:v>384248310.460554</c:v>
                </c:pt>
                <c:pt idx="5953">
                  <c:v>384219263.95371598</c:v>
                </c:pt>
                <c:pt idx="5954">
                  <c:v>384190221.89472598</c:v>
                </c:pt>
                <c:pt idx="5955">
                  <c:v>384161184.60109109</c:v>
                </c:pt>
                <c:pt idx="5956">
                  <c:v>384132152.37980902</c:v>
                </c:pt>
                <c:pt idx="5957">
                  <c:v>384103125.52771002</c:v>
                </c:pt>
                <c:pt idx="5958">
                  <c:v>384074104.33179092</c:v>
                </c:pt>
                <c:pt idx="5959">
                  <c:v>384045089.06953102</c:v>
                </c:pt>
                <c:pt idx="5960">
                  <c:v>384016080.00919598</c:v>
                </c:pt>
                <c:pt idx="5961">
                  <c:v>383987077.41014296</c:v>
                </c:pt>
                <c:pt idx="5962">
                  <c:v>383958081.52309197</c:v>
                </c:pt>
                <c:pt idx="5963">
                  <c:v>383929092.59041399</c:v>
                </c:pt>
                <c:pt idx="5964">
                  <c:v>383900110.84638703</c:v>
                </c:pt>
                <c:pt idx="5965">
                  <c:v>383871136.51745409</c:v>
                </c:pt>
                <c:pt idx="5966">
                  <c:v>383842169.822469</c:v>
                </c:pt>
                <c:pt idx="5967">
                  <c:v>383813210.97293586</c:v>
                </c:pt>
                <c:pt idx="5968">
                  <c:v>383784260.173235</c:v>
                </c:pt>
                <c:pt idx="5969">
                  <c:v>383755317.62084502</c:v>
                </c:pt>
                <c:pt idx="5970">
                  <c:v>383726383.50655901</c:v>
                </c:pt>
                <c:pt idx="5971">
                  <c:v>383697458.01468694</c:v>
                </c:pt>
                <c:pt idx="5972">
                  <c:v>383668541.32325792</c:v>
                </c:pt>
                <c:pt idx="5973">
                  <c:v>383639633.60420901</c:v>
                </c:pt>
                <c:pt idx="5974">
                  <c:v>383610735.02357101</c:v>
                </c:pt>
                <c:pt idx="5975">
                  <c:v>383581845.74165303</c:v>
                </c:pt>
                <c:pt idx="5976">
                  <c:v>383552965.91320896</c:v>
                </c:pt>
                <c:pt idx="5977">
                  <c:v>383524095.687608</c:v>
                </c:pt>
                <c:pt idx="5978">
                  <c:v>383495235.208996</c:v>
                </c:pt>
                <c:pt idx="5979">
                  <c:v>383466384.61645401</c:v>
                </c:pt>
                <c:pt idx="5980">
                  <c:v>383437544.04414207</c:v>
                </c:pt>
                <c:pt idx="5981">
                  <c:v>383408713.62145698</c:v>
                </c:pt>
                <c:pt idx="5982">
                  <c:v>383379893.47316098</c:v>
                </c:pt>
                <c:pt idx="5983">
                  <c:v>383351083.71952897</c:v>
                </c:pt>
                <c:pt idx="5984">
                  <c:v>383322284.47647595</c:v>
                </c:pt>
                <c:pt idx="5985">
                  <c:v>383293495.855685</c:v>
                </c:pt>
                <c:pt idx="5986">
                  <c:v>383264717.96473092</c:v>
                </c:pt>
                <c:pt idx="5987">
                  <c:v>383235950.90720201</c:v>
                </c:pt>
                <c:pt idx="5988">
                  <c:v>383207194.78281599</c:v>
                </c:pt>
                <c:pt idx="5989">
                  <c:v>383178449.68752807</c:v>
                </c:pt>
                <c:pt idx="5990">
                  <c:v>383149715.71364599</c:v>
                </c:pt>
                <c:pt idx="5991">
                  <c:v>383120992.94993103</c:v>
                </c:pt>
                <c:pt idx="5992">
                  <c:v>383092281.48170203</c:v>
                </c:pt>
                <c:pt idx="5993">
                  <c:v>383063581.39093095</c:v>
                </c:pt>
                <c:pt idx="5994">
                  <c:v>383034892.75634599</c:v>
                </c:pt>
                <c:pt idx="5995">
                  <c:v>383006215.65351415</c:v>
                </c:pt>
                <c:pt idx="5996">
                  <c:v>382977550.15494001</c:v>
                </c:pt>
                <c:pt idx="5997">
                  <c:v>382948896.33014601</c:v>
                </c:pt>
                <c:pt idx="5998">
                  <c:v>382920254.24576205</c:v>
                </c:pt>
                <c:pt idx="5999">
                  <c:v>382891623.96560591</c:v>
                </c:pt>
                <c:pt idx="6000">
                  <c:v>382863005.55075997</c:v>
                </c:pt>
                <c:pt idx="6001">
                  <c:v>382834399.05965102</c:v>
                </c:pt>
                <c:pt idx="6002">
                  <c:v>382805804.54812306</c:v>
                </c:pt>
                <c:pt idx="6003">
                  <c:v>382777222.06951302</c:v>
                </c:pt>
                <c:pt idx="6004">
                  <c:v>382748651.67471409</c:v>
                </c:pt>
                <c:pt idx="6005">
                  <c:v>382720093.41225195</c:v>
                </c:pt>
                <c:pt idx="6006">
                  <c:v>382691547.32834601</c:v>
                </c:pt>
                <c:pt idx="6007">
                  <c:v>382663013.46697193</c:v>
                </c:pt>
                <c:pt idx="6008">
                  <c:v>382634491.86993092</c:v>
                </c:pt>
                <c:pt idx="6009">
                  <c:v>382605982.57690191</c:v>
                </c:pt>
                <c:pt idx="6010">
                  <c:v>382577485.62550497</c:v>
                </c:pt>
                <c:pt idx="6011">
                  <c:v>382549001.05135602</c:v>
                </c:pt>
                <c:pt idx="6012">
                  <c:v>382520528.88812405</c:v>
                </c:pt>
                <c:pt idx="6013">
                  <c:v>382492069.16758311</c:v>
                </c:pt>
                <c:pt idx="6014">
                  <c:v>382463621.91966492</c:v>
                </c:pt>
                <c:pt idx="6015">
                  <c:v>382435187.17250901</c:v>
                </c:pt>
                <c:pt idx="6016">
                  <c:v>382406764.95251298</c:v>
                </c:pt>
                <c:pt idx="6017">
                  <c:v>382378355.28437692</c:v>
                </c:pt>
                <c:pt idx="6018">
                  <c:v>382349958.191158</c:v>
                </c:pt>
                <c:pt idx="6019">
                  <c:v>382321573.69430298</c:v>
                </c:pt>
                <c:pt idx="6020">
                  <c:v>382293201.813703</c:v>
                </c:pt>
                <c:pt idx="6021">
                  <c:v>382264842.56773001</c:v>
                </c:pt>
                <c:pt idx="6022">
                  <c:v>382236495.97327793</c:v>
                </c:pt>
                <c:pt idx="6023">
                  <c:v>382208162.04580802</c:v>
                </c:pt>
                <c:pt idx="6024">
                  <c:v>382179840.79938293</c:v>
                </c:pt>
                <c:pt idx="6025">
                  <c:v>382151532.246705</c:v>
                </c:pt>
                <c:pt idx="6026">
                  <c:v>382123236.399158</c:v>
                </c:pt>
                <c:pt idx="6027">
                  <c:v>382094953.26683599</c:v>
                </c:pt>
                <c:pt idx="6028">
                  <c:v>382066682.85858107</c:v>
                </c:pt>
                <c:pt idx="6029">
                  <c:v>382038425.182019</c:v>
                </c:pt>
                <c:pt idx="6030">
                  <c:v>382010180.24359304</c:v>
                </c:pt>
                <c:pt idx="6031">
                  <c:v>381981948.04859108</c:v>
                </c:pt>
                <c:pt idx="6032">
                  <c:v>381953728.60117602</c:v>
                </c:pt>
                <c:pt idx="6033">
                  <c:v>381925521.90442705</c:v>
                </c:pt>
                <c:pt idx="6034">
                  <c:v>381897327.960356</c:v>
                </c:pt>
                <c:pt idx="6035">
                  <c:v>381869146.76994503</c:v>
                </c:pt>
                <c:pt idx="6036">
                  <c:v>381840978.33317</c:v>
                </c:pt>
                <c:pt idx="6037">
                  <c:v>381812822.64902806</c:v>
                </c:pt>
                <c:pt idx="6038">
                  <c:v>381784679.71556705</c:v>
                </c:pt>
                <c:pt idx="6039">
                  <c:v>381756549.52990794</c:v>
                </c:pt>
                <c:pt idx="6040">
                  <c:v>381728432.08826995</c:v>
                </c:pt>
                <c:pt idx="6041">
                  <c:v>381700327.38599795</c:v>
                </c:pt>
                <c:pt idx="6042">
                  <c:v>381672235.41758305</c:v>
                </c:pt>
                <c:pt idx="6043">
                  <c:v>381644156.17668694</c:v>
                </c:pt>
                <c:pt idx="6044">
                  <c:v>381616089.65616608</c:v>
                </c:pt>
                <c:pt idx="6045">
                  <c:v>381588035.84809107</c:v>
                </c:pt>
                <c:pt idx="6046">
                  <c:v>381559994.74376702</c:v>
                </c:pt>
                <c:pt idx="6047">
                  <c:v>381531966.333758</c:v>
                </c:pt>
                <c:pt idx="6048">
                  <c:v>381503950.607907</c:v>
                </c:pt>
                <c:pt idx="6049">
                  <c:v>381475947.55534899</c:v>
                </c:pt>
                <c:pt idx="6050">
                  <c:v>381447957.16454005</c:v>
                </c:pt>
                <c:pt idx="6051">
                  <c:v>381419979.42326796</c:v>
                </c:pt>
                <c:pt idx="6052">
                  <c:v>381392014.31867599</c:v>
                </c:pt>
                <c:pt idx="6053">
                  <c:v>381364061.83727694</c:v>
                </c:pt>
                <c:pt idx="6054">
                  <c:v>381336121.96497095</c:v>
                </c:pt>
                <c:pt idx="6055">
                  <c:v>381308194.68706405</c:v>
                </c:pt>
                <c:pt idx="6056">
                  <c:v>381280279.98828292</c:v>
                </c:pt>
                <c:pt idx="6057">
                  <c:v>381252377.85279298</c:v>
                </c:pt>
                <c:pt idx="6058">
                  <c:v>381224488.26420999</c:v>
                </c:pt>
                <c:pt idx="6059">
                  <c:v>381196611.20561892</c:v>
                </c:pt>
                <c:pt idx="6060">
                  <c:v>381168746.65958905</c:v>
                </c:pt>
                <c:pt idx="6061">
                  <c:v>381140894.60818398</c:v>
                </c:pt>
                <c:pt idx="6062">
                  <c:v>381113055.03297991</c:v>
                </c:pt>
                <c:pt idx="6063">
                  <c:v>381085227.91507894</c:v>
                </c:pt>
                <c:pt idx="6064">
                  <c:v>381057413.23512</c:v>
                </c:pt>
                <c:pt idx="6065">
                  <c:v>381029610.97329295</c:v>
                </c:pt>
                <c:pt idx="6066">
                  <c:v>381001821.10935301</c:v>
                </c:pt>
                <c:pt idx="6067">
                  <c:v>380974043.62262994</c:v>
                </c:pt>
                <c:pt idx="6068">
                  <c:v>380946278.49204195</c:v>
                </c:pt>
                <c:pt idx="6069">
                  <c:v>380918525.69611001</c:v>
                </c:pt>
                <c:pt idx="6070">
                  <c:v>380890785.21296299</c:v>
                </c:pt>
                <c:pt idx="6071">
                  <c:v>380863057.02035391</c:v>
                </c:pt>
                <c:pt idx="6072">
                  <c:v>380835341.09567094</c:v>
                </c:pt>
                <c:pt idx="6073">
                  <c:v>380807637.41594297</c:v>
                </c:pt>
                <c:pt idx="6074">
                  <c:v>380779945.95785606</c:v>
                </c:pt>
                <c:pt idx="6075">
                  <c:v>380752266.69776005</c:v>
                </c:pt>
                <c:pt idx="6076">
                  <c:v>380724599.61167896</c:v>
                </c:pt>
                <c:pt idx="6077">
                  <c:v>380696944.67532098</c:v>
                </c:pt>
                <c:pt idx="6078">
                  <c:v>380669301.86408901</c:v>
                </c:pt>
                <c:pt idx="6079">
                  <c:v>380641671.15308505</c:v>
                </c:pt>
                <c:pt idx="6080">
                  <c:v>380614052.51712805</c:v>
                </c:pt>
                <c:pt idx="6081">
                  <c:v>380586445.93075192</c:v>
                </c:pt>
                <c:pt idx="6082">
                  <c:v>380558851.36822402</c:v>
                </c:pt>
                <c:pt idx="6083">
                  <c:v>380531268.80354208</c:v>
                </c:pt>
                <c:pt idx="6084">
                  <c:v>380503698.21045399</c:v>
                </c:pt>
                <c:pt idx="6085">
                  <c:v>380476139.56246102</c:v>
                </c:pt>
                <c:pt idx="6086">
                  <c:v>380448592.83282298</c:v>
                </c:pt>
                <c:pt idx="6087">
                  <c:v>380421057.99456602</c:v>
                </c:pt>
                <c:pt idx="6088">
                  <c:v>380393535.020495</c:v>
                </c:pt>
                <c:pt idx="6089">
                  <c:v>380366023.88319498</c:v>
                </c:pt>
                <c:pt idx="6090">
                  <c:v>380338524.55504298</c:v>
                </c:pt>
                <c:pt idx="6091">
                  <c:v>380311037.00820899</c:v>
                </c:pt>
                <c:pt idx="6092">
                  <c:v>380283561.21466792</c:v>
                </c:pt>
                <c:pt idx="6093">
                  <c:v>380256097.14620501</c:v>
                </c:pt>
                <c:pt idx="6094">
                  <c:v>380228644.77441901</c:v>
                </c:pt>
                <c:pt idx="6095">
                  <c:v>380201204.07073092</c:v>
                </c:pt>
                <c:pt idx="6096">
                  <c:v>380173775.00639099</c:v>
                </c:pt>
                <c:pt idx="6097">
                  <c:v>380146357.55248201</c:v>
                </c:pt>
                <c:pt idx="6098">
                  <c:v>380118951.67992598</c:v>
                </c:pt>
                <c:pt idx="6099">
                  <c:v>380091557.35949105</c:v>
                </c:pt>
                <c:pt idx="6100">
                  <c:v>380064174.56179392</c:v>
                </c:pt>
                <c:pt idx="6101">
                  <c:v>380036803.25731105</c:v>
                </c:pt>
                <c:pt idx="6102">
                  <c:v>380009443.41637397</c:v>
                </c:pt>
                <c:pt idx="6103">
                  <c:v>379982095.00918698</c:v>
                </c:pt>
                <c:pt idx="6104">
                  <c:v>379954758.00581902</c:v>
                </c:pt>
                <c:pt idx="6105">
                  <c:v>379927432.37621891</c:v>
                </c:pt>
                <c:pt idx="6106">
                  <c:v>379900118.09021503</c:v>
                </c:pt>
                <c:pt idx="6107">
                  <c:v>379872815.11752212</c:v>
                </c:pt>
                <c:pt idx="6108">
                  <c:v>379845523.42773992</c:v>
                </c:pt>
                <c:pt idx="6109">
                  <c:v>379818242.99036896</c:v>
                </c:pt>
                <c:pt idx="6110">
                  <c:v>379790973.77480298</c:v>
                </c:pt>
                <c:pt idx="6111">
                  <c:v>379763715.75034201</c:v>
                </c:pt>
                <c:pt idx="6112">
                  <c:v>379736468.88618791</c:v>
                </c:pt>
                <c:pt idx="6113">
                  <c:v>379709233.15145898</c:v>
                </c:pt>
                <c:pt idx="6114">
                  <c:v>379682008.51518101</c:v>
                </c:pt>
                <c:pt idx="6115">
                  <c:v>379654794.94630599</c:v>
                </c:pt>
                <c:pt idx="6116">
                  <c:v>379627592.413701</c:v>
                </c:pt>
                <c:pt idx="6117">
                  <c:v>379600400.88616198</c:v>
                </c:pt>
                <c:pt idx="6118">
                  <c:v>379573220.33241296</c:v>
                </c:pt>
                <c:pt idx="6119">
                  <c:v>379546050.72111303</c:v>
                </c:pt>
                <c:pt idx="6120">
                  <c:v>379518892.020854</c:v>
                </c:pt>
                <c:pt idx="6121">
                  <c:v>379491744.20016801</c:v>
                </c:pt>
                <c:pt idx="6122">
                  <c:v>379464607.22752905</c:v>
                </c:pt>
                <c:pt idx="6123">
                  <c:v>379437481.07135803</c:v>
                </c:pt>
                <c:pt idx="6124">
                  <c:v>379410365.700023</c:v>
                </c:pt>
                <c:pt idx="6125">
                  <c:v>379383261.08184296</c:v>
                </c:pt>
                <c:pt idx="6126">
                  <c:v>379356167.18509501</c:v>
                </c:pt>
                <c:pt idx="6127">
                  <c:v>379329083.97801</c:v>
                </c:pt>
                <c:pt idx="6128">
                  <c:v>379302011.42877895</c:v>
                </c:pt>
                <c:pt idx="6129">
                  <c:v>379274949.50555801</c:v>
                </c:pt>
                <c:pt idx="6130">
                  <c:v>379247898.17646605</c:v>
                </c:pt>
                <c:pt idx="6131">
                  <c:v>379220857.40959197</c:v>
                </c:pt>
                <c:pt idx="6132">
                  <c:v>379193827.17299396</c:v>
                </c:pt>
                <c:pt idx="6133">
                  <c:v>379166807.43470299</c:v>
                </c:pt>
                <c:pt idx="6134">
                  <c:v>379139798.162727</c:v>
                </c:pt>
                <c:pt idx="6135">
                  <c:v>379112799.32504892</c:v>
                </c:pt>
                <c:pt idx="6136">
                  <c:v>379085810.88963592</c:v>
                </c:pt>
                <c:pt idx="6137">
                  <c:v>379058832.82443202</c:v>
                </c:pt>
                <c:pt idx="6138">
                  <c:v>379031865.09737003</c:v>
                </c:pt>
                <c:pt idx="6139">
                  <c:v>379004907.67636597</c:v>
                </c:pt>
                <c:pt idx="6140">
                  <c:v>378977960.52932698</c:v>
                </c:pt>
                <c:pt idx="6141">
                  <c:v>378951023.62415105</c:v>
                </c:pt>
                <c:pt idx="6142">
                  <c:v>378924096.928725</c:v>
                </c:pt>
                <c:pt idx="6143">
                  <c:v>378897180.41093194</c:v>
                </c:pt>
                <c:pt idx="6144">
                  <c:v>378870274.03865492</c:v>
                </c:pt>
                <c:pt idx="6145">
                  <c:v>378843377.77977091</c:v>
                </c:pt>
                <c:pt idx="6146">
                  <c:v>378816491.602157</c:v>
                </c:pt>
                <c:pt idx="6147">
                  <c:v>378789615.47369492</c:v>
                </c:pt>
                <c:pt idx="6148">
                  <c:v>378762749.36226499</c:v>
                </c:pt>
                <c:pt idx="6149">
                  <c:v>378735893.23575795</c:v>
                </c:pt>
                <c:pt idx="6150">
                  <c:v>378709047.06206799</c:v>
                </c:pt>
                <c:pt idx="6151">
                  <c:v>378682210.80909902</c:v>
                </c:pt>
                <c:pt idx="6152">
                  <c:v>378655384.44476205</c:v>
                </c:pt>
                <c:pt idx="6153">
                  <c:v>378628567.93698293</c:v>
                </c:pt>
                <c:pt idx="6154">
                  <c:v>378601761.25369698</c:v>
                </c:pt>
                <c:pt idx="6155">
                  <c:v>378574964.36285698</c:v>
                </c:pt>
                <c:pt idx="6156">
                  <c:v>378548177.23242992</c:v>
                </c:pt>
                <c:pt idx="6157">
                  <c:v>378521399.83039892</c:v>
                </c:pt>
                <c:pt idx="6158">
                  <c:v>378494632.12476605</c:v>
                </c:pt>
                <c:pt idx="6159">
                  <c:v>378467874.08355206</c:v>
                </c:pt>
                <c:pt idx="6160">
                  <c:v>378441125.67479998</c:v>
                </c:pt>
                <c:pt idx="6161">
                  <c:v>378414386.86657298</c:v>
                </c:pt>
                <c:pt idx="6162">
                  <c:v>378387657.62695992</c:v>
                </c:pt>
                <c:pt idx="6163">
                  <c:v>378360937.92407095</c:v>
                </c:pt>
                <c:pt idx="6164">
                  <c:v>378334227.72604495</c:v>
                </c:pt>
                <c:pt idx="6165">
                  <c:v>378307527.00104392</c:v>
                </c:pt>
                <c:pt idx="6166">
                  <c:v>378280835.71726</c:v>
                </c:pt>
                <c:pt idx="6167">
                  <c:v>378254153.84291601</c:v>
                </c:pt>
                <c:pt idx="6168">
                  <c:v>378227481.34626102</c:v>
                </c:pt>
                <c:pt idx="6169">
                  <c:v>378200818.195575</c:v>
                </c:pt>
                <c:pt idx="6170">
                  <c:v>378174164.35917002</c:v>
                </c:pt>
                <c:pt idx="6171">
                  <c:v>378147519.80539209</c:v>
                </c:pt>
                <c:pt idx="6172">
                  <c:v>378120884.50262201</c:v>
                </c:pt>
                <c:pt idx="6173">
                  <c:v>378094258.41926992</c:v>
                </c:pt>
                <c:pt idx="6174">
                  <c:v>378067641.52378696</c:v>
                </c:pt>
                <c:pt idx="6175">
                  <c:v>378041033.78465796</c:v>
                </c:pt>
                <c:pt idx="6176">
                  <c:v>378014435.170403</c:v>
                </c:pt>
                <c:pt idx="6177">
                  <c:v>377987845.64958304</c:v>
                </c:pt>
                <c:pt idx="6178">
                  <c:v>377961265.19079697</c:v>
                </c:pt>
                <c:pt idx="6179">
                  <c:v>377934693.76268196</c:v>
                </c:pt>
                <c:pt idx="6180">
                  <c:v>377908131.33391792</c:v>
                </c:pt>
                <c:pt idx="6181">
                  <c:v>377881577.87322098</c:v>
                </c:pt>
                <c:pt idx="6182">
                  <c:v>377855033.34935206</c:v>
                </c:pt>
                <c:pt idx="6183">
                  <c:v>377828497.73111492</c:v>
                </c:pt>
                <c:pt idx="6184">
                  <c:v>377801970.98735392</c:v>
                </c:pt>
                <c:pt idx="6185">
                  <c:v>377775453.08695894</c:v>
                </c:pt>
                <c:pt idx="6186">
                  <c:v>377748943.99886209</c:v>
                </c:pt>
                <c:pt idx="6187">
                  <c:v>377722443.69204199</c:v>
                </c:pt>
                <c:pt idx="6188">
                  <c:v>377695952.13552302</c:v>
                </c:pt>
                <c:pt idx="6189">
                  <c:v>377669469.29837292</c:v>
                </c:pt>
                <c:pt idx="6190">
                  <c:v>377642995.14970797</c:v>
                </c:pt>
                <c:pt idx="6191">
                  <c:v>377616529.65869105</c:v>
                </c:pt>
                <c:pt idx="6192">
                  <c:v>377590072.79453099</c:v>
                </c:pt>
                <c:pt idx="6193">
                  <c:v>377563624.52648896</c:v>
                </c:pt>
                <c:pt idx="6194">
                  <c:v>377537184.82387</c:v>
                </c:pt>
                <c:pt idx="6195">
                  <c:v>377510753.65603</c:v>
                </c:pt>
                <c:pt idx="6196">
                  <c:v>377484330.9923749</c:v>
                </c:pt>
                <c:pt idx="6197">
                  <c:v>377457916.80236101</c:v>
                </c:pt>
                <c:pt idx="6198">
                  <c:v>377431511.055493</c:v>
                </c:pt>
                <c:pt idx="6199">
                  <c:v>377405113.72132695</c:v>
                </c:pt>
                <c:pt idx="6200">
                  <c:v>377378724.76947403</c:v>
                </c:pt>
                <c:pt idx="6201">
                  <c:v>377352344.16959006</c:v>
                </c:pt>
                <c:pt idx="6202">
                  <c:v>377325971.89138699</c:v>
                </c:pt>
                <c:pt idx="6203">
                  <c:v>377299607.90463096</c:v>
                </c:pt>
                <c:pt idx="6204">
                  <c:v>377273252.17913705</c:v>
                </c:pt>
                <c:pt idx="6205">
                  <c:v>377246904.68477499</c:v>
                </c:pt>
                <c:pt idx="6206">
                  <c:v>377220565.39146698</c:v>
                </c:pt>
                <c:pt idx="6207">
                  <c:v>377194234.26919198</c:v>
                </c:pt>
                <c:pt idx="6208">
                  <c:v>377167911.28797996</c:v>
                </c:pt>
                <c:pt idx="6209">
                  <c:v>377141596.417916</c:v>
                </c:pt>
                <c:pt idx="6210">
                  <c:v>377115289.62914002</c:v>
                </c:pt>
                <c:pt idx="6211">
                  <c:v>377088990.89184695</c:v>
                </c:pt>
                <c:pt idx="6212">
                  <c:v>377062700.17628694</c:v>
                </c:pt>
                <c:pt idx="6213">
                  <c:v>377036417.45276499</c:v>
                </c:pt>
                <c:pt idx="6214">
                  <c:v>377010142.69164294</c:v>
                </c:pt>
                <c:pt idx="6215">
                  <c:v>376983875.86333698</c:v>
                </c:pt>
                <c:pt idx="6216">
                  <c:v>376957616.93832099</c:v>
                </c:pt>
                <c:pt idx="6217">
                  <c:v>376931365.88712615</c:v>
                </c:pt>
                <c:pt idx="6218">
                  <c:v>376905122.68033695</c:v>
                </c:pt>
                <c:pt idx="6219">
                  <c:v>376878887.288598</c:v>
                </c:pt>
                <c:pt idx="6220">
                  <c:v>376852659.68260896</c:v>
                </c:pt>
                <c:pt idx="6221">
                  <c:v>376826439.83312905</c:v>
                </c:pt>
                <c:pt idx="6222">
                  <c:v>376800227.71096891</c:v>
                </c:pt>
                <c:pt idx="6223">
                  <c:v>376774023.28700501</c:v>
                </c:pt>
                <c:pt idx="6224">
                  <c:v>376747826.532166</c:v>
                </c:pt>
                <c:pt idx="6225">
                  <c:v>376721637.41744101</c:v>
                </c:pt>
                <c:pt idx="6226">
                  <c:v>376695455.91387492</c:v>
                </c:pt>
                <c:pt idx="6227">
                  <c:v>376669281.9925729</c:v>
                </c:pt>
                <c:pt idx="6228">
                  <c:v>376643115.62469602</c:v>
                </c:pt>
                <c:pt idx="6229">
                  <c:v>376616956.78146696</c:v>
                </c:pt>
                <c:pt idx="6230">
                  <c:v>376590805.434165</c:v>
                </c:pt>
                <c:pt idx="6231">
                  <c:v>376564661.55412906</c:v>
                </c:pt>
                <c:pt idx="6232">
                  <c:v>376538525.112755</c:v>
                </c:pt>
                <c:pt idx="6233">
                  <c:v>376512396.08149999</c:v>
                </c:pt>
                <c:pt idx="6234">
                  <c:v>376486274.43187785</c:v>
                </c:pt>
                <c:pt idx="6235">
                  <c:v>376460160.13546401</c:v>
                </c:pt>
                <c:pt idx="6236">
                  <c:v>376434053.16389108</c:v>
                </c:pt>
                <c:pt idx="6237">
                  <c:v>376407953.48885202</c:v>
                </c:pt>
                <c:pt idx="6238">
                  <c:v>376381861.08209795</c:v>
                </c:pt>
                <c:pt idx="6239">
                  <c:v>376355775.91543996</c:v>
                </c:pt>
                <c:pt idx="6240">
                  <c:v>376329697.96074992</c:v>
                </c:pt>
                <c:pt idx="6241">
                  <c:v>376303627.18995696</c:v>
                </c:pt>
                <c:pt idx="6242">
                  <c:v>376277563.57505</c:v>
                </c:pt>
                <c:pt idx="6243">
                  <c:v>376251507.08807999</c:v>
                </c:pt>
                <c:pt idx="6244">
                  <c:v>376225457.70115501</c:v>
                </c:pt>
                <c:pt idx="6245">
                  <c:v>376199415.38644201</c:v>
                </c:pt>
                <c:pt idx="6246">
                  <c:v>376173380.116171</c:v>
                </c:pt>
                <c:pt idx="6247">
                  <c:v>376147351.86262995</c:v>
                </c:pt>
                <c:pt idx="6248">
                  <c:v>376121330.59816605</c:v>
                </c:pt>
                <c:pt idx="6249">
                  <c:v>376095316.29518592</c:v>
                </c:pt>
                <c:pt idx="6250">
                  <c:v>376069308.92615795</c:v>
                </c:pt>
                <c:pt idx="6251">
                  <c:v>376043308.46360892</c:v>
                </c:pt>
                <c:pt idx="6252">
                  <c:v>376017314.88012606</c:v>
                </c:pt>
                <c:pt idx="6253">
                  <c:v>375991328.14835405</c:v>
                </c:pt>
                <c:pt idx="6254">
                  <c:v>375965348.24100101</c:v>
                </c:pt>
                <c:pt idx="6255">
                  <c:v>375939375.13083202</c:v>
                </c:pt>
                <c:pt idx="6256">
                  <c:v>375913408.7906729</c:v>
                </c:pt>
                <c:pt idx="6257">
                  <c:v>375887449.19340998</c:v>
                </c:pt>
                <c:pt idx="6258">
                  <c:v>375861496.31198692</c:v>
                </c:pt>
                <c:pt idx="6259">
                  <c:v>375835550.11940998</c:v>
                </c:pt>
                <c:pt idx="6260">
                  <c:v>375809610.58874297</c:v>
                </c:pt>
                <c:pt idx="6261">
                  <c:v>375783677.69311106</c:v>
                </c:pt>
                <c:pt idx="6262">
                  <c:v>375757751.40569794</c:v>
                </c:pt>
                <c:pt idx="6263">
                  <c:v>375731831.69974601</c:v>
                </c:pt>
                <c:pt idx="6264">
                  <c:v>375705918.54855907</c:v>
                </c:pt>
                <c:pt idx="6265">
                  <c:v>375680011.92549896</c:v>
                </c:pt>
                <c:pt idx="6266">
                  <c:v>375654111.80398792</c:v>
                </c:pt>
                <c:pt idx="6267">
                  <c:v>375628218.15750915</c:v>
                </c:pt>
                <c:pt idx="6268">
                  <c:v>375602330.95959997</c:v>
                </c:pt>
                <c:pt idx="6269">
                  <c:v>375576450.18386203</c:v>
                </c:pt>
                <c:pt idx="6270">
                  <c:v>375550575.80395597</c:v>
                </c:pt>
                <c:pt idx="6271">
                  <c:v>375524707.79359698</c:v>
                </c:pt>
                <c:pt idx="6272">
                  <c:v>375498846.12656498</c:v>
                </c:pt>
                <c:pt idx="6273">
                  <c:v>375472990.77669394</c:v>
                </c:pt>
                <c:pt idx="6274">
                  <c:v>375447141.71788305</c:v>
                </c:pt>
                <c:pt idx="6275">
                  <c:v>375421298.92408299</c:v>
                </c:pt>
                <c:pt idx="6276">
                  <c:v>375395462.36930901</c:v>
                </c:pt>
                <c:pt idx="6277">
                  <c:v>375369632.02763295</c:v>
                </c:pt>
                <c:pt idx="6278">
                  <c:v>375343807.87318498</c:v>
                </c:pt>
                <c:pt idx="6279">
                  <c:v>375317989.88015509</c:v>
                </c:pt>
                <c:pt idx="6280">
                  <c:v>375292178.02279103</c:v>
                </c:pt>
                <c:pt idx="6281">
                  <c:v>375266372.27539796</c:v>
                </c:pt>
                <c:pt idx="6282">
                  <c:v>375240572.612342</c:v>
                </c:pt>
                <c:pt idx="6283">
                  <c:v>375214779.00804597</c:v>
                </c:pt>
                <c:pt idx="6284">
                  <c:v>375188991.43699086</c:v>
                </c:pt>
                <c:pt idx="6285">
                  <c:v>375163209.87371606</c:v>
                </c:pt>
                <c:pt idx="6286">
                  <c:v>375137434.29281795</c:v>
                </c:pt>
                <c:pt idx="6287">
                  <c:v>375111664.66895205</c:v>
                </c:pt>
                <c:pt idx="6288">
                  <c:v>375085900.97683191</c:v>
                </c:pt>
                <c:pt idx="6289">
                  <c:v>375060143.19122899</c:v>
                </c:pt>
                <c:pt idx="6290">
                  <c:v>375034391.28696895</c:v>
                </c:pt>
                <c:pt idx="6291">
                  <c:v>375008645.23894095</c:v>
                </c:pt>
                <c:pt idx="6292">
                  <c:v>374982905.02208692</c:v>
                </c:pt>
                <c:pt idx="6293">
                  <c:v>374957170.61140698</c:v>
                </c:pt>
                <c:pt idx="6294">
                  <c:v>374931441.98195994</c:v>
                </c:pt>
                <c:pt idx="6295">
                  <c:v>374905719.10886204</c:v>
                </c:pt>
                <c:pt idx="6296">
                  <c:v>374880001.967282</c:v>
                </c:pt>
                <c:pt idx="6297">
                  <c:v>374854290.53245199</c:v>
                </c:pt>
                <c:pt idx="6298">
                  <c:v>374828584.77965599</c:v>
                </c:pt>
                <c:pt idx="6299">
                  <c:v>374802884.68423694</c:v>
                </c:pt>
                <c:pt idx="6300">
                  <c:v>374777190.22159296</c:v>
                </c:pt>
                <c:pt idx="6301">
                  <c:v>374751501.36717898</c:v>
                </c:pt>
                <c:pt idx="6302">
                  <c:v>374725818.09650892</c:v>
                </c:pt>
                <c:pt idx="6303">
                  <c:v>374700140.38514799</c:v>
                </c:pt>
                <c:pt idx="6304">
                  <c:v>374674468.20872402</c:v>
                </c:pt>
                <c:pt idx="6305">
                  <c:v>374648801.542916</c:v>
                </c:pt>
                <c:pt idx="6306">
                  <c:v>374623140.36345798</c:v>
                </c:pt>
                <c:pt idx="6307">
                  <c:v>374597484.64614207</c:v>
                </c:pt>
                <c:pt idx="6308">
                  <c:v>374571834.366817</c:v>
                </c:pt>
                <c:pt idx="6309">
                  <c:v>374546189.50138396</c:v>
                </c:pt>
                <c:pt idx="6310">
                  <c:v>374520550.02580303</c:v>
                </c:pt>
                <c:pt idx="6311">
                  <c:v>374494915.91608596</c:v>
                </c:pt>
                <c:pt idx="6312">
                  <c:v>374469287.14830303</c:v>
                </c:pt>
                <c:pt idx="6313">
                  <c:v>374443663.69857502</c:v>
                </c:pt>
                <c:pt idx="6314">
                  <c:v>374418045.54308408</c:v>
                </c:pt>
                <c:pt idx="6315">
                  <c:v>374392432.65806007</c:v>
                </c:pt>
                <c:pt idx="6316">
                  <c:v>374366825.01979399</c:v>
                </c:pt>
                <c:pt idx="6317">
                  <c:v>374341222.60462505</c:v>
                </c:pt>
                <c:pt idx="6318">
                  <c:v>374315625.38895202</c:v>
                </c:pt>
                <c:pt idx="6319">
                  <c:v>374290033.34922701</c:v>
                </c:pt>
                <c:pt idx="6320">
                  <c:v>374264446.46195292</c:v>
                </c:pt>
                <c:pt idx="6321">
                  <c:v>374238864.70368999</c:v>
                </c:pt>
                <c:pt idx="6322">
                  <c:v>374213288.05105102</c:v>
                </c:pt>
                <c:pt idx="6323">
                  <c:v>374187716.48070103</c:v>
                </c:pt>
                <c:pt idx="6324">
                  <c:v>374162149.96936297</c:v>
                </c:pt>
                <c:pt idx="6325">
                  <c:v>374136588.49380893</c:v>
                </c:pt>
                <c:pt idx="6326">
                  <c:v>374111032.03086698</c:v>
                </c:pt>
                <c:pt idx="6327">
                  <c:v>374085480.55741704</c:v>
                </c:pt>
                <c:pt idx="6328">
                  <c:v>374059934.05039197</c:v>
                </c:pt>
                <c:pt idx="6329">
                  <c:v>374034392.48677689</c:v>
                </c:pt>
                <c:pt idx="6330">
                  <c:v>374008855.84361309</c:v>
                </c:pt>
                <c:pt idx="6331">
                  <c:v>373983324.09799099</c:v>
                </c:pt>
                <c:pt idx="6332">
                  <c:v>373957797.227054</c:v>
                </c:pt>
                <c:pt idx="6333">
                  <c:v>373932275.208</c:v>
                </c:pt>
                <c:pt idx="6334">
                  <c:v>373906758.01807696</c:v>
                </c:pt>
                <c:pt idx="6335">
                  <c:v>373881245.63458598</c:v>
                </c:pt>
                <c:pt idx="6336">
                  <c:v>373855738.03487992</c:v>
                </c:pt>
                <c:pt idx="6337">
                  <c:v>373830235.19636202</c:v>
                </c:pt>
                <c:pt idx="6338">
                  <c:v>373804737.09649092</c:v>
                </c:pt>
                <c:pt idx="6339">
                  <c:v>373779243.71277195</c:v>
                </c:pt>
                <c:pt idx="6340">
                  <c:v>373753755.02276599</c:v>
                </c:pt>
                <c:pt idx="6341">
                  <c:v>373728271.004085</c:v>
                </c:pt>
                <c:pt idx="6342">
                  <c:v>373702791.63438803</c:v>
                </c:pt>
                <c:pt idx="6343">
                  <c:v>373677316.89138794</c:v>
                </c:pt>
                <c:pt idx="6344">
                  <c:v>373651846.75285</c:v>
                </c:pt>
                <c:pt idx="6345">
                  <c:v>373626381.19658601</c:v>
                </c:pt>
                <c:pt idx="6346">
                  <c:v>373600920.20046198</c:v>
                </c:pt>
                <c:pt idx="6347">
                  <c:v>373575463.74239391</c:v>
                </c:pt>
                <c:pt idx="6348">
                  <c:v>373550011.80034602</c:v>
                </c:pt>
                <c:pt idx="6349">
                  <c:v>373524564.35233492</c:v>
                </c:pt>
                <c:pt idx="6350">
                  <c:v>373499121.37642598</c:v>
                </c:pt>
                <c:pt idx="6351">
                  <c:v>373473682.850734</c:v>
                </c:pt>
                <c:pt idx="6352">
                  <c:v>373448248.75342405</c:v>
                </c:pt>
                <c:pt idx="6353">
                  <c:v>373422819.06271201</c:v>
                </c:pt>
                <c:pt idx="6354">
                  <c:v>373397393.75686097</c:v>
                </c:pt>
                <c:pt idx="6355">
                  <c:v>373371972.81418705</c:v>
                </c:pt>
                <c:pt idx="6356">
                  <c:v>373346556.21305001</c:v>
                </c:pt>
                <c:pt idx="6357">
                  <c:v>373321143.93186396</c:v>
                </c:pt>
                <c:pt idx="6358">
                  <c:v>373295735.94908792</c:v>
                </c:pt>
                <c:pt idx="6359">
                  <c:v>373270332.24323201</c:v>
                </c:pt>
                <c:pt idx="6360">
                  <c:v>373244932.79285395</c:v>
                </c:pt>
                <c:pt idx="6361">
                  <c:v>373219537.57655901</c:v>
                </c:pt>
                <c:pt idx="6362">
                  <c:v>373194146.57300502</c:v>
                </c:pt>
                <c:pt idx="6363">
                  <c:v>373168759.76089305</c:v>
                </c:pt>
                <c:pt idx="6364">
                  <c:v>373143377.11897391</c:v>
                </c:pt>
                <c:pt idx="6365">
                  <c:v>373117998.626046</c:v>
                </c:pt>
                <c:pt idx="6366">
                  <c:v>373092624.26095694</c:v>
                </c:pt>
                <c:pt idx="6367">
                  <c:v>373067254.00260192</c:v>
                </c:pt>
                <c:pt idx="6368">
                  <c:v>373041887.82991999</c:v>
                </c:pt>
                <c:pt idx="6369">
                  <c:v>373016525.72190195</c:v>
                </c:pt>
                <c:pt idx="6370">
                  <c:v>372991167.65758508</c:v>
                </c:pt>
                <c:pt idx="6371">
                  <c:v>372965813.61605</c:v>
                </c:pt>
                <c:pt idx="6372">
                  <c:v>372940463.57642901</c:v>
                </c:pt>
                <c:pt idx="6373">
                  <c:v>372915117.51789898</c:v>
                </c:pt>
                <c:pt idx="6374">
                  <c:v>372889775.41968393</c:v>
                </c:pt>
                <c:pt idx="6375">
                  <c:v>372864437.261051</c:v>
                </c:pt>
                <c:pt idx="6376">
                  <c:v>372839103.02131999</c:v>
                </c:pt>
                <c:pt idx="6377">
                  <c:v>372813772.67985302</c:v>
                </c:pt>
                <c:pt idx="6378">
                  <c:v>372788446.21605796</c:v>
                </c:pt>
                <c:pt idx="6379">
                  <c:v>372763123.60939097</c:v>
                </c:pt>
                <c:pt idx="6380">
                  <c:v>372737804.83935201</c:v>
                </c:pt>
                <c:pt idx="6381">
                  <c:v>372712489.88548499</c:v>
                </c:pt>
                <c:pt idx="6382">
                  <c:v>372687178.727386</c:v>
                </c:pt>
                <c:pt idx="6383">
                  <c:v>372661871.34468901</c:v>
                </c:pt>
                <c:pt idx="6384">
                  <c:v>372636567.717076</c:v>
                </c:pt>
                <c:pt idx="6385">
                  <c:v>372611267.82427591</c:v>
                </c:pt>
                <c:pt idx="6386">
                  <c:v>372585971.64606005</c:v>
                </c:pt>
                <c:pt idx="6387">
                  <c:v>372560679.16224599</c:v>
                </c:pt>
                <c:pt idx="6388">
                  <c:v>372535390.35269696</c:v>
                </c:pt>
                <c:pt idx="6389">
                  <c:v>372510105.197317</c:v>
                </c:pt>
                <c:pt idx="6390">
                  <c:v>372484823.67605901</c:v>
                </c:pt>
                <c:pt idx="6391">
                  <c:v>372459545.76891696</c:v>
                </c:pt>
                <c:pt idx="6392">
                  <c:v>372434271.45592999</c:v>
                </c:pt>
                <c:pt idx="6393">
                  <c:v>372409000.71718198</c:v>
                </c:pt>
                <c:pt idx="6394">
                  <c:v>372383733.53280091</c:v>
                </c:pt>
                <c:pt idx="6395">
                  <c:v>372358469.88295496</c:v>
                </c:pt>
                <c:pt idx="6396">
                  <c:v>372333209.74786311</c:v>
                </c:pt>
                <c:pt idx="6397">
                  <c:v>372307953.10777998</c:v>
                </c:pt>
                <c:pt idx="6398">
                  <c:v>372282699.94300598</c:v>
                </c:pt>
                <c:pt idx="6399">
                  <c:v>372257450.23388791</c:v>
                </c:pt>
                <c:pt idx="6400">
                  <c:v>372232203.960814</c:v>
                </c:pt>
                <c:pt idx="6401">
                  <c:v>372206961.10421097</c:v>
                </c:pt>
                <c:pt idx="6402">
                  <c:v>372181721.64455611</c:v>
                </c:pt>
                <c:pt idx="6403">
                  <c:v>372156485.56236392</c:v>
                </c:pt>
                <c:pt idx="6404">
                  <c:v>372131252.83819097</c:v>
                </c:pt>
                <c:pt idx="6405">
                  <c:v>372106023.45264095</c:v>
                </c:pt>
                <c:pt idx="6406">
                  <c:v>372080797.38635403</c:v>
                </c:pt>
                <c:pt idx="6407">
                  <c:v>372055574.62001705</c:v>
                </c:pt>
                <c:pt idx="6408">
                  <c:v>372030355.13435698</c:v>
                </c:pt>
                <c:pt idx="6409">
                  <c:v>372005138.91014296</c:v>
                </c:pt>
                <c:pt idx="6410">
                  <c:v>371979925.928186</c:v>
                </c:pt>
                <c:pt idx="6411">
                  <c:v>371954716.16933697</c:v>
                </c:pt>
                <c:pt idx="6412">
                  <c:v>371929509.61449206</c:v>
                </c:pt>
                <c:pt idx="6413">
                  <c:v>371904306.24458498</c:v>
                </c:pt>
                <c:pt idx="6414">
                  <c:v>371879106.04059309</c:v>
                </c:pt>
                <c:pt idx="6415">
                  <c:v>371853908.983531</c:v>
                </c:pt>
                <c:pt idx="6416">
                  <c:v>371828715.05445898</c:v>
                </c:pt>
                <c:pt idx="6417">
                  <c:v>371803524.23447692</c:v>
                </c:pt>
                <c:pt idx="6418">
                  <c:v>371778336.50472301</c:v>
                </c:pt>
                <c:pt idx="6419">
                  <c:v>371753151.84637892</c:v>
                </c:pt>
                <c:pt idx="6420">
                  <c:v>371727970.24066502</c:v>
                </c:pt>
                <c:pt idx="6421">
                  <c:v>371702791.66884106</c:v>
                </c:pt>
                <c:pt idx="6422">
                  <c:v>371677616.11220992</c:v>
                </c:pt>
                <c:pt idx="6423">
                  <c:v>371652443.55211109</c:v>
                </c:pt>
                <c:pt idx="6424">
                  <c:v>371627273.96992803</c:v>
                </c:pt>
                <c:pt idx="6425">
                  <c:v>371602107.34708107</c:v>
                </c:pt>
                <c:pt idx="6426">
                  <c:v>371576943.66503</c:v>
                </c:pt>
                <c:pt idx="6427">
                  <c:v>371551782.90527493</c:v>
                </c:pt>
                <c:pt idx="6428">
                  <c:v>371526625.04935497</c:v>
                </c:pt>
                <c:pt idx="6429">
                  <c:v>371501470.07884997</c:v>
                </c:pt>
                <c:pt idx="6430">
                  <c:v>371476317.97537786</c:v>
                </c:pt>
                <c:pt idx="6431">
                  <c:v>371451168.720595</c:v>
                </c:pt>
                <c:pt idx="6432">
                  <c:v>371426022.29619795</c:v>
                </c:pt>
                <c:pt idx="6433">
                  <c:v>371400878.68392009</c:v>
                </c:pt>
                <c:pt idx="6434">
                  <c:v>371375737.86553597</c:v>
                </c:pt>
                <c:pt idx="6435">
                  <c:v>371350599.82285601</c:v>
                </c:pt>
                <c:pt idx="6436">
                  <c:v>371325464.53773201</c:v>
                </c:pt>
                <c:pt idx="6437">
                  <c:v>371300331.99205095</c:v>
                </c:pt>
                <c:pt idx="6438">
                  <c:v>371275202.16774005</c:v>
                </c:pt>
                <c:pt idx="6439">
                  <c:v>371250075.04676509</c:v>
                </c:pt>
                <c:pt idx="6440">
                  <c:v>371224950.61112702</c:v>
                </c:pt>
                <c:pt idx="6441">
                  <c:v>371199828.84286702</c:v>
                </c:pt>
                <c:pt idx="6442">
                  <c:v>371174709.72406209</c:v>
                </c:pt>
                <c:pt idx="6443">
                  <c:v>371149593.23682892</c:v>
                </c:pt>
                <c:pt idx="6444">
                  <c:v>371124479.36332005</c:v>
                </c:pt>
                <c:pt idx="6445">
                  <c:v>371099368.08572602</c:v>
                </c:pt>
                <c:pt idx="6446">
                  <c:v>371074259.38627386</c:v>
                </c:pt>
                <c:pt idx="6447">
                  <c:v>371049153.24722701</c:v>
                </c:pt>
                <c:pt idx="6448">
                  <c:v>371024049.65089005</c:v>
                </c:pt>
                <c:pt idx="6449">
                  <c:v>370998948.57959902</c:v>
                </c:pt>
                <c:pt idx="6450">
                  <c:v>370973850.01572901</c:v>
                </c:pt>
                <c:pt idx="6451">
                  <c:v>370948753.94169003</c:v>
                </c:pt>
                <c:pt idx="6452">
                  <c:v>370923660.33993393</c:v>
                </c:pt>
                <c:pt idx="6453">
                  <c:v>370898569.19294292</c:v>
                </c:pt>
                <c:pt idx="6454">
                  <c:v>370873480.48323786</c:v>
                </c:pt>
                <c:pt idx="6455">
                  <c:v>370848394.19337499</c:v>
                </c:pt>
                <c:pt idx="6456">
                  <c:v>370823310.30594695</c:v>
                </c:pt>
                <c:pt idx="6457">
                  <c:v>370798228.80358309</c:v>
                </c:pt>
                <c:pt idx="6458">
                  <c:v>370773149.66894698</c:v>
                </c:pt>
                <c:pt idx="6459">
                  <c:v>370748072.88474</c:v>
                </c:pt>
                <c:pt idx="6460">
                  <c:v>370722998.43369591</c:v>
                </c:pt>
                <c:pt idx="6461">
                  <c:v>370697926.29858792</c:v>
                </c:pt>
                <c:pt idx="6462">
                  <c:v>370672856.46221995</c:v>
                </c:pt>
                <c:pt idx="6463">
                  <c:v>370647788.90743399</c:v>
                </c:pt>
                <c:pt idx="6464">
                  <c:v>370622723.61710805</c:v>
                </c:pt>
                <c:pt idx="6465">
                  <c:v>370597660.57415205</c:v>
                </c:pt>
                <c:pt idx="6466">
                  <c:v>370572599.76151401</c:v>
                </c:pt>
                <c:pt idx="6467">
                  <c:v>370547541.16217399</c:v>
                </c:pt>
                <c:pt idx="6468">
                  <c:v>370522484.759148</c:v>
                </c:pt>
                <c:pt idx="6469">
                  <c:v>370497430.53548503</c:v>
                </c:pt>
                <c:pt idx="6470">
                  <c:v>370472378.47427094</c:v>
                </c:pt>
                <c:pt idx="6471">
                  <c:v>370447328.55862606</c:v>
                </c:pt>
                <c:pt idx="6472">
                  <c:v>370422280.77169997</c:v>
                </c:pt>
                <c:pt idx="6473">
                  <c:v>370397235.09668195</c:v>
                </c:pt>
                <c:pt idx="6474">
                  <c:v>370372191.51679295</c:v>
                </c:pt>
                <c:pt idx="6475">
                  <c:v>370347150.01528895</c:v>
                </c:pt>
                <c:pt idx="6476">
                  <c:v>370322110.57545799</c:v>
                </c:pt>
                <c:pt idx="6477">
                  <c:v>370297073.18062198</c:v>
                </c:pt>
                <c:pt idx="6478">
                  <c:v>370272037.81413698</c:v>
                </c:pt>
                <c:pt idx="6479">
                  <c:v>370247004.459391</c:v>
                </c:pt>
                <c:pt idx="6480">
                  <c:v>370221973.09980792</c:v>
                </c:pt>
                <c:pt idx="6481">
                  <c:v>370196943.718844</c:v>
                </c:pt>
                <c:pt idx="6482">
                  <c:v>370171916.2999869</c:v>
                </c:pt>
                <c:pt idx="6483">
                  <c:v>370146890.82675892</c:v>
                </c:pt>
                <c:pt idx="6484">
                  <c:v>370121867.28271592</c:v>
                </c:pt>
                <c:pt idx="6485">
                  <c:v>370096845.65144402</c:v>
                </c:pt>
                <c:pt idx="6486">
                  <c:v>370071825.91656399</c:v>
                </c:pt>
                <c:pt idx="6487">
                  <c:v>370046808.061728</c:v>
                </c:pt>
                <c:pt idx="6488">
                  <c:v>370021792.07062209</c:v>
                </c:pt>
                <c:pt idx="6489">
                  <c:v>369996777.92696196</c:v>
                </c:pt>
                <c:pt idx="6490">
                  <c:v>369971765.61450106</c:v>
                </c:pt>
                <c:pt idx="6491">
                  <c:v>369946755.11701703</c:v>
                </c:pt>
                <c:pt idx="6492">
                  <c:v>369921746.41832697</c:v>
                </c:pt>
                <c:pt idx="6493">
                  <c:v>369896739.50227386</c:v>
                </c:pt>
                <c:pt idx="6494">
                  <c:v>369871734.35273796</c:v>
                </c:pt>
                <c:pt idx="6495">
                  <c:v>369846730.953628</c:v>
                </c:pt>
                <c:pt idx="6496">
                  <c:v>369821729.288885</c:v>
                </c:pt>
                <c:pt idx="6497">
                  <c:v>369796729.34248102</c:v>
                </c:pt>
                <c:pt idx="6498">
                  <c:v>369771731.09841901</c:v>
                </c:pt>
                <c:pt idx="6499">
                  <c:v>369746734.54073501</c:v>
                </c:pt>
                <c:pt idx="6500">
                  <c:v>369721739.65349615</c:v>
                </c:pt>
                <c:pt idx="6501">
                  <c:v>369696746.42079991</c:v>
                </c:pt>
                <c:pt idx="6502">
                  <c:v>369671754.82677603</c:v>
                </c:pt>
                <c:pt idx="6503">
                  <c:v>369646764.85558206</c:v>
                </c:pt>
                <c:pt idx="6504">
                  <c:v>369621776.49140793</c:v>
                </c:pt>
                <c:pt idx="6505">
                  <c:v>369596789.718476</c:v>
                </c:pt>
                <c:pt idx="6506">
                  <c:v>369571804.52103794</c:v>
                </c:pt>
                <c:pt idx="6507">
                  <c:v>369546820.883376</c:v>
                </c:pt>
                <c:pt idx="6508">
                  <c:v>369521838.78980303</c:v>
                </c:pt>
                <c:pt idx="6509">
                  <c:v>369496858.22465903</c:v>
                </c:pt>
                <c:pt idx="6510">
                  <c:v>369471879.17232001</c:v>
                </c:pt>
                <c:pt idx="6511">
                  <c:v>369446901.61718905</c:v>
                </c:pt>
                <c:pt idx="6512">
                  <c:v>369421925.54369998</c:v>
                </c:pt>
                <c:pt idx="6513">
                  <c:v>369396950.93631494</c:v>
                </c:pt>
                <c:pt idx="6514">
                  <c:v>369371977.77952802</c:v>
                </c:pt>
                <c:pt idx="6515">
                  <c:v>369347006.05786008</c:v>
                </c:pt>
                <c:pt idx="6516">
                  <c:v>369322035.75586498</c:v>
                </c:pt>
                <c:pt idx="6517">
                  <c:v>369297066.85812503</c:v>
                </c:pt>
                <c:pt idx="6518">
                  <c:v>369272099.34925002</c:v>
                </c:pt>
                <c:pt idx="6519">
                  <c:v>369247133.21388209</c:v>
                </c:pt>
                <c:pt idx="6520">
                  <c:v>369222168.43669093</c:v>
                </c:pt>
                <c:pt idx="6521">
                  <c:v>369197205.00237495</c:v>
                </c:pt>
                <c:pt idx="6522">
                  <c:v>369172242.89566392</c:v>
                </c:pt>
                <c:pt idx="6523">
                  <c:v>369147282.10131502</c:v>
                </c:pt>
                <c:pt idx="6524">
                  <c:v>369122322.60411304</c:v>
                </c:pt>
                <c:pt idx="6525">
                  <c:v>369097364.38887399</c:v>
                </c:pt>
                <c:pt idx="6526">
                  <c:v>369072407.44044209</c:v>
                </c:pt>
                <c:pt idx="6527">
                  <c:v>369047451.74368799</c:v>
                </c:pt>
                <c:pt idx="6528">
                  <c:v>369022497.28351402</c:v>
                </c:pt>
                <c:pt idx="6529">
                  <c:v>368997544.04484898</c:v>
                </c:pt>
                <c:pt idx="6530">
                  <c:v>368972592.01264793</c:v>
                </c:pt>
                <c:pt idx="6531">
                  <c:v>368947641.17190099</c:v>
                </c:pt>
                <c:pt idx="6532">
                  <c:v>368922691.50761998</c:v>
                </c:pt>
                <c:pt idx="6533">
                  <c:v>368897743.00484705</c:v>
                </c:pt>
                <c:pt idx="6534">
                  <c:v>368872795.64865208</c:v>
                </c:pt>
                <c:pt idx="6535">
                  <c:v>368847849.42413199</c:v>
                </c:pt>
                <c:pt idx="6536">
                  <c:v>368822904.316414</c:v>
                </c:pt>
                <c:pt idx="6537">
                  <c:v>368797960.31064999</c:v>
                </c:pt>
                <c:pt idx="6538">
                  <c:v>368773017.39202303</c:v>
                </c:pt>
                <c:pt idx="6539">
                  <c:v>368748075.54574001</c:v>
                </c:pt>
                <c:pt idx="6540">
                  <c:v>368723134.757038</c:v>
                </c:pt>
                <c:pt idx="6541">
                  <c:v>368698195.01117891</c:v>
                </c:pt>
                <c:pt idx="6542">
                  <c:v>368673256.293455</c:v>
                </c:pt>
                <c:pt idx="6543">
                  <c:v>368648318.58918297</c:v>
                </c:pt>
                <c:pt idx="6544">
                  <c:v>368623381.88370901</c:v>
                </c:pt>
                <c:pt idx="6545">
                  <c:v>368598446.16240305</c:v>
                </c:pt>
                <c:pt idx="6546">
                  <c:v>368573511.41066599</c:v>
                </c:pt>
                <c:pt idx="6547">
                  <c:v>368548577.61392206</c:v>
                </c:pt>
                <c:pt idx="6548">
                  <c:v>368523644.75762397</c:v>
                </c:pt>
                <c:pt idx="6549">
                  <c:v>368498712.82725102</c:v>
                </c:pt>
                <c:pt idx="6550">
                  <c:v>368473781.80830902</c:v>
                </c:pt>
                <c:pt idx="6551">
                  <c:v>368448851.68632996</c:v>
                </c:pt>
                <c:pt idx="6552">
                  <c:v>368423922.446872</c:v>
                </c:pt>
                <c:pt idx="6553">
                  <c:v>368398994.07551998</c:v>
                </c:pt>
                <c:pt idx="6554">
                  <c:v>368374066.55788606</c:v>
                </c:pt>
                <c:pt idx="6555">
                  <c:v>368349139.879605</c:v>
                </c:pt>
                <c:pt idx="6556">
                  <c:v>368324214.02634394</c:v>
                </c:pt>
                <c:pt idx="6557">
                  <c:v>368299288.98378903</c:v>
                </c:pt>
                <c:pt idx="6558">
                  <c:v>368274364.737656</c:v>
                </c:pt>
                <c:pt idx="6559">
                  <c:v>368249441.27368796</c:v>
                </c:pt>
                <c:pt idx="6560">
                  <c:v>368224518.57765001</c:v>
                </c:pt>
                <c:pt idx="6561">
                  <c:v>368199596.63533396</c:v>
                </c:pt>
                <c:pt idx="6562">
                  <c:v>368174675.43256003</c:v>
                </c:pt>
                <c:pt idx="6563">
                  <c:v>368149754.95517099</c:v>
                </c:pt>
                <c:pt idx="6564">
                  <c:v>368124835.18903697</c:v>
                </c:pt>
                <c:pt idx="6565">
                  <c:v>368099916.12005109</c:v>
                </c:pt>
                <c:pt idx="6566">
                  <c:v>368074997.73413199</c:v>
                </c:pt>
                <c:pt idx="6567">
                  <c:v>368050080.01722598</c:v>
                </c:pt>
                <c:pt idx="6568">
                  <c:v>368025162.955302</c:v>
                </c:pt>
                <c:pt idx="6569">
                  <c:v>368000246.534356</c:v>
                </c:pt>
                <c:pt idx="6570">
                  <c:v>367975330.740408</c:v>
                </c:pt>
                <c:pt idx="6571">
                  <c:v>367950415.55950207</c:v>
                </c:pt>
                <c:pt idx="6572">
                  <c:v>367925500.97770792</c:v>
                </c:pt>
                <c:pt idx="6573">
                  <c:v>367900586.98111999</c:v>
                </c:pt>
                <c:pt idx="6574">
                  <c:v>367875673.555857</c:v>
                </c:pt>
                <c:pt idx="6575">
                  <c:v>367850760.68806309</c:v>
                </c:pt>
                <c:pt idx="6576">
                  <c:v>367825848.36390501</c:v>
                </c:pt>
                <c:pt idx="6577">
                  <c:v>367800936.56957608</c:v>
                </c:pt>
                <c:pt idx="6578">
                  <c:v>367776025.29129297</c:v>
                </c:pt>
                <c:pt idx="6579">
                  <c:v>367751114.51529503</c:v>
                </c:pt>
                <c:pt idx="6580">
                  <c:v>367726204.22784901</c:v>
                </c:pt>
                <c:pt idx="6581">
                  <c:v>367701294.41524386</c:v>
                </c:pt>
                <c:pt idx="6582">
                  <c:v>367676385.06379402</c:v>
                </c:pt>
                <c:pt idx="6583">
                  <c:v>367651476.15983301</c:v>
                </c:pt>
                <c:pt idx="6584">
                  <c:v>367626567.68972498</c:v>
                </c:pt>
                <c:pt idx="6585">
                  <c:v>367601659.639853</c:v>
                </c:pt>
                <c:pt idx="6586">
                  <c:v>367576751.99662793</c:v>
                </c:pt>
                <c:pt idx="6587">
                  <c:v>367551844.74647999</c:v>
                </c:pt>
                <c:pt idx="6588">
                  <c:v>367526937.87586498</c:v>
                </c:pt>
                <c:pt idx="6589">
                  <c:v>367502031.37126392</c:v>
                </c:pt>
                <c:pt idx="6590">
                  <c:v>367477125.21917695</c:v>
                </c:pt>
                <c:pt idx="6591">
                  <c:v>367452219.40613103</c:v>
                </c:pt>
                <c:pt idx="6592">
                  <c:v>367427313.91867596</c:v>
                </c:pt>
                <c:pt idx="6593">
                  <c:v>367402408.74338502</c:v>
                </c:pt>
                <c:pt idx="6594">
                  <c:v>367377503.86685205</c:v>
                </c:pt>
                <c:pt idx="6595">
                  <c:v>367352599.27569699</c:v>
                </c:pt>
                <c:pt idx="6596">
                  <c:v>367327694.95656198</c:v>
                </c:pt>
                <c:pt idx="6597">
                  <c:v>367302790.89610893</c:v>
                </c:pt>
                <c:pt idx="6598">
                  <c:v>367277887.081029</c:v>
                </c:pt>
                <c:pt idx="6599">
                  <c:v>367252983.49802995</c:v>
                </c:pt>
                <c:pt idx="6600">
                  <c:v>367228080.133847</c:v>
                </c:pt>
                <c:pt idx="6601">
                  <c:v>367203176.9752329</c:v>
                </c:pt>
                <c:pt idx="6602">
                  <c:v>367178274.008968</c:v>
                </c:pt>
                <c:pt idx="6603">
                  <c:v>367153371.22185296</c:v>
                </c:pt>
                <c:pt idx="6604">
                  <c:v>367128468.60070902</c:v>
                </c:pt>
                <c:pt idx="6605">
                  <c:v>367103566.13238299</c:v>
                </c:pt>
                <c:pt idx="6606">
                  <c:v>367078663.80374098</c:v>
                </c:pt>
                <c:pt idx="6607">
                  <c:v>367053761.60167599</c:v>
                </c:pt>
                <c:pt idx="6608">
                  <c:v>367028859.513098</c:v>
                </c:pt>
                <c:pt idx="6609">
                  <c:v>367003957.52494103</c:v>
                </c:pt>
                <c:pt idx="6610">
                  <c:v>366979055.62416303</c:v>
                </c:pt>
                <c:pt idx="6611">
                  <c:v>366954153.79773992</c:v>
                </c:pt>
                <c:pt idx="6612">
                  <c:v>366929252.0326739</c:v>
                </c:pt>
                <c:pt idx="6613">
                  <c:v>366904350.31598496</c:v>
                </c:pt>
                <c:pt idx="6614">
                  <c:v>366879448.63471705</c:v>
                </c:pt>
                <c:pt idx="6615">
                  <c:v>366854546.97593594</c:v>
                </c:pt>
                <c:pt idx="6616">
                  <c:v>366829645.32672697</c:v>
                </c:pt>
                <c:pt idx="6617">
                  <c:v>366804743.67420202</c:v>
                </c:pt>
                <c:pt idx="6618">
                  <c:v>366779842.00548697</c:v>
                </c:pt>
                <c:pt idx="6619">
                  <c:v>366754940.30773598</c:v>
                </c:pt>
                <c:pt idx="6620">
                  <c:v>366730038.56812006</c:v>
                </c:pt>
                <c:pt idx="6621">
                  <c:v>366705136.77383298</c:v>
                </c:pt>
                <c:pt idx="6622">
                  <c:v>366680234.91209191</c:v>
                </c:pt>
                <c:pt idx="6623">
                  <c:v>366655332.97013092</c:v>
                </c:pt>
                <c:pt idx="6624">
                  <c:v>366630430.9352079</c:v>
                </c:pt>
                <c:pt idx="6625">
                  <c:v>366605528.79460096</c:v>
                </c:pt>
                <c:pt idx="6626">
                  <c:v>366580626.53560996</c:v>
                </c:pt>
                <c:pt idx="6627">
                  <c:v>366555724.14555603</c:v>
                </c:pt>
                <c:pt idx="6628">
                  <c:v>366530821.61177891</c:v>
                </c:pt>
                <c:pt idx="6629">
                  <c:v>366505918.92163986</c:v>
                </c:pt>
                <c:pt idx="6630">
                  <c:v>366481016.06252205</c:v>
                </c:pt>
                <c:pt idx="6631">
                  <c:v>366456113.02182901</c:v>
                </c:pt>
                <c:pt idx="6632">
                  <c:v>366431209.78698397</c:v>
                </c:pt>
                <c:pt idx="6633">
                  <c:v>366406306.34543109</c:v>
                </c:pt>
                <c:pt idx="6634">
                  <c:v>366381402.68463492</c:v>
                </c:pt>
                <c:pt idx="6635">
                  <c:v>366356498.79208094</c:v>
                </c:pt>
                <c:pt idx="6636">
                  <c:v>366331594.65527391</c:v>
                </c:pt>
                <c:pt idx="6637">
                  <c:v>366306690.26174003</c:v>
                </c:pt>
                <c:pt idx="6638">
                  <c:v>366281785.59902501</c:v>
                </c:pt>
                <c:pt idx="6639">
                  <c:v>366256880.65469402</c:v>
                </c:pt>
                <c:pt idx="6640">
                  <c:v>366231975.4163329</c:v>
                </c:pt>
                <c:pt idx="6641">
                  <c:v>366207069.87154901</c:v>
                </c:pt>
                <c:pt idx="6642">
                  <c:v>366182164.007967</c:v>
                </c:pt>
                <c:pt idx="6643">
                  <c:v>366157257.81323391</c:v>
                </c:pt>
                <c:pt idx="6644">
                  <c:v>366132351.275015</c:v>
                </c:pt>
                <c:pt idx="6645">
                  <c:v>366107444.38099492</c:v>
                </c:pt>
                <c:pt idx="6646">
                  <c:v>366082537.11887997</c:v>
                </c:pt>
                <c:pt idx="6647">
                  <c:v>366057629.47639495</c:v>
                </c:pt>
                <c:pt idx="6648">
                  <c:v>366032721.44128394</c:v>
                </c:pt>
                <c:pt idx="6649">
                  <c:v>366007813.001311</c:v>
                </c:pt>
                <c:pt idx="6650">
                  <c:v>365982904.14425898</c:v>
                </c:pt>
                <c:pt idx="6651">
                  <c:v>365957994.85793197</c:v>
                </c:pt>
                <c:pt idx="6652">
                  <c:v>365933085.13015097</c:v>
                </c:pt>
                <c:pt idx="6653">
                  <c:v>365908174.94875801</c:v>
                </c:pt>
                <c:pt idx="6654">
                  <c:v>365883264.30161202</c:v>
                </c:pt>
                <c:pt idx="6655">
                  <c:v>365858353.17659605</c:v>
                </c:pt>
                <c:pt idx="6656">
                  <c:v>365833441.56160903</c:v>
                </c:pt>
                <c:pt idx="6657">
                  <c:v>365808529.44456702</c:v>
                </c:pt>
                <c:pt idx="6658">
                  <c:v>365783616.813407</c:v>
                </c:pt>
                <c:pt idx="6659">
                  <c:v>365758703.65608698</c:v>
                </c:pt>
                <c:pt idx="6660">
                  <c:v>365733789.96057999</c:v>
                </c:pt>
                <c:pt idx="6661">
                  <c:v>365708875.71488202</c:v>
                </c:pt>
                <c:pt idx="6662">
                  <c:v>365683960.907004</c:v>
                </c:pt>
                <c:pt idx="6663">
                  <c:v>365659045.52497697</c:v>
                </c:pt>
                <c:pt idx="6664">
                  <c:v>365634129.556853</c:v>
                </c:pt>
                <c:pt idx="6665">
                  <c:v>365609212.99069893</c:v>
                </c:pt>
                <c:pt idx="6666">
                  <c:v>365584295.81460202</c:v>
                </c:pt>
                <c:pt idx="6667">
                  <c:v>365559378.01666892</c:v>
                </c:pt>
                <c:pt idx="6668">
                  <c:v>365534459.58502197</c:v>
                </c:pt>
                <c:pt idx="6669">
                  <c:v>365509540.50780606</c:v>
                </c:pt>
                <c:pt idx="6670">
                  <c:v>365484620.77318001</c:v>
                </c:pt>
                <c:pt idx="6671">
                  <c:v>365459700.36932498</c:v>
                </c:pt>
                <c:pt idx="6672">
                  <c:v>365434779.28443599</c:v>
                </c:pt>
                <c:pt idx="6673">
                  <c:v>365409857.50673091</c:v>
                </c:pt>
                <c:pt idx="6674">
                  <c:v>365384935.024441</c:v>
                </c:pt>
                <c:pt idx="6675">
                  <c:v>365360011.82581902</c:v>
                </c:pt>
                <c:pt idx="6676">
                  <c:v>365335087.89913601</c:v>
                </c:pt>
                <c:pt idx="6677">
                  <c:v>365310163.23267788</c:v>
                </c:pt>
                <c:pt idx="6678">
                  <c:v>365285237.81475109</c:v>
                </c:pt>
                <c:pt idx="6679">
                  <c:v>365260311.63367695</c:v>
                </c:pt>
                <c:pt idx="6680">
                  <c:v>365235384.67780107</c:v>
                </c:pt>
                <c:pt idx="6681">
                  <c:v>365210456.93547893</c:v>
                </c:pt>
                <c:pt idx="6682">
                  <c:v>365185528.39508694</c:v>
                </c:pt>
                <c:pt idx="6683">
                  <c:v>365160599.04502207</c:v>
                </c:pt>
                <c:pt idx="6684">
                  <c:v>365135668.873694</c:v>
                </c:pt>
                <c:pt idx="6685">
                  <c:v>365110737.869533</c:v>
                </c:pt>
                <c:pt idx="6686">
                  <c:v>365085806.02098596</c:v>
                </c:pt>
                <c:pt idx="6687">
                  <c:v>365060873.31651801</c:v>
                </c:pt>
                <c:pt idx="6688">
                  <c:v>365035939.74461001</c:v>
                </c:pt>
                <c:pt idx="6689">
                  <c:v>365011005.29376101</c:v>
                </c:pt>
                <c:pt idx="6690">
                  <c:v>364986069.95248795</c:v>
                </c:pt>
                <c:pt idx="6691">
                  <c:v>364961133.70932305</c:v>
                </c:pt>
                <c:pt idx="6692">
                  <c:v>364936196.552818</c:v>
                </c:pt>
                <c:pt idx="6693">
                  <c:v>364911258.47153991</c:v>
                </c:pt>
                <c:pt idx="6694">
                  <c:v>364886319.45407492</c:v>
                </c:pt>
                <c:pt idx="6695">
                  <c:v>364861379.48902392</c:v>
                </c:pt>
                <c:pt idx="6696">
                  <c:v>364836438.56500602</c:v>
                </c:pt>
                <c:pt idx="6697">
                  <c:v>364811496.67065799</c:v>
                </c:pt>
                <c:pt idx="6698">
                  <c:v>364786553.79463196</c:v>
                </c:pt>
                <c:pt idx="6699">
                  <c:v>364761609.92559803</c:v>
                </c:pt>
                <c:pt idx="6700">
                  <c:v>364736665.05224103</c:v>
                </c:pt>
                <c:pt idx="6701">
                  <c:v>364711719.16326606</c:v>
                </c:pt>
                <c:pt idx="6702">
                  <c:v>364686772.24739105</c:v>
                </c:pt>
                <c:pt idx="6703">
                  <c:v>364661824.29335392</c:v>
                </c:pt>
                <c:pt idx="6704">
                  <c:v>364636875.28990692</c:v>
                </c:pt>
                <c:pt idx="6705">
                  <c:v>364611925.22581899</c:v>
                </c:pt>
                <c:pt idx="6706">
                  <c:v>364586974.08987695</c:v>
                </c:pt>
                <c:pt idx="6707">
                  <c:v>364562021.87088197</c:v>
                </c:pt>
                <c:pt idx="6708">
                  <c:v>364537068.55765402</c:v>
                </c:pt>
                <c:pt idx="6709">
                  <c:v>364512114.13902909</c:v>
                </c:pt>
                <c:pt idx="6710">
                  <c:v>364487158.60385615</c:v>
                </c:pt>
                <c:pt idx="6711">
                  <c:v>364462201.94100499</c:v>
                </c:pt>
                <c:pt idx="6712">
                  <c:v>364437244.13935792</c:v>
                </c:pt>
                <c:pt idx="6713">
                  <c:v>364412285.18781704</c:v>
                </c:pt>
                <c:pt idx="6714">
                  <c:v>364387325.07529593</c:v>
                </c:pt>
                <c:pt idx="6715">
                  <c:v>364362363.79072791</c:v>
                </c:pt>
                <c:pt idx="6716">
                  <c:v>364337401.32306206</c:v>
                </c:pt>
                <c:pt idx="6717">
                  <c:v>364312437.66126198</c:v>
                </c:pt>
                <c:pt idx="6718">
                  <c:v>364287472.79430592</c:v>
                </c:pt>
                <c:pt idx="6719">
                  <c:v>364262506.71119303</c:v>
                </c:pt>
                <c:pt idx="6720">
                  <c:v>364237539.40093094</c:v>
                </c:pt>
                <c:pt idx="6721">
                  <c:v>364212570.85255098</c:v>
                </c:pt>
                <c:pt idx="6722">
                  <c:v>364187601.05509597</c:v>
                </c:pt>
                <c:pt idx="6723">
                  <c:v>364162629.99762303</c:v>
                </c:pt>
                <c:pt idx="6724">
                  <c:v>364137657.66920698</c:v>
                </c:pt>
                <c:pt idx="6725">
                  <c:v>364112684.05893892</c:v>
                </c:pt>
                <c:pt idx="6726">
                  <c:v>364087709.15592498</c:v>
                </c:pt>
                <c:pt idx="6727">
                  <c:v>364062732.94928592</c:v>
                </c:pt>
                <c:pt idx="6728">
                  <c:v>364037755.42815799</c:v>
                </c:pt>
                <c:pt idx="6729">
                  <c:v>364012776.58169395</c:v>
                </c:pt>
                <c:pt idx="6730">
                  <c:v>363987796.39906198</c:v>
                </c:pt>
                <c:pt idx="6731">
                  <c:v>363962814.869443</c:v>
                </c:pt>
                <c:pt idx="6732">
                  <c:v>363937831.98203486</c:v>
                </c:pt>
                <c:pt idx="6733">
                  <c:v>363912847.72605294</c:v>
                </c:pt>
                <c:pt idx="6734">
                  <c:v>363887862.09072602</c:v>
                </c:pt>
                <c:pt idx="6735">
                  <c:v>363862875.06529492</c:v>
                </c:pt>
                <c:pt idx="6736">
                  <c:v>363837886.63902205</c:v>
                </c:pt>
                <c:pt idx="6737">
                  <c:v>363812896.80117899</c:v>
                </c:pt>
                <c:pt idx="6738">
                  <c:v>363787905.54105502</c:v>
                </c:pt>
                <c:pt idx="6739">
                  <c:v>363762912.84795398</c:v>
                </c:pt>
                <c:pt idx="6740">
                  <c:v>363737918.71119601</c:v>
                </c:pt>
                <c:pt idx="6741">
                  <c:v>363712923.12011206</c:v>
                </c:pt>
                <c:pt idx="6742">
                  <c:v>363687926.064053</c:v>
                </c:pt>
                <c:pt idx="6743">
                  <c:v>363662927.53238195</c:v>
                </c:pt>
                <c:pt idx="6744">
                  <c:v>363637927.514476</c:v>
                </c:pt>
                <c:pt idx="6745">
                  <c:v>363612925.99972892</c:v>
                </c:pt>
                <c:pt idx="6746">
                  <c:v>363587922.977548</c:v>
                </c:pt>
                <c:pt idx="6747">
                  <c:v>363562918.437356</c:v>
                </c:pt>
                <c:pt idx="6748">
                  <c:v>363537912.36858797</c:v>
                </c:pt>
                <c:pt idx="6749">
                  <c:v>363512904.76069796</c:v>
                </c:pt>
                <c:pt idx="6750">
                  <c:v>363487895.60314906</c:v>
                </c:pt>
                <c:pt idx="6751">
                  <c:v>363462884.885423</c:v>
                </c:pt>
                <c:pt idx="6752">
                  <c:v>363437872.59701502</c:v>
                </c:pt>
                <c:pt idx="6753">
                  <c:v>363412858.72743392</c:v>
                </c:pt>
                <c:pt idx="6754">
                  <c:v>363387843.26620191</c:v>
                </c:pt>
                <c:pt idx="6755">
                  <c:v>363362826.20285892</c:v>
                </c:pt>
                <c:pt idx="6756">
                  <c:v>363337807.52695495</c:v>
                </c:pt>
                <c:pt idx="6757">
                  <c:v>363312787.22805792</c:v>
                </c:pt>
                <c:pt idx="6758">
                  <c:v>363287765.29574794</c:v>
                </c:pt>
                <c:pt idx="6759">
                  <c:v>363262741.71961892</c:v>
                </c:pt>
                <c:pt idx="6760">
                  <c:v>363237716.48927993</c:v>
                </c:pt>
                <c:pt idx="6761">
                  <c:v>363212689.59435499</c:v>
                </c:pt>
                <c:pt idx="6762">
                  <c:v>363187661.02447891</c:v>
                </c:pt>
                <c:pt idx="6763">
                  <c:v>363162630.76930499</c:v>
                </c:pt>
                <c:pt idx="6764">
                  <c:v>363137598.81849605</c:v>
                </c:pt>
                <c:pt idx="6765">
                  <c:v>363112565.161731</c:v>
                </c:pt>
                <c:pt idx="6766">
                  <c:v>363087529.78870296</c:v>
                </c:pt>
                <c:pt idx="6767">
                  <c:v>363062492.68911898</c:v>
                </c:pt>
                <c:pt idx="6768">
                  <c:v>363037453.85269696</c:v>
                </c:pt>
                <c:pt idx="6769">
                  <c:v>363012413.26917392</c:v>
                </c:pt>
                <c:pt idx="6770">
                  <c:v>362987370.92829496</c:v>
                </c:pt>
                <c:pt idx="6771">
                  <c:v>362962326.81982398</c:v>
                </c:pt>
                <c:pt idx="6772">
                  <c:v>362937280.93353403</c:v>
                </c:pt>
                <c:pt idx="6773">
                  <c:v>362912233.259215</c:v>
                </c:pt>
                <c:pt idx="6774">
                  <c:v>362887183.78666896</c:v>
                </c:pt>
                <c:pt idx="6775">
                  <c:v>362862132.50571001</c:v>
                </c:pt>
                <c:pt idx="6776">
                  <c:v>362837079.406169</c:v>
                </c:pt>
                <c:pt idx="6777">
                  <c:v>362812024.47788799</c:v>
                </c:pt>
                <c:pt idx="6778">
                  <c:v>362786967.71072298</c:v>
                </c:pt>
                <c:pt idx="6779">
                  <c:v>362761909.09454399</c:v>
                </c:pt>
                <c:pt idx="6780">
                  <c:v>362736848.619232</c:v>
                </c:pt>
                <c:pt idx="6781">
                  <c:v>362711786.27468503</c:v>
                </c:pt>
                <c:pt idx="6782">
                  <c:v>362686722.05081105</c:v>
                </c:pt>
                <c:pt idx="6783">
                  <c:v>362661655.93753392</c:v>
                </c:pt>
                <c:pt idx="6784">
                  <c:v>362636587.92478693</c:v>
                </c:pt>
                <c:pt idx="6785">
                  <c:v>362611518.00252098</c:v>
                </c:pt>
                <c:pt idx="6786">
                  <c:v>362586446.160698</c:v>
                </c:pt>
                <c:pt idx="6787">
                  <c:v>362561372.38929296</c:v>
                </c:pt>
                <c:pt idx="6788">
                  <c:v>362536296.678294</c:v>
                </c:pt>
                <c:pt idx="6789">
                  <c:v>362511219.01770109</c:v>
                </c:pt>
                <c:pt idx="6790">
                  <c:v>362486139.39753002</c:v>
                </c:pt>
                <c:pt idx="6791">
                  <c:v>362461057.80780709</c:v>
                </c:pt>
                <c:pt idx="6792">
                  <c:v>362435974.238572</c:v>
                </c:pt>
                <c:pt idx="6793">
                  <c:v>362410888.67987901</c:v>
                </c:pt>
                <c:pt idx="6794">
                  <c:v>362385801.12179101</c:v>
                </c:pt>
                <c:pt idx="6795">
                  <c:v>362360711.55438697</c:v>
                </c:pt>
                <c:pt idx="6796">
                  <c:v>362335619.96776009</c:v>
                </c:pt>
                <c:pt idx="6797">
                  <c:v>362310526.35201401</c:v>
                </c:pt>
                <c:pt idx="6798">
                  <c:v>362285430.697263</c:v>
                </c:pt>
                <c:pt idx="6799">
                  <c:v>362260332.99363786</c:v>
                </c:pt>
                <c:pt idx="6800">
                  <c:v>362235233.23128086</c:v>
                </c:pt>
                <c:pt idx="6801">
                  <c:v>362210131.40034592</c:v>
                </c:pt>
                <c:pt idx="6802">
                  <c:v>362185027.49099886</c:v>
                </c:pt>
                <c:pt idx="6803">
                  <c:v>362159921.49342102</c:v>
                </c:pt>
                <c:pt idx="6804">
                  <c:v>362134813.39780205</c:v>
                </c:pt>
                <c:pt idx="6805">
                  <c:v>362109703.19434899</c:v>
                </c:pt>
                <c:pt idx="6806">
                  <c:v>362084590.87327695</c:v>
                </c:pt>
                <c:pt idx="6807">
                  <c:v>362059476.424815</c:v>
                </c:pt>
                <c:pt idx="6808">
                  <c:v>362034359.83920592</c:v>
                </c:pt>
                <c:pt idx="6809">
                  <c:v>362009241.10670298</c:v>
                </c:pt>
                <c:pt idx="6810">
                  <c:v>361984120.21757102</c:v>
                </c:pt>
                <c:pt idx="6811">
                  <c:v>361958997.16208899</c:v>
                </c:pt>
                <c:pt idx="6812">
                  <c:v>361933871.93054795</c:v>
                </c:pt>
                <c:pt idx="6813">
                  <c:v>361908744.51325101</c:v>
                </c:pt>
                <c:pt idx="6814">
                  <c:v>361883614.90051198</c:v>
                </c:pt>
                <c:pt idx="6815">
                  <c:v>361858483.08265996</c:v>
                </c:pt>
                <c:pt idx="6816">
                  <c:v>361833349.05003101</c:v>
                </c:pt>
                <c:pt idx="6817">
                  <c:v>361808212.7929759</c:v>
                </c:pt>
                <c:pt idx="6818">
                  <c:v>361783074.30186105</c:v>
                </c:pt>
                <c:pt idx="6819">
                  <c:v>361757933.56705898</c:v>
                </c:pt>
                <c:pt idx="6820">
                  <c:v>361732790.57895696</c:v>
                </c:pt>
                <c:pt idx="6821">
                  <c:v>361707645.32795501</c:v>
                </c:pt>
                <c:pt idx="6822">
                  <c:v>361682497.80446398</c:v>
                </c:pt>
                <c:pt idx="6823">
                  <c:v>361657347.99890393</c:v>
                </c:pt>
                <c:pt idx="6824">
                  <c:v>361632195.90170896</c:v>
                </c:pt>
                <c:pt idx="6825">
                  <c:v>361607041.50333005</c:v>
                </c:pt>
                <c:pt idx="6826">
                  <c:v>361581884.794222</c:v>
                </c:pt>
                <c:pt idx="6827">
                  <c:v>361556725.76485509</c:v>
                </c:pt>
                <c:pt idx="6828">
                  <c:v>361531564.40570903</c:v>
                </c:pt>
                <c:pt idx="6829">
                  <c:v>361506400.70727903</c:v>
                </c:pt>
                <c:pt idx="6830">
                  <c:v>361481234.66006905</c:v>
                </c:pt>
                <c:pt idx="6831">
                  <c:v>361456066.25459301</c:v>
                </c:pt>
                <c:pt idx="6832">
                  <c:v>361430895.48138195</c:v>
                </c:pt>
                <c:pt idx="6833">
                  <c:v>361405722.33097386</c:v>
                </c:pt>
                <c:pt idx="6834">
                  <c:v>361380546.79391903</c:v>
                </c:pt>
                <c:pt idx="6835">
                  <c:v>361355368.86078101</c:v>
                </c:pt>
                <c:pt idx="6836">
                  <c:v>361330188.52213192</c:v>
                </c:pt>
                <c:pt idx="6837">
                  <c:v>361305005.76855701</c:v>
                </c:pt>
                <c:pt idx="6838">
                  <c:v>361279820.59065396</c:v>
                </c:pt>
                <c:pt idx="6839">
                  <c:v>361254632.979029</c:v>
                </c:pt>
                <c:pt idx="6840">
                  <c:v>361229442.92430294</c:v>
                </c:pt>
                <c:pt idx="6841">
                  <c:v>361204250.41710502</c:v>
                </c:pt>
                <c:pt idx="6842">
                  <c:v>361179055.448075</c:v>
                </c:pt>
                <c:pt idx="6843">
                  <c:v>361153858.00786906</c:v>
                </c:pt>
                <c:pt idx="6844">
                  <c:v>361128658.08715105</c:v>
                </c:pt>
                <c:pt idx="6845">
                  <c:v>361103455.67659301</c:v>
                </c:pt>
                <c:pt idx="6846">
                  <c:v>361078250.76688403</c:v>
                </c:pt>
                <c:pt idx="6847">
                  <c:v>361053043.34872007</c:v>
                </c:pt>
                <c:pt idx="6848">
                  <c:v>361027833.41281092</c:v>
                </c:pt>
                <c:pt idx="6849">
                  <c:v>361002620.949875</c:v>
                </c:pt>
                <c:pt idx="6850">
                  <c:v>360977405.95064294</c:v>
                </c:pt>
                <c:pt idx="6851">
                  <c:v>360952188.40585703</c:v>
                </c:pt>
                <c:pt idx="6852">
                  <c:v>360926968.30626899</c:v>
                </c:pt>
                <c:pt idx="6853">
                  <c:v>360901745.64264202</c:v>
                </c:pt>
                <c:pt idx="6854">
                  <c:v>360876520.40574992</c:v>
                </c:pt>
                <c:pt idx="6855">
                  <c:v>360851292.58637893</c:v>
                </c:pt>
                <c:pt idx="6856">
                  <c:v>360826062.17532402</c:v>
                </c:pt>
                <c:pt idx="6857">
                  <c:v>360800829.16339302</c:v>
                </c:pt>
                <c:pt idx="6858">
                  <c:v>360775593.541403</c:v>
                </c:pt>
                <c:pt idx="6859">
                  <c:v>360750355.300183</c:v>
                </c:pt>
                <c:pt idx="6860">
                  <c:v>360725114.43056995</c:v>
                </c:pt>
                <c:pt idx="6861">
                  <c:v>360699870.92341501</c:v>
                </c:pt>
                <c:pt idx="6862">
                  <c:v>360674624.76957899</c:v>
                </c:pt>
                <c:pt idx="6863">
                  <c:v>360649375.95993203</c:v>
                </c:pt>
                <c:pt idx="6864">
                  <c:v>360624124.48535496</c:v>
                </c:pt>
                <c:pt idx="6865">
                  <c:v>360598870.33674091</c:v>
                </c:pt>
                <c:pt idx="6866">
                  <c:v>360573613.50499392</c:v>
                </c:pt>
                <c:pt idx="6867">
                  <c:v>360548353.98102492</c:v>
                </c:pt>
                <c:pt idx="6868">
                  <c:v>360523091.75575799</c:v>
                </c:pt>
                <c:pt idx="6869">
                  <c:v>360497826.82012898</c:v>
                </c:pt>
                <c:pt idx="6870">
                  <c:v>360472559.16508198</c:v>
                </c:pt>
                <c:pt idx="6871">
                  <c:v>360447288.78156996</c:v>
                </c:pt>
                <c:pt idx="6872">
                  <c:v>360422015.66056007</c:v>
                </c:pt>
                <c:pt idx="6873">
                  <c:v>360396739.793028</c:v>
                </c:pt>
                <c:pt idx="6874">
                  <c:v>360371461.16996002</c:v>
                </c:pt>
                <c:pt idx="6875">
                  <c:v>360346179.78235191</c:v>
                </c:pt>
                <c:pt idx="6876">
                  <c:v>360320895.62121099</c:v>
                </c:pt>
                <c:pt idx="6877">
                  <c:v>360295608.67755306</c:v>
                </c:pt>
                <c:pt idx="6878">
                  <c:v>360270318.942406</c:v>
                </c:pt>
                <c:pt idx="6879">
                  <c:v>360245026.40680796</c:v>
                </c:pt>
                <c:pt idx="6880">
                  <c:v>360219731.06180501</c:v>
                </c:pt>
                <c:pt idx="6881">
                  <c:v>360194432.89845598</c:v>
                </c:pt>
                <c:pt idx="6882">
                  <c:v>360169131.90782607</c:v>
                </c:pt>
                <c:pt idx="6883">
                  <c:v>360143828.08099699</c:v>
                </c:pt>
                <c:pt idx="6884">
                  <c:v>360118521.40905303</c:v>
                </c:pt>
                <c:pt idx="6885">
                  <c:v>360093211.88309509</c:v>
                </c:pt>
                <c:pt idx="6886">
                  <c:v>360067899.49422896</c:v>
                </c:pt>
                <c:pt idx="6887">
                  <c:v>360042584.23357391</c:v>
                </c:pt>
                <c:pt idx="6888">
                  <c:v>360017266.0922569</c:v>
                </c:pt>
                <c:pt idx="6889">
                  <c:v>359991945.06141597</c:v>
                </c:pt>
                <c:pt idx="6890">
                  <c:v>359966621.13219899</c:v>
                </c:pt>
                <c:pt idx="6891">
                  <c:v>359941294.29576296</c:v>
                </c:pt>
                <c:pt idx="6892">
                  <c:v>359915964.54327601</c:v>
                </c:pt>
                <c:pt idx="6893">
                  <c:v>359890631.865915</c:v>
                </c:pt>
                <c:pt idx="6894">
                  <c:v>359865296.25486702</c:v>
                </c:pt>
                <c:pt idx="6895">
                  <c:v>359839957.70132792</c:v>
                </c:pt>
                <c:pt idx="6896">
                  <c:v>359814616.19650602</c:v>
                </c:pt>
                <c:pt idx="6897">
                  <c:v>359789271.73161495</c:v>
                </c:pt>
                <c:pt idx="6898">
                  <c:v>359763924.29788297</c:v>
                </c:pt>
                <c:pt idx="6899">
                  <c:v>359738573.886545</c:v>
                </c:pt>
                <c:pt idx="6900">
                  <c:v>359713220.48884696</c:v>
                </c:pt>
                <c:pt idx="6901">
                  <c:v>359687864.09604299</c:v>
                </c:pt>
                <c:pt idx="6902">
                  <c:v>359662504.69939703</c:v>
                </c:pt>
                <c:pt idx="6903">
                  <c:v>359637142.29018396</c:v>
                </c:pt>
                <c:pt idx="6904">
                  <c:v>359611776.859689</c:v>
                </c:pt>
                <c:pt idx="6905">
                  <c:v>359586408.39920294</c:v>
                </c:pt>
                <c:pt idx="6906">
                  <c:v>359561036.900029</c:v>
                </c:pt>
                <c:pt idx="6907">
                  <c:v>359535662.35347909</c:v>
                </c:pt>
                <c:pt idx="6908">
                  <c:v>359510284.750875</c:v>
                </c:pt>
                <c:pt idx="6909">
                  <c:v>359484904.083547</c:v>
                </c:pt>
                <c:pt idx="6910">
                  <c:v>359459520.34283698</c:v>
                </c:pt>
                <c:pt idx="6911">
                  <c:v>359434133.52009392</c:v>
                </c:pt>
                <c:pt idx="6912">
                  <c:v>359408743.60667592</c:v>
                </c:pt>
                <c:pt idx="6913">
                  <c:v>359383350.59395295</c:v>
                </c:pt>
                <c:pt idx="6914">
                  <c:v>359357954.47330099</c:v>
                </c:pt>
                <c:pt idx="6915">
                  <c:v>359332555.23610896</c:v>
                </c:pt>
                <c:pt idx="6916">
                  <c:v>359307152.87377</c:v>
                </c:pt>
                <c:pt idx="6917">
                  <c:v>359281747.37769401</c:v>
                </c:pt>
                <c:pt idx="6918">
                  <c:v>359256338.73929203</c:v>
                </c:pt>
                <c:pt idx="6919">
                  <c:v>359230926.94998991</c:v>
                </c:pt>
                <c:pt idx="6920">
                  <c:v>359205512.00121999</c:v>
                </c:pt>
                <c:pt idx="6921">
                  <c:v>359180093.88442397</c:v>
                </c:pt>
                <c:pt idx="6922">
                  <c:v>359154672.59105396</c:v>
                </c:pt>
                <c:pt idx="6923">
                  <c:v>359129248.11257005</c:v>
                </c:pt>
                <c:pt idx="6924">
                  <c:v>359103820.44044101</c:v>
                </c:pt>
                <c:pt idx="6925">
                  <c:v>359078389.566145</c:v>
                </c:pt>
                <c:pt idx="6926">
                  <c:v>359052955.48116994</c:v>
                </c:pt>
                <c:pt idx="6927">
                  <c:v>359027518.17701405</c:v>
                </c:pt>
                <c:pt idx="6928">
                  <c:v>359002077.64518106</c:v>
                </c:pt>
                <c:pt idx="6929">
                  <c:v>358976633.87718397</c:v>
                </c:pt>
                <c:pt idx="6930">
                  <c:v>358951186.86454898</c:v>
                </c:pt>
                <c:pt idx="6931">
                  <c:v>358925736.59880698</c:v>
                </c:pt>
                <c:pt idx="6932">
                  <c:v>358900283.07149792</c:v>
                </c:pt>
                <c:pt idx="6933">
                  <c:v>358874826.27417392</c:v>
                </c:pt>
                <c:pt idx="6934">
                  <c:v>358849366.19839305</c:v>
                </c:pt>
                <c:pt idx="6935">
                  <c:v>358823902.83572209</c:v>
                </c:pt>
                <c:pt idx="6936">
                  <c:v>358798436.17773801</c:v>
                </c:pt>
                <c:pt idx="6937">
                  <c:v>358772966.21602499</c:v>
                </c:pt>
                <c:pt idx="6938">
                  <c:v>358747492.94217795</c:v>
                </c:pt>
                <c:pt idx="6939">
                  <c:v>358722016.34779906</c:v>
                </c:pt>
                <c:pt idx="6940">
                  <c:v>358696536.42449999</c:v>
                </c:pt>
                <c:pt idx="6941">
                  <c:v>358671053.16390097</c:v>
                </c:pt>
                <c:pt idx="6942">
                  <c:v>358645566.55763</c:v>
                </c:pt>
                <c:pt idx="6943">
                  <c:v>358620076.59732509</c:v>
                </c:pt>
                <c:pt idx="6944">
                  <c:v>358594583.27463096</c:v>
                </c:pt>
                <c:pt idx="6945">
                  <c:v>358569086.58120292</c:v>
                </c:pt>
                <c:pt idx="6946">
                  <c:v>358543586.50870401</c:v>
                </c:pt>
                <c:pt idx="6947">
                  <c:v>358518083.04880607</c:v>
                </c:pt>
                <c:pt idx="6948">
                  <c:v>358492576.19318801</c:v>
                </c:pt>
                <c:pt idx="6949">
                  <c:v>358467065.93353999</c:v>
                </c:pt>
                <c:pt idx="6950">
                  <c:v>358441552.26155698</c:v>
                </c:pt>
                <c:pt idx="6951">
                  <c:v>358416035.16894698</c:v>
                </c:pt>
                <c:pt idx="6952">
                  <c:v>358390514.64742315</c:v>
                </c:pt>
                <c:pt idx="6953">
                  <c:v>358364990.68870705</c:v>
                </c:pt>
                <c:pt idx="6954">
                  <c:v>358339463.28452998</c:v>
                </c:pt>
                <c:pt idx="6955">
                  <c:v>358313932.42663193</c:v>
                </c:pt>
                <c:pt idx="6956">
                  <c:v>358288398.10675901</c:v>
                </c:pt>
                <c:pt idx="6957">
                  <c:v>358262860.31666899</c:v>
                </c:pt>
                <c:pt idx="6958">
                  <c:v>358237319.04812306</c:v>
                </c:pt>
                <c:pt idx="6959">
                  <c:v>358211774.29289794</c:v>
                </c:pt>
                <c:pt idx="6960">
                  <c:v>358186226.04277092</c:v>
                </c:pt>
                <c:pt idx="6961">
                  <c:v>358160674.28953099</c:v>
                </c:pt>
                <c:pt idx="6962">
                  <c:v>358135119.02497697</c:v>
                </c:pt>
                <c:pt idx="6963">
                  <c:v>358109560.24091399</c:v>
                </c:pt>
                <c:pt idx="6964">
                  <c:v>358083997.92915601</c:v>
                </c:pt>
                <c:pt idx="6965">
                  <c:v>358058432.081523</c:v>
                </c:pt>
                <c:pt idx="6966">
                  <c:v>358032862.68984705</c:v>
                </c:pt>
                <c:pt idx="6967">
                  <c:v>358007289.74596602</c:v>
                </c:pt>
                <c:pt idx="6968">
                  <c:v>357981713.24172401</c:v>
                </c:pt>
                <c:pt idx="6969">
                  <c:v>357956133.16897601</c:v>
                </c:pt>
                <c:pt idx="6970">
                  <c:v>357930549.51958609</c:v>
                </c:pt>
                <c:pt idx="6971">
                  <c:v>357904962.28542298</c:v>
                </c:pt>
                <c:pt idx="6972">
                  <c:v>357879371.45836598</c:v>
                </c:pt>
                <c:pt idx="6973">
                  <c:v>357853777.03029996</c:v>
                </c:pt>
                <c:pt idx="6974">
                  <c:v>357828178.99312109</c:v>
                </c:pt>
                <c:pt idx="6975">
                  <c:v>357802577.33873099</c:v>
                </c:pt>
                <c:pt idx="6976">
                  <c:v>357776972.05904001</c:v>
                </c:pt>
                <c:pt idx="6977">
                  <c:v>357751363.14596605</c:v>
                </c:pt>
                <c:pt idx="6978">
                  <c:v>357725750.59143603</c:v>
                </c:pt>
                <c:pt idx="6979">
                  <c:v>357700134.38738197</c:v>
                </c:pt>
                <c:pt idx="6980">
                  <c:v>357674514.52574795</c:v>
                </c:pt>
                <c:pt idx="6981">
                  <c:v>357648890.99848092</c:v>
                </c:pt>
                <c:pt idx="6982">
                  <c:v>357623263.79754102</c:v>
                </c:pt>
                <c:pt idx="6983">
                  <c:v>357597632.91489297</c:v>
                </c:pt>
                <c:pt idx="6984">
                  <c:v>357571998.34250998</c:v>
                </c:pt>
                <c:pt idx="6985">
                  <c:v>357546360.07237196</c:v>
                </c:pt>
                <c:pt idx="6986">
                  <c:v>357520718.09646899</c:v>
                </c:pt>
                <c:pt idx="6987">
                  <c:v>357495072.40679592</c:v>
                </c:pt>
                <c:pt idx="6988">
                  <c:v>357469422.99535793</c:v>
                </c:pt>
                <c:pt idx="6989">
                  <c:v>357443769.85416603</c:v>
                </c:pt>
                <c:pt idx="6990">
                  <c:v>357418112.97523886</c:v>
                </c:pt>
                <c:pt idx="6991">
                  <c:v>357392452.35060602</c:v>
                </c:pt>
                <c:pt idx="6992">
                  <c:v>357366787.97230095</c:v>
                </c:pt>
                <c:pt idx="6993">
                  <c:v>357341119.83236396</c:v>
                </c:pt>
                <c:pt idx="6994">
                  <c:v>357315447.92284793</c:v>
                </c:pt>
                <c:pt idx="6995">
                  <c:v>357289772.23580903</c:v>
                </c:pt>
                <c:pt idx="6996">
                  <c:v>357264092.76331198</c:v>
                </c:pt>
                <c:pt idx="6997">
                  <c:v>357238409.49743003</c:v>
                </c:pt>
                <c:pt idx="6998">
                  <c:v>357212722.4302429</c:v>
                </c:pt>
                <c:pt idx="6999">
                  <c:v>357187031.55383801</c:v>
                </c:pt>
                <c:pt idx="7000">
                  <c:v>357161336.86031097</c:v>
                </c:pt>
                <c:pt idx="7001">
                  <c:v>357135638.34176505</c:v>
                </c:pt>
                <c:pt idx="7002">
                  <c:v>357109935.99030894</c:v>
                </c:pt>
                <c:pt idx="7003">
                  <c:v>357084229.79806</c:v>
                </c:pt>
                <c:pt idx="7004">
                  <c:v>357058519.75714397</c:v>
                </c:pt>
                <c:pt idx="7005">
                  <c:v>357032805.85969102</c:v>
                </c:pt>
                <c:pt idx="7006">
                  <c:v>357007088.097844</c:v>
                </c:pt>
                <c:pt idx="7007">
                  <c:v>356981366.46374899</c:v>
                </c:pt>
                <c:pt idx="7008">
                  <c:v>356955640.94955897</c:v>
                </c:pt>
                <c:pt idx="7009">
                  <c:v>356929911.54743701</c:v>
                </c:pt>
                <c:pt idx="7010">
                  <c:v>356904178.24954998</c:v>
                </c:pt>
                <c:pt idx="7011">
                  <c:v>356878441.04807597</c:v>
                </c:pt>
                <c:pt idx="7012">
                  <c:v>356852699.93519795</c:v>
                </c:pt>
                <c:pt idx="7013">
                  <c:v>356826954.90310502</c:v>
                </c:pt>
                <c:pt idx="7014">
                  <c:v>356801205.94399792</c:v>
                </c:pt>
                <c:pt idx="7015">
                  <c:v>356775453.05008101</c:v>
                </c:pt>
                <c:pt idx="7016">
                  <c:v>356749696.21356606</c:v>
                </c:pt>
                <c:pt idx="7017">
                  <c:v>356723935.42667186</c:v>
                </c:pt>
                <c:pt idx="7018">
                  <c:v>356698170.68162602</c:v>
                </c:pt>
                <c:pt idx="7019">
                  <c:v>356672401.97066092</c:v>
                </c:pt>
                <c:pt idx="7020">
                  <c:v>356646629.28601992</c:v>
                </c:pt>
                <c:pt idx="7021">
                  <c:v>356620852.61995101</c:v>
                </c:pt>
                <c:pt idx="7022">
                  <c:v>356595071.96470696</c:v>
                </c:pt>
                <c:pt idx="7023">
                  <c:v>356569287.31255305</c:v>
                </c:pt>
                <c:pt idx="7024">
                  <c:v>356543498.65575498</c:v>
                </c:pt>
                <c:pt idx="7025">
                  <c:v>356517705.98659199</c:v>
                </c:pt>
                <c:pt idx="7026">
                  <c:v>356491909.29734695</c:v>
                </c:pt>
                <c:pt idx="7027">
                  <c:v>356466108.58030796</c:v>
                </c:pt>
                <c:pt idx="7028">
                  <c:v>356440303.827775</c:v>
                </c:pt>
                <c:pt idx="7029">
                  <c:v>356414495.03205103</c:v>
                </c:pt>
                <c:pt idx="7030">
                  <c:v>356388682.18544698</c:v>
                </c:pt>
                <c:pt idx="7031">
                  <c:v>356362865.28028196</c:v>
                </c:pt>
                <c:pt idx="7032">
                  <c:v>356337044.30888098</c:v>
                </c:pt>
                <c:pt idx="7033">
                  <c:v>356311219.26357597</c:v>
                </c:pt>
                <c:pt idx="7034">
                  <c:v>356285390.13670492</c:v>
                </c:pt>
                <c:pt idx="7035">
                  <c:v>356259556.92061496</c:v>
                </c:pt>
                <c:pt idx="7036">
                  <c:v>356233719.60765898</c:v>
                </c:pt>
                <c:pt idx="7037">
                  <c:v>356207878.19019502</c:v>
                </c:pt>
                <c:pt idx="7038">
                  <c:v>356182032.66059005</c:v>
                </c:pt>
                <c:pt idx="7039">
                  <c:v>356156183.01121593</c:v>
                </c:pt>
                <c:pt idx="7040">
                  <c:v>356130329.23445392</c:v>
                </c:pt>
                <c:pt idx="7041">
                  <c:v>356104471.32268995</c:v>
                </c:pt>
                <c:pt idx="7042">
                  <c:v>356078609.268318</c:v>
                </c:pt>
                <c:pt idx="7043">
                  <c:v>356052743.06373698</c:v>
                </c:pt>
                <c:pt idx="7044">
                  <c:v>356026872.70135599</c:v>
                </c:pt>
                <c:pt idx="7045">
                  <c:v>356000998.17358607</c:v>
                </c:pt>
                <c:pt idx="7046">
                  <c:v>355975119.47284794</c:v>
                </c:pt>
                <c:pt idx="7047">
                  <c:v>355949236.59156901</c:v>
                </c:pt>
                <c:pt idx="7048">
                  <c:v>355923349.52218294</c:v>
                </c:pt>
                <c:pt idx="7049">
                  <c:v>355897458.25713009</c:v>
                </c:pt>
                <c:pt idx="7050">
                  <c:v>355871562.78885502</c:v>
                </c:pt>
                <c:pt idx="7051">
                  <c:v>355845663.10981405</c:v>
                </c:pt>
                <c:pt idx="7052">
                  <c:v>355819759.212466</c:v>
                </c:pt>
                <c:pt idx="7053">
                  <c:v>355793851.08927894</c:v>
                </c:pt>
                <c:pt idx="7054">
                  <c:v>355767938.73272294</c:v>
                </c:pt>
                <c:pt idx="7055">
                  <c:v>355742022.13527894</c:v>
                </c:pt>
                <c:pt idx="7056">
                  <c:v>355716101.28943396</c:v>
                </c:pt>
                <c:pt idx="7057">
                  <c:v>355690176.18768102</c:v>
                </c:pt>
                <c:pt idx="7058">
                  <c:v>355664246.82251799</c:v>
                </c:pt>
                <c:pt idx="7059">
                  <c:v>355638313.18645102</c:v>
                </c:pt>
                <c:pt idx="7060">
                  <c:v>355612375.27199203</c:v>
                </c:pt>
                <c:pt idx="7061">
                  <c:v>355586433.07165992</c:v>
                </c:pt>
                <c:pt idx="7062">
                  <c:v>355560486.57797992</c:v>
                </c:pt>
                <c:pt idx="7063">
                  <c:v>355534535.78348303</c:v>
                </c:pt>
                <c:pt idx="7064">
                  <c:v>355508580.68070799</c:v>
                </c:pt>
                <c:pt idx="7065">
                  <c:v>355482621.26219791</c:v>
                </c:pt>
                <c:pt idx="7066">
                  <c:v>355456657.520504</c:v>
                </c:pt>
                <c:pt idx="7067">
                  <c:v>355430689.44818401</c:v>
                </c:pt>
                <c:pt idx="7068">
                  <c:v>355404717.037799</c:v>
                </c:pt>
                <c:pt idx="7069">
                  <c:v>355378740.28192103</c:v>
                </c:pt>
                <c:pt idx="7070">
                  <c:v>355352759.17312407</c:v>
                </c:pt>
                <c:pt idx="7071">
                  <c:v>355326773.70399201</c:v>
                </c:pt>
                <c:pt idx="7072">
                  <c:v>355300783.86711311</c:v>
                </c:pt>
                <c:pt idx="7073">
                  <c:v>355274789.65508205</c:v>
                </c:pt>
                <c:pt idx="7074">
                  <c:v>355248791.06049901</c:v>
                </c:pt>
                <c:pt idx="7075">
                  <c:v>355222788.07597095</c:v>
                </c:pt>
                <c:pt idx="7076">
                  <c:v>355196780.69411302</c:v>
                </c:pt>
                <c:pt idx="7077">
                  <c:v>355170768.90754402</c:v>
                </c:pt>
                <c:pt idx="7078">
                  <c:v>355144752.70889097</c:v>
                </c:pt>
                <c:pt idx="7079">
                  <c:v>355118732.09078395</c:v>
                </c:pt>
                <c:pt idx="7080">
                  <c:v>355092707.04586303</c:v>
                </c:pt>
                <c:pt idx="7081">
                  <c:v>355066677.56677192</c:v>
                </c:pt>
                <c:pt idx="7082">
                  <c:v>355040643.64616007</c:v>
                </c:pt>
                <c:pt idx="7083">
                  <c:v>355014605.27668595</c:v>
                </c:pt>
                <c:pt idx="7084">
                  <c:v>354988562.45101303</c:v>
                </c:pt>
                <c:pt idx="7085">
                  <c:v>354962515.161807</c:v>
                </c:pt>
                <c:pt idx="7086">
                  <c:v>354936463.40174395</c:v>
                </c:pt>
                <c:pt idx="7087">
                  <c:v>354910407.16350704</c:v>
                </c:pt>
                <c:pt idx="7088">
                  <c:v>354884346.43977994</c:v>
                </c:pt>
                <c:pt idx="7089">
                  <c:v>354858281.22325796</c:v>
                </c:pt>
                <c:pt idx="7090">
                  <c:v>354832211.50663996</c:v>
                </c:pt>
                <c:pt idx="7091">
                  <c:v>354806137.28262997</c:v>
                </c:pt>
                <c:pt idx="7092">
                  <c:v>354780058.54394001</c:v>
                </c:pt>
                <c:pt idx="7093">
                  <c:v>354753975.28328592</c:v>
                </c:pt>
                <c:pt idx="7094">
                  <c:v>354727887.49339294</c:v>
                </c:pt>
                <c:pt idx="7095">
                  <c:v>354701795.16698796</c:v>
                </c:pt>
                <c:pt idx="7096">
                  <c:v>354675698.29680794</c:v>
                </c:pt>
                <c:pt idx="7097">
                  <c:v>354649596.87559098</c:v>
                </c:pt>
                <c:pt idx="7098">
                  <c:v>354623490.89608699</c:v>
                </c:pt>
                <c:pt idx="7099">
                  <c:v>354597380.35104609</c:v>
                </c:pt>
                <c:pt idx="7100">
                  <c:v>354571265.23322695</c:v>
                </c:pt>
                <c:pt idx="7101">
                  <c:v>354545145.53539503</c:v>
                </c:pt>
                <c:pt idx="7102">
                  <c:v>354519021.25032002</c:v>
                </c:pt>
                <c:pt idx="7103">
                  <c:v>354492892.37077695</c:v>
                </c:pt>
                <c:pt idx="7104">
                  <c:v>354466758.88954902</c:v>
                </c:pt>
                <c:pt idx="7105">
                  <c:v>354440620.79942209</c:v>
                </c:pt>
                <c:pt idx="7106">
                  <c:v>354414478.09319198</c:v>
                </c:pt>
                <c:pt idx="7107">
                  <c:v>354388330.76365697</c:v>
                </c:pt>
                <c:pt idx="7108">
                  <c:v>354362178.80362302</c:v>
                </c:pt>
                <c:pt idx="7109">
                  <c:v>354336022.20589799</c:v>
                </c:pt>
                <c:pt idx="7110">
                  <c:v>354309860.963301</c:v>
                </c:pt>
                <c:pt idx="7111">
                  <c:v>354283695.06865501</c:v>
                </c:pt>
                <c:pt idx="7112">
                  <c:v>354257524.51478499</c:v>
                </c:pt>
                <c:pt idx="7113">
                  <c:v>354231349.29452598</c:v>
                </c:pt>
                <c:pt idx="7114">
                  <c:v>354205169.40071696</c:v>
                </c:pt>
                <c:pt idx="7115">
                  <c:v>354178984.82620394</c:v>
                </c:pt>
                <c:pt idx="7116">
                  <c:v>354152795.56383705</c:v>
                </c:pt>
                <c:pt idx="7117">
                  <c:v>354126601.60647202</c:v>
                </c:pt>
                <c:pt idx="7118">
                  <c:v>354100402.94697094</c:v>
                </c:pt>
                <c:pt idx="7119">
                  <c:v>354074199.57820201</c:v>
                </c:pt>
                <c:pt idx="7120">
                  <c:v>354047991.49303895</c:v>
                </c:pt>
                <c:pt idx="7121">
                  <c:v>354021778.68435901</c:v>
                </c:pt>
                <c:pt idx="7122">
                  <c:v>353995561.14504802</c:v>
                </c:pt>
                <c:pt idx="7123">
                  <c:v>353969338.86799502</c:v>
                </c:pt>
                <c:pt idx="7124">
                  <c:v>353943111.84609509</c:v>
                </c:pt>
                <c:pt idx="7125">
                  <c:v>353916880.07224894</c:v>
                </c:pt>
                <c:pt idx="7126">
                  <c:v>353890643.53936392</c:v>
                </c:pt>
                <c:pt idx="7127">
                  <c:v>353864402.24035305</c:v>
                </c:pt>
                <c:pt idx="7128">
                  <c:v>353838156.16813105</c:v>
                </c:pt>
                <c:pt idx="7129">
                  <c:v>353811905.315624</c:v>
                </c:pt>
                <c:pt idx="7130">
                  <c:v>353785649.67575902</c:v>
                </c:pt>
                <c:pt idx="7131">
                  <c:v>353759389.24146801</c:v>
                </c:pt>
                <c:pt idx="7132">
                  <c:v>353733124.00569499</c:v>
                </c:pt>
                <c:pt idx="7133">
                  <c:v>353706853.96138096</c:v>
                </c:pt>
                <c:pt idx="7134">
                  <c:v>353680579.10147792</c:v>
                </c:pt>
                <c:pt idx="7135">
                  <c:v>353654299.41893995</c:v>
                </c:pt>
                <c:pt idx="7136">
                  <c:v>353628014.90673095</c:v>
                </c:pt>
                <c:pt idx="7137">
                  <c:v>353601725.55781615</c:v>
                </c:pt>
                <c:pt idx="7138">
                  <c:v>353575431.36516702</c:v>
                </c:pt>
                <c:pt idx="7139">
                  <c:v>353549132.32176</c:v>
                </c:pt>
                <c:pt idx="7140">
                  <c:v>353522828.42058003</c:v>
                </c:pt>
                <c:pt idx="7141">
                  <c:v>353496519.65461206</c:v>
                </c:pt>
                <c:pt idx="7142">
                  <c:v>353470206.01685202</c:v>
                </c:pt>
                <c:pt idx="7143">
                  <c:v>353443887.50029695</c:v>
                </c:pt>
                <c:pt idx="7144">
                  <c:v>353417564.09794992</c:v>
                </c:pt>
                <c:pt idx="7145">
                  <c:v>353391235.80282205</c:v>
                </c:pt>
                <c:pt idx="7146">
                  <c:v>353364902.60792702</c:v>
                </c:pt>
                <c:pt idx="7147">
                  <c:v>353338564.50628394</c:v>
                </c:pt>
                <c:pt idx="7148">
                  <c:v>353312221.49091995</c:v>
                </c:pt>
                <c:pt idx="7149">
                  <c:v>353285873.55486208</c:v>
                </c:pt>
                <c:pt idx="7150">
                  <c:v>353259520.69114792</c:v>
                </c:pt>
                <c:pt idx="7151">
                  <c:v>353233162.89281601</c:v>
                </c:pt>
                <c:pt idx="7152">
                  <c:v>353206800.15291399</c:v>
                </c:pt>
                <c:pt idx="7153">
                  <c:v>353180432.46449202</c:v>
                </c:pt>
                <c:pt idx="7154">
                  <c:v>353154059.82060891</c:v>
                </c:pt>
                <c:pt idx="7155">
                  <c:v>353127682.21432197</c:v>
                </c:pt>
                <c:pt idx="7156">
                  <c:v>353101299.63870001</c:v>
                </c:pt>
                <c:pt idx="7157">
                  <c:v>353074912.08681297</c:v>
                </c:pt>
                <c:pt idx="7158">
                  <c:v>353048519.55173999</c:v>
                </c:pt>
                <c:pt idx="7159">
                  <c:v>353022122.02656198</c:v>
                </c:pt>
                <c:pt idx="7160">
                  <c:v>352995719.50436598</c:v>
                </c:pt>
                <c:pt idx="7161">
                  <c:v>352969311.97824395</c:v>
                </c:pt>
                <c:pt idx="7162">
                  <c:v>352942899.44129395</c:v>
                </c:pt>
                <c:pt idx="7163">
                  <c:v>352916481.88661796</c:v>
                </c:pt>
                <c:pt idx="7164">
                  <c:v>352890059.30732214</c:v>
                </c:pt>
                <c:pt idx="7165">
                  <c:v>352863631.69651902</c:v>
                </c:pt>
                <c:pt idx="7166">
                  <c:v>352837199.04732805</c:v>
                </c:pt>
                <c:pt idx="7167">
                  <c:v>352810761.35286897</c:v>
                </c:pt>
                <c:pt idx="7168">
                  <c:v>352784318.60626996</c:v>
                </c:pt>
                <c:pt idx="7169">
                  <c:v>352757870.80066401</c:v>
                </c:pt>
                <c:pt idx="7170">
                  <c:v>352731417.92918992</c:v>
                </c:pt>
                <c:pt idx="7171">
                  <c:v>352704959.98498785</c:v>
                </c:pt>
                <c:pt idx="7172">
                  <c:v>352678496.96120691</c:v>
                </c:pt>
                <c:pt idx="7173">
                  <c:v>352652028.85099792</c:v>
                </c:pt>
                <c:pt idx="7174">
                  <c:v>352625555.64752012</c:v>
                </c:pt>
                <c:pt idx="7175">
                  <c:v>352599077.343934</c:v>
                </c:pt>
                <c:pt idx="7176">
                  <c:v>352572593.93340796</c:v>
                </c:pt>
                <c:pt idx="7177">
                  <c:v>352546105.40911305</c:v>
                </c:pt>
                <c:pt idx="7178">
                  <c:v>352519611.76422697</c:v>
                </c:pt>
                <c:pt idx="7179">
                  <c:v>352493112.9919309</c:v>
                </c:pt>
                <c:pt idx="7180">
                  <c:v>352466609.08541209</c:v>
                </c:pt>
                <c:pt idx="7181">
                  <c:v>352440100.03786206</c:v>
                </c:pt>
                <c:pt idx="7182">
                  <c:v>352413585.84247601</c:v>
                </c:pt>
                <c:pt idx="7183">
                  <c:v>352387066.49245793</c:v>
                </c:pt>
                <c:pt idx="7184">
                  <c:v>352360541.98101199</c:v>
                </c:pt>
                <c:pt idx="7185">
                  <c:v>352334012.30134892</c:v>
                </c:pt>
                <c:pt idx="7186">
                  <c:v>352307477.44668692</c:v>
                </c:pt>
                <c:pt idx="7187">
                  <c:v>352280937.41024393</c:v>
                </c:pt>
                <c:pt idx="7188">
                  <c:v>352254392.18524796</c:v>
                </c:pt>
                <c:pt idx="7189">
                  <c:v>352227841.76492602</c:v>
                </c:pt>
                <c:pt idx="7190">
                  <c:v>352201286.14251506</c:v>
                </c:pt>
                <c:pt idx="7191">
                  <c:v>352174725.31125396</c:v>
                </c:pt>
                <c:pt idx="7192">
                  <c:v>352148159.26438695</c:v>
                </c:pt>
                <c:pt idx="7193">
                  <c:v>352121587.99516499</c:v>
                </c:pt>
                <c:pt idx="7194">
                  <c:v>352095011.49683893</c:v>
                </c:pt>
                <c:pt idx="7195">
                  <c:v>352068429.76267093</c:v>
                </c:pt>
                <c:pt idx="7196">
                  <c:v>352041842.78592092</c:v>
                </c:pt>
                <c:pt idx="7197">
                  <c:v>352015250.55985898</c:v>
                </c:pt>
                <c:pt idx="7198">
                  <c:v>351988653.07775605</c:v>
                </c:pt>
                <c:pt idx="7199">
                  <c:v>351962050.33289099</c:v>
                </c:pt>
                <c:pt idx="7200">
                  <c:v>351935442.31854498</c:v>
                </c:pt>
                <c:pt idx="7201">
                  <c:v>351908829.02800602</c:v>
                </c:pt>
                <c:pt idx="7202">
                  <c:v>351882210.45456398</c:v>
                </c:pt>
                <c:pt idx="7203">
                  <c:v>351855586.591515</c:v>
                </c:pt>
                <c:pt idx="7204">
                  <c:v>351828957.43215996</c:v>
                </c:pt>
                <c:pt idx="7205">
                  <c:v>351802322.96980399</c:v>
                </c:pt>
                <c:pt idx="7206">
                  <c:v>351775683.19775605</c:v>
                </c:pt>
                <c:pt idx="7207">
                  <c:v>351749038.10933</c:v>
                </c:pt>
                <c:pt idx="7208">
                  <c:v>351722387.69784701</c:v>
                </c:pt>
                <c:pt idx="7209">
                  <c:v>351695731.95662796</c:v>
                </c:pt>
                <c:pt idx="7210">
                  <c:v>351669070.87900198</c:v>
                </c:pt>
                <c:pt idx="7211">
                  <c:v>351642404.45830297</c:v>
                </c:pt>
                <c:pt idx="7212">
                  <c:v>351615732.68786603</c:v>
                </c:pt>
                <c:pt idx="7213">
                  <c:v>351589055.56103396</c:v>
                </c:pt>
                <c:pt idx="7214">
                  <c:v>351562373.07115197</c:v>
                </c:pt>
                <c:pt idx="7215">
                  <c:v>351535685.21157092</c:v>
                </c:pt>
                <c:pt idx="7216">
                  <c:v>351508991.97564691</c:v>
                </c:pt>
                <c:pt idx="7217">
                  <c:v>351482293.35673892</c:v>
                </c:pt>
                <c:pt idx="7218">
                  <c:v>351455589.34820902</c:v>
                </c:pt>
                <c:pt idx="7219">
                  <c:v>351428879.94342905</c:v>
                </c:pt>
                <c:pt idx="7220">
                  <c:v>351402165.13576901</c:v>
                </c:pt>
                <c:pt idx="7221">
                  <c:v>351375444.91860795</c:v>
                </c:pt>
                <c:pt idx="7222">
                  <c:v>351348719.28532791</c:v>
                </c:pt>
                <c:pt idx="7223">
                  <c:v>351321988.22931492</c:v>
                </c:pt>
                <c:pt idx="7224">
                  <c:v>351295251.74395901</c:v>
                </c:pt>
                <c:pt idx="7225">
                  <c:v>351268509.82265592</c:v>
                </c:pt>
                <c:pt idx="7226">
                  <c:v>351241762.45880502</c:v>
                </c:pt>
                <c:pt idx="7227">
                  <c:v>351215009.64580798</c:v>
                </c:pt>
                <c:pt idx="7228">
                  <c:v>351188251.37707698</c:v>
                </c:pt>
                <c:pt idx="7229">
                  <c:v>351161487.64602304</c:v>
                </c:pt>
                <c:pt idx="7230">
                  <c:v>351134718.44606209</c:v>
                </c:pt>
                <c:pt idx="7231">
                  <c:v>351107943.77061695</c:v>
                </c:pt>
                <c:pt idx="7232">
                  <c:v>351081163.61311203</c:v>
                </c:pt>
                <c:pt idx="7233">
                  <c:v>351054377.96697593</c:v>
                </c:pt>
                <c:pt idx="7234">
                  <c:v>351027586.82564503</c:v>
                </c:pt>
                <c:pt idx="7235">
                  <c:v>351000790.18255901</c:v>
                </c:pt>
                <c:pt idx="7236">
                  <c:v>350973988.03115791</c:v>
                </c:pt>
                <c:pt idx="7237">
                  <c:v>350947180.36488998</c:v>
                </c:pt>
                <c:pt idx="7238">
                  <c:v>350920367.17720705</c:v>
                </c:pt>
                <c:pt idx="7239">
                  <c:v>350893548.46156305</c:v>
                </c:pt>
                <c:pt idx="7240">
                  <c:v>350866724.21142209</c:v>
                </c:pt>
                <c:pt idx="7241">
                  <c:v>350839894.42024291</c:v>
                </c:pt>
                <c:pt idx="7242">
                  <c:v>350813059.08149695</c:v>
                </c:pt>
                <c:pt idx="7243">
                  <c:v>350786218.18865705</c:v>
                </c:pt>
                <c:pt idx="7244">
                  <c:v>350759371.73519892</c:v>
                </c:pt>
                <c:pt idx="7245">
                  <c:v>350732519.71460396</c:v>
                </c:pt>
                <c:pt idx="7246">
                  <c:v>350705662.12035698</c:v>
                </c:pt>
                <c:pt idx="7247">
                  <c:v>350678798.94594795</c:v>
                </c:pt>
                <c:pt idx="7248">
                  <c:v>350651930.18487102</c:v>
                </c:pt>
                <c:pt idx="7249">
                  <c:v>350625055.83062297</c:v>
                </c:pt>
                <c:pt idx="7250">
                  <c:v>350598175.876706</c:v>
                </c:pt>
                <c:pt idx="7251">
                  <c:v>350571290.31662601</c:v>
                </c:pt>
                <c:pt idx="7252">
                  <c:v>350544399.14389408</c:v>
                </c:pt>
                <c:pt idx="7253">
                  <c:v>350517502.35202205</c:v>
                </c:pt>
                <c:pt idx="7254">
                  <c:v>350490599.93453091</c:v>
                </c:pt>
                <c:pt idx="7255">
                  <c:v>350463691.88494295</c:v>
                </c:pt>
                <c:pt idx="7256">
                  <c:v>350436778.19678396</c:v>
                </c:pt>
                <c:pt idx="7257">
                  <c:v>350409858.86358607</c:v>
                </c:pt>
                <c:pt idx="7258">
                  <c:v>350382933.878883</c:v>
                </c:pt>
                <c:pt idx="7259">
                  <c:v>350356003.23621297</c:v>
                </c:pt>
                <c:pt idx="7260">
                  <c:v>350329066.92912102</c:v>
                </c:pt>
                <c:pt idx="7261">
                  <c:v>350302124.95115298</c:v>
                </c:pt>
                <c:pt idx="7262">
                  <c:v>350275177.29585999</c:v>
                </c:pt>
                <c:pt idx="7263">
                  <c:v>350248223.95679694</c:v>
                </c:pt>
                <c:pt idx="7264">
                  <c:v>350221264.92752397</c:v>
                </c:pt>
                <c:pt idx="7265">
                  <c:v>350194300.20160395</c:v>
                </c:pt>
                <c:pt idx="7266">
                  <c:v>350167329.77260292</c:v>
                </c:pt>
                <c:pt idx="7267">
                  <c:v>350140353.634094</c:v>
                </c:pt>
                <c:pt idx="7268">
                  <c:v>350113371.77965099</c:v>
                </c:pt>
                <c:pt idx="7269">
                  <c:v>350086384.20285392</c:v>
                </c:pt>
                <c:pt idx="7270">
                  <c:v>350059390.89728492</c:v>
                </c:pt>
                <c:pt idx="7271">
                  <c:v>350032391.85653198</c:v>
                </c:pt>
                <c:pt idx="7272">
                  <c:v>350005387.07418609</c:v>
                </c:pt>
                <c:pt idx="7273">
                  <c:v>349978376.54384106</c:v>
                </c:pt>
                <c:pt idx="7274">
                  <c:v>349951360.25909698</c:v>
                </c:pt>
                <c:pt idx="7275">
                  <c:v>349924338.213557</c:v>
                </c:pt>
                <c:pt idx="7276">
                  <c:v>349897310.40082705</c:v>
                </c:pt>
                <c:pt idx="7277">
                  <c:v>349870276.81451905</c:v>
                </c:pt>
                <c:pt idx="7278">
                  <c:v>349843237.44824696</c:v>
                </c:pt>
                <c:pt idx="7279">
                  <c:v>349816192.29562896</c:v>
                </c:pt>
                <c:pt idx="7280">
                  <c:v>349789141.35028696</c:v>
                </c:pt>
                <c:pt idx="7281">
                  <c:v>349762084.60584909</c:v>
                </c:pt>
                <c:pt idx="7282">
                  <c:v>349735022.05594492</c:v>
                </c:pt>
                <c:pt idx="7283">
                  <c:v>349707953.69420695</c:v>
                </c:pt>
                <c:pt idx="7284">
                  <c:v>349680879.51427603</c:v>
                </c:pt>
                <c:pt idx="7285">
                  <c:v>349653799.50979197</c:v>
                </c:pt>
                <c:pt idx="7286">
                  <c:v>349626713.67439997</c:v>
                </c:pt>
                <c:pt idx="7287">
                  <c:v>349599622.00174999</c:v>
                </c:pt>
                <c:pt idx="7288">
                  <c:v>349572524.48549396</c:v>
                </c:pt>
                <c:pt idx="7289">
                  <c:v>349545421.11929101</c:v>
                </c:pt>
                <c:pt idx="7290">
                  <c:v>349518311.89680201</c:v>
                </c:pt>
                <c:pt idx="7291">
                  <c:v>349491196.81168991</c:v>
                </c:pt>
                <c:pt idx="7292">
                  <c:v>349464075.85762405</c:v>
                </c:pt>
                <c:pt idx="7293">
                  <c:v>349436949.02827603</c:v>
                </c:pt>
                <c:pt idx="7294">
                  <c:v>349409816.31732208</c:v>
                </c:pt>
                <c:pt idx="7295">
                  <c:v>349382677.71844202</c:v>
                </c:pt>
                <c:pt idx="7296">
                  <c:v>349355533.22531903</c:v>
                </c:pt>
                <c:pt idx="7297">
                  <c:v>349328382.83164096</c:v>
                </c:pt>
                <c:pt idx="7298">
                  <c:v>349301226.53109795</c:v>
                </c:pt>
                <c:pt idx="7299">
                  <c:v>349274064.31738502</c:v>
                </c:pt>
                <c:pt idx="7300">
                  <c:v>349246896.18420005</c:v>
                </c:pt>
                <c:pt idx="7301">
                  <c:v>349219722.12524492</c:v>
                </c:pt>
                <c:pt idx="7302">
                  <c:v>349192542.13422698</c:v>
                </c:pt>
                <c:pt idx="7303">
                  <c:v>349165356.204853</c:v>
                </c:pt>
                <c:pt idx="7304">
                  <c:v>349138164.33083892</c:v>
                </c:pt>
                <c:pt idx="7305">
                  <c:v>349110966.50590003</c:v>
                </c:pt>
                <c:pt idx="7306">
                  <c:v>349083762.72375602</c:v>
                </c:pt>
                <c:pt idx="7307">
                  <c:v>349056552.97813392</c:v>
                </c:pt>
                <c:pt idx="7308">
                  <c:v>349029337.26275992</c:v>
                </c:pt>
                <c:pt idx="7309">
                  <c:v>349002115.57136399</c:v>
                </c:pt>
                <c:pt idx="7310">
                  <c:v>348974887.89768296</c:v>
                </c:pt>
                <c:pt idx="7311">
                  <c:v>348947654.23545492</c:v>
                </c:pt>
                <c:pt idx="7312">
                  <c:v>348920414.57842207</c:v>
                </c:pt>
                <c:pt idx="7313">
                  <c:v>348893168.92033094</c:v>
                </c:pt>
                <c:pt idx="7314">
                  <c:v>348865917.25492901</c:v>
                </c:pt>
                <c:pt idx="7315">
                  <c:v>348838659.57597196</c:v>
                </c:pt>
                <c:pt idx="7316">
                  <c:v>348811395.87721598</c:v>
                </c:pt>
                <c:pt idx="7317">
                  <c:v>348784126.15241998</c:v>
                </c:pt>
                <c:pt idx="7318">
                  <c:v>348756850.39534903</c:v>
                </c:pt>
                <c:pt idx="7319">
                  <c:v>348729568.59976995</c:v>
                </c:pt>
                <c:pt idx="7320">
                  <c:v>348702280.75945508</c:v>
                </c:pt>
                <c:pt idx="7321">
                  <c:v>348674986.868177</c:v>
                </c:pt>
                <c:pt idx="7322">
                  <c:v>348647686.91971499</c:v>
                </c:pt>
                <c:pt idx="7323">
                  <c:v>348620380.90785009</c:v>
                </c:pt>
                <c:pt idx="7324">
                  <c:v>348593068.82636791</c:v>
                </c:pt>
                <c:pt idx="7325">
                  <c:v>348565750.66905504</c:v>
                </c:pt>
                <c:pt idx="7326">
                  <c:v>348538426.42970592</c:v>
                </c:pt>
                <c:pt idx="7327">
                  <c:v>348511096.10211605</c:v>
                </c:pt>
                <c:pt idx="7328">
                  <c:v>348483759.68008298</c:v>
                </c:pt>
                <c:pt idx="7329">
                  <c:v>348456417.15741014</c:v>
                </c:pt>
                <c:pt idx="7330">
                  <c:v>348429068.52790296</c:v>
                </c:pt>
                <c:pt idx="7331">
                  <c:v>348401713.78537196</c:v>
                </c:pt>
                <c:pt idx="7332">
                  <c:v>348374352.92362994</c:v>
                </c:pt>
                <c:pt idx="7333">
                  <c:v>348346985.93649292</c:v>
                </c:pt>
                <c:pt idx="7334">
                  <c:v>348319612.81778097</c:v>
                </c:pt>
                <c:pt idx="7335">
                  <c:v>348292233.56131703</c:v>
                </c:pt>
                <c:pt idx="7336">
                  <c:v>348264848.16092801</c:v>
                </c:pt>
                <c:pt idx="7337">
                  <c:v>348237456.61044502</c:v>
                </c:pt>
                <c:pt idx="7338">
                  <c:v>348210058.90369999</c:v>
                </c:pt>
                <c:pt idx="7339">
                  <c:v>348182655.034531</c:v>
                </c:pt>
                <c:pt idx="7340">
                  <c:v>348155244.99677688</c:v>
                </c:pt>
                <c:pt idx="7341">
                  <c:v>348127828.78428394</c:v>
                </c:pt>
                <c:pt idx="7342">
                  <c:v>348100406.39089799</c:v>
                </c:pt>
                <c:pt idx="7343">
                  <c:v>348072977.81046897</c:v>
                </c:pt>
                <c:pt idx="7344">
                  <c:v>348045543.036852</c:v>
                </c:pt>
                <c:pt idx="7345">
                  <c:v>348018102.06390297</c:v>
                </c:pt>
                <c:pt idx="7346">
                  <c:v>347990654.88548392</c:v>
                </c:pt>
                <c:pt idx="7347">
                  <c:v>347963201.49545699</c:v>
                </c:pt>
                <c:pt idx="7348">
                  <c:v>347935741.88769305</c:v>
                </c:pt>
                <c:pt idx="7349">
                  <c:v>347908276.05605799</c:v>
                </c:pt>
                <c:pt idx="7350">
                  <c:v>347880803.99442899</c:v>
                </c:pt>
                <c:pt idx="7351">
                  <c:v>347853325.69668192</c:v>
                </c:pt>
                <c:pt idx="7352">
                  <c:v>347825841.15669602</c:v>
                </c:pt>
                <c:pt idx="7353">
                  <c:v>347798350.36835802</c:v>
                </c:pt>
                <c:pt idx="7354">
                  <c:v>347770853.32555509</c:v>
                </c:pt>
                <c:pt idx="7355">
                  <c:v>347743350.02217603</c:v>
                </c:pt>
                <c:pt idx="7356">
                  <c:v>347715840.45211399</c:v>
                </c:pt>
                <c:pt idx="7357">
                  <c:v>347688324.60926801</c:v>
                </c:pt>
                <c:pt idx="7358">
                  <c:v>347660802.48753601</c:v>
                </c:pt>
                <c:pt idx="7359">
                  <c:v>347633274.080823</c:v>
                </c:pt>
                <c:pt idx="7360">
                  <c:v>347605739.38303602</c:v>
                </c:pt>
                <c:pt idx="7361">
                  <c:v>347578198.38808399</c:v>
                </c:pt>
                <c:pt idx="7362">
                  <c:v>347550651.089881</c:v>
                </c:pt>
                <c:pt idx="7363">
                  <c:v>347523097.48234195</c:v>
                </c:pt>
                <c:pt idx="7364">
                  <c:v>347495537.55938792</c:v>
                </c:pt>
                <c:pt idx="7365">
                  <c:v>347467971.314942</c:v>
                </c:pt>
                <c:pt idx="7366">
                  <c:v>347440398.74292696</c:v>
                </c:pt>
                <c:pt idx="7367">
                  <c:v>347412819.83727694</c:v>
                </c:pt>
                <c:pt idx="7368">
                  <c:v>347385234.59192294</c:v>
                </c:pt>
                <c:pt idx="7369">
                  <c:v>347357643.00080001</c:v>
                </c:pt>
                <c:pt idx="7370">
                  <c:v>347330045.05784702</c:v>
                </c:pt>
                <c:pt idx="7371">
                  <c:v>347302440.75700498</c:v>
                </c:pt>
                <c:pt idx="7372">
                  <c:v>347274830.09221995</c:v>
                </c:pt>
                <c:pt idx="7373">
                  <c:v>347247213.05744207</c:v>
                </c:pt>
                <c:pt idx="7374">
                  <c:v>347219589.64661902</c:v>
                </c:pt>
                <c:pt idx="7375">
                  <c:v>347191959.85370809</c:v>
                </c:pt>
                <c:pt idx="7376">
                  <c:v>347164323.67266601</c:v>
                </c:pt>
                <c:pt idx="7377">
                  <c:v>347136681.09745502</c:v>
                </c:pt>
                <c:pt idx="7378">
                  <c:v>347109032.12203795</c:v>
                </c:pt>
                <c:pt idx="7379">
                  <c:v>347081376.74038202</c:v>
                </c:pt>
                <c:pt idx="7380">
                  <c:v>347053714.94645792</c:v>
                </c:pt>
                <c:pt idx="7381">
                  <c:v>347026046.73423797</c:v>
                </c:pt>
                <c:pt idx="7382">
                  <c:v>346998372.09769899</c:v>
                </c:pt>
                <c:pt idx="7383">
                  <c:v>346970691.03082108</c:v>
                </c:pt>
                <c:pt idx="7384">
                  <c:v>346943003.52758598</c:v>
                </c:pt>
                <c:pt idx="7385">
                  <c:v>346915309.58197993</c:v>
                </c:pt>
                <c:pt idx="7386">
                  <c:v>346887609.18799198</c:v>
                </c:pt>
                <c:pt idx="7387">
                  <c:v>346859902.33961201</c:v>
                </c:pt>
                <c:pt idx="7388">
                  <c:v>346832189.03083694</c:v>
                </c:pt>
                <c:pt idx="7389">
                  <c:v>346804469.25566399</c:v>
                </c:pt>
                <c:pt idx="7390">
                  <c:v>346776743.008093</c:v>
                </c:pt>
                <c:pt idx="7391">
                  <c:v>346749010.28212899</c:v>
                </c:pt>
                <c:pt idx="7392">
                  <c:v>346721271.07178003</c:v>
                </c:pt>
                <c:pt idx="7393">
                  <c:v>346693525.37105298</c:v>
                </c:pt>
                <c:pt idx="7394">
                  <c:v>346665773.17396402</c:v>
                </c:pt>
                <c:pt idx="7395">
                  <c:v>346638014.474527</c:v>
                </c:pt>
                <c:pt idx="7396">
                  <c:v>346610249.26676202</c:v>
                </c:pt>
                <c:pt idx="7397">
                  <c:v>346582477.54469001</c:v>
                </c:pt>
                <c:pt idx="7398">
                  <c:v>346554699.30233699</c:v>
                </c:pt>
                <c:pt idx="7399">
                  <c:v>346526914.53372997</c:v>
                </c:pt>
                <c:pt idx="7400">
                  <c:v>346499123.23290086</c:v>
                </c:pt>
                <c:pt idx="7401">
                  <c:v>346471325.39388305</c:v>
                </c:pt>
                <c:pt idx="7402">
                  <c:v>346443521.01071399</c:v>
                </c:pt>
                <c:pt idx="7403">
                  <c:v>346415710.07743198</c:v>
                </c:pt>
                <c:pt idx="7404">
                  <c:v>346387892.58807999</c:v>
                </c:pt>
                <c:pt idx="7405">
                  <c:v>346360068.53670496</c:v>
                </c:pt>
                <c:pt idx="7406">
                  <c:v>346332237.91735399</c:v>
                </c:pt>
                <c:pt idx="7407">
                  <c:v>346304400.72408003</c:v>
                </c:pt>
                <c:pt idx="7408">
                  <c:v>346276556.95093596</c:v>
                </c:pt>
                <c:pt idx="7409">
                  <c:v>346248706.59197789</c:v>
                </c:pt>
                <c:pt idx="7410">
                  <c:v>346220849.641271</c:v>
                </c:pt>
                <c:pt idx="7411">
                  <c:v>346192986.09287494</c:v>
                </c:pt>
                <c:pt idx="7412">
                  <c:v>346165115.94085509</c:v>
                </c:pt>
                <c:pt idx="7413">
                  <c:v>346137239.17928201</c:v>
                </c:pt>
                <c:pt idx="7414">
                  <c:v>346109355.80222791</c:v>
                </c:pt>
                <c:pt idx="7415">
                  <c:v>346081465.80376607</c:v>
                </c:pt>
                <c:pt idx="7416">
                  <c:v>346053569.17797399</c:v>
                </c:pt>
                <c:pt idx="7417">
                  <c:v>346025665.91893291</c:v>
                </c:pt>
                <c:pt idx="7418">
                  <c:v>345997756.02072501</c:v>
                </c:pt>
                <c:pt idx="7419">
                  <c:v>345969839.47743791</c:v>
                </c:pt>
                <c:pt idx="7420">
                  <c:v>345941916.28315902</c:v>
                </c:pt>
                <c:pt idx="7421">
                  <c:v>345913986.43198186</c:v>
                </c:pt>
                <c:pt idx="7422">
                  <c:v>345886049.91799903</c:v>
                </c:pt>
                <c:pt idx="7423">
                  <c:v>345858106.73530692</c:v>
                </c:pt>
                <c:pt idx="7424">
                  <c:v>345830156.87800801</c:v>
                </c:pt>
                <c:pt idx="7425">
                  <c:v>345802200.34020501</c:v>
                </c:pt>
                <c:pt idx="7426">
                  <c:v>345774237.11600399</c:v>
                </c:pt>
                <c:pt idx="7427">
                  <c:v>345746267.19951397</c:v>
                </c:pt>
                <c:pt idx="7428">
                  <c:v>345718290.58484501</c:v>
                </c:pt>
                <c:pt idx="7429">
                  <c:v>345690307.26611209</c:v>
                </c:pt>
                <c:pt idx="7430">
                  <c:v>345662317.237432</c:v>
                </c:pt>
                <c:pt idx="7431">
                  <c:v>345634320.49292386</c:v>
                </c:pt>
                <c:pt idx="7432">
                  <c:v>345606317.02671099</c:v>
                </c:pt>
                <c:pt idx="7433">
                  <c:v>345578306.83291692</c:v>
                </c:pt>
                <c:pt idx="7434">
                  <c:v>345550289.90567195</c:v>
                </c:pt>
                <c:pt idx="7435">
                  <c:v>345522266.23910499</c:v>
                </c:pt>
                <c:pt idx="7436">
                  <c:v>345494235.82735097</c:v>
                </c:pt>
                <c:pt idx="7437">
                  <c:v>345466198.66454506</c:v>
                </c:pt>
                <c:pt idx="7438">
                  <c:v>345438154.74482507</c:v>
                </c:pt>
                <c:pt idx="7439">
                  <c:v>345410104.06233692</c:v>
                </c:pt>
                <c:pt idx="7440">
                  <c:v>345382046.61122102</c:v>
                </c:pt>
                <c:pt idx="7441">
                  <c:v>345353982.38562602</c:v>
                </c:pt>
                <c:pt idx="7442">
                  <c:v>345325911.37970102</c:v>
                </c:pt>
                <c:pt idx="7443">
                  <c:v>345297833.58759898</c:v>
                </c:pt>
                <c:pt idx="7444">
                  <c:v>345269749.00347602</c:v>
                </c:pt>
                <c:pt idx="7445">
                  <c:v>345241657.62148792</c:v>
                </c:pt>
                <c:pt idx="7446">
                  <c:v>345213559.43579596</c:v>
                </c:pt>
                <c:pt idx="7447">
                  <c:v>345185454.44056398</c:v>
                </c:pt>
                <c:pt idx="7448">
                  <c:v>345157342.62995791</c:v>
                </c:pt>
                <c:pt idx="7449">
                  <c:v>345129223.99814492</c:v>
                </c:pt>
                <c:pt idx="7450">
                  <c:v>345101098.53929693</c:v>
                </c:pt>
                <c:pt idx="7451">
                  <c:v>345072966.24758708</c:v>
                </c:pt>
                <c:pt idx="7452">
                  <c:v>345044827.11719304</c:v>
                </c:pt>
                <c:pt idx="7453">
                  <c:v>345016681.142295</c:v>
                </c:pt>
                <c:pt idx="7454">
                  <c:v>344988528.31707197</c:v>
                </c:pt>
                <c:pt idx="7455">
                  <c:v>344960368.63570899</c:v>
                </c:pt>
                <c:pt idx="7456">
                  <c:v>344932202.09239393</c:v>
                </c:pt>
                <c:pt idx="7457">
                  <c:v>344904028.68131602</c:v>
                </c:pt>
                <c:pt idx="7458">
                  <c:v>344875848.39666599</c:v>
                </c:pt>
                <c:pt idx="7459">
                  <c:v>344847661.23264086</c:v>
                </c:pt>
                <c:pt idx="7460">
                  <c:v>344819467.18343705</c:v>
                </c:pt>
                <c:pt idx="7461">
                  <c:v>344791266.24325502</c:v>
                </c:pt>
                <c:pt idx="7462">
                  <c:v>344763058.40629596</c:v>
                </c:pt>
                <c:pt idx="7463">
                  <c:v>344734843.66676605</c:v>
                </c:pt>
                <c:pt idx="7464">
                  <c:v>344706622.01887202</c:v>
                </c:pt>
                <c:pt idx="7465">
                  <c:v>344678393.45682597</c:v>
                </c:pt>
                <c:pt idx="7466">
                  <c:v>344650157.97483891</c:v>
                </c:pt>
                <c:pt idx="7467">
                  <c:v>344621915.56712604</c:v>
                </c:pt>
                <c:pt idx="7468">
                  <c:v>344593666.22790694</c:v>
                </c:pt>
                <c:pt idx="7469">
                  <c:v>344565409.951401</c:v>
                </c:pt>
                <c:pt idx="7470">
                  <c:v>344537146.73183203</c:v>
                </c:pt>
                <c:pt idx="7471">
                  <c:v>344508876.56342506</c:v>
                </c:pt>
                <c:pt idx="7472">
                  <c:v>344480599.44040698</c:v>
                </c:pt>
                <c:pt idx="7473">
                  <c:v>344452315.35701007</c:v>
                </c:pt>
                <c:pt idx="7474">
                  <c:v>344424024.30746603</c:v>
                </c:pt>
                <c:pt idx="7475">
                  <c:v>344395726.28601092</c:v>
                </c:pt>
                <c:pt idx="7476">
                  <c:v>344367421.28688294</c:v>
                </c:pt>
                <c:pt idx="7477">
                  <c:v>344339109.30432302</c:v>
                </c:pt>
                <c:pt idx="7478">
                  <c:v>344310790.33257294</c:v>
                </c:pt>
                <c:pt idx="7479">
                  <c:v>344282464.365879</c:v>
                </c:pt>
                <c:pt idx="7480">
                  <c:v>344254131.39849001</c:v>
                </c:pt>
                <c:pt idx="7481">
                  <c:v>344225791.42465496</c:v>
                </c:pt>
                <c:pt idx="7482">
                  <c:v>344197444.43862796</c:v>
                </c:pt>
                <c:pt idx="7483">
                  <c:v>344169090.43466395</c:v>
                </c:pt>
                <c:pt idx="7484">
                  <c:v>344140729.40702105</c:v>
                </c:pt>
                <c:pt idx="7485">
                  <c:v>344112361.34995902</c:v>
                </c:pt>
                <c:pt idx="7486">
                  <c:v>344083986.25773901</c:v>
                </c:pt>
                <c:pt idx="7487">
                  <c:v>344055604.12462997</c:v>
                </c:pt>
                <c:pt idx="7488">
                  <c:v>344027214.94489801</c:v>
                </c:pt>
                <c:pt idx="7489">
                  <c:v>343998818.71281296</c:v>
                </c:pt>
                <c:pt idx="7490">
                  <c:v>343970415.42264688</c:v>
                </c:pt>
                <c:pt idx="7491">
                  <c:v>343942005.06867403</c:v>
                </c:pt>
                <c:pt idx="7492">
                  <c:v>343913587.64517301</c:v>
                </c:pt>
                <c:pt idx="7493">
                  <c:v>343885163.14642304</c:v>
                </c:pt>
                <c:pt idx="7494">
                  <c:v>343856731.566706</c:v>
                </c:pt>
                <c:pt idx="7495">
                  <c:v>343828292.90030694</c:v>
                </c:pt>
                <c:pt idx="7496">
                  <c:v>343799847.14151204</c:v>
                </c:pt>
                <c:pt idx="7497">
                  <c:v>343771394.28460991</c:v>
                </c:pt>
                <c:pt idx="7498">
                  <c:v>343742934.32389402</c:v>
                </c:pt>
                <c:pt idx="7499">
                  <c:v>343714467.253658</c:v>
                </c:pt>
                <c:pt idx="7500">
                  <c:v>343685993.06819808</c:v>
                </c:pt>
                <c:pt idx="7501">
                  <c:v>343657511.76181197</c:v>
                </c:pt>
                <c:pt idx="7502">
                  <c:v>343629023.32880205</c:v>
                </c:pt>
                <c:pt idx="7503">
                  <c:v>343600527.76347005</c:v>
                </c:pt>
                <c:pt idx="7504">
                  <c:v>343572025.06012398</c:v>
                </c:pt>
                <c:pt idx="7505">
                  <c:v>343543515.21307099</c:v>
                </c:pt>
                <c:pt idx="7506">
                  <c:v>343514998.21662092</c:v>
                </c:pt>
                <c:pt idx="7507">
                  <c:v>343486474.06508601</c:v>
                </c:pt>
                <c:pt idx="7508">
                  <c:v>343457942.75278294</c:v>
                </c:pt>
                <c:pt idx="7509">
                  <c:v>343429404.274028</c:v>
                </c:pt>
                <c:pt idx="7510">
                  <c:v>343400858.62314206</c:v>
                </c:pt>
                <c:pt idx="7511">
                  <c:v>343372305.79444599</c:v>
                </c:pt>
                <c:pt idx="7512">
                  <c:v>343343745.78226495</c:v>
                </c:pt>
                <c:pt idx="7513">
                  <c:v>343315178.58092499</c:v>
                </c:pt>
                <c:pt idx="7514">
                  <c:v>343286604.18475509</c:v>
                </c:pt>
                <c:pt idx="7515">
                  <c:v>343258022.58808696</c:v>
                </c:pt>
                <c:pt idx="7516">
                  <c:v>343229433.78525394</c:v>
                </c:pt>
                <c:pt idx="7517">
                  <c:v>343200837.77059102</c:v>
                </c:pt>
                <c:pt idx="7518">
                  <c:v>343172234.53843695</c:v>
                </c:pt>
                <c:pt idx="7519">
                  <c:v>343143624.08313209</c:v>
                </c:pt>
                <c:pt idx="7520">
                  <c:v>343115006.399019</c:v>
                </c:pt>
                <c:pt idx="7521">
                  <c:v>343086381.48044199</c:v>
                </c:pt>
                <c:pt idx="7522">
                  <c:v>343057749.32174796</c:v>
                </c:pt>
                <c:pt idx="7523">
                  <c:v>343029109.91728699</c:v>
                </c:pt>
                <c:pt idx="7524">
                  <c:v>343000463.26141</c:v>
                </c:pt>
                <c:pt idx="7525">
                  <c:v>342971809.34847105</c:v>
                </c:pt>
                <c:pt idx="7526">
                  <c:v>342943148.17282605</c:v>
                </c:pt>
                <c:pt idx="7527">
                  <c:v>342914479.72883296</c:v>
                </c:pt>
                <c:pt idx="7528">
                  <c:v>342885804.01085305</c:v>
                </c:pt>
                <c:pt idx="7529">
                  <c:v>342857121.01324803</c:v>
                </c:pt>
                <c:pt idx="7530">
                  <c:v>342828430.73038203</c:v>
                </c:pt>
                <c:pt idx="7531">
                  <c:v>342799733.15662402</c:v>
                </c:pt>
                <c:pt idx="7532">
                  <c:v>342771028.28634197</c:v>
                </c:pt>
                <c:pt idx="7533">
                  <c:v>342742316.11390698</c:v>
                </c:pt>
                <c:pt idx="7534">
                  <c:v>342713596.63369298</c:v>
                </c:pt>
                <c:pt idx="7535">
                  <c:v>342684869.84007698</c:v>
                </c:pt>
                <c:pt idx="7536">
                  <c:v>342656135.72743601</c:v>
                </c:pt>
                <c:pt idx="7537">
                  <c:v>342627394.29014999</c:v>
                </c:pt>
                <c:pt idx="7538">
                  <c:v>342598645.52260095</c:v>
                </c:pt>
                <c:pt idx="7539">
                  <c:v>342569889.41917503</c:v>
                </c:pt>
                <c:pt idx="7540">
                  <c:v>342541125.97425592</c:v>
                </c:pt>
                <c:pt idx="7541">
                  <c:v>342512355.18223494</c:v>
                </c:pt>
                <c:pt idx="7542">
                  <c:v>342483577.03750098</c:v>
                </c:pt>
                <c:pt idx="7543">
                  <c:v>342454791.53444803</c:v>
                </c:pt>
                <c:pt idx="7544">
                  <c:v>342425998.66747206</c:v>
                </c:pt>
                <c:pt idx="7545">
                  <c:v>342397198.43096989</c:v>
                </c:pt>
                <c:pt idx="7546">
                  <c:v>342368390.819341</c:v>
                </c:pt>
                <c:pt idx="7547">
                  <c:v>342339575.82698786</c:v>
                </c:pt>
                <c:pt idx="7548">
                  <c:v>342310753.44831198</c:v>
                </c:pt>
                <c:pt idx="7549">
                  <c:v>342281923.67772007</c:v>
                </c:pt>
                <c:pt idx="7550">
                  <c:v>342253086.509619</c:v>
                </c:pt>
                <c:pt idx="7551">
                  <c:v>342224241.93842</c:v>
                </c:pt>
                <c:pt idx="7552">
                  <c:v>342195389.95853609</c:v>
                </c:pt>
                <c:pt idx="7553">
                  <c:v>342166530.56437892</c:v>
                </c:pt>
                <c:pt idx="7554">
                  <c:v>342137663.750368</c:v>
                </c:pt>
                <c:pt idx="7555">
                  <c:v>342108789.51091892</c:v>
                </c:pt>
                <c:pt idx="7556">
                  <c:v>342079907.84045309</c:v>
                </c:pt>
                <c:pt idx="7557">
                  <c:v>342051018.733392</c:v>
                </c:pt>
                <c:pt idx="7558">
                  <c:v>342022122.18416303</c:v>
                </c:pt>
                <c:pt idx="7559">
                  <c:v>341993218.18718898</c:v>
                </c:pt>
                <c:pt idx="7560">
                  <c:v>341964306.73690093</c:v>
                </c:pt>
                <c:pt idx="7561">
                  <c:v>341935387.82772905</c:v>
                </c:pt>
                <c:pt idx="7562">
                  <c:v>341906461.45410597</c:v>
                </c:pt>
                <c:pt idx="7563">
                  <c:v>341877527.61046505</c:v>
                </c:pt>
                <c:pt idx="7564">
                  <c:v>341848586.29124486</c:v>
                </c:pt>
                <c:pt idx="7565">
                  <c:v>341819637.49088395</c:v>
                </c:pt>
                <c:pt idx="7566">
                  <c:v>341790681.20382208</c:v>
                </c:pt>
                <c:pt idx="7567">
                  <c:v>341761717.42450392</c:v>
                </c:pt>
                <c:pt idx="7568">
                  <c:v>341732746.14737397</c:v>
                </c:pt>
                <c:pt idx="7569">
                  <c:v>341703767.36687791</c:v>
                </c:pt>
                <c:pt idx="7570">
                  <c:v>341674781.07746702</c:v>
                </c:pt>
                <c:pt idx="7571">
                  <c:v>341645787.27358902</c:v>
                </c:pt>
                <c:pt idx="7572">
                  <c:v>341616785.94969893</c:v>
                </c:pt>
                <c:pt idx="7573">
                  <c:v>341587777.10025102</c:v>
                </c:pt>
                <c:pt idx="7574">
                  <c:v>341558760.71970296</c:v>
                </c:pt>
                <c:pt idx="7575">
                  <c:v>341529736.80251205</c:v>
                </c:pt>
                <c:pt idx="7576">
                  <c:v>341500705.34314007</c:v>
                </c:pt>
                <c:pt idx="7577">
                  <c:v>341471666.33604991</c:v>
                </c:pt>
                <c:pt idx="7578">
                  <c:v>341442619.77570695</c:v>
                </c:pt>
                <c:pt idx="7579">
                  <c:v>341413565.65657598</c:v>
                </c:pt>
                <c:pt idx="7580">
                  <c:v>341384503.97312701</c:v>
                </c:pt>
                <c:pt idx="7581">
                  <c:v>341355434.719832</c:v>
                </c:pt>
                <c:pt idx="7582">
                  <c:v>341326357.89116102</c:v>
                </c:pt>
                <c:pt idx="7583">
                  <c:v>341297273.48158991</c:v>
                </c:pt>
                <c:pt idx="7584">
                  <c:v>341268181.48559391</c:v>
                </c:pt>
                <c:pt idx="7585">
                  <c:v>341239081.89765501</c:v>
                </c:pt>
                <c:pt idx="7586">
                  <c:v>341209974.71224993</c:v>
                </c:pt>
                <c:pt idx="7587">
                  <c:v>341180859.92386109</c:v>
                </c:pt>
                <c:pt idx="7588">
                  <c:v>341151737.5269739</c:v>
                </c:pt>
                <c:pt idx="7589">
                  <c:v>341122607.51607496</c:v>
                </c:pt>
                <c:pt idx="7590">
                  <c:v>341093469.88565201</c:v>
                </c:pt>
                <c:pt idx="7591">
                  <c:v>341064324.63019401</c:v>
                </c:pt>
                <c:pt idx="7592">
                  <c:v>341035171.74419206</c:v>
                </c:pt>
                <c:pt idx="7593">
                  <c:v>341006011.22214192</c:v>
                </c:pt>
                <c:pt idx="7594">
                  <c:v>340976843.05853897</c:v>
                </c:pt>
                <c:pt idx="7595">
                  <c:v>340947667.24787909</c:v>
                </c:pt>
                <c:pt idx="7596">
                  <c:v>340918483.78466392</c:v>
                </c:pt>
                <c:pt idx="7597">
                  <c:v>340889292.66339302</c:v>
                </c:pt>
                <c:pt idx="7598">
                  <c:v>340860093.87857002</c:v>
                </c:pt>
                <c:pt idx="7599">
                  <c:v>340830887.42469895</c:v>
                </c:pt>
                <c:pt idx="7600">
                  <c:v>340801673.29628789</c:v>
                </c:pt>
                <c:pt idx="7601">
                  <c:v>340772451.48784697</c:v>
                </c:pt>
                <c:pt idx="7602">
                  <c:v>340743221.99388295</c:v>
                </c:pt>
                <c:pt idx="7603">
                  <c:v>340713984.80891198</c:v>
                </c:pt>
                <c:pt idx="7604">
                  <c:v>340684739.92744499</c:v>
                </c:pt>
                <c:pt idx="7605">
                  <c:v>340655487.34400207</c:v>
                </c:pt>
                <c:pt idx="7606">
                  <c:v>340626227.05309701</c:v>
                </c:pt>
                <c:pt idx="7607">
                  <c:v>340596959.04925197</c:v>
                </c:pt>
                <c:pt idx="7608">
                  <c:v>340567683.32698786</c:v>
                </c:pt>
                <c:pt idx="7609">
                  <c:v>340538399.88082898</c:v>
                </c:pt>
                <c:pt idx="7610">
                  <c:v>340509108.70529991</c:v>
                </c:pt>
                <c:pt idx="7611">
                  <c:v>340479809.79492694</c:v>
                </c:pt>
                <c:pt idx="7612">
                  <c:v>340450503.14424098</c:v>
                </c:pt>
                <c:pt idx="7613">
                  <c:v>340421188.74776906</c:v>
                </c:pt>
                <c:pt idx="7614">
                  <c:v>340391866.60004705</c:v>
                </c:pt>
                <c:pt idx="7615">
                  <c:v>340362536.69560891</c:v>
                </c:pt>
                <c:pt idx="7616">
                  <c:v>340333199.02898896</c:v>
                </c:pt>
                <c:pt idx="7617">
                  <c:v>340303853.59472698</c:v>
                </c:pt>
                <c:pt idx="7618">
                  <c:v>340274500.38736105</c:v>
                </c:pt>
                <c:pt idx="7619">
                  <c:v>340245139.40143394</c:v>
                </c:pt>
                <c:pt idx="7620">
                  <c:v>340215770.63148695</c:v>
                </c:pt>
                <c:pt idx="7621">
                  <c:v>340186394.07206792</c:v>
                </c:pt>
                <c:pt idx="7622">
                  <c:v>340157009.71772105</c:v>
                </c:pt>
                <c:pt idx="7623">
                  <c:v>340127617.56299591</c:v>
                </c:pt>
                <c:pt idx="7624">
                  <c:v>340098217.60244209</c:v>
                </c:pt>
                <c:pt idx="7625">
                  <c:v>340068809.83061099</c:v>
                </c:pt>
                <c:pt idx="7626">
                  <c:v>340039394.24205899</c:v>
                </c:pt>
                <c:pt idx="7627">
                  <c:v>340009970.83133793</c:v>
                </c:pt>
                <c:pt idx="7628">
                  <c:v>339980539.59300601</c:v>
                </c:pt>
                <c:pt idx="7629">
                  <c:v>339951100.52162492</c:v>
                </c:pt>
                <c:pt idx="7630">
                  <c:v>339921653.61175305</c:v>
                </c:pt>
                <c:pt idx="7631">
                  <c:v>339892198.85795301</c:v>
                </c:pt>
                <c:pt idx="7632">
                  <c:v>339862736.25478899</c:v>
                </c:pt>
                <c:pt idx="7633">
                  <c:v>339833265.79682696</c:v>
                </c:pt>
                <c:pt idx="7634">
                  <c:v>339803787.47863394</c:v>
                </c:pt>
                <c:pt idx="7635">
                  <c:v>339774301.29477996</c:v>
                </c:pt>
                <c:pt idx="7636">
                  <c:v>339744807.23983395</c:v>
                </c:pt>
                <c:pt idx="7637">
                  <c:v>339715305.30837202</c:v>
                </c:pt>
                <c:pt idx="7638">
                  <c:v>339685795.49496591</c:v>
                </c:pt>
                <c:pt idx="7639">
                  <c:v>339656277.79419392</c:v>
                </c:pt>
                <c:pt idx="7640">
                  <c:v>339626752.20063192</c:v>
                </c:pt>
                <c:pt idx="7641">
                  <c:v>339597218.70885909</c:v>
                </c:pt>
                <c:pt idx="7642">
                  <c:v>339567677.31345701</c:v>
                </c:pt>
                <c:pt idx="7643">
                  <c:v>339538128.009009</c:v>
                </c:pt>
                <c:pt idx="7644">
                  <c:v>339508570.79009897</c:v>
                </c:pt>
                <c:pt idx="7645">
                  <c:v>339479005.65131301</c:v>
                </c:pt>
                <c:pt idx="7646">
                  <c:v>339449432.58723795</c:v>
                </c:pt>
                <c:pt idx="7647">
                  <c:v>339419851.59246492</c:v>
                </c:pt>
                <c:pt idx="7648">
                  <c:v>339390262.66158402</c:v>
                </c:pt>
                <c:pt idx="7649">
                  <c:v>339360665.78918803</c:v>
                </c:pt>
                <c:pt idx="7650">
                  <c:v>339331060.96987092</c:v>
                </c:pt>
                <c:pt idx="7651">
                  <c:v>339301448.198228</c:v>
                </c:pt>
                <c:pt idx="7652">
                  <c:v>339271827.46885902</c:v>
                </c:pt>
                <c:pt idx="7653">
                  <c:v>339242198.77636099</c:v>
                </c:pt>
                <c:pt idx="7654">
                  <c:v>339212562.115336</c:v>
                </c:pt>
                <c:pt idx="7655">
                  <c:v>339182917.48038691</c:v>
                </c:pt>
                <c:pt idx="7656">
                  <c:v>339153264.86611497</c:v>
                </c:pt>
                <c:pt idx="7657">
                  <c:v>339123604.26713002</c:v>
                </c:pt>
                <c:pt idx="7658">
                  <c:v>339093935.678038</c:v>
                </c:pt>
                <c:pt idx="7659">
                  <c:v>339064259.09344602</c:v>
                </c:pt>
                <c:pt idx="7660">
                  <c:v>339034574.50796598</c:v>
                </c:pt>
                <c:pt idx="7661">
                  <c:v>339004881.91620994</c:v>
                </c:pt>
                <c:pt idx="7662">
                  <c:v>338975181.312792</c:v>
                </c:pt>
                <c:pt idx="7663">
                  <c:v>338945472.69232601</c:v>
                </c:pt>
                <c:pt idx="7664">
                  <c:v>338915756.04943109</c:v>
                </c:pt>
                <c:pt idx="7665">
                  <c:v>338886031.37872308</c:v>
                </c:pt>
                <c:pt idx="7666">
                  <c:v>338856298.67482406</c:v>
                </c:pt>
                <c:pt idx="7667">
                  <c:v>338826557.93235493</c:v>
                </c:pt>
                <c:pt idx="7668">
                  <c:v>338796809.14593899</c:v>
                </c:pt>
                <c:pt idx="7669">
                  <c:v>338767052.31019998</c:v>
                </c:pt>
                <c:pt idx="7670">
                  <c:v>338737287.419765</c:v>
                </c:pt>
                <c:pt idx="7671">
                  <c:v>338707514.46926099</c:v>
                </c:pt>
                <c:pt idx="7672">
                  <c:v>338677733.453318</c:v>
                </c:pt>
                <c:pt idx="7673">
                  <c:v>338647944.36656809</c:v>
                </c:pt>
                <c:pt idx="7674">
                  <c:v>338618147.20364296</c:v>
                </c:pt>
                <c:pt idx="7675">
                  <c:v>338588341.959176</c:v>
                </c:pt>
                <c:pt idx="7676">
                  <c:v>338558528.62780398</c:v>
                </c:pt>
                <c:pt idx="7677">
                  <c:v>338528707.20416206</c:v>
                </c:pt>
                <c:pt idx="7678">
                  <c:v>338498877.68289</c:v>
                </c:pt>
                <c:pt idx="7679">
                  <c:v>338469040.05862802</c:v>
                </c:pt>
                <c:pt idx="7680">
                  <c:v>338439194.32601792</c:v>
                </c:pt>
                <c:pt idx="7681">
                  <c:v>338409340.479702</c:v>
                </c:pt>
                <c:pt idx="7682">
                  <c:v>338379478.51432502</c:v>
                </c:pt>
                <c:pt idx="7683">
                  <c:v>338349608.42453396</c:v>
                </c:pt>
                <c:pt idx="7684">
                  <c:v>338319730.20497596</c:v>
                </c:pt>
                <c:pt idx="7685">
                  <c:v>338289843.850299</c:v>
                </c:pt>
                <c:pt idx="7686">
                  <c:v>338259949.35515606</c:v>
                </c:pt>
                <c:pt idx="7687">
                  <c:v>338230046.71419799</c:v>
                </c:pt>
                <c:pt idx="7688">
                  <c:v>338200135.92207688</c:v>
                </c:pt>
                <c:pt idx="7689">
                  <c:v>338170216.97345001</c:v>
                </c:pt>
                <c:pt idx="7690">
                  <c:v>338140289.86297393</c:v>
                </c:pt>
                <c:pt idx="7691">
                  <c:v>338110354.58530599</c:v>
                </c:pt>
                <c:pt idx="7692">
                  <c:v>338080411.13510698</c:v>
                </c:pt>
                <c:pt idx="7693">
                  <c:v>338050459.50703597</c:v>
                </c:pt>
                <c:pt idx="7694">
                  <c:v>338020499.69575602</c:v>
                </c:pt>
                <c:pt idx="7695">
                  <c:v>337990531.69593096</c:v>
                </c:pt>
                <c:pt idx="7696">
                  <c:v>337960555.50222695</c:v>
                </c:pt>
                <c:pt idx="7697">
                  <c:v>337930571.10930997</c:v>
                </c:pt>
                <c:pt idx="7698">
                  <c:v>337900578.51184791</c:v>
                </c:pt>
                <c:pt idx="7699">
                  <c:v>337870577.70451105</c:v>
                </c:pt>
                <c:pt idx="7700">
                  <c:v>337840568.68197095</c:v>
                </c:pt>
                <c:pt idx="7701">
                  <c:v>337810551.43889892</c:v>
                </c:pt>
                <c:pt idx="7702">
                  <c:v>337780525.96996999</c:v>
                </c:pt>
                <c:pt idx="7703">
                  <c:v>337750492.26985902</c:v>
                </c:pt>
                <c:pt idx="7704">
                  <c:v>337720450.333242</c:v>
                </c:pt>
                <c:pt idx="7705">
                  <c:v>337690400.15479898</c:v>
                </c:pt>
                <c:pt idx="7706">
                  <c:v>337660341.72920793</c:v>
                </c:pt>
                <c:pt idx="7707">
                  <c:v>337630275.05115205</c:v>
                </c:pt>
                <c:pt idx="7708">
                  <c:v>337600200.11531109</c:v>
                </c:pt>
                <c:pt idx="7709">
                  <c:v>337570116.91637093</c:v>
                </c:pt>
                <c:pt idx="7710">
                  <c:v>337540025.44901597</c:v>
                </c:pt>
                <c:pt idx="7711">
                  <c:v>337509925.70793295</c:v>
                </c:pt>
                <c:pt idx="7712">
                  <c:v>337479817.68781006</c:v>
                </c:pt>
                <c:pt idx="7713">
                  <c:v>337449701.38333696</c:v>
                </c:pt>
                <c:pt idx="7714">
                  <c:v>337419576.78920299</c:v>
                </c:pt>
                <c:pt idx="7715">
                  <c:v>337389443.90010202</c:v>
                </c:pt>
                <c:pt idx="7716">
                  <c:v>337359302.71072602</c:v>
                </c:pt>
                <c:pt idx="7717">
                  <c:v>337329153.21577191</c:v>
                </c:pt>
                <c:pt idx="7718">
                  <c:v>337298995.40993387</c:v>
                </c:pt>
                <c:pt idx="7719">
                  <c:v>337268829.28791201</c:v>
                </c:pt>
                <c:pt idx="7720">
                  <c:v>337238654.84440309</c:v>
                </c:pt>
                <c:pt idx="7721">
                  <c:v>337208472.074108</c:v>
                </c:pt>
                <c:pt idx="7722">
                  <c:v>337178280.97172892</c:v>
                </c:pt>
                <c:pt idx="7723">
                  <c:v>337148081.53196895</c:v>
                </c:pt>
                <c:pt idx="7724">
                  <c:v>337117873.74953198</c:v>
                </c:pt>
                <c:pt idx="7725">
                  <c:v>337087657.61912304</c:v>
                </c:pt>
                <c:pt idx="7726">
                  <c:v>337057433.13545102</c:v>
                </c:pt>
                <c:pt idx="7727">
                  <c:v>337027200.29322296</c:v>
                </c:pt>
                <c:pt idx="7728">
                  <c:v>336996959.08714902</c:v>
                </c:pt>
                <c:pt idx="7729">
                  <c:v>336966709.51193994</c:v>
                </c:pt>
                <c:pt idx="7730">
                  <c:v>336936451.56230903</c:v>
                </c:pt>
                <c:pt idx="7731">
                  <c:v>336906185.23296785</c:v>
                </c:pt>
                <c:pt idx="7732">
                  <c:v>336875910.51863295</c:v>
                </c:pt>
                <c:pt idx="7733">
                  <c:v>336845627.41402102</c:v>
                </c:pt>
                <c:pt idx="7734">
                  <c:v>336815335.913849</c:v>
                </c:pt>
                <c:pt idx="7735">
                  <c:v>336785036.01283503</c:v>
                </c:pt>
                <c:pt idx="7736">
                  <c:v>336754727.70569992</c:v>
                </c:pt>
                <c:pt idx="7737">
                  <c:v>336724410.98716497</c:v>
                </c:pt>
                <c:pt idx="7738">
                  <c:v>336694085.85195392</c:v>
                </c:pt>
                <c:pt idx="7739">
                  <c:v>336663752.29479092</c:v>
                </c:pt>
                <c:pt idx="7740">
                  <c:v>336633410.310399</c:v>
                </c:pt>
                <c:pt idx="7741">
                  <c:v>336603059.89350802</c:v>
                </c:pt>
                <c:pt idx="7742">
                  <c:v>336572701.03884298</c:v>
                </c:pt>
                <c:pt idx="7743">
                  <c:v>336542333.74113399</c:v>
                </c:pt>
                <c:pt idx="7744">
                  <c:v>336511957.995112</c:v>
                </c:pt>
                <c:pt idx="7745">
                  <c:v>336481573.79550803</c:v>
                </c:pt>
                <c:pt idx="7746">
                  <c:v>336451181.13705498</c:v>
                </c:pt>
                <c:pt idx="7747">
                  <c:v>336420780.01448792</c:v>
                </c:pt>
                <c:pt idx="7748">
                  <c:v>336390370.42254096</c:v>
                </c:pt>
                <c:pt idx="7749">
                  <c:v>336359952.35595</c:v>
                </c:pt>
                <c:pt idx="7750">
                  <c:v>336329525.80945605</c:v>
                </c:pt>
                <c:pt idx="7751">
                  <c:v>336299090.77779597</c:v>
                </c:pt>
                <c:pt idx="7752">
                  <c:v>336268647.25571102</c:v>
                </c:pt>
                <c:pt idx="7753">
                  <c:v>336238195.23794192</c:v>
                </c:pt>
                <c:pt idx="7754">
                  <c:v>336207734.71923292</c:v>
                </c:pt>
                <c:pt idx="7755">
                  <c:v>336177265.69432801</c:v>
                </c:pt>
                <c:pt idx="7756">
                  <c:v>336146788.15797102</c:v>
                </c:pt>
                <c:pt idx="7757">
                  <c:v>336116302.10491002</c:v>
                </c:pt>
                <c:pt idx="7758">
                  <c:v>336085807.52989101</c:v>
                </c:pt>
                <c:pt idx="7759">
                  <c:v>336055304.42766392</c:v>
                </c:pt>
                <c:pt idx="7760">
                  <c:v>336024792.79297888</c:v>
                </c:pt>
                <c:pt idx="7761">
                  <c:v>335994272.62058902</c:v>
                </c:pt>
                <c:pt idx="7762">
                  <c:v>335963743.90524292</c:v>
                </c:pt>
                <c:pt idx="7763">
                  <c:v>335933206.641698</c:v>
                </c:pt>
                <c:pt idx="7764">
                  <c:v>335902660.82470602</c:v>
                </c:pt>
                <c:pt idx="7765">
                  <c:v>335872106.44902498</c:v>
                </c:pt>
                <c:pt idx="7766">
                  <c:v>335841543.50941205</c:v>
                </c:pt>
                <c:pt idx="7767">
                  <c:v>335810972.00062609</c:v>
                </c:pt>
                <c:pt idx="7768">
                  <c:v>335780391.91742605</c:v>
                </c:pt>
                <c:pt idx="7769">
                  <c:v>335749803.25457102</c:v>
                </c:pt>
                <c:pt idx="7770">
                  <c:v>335719206.00682598</c:v>
                </c:pt>
                <c:pt idx="7771">
                  <c:v>335688600.16895401</c:v>
                </c:pt>
                <c:pt idx="7772">
                  <c:v>335657985.73571795</c:v>
                </c:pt>
                <c:pt idx="7773">
                  <c:v>335627362.701882</c:v>
                </c:pt>
                <c:pt idx="7774">
                  <c:v>335596731.06221592</c:v>
                </c:pt>
                <c:pt idx="7775">
                  <c:v>335566090.81148499</c:v>
                </c:pt>
                <c:pt idx="7776">
                  <c:v>335535441.94445997</c:v>
                </c:pt>
                <c:pt idx="7777">
                  <c:v>335504784.45591092</c:v>
                </c:pt>
                <c:pt idx="7778">
                  <c:v>335474118.340608</c:v>
                </c:pt>
                <c:pt idx="7779">
                  <c:v>335443443.59332401</c:v>
                </c:pt>
                <c:pt idx="7780">
                  <c:v>335412760.20883101</c:v>
                </c:pt>
                <c:pt idx="7781">
                  <c:v>335382068.18190593</c:v>
                </c:pt>
                <c:pt idx="7782">
                  <c:v>335351367.50732309</c:v>
                </c:pt>
                <c:pt idx="7783">
                  <c:v>335320658.17985898</c:v>
                </c:pt>
                <c:pt idx="7784">
                  <c:v>335289940.19429201</c:v>
                </c:pt>
                <c:pt idx="7785">
                  <c:v>335259213.54540205</c:v>
                </c:pt>
                <c:pt idx="7786">
                  <c:v>335228478.22796792</c:v>
                </c:pt>
                <c:pt idx="7787">
                  <c:v>335197734.23677194</c:v>
                </c:pt>
                <c:pt idx="7788">
                  <c:v>335166981.56659698</c:v>
                </c:pt>
                <c:pt idx="7789">
                  <c:v>335136220.21222496</c:v>
                </c:pt>
                <c:pt idx="7790">
                  <c:v>335105450.16844106</c:v>
                </c:pt>
                <c:pt idx="7791">
                  <c:v>335074671.43003094</c:v>
                </c:pt>
                <c:pt idx="7792">
                  <c:v>335043883.99178195</c:v>
                </c:pt>
                <c:pt idx="7793">
                  <c:v>335013087.84848106</c:v>
                </c:pt>
                <c:pt idx="7794">
                  <c:v>334982282.99491793</c:v>
                </c:pt>
                <c:pt idx="7795">
                  <c:v>334951469.42588294</c:v>
                </c:pt>
                <c:pt idx="7796">
                  <c:v>334920647.13616598</c:v>
                </c:pt>
                <c:pt idx="7797">
                  <c:v>334889816.12056106</c:v>
                </c:pt>
                <c:pt idx="7798">
                  <c:v>334858976.37385798</c:v>
                </c:pt>
                <c:pt idx="7799">
                  <c:v>334828127.89085501</c:v>
                </c:pt>
                <c:pt idx="7800">
                  <c:v>334797270.666345</c:v>
                </c:pt>
                <c:pt idx="7801">
                  <c:v>334766404.69512606</c:v>
                </c:pt>
                <c:pt idx="7802">
                  <c:v>334735529.97199386</c:v>
                </c:pt>
                <c:pt idx="7803">
                  <c:v>334704646.49174893</c:v>
                </c:pt>
                <c:pt idx="7804">
                  <c:v>334673754.24918801</c:v>
                </c:pt>
                <c:pt idx="7805">
                  <c:v>334642853.23911399</c:v>
                </c:pt>
                <c:pt idx="7806">
                  <c:v>334611943.45632792</c:v>
                </c:pt>
                <c:pt idx="7807">
                  <c:v>334581024.89563203</c:v>
                </c:pt>
                <c:pt idx="7808">
                  <c:v>334550097.55183101</c:v>
                </c:pt>
                <c:pt idx="7809">
                  <c:v>334519161.41972899</c:v>
                </c:pt>
                <c:pt idx="7810">
                  <c:v>334488216.49413103</c:v>
                </c:pt>
                <c:pt idx="7811">
                  <c:v>334457262.76984501</c:v>
                </c:pt>
                <c:pt idx="7812">
                  <c:v>334426300.24167794</c:v>
                </c:pt>
                <c:pt idx="7813">
                  <c:v>334395328.90443891</c:v>
                </c:pt>
                <c:pt idx="7814">
                  <c:v>334364348.75293893</c:v>
                </c:pt>
                <c:pt idx="7815">
                  <c:v>334333359.78198594</c:v>
                </c:pt>
                <c:pt idx="7816">
                  <c:v>334302361.98639494</c:v>
                </c:pt>
                <c:pt idx="7817">
                  <c:v>334271355.36097699</c:v>
                </c:pt>
                <c:pt idx="7818">
                  <c:v>334240339.90054601</c:v>
                </c:pt>
                <c:pt idx="7819">
                  <c:v>334209315.59991795</c:v>
                </c:pt>
                <c:pt idx="7820">
                  <c:v>334178282.45390695</c:v>
                </c:pt>
                <c:pt idx="7821">
                  <c:v>334147240.45733005</c:v>
                </c:pt>
                <c:pt idx="7822">
                  <c:v>334116189.60500705</c:v>
                </c:pt>
                <c:pt idx="7823">
                  <c:v>334085129.89175296</c:v>
                </c:pt>
                <c:pt idx="7824">
                  <c:v>334054061.312392</c:v>
                </c:pt>
                <c:pt idx="7825">
                  <c:v>334022983.86174202</c:v>
                </c:pt>
                <c:pt idx="7826">
                  <c:v>333991897.53462499</c:v>
                </c:pt>
                <c:pt idx="7827">
                  <c:v>333960802.32586598</c:v>
                </c:pt>
                <c:pt idx="7828">
                  <c:v>333929698.23028386</c:v>
                </c:pt>
                <c:pt idx="7829">
                  <c:v>333898585.24270803</c:v>
                </c:pt>
                <c:pt idx="7830">
                  <c:v>333867463.35796106</c:v>
                </c:pt>
                <c:pt idx="7831">
                  <c:v>333836332.570871</c:v>
                </c:pt>
                <c:pt idx="7832">
                  <c:v>333805192.87626392</c:v>
                </c:pt>
                <c:pt idx="7833">
                  <c:v>333774044.268969</c:v>
                </c:pt>
                <c:pt idx="7834">
                  <c:v>333742886.74381608</c:v>
                </c:pt>
                <c:pt idx="7835">
                  <c:v>333711720.29563195</c:v>
                </c:pt>
                <c:pt idx="7836">
                  <c:v>333680544.91925299</c:v>
                </c:pt>
                <c:pt idx="7837">
                  <c:v>333649360.60950798</c:v>
                </c:pt>
                <c:pt idx="7838">
                  <c:v>333618167.36123192</c:v>
                </c:pt>
                <c:pt idx="7839">
                  <c:v>333586965.16925704</c:v>
                </c:pt>
                <c:pt idx="7840">
                  <c:v>333555754.02841902</c:v>
                </c:pt>
                <c:pt idx="7841">
                  <c:v>333524533.93355298</c:v>
                </c:pt>
                <c:pt idx="7842">
                  <c:v>333493304.87949705</c:v>
                </c:pt>
                <c:pt idx="7843">
                  <c:v>333462066.86108601</c:v>
                </c:pt>
                <c:pt idx="7844">
                  <c:v>333430819.87316203</c:v>
                </c:pt>
                <c:pt idx="7845">
                  <c:v>333399563.91056305</c:v>
                </c:pt>
                <c:pt idx="7846">
                  <c:v>333368298.96812898</c:v>
                </c:pt>
                <c:pt idx="7847">
                  <c:v>333337025.04070097</c:v>
                </c:pt>
                <c:pt idx="7848">
                  <c:v>333305742.12312108</c:v>
                </c:pt>
                <c:pt idx="7849">
                  <c:v>333274450.21023393</c:v>
                </c:pt>
                <c:pt idx="7850">
                  <c:v>333243149.29688096</c:v>
                </c:pt>
                <c:pt idx="7851">
                  <c:v>333211839.377909</c:v>
                </c:pt>
                <c:pt idx="7852">
                  <c:v>333180520.44816405</c:v>
                </c:pt>
                <c:pt idx="7853">
                  <c:v>333149192.502491</c:v>
                </c:pt>
                <c:pt idx="7854">
                  <c:v>333117855.53573793</c:v>
                </c:pt>
                <c:pt idx="7855">
                  <c:v>333086509.54275298</c:v>
                </c:pt>
                <c:pt idx="7856">
                  <c:v>333055154.51838499</c:v>
                </c:pt>
                <c:pt idx="7857">
                  <c:v>333023790.45748401</c:v>
                </c:pt>
                <c:pt idx="7858">
                  <c:v>332992417.35490209</c:v>
                </c:pt>
                <c:pt idx="7859">
                  <c:v>332961035.20548999</c:v>
                </c:pt>
                <c:pt idx="7860">
                  <c:v>332929644.00410098</c:v>
                </c:pt>
                <c:pt idx="7861">
                  <c:v>332898243.74558705</c:v>
                </c:pt>
                <c:pt idx="7862">
                  <c:v>332866834.42480391</c:v>
                </c:pt>
                <c:pt idx="7863">
                  <c:v>332835416.03660494</c:v>
                </c:pt>
                <c:pt idx="7864">
                  <c:v>332803988.575849</c:v>
                </c:pt>
                <c:pt idx="7865">
                  <c:v>332772552.03739101</c:v>
                </c:pt>
                <c:pt idx="7866">
                  <c:v>332741106.41608793</c:v>
                </c:pt>
                <c:pt idx="7867">
                  <c:v>332709651.70679992</c:v>
                </c:pt>
                <c:pt idx="7868">
                  <c:v>332678187.90438592</c:v>
                </c:pt>
                <c:pt idx="7869">
                  <c:v>332646715.00370598</c:v>
                </c:pt>
                <c:pt idx="7870">
                  <c:v>332615232.99961996</c:v>
                </c:pt>
                <c:pt idx="7871">
                  <c:v>332583741.88698995</c:v>
                </c:pt>
                <c:pt idx="7872">
                  <c:v>332552241.66068</c:v>
                </c:pt>
                <c:pt idx="7873">
                  <c:v>332520732.31555009</c:v>
                </c:pt>
                <c:pt idx="7874">
                  <c:v>332489213.84646797</c:v>
                </c:pt>
                <c:pt idx="7875">
                  <c:v>332457686.24829799</c:v>
                </c:pt>
                <c:pt idx="7876">
                  <c:v>332426149.51590395</c:v>
                </c:pt>
                <c:pt idx="7877">
                  <c:v>332394603.64415407</c:v>
                </c:pt>
                <c:pt idx="7878">
                  <c:v>332363048.62791598</c:v>
                </c:pt>
                <c:pt idx="7879">
                  <c:v>332331484.46205699</c:v>
                </c:pt>
                <c:pt idx="7880">
                  <c:v>332299911.14144701</c:v>
                </c:pt>
                <c:pt idx="7881">
                  <c:v>332268328.66095501</c:v>
                </c:pt>
                <c:pt idx="7882">
                  <c:v>332236737.01545209</c:v>
                </c:pt>
                <c:pt idx="7883">
                  <c:v>332205136.19980901</c:v>
                </c:pt>
                <c:pt idx="7884">
                  <c:v>332173526.20889705</c:v>
                </c:pt>
                <c:pt idx="7885">
                  <c:v>332141907.03759098</c:v>
                </c:pt>
                <c:pt idx="7886">
                  <c:v>332110278.68076205</c:v>
                </c:pt>
                <c:pt idx="7887">
                  <c:v>332078641.133286</c:v>
                </c:pt>
                <c:pt idx="7888">
                  <c:v>332046994.39003795</c:v>
                </c:pt>
                <c:pt idx="7889">
                  <c:v>332015338.44589502</c:v>
                </c:pt>
                <c:pt idx="7890">
                  <c:v>331983673.29573095</c:v>
                </c:pt>
                <c:pt idx="7891">
                  <c:v>331951998.934425</c:v>
                </c:pt>
                <c:pt idx="7892">
                  <c:v>331920315.35685498</c:v>
                </c:pt>
                <c:pt idx="7893">
                  <c:v>331888622.55790001</c:v>
                </c:pt>
                <c:pt idx="7894">
                  <c:v>331856920.53243995</c:v>
                </c:pt>
                <c:pt idx="7895">
                  <c:v>331825209.27535403</c:v>
                </c:pt>
                <c:pt idx="7896">
                  <c:v>331793488.78152305</c:v>
                </c:pt>
                <c:pt idx="7897">
                  <c:v>331761759.04583102</c:v>
                </c:pt>
                <c:pt idx="7898">
                  <c:v>331730020.06315905</c:v>
                </c:pt>
                <c:pt idx="7899">
                  <c:v>331698271.82839</c:v>
                </c:pt>
                <c:pt idx="7900">
                  <c:v>331666514.33640891</c:v>
                </c:pt>
                <c:pt idx="7901">
                  <c:v>331634747.58209991</c:v>
                </c:pt>
                <c:pt idx="7902">
                  <c:v>331602971.56034899</c:v>
                </c:pt>
                <c:pt idx="7903">
                  <c:v>331571186.26604092</c:v>
                </c:pt>
                <c:pt idx="7904">
                  <c:v>331539391.69406402</c:v>
                </c:pt>
                <c:pt idx="7905">
                  <c:v>331507587.83930492</c:v>
                </c:pt>
                <c:pt idx="7906">
                  <c:v>331475774.696652</c:v>
                </c:pt>
                <c:pt idx="7907">
                  <c:v>331443952.26099491</c:v>
                </c:pt>
                <c:pt idx="7908">
                  <c:v>331412120.52722305</c:v>
                </c:pt>
                <c:pt idx="7909">
                  <c:v>331380279.49022496</c:v>
                </c:pt>
                <c:pt idx="7910">
                  <c:v>331348429.14489508</c:v>
                </c:pt>
                <c:pt idx="7911">
                  <c:v>331316569.48612201</c:v>
                </c:pt>
                <c:pt idx="7912">
                  <c:v>331284700.50879902</c:v>
                </c:pt>
                <c:pt idx="7913">
                  <c:v>331252822.20782006</c:v>
                </c:pt>
                <c:pt idx="7914">
                  <c:v>331220934.57807791</c:v>
                </c:pt>
                <c:pt idx="7915">
                  <c:v>331189037.61446702</c:v>
                </c:pt>
                <c:pt idx="7916">
                  <c:v>331157131.31188297</c:v>
                </c:pt>
                <c:pt idx="7917">
                  <c:v>331125215.66522205</c:v>
                </c:pt>
                <c:pt idx="7918">
                  <c:v>331093290.66938001</c:v>
                </c:pt>
                <c:pt idx="7919">
                  <c:v>331061356.31925392</c:v>
                </c:pt>
                <c:pt idx="7920">
                  <c:v>331029412.60974097</c:v>
                </c:pt>
                <c:pt idx="7921">
                  <c:v>330997459.53573996</c:v>
                </c:pt>
                <c:pt idx="7922">
                  <c:v>330965497.09214991</c:v>
                </c:pt>
                <c:pt idx="7923">
                  <c:v>330933525.273871</c:v>
                </c:pt>
                <c:pt idx="7924">
                  <c:v>330901544.07580298</c:v>
                </c:pt>
                <c:pt idx="7925">
                  <c:v>330869553.49284697</c:v>
                </c:pt>
                <c:pt idx="7926">
                  <c:v>330837553.51990396</c:v>
                </c:pt>
                <c:pt idx="7927">
                  <c:v>330805544.15187597</c:v>
                </c:pt>
                <c:pt idx="7928">
                  <c:v>330773525.38366801</c:v>
                </c:pt>
                <c:pt idx="7929">
                  <c:v>330741497.21018296</c:v>
                </c:pt>
                <c:pt idx="7930">
                  <c:v>330709459.62632298</c:v>
                </c:pt>
                <c:pt idx="7931">
                  <c:v>330677412.62699503</c:v>
                </c:pt>
                <c:pt idx="7932">
                  <c:v>330645356.20710301</c:v>
                </c:pt>
                <c:pt idx="7933">
                  <c:v>330613290.36155301</c:v>
                </c:pt>
                <c:pt idx="7934">
                  <c:v>330581215.08525294</c:v>
                </c:pt>
                <c:pt idx="7935">
                  <c:v>330549130.37310809</c:v>
                </c:pt>
                <c:pt idx="7936">
                  <c:v>330517036.22002792</c:v>
                </c:pt>
                <c:pt idx="7937">
                  <c:v>330484932.62091899</c:v>
                </c:pt>
                <c:pt idx="7938">
                  <c:v>330452819.57069296</c:v>
                </c:pt>
                <c:pt idx="7939">
                  <c:v>330420697.06425601</c:v>
                </c:pt>
                <c:pt idx="7940">
                  <c:v>330388565.09652102</c:v>
                </c:pt>
                <c:pt idx="7941">
                  <c:v>330356423.66239792</c:v>
                </c:pt>
                <c:pt idx="7942">
                  <c:v>330324272.75679696</c:v>
                </c:pt>
                <c:pt idx="7943">
                  <c:v>330292112.37463099</c:v>
                </c:pt>
                <c:pt idx="7944">
                  <c:v>330259942.51081401</c:v>
                </c:pt>
                <c:pt idx="7945">
                  <c:v>330227763.160258</c:v>
                </c:pt>
                <c:pt idx="7946">
                  <c:v>330195574.31787509</c:v>
                </c:pt>
                <c:pt idx="7947">
                  <c:v>330163375.97858101</c:v>
                </c:pt>
                <c:pt idx="7948">
                  <c:v>330131168.13729</c:v>
                </c:pt>
                <c:pt idx="7949">
                  <c:v>330098950.78891796</c:v>
                </c:pt>
                <c:pt idx="7950">
                  <c:v>330066723.92838103</c:v>
                </c:pt>
                <c:pt idx="7951">
                  <c:v>330034487.55059606</c:v>
                </c:pt>
                <c:pt idx="7952">
                  <c:v>330002241.65047902</c:v>
                </c:pt>
                <c:pt idx="7953">
                  <c:v>329969986.22294688</c:v>
                </c:pt>
                <c:pt idx="7954">
                  <c:v>329937721.26291996</c:v>
                </c:pt>
                <c:pt idx="7955">
                  <c:v>329905446.765315</c:v>
                </c:pt>
                <c:pt idx="7956">
                  <c:v>329873162.725052</c:v>
                </c:pt>
                <c:pt idx="7957">
                  <c:v>329840869.13705206</c:v>
                </c:pt>
                <c:pt idx="7958">
                  <c:v>329808565.99623185</c:v>
                </c:pt>
                <c:pt idx="7959">
                  <c:v>329776253.29751498</c:v>
                </c:pt>
                <c:pt idx="7960">
                  <c:v>329743931.03582197</c:v>
                </c:pt>
                <c:pt idx="7961">
                  <c:v>329711599.20607692</c:v>
                </c:pt>
                <c:pt idx="7962">
                  <c:v>329679257.80319798</c:v>
                </c:pt>
                <c:pt idx="7963">
                  <c:v>329646906.82211202</c:v>
                </c:pt>
                <c:pt idx="7964">
                  <c:v>329614546.25774097</c:v>
                </c:pt>
                <c:pt idx="7965">
                  <c:v>329582176.10500902</c:v>
                </c:pt>
                <c:pt idx="7966">
                  <c:v>329549796.35883898</c:v>
                </c:pt>
                <c:pt idx="7967">
                  <c:v>329517407.01415801</c:v>
                </c:pt>
                <c:pt idx="7968">
                  <c:v>329485008.06589001</c:v>
                </c:pt>
                <c:pt idx="7969">
                  <c:v>329452599.50896198</c:v>
                </c:pt>
                <c:pt idx="7970">
                  <c:v>329420181.338301</c:v>
                </c:pt>
                <c:pt idx="7971">
                  <c:v>329387753.54883301</c:v>
                </c:pt>
                <c:pt idx="7972">
                  <c:v>329355316.13548499</c:v>
                </c:pt>
                <c:pt idx="7973">
                  <c:v>329322869.09318697</c:v>
                </c:pt>
                <c:pt idx="7974">
                  <c:v>329290412.41686392</c:v>
                </c:pt>
                <c:pt idx="7975">
                  <c:v>329257946.101448</c:v>
                </c:pt>
                <c:pt idx="7976">
                  <c:v>329225470.14186805</c:v>
                </c:pt>
                <c:pt idx="7977">
                  <c:v>329192984.53305298</c:v>
                </c:pt>
                <c:pt idx="7978">
                  <c:v>329160489.26993394</c:v>
                </c:pt>
                <c:pt idx="7979">
                  <c:v>329127984.34744108</c:v>
                </c:pt>
                <c:pt idx="7980">
                  <c:v>329095469.76050597</c:v>
                </c:pt>
                <c:pt idx="7981">
                  <c:v>329062945.50405997</c:v>
                </c:pt>
                <c:pt idx="7982">
                  <c:v>329030411.57303792</c:v>
                </c:pt>
                <c:pt idx="7983">
                  <c:v>328997867.96236897</c:v>
                </c:pt>
                <c:pt idx="7984">
                  <c:v>328965314.66698796</c:v>
                </c:pt>
                <c:pt idx="7985">
                  <c:v>328932751.68182802</c:v>
                </c:pt>
                <c:pt idx="7986">
                  <c:v>328900179.00182301</c:v>
                </c:pt>
                <c:pt idx="7987">
                  <c:v>328867596.62190795</c:v>
                </c:pt>
                <c:pt idx="7988">
                  <c:v>328835004.537018</c:v>
                </c:pt>
                <c:pt idx="7989">
                  <c:v>328802402.74208796</c:v>
                </c:pt>
                <c:pt idx="7990">
                  <c:v>328769791.23205292</c:v>
                </c:pt>
                <c:pt idx="7991">
                  <c:v>328737170.00185001</c:v>
                </c:pt>
                <c:pt idx="7992">
                  <c:v>328704539.04641598</c:v>
                </c:pt>
                <c:pt idx="7993">
                  <c:v>328671898.36068892</c:v>
                </c:pt>
                <c:pt idx="7994">
                  <c:v>328639247.93960387</c:v>
                </c:pt>
                <c:pt idx="7995">
                  <c:v>328606587.77810109</c:v>
                </c:pt>
                <c:pt idx="7996">
                  <c:v>328573917.871117</c:v>
                </c:pt>
                <c:pt idx="7997">
                  <c:v>328541238.21359098</c:v>
                </c:pt>
                <c:pt idx="7998">
                  <c:v>328508548.80046302</c:v>
                </c:pt>
                <c:pt idx="7999">
                  <c:v>328475849.62667203</c:v>
                </c:pt>
                <c:pt idx="8000">
                  <c:v>328443140.68715906</c:v>
                </c:pt>
                <c:pt idx="8001">
                  <c:v>328410421.97686201</c:v>
                </c:pt>
                <c:pt idx="8002">
                  <c:v>328377693.49072295</c:v>
                </c:pt>
                <c:pt idx="8003">
                  <c:v>328344955.22368294</c:v>
                </c:pt>
                <c:pt idx="8004">
                  <c:v>328312207.17068601</c:v>
                </c:pt>
                <c:pt idx="8005">
                  <c:v>328279449.32667094</c:v>
                </c:pt>
                <c:pt idx="8006">
                  <c:v>328246681.68658209</c:v>
                </c:pt>
                <c:pt idx="8007">
                  <c:v>328213904.24536002</c:v>
                </c:pt>
                <c:pt idx="8008">
                  <c:v>328181116.99794996</c:v>
                </c:pt>
                <c:pt idx="8009">
                  <c:v>328148319.93929493</c:v>
                </c:pt>
                <c:pt idx="8010">
                  <c:v>328115513.06433803</c:v>
                </c:pt>
                <c:pt idx="8011">
                  <c:v>328082696.36802405</c:v>
                </c:pt>
                <c:pt idx="8012">
                  <c:v>328049869.84529799</c:v>
                </c:pt>
                <c:pt idx="8013">
                  <c:v>328017033.49110395</c:v>
                </c:pt>
                <c:pt idx="8014">
                  <c:v>327984187.30038792</c:v>
                </c:pt>
                <c:pt idx="8015">
                  <c:v>327951331.26809502</c:v>
                </c:pt>
                <c:pt idx="8016">
                  <c:v>327918465.389171</c:v>
                </c:pt>
                <c:pt idx="8017">
                  <c:v>327885589.65856308</c:v>
                </c:pt>
                <c:pt idx="8018">
                  <c:v>327852704.07121795</c:v>
                </c:pt>
                <c:pt idx="8019">
                  <c:v>327819808.62208295</c:v>
                </c:pt>
                <c:pt idx="8020">
                  <c:v>327786903.30610698</c:v>
                </c:pt>
                <c:pt idx="8021">
                  <c:v>327753988.11823392</c:v>
                </c:pt>
                <c:pt idx="8022">
                  <c:v>327721063.05341405</c:v>
                </c:pt>
                <c:pt idx="8023">
                  <c:v>327688128.10659605</c:v>
                </c:pt>
                <c:pt idx="8024">
                  <c:v>327655183.27272803</c:v>
                </c:pt>
                <c:pt idx="8025">
                  <c:v>327622228.54676002</c:v>
                </c:pt>
                <c:pt idx="8026">
                  <c:v>327589263.92364192</c:v>
                </c:pt>
                <c:pt idx="8027">
                  <c:v>327556289.39832097</c:v>
                </c:pt>
                <c:pt idx="8028">
                  <c:v>327523304.96574992</c:v>
                </c:pt>
                <c:pt idx="8029">
                  <c:v>327490310.62087899</c:v>
                </c:pt>
                <c:pt idx="8030">
                  <c:v>327457306.358657</c:v>
                </c:pt>
                <c:pt idx="8031">
                  <c:v>327424292.17403609</c:v>
                </c:pt>
                <c:pt idx="8032">
                  <c:v>327391268.06196696</c:v>
                </c:pt>
                <c:pt idx="8033">
                  <c:v>327358234.01740205</c:v>
                </c:pt>
                <c:pt idx="8034">
                  <c:v>327325190.03529394</c:v>
                </c:pt>
                <c:pt idx="8035">
                  <c:v>327292136.11059302</c:v>
                </c:pt>
                <c:pt idx="8036">
                  <c:v>327259072.23825395</c:v>
                </c:pt>
                <c:pt idx="8037">
                  <c:v>327225998.41322792</c:v>
                </c:pt>
                <c:pt idx="8038">
                  <c:v>327192914.63046902</c:v>
                </c:pt>
                <c:pt idx="8039">
                  <c:v>327159820.88493103</c:v>
                </c:pt>
                <c:pt idx="8040">
                  <c:v>327126717.17156702</c:v>
                </c:pt>
                <c:pt idx="8041">
                  <c:v>327093603.48532999</c:v>
                </c:pt>
                <c:pt idx="8042">
                  <c:v>327060479.82117599</c:v>
                </c:pt>
                <c:pt idx="8043">
                  <c:v>327027346.17405802</c:v>
                </c:pt>
                <c:pt idx="8044">
                  <c:v>326994202.53893095</c:v>
                </c:pt>
                <c:pt idx="8045">
                  <c:v>326961048.91075099</c:v>
                </c:pt>
                <c:pt idx="8046">
                  <c:v>326927885.28447294</c:v>
                </c:pt>
                <c:pt idx="8047">
                  <c:v>326894711.65505207</c:v>
                </c:pt>
                <c:pt idx="8048">
                  <c:v>326861528.01744401</c:v>
                </c:pt>
                <c:pt idx="8049">
                  <c:v>326828334.366606</c:v>
                </c:pt>
                <c:pt idx="8050">
                  <c:v>326795130.69749397</c:v>
                </c:pt>
                <c:pt idx="8051">
                  <c:v>326761917.00506401</c:v>
                </c:pt>
                <c:pt idx="8052">
                  <c:v>326728693.28427297</c:v>
                </c:pt>
                <c:pt idx="8053">
                  <c:v>326695459.53007895</c:v>
                </c:pt>
                <c:pt idx="8054">
                  <c:v>326662215.73743892</c:v>
                </c:pt>
                <c:pt idx="8055">
                  <c:v>326628961.90131003</c:v>
                </c:pt>
                <c:pt idx="8056">
                  <c:v>326595698.01664996</c:v>
                </c:pt>
                <c:pt idx="8057">
                  <c:v>326562424.078417</c:v>
                </c:pt>
                <c:pt idx="8058">
                  <c:v>326529140.08156902</c:v>
                </c:pt>
                <c:pt idx="8059">
                  <c:v>326495846.021065</c:v>
                </c:pt>
                <c:pt idx="8060">
                  <c:v>326462541.891864</c:v>
                </c:pt>
                <c:pt idx="8061">
                  <c:v>326429227.68892509</c:v>
                </c:pt>
                <c:pt idx="8062">
                  <c:v>326395903.407206</c:v>
                </c:pt>
                <c:pt idx="8063">
                  <c:v>326362569.04166901</c:v>
                </c:pt>
                <c:pt idx="8064">
                  <c:v>326329224.58727092</c:v>
                </c:pt>
                <c:pt idx="8065">
                  <c:v>326295870.03897291</c:v>
                </c:pt>
                <c:pt idx="8066">
                  <c:v>326262505.39173394</c:v>
                </c:pt>
                <c:pt idx="8067">
                  <c:v>326229130.64051604</c:v>
                </c:pt>
                <c:pt idx="8068">
                  <c:v>326195745.78027689</c:v>
                </c:pt>
                <c:pt idx="8069">
                  <c:v>326162350.80598003</c:v>
                </c:pt>
                <c:pt idx="8070">
                  <c:v>326128945.71258396</c:v>
                </c:pt>
                <c:pt idx="8071">
                  <c:v>326095530.49504995</c:v>
                </c:pt>
                <c:pt idx="8072">
                  <c:v>326062105.14834005</c:v>
                </c:pt>
                <c:pt idx="8073">
                  <c:v>326028669.66741604</c:v>
                </c:pt>
                <c:pt idx="8074">
                  <c:v>325995224.04723799</c:v>
                </c:pt>
                <c:pt idx="8075">
                  <c:v>325961768.28276896</c:v>
                </c:pt>
                <c:pt idx="8076">
                  <c:v>325928302.36896998</c:v>
                </c:pt>
                <c:pt idx="8077">
                  <c:v>325894826.30080402</c:v>
                </c:pt>
                <c:pt idx="8078">
                  <c:v>325861340.073232</c:v>
                </c:pt>
                <c:pt idx="8079">
                  <c:v>325827843.68121696</c:v>
                </c:pt>
                <c:pt idx="8080">
                  <c:v>325794337.11972302</c:v>
                </c:pt>
                <c:pt idx="8081">
                  <c:v>325760820.38371009</c:v>
                </c:pt>
                <c:pt idx="8082">
                  <c:v>325727293.46814197</c:v>
                </c:pt>
                <c:pt idx="8083">
                  <c:v>325693756.367984</c:v>
                </c:pt>
                <c:pt idx="8084">
                  <c:v>325660209.078197</c:v>
                </c:pt>
                <c:pt idx="8085">
                  <c:v>325626651.59374392</c:v>
                </c:pt>
                <c:pt idx="8086">
                  <c:v>325593083.90958899</c:v>
                </c:pt>
                <c:pt idx="8087">
                  <c:v>325559506.02069694</c:v>
                </c:pt>
                <c:pt idx="8088">
                  <c:v>325525917.92202991</c:v>
                </c:pt>
                <c:pt idx="8089">
                  <c:v>325492319.60855311</c:v>
                </c:pt>
                <c:pt idx="8090">
                  <c:v>325458711.07522899</c:v>
                </c:pt>
                <c:pt idx="8091">
                  <c:v>325425092.31702304</c:v>
                </c:pt>
                <c:pt idx="8092">
                  <c:v>325391463.32889909</c:v>
                </c:pt>
                <c:pt idx="8093">
                  <c:v>325357824.10582215</c:v>
                </c:pt>
                <c:pt idx="8094">
                  <c:v>325324174.64275604</c:v>
                </c:pt>
                <c:pt idx="8095">
                  <c:v>325290514.93466592</c:v>
                </c:pt>
                <c:pt idx="8096">
                  <c:v>325256844.976515</c:v>
                </c:pt>
                <c:pt idx="8097">
                  <c:v>325223164.76327091</c:v>
                </c:pt>
                <c:pt idx="8098">
                  <c:v>325189474.28989697</c:v>
                </c:pt>
                <c:pt idx="8099">
                  <c:v>325155773.55135697</c:v>
                </c:pt>
                <c:pt idx="8100">
                  <c:v>325122062.54261899</c:v>
                </c:pt>
                <c:pt idx="8101">
                  <c:v>325088341.25864601</c:v>
                </c:pt>
                <c:pt idx="8102">
                  <c:v>325054609.69440502</c:v>
                </c:pt>
                <c:pt idx="8103">
                  <c:v>325020867.84486008</c:v>
                </c:pt>
                <c:pt idx="8104">
                  <c:v>324987115.70497894</c:v>
                </c:pt>
                <c:pt idx="8105">
                  <c:v>324953353.26972598</c:v>
                </c:pt>
                <c:pt idx="8106">
                  <c:v>324919580.53406698</c:v>
                </c:pt>
                <c:pt idx="8107">
                  <c:v>324885797.49296689</c:v>
                </c:pt>
                <c:pt idx="8108">
                  <c:v>324852004.14139301</c:v>
                </c:pt>
                <c:pt idx="8109">
                  <c:v>324818200.47430992</c:v>
                </c:pt>
                <c:pt idx="8110">
                  <c:v>324784386.48668689</c:v>
                </c:pt>
                <c:pt idx="8111">
                  <c:v>324750562.17348605</c:v>
                </c:pt>
                <c:pt idx="8112">
                  <c:v>324716727.52967495</c:v>
                </c:pt>
                <c:pt idx="8113">
                  <c:v>324682882.55022109</c:v>
                </c:pt>
                <c:pt idx="8114">
                  <c:v>324649027.23008895</c:v>
                </c:pt>
                <c:pt idx="8115">
                  <c:v>324615161.56424695</c:v>
                </c:pt>
                <c:pt idx="8116">
                  <c:v>324581285.54766005</c:v>
                </c:pt>
                <c:pt idx="8117">
                  <c:v>324547399.175295</c:v>
                </c:pt>
                <c:pt idx="8118">
                  <c:v>324513502.44212002</c:v>
                </c:pt>
                <c:pt idx="8119">
                  <c:v>324479595.34310007</c:v>
                </c:pt>
                <c:pt idx="8120">
                  <c:v>324445677.87320209</c:v>
                </c:pt>
                <c:pt idx="8121">
                  <c:v>324411750.02739209</c:v>
                </c:pt>
                <c:pt idx="8122">
                  <c:v>324377811.80063796</c:v>
                </c:pt>
                <c:pt idx="8123">
                  <c:v>324343863.18790609</c:v>
                </c:pt>
                <c:pt idx="8124">
                  <c:v>324309904.18416303</c:v>
                </c:pt>
                <c:pt idx="8125">
                  <c:v>324275934.78437495</c:v>
                </c:pt>
                <c:pt idx="8126">
                  <c:v>324241954.98351002</c:v>
                </c:pt>
                <c:pt idx="8127">
                  <c:v>324207964.77653491</c:v>
                </c:pt>
                <c:pt idx="8128">
                  <c:v>324173964.15841711</c:v>
                </c:pt>
                <c:pt idx="8129">
                  <c:v>324139953.12412107</c:v>
                </c:pt>
                <c:pt idx="8130">
                  <c:v>324105931.66861606</c:v>
                </c:pt>
                <c:pt idx="8131">
                  <c:v>324071899.78686792</c:v>
                </c:pt>
                <c:pt idx="8132">
                  <c:v>324037857.47384399</c:v>
                </c:pt>
                <c:pt idx="8133">
                  <c:v>324003804.72451109</c:v>
                </c:pt>
                <c:pt idx="8134">
                  <c:v>323969741.53383601</c:v>
                </c:pt>
                <c:pt idx="8135">
                  <c:v>323935667.89678591</c:v>
                </c:pt>
                <c:pt idx="8136">
                  <c:v>323901583.80832797</c:v>
                </c:pt>
                <c:pt idx="8137">
                  <c:v>323867489.26343</c:v>
                </c:pt>
                <c:pt idx="8138">
                  <c:v>323833384.25705701</c:v>
                </c:pt>
                <c:pt idx="8139">
                  <c:v>323799268.78417599</c:v>
                </c:pt>
                <c:pt idx="8140">
                  <c:v>323765142.83975601</c:v>
                </c:pt>
                <c:pt idx="8141">
                  <c:v>323731006.41876298</c:v>
                </c:pt>
                <c:pt idx="8142">
                  <c:v>323696859.51616305</c:v>
                </c:pt>
                <c:pt idx="8143">
                  <c:v>323662702.12692392</c:v>
                </c:pt>
                <c:pt idx="8144">
                  <c:v>323628534.24601001</c:v>
                </c:pt>
                <c:pt idx="8145">
                  <c:v>323594355.86839205</c:v>
                </c:pt>
                <c:pt idx="8146">
                  <c:v>323560166.98903495</c:v>
                </c:pt>
                <c:pt idx="8147">
                  <c:v>323525967.60290492</c:v>
                </c:pt>
                <c:pt idx="8148">
                  <c:v>323491757.70496792</c:v>
                </c:pt>
                <c:pt idx="8149">
                  <c:v>323457537.29019296</c:v>
                </c:pt>
                <c:pt idx="8150">
                  <c:v>323423306.35354608</c:v>
                </c:pt>
                <c:pt idx="8151">
                  <c:v>323389064.88999295</c:v>
                </c:pt>
                <c:pt idx="8152">
                  <c:v>323354812.89449799</c:v>
                </c:pt>
                <c:pt idx="8153">
                  <c:v>323320550.362032</c:v>
                </c:pt>
                <c:pt idx="8154">
                  <c:v>323286277.28756005</c:v>
                </c:pt>
                <c:pt idx="8155">
                  <c:v>323251993.66604698</c:v>
                </c:pt>
                <c:pt idx="8156">
                  <c:v>323217699.49245995</c:v>
                </c:pt>
                <c:pt idx="8157">
                  <c:v>323183394.761765</c:v>
                </c:pt>
                <c:pt idx="8158">
                  <c:v>323149079.46892792</c:v>
                </c:pt>
                <c:pt idx="8159">
                  <c:v>323114753.60891497</c:v>
                </c:pt>
                <c:pt idx="8160">
                  <c:v>323080417.17669296</c:v>
                </c:pt>
                <c:pt idx="8161">
                  <c:v>323046070.16722608</c:v>
                </c:pt>
                <c:pt idx="8162">
                  <c:v>323011712.57548201</c:v>
                </c:pt>
                <c:pt idx="8163">
                  <c:v>322977344.39642602</c:v>
                </c:pt>
                <c:pt idx="8164">
                  <c:v>322942965.62502402</c:v>
                </c:pt>
                <c:pt idx="8165">
                  <c:v>322908576.25624192</c:v>
                </c:pt>
                <c:pt idx="8166">
                  <c:v>322874176.28504294</c:v>
                </c:pt>
                <c:pt idx="8167">
                  <c:v>322839765.70639396</c:v>
                </c:pt>
                <c:pt idx="8168">
                  <c:v>322805344.51526099</c:v>
                </c:pt>
                <c:pt idx="8169">
                  <c:v>322770912.70660895</c:v>
                </c:pt>
                <c:pt idx="8170">
                  <c:v>322736470.275401</c:v>
                </c:pt>
                <c:pt idx="8171">
                  <c:v>322702017.21660393</c:v>
                </c:pt>
                <c:pt idx="8172">
                  <c:v>322667553.52518296</c:v>
                </c:pt>
                <c:pt idx="8173">
                  <c:v>322633079.19610202</c:v>
                </c:pt>
                <c:pt idx="8174">
                  <c:v>322598594.22432601</c:v>
                </c:pt>
                <c:pt idx="8175">
                  <c:v>322564098.60481805</c:v>
                </c:pt>
                <c:pt idx="8176">
                  <c:v>322529592.33254492</c:v>
                </c:pt>
                <c:pt idx="8177">
                  <c:v>322495075.40246892</c:v>
                </c:pt>
                <c:pt idx="8178">
                  <c:v>322460547.80955702</c:v>
                </c:pt>
                <c:pt idx="8179">
                  <c:v>322426009.54877001</c:v>
                </c:pt>
                <c:pt idx="8180">
                  <c:v>322391460.61507201</c:v>
                </c:pt>
                <c:pt idx="8181">
                  <c:v>322356901.00342906</c:v>
                </c:pt>
                <c:pt idx="8182">
                  <c:v>322322330.708803</c:v>
                </c:pt>
                <c:pt idx="8183">
                  <c:v>322287749.72615796</c:v>
                </c:pt>
                <c:pt idx="8184">
                  <c:v>322253158.050457</c:v>
                </c:pt>
                <c:pt idx="8185">
                  <c:v>322218555.67666399</c:v>
                </c:pt>
                <c:pt idx="8186">
                  <c:v>322183942.599742</c:v>
                </c:pt>
                <c:pt idx="8187">
                  <c:v>322149318.81465298</c:v>
                </c:pt>
                <c:pt idx="8188">
                  <c:v>322114684.31635892</c:v>
                </c:pt>
                <c:pt idx="8189">
                  <c:v>322080039.09982401</c:v>
                </c:pt>
                <c:pt idx="8190">
                  <c:v>322045383.16000998</c:v>
                </c:pt>
                <c:pt idx="8191">
                  <c:v>322010716.49187893</c:v>
                </c:pt>
                <c:pt idx="8192">
                  <c:v>321976039.09039396</c:v>
                </c:pt>
                <c:pt idx="8193">
                  <c:v>321941350.95051497</c:v>
                </c:pt>
                <c:pt idx="8194">
                  <c:v>321906652.06720501</c:v>
                </c:pt>
                <c:pt idx="8195">
                  <c:v>321871942.43542492</c:v>
                </c:pt>
                <c:pt idx="8196">
                  <c:v>321837222.050138</c:v>
                </c:pt>
                <c:pt idx="8197">
                  <c:v>321802490.90630299</c:v>
                </c:pt>
                <c:pt idx="8198">
                  <c:v>321767748.99888295</c:v>
                </c:pt>
                <c:pt idx="8199">
                  <c:v>321732996.32283694</c:v>
                </c:pt>
                <c:pt idx="8200">
                  <c:v>321698232.87312603</c:v>
                </c:pt>
                <c:pt idx="8201">
                  <c:v>321663458.64471203</c:v>
                </c:pt>
                <c:pt idx="8202">
                  <c:v>321628673.63255298</c:v>
                </c:pt>
                <c:pt idx="8203">
                  <c:v>321593877.83160996</c:v>
                </c:pt>
                <c:pt idx="8204">
                  <c:v>321559071.23684192</c:v>
                </c:pt>
                <c:pt idx="8205">
                  <c:v>321524253.84320909</c:v>
                </c:pt>
                <c:pt idx="8206">
                  <c:v>321489425.64567101</c:v>
                </c:pt>
                <c:pt idx="8207">
                  <c:v>321454586.63918799</c:v>
                </c:pt>
                <c:pt idx="8208">
                  <c:v>321419736.81871802</c:v>
                </c:pt>
                <c:pt idx="8209">
                  <c:v>321384876.17921799</c:v>
                </c:pt>
                <c:pt idx="8210">
                  <c:v>321350004.71564895</c:v>
                </c:pt>
                <c:pt idx="8211">
                  <c:v>321315122.42296785</c:v>
                </c:pt>
                <c:pt idx="8212">
                  <c:v>321280229.29613394</c:v>
                </c:pt>
                <c:pt idx="8213">
                  <c:v>321245325.33010298</c:v>
                </c:pt>
                <c:pt idx="8214">
                  <c:v>321210410.519835</c:v>
                </c:pt>
                <c:pt idx="8215">
                  <c:v>321175484.860286</c:v>
                </c:pt>
                <c:pt idx="8216">
                  <c:v>321140548.34641409</c:v>
                </c:pt>
                <c:pt idx="8217">
                  <c:v>321105600.97317392</c:v>
                </c:pt>
                <c:pt idx="8218">
                  <c:v>321070642.735524</c:v>
                </c:pt>
                <c:pt idx="8219">
                  <c:v>321035673.62842005</c:v>
                </c:pt>
                <c:pt idx="8220">
                  <c:v>321000693.64681798</c:v>
                </c:pt>
                <c:pt idx="8221">
                  <c:v>320965702.78567594</c:v>
                </c:pt>
                <c:pt idx="8222">
                  <c:v>320930701.03994596</c:v>
                </c:pt>
                <c:pt idx="8223">
                  <c:v>320895688.40458602</c:v>
                </c:pt>
                <c:pt idx="8224">
                  <c:v>320860664.87455106</c:v>
                </c:pt>
                <c:pt idx="8225">
                  <c:v>320825630.444794</c:v>
                </c:pt>
                <c:pt idx="8226">
                  <c:v>320790585.11027092</c:v>
                </c:pt>
                <c:pt idx="8227">
                  <c:v>320755528.86593592</c:v>
                </c:pt>
                <c:pt idx="8228">
                  <c:v>320720461.70674294</c:v>
                </c:pt>
                <c:pt idx="8229">
                  <c:v>320685383.62764698</c:v>
                </c:pt>
                <c:pt idx="8230">
                  <c:v>320650294.62359905</c:v>
                </c:pt>
                <c:pt idx="8231">
                  <c:v>320615194.68955398</c:v>
                </c:pt>
                <c:pt idx="8232">
                  <c:v>320580083.820463</c:v>
                </c:pt>
                <c:pt idx="8233">
                  <c:v>320544962.01128203</c:v>
                </c:pt>
                <c:pt idx="8234">
                  <c:v>320509829.25695992</c:v>
                </c:pt>
                <c:pt idx="8235">
                  <c:v>320474685.55244899</c:v>
                </c:pt>
                <c:pt idx="8236">
                  <c:v>320439530.89270294</c:v>
                </c:pt>
                <c:pt idx="8237">
                  <c:v>320404365.27267289</c:v>
                </c:pt>
                <c:pt idx="8238">
                  <c:v>320369188.68730801</c:v>
                </c:pt>
                <c:pt idx="8239">
                  <c:v>320334001.13156098</c:v>
                </c:pt>
                <c:pt idx="8240">
                  <c:v>320298802.60038102</c:v>
                </c:pt>
                <c:pt idx="8241">
                  <c:v>320263593.08871901</c:v>
                </c:pt>
                <c:pt idx="8242">
                  <c:v>320228372.59152305</c:v>
                </c:pt>
                <c:pt idx="8243">
                  <c:v>320193141.10374701</c:v>
                </c:pt>
                <c:pt idx="8244">
                  <c:v>320157898.620336</c:v>
                </c:pt>
                <c:pt idx="8245">
                  <c:v>320122645.13624096</c:v>
                </c:pt>
                <c:pt idx="8246">
                  <c:v>320087380.64640898</c:v>
                </c:pt>
                <c:pt idx="8247">
                  <c:v>320052105.14578909</c:v>
                </c:pt>
                <c:pt idx="8248">
                  <c:v>320016818.62932909</c:v>
                </c:pt>
                <c:pt idx="8249">
                  <c:v>319981521.09197688</c:v>
                </c:pt>
                <c:pt idx="8250">
                  <c:v>319946212.52868003</c:v>
                </c:pt>
                <c:pt idx="8251">
                  <c:v>319910892.93438393</c:v>
                </c:pt>
                <c:pt idx="8252">
                  <c:v>319875562.30403602</c:v>
                </c:pt>
                <c:pt idx="8253">
                  <c:v>319840220.63258201</c:v>
                </c:pt>
                <c:pt idx="8254">
                  <c:v>319804867.91496903</c:v>
                </c:pt>
                <c:pt idx="8255">
                  <c:v>319769504.14614105</c:v>
                </c:pt>
                <c:pt idx="8256">
                  <c:v>319734129.32104295</c:v>
                </c:pt>
                <c:pt idx="8257">
                  <c:v>319698743.43462092</c:v>
                </c:pt>
                <c:pt idx="8258">
                  <c:v>319663346.48181891</c:v>
                </c:pt>
                <c:pt idx="8259">
                  <c:v>319627938.45757997</c:v>
                </c:pt>
                <c:pt idx="8260">
                  <c:v>319592519.35684901</c:v>
                </c:pt>
                <c:pt idx="8261">
                  <c:v>319557089.17456806</c:v>
                </c:pt>
                <c:pt idx="8262">
                  <c:v>319521647.90568095</c:v>
                </c:pt>
                <c:pt idx="8263">
                  <c:v>319486195.54512906</c:v>
                </c:pt>
                <c:pt idx="8264">
                  <c:v>319450732.08785701</c:v>
                </c:pt>
                <c:pt idx="8265">
                  <c:v>319415257.52880305</c:v>
                </c:pt>
                <c:pt idx="8266">
                  <c:v>319379771.862912</c:v>
                </c:pt>
                <c:pt idx="8267">
                  <c:v>319344275.085123</c:v>
                </c:pt>
                <c:pt idx="8268">
                  <c:v>319308767.19037592</c:v>
                </c:pt>
                <c:pt idx="8269">
                  <c:v>319273248.17361301</c:v>
                </c:pt>
                <c:pt idx="8270">
                  <c:v>319237718.02977192</c:v>
                </c:pt>
                <c:pt idx="8271">
                  <c:v>319202176.75379205</c:v>
                </c:pt>
                <c:pt idx="8272">
                  <c:v>319166624.34061402</c:v>
                </c:pt>
                <c:pt idx="8273">
                  <c:v>319131060.78517592</c:v>
                </c:pt>
                <c:pt idx="8274">
                  <c:v>319095486.08241493</c:v>
                </c:pt>
                <c:pt idx="8275">
                  <c:v>319059900.22727096</c:v>
                </c:pt>
                <c:pt idx="8276">
                  <c:v>319024303.21467793</c:v>
                </c:pt>
                <c:pt idx="8277">
                  <c:v>318988695.03957599</c:v>
                </c:pt>
                <c:pt idx="8278">
                  <c:v>318953075.69689995</c:v>
                </c:pt>
                <c:pt idx="8279">
                  <c:v>318917445.18158698</c:v>
                </c:pt>
                <c:pt idx="8280">
                  <c:v>318881803.48857099</c:v>
                </c:pt>
                <c:pt idx="8281">
                  <c:v>318846150.61278892</c:v>
                </c:pt>
                <c:pt idx="8282">
                  <c:v>318810486.54917401</c:v>
                </c:pt>
                <c:pt idx="8283">
                  <c:v>318774811.29266196</c:v>
                </c:pt>
                <c:pt idx="8284">
                  <c:v>318739124.83818609</c:v>
                </c:pt>
                <c:pt idx="8285">
                  <c:v>318703427.18067795</c:v>
                </c:pt>
                <c:pt idx="8286">
                  <c:v>318667718.31507295</c:v>
                </c:pt>
                <c:pt idx="8287">
                  <c:v>318631998.23630291</c:v>
                </c:pt>
                <c:pt idx="8288">
                  <c:v>318596266.93930095</c:v>
                </c:pt>
                <c:pt idx="8289">
                  <c:v>318560524.41899699</c:v>
                </c:pt>
                <c:pt idx="8290">
                  <c:v>318524770.67032105</c:v>
                </c:pt>
                <c:pt idx="8291">
                  <c:v>318489005.68820697</c:v>
                </c:pt>
                <c:pt idx="8292">
                  <c:v>318453229.467583</c:v>
                </c:pt>
                <c:pt idx="8293">
                  <c:v>318417442.00338</c:v>
                </c:pt>
                <c:pt idx="8294">
                  <c:v>318381643.29052597</c:v>
                </c:pt>
                <c:pt idx="8295">
                  <c:v>318345833.32395101</c:v>
                </c:pt>
                <c:pt idx="8296">
                  <c:v>318310012.09858298</c:v>
                </c:pt>
                <c:pt idx="8297">
                  <c:v>318274179.609348</c:v>
                </c:pt>
                <c:pt idx="8298">
                  <c:v>318238335.85117602</c:v>
                </c:pt>
                <c:pt idx="8299">
                  <c:v>318202480.81899297</c:v>
                </c:pt>
                <c:pt idx="8300">
                  <c:v>318166614.50772506</c:v>
                </c:pt>
                <c:pt idx="8301">
                  <c:v>318130736.91229886</c:v>
                </c:pt>
                <c:pt idx="8302">
                  <c:v>318094848.02763891</c:v>
                </c:pt>
                <c:pt idx="8303">
                  <c:v>318058947.84867001</c:v>
                </c:pt>
                <c:pt idx="8304">
                  <c:v>318023036.370318</c:v>
                </c:pt>
                <c:pt idx="8305">
                  <c:v>317987113.58750302</c:v>
                </c:pt>
                <c:pt idx="8306">
                  <c:v>317951179.49515396</c:v>
                </c:pt>
                <c:pt idx="8307">
                  <c:v>317915234.08819002</c:v>
                </c:pt>
                <c:pt idx="8308">
                  <c:v>317879277.36153501</c:v>
                </c:pt>
                <c:pt idx="8309">
                  <c:v>317843309.31010997</c:v>
                </c:pt>
                <c:pt idx="8310">
                  <c:v>317807329.92883599</c:v>
                </c:pt>
                <c:pt idx="8311">
                  <c:v>317771339.21263486</c:v>
                </c:pt>
                <c:pt idx="8312">
                  <c:v>317735337.15642607</c:v>
                </c:pt>
                <c:pt idx="8313">
                  <c:v>317699323.75513005</c:v>
                </c:pt>
                <c:pt idx="8314">
                  <c:v>317663299.00366402</c:v>
                </c:pt>
                <c:pt idx="8315">
                  <c:v>317627262.89694995</c:v>
                </c:pt>
                <c:pt idx="8316">
                  <c:v>317591215.42990386</c:v>
                </c:pt>
                <c:pt idx="8317">
                  <c:v>317555156.597444</c:v>
                </c:pt>
                <c:pt idx="8318">
                  <c:v>317519086.39448696</c:v>
                </c:pt>
                <c:pt idx="8319">
                  <c:v>317483004.81594992</c:v>
                </c:pt>
                <c:pt idx="8320">
                  <c:v>317446911.85674697</c:v>
                </c:pt>
                <c:pt idx="8321">
                  <c:v>317410807.51179695</c:v>
                </c:pt>
                <c:pt idx="8322">
                  <c:v>317374691.77600992</c:v>
                </c:pt>
                <c:pt idx="8323">
                  <c:v>317338564.64430606</c:v>
                </c:pt>
                <c:pt idx="8324">
                  <c:v>317302426.11159497</c:v>
                </c:pt>
                <c:pt idx="8325">
                  <c:v>317266276.172791</c:v>
                </c:pt>
                <c:pt idx="8326">
                  <c:v>317230114.82280695</c:v>
                </c:pt>
                <c:pt idx="8327">
                  <c:v>317193942.05655497</c:v>
                </c:pt>
                <c:pt idx="8328">
                  <c:v>317157757.868945</c:v>
                </c:pt>
                <c:pt idx="8329">
                  <c:v>317121562.25489002</c:v>
                </c:pt>
                <c:pt idx="8330">
                  <c:v>317085355.20929903</c:v>
                </c:pt>
                <c:pt idx="8331">
                  <c:v>317049136.72708201</c:v>
                </c:pt>
                <c:pt idx="8332">
                  <c:v>317012906.80314797</c:v>
                </c:pt>
                <c:pt idx="8333">
                  <c:v>316976665.43240494</c:v>
                </c:pt>
                <c:pt idx="8334">
                  <c:v>316940412.60976309</c:v>
                </c:pt>
                <c:pt idx="8335">
                  <c:v>316904148.330127</c:v>
                </c:pt>
                <c:pt idx="8336">
                  <c:v>316867872.58840501</c:v>
                </c:pt>
                <c:pt idx="8337">
                  <c:v>316831585.37950402</c:v>
                </c:pt>
                <c:pt idx="8338">
                  <c:v>316795286.69832802</c:v>
                </c:pt>
                <c:pt idx="8339">
                  <c:v>316758976.53978294</c:v>
                </c:pt>
                <c:pt idx="8340">
                  <c:v>316722654.898772</c:v>
                </c:pt>
                <c:pt idx="8341">
                  <c:v>316686321.770199</c:v>
                </c:pt>
                <c:pt idx="8342">
                  <c:v>316649977.14896798</c:v>
                </c:pt>
                <c:pt idx="8343">
                  <c:v>316613621.02998191</c:v>
                </c:pt>
                <c:pt idx="8344">
                  <c:v>316577253.40814102</c:v>
                </c:pt>
                <c:pt idx="8345">
                  <c:v>316540874.27834696</c:v>
                </c:pt>
                <c:pt idx="8346">
                  <c:v>316504483.63550109</c:v>
                </c:pt>
                <c:pt idx="8347">
                  <c:v>316468081.47450298</c:v>
                </c:pt>
                <c:pt idx="8348">
                  <c:v>316431667.79025191</c:v>
                </c:pt>
                <c:pt idx="8349">
                  <c:v>316395242.57764697</c:v>
                </c:pt>
                <c:pt idx="8350">
                  <c:v>316358805.83158499</c:v>
                </c:pt>
                <c:pt idx="8351">
                  <c:v>316322357.546965</c:v>
                </c:pt>
                <c:pt idx="8352">
                  <c:v>316285897.71868294</c:v>
                </c:pt>
                <c:pt idx="8353">
                  <c:v>316249426.341636</c:v>
                </c:pt>
                <c:pt idx="8354">
                  <c:v>316212943.41071695</c:v>
                </c:pt>
                <c:pt idx="8355">
                  <c:v>316176448.92082298</c:v>
                </c:pt>
                <c:pt idx="8356">
                  <c:v>316139942.86684799</c:v>
                </c:pt>
                <c:pt idx="8357">
                  <c:v>316103425.24368501</c:v>
                </c:pt>
                <c:pt idx="8358">
                  <c:v>316066896.04622698</c:v>
                </c:pt>
                <c:pt idx="8359">
                  <c:v>316030355.26936609</c:v>
                </c:pt>
                <c:pt idx="8360">
                  <c:v>315993802.90799391</c:v>
                </c:pt>
                <c:pt idx="8361">
                  <c:v>315957238.95700097</c:v>
                </c:pt>
                <c:pt idx="8362">
                  <c:v>315920663.41127688</c:v>
                </c:pt>
                <c:pt idx="8363">
                  <c:v>315884076.26571298</c:v>
                </c:pt>
                <c:pt idx="8364">
                  <c:v>315847477.51519698</c:v>
                </c:pt>
                <c:pt idx="8365">
                  <c:v>315810867.15461701</c:v>
                </c:pt>
                <c:pt idx="8366">
                  <c:v>315774245.17885906</c:v>
                </c:pt>
                <c:pt idx="8367">
                  <c:v>315737611.58281201</c:v>
                </c:pt>
                <c:pt idx="8368">
                  <c:v>315700966.36136109</c:v>
                </c:pt>
                <c:pt idx="8369">
                  <c:v>315664309.50939101</c:v>
                </c:pt>
                <c:pt idx="8370">
                  <c:v>315627641.02178699</c:v>
                </c:pt>
                <c:pt idx="8371">
                  <c:v>315590960.89343202</c:v>
                </c:pt>
                <c:pt idx="8372">
                  <c:v>315554269.11921</c:v>
                </c:pt>
                <c:pt idx="8373">
                  <c:v>315517565.694004</c:v>
                </c:pt>
                <c:pt idx="8374">
                  <c:v>315480850.61269599</c:v>
                </c:pt>
                <c:pt idx="8375">
                  <c:v>315444123.87016505</c:v>
                </c:pt>
                <c:pt idx="8376">
                  <c:v>315407385.46129394</c:v>
                </c:pt>
                <c:pt idx="8377">
                  <c:v>315370635.38096201</c:v>
                </c:pt>
                <c:pt idx="8378">
                  <c:v>315333873.62404609</c:v>
                </c:pt>
                <c:pt idx="8379">
                  <c:v>315297100.18542606</c:v>
                </c:pt>
                <c:pt idx="8380">
                  <c:v>315260315.05997795</c:v>
                </c:pt>
                <c:pt idx="8381">
                  <c:v>315223518.24258</c:v>
                </c:pt>
                <c:pt idx="8382">
                  <c:v>315186709.72810698</c:v>
                </c:pt>
                <c:pt idx="8383">
                  <c:v>315149889.51143491</c:v>
                </c:pt>
                <c:pt idx="8384">
                  <c:v>315113057.58743799</c:v>
                </c:pt>
                <c:pt idx="8385">
                  <c:v>315076213.95098996</c:v>
                </c:pt>
                <c:pt idx="8386">
                  <c:v>315039358.59696299</c:v>
                </c:pt>
                <c:pt idx="8387">
                  <c:v>315002491.52022994</c:v>
                </c:pt>
                <c:pt idx="8388">
                  <c:v>314965612.71566296</c:v>
                </c:pt>
                <c:pt idx="8389">
                  <c:v>314928722.17813098</c:v>
                </c:pt>
                <c:pt idx="8390">
                  <c:v>314891819.90250599</c:v>
                </c:pt>
                <c:pt idx="8391">
                  <c:v>314854905.88365501</c:v>
                </c:pt>
                <c:pt idx="8392">
                  <c:v>314817980.116449</c:v>
                </c:pt>
                <c:pt idx="8393">
                  <c:v>314781042.59575403</c:v>
                </c:pt>
                <c:pt idx="8394">
                  <c:v>314744093.31643796</c:v>
                </c:pt>
                <c:pt idx="8395">
                  <c:v>314707132.27336502</c:v>
                </c:pt>
                <c:pt idx="8396">
                  <c:v>314670159.461402</c:v>
                </c:pt>
                <c:pt idx="8397">
                  <c:v>314633174.87541205</c:v>
                </c:pt>
                <c:pt idx="8398">
                  <c:v>314596178.51025891</c:v>
                </c:pt>
                <c:pt idx="8399">
                  <c:v>314559170.36080801</c:v>
                </c:pt>
                <c:pt idx="8400">
                  <c:v>314522150.42191994</c:v>
                </c:pt>
                <c:pt idx="8401">
                  <c:v>314485118.68845505</c:v>
                </c:pt>
                <c:pt idx="8402">
                  <c:v>314448075.15527499</c:v>
                </c:pt>
                <c:pt idx="8403">
                  <c:v>314411019.81723899</c:v>
                </c:pt>
                <c:pt idx="8404">
                  <c:v>314373952.66920698</c:v>
                </c:pt>
                <c:pt idx="8405">
                  <c:v>314336873.70603496</c:v>
                </c:pt>
                <c:pt idx="8406">
                  <c:v>314299782.92258292</c:v>
                </c:pt>
                <c:pt idx="8407">
                  <c:v>314262680.31370598</c:v>
                </c:pt>
                <c:pt idx="8408">
                  <c:v>314225565.874259</c:v>
                </c:pt>
                <c:pt idx="8409">
                  <c:v>314188439.59909803</c:v>
                </c:pt>
                <c:pt idx="8410">
                  <c:v>314151301.48307496</c:v>
                </c:pt>
                <c:pt idx="8411">
                  <c:v>314114151.52104592</c:v>
                </c:pt>
                <c:pt idx="8412">
                  <c:v>314076989.70786208</c:v>
                </c:pt>
                <c:pt idx="8413">
                  <c:v>314039816.03837496</c:v>
                </c:pt>
                <c:pt idx="8414">
                  <c:v>314002630.50743401</c:v>
                </c:pt>
                <c:pt idx="8415">
                  <c:v>313965433.10989106</c:v>
                </c:pt>
                <c:pt idx="8416">
                  <c:v>313928223.84059507</c:v>
                </c:pt>
                <c:pt idx="8417">
                  <c:v>313891002.69439209</c:v>
                </c:pt>
                <c:pt idx="8418">
                  <c:v>313853769.66613197</c:v>
                </c:pt>
                <c:pt idx="8419">
                  <c:v>313816524.75065899</c:v>
                </c:pt>
                <c:pt idx="8420">
                  <c:v>313779267.94282001</c:v>
                </c:pt>
                <c:pt idx="8421">
                  <c:v>313741999.23746002</c:v>
                </c:pt>
                <c:pt idx="8422">
                  <c:v>313704718.62942207</c:v>
                </c:pt>
                <c:pt idx="8423">
                  <c:v>313667426.11354905</c:v>
                </c:pt>
                <c:pt idx="8424">
                  <c:v>313630121.68468297</c:v>
                </c:pt>
                <c:pt idx="8425">
                  <c:v>313592805.33766598</c:v>
                </c:pt>
                <c:pt idx="8426">
                  <c:v>313555477.06733698</c:v>
                </c:pt>
                <c:pt idx="8427">
                  <c:v>313518136.86853606</c:v>
                </c:pt>
                <c:pt idx="8428">
                  <c:v>313480784.73610395</c:v>
                </c:pt>
                <c:pt idx="8429">
                  <c:v>313443420.66487598</c:v>
                </c:pt>
                <c:pt idx="8430">
                  <c:v>313406044.64968997</c:v>
                </c:pt>
                <c:pt idx="8431">
                  <c:v>313368656.68538201</c:v>
                </c:pt>
                <c:pt idx="8432">
                  <c:v>313331256.76678592</c:v>
                </c:pt>
                <c:pt idx="8433">
                  <c:v>313293844.88873696</c:v>
                </c:pt>
                <c:pt idx="8434">
                  <c:v>313256421.04606801</c:v>
                </c:pt>
                <c:pt idx="8435">
                  <c:v>313218985.233612</c:v>
                </c:pt>
                <c:pt idx="8436">
                  <c:v>313181537.44619995</c:v>
                </c:pt>
                <c:pt idx="8437">
                  <c:v>313144077.67866302</c:v>
                </c:pt>
                <c:pt idx="8438">
                  <c:v>313106605.92582899</c:v>
                </c:pt>
                <c:pt idx="8439">
                  <c:v>313069122.18252701</c:v>
                </c:pt>
                <c:pt idx="8440">
                  <c:v>313031626.44358701</c:v>
                </c:pt>
                <c:pt idx="8441">
                  <c:v>312994118.70383501</c:v>
                </c:pt>
                <c:pt idx="8442">
                  <c:v>312956598.95809609</c:v>
                </c:pt>
                <c:pt idx="8443">
                  <c:v>312919067.20119601</c:v>
                </c:pt>
                <c:pt idx="8444">
                  <c:v>312881523.42795795</c:v>
                </c:pt>
                <c:pt idx="8445">
                  <c:v>312843967.63320601</c:v>
                </c:pt>
                <c:pt idx="8446">
                  <c:v>312806399.81176198</c:v>
                </c:pt>
                <c:pt idx="8447">
                  <c:v>312768819.95844698</c:v>
                </c:pt>
                <c:pt idx="8448">
                  <c:v>312731228.06808102</c:v>
                </c:pt>
                <c:pt idx="8449">
                  <c:v>312693624.13548392</c:v>
                </c:pt>
                <c:pt idx="8450">
                  <c:v>312656008.15547401</c:v>
                </c:pt>
                <c:pt idx="8451">
                  <c:v>312618380.12287003</c:v>
                </c:pt>
                <c:pt idx="8452">
                  <c:v>312580740.03248793</c:v>
                </c:pt>
                <c:pt idx="8453">
                  <c:v>312543087.87914205</c:v>
                </c:pt>
                <c:pt idx="8454">
                  <c:v>312505423.65764701</c:v>
                </c:pt>
                <c:pt idx="8455">
                  <c:v>312467747.362818</c:v>
                </c:pt>
                <c:pt idx="8456">
                  <c:v>312430058.989465</c:v>
                </c:pt>
                <c:pt idx="8457">
                  <c:v>312392358.53240192</c:v>
                </c:pt>
                <c:pt idx="8458">
                  <c:v>312354645.98643994</c:v>
                </c:pt>
                <c:pt idx="8459">
                  <c:v>312316921.34638792</c:v>
                </c:pt>
                <c:pt idx="8460">
                  <c:v>312279184.60705405</c:v>
                </c:pt>
                <c:pt idx="8461">
                  <c:v>312241435.76324695</c:v>
                </c:pt>
                <c:pt idx="8462">
                  <c:v>312203674.80977303</c:v>
                </c:pt>
                <c:pt idx="8463">
                  <c:v>312165901.74143696</c:v>
                </c:pt>
                <c:pt idx="8464">
                  <c:v>312128116.55304402</c:v>
                </c:pt>
                <c:pt idx="8465">
                  <c:v>312090319.23940003</c:v>
                </c:pt>
                <c:pt idx="8466">
                  <c:v>312052509.79530603</c:v>
                </c:pt>
                <c:pt idx="8467">
                  <c:v>312014688.21556401</c:v>
                </c:pt>
                <c:pt idx="8468">
                  <c:v>311976854.49497485</c:v>
                </c:pt>
                <c:pt idx="8469">
                  <c:v>311939008.62833899</c:v>
                </c:pt>
                <c:pt idx="8470">
                  <c:v>311901150.61045301</c:v>
                </c:pt>
                <c:pt idx="8471">
                  <c:v>311863280.43611699</c:v>
                </c:pt>
                <c:pt idx="8472">
                  <c:v>311825398.10012704</c:v>
                </c:pt>
                <c:pt idx="8473">
                  <c:v>311787503.59727699</c:v>
                </c:pt>
                <c:pt idx="8474">
                  <c:v>311749596.92236292</c:v>
                </c:pt>
                <c:pt idx="8475">
                  <c:v>311711678.07017899</c:v>
                </c:pt>
                <c:pt idx="8476">
                  <c:v>311673747.03551602</c:v>
                </c:pt>
                <c:pt idx="8477">
                  <c:v>311635803.81316805</c:v>
                </c:pt>
                <c:pt idx="8478">
                  <c:v>311597848.39792305</c:v>
                </c:pt>
                <c:pt idx="8479">
                  <c:v>311559880.78457201</c:v>
                </c:pt>
                <c:pt idx="8480">
                  <c:v>311521900.96790391</c:v>
                </c:pt>
                <c:pt idx="8481">
                  <c:v>311483908.94270492</c:v>
                </c:pt>
                <c:pt idx="8482">
                  <c:v>311445904.70376098</c:v>
                </c:pt>
                <c:pt idx="8483">
                  <c:v>311407888.24585909</c:v>
                </c:pt>
                <c:pt idx="8484">
                  <c:v>311369859.56378102</c:v>
                </c:pt>
                <c:pt idx="8485">
                  <c:v>311331818.65231109</c:v>
                </c:pt>
                <c:pt idx="8486">
                  <c:v>311293765.50623196</c:v>
                </c:pt>
                <c:pt idx="8487">
                  <c:v>311255700.12032402</c:v>
                </c:pt>
                <c:pt idx="8488">
                  <c:v>311217622.48936695</c:v>
                </c:pt>
                <c:pt idx="8489">
                  <c:v>311179532.60814106</c:v>
                </c:pt>
                <c:pt idx="8490">
                  <c:v>311141430.47142202</c:v>
                </c:pt>
                <c:pt idx="8491">
                  <c:v>311103316.07398695</c:v>
                </c:pt>
                <c:pt idx="8492">
                  <c:v>311065189.41061294</c:v>
                </c:pt>
                <c:pt idx="8493">
                  <c:v>311027050.47607094</c:v>
                </c:pt>
                <c:pt idx="8494">
                  <c:v>310988899.26513892</c:v>
                </c:pt>
                <c:pt idx="8495">
                  <c:v>310950735.77258694</c:v>
                </c:pt>
                <c:pt idx="8496">
                  <c:v>310912559.99318695</c:v>
                </c:pt>
                <c:pt idx="8497">
                  <c:v>310874371.92170596</c:v>
                </c:pt>
                <c:pt idx="8498">
                  <c:v>310836171.55291796</c:v>
                </c:pt>
                <c:pt idx="8499">
                  <c:v>310797958.88158792</c:v>
                </c:pt>
                <c:pt idx="8500">
                  <c:v>310759733.90248299</c:v>
                </c:pt>
                <c:pt idx="8501">
                  <c:v>310721496.610367</c:v>
                </c:pt>
                <c:pt idx="8502">
                  <c:v>310683247.000009</c:v>
                </c:pt>
                <c:pt idx="8503">
                  <c:v>310644985.06616998</c:v>
                </c:pt>
                <c:pt idx="8504">
                  <c:v>310606710.80361098</c:v>
                </c:pt>
                <c:pt idx="8505">
                  <c:v>310568424.20709401</c:v>
                </c:pt>
                <c:pt idx="8506">
                  <c:v>310530125.27137995</c:v>
                </c:pt>
                <c:pt idx="8507">
                  <c:v>310491813.99122691</c:v>
                </c:pt>
                <c:pt idx="8508">
                  <c:v>310453490.36139297</c:v>
                </c:pt>
                <c:pt idx="8509">
                  <c:v>310415154.37663394</c:v>
                </c:pt>
                <c:pt idx="8510">
                  <c:v>310376806.03170699</c:v>
                </c:pt>
                <c:pt idx="8511">
                  <c:v>310338445.321365</c:v>
                </c:pt>
                <c:pt idx="8512">
                  <c:v>310300072.24036205</c:v>
                </c:pt>
                <c:pt idx="8513">
                  <c:v>310261686.78345001</c:v>
                </c:pt>
                <c:pt idx="8514">
                  <c:v>310223288.94537896</c:v>
                </c:pt>
                <c:pt idx="8515">
                  <c:v>310184878.72089994</c:v>
                </c:pt>
                <c:pt idx="8516">
                  <c:v>310146456.10476005</c:v>
                </c:pt>
                <c:pt idx="8517">
                  <c:v>310108021.09170794</c:v>
                </c:pt>
                <c:pt idx="8518">
                  <c:v>310069573.676489</c:v>
                </c:pt>
                <c:pt idx="8519">
                  <c:v>310031113.85384798</c:v>
                </c:pt>
                <c:pt idx="8520">
                  <c:v>309992641.61852807</c:v>
                </c:pt>
                <c:pt idx="8521">
                  <c:v>309954156.96527386</c:v>
                </c:pt>
                <c:pt idx="8522">
                  <c:v>309915659.88882607</c:v>
                </c:pt>
                <c:pt idx="8523">
                  <c:v>309877150.38392502</c:v>
                </c:pt>
                <c:pt idx="8524">
                  <c:v>309838628.44531</c:v>
                </c:pt>
                <c:pt idx="8525">
                  <c:v>309800094.06771809</c:v>
                </c:pt>
                <c:pt idx="8526">
                  <c:v>309761547.24588698</c:v>
                </c:pt>
                <c:pt idx="8527">
                  <c:v>309722987.97455102</c:v>
                </c:pt>
                <c:pt idx="8528">
                  <c:v>309684416.24844605</c:v>
                </c:pt>
                <c:pt idx="8529">
                  <c:v>309645832.06230396</c:v>
                </c:pt>
                <c:pt idx="8530">
                  <c:v>309607235.41085601</c:v>
                </c:pt>
                <c:pt idx="8531">
                  <c:v>309568626.28883499</c:v>
                </c:pt>
                <c:pt idx="8532">
                  <c:v>309530004.69096899</c:v>
                </c:pt>
                <c:pt idx="8533">
                  <c:v>309491370.61198699</c:v>
                </c:pt>
                <c:pt idx="8534">
                  <c:v>309452724.04661602</c:v>
                </c:pt>
                <c:pt idx="8535">
                  <c:v>309414064.98957992</c:v>
                </c:pt>
                <c:pt idx="8536">
                  <c:v>309375393.43560594</c:v>
                </c:pt>
                <c:pt idx="8537">
                  <c:v>309336709.37941605</c:v>
                </c:pt>
                <c:pt idx="8538">
                  <c:v>309298012.81573099</c:v>
                </c:pt>
                <c:pt idx="8539">
                  <c:v>309259303.73927391</c:v>
                </c:pt>
                <c:pt idx="8540">
                  <c:v>309220582.14476311</c:v>
                </c:pt>
                <c:pt idx="8541">
                  <c:v>309181848.02691793</c:v>
                </c:pt>
                <c:pt idx="8542">
                  <c:v>309143101.380454</c:v>
                </c:pt>
                <c:pt idx="8543">
                  <c:v>309104342.20008796</c:v>
                </c:pt>
                <c:pt idx="8544">
                  <c:v>309065570.48053491</c:v>
                </c:pt>
                <c:pt idx="8545">
                  <c:v>309026786.21650791</c:v>
                </c:pt>
                <c:pt idx="8546">
                  <c:v>308987989.40271896</c:v>
                </c:pt>
                <c:pt idx="8547">
                  <c:v>308949180.03387803</c:v>
                </c:pt>
                <c:pt idx="8548">
                  <c:v>308910358.10469598</c:v>
                </c:pt>
                <c:pt idx="8549">
                  <c:v>308871523.60987997</c:v>
                </c:pt>
                <c:pt idx="8550">
                  <c:v>308832676.54413909</c:v>
                </c:pt>
                <c:pt idx="8551">
                  <c:v>308793816.90217596</c:v>
                </c:pt>
                <c:pt idx="8552">
                  <c:v>308754944.67869598</c:v>
                </c:pt>
                <c:pt idx="8553">
                  <c:v>308716059.86840397</c:v>
                </c:pt>
                <c:pt idx="8554">
                  <c:v>308677162.46599793</c:v>
                </c:pt>
                <c:pt idx="8555">
                  <c:v>308638252.46618199</c:v>
                </c:pt>
                <c:pt idx="8556">
                  <c:v>308599329.86365497</c:v>
                </c:pt>
                <c:pt idx="8557">
                  <c:v>308560394.65311408</c:v>
                </c:pt>
                <c:pt idx="8558">
                  <c:v>308521446.829256</c:v>
                </c:pt>
                <c:pt idx="8559">
                  <c:v>308482486.38677591</c:v>
                </c:pt>
                <c:pt idx="8560">
                  <c:v>308443513.32036698</c:v>
                </c:pt>
                <c:pt idx="8561">
                  <c:v>308404527.62472397</c:v>
                </c:pt>
                <c:pt idx="8562">
                  <c:v>308365529.29453796</c:v>
                </c:pt>
                <c:pt idx="8563">
                  <c:v>308326518.32449698</c:v>
                </c:pt>
                <c:pt idx="8564">
                  <c:v>308287494.70929092</c:v>
                </c:pt>
                <c:pt idx="8565">
                  <c:v>308248458.44360697</c:v>
                </c:pt>
                <c:pt idx="8566">
                  <c:v>308209409.52213192</c:v>
                </c:pt>
                <c:pt idx="8567">
                  <c:v>308170347.93954903</c:v>
                </c:pt>
                <c:pt idx="8568">
                  <c:v>308131273.690543</c:v>
                </c:pt>
                <c:pt idx="8569">
                  <c:v>308092186.76979601</c:v>
                </c:pt>
                <c:pt idx="8570">
                  <c:v>308053087.17198694</c:v>
                </c:pt>
                <c:pt idx="8571">
                  <c:v>308013974.89179695</c:v>
                </c:pt>
                <c:pt idx="8572">
                  <c:v>307974849.92390394</c:v>
                </c:pt>
                <c:pt idx="8573">
                  <c:v>307935712.26298386</c:v>
                </c:pt>
                <c:pt idx="8574">
                  <c:v>307896561.90371305</c:v>
                </c:pt>
                <c:pt idx="8575">
                  <c:v>307857398.84076303</c:v>
                </c:pt>
                <c:pt idx="8576">
                  <c:v>307818223.06880897</c:v>
                </c:pt>
                <c:pt idx="8577">
                  <c:v>307779034.58252001</c:v>
                </c:pt>
                <c:pt idx="8578">
                  <c:v>307739833.37656897</c:v>
                </c:pt>
                <c:pt idx="8579">
                  <c:v>307700619.44562101</c:v>
                </c:pt>
                <c:pt idx="8580">
                  <c:v>307661392.78434491</c:v>
                </c:pt>
                <c:pt idx="8581">
                  <c:v>307622153.38740498</c:v>
                </c:pt>
                <c:pt idx="8582">
                  <c:v>307582901.24946809</c:v>
                </c:pt>
                <c:pt idx="8583">
                  <c:v>307543636.36519402</c:v>
                </c:pt>
                <c:pt idx="8584">
                  <c:v>307504358.72924596</c:v>
                </c:pt>
                <c:pt idx="8585">
                  <c:v>307465068.33628386</c:v>
                </c:pt>
                <c:pt idx="8586">
                  <c:v>307425765.18096501</c:v>
                </c:pt>
                <c:pt idx="8587">
                  <c:v>307386449.25794899</c:v>
                </c:pt>
                <c:pt idx="8588">
                  <c:v>307347120.56189102</c:v>
                </c:pt>
                <c:pt idx="8589">
                  <c:v>307307779.08744502</c:v>
                </c:pt>
                <c:pt idx="8590">
                  <c:v>307268424.82926399</c:v>
                </c:pt>
                <c:pt idx="8591">
                  <c:v>307229057.78200096</c:v>
                </c:pt>
                <c:pt idx="8592">
                  <c:v>307189677.94030392</c:v>
                </c:pt>
                <c:pt idx="8593">
                  <c:v>307150285.29882401</c:v>
                </c:pt>
                <c:pt idx="8594">
                  <c:v>307110879.85220695</c:v>
                </c:pt>
                <c:pt idx="8595">
                  <c:v>307071461.59509891</c:v>
                </c:pt>
                <c:pt idx="8596">
                  <c:v>307032030.52214396</c:v>
                </c:pt>
                <c:pt idx="8597">
                  <c:v>306992586.62798703</c:v>
                </c:pt>
                <c:pt idx="8598">
                  <c:v>306953129.90726697</c:v>
                </c:pt>
                <c:pt idx="8599">
                  <c:v>306913660.35462701</c:v>
                </c:pt>
                <c:pt idx="8600">
                  <c:v>306874177.96470296</c:v>
                </c:pt>
                <c:pt idx="8601">
                  <c:v>306834682.73213387</c:v>
                </c:pt>
                <c:pt idx="8602">
                  <c:v>306795174.65155709</c:v>
                </c:pt>
                <c:pt idx="8603">
                  <c:v>306755653.71760303</c:v>
                </c:pt>
                <c:pt idx="8604">
                  <c:v>306716119.92490697</c:v>
                </c:pt>
                <c:pt idx="8605">
                  <c:v>306676573.26810002</c:v>
                </c:pt>
                <c:pt idx="8606">
                  <c:v>306637013.741813</c:v>
                </c:pt>
                <c:pt idx="8607">
                  <c:v>306597441.34067303</c:v>
                </c:pt>
                <c:pt idx="8608">
                  <c:v>306557856.05930799</c:v>
                </c:pt>
                <c:pt idx="8609">
                  <c:v>306518257.89234191</c:v>
                </c:pt>
                <c:pt idx="8610">
                  <c:v>306478646.8344</c:v>
                </c:pt>
                <c:pt idx="8611">
                  <c:v>306439022.88010502</c:v>
                </c:pt>
                <c:pt idx="8612">
                  <c:v>306399386.02407795</c:v>
                </c:pt>
                <c:pt idx="8613">
                  <c:v>306359736.26093894</c:v>
                </c:pt>
                <c:pt idx="8614">
                  <c:v>306320073.58530492</c:v>
                </c:pt>
                <c:pt idx="8615">
                  <c:v>306280397.99179292</c:v>
                </c:pt>
                <c:pt idx="8616">
                  <c:v>306240709.47501796</c:v>
                </c:pt>
                <c:pt idx="8617">
                  <c:v>306201008.029594</c:v>
                </c:pt>
                <c:pt idx="8618">
                  <c:v>306161293.65013105</c:v>
                </c:pt>
                <c:pt idx="8619">
                  <c:v>306121566.33124197</c:v>
                </c:pt>
                <c:pt idx="8620">
                  <c:v>306081826.06753498</c:v>
                </c:pt>
                <c:pt idx="8621">
                  <c:v>306042072.85361809</c:v>
                </c:pt>
                <c:pt idx="8622">
                  <c:v>306002306.68409508</c:v>
                </c:pt>
                <c:pt idx="8623">
                  <c:v>305962527.55357301</c:v>
                </c:pt>
                <c:pt idx="8624">
                  <c:v>305922735.45665395</c:v>
                </c:pt>
                <c:pt idx="8625">
                  <c:v>305882930.38793999</c:v>
                </c:pt>
                <c:pt idx="8626">
                  <c:v>305843112.34203005</c:v>
                </c:pt>
                <c:pt idx="8627">
                  <c:v>305803281.31352204</c:v>
                </c:pt>
                <c:pt idx="8628">
                  <c:v>305763437.29701298</c:v>
                </c:pt>
                <c:pt idx="8629">
                  <c:v>305723580.287099</c:v>
                </c:pt>
                <c:pt idx="8630">
                  <c:v>305683710.27837294</c:v>
                </c:pt>
                <c:pt idx="8631">
                  <c:v>305643827.26542705</c:v>
                </c:pt>
                <c:pt idx="8632">
                  <c:v>305603931.24285102</c:v>
                </c:pt>
                <c:pt idx="8633">
                  <c:v>305564022.20523494</c:v>
                </c:pt>
                <c:pt idx="8634">
                  <c:v>305524100.14716309</c:v>
                </c:pt>
                <c:pt idx="8635">
                  <c:v>305484165.06322598</c:v>
                </c:pt>
                <c:pt idx="8636">
                  <c:v>305444216.94800597</c:v>
                </c:pt>
                <c:pt idx="8637">
                  <c:v>305404255.79608494</c:v>
                </c:pt>
                <c:pt idx="8638">
                  <c:v>305364281.602045</c:v>
                </c:pt>
                <c:pt idx="8639">
                  <c:v>305324294.36046398</c:v>
                </c:pt>
                <c:pt idx="8640">
                  <c:v>305284294.06592202</c:v>
                </c:pt>
                <c:pt idx="8641">
                  <c:v>305244280.71299297</c:v>
                </c:pt>
                <c:pt idx="8642">
                  <c:v>305204254.29625195</c:v>
                </c:pt>
                <c:pt idx="8643">
                  <c:v>305164214.81027395</c:v>
                </c:pt>
                <c:pt idx="8644">
                  <c:v>305124162.24962997</c:v>
                </c:pt>
                <c:pt idx="8645">
                  <c:v>305084096.60888797</c:v>
                </c:pt>
                <c:pt idx="8646">
                  <c:v>305044017.88261795</c:v>
                </c:pt>
                <c:pt idx="8647">
                  <c:v>305003926.065386</c:v>
                </c:pt>
                <c:pt idx="8648">
                  <c:v>304963821.151757</c:v>
                </c:pt>
                <c:pt idx="8649">
                  <c:v>304923703.13629496</c:v>
                </c:pt>
                <c:pt idx="8650">
                  <c:v>304883572.01356107</c:v>
                </c:pt>
                <c:pt idx="8651">
                  <c:v>304843427.77811497</c:v>
                </c:pt>
                <c:pt idx="8652">
                  <c:v>304803270.42451602</c:v>
                </c:pt>
                <c:pt idx="8653">
                  <c:v>304763099.94732106</c:v>
                </c:pt>
                <c:pt idx="8654">
                  <c:v>304722916.34108305</c:v>
                </c:pt>
                <c:pt idx="8655">
                  <c:v>304682719.60035902</c:v>
                </c:pt>
                <c:pt idx="8656">
                  <c:v>304642509.71969992</c:v>
                </c:pt>
                <c:pt idx="8657">
                  <c:v>304602286.69365501</c:v>
                </c:pt>
                <c:pt idx="8658">
                  <c:v>304562050.51677495</c:v>
                </c:pt>
                <c:pt idx="8659">
                  <c:v>304521801.18360502</c:v>
                </c:pt>
                <c:pt idx="8660">
                  <c:v>304481538.68869001</c:v>
                </c:pt>
                <c:pt idx="8661">
                  <c:v>304441263.02657503</c:v>
                </c:pt>
                <c:pt idx="8662">
                  <c:v>304400974.1918</c:v>
                </c:pt>
                <c:pt idx="8663">
                  <c:v>304360672.17890698</c:v>
                </c:pt>
                <c:pt idx="8664">
                  <c:v>304320356.98243493</c:v>
                </c:pt>
                <c:pt idx="8665">
                  <c:v>304280028.59691995</c:v>
                </c:pt>
                <c:pt idx="8666">
                  <c:v>304239687.01689792</c:v>
                </c:pt>
                <c:pt idx="8667">
                  <c:v>304199332.23690093</c:v>
                </c:pt>
                <c:pt idx="8668">
                  <c:v>304158964.25146198</c:v>
                </c:pt>
                <c:pt idx="8669">
                  <c:v>304118583.05511105</c:v>
                </c:pt>
                <c:pt idx="8670">
                  <c:v>304078188.64237696</c:v>
                </c:pt>
                <c:pt idx="8671">
                  <c:v>304037781.00778502</c:v>
                </c:pt>
                <c:pt idx="8672">
                  <c:v>303997360.14586204</c:v>
                </c:pt>
                <c:pt idx="8673">
                  <c:v>303956926.05113101</c:v>
                </c:pt>
                <c:pt idx="8674">
                  <c:v>303916478.71811205</c:v>
                </c:pt>
                <c:pt idx="8675">
                  <c:v>303876018.14132702</c:v>
                </c:pt>
                <c:pt idx="8676">
                  <c:v>303835544.31529295</c:v>
                </c:pt>
                <c:pt idx="8677">
                  <c:v>303795057.23452801</c:v>
                </c:pt>
                <c:pt idx="8678">
                  <c:v>303754556.89354402</c:v>
                </c:pt>
                <c:pt idx="8679">
                  <c:v>303714043.28685695</c:v>
                </c:pt>
                <c:pt idx="8680">
                  <c:v>303673516.40897495</c:v>
                </c:pt>
                <c:pt idx="8681">
                  <c:v>303632976.25441206</c:v>
                </c:pt>
                <c:pt idx="8682">
                  <c:v>303592422.81767201</c:v>
                </c:pt>
                <c:pt idx="8683">
                  <c:v>303551856.09326202</c:v>
                </c:pt>
                <c:pt idx="8684">
                  <c:v>303511276.07568699</c:v>
                </c:pt>
                <c:pt idx="8685">
                  <c:v>303470682.75944799</c:v>
                </c:pt>
                <c:pt idx="8686">
                  <c:v>303430076.13904792</c:v>
                </c:pt>
                <c:pt idx="8687">
                  <c:v>303389456.20898396</c:v>
                </c:pt>
                <c:pt idx="8688">
                  <c:v>303348822.963754</c:v>
                </c:pt>
                <c:pt idx="8689">
                  <c:v>303308176.39785302</c:v>
                </c:pt>
                <c:pt idx="8690">
                  <c:v>303267516.50577599</c:v>
                </c:pt>
                <c:pt idx="8691">
                  <c:v>303226843.28201395</c:v>
                </c:pt>
                <c:pt idx="8692">
                  <c:v>303186156.72105795</c:v>
                </c:pt>
                <c:pt idx="8693">
                  <c:v>303145456.81739604</c:v>
                </c:pt>
                <c:pt idx="8694">
                  <c:v>303104743.56551409</c:v>
                </c:pt>
                <c:pt idx="8695">
                  <c:v>303064016.95989609</c:v>
                </c:pt>
                <c:pt idx="8696">
                  <c:v>303023276.99502695</c:v>
                </c:pt>
                <c:pt idx="8697">
                  <c:v>302982523.66538799</c:v>
                </c:pt>
                <c:pt idx="8698">
                  <c:v>302941756.96545601</c:v>
                </c:pt>
                <c:pt idx="8699">
                  <c:v>302900976.88971001</c:v>
                </c:pt>
                <c:pt idx="8700">
                  <c:v>302860183.43262595</c:v>
                </c:pt>
                <c:pt idx="8701">
                  <c:v>302819376.58867896</c:v>
                </c:pt>
                <c:pt idx="8702">
                  <c:v>302778556.35233992</c:v>
                </c:pt>
                <c:pt idx="8703">
                  <c:v>302737722.71807796</c:v>
                </c:pt>
                <c:pt idx="8704">
                  <c:v>302696875.68036401</c:v>
                </c:pt>
                <c:pt idx="8705">
                  <c:v>302656015.23366296</c:v>
                </c:pt>
                <c:pt idx="8706">
                  <c:v>302615141.37243992</c:v>
                </c:pt>
                <c:pt idx="8707">
                  <c:v>302574254.09115696</c:v>
                </c:pt>
                <c:pt idx="8708">
                  <c:v>302533353.38427699</c:v>
                </c:pt>
                <c:pt idx="8709">
                  <c:v>302492439.24625891</c:v>
                </c:pt>
                <c:pt idx="8710">
                  <c:v>302451511.67156005</c:v>
                </c:pt>
                <c:pt idx="8711">
                  <c:v>302410570.65463609</c:v>
                </c:pt>
                <c:pt idx="8712">
                  <c:v>302369616.18993896</c:v>
                </c:pt>
                <c:pt idx="8713">
                  <c:v>302328648.27192199</c:v>
                </c:pt>
                <c:pt idx="8714">
                  <c:v>302287666.89503592</c:v>
                </c:pt>
                <c:pt idx="8715">
                  <c:v>302246672.05372906</c:v>
                </c:pt>
                <c:pt idx="8716">
                  <c:v>302205663.74244696</c:v>
                </c:pt>
                <c:pt idx="8717">
                  <c:v>302164641.95563293</c:v>
                </c:pt>
                <c:pt idx="8718">
                  <c:v>302123606.68773001</c:v>
                </c:pt>
                <c:pt idx="8719">
                  <c:v>302082557.93317896</c:v>
                </c:pt>
                <c:pt idx="8720">
                  <c:v>302041495.68642002</c:v>
                </c:pt>
                <c:pt idx="8721">
                  <c:v>302000419.94188792</c:v>
                </c:pt>
                <c:pt idx="8722">
                  <c:v>301959330.69401801</c:v>
                </c:pt>
                <c:pt idx="8723">
                  <c:v>301918227.93724394</c:v>
                </c:pt>
                <c:pt idx="8724">
                  <c:v>301877111.66599602</c:v>
                </c:pt>
                <c:pt idx="8725">
                  <c:v>301835981.87470502</c:v>
                </c:pt>
                <c:pt idx="8726">
                  <c:v>301794838.55779701</c:v>
                </c:pt>
                <c:pt idx="8727">
                  <c:v>301753681.70969796</c:v>
                </c:pt>
                <c:pt idx="8728">
                  <c:v>301712511.32483202</c:v>
                </c:pt>
                <c:pt idx="8729">
                  <c:v>301671327.39761901</c:v>
                </c:pt>
                <c:pt idx="8730">
                  <c:v>301630129.92247885</c:v>
                </c:pt>
                <c:pt idx="8731">
                  <c:v>301588918.89383101</c:v>
                </c:pt>
                <c:pt idx="8732">
                  <c:v>301547694.30609101</c:v>
                </c:pt>
                <c:pt idx="8733">
                  <c:v>301506456.15367001</c:v>
                </c:pt>
                <c:pt idx="8734">
                  <c:v>301465204.43098193</c:v>
                </c:pt>
                <c:pt idx="8735">
                  <c:v>301423939.13243699</c:v>
                </c:pt>
                <c:pt idx="8736">
                  <c:v>301382660.25244403</c:v>
                </c:pt>
                <c:pt idx="8737">
                  <c:v>301341367.78540599</c:v>
                </c:pt>
                <c:pt idx="8738">
                  <c:v>301300061.72572994</c:v>
                </c:pt>
                <c:pt idx="8739">
                  <c:v>301258742.06781608</c:v>
                </c:pt>
                <c:pt idx="8740">
                  <c:v>301217408.80606502</c:v>
                </c:pt>
                <c:pt idx="8741">
                  <c:v>301176061.93487597</c:v>
                </c:pt>
                <c:pt idx="8742">
                  <c:v>301134701.44864392</c:v>
                </c:pt>
                <c:pt idx="8743">
                  <c:v>301093327.34176505</c:v>
                </c:pt>
                <c:pt idx="8744">
                  <c:v>301051939.60863</c:v>
                </c:pt>
                <c:pt idx="8745">
                  <c:v>301010538.24363005</c:v>
                </c:pt>
                <c:pt idx="8746">
                  <c:v>300969123.24115205</c:v>
                </c:pt>
                <c:pt idx="8747">
                  <c:v>300927694.59558392</c:v>
                </c:pt>
                <c:pt idx="8748">
                  <c:v>300886252.30130792</c:v>
                </c:pt>
                <c:pt idx="8749">
                  <c:v>300844796.35270792</c:v>
                </c:pt>
                <c:pt idx="8750">
                  <c:v>300803326.74416405</c:v>
                </c:pt>
                <c:pt idx="8751">
                  <c:v>300761843.47005391</c:v>
                </c:pt>
                <c:pt idx="8752">
                  <c:v>300720346.524755</c:v>
                </c:pt>
                <c:pt idx="8753">
                  <c:v>300678835.90264094</c:v>
                </c:pt>
                <c:pt idx="8754">
                  <c:v>300637311.59808391</c:v>
                </c:pt>
                <c:pt idx="8755">
                  <c:v>300595773.60545498</c:v>
                </c:pt>
                <c:pt idx="8756">
                  <c:v>300554221.91912001</c:v>
                </c:pt>
                <c:pt idx="8757">
                  <c:v>300512656.53344792</c:v>
                </c:pt>
                <c:pt idx="8758">
                  <c:v>300471077.442801</c:v>
                </c:pt>
                <c:pt idx="8759">
                  <c:v>300429484.64154303</c:v>
                </c:pt>
                <c:pt idx="8760">
                  <c:v>300387878.12403202</c:v>
                </c:pt>
                <c:pt idx="8761">
                  <c:v>300346257.884628</c:v>
                </c:pt>
                <c:pt idx="8762">
                  <c:v>300304623.91768599</c:v>
                </c:pt>
                <c:pt idx="8763">
                  <c:v>300262976.21755898</c:v>
                </c:pt>
                <c:pt idx="8764">
                  <c:v>300221314.77859998</c:v>
                </c:pt>
                <c:pt idx="8765">
                  <c:v>300179639.59515792</c:v>
                </c:pt>
                <c:pt idx="8766">
                  <c:v>300137950.66158205</c:v>
                </c:pt>
                <c:pt idx="8767">
                  <c:v>300096247.9722169</c:v>
                </c:pt>
                <c:pt idx="8768">
                  <c:v>300054531.52140599</c:v>
                </c:pt>
                <c:pt idx="8769">
                  <c:v>300012801.30348998</c:v>
                </c:pt>
                <c:pt idx="8770">
                  <c:v>299971057.31281</c:v>
                </c:pt>
                <c:pt idx="8771">
                  <c:v>299929299.54370302</c:v>
                </c:pt>
                <c:pt idx="8772">
                  <c:v>299887527.99050403</c:v>
                </c:pt>
                <c:pt idx="8773">
                  <c:v>299845742.64754504</c:v>
                </c:pt>
                <c:pt idx="8774">
                  <c:v>299803943.50915802</c:v>
                </c:pt>
                <c:pt idx="8775">
                  <c:v>299762130.56967199</c:v>
                </c:pt>
                <c:pt idx="8776">
                  <c:v>299720303.82341409</c:v>
                </c:pt>
                <c:pt idx="8777">
                  <c:v>299678463.264709</c:v>
                </c:pt>
                <c:pt idx="8778">
                  <c:v>299636608.88787901</c:v>
                </c:pt>
                <c:pt idx="8779">
                  <c:v>299594740.687244</c:v>
                </c:pt>
                <c:pt idx="8780">
                  <c:v>299552858.65712214</c:v>
                </c:pt>
                <c:pt idx="8781">
                  <c:v>299510962.79182994</c:v>
                </c:pt>
                <c:pt idx="8782">
                  <c:v>299469053.08568299</c:v>
                </c:pt>
                <c:pt idx="8783">
                  <c:v>299427129.53299195</c:v>
                </c:pt>
                <c:pt idx="8784">
                  <c:v>299385192.12806702</c:v>
                </c:pt>
                <c:pt idx="8785">
                  <c:v>299343240.86521602</c:v>
                </c:pt>
                <c:pt idx="8786">
                  <c:v>299301275.73874295</c:v>
                </c:pt>
                <c:pt idx="8787">
                  <c:v>299259296.74295294</c:v>
                </c:pt>
                <c:pt idx="8788">
                  <c:v>299217303.87214601</c:v>
                </c:pt>
                <c:pt idx="8789">
                  <c:v>299175297.12062109</c:v>
                </c:pt>
                <c:pt idx="8790">
                  <c:v>299133276.48267686</c:v>
                </c:pt>
                <c:pt idx="8791">
                  <c:v>299091241.95260692</c:v>
                </c:pt>
                <c:pt idx="8792">
                  <c:v>299049193.52470392</c:v>
                </c:pt>
                <c:pt idx="8793">
                  <c:v>299007131.19325697</c:v>
                </c:pt>
                <c:pt idx="8794">
                  <c:v>298965054.95255601</c:v>
                </c:pt>
                <c:pt idx="8795">
                  <c:v>298922964.79688603</c:v>
                </c:pt>
                <c:pt idx="8796">
                  <c:v>298880860.72052997</c:v>
                </c:pt>
                <c:pt idx="8797">
                  <c:v>298838742.71777296</c:v>
                </c:pt>
                <c:pt idx="8798">
                  <c:v>298796610.78289092</c:v>
                </c:pt>
                <c:pt idx="8799">
                  <c:v>298754464.91016304</c:v>
                </c:pt>
                <c:pt idx="8800">
                  <c:v>298712305.09386498</c:v>
                </c:pt>
                <c:pt idx="8801">
                  <c:v>298670131.32826602</c:v>
                </c:pt>
                <c:pt idx="8802">
                  <c:v>298627943.60763901</c:v>
                </c:pt>
                <c:pt idx="8803">
                  <c:v>298585741.9262529</c:v>
                </c:pt>
                <c:pt idx="8804">
                  <c:v>298543526.27837294</c:v>
                </c:pt>
                <c:pt idx="8805">
                  <c:v>298501296.65826309</c:v>
                </c:pt>
                <c:pt idx="8806">
                  <c:v>298459053.06018502</c:v>
                </c:pt>
                <c:pt idx="8807">
                  <c:v>298416795.47839892</c:v>
                </c:pt>
                <c:pt idx="8808">
                  <c:v>298374523.90715897</c:v>
                </c:pt>
                <c:pt idx="8809">
                  <c:v>298332238.34072506</c:v>
                </c:pt>
                <c:pt idx="8810">
                  <c:v>298289938.77334601</c:v>
                </c:pt>
                <c:pt idx="8811">
                  <c:v>298247625.19927299</c:v>
                </c:pt>
                <c:pt idx="8812">
                  <c:v>298205297.61275601</c:v>
                </c:pt>
                <c:pt idx="8813">
                  <c:v>298162956.00804102</c:v>
                </c:pt>
                <c:pt idx="8814">
                  <c:v>298120600.37937099</c:v>
                </c:pt>
                <c:pt idx="8815">
                  <c:v>298078230.72098494</c:v>
                </c:pt>
                <c:pt idx="8816">
                  <c:v>298035847.02712607</c:v>
                </c:pt>
                <c:pt idx="8817">
                  <c:v>297993449.29202896</c:v>
                </c:pt>
                <c:pt idx="8818">
                  <c:v>297951037.50992799</c:v>
                </c:pt>
                <c:pt idx="8819">
                  <c:v>297908611.67505801</c:v>
                </c:pt>
                <c:pt idx="8820">
                  <c:v>297866171.78164494</c:v>
                </c:pt>
                <c:pt idx="8821">
                  <c:v>297823717.82392001</c:v>
                </c:pt>
                <c:pt idx="8822">
                  <c:v>297781249.79610699</c:v>
                </c:pt>
                <c:pt idx="8823">
                  <c:v>297738767.69242901</c:v>
                </c:pt>
                <c:pt idx="8824">
                  <c:v>297696271.50710797</c:v>
                </c:pt>
                <c:pt idx="8825">
                  <c:v>297653761.23436099</c:v>
                </c:pt>
                <c:pt idx="8826">
                  <c:v>297611236.86840397</c:v>
                </c:pt>
                <c:pt idx="8827">
                  <c:v>297568698.40345305</c:v>
                </c:pt>
                <c:pt idx="8828">
                  <c:v>297526145.83371902</c:v>
                </c:pt>
                <c:pt idx="8829">
                  <c:v>297483579.15341103</c:v>
                </c:pt>
                <c:pt idx="8830">
                  <c:v>297440998.35673499</c:v>
                </c:pt>
                <c:pt idx="8831">
                  <c:v>297398403.43789601</c:v>
                </c:pt>
                <c:pt idx="8832">
                  <c:v>297355794.391096</c:v>
                </c:pt>
                <c:pt idx="8833">
                  <c:v>297313171.210536</c:v>
                </c:pt>
                <c:pt idx="8834">
                  <c:v>297270533.89041197</c:v>
                </c:pt>
                <c:pt idx="8835">
                  <c:v>297227882.42491996</c:v>
                </c:pt>
                <c:pt idx="8836">
                  <c:v>297185216.808254</c:v>
                </c:pt>
                <c:pt idx="8837">
                  <c:v>297142537.03460199</c:v>
                </c:pt>
                <c:pt idx="8838">
                  <c:v>297099843.09815401</c:v>
                </c:pt>
                <c:pt idx="8839">
                  <c:v>297057134.99309492</c:v>
                </c:pt>
                <c:pt idx="8840">
                  <c:v>297014412.71360803</c:v>
                </c:pt>
                <c:pt idx="8841">
                  <c:v>296971676.25387597</c:v>
                </c:pt>
                <c:pt idx="8842">
                  <c:v>296928925.60807502</c:v>
                </c:pt>
                <c:pt idx="8843">
                  <c:v>296886160.77038294</c:v>
                </c:pt>
                <c:pt idx="8844">
                  <c:v>296843381.73497194</c:v>
                </c:pt>
                <c:pt idx="8845">
                  <c:v>296800588.49601495</c:v>
                </c:pt>
                <c:pt idx="8846">
                  <c:v>296757781.04768097</c:v>
                </c:pt>
                <c:pt idx="8847">
                  <c:v>296714959.38413602</c:v>
                </c:pt>
                <c:pt idx="8848">
                  <c:v>296672123.49954492</c:v>
                </c:pt>
                <c:pt idx="8849">
                  <c:v>296629273.38806897</c:v>
                </c:pt>
                <c:pt idx="8850">
                  <c:v>296586409.04386711</c:v>
                </c:pt>
                <c:pt idx="8851">
                  <c:v>296543530.46109694</c:v>
                </c:pt>
                <c:pt idx="8852">
                  <c:v>296500637.63391298</c:v>
                </c:pt>
                <c:pt idx="8853">
                  <c:v>296457730.55646801</c:v>
                </c:pt>
                <c:pt idx="8854">
                  <c:v>296414809.22290993</c:v>
                </c:pt>
                <c:pt idx="8855">
                  <c:v>296371873.62738705</c:v>
                </c:pt>
                <c:pt idx="8856">
                  <c:v>296328923.764045</c:v>
                </c:pt>
                <c:pt idx="8857">
                  <c:v>296285959.62702405</c:v>
                </c:pt>
                <c:pt idx="8858">
                  <c:v>296242981.21046609</c:v>
                </c:pt>
                <c:pt idx="8859">
                  <c:v>296199988.50850809</c:v>
                </c:pt>
                <c:pt idx="8860">
                  <c:v>296156981.51528394</c:v>
                </c:pt>
                <c:pt idx="8861">
                  <c:v>296113960.22492695</c:v>
                </c:pt>
                <c:pt idx="8862">
                  <c:v>296070924.63156801</c:v>
                </c:pt>
                <c:pt idx="8863">
                  <c:v>296027874.72933292</c:v>
                </c:pt>
                <c:pt idx="8864">
                  <c:v>295984810.51234794</c:v>
                </c:pt>
                <c:pt idx="8865">
                  <c:v>295941731.97473496</c:v>
                </c:pt>
                <c:pt idx="8866">
                  <c:v>295898639.11061502</c:v>
                </c:pt>
                <c:pt idx="8867">
                  <c:v>295855531.914105</c:v>
                </c:pt>
                <c:pt idx="8868">
                  <c:v>295812410.37932009</c:v>
                </c:pt>
                <c:pt idx="8869">
                  <c:v>295769274.50037295</c:v>
                </c:pt>
                <c:pt idx="8870">
                  <c:v>295726124.27137595</c:v>
                </c:pt>
                <c:pt idx="8871">
                  <c:v>295682959.68643296</c:v>
                </c:pt>
                <c:pt idx="8872">
                  <c:v>295639780.73965096</c:v>
                </c:pt>
                <c:pt idx="8873">
                  <c:v>295596587.42513192</c:v>
                </c:pt>
                <c:pt idx="8874">
                  <c:v>295553379.73697597</c:v>
                </c:pt>
                <c:pt idx="8875">
                  <c:v>295510157.66928202</c:v>
                </c:pt>
                <c:pt idx="8876">
                  <c:v>295466921.21614403</c:v>
                </c:pt>
                <c:pt idx="8877">
                  <c:v>295423670.37165499</c:v>
                </c:pt>
                <c:pt idx="8878">
                  <c:v>295380405.12990296</c:v>
                </c:pt>
                <c:pt idx="8879">
                  <c:v>295337125.4849779</c:v>
                </c:pt>
                <c:pt idx="8880">
                  <c:v>295293831.43096393</c:v>
                </c:pt>
                <c:pt idx="8881">
                  <c:v>295250522.96194291</c:v>
                </c:pt>
                <c:pt idx="8882">
                  <c:v>295207200.07199395</c:v>
                </c:pt>
                <c:pt idx="8883">
                  <c:v>295163862.75519598</c:v>
                </c:pt>
                <c:pt idx="8884">
                  <c:v>295120511.00562209</c:v>
                </c:pt>
                <c:pt idx="8885">
                  <c:v>295077144.81734401</c:v>
                </c:pt>
                <c:pt idx="8886">
                  <c:v>295033764.18443209</c:v>
                </c:pt>
                <c:pt idx="8887">
                  <c:v>294990369.10095298</c:v>
                </c:pt>
                <c:pt idx="8888">
                  <c:v>294946959.56097192</c:v>
                </c:pt>
                <c:pt idx="8889">
                  <c:v>294903535.55854905</c:v>
                </c:pt>
                <c:pt idx="8890">
                  <c:v>294860097.08774501</c:v>
                </c:pt>
                <c:pt idx="8891">
                  <c:v>294816644.14261401</c:v>
                </c:pt>
                <c:pt idx="8892">
                  <c:v>294773176.71721101</c:v>
                </c:pt>
                <c:pt idx="8893">
                  <c:v>294729694.80558902</c:v>
                </c:pt>
                <c:pt idx="8894">
                  <c:v>294686198.40179503</c:v>
                </c:pt>
                <c:pt idx="8895">
                  <c:v>294642687.49987596</c:v>
                </c:pt>
                <c:pt idx="8896">
                  <c:v>294599162.09387392</c:v>
                </c:pt>
                <c:pt idx="8897">
                  <c:v>294555622.17783105</c:v>
                </c:pt>
                <c:pt idx="8898">
                  <c:v>294512067.745785</c:v>
                </c:pt>
                <c:pt idx="8899">
                  <c:v>294468498.79177195</c:v>
                </c:pt>
                <c:pt idx="8900">
                  <c:v>294424915.30982405</c:v>
                </c:pt>
                <c:pt idx="8901">
                  <c:v>294381317.29397094</c:v>
                </c:pt>
                <c:pt idx="8902">
                  <c:v>294337704.73824191</c:v>
                </c:pt>
                <c:pt idx="8903">
                  <c:v>294294077.63666099</c:v>
                </c:pt>
                <c:pt idx="8904">
                  <c:v>294250435.98325092</c:v>
                </c:pt>
                <c:pt idx="8905">
                  <c:v>294206779.77202994</c:v>
                </c:pt>
                <c:pt idx="8906">
                  <c:v>294163108.99701703</c:v>
                </c:pt>
                <c:pt idx="8907">
                  <c:v>294119423.65222597</c:v>
                </c:pt>
                <c:pt idx="8908">
                  <c:v>294075723.73166692</c:v>
                </c:pt>
                <c:pt idx="8909">
                  <c:v>294032009.22935092</c:v>
                </c:pt>
                <c:pt idx="8910">
                  <c:v>293988280.13928294</c:v>
                </c:pt>
                <c:pt idx="8911">
                  <c:v>293944536.45546705</c:v>
                </c:pt>
                <c:pt idx="8912">
                  <c:v>293900778.17190403</c:v>
                </c:pt>
                <c:pt idx="8913">
                  <c:v>293857005.28259099</c:v>
                </c:pt>
                <c:pt idx="8914">
                  <c:v>293813217.78152502</c:v>
                </c:pt>
                <c:pt idx="8915">
                  <c:v>293769415.66269892</c:v>
                </c:pt>
                <c:pt idx="8916">
                  <c:v>293725598.920102</c:v>
                </c:pt>
                <c:pt idx="8917">
                  <c:v>293681767.54772204</c:v>
                </c:pt>
                <c:pt idx="8918">
                  <c:v>293637921.53954297</c:v>
                </c:pt>
                <c:pt idx="8919">
                  <c:v>293594060.88954598</c:v>
                </c:pt>
                <c:pt idx="8920">
                  <c:v>293550185.591712</c:v>
                </c:pt>
                <c:pt idx="8921">
                  <c:v>293506295.64001805</c:v>
                </c:pt>
                <c:pt idx="8922">
                  <c:v>293462391.02843601</c:v>
                </c:pt>
                <c:pt idx="8923">
                  <c:v>293418471.75093591</c:v>
                </c:pt>
                <c:pt idx="8924">
                  <c:v>293374537.801489</c:v>
                </c:pt>
                <c:pt idx="8925">
                  <c:v>293330589.17405897</c:v>
                </c:pt>
                <c:pt idx="8926">
                  <c:v>293286625.86260796</c:v>
                </c:pt>
                <c:pt idx="8927">
                  <c:v>293242647.86109698</c:v>
                </c:pt>
                <c:pt idx="8928">
                  <c:v>293198655.16348302</c:v>
                </c:pt>
                <c:pt idx="8929">
                  <c:v>293154647.76372105</c:v>
                </c:pt>
                <c:pt idx="8930">
                  <c:v>293110625.65576106</c:v>
                </c:pt>
                <c:pt idx="8931">
                  <c:v>293066588.83355409</c:v>
                </c:pt>
                <c:pt idx="8932">
                  <c:v>293022537.29104292</c:v>
                </c:pt>
                <c:pt idx="8933">
                  <c:v>292978471.02217191</c:v>
                </c:pt>
                <c:pt idx="8934">
                  <c:v>292934390.02088296</c:v>
                </c:pt>
                <c:pt idx="8935">
                  <c:v>292890294.28111202</c:v>
                </c:pt>
                <c:pt idx="8936">
                  <c:v>292846183.79679596</c:v>
                </c:pt>
                <c:pt idx="8937">
                  <c:v>292802058.56186604</c:v>
                </c:pt>
                <c:pt idx="8938">
                  <c:v>292757918.57024992</c:v>
                </c:pt>
                <c:pt idx="8939">
                  <c:v>292713763.81587499</c:v>
                </c:pt>
                <c:pt idx="8940">
                  <c:v>292669594.29266495</c:v>
                </c:pt>
                <c:pt idx="8941">
                  <c:v>292625409.99454099</c:v>
                </c:pt>
                <c:pt idx="8942">
                  <c:v>292581210.91542101</c:v>
                </c:pt>
                <c:pt idx="8943">
                  <c:v>292536997.049218</c:v>
                </c:pt>
                <c:pt idx="8944">
                  <c:v>292492768.38984698</c:v>
                </c:pt>
                <c:pt idx="8945">
                  <c:v>292448524.93121493</c:v>
                </c:pt>
                <c:pt idx="8946">
                  <c:v>292404266.66723102</c:v>
                </c:pt>
                <c:pt idx="8947">
                  <c:v>292359993.59179592</c:v>
                </c:pt>
                <c:pt idx="8948">
                  <c:v>292315705.69881207</c:v>
                </c:pt>
                <c:pt idx="8949">
                  <c:v>292271402.98217595</c:v>
                </c:pt>
                <c:pt idx="8950">
                  <c:v>292227085.43578494</c:v>
                </c:pt>
                <c:pt idx="8951">
                  <c:v>292182753.05353004</c:v>
                </c:pt>
                <c:pt idx="8952">
                  <c:v>292138405.82929891</c:v>
                </c:pt>
                <c:pt idx="8953">
                  <c:v>292094043.75697994</c:v>
                </c:pt>
                <c:pt idx="8954">
                  <c:v>292049666.83045602</c:v>
                </c:pt>
                <c:pt idx="8955">
                  <c:v>292005275.043607</c:v>
                </c:pt>
                <c:pt idx="8956">
                  <c:v>291960868.39031303</c:v>
                </c:pt>
                <c:pt idx="8957">
                  <c:v>291916446.86444598</c:v>
                </c:pt>
                <c:pt idx="8958">
                  <c:v>291872010.45987892</c:v>
                </c:pt>
                <c:pt idx="8959">
                  <c:v>291827559.17048198</c:v>
                </c:pt>
                <c:pt idx="8960">
                  <c:v>291783092.99011803</c:v>
                </c:pt>
                <c:pt idx="8961">
                  <c:v>291738611.91265196</c:v>
                </c:pt>
                <c:pt idx="8962">
                  <c:v>291694115.93194497</c:v>
                </c:pt>
                <c:pt idx="8963">
                  <c:v>291649605.04185498</c:v>
                </c:pt>
                <c:pt idx="8964">
                  <c:v>291605079.23623288</c:v>
                </c:pt>
                <c:pt idx="8965">
                  <c:v>291560538.50893199</c:v>
                </c:pt>
                <c:pt idx="8966">
                  <c:v>291515982.85380006</c:v>
                </c:pt>
                <c:pt idx="8967">
                  <c:v>291471412.26468295</c:v>
                </c:pt>
                <c:pt idx="8968">
                  <c:v>291426826.73542392</c:v>
                </c:pt>
                <c:pt idx="8969">
                  <c:v>291382226.25986105</c:v>
                </c:pt>
                <c:pt idx="8970">
                  <c:v>291337610.83183295</c:v>
                </c:pt>
                <c:pt idx="8971">
                  <c:v>291292980.44517004</c:v>
                </c:pt>
                <c:pt idx="8972">
                  <c:v>291248335.09370601</c:v>
                </c:pt>
                <c:pt idx="8973">
                  <c:v>291203674.77126592</c:v>
                </c:pt>
                <c:pt idx="8974">
                  <c:v>291158999.47167486</c:v>
                </c:pt>
                <c:pt idx="8975">
                  <c:v>291114309.18875605</c:v>
                </c:pt>
                <c:pt idx="8976">
                  <c:v>291069603.91632694</c:v>
                </c:pt>
                <c:pt idx="8977">
                  <c:v>291024883.64820302</c:v>
                </c:pt>
                <c:pt idx="8978">
                  <c:v>290980148.37819701</c:v>
                </c:pt>
                <c:pt idx="8979">
                  <c:v>290935398.10011905</c:v>
                </c:pt>
                <c:pt idx="8980">
                  <c:v>290890632.80777401</c:v>
                </c:pt>
                <c:pt idx="8981">
                  <c:v>290845852.49496692</c:v>
                </c:pt>
                <c:pt idx="8982">
                  <c:v>290801057.15549898</c:v>
                </c:pt>
                <c:pt idx="8983">
                  <c:v>290756246.78316498</c:v>
                </c:pt>
                <c:pt idx="8984">
                  <c:v>290711421.37176198</c:v>
                </c:pt>
                <c:pt idx="8985">
                  <c:v>290666580.91507995</c:v>
                </c:pt>
                <c:pt idx="8986">
                  <c:v>290621725.40690786</c:v>
                </c:pt>
                <c:pt idx="8987">
                  <c:v>290576854.84102905</c:v>
                </c:pt>
                <c:pt idx="8988">
                  <c:v>290531969.21122795</c:v>
                </c:pt>
                <c:pt idx="8989">
                  <c:v>290487068.51128393</c:v>
                </c:pt>
                <c:pt idx="8990">
                  <c:v>290442152.73497194</c:v>
                </c:pt>
                <c:pt idx="8991">
                  <c:v>290397221.87606502</c:v>
                </c:pt>
                <c:pt idx="8992">
                  <c:v>290352275.92833292</c:v>
                </c:pt>
                <c:pt idx="8993">
                  <c:v>290307314.88554305</c:v>
                </c:pt>
                <c:pt idx="8994">
                  <c:v>290262338.741458</c:v>
                </c:pt>
                <c:pt idx="8995">
                  <c:v>290217347.48983991</c:v>
                </c:pt>
                <c:pt idx="8996">
                  <c:v>290172341.12444502</c:v>
                </c:pt>
                <c:pt idx="8997">
                  <c:v>290127319.63902909</c:v>
                </c:pt>
                <c:pt idx="8998">
                  <c:v>290082283.02734202</c:v>
                </c:pt>
                <c:pt idx="8999">
                  <c:v>290037231.28313297</c:v>
                </c:pt>
                <c:pt idx="9000">
                  <c:v>289992164.40014696</c:v>
                </c:pt>
                <c:pt idx="9001">
                  <c:v>289947082.37212509</c:v>
                </c:pt>
                <c:pt idx="9002">
                  <c:v>289901985.19280696</c:v>
                </c:pt>
                <c:pt idx="9003">
                  <c:v>289856872.85592705</c:v>
                </c:pt>
                <c:pt idx="9004">
                  <c:v>289811745.35522002</c:v>
                </c:pt>
                <c:pt idx="9005">
                  <c:v>289766602.68441409</c:v>
                </c:pt>
                <c:pt idx="9006">
                  <c:v>289721444.83723491</c:v>
                </c:pt>
                <c:pt idx="9007">
                  <c:v>289676271.80740702</c:v>
                </c:pt>
                <c:pt idx="9008">
                  <c:v>289631083.58864695</c:v>
                </c:pt>
                <c:pt idx="9009">
                  <c:v>289585880.174676</c:v>
                </c:pt>
                <c:pt idx="9010">
                  <c:v>289540661.559205</c:v>
                </c:pt>
                <c:pt idx="9011">
                  <c:v>289495427.73594594</c:v>
                </c:pt>
                <c:pt idx="9012">
                  <c:v>289450178.69860399</c:v>
                </c:pt>
                <c:pt idx="9013">
                  <c:v>289404914.44088501</c:v>
                </c:pt>
                <c:pt idx="9014">
                  <c:v>289359634.95648903</c:v>
                </c:pt>
                <c:pt idx="9015">
                  <c:v>289314340.23911202</c:v>
                </c:pt>
                <c:pt idx="9016">
                  <c:v>289269030.28245199</c:v>
                </c:pt>
                <c:pt idx="9017">
                  <c:v>289223705.08019698</c:v>
                </c:pt>
                <c:pt idx="9018">
                  <c:v>289178364.62603694</c:v>
                </c:pt>
                <c:pt idx="9019">
                  <c:v>289133008.91365492</c:v>
                </c:pt>
                <c:pt idx="9020">
                  <c:v>289087637.93673486</c:v>
                </c:pt>
                <c:pt idx="9021">
                  <c:v>289042251.688954</c:v>
                </c:pt>
                <c:pt idx="9022">
                  <c:v>288996850.16398609</c:v>
                </c:pt>
                <c:pt idx="9023">
                  <c:v>288951433.35550398</c:v>
                </c:pt>
                <c:pt idx="9024">
                  <c:v>288906001.257177</c:v>
                </c:pt>
                <c:pt idx="9025">
                  <c:v>288860553.86267096</c:v>
                </c:pt>
                <c:pt idx="9026">
                  <c:v>288815091.165645</c:v>
                </c:pt>
                <c:pt idx="9027">
                  <c:v>288769613.15976006</c:v>
                </c:pt>
                <c:pt idx="9028">
                  <c:v>288724119.83867192</c:v>
                </c:pt>
                <c:pt idx="9029">
                  <c:v>288678611.19603199</c:v>
                </c:pt>
                <c:pt idx="9030">
                  <c:v>288633087.22548991</c:v>
                </c:pt>
                <c:pt idx="9031">
                  <c:v>288587547.92069095</c:v>
                </c:pt>
                <c:pt idx="9032">
                  <c:v>288541993.2752769</c:v>
                </c:pt>
                <c:pt idx="9033">
                  <c:v>288496423.28288895</c:v>
                </c:pt>
                <c:pt idx="9034">
                  <c:v>288450837.93716109</c:v>
                </c:pt>
                <c:pt idx="9035">
                  <c:v>288405237.23172599</c:v>
                </c:pt>
                <c:pt idx="9036">
                  <c:v>288359621.16021401</c:v>
                </c:pt>
                <c:pt idx="9037">
                  <c:v>288313989.71624994</c:v>
                </c:pt>
                <c:pt idx="9038">
                  <c:v>288268342.893457</c:v>
                </c:pt>
                <c:pt idx="9039">
                  <c:v>288222680.68545502</c:v>
                </c:pt>
                <c:pt idx="9040">
                  <c:v>288177003.08586001</c:v>
                </c:pt>
                <c:pt idx="9041">
                  <c:v>288131310.08828294</c:v>
                </c:pt>
                <c:pt idx="9042">
                  <c:v>288085601.68633294</c:v>
                </c:pt>
                <c:pt idx="9043">
                  <c:v>288039877.87361902</c:v>
                </c:pt>
                <c:pt idx="9044">
                  <c:v>287994138.64374107</c:v>
                </c:pt>
                <c:pt idx="9045">
                  <c:v>287948383.99029893</c:v>
                </c:pt>
                <c:pt idx="9046">
                  <c:v>287902613.90688896</c:v>
                </c:pt>
                <c:pt idx="9047">
                  <c:v>287856828.38710207</c:v>
                </c:pt>
                <c:pt idx="9048">
                  <c:v>287811027.42452902</c:v>
                </c:pt>
                <c:pt idx="9049">
                  <c:v>287765211.01275599</c:v>
                </c:pt>
                <c:pt idx="9050">
                  <c:v>287719379.14536303</c:v>
                </c:pt>
                <c:pt idx="9051">
                  <c:v>287673531.81592995</c:v>
                </c:pt>
                <c:pt idx="9052">
                  <c:v>287627669.01803303</c:v>
                </c:pt>
                <c:pt idx="9053">
                  <c:v>287581790.74524403</c:v>
                </c:pt>
                <c:pt idx="9054">
                  <c:v>287535896.99113196</c:v>
                </c:pt>
                <c:pt idx="9055">
                  <c:v>287489987.74926305</c:v>
                </c:pt>
                <c:pt idx="9056">
                  <c:v>287444063.013197</c:v>
                </c:pt>
                <c:pt idx="9057">
                  <c:v>287398122.77649295</c:v>
                </c:pt>
                <c:pt idx="9058">
                  <c:v>287352167.03270692</c:v>
                </c:pt>
                <c:pt idx="9059">
                  <c:v>287306195.77539092</c:v>
                </c:pt>
                <c:pt idx="9060">
                  <c:v>287260208.998092</c:v>
                </c:pt>
                <c:pt idx="9061">
                  <c:v>287214206.69435501</c:v>
                </c:pt>
                <c:pt idx="9062">
                  <c:v>287168188.85772204</c:v>
                </c:pt>
                <c:pt idx="9063">
                  <c:v>287122155.48172891</c:v>
                </c:pt>
                <c:pt idx="9064">
                  <c:v>287076106.55991298</c:v>
                </c:pt>
                <c:pt idx="9065">
                  <c:v>287030042.08580202</c:v>
                </c:pt>
                <c:pt idx="9066">
                  <c:v>286983962.052926</c:v>
                </c:pt>
                <c:pt idx="9067">
                  <c:v>286937866.45480698</c:v>
                </c:pt>
                <c:pt idx="9068">
                  <c:v>286891755.28496695</c:v>
                </c:pt>
                <c:pt idx="9069">
                  <c:v>286845628.53692192</c:v>
                </c:pt>
                <c:pt idx="9070">
                  <c:v>286799486.20418698</c:v>
                </c:pt>
                <c:pt idx="9071">
                  <c:v>286753328.28027093</c:v>
                </c:pt>
                <c:pt idx="9072">
                  <c:v>286707154.75867999</c:v>
                </c:pt>
                <c:pt idx="9073">
                  <c:v>286660965.63291794</c:v>
                </c:pt>
                <c:pt idx="9074">
                  <c:v>286614760.89648396</c:v>
                </c:pt>
                <c:pt idx="9075">
                  <c:v>286568540.54287297</c:v>
                </c:pt>
                <c:pt idx="9076">
                  <c:v>286522304.565579</c:v>
                </c:pt>
                <c:pt idx="9077">
                  <c:v>286476052.95809001</c:v>
                </c:pt>
                <c:pt idx="9078">
                  <c:v>286429785.71389002</c:v>
                </c:pt>
                <c:pt idx="9079">
                  <c:v>286383502.826464</c:v>
                </c:pt>
                <c:pt idx="9080">
                  <c:v>286337204.28928894</c:v>
                </c:pt>
                <c:pt idx="9081">
                  <c:v>286290890.09583896</c:v>
                </c:pt>
                <c:pt idx="9082">
                  <c:v>286244560.239586</c:v>
                </c:pt>
                <c:pt idx="9083">
                  <c:v>286198214.71399599</c:v>
                </c:pt>
                <c:pt idx="9084">
                  <c:v>286151853.51253492</c:v>
                </c:pt>
                <c:pt idx="9085">
                  <c:v>286105476.62866098</c:v>
                </c:pt>
                <c:pt idx="9086">
                  <c:v>286059084.055834</c:v>
                </c:pt>
                <c:pt idx="9087">
                  <c:v>286012675.78750402</c:v>
                </c:pt>
                <c:pt idx="9088">
                  <c:v>285966251.81712407</c:v>
                </c:pt>
                <c:pt idx="9089">
                  <c:v>285919812.13813698</c:v>
                </c:pt>
                <c:pt idx="9090">
                  <c:v>285873356.74398601</c:v>
                </c:pt>
                <c:pt idx="9091">
                  <c:v>285826885.62811106</c:v>
                </c:pt>
                <c:pt idx="9092">
                  <c:v>285780398.78394592</c:v>
                </c:pt>
                <c:pt idx="9093">
                  <c:v>285733896.20492399</c:v>
                </c:pt>
                <c:pt idx="9094">
                  <c:v>285687377.88447201</c:v>
                </c:pt>
                <c:pt idx="9095">
                  <c:v>285640843.81601298</c:v>
                </c:pt>
                <c:pt idx="9096">
                  <c:v>285594293.9929719</c:v>
                </c:pt>
                <c:pt idx="9097">
                  <c:v>285547728.40876198</c:v>
                </c:pt>
                <c:pt idx="9098">
                  <c:v>285501147.05679899</c:v>
                </c:pt>
                <c:pt idx="9099">
                  <c:v>285454549.93048996</c:v>
                </c:pt>
                <c:pt idx="9100">
                  <c:v>285407937.02324295</c:v>
                </c:pt>
                <c:pt idx="9101">
                  <c:v>285361308.32845902</c:v>
                </c:pt>
                <c:pt idx="9102">
                  <c:v>285314663.83953792</c:v>
                </c:pt>
                <c:pt idx="9103">
                  <c:v>285268003.54987502</c:v>
                </c:pt>
                <c:pt idx="9104">
                  <c:v>285221327.45286101</c:v>
                </c:pt>
                <c:pt idx="9105">
                  <c:v>285174635.54188401</c:v>
                </c:pt>
                <c:pt idx="9106">
                  <c:v>285127927.81032705</c:v>
                </c:pt>
                <c:pt idx="9107">
                  <c:v>285081204.251571</c:v>
                </c:pt>
                <c:pt idx="9108">
                  <c:v>285034464.85899305</c:v>
                </c:pt>
                <c:pt idx="9109">
                  <c:v>284987709.62596399</c:v>
                </c:pt>
                <c:pt idx="9110">
                  <c:v>284940938.54585505</c:v>
                </c:pt>
                <c:pt idx="9111">
                  <c:v>284894151.61203003</c:v>
                </c:pt>
                <c:pt idx="9112">
                  <c:v>284847348.81785208</c:v>
                </c:pt>
                <c:pt idx="9113">
                  <c:v>284800530.15667796</c:v>
                </c:pt>
                <c:pt idx="9114">
                  <c:v>284753695.62186205</c:v>
                </c:pt>
                <c:pt idx="9115">
                  <c:v>284706845.20675492</c:v>
                </c:pt>
                <c:pt idx="9116">
                  <c:v>284659978.90470392</c:v>
                </c:pt>
                <c:pt idx="9117">
                  <c:v>284613096.70905101</c:v>
                </c:pt>
                <c:pt idx="9118">
                  <c:v>284566198.61313605</c:v>
                </c:pt>
                <c:pt idx="9119">
                  <c:v>284519284.61029392</c:v>
                </c:pt>
                <c:pt idx="9120">
                  <c:v>284472354.69385606</c:v>
                </c:pt>
                <c:pt idx="9121">
                  <c:v>284425408.85714906</c:v>
                </c:pt>
                <c:pt idx="9122">
                  <c:v>284378447.093499</c:v>
                </c:pt>
                <c:pt idx="9123">
                  <c:v>284331469.39622599</c:v>
                </c:pt>
                <c:pt idx="9124">
                  <c:v>284284475.75864697</c:v>
                </c:pt>
                <c:pt idx="9125">
                  <c:v>284237466.17407101</c:v>
                </c:pt>
                <c:pt idx="9126">
                  <c:v>284190440.63581097</c:v>
                </c:pt>
                <c:pt idx="9127">
                  <c:v>284143399.13716906</c:v>
                </c:pt>
                <c:pt idx="9128">
                  <c:v>284096341.67144698</c:v>
                </c:pt>
                <c:pt idx="9129">
                  <c:v>284049268.23194289</c:v>
                </c:pt>
                <c:pt idx="9130">
                  <c:v>284002178.81195003</c:v>
                </c:pt>
                <c:pt idx="9131">
                  <c:v>283955073.40475696</c:v>
                </c:pt>
                <c:pt idx="9132">
                  <c:v>283907952.00365001</c:v>
                </c:pt>
                <c:pt idx="9133">
                  <c:v>283860814.60191202</c:v>
                </c:pt>
                <c:pt idx="9134">
                  <c:v>283813661.19282001</c:v>
                </c:pt>
                <c:pt idx="9135">
                  <c:v>283766491.76964796</c:v>
                </c:pt>
                <c:pt idx="9136">
                  <c:v>283719306.32566601</c:v>
                </c:pt>
                <c:pt idx="9137">
                  <c:v>283672104.85414106</c:v>
                </c:pt>
                <c:pt idx="9138">
                  <c:v>283624887.34833598</c:v>
                </c:pt>
                <c:pt idx="9139">
                  <c:v>283577653.80150801</c:v>
                </c:pt>
                <c:pt idx="9140">
                  <c:v>283530404.20691395</c:v>
                </c:pt>
                <c:pt idx="9141">
                  <c:v>283483138.55780303</c:v>
                </c:pt>
                <c:pt idx="9142">
                  <c:v>283435856.84742308</c:v>
                </c:pt>
                <c:pt idx="9143">
                  <c:v>283388559.06901598</c:v>
                </c:pt>
                <c:pt idx="9144">
                  <c:v>283341245.21582198</c:v>
                </c:pt>
                <c:pt idx="9145">
                  <c:v>283293915.28107494</c:v>
                </c:pt>
                <c:pt idx="9146">
                  <c:v>283246569.25800598</c:v>
                </c:pt>
                <c:pt idx="9147">
                  <c:v>283199207.139844</c:v>
                </c:pt>
                <c:pt idx="9148">
                  <c:v>283151828.91981101</c:v>
                </c:pt>
                <c:pt idx="9149">
                  <c:v>283104434.59112698</c:v>
                </c:pt>
                <c:pt idx="9150">
                  <c:v>283057024.14700711</c:v>
                </c:pt>
                <c:pt idx="9151">
                  <c:v>283009597.580661</c:v>
                </c:pt>
                <c:pt idx="9152">
                  <c:v>282962154.88529992</c:v>
                </c:pt>
                <c:pt idx="9153">
                  <c:v>282914696.05412406</c:v>
                </c:pt>
                <c:pt idx="9154">
                  <c:v>282867221.08033496</c:v>
                </c:pt>
                <c:pt idx="9155">
                  <c:v>282819729.95712608</c:v>
                </c:pt>
                <c:pt idx="9156">
                  <c:v>282772222.67769009</c:v>
                </c:pt>
                <c:pt idx="9157">
                  <c:v>282724699.23521394</c:v>
                </c:pt>
                <c:pt idx="9158">
                  <c:v>282677159.62288201</c:v>
                </c:pt>
                <c:pt idx="9159">
                  <c:v>282629603.83387399</c:v>
                </c:pt>
                <c:pt idx="9160">
                  <c:v>282582031.86136305</c:v>
                </c:pt>
                <c:pt idx="9161">
                  <c:v>282534443.69852203</c:v>
                </c:pt>
                <c:pt idx="9162">
                  <c:v>282486839.33851898</c:v>
                </c:pt>
                <c:pt idx="9163">
                  <c:v>282439218.774517</c:v>
                </c:pt>
                <c:pt idx="9164">
                  <c:v>282391581.9996739</c:v>
                </c:pt>
                <c:pt idx="9165">
                  <c:v>282343929.00714701</c:v>
                </c:pt>
                <c:pt idx="9166">
                  <c:v>282296259.79008591</c:v>
                </c:pt>
                <c:pt idx="9167">
                  <c:v>282248574.34163696</c:v>
                </c:pt>
                <c:pt idx="9168">
                  <c:v>282200872.65494609</c:v>
                </c:pt>
                <c:pt idx="9169">
                  <c:v>282153154.723149</c:v>
                </c:pt>
                <c:pt idx="9170">
                  <c:v>282105420.53938299</c:v>
                </c:pt>
                <c:pt idx="9171">
                  <c:v>282057670.09677786</c:v>
                </c:pt>
                <c:pt idx="9172">
                  <c:v>282009903.38845998</c:v>
                </c:pt>
                <c:pt idx="9173">
                  <c:v>281962120.40755206</c:v>
                </c:pt>
                <c:pt idx="9174">
                  <c:v>281914321.14717311</c:v>
                </c:pt>
                <c:pt idx="9175">
                  <c:v>281866505.60043705</c:v>
                </c:pt>
                <c:pt idx="9176">
                  <c:v>281818673.76045305</c:v>
                </c:pt>
                <c:pt idx="9177">
                  <c:v>281770825.62032998</c:v>
                </c:pt>
                <c:pt idx="9178">
                  <c:v>281722961.17316604</c:v>
                </c:pt>
                <c:pt idx="9179">
                  <c:v>281675080.41206294</c:v>
                </c:pt>
                <c:pt idx="9180">
                  <c:v>281627183.33011109</c:v>
                </c:pt>
                <c:pt idx="9181">
                  <c:v>281579269.92040294</c:v>
                </c:pt>
                <c:pt idx="9182">
                  <c:v>281531340.17602098</c:v>
                </c:pt>
                <c:pt idx="9183">
                  <c:v>281483394.09004796</c:v>
                </c:pt>
                <c:pt idx="9184">
                  <c:v>281435431.65556008</c:v>
                </c:pt>
                <c:pt idx="9185">
                  <c:v>281387452.865632</c:v>
                </c:pt>
                <c:pt idx="9186">
                  <c:v>281339457.71332902</c:v>
                </c:pt>
                <c:pt idx="9187">
                  <c:v>281291446.191719</c:v>
                </c:pt>
                <c:pt idx="9188">
                  <c:v>281243418.29386002</c:v>
                </c:pt>
                <c:pt idx="9189">
                  <c:v>281195374.01280892</c:v>
                </c:pt>
                <c:pt idx="9190">
                  <c:v>281147313.34161705</c:v>
                </c:pt>
                <c:pt idx="9191">
                  <c:v>281099236.273332</c:v>
                </c:pt>
                <c:pt idx="9192">
                  <c:v>281051142.80099791</c:v>
                </c:pt>
                <c:pt idx="9193">
                  <c:v>281003032.91765201</c:v>
                </c:pt>
                <c:pt idx="9194">
                  <c:v>280954906.61633199</c:v>
                </c:pt>
                <c:pt idx="9195">
                  <c:v>280906763.89006609</c:v>
                </c:pt>
                <c:pt idx="9196">
                  <c:v>280858604.73188096</c:v>
                </c:pt>
                <c:pt idx="9197">
                  <c:v>280810429.13480002</c:v>
                </c:pt>
                <c:pt idx="9198">
                  <c:v>280762237.091842</c:v>
                </c:pt>
                <c:pt idx="9199">
                  <c:v>280714028.59601599</c:v>
                </c:pt>
                <c:pt idx="9200">
                  <c:v>280665803.64033705</c:v>
                </c:pt>
                <c:pt idx="9201">
                  <c:v>280617562.21780705</c:v>
                </c:pt>
                <c:pt idx="9202">
                  <c:v>280569304.32142705</c:v>
                </c:pt>
                <c:pt idx="9203">
                  <c:v>280521029.94419402</c:v>
                </c:pt>
                <c:pt idx="9204">
                  <c:v>280472739.079099</c:v>
                </c:pt>
                <c:pt idx="9205">
                  <c:v>280424431.71913099</c:v>
                </c:pt>
                <c:pt idx="9206">
                  <c:v>280376107.85727298</c:v>
                </c:pt>
                <c:pt idx="9207">
                  <c:v>280327767.48650396</c:v>
                </c:pt>
                <c:pt idx="9208">
                  <c:v>280279410.59979892</c:v>
                </c:pt>
                <c:pt idx="9209">
                  <c:v>280231037.19012898</c:v>
                </c:pt>
                <c:pt idx="9210">
                  <c:v>280182647.25046009</c:v>
                </c:pt>
                <c:pt idx="9211">
                  <c:v>280134240.77375305</c:v>
                </c:pt>
                <c:pt idx="9212">
                  <c:v>280085817.75296694</c:v>
                </c:pt>
                <c:pt idx="9213">
                  <c:v>280037378.18105298</c:v>
                </c:pt>
                <c:pt idx="9214">
                  <c:v>279988922.05096102</c:v>
                </c:pt>
                <c:pt idx="9215">
                  <c:v>279940449.35563499</c:v>
                </c:pt>
                <c:pt idx="9216">
                  <c:v>279891960.08801597</c:v>
                </c:pt>
                <c:pt idx="9217">
                  <c:v>279843454.24103892</c:v>
                </c:pt>
                <c:pt idx="9218">
                  <c:v>279794931.807634</c:v>
                </c:pt>
                <c:pt idx="9219">
                  <c:v>279746392.78072995</c:v>
                </c:pt>
                <c:pt idx="9220">
                  <c:v>279697837.153247</c:v>
                </c:pt>
                <c:pt idx="9221">
                  <c:v>279649264.91810399</c:v>
                </c:pt>
                <c:pt idx="9222">
                  <c:v>279600676.06821501</c:v>
                </c:pt>
                <c:pt idx="9223">
                  <c:v>279552070.59648895</c:v>
                </c:pt>
                <c:pt idx="9224">
                  <c:v>279503448.49583095</c:v>
                </c:pt>
                <c:pt idx="9225">
                  <c:v>279454809.759139</c:v>
                </c:pt>
                <c:pt idx="9226">
                  <c:v>279406154.37931001</c:v>
                </c:pt>
                <c:pt idx="9227">
                  <c:v>279357482.34923601</c:v>
                </c:pt>
                <c:pt idx="9228">
                  <c:v>279308793.66180301</c:v>
                </c:pt>
                <c:pt idx="9229">
                  <c:v>279260088.30989408</c:v>
                </c:pt>
                <c:pt idx="9230">
                  <c:v>279211366.28638697</c:v>
                </c:pt>
                <c:pt idx="9231">
                  <c:v>279162627.58415502</c:v>
                </c:pt>
                <c:pt idx="9232">
                  <c:v>279113872.19606698</c:v>
                </c:pt>
                <c:pt idx="9233">
                  <c:v>279065100.11498696</c:v>
                </c:pt>
                <c:pt idx="9234">
                  <c:v>279016311.33377492</c:v>
                </c:pt>
                <c:pt idx="9235">
                  <c:v>278967505.84528601</c:v>
                </c:pt>
                <c:pt idx="9236">
                  <c:v>278918683.64237303</c:v>
                </c:pt>
                <c:pt idx="9237">
                  <c:v>278869844.717879</c:v>
                </c:pt>
                <c:pt idx="9238">
                  <c:v>278820989.06464696</c:v>
                </c:pt>
                <c:pt idx="9239">
                  <c:v>278772116.67551506</c:v>
                </c:pt>
                <c:pt idx="9240">
                  <c:v>278723227.54331607</c:v>
                </c:pt>
                <c:pt idx="9241">
                  <c:v>278674321.66087705</c:v>
                </c:pt>
                <c:pt idx="9242">
                  <c:v>278625399.02102101</c:v>
                </c:pt>
                <c:pt idx="9243">
                  <c:v>278576459.61657</c:v>
                </c:pt>
                <c:pt idx="9244">
                  <c:v>278527503.44033599</c:v>
                </c:pt>
                <c:pt idx="9245">
                  <c:v>278478530.48513103</c:v>
                </c:pt>
                <c:pt idx="9246">
                  <c:v>278429540.74375701</c:v>
                </c:pt>
                <c:pt idx="9247">
                  <c:v>278380534.20901698</c:v>
                </c:pt>
                <c:pt idx="9248">
                  <c:v>278331510.873707</c:v>
                </c:pt>
                <c:pt idx="9249">
                  <c:v>278282470.73061794</c:v>
                </c:pt>
                <c:pt idx="9250">
                  <c:v>278233413.77253592</c:v>
                </c:pt>
                <c:pt idx="9251">
                  <c:v>278184339.99224389</c:v>
                </c:pt>
                <c:pt idx="9252">
                  <c:v>278135249.38251901</c:v>
                </c:pt>
                <c:pt idx="9253">
                  <c:v>278086141.93613595</c:v>
                </c:pt>
                <c:pt idx="9254">
                  <c:v>278037017.64585906</c:v>
                </c:pt>
                <c:pt idx="9255">
                  <c:v>277987876.50445598</c:v>
                </c:pt>
                <c:pt idx="9256">
                  <c:v>277938718.50468493</c:v>
                </c:pt>
                <c:pt idx="9257">
                  <c:v>277889543.63929999</c:v>
                </c:pt>
                <c:pt idx="9258">
                  <c:v>277840351.90104896</c:v>
                </c:pt>
                <c:pt idx="9259">
                  <c:v>277791143.2826789</c:v>
                </c:pt>
                <c:pt idx="9260">
                  <c:v>277741917.77692991</c:v>
                </c:pt>
                <c:pt idx="9261">
                  <c:v>277692675.37653697</c:v>
                </c:pt>
                <c:pt idx="9262">
                  <c:v>277643416.07422996</c:v>
                </c:pt>
                <c:pt idx="9263">
                  <c:v>277594139.86273694</c:v>
                </c:pt>
                <c:pt idx="9264">
                  <c:v>277544846.73477894</c:v>
                </c:pt>
                <c:pt idx="9265">
                  <c:v>277495536.68307102</c:v>
                </c:pt>
                <c:pt idx="9266">
                  <c:v>277446209.70032799</c:v>
                </c:pt>
                <c:pt idx="9267">
                  <c:v>277396865.77925491</c:v>
                </c:pt>
                <c:pt idx="9268">
                  <c:v>277347504.91255492</c:v>
                </c:pt>
                <c:pt idx="9269">
                  <c:v>277298127.09292603</c:v>
                </c:pt>
                <c:pt idx="9270">
                  <c:v>277248732.31306106</c:v>
                </c:pt>
                <c:pt idx="9271">
                  <c:v>277199320.56564599</c:v>
                </c:pt>
                <c:pt idx="9272">
                  <c:v>277149891.84336907</c:v>
                </c:pt>
                <c:pt idx="9273">
                  <c:v>277100446.13890499</c:v>
                </c:pt>
                <c:pt idx="9274">
                  <c:v>277050983.44493091</c:v>
                </c:pt>
                <c:pt idx="9275">
                  <c:v>277001503.75411302</c:v>
                </c:pt>
                <c:pt idx="9276">
                  <c:v>276952007.05911607</c:v>
                </c:pt>
                <c:pt idx="9277">
                  <c:v>276902493.35260099</c:v>
                </c:pt>
                <c:pt idx="9278">
                  <c:v>276852962.62721997</c:v>
                </c:pt>
                <c:pt idx="9279">
                  <c:v>276803414.87562501</c:v>
                </c:pt>
                <c:pt idx="9280">
                  <c:v>276753850.09046102</c:v>
                </c:pt>
                <c:pt idx="9281">
                  <c:v>276704268.26436698</c:v>
                </c:pt>
                <c:pt idx="9282">
                  <c:v>276654669.38997895</c:v>
                </c:pt>
                <c:pt idx="9283">
                  <c:v>276605053.45992601</c:v>
                </c:pt>
                <c:pt idx="9284">
                  <c:v>276555420.46683592</c:v>
                </c:pt>
                <c:pt idx="9285">
                  <c:v>276505770.40332901</c:v>
                </c:pt>
                <c:pt idx="9286">
                  <c:v>276456103.26201892</c:v>
                </c:pt>
                <c:pt idx="9287">
                  <c:v>276406419.035519</c:v>
                </c:pt>
                <c:pt idx="9288">
                  <c:v>276356717.71643496</c:v>
                </c:pt>
                <c:pt idx="9289">
                  <c:v>276306999.29736602</c:v>
                </c:pt>
                <c:pt idx="9290">
                  <c:v>276257263.77091092</c:v>
                </c:pt>
                <c:pt idx="9291">
                  <c:v>276207511.12966001</c:v>
                </c:pt>
                <c:pt idx="9292">
                  <c:v>276157741.36619902</c:v>
                </c:pt>
                <c:pt idx="9293">
                  <c:v>276107954.47311002</c:v>
                </c:pt>
                <c:pt idx="9294">
                  <c:v>276058150.44296896</c:v>
                </c:pt>
                <c:pt idx="9295">
                  <c:v>276008329.26834899</c:v>
                </c:pt>
                <c:pt idx="9296">
                  <c:v>275958490.94181597</c:v>
                </c:pt>
                <c:pt idx="9297">
                  <c:v>275908635.45593095</c:v>
                </c:pt>
                <c:pt idx="9298">
                  <c:v>275858762.80325109</c:v>
                </c:pt>
                <c:pt idx="9299">
                  <c:v>275808872.97632796</c:v>
                </c:pt>
                <c:pt idx="9300">
                  <c:v>275758965.96771002</c:v>
                </c:pt>
                <c:pt idx="9301">
                  <c:v>275709041.76993603</c:v>
                </c:pt>
                <c:pt idx="9302">
                  <c:v>275659100.37554502</c:v>
                </c:pt>
                <c:pt idx="9303">
                  <c:v>275609141.77706897</c:v>
                </c:pt>
                <c:pt idx="9304">
                  <c:v>275559165.96703303</c:v>
                </c:pt>
                <c:pt idx="9305">
                  <c:v>275509172.93796003</c:v>
                </c:pt>
                <c:pt idx="9306">
                  <c:v>275459162.68236601</c:v>
                </c:pt>
                <c:pt idx="9307">
                  <c:v>275409135.19276297</c:v>
                </c:pt>
                <c:pt idx="9308">
                  <c:v>275359090.46165794</c:v>
                </c:pt>
                <c:pt idx="9309">
                  <c:v>275309028.481552</c:v>
                </c:pt>
                <c:pt idx="9310">
                  <c:v>275258949.244941</c:v>
                </c:pt>
                <c:pt idx="9311">
                  <c:v>275208852.74431801</c:v>
                </c:pt>
                <c:pt idx="9312">
                  <c:v>275158738.97216696</c:v>
                </c:pt>
                <c:pt idx="9313">
                  <c:v>275108607.92097288</c:v>
                </c:pt>
                <c:pt idx="9314">
                  <c:v>275058459.58320892</c:v>
                </c:pt>
                <c:pt idx="9315">
                  <c:v>275008293.95134699</c:v>
                </c:pt>
                <c:pt idx="9316">
                  <c:v>274958111.01785398</c:v>
                </c:pt>
                <c:pt idx="9317">
                  <c:v>274907910.77519101</c:v>
                </c:pt>
                <c:pt idx="9318">
                  <c:v>274857693.21581209</c:v>
                </c:pt>
                <c:pt idx="9319">
                  <c:v>274807458.33216995</c:v>
                </c:pt>
                <c:pt idx="9320">
                  <c:v>274757206.11670792</c:v>
                </c:pt>
                <c:pt idx="9321">
                  <c:v>274706936.56186801</c:v>
                </c:pt>
                <c:pt idx="9322">
                  <c:v>274656649.66008401</c:v>
                </c:pt>
                <c:pt idx="9323">
                  <c:v>274606345.40378791</c:v>
                </c:pt>
                <c:pt idx="9324">
                  <c:v>274556023.78540295</c:v>
                </c:pt>
                <c:pt idx="9325">
                  <c:v>274505684.79734999</c:v>
                </c:pt>
                <c:pt idx="9326">
                  <c:v>274455328.43204194</c:v>
                </c:pt>
                <c:pt idx="9327">
                  <c:v>274404954.68189001</c:v>
                </c:pt>
                <c:pt idx="9328">
                  <c:v>274354563.53929794</c:v>
                </c:pt>
                <c:pt idx="9329">
                  <c:v>274304154.99666494</c:v>
                </c:pt>
                <c:pt idx="9330">
                  <c:v>274253729.04638392</c:v>
                </c:pt>
                <c:pt idx="9331">
                  <c:v>274203285.68084401</c:v>
                </c:pt>
                <c:pt idx="9332">
                  <c:v>274152824.89242899</c:v>
                </c:pt>
                <c:pt idx="9333">
                  <c:v>274102346.67351508</c:v>
                </c:pt>
                <c:pt idx="9334">
                  <c:v>274051851.01647699</c:v>
                </c:pt>
                <c:pt idx="9335">
                  <c:v>274001337.91368091</c:v>
                </c:pt>
                <c:pt idx="9336">
                  <c:v>273950807.35749006</c:v>
                </c:pt>
                <c:pt idx="9337">
                  <c:v>273900259.34026009</c:v>
                </c:pt>
                <c:pt idx="9338">
                  <c:v>273849693.85434502</c:v>
                </c:pt>
                <c:pt idx="9339">
                  <c:v>273799110.89208996</c:v>
                </c:pt>
                <c:pt idx="9340">
                  <c:v>273748510.44583601</c:v>
                </c:pt>
                <c:pt idx="9341">
                  <c:v>273697892.50791901</c:v>
                </c:pt>
                <c:pt idx="9342">
                  <c:v>273647257.07066995</c:v>
                </c:pt>
                <c:pt idx="9343">
                  <c:v>273596604.126414</c:v>
                </c:pt>
                <c:pt idx="9344">
                  <c:v>273545933.66747105</c:v>
                </c:pt>
                <c:pt idx="9345">
                  <c:v>273495245.68615705</c:v>
                </c:pt>
                <c:pt idx="9346">
                  <c:v>273444540.17477793</c:v>
                </c:pt>
                <c:pt idx="9347">
                  <c:v>273393817.12564099</c:v>
                </c:pt>
                <c:pt idx="9348">
                  <c:v>273343076.53104299</c:v>
                </c:pt>
                <c:pt idx="9349">
                  <c:v>273292318.38327795</c:v>
                </c:pt>
                <c:pt idx="9350">
                  <c:v>273241542.67463303</c:v>
                </c:pt>
                <c:pt idx="9351">
                  <c:v>273190749.39739102</c:v>
                </c:pt>
                <c:pt idx="9352">
                  <c:v>273139938.54382908</c:v>
                </c:pt>
                <c:pt idx="9353">
                  <c:v>273089110.10621899</c:v>
                </c:pt>
                <c:pt idx="9354">
                  <c:v>273038264.07682401</c:v>
                </c:pt>
                <c:pt idx="9355">
                  <c:v>272987400.44791001</c:v>
                </c:pt>
                <c:pt idx="9356">
                  <c:v>272936519.21172899</c:v>
                </c:pt>
                <c:pt idx="9357">
                  <c:v>272885620.36053205</c:v>
                </c:pt>
                <c:pt idx="9358">
                  <c:v>272834703.88656402</c:v>
                </c:pt>
                <c:pt idx="9359">
                  <c:v>272783769.78206295</c:v>
                </c:pt>
                <c:pt idx="9360">
                  <c:v>272732818.03926396</c:v>
                </c:pt>
                <c:pt idx="9361">
                  <c:v>272681848.65039301</c:v>
                </c:pt>
                <c:pt idx="9362">
                  <c:v>272630861.60767609</c:v>
                </c:pt>
                <c:pt idx="9363">
                  <c:v>272579856.90332705</c:v>
                </c:pt>
                <c:pt idx="9364">
                  <c:v>272528834.52955902</c:v>
                </c:pt>
                <c:pt idx="9365">
                  <c:v>272477794.47857696</c:v>
                </c:pt>
                <c:pt idx="9366">
                  <c:v>272426736.74258399</c:v>
                </c:pt>
                <c:pt idx="9367">
                  <c:v>272375661.313775</c:v>
                </c:pt>
                <c:pt idx="9368">
                  <c:v>272324568.18433899</c:v>
                </c:pt>
                <c:pt idx="9369">
                  <c:v>272273457.34645897</c:v>
                </c:pt>
                <c:pt idx="9370">
                  <c:v>272222328.79231495</c:v>
                </c:pt>
                <c:pt idx="9371">
                  <c:v>272171182.51407892</c:v>
                </c:pt>
                <c:pt idx="9372">
                  <c:v>272120018.50392002</c:v>
                </c:pt>
                <c:pt idx="9373">
                  <c:v>272068836.75399792</c:v>
                </c:pt>
                <c:pt idx="9374">
                  <c:v>272017637.25647199</c:v>
                </c:pt>
                <c:pt idx="9375">
                  <c:v>271966420.00349098</c:v>
                </c:pt>
                <c:pt idx="9376">
                  <c:v>271915184.98720092</c:v>
                </c:pt>
                <c:pt idx="9377">
                  <c:v>271863932.19974101</c:v>
                </c:pt>
                <c:pt idx="9378">
                  <c:v>271812661.63324499</c:v>
                </c:pt>
                <c:pt idx="9379">
                  <c:v>271761373.27984297</c:v>
                </c:pt>
                <c:pt idx="9380">
                  <c:v>271710067.13165492</c:v>
                </c:pt>
                <c:pt idx="9381">
                  <c:v>271658743.18079901</c:v>
                </c:pt>
                <c:pt idx="9382">
                  <c:v>271607401.41938895</c:v>
                </c:pt>
                <c:pt idx="9383">
                  <c:v>271556041.83952898</c:v>
                </c:pt>
                <c:pt idx="9384">
                  <c:v>271504664.43331891</c:v>
                </c:pt>
                <c:pt idx="9385">
                  <c:v>271453269.19285297</c:v>
                </c:pt>
                <c:pt idx="9386">
                  <c:v>271401856.11022198</c:v>
                </c:pt>
                <c:pt idx="9387">
                  <c:v>271350425.17750704</c:v>
                </c:pt>
                <c:pt idx="9388">
                  <c:v>271298976.38678592</c:v>
                </c:pt>
                <c:pt idx="9389">
                  <c:v>271247509.73013192</c:v>
                </c:pt>
                <c:pt idx="9390">
                  <c:v>271196025.19960999</c:v>
                </c:pt>
                <c:pt idx="9391">
                  <c:v>271144522.78727996</c:v>
                </c:pt>
                <c:pt idx="9392">
                  <c:v>271093002.48519695</c:v>
                </c:pt>
                <c:pt idx="9393">
                  <c:v>271041464.285411</c:v>
                </c:pt>
                <c:pt idx="9394">
                  <c:v>270989908.17996401</c:v>
                </c:pt>
                <c:pt idx="9395">
                  <c:v>270938334.16089398</c:v>
                </c:pt>
                <c:pt idx="9396">
                  <c:v>270886742.22023195</c:v>
                </c:pt>
                <c:pt idx="9397">
                  <c:v>270835132.35000497</c:v>
                </c:pt>
                <c:pt idx="9398">
                  <c:v>270783504.54223192</c:v>
                </c:pt>
                <c:pt idx="9399">
                  <c:v>270731858.78892696</c:v>
                </c:pt>
                <c:pt idx="9400">
                  <c:v>270680195.08209991</c:v>
                </c:pt>
                <c:pt idx="9401">
                  <c:v>270628513.41375297</c:v>
                </c:pt>
                <c:pt idx="9402">
                  <c:v>270576813.77588296</c:v>
                </c:pt>
                <c:pt idx="9403">
                  <c:v>270525096.16048098</c:v>
                </c:pt>
                <c:pt idx="9404">
                  <c:v>270473360.55953205</c:v>
                </c:pt>
                <c:pt idx="9405">
                  <c:v>270421606.96501601</c:v>
                </c:pt>
                <c:pt idx="9406">
                  <c:v>270369835.36890799</c:v>
                </c:pt>
                <c:pt idx="9407">
                  <c:v>270318045.76317197</c:v>
                </c:pt>
                <c:pt idx="9408">
                  <c:v>270266238.13977295</c:v>
                </c:pt>
                <c:pt idx="9409">
                  <c:v>270214412.49066496</c:v>
                </c:pt>
                <c:pt idx="9410">
                  <c:v>270162568.80780005</c:v>
                </c:pt>
                <c:pt idx="9411">
                  <c:v>270110707.08312005</c:v>
                </c:pt>
                <c:pt idx="9412">
                  <c:v>270058827.30856407</c:v>
                </c:pt>
                <c:pt idx="9413">
                  <c:v>270006929.47606695</c:v>
                </c:pt>
                <c:pt idx="9414">
                  <c:v>269955013.57755208</c:v>
                </c:pt>
                <c:pt idx="9415">
                  <c:v>269903079.60494202</c:v>
                </c:pt>
                <c:pt idx="9416">
                  <c:v>269851127.55015105</c:v>
                </c:pt>
                <c:pt idx="9417">
                  <c:v>269799157.40508699</c:v>
                </c:pt>
                <c:pt idx="9418">
                  <c:v>269747169.16165298</c:v>
                </c:pt>
                <c:pt idx="9419">
                  <c:v>269695162.81174499</c:v>
                </c:pt>
                <c:pt idx="9420">
                  <c:v>269643138.34725505</c:v>
                </c:pt>
                <c:pt idx="9421">
                  <c:v>269591095.760068</c:v>
                </c:pt>
                <c:pt idx="9422">
                  <c:v>269539035.04206198</c:v>
                </c:pt>
                <c:pt idx="9423">
                  <c:v>269486956.18510997</c:v>
                </c:pt>
                <c:pt idx="9424">
                  <c:v>269434859.18107796</c:v>
                </c:pt>
                <c:pt idx="9425">
                  <c:v>269382744.021828</c:v>
                </c:pt>
                <c:pt idx="9426">
                  <c:v>269330610.69921499</c:v>
                </c:pt>
                <c:pt idx="9427">
                  <c:v>269278459.20508695</c:v>
                </c:pt>
                <c:pt idx="9428">
                  <c:v>269226289.53128594</c:v>
                </c:pt>
                <c:pt idx="9429">
                  <c:v>269174101.669649</c:v>
                </c:pt>
                <c:pt idx="9430">
                  <c:v>269121895.61200792</c:v>
                </c:pt>
                <c:pt idx="9431">
                  <c:v>269069671.35018605</c:v>
                </c:pt>
                <c:pt idx="9432">
                  <c:v>269017428.87600201</c:v>
                </c:pt>
                <c:pt idx="9433">
                  <c:v>268965168.18126792</c:v>
                </c:pt>
                <c:pt idx="9434">
                  <c:v>268912889.25779009</c:v>
                </c:pt>
                <c:pt idx="9435">
                  <c:v>268860592.097368</c:v>
                </c:pt>
                <c:pt idx="9436">
                  <c:v>268808276.69179696</c:v>
                </c:pt>
                <c:pt idx="9437">
                  <c:v>268755943.03286499</c:v>
                </c:pt>
                <c:pt idx="9438">
                  <c:v>268703591.11235201</c:v>
                </c:pt>
                <c:pt idx="9439">
                  <c:v>268651220.92203397</c:v>
                </c:pt>
                <c:pt idx="9440">
                  <c:v>268598832.45368201</c:v>
                </c:pt>
                <c:pt idx="9441">
                  <c:v>268546425.699058</c:v>
                </c:pt>
                <c:pt idx="9442">
                  <c:v>268494000.64991897</c:v>
                </c:pt>
                <c:pt idx="9443">
                  <c:v>268441557.298015</c:v>
                </c:pt>
                <c:pt idx="9444">
                  <c:v>268389095.635093</c:v>
                </c:pt>
                <c:pt idx="9445">
                  <c:v>268336615.65289104</c:v>
                </c:pt>
                <c:pt idx="9446">
                  <c:v>268284117.34313998</c:v>
                </c:pt>
                <c:pt idx="9447">
                  <c:v>268231600.69756597</c:v>
                </c:pt>
                <c:pt idx="9448">
                  <c:v>268179065.70789099</c:v>
                </c:pt>
                <c:pt idx="9449">
                  <c:v>268126512.36582601</c:v>
                </c:pt>
                <c:pt idx="9450">
                  <c:v>268073940.66307998</c:v>
                </c:pt>
                <c:pt idx="9451">
                  <c:v>268021350.59135398</c:v>
                </c:pt>
                <c:pt idx="9452">
                  <c:v>267968742.14234197</c:v>
                </c:pt>
                <c:pt idx="9453">
                  <c:v>267916115.30773303</c:v>
                </c:pt>
                <c:pt idx="9454">
                  <c:v>267863470.079209</c:v>
                </c:pt>
                <c:pt idx="9455">
                  <c:v>267810806.44844598</c:v>
                </c:pt>
                <c:pt idx="9456">
                  <c:v>267758124.407114</c:v>
                </c:pt>
                <c:pt idx="9457">
                  <c:v>267705423.94687602</c:v>
                </c:pt>
                <c:pt idx="9458">
                  <c:v>267652705.059389</c:v>
                </c:pt>
                <c:pt idx="9459">
                  <c:v>267599967.73630399</c:v>
                </c:pt>
                <c:pt idx="9460">
                  <c:v>267547211.96926501</c:v>
                </c:pt>
                <c:pt idx="9461">
                  <c:v>267494437.74991</c:v>
                </c:pt>
                <c:pt idx="9462">
                  <c:v>267441645.06987104</c:v>
                </c:pt>
                <c:pt idx="9463">
                  <c:v>267388833.92077202</c:v>
                </c:pt>
                <c:pt idx="9464">
                  <c:v>267336004.29423299</c:v>
                </c:pt>
                <c:pt idx="9465">
                  <c:v>267283156.18186599</c:v>
                </c:pt>
                <c:pt idx="9466">
                  <c:v>267230289.575277</c:v>
                </c:pt>
                <c:pt idx="9467">
                  <c:v>267177404.46606699</c:v>
                </c:pt>
                <c:pt idx="9468">
                  <c:v>267124500.84582701</c:v>
                </c:pt>
                <c:pt idx="9469">
                  <c:v>267071578.70614496</c:v>
                </c:pt>
                <c:pt idx="9470">
                  <c:v>267018638.03860101</c:v>
                </c:pt>
                <c:pt idx="9471">
                  <c:v>266965678.83476901</c:v>
                </c:pt>
                <c:pt idx="9472">
                  <c:v>266912701.08621702</c:v>
                </c:pt>
                <c:pt idx="9473">
                  <c:v>266859704.784504</c:v>
                </c:pt>
                <c:pt idx="9474">
                  <c:v>266806689.92118698</c:v>
                </c:pt>
                <c:pt idx="9475">
                  <c:v>266753656.48781204</c:v>
                </c:pt>
                <c:pt idx="9476">
                  <c:v>266700604.47592199</c:v>
                </c:pt>
                <c:pt idx="9477">
                  <c:v>266647533.87705103</c:v>
                </c:pt>
                <c:pt idx="9478">
                  <c:v>266594444.68272701</c:v>
                </c:pt>
                <c:pt idx="9479">
                  <c:v>266541336.88447404</c:v>
                </c:pt>
                <c:pt idx="9480">
                  <c:v>266488210.47380501</c:v>
                </c:pt>
                <c:pt idx="9481">
                  <c:v>266435065.44222999</c:v>
                </c:pt>
                <c:pt idx="9482">
                  <c:v>266381901.78125101</c:v>
                </c:pt>
                <c:pt idx="9483">
                  <c:v>266328719.482364</c:v>
                </c:pt>
                <c:pt idx="9484">
                  <c:v>266275518.537058</c:v>
                </c:pt>
                <c:pt idx="9485">
                  <c:v>266222298.93681502</c:v>
                </c:pt>
                <c:pt idx="9486">
                  <c:v>266169060.67311096</c:v>
                </c:pt>
                <c:pt idx="9487">
                  <c:v>266115803.737416</c:v>
                </c:pt>
                <c:pt idx="9488">
                  <c:v>266062528.12119198</c:v>
                </c:pt>
                <c:pt idx="9489">
                  <c:v>266009233.815896</c:v>
                </c:pt>
                <c:pt idx="9490">
                  <c:v>265955920.812976</c:v>
                </c:pt>
                <c:pt idx="9491">
                  <c:v>265902589.10387501</c:v>
                </c:pt>
                <c:pt idx="9492">
                  <c:v>265849238.68002999</c:v>
                </c:pt>
                <c:pt idx="9493">
                  <c:v>265795869.53286999</c:v>
                </c:pt>
                <c:pt idx="9494">
                  <c:v>265742481.65381899</c:v>
                </c:pt>
                <c:pt idx="9495">
                  <c:v>265689075.03429103</c:v>
                </c:pt>
                <c:pt idx="9496">
                  <c:v>265635649.665696</c:v>
                </c:pt>
                <c:pt idx="9497">
                  <c:v>265582205.53943703</c:v>
                </c:pt>
                <c:pt idx="9498">
                  <c:v>265528742.646909</c:v>
                </c:pt>
                <c:pt idx="9499">
                  <c:v>265475260.97950301</c:v>
                </c:pt>
                <c:pt idx="9500">
                  <c:v>265421760.52860001</c:v>
                </c:pt>
                <c:pt idx="9501">
                  <c:v>265368241.28557599</c:v>
                </c:pt>
                <c:pt idx="9502">
                  <c:v>265314703.24180096</c:v>
                </c:pt>
                <c:pt idx="9503">
                  <c:v>265261146.38863504</c:v>
                </c:pt>
                <c:pt idx="9504">
                  <c:v>265207570.717435</c:v>
                </c:pt>
                <c:pt idx="9505">
                  <c:v>265153976.21954897</c:v>
                </c:pt>
                <c:pt idx="9506">
                  <c:v>265100362.88631904</c:v>
                </c:pt>
                <c:pt idx="9507">
                  <c:v>265046730.70907998</c:v>
                </c:pt>
                <c:pt idx="9508">
                  <c:v>264993079.67915896</c:v>
                </c:pt>
                <c:pt idx="9509">
                  <c:v>264939409.78788</c:v>
                </c:pt>
                <c:pt idx="9510">
                  <c:v>264885721.02655503</c:v>
                </c:pt>
                <c:pt idx="9511">
                  <c:v>264832013.38649204</c:v>
                </c:pt>
                <c:pt idx="9512">
                  <c:v>264778286.85899299</c:v>
                </c:pt>
                <c:pt idx="9513">
                  <c:v>264724541.43535</c:v>
                </c:pt>
                <c:pt idx="9514">
                  <c:v>264670777.10685202</c:v>
                </c:pt>
                <c:pt idx="9515">
                  <c:v>264616993.86477703</c:v>
                </c:pt>
                <c:pt idx="9516">
                  <c:v>264563191.70039898</c:v>
                </c:pt>
                <c:pt idx="9517">
                  <c:v>264509370.604985</c:v>
                </c:pt>
                <c:pt idx="9518">
                  <c:v>264455530.56979299</c:v>
                </c:pt>
                <c:pt idx="9519">
                  <c:v>264401671.58607703</c:v>
                </c:pt>
                <c:pt idx="9520">
                  <c:v>264347793.64508098</c:v>
                </c:pt>
                <c:pt idx="9521">
                  <c:v>264293896.73804498</c:v>
                </c:pt>
                <c:pt idx="9522">
                  <c:v>264239980.85619903</c:v>
                </c:pt>
                <c:pt idx="9523">
                  <c:v>264186045.990767</c:v>
                </c:pt>
                <c:pt idx="9524">
                  <c:v>264132092.13296798</c:v>
                </c:pt>
                <c:pt idx="9525">
                  <c:v>264078119.274012</c:v>
                </c:pt>
                <c:pt idx="9526">
                  <c:v>264024127.405103</c:v>
                </c:pt>
                <c:pt idx="9527">
                  <c:v>263970116.517436</c:v>
                </c:pt>
                <c:pt idx="9528">
                  <c:v>263916086.60220101</c:v>
                </c:pt>
                <c:pt idx="9529">
                  <c:v>263862037.650581</c:v>
                </c:pt>
                <c:pt idx="9530">
                  <c:v>263807969.65375099</c:v>
                </c:pt>
                <c:pt idx="9531">
                  <c:v>263753882.60288</c:v>
                </c:pt>
                <c:pt idx="9532">
                  <c:v>263699776.48912901</c:v>
                </c:pt>
                <c:pt idx="9533">
                  <c:v>263645651.30364999</c:v>
                </c:pt>
                <c:pt idx="9534">
                  <c:v>263591507.03759199</c:v>
                </c:pt>
                <c:pt idx="9535">
                  <c:v>263537343.68209499</c:v>
                </c:pt>
                <c:pt idx="9536">
                  <c:v>263483161.228291</c:v>
                </c:pt>
                <c:pt idx="9537">
                  <c:v>263428959.66730598</c:v>
                </c:pt>
                <c:pt idx="9538">
                  <c:v>263374738.99025801</c:v>
                </c:pt>
                <c:pt idx="9539">
                  <c:v>263320499.18825799</c:v>
                </c:pt>
                <c:pt idx="9540">
                  <c:v>263266240.25240999</c:v>
                </c:pt>
                <c:pt idx="9541">
                  <c:v>263211962.17381299</c:v>
                </c:pt>
                <c:pt idx="9542">
                  <c:v>263157664.943555</c:v>
                </c:pt>
                <c:pt idx="9543">
                  <c:v>263103348.55272001</c:v>
                </c:pt>
                <c:pt idx="9544">
                  <c:v>263049012.99238101</c:v>
                </c:pt>
                <c:pt idx="9545">
                  <c:v>262994658.25360799</c:v>
                </c:pt>
                <c:pt idx="9546">
                  <c:v>262940284.32746202</c:v>
                </c:pt>
                <c:pt idx="9547">
                  <c:v>262885891.20499599</c:v>
                </c:pt>
                <c:pt idx="9548">
                  <c:v>262831478.87725699</c:v>
                </c:pt>
                <c:pt idx="9549">
                  <c:v>262777047.335282</c:v>
                </c:pt>
                <c:pt idx="9550">
                  <c:v>262722596.57010597</c:v>
                </c:pt>
                <c:pt idx="9551">
                  <c:v>262668126.572752</c:v>
                </c:pt>
                <c:pt idx="9552">
                  <c:v>262613637.33423802</c:v>
                </c:pt>
                <c:pt idx="9553">
                  <c:v>262559128.84557301</c:v>
                </c:pt>
                <c:pt idx="9554">
                  <c:v>262504601.09775999</c:v>
                </c:pt>
                <c:pt idx="9555">
                  <c:v>262450054.08179501</c:v>
                </c:pt>
                <c:pt idx="9556">
                  <c:v>262395487.788665</c:v>
                </c:pt>
                <c:pt idx="9557">
                  <c:v>262340902.20934996</c:v>
                </c:pt>
                <c:pt idx="9558">
                  <c:v>262286297.33482504</c:v>
                </c:pt>
                <c:pt idx="9559">
                  <c:v>262231673.15605602</c:v>
                </c:pt>
                <c:pt idx="9560">
                  <c:v>262177029.66400099</c:v>
                </c:pt>
                <c:pt idx="9561">
                  <c:v>262122366.84960899</c:v>
                </c:pt>
                <c:pt idx="9562">
                  <c:v>262067684.70382598</c:v>
                </c:pt>
                <c:pt idx="9563">
                  <c:v>262012983.21758795</c:v>
                </c:pt>
                <c:pt idx="9564">
                  <c:v>261958262.38182402</c:v>
                </c:pt>
                <c:pt idx="9565">
                  <c:v>261903522.18745402</c:v>
                </c:pt>
                <c:pt idx="9566">
                  <c:v>261848762.62539399</c:v>
                </c:pt>
                <c:pt idx="9567">
                  <c:v>261793983.68654799</c:v>
                </c:pt>
                <c:pt idx="9568">
                  <c:v>261739185.36181703</c:v>
                </c:pt>
                <c:pt idx="9569">
                  <c:v>261684367.64209199</c:v>
                </c:pt>
                <c:pt idx="9570">
                  <c:v>261629530.51825598</c:v>
                </c:pt>
                <c:pt idx="9571">
                  <c:v>261574673.98118597</c:v>
                </c:pt>
                <c:pt idx="9572">
                  <c:v>261519798.021752</c:v>
                </c:pt>
                <c:pt idx="9573">
                  <c:v>261464902.63081402</c:v>
                </c:pt>
                <c:pt idx="9574">
                  <c:v>261409987.79922599</c:v>
                </c:pt>
                <c:pt idx="9575">
                  <c:v>261355053.517836</c:v>
                </c:pt>
                <c:pt idx="9576">
                  <c:v>261300099.77747998</c:v>
                </c:pt>
                <c:pt idx="9577">
                  <c:v>261245126.56898996</c:v>
                </c:pt>
                <c:pt idx="9578">
                  <c:v>261190133.88319001</c:v>
                </c:pt>
                <c:pt idx="9579">
                  <c:v>261135121.71089599</c:v>
                </c:pt>
                <c:pt idx="9580">
                  <c:v>261080090.04291701</c:v>
                </c:pt>
                <c:pt idx="9581">
                  <c:v>261025038.87005299</c:v>
                </c:pt>
                <c:pt idx="9582">
                  <c:v>260969968.18309599</c:v>
                </c:pt>
                <c:pt idx="9583">
                  <c:v>260914877.97283304</c:v>
                </c:pt>
                <c:pt idx="9584">
                  <c:v>260859768.23003998</c:v>
                </c:pt>
                <c:pt idx="9585">
                  <c:v>260804638.94548798</c:v>
                </c:pt>
                <c:pt idx="9586">
                  <c:v>260749490.10993999</c:v>
                </c:pt>
                <c:pt idx="9587">
                  <c:v>260694321.71414897</c:v>
                </c:pt>
                <c:pt idx="9588">
                  <c:v>260639133.74886397</c:v>
                </c:pt>
                <c:pt idx="9589">
                  <c:v>260583926.204822</c:v>
                </c:pt>
                <c:pt idx="9590">
                  <c:v>260528699.07275599</c:v>
                </c:pt>
                <c:pt idx="9591">
                  <c:v>260473452.34338897</c:v>
                </c:pt>
                <c:pt idx="9592">
                  <c:v>260418186.00743699</c:v>
                </c:pt>
                <c:pt idx="9593">
                  <c:v>260362900.05560899</c:v>
                </c:pt>
                <c:pt idx="9594">
                  <c:v>260307594.47860399</c:v>
                </c:pt>
                <c:pt idx="9595">
                  <c:v>260252269.267115</c:v>
                </c:pt>
                <c:pt idx="9596">
                  <c:v>260196924.411827</c:v>
                </c:pt>
                <c:pt idx="9597">
                  <c:v>260141559.903418</c:v>
                </c:pt>
                <c:pt idx="9598">
                  <c:v>260086175.732555</c:v>
                </c:pt>
                <c:pt idx="9599">
                  <c:v>260030771.88990104</c:v>
                </c:pt>
                <c:pt idx="9600">
                  <c:v>259975348.366108</c:v>
                </c:pt>
                <c:pt idx="9601">
                  <c:v>259919905.15182301</c:v>
                </c:pt>
                <c:pt idx="9602">
                  <c:v>259864442.237683</c:v>
                </c:pt>
                <c:pt idx="9603">
                  <c:v>259808959.61431798</c:v>
                </c:pt>
                <c:pt idx="9604">
                  <c:v>259753457.27234897</c:v>
                </c:pt>
                <c:pt idx="9605">
                  <c:v>259697935.202391</c:v>
                </c:pt>
                <c:pt idx="9606">
                  <c:v>259642393.39504999</c:v>
                </c:pt>
                <c:pt idx="9607">
                  <c:v>259586831.84092301</c:v>
                </c:pt>
                <c:pt idx="9608">
                  <c:v>259531250.53060099</c:v>
                </c:pt>
                <c:pt idx="9609">
                  <c:v>259475649.45466602</c:v>
                </c:pt>
                <c:pt idx="9610">
                  <c:v>259420028.603692</c:v>
                </c:pt>
                <c:pt idx="9611">
                  <c:v>259364387.968245</c:v>
                </c:pt>
                <c:pt idx="9612">
                  <c:v>259308727.53888398</c:v>
                </c:pt>
                <c:pt idx="9613">
                  <c:v>259253047.30615801</c:v>
                </c:pt>
                <c:pt idx="9614">
                  <c:v>259197347.26061001</c:v>
                </c:pt>
                <c:pt idx="9615">
                  <c:v>259141627.39277402</c:v>
                </c:pt>
                <c:pt idx="9616">
                  <c:v>259085887.69317496</c:v>
                </c:pt>
                <c:pt idx="9617">
                  <c:v>259030128.15233201</c:v>
                </c:pt>
                <c:pt idx="9618">
                  <c:v>258974348.760755</c:v>
                </c:pt>
                <c:pt idx="9619">
                  <c:v>258918549.50894597</c:v>
                </c:pt>
                <c:pt idx="9620">
                  <c:v>258862730.38739699</c:v>
                </c:pt>
                <c:pt idx="9621">
                  <c:v>258806891.38659403</c:v>
                </c:pt>
                <c:pt idx="9622">
                  <c:v>258751032.49701601</c:v>
                </c:pt>
                <c:pt idx="9623">
                  <c:v>258695153.709131</c:v>
                </c:pt>
                <c:pt idx="9624">
                  <c:v>258639255.013401</c:v>
                </c:pt>
                <c:pt idx="9625">
                  <c:v>258583336.400278</c:v>
                </c:pt>
                <c:pt idx="9626">
                  <c:v>258527397.860208</c:v>
                </c:pt>
                <c:pt idx="9627">
                  <c:v>258471439.38362601</c:v>
                </c:pt>
                <c:pt idx="9628">
                  <c:v>258415460.960962</c:v>
                </c:pt>
                <c:pt idx="9629">
                  <c:v>258359462.58263502</c:v>
                </c:pt>
                <c:pt idx="9630">
                  <c:v>258303444.23905599</c:v>
                </c:pt>
                <c:pt idx="9631">
                  <c:v>258247405.92063102</c:v>
                </c:pt>
                <c:pt idx="9632">
                  <c:v>258191347.61775398</c:v>
                </c:pt>
                <c:pt idx="9633">
                  <c:v>258135269.32081306</c:v>
                </c:pt>
                <c:pt idx="9634">
                  <c:v>258079171.02018696</c:v>
                </c:pt>
                <c:pt idx="9635">
                  <c:v>258023052.70624501</c:v>
                </c:pt>
                <c:pt idx="9636">
                  <c:v>257966914.36935103</c:v>
                </c:pt>
                <c:pt idx="9637">
                  <c:v>257910755.99985802</c:v>
                </c:pt>
                <c:pt idx="9638">
                  <c:v>257854577.588112</c:v>
                </c:pt>
                <c:pt idx="9639">
                  <c:v>257798379.12445003</c:v>
                </c:pt>
                <c:pt idx="9640">
                  <c:v>257742160.59920099</c:v>
                </c:pt>
                <c:pt idx="9641">
                  <c:v>257685922.00268599</c:v>
                </c:pt>
                <c:pt idx="9642">
                  <c:v>257629663.32521603</c:v>
                </c:pt>
                <c:pt idx="9643">
                  <c:v>257573384.557096</c:v>
                </c:pt>
                <c:pt idx="9644">
                  <c:v>257517085.68862</c:v>
                </c:pt>
                <c:pt idx="9645">
                  <c:v>257460766.71007597</c:v>
                </c:pt>
                <c:pt idx="9646">
                  <c:v>257404427.61174297</c:v>
                </c:pt>
                <c:pt idx="9647">
                  <c:v>257348068.38389003</c:v>
                </c:pt>
                <c:pt idx="9648">
                  <c:v>257291689.01677901</c:v>
                </c:pt>
                <c:pt idx="9649">
                  <c:v>257235289.500662</c:v>
                </c:pt>
                <c:pt idx="9650">
                  <c:v>257178869.82578501</c:v>
                </c:pt>
                <c:pt idx="9651">
                  <c:v>257122429.982382</c:v>
                </c:pt>
                <c:pt idx="9652">
                  <c:v>257065969.960684</c:v>
                </c:pt>
                <c:pt idx="9653">
                  <c:v>257009489.750907</c:v>
                </c:pt>
                <c:pt idx="9654">
                  <c:v>256952989.343263</c:v>
                </c:pt>
                <c:pt idx="9655">
                  <c:v>256896468.727954</c:v>
                </c:pt>
                <c:pt idx="9656">
                  <c:v>256839927.89517301</c:v>
                </c:pt>
                <c:pt idx="9657">
                  <c:v>256783366.83510399</c:v>
                </c:pt>
                <c:pt idx="9658">
                  <c:v>256726785.53792399</c:v>
                </c:pt>
                <c:pt idx="9659">
                  <c:v>256670183.99380001</c:v>
                </c:pt>
                <c:pt idx="9660">
                  <c:v>256613562.19289103</c:v>
                </c:pt>
                <c:pt idx="9661">
                  <c:v>256556920.12534797</c:v>
                </c:pt>
                <c:pt idx="9662">
                  <c:v>256500257.781313</c:v>
                </c:pt>
                <c:pt idx="9663">
                  <c:v>256443575.15091801</c:v>
                </c:pt>
                <c:pt idx="9664">
                  <c:v>256386872.22428799</c:v>
                </c:pt>
                <c:pt idx="9665">
                  <c:v>256330148.991537</c:v>
                </c:pt>
                <c:pt idx="9666">
                  <c:v>256273405.442774</c:v>
                </c:pt>
                <c:pt idx="9667">
                  <c:v>256216641.56809598</c:v>
                </c:pt>
                <c:pt idx="9668">
                  <c:v>256159857.35759202</c:v>
                </c:pt>
                <c:pt idx="9669">
                  <c:v>256103052.80134496</c:v>
                </c:pt>
                <c:pt idx="9670">
                  <c:v>256046227.88942403</c:v>
                </c:pt>
                <c:pt idx="9671">
                  <c:v>255989382.61189398</c:v>
                </c:pt>
                <c:pt idx="9672">
                  <c:v>255932516.95880899</c:v>
                </c:pt>
                <c:pt idx="9673">
                  <c:v>255875630.92021304</c:v>
                </c:pt>
                <c:pt idx="9674">
                  <c:v>255818724.486146</c:v>
                </c:pt>
                <c:pt idx="9675">
                  <c:v>255761797.64663303</c:v>
                </c:pt>
                <c:pt idx="9676">
                  <c:v>255704850.39169499</c:v>
                </c:pt>
                <c:pt idx="9677">
                  <c:v>255647882.71134093</c:v>
                </c:pt>
                <c:pt idx="9678">
                  <c:v>255590894.59557199</c:v>
                </c:pt>
                <c:pt idx="9679">
                  <c:v>255533886.03438199</c:v>
                </c:pt>
                <c:pt idx="9680">
                  <c:v>255476857.017755</c:v>
                </c:pt>
                <c:pt idx="9681">
                  <c:v>255419807.53566301</c:v>
                </c:pt>
                <c:pt idx="9682">
                  <c:v>255362737.57807398</c:v>
                </c:pt>
                <c:pt idx="9683">
                  <c:v>255305647.13494399</c:v>
                </c:pt>
                <c:pt idx="9684">
                  <c:v>255248536.19622099</c:v>
                </c:pt>
                <c:pt idx="9685">
                  <c:v>255191404.75184301</c:v>
                </c:pt>
                <c:pt idx="9686">
                  <c:v>255134252.79174098</c:v>
                </c:pt>
                <c:pt idx="9687">
                  <c:v>255077080.30583602</c:v>
                </c:pt>
                <c:pt idx="9688">
                  <c:v>255019887.28403899</c:v>
                </c:pt>
                <c:pt idx="9689">
                  <c:v>254962673.71625301</c:v>
                </c:pt>
                <c:pt idx="9690">
                  <c:v>254905439.592372</c:v>
                </c:pt>
                <c:pt idx="9691">
                  <c:v>254848184.90228099</c:v>
                </c:pt>
                <c:pt idx="9692">
                  <c:v>254790909.635856</c:v>
                </c:pt>
                <c:pt idx="9693">
                  <c:v>254733613.78296199</c:v>
                </c:pt>
                <c:pt idx="9694">
                  <c:v>254676297.33345699</c:v>
                </c:pt>
                <c:pt idx="9695">
                  <c:v>254618960.27719098</c:v>
                </c:pt>
                <c:pt idx="9696">
                  <c:v>254561602.604002</c:v>
                </c:pt>
                <c:pt idx="9697">
                  <c:v>254504224.30372</c:v>
                </c:pt>
                <c:pt idx="9698">
                  <c:v>254446825.36616701</c:v>
                </c:pt>
                <c:pt idx="9699">
                  <c:v>254389405.78115296</c:v>
                </c:pt>
                <c:pt idx="9700">
                  <c:v>254331965.53848198</c:v>
                </c:pt>
                <c:pt idx="9701">
                  <c:v>254274504.627947</c:v>
                </c:pt>
                <c:pt idx="9702">
                  <c:v>254217023.039332</c:v>
                </c:pt>
                <c:pt idx="9703">
                  <c:v>254159520.76241302</c:v>
                </c:pt>
                <c:pt idx="9704">
                  <c:v>254101997.78695503</c:v>
                </c:pt>
                <c:pt idx="9705">
                  <c:v>254044454.102714</c:v>
                </c:pt>
                <c:pt idx="9706">
                  <c:v>253986889.69943699</c:v>
                </c:pt>
                <c:pt idx="9707">
                  <c:v>253929304.56686303</c:v>
                </c:pt>
                <c:pt idx="9708">
                  <c:v>253871698.69472</c:v>
                </c:pt>
                <c:pt idx="9709">
                  <c:v>253814072.07272798</c:v>
                </c:pt>
                <c:pt idx="9710">
                  <c:v>253756424.69059598</c:v>
                </c:pt>
                <c:pt idx="9711">
                  <c:v>253698756.53802598</c:v>
                </c:pt>
                <c:pt idx="9712">
                  <c:v>253641067.604707</c:v>
                </c:pt>
                <c:pt idx="9713">
                  <c:v>253583357.88032401</c:v>
                </c:pt>
                <c:pt idx="9714">
                  <c:v>253525627.35454601</c:v>
                </c:pt>
                <c:pt idx="9715">
                  <c:v>253467876.017039</c:v>
                </c:pt>
                <c:pt idx="9716">
                  <c:v>253410103.85745502</c:v>
                </c:pt>
                <c:pt idx="9717">
                  <c:v>253352310.86543801</c:v>
                </c:pt>
                <c:pt idx="9718">
                  <c:v>253294497.030624</c:v>
                </c:pt>
                <c:pt idx="9719">
                  <c:v>253236662.34263802</c:v>
                </c:pt>
                <c:pt idx="9720">
                  <c:v>253178806.79109597</c:v>
                </c:pt>
                <c:pt idx="9721">
                  <c:v>253120930.36560401</c:v>
                </c:pt>
                <c:pt idx="9722">
                  <c:v>253063033.05575901</c:v>
                </c:pt>
                <c:pt idx="9723">
                  <c:v>253005114.85114798</c:v>
                </c:pt>
                <c:pt idx="9724">
                  <c:v>252947175.74134895</c:v>
                </c:pt>
                <c:pt idx="9725">
                  <c:v>252889215.715931</c:v>
                </c:pt>
                <c:pt idx="9726">
                  <c:v>252831234.76445103</c:v>
                </c:pt>
                <c:pt idx="9727">
                  <c:v>252773232.87646002</c:v>
                </c:pt>
                <c:pt idx="9728">
                  <c:v>252715210.04149598</c:v>
                </c:pt>
                <c:pt idx="9729">
                  <c:v>252657166.24908897</c:v>
                </c:pt>
                <c:pt idx="9730">
                  <c:v>252599101.48875999</c:v>
                </c:pt>
                <c:pt idx="9731">
                  <c:v>252541015.75001901</c:v>
                </c:pt>
                <c:pt idx="9732">
                  <c:v>252482909.022367</c:v>
                </c:pt>
                <c:pt idx="9733">
                  <c:v>252424781.29529598</c:v>
                </c:pt>
                <c:pt idx="9734">
                  <c:v>252366632.55828598</c:v>
                </c:pt>
                <c:pt idx="9735">
                  <c:v>252308462.80081102</c:v>
                </c:pt>
                <c:pt idx="9736">
                  <c:v>252250272.01233101</c:v>
                </c:pt>
                <c:pt idx="9737">
                  <c:v>252192060.18229899</c:v>
                </c:pt>
                <c:pt idx="9738">
                  <c:v>252133827.30015901</c:v>
                </c:pt>
                <c:pt idx="9739">
                  <c:v>252075573.355342</c:v>
                </c:pt>
                <c:pt idx="9740">
                  <c:v>252017298.33727202</c:v>
                </c:pt>
                <c:pt idx="9741">
                  <c:v>251959002.23536196</c:v>
                </c:pt>
                <c:pt idx="9742">
                  <c:v>251900685.03901601</c:v>
                </c:pt>
                <c:pt idx="9743">
                  <c:v>251842346.73762798</c:v>
                </c:pt>
                <c:pt idx="9744">
                  <c:v>251783987.32058001</c:v>
                </c:pt>
                <c:pt idx="9745">
                  <c:v>251725606.77724698</c:v>
                </c:pt>
                <c:pt idx="9746">
                  <c:v>251667205.09699303</c:v>
                </c:pt>
                <c:pt idx="9747">
                  <c:v>251608782.26917198</c:v>
                </c:pt>
                <c:pt idx="9748">
                  <c:v>251550338.28312898</c:v>
                </c:pt>
                <c:pt idx="9749">
                  <c:v>251491873.12819698</c:v>
                </c:pt>
                <c:pt idx="9750">
                  <c:v>251433386.79370198</c:v>
                </c:pt>
                <c:pt idx="9751">
                  <c:v>251374879.26895696</c:v>
                </c:pt>
                <c:pt idx="9752">
                  <c:v>251316350.54326698</c:v>
                </c:pt>
                <c:pt idx="9753">
                  <c:v>251257800.60592598</c:v>
                </c:pt>
                <c:pt idx="9754">
                  <c:v>251199229.44621903</c:v>
                </c:pt>
                <c:pt idx="9755">
                  <c:v>251140637.05342099</c:v>
                </c:pt>
                <c:pt idx="9756">
                  <c:v>251082023.416794</c:v>
                </c:pt>
                <c:pt idx="9757">
                  <c:v>251023388.52559501</c:v>
                </c:pt>
                <c:pt idx="9758">
                  <c:v>250964732.36906701</c:v>
                </c:pt>
                <c:pt idx="9759">
                  <c:v>250906054.93644503</c:v>
                </c:pt>
                <c:pt idx="9760">
                  <c:v>250847356.216952</c:v>
                </c:pt>
                <c:pt idx="9761">
                  <c:v>250788636.19980201</c:v>
                </c:pt>
                <c:pt idx="9762">
                  <c:v>250729894.87419999</c:v>
                </c:pt>
                <c:pt idx="9763">
                  <c:v>250671132.22933799</c:v>
                </c:pt>
                <c:pt idx="9764">
                  <c:v>250612348.25440103</c:v>
                </c:pt>
                <c:pt idx="9765">
                  <c:v>250553542.93856096</c:v>
                </c:pt>
                <c:pt idx="9766">
                  <c:v>250494716.27098298</c:v>
                </c:pt>
                <c:pt idx="9767">
                  <c:v>250435868.24081701</c:v>
                </c:pt>
                <c:pt idx="9768">
                  <c:v>250376998.83720899</c:v>
                </c:pt>
                <c:pt idx="9769">
                  <c:v>250318108.04928896</c:v>
                </c:pt>
                <c:pt idx="9770">
                  <c:v>250259195.86617899</c:v>
                </c:pt>
                <c:pt idx="9771">
                  <c:v>250200262.27699199</c:v>
                </c:pt>
                <c:pt idx="9772">
                  <c:v>250141307.27083001</c:v>
                </c:pt>
                <c:pt idx="9773">
                  <c:v>250082330.83678299</c:v>
                </c:pt>
                <c:pt idx="9774">
                  <c:v>250023332.96393299</c:v>
                </c:pt>
                <c:pt idx="9775">
                  <c:v>249964313.64134997</c:v>
                </c:pt>
                <c:pt idx="9776">
                  <c:v>249905272.85809299</c:v>
                </c:pt>
                <c:pt idx="9777">
                  <c:v>249846210.603214</c:v>
                </c:pt>
                <c:pt idx="9778">
                  <c:v>249787126.86575201</c:v>
                </c:pt>
                <c:pt idx="9779">
                  <c:v>249728021.63473499</c:v>
                </c:pt>
                <c:pt idx="9780">
                  <c:v>249668894.89918199</c:v>
                </c:pt>
                <c:pt idx="9781">
                  <c:v>249609746.64810097</c:v>
                </c:pt>
                <c:pt idx="9782">
                  <c:v>249550576.87049001</c:v>
                </c:pt>
                <c:pt idx="9783">
                  <c:v>249491385.555336</c:v>
                </c:pt>
                <c:pt idx="9784">
                  <c:v>249432172.691616</c:v>
                </c:pt>
                <c:pt idx="9785">
                  <c:v>249372938.26829597</c:v>
                </c:pt>
                <c:pt idx="9786">
                  <c:v>249313682.274331</c:v>
                </c:pt>
                <c:pt idx="9787">
                  <c:v>249254404.69866598</c:v>
                </c:pt>
                <c:pt idx="9788">
                  <c:v>249195105.53023601</c:v>
                </c:pt>
                <c:pt idx="9789">
                  <c:v>249135784.75796598</c:v>
                </c:pt>
                <c:pt idx="9790">
                  <c:v>249076442.370767</c:v>
                </c:pt>
                <c:pt idx="9791">
                  <c:v>249017078.357544</c:v>
                </c:pt>
                <c:pt idx="9792">
                  <c:v>248957692.70718795</c:v>
                </c:pt>
                <c:pt idx="9793">
                  <c:v>248898285.40857896</c:v>
                </c:pt>
                <c:pt idx="9794">
                  <c:v>248838856.45059103</c:v>
                </c:pt>
                <c:pt idx="9795">
                  <c:v>248779405.82208103</c:v>
                </c:pt>
                <c:pt idx="9796">
                  <c:v>248719933.51189998</c:v>
                </c:pt>
                <c:pt idx="9797">
                  <c:v>248660439.50888598</c:v>
                </c:pt>
                <c:pt idx="9798">
                  <c:v>248600923.80186701</c:v>
                </c:pt>
                <c:pt idx="9799">
                  <c:v>248541386.37966001</c:v>
                </c:pt>
                <c:pt idx="9800">
                  <c:v>248481827.23107198</c:v>
                </c:pt>
                <c:pt idx="9801">
                  <c:v>248422246.34489802</c:v>
                </c:pt>
                <c:pt idx="9802">
                  <c:v>248362643.70992199</c:v>
                </c:pt>
                <c:pt idx="9803">
                  <c:v>248303019.31491801</c:v>
                </c:pt>
                <c:pt idx="9804">
                  <c:v>248243373.148651</c:v>
                </c:pt>
                <c:pt idx="9805">
                  <c:v>248183705.19987202</c:v>
                </c:pt>
                <c:pt idx="9806">
                  <c:v>248124015.457322</c:v>
                </c:pt>
                <c:pt idx="9807">
                  <c:v>248064303.90973103</c:v>
                </c:pt>
                <c:pt idx="9808">
                  <c:v>248004570.54582</c:v>
                </c:pt>
                <c:pt idx="9809">
                  <c:v>247944815.35429704</c:v>
                </c:pt>
                <c:pt idx="9810">
                  <c:v>247885038.32385904</c:v>
                </c:pt>
                <c:pt idx="9811">
                  <c:v>247825239.44319296</c:v>
                </c:pt>
                <c:pt idx="9812">
                  <c:v>247765418.700975</c:v>
                </c:pt>
                <c:pt idx="9813">
                  <c:v>247705576.08586901</c:v>
                </c:pt>
                <c:pt idx="9814">
                  <c:v>247645711.58653003</c:v>
                </c:pt>
                <c:pt idx="9815">
                  <c:v>247585825.19159898</c:v>
                </c:pt>
                <c:pt idx="9816">
                  <c:v>247525916.88970801</c:v>
                </c:pt>
                <c:pt idx="9817">
                  <c:v>247465986.66947699</c:v>
                </c:pt>
                <c:pt idx="9818">
                  <c:v>247406034.519517</c:v>
                </c:pt>
                <c:pt idx="9819">
                  <c:v>247346060.428424</c:v>
                </c:pt>
                <c:pt idx="9820">
                  <c:v>247286064.38478801</c:v>
                </c:pt>
                <c:pt idx="9821">
                  <c:v>247226046.37718198</c:v>
                </c:pt>
                <c:pt idx="9822">
                  <c:v>247166006.39417303</c:v>
                </c:pt>
                <c:pt idx="9823">
                  <c:v>247105944.42431402</c:v>
                </c:pt>
                <c:pt idx="9824">
                  <c:v>247045860.456146</c:v>
                </c:pt>
                <c:pt idx="9825">
                  <c:v>246985754.47820199</c:v>
                </c:pt>
                <c:pt idx="9826">
                  <c:v>246925626.47900099</c:v>
                </c:pt>
                <c:pt idx="9827">
                  <c:v>246865476.447052</c:v>
                </c:pt>
                <c:pt idx="9828">
                  <c:v>246805304.37085304</c:v>
                </c:pt>
                <c:pt idx="9829">
                  <c:v>246745110.23888898</c:v>
                </c:pt>
                <c:pt idx="9830">
                  <c:v>246684894.03963602</c:v>
                </c:pt>
                <c:pt idx="9831">
                  <c:v>246624655.76155597</c:v>
                </c:pt>
                <c:pt idx="9832">
                  <c:v>246564395.39310199</c:v>
                </c:pt>
                <c:pt idx="9833">
                  <c:v>246504112.92271504</c:v>
                </c:pt>
                <c:pt idx="9834">
                  <c:v>246443808.338824</c:v>
                </c:pt>
                <c:pt idx="9835">
                  <c:v>246383481.62984699</c:v>
                </c:pt>
                <c:pt idx="9836">
                  <c:v>246323132.78419</c:v>
                </c:pt>
                <c:pt idx="9837">
                  <c:v>246262761.79024896</c:v>
                </c:pt>
                <c:pt idx="9838">
                  <c:v>246202368.63640699</c:v>
                </c:pt>
                <c:pt idx="9839">
                  <c:v>246141953.31103599</c:v>
                </c:pt>
                <c:pt idx="9840">
                  <c:v>246081515.80249703</c:v>
                </c:pt>
                <c:pt idx="9841">
                  <c:v>246021056.099139</c:v>
                </c:pt>
                <c:pt idx="9842">
                  <c:v>245960574.1893</c:v>
                </c:pt>
                <c:pt idx="9843">
                  <c:v>245900070.06130496</c:v>
                </c:pt>
                <c:pt idx="9844">
                  <c:v>245839543.70346898</c:v>
                </c:pt>
                <c:pt idx="9845">
                  <c:v>245778995.104096</c:v>
                </c:pt>
                <c:pt idx="9846">
                  <c:v>245718424.25147501</c:v>
                </c:pt>
                <c:pt idx="9847">
                  <c:v>245657831.13388696</c:v>
                </c:pt>
                <c:pt idx="9848">
                  <c:v>245597215.73959896</c:v>
                </c:pt>
                <c:pt idx="9849">
                  <c:v>245536578.05686802</c:v>
                </c:pt>
                <c:pt idx="9850">
                  <c:v>245475918.07393798</c:v>
                </c:pt>
                <c:pt idx="9851">
                  <c:v>245415235.77904296</c:v>
                </c:pt>
                <c:pt idx="9852">
                  <c:v>245354531.16040301</c:v>
                </c:pt>
                <c:pt idx="9853">
                  <c:v>245293804.20622799</c:v>
                </c:pt>
                <c:pt idx="9854">
                  <c:v>245233054.90471503</c:v>
                </c:pt>
                <c:pt idx="9855">
                  <c:v>245172283.24405101</c:v>
                </c:pt>
                <c:pt idx="9856">
                  <c:v>245111489.21240798</c:v>
                </c:pt>
                <c:pt idx="9857">
                  <c:v>245050672.79795</c:v>
                </c:pt>
                <c:pt idx="9858">
                  <c:v>244989833.98882699</c:v>
                </c:pt>
                <c:pt idx="9859">
                  <c:v>244928972.77317595</c:v>
                </c:pt>
                <c:pt idx="9860">
                  <c:v>244868089.13912496</c:v>
                </c:pt>
                <c:pt idx="9861">
                  <c:v>244807183.07478896</c:v>
                </c:pt>
                <c:pt idx="9862">
                  <c:v>244746254.56827</c:v>
                </c:pt>
                <c:pt idx="9863">
                  <c:v>244685303.607658</c:v>
                </c:pt>
                <c:pt idx="9864">
                  <c:v>244624330.181034</c:v>
                </c:pt>
                <c:pt idx="9865">
                  <c:v>244563334.27646199</c:v>
                </c:pt>
                <c:pt idx="9866">
                  <c:v>244502315.88200003</c:v>
                </c:pt>
                <c:pt idx="9867">
                  <c:v>244441274.985688</c:v>
                </c:pt>
                <c:pt idx="9868">
                  <c:v>244380211.57555798</c:v>
                </c:pt>
                <c:pt idx="9869">
                  <c:v>244319125.63962901</c:v>
                </c:pt>
                <c:pt idx="9870">
                  <c:v>244258017.16590598</c:v>
                </c:pt>
                <c:pt idx="9871">
                  <c:v>244196886.14238596</c:v>
                </c:pt>
                <c:pt idx="9872">
                  <c:v>244135732.55704999</c:v>
                </c:pt>
                <c:pt idx="9873">
                  <c:v>244074556.39786801</c:v>
                </c:pt>
                <c:pt idx="9874">
                  <c:v>244013357.652798</c:v>
                </c:pt>
                <c:pt idx="9875">
                  <c:v>243952136.30978599</c:v>
                </c:pt>
                <c:pt idx="9876">
                  <c:v>243890892.35676602</c:v>
                </c:pt>
                <c:pt idx="9877">
                  <c:v>243829625.78165999</c:v>
                </c:pt>
                <c:pt idx="9878">
                  <c:v>243768336.572377</c:v>
                </c:pt>
                <c:pt idx="9879">
                  <c:v>243707024.71681303</c:v>
                </c:pt>
                <c:pt idx="9880">
                  <c:v>243645690.20285299</c:v>
                </c:pt>
                <c:pt idx="9881">
                  <c:v>243584333.01836997</c:v>
                </c:pt>
                <c:pt idx="9882">
                  <c:v>243522953.151223</c:v>
                </c:pt>
                <c:pt idx="9883">
                  <c:v>243461550.58926001</c:v>
                </c:pt>
                <c:pt idx="9884">
                  <c:v>243400125.32031602</c:v>
                </c:pt>
                <c:pt idx="9885">
                  <c:v>243338677.33221504</c:v>
                </c:pt>
                <c:pt idx="9886">
                  <c:v>243277206.61276698</c:v>
                </c:pt>
                <c:pt idx="9887">
                  <c:v>243215713.14976996</c:v>
                </c:pt>
                <c:pt idx="9888">
                  <c:v>243154196.93100896</c:v>
                </c:pt>
                <c:pt idx="9889">
                  <c:v>243092657.944258</c:v>
                </c:pt>
                <c:pt idx="9890">
                  <c:v>243031096.177277</c:v>
                </c:pt>
                <c:pt idx="9891">
                  <c:v>242969511.61781499</c:v>
                </c:pt>
                <c:pt idx="9892">
                  <c:v>242907904.25360599</c:v>
                </c:pt>
                <c:pt idx="9893">
                  <c:v>242846274.07237399</c:v>
                </c:pt>
                <c:pt idx="9894">
                  <c:v>242784621.06183001</c:v>
                </c:pt>
                <c:pt idx="9895">
                  <c:v>242722945.20967099</c:v>
                </c:pt>
                <c:pt idx="9896">
                  <c:v>242661246.50358197</c:v>
                </c:pt>
                <c:pt idx="9897">
                  <c:v>242599524.931236</c:v>
                </c:pt>
                <c:pt idx="9898">
                  <c:v>242537780.48029402</c:v>
                </c:pt>
                <c:pt idx="9899">
                  <c:v>242476013.138401</c:v>
                </c:pt>
                <c:pt idx="9900">
                  <c:v>242414222.89319301</c:v>
                </c:pt>
                <c:pt idx="9901">
                  <c:v>242352409.73229101</c:v>
                </c:pt>
                <c:pt idx="9902">
                  <c:v>242290573.64330596</c:v>
                </c:pt>
                <c:pt idx="9903">
                  <c:v>242228714.613832</c:v>
                </c:pt>
                <c:pt idx="9904">
                  <c:v>242166832.63145399</c:v>
                </c:pt>
                <c:pt idx="9905">
                  <c:v>242104927.683741</c:v>
                </c:pt>
                <c:pt idx="9906">
                  <c:v>242042999.75825199</c:v>
                </c:pt>
                <c:pt idx="9907">
                  <c:v>241981048.84253201</c:v>
                </c:pt>
                <c:pt idx="9908">
                  <c:v>241919074.92411202</c:v>
                </c:pt>
                <c:pt idx="9909">
                  <c:v>241857077.99051401</c:v>
                </c:pt>
                <c:pt idx="9910">
                  <c:v>241795058.02924103</c:v>
                </c:pt>
                <c:pt idx="9911">
                  <c:v>241733015.02778798</c:v>
                </c:pt>
                <c:pt idx="9912">
                  <c:v>241670948.97363499</c:v>
                </c:pt>
                <c:pt idx="9913">
                  <c:v>241608859.85425106</c:v>
                </c:pt>
                <c:pt idx="9914">
                  <c:v>241546747.65708798</c:v>
                </c:pt>
                <c:pt idx="9915">
                  <c:v>241484612.36958799</c:v>
                </c:pt>
                <c:pt idx="9916">
                  <c:v>241422453.97917998</c:v>
                </c:pt>
                <c:pt idx="9917">
                  <c:v>241360272.47327799</c:v>
                </c:pt>
                <c:pt idx="9918">
                  <c:v>241298067.839286</c:v>
                </c:pt>
                <c:pt idx="9919">
                  <c:v>241235840.064592</c:v>
                </c:pt>
                <c:pt idx="9920">
                  <c:v>241173589.136572</c:v>
                </c:pt>
                <c:pt idx="9921">
                  <c:v>241111315.04258797</c:v>
                </c:pt>
                <c:pt idx="9922">
                  <c:v>241049017.76999101</c:v>
                </c:pt>
                <c:pt idx="9923">
                  <c:v>240986697.30611703</c:v>
                </c:pt>
                <c:pt idx="9924">
                  <c:v>240924353.63828698</c:v>
                </c:pt>
                <c:pt idx="9925">
                  <c:v>240861986.75381401</c:v>
                </c:pt>
                <c:pt idx="9926">
                  <c:v>240799596.639992</c:v>
                </c:pt>
                <c:pt idx="9927">
                  <c:v>240737183.28410599</c:v>
                </c:pt>
                <c:pt idx="9928">
                  <c:v>240674746.67342398</c:v>
                </c:pt>
                <c:pt idx="9929">
                  <c:v>240612286.79520398</c:v>
                </c:pt>
                <c:pt idx="9930">
                  <c:v>240549803.63668999</c:v>
                </c:pt>
                <c:pt idx="9931">
                  <c:v>240487297.18511</c:v>
                </c:pt>
                <c:pt idx="9932">
                  <c:v>240424767.42768201</c:v>
                </c:pt>
                <c:pt idx="9933">
                  <c:v>240362214.35160899</c:v>
                </c:pt>
                <c:pt idx="9934">
                  <c:v>240299637.94407901</c:v>
                </c:pt>
                <c:pt idx="9935">
                  <c:v>240237038.192269</c:v>
                </c:pt>
                <c:pt idx="9936">
                  <c:v>240174415.083343</c:v>
                </c:pt>
                <c:pt idx="9937">
                  <c:v>240111768.60444701</c:v>
                </c:pt>
                <c:pt idx="9938">
                  <c:v>240049098.74271896</c:v>
                </c:pt>
                <c:pt idx="9939">
                  <c:v>239986405.48528001</c:v>
                </c:pt>
                <c:pt idx="9940">
                  <c:v>239923688.81923899</c:v>
                </c:pt>
                <c:pt idx="9941">
                  <c:v>239860948.73168996</c:v>
                </c:pt>
                <c:pt idx="9942">
                  <c:v>239798185.209714</c:v>
                </c:pt>
                <c:pt idx="9943">
                  <c:v>239735398.24037898</c:v>
                </c:pt>
                <c:pt idx="9944">
                  <c:v>239672587.810738</c:v>
                </c:pt>
                <c:pt idx="9945">
                  <c:v>239609753.90783203</c:v>
                </c:pt>
                <c:pt idx="9946">
                  <c:v>239546896.51868597</c:v>
                </c:pt>
                <c:pt idx="9947">
                  <c:v>239484015.63031399</c:v>
                </c:pt>
                <c:pt idx="9948">
                  <c:v>239421111.22971499</c:v>
                </c:pt>
                <c:pt idx="9949">
                  <c:v>239358183.30387202</c:v>
                </c:pt>
                <c:pt idx="9950">
                  <c:v>239295231.83975801</c:v>
                </c:pt>
                <c:pt idx="9951">
                  <c:v>239232256.82432801</c:v>
                </c:pt>
                <c:pt idx="9952">
                  <c:v>239169258.24452797</c:v>
                </c:pt>
                <c:pt idx="9953">
                  <c:v>239106236.087286</c:v>
                </c:pt>
                <c:pt idx="9954">
                  <c:v>239043190.33951801</c:v>
                </c:pt>
                <c:pt idx="9955">
                  <c:v>238980120.98812598</c:v>
                </c:pt>
                <c:pt idx="9956">
                  <c:v>238917028.019997</c:v>
                </c:pt>
                <c:pt idx="9957">
                  <c:v>238853911.42200503</c:v>
                </c:pt>
                <c:pt idx="9958">
                  <c:v>238790771.18101001</c:v>
                </c:pt>
                <c:pt idx="9959">
                  <c:v>238727607.283856</c:v>
                </c:pt>
                <c:pt idx="9960">
                  <c:v>238664419.71737698</c:v>
                </c:pt>
                <c:pt idx="9961">
                  <c:v>238601208.46838897</c:v>
                </c:pt>
                <c:pt idx="9962">
                  <c:v>238537973.52369601</c:v>
                </c:pt>
                <c:pt idx="9963">
                  <c:v>238474714.87008598</c:v>
                </c:pt>
                <c:pt idx="9964">
                  <c:v>238411432.49433503</c:v>
                </c:pt>
                <c:pt idx="9965">
                  <c:v>238348126.38320401</c:v>
                </c:pt>
                <c:pt idx="9966">
                  <c:v>238284796.52343899</c:v>
                </c:pt>
                <c:pt idx="9967">
                  <c:v>238221442.90177301</c:v>
                </c:pt>
                <c:pt idx="9968">
                  <c:v>238158065.504924</c:v>
                </c:pt>
                <c:pt idx="9969">
                  <c:v>238094664.31959599</c:v>
                </c:pt>
                <c:pt idx="9970">
                  <c:v>238031239.33247802</c:v>
                </c:pt>
                <c:pt idx="9971">
                  <c:v>237967790.53024599</c:v>
                </c:pt>
                <c:pt idx="9972">
                  <c:v>237904317.89956</c:v>
                </c:pt>
                <c:pt idx="9973">
                  <c:v>237840821.42706701</c:v>
                </c:pt>
                <c:pt idx="9974">
                  <c:v>237777301.09939799</c:v>
                </c:pt>
                <c:pt idx="9975">
                  <c:v>237713756.903173</c:v>
                </c:pt>
                <c:pt idx="9976">
                  <c:v>237650188.82499304</c:v>
                </c:pt>
                <c:pt idx="9977">
                  <c:v>237586596.851448</c:v>
                </c:pt>
                <c:pt idx="9978">
                  <c:v>237522980.96911103</c:v>
                </c:pt>
                <c:pt idx="9979">
                  <c:v>237459341.164543</c:v>
                </c:pt>
                <c:pt idx="9980">
                  <c:v>237395677.424288</c:v>
                </c:pt>
                <c:pt idx="9981">
                  <c:v>237331989.73487601</c:v>
                </c:pt>
                <c:pt idx="9982">
                  <c:v>237268278.08282503</c:v>
                </c:pt>
                <c:pt idx="9983">
                  <c:v>237204542.45463502</c:v>
                </c:pt>
                <c:pt idx="9984">
                  <c:v>237140782.83679202</c:v>
                </c:pt>
                <c:pt idx="9985">
                  <c:v>237076999.21576795</c:v>
                </c:pt>
                <c:pt idx="9986">
                  <c:v>237013191.57802197</c:v>
                </c:pt>
                <c:pt idx="9987">
                  <c:v>236949359.90999499</c:v>
                </c:pt>
                <c:pt idx="9988">
                  <c:v>236885504.19811496</c:v>
                </c:pt>
                <c:pt idx="9989">
                  <c:v>236821624.428794</c:v>
                </c:pt>
                <c:pt idx="9990">
                  <c:v>236757720.58843201</c:v>
                </c:pt>
                <c:pt idx="9991">
                  <c:v>236693792.66341099</c:v>
                </c:pt>
                <c:pt idx="9992">
                  <c:v>236629840.64009896</c:v>
                </c:pt>
                <c:pt idx="9993">
                  <c:v>236565864.50485104</c:v>
                </c:pt>
                <c:pt idx="9994">
                  <c:v>236501864.24400398</c:v>
                </c:pt>
                <c:pt idx="9995">
                  <c:v>236437839.84388301</c:v>
                </c:pt>
                <c:pt idx="9996">
                  <c:v>236373791.290797</c:v>
                </c:pt>
                <c:pt idx="9997">
                  <c:v>236309718.57103798</c:v>
                </c:pt>
                <c:pt idx="9998">
                  <c:v>236245621.67088598</c:v>
                </c:pt>
                <c:pt idx="9999">
                  <c:v>236181500.57660401</c:v>
                </c:pt>
                <c:pt idx="10000">
                  <c:v>236117355.27443999</c:v>
                </c:pt>
                <c:pt idx="10001">
                  <c:v>236053185.75062901</c:v>
                </c:pt>
                <c:pt idx="10002">
                  <c:v>235988991.99138698</c:v>
                </c:pt>
                <c:pt idx="10003">
                  <c:v>235924773.98292002</c:v>
                </c:pt>
                <c:pt idx="10004">
                  <c:v>235860531.71141496</c:v>
                </c:pt>
                <c:pt idx="10005">
                  <c:v>235796265.16304398</c:v>
                </c:pt>
                <c:pt idx="10006">
                  <c:v>235731974.323966</c:v>
                </c:pt>
                <c:pt idx="10007">
                  <c:v>235667659.18032101</c:v>
                </c:pt>
                <c:pt idx="10008">
                  <c:v>235603319.71823797</c:v>
                </c:pt>
                <c:pt idx="10009">
                  <c:v>235538955.92382699</c:v>
                </c:pt>
                <c:pt idx="10010">
                  <c:v>235474567.78318596</c:v>
                </c:pt>
                <c:pt idx="10011">
                  <c:v>235410155.28239599</c:v>
                </c:pt>
                <c:pt idx="10012">
                  <c:v>235345718.40752101</c:v>
                </c:pt>
                <c:pt idx="10013">
                  <c:v>235281257.14461303</c:v>
                </c:pt>
                <c:pt idx="10014">
                  <c:v>235216771.47970599</c:v>
                </c:pt>
                <c:pt idx="10015">
                  <c:v>235152261.39882001</c:v>
                </c:pt>
                <c:pt idx="10016">
                  <c:v>235087726.88795704</c:v>
                </c:pt>
                <c:pt idx="10017">
                  <c:v>235023167.93310696</c:v>
                </c:pt>
                <c:pt idx="10018">
                  <c:v>234958584.52024201</c:v>
                </c:pt>
                <c:pt idx="10019">
                  <c:v>234893976.63531896</c:v>
                </c:pt>
                <c:pt idx="10020">
                  <c:v>234829344.26427901</c:v>
                </c:pt>
                <c:pt idx="10021">
                  <c:v>234764687.393049</c:v>
                </c:pt>
                <c:pt idx="10022">
                  <c:v>234700006.00753799</c:v>
                </c:pt>
                <c:pt idx="10023">
                  <c:v>234635300.093642</c:v>
                </c:pt>
                <c:pt idx="10024">
                  <c:v>234570569.637238</c:v>
                </c:pt>
                <c:pt idx="10025">
                  <c:v>234505814.62419099</c:v>
                </c:pt>
                <c:pt idx="10026">
                  <c:v>234441035.04034698</c:v>
                </c:pt>
                <c:pt idx="10027">
                  <c:v>234376230.871537</c:v>
                </c:pt>
                <c:pt idx="10028">
                  <c:v>234311402.10357797</c:v>
                </c:pt>
                <c:pt idx="10029">
                  <c:v>234246548.722269</c:v>
                </c:pt>
                <c:pt idx="10030">
                  <c:v>234181670.71339396</c:v>
                </c:pt>
                <c:pt idx="10031">
                  <c:v>234116768.06272101</c:v>
                </c:pt>
                <c:pt idx="10032">
                  <c:v>234051840.75600103</c:v>
                </c:pt>
                <c:pt idx="10033">
                  <c:v>233986888.77897197</c:v>
                </c:pt>
                <c:pt idx="10034">
                  <c:v>233921912.11735296</c:v>
                </c:pt>
                <c:pt idx="10035">
                  <c:v>233856910.75684801</c:v>
                </c:pt>
                <c:pt idx="10036">
                  <c:v>233791884.68314397</c:v>
                </c:pt>
                <c:pt idx="10037">
                  <c:v>233726833.88191503</c:v>
                </c:pt>
                <c:pt idx="10038">
                  <c:v>233661758.33881602</c:v>
                </c:pt>
                <c:pt idx="10039">
                  <c:v>233596658.03948599</c:v>
                </c:pt>
                <c:pt idx="10040">
                  <c:v>233531532.96954799</c:v>
                </c:pt>
                <c:pt idx="10041">
                  <c:v>233466383.11461103</c:v>
                </c:pt>
                <c:pt idx="10042">
                  <c:v>233401208.460264</c:v>
                </c:pt>
                <c:pt idx="10043">
                  <c:v>233336008.992084</c:v>
                </c:pt>
                <c:pt idx="10044">
                  <c:v>233270784.695627</c:v>
                </c:pt>
                <c:pt idx="10045">
                  <c:v>233205535.55643702</c:v>
                </c:pt>
                <c:pt idx="10046">
                  <c:v>233140261.56004</c:v>
                </c:pt>
                <c:pt idx="10047">
                  <c:v>233074962.69194397</c:v>
                </c:pt>
                <c:pt idx="10048">
                  <c:v>233009638.93764299</c:v>
                </c:pt>
                <c:pt idx="10049">
                  <c:v>232944290.28261304</c:v>
                </c:pt>
                <c:pt idx="10050">
                  <c:v>232878916.71231496</c:v>
                </c:pt>
                <c:pt idx="10051">
                  <c:v>232813518.21219197</c:v>
                </c:pt>
                <c:pt idx="10052">
                  <c:v>232748094.767672</c:v>
                </c:pt>
                <c:pt idx="10053">
                  <c:v>232682646.36416399</c:v>
                </c:pt>
                <c:pt idx="10054">
                  <c:v>232617172.98706299</c:v>
                </c:pt>
                <c:pt idx="10055">
                  <c:v>232551674.62174696</c:v>
                </c:pt>
                <c:pt idx="10056">
                  <c:v>232486151.25357598</c:v>
                </c:pt>
                <c:pt idx="10057">
                  <c:v>232420602.86789402</c:v>
                </c:pt>
                <c:pt idx="10058">
                  <c:v>232355029.45002899</c:v>
                </c:pt>
                <c:pt idx="10059">
                  <c:v>232289430.98529103</c:v>
                </c:pt>
                <c:pt idx="10060">
                  <c:v>232223807.45897499</c:v>
                </c:pt>
                <c:pt idx="10061">
                  <c:v>232158158.85635602</c:v>
                </c:pt>
                <c:pt idx="10062">
                  <c:v>232092485.16269699</c:v>
                </c:pt>
                <c:pt idx="10063">
                  <c:v>232026786.36324</c:v>
                </c:pt>
                <c:pt idx="10064">
                  <c:v>231961062.44321099</c:v>
                </c:pt>
                <c:pt idx="10065">
                  <c:v>231895313.38782203</c:v>
                </c:pt>
                <c:pt idx="10066">
                  <c:v>231829539.182264</c:v>
                </c:pt>
                <c:pt idx="10067">
                  <c:v>231763739.81171301</c:v>
                </c:pt>
                <c:pt idx="10068">
                  <c:v>231697915.26132697</c:v>
                </c:pt>
                <c:pt idx="10069">
                  <c:v>231632065.516249</c:v>
                </c:pt>
                <c:pt idx="10070">
                  <c:v>231566190.56160301</c:v>
                </c:pt>
                <c:pt idx="10071">
                  <c:v>231500290.38249803</c:v>
                </c:pt>
                <c:pt idx="10072">
                  <c:v>231434364.96402201</c:v>
                </c:pt>
                <c:pt idx="10073">
                  <c:v>231368414.291251</c:v>
                </c:pt>
                <c:pt idx="10074">
                  <c:v>231302438.34923801</c:v>
                </c:pt>
                <c:pt idx="10075">
                  <c:v>231236437.12302598</c:v>
                </c:pt>
                <c:pt idx="10076">
                  <c:v>231170410.59763303</c:v>
                </c:pt>
                <c:pt idx="10077">
                  <c:v>231104358.75806496</c:v>
                </c:pt>
                <c:pt idx="10078">
                  <c:v>231038281.58930901</c:v>
                </c:pt>
                <c:pt idx="10079">
                  <c:v>230972179.076336</c:v>
                </c:pt>
                <c:pt idx="10080">
                  <c:v>230906051.20409599</c:v>
                </c:pt>
                <c:pt idx="10081">
                  <c:v>230839897.957526</c:v>
                </c:pt>
                <c:pt idx="10082">
                  <c:v>230773719.32154199</c:v>
                </c:pt>
                <c:pt idx="10083">
                  <c:v>230707515.28104496</c:v>
                </c:pt>
                <c:pt idx="10084">
                  <c:v>230641285.82091802</c:v>
                </c:pt>
                <c:pt idx="10085">
                  <c:v>230575030.92602503</c:v>
                </c:pt>
                <c:pt idx="10086">
                  <c:v>230508750.58121401</c:v>
                </c:pt>
                <c:pt idx="10087">
                  <c:v>230442444.77131498</c:v>
                </c:pt>
                <c:pt idx="10088">
                  <c:v>230376113.48113999</c:v>
                </c:pt>
                <c:pt idx="10089">
                  <c:v>230309756.695485</c:v>
                </c:pt>
                <c:pt idx="10090">
                  <c:v>230243374.39912501</c:v>
                </c:pt>
                <c:pt idx="10091">
                  <c:v>230176966.57682002</c:v>
                </c:pt>
                <c:pt idx="10092">
                  <c:v>230110533.21331197</c:v>
                </c:pt>
                <c:pt idx="10093">
                  <c:v>230044074.29332396</c:v>
                </c:pt>
                <c:pt idx="10094">
                  <c:v>229977589.80156198</c:v>
                </c:pt>
                <c:pt idx="10095">
                  <c:v>229911079.72271499</c:v>
                </c:pt>
                <c:pt idx="10096">
                  <c:v>229844544.04145199</c:v>
                </c:pt>
                <c:pt idx="10097">
                  <c:v>229777982.74242598</c:v>
                </c:pt>
                <c:pt idx="10098">
                  <c:v>229711395.81027001</c:v>
                </c:pt>
                <c:pt idx="10099">
                  <c:v>229644783.22960201</c:v>
                </c:pt>
                <c:pt idx="10100">
                  <c:v>229578144.98501903</c:v>
                </c:pt>
                <c:pt idx="10101">
                  <c:v>229511481.06110296</c:v>
                </c:pt>
                <c:pt idx="10102">
                  <c:v>229444791.44241402</c:v>
                </c:pt>
                <c:pt idx="10103">
                  <c:v>229378076.11349797</c:v>
                </c:pt>
                <c:pt idx="10104">
                  <c:v>229311335.05887899</c:v>
                </c:pt>
                <c:pt idx="10105">
                  <c:v>229244568.26306596</c:v>
                </c:pt>
                <c:pt idx="10106">
                  <c:v>229177775.71054897</c:v>
                </c:pt>
                <c:pt idx="10107">
                  <c:v>229110957.38579801</c:v>
                </c:pt>
                <c:pt idx="10108">
                  <c:v>229044113.27326697</c:v>
                </c:pt>
                <c:pt idx="10109">
                  <c:v>228977243.35739103</c:v>
                </c:pt>
                <c:pt idx="10110">
                  <c:v>228910347.62258598</c:v>
                </c:pt>
                <c:pt idx="10111">
                  <c:v>228843426.053249</c:v>
                </c:pt>
                <c:pt idx="10112">
                  <c:v>228776478.63376096</c:v>
                </c:pt>
                <c:pt idx="10113">
                  <c:v>228709505.34848198</c:v>
                </c:pt>
                <c:pt idx="10114">
                  <c:v>228642506.18175599</c:v>
                </c:pt>
                <c:pt idx="10115">
                  <c:v>228575481.11790597</c:v>
                </c:pt>
                <c:pt idx="10116">
                  <c:v>228508430.14123797</c:v>
                </c:pt>
                <c:pt idx="10117">
                  <c:v>228441353.23603901</c:v>
                </c:pt>
                <c:pt idx="10118">
                  <c:v>228374250.38657802</c:v>
                </c:pt>
                <c:pt idx="10119">
                  <c:v>228307121.57710397</c:v>
                </c:pt>
                <c:pt idx="10120">
                  <c:v>228239966.79184797</c:v>
                </c:pt>
                <c:pt idx="10121">
                  <c:v>228172786.01502398</c:v>
                </c:pt>
                <c:pt idx="10122">
                  <c:v>228105579.23082301</c:v>
                </c:pt>
                <c:pt idx="10123">
                  <c:v>228038346.42342299</c:v>
                </c:pt>
                <c:pt idx="10124">
                  <c:v>227971087.57697701</c:v>
                </c:pt>
                <c:pt idx="10125">
                  <c:v>227903802.67562398</c:v>
                </c:pt>
                <c:pt idx="10126">
                  <c:v>227836491.70348096</c:v>
                </c:pt>
                <c:pt idx="10127">
                  <c:v>227769154.64464799</c:v>
                </c:pt>
                <c:pt idx="10128">
                  <c:v>227701791.48320499</c:v>
                </c:pt>
                <c:pt idx="10129">
                  <c:v>227634402.203215</c:v>
                </c:pt>
                <c:pt idx="10130">
                  <c:v>227566986.788719</c:v>
                </c:pt>
                <c:pt idx="10131">
                  <c:v>227499545.22373998</c:v>
                </c:pt>
                <c:pt idx="10132">
                  <c:v>227432077.49228299</c:v>
                </c:pt>
                <c:pt idx="10133">
                  <c:v>227364583.57833296</c:v>
                </c:pt>
                <c:pt idx="10134">
                  <c:v>227297063.46585503</c:v>
                </c:pt>
                <c:pt idx="10135">
                  <c:v>227229517.13879696</c:v>
                </c:pt>
                <c:pt idx="10136">
                  <c:v>227161944.58108398</c:v>
                </c:pt>
                <c:pt idx="10137">
                  <c:v>227094345.776627</c:v>
                </c:pt>
                <c:pt idx="10138">
                  <c:v>227026720.709315</c:v>
                </c:pt>
                <c:pt idx="10139">
                  <c:v>226959069.36301503</c:v>
                </c:pt>
                <c:pt idx="10140">
                  <c:v>226891391.72157997</c:v>
                </c:pt>
                <c:pt idx="10141">
                  <c:v>226823687.768837</c:v>
                </c:pt>
                <c:pt idx="10142">
                  <c:v>226755957.48860103</c:v>
                </c:pt>
                <c:pt idx="10143">
                  <c:v>226688200.86466104</c:v>
                </c:pt>
                <c:pt idx="10144">
                  <c:v>226620417.88079104</c:v>
                </c:pt>
                <c:pt idx="10145">
                  <c:v>226552608.520742</c:v>
                </c:pt>
                <c:pt idx="10146">
                  <c:v>226484772.76824898</c:v>
                </c:pt>
                <c:pt idx="10147">
                  <c:v>226416910.60702398</c:v>
                </c:pt>
                <c:pt idx="10148">
                  <c:v>226349022.02076101</c:v>
                </c:pt>
                <c:pt idx="10149">
                  <c:v>226281106.99313399</c:v>
                </c:pt>
                <c:pt idx="10150">
                  <c:v>226213165.507797</c:v>
                </c:pt>
                <c:pt idx="10151">
                  <c:v>226145197.54838595</c:v>
                </c:pt>
                <c:pt idx="10152">
                  <c:v>226077203.09851399</c:v>
                </c:pt>
                <c:pt idx="10153">
                  <c:v>226009182.14177597</c:v>
                </c:pt>
                <c:pt idx="10154">
                  <c:v>225941134.66174698</c:v>
                </c:pt>
                <c:pt idx="10155">
                  <c:v>225873060.64198297</c:v>
                </c:pt>
                <c:pt idx="10156">
                  <c:v>225804960.06601703</c:v>
                </c:pt>
                <c:pt idx="10157">
                  <c:v>225736832.91736597</c:v>
                </c:pt>
                <c:pt idx="10158">
                  <c:v>225668679.17952397</c:v>
                </c:pt>
                <c:pt idx="10159">
                  <c:v>225600498.83596599</c:v>
                </c:pt>
                <c:pt idx="10160">
                  <c:v>225532291.87014598</c:v>
                </c:pt>
                <c:pt idx="10161">
                  <c:v>225464058.265499</c:v>
                </c:pt>
                <c:pt idx="10162">
                  <c:v>225395798.00544101</c:v>
                </c:pt>
                <c:pt idx="10163">
                  <c:v>225327511.07336298</c:v>
                </c:pt>
                <c:pt idx="10164">
                  <c:v>225259197.45264104</c:v>
                </c:pt>
                <c:pt idx="10165">
                  <c:v>225190857.12662899</c:v>
                </c:pt>
                <c:pt idx="10166">
                  <c:v>225122490.07865798</c:v>
                </c:pt>
                <c:pt idx="10167">
                  <c:v>225054096.292043</c:v>
                </c:pt>
                <c:pt idx="10168">
                  <c:v>224985675.750076</c:v>
                </c:pt>
                <c:pt idx="10169">
                  <c:v>224917228.43602699</c:v>
                </c:pt>
                <c:pt idx="10170">
                  <c:v>224848754.33315</c:v>
                </c:pt>
                <c:pt idx="10171">
                  <c:v>224780253.42467302</c:v>
                </c:pt>
                <c:pt idx="10172">
                  <c:v>224711725.69380999</c:v>
                </c:pt>
                <c:pt idx="10173">
                  <c:v>224643171.12374696</c:v>
                </c:pt>
                <c:pt idx="10174">
                  <c:v>224574589.69765499</c:v>
                </c:pt>
                <c:pt idx="10175">
                  <c:v>224505981.398682</c:v>
                </c:pt>
                <c:pt idx="10176">
                  <c:v>224437346.20995599</c:v>
                </c:pt>
                <c:pt idx="10177">
                  <c:v>224368684.11458296</c:v>
                </c:pt>
                <c:pt idx="10178">
                  <c:v>224299995.095649</c:v>
                </c:pt>
                <c:pt idx="10179">
                  <c:v>224231279.13622001</c:v>
                </c:pt>
                <c:pt idx="10180">
                  <c:v>224162536.21933898</c:v>
                </c:pt>
                <c:pt idx="10181">
                  <c:v>224093766.32803103</c:v>
                </c:pt>
                <c:pt idx="10182">
                  <c:v>224024969.44529599</c:v>
                </c:pt>
                <c:pt idx="10183">
                  <c:v>223956145.55411801</c:v>
                </c:pt>
                <c:pt idx="10184">
                  <c:v>223887294.637454</c:v>
                </c:pt>
                <c:pt idx="10185">
                  <c:v>223818416.67824596</c:v>
                </c:pt>
                <c:pt idx="10186">
                  <c:v>223749511.65941104</c:v>
                </c:pt>
                <c:pt idx="10187">
                  <c:v>223680579.56384599</c:v>
                </c:pt>
                <c:pt idx="10188">
                  <c:v>223611620.37442601</c:v>
                </c:pt>
                <c:pt idx="10189">
                  <c:v>223542634.074007</c:v>
                </c:pt>
                <c:pt idx="10190">
                  <c:v>223473620.64541999</c:v>
                </c:pt>
                <c:pt idx="10191">
                  <c:v>223404580.071477</c:v>
                </c:pt>
                <c:pt idx="10192">
                  <c:v>223335512.33497003</c:v>
                </c:pt>
                <c:pt idx="10193">
                  <c:v>223266417.41866696</c:v>
                </c:pt>
                <c:pt idx="10194">
                  <c:v>223197295.30531499</c:v>
                </c:pt>
                <c:pt idx="10195">
                  <c:v>223128145.97764099</c:v>
                </c:pt>
                <c:pt idx="10196">
                  <c:v>223058969.41834897</c:v>
                </c:pt>
                <c:pt idx="10197">
                  <c:v>222989765.61012098</c:v>
                </c:pt>
                <c:pt idx="10198">
                  <c:v>222920534.53562</c:v>
                </c:pt>
                <c:pt idx="10199">
                  <c:v>222851276.17748496</c:v>
                </c:pt>
                <c:pt idx="10200">
                  <c:v>222781990.51833296</c:v>
                </c:pt>
                <c:pt idx="10201">
                  <c:v>222712677.54076096</c:v>
                </c:pt>
                <c:pt idx="10202">
                  <c:v>222643337.22734296</c:v>
                </c:pt>
                <c:pt idx="10203">
                  <c:v>222573969.56063104</c:v>
                </c:pt>
                <c:pt idx="10204">
                  <c:v>222504574.52315599</c:v>
                </c:pt>
                <c:pt idx="10205">
                  <c:v>222435152.09742701</c:v>
                </c:pt>
                <c:pt idx="10206">
                  <c:v>222365702.26593199</c:v>
                </c:pt>
                <c:pt idx="10207">
                  <c:v>222296225.01113296</c:v>
                </c:pt>
                <c:pt idx="10208">
                  <c:v>222226720.31547499</c:v>
                </c:pt>
                <c:pt idx="10209">
                  <c:v>222157188.16137797</c:v>
                </c:pt>
                <c:pt idx="10210">
                  <c:v>222087628.531241</c:v>
                </c:pt>
                <c:pt idx="10211">
                  <c:v>222018041.40743899</c:v>
                </c:pt>
                <c:pt idx="10212">
                  <c:v>221948426.77232796</c:v>
                </c:pt>
                <c:pt idx="10213">
                  <c:v>221878784.60823798</c:v>
                </c:pt>
                <c:pt idx="10214">
                  <c:v>221809114.89748001</c:v>
                </c:pt>
                <c:pt idx="10215">
                  <c:v>221739417.62233999</c:v>
                </c:pt>
                <c:pt idx="10216">
                  <c:v>221669692.76508498</c:v>
                </c:pt>
                <c:pt idx="10217">
                  <c:v>221599940.30795503</c:v>
                </c:pt>
                <c:pt idx="10218">
                  <c:v>221530160.23317197</c:v>
                </c:pt>
                <c:pt idx="10219">
                  <c:v>221460352.52293202</c:v>
                </c:pt>
                <c:pt idx="10220">
                  <c:v>221390517.15941003</c:v>
                </c:pt>
                <c:pt idx="10221">
                  <c:v>221320654.12475899</c:v>
                </c:pt>
                <c:pt idx="10222">
                  <c:v>221250763.40110898</c:v>
                </c:pt>
                <c:pt idx="10223">
                  <c:v>221180844.97056597</c:v>
                </c:pt>
                <c:pt idx="10224">
                  <c:v>221110898.81521499</c:v>
                </c:pt>
                <c:pt idx="10225">
                  <c:v>221040924.917117</c:v>
                </c:pt>
                <c:pt idx="10226">
                  <c:v>220970923.258311</c:v>
                </c:pt>
                <c:pt idx="10227">
                  <c:v>220900893.82081306</c:v>
                </c:pt>
                <c:pt idx="10228">
                  <c:v>220830836.58661404</c:v>
                </c:pt>
                <c:pt idx="10229">
                  <c:v>220760751.537687</c:v>
                </c:pt>
                <c:pt idx="10230">
                  <c:v>220690638.65597701</c:v>
                </c:pt>
                <c:pt idx="10231">
                  <c:v>220620497.923408</c:v>
                </c:pt>
                <c:pt idx="10232">
                  <c:v>220550329.32188103</c:v>
                </c:pt>
                <c:pt idx="10233">
                  <c:v>220480132.83327499</c:v>
                </c:pt>
                <c:pt idx="10234">
                  <c:v>220409908.43944201</c:v>
                </c:pt>
                <c:pt idx="10235">
                  <c:v>220339656.12221602</c:v>
                </c:pt>
                <c:pt idx="10236">
                  <c:v>220269375.86340201</c:v>
                </c:pt>
                <c:pt idx="10237">
                  <c:v>220199067.64478698</c:v>
                </c:pt>
                <c:pt idx="10238">
                  <c:v>220128731.448131</c:v>
                </c:pt>
                <c:pt idx="10239">
                  <c:v>220058367.255173</c:v>
                </c:pt>
                <c:pt idx="10240">
                  <c:v>219987975.04762799</c:v>
                </c:pt>
                <c:pt idx="10241">
                  <c:v>219917554.80718496</c:v>
                </c:pt>
                <c:pt idx="10242">
                  <c:v>219847106.51551199</c:v>
                </c:pt>
                <c:pt idx="10243">
                  <c:v>219776630.15425503</c:v>
                </c:pt>
                <c:pt idx="10244">
                  <c:v>219706125.70503199</c:v>
                </c:pt>
                <c:pt idx="10245">
                  <c:v>219635593.14943999</c:v>
                </c:pt>
                <c:pt idx="10246">
                  <c:v>219565032.46905103</c:v>
                </c:pt>
                <c:pt idx="10247">
                  <c:v>219494443.64541599</c:v>
                </c:pt>
                <c:pt idx="10248">
                  <c:v>219423826.66005999</c:v>
                </c:pt>
                <c:pt idx="10249">
                  <c:v>219353181.49448201</c:v>
                </c:pt>
                <c:pt idx="10250">
                  <c:v>219282508.13016298</c:v>
                </c:pt>
                <c:pt idx="10251">
                  <c:v>219211806.54855397</c:v>
                </c:pt>
                <c:pt idx="10252">
                  <c:v>219141076.73108396</c:v>
                </c:pt>
                <c:pt idx="10253">
                  <c:v>219070318.659161</c:v>
                </c:pt>
                <c:pt idx="10254">
                  <c:v>218999532.31416398</c:v>
                </c:pt>
                <c:pt idx="10255">
                  <c:v>218928717.67745101</c:v>
                </c:pt>
                <c:pt idx="10256">
                  <c:v>218857874.73035598</c:v>
                </c:pt>
                <c:pt idx="10257">
                  <c:v>218787003.45418599</c:v>
                </c:pt>
                <c:pt idx="10258">
                  <c:v>218716103.830226</c:v>
                </c:pt>
                <c:pt idx="10259">
                  <c:v>218645175.83973601</c:v>
                </c:pt>
                <c:pt idx="10260">
                  <c:v>218574219.463952</c:v>
                </c:pt>
                <c:pt idx="10261">
                  <c:v>218503234.68408599</c:v>
                </c:pt>
                <c:pt idx="10262">
                  <c:v>218432221.481323</c:v>
                </c:pt>
                <c:pt idx="10263">
                  <c:v>218361179.83682704</c:v>
                </c:pt>
                <c:pt idx="10264">
                  <c:v>218290109.73173496</c:v>
                </c:pt>
                <c:pt idx="10265">
                  <c:v>218219011.14716098</c:v>
                </c:pt>
                <c:pt idx="10266">
                  <c:v>218147884.06419101</c:v>
                </c:pt>
                <c:pt idx="10267">
                  <c:v>218076728.46389103</c:v>
                </c:pt>
                <c:pt idx="10268">
                  <c:v>218005544.32729802</c:v>
                </c:pt>
                <c:pt idx="10269">
                  <c:v>217934331.635427</c:v>
                </c:pt>
                <c:pt idx="10270">
                  <c:v>217863090.36926699</c:v>
                </c:pt>
                <c:pt idx="10271">
                  <c:v>217791820.509783</c:v>
                </c:pt>
                <c:pt idx="10272">
                  <c:v>217720522.03791401</c:v>
                </c:pt>
                <c:pt idx="10273">
                  <c:v>217649194.93457299</c:v>
                </c:pt>
                <c:pt idx="10274">
                  <c:v>217577839.18065003</c:v>
                </c:pt>
                <c:pt idx="10275">
                  <c:v>217506454.757009</c:v>
                </c:pt>
                <c:pt idx="10276">
                  <c:v>217435041.64448896</c:v>
                </c:pt>
                <c:pt idx="10277">
                  <c:v>217363599.82390401</c:v>
                </c:pt>
                <c:pt idx="10278">
                  <c:v>217292129.276041</c:v>
                </c:pt>
                <c:pt idx="10279">
                  <c:v>217220629.981664</c:v>
                </c:pt>
                <c:pt idx="10280">
                  <c:v>217149101.92151099</c:v>
                </c:pt>
                <c:pt idx="10281">
                  <c:v>217077545.076294</c:v>
                </c:pt>
                <c:pt idx="10282">
                  <c:v>217005959.42669904</c:v>
                </c:pt>
                <c:pt idx="10283">
                  <c:v>216934344.95338798</c:v>
                </c:pt>
                <c:pt idx="10284">
                  <c:v>216862701.636996</c:v>
                </c:pt>
                <c:pt idx="10285">
                  <c:v>216791029.458134</c:v>
                </c:pt>
                <c:pt idx="10286">
                  <c:v>216719328.397385</c:v>
                </c:pt>
                <c:pt idx="10287">
                  <c:v>216647598.43530798</c:v>
                </c:pt>
                <c:pt idx="10288">
                  <c:v>216575839.55243704</c:v>
                </c:pt>
                <c:pt idx="10289">
                  <c:v>216504051.729278</c:v>
                </c:pt>
                <c:pt idx="10290">
                  <c:v>216432234.94631103</c:v>
                </c:pt>
                <c:pt idx="10291">
                  <c:v>216360389.183994</c:v>
                </c:pt>
                <c:pt idx="10292">
                  <c:v>216288514.42275402</c:v>
                </c:pt>
                <c:pt idx="10293">
                  <c:v>216216610.64299399</c:v>
                </c:pt>
                <c:pt idx="10294">
                  <c:v>216144677.82509202</c:v>
                </c:pt>
                <c:pt idx="10295">
                  <c:v>216072715.94939798</c:v>
                </c:pt>
                <c:pt idx="10296">
                  <c:v>216000724.99623704</c:v>
                </c:pt>
                <c:pt idx="10297">
                  <c:v>215928704.94590798</c:v>
                </c:pt>
                <c:pt idx="10298">
                  <c:v>215856655.77868298</c:v>
                </c:pt>
                <c:pt idx="10299">
                  <c:v>215784577.47480601</c:v>
                </c:pt>
                <c:pt idx="10300">
                  <c:v>215712470.01449901</c:v>
                </c:pt>
                <c:pt idx="10301">
                  <c:v>215640333.37795201</c:v>
                </c:pt>
                <c:pt idx="10302">
                  <c:v>215568167.545333</c:v>
                </c:pt>
                <c:pt idx="10303">
                  <c:v>215495972.496782</c:v>
                </c:pt>
                <c:pt idx="10304">
                  <c:v>215423748.21241099</c:v>
                </c:pt>
                <c:pt idx="10305">
                  <c:v>215351494.67230797</c:v>
                </c:pt>
                <c:pt idx="10306">
                  <c:v>215279211.85653102</c:v>
                </c:pt>
                <c:pt idx="10307">
                  <c:v>215206899.74511296</c:v>
                </c:pt>
                <c:pt idx="10308">
                  <c:v>215134558.31806096</c:v>
                </c:pt>
                <c:pt idx="10309">
                  <c:v>215062187.55535501</c:v>
                </c:pt>
                <c:pt idx="10310">
                  <c:v>214989787.43694499</c:v>
                </c:pt>
                <c:pt idx="10311">
                  <c:v>214917357.94275701</c:v>
                </c:pt>
                <c:pt idx="10312">
                  <c:v>214844899.05268899</c:v>
                </c:pt>
                <c:pt idx="10313">
                  <c:v>214772410.74661303</c:v>
                </c:pt>
                <c:pt idx="10314">
                  <c:v>214699893.004372</c:v>
                </c:pt>
                <c:pt idx="10315">
                  <c:v>214627345.80578199</c:v>
                </c:pt>
                <c:pt idx="10316">
                  <c:v>214554769.13063303</c:v>
                </c:pt>
                <c:pt idx="10317">
                  <c:v>214482162.95868799</c:v>
                </c:pt>
                <c:pt idx="10318">
                  <c:v>214409527.26967901</c:v>
                </c:pt>
                <c:pt idx="10319">
                  <c:v>214336862.04331598</c:v>
                </c:pt>
                <c:pt idx="10320">
                  <c:v>214264167.259276</c:v>
                </c:pt>
                <c:pt idx="10321">
                  <c:v>214191442.89721304</c:v>
                </c:pt>
                <c:pt idx="10322">
                  <c:v>214118688.93675104</c:v>
                </c:pt>
                <c:pt idx="10323">
                  <c:v>214045905.35748601</c:v>
                </c:pt>
                <c:pt idx="10324">
                  <c:v>213973092.13898697</c:v>
                </c:pt>
                <c:pt idx="10325">
                  <c:v>213900249.26079598</c:v>
                </c:pt>
                <c:pt idx="10326">
                  <c:v>213827376.702425</c:v>
                </c:pt>
                <c:pt idx="10327">
                  <c:v>213754474.44336098</c:v>
                </c:pt>
                <c:pt idx="10328">
                  <c:v>213681542.463061</c:v>
                </c:pt>
                <c:pt idx="10329">
                  <c:v>213608580.74095398</c:v>
                </c:pt>
                <c:pt idx="10330">
                  <c:v>213535589.25644201</c:v>
                </c:pt>
                <c:pt idx="10331">
                  <c:v>213462567.98889801</c:v>
                </c:pt>
                <c:pt idx="10332">
                  <c:v>213389516.91766798</c:v>
                </c:pt>
                <c:pt idx="10333">
                  <c:v>213316436.022066</c:v>
                </c:pt>
                <c:pt idx="10334">
                  <c:v>213243325.28138396</c:v>
                </c:pt>
                <c:pt idx="10335">
                  <c:v>213170184.67487901</c:v>
                </c:pt>
                <c:pt idx="10336">
                  <c:v>213097014.18178496</c:v>
                </c:pt>
                <c:pt idx="10337">
                  <c:v>213023813.78130397</c:v>
                </c:pt>
                <c:pt idx="10338">
                  <c:v>212950583.45261002</c:v>
                </c:pt>
                <c:pt idx="10339">
                  <c:v>212877323.17485103</c:v>
                </c:pt>
                <c:pt idx="10340">
                  <c:v>212804032.92714399</c:v>
                </c:pt>
                <c:pt idx="10341">
                  <c:v>212730712.688577</c:v>
                </c:pt>
                <c:pt idx="10342">
                  <c:v>212657362.438209</c:v>
                </c:pt>
                <c:pt idx="10343">
                  <c:v>212583982.15507299</c:v>
                </c:pt>
                <c:pt idx="10344">
                  <c:v>212510571.81816998</c:v>
                </c:pt>
                <c:pt idx="10345">
                  <c:v>212437131.40647304</c:v>
                </c:pt>
                <c:pt idx="10346">
                  <c:v>212363660.898927</c:v>
                </c:pt>
                <c:pt idx="10347">
                  <c:v>212290160.27444696</c:v>
                </c:pt>
                <c:pt idx="10348">
                  <c:v>212216629.511917</c:v>
                </c:pt>
                <c:pt idx="10349">
                  <c:v>212143068.590197</c:v>
                </c:pt>
                <c:pt idx="10350">
                  <c:v>212069477.488112</c:v>
                </c:pt>
                <c:pt idx="10351">
                  <c:v>211995856.18446103</c:v>
                </c:pt>
                <c:pt idx="10352">
                  <c:v>211922204.65801299</c:v>
                </c:pt>
                <c:pt idx="10353">
                  <c:v>211848522.88750699</c:v>
                </c:pt>
                <c:pt idx="10354">
                  <c:v>211774810.85165304</c:v>
                </c:pt>
                <c:pt idx="10355">
                  <c:v>211701068.52913103</c:v>
                </c:pt>
                <c:pt idx="10356">
                  <c:v>211627295.898592</c:v>
                </c:pt>
                <c:pt idx="10357">
                  <c:v>211553492.93865699</c:v>
                </c:pt>
                <c:pt idx="10358">
                  <c:v>211479659.62791601</c:v>
                </c:pt>
                <c:pt idx="10359">
                  <c:v>211405795.94493201</c:v>
                </c:pt>
                <c:pt idx="10360">
                  <c:v>211331901.86823601</c:v>
                </c:pt>
                <c:pt idx="10361">
                  <c:v>211257977.37632799</c:v>
                </c:pt>
                <c:pt idx="10362">
                  <c:v>211184022.44768101</c:v>
                </c:pt>
                <c:pt idx="10363">
                  <c:v>211110037.06073701</c:v>
                </c:pt>
                <c:pt idx="10364">
                  <c:v>211036021.19390696</c:v>
                </c:pt>
                <c:pt idx="10365">
                  <c:v>210961974.82557103</c:v>
                </c:pt>
                <c:pt idx="10366">
                  <c:v>210887897.93408</c:v>
                </c:pt>
                <c:pt idx="10367">
                  <c:v>210813790.49775699</c:v>
                </c:pt>
                <c:pt idx="10368">
                  <c:v>210739652.49488899</c:v>
                </c:pt>
                <c:pt idx="10369">
                  <c:v>210665483.90373799</c:v>
                </c:pt>
                <c:pt idx="10370">
                  <c:v>210591284.70253199</c:v>
                </c:pt>
                <c:pt idx="10371">
                  <c:v>210517054.86946899</c:v>
                </c:pt>
                <c:pt idx="10372">
                  <c:v>210442794.38271904</c:v>
                </c:pt>
                <c:pt idx="10373">
                  <c:v>210368503.22041801</c:v>
                </c:pt>
                <c:pt idx="10374">
                  <c:v>210294181.36067304</c:v>
                </c:pt>
                <c:pt idx="10375">
                  <c:v>210219828.78155896</c:v>
                </c:pt>
                <c:pt idx="10376">
                  <c:v>210145445.46112198</c:v>
                </c:pt>
                <c:pt idx="10377">
                  <c:v>210071031.37737501</c:v>
                </c:pt>
                <c:pt idx="10378">
                  <c:v>209996586.50830197</c:v>
                </c:pt>
                <c:pt idx="10379">
                  <c:v>209922110.83185303</c:v>
                </c:pt>
                <c:pt idx="10380">
                  <c:v>209847604.32594901</c:v>
                </c:pt>
                <c:pt idx="10381">
                  <c:v>209773066.96847901</c:v>
                </c:pt>
                <c:pt idx="10382">
                  <c:v>209698498.73730296</c:v>
                </c:pt>
                <c:pt idx="10383">
                  <c:v>209623899.61024597</c:v>
                </c:pt>
                <c:pt idx="10384">
                  <c:v>209549269.56510398</c:v>
                </c:pt>
                <c:pt idx="10385">
                  <c:v>209474608.57963899</c:v>
                </c:pt>
                <c:pt idx="10386">
                  <c:v>209399916.63158497</c:v>
                </c:pt>
                <c:pt idx="10387">
                  <c:v>209325193.69864199</c:v>
                </c:pt>
                <c:pt idx="10388">
                  <c:v>209250439.75847998</c:v>
                </c:pt>
                <c:pt idx="10389">
                  <c:v>209175654.78873301</c:v>
                </c:pt>
                <c:pt idx="10390">
                  <c:v>209100838.76701</c:v>
                </c:pt>
                <c:pt idx="10391">
                  <c:v>209025991.67088199</c:v>
                </c:pt>
                <c:pt idx="10392">
                  <c:v>208951113.47789103</c:v>
                </c:pt>
                <c:pt idx="10393">
                  <c:v>208876204.16554698</c:v>
                </c:pt>
                <c:pt idx="10394">
                  <c:v>208801263.71132594</c:v>
                </c:pt>
                <c:pt idx="10395">
                  <c:v>208726292.09267503</c:v>
                </c:pt>
                <c:pt idx="10396">
                  <c:v>208651289.28700501</c:v>
                </c:pt>
                <c:pt idx="10397">
                  <c:v>208576255.27169797</c:v>
                </c:pt>
                <c:pt idx="10398">
                  <c:v>208501190.02410099</c:v>
                </c:pt>
                <c:pt idx="10399">
                  <c:v>208426093.52153</c:v>
                </c:pt>
                <c:pt idx="10400">
                  <c:v>208350965.74126893</c:v>
                </c:pt>
                <c:pt idx="10401">
                  <c:v>208275806.66056797</c:v>
                </c:pt>
                <c:pt idx="10402">
                  <c:v>208200616.25664401</c:v>
                </c:pt>
                <c:pt idx="10403">
                  <c:v>208125394.50668401</c:v>
                </c:pt>
                <c:pt idx="10404">
                  <c:v>208050141.38784102</c:v>
                </c:pt>
                <c:pt idx="10405">
                  <c:v>207974856.87723202</c:v>
                </c:pt>
                <c:pt idx="10406">
                  <c:v>207899540.95194501</c:v>
                </c:pt>
                <c:pt idx="10407">
                  <c:v>207824193.58903402</c:v>
                </c:pt>
                <c:pt idx="10408">
                  <c:v>207748814.76551798</c:v>
                </c:pt>
                <c:pt idx="10409">
                  <c:v>207673404.45838797</c:v>
                </c:pt>
                <c:pt idx="10410">
                  <c:v>207597962.64459398</c:v>
                </c:pt>
                <c:pt idx="10411">
                  <c:v>207522489.30105999</c:v>
                </c:pt>
                <c:pt idx="10412">
                  <c:v>207446984.40467203</c:v>
                </c:pt>
                <c:pt idx="10413">
                  <c:v>207371447.932284</c:v>
                </c:pt>
                <c:pt idx="10414">
                  <c:v>207295879.86071703</c:v>
                </c:pt>
                <c:pt idx="10415">
                  <c:v>207220280.16675901</c:v>
                </c:pt>
                <c:pt idx="10416">
                  <c:v>207144648.82716101</c:v>
                </c:pt>
                <c:pt idx="10417">
                  <c:v>207068985.818645</c:v>
                </c:pt>
                <c:pt idx="10418">
                  <c:v>206993291.11789599</c:v>
                </c:pt>
                <c:pt idx="10419">
                  <c:v>206917564.70156497</c:v>
                </c:pt>
                <c:pt idx="10420">
                  <c:v>206841806.54627201</c:v>
                </c:pt>
                <c:pt idx="10421">
                  <c:v>206766016.62859896</c:v>
                </c:pt>
                <c:pt idx="10422">
                  <c:v>206690194.92509601</c:v>
                </c:pt>
                <c:pt idx="10423">
                  <c:v>206614341.41227999</c:v>
                </c:pt>
                <c:pt idx="10424">
                  <c:v>206538456.06663203</c:v>
                </c:pt>
                <c:pt idx="10425">
                  <c:v>206462538.86459899</c:v>
                </c:pt>
                <c:pt idx="10426">
                  <c:v>206386589.782594</c:v>
                </c:pt>
                <c:pt idx="10427">
                  <c:v>206310608.79699501</c:v>
                </c:pt>
                <c:pt idx="10428">
                  <c:v>206234595.884146</c:v>
                </c:pt>
                <c:pt idx="10429">
                  <c:v>206158551.02035499</c:v>
                </c:pt>
                <c:pt idx="10430">
                  <c:v>206082474.181898</c:v>
                </c:pt>
                <c:pt idx="10431">
                  <c:v>206006365.34501499</c:v>
                </c:pt>
                <c:pt idx="10432">
                  <c:v>205930224.48590899</c:v>
                </c:pt>
                <c:pt idx="10433">
                  <c:v>205854051.58075202</c:v>
                </c:pt>
                <c:pt idx="10434">
                  <c:v>205777846.60567701</c:v>
                </c:pt>
                <c:pt idx="10435">
                  <c:v>205701609.53678501</c:v>
                </c:pt>
                <c:pt idx="10436">
                  <c:v>205625340.35014001</c:v>
                </c:pt>
                <c:pt idx="10437">
                  <c:v>205549039.021772</c:v>
                </c:pt>
                <c:pt idx="10438">
                  <c:v>205472705.52767503</c:v>
                </c:pt>
                <c:pt idx="10439">
                  <c:v>205396339.84380701</c:v>
                </c:pt>
                <c:pt idx="10440">
                  <c:v>205319941.94609299</c:v>
                </c:pt>
                <c:pt idx="10441">
                  <c:v>205243511.81041899</c:v>
                </c:pt>
                <c:pt idx="10442">
                  <c:v>205167049.41263899</c:v>
                </c:pt>
                <c:pt idx="10443">
                  <c:v>205090554.72856796</c:v>
                </c:pt>
                <c:pt idx="10444">
                  <c:v>205014027.73398796</c:v>
                </c:pt>
                <c:pt idx="10445">
                  <c:v>204937468.40464202</c:v>
                </c:pt>
                <c:pt idx="10446">
                  <c:v>204860876.71623999</c:v>
                </c:pt>
                <c:pt idx="10447">
                  <c:v>204784252.64445499</c:v>
                </c:pt>
                <c:pt idx="10448">
                  <c:v>204707596.164924</c:v>
                </c:pt>
                <c:pt idx="10449">
                  <c:v>204630907.25324696</c:v>
                </c:pt>
                <c:pt idx="10450">
                  <c:v>204554185.88498801</c:v>
                </c:pt>
                <c:pt idx="10451">
                  <c:v>204477432.035676</c:v>
                </c:pt>
                <c:pt idx="10452">
                  <c:v>204400645.68080202</c:v>
                </c:pt>
                <c:pt idx="10453">
                  <c:v>204323826.79582301</c:v>
                </c:pt>
                <c:pt idx="10454">
                  <c:v>204246975.35615402</c:v>
                </c:pt>
                <c:pt idx="10455">
                  <c:v>204170091.33717999</c:v>
                </c:pt>
                <c:pt idx="10456">
                  <c:v>204093174.71424598</c:v>
                </c:pt>
                <c:pt idx="10457">
                  <c:v>204016225.46265802</c:v>
                </c:pt>
                <c:pt idx="10458">
                  <c:v>203939243.55768901</c:v>
                </c:pt>
                <c:pt idx="10459">
                  <c:v>203862228.97457501</c:v>
                </c:pt>
                <c:pt idx="10460">
                  <c:v>203785181.68851101</c:v>
                </c:pt>
                <c:pt idx="10461">
                  <c:v>203708101.674658</c:v>
                </c:pt>
                <c:pt idx="10462">
                  <c:v>203630988.90813997</c:v>
                </c:pt>
                <c:pt idx="10463">
                  <c:v>203553843.36404201</c:v>
                </c:pt>
                <c:pt idx="10464">
                  <c:v>203476665.01741299</c:v>
                </c:pt>
                <c:pt idx="10465">
                  <c:v>203399453.84326199</c:v>
                </c:pt>
                <c:pt idx="10466">
                  <c:v>203322209.81656399</c:v>
                </c:pt>
                <c:pt idx="10467">
                  <c:v>203244932.91225499</c:v>
                </c:pt>
                <c:pt idx="10468">
                  <c:v>203167623.105232</c:v>
                </c:pt>
                <c:pt idx="10469">
                  <c:v>203090280.37035501</c:v>
                </c:pt>
                <c:pt idx="10470">
                  <c:v>203012904.682446</c:v>
                </c:pt>
                <c:pt idx="10471">
                  <c:v>202935496.01629099</c:v>
                </c:pt>
                <c:pt idx="10472">
                  <c:v>202858054.34663504</c:v>
                </c:pt>
                <c:pt idx="10473">
                  <c:v>202780579.64818496</c:v>
                </c:pt>
                <c:pt idx="10474">
                  <c:v>202703071.89561304</c:v>
                </c:pt>
                <c:pt idx="10475">
                  <c:v>202625531.06355</c:v>
                </c:pt>
                <c:pt idx="10476">
                  <c:v>202547957.126587</c:v>
                </c:pt>
                <c:pt idx="10477">
                  <c:v>202470350.05928099</c:v>
                </c:pt>
                <c:pt idx="10478">
                  <c:v>202392709.83614701</c:v>
                </c:pt>
                <c:pt idx="10479">
                  <c:v>202315036.43166199</c:v>
                </c:pt>
                <c:pt idx="10480">
                  <c:v>202237329.82026502</c:v>
                </c:pt>
                <c:pt idx="10481">
                  <c:v>202159589.97635499</c:v>
                </c:pt>
                <c:pt idx="10482">
                  <c:v>202081816.87429401</c:v>
                </c:pt>
                <c:pt idx="10483">
                  <c:v>202004010.48840201</c:v>
                </c:pt>
                <c:pt idx="10484">
                  <c:v>201926170.79296398</c:v>
                </c:pt>
                <c:pt idx="10485">
                  <c:v>201848297.76222199</c:v>
                </c:pt>
                <c:pt idx="10486">
                  <c:v>201770391.37037998</c:v>
                </c:pt>
                <c:pt idx="10487">
                  <c:v>201692451.591602</c:v>
                </c:pt>
                <c:pt idx="10488">
                  <c:v>201614478.40001601</c:v>
                </c:pt>
                <c:pt idx="10489">
                  <c:v>201536471.76970598</c:v>
                </c:pt>
                <c:pt idx="10490">
                  <c:v>201458431.67471799</c:v>
                </c:pt>
                <c:pt idx="10491">
                  <c:v>201380358.08905801</c:v>
                </c:pt>
                <c:pt idx="10492">
                  <c:v>201302250.98669404</c:v>
                </c:pt>
                <c:pt idx="10493">
                  <c:v>201224110.34155101</c:v>
                </c:pt>
                <c:pt idx="10494">
                  <c:v>201145936.12751701</c:v>
                </c:pt>
                <c:pt idx="10495">
                  <c:v>201067728.31843799</c:v>
                </c:pt>
                <c:pt idx="10496">
                  <c:v>200989486.88812</c:v>
                </c:pt>
                <c:pt idx="10497">
                  <c:v>200911211.81033</c:v>
                </c:pt>
                <c:pt idx="10498">
                  <c:v>200832903.05879301</c:v>
                </c:pt>
                <c:pt idx="10499">
                  <c:v>200754560.60719496</c:v>
                </c:pt>
                <c:pt idx="10500">
                  <c:v>200676184.42917901</c:v>
                </c:pt>
                <c:pt idx="10501">
                  <c:v>200597774.49835101</c:v>
                </c:pt>
                <c:pt idx="10502">
                  <c:v>200519330.78827199</c:v>
                </c:pt>
                <c:pt idx="10503">
                  <c:v>200440853.27246597</c:v>
                </c:pt>
                <c:pt idx="10504">
                  <c:v>200362341.92441502</c:v>
                </c:pt>
                <c:pt idx="10505">
                  <c:v>200283796.71755898</c:v>
                </c:pt>
                <c:pt idx="10506">
                  <c:v>200205217.62529701</c:v>
                </c:pt>
                <c:pt idx="10507">
                  <c:v>200126604.620987</c:v>
                </c:pt>
                <c:pt idx="10508">
                  <c:v>200047957.67794698</c:v>
                </c:pt>
                <c:pt idx="10509">
                  <c:v>199969276.76945099</c:v>
                </c:pt>
                <c:pt idx="10510">
                  <c:v>199890561.86873499</c:v>
                </c:pt>
                <c:pt idx="10511">
                  <c:v>199811812.94898897</c:v>
                </c:pt>
                <c:pt idx="10512">
                  <c:v>199733029.983365</c:v>
                </c:pt>
                <c:pt idx="10513">
                  <c:v>199654212.94497201</c:v>
                </c:pt>
                <c:pt idx="10514">
                  <c:v>199575361.80687702</c:v>
                </c:pt>
                <c:pt idx="10515">
                  <c:v>199496476.54210496</c:v>
                </c:pt>
                <c:pt idx="10516">
                  <c:v>199417557.12363899</c:v>
                </c:pt>
                <c:pt idx="10517">
                  <c:v>199338603.52441904</c:v>
                </c:pt>
                <c:pt idx="10518">
                  <c:v>199259615.71734396</c:v>
                </c:pt>
                <c:pt idx="10519">
                  <c:v>199180593.675271</c:v>
                </c:pt>
                <c:pt idx="10520">
                  <c:v>199101537.371012</c:v>
                </c:pt>
                <c:pt idx="10521">
                  <c:v>199022446.77734098</c:v>
                </c:pt>
                <c:pt idx="10522">
                  <c:v>198943321.86698303</c:v>
                </c:pt>
                <c:pt idx="10523">
                  <c:v>198864162.612627</c:v>
                </c:pt>
                <c:pt idx="10524">
                  <c:v>198784968.98691404</c:v>
                </c:pt>
                <c:pt idx="10525">
                  <c:v>198705740.96244401</c:v>
                </c:pt>
                <c:pt idx="10526">
                  <c:v>198626478.51177397</c:v>
                </c:pt>
                <c:pt idx="10527">
                  <c:v>198547181.607418</c:v>
                </c:pt>
                <c:pt idx="10528">
                  <c:v>198467850.221847</c:v>
                </c:pt>
                <c:pt idx="10529">
                  <c:v>198388484.32748601</c:v>
                </c:pt>
                <c:pt idx="10530">
                  <c:v>198309083.89672104</c:v>
                </c:pt>
                <c:pt idx="10531">
                  <c:v>198229648.90189099</c:v>
                </c:pt>
                <c:pt idx="10532">
                  <c:v>198150179.31529301</c:v>
                </c:pt>
                <c:pt idx="10533">
                  <c:v>198070675.10917896</c:v>
                </c:pt>
                <c:pt idx="10534">
                  <c:v>197991136.25575799</c:v>
                </c:pt>
                <c:pt idx="10535">
                  <c:v>197911562.72719398</c:v>
                </c:pt>
                <c:pt idx="10536">
                  <c:v>197831954.49560899</c:v>
                </c:pt>
                <c:pt idx="10537">
                  <c:v>197752311.533079</c:v>
                </c:pt>
                <c:pt idx="10538">
                  <c:v>197672633.811636</c:v>
                </c:pt>
                <c:pt idx="10539">
                  <c:v>197592921.303269</c:v>
                </c:pt>
                <c:pt idx="10540">
                  <c:v>197513173.97992</c:v>
                </c:pt>
                <c:pt idx="10541">
                  <c:v>197433391.81348896</c:v>
                </c:pt>
                <c:pt idx="10542">
                  <c:v>197353574.77582896</c:v>
                </c:pt>
                <c:pt idx="10543">
                  <c:v>197273722.83875</c:v>
                </c:pt>
                <c:pt idx="10544">
                  <c:v>197193835.97401601</c:v>
                </c:pt>
                <c:pt idx="10545">
                  <c:v>197113914.15334696</c:v>
                </c:pt>
                <c:pt idx="10546">
                  <c:v>197033957.34841701</c:v>
                </c:pt>
                <c:pt idx="10547">
                  <c:v>196953965.53085503</c:v>
                </c:pt>
                <c:pt idx="10548">
                  <c:v>196873938.672245</c:v>
                </c:pt>
                <c:pt idx="10549">
                  <c:v>196793876.74412397</c:v>
                </c:pt>
                <c:pt idx="10550">
                  <c:v>196713779.71798596</c:v>
                </c:pt>
                <c:pt idx="10551">
                  <c:v>196633647.56527799</c:v>
                </c:pt>
                <c:pt idx="10552">
                  <c:v>196553480.25740099</c:v>
                </c:pt>
                <c:pt idx="10553">
                  <c:v>196473277.76571</c:v>
                </c:pt>
                <c:pt idx="10554">
                  <c:v>196393040.061515</c:v>
                </c:pt>
                <c:pt idx="10555">
                  <c:v>196312767.11607999</c:v>
                </c:pt>
                <c:pt idx="10556">
                  <c:v>196232458.90062103</c:v>
                </c:pt>
                <c:pt idx="10557">
                  <c:v>196152115.38630903</c:v>
                </c:pt>
                <c:pt idx="10558">
                  <c:v>196071736.54427001</c:v>
                </c:pt>
                <c:pt idx="10559">
                  <c:v>195991322.345579</c:v>
                </c:pt>
                <c:pt idx="10560">
                  <c:v>195910872.76126996</c:v>
                </c:pt>
                <c:pt idx="10561">
                  <c:v>195830387.76232597</c:v>
                </c:pt>
                <c:pt idx="10562">
                  <c:v>195749867.31968501</c:v>
                </c:pt>
                <c:pt idx="10563">
                  <c:v>195669311.40423903</c:v>
                </c:pt>
                <c:pt idx="10564">
                  <c:v>195588719.98682904</c:v>
                </c:pt>
                <c:pt idx="10565">
                  <c:v>195508093.03825399</c:v>
                </c:pt>
                <c:pt idx="10566">
                  <c:v>195427430.52926099</c:v>
                </c:pt>
                <c:pt idx="10567">
                  <c:v>195346732.43055299</c:v>
                </c:pt>
                <c:pt idx="10568">
                  <c:v>195265998.71278396</c:v>
                </c:pt>
                <c:pt idx="10569">
                  <c:v>195185229.34656</c:v>
                </c:pt>
                <c:pt idx="10570">
                  <c:v>195104424.30243903</c:v>
                </c:pt>
                <c:pt idx="10571">
                  <c:v>195023583.55093303</c:v>
                </c:pt>
                <c:pt idx="10572">
                  <c:v>194942707.06250501</c:v>
                </c:pt>
                <c:pt idx="10573">
                  <c:v>194861794.807569</c:v>
                </c:pt>
                <c:pt idx="10574">
                  <c:v>194780846.75649202</c:v>
                </c:pt>
                <c:pt idx="10575">
                  <c:v>194699862.879592</c:v>
                </c:pt>
                <c:pt idx="10576">
                  <c:v>194618843.14713898</c:v>
                </c:pt>
                <c:pt idx="10577">
                  <c:v>194537787.52935299</c:v>
                </c:pt>
                <c:pt idx="10578">
                  <c:v>194456695.99640703</c:v>
                </c:pt>
                <c:pt idx="10579">
                  <c:v>194375568.51842496</c:v>
                </c:pt>
                <c:pt idx="10580">
                  <c:v>194294405.06548199</c:v>
                </c:pt>
                <c:pt idx="10581">
                  <c:v>194213205.60760301</c:v>
                </c:pt>
                <c:pt idx="10582">
                  <c:v>194131970.11476398</c:v>
                </c:pt>
                <c:pt idx="10583">
                  <c:v>194050698.55689403</c:v>
                </c:pt>
                <c:pt idx="10584">
                  <c:v>193969390.903869</c:v>
                </c:pt>
                <c:pt idx="10585">
                  <c:v>193888047.12551701</c:v>
                </c:pt>
                <c:pt idx="10586">
                  <c:v>193806667.19161901</c:v>
                </c:pt>
                <c:pt idx="10587">
                  <c:v>193725251.07190096</c:v>
                </c:pt>
                <c:pt idx="10588">
                  <c:v>193643798.73604399</c:v>
                </c:pt>
                <c:pt idx="10589">
                  <c:v>193562310.15367699</c:v>
                </c:pt>
                <c:pt idx="10590">
                  <c:v>193480785.294377</c:v>
                </c:pt>
                <c:pt idx="10591">
                  <c:v>193399224.12767503</c:v>
                </c:pt>
                <c:pt idx="10592">
                  <c:v>193317626.62304798</c:v>
                </c:pt>
                <c:pt idx="10593">
                  <c:v>193235992.74992296</c:v>
                </c:pt>
                <c:pt idx="10594">
                  <c:v>193154322.477678</c:v>
                </c:pt>
                <c:pt idx="10595">
                  <c:v>193072615.775639</c:v>
                </c:pt>
                <c:pt idx="10596">
                  <c:v>192990872.61308196</c:v>
                </c:pt>
                <c:pt idx="10597">
                  <c:v>192909092.95923203</c:v>
                </c:pt>
                <c:pt idx="10598">
                  <c:v>192827276.783261</c:v>
                </c:pt>
                <c:pt idx="10599">
                  <c:v>192745424.05429202</c:v>
                </c:pt>
                <c:pt idx="10600">
                  <c:v>192663534.74139693</c:v>
                </c:pt>
                <c:pt idx="10601">
                  <c:v>192581608.813593</c:v>
                </c:pt>
                <c:pt idx="10602">
                  <c:v>192499646.239849</c:v>
                </c:pt>
                <c:pt idx="10603">
                  <c:v>192417646.98908103</c:v>
                </c:pt>
                <c:pt idx="10604">
                  <c:v>192335611.03015301</c:v>
                </c:pt>
                <c:pt idx="10605">
                  <c:v>192253538.33187601</c:v>
                </c:pt>
                <c:pt idx="10606">
                  <c:v>192171428.86301202</c:v>
                </c:pt>
                <c:pt idx="10607">
                  <c:v>192089282.59226701</c:v>
                </c:pt>
                <c:pt idx="10608">
                  <c:v>192007099.488298</c:v>
                </c:pt>
                <c:pt idx="10609">
                  <c:v>191924879.519705</c:v>
                </c:pt>
                <c:pt idx="10610">
                  <c:v>191842622.65504101</c:v>
                </c:pt>
                <c:pt idx="10611">
                  <c:v>191760328.86280304</c:v>
                </c:pt>
                <c:pt idx="10612">
                  <c:v>191677998.11143398</c:v>
                </c:pt>
                <c:pt idx="10613">
                  <c:v>191595630.36932701</c:v>
                </c:pt>
                <c:pt idx="10614">
                  <c:v>191513225.60482001</c:v>
                </c:pt>
                <c:pt idx="10615">
                  <c:v>191430783.78619799</c:v>
                </c:pt>
                <c:pt idx="10616">
                  <c:v>191348304.88169104</c:v>
                </c:pt>
                <c:pt idx="10617">
                  <c:v>191265788.85947904</c:v>
                </c:pt>
                <c:pt idx="10618">
                  <c:v>191183235.687686</c:v>
                </c:pt>
                <c:pt idx="10619">
                  <c:v>191100645.334382</c:v>
                </c:pt>
                <c:pt idx="10620">
                  <c:v>191018017.76758397</c:v>
                </c:pt>
                <c:pt idx="10621">
                  <c:v>190935352.95525503</c:v>
                </c:pt>
                <c:pt idx="10622">
                  <c:v>190852650.865302</c:v>
                </c:pt>
                <c:pt idx="10623">
                  <c:v>190769911.465579</c:v>
                </c:pt>
                <c:pt idx="10624">
                  <c:v>190687134.723887</c:v>
                </c:pt>
                <c:pt idx="10625">
                  <c:v>190604320.60796797</c:v>
                </c:pt>
                <c:pt idx="10626">
                  <c:v>190521469.08551401</c:v>
                </c:pt>
                <c:pt idx="10627">
                  <c:v>190438580.12415999</c:v>
                </c:pt>
                <c:pt idx="10628">
                  <c:v>190355653.69148597</c:v>
                </c:pt>
                <c:pt idx="10629">
                  <c:v>190272689.75501499</c:v>
                </c:pt>
                <c:pt idx="10630">
                  <c:v>190189688.28221899</c:v>
                </c:pt>
                <c:pt idx="10631">
                  <c:v>190106649.24050996</c:v>
                </c:pt>
                <c:pt idx="10632">
                  <c:v>190023572.59724799</c:v>
                </c:pt>
                <c:pt idx="10633">
                  <c:v>189940458.319736</c:v>
                </c:pt>
                <c:pt idx="10634">
                  <c:v>189857306.37521899</c:v>
                </c:pt>
                <c:pt idx="10635">
                  <c:v>189774116.73088896</c:v>
                </c:pt>
                <c:pt idx="10636">
                  <c:v>189690889.35388103</c:v>
                </c:pt>
                <c:pt idx="10637">
                  <c:v>189607624.21127298</c:v>
                </c:pt>
                <c:pt idx="10638">
                  <c:v>189524321.27008596</c:v>
                </c:pt>
                <c:pt idx="10639">
                  <c:v>189440980.49728599</c:v>
                </c:pt>
                <c:pt idx="10640">
                  <c:v>189357601.85978201</c:v>
                </c:pt>
                <c:pt idx="10641">
                  <c:v>189274185.32442603</c:v>
                </c:pt>
                <c:pt idx="10642">
                  <c:v>189190730.85801202</c:v>
                </c:pt>
                <c:pt idx="10643">
                  <c:v>189107238.42727703</c:v>
                </c:pt>
                <c:pt idx="10644">
                  <c:v>189023707.99890199</c:v>
                </c:pt>
                <c:pt idx="10645">
                  <c:v>188940139.53951001</c:v>
                </c:pt>
                <c:pt idx="10646">
                  <c:v>188856533.01566496</c:v>
                </c:pt>
                <c:pt idx="10647">
                  <c:v>188772888.39387703</c:v>
                </c:pt>
                <c:pt idx="10648">
                  <c:v>188689205.64059296</c:v>
                </c:pt>
                <c:pt idx="10649">
                  <c:v>188605484.722206</c:v>
                </c:pt>
                <c:pt idx="10650">
                  <c:v>188521725.60504898</c:v>
                </c:pt>
                <c:pt idx="10651">
                  <c:v>188437928.25539696</c:v>
                </c:pt>
                <c:pt idx="10652">
                  <c:v>188354092.63946599</c:v>
                </c:pt>
                <c:pt idx="10653">
                  <c:v>188270218.723416</c:v>
                </c:pt>
                <c:pt idx="10654">
                  <c:v>188186306.47334298</c:v>
                </c:pt>
                <c:pt idx="10655">
                  <c:v>188102355.85528901</c:v>
                </c:pt>
                <c:pt idx="10656">
                  <c:v>188018366.83523601</c:v>
                </c:pt>
                <c:pt idx="10657">
                  <c:v>187934339.37910399</c:v>
                </c:pt>
                <c:pt idx="10658">
                  <c:v>187850273.45275703</c:v>
                </c:pt>
                <c:pt idx="10659">
                  <c:v>187766169.021997</c:v>
                </c:pt>
                <c:pt idx="10660">
                  <c:v>187682026.05256799</c:v>
                </c:pt>
                <c:pt idx="10661">
                  <c:v>187597844.510153</c:v>
                </c:pt>
                <c:pt idx="10662">
                  <c:v>187513624.360376</c:v>
                </c:pt>
                <c:pt idx="10663">
                  <c:v>187429365.5688</c:v>
                </c:pt>
                <c:pt idx="10664">
                  <c:v>187345068.10092896</c:v>
                </c:pt>
                <c:pt idx="10665">
                  <c:v>187260731.92220402</c:v>
                </c:pt>
                <c:pt idx="10666">
                  <c:v>187176356.99800798</c:v>
                </c:pt>
                <c:pt idx="10667">
                  <c:v>187091943.29366198</c:v>
                </c:pt>
                <c:pt idx="10668">
                  <c:v>187007490.77442598</c:v>
                </c:pt>
                <c:pt idx="10669">
                  <c:v>186922999.40549999</c:v>
                </c:pt>
                <c:pt idx="10670">
                  <c:v>186838469.152022</c:v>
                </c:pt>
                <c:pt idx="10671">
                  <c:v>186753899.97906798</c:v>
                </c:pt>
                <c:pt idx="10672">
                  <c:v>186669291.85165304</c:v>
                </c:pt>
                <c:pt idx="10673">
                  <c:v>186584644.73473099</c:v>
                </c:pt>
                <c:pt idx="10674">
                  <c:v>186499958.59319198</c:v>
                </c:pt>
                <c:pt idx="10675">
                  <c:v>186415233.39186701</c:v>
                </c:pt>
                <c:pt idx="10676">
                  <c:v>186330469.095523</c:v>
                </c:pt>
                <c:pt idx="10677">
                  <c:v>186245665.66886398</c:v>
                </c:pt>
                <c:pt idx="10678">
                  <c:v>186160823.07653299</c:v>
                </c:pt>
                <c:pt idx="10679">
                  <c:v>186075941.28310898</c:v>
                </c:pt>
                <c:pt idx="10680">
                  <c:v>185991020.25310996</c:v>
                </c:pt>
                <c:pt idx="10681">
                  <c:v>185906059.95098901</c:v>
                </c:pt>
                <c:pt idx="10682">
                  <c:v>185821060.34113696</c:v>
                </c:pt>
                <c:pt idx="10683">
                  <c:v>185736021.38788104</c:v>
                </c:pt>
                <c:pt idx="10684">
                  <c:v>185650943.05548501</c:v>
                </c:pt>
                <c:pt idx="10685">
                  <c:v>185565825.30814898</c:v>
                </c:pt>
                <c:pt idx="10686">
                  <c:v>185480668.11001</c:v>
                </c:pt>
                <c:pt idx="10687">
                  <c:v>185395471.42513901</c:v>
                </c:pt>
                <c:pt idx="10688">
                  <c:v>185310235.21754497</c:v>
                </c:pt>
                <c:pt idx="10689">
                  <c:v>185224959.45117199</c:v>
                </c:pt>
                <c:pt idx="10690">
                  <c:v>185139644.08989903</c:v>
                </c:pt>
                <c:pt idx="10691">
                  <c:v>185054289.097541</c:v>
                </c:pt>
                <c:pt idx="10692">
                  <c:v>184968894.43784699</c:v>
                </c:pt>
                <c:pt idx="10693">
                  <c:v>184883460.074503</c:v>
                </c:pt>
                <c:pt idx="10694">
                  <c:v>184797985.97112697</c:v>
                </c:pt>
                <c:pt idx="10695">
                  <c:v>184712472.09127399</c:v>
                </c:pt>
                <c:pt idx="10696">
                  <c:v>184626918.39843401</c:v>
                </c:pt>
                <c:pt idx="10697">
                  <c:v>184541324.85602802</c:v>
                </c:pt>
                <c:pt idx="10698">
                  <c:v>184455691.42741403</c:v>
                </c:pt>
                <c:pt idx="10699">
                  <c:v>184370018.075883</c:v>
                </c:pt>
                <c:pt idx="10700">
                  <c:v>184284304.76466</c:v>
                </c:pt>
                <c:pt idx="10701">
                  <c:v>184198551.45690304</c:v>
                </c:pt>
                <c:pt idx="10702">
                  <c:v>184112758.11570498</c:v>
                </c:pt>
                <c:pt idx="10703">
                  <c:v>184026924.70409</c:v>
                </c:pt>
                <c:pt idx="10704">
                  <c:v>183941051.18501601</c:v>
                </c:pt>
                <c:pt idx="10705">
                  <c:v>183855137.52137598</c:v>
                </c:pt>
                <c:pt idx="10706">
                  <c:v>183769183.67599198</c:v>
                </c:pt>
                <c:pt idx="10707">
                  <c:v>183683189.61161998</c:v>
                </c:pt>
                <c:pt idx="10708">
                  <c:v>183597155.29095101</c:v>
                </c:pt>
                <c:pt idx="10709">
                  <c:v>183511080.67660299</c:v>
                </c:pt>
                <c:pt idx="10710">
                  <c:v>183424965.73113197</c:v>
                </c:pt>
                <c:pt idx="10711">
                  <c:v>183338810.41701999</c:v>
                </c:pt>
                <c:pt idx="10712">
                  <c:v>183252614.69668499</c:v>
                </c:pt>
                <c:pt idx="10713">
                  <c:v>183166378.53247401</c:v>
                </c:pt>
                <c:pt idx="10714">
                  <c:v>183080101.88666603</c:v>
                </c:pt>
                <c:pt idx="10715">
                  <c:v>182993784.721472</c:v>
                </c:pt>
                <c:pt idx="10716">
                  <c:v>182907426.99903202</c:v>
                </c:pt>
                <c:pt idx="10717">
                  <c:v>182821028.68141899</c:v>
                </c:pt>
                <c:pt idx="10718">
                  <c:v>182734589.730634</c:v>
                </c:pt>
                <c:pt idx="10719">
                  <c:v>182648110.10861099</c:v>
                </c:pt>
                <c:pt idx="10720">
                  <c:v>182561589.77721199</c:v>
                </c:pt>
                <c:pt idx="10721">
                  <c:v>182475028.69823</c:v>
                </c:pt>
                <c:pt idx="10722">
                  <c:v>182388426.83338696</c:v>
                </c:pt>
                <c:pt idx="10723">
                  <c:v>182301784.144335</c:v>
                </c:pt>
                <c:pt idx="10724">
                  <c:v>182215100.59265703</c:v>
                </c:pt>
                <c:pt idx="10725">
                  <c:v>182128376.139862</c:v>
                </c:pt>
                <c:pt idx="10726">
                  <c:v>182041610.74739096</c:v>
                </c:pt>
                <c:pt idx="10727">
                  <c:v>181954804.37661302</c:v>
                </c:pt>
                <c:pt idx="10728">
                  <c:v>181867956.98882303</c:v>
                </c:pt>
                <c:pt idx="10729">
                  <c:v>181781068.54524896</c:v>
                </c:pt>
                <c:pt idx="10730">
                  <c:v>181694139.007043</c:v>
                </c:pt>
                <c:pt idx="10731">
                  <c:v>181607168.335289</c:v>
                </c:pt>
                <c:pt idx="10732">
                  <c:v>181520156.490996</c:v>
                </c:pt>
                <c:pt idx="10733">
                  <c:v>181433103.435101</c:v>
                </c:pt>
                <c:pt idx="10734">
                  <c:v>181346009.12847</c:v>
                </c:pt>
                <c:pt idx="10735">
                  <c:v>181258873.531894</c:v>
                </c:pt>
                <c:pt idx="10736">
                  <c:v>181171696.606094</c:v>
                </c:pt>
                <c:pt idx="10737">
                  <c:v>181084478.31171399</c:v>
                </c:pt>
                <c:pt idx="10738">
                  <c:v>180997218.60932797</c:v>
                </c:pt>
                <c:pt idx="10739">
                  <c:v>180909917.45943603</c:v>
                </c:pt>
                <c:pt idx="10740">
                  <c:v>180822574.82246304</c:v>
                </c:pt>
                <c:pt idx="10741">
                  <c:v>180735190.65876096</c:v>
                </c:pt>
                <c:pt idx="10742">
                  <c:v>180647764.928606</c:v>
                </c:pt>
                <c:pt idx="10743">
                  <c:v>180560297.592204</c:v>
                </c:pt>
                <c:pt idx="10744">
                  <c:v>180472788.60968101</c:v>
                </c:pt>
                <c:pt idx="10745">
                  <c:v>180385237.94109398</c:v>
                </c:pt>
                <c:pt idx="10746">
                  <c:v>180297645.54641899</c:v>
                </c:pt>
                <c:pt idx="10747">
                  <c:v>180210011.38556099</c:v>
                </c:pt>
                <c:pt idx="10748">
                  <c:v>180122335.41834998</c:v>
                </c:pt>
                <c:pt idx="10749">
                  <c:v>180034617.604536</c:v>
                </c:pt>
                <c:pt idx="10750">
                  <c:v>179946857.903799</c:v>
                </c:pt>
                <c:pt idx="10751">
                  <c:v>179859056.27573797</c:v>
                </c:pt>
                <c:pt idx="10752">
                  <c:v>179771212.67987901</c:v>
                </c:pt>
                <c:pt idx="10753">
                  <c:v>179683327.07567</c:v>
                </c:pt>
                <c:pt idx="10754">
                  <c:v>179595399.42248401</c:v>
                </c:pt>
                <c:pt idx="10755">
                  <c:v>179507429.679616</c:v>
                </c:pt>
                <c:pt idx="10756">
                  <c:v>179419417.80628303</c:v>
                </c:pt>
                <c:pt idx="10757">
                  <c:v>179331363.76162797</c:v>
                </c:pt>
                <c:pt idx="10758">
                  <c:v>179243267.50471202</c:v>
                </c:pt>
                <c:pt idx="10759">
                  <c:v>179155128.99452201</c:v>
                </c:pt>
                <c:pt idx="10760">
                  <c:v>179066948.18996599</c:v>
                </c:pt>
                <c:pt idx="10761">
                  <c:v>178978725.04987299</c:v>
                </c:pt>
                <c:pt idx="10762">
                  <c:v>178890459.53299499</c:v>
                </c:pt>
                <c:pt idx="10763">
                  <c:v>178802151.598005</c:v>
                </c:pt>
                <c:pt idx="10764">
                  <c:v>178713801.20349696</c:v>
                </c:pt>
                <c:pt idx="10765">
                  <c:v>178625408.30798599</c:v>
                </c:pt>
                <c:pt idx="10766">
                  <c:v>178536972.86990699</c:v>
                </c:pt>
                <c:pt idx="10767">
                  <c:v>178448494.84761801</c:v>
                </c:pt>
                <c:pt idx="10768">
                  <c:v>178359974.199395</c:v>
                </c:pt>
                <c:pt idx="10769">
                  <c:v>178271410.88343504</c:v>
                </c:pt>
                <c:pt idx="10770">
                  <c:v>178182804.85785502</c:v>
                </c:pt>
                <c:pt idx="10771">
                  <c:v>178094156.08069104</c:v>
                </c:pt>
                <c:pt idx="10772">
                  <c:v>178005464.50990099</c:v>
                </c:pt>
                <c:pt idx="10773">
                  <c:v>177916730.10335797</c:v>
                </c:pt>
                <c:pt idx="10774">
                  <c:v>177827952.81885701</c:v>
                </c:pt>
                <c:pt idx="10775">
                  <c:v>177739132.61411199</c:v>
                </c:pt>
                <c:pt idx="10776">
                  <c:v>177650269.44675303</c:v>
                </c:pt>
                <c:pt idx="10777">
                  <c:v>177561363.274331</c:v>
                </c:pt>
                <c:pt idx="10778">
                  <c:v>177472414.05431402</c:v>
                </c:pt>
                <c:pt idx="10779">
                  <c:v>177383421.74408698</c:v>
                </c:pt>
                <c:pt idx="10780">
                  <c:v>177294386.30095401</c:v>
                </c:pt>
                <c:pt idx="10781">
                  <c:v>177205307.68213701</c:v>
                </c:pt>
                <c:pt idx="10782">
                  <c:v>177116185.84477299</c:v>
                </c:pt>
                <c:pt idx="10783">
                  <c:v>177027020.74591696</c:v>
                </c:pt>
                <c:pt idx="10784">
                  <c:v>176937812.34254</c:v>
                </c:pt>
                <c:pt idx="10785">
                  <c:v>176848560.59153</c:v>
                </c:pt>
                <c:pt idx="10786">
                  <c:v>176759265.44969401</c:v>
                </c:pt>
                <c:pt idx="10787">
                  <c:v>176669926.87374896</c:v>
                </c:pt>
                <c:pt idx="10788">
                  <c:v>176580544.82033303</c:v>
                </c:pt>
                <c:pt idx="10789">
                  <c:v>176491119.24599597</c:v>
                </c:pt>
                <c:pt idx="10790">
                  <c:v>176401650.107207</c:v>
                </c:pt>
                <c:pt idx="10791">
                  <c:v>176312137.360347</c:v>
                </c:pt>
                <c:pt idx="10792">
                  <c:v>176222580.96171099</c:v>
                </c:pt>
                <c:pt idx="10793">
                  <c:v>176132980.86751202</c:v>
                </c:pt>
                <c:pt idx="10794">
                  <c:v>176043337.03387499</c:v>
                </c:pt>
                <c:pt idx="10795">
                  <c:v>175953649.41683802</c:v>
                </c:pt>
                <c:pt idx="10796">
                  <c:v>175863917.972357</c:v>
                </c:pt>
                <c:pt idx="10797">
                  <c:v>175774142.65629801</c:v>
                </c:pt>
                <c:pt idx="10798">
                  <c:v>175684323.42444003</c:v>
                </c:pt>
                <c:pt idx="10799">
                  <c:v>175594460.23247701</c:v>
                </c:pt>
                <c:pt idx="10800">
                  <c:v>175504553.03601503</c:v>
                </c:pt>
                <c:pt idx="10801">
                  <c:v>175414601.79057199</c:v>
                </c:pt>
                <c:pt idx="10802">
                  <c:v>175324606.451579</c:v>
                </c:pt>
                <c:pt idx="10803">
                  <c:v>175234566.97437999</c:v>
                </c:pt>
                <c:pt idx="10804">
                  <c:v>175144483.314228</c:v>
                </c:pt>
                <c:pt idx="10805">
                  <c:v>175054355.42629004</c:v>
                </c:pt>
                <c:pt idx="10806">
                  <c:v>174964183.26564398</c:v>
                </c:pt>
                <c:pt idx="10807">
                  <c:v>174873966.787278</c:v>
                </c:pt>
                <c:pt idx="10808">
                  <c:v>174783705.94609201</c:v>
                </c:pt>
                <c:pt idx="10809">
                  <c:v>174693400.69689602</c:v>
                </c:pt>
                <c:pt idx="10810">
                  <c:v>174603050.99440899</c:v>
                </c:pt>
                <c:pt idx="10811">
                  <c:v>174512656.79326096</c:v>
                </c:pt>
                <c:pt idx="10812">
                  <c:v>174422218.047993</c:v>
                </c:pt>
                <c:pt idx="10813">
                  <c:v>174331734.71305498</c:v>
                </c:pt>
                <c:pt idx="10814">
                  <c:v>174241206.74280399</c:v>
                </c:pt>
                <c:pt idx="10815">
                  <c:v>174150634.09150696</c:v>
                </c:pt>
                <c:pt idx="10816">
                  <c:v>174060016.71334097</c:v>
                </c:pt>
                <c:pt idx="10817">
                  <c:v>173969354.562392</c:v>
                </c:pt>
                <c:pt idx="10818">
                  <c:v>173878647.59265003</c:v>
                </c:pt>
                <c:pt idx="10819">
                  <c:v>173787895.75801799</c:v>
                </c:pt>
                <c:pt idx="10820">
                  <c:v>173697099.01230296</c:v>
                </c:pt>
                <c:pt idx="10821">
                  <c:v>173606257.30922002</c:v>
                </c:pt>
                <c:pt idx="10822">
                  <c:v>173515370.602393</c:v>
                </c:pt>
                <c:pt idx="10823">
                  <c:v>173424438.84535101</c:v>
                </c:pt>
                <c:pt idx="10824">
                  <c:v>173333461.99153</c:v>
                </c:pt>
                <c:pt idx="10825">
                  <c:v>173242439.99427104</c:v>
                </c:pt>
                <c:pt idx="10826">
                  <c:v>173151372.80682504</c:v>
                </c:pt>
                <c:pt idx="10827">
                  <c:v>173060260.38234299</c:v>
                </c:pt>
                <c:pt idx="10828">
                  <c:v>172969102.67388496</c:v>
                </c:pt>
                <c:pt idx="10829">
                  <c:v>172877899.63441601</c:v>
                </c:pt>
                <c:pt idx="10830">
                  <c:v>172786651.21680501</c:v>
                </c:pt>
                <c:pt idx="10831">
                  <c:v>172695357.373826</c:v>
                </c:pt>
                <c:pt idx="10832">
                  <c:v>172604018.058157</c:v>
                </c:pt>
                <c:pt idx="10833">
                  <c:v>172512633.22237998</c:v>
                </c:pt>
                <c:pt idx="10834">
                  <c:v>172421202.81898198</c:v>
                </c:pt>
                <c:pt idx="10835">
                  <c:v>172329726.80035201</c:v>
                </c:pt>
                <c:pt idx="10836">
                  <c:v>172238205.11878195</c:v>
                </c:pt>
                <c:pt idx="10837">
                  <c:v>172146637.72646701</c:v>
                </c:pt>
                <c:pt idx="10838">
                  <c:v>172055024.57550597</c:v>
                </c:pt>
                <c:pt idx="10839">
                  <c:v>171963365.61789799</c:v>
                </c:pt>
                <c:pt idx="10840">
                  <c:v>171871660.805547</c:v>
                </c:pt>
                <c:pt idx="10841">
                  <c:v>171779910.09025601</c:v>
                </c:pt>
                <c:pt idx="10842">
                  <c:v>171688113.42373103</c:v>
                </c:pt>
                <c:pt idx="10843">
                  <c:v>171596270.757577</c:v>
                </c:pt>
                <c:pt idx="10844">
                  <c:v>171504382.04330298</c:v>
                </c:pt>
                <c:pt idx="10845">
                  <c:v>171412447.232317</c:v>
                </c:pt>
                <c:pt idx="10846">
                  <c:v>171320466.27592596</c:v>
                </c:pt>
                <c:pt idx="10847">
                  <c:v>171228439.125339</c:v>
                </c:pt>
                <c:pt idx="10848">
                  <c:v>171136365.73166296</c:v>
                </c:pt>
                <c:pt idx="10849">
                  <c:v>171044246.04590496</c:v>
                </c:pt>
                <c:pt idx="10850">
                  <c:v>170952080.01897198</c:v>
                </c:pt>
                <c:pt idx="10851">
                  <c:v>170859867.60166898</c:v>
                </c:pt>
                <c:pt idx="10852">
                  <c:v>170767608.744699</c:v>
                </c:pt>
                <c:pt idx="10853">
                  <c:v>170675303.398662</c:v>
                </c:pt>
                <c:pt idx="10854">
                  <c:v>170582951.51405901</c:v>
                </c:pt>
                <c:pt idx="10855">
                  <c:v>170490553.04128596</c:v>
                </c:pt>
                <c:pt idx="10856">
                  <c:v>170398107.93063602</c:v>
                </c:pt>
                <c:pt idx="10857">
                  <c:v>170305616.132301</c:v>
                </c:pt>
                <c:pt idx="10858">
                  <c:v>170213077.59636799</c:v>
                </c:pt>
                <c:pt idx="10859">
                  <c:v>170120492.27282101</c:v>
                </c:pt>
                <c:pt idx="10860">
                  <c:v>170027860.11153898</c:v>
                </c:pt>
                <c:pt idx="10861">
                  <c:v>169935181.062298</c:v>
                </c:pt>
                <c:pt idx="10862">
                  <c:v>169842455.07476598</c:v>
                </c:pt>
                <c:pt idx="10863">
                  <c:v>169749682.09851199</c:v>
                </c:pt>
                <c:pt idx="10864">
                  <c:v>169656862.08299503</c:v>
                </c:pt>
                <c:pt idx="10865">
                  <c:v>169563994.97756797</c:v>
                </c:pt>
                <c:pt idx="10866">
                  <c:v>169471080.73148096</c:v>
                </c:pt>
                <c:pt idx="10867">
                  <c:v>169378119.29387701</c:v>
                </c:pt>
                <c:pt idx="10868">
                  <c:v>169285110.61378998</c:v>
                </c:pt>
                <c:pt idx="10869">
                  <c:v>169192054.64014998</c:v>
                </c:pt>
                <c:pt idx="10870">
                  <c:v>169098951.321778</c:v>
                </c:pt>
                <c:pt idx="10871">
                  <c:v>169005800.60738698</c:v>
                </c:pt>
                <c:pt idx="10872">
                  <c:v>168912602.44558498</c:v>
                </c:pt>
                <c:pt idx="10873">
                  <c:v>168819356.784868</c:v>
                </c:pt>
                <c:pt idx="10874">
                  <c:v>168726063.573625</c:v>
                </c:pt>
                <c:pt idx="10875">
                  <c:v>168632722.76013896</c:v>
                </c:pt>
                <c:pt idx="10876">
                  <c:v>168539334.292577</c:v>
                </c:pt>
                <c:pt idx="10877">
                  <c:v>168445898.119003</c:v>
                </c:pt>
                <c:pt idx="10878">
                  <c:v>168352414.18736798</c:v>
                </c:pt>
                <c:pt idx="10879">
                  <c:v>168258882.445512</c:v>
                </c:pt>
                <c:pt idx="10880">
                  <c:v>168165302.84116697</c:v>
                </c:pt>
                <c:pt idx="10881">
                  <c:v>168071675.32195202</c:v>
                </c:pt>
                <c:pt idx="10882">
                  <c:v>167977999.83537501</c:v>
                </c:pt>
                <c:pt idx="10883">
                  <c:v>167884276.32883403</c:v>
                </c:pt>
                <c:pt idx="10884">
                  <c:v>167790504.749612</c:v>
                </c:pt>
                <c:pt idx="10885">
                  <c:v>167696685.044882</c:v>
                </c:pt>
                <c:pt idx="10886">
                  <c:v>167602817.16170296</c:v>
                </c:pt>
                <c:pt idx="10887">
                  <c:v>167508901.047023</c:v>
                </c:pt>
                <c:pt idx="10888">
                  <c:v>167414936.64767599</c:v>
                </c:pt>
                <c:pt idx="10889">
                  <c:v>167320923.91037896</c:v>
                </c:pt>
                <c:pt idx="10890">
                  <c:v>167226862.78173998</c:v>
                </c:pt>
                <c:pt idx="10891">
                  <c:v>167132753.20824796</c:v>
                </c:pt>
                <c:pt idx="10892">
                  <c:v>167038595.13628</c:v>
                </c:pt>
                <c:pt idx="10893">
                  <c:v>166944388.512097</c:v>
                </c:pt>
                <c:pt idx="10894">
                  <c:v>166850133.281845</c:v>
                </c:pt>
                <c:pt idx="10895">
                  <c:v>166755829.39155301</c:v>
                </c:pt>
                <c:pt idx="10896">
                  <c:v>166661476.787135</c:v>
                </c:pt>
                <c:pt idx="10897">
                  <c:v>166567075.41438696</c:v>
                </c:pt>
                <c:pt idx="10898">
                  <c:v>166472625.21898997</c:v>
                </c:pt>
                <c:pt idx="10899">
                  <c:v>166378126.146505</c:v>
                </c:pt>
                <c:pt idx="10900">
                  <c:v>166283578.14237797</c:v>
                </c:pt>
                <c:pt idx="10901">
                  <c:v>166188981.15193599</c:v>
                </c:pt>
                <c:pt idx="10902">
                  <c:v>166094335.12038597</c:v>
                </c:pt>
                <c:pt idx="10903">
                  <c:v>165999639.99281803</c:v>
                </c:pt>
                <c:pt idx="10904">
                  <c:v>165904895.714203</c:v>
                </c:pt>
                <c:pt idx="10905">
                  <c:v>165810102.22939</c:v>
                </c:pt>
                <c:pt idx="10906">
                  <c:v>165715259.48311099</c:v>
                </c:pt>
                <c:pt idx="10907">
                  <c:v>165620367.419976</c:v>
                </c:pt>
                <c:pt idx="10908">
                  <c:v>165525425.98447403</c:v>
                </c:pt>
                <c:pt idx="10909">
                  <c:v>165430435.120974</c:v>
                </c:pt>
                <c:pt idx="10910">
                  <c:v>165335394.77372396</c:v>
                </c:pt>
                <c:pt idx="10911">
                  <c:v>165240304.88684702</c:v>
                </c:pt>
                <c:pt idx="10912">
                  <c:v>165145165.40434799</c:v>
                </c:pt>
                <c:pt idx="10913">
                  <c:v>165049976.27010697</c:v>
                </c:pt>
                <c:pt idx="10914">
                  <c:v>164954737.42788002</c:v>
                </c:pt>
                <c:pt idx="10915">
                  <c:v>164859448.821302</c:v>
                </c:pt>
                <c:pt idx="10916">
                  <c:v>164764110.39388201</c:v>
                </c:pt>
                <c:pt idx="10917">
                  <c:v>164668722.08900601</c:v>
                </c:pt>
                <c:pt idx="10918">
                  <c:v>164573283.84993502</c:v>
                </c:pt>
                <c:pt idx="10919">
                  <c:v>164477795.61980501</c:v>
                </c:pt>
                <c:pt idx="10920">
                  <c:v>164382257.34162799</c:v>
                </c:pt>
                <c:pt idx="10921">
                  <c:v>164286668.958287</c:v>
                </c:pt>
                <c:pt idx="10922">
                  <c:v>164191030.41254199</c:v>
                </c:pt>
                <c:pt idx="10923">
                  <c:v>164095341.64702398</c:v>
                </c:pt>
                <c:pt idx="10924">
                  <c:v>163999602.60423899</c:v>
                </c:pt>
                <c:pt idx="10925">
                  <c:v>163903813.22656301</c:v>
                </c:pt>
                <c:pt idx="10926">
                  <c:v>163807973.45624703</c:v>
                </c:pt>
                <c:pt idx="10927">
                  <c:v>163712083.235412</c:v>
                </c:pt>
                <c:pt idx="10928">
                  <c:v>163616142.50604901</c:v>
                </c:pt>
                <c:pt idx="10929">
                  <c:v>163520151.21002397</c:v>
                </c:pt>
                <c:pt idx="10930">
                  <c:v>163424109.28907001</c:v>
                </c:pt>
                <c:pt idx="10931">
                  <c:v>163328016.68479201</c:v>
                </c:pt>
                <c:pt idx="10932">
                  <c:v>163231873.338662</c:v>
                </c:pt>
                <c:pt idx="10933">
                  <c:v>163135679.19202399</c:v>
                </c:pt>
                <c:pt idx="10934">
                  <c:v>163039434.18608901</c:v>
                </c:pt>
                <c:pt idx="10935">
                  <c:v>162943138.26193798</c:v>
                </c:pt>
                <c:pt idx="10936">
                  <c:v>162846791.36051899</c:v>
                </c:pt>
                <c:pt idx="10937">
                  <c:v>162750393.42264602</c:v>
                </c:pt>
                <c:pt idx="10938">
                  <c:v>162653944.38900304</c:v>
                </c:pt>
                <c:pt idx="10939">
                  <c:v>162557444.20013896</c:v>
                </c:pt>
                <c:pt idx="10940">
                  <c:v>162460892.79646999</c:v>
                </c:pt>
                <c:pt idx="10941">
                  <c:v>162364290.11827496</c:v>
                </c:pt>
                <c:pt idx="10942">
                  <c:v>162267636.105703</c:v>
                </c:pt>
                <c:pt idx="10943">
                  <c:v>162170930.69876498</c:v>
                </c:pt>
                <c:pt idx="10944">
                  <c:v>162074173.83733401</c:v>
                </c:pt>
                <c:pt idx="10945">
                  <c:v>161977365.46115398</c:v>
                </c:pt>
                <c:pt idx="10946">
                  <c:v>161880505.50982499</c:v>
                </c:pt>
                <c:pt idx="10947">
                  <c:v>161783593.92281404</c:v>
                </c:pt>
                <c:pt idx="10948">
                  <c:v>161686630.63945103</c:v>
                </c:pt>
                <c:pt idx="10949">
                  <c:v>161589615.59892696</c:v>
                </c:pt>
                <c:pt idx="10950">
                  <c:v>161492548.74029496</c:v>
                </c:pt>
                <c:pt idx="10951">
                  <c:v>161395430.002469</c:v>
                </c:pt>
                <c:pt idx="10952">
                  <c:v>161298259.32422403</c:v>
                </c:pt>
                <c:pt idx="10953">
                  <c:v>161201036.64419496</c:v>
                </c:pt>
                <c:pt idx="10954">
                  <c:v>161103761.90087801</c:v>
                </c:pt>
                <c:pt idx="10955">
                  <c:v>161006435.03262699</c:v>
                </c:pt>
                <c:pt idx="10956">
                  <c:v>160909055.97765699</c:v>
                </c:pt>
                <c:pt idx="10957">
                  <c:v>160811624.67403901</c:v>
                </c:pt>
                <c:pt idx="10958">
                  <c:v>160714141.05970299</c:v>
                </c:pt>
                <c:pt idx="10959">
                  <c:v>160616605.07243699</c:v>
                </c:pt>
                <c:pt idx="10960">
                  <c:v>160519016.64988798</c:v>
                </c:pt>
                <c:pt idx="10961">
                  <c:v>160421375.72955301</c:v>
                </c:pt>
                <c:pt idx="10962">
                  <c:v>160323682.24879298</c:v>
                </c:pt>
                <c:pt idx="10963">
                  <c:v>160225936.14482</c:v>
                </c:pt>
                <c:pt idx="10964">
                  <c:v>160128137.35470203</c:v>
                </c:pt>
                <c:pt idx="10965">
                  <c:v>160030285.81536198</c:v>
                </c:pt>
                <c:pt idx="10966">
                  <c:v>159932381.463577</c:v>
                </c:pt>
                <c:pt idx="10967">
                  <c:v>159834424.23597798</c:v>
                </c:pt>
                <c:pt idx="10968">
                  <c:v>159736414.069049</c:v>
                </c:pt>
                <c:pt idx="10969">
                  <c:v>159638350.89912701</c:v>
                </c:pt>
                <c:pt idx="10970">
                  <c:v>159540234.66240001</c:v>
                </c:pt>
                <c:pt idx="10971">
                  <c:v>159442065.29491001</c:v>
                </c:pt>
                <c:pt idx="10972">
                  <c:v>159343842.73254696</c:v>
                </c:pt>
                <c:pt idx="10973">
                  <c:v>159245566.911055</c:v>
                </c:pt>
                <c:pt idx="10974">
                  <c:v>159147237.76602599</c:v>
                </c:pt>
                <c:pt idx="10975">
                  <c:v>159048855.23290199</c:v>
                </c:pt>
                <c:pt idx="10976">
                  <c:v>158950419.24697399</c:v>
                </c:pt>
                <c:pt idx="10977">
                  <c:v>158851929.74338394</c:v>
                </c:pt>
                <c:pt idx="10978">
                  <c:v>158753386.65711901</c:v>
                </c:pt>
                <c:pt idx="10979">
                  <c:v>158654789.92301601</c:v>
                </c:pt>
                <c:pt idx="10980">
                  <c:v>158556139.47575599</c:v>
                </c:pt>
                <c:pt idx="10981">
                  <c:v>158457435.24987099</c:v>
                </c:pt>
                <c:pt idx="10982">
                  <c:v>158358677.179735</c:v>
                </c:pt>
                <c:pt idx="10983">
                  <c:v>158259865.19957</c:v>
                </c:pt>
                <c:pt idx="10984">
                  <c:v>158160999.24344298</c:v>
                </c:pt>
                <c:pt idx="10985">
                  <c:v>158062079.24526298</c:v>
                </c:pt>
                <c:pt idx="10986">
                  <c:v>157963105.13878497</c:v>
                </c:pt>
                <c:pt idx="10987">
                  <c:v>157864076.85760802</c:v>
                </c:pt>
                <c:pt idx="10988">
                  <c:v>157764994.33517301</c:v>
                </c:pt>
                <c:pt idx="10989">
                  <c:v>157665857.50476199</c:v>
                </c:pt>
                <c:pt idx="10990">
                  <c:v>157566666.29950199</c:v>
                </c:pt>
                <c:pt idx="10991">
                  <c:v>157467420.652358</c:v>
                </c:pt>
                <c:pt idx="10992">
                  <c:v>157368120.49613801</c:v>
                </c:pt>
                <c:pt idx="10993">
                  <c:v>157268765.76348796</c:v>
                </c:pt>
                <c:pt idx="10994">
                  <c:v>157169356.38689506</c:v>
                </c:pt>
                <c:pt idx="10995">
                  <c:v>157069892.29868597</c:v>
                </c:pt>
                <c:pt idx="10996">
                  <c:v>156970373.431025</c:v>
                </c:pt>
                <c:pt idx="10997">
                  <c:v>156870799.71591198</c:v>
                </c:pt>
                <c:pt idx="10998">
                  <c:v>156771171.08519</c:v>
                </c:pt>
                <c:pt idx="10999">
                  <c:v>156671487.47053301</c:v>
                </c:pt>
                <c:pt idx="11000">
                  <c:v>156571748.80345401</c:v>
                </c:pt>
                <c:pt idx="11001">
                  <c:v>156471955.01530296</c:v>
                </c:pt>
                <c:pt idx="11002">
                  <c:v>156372106.03726101</c:v>
                </c:pt>
                <c:pt idx="11003">
                  <c:v>156272201.80034599</c:v>
                </c:pt>
                <c:pt idx="11004">
                  <c:v>156172242.235412</c:v>
                </c:pt>
                <c:pt idx="11005">
                  <c:v>156072227.27314293</c:v>
                </c:pt>
                <c:pt idx="11006">
                  <c:v>155972156.84405601</c:v>
                </c:pt>
                <c:pt idx="11007">
                  <c:v>155872030.87850296</c:v>
                </c:pt>
                <c:pt idx="11008">
                  <c:v>155771849.30666304</c:v>
                </c:pt>
                <c:pt idx="11009">
                  <c:v>155671612.05855101</c:v>
                </c:pt>
                <c:pt idx="11010">
                  <c:v>155571319.06400999</c:v>
                </c:pt>
                <c:pt idx="11011">
                  <c:v>155470970.25271201</c:v>
                </c:pt>
                <c:pt idx="11012">
                  <c:v>155370565.55415899</c:v>
                </c:pt>
                <c:pt idx="11013">
                  <c:v>155270104.89768299</c:v>
                </c:pt>
                <c:pt idx="11014">
                  <c:v>155169588.212441</c:v>
                </c:pt>
                <c:pt idx="11015">
                  <c:v>155069015.42742002</c:v>
                </c:pt>
                <c:pt idx="11016">
                  <c:v>154968386.47143301</c:v>
                </c:pt>
                <c:pt idx="11017">
                  <c:v>154867701.27311996</c:v>
                </c:pt>
                <c:pt idx="11018">
                  <c:v>154766959.76094398</c:v>
                </c:pt>
                <c:pt idx="11019">
                  <c:v>154666161.86319599</c:v>
                </c:pt>
                <c:pt idx="11020">
                  <c:v>154565307.50798896</c:v>
                </c:pt>
                <c:pt idx="11021">
                  <c:v>154464396.62325999</c:v>
                </c:pt>
                <c:pt idx="11022">
                  <c:v>154363429.13677099</c:v>
                </c:pt>
                <c:pt idx="11023">
                  <c:v>154262404.97610399</c:v>
                </c:pt>
                <c:pt idx="11024">
                  <c:v>154161324.06866398</c:v>
                </c:pt>
                <c:pt idx="11025">
                  <c:v>154060186.34167901</c:v>
                </c:pt>
                <c:pt idx="11026">
                  <c:v>153958991.722193</c:v>
                </c:pt>
                <c:pt idx="11027">
                  <c:v>153857740.13707301</c:v>
                </c:pt>
                <c:pt idx="11028">
                  <c:v>153756431.51300496</c:v>
                </c:pt>
                <c:pt idx="11029">
                  <c:v>153655065.77649301</c:v>
                </c:pt>
                <c:pt idx="11030">
                  <c:v>153553642.85386002</c:v>
                </c:pt>
                <c:pt idx="11031">
                  <c:v>153452162.67124397</c:v>
                </c:pt>
                <c:pt idx="11032">
                  <c:v>153350625.15460303</c:v>
                </c:pt>
                <c:pt idx="11033">
                  <c:v>153249030.229707</c:v>
                </c:pt>
                <c:pt idx="11034">
                  <c:v>153147377.82214499</c:v>
                </c:pt>
                <c:pt idx="11035">
                  <c:v>153045667.85731703</c:v>
                </c:pt>
                <c:pt idx="11036">
                  <c:v>152943900.26044101</c:v>
                </c:pt>
                <c:pt idx="11037">
                  <c:v>152842074.95654401</c:v>
                </c:pt>
                <c:pt idx="11038">
                  <c:v>152740191.870469</c:v>
                </c:pt>
                <c:pt idx="11039">
                  <c:v>152638250.92687106</c:v>
                </c:pt>
                <c:pt idx="11040">
                  <c:v>152536252.05021203</c:v>
                </c:pt>
                <c:pt idx="11041">
                  <c:v>152434195.16477001</c:v>
                </c:pt>
                <c:pt idx="11042">
                  <c:v>152332080.194628</c:v>
                </c:pt>
                <c:pt idx="11043">
                  <c:v>152229907.063683</c:v>
                </c:pt>
                <c:pt idx="11044">
                  <c:v>152127675.69563699</c:v>
                </c:pt>
                <c:pt idx="11045">
                  <c:v>152025386.01400101</c:v>
                </c:pt>
                <c:pt idx="11046">
                  <c:v>151923037.942092</c:v>
                </c:pt>
                <c:pt idx="11047">
                  <c:v>151820631.40303501</c:v>
                </c:pt>
                <c:pt idx="11048">
                  <c:v>151718166.31975901</c:v>
                </c:pt>
                <c:pt idx="11049">
                  <c:v>151615642.61499998</c:v>
                </c:pt>
                <c:pt idx="11050">
                  <c:v>151513060.21129596</c:v>
                </c:pt>
                <c:pt idx="11051">
                  <c:v>151410419.03099099</c:v>
                </c:pt>
                <c:pt idx="11052">
                  <c:v>151307718.99622801</c:v>
                </c:pt>
                <c:pt idx="11053">
                  <c:v>151204960.02895701</c:v>
                </c:pt>
                <c:pt idx="11054">
                  <c:v>151102142.05092499</c:v>
                </c:pt>
                <c:pt idx="11055">
                  <c:v>150999264.98368201</c:v>
                </c:pt>
                <c:pt idx="11056">
                  <c:v>150896328.74857697</c:v>
                </c:pt>
                <c:pt idx="11057">
                  <c:v>150793333.26675799</c:v>
                </c:pt>
                <c:pt idx="11058">
                  <c:v>150690278.45917201</c:v>
                </c:pt>
                <c:pt idx="11059">
                  <c:v>150587164.24656296</c:v>
                </c:pt>
                <c:pt idx="11060">
                  <c:v>150483990.549472</c:v>
                </c:pt>
                <c:pt idx="11061">
                  <c:v>150380757.28823701</c:v>
                </c:pt>
                <c:pt idx="11062">
                  <c:v>150277464.38299102</c:v>
                </c:pt>
                <c:pt idx="11063">
                  <c:v>150174111.75365901</c:v>
                </c:pt>
                <c:pt idx="11064">
                  <c:v>150070699.31996399</c:v>
                </c:pt>
                <c:pt idx="11065">
                  <c:v>149967227.00141999</c:v>
                </c:pt>
                <c:pt idx="11066">
                  <c:v>149863694.71733296</c:v>
                </c:pt>
                <c:pt idx="11067">
                  <c:v>149760102.38680002</c:v>
                </c:pt>
                <c:pt idx="11068">
                  <c:v>149656449.92871103</c:v>
                </c:pt>
                <c:pt idx="11069">
                  <c:v>149552737.26174396</c:v>
                </c:pt>
                <c:pt idx="11070">
                  <c:v>149448964.30436701</c:v>
                </c:pt>
                <c:pt idx="11071">
                  <c:v>149345130.97483504</c:v>
                </c:pt>
                <c:pt idx="11072">
                  <c:v>149241237.19119298</c:v>
                </c:pt>
                <c:pt idx="11073">
                  <c:v>149137282.87127</c:v>
                </c:pt>
                <c:pt idx="11074">
                  <c:v>149033267.932684</c:v>
                </c:pt>
                <c:pt idx="11075">
                  <c:v>148929192.29283503</c:v>
                </c:pt>
                <c:pt idx="11076">
                  <c:v>148825055.868909</c:v>
                </c:pt>
                <c:pt idx="11077">
                  <c:v>148720858.577876</c:v>
                </c:pt>
                <c:pt idx="11078">
                  <c:v>148616600.33648801</c:v>
                </c:pt>
                <c:pt idx="11079">
                  <c:v>148512281.061277</c:v>
                </c:pt>
                <c:pt idx="11080">
                  <c:v>148407900.66855997</c:v>
                </c:pt>
                <c:pt idx="11081">
                  <c:v>148303459.07443202</c:v>
                </c:pt>
                <c:pt idx="11082">
                  <c:v>148198956.194765</c:v>
                </c:pt>
                <c:pt idx="11083">
                  <c:v>148094391.945216</c:v>
                </c:pt>
                <c:pt idx="11084">
                  <c:v>147989766.24121198</c:v>
                </c:pt>
                <c:pt idx="11085">
                  <c:v>147885078.99796301</c:v>
                </c:pt>
                <c:pt idx="11086">
                  <c:v>147780330.13045099</c:v>
                </c:pt>
                <c:pt idx="11087">
                  <c:v>147675519.55343503</c:v>
                </c:pt>
                <c:pt idx="11088">
                  <c:v>147570647.18144798</c:v>
                </c:pt>
                <c:pt idx="11089">
                  <c:v>147465712.92879701</c:v>
                </c:pt>
                <c:pt idx="11090">
                  <c:v>147360716.70955896</c:v>
                </c:pt>
                <c:pt idx="11091">
                  <c:v>147255658.43758598</c:v>
                </c:pt>
                <c:pt idx="11092">
                  <c:v>147150538.02649903</c:v>
                </c:pt>
                <c:pt idx="11093">
                  <c:v>147045355.38968801</c:v>
                </c:pt>
                <c:pt idx="11094">
                  <c:v>146940110.44031399</c:v>
                </c:pt>
                <c:pt idx="11095">
                  <c:v>146834803.09130397</c:v>
                </c:pt>
                <c:pt idx="11096">
                  <c:v>146729433.25535399</c:v>
                </c:pt>
                <c:pt idx="11097">
                  <c:v>146624000.844926</c:v>
                </c:pt>
                <c:pt idx="11098">
                  <c:v>146518505.77224696</c:v>
                </c:pt>
                <c:pt idx="11099">
                  <c:v>146412947.94930798</c:v>
                </c:pt>
                <c:pt idx="11100">
                  <c:v>146307327.287864</c:v>
                </c:pt>
                <c:pt idx="11101">
                  <c:v>146201643.69943202</c:v>
                </c:pt>
                <c:pt idx="11102">
                  <c:v>146095897.09529299</c:v>
                </c:pt>
                <c:pt idx="11103">
                  <c:v>145990087.38648602</c:v>
                </c:pt>
                <c:pt idx="11104">
                  <c:v>145884214.48381102</c:v>
                </c:pt>
                <c:pt idx="11105">
                  <c:v>145778278.29782701</c:v>
                </c:pt>
                <c:pt idx="11106">
                  <c:v>145672278.73885101</c:v>
                </c:pt>
                <c:pt idx="11107">
                  <c:v>145566215.716957</c:v>
                </c:pt>
                <c:pt idx="11108">
                  <c:v>145460089.14197496</c:v>
                </c:pt>
                <c:pt idx="11109">
                  <c:v>145353898.92348999</c:v>
                </c:pt>
                <c:pt idx="11110">
                  <c:v>145247644.97084001</c:v>
                </c:pt>
                <c:pt idx="11111">
                  <c:v>145141327.19311798</c:v>
                </c:pt>
                <c:pt idx="11112">
                  <c:v>145034945.49917001</c:v>
                </c:pt>
                <c:pt idx="11113">
                  <c:v>144928499.79758897</c:v>
                </c:pt>
                <c:pt idx="11114">
                  <c:v>144821989.99672201</c:v>
                </c:pt>
                <c:pt idx="11115">
                  <c:v>144715416.00466499</c:v>
                </c:pt>
                <c:pt idx="11116">
                  <c:v>144608777.72926</c:v>
                </c:pt>
                <c:pt idx="11117">
                  <c:v>144502075.07809898</c:v>
                </c:pt>
                <c:pt idx="11118">
                  <c:v>144395307.958518</c:v>
                </c:pt>
                <c:pt idx="11119">
                  <c:v>144288476.27759996</c:v>
                </c:pt>
                <c:pt idx="11120">
                  <c:v>144181579.94216898</c:v>
                </c:pt>
                <c:pt idx="11121">
                  <c:v>144074618.85879701</c:v>
                </c:pt>
                <c:pt idx="11122">
                  <c:v>143967592.93379501</c:v>
                </c:pt>
                <c:pt idx="11123">
                  <c:v>143860502.07321501</c:v>
                </c:pt>
                <c:pt idx="11124">
                  <c:v>143753346.18285003</c:v>
                </c:pt>
                <c:pt idx="11125">
                  <c:v>143646125.16823101</c:v>
                </c:pt>
                <c:pt idx="11126">
                  <c:v>143538838.93463102</c:v>
                </c:pt>
                <c:pt idx="11127">
                  <c:v>143431487.38705304</c:v>
                </c:pt>
                <c:pt idx="11128">
                  <c:v>143324070.43024299</c:v>
                </c:pt>
                <c:pt idx="11129">
                  <c:v>143216587.96867701</c:v>
                </c:pt>
                <c:pt idx="11130">
                  <c:v>143109039.90656599</c:v>
                </c:pt>
                <c:pt idx="11131">
                  <c:v>143001426.14785501</c:v>
                </c:pt>
                <c:pt idx="11132">
                  <c:v>142893746.59621903</c:v>
                </c:pt>
                <c:pt idx="11133">
                  <c:v>142786001.15506399</c:v>
                </c:pt>
                <c:pt idx="11134">
                  <c:v>142678189.72752598</c:v>
                </c:pt>
                <c:pt idx="11135">
                  <c:v>142570312.21646896</c:v>
                </c:pt>
                <c:pt idx="11136">
                  <c:v>142462368.52448303</c:v>
                </c:pt>
                <c:pt idx="11137">
                  <c:v>142354358.553886</c:v>
                </c:pt>
                <c:pt idx="11138">
                  <c:v>142246282.20671999</c:v>
                </c:pt>
                <c:pt idx="11139">
                  <c:v>142138139.38475102</c:v>
                </c:pt>
                <c:pt idx="11140">
                  <c:v>142029929.98946702</c:v>
                </c:pt>
                <c:pt idx="11141">
                  <c:v>141921653.92208001</c:v>
                </c:pt>
                <c:pt idx="11142">
                  <c:v>141813311.08351901</c:v>
                </c:pt>
                <c:pt idx="11143">
                  <c:v>141704901.37443602</c:v>
                </c:pt>
                <c:pt idx="11144">
                  <c:v>141596424.69519696</c:v>
                </c:pt>
                <c:pt idx="11145">
                  <c:v>141487880.94589099</c:v>
                </c:pt>
                <c:pt idx="11146">
                  <c:v>141379270.02631602</c:v>
                </c:pt>
                <c:pt idx="11147">
                  <c:v>141270591.835989</c:v>
                </c:pt>
                <c:pt idx="11148">
                  <c:v>141161846.27413797</c:v>
                </c:pt>
                <c:pt idx="11149">
                  <c:v>141053033.23970696</c:v>
                </c:pt>
                <c:pt idx="11150">
                  <c:v>140944152.63134697</c:v>
                </c:pt>
                <c:pt idx="11151">
                  <c:v>140835204.34742099</c:v>
                </c:pt>
                <c:pt idx="11152">
                  <c:v>140726188.28600001</c:v>
                </c:pt>
                <c:pt idx="11153">
                  <c:v>140617104.34486401</c:v>
                </c:pt>
                <c:pt idx="11154">
                  <c:v>140507952.421498</c:v>
                </c:pt>
                <c:pt idx="11155">
                  <c:v>140398732.41309199</c:v>
                </c:pt>
                <c:pt idx="11156">
                  <c:v>140289444.21654096</c:v>
                </c:pt>
                <c:pt idx="11157">
                  <c:v>140180087.72843999</c:v>
                </c:pt>
                <c:pt idx="11158">
                  <c:v>140070662.84508896</c:v>
                </c:pt>
                <c:pt idx="11159">
                  <c:v>139961169.462484</c:v>
                </c:pt>
                <c:pt idx="11160">
                  <c:v>139851607.47632399</c:v>
                </c:pt>
                <c:pt idx="11161">
                  <c:v>139741976.78200299</c:v>
                </c:pt>
                <c:pt idx="11162">
                  <c:v>139632277.27461201</c:v>
                </c:pt>
                <c:pt idx="11163">
                  <c:v>139522508.848937</c:v>
                </c:pt>
                <c:pt idx="11164">
                  <c:v>139412671.39945704</c:v>
                </c:pt>
                <c:pt idx="11165">
                  <c:v>139302764.820346</c:v>
                </c:pt>
                <c:pt idx="11166">
                  <c:v>139192789.00546598</c:v>
                </c:pt>
                <c:pt idx="11167">
                  <c:v>139082743.84836996</c:v>
                </c:pt>
                <c:pt idx="11168">
                  <c:v>138972629.24230197</c:v>
                </c:pt>
                <c:pt idx="11169">
                  <c:v>138862445.08019</c:v>
                </c:pt>
                <c:pt idx="11170">
                  <c:v>138752191.254648</c:v>
                </c:pt>
                <c:pt idx="11171">
                  <c:v>138641867.657976</c:v>
                </c:pt>
                <c:pt idx="11172">
                  <c:v>138531474.18215799</c:v>
                </c:pt>
                <c:pt idx="11173">
                  <c:v>138421010.71885696</c:v>
                </c:pt>
                <c:pt idx="11174">
                  <c:v>138310477.15941903</c:v>
                </c:pt>
                <c:pt idx="11175">
                  <c:v>138199873.39486903</c:v>
                </c:pt>
                <c:pt idx="11176">
                  <c:v>138089199.315909</c:v>
                </c:pt>
                <c:pt idx="11177">
                  <c:v>137978454.81291601</c:v>
                </c:pt>
                <c:pt idx="11178">
                  <c:v>137867639.77594596</c:v>
                </c:pt>
                <c:pt idx="11179">
                  <c:v>137756754.094724</c:v>
                </c:pt>
                <c:pt idx="11180">
                  <c:v>137645797.65865099</c:v>
                </c:pt>
                <c:pt idx="11181">
                  <c:v>137534770.35679603</c:v>
                </c:pt>
                <c:pt idx="11182">
                  <c:v>137423672.077898</c:v>
                </c:pt>
                <c:pt idx="11183">
                  <c:v>137312502.71036693</c:v>
                </c:pt>
                <c:pt idx="11184">
                  <c:v>137201262.14227599</c:v>
                </c:pt>
                <c:pt idx="11185">
                  <c:v>137089950.26136297</c:v>
                </c:pt>
                <c:pt idx="11186">
                  <c:v>136978566.95503303</c:v>
                </c:pt>
                <c:pt idx="11187">
                  <c:v>136867112.11034897</c:v>
                </c:pt>
                <c:pt idx="11188">
                  <c:v>136755585.61403701</c:v>
                </c:pt>
                <c:pt idx="11189">
                  <c:v>136643987.35248303</c:v>
                </c:pt>
                <c:pt idx="11190">
                  <c:v>136532317.21172893</c:v>
                </c:pt>
                <c:pt idx="11191">
                  <c:v>136420575.077474</c:v>
                </c:pt>
                <c:pt idx="11192">
                  <c:v>136308760.83507103</c:v>
                </c:pt>
                <c:pt idx="11193">
                  <c:v>136196874.369528</c:v>
                </c:pt>
                <c:pt idx="11194">
                  <c:v>136084915.565503</c:v>
                </c:pt>
                <c:pt idx="11195">
                  <c:v>135972884.30730501</c:v>
                </c:pt>
                <c:pt idx="11196">
                  <c:v>135860780.47889099</c:v>
                </c:pt>
                <c:pt idx="11197">
                  <c:v>135748603.96386501</c:v>
                </c:pt>
                <c:pt idx="11198">
                  <c:v>135636354.64547896</c:v>
                </c:pt>
                <c:pt idx="11199">
                  <c:v>135524032.40662602</c:v>
                </c:pt>
                <c:pt idx="11200">
                  <c:v>135411637.12984303</c:v>
                </c:pt>
                <c:pt idx="11201">
                  <c:v>135299168.69730598</c:v>
                </c:pt>
                <c:pt idx="11202">
                  <c:v>135186626.99083304</c:v>
                </c:pt>
                <c:pt idx="11203">
                  <c:v>135074011.89187703</c:v>
                </c:pt>
                <c:pt idx="11204">
                  <c:v>134961323.28152996</c:v>
                </c:pt>
                <c:pt idx="11205">
                  <c:v>134848561.04051501</c:v>
                </c:pt>
                <c:pt idx="11206">
                  <c:v>134735725.049191</c:v>
                </c:pt>
                <c:pt idx="11207">
                  <c:v>134622815.187545</c:v>
                </c:pt>
                <c:pt idx="11208">
                  <c:v>134509831.335197</c:v>
                </c:pt>
                <c:pt idx="11209">
                  <c:v>134396773.37139198</c:v>
                </c:pt>
                <c:pt idx="11210">
                  <c:v>134283641.17500198</c:v>
                </c:pt>
                <c:pt idx="11211">
                  <c:v>134170434.62452498</c:v>
                </c:pt>
                <c:pt idx="11212">
                  <c:v>134057153.59807801</c:v>
                </c:pt>
                <c:pt idx="11213">
                  <c:v>133943797.97340502</c:v>
                </c:pt>
                <c:pt idx="11214">
                  <c:v>133830367.62786299</c:v>
                </c:pt>
                <c:pt idx="11215">
                  <c:v>133716862.43843199</c:v>
                </c:pt>
                <c:pt idx="11216">
                  <c:v>133603282.28170502</c:v>
                </c:pt>
                <c:pt idx="11217">
                  <c:v>133489627.03388999</c:v>
                </c:pt>
                <c:pt idx="11218">
                  <c:v>133375896.570807</c:v>
                </c:pt>
                <c:pt idx="11219">
                  <c:v>133262090.76788899</c:v>
                </c:pt>
                <c:pt idx="11220">
                  <c:v>133148209.50017501</c:v>
                </c:pt>
                <c:pt idx="11221">
                  <c:v>133034252.642313</c:v>
                </c:pt>
                <c:pt idx="11222">
                  <c:v>132920220.068555</c:v>
                </c:pt>
                <c:pt idx="11223">
                  <c:v>132806111.65275899</c:v>
                </c:pt>
                <c:pt idx="11224">
                  <c:v>132691927.26838301</c:v>
                </c:pt>
                <c:pt idx="11225">
                  <c:v>132577666.78848402</c:v>
                </c:pt>
                <c:pt idx="11226">
                  <c:v>132463330.08571999</c:v>
                </c:pt>
                <c:pt idx="11227">
                  <c:v>132348917.032343</c:v>
                </c:pt>
                <c:pt idx="11228">
                  <c:v>132234427.500201</c:v>
                </c:pt>
                <c:pt idx="11229">
                  <c:v>132119861.36073399</c:v>
                </c:pt>
                <c:pt idx="11230">
                  <c:v>132005218.484971</c:v>
                </c:pt>
                <c:pt idx="11231">
                  <c:v>131890498.743533</c:v>
                </c:pt>
                <c:pt idx="11232">
                  <c:v>131775702.006626</c:v>
                </c:pt>
                <c:pt idx="11233">
                  <c:v>131660828.14404199</c:v>
                </c:pt>
                <c:pt idx="11234">
                  <c:v>131545877.02515496</c:v>
                </c:pt>
                <c:pt idx="11235">
                  <c:v>131430848.51892</c:v>
                </c:pt>
                <c:pt idx="11236">
                  <c:v>131315742.49387302</c:v>
                </c:pt>
                <c:pt idx="11237">
                  <c:v>131200558.81812702</c:v>
                </c:pt>
                <c:pt idx="11238">
                  <c:v>131085297.35936701</c:v>
                </c:pt>
                <c:pt idx="11239">
                  <c:v>130969957.98485698</c:v>
                </c:pt>
                <c:pt idx="11240">
                  <c:v>130854540.56142701</c:v>
                </c:pt>
                <c:pt idx="11241">
                  <c:v>130739044.95547999</c:v>
                </c:pt>
                <c:pt idx="11242">
                  <c:v>130623471.032984</c:v>
                </c:pt>
                <c:pt idx="11243">
                  <c:v>130507818.659474</c:v>
                </c:pt>
                <c:pt idx="11244">
                  <c:v>130392087.700047</c:v>
                </c:pt>
                <c:pt idx="11245">
                  <c:v>130276278.01936102</c:v>
                </c:pt>
                <c:pt idx="11246">
                  <c:v>130160389.481636</c:v>
                </c:pt>
                <c:pt idx="11247">
                  <c:v>130044421.95064399</c:v>
                </c:pt>
                <c:pt idx="11248">
                  <c:v>129928375.289718</c:v>
                </c:pt>
                <c:pt idx="11249">
                  <c:v>129812249.36173898</c:v>
                </c:pt>
                <c:pt idx="11250">
                  <c:v>129696044.02914</c:v>
                </c:pt>
                <c:pt idx="11251">
                  <c:v>129579759.15390401</c:v>
                </c:pt>
                <c:pt idx="11252">
                  <c:v>129463394.59755901</c:v>
                </c:pt>
                <c:pt idx="11253">
                  <c:v>129346950.22117899</c:v>
                </c:pt>
                <c:pt idx="11254">
                  <c:v>129230425.885377</c:v>
                </c:pt>
                <c:pt idx="11255">
                  <c:v>129113821.45031002</c:v>
                </c:pt>
                <c:pt idx="11256">
                  <c:v>128997136.77567001</c:v>
                </c:pt>
                <c:pt idx="11257">
                  <c:v>128880371.720686</c:v>
                </c:pt>
                <c:pt idx="11258">
                  <c:v>128763526.144118</c:v>
                </c:pt>
                <c:pt idx="11259">
                  <c:v>128646599.90425998</c:v>
                </c:pt>
                <c:pt idx="11260">
                  <c:v>128529592.85893399</c:v>
                </c:pt>
                <c:pt idx="11261">
                  <c:v>128412504.86548601</c:v>
                </c:pt>
                <c:pt idx="11262">
                  <c:v>128295335.780791</c:v>
                </c:pt>
                <c:pt idx="11263">
                  <c:v>128178085.46124202</c:v>
                </c:pt>
                <c:pt idx="11264">
                  <c:v>128060753.76275398</c:v>
                </c:pt>
                <c:pt idx="11265">
                  <c:v>127943340.540758</c:v>
                </c:pt>
                <c:pt idx="11266">
                  <c:v>127825845.65019998</c:v>
                </c:pt>
                <c:pt idx="11267">
                  <c:v>127708268.94554</c:v>
                </c:pt>
                <c:pt idx="11268">
                  <c:v>127590610.280747</c:v>
                </c:pt>
                <c:pt idx="11269">
                  <c:v>127472869.50929801</c:v>
                </c:pt>
                <c:pt idx="11270">
                  <c:v>127355046.48417699</c:v>
                </c:pt>
                <c:pt idx="11271">
                  <c:v>127237141.057869</c:v>
                </c:pt>
                <c:pt idx="11272">
                  <c:v>127119153.08236201</c:v>
                </c:pt>
                <c:pt idx="11273">
                  <c:v>127001082.40913902</c:v>
                </c:pt>
                <c:pt idx="11274">
                  <c:v>126882928.889181</c:v>
                </c:pt>
                <c:pt idx="11275">
                  <c:v>126764692.372963</c:v>
                </c:pt>
                <c:pt idx="11276">
                  <c:v>126646372.71044999</c:v>
                </c:pt>
                <c:pt idx="11277">
                  <c:v>126527969.751093</c:v>
                </c:pt>
                <c:pt idx="11278">
                  <c:v>126409483.343832</c:v>
                </c:pt>
                <c:pt idx="11279">
                  <c:v>126290913.337089</c:v>
                </c:pt>
                <c:pt idx="11280">
                  <c:v>126172259.578767</c:v>
                </c:pt>
                <c:pt idx="11281">
                  <c:v>126053521.91624601</c:v>
                </c:pt>
                <c:pt idx="11282">
                  <c:v>125934700.196383</c:v>
                </c:pt>
                <c:pt idx="11283">
                  <c:v>125815794.265506</c:v>
                </c:pt>
                <c:pt idx="11284">
                  <c:v>125696803.96941499</c:v>
                </c:pt>
                <c:pt idx="11285">
                  <c:v>125577729.15337701</c:v>
                </c:pt>
                <c:pt idx="11286">
                  <c:v>125458569.66212398</c:v>
                </c:pt>
                <c:pt idx="11287">
                  <c:v>125339325.33984998</c:v>
                </c:pt>
                <c:pt idx="11288">
                  <c:v>125219996.03020802</c:v>
                </c:pt>
                <c:pt idx="11289">
                  <c:v>125100581.57630998</c:v>
                </c:pt>
                <c:pt idx="11290">
                  <c:v>124981081.82072099</c:v>
                </c:pt>
                <c:pt idx="11291">
                  <c:v>124861496.60545598</c:v>
                </c:pt>
                <c:pt idx="11292">
                  <c:v>124741825.77198</c:v>
                </c:pt>
                <c:pt idx="11293">
                  <c:v>124622069.16120498</c:v>
                </c:pt>
                <c:pt idx="11294">
                  <c:v>124502226.61348301</c:v>
                </c:pt>
                <c:pt idx="11295">
                  <c:v>124382297.96860902</c:v>
                </c:pt>
                <c:pt idx="11296">
                  <c:v>124262283.065815</c:v>
                </c:pt>
                <c:pt idx="11297">
                  <c:v>124142181.74376503</c:v>
                </c:pt>
                <c:pt idx="11298">
                  <c:v>124021993.84055901</c:v>
                </c:pt>
                <c:pt idx="11299">
                  <c:v>123901719.193721</c:v>
                </c:pt>
                <c:pt idx="11300">
                  <c:v>123781357.640204</c:v>
                </c:pt>
                <c:pt idx="11301">
                  <c:v>123660909.01638402</c:v>
                </c:pt>
                <c:pt idx="11302">
                  <c:v>123540373.15805396</c:v>
                </c:pt>
                <c:pt idx="11303">
                  <c:v>123419749.90042801</c:v>
                </c:pt>
                <c:pt idx="11304">
                  <c:v>123299039.07813101</c:v>
                </c:pt>
                <c:pt idx="11305">
                  <c:v>123178240.52519998</c:v>
                </c:pt>
                <c:pt idx="11306">
                  <c:v>123057354.07508001</c:v>
                </c:pt>
                <c:pt idx="11307">
                  <c:v>122936379.56062098</c:v>
                </c:pt>
                <c:pt idx="11308">
                  <c:v>122815316.81407398</c:v>
                </c:pt>
                <c:pt idx="11309">
                  <c:v>122694165.667089</c:v>
                </c:pt>
                <c:pt idx="11310">
                  <c:v>122572925.95071298</c:v>
                </c:pt>
                <c:pt idx="11311">
                  <c:v>122451597.49538299</c:v>
                </c:pt>
                <c:pt idx="11312">
                  <c:v>122330180.13092798</c:v>
                </c:pt>
                <c:pt idx="11313">
                  <c:v>122208673.68655999</c:v>
                </c:pt>
                <c:pt idx="11314">
                  <c:v>122087077.99087702</c:v>
                </c:pt>
                <c:pt idx="11315">
                  <c:v>121965392.87185501</c:v>
                </c:pt>
                <c:pt idx="11316">
                  <c:v>121843618.15684599</c:v>
                </c:pt>
                <c:pt idx="11317">
                  <c:v>121721753.67257698</c:v>
                </c:pt>
                <c:pt idx="11318">
                  <c:v>121599799.245143</c:v>
                </c:pt>
                <c:pt idx="11319">
                  <c:v>121477754.70000599</c:v>
                </c:pt>
                <c:pt idx="11320">
                  <c:v>121355619.861992</c:v>
                </c:pt>
                <c:pt idx="11321">
                  <c:v>121233394.555287</c:v>
                </c:pt>
                <c:pt idx="11322">
                  <c:v>121111078.603432</c:v>
                </c:pt>
                <c:pt idx="11323">
                  <c:v>120988671.829322</c:v>
                </c:pt>
                <c:pt idx="11324">
                  <c:v>120866174.05520201</c:v>
                </c:pt>
                <c:pt idx="11325">
                  <c:v>120743585.102663</c:v>
                </c:pt>
                <c:pt idx="11326">
                  <c:v>120620904.792638</c:v>
                </c:pt>
                <c:pt idx="11327">
                  <c:v>120498132.94540001</c:v>
                </c:pt>
                <c:pt idx="11328">
                  <c:v>120375269.38055699</c:v>
                </c:pt>
                <c:pt idx="11329">
                  <c:v>120252313.91705</c:v>
                </c:pt>
                <c:pt idx="11330">
                  <c:v>120129266.37314798</c:v>
                </c:pt>
                <c:pt idx="11331">
                  <c:v>120006126.56644498</c:v>
                </c:pt>
                <c:pt idx="11332">
                  <c:v>119882894.31385602</c:v>
                </c:pt>
                <c:pt idx="11333">
                  <c:v>119759569.431614</c:v>
                </c:pt>
                <c:pt idx="11334">
                  <c:v>119636151.73526701</c:v>
                </c:pt>
                <c:pt idx="11335">
                  <c:v>119512641.039671</c:v>
                </c:pt>
                <c:pt idx="11336">
                  <c:v>119389037.15899098</c:v>
                </c:pt>
                <c:pt idx="11337">
                  <c:v>119265339.906693</c:v>
                </c:pt>
                <c:pt idx="11338">
                  <c:v>119141549.09554398</c:v>
                </c:pt>
                <c:pt idx="11339">
                  <c:v>119017664.53760399</c:v>
                </c:pt>
                <c:pt idx="11340">
                  <c:v>118893686.04422502</c:v>
                </c:pt>
                <c:pt idx="11341">
                  <c:v>118769613.426048</c:v>
                </c:pt>
                <c:pt idx="11342">
                  <c:v>118645446.49299604</c:v>
                </c:pt>
                <c:pt idx="11343">
                  <c:v>118521185.054271</c:v>
                </c:pt>
                <c:pt idx="11344">
                  <c:v>118396828.918354</c:v>
                </c:pt>
                <c:pt idx="11345">
                  <c:v>118272377.89299501</c:v>
                </c:pt>
                <c:pt idx="11346">
                  <c:v>118147831.78521298</c:v>
                </c:pt>
                <c:pt idx="11347">
                  <c:v>118023190.40128902</c:v>
                </c:pt>
                <c:pt idx="11348">
                  <c:v>117898453.54676701</c:v>
                </c:pt>
                <c:pt idx="11349">
                  <c:v>117773621.02644299</c:v>
                </c:pt>
                <c:pt idx="11350">
                  <c:v>117648692.64436699</c:v>
                </c:pt>
                <c:pt idx="11351">
                  <c:v>117523668.20383501</c:v>
                </c:pt>
                <c:pt idx="11352">
                  <c:v>117398547.50738701</c:v>
                </c:pt>
                <c:pt idx="11353">
                  <c:v>117273330.35680099</c:v>
                </c:pt>
                <c:pt idx="11354">
                  <c:v>117148016.553091</c:v>
                </c:pt>
                <c:pt idx="11355">
                  <c:v>117022605.89650001</c:v>
                </c:pt>
                <c:pt idx="11356">
                  <c:v>116897098.186499</c:v>
                </c:pt>
                <c:pt idx="11357">
                  <c:v>116771493.221779</c:v>
                </c:pt>
                <c:pt idx="11358">
                  <c:v>116645790.800248</c:v>
                </c:pt>
                <c:pt idx="11359">
                  <c:v>116519990.71902999</c:v>
                </c:pt>
                <c:pt idx="11360">
                  <c:v>116394092.77445398</c:v>
                </c:pt>
                <c:pt idx="11361">
                  <c:v>116268096.76205498</c:v>
                </c:pt>
                <c:pt idx="11362">
                  <c:v>116142002.476569</c:v>
                </c:pt>
                <c:pt idx="11363">
                  <c:v>116015809.711924</c:v>
                </c:pt>
                <c:pt idx="11364">
                  <c:v>115889518.26124002</c:v>
                </c:pt>
                <c:pt idx="11365">
                  <c:v>115763127.91682501</c:v>
                </c:pt>
                <c:pt idx="11366">
                  <c:v>115636638.470164</c:v>
                </c:pt>
                <c:pt idx="11367">
                  <c:v>115510049.711923</c:v>
                </c:pt>
                <c:pt idx="11368">
                  <c:v>115383361.43193699</c:v>
                </c:pt>
                <c:pt idx="11369">
                  <c:v>115256573.41920902</c:v>
                </c:pt>
                <c:pt idx="11370">
                  <c:v>115129685.46190502</c:v>
                </c:pt>
                <c:pt idx="11371">
                  <c:v>115002697.347349</c:v>
                </c:pt>
                <c:pt idx="11372">
                  <c:v>114875608.86201702</c:v>
                </c:pt>
                <c:pt idx="11373">
                  <c:v>114748419.79153198</c:v>
                </c:pt>
                <c:pt idx="11374">
                  <c:v>114621129.920662</c:v>
                </c:pt>
                <c:pt idx="11375">
                  <c:v>114493739.03331099</c:v>
                </c:pt>
                <c:pt idx="11376">
                  <c:v>114366246.91251899</c:v>
                </c:pt>
                <c:pt idx="11377">
                  <c:v>114238653.34045</c:v>
                </c:pt>
                <c:pt idx="11378">
                  <c:v>114110958.09839502</c:v>
                </c:pt>
                <c:pt idx="11379">
                  <c:v>113983160.96676099</c:v>
                </c:pt>
                <c:pt idx="11380">
                  <c:v>113855261.72506602</c:v>
                </c:pt>
                <c:pt idx="11381">
                  <c:v>113727260.15193999</c:v>
                </c:pt>
                <c:pt idx="11382">
                  <c:v>113599156.02511099</c:v>
                </c:pt>
                <c:pt idx="11383">
                  <c:v>113470949.12140502</c:v>
                </c:pt>
                <c:pt idx="11384">
                  <c:v>113342639.21674198</c:v>
                </c:pt>
                <c:pt idx="11385">
                  <c:v>113214226.086127</c:v>
                </c:pt>
                <c:pt idx="11386">
                  <c:v>113085709.503645</c:v>
                </c:pt>
                <c:pt idx="11387">
                  <c:v>112957089.24245802</c:v>
                </c:pt>
                <c:pt idx="11388">
                  <c:v>112828365.07479799</c:v>
                </c:pt>
                <c:pt idx="11389">
                  <c:v>112699536.771961</c:v>
                </c:pt>
                <c:pt idx="11390">
                  <c:v>112570604.10430199</c:v>
                </c:pt>
                <c:pt idx="11391">
                  <c:v>112441566.84123002</c:v>
                </c:pt>
                <c:pt idx="11392">
                  <c:v>112312424.751202</c:v>
                </c:pt>
                <c:pt idx="11393">
                  <c:v>112183177.601717</c:v>
                </c:pt>
                <c:pt idx="11394">
                  <c:v>112053825.15931</c:v>
                </c:pt>
                <c:pt idx="11395">
                  <c:v>111924367.18954799</c:v>
                </c:pt>
                <c:pt idx="11396">
                  <c:v>111794803.457021</c:v>
                </c:pt>
                <c:pt idx="11397">
                  <c:v>111665133.725338</c:v>
                </c:pt>
                <c:pt idx="11398">
                  <c:v>111535357.75712401</c:v>
                </c:pt>
                <c:pt idx="11399">
                  <c:v>111405475.314008</c:v>
                </c:pt>
                <c:pt idx="11400">
                  <c:v>111275486.15661998</c:v>
                </c:pt>
                <c:pt idx="11401">
                  <c:v>111145390.044588</c:v>
                </c:pt>
                <c:pt idx="11402">
                  <c:v>111015186.736527</c:v>
                </c:pt>
                <c:pt idx="11403">
                  <c:v>110884875.99003501</c:v>
                </c:pt>
                <c:pt idx="11404">
                  <c:v>110754457.56168599</c:v>
                </c:pt>
                <c:pt idx="11405">
                  <c:v>110623931.20702502</c:v>
                </c:pt>
                <c:pt idx="11406">
                  <c:v>110493296.68056199</c:v>
                </c:pt>
                <c:pt idx="11407">
                  <c:v>110362553.735764</c:v>
                </c:pt>
                <c:pt idx="11408">
                  <c:v>110231702.12504798</c:v>
                </c:pt>
                <c:pt idx="11409">
                  <c:v>110100741.59977899</c:v>
                </c:pt>
                <c:pt idx="11410">
                  <c:v>109969671.91025701</c:v>
                </c:pt>
                <c:pt idx="11411">
                  <c:v>109838492.80571598</c:v>
                </c:pt>
                <c:pt idx="11412">
                  <c:v>109707204.034316</c:v>
                </c:pt>
                <c:pt idx="11413">
                  <c:v>109575805.343132</c:v>
                </c:pt>
                <c:pt idx="11414">
                  <c:v>109444296.478155</c:v>
                </c:pt>
                <c:pt idx="11415">
                  <c:v>109312677.18427898</c:v>
                </c:pt>
                <c:pt idx="11416">
                  <c:v>109180947.20529699</c:v>
                </c:pt>
                <c:pt idx="11417">
                  <c:v>109049106.283893</c:v>
                </c:pt>
                <c:pt idx="11418">
                  <c:v>108917154.161635</c:v>
                </c:pt>
                <c:pt idx="11419">
                  <c:v>108785090.57897</c:v>
                </c:pt>
                <c:pt idx="11420">
                  <c:v>108652915.275215</c:v>
                </c:pt>
                <c:pt idx="11421">
                  <c:v>108520627.988548</c:v>
                </c:pt>
                <c:pt idx="11422">
                  <c:v>108388228.456007</c:v>
                </c:pt>
                <c:pt idx="11423">
                  <c:v>108255716.41347703</c:v>
                </c:pt>
                <c:pt idx="11424">
                  <c:v>108123091.59568502</c:v>
                </c:pt>
                <c:pt idx="11425">
                  <c:v>107990353.736192</c:v>
                </c:pt>
                <c:pt idx="11426">
                  <c:v>107857502.56738602</c:v>
                </c:pt>
                <c:pt idx="11427">
                  <c:v>107724537.82047501</c:v>
                </c:pt>
                <c:pt idx="11428">
                  <c:v>107591459.22547902</c:v>
                </c:pt>
                <c:pt idx="11429">
                  <c:v>107458266.511222</c:v>
                </c:pt>
                <c:pt idx="11430">
                  <c:v>107324959.405324</c:v>
                </c:pt>
                <c:pt idx="11431">
                  <c:v>107191537.634197</c:v>
                </c:pt>
                <c:pt idx="11432">
                  <c:v>107058000.92303</c:v>
                </c:pt>
                <c:pt idx="11433">
                  <c:v>106924348.99578902</c:v>
                </c:pt>
                <c:pt idx="11434">
                  <c:v>106790581.57520299</c:v>
                </c:pt>
                <c:pt idx="11435">
                  <c:v>106656698.382761</c:v>
                </c:pt>
                <c:pt idx="11436">
                  <c:v>106522699.13869998</c:v>
                </c:pt>
                <c:pt idx="11437">
                  <c:v>106388583.56199701</c:v>
                </c:pt>
                <c:pt idx="11438">
                  <c:v>106254351.370364</c:v>
                </c:pt>
                <c:pt idx="11439">
                  <c:v>106120002.280239</c:v>
                </c:pt>
                <c:pt idx="11440">
                  <c:v>105985536.00677398</c:v>
                </c:pt>
                <c:pt idx="11441">
                  <c:v>105850952.26383002</c:v>
                </c:pt>
                <c:pt idx="11442">
                  <c:v>105716250.76396902</c:v>
                </c:pt>
                <c:pt idx="11443">
                  <c:v>105581431.21844302</c:v>
                </c:pt>
                <c:pt idx="11444">
                  <c:v>105446493.33718702</c:v>
                </c:pt>
                <c:pt idx="11445">
                  <c:v>105311436.82881001</c:v>
                </c:pt>
                <c:pt idx="11446">
                  <c:v>105176261.40058599</c:v>
                </c:pt>
                <c:pt idx="11447">
                  <c:v>105040966.75844599</c:v>
                </c:pt>
                <c:pt idx="11448">
                  <c:v>104905552.606967</c:v>
                </c:pt>
                <c:pt idx="11449">
                  <c:v>104770018.64936604</c:v>
                </c:pt>
                <c:pt idx="11450">
                  <c:v>104634364.58748701</c:v>
                </c:pt>
                <c:pt idx="11451">
                  <c:v>104498590.12179798</c:v>
                </c:pt>
                <c:pt idx="11452">
                  <c:v>104362694.95137499</c:v>
                </c:pt>
                <c:pt idx="11453">
                  <c:v>104226678.77389599</c:v>
                </c:pt>
                <c:pt idx="11454">
                  <c:v>104090541.28563298</c:v>
                </c:pt>
                <c:pt idx="11455">
                  <c:v>103954282.181438</c:v>
                </c:pt>
                <c:pt idx="11456">
                  <c:v>103817901.15473999</c:v>
                </c:pt>
                <c:pt idx="11457">
                  <c:v>103681397.89752798</c:v>
                </c:pt>
                <c:pt idx="11458">
                  <c:v>103544772.100347</c:v>
                </c:pt>
                <c:pt idx="11459">
                  <c:v>103408023.45228603</c:v>
                </c:pt>
                <c:pt idx="11460">
                  <c:v>103271151.64096799</c:v>
                </c:pt>
                <c:pt idx="11461">
                  <c:v>103134156.35253999</c:v>
                </c:pt>
                <c:pt idx="11462">
                  <c:v>102997037.271663</c:v>
                </c:pt>
                <c:pt idx="11463">
                  <c:v>102859794.08150299</c:v>
                </c:pt>
                <c:pt idx="11464">
                  <c:v>102722426.46371901</c:v>
                </c:pt>
                <c:pt idx="11465">
                  <c:v>102584934.098452</c:v>
                </c:pt>
                <c:pt idx="11466">
                  <c:v>102447316.66432001</c:v>
                </c:pt>
                <c:pt idx="11467">
                  <c:v>102309573.83839899</c:v>
                </c:pt>
                <c:pt idx="11468">
                  <c:v>102171705.296221</c:v>
                </c:pt>
                <c:pt idx="11469">
                  <c:v>102033710.71175398</c:v>
                </c:pt>
                <c:pt idx="11470">
                  <c:v>101895589.757401</c:v>
                </c:pt>
                <c:pt idx="11471">
                  <c:v>101757342.103982</c:v>
                </c:pt>
                <c:pt idx="11472">
                  <c:v>101618967.420726</c:v>
                </c:pt>
                <c:pt idx="11473">
                  <c:v>101480465.37525898</c:v>
                </c:pt>
                <c:pt idx="11474">
                  <c:v>101341835.63359401</c:v>
                </c:pt>
                <c:pt idx="11475">
                  <c:v>101203077.860116</c:v>
                </c:pt>
                <c:pt idx="11476">
                  <c:v>101064191.71757601</c:v>
                </c:pt>
                <c:pt idx="11477">
                  <c:v>100925176.86707699</c:v>
                </c:pt>
                <c:pt idx="11478">
                  <c:v>100786032.96806002</c:v>
                </c:pt>
                <c:pt idx="11479">
                  <c:v>100646759.67829399</c:v>
                </c:pt>
                <c:pt idx="11480">
                  <c:v>100507356.653868</c:v>
                </c:pt>
                <c:pt idx="11481">
                  <c:v>100367823.54917301</c:v>
                </c:pt>
                <c:pt idx="11482">
                  <c:v>100228160.016892</c:v>
                </c:pt>
                <c:pt idx="11483">
                  <c:v>100088365.70798902</c:v>
                </c:pt>
                <c:pt idx="11484">
                  <c:v>99948440.271697</c:v>
                </c:pt>
                <c:pt idx="11485">
                  <c:v>99808383.355502963</c:v>
                </c:pt>
                <c:pt idx="11486">
                  <c:v>99668194.605137989</c:v>
                </c:pt>
                <c:pt idx="11487">
                  <c:v>99527873.664563984</c:v>
                </c:pt>
                <c:pt idx="11488">
                  <c:v>99387420.175957963</c:v>
                </c:pt>
                <c:pt idx="11489">
                  <c:v>99246833.779706001</c:v>
                </c:pt>
                <c:pt idx="11490">
                  <c:v>99106114.114381999</c:v>
                </c:pt>
                <c:pt idx="11491">
                  <c:v>98965260.816738978</c:v>
                </c:pt>
                <c:pt idx="11492">
                  <c:v>98824273.521697998</c:v>
                </c:pt>
                <c:pt idx="11493">
                  <c:v>98683151.862329006</c:v>
                </c:pt>
                <c:pt idx="11494">
                  <c:v>98541895.469842002</c:v>
                </c:pt>
                <c:pt idx="11495">
                  <c:v>98400503.973572999</c:v>
                </c:pt>
                <c:pt idx="11496">
                  <c:v>98258977.000964999</c:v>
                </c:pt>
                <c:pt idx="11497">
                  <c:v>98117314.177562967</c:v>
                </c:pt>
                <c:pt idx="11498">
                  <c:v>97975515.126990989</c:v>
                </c:pt>
                <c:pt idx="11499">
                  <c:v>97833579.470945001</c:v>
                </c:pt>
                <c:pt idx="11500">
                  <c:v>97691506.829174981</c:v>
                </c:pt>
                <c:pt idx="11501">
                  <c:v>97549296.819468021</c:v>
                </c:pt>
                <c:pt idx="11502">
                  <c:v>97406949.057641983</c:v>
                </c:pt>
                <c:pt idx="11503">
                  <c:v>97264463.157521963</c:v>
                </c:pt>
                <c:pt idx="11504">
                  <c:v>97121838.730930001</c:v>
                </c:pt>
                <c:pt idx="11505">
                  <c:v>96979075.387668982</c:v>
                </c:pt>
                <c:pt idx="11506">
                  <c:v>96836172.735506982</c:v>
                </c:pt>
                <c:pt idx="11507">
                  <c:v>96693130.380164981</c:v>
                </c:pt>
                <c:pt idx="11508">
                  <c:v>96549947.925297007</c:v>
                </c:pt>
                <c:pt idx="11509">
                  <c:v>96406624.972475022</c:v>
                </c:pt>
                <c:pt idx="11510">
                  <c:v>96263161.121179</c:v>
                </c:pt>
                <c:pt idx="11511">
                  <c:v>96119555.968771994</c:v>
                </c:pt>
                <c:pt idx="11512">
                  <c:v>95975809.110493004</c:v>
                </c:pt>
                <c:pt idx="11513">
                  <c:v>95831920.139431998</c:v>
                </c:pt>
                <c:pt idx="11514">
                  <c:v>95687888.646519989</c:v>
                </c:pt>
                <c:pt idx="11515">
                  <c:v>95543714.220512986</c:v>
                </c:pt>
                <c:pt idx="11516">
                  <c:v>95399396.447968021</c:v>
                </c:pt>
                <c:pt idx="11517">
                  <c:v>95254934.913232997</c:v>
                </c:pt>
                <c:pt idx="11518">
                  <c:v>95110329.198428005</c:v>
                </c:pt>
                <c:pt idx="11519">
                  <c:v>94965578.883426994</c:v>
                </c:pt>
                <c:pt idx="11520">
                  <c:v>94820683.545841992</c:v>
                </c:pt>
                <c:pt idx="11521">
                  <c:v>94675642.761002004</c:v>
                </c:pt>
                <c:pt idx="11522">
                  <c:v>94530456.101938978</c:v>
                </c:pt>
                <c:pt idx="11523">
                  <c:v>94385123.139368996</c:v>
                </c:pt>
                <c:pt idx="11524">
                  <c:v>94239643.441672996</c:v>
                </c:pt>
                <c:pt idx="11525">
                  <c:v>94094016.574879989</c:v>
                </c:pt>
                <c:pt idx="11526">
                  <c:v>93948242.102645978</c:v>
                </c:pt>
                <c:pt idx="11527">
                  <c:v>93802319.586237982</c:v>
                </c:pt>
                <c:pt idx="11528">
                  <c:v>93656248.58451499</c:v>
                </c:pt>
                <c:pt idx="11529">
                  <c:v>93510028.653906003</c:v>
                </c:pt>
                <c:pt idx="11530">
                  <c:v>93363659.348392993</c:v>
                </c:pt>
                <c:pt idx="11531">
                  <c:v>93217140.219493017</c:v>
                </c:pt>
                <c:pt idx="11532">
                  <c:v>93070470.816233978</c:v>
                </c:pt>
                <c:pt idx="11533">
                  <c:v>92923650.685138986</c:v>
                </c:pt>
                <c:pt idx="11534">
                  <c:v>92776679.370203987</c:v>
                </c:pt>
                <c:pt idx="11535">
                  <c:v>92629556.41287902</c:v>
                </c:pt>
                <c:pt idx="11536">
                  <c:v>92482281.352045</c:v>
                </c:pt>
                <c:pt idx="11537">
                  <c:v>92334853.723995015</c:v>
                </c:pt>
                <c:pt idx="11538">
                  <c:v>92187273.062414005</c:v>
                </c:pt>
                <c:pt idx="11539">
                  <c:v>92039538.898356006</c:v>
                </c:pt>
                <c:pt idx="11540">
                  <c:v>91891650.760223001</c:v>
                </c:pt>
                <c:pt idx="11541">
                  <c:v>91743608.173743963</c:v>
                </c:pt>
                <c:pt idx="11542">
                  <c:v>91595410.661951989</c:v>
                </c:pt>
                <c:pt idx="11543">
                  <c:v>91447057.745162994</c:v>
                </c:pt>
                <c:pt idx="11544">
                  <c:v>91298548.940954</c:v>
                </c:pt>
                <c:pt idx="11545">
                  <c:v>91149883.764137998</c:v>
                </c:pt>
                <c:pt idx="11546">
                  <c:v>91001061.726742983</c:v>
                </c:pt>
                <c:pt idx="11547">
                  <c:v>90852082.337990999</c:v>
                </c:pt>
                <c:pt idx="11548">
                  <c:v>90702945.104268998</c:v>
                </c:pt>
                <c:pt idx="11549">
                  <c:v>90553649.529110998</c:v>
                </c:pt>
                <c:pt idx="11550">
                  <c:v>90404195.113171995</c:v>
                </c:pt>
                <c:pt idx="11551">
                  <c:v>90254581.354200989</c:v>
                </c:pt>
                <c:pt idx="11552">
                  <c:v>90104807.747024</c:v>
                </c:pt>
                <c:pt idx="11553">
                  <c:v>89954873.783510998</c:v>
                </c:pt>
                <c:pt idx="11554">
                  <c:v>89804778.952555999</c:v>
                </c:pt>
                <c:pt idx="11555">
                  <c:v>89654522.740052</c:v>
                </c:pt>
                <c:pt idx="11556">
                  <c:v>89504104.628861979</c:v>
                </c:pt>
                <c:pt idx="11557">
                  <c:v>89353524.098798007</c:v>
                </c:pt>
                <c:pt idx="11558">
                  <c:v>89202780.626590967</c:v>
                </c:pt>
                <c:pt idx="11559">
                  <c:v>89051873.685865998</c:v>
                </c:pt>
                <c:pt idx="11560">
                  <c:v>88900802.747116014</c:v>
                </c:pt>
                <c:pt idx="11561">
                  <c:v>88749567.27767399</c:v>
                </c:pt>
                <c:pt idx="11562">
                  <c:v>88598166.741688013</c:v>
                </c:pt>
                <c:pt idx="11563">
                  <c:v>88446600.600090981</c:v>
                </c:pt>
                <c:pt idx="11564">
                  <c:v>88294868.310572982</c:v>
                </c:pt>
                <c:pt idx="11565">
                  <c:v>88142969.327555984</c:v>
                </c:pt>
                <c:pt idx="11566">
                  <c:v>87990903.102161005</c:v>
                </c:pt>
                <c:pt idx="11567">
                  <c:v>87838669.082184002</c:v>
                </c:pt>
                <c:pt idx="11568">
                  <c:v>87686266.712064013</c:v>
                </c:pt>
                <c:pt idx="11569">
                  <c:v>87533695.432852998</c:v>
                </c:pt>
                <c:pt idx="11570">
                  <c:v>87380954.682187006</c:v>
                </c:pt>
                <c:pt idx="11571">
                  <c:v>87228043.894258991</c:v>
                </c:pt>
                <c:pt idx="11572">
                  <c:v>87074962.499782994</c:v>
                </c:pt>
                <c:pt idx="11573">
                  <c:v>86921709.925966993</c:v>
                </c:pt>
                <c:pt idx="11574">
                  <c:v>86768285.596479997</c:v>
                </c:pt>
                <c:pt idx="11575">
                  <c:v>86614688.931421995</c:v>
                </c:pt>
                <c:pt idx="11576">
                  <c:v>86460919.347290993</c:v>
                </c:pt>
                <c:pt idx="11577">
                  <c:v>86306976.256948978</c:v>
                </c:pt>
                <c:pt idx="11578">
                  <c:v>86152859.069593981</c:v>
                </c:pt>
                <c:pt idx="11579">
                  <c:v>85998567.190721989</c:v>
                </c:pt>
                <c:pt idx="11580">
                  <c:v>85844100.022098005</c:v>
                </c:pt>
                <c:pt idx="11581">
                  <c:v>85689456.961717993</c:v>
                </c:pt>
                <c:pt idx="11582">
                  <c:v>85534637.403778017</c:v>
                </c:pt>
                <c:pt idx="11583">
                  <c:v>85379640.738635004</c:v>
                </c:pt>
                <c:pt idx="11584">
                  <c:v>85224466.352779999</c:v>
                </c:pt>
                <c:pt idx="11585">
                  <c:v>85069113.628792986</c:v>
                </c:pt>
                <c:pt idx="11586">
                  <c:v>84913581.945313007</c:v>
                </c:pt>
                <c:pt idx="11587">
                  <c:v>84757870.676999986</c:v>
                </c:pt>
                <c:pt idx="11588">
                  <c:v>84601979.194499999</c:v>
                </c:pt>
                <c:pt idx="11589">
                  <c:v>84445906.864403978</c:v>
                </c:pt>
                <c:pt idx="11590">
                  <c:v>84289653.049213007</c:v>
                </c:pt>
                <c:pt idx="11591">
                  <c:v>84133217.10730198</c:v>
                </c:pt>
                <c:pt idx="11592">
                  <c:v>83976598.392874002</c:v>
                </c:pt>
                <c:pt idx="11593">
                  <c:v>83819796.255928978</c:v>
                </c:pt>
                <c:pt idx="11594">
                  <c:v>83662810.042221993</c:v>
                </c:pt>
                <c:pt idx="11595">
                  <c:v>83505639.093218997</c:v>
                </c:pt>
                <c:pt idx="11596">
                  <c:v>83348282.746061996</c:v>
                </c:pt>
                <c:pt idx="11597">
                  <c:v>83190740.333523989</c:v>
                </c:pt>
                <c:pt idx="11598">
                  <c:v>83033011.183971003</c:v>
                </c:pt>
                <c:pt idx="11599">
                  <c:v>82875094.621316999</c:v>
                </c:pt>
                <c:pt idx="11600">
                  <c:v>82716989.964981005</c:v>
                </c:pt>
                <c:pt idx="11601">
                  <c:v>82558696.52984798</c:v>
                </c:pt>
                <c:pt idx="11602">
                  <c:v>82400213.626220986</c:v>
                </c:pt>
                <c:pt idx="11603">
                  <c:v>82241540.559778005</c:v>
                </c:pt>
                <c:pt idx="11604">
                  <c:v>82082676.631529987</c:v>
                </c:pt>
                <c:pt idx="11605">
                  <c:v>81923621.137769982</c:v>
                </c:pt>
                <c:pt idx="11606">
                  <c:v>81764373.370032966</c:v>
                </c:pt>
                <c:pt idx="11607">
                  <c:v>81604932.615046978</c:v>
                </c:pt>
                <c:pt idx="11608">
                  <c:v>81445298.154684991</c:v>
                </c:pt>
                <c:pt idx="11609">
                  <c:v>81285469.265918002</c:v>
                </c:pt>
                <c:pt idx="11610">
                  <c:v>81125445.220768005</c:v>
                </c:pt>
                <c:pt idx="11611">
                  <c:v>80965225.286256999</c:v>
                </c:pt>
                <c:pt idx="11612">
                  <c:v>80804808.724357992</c:v>
                </c:pt>
                <c:pt idx="11613">
                  <c:v>80644194.791949004</c:v>
                </c:pt>
                <c:pt idx="11614">
                  <c:v>80483382.740751982</c:v>
                </c:pt>
                <c:pt idx="11615">
                  <c:v>80322371.817295015</c:v>
                </c:pt>
                <c:pt idx="11616">
                  <c:v>80161161.262847006</c:v>
                </c:pt>
                <c:pt idx="11617">
                  <c:v>79999750.313374013</c:v>
                </c:pt>
                <c:pt idx="11618">
                  <c:v>79838138.199480996</c:v>
                </c:pt>
                <c:pt idx="11619">
                  <c:v>79676324.146360993</c:v>
                </c:pt>
                <c:pt idx="11620">
                  <c:v>79514307.373735979</c:v>
                </c:pt>
                <c:pt idx="11621">
                  <c:v>79352087.095803991</c:v>
                </c:pt>
                <c:pt idx="11622">
                  <c:v>79189662.521182001</c:v>
                </c:pt>
                <c:pt idx="11623">
                  <c:v>79027032.852847978</c:v>
                </c:pt>
                <c:pt idx="11624">
                  <c:v>78864197.288084999</c:v>
                </c:pt>
                <c:pt idx="11625">
                  <c:v>78701155.018421993</c:v>
                </c:pt>
                <c:pt idx="11626">
                  <c:v>78537905.229569003</c:v>
                </c:pt>
                <c:pt idx="11627">
                  <c:v>78374447.101365015</c:v>
                </c:pt>
                <c:pt idx="11628">
                  <c:v>78210779.807711989</c:v>
                </c:pt>
                <c:pt idx="11629">
                  <c:v>78046902.51651299</c:v>
                </c:pt>
                <c:pt idx="11630">
                  <c:v>77882814.389610991</c:v>
                </c:pt>
                <c:pt idx="11631">
                  <c:v>77718514.582722992</c:v>
                </c:pt>
                <c:pt idx="11632">
                  <c:v>77554002.245378017</c:v>
                </c:pt>
                <c:pt idx="11633">
                  <c:v>77389276.520849988</c:v>
                </c:pt>
                <c:pt idx="11634">
                  <c:v>77224336.546091005</c:v>
                </c:pt>
                <c:pt idx="11635">
                  <c:v>77059181.451664999</c:v>
                </c:pt>
                <c:pt idx="11636">
                  <c:v>76893810.361680001</c:v>
                </c:pt>
                <c:pt idx="11637">
                  <c:v>76728222.393715993</c:v>
                </c:pt>
                <c:pt idx="11638">
                  <c:v>76562416.658757985</c:v>
                </c:pt>
                <c:pt idx="11639">
                  <c:v>76396392.261125997</c:v>
                </c:pt>
                <c:pt idx="11640">
                  <c:v>76230148.298396021</c:v>
                </c:pt>
                <c:pt idx="11641">
                  <c:v>76063683.861333981</c:v>
                </c:pt>
                <c:pt idx="11642">
                  <c:v>75896998.033819005</c:v>
                </c:pt>
                <c:pt idx="11643">
                  <c:v>75730089.892767996</c:v>
                </c:pt>
                <c:pt idx="11644">
                  <c:v>75562958.50805898</c:v>
                </c:pt>
                <c:pt idx="11645">
                  <c:v>75395602.942452997</c:v>
                </c:pt>
                <c:pt idx="11646">
                  <c:v>75228022.25151898</c:v>
                </c:pt>
                <c:pt idx="11647">
                  <c:v>75060215.483548</c:v>
                </c:pt>
                <c:pt idx="11648">
                  <c:v>74892181.679480001</c:v>
                </c:pt>
                <c:pt idx="11649">
                  <c:v>74723919.872814983</c:v>
                </c:pt>
                <c:pt idx="11650">
                  <c:v>74555429.089532986</c:v>
                </c:pt>
                <c:pt idx="11651">
                  <c:v>74386708.348009005</c:v>
                </c:pt>
                <c:pt idx="11652">
                  <c:v>74217756.658929989</c:v>
                </c:pt>
                <c:pt idx="11653">
                  <c:v>74048573.025200978</c:v>
                </c:pt>
                <c:pt idx="11654">
                  <c:v>73879156.441864997</c:v>
                </c:pt>
                <c:pt idx="11655">
                  <c:v>73709505.896008</c:v>
                </c:pt>
                <c:pt idx="11656">
                  <c:v>73539620.366669998</c:v>
                </c:pt>
                <c:pt idx="11657">
                  <c:v>73369498.824751973</c:v>
                </c:pt>
                <c:pt idx="11658">
                  <c:v>73199140.232923001</c:v>
                </c:pt>
                <c:pt idx="11659">
                  <c:v>73028543.545526981</c:v>
                </c:pt>
                <c:pt idx="11660">
                  <c:v>72857707.708481997</c:v>
                </c:pt>
                <c:pt idx="11661">
                  <c:v>72686631.659183979</c:v>
                </c:pt>
                <c:pt idx="11662">
                  <c:v>72515314.326409981</c:v>
                </c:pt>
                <c:pt idx="11663">
                  <c:v>72343754.630215004</c:v>
                </c:pt>
                <c:pt idx="11664">
                  <c:v>72171951.481827006</c:v>
                </c:pt>
                <c:pt idx="11665">
                  <c:v>71999903.783548981</c:v>
                </c:pt>
                <c:pt idx="11666">
                  <c:v>71827610.428646982</c:v>
                </c:pt>
                <c:pt idx="11667">
                  <c:v>71655070.301247001</c:v>
                </c:pt>
                <c:pt idx="11668">
                  <c:v>71482282.276225001</c:v>
                </c:pt>
                <c:pt idx="11669">
                  <c:v>71309245.219093993</c:v>
                </c:pt>
                <c:pt idx="11670">
                  <c:v>71135957.985894978</c:v>
                </c:pt>
                <c:pt idx="11671">
                  <c:v>70962419.423081994</c:v>
                </c:pt>
                <c:pt idx="11672">
                  <c:v>70788628.367403001</c:v>
                </c:pt>
                <c:pt idx="11673">
                  <c:v>70614583.645786002</c:v>
                </c:pt>
                <c:pt idx="11674">
                  <c:v>70440284.07521899</c:v>
                </c:pt>
                <c:pt idx="11675">
                  <c:v>70265728.462623999</c:v>
                </c:pt>
                <c:pt idx="11676">
                  <c:v>70090915.604740977</c:v>
                </c:pt>
                <c:pt idx="11677">
                  <c:v>69915844.287992999</c:v>
                </c:pt>
                <c:pt idx="11678">
                  <c:v>69740513.288370013</c:v>
                </c:pt>
                <c:pt idx="11679">
                  <c:v>69564921.371287003</c:v>
                </c:pt>
                <c:pt idx="11680">
                  <c:v>69389067.291462019</c:v>
                </c:pt>
                <c:pt idx="11681">
                  <c:v>69212949.792778015</c:v>
                </c:pt>
                <c:pt idx="11682">
                  <c:v>69036567.60814698</c:v>
                </c:pt>
                <c:pt idx="11683">
                  <c:v>68859919.459372014</c:v>
                </c:pt>
                <c:pt idx="11684">
                  <c:v>68683004.057007</c:v>
                </c:pt>
                <c:pt idx="11685">
                  <c:v>68505820.100212991</c:v>
                </c:pt>
                <c:pt idx="11686">
                  <c:v>68328366.276614964</c:v>
                </c:pt>
                <c:pt idx="11687">
                  <c:v>68150641.262151003</c:v>
                </c:pt>
                <c:pt idx="11688">
                  <c:v>67972643.720926002</c:v>
                </c:pt>
                <c:pt idx="11689">
                  <c:v>67794372.305053964</c:v>
                </c:pt>
                <c:pt idx="11690">
                  <c:v>67615825.654506966</c:v>
                </c:pt>
                <c:pt idx="11691">
                  <c:v>67437002.396957979</c:v>
                </c:pt>
                <c:pt idx="11692">
                  <c:v>67257901.147613987</c:v>
                </c:pt>
                <c:pt idx="11693">
                  <c:v>67078520.509060003</c:v>
                </c:pt>
                <c:pt idx="11694">
                  <c:v>66898859.071088001</c:v>
                </c:pt>
                <c:pt idx="11695">
                  <c:v>66718915.410531998</c:v>
                </c:pt>
                <c:pt idx="11696">
                  <c:v>66538688.091091007</c:v>
                </c:pt>
                <c:pt idx="11697">
                  <c:v>66358175.663159005</c:v>
                </c:pt>
                <c:pt idx="11698">
                  <c:v>66177376.663644008</c:v>
                </c:pt>
                <c:pt idx="11699">
                  <c:v>65996289.615789004</c:v>
                </c:pt>
                <c:pt idx="11700">
                  <c:v>65814913.028985001</c:v>
                </c:pt>
                <c:pt idx="11701">
                  <c:v>65633245.398589</c:v>
                </c:pt>
                <c:pt idx="11702">
                  <c:v>65451285.205724001</c:v>
                </c:pt>
                <c:pt idx="11703">
                  <c:v>65269030.917094998</c:v>
                </c:pt>
                <c:pt idx="11704">
                  <c:v>65086480.984783992</c:v>
                </c:pt>
                <c:pt idx="11705">
                  <c:v>64903633.846052989</c:v>
                </c:pt>
                <c:pt idx="11706">
                  <c:v>64720487.923136003</c:v>
                </c:pt>
                <c:pt idx="11707">
                  <c:v>64537041.623033009</c:v>
                </c:pt>
                <c:pt idx="11708">
                  <c:v>64353293.337297007</c:v>
                </c:pt>
                <c:pt idx="11709">
                  <c:v>64169241.441817001</c:v>
                </c:pt>
                <c:pt idx="11710">
                  <c:v>63984884.29659801</c:v>
                </c:pt>
                <c:pt idx="11711">
                  <c:v>63800220.245537005</c:v>
                </c:pt>
                <c:pt idx="11712">
                  <c:v>63615247.616195999</c:v>
                </c:pt>
                <c:pt idx="11713">
                  <c:v>63429964.719567008</c:v>
                </c:pt>
                <c:pt idx="11714">
                  <c:v>63244369.849836998</c:v>
                </c:pt>
                <c:pt idx="11715">
                  <c:v>63058461.284147009</c:v>
                </c:pt>
                <c:pt idx="11716">
                  <c:v>62872237.282340996</c:v>
                </c:pt>
                <c:pt idx="11717">
                  <c:v>62685696.086723991</c:v>
                </c:pt>
                <c:pt idx="11718">
                  <c:v>62498835.921800002</c:v>
                </c:pt>
                <c:pt idx="11719">
                  <c:v>62311654.994015001</c:v>
                </c:pt>
                <c:pt idx="11720">
                  <c:v>62124151.491489999</c:v>
                </c:pt>
                <c:pt idx="11721">
                  <c:v>61936323.583750993</c:v>
                </c:pt>
                <c:pt idx="11722">
                  <c:v>61748169.421457008</c:v>
                </c:pt>
                <c:pt idx="11723">
                  <c:v>61559687.136114001</c:v>
                </c:pt>
                <c:pt idx="11724">
                  <c:v>61370874.839791998</c:v>
                </c:pt>
                <c:pt idx="11725">
                  <c:v>61181730.62483301</c:v>
                </c:pt>
                <c:pt idx="11726">
                  <c:v>60992252.563552</c:v>
                </c:pt>
                <c:pt idx="11727">
                  <c:v>60802438.707936004</c:v>
                </c:pt>
                <c:pt idx="11728">
                  <c:v>60612287.089328997</c:v>
                </c:pt>
                <c:pt idx="11729">
                  <c:v>60421795.718125001</c:v>
                </c:pt>
                <c:pt idx="11730">
                  <c:v>60230962.583439</c:v>
                </c:pt>
                <c:pt idx="11731">
                  <c:v>60039785.652779989</c:v>
                </c:pt>
                <c:pt idx="11732">
                  <c:v>59848262.871717997</c:v>
                </c:pt>
                <c:pt idx="11733">
                  <c:v>59656392.163542002</c:v>
                </c:pt>
                <c:pt idx="11734">
                  <c:v>59464171.428907007</c:v>
                </c:pt>
                <c:pt idx="11735">
                  <c:v>59271598.545483001</c:v>
                </c:pt>
                <c:pt idx="11736">
                  <c:v>59078671.367590003</c:v>
                </c:pt>
                <c:pt idx="11737">
                  <c:v>58885387.725825004</c:v>
                </c:pt>
                <c:pt idx="11738">
                  <c:v>58691745.426688999</c:v>
                </c:pt>
                <c:pt idx="11739">
                  <c:v>58497742.252191</c:v>
                </c:pt>
                <c:pt idx="11740">
                  <c:v>58303375.959464997</c:v>
                </c:pt>
                <c:pt idx="11741">
                  <c:v>58108644.280358002</c:v>
                </c:pt>
                <c:pt idx="11742">
                  <c:v>57913544.921021998</c:v>
                </c:pt>
                <c:pt idx="11743">
                  <c:v>57718075.561495006</c:v>
                </c:pt>
                <c:pt idx="11744">
                  <c:v>57522233.855269</c:v>
                </c:pt>
                <c:pt idx="11745">
                  <c:v>57326017.428852998</c:v>
                </c:pt>
                <c:pt idx="11746">
                  <c:v>57129423.88132599</c:v>
                </c:pt>
                <c:pt idx="11747">
                  <c:v>56932450.783877</c:v>
                </c:pt>
                <c:pt idx="11748">
                  <c:v>56735095.679339007</c:v>
                </c:pt>
                <c:pt idx="11749">
                  <c:v>56537356.081710994</c:v>
                </c:pt>
                <c:pt idx="11750">
                  <c:v>56339229.475669004</c:v>
                </c:pt>
                <c:pt idx="11751">
                  <c:v>56140713.316066995</c:v>
                </c:pt>
                <c:pt idx="11752">
                  <c:v>55941805.027424999</c:v>
                </c:pt>
                <c:pt idx="11753">
                  <c:v>55742502.003408998</c:v>
                </c:pt>
                <c:pt idx="11754">
                  <c:v>55542801.606297009</c:v>
                </c:pt>
                <c:pt idx="11755">
                  <c:v>55342701.166432999</c:v>
                </c:pt>
                <c:pt idx="11756">
                  <c:v>55142197.981668003</c:v>
                </c:pt>
                <c:pt idx="11757">
                  <c:v>54941289.316789992</c:v>
                </c:pt>
                <c:pt idx="11758">
                  <c:v>54739972.402939998</c:v>
                </c:pt>
                <c:pt idx="11759">
                  <c:v>54538244.437013</c:v>
                </c:pt>
                <c:pt idx="11760">
                  <c:v>54336102.581046999</c:v>
                </c:pt>
                <c:pt idx="11761">
                  <c:v>54133543.961600006</c:v>
                </c:pt>
                <c:pt idx="11762">
                  <c:v>53930565.66910401</c:v>
                </c:pt>
                <c:pt idx="11763">
                  <c:v>53727164.757212996</c:v>
                </c:pt>
                <c:pt idx="11764">
                  <c:v>53523338.242132999</c:v>
                </c:pt>
                <c:pt idx="11765">
                  <c:v>53319083.101929002</c:v>
                </c:pt>
                <c:pt idx="11766">
                  <c:v>53114396.275826998</c:v>
                </c:pt>
                <c:pt idx="11767">
                  <c:v>52909274.663489997</c:v>
                </c:pt>
                <c:pt idx="11768">
                  <c:v>52703715.124280006</c:v>
                </c:pt>
                <c:pt idx="11769">
                  <c:v>52497714.476503</c:v>
                </c:pt>
                <c:pt idx="11770">
                  <c:v>52291269.496631004</c:v>
                </c:pt>
                <c:pt idx="11771">
                  <c:v>52084376.918509997</c:v>
                </c:pt>
                <c:pt idx="11772">
                  <c:v>51877033.432547003</c:v>
                </c:pt>
                <c:pt idx="11773">
                  <c:v>51669235.684869997</c:v>
                </c:pt>
                <c:pt idx="11774">
                  <c:v>51460980.276480995</c:v>
                </c:pt>
                <c:pt idx="11775">
                  <c:v>51252263.762371004</c:v>
                </c:pt>
                <c:pt idx="11776">
                  <c:v>51043082.650627002</c:v>
                </c:pt>
                <c:pt idx="11777">
                  <c:v>50833433.401504003</c:v>
                </c:pt>
                <c:pt idx="11778">
                  <c:v>50623312.42648299</c:v>
                </c:pt>
                <c:pt idx="11779">
                  <c:v>50412716.087299004</c:v>
                </c:pt>
                <c:pt idx="11780">
                  <c:v>50201640.694943011</c:v>
                </c:pt>
                <c:pt idx="11781">
                  <c:v>49990082.508642003</c:v>
                </c:pt>
                <c:pt idx="11782">
                  <c:v>49778037.734811999</c:v>
                </c:pt>
                <c:pt idx="11783">
                  <c:v>49565502.525975004</c:v>
                </c:pt>
                <c:pt idx="11784">
                  <c:v>49352472.979657009</c:v>
                </c:pt>
                <c:pt idx="11785">
                  <c:v>49138945.137253009</c:v>
                </c:pt>
                <c:pt idx="11786">
                  <c:v>48924914.982858993</c:v>
                </c:pt>
                <c:pt idx="11787">
                  <c:v>48710378.442073993</c:v>
                </c:pt>
                <c:pt idx="11788">
                  <c:v>48495331.380770996</c:v>
                </c:pt>
                <c:pt idx="11789">
                  <c:v>48279769.603830002</c:v>
                </c:pt>
                <c:pt idx="11790">
                  <c:v>48063688.853836991</c:v>
                </c:pt>
                <c:pt idx="11791">
                  <c:v>47847084.809753999</c:v>
                </c:pt>
                <c:pt idx="11792">
                  <c:v>47629953.085535005</c:v>
                </c:pt>
                <c:pt idx="11793">
                  <c:v>47412289.228722997</c:v>
                </c:pt>
                <c:pt idx="11794">
                  <c:v>47194088.718992002</c:v>
                </c:pt>
                <c:pt idx="11795">
                  <c:v>46975346.966651</c:v>
                </c:pt>
                <c:pt idx="11796">
                  <c:v>46756059.311111994</c:v>
                </c:pt>
                <c:pt idx="11797">
                  <c:v>46536221.019300006</c:v>
                </c:pt>
                <c:pt idx="11798">
                  <c:v>46315827.284029998</c:v>
                </c:pt>
                <c:pt idx="11799">
                  <c:v>46094873.222327001</c:v>
                </c:pt>
                <c:pt idx="11800">
                  <c:v>45873353.87370199</c:v>
                </c:pt>
                <c:pt idx="11801">
                  <c:v>45651264.198369004</c:v>
                </c:pt>
                <c:pt idx="11802">
                  <c:v>45428599.075419001</c:v>
                </c:pt>
                <c:pt idx="11803">
                  <c:v>45205353.300930001</c:v>
                </c:pt>
                <c:pt idx="11804">
                  <c:v>44981521.586020991</c:v>
                </c:pt>
                <c:pt idx="11805">
                  <c:v>44757098.554848</c:v>
                </c:pt>
                <c:pt idx="11806">
                  <c:v>44532078.742541999</c:v>
                </c:pt>
                <c:pt idx="11807">
                  <c:v>44306456.59307</c:v>
                </c:pt>
                <c:pt idx="11808">
                  <c:v>44080226.457043</c:v>
                </c:pt>
                <c:pt idx="11809">
                  <c:v>43853382.589446001</c:v>
                </c:pt>
                <c:pt idx="11810">
                  <c:v>43625919.147301994</c:v>
                </c:pt>
                <c:pt idx="11811">
                  <c:v>43397830.187249005</c:v>
                </c:pt>
                <c:pt idx="11812">
                  <c:v>43169109.663056999</c:v>
                </c:pt>
                <c:pt idx="11813">
                  <c:v>42939751.423048005</c:v>
                </c:pt>
                <c:pt idx="11814">
                  <c:v>42709749.207435004</c:v>
                </c:pt>
                <c:pt idx="11815">
                  <c:v>42479096.645585001</c:v>
                </c:pt>
                <c:pt idx="11816">
                  <c:v>42247787.253169</c:v>
                </c:pt>
                <c:pt idx="11817">
                  <c:v>42015814.429239012</c:v>
                </c:pt>
                <c:pt idx="11818">
                  <c:v>41783171.45318599</c:v>
                </c:pt>
                <c:pt idx="11819">
                  <c:v>41549851.481610999</c:v>
                </c:pt>
                <c:pt idx="11820">
                  <c:v>41315847.545075998</c:v>
                </c:pt>
                <c:pt idx="11821">
                  <c:v>41081152.544748999</c:v>
                </c:pt>
                <c:pt idx="11822">
                  <c:v>40845759.248930007</c:v>
                </c:pt>
                <c:pt idx="11823">
                  <c:v>40609660.289452001</c:v>
                </c:pt>
                <c:pt idx="11824">
                  <c:v>40372848.157960996</c:v>
                </c:pt>
                <c:pt idx="11825">
                  <c:v>40135315.202053003</c:v>
                </c:pt>
                <c:pt idx="11826">
                  <c:v>39897053.621280007</c:v>
                </c:pt>
                <c:pt idx="11827">
                  <c:v>39658055.463007003</c:v>
                </c:pt>
                <c:pt idx="11828">
                  <c:v>39418312.618115</c:v>
                </c:pt>
                <c:pt idx="11829">
                  <c:v>39177816.816546991</c:v>
                </c:pt>
                <c:pt idx="11830">
                  <c:v>38936559.622688003</c:v>
                </c:pt>
                <c:pt idx="11831">
                  <c:v>38694532.430569001</c:v>
                </c:pt>
                <c:pt idx="11832">
                  <c:v>38451726.458889991</c:v>
                </c:pt>
                <c:pt idx="11833">
                  <c:v>38208132.745851003</c:v>
                </c:pt>
                <c:pt idx="11834">
                  <c:v>37963742.14378199</c:v>
                </c:pt>
                <c:pt idx="11835">
                  <c:v>37718545.31356699</c:v>
                </c:pt>
                <c:pt idx="11836">
                  <c:v>37472532.718842</c:v>
                </c:pt>
                <c:pt idx="11837">
                  <c:v>37225694.619970001</c:v>
                </c:pt>
                <c:pt idx="11838">
                  <c:v>36978021.067763999</c:v>
                </c:pt>
                <c:pt idx="11839">
                  <c:v>36729501.896964997</c:v>
                </c:pt>
                <c:pt idx="11840">
                  <c:v>36480126.719448008</c:v>
                </c:pt>
                <c:pt idx="11841">
                  <c:v>36229884.917148001</c:v>
                </c:pt>
                <c:pt idx="11842">
                  <c:v>35978765.634693004</c:v>
                </c:pt>
                <c:pt idx="11843">
                  <c:v>35726757.771720998</c:v>
                </c:pt>
                <c:pt idx="11844">
                  <c:v>35473849.974877998</c:v>
                </c:pt>
                <c:pt idx="11845">
                  <c:v>35220030.629466005</c:v>
                </c:pt>
                <c:pt idx="11846">
                  <c:v>34965287.85073299</c:v>
                </c:pt>
                <c:pt idx="11847">
                  <c:v>34709609.474774994</c:v>
                </c:pt>
                <c:pt idx="11848">
                  <c:v>34452983.049044006</c:v>
                </c:pt>
                <c:pt idx="11849">
                  <c:v>34195395.822420992</c:v>
                </c:pt>
                <c:pt idx="11850">
                  <c:v>33936834.734852001</c:v>
                </c:pt>
                <c:pt idx="11851">
                  <c:v>33677286.406497002</c:v>
                </c:pt>
                <c:pt idx="11852">
                  <c:v>33416737.126390003</c:v>
                </c:pt>
                <c:pt idx="11853">
                  <c:v>33155172.840562001</c:v>
                </c:pt>
                <c:pt idx="11854">
                  <c:v>32892579.139609005</c:v>
                </c:pt>
                <c:pt idx="11855">
                  <c:v>32628941.245657995</c:v>
                </c:pt>
                <c:pt idx="11856">
                  <c:v>32364243.998717997</c:v>
                </c:pt>
                <c:pt idx="11857">
                  <c:v>32098471.842351001</c:v>
                </c:pt>
                <c:pt idx="11858">
                  <c:v>31831608.808644999</c:v>
                </c:pt>
                <c:pt idx="11859">
                  <c:v>31563638.502434999</c:v>
                </c:pt>
                <c:pt idx="11860">
                  <c:v>31294544.084722999</c:v>
                </c:pt>
                <c:pt idx="11861">
                  <c:v>31024308.255259998</c:v>
                </c:pt>
                <c:pt idx="11862">
                  <c:v>30752913.234216999</c:v>
                </c:pt>
                <c:pt idx="11863">
                  <c:v>30480340.742900997</c:v>
                </c:pt>
                <c:pt idx="11864">
                  <c:v>30206571.983456995</c:v>
                </c:pt>
                <c:pt idx="11865">
                  <c:v>29931587.617465001</c:v>
                </c:pt>
                <c:pt idx="11866">
                  <c:v>29655367.743392002</c:v>
                </c:pt>
                <c:pt idx="11867">
                  <c:v>29377891.872793999</c:v>
                </c:pt>
                <c:pt idx="11868">
                  <c:v>29099138.905195002</c:v>
                </c:pt>
                <c:pt idx="11869">
                  <c:v>28819087.101544999</c:v>
                </c:pt>
                <c:pt idx="11870">
                  <c:v>28537714.056173</c:v>
                </c:pt>
                <c:pt idx="11871">
                  <c:v>28254996.667095002</c:v>
                </c:pt>
                <c:pt idx="11872">
                  <c:v>27970911.104597002</c:v>
                </c:pt>
                <c:pt idx="11873">
                  <c:v>27685432.777940996</c:v>
                </c:pt>
                <c:pt idx="11874">
                  <c:v>27398536.300051998</c:v>
                </c:pt>
                <c:pt idx="11875">
                  <c:v>27110195.450060997</c:v>
                </c:pt>
                <c:pt idx="11876">
                  <c:v>26820383.133510001</c:v>
                </c:pt>
                <c:pt idx="11877">
                  <c:v>26529071.340050001</c:v>
                </c:pt>
                <c:pt idx="11878">
                  <c:v>26236231.098443002</c:v>
                </c:pt>
                <c:pt idx="11879">
                  <c:v>25941832.428632997</c:v>
                </c:pt>
                <c:pt idx="11880">
                  <c:v>25645844.290671997</c:v>
                </c:pt>
                <c:pt idx="11881">
                  <c:v>25348234.530219998</c:v>
                </c:pt>
                <c:pt idx="11882">
                  <c:v>25048969.820347998</c:v>
                </c:pt>
                <c:pt idx="11883">
                  <c:v>24748015.599321</c:v>
                </c:pt>
                <c:pt idx="11884">
                  <c:v>24445336.004017998</c:v>
                </c:pt>
                <c:pt idx="11885">
                  <c:v>24140893.798607998</c:v>
                </c:pt>
                <c:pt idx="11886">
                  <c:v>23834650.298053</c:v>
                </c:pt>
                <c:pt idx="11887">
                  <c:v>23526565.285971992</c:v>
                </c:pt>
                <c:pt idx="11888">
                  <c:v>23216596.926350001</c:v>
                </c:pt>
                <c:pt idx="11889">
                  <c:v>22904701.668501001</c:v>
                </c:pt>
                <c:pt idx="11890">
                  <c:v>22590834.144661002</c:v>
                </c:pt>
                <c:pt idx="11891">
                  <c:v>22274947.059467997</c:v>
                </c:pt>
                <c:pt idx="11892">
                  <c:v>21956991.070547</c:v>
                </c:pt>
                <c:pt idx="11893">
                  <c:v>21636914.659292001</c:v>
                </c:pt>
                <c:pt idx="11894">
                  <c:v>21314663.990832996</c:v>
                </c:pt>
                <c:pt idx="11895">
                  <c:v>20990182.762059998</c:v>
                </c:pt>
                <c:pt idx="11896">
                  <c:v>20663412.036421999</c:v>
                </c:pt>
                <c:pt idx="11897">
                  <c:v>20334290.064054001</c:v>
                </c:pt>
                <c:pt idx="11898">
                  <c:v>20002752.085601997</c:v>
                </c:pt>
                <c:pt idx="11899">
                  <c:v>19668730.117881</c:v>
                </c:pt>
                <c:pt idx="11900">
                  <c:v>19332152.719266001</c:v>
                </c:pt>
                <c:pt idx="11901">
                  <c:v>18992944.732386004</c:v>
                </c:pt>
                <c:pt idx="11902">
                  <c:v>18651027.001382001</c:v>
                </c:pt>
                <c:pt idx="11903">
                  <c:v>18306316.060546</c:v>
                </c:pt>
                <c:pt idx="11904">
                  <c:v>17958723.790712997</c:v>
                </c:pt>
                <c:pt idx="11905">
                  <c:v>17608157.039174005</c:v>
                </c:pt>
                <c:pt idx="11906">
                  <c:v>17254517.198265001</c:v>
                </c:pt>
                <c:pt idx="11907">
                  <c:v>16897699.736933999</c:v>
                </c:pt>
                <c:pt idx="11908">
                  <c:v>16537593.678688999</c:v>
                </c:pt>
                <c:pt idx="11909">
                  <c:v>16174081.01818</c:v>
                </c:pt>
                <c:pt idx="11910">
                  <c:v>15807036.067295998</c:v>
                </c:pt>
                <c:pt idx="11911">
                  <c:v>15436324.720023001</c:v>
                </c:pt>
                <c:pt idx="11912">
                  <c:v>15061803.623319</c:v>
                </c:pt>
                <c:pt idx="11913">
                  <c:v>14683319.238766998</c:v>
                </c:pt>
                <c:pt idx="11914">
                  <c:v>14300706.776846001</c:v>
                </c:pt>
                <c:pt idx="11915">
                  <c:v>13913788.981859002</c:v>
                </c:pt>
                <c:pt idx="11916">
                  <c:v>13522374.741028998</c:v>
                </c:pt>
                <c:pt idx="11917">
                  <c:v>13126257.485466</c:v>
                </c:pt>
                <c:pt idx="11918">
                  <c:v>12725213.343459003</c:v>
                </c:pt>
                <c:pt idx="11919">
                  <c:v>12318998.99735</c:v>
                </c:pt>
                <c:pt idx="11920">
                  <c:v>11907349.183498997</c:v>
                </c:pt>
                <c:pt idx="11921">
                  <c:v>11489973.759648003</c:v>
                </c:pt>
                <c:pt idx="11922">
                  <c:v>11066554.244371001</c:v>
                </c:pt>
                <c:pt idx="11923">
                  <c:v>10636739.707403999</c:v>
                </c:pt>
                <c:pt idx="11924">
                  <c:v>10200141.855525</c:v>
                </c:pt>
                <c:pt idx="11925">
                  <c:v>9756329.1128579993</c:v>
                </c:pt>
                <c:pt idx="11926">
                  <c:v>9304819.4326879997</c:v>
                </c:pt>
                <c:pt idx="11927">
                  <c:v>8845071.4932550006</c:v>
                </c:pt>
                <c:pt idx="11928">
                  <c:v>8376473.8129270002</c:v>
                </c:pt>
                <c:pt idx="11929">
                  <c:v>7898331.1561019998</c:v>
                </c:pt>
                <c:pt idx="11930">
                  <c:v>7409847.3684379999</c:v>
                </c:pt>
                <c:pt idx="11931">
                  <c:v>6910103.4458109997</c:v>
                </c:pt>
                <c:pt idx="11932">
                  <c:v>6398029.1564640002</c:v>
                </c:pt>
                <c:pt idx="11933">
                  <c:v>5872365.8273569997</c:v>
                </c:pt>
                <c:pt idx="11934">
                  <c:v>5331616.8721369999</c:v>
                </c:pt>
                <c:pt idx="11935">
                  <c:v>4773981.1615049997</c:v>
                </c:pt>
                <c:pt idx="11936">
                  <c:v>4197262.3769490011</c:v>
                </c:pt>
              </c:numCache>
            </c:numRef>
          </c:xVal>
          <c:yVal>
            <c:numRef>
              <c:f>Sheet2!$C$2:$C$14401</c:f>
              <c:numCache>
                <c:formatCode>General</c:formatCode>
                <c:ptCount val="14400"/>
                <c:pt idx="0">
                  <c:v>0</c:v>
                </c:pt>
                <c:pt idx="1">
                  <c:v>634958.88032400003</c:v>
                </c:pt>
                <c:pt idx="2">
                  <c:v>1267274.4018959999</c:v>
                </c:pt>
                <c:pt idx="3">
                  <c:v>1894407.480093</c:v>
                </c:pt>
                <c:pt idx="4">
                  <c:v>2514016.358965999</c:v>
                </c:pt>
                <c:pt idx="5">
                  <c:v>3124029.5189769994</c:v>
                </c:pt>
                <c:pt idx="6">
                  <c:v>3722693.3512999997</c:v>
                </c:pt>
                <c:pt idx="7">
                  <c:v>4308593.7575520007</c:v>
                </c:pt>
                <c:pt idx="8">
                  <c:v>4880654.4181290008</c:v>
                </c:pt>
                <c:pt idx="9">
                  <c:v>5438116.7582090003</c:v>
                </c:pt>
                <c:pt idx="10">
                  <c:v>5980507.5098679997</c:v>
                </c:pt>
                <c:pt idx="11">
                  <c:v>6507599.4927100008</c:v>
                </c:pt>
                <c:pt idx="12">
                  <c:v>7019370.2559869997</c:v>
                </c:pt>
                <c:pt idx="13">
                  <c:v>7515961.9686810002</c:v>
                </c:pt>
                <c:pt idx="14">
                  <c:v>7997644.7200729996</c:v>
                </c:pt>
                <c:pt idx="15">
                  <c:v>8464784.3739449997</c:v>
                </c:pt>
                <c:pt idx="16">
                  <c:v>8917815.3643350005</c:v>
                </c:pt>
                <c:pt idx="17">
                  <c:v>9357218.3185019977</c:v>
                </c:pt>
                <c:pt idx="18">
                  <c:v>9783502.0976180006</c:v>
                </c:pt>
                <c:pt idx="19">
                  <c:v>10197189.70283</c:v>
                </c:pt>
                <c:pt idx="20">
                  <c:v>10598807.453532999</c:v>
                </c:pt>
                <c:pt idx="21">
                  <c:v>10988876.866005</c:v>
                </c:pt>
                <c:pt idx="22">
                  <c:v>11367908.715282002</c:v>
                </c:pt>
                <c:pt idx="23">
                  <c:v>11736398.832047002</c:v>
                </c:pt>
                <c:pt idx="24">
                  <c:v>12094825.257585999</c:v>
                </c:pt>
                <c:pt idx="25">
                  <c:v>12443646.446847998</c:v>
                </c:pt>
                <c:pt idx="26">
                  <c:v>12783300.269137001</c:v>
                </c:pt>
                <c:pt idx="27">
                  <c:v>13114203.606861001</c:v>
                </c:pt>
                <c:pt idx="28">
                  <c:v>13436752.395145003</c:v>
                </c:pt>
                <c:pt idx="29">
                  <c:v>13751321.979781002</c:v>
                </c:pt>
                <c:pt idx="30">
                  <c:v>14058267.698869998</c:v>
                </c:pt>
                <c:pt idx="31">
                  <c:v>14357925.615721</c:v>
                </c:pt>
                <c:pt idx="32">
                  <c:v>14650613.348065998</c:v>
                </c:pt>
                <c:pt idx="33">
                  <c:v>14936630.952388002</c:v>
                </c:pt>
                <c:pt idx="34">
                  <c:v>15216261.832743002</c:v>
                </c:pt>
                <c:pt idx="35">
                  <c:v>15489773.651749002</c:v>
                </c:pt>
                <c:pt idx="36">
                  <c:v>15757419.227659998</c:v>
                </c:pt>
                <c:pt idx="37">
                  <c:v>16019437.406319</c:v>
                </c:pt>
                <c:pt idx="38">
                  <c:v>16276053.900393</c:v>
                </c:pt>
                <c:pt idx="39">
                  <c:v>16527482.091065997</c:v>
                </c:pt>
                <c:pt idx="40">
                  <c:v>16773923.789413998</c:v>
                </c:pt>
                <c:pt idx="41">
                  <c:v>17015569.956183001</c:v>
                </c:pt>
                <c:pt idx="42">
                  <c:v>17252601.379824001</c:v>
                </c:pt>
                <c:pt idx="43">
                  <c:v>17485189.313409001</c:v>
                </c:pt>
                <c:pt idx="44">
                  <c:v>17713496.071591996</c:v>
                </c:pt>
                <c:pt idx="45">
                  <c:v>17937675.589186005</c:v>
                </c:pt>
                <c:pt idx="46">
                  <c:v>18157873.943118997</c:v>
                </c:pt>
                <c:pt idx="47">
                  <c:v>18374229.839699</c:v>
                </c:pt>
                <c:pt idx="48">
                  <c:v>18586875.069166001</c:v>
                </c:pt>
                <c:pt idx="49">
                  <c:v>18795934.929509997</c:v>
                </c:pt>
                <c:pt idx="50">
                  <c:v>19001528.621518996</c:v>
                </c:pt>
                <c:pt idx="51">
                  <c:v>19203769.616939005</c:v>
                </c:pt>
                <c:pt idx="52">
                  <c:v>19402766.001579002</c:v>
                </c:pt>
                <c:pt idx="53">
                  <c:v>19598620.795081995</c:v>
                </c:pt>
                <c:pt idx="54">
                  <c:v>19791432.249000996</c:v>
                </c:pt>
                <c:pt idx="55">
                  <c:v>19981294.124724004</c:v>
                </c:pt>
                <c:pt idx="56">
                  <c:v>20168295.952682</c:v>
                </c:pt>
                <c:pt idx="57">
                  <c:v>20352523.274204001</c:v>
                </c:pt>
                <c:pt idx="58">
                  <c:v>20534057.867248997</c:v>
                </c:pt>
                <c:pt idx="59">
                  <c:v>20712977.957210995</c:v>
                </c:pt>
                <c:pt idx="60">
                  <c:v>20889358.413853996</c:v>
                </c:pt>
                <c:pt idx="61">
                  <c:v>21063270.935400002</c:v>
                </c:pt>
                <c:pt idx="62">
                  <c:v>21234784.220686</c:v>
                </c:pt>
                <c:pt idx="63">
                  <c:v>21403964.130260002</c:v>
                </c:pt>
                <c:pt idx="64">
                  <c:v>21570873.837200001</c:v>
                </c:pt>
                <c:pt idx="65">
                  <c:v>21735573.968402997</c:v>
                </c:pt>
                <c:pt idx="66">
                  <c:v>21898122.737014998</c:v>
                </c:pt>
                <c:pt idx="67">
                  <c:v>22058576.066626001</c:v>
                </c:pt>
                <c:pt idx="68">
                  <c:v>22216987.707824998</c:v>
                </c:pt>
                <c:pt idx="69">
                  <c:v>22373409.347626001</c:v>
                </c:pt>
                <c:pt idx="70">
                  <c:v>22527890.71229</c:v>
                </c:pt>
                <c:pt idx="71">
                  <c:v>22680479.663967997</c:v>
                </c:pt>
                <c:pt idx="72">
                  <c:v>22831222.291612994</c:v>
                </c:pt>
                <c:pt idx="73">
                  <c:v>22980162.996541996</c:v>
                </c:pt>
                <c:pt idx="74">
                  <c:v>23127344.573004998</c:v>
                </c:pt>
                <c:pt idx="75">
                  <c:v>23272808.284107</c:v>
                </c:pt>
                <c:pt idx="76">
                  <c:v>23416593.933375996</c:v>
                </c:pt>
                <c:pt idx="77">
                  <c:v>23558739.932287998</c:v>
                </c:pt>
                <c:pt idx="78">
                  <c:v>23699283.363986999</c:v>
                </c:pt>
                <c:pt idx="79">
                  <c:v>23838260.043470994</c:v>
                </c:pt>
                <c:pt idx="80">
                  <c:v>23975704.574453</c:v>
                </c:pt>
                <c:pt idx="81">
                  <c:v>24111650.403124999</c:v>
                </c:pt>
                <c:pt idx="82">
                  <c:v>24246129.869006999</c:v>
                </c:pt>
                <c:pt idx="83">
                  <c:v>24379174.253078997</c:v>
                </c:pt>
                <c:pt idx="84">
                  <c:v>24510813.823352005</c:v>
                </c:pt>
                <c:pt idx="85">
                  <c:v>24641077.878045999</c:v>
                </c:pt>
                <c:pt idx="86">
                  <c:v>24769994.786514997</c:v>
                </c:pt>
                <c:pt idx="87">
                  <c:v>24897592.028062999</c:v>
                </c:pt>
                <c:pt idx="88">
                  <c:v>25023896.228770997</c:v>
                </c:pt>
                <c:pt idx="89">
                  <c:v>25148933.196460001</c:v>
                </c:pt>
                <c:pt idx="90">
                  <c:v>25272727.953891996</c:v>
                </c:pt>
                <c:pt idx="91">
                  <c:v>25395304.770327006</c:v>
                </c:pt>
                <c:pt idx="92">
                  <c:v>25516687.191519</c:v>
                </c:pt>
                <c:pt idx="93">
                  <c:v>25636898.068241995</c:v>
                </c:pt>
                <c:pt idx="94">
                  <c:v>25755959.583438996</c:v>
                </c:pt>
                <c:pt idx="95">
                  <c:v>25873893.278067</c:v>
                </c:pt>
                <c:pt idx="96">
                  <c:v>25990720.075709</c:v>
                </c:pt>
                <c:pt idx="97">
                  <c:v>26106460.306024004</c:v>
                </c:pt>
                <c:pt idx="98">
                  <c:v>26221133.727107</c:v>
                </c:pt>
                <c:pt idx="99">
                  <c:v>26334759.546802998</c:v>
                </c:pt>
                <c:pt idx="100">
                  <c:v>26447356.443046995</c:v>
                </c:pt>
                <c:pt idx="101">
                  <c:v>26558942.583275996</c:v>
                </c:pt>
                <c:pt idx="102">
                  <c:v>26669535.642965</c:v>
                </c:pt>
                <c:pt idx="103">
                  <c:v>26779152.823325999</c:v>
                </c:pt>
                <c:pt idx="104">
                  <c:v>26887810.868232001</c:v>
                </c:pt>
                <c:pt idx="105">
                  <c:v>26995526.080382999</c:v>
                </c:pt>
                <c:pt idx="106">
                  <c:v>27102314.336776003</c:v>
                </c:pt>
                <c:pt idx="107">
                  <c:v>27208191.103498995</c:v>
                </c:pt>
                <c:pt idx="108">
                  <c:v>27313171.449890994</c:v>
                </c:pt>
                <c:pt idx="109">
                  <c:v>27417270.062096</c:v>
                </c:pt>
                <c:pt idx="110">
                  <c:v>27520501.256050006</c:v>
                </c:pt>
                <c:pt idx="111">
                  <c:v>27622878.989915997</c:v>
                </c:pt>
                <c:pt idx="112">
                  <c:v>27724416.876008</c:v>
                </c:pt>
                <c:pt idx="113">
                  <c:v>27825128.192217998</c:v>
                </c:pt>
                <c:pt idx="114">
                  <c:v>27925025.892976999</c:v>
                </c:pt>
                <c:pt idx="115">
                  <c:v>28024122.619773</c:v>
                </c:pt>
                <c:pt idx="116">
                  <c:v>28122430.711243995</c:v>
                </c:pt>
                <c:pt idx="117">
                  <c:v>28219962.212859999</c:v>
                </c:pt>
                <c:pt idx="118">
                  <c:v>28316728.886236999</c:v>
                </c:pt>
                <c:pt idx="119">
                  <c:v>28412742.218067005</c:v>
                </c:pt>
                <c:pt idx="120">
                  <c:v>28508013.428709</c:v>
                </c:pt>
                <c:pt idx="121">
                  <c:v>28602553.480443992</c:v>
                </c:pt>
                <c:pt idx="122">
                  <c:v>28696373.085415997</c:v>
                </c:pt>
                <c:pt idx="123">
                  <c:v>28789482.713260997</c:v>
                </c:pt>
                <c:pt idx="124">
                  <c:v>28881892.598455001</c:v>
                </c:pt>
                <c:pt idx="125">
                  <c:v>28973612.747382</c:v>
                </c:pt>
                <c:pt idx="126">
                  <c:v>29064652.945140995</c:v>
                </c:pt>
                <c:pt idx="127">
                  <c:v>29155022.762092996</c:v>
                </c:pt>
                <c:pt idx="128">
                  <c:v>29244731.560174</c:v>
                </c:pt>
                <c:pt idx="129">
                  <c:v>29333788.498978995</c:v>
                </c:pt>
                <c:pt idx="130">
                  <c:v>29422202.541614998</c:v>
                </c:pt>
                <c:pt idx="131">
                  <c:v>29509982.460354999</c:v>
                </c:pt>
                <c:pt idx="132">
                  <c:v>29597136.842078995</c:v>
                </c:pt>
                <c:pt idx="133">
                  <c:v>29683674.093533002</c:v>
                </c:pt>
                <c:pt idx="134">
                  <c:v>29769602.446390998</c:v>
                </c:pt>
                <c:pt idx="135">
                  <c:v>29854929.962147996</c:v>
                </c:pt>
                <c:pt idx="136">
                  <c:v>29939664.536837999</c:v>
                </c:pt>
                <c:pt idx="137">
                  <c:v>30023813.905591995</c:v>
                </c:pt>
                <c:pt idx="138">
                  <c:v>30107385.647039</c:v>
                </c:pt>
                <c:pt idx="139">
                  <c:v>30190387.187555999</c:v>
                </c:pt>
                <c:pt idx="140">
                  <c:v>30272825.805372</c:v>
                </c:pt>
                <c:pt idx="141">
                  <c:v>30354708.634540003</c:v>
                </c:pt>
                <c:pt idx="142">
                  <c:v>30436042.66877</c:v>
                </c:pt>
                <c:pt idx="143">
                  <c:v>30516834.765141997</c:v>
                </c:pt>
                <c:pt idx="144">
                  <c:v>30597091.647686001</c:v>
                </c:pt>
                <c:pt idx="145">
                  <c:v>30676819.910856999</c:v>
                </c:pt>
                <c:pt idx="146">
                  <c:v>30756026.022886001</c:v>
                </c:pt>
                <c:pt idx="147">
                  <c:v>30834716.329032999</c:v>
                </c:pt>
                <c:pt idx="148">
                  <c:v>30912897.054723002</c:v>
                </c:pt>
                <c:pt idx="149">
                  <c:v>30990574.308598001</c:v>
                </c:pt>
                <c:pt idx="150">
                  <c:v>31067754.085456997</c:v>
                </c:pt>
                <c:pt idx="151">
                  <c:v>31144442.269110996</c:v>
                </c:pt>
                <c:pt idx="152">
                  <c:v>31220644.635148</c:v>
                </c:pt>
                <c:pt idx="153">
                  <c:v>31296366.853612997</c:v>
                </c:pt>
                <c:pt idx="154">
                  <c:v>31371614.491599996</c:v>
                </c:pt>
                <c:pt idx="155">
                  <c:v>31446393.015771002</c:v>
                </c:pt>
                <c:pt idx="156">
                  <c:v>31520707.794792999</c:v>
                </c:pt>
                <c:pt idx="157">
                  <c:v>31594564.101704001</c:v>
                </c:pt>
                <c:pt idx="158">
                  <c:v>31667967.116208002</c:v>
                </c:pt>
                <c:pt idx="159">
                  <c:v>31740921.926894002</c:v>
                </c:pt>
                <c:pt idx="160">
                  <c:v>31813433.533403002</c:v>
                </c:pt>
                <c:pt idx="161">
                  <c:v>31885506.848515999</c:v>
                </c:pt>
                <c:pt idx="162">
                  <c:v>31957146.700190999</c:v>
                </c:pt>
                <c:pt idx="163">
                  <c:v>32028357.833533</c:v>
                </c:pt>
                <c:pt idx="164">
                  <c:v>32099144.912712999</c:v>
                </c:pt>
                <c:pt idx="165">
                  <c:v>32169512.522826999</c:v>
                </c:pt>
                <c:pt idx="166">
                  <c:v>32239465.171703</c:v>
                </c:pt>
                <c:pt idx="167">
                  <c:v>32309007.291655995</c:v>
                </c:pt>
                <c:pt idx="168">
                  <c:v>32378143.241196997</c:v>
                </c:pt>
                <c:pt idx="169">
                  <c:v>32446877.306685001</c:v>
                </c:pt>
                <c:pt idx="170">
                  <c:v>32515213.703940995</c:v>
                </c:pt>
                <c:pt idx="171">
                  <c:v>32583156.579811998</c:v>
                </c:pt>
                <c:pt idx="172">
                  <c:v>32650710.013695002</c:v>
                </c:pt>
                <c:pt idx="173">
                  <c:v>32717878.019017</c:v>
                </c:pt>
                <c:pt idx="174">
                  <c:v>32784664.544670995</c:v>
                </c:pt>
                <c:pt idx="175">
                  <c:v>32851073.476422001</c:v>
                </c:pt>
                <c:pt idx="176">
                  <c:v>32917108.638262004</c:v>
                </c:pt>
                <c:pt idx="177">
                  <c:v>32982773.793740995</c:v>
                </c:pt>
                <c:pt idx="178">
                  <c:v>33048072.647256006</c:v>
                </c:pt>
                <c:pt idx="179">
                  <c:v>33113008.845302999</c:v>
                </c:pt>
                <c:pt idx="180">
                  <c:v>33177585.977698997</c:v>
                </c:pt>
                <c:pt idx="181">
                  <c:v>33241807.578777</c:v>
                </c:pt>
                <c:pt idx="182">
                  <c:v>33305677.128537003</c:v>
                </c:pt>
                <c:pt idx="183">
                  <c:v>33369198.053778995</c:v>
                </c:pt>
                <c:pt idx="184">
                  <c:v>33432373.729197998</c:v>
                </c:pt>
                <c:pt idx="185">
                  <c:v>33495207.478457</c:v>
                </c:pt>
                <c:pt idx="186">
                  <c:v>33557702.575228006</c:v>
                </c:pt>
                <c:pt idx="187">
                  <c:v>33619862.244208008</c:v>
                </c:pt>
                <c:pt idx="188">
                  <c:v>33681689.662110001</c:v>
                </c:pt>
                <c:pt idx="189">
                  <c:v>33743187.958625995</c:v>
                </c:pt>
                <c:pt idx="190">
                  <c:v>33804360.217368998</c:v>
                </c:pt>
                <c:pt idx="191">
                  <c:v>33865209.47678899</c:v>
                </c:pt>
                <c:pt idx="192">
                  <c:v>33925738.731070004</c:v>
                </c:pt>
                <c:pt idx="193">
                  <c:v>33985950.930996001</c:v>
                </c:pt>
                <c:pt idx="194">
                  <c:v>34045848.984805994</c:v>
                </c:pt>
                <c:pt idx="195">
                  <c:v>34105435.759024002</c:v>
                </c:pt>
                <c:pt idx="196">
                  <c:v>34164714.079265006</c:v>
                </c:pt>
                <c:pt idx="197">
                  <c:v>34223686.731024005</c:v>
                </c:pt>
                <c:pt idx="198">
                  <c:v>34282356.460451998</c:v>
                </c:pt>
                <c:pt idx="199">
                  <c:v>34340725.975099005</c:v>
                </c:pt>
                <c:pt idx="200">
                  <c:v>34398797.944658004</c:v>
                </c:pt>
                <c:pt idx="201">
                  <c:v>34456575.001671001</c:v>
                </c:pt>
                <c:pt idx="202">
                  <c:v>34514059.742236003</c:v>
                </c:pt>
                <c:pt idx="203">
                  <c:v>34571254.726685002</c:v>
                </c:pt>
                <c:pt idx="204">
                  <c:v>34628162.480253011</c:v>
                </c:pt>
                <c:pt idx="205">
                  <c:v>34684785.493728995</c:v>
                </c:pt>
                <c:pt idx="206">
                  <c:v>34741126.22409001</c:v>
                </c:pt>
                <c:pt idx="207">
                  <c:v>34797187.095124006</c:v>
                </c:pt>
                <c:pt idx="208">
                  <c:v>34852970.49803701</c:v>
                </c:pt>
                <c:pt idx="209">
                  <c:v>34908478.792044006</c:v>
                </c:pt>
                <c:pt idx="210">
                  <c:v>34963714.304949999</c:v>
                </c:pt>
                <c:pt idx="211">
                  <c:v>35018679.333712995</c:v>
                </c:pt>
                <c:pt idx="212">
                  <c:v>35073376.145005003</c:v>
                </c:pt>
                <c:pt idx="213">
                  <c:v>35127806.975743003</c:v>
                </c:pt>
                <c:pt idx="214">
                  <c:v>35181974.033624001</c:v>
                </c:pt>
                <c:pt idx="215">
                  <c:v>35235879.497641005</c:v>
                </c:pt>
                <c:pt idx="216">
                  <c:v>35289525.518587999</c:v>
                </c:pt>
                <c:pt idx="217">
                  <c:v>35342914.219552003</c:v>
                </c:pt>
                <c:pt idx="218">
                  <c:v>35396047.696401</c:v>
                </c:pt>
                <c:pt idx="219">
                  <c:v>35448928.018252</c:v>
                </c:pt>
                <c:pt idx="220">
                  <c:v>35501557.227937005</c:v>
                </c:pt>
                <c:pt idx="221">
                  <c:v>35553937.342453994</c:v>
                </c:pt>
                <c:pt idx="222">
                  <c:v>35606070.353406996</c:v>
                </c:pt>
                <c:pt idx="223">
                  <c:v>35657958.227447011</c:v>
                </c:pt>
                <c:pt idx="224">
                  <c:v>35709602.906683996</c:v>
                </c:pt>
                <c:pt idx="225">
                  <c:v>35761006.309114002</c:v>
                </c:pt>
                <c:pt idx="226">
                  <c:v>35812170.329016</c:v>
                </c:pt>
                <c:pt idx="227">
                  <c:v>35863096.837352991</c:v>
                </c:pt>
                <c:pt idx="228">
                  <c:v>35913787.682160996</c:v>
                </c:pt>
                <c:pt idx="229">
                  <c:v>35964244.688928999</c:v>
                </c:pt>
                <c:pt idx="230">
                  <c:v>36014469.660971999</c:v>
                </c:pt>
                <c:pt idx="231">
                  <c:v>36064464.379796997</c:v>
                </c:pt>
                <c:pt idx="232">
                  <c:v>36114230.605459005</c:v>
                </c:pt>
                <c:pt idx="233">
                  <c:v>36163770.076911993</c:v>
                </c:pt>
                <c:pt idx="234">
                  <c:v>36213084.51235199</c:v>
                </c:pt>
                <c:pt idx="235">
                  <c:v>36262175.609554008</c:v>
                </c:pt>
                <c:pt idx="236">
                  <c:v>36311045.046199001</c:v>
                </c:pt>
                <c:pt idx="237">
                  <c:v>36359694.480196998</c:v>
                </c:pt>
                <c:pt idx="238">
                  <c:v>36408125.550004996</c:v>
                </c:pt>
                <c:pt idx="239">
                  <c:v>36456339.874935001</c:v>
                </c:pt>
                <c:pt idx="240">
                  <c:v>36504339.055455998</c:v>
                </c:pt>
                <c:pt idx="241">
                  <c:v>36552124.673492998</c:v>
                </c:pt>
                <c:pt idx="242">
                  <c:v>36599698.292719997</c:v>
                </c:pt>
                <c:pt idx="243">
                  <c:v>36647061.458843</c:v>
                </c:pt>
                <c:pt idx="244">
                  <c:v>36694215.699879006</c:v>
                </c:pt>
                <c:pt idx="245">
                  <c:v>36741162.526436999</c:v>
                </c:pt>
                <c:pt idx="246">
                  <c:v>36787903.431979001</c:v>
                </c:pt>
                <c:pt idx="247">
                  <c:v>36834439.893087998</c:v>
                </c:pt>
                <c:pt idx="248">
                  <c:v>36880773.369728997</c:v>
                </c:pt>
                <c:pt idx="249">
                  <c:v>36926905.305498004</c:v>
                </c:pt>
                <c:pt idx="250">
                  <c:v>36972837.127875</c:v>
                </c:pt>
                <c:pt idx="251">
                  <c:v>37018570.248465002</c:v>
                </c:pt>
                <c:pt idx="252">
                  <c:v>37064106.063240007</c:v>
                </c:pt>
                <c:pt idx="253">
                  <c:v>37109445.952773988</c:v>
                </c:pt>
                <c:pt idx="254">
                  <c:v>37154591.282470994</c:v>
                </c:pt>
                <c:pt idx="255">
                  <c:v>37199543.402793996</c:v>
                </c:pt>
                <c:pt idx="256">
                  <c:v>37244303.649484999</c:v>
                </c:pt>
                <c:pt idx="257">
                  <c:v>37288873.343782984</c:v>
                </c:pt>
                <c:pt idx="258">
                  <c:v>37333253.792642005</c:v>
                </c:pt>
                <c:pt idx="259">
                  <c:v>37377446.288933009</c:v>
                </c:pt>
                <c:pt idx="260">
                  <c:v>37421452.111655004</c:v>
                </c:pt>
                <c:pt idx="261">
                  <c:v>37465272.526138008</c:v>
                </c:pt>
                <c:pt idx="262">
                  <c:v>37508908.784237005</c:v>
                </c:pt>
                <c:pt idx="263">
                  <c:v>37552362.124532007</c:v>
                </c:pt>
                <c:pt idx="264">
                  <c:v>37595633.772514001</c:v>
                </c:pt>
                <c:pt idx="265">
                  <c:v>37638724.940776989</c:v>
                </c:pt>
                <c:pt idx="266">
                  <c:v>37681636.829199009</c:v>
                </c:pt>
                <c:pt idx="267">
                  <c:v>37724370.62512701</c:v>
                </c:pt>
                <c:pt idx="268">
                  <c:v>37766927.503550999</c:v>
                </c:pt>
                <c:pt idx="269">
                  <c:v>37809308.627280004</c:v>
                </c:pt>
                <c:pt idx="270">
                  <c:v>37851515.147114001</c:v>
                </c:pt>
                <c:pt idx="271">
                  <c:v>37893548.202011995</c:v>
                </c:pt>
                <c:pt idx="272">
                  <c:v>37935408.919259004</c:v>
                </c:pt>
                <c:pt idx="273">
                  <c:v>37977098.414623998</c:v>
                </c:pt>
                <c:pt idx="274">
                  <c:v>38018617.792525999</c:v>
                </c:pt>
                <c:pt idx="275">
                  <c:v>38059968.146187</c:v>
                </c:pt>
                <c:pt idx="276">
                  <c:v>38101150.557785988</c:v>
                </c:pt>
                <c:pt idx="277">
                  <c:v>38142166.098613009</c:v>
                </c:pt>
                <c:pt idx="278">
                  <c:v>38183015.829214007</c:v>
                </c:pt>
                <c:pt idx="279">
                  <c:v>38223700.799543016</c:v>
                </c:pt>
                <c:pt idx="280">
                  <c:v>38264222.049101003</c:v>
                </c:pt>
                <c:pt idx="281">
                  <c:v>38304580.607078001</c:v>
                </c:pt>
                <c:pt idx="282">
                  <c:v>38344777.492495999</c:v>
                </c:pt>
                <c:pt idx="283">
                  <c:v>38384813.714339003</c:v>
                </c:pt>
                <c:pt idx="284">
                  <c:v>38424690.271693006</c:v>
                </c:pt>
                <c:pt idx="285">
                  <c:v>38464408.153874993</c:v>
                </c:pt>
                <c:pt idx="286">
                  <c:v>38503968.340563998</c:v>
                </c:pt>
                <c:pt idx="287">
                  <c:v>38543371.801927999</c:v>
                </c:pt>
                <c:pt idx="288">
                  <c:v>38582619.498751</c:v>
                </c:pt>
                <c:pt idx="289">
                  <c:v>38621712.382552989</c:v>
                </c:pt>
                <c:pt idx="290">
                  <c:v>38660651.395714998</c:v>
                </c:pt>
                <c:pt idx="291">
                  <c:v>38699437.471597008</c:v>
                </c:pt>
                <c:pt idx="292">
                  <c:v>38738071.534653008</c:v>
                </c:pt>
                <c:pt idx="293">
                  <c:v>38776554.500552997</c:v>
                </c:pt>
                <c:pt idx="294">
                  <c:v>38814887.276288003</c:v>
                </c:pt>
                <c:pt idx="295">
                  <c:v>38853070.760289006</c:v>
                </c:pt>
                <c:pt idx="296">
                  <c:v>38891105.842533</c:v>
                </c:pt>
                <c:pt idx="297">
                  <c:v>38928993.404651001</c:v>
                </c:pt>
                <c:pt idx="298">
                  <c:v>38966734.320037007</c:v>
                </c:pt>
                <c:pt idx="299">
                  <c:v>39004329.453950994</c:v>
                </c:pt>
                <c:pt idx="300">
                  <c:v>39041779.663621001</c:v>
                </c:pt>
                <c:pt idx="301">
                  <c:v>39079085.798347004</c:v>
                </c:pt>
                <c:pt idx="302">
                  <c:v>39116248.699598014</c:v>
                </c:pt>
                <c:pt idx="303">
                  <c:v>39153269.201112002</c:v>
                </c:pt>
                <c:pt idx="304">
                  <c:v>39190148.128993005</c:v>
                </c:pt>
                <c:pt idx="305">
                  <c:v>39226886.301803</c:v>
                </c:pt>
                <c:pt idx="306">
                  <c:v>39263484.530660003</c:v>
                </c:pt>
                <c:pt idx="307">
                  <c:v>39299943.619327001</c:v>
                </c:pt>
                <c:pt idx="308">
                  <c:v>39336264.364301994</c:v>
                </c:pt>
                <c:pt idx="309">
                  <c:v>39372447.554909997</c:v>
                </c:pt>
                <c:pt idx="310">
                  <c:v>39408493.973391995</c:v>
                </c:pt>
                <c:pt idx="311">
                  <c:v>39444404.394984998</c:v>
                </c:pt>
                <c:pt idx="312">
                  <c:v>39480179.588013999</c:v>
                </c:pt>
                <c:pt idx="313">
                  <c:v>39515820.313972995</c:v>
                </c:pt>
                <c:pt idx="314">
                  <c:v>39551327.327608004</c:v>
                </c:pt>
                <c:pt idx="315">
                  <c:v>39586701.376998998</c:v>
                </c:pt>
                <c:pt idx="316">
                  <c:v>39621943.203637004</c:v>
                </c:pt>
                <c:pt idx="317">
                  <c:v>39657053.542507999</c:v>
                </c:pt>
                <c:pt idx="318">
                  <c:v>39692033.122166</c:v>
                </c:pt>
                <c:pt idx="319">
                  <c:v>39726882.664814003</c:v>
                </c:pt>
                <c:pt idx="320">
                  <c:v>39761602.886373989</c:v>
                </c:pt>
                <c:pt idx="321">
                  <c:v>39796194.496567003</c:v>
                </c:pt>
                <c:pt idx="322">
                  <c:v>39830658.198982</c:v>
                </c:pt>
                <c:pt idx="323">
                  <c:v>39864994.691148013</c:v>
                </c:pt>
                <c:pt idx="324">
                  <c:v>39899204.664610006</c:v>
                </c:pt>
                <c:pt idx="325">
                  <c:v>39933288.804991998</c:v>
                </c:pt>
                <c:pt idx="326">
                  <c:v>39967247.792070001</c:v>
                </c:pt>
                <c:pt idx="327">
                  <c:v>40001082.299841009</c:v>
                </c:pt>
                <c:pt idx="328">
                  <c:v>40034792.996585995</c:v>
                </c:pt>
                <c:pt idx="329">
                  <c:v>40068380.544940002</c:v>
                </c:pt>
                <c:pt idx="330">
                  <c:v>40101845.601952001</c:v>
                </c:pt>
                <c:pt idx="331">
                  <c:v>40135188.819155</c:v>
                </c:pt>
                <c:pt idx="332">
                  <c:v>40168410.842624992</c:v>
                </c:pt>
                <c:pt idx="333">
                  <c:v>40201512.313042991</c:v>
                </c:pt>
                <c:pt idx="334">
                  <c:v>40234493.865759999</c:v>
                </c:pt>
                <c:pt idx="335">
                  <c:v>40267356.130852997</c:v>
                </c:pt>
                <c:pt idx="336">
                  <c:v>40300099.733188003</c:v>
                </c:pt>
                <c:pt idx="337">
                  <c:v>40332725.292475</c:v>
                </c:pt>
                <c:pt idx="338">
                  <c:v>40365233.423330002</c:v>
                </c:pt>
                <c:pt idx="339">
                  <c:v>40397624.735331006</c:v>
                </c:pt>
                <c:pt idx="340">
                  <c:v>40429899.833070993</c:v>
                </c:pt>
                <c:pt idx="341">
                  <c:v>40462059.31621699</c:v>
                </c:pt>
                <c:pt idx="342">
                  <c:v>40494103.77956301</c:v>
                </c:pt>
                <c:pt idx="343">
                  <c:v>40526033.813085988</c:v>
                </c:pt>
                <c:pt idx="344">
                  <c:v>40557850.001995005</c:v>
                </c:pt>
                <c:pt idx="345">
                  <c:v>40589552.926788993</c:v>
                </c:pt>
                <c:pt idx="346">
                  <c:v>40621143.163301997</c:v>
                </c:pt>
                <c:pt idx="347">
                  <c:v>40652621.282760993</c:v>
                </c:pt>
                <c:pt idx="348">
                  <c:v>40683987.851830997</c:v>
                </c:pt>
                <c:pt idx="349">
                  <c:v>40715243.432668</c:v>
                </c:pt>
                <c:pt idx="350">
                  <c:v>40746388.58296299</c:v>
                </c:pt>
                <c:pt idx="351">
                  <c:v>40777423.855997011</c:v>
                </c:pt>
                <c:pt idx="352">
                  <c:v>40808349.800682992</c:v>
                </c:pt>
                <c:pt idx="353">
                  <c:v>40839166.961618006</c:v>
                </c:pt>
                <c:pt idx="354">
                  <c:v>40869875.879121996</c:v>
                </c:pt>
                <c:pt idx="355">
                  <c:v>40900477.089292005</c:v>
                </c:pt>
                <c:pt idx="356">
                  <c:v>40930971.124040008</c:v>
                </c:pt>
                <c:pt idx="357">
                  <c:v>40961358.511142001</c:v>
                </c:pt>
                <c:pt idx="358">
                  <c:v>40991639.774279006</c:v>
                </c:pt>
                <c:pt idx="359">
                  <c:v>41021815.433084004</c:v>
                </c:pt>
                <c:pt idx="360">
                  <c:v>41051886.003178999</c:v>
                </c:pt>
                <c:pt idx="361">
                  <c:v>41081851.996223003</c:v>
                </c:pt>
                <c:pt idx="362">
                  <c:v>41111713.919950001</c:v>
                </c:pt>
                <c:pt idx="363">
                  <c:v>41141472.278209008</c:v>
                </c:pt>
                <c:pt idx="364">
                  <c:v>41171127.571009003</c:v>
                </c:pt>
                <c:pt idx="365">
                  <c:v>41200680.294555008</c:v>
                </c:pt>
                <c:pt idx="366">
                  <c:v>41230130.941288002</c:v>
                </c:pt>
                <c:pt idx="367">
                  <c:v>41259479.999925002</c:v>
                </c:pt>
                <c:pt idx="368">
                  <c:v>41288727.955499001</c:v>
                </c:pt>
                <c:pt idx="369">
                  <c:v>41317875.289389998</c:v>
                </c:pt>
                <c:pt idx="370">
                  <c:v>41346922.479370996</c:v>
                </c:pt>
                <c:pt idx="371">
                  <c:v>41375869.99964001</c:v>
                </c:pt>
                <c:pt idx="372">
                  <c:v>41404718.320858002</c:v>
                </c:pt>
                <c:pt idx="373">
                  <c:v>41433467.910181992</c:v>
                </c:pt>
                <c:pt idx="374">
                  <c:v>41462119.231306002</c:v>
                </c:pt>
                <c:pt idx="375">
                  <c:v>41490672.744492002</c:v>
                </c:pt>
                <c:pt idx="376">
                  <c:v>41519128.906603001</c:v>
                </c:pt>
                <c:pt idx="377">
                  <c:v>41547488.171144009</c:v>
                </c:pt>
                <c:pt idx="378">
                  <c:v>41575750.988287002</c:v>
                </c:pt>
                <c:pt idx="379">
                  <c:v>41603917.804912992</c:v>
                </c:pt>
                <c:pt idx="380">
                  <c:v>41631989.064637005</c:v>
                </c:pt>
                <c:pt idx="381">
                  <c:v>41659965.207846001</c:v>
                </c:pt>
                <c:pt idx="382">
                  <c:v>41687846.671728</c:v>
                </c:pt>
                <c:pt idx="383">
                  <c:v>41715633.890305996</c:v>
                </c:pt>
                <c:pt idx="384">
                  <c:v>41743327.294466004</c:v>
                </c:pt>
                <c:pt idx="385">
                  <c:v>41770927.311991997</c:v>
                </c:pt>
                <c:pt idx="386">
                  <c:v>41798434.367591999</c:v>
                </c:pt>
                <c:pt idx="387">
                  <c:v>41825848.882932991</c:v>
                </c:pt>
                <c:pt idx="388">
                  <c:v>41853171.276665002</c:v>
                </c:pt>
                <c:pt idx="389">
                  <c:v>41880401.964456998</c:v>
                </c:pt>
                <c:pt idx="390">
                  <c:v>41907541.359019995</c:v>
                </c:pt>
                <c:pt idx="391">
                  <c:v>41934589.870139003</c:v>
                </c:pt>
                <c:pt idx="392">
                  <c:v>41961547.904699005</c:v>
                </c:pt>
                <c:pt idx="393">
                  <c:v>41988415.866716996</c:v>
                </c:pt>
                <c:pt idx="394">
                  <c:v>42015194.157363996</c:v>
                </c:pt>
                <c:pt idx="395">
                  <c:v>42041883.174998008</c:v>
                </c:pt>
                <c:pt idx="396">
                  <c:v>42068483.315187</c:v>
                </c:pt>
                <c:pt idx="397">
                  <c:v>42094994.970734999</c:v>
                </c:pt>
                <c:pt idx="398">
                  <c:v>42121418.531713001</c:v>
                </c:pt>
                <c:pt idx="399">
                  <c:v>42147754.385480992</c:v>
                </c:pt>
                <c:pt idx="400">
                  <c:v>42174002.916712984</c:v>
                </c:pt>
                <c:pt idx="401">
                  <c:v>42200164.507427</c:v>
                </c:pt>
                <c:pt idx="402">
                  <c:v>42226239.537005</c:v>
                </c:pt>
                <c:pt idx="403">
                  <c:v>42252228.382219993</c:v>
                </c:pt>
                <c:pt idx="404">
                  <c:v>42278131.417260997</c:v>
                </c:pt>
                <c:pt idx="405">
                  <c:v>42303949.01375699</c:v>
                </c:pt>
                <c:pt idx="406">
                  <c:v>42329681.540799998</c:v>
                </c:pt>
                <c:pt idx="407">
                  <c:v>42355329.364967003</c:v>
                </c:pt>
                <c:pt idx="408">
                  <c:v>42380892.850348994</c:v>
                </c:pt>
                <c:pt idx="409">
                  <c:v>42406372.358566992</c:v>
                </c:pt>
                <c:pt idx="410">
                  <c:v>42431768.248800002</c:v>
                </c:pt>
                <c:pt idx="411">
                  <c:v>42457080.877804995</c:v>
                </c:pt>
                <c:pt idx="412">
                  <c:v>42482310.599941008</c:v>
                </c:pt>
                <c:pt idx="413">
                  <c:v>42507457.767189011</c:v>
                </c:pt>
                <c:pt idx="414">
                  <c:v>42532522.72917401</c:v>
                </c:pt>
                <c:pt idx="415">
                  <c:v>42557505.833187997</c:v>
                </c:pt>
                <c:pt idx="416">
                  <c:v>42582407.424211003</c:v>
                </c:pt>
                <c:pt idx="417">
                  <c:v>42607227.844930999</c:v>
                </c:pt>
                <c:pt idx="418">
                  <c:v>42631967.435764</c:v>
                </c:pt>
                <c:pt idx="419">
                  <c:v>42656626.534877002</c:v>
                </c:pt>
                <c:pt idx="420">
                  <c:v>42681205.478206001</c:v>
                </c:pt>
                <c:pt idx="421">
                  <c:v>42705704.599478006</c:v>
                </c:pt>
                <c:pt idx="422">
                  <c:v>42730124.230230018</c:v>
                </c:pt>
                <c:pt idx="423">
                  <c:v>42754464.699828006</c:v>
                </c:pt>
                <c:pt idx="424">
                  <c:v>42778726.335484996</c:v>
                </c:pt>
                <c:pt idx="425">
                  <c:v>42802909.462284997</c:v>
                </c:pt>
                <c:pt idx="426">
                  <c:v>42827014.403196998</c:v>
                </c:pt>
                <c:pt idx="427">
                  <c:v>42851041.479097009</c:v>
                </c:pt>
                <c:pt idx="428">
                  <c:v>42874991.008784004</c:v>
                </c:pt>
                <c:pt idx="429">
                  <c:v>42898863.309</c:v>
                </c:pt>
                <c:pt idx="430">
                  <c:v>42922658.694447011</c:v>
                </c:pt>
                <c:pt idx="431">
                  <c:v>42946377.477805994</c:v>
                </c:pt>
                <c:pt idx="432">
                  <c:v>42970019.969755001</c:v>
                </c:pt>
                <c:pt idx="433">
                  <c:v>42993586.478984997</c:v>
                </c:pt>
                <c:pt idx="434">
                  <c:v>43017077.31221699</c:v>
                </c:pt>
                <c:pt idx="435">
                  <c:v>43040492.774222001</c:v>
                </c:pt>
                <c:pt idx="436">
                  <c:v>43063833.167836003</c:v>
                </c:pt>
                <c:pt idx="437">
                  <c:v>43087098.793975003</c:v>
                </c:pt>
                <c:pt idx="438">
                  <c:v>43110289.951655999</c:v>
                </c:pt>
                <c:pt idx="439">
                  <c:v>43133406.938008003</c:v>
                </c:pt>
                <c:pt idx="440">
                  <c:v>43156450.048293009</c:v>
                </c:pt>
                <c:pt idx="441">
                  <c:v>43179419.575920999</c:v>
                </c:pt>
                <c:pt idx="442">
                  <c:v>43202315.812461987</c:v>
                </c:pt>
                <c:pt idx="443">
                  <c:v>43225139.047666997</c:v>
                </c:pt>
                <c:pt idx="444">
                  <c:v>43247889.569481</c:v>
                </c:pt>
                <c:pt idx="445">
                  <c:v>43270567.664057009</c:v>
                </c:pt>
                <c:pt idx="446">
                  <c:v>43293173.615773998</c:v>
                </c:pt>
                <c:pt idx="447">
                  <c:v>43315707.707251005</c:v>
                </c:pt>
                <c:pt idx="448">
                  <c:v>43338170.219360001</c:v>
                </c:pt>
                <c:pt idx="449">
                  <c:v>43360561.431244008</c:v>
                </c:pt>
                <c:pt idx="450">
                  <c:v>43382881.620328002</c:v>
                </c:pt>
                <c:pt idx="451">
                  <c:v>43405131.062338002</c:v>
                </c:pt>
                <c:pt idx="452">
                  <c:v>43427310.031309001</c:v>
                </c:pt>
                <c:pt idx="453">
                  <c:v>43449418.79960601</c:v>
                </c:pt>
                <c:pt idx="454">
                  <c:v>43471457.637933008</c:v>
                </c:pt>
                <c:pt idx="455">
                  <c:v>43493426.815347001</c:v>
                </c:pt>
                <c:pt idx="456">
                  <c:v>43515326.599275008</c:v>
                </c:pt>
                <c:pt idx="457">
                  <c:v>43537157.255524002</c:v>
                </c:pt>
                <c:pt idx="458">
                  <c:v>43558919.04829701</c:v>
                </c:pt>
                <c:pt idx="459">
                  <c:v>43580612.240205005</c:v>
                </c:pt>
                <c:pt idx="460">
                  <c:v>43602237.092278011</c:v>
                </c:pt>
                <c:pt idx="461">
                  <c:v>43623793.863984004</c:v>
                </c:pt>
                <c:pt idx="462">
                  <c:v>43645282.813234001</c:v>
                </c:pt>
                <c:pt idx="463">
                  <c:v>43666704.196401</c:v>
                </c:pt>
                <c:pt idx="464">
                  <c:v>43688058.268330008</c:v>
                </c:pt>
                <c:pt idx="465">
                  <c:v>43709345.282348</c:v>
                </c:pt>
                <c:pt idx="466">
                  <c:v>43730565.490284003</c:v>
                </c:pt>
                <c:pt idx="467">
                  <c:v>43751719.142469995</c:v>
                </c:pt>
                <c:pt idx="468">
                  <c:v>43772806.487762995</c:v>
                </c:pt>
                <c:pt idx="469">
                  <c:v>43793827.773552001</c:v>
                </c:pt>
                <c:pt idx="470">
                  <c:v>43814783.245771997</c:v>
                </c:pt>
                <c:pt idx="471">
                  <c:v>43835673.148911998</c:v>
                </c:pt>
                <c:pt idx="472">
                  <c:v>43856497.726030007</c:v>
                </c:pt>
                <c:pt idx="473">
                  <c:v>43877257.218764</c:v>
                </c:pt>
                <c:pt idx="474">
                  <c:v>43897951.867344998</c:v>
                </c:pt>
                <c:pt idx="475">
                  <c:v>43918581.910599999</c:v>
                </c:pt>
                <c:pt idx="476">
                  <c:v>43939147.585975997</c:v>
                </c:pt>
                <c:pt idx="477">
                  <c:v>43959649.129539013</c:v>
                </c:pt>
                <c:pt idx="478">
                  <c:v>43980086.77599401</c:v>
                </c:pt>
                <c:pt idx="479">
                  <c:v>44000460.758686997</c:v>
                </c:pt>
                <c:pt idx="480">
                  <c:v>44020771.309625998</c:v>
                </c:pt>
                <c:pt idx="481">
                  <c:v>44041018.659481995</c:v>
                </c:pt>
                <c:pt idx="482">
                  <c:v>44061203.037604004</c:v>
                </c:pt>
                <c:pt idx="483">
                  <c:v>44081324.672031</c:v>
                </c:pt>
                <c:pt idx="484">
                  <c:v>44101383.78949701</c:v>
                </c:pt>
                <c:pt idx="485">
                  <c:v>44121380.615447007</c:v>
                </c:pt>
                <c:pt idx="486">
                  <c:v>44141315.374043003</c:v>
                </c:pt>
                <c:pt idx="487">
                  <c:v>44161188.288175002</c:v>
                </c:pt>
                <c:pt idx="488">
                  <c:v>44180999.579471</c:v>
                </c:pt>
                <c:pt idx="489">
                  <c:v>44200749.468305998</c:v>
                </c:pt>
                <c:pt idx="490">
                  <c:v>44220438.173815995</c:v>
                </c:pt>
                <c:pt idx="491">
                  <c:v>44240065.913898997</c:v>
                </c:pt>
                <c:pt idx="492">
                  <c:v>44259632.905233011</c:v>
                </c:pt>
                <c:pt idx="493">
                  <c:v>44279139.363280997</c:v>
                </c:pt>
                <c:pt idx="494">
                  <c:v>44298585.502300993</c:v>
                </c:pt>
                <c:pt idx="495">
                  <c:v>44317971.535355002</c:v>
                </c:pt>
                <c:pt idx="496">
                  <c:v>44337297.674318999</c:v>
                </c:pt>
                <c:pt idx="497">
                  <c:v>44356564.129891008</c:v>
                </c:pt>
                <c:pt idx="498">
                  <c:v>44375771.111601003</c:v>
                </c:pt>
                <c:pt idx="499">
                  <c:v>44394918.827817999</c:v>
                </c:pt>
                <c:pt idx="500">
                  <c:v>44414007.485761993</c:v>
                </c:pt>
                <c:pt idx="501">
                  <c:v>44433037.29150901</c:v>
                </c:pt>
                <c:pt idx="502">
                  <c:v>44452008.450000994</c:v>
                </c:pt>
                <c:pt idx="503">
                  <c:v>44470921.165057011</c:v>
                </c:pt>
                <c:pt idx="504">
                  <c:v>44489775.639376998</c:v>
                </c:pt>
                <c:pt idx="505">
                  <c:v>44508572.074555002</c:v>
                </c:pt>
                <c:pt idx="506">
                  <c:v>44527310.671080999</c:v>
                </c:pt>
                <c:pt idx="507">
                  <c:v>44545991.628357008</c:v>
                </c:pt>
                <c:pt idx="508">
                  <c:v>44564615.144699007</c:v>
                </c:pt>
                <c:pt idx="509">
                  <c:v>44583181.417347997</c:v>
                </c:pt>
                <c:pt idx="510">
                  <c:v>44601690.642476991</c:v>
                </c:pt>
                <c:pt idx="511">
                  <c:v>44620143.015199006</c:v>
                </c:pt>
                <c:pt idx="512">
                  <c:v>44638538.729575008</c:v>
                </c:pt>
                <c:pt idx="513">
                  <c:v>44656877.978620999</c:v>
                </c:pt>
                <c:pt idx="514">
                  <c:v>44675160.954317994</c:v>
                </c:pt>
                <c:pt idx="515">
                  <c:v>44693387.847615995</c:v>
                </c:pt>
                <c:pt idx="516">
                  <c:v>44711558.848444</c:v>
                </c:pt>
                <c:pt idx="517">
                  <c:v>44729674.145718001</c:v>
                </c:pt>
                <c:pt idx="518">
                  <c:v>44747733.927345999</c:v>
                </c:pt>
                <c:pt idx="519">
                  <c:v>44765738.380238004</c:v>
                </c:pt>
                <c:pt idx="520">
                  <c:v>44783687.690309003</c:v>
                </c:pt>
                <c:pt idx="521">
                  <c:v>44801582.042493001</c:v>
                </c:pt>
                <c:pt idx="522">
                  <c:v>44819421.620742999</c:v>
                </c:pt>
                <c:pt idx="523">
                  <c:v>44837206.608043008</c:v>
                </c:pt>
                <c:pt idx="524">
                  <c:v>44854937.186411992</c:v>
                </c:pt>
                <c:pt idx="525">
                  <c:v>44872613.536913998</c:v>
                </c:pt>
                <c:pt idx="526">
                  <c:v>44890235.839662001</c:v>
                </c:pt>
                <c:pt idx="527">
                  <c:v>44907804.273824997</c:v>
                </c:pt>
                <c:pt idx="528">
                  <c:v>44925319.017638005</c:v>
                </c:pt>
                <c:pt idx="529">
                  <c:v>44942780.248401999</c:v>
                </c:pt>
                <c:pt idx="530">
                  <c:v>44960188.142499998</c:v>
                </c:pt>
                <c:pt idx="531">
                  <c:v>44977542.875395</c:v>
                </c:pt>
                <c:pt idx="532">
                  <c:v>44994844.62164101</c:v>
                </c:pt>
                <c:pt idx="533">
                  <c:v>45012093.554888994</c:v>
                </c:pt>
                <c:pt idx="534">
                  <c:v>45029289.847891994</c:v>
                </c:pt>
                <c:pt idx="535">
                  <c:v>45046433.672513001</c:v>
                </c:pt>
                <c:pt idx="536">
                  <c:v>45063525.199729003</c:v>
                </c:pt>
                <c:pt idx="537">
                  <c:v>45080564.599639013</c:v>
                </c:pt>
                <c:pt idx="538">
                  <c:v>45097552.041470997</c:v>
                </c:pt>
                <c:pt idx="539">
                  <c:v>45114487.693585001</c:v>
                </c:pt>
                <c:pt idx="540">
                  <c:v>45131371.723484002</c:v>
                </c:pt>
                <c:pt idx="541">
                  <c:v>45148204.297812998</c:v>
                </c:pt>
                <c:pt idx="542">
                  <c:v>45164985.582371987</c:v>
                </c:pt>
                <c:pt idx="543">
                  <c:v>45181715.742117003</c:v>
                </c:pt>
                <c:pt idx="544">
                  <c:v>45198394.941169001</c:v>
                </c:pt>
                <c:pt idx="545">
                  <c:v>45215023.342816994</c:v>
                </c:pt>
                <c:pt idx="546">
                  <c:v>45231601.109526001</c:v>
                </c:pt>
                <c:pt idx="547">
                  <c:v>45248128.402941994</c:v>
                </c:pt>
                <c:pt idx="548">
                  <c:v>45264605.383896992</c:v>
                </c:pt>
                <c:pt idx="549">
                  <c:v>45281032.212414995</c:v>
                </c:pt>
                <c:pt idx="550">
                  <c:v>45297409.047717996</c:v>
                </c:pt>
                <c:pt idx="551">
                  <c:v>45313736.048231006</c:v>
                </c:pt>
                <c:pt idx="552">
                  <c:v>45330013.371587001</c:v>
                </c:pt>
                <c:pt idx="553">
                  <c:v>45346241.174635008</c:v>
                </c:pt>
                <c:pt idx="554">
                  <c:v>45362419.613440998</c:v>
                </c:pt>
                <c:pt idx="555">
                  <c:v>45378548.843295999</c:v>
                </c:pt>
                <c:pt idx="556">
                  <c:v>45394629.01872199</c:v>
                </c:pt>
                <c:pt idx="557">
                  <c:v>45410660.293475002</c:v>
                </c:pt>
                <c:pt idx="558">
                  <c:v>45426642.820551999</c:v>
                </c:pt>
                <c:pt idx="559">
                  <c:v>45442576.752195999</c:v>
                </c:pt>
                <c:pt idx="560">
                  <c:v>45458462.239898019</c:v>
                </c:pt>
                <c:pt idx="561">
                  <c:v>45474299.434405997</c:v>
                </c:pt>
                <c:pt idx="562">
                  <c:v>45490088.485730998</c:v>
                </c:pt>
                <c:pt idx="563">
                  <c:v>45505829.543144003</c:v>
                </c:pt>
                <c:pt idx="564">
                  <c:v>45521522.755192004</c:v>
                </c:pt>
                <c:pt idx="565">
                  <c:v>45537168.269694015</c:v>
                </c:pt>
                <c:pt idx="566">
                  <c:v>45552766.233749002</c:v>
                </c:pt>
                <c:pt idx="567">
                  <c:v>45568316.793742999</c:v>
                </c:pt>
                <c:pt idx="568">
                  <c:v>45583820.095350005</c:v>
                </c:pt>
                <c:pt idx="569">
                  <c:v>45599276.283538006</c:v>
                </c:pt>
                <c:pt idx="570">
                  <c:v>45614685.502574995</c:v>
                </c:pt>
                <c:pt idx="571">
                  <c:v>45630047.896032996</c:v>
                </c:pt>
                <c:pt idx="572">
                  <c:v>45645363.606790997</c:v>
                </c:pt>
                <c:pt idx="573">
                  <c:v>45660632.777041003</c:v>
                </c:pt>
                <c:pt idx="574">
                  <c:v>45675855.548293009</c:v>
                </c:pt>
                <c:pt idx="575">
                  <c:v>45691032.061378002</c:v>
                </c:pt>
                <c:pt idx="576">
                  <c:v>45706162.456453994</c:v>
                </c:pt>
                <c:pt idx="577">
                  <c:v>45721246.873009995</c:v>
                </c:pt>
                <c:pt idx="578">
                  <c:v>45736285.449867003</c:v>
                </c:pt>
                <c:pt idx="579">
                  <c:v>45751278.325190008</c:v>
                </c:pt>
                <c:pt idx="580">
                  <c:v>45766225.636482991</c:v>
                </c:pt>
                <c:pt idx="581">
                  <c:v>45781127.520602003</c:v>
                </c:pt>
                <c:pt idx="582">
                  <c:v>45795984.113750994</c:v>
                </c:pt>
                <c:pt idx="583">
                  <c:v>45810795.551494002</c:v>
                </c:pt>
                <c:pt idx="584">
                  <c:v>45825561.968751997</c:v>
                </c:pt>
                <c:pt idx="585">
                  <c:v>45840283.499814011</c:v>
                </c:pt>
                <c:pt idx="586">
                  <c:v>45854960.278335005</c:v>
                </c:pt>
                <c:pt idx="587">
                  <c:v>45869592.437344998</c:v>
                </c:pt>
                <c:pt idx="588">
                  <c:v>45884180.109248012</c:v>
                </c:pt>
                <c:pt idx="589">
                  <c:v>45898723.425829999</c:v>
                </c:pt>
                <c:pt idx="590">
                  <c:v>45913222.518262997</c:v>
                </c:pt>
                <c:pt idx="591">
                  <c:v>45927677.517104998</c:v>
                </c:pt>
                <c:pt idx="592">
                  <c:v>45942088.552308992</c:v>
                </c:pt>
                <c:pt idx="593">
                  <c:v>45956455.753223002</c:v>
                </c:pt>
                <c:pt idx="594">
                  <c:v>45970779.248595007</c:v>
                </c:pt>
                <c:pt idx="595">
                  <c:v>45985059.166578002</c:v>
                </c:pt>
                <c:pt idx="596">
                  <c:v>45999295.634731002</c:v>
                </c:pt>
                <c:pt idx="597">
                  <c:v>46013488.780027002</c:v>
                </c:pt>
                <c:pt idx="598">
                  <c:v>46027638.728852004</c:v>
                </c:pt>
                <c:pt idx="599">
                  <c:v>46041745.607012004</c:v>
                </c:pt>
                <c:pt idx="600">
                  <c:v>46055809.539734006</c:v>
                </c:pt>
                <c:pt idx="601">
                  <c:v>46069830.651675001</c:v>
                </c:pt>
                <c:pt idx="602">
                  <c:v>46083809.066917002</c:v>
                </c:pt>
                <c:pt idx="603">
                  <c:v>46097744.908978</c:v>
                </c:pt>
                <c:pt idx="604">
                  <c:v>46111638.300811991</c:v>
                </c:pt>
                <c:pt idx="605">
                  <c:v>46125489.364813998</c:v>
                </c:pt>
                <c:pt idx="606">
                  <c:v>46139298.222821996</c:v>
                </c:pt>
                <c:pt idx="607">
                  <c:v>46153064.996123001</c:v>
                </c:pt>
                <c:pt idx="608">
                  <c:v>46166789.805451997</c:v>
                </c:pt>
                <c:pt idx="609">
                  <c:v>46180472.771000005</c:v>
                </c:pt>
                <c:pt idx="610">
                  <c:v>46194114.012414992</c:v>
                </c:pt>
                <c:pt idx="611">
                  <c:v>46207713.648805998</c:v>
                </c:pt>
                <c:pt idx="612">
                  <c:v>46221271.798746005</c:v>
                </c:pt>
                <c:pt idx="613">
                  <c:v>46234788.580274999</c:v>
                </c:pt>
                <c:pt idx="614">
                  <c:v>46248264.110904999</c:v>
                </c:pt>
                <c:pt idx="615">
                  <c:v>46261698.507619999</c:v>
                </c:pt>
                <c:pt idx="616">
                  <c:v>46275091.886882983</c:v>
                </c:pt>
                <c:pt idx="617">
                  <c:v>46288444.36463701</c:v>
                </c:pt>
                <c:pt idx="618">
                  <c:v>46301756.056306995</c:v>
                </c:pt>
                <c:pt idx="619">
                  <c:v>46315027.076807</c:v>
                </c:pt>
                <c:pt idx="620">
                  <c:v>46328257.540539004</c:v>
                </c:pt>
                <c:pt idx="621">
                  <c:v>46341447.561398007</c:v>
                </c:pt>
                <c:pt idx="622">
                  <c:v>46354597.252775989</c:v>
                </c:pt>
                <c:pt idx="623">
                  <c:v>46367706.727564007</c:v>
                </c:pt>
                <c:pt idx="624">
                  <c:v>46380776.098154008</c:v>
                </c:pt>
                <c:pt idx="625">
                  <c:v>46393805.476443</c:v>
                </c:pt>
                <c:pt idx="626">
                  <c:v>46406794.973837003</c:v>
                </c:pt>
                <c:pt idx="627">
                  <c:v>46419744.701252006</c:v>
                </c:pt>
                <c:pt idx="628">
                  <c:v>46432654.769120008</c:v>
                </c:pt>
                <c:pt idx="629">
                  <c:v>46445525.287386991</c:v>
                </c:pt>
                <c:pt idx="630">
                  <c:v>46458356.365519002</c:v>
                </c:pt>
                <c:pt idx="631">
                  <c:v>46471148.112507001</c:v>
                </c:pt>
                <c:pt idx="632">
                  <c:v>46483900.636865996</c:v>
                </c:pt>
                <c:pt idx="633">
                  <c:v>46496614.046636999</c:v>
                </c:pt>
                <c:pt idx="634">
                  <c:v>46509288.449396998</c:v>
                </c:pt>
                <c:pt idx="635">
                  <c:v>46521923.952250995</c:v>
                </c:pt>
                <c:pt idx="636">
                  <c:v>46534520.661846004</c:v>
                </c:pt>
                <c:pt idx="637">
                  <c:v>46547078.684364997</c:v>
                </c:pt>
                <c:pt idx="638">
                  <c:v>46559598.125534013</c:v>
                </c:pt>
                <c:pt idx="639">
                  <c:v>46572079.090622999</c:v>
                </c:pt>
                <c:pt idx="640">
                  <c:v>46584521.684450999</c:v>
                </c:pt>
                <c:pt idx="641">
                  <c:v>46596926.011384994</c:v>
                </c:pt>
                <c:pt idx="642">
                  <c:v>46609292.175347008</c:v>
                </c:pt>
                <c:pt idx="643">
                  <c:v>46621620.279812001</c:v>
                </c:pt>
                <c:pt idx="644">
                  <c:v>46633910.427814998</c:v>
                </c:pt>
                <c:pt idx="645">
                  <c:v>46646162.721951008</c:v>
                </c:pt>
                <c:pt idx="646">
                  <c:v>46658377.264376</c:v>
                </c:pt>
                <c:pt idx="647">
                  <c:v>46670554.156814992</c:v>
                </c:pt>
                <c:pt idx="648">
                  <c:v>46682693.500559002</c:v>
                </c:pt>
                <c:pt idx="649">
                  <c:v>46694795.396469995</c:v>
                </c:pt>
                <c:pt idx="650">
                  <c:v>46706859.944981992</c:v>
                </c:pt>
                <c:pt idx="651">
                  <c:v>46718887.246108003</c:v>
                </c:pt>
                <c:pt idx="652">
                  <c:v>46730877.399436004</c:v>
                </c:pt>
                <c:pt idx="653">
                  <c:v>46742830.504134007</c:v>
                </c:pt>
                <c:pt idx="654">
                  <c:v>46754746.658956997</c:v>
                </c:pt>
                <c:pt idx="655">
                  <c:v>46766625.962240003</c:v>
                </c:pt>
                <c:pt idx="656">
                  <c:v>46778468.511909999</c:v>
                </c:pt>
                <c:pt idx="657">
                  <c:v>46790274.405480996</c:v>
                </c:pt>
                <c:pt idx="658">
                  <c:v>46802043.740061998</c:v>
                </c:pt>
                <c:pt idx="659">
                  <c:v>46813776.612354994</c:v>
                </c:pt>
                <c:pt idx="660">
                  <c:v>46825473.118658006</c:v>
                </c:pt>
                <c:pt idx="661">
                  <c:v>46837133.354871988</c:v>
                </c:pt>
                <c:pt idx="662">
                  <c:v>46848757.416495994</c:v>
                </c:pt>
                <c:pt idx="663">
                  <c:v>46860345.398634009</c:v>
                </c:pt>
                <c:pt idx="664">
                  <c:v>46871897.39599701</c:v>
                </c:pt>
                <c:pt idx="665">
                  <c:v>46883413.502903998</c:v>
                </c:pt>
                <c:pt idx="666">
                  <c:v>46894893.813282989</c:v>
                </c:pt>
                <c:pt idx="667">
                  <c:v>46906338.420676</c:v>
                </c:pt>
                <c:pt idx="668">
                  <c:v>46917747.418242</c:v>
                </c:pt>
                <c:pt idx="669">
                  <c:v>46929120.898751996</c:v>
                </c:pt>
                <c:pt idx="670">
                  <c:v>46940458.954600997</c:v>
                </c:pt>
                <c:pt idx="671">
                  <c:v>46951761.677803002</c:v>
                </c:pt>
                <c:pt idx="672">
                  <c:v>46963029.159997009</c:v>
                </c:pt>
                <c:pt idx="673">
                  <c:v>46974261.492445998</c:v>
                </c:pt>
                <c:pt idx="674">
                  <c:v>46985458.766041003</c:v>
                </c:pt>
                <c:pt idx="675">
                  <c:v>46996621.071304001</c:v>
                </c:pt>
                <c:pt idx="676">
                  <c:v>47007748.498387001</c:v>
                </c:pt>
                <c:pt idx="677">
                  <c:v>47018841.137078002</c:v>
                </c:pt>
                <c:pt idx="678">
                  <c:v>47029899.076800004</c:v>
                </c:pt>
                <c:pt idx="679">
                  <c:v>47040922.406611994</c:v>
                </c:pt>
                <c:pt idx="680">
                  <c:v>47051911.215216003</c:v>
                </c:pt>
                <c:pt idx="681">
                  <c:v>47062865.590955004</c:v>
                </c:pt>
                <c:pt idx="682">
                  <c:v>47073785.621814005</c:v>
                </c:pt>
                <c:pt idx="683">
                  <c:v>47084671.395427011</c:v>
                </c:pt>
                <c:pt idx="684">
                  <c:v>47095522.999072999</c:v>
                </c:pt>
                <c:pt idx="685">
                  <c:v>47106340.519681998</c:v>
                </c:pt>
                <c:pt idx="686">
                  <c:v>47117124.043837003</c:v>
                </c:pt>
                <c:pt idx="687">
                  <c:v>47127873.657770991</c:v>
                </c:pt>
                <c:pt idx="688">
                  <c:v>47138589.44737599</c:v>
                </c:pt>
                <c:pt idx="689">
                  <c:v>47149271.498200007</c:v>
                </c:pt>
                <c:pt idx="690">
                  <c:v>47159919.895449005</c:v>
                </c:pt>
                <c:pt idx="691">
                  <c:v>47170534.723993011</c:v>
                </c:pt>
                <c:pt idx="692">
                  <c:v>47181116.068361998</c:v>
                </c:pt>
                <c:pt idx="693">
                  <c:v>47191664.012751989</c:v>
                </c:pt>
                <c:pt idx="694">
                  <c:v>47202178.641025998</c:v>
                </c:pt>
                <c:pt idx="695">
                  <c:v>47212660.036713995</c:v>
                </c:pt>
                <c:pt idx="696">
                  <c:v>47223108.283018</c:v>
                </c:pt>
                <c:pt idx="697">
                  <c:v>47233523.462809995</c:v>
                </c:pt>
                <c:pt idx="698">
                  <c:v>47243905.65863701</c:v>
                </c:pt>
                <c:pt idx="699">
                  <c:v>47254254.952721983</c:v>
                </c:pt>
                <c:pt idx="700">
                  <c:v>47264571.426963001</c:v>
                </c:pt>
                <c:pt idx="701">
                  <c:v>47274855.162938006</c:v>
                </c:pt>
                <c:pt idx="702">
                  <c:v>47285106.241908006</c:v>
                </c:pt>
                <c:pt idx="703">
                  <c:v>47295324.744811997</c:v>
                </c:pt>
                <c:pt idx="704">
                  <c:v>47305510.752277002</c:v>
                </c:pt>
                <c:pt idx="705">
                  <c:v>47315664.344613001</c:v>
                </c:pt>
                <c:pt idx="706">
                  <c:v>47325785.601819001</c:v>
                </c:pt>
                <c:pt idx="707">
                  <c:v>47335874.603583001</c:v>
                </c:pt>
                <c:pt idx="708">
                  <c:v>47345931.429282002</c:v>
                </c:pt>
                <c:pt idx="709">
                  <c:v>47355956.157987997</c:v>
                </c:pt>
                <c:pt idx="710">
                  <c:v>47365948.868465997</c:v>
                </c:pt>
                <c:pt idx="711">
                  <c:v>47375909.639175005</c:v>
                </c:pt>
                <c:pt idx="712">
                  <c:v>47385838.548272997</c:v>
                </c:pt>
                <c:pt idx="713">
                  <c:v>47395735.673616998</c:v>
                </c:pt>
                <c:pt idx="714">
                  <c:v>47405601.092762992</c:v>
                </c:pt>
                <c:pt idx="715">
                  <c:v>47415434.882970996</c:v>
                </c:pt>
                <c:pt idx="716">
                  <c:v>47425237.121203005</c:v>
                </c:pt>
                <c:pt idx="717">
                  <c:v>47435007.884124994</c:v>
                </c:pt>
                <c:pt idx="718">
                  <c:v>47444747.248114005</c:v>
                </c:pt>
                <c:pt idx="719">
                  <c:v>47454455.28924901</c:v>
                </c:pt>
                <c:pt idx="720">
                  <c:v>47464132.083324991</c:v>
                </c:pt>
                <c:pt idx="721">
                  <c:v>47473777.705844007</c:v>
                </c:pt>
                <c:pt idx="722">
                  <c:v>47483392.232021995</c:v>
                </c:pt>
                <c:pt idx="723">
                  <c:v>47492975.736788996</c:v>
                </c:pt>
                <c:pt idx="724">
                  <c:v>47502528.294791006</c:v>
                </c:pt>
                <c:pt idx="725">
                  <c:v>47512049.980391994</c:v>
                </c:pt>
                <c:pt idx="726">
                  <c:v>47521540.867673002</c:v>
                </c:pt>
                <c:pt idx="727">
                  <c:v>47531001.030437008</c:v>
                </c:pt>
                <c:pt idx="728">
                  <c:v>47540430.542205997</c:v>
                </c:pt>
                <c:pt idx="729">
                  <c:v>47549829.476225995</c:v>
                </c:pt>
                <c:pt idx="730">
                  <c:v>47559197.905469999</c:v>
                </c:pt>
                <c:pt idx="731">
                  <c:v>47568535.902632996</c:v>
                </c:pt>
                <c:pt idx="732">
                  <c:v>47577843.540140003</c:v>
                </c:pt>
                <c:pt idx="733">
                  <c:v>47587120.890143007</c:v>
                </c:pt>
                <c:pt idx="734">
                  <c:v>47596368.024524003</c:v>
                </c:pt>
                <c:pt idx="735">
                  <c:v>47605585.014896996</c:v>
                </c:pt>
                <c:pt idx="736">
                  <c:v>47614771.932609998</c:v>
                </c:pt>
                <c:pt idx="737">
                  <c:v>47623928.848743998</c:v>
                </c:pt>
                <c:pt idx="738">
                  <c:v>47633055.834113002</c:v>
                </c:pt>
                <c:pt idx="739">
                  <c:v>47642152.959273003</c:v>
                </c:pt>
                <c:pt idx="740">
                  <c:v>47651220.294513009</c:v>
                </c:pt>
                <c:pt idx="741">
                  <c:v>47660257.909865998</c:v>
                </c:pt>
                <c:pt idx="742">
                  <c:v>47669265.875102997</c:v>
                </c:pt>
                <c:pt idx="743">
                  <c:v>47678244.259737007</c:v>
                </c:pt>
                <c:pt idx="744">
                  <c:v>47687193.133025996</c:v>
                </c:pt>
                <c:pt idx="745">
                  <c:v>47696112.563973002</c:v>
                </c:pt>
                <c:pt idx="746">
                  <c:v>47705002.621324003</c:v>
                </c:pt>
                <c:pt idx="747">
                  <c:v>47713863.373575993</c:v>
                </c:pt>
                <c:pt idx="748">
                  <c:v>47722694.888971992</c:v>
                </c:pt>
                <c:pt idx="749">
                  <c:v>47731497.235507004</c:v>
                </c:pt>
                <c:pt idx="750">
                  <c:v>47740270.480923995</c:v>
                </c:pt>
                <c:pt idx="751">
                  <c:v>47749014.692721993</c:v>
                </c:pt>
                <c:pt idx="752">
                  <c:v>47757729.938151002</c:v>
                </c:pt>
                <c:pt idx="753">
                  <c:v>47766416.284216002</c:v>
                </c:pt>
                <c:pt idx="754">
                  <c:v>47775073.797679007</c:v>
                </c:pt>
                <c:pt idx="755">
                  <c:v>47783702.545058005</c:v>
                </c:pt>
                <c:pt idx="756">
                  <c:v>47792302.592632003</c:v>
                </c:pt>
                <c:pt idx="757">
                  <c:v>47800874.006435998</c:v>
                </c:pt>
                <c:pt idx="758">
                  <c:v>47809416.852268994</c:v>
                </c:pt>
                <c:pt idx="759">
                  <c:v>47817931.195690006</c:v>
                </c:pt>
                <c:pt idx="760">
                  <c:v>47826417.102020994</c:v>
                </c:pt>
                <c:pt idx="761">
                  <c:v>47834874.636350997</c:v>
                </c:pt>
                <c:pt idx="762">
                  <c:v>47843303.863531999</c:v>
                </c:pt>
                <c:pt idx="763">
                  <c:v>47851704.848182991</c:v>
                </c:pt>
                <c:pt idx="764">
                  <c:v>47860077.654692002</c:v>
                </c:pt>
                <c:pt idx="765">
                  <c:v>47868422.347214997</c:v>
                </c:pt>
                <c:pt idx="766">
                  <c:v>47876738.989676997</c:v>
                </c:pt>
                <c:pt idx="767">
                  <c:v>47885027.645778</c:v>
                </c:pt>
                <c:pt idx="768">
                  <c:v>47893288.378985994</c:v>
                </c:pt>
                <c:pt idx="769">
                  <c:v>47901521.252544001</c:v>
                </c:pt>
                <c:pt idx="770">
                  <c:v>47909726.329471</c:v>
                </c:pt>
                <c:pt idx="771">
                  <c:v>47917903.672560997</c:v>
                </c:pt>
                <c:pt idx="772">
                  <c:v>47926053.344382994</c:v>
                </c:pt>
                <c:pt idx="773">
                  <c:v>47934175.407284997</c:v>
                </c:pt>
                <c:pt idx="774">
                  <c:v>47942269.923395</c:v>
                </c:pt>
                <c:pt idx="775">
                  <c:v>47950336.954618998</c:v>
                </c:pt>
                <c:pt idx="776">
                  <c:v>47958376.562646002</c:v>
                </c:pt>
                <c:pt idx="777">
                  <c:v>47966388.808945999</c:v>
                </c:pt>
                <c:pt idx="778">
                  <c:v>47974373.754771993</c:v>
                </c:pt>
                <c:pt idx="779">
                  <c:v>47982331.461162001</c:v>
                </c:pt>
                <c:pt idx="780">
                  <c:v>47990261.988938004</c:v>
                </c:pt>
                <c:pt idx="781">
                  <c:v>47998165.398708999</c:v>
                </c:pt>
                <c:pt idx="782">
                  <c:v>48006041.750871994</c:v>
                </c:pt>
                <c:pt idx="783">
                  <c:v>48013891.105611004</c:v>
                </c:pt>
                <c:pt idx="784">
                  <c:v>48021713.522900999</c:v>
                </c:pt>
                <c:pt idx="785">
                  <c:v>48029509.062504999</c:v>
                </c:pt>
                <c:pt idx="786">
                  <c:v>48037277.783979997</c:v>
                </c:pt>
                <c:pt idx="787">
                  <c:v>48045019.746673003</c:v>
                </c:pt>
                <c:pt idx="788">
                  <c:v>48052735.009725995</c:v>
                </c:pt>
                <c:pt idx="789">
                  <c:v>48060423.632073998</c:v>
                </c:pt>
                <c:pt idx="790">
                  <c:v>48068085.672449</c:v>
                </c:pt>
                <c:pt idx="791">
                  <c:v>48075721.189377002</c:v>
                </c:pt>
                <c:pt idx="792">
                  <c:v>48083330.241184011</c:v>
                </c:pt>
                <c:pt idx="793">
                  <c:v>48090912.885991</c:v>
                </c:pt>
                <c:pt idx="794">
                  <c:v>48098469.181719996</c:v>
                </c:pt>
                <c:pt idx="795">
                  <c:v>48105999.186094001</c:v>
                </c:pt>
                <c:pt idx="796">
                  <c:v>48113502.956634998</c:v>
                </c:pt>
                <c:pt idx="797">
                  <c:v>48120980.550669</c:v>
                </c:pt>
                <c:pt idx="798">
                  <c:v>48128432.025323011</c:v>
                </c:pt>
                <c:pt idx="799">
                  <c:v>48135857.437527999</c:v>
                </c:pt>
                <c:pt idx="800">
                  <c:v>48143256.844020993</c:v>
                </c:pt>
                <c:pt idx="801">
                  <c:v>48150630.301344</c:v>
                </c:pt>
                <c:pt idx="802">
                  <c:v>48157977.865846999</c:v>
                </c:pt>
                <c:pt idx="803">
                  <c:v>48165299.593684003</c:v>
                </c:pt>
                <c:pt idx="804">
                  <c:v>48172595.540819995</c:v>
                </c:pt>
                <c:pt idx="805">
                  <c:v>48179865.763030007</c:v>
                </c:pt>
                <c:pt idx="806">
                  <c:v>48187110.315895997</c:v>
                </c:pt>
                <c:pt idx="807">
                  <c:v>48194329.254814997</c:v>
                </c:pt>
                <c:pt idx="808">
                  <c:v>48201522.634993009</c:v>
                </c:pt>
                <c:pt idx="809">
                  <c:v>48208690.511449002</c:v>
                </c:pt>
                <c:pt idx="810">
                  <c:v>48215832.939018011</c:v>
                </c:pt>
                <c:pt idx="811">
                  <c:v>48222949.972345993</c:v>
                </c:pt>
                <c:pt idx="812">
                  <c:v>48230041.66589801</c:v>
                </c:pt>
                <c:pt idx="813">
                  <c:v>48237108.073953003</c:v>
                </c:pt>
                <c:pt idx="814">
                  <c:v>48244149.250606999</c:v>
                </c:pt>
                <c:pt idx="815">
                  <c:v>48251165.249775</c:v>
                </c:pt>
                <c:pt idx="816">
                  <c:v>48258156.125190005</c:v>
                </c:pt>
                <c:pt idx="817">
                  <c:v>48265121.930405997</c:v>
                </c:pt>
                <c:pt idx="818">
                  <c:v>48272062.718794003</c:v>
                </c:pt>
                <c:pt idx="819">
                  <c:v>48278978.543550998</c:v>
                </c:pt>
                <c:pt idx="820">
                  <c:v>48285869.457693003</c:v>
                </c:pt>
                <c:pt idx="821">
                  <c:v>48292735.514059</c:v>
                </c:pt>
                <c:pt idx="822">
                  <c:v>48299576.765312001</c:v>
                </c:pt>
                <c:pt idx="823">
                  <c:v>48306393.263941005</c:v>
                </c:pt>
                <c:pt idx="824">
                  <c:v>48313185.062258005</c:v>
                </c:pt>
                <c:pt idx="825">
                  <c:v>48319952.212401994</c:v>
                </c:pt>
                <c:pt idx="826">
                  <c:v>48326694.766339004</c:v>
                </c:pt>
                <c:pt idx="827">
                  <c:v>48333412.775862999</c:v>
                </c:pt>
                <c:pt idx="828">
                  <c:v>48340106.292595007</c:v>
                </c:pt>
                <c:pt idx="829">
                  <c:v>48346775.367987998</c:v>
                </c:pt>
                <c:pt idx="830">
                  <c:v>48353420.053322993</c:v>
                </c:pt>
                <c:pt idx="831">
                  <c:v>48360040.399710998</c:v>
                </c:pt>
                <c:pt idx="832">
                  <c:v>48366636.458095998</c:v>
                </c:pt>
                <c:pt idx="833">
                  <c:v>48373208.279254012</c:v>
                </c:pt>
                <c:pt idx="834">
                  <c:v>48379755.913793996</c:v>
                </c:pt>
                <c:pt idx="835">
                  <c:v>48386279.412157997</c:v>
                </c:pt>
                <c:pt idx="836">
                  <c:v>48392778.824624002</c:v>
                </c:pt>
                <c:pt idx="837">
                  <c:v>48399254.201304011</c:v>
                </c:pt>
                <c:pt idx="838">
                  <c:v>48405705.592147008</c:v>
                </c:pt>
                <c:pt idx="839">
                  <c:v>48412133.046938002</c:v>
                </c:pt>
                <c:pt idx="840">
                  <c:v>48418536.6153</c:v>
                </c:pt>
                <c:pt idx="841">
                  <c:v>48424916.346693002</c:v>
                </c:pt>
                <c:pt idx="842">
                  <c:v>48431272.290418006</c:v>
                </c:pt>
                <c:pt idx="843">
                  <c:v>48437604.495614007</c:v>
                </c:pt>
                <c:pt idx="844">
                  <c:v>48443913.011261001</c:v>
                </c:pt>
                <c:pt idx="845">
                  <c:v>48450197.886178993</c:v>
                </c:pt>
                <c:pt idx="846">
                  <c:v>48456459.169032007</c:v>
                </c:pt>
                <c:pt idx="847">
                  <c:v>48462696.908323996</c:v>
                </c:pt>
                <c:pt idx="848">
                  <c:v>48468911.152403995</c:v>
                </c:pt>
                <c:pt idx="849">
                  <c:v>48475101.949464999</c:v>
                </c:pt>
                <c:pt idx="850">
                  <c:v>48481269.347540997</c:v>
                </c:pt>
                <c:pt idx="851">
                  <c:v>48487413.394516997</c:v>
                </c:pt>
                <c:pt idx="852">
                  <c:v>48493534.138119005</c:v>
                </c:pt>
                <c:pt idx="853">
                  <c:v>48499631.625922002</c:v>
                </c:pt>
                <c:pt idx="854">
                  <c:v>48505705.905348003</c:v>
                </c:pt>
                <c:pt idx="855">
                  <c:v>48511757.023666002</c:v>
                </c:pt>
                <c:pt idx="856">
                  <c:v>48517785.027994007</c:v>
                </c:pt>
                <c:pt idx="857">
                  <c:v>48523789.965301</c:v>
                </c:pt>
                <c:pt idx="858">
                  <c:v>48529771.882401988</c:v>
                </c:pt>
                <c:pt idx="859">
                  <c:v>48535730.825968005</c:v>
                </c:pt>
                <c:pt idx="860">
                  <c:v>48541666.84251599</c:v>
                </c:pt>
                <c:pt idx="861">
                  <c:v>48547579.978418</c:v>
                </c:pt>
                <c:pt idx="862">
                  <c:v>48553470.27989801</c:v>
                </c:pt>
                <c:pt idx="863">
                  <c:v>48559337.793032005</c:v>
                </c:pt>
                <c:pt idx="864">
                  <c:v>48565182.563749999</c:v>
                </c:pt>
                <c:pt idx="865">
                  <c:v>48571004.637839004</c:v>
                </c:pt>
                <c:pt idx="866">
                  <c:v>48576804.060938008</c:v>
                </c:pt>
                <c:pt idx="867">
                  <c:v>48582580.878541999</c:v>
                </c:pt>
                <c:pt idx="868">
                  <c:v>48588335.136004999</c:v>
                </c:pt>
                <c:pt idx="869">
                  <c:v>48594066.878534004</c:v>
                </c:pt>
                <c:pt idx="870">
                  <c:v>48599776.151197009</c:v>
                </c:pt>
                <c:pt idx="871">
                  <c:v>48605462.998919003</c:v>
                </c:pt>
                <c:pt idx="872">
                  <c:v>48611127.466481991</c:v>
                </c:pt>
                <c:pt idx="873">
                  <c:v>48616769.598531008</c:v>
                </c:pt>
                <c:pt idx="874">
                  <c:v>48622389.439567007</c:v>
                </c:pt>
                <c:pt idx="875">
                  <c:v>48627987.033954002</c:v>
                </c:pt>
                <c:pt idx="876">
                  <c:v>48633562.425917007</c:v>
                </c:pt>
                <c:pt idx="877">
                  <c:v>48639115.659543008</c:v>
                </c:pt>
                <c:pt idx="878">
                  <c:v>48644646.778779998</c:v>
                </c:pt>
                <c:pt idx="879">
                  <c:v>48650155.827440001</c:v>
                </c:pt>
                <c:pt idx="880">
                  <c:v>48655642.849198006</c:v>
                </c:pt>
                <c:pt idx="881">
                  <c:v>48661107.887594998</c:v>
                </c:pt>
                <c:pt idx="882">
                  <c:v>48666550.986033</c:v>
                </c:pt>
                <c:pt idx="883">
                  <c:v>48671972.18778199</c:v>
                </c:pt>
                <c:pt idx="884">
                  <c:v>48677371.535978004</c:v>
                </c:pt>
                <c:pt idx="885">
                  <c:v>48682749.073623002</c:v>
                </c:pt>
                <c:pt idx="886">
                  <c:v>48688104.843583994</c:v>
                </c:pt>
                <c:pt idx="887">
                  <c:v>48693438.888598002</c:v>
                </c:pt>
                <c:pt idx="888">
                  <c:v>48698751.251270011</c:v>
                </c:pt>
                <c:pt idx="889">
                  <c:v>48704041.974071994</c:v>
                </c:pt>
                <c:pt idx="890">
                  <c:v>48709311.099346004</c:v>
                </c:pt>
                <c:pt idx="891">
                  <c:v>48714558.669305004</c:v>
                </c:pt>
                <c:pt idx="892">
                  <c:v>48719784.726030007</c:v>
                </c:pt>
                <c:pt idx="893">
                  <c:v>48724989.311474994</c:v>
                </c:pt>
                <c:pt idx="894">
                  <c:v>48730172.467464</c:v>
                </c:pt>
                <c:pt idx="895">
                  <c:v>48735334.235693015</c:v>
                </c:pt>
                <c:pt idx="896">
                  <c:v>48740474.657730997</c:v>
                </c:pt>
                <c:pt idx="897">
                  <c:v>48745593.775021002</c:v>
                </c:pt>
                <c:pt idx="898">
                  <c:v>48750691.628876999</c:v>
                </c:pt>
                <c:pt idx="899">
                  <c:v>48755768.260489002</c:v>
                </c:pt>
                <c:pt idx="900">
                  <c:v>48760823.710920997</c:v>
                </c:pt>
                <c:pt idx="901">
                  <c:v>48765858.021112002</c:v>
                </c:pt>
                <c:pt idx="902">
                  <c:v>48770871.231876001</c:v>
                </c:pt>
                <c:pt idx="903">
                  <c:v>48775863.383905992</c:v>
                </c:pt>
                <c:pt idx="904">
                  <c:v>48780834.51776699</c:v>
                </c:pt>
                <c:pt idx="905">
                  <c:v>48785784.673905</c:v>
                </c:pt>
                <c:pt idx="906">
                  <c:v>48790713.892642997</c:v>
                </c:pt>
                <c:pt idx="907">
                  <c:v>48795622.21418</c:v>
                </c:pt>
                <c:pt idx="908">
                  <c:v>48800509.678596005</c:v>
                </c:pt>
                <c:pt idx="909">
                  <c:v>48805376.325850002</c:v>
                </c:pt>
                <c:pt idx="910">
                  <c:v>48810222.195778005</c:v>
                </c:pt>
                <c:pt idx="911">
                  <c:v>48815047.328101002</c:v>
                </c:pt>
                <c:pt idx="912">
                  <c:v>48819851.762415998</c:v>
                </c:pt>
                <c:pt idx="913">
                  <c:v>48824635.538204007</c:v>
                </c:pt>
                <c:pt idx="914">
                  <c:v>48829398.694825999</c:v>
                </c:pt>
                <c:pt idx="915">
                  <c:v>48834141.271526001</c:v>
                </c:pt>
                <c:pt idx="916">
                  <c:v>48838863.307430997</c:v>
                </c:pt>
                <c:pt idx="917">
                  <c:v>48843564.841550998</c:v>
                </c:pt>
                <c:pt idx="918">
                  <c:v>48848245.912776984</c:v>
                </c:pt>
                <c:pt idx="919">
                  <c:v>48852906.559887998</c:v>
                </c:pt>
                <c:pt idx="920">
                  <c:v>48857546.821545005</c:v>
                </c:pt>
                <c:pt idx="921">
                  <c:v>48862166.736294009</c:v>
                </c:pt>
                <c:pt idx="922">
                  <c:v>48866766.342568994</c:v>
                </c:pt>
                <c:pt idx="923">
                  <c:v>48871345.678686</c:v>
                </c:pt>
                <c:pt idx="924">
                  <c:v>48875904.782849997</c:v>
                </c:pt>
                <c:pt idx="925">
                  <c:v>48880443.693153009</c:v>
                </c:pt>
                <c:pt idx="926">
                  <c:v>48884962.447572991</c:v>
                </c:pt>
                <c:pt idx="927">
                  <c:v>48889461.083975993</c:v>
                </c:pt>
                <c:pt idx="928">
                  <c:v>48893939.640115999</c:v>
                </c:pt>
                <c:pt idx="929">
                  <c:v>48898398.153638005</c:v>
                </c:pt>
                <c:pt idx="930">
                  <c:v>48902836.662071995</c:v>
                </c:pt>
                <c:pt idx="931">
                  <c:v>48907255.202840999</c:v>
                </c:pt>
                <c:pt idx="932">
                  <c:v>48911653.813257001</c:v>
                </c:pt>
                <c:pt idx="933">
                  <c:v>48916032.530521996</c:v>
                </c:pt>
                <c:pt idx="934">
                  <c:v>48920391.391727999</c:v>
                </c:pt>
                <c:pt idx="935">
                  <c:v>48924730.433860995</c:v>
                </c:pt>
                <c:pt idx="936">
                  <c:v>48929049.693797007</c:v>
                </c:pt>
                <c:pt idx="937">
                  <c:v>48933349.208302997</c:v>
                </c:pt>
                <c:pt idx="938">
                  <c:v>48937629.014040999</c:v>
                </c:pt>
                <c:pt idx="939">
                  <c:v>48941889.147565</c:v>
                </c:pt>
                <c:pt idx="940">
                  <c:v>48946129.645323001</c:v>
                </c:pt>
                <c:pt idx="941">
                  <c:v>48950350.543655001</c:v>
                </c:pt>
                <c:pt idx="942">
                  <c:v>48954551.878797002</c:v>
                </c:pt>
                <c:pt idx="943">
                  <c:v>48958733.686879992</c:v>
                </c:pt>
                <c:pt idx="944">
                  <c:v>48962896.003928997</c:v>
                </c:pt>
                <c:pt idx="945">
                  <c:v>48967038.865865</c:v>
                </c:pt>
                <c:pt idx="946">
                  <c:v>48971162.308507003</c:v>
                </c:pt>
                <c:pt idx="947">
                  <c:v>48975266.367564999</c:v>
                </c:pt>
                <c:pt idx="948">
                  <c:v>48979351.078653008</c:v>
                </c:pt>
                <c:pt idx="949">
                  <c:v>48983416.477275997</c:v>
                </c:pt>
                <c:pt idx="950">
                  <c:v>48987462.598840006</c:v>
                </c:pt>
                <c:pt idx="951">
                  <c:v>48991489.478648007</c:v>
                </c:pt>
                <c:pt idx="952">
                  <c:v>48995497.151900999</c:v>
                </c:pt>
                <c:pt idx="953">
                  <c:v>48999485.653699994</c:v>
                </c:pt>
                <c:pt idx="954">
                  <c:v>49003455.019045003</c:v>
                </c:pt>
                <c:pt idx="955">
                  <c:v>49007405.282834999</c:v>
                </c:pt>
                <c:pt idx="956">
                  <c:v>49011336.479868002</c:v>
                </c:pt>
                <c:pt idx="957">
                  <c:v>49015248.644845001</c:v>
                </c:pt>
                <c:pt idx="958">
                  <c:v>49019141.812365986</c:v>
                </c:pt>
                <c:pt idx="959">
                  <c:v>49023016.016931996</c:v>
                </c:pt>
                <c:pt idx="960">
                  <c:v>49026871.292946003</c:v>
                </c:pt>
                <c:pt idx="961">
                  <c:v>49030707.674714997</c:v>
                </c:pt>
                <c:pt idx="962">
                  <c:v>49034525.196442999</c:v>
                </c:pt>
                <c:pt idx="963">
                  <c:v>49038323.892242998</c:v>
                </c:pt>
                <c:pt idx="964">
                  <c:v>49042103.796126999</c:v>
                </c:pt>
                <c:pt idx="965">
                  <c:v>49045864.94201199</c:v>
                </c:pt>
                <c:pt idx="966">
                  <c:v>49049607.36371699</c:v>
                </c:pt>
                <c:pt idx="967">
                  <c:v>49053331.094969004</c:v>
                </c:pt>
                <c:pt idx="968">
                  <c:v>49057036.169395007</c:v>
                </c:pt>
                <c:pt idx="969">
                  <c:v>49060722.620531008</c:v>
                </c:pt>
                <c:pt idx="970">
                  <c:v>49064390.481814995</c:v>
                </c:pt>
                <c:pt idx="971">
                  <c:v>49068039.786591999</c:v>
                </c:pt>
                <c:pt idx="972">
                  <c:v>49071670.568115003</c:v>
                </c:pt>
                <c:pt idx="973">
                  <c:v>49075282.859540001</c:v>
                </c:pt>
                <c:pt idx="974">
                  <c:v>49078876.693931006</c:v>
                </c:pt>
                <c:pt idx="975">
                  <c:v>49082452.104261003</c:v>
                </c:pt>
                <c:pt idx="976">
                  <c:v>49086009.123408005</c:v>
                </c:pt>
                <c:pt idx="977">
                  <c:v>49089547.784159005</c:v>
                </c:pt>
                <c:pt idx="978">
                  <c:v>49093068.119208008</c:v>
                </c:pt>
                <c:pt idx="979">
                  <c:v>49096570.161160007</c:v>
                </c:pt>
                <c:pt idx="980">
                  <c:v>49100053.942527004</c:v>
                </c:pt>
                <c:pt idx="981">
                  <c:v>49103519.495728999</c:v>
                </c:pt>
                <c:pt idx="982">
                  <c:v>49106966.853098996</c:v>
                </c:pt>
                <c:pt idx="983">
                  <c:v>49110396.046876989</c:v>
                </c:pt>
                <c:pt idx="984">
                  <c:v>49113807.109215006</c:v>
                </c:pt>
                <c:pt idx="985">
                  <c:v>49117200.072175004</c:v>
                </c:pt>
                <c:pt idx="986">
                  <c:v>49120574.967728995</c:v>
                </c:pt>
                <c:pt idx="987">
                  <c:v>49123931.827760994</c:v>
                </c:pt>
                <c:pt idx="988">
                  <c:v>49127270.684068002</c:v>
                </c:pt>
                <c:pt idx="989">
                  <c:v>49130591.568358004</c:v>
                </c:pt>
                <c:pt idx="990">
                  <c:v>49133894.512249</c:v>
                </c:pt>
                <c:pt idx="991">
                  <c:v>49137179.547274999</c:v>
                </c:pt>
                <c:pt idx="992">
                  <c:v>49140446.704880998</c:v>
                </c:pt>
                <c:pt idx="993">
                  <c:v>49143696.016426995</c:v>
                </c:pt>
                <c:pt idx="994">
                  <c:v>49146927.513184004</c:v>
                </c:pt>
                <c:pt idx="995">
                  <c:v>49150141.226340003</c:v>
                </c:pt>
                <c:pt idx="996">
                  <c:v>49153337.186993003</c:v>
                </c:pt>
                <c:pt idx="997">
                  <c:v>49156515.426160999</c:v>
                </c:pt>
                <c:pt idx="998">
                  <c:v>49159675.97477299</c:v>
                </c:pt>
                <c:pt idx="999">
                  <c:v>49162818.863673002</c:v>
                </c:pt>
                <c:pt idx="1000">
                  <c:v>49165944.123624004</c:v>
                </c:pt>
                <c:pt idx="1001">
                  <c:v>49169051.785301</c:v>
                </c:pt>
                <c:pt idx="1002">
                  <c:v>49172141.879298009</c:v>
                </c:pt>
                <c:pt idx="1003">
                  <c:v>49175214.436122991</c:v>
                </c:pt>
                <c:pt idx="1004">
                  <c:v>49178269.486203998</c:v>
                </c:pt>
                <c:pt idx="1005">
                  <c:v>49181307.059881993</c:v>
                </c:pt>
                <c:pt idx="1006">
                  <c:v>49184327.187417999</c:v>
                </c:pt>
                <c:pt idx="1007">
                  <c:v>49187329.898992002</c:v>
                </c:pt>
                <c:pt idx="1008">
                  <c:v>49190315.224698015</c:v>
                </c:pt>
                <c:pt idx="1009">
                  <c:v>49193283.19455301</c:v>
                </c:pt>
                <c:pt idx="1010">
                  <c:v>49196233.838487998</c:v>
                </c:pt>
                <c:pt idx="1011">
                  <c:v>49199167.186355993</c:v>
                </c:pt>
                <c:pt idx="1012">
                  <c:v>49202083.267928004</c:v>
                </c:pt>
                <c:pt idx="1013">
                  <c:v>49204982.112894997</c:v>
                </c:pt>
                <c:pt idx="1014">
                  <c:v>49207863.750868998</c:v>
                </c:pt>
                <c:pt idx="1015">
                  <c:v>49210728.211378999</c:v>
                </c:pt>
                <c:pt idx="1016">
                  <c:v>49213575.523877002</c:v>
                </c:pt>
                <c:pt idx="1017">
                  <c:v>49216405.717735</c:v>
                </c:pt>
                <c:pt idx="1018">
                  <c:v>49219218.822246</c:v>
                </c:pt>
                <c:pt idx="1019">
                  <c:v>49222014.866622992</c:v>
                </c:pt>
                <c:pt idx="1020">
                  <c:v>49224793.88000299</c:v>
                </c:pt>
                <c:pt idx="1021">
                  <c:v>49227555.891444005</c:v>
                </c:pt>
                <c:pt idx="1022">
                  <c:v>49230300.929924004</c:v>
                </c:pt>
                <c:pt idx="1023">
                  <c:v>49233029.024346001</c:v>
                </c:pt>
                <c:pt idx="1024">
                  <c:v>49235740.203535005</c:v>
                </c:pt>
                <c:pt idx="1025">
                  <c:v>49238434.496240005</c:v>
                </c:pt>
                <c:pt idx="1026">
                  <c:v>49241111.931129999</c:v>
                </c:pt>
                <c:pt idx="1027">
                  <c:v>49243772.536800995</c:v>
                </c:pt>
                <c:pt idx="1028">
                  <c:v>49246416.341770992</c:v>
                </c:pt>
                <c:pt idx="1029">
                  <c:v>49249043.374482989</c:v>
                </c:pt>
                <c:pt idx="1030">
                  <c:v>49251653.663303003</c:v>
                </c:pt>
                <c:pt idx="1031">
                  <c:v>49254247.236524999</c:v>
                </c:pt>
                <c:pt idx="1032">
                  <c:v>49256824.122363001</c:v>
                </c:pt>
                <c:pt idx="1033">
                  <c:v>49259384.348960996</c:v>
                </c:pt>
                <c:pt idx="1034">
                  <c:v>49261927.944383994</c:v>
                </c:pt>
                <c:pt idx="1035">
                  <c:v>49264454.936627001</c:v>
                </c:pt>
                <c:pt idx="1036">
                  <c:v>49266965.353607997</c:v>
                </c:pt>
                <c:pt idx="1037">
                  <c:v>49269459.223173007</c:v>
                </c:pt>
                <c:pt idx="1038">
                  <c:v>49271936.573092997</c:v>
                </c:pt>
                <c:pt idx="1039">
                  <c:v>49274397.431068003</c:v>
                </c:pt>
                <c:pt idx="1040">
                  <c:v>49276841.824721992</c:v>
                </c:pt>
                <c:pt idx="1041">
                  <c:v>49279269.781609006</c:v>
                </c:pt>
                <c:pt idx="1042">
                  <c:v>49281681.329210006</c:v>
                </c:pt>
                <c:pt idx="1043">
                  <c:v>49284076.494932003</c:v>
                </c:pt>
                <c:pt idx="1044">
                  <c:v>49286455.306113996</c:v>
                </c:pt>
                <c:pt idx="1045">
                  <c:v>49288817.790019006</c:v>
                </c:pt>
                <c:pt idx="1046">
                  <c:v>49291163.973841995</c:v>
                </c:pt>
                <c:pt idx="1047">
                  <c:v>49293493.884703994</c:v>
                </c:pt>
                <c:pt idx="1048">
                  <c:v>49295807.549658008</c:v>
                </c:pt>
                <c:pt idx="1049">
                  <c:v>49298104.995685011</c:v>
                </c:pt>
                <c:pt idx="1050">
                  <c:v>49300386.249694012</c:v>
                </c:pt>
                <c:pt idx="1051">
                  <c:v>49302651.338528</c:v>
                </c:pt>
                <c:pt idx="1052">
                  <c:v>49304900.288955003</c:v>
                </c:pt>
                <c:pt idx="1053">
                  <c:v>49307133.127679005</c:v>
                </c:pt>
                <c:pt idx="1054">
                  <c:v>49309349.881328993</c:v>
                </c:pt>
                <c:pt idx="1055">
                  <c:v>49311550.576468997</c:v>
                </c:pt>
                <c:pt idx="1056">
                  <c:v>49313735.239593007</c:v>
                </c:pt>
                <c:pt idx="1057">
                  <c:v>49315903.897124998</c:v>
                </c:pt>
                <c:pt idx="1058">
                  <c:v>49318056.575423002</c:v>
                </c:pt>
                <c:pt idx="1059">
                  <c:v>49320193.300773993</c:v>
                </c:pt>
                <c:pt idx="1060">
                  <c:v>49322314.099400006</c:v>
                </c:pt>
                <c:pt idx="1061">
                  <c:v>49324418.997452997</c:v>
                </c:pt>
                <c:pt idx="1062">
                  <c:v>49326508.021019004</c:v>
                </c:pt>
                <c:pt idx="1063">
                  <c:v>49328581.196116999</c:v>
                </c:pt>
                <c:pt idx="1064">
                  <c:v>49330638.54869701</c:v>
                </c:pt>
                <c:pt idx="1065">
                  <c:v>49332680.104644008</c:v>
                </c:pt>
                <c:pt idx="1066">
                  <c:v>49334705.88977699</c:v>
                </c:pt>
                <c:pt idx="1067">
                  <c:v>49336715.929847009</c:v>
                </c:pt>
                <c:pt idx="1068">
                  <c:v>49338710.250540003</c:v>
                </c:pt>
                <c:pt idx="1069">
                  <c:v>49340688.87747699</c:v>
                </c:pt>
                <c:pt idx="1070">
                  <c:v>49342651.836211994</c:v>
                </c:pt>
                <c:pt idx="1071">
                  <c:v>49344599.152234003</c:v>
                </c:pt>
                <c:pt idx="1072">
                  <c:v>49346530.85096699</c:v>
                </c:pt>
                <c:pt idx="1073">
                  <c:v>49348446.95776999</c:v>
                </c:pt>
                <c:pt idx="1074">
                  <c:v>49350347.497939005</c:v>
                </c:pt>
                <c:pt idx="1075">
                  <c:v>49352232.496702991</c:v>
                </c:pt>
                <c:pt idx="1076">
                  <c:v>49354101.979226999</c:v>
                </c:pt>
                <c:pt idx="1077">
                  <c:v>49355955.970615</c:v>
                </c:pt>
                <c:pt idx="1078">
                  <c:v>49357794.495904006</c:v>
                </c:pt>
                <c:pt idx="1079">
                  <c:v>49359617.580068998</c:v>
                </c:pt>
                <c:pt idx="1080">
                  <c:v>49361425.248020999</c:v>
                </c:pt>
                <c:pt idx="1081">
                  <c:v>49363217.524609007</c:v>
                </c:pt>
                <c:pt idx="1082">
                  <c:v>49364994.434616998</c:v>
                </c:pt>
                <c:pt idx="1083">
                  <c:v>49366756.002768993</c:v>
                </c:pt>
                <c:pt idx="1084">
                  <c:v>49368502.253723994</c:v>
                </c:pt>
                <c:pt idx="1085">
                  <c:v>49370233.212081991</c:v>
                </c:pt>
                <c:pt idx="1086">
                  <c:v>49371948.902376994</c:v>
                </c:pt>
                <c:pt idx="1087">
                  <c:v>49373649.349083997</c:v>
                </c:pt>
                <c:pt idx="1088">
                  <c:v>49375334.576614998</c:v>
                </c:pt>
                <c:pt idx="1089">
                  <c:v>49377004.609321997</c:v>
                </c:pt>
                <c:pt idx="1090">
                  <c:v>49378659.471494004</c:v>
                </c:pt>
                <c:pt idx="1091">
                  <c:v>49380299.187361993</c:v>
                </c:pt>
                <c:pt idx="1092">
                  <c:v>49381923.781092003</c:v>
                </c:pt>
                <c:pt idx="1093">
                  <c:v>49383533.276793003</c:v>
                </c:pt>
                <c:pt idx="1094">
                  <c:v>49385127.698513009</c:v>
                </c:pt>
                <c:pt idx="1095">
                  <c:v>49386707.070238009</c:v>
                </c:pt>
                <c:pt idx="1096">
                  <c:v>49388271.415895998</c:v>
                </c:pt>
                <c:pt idx="1097">
                  <c:v>49389820.759355001</c:v>
                </c:pt>
                <c:pt idx="1098">
                  <c:v>49391355.124421999</c:v>
                </c:pt>
                <c:pt idx="1099">
                  <c:v>49392874.534846999</c:v>
                </c:pt>
                <c:pt idx="1100">
                  <c:v>49394379.014317997</c:v>
                </c:pt>
                <c:pt idx="1101">
                  <c:v>49395868.586468004</c:v>
                </c:pt>
                <c:pt idx="1102">
                  <c:v>49397343.274868004</c:v>
                </c:pt>
                <c:pt idx="1103">
                  <c:v>49398803.103031002</c:v>
                </c:pt>
                <c:pt idx="1104">
                  <c:v>49400248.094412997</c:v>
                </c:pt>
                <c:pt idx="1105">
                  <c:v>49401678.272411004</c:v>
                </c:pt>
                <c:pt idx="1106">
                  <c:v>49403093.660364002</c:v>
                </c:pt>
                <c:pt idx="1107">
                  <c:v>49404494.281553008</c:v>
                </c:pt>
                <c:pt idx="1108">
                  <c:v>49405880.159202002</c:v>
                </c:pt>
                <c:pt idx="1109">
                  <c:v>49407251.31647899</c:v>
                </c:pt>
                <c:pt idx="1110">
                  <c:v>49408607.776491001</c:v>
                </c:pt>
                <c:pt idx="1111">
                  <c:v>49409949.562292002</c:v>
                </c:pt>
                <c:pt idx="1112">
                  <c:v>49411276.696878001</c:v>
                </c:pt>
                <c:pt idx="1113">
                  <c:v>49412589.203186996</c:v>
                </c:pt>
                <c:pt idx="1114">
                  <c:v>49413887.104102001</c:v>
                </c:pt>
                <c:pt idx="1115">
                  <c:v>49415170.422449999</c:v>
                </c:pt>
                <c:pt idx="1116">
                  <c:v>49416439.181001</c:v>
                </c:pt>
                <c:pt idx="1117">
                  <c:v>49417693.402470991</c:v>
                </c:pt>
                <c:pt idx="1118">
                  <c:v>49418933.109517008</c:v>
                </c:pt>
                <c:pt idx="1119">
                  <c:v>49420158.324744001</c:v>
                </c:pt>
                <c:pt idx="1120">
                  <c:v>49421369.070699006</c:v>
                </c:pt>
                <c:pt idx="1121">
                  <c:v>49422565.369877003</c:v>
                </c:pt>
                <c:pt idx="1122">
                  <c:v>49423747.244716004</c:v>
                </c:pt>
                <c:pt idx="1123">
                  <c:v>49424914.717598006</c:v>
                </c:pt>
                <c:pt idx="1124">
                  <c:v>49426067.810854994</c:v>
                </c:pt>
                <c:pt idx="1125">
                  <c:v>49427206.546758994</c:v>
                </c:pt>
                <c:pt idx="1126">
                  <c:v>49428330.947531</c:v>
                </c:pt>
                <c:pt idx="1127">
                  <c:v>49429441.035340011</c:v>
                </c:pt>
                <c:pt idx="1128">
                  <c:v>49430536.832295999</c:v>
                </c:pt>
                <c:pt idx="1129">
                  <c:v>49431618.360459998</c:v>
                </c:pt>
                <c:pt idx="1130">
                  <c:v>49432685.641836002</c:v>
                </c:pt>
                <c:pt idx="1131">
                  <c:v>49433738.698378004</c:v>
                </c:pt>
                <c:pt idx="1132">
                  <c:v>49434777.551984996</c:v>
                </c:pt>
                <c:pt idx="1133">
                  <c:v>49435802.224503011</c:v>
                </c:pt>
                <c:pt idx="1134">
                  <c:v>49436812.737725995</c:v>
                </c:pt>
                <c:pt idx="1135">
                  <c:v>49437809.113394998</c:v>
                </c:pt>
                <c:pt idx="1136">
                  <c:v>49438791.373198003</c:v>
                </c:pt>
                <c:pt idx="1137">
                  <c:v>49439759.538771994</c:v>
                </c:pt>
                <c:pt idx="1138">
                  <c:v>49440713.631701</c:v>
                </c:pt>
                <c:pt idx="1139">
                  <c:v>49441653.673518002</c:v>
                </c:pt>
                <c:pt idx="1140">
                  <c:v>49442579.685703002</c:v>
                </c:pt>
                <c:pt idx="1141">
                  <c:v>49443491.689686</c:v>
                </c:pt>
                <c:pt idx="1142">
                  <c:v>49444389.706844002</c:v>
                </c:pt>
                <c:pt idx="1143">
                  <c:v>49445273.758505002</c:v>
                </c:pt>
                <c:pt idx="1144">
                  <c:v>49446143.865942001</c:v>
                </c:pt>
                <c:pt idx="1145">
                  <c:v>49447000.050381988</c:v>
                </c:pt>
                <c:pt idx="1146">
                  <c:v>49447842.332997002</c:v>
                </c:pt>
                <c:pt idx="1147">
                  <c:v>49448670.734912001</c:v>
                </c:pt>
                <c:pt idx="1148">
                  <c:v>49449485.277199008</c:v>
                </c:pt>
                <c:pt idx="1149">
                  <c:v>49450285.980880991</c:v>
                </c:pt>
                <c:pt idx="1150">
                  <c:v>49451072.866930999</c:v>
                </c:pt>
                <c:pt idx="1151">
                  <c:v>49451845.956270993</c:v>
                </c:pt>
                <c:pt idx="1152">
                  <c:v>49452605.269775003</c:v>
                </c:pt>
                <c:pt idx="1153">
                  <c:v>49453350.828265004</c:v>
                </c:pt>
                <c:pt idx="1154">
                  <c:v>49454082.652515993</c:v>
                </c:pt>
                <c:pt idx="1155">
                  <c:v>49454800.763254009</c:v>
                </c:pt>
                <c:pt idx="1156">
                  <c:v>49455505.181152001</c:v>
                </c:pt>
                <c:pt idx="1157">
                  <c:v>49456195.926838003</c:v>
                </c:pt>
                <c:pt idx="1158">
                  <c:v>49456873.020891003</c:v>
                </c:pt>
                <c:pt idx="1159">
                  <c:v>49457536.483838998</c:v>
                </c:pt>
                <c:pt idx="1160">
                  <c:v>49458186.336162992</c:v>
                </c:pt>
                <c:pt idx="1161">
                  <c:v>49458822.598296009</c:v>
                </c:pt>
                <c:pt idx="1162">
                  <c:v>49459445.290623009</c:v>
                </c:pt>
                <c:pt idx="1163">
                  <c:v>49460054.433477998</c:v>
                </c:pt>
                <c:pt idx="1164">
                  <c:v>49460650.047151998</c:v>
                </c:pt>
                <c:pt idx="1165">
                  <c:v>49461232.151884995</c:v>
                </c:pt>
                <c:pt idx="1166">
                  <c:v>49461800.767870001</c:v>
                </c:pt>
                <c:pt idx="1167">
                  <c:v>49462355.915252998</c:v>
                </c:pt>
                <c:pt idx="1168">
                  <c:v>49462897.614133008</c:v>
                </c:pt>
                <c:pt idx="1169">
                  <c:v>49463425.884560995</c:v>
                </c:pt>
                <c:pt idx="1170">
                  <c:v>49463940.746541999</c:v>
                </c:pt>
                <c:pt idx="1171">
                  <c:v>49464442.220034011</c:v>
                </c:pt>
                <c:pt idx="1172">
                  <c:v>49464930.324948005</c:v>
                </c:pt>
                <c:pt idx="1173">
                  <c:v>49465405.081149004</c:v>
                </c:pt>
                <c:pt idx="1174">
                  <c:v>49465866.508455001</c:v>
                </c:pt>
                <c:pt idx="1175">
                  <c:v>49466314.62663801</c:v>
                </c:pt>
                <c:pt idx="1176">
                  <c:v>49466749.455424994</c:v>
                </c:pt>
                <c:pt idx="1177">
                  <c:v>49467171.014495</c:v>
                </c:pt>
                <c:pt idx="1178">
                  <c:v>49467579.323481992</c:v>
                </c:pt>
                <c:pt idx="1179">
                  <c:v>49467974.401977003</c:v>
                </c:pt>
                <c:pt idx="1180">
                  <c:v>49468356.269522004</c:v>
                </c:pt>
                <c:pt idx="1181">
                  <c:v>49468724.945615999</c:v>
                </c:pt>
                <c:pt idx="1182">
                  <c:v>49469080.449709997</c:v>
                </c:pt>
                <c:pt idx="1183">
                  <c:v>49469422.801214002</c:v>
                </c:pt>
                <c:pt idx="1184">
                  <c:v>49469752.019488998</c:v>
                </c:pt>
                <c:pt idx="1185">
                  <c:v>49470068.123854004</c:v>
                </c:pt>
                <c:pt idx="1186">
                  <c:v>49470371.133583002</c:v>
                </c:pt>
                <c:pt idx="1187">
                  <c:v>49470661.067905001</c:v>
                </c:pt>
                <c:pt idx="1188">
                  <c:v>49470937.94600299</c:v>
                </c:pt>
                <c:pt idx="1189">
                  <c:v>49471201.787019998</c:v>
                </c:pt>
                <c:pt idx="1190">
                  <c:v>49471452.610050999</c:v>
                </c:pt>
                <c:pt idx="1191">
                  <c:v>49471690.434149005</c:v>
                </c:pt>
                <c:pt idx="1192">
                  <c:v>49471915.278323002</c:v>
                </c:pt>
                <c:pt idx="1193">
                  <c:v>49472127.161537006</c:v>
                </c:pt>
                <c:pt idx="1194">
                  <c:v>49472326.102713995</c:v>
                </c:pt>
                <c:pt idx="1195">
                  <c:v>49472512.120731011</c:v>
                </c:pt>
                <c:pt idx="1196">
                  <c:v>49472685.234424002</c:v>
                </c:pt>
                <c:pt idx="1197">
                  <c:v>49472845.462584995</c:v>
                </c:pt>
                <c:pt idx="1198">
                  <c:v>49472992.823961996</c:v>
                </c:pt>
                <c:pt idx="1199">
                  <c:v>49473127.337261997</c:v>
                </c:pt>
                <c:pt idx="1200">
                  <c:v>49473249.021147005</c:v>
                </c:pt>
                <c:pt idx="1201">
                  <c:v>49473357.894239008</c:v>
                </c:pt>
                <c:pt idx="1202">
                  <c:v>49473453.975116</c:v>
                </c:pt>
                <c:pt idx="1203">
                  <c:v>49473537.282314993</c:v>
                </c:pt>
                <c:pt idx="1204">
                  <c:v>49473607.834327996</c:v>
                </c:pt>
                <c:pt idx="1205">
                  <c:v>49473665.649608009</c:v>
                </c:pt>
                <c:pt idx="1206">
                  <c:v>49473710.746564999</c:v>
                </c:pt>
                <c:pt idx="1207">
                  <c:v>49473743.143567003</c:v>
                </c:pt>
                <c:pt idx="1208">
                  <c:v>49473762.858939998</c:v>
                </c:pt>
                <c:pt idx="1209">
                  <c:v>49473769.910969995</c:v>
                </c:pt>
                <c:pt idx="1210">
                  <c:v>49473764.317899004</c:v>
                </c:pt>
                <c:pt idx="1211">
                  <c:v>49473746.097931005</c:v>
                </c:pt>
                <c:pt idx="1212">
                  <c:v>49473715.269226007</c:v>
                </c:pt>
                <c:pt idx="1213">
                  <c:v>49473671.849904001</c:v>
                </c:pt>
                <c:pt idx="1214">
                  <c:v>49473615.858044997</c:v>
                </c:pt>
                <c:pt idx="1215">
                  <c:v>49473547.311687</c:v>
                </c:pt>
                <c:pt idx="1216">
                  <c:v>49473466.228828005</c:v>
                </c:pt>
                <c:pt idx="1217">
                  <c:v>49473372.627425</c:v>
                </c:pt>
                <c:pt idx="1218">
                  <c:v>49473266.525396004</c:v>
                </c:pt>
                <c:pt idx="1219">
                  <c:v>49473147.940615997</c:v>
                </c:pt>
                <c:pt idx="1220">
                  <c:v>49473016.890921995</c:v>
                </c:pt>
                <c:pt idx="1221">
                  <c:v>49472873.394110002</c:v>
                </c:pt>
                <c:pt idx="1222">
                  <c:v>49472717.467938006</c:v>
                </c:pt>
                <c:pt idx="1223">
                  <c:v>49472549.130121998</c:v>
                </c:pt>
                <c:pt idx="1224">
                  <c:v>49472368.398339003</c:v>
                </c:pt>
                <c:pt idx="1225">
                  <c:v>49472175.290227011</c:v>
                </c:pt>
                <c:pt idx="1226">
                  <c:v>49471969.823382996</c:v>
                </c:pt>
                <c:pt idx="1227">
                  <c:v>49471752.015367001</c:v>
                </c:pt>
                <c:pt idx="1228">
                  <c:v>49471521.883698002</c:v>
                </c:pt>
                <c:pt idx="1229">
                  <c:v>49471279.445855998</c:v>
                </c:pt>
                <c:pt idx="1230">
                  <c:v>49471024.719285004</c:v>
                </c:pt>
                <c:pt idx="1231">
                  <c:v>49470757.721386001</c:v>
                </c:pt>
                <c:pt idx="1232">
                  <c:v>49470478.469522998</c:v>
                </c:pt>
                <c:pt idx="1233">
                  <c:v>49470186.981021993</c:v>
                </c:pt>
                <c:pt idx="1234">
                  <c:v>49469883.273170002</c:v>
                </c:pt>
                <c:pt idx="1235">
                  <c:v>49469567.363215998</c:v>
                </c:pt>
                <c:pt idx="1236">
                  <c:v>49469239.268370003</c:v>
                </c:pt>
                <c:pt idx="1237">
                  <c:v>49468899.005805001</c:v>
                </c:pt>
                <c:pt idx="1238">
                  <c:v>49468546.592654005</c:v>
                </c:pt>
                <c:pt idx="1239">
                  <c:v>49468182.046014994</c:v>
                </c:pt>
                <c:pt idx="1240">
                  <c:v>49467805.382945992</c:v>
                </c:pt>
                <c:pt idx="1241">
                  <c:v>49467416.620468006</c:v>
                </c:pt>
                <c:pt idx="1242">
                  <c:v>49467015.775564007</c:v>
                </c:pt>
                <c:pt idx="1243">
                  <c:v>49466602.865180001</c:v>
                </c:pt>
                <c:pt idx="1244">
                  <c:v>49466177.906225994</c:v>
                </c:pt>
                <c:pt idx="1245">
                  <c:v>49465740.915570997</c:v>
                </c:pt>
                <c:pt idx="1246">
                  <c:v>49465291.910050996</c:v>
                </c:pt>
                <c:pt idx="1247">
                  <c:v>49464830.906463996</c:v>
                </c:pt>
                <c:pt idx="1248">
                  <c:v>49464357.921568006</c:v>
                </c:pt>
                <c:pt idx="1249">
                  <c:v>49463872.972087994</c:v>
                </c:pt>
                <c:pt idx="1250">
                  <c:v>49463376.074711993</c:v>
                </c:pt>
                <c:pt idx="1251">
                  <c:v>49462867.246087998</c:v>
                </c:pt>
                <c:pt idx="1252">
                  <c:v>49462346.502831995</c:v>
                </c:pt>
                <c:pt idx="1253">
                  <c:v>49461813.861520998</c:v>
                </c:pt>
                <c:pt idx="1254">
                  <c:v>49461269.338697009</c:v>
                </c:pt>
                <c:pt idx="1255">
                  <c:v>49460712.950862989</c:v>
                </c:pt>
                <c:pt idx="1256">
                  <c:v>49460144.714491002</c:v>
                </c:pt>
                <c:pt idx="1257">
                  <c:v>49459564.646011993</c:v>
                </c:pt>
                <c:pt idx="1258">
                  <c:v>49458972.761825003</c:v>
                </c:pt>
                <c:pt idx="1259">
                  <c:v>49458369.078292005</c:v>
                </c:pt>
                <c:pt idx="1260">
                  <c:v>49457753.611738004</c:v>
                </c:pt>
                <c:pt idx="1261">
                  <c:v>49457126.378454998</c:v>
                </c:pt>
                <c:pt idx="1262">
                  <c:v>49456487.394697011</c:v>
                </c:pt>
                <c:pt idx="1263">
                  <c:v>49455836.676684998</c:v>
                </c:pt>
                <c:pt idx="1264">
                  <c:v>49455174.240604006</c:v>
                </c:pt>
                <c:pt idx="1265">
                  <c:v>49454500.102603003</c:v>
                </c:pt>
                <c:pt idx="1266">
                  <c:v>49453814.278798006</c:v>
                </c:pt>
                <c:pt idx="1267">
                  <c:v>49453116.785268009</c:v>
                </c:pt>
                <c:pt idx="1268">
                  <c:v>49452407.638058007</c:v>
                </c:pt>
                <c:pt idx="1269">
                  <c:v>49451686.853179991</c:v>
                </c:pt>
                <c:pt idx="1270">
                  <c:v>49450954.446608</c:v>
                </c:pt>
                <c:pt idx="1271">
                  <c:v>49450210.434285</c:v>
                </c:pt>
                <c:pt idx="1272">
                  <c:v>49449454.832117997</c:v>
                </c:pt>
                <c:pt idx="1273">
                  <c:v>49448687.655979</c:v>
                </c:pt>
                <c:pt idx="1274">
                  <c:v>49447908.921708003</c:v>
                </c:pt>
                <c:pt idx="1275">
                  <c:v>49447118.645109005</c:v>
                </c:pt>
                <c:pt idx="1276">
                  <c:v>49446316.841953002</c:v>
                </c:pt>
                <c:pt idx="1277">
                  <c:v>49445503.527975999</c:v>
                </c:pt>
                <c:pt idx="1278">
                  <c:v>49444678.718881994</c:v>
                </c:pt>
                <c:pt idx="1279">
                  <c:v>49443842.430340998</c:v>
                </c:pt>
                <c:pt idx="1280">
                  <c:v>49442994.677987002</c:v>
                </c:pt>
                <c:pt idx="1281">
                  <c:v>49442135.477424994</c:v>
                </c:pt>
                <c:pt idx="1282">
                  <c:v>49441264.844220996</c:v>
                </c:pt>
                <c:pt idx="1283">
                  <c:v>49440382.793914005</c:v>
                </c:pt>
                <c:pt idx="1284">
                  <c:v>49439489.342003994</c:v>
                </c:pt>
                <c:pt idx="1285">
                  <c:v>49438584.503960997</c:v>
                </c:pt>
                <c:pt idx="1286">
                  <c:v>49437668.295223005</c:v>
                </c:pt>
                <c:pt idx="1287">
                  <c:v>49436740.731192008</c:v>
                </c:pt>
                <c:pt idx="1288">
                  <c:v>49435801.827240005</c:v>
                </c:pt>
                <c:pt idx="1289">
                  <c:v>49434851.598705001</c:v>
                </c:pt>
                <c:pt idx="1290">
                  <c:v>49433890.060892001</c:v>
                </c:pt>
                <c:pt idx="1291">
                  <c:v>49432917.229074009</c:v>
                </c:pt>
                <c:pt idx="1292">
                  <c:v>49431933.118492</c:v>
                </c:pt>
                <c:pt idx="1293">
                  <c:v>49430937.744354002</c:v>
                </c:pt>
                <c:pt idx="1294">
                  <c:v>49429931.121836007</c:v>
                </c:pt>
                <c:pt idx="1295">
                  <c:v>49428913.266082004</c:v>
                </c:pt>
                <c:pt idx="1296">
                  <c:v>49427884.192204006</c:v>
                </c:pt>
                <c:pt idx="1297">
                  <c:v>49426843.915283002</c:v>
                </c:pt>
                <c:pt idx="1298">
                  <c:v>49425792.450364992</c:v>
                </c:pt>
                <c:pt idx="1299">
                  <c:v>49424729.812467992</c:v>
                </c:pt>
                <c:pt idx="1300">
                  <c:v>49423656.016574994</c:v>
                </c:pt>
                <c:pt idx="1301">
                  <c:v>49422571.077640004</c:v>
                </c:pt>
                <c:pt idx="1302">
                  <c:v>49421475.010584995</c:v>
                </c:pt>
                <c:pt idx="1303">
                  <c:v>49420367.830299005</c:v>
                </c:pt>
                <c:pt idx="1304">
                  <c:v>49419249.551641002</c:v>
                </c:pt>
                <c:pt idx="1305">
                  <c:v>49418120.189439006</c:v>
                </c:pt>
                <c:pt idx="1306">
                  <c:v>49416979.758490011</c:v>
                </c:pt>
                <c:pt idx="1307">
                  <c:v>49415828.273558006</c:v>
                </c:pt>
                <c:pt idx="1308">
                  <c:v>49414665.749378003</c:v>
                </c:pt>
                <c:pt idx="1309">
                  <c:v>49413492.200653009</c:v>
                </c:pt>
                <c:pt idx="1310">
                  <c:v>49412307.642057002</c:v>
                </c:pt>
                <c:pt idx="1311">
                  <c:v>49411112.088231005</c:v>
                </c:pt>
                <c:pt idx="1312">
                  <c:v>49409905.553786993</c:v>
                </c:pt>
                <c:pt idx="1313">
                  <c:v>49408688.053304993</c:v>
                </c:pt>
                <c:pt idx="1314">
                  <c:v>49407459.601336002</c:v>
                </c:pt>
                <c:pt idx="1315">
                  <c:v>49406220.212399997</c:v>
                </c:pt>
                <c:pt idx="1316">
                  <c:v>49404969.900987998</c:v>
                </c:pt>
                <c:pt idx="1317">
                  <c:v>49403708.681557007</c:v>
                </c:pt>
                <c:pt idx="1318">
                  <c:v>49402436.568539008</c:v>
                </c:pt>
                <c:pt idx="1319">
                  <c:v>49401153.576331995</c:v>
                </c:pt>
                <c:pt idx="1320">
                  <c:v>49399859.719306998</c:v>
                </c:pt>
                <c:pt idx="1321">
                  <c:v>49398555.011803001</c:v>
                </c:pt>
                <c:pt idx="1322">
                  <c:v>49397239.468129002</c:v>
                </c:pt>
                <c:pt idx="1323">
                  <c:v>49395913.102567002</c:v>
                </c:pt>
                <c:pt idx="1324">
                  <c:v>49394575.929366998</c:v>
                </c:pt>
                <c:pt idx="1325">
                  <c:v>49393227.962748997</c:v>
                </c:pt>
                <c:pt idx="1326">
                  <c:v>49391869.216907002</c:v>
                </c:pt>
                <c:pt idx="1327">
                  <c:v>49390499.706001997</c:v>
                </c:pt>
                <c:pt idx="1328">
                  <c:v>49389119.444168001</c:v>
                </c:pt>
                <c:pt idx="1329">
                  <c:v>49387728.445508003</c:v>
                </c:pt>
                <c:pt idx="1330">
                  <c:v>49386326.724098012</c:v>
                </c:pt>
                <c:pt idx="1331">
                  <c:v>49384914.293982998</c:v>
                </c:pt>
                <c:pt idx="1332">
                  <c:v>49383491.169181004</c:v>
                </c:pt>
                <c:pt idx="1333">
                  <c:v>49382057.363678001</c:v>
                </c:pt>
                <c:pt idx="1334">
                  <c:v>49380612.891435005</c:v>
                </c:pt>
                <c:pt idx="1335">
                  <c:v>49379157.766383</c:v>
                </c:pt>
                <c:pt idx="1336">
                  <c:v>49377692.00242199</c:v>
                </c:pt>
                <c:pt idx="1337">
                  <c:v>49376215.613427997</c:v>
                </c:pt>
                <c:pt idx="1338">
                  <c:v>49374728.613244005</c:v>
                </c:pt>
                <c:pt idx="1339">
                  <c:v>49373231.015686996</c:v>
                </c:pt>
                <c:pt idx="1340">
                  <c:v>49371722.834546</c:v>
                </c:pt>
                <c:pt idx="1341">
                  <c:v>49370204.083580993</c:v>
                </c:pt>
                <c:pt idx="1342">
                  <c:v>49368674.776523001</c:v>
                </c:pt>
                <c:pt idx="1343">
                  <c:v>49367134.927077003</c:v>
                </c:pt>
                <c:pt idx="1344">
                  <c:v>49365584.548918001</c:v>
                </c:pt>
                <c:pt idx="1345">
                  <c:v>49364023.655695006</c:v>
                </c:pt>
                <c:pt idx="1346">
                  <c:v>49362452.261027008</c:v>
                </c:pt>
                <c:pt idx="1347">
                  <c:v>49360870.378507003</c:v>
                </c:pt>
                <c:pt idx="1348">
                  <c:v>49359278.021700002</c:v>
                </c:pt>
                <c:pt idx="1349">
                  <c:v>49357675.20414301</c:v>
                </c:pt>
                <c:pt idx="1350">
                  <c:v>49356061.939346001</c:v>
                </c:pt>
                <c:pt idx="1351">
                  <c:v>49354438.240790002</c:v>
                </c:pt>
                <c:pt idx="1352">
                  <c:v>49352804.121930011</c:v>
                </c:pt>
                <c:pt idx="1353">
                  <c:v>49351159.596194007</c:v>
                </c:pt>
                <c:pt idx="1354">
                  <c:v>49349504.676981993</c:v>
                </c:pt>
                <c:pt idx="1355">
                  <c:v>49347839.377668001</c:v>
                </c:pt>
                <c:pt idx="1356">
                  <c:v>49346163.711596005</c:v>
                </c:pt>
                <c:pt idx="1357">
                  <c:v>49344477.692087002</c:v>
                </c:pt>
                <c:pt idx="1358">
                  <c:v>49342781.332431994</c:v>
                </c:pt>
                <c:pt idx="1359">
                  <c:v>49341074.645896003</c:v>
                </c:pt>
                <c:pt idx="1360">
                  <c:v>49339357.645718999</c:v>
                </c:pt>
                <c:pt idx="1361">
                  <c:v>49337630.345110998</c:v>
                </c:pt>
                <c:pt idx="1362">
                  <c:v>49335892.757258005</c:v>
                </c:pt>
                <c:pt idx="1363">
                  <c:v>49334144.895318002</c:v>
                </c:pt>
                <c:pt idx="1364">
                  <c:v>49332386.772422992</c:v>
                </c:pt>
                <c:pt idx="1365">
                  <c:v>49330618.40168</c:v>
                </c:pt>
                <c:pt idx="1366">
                  <c:v>49328839.796167009</c:v>
                </c:pt>
                <c:pt idx="1367">
                  <c:v>49327050.96893701</c:v>
                </c:pt>
                <c:pt idx="1368">
                  <c:v>49325251.933017001</c:v>
                </c:pt>
                <c:pt idx="1369">
                  <c:v>49323442.701408006</c:v>
                </c:pt>
                <c:pt idx="1370">
                  <c:v>49321623.287084997</c:v>
                </c:pt>
                <c:pt idx="1371">
                  <c:v>49319793.702995002</c:v>
                </c:pt>
                <c:pt idx="1372">
                  <c:v>49317953.962061994</c:v>
                </c:pt>
                <c:pt idx="1373">
                  <c:v>49316104.077183001</c:v>
                </c:pt>
                <c:pt idx="1374">
                  <c:v>49314244.061228007</c:v>
                </c:pt>
                <c:pt idx="1375">
                  <c:v>49312373.927044004</c:v>
                </c:pt>
                <c:pt idx="1376">
                  <c:v>49310493.687449001</c:v>
                </c:pt>
                <c:pt idx="1377">
                  <c:v>49308603.355238006</c:v>
                </c:pt>
                <c:pt idx="1378">
                  <c:v>49306702.943179995</c:v>
                </c:pt>
                <c:pt idx="1379">
                  <c:v>49304792.464016996</c:v>
                </c:pt>
                <c:pt idx="1380">
                  <c:v>49302871.930468</c:v>
                </c:pt>
                <c:pt idx="1381">
                  <c:v>49300941.355224997</c:v>
                </c:pt>
                <c:pt idx="1382">
                  <c:v>49299000.750955001</c:v>
                </c:pt>
                <c:pt idx="1383">
                  <c:v>49297050.130300999</c:v>
                </c:pt>
                <c:pt idx="1384">
                  <c:v>49295089.505879998</c:v>
                </c:pt>
                <c:pt idx="1385">
                  <c:v>49293118.890283003</c:v>
                </c:pt>
                <c:pt idx="1386">
                  <c:v>49291138.296078004</c:v>
                </c:pt>
                <c:pt idx="1387">
                  <c:v>49289147.735807009</c:v>
                </c:pt>
                <c:pt idx="1388">
                  <c:v>49287147.221987009</c:v>
                </c:pt>
                <c:pt idx="1389">
                  <c:v>49285136.767112002</c:v>
                </c:pt>
                <c:pt idx="1390">
                  <c:v>49283116.383647002</c:v>
                </c:pt>
                <c:pt idx="1391">
                  <c:v>49281086.084038004</c:v>
                </c:pt>
                <c:pt idx="1392">
                  <c:v>49279045.880702995</c:v>
                </c:pt>
                <c:pt idx="1393">
                  <c:v>49276995.786036</c:v>
                </c:pt>
                <c:pt idx="1394">
                  <c:v>49274935.812405989</c:v>
                </c:pt>
                <c:pt idx="1395">
                  <c:v>49272865.972158998</c:v>
                </c:pt>
                <c:pt idx="1396">
                  <c:v>49270786.277617007</c:v>
                </c:pt>
                <c:pt idx="1397">
                  <c:v>49268696.741076</c:v>
                </c:pt>
                <c:pt idx="1398">
                  <c:v>49266597.374808997</c:v>
                </c:pt>
                <c:pt idx="1399">
                  <c:v>49264488.191064008</c:v>
                </c:pt>
                <c:pt idx="1400">
                  <c:v>49262369.202064998</c:v>
                </c:pt>
                <c:pt idx="1401">
                  <c:v>49260240.420015</c:v>
                </c:pt>
                <c:pt idx="1402">
                  <c:v>49258101.857088991</c:v>
                </c:pt>
                <c:pt idx="1403">
                  <c:v>49255953.525439009</c:v>
                </c:pt>
                <c:pt idx="1404">
                  <c:v>49253795.437196001</c:v>
                </c:pt>
                <c:pt idx="1405">
                  <c:v>49251627.604463011</c:v>
                </c:pt>
                <c:pt idx="1406">
                  <c:v>49249450.039324</c:v>
                </c:pt>
                <c:pt idx="1407">
                  <c:v>49247262.753835</c:v>
                </c:pt>
                <c:pt idx="1408">
                  <c:v>49245065.760032006</c:v>
                </c:pt>
                <c:pt idx="1409">
                  <c:v>49242859.069925003</c:v>
                </c:pt>
                <c:pt idx="1410">
                  <c:v>49240642.695502006</c:v>
                </c:pt>
                <c:pt idx="1411">
                  <c:v>49238416.648725994</c:v>
                </c:pt>
                <c:pt idx="1412">
                  <c:v>49236180.941540003</c:v>
                </c:pt>
                <c:pt idx="1413">
                  <c:v>49233935.585859999</c:v>
                </c:pt>
                <c:pt idx="1414">
                  <c:v>49231680.593581997</c:v>
                </c:pt>
                <c:pt idx="1415">
                  <c:v>49229415.976575993</c:v>
                </c:pt>
                <c:pt idx="1416">
                  <c:v>49227141.746691003</c:v>
                </c:pt>
                <c:pt idx="1417">
                  <c:v>49224857.915751994</c:v>
                </c:pt>
                <c:pt idx="1418">
                  <c:v>49222564.495561011</c:v>
                </c:pt>
                <c:pt idx="1419">
                  <c:v>49220261.497899003</c:v>
                </c:pt>
                <c:pt idx="1420">
                  <c:v>49217948.934521995</c:v>
                </c:pt>
                <c:pt idx="1421">
                  <c:v>49215626.817163996</c:v>
                </c:pt>
                <c:pt idx="1422">
                  <c:v>49213295.157536</c:v>
                </c:pt>
                <c:pt idx="1423">
                  <c:v>49210953.967326991</c:v>
                </c:pt>
                <c:pt idx="1424">
                  <c:v>49208603.258202001</c:v>
                </c:pt>
                <c:pt idx="1425">
                  <c:v>49206243.041807003</c:v>
                </c:pt>
                <c:pt idx="1426">
                  <c:v>49203873.329760998</c:v>
                </c:pt>
                <c:pt idx="1427">
                  <c:v>49201494.133662999</c:v>
                </c:pt>
                <c:pt idx="1428">
                  <c:v>49199105.465091005</c:v>
                </c:pt>
                <c:pt idx="1429">
                  <c:v>49196707.335597008</c:v>
                </c:pt>
                <c:pt idx="1430">
                  <c:v>49194299.756713994</c:v>
                </c:pt>
                <c:pt idx="1431">
                  <c:v>49191882.739951007</c:v>
                </c:pt>
                <c:pt idx="1432">
                  <c:v>49189456.296797007</c:v>
                </c:pt>
                <c:pt idx="1433">
                  <c:v>49187020.438715994</c:v>
                </c:pt>
                <c:pt idx="1434">
                  <c:v>49184575.177152</c:v>
                </c:pt>
                <c:pt idx="1435">
                  <c:v>49182120.523526996</c:v>
                </c:pt>
                <c:pt idx="1436">
                  <c:v>49179656.489241004</c:v>
                </c:pt>
                <c:pt idx="1437">
                  <c:v>49177183.085671</c:v>
                </c:pt>
                <c:pt idx="1438">
                  <c:v>49174700.324174002</c:v>
                </c:pt>
                <c:pt idx="1439">
                  <c:v>49172208.21608299</c:v>
                </c:pt>
                <c:pt idx="1440">
                  <c:v>49169706.772712991</c:v>
                </c:pt>
                <c:pt idx="1441">
                  <c:v>49167196.005352996</c:v>
                </c:pt>
                <c:pt idx="1442">
                  <c:v>49164675.925275005</c:v>
                </c:pt>
                <c:pt idx="1443">
                  <c:v>49162146.543723993</c:v>
                </c:pt>
                <c:pt idx="1444">
                  <c:v>49159607.871930003</c:v>
                </c:pt>
                <c:pt idx="1445">
                  <c:v>49157059.921096005</c:v>
                </c:pt>
                <c:pt idx="1446">
                  <c:v>49154502.702407002</c:v>
                </c:pt>
                <c:pt idx="1447">
                  <c:v>49151936.227025002</c:v>
                </c:pt>
                <c:pt idx="1448">
                  <c:v>49149360.506093003</c:v>
                </c:pt>
                <c:pt idx="1449">
                  <c:v>49146775.55072999</c:v>
                </c:pt>
                <c:pt idx="1450">
                  <c:v>49144181.372034997</c:v>
                </c:pt>
                <c:pt idx="1451">
                  <c:v>49141577.981086992</c:v>
                </c:pt>
                <c:pt idx="1452">
                  <c:v>49138965.388943002</c:v>
                </c:pt>
                <c:pt idx="1453">
                  <c:v>49136343.606640011</c:v>
                </c:pt>
                <c:pt idx="1454">
                  <c:v>49133712.645192005</c:v>
                </c:pt>
                <c:pt idx="1455">
                  <c:v>49131072.515594006</c:v>
                </c:pt>
                <c:pt idx="1456">
                  <c:v>49128423.228820011</c:v>
                </c:pt>
                <c:pt idx="1457">
                  <c:v>49125764.795823008</c:v>
                </c:pt>
                <c:pt idx="1458">
                  <c:v>49123097.227535009</c:v>
                </c:pt>
                <c:pt idx="1459">
                  <c:v>49120420.534867011</c:v>
                </c:pt>
                <c:pt idx="1460">
                  <c:v>49117734.728712</c:v>
                </c:pt>
                <c:pt idx="1461">
                  <c:v>49115039.819939002</c:v>
                </c:pt>
                <c:pt idx="1462">
                  <c:v>49112335.819398999</c:v>
                </c:pt>
                <c:pt idx="1463">
                  <c:v>49109622.737921</c:v>
                </c:pt>
                <c:pt idx="1464">
                  <c:v>49106900.586314991</c:v>
                </c:pt>
                <c:pt idx="1465">
                  <c:v>49104169.375368997</c:v>
                </c:pt>
                <c:pt idx="1466">
                  <c:v>49101429.115852997</c:v>
                </c:pt>
                <c:pt idx="1467">
                  <c:v>49098679.818513997</c:v>
                </c:pt>
                <c:pt idx="1468">
                  <c:v>49095921.494081996</c:v>
                </c:pt>
                <c:pt idx="1469">
                  <c:v>49093154.153264001</c:v>
                </c:pt>
                <c:pt idx="1470">
                  <c:v>49090377.806749992</c:v>
                </c:pt>
                <c:pt idx="1471">
                  <c:v>49087592.465205006</c:v>
                </c:pt>
                <c:pt idx="1472">
                  <c:v>49084798.139281005</c:v>
                </c:pt>
                <c:pt idx="1473">
                  <c:v>49081994.839602999</c:v>
                </c:pt>
                <c:pt idx="1474">
                  <c:v>49079182.57678099</c:v>
                </c:pt>
                <c:pt idx="1475">
                  <c:v>49076361.361404002</c:v>
                </c:pt>
                <c:pt idx="1476">
                  <c:v>49073531.204040006</c:v>
                </c:pt>
                <c:pt idx="1477">
                  <c:v>49070692.115239009</c:v>
                </c:pt>
                <c:pt idx="1478">
                  <c:v>49067844.105529003</c:v>
                </c:pt>
                <c:pt idx="1479">
                  <c:v>49064987.185421996</c:v>
                </c:pt>
                <c:pt idx="1480">
                  <c:v>49062121.365405999</c:v>
                </c:pt>
                <c:pt idx="1481">
                  <c:v>49059246.655954003</c:v>
                </c:pt>
                <c:pt idx="1482">
                  <c:v>49056363.067515999</c:v>
                </c:pt>
                <c:pt idx="1483">
                  <c:v>49053470.610523999</c:v>
                </c:pt>
                <c:pt idx="1484">
                  <c:v>49050569.295391008</c:v>
                </c:pt>
                <c:pt idx="1485">
                  <c:v>49047659.132509999</c:v>
                </c:pt>
                <c:pt idx="1486">
                  <c:v>49044740.132256001</c:v>
                </c:pt>
                <c:pt idx="1487">
                  <c:v>49041812.304981992</c:v>
                </c:pt>
                <c:pt idx="1488">
                  <c:v>49038875.661024004</c:v>
                </c:pt>
                <c:pt idx="1489">
                  <c:v>49035930.210699007</c:v>
                </c:pt>
                <c:pt idx="1490">
                  <c:v>49032975.964304</c:v>
                </c:pt>
                <c:pt idx="1491">
                  <c:v>49030012.932117999</c:v>
                </c:pt>
                <c:pt idx="1492">
                  <c:v>49027041.124399006</c:v>
                </c:pt>
                <c:pt idx="1493">
                  <c:v>49024060.551388994</c:v>
                </c:pt>
                <c:pt idx="1494">
                  <c:v>49021071.223308004</c:v>
                </c:pt>
                <c:pt idx="1495">
                  <c:v>49018073.150358997</c:v>
                </c:pt>
                <c:pt idx="1496">
                  <c:v>49015066.342726983</c:v>
                </c:pt>
                <c:pt idx="1497">
                  <c:v>49012050.810574993</c:v>
                </c:pt>
                <c:pt idx="1498">
                  <c:v>49009026.564052001</c:v>
                </c:pt>
                <c:pt idx="1499">
                  <c:v>49005993.613283001</c:v>
                </c:pt>
                <c:pt idx="1500">
                  <c:v>49002951.968378998</c:v>
                </c:pt>
                <c:pt idx="1501">
                  <c:v>48999901.639430009</c:v>
                </c:pt>
                <c:pt idx="1502">
                  <c:v>48996842.636508003</c:v>
                </c:pt>
                <c:pt idx="1503">
                  <c:v>48993774.969666004</c:v>
                </c:pt>
                <c:pt idx="1504">
                  <c:v>48990698.648940004</c:v>
                </c:pt>
                <c:pt idx="1505">
                  <c:v>48987613.684347011</c:v>
                </c:pt>
                <c:pt idx="1506">
                  <c:v>48984520.085883997</c:v>
                </c:pt>
                <c:pt idx="1507">
                  <c:v>48981417.863531999</c:v>
                </c:pt>
                <c:pt idx="1508">
                  <c:v>48978307.027253009</c:v>
                </c:pt>
                <c:pt idx="1509">
                  <c:v>48975187.586989991</c:v>
                </c:pt>
                <c:pt idx="1510">
                  <c:v>48972059.552669004</c:v>
                </c:pt>
                <c:pt idx="1511">
                  <c:v>48968922.934197009</c:v>
                </c:pt>
                <c:pt idx="1512">
                  <c:v>48965777.741462998</c:v>
                </c:pt>
                <c:pt idx="1513">
                  <c:v>48962623.984338999</c:v>
                </c:pt>
                <c:pt idx="1514">
                  <c:v>48959461.672677003</c:v>
                </c:pt>
                <c:pt idx="1515">
                  <c:v>48956290.816313989</c:v>
                </c:pt>
                <c:pt idx="1516">
                  <c:v>48953111.425067008</c:v>
                </c:pt>
                <c:pt idx="1517">
                  <c:v>48949923.508735001</c:v>
                </c:pt>
                <c:pt idx="1518">
                  <c:v>48946727.077099003</c:v>
                </c:pt>
                <c:pt idx="1519">
                  <c:v>48943522.139925003</c:v>
                </c:pt>
                <c:pt idx="1520">
                  <c:v>48940308.706956998</c:v>
                </c:pt>
                <c:pt idx="1521">
                  <c:v>48937086.787925996</c:v>
                </c:pt>
                <c:pt idx="1522">
                  <c:v>48933856.392540999</c:v>
                </c:pt>
                <c:pt idx="1523">
                  <c:v>48930617.530496001</c:v>
                </c:pt>
                <c:pt idx="1524">
                  <c:v>48927370.211466998</c:v>
                </c:pt>
                <c:pt idx="1525">
                  <c:v>48924114.445111997</c:v>
                </c:pt>
                <c:pt idx="1526">
                  <c:v>48920850.241071999</c:v>
                </c:pt>
                <c:pt idx="1527">
                  <c:v>48917577.608971</c:v>
                </c:pt>
                <c:pt idx="1528">
                  <c:v>48914296.558413997</c:v>
                </c:pt>
                <c:pt idx="1529">
                  <c:v>48911007.098990008</c:v>
                </c:pt>
                <c:pt idx="1530">
                  <c:v>48907709.240270011</c:v>
                </c:pt>
                <c:pt idx="1531">
                  <c:v>48904402.991809003</c:v>
                </c:pt>
                <c:pt idx="1532">
                  <c:v>48901088.363142997</c:v>
                </c:pt>
                <c:pt idx="1533">
                  <c:v>48897765.363791995</c:v>
                </c:pt>
                <c:pt idx="1534">
                  <c:v>48894434.003259003</c:v>
                </c:pt>
                <c:pt idx="1535">
                  <c:v>48891094.291030005</c:v>
                </c:pt>
                <c:pt idx="1536">
                  <c:v>48887746.236571997</c:v>
                </c:pt>
                <c:pt idx="1537">
                  <c:v>48884389.849336997</c:v>
                </c:pt>
                <c:pt idx="1538">
                  <c:v>48881025.138759002</c:v>
                </c:pt>
                <c:pt idx="1539">
                  <c:v>48877652.114257008</c:v>
                </c:pt>
                <c:pt idx="1540">
                  <c:v>48874270.785231009</c:v>
                </c:pt>
                <c:pt idx="1541">
                  <c:v>48870881.161064006</c:v>
                </c:pt>
                <c:pt idx="1542">
                  <c:v>48867483.251124002</c:v>
                </c:pt>
                <c:pt idx="1543">
                  <c:v>48864077.06476</c:v>
                </c:pt>
                <c:pt idx="1544">
                  <c:v>48860662.611307003</c:v>
                </c:pt>
                <c:pt idx="1545">
                  <c:v>48857239.900080994</c:v>
                </c:pt>
                <c:pt idx="1546">
                  <c:v>48853808.940381989</c:v>
                </c:pt>
                <c:pt idx="1547">
                  <c:v>48850369.741495006</c:v>
                </c:pt>
                <c:pt idx="1548">
                  <c:v>48846922.31268499</c:v>
                </c:pt>
                <c:pt idx="1549">
                  <c:v>48843466.663204007</c:v>
                </c:pt>
                <c:pt idx="1550">
                  <c:v>48840002.802284993</c:v>
                </c:pt>
                <c:pt idx="1551">
                  <c:v>48836530.739145011</c:v>
                </c:pt>
                <c:pt idx="1552">
                  <c:v>48833050.482986994</c:v>
                </c:pt>
                <c:pt idx="1553">
                  <c:v>48829562.042994998</c:v>
                </c:pt>
                <c:pt idx="1554">
                  <c:v>48826065.428337008</c:v>
                </c:pt>
                <c:pt idx="1555">
                  <c:v>48822560.648165002</c:v>
                </c:pt>
                <c:pt idx="1556">
                  <c:v>48819047.711616002</c:v>
                </c:pt>
                <c:pt idx="1557">
                  <c:v>48815526.627808005</c:v>
                </c:pt>
                <c:pt idx="1558">
                  <c:v>48811997.405846</c:v>
                </c:pt>
                <c:pt idx="1559">
                  <c:v>48808460.054816991</c:v>
                </c:pt>
                <c:pt idx="1560">
                  <c:v>48804914.583791994</c:v>
                </c:pt>
                <c:pt idx="1561">
                  <c:v>48801361.001824997</c:v>
                </c:pt>
                <c:pt idx="1562">
                  <c:v>48797799.317957997</c:v>
                </c:pt>
                <c:pt idx="1563">
                  <c:v>48794229.541211002</c:v>
                </c:pt>
                <c:pt idx="1564">
                  <c:v>48790651.680594005</c:v>
                </c:pt>
                <c:pt idx="1565">
                  <c:v>48787065.745096005</c:v>
                </c:pt>
                <c:pt idx="1566">
                  <c:v>48783471.743694007</c:v>
                </c:pt>
                <c:pt idx="1567">
                  <c:v>48779869.685346998</c:v>
                </c:pt>
                <c:pt idx="1568">
                  <c:v>48776259.578999005</c:v>
                </c:pt>
                <c:pt idx="1569">
                  <c:v>48772641.433577999</c:v>
                </c:pt>
                <c:pt idx="1570">
                  <c:v>48769015.257996</c:v>
                </c:pt>
                <c:pt idx="1571">
                  <c:v>48765381.061150007</c:v>
                </c:pt>
                <c:pt idx="1572">
                  <c:v>48761738.851920992</c:v>
                </c:pt>
                <c:pt idx="1573">
                  <c:v>48758088.639174007</c:v>
                </c:pt>
                <c:pt idx="1574">
                  <c:v>48754430.431759</c:v>
                </c:pt>
                <c:pt idx="1575">
                  <c:v>48750764.238510005</c:v>
                </c:pt>
                <c:pt idx="1576">
                  <c:v>48747090.068247005</c:v>
                </c:pt>
                <c:pt idx="1577">
                  <c:v>48743407.929770999</c:v>
                </c:pt>
                <c:pt idx="1578">
                  <c:v>48739717.831871994</c:v>
                </c:pt>
                <c:pt idx="1579">
                  <c:v>48736019.783320993</c:v>
                </c:pt>
                <c:pt idx="1580">
                  <c:v>48732313.792874999</c:v>
                </c:pt>
                <c:pt idx="1581">
                  <c:v>48728599.869277008</c:v>
                </c:pt>
                <c:pt idx="1582">
                  <c:v>48724878.021253005</c:v>
                </c:pt>
                <c:pt idx="1583">
                  <c:v>48721148.257514</c:v>
                </c:pt>
                <c:pt idx="1584">
                  <c:v>48717410.586755991</c:v>
                </c:pt>
                <c:pt idx="1585">
                  <c:v>48713665.017659001</c:v>
                </c:pt>
                <c:pt idx="1586">
                  <c:v>48709911.55889</c:v>
                </c:pt>
                <c:pt idx="1587">
                  <c:v>48706150.219099008</c:v>
                </c:pt>
                <c:pt idx="1588">
                  <c:v>48702381.006920993</c:v>
                </c:pt>
                <c:pt idx="1589">
                  <c:v>48698603.930978</c:v>
                </c:pt>
                <c:pt idx="1590">
                  <c:v>48694818.999872997</c:v>
                </c:pt>
                <c:pt idx="1591">
                  <c:v>48691026.222198009</c:v>
                </c:pt>
                <c:pt idx="1592">
                  <c:v>48687225.606528997</c:v>
                </c:pt>
                <c:pt idx="1593">
                  <c:v>48683417.161426</c:v>
                </c:pt>
                <c:pt idx="1594">
                  <c:v>48679600.895434007</c:v>
                </c:pt>
                <c:pt idx="1595">
                  <c:v>48675776.817083992</c:v>
                </c:pt>
                <c:pt idx="1596">
                  <c:v>48671944.934892997</c:v>
                </c:pt>
                <c:pt idx="1597">
                  <c:v>48668105.257361993</c:v>
                </c:pt>
                <c:pt idx="1598">
                  <c:v>48664257.792978011</c:v>
                </c:pt>
                <c:pt idx="1599">
                  <c:v>48660402.550211996</c:v>
                </c:pt>
                <c:pt idx="1600">
                  <c:v>48656539.537521996</c:v>
                </c:pt>
                <c:pt idx="1601">
                  <c:v>48652668.763350002</c:v>
                </c:pt>
                <c:pt idx="1602">
                  <c:v>48648790.236124001</c:v>
                </c:pt>
                <c:pt idx="1603">
                  <c:v>48644903.964258008</c:v>
                </c:pt>
                <c:pt idx="1604">
                  <c:v>48641009.956150994</c:v>
                </c:pt>
                <c:pt idx="1605">
                  <c:v>48637108.220186003</c:v>
                </c:pt>
                <c:pt idx="1606">
                  <c:v>48633198.764735006</c:v>
                </c:pt>
                <c:pt idx="1607">
                  <c:v>48629281.59815301</c:v>
                </c:pt>
                <c:pt idx="1608">
                  <c:v>48625356.728780001</c:v>
                </c:pt>
                <c:pt idx="1609">
                  <c:v>48621424.164944008</c:v>
                </c:pt>
                <c:pt idx="1610">
                  <c:v>48617483.914955996</c:v>
                </c:pt>
                <c:pt idx="1611">
                  <c:v>48613535.987115994</c:v>
                </c:pt>
                <c:pt idx="1612">
                  <c:v>48609580.389705993</c:v>
                </c:pt>
                <c:pt idx="1613">
                  <c:v>48605617.13099701</c:v>
                </c:pt>
                <c:pt idx="1614">
                  <c:v>48601646.219244011</c:v>
                </c:pt>
                <c:pt idx="1615">
                  <c:v>48597667.662688002</c:v>
                </c:pt>
                <c:pt idx="1616">
                  <c:v>48593681.46955701</c:v>
                </c:pt>
                <c:pt idx="1617">
                  <c:v>48589687.648062997</c:v>
                </c:pt>
                <c:pt idx="1618">
                  <c:v>48585686.206404999</c:v>
                </c:pt>
                <c:pt idx="1619">
                  <c:v>48581677.152768992</c:v>
                </c:pt>
                <c:pt idx="1620">
                  <c:v>48577660.495324999</c:v>
                </c:pt>
                <c:pt idx="1621">
                  <c:v>48573636.242229998</c:v>
                </c:pt>
                <c:pt idx="1622">
                  <c:v>48569604.401626997</c:v>
                </c:pt>
                <c:pt idx="1623">
                  <c:v>48565564.981645003</c:v>
                </c:pt>
                <c:pt idx="1624">
                  <c:v>48561517.990400001</c:v>
                </c:pt>
                <c:pt idx="1625">
                  <c:v>48557463.435992002</c:v>
                </c:pt>
                <c:pt idx="1626">
                  <c:v>48553401.326509997</c:v>
                </c:pt>
                <c:pt idx="1627">
                  <c:v>48549331.670025997</c:v>
                </c:pt>
                <c:pt idx="1628">
                  <c:v>48545254.474601999</c:v>
                </c:pt>
                <c:pt idx="1629">
                  <c:v>48541169.748282999</c:v>
                </c:pt>
                <c:pt idx="1630">
                  <c:v>48537077.499101005</c:v>
                </c:pt>
                <c:pt idx="1631">
                  <c:v>48532977.735077009</c:v>
                </c:pt>
                <c:pt idx="1632">
                  <c:v>48528870.464214005</c:v>
                </c:pt>
                <c:pt idx="1633">
                  <c:v>48524755.694505006</c:v>
                </c:pt>
                <c:pt idx="1634">
                  <c:v>48520633.433927</c:v>
                </c:pt>
                <c:pt idx="1635">
                  <c:v>48516503.690446004</c:v>
                </c:pt>
                <c:pt idx="1636">
                  <c:v>48512366.472011991</c:v>
                </c:pt>
                <c:pt idx="1637">
                  <c:v>48508221.786563002</c:v>
                </c:pt>
                <c:pt idx="1638">
                  <c:v>48504069.642021991</c:v>
                </c:pt>
                <c:pt idx="1639">
                  <c:v>48499910.046301991</c:v>
                </c:pt>
                <c:pt idx="1640">
                  <c:v>48495743.007298008</c:v>
                </c:pt>
                <c:pt idx="1641">
                  <c:v>48491568.532894999</c:v>
                </c:pt>
                <c:pt idx="1642">
                  <c:v>48487386.630964011</c:v>
                </c:pt>
                <c:pt idx="1643">
                  <c:v>48483197.309361994</c:v>
                </c:pt>
                <c:pt idx="1644">
                  <c:v>48479000.575932011</c:v>
                </c:pt>
                <c:pt idx="1645">
                  <c:v>48474796.438506</c:v>
                </c:pt>
                <c:pt idx="1646">
                  <c:v>48470584.904902004</c:v>
                </c:pt>
                <c:pt idx="1647">
                  <c:v>48466365.982922994</c:v>
                </c:pt>
                <c:pt idx="1648">
                  <c:v>48462139.680360995</c:v>
                </c:pt>
                <c:pt idx="1649">
                  <c:v>48457906.004994005</c:v>
                </c:pt>
                <c:pt idx="1650">
                  <c:v>48453664.964588001</c:v>
                </c:pt>
                <c:pt idx="1651">
                  <c:v>48449416.566892996</c:v>
                </c:pt>
                <c:pt idx="1652">
                  <c:v>48445160.819649003</c:v>
                </c:pt>
                <c:pt idx="1653">
                  <c:v>48440897.730582997</c:v>
                </c:pt>
                <c:pt idx="1654">
                  <c:v>48436627.307405993</c:v>
                </c:pt>
                <c:pt idx="1655">
                  <c:v>48432349.557818994</c:v>
                </c:pt>
                <c:pt idx="1656">
                  <c:v>48428064.48951</c:v>
                </c:pt>
                <c:pt idx="1657">
                  <c:v>48423772.110151</c:v>
                </c:pt>
                <c:pt idx="1658">
                  <c:v>48419472.427405998</c:v>
                </c:pt>
                <c:pt idx="1659">
                  <c:v>48415165.448920995</c:v>
                </c:pt>
                <c:pt idx="1660">
                  <c:v>48410851.182333</c:v>
                </c:pt>
                <c:pt idx="1661">
                  <c:v>48406529.635265008</c:v>
                </c:pt>
                <c:pt idx="1662">
                  <c:v>48402200.815327004</c:v>
                </c:pt>
                <c:pt idx="1663">
                  <c:v>48397864.730116002</c:v>
                </c:pt>
                <c:pt idx="1664">
                  <c:v>48393521.387217999</c:v>
                </c:pt>
                <c:pt idx="1665">
                  <c:v>48389170.794203006</c:v>
                </c:pt>
                <c:pt idx="1666">
                  <c:v>48384812.958632</c:v>
                </c:pt>
                <c:pt idx="1667">
                  <c:v>48380447.888051994</c:v>
                </c:pt>
                <c:pt idx="1668">
                  <c:v>48376075.589997008</c:v>
                </c:pt>
                <c:pt idx="1669">
                  <c:v>48371696.071988001</c:v>
                </c:pt>
                <c:pt idx="1670">
                  <c:v>48367309.341535002</c:v>
                </c:pt>
                <c:pt idx="1671">
                  <c:v>48362915.406134002</c:v>
                </c:pt>
                <c:pt idx="1672">
                  <c:v>48358514.273270003</c:v>
                </c:pt>
                <c:pt idx="1673">
                  <c:v>48354105.950413994</c:v>
                </c:pt>
                <c:pt idx="1674">
                  <c:v>48349690.445025995</c:v>
                </c:pt>
                <c:pt idx="1675">
                  <c:v>48345267.76455301</c:v>
                </c:pt>
                <c:pt idx="1676">
                  <c:v>48340837.916428991</c:v>
                </c:pt>
                <c:pt idx="1677">
                  <c:v>48336400.908075996</c:v>
                </c:pt>
                <c:pt idx="1678">
                  <c:v>48331956.746905997</c:v>
                </c:pt>
                <c:pt idx="1679">
                  <c:v>48327505.440313995</c:v>
                </c:pt>
                <c:pt idx="1680">
                  <c:v>48323046.995687008</c:v>
                </c:pt>
                <c:pt idx="1681">
                  <c:v>48318581.420398004</c:v>
                </c:pt>
                <c:pt idx="1682">
                  <c:v>48314108.721808009</c:v>
                </c:pt>
                <c:pt idx="1683">
                  <c:v>48309628.907265998</c:v>
                </c:pt>
                <c:pt idx="1684">
                  <c:v>48305141.984108001</c:v>
                </c:pt>
                <c:pt idx="1685">
                  <c:v>48300647.959659003</c:v>
                </c:pt>
                <c:pt idx="1686">
                  <c:v>48296146.841232002</c:v>
                </c:pt>
                <c:pt idx="1687">
                  <c:v>48291638.636125997</c:v>
                </c:pt>
                <c:pt idx="1688">
                  <c:v>48287123.351630002</c:v>
                </c:pt>
                <c:pt idx="1689">
                  <c:v>48282600.995021001</c:v>
                </c:pt>
                <c:pt idx="1690">
                  <c:v>48278071.573563002</c:v>
                </c:pt>
                <c:pt idx="1691">
                  <c:v>48273535.094508007</c:v>
                </c:pt>
                <c:pt idx="1692">
                  <c:v>48268991.565097004</c:v>
                </c:pt>
                <c:pt idx="1693">
                  <c:v>48264440.992558002</c:v>
                </c:pt>
                <c:pt idx="1694">
                  <c:v>48259883.384108</c:v>
                </c:pt>
                <c:pt idx="1695">
                  <c:v>48255318.746950999</c:v>
                </c:pt>
                <c:pt idx="1696">
                  <c:v>48250747.088280998</c:v>
                </c:pt>
                <c:pt idx="1697">
                  <c:v>48246168.415278003</c:v>
                </c:pt>
                <c:pt idx="1698">
                  <c:v>48241582.73511301</c:v>
                </c:pt>
                <c:pt idx="1699">
                  <c:v>48236990.054941997</c:v>
                </c:pt>
                <c:pt idx="1700">
                  <c:v>48232390.381911993</c:v>
                </c:pt>
                <c:pt idx="1701">
                  <c:v>48227783.723156005</c:v>
                </c:pt>
                <c:pt idx="1702">
                  <c:v>48223170.085798003</c:v>
                </c:pt>
                <c:pt idx="1703">
                  <c:v>48218549.476947002</c:v>
                </c:pt>
                <c:pt idx="1704">
                  <c:v>48213921.903703995</c:v>
                </c:pt>
                <c:pt idx="1705">
                  <c:v>48209287.373154998</c:v>
                </c:pt>
                <c:pt idx="1706">
                  <c:v>48204645.892376989</c:v>
                </c:pt>
                <c:pt idx="1707">
                  <c:v>48199997.468434006</c:v>
                </c:pt>
                <c:pt idx="1708">
                  <c:v>48195342.108378001</c:v>
                </c:pt>
                <c:pt idx="1709">
                  <c:v>48190679.819252998</c:v>
                </c:pt>
                <c:pt idx="1710">
                  <c:v>48186010.608085997</c:v>
                </c:pt>
                <c:pt idx="1711">
                  <c:v>48181334.481896996</c:v>
                </c:pt>
                <c:pt idx="1712">
                  <c:v>48176651.447692998</c:v>
                </c:pt>
                <c:pt idx="1713">
                  <c:v>48171961.512468994</c:v>
                </c:pt>
                <c:pt idx="1714">
                  <c:v>48167264.68321</c:v>
                </c:pt>
                <c:pt idx="1715">
                  <c:v>48162560.96688699</c:v>
                </c:pt>
                <c:pt idx="1716">
                  <c:v>48157850.370463997</c:v>
                </c:pt>
                <c:pt idx="1717">
                  <c:v>48153132.90089</c:v>
                </c:pt>
                <c:pt idx="1718">
                  <c:v>48148408.565103009</c:v>
                </c:pt>
                <c:pt idx="1719">
                  <c:v>48143677.370033003</c:v>
                </c:pt>
                <c:pt idx="1720">
                  <c:v>48138939.322594002</c:v>
                </c:pt>
                <c:pt idx="1721">
                  <c:v>48134194.429692008</c:v>
                </c:pt>
                <c:pt idx="1722">
                  <c:v>48129442.698222004</c:v>
                </c:pt>
                <c:pt idx="1723">
                  <c:v>48124684.135065004</c:v>
                </c:pt>
                <c:pt idx="1724">
                  <c:v>48119918.747094005</c:v>
                </c:pt>
                <c:pt idx="1725">
                  <c:v>48115146.541170001</c:v>
                </c:pt>
                <c:pt idx="1726">
                  <c:v>48110367.524141006</c:v>
                </c:pt>
                <c:pt idx="1727">
                  <c:v>48105581.702845998</c:v>
                </c:pt>
                <c:pt idx="1728">
                  <c:v>48100789.084111996</c:v>
                </c:pt>
                <c:pt idx="1729">
                  <c:v>48095989.674755998</c:v>
                </c:pt>
                <c:pt idx="1730">
                  <c:v>48091183.481581993</c:v>
                </c:pt>
                <c:pt idx="1731">
                  <c:v>48086370.511385992</c:v>
                </c:pt>
                <c:pt idx="1732">
                  <c:v>48081550.770951003</c:v>
                </c:pt>
                <c:pt idx="1733">
                  <c:v>48076724.267048009</c:v>
                </c:pt>
                <c:pt idx="1734">
                  <c:v>48071891.006439999</c:v>
                </c:pt>
                <c:pt idx="1735">
                  <c:v>48067050.995876998</c:v>
                </c:pt>
                <c:pt idx="1736">
                  <c:v>48062204.242099002</c:v>
                </c:pt>
                <c:pt idx="1737">
                  <c:v>48057350.751834005</c:v>
                </c:pt>
                <c:pt idx="1738">
                  <c:v>48052490.531801999</c:v>
                </c:pt>
                <c:pt idx="1739">
                  <c:v>48047623.588707998</c:v>
                </c:pt>
                <c:pt idx="1740">
                  <c:v>48042749.929250009</c:v>
                </c:pt>
                <c:pt idx="1741">
                  <c:v>48037869.560112998</c:v>
                </c:pt>
                <c:pt idx="1742">
                  <c:v>48032982.487971991</c:v>
                </c:pt>
                <c:pt idx="1743">
                  <c:v>48028088.719492003</c:v>
                </c:pt>
                <c:pt idx="1744">
                  <c:v>48023188.261326</c:v>
                </c:pt>
                <c:pt idx="1745">
                  <c:v>48018281.120118007</c:v>
                </c:pt>
                <c:pt idx="1746">
                  <c:v>48013367.302499004</c:v>
                </c:pt>
                <c:pt idx="1747">
                  <c:v>48008446.815090999</c:v>
                </c:pt>
                <c:pt idx="1748">
                  <c:v>48003519.664506003</c:v>
                </c:pt>
                <c:pt idx="1749">
                  <c:v>47998585.857342996</c:v>
                </c:pt>
                <c:pt idx="1750">
                  <c:v>47993645.400192998</c:v>
                </c:pt>
                <c:pt idx="1751">
                  <c:v>47988698.299636014</c:v>
                </c:pt>
                <c:pt idx="1752">
                  <c:v>47983744.562240005</c:v>
                </c:pt>
                <c:pt idx="1753">
                  <c:v>47978784.194563009</c:v>
                </c:pt>
                <c:pt idx="1754">
                  <c:v>47973817.203154005</c:v>
                </c:pt>
                <c:pt idx="1755">
                  <c:v>47968843.594550006</c:v>
                </c:pt>
                <c:pt idx="1756">
                  <c:v>47963863.375278011</c:v>
                </c:pt>
                <c:pt idx="1757">
                  <c:v>47958876.551856004</c:v>
                </c:pt>
                <c:pt idx="1758">
                  <c:v>47953883.130787998</c:v>
                </c:pt>
                <c:pt idx="1759">
                  <c:v>47948883.118573003</c:v>
                </c:pt>
                <c:pt idx="1760">
                  <c:v>47943876.521694012</c:v>
                </c:pt>
                <c:pt idx="1761">
                  <c:v>47938863.34662699</c:v>
                </c:pt>
                <c:pt idx="1762">
                  <c:v>47933843.599838018</c:v>
                </c:pt>
                <c:pt idx="1763">
                  <c:v>47928817.287780993</c:v>
                </c:pt>
                <c:pt idx="1764">
                  <c:v>47923784.416900992</c:v>
                </c:pt>
                <c:pt idx="1765">
                  <c:v>47918744.993632011</c:v>
                </c:pt>
                <c:pt idx="1766">
                  <c:v>47913699.024397008</c:v>
                </c:pt>
                <c:pt idx="1767">
                  <c:v>47908646.515611999</c:v>
                </c:pt>
                <c:pt idx="1768">
                  <c:v>47903587.473679997</c:v>
                </c:pt>
                <c:pt idx="1769">
                  <c:v>47898521.904992998</c:v>
                </c:pt>
                <c:pt idx="1770">
                  <c:v>47893449.815936998</c:v>
                </c:pt>
                <c:pt idx="1771">
                  <c:v>47888371.212882996</c:v>
                </c:pt>
                <c:pt idx="1772">
                  <c:v>47883286.102196001</c:v>
                </c:pt>
                <c:pt idx="1773">
                  <c:v>47878194.490229003</c:v>
                </c:pt>
                <c:pt idx="1774">
                  <c:v>47873096.38332399</c:v>
                </c:pt>
                <c:pt idx="1775">
                  <c:v>47867991.787815996</c:v>
                </c:pt>
                <c:pt idx="1776">
                  <c:v>47862880.710025996</c:v>
                </c:pt>
                <c:pt idx="1777">
                  <c:v>47857763.156268999</c:v>
                </c:pt>
                <c:pt idx="1778">
                  <c:v>47852639.132847011</c:v>
                </c:pt>
                <c:pt idx="1779">
                  <c:v>47847508.646054998</c:v>
                </c:pt>
                <c:pt idx="1780">
                  <c:v>47842371.702174</c:v>
                </c:pt>
                <c:pt idx="1781">
                  <c:v>47837228.307478994</c:v>
                </c:pt>
                <c:pt idx="1782">
                  <c:v>47832078.46823401</c:v>
                </c:pt>
                <c:pt idx="1783">
                  <c:v>47826922.190691009</c:v>
                </c:pt>
                <c:pt idx="1784">
                  <c:v>47821759.481095001</c:v>
                </c:pt>
                <c:pt idx="1785">
                  <c:v>47816590.345679998</c:v>
                </c:pt>
                <c:pt idx="1786">
                  <c:v>47811414.790671006</c:v>
                </c:pt>
                <c:pt idx="1787">
                  <c:v>47806232.822280996</c:v>
                </c:pt>
                <c:pt idx="1788">
                  <c:v>47801044.446715988</c:v>
                </c:pt>
                <c:pt idx="1789">
                  <c:v>47795849.670170002</c:v>
                </c:pt>
                <c:pt idx="1790">
                  <c:v>47790648.498829</c:v>
                </c:pt>
                <c:pt idx="1791">
                  <c:v>47785440.938868999</c:v>
                </c:pt>
                <c:pt idx="1792">
                  <c:v>47780226.996454999</c:v>
                </c:pt>
                <c:pt idx="1793">
                  <c:v>47775006.677743003</c:v>
                </c:pt>
                <c:pt idx="1794">
                  <c:v>47769779.988880992</c:v>
                </c:pt>
                <c:pt idx="1795">
                  <c:v>47764546.936004996</c:v>
                </c:pt>
                <c:pt idx="1796">
                  <c:v>47759307.525243007</c:v>
                </c:pt>
                <c:pt idx="1797">
                  <c:v>47754061.762711994</c:v>
                </c:pt>
                <c:pt idx="1798">
                  <c:v>47748809.654520996</c:v>
                </c:pt>
                <c:pt idx="1799">
                  <c:v>47743551.206768997</c:v>
                </c:pt>
                <c:pt idx="1800">
                  <c:v>47738286.425544009</c:v>
                </c:pt>
                <c:pt idx="1801">
                  <c:v>47733015.316925988</c:v>
                </c:pt>
                <c:pt idx="1802">
                  <c:v>47727737.886985987</c:v>
                </c:pt>
                <c:pt idx="1803">
                  <c:v>47722454.141784996</c:v>
                </c:pt>
                <c:pt idx="1804">
                  <c:v>47717164.087372996</c:v>
                </c:pt>
                <c:pt idx="1805">
                  <c:v>47711867.729792006</c:v>
                </c:pt>
                <c:pt idx="1806">
                  <c:v>47706565.075075999</c:v>
                </c:pt>
                <c:pt idx="1807">
                  <c:v>47701256.129247017</c:v>
                </c:pt>
                <c:pt idx="1808">
                  <c:v>47695940.898318</c:v>
                </c:pt>
                <c:pt idx="1809">
                  <c:v>47690619.388295002</c:v>
                </c:pt>
                <c:pt idx="1810">
                  <c:v>47685291.605171002</c:v>
                </c:pt>
                <c:pt idx="1811">
                  <c:v>47679957.554934002</c:v>
                </c:pt>
                <c:pt idx="1812">
                  <c:v>47674617.243559003</c:v>
                </c:pt>
                <c:pt idx="1813">
                  <c:v>47669270.677014001</c:v>
                </c:pt>
                <c:pt idx="1814">
                  <c:v>47663917.861256003</c:v>
                </c:pt>
                <c:pt idx="1815">
                  <c:v>47658558.802233003</c:v>
                </c:pt>
                <c:pt idx="1816">
                  <c:v>47653193.505887002</c:v>
                </c:pt>
                <c:pt idx="1817">
                  <c:v>47647821.978146002</c:v>
                </c:pt>
                <c:pt idx="1818">
                  <c:v>47642444.224931009</c:v>
                </c:pt>
                <c:pt idx="1819">
                  <c:v>47637060.252154998</c:v>
                </c:pt>
                <c:pt idx="1820">
                  <c:v>47631670.065720998</c:v>
                </c:pt>
                <c:pt idx="1821">
                  <c:v>47626273.671521001</c:v>
                </c:pt>
                <c:pt idx="1822">
                  <c:v>47620871.075440004</c:v>
                </c:pt>
                <c:pt idx="1823">
                  <c:v>47615462.283354998</c:v>
                </c:pt>
                <c:pt idx="1824">
                  <c:v>47610047.301129997</c:v>
                </c:pt>
                <c:pt idx="1825">
                  <c:v>47604626.134624004</c:v>
                </c:pt>
                <c:pt idx="1826">
                  <c:v>47599198.789685003</c:v>
                </c:pt>
                <c:pt idx="1827">
                  <c:v>47593765.272151001</c:v>
                </c:pt>
                <c:pt idx="1828">
                  <c:v>47588325.587853</c:v>
                </c:pt>
                <c:pt idx="1829">
                  <c:v>47582879.742613003</c:v>
                </c:pt>
                <c:pt idx="1830">
                  <c:v>47577427.742242001</c:v>
                </c:pt>
                <c:pt idx="1831">
                  <c:v>47571969.592542998</c:v>
                </c:pt>
                <c:pt idx="1832">
                  <c:v>47566505.299312003</c:v>
                </c:pt>
                <c:pt idx="1833">
                  <c:v>47561034.868332997</c:v>
                </c:pt>
                <c:pt idx="1834">
                  <c:v>47555558.305383995</c:v>
                </c:pt>
                <c:pt idx="1835">
                  <c:v>47550075.616231002</c:v>
                </c:pt>
                <c:pt idx="1836">
                  <c:v>47544586.806634001</c:v>
                </c:pt>
                <c:pt idx="1837">
                  <c:v>47539091.882342994</c:v>
                </c:pt>
                <c:pt idx="1838">
                  <c:v>47533590.849098004</c:v>
                </c:pt>
                <c:pt idx="1839">
                  <c:v>47528083.712632999</c:v>
                </c:pt>
                <c:pt idx="1840">
                  <c:v>47522570.478670001</c:v>
                </c:pt>
                <c:pt idx="1841">
                  <c:v>47517051.152924992</c:v>
                </c:pt>
                <c:pt idx="1842">
                  <c:v>47511525.741103008</c:v>
                </c:pt>
                <c:pt idx="1843">
                  <c:v>47505994.248901002</c:v>
                </c:pt>
                <c:pt idx="1844">
                  <c:v>47500456.682008997</c:v>
                </c:pt>
                <c:pt idx="1845">
                  <c:v>47494913.046105996</c:v>
                </c:pt>
                <c:pt idx="1846">
                  <c:v>47489363.346863993</c:v>
                </c:pt>
                <c:pt idx="1847">
                  <c:v>47483807.589944005</c:v>
                </c:pt>
                <c:pt idx="1848">
                  <c:v>47478245.781001002</c:v>
                </c:pt>
                <c:pt idx="1849">
                  <c:v>47472677.925680004</c:v>
                </c:pt>
                <c:pt idx="1850">
                  <c:v>47467104.029617004</c:v>
                </c:pt>
                <c:pt idx="1851">
                  <c:v>47461524.098441005</c:v>
                </c:pt>
                <c:pt idx="1852">
                  <c:v>47455938.137769997</c:v>
                </c:pt>
                <c:pt idx="1853">
                  <c:v>47450346.153215997</c:v>
                </c:pt>
                <c:pt idx="1854">
                  <c:v>47444748.150379993</c:v>
                </c:pt>
                <c:pt idx="1855">
                  <c:v>47439144.134858005</c:v>
                </c:pt>
                <c:pt idx="1856">
                  <c:v>47433534.112232998</c:v>
                </c:pt>
                <c:pt idx="1857">
                  <c:v>47427918.088081993</c:v>
                </c:pt>
                <c:pt idx="1858">
                  <c:v>47422296.067975</c:v>
                </c:pt>
                <c:pt idx="1859">
                  <c:v>47416668.057468995</c:v>
                </c:pt>
                <c:pt idx="1860">
                  <c:v>47411034.062118001</c:v>
                </c:pt>
                <c:pt idx="1861">
                  <c:v>47405394.087462991</c:v>
                </c:pt>
                <c:pt idx="1862">
                  <c:v>47399748.13903901</c:v>
                </c:pt>
                <c:pt idx="1863">
                  <c:v>47394096.222371995</c:v>
                </c:pt>
                <c:pt idx="1864">
                  <c:v>47388438.34297999</c:v>
                </c:pt>
                <c:pt idx="1865">
                  <c:v>47382774.50637199</c:v>
                </c:pt>
                <c:pt idx="1866">
                  <c:v>47377104.718049005</c:v>
                </c:pt>
                <c:pt idx="1867">
                  <c:v>47371428.983503997</c:v>
                </c:pt>
                <c:pt idx="1868">
                  <c:v>47365747.308219999</c:v>
                </c:pt>
                <c:pt idx="1869">
                  <c:v>47360059.697674006</c:v>
                </c:pt>
                <c:pt idx="1870">
                  <c:v>47354366.157333001</c:v>
                </c:pt>
                <c:pt idx="1871">
                  <c:v>47348666.692657009</c:v>
                </c:pt>
                <c:pt idx="1872">
                  <c:v>47342961.309096001</c:v>
                </c:pt>
                <c:pt idx="1873">
                  <c:v>47337250.012094997</c:v>
                </c:pt>
                <c:pt idx="1874">
                  <c:v>47331532.807085991</c:v>
                </c:pt>
                <c:pt idx="1875">
                  <c:v>47325809.699498013</c:v>
                </c:pt>
                <c:pt idx="1876">
                  <c:v>47320080.694747008</c:v>
                </c:pt>
                <c:pt idx="1877">
                  <c:v>47314345.798245013</c:v>
                </c:pt>
                <c:pt idx="1878">
                  <c:v>47308605.015392996</c:v>
                </c:pt>
                <c:pt idx="1879">
                  <c:v>47302858.351583995</c:v>
                </c:pt>
                <c:pt idx="1880">
                  <c:v>47297105.812204994</c:v>
                </c:pt>
                <c:pt idx="1881">
                  <c:v>47291347.402631998</c:v>
                </c:pt>
                <c:pt idx="1882">
                  <c:v>47285583.128236011</c:v>
                </c:pt>
                <c:pt idx="1883">
                  <c:v>47279812.994377002</c:v>
                </c:pt>
                <c:pt idx="1884">
                  <c:v>47274037.006408997</c:v>
                </c:pt>
                <c:pt idx="1885">
                  <c:v>47268255.169677004</c:v>
                </c:pt>
                <c:pt idx="1886">
                  <c:v>47262467.489518002</c:v>
                </c:pt>
                <c:pt idx="1887">
                  <c:v>47256673.971261002</c:v>
                </c:pt>
                <c:pt idx="1888">
                  <c:v>47250874.620227009</c:v>
                </c:pt>
                <c:pt idx="1889">
                  <c:v>47245069.44173</c:v>
                </c:pt>
                <c:pt idx="1890">
                  <c:v>47239258.441073999</c:v>
                </c:pt>
                <c:pt idx="1891">
                  <c:v>47233441.623557009</c:v>
                </c:pt>
                <c:pt idx="1892">
                  <c:v>47227618.994468011</c:v>
                </c:pt>
                <c:pt idx="1893">
                  <c:v>47221790.559087999</c:v>
                </c:pt>
                <c:pt idx="1894">
                  <c:v>47215956.322691001</c:v>
                </c:pt>
                <c:pt idx="1895">
                  <c:v>47210116.290541008</c:v>
                </c:pt>
                <c:pt idx="1896">
                  <c:v>47204270.467898004</c:v>
                </c:pt>
                <c:pt idx="1897">
                  <c:v>47198418.860009</c:v>
                </c:pt>
                <c:pt idx="1898">
                  <c:v>47192561.472117998</c:v>
                </c:pt>
                <c:pt idx="1899">
                  <c:v>47186698.309458002</c:v>
                </c:pt>
                <c:pt idx="1900">
                  <c:v>47180829.377255</c:v>
                </c:pt>
                <c:pt idx="1901">
                  <c:v>47174954.680727996</c:v>
                </c:pt>
                <c:pt idx="1902">
                  <c:v>47169074.225087009</c:v>
                </c:pt>
                <c:pt idx="1903">
                  <c:v>47163188.015536003</c:v>
                </c:pt>
                <c:pt idx="1904">
                  <c:v>47157296.057268001</c:v>
                </c:pt>
                <c:pt idx="1905">
                  <c:v>47151398.355470993</c:v>
                </c:pt>
                <c:pt idx="1906">
                  <c:v>47145494.915325992</c:v>
                </c:pt>
                <c:pt idx="1907">
                  <c:v>47139585.742001995</c:v>
                </c:pt>
                <c:pt idx="1908">
                  <c:v>47133670.840666004</c:v>
                </c:pt>
                <c:pt idx="1909">
                  <c:v>47127750.216471992</c:v>
                </c:pt>
                <c:pt idx="1910">
                  <c:v>47121823.874569997</c:v>
                </c:pt>
                <c:pt idx="1911">
                  <c:v>47115891.820101</c:v>
                </c:pt>
                <c:pt idx="1912">
                  <c:v>47109954.058198005</c:v>
                </c:pt>
                <c:pt idx="1913">
                  <c:v>47104010.593987003</c:v>
                </c:pt>
                <c:pt idx="1914">
                  <c:v>47098061.432585992</c:v>
                </c:pt>
                <c:pt idx="1915">
                  <c:v>47092106.579105005</c:v>
                </c:pt>
                <c:pt idx="1916">
                  <c:v>47086146.038648009</c:v>
                </c:pt>
                <c:pt idx="1917">
                  <c:v>47080179.816309988</c:v>
                </c:pt>
                <c:pt idx="1918">
                  <c:v>47074207.917176992</c:v>
                </c:pt>
                <c:pt idx="1919">
                  <c:v>47068230.346331991</c:v>
                </c:pt>
                <c:pt idx="1920">
                  <c:v>47062247.108846001</c:v>
                </c:pt>
                <c:pt idx="1921">
                  <c:v>47056258.209784001</c:v>
                </c:pt>
                <c:pt idx="1922">
                  <c:v>47050263.654205002</c:v>
                </c:pt>
                <c:pt idx="1923">
                  <c:v>47044263.447157003</c:v>
                </c:pt>
                <c:pt idx="1924">
                  <c:v>47038257.593685001</c:v>
                </c:pt>
                <c:pt idx="1925">
                  <c:v>47032246.098821998</c:v>
                </c:pt>
                <c:pt idx="1926">
                  <c:v>47026228.967597008</c:v>
                </c:pt>
                <c:pt idx="1927">
                  <c:v>47020206.205031008</c:v>
                </c:pt>
                <c:pt idx="1928">
                  <c:v>47014177.816134997</c:v>
                </c:pt>
                <c:pt idx="1929">
                  <c:v>47008143.805915996</c:v>
                </c:pt>
                <c:pt idx="1930">
                  <c:v>47002104.179370999</c:v>
                </c:pt>
                <c:pt idx="1931">
                  <c:v>46996058.941491</c:v>
                </c:pt>
                <c:pt idx="1932">
                  <c:v>46990008.097259007</c:v>
                </c:pt>
                <c:pt idx="1933">
                  <c:v>46983951.651652001</c:v>
                </c:pt>
                <c:pt idx="1934">
                  <c:v>46977889.609638013</c:v>
                </c:pt>
                <c:pt idx="1935">
                  <c:v>46971821.976177998</c:v>
                </c:pt>
                <c:pt idx="1936">
                  <c:v>46965748.756225996</c:v>
                </c:pt>
                <c:pt idx="1937">
                  <c:v>46959669.954727992</c:v>
                </c:pt>
                <c:pt idx="1938">
                  <c:v>46953585.576624997</c:v>
                </c:pt>
                <c:pt idx="1939">
                  <c:v>46947495.626846999</c:v>
                </c:pt>
                <c:pt idx="1940">
                  <c:v>46941400.110320993</c:v>
                </c:pt>
                <c:pt idx="1941">
                  <c:v>46935299.031962998</c:v>
                </c:pt>
                <c:pt idx="1942">
                  <c:v>46929192.396683</c:v>
                </c:pt>
                <c:pt idx="1943">
                  <c:v>46923080.209385999</c:v>
                </c:pt>
                <c:pt idx="1944">
                  <c:v>46916962.474965997</c:v>
                </c:pt>
                <c:pt idx="1945">
                  <c:v>46910839.198312998</c:v>
                </c:pt>
                <c:pt idx="1946">
                  <c:v>46904710.38430699</c:v>
                </c:pt>
                <c:pt idx="1947">
                  <c:v>46898576.037823997</c:v>
                </c:pt>
                <c:pt idx="1948">
                  <c:v>46892436.163730003</c:v>
                </c:pt>
                <c:pt idx="1949">
                  <c:v>46886290.766884997</c:v>
                </c:pt>
                <c:pt idx="1950">
                  <c:v>46880139.85214299</c:v>
                </c:pt>
                <c:pt idx="1951">
                  <c:v>46873983.424349003</c:v>
                </c:pt>
                <c:pt idx="1952">
                  <c:v>46867821.488341995</c:v>
                </c:pt>
                <c:pt idx="1953">
                  <c:v>46861654.048952997</c:v>
                </c:pt>
                <c:pt idx="1954">
                  <c:v>46855481.111006998</c:v>
                </c:pt>
                <c:pt idx="1955">
                  <c:v>46849302.679320998</c:v>
                </c:pt>
                <c:pt idx="1956">
                  <c:v>46843118.758705996</c:v>
                </c:pt>
                <c:pt idx="1957">
                  <c:v>46836929.353963993</c:v>
                </c:pt>
                <c:pt idx="1958">
                  <c:v>46830734.469893008</c:v>
                </c:pt>
                <c:pt idx="1959">
                  <c:v>46824534.111281998</c:v>
                </c:pt>
                <c:pt idx="1960">
                  <c:v>46818328.282912992</c:v>
                </c:pt>
                <c:pt idx="1961">
                  <c:v>46812116.989560001</c:v>
                </c:pt>
                <c:pt idx="1962">
                  <c:v>46805900.235994019</c:v>
                </c:pt>
                <c:pt idx="1963">
                  <c:v>46799678.026974</c:v>
                </c:pt>
                <c:pt idx="1964">
                  <c:v>46793450.367256001</c:v>
                </c:pt>
                <c:pt idx="1965">
                  <c:v>46787217.261586003</c:v>
                </c:pt>
                <c:pt idx="1966">
                  <c:v>46780978.714706004</c:v>
                </c:pt>
                <c:pt idx="1967">
                  <c:v>46774734.731349006</c:v>
                </c:pt>
                <c:pt idx="1968">
                  <c:v>46768485.316241004</c:v>
                </c:pt>
                <c:pt idx="1969">
                  <c:v>46762230.474102996</c:v>
                </c:pt>
                <c:pt idx="1970">
                  <c:v>46755970.209648013</c:v>
                </c:pt>
                <c:pt idx="1971">
                  <c:v>46749704.527580999</c:v>
                </c:pt>
                <c:pt idx="1972">
                  <c:v>46743433.432603002</c:v>
                </c:pt>
                <c:pt idx="1973">
                  <c:v>46737156.929405004</c:v>
                </c:pt>
                <c:pt idx="1974">
                  <c:v>46730875.022673003</c:v>
                </c:pt>
                <c:pt idx="1975">
                  <c:v>46724587.717084996</c:v>
                </c:pt>
                <c:pt idx="1976">
                  <c:v>46718295.017314993</c:v>
                </c:pt>
                <c:pt idx="1977">
                  <c:v>46711996.928025998</c:v>
                </c:pt>
                <c:pt idx="1978">
                  <c:v>46705693.453877993</c:v>
                </c:pt>
                <c:pt idx="1979">
                  <c:v>46699384.599522002</c:v>
                </c:pt>
                <c:pt idx="1980">
                  <c:v>46693070.369603008</c:v>
                </c:pt>
                <c:pt idx="1981">
                  <c:v>46686750.768759005</c:v>
                </c:pt>
                <c:pt idx="1982">
                  <c:v>46680425.801620997</c:v>
                </c:pt>
                <c:pt idx="1983">
                  <c:v>46674095.472814992</c:v>
                </c:pt>
                <c:pt idx="1984">
                  <c:v>46667759.786958002</c:v>
                </c:pt>
                <c:pt idx="1985">
                  <c:v>46661418.748662002</c:v>
                </c:pt>
                <c:pt idx="1986">
                  <c:v>46655072.362530999</c:v>
                </c:pt>
                <c:pt idx="1987">
                  <c:v>46648720.633162998</c:v>
                </c:pt>
                <c:pt idx="1988">
                  <c:v>46642363.565149009</c:v>
                </c:pt>
                <c:pt idx="1989">
                  <c:v>46636001.163075</c:v>
                </c:pt>
                <c:pt idx="1990">
                  <c:v>46629633.431519002</c:v>
                </c:pt>
                <c:pt idx="1991">
                  <c:v>46623260.375050001</c:v>
                </c:pt>
                <c:pt idx="1992">
                  <c:v>46616881.998236008</c:v>
                </c:pt>
                <c:pt idx="1993">
                  <c:v>46610498.305633008</c:v>
                </c:pt>
                <c:pt idx="1994">
                  <c:v>46604109.301794</c:v>
                </c:pt>
                <c:pt idx="1995">
                  <c:v>46597714.99126301</c:v>
                </c:pt>
                <c:pt idx="1996">
                  <c:v>46591315.378578998</c:v>
                </c:pt>
                <c:pt idx="1997">
                  <c:v>46584910.468272999</c:v>
                </c:pt>
                <c:pt idx="1998">
                  <c:v>46578500.264872998</c:v>
                </c:pt>
                <c:pt idx="1999">
                  <c:v>46572084.772895001</c:v>
                </c:pt>
                <c:pt idx="2000">
                  <c:v>46565663.996853001</c:v>
                </c:pt>
                <c:pt idx="2001">
                  <c:v>46559237.941252001</c:v>
                </c:pt>
                <c:pt idx="2002">
                  <c:v>46552806.610592</c:v>
                </c:pt>
                <c:pt idx="2003">
                  <c:v>46546370.009365998</c:v>
                </c:pt>
                <c:pt idx="2004">
                  <c:v>46539928.142059997</c:v>
                </c:pt>
                <c:pt idx="2005">
                  <c:v>46533481.013154</c:v>
                </c:pt>
                <c:pt idx="2006">
                  <c:v>46527028.627121001</c:v>
                </c:pt>
                <c:pt idx="2007">
                  <c:v>46520570.988430001</c:v>
                </c:pt>
                <c:pt idx="2008">
                  <c:v>46514108.101539008</c:v>
                </c:pt>
                <c:pt idx="2009">
                  <c:v>46507639.970904</c:v>
                </c:pt>
                <c:pt idx="2010">
                  <c:v>46501166.600973003</c:v>
                </c:pt>
                <c:pt idx="2011">
                  <c:v>46494687.996187001</c:v>
                </c:pt>
                <c:pt idx="2012">
                  <c:v>46488204.160980999</c:v>
                </c:pt>
                <c:pt idx="2013">
                  <c:v>46481715.099783003</c:v>
                </c:pt>
                <c:pt idx="2014">
                  <c:v>46475220.817016989</c:v>
                </c:pt>
                <c:pt idx="2015">
                  <c:v>46468721.317097001</c:v>
                </c:pt>
                <c:pt idx="2016">
                  <c:v>46462216.604435004</c:v>
                </c:pt>
                <c:pt idx="2017">
                  <c:v>46455706.683433011</c:v>
                </c:pt>
                <c:pt idx="2018">
                  <c:v>46449191.558487996</c:v>
                </c:pt>
                <c:pt idx="2019">
                  <c:v>46442671.233991005</c:v>
                </c:pt>
                <c:pt idx="2020">
                  <c:v>46436145.714325994</c:v>
                </c:pt>
                <c:pt idx="2021">
                  <c:v>46429615.003871992</c:v>
                </c:pt>
                <c:pt idx="2022">
                  <c:v>46423079.107000999</c:v>
                </c:pt>
                <c:pt idx="2023">
                  <c:v>46416538.028078005</c:v>
                </c:pt>
                <c:pt idx="2024">
                  <c:v>46409991.771462001</c:v>
                </c:pt>
                <c:pt idx="2025">
                  <c:v>46403440.341508001</c:v>
                </c:pt>
                <c:pt idx="2026">
                  <c:v>46396883.742560998</c:v>
                </c:pt>
                <c:pt idx="2027">
                  <c:v>46390321.978963003</c:v>
                </c:pt>
                <c:pt idx="2028">
                  <c:v>46383755.055048004</c:v>
                </c:pt>
                <c:pt idx="2029">
                  <c:v>46377182.975144006</c:v>
                </c:pt>
                <c:pt idx="2030">
                  <c:v>46370605.743574001</c:v>
                </c:pt>
                <c:pt idx="2031">
                  <c:v>46364023.364654005</c:v>
                </c:pt>
                <c:pt idx="2032">
                  <c:v>46357435.842693999</c:v>
                </c:pt>
                <c:pt idx="2033">
                  <c:v>46350843.181996003</c:v>
                </c:pt>
                <c:pt idx="2034">
                  <c:v>46344245.386859991</c:v>
                </c:pt>
                <c:pt idx="2035">
                  <c:v>46337642.461575001</c:v>
                </c:pt>
                <c:pt idx="2036">
                  <c:v>46331034.410428993</c:v>
                </c:pt>
                <c:pt idx="2037">
                  <c:v>46324421.237699009</c:v>
                </c:pt>
                <c:pt idx="2038">
                  <c:v>46317802.947659001</c:v>
                </c:pt>
                <c:pt idx="2039">
                  <c:v>46311179.544575997</c:v>
                </c:pt>
                <c:pt idx="2040">
                  <c:v>46304551.03271199</c:v>
                </c:pt>
                <c:pt idx="2041">
                  <c:v>46297917.416319996</c:v>
                </c:pt>
                <c:pt idx="2042">
                  <c:v>46291278.699650012</c:v>
                </c:pt>
                <c:pt idx="2043">
                  <c:v>46284634.886943996</c:v>
                </c:pt>
                <c:pt idx="2044">
                  <c:v>46277985.982439995</c:v>
                </c:pt>
                <c:pt idx="2045">
                  <c:v>46271331.990368001</c:v>
                </c:pt>
                <c:pt idx="2046">
                  <c:v>46264672.914953001</c:v>
                </c:pt>
                <c:pt idx="2047">
                  <c:v>46258008.760412998</c:v>
                </c:pt>
                <c:pt idx="2048">
                  <c:v>46251339.530961998</c:v>
                </c:pt>
                <c:pt idx="2049">
                  <c:v>46244665.230806001</c:v>
                </c:pt>
                <c:pt idx="2050">
                  <c:v>46237985.864147007</c:v>
                </c:pt>
                <c:pt idx="2051">
                  <c:v>46231301.435178004</c:v>
                </c:pt>
                <c:pt idx="2052">
                  <c:v>46224611.948089004</c:v>
                </c:pt>
                <c:pt idx="2053">
                  <c:v>46217917.407061994</c:v>
                </c:pt>
                <c:pt idx="2054">
                  <c:v>46211217.816275991</c:v>
                </c:pt>
                <c:pt idx="2055">
                  <c:v>46204513.179900005</c:v>
                </c:pt>
                <c:pt idx="2056">
                  <c:v>46197803.502099998</c:v>
                </c:pt>
                <c:pt idx="2057">
                  <c:v>46191088.787036002</c:v>
                </c:pt>
                <c:pt idx="2058">
                  <c:v>46184369.038860999</c:v>
                </c:pt>
                <c:pt idx="2059">
                  <c:v>46177644.261721998</c:v>
                </c:pt>
                <c:pt idx="2060">
                  <c:v>46170914.459761992</c:v>
                </c:pt>
                <c:pt idx="2061">
                  <c:v>46164179.637115002</c:v>
                </c:pt>
                <c:pt idx="2062">
                  <c:v>46157439.797913007</c:v>
                </c:pt>
                <c:pt idx="2063">
                  <c:v>46150694.946277998</c:v>
                </c:pt>
                <c:pt idx="2064">
                  <c:v>46143945.086329989</c:v>
                </c:pt>
                <c:pt idx="2065">
                  <c:v>46137190.222181</c:v>
                </c:pt>
                <c:pt idx="2066">
                  <c:v>46130430.357937001</c:v>
                </c:pt>
                <c:pt idx="2067">
                  <c:v>46123665.497700006</c:v>
                </c:pt>
                <c:pt idx="2068">
                  <c:v>46116895.645565003</c:v>
                </c:pt>
                <c:pt idx="2069">
                  <c:v>46110120.80562</c:v>
                </c:pt>
                <c:pt idx="2070">
                  <c:v>46103340.98195</c:v>
                </c:pt>
                <c:pt idx="2071">
                  <c:v>46096556.178633004</c:v>
                </c:pt>
                <c:pt idx="2072">
                  <c:v>46089766.399739005</c:v>
                </c:pt>
                <c:pt idx="2073">
                  <c:v>46082971.649337009</c:v>
                </c:pt>
                <c:pt idx="2074">
                  <c:v>46076171.931484997</c:v>
                </c:pt>
                <c:pt idx="2075">
                  <c:v>46069367.250240006</c:v>
                </c:pt>
                <c:pt idx="2076">
                  <c:v>46062557.609650008</c:v>
                </c:pt>
                <c:pt idx="2077">
                  <c:v>46055743.013758004</c:v>
                </c:pt>
                <c:pt idx="2078">
                  <c:v>46048923.466604002</c:v>
                </c:pt>
                <c:pt idx="2079">
                  <c:v>46042098.972217001</c:v>
                </c:pt>
                <c:pt idx="2080">
                  <c:v>46035269.534626</c:v>
                </c:pt>
                <c:pt idx="2081">
                  <c:v>46028435.157850996</c:v>
                </c:pt>
                <c:pt idx="2082">
                  <c:v>46021595.845905997</c:v>
                </c:pt>
                <c:pt idx="2083">
                  <c:v>46014751.602800995</c:v>
                </c:pt>
                <c:pt idx="2084">
                  <c:v>46007902.432540998</c:v>
                </c:pt>
                <c:pt idx="2085">
                  <c:v>46001048.339123003</c:v>
                </c:pt>
                <c:pt idx="2086">
                  <c:v>45994189.326539002</c:v>
                </c:pt>
                <c:pt idx="2087">
                  <c:v>45987325.398777999</c:v>
                </c:pt>
                <c:pt idx="2088">
                  <c:v>45980456.559819996</c:v>
                </c:pt>
                <c:pt idx="2089">
                  <c:v>45973582.813639998</c:v>
                </c:pt>
                <c:pt idx="2090">
                  <c:v>45966704.164210007</c:v>
                </c:pt>
                <c:pt idx="2091">
                  <c:v>45959820.615494005</c:v>
                </c:pt>
                <c:pt idx="2092">
                  <c:v>45952932.171451002</c:v>
                </c:pt>
                <c:pt idx="2093">
                  <c:v>45946038.836034</c:v>
                </c:pt>
                <c:pt idx="2094">
                  <c:v>45939140.613191999</c:v>
                </c:pt>
                <c:pt idx="2095">
                  <c:v>45932237.506866992</c:v>
                </c:pt>
                <c:pt idx="2096">
                  <c:v>45925329.520995006</c:v>
                </c:pt>
                <c:pt idx="2097">
                  <c:v>45918416.659509003</c:v>
                </c:pt>
                <c:pt idx="2098">
                  <c:v>45911498.926335</c:v>
                </c:pt>
                <c:pt idx="2099">
                  <c:v>45904576.325392</c:v>
                </c:pt>
                <c:pt idx="2100">
                  <c:v>45897648.860596001</c:v>
                </c:pt>
                <c:pt idx="2101">
                  <c:v>45890716.535855003</c:v>
                </c:pt>
                <c:pt idx="2102">
                  <c:v>45883779.355075993</c:v>
                </c:pt>
                <c:pt idx="2103">
                  <c:v>45876837.322154</c:v>
                </c:pt>
                <c:pt idx="2104">
                  <c:v>45869890.440984994</c:v>
                </c:pt>
                <c:pt idx="2105">
                  <c:v>45862938.715455003</c:v>
                </c:pt>
                <c:pt idx="2106">
                  <c:v>45855982.149447009</c:v>
                </c:pt>
                <c:pt idx="2107">
                  <c:v>45849020.746836998</c:v>
                </c:pt>
                <c:pt idx="2108">
                  <c:v>45842054.511498004</c:v>
                </c:pt>
                <c:pt idx="2109">
                  <c:v>45835083.447294004</c:v>
                </c:pt>
                <c:pt idx="2110">
                  <c:v>45828107.558086991</c:v>
                </c:pt>
                <c:pt idx="2111">
                  <c:v>45821126.847731993</c:v>
                </c:pt>
                <c:pt idx="2112">
                  <c:v>45814141.320078</c:v>
                </c:pt>
                <c:pt idx="2113">
                  <c:v>45807150.978970997</c:v>
                </c:pt>
                <c:pt idx="2114">
                  <c:v>45800155.828249007</c:v>
                </c:pt>
                <c:pt idx="2115">
                  <c:v>45793155.871746004</c:v>
                </c:pt>
                <c:pt idx="2116">
                  <c:v>45786151.113289997</c:v>
                </c:pt>
                <c:pt idx="2117">
                  <c:v>45779141.556704991</c:v>
                </c:pt>
                <c:pt idx="2118">
                  <c:v>45772127.205808006</c:v>
                </c:pt>
                <c:pt idx="2119">
                  <c:v>45765108.064411998</c:v>
                </c:pt>
                <c:pt idx="2120">
                  <c:v>45758084.136323996</c:v>
                </c:pt>
                <c:pt idx="2121">
                  <c:v>45751055.425345011</c:v>
                </c:pt>
                <c:pt idx="2122">
                  <c:v>45744021.935272999</c:v>
                </c:pt>
                <c:pt idx="2123">
                  <c:v>45736983.669899009</c:v>
                </c:pt>
                <c:pt idx="2124">
                  <c:v>45729940.633008003</c:v>
                </c:pt>
                <c:pt idx="2125">
                  <c:v>45722892.828380994</c:v>
                </c:pt>
                <c:pt idx="2126">
                  <c:v>45715840.259795003</c:v>
                </c:pt>
                <c:pt idx="2127">
                  <c:v>45708782.931018002</c:v>
                </c:pt>
                <c:pt idx="2128">
                  <c:v>45701720.845817</c:v>
                </c:pt>
                <c:pt idx="2129">
                  <c:v>45694654.00795</c:v>
                </c:pt>
                <c:pt idx="2130">
                  <c:v>45687582.421172999</c:v>
                </c:pt>
                <c:pt idx="2131">
                  <c:v>45680506.089235008</c:v>
                </c:pt>
                <c:pt idx="2132">
                  <c:v>45673425.015880004</c:v>
                </c:pt>
                <c:pt idx="2133">
                  <c:v>45666339.204847008</c:v>
                </c:pt>
                <c:pt idx="2134">
                  <c:v>45659248.659869</c:v>
                </c:pt>
                <c:pt idx="2135">
                  <c:v>45652153.384675995</c:v>
                </c:pt>
                <c:pt idx="2136">
                  <c:v>45645053.382990994</c:v>
                </c:pt>
                <c:pt idx="2137">
                  <c:v>45637948.658531003</c:v>
                </c:pt>
                <c:pt idx="2138">
                  <c:v>45630839.215011001</c:v>
                </c:pt>
                <c:pt idx="2139">
                  <c:v>45623725.056138001</c:v>
                </c:pt>
                <c:pt idx="2140">
                  <c:v>45616606.185614005</c:v>
                </c:pt>
                <c:pt idx="2141">
                  <c:v>45609482.607138008</c:v>
                </c:pt>
                <c:pt idx="2142">
                  <c:v>45602354.324403003</c:v>
                </c:pt>
                <c:pt idx="2143">
                  <c:v>45595221.341095001</c:v>
                </c:pt>
                <c:pt idx="2144">
                  <c:v>45588083.660897009</c:v>
                </c:pt>
                <c:pt idx="2145">
                  <c:v>45580941.287485994</c:v>
                </c:pt>
                <c:pt idx="2146">
                  <c:v>45573794.224535011</c:v>
                </c:pt>
                <c:pt idx="2147">
                  <c:v>45566642.475709997</c:v>
                </c:pt>
                <c:pt idx="2148">
                  <c:v>45559486.044674002</c:v>
                </c:pt>
                <c:pt idx="2149">
                  <c:v>45552324.935084</c:v>
                </c:pt>
                <c:pt idx="2150">
                  <c:v>45545159.150591001</c:v>
                </c:pt>
                <c:pt idx="2151">
                  <c:v>45537988.694842003</c:v>
                </c:pt>
                <c:pt idx="2152">
                  <c:v>45530813.571479999</c:v>
                </c:pt>
                <c:pt idx="2153">
                  <c:v>45523633.784141004</c:v>
                </c:pt>
                <c:pt idx="2154">
                  <c:v>45516449.336456992</c:v>
                </c:pt>
                <c:pt idx="2155">
                  <c:v>45509260.232054003</c:v>
                </c:pt>
                <c:pt idx="2156">
                  <c:v>45502066.474555001</c:v>
                </c:pt>
                <c:pt idx="2157">
                  <c:v>45494868.067575999</c:v>
                </c:pt>
                <c:pt idx="2158">
                  <c:v>45487665.014727995</c:v>
                </c:pt>
                <c:pt idx="2159">
                  <c:v>45480457.319619998</c:v>
                </c:pt>
                <c:pt idx="2160">
                  <c:v>45473244.985851996</c:v>
                </c:pt>
                <c:pt idx="2161">
                  <c:v>45466028.017021991</c:v>
                </c:pt>
                <c:pt idx="2162">
                  <c:v>45458806.416720986</c:v>
                </c:pt>
                <c:pt idx="2163">
                  <c:v>45451580.188536003</c:v>
                </c:pt>
                <c:pt idx="2164">
                  <c:v>45444349.336049996</c:v>
                </c:pt>
                <c:pt idx="2165">
                  <c:v>45437113.862838998</c:v>
                </c:pt>
                <c:pt idx="2166">
                  <c:v>45429873.772474997</c:v>
                </c:pt>
                <c:pt idx="2167">
                  <c:v>45422629.068526998</c:v>
                </c:pt>
                <c:pt idx="2168">
                  <c:v>45415379.754556</c:v>
                </c:pt>
                <c:pt idx="2169">
                  <c:v>45408125.834119</c:v>
                </c:pt>
                <c:pt idx="2170">
                  <c:v>45400867.310768992</c:v>
                </c:pt>
                <c:pt idx="2171">
                  <c:v>45393604.188054003</c:v>
                </c:pt>
                <c:pt idx="2172">
                  <c:v>45386336.469517007</c:v>
                </c:pt>
                <c:pt idx="2173">
                  <c:v>45379064.158696003</c:v>
                </c:pt>
                <c:pt idx="2174">
                  <c:v>45371787.259121999</c:v>
                </c:pt>
                <c:pt idx="2175">
                  <c:v>45364505.774324998</c:v>
                </c:pt>
                <c:pt idx="2176">
                  <c:v>45357219.707828999</c:v>
                </c:pt>
                <c:pt idx="2177">
                  <c:v>45349929.063151002</c:v>
                </c:pt>
                <c:pt idx="2178">
                  <c:v>45342633.843804993</c:v>
                </c:pt>
                <c:pt idx="2179">
                  <c:v>45335334.053299002</c:v>
                </c:pt>
                <c:pt idx="2180">
                  <c:v>45328029.695139013</c:v>
                </c:pt>
                <c:pt idx="2181">
                  <c:v>45320720.772822991</c:v>
                </c:pt>
                <c:pt idx="2182">
                  <c:v>45313407.289846003</c:v>
                </c:pt>
                <c:pt idx="2183">
                  <c:v>45306089.249697015</c:v>
                </c:pt>
                <c:pt idx="2184">
                  <c:v>45298766.655860998</c:v>
                </c:pt>
                <c:pt idx="2185">
                  <c:v>45291439.511817001</c:v>
                </c:pt>
                <c:pt idx="2186">
                  <c:v>45284107.821042001</c:v>
                </c:pt>
                <c:pt idx="2187">
                  <c:v>45276771.587005995</c:v>
                </c:pt>
                <c:pt idx="2188">
                  <c:v>45269430.813174993</c:v>
                </c:pt>
                <c:pt idx="2189">
                  <c:v>45262085.503008999</c:v>
                </c:pt>
                <c:pt idx="2190">
                  <c:v>45254735.659964003</c:v>
                </c:pt>
                <c:pt idx="2191">
                  <c:v>45247381.287492998</c:v>
                </c:pt>
                <c:pt idx="2192">
                  <c:v>45240022.389041997</c:v>
                </c:pt>
                <c:pt idx="2193">
                  <c:v>45232658.968052998</c:v>
                </c:pt>
                <c:pt idx="2194">
                  <c:v>45225291.027964003</c:v>
                </c:pt>
                <c:pt idx="2195">
                  <c:v>45217918.572205998</c:v>
                </c:pt>
                <c:pt idx="2196">
                  <c:v>45210541.604209006</c:v>
                </c:pt>
                <c:pt idx="2197">
                  <c:v>45203160.127395004</c:v>
                </c:pt>
                <c:pt idx="2198">
                  <c:v>45195774.145182997</c:v>
                </c:pt>
                <c:pt idx="2199">
                  <c:v>45188383.660986997</c:v>
                </c:pt>
                <c:pt idx="2200">
                  <c:v>45180988.678216003</c:v>
                </c:pt>
                <c:pt idx="2201">
                  <c:v>45173589.200275004</c:v>
                </c:pt>
                <c:pt idx="2202">
                  <c:v>45166185.230562001</c:v>
                </c:pt>
                <c:pt idx="2203">
                  <c:v>45158776.772474997</c:v>
                </c:pt>
                <c:pt idx="2204">
                  <c:v>45151363.829402998</c:v>
                </c:pt>
                <c:pt idx="2205">
                  <c:v>45143946.404731996</c:v>
                </c:pt>
                <c:pt idx="2206">
                  <c:v>45136524.501845002</c:v>
                </c:pt>
                <c:pt idx="2207">
                  <c:v>45129098.124116011</c:v>
                </c:pt>
                <c:pt idx="2208">
                  <c:v>45121667.274919003</c:v>
                </c:pt>
                <c:pt idx="2209">
                  <c:v>45114231.957621992</c:v>
                </c:pt>
                <c:pt idx="2210">
                  <c:v>45106792.175586</c:v>
                </c:pt>
                <c:pt idx="2211">
                  <c:v>45099347.932170995</c:v>
                </c:pt>
                <c:pt idx="2212">
                  <c:v>45091899.230729997</c:v>
                </c:pt>
                <c:pt idx="2213">
                  <c:v>45084446.074611999</c:v>
                </c:pt>
                <c:pt idx="2214">
                  <c:v>45076988.467161998</c:v>
                </c:pt>
                <c:pt idx="2215">
                  <c:v>45069526.411719993</c:v>
                </c:pt>
                <c:pt idx="2216">
                  <c:v>45062059.911621995</c:v>
                </c:pt>
                <c:pt idx="2217">
                  <c:v>45054588.970198005</c:v>
                </c:pt>
                <c:pt idx="2218">
                  <c:v>45047113.590774998</c:v>
                </c:pt>
                <c:pt idx="2219">
                  <c:v>45039633.776674002</c:v>
                </c:pt>
                <c:pt idx="2220">
                  <c:v>45032149.531214006</c:v>
                </c:pt>
                <c:pt idx="2221">
                  <c:v>45024660.857705988</c:v>
                </c:pt>
                <c:pt idx="2222">
                  <c:v>45017167.759459004</c:v>
                </c:pt>
                <c:pt idx="2223">
                  <c:v>45009670.239778005</c:v>
                </c:pt>
                <c:pt idx="2224">
                  <c:v>45002168.301959999</c:v>
                </c:pt>
                <c:pt idx="2225">
                  <c:v>44994661.949301995</c:v>
                </c:pt>
                <c:pt idx="2226">
                  <c:v>44987151.185093008</c:v>
                </c:pt>
                <c:pt idx="2227">
                  <c:v>44979636.012619004</c:v>
                </c:pt>
                <c:pt idx="2228">
                  <c:v>44972116.435162</c:v>
                </c:pt>
                <c:pt idx="2229">
                  <c:v>44964592.455998003</c:v>
                </c:pt>
                <c:pt idx="2230">
                  <c:v>44957064.078400001</c:v>
                </c:pt>
                <c:pt idx="2231">
                  <c:v>44949531.305636011</c:v>
                </c:pt>
                <c:pt idx="2232">
                  <c:v>44941994.140969999</c:v>
                </c:pt>
                <c:pt idx="2233">
                  <c:v>44934452.58766</c:v>
                </c:pt>
                <c:pt idx="2234">
                  <c:v>44926906.648961</c:v>
                </c:pt>
                <c:pt idx="2235">
                  <c:v>44919356.328124002</c:v>
                </c:pt>
                <c:pt idx="2236">
                  <c:v>44911801.628394008</c:v>
                </c:pt>
                <c:pt idx="2237">
                  <c:v>44904242.553012989</c:v>
                </c:pt>
                <c:pt idx="2238">
                  <c:v>44896679.10521701</c:v>
                </c:pt>
                <c:pt idx="2239">
                  <c:v>44889111.288240008</c:v>
                </c:pt>
                <c:pt idx="2240">
                  <c:v>44881539.105309002</c:v>
                </c:pt>
                <c:pt idx="2241">
                  <c:v>44873962.559649006</c:v>
                </c:pt>
                <c:pt idx="2242">
                  <c:v>44866381.654478997</c:v>
                </c:pt>
                <c:pt idx="2243">
                  <c:v>44858796.393013999</c:v>
                </c:pt>
                <c:pt idx="2244">
                  <c:v>44851206.778464004</c:v>
                </c:pt>
                <c:pt idx="2245">
                  <c:v>44843612.814037003</c:v>
                </c:pt>
                <c:pt idx="2246">
                  <c:v>44836014.502933003</c:v>
                </c:pt>
                <c:pt idx="2247">
                  <c:v>44828411.848350994</c:v>
                </c:pt>
                <c:pt idx="2248">
                  <c:v>44820804.853484988</c:v>
                </c:pt>
                <c:pt idx="2249">
                  <c:v>44813193.521522</c:v>
                </c:pt>
                <c:pt idx="2250">
                  <c:v>44805577.855648011</c:v>
                </c:pt>
                <c:pt idx="2251">
                  <c:v>44797957.859043002</c:v>
                </c:pt>
                <c:pt idx="2252">
                  <c:v>44790333.534883</c:v>
                </c:pt>
                <c:pt idx="2253">
                  <c:v>44782704.886340991</c:v>
                </c:pt>
                <c:pt idx="2254">
                  <c:v>44775071.916581988</c:v>
                </c:pt>
                <c:pt idx="2255">
                  <c:v>44767434.628771</c:v>
                </c:pt>
                <c:pt idx="2256">
                  <c:v>44759793.026065998</c:v>
                </c:pt>
                <c:pt idx="2257">
                  <c:v>44752147.111621</c:v>
                </c:pt>
                <c:pt idx="2258">
                  <c:v>44744496.888587996</c:v>
                </c:pt>
                <c:pt idx="2259">
                  <c:v>44736842.360111997</c:v>
                </c:pt>
                <c:pt idx="2260">
                  <c:v>44729183.529335007</c:v>
                </c:pt>
                <c:pt idx="2261">
                  <c:v>44721520.399394006</c:v>
                </c:pt>
                <c:pt idx="2262">
                  <c:v>44713852.973422989</c:v>
                </c:pt>
                <c:pt idx="2263">
                  <c:v>44706181.254550003</c:v>
                </c:pt>
                <c:pt idx="2264">
                  <c:v>44698505.245901003</c:v>
                </c:pt>
                <c:pt idx="2265">
                  <c:v>44690824.950595997</c:v>
                </c:pt>
                <c:pt idx="2266">
                  <c:v>44683140.371750996</c:v>
                </c:pt>
                <c:pt idx="2267">
                  <c:v>44675451.512478992</c:v>
                </c:pt>
                <c:pt idx="2268">
                  <c:v>44667758.375885993</c:v>
                </c:pt>
                <c:pt idx="2269">
                  <c:v>44660060.965078011</c:v>
                </c:pt>
                <c:pt idx="2270">
                  <c:v>44652359.283152997</c:v>
                </c:pt>
                <c:pt idx="2271">
                  <c:v>44644653.333205998</c:v>
                </c:pt>
                <c:pt idx="2272">
                  <c:v>44636943.118330002</c:v>
                </c:pt>
                <c:pt idx="2273">
                  <c:v>44629228.641610004</c:v>
                </c:pt>
                <c:pt idx="2274">
                  <c:v>44621509.906130001</c:v>
                </c:pt>
                <c:pt idx="2275">
                  <c:v>44613786.914967</c:v>
                </c:pt>
                <c:pt idx="2276">
                  <c:v>44606059.671197005</c:v>
                </c:pt>
                <c:pt idx="2277">
                  <c:v>44598328.177890003</c:v>
                </c:pt>
                <c:pt idx="2278">
                  <c:v>44590592.438111998</c:v>
                </c:pt>
                <c:pt idx="2279">
                  <c:v>44582852.454923995</c:v>
                </c:pt>
                <c:pt idx="2280">
                  <c:v>44575108.231385998</c:v>
                </c:pt>
                <c:pt idx="2281">
                  <c:v>44567359.770549007</c:v>
                </c:pt>
                <c:pt idx="2282">
                  <c:v>44559607.075464003</c:v>
                </c:pt>
                <c:pt idx="2283">
                  <c:v>44551850.149177007</c:v>
                </c:pt>
                <c:pt idx="2284">
                  <c:v>44544088.994727999</c:v>
                </c:pt>
                <c:pt idx="2285">
                  <c:v>44536323.615156002</c:v>
                </c:pt>
                <c:pt idx="2286">
                  <c:v>44528554.013491996</c:v>
                </c:pt>
                <c:pt idx="2287">
                  <c:v>44520780.192765996</c:v>
                </c:pt>
                <c:pt idx="2288">
                  <c:v>44513002.156002991</c:v>
                </c:pt>
                <c:pt idx="2289">
                  <c:v>44505219.906223997</c:v>
                </c:pt>
                <c:pt idx="2290">
                  <c:v>44497433.446445994</c:v>
                </c:pt>
                <c:pt idx="2291">
                  <c:v>44489642.779681005</c:v>
                </c:pt>
                <c:pt idx="2292">
                  <c:v>44481847.908938006</c:v>
                </c:pt>
                <c:pt idx="2293">
                  <c:v>44474048.837221995</c:v>
                </c:pt>
                <c:pt idx="2294">
                  <c:v>44466245.567532003</c:v>
                </c:pt>
                <c:pt idx="2295">
                  <c:v>44458438.102865994</c:v>
                </c:pt>
                <c:pt idx="2296">
                  <c:v>44450626.446215995</c:v>
                </c:pt>
                <c:pt idx="2297">
                  <c:v>44442810.600570001</c:v>
                </c:pt>
                <c:pt idx="2298">
                  <c:v>44434990.568914011</c:v>
                </c:pt>
                <c:pt idx="2299">
                  <c:v>44427166.354225993</c:v>
                </c:pt>
                <c:pt idx="2300">
                  <c:v>44419337.95948299</c:v>
                </c:pt>
                <c:pt idx="2301">
                  <c:v>44411505.387658</c:v>
                </c:pt>
                <c:pt idx="2302">
                  <c:v>44403668.641718999</c:v>
                </c:pt>
                <c:pt idx="2303">
                  <c:v>44395827.724631011</c:v>
                </c:pt>
                <c:pt idx="2304">
                  <c:v>44387982.639353007</c:v>
                </c:pt>
                <c:pt idx="2305">
                  <c:v>44380133.388840996</c:v>
                </c:pt>
                <c:pt idx="2306">
                  <c:v>44372279.976048999</c:v>
                </c:pt>
                <c:pt idx="2307">
                  <c:v>44364422.403924994</c:v>
                </c:pt>
                <c:pt idx="2308">
                  <c:v>44356560.675411999</c:v>
                </c:pt>
                <c:pt idx="2309">
                  <c:v>44348694.793452002</c:v>
                </c:pt>
                <c:pt idx="2310">
                  <c:v>44340824.760980003</c:v>
                </c:pt>
                <c:pt idx="2311">
                  <c:v>44332950.580930002</c:v>
                </c:pt>
                <c:pt idx="2312">
                  <c:v>44325072.256228998</c:v>
                </c:pt>
                <c:pt idx="2313">
                  <c:v>44317189.789802</c:v>
                </c:pt>
                <c:pt idx="2314">
                  <c:v>44309303.184570998</c:v>
                </c:pt>
                <c:pt idx="2315">
                  <c:v>44301412.443450995</c:v>
                </c:pt>
                <c:pt idx="2316">
                  <c:v>44293517.569356002</c:v>
                </c:pt>
                <c:pt idx="2317">
                  <c:v>44285618.565194011</c:v>
                </c:pt>
                <c:pt idx="2318">
                  <c:v>44277715.433870994</c:v>
                </c:pt>
                <c:pt idx="2319">
                  <c:v>44269808.178286999</c:v>
                </c:pt>
                <c:pt idx="2320">
                  <c:v>44261896.801339</c:v>
                </c:pt>
                <c:pt idx="2321">
                  <c:v>44253981.305920996</c:v>
                </c:pt>
                <c:pt idx="2322">
                  <c:v>44246061.694921002</c:v>
                </c:pt>
                <c:pt idx="2323">
                  <c:v>44238137.971226998</c:v>
                </c:pt>
                <c:pt idx="2324">
                  <c:v>44230210.137718</c:v>
                </c:pt>
                <c:pt idx="2325">
                  <c:v>44222278.197273009</c:v>
                </c:pt>
                <c:pt idx="2326">
                  <c:v>44214342.152764991</c:v>
                </c:pt>
                <c:pt idx="2327">
                  <c:v>44206402.007064998</c:v>
                </c:pt>
                <c:pt idx="2328">
                  <c:v>44198457.763039008</c:v>
                </c:pt>
                <c:pt idx="2329">
                  <c:v>44190509.423548006</c:v>
                </c:pt>
                <c:pt idx="2330">
                  <c:v>44182556.991451003</c:v>
                </c:pt>
                <c:pt idx="2331">
                  <c:v>44174600.46960301</c:v>
                </c:pt>
                <c:pt idx="2332">
                  <c:v>44166639.860854</c:v>
                </c:pt>
                <c:pt idx="2333">
                  <c:v>44158675.168051004</c:v>
                </c:pt>
                <c:pt idx="2334">
                  <c:v>44150706.394037008</c:v>
                </c:pt>
                <c:pt idx="2335">
                  <c:v>44142733.541652001</c:v>
                </c:pt>
                <c:pt idx="2336">
                  <c:v>44134756.613730997</c:v>
                </c:pt>
                <c:pt idx="2337">
                  <c:v>44126775.613104001</c:v>
                </c:pt>
                <c:pt idx="2338">
                  <c:v>44118790.542600997</c:v>
                </c:pt>
                <c:pt idx="2339">
                  <c:v>44110801.405045003</c:v>
                </c:pt>
                <c:pt idx="2340">
                  <c:v>44102808.203256011</c:v>
                </c:pt>
                <c:pt idx="2341">
                  <c:v>44094810.940050997</c:v>
                </c:pt>
                <c:pt idx="2342">
                  <c:v>44086809.618241005</c:v>
                </c:pt>
                <c:pt idx="2343">
                  <c:v>44078804.240637004</c:v>
                </c:pt>
                <c:pt idx="2344">
                  <c:v>44070794.810041994</c:v>
                </c:pt>
                <c:pt idx="2345">
                  <c:v>44062781.329259008</c:v>
                </c:pt>
                <c:pt idx="2346">
                  <c:v>44054763.801083997</c:v>
                </c:pt>
                <c:pt idx="2347">
                  <c:v>44046742.228311002</c:v>
                </c:pt>
                <c:pt idx="2348">
                  <c:v>44038716.613730997</c:v>
                </c:pt>
                <c:pt idx="2349">
                  <c:v>44030686.960129999</c:v>
                </c:pt>
                <c:pt idx="2350">
                  <c:v>44022653.270289004</c:v>
                </c:pt>
                <c:pt idx="2351">
                  <c:v>44014615.546987996</c:v>
                </c:pt>
                <c:pt idx="2352">
                  <c:v>44006573.793002002</c:v>
                </c:pt>
                <c:pt idx="2353">
                  <c:v>43998528.011101998</c:v>
                </c:pt>
                <c:pt idx="2354">
                  <c:v>43990478.204055004</c:v>
                </c:pt>
                <c:pt idx="2355">
                  <c:v>43982424.374625996</c:v>
                </c:pt>
                <c:pt idx="2356">
                  <c:v>43974366.525574006</c:v>
                </c:pt>
                <c:pt idx="2357">
                  <c:v>43966304.659656003</c:v>
                </c:pt>
                <c:pt idx="2358">
                  <c:v>43958238.779625006</c:v>
                </c:pt>
                <c:pt idx="2359">
                  <c:v>43950168.888228998</c:v>
                </c:pt>
                <c:pt idx="2360">
                  <c:v>43942094.988214001</c:v>
                </c:pt>
                <c:pt idx="2361">
                  <c:v>43934017.082320988</c:v>
                </c:pt>
                <c:pt idx="2362">
                  <c:v>43925935.173289001</c:v>
                </c:pt>
                <c:pt idx="2363">
                  <c:v>43917849.263852</c:v>
                </c:pt>
                <c:pt idx="2364">
                  <c:v>43909759.35673999</c:v>
                </c:pt>
                <c:pt idx="2365">
                  <c:v>43901665.454679996</c:v>
                </c:pt>
                <c:pt idx="2366">
                  <c:v>43893567.560395002</c:v>
                </c:pt>
                <c:pt idx="2367">
                  <c:v>43885465.676605001</c:v>
                </c:pt>
                <c:pt idx="2368">
                  <c:v>43877359.806026995</c:v>
                </c:pt>
                <c:pt idx="2369">
                  <c:v>43869249.951370992</c:v>
                </c:pt>
                <c:pt idx="2370">
                  <c:v>43861136.115348004</c:v>
                </c:pt>
                <c:pt idx="2371">
                  <c:v>43853018.300660998</c:v>
                </c:pt>
                <c:pt idx="2372">
                  <c:v>43844896.510012992</c:v>
                </c:pt>
                <c:pt idx="2373">
                  <c:v>43836770.746100001</c:v>
                </c:pt>
                <c:pt idx="2374">
                  <c:v>43828641.011618003</c:v>
                </c:pt>
                <c:pt idx="2375">
                  <c:v>43820507.309256002</c:v>
                </c:pt>
                <c:pt idx="2376">
                  <c:v>43812369.641701996</c:v>
                </c:pt>
                <c:pt idx="2377">
                  <c:v>43804228.011638008</c:v>
                </c:pt>
                <c:pt idx="2378">
                  <c:v>43796082.421745002</c:v>
                </c:pt>
                <c:pt idx="2379">
                  <c:v>43787932.874699004</c:v>
                </c:pt>
                <c:pt idx="2380">
                  <c:v>43779779.373170994</c:v>
                </c:pt>
                <c:pt idx="2381">
                  <c:v>43771621.919831999</c:v>
                </c:pt>
                <c:pt idx="2382">
                  <c:v>43763460.517345995</c:v>
                </c:pt>
                <c:pt idx="2383">
                  <c:v>43755295.168375</c:v>
                </c:pt>
                <c:pt idx="2384">
                  <c:v>43747125.875577003</c:v>
                </c:pt>
                <c:pt idx="2385">
                  <c:v>43738952.641606003</c:v>
                </c:pt>
                <c:pt idx="2386">
                  <c:v>43730775.469115004</c:v>
                </c:pt>
                <c:pt idx="2387">
                  <c:v>43722594.360748999</c:v>
                </c:pt>
                <c:pt idx="2388">
                  <c:v>43714409.319154002</c:v>
                </c:pt>
                <c:pt idx="2389">
                  <c:v>43706220.346968994</c:v>
                </c:pt>
                <c:pt idx="2390">
                  <c:v>43698027.446830995</c:v>
                </c:pt>
                <c:pt idx="2391">
                  <c:v>43689830.621374011</c:v>
                </c:pt>
                <c:pt idx="2392">
                  <c:v>43681629.873227</c:v>
                </c:pt>
                <c:pt idx="2393">
                  <c:v>43673425.205017008</c:v>
                </c:pt>
                <c:pt idx="2394">
                  <c:v>43665216.619365998</c:v>
                </c:pt>
                <c:pt idx="2395">
                  <c:v>43657004.118892998</c:v>
                </c:pt>
                <c:pt idx="2396">
                  <c:v>43648787.706214003</c:v>
                </c:pt>
                <c:pt idx="2397">
                  <c:v>43640567.383940995</c:v>
                </c:pt>
                <c:pt idx="2398">
                  <c:v>43632343.154683001</c:v>
                </c:pt>
                <c:pt idx="2399">
                  <c:v>43624115.021044008</c:v>
                </c:pt>
                <c:pt idx="2400">
                  <c:v>43615882.985627003</c:v>
                </c:pt>
                <c:pt idx="2401">
                  <c:v>43607647.051030003</c:v>
                </c:pt>
                <c:pt idx="2402">
                  <c:v>43599407.219846003</c:v>
                </c:pt>
                <c:pt idx="2403">
                  <c:v>43591163.494668007</c:v>
                </c:pt>
                <c:pt idx="2404">
                  <c:v>43582915.878082991</c:v>
                </c:pt>
                <c:pt idx="2405">
                  <c:v>43574664.372673996</c:v>
                </c:pt>
                <c:pt idx="2406">
                  <c:v>43566408.981023997</c:v>
                </c:pt>
                <c:pt idx="2407">
                  <c:v>43558149.705709003</c:v>
                </c:pt>
                <c:pt idx="2408">
                  <c:v>43549886.549301997</c:v>
                </c:pt>
                <c:pt idx="2409">
                  <c:v>43541619.514374994</c:v>
                </c:pt>
                <c:pt idx="2410">
                  <c:v>43533348.603494003</c:v>
                </c:pt>
                <c:pt idx="2411">
                  <c:v>43525073.819221996</c:v>
                </c:pt>
                <c:pt idx="2412">
                  <c:v>43516795.164120011</c:v>
                </c:pt>
                <c:pt idx="2413">
                  <c:v>43508512.640743002</c:v>
                </c:pt>
                <c:pt idx="2414">
                  <c:v>43500226.251646005</c:v>
                </c:pt>
                <c:pt idx="2415">
                  <c:v>43491935.999378003</c:v>
                </c:pt>
                <c:pt idx="2416">
                  <c:v>43483641.88648399</c:v>
                </c:pt>
                <c:pt idx="2417">
                  <c:v>43475343.915509</c:v>
                </c:pt>
                <c:pt idx="2418">
                  <c:v>43467042.088991001</c:v>
                </c:pt>
                <c:pt idx="2419">
                  <c:v>43458736.409465998</c:v>
                </c:pt>
                <c:pt idx="2420">
                  <c:v>43450426.879467003</c:v>
                </c:pt>
                <c:pt idx="2421">
                  <c:v>43442113.501523003</c:v>
                </c:pt>
                <c:pt idx="2422">
                  <c:v>43433796.278160006</c:v>
                </c:pt>
                <c:pt idx="2423">
                  <c:v>43425475.211900003</c:v>
                </c:pt>
                <c:pt idx="2424">
                  <c:v>43417150.305261999</c:v>
                </c:pt>
                <c:pt idx="2425">
                  <c:v>43408821.560763001</c:v>
                </c:pt>
                <c:pt idx="2426">
                  <c:v>43400488.980912991</c:v>
                </c:pt>
                <c:pt idx="2427">
                  <c:v>43392152.568223007</c:v>
                </c:pt>
                <c:pt idx="2428">
                  <c:v>43383812.325197004</c:v>
                </c:pt>
                <c:pt idx="2429">
                  <c:v>43375468.254338011</c:v>
                </c:pt>
                <c:pt idx="2430">
                  <c:v>43367120.358144</c:v>
                </c:pt>
                <c:pt idx="2431">
                  <c:v>43358768.639111005</c:v>
                </c:pt>
                <c:pt idx="2432">
                  <c:v>43350413.099730007</c:v>
                </c:pt>
                <c:pt idx="2433">
                  <c:v>43342053.742491998</c:v>
                </c:pt>
                <c:pt idx="2434">
                  <c:v>43333690.569880001</c:v>
                </c:pt>
                <c:pt idx="2435">
                  <c:v>43325323.584376991</c:v>
                </c:pt>
                <c:pt idx="2436">
                  <c:v>43316952.788461998</c:v>
                </c:pt>
                <c:pt idx="2437">
                  <c:v>43308578.184609003</c:v>
                </c:pt>
                <c:pt idx="2438">
                  <c:v>43300199.775292009</c:v>
                </c:pt>
                <c:pt idx="2439">
                  <c:v>43291817.562977999</c:v>
                </c:pt>
                <c:pt idx="2440">
                  <c:v>43283431.550131999</c:v>
                </c:pt>
                <c:pt idx="2441">
                  <c:v>43275041.739218011</c:v>
                </c:pt>
                <c:pt idx="2442">
                  <c:v>43266648.132694006</c:v>
                </c:pt>
                <c:pt idx="2443">
                  <c:v>43258250.733015001</c:v>
                </c:pt>
                <c:pt idx="2444">
                  <c:v>43249849.542632997</c:v>
                </c:pt>
                <c:pt idx="2445">
                  <c:v>43241444.563997008</c:v>
                </c:pt>
                <c:pt idx="2446">
                  <c:v>43233035.799553007</c:v>
                </c:pt>
                <c:pt idx="2447">
                  <c:v>43224623.251743011</c:v>
                </c:pt>
                <c:pt idx="2448">
                  <c:v>43216206.923005</c:v>
                </c:pt>
                <c:pt idx="2449">
                  <c:v>43207786.81577599</c:v>
                </c:pt>
                <c:pt idx="2450">
                  <c:v>43199362.932487994</c:v>
                </c:pt>
                <c:pt idx="2451">
                  <c:v>43190935.275570005</c:v>
                </c:pt>
                <c:pt idx="2452">
                  <c:v>43182503.847447999</c:v>
                </c:pt>
                <c:pt idx="2453">
                  <c:v>43174068.650544003</c:v>
                </c:pt>
                <c:pt idx="2454">
                  <c:v>43165629.687278003</c:v>
                </c:pt>
                <c:pt idx="2455">
                  <c:v>43157186.960065</c:v>
                </c:pt>
                <c:pt idx="2456">
                  <c:v>43148740.471319996</c:v>
                </c:pt>
                <c:pt idx="2457">
                  <c:v>43140290.223450005</c:v>
                </c:pt>
                <c:pt idx="2458">
                  <c:v>43131836.218863003</c:v>
                </c:pt>
                <c:pt idx="2459">
                  <c:v>43123378.459960997</c:v>
                </c:pt>
                <c:pt idx="2460">
                  <c:v>43114916.949145004</c:v>
                </c:pt>
                <c:pt idx="2461">
                  <c:v>43106451.688810997</c:v>
                </c:pt>
                <c:pt idx="2462">
                  <c:v>43097982.681351997</c:v>
                </c:pt>
                <c:pt idx="2463">
                  <c:v>43089509.929159008</c:v>
                </c:pt>
                <c:pt idx="2464">
                  <c:v>43081033.434618011</c:v>
                </c:pt>
                <c:pt idx="2465">
                  <c:v>43072553.200112998</c:v>
                </c:pt>
                <c:pt idx="2466">
                  <c:v>43064069.228025004</c:v>
                </c:pt>
                <c:pt idx="2467">
                  <c:v>43055581.520730011</c:v>
                </c:pt>
                <c:pt idx="2468">
                  <c:v>43047090.080604002</c:v>
                </c:pt>
                <c:pt idx="2469">
                  <c:v>43038594.910016991</c:v>
                </c:pt>
                <c:pt idx="2470">
                  <c:v>43030096.011335999</c:v>
                </c:pt>
                <c:pt idx="2471">
                  <c:v>43021593.386925988</c:v>
                </c:pt>
                <c:pt idx="2472">
                  <c:v>43013087.03914801</c:v>
                </c:pt>
                <c:pt idx="2473">
                  <c:v>43004576.970361993</c:v>
                </c:pt>
                <c:pt idx="2474">
                  <c:v>42996063.182919994</c:v>
                </c:pt>
                <c:pt idx="2475">
                  <c:v>42987545.679176003</c:v>
                </c:pt>
                <c:pt idx="2476">
                  <c:v>42979024.461476997</c:v>
                </c:pt>
                <c:pt idx="2477">
                  <c:v>42970499.532169998</c:v>
                </c:pt>
                <c:pt idx="2478">
                  <c:v>42961970.893596001</c:v>
                </c:pt>
                <c:pt idx="2479">
                  <c:v>42953438.548095003</c:v>
                </c:pt>
                <c:pt idx="2480">
                  <c:v>42944902.498002</c:v>
                </c:pt>
                <c:pt idx="2481">
                  <c:v>42936362.745651007</c:v>
                </c:pt>
                <c:pt idx="2482">
                  <c:v>42927819.293370001</c:v>
                </c:pt>
                <c:pt idx="2483">
                  <c:v>42919272.143486992</c:v>
                </c:pt>
                <c:pt idx="2484">
                  <c:v>42910721.298325002</c:v>
                </c:pt>
                <c:pt idx="2485">
                  <c:v>42902166.760203004</c:v>
                </c:pt>
                <c:pt idx="2486">
                  <c:v>42893608.531440005</c:v>
                </c:pt>
                <c:pt idx="2487">
                  <c:v>42885046.614349</c:v>
                </c:pt>
                <c:pt idx="2488">
                  <c:v>42876481.011240005</c:v>
                </c:pt>
                <c:pt idx="2489">
                  <c:v>42867911.724422</c:v>
                </c:pt>
                <c:pt idx="2490">
                  <c:v>42859338.756199002</c:v>
                </c:pt>
                <c:pt idx="2491">
                  <c:v>42850762.108873002</c:v>
                </c:pt>
                <c:pt idx="2492">
                  <c:v>42842181.784740999</c:v>
                </c:pt>
                <c:pt idx="2493">
                  <c:v>42833597.7861</c:v>
                </c:pt>
                <c:pt idx="2494">
                  <c:v>42825010.115241006</c:v>
                </c:pt>
                <c:pt idx="2495">
                  <c:v>42816418.774454005</c:v>
                </c:pt>
                <c:pt idx="2496">
                  <c:v>42807823.766023003</c:v>
                </c:pt>
                <c:pt idx="2497">
                  <c:v>42799225.09223301</c:v>
                </c:pt>
                <c:pt idx="2498">
                  <c:v>42790622.755363002</c:v>
                </c:pt>
                <c:pt idx="2499">
                  <c:v>42782016.757688999</c:v>
                </c:pt>
                <c:pt idx="2500">
                  <c:v>42773407.101485997</c:v>
                </c:pt>
                <c:pt idx="2501">
                  <c:v>42764793.789022997</c:v>
                </c:pt>
                <c:pt idx="2502">
                  <c:v>42756176.822568998</c:v>
                </c:pt>
                <c:pt idx="2503">
                  <c:v>42747556.204387002</c:v>
                </c:pt>
                <c:pt idx="2504">
                  <c:v>42738931.936738998</c:v>
                </c:pt>
                <c:pt idx="2505">
                  <c:v>42730304.021884002</c:v>
                </c:pt>
                <c:pt idx="2506">
                  <c:v>42721672.462074995</c:v>
                </c:pt>
                <c:pt idx="2507">
                  <c:v>42713037.259566002</c:v>
                </c:pt>
                <c:pt idx="2508">
                  <c:v>42704398.416605994</c:v>
                </c:pt>
                <c:pt idx="2509">
                  <c:v>42695755.935441002</c:v>
                </c:pt>
                <c:pt idx="2510">
                  <c:v>42687109.818312995</c:v>
                </c:pt>
                <c:pt idx="2511">
                  <c:v>42678460.067463003</c:v>
                </c:pt>
                <c:pt idx="2512">
                  <c:v>42669806.685128003</c:v>
                </c:pt>
                <c:pt idx="2513">
                  <c:v>42661149.673540011</c:v>
                </c:pt>
                <c:pt idx="2514">
                  <c:v>42652489.034933008</c:v>
                </c:pt>
                <c:pt idx="2515">
                  <c:v>42643824.771532007</c:v>
                </c:pt>
                <c:pt idx="2516">
                  <c:v>42635156.885563001</c:v>
                </c:pt>
                <c:pt idx="2517">
                  <c:v>42626485.379248008</c:v>
                </c:pt>
                <c:pt idx="2518">
                  <c:v>42617810.254805997</c:v>
                </c:pt>
                <c:pt idx="2519">
                  <c:v>42609131.514451995</c:v>
                </c:pt>
                <c:pt idx="2520">
                  <c:v>42600449.160399005</c:v>
                </c:pt>
                <c:pt idx="2521">
                  <c:v>42591763.194857009</c:v>
                </c:pt>
                <c:pt idx="2522">
                  <c:v>42583073.620033011</c:v>
                </c:pt>
                <c:pt idx="2523">
                  <c:v>42574380.438129999</c:v>
                </c:pt>
                <c:pt idx="2524">
                  <c:v>42565683.651349001</c:v>
                </c:pt>
                <c:pt idx="2525">
                  <c:v>42556983.261889003</c:v>
                </c:pt>
                <c:pt idx="2526">
                  <c:v>42548279.27194301</c:v>
                </c:pt>
                <c:pt idx="2527">
                  <c:v>42539571.68370299</c:v>
                </c:pt>
                <c:pt idx="2528">
                  <c:v>42530860.499359004</c:v>
                </c:pt>
                <c:pt idx="2529">
                  <c:v>42522145.721097015</c:v>
                </c:pt>
                <c:pt idx="2530">
                  <c:v>42513427.351098001</c:v>
                </c:pt>
                <c:pt idx="2531">
                  <c:v>42504705.391544007</c:v>
                </c:pt>
                <c:pt idx="2532">
                  <c:v>42495979.844609998</c:v>
                </c:pt>
                <c:pt idx="2533">
                  <c:v>42487250.712471992</c:v>
                </c:pt>
                <c:pt idx="2534">
                  <c:v>42478517.997300006</c:v>
                </c:pt>
                <c:pt idx="2535">
                  <c:v>42469781.701262005</c:v>
                </c:pt>
                <c:pt idx="2536">
                  <c:v>42461041.826522991</c:v>
                </c:pt>
                <c:pt idx="2537">
                  <c:v>42452298.375246003</c:v>
                </c:pt>
                <c:pt idx="2538">
                  <c:v>42443551.349590003</c:v>
                </c:pt>
                <c:pt idx="2539">
                  <c:v>42434800.751709998</c:v>
                </c:pt>
                <c:pt idx="2540">
                  <c:v>42426046.583760992</c:v>
                </c:pt>
                <c:pt idx="2541">
                  <c:v>42417288.847893</c:v>
                </c:pt>
                <c:pt idx="2542">
                  <c:v>42408527.546253003</c:v>
                </c:pt>
                <c:pt idx="2543">
                  <c:v>42399762.680985995</c:v>
                </c:pt>
                <c:pt idx="2544">
                  <c:v>42390994.254234008</c:v>
                </c:pt>
                <c:pt idx="2545">
                  <c:v>42382222.268134013</c:v>
                </c:pt>
                <c:pt idx="2546">
                  <c:v>42373446.724824004</c:v>
                </c:pt>
                <c:pt idx="2547">
                  <c:v>42364667.626436003</c:v>
                </c:pt>
                <c:pt idx="2548">
                  <c:v>42355884.975100003</c:v>
                </c:pt>
                <c:pt idx="2549">
                  <c:v>42347098.772942998</c:v>
                </c:pt>
                <c:pt idx="2550">
                  <c:v>42338309.022088997</c:v>
                </c:pt>
                <c:pt idx="2551">
                  <c:v>42329515.724659011</c:v>
                </c:pt>
                <c:pt idx="2552">
                  <c:v>42320718.882772982</c:v>
                </c:pt>
                <c:pt idx="2553">
                  <c:v>42311918.498545006</c:v>
                </c:pt>
                <c:pt idx="2554">
                  <c:v>42303114.574087001</c:v>
                </c:pt>
                <c:pt idx="2555">
                  <c:v>42294307.111511</c:v>
                </c:pt>
                <c:pt idx="2556">
                  <c:v>42285496.11292199</c:v>
                </c:pt>
                <c:pt idx="2557">
                  <c:v>42276681.580423996</c:v>
                </c:pt>
                <c:pt idx="2558">
                  <c:v>42267863.516118996</c:v>
                </c:pt>
                <c:pt idx="2559">
                  <c:v>42259041.922104999</c:v>
                </c:pt>
                <c:pt idx="2560">
                  <c:v>42250216.800475992</c:v>
                </c:pt>
                <c:pt idx="2561">
                  <c:v>42241388.153326996</c:v>
                </c:pt>
                <c:pt idx="2562">
                  <c:v>42232555.982744992</c:v>
                </c:pt>
                <c:pt idx="2563">
                  <c:v>42223720.290818006</c:v>
                </c:pt>
                <c:pt idx="2564">
                  <c:v>42214881.07963001</c:v>
                </c:pt>
                <c:pt idx="2565">
                  <c:v>42206038.351261996</c:v>
                </c:pt>
                <c:pt idx="2566">
                  <c:v>42197192.107790999</c:v>
                </c:pt>
                <c:pt idx="2567">
                  <c:v>42188342.351294003</c:v>
                </c:pt>
                <c:pt idx="2568">
                  <c:v>42179489.083843</c:v>
                </c:pt>
                <c:pt idx="2569">
                  <c:v>42170632.307507001</c:v>
                </c:pt>
                <c:pt idx="2570">
                  <c:v>42161772.024352998</c:v>
                </c:pt>
                <c:pt idx="2571">
                  <c:v>42152908.236445002</c:v>
                </c:pt>
                <c:pt idx="2572">
                  <c:v>42144040.945845</c:v>
                </c:pt>
                <c:pt idx="2573">
                  <c:v>42135170.154610001</c:v>
                </c:pt>
                <c:pt idx="2574">
                  <c:v>42126295.864795998</c:v>
                </c:pt>
                <c:pt idx="2575">
                  <c:v>42117418.078455999</c:v>
                </c:pt>
                <c:pt idx="2576">
                  <c:v>42108536.797640011</c:v>
                </c:pt>
                <c:pt idx="2577">
                  <c:v>42099652.024394006</c:v>
                </c:pt>
                <c:pt idx="2578">
                  <c:v>42090763.760762997</c:v>
                </c:pt>
                <c:pt idx="2579">
                  <c:v>42081872.008787997</c:v>
                </c:pt>
                <c:pt idx="2580">
                  <c:v>42072976.770508006</c:v>
                </c:pt>
                <c:pt idx="2581">
                  <c:v>42064078.047959</c:v>
                </c:pt>
                <c:pt idx="2582">
                  <c:v>42055175.843173996</c:v>
                </c:pt>
                <c:pt idx="2583">
                  <c:v>42046270.158181995</c:v>
                </c:pt>
                <c:pt idx="2584">
                  <c:v>42037360.995012</c:v>
                </c:pt>
                <c:pt idx="2585">
                  <c:v>42028448.355687</c:v>
                </c:pt>
                <c:pt idx="2586">
                  <c:v>42019532.242229998</c:v>
                </c:pt>
                <c:pt idx="2587">
                  <c:v>42010612.656659998</c:v>
                </c:pt>
                <c:pt idx="2588">
                  <c:v>42001689.600993007</c:v>
                </c:pt>
                <c:pt idx="2589">
                  <c:v>41992763.077243008</c:v>
                </c:pt>
                <c:pt idx="2590">
                  <c:v>41983833.087419994</c:v>
                </c:pt>
                <c:pt idx="2591">
                  <c:v>41974899.633532003</c:v>
                </c:pt>
                <c:pt idx="2592">
                  <c:v>41965962.717583999</c:v>
                </c:pt>
                <c:pt idx="2593">
                  <c:v>41957022.341578998</c:v>
                </c:pt>
                <c:pt idx="2594">
                  <c:v>41948078.507515997</c:v>
                </c:pt>
                <c:pt idx="2595">
                  <c:v>41939131.217393003</c:v>
                </c:pt>
                <c:pt idx="2596">
                  <c:v>41930180.473204002</c:v>
                </c:pt>
                <c:pt idx="2597">
                  <c:v>41921226.276939005</c:v>
                </c:pt>
                <c:pt idx="2598">
                  <c:v>41912268.630586997</c:v>
                </c:pt>
                <c:pt idx="2599">
                  <c:v>41903307.536135003</c:v>
                </c:pt>
                <c:pt idx="2600">
                  <c:v>41894342.995565005</c:v>
                </c:pt>
                <c:pt idx="2601">
                  <c:v>41885375.010857999</c:v>
                </c:pt>
                <c:pt idx="2602">
                  <c:v>41876403.583991997</c:v>
                </c:pt>
                <c:pt idx="2603">
                  <c:v>41867428.716940999</c:v>
                </c:pt>
                <c:pt idx="2604">
                  <c:v>41858450.411677003</c:v>
                </c:pt>
                <c:pt idx="2605">
                  <c:v>41849468.670171</c:v>
                </c:pt>
                <c:pt idx="2606">
                  <c:v>41840483.494388998</c:v>
                </c:pt>
                <c:pt idx="2607">
                  <c:v>41831494.886294</c:v>
                </c:pt>
                <c:pt idx="2608">
                  <c:v>41822502.847847998</c:v>
                </c:pt>
                <c:pt idx="2609">
                  <c:v>41813507.381009996</c:v>
                </c:pt>
                <c:pt idx="2610">
                  <c:v>41804508.487734996</c:v>
                </c:pt>
                <c:pt idx="2611">
                  <c:v>41795506.169977009</c:v>
                </c:pt>
                <c:pt idx="2612">
                  <c:v>41786500.429686002</c:v>
                </c:pt>
                <c:pt idx="2613">
                  <c:v>41777491.268810004</c:v>
                </c:pt>
                <c:pt idx="2614">
                  <c:v>41768478.68929401</c:v>
                </c:pt>
                <c:pt idx="2615">
                  <c:v>41759462.693080001</c:v>
                </c:pt>
                <c:pt idx="2616">
                  <c:v>41750443.282107003</c:v>
                </c:pt>
                <c:pt idx="2617">
                  <c:v>41741420.458312996</c:v>
                </c:pt>
                <c:pt idx="2618">
                  <c:v>41732394.223633006</c:v>
                </c:pt>
                <c:pt idx="2619">
                  <c:v>41723364.579996005</c:v>
                </c:pt>
                <c:pt idx="2620">
                  <c:v>41714331.52933301</c:v>
                </c:pt>
                <c:pt idx="2621">
                  <c:v>41705295.073569998</c:v>
                </c:pt>
                <c:pt idx="2622">
                  <c:v>41696255.214629002</c:v>
                </c:pt>
                <c:pt idx="2623">
                  <c:v>41687211.954431996</c:v>
                </c:pt>
                <c:pt idx="2624">
                  <c:v>41678165.294898011</c:v>
                </c:pt>
                <c:pt idx="2625">
                  <c:v>41669115.237940006</c:v>
                </c:pt>
                <c:pt idx="2626">
                  <c:v>41660061.785472997</c:v>
                </c:pt>
                <c:pt idx="2627">
                  <c:v>41651004.939406998</c:v>
                </c:pt>
                <c:pt idx="2628">
                  <c:v>41641944.701648012</c:v>
                </c:pt>
                <c:pt idx="2629">
                  <c:v>41632881.074101999</c:v>
                </c:pt>
                <c:pt idx="2630">
                  <c:v>41623814.058670998</c:v>
                </c:pt>
                <c:pt idx="2631">
                  <c:v>41614743.657254003</c:v>
                </c:pt>
                <c:pt idx="2632">
                  <c:v>41605669.871748</c:v>
                </c:pt>
                <c:pt idx="2633">
                  <c:v>41596592.704048008</c:v>
                </c:pt>
                <c:pt idx="2634">
                  <c:v>41587512.156044997</c:v>
                </c:pt>
                <c:pt idx="2635">
                  <c:v>41578428.229628012</c:v>
                </c:pt>
                <c:pt idx="2636">
                  <c:v>41569340.926683001</c:v>
                </c:pt>
                <c:pt idx="2637">
                  <c:v>41560250.249094009</c:v>
                </c:pt>
                <c:pt idx="2638">
                  <c:v>41551156.198741004</c:v>
                </c:pt>
                <c:pt idx="2639">
                  <c:v>41542058.777504005</c:v>
                </c:pt>
                <c:pt idx="2640">
                  <c:v>41532957.987258002</c:v>
                </c:pt>
                <c:pt idx="2641">
                  <c:v>41523853.829875998</c:v>
                </c:pt>
                <c:pt idx="2642">
                  <c:v>41514746.307227999</c:v>
                </c:pt>
                <c:pt idx="2643">
                  <c:v>41505635.421182998</c:v>
                </c:pt>
                <c:pt idx="2644">
                  <c:v>41496521.173606001</c:v>
                </c:pt>
                <c:pt idx="2645">
                  <c:v>41487403.566358</c:v>
                </c:pt>
                <c:pt idx="2646">
                  <c:v>41478282.601301</c:v>
                </c:pt>
                <c:pt idx="2647">
                  <c:v>41469158.280292004</c:v>
                </c:pt>
                <c:pt idx="2648">
                  <c:v>41460030.605186</c:v>
                </c:pt>
                <c:pt idx="2649">
                  <c:v>41450899.577834003</c:v>
                </c:pt>
                <c:pt idx="2650">
                  <c:v>41441765.200087003</c:v>
                </c:pt>
                <c:pt idx="2651">
                  <c:v>41432627.47378999</c:v>
                </c:pt>
                <c:pt idx="2652">
                  <c:v>41423486.400789991</c:v>
                </c:pt>
                <c:pt idx="2653">
                  <c:v>41414341.982926995</c:v>
                </c:pt>
                <c:pt idx="2654">
                  <c:v>41405194.222041003</c:v>
                </c:pt>
                <c:pt idx="2655">
                  <c:v>41396043.119968005</c:v>
                </c:pt>
                <c:pt idx="2656">
                  <c:v>41386888.678542003</c:v>
                </c:pt>
                <c:pt idx="2657">
                  <c:v>41377730.899596006</c:v>
                </c:pt>
                <c:pt idx="2658">
                  <c:v>41368569.784956999</c:v>
                </c:pt>
                <c:pt idx="2659">
                  <c:v>41359405.336451992</c:v>
                </c:pt>
                <c:pt idx="2660">
                  <c:v>41350237.555904999</c:v>
                </c:pt>
                <c:pt idx="2661">
                  <c:v>41341066.445136003</c:v>
                </c:pt>
                <c:pt idx="2662">
                  <c:v>41331892.005965002</c:v>
                </c:pt>
                <c:pt idx="2663">
                  <c:v>41322714.240208007</c:v>
                </c:pt>
                <c:pt idx="2664">
                  <c:v>41313533.149677008</c:v>
                </c:pt>
                <c:pt idx="2665">
                  <c:v>41304348.736184001</c:v>
                </c:pt>
                <c:pt idx="2666">
                  <c:v>41295161.001538008</c:v>
                </c:pt>
                <c:pt idx="2667">
                  <c:v>41285969.947543003</c:v>
                </c:pt>
                <c:pt idx="2668">
                  <c:v>41276775.576003</c:v>
                </c:pt>
                <c:pt idx="2669">
                  <c:v>41267577.888717994</c:v>
                </c:pt>
                <c:pt idx="2670">
                  <c:v>41258376.887487993</c:v>
                </c:pt>
                <c:pt idx="2671">
                  <c:v>41249172.574106999</c:v>
                </c:pt>
                <c:pt idx="2672">
                  <c:v>41239964.950367995</c:v>
                </c:pt>
                <c:pt idx="2673">
                  <c:v>41230754.018061996</c:v>
                </c:pt>
                <c:pt idx="2674">
                  <c:v>41221539.778976999</c:v>
                </c:pt>
                <c:pt idx="2675">
                  <c:v>41212322.234898008</c:v>
                </c:pt>
                <c:pt idx="2676">
                  <c:v>41203101.387607001</c:v>
                </c:pt>
                <c:pt idx="2677">
                  <c:v>41193877.238886997</c:v>
                </c:pt>
                <c:pt idx="2678">
                  <c:v>41184649.790513009</c:v>
                </c:pt>
                <c:pt idx="2679">
                  <c:v>41175419.044261001</c:v>
                </c:pt>
                <c:pt idx="2680">
                  <c:v>41166185.001905002</c:v>
                </c:pt>
                <c:pt idx="2681">
                  <c:v>41156947.66521401</c:v>
                </c:pt>
                <c:pt idx="2682">
                  <c:v>41147707.035956003</c:v>
                </c:pt>
                <c:pt idx="2683">
                  <c:v>41138463.115896001</c:v>
                </c:pt>
                <c:pt idx="2684">
                  <c:v>41129215.906795993</c:v>
                </c:pt>
                <c:pt idx="2685">
                  <c:v>41119965.410417996</c:v>
                </c:pt>
                <c:pt idx="2686">
                  <c:v>41110711.628519006</c:v>
                </c:pt>
                <c:pt idx="2687">
                  <c:v>41101454.562853001</c:v>
                </c:pt>
                <c:pt idx="2688">
                  <c:v>41092194.215174004</c:v>
                </c:pt>
                <c:pt idx="2689">
                  <c:v>41082930.587231003</c:v>
                </c:pt>
                <c:pt idx="2690">
                  <c:v>41073663.68077299</c:v>
                </c:pt>
                <c:pt idx="2691">
                  <c:v>41064393.497543007</c:v>
                </c:pt>
                <c:pt idx="2692">
                  <c:v>41055120.039286003</c:v>
                </c:pt>
                <c:pt idx="2693">
                  <c:v>41045843.307739995</c:v>
                </c:pt>
                <c:pt idx="2694">
                  <c:v>41036563.304645002</c:v>
                </c:pt>
                <c:pt idx="2695">
                  <c:v>41027280.031734005</c:v>
                </c:pt>
                <c:pt idx="2696">
                  <c:v>41017993.490741</c:v>
                </c:pt>
                <c:pt idx="2697">
                  <c:v>41008703.683395997</c:v>
                </c:pt>
                <c:pt idx="2698">
                  <c:v>40999410.611425996</c:v>
                </c:pt>
                <c:pt idx="2699">
                  <c:v>40990114.276556998</c:v>
                </c:pt>
                <c:pt idx="2700">
                  <c:v>40980814.680510998</c:v>
                </c:pt>
                <c:pt idx="2701">
                  <c:v>40971511.825009003</c:v>
                </c:pt>
                <c:pt idx="2702">
                  <c:v>40962205.711769</c:v>
                </c:pt>
                <c:pt idx="2703">
                  <c:v>40952896.342504993</c:v>
                </c:pt>
                <c:pt idx="2704">
                  <c:v>40943583.718932003</c:v>
                </c:pt>
                <c:pt idx="2705">
                  <c:v>40934267.842758991</c:v>
                </c:pt>
                <c:pt idx="2706">
                  <c:v>40924948.71569401</c:v>
                </c:pt>
                <c:pt idx="2707">
                  <c:v>40915626.339442</c:v>
                </c:pt>
                <c:pt idx="2708">
                  <c:v>40906300.715708002</c:v>
                </c:pt>
                <c:pt idx="2709">
                  <c:v>40896971.846190996</c:v>
                </c:pt>
                <c:pt idx="2710">
                  <c:v>40887639.732588999</c:v>
                </c:pt>
                <c:pt idx="2711">
                  <c:v>40878304.376598999</c:v>
                </c:pt>
                <c:pt idx="2712">
                  <c:v>40868965.779913008</c:v>
                </c:pt>
                <c:pt idx="2713">
                  <c:v>40859623.944221996</c:v>
                </c:pt>
                <c:pt idx="2714">
                  <c:v>40850278.871215001</c:v>
                </c:pt>
                <c:pt idx="2715">
                  <c:v>40840930.562577002</c:v>
                </c:pt>
                <c:pt idx="2716">
                  <c:v>40831579.019992001</c:v>
                </c:pt>
                <c:pt idx="2717">
                  <c:v>40822224.245141007</c:v>
                </c:pt>
                <c:pt idx="2718">
                  <c:v>40812866.239703007</c:v>
                </c:pt>
                <c:pt idx="2719">
                  <c:v>40803505.005352996</c:v>
                </c:pt>
                <c:pt idx="2720">
                  <c:v>40794140.543765992</c:v>
                </c:pt>
                <c:pt idx="2721">
                  <c:v>40784772.856612995</c:v>
                </c:pt>
                <c:pt idx="2722">
                  <c:v>40775401.945563003</c:v>
                </c:pt>
                <c:pt idx="2723">
                  <c:v>40766027.812281989</c:v>
                </c:pt>
                <c:pt idx="2724">
                  <c:v>40756650.458434001</c:v>
                </c:pt>
                <c:pt idx="2725">
                  <c:v>40747269.885680996</c:v>
                </c:pt>
                <c:pt idx="2726">
                  <c:v>40737886.095682003</c:v>
                </c:pt>
                <c:pt idx="2727">
                  <c:v>40728499.090094008</c:v>
                </c:pt>
                <c:pt idx="2728">
                  <c:v>40719108.870570995</c:v>
                </c:pt>
                <c:pt idx="2729">
                  <c:v>40709715.438764997</c:v>
                </c:pt>
                <c:pt idx="2730">
                  <c:v>40700318.796327002</c:v>
                </c:pt>
                <c:pt idx="2731">
                  <c:v>40690918.944901995</c:v>
                </c:pt>
                <c:pt idx="2732">
                  <c:v>40681515.886137001</c:v>
                </c:pt>
                <c:pt idx="2733">
                  <c:v>40672109.621672004</c:v>
                </c:pt>
                <c:pt idx="2734">
                  <c:v>40662700.153149001</c:v>
                </c:pt>
                <c:pt idx="2735">
                  <c:v>40653287.482203998</c:v>
                </c:pt>
                <c:pt idx="2736">
                  <c:v>40643871.610473998</c:v>
                </c:pt>
                <c:pt idx="2737">
                  <c:v>40634452.539590009</c:v>
                </c:pt>
                <c:pt idx="2738">
                  <c:v>40625030.271182999</c:v>
                </c:pt>
                <c:pt idx="2739">
                  <c:v>40615604.806881987</c:v>
                </c:pt>
                <c:pt idx="2740">
                  <c:v>40606176.148310997</c:v>
                </c:pt>
                <c:pt idx="2741">
                  <c:v>40596744.29709401</c:v>
                </c:pt>
                <c:pt idx="2742">
                  <c:v>40587309.254853003</c:v>
                </c:pt>
                <c:pt idx="2743">
                  <c:v>40577871.023205005</c:v>
                </c:pt>
                <c:pt idx="2744">
                  <c:v>40568429.603765994</c:v>
                </c:pt>
                <c:pt idx="2745">
                  <c:v>40558984.998151004</c:v>
                </c:pt>
                <c:pt idx="2746">
                  <c:v>40549537.207970001</c:v>
                </c:pt>
                <c:pt idx="2747">
                  <c:v>40540086.23483301</c:v>
                </c:pt>
                <c:pt idx="2748">
                  <c:v>40530632.080347002</c:v>
                </c:pt>
                <c:pt idx="2749">
                  <c:v>40521174.746114999</c:v>
                </c:pt>
                <c:pt idx="2750">
                  <c:v>40511714.233739011</c:v>
                </c:pt>
                <c:pt idx="2751">
                  <c:v>40502250.544819996</c:v>
                </c:pt>
                <c:pt idx="2752">
                  <c:v>40492783.680954002</c:v>
                </c:pt>
                <c:pt idx="2753">
                  <c:v>40483313.643735997</c:v>
                </c:pt>
                <c:pt idx="2754">
                  <c:v>40473840.434758998</c:v>
                </c:pt>
                <c:pt idx="2755">
                  <c:v>40464364.055613011</c:v>
                </c:pt>
                <c:pt idx="2756">
                  <c:v>40454884.507884994</c:v>
                </c:pt>
                <c:pt idx="2757">
                  <c:v>40445401.793161005</c:v>
                </c:pt>
                <c:pt idx="2758">
                  <c:v>40435915.913023993</c:v>
                </c:pt>
                <c:pt idx="2759">
                  <c:v>40426426.869055003</c:v>
                </c:pt>
                <c:pt idx="2760">
                  <c:v>40416934.662831999</c:v>
                </c:pt>
                <c:pt idx="2761">
                  <c:v>40407439.295931011</c:v>
                </c:pt>
                <c:pt idx="2762">
                  <c:v>40397940.769926004</c:v>
                </c:pt>
                <c:pt idx="2763">
                  <c:v>40388439.08638899</c:v>
                </c:pt>
                <c:pt idx="2764">
                  <c:v>40378934.246887997</c:v>
                </c:pt>
                <c:pt idx="2765">
                  <c:v>40369426.252990998</c:v>
                </c:pt>
                <c:pt idx="2766">
                  <c:v>40359915.106261</c:v>
                </c:pt>
                <c:pt idx="2767">
                  <c:v>40350400.808260001</c:v>
                </c:pt>
                <c:pt idx="2768">
                  <c:v>40340883.360549003</c:v>
                </c:pt>
                <c:pt idx="2769">
                  <c:v>40331362.764685005</c:v>
                </c:pt>
                <c:pt idx="2770">
                  <c:v>40321839.022223003</c:v>
                </c:pt>
                <c:pt idx="2771">
                  <c:v>40312312.134714998</c:v>
                </c:pt>
                <c:pt idx="2772">
                  <c:v>40302782.103711993</c:v>
                </c:pt>
                <c:pt idx="2773">
                  <c:v>40293248.930762991</c:v>
                </c:pt>
                <c:pt idx="2774">
                  <c:v>40283712.617412992</c:v>
                </c:pt>
                <c:pt idx="2775">
                  <c:v>40274173.165206008</c:v>
                </c:pt>
                <c:pt idx="2776">
                  <c:v>40264630.575681999</c:v>
                </c:pt>
                <c:pt idx="2777">
                  <c:v>40255084.850380987</c:v>
                </c:pt>
                <c:pt idx="2778">
                  <c:v>40245535.990840003</c:v>
                </c:pt>
                <c:pt idx="2779">
                  <c:v>40235983.998592004</c:v>
                </c:pt>
                <c:pt idx="2780">
                  <c:v>40226428.875169002</c:v>
                </c:pt>
                <c:pt idx="2781">
                  <c:v>40216870.622102998</c:v>
                </c:pt>
                <c:pt idx="2782">
                  <c:v>40207309.240918003</c:v>
                </c:pt>
                <c:pt idx="2783">
                  <c:v>40197744.733142003</c:v>
                </c:pt>
                <c:pt idx="2784">
                  <c:v>40188177.100297004</c:v>
                </c:pt>
                <c:pt idx="2785">
                  <c:v>40178606.343901992</c:v>
                </c:pt>
                <c:pt idx="2786">
                  <c:v>40169032.465476997</c:v>
                </c:pt>
                <c:pt idx="2787">
                  <c:v>40159455.466538005</c:v>
                </c:pt>
                <c:pt idx="2788">
                  <c:v>40149875.348596998</c:v>
                </c:pt>
                <c:pt idx="2789">
                  <c:v>40140292.113167003</c:v>
                </c:pt>
                <c:pt idx="2790">
                  <c:v>40130705.761757009</c:v>
                </c:pt>
                <c:pt idx="2791">
                  <c:v>40121116.295872003</c:v>
                </c:pt>
                <c:pt idx="2792">
                  <c:v>40111523.717018999</c:v>
                </c:pt>
                <c:pt idx="2793">
                  <c:v>40101928.026698008</c:v>
                </c:pt>
                <c:pt idx="2794">
                  <c:v>40092329.226411</c:v>
                </c:pt>
                <c:pt idx="2795">
                  <c:v>40082727.317653999</c:v>
                </c:pt>
                <c:pt idx="2796">
                  <c:v>40073122.301923998</c:v>
                </c:pt>
                <c:pt idx="2797">
                  <c:v>40063514.18071299</c:v>
                </c:pt>
                <c:pt idx="2798">
                  <c:v>40053902.955513</c:v>
                </c:pt>
                <c:pt idx="2799">
                  <c:v>40044288.627811</c:v>
                </c:pt>
                <c:pt idx="2800">
                  <c:v>40034671.199095011</c:v>
                </c:pt>
                <c:pt idx="2801">
                  <c:v>40025050.670849003</c:v>
                </c:pt>
                <c:pt idx="2802">
                  <c:v>40015427.044552997</c:v>
                </c:pt>
                <c:pt idx="2803">
                  <c:v>40005800.321689002</c:v>
                </c:pt>
                <c:pt idx="2804">
                  <c:v>39996170.503733002</c:v>
                </c:pt>
                <c:pt idx="2805">
                  <c:v>39986537.592160001</c:v>
                </c:pt>
                <c:pt idx="2806">
                  <c:v>39976901.588443011</c:v>
                </c:pt>
                <c:pt idx="2807">
                  <c:v>39967262.494054005</c:v>
                </c:pt>
                <c:pt idx="2808">
                  <c:v>39957620.310458995</c:v>
                </c:pt>
                <c:pt idx="2809">
                  <c:v>39947975.039126001</c:v>
                </c:pt>
                <c:pt idx="2810">
                  <c:v>39938326.681518003</c:v>
                </c:pt>
                <c:pt idx="2811">
                  <c:v>39928675.239097007</c:v>
                </c:pt>
                <c:pt idx="2812">
                  <c:v>39919020.713321991</c:v>
                </c:pt>
                <c:pt idx="2813">
                  <c:v>39909363.105650008</c:v>
                </c:pt>
                <c:pt idx="2814">
                  <c:v>39899702.417535998</c:v>
                </c:pt>
                <c:pt idx="2815">
                  <c:v>39890038.650432996</c:v>
                </c:pt>
                <c:pt idx="2816">
                  <c:v>39880371.805790998</c:v>
                </c:pt>
                <c:pt idx="2817">
                  <c:v>39870701.885058999</c:v>
                </c:pt>
                <c:pt idx="2818">
                  <c:v>39861028.889683001</c:v>
                </c:pt>
                <c:pt idx="2819">
                  <c:v>39851352.821105003</c:v>
                </c:pt>
                <c:pt idx="2820">
                  <c:v>39841673.680767998</c:v>
                </c:pt>
                <c:pt idx="2821">
                  <c:v>39831991.470110998</c:v>
                </c:pt>
                <c:pt idx="2822">
                  <c:v>39822306.190571003</c:v>
                </c:pt>
                <c:pt idx="2823">
                  <c:v>39812617.843583994</c:v>
                </c:pt>
                <c:pt idx="2824">
                  <c:v>39802926.430579998</c:v>
                </c:pt>
                <c:pt idx="2825">
                  <c:v>39793231.952991992</c:v>
                </c:pt>
                <c:pt idx="2826">
                  <c:v>39783534.412247002</c:v>
                </c:pt>
                <c:pt idx="2827">
                  <c:v>39773833.809770994</c:v>
                </c:pt>
                <c:pt idx="2828">
                  <c:v>39764130.146987997</c:v>
                </c:pt>
                <c:pt idx="2829">
                  <c:v>39754423.425319001</c:v>
                </c:pt>
                <c:pt idx="2830">
                  <c:v>39744713.646183997</c:v>
                </c:pt>
                <c:pt idx="2831">
                  <c:v>39735000.811000995</c:v>
                </c:pt>
                <c:pt idx="2832">
                  <c:v>39725284.921182998</c:v>
                </c:pt>
                <c:pt idx="2833">
                  <c:v>39715565.978144005</c:v>
                </c:pt>
                <c:pt idx="2834">
                  <c:v>39705843.983294003</c:v>
                </c:pt>
                <c:pt idx="2835">
                  <c:v>39696118.938041002</c:v>
                </c:pt>
                <c:pt idx="2836">
                  <c:v>39686390.84379299</c:v>
                </c:pt>
                <c:pt idx="2837">
                  <c:v>39676659.701952003</c:v>
                </c:pt>
                <c:pt idx="2838">
                  <c:v>39666925.513919994</c:v>
                </c:pt>
                <c:pt idx="2839">
                  <c:v>39657188.281098008</c:v>
                </c:pt>
                <c:pt idx="2840">
                  <c:v>39647448.004880995</c:v>
                </c:pt>
                <c:pt idx="2841">
                  <c:v>39637704.686667003</c:v>
                </c:pt>
                <c:pt idx="2842">
                  <c:v>39627958.327846996</c:v>
                </c:pt>
                <c:pt idx="2843">
                  <c:v>39618208.929811999</c:v>
                </c:pt>
                <c:pt idx="2844">
                  <c:v>39608456.493951</c:v>
                </c:pt>
                <c:pt idx="2845">
                  <c:v>39598701.021651007</c:v>
                </c:pt>
                <c:pt idx="2846">
                  <c:v>39588942.514295004</c:v>
                </c:pt>
                <c:pt idx="2847">
                  <c:v>39579180.973265998</c:v>
                </c:pt>
                <c:pt idx="2848">
                  <c:v>39569416.399943009</c:v>
                </c:pt>
                <c:pt idx="2849">
                  <c:v>39559648.795705006</c:v>
                </c:pt>
                <c:pt idx="2850">
                  <c:v>39549878.161927007</c:v>
                </c:pt>
                <c:pt idx="2851">
                  <c:v>39540104.499981999</c:v>
                </c:pt>
                <c:pt idx="2852">
                  <c:v>39530327.811241999</c:v>
                </c:pt>
                <c:pt idx="2853">
                  <c:v>39520548.097075</c:v>
                </c:pt>
                <c:pt idx="2854">
                  <c:v>39510765.358848996</c:v>
                </c:pt>
                <c:pt idx="2855">
                  <c:v>39500979.597926997</c:v>
                </c:pt>
                <c:pt idx="2856">
                  <c:v>39491190.815673999</c:v>
                </c:pt>
                <c:pt idx="2857">
                  <c:v>39481399.013448</c:v>
                </c:pt>
                <c:pt idx="2858">
                  <c:v>39471604.192609005</c:v>
                </c:pt>
                <c:pt idx="2859">
                  <c:v>39461806.354511991</c:v>
                </c:pt>
                <c:pt idx="2860">
                  <c:v>39452005.500510998</c:v>
                </c:pt>
                <c:pt idx="2861">
                  <c:v>39442201.631958008</c:v>
                </c:pt>
                <c:pt idx="2862">
                  <c:v>39432394.750202999</c:v>
                </c:pt>
                <c:pt idx="2863">
                  <c:v>39422584.856591992</c:v>
                </c:pt>
                <c:pt idx="2864">
                  <c:v>39412771.952471986</c:v>
                </c:pt>
                <c:pt idx="2865">
                  <c:v>39402956.039186001</c:v>
                </c:pt>
                <c:pt idx="2866">
                  <c:v>39393137.118073002</c:v>
                </c:pt>
                <c:pt idx="2867">
                  <c:v>39383315.190474011</c:v>
                </c:pt>
                <c:pt idx="2868">
                  <c:v>39373490.257724993</c:v>
                </c:pt>
                <c:pt idx="2869">
                  <c:v>39363662.321161002</c:v>
                </c:pt>
                <c:pt idx="2870">
                  <c:v>39353831.382112995</c:v>
                </c:pt>
                <c:pt idx="2871">
                  <c:v>39343997.441911995</c:v>
                </c:pt>
                <c:pt idx="2872">
                  <c:v>39334160.501887001</c:v>
                </c:pt>
                <c:pt idx="2873">
                  <c:v>39324320.563363001</c:v>
                </c:pt>
                <c:pt idx="2874">
                  <c:v>39314477.627664007</c:v>
                </c:pt>
                <c:pt idx="2875">
                  <c:v>39304631.696111999</c:v>
                </c:pt>
                <c:pt idx="2876">
                  <c:v>39294782.770026997</c:v>
                </c:pt>
                <c:pt idx="2877">
                  <c:v>39284930.850724988</c:v>
                </c:pt>
                <c:pt idx="2878">
                  <c:v>39275075.939522997</c:v>
                </c:pt>
                <c:pt idx="2879">
                  <c:v>39265218.037733003</c:v>
                </c:pt>
                <c:pt idx="2880">
                  <c:v>39255357.146667011</c:v>
                </c:pt>
                <c:pt idx="2881">
                  <c:v>39245493.267633006</c:v>
                </c:pt>
                <c:pt idx="2882">
                  <c:v>39235626.401938006</c:v>
                </c:pt>
                <c:pt idx="2883">
                  <c:v>39225756.550887994</c:v>
                </c:pt>
                <c:pt idx="2884">
                  <c:v>39215883.715783998</c:v>
                </c:pt>
                <c:pt idx="2885">
                  <c:v>39206007.897927001</c:v>
                </c:pt>
                <c:pt idx="2886">
                  <c:v>39196129.098615006</c:v>
                </c:pt>
                <c:pt idx="2887">
                  <c:v>39186247.319146</c:v>
                </c:pt>
                <c:pt idx="2888">
                  <c:v>39176362.560810998</c:v>
                </c:pt>
                <c:pt idx="2889">
                  <c:v>39166474.824905001</c:v>
                </c:pt>
                <c:pt idx="2890">
                  <c:v>39156584.112715989</c:v>
                </c:pt>
                <c:pt idx="2891">
                  <c:v>39146690.425533004</c:v>
                </c:pt>
                <c:pt idx="2892">
                  <c:v>39136793.764641009</c:v>
                </c:pt>
                <c:pt idx="2893">
                  <c:v>39126894.131324001</c:v>
                </c:pt>
                <c:pt idx="2894">
                  <c:v>39116991.526861995</c:v>
                </c:pt>
                <c:pt idx="2895">
                  <c:v>39107085.952537</c:v>
                </c:pt>
                <c:pt idx="2896">
                  <c:v>39097177.409624003</c:v>
                </c:pt>
                <c:pt idx="2897">
                  <c:v>39087265.899398006</c:v>
                </c:pt>
                <c:pt idx="2898">
                  <c:v>39077351.423134007</c:v>
                </c:pt>
                <c:pt idx="2899">
                  <c:v>39067433.982101992</c:v>
                </c:pt>
                <c:pt idx="2900">
                  <c:v>39057513.577570997</c:v>
                </c:pt>
                <c:pt idx="2901">
                  <c:v>39047590.210807003</c:v>
                </c:pt>
                <c:pt idx="2902">
                  <c:v>39037663.883074991</c:v>
                </c:pt>
                <c:pt idx="2903">
                  <c:v>39027734.595638014</c:v>
                </c:pt>
                <c:pt idx="2904">
                  <c:v>39017802.349757001</c:v>
                </c:pt>
                <c:pt idx="2905">
                  <c:v>39007867.146688998</c:v>
                </c:pt>
                <c:pt idx="2906">
                  <c:v>38997928.987691</c:v>
                </c:pt>
                <c:pt idx="2907">
                  <c:v>38987987.874017999</c:v>
                </c:pt>
                <c:pt idx="2908">
                  <c:v>38978043.806919992</c:v>
                </c:pt>
                <c:pt idx="2909">
                  <c:v>38968096.787650004</c:v>
                </c:pt>
                <c:pt idx="2910">
                  <c:v>38958146.81745299</c:v>
                </c:pt>
                <c:pt idx="2911">
                  <c:v>38948193.897577003</c:v>
                </c:pt>
                <c:pt idx="2912">
                  <c:v>38938238.029265009</c:v>
                </c:pt>
                <c:pt idx="2913">
                  <c:v>38928279.213758998</c:v>
                </c:pt>
                <c:pt idx="2914">
                  <c:v>38918317.452298999</c:v>
                </c:pt>
                <c:pt idx="2915">
                  <c:v>38908352.746120997</c:v>
                </c:pt>
                <c:pt idx="2916">
                  <c:v>38898385.096461996</c:v>
                </c:pt>
                <c:pt idx="2917">
                  <c:v>38888414.504555002</c:v>
                </c:pt>
                <c:pt idx="2918">
                  <c:v>38878440.971632004</c:v>
                </c:pt>
                <c:pt idx="2919">
                  <c:v>38868464.498920999</c:v>
                </c:pt>
                <c:pt idx="2920">
                  <c:v>38858485.087650001</c:v>
                </c:pt>
                <c:pt idx="2921">
                  <c:v>38848502.739044011</c:v>
                </c:pt>
                <c:pt idx="2922">
                  <c:v>38838517.454325989</c:v>
                </c:pt>
                <c:pt idx="2923">
                  <c:v>38828529.234718002</c:v>
                </c:pt>
                <c:pt idx="2924">
                  <c:v>38818538.081436999</c:v>
                </c:pt>
                <c:pt idx="2925">
                  <c:v>38808543.995701998</c:v>
                </c:pt>
                <c:pt idx="2926">
                  <c:v>38798546.978725992</c:v>
                </c:pt>
                <c:pt idx="2927">
                  <c:v>38788547.031723</c:v>
                </c:pt>
                <c:pt idx="2928">
                  <c:v>38778544.155902997</c:v>
                </c:pt>
                <c:pt idx="2929">
                  <c:v>38768538.352475986</c:v>
                </c:pt>
                <c:pt idx="2930">
                  <c:v>38758529.62264701</c:v>
                </c:pt>
                <c:pt idx="2931">
                  <c:v>38748517.967620999</c:v>
                </c:pt>
                <c:pt idx="2932">
                  <c:v>38738503.388601996</c:v>
                </c:pt>
                <c:pt idx="2933">
                  <c:v>38728485.886787988</c:v>
                </c:pt>
                <c:pt idx="2934">
                  <c:v>38718465.463378996</c:v>
                </c:pt>
                <c:pt idx="2935">
                  <c:v>38708442.119570002</c:v>
                </c:pt>
                <c:pt idx="2936">
                  <c:v>38698415.856556989</c:v>
                </c:pt>
                <c:pt idx="2937">
                  <c:v>38688386.675532006</c:v>
                </c:pt>
                <c:pt idx="2938">
                  <c:v>38678354.577684</c:v>
                </c:pt>
                <c:pt idx="2939">
                  <c:v>38668319.564202003</c:v>
                </c:pt>
                <c:pt idx="2940">
                  <c:v>38658281.636272997</c:v>
                </c:pt>
                <c:pt idx="2941">
                  <c:v>38648240.795079008</c:v>
                </c:pt>
                <c:pt idx="2942">
                  <c:v>38638197.041803002</c:v>
                </c:pt>
                <c:pt idx="2943">
                  <c:v>38628150.377625994</c:v>
                </c:pt>
                <c:pt idx="2944">
                  <c:v>38618100.803724989</c:v>
                </c:pt>
                <c:pt idx="2945">
                  <c:v>38608048.321276002</c:v>
                </c:pt>
                <c:pt idx="2946">
                  <c:v>38597992.931451999</c:v>
                </c:pt>
                <c:pt idx="2947">
                  <c:v>38587934.635426998</c:v>
                </c:pt>
                <c:pt idx="2948">
                  <c:v>38577873.434370004</c:v>
                </c:pt>
                <c:pt idx="2949">
                  <c:v>38567809.329448007</c:v>
                </c:pt>
                <c:pt idx="2950">
                  <c:v>38557742.321827002</c:v>
                </c:pt>
                <c:pt idx="2951">
                  <c:v>38547672.412671991</c:v>
                </c:pt>
                <c:pt idx="2952">
                  <c:v>38537599.603142999</c:v>
                </c:pt>
                <c:pt idx="2953">
                  <c:v>38527523.894400001</c:v>
                </c:pt>
                <c:pt idx="2954">
                  <c:v>38517445.287602</c:v>
                </c:pt>
                <c:pt idx="2955">
                  <c:v>38507363.783904001</c:v>
                </c:pt>
                <c:pt idx="2956">
                  <c:v>38497279.384458996</c:v>
                </c:pt>
                <c:pt idx="2957">
                  <c:v>38487192.090419002</c:v>
                </c:pt>
                <c:pt idx="2958">
                  <c:v>38477101.902934</c:v>
                </c:pt>
                <c:pt idx="2959">
                  <c:v>38467008.823151</c:v>
                </c:pt>
                <c:pt idx="2960">
                  <c:v>38456912.85221599</c:v>
                </c:pt>
                <c:pt idx="2961">
                  <c:v>38446813.991272002</c:v>
                </c:pt>
                <c:pt idx="2962">
                  <c:v>38436712.241461001</c:v>
                </c:pt>
                <c:pt idx="2963">
                  <c:v>38426607.603921995</c:v>
                </c:pt>
                <c:pt idx="2964">
                  <c:v>38416500.079792999</c:v>
                </c:pt>
                <c:pt idx="2965">
                  <c:v>38406389.670210004</c:v>
                </c:pt>
                <c:pt idx="2966">
                  <c:v>38396276.376304992</c:v>
                </c:pt>
                <c:pt idx="2967">
                  <c:v>38386160.199211009</c:v>
                </c:pt>
                <c:pt idx="2968">
                  <c:v>38376041.140055999</c:v>
                </c:pt>
                <c:pt idx="2969">
                  <c:v>38365919.19996801</c:v>
                </c:pt>
                <c:pt idx="2970">
                  <c:v>38355794.380072996</c:v>
                </c:pt>
                <c:pt idx="2971">
                  <c:v>38345666.681494005</c:v>
                </c:pt>
                <c:pt idx="2972">
                  <c:v>38335536.105352998</c:v>
                </c:pt>
                <c:pt idx="2973">
                  <c:v>38325402.652768992</c:v>
                </c:pt>
                <c:pt idx="2974">
                  <c:v>38315266.324859001</c:v>
                </c:pt>
                <c:pt idx="2975">
                  <c:v>38305127.122739002</c:v>
                </c:pt>
                <c:pt idx="2976">
                  <c:v>38294985.047521994</c:v>
                </c:pt>
                <c:pt idx="2977">
                  <c:v>38284840.100319996</c:v>
                </c:pt>
                <c:pt idx="2978">
                  <c:v>38274692.282242</c:v>
                </c:pt>
                <c:pt idx="2979">
                  <c:v>38264541.594395004</c:v>
                </c:pt>
                <c:pt idx="2980">
                  <c:v>38254388.037885994</c:v>
                </c:pt>
                <c:pt idx="2981">
                  <c:v>38244231.613816991</c:v>
                </c:pt>
                <c:pt idx="2982">
                  <c:v>38234072.323291011</c:v>
                </c:pt>
                <c:pt idx="2983">
                  <c:v>38223910.167405002</c:v>
                </c:pt>
                <c:pt idx="2984">
                  <c:v>38213745.147259004</c:v>
                </c:pt>
                <c:pt idx="2985">
                  <c:v>38203577.26394701</c:v>
                </c:pt>
                <c:pt idx="2986">
                  <c:v>38193406.518564001</c:v>
                </c:pt>
                <c:pt idx="2987">
                  <c:v>38183232.912199996</c:v>
                </c:pt>
                <c:pt idx="2988">
                  <c:v>38173056.445945002</c:v>
                </c:pt>
                <c:pt idx="2989">
                  <c:v>38162877.120885998</c:v>
                </c:pt>
                <c:pt idx="2990">
                  <c:v>38152694.938110001</c:v>
                </c:pt>
                <c:pt idx="2991">
                  <c:v>38142509.898700006</c:v>
                </c:pt>
                <c:pt idx="2992">
                  <c:v>38132322.003738001</c:v>
                </c:pt>
                <c:pt idx="2993">
                  <c:v>38122131.254301995</c:v>
                </c:pt>
                <c:pt idx="2994">
                  <c:v>38111937.651470996</c:v>
                </c:pt>
                <c:pt idx="2995">
                  <c:v>38101741.196320996</c:v>
                </c:pt>
                <c:pt idx="2996">
                  <c:v>38091541.889924996</c:v>
                </c:pt>
                <c:pt idx="2997">
                  <c:v>38081339.733355001</c:v>
                </c:pt>
                <c:pt idx="2998">
                  <c:v>38071134.727681011</c:v>
                </c:pt>
                <c:pt idx="2999">
                  <c:v>38060926.873969994</c:v>
                </c:pt>
                <c:pt idx="3000">
                  <c:v>38050716.173288003</c:v>
                </c:pt>
                <c:pt idx="3001">
                  <c:v>38040502.626700006</c:v>
                </c:pt>
                <c:pt idx="3002">
                  <c:v>38030286.235266007</c:v>
                </c:pt>
                <c:pt idx="3003">
                  <c:v>38020067.000048004</c:v>
                </c:pt>
                <c:pt idx="3004">
                  <c:v>38009844.922101997</c:v>
                </c:pt>
                <c:pt idx="3005">
                  <c:v>37999620.002485991</c:v>
                </c:pt>
                <c:pt idx="3006">
                  <c:v>37989392.242252</c:v>
                </c:pt>
                <c:pt idx="3007">
                  <c:v>37979161.642453</c:v>
                </c:pt>
                <c:pt idx="3008">
                  <c:v>37968928.204139009</c:v>
                </c:pt>
                <c:pt idx="3009">
                  <c:v>37958691.928358003</c:v>
                </c:pt>
                <c:pt idx="3010">
                  <c:v>37948452.816156991</c:v>
                </c:pt>
                <c:pt idx="3011">
                  <c:v>37938210.868579</c:v>
                </c:pt>
                <c:pt idx="3012">
                  <c:v>37927966.086667001</c:v>
                </c:pt>
                <c:pt idx="3013">
                  <c:v>37917718.47146</c:v>
                </c:pt>
                <c:pt idx="3014">
                  <c:v>37907468.023998007</c:v>
                </c:pt>
                <c:pt idx="3015">
                  <c:v>37897214.745316997</c:v>
                </c:pt>
                <c:pt idx="3016">
                  <c:v>37886958.636450998</c:v>
                </c:pt>
                <c:pt idx="3017">
                  <c:v>37876699.698433004</c:v>
                </c:pt>
                <c:pt idx="3018">
                  <c:v>37866437.932291999</c:v>
                </c:pt>
                <c:pt idx="3019">
                  <c:v>37856173.339059003</c:v>
                </c:pt>
                <c:pt idx="3020">
                  <c:v>37845905.919757999</c:v>
                </c:pt>
                <c:pt idx="3021">
                  <c:v>37835635.675415002</c:v>
                </c:pt>
                <c:pt idx="3022">
                  <c:v>37825362.607052997</c:v>
                </c:pt>
                <c:pt idx="3023">
                  <c:v>37815086.715692006</c:v>
                </c:pt>
                <c:pt idx="3024">
                  <c:v>37804808.002351992</c:v>
                </c:pt>
                <c:pt idx="3025">
                  <c:v>37794526.468048006</c:v>
                </c:pt>
                <c:pt idx="3026">
                  <c:v>37784242.113795996</c:v>
                </c:pt>
                <c:pt idx="3027">
                  <c:v>37773954.940609999</c:v>
                </c:pt>
                <c:pt idx="3028">
                  <c:v>37763664.949499011</c:v>
                </c:pt>
                <c:pt idx="3029">
                  <c:v>37753372.141473003</c:v>
                </c:pt>
                <c:pt idx="3030">
                  <c:v>37743076.517539002</c:v>
                </c:pt>
                <c:pt idx="3031">
                  <c:v>37732778.078703001</c:v>
                </c:pt>
                <c:pt idx="3032">
                  <c:v>37722476.825966999</c:v>
                </c:pt>
                <c:pt idx="3033">
                  <c:v>37712172.760333009</c:v>
                </c:pt>
                <c:pt idx="3034">
                  <c:v>37701865.882800989</c:v>
                </c:pt>
                <c:pt idx="3035">
                  <c:v>37691556.194366999</c:v>
                </c:pt>
                <c:pt idx="3036">
                  <c:v>37681243.696028002</c:v>
                </c:pt>
                <c:pt idx="3037">
                  <c:v>37670928.388775989</c:v>
                </c:pt>
                <c:pt idx="3038">
                  <c:v>37660610.273604006</c:v>
                </c:pt>
                <c:pt idx="3039">
                  <c:v>37650289.351500995</c:v>
                </c:pt>
                <c:pt idx="3040">
                  <c:v>37639965.623456001</c:v>
                </c:pt>
                <c:pt idx="3041">
                  <c:v>37629639.090452999</c:v>
                </c:pt>
                <c:pt idx="3042">
                  <c:v>37619309.753477</c:v>
                </c:pt>
                <c:pt idx="3043">
                  <c:v>37608977.613508999</c:v>
                </c:pt>
                <c:pt idx="3044">
                  <c:v>37598642.671531007</c:v>
                </c:pt>
                <c:pt idx="3045">
                  <c:v>37588304.928519003</c:v>
                </c:pt>
                <c:pt idx="3046">
                  <c:v>37577964.385450996</c:v>
                </c:pt>
                <c:pt idx="3047">
                  <c:v>37567621.043299995</c:v>
                </c:pt>
                <c:pt idx="3048">
                  <c:v>37557274.903039001</c:v>
                </c:pt>
                <c:pt idx="3049">
                  <c:v>37546925.96563901</c:v>
                </c:pt>
                <c:pt idx="3050">
                  <c:v>37536574.232066996</c:v>
                </c:pt>
                <c:pt idx="3051">
                  <c:v>37526219.703290008</c:v>
                </c:pt>
                <c:pt idx="3052">
                  <c:v>37515862.380273998</c:v>
                </c:pt>
                <c:pt idx="3053">
                  <c:v>37505502.263980001</c:v>
                </c:pt>
                <c:pt idx="3054">
                  <c:v>37495139.355369993</c:v>
                </c:pt>
                <c:pt idx="3055">
                  <c:v>37484773.655401997</c:v>
                </c:pt>
                <c:pt idx="3056">
                  <c:v>37474405.165034018</c:v>
                </c:pt>
                <c:pt idx="3057">
                  <c:v>37464033.885220997</c:v>
                </c:pt>
                <c:pt idx="3058">
                  <c:v>37453659.816914991</c:v>
                </c:pt>
                <c:pt idx="3059">
                  <c:v>37443282.961068004</c:v>
                </c:pt>
                <c:pt idx="3060">
                  <c:v>37432903.318630002</c:v>
                </c:pt>
                <c:pt idx="3061">
                  <c:v>37422520.890547007</c:v>
                </c:pt>
                <c:pt idx="3062">
                  <c:v>37412135.677764997</c:v>
                </c:pt>
                <c:pt idx="3063">
                  <c:v>37401747.681228004</c:v>
                </c:pt>
                <c:pt idx="3064">
                  <c:v>37391356.901877999</c:v>
                </c:pt>
                <c:pt idx="3065">
                  <c:v>37380963.340654001</c:v>
                </c:pt>
                <c:pt idx="3066">
                  <c:v>37370566.998494007</c:v>
                </c:pt>
                <c:pt idx="3067">
                  <c:v>37360167.876333997</c:v>
                </c:pt>
                <c:pt idx="3068">
                  <c:v>37349765.975109003</c:v>
                </c:pt>
                <c:pt idx="3069">
                  <c:v>37339361.295749009</c:v>
                </c:pt>
                <c:pt idx="3070">
                  <c:v>37328953.839185998</c:v>
                </c:pt>
                <c:pt idx="3071">
                  <c:v>37318543.606348</c:v>
                </c:pt>
                <c:pt idx="3072">
                  <c:v>37308130.598161004</c:v>
                </c:pt>
                <c:pt idx="3073">
                  <c:v>37297714.815549999</c:v>
                </c:pt>
                <c:pt idx="3074">
                  <c:v>37287296.25943701</c:v>
                </c:pt>
                <c:pt idx="3075">
                  <c:v>37276874.930744</c:v>
                </c:pt>
                <c:pt idx="3076">
                  <c:v>37266450.830387995</c:v>
                </c:pt>
                <c:pt idx="3077">
                  <c:v>37256023.959287003</c:v>
                </c:pt>
                <c:pt idx="3078">
                  <c:v>37245594.318355992</c:v>
                </c:pt>
                <c:pt idx="3079">
                  <c:v>37235161.908508003</c:v>
                </c:pt>
                <c:pt idx="3080">
                  <c:v>37224726.730654009</c:v>
                </c:pt>
                <c:pt idx="3081">
                  <c:v>37214288.785703003</c:v>
                </c:pt>
                <c:pt idx="3082">
                  <c:v>37203848.074564002</c:v>
                </c:pt>
                <c:pt idx="3083">
                  <c:v>37193404.598140009</c:v>
                </c:pt>
                <c:pt idx="3084">
                  <c:v>37182958.357336991</c:v>
                </c:pt>
                <c:pt idx="3085">
                  <c:v>37172509.353055991</c:v>
                </c:pt>
                <c:pt idx="3086">
                  <c:v>37162057.586195998</c:v>
                </c:pt>
                <c:pt idx="3087">
                  <c:v>37151603.057655998</c:v>
                </c:pt>
                <c:pt idx="3088">
                  <c:v>37141145.768332005</c:v>
                </c:pt>
                <c:pt idx="3089">
                  <c:v>37130685.719117008</c:v>
                </c:pt>
                <c:pt idx="3090">
                  <c:v>37120222.910903998</c:v>
                </c:pt>
                <c:pt idx="3091">
                  <c:v>37109757.344583996</c:v>
                </c:pt>
                <c:pt idx="3092">
                  <c:v>37099289.021045007</c:v>
                </c:pt>
                <c:pt idx="3093">
                  <c:v>37088817.941174001</c:v>
                </c:pt>
                <c:pt idx="3094">
                  <c:v>37078344.105854005</c:v>
                </c:pt>
                <c:pt idx="3095">
                  <c:v>37067867.515969999</c:v>
                </c:pt>
                <c:pt idx="3096">
                  <c:v>37057388.172403</c:v>
                </c:pt>
                <c:pt idx="3097">
                  <c:v>37046906.076030001</c:v>
                </c:pt>
                <c:pt idx="3098">
                  <c:v>37036421.227729999</c:v>
                </c:pt>
                <c:pt idx="3099">
                  <c:v>37025933.628376998</c:v>
                </c:pt>
                <c:pt idx="3100">
                  <c:v>37015443.278846003</c:v>
                </c:pt>
                <c:pt idx="3101">
                  <c:v>37004950.180007003</c:v>
                </c:pt>
                <c:pt idx="3102">
                  <c:v>36994454.332729995</c:v>
                </c:pt>
                <c:pt idx="3103">
                  <c:v>36983955.737884</c:v>
                </c:pt>
                <c:pt idx="3104">
                  <c:v>36973454.396333002</c:v>
                </c:pt>
                <c:pt idx="3105">
                  <c:v>36962950.308941998</c:v>
                </c:pt>
                <c:pt idx="3106">
                  <c:v>36952443.476574004</c:v>
                </c:pt>
                <c:pt idx="3107">
                  <c:v>36941933.900087997</c:v>
                </c:pt>
                <c:pt idx="3108">
                  <c:v>36931421.580341995</c:v>
                </c:pt>
                <c:pt idx="3109">
                  <c:v>36920906.518194005</c:v>
                </c:pt>
                <c:pt idx="3110">
                  <c:v>36910388.714498006</c:v>
                </c:pt>
                <c:pt idx="3111">
                  <c:v>36899868.170106001</c:v>
                </c:pt>
                <c:pt idx="3112">
                  <c:v>36889344.885869995</c:v>
                </c:pt>
                <c:pt idx="3113">
                  <c:v>36878818.862638004</c:v>
                </c:pt>
                <c:pt idx="3114">
                  <c:v>36868290.10125801</c:v>
                </c:pt>
                <c:pt idx="3115">
                  <c:v>36857758.602574997</c:v>
                </c:pt>
                <c:pt idx="3116">
                  <c:v>36847224.367431998</c:v>
                </c:pt>
                <c:pt idx="3117">
                  <c:v>36836687.396669999</c:v>
                </c:pt>
                <c:pt idx="3118">
                  <c:v>36826147.691131011</c:v>
                </c:pt>
                <c:pt idx="3119">
                  <c:v>36815605.251650006</c:v>
                </c:pt>
                <c:pt idx="3120">
                  <c:v>36805060.079065003</c:v>
                </c:pt>
                <c:pt idx="3121">
                  <c:v>36794512.174208008</c:v>
                </c:pt>
                <c:pt idx="3122">
                  <c:v>36783961.537913002</c:v>
                </c:pt>
                <c:pt idx="3123">
                  <c:v>36773408.171010002</c:v>
                </c:pt>
                <c:pt idx="3124">
                  <c:v>36762852.074326992</c:v>
                </c:pt>
                <c:pt idx="3125">
                  <c:v>36752293.248690009</c:v>
                </c:pt>
                <c:pt idx="3126">
                  <c:v>36741731.694925003</c:v>
                </c:pt>
                <c:pt idx="3127">
                  <c:v>36731167.413853996</c:v>
                </c:pt>
                <c:pt idx="3128">
                  <c:v>36720600.406296998</c:v>
                </c:pt>
                <c:pt idx="3129">
                  <c:v>36710030.673075996</c:v>
                </c:pt>
                <c:pt idx="3130">
                  <c:v>36699458.215005003</c:v>
                </c:pt>
                <c:pt idx="3131">
                  <c:v>36688883.032901995</c:v>
                </c:pt>
                <c:pt idx="3132">
                  <c:v>36678305.127579011</c:v>
                </c:pt>
                <c:pt idx="3133">
                  <c:v>36667724.499848008</c:v>
                </c:pt>
                <c:pt idx="3134">
                  <c:v>36657141.150518999</c:v>
                </c:pt>
                <c:pt idx="3135">
                  <c:v>36646555.080398999</c:v>
                </c:pt>
                <c:pt idx="3136">
                  <c:v>36635966.290296011</c:v>
                </c:pt>
                <c:pt idx="3137">
                  <c:v>36625374.781012997</c:v>
                </c:pt>
                <c:pt idx="3138">
                  <c:v>36614780.553351991</c:v>
                </c:pt>
                <c:pt idx="3139">
                  <c:v>36604183.608114004</c:v>
                </c:pt>
                <c:pt idx="3140">
                  <c:v>36593583.946098</c:v>
                </c:pt>
                <c:pt idx="3141">
                  <c:v>36582981.568100005</c:v>
                </c:pt>
                <c:pt idx="3142">
                  <c:v>36572376.474916004</c:v>
                </c:pt>
                <c:pt idx="3143">
                  <c:v>36561768.667338006</c:v>
                </c:pt>
                <c:pt idx="3144">
                  <c:v>36551158.146158002</c:v>
                </c:pt>
                <c:pt idx="3145">
                  <c:v>36540544.912164994</c:v>
                </c:pt>
                <c:pt idx="3146">
                  <c:v>36529928.966146998</c:v>
                </c:pt>
                <c:pt idx="3147">
                  <c:v>36519310.308888994</c:v>
                </c:pt>
                <c:pt idx="3148">
                  <c:v>36508688.941174999</c:v>
                </c:pt>
                <c:pt idx="3149">
                  <c:v>36498064.863786995</c:v>
                </c:pt>
                <c:pt idx="3150">
                  <c:v>36487438.077505998</c:v>
                </c:pt>
                <c:pt idx="3151">
                  <c:v>36476808.583108999</c:v>
                </c:pt>
                <c:pt idx="3152">
                  <c:v>36466176.38137199</c:v>
                </c:pt>
                <c:pt idx="3153">
                  <c:v>36455541.473071992</c:v>
                </c:pt>
                <c:pt idx="3154">
                  <c:v>36444903.858978994</c:v>
                </c:pt>
                <c:pt idx="3155">
                  <c:v>36434263.539865002</c:v>
                </c:pt>
                <c:pt idx="3156">
                  <c:v>36423620.516500004</c:v>
                </c:pt>
                <c:pt idx="3157">
                  <c:v>36412974.789650008</c:v>
                </c:pt>
                <c:pt idx="3158">
                  <c:v>36402326.360079996</c:v>
                </c:pt>
                <c:pt idx="3159">
                  <c:v>36391675.22855401</c:v>
                </c:pt>
                <c:pt idx="3160">
                  <c:v>36381021.395834006</c:v>
                </c:pt>
                <c:pt idx="3161">
                  <c:v>36370364.862679996</c:v>
                </c:pt>
                <c:pt idx="3162">
                  <c:v>36359705.629849009</c:v>
                </c:pt>
                <c:pt idx="3163">
                  <c:v>36349043.698098011</c:v>
                </c:pt>
                <c:pt idx="3164">
                  <c:v>36338379.068180002</c:v>
                </c:pt>
                <c:pt idx="3165">
                  <c:v>36327711.740849003</c:v>
                </c:pt>
                <c:pt idx="3166">
                  <c:v>36317041.716853999</c:v>
                </c:pt>
                <c:pt idx="3167">
                  <c:v>36306368.996945001</c:v>
                </c:pt>
                <c:pt idx="3168">
                  <c:v>36295693.581868</c:v>
                </c:pt>
                <c:pt idx="3169">
                  <c:v>36285015.472368993</c:v>
                </c:pt>
                <c:pt idx="3170">
                  <c:v>36274334.669190004</c:v>
                </c:pt>
                <c:pt idx="3171">
                  <c:v>36263651.173074</c:v>
                </c:pt>
                <c:pt idx="3172">
                  <c:v>36252964.984758995</c:v>
                </c:pt>
                <c:pt idx="3173">
                  <c:v>36242276.104983002</c:v>
                </c:pt>
                <c:pt idx="3174">
                  <c:v>36231584.534483001</c:v>
                </c:pt>
                <c:pt idx="3175">
                  <c:v>36220890.273992002</c:v>
                </c:pt>
                <c:pt idx="3176">
                  <c:v>36210193.324241005</c:v>
                </c:pt>
                <c:pt idx="3177">
                  <c:v>36199493.685962997</c:v>
                </c:pt>
                <c:pt idx="3178">
                  <c:v>36188791.359884992</c:v>
                </c:pt>
                <c:pt idx="3179">
                  <c:v>36178086.346732989</c:v>
                </c:pt>
                <c:pt idx="3180">
                  <c:v>36167378.647233009</c:v>
                </c:pt>
                <c:pt idx="3181">
                  <c:v>36156668.262108006</c:v>
                </c:pt>
                <c:pt idx="3182">
                  <c:v>36145955.192079</c:v>
                </c:pt>
                <c:pt idx="3183">
                  <c:v>36135239.437864996</c:v>
                </c:pt>
                <c:pt idx="3184">
                  <c:v>36124521.000183001</c:v>
                </c:pt>
                <c:pt idx="3185">
                  <c:v>36113799.879749998</c:v>
                </c:pt>
                <c:pt idx="3186">
                  <c:v>36103076.077278003</c:v>
                </c:pt>
                <c:pt idx="3187">
                  <c:v>36092349.593480997</c:v>
                </c:pt>
                <c:pt idx="3188">
                  <c:v>36081620.429068007</c:v>
                </c:pt>
                <c:pt idx="3189">
                  <c:v>36070888.584748</c:v>
                </c:pt>
                <c:pt idx="3190">
                  <c:v>36060154.061227009</c:v>
                </c:pt>
                <c:pt idx="3191">
                  <c:v>36049416.859209001</c:v>
                </c:pt>
                <c:pt idx="3192">
                  <c:v>36038676.979398005</c:v>
                </c:pt>
                <c:pt idx="3193">
                  <c:v>36027934.422495</c:v>
                </c:pt>
                <c:pt idx="3194">
                  <c:v>36017189.189199008</c:v>
                </c:pt>
                <c:pt idx="3195">
                  <c:v>36006441.280206002</c:v>
                </c:pt>
                <c:pt idx="3196">
                  <c:v>35995690.696214005</c:v>
                </c:pt>
                <c:pt idx="3197">
                  <c:v>35984937.437913999</c:v>
                </c:pt>
                <c:pt idx="3198">
                  <c:v>35974181.506000005</c:v>
                </c:pt>
                <c:pt idx="3199">
                  <c:v>35963422.901161</c:v>
                </c:pt>
                <c:pt idx="3200">
                  <c:v>35952661.624086</c:v>
                </c:pt>
                <c:pt idx="3201">
                  <c:v>35941897.675460003</c:v>
                </c:pt>
                <c:pt idx="3202">
                  <c:v>35931131.055969</c:v>
                </c:pt>
                <c:pt idx="3203">
                  <c:v>35920361.766295008</c:v>
                </c:pt>
                <c:pt idx="3204">
                  <c:v>35909589.807118997</c:v>
                </c:pt>
                <c:pt idx="3205">
                  <c:v>35898815.179119006</c:v>
                </c:pt>
                <c:pt idx="3206">
                  <c:v>35888037.88297499</c:v>
                </c:pt>
                <c:pt idx="3207">
                  <c:v>35877257.919359997</c:v>
                </c:pt>
                <c:pt idx="3208">
                  <c:v>35866475.288948007</c:v>
                </c:pt>
                <c:pt idx="3209">
                  <c:v>35855689.992411993</c:v>
                </c:pt>
                <c:pt idx="3210">
                  <c:v>35844902.030421004</c:v>
                </c:pt>
                <c:pt idx="3211">
                  <c:v>35834111.403642997</c:v>
                </c:pt>
                <c:pt idx="3212">
                  <c:v>35823318.112744004</c:v>
                </c:pt>
                <c:pt idx="3213">
                  <c:v>35812522.15839</c:v>
                </c:pt>
                <c:pt idx="3214">
                  <c:v>35801723.541242003</c:v>
                </c:pt>
                <c:pt idx="3215">
                  <c:v>35790922.261962004</c:v>
                </c:pt>
                <c:pt idx="3216">
                  <c:v>35780118.321209006</c:v>
                </c:pt>
                <c:pt idx="3217">
                  <c:v>35769311.719639011</c:v>
                </c:pt>
                <c:pt idx="3218">
                  <c:v>35758502.457908995</c:v>
                </c:pt>
                <c:pt idx="3219">
                  <c:v>35747690.536670998</c:v>
                </c:pt>
                <c:pt idx="3220">
                  <c:v>35736875.956577994</c:v>
                </c:pt>
                <c:pt idx="3221">
                  <c:v>35726058.718279004</c:v>
                </c:pt>
                <c:pt idx="3222">
                  <c:v>35715238.82242199</c:v>
                </c:pt>
                <c:pt idx="3223">
                  <c:v>35704416.269655012</c:v>
                </c:pt>
                <c:pt idx="3224">
                  <c:v>35693591.060621001</c:v>
                </c:pt>
                <c:pt idx="3225">
                  <c:v>35682763.19596301</c:v>
                </c:pt>
                <c:pt idx="3226">
                  <c:v>35671932.676320992</c:v>
                </c:pt>
                <c:pt idx="3227">
                  <c:v>35661099.502335995</c:v>
                </c:pt>
                <c:pt idx="3228">
                  <c:v>35650263.67464301</c:v>
                </c:pt>
                <c:pt idx="3229">
                  <c:v>35639425.193879001</c:v>
                </c:pt>
                <c:pt idx="3230">
                  <c:v>35628584.060676999</c:v>
                </c:pt>
                <c:pt idx="3231">
                  <c:v>35617740.27566801</c:v>
                </c:pt>
                <c:pt idx="3232">
                  <c:v>35606893.839483</c:v>
                </c:pt>
                <c:pt idx="3233">
                  <c:v>35596044.752749994</c:v>
                </c:pt>
                <c:pt idx="3234">
                  <c:v>35585193.016094998</c:v>
                </c:pt>
                <c:pt idx="3235">
                  <c:v>35574338.630143009</c:v>
                </c:pt>
                <c:pt idx="3236">
                  <c:v>35563481.595515005</c:v>
                </c:pt>
                <c:pt idx="3237">
                  <c:v>35552621.912834004</c:v>
                </c:pt>
                <c:pt idx="3238">
                  <c:v>35541759.582717992</c:v>
                </c:pt>
                <c:pt idx="3239">
                  <c:v>35530894.605783999</c:v>
                </c:pt>
                <c:pt idx="3240">
                  <c:v>35520026.982648</c:v>
                </c:pt>
                <c:pt idx="3241">
                  <c:v>35509156.713923998</c:v>
                </c:pt>
                <c:pt idx="3242">
                  <c:v>35498283.800221995</c:v>
                </c:pt>
                <c:pt idx="3243">
                  <c:v>35487408.242154002</c:v>
                </c:pt>
                <c:pt idx="3244">
                  <c:v>35476530.04032699</c:v>
                </c:pt>
                <c:pt idx="3245">
                  <c:v>35465649.195347019</c:v>
                </c:pt>
                <c:pt idx="3246">
                  <c:v>35454765.707819998</c:v>
                </c:pt>
                <c:pt idx="3247">
                  <c:v>35443879.578348003</c:v>
                </c:pt>
                <c:pt idx="3248">
                  <c:v>35432990.807531998</c:v>
                </c:pt>
                <c:pt idx="3249">
                  <c:v>35422099.395971</c:v>
                </c:pt>
                <c:pt idx="3250">
                  <c:v>35411205.344260998</c:v>
                </c:pt>
                <c:pt idx="3251">
                  <c:v>35400308.652999997</c:v>
                </c:pt>
                <c:pt idx="3252">
                  <c:v>35389409.322779991</c:v>
                </c:pt>
                <c:pt idx="3253">
                  <c:v>35378507.354193002</c:v>
                </c:pt>
                <c:pt idx="3254">
                  <c:v>35367602.747830003</c:v>
                </c:pt>
                <c:pt idx="3255">
                  <c:v>35356695.504278004</c:v>
                </c:pt>
                <c:pt idx="3256">
                  <c:v>35345785.624124005</c:v>
                </c:pt>
                <c:pt idx="3257">
                  <c:v>35334873.107952997</c:v>
                </c:pt>
                <c:pt idx="3258">
                  <c:v>35323957.956347995</c:v>
                </c:pt>
                <c:pt idx="3259">
                  <c:v>35313040.169889003</c:v>
                </c:pt>
                <c:pt idx="3260">
                  <c:v>35302119.749155007</c:v>
                </c:pt>
                <c:pt idx="3261">
                  <c:v>35291196.694724999</c:v>
                </c:pt>
                <c:pt idx="3262">
                  <c:v>35280271.007173002</c:v>
                </c:pt>
                <c:pt idx="3263">
                  <c:v>35269342.687073998</c:v>
                </c:pt>
                <c:pt idx="3264">
                  <c:v>35258411.734999008</c:v>
                </c:pt>
                <c:pt idx="3265">
                  <c:v>35247478.151518002</c:v>
                </c:pt>
                <c:pt idx="3266">
                  <c:v>35236541.937201001</c:v>
                </c:pt>
                <c:pt idx="3267">
                  <c:v>35225603.092612997</c:v>
                </c:pt>
                <c:pt idx="3268">
                  <c:v>35214661.618318997</c:v>
                </c:pt>
                <c:pt idx="3269">
                  <c:v>35203717.514881991</c:v>
                </c:pt>
                <c:pt idx="3270">
                  <c:v>35192770.782863997</c:v>
                </c:pt>
                <c:pt idx="3271">
                  <c:v>35181821.42282299</c:v>
                </c:pt>
                <c:pt idx="3272">
                  <c:v>35170869.435317002</c:v>
                </c:pt>
                <c:pt idx="3273">
                  <c:v>35159914.820901997</c:v>
                </c:pt>
                <c:pt idx="3274">
                  <c:v>35148957.580132</c:v>
                </c:pt>
                <c:pt idx="3275">
                  <c:v>35137997.713558003</c:v>
                </c:pt>
                <c:pt idx="3276">
                  <c:v>35127035.221731007</c:v>
                </c:pt>
                <c:pt idx="3277">
                  <c:v>35116070.105200008</c:v>
                </c:pt>
                <c:pt idx="3278">
                  <c:v>35105102.364511997</c:v>
                </c:pt>
                <c:pt idx="3279">
                  <c:v>35094132.000210002</c:v>
                </c:pt>
                <c:pt idx="3280">
                  <c:v>35083159.012838997</c:v>
                </c:pt>
                <c:pt idx="3281">
                  <c:v>35072183.402938999</c:v>
                </c:pt>
                <c:pt idx="3282">
                  <c:v>35061205.171049006</c:v>
                </c:pt>
                <c:pt idx="3283">
                  <c:v>35050224.317708991</c:v>
                </c:pt>
                <c:pt idx="3284">
                  <c:v>35039240.84345299</c:v>
                </c:pt>
                <c:pt idx="3285">
                  <c:v>35028254.748815</c:v>
                </c:pt>
                <c:pt idx="3286">
                  <c:v>35017266.034327999</c:v>
                </c:pt>
                <c:pt idx="3287">
                  <c:v>35006274.700521998</c:v>
                </c:pt>
                <c:pt idx="3288">
                  <c:v>34995280.747925997</c:v>
                </c:pt>
                <c:pt idx="3289">
                  <c:v>34984284.177065998</c:v>
                </c:pt>
                <c:pt idx="3290">
                  <c:v>34973284.988467999</c:v>
                </c:pt>
                <c:pt idx="3291">
                  <c:v>34962283.182654999</c:v>
                </c:pt>
                <c:pt idx="3292">
                  <c:v>34951278.760148019</c:v>
                </c:pt>
                <c:pt idx="3293">
                  <c:v>34940271.721467011</c:v>
                </c:pt>
                <c:pt idx="3294">
                  <c:v>34929262.067129001</c:v>
                </c:pt>
                <c:pt idx="3295">
                  <c:v>34918249.797652006</c:v>
                </c:pt>
                <c:pt idx="3296">
                  <c:v>34907234.913548</c:v>
                </c:pt>
                <c:pt idx="3297">
                  <c:v>34896217.41533</c:v>
                </c:pt>
                <c:pt idx="3298">
                  <c:v>34885197.303509995</c:v>
                </c:pt>
                <c:pt idx="3299">
                  <c:v>34874174.578595005</c:v>
                </c:pt>
                <c:pt idx="3300">
                  <c:v>34863149.24109301</c:v>
                </c:pt>
                <c:pt idx="3301">
                  <c:v>34852121.29150901</c:v>
                </c:pt>
                <c:pt idx="3302">
                  <c:v>34841090.730346002</c:v>
                </c:pt>
                <c:pt idx="3303">
                  <c:v>34830057.558105998</c:v>
                </c:pt>
                <c:pt idx="3304">
                  <c:v>34819021.775289007</c:v>
                </c:pt>
                <c:pt idx="3305">
                  <c:v>34807983.382391989</c:v>
                </c:pt>
                <c:pt idx="3306">
                  <c:v>34796942.379911996</c:v>
                </c:pt>
                <c:pt idx="3307">
                  <c:v>34785898.768344007</c:v>
                </c:pt>
                <c:pt idx="3308">
                  <c:v>34774852.548179001</c:v>
                </c:pt>
                <c:pt idx="3309">
                  <c:v>34763803.719909005</c:v>
                </c:pt>
                <c:pt idx="3310">
                  <c:v>34752752.284023002</c:v>
                </c:pt>
                <c:pt idx="3311">
                  <c:v>34741698.241007008</c:v>
                </c:pt>
                <c:pt idx="3312">
                  <c:v>34730641.591348007</c:v>
                </c:pt>
                <c:pt idx="3313">
                  <c:v>34719582.335528001</c:v>
                </c:pt>
                <c:pt idx="3314">
                  <c:v>34708520.474030003</c:v>
                </c:pt>
                <c:pt idx="3315">
                  <c:v>34697456.007333003</c:v>
                </c:pt>
                <c:pt idx="3316">
                  <c:v>34686388.935915999</c:v>
                </c:pt>
                <c:pt idx="3317">
                  <c:v>34675319.260255009</c:v>
                </c:pt>
                <c:pt idx="3318">
                  <c:v>34664246.980823994</c:v>
                </c:pt>
                <c:pt idx="3319">
                  <c:v>34653172.098097004</c:v>
                </c:pt>
                <c:pt idx="3320">
                  <c:v>34642094.612544</c:v>
                </c:pt>
                <c:pt idx="3321">
                  <c:v>34631014.524635009</c:v>
                </c:pt>
                <c:pt idx="3322">
                  <c:v>34619931.834835999</c:v>
                </c:pt>
                <c:pt idx="3323">
                  <c:v>34608846.543614</c:v>
                </c:pt>
                <c:pt idx="3324">
                  <c:v>34597758.651432</c:v>
                </c:pt>
                <c:pt idx="3325">
                  <c:v>34586668.158751994</c:v>
                </c:pt>
                <c:pt idx="3326">
                  <c:v>34575575.066034004</c:v>
                </c:pt>
                <c:pt idx="3327">
                  <c:v>34564479.373737</c:v>
                </c:pt>
                <c:pt idx="3328">
                  <c:v>34553381.082316995</c:v>
                </c:pt>
                <c:pt idx="3329">
                  <c:v>34542280.192229003</c:v>
                </c:pt>
                <c:pt idx="3330">
                  <c:v>34531176.703925997</c:v>
                </c:pt>
                <c:pt idx="3331">
                  <c:v>34520070.617859997</c:v>
                </c:pt>
                <c:pt idx="3332">
                  <c:v>34508961.934478</c:v>
                </c:pt>
                <c:pt idx="3333">
                  <c:v>34497850.654229999</c:v>
                </c:pt>
                <c:pt idx="3334">
                  <c:v>34486736.777560003</c:v>
                </c:pt>
                <c:pt idx="3335">
                  <c:v>34475620.304912992</c:v>
                </c:pt>
                <c:pt idx="3336">
                  <c:v>34464501.236731</c:v>
                </c:pt>
                <c:pt idx="3337">
                  <c:v>34453379.573454</c:v>
                </c:pt>
                <c:pt idx="3338">
                  <c:v>34442255.315519996</c:v>
                </c:pt>
                <c:pt idx="3339">
                  <c:v>34431128.463367999</c:v>
                </c:pt>
                <c:pt idx="3340">
                  <c:v>34419999.017430998</c:v>
                </c:pt>
                <c:pt idx="3341">
                  <c:v>34408866.978142001</c:v>
                </c:pt>
                <c:pt idx="3342">
                  <c:v>34397732.345932998</c:v>
                </c:pt>
                <c:pt idx="3343">
                  <c:v>34386595.121234015</c:v>
                </c:pt>
                <c:pt idx="3344">
                  <c:v>34375455.304471992</c:v>
                </c:pt>
                <c:pt idx="3345">
                  <c:v>34364312.896072991</c:v>
                </c:pt>
                <c:pt idx="3346">
                  <c:v>34353167.896460995</c:v>
                </c:pt>
                <c:pt idx="3347">
                  <c:v>34342020.306058995</c:v>
                </c:pt>
                <c:pt idx="3348">
                  <c:v>34330870.125287004</c:v>
                </c:pt>
                <c:pt idx="3349">
                  <c:v>34319717.354564004</c:v>
                </c:pt>
                <c:pt idx="3350">
                  <c:v>34308561.994306996</c:v>
                </c:pt>
                <c:pt idx="3351">
                  <c:v>34297404.044931002</c:v>
                </c:pt>
                <c:pt idx="3352">
                  <c:v>34286243.506848998</c:v>
                </c:pt>
                <c:pt idx="3353">
                  <c:v>34275080.380472995</c:v>
                </c:pt>
                <c:pt idx="3354">
                  <c:v>34263914.666212998</c:v>
                </c:pt>
                <c:pt idx="3355">
                  <c:v>34252746.364475995</c:v>
                </c:pt>
                <c:pt idx="3356">
                  <c:v>34241575.475669004</c:v>
                </c:pt>
                <c:pt idx="3357">
                  <c:v>34230402.000196002</c:v>
                </c:pt>
                <c:pt idx="3358">
                  <c:v>34219225.938459001</c:v>
                </c:pt>
                <c:pt idx="3359">
                  <c:v>34208047.290859006</c:v>
                </c:pt>
                <c:pt idx="3360">
                  <c:v>34196866.057795994</c:v>
                </c:pt>
                <c:pt idx="3361">
                  <c:v>34185682.239666007</c:v>
                </c:pt>
                <c:pt idx="3362">
                  <c:v>34174495.836863995</c:v>
                </c:pt>
                <c:pt idx="3363">
                  <c:v>34163306.849783994</c:v>
                </c:pt>
                <c:pt idx="3364">
                  <c:v>34152115.278818004</c:v>
                </c:pt>
                <c:pt idx="3365">
                  <c:v>34140921.124356002</c:v>
                </c:pt>
                <c:pt idx="3366">
                  <c:v>34129724.386785984</c:v>
                </c:pt>
                <c:pt idx="3367">
                  <c:v>34118525.066494003</c:v>
                </c:pt>
                <c:pt idx="3368">
                  <c:v>34107323.163864002</c:v>
                </c:pt>
                <c:pt idx="3369">
                  <c:v>34096118.679280005</c:v>
                </c:pt>
                <c:pt idx="3370">
                  <c:v>34084911.613120995</c:v>
                </c:pt>
                <c:pt idx="3371">
                  <c:v>34073701.965768002</c:v>
                </c:pt>
                <c:pt idx="3372">
                  <c:v>34062489.737598009</c:v>
                </c:pt>
                <c:pt idx="3373">
                  <c:v>34051274.928985</c:v>
                </c:pt>
                <c:pt idx="3374">
                  <c:v>34040057.540305004</c:v>
                </c:pt>
                <c:pt idx="3375">
                  <c:v>34028837.571927011</c:v>
                </c:pt>
                <c:pt idx="3376">
                  <c:v>34017615.024224006</c:v>
                </c:pt>
                <c:pt idx="3377">
                  <c:v>34006389.897561997</c:v>
                </c:pt>
                <c:pt idx="3378">
                  <c:v>33995162.192309</c:v>
                </c:pt>
                <c:pt idx="3379">
                  <c:v>33983931.908829004</c:v>
                </c:pt>
                <c:pt idx="3380">
                  <c:v>33972699.047484994</c:v>
                </c:pt>
                <c:pt idx="3381">
                  <c:v>33961463.608638011</c:v>
                </c:pt>
                <c:pt idx="3382">
                  <c:v>33950225.592646003</c:v>
                </c:pt>
                <c:pt idx="3383">
                  <c:v>33938984.999869004</c:v>
                </c:pt>
                <c:pt idx="3384">
                  <c:v>33927741.830660999</c:v>
                </c:pt>
                <c:pt idx="3385">
                  <c:v>33916496.085375994</c:v>
                </c:pt>
                <c:pt idx="3386">
                  <c:v>33905247.764366001</c:v>
                </c:pt>
                <c:pt idx="3387">
                  <c:v>33893996.867980994</c:v>
                </c:pt>
                <c:pt idx="3388">
                  <c:v>33882743.396569997</c:v>
                </c:pt>
                <c:pt idx="3389">
                  <c:v>33871487.350478992</c:v>
                </c:pt>
                <c:pt idx="3390">
                  <c:v>33860228.730054006</c:v>
                </c:pt>
                <c:pt idx="3391">
                  <c:v>33848967.535636008</c:v>
                </c:pt>
                <c:pt idx="3392">
                  <c:v>33837703.767569005</c:v>
                </c:pt>
                <c:pt idx="3393">
                  <c:v>33826437.426188998</c:v>
                </c:pt>
                <c:pt idx="3394">
                  <c:v>33815168.511836</c:v>
                </c:pt>
                <c:pt idx="3395">
                  <c:v>33803897.024846002</c:v>
                </c:pt>
                <c:pt idx="3396">
                  <c:v>33792622.965551004</c:v>
                </c:pt>
                <c:pt idx="3397">
                  <c:v>33781346.334284</c:v>
                </c:pt>
                <c:pt idx="3398">
                  <c:v>33770067.131375998</c:v>
                </c:pt>
                <c:pt idx="3399">
                  <c:v>33758785.357154995</c:v>
                </c:pt>
                <c:pt idx="3400">
                  <c:v>33747501.011948004</c:v>
                </c:pt>
                <c:pt idx="3401">
                  <c:v>33736214.096078999</c:v>
                </c:pt>
                <c:pt idx="3402">
                  <c:v>33724924.609872997</c:v>
                </c:pt>
                <c:pt idx="3403">
                  <c:v>33713632.553649001</c:v>
                </c:pt>
                <c:pt idx="3404">
                  <c:v>33702337.927727997</c:v>
                </c:pt>
                <c:pt idx="3405">
                  <c:v>33691040.732427999</c:v>
                </c:pt>
                <c:pt idx="3406">
                  <c:v>33679740.968064003</c:v>
                </c:pt>
                <c:pt idx="3407">
                  <c:v>33668438.634950005</c:v>
                </c:pt>
                <c:pt idx="3408">
                  <c:v>33657133.733398005</c:v>
                </c:pt>
                <c:pt idx="3409">
                  <c:v>33645826.263719998</c:v>
                </c:pt>
                <c:pt idx="3410">
                  <c:v>33634516.226222999</c:v>
                </c:pt>
                <c:pt idx="3411">
                  <c:v>33623203.621215008</c:v>
                </c:pt>
                <c:pt idx="3412">
                  <c:v>33611888.449000001</c:v>
                </c:pt>
                <c:pt idx="3413">
                  <c:v>33600570.709881999</c:v>
                </c:pt>
                <c:pt idx="3414">
                  <c:v>33589250.404161997</c:v>
                </c:pt>
                <c:pt idx="3415">
                  <c:v>33577927.532139003</c:v>
                </c:pt>
                <c:pt idx="3416">
                  <c:v>33566602.094112001</c:v>
                </c:pt>
                <c:pt idx="3417">
                  <c:v>33555274.090377003</c:v>
                </c:pt>
                <c:pt idx="3418">
                  <c:v>33543943.521226998</c:v>
                </c:pt>
                <c:pt idx="3419">
                  <c:v>33532610.386955</c:v>
                </c:pt>
                <c:pt idx="3420">
                  <c:v>33521274.687850997</c:v>
                </c:pt>
                <c:pt idx="3421">
                  <c:v>33509936.424204998</c:v>
                </c:pt>
                <c:pt idx="3422">
                  <c:v>33498595.596301999</c:v>
                </c:pt>
                <c:pt idx="3423">
                  <c:v>33487252.204429001</c:v>
                </c:pt>
                <c:pt idx="3424">
                  <c:v>33475906.248867996</c:v>
                </c:pt>
                <c:pt idx="3425">
                  <c:v>33464557.729900997</c:v>
                </c:pt>
                <c:pt idx="3426">
                  <c:v>33453206.647807997</c:v>
                </c:pt>
                <c:pt idx="3427">
                  <c:v>33441853.002865002</c:v>
                </c:pt>
                <c:pt idx="3428">
                  <c:v>33430496.795350999</c:v>
                </c:pt>
                <c:pt idx="3429">
                  <c:v>33419138.025536999</c:v>
                </c:pt>
                <c:pt idx="3430">
                  <c:v>33407776.693697996</c:v>
                </c:pt>
                <c:pt idx="3431">
                  <c:v>33396412.800103001</c:v>
                </c:pt>
                <c:pt idx="3432">
                  <c:v>33385046.345020998</c:v>
                </c:pt>
                <c:pt idx="3433">
                  <c:v>33373677.328720003</c:v>
                </c:pt>
                <c:pt idx="3434">
                  <c:v>33362305.751464002</c:v>
                </c:pt>
                <c:pt idx="3435">
                  <c:v>33350931.613515999</c:v>
                </c:pt>
                <c:pt idx="3436">
                  <c:v>33339554.915139001</c:v>
                </c:pt>
                <c:pt idx="3437">
                  <c:v>33328175.656591002</c:v>
                </c:pt>
                <c:pt idx="3438">
                  <c:v>33316793.838131003</c:v>
                </c:pt>
                <c:pt idx="3439">
                  <c:v>33305409.460013997</c:v>
                </c:pt>
                <c:pt idx="3440">
                  <c:v>33294022.522496</c:v>
                </c:pt>
                <c:pt idx="3441">
                  <c:v>33282633.025827002</c:v>
                </c:pt>
                <c:pt idx="3442">
                  <c:v>33271240.970260002</c:v>
                </c:pt>
                <c:pt idx="3443">
                  <c:v>33259846.356040999</c:v>
                </c:pt>
                <c:pt idx="3444">
                  <c:v>33248449.183419995</c:v>
                </c:pt>
                <c:pt idx="3445">
                  <c:v>33237049.452639997</c:v>
                </c:pt>
                <c:pt idx="3446">
                  <c:v>33225647.163944997</c:v>
                </c:pt>
                <c:pt idx="3447">
                  <c:v>33214242.317575999</c:v>
                </c:pt>
                <c:pt idx="3448">
                  <c:v>33202834.913773995</c:v>
                </c:pt>
                <c:pt idx="3449">
                  <c:v>33191424.952775002</c:v>
                </c:pt>
                <c:pt idx="3450">
                  <c:v>33180012.434815995</c:v>
                </c:pt>
                <c:pt idx="3451">
                  <c:v>33168597.360130999</c:v>
                </c:pt>
                <c:pt idx="3452">
                  <c:v>33157179.728952006</c:v>
                </c:pt>
                <c:pt idx="3453">
                  <c:v>33145759.541510995</c:v>
                </c:pt>
                <c:pt idx="3454">
                  <c:v>33134336.798035</c:v>
                </c:pt>
                <c:pt idx="3455">
                  <c:v>33122911.498752005</c:v>
                </c:pt>
                <c:pt idx="3456">
                  <c:v>33111483.643886</c:v>
                </c:pt>
                <c:pt idx="3457">
                  <c:v>33100053.233660996</c:v>
                </c:pt>
                <c:pt idx="3458">
                  <c:v>33088620.268298995</c:v>
                </c:pt>
                <c:pt idx="3459">
                  <c:v>33077184.748017997</c:v>
                </c:pt>
                <c:pt idx="3460">
                  <c:v>33065746.673037</c:v>
                </c:pt>
                <c:pt idx="3461">
                  <c:v>33054306.043570995</c:v>
                </c:pt>
                <c:pt idx="3462">
                  <c:v>33042862.859834999</c:v>
                </c:pt>
                <c:pt idx="3463">
                  <c:v>33031417.122042</c:v>
                </c:pt>
                <c:pt idx="3464">
                  <c:v>33019968.830400001</c:v>
                </c:pt>
                <c:pt idx="3465">
                  <c:v>33008517.985119995</c:v>
                </c:pt>
                <c:pt idx="3466">
                  <c:v>32997064.586406998</c:v>
                </c:pt>
                <c:pt idx="3467">
                  <c:v>32985608.634468</c:v>
                </c:pt>
                <c:pt idx="3468">
                  <c:v>32974150.129503999</c:v>
                </c:pt>
                <c:pt idx="3469">
                  <c:v>32962689.071717996</c:v>
                </c:pt>
                <c:pt idx="3470">
                  <c:v>32951225.461307995</c:v>
                </c:pt>
                <c:pt idx="3471">
                  <c:v>32939759.298472997</c:v>
                </c:pt>
                <c:pt idx="3472">
                  <c:v>32928290.583407998</c:v>
                </c:pt>
                <c:pt idx="3473">
                  <c:v>32916819.316307005</c:v>
                </c:pt>
                <c:pt idx="3474">
                  <c:v>32905345.497362997</c:v>
                </c:pt>
                <c:pt idx="3475">
                  <c:v>32893869.126765005</c:v>
                </c:pt>
                <c:pt idx="3476">
                  <c:v>32882390.204702999</c:v>
                </c:pt>
                <c:pt idx="3477">
                  <c:v>32870908.731362998</c:v>
                </c:pt>
                <c:pt idx="3478">
                  <c:v>32859424.706928998</c:v>
                </c:pt>
                <c:pt idx="3479">
                  <c:v>32847938.131586004</c:v>
                </c:pt>
                <c:pt idx="3480">
                  <c:v>32836449.005512998</c:v>
                </c:pt>
                <c:pt idx="3481">
                  <c:v>32824957.32889</c:v>
                </c:pt>
                <c:pt idx="3482">
                  <c:v>32813463.101894997</c:v>
                </c:pt>
                <c:pt idx="3483">
                  <c:v>32801966.324703</c:v>
                </c:pt>
                <c:pt idx="3484">
                  <c:v>32790466.997489002</c:v>
                </c:pt>
                <c:pt idx="3485">
                  <c:v>32778965.120423</c:v>
                </c:pt>
                <c:pt idx="3486">
                  <c:v>32767460.693676997</c:v>
                </c:pt>
                <c:pt idx="3487">
                  <c:v>32755953.717418995</c:v>
                </c:pt>
                <c:pt idx="3488">
                  <c:v>32744444.191814996</c:v>
                </c:pt>
                <c:pt idx="3489">
                  <c:v>32732932.117030002</c:v>
                </c:pt>
                <c:pt idx="3490">
                  <c:v>32721417.493225995</c:v>
                </c:pt>
                <c:pt idx="3491">
                  <c:v>32709900.320564006</c:v>
                </c:pt>
                <c:pt idx="3492">
                  <c:v>32698380.599204</c:v>
                </c:pt>
                <c:pt idx="3493">
                  <c:v>32686858.329303999</c:v>
                </c:pt>
                <c:pt idx="3494">
                  <c:v>32675333.511016998</c:v>
                </c:pt>
                <c:pt idx="3495">
                  <c:v>32663806.144498002</c:v>
                </c:pt>
                <c:pt idx="3496">
                  <c:v>32652276.229898997</c:v>
                </c:pt>
                <c:pt idx="3497">
                  <c:v>32640743.767369997</c:v>
                </c:pt>
                <c:pt idx="3498">
                  <c:v>32629208.757057998</c:v>
                </c:pt>
                <c:pt idx="3499">
                  <c:v>32617671.199110001</c:v>
                </c:pt>
                <c:pt idx="3500">
                  <c:v>32606131.093669996</c:v>
                </c:pt>
                <c:pt idx="3501">
                  <c:v>32594588.440880995</c:v>
                </c:pt>
                <c:pt idx="3502">
                  <c:v>32583043.240883995</c:v>
                </c:pt>
                <c:pt idx="3503">
                  <c:v>32571495.493816998</c:v>
                </c:pt>
                <c:pt idx="3504">
                  <c:v>32559945.199817002</c:v>
                </c:pt>
                <c:pt idx="3505">
                  <c:v>32548392.359019</c:v>
                </c:pt>
                <c:pt idx="3506">
                  <c:v>32536836.971557997</c:v>
                </c:pt>
                <c:pt idx="3507">
                  <c:v>32525279.037563</c:v>
                </c:pt>
                <c:pt idx="3508">
                  <c:v>32513718.557165999</c:v>
                </c:pt>
                <c:pt idx="3509">
                  <c:v>32502155.530492999</c:v>
                </c:pt>
                <c:pt idx="3510">
                  <c:v>32490589.957669996</c:v>
                </c:pt>
                <c:pt idx="3511">
                  <c:v>32479021.838822003</c:v>
                </c:pt>
                <c:pt idx="3512">
                  <c:v>32467451.174070001</c:v>
                </c:pt>
                <c:pt idx="3513">
                  <c:v>32455877.963536002</c:v>
                </c:pt>
                <c:pt idx="3514">
                  <c:v>32444302.207338002</c:v>
                </c:pt>
                <c:pt idx="3515">
                  <c:v>32432723.905590996</c:v>
                </c:pt>
                <c:pt idx="3516">
                  <c:v>32421143.058412001</c:v>
                </c:pt>
                <c:pt idx="3517">
                  <c:v>32409559.665912997</c:v>
                </c:pt>
                <c:pt idx="3518">
                  <c:v>32397973.728204001</c:v>
                </c:pt>
                <c:pt idx="3519">
                  <c:v>32386385.245397002</c:v>
                </c:pt>
                <c:pt idx="3520">
                  <c:v>32374794.217597</c:v>
                </c:pt>
                <c:pt idx="3521">
                  <c:v>32363200.64491</c:v>
                </c:pt>
                <c:pt idx="3522">
                  <c:v>32351604.527439997</c:v>
                </c:pt>
                <c:pt idx="3523">
                  <c:v>32340005.865288995</c:v>
                </c:pt>
                <c:pt idx="3524">
                  <c:v>32328404.658556003</c:v>
                </c:pt>
                <c:pt idx="3525">
                  <c:v>32316800.907340996</c:v>
                </c:pt>
                <c:pt idx="3526">
                  <c:v>32305194.611738</c:v>
                </c:pt>
                <c:pt idx="3527">
                  <c:v>32293585.771842994</c:v>
                </c:pt>
                <c:pt idx="3528">
                  <c:v>32281974.387747996</c:v>
                </c:pt>
                <c:pt idx="3529">
                  <c:v>32270360.459543996</c:v>
                </c:pt>
                <c:pt idx="3530">
                  <c:v>32258743.987318996</c:v>
                </c:pt>
                <c:pt idx="3531">
                  <c:v>32247124.971159998</c:v>
                </c:pt>
                <c:pt idx="3532">
                  <c:v>32235503.411153</c:v>
                </c:pt>
                <c:pt idx="3533">
                  <c:v>32223879.307381</c:v>
                </c:pt>
                <c:pt idx="3534">
                  <c:v>32212252.659924004</c:v>
                </c:pt>
                <c:pt idx="3535">
                  <c:v>32200623.468862996</c:v>
                </c:pt>
                <c:pt idx="3536">
                  <c:v>32188991.734276</c:v>
                </c:pt>
                <c:pt idx="3537">
                  <c:v>32177357.456236999</c:v>
                </c:pt>
                <c:pt idx="3538">
                  <c:v>32165720.634821001</c:v>
                </c:pt>
                <c:pt idx="3539">
                  <c:v>32154081.270100001</c:v>
                </c:pt>
                <c:pt idx="3540">
                  <c:v>32142439.362144001</c:v>
                </c:pt>
                <c:pt idx="3541">
                  <c:v>32130794.911021002</c:v>
                </c:pt>
                <c:pt idx="3542">
                  <c:v>32119147.916797001</c:v>
                </c:pt>
                <c:pt idx="3543">
                  <c:v>32107498.379539005</c:v>
                </c:pt>
                <c:pt idx="3544">
                  <c:v>32095846.299307</c:v>
                </c:pt>
                <c:pt idx="3545">
                  <c:v>32084191.676162004</c:v>
                </c:pt>
                <c:pt idx="3546">
                  <c:v>32072534.510165002</c:v>
                </c:pt>
                <c:pt idx="3547">
                  <c:v>32060874.801370997</c:v>
                </c:pt>
                <c:pt idx="3548">
                  <c:v>32049212.549835995</c:v>
                </c:pt>
                <c:pt idx="3549">
                  <c:v>32037547.755613998</c:v>
                </c:pt>
                <c:pt idx="3550">
                  <c:v>32025880.418755002</c:v>
                </c:pt>
                <c:pt idx="3551">
                  <c:v>32014210.539310001</c:v>
                </c:pt>
                <c:pt idx="3552">
                  <c:v>32002538.117326003</c:v>
                </c:pt>
                <c:pt idx="3553">
                  <c:v>31990863.152848002</c:v>
                </c:pt>
                <c:pt idx="3554">
                  <c:v>31979185.645922001</c:v>
                </c:pt>
                <c:pt idx="3555">
                  <c:v>31967505.596588001</c:v>
                </c:pt>
                <c:pt idx="3556">
                  <c:v>31955823.004887</c:v>
                </c:pt>
                <c:pt idx="3557">
                  <c:v>31944137.870857999</c:v>
                </c:pt>
                <c:pt idx="3558">
                  <c:v>31932450.194537003</c:v>
                </c:pt>
                <c:pt idx="3559">
                  <c:v>31920759.975957997</c:v>
                </c:pt>
                <c:pt idx="3560">
                  <c:v>31909067.215154003</c:v>
                </c:pt>
                <c:pt idx="3561">
                  <c:v>31897371.912156004</c:v>
                </c:pt>
                <c:pt idx="3562">
                  <c:v>31885674.066992</c:v>
                </c:pt>
                <c:pt idx="3563">
                  <c:v>31873973.679691002</c:v>
                </c:pt>
                <c:pt idx="3564">
                  <c:v>31862270.750275996</c:v>
                </c:pt>
                <c:pt idx="3565">
                  <c:v>31850565.278772</c:v>
                </c:pt>
                <c:pt idx="3566">
                  <c:v>31838857.265198994</c:v>
                </c:pt>
                <c:pt idx="3567">
                  <c:v>31827146.709577002</c:v>
                </c:pt>
                <c:pt idx="3568">
                  <c:v>31815433.611924004</c:v>
                </c:pt>
                <c:pt idx="3569">
                  <c:v>31803717.972256001</c:v>
                </c:pt>
                <c:pt idx="3570">
                  <c:v>31791999.790585</c:v>
                </c:pt>
                <c:pt idx="3571">
                  <c:v>31780279.066925</c:v>
                </c:pt>
                <c:pt idx="3572">
                  <c:v>31768555.801284999</c:v>
                </c:pt>
                <c:pt idx="3573">
                  <c:v>31756829.993672993</c:v>
                </c:pt>
                <c:pt idx="3574">
                  <c:v>31745101.644095998</c:v>
                </c:pt>
                <c:pt idx="3575">
                  <c:v>31733370.752558999</c:v>
                </c:pt>
                <c:pt idx="3576">
                  <c:v>31721637.319061998</c:v>
                </c:pt>
                <c:pt idx="3577">
                  <c:v>31709901.343607996</c:v>
                </c:pt>
                <c:pt idx="3578">
                  <c:v>31698162.826193999</c:v>
                </c:pt>
                <c:pt idx="3579">
                  <c:v>31686421.766817994</c:v>
                </c:pt>
                <c:pt idx="3580">
                  <c:v>31674678.165474996</c:v>
                </c:pt>
                <c:pt idx="3581">
                  <c:v>31662932.022157002</c:v>
                </c:pt>
                <c:pt idx="3582">
                  <c:v>31651183.336856004</c:v>
                </c:pt>
                <c:pt idx="3583">
                  <c:v>31639432.109560005</c:v>
                </c:pt>
                <c:pt idx="3584">
                  <c:v>31627678.340257999</c:v>
                </c:pt>
                <c:pt idx="3585">
                  <c:v>31615922.028933998</c:v>
                </c:pt>
                <c:pt idx="3586">
                  <c:v>31604163.175572999</c:v>
                </c:pt>
                <c:pt idx="3587">
                  <c:v>31592401.780154999</c:v>
                </c:pt>
                <c:pt idx="3588">
                  <c:v>31580637.842659999</c:v>
                </c:pt>
                <c:pt idx="3589">
                  <c:v>31568871.363066997</c:v>
                </c:pt>
                <c:pt idx="3590">
                  <c:v>31557102.341350999</c:v>
                </c:pt>
                <c:pt idx="3591">
                  <c:v>31545330.777486</c:v>
                </c:pt>
                <c:pt idx="3592">
                  <c:v>31533556.671443995</c:v>
                </c:pt>
                <c:pt idx="3593">
                  <c:v>31521780.023196001</c:v>
                </c:pt>
                <c:pt idx="3594">
                  <c:v>31510000.832709003</c:v>
                </c:pt>
                <c:pt idx="3595">
                  <c:v>31498219.099950999</c:v>
                </c:pt>
                <c:pt idx="3596">
                  <c:v>31486434.824885</c:v>
                </c:pt>
                <c:pt idx="3597">
                  <c:v>31474648.007473998</c:v>
                </c:pt>
                <c:pt idx="3598">
                  <c:v>31462858.647678997</c:v>
                </c:pt>
                <c:pt idx="3599">
                  <c:v>31451066.745457996</c:v>
                </c:pt>
                <c:pt idx="3600">
                  <c:v>31439272.300769001</c:v>
                </c:pt>
                <c:pt idx="3601">
                  <c:v>31427475.313565999</c:v>
                </c:pt>
                <c:pt idx="3602">
                  <c:v>31415675.783801991</c:v>
                </c:pt>
                <c:pt idx="3603">
                  <c:v>31403873.711429</c:v>
                </c:pt>
                <c:pt idx="3604">
                  <c:v>31392069.096395001</c:v>
                </c:pt>
                <c:pt idx="3605">
                  <c:v>31380261.938646998</c:v>
                </c:pt>
                <c:pt idx="3606">
                  <c:v>31368452.238132004</c:v>
                </c:pt>
                <c:pt idx="3607">
                  <c:v>31356639.994791996</c:v>
                </c:pt>
                <c:pt idx="3608">
                  <c:v>31344825.20857</c:v>
                </c:pt>
                <c:pt idx="3609">
                  <c:v>31333007.879404001</c:v>
                </c:pt>
                <c:pt idx="3610">
                  <c:v>31321188.007231995</c:v>
                </c:pt>
                <c:pt idx="3611">
                  <c:v>31309365.591989998</c:v>
                </c:pt>
                <c:pt idx="3612">
                  <c:v>31297540.633610997</c:v>
                </c:pt>
                <c:pt idx="3613">
                  <c:v>31285713.132029004</c:v>
                </c:pt>
                <c:pt idx="3614">
                  <c:v>31273883.087172002</c:v>
                </c:pt>
                <c:pt idx="3615">
                  <c:v>31262050.498969</c:v>
                </c:pt>
                <c:pt idx="3616">
                  <c:v>31250215.367345002</c:v>
                </c:pt>
                <c:pt idx="3617">
                  <c:v>31238377.692226004</c:v>
                </c:pt>
                <c:pt idx="3618">
                  <c:v>31226537.473532997</c:v>
                </c:pt>
                <c:pt idx="3619">
                  <c:v>31214694.711185999</c:v>
                </c:pt>
                <c:pt idx="3620">
                  <c:v>31202849.405104</c:v>
                </c:pt>
                <c:pt idx="3621">
                  <c:v>31191001.555204</c:v>
                </c:pt>
                <c:pt idx="3622">
                  <c:v>31179151.161399998</c:v>
                </c:pt>
                <c:pt idx="3623">
                  <c:v>31167298.223604996</c:v>
                </c:pt>
                <c:pt idx="3624">
                  <c:v>31155442.741727997</c:v>
                </c:pt>
                <c:pt idx="3625">
                  <c:v>31143584.715679996</c:v>
                </c:pt>
                <c:pt idx="3626">
                  <c:v>31131724.145365998</c:v>
                </c:pt>
                <c:pt idx="3627">
                  <c:v>31119861.030692998</c:v>
                </c:pt>
                <c:pt idx="3628">
                  <c:v>31107995.371562</c:v>
                </c:pt>
                <c:pt idx="3629">
                  <c:v>31096127.167873997</c:v>
                </c:pt>
                <c:pt idx="3630">
                  <c:v>31084256.419528998</c:v>
                </c:pt>
                <c:pt idx="3631">
                  <c:v>31072383.126424003</c:v>
                </c:pt>
                <c:pt idx="3632">
                  <c:v>31060507.288454</c:v>
                </c:pt>
                <c:pt idx="3633">
                  <c:v>31048628.905511998</c:v>
                </c:pt>
                <c:pt idx="3634">
                  <c:v>31036747.977489997</c:v>
                </c:pt>
                <c:pt idx="3635">
                  <c:v>31024864.504276998</c:v>
                </c:pt>
                <c:pt idx="3636">
                  <c:v>31012978.485758997</c:v>
                </c:pt>
                <c:pt idx="3637">
                  <c:v>31001089.921823997</c:v>
                </c:pt>
                <c:pt idx="3638">
                  <c:v>30989198.812354002</c:v>
                </c:pt>
                <c:pt idx="3639">
                  <c:v>30977305.157230001</c:v>
                </c:pt>
                <c:pt idx="3640">
                  <c:v>30965408.956333</c:v>
                </c:pt>
                <c:pt idx="3641">
                  <c:v>30953510.209539998</c:v>
                </c:pt>
                <c:pt idx="3642">
                  <c:v>30941608.916727003</c:v>
                </c:pt>
                <c:pt idx="3643">
                  <c:v>30929705.077768002</c:v>
                </c:pt>
                <c:pt idx="3644">
                  <c:v>30917798.692533001</c:v>
                </c:pt>
                <c:pt idx="3645">
                  <c:v>30905889.760893997</c:v>
                </c:pt>
                <c:pt idx="3646">
                  <c:v>30893978.282717995</c:v>
                </c:pt>
                <c:pt idx="3647">
                  <c:v>30882064.257871997</c:v>
                </c:pt>
                <c:pt idx="3648">
                  <c:v>30870147.686217997</c:v>
                </c:pt>
                <c:pt idx="3649">
                  <c:v>30858228.567618996</c:v>
                </c:pt>
                <c:pt idx="3650">
                  <c:v>30846306.901935995</c:v>
                </c:pt>
                <c:pt idx="3651">
                  <c:v>30834382.689025</c:v>
                </c:pt>
                <c:pt idx="3652">
                  <c:v>30822455.928745002</c:v>
                </c:pt>
                <c:pt idx="3653">
                  <c:v>30810526.620947</c:v>
                </c:pt>
                <c:pt idx="3654">
                  <c:v>30798594.765485995</c:v>
                </c:pt>
                <c:pt idx="3655">
                  <c:v>30786660.362210996</c:v>
                </c:pt>
                <c:pt idx="3656">
                  <c:v>30774723.410969999</c:v>
                </c:pt>
                <c:pt idx="3657">
                  <c:v>30762783.911609996</c:v>
                </c:pt>
                <c:pt idx="3658">
                  <c:v>30750841.863974996</c:v>
                </c:pt>
                <c:pt idx="3659">
                  <c:v>30738897.267907996</c:v>
                </c:pt>
                <c:pt idx="3660">
                  <c:v>30726950.123247996</c:v>
                </c:pt>
                <c:pt idx="3661">
                  <c:v>30715000.429834995</c:v>
                </c:pt>
                <c:pt idx="3662">
                  <c:v>30703048.187504999</c:v>
                </c:pt>
                <c:pt idx="3663">
                  <c:v>30691093.396093</c:v>
                </c:pt>
                <c:pt idx="3664">
                  <c:v>30679136.055429999</c:v>
                </c:pt>
                <c:pt idx="3665">
                  <c:v>30667176.165347997</c:v>
                </c:pt>
                <c:pt idx="3666">
                  <c:v>30655213.725674998</c:v>
                </c:pt>
                <c:pt idx="3667">
                  <c:v>30643248.736237001</c:v>
                </c:pt>
                <c:pt idx="3668">
                  <c:v>30631281.196860999</c:v>
                </c:pt>
                <c:pt idx="3669">
                  <c:v>30619311.107367001</c:v>
                </c:pt>
                <c:pt idx="3670">
                  <c:v>30607338.467575997</c:v>
                </c:pt>
                <c:pt idx="3671">
                  <c:v>30595363.277309</c:v>
                </c:pt>
                <c:pt idx="3672">
                  <c:v>30583385.536380004</c:v>
                </c:pt>
                <c:pt idx="3673">
                  <c:v>30571405.244604997</c:v>
                </c:pt>
                <c:pt idx="3674">
                  <c:v>30559422.401796997</c:v>
                </c:pt>
                <c:pt idx="3675">
                  <c:v>30547437.007766999</c:v>
                </c:pt>
                <c:pt idx="3676">
                  <c:v>30535449.062321998</c:v>
                </c:pt>
                <c:pt idx="3677">
                  <c:v>30523458.565270994</c:v>
                </c:pt>
                <c:pt idx="3678">
                  <c:v>30511465.516417</c:v>
                </c:pt>
                <c:pt idx="3679">
                  <c:v>30499469.915564001</c:v>
                </c:pt>
                <c:pt idx="3680">
                  <c:v>30487471.762511995</c:v>
                </c:pt>
                <c:pt idx="3681">
                  <c:v>30475471.057061002</c:v>
                </c:pt>
                <c:pt idx="3682">
                  <c:v>30463467.799006</c:v>
                </c:pt>
                <c:pt idx="3683">
                  <c:v>30451461.988142997</c:v>
                </c:pt>
                <c:pt idx="3684">
                  <c:v>30439453.624265999</c:v>
                </c:pt>
                <c:pt idx="3685">
                  <c:v>30427442.707162999</c:v>
                </c:pt>
                <c:pt idx="3686">
                  <c:v>30415429.236625999</c:v>
                </c:pt>
                <c:pt idx="3687">
                  <c:v>30403413.212439001</c:v>
                </c:pt>
                <c:pt idx="3688">
                  <c:v>30391394.634389002</c:v>
                </c:pt>
                <c:pt idx="3689">
                  <c:v>30379373.502257999</c:v>
                </c:pt>
                <c:pt idx="3690">
                  <c:v>30367349.815827001</c:v>
                </c:pt>
                <c:pt idx="3691">
                  <c:v>30355323.574873995</c:v>
                </c:pt>
                <c:pt idx="3692">
                  <c:v>30343294.779176999</c:v>
                </c:pt>
                <c:pt idx="3693">
                  <c:v>30331263.428509999</c:v>
                </c:pt>
                <c:pt idx="3694">
                  <c:v>30319229.522645995</c:v>
                </c:pt>
                <c:pt idx="3695">
                  <c:v>30307193.061356999</c:v>
                </c:pt>
                <c:pt idx="3696">
                  <c:v>30295154.044409998</c:v>
                </c:pt>
                <c:pt idx="3697">
                  <c:v>30283112.471572995</c:v>
                </c:pt>
                <c:pt idx="3698">
                  <c:v>30271068.342610996</c:v>
                </c:pt>
                <c:pt idx="3699">
                  <c:v>30259021.657285001</c:v>
                </c:pt>
                <c:pt idx="3700">
                  <c:v>30246972.415358</c:v>
                </c:pt>
                <c:pt idx="3701">
                  <c:v>30234920.616587009</c:v>
                </c:pt>
                <c:pt idx="3702">
                  <c:v>30222866.260729998</c:v>
                </c:pt>
                <c:pt idx="3703">
                  <c:v>30210809.347539999</c:v>
                </c:pt>
                <c:pt idx="3704">
                  <c:v>30198749.876772001</c:v>
                </c:pt>
                <c:pt idx="3705">
                  <c:v>30186687.848175</c:v>
                </c:pt>
                <c:pt idx="3706">
                  <c:v>30174623.261497993</c:v>
                </c:pt>
                <c:pt idx="3707">
                  <c:v>30162556.116488002</c:v>
                </c:pt>
                <c:pt idx="3708">
                  <c:v>30150486.412889</c:v>
                </c:pt>
                <c:pt idx="3709">
                  <c:v>30138414.150444001</c:v>
                </c:pt>
                <c:pt idx="3710">
                  <c:v>30126339.328894001</c:v>
                </c:pt>
                <c:pt idx="3711">
                  <c:v>30114261.947975997</c:v>
                </c:pt>
                <c:pt idx="3712">
                  <c:v>30102182.007429</c:v>
                </c:pt>
                <c:pt idx="3713">
                  <c:v>30090099.506985001</c:v>
                </c:pt>
                <c:pt idx="3714">
                  <c:v>30078014.446377002</c:v>
                </c:pt>
                <c:pt idx="3715">
                  <c:v>30065926.825336006</c:v>
                </c:pt>
                <c:pt idx="3716">
                  <c:v>30053836.64359</c:v>
                </c:pt>
                <c:pt idx="3717">
                  <c:v>30041743.900866002</c:v>
                </c:pt>
                <c:pt idx="3718">
                  <c:v>30029648.596887</c:v>
                </c:pt>
                <c:pt idx="3719">
                  <c:v>30017550.731377002</c:v>
                </c:pt>
                <c:pt idx="3720">
                  <c:v>30005450.304053999</c:v>
                </c:pt>
                <c:pt idx="3721">
                  <c:v>29993347.314638</c:v>
                </c:pt>
                <c:pt idx="3722">
                  <c:v>29981241.762843996</c:v>
                </c:pt>
                <c:pt idx="3723">
                  <c:v>29969133.648387004</c:v>
                </c:pt>
                <c:pt idx="3724">
                  <c:v>29957022.970978998</c:v>
                </c:pt>
                <c:pt idx="3725">
                  <c:v>29944909.730328999</c:v>
                </c:pt>
                <c:pt idx="3726">
                  <c:v>29932793.926144999</c:v>
                </c:pt>
                <c:pt idx="3727">
                  <c:v>29920675.558134004</c:v>
                </c:pt>
                <c:pt idx="3728">
                  <c:v>29908554.625999998</c:v>
                </c:pt>
                <c:pt idx="3729">
                  <c:v>29896431.129442997</c:v>
                </c:pt>
                <c:pt idx="3730">
                  <c:v>29884305.068163998</c:v>
                </c:pt>
                <c:pt idx="3731">
                  <c:v>29872176.441860992</c:v>
                </c:pt>
                <c:pt idx="3732">
                  <c:v>29860045.250229001</c:v>
                </c:pt>
                <c:pt idx="3733">
                  <c:v>29847911.492960997</c:v>
                </c:pt>
                <c:pt idx="3734">
                  <c:v>29835775.169750001</c:v>
                </c:pt>
                <c:pt idx="3735">
                  <c:v>29823636.280283995</c:v>
                </c:pt>
                <c:pt idx="3736">
                  <c:v>29811494.824251998</c:v>
                </c:pt>
                <c:pt idx="3737">
                  <c:v>29799350.801337998</c:v>
                </c:pt>
                <c:pt idx="3738">
                  <c:v>29787204.211226001</c:v>
                </c:pt>
                <c:pt idx="3739">
                  <c:v>29775055.053596001</c:v>
                </c:pt>
                <c:pt idx="3740">
                  <c:v>29762903.328129005</c:v>
                </c:pt>
                <c:pt idx="3741">
                  <c:v>29750749.034501001</c:v>
                </c:pt>
                <c:pt idx="3742">
                  <c:v>29738592.172387004</c:v>
                </c:pt>
                <c:pt idx="3743">
                  <c:v>29726432.741459996</c:v>
                </c:pt>
                <c:pt idx="3744">
                  <c:v>29714270.741390996</c:v>
                </c:pt>
                <c:pt idx="3745">
                  <c:v>29702106.171848997</c:v>
                </c:pt>
                <c:pt idx="3746">
                  <c:v>29689939.032499999</c:v>
                </c:pt>
                <c:pt idx="3747">
                  <c:v>29677769.323008996</c:v>
                </c:pt>
                <c:pt idx="3748">
                  <c:v>29665597.043039002</c:v>
                </c:pt>
                <c:pt idx="3749">
                  <c:v>29653422.192251001</c:v>
                </c:pt>
                <c:pt idx="3750">
                  <c:v>29641244.770300999</c:v>
                </c:pt>
                <c:pt idx="3751">
                  <c:v>29629064.776847996</c:v>
                </c:pt>
                <c:pt idx="3752">
                  <c:v>29616882.211545002</c:v>
                </c:pt>
                <c:pt idx="3753">
                  <c:v>29604697.074044</c:v>
                </c:pt>
                <c:pt idx="3754">
                  <c:v>29592509.363995995</c:v>
                </c:pt>
                <c:pt idx="3755">
                  <c:v>29580319.081047993</c:v>
                </c:pt>
                <c:pt idx="3756">
                  <c:v>29568126.224846002</c:v>
                </c:pt>
                <c:pt idx="3757">
                  <c:v>29555930.795033995</c:v>
                </c:pt>
                <c:pt idx="3758">
                  <c:v>29543732.791253995</c:v>
                </c:pt>
                <c:pt idx="3759">
                  <c:v>29531532.213146001</c:v>
                </c:pt>
                <c:pt idx="3760">
                  <c:v>29519329.060346</c:v>
                </c:pt>
                <c:pt idx="3761">
                  <c:v>29507123.332490999</c:v>
                </c:pt>
                <c:pt idx="3762">
                  <c:v>29494915.029212996</c:v>
                </c:pt>
                <c:pt idx="3763">
                  <c:v>29482704.150145005</c:v>
                </c:pt>
                <c:pt idx="3764">
                  <c:v>29470490.694913998</c:v>
                </c:pt>
                <c:pt idx="3765">
                  <c:v>29458274.663148995</c:v>
                </c:pt>
                <c:pt idx="3766">
                  <c:v>29446056.054474</c:v>
                </c:pt>
                <c:pt idx="3767">
                  <c:v>29433834.868512001</c:v>
                </c:pt>
                <c:pt idx="3768">
                  <c:v>29421611.104883</c:v>
                </c:pt>
                <c:pt idx="3769">
                  <c:v>29409384.763206996</c:v>
                </c:pt>
                <c:pt idx="3770">
                  <c:v>29397155.843099002</c:v>
                </c:pt>
                <c:pt idx="3771">
                  <c:v>29384924.344175</c:v>
                </c:pt>
                <c:pt idx="3772">
                  <c:v>29372690.266045995</c:v>
                </c:pt>
                <c:pt idx="3773">
                  <c:v>29360453.608322002</c:v>
                </c:pt>
                <c:pt idx="3774">
                  <c:v>29348214.370612998</c:v>
                </c:pt>
                <c:pt idx="3775">
                  <c:v>29335972.552523002</c:v>
                </c:pt>
                <c:pt idx="3776">
                  <c:v>29323728.153655998</c:v>
                </c:pt>
                <c:pt idx="3777">
                  <c:v>29311481.173613995</c:v>
                </c:pt>
                <c:pt idx="3778">
                  <c:v>29299231.611997999</c:v>
                </c:pt>
                <c:pt idx="3779">
                  <c:v>29286979.468402997</c:v>
                </c:pt>
                <c:pt idx="3780">
                  <c:v>29274724.742426001</c:v>
                </c:pt>
                <c:pt idx="3781">
                  <c:v>29262467.433659997</c:v>
                </c:pt>
                <c:pt idx="3782">
                  <c:v>29250207.541694995</c:v>
                </c:pt>
                <c:pt idx="3783">
                  <c:v>29237945.066121999</c:v>
                </c:pt>
                <c:pt idx="3784">
                  <c:v>29225680.006526005</c:v>
                </c:pt>
                <c:pt idx="3785">
                  <c:v>29213412.362491995</c:v>
                </c:pt>
                <c:pt idx="3786">
                  <c:v>29201142.133602999</c:v>
                </c:pt>
                <c:pt idx="3787">
                  <c:v>29188869.319439001</c:v>
                </c:pt>
                <c:pt idx="3788">
                  <c:v>29176593.919578996</c:v>
                </c:pt>
                <c:pt idx="3789">
                  <c:v>29164315.933598995</c:v>
                </c:pt>
                <c:pt idx="3790">
                  <c:v>29152035.361071996</c:v>
                </c:pt>
                <c:pt idx="3791">
                  <c:v>29139752.201570995</c:v>
                </c:pt>
                <c:pt idx="3792">
                  <c:v>29127466.454666</c:v>
                </c:pt>
                <c:pt idx="3793">
                  <c:v>29115178.119923003</c:v>
                </c:pt>
                <c:pt idx="3794">
                  <c:v>29102887.196908999</c:v>
                </c:pt>
                <c:pt idx="3795">
                  <c:v>29090593.685185999</c:v>
                </c:pt>
                <c:pt idx="3796">
                  <c:v>29078297.584316</c:v>
                </c:pt>
                <c:pt idx="3797">
                  <c:v>29065998.893857997</c:v>
                </c:pt>
                <c:pt idx="3798">
                  <c:v>29053697.613368001</c:v>
                </c:pt>
                <c:pt idx="3799">
                  <c:v>29041393.742401995</c:v>
                </c:pt>
                <c:pt idx="3800">
                  <c:v>29029087.280510996</c:v>
                </c:pt>
                <c:pt idx="3801">
                  <c:v>29016778.227246996</c:v>
                </c:pt>
                <c:pt idx="3802">
                  <c:v>29004466.582157001</c:v>
                </c:pt>
                <c:pt idx="3803">
                  <c:v>28992152.344788</c:v>
                </c:pt>
                <c:pt idx="3804">
                  <c:v>28979835.514681999</c:v>
                </c:pt>
                <c:pt idx="3805">
                  <c:v>28967516.091382999</c:v>
                </c:pt>
                <c:pt idx="3806">
                  <c:v>28955194.07443</c:v>
                </c:pt>
                <c:pt idx="3807">
                  <c:v>28942869.463359997</c:v>
                </c:pt>
                <c:pt idx="3808">
                  <c:v>28930542.257707</c:v>
                </c:pt>
                <c:pt idx="3809">
                  <c:v>28918212.457006</c:v>
                </c:pt>
                <c:pt idx="3810">
                  <c:v>28905880.060787998</c:v>
                </c:pt>
                <c:pt idx="3811">
                  <c:v>28893545.068580005</c:v>
                </c:pt>
                <c:pt idx="3812">
                  <c:v>28881207.479908995</c:v>
                </c:pt>
                <c:pt idx="3813">
                  <c:v>28868867.294300999</c:v>
                </c:pt>
                <c:pt idx="3814">
                  <c:v>28856524.511275996</c:v>
                </c:pt>
                <c:pt idx="3815">
                  <c:v>28844179.130355004</c:v>
                </c:pt>
                <c:pt idx="3816">
                  <c:v>28831831.151055999</c:v>
                </c:pt>
                <c:pt idx="3817">
                  <c:v>28819480.572894</c:v>
                </c:pt>
                <c:pt idx="3818">
                  <c:v>28807127.395383</c:v>
                </c:pt>
                <c:pt idx="3819">
                  <c:v>28794771.618034005</c:v>
                </c:pt>
                <c:pt idx="3820">
                  <c:v>28782413.240355998</c:v>
                </c:pt>
                <c:pt idx="3821">
                  <c:v>28770052.261856996</c:v>
                </c:pt>
                <c:pt idx="3822">
                  <c:v>28757688.682039998</c:v>
                </c:pt>
                <c:pt idx="3823">
                  <c:v>28745322.500407998</c:v>
                </c:pt>
                <c:pt idx="3824">
                  <c:v>28732953.716460999</c:v>
                </c:pt>
                <c:pt idx="3825">
                  <c:v>28720582.329698995</c:v>
                </c:pt>
                <c:pt idx="3826">
                  <c:v>28708208.339614999</c:v>
                </c:pt>
                <c:pt idx="3827">
                  <c:v>28695831.745704997</c:v>
                </c:pt>
                <c:pt idx="3828">
                  <c:v>28683452.547459997</c:v>
                </c:pt>
                <c:pt idx="3829">
                  <c:v>28671070.744368002</c:v>
                </c:pt>
                <c:pt idx="3830">
                  <c:v>28658686.335918002</c:v>
                </c:pt>
                <c:pt idx="3831">
                  <c:v>28646299.321592998</c:v>
                </c:pt>
                <c:pt idx="3832">
                  <c:v>28633909.700876996</c:v>
                </c:pt>
                <c:pt idx="3833">
                  <c:v>28621517.473250002</c:v>
                </c:pt>
                <c:pt idx="3834">
                  <c:v>28609122.638191003</c:v>
                </c:pt>
                <c:pt idx="3835">
                  <c:v>28596725.195174001</c:v>
                </c:pt>
                <c:pt idx="3836">
                  <c:v>28584325.143674996</c:v>
                </c:pt>
                <c:pt idx="3837">
                  <c:v>28571922.483163998</c:v>
                </c:pt>
                <c:pt idx="3838">
                  <c:v>28559517.213112</c:v>
                </c:pt>
                <c:pt idx="3839">
                  <c:v>28547109.332984004</c:v>
                </c:pt>
                <c:pt idx="3840">
                  <c:v>28534698.842247002</c:v>
                </c:pt>
                <c:pt idx="3841">
                  <c:v>28522285.740363002</c:v>
                </c:pt>
                <c:pt idx="3842">
                  <c:v>28509870.026792001</c:v>
                </c:pt>
                <c:pt idx="3843">
                  <c:v>28497451.700991996</c:v>
                </c:pt>
                <c:pt idx="3844">
                  <c:v>28485030.762419995</c:v>
                </c:pt>
                <c:pt idx="3845">
                  <c:v>28472607.210529003</c:v>
                </c:pt>
                <c:pt idx="3846">
                  <c:v>28460181.044770997</c:v>
                </c:pt>
                <c:pt idx="3847">
                  <c:v>28447752.264594998</c:v>
                </c:pt>
                <c:pt idx="3848">
                  <c:v>28435320.869447995</c:v>
                </c:pt>
                <c:pt idx="3849">
                  <c:v>28422886.858775999</c:v>
                </c:pt>
                <c:pt idx="3850">
                  <c:v>28410450.232020006</c:v>
                </c:pt>
                <c:pt idx="3851">
                  <c:v>28398010.988620996</c:v>
                </c:pt>
                <c:pt idx="3852">
                  <c:v>28385569.128017001</c:v>
                </c:pt>
                <c:pt idx="3853">
                  <c:v>28373124.649642996</c:v>
                </c:pt>
                <c:pt idx="3854">
                  <c:v>28360677.552935001</c:v>
                </c:pt>
                <c:pt idx="3855">
                  <c:v>28348227.837322004</c:v>
                </c:pt>
                <c:pt idx="3856">
                  <c:v>28335775.502234001</c:v>
                </c:pt>
                <c:pt idx="3857">
                  <c:v>28323320.547096997</c:v>
                </c:pt>
                <c:pt idx="3858">
                  <c:v>28310862.971337002</c:v>
                </c:pt>
                <c:pt idx="3859">
                  <c:v>28298402.774374999</c:v>
                </c:pt>
                <c:pt idx="3860">
                  <c:v>28285939.955632996</c:v>
                </c:pt>
                <c:pt idx="3861">
                  <c:v>28273474.514526002</c:v>
                </c:pt>
                <c:pt idx="3862">
                  <c:v>28261006.450470995</c:v>
                </c:pt>
                <c:pt idx="3863">
                  <c:v>28248535.762882002</c:v>
                </c:pt>
                <c:pt idx="3864">
                  <c:v>28236062.451168995</c:v>
                </c:pt>
                <c:pt idx="3865">
                  <c:v>28223586.514741</c:v>
                </c:pt>
                <c:pt idx="3866">
                  <c:v>28211107.953003995</c:v>
                </c:pt>
                <c:pt idx="3867">
                  <c:v>28198626.765362997</c:v>
                </c:pt>
                <c:pt idx="3868">
                  <c:v>28186142.951218996</c:v>
                </c:pt>
                <c:pt idx="3869">
                  <c:v>28173656.509971995</c:v>
                </c:pt>
                <c:pt idx="3870">
                  <c:v>28161167.441018991</c:v>
                </c:pt>
                <c:pt idx="3871">
                  <c:v>28148675.743756</c:v>
                </c:pt>
                <c:pt idx="3872">
                  <c:v>28136181.417575002</c:v>
                </c:pt>
                <c:pt idx="3873">
                  <c:v>28123684.461866993</c:v>
                </c:pt>
                <c:pt idx="3874">
                  <c:v>28111184.876019999</c:v>
                </c:pt>
                <c:pt idx="3875">
                  <c:v>28098682.659419</c:v>
                </c:pt>
                <c:pt idx="3876">
                  <c:v>28086177.811448995</c:v>
                </c:pt>
                <c:pt idx="3877">
                  <c:v>28073670.331489999</c:v>
                </c:pt>
                <c:pt idx="3878">
                  <c:v>28061160.218922004</c:v>
                </c:pt>
                <c:pt idx="3879">
                  <c:v>28048647.473122001</c:v>
                </c:pt>
                <c:pt idx="3880">
                  <c:v>28036132.093462996</c:v>
                </c:pt>
                <c:pt idx="3881">
                  <c:v>28023614.079317998</c:v>
                </c:pt>
                <c:pt idx="3882">
                  <c:v>28011093.430057</c:v>
                </c:pt>
                <c:pt idx="3883">
                  <c:v>27998570.145047996</c:v>
                </c:pt>
                <c:pt idx="3884">
                  <c:v>27986044.223653995</c:v>
                </c:pt>
                <c:pt idx="3885">
                  <c:v>27973515.665239997</c:v>
                </c:pt>
                <c:pt idx="3886">
                  <c:v>27960984.469165996</c:v>
                </c:pt>
                <c:pt idx="3887">
                  <c:v>27948450.634791005</c:v>
                </c:pt>
                <c:pt idx="3888">
                  <c:v>27935914.161468998</c:v>
                </c:pt>
                <c:pt idx="3889">
                  <c:v>27923375.048555005</c:v>
                </c:pt>
                <c:pt idx="3890">
                  <c:v>27910833.295400996</c:v>
                </c:pt>
                <c:pt idx="3891">
                  <c:v>27898288.901354</c:v>
                </c:pt>
                <c:pt idx="3892">
                  <c:v>27885741.865761995</c:v>
                </c:pt>
                <c:pt idx="3893">
                  <c:v>27873192.187968995</c:v>
                </c:pt>
                <c:pt idx="3894">
                  <c:v>27860639.867316999</c:v>
                </c:pt>
                <c:pt idx="3895">
                  <c:v>27848084.903145995</c:v>
                </c:pt>
                <c:pt idx="3896">
                  <c:v>27835527.294792999</c:v>
                </c:pt>
                <c:pt idx="3897">
                  <c:v>27822967.041592997</c:v>
                </c:pt>
                <c:pt idx="3898">
                  <c:v>27810404.142877996</c:v>
                </c:pt>
                <c:pt idx="3899">
                  <c:v>27797838.59798</c:v>
                </c:pt>
                <c:pt idx="3900">
                  <c:v>27785270.406226005</c:v>
                </c:pt>
                <c:pt idx="3901">
                  <c:v>27772699.566940997</c:v>
                </c:pt>
                <c:pt idx="3902">
                  <c:v>27760126.07945</c:v>
                </c:pt>
                <c:pt idx="3903">
                  <c:v>27747549.943071991</c:v>
                </c:pt>
                <c:pt idx="3904">
                  <c:v>27734971.157127004</c:v>
                </c:pt>
                <c:pt idx="3905">
                  <c:v>27722389.720929999</c:v>
                </c:pt>
                <c:pt idx="3906">
                  <c:v>27709805.633797001</c:v>
                </c:pt>
                <c:pt idx="3907">
                  <c:v>27697218.895036999</c:v>
                </c:pt>
                <c:pt idx="3908">
                  <c:v>27684629.503960997</c:v>
                </c:pt>
                <c:pt idx="3909">
                  <c:v>27672037.459874995</c:v>
                </c:pt>
                <c:pt idx="3910">
                  <c:v>27659442.762084</c:v>
                </c:pt>
                <c:pt idx="3911">
                  <c:v>27646845.409889996</c:v>
                </c:pt>
                <c:pt idx="3912">
                  <c:v>27634245.402592</c:v>
                </c:pt>
                <c:pt idx="3913">
                  <c:v>27621642.739487</c:v>
                </c:pt>
                <c:pt idx="3914">
                  <c:v>27609037.419871997</c:v>
                </c:pt>
                <c:pt idx="3915">
                  <c:v>27596429.443037998</c:v>
                </c:pt>
                <c:pt idx="3916">
                  <c:v>27583818.808276001</c:v>
                </c:pt>
                <c:pt idx="3917">
                  <c:v>27571205.514873002</c:v>
                </c:pt>
                <c:pt idx="3918">
                  <c:v>27558589.562114999</c:v>
                </c:pt>
                <c:pt idx="3919">
                  <c:v>27545970.949285995</c:v>
                </c:pt>
                <c:pt idx="3920">
                  <c:v>27533349.675664999</c:v>
                </c:pt>
                <c:pt idx="3921">
                  <c:v>27520725.740530998</c:v>
                </c:pt>
                <c:pt idx="3922">
                  <c:v>27508099.14316</c:v>
                </c:pt>
                <c:pt idx="3923">
                  <c:v>27495469.882826</c:v>
                </c:pt>
                <c:pt idx="3924">
                  <c:v>27482837.958799999</c:v>
                </c:pt>
                <c:pt idx="3925">
                  <c:v>27470203.370350003</c:v>
                </c:pt>
                <c:pt idx="3926">
                  <c:v>27457566.116743002</c:v>
                </c:pt>
                <c:pt idx="3927">
                  <c:v>27444926.197242998</c:v>
                </c:pt>
                <c:pt idx="3928">
                  <c:v>27432283.611111</c:v>
                </c:pt>
                <c:pt idx="3929">
                  <c:v>27419638.357607</c:v>
                </c:pt>
                <c:pt idx="3930">
                  <c:v>27406990.435986999</c:v>
                </c:pt>
                <c:pt idx="3931">
                  <c:v>27394339.845504999</c:v>
                </c:pt>
                <c:pt idx="3932">
                  <c:v>27381686.585413996</c:v>
                </c:pt>
                <c:pt idx="3933">
                  <c:v>27369030.654963005</c:v>
                </c:pt>
                <c:pt idx="3934">
                  <c:v>27356372.053399</c:v>
                </c:pt>
                <c:pt idx="3935">
                  <c:v>27343710.779966999</c:v>
                </c:pt>
                <c:pt idx="3936">
                  <c:v>27331046.833909001</c:v>
                </c:pt>
                <c:pt idx="3937">
                  <c:v>27318380.214465</c:v>
                </c:pt>
                <c:pt idx="3938">
                  <c:v>27305710.920871992</c:v>
                </c:pt>
                <c:pt idx="3939">
                  <c:v>27293038.952365</c:v>
                </c:pt>
                <c:pt idx="3940">
                  <c:v>27280364.308177005</c:v>
                </c:pt>
                <c:pt idx="3941">
                  <c:v>27267686.987537995</c:v>
                </c:pt>
                <c:pt idx="3942">
                  <c:v>27255006.989674993</c:v>
                </c:pt>
                <c:pt idx="3943">
                  <c:v>27242324.313814998</c:v>
                </c:pt>
                <c:pt idx="3944">
                  <c:v>27229638.959178995</c:v>
                </c:pt>
                <c:pt idx="3945">
                  <c:v>27216950.924988002</c:v>
                </c:pt>
                <c:pt idx="3946">
                  <c:v>27204260.21046</c:v>
                </c:pt>
                <c:pt idx="3947">
                  <c:v>27191566.81481</c:v>
                </c:pt>
                <c:pt idx="3948">
                  <c:v>27178870.737252001</c:v>
                </c:pt>
                <c:pt idx="3949">
                  <c:v>27166171.976994999</c:v>
                </c:pt>
                <c:pt idx="3950">
                  <c:v>27153470.533248994</c:v>
                </c:pt>
                <c:pt idx="3951">
                  <c:v>27140766.405218996</c:v>
                </c:pt>
                <c:pt idx="3952">
                  <c:v>27128059.592107005</c:v>
                </c:pt>
                <c:pt idx="3953">
                  <c:v>27115350.093114998</c:v>
                </c:pt>
                <c:pt idx="3954">
                  <c:v>27102637.907440994</c:v>
                </c:pt>
                <c:pt idx="3955">
                  <c:v>27089923.034281</c:v>
                </c:pt>
                <c:pt idx="3956">
                  <c:v>27077205.472828995</c:v>
                </c:pt>
                <c:pt idx="3957">
                  <c:v>27064485.222274002</c:v>
                </c:pt>
                <c:pt idx="3958">
                  <c:v>27051762.281804994</c:v>
                </c:pt>
                <c:pt idx="3959">
                  <c:v>27039036.65061</c:v>
                </c:pt>
                <c:pt idx="3960">
                  <c:v>27026308.327869002</c:v>
                </c:pt>
                <c:pt idx="3961">
                  <c:v>27013577.312766004</c:v>
                </c:pt>
                <c:pt idx="3962">
                  <c:v>27000843.604478002</c:v>
                </c:pt>
                <c:pt idx="3963">
                  <c:v>26988107.202181</c:v>
                </c:pt>
                <c:pt idx="3964">
                  <c:v>26975368.105050001</c:v>
                </c:pt>
                <c:pt idx="3965">
                  <c:v>26962626.312254004</c:v>
                </c:pt>
                <c:pt idx="3966">
                  <c:v>26949881.822962001</c:v>
                </c:pt>
                <c:pt idx="3967">
                  <c:v>26937134.636341006</c:v>
                </c:pt>
                <c:pt idx="3968">
                  <c:v>26924384.751554001</c:v>
                </c:pt>
                <c:pt idx="3969">
                  <c:v>26911632.167762</c:v>
                </c:pt>
                <c:pt idx="3970">
                  <c:v>26898876.884123001</c:v>
                </c:pt>
                <c:pt idx="3971">
                  <c:v>26886118.899794001</c:v>
                </c:pt>
                <c:pt idx="3972">
                  <c:v>26873358.213927999</c:v>
                </c:pt>
                <c:pt idx="3973">
                  <c:v>26860594.825676996</c:v>
                </c:pt>
                <c:pt idx="3974">
                  <c:v>26847828.734188005</c:v>
                </c:pt>
                <c:pt idx="3975">
                  <c:v>26835059.938607998</c:v>
                </c:pt>
                <c:pt idx="3976">
                  <c:v>26822288.438080005</c:v>
                </c:pt>
                <c:pt idx="3977">
                  <c:v>26809514.231744997</c:v>
                </c:pt>
                <c:pt idx="3978">
                  <c:v>26796737.318741001</c:v>
                </c:pt>
                <c:pt idx="3979">
                  <c:v>26783957.698205005</c:v>
                </c:pt>
                <c:pt idx="3980">
                  <c:v>26771175.369269997</c:v>
                </c:pt>
                <c:pt idx="3981">
                  <c:v>26758390.331067</c:v>
                </c:pt>
                <c:pt idx="3982">
                  <c:v>26745602.582724001</c:v>
                </c:pt>
                <c:pt idx="3983">
                  <c:v>26732812.123365998</c:v>
                </c:pt>
                <c:pt idx="3984">
                  <c:v>26720018.952117998</c:v>
                </c:pt>
                <c:pt idx="3985">
                  <c:v>26707223.068100005</c:v>
                </c:pt>
                <c:pt idx="3986">
                  <c:v>26694424.470429</c:v>
                </c:pt>
                <c:pt idx="3987">
                  <c:v>26681623.158222005</c:v>
                </c:pt>
                <c:pt idx="3988">
                  <c:v>26668819.130591001</c:v>
                </c:pt>
                <c:pt idx="3989">
                  <c:v>26656012.386647996</c:v>
                </c:pt>
                <c:pt idx="3990">
                  <c:v>26643202.925500002</c:v>
                </c:pt>
                <c:pt idx="3991">
                  <c:v>26630390.746252999</c:v>
                </c:pt>
                <c:pt idx="3992">
                  <c:v>26617575.848009001</c:v>
                </c:pt>
                <c:pt idx="3993">
                  <c:v>26604758.229867995</c:v>
                </c:pt>
                <c:pt idx="3994">
                  <c:v>26591937.890928999</c:v>
                </c:pt>
                <c:pt idx="3995">
                  <c:v>26579114.830287002</c:v>
                </c:pt>
                <c:pt idx="3996">
                  <c:v>26566289.047033995</c:v>
                </c:pt>
                <c:pt idx="3997">
                  <c:v>26553460.540259998</c:v>
                </c:pt>
                <c:pt idx="3998">
                  <c:v>26540629.309052005</c:v>
                </c:pt>
                <c:pt idx="3999">
                  <c:v>26527795.352495998</c:v>
                </c:pt>
                <c:pt idx="4000">
                  <c:v>26514958.669674996</c:v>
                </c:pt>
                <c:pt idx="4001">
                  <c:v>26502119.259666</c:v>
                </c:pt>
                <c:pt idx="4002">
                  <c:v>26489277.121547997</c:v>
                </c:pt>
                <c:pt idx="4003">
                  <c:v>26476432.254395999</c:v>
                </c:pt>
                <c:pt idx="4004">
                  <c:v>26463584.657281</c:v>
                </c:pt>
                <c:pt idx="4005">
                  <c:v>26450734.329271995</c:v>
                </c:pt>
                <c:pt idx="4006">
                  <c:v>26437881.269436002</c:v>
                </c:pt>
                <c:pt idx="4007">
                  <c:v>26425025.476837996</c:v>
                </c:pt>
                <c:pt idx="4008">
                  <c:v>26412166.950539</c:v>
                </c:pt>
                <c:pt idx="4009">
                  <c:v>26399305.689598002</c:v>
                </c:pt>
                <c:pt idx="4010">
                  <c:v>26386441.693070997</c:v>
                </c:pt>
                <c:pt idx="4011">
                  <c:v>26373574.960011996</c:v>
                </c:pt>
                <c:pt idx="4012">
                  <c:v>26360705.489471998</c:v>
                </c:pt>
                <c:pt idx="4013">
                  <c:v>26347833.280499995</c:v>
                </c:pt>
                <c:pt idx="4014">
                  <c:v>26334958.332141001</c:v>
                </c:pt>
                <c:pt idx="4015">
                  <c:v>26322080.643438995</c:v>
                </c:pt>
                <c:pt idx="4016">
                  <c:v>26309200.213435002</c:v>
                </c:pt>
                <c:pt idx="4017">
                  <c:v>26296317.041166</c:v>
                </c:pt>
                <c:pt idx="4018">
                  <c:v>26283431.125667997</c:v>
                </c:pt>
                <c:pt idx="4019">
                  <c:v>26270542.465973992</c:v>
                </c:pt>
                <c:pt idx="4020">
                  <c:v>26257651.061112996</c:v>
                </c:pt>
                <c:pt idx="4021">
                  <c:v>26244756.910114001</c:v>
                </c:pt>
                <c:pt idx="4022">
                  <c:v>26231860.012001</c:v>
                </c:pt>
                <c:pt idx="4023">
                  <c:v>26218960.365796</c:v>
                </c:pt>
                <c:pt idx="4024">
                  <c:v>26206057.970518995</c:v>
                </c:pt>
                <c:pt idx="4025">
                  <c:v>26193152.825185999</c:v>
                </c:pt>
                <c:pt idx="4026">
                  <c:v>26180244.928812996</c:v>
                </c:pt>
                <c:pt idx="4027">
                  <c:v>26167334.280409995</c:v>
                </c:pt>
                <c:pt idx="4028">
                  <c:v>26154420.878987003</c:v>
                </c:pt>
                <c:pt idx="4029">
                  <c:v>26141504.723549996</c:v>
                </c:pt>
                <c:pt idx="4030">
                  <c:v>26128585.813101999</c:v>
                </c:pt>
                <c:pt idx="4031">
                  <c:v>26115664.146644998</c:v>
                </c:pt>
                <c:pt idx="4032">
                  <c:v>26102739.723175995</c:v>
                </c:pt>
                <c:pt idx="4033">
                  <c:v>26089812.541691996</c:v>
                </c:pt>
                <c:pt idx="4034">
                  <c:v>26076882.601185001</c:v>
                </c:pt>
                <c:pt idx="4035">
                  <c:v>26063949.900644995</c:v>
                </c:pt>
                <c:pt idx="4036">
                  <c:v>26051014.439060997</c:v>
                </c:pt>
                <c:pt idx="4037">
                  <c:v>26038076.215416998</c:v>
                </c:pt>
                <c:pt idx="4038">
                  <c:v>26025135.228694998</c:v>
                </c:pt>
                <c:pt idx="4039">
                  <c:v>26012191.477873996</c:v>
                </c:pt>
                <c:pt idx="4040">
                  <c:v>25999244.961932994</c:v>
                </c:pt>
                <c:pt idx="4041">
                  <c:v>25986295.679843996</c:v>
                </c:pt>
                <c:pt idx="4042">
                  <c:v>25973343.630578998</c:v>
                </c:pt>
                <c:pt idx="4043">
                  <c:v>25960388.813107003</c:v>
                </c:pt>
                <c:pt idx="4044">
                  <c:v>25947431.226395</c:v>
                </c:pt>
                <c:pt idx="4045">
                  <c:v>25934470.869403996</c:v>
                </c:pt>
                <c:pt idx="4046">
                  <c:v>25921507.741095997</c:v>
                </c:pt>
                <c:pt idx="4047">
                  <c:v>25908541.840429999</c:v>
                </c:pt>
                <c:pt idx="4048">
                  <c:v>25895573.166359004</c:v>
                </c:pt>
                <c:pt idx="4049">
                  <c:v>25882601.717836</c:v>
                </c:pt>
                <c:pt idx="4050">
                  <c:v>25869627.493811991</c:v>
                </c:pt>
                <c:pt idx="4051">
                  <c:v>25856650.493232995</c:v>
                </c:pt>
                <c:pt idx="4052">
                  <c:v>25843670.715043996</c:v>
                </c:pt>
                <c:pt idx="4053">
                  <c:v>25830688.158186007</c:v>
                </c:pt>
                <c:pt idx="4054">
                  <c:v>25817702.821596999</c:v>
                </c:pt>
                <c:pt idx="4055">
                  <c:v>25804714.704214998</c:v>
                </c:pt>
                <c:pt idx="4056">
                  <c:v>25791723.804972</c:v>
                </c:pt>
                <c:pt idx="4057">
                  <c:v>25778730.122799005</c:v>
                </c:pt>
                <c:pt idx="4058">
                  <c:v>25765733.656624004</c:v>
                </c:pt>
                <c:pt idx="4059">
                  <c:v>25752734.405371998</c:v>
                </c:pt>
                <c:pt idx="4060">
                  <c:v>25739732.367965002</c:v>
                </c:pt>
                <c:pt idx="4061">
                  <c:v>25726727.543322999</c:v>
                </c:pt>
                <c:pt idx="4062">
                  <c:v>25713719.930362001</c:v>
                </c:pt>
                <c:pt idx="4063">
                  <c:v>25700709.527997997</c:v>
                </c:pt>
                <c:pt idx="4064">
                  <c:v>25687696.335140999</c:v>
                </c:pt>
                <c:pt idx="4065">
                  <c:v>25674680.350699</c:v>
                </c:pt>
                <c:pt idx="4066">
                  <c:v>25661661.573578995</c:v>
                </c:pt>
                <c:pt idx="4067">
                  <c:v>25648640.002684001</c:v>
                </c:pt>
                <c:pt idx="4068">
                  <c:v>25635615.636913005</c:v>
                </c:pt>
                <c:pt idx="4069">
                  <c:v>25622588.475164</c:v>
                </c:pt>
                <c:pt idx="4070">
                  <c:v>25609558.516332004</c:v>
                </c:pt>
                <c:pt idx="4071">
                  <c:v>25596525.759309001</c:v>
                </c:pt>
                <c:pt idx="4072">
                  <c:v>25583490.202984001</c:v>
                </c:pt>
                <c:pt idx="4073">
                  <c:v>25570451.846243002</c:v>
                </c:pt>
                <c:pt idx="4074">
                  <c:v>25557410.687969998</c:v>
                </c:pt>
                <c:pt idx="4075">
                  <c:v>25544366.727044996</c:v>
                </c:pt>
                <c:pt idx="4076">
                  <c:v>25531319.962345995</c:v>
                </c:pt>
                <c:pt idx="4077">
                  <c:v>25518270.392747998</c:v>
                </c:pt>
                <c:pt idx="4078">
                  <c:v>25505218.017124005</c:v>
                </c:pt>
                <c:pt idx="4079">
                  <c:v>25492162.834343001</c:v>
                </c:pt>
                <c:pt idx="4080">
                  <c:v>25479104.843270995</c:v>
                </c:pt>
                <c:pt idx="4081">
                  <c:v>25466044.042772997</c:v>
                </c:pt>
                <c:pt idx="4082">
                  <c:v>25452980.431709997</c:v>
                </c:pt>
                <c:pt idx="4083">
                  <c:v>25439914.008939005</c:v>
                </c:pt>
                <c:pt idx="4084">
                  <c:v>25426844.773317002</c:v>
                </c:pt>
                <c:pt idx="4085">
                  <c:v>25413772.723694995</c:v>
                </c:pt>
                <c:pt idx="4086">
                  <c:v>25400697.858923003</c:v>
                </c:pt>
                <c:pt idx="4087">
                  <c:v>25387620.177847996</c:v>
                </c:pt>
                <c:pt idx="4088">
                  <c:v>25374539.679315001</c:v>
                </c:pt>
                <c:pt idx="4089">
                  <c:v>25361456.362163998</c:v>
                </c:pt>
                <c:pt idx="4090">
                  <c:v>25348370.225232996</c:v>
                </c:pt>
                <c:pt idx="4091">
                  <c:v>25335281.267359</c:v>
                </c:pt>
                <c:pt idx="4092">
                  <c:v>25322189.487372994</c:v>
                </c:pt>
                <c:pt idx="4093">
                  <c:v>25309094.884105999</c:v>
                </c:pt>
                <c:pt idx="4094">
                  <c:v>25295997.456383999</c:v>
                </c:pt>
                <c:pt idx="4095">
                  <c:v>25282897.203030996</c:v>
                </c:pt>
                <c:pt idx="4096">
                  <c:v>25269794.122869998</c:v>
                </c:pt>
                <c:pt idx="4097">
                  <c:v>25256688.214715999</c:v>
                </c:pt>
                <c:pt idx="4098">
                  <c:v>25243579.477387</c:v>
                </c:pt>
                <c:pt idx="4099">
                  <c:v>25230467.909694996</c:v>
                </c:pt>
                <c:pt idx="4100">
                  <c:v>25217353.510449</c:v>
                </c:pt>
                <c:pt idx="4101">
                  <c:v>25204236.278457001</c:v>
                </c:pt>
                <c:pt idx="4102">
                  <c:v>25191116.212521005</c:v>
                </c:pt>
                <c:pt idx="4103">
                  <c:v>25177993.311442997</c:v>
                </c:pt>
                <c:pt idx="4104">
                  <c:v>25164867.574021999</c:v>
                </c:pt>
                <c:pt idx="4105">
                  <c:v>25151738.999050997</c:v>
                </c:pt>
                <c:pt idx="4106">
                  <c:v>25138607.585324999</c:v>
                </c:pt>
                <c:pt idx="4107">
                  <c:v>25125473.331630997</c:v>
                </c:pt>
                <c:pt idx="4108">
                  <c:v>25112336.236757003</c:v>
                </c:pt>
                <c:pt idx="4109">
                  <c:v>25099196.299486</c:v>
                </c:pt>
                <c:pt idx="4110">
                  <c:v>25086053.518598001</c:v>
                </c:pt>
                <c:pt idx="4111">
                  <c:v>25072907.892871995</c:v>
                </c:pt>
                <c:pt idx="4112">
                  <c:v>25059759.421081997</c:v>
                </c:pt>
                <c:pt idx="4113">
                  <c:v>25046608.102000006</c:v>
                </c:pt>
                <c:pt idx="4114">
                  <c:v>25033453.934393998</c:v>
                </c:pt>
                <c:pt idx="4115">
                  <c:v>25020296.917032</c:v>
                </c:pt>
                <c:pt idx="4116">
                  <c:v>25007137.048675995</c:v>
                </c:pt>
                <c:pt idx="4117">
                  <c:v>24993974.328086004</c:v>
                </c:pt>
                <c:pt idx="4118">
                  <c:v>24980808.754020005</c:v>
                </c:pt>
                <c:pt idx="4119">
                  <c:v>24967640.325230997</c:v>
                </c:pt>
                <c:pt idx="4120">
                  <c:v>24954469.040470995</c:v>
                </c:pt>
                <c:pt idx="4121">
                  <c:v>24941294.898488</c:v>
                </c:pt>
                <c:pt idx="4122">
                  <c:v>24928117.898028001</c:v>
                </c:pt>
                <c:pt idx="4123">
                  <c:v>24914938.037832998</c:v>
                </c:pt>
                <c:pt idx="4124">
                  <c:v>24901755.316643</c:v>
                </c:pt>
                <c:pt idx="4125">
                  <c:v>24888569.733192999</c:v>
                </c:pt>
                <c:pt idx="4126">
                  <c:v>24875381.286217995</c:v>
                </c:pt>
                <c:pt idx="4127">
                  <c:v>24862189.974447995</c:v>
                </c:pt>
                <c:pt idx="4128">
                  <c:v>24848995.796609998</c:v>
                </c:pt>
                <c:pt idx="4129">
                  <c:v>24835798.751429997</c:v>
                </c:pt>
                <c:pt idx="4130">
                  <c:v>24822598.837627999</c:v>
                </c:pt>
                <c:pt idx="4131">
                  <c:v>24809396.053924005</c:v>
                </c:pt>
                <c:pt idx="4132">
                  <c:v>24796190.399032</c:v>
                </c:pt>
                <c:pt idx="4133">
                  <c:v>24782981.871665996</c:v>
                </c:pt>
                <c:pt idx="4134">
                  <c:v>24769770.470534999</c:v>
                </c:pt>
                <c:pt idx="4135">
                  <c:v>24756556.194346003</c:v>
                </c:pt>
                <c:pt idx="4136">
                  <c:v>24743339.041801997</c:v>
                </c:pt>
                <c:pt idx="4137">
                  <c:v>24730119.011604</c:v>
                </c:pt>
                <c:pt idx="4138">
                  <c:v>24716896.102449</c:v>
                </c:pt>
                <c:pt idx="4139">
                  <c:v>24703670.313032001</c:v>
                </c:pt>
                <c:pt idx="4140">
                  <c:v>24690441.642044999</c:v>
                </c:pt>
                <c:pt idx="4141">
                  <c:v>24677210.088174999</c:v>
                </c:pt>
                <c:pt idx="4142">
                  <c:v>24663975.650109004</c:v>
                </c:pt>
                <c:pt idx="4143">
                  <c:v>24650738.326529004</c:v>
                </c:pt>
                <c:pt idx="4144">
                  <c:v>24637498.116114009</c:v>
                </c:pt>
                <c:pt idx="4145">
                  <c:v>24624255.01754</c:v>
                </c:pt>
                <c:pt idx="4146">
                  <c:v>24611009.029480997</c:v>
                </c:pt>
                <c:pt idx="4147">
                  <c:v>24597760.150607001</c:v>
                </c:pt>
                <c:pt idx="4148">
                  <c:v>24584508.379586004</c:v>
                </c:pt>
                <c:pt idx="4149">
                  <c:v>24571253.715080999</c:v>
                </c:pt>
                <c:pt idx="4150">
                  <c:v>24557996.155753005</c:v>
                </c:pt>
                <c:pt idx="4151">
                  <c:v>24544735.700259998</c:v>
                </c:pt>
                <c:pt idx="4152">
                  <c:v>24531472.347258002</c:v>
                </c:pt>
                <c:pt idx="4153">
                  <c:v>24518206.095397998</c:v>
                </c:pt>
                <c:pt idx="4154">
                  <c:v>24504936.943328995</c:v>
                </c:pt>
                <c:pt idx="4155">
                  <c:v>24491664.889696997</c:v>
                </c:pt>
                <c:pt idx="4156">
                  <c:v>24478389.933143996</c:v>
                </c:pt>
                <c:pt idx="4157">
                  <c:v>24465112.072310001</c:v>
                </c:pt>
                <c:pt idx="4158">
                  <c:v>24451831.305830996</c:v>
                </c:pt>
                <c:pt idx="4159">
                  <c:v>24438547.632341001</c:v>
                </c:pt>
                <c:pt idx="4160">
                  <c:v>24425261.050469998</c:v>
                </c:pt>
                <c:pt idx="4161">
                  <c:v>24411971.558844998</c:v>
                </c:pt>
                <c:pt idx="4162">
                  <c:v>24398679.156089004</c:v>
                </c:pt>
                <c:pt idx="4163">
                  <c:v>24385383.840824999</c:v>
                </c:pt>
                <c:pt idx="4164">
                  <c:v>24372085.611669999</c:v>
                </c:pt>
                <c:pt idx="4165">
                  <c:v>24358784.467236996</c:v>
                </c:pt>
                <c:pt idx="4166">
                  <c:v>24345480.40614</c:v>
                </c:pt>
                <c:pt idx="4167">
                  <c:v>24332173.426987</c:v>
                </c:pt>
                <c:pt idx="4168">
                  <c:v>24318863.528382003</c:v>
                </c:pt>
                <c:pt idx="4169">
                  <c:v>24305550.708928</c:v>
                </c:pt>
                <c:pt idx="4170">
                  <c:v>24292234.967223994</c:v>
                </c:pt>
                <c:pt idx="4171">
                  <c:v>24278916.301865995</c:v>
                </c:pt>
                <c:pt idx="4172">
                  <c:v>24265594.711446997</c:v>
                </c:pt>
                <c:pt idx="4173">
                  <c:v>24252270.194555003</c:v>
                </c:pt>
                <c:pt idx="4174">
                  <c:v>24238942.749778997</c:v>
                </c:pt>
                <c:pt idx="4175">
                  <c:v>24225612.375700001</c:v>
                </c:pt>
                <c:pt idx="4176">
                  <c:v>24212279.070898995</c:v>
                </c:pt>
                <c:pt idx="4177">
                  <c:v>24198942.833953001</c:v>
                </c:pt>
                <c:pt idx="4178">
                  <c:v>24185603.663435996</c:v>
                </c:pt>
                <c:pt idx="4179">
                  <c:v>24172261.557917997</c:v>
                </c:pt>
                <c:pt idx="4180">
                  <c:v>24158916.515967</c:v>
                </c:pt>
                <c:pt idx="4181">
                  <c:v>24145568.536147002</c:v>
                </c:pt>
                <c:pt idx="4182">
                  <c:v>24132217.617017999</c:v>
                </c:pt>
                <c:pt idx="4183">
                  <c:v>24118863.757139999</c:v>
                </c:pt>
                <c:pt idx="4184">
                  <c:v>24105506.955065995</c:v>
                </c:pt>
                <c:pt idx="4185">
                  <c:v>24092147.209348995</c:v>
                </c:pt>
                <c:pt idx="4186">
                  <c:v>24078784.518535003</c:v>
                </c:pt>
                <c:pt idx="4187">
                  <c:v>24065418.881170996</c:v>
                </c:pt>
                <c:pt idx="4188">
                  <c:v>24052050.295797996</c:v>
                </c:pt>
                <c:pt idx="4189">
                  <c:v>24038678.760954998</c:v>
                </c:pt>
                <c:pt idx="4190">
                  <c:v>24025304.275176998</c:v>
                </c:pt>
                <c:pt idx="4191">
                  <c:v>24011926.836996004</c:v>
                </c:pt>
                <c:pt idx="4192">
                  <c:v>23998546.444940995</c:v>
                </c:pt>
                <c:pt idx="4193">
                  <c:v>23985163.097539</c:v>
                </c:pt>
                <c:pt idx="4194">
                  <c:v>23971776.793310996</c:v>
                </c:pt>
                <c:pt idx="4195">
                  <c:v>23958387.530777</c:v>
                </c:pt>
                <c:pt idx="4196">
                  <c:v>23944995.308451999</c:v>
                </c:pt>
                <c:pt idx="4197">
                  <c:v>23931600.124850001</c:v>
                </c:pt>
                <c:pt idx="4198">
                  <c:v>23918201.97848</c:v>
                </c:pt>
                <c:pt idx="4199">
                  <c:v>23904800.867847994</c:v>
                </c:pt>
                <c:pt idx="4200">
                  <c:v>23891396.791456997</c:v>
                </c:pt>
                <c:pt idx="4201">
                  <c:v>23877989.747806996</c:v>
                </c:pt>
                <c:pt idx="4202">
                  <c:v>23864579.735394001</c:v>
                </c:pt>
                <c:pt idx="4203">
                  <c:v>23851166.752711002</c:v>
                </c:pt>
                <c:pt idx="4204">
                  <c:v>23837750.798248995</c:v>
                </c:pt>
                <c:pt idx="4205">
                  <c:v>23824331.870494001</c:v>
                </c:pt>
                <c:pt idx="4206">
                  <c:v>23810909.967928994</c:v>
                </c:pt>
                <c:pt idx="4207">
                  <c:v>23797485.089033995</c:v>
                </c:pt>
                <c:pt idx="4208">
                  <c:v>23784057.232285</c:v>
                </c:pt>
                <c:pt idx="4209">
                  <c:v>23770626.396158002</c:v>
                </c:pt>
                <c:pt idx="4210">
                  <c:v>23757192.579119999</c:v>
                </c:pt>
                <c:pt idx="4211">
                  <c:v>23743755.779639997</c:v>
                </c:pt>
                <c:pt idx="4212">
                  <c:v>23730315.996180005</c:v>
                </c:pt>
                <c:pt idx="4213">
                  <c:v>23716873.227200996</c:v>
                </c:pt>
                <c:pt idx="4214">
                  <c:v>23703427.471159998</c:v>
                </c:pt>
                <c:pt idx="4215">
                  <c:v>23689978.726509999</c:v>
                </c:pt>
                <c:pt idx="4216">
                  <c:v>23676526.991700996</c:v>
                </c:pt>
                <c:pt idx="4217">
                  <c:v>23663072.265179995</c:v>
                </c:pt>
                <c:pt idx="4218">
                  <c:v>23649614.545390997</c:v>
                </c:pt>
                <c:pt idx="4219">
                  <c:v>23636153.830774006</c:v>
                </c:pt>
                <c:pt idx="4220">
                  <c:v>23622690.119765002</c:v>
                </c:pt>
                <c:pt idx="4221">
                  <c:v>23609223.410799</c:v>
                </c:pt>
                <c:pt idx="4222">
                  <c:v>23595753.702303998</c:v>
                </c:pt>
                <c:pt idx="4223">
                  <c:v>23582280.992709</c:v>
                </c:pt>
                <c:pt idx="4224">
                  <c:v>23568805.280436002</c:v>
                </c:pt>
                <c:pt idx="4225">
                  <c:v>23555326.563904997</c:v>
                </c:pt>
                <c:pt idx="4226">
                  <c:v>23541844.841531996</c:v>
                </c:pt>
                <c:pt idx="4227">
                  <c:v>23528360.111731999</c:v>
                </c:pt>
                <c:pt idx="4228">
                  <c:v>23514872.372914001</c:v>
                </c:pt>
                <c:pt idx="4229">
                  <c:v>23501381.623484001</c:v>
                </c:pt>
                <c:pt idx="4230">
                  <c:v>23487887.861844998</c:v>
                </c:pt>
                <c:pt idx="4231">
                  <c:v>23474391.086397</c:v>
                </c:pt>
                <c:pt idx="4232">
                  <c:v>23460891.295536999</c:v>
                </c:pt>
                <c:pt idx="4233">
                  <c:v>23447388.487656996</c:v>
                </c:pt>
                <c:pt idx="4234">
                  <c:v>23433882.661146</c:v>
                </c:pt>
                <c:pt idx="4235">
                  <c:v>23420373.814391002</c:v>
                </c:pt>
                <c:pt idx="4236">
                  <c:v>23406861.945773996</c:v>
                </c:pt>
                <c:pt idx="4237">
                  <c:v>23393347.053674996</c:v>
                </c:pt>
                <c:pt idx="4238">
                  <c:v>23379829.136468001</c:v>
                </c:pt>
                <c:pt idx="4239">
                  <c:v>23366308.192527004</c:v>
                </c:pt>
                <c:pt idx="4240">
                  <c:v>23352784.22022</c:v>
                </c:pt>
                <c:pt idx="4241">
                  <c:v>23339257.217913002</c:v>
                </c:pt>
                <c:pt idx="4242">
                  <c:v>23325727.183967002</c:v>
                </c:pt>
                <c:pt idx="4243">
                  <c:v>23312194.116741005</c:v>
                </c:pt>
                <c:pt idx="4244">
                  <c:v>23298658.014590003</c:v>
                </c:pt>
                <c:pt idx="4245">
                  <c:v>23285118.875866</c:v>
                </c:pt>
                <c:pt idx="4246">
                  <c:v>23271576.698917001</c:v>
                </c:pt>
                <c:pt idx="4247">
                  <c:v>23258031.482086997</c:v>
                </c:pt>
                <c:pt idx="4248">
                  <c:v>23244483.223717995</c:v>
                </c:pt>
                <c:pt idx="4249">
                  <c:v>23230931.922146998</c:v>
                </c:pt>
                <c:pt idx="4250">
                  <c:v>23217377.575708002</c:v>
                </c:pt>
                <c:pt idx="4251">
                  <c:v>23203820.182732001</c:v>
                </c:pt>
                <c:pt idx="4252">
                  <c:v>23190259.741546996</c:v>
                </c:pt>
                <c:pt idx="4253">
                  <c:v>23176696.250474997</c:v>
                </c:pt>
                <c:pt idx="4254">
                  <c:v>23163129.707837995</c:v>
                </c:pt>
                <c:pt idx="4255">
                  <c:v>23149560.111951999</c:v>
                </c:pt>
                <c:pt idx="4256">
                  <c:v>23135987.461128995</c:v>
                </c:pt>
                <c:pt idx="4257">
                  <c:v>23122411.753679994</c:v>
                </c:pt>
                <c:pt idx="4258">
                  <c:v>23108832.987909995</c:v>
                </c:pt>
                <c:pt idx="4259">
                  <c:v>23095251.162123002</c:v>
                </c:pt>
                <c:pt idx="4260">
                  <c:v>23081666.274616998</c:v>
                </c:pt>
                <c:pt idx="4261">
                  <c:v>23068078.323687997</c:v>
                </c:pt>
                <c:pt idx="4262">
                  <c:v>23054487.307627</c:v>
                </c:pt>
                <c:pt idx="4263">
                  <c:v>23040893.224723</c:v>
                </c:pt>
                <c:pt idx="4264">
                  <c:v>23027296.073261995</c:v>
                </c:pt>
                <c:pt idx="4265">
                  <c:v>23013695.851523001</c:v>
                </c:pt>
                <c:pt idx="4266">
                  <c:v>23000092.557785001</c:v>
                </c:pt>
                <c:pt idx="4267">
                  <c:v>22986486.190322004</c:v>
                </c:pt>
                <c:pt idx="4268">
                  <c:v>22972876.747404996</c:v>
                </c:pt>
                <c:pt idx="4269">
                  <c:v>22959264.227299996</c:v>
                </c:pt>
                <c:pt idx="4270">
                  <c:v>22945648.628270999</c:v>
                </c:pt>
                <c:pt idx="4271">
                  <c:v>22932029.948577996</c:v>
                </c:pt>
                <c:pt idx="4272">
                  <c:v>22918408.186476</c:v>
                </c:pt>
                <c:pt idx="4273">
                  <c:v>22904783.340218995</c:v>
                </c:pt>
                <c:pt idx="4274">
                  <c:v>22891155.408055998</c:v>
                </c:pt>
                <c:pt idx="4275">
                  <c:v>22877524.388231002</c:v>
                </c:pt>
                <c:pt idx="4276">
                  <c:v>22863890.278987005</c:v>
                </c:pt>
                <c:pt idx="4277">
                  <c:v>22850253.078561001</c:v>
                </c:pt>
                <c:pt idx="4278">
                  <c:v>22836612.785188995</c:v>
                </c:pt>
                <c:pt idx="4279">
                  <c:v>22822969.397101</c:v>
                </c:pt>
                <c:pt idx="4280">
                  <c:v>22809322.912524004</c:v>
                </c:pt>
                <c:pt idx="4281">
                  <c:v>22795673.329682</c:v>
                </c:pt>
                <c:pt idx="4282">
                  <c:v>22782020.646795001</c:v>
                </c:pt>
                <c:pt idx="4283">
                  <c:v>22768364.862078995</c:v>
                </c:pt>
                <c:pt idx="4284">
                  <c:v>22754705.973746996</c:v>
                </c:pt>
                <c:pt idx="4285">
                  <c:v>22741043.980006997</c:v>
                </c:pt>
                <c:pt idx="4286">
                  <c:v>22727378.879066005</c:v>
                </c:pt>
                <c:pt idx="4287">
                  <c:v>22713710.669125002</c:v>
                </c:pt>
                <c:pt idx="4288">
                  <c:v>22700039.348381005</c:v>
                </c:pt>
                <c:pt idx="4289">
                  <c:v>22686364.915029</c:v>
                </c:pt>
                <c:pt idx="4290">
                  <c:v>22672687.367260002</c:v>
                </c:pt>
                <c:pt idx="4291">
                  <c:v>22659006.703259997</c:v>
                </c:pt>
                <c:pt idx="4292">
                  <c:v>22645322.921211991</c:v>
                </c:pt>
                <c:pt idx="4293">
                  <c:v>22631636.019297</c:v>
                </c:pt>
                <c:pt idx="4294">
                  <c:v>22617945.995689996</c:v>
                </c:pt>
                <c:pt idx="4295">
                  <c:v>22604252.848561998</c:v>
                </c:pt>
                <c:pt idx="4296">
                  <c:v>22590556.576083001</c:v>
                </c:pt>
                <c:pt idx="4297">
                  <c:v>22576857.176417001</c:v>
                </c:pt>
                <c:pt idx="4298">
                  <c:v>22563154.647723999</c:v>
                </c:pt>
                <c:pt idx="4299">
                  <c:v>22549448.988163002</c:v>
                </c:pt>
                <c:pt idx="4300">
                  <c:v>22535740.195884999</c:v>
                </c:pt>
                <c:pt idx="4301">
                  <c:v>22522028.269041996</c:v>
                </c:pt>
                <c:pt idx="4302">
                  <c:v>22508313.205777995</c:v>
                </c:pt>
                <c:pt idx="4303">
                  <c:v>22494595.004236005</c:v>
                </c:pt>
                <c:pt idx="4304">
                  <c:v>22480873.662555005</c:v>
                </c:pt>
                <c:pt idx="4305">
                  <c:v>22467149.178867999</c:v>
                </c:pt>
                <c:pt idx="4306">
                  <c:v>22453421.551307999</c:v>
                </c:pt>
                <c:pt idx="4307">
                  <c:v>22439690.778000001</c:v>
                </c:pt>
                <c:pt idx="4308">
                  <c:v>22425956.857067998</c:v>
                </c:pt>
                <c:pt idx="4309">
                  <c:v>22412219.786631998</c:v>
                </c:pt>
                <c:pt idx="4310">
                  <c:v>22398479.564807002</c:v>
                </c:pt>
                <c:pt idx="4311">
                  <c:v>22384736.189704999</c:v>
                </c:pt>
                <c:pt idx="4312">
                  <c:v>22370989.659433998</c:v>
                </c:pt>
                <c:pt idx="4313">
                  <c:v>22357239.972098995</c:v>
                </c:pt>
                <c:pt idx="4314">
                  <c:v>22343487.125799</c:v>
                </c:pt>
                <c:pt idx="4315">
                  <c:v>22329731.118632004</c:v>
                </c:pt>
                <c:pt idx="4316">
                  <c:v>22315971.948690996</c:v>
                </c:pt>
                <c:pt idx="4317">
                  <c:v>22302209.614063002</c:v>
                </c:pt>
                <c:pt idx="4318">
                  <c:v>22288444.112835001</c:v>
                </c:pt>
                <c:pt idx="4319">
                  <c:v>22274675.443086997</c:v>
                </c:pt>
                <c:pt idx="4320">
                  <c:v>22260903.602897</c:v>
                </c:pt>
                <c:pt idx="4321">
                  <c:v>22247128.590339001</c:v>
                </c:pt>
                <c:pt idx="4322">
                  <c:v>22233350.403481998</c:v>
                </c:pt>
                <c:pt idx="4323">
                  <c:v>22219569.040392</c:v>
                </c:pt>
                <c:pt idx="4324">
                  <c:v>22205784.499129999</c:v>
                </c:pt>
                <c:pt idx="4325">
                  <c:v>22191996.777756006</c:v>
                </c:pt>
                <c:pt idx="4326">
                  <c:v>22178205.874323003</c:v>
                </c:pt>
                <c:pt idx="4327">
                  <c:v>22164411.786880996</c:v>
                </c:pt>
                <c:pt idx="4328">
                  <c:v>22150614.513476998</c:v>
                </c:pt>
                <c:pt idx="4329">
                  <c:v>22136814.052153002</c:v>
                </c:pt>
                <c:pt idx="4330">
                  <c:v>22123010.400947995</c:v>
                </c:pt>
                <c:pt idx="4331">
                  <c:v>22109203.557897002</c:v>
                </c:pt>
                <c:pt idx="4332">
                  <c:v>22095393.521029998</c:v>
                </c:pt>
                <c:pt idx="4333">
                  <c:v>22081580.288373996</c:v>
                </c:pt>
                <c:pt idx="4334">
                  <c:v>22067763.857951</c:v>
                </c:pt>
                <c:pt idx="4335">
                  <c:v>22053944.227782</c:v>
                </c:pt>
                <c:pt idx="4336">
                  <c:v>22040121.395879995</c:v>
                </c:pt>
                <c:pt idx="4337">
                  <c:v>22026295.360257</c:v>
                </c:pt>
                <c:pt idx="4338">
                  <c:v>22012466.118920002</c:v>
                </c:pt>
                <c:pt idx="4339">
                  <c:v>21998633.669872995</c:v>
                </c:pt>
                <c:pt idx="4340">
                  <c:v>21984798.011112999</c:v>
                </c:pt>
                <c:pt idx="4341">
                  <c:v>21970959.140636999</c:v>
                </c:pt>
                <c:pt idx="4342">
                  <c:v>21957117.056435</c:v>
                </c:pt>
                <c:pt idx="4343">
                  <c:v>21943271.756494999</c:v>
                </c:pt>
                <c:pt idx="4344">
                  <c:v>21929423.2388</c:v>
                </c:pt>
                <c:pt idx="4345">
                  <c:v>21915571.501329001</c:v>
                </c:pt>
                <c:pt idx="4346">
                  <c:v>21901716.542057</c:v>
                </c:pt>
                <c:pt idx="4347">
                  <c:v>21887858.358957004</c:v>
                </c:pt>
                <c:pt idx="4348">
                  <c:v>21873996.949994002</c:v>
                </c:pt>
                <c:pt idx="4349">
                  <c:v>21860132.313131999</c:v>
                </c:pt>
                <c:pt idx="4350">
                  <c:v>21846264.44633</c:v>
                </c:pt>
                <c:pt idx="4351">
                  <c:v>21832393.347544</c:v>
                </c:pt>
                <c:pt idx="4352">
                  <c:v>21818519.014723003</c:v>
                </c:pt>
                <c:pt idx="4353">
                  <c:v>21804641.445816994</c:v>
                </c:pt>
                <c:pt idx="4354">
                  <c:v>21790760.638766002</c:v>
                </c:pt>
                <c:pt idx="4355">
                  <c:v>21776876.591510996</c:v>
                </c:pt>
                <c:pt idx="4356">
                  <c:v>21762989.301986001</c:v>
                </c:pt>
                <c:pt idx="4357">
                  <c:v>21749098.768121</c:v>
                </c:pt>
                <c:pt idx="4358">
                  <c:v>21735204.987844992</c:v>
                </c:pt>
                <c:pt idx="4359">
                  <c:v>21721307.959077995</c:v>
                </c:pt>
                <c:pt idx="4360">
                  <c:v>21707407.679740999</c:v>
                </c:pt>
                <c:pt idx="4361">
                  <c:v>21693504.147746</c:v>
                </c:pt>
                <c:pt idx="4362">
                  <c:v>21679597.361004997</c:v>
                </c:pt>
                <c:pt idx="4363">
                  <c:v>21665687.317423999</c:v>
                </c:pt>
                <c:pt idx="4364">
                  <c:v>21651774.014904004</c:v>
                </c:pt>
                <c:pt idx="4365">
                  <c:v>21637857.451344997</c:v>
                </c:pt>
                <c:pt idx="4366">
                  <c:v>21623937.624639001</c:v>
                </c:pt>
                <c:pt idx="4367">
                  <c:v>21610014.532676999</c:v>
                </c:pt>
                <c:pt idx="4368">
                  <c:v>21596088.173342999</c:v>
                </c:pt>
                <c:pt idx="4369">
                  <c:v>21582158.544521</c:v>
                </c:pt>
                <c:pt idx="4370">
                  <c:v>21568225.644086003</c:v>
                </c:pt>
                <c:pt idx="4371">
                  <c:v>21554289.469911996</c:v>
                </c:pt>
                <c:pt idx="4372">
                  <c:v>21540350.019867998</c:v>
                </c:pt>
                <c:pt idx="4373">
                  <c:v>21526407.291817993</c:v>
                </c:pt>
                <c:pt idx="4374">
                  <c:v>21512461.283624995</c:v>
                </c:pt>
                <c:pt idx="4375">
                  <c:v>21498511.993142996</c:v>
                </c:pt>
                <c:pt idx="4376">
                  <c:v>21484559.418225005</c:v>
                </c:pt>
                <c:pt idx="4377">
                  <c:v>21470603.556719001</c:v>
                </c:pt>
                <c:pt idx="4378">
                  <c:v>21456644.406468995</c:v>
                </c:pt>
                <c:pt idx="4379">
                  <c:v>21442681.965314995</c:v>
                </c:pt>
                <c:pt idx="4380">
                  <c:v>21428716.231091995</c:v>
                </c:pt>
                <c:pt idx="4381">
                  <c:v>21414747.201631997</c:v>
                </c:pt>
                <c:pt idx="4382">
                  <c:v>21400774.874760002</c:v>
                </c:pt>
                <c:pt idx="4383">
                  <c:v>21386799.248300999</c:v>
                </c:pt>
                <c:pt idx="4384">
                  <c:v>21372820.320072997</c:v>
                </c:pt>
                <c:pt idx="4385">
                  <c:v>21358838.087888997</c:v>
                </c:pt>
                <c:pt idx="4386">
                  <c:v>21344852.549559999</c:v>
                </c:pt>
                <c:pt idx="4387">
                  <c:v>21330863.702892002</c:v>
                </c:pt>
                <c:pt idx="4388">
                  <c:v>21316871.545685995</c:v>
                </c:pt>
                <c:pt idx="4389">
                  <c:v>21302876.075739</c:v>
                </c:pt>
                <c:pt idx="4390">
                  <c:v>21288877.290843997</c:v>
                </c:pt>
                <c:pt idx="4391">
                  <c:v>21274875.188790001</c:v>
                </c:pt>
                <c:pt idx="4392">
                  <c:v>21260869.767361995</c:v>
                </c:pt>
                <c:pt idx="4393">
                  <c:v>21246861.024338</c:v>
                </c:pt>
                <c:pt idx="4394">
                  <c:v>21232848.957495995</c:v>
                </c:pt>
                <c:pt idx="4395">
                  <c:v>21218833.564606</c:v>
                </c:pt>
                <c:pt idx="4396">
                  <c:v>21204814.843434997</c:v>
                </c:pt>
                <c:pt idx="4397">
                  <c:v>21190792.791746996</c:v>
                </c:pt>
                <c:pt idx="4398">
                  <c:v>21176767.407298997</c:v>
                </c:pt>
                <c:pt idx="4399">
                  <c:v>21162738.687845998</c:v>
                </c:pt>
                <c:pt idx="4400">
                  <c:v>21148706.631137002</c:v>
                </c:pt>
                <c:pt idx="4401">
                  <c:v>21134671.234919</c:v>
                </c:pt>
                <c:pt idx="4402">
                  <c:v>21120632.496931002</c:v>
                </c:pt>
                <c:pt idx="4403">
                  <c:v>21106590.414910998</c:v>
                </c:pt>
                <c:pt idx="4404">
                  <c:v>21092544.986590002</c:v>
                </c:pt>
                <c:pt idx="4405">
                  <c:v>21078496.209697995</c:v>
                </c:pt>
                <c:pt idx="4406">
                  <c:v>21064444.081956998</c:v>
                </c:pt>
                <c:pt idx="4407">
                  <c:v>21050388.601086006</c:v>
                </c:pt>
                <c:pt idx="4408">
                  <c:v>21036329.764799997</c:v>
                </c:pt>
                <c:pt idx="4409">
                  <c:v>21022267.570808996</c:v>
                </c:pt>
                <c:pt idx="4410">
                  <c:v>21008202.016819999</c:v>
                </c:pt>
                <c:pt idx="4411">
                  <c:v>20994133.100533001</c:v>
                </c:pt>
                <c:pt idx="4412">
                  <c:v>20980060.819646001</c:v>
                </c:pt>
                <c:pt idx="4413">
                  <c:v>20965985.171852</c:v>
                </c:pt>
                <c:pt idx="4414">
                  <c:v>20951906.154837999</c:v>
                </c:pt>
                <c:pt idx="4415">
                  <c:v>20937823.766287997</c:v>
                </c:pt>
                <c:pt idx="4416">
                  <c:v>20923738.003880996</c:v>
                </c:pt>
                <c:pt idx="4417">
                  <c:v>20909648.865292002</c:v>
                </c:pt>
                <c:pt idx="4418">
                  <c:v>20895556.348191999</c:v>
                </c:pt>
                <c:pt idx="4419">
                  <c:v>20881460.450246997</c:v>
                </c:pt>
                <c:pt idx="4420">
                  <c:v>20867361.169116005</c:v>
                </c:pt>
                <c:pt idx="4421">
                  <c:v>20853258.502457999</c:v>
                </c:pt>
                <c:pt idx="4422">
                  <c:v>20839152.447924998</c:v>
                </c:pt>
                <c:pt idx="4423">
                  <c:v>20825043.003164001</c:v>
                </c:pt>
                <c:pt idx="4424">
                  <c:v>20810930.165819995</c:v>
                </c:pt>
                <c:pt idx="4425">
                  <c:v>20796813.933529001</c:v>
                </c:pt>
                <c:pt idx="4426">
                  <c:v>20782694.303927999</c:v>
                </c:pt>
                <c:pt idx="4427">
                  <c:v>20768571.274644997</c:v>
                </c:pt>
                <c:pt idx="4428">
                  <c:v>20754444.843306001</c:v>
                </c:pt>
                <c:pt idx="4429">
                  <c:v>20740315.007530998</c:v>
                </c:pt>
                <c:pt idx="4430">
                  <c:v>20726181.764936</c:v>
                </c:pt>
                <c:pt idx="4431">
                  <c:v>20712045.113133002</c:v>
                </c:pt>
                <c:pt idx="4432">
                  <c:v>20697905.049729001</c:v>
                </c:pt>
                <c:pt idx="4433">
                  <c:v>20683761.572326005</c:v>
                </c:pt>
                <c:pt idx="4434">
                  <c:v>20669614.678522002</c:v>
                </c:pt>
                <c:pt idx="4435">
                  <c:v>20655464.365908995</c:v>
                </c:pt>
                <c:pt idx="4436">
                  <c:v>20641310.632077001</c:v>
                </c:pt>
                <c:pt idx="4437">
                  <c:v>20627153.474609997</c:v>
                </c:pt>
                <c:pt idx="4438">
                  <c:v>20612992.891086001</c:v>
                </c:pt>
                <c:pt idx="4439">
                  <c:v>20598828.879080001</c:v>
                </c:pt>
                <c:pt idx="4440">
                  <c:v>20584661.436163001</c:v>
                </c:pt>
                <c:pt idx="4441">
                  <c:v>20570490.559900001</c:v>
                </c:pt>
                <c:pt idx="4442">
                  <c:v>20556316.247850996</c:v>
                </c:pt>
                <c:pt idx="4443">
                  <c:v>20542138.497571997</c:v>
                </c:pt>
                <c:pt idx="4444">
                  <c:v>20527957.306616001</c:v>
                </c:pt>
                <c:pt idx="4445">
                  <c:v>20513772.672529005</c:v>
                </c:pt>
                <c:pt idx="4446">
                  <c:v>20499584.592852</c:v>
                </c:pt>
                <c:pt idx="4447">
                  <c:v>20485393.065124001</c:v>
                </c:pt>
                <c:pt idx="4448">
                  <c:v>20471198.086876996</c:v>
                </c:pt>
                <c:pt idx="4449">
                  <c:v>20456999.655638002</c:v>
                </c:pt>
                <c:pt idx="4450">
                  <c:v>20442797.768932</c:v>
                </c:pt>
                <c:pt idx="4451">
                  <c:v>20428592.424276996</c:v>
                </c:pt>
                <c:pt idx="4452">
                  <c:v>20414383.619186003</c:v>
                </c:pt>
                <c:pt idx="4453">
                  <c:v>20400171.351169001</c:v>
                </c:pt>
                <c:pt idx="4454">
                  <c:v>20385955.617730003</c:v>
                </c:pt>
                <c:pt idx="4455">
                  <c:v>20371736.416368999</c:v>
                </c:pt>
                <c:pt idx="4456">
                  <c:v>20357513.744580001</c:v>
                </c:pt>
                <c:pt idx="4457">
                  <c:v>20343287.599854998</c:v>
                </c:pt>
                <c:pt idx="4458">
                  <c:v>20329057.979676995</c:v>
                </c:pt>
                <c:pt idx="4459">
                  <c:v>20314824.881527998</c:v>
                </c:pt>
                <c:pt idx="4460">
                  <c:v>20300588.302882999</c:v>
                </c:pt>
                <c:pt idx="4461">
                  <c:v>20286348.241212994</c:v>
                </c:pt>
                <c:pt idx="4462">
                  <c:v>20272104.693985</c:v>
                </c:pt>
                <c:pt idx="4463">
                  <c:v>20257857.658659004</c:v>
                </c:pt>
                <c:pt idx="4464">
                  <c:v>20243607.132693</c:v>
                </c:pt>
                <c:pt idx="4465">
                  <c:v>20229353.113538001</c:v>
                </c:pt>
                <c:pt idx="4466">
                  <c:v>20215095.598640997</c:v>
                </c:pt>
                <c:pt idx="4467">
                  <c:v>20200834.585443996</c:v>
                </c:pt>
                <c:pt idx="4468">
                  <c:v>20186570.071382999</c:v>
                </c:pt>
                <c:pt idx="4469">
                  <c:v>20172302.053892996</c:v>
                </c:pt>
                <c:pt idx="4470">
                  <c:v>20158030.530398998</c:v>
                </c:pt>
                <c:pt idx="4471">
                  <c:v>20143755.498323999</c:v>
                </c:pt>
                <c:pt idx="4472">
                  <c:v>20129476.955086999</c:v>
                </c:pt>
                <c:pt idx="4473">
                  <c:v>20115194.898099001</c:v>
                </c:pt>
                <c:pt idx="4474">
                  <c:v>20100909.324769001</c:v>
                </c:pt>
                <c:pt idx="4475">
                  <c:v>20086620.232500006</c:v>
                </c:pt>
                <c:pt idx="4476">
                  <c:v>20072327.618690003</c:v>
                </c:pt>
                <c:pt idx="4477">
                  <c:v>20058031.480731998</c:v>
                </c:pt>
                <c:pt idx="4478">
                  <c:v>20043731.816013999</c:v>
                </c:pt>
                <c:pt idx="4479">
                  <c:v>20029428.621920001</c:v>
                </c:pt>
                <c:pt idx="4480">
                  <c:v>20015121.895827997</c:v>
                </c:pt>
                <c:pt idx="4481">
                  <c:v>20000811.635111</c:v>
                </c:pt>
                <c:pt idx="4482">
                  <c:v>19986497.837137002</c:v>
                </c:pt>
                <c:pt idx="4483">
                  <c:v>19972180.499269996</c:v>
                </c:pt>
                <c:pt idx="4484">
                  <c:v>19957859.618868999</c:v>
                </c:pt>
                <c:pt idx="4485">
                  <c:v>19943535.193287</c:v>
                </c:pt>
                <c:pt idx="4486">
                  <c:v>19929207.219872002</c:v>
                </c:pt>
                <c:pt idx="4487">
                  <c:v>19914875.695967998</c:v>
                </c:pt>
                <c:pt idx="4488">
                  <c:v>19900540.618914004</c:v>
                </c:pt>
                <c:pt idx="4489">
                  <c:v>19886201.986041997</c:v>
                </c:pt>
                <c:pt idx="4490">
                  <c:v>19871859.794682</c:v>
                </c:pt>
                <c:pt idx="4491">
                  <c:v>19857514.042156003</c:v>
                </c:pt>
                <c:pt idx="4492">
                  <c:v>19843164.725782</c:v>
                </c:pt>
                <c:pt idx="4493">
                  <c:v>19828811.842874996</c:v>
                </c:pt>
                <c:pt idx="4494">
                  <c:v>19814455.390742</c:v>
                </c:pt>
                <c:pt idx="4495">
                  <c:v>19800095.366686001</c:v>
                </c:pt>
                <c:pt idx="4496">
                  <c:v>19785731.768004999</c:v>
                </c:pt>
                <c:pt idx="4497">
                  <c:v>19771364.591992997</c:v>
                </c:pt>
                <c:pt idx="4498">
                  <c:v>19756993.835937001</c:v>
                </c:pt>
                <c:pt idx="4499">
                  <c:v>19742619.497118995</c:v>
                </c:pt>
                <c:pt idx="4500">
                  <c:v>19728241.572817996</c:v>
                </c:pt>
                <c:pt idx="4501">
                  <c:v>19713860.060304999</c:v>
                </c:pt>
                <c:pt idx="4502">
                  <c:v>19699474.956848998</c:v>
                </c:pt>
                <c:pt idx="4503">
                  <c:v>19685086.259710997</c:v>
                </c:pt>
                <c:pt idx="4504">
                  <c:v>19670693.966147996</c:v>
                </c:pt>
                <c:pt idx="4505">
                  <c:v>19656298.073412996</c:v>
                </c:pt>
                <c:pt idx="4506">
                  <c:v>19641898.578751005</c:v>
                </c:pt>
                <c:pt idx="4507">
                  <c:v>19627495.479404997</c:v>
                </c:pt>
                <c:pt idx="4508">
                  <c:v>19613088.772610996</c:v>
                </c:pt>
                <c:pt idx="4509">
                  <c:v>19598678.455599997</c:v>
                </c:pt>
                <c:pt idx="4510">
                  <c:v>19584264.525597997</c:v>
                </c:pt>
                <c:pt idx="4511">
                  <c:v>19569846.979824997</c:v>
                </c:pt>
                <c:pt idx="4512">
                  <c:v>19555425.815497998</c:v>
                </c:pt>
                <c:pt idx="4513">
                  <c:v>19541001.029824998</c:v>
                </c:pt>
                <c:pt idx="4514">
                  <c:v>19526572.620014001</c:v>
                </c:pt>
                <c:pt idx="4515">
                  <c:v>19512140.583261997</c:v>
                </c:pt>
                <c:pt idx="4516">
                  <c:v>19497704.916765001</c:v>
                </c:pt>
                <c:pt idx="4517">
                  <c:v>19483265.617711999</c:v>
                </c:pt>
                <c:pt idx="4518">
                  <c:v>19468822.683286998</c:v>
                </c:pt>
                <c:pt idx="4519">
                  <c:v>19454376.110668998</c:v>
                </c:pt>
                <c:pt idx="4520">
                  <c:v>19439925.897031002</c:v>
                </c:pt>
                <c:pt idx="4521">
                  <c:v>19425472.03954</c:v>
                </c:pt>
                <c:pt idx="4522">
                  <c:v>19411014.535360999</c:v>
                </c:pt>
                <c:pt idx="4523">
                  <c:v>19396553.381649997</c:v>
                </c:pt>
                <c:pt idx="4524">
                  <c:v>19382088.575559001</c:v>
                </c:pt>
                <c:pt idx="4525">
                  <c:v>19367620.114236005</c:v>
                </c:pt>
                <c:pt idx="4526">
                  <c:v>19353147.994820997</c:v>
                </c:pt>
                <c:pt idx="4527">
                  <c:v>19338672.214451</c:v>
                </c:pt>
                <c:pt idx="4528">
                  <c:v>19324192.770257</c:v>
                </c:pt>
                <c:pt idx="4529">
                  <c:v>19309709.659363005</c:v>
                </c:pt>
                <c:pt idx="4530">
                  <c:v>19295222.878888998</c:v>
                </c:pt>
                <c:pt idx="4531">
                  <c:v>19280732.425950997</c:v>
                </c:pt>
                <c:pt idx="4532">
                  <c:v>19266238.297657996</c:v>
                </c:pt>
                <c:pt idx="4533">
                  <c:v>19251740.491111998</c:v>
                </c:pt>
                <c:pt idx="4534">
                  <c:v>19237239.003412995</c:v>
                </c:pt>
                <c:pt idx="4535">
                  <c:v>19222733.831652999</c:v>
                </c:pt>
                <c:pt idx="4536">
                  <c:v>19208224.972918995</c:v>
                </c:pt>
                <c:pt idx="4537">
                  <c:v>19193712.424293995</c:v>
                </c:pt>
                <c:pt idx="4538">
                  <c:v>19179196.182854</c:v>
                </c:pt>
                <c:pt idx="4539">
                  <c:v>19164676.245670993</c:v>
                </c:pt>
                <c:pt idx="4540">
                  <c:v>19150152.609808002</c:v>
                </c:pt>
                <c:pt idx="4541">
                  <c:v>19135625.272328001</c:v>
                </c:pt>
                <c:pt idx="4542">
                  <c:v>19121094.230284005</c:v>
                </c:pt>
                <c:pt idx="4543">
                  <c:v>19106559.480725002</c:v>
                </c:pt>
                <c:pt idx="4544">
                  <c:v>19092021.020694997</c:v>
                </c:pt>
                <c:pt idx="4545">
                  <c:v>19077478.847231995</c:v>
                </c:pt>
                <c:pt idx="4546">
                  <c:v>19062932.957366999</c:v>
                </c:pt>
                <c:pt idx="4547">
                  <c:v>19048383.348130003</c:v>
                </c:pt>
                <c:pt idx="4548">
                  <c:v>19033830.016539004</c:v>
                </c:pt>
                <c:pt idx="4549">
                  <c:v>19019272.959611997</c:v>
                </c:pt>
                <c:pt idx="4550">
                  <c:v>19004712.174358003</c:v>
                </c:pt>
                <c:pt idx="4551">
                  <c:v>18990147.657783005</c:v>
                </c:pt>
                <c:pt idx="4552">
                  <c:v>18975579.406884</c:v>
                </c:pt>
                <c:pt idx="4553">
                  <c:v>18961007.418655999</c:v>
                </c:pt>
                <c:pt idx="4554">
                  <c:v>18946431.690087005</c:v>
                </c:pt>
                <c:pt idx="4555">
                  <c:v>18931852.218157005</c:v>
                </c:pt>
                <c:pt idx="4556">
                  <c:v>18917268.999844998</c:v>
                </c:pt>
                <c:pt idx="4557">
                  <c:v>18902682.032120004</c:v>
                </c:pt>
                <c:pt idx="4558">
                  <c:v>18888091.311949</c:v>
                </c:pt>
                <c:pt idx="4559">
                  <c:v>18873496.836290002</c:v>
                </c:pt>
                <c:pt idx="4560">
                  <c:v>18858898.602097999</c:v>
                </c:pt>
                <c:pt idx="4561">
                  <c:v>18844296.606320005</c:v>
                </c:pt>
                <c:pt idx="4562">
                  <c:v>18829690.845898997</c:v>
                </c:pt>
                <c:pt idx="4563">
                  <c:v>18815081.317772999</c:v>
                </c:pt>
                <c:pt idx="4564">
                  <c:v>18800468.018870998</c:v>
                </c:pt>
                <c:pt idx="4565">
                  <c:v>18785850.946118996</c:v>
                </c:pt>
                <c:pt idx="4566">
                  <c:v>18771230.096438002</c:v>
                </c:pt>
                <c:pt idx="4567">
                  <c:v>18756605.466739997</c:v>
                </c:pt>
                <c:pt idx="4568">
                  <c:v>18741977.053934</c:v>
                </c:pt>
                <c:pt idx="4569">
                  <c:v>18727344.854922004</c:v>
                </c:pt>
                <c:pt idx="4570">
                  <c:v>18712708.866599999</c:v>
                </c:pt>
                <c:pt idx="4571">
                  <c:v>18698069.085859995</c:v>
                </c:pt>
                <c:pt idx="4572">
                  <c:v>18683425.509587001</c:v>
                </c:pt>
                <c:pt idx="4573">
                  <c:v>18668778.134659003</c:v>
                </c:pt>
                <c:pt idx="4574">
                  <c:v>18654126.95795</c:v>
                </c:pt>
                <c:pt idx="4575">
                  <c:v>18639471.976327002</c:v>
                </c:pt>
                <c:pt idx="4576">
                  <c:v>18624813.186652001</c:v>
                </c:pt>
                <c:pt idx="4577">
                  <c:v>18610150.585779995</c:v>
                </c:pt>
                <c:pt idx="4578">
                  <c:v>18595484.170563001</c:v>
                </c:pt>
                <c:pt idx="4579">
                  <c:v>18580813.937842995</c:v>
                </c:pt>
                <c:pt idx="4580">
                  <c:v>18566139.884459</c:v>
                </c:pt>
                <c:pt idx="4581">
                  <c:v>18551462.007242996</c:v>
                </c:pt>
                <c:pt idx="4582">
                  <c:v>18536780.303022001</c:v>
                </c:pt>
                <c:pt idx="4583">
                  <c:v>18522094.768614996</c:v>
                </c:pt>
                <c:pt idx="4584">
                  <c:v>18507405.400838997</c:v>
                </c:pt>
                <c:pt idx="4585">
                  <c:v>18492712.196500003</c:v>
                </c:pt>
                <c:pt idx="4586">
                  <c:v>18478015.152401999</c:v>
                </c:pt>
                <c:pt idx="4587">
                  <c:v>18463314.265341997</c:v>
                </c:pt>
                <c:pt idx="4588">
                  <c:v>18448609.532110002</c:v>
                </c:pt>
                <c:pt idx="4589">
                  <c:v>18433900.949490998</c:v>
                </c:pt>
                <c:pt idx="4590">
                  <c:v>18419188.514263</c:v>
                </c:pt>
                <c:pt idx="4591">
                  <c:v>18404472.223199997</c:v>
                </c:pt>
                <c:pt idx="4592">
                  <c:v>18389752.073068995</c:v>
                </c:pt>
                <c:pt idx="4593">
                  <c:v>18375028.060628995</c:v>
                </c:pt>
                <c:pt idx="4594">
                  <c:v>18360300.182636</c:v>
                </c:pt>
                <c:pt idx="4595">
                  <c:v>18345568.435837995</c:v>
                </c:pt>
                <c:pt idx="4596">
                  <c:v>18330832.816978</c:v>
                </c:pt>
                <c:pt idx="4597">
                  <c:v>18316093.322792001</c:v>
                </c:pt>
                <c:pt idx="4598">
                  <c:v>18301349.950010996</c:v>
                </c:pt>
                <c:pt idx="4599">
                  <c:v>18286602.695358999</c:v>
                </c:pt>
                <c:pt idx="4600">
                  <c:v>18271851.555555001</c:v>
                </c:pt>
                <c:pt idx="4601">
                  <c:v>18257096.527309999</c:v>
                </c:pt>
                <c:pt idx="4602">
                  <c:v>18242337.607331</c:v>
                </c:pt>
                <c:pt idx="4603">
                  <c:v>18227574.792316999</c:v>
                </c:pt>
                <c:pt idx="4604">
                  <c:v>18212808.078963</c:v>
                </c:pt>
                <c:pt idx="4605">
                  <c:v>18198037.463954996</c:v>
                </c:pt>
                <c:pt idx="4606">
                  <c:v>18183262.943975996</c:v>
                </c:pt>
                <c:pt idx="4607">
                  <c:v>18168484.515700001</c:v>
                </c:pt>
                <c:pt idx="4608">
                  <c:v>18153702.175795998</c:v>
                </c:pt>
                <c:pt idx="4609">
                  <c:v>18138915.920927998</c:v>
                </c:pt>
                <c:pt idx="4610">
                  <c:v>18124125.747752</c:v>
                </c:pt>
                <c:pt idx="4611">
                  <c:v>18109331.652918</c:v>
                </c:pt>
                <c:pt idx="4612">
                  <c:v>18094533.633072</c:v>
                </c:pt>
                <c:pt idx="4613">
                  <c:v>18079731.684848998</c:v>
                </c:pt>
                <c:pt idx="4614">
                  <c:v>18064925.804883</c:v>
                </c:pt>
                <c:pt idx="4615">
                  <c:v>18050115.989797994</c:v>
                </c:pt>
                <c:pt idx="4616">
                  <c:v>18035302.236214999</c:v>
                </c:pt>
                <c:pt idx="4617">
                  <c:v>18020484.540744998</c:v>
                </c:pt>
                <c:pt idx="4618">
                  <c:v>18005662.899994999</c:v>
                </c:pt>
                <c:pt idx="4619">
                  <c:v>17990837.310565002</c:v>
                </c:pt>
                <c:pt idx="4620">
                  <c:v>17976007.769049995</c:v>
                </c:pt>
                <c:pt idx="4621">
                  <c:v>17961174.272036001</c:v>
                </c:pt>
                <c:pt idx="4622">
                  <c:v>17946336.816106003</c:v>
                </c:pt>
                <c:pt idx="4623">
                  <c:v>17931495.397832997</c:v>
                </c:pt>
                <c:pt idx="4624">
                  <c:v>17916650.013787001</c:v>
                </c:pt>
                <c:pt idx="4625">
                  <c:v>17901800.660528999</c:v>
                </c:pt>
                <c:pt idx="4626">
                  <c:v>17886947.334616005</c:v>
                </c:pt>
                <c:pt idx="4627">
                  <c:v>17872090.032596003</c:v>
                </c:pt>
                <c:pt idx="4628">
                  <c:v>17857228.751011997</c:v>
                </c:pt>
                <c:pt idx="4629">
                  <c:v>17842363.486399997</c:v>
                </c:pt>
                <c:pt idx="4630">
                  <c:v>17827494.235291995</c:v>
                </c:pt>
                <c:pt idx="4631">
                  <c:v>17812620.994208995</c:v>
                </c:pt>
                <c:pt idx="4632">
                  <c:v>17797743.759669997</c:v>
                </c:pt>
                <c:pt idx="4633">
                  <c:v>17782862.528184004</c:v>
                </c:pt>
                <c:pt idx="4634">
                  <c:v>17767977.296257</c:v>
                </c:pt>
                <c:pt idx="4635">
                  <c:v>17753088.060385</c:v>
                </c:pt>
                <c:pt idx="4636">
                  <c:v>17738194.817058999</c:v>
                </c:pt>
                <c:pt idx="4637">
                  <c:v>17723297.562764999</c:v>
                </c:pt>
                <c:pt idx="4638">
                  <c:v>17708396.293978997</c:v>
                </c:pt>
                <c:pt idx="4639">
                  <c:v>17693491.007174</c:v>
                </c:pt>
                <c:pt idx="4640">
                  <c:v>17678581.698814001</c:v>
                </c:pt>
                <c:pt idx="4641">
                  <c:v>17663668.365357999</c:v>
                </c:pt>
                <c:pt idx="4642">
                  <c:v>17648751.003256999</c:v>
                </c:pt>
                <c:pt idx="4643">
                  <c:v>17633829.608956009</c:v>
                </c:pt>
                <c:pt idx="4644">
                  <c:v>17618904.178895</c:v>
                </c:pt>
                <c:pt idx="4645">
                  <c:v>17603974.709504001</c:v>
                </c:pt>
                <c:pt idx="4646">
                  <c:v>17589041.197209001</c:v>
                </c:pt>
                <c:pt idx="4647">
                  <c:v>17574103.638429005</c:v>
                </c:pt>
                <c:pt idx="4648">
                  <c:v>17559162.029573996</c:v>
                </c:pt>
                <c:pt idx="4649">
                  <c:v>17544216.367052</c:v>
                </c:pt>
                <c:pt idx="4650">
                  <c:v>17529266.647259999</c:v>
                </c:pt>
                <c:pt idx="4651">
                  <c:v>17514312.866588999</c:v>
                </c:pt>
                <c:pt idx="4652">
                  <c:v>17499355.021426</c:v>
                </c:pt>
                <c:pt idx="4653">
                  <c:v>17484393.108148001</c:v>
                </c:pt>
                <c:pt idx="4654">
                  <c:v>17469427.123127002</c:v>
                </c:pt>
                <c:pt idx="4655">
                  <c:v>17454457.062729001</c:v>
                </c:pt>
                <c:pt idx="4656">
                  <c:v>17439482.923309997</c:v>
                </c:pt>
                <c:pt idx="4657">
                  <c:v>17424504.701222997</c:v>
                </c:pt>
                <c:pt idx="4658">
                  <c:v>17409522.392811995</c:v>
                </c:pt>
                <c:pt idx="4659">
                  <c:v>17394535.994414002</c:v>
                </c:pt>
                <c:pt idx="4660">
                  <c:v>17379545.502361</c:v>
                </c:pt>
                <c:pt idx="4661">
                  <c:v>17364550.912977997</c:v>
                </c:pt>
                <c:pt idx="4662">
                  <c:v>17349552.222580001</c:v>
                </c:pt>
                <c:pt idx="4663">
                  <c:v>17334549.427477993</c:v>
                </c:pt>
                <c:pt idx="4664">
                  <c:v>17319542.523976997</c:v>
                </c:pt>
                <c:pt idx="4665">
                  <c:v>17304531.508372001</c:v>
                </c:pt>
                <c:pt idx="4666">
                  <c:v>17289516.376954004</c:v>
                </c:pt>
                <c:pt idx="4667">
                  <c:v>17274497.126003999</c:v>
                </c:pt>
                <c:pt idx="4668">
                  <c:v>17259473.751800995</c:v>
                </c:pt>
                <c:pt idx="4669">
                  <c:v>17244446.250610996</c:v>
                </c:pt>
                <c:pt idx="4670">
                  <c:v>17229414.618697003</c:v>
                </c:pt>
                <c:pt idx="4671">
                  <c:v>17214378.852315001</c:v>
                </c:pt>
                <c:pt idx="4672">
                  <c:v>17199338.947711997</c:v>
                </c:pt>
                <c:pt idx="4673">
                  <c:v>17184294.901129998</c:v>
                </c:pt>
                <c:pt idx="4674">
                  <c:v>17169246.708802</c:v>
                </c:pt>
                <c:pt idx="4675">
                  <c:v>17154194.366955999</c:v>
                </c:pt>
                <c:pt idx="4676">
                  <c:v>17139137.871811997</c:v>
                </c:pt>
                <c:pt idx="4677">
                  <c:v>17124077.219583001</c:v>
                </c:pt>
                <c:pt idx="4678">
                  <c:v>17109012.406474996</c:v>
                </c:pt>
                <c:pt idx="4679">
                  <c:v>17093943.428686999</c:v>
                </c:pt>
                <c:pt idx="4680">
                  <c:v>17078870.282409996</c:v>
                </c:pt>
                <c:pt idx="4681">
                  <c:v>17063792.963829998</c:v>
                </c:pt>
                <c:pt idx="4682">
                  <c:v>17048711.469124001</c:v>
                </c:pt>
                <c:pt idx="4683">
                  <c:v>17033625.794461995</c:v>
                </c:pt>
                <c:pt idx="4684">
                  <c:v>17018535.936007999</c:v>
                </c:pt>
                <c:pt idx="4685">
                  <c:v>17003441.889919002</c:v>
                </c:pt>
                <c:pt idx="4686">
                  <c:v>16988343.652341999</c:v>
                </c:pt>
                <c:pt idx="4687">
                  <c:v>16973241.219420999</c:v>
                </c:pt>
                <c:pt idx="4688">
                  <c:v>16958134.587289996</c:v>
                </c:pt>
                <c:pt idx="4689">
                  <c:v>16943023.752076</c:v>
                </c:pt>
                <c:pt idx="4690">
                  <c:v>16927908.709898997</c:v>
                </c:pt>
                <c:pt idx="4691">
                  <c:v>16912789.456872996</c:v>
                </c:pt>
                <c:pt idx="4692">
                  <c:v>16897665.989103995</c:v>
                </c:pt>
                <c:pt idx="4693">
                  <c:v>16882538.302689001</c:v>
                </c:pt>
                <c:pt idx="4694">
                  <c:v>16867406.393720999</c:v>
                </c:pt>
                <c:pt idx="4695">
                  <c:v>16852270.258283</c:v>
                </c:pt>
                <c:pt idx="4696">
                  <c:v>16837129.892452005</c:v>
                </c:pt>
                <c:pt idx="4697">
                  <c:v>16821985.292297997</c:v>
                </c:pt>
                <c:pt idx="4698">
                  <c:v>16806836.453880996</c:v>
                </c:pt>
                <c:pt idx="4699">
                  <c:v>16791683.373257998</c:v>
                </c:pt>
                <c:pt idx="4700">
                  <c:v>16776526.046474999</c:v>
                </c:pt>
                <c:pt idx="4701">
                  <c:v>16761364.469572</c:v>
                </c:pt>
                <c:pt idx="4702">
                  <c:v>16746198.638582001</c:v>
                </c:pt>
                <c:pt idx="4703">
                  <c:v>16731028.549529996</c:v>
                </c:pt>
                <c:pt idx="4704">
                  <c:v>16715854.198433001</c:v>
                </c:pt>
                <c:pt idx="4705">
                  <c:v>16700675.581303</c:v>
                </c:pt>
                <c:pt idx="4706">
                  <c:v>16685492.694142003</c:v>
                </c:pt>
                <c:pt idx="4707">
                  <c:v>16670305.532945</c:v>
                </c:pt>
                <c:pt idx="4708">
                  <c:v>16655114.093699999</c:v>
                </c:pt>
                <c:pt idx="4709">
                  <c:v>16639918.372388002</c:v>
                </c:pt>
                <c:pt idx="4710">
                  <c:v>16624718.364982003</c:v>
                </c:pt>
                <c:pt idx="4711">
                  <c:v>16609514.067446997</c:v>
                </c:pt>
                <c:pt idx="4712">
                  <c:v>16594305.475740004</c:v>
                </c:pt>
                <c:pt idx="4713">
                  <c:v>16579092.585814001</c:v>
                </c:pt>
                <c:pt idx="4714">
                  <c:v>16563875.393609002</c:v>
                </c:pt>
                <c:pt idx="4715">
                  <c:v>16548653.895062001</c:v>
                </c:pt>
                <c:pt idx="4716">
                  <c:v>16533428.086099001</c:v>
                </c:pt>
                <c:pt idx="4717">
                  <c:v>16518197.962642001</c:v>
                </c:pt>
                <c:pt idx="4718">
                  <c:v>16502963.520602003</c:v>
                </c:pt>
                <c:pt idx="4719">
                  <c:v>16487724.755884999</c:v>
                </c:pt>
                <c:pt idx="4720">
                  <c:v>16472481.664386</c:v>
                </c:pt>
                <c:pt idx="4721">
                  <c:v>16457234.241995998</c:v>
                </c:pt>
                <c:pt idx="4722">
                  <c:v>16441982.484596997</c:v>
                </c:pt>
                <c:pt idx="4723">
                  <c:v>16426726.388063002</c:v>
                </c:pt>
                <c:pt idx="4724">
                  <c:v>16411465.948259</c:v>
                </c:pt>
                <c:pt idx="4725">
                  <c:v>16396201.161045</c:v>
                </c:pt>
                <c:pt idx="4726">
                  <c:v>16380932.022271</c:v>
                </c:pt>
                <c:pt idx="4727">
                  <c:v>16365658.527781</c:v>
                </c:pt>
                <c:pt idx="4728">
                  <c:v>16350380.67341</c:v>
                </c:pt>
                <c:pt idx="4729">
                  <c:v>16335098.454986002</c:v>
                </c:pt>
                <c:pt idx="4730">
                  <c:v>16319811.868326997</c:v>
                </c:pt>
                <c:pt idx="4731">
                  <c:v>16304520.909247</c:v>
                </c:pt>
                <c:pt idx="4732">
                  <c:v>16289225.573550003</c:v>
                </c:pt>
                <c:pt idx="4733">
                  <c:v>16273925.857031003</c:v>
                </c:pt>
                <c:pt idx="4734">
                  <c:v>16258621.755479002</c:v>
                </c:pt>
                <c:pt idx="4735">
                  <c:v>16243313.264675003</c:v>
                </c:pt>
                <c:pt idx="4736">
                  <c:v>16228000.380391</c:v>
                </c:pt>
                <c:pt idx="4737">
                  <c:v>16212683.098391999</c:v>
                </c:pt>
                <c:pt idx="4738">
                  <c:v>16197361.414434001</c:v>
                </c:pt>
                <c:pt idx="4739">
                  <c:v>16182035.324268</c:v>
                </c:pt>
                <c:pt idx="4740">
                  <c:v>16166704.823633002</c:v>
                </c:pt>
                <c:pt idx="4741">
                  <c:v>16151369.908261998</c:v>
                </c:pt>
                <c:pt idx="4742">
                  <c:v>16136030.573881002</c:v>
                </c:pt>
                <c:pt idx="4743">
                  <c:v>16120686.816206001</c:v>
                </c:pt>
                <c:pt idx="4744">
                  <c:v>16105338.630946998</c:v>
                </c:pt>
                <c:pt idx="4745">
                  <c:v>16089986.013804</c:v>
                </c:pt>
                <c:pt idx="4746">
                  <c:v>16074628.960469</c:v>
                </c:pt>
                <c:pt idx="4747">
                  <c:v>16059267.466629</c:v>
                </c:pt>
                <c:pt idx="4748">
                  <c:v>16043901.527959</c:v>
                </c:pt>
                <c:pt idx="4749">
                  <c:v>16028531.140127998</c:v>
                </c:pt>
                <c:pt idx="4750">
                  <c:v>16013156.298795998</c:v>
                </c:pt>
                <c:pt idx="4751">
                  <c:v>15997776.999616003</c:v>
                </c:pt>
                <c:pt idx="4752">
                  <c:v>15982393.238231998</c:v>
                </c:pt>
                <c:pt idx="4753">
                  <c:v>15967005.010281</c:v>
                </c:pt>
                <c:pt idx="4754">
                  <c:v>15951612.311388999</c:v>
                </c:pt>
                <c:pt idx="4755">
                  <c:v>15936215.137175998</c:v>
                </c:pt>
                <c:pt idx="4756">
                  <c:v>15920813.483254002</c:v>
                </c:pt>
                <c:pt idx="4757">
                  <c:v>15905407.345226998</c:v>
                </c:pt>
                <c:pt idx="4758">
                  <c:v>15889996.718688</c:v>
                </c:pt>
                <c:pt idx="4759">
                  <c:v>15874581.599224998</c:v>
                </c:pt>
                <c:pt idx="4760">
                  <c:v>15859161.982417</c:v>
                </c:pt>
                <c:pt idx="4761">
                  <c:v>15843737.863832004</c:v>
                </c:pt>
                <c:pt idx="4762">
                  <c:v>15828309.239033999</c:v>
                </c:pt>
                <c:pt idx="4763">
                  <c:v>15812876.103575001</c:v>
                </c:pt>
                <c:pt idx="4764">
                  <c:v>15797438.453000002</c:v>
                </c:pt>
                <c:pt idx="4765">
                  <c:v>15781996.282847</c:v>
                </c:pt>
                <c:pt idx="4766">
                  <c:v>15766549.588643001</c:v>
                </c:pt>
                <c:pt idx="4767">
                  <c:v>15751098.365910001</c:v>
                </c:pt>
                <c:pt idx="4768">
                  <c:v>15735642.610157</c:v>
                </c:pt>
                <c:pt idx="4769">
                  <c:v>15720182.316888999</c:v>
                </c:pt>
                <c:pt idx="4770">
                  <c:v>15704717.481600001</c:v>
                </c:pt>
                <c:pt idx="4771">
                  <c:v>15689248.099776</c:v>
                </c:pt>
                <c:pt idx="4772">
                  <c:v>15673774.166896001</c:v>
                </c:pt>
                <c:pt idx="4773">
                  <c:v>15658295.678426998</c:v>
                </c:pt>
                <c:pt idx="4774">
                  <c:v>15642812.629832</c:v>
                </c:pt>
                <c:pt idx="4775">
                  <c:v>15627325.016561998</c:v>
                </c:pt>
                <c:pt idx="4776">
                  <c:v>15611832.834061</c:v>
                </c:pt>
                <c:pt idx="4777">
                  <c:v>15596336.077764001</c:v>
                </c:pt>
                <c:pt idx="4778">
                  <c:v>15580834.743096998</c:v>
                </c:pt>
                <c:pt idx="4779">
                  <c:v>15565328.825479003</c:v>
                </c:pt>
                <c:pt idx="4780">
                  <c:v>15549818.320318</c:v>
                </c:pt>
                <c:pt idx="4781">
                  <c:v>15534303.223015998</c:v>
                </c:pt>
                <c:pt idx="4782">
                  <c:v>15518783.528963998</c:v>
                </c:pt>
                <c:pt idx="4783">
                  <c:v>15503259.233545998</c:v>
                </c:pt>
                <c:pt idx="4784">
                  <c:v>15487730.332136</c:v>
                </c:pt>
                <c:pt idx="4785">
                  <c:v>15472196.8201</c:v>
                </c:pt>
                <c:pt idx="4786">
                  <c:v>15456658.692795997</c:v>
                </c:pt>
                <c:pt idx="4787">
                  <c:v>15441115.945571</c:v>
                </c:pt>
                <c:pt idx="4788">
                  <c:v>15425568.573766002</c:v>
                </c:pt>
                <c:pt idx="4789">
                  <c:v>15410016.572712002</c:v>
                </c:pt>
                <c:pt idx="4790">
                  <c:v>15394459.937729998</c:v>
                </c:pt>
                <c:pt idx="4791">
                  <c:v>15378898.664135</c:v>
                </c:pt>
                <c:pt idx="4792">
                  <c:v>15363332.747229999</c:v>
                </c:pt>
                <c:pt idx="4793">
                  <c:v>15347762.182311</c:v>
                </c:pt>
                <c:pt idx="4794">
                  <c:v>15332186.964664999</c:v>
                </c:pt>
                <c:pt idx="4795">
                  <c:v>15316607.089570001</c:v>
                </c:pt>
                <c:pt idx="4796">
                  <c:v>15301022.552293999</c:v>
                </c:pt>
                <c:pt idx="4797">
                  <c:v>15285433.348099001</c:v>
                </c:pt>
                <c:pt idx="4798">
                  <c:v>15269839.472235</c:v>
                </c:pt>
                <c:pt idx="4799">
                  <c:v>15254240.919943999</c:v>
                </c:pt>
                <c:pt idx="4800">
                  <c:v>15238637.686459998</c:v>
                </c:pt>
                <c:pt idx="4801">
                  <c:v>15223029.767006001</c:v>
                </c:pt>
                <c:pt idx="4802">
                  <c:v>15207417.156799</c:v>
                </c:pt>
                <c:pt idx="4803">
                  <c:v>15191799.851043005</c:v>
                </c:pt>
                <c:pt idx="4804">
                  <c:v>15176177.844937</c:v>
                </c:pt>
                <c:pt idx="4805">
                  <c:v>15160551.133668</c:v>
                </c:pt>
                <c:pt idx="4806">
                  <c:v>15144919.712416001</c:v>
                </c:pt>
                <c:pt idx="4807">
                  <c:v>15129283.57635</c:v>
                </c:pt>
                <c:pt idx="4808">
                  <c:v>15113642.720631</c:v>
                </c:pt>
                <c:pt idx="4809">
                  <c:v>15097997.140409999</c:v>
                </c:pt>
                <c:pt idx="4810">
                  <c:v>15082346.830831002</c:v>
                </c:pt>
                <c:pt idx="4811">
                  <c:v>15066691.787025996</c:v>
                </c:pt>
                <c:pt idx="4812">
                  <c:v>15051032.00412</c:v>
                </c:pt>
                <c:pt idx="4813">
                  <c:v>15035367.477227001</c:v>
                </c:pt>
                <c:pt idx="4814">
                  <c:v>15019698.201454001</c:v>
                </c:pt>
                <c:pt idx="4815">
                  <c:v>15004024.171895998</c:v>
                </c:pt>
                <c:pt idx="4816">
                  <c:v>14988345.383641005</c:v>
                </c:pt>
                <c:pt idx="4817">
                  <c:v>14972661.831766</c:v>
                </c:pt>
                <c:pt idx="4818">
                  <c:v>14956973.51134</c:v>
                </c:pt>
                <c:pt idx="4819">
                  <c:v>14941280.417423001</c:v>
                </c:pt>
                <c:pt idx="4820">
                  <c:v>14925582.545063</c:v>
                </c:pt>
                <c:pt idx="4821">
                  <c:v>14909879.889303003</c:v>
                </c:pt>
                <c:pt idx="4822">
                  <c:v>14894172.445172003</c:v>
                </c:pt>
                <c:pt idx="4823">
                  <c:v>14878460.207691997</c:v>
                </c:pt>
                <c:pt idx="4824">
                  <c:v>14862743.171877</c:v>
                </c:pt>
                <c:pt idx="4825">
                  <c:v>14847021.332728</c:v>
                </c:pt>
                <c:pt idx="4826">
                  <c:v>14831294.685239</c:v>
                </c:pt>
                <c:pt idx="4827">
                  <c:v>14815563.224393997</c:v>
                </c:pt>
                <c:pt idx="4828">
                  <c:v>14799826.945166998</c:v>
                </c:pt>
                <c:pt idx="4829">
                  <c:v>14784085.842523998</c:v>
                </c:pt>
                <c:pt idx="4830">
                  <c:v>14768339.911419</c:v>
                </c:pt>
                <c:pt idx="4831">
                  <c:v>14752589.146797998</c:v>
                </c:pt>
                <c:pt idx="4832">
                  <c:v>14736833.543597998</c:v>
                </c:pt>
                <c:pt idx="4833">
                  <c:v>14721073.096744997</c:v>
                </c:pt>
                <c:pt idx="4834">
                  <c:v>14705307.801157001</c:v>
                </c:pt>
                <c:pt idx="4835">
                  <c:v>14689537.651740002</c:v>
                </c:pt>
                <c:pt idx="4836">
                  <c:v>14673762.643391998</c:v>
                </c:pt>
                <c:pt idx="4837">
                  <c:v>14657982.771002</c:v>
                </c:pt>
                <c:pt idx="4838">
                  <c:v>14642198.029446999</c:v>
                </c:pt>
                <c:pt idx="4839">
                  <c:v>14626408.413596001</c:v>
                </c:pt>
                <c:pt idx="4840">
                  <c:v>14610613.918308998</c:v>
                </c:pt>
                <c:pt idx="4841">
                  <c:v>14594814.538432999</c:v>
                </c:pt>
                <c:pt idx="4842">
                  <c:v>14579010.26881</c:v>
                </c:pt>
                <c:pt idx="4843">
                  <c:v>14563201.104266997</c:v>
                </c:pt>
                <c:pt idx="4844">
                  <c:v>14547387.039624998</c:v>
                </c:pt>
                <c:pt idx="4845">
                  <c:v>14531568.069693999</c:v>
                </c:pt>
                <c:pt idx="4846">
                  <c:v>14515744.189273998</c:v>
                </c:pt>
                <c:pt idx="4847">
                  <c:v>14499915.393154003</c:v>
                </c:pt>
                <c:pt idx="4848">
                  <c:v>14484081.676116001</c:v>
                </c:pt>
                <c:pt idx="4849">
                  <c:v>14468243.032929</c:v>
                </c:pt>
                <c:pt idx="4850">
                  <c:v>14452399.458354</c:v>
                </c:pt>
                <c:pt idx="4851">
                  <c:v>14436550.947140997</c:v>
                </c:pt>
                <c:pt idx="4852">
                  <c:v>14420697.494031003</c:v>
                </c:pt>
                <c:pt idx="4853">
                  <c:v>14404839.093754999</c:v>
                </c:pt>
                <c:pt idx="4854">
                  <c:v>14388975.741032001</c:v>
                </c:pt>
                <c:pt idx="4855">
                  <c:v>14373107.430573</c:v>
                </c:pt>
                <c:pt idx="4856">
                  <c:v>14357234.157078</c:v>
                </c:pt>
                <c:pt idx="4857">
                  <c:v>14341355.915239003</c:v>
                </c:pt>
                <c:pt idx="4858">
                  <c:v>14325472.699733999</c:v>
                </c:pt>
                <c:pt idx="4859">
                  <c:v>14309584.505232999</c:v>
                </c:pt>
                <c:pt idx="4860">
                  <c:v>14293691.326397998</c:v>
                </c:pt>
                <c:pt idx="4861">
                  <c:v>14277793.157877</c:v>
                </c:pt>
                <c:pt idx="4862">
                  <c:v>14261889.994310003</c:v>
                </c:pt>
                <c:pt idx="4863">
                  <c:v>14245981.830325998</c:v>
                </c:pt>
                <c:pt idx="4864">
                  <c:v>14230068.660544001</c:v>
                </c:pt>
                <c:pt idx="4865">
                  <c:v>14214150.479573999</c:v>
                </c:pt>
                <c:pt idx="4866">
                  <c:v>14198227.282013003</c:v>
                </c:pt>
                <c:pt idx="4867">
                  <c:v>14182299.062450999</c:v>
                </c:pt>
                <c:pt idx="4868">
                  <c:v>14166365.815463999</c:v>
                </c:pt>
                <c:pt idx="4869">
                  <c:v>14150427.535621</c:v>
                </c:pt>
                <c:pt idx="4870">
                  <c:v>14134484.217478998</c:v>
                </c:pt>
                <c:pt idx="4871">
                  <c:v>14118535.855584001</c:v>
                </c:pt>
                <c:pt idx="4872">
                  <c:v>14102582.444473999</c:v>
                </c:pt>
                <c:pt idx="4873">
                  <c:v>14086623.978674</c:v>
                </c:pt>
                <c:pt idx="4874">
                  <c:v>14070660.452699002</c:v>
                </c:pt>
                <c:pt idx="4875">
                  <c:v>14054691.861056002</c:v>
                </c:pt>
                <c:pt idx="4876">
                  <c:v>14038718.198237998</c:v>
                </c:pt>
                <c:pt idx="4877">
                  <c:v>14022739.458730999</c:v>
                </c:pt>
                <c:pt idx="4878">
                  <c:v>14006755.637005998</c:v>
                </c:pt>
                <c:pt idx="4879">
                  <c:v>13990766.727527997</c:v>
                </c:pt>
                <c:pt idx="4880">
                  <c:v>13974772.724749999</c:v>
                </c:pt>
                <c:pt idx="4881">
                  <c:v>13958773.623112002</c:v>
                </c:pt>
                <c:pt idx="4882">
                  <c:v>13942769.417047</c:v>
                </c:pt>
                <c:pt idx="4883">
                  <c:v>13926760.100973999</c:v>
                </c:pt>
                <c:pt idx="4884">
                  <c:v>13910745.669303998</c:v>
                </c:pt>
                <c:pt idx="4885">
                  <c:v>13894726.116436996</c:v>
                </c:pt>
                <c:pt idx="4886">
                  <c:v>13878701.436760001</c:v>
                </c:pt>
                <c:pt idx="4887">
                  <c:v>13862671.624652002</c:v>
                </c:pt>
                <c:pt idx="4888">
                  <c:v>13846636.674480002</c:v>
                </c:pt>
                <c:pt idx="4889">
                  <c:v>13830596.580600003</c:v>
                </c:pt>
                <c:pt idx="4890">
                  <c:v>13814551.337358</c:v>
                </c:pt>
                <c:pt idx="4891">
                  <c:v>13798500.939088</c:v>
                </c:pt>
                <c:pt idx="4892">
                  <c:v>13782445.380115002</c:v>
                </c:pt>
                <c:pt idx="4893">
                  <c:v>13766384.654751005</c:v>
                </c:pt>
                <c:pt idx="4894">
                  <c:v>13750318.757298999</c:v>
                </c:pt>
                <c:pt idx="4895">
                  <c:v>13734247.682050003</c:v>
                </c:pt>
                <c:pt idx="4896">
                  <c:v>13718171.423284</c:v>
                </c:pt>
                <c:pt idx="4897">
                  <c:v>13702089.975269999</c:v>
                </c:pt>
                <c:pt idx="4898">
                  <c:v>13686003.332268</c:v>
                </c:pt>
                <c:pt idx="4899">
                  <c:v>13669911.488523997</c:v>
                </c:pt>
                <c:pt idx="4900">
                  <c:v>13653814.438274998</c:v>
                </c:pt>
                <c:pt idx="4901">
                  <c:v>13637712.175744999</c:v>
                </c:pt>
                <c:pt idx="4902">
                  <c:v>13621604.695150999</c:v>
                </c:pt>
                <c:pt idx="4903">
                  <c:v>13605491.990693999</c:v>
                </c:pt>
                <c:pt idx="4904">
                  <c:v>13589374.056566998</c:v>
                </c:pt>
                <c:pt idx="4905">
                  <c:v>13573250.886949999</c:v>
                </c:pt>
                <c:pt idx="4906">
                  <c:v>13557122.476013999</c:v>
                </c:pt>
                <c:pt idx="4907">
                  <c:v>13540988.817917002</c:v>
                </c:pt>
                <c:pt idx="4908">
                  <c:v>13524849.906807</c:v>
                </c:pt>
                <c:pt idx="4909">
                  <c:v>13508705.736819001</c:v>
                </c:pt>
                <c:pt idx="4910">
                  <c:v>13492556.302079001</c:v>
                </c:pt>
                <c:pt idx="4911">
                  <c:v>13476401.5967</c:v>
                </c:pt>
                <c:pt idx="4912">
                  <c:v>13460241.614785003</c:v>
                </c:pt>
                <c:pt idx="4913">
                  <c:v>13444076.350424998</c:v>
                </c:pt>
                <c:pt idx="4914">
                  <c:v>13427905.797699001</c:v>
                </c:pt>
                <c:pt idx="4915">
                  <c:v>13411729.950676002</c:v>
                </c:pt>
                <c:pt idx="4916">
                  <c:v>13395548.803413002</c:v>
                </c:pt>
                <c:pt idx="4917">
                  <c:v>13379362.349955</c:v>
                </c:pt>
                <c:pt idx="4918">
                  <c:v>13363170.584337</c:v>
                </c:pt>
                <c:pt idx="4919">
                  <c:v>13346973.500581</c:v>
                </c:pt>
                <c:pt idx="4920">
                  <c:v>13330771.092698</c:v>
                </c:pt>
                <c:pt idx="4921">
                  <c:v>13314563.354688004</c:v>
                </c:pt>
                <c:pt idx="4922">
                  <c:v>13298350.280538999</c:v>
                </c:pt>
                <c:pt idx="4923">
                  <c:v>13282131.864228003</c:v>
                </c:pt>
                <c:pt idx="4924">
                  <c:v>13265908.099718999</c:v>
                </c:pt>
                <c:pt idx="4925">
                  <c:v>13249678.980967</c:v>
                </c:pt>
                <c:pt idx="4926">
                  <c:v>13233444.501912002</c:v>
                </c:pt>
                <c:pt idx="4927">
                  <c:v>13217204.656486001</c:v>
                </c:pt>
                <c:pt idx="4928">
                  <c:v>13200959.438606</c:v>
                </c:pt>
                <c:pt idx="4929">
                  <c:v>13184708.842179</c:v>
                </c:pt>
                <c:pt idx="4930">
                  <c:v>13168452.861099999</c:v>
                </c:pt>
                <c:pt idx="4931">
                  <c:v>13152191.489252999</c:v>
                </c:pt>
                <c:pt idx="4932">
                  <c:v>13135924.720508998</c:v>
                </c:pt>
                <c:pt idx="4933">
                  <c:v>13119652.548727999</c:v>
                </c:pt>
                <c:pt idx="4934">
                  <c:v>13103374.967757002</c:v>
                </c:pt>
                <c:pt idx="4935">
                  <c:v>13087091.971433003</c:v>
                </c:pt>
                <c:pt idx="4936">
                  <c:v>13070803.553579999</c:v>
                </c:pt>
                <c:pt idx="4937">
                  <c:v>13054509.708010998</c:v>
                </c:pt>
                <c:pt idx="4938">
                  <c:v>13038210.428524999</c:v>
                </c:pt>
                <c:pt idx="4939">
                  <c:v>13021905.708911</c:v>
                </c:pt>
                <c:pt idx="4940">
                  <c:v>13005595.542946</c:v>
                </c:pt>
                <c:pt idx="4941">
                  <c:v>12989279.924393998</c:v>
                </c:pt>
                <c:pt idx="4942">
                  <c:v>12972958.847007001</c:v>
                </c:pt>
                <c:pt idx="4943">
                  <c:v>12956632.304527</c:v>
                </c:pt>
                <c:pt idx="4944">
                  <c:v>12940300.290681003</c:v>
                </c:pt>
                <c:pt idx="4945">
                  <c:v>12923962.799186001</c:v>
                </c:pt>
                <c:pt idx="4946">
                  <c:v>12907619.823744999</c:v>
                </c:pt>
                <c:pt idx="4947">
                  <c:v>12891271.358052002</c:v>
                </c:pt>
                <c:pt idx="4948">
                  <c:v>12874917.395786002</c:v>
                </c:pt>
                <c:pt idx="4949">
                  <c:v>12858557.930614</c:v>
                </c:pt>
                <c:pt idx="4950">
                  <c:v>12842192.956192</c:v>
                </c:pt>
                <c:pt idx="4951">
                  <c:v>12825822.466163998</c:v>
                </c:pt>
                <c:pt idx="4952">
                  <c:v>12809446.454160001</c:v>
                </c:pt>
                <c:pt idx="4953">
                  <c:v>12793064.913799003</c:v>
                </c:pt>
                <c:pt idx="4954">
                  <c:v>12776677.838687999</c:v>
                </c:pt>
                <c:pt idx="4955">
                  <c:v>12760285.222419998</c:v>
                </c:pt>
                <c:pt idx="4956">
                  <c:v>12743887.058576997</c:v>
                </c:pt>
                <c:pt idx="4957">
                  <c:v>12727483.340729</c:v>
                </c:pt>
                <c:pt idx="4958">
                  <c:v>12711074.062433003</c:v>
                </c:pt>
                <c:pt idx="4959">
                  <c:v>12694659.217231998</c:v>
                </c:pt>
                <c:pt idx="4960">
                  <c:v>12678238.798660001</c:v>
                </c:pt>
                <c:pt idx="4961">
                  <c:v>12661812.800235</c:v>
                </c:pt>
                <c:pt idx="4962">
                  <c:v>12645381.215463998</c:v>
                </c:pt>
                <c:pt idx="4963">
                  <c:v>12628944.037843</c:v>
                </c:pt>
                <c:pt idx="4964">
                  <c:v>12612501.260852002</c:v>
                </c:pt>
                <c:pt idx="4965">
                  <c:v>12596052.877962003</c:v>
                </c:pt>
                <c:pt idx="4966">
                  <c:v>12579598.882629002</c:v>
                </c:pt>
                <c:pt idx="4967">
                  <c:v>12563139.268296998</c:v>
                </c:pt>
                <c:pt idx="4968">
                  <c:v>12546674.028396996</c:v>
                </c:pt>
                <c:pt idx="4969">
                  <c:v>12530203.156347997</c:v>
                </c:pt>
                <c:pt idx="4970">
                  <c:v>12513726.645556998</c:v>
                </c:pt>
                <c:pt idx="4971">
                  <c:v>12497244.489416</c:v>
                </c:pt>
                <c:pt idx="4972">
                  <c:v>12480756.681306001</c:v>
                </c:pt>
                <c:pt idx="4973">
                  <c:v>12464263.214594996</c:v>
                </c:pt>
                <c:pt idx="4974">
                  <c:v>12447764.082637003</c:v>
                </c:pt>
                <c:pt idx="4975">
                  <c:v>12431259.278774997</c:v>
                </c:pt>
                <c:pt idx="4976">
                  <c:v>12414748.796337996</c:v>
                </c:pt>
                <c:pt idx="4977">
                  <c:v>12398232.628642</c:v>
                </c:pt>
                <c:pt idx="4978">
                  <c:v>12381710.768990001</c:v>
                </c:pt>
                <c:pt idx="4979">
                  <c:v>12365183.210674001</c:v>
                </c:pt>
                <c:pt idx="4980">
                  <c:v>12348649.946969001</c:v>
                </c:pt>
                <c:pt idx="4981">
                  <c:v>12332110.971140999</c:v>
                </c:pt>
                <c:pt idx="4982">
                  <c:v>12315566.276442001</c:v>
                </c:pt>
                <c:pt idx="4983">
                  <c:v>12299015.856109003</c:v>
                </c:pt>
                <c:pt idx="4984">
                  <c:v>12282459.703368001</c:v>
                </c:pt>
                <c:pt idx="4985">
                  <c:v>12265897.81143</c:v>
                </c:pt>
                <c:pt idx="4986">
                  <c:v>12249330.173495999</c:v>
                </c:pt>
                <c:pt idx="4987">
                  <c:v>12232756.782751001</c:v>
                </c:pt>
                <c:pt idx="4988">
                  <c:v>12216177.632367998</c:v>
                </c:pt>
                <c:pt idx="4989">
                  <c:v>12199592.715505999</c:v>
                </c:pt>
                <c:pt idx="4990">
                  <c:v>12183002.025312003</c:v>
                </c:pt>
                <c:pt idx="4991">
                  <c:v>12166405.554918002</c:v>
                </c:pt>
                <c:pt idx="4992">
                  <c:v>12149803.297443999</c:v>
                </c:pt>
                <c:pt idx="4993">
                  <c:v>12133195.245998001</c:v>
                </c:pt>
                <c:pt idx="4994">
                  <c:v>12116581.393671002</c:v>
                </c:pt>
                <c:pt idx="4995">
                  <c:v>12099961.733543998</c:v>
                </c:pt>
                <c:pt idx="4996">
                  <c:v>12083336.258683002</c:v>
                </c:pt>
                <c:pt idx="4997">
                  <c:v>12066704.962139999</c:v>
                </c:pt>
                <c:pt idx="4998">
                  <c:v>12050067.836956</c:v>
                </c:pt>
                <c:pt idx="4999">
                  <c:v>12033424.876157003</c:v>
                </c:pt>
                <c:pt idx="5000">
                  <c:v>12016776.072755001</c:v>
                </c:pt>
                <c:pt idx="5001">
                  <c:v>12000121.419748003</c:v>
                </c:pt>
                <c:pt idx="5002">
                  <c:v>11983460.910123</c:v>
                </c:pt>
                <c:pt idx="5003">
                  <c:v>11966794.536851</c:v>
                </c:pt>
                <c:pt idx="5004">
                  <c:v>11950122.292890998</c:v>
                </c:pt>
                <c:pt idx="5005">
                  <c:v>11933444.171187</c:v>
                </c:pt>
                <c:pt idx="5006">
                  <c:v>11916760.164671002</c:v>
                </c:pt>
                <c:pt idx="5007">
                  <c:v>11900070.266259</c:v>
                </c:pt>
                <c:pt idx="5008">
                  <c:v>11883374.468854999</c:v>
                </c:pt>
                <c:pt idx="5009">
                  <c:v>11866672.765349999</c:v>
                </c:pt>
                <c:pt idx="5010">
                  <c:v>11849965.148618</c:v>
                </c:pt>
                <c:pt idx="5011">
                  <c:v>11833251.611523999</c:v>
                </c:pt>
                <c:pt idx="5012">
                  <c:v>11816532.146913998</c:v>
                </c:pt>
                <c:pt idx="5013">
                  <c:v>11799806.747624999</c:v>
                </c:pt>
                <c:pt idx="5014">
                  <c:v>11783075.406475998</c:v>
                </c:pt>
                <c:pt idx="5015">
                  <c:v>11766338.116273997</c:v>
                </c:pt>
                <c:pt idx="5016">
                  <c:v>11749594.869814001</c:v>
                </c:pt>
                <c:pt idx="5017">
                  <c:v>11732845.659872999</c:v>
                </c:pt>
                <c:pt idx="5018">
                  <c:v>11716090.479217</c:v>
                </c:pt>
                <c:pt idx="5019">
                  <c:v>11699329.320596999</c:v>
                </c:pt>
                <c:pt idx="5020">
                  <c:v>11682562.176750002</c:v>
                </c:pt>
                <c:pt idx="5021">
                  <c:v>11665789.040399998</c:v>
                </c:pt>
                <c:pt idx="5022">
                  <c:v>11649009.904254002</c:v>
                </c:pt>
                <c:pt idx="5023">
                  <c:v>11632224.761009</c:v>
                </c:pt>
                <c:pt idx="5024">
                  <c:v>11615433.603344001</c:v>
                </c:pt>
                <c:pt idx="5025">
                  <c:v>11598636.423926</c:v>
                </c:pt>
                <c:pt idx="5026">
                  <c:v>11581833.215408998</c:v>
                </c:pt>
                <c:pt idx="5027">
                  <c:v>11565023.970429</c:v>
                </c:pt>
                <c:pt idx="5028">
                  <c:v>11548208.681611001</c:v>
                </c:pt>
                <c:pt idx="5029">
                  <c:v>11531387.341563998</c:v>
                </c:pt>
                <c:pt idx="5030">
                  <c:v>11514559.942885</c:v>
                </c:pt>
                <c:pt idx="5031">
                  <c:v>11497726.478153002</c:v>
                </c:pt>
                <c:pt idx="5032">
                  <c:v>11480886.939936997</c:v>
                </c:pt>
                <c:pt idx="5033">
                  <c:v>11464041.320788002</c:v>
                </c:pt>
                <c:pt idx="5034">
                  <c:v>11447189.613244001</c:v>
                </c:pt>
                <c:pt idx="5035">
                  <c:v>11430331.809828</c:v>
                </c:pt>
                <c:pt idx="5036">
                  <c:v>11413467.903051002</c:v>
                </c:pt>
                <c:pt idx="5037">
                  <c:v>11396597.885406002</c:v>
                </c:pt>
                <c:pt idx="5038">
                  <c:v>11379721.749373997</c:v>
                </c:pt>
                <c:pt idx="5039">
                  <c:v>11362839.487419998</c:v>
                </c:pt>
                <c:pt idx="5040">
                  <c:v>11345951.091995001</c:v>
                </c:pt>
                <c:pt idx="5041">
                  <c:v>11329056.555537</c:v>
                </c:pt>
                <c:pt idx="5042">
                  <c:v>11312155.870465998</c:v>
                </c:pt>
                <c:pt idx="5043">
                  <c:v>11295249.029190999</c:v>
                </c:pt>
                <c:pt idx="5044">
                  <c:v>11278336.024103003</c:v>
                </c:pt>
                <c:pt idx="5045">
                  <c:v>11261416.847580001</c:v>
                </c:pt>
                <c:pt idx="5046">
                  <c:v>11244491.491986999</c:v>
                </c:pt>
                <c:pt idx="5047">
                  <c:v>11227559.94967</c:v>
                </c:pt>
                <c:pt idx="5048">
                  <c:v>11210622.212964999</c:v>
                </c:pt>
                <c:pt idx="5049">
                  <c:v>11193678.274188999</c:v>
                </c:pt>
                <c:pt idx="5050">
                  <c:v>11176728.125647999</c:v>
                </c:pt>
                <c:pt idx="5051">
                  <c:v>11159771.759629</c:v>
                </c:pt>
                <c:pt idx="5052">
                  <c:v>11142809.168408997</c:v>
                </c:pt>
                <c:pt idx="5053">
                  <c:v>11125840.344245</c:v>
                </c:pt>
                <c:pt idx="5054">
                  <c:v>11108865.279383</c:v>
                </c:pt>
                <c:pt idx="5055">
                  <c:v>11091883.966053002</c:v>
                </c:pt>
                <c:pt idx="5056">
                  <c:v>11074896.396469001</c:v>
                </c:pt>
                <c:pt idx="5057">
                  <c:v>11057902.562829999</c:v>
                </c:pt>
                <c:pt idx="5058">
                  <c:v>11040902.457322</c:v>
                </c:pt>
                <c:pt idx="5059">
                  <c:v>11023896.072114</c:v>
                </c:pt>
                <c:pt idx="5060">
                  <c:v>11006883.399359999</c:v>
                </c:pt>
                <c:pt idx="5061">
                  <c:v>10989864.431201</c:v>
                </c:pt>
                <c:pt idx="5062">
                  <c:v>10972839.159759002</c:v>
                </c:pt>
                <c:pt idx="5063">
                  <c:v>10955807.577145001</c:v>
                </c:pt>
                <c:pt idx="5064">
                  <c:v>10938769.675453002</c:v>
                </c:pt>
                <c:pt idx="5065">
                  <c:v>10921725.446760001</c:v>
                </c:pt>
                <c:pt idx="5066">
                  <c:v>10904674.883132001</c:v>
                </c:pt>
                <c:pt idx="5067">
                  <c:v>10887617.976615002</c:v>
                </c:pt>
                <c:pt idx="5068">
                  <c:v>10870554.719242997</c:v>
                </c:pt>
                <c:pt idx="5069">
                  <c:v>10853485.103034001</c:v>
                </c:pt>
                <c:pt idx="5070">
                  <c:v>10836409.119991001</c:v>
                </c:pt>
                <c:pt idx="5071">
                  <c:v>10819326.762099</c:v>
                </c:pt>
                <c:pt idx="5072">
                  <c:v>10802238.021330997</c:v>
                </c:pt>
                <c:pt idx="5073">
                  <c:v>10785142.889643002</c:v>
                </c:pt>
                <c:pt idx="5074">
                  <c:v>10768041.358976999</c:v>
                </c:pt>
                <c:pt idx="5075">
                  <c:v>10750933.421256</c:v>
                </c:pt>
                <c:pt idx="5076">
                  <c:v>10733819.068391001</c:v>
                </c:pt>
                <c:pt idx="5077">
                  <c:v>10716698.292277001</c:v>
                </c:pt>
                <c:pt idx="5078">
                  <c:v>10699571.084793001</c:v>
                </c:pt>
                <c:pt idx="5079">
                  <c:v>10682437.437801</c:v>
                </c:pt>
                <c:pt idx="5080">
                  <c:v>10665297.343149999</c:v>
                </c:pt>
                <c:pt idx="5081">
                  <c:v>10648150.792671002</c:v>
                </c:pt>
                <c:pt idx="5082">
                  <c:v>10630997.778181</c:v>
                </c:pt>
                <c:pt idx="5083">
                  <c:v>10613838.291480998</c:v>
                </c:pt>
                <c:pt idx="5084">
                  <c:v>10596672.324356003</c:v>
                </c:pt>
                <c:pt idx="5085">
                  <c:v>10579499.868576</c:v>
                </c:pt>
                <c:pt idx="5086">
                  <c:v>10562320.915894</c:v>
                </c:pt>
                <c:pt idx="5087">
                  <c:v>10545135.458048003</c:v>
                </c:pt>
                <c:pt idx="5088">
                  <c:v>10527943.486761</c:v>
                </c:pt>
                <c:pt idx="5089">
                  <c:v>10510744.993739001</c:v>
                </c:pt>
                <c:pt idx="5090">
                  <c:v>10493539.970672002</c:v>
                </c:pt>
                <c:pt idx="5091">
                  <c:v>10476328.409236001</c:v>
                </c:pt>
                <c:pt idx="5092">
                  <c:v>10459110.301089002</c:v>
                </c:pt>
                <c:pt idx="5093">
                  <c:v>10441885.637874998</c:v>
                </c:pt>
                <c:pt idx="5094">
                  <c:v>10424654.411219999</c:v>
                </c:pt>
                <c:pt idx="5095">
                  <c:v>10407416.612736</c:v>
                </c:pt>
                <c:pt idx="5096">
                  <c:v>10390172.234018</c:v>
                </c:pt>
                <c:pt idx="5097">
                  <c:v>10372921.266644998</c:v>
                </c:pt>
                <c:pt idx="5098">
                  <c:v>10355663.70218</c:v>
                </c:pt>
                <c:pt idx="5099">
                  <c:v>10338399.532171</c:v>
                </c:pt>
                <c:pt idx="5100">
                  <c:v>10321128.748148998</c:v>
                </c:pt>
                <c:pt idx="5101">
                  <c:v>10303851.341629</c:v>
                </c:pt>
                <c:pt idx="5102">
                  <c:v>10286567.304110002</c:v>
                </c:pt>
                <c:pt idx="5103">
                  <c:v>10269276.627074998</c:v>
                </c:pt>
                <c:pt idx="5104">
                  <c:v>10251979.301991003</c:v>
                </c:pt>
                <c:pt idx="5105">
                  <c:v>10234675.320308</c:v>
                </c:pt>
                <c:pt idx="5106">
                  <c:v>10217364.673461</c:v>
                </c:pt>
                <c:pt idx="5107">
                  <c:v>10200047.352868002</c:v>
                </c:pt>
                <c:pt idx="5108">
                  <c:v>10182723.349931</c:v>
                </c:pt>
                <c:pt idx="5109">
                  <c:v>10165392.656036001</c:v>
                </c:pt>
                <c:pt idx="5110">
                  <c:v>10148055.262553003</c:v>
                </c:pt>
                <c:pt idx="5111">
                  <c:v>10130711.160834</c:v>
                </c:pt>
                <c:pt idx="5112">
                  <c:v>10113360.342216</c:v>
                </c:pt>
                <c:pt idx="5113">
                  <c:v>10096002.798020998</c:v>
                </c:pt>
                <c:pt idx="5114">
                  <c:v>10078638.519552</c:v>
                </c:pt>
                <c:pt idx="5115">
                  <c:v>10061267.498097001</c:v>
                </c:pt>
                <c:pt idx="5116">
                  <c:v>10043889.724928997</c:v>
                </c:pt>
                <c:pt idx="5117">
                  <c:v>10026505.191300998</c:v>
                </c:pt>
                <c:pt idx="5118">
                  <c:v>10009113.888452999</c:v>
                </c:pt>
                <c:pt idx="5119">
                  <c:v>9991715.8076070007</c:v>
                </c:pt>
                <c:pt idx="5120">
                  <c:v>9974310.9399679974</c:v>
                </c:pt>
                <c:pt idx="5121">
                  <c:v>9956899.2767269984</c:v>
                </c:pt>
                <c:pt idx="5122">
                  <c:v>9939480.8090550005</c:v>
                </c:pt>
                <c:pt idx="5123">
                  <c:v>9922055.5281089973</c:v>
                </c:pt>
                <c:pt idx="5124">
                  <c:v>9904623.4250290003</c:v>
                </c:pt>
                <c:pt idx="5125">
                  <c:v>9887184.4909380004</c:v>
                </c:pt>
                <c:pt idx="5126">
                  <c:v>9869738.7169429976</c:v>
                </c:pt>
                <c:pt idx="5127">
                  <c:v>9852286.0941330008</c:v>
                </c:pt>
                <c:pt idx="5128">
                  <c:v>9834826.6135820001</c:v>
                </c:pt>
                <c:pt idx="5129">
                  <c:v>9817360.2663469985</c:v>
                </c:pt>
                <c:pt idx="5130">
                  <c:v>9799887.0434679985</c:v>
                </c:pt>
                <c:pt idx="5131">
                  <c:v>9782406.9359690007</c:v>
                </c:pt>
                <c:pt idx="5132">
                  <c:v>9764919.9348549992</c:v>
                </c:pt>
                <c:pt idx="5133">
                  <c:v>9747426.0311179981</c:v>
                </c:pt>
                <c:pt idx="5134">
                  <c:v>9729925.2157310005</c:v>
                </c:pt>
                <c:pt idx="5135">
                  <c:v>9712417.4796510022</c:v>
                </c:pt>
                <c:pt idx="5136">
                  <c:v>9694902.8138159998</c:v>
                </c:pt>
                <c:pt idx="5137">
                  <c:v>9677381.209152</c:v>
                </c:pt>
                <c:pt idx="5138">
                  <c:v>9659852.6565629989</c:v>
                </c:pt>
                <c:pt idx="5139">
                  <c:v>9642317.1469399985</c:v>
                </c:pt>
                <c:pt idx="5140">
                  <c:v>9624774.6711560003</c:v>
                </c:pt>
                <c:pt idx="5141">
                  <c:v>9607225.2200659961</c:v>
                </c:pt>
                <c:pt idx="5142">
                  <c:v>9589668.7845099978</c:v>
                </c:pt>
                <c:pt idx="5143">
                  <c:v>9572105.3553100023</c:v>
                </c:pt>
                <c:pt idx="5144">
                  <c:v>9554534.9232720006</c:v>
                </c:pt>
                <c:pt idx="5145">
                  <c:v>9536957.4791839998</c:v>
                </c:pt>
                <c:pt idx="5146">
                  <c:v>9519373.0138179995</c:v>
                </c:pt>
                <c:pt idx="5147">
                  <c:v>9501781.5179289989</c:v>
                </c:pt>
                <c:pt idx="5148">
                  <c:v>9484182.9822540004</c:v>
                </c:pt>
                <c:pt idx="5149">
                  <c:v>9466577.3975159973</c:v>
                </c:pt>
                <c:pt idx="5150">
                  <c:v>9448964.7544170003</c:v>
                </c:pt>
                <c:pt idx="5151">
                  <c:v>9431345.0436460003</c:v>
                </c:pt>
                <c:pt idx="5152">
                  <c:v>9413718.2558720019</c:v>
                </c:pt>
                <c:pt idx="5153">
                  <c:v>9396084.3817490023</c:v>
                </c:pt>
                <c:pt idx="5154">
                  <c:v>9378443.4119130019</c:v>
                </c:pt>
                <c:pt idx="5155">
                  <c:v>9360795.3369839992</c:v>
                </c:pt>
                <c:pt idx="5156">
                  <c:v>9343140.1475629956</c:v>
                </c:pt>
                <c:pt idx="5157">
                  <c:v>9325477.8342359979</c:v>
                </c:pt>
                <c:pt idx="5158">
                  <c:v>9307808.3875719979</c:v>
                </c:pt>
                <c:pt idx="5159">
                  <c:v>9290131.798120996</c:v>
                </c:pt>
                <c:pt idx="5160">
                  <c:v>9272448.056419</c:v>
                </c:pt>
                <c:pt idx="5161">
                  <c:v>9254757.1529810019</c:v>
                </c:pt>
                <c:pt idx="5162">
                  <c:v>9237059.0783099979</c:v>
                </c:pt>
                <c:pt idx="5163">
                  <c:v>9219353.8228869997</c:v>
                </c:pt>
                <c:pt idx="5164">
                  <c:v>9201641.3771800008</c:v>
                </c:pt>
                <c:pt idx="5165">
                  <c:v>9183921.7316359989</c:v>
                </c:pt>
                <c:pt idx="5166">
                  <c:v>9166194.8766890019</c:v>
                </c:pt>
                <c:pt idx="5167">
                  <c:v>9148460.8027530015</c:v>
                </c:pt>
                <c:pt idx="5168">
                  <c:v>9130719.5002259985</c:v>
                </c:pt>
                <c:pt idx="5169">
                  <c:v>9112970.9594889991</c:v>
                </c:pt>
                <c:pt idx="5170">
                  <c:v>9095215.170905998</c:v>
                </c:pt>
                <c:pt idx="5171">
                  <c:v>9077452.1248230003</c:v>
                </c:pt>
                <c:pt idx="5172">
                  <c:v>9059681.8115710001</c:v>
                </c:pt>
                <c:pt idx="5173">
                  <c:v>9041904.2214609962</c:v>
                </c:pt>
                <c:pt idx="5174">
                  <c:v>9024119.3447890021</c:v>
                </c:pt>
                <c:pt idx="5175">
                  <c:v>9006327.1718339995</c:v>
                </c:pt>
                <c:pt idx="5176">
                  <c:v>8988527.6928569991</c:v>
                </c:pt>
                <c:pt idx="5177">
                  <c:v>8970720.8981020004</c:v>
                </c:pt>
                <c:pt idx="5178">
                  <c:v>8952906.7777969986</c:v>
                </c:pt>
                <c:pt idx="5179">
                  <c:v>8935085.3221499994</c:v>
                </c:pt>
                <c:pt idx="5180">
                  <c:v>8917256.5213559978</c:v>
                </c:pt>
                <c:pt idx="5181">
                  <c:v>8899420.3655910008</c:v>
                </c:pt>
                <c:pt idx="5182">
                  <c:v>8881576.8450119998</c:v>
                </c:pt>
                <c:pt idx="5183">
                  <c:v>8863725.949763</c:v>
                </c:pt>
                <c:pt idx="5184">
                  <c:v>8845867.6699669976</c:v>
                </c:pt>
                <c:pt idx="5185">
                  <c:v>8828001.995732002</c:v>
                </c:pt>
                <c:pt idx="5186">
                  <c:v>8810128.917148998</c:v>
                </c:pt>
                <c:pt idx="5187">
                  <c:v>8792248.4242909979</c:v>
                </c:pt>
                <c:pt idx="5188">
                  <c:v>8774360.5072159991</c:v>
                </c:pt>
                <c:pt idx="5189">
                  <c:v>8756465.1559609994</c:v>
                </c:pt>
                <c:pt idx="5190">
                  <c:v>8738562.3605509996</c:v>
                </c:pt>
                <c:pt idx="5191">
                  <c:v>8720652.110989999</c:v>
                </c:pt>
                <c:pt idx="5192">
                  <c:v>8702734.3972659986</c:v>
                </c:pt>
                <c:pt idx="5193">
                  <c:v>8684809.2093519978</c:v>
                </c:pt>
                <c:pt idx="5194">
                  <c:v>8666876.5372009985</c:v>
                </c:pt>
                <c:pt idx="5195">
                  <c:v>8648936.3707510009</c:v>
                </c:pt>
                <c:pt idx="5196">
                  <c:v>8630988.6999219973</c:v>
                </c:pt>
                <c:pt idx="5197">
                  <c:v>8613033.5146180019</c:v>
                </c:pt>
                <c:pt idx="5198">
                  <c:v>8595070.8047260009</c:v>
                </c:pt>
                <c:pt idx="5199">
                  <c:v>8577100.5601150002</c:v>
                </c:pt>
                <c:pt idx="5200">
                  <c:v>8559122.7706380002</c:v>
                </c:pt>
                <c:pt idx="5201">
                  <c:v>8541137.4261299986</c:v>
                </c:pt>
                <c:pt idx="5202">
                  <c:v>8523144.5164119974</c:v>
                </c:pt>
                <c:pt idx="5203">
                  <c:v>8505144.0312839989</c:v>
                </c:pt>
                <c:pt idx="5204">
                  <c:v>8487135.9605320003</c:v>
                </c:pt>
                <c:pt idx="5205">
                  <c:v>8469120.2939249985</c:v>
                </c:pt>
                <c:pt idx="5206">
                  <c:v>8451097.0212149974</c:v>
                </c:pt>
                <c:pt idx="5207">
                  <c:v>8433066.1321349982</c:v>
                </c:pt>
                <c:pt idx="5208">
                  <c:v>8415027.6164039969</c:v>
                </c:pt>
                <c:pt idx="5209">
                  <c:v>8396981.4637240004</c:v>
                </c:pt>
                <c:pt idx="5210">
                  <c:v>8378927.6637789989</c:v>
                </c:pt>
                <c:pt idx="5211">
                  <c:v>8360866.2062369995</c:v>
                </c:pt>
                <c:pt idx="5212">
                  <c:v>8342797.0807500007</c:v>
                </c:pt>
                <c:pt idx="5213">
                  <c:v>8324720.276951001</c:v>
                </c:pt>
                <c:pt idx="5214">
                  <c:v>8306635.7844600007</c:v>
                </c:pt>
                <c:pt idx="5215">
                  <c:v>8288543.5928769996</c:v>
                </c:pt>
                <c:pt idx="5216">
                  <c:v>8270443.6917869989</c:v>
                </c:pt>
                <c:pt idx="5217">
                  <c:v>8252336.0707590003</c:v>
                </c:pt>
                <c:pt idx="5218">
                  <c:v>8234220.7193440003</c:v>
                </c:pt>
                <c:pt idx="5219">
                  <c:v>8216097.6270780005</c:v>
                </c:pt>
                <c:pt idx="5220">
                  <c:v>8197966.7834800007</c:v>
                </c:pt>
                <c:pt idx="5221">
                  <c:v>8179828.1780520007</c:v>
                </c:pt>
                <c:pt idx="5222">
                  <c:v>8161681.8002799992</c:v>
                </c:pt>
                <c:pt idx="5223">
                  <c:v>8143527.6396349994</c:v>
                </c:pt>
                <c:pt idx="5224">
                  <c:v>8125365.6855700007</c:v>
                </c:pt>
                <c:pt idx="5225">
                  <c:v>8107195.9275220009</c:v>
                </c:pt>
                <c:pt idx="5226">
                  <c:v>8089018.3549119998</c:v>
                </c:pt>
                <c:pt idx="5227">
                  <c:v>8070832.9571460001</c:v>
                </c:pt>
                <c:pt idx="5228">
                  <c:v>8052639.7236109991</c:v>
                </c:pt>
                <c:pt idx="5229">
                  <c:v>8034438.6436809991</c:v>
                </c:pt>
                <c:pt idx="5230">
                  <c:v>8016229.7067119991</c:v>
                </c:pt>
                <c:pt idx="5231">
                  <c:v>7998012.9020450013</c:v>
                </c:pt>
                <c:pt idx="5232">
                  <c:v>7979788.2190039996</c:v>
                </c:pt>
                <c:pt idx="5233">
                  <c:v>7961555.6468989998</c:v>
                </c:pt>
                <c:pt idx="5234">
                  <c:v>7943315.1750229998</c:v>
                </c:pt>
                <c:pt idx="5235">
                  <c:v>7925066.7926510004</c:v>
                </c:pt>
                <c:pt idx="5236">
                  <c:v>7906810.4890470002</c:v>
                </c:pt>
                <c:pt idx="5237">
                  <c:v>7888546.2534539998</c:v>
                </c:pt>
                <c:pt idx="5238">
                  <c:v>7870274.0751050003</c:v>
                </c:pt>
                <c:pt idx="5239">
                  <c:v>7851993.9432119997</c:v>
                </c:pt>
                <c:pt idx="5240">
                  <c:v>7833705.8469740003</c:v>
                </c:pt>
                <c:pt idx="5241">
                  <c:v>7815409.7755770003</c:v>
                </c:pt>
                <c:pt idx="5242">
                  <c:v>7797105.7181859994</c:v>
                </c:pt>
                <c:pt idx="5243">
                  <c:v>7778793.6639549993</c:v>
                </c:pt>
                <c:pt idx="5244">
                  <c:v>7760473.6020210003</c:v>
                </c:pt>
                <c:pt idx="5245">
                  <c:v>7742145.5215059994</c:v>
                </c:pt>
                <c:pt idx="5246">
                  <c:v>7723809.4115180001</c:v>
                </c:pt>
                <c:pt idx="5247">
                  <c:v>7705465.2611480001</c:v>
                </c:pt>
                <c:pt idx="5248">
                  <c:v>7687113.0594729995</c:v>
                </c:pt>
                <c:pt idx="5249">
                  <c:v>7668752.7955550002</c:v>
                </c:pt>
                <c:pt idx="5250">
                  <c:v>7650384.4584410014</c:v>
                </c:pt>
                <c:pt idx="5251">
                  <c:v>7632008.0371630006</c:v>
                </c:pt>
                <c:pt idx="5252">
                  <c:v>7613623.5207389994</c:v>
                </c:pt>
                <c:pt idx="5253">
                  <c:v>7595230.8981710002</c:v>
                </c:pt>
                <c:pt idx="5254">
                  <c:v>7576830.1584480004</c:v>
                </c:pt>
                <c:pt idx="5255">
                  <c:v>7558421.2905440014</c:v>
                </c:pt>
                <c:pt idx="5256">
                  <c:v>7540004.2834179997</c:v>
                </c:pt>
                <c:pt idx="5257">
                  <c:v>7521579.1260149991</c:v>
                </c:pt>
                <c:pt idx="5258">
                  <c:v>7503145.8072650004</c:v>
                </c:pt>
                <c:pt idx="5259">
                  <c:v>7484704.3160859998</c:v>
                </c:pt>
                <c:pt idx="5260">
                  <c:v>7466254.6413800009</c:v>
                </c:pt>
                <c:pt idx="5261">
                  <c:v>7447796.7720360002</c:v>
                </c:pt>
                <c:pt idx="5262">
                  <c:v>7429330.6969290003</c:v>
                </c:pt>
                <c:pt idx="5263">
                  <c:v>7410856.4049190003</c:v>
                </c:pt>
                <c:pt idx="5264">
                  <c:v>7392373.8848539991</c:v>
                </c:pt>
                <c:pt idx="5265">
                  <c:v>7373883.1255679997</c:v>
                </c:pt>
                <c:pt idx="5266">
                  <c:v>7355384.1158799985</c:v>
                </c:pt>
                <c:pt idx="5267">
                  <c:v>7336876.8445990002</c:v>
                </c:pt>
                <c:pt idx="5268">
                  <c:v>7318361.3005169993</c:v>
                </c:pt>
                <c:pt idx="5269">
                  <c:v>7299837.4724150011</c:v>
                </c:pt>
                <c:pt idx="5270">
                  <c:v>7281305.3490610002</c:v>
                </c:pt>
                <c:pt idx="5271">
                  <c:v>7262764.9192079995</c:v>
                </c:pt>
                <c:pt idx="5272">
                  <c:v>7244216.1716</c:v>
                </c:pt>
                <c:pt idx="5273">
                  <c:v>7225659.0949640004</c:v>
                </c:pt>
                <c:pt idx="5274">
                  <c:v>7207093.678018</c:v>
                </c:pt>
                <c:pt idx="5275">
                  <c:v>7188519.909465001</c:v>
                </c:pt>
                <c:pt idx="5276">
                  <c:v>7169937.7779970011</c:v>
                </c:pt>
                <c:pt idx="5277">
                  <c:v>7151347.2722940007</c:v>
                </c:pt>
                <c:pt idx="5278">
                  <c:v>7132748.3810220007</c:v>
                </c:pt>
                <c:pt idx="5279">
                  <c:v>7114141.0928379996</c:v>
                </c:pt>
                <c:pt idx="5280">
                  <c:v>7095525.3963859994</c:v>
                </c:pt>
                <c:pt idx="5281">
                  <c:v>7076901.2802960007</c:v>
                </c:pt>
                <c:pt idx="5282">
                  <c:v>7058268.7331910003</c:v>
                </c:pt>
                <c:pt idx="5283">
                  <c:v>7039627.7436790001</c:v>
                </c:pt>
                <c:pt idx="5284">
                  <c:v>7020978.300357</c:v>
                </c:pt>
                <c:pt idx="5285">
                  <c:v>7002320.391813999</c:v>
                </c:pt>
                <c:pt idx="5286">
                  <c:v>6983654.0066250004</c:v>
                </c:pt>
                <c:pt idx="5287">
                  <c:v>6964979.1333539998</c:v>
                </c:pt>
                <c:pt idx="5288">
                  <c:v>6946295.7605569996</c:v>
                </c:pt>
                <c:pt idx="5289">
                  <c:v>6927603.876778</c:v>
                </c:pt>
                <c:pt idx="5290">
                  <c:v>6908903.4705510009</c:v>
                </c:pt>
                <c:pt idx="5291">
                  <c:v>6890194.5303990012</c:v>
                </c:pt>
                <c:pt idx="5292">
                  <c:v>6871477.0448359996</c:v>
                </c:pt>
                <c:pt idx="5293">
                  <c:v>6852751.0023660017</c:v>
                </c:pt>
                <c:pt idx="5294">
                  <c:v>6834016.3914839998</c:v>
                </c:pt>
                <c:pt idx="5295">
                  <c:v>6815273.2006740002</c:v>
                </c:pt>
                <c:pt idx="5296">
                  <c:v>6796521.4184130002</c:v>
                </c:pt>
                <c:pt idx="5297">
                  <c:v>6777761.0331669999</c:v>
                </c:pt>
                <c:pt idx="5298">
                  <c:v>6758992.0333940005</c:v>
                </c:pt>
                <c:pt idx="5299">
                  <c:v>6740214.4075430008</c:v>
                </c:pt>
                <c:pt idx="5300">
                  <c:v>6721428.1440559998</c:v>
                </c:pt>
                <c:pt idx="5301">
                  <c:v>6702633.2313630013</c:v>
                </c:pt>
                <c:pt idx="5302">
                  <c:v>6683829.6578909997</c:v>
                </c:pt>
                <c:pt idx="5303">
                  <c:v>6665017.4120550007</c:v>
                </c:pt>
                <c:pt idx="5304">
                  <c:v>6646196.4822650012</c:v>
                </c:pt>
                <c:pt idx="5305">
                  <c:v>6627366.8569220006</c:v>
                </c:pt>
                <c:pt idx="5306">
                  <c:v>6608528.5244199997</c:v>
                </c:pt>
                <c:pt idx="5307">
                  <c:v>6589681.4731470002</c:v>
                </c:pt>
                <c:pt idx="5308">
                  <c:v>6570825.6914829994</c:v>
                </c:pt>
                <c:pt idx="5309">
                  <c:v>6551961.1678029988</c:v>
                </c:pt>
                <c:pt idx="5310">
                  <c:v>6533087.890474</c:v>
                </c:pt>
                <c:pt idx="5311">
                  <c:v>6514205.8478579996</c:v>
                </c:pt>
                <c:pt idx="5312">
                  <c:v>6495315.0283110002</c:v>
                </c:pt>
                <c:pt idx="5313">
                  <c:v>6476415.4201839995</c:v>
                </c:pt>
                <c:pt idx="5314">
                  <c:v>6457507.0118219992</c:v>
                </c:pt>
                <c:pt idx="5315">
                  <c:v>6438589.791565001</c:v>
                </c:pt>
                <c:pt idx="5316">
                  <c:v>6419663.7477480005</c:v>
                </c:pt>
                <c:pt idx="5317">
                  <c:v>6400728.8687019991</c:v>
                </c:pt>
                <c:pt idx="5318">
                  <c:v>6381785.1427539997</c:v>
                </c:pt>
                <c:pt idx="5319">
                  <c:v>6362832.5582260005</c:v>
                </c:pt>
                <c:pt idx="5320">
                  <c:v>6343871.1034379993</c:v>
                </c:pt>
                <c:pt idx="5321">
                  <c:v>6324900.7667049998</c:v>
                </c:pt>
                <c:pt idx="5322">
                  <c:v>6305921.536340001</c:v>
                </c:pt>
                <c:pt idx="5323">
                  <c:v>6286933.400653</c:v>
                </c:pt>
                <c:pt idx="5324">
                  <c:v>6267936.3479500003</c:v>
                </c:pt>
                <c:pt idx="5325">
                  <c:v>6248930.3665379994</c:v>
                </c:pt>
                <c:pt idx="5326">
                  <c:v>6229915.4447189998</c:v>
                </c:pt>
                <c:pt idx="5327">
                  <c:v>6210891.5707940003</c:v>
                </c:pt>
                <c:pt idx="5328">
                  <c:v>6191858.7330650007</c:v>
                </c:pt>
                <c:pt idx="5329">
                  <c:v>6172816.9198309993</c:v>
                </c:pt>
                <c:pt idx="5330">
                  <c:v>6153766.1193909999</c:v>
                </c:pt>
                <c:pt idx="5331">
                  <c:v>6134706.3200439997</c:v>
                </c:pt>
                <c:pt idx="5332">
                  <c:v>6115637.5100879995</c:v>
                </c:pt>
                <c:pt idx="5333">
                  <c:v>6096559.6778239999</c:v>
                </c:pt>
                <c:pt idx="5334">
                  <c:v>6077472.811551</c:v>
                </c:pt>
                <c:pt idx="5335">
                  <c:v>6058376.8995709997</c:v>
                </c:pt>
                <c:pt idx="5336">
                  <c:v>6039271.930187</c:v>
                </c:pt>
                <c:pt idx="5337">
                  <c:v>6020157.8917039996</c:v>
                </c:pt>
                <c:pt idx="5338">
                  <c:v>6001034.7724300018</c:v>
                </c:pt>
                <c:pt idx="5339">
                  <c:v>5981902.5606729994</c:v>
                </c:pt>
                <c:pt idx="5340">
                  <c:v>5962761.2447490003</c:v>
                </c:pt>
                <c:pt idx="5341">
                  <c:v>5943610.8129730001</c:v>
                </c:pt>
                <c:pt idx="5342">
                  <c:v>5924451.2536659995</c:v>
                </c:pt>
                <c:pt idx="5343">
                  <c:v>5905282.5551529992</c:v>
                </c:pt>
                <c:pt idx="5344">
                  <c:v>5886104.7057650005</c:v>
                </c:pt>
                <c:pt idx="5345">
                  <c:v>5866917.6938359989</c:v>
                </c:pt>
                <c:pt idx="5346">
                  <c:v>5847721.5077069998</c:v>
                </c:pt>
                <c:pt idx="5347">
                  <c:v>5828516.1357249999</c:v>
                </c:pt>
                <c:pt idx="5348">
                  <c:v>5809301.5662439996</c:v>
                </c:pt>
                <c:pt idx="5349">
                  <c:v>5790077.7876240006</c:v>
                </c:pt>
                <c:pt idx="5350">
                  <c:v>5770844.7882329999</c:v>
                </c:pt>
                <c:pt idx="5351">
                  <c:v>5751602.5564480005</c:v>
                </c:pt>
                <c:pt idx="5352">
                  <c:v>5732351.0806529997</c:v>
                </c:pt>
                <c:pt idx="5353">
                  <c:v>5713090.3492409997</c:v>
                </c:pt>
                <c:pt idx="5354">
                  <c:v>5693820.3506159997</c:v>
                </c:pt>
                <c:pt idx="5355">
                  <c:v>5674541.0731910001</c:v>
                </c:pt>
                <c:pt idx="5356">
                  <c:v>5655252.505388</c:v>
                </c:pt>
                <c:pt idx="5357">
                  <c:v>5635954.635644</c:v>
                </c:pt>
                <c:pt idx="5358">
                  <c:v>5616647.4524040008</c:v>
                </c:pt>
                <c:pt idx="5359">
                  <c:v>5597330.9441269999</c:v>
                </c:pt>
                <c:pt idx="5360">
                  <c:v>5578005.0992829995</c:v>
                </c:pt>
                <c:pt idx="5361">
                  <c:v>5558669.9063580008</c:v>
                </c:pt>
                <c:pt idx="5362">
                  <c:v>5539325.3538489994</c:v>
                </c:pt>
                <c:pt idx="5363">
                  <c:v>5519971.4302690011</c:v>
                </c:pt>
                <c:pt idx="5364">
                  <c:v>5500608.1241459996</c:v>
                </c:pt>
                <c:pt idx="5365">
                  <c:v>5481235.4240239998</c:v>
                </c:pt>
                <c:pt idx="5366">
                  <c:v>5461853.3184610009</c:v>
                </c:pt>
                <c:pt idx="5367">
                  <c:v>5442461.7960359994</c:v>
                </c:pt>
                <c:pt idx="5368">
                  <c:v>5423060.8453410007</c:v>
                </c:pt>
                <c:pt idx="5369">
                  <c:v>5403650.4549900014</c:v>
                </c:pt>
                <c:pt idx="5370">
                  <c:v>5384230.6136129983</c:v>
                </c:pt>
                <c:pt idx="5371">
                  <c:v>5364801.3098619999</c:v>
                </c:pt>
                <c:pt idx="5372">
                  <c:v>5345362.5324070007</c:v>
                </c:pt>
                <c:pt idx="5373">
                  <c:v>5325914.26994</c:v>
                </c:pt>
                <c:pt idx="5374">
                  <c:v>5306456.5111750001</c:v>
                </c:pt>
                <c:pt idx="5375">
                  <c:v>5286989.2448490001</c:v>
                </c:pt>
                <c:pt idx="5376">
                  <c:v>5267512.4597189995</c:v>
                </c:pt>
                <c:pt idx="5377">
                  <c:v>5248026.1445690002</c:v>
                </c:pt>
                <c:pt idx="5378">
                  <c:v>5228530.2882060008</c:v>
                </c:pt>
                <c:pt idx="5379">
                  <c:v>5209024.8794630002</c:v>
                </c:pt>
                <c:pt idx="5380">
                  <c:v>5189509.9071990009</c:v>
                </c:pt>
                <c:pt idx="5381">
                  <c:v>5169985.3602999998</c:v>
                </c:pt>
                <c:pt idx="5382">
                  <c:v>5150451.2276800005</c:v>
                </c:pt>
                <c:pt idx="5383">
                  <c:v>5130907.4982810002</c:v>
                </c:pt>
                <c:pt idx="5384">
                  <c:v>5111354.1610739995</c:v>
                </c:pt>
                <c:pt idx="5385">
                  <c:v>5091791.2050620001</c:v>
                </c:pt>
                <c:pt idx="5386">
                  <c:v>5072218.6192779988</c:v>
                </c:pt>
                <c:pt idx="5387">
                  <c:v>5052636.3927869992</c:v>
                </c:pt>
                <c:pt idx="5388">
                  <c:v>5033044.5146869989</c:v>
                </c:pt>
                <c:pt idx="5389">
                  <c:v>5013442.9741100008</c:v>
                </c:pt>
                <c:pt idx="5390">
                  <c:v>4993831.7602239996</c:v>
                </c:pt>
                <c:pt idx="5391">
                  <c:v>4974210.8622289998</c:v>
                </c:pt>
                <c:pt idx="5392">
                  <c:v>4954580.2693660008</c:v>
                </c:pt>
                <c:pt idx="5393">
                  <c:v>4934939.9709120002</c:v>
                </c:pt>
                <c:pt idx="5394">
                  <c:v>4915289.9561819993</c:v>
                </c:pt>
                <c:pt idx="5395">
                  <c:v>4895630.2145309998</c:v>
                </c:pt>
                <c:pt idx="5396">
                  <c:v>4875960.7353550009</c:v>
                </c:pt>
                <c:pt idx="5397">
                  <c:v>4856281.5080920001</c:v>
                </c:pt>
                <c:pt idx="5398">
                  <c:v>4836592.5222219992</c:v>
                </c:pt>
                <c:pt idx="5399">
                  <c:v>4816893.7672700007</c:v>
                </c:pt>
                <c:pt idx="5400">
                  <c:v>4797185.2328050006</c:v>
                </c:pt>
                <c:pt idx="5401">
                  <c:v>4777466.9084440013</c:v>
                </c:pt>
                <c:pt idx="5402">
                  <c:v>4757738.7838469995</c:v>
                </c:pt>
                <c:pt idx="5403">
                  <c:v>4738000.8487280002</c:v>
                </c:pt>
                <c:pt idx="5404">
                  <c:v>4718253.0928469999</c:v>
                </c:pt>
                <c:pt idx="5405">
                  <c:v>4698495.5060149999</c:v>
                </c:pt>
                <c:pt idx="5406">
                  <c:v>4678728.0780970007</c:v>
                </c:pt>
                <c:pt idx="5407">
                  <c:v>4658950.799009</c:v>
                </c:pt>
                <c:pt idx="5408">
                  <c:v>4639163.6587229995</c:v>
                </c:pt>
                <c:pt idx="5409">
                  <c:v>4619366.6472669998</c:v>
                </c:pt>
                <c:pt idx="5410">
                  <c:v>4599559.7547239996</c:v>
                </c:pt>
                <c:pt idx="5411">
                  <c:v>4579742.9712390006</c:v>
                </c:pt>
                <c:pt idx="5412">
                  <c:v>4559916.2870150004</c:v>
                </c:pt>
                <c:pt idx="5413">
                  <c:v>4540079.6923139999</c:v>
                </c:pt>
                <c:pt idx="5414">
                  <c:v>4520233.1774650011</c:v>
                </c:pt>
                <c:pt idx="5415">
                  <c:v>4500376.7328570001</c:v>
                </c:pt>
                <c:pt idx="5416">
                  <c:v>4480510.3489480009</c:v>
                </c:pt>
                <c:pt idx="5417">
                  <c:v>4460634.0162610002</c:v>
                </c:pt>
                <c:pt idx="5418">
                  <c:v>4440747.7253859993</c:v>
                </c:pt>
                <c:pt idx="5419">
                  <c:v>4420851.4669869998</c:v>
                </c:pt>
                <c:pt idx="5420">
                  <c:v>4400945.2317970004</c:v>
                </c:pt>
                <c:pt idx="5421">
                  <c:v>4381029.0106210001</c:v>
                </c:pt>
                <c:pt idx="5422">
                  <c:v>4361102.794342</c:v>
                </c:pt>
                <c:pt idx="5423">
                  <c:v>4341166.5739169996</c:v>
                </c:pt>
                <c:pt idx="5424">
                  <c:v>4321220.3403810002</c:v>
                </c:pt>
                <c:pt idx="5425">
                  <c:v>4301264.0848510005</c:v>
                </c:pt>
                <c:pt idx="5426">
                  <c:v>4281297.7985230004</c:v>
                </c:pt>
                <c:pt idx="5427">
                  <c:v>4261321.472678001</c:v>
                </c:pt>
                <c:pt idx="5428">
                  <c:v>4241335.0986810001</c:v>
                </c:pt>
                <c:pt idx="5429">
                  <c:v>4221338.6679839995</c:v>
                </c:pt>
                <c:pt idx="5430">
                  <c:v>4201332.1721280003</c:v>
                </c:pt>
                <c:pt idx="5431">
                  <c:v>4181315.6027449998</c:v>
                </c:pt>
                <c:pt idx="5432">
                  <c:v>4161288.9515589997</c:v>
                </c:pt>
                <c:pt idx="5433">
                  <c:v>4141252.2103880001</c:v>
                </c:pt>
                <c:pt idx="5434">
                  <c:v>4121205.3711479995</c:v>
                </c:pt>
                <c:pt idx="5435">
                  <c:v>4101148.4258519993</c:v>
                </c:pt>
                <c:pt idx="5436">
                  <c:v>4081081.3666139995</c:v>
                </c:pt>
                <c:pt idx="5437">
                  <c:v>4061004.1856509997</c:v>
                </c:pt>
                <c:pt idx="5438">
                  <c:v>4040916.8752839994</c:v>
                </c:pt>
                <c:pt idx="5439">
                  <c:v>4020819.4279419994</c:v>
                </c:pt>
                <c:pt idx="5440">
                  <c:v>4000711.8361639995</c:v>
                </c:pt>
                <c:pt idx="5441">
                  <c:v>3980594.0925969998</c:v>
                </c:pt>
                <c:pt idx="5442">
                  <c:v>3960466.190004</c:v>
                </c:pt>
                <c:pt idx="5443">
                  <c:v>3940328.1212660004</c:v>
                </c:pt>
                <c:pt idx="5444">
                  <c:v>3920179.8793779993</c:v>
                </c:pt>
                <c:pt idx="5445">
                  <c:v>3900021.4574599997</c:v>
                </c:pt>
                <c:pt idx="5446">
                  <c:v>3879852.8487529997</c:v>
                </c:pt>
                <c:pt idx="5447">
                  <c:v>3859674.0466229999</c:v>
                </c:pt>
                <c:pt idx="5448">
                  <c:v>3839485.0445679999</c:v>
                </c:pt>
                <c:pt idx="5449">
                  <c:v>3819285.8362129997</c:v>
                </c:pt>
                <c:pt idx="5450">
                  <c:v>3799076.4153189994</c:v>
                </c:pt>
                <c:pt idx="5451">
                  <c:v>3778856.775783</c:v>
                </c:pt>
                <c:pt idx="5452">
                  <c:v>3758626.9116389998</c:v>
                </c:pt>
                <c:pt idx="5453">
                  <c:v>3738386.8170669996</c:v>
                </c:pt>
                <c:pt idx="5454">
                  <c:v>3718136.486387</c:v>
                </c:pt>
                <c:pt idx="5455">
                  <c:v>3697875.9140709997</c:v>
                </c:pt>
                <c:pt idx="5456">
                  <c:v>3677605.0947370003</c:v>
                </c:pt>
                <c:pt idx="5457">
                  <c:v>3657324.0231599994</c:v>
                </c:pt>
                <c:pt idx="5458">
                  <c:v>3637032.6942710001</c:v>
                </c:pt>
                <c:pt idx="5459">
                  <c:v>3616731.1031599995</c:v>
                </c:pt>
                <c:pt idx="5460">
                  <c:v>3596419.2450799998</c:v>
                </c:pt>
                <c:pt idx="5461">
                  <c:v>3576097.115449999</c:v>
                </c:pt>
                <c:pt idx="5462">
                  <c:v>3555764.7098590001</c:v>
                </c:pt>
                <c:pt idx="5463">
                  <c:v>3535422.0240679998</c:v>
                </c:pt>
                <c:pt idx="5464">
                  <c:v>3515069.0540160001</c:v>
                </c:pt>
                <c:pt idx="5465">
                  <c:v>3494705.7958189999</c:v>
                </c:pt>
                <c:pt idx="5466">
                  <c:v>3474332.2457770002</c:v>
                </c:pt>
                <c:pt idx="5467">
                  <c:v>3453948.4003789998</c:v>
                </c:pt>
                <c:pt idx="5468">
                  <c:v>3433554.256302</c:v>
                </c:pt>
                <c:pt idx="5469">
                  <c:v>3413149.8104189993</c:v>
                </c:pt>
                <c:pt idx="5470">
                  <c:v>3392735.0597990002</c:v>
                </c:pt>
                <c:pt idx="5471">
                  <c:v>3372310.0017140005</c:v>
                </c:pt>
                <c:pt idx="5472">
                  <c:v>3351874.6336429995</c:v>
                </c:pt>
                <c:pt idx="5473">
                  <c:v>3331428.953274</c:v>
                </c:pt>
                <c:pt idx="5474">
                  <c:v>3310972.9585089996</c:v>
                </c:pt>
                <c:pt idx="5475">
                  <c:v>3290506.647469</c:v>
                </c:pt>
                <c:pt idx="5476">
                  <c:v>3270030.0184949995</c:v>
                </c:pt>
                <c:pt idx="5477">
                  <c:v>3249543.0701589994</c:v>
                </c:pt>
                <c:pt idx="5478">
                  <c:v>3229045.8012609999</c:v>
                </c:pt>
                <c:pt idx="5479">
                  <c:v>3208538.2108379998</c:v>
                </c:pt>
                <c:pt idx="5480">
                  <c:v>3188020.2981679994</c:v>
                </c:pt>
                <c:pt idx="5481">
                  <c:v>3167492.0627740002</c:v>
                </c:pt>
                <c:pt idx="5482">
                  <c:v>3146953.5044280002</c:v>
                </c:pt>
                <c:pt idx="5483">
                  <c:v>3126404.6231569997</c:v>
                </c:pt>
                <c:pt idx="5484">
                  <c:v>3105845.4192489996</c:v>
                </c:pt>
                <c:pt idx="5485">
                  <c:v>3085275.8932569996</c:v>
                </c:pt>
                <c:pt idx="5486">
                  <c:v>3064696.0460009999</c:v>
                </c:pt>
                <c:pt idx="5487">
                  <c:v>3044105.8785809996</c:v>
                </c:pt>
                <c:pt idx="5488">
                  <c:v>3023505.3923729993</c:v>
                </c:pt>
                <c:pt idx="5489">
                  <c:v>3002894.5890429998</c:v>
                </c:pt>
                <c:pt idx="5490">
                  <c:v>2982273.4705459997</c:v>
                </c:pt>
                <c:pt idx="5491">
                  <c:v>2961642.039136</c:v>
                </c:pt>
                <c:pt idx="5492">
                  <c:v>2941000.2973699998</c:v>
                </c:pt>
                <c:pt idx="5493">
                  <c:v>2920348.2481140001</c:v>
                </c:pt>
                <c:pt idx="5494">
                  <c:v>2899685.8945489996</c:v>
                </c:pt>
                <c:pt idx="5495">
                  <c:v>2879013.2401780002</c:v>
                </c:pt>
                <c:pt idx="5496">
                  <c:v>2858330.2888300004</c:v>
                </c:pt>
                <c:pt idx="5497">
                  <c:v>2837637.044671</c:v>
                </c:pt>
                <c:pt idx="5498">
                  <c:v>2816933.5122049996</c:v>
                </c:pt>
                <c:pt idx="5499">
                  <c:v>2796219.6962830001</c:v>
                </c:pt>
                <c:pt idx="5500">
                  <c:v>2775495.6021129997</c:v>
                </c:pt>
                <c:pt idx="5501">
                  <c:v>2754761.235262</c:v>
                </c:pt>
                <c:pt idx="5502">
                  <c:v>2734016.601663</c:v>
                </c:pt>
                <c:pt idx="5503">
                  <c:v>2713261.7076280005</c:v>
                </c:pt>
                <c:pt idx="5504">
                  <c:v>2692496.5598499994</c:v>
                </c:pt>
                <c:pt idx="5505">
                  <c:v>2671721.1654119994</c:v>
                </c:pt>
                <c:pt idx="5506">
                  <c:v>2650935.5317940004</c:v>
                </c:pt>
                <c:pt idx="5507">
                  <c:v>2630139.6668830002</c:v>
                </c:pt>
                <c:pt idx="5508">
                  <c:v>2609333.5789789995</c:v>
                </c:pt>
                <c:pt idx="5509">
                  <c:v>2588517.2768029999</c:v>
                </c:pt>
                <c:pt idx="5510">
                  <c:v>2567690.7695080005</c:v>
                </c:pt>
                <c:pt idx="5511">
                  <c:v>2546854.0666820002</c:v>
                </c:pt>
                <c:pt idx="5512">
                  <c:v>2526007.1783649996</c:v>
                </c:pt>
                <c:pt idx="5513">
                  <c:v>2505150.1150479997</c:v>
                </c:pt>
                <c:pt idx="5514">
                  <c:v>2484282.887689</c:v>
                </c:pt>
                <c:pt idx="5515">
                  <c:v>2463405.5077220006</c:v>
                </c:pt>
                <c:pt idx="5516">
                  <c:v>2442517.987061</c:v>
                </c:pt>
                <c:pt idx="5517">
                  <c:v>2421620.338115999</c:v>
                </c:pt>
                <c:pt idx="5518">
                  <c:v>2400712.5737979999</c:v>
                </c:pt>
                <c:pt idx="5519">
                  <c:v>2379794.7075320003</c:v>
                </c:pt>
                <c:pt idx="5520">
                  <c:v>2358866.7532660002</c:v>
                </c:pt>
                <c:pt idx="5521">
                  <c:v>2337928.725482</c:v>
                </c:pt>
                <c:pt idx="5522">
                  <c:v>2316980.6392029999</c:v>
                </c:pt>
                <c:pt idx="5523">
                  <c:v>2296022.5100109996</c:v>
                </c:pt>
                <c:pt idx="5524">
                  <c:v>2275054.3540519997</c:v>
                </c:pt>
                <c:pt idx="5525">
                  <c:v>2254076.1880509998</c:v>
                </c:pt>
                <c:pt idx="5526">
                  <c:v>2233088.0293180002</c:v>
                </c:pt>
                <c:pt idx="5527">
                  <c:v>2212089.8957689996</c:v>
                </c:pt>
                <c:pt idx="5528">
                  <c:v>2191081.8059289996</c:v>
                </c:pt>
                <c:pt idx="5529">
                  <c:v>2170063.7789499997</c:v>
                </c:pt>
                <c:pt idx="5530">
                  <c:v>2149035.8346219994</c:v>
                </c:pt>
                <c:pt idx="5531">
                  <c:v>2127997.9933829997</c:v>
                </c:pt>
                <c:pt idx="5532">
                  <c:v>2106950.2763379999</c:v>
                </c:pt>
                <c:pt idx="5533">
                  <c:v>2085892.7052669998</c:v>
                </c:pt>
                <c:pt idx="5534">
                  <c:v>2064825.3026420001</c:v>
                </c:pt>
                <c:pt idx="5535">
                  <c:v>2043748.091639</c:v>
                </c:pt>
                <c:pt idx="5536">
                  <c:v>2022661.0961550002</c:v>
                </c:pt>
                <c:pt idx="5537">
                  <c:v>2001564.3408190003</c:v>
                </c:pt>
                <c:pt idx="5538">
                  <c:v>1980457.8510100001</c:v>
                </c:pt>
                <c:pt idx="5539">
                  <c:v>1959341.6528700003</c:v>
                </c:pt>
                <c:pt idx="5540">
                  <c:v>1938215.7733219999</c:v>
                </c:pt>
                <c:pt idx="5541">
                  <c:v>1917080.2400849999</c:v>
                </c:pt>
                <c:pt idx="5542">
                  <c:v>1895935.0816879999</c:v>
                </c:pt>
                <c:pt idx="5543">
                  <c:v>1874780.3274920001</c:v>
                </c:pt>
                <c:pt idx="5544">
                  <c:v>1853616.0077</c:v>
                </c:pt>
                <c:pt idx="5545">
                  <c:v>1832442.1533830001</c:v>
                </c:pt>
                <c:pt idx="5546">
                  <c:v>1811258.7964890001</c:v>
                </c:pt>
                <c:pt idx="5547">
                  <c:v>1790065.9698680001</c:v>
                </c:pt>
                <c:pt idx="5548">
                  <c:v>1768863.7072879998</c:v>
                </c:pt>
                <c:pt idx="5549">
                  <c:v>1747652.043453</c:v>
                </c:pt>
                <c:pt idx="5550">
                  <c:v>1726431.0140259999</c:v>
                </c:pt>
                <c:pt idx="5551">
                  <c:v>1705200.655645</c:v>
                </c:pt>
                <c:pt idx="5552">
                  <c:v>1683961.0059460001</c:v>
                </c:pt>
                <c:pt idx="5553">
                  <c:v>1662712.1035830001</c:v>
                </c:pt>
                <c:pt idx="5554">
                  <c:v>1641453.9882499999</c:v>
                </c:pt>
                <c:pt idx="5555">
                  <c:v>1620186.700703</c:v>
                </c:pt>
                <c:pt idx="5556">
                  <c:v>1598910.28278</c:v>
                </c:pt>
                <c:pt idx="5557">
                  <c:v>1577624.777429</c:v>
                </c:pt>
                <c:pt idx="5558">
                  <c:v>1556330.2287269998</c:v>
                </c:pt>
                <c:pt idx="5559">
                  <c:v>1535026.6819030002</c:v>
                </c:pt>
                <c:pt idx="5560">
                  <c:v>1513714.1833710002</c:v>
                </c:pt>
                <c:pt idx="5561">
                  <c:v>1492392.7807420001</c:v>
                </c:pt>
                <c:pt idx="5562">
                  <c:v>1471062.5228640002</c:v>
                </c:pt>
                <c:pt idx="5563">
                  <c:v>1449723.4598360001</c:v>
                </c:pt>
                <c:pt idx="5564">
                  <c:v>1428375.6430440003</c:v>
                </c:pt>
                <c:pt idx="5565">
                  <c:v>1407019.125183</c:v>
                </c:pt>
                <c:pt idx="5566">
                  <c:v>1385653.9602889998</c:v>
                </c:pt>
                <c:pt idx="5567">
                  <c:v>1364280.203767</c:v>
                </c:pt>
                <c:pt idx="5568">
                  <c:v>1342897.9124180002</c:v>
                </c:pt>
                <c:pt idx="5569">
                  <c:v>1321507.1444750002</c:v>
                </c:pt>
                <c:pt idx="5570">
                  <c:v>1300107.9596279999</c:v>
                </c:pt>
                <c:pt idx="5571">
                  <c:v>1278700.419061</c:v>
                </c:pt>
                <c:pt idx="5572">
                  <c:v>1257284.5854819999</c:v>
                </c:pt>
                <c:pt idx="5573">
                  <c:v>1235860.5231570001</c:v>
                </c:pt>
                <c:pt idx="5574">
                  <c:v>1214428.2979470002</c:v>
                </c:pt>
                <c:pt idx="5575">
                  <c:v>1192987.977338</c:v>
                </c:pt>
                <c:pt idx="5576">
                  <c:v>1171539.6304820001</c:v>
                </c:pt>
                <c:pt idx="5577">
                  <c:v>1150083.3282309999</c:v>
                </c:pt>
                <c:pt idx="5578">
                  <c:v>1128619.1431790004</c:v>
                </c:pt>
                <c:pt idx="5579">
                  <c:v>1107147.1496950001</c:v>
                </c:pt>
                <c:pt idx="5580">
                  <c:v>1085667.4239680001</c:v>
                </c:pt>
                <c:pt idx="5581">
                  <c:v>1064180.0440450001</c:v>
                </c:pt>
                <c:pt idx="5582">
                  <c:v>1042685.089876</c:v>
                </c:pt>
                <c:pt idx="5583">
                  <c:v>1021182.643352</c:v>
                </c:pt>
                <c:pt idx="5584">
                  <c:v>999672.78835599998</c:v>
                </c:pt>
                <c:pt idx="5585">
                  <c:v>978155.61080100003</c:v>
                </c:pt>
                <c:pt idx="5586">
                  <c:v>956631.19868300005</c:v>
                </c:pt>
                <c:pt idx="5587">
                  <c:v>935099.64212500001</c:v>
                </c:pt>
                <c:pt idx="5588">
                  <c:v>913561.03342700016</c:v>
                </c:pt>
                <c:pt idx="5589">
                  <c:v>892015.46711500001</c:v>
                </c:pt>
                <c:pt idx="5590">
                  <c:v>870463.039995</c:v>
                </c:pt>
                <c:pt idx="5591">
                  <c:v>848903.85120400006</c:v>
                </c:pt>
                <c:pt idx="5592">
                  <c:v>827338.00226400001</c:v>
                </c:pt>
                <c:pt idx="5593">
                  <c:v>805765.59714099986</c:v>
                </c:pt>
                <c:pt idx="5594">
                  <c:v>784186.74229799991</c:v>
                </c:pt>
                <c:pt idx="5595">
                  <c:v>762601.54675600014</c:v>
                </c:pt>
                <c:pt idx="5596">
                  <c:v>741010.12215499999</c:v>
                </c:pt>
                <c:pt idx="5597">
                  <c:v>719412.58281399996</c:v>
                </c:pt>
                <c:pt idx="5598">
                  <c:v>697809.04579799995</c:v>
                </c:pt>
                <c:pt idx="5599">
                  <c:v>676199.63097799988</c:v>
                </c:pt>
                <c:pt idx="5600">
                  <c:v>654584.46110600012</c:v>
                </c:pt>
                <c:pt idx="5601">
                  <c:v>632963.66187500011</c:v>
                </c:pt>
                <c:pt idx="5602">
                  <c:v>611337.36199900007</c:v>
                </c:pt>
                <c:pt idx="5603">
                  <c:v>589705.69327899988</c:v>
                </c:pt>
                <c:pt idx="5604">
                  <c:v>568068.790683</c:v>
                </c:pt>
                <c:pt idx="5605">
                  <c:v>546426.79241799994</c:v>
                </c:pt>
                <c:pt idx="5606">
                  <c:v>524779.84001600009</c:v>
                </c:pt>
                <c:pt idx="5607">
                  <c:v>503128.078408</c:v>
                </c:pt>
                <c:pt idx="5608">
                  <c:v>481471.65601399995</c:v>
                </c:pt>
                <c:pt idx="5609">
                  <c:v>459810.72482599999</c:v>
                </c:pt>
                <c:pt idx="5610">
                  <c:v>438145.44049900002</c:v>
                </c:pt>
                <c:pt idx="5611">
                  <c:v>416475.96243999997</c:v>
                </c:pt>
                <c:pt idx="5612">
                  <c:v>394802.45390099997</c:v>
                </c:pt>
                <c:pt idx="5613">
                  <c:v>373125.08208099997</c:v>
                </c:pt>
                <c:pt idx="5614">
                  <c:v>351444.01821900002</c:v>
                </c:pt>
                <c:pt idx="5615">
                  <c:v>329759.43770100002</c:v>
                </c:pt>
                <c:pt idx="5616">
                  <c:v>308071.52016199997</c:v>
                </c:pt>
                <c:pt idx="5617">
                  <c:v>286380.44959799998</c:v>
                </c:pt>
                <c:pt idx="5618">
                  <c:v>264686.41447500006</c:v>
                </c:pt>
                <c:pt idx="5619">
                  <c:v>242989.60784400004</c:v>
                </c:pt>
                <c:pt idx="5620">
                  <c:v>221290.227461</c:v>
                </c:pt>
                <c:pt idx="5621">
                  <c:v>199588.47591099999</c:v>
                </c:pt>
                <c:pt idx="5622">
                  <c:v>177884.560727</c:v>
                </c:pt>
                <c:pt idx="5623">
                  <c:v>156178.69452599998</c:v>
                </c:pt>
                <c:pt idx="5624">
                  <c:v>134471.09513999999</c:v>
                </c:pt>
                <c:pt idx="5625">
                  <c:v>112761.985755</c:v>
                </c:pt>
                <c:pt idx="5626">
                  <c:v>91051.595050000004</c:v>
                </c:pt>
                <c:pt idx="5627">
                  <c:v>69340.157347</c:v>
                </c:pt>
                <c:pt idx="5628">
                  <c:v>47627.912758000006</c:v>
                </c:pt>
                <c:pt idx="5629">
                  <c:v>25915.107345</c:v>
                </c:pt>
                <c:pt idx="5630">
                  <c:v>4201.9932760000002</c:v>
                </c:pt>
                <c:pt idx="5631">
                  <c:v>-17511.171005999997</c:v>
                </c:pt>
                <c:pt idx="5632">
                  <c:v>-39224.120616</c:v>
                </c:pt>
                <c:pt idx="5633">
                  <c:v>-60936.584044000003</c:v>
                </c:pt>
                <c:pt idx="5634">
                  <c:v>-82648.282982999983</c:v>
                </c:pt>
                <c:pt idx="5635">
                  <c:v>-104358.93212999999</c:v>
                </c:pt>
                <c:pt idx="5636">
                  <c:v>-126068.239003</c:v>
                </c:pt>
                <c:pt idx="5637">
                  <c:v>-147775.903731</c:v>
                </c:pt>
                <c:pt idx="5638">
                  <c:v>-169481.61885500004</c:v>
                </c:pt>
                <c:pt idx="5639">
                  <c:v>-191185.06910999998</c:v>
                </c:pt>
                <c:pt idx="5640">
                  <c:v>-212885.931205</c:v>
                </c:pt>
                <c:pt idx="5641">
                  <c:v>-234583.87359599996</c:v>
                </c:pt>
                <c:pt idx="5642">
                  <c:v>-256278.556251</c:v>
                </c:pt>
                <c:pt idx="5643">
                  <c:v>-277969.630404</c:v>
                </c:pt>
                <c:pt idx="5644">
                  <c:v>-299656.738304</c:v>
                </c:pt>
                <c:pt idx="5645">
                  <c:v>-321339.51295599993</c:v>
                </c:pt>
                <c:pt idx="5646">
                  <c:v>-343017.57784999994</c:v>
                </c:pt>
                <c:pt idx="5647">
                  <c:v>-364690.546684</c:v>
                </c:pt>
                <c:pt idx="5648">
                  <c:v>-386358.02307300008</c:v>
                </c:pt>
                <c:pt idx="5649">
                  <c:v>-408019.60025499994</c:v>
                </c:pt>
                <c:pt idx="5650">
                  <c:v>-429674.86077699997</c:v>
                </c:pt>
                <c:pt idx="5651">
                  <c:v>-451323.37618000002</c:v>
                </c:pt>
                <c:pt idx="5652">
                  <c:v>-472964.70666600001</c:v>
                </c:pt>
                <c:pt idx="5653">
                  <c:v>-494598.40075499995</c:v>
                </c:pt>
                <c:pt idx="5654">
                  <c:v>-516223.99493000004</c:v>
                </c:pt>
                <c:pt idx="5655">
                  <c:v>-537841.013271</c:v>
                </c:pt>
                <c:pt idx="5656">
                  <c:v>-559448.96707100002</c:v>
                </c:pt>
                <c:pt idx="5657">
                  <c:v>-581047.35444400017</c:v>
                </c:pt>
                <c:pt idx="5658">
                  <c:v>-602635.65991199983</c:v>
                </c:pt>
                <c:pt idx="5659">
                  <c:v>-624213.35398400016</c:v>
                </c:pt>
                <c:pt idx="5660">
                  <c:v>-645779.89271299983</c:v>
                </c:pt>
                <c:pt idx="5661">
                  <c:v>-667334.7172379999</c:v>
                </c:pt>
                <c:pt idx="5662">
                  <c:v>-688877.25331599999</c:v>
                </c:pt>
                <c:pt idx="5663">
                  <c:v>-710406.91082200012</c:v>
                </c:pt>
                <c:pt idx="5664">
                  <c:v>-731923.08324299997</c:v>
                </c:pt>
                <c:pt idx="5665">
                  <c:v>-753425.14714699984</c:v>
                </c:pt>
                <c:pt idx="5666">
                  <c:v>-774912.46163100016</c:v>
                </c:pt>
                <c:pt idx="5667">
                  <c:v>-796384.36774999998</c:v>
                </c:pt>
                <c:pt idx="5668">
                  <c:v>-817840.18792399997</c:v>
                </c:pt>
                <c:pt idx="5669">
                  <c:v>-839279.22531399992</c:v>
                </c:pt>
                <c:pt idx="5670">
                  <c:v>-860700.76318799995</c:v>
                </c:pt>
                <c:pt idx="5671">
                  <c:v>-882104.06424600002</c:v>
                </c:pt>
                <c:pt idx="5672">
                  <c:v>-903488.36993100005</c:v>
                </c:pt>
                <c:pt idx="5673">
                  <c:v>-924852.89969999983</c:v>
                </c:pt>
                <c:pt idx="5674">
                  <c:v>-946196.85027900001</c:v>
                </c:pt>
                <c:pt idx="5675">
                  <c:v>-967519.39487399999</c:v>
                </c:pt>
                <c:pt idx="5676">
                  <c:v>-988819.68235999986</c:v>
                </c:pt>
                <c:pt idx="5677">
                  <c:v>-1010096.8364290001</c:v>
                </c:pt>
                <c:pt idx="5678">
                  <c:v>-1031349.954709</c:v>
                </c:pt>
                <c:pt idx="5679">
                  <c:v>-1052578.1078390002</c:v>
                </c:pt>
                <c:pt idx="5680">
                  <c:v>-1073780.3385100001</c:v>
                </c:pt>
                <c:pt idx="5681">
                  <c:v>-1094955.6604650002</c:v>
                </c:pt>
                <c:pt idx="5682">
                  <c:v>-1116103.057451</c:v>
                </c:pt>
                <c:pt idx="5683">
                  <c:v>-1137221.4821330002</c:v>
                </c:pt>
                <c:pt idx="5684">
                  <c:v>-1158309.8549540001</c:v>
                </c:pt>
                <c:pt idx="5685">
                  <c:v>-1179367.0629490004</c:v>
                </c:pt>
                <c:pt idx="5686">
                  <c:v>-1200391.958505</c:v>
                </c:pt>
                <c:pt idx="5687">
                  <c:v>-1221383.3580680001</c:v>
                </c:pt>
                <c:pt idx="5688">
                  <c:v>-1242340.040788</c:v>
                </c:pt>
                <c:pt idx="5689">
                  <c:v>-1263260.7471040001</c:v>
                </c:pt>
                <c:pt idx="5690">
                  <c:v>-1284144.1772700001</c:v>
                </c:pt>
                <c:pt idx="5691">
                  <c:v>-1304988.9898040001</c:v>
                </c:pt>
                <c:pt idx="5692">
                  <c:v>-1325793.7998740003</c:v>
                </c:pt>
                <c:pt idx="5693">
                  <c:v>-1346557.1776010001</c:v>
                </c:pt>
                <c:pt idx="5694">
                  <c:v>-1367277.6462890001</c:v>
                </c:pt>
                <c:pt idx="5695">
                  <c:v>-1387953.6805690003</c:v>
                </c:pt>
                <c:pt idx="5696">
                  <c:v>-1408583.7044529999</c:v>
                </c:pt>
                <c:pt idx="5697">
                  <c:v>-1429166.089292</c:v>
                </c:pt>
                <c:pt idx="5698">
                  <c:v>-1449699.1516460001</c:v>
                </c:pt>
                <c:pt idx="5699">
                  <c:v>-1470181.1510330001</c:v>
                </c:pt>
                <c:pt idx="5700">
                  <c:v>-1490610.287585</c:v>
                </c:pt>
                <c:pt idx="5701">
                  <c:v>-1510984.6995720004</c:v>
                </c:pt>
                <c:pt idx="5702">
                  <c:v>-1531302.4608150001</c:v>
                </c:pt>
                <c:pt idx="5703">
                  <c:v>-1551561.5779580001</c:v>
                </c:pt>
                <c:pt idx="5704">
                  <c:v>-1571759.9876059999</c:v>
                </c:pt>
                <c:pt idx="5705">
                  <c:v>-1591895.5533170002</c:v>
                </c:pt>
                <c:pt idx="5706">
                  <c:v>-1611966.0624360002</c:v>
                </c:pt>
                <c:pt idx="5707">
                  <c:v>-1631969.2227640001</c:v>
                </c:pt>
                <c:pt idx="5708">
                  <c:v>-1651902.6590520001</c:v>
                </c:pt>
                <c:pt idx="5709">
                  <c:v>-1671763.909308</c:v>
                </c:pt>
                <c:pt idx="5710">
                  <c:v>-1691550.4209070001</c:v>
                </c:pt>
                <c:pt idx="5711">
                  <c:v>-1711259.5464900001</c:v>
                </c:pt>
                <c:pt idx="5712">
                  <c:v>-1730888.5396380001</c:v>
                </c:pt>
                <c:pt idx="5713">
                  <c:v>-1750434.5503090001</c:v>
                </c:pt>
                <c:pt idx="5714">
                  <c:v>-1769894.6200240001</c:v>
                </c:pt>
                <c:pt idx="5715">
                  <c:v>-1789265.6767780003</c:v>
                </c:pt>
                <c:pt idx="5716">
                  <c:v>-1808544.529663</c:v>
                </c:pt>
                <c:pt idx="5717">
                  <c:v>-1827727.8631910002</c:v>
                </c:pt>
                <c:pt idx="5718">
                  <c:v>-1846812.2312849998</c:v>
                </c:pt>
                <c:pt idx="5719">
                  <c:v>-1865794.0509130002</c:v>
                </c:pt>
                <c:pt idx="5720">
                  <c:v>-1884669.5953639999</c:v>
                </c:pt>
                <c:pt idx="5721">
                  <c:v>-1903434.9871120001</c:v>
                </c:pt>
                <c:pt idx="5722">
                  <c:v>-1922086.190258</c:v>
                </c:pt>
                <c:pt idx="5723">
                  <c:v>-1940619.0025110003</c:v>
                </c:pt>
                <c:pt idx="5724">
                  <c:v>-1959029.046691</c:v>
                </c:pt>
                <c:pt idx="5725">
                  <c:v>-1977311.7616879998</c:v>
                </c:pt>
                <c:pt idx="5726">
                  <c:v>-1995462.3928820002</c:v>
                </c:pt>
                <c:pt idx="5727">
                  <c:v>-2013475.9819390001</c:v>
                </c:pt>
                <c:pt idx="5728">
                  <c:v>-2031347.3559730002</c:v>
                </c:pt>
                <c:pt idx="5729">
                  <c:v>-2049071.1160090002</c:v>
                </c:pt>
                <c:pt idx="5730">
                  <c:v>-2066641.624694</c:v>
                </c:pt>
                <c:pt idx="5731">
                  <c:v>-2084052.99321</c:v>
                </c:pt>
                <c:pt idx="5732">
                  <c:v>-2101299.0673190001</c:v>
                </c:pt>
                <c:pt idx="5733">
                  <c:v>-2118373.412475999</c:v>
                </c:pt>
                <c:pt idx="5734">
                  <c:v>-2135269.2979350002</c:v>
                </c:pt>
                <c:pt idx="5735">
                  <c:v>-2151979.6797730001</c:v>
                </c:pt>
                <c:pt idx="5736">
                  <c:v>-2168497.1827480001</c:v>
                </c:pt>
                <c:pt idx="5737">
                  <c:v>-2184814.0808839998</c:v>
                </c:pt>
                <c:pt idx="5738">
                  <c:v>-2200922.2766999998</c:v>
                </c:pt>
                <c:pt idx="5739">
                  <c:v>-2216813.2789599993</c:v>
                </c:pt>
                <c:pt idx="5740">
                  <c:v>-2232478.178816</c:v>
                </c:pt>
                <c:pt idx="5741">
                  <c:v>-2247907.6242310004</c:v>
                </c:pt>
                <c:pt idx="5742">
                  <c:v>-2263091.7925189999</c:v>
                </c:pt>
                <c:pt idx="5743">
                  <c:v>-2278020.3608489996</c:v>
                </c:pt>
                <c:pt idx="5744">
                  <c:v>-2292682.4745399999</c:v>
                </c:pt>
                <c:pt idx="5745">
                  <c:v>-2307066.7129569994</c:v>
                </c:pt>
                <c:pt idx="5746">
                  <c:v>-2321161.0527949999</c:v>
                </c:pt>
                <c:pt idx="5747">
                  <c:v>-2334952.8285300001</c:v>
                </c:pt>
                <c:pt idx="5748">
                  <c:v>-2348428.6897760006</c:v>
                </c:pt>
                <c:pt idx="5749">
                  <c:v>-2361574.5552809997</c:v>
                </c:pt>
                <c:pt idx="5750">
                  <c:v>-2374375.5632600002</c:v>
                </c:pt>
                <c:pt idx="5751">
                  <c:v>-2386816.0177259999</c:v>
                </c:pt>
                <c:pt idx="5752">
                  <c:v>-2398879.3304609992</c:v>
                </c:pt>
                <c:pt idx="5753">
                  <c:v>-2410547.958234</c:v>
                </c:pt>
                <c:pt idx="5754">
                  <c:v>-2421803.3348079994</c:v>
                </c:pt>
                <c:pt idx="5755">
                  <c:v>-2432625.7972810003</c:v>
                </c:pt>
                <c:pt idx="5756">
                  <c:v>-2442994.5062060002</c:v>
                </c:pt>
                <c:pt idx="5757">
                  <c:v>-2452887.3589379997</c:v>
                </c:pt>
                <c:pt idx="5758">
                  <c:v>-2462280.8955549994</c:v>
                </c:pt>
                <c:pt idx="5759">
                  <c:v>-2471150.1966639995</c:v>
                </c:pt>
                <c:pt idx="5760">
                  <c:v>-2479468.7723439997</c:v>
                </c:pt>
                <c:pt idx="5761">
                  <c:v>-2487208.441389</c:v>
                </c:pt>
                <c:pt idx="5762">
                  <c:v>-2494339.1999569996</c:v>
                </c:pt>
                <c:pt idx="5763">
                  <c:v>-2500829.0786539996</c:v>
                </c:pt>
                <c:pt idx="5764">
                  <c:v>-2506643.986999</c:v>
                </c:pt>
                <c:pt idx="5765">
                  <c:v>-2511747.5441439995</c:v>
                </c:pt>
                <c:pt idx="5766">
                  <c:v>-2516100.8946389998</c:v>
                </c:pt>
                <c:pt idx="5767">
                  <c:v>-2519662.5079709999</c:v>
                </c:pt>
                <c:pt idx="5768">
                  <c:v>-2522387.9605350001</c:v>
                </c:pt>
                <c:pt idx="5769">
                  <c:v>-2524229.6986679994</c:v>
                </c:pt>
                <c:pt idx="5770">
                  <c:v>-2525136.7813390004</c:v>
                </c:pt>
                <c:pt idx="5771">
                  <c:v>-2525054.6011279998</c:v>
                </c:pt>
                <c:pt idx="5772">
                  <c:v>-2523924.58219</c:v>
                </c:pt>
                <c:pt idx="5773">
                  <c:v>-2521683.8540709997</c:v>
                </c:pt>
                <c:pt idx="5774">
                  <c:v>-2518264.9004759993</c:v>
                </c:pt>
                <c:pt idx="5775">
                  <c:v>-2513595.1825159998</c:v>
                </c:pt>
                <c:pt idx="5776">
                  <c:v>-2507596.7365370002</c:v>
                </c:pt>
                <c:pt idx="5777">
                  <c:v>-2500185.7474900004</c:v>
                </c:pt>
                <c:pt idx="5778">
                  <c:v>-2491272.0999609996</c:v>
                </c:pt>
                <c:pt idx="5779">
                  <c:v>-2480758.9106299994</c:v>
                </c:pt>
                <c:pt idx="5780">
                  <c:v>-2468542.0480499994</c:v>
                </c:pt>
                <c:pt idx="5781">
                  <c:v>-2454509.6485350002</c:v>
                </c:pt>
                <c:pt idx="5782">
                  <c:v>-2438541.6407340006</c:v>
                </c:pt>
                <c:pt idx="5783">
                  <c:v>-2420509.2962910002</c:v>
                </c:pt>
                <c:pt idx="5784">
                  <c:v>-2400274.8302239995</c:v>
                </c:pt>
                <c:pt idx="5785">
                  <c:v>-2377691.0824209996</c:v>
                </c:pt>
                <c:pt idx="5786">
                  <c:v>-2352601.321211</c:v>
                </c:pt>
                <c:pt idx="5787">
                  <c:v>-2324839.2214879999</c:v>
                </c:pt>
                <c:pt idx="5788">
                  <c:v>-2294229.0832980005</c:v>
                </c:pt>
                <c:pt idx="5789">
                  <c:v>-2260586.3719029995</c:v>
                </c:pt>
                <c:pt idx="5790">
                  <c:v>-2223718.6763240001</c:v>
                </c:pt>
                <c:pt idx="5791">
                  <c:v>-2183427.1988809998</c:v>
                </c:pt>
                <c:pt idx="5792">
                  <c:v>-2139508.900802</c:v>
                </c:pt>
                <c:pt idx="5793">
                  <c:v>-2091759.4350319998</c:v>
                </c:pt>
                <c:pt idx="5794">
                  <c:v>-2039976.991745</c:v>
                </c:pt>
                <c:pt idx="5795">
                  <c:v>-1983967.158331</c:v>
                </c:pt>
                <c:pt idx="5796">
                  <c:v>-1923548.8463570001</c:v>
                </c:pt>
                <c:pt idx="5797">
                  <c:v>-1858561.256264</c:v>
                </c:pt>
                <c:pt idx="5798">
                  <c:v>-1788871.7321520001</c:v>
                </c:pt>
                <c:pt idx="5799">
                  <c:v>-1714384.20584</c:v>
                </c:pt>
                <c:pt idx="5800">
                  <c:v>-1635047.753208</c:v>
                </c:pt>
                <c:pt idx="5801">
                  <c:v>-1550864.6115080002</c:v>
                </c:pt>
                <c:pt idx="5802">
                  <c:v>-1461896.871327</c:v>
                </c:pt>
                <c:pt idx="5803">
                  <c:v>-1368271.0066160001</c:v>
                </c:pt>
                <c:pt idx="5804">
                  <c:v>-1270179.481744</c:v>
                </c:pt>
                <c:pt idx="5805">
                  <c:v>-1167878.897204</c:v>
                </c:pt>
                <c:pt idx="5806">
                  <c:v>-1061684.4916019998</c:v>
                </c:pt>
                <c:pt idx="5807">
                  <c:v>-951961.25258500001</c:v>
                </c:pt>
                <c:pt idx="5808">
                  <c:v>-839112.31811899983</c:v>
                </c:pt>
                <c:pt idx="5809">
                  <c:v>-723565.67937899975</c:v>
                </c:pt>
                <c:pt idx="5810">
                  <c:v>-605760.35772800003</c:v>
                </c:pt>
                <c:pt idx="5811">
                  <c:v>-486133.196123</c:v>
                </c:pt>
                <c:pt idx="5812">
                  <c:v>-365107.20496300008</c:v>
                </c:pt>
                <c:pt idx="5813">
                  <c:v>-243082.09632499999</c:v>
                </c:pt>
                <c:pt idx="5814">
                  <c:v>-120427.303652</c:v>
                </c:pt>
                <c:pt idx="5815">
                  <c:v>2522.5186399999998</c:v>
                </c:pt>
                <c:pt idx="5816">
                  <c:v>125469.74854499998</c:v>
                </c:pt>
                <c:pt idx="5817">
                  <c:v>248154.17404099999</c:v>
                </c:pt>
                <c:pt idx="5818">
                  <c:v>370351.92227200005</c:v>
                </c:pt>
                <c:pt idx="5819">
                  <c:v>491873.36111300002</c:v>
                </c:pt>
                <c:pt idx="5820">
                  <c:v>612560.34701499995</c:v>
                </c:pt>
                <c:pt idx="5821">
                  <c:v>732283.12612600008</c:v>
                </c:pt>
                <c:pt idx="5822">
                  <c:v>850937.12407899986</c:v>
                </c:pt>
                <c:pt idx="5823">
                  <c:v>968439.79318299983</c:v>
                </c:pt>
                <c:pt idx="5824">
                  <c:v>1084727.6290710003</c:v>
                </c:pt>
                <c:pt idx="5825">
                  <c:v>1199753.423893</c:v>
                </c:pt>
                <c:pt idx="5826">
                  <c:v>1313483.7894250001</c:v>
                </c:pt>
                <c:pt idx="5827">
                  <c:v>1425896.9595660002</c:v>
                </c:pt>
                <c:pt idx="5828">
                  <c:v>1536980.8657150001</c:v>
                </c:pt>
                <c:pt idx="5829">
                  <c:v>1646731.468592</c:v>
                </c:pt>
                <c:pt idx="5830">
                  <c:v>1755151.3246160001</c:v>
                </c:pt>
                <c:pt idx="5831">
                  <c:v>1862248.3625260002</c:v>
                </c:pt>
                <c:pt idx="5832">
                  <c:v>1968034.845641</c:v>
                </c:pt>
                <c:pt idx="5833">
                  <c:v>2072526.496089</c:v>
                </c:pt>
                <c:pt idx="5834">
                  <c:v>2175741.7590990001</c:v>
                </c:pt>
                <c:pt idx="5835">
                  <c:v>2277701.1874759998</c:v>
                </c:pt>
                <c:pt idx="5836">
                  <c:v>2378426.9286429994</c:v>
                </c:pt>
                <c:pt idx="5837">
                  <c:v>2477942.2987779998</c:v>
                </c:pt>
                <c:pt idx="5838">
                  <c:v>2576271.4306209995</c:v>
                </c:pt>
                <c:pt idx="5839">
                  <c:v>2673438.9834069996</c:v>
                </c:pt>
                <c:pt idx="5840">
                  <c:v>2769469.9050349998</c:v>
                </c:pt>
                <c:pt idx="5841">
                  <c:v>2864389.2380579994</c:v>
                </c:pt>
                <c:pt idx="5842">
                  <c:v>2958221.9623649996</c:v>
                </c:pt>
                <c:pt idx="5843">
                  <c:v>3050992.868512</c:v>
                </c:pt>
                <c:pt idx="5844">
                  <c:v>3142726.4566279994</c:v>
                </c:pt>
                <c:pt idx="5845">
                  <c:v>3233446.8566009994</c:v>
                </c:pt>
                <c:pt idx="5846">
                  <c:v>3323177.7659589997</c:v>
                </c:pt>
                <c:pt idx="5847">
                  <c:v>3411942.4024139997</c:v>
                </c:pt>
                <c:pt idx="5848">
                  <c:v>3499763.4685429996</c:v>
                </c:pt>
                <c:pt idx="5849">
                  <c:v>3586663.1264829999</c:v>
                </c:pt>
                <c:pt idx="5850">
                  <c:v>3672662.9808749999</c:v>
                </c:pt>
                <c:pt idx="5851">
                  <c:v>3757784.0685489997</c:v>
                </c:pt>
                <c:pt idx="5852">
                  <c:v>3842046.8537340001</c:v>
                </c:pt>
                <c:pt idx="5853">
                  <c:v>3925471.2277490003</c:v>
                </c:pt>
                <c:pt idx="5854">
                  <c:v>4008076.512296</c:v>
                </c:pt>
                <c:pt idx="5855">
                  <c:v>4089881.4656599998</c:v>
                </c:pt>
                <c:pt idx="5856">
                  <c:v>4170904.2911950001</c:v>
                </c:pt>
                <c:pt idx="5857">
                  <c:v>4251162.6476039998</c:v>
                </c:pt>
                <c:pt idx="5858">
                  <c:v>4330673.6606039992</c:v>
                </c:pt>
                <c:pt idx="5859">
                  <c:v>4409453.9356220001</c:v>
                </c:pt>
                <c:pt idx="5860">
                  <c:v>4487519.5712510003</c:v>
                </c:pt>
                <c:pt idx="5861">
                  <c:v>4564886.1732169986</c:v>
                </c:pt>
                <c:pt idx="5862">
                  <c:v>4641568.8686759993</c:v>
                </c:pt>
                <c:pt idx="5863">
                  <c:v>4717582.3206829987</c:v>
                </c:pt>
                <c:pt idx="5864">
                  <c:v>4792940.7426960003</c:v>
                </c:pt>
                <c:pt idx="5865">
                  <c:v>4867657.9130239999</c:v>
                </c:pt>
                <c:pt idx="5866">
                  <c:v>4941747.1891189991</c:v>
                </c:pt>
                <c:pt idx="5867">
                  <c:v>5015221.5216660006</c:v>
                </c:pt>
                <c:pt idx="5868">
                  <c:v>5088093.4684010008</c:v>
                </c:pt>
                <c:pt idx="5869">
                  <c:v>5160375.2076240005</c:v>
                </c:pt>
                <c:pt idx="5870">
                  <c:v>5232078.5513829999</c:v>
                </c:pt>
                <c:pt idx="5871">
                  <c:v>5303214.958292</c:v>
                </c:pt>
                <c:pt idx="5872">
                  <c:v>5373795.5459829997</c:v>
                </c:pt>
                <c:pt idx="5873">
                  <c:v>5443831.1031659991</c:v>
                </c:pt>
                <c:pt idx="5874">
                  <c:v>5513332.1013090005</c:v>
                </c:pt>
                <c:pt idx="5875">
                  <c:v>5582308.7059210008</c:v>
                </c:pt>
                <c:pt idx="5876">
                  <c:v>5650770.7874520002</c:v>
                </c:pt>
                <c:pt idx="5877">
                  <c:v>5718727.9317990011</c:v>
                </c:pt>
                <c:pt idx="5878">
                  <c:v>5786189.4504400007</c:v>
                </c:pt>
                <c:pt idx="5879">
                  <c:v>5853164.3901919993</c:v>
                </c:pt>
                <c:pt idx="5880">
                  <c:v>5919661.5426030001</c:v>
                </c:pt>
                <c:pt idx="5881">
                  <c:v>5985689.4529940011</c:v>
                </c:pt>
                <c:pt idx="5882">
                  <c:v>6051256.4291510005</c:v>
                </c:pt>
                <c:pt idx="5883">
                  <c:v>6116370.5496849995</c:v>
                </c:pt>
                <c:pt idx="5884">
                  <c:v>6181039.6720680008</c:v>
                </c:pt>
                <c:pt idx="5885">
                  <c:v>6245271.4403560003</c:v>
                </c:pt>
                <c:pt idx="5886">
                  <c:v>6309073.2926090006</c:v>
                </c:pt>
                <c:pt idx="5887">
                  <c:v>6372452.4680210007</c:v>
                </c:pt>
                <c:pt idx="5888">
                  <c:v>6435416.0137729989</c:v>
                </c:pt>
                <c:pt idx="5889">
                  <c:v>6497970.7916080002</c:v>
                </c:pt>
                <c:pt idx="5890">
                  <c:v>6560123.4841539999</c:v>
                </c:pt>
                <c:pt idx="5891">
                  <c:v>6621880.6010000007</c:v>
                </c:pt>
                <c:pt idx="5892">
                  <c:v>6683248.4845240004</c:v>
                </c:pt>
                <c:pt idx="5893">
                  <c:v>6744233.3155009998</c:v>
                </c:pt>
                <c:pt idx="5894">
                  <c:v>6804841.118489</c:v>
                </c:pt>
                <c:pt idx="5895">
                  <c:v>6865077.7669980004</c:v>
                </c:pt>
                <c:pt idx="5896">
                  <c:v>6924948.9884660011</c:v>
                </c:pt>
                <c:pt idx="5897">
                  <c:v>6984460.3690379988</c:v>
                </c:pt>
                <c:pt idx="5898">
                  <c:v>7043617.358155</c:v>
                </c:pt>
                <c:pt idx="5899">
                  <c:v>7102425.2729760017</c:v>
                </c:pt>
                <c:pt idx="5900">
                  <c:v>7160889.3026159992</c:v>
                </c:pt>
                <c:pt idx="5901">
                  <c:v>7219014.5122349998</c:v>
                </c:pt>
                <c:pt idx="5902">
                  <c:v>7276805.8469610009</c:v>
                </c:pt>
                <c:pt idx="5903">
                  <c:v>7334268.1356700007</c:v>
                </c:pt>
                <c:pt idx="5904">
                  <c:v>7391406.0946149994</c:v>
                </c:pt>
                <c:pt idx="5905">
                  <c:v>7448224.3309300002</c:v>
                </c:pt>
                <c:pt idx="5906">
                  <c:v>7504727.3459900003</c:v>
                </c:pt>
                <c:pt idx="5907">
                  <c:v>7560919.5386550007</c:v>
                </c:pt>
                <c:pt idx="5908">
                  <c:v>7616805.2083880007</c:v>
                </c:pt>
                <c:pt idx="5909">
                  <c:v>7672388.5582590001</c:v>
                </c:pt>
                <c:pt idx="5910">
                  <c:v>7727673.6978409998</c:v>
                </c:pt>
                <c:pt idx="5911">
                  <c:v>7782664.6459969999</c:v>
                </c:pt>
                <c:pt idx="5912">
                  <c:v>7837365.3335660007</c:v>
                </c:pt>
                <c:pt idx="5913">
                  <c:v>7891779.6059539998</c:v>
                </c:pt>
                <c:pt idx="5914">
                  <c:v>7945911.225629</c:v>
                </c:pt>
                <c:pt idx="5915">
                  <c:v>7999763.8745290004</c:v>
                </c:pt>
                <c:pt idx="5916">
                  <c:v>8053341.1563829994</c:v>
                </c:pt>
                <c:pt idx="5917">
                  <c:v>8106646.5989510007</c:v>
                </c:pt>
                <c:pt idx="5918">
                  <c:v>8159683.6561829988</c:v>
                </c:pt>
                <c:pt idx="5919">
                  <c:v>8212455.7103030002</c:v>
                </c:pt>
                <c:pt idx="5920">
                  <c:v>8264966.0738239996</c:v>
                </c:pt>
                <c:pt idx="5921">
                  <c:v>8317217.9914910011</c:v>
                </c:pt>
                <c:pt idx="5922">
                  <c:v>8369214.6421530005</c:v>
                </c:pt>
                <c:pt idx="5923">
                  <c:v>8420959.1405789983</c:v>
                </c:pt>
                <c:pt idx="5924">
                  <c:v>8472454.5392049961</c:v>
                </c:pt>
                <c:pt idx="5925">
                  <c:v>8523703.8298300002</c:v>
                </c:pt>
                <c:pt idx="5926">
                  <c:v>8574709.9452429991</c:v>
                </c:pt>
                <c:pt idx="5927">
                  <c:v>8625475.7608100008</c:v>
                </c:pt>
                <c:pt idx="5928">
                  <c:v>8676004.0959980004</c:v>
                </c:pt>
                <c:pt idx="5929">
                  <c:v>8726297.7158499993</c:v>
                </c:pt>
                <c:pt idx="5930">
                  <c:v>8776359.3324180003</c:v>
                </c:pt>
                <c:pt idx="5931">
                  <c:v>8826191.6061419975</c:v>
                </c:pt>
                <c:pt idx="5932">
                  <c:v>8875797.1471879985</c:v>
                </c:pt>
                <c:pt idx="5933">
                  <c:v>8925178.5167430006</c:v>
                </c:pt>
                <c:pt idx="5934">
                  <c:v>8974338.2282639965</c:v>
                </c:pt>
                <c:pt idx="5935">
                  <c:v>9023278.7486959957</c:v>
                </c:pt>
                <c:pt idx="5936">
                  <c:v>9072002.4996419996</c:v>
                </c:pt>
                <c:pt idx="5937">
                  <c:v>9120511.8585020006</c:v>
                </c:pt>
                <c:pt idx="5938">
                  <c:v>9168809.1595759988</c:v>
                </c:pt>
                <c:pt idx="5939">
                  <c:v>9216896.695129998</c:v>
                </c:pt>
                <c:pt idx="5940">
                  <c:v>9264776.7164299954</c:v>
                </c:pt>
                <c:pt idx="5941">
                  <c:v>9312451.4347450007</c:v>
                </c:pt>
                <c:pt idx="5942">
                  <c:v>9359923.0223209988</c:v>
                </c:pt>
                <c:pt idx="5943">
                  <c:v>9407193.6133219972</c:v>
                </c:pt>
                <c:pt idx="5944">
                  <c:v>9454265.304742001</c:v>
                </c:pt>
                <c:pt idx="5945">
                  <c:v>9501140.1572959982</c:v>
                </c:pt>
                <c:pt idx="5946">
                  <c:v>9547820.1962779984</c:v>
                </c:pt>
                <c:pt idx="5947">
                  <c:v>9594307.4123919979</c:v>
                </c:pt>
                <c:pt idx="5948">
                  <c:v>9640603.7625679988</c:v>
                </c:pt>
                <c:pt idx="5949">
                  <c:v>9686711.1707460005</c:v>
                </c:pt>
                <c:pt idx="5950">
                  <c:v>9732631.5286359973</c:v>
                </c:pt>
                <c:pt idx="5951">
                  <c:v>9778366.6964639965</c:v>
                </c:pt>
                <c:pt idx="5952">
                  <c:v>9823918.503688002</c:v>
                </c:pt>
                <c:pt idx="5953">
                  <c:v>9869288.7496969961</c:v>
                </c:pt>
                <c:pt idx="5954">
                  <c:v>9914479.2044959981</c:v>
                </c:pt>
                <c:pt idx="5955">
                  <c:v>9959491.6093549989</c:v>
                </c:pt>
                <c:pt idx="5956">
                  <c:v>10004327.677461999</c:v>
                </c:pt>
                <c:pt idx="5957">
                  <c:v>10048989.094536001</c:v>
                </c:pt>
                <c:pt idx="5958">
                  <c:v>10093477.519440997</c:v>
                </c:pt>
                <c:pt idx="5959">
                  <c:v>10137794.584770001</c:v>
                </c:pt>
                <c:pt idx="5960">
                  <c:v>10181941.897418</c:v>
                </c:pt>
                <c:pt idx="5961">
                  <c:v>10225921.039142</c:v>
                </c:pt>
                <c:pt idx="5962">
                  <c:v>10269733.5671</c:v>
                </c:pt>
                <c:pt idx="5963">
                  <c:v>10313381.014379</c:v>
                </c:pt>
                <c:pt idx="5964">
                  <c:v>10356864.890509</c:v>
                </c:pt>
                <c:pt idx="5965">
                  <c:v>10400186.681958999</c:v>
                </c:pt>
                <c:pt idx="5966">
                  <c:v>10443347.852628002</c:v>
                </c:pt>
                <c:pt idx="5967">
                  <c:v>10486349.844312999</c:v>
                </c:pt>
                <c:pt idx="5968">
                  <c:v>10529194.077169998</c:v>
                </c:pt>
                <c:pt idx="5969">
                  <c:v>10571881.950167</c:v>
                </c:pt>
                <c:pt idx="5970">
                  <c:v>10614414.841513</c:v>
                </c:pt>
                <c:pt idx="5971">
                  <c:v>10656794.109091001</c:v>
                </c:pt>
                <c:pt idx="5972">
                  <c:v>10699021.090864997</c:v>
                </c:pt>
                <c:pt idx="5973">
                  <c:v>10741097.105289999</c:v>
                </c:pt>
                <c:pt idx="5974">
                  <c:v>10783023.451702004</c:v>
                </c:pt>
                <c:pt idx="5975">
                  <c:v>10824801.410699002</c:v>
                </c:pt>
                <c:pt idx="5976">
                  <c:v>10866432.244519997</c:v>
                </c:pt>
                <c:pt idx="5977">
                  <c:v>10907917.197405998</c:v>
                </c:pt>
                <c:pt idx="5978">
                  <c:v>10949257.495953001</c:v>
                </c:pt>
                <c:pt idx="5979">
                  <c:v>10990454.349463001</c:v>
                </c:pt>
                <c:pt idx="5980">
                  <c:v>11031508.950276</c:v>
                </c:pt>
                <c:pt idx="5981">
                  <c:v>11072422.474105</c:v>
                </c:pt>
                <c:pt idx="5982">
                  <c:v>11113196.080352999</c:v>
                </c:pt>
                <c:pt idx="5983">
                  <c:v>11153830.912427997</c:v>
                </c:pt>
                <c:pt idx="5984">
                  <c:v>11194328.098045997</c:v>
                </c:pt>
                <c:pt idx="5985">
                  <c:v>11234688.749534996</c:v>
                </c:pt>
                <c:pt idx="5986">
                  <c:v>11274913.964120002</c:v>
                </c:pt>
                <c:pt idx="5987">
                  <c:v>11315004.824211001</c:v>
                </c:pt>
                <c:pt idx="5988">
                  <c:v>11354962.397678003</c:v>
                </c:pt>
                <c:pt idx="5989">
                  <c:v>11394787.738122998</c:v>
                </c:pt>
                <c:pt idx="5990">
                  <c:v>11434481.885144999</c:v>
                </c:pt>
                <c:pt idx="5991">
                  <c:v>11474045.864598</c:v>
                </c:pt>
                <c:pt idx="5992">
                  <c:v>11513480.68884</c:v>
                </c:pt>
                <c:pt idx="5993">
                  <c:v>11552787.356984003</c:v>
                </c:pt>
                <c:pt idx="5994">
                  <c:v>11591966.855134999</c:v>
                </c:pt>
                <c:pt idx="5995">
                  <c:v>11631020.156628</c:v>
                </c:pt>
                <c:pt idx="5996">
                  <c:v>11669948.222255001</c:v>
                </c:pt>
                <c:pt idx="5997">
                  <c:v>11708752.000491001</c:v>
                </c:pt>
                <c:pt idx="5998">
                  <c:v>11747432.427712003</c:v>
                </c:pt>
                <c:pt idx="5999">
                  <c:v>11785990.428410998</c:v>
                </c:pt>
                <c:pt idx="6000">
                  <c:v>11824426.915407</c:v>
                </c:pt>
                <c:pt idx="6001">
                  <c:v>11862742.790047998</c:v>
                </c:pt>
                <c:pt idx="6002">
                  <c:v>11900938.942415997</c:v>
                </c:pt>
                <c:pt idx="6003">
                  <c:v>11939016.251517</c:v>
                </c:pt>
                <c:pt idx="6004">
                  <c:v>11976975.585476</c:v>
                </c:pt>
                <c:pt idx="6005">
                  <c:v>12014817.801724</c:v>
                </c:pt>
                <c:pt idx="6006">
                  <c:v>12052543.747179998</c:v>
                </c:pt>
                <c:pt idx="6007">
                  <c:v>12090154.258432997</c:v>
                </c:pt>
                <c:pt idx="6008">
                  <c:v>12127650.161914</c:v>
                </c:pt>
                <c:pt idx="6009">
                  <c:v>12165032.274069</c:v>
                </c:pt>
                <c:pt idx="6010">
                  <c:v>12202301.401525998</c:v>
                </c:pt>
                <c:pt idx="6011">
                  <c:v>12239458.341263998</c:v>
                </c:pt>
                <c:pt idx="6012">
                  <c:v>12276503.880766002</c:v>
                </c:pt>
                <c:pt idx="6013">
                  <c:v>12313438.798180997</c:v>
                </c:pt>
                <c:pt idx="6014">
                  <c:v>12350263.862481002</c:v>
                </c:pt>
                <c:pt idx="6015">
                  <c:v>12386979.833604002</c:v>
                </c:pt>
                <c:pt idx="6016">
                  <c:v>12423587.462608002</c:v>
                </c:pt>
                <c:pt idx="6017">
                  <c:v>12460087.491814002</c:v>
                </c:pt>
                <c:pt idx="6018">
                  <c:v>12496480.654948002</c:v>
                </c:pt>
                <c:pt idx="6019">
                  <c:v>12532767.677275999</c:v>
                </c:pt>
                <c:pt idx="6020">
                  <c:v>12568949.275746999</c:v>
                </c:pt>
                <c:pt idx="6021">
                  <c:v>12605026.159119003</c:v>
                </c:pt>
                <c:pt idx="6022">
                  <c:v>12640999.028093997</c:v>
                </c:pt>
                <c:pt idx="6023">
                  <c:v>12676868.575443001</c:v>
                </c:pt>
                <c:pt idx="6024">
                  <c:v>12712635.486132</c:v>
                </c:pt>
                <c:pt idx="6025">
                  <c:v>12748300.437446998</c:v>
                </c:pt>
                <c:pt idx="6026">
                  <c:v>12783864.09911</c:v>
                </c:pt>
                <c:pt idx="6027">
                  <c:v>12819327.133400001</c:v>
                </c:pt>
                <c:pt idx="6028">
                  <c:v>12854690.195266001</c:v>
                </c:pt>
                <c:pt idx="6029">
                  <c:v>12889953.932444001</c:v>
                </c:pt>
                <c:pt idx="6030">
                  <c:v>12925118.985562</c:v>
                </c:pt>
                <c:pt idx="6031">
                  <c:v>12960185.988256</c:v>
                </c:pt>
                <c:pt idx="6032">
                  <c:v>12995155.567271</c:v>
                </c:pt>
                <c:pt idx="6033">
                  <c:v>13030028.342565998</c:v>
                </c:pt>
                <c:pt idx="6034">
                  <c:v>13064804.927420998</c:v>
                </c:pt>
                <c:pt idx="6035">
                  <c:v>13099485.928532001</c:v>
                </c:pt>
                <c:pt idx="6036">
                  <c:v>13134071.946114998</c:v>
                </c:pt>
                <c:pt idx="6037">
                  <c:v>13168563.573998</c:v>
                </c:pt>
                <c:pt idx="6038">
                  <c:v>13202961.399718001</c:v>
                </c:pt>
                <c:pt idx="6039">
                  <c:v>13237266.004615001</c:v>
                </c:pt>
                <c:pt idx="6040">
                  <c:v>13271477.963923002</c:v>
                </c:pt>
                <c:pt idx="6041">
                  <c:v>13305597.846856</c:v>
                </c:pt>
                <c:pt idx="6042">
                  <c:v>13339626.216703998</c:v>
                </c:pt>
                <c:pt idx="6043">
                  <c:v>13373563.63091</c:v>
                </c:pt>
                <c:pt idx="6044">
                  <c:v>13407410.641160998</c:v>
                </c:pt>
                <c:pt idx="6045">
                  <c:v>13441167.793470001</c:v>
                </c:pt>
                <c:pt idx="6046">
                  <c:v>13474835.628256001</c:v>
                </c:pt>
                <c:pt idx="6047">
                  <c:v>13508414.680425998</c:v>
                </c:pt>
                <c:pt idx="6048">
                  <c:v>13541905.479451003</c:v>
                </c:pt>
                <c:pt idx="6049">
                  <c:v>13575308.549445998</c:v>
                </c:pt>
                <c:pt idx="6050">
                  <c:v>13608624.409247</c:v>
                </c:pt>
                <c:pt idx="6051">
                  <c:v>13641853.572479</c:v>
                </c:pt>
                <c:pt idx="6052">
                  <c:v>13674996.547637001</c:v>
                </c:pt>
                <c:pt idx="6053">
                  <c:v>13708053.838152003</c:v>
                </c:pt>
                <c:pt idx="6054">
                  <c:v>13741025.942465998</c:v>
                </c:pt>
                <c:pt idx="6055">
                  <c:v>13773913.354095999</c:v>
                </c:pt>
                <c:pt idx="6056">
                  <c:v>13806716.561709002</c:v>
                </c:pt>
                <c:pt idx="6057">
                  <c:v>13839436.049182</c:v>
                </c:pt>
                <c:pt idx="6058">
                  <c:v>13872072.295670999</c:v>
                </c:pt>
                <c:pt idx="6059">
                  <c:v>13904625.775675002</c:v>
                </c:pt>
                <c:pt idx="6060">
                  <c:v>13937096.959101999</c:v>
                </c:pt>
                <c:pt idx="6061">
                  <c:v>13969486.311326001</c:v>
                </c:pt>
                <c:pt idx="6062">
                  <c:v>14001794.293252002</c:v>
                </c:pt>
                <c:pt idx="6063">
                  <c:v>14034021.361375</c:v>
                </c:pt>
                <c:pt idx="6064">
                  <c:v>14066167.967840999</c:v>
                </c:pt>
                <c:pt idx="6065">
                  <c:v>14098234.5605</c:v>
                </c:pt>
                <c:pt idx="6066">
                  <c:v>14130221.582970003</c:v>
                </c:pt>
                <c:pt idx="6067">
                  <c:v>14162129.474687004</c:v>
                </c:pt>
                <c:pt idx="6068">
                  <c:v>14193958.670965998</c:v>
                </c:pt>
                <c:pt idx="6069">
                  <c:v>14225709.603049003</c:v>
                </c:pt>
                <c:pt idx="6070">
                  <c:v>14257382.698163997</c:v>
                </c:pt>
                <c:pt idx="6071">
                  <c:v>14288978.379573002</c:v>
                </c:pt>
                <c:pt idx="6072">
                  <c:v>14320497.066627</c:v>
                </c:pt>
                <c:pt idx="6073">
                  <c:v>14351939.174814003</c:v>
                </c:pt>
                <c:pt idx="6074">
                  <c:v>14383305.115812002</c:v>
                </c:pt>
                <c:pt idx="6075">
                  <c:v>14414595.297534997</c:v>
                </c:pt>
                <c:pt idx="6076">
                  <c:v>14445810.124182003</c:v>
                </c:pt>
                <c:pt idx="6077">
                  <c:v>14476949.996285997</c:v>
                </c:pt>
                <c:pt idx="6078">
                  <c:v>14508015.310760003</c:v>
                </c:pt>
                <c:pt idx="6079">
                  <c:v>14539006.460940002</c:v>
                </c:pt>
                <c:pt idx="6080">
                  <c:v>14569923.836637</c:v>
                </c:pt>
                <c:pt idx="6081">
                  <c:v>14600767.824173002</c:v>
                </c:pt>
                <c:pt idx="6082">
                  <c:v>14631538.806431998</c:v>
                </c:pt>
                <c:pt idx="6083">
                  <c:v>14662237.162897</c:v>
                </c:pt>
                <c:pt idx="6084">
                  <c:v>14692863.269699</c:v>
                </c:pt>
                <c:pt idx="6085">
                  <c:v>14723417.499652002</c:v>
                </c:pt>
                <c:pt idx="6086">
                  <c:v>14753900.222297998</c:v>
                </c:pt>
                <c:pt idx="6087">
                  <c:v>14784311.803947002</c:v>
                </c:pt>
                <c:pt idx="6088">
                  <c:v>14814652.607713999</c:v>
                </c:pt>
                <c:pt idx="6089">
                  <c:v>14844922.993563</c:v>
                </c:pt>
                <c:pt idx="6090">
                  <c:v>14875123.318341</c:v>
                </c:pt>
                <c:pt idx="6091">
                  <c:v>14905253.935817001</c:v>
                </c:pt>
                <c:pt idx="6092">
                  <c:v>14935315.196721001</c:v>
                </c:pt>
                <c:pt idx="6093">
                  <c:v>14965307.448779</c:v>
                </c:pt>
                <c:pt idx="6094">
                  <c:v>14995231.03675</c:v>
                </c:pt>
                <c:pt idx="6095">
                  <c:v>15025086.302461</c:v>
                </c:pt>
                <c:pt idx="6096">
                  <c:v>15054873.584842002</c:v>
                </c:pt>
                <c:pt idx="6097">
                  <c:v>15084593.219962001</c:v>
                </c:pt>
                <c:pt idx="6098">
                  <c:v>15114245.541061001</c:v>
                </c:pt>
                <c:pt idx="6099">
                  <c:v>15143830.878582999</c:v>
                </c:pt>
                <c:pt idx="6100">
                  <c:v>15173349.560214</c:v>
                </c:pt>
                <c:pt idx="6101">
                  <c:v>15202801.910906</c:v>
                </c:pt>
                <c:pt idx="6102">
                  <c:v>15232188.252916003</c:v>
                </c:pt>
                <c:pt idx="6103">
                  <c:v>15261508.905836999</c:v>
                </c:pt>
                <c:pt idx="6104">
                  <c:v>15290764.186623998</c:v>
                </c:pt>
                <c:pt idx="6105">
                  <c:v>15319954.409628</c:v>
                </c:pt>
                <c:pt idx="6106">
                  <c:v>15349079.886629</c:v>
                </c:pt>
                <c:pt idx="6107">
                  <c:v>15378140.926858</c:v>
                </c:pt>
                <c:pt idx="6108">
                  <c:v>15407137.837034998</c:v>
                </c:pt>
                <c:pt idx="6109">
                  <c:v>15436070.921390997</c:v>
                </c:pt>
                <c:pt idx="6110">
                  <c:v>15464940.481698999</c:v>
                </c:pt>
                <c:pt idx="6111">
                  <c:v>15493746.817303</c:v>
                </c:pt>
                <c:pt idx="6112">
                  <c:v>15522490.225142</c:v>
                </c:pt>
                <c:pt idx="6113">
                  <c:v>15551170.999783002</c:v>
                </c:pt>
                <c:pt idx="6114">
                  <c:v>15579789.433442</c:v>
                </c:pt>
                <c:pt idx="6115">
                  <c:v>15608345.816013003</c:v>
                </c:pt>
                <c:pt idx="6116">
                  <c:v>15636840.435094001</c:v>
                </c:pt>
                <c:pt idx="6117">
                  <c:v>15665273.576012</c:v>
                </c:pt>
                <c:pt idx="6118">
                  <c:v>15693645.521848002</c:v>
                </c:pt>
                <c:pt idx="6119">
                  <c:v>15721956.553463003</c:v>
                </c:pt>
                <c:pt idx="6120">
                  <c:v>15750206.949522998</c:v>
                </c:pt>
                <c:pt idx="6121">
                  <c:v>15778396.986519998</c:v>
                </c:pt>
                <c:pt idx="6122">
                  <c:v>15806526.938797997</c:v>
                </c:pt>
                <c:pt idx="6123">
                  <c:v>15834597.07858</c:v>
                </c:pt>
                <c:pt idx="6124">
                  <c:v>15862607.675983004</c:v>
                </c:pt>
                <c:pt idx="6125">
                  <c:v>15890558.999049</c:v>
                </c:pt>
                <c:pt idx="6126">
                  <c:v>15918451.313761001</c:v>
                </c:pt>
                <c:pt idx="6127">
                  <c:v>15946284.884071002</c:v>
                </c:pt>
                <c:pt idx="6128">
                  <c:v>15974059.971919002</c:v>
                </c:pt>
                <c:pt idx="6129">
                  <c:v>16001776.837252</c:v>
                </c:pt>
                <c:pt idx="6130">
                  <c:v>16029435.738050997</c:v>
                </c:pt>
                <c:pt idx="6131">
                  <c:v>16057036.930349</c:v>
                </c:pt>
                <c:pt idx="6132">
                  <c:v>16084580.66825</c:v>
                </c:pt>
                <c:pt idx="6133">
                  <c:v>16112067.203953002</c:v>
                </c:pt>
                <c:pt idx="6134">
                  <c:v>16139496.787769997</c:v>
                </c:pt>
                <c:pt idx="6135">
                  <c:v>16166869.668145997</c:v>
                </c:pt>
                <c:pt idx="6136">
                  <c:v>16194186.091680001</c:v>
                </c:pt>
                <c:pt idx="6137">
                  <c:v>16221446.303142002</c:v>
                </c:pt>
                <c:pt idx="6138">
                  <c:v>16248650.545494998</c:v>
                </c:pt>
                <c:pt idx="6139">
                  <c:v>16275799.059912002</c:v>
                </c:pt>
                <c:pt idx="6140">
                  <c:v>16302892.085794</c:v>
                </c:pt>
                <c:pt idx="6141">
                  <c:v>16329929.860790001</c:v>
                </c:pt>
                <c:pt idx="6142">
                  <c:v>16356912.620813999</c:v>
                </c:pt>
                <c:pt idx="6143">
                  <c:v>16383840.600064998</c:v>
                </c:pt>
                <c:pt idx="6144">
                  <c:v>16410714.03104</c:v>
                </c:pt>
                <c:pt idx="6145">
                  <c:v>16437533.144556997</c:v>
                </c:pt>
                <c:pt idx="6146">
                  <c:v>16464298.169768</c:v>
                </c:pt>
                <c:pt idx="6147">
                  <c:v>16491009.334178003</c:v>
                </c:pt>
                <c:pt idx="6148">
                  <c:v>16517666.863660002</c:v>
                </c:pt>
                <c:pt idx="6149">
                  <c:v>16544270.982475</c:v>
                </c:pt>
                <c:pt idx="6150">
                  <c:v>16570821.913283002</c:v>
                </c:pt>
                <c:pt idx="6151">
                  <c:v>16597319.877165001</c:v>
                </c:pt>
                <c:pt idx="6152">
                  <c:v>16623765.093633002</c:v>
                </c:pt>
                <c:pt idx="6153">
                  <c:v>16650157.780650999</c:v>
                </c:pt>
                <c:pt idx="6154">
                  <c:v>16676498.154646002</c:v>
                </c:pt>
                <c:pt idx="6155">
                  <c:v>16702786.430525998</c:v>
                </c:pt>
                <c:pt idx="6156">
                  <c:v>16729022.821696</c:v>
                </c:pt>
                <c:pt idx="6157">
                  <c:v>16755207.540069001</c:v>
                </c:pt>
                <c:pt idx="6158">
                  <c:v>16781340.796084005</c:v>
                </c:pt>
                <c:pt idx="6159">
                  <c:v>16807422.798719</c:v>
                </c:pt>
                <c:pt idx="6160">
                  <c:v>16833453.755504999</c:v>
                </c:pt>
                <c:pt idx="6161">
                  <c:v>16859433.872544006</c:v>
                </c:pt>
                <c:pt idx="6162">
                  <c:v>16885363.354515001</c:v>
                </c:pt>
                <c:pt idx="6163">
                  <c:v>16911242.404696997</c:v>
                </c:pt>
                <c:pt idx="6164">
                  <c:v>16937071.224977002</c:v>
                </c:pt>
                <c:pt idx="6165">
                  <c:v>16962850.015862998</c:v>
                </c:pt>
                <c:pt idx="6166">
                  <c:v>16988578.976500999</c:v>
                </c:pt>
                <c:pt idx="6167">
                  <c:v>17014258.304685</c:v>
                </c:pt>
                <c:pt idx="6168">
                  <c:v>17039888.196872</c:v>
                </c:pt>
                <c:pt idx="6169">
                  <c:v>17065468.848193001</c:v>
                </c:pt>
                <c:pt idx="6170">
                  <c:v>17091000.452466998</c:v>
                </c:pt>
                <c:pt idx="6171">
                  <c:v>17116483.202211995</c:v>
                </c:pt>
                <c:pt idx="6172">
                  <c:v>17141917.288660996</c:v>
                </c:pt>
                <c:pt idx="6173">
                  <c:v>17167302.901767995</c:v>
                </c:pt>
                <c:pt idx="6174">
                  <c:v>17192640.230225001</c:v>
                </c:pt>
                <c:pt idx="6175">
                  <c:v>17217929.461473994</c:v>
                </c:pt>
                <c:pt idx="6176">
                  <c:v>17243170.781713996</c:v>
                </c:pt>
                <c:pt idx="6177">
                  <c:v>17268364.375918996</c:v>
                </c:pt>
                <c:pt idx="6178">
                  <c:v>17293510.427842993</c:v>
                </c:pt>
                <c:pt idx="6179">
                  <c:v>17318609.120037999</c:v>
                </c:pt>
                <c:pt idx="6180">
                  <c:v>17343660.633859001</c:v>
                </c:pt>
                <c:pt idx="6181">
                  <c:v>17368665.149477996</c:v>
                </c:pt>
                <c:pt idx="6182">
                  <c:v>17393622.845895994</c:v>
                </c:pt>
                <c:pt idx="6183">
                  <c:v>17418533.900952999</c:v>
                </c:pt>
                <c:pt idx="6184">
                  <c:v>17443398.491334997</c:v>
                </c:pt>
                <c:pt idx="6185">
                  <c:v>17468216.792591002</c:v>
                </c:pt>
                <c:pt idx="6186">
                  <c:v>17492988.979139</c:v>
                </c:pt>
                <c:pt idx="6187">
                  <c:v>17517715.224276997</c:v>
                </c:pt>
                <c:pt idx="6188">
                  <c:v>17542395.700192999</c:v>
                </c:pt>
                <c:pt idx="6189">
                  <c:v>17567030.577977996</c:v>
                </c:pt>
                <c:pt idx="6190">
                  <c:v>17591620.027630996</c:v>
                </c:pt>
                <c:pt idx="6191">
                  <c:v>17616164.218072999</c:v>
                </c:pt>
                <c:pt idx="6192">
                  <c:v>17640663.317154005</c:v>
                </c:pt>
                <c:pt idx="6193">
                  <c:v>17665117.491664995</c:v>
                </c:pt>
                <c:pt idx="6194">
                  <c:v>17689526.907345995</c:v>
                </c:pt>
                <c:pt idx="6195">
                  <c:v>17713891.728892997</c:v>
                </c:pt>
                <c:pt idx="6196">
                  <c:v>17738212.119973999</c:v>
                </c:pt>
                <c:pt idx="6197">
                  <c:v>17762488.243229996</c:v>
                </c:pt>
                <c:pt idx="6198">
                  <c:v>17786720.260291997</c:v>
                </c:pt>
                <c:pt idx="6199">
                  <c:v>17810908.331781998</c:v>
                </c:pt>
                <c:pt idx="6200">
                  <c:v>17835052.617329005</c:v>
                </c:pt>
                <c:pt idx="6201">
                  <c:v>17859153.275571994</c:v>
                </c:pt>
                <c:pt idx="6202">
                  <c:v>17883210.464174997</c:v>
                </c:pt>
                <c:pt idx="6203">
                  <c:v>17907224.339827001</c:v>
                </c:pt>
                <c:pt idx="6204">
                  <c:v>17931195.058258999</c:v>
                </c:pt>
                <c:pt idx="6205">
                  <c:v>17955122.774247997</c:v>
                </c:pt>
                <c:pt idx="6206">
                  <c:v>17979007.641623002</c:v>
                </c:pt>
                <c:pt idx="6207">
                  <c:v>18002849.813281</c:v>
                </c:pt>
                <c:pt idx="6208">
                  <c:v>18026649.441187002</c:v>
                </c:pt>
                <c:pt idx="6209">
                  <c:v>18050406.676384002</c:v>
                </c:pt>
                <c:pt idx="6210">
                  <c:v>18074121.669006001</c:v>
                </c:pt>
                <c:pt idx="6211">
                  <c:v>18097794.568277996</c:v>
                </c:pt>
                <c:pt idx="6212">
                  <c:v>18121425.522530999</c:v>
                </c:pt>
                <c:pt idx="6213">
                  <c:v>18145014.679203998</c:v>
                </c:pt>
                <c:pt idx="6214">
                  <c:v>18168562.184854999</c:v>
                </c:pt>
                <c:pt idx="6215">
                  <c:v>18192068.185166001</c:v>
                </c:pt>
                <c:pt idx="6216">
                  <c:v>18215532.824953999</c:v>
                </c:pt>
                <c:pt idx="6217">
                  <c:v>18238956.248172998</c:v>
                </c:pt>
                <c:pt idx="6218">
                  <c:v>18262338.597927999</c:v>
                </c:pt>
                <c:pt idx="6219">
                  <c:v>18285680.016474999</c:v>
                </c:pt>
                <c:pt idx="6220">
                  <c:v>18308980.645234</c:v>
                </c:pt>
                <c:pt idx="6221">
                  <c:v>18332240.624793001</c:v>
                </c:pt>
                <c:pt idx="6222">
                  <c:v>18355460.094914999</c:v>
                </c:pt>
                <c:pt idx="6223">
                  <c:v>18378639.194543999</c:v>
                </c:pt>
                <c:pt idx="6224">
                  <c:v>18401778.061816998</c:v>
                </c:pt>
                <c:pt idx="6225">
                  <c:v>18424876.834063999</c:v>
                </c:pt>
                <c:pt idx="6226">
                  <c:v>18447935.647816997</c:v>
                </c:pt>
                <c:pt idx="6227">
                  <c:v>18470954.638820004</c:v>
                </c:pt>
                <c:pt idx="6228">
                  <c:v>18493933.942028996</c:v>
                </c:pt>
                <c:pt idx="6229">
                  <c:v>18516873.691624999</c:v>
                </c:pt>
                <c:pt idx="6230">
                  <c:v>18539774.021016002</c:v>
                </c:pt>
                <c:pt idx="6231">
                  <c:v>18562635.062844995</c:v>
                </c:pt>
                <c:pt idx="6232">
                  <c:v>18585456.948996</c:v>
                </c:pt>
                <c:pt idx="6233">
                  <c:v>18608239.810598999</c:v>
                </c:pt>
                <c:pt idx="6234">
                  <c:v>18630983.778037999</c:v>
                </c:pt>
                <c:pt idx="6235">
                  <c:v>18653688.980956998</c:v>
                </c:pt>
                <c:pt idx="6236">
                  <c:v>18676355.548264999</c:v>
                </c:pt>
                <c:pt idx="6237">
                  <c:v>18698983.608141001</c:v>
                </c:pt>
                <c:pt idx="6238">
                  <c:v>18721573.288041998</c:v>
                </c:pt>
                <c:pt idx="6239">
                  <c:v>18744124.714706004</c:v>
                </c:pt>
                <c:pt idx="6240">
                  <c:v>18766638.014162004</c:v>
                </c:pt>
                <c:pt idx="6241">
                  <c:v>18789113.311732005</c:v>
                </c:pt>
                <c:pt idx="6242">
                  <c:v>18811550.732037999</c:v>
                </c:pt>
                <c:pt idx="6243">
                  <c:v>18833950.399006005</c:v>
                </c:pt>
                <c:pt idx="6244">
                  <c:v>18856312.435873996</c:v>
                </c:pt>
                <c:pt idx="6245">
                  <c:v>18878636.965197995</c:v>
                </c:pt>
                <c:pt idx="6246">
                  <c:v>18900924.108851999</c:v>
                </c:pt>
                <c:pt idx="6247">
                  <c:v>18923173.988039996</c:v>
                </c:pt>
                <c:pt idx="6248">
                  <c:v>18945386.723296002</c:v>
                </c:pt>
                <c:pt idx="6249">
                  <c:v>18967562.434494</c:v>
                </c:pt>
                <c:pt idx="6250">
                  <c:v>18989701.240847994</c:v>
                </c:pt>
                <c:pt idx="6251">
                  <c:v>19011803.260922998</c:v>
                </c:pt>
                <c:pt idx="6252">
                  <c:v>19033868.612633001</c:v>
                </c:pt>
                <c:pt idx="6253">
                  <c:v>19055897.413254</c:v>
                </c:pt>
                <c:pt idx="6254">
                  <c:v>19077889.779421002</c:v>
                </c:pt>
                <c:pt idx="6255">
                  <c:v>19099845.827139001</c:v>
                </c:pt>
                <c:pt idx="6256">
                  <c:v>19121765.671785999</c:v>
                </c:pt>
                <c:pt idx="6257">
                  <c:v>19143649.428116001</c:v>
                </c:pt>
                <c:pt idx="6258">
                  <c:v>19165497.210266005</c:v>
                </c:pt>
                <c:pt idx="6259">
                  <c:v>19187309.131760001</c:v>
                </c:pt>
                <c:pt idx="6260">
                  <c:v>19209085.305514999</c:v>
                </c:pt>
                <c:pt idx="6261">
                  <c:v>19230825.843840994</c:v>
                </c:pt>
                <c:pt idx="6262">
                  <c:v>19252530.858451001</c:v>
                </c:pt>
                <c:pt idx="6263">
                  <c:v>19274200.460463997</c:v>
                </c:pt>
                <c:pt idx="6264">
                  <c:v>19295834.760407995</c:v>
                </c:pt>
                <c:pt idx="6265">
                  <c:v>19317433.868225999</c:v>
                </c:pt>
                <c:pt idx="6266">
                  <c:v>19338997.893278997</c:v>
                </c:pt>
                <c:pt idx="6267">
                  <c:v>19360526.94435</c:v>
                </c:pt>
                <c:pt idx="6268">
                  <c:v>19382021.129654001</c:v>
                </c:pt>
                <c:pt idx="6269">
                  <c:v>19403480.556832001</c:v>
                </c:pt>
                <c:pt idx="6270">
                  <c:v>19424905.332966004</c:v>
                </c:pt>
                <c:pt idx="6271">
                  <c:v>19446295.564575002</c:v>
                </c:pt>
                <c:pt idx="6272">
                  <c:v>19467651.357623</c:v>
                </c:pt>
                <c:pt idx="6273">
                  <c:v>19488972.817524005</c:v>
                </c:pt>
                <c:pt idx="6274">
                  <c:v>19510260.049142998</c:v>
                </c:pt>
                <c:pt idx="6275">
                  <c:v>19531513.156803001</c:v>
                </c:pt>
                <c:pt idx="6276">
                  <c:v>19552732.244286001</c:v>
                </c:pt>
                <c:pt idx="6277">
                  <c:v>19573917.414840002</c:v>
                </c:pt>
                <c:pt idx="6278">
                  <c:v>19595068.771180999</c:v>
                </c:pt>
                <c:pt idx="6279">
                  <c:v>19616186.415496998</c:v>
                </c:pt>
                <c:pt idx="6280">
                  <c:v>19637270.449453995</c:v>
                </c:pt>
                <c:pt idx="6281">
                  <c:v>19658320.974195998</c:v>
                </c:pt>
                <c:pt idx="6282">
                  <c:v>19679338.090351999</c:v>
                </c:pt>
                <c:pt idx="6283">
                  <c:v>19700321.898038998</c:v>
                </c:pt>
                <c:pt idx="6284">
                  <c:v>19721272.496863995</c:v>
                </c:pt>
                <c:pt idx="6285">
                  <c:v>19742189.985929996</c:v>
                </c:pt>
                <c:pt idx="6286">
                  <c:v>19763074.463839993</c:v>
                </c:pt>
                <c:pt idx="6287">
                  <c:v>19783926.028696999</c:v>
                </c:pt>
                <c:pt idx="6288">
                  <c:v>19804744.778110001</c:v>
                </c:pt>
                <c:pt idx="6289">
                  <c:v>19825530.8092</c:v>
                </c:pt>
                <c:pt idx="6290">
                  <c:v>19846284.218598001</c:v>
                </c:pt>
                <c:pt idx="6291">
                  <c:v>19867005.102451999</c:v>
                </c:pt>
                <c:pt idx="6292">
                  <c:v>19887693.556432001</c:v>
                </c:pt>
                <c:pt idx="6293">
                  <c:v>19908349.675728999</c:v>
                </c:pt>
                <c:pt idx="6294">
                  <c:v>19928973.555060998</c:v>
                </c:pt>
                <c:pt idx="6295">
                  <c:v>19949565.288675997</c:v>
                </c:pt>
                <c:pt idx="6296">
                  <c:v>19970124.970357999</c:v>
                </c:pt>
                <c:pt idx="6297">
                  <c:v>19990652.693422999</c:v>
                </c:pt>
                <c:pt idx="6298">
                  <c:v>20011148.550730001</c:v>
                </c:pt>
                <c:pt idx="6299">
                  <c:v>20031612.634679999</c:v>
                </c:pt>
                <c:pt idx="6300">
                  <c:v>20052045.037222005</c:v>
                </c:pt>
                <c:pt idx="6301">
                  <c:v>20072445.849850997</c:v>
                </c:pt>
                <c:pt idx="6302">
                  <c:v>20092815.163618997</c:v>
                </c:pt>
                <c:pt idx="6303">
                  <c:v>20113153.069131002</c:v>
                </c:pt>
                <c:pt idx="6304">
                  <c:v>20133459.656551003</c:v>
                </c:pt>
                <c:pt idx="6305">
                  <c:v>20153735.015604999</c:v>
                </c:pt>
                <c:pt idx="6306">
                  <c:v>20173979.235585</c:v>
                </c:pt>
                <c:pt idx="6307">
                  <c:v>20194192.40535</c:v>
                </c:pt>
                <c:pt idx="6308">
                  <c:v>20214374.613330003</c:v>
                </c:pt>
                <c:pt idx="6309">
                  <c:v>20234525.947528996</c:v>
                </c:pt>
                <c:pt idx="6310">
                  <c:v>20254646.495527998</c:v>
                </c:pt>
                <c:pt idx="6311">
                  <c:v>20274736.344487999</c:v>
                </c:pt>
                <c:pt idx="6312">
                  <c:v>20294795.581150997</c:v>
                </c:pt>
                <c:pt idx="6313">
                  <c:v>20314824.291846998</c:v>
                </c:pt>
                <c:pt idx="6314">
                  <c:v>20334822.562492002</c:v>
                </c:pt>
                <c:pt idx="6315">
                  <c:v>20354790.478594001</c:v>
                </c:pt>
                <c:pt idx="6316">
                  <c:v>20374728.125255</c:v>
                </c:pt>
                <c:pt idx="6317">
                  <c:v>20394635.587172996</c:v>
                </c:pt>
                <c:pt idx="6318">
                  <c:v>20414512.948644996</c:v>
                </c:pt>
                <c:pt idx="6319">
                  <c:v>20434360.293571997</c:v>
                </c:pt>
                <c:pt idx="6320">
                  <c:v>20454177.705457997</c:v>
                </c:pt>
                <c:pt idx="6321">
                  <c:v>20473965.267413996</c:v>
                </c:pt>
                <c:pt idx="6322">
                  <c:v>20493723.062162999</c:v>
                </c:pt>
                <c:pt idx="6323">
                  <c:v>20513451.172038</c:v>
                </c:pt>
                <c:pt idx="6324">
                  <c:v>20533149.678988002</c:v>
                </c:pt>
                <c:pt idx="6325">
                  <c:v>20552818.664581999</c:v>
                </c:pt>
                <c:pt idx="6326">
                  <c:v>20572458.210007001</c:v>
                </c:pt>
                <c:pt idx="6327">
                  <c:v>20592068.396072999</c:v>
                </c:pt>
                <c:pt idx="6328">
                  <c:v>20611649.303214997</c:v>
                </c:pt>
                <c:pt idx="6329">
                  <c:v>20631201.011496998</c:v>
                </c:pt>
                <c:pt idx="6330">
                  <c:v>20650723.600613002</c:v>
                </c:pt>
                <c:pt idx="6331">
                  <c:v>20670217.149889998</c:v>
                </c:pt>
                <c:pt idx="6332">
                  <c:v>20689681.738288</c:v>
                </c:pt>
                <c:pt idx="6333">
                  <c:v>20709117.444405995</c:v>
                </c:pt>
                <c:pt idx="6334">
                  <c:v>20728524.346485</c:v>
                </c:pt>
                <c:pt idx="6335">
                  <c:v>20747902.522403002</c:v>
                </c:pt>
                <c:pt idx="6336">
                  <c:v>20767252.049688995</c:v>
                </c:pt>
                <c:pt idx="6337">
                  <c:v>20786573.005511995</c:v>
                </c:pt>
                <c:pt idx="6338">
                  <c:v>20805865.466696996</c:v>
                </c:pt>
                <c:pt idx="6339">
                  <c:v>20825129.509714998</c:v>
                </c:pt>
                <c:pt idx="6340">
                  <c:v>20844365.210694</c:v>
                </c:pt>
                <c:pt idx="6341">
                  <c:v>20863572.645415995</c:v>
                </c:pt>
                <c:pt idx="6342">
                  <c:v>20882751.889322001</c:v>
                </c:pt>
                <c:pt idx="6343">
                  <c:v>20901903.017514005</c:v>
                </c:pt>
                <c:pt idx="6344">
                  <c:v>20921026.104756005</c:v>
                </c:pt>
                <c:pt idx="6345">
                  <c:v>20940121.225475997</c:v>
                </c:pt>
                <c:pt idx="6346">
                  <c:v>20959188.453769997</c:v>
                </c:pt>
                <c:pt idx="6347">
                  <c:v>20978227.863402002</c:v>
                </c:pt>
                <c:pt idx="6348">
                  <c:v>20997239.527806997</c:v>
                </c:pt>
                <c:pt idx="6349">
                  <c:v>21016223.520096</c:v>
                </c:pt>
                <c:pt idx="6350">
                  <c:v>21035179.913051002</c:v>
                </c:pt>
                <c:pt idx="6351">
                  <c:v>21054108.779134005</c:v>
                </c:pt>
                <c:pt idx="6352">
                  <c:v>21073010.190485999</c:v>
                </c:pt>
                <c:pt idx="6353">
                  <c:v>21091884.218928006</c:v>
                </c:pt>
                <c:pt idx="6354">
                  <c:v>21110730.935967997</c:v>
                </c:pt>
                <c:pt idx="6355">
                  <c:v>21129550.412795</c:v>
                </c:pt>
                <c:pt idx="6356">
                  <c:v>21148342.720287997</c:v>
                </c:pt>
                <c:pt idx="6357">
                  <c:v>21167107.929013997</c:v>
                </c:pt>
                <c:pt idx="6358">
                  <c:v>21185846.109232999</c:v>
                </c:pt>
                <c:pt idx="6359">
                  <c:v>21204557.330897</c:v>
                </c:pt>
                <c:pt idx="6360">
                  <c:v>21223241.663654</c:v>
                </c:pt>
                <c:pt idx="6361">
                  <c:v>21241899.176847</c:v>
                </c:pt>
                <c:pt idx="6362">
                  <c:v>21260529.939520001</c:v>
                </c:pt>
                <c:pt idx="6363">
                  <c:v>21279134.020416997</c:v>
                </c:pt>
                <c:pt idx="6364">
                  <c:v>21297711.487984996</c:v>
                </c:pt>
                <c:pt idx="6365">
                  <c:v>21316262.410374001</c:v>
                </c:pt>
                <c:pt idx="6366">
                  <c:v>21334786.855443995</c:v>
                </c:pt>
                <c:pt idx="6367">
                  <c:v>21353284.890758</c:v>
                </c:pt>
                <c:pt idx="6368">
                  <c:v>21371756.583592996</c:v>
                </c:pt>
                <c:pt idx="6369">
                  <c:v>21390202.000936005</c:v>
                </c:pt>
                <c:pt idx="6370">
                  <c:v>21408621.209486999</c:v>
                </c:pt>
                <c:pt idx="6371">
                  <c:v>21427014.275661997</c:v>
                </c:pt>
                <c:pt idx="6372">
                  <c:v>21445381.265594997</c:v>
                </c:pt>
                <c:pt idx="6373">
                  <c:v>21463722.245136</c:v>
                </c:pt>
                <c:pt idx="6374">
                  <c:v>21482037.279856998</c:v>
                </c:pt>
                <c:pt idx="6375">
                  <c:v>21500326.435052</c:v>
                </c:pt>
                <c:pt idx="6376">
                  <c:v>21518589.775738996</c:v>
                </c:pt>
                <c:pt idx="6377">
                  <c:v>21536827.366659999</c:v>
                </c:pt>
                <c:pt idx="6378">
                  <c:v>21555039.272286005</c:v>
                </c:pt>
                <c:pt idx="6379">
                  <c:v>21573225.556816</c:v>
                </c:pt>
                <c:pt idx="6380">
                  <c:v>21591386.284178995</c:v>
                </c:pt>
                <c:pt idx="6381">
                  <c:v>21609521.518037003</c:v>
                </c:pt>
                <c:pt idx="6382">
                  <c:v>21627631.321782</c:v>
                </c:pt>
                <c:pt idx="6383">
                  <c:v>21645715.758547001</c:v>
                </c:pt>
                <c:pt idx="6384">
                  <c:v>21663774.891197</c:v>
                </c:pt>
                <c:pt idx="6385">
                  <c:v>21681808.782337997</c:v>
                </c:pt>
                <c:pt idx="6386">
                  <c:v>21699817.494314</c:v>
                </c:pt>
                <c:pt idx="6387">
                  <c:v>21717801.089211997</c:v>
                </c:pt>
                <c:pt idx="6388">
                  <c:v>21735759.628862001</c:v>
                </c:pt>
                <c:pt idx="6389">
                  <c:v>21753693.174835999</c:v>
                </c:pt>
                <c:pt idx="6390">
                  <c:v>21771601.788454998</c:v>
                </c:pt>
                <c:pt idx="6391">
                  <c:v>21789485.530786004</c:v>
                </c:pt>
                <c:pt idx="6392">
                  <c:v>21807344.462644998</c:v>
                </c:pt>
                <c:pt idx="6393">
                  <c:v>21825178.6446</c:v>
                </c:pt>
                <c:pt idx="6394">
                  <c:v>21842988.136968005</c:v>
                </c:pt>
                <c:pt idx="6395">
                  <c:v>21860772.999822997</c:v>
                </c:pt>
                <c:pt idx="6396">
                  <c:v>21878533.292989999</c:v>
                </c:pt>
                <c:pt idx="6397">
                  <c:v>21896269.076053001</c:v>
                </c:pt>
                <c:pt idx="6398">
                  <c:v>21913980.408351999</c:v>
                </c:pt>
                <c:pt idx="6399">
                  <c:v>21931667.348988</c:v>
                </c:pt>
                <c:pt idx="6400">
                  <c:v>21949329.956822</c:v>
                </c:pt>
                <c:pt idx="6401">
                  <c:v>21966968.290473998</c:v>
                </c:pt>
                <c:pt idx="6402">
                  <c:v>21984582.408330999</c:v>
                </c:pt>
                <c:pt idx="6403">
                  <c:v>22002172.368542999</c:v>
                </c:pt>
                <c:pt idx="6404">
                  <c:v>22019738.229026001</c:v>
                </c:pt>
                <c:pt idx="6405">
                  <c:v>22037280.047463994</c:v>
                </c:pt>
                <c:pt idx="6406">
                  <c:v>22054797.881307997</c:v>
                </c:pt>
                <c:pt idx="6407">
                  <c:v>22072291.787780002</c:v>
                </c:pt>
                <c:pt idx="6408">
                  <c:v>22089761.823873997</c:v>
                </c:pt>
                <c:pt idx="6409">
                  <c:v>22107208.046356004</c:v>
                </c:pt>
                <c:pt idx="6410">
                  <c:v>22124630.511766005</c:v>
                </c:pt>
                <c:pt idx="6411">
                  <c:v>22142029.276418995</c:v>
                </c:pt>
                <c:pt idx="6412">
                  <c:v>22159404.396405999</c:v>
                </c:pt>
                <c:pt idx="6413">
                  <c:v>22176755.927597996</c:v>
                </c:pt>
                <c:pt idx="6414">
                  <c:v>22194083.925640993</c:v>
                </c:pt>
                <c:pt idx="6415">
                  <c:v>22211388.445964996</c:v>
                </c:pt>
                <c:pt idx="6416">
                  <c:v>22228669.543779995</c:v>
                </c:pt>
                <c:pt idx="6417">
                  <c:v>22245927.274078995</c:v>
                </c:pt>
                <c:pt idx="6418">
                  <c:v>22263161.691638995</c:v>
                </c:pt>
                <c:pt idx="6419">
                  <c:v>22280372.851020999</c:v>
                </c:pt>
                <c:pt idx="6420">
                  <c:v>22297560.806575</c:v>
                </c:pt>
                <c:pt idx="6421">
                  <c:v>22314725.612435002</c:v>
                </c:pt>
                <c:pt idx="6422">
                  <c:v>22331867.322527003</c:v>
                </c:pt>
                <c:pt idx="6423">
                  <c:v>22348985.990566</c:v>
                </c:pt>
                <c:pt idx="6424">
                  <c:v>22366081.670056004</c:v>
                </c:pt>
                <c:pt idx="6425">
                  <c:v>22383154.414297</c:v>
                </c:pt>
                <c:pt idx="6426">
                  <c:v>22400204.276379999</c:v>
                </c:pt>
                <c:pt idx="6427">
                  <c:v>22417231.309192006</c:v>
                </c:pt>
                <c:pt idx="6428">
                  <c:v>22434235.565411996</c:v>
                </c:pt>
                <c:pt idx="6429">
                  <c:v>22451217.097522005</c:v>
                </c:pt>
                <c:pt idx="6430">
                  <c:v>22468175.957796</c:v>
                </c:pt>
                <c:pt idx="6431">
                  <c:v>22485112.198311999</c:v>
                </c:pt>
                <c:pt idx="6432">
                  <c:v>22502025.870944999</c:v>
                </c:pt>
                <c:pt idx="6433">
                  <c:v>22518917.027370997</c:v>
                </c:pt>
                <c:pt idx="6434">
                  <c:v>22535785.719071995</c:v>
                </c:pt>
                <c:pt idx="6435">
                  <c:v>22552631.997329</c:v>
                </c:pt>
                <c:pt idx="6436">
                  <c:v>22569455.913230997</c:v>
                </c:pt>
                <c:pt idx="6437">
                  <c:v>22586257.517670996</c:v>
                </c:pt>
                <c:pt idx="6438">
                  <c:v>22603036.861347996</c:v>
                </c:pt>
                <c:pt idx="6439">
                  <c:v>22619793.994770996</c:v>
                </c:pt>
                <c:pt idx="6440">
                  <c:v>22636528.968254998</c:v>
                </c:pt>
                <c:pt idx="6441">
                  <c:v>22653241.831927001</c:v>
                </c:pt>
                <c:pt idx="6442">
                  <c:v>22669932.635724004</c:v>
                </c:pt>
                <c:pt idx="6443">
                  <c:v>22686601.429394998</c:v>
                </c:pt>
                <c:pt idx="6444">
                  <c:v>22703248.262502</c:v>
                </c:pt>
                <c:pt idx="6445">
                  <c:v>22719873.184418995</c:v>
                </c:pt>
                <c:pt idx="6446">
                  <c:v>22736476.244337998</c:v>
                </c:pt>
                <c:pt idx="6447">
                  <c:v>22753057.491264995</c:v>
                </c:pt>
                <c:pt idx="6448">
                  <c:v>22769616.974022999</c:v>
                </c:pt>
                <c:pt idx="6449">
                  <c:v>22786154.741252996</c:v>
                </c:pt>
                <c:pt idx="6450">
                  <c:v>22802670.841414995</c:v>
                </c:pt>
                <c:pt idx="6451">
                  <c:v>22819165.322790001</c:v>
                </c:pt>
                <c:pt idx="6452">
                  <c:v>22835638.233476002</c:v>
                </c:pt>
                <c:pt idx="6453">
                  <c:v>22852089.621396001</c:v>
                </c:pt>
                <c:pt idx="6454">
                  <c:v>22868519.534295999</c:v>
                </c:pt>
                <c:pt idx="6455">
                  <c:v>22884928.019742999</c:v>
                </c:pt>
                <c:pt idx="6456">
                  <c:v>22901315.125128999</c:v>
                </c:pt>
                <c:pt idx="6457">
                  <c:v>22917680.897674996</c:v>
                </c:pt>
                <c:pt idx="6458">
                  <c:v>22934025.384422999</c:v>
                </c:pt>
                <c:pt idx="6459">
                  <c:v>22950348.632245999</c:v>
                </c:pt>
                <c:pt idx="6460">
                  <c:v>22966650.687843997</c:v>
                </c:pt>
                <c:pt idx="6461">
                  <c:v>22982931.597746</c:v>
                </c:pt>
                <c:pt idx="6462">
                  <c:v>22999191.408312</c:v>
                </c:pt>
                <c:pt idx="6463">
                  <c:v>23015430.165731002</c:v>
                </c:pt>
                <c:pt idx="6464">
                  <c:v>23031647.916026004</c:v>
                </c:pt>
                <c:pt idx="6465">
                  <c:v>23047844.705049995</c:v>
                </c:pt>
                <c:pt idx="6466">
                  <c:v>23064020.578492001</c:v>
                </c:pt>
                <c:pt idx="6467">
                  <c:v>23080175.581873998</c:v>
                </c:pt>
                <c:pt idx="6468">
                  <c:v>23096309.760554001</c:v>
                </c:pt>
                <c:pt idx="6469">
                  <c:v>23112423.159725003</c:v>
                </c:pt>
                <c:pt idx="6470">
                  <c:v>23128515.824417997</c:v>
                </c:pt>
                <c:pt idx="6471">
                  <c:v>23144587.799502</c:v>
                </c:pt>
                <c:pt idx="6472">
                  <c:v>23160639.129682999</c:v>
                </c:pt>
                <c:pt idx="6473">
                  <c:v>23176669.859508</c:v>
                </c:pt>
                <c:pt idx="6474">
                  <c:v>23192680.033364005</c:v>
                </c:pt>
                <c:pt idx="6475">
                  <c:v>23208669.695477996</c:v>
                </c:pt>
                <c:pt idx="6476">
                  <c:v>23224638.889920998</c:v>
                </c:pt>
                <c:pt idx="6477">
                  <c:v>23240587.660604998</c:v>
                </c:pt>
                <c:pt idx="6478">
                  <c:v>23256516.051286001</c:v>
                </c:pt>
                <c:pt idx="6479">
                  <c:v>23272424.105563998</c:v>
                </c:pt>
                <c:pt idx="6480">
                  <c:v>23288311.866884999</c:v>
                </c:pt>
                <c:pt idx="6481">
                  <c:v>23304179.378541</c:v>
                </c:pt>
                <c:pt idx="6482">
                  <c:v>23320026.683668997</c:v>
                </c:pt>
                <c:pt idx="6483">
                  <c:v>23335853.825254999</c:v>
                </c:pt>
                <c:pt idx="6484">
                  <c:v>23351660.846133001</c:v>
                </c:pt>
                <c:pt idx="6485">
                  <c:v>23367447.788986001</c:v>
                </c:pt>
                <c:pt idx="6486">
                  <c:v>23383214.696346004</c:v>
                </c:pt>
                <c:pt idx="6487">
                  <c:v>23398961.610597003</c:v>
                </c:pt>
                <c:pt idx="6488">
                  <c:v>23414688.573972996</c:v>
                </c:pt>
                <c:pt idx="6489">
                  <c:v>23430395.628561001</c:v>
                </c:pt>
                <c:pt idx="6490">
                  <c:v>23446082.816300005</c:v>
                </c:pt>
                <c:pt idx="6491">
                  <c:v>23461750.178982005</c:v>
                </c:pt>
                <c:pt idx="6492">
                  <c:v>23477397.758256003</c:v>
                </c:pt>
                <c:pt idx="6493">
                  <c:v>23493025.595621996</c:v>
                </c:pt>
                <c:pt idx="6494">
                  <c:v>23508633.732439</c:v>
                </c:pt>
                <c:pt idx="6495">
                  <c:v>23524222.209920999</c:v>
                </c:pt>
                <c:pt idx="6496">
                  <c:v>23539791.069139</c:v>
                </c:pt>
                <c:pt idx="6497">
                  <c:v>23555340.351023</c:v>
                </c:pt>
                <c:pt idx="6498">
                  <c:v>23570870.096360005</c:v>
                </c:pt>
                <c:pt idx="6499">
                  <c:v>23586380.345796999</c:v>
                </c:pt>
                <c:pt idx="6500">
                  <c:v>23601871.139839999</c:v>
                </c:pt>
                <c:pt idx="6501">
                  <c:v>23617342.518858999</c:v>
                </c:pt>
                <c:pt idx="6502">
                  <c:v>23632794.523080997</c:v>
                </c:pt>
                <c:pt idx="6503">
                  <c:v>23648227.192598</c:v>
                </c:pt>
                <c:pt idx="6504">
                  <c:v>23663640.567362998</c:v>
                </c:pt>
                <c:pt idx="6505">
                  <c:v>23679034.687192999</c:v>
                </c:pt>
                <c:pt idx="6506">
                  <c:v>23694409.591768995</c:v>
                </c:pt>
                <c:pt idx="6507">
                  <c:v>23709765.320637997</c:v>
                </c:pt>
                <c:pt idx="6508">
                  <c:v>23725101.913208995</c:v>
                </c:pt>
                <c:pt idx="6509">
                  <c:v>23740419.408760998</c:v>
                </c:pt>
                <c:pt idx="6510">
                  <c:v>23755717.846436001</c:v>
                </c:pt>
                <c:pt idx="6511">
                  <c:v>23770997.265246995</c:v>
                </c:pt>
                <c:pt idx="6512">
                  <c:v>23786257.704071995</c:v>
                </c:pt>
                <c:pt idx="6513">
                  <c:v>23801499.201658998</c:v>
                </c:pt>
                <c:pt idx="6514">
                  <c:v>23816721.796624999</c:v>
                </c:pt>
                <c:pt idx="6515">
                  <c:v>23831925.527456999</c:v>
                </c:pt>
                <c:pt idx="6516">
                  <c:v>23847110.432512</c:v>
                </c:pt>
                <c:pt idx="6517">
                  <c:v>23862276.550017998</c:v>
                </c:pt>
                <c:pt idx="6518">
                  <c:v>23877423.918076001</c:v>
                </c:pt>
                <c:pt idx="6519">
                  <c:v>23892552.574659001</c:v>
                </c:pt>
                <c:pt idx="6520">
                  <c:v>23907662.557611994</c:v>
                </c:pt>
                <c:pt idx="6521">
                  <c:v>23922753.904654</c:v>
                </c:pt>
                <c:pt idx="6522">
                  <c:v>23937826.653377999</c:v>
                </c:pt>
                <c:pt idx="6523">
                  <c:v>23952880.841254</c:v>
                </c:pt>
                <c:pt idx="6524">
                  <c:v>23967916.505624</c:v>
                </c:pt>
                <c:pt idx="6525">
                  <c:v>23982933.683706999</c:v>
                </c:pt>
                <c:pt idx="6526">
                  <c:v>23997932.412601002</c:v>
                </c:pt>
                <c:pt idx="6527">
                  <c:v>24012912.729277994</c:v>
                </c:pt>
                <c:pt idx="6528">
                  <c:v>24027874.670590002</c:v>
                </c:pt>
                <c:pt idx="6529">
                  <c:v>24042818.273265995</c:v>
                </c:pt>
                <c:pt idx="6530">
                  <c:v>24057743.573913995</c:v>
                </c:pt>
                <c:pt idx="6531">
                  <c:v>24072650.609021999</c:v>
                </c:pt>
                <c:pt idx="6532">
                  <c:v>24087539.414957006</c:v>
                </c:pt>
                <c:pt idx="6533">
                  <c:v>24102410.027969997</c:v>
                </c:pt>
                <c:pt idx="6534">
                  <c:v>24117262.484188002</c:v>
                </c:pt>
                <c:pt idx="6535">
                  <c:v>24132096.819623001</c:v>
                </c:pt>
                <c:pt idx="6536">
                  <c:v>24146913.07017</c:v>
                </c:pt>
                <c:pt idx="6537">
                  <c:v>24161711.271604002</c:v>
                </c:pt>
                <c:pt idx="6538">
                  <c:v>24176491.459585998</c:v>
                </c:pt>
                <c:pt idx="6539">
                  <c:v>24191253.669659</c:v>
                </c:pt>
                <c:pt idx="6540">
                  <c:v>24205997.937252</c:v>
                </c:pt>
                <c:pt idx="6541">
                  <c:v>24220724.297676995</c:v>
                </c:pt>
                <c:pt idx="6542">
                  <c:v>24235432.786134999</c:v>
                </c:pt>
                <c:pt idx="6543">
                  <c:v>24250123.437709</c:v>
                </c:pt>
                <c:pt idx="6544">
                  <c:v>24264796.287371997</c:v>
                </c:pt>
                <c:pt idx="6545">
                  <c:v>24279451.369982</c:v>
                </c:pt>
                <c:pt idx="6546">
                  <c:v>24294088.720284998</c:v>
                </c:pt>
                <c:pt idx="6547">
                  <c:v>24308708.372917</c:v>
                </c:pt>
                <c:pt idx="6548">
                  <c:v>24323310.362399999</c:v>
                </c:pt>
                <c:pt idx="6549">
                  <c:v>24337894.723146997</c:v>
                </c:pt>
                <c:pt idx="6550">
                  <c:v>24352461.489458997</c:v>
                </c:pt>
                <c:pt idx="6551">
                  <c:v>24367010.695530001</c:v>
                </c:pt>
                <c:pt idx="6552">
                  <c:v>24381542.375442997</c:v>
                </c:pt>
                <c:pt idx="6553">
                  <c:v>24396056.563170996</c:v>
                </c:pt>
                <c:pt idx="6554">
                  <c:v>24410553.292582005</c:v>
                </c:pt>
                <c:pt idx="6555">
                  <c:v>24425032.597432997</c:v>
                </c:pt>
                <c:pt idx="6556">
                  <c:v>24439494.511374999</c:v>
                </c:pt>
                <c:pt idx="6557">
                  <c:v>24453939.067952</c:v>
                </c:pt>
                <c:pt idx="6558">
                  <c:v>24468366.300602999</c:v>
                </c:pt>
                <c:pt idx="6559">
                  <c:v>24482776.242659997</c:v>
                </c:pt>
                <c:pt idx="6560">
                  <c:v>24497168.927348997</c:v>
                </c:pt>
                <c:pt idx="6561">
                  <c:v>24511544.387790997</c:v>
                </c:pt>
                <c:pt idx="6562">
                  <c:v>24525902.657005999</c:v>
                </c:pt>
                <c:pt idx="6563">
                  <c:v>24540243.767905995</c:v>
                </c:pt>
                <c:pt idx="6564">
                  <c:v>24554567.7533</c:v>
                </c:pt>
                <c:pt idx="6565">
                  <c:v>24568874.645897996</c:v>
                </c:pt>
                <c:pt idx="6566">
                  <c:v>24583164.478301998</c:v>
                </c:pt>
                <c:pt idx="6567">
                  <c:v>24597437.283014998</c:v>
                </c:pt>
                <c:pt idx="6568">
                  <c:v>24611693.092439</c:v>
                </c:pt>
                <c:pt idx="6569">
                  <c:v>24625931.938871995</c:v>
                </c:pt>
                <c:pt idx="6570">
                  <c:v>24640153.854515001</c:v>
                </c:pt>
                <c:pt idx="6571">
                  <c:v>24654358.871466</c:v>
                </c:pt>
                <c:pt idx="6572">
                  <c:v>24668547.021722998</c:v>
                </c:pt>
                <c:pt idx="6573">
                  <c:v>24682718.337187003</c:v>
                </c:pt>
                <c:pt idx="6574">
                  <c:v>24696872.849659</c:v>
                </c:pt>
                <c:pt idx="6575">
                  <c:v>24711010.590838995</c:v>
                </c:pt>
                <c:pt idx="6576">
                  <c:v>24725131.592333999</c:v>
                </c:pt>
                <c:pt idx="6577">
                  <c:v>24739235.885647994</c:v>
                </c:pt>
                <c:pt idx="6578">
                  <c:v>24753323.502192006</c:v>
                </c:pt>
                <c:pt idx="6579">
                  <c:v>24767394.473278992</c:v>
                </c:pt>
                <c:pt idx="6580">
                  <c:v>24781448.830125004</c:v>
                </c:pt>
                <c:pt idx="6581">
                  <c:v>24795486.603848998</c:v>
                </c:pt>
                <c:pt idx="6582">
                  <c:v>24809507.825477995</c:v>
                </c:pt>
                <c:pt idx="6583">
                  <c:v>24823512.525940996</c:v>
                </c:pt>
                <c:pt idx="6584">
                  <c:v>24837500.736074001</c:v>
                </c:pt>
                <c:pt idx="6585">
                  <c:v>24851472.486617994</c:v>
                </c:pt>
                <c:pt idx="6586">
                  <c:v>24865427.808219001</c:v>
                </c:pt>
                <c:pt idx="6587">
                  <c:v>24879366.731432997</c:v>
                </c:pt>
                <c:pt idx="6588">
                  <c:v>24893289.286719002</c:v>
                </c:pt>
                <c:pt idx="6589">
                  <c:v>24907195.504446998</c:v>
                </c:pt>
                <c:pt idx="6590">
                  <c:v>24921085.414891995</c:v>
                </c:pt>
                <c:pt idx="6591">
                  <c:v>24934959.048239</c:v>
                </c:pt>
                <c:pt idx="6592">
                  <c:v>24948816.434579998</c:v>
                </c:pt>
                <c:pt idx="6593">
                  <c:v>24962657.603918996</c:v>
                </c:pt>
                <c:pt idx="6594">
                  <c:v>24976482.586166006</c:v>
                </c:pt>
                <c:pt idx="6595">
                  <c:v>24990291.411142997</c:v>
                </c:pt>
                <c:pt idx="6596">
                  <c:v>25004084.108581003</c:v>
                </c:pt>
                <c:pt idx="6597">
                  <c:v>25017860.708122004</c:v>
                </c:pt>
                <c:pt idx="6598">
                  <c:v>25031621.239319</c:v>
                </c:pt>
                <c:pt idx="6599">
                  <c:v>25045365.731636997</c:v>
                </c:pt>
                <c:pt idx="6600">
                  <c:v>25059094.214451</c:v>
                </c:pt>
                <c:pt idx="6601">
                  <c:v>25072806.717050999</c:v>
                </c:pt>
                <c:pt idx="6602">
                  <c:v>25086503.268635996</c:v>
                </c:pt>
                <c:pt idx="6603">
                  <c:v>25100183.898320004</c:v>
                </c:pt>
                <c:pt idx="6604">
                  <c:v>25113848.635130003</c:v>
                </c:pt>
                <c:pt idx="6605">
                  <c:v>25127497.508005999</c:v>
                </c:pt>
                <c:pt idx="6606">
                  <c:v>25141130.545802996</c:v>
                </c:pt>
                <c:pt idx="6607">
                  <c:v>25154747.777290002</c:v>
                </c:pt>
                <c:pt idx="6608">
                  <c:v>25168349.231148995</c:v>
                </c:pt>
                <c:pt idx="6609">
                  <c:v>25181934.93598</c:v>
                </c:pt>
                <c:pt idx="6610">
                  <c:v>25195504.920295995</c:v>
                </c:pt>
                <c:pt idx="6611">
                  <c:v>25209059.212527003</c:v>
                </c:pt>
                <c:pt idx="6612">
                  <c:v>25222597.841017995</c:v>
                </c:pt>
                <c:pt idx="6613">
                  <c:v>25236120.834033001</c:v>
                </c:pt>
                <c:pt idx="6614">
                  <c:v>25249628.219749998</c:v>
                </c:pt>
                <c:pt idx="6615">
                  <c:v>25263120.026266001</c:v>
                </c:pt>
                <c:pt idx="6616">
                  <c:v>25276596.281593997</c:v>
                </c:pt>
                <c:pt idx="6617">
                  <c:v>25290057.013666999</c:v>
                </c:pt>
                <c:pt idx="6618">
                  <c:v>25303502.250333998</c:v>
                </c:pt>
                <c:pt idx="6619">
                  <c:v>25316932.019365001</c:v>
                </c:pt>
                <c:pt idx="6620">
                  <c:v>25330346.348446</c:v>
                </c:pt>
                <c:pt idx="6621">
                  <c:v>25343745.265184999</c:v>
                </c:pt>
                <c:pt idx="6622">
                  <c:v>25357128.797107</c:v>
                </c:pt>
                <c:pt idx="6623">
                  <c:v>25370496.971659996</c:v>
                </c:pt>
                <c:pt idx="6624">
                  <c:v>25383849.816210005</c:v>
                </c:pt>
                <c:pt idx="6625">
                  <c:v>25397187.358043998</c:v>
                </c:pt>
                <c:pt idx="6626">
                  <c:v>25410509.624370001</c:v>
                </c:pt>
                <c:pt idx="6627">
                  <c:v>25423816.642317999</c:v>
                </c:pt>
                <c:pt idx="6628">
                  <c:v>25437108.438937999</c:v>
                </c:pt>
                <c:pt idx="6629">
                  <c:v>25450385.041204002</c:v>
                </c:pt>
                <c:pt idx="6630">
                  <c:v>25463646.476010997</c:v>
                </c:pt>
                <c:pt idx="6631">
                  <c:v>25476892.770174999</c:v>
                </c:pt>
                <c:pt idx="6632">
                  <c:v>25490123.950438995</c:v>
                </c:pt>
                <c:pt idx="6633">
                  <c:v>25503340.043464996</c:v>
                </c:pt>
                <c:pt idx="6634">
                  <c:v>25516541.075840995</c:v>
                </c:pt>
                <c:pt idx="6635">
                  <c:v>25529727.074077997</c:v>
                </c:pt>
                <c:pt idx="6636">
                  <c:v>25542898.064610995</c:v>
                </c:pt>
                <c:pt idx="6637">
                  <c:v>25556054.073799998</c:v>
                </c:pt>
                <c:pt idx="6638">
                  <c:v>25569195.127928</c:v>
                </c:pt>
                <c:pt idx="6639">
                  <c:v>25582321.253206</c:v>
                </c:pt>
                <c:pt idx="6640">
                  <c:v>25595432.475767002</c:v>
                </c:pt>
                <c:pt idx="6641">
                  <c:v>25608528.821673997</c:v>
                </c:pt>
                <c:pt idx="6642">
                  <c:v>25621610.316911001</c:v>
                </c:pt>
                <c:pt idx="6643">
                  <c:v>25634676.987391997</c:v>
                </c:pt>
                <c:pt idx="6644">
                  <c:v>25647728.858956009</c:v>
                </c:pt>
                <c:pt idx="6645">
                  <c:v>25660765.957369</c:v>
                </c:pt>
                <c:pt idx="6646">
                  <c:v>25673788.308324009</c:v>
                </c:pt>
                <c:pt idx="6647">
                  <c:v>25686795.937442996</c:v>
                </c:pt>
                <c:pt idx="6648">
                  <c:v>25699788.870271996</c:v>
                </c:pt>
                <c:pt idx="6649">
                  <c:v>25712767.132290002</c:v>
                </c:pt>
                <c:pt idx="6650">
                  <c:v>25725730.748900998</c:v>
                </c:pt>
                <c:pt idx="6651">
                  <c:v>25738679.745437995</c:v>
                </c:pt>
                <c:pt idx="6652">
                  <c:v>25751614.147163998</c:v>
                </c:pt>
                <c:pt idx="6653">
                  <c:v>25764533.979269996</c:v>
                </c:pt>
                <c:pt idx="6654">
                  <c:v>25777439.266876996</c:v>
                </c:pt>
                <c:pt idx="6655">
                  <c:v>25790330.035037</c:v>
                </c:pt>
                <c:pt idx="6656">
                  <c:v>25803206.308730002</c:v>
                </c:pt>
                <c:pt idx="6657">
                  <c:v>25816068.112867001</c:v>
                </c:pt>
                <c:pt idx="6658">
                  <c:v>25828915.472289</c:v>
                </c:pt>
                <c:pt idx="6659">
                  <c:v>25841748.411770996</c:v>
                </c:pt>
                <c:pt idx="6660">
                  <c:v>25854566.956014</c:v>
                </c:pt>
                <c:pt idx="6661">
                  <c:v>25867371.129655</c:v>
                </c:pt>
                <c:pt idx="6662">
                  <c:v>25880160.957260996</c:v>
                </c:pt>
                <c:pt idx="6663">
                  <c:v>25892936.463329997</c:v>
                </c:pt>
                <c:pt idx="6664">
                  <c:v>25905697.672293</c:v>
                </c:pt>
                <c:pt idx="6665">
                  <c:v>25918444.608514003</c:v>
                </c:pt>
                <c:pt idx="6666">
                  <c:v>25931177.296289999</c:v>
                </c:pt>
                <c:pt idx="6667">
                  <c:v>25943895.759848997</c:v>
                </c:pt>
                <c:pt idx="6668">
                  <c:v>25956600.023355</c:v>
                </c:pt>
                <c:pt idx="6669">
                  <c:v>25969290.110903002</c:v>
                </c:pt>
                <c:pt idx="6670">
                  <c:v>25981966.046523999</c:v>
                </c:pt>
                <c:pt idx="6671">
                  <c:v>25994627.854181003</c:v>
                </c:pt>
                <c:pt idx="6672">
                  <c:v>26007275.557774</c:v>
                </c:pt>
                <c:pt idx="6673">
                  <c:v>26019909.181136001</c:v>
                </c:pt>
                <c:pt idx="6674">
                  <c:v>26032528.748032998</c:v>
                </c:pt>
                <c:pt idx="6675">
                  <c:v>26045134.282169998</c:v>
                </c:pt>
                <c:pt idx="6676">
                  <c:v>26057725.807185005</c:v>
                </c:pt>
                <c:pt idx="6677">
                  <c:v>26070303.346652001</c:v>
                </c:pt>
                <c:pt idx="6678">
                  <c:v>26082866.924079996</c:v>
                </c:pt>
                <c:pt idx="6679">
                  <c:v>26095416.562914997</c:v>
                </c:pt>
                <c:pt idx="6680">
                  <c:v>26107952.286540996</c:v>
                </c:pt>
                <c:pt idx="6681">
                  <c:v>26120474.118275005</c:v>
                </c:pt>
                <c:pt idx="6682">
                  <c:v>26132982.081373997</c:v>
                </c:pt>
                <c:pt idx="6683">
                  <c:v>26145476.199030001</c:v>
                </c:pt>
                <c:pt idx="6684">
                  <c:v>26157956.494374</c:v>
                </c:pt>
                <c:pt idx="6685">
                  <c:v>26170422.990472995</c:v>
                </c:pt>
                <c:pt idx="6686">
                  <c:v>26182875.710333999</c:v>
                </c:pt>
                <c:pt idx="6687">
                  <c:v>26195314.676899001</c:v>
                </c:pt>
                <c:pt idx="6688">
                  <c:v>26207739.91305</c:v>
                </c:pt>
                <c:pt idx="6689">
                  <c:v>26220151.441608991</c:v>
                </c:pt>
                <c:pt idx="6690">
                  <c:v>26232549.285333995</c:v>
                </c:pt>
                <c:pt idx="6691">
                  <c:v>26244933.466924001</c:v>
                </c:pt>
                <c:pt idx="6692">
                  <c:v>26257304.009016</c:v>
                </c:pt>
                <c:pt idx="6693">
                  <c:v>26269660.934188001</c:v>
                </c:pt>
                <c:pt idx="6694">
                  <c:v>26282004.264954999</c:v>
                </c:pt>
                <c:pt idx="6695">
                  <c:v>26294334.023774002</c:v>
                </c:pt>
                <c:pt idx="6696">
                  <c:v>26306650.233042996</c:v>
                </c:pt>
                <c:pt idx="6697">
                  <c:v>26318952.915096998</c:v>
                </c:pt>
                <c:pt idx="6698">
                  <c:v>26331242.092216</c:v>
                </c:pt>
                <c:pt idx="6699">
                  <c:v>26343517.786617998</c:v>
                </c:pt>
                <c:pt idx="6700">
                  <c:v>26355780.020461995</c:v>
                </c:pt>
                <c:pt idx="6701">
                  <c:v>26368028.815848995</c:v>
                </c:pt>
                <c:pt idx="6702">
                  <c:v>26380264.194821</c:v>
                </c:pt>
                <c:pt idx="6703">
                  <c:v>26392486.179363001</c:v>
                </c:pt>
                <c:pt idx="6704">
                  <c:v>26404694.791401997</c:v>
                </c:pt>
                <c:pt idx="6705">
                  <c:v>26416890.052804001</c:v>
                </c:pt>
                <c:pt idx="6706">
                  <c:v>26429071.985380996</c:v>
                </c:pt>
                <c:pt idx="6707">
                  <c:v>26441240.610886004</c:v>
                </c:pt>
                <c:pt idx="6708">
                  <c:v>26453395.951015998</c:v>
                </c:pt>
                <c:pt idx="6709">
                  <c:v>26465538.027407996</c:v>
                </c:pt>
                <c:pt idx="6710">
                  <c:v>26477666.861646995</c:v>
                </c:pt>
                <c:pt idx="6711">
                  <c:v>26489782.475256</c:v>
                </c:pt>
                <c:pt idx="6712">
                  <c:v>26501884.889706001</c:v>
                </c:pt>
                <c:pt idx="6713">
                  <c:v>26513974.126410998</c:v>
                </c:pt>
                <c:pt idx="6714">
                  <c:v>26526050.206727006</c:v>
                </c:pt>
                <c:pt idx="6715">
                  <c:v>26538113.151955999</c:v>
                </c:pt>
                <c:pt idx="6716">
                  <c:v>26550162.983343996</c:v>
                </c:pt>
                <c:pt idx="6717">
                  <c:v>26562199.722082999</c:v>
                </c:pt>
                <c:pt idx="6718">
                  <c:v>26574223.389308002</c:v>
                </c:pt>
                <c:pt idx="6719">
                  <c:v>26586234.006099999</c:v>
                </c:pt>
                <c:pt idx="6720">
                  <c:v>26598231.593486</c:v>
                </c:pt>
                <c:pt idx="6721">
                  <c:v>26610216.172435999</c:v>
                </c:pt>
                <c:pt idx="6722">
                  <c:v>26622187.763868991</c:v>
                </c:pt>
                <c:pt idx="6723">
                  <c:v>26634146.388647996</c:v>
                </c:pt>
                <c:pt idx="6724">
                  <c:v>26646092.067582</c:v>
                </c:pt>
                <c:pt idx="6725">
                  <c:v>26658024.821427997</c:v>
                </c:pt>
                <c:pt idx="6726">
                  <c:v>26669944.670887001</c:v>
                </c:pt>
                <c:pt idx="6727">
                  <c:v>26681851.636608999</c:v>
                </c:pt>
                <c:pt idx="6728">
                  <c:v>26693745.739190001</c:v>
                </c:pt>
                <c:pt idx="6729">
                  <c:v>26705626.999172997</c:v>
                </c:pt>
                <c:pt idx="6730">
                  <c:v>26717495.437046997</c:v>
                </c:pt>
                <c:pt idx="6731">
                  <c:v>26729351.073251002</c:v>
                </c:pt>
                <c:pt idx="6732">
                  <c:v>26741193.928170998</c:v>
                </c:pt>
                <c:pt idx="6733">
                  <c:v>26753024.02214</c:v>
                </c:pt>
                <c:pt idx="6734">
                  <c:v>26764841.375438996</c:v>
                </c:pt>
                <c:pt idx="6735">
                  <c:v>26776646.008297998</c:v>
                </c:pt>
                <c:pt idx="6736">
                  <c:v>26788437.940894995</c:v>
                </c:pt>
                <c:pt idx="6737">
                  <c:v>26800217.193357002</c:v>
                </c:pt>
                <c:pt idx="6738">
                  <c:v>26811983.785758995</c:v>
                </c:pt>
                <c:pt idx="6739">
                  <c:v>26823737.738126002</c:v>
                </c:pt>
                <c:pt idx="6740">
                  <c:v>26835479.070430998</c:v>
                </c:pt>
                <c:pt idx="6741">
                  <c:v>26847207.802598</c:v>
                </c:pt>
                <c:pt idx="6742">
                  <c:v>26858923.954500001</c:v>
                </c:pt>
                <c:pt idx="6743">
                  <c:v>26870627.545957997</c:v>
                </c:pt>
                <c:pt idx="6744">
                  <c:v>26882318.596744999</c:v>
                </c:pt>
                <c:pt idx="6745">
                  <c:v>26893997.126583003</c:v>
                </c:pt>
                <c:pt idx="6746">
                  <c:v>26905663.155145001</c:v>
                </c:pt>
                <c:pt idx="6747">
                  <c:v>26917316.702054001</c:v>
                </c:pt>
                <c:pt idx="6748">
                  <c:v>26928957.786882997</c:v>
                </c:pt>
                <c:pt idx="6749">
                  <c:v>26940586.429157</c:v>
                </c:pt>
                <c:pt idx="6750">
                  <c:v>26952202.648351002</c:v>
                </c:pt>
                <c:pt idx="6751">
                  <c:v>26963806.463891998</c:v>
                </c:pt>
                <c:pt idx="6752">
                  <c:v>26975397.895158</c:v>
                </c:pt>
                <c:pt idx="6753">
                  <c:v>26986976.961477991</c:v>
                </c:pt>
                <c:pt idx="6754">
                  <c:v>26998543.682133</c:v>
                </c:pt>
                <c:pt idx="6755">
                  <c:v>27010098.076356005</c:v>
                </c:pt>
                <c:pt idx="6756">
                  <c:v>27021640.163332</c:v>
                </c:pt>
                <c:pt idx="6757">
                  <c:v>27033169.962196998</c:v>
                </c:pt>
                <c:pt idx="6758">
                  <c:v>27044687.492041998</c:v>
                </c:pt>
                <c:pt idx="6759">
                  <c:v>27056192.771908995</c:v>
                </c:pt>
                <c:pt idx="6760">
                  <c:v>27067685.820790999</c:v>
                </c:pt>
                <c:pt idx="6761">
                  <c:v>27079166.657636005</c:v>
                </c:pt>
                <c:pt idx="6762">
                  <c:v>27090635.301344998</c:v>
                </c:pt>
                <c:pt idx="6763">
                  <c:v>27102091.770771995</c:v>
                </c:pt>
                <c:pt idx="6764">
                  <c:v>27113536.084722999</c:v>
                </c:pt>
                <c:pt idx="6765">
                  <c:v>27124968.261958998</c:v>
                </c:pt>
                <c:pt idx="6766">
                  <c:v>27136388.321192998</c:v>
                </c:pt>
                <c:pt idx="6767">
                  <c:v>27147796.281094998</c:v>
                </c:pt>
                <c:pt idx="6768">
                  <c:v>27159192.160286006</c:v>
                </c:pt>
                <c:pt idx="6769">
                  <c:v>27170575.977342997</c:v>
                </c:pt>
                <c:pt idx="6770">
                  <c:v>27181947.750794001</c:v>
                </c:pt>
                <c:pt idx="6771">
                  <c:v>27193307.499127001</c:v>
                </c:pt>
                <c:pt idx="6772">
                  <c:v>27204655.24078</c:v>
                </c:pt>
                <c:pt idx="6773">
                  <c:v>27215990.994146999</c:v>
                </c:pt>
                <c:pt idx="6774">
                  <c:v>27227314.777578995</c:v>
                </c:pt>
                <c:pt idx="6775">
                  <c:v>27238626.609377999</c:v>
                </c:pt>
                <c:pt idx="6776">
                  <c:v>27249926.507805996</c:v>
                </c:pt>
                <c:pt idx="6777">
                  <c:v>27261214.491076995</c:v>
                </c:pt>
                <c:pt idx="6778">
                  <c:v>27272490.577362001</c:v>
                </c:pt>
                <c:pt idx="6779">
                  <c:v>27283754.784786999</c:v>
                </c:pt>
                <c:pt idx="6780">
                  <c:v>27295007.131434001</c:v>
                </c:pt>
                <c:pt idx="6781">
                  <c:v>27306247.635343</c:v>
                </c:pt>
                <c:pt idx="6782">
                  <c:v>27317476.314507004</c:v>
                </c:pt>
                <c:pt idx="6783">
                  <c:v>27328693.186876997</c:v>
                </c:pt>
                <c:pt idx="6784">
                  <c:v>27339898.27036</c:v>
                </c:pt>
                <c:pt idx="6785">
                  <c:v>27351091.582819995</c:v>
                </c:pt>
                <c:pt idx="6786">
                  <c:v>27362273.142078996</c:v>
                </c:pt>
                <c:pt idx="6787">
                  <c:v>27373442.965913996</c:v>
                </c:pt>
                <c:pt idx="6788">
                  <c:v>27384601.072059005</c:v>
                </c:pt>
                <c:pt idx="6789">
                  <c:v>27395747.478206001</c:v>
                </c:pt>
                <c:pt idx="6790">
                  <c:v>27406882.202004999</c:v>
                </c:pt>
                <c:pt idx="6791">
                  <c:v>27418005.261061996</c:v>
                </c:pt>
                <c:pt idx="6792">
                  <c:v>27429116.672942001</c:v>
                </c:pt>
                <c:pt idx="6793">
                  <c:v>27440216.455166999</c:v>
                </c:pt>
                <c:pt idx="6794">
                  <c:v>27451304.625217997</c:v>
                </c:pt>
                <c:pt idx="6795">
                  <c:v>27462381.200532001</c:v>
                </c:pt>
                <c:pt idx="6796">
                  <c:v>27473446.198507003</c:v>
                </c:pt>
                <c:pt idx="6797">
                  <c:v>27484499.636496004</c:v>
                </c:pt>
                <c:pt idx="6798">
                  <c:v>27495541.531814002</c:v>
                </c:pt>
                <c:pt idx="6799">
                  <c:v>27506571.901732996</c:v>
                </c:pt>
                <c:pt idx="6800">
                  <c:v>27517590.763482995</c:v>
                </c:pt>
                <c:pt idx="6801">
                  <c:v>27528598.134254005</c:v>
                </c:pt>
                <c:pt idx="6802">
                  <c:v>27539594.031195</c:v>
                </c:pt>
                <c:pt idx="6803">
                  <c:v>27550578.471412994</c:v>
                </c:pt>
                <c:pt idx="6804">
                  <c:v>27561551.471977994</c:v>
                </c:pt>
                <c:pt idx="6805">
                  <c:v>27572513.049913995</c:v>
                </c:pt>
                <c:pt idx="6806">
                  <c:v>27583463.222208995</c:v>
                </c:pt>
                <c:pt idx="6807">
                  <c:v>27594402.005809002</c:v>
                </c:pt>
                <c:pt idx="6808">
                  <c:v>27605329.417619996</c:v>
                </c:pt>
                <c:pt idx="6809">
                  <c:v>27616245.474509001</c:v>
                </c:pt>
                <c:pt idx="6810">
                  <c:v>27627150.193300001</c:v>
                </c:pt>
                <c:pt idx="6811">
                  <c:v>27638043.590782005</c:v>
                </c:pt>
                <c:pt idx="6812">
                  <c:v>27648925.683700997</c:v>
                </c:pt>
                <c:pt idx="6813">
                  <c:v>27659796.488763995</c:v>
                </c:pt>
                <c:pt idx="6814">
                  <c:v>27670656.022639997</c:v>
                </c:pt>
                <c:pt idx="6815">
                  <c:v>27681504.301957</c:v>
                </c:pt>
                <c:pt idx="6816">
                  <c:v>27692341.343307</c:v>
                </c:pt>
                <c:pt idx="6817">
                  <c:v>27703167.163238995</c:v>
                </c:pt>
                <c:pt idx="6818">
                  <c:v>27713981.778264999</c:v>
                </c:pt>
                <c:pt idx="6819">
                  <c:v>27724785.204860996</c:v>
                </c:pt>
                <c:pt idx="6820">
                  <c:v>27735577.459459998</c:v>
                </c:pt>
                <c:pt idx="6821">
                  <c:v>27746358.558458999</c:v>
                </c:pt>
                <c:pt idx="6822">
                  <c:v>27757128.518215999</c:v>
                </c:pt>
                <c:pt idx="6823">
                  <c:v>27767887.355052005</c:v>
                </c:pt>
                <c:pt idx="6824">
                  <c:v>27778635.085247993</c:v>
                </c:pt>
                <c:pt idx="6825">
                  <c:v>27789371.725048997</c:v>
                </c:pt>
                <c:pt idx="6826">
                  <c:v>27800097.290660996</c:v>
                </c:pt>
                <c:pt idx="6827">
                  <c:v>27810811.798253</c:v>
                </c:pt>
                <c:pt idx="6828">
                  <c:v>27821515.263955995</c:v>
                </c:pt>
                <c:pt idx="6829">
                  <c:v>27832207.703862995</c:v>
                </c:pt>
                <c:pt idx="6830">
                  <c:v>27842889.134032004</c:v>
                </c:pt>
                <c:pt idx="6831">
                  <c:v>27853559.570480999</c:v>
                </c:pt>
                <c:pt idx="6832">
                  <c:v>27864219.029192001</c:v>
                </c:pt>
                <c:pt idx="6833">
                  <c:v>27874867.526112001</c:v>
                </c:pt>
                <c:pt idx="6834">
                  <c:v>27885505.077147</c:v>
                </c:pt>
                <c:pt idx="6835">
                  <c:v>27896131.698171001</c:v>
                </c:pt>
                <c:pt idx="6836">
                  <c:v>27906747.405017998</c:v>
                </c:pt>
                <c:pt idx="6837">
                  <c:v>27917352.213486999</c:v>
                </c:pt>
                <c:pt idx="6838">
                  <c:v>27927946.139340002</c:v>
                </c:pt>
                <c:pt idx="6839">
                  <c:v>27938529.198303003</c:v>
                </c:pt>
                <c:pt idx="6840">
                  <c:v>27949101.406066999</c:v>
                </c:pt>
                <c:pt idx="6841">
                  <c:v>27959662.778285999</c:v>
                </c:pt>
                <c:pt idx="6842">
                  <c:v>27970213.330577001</c:v>
                </c:pt>
                <c:pt idx="6843">
                  <c:v>27980753.078523003</c:v>
                </c:pt>
                <c:pt idx="6844">
                  <c:v>27991282.037670996</c:v>
                </c:pt>
                <c:pt idx="6845">
                  <c:v>28001800.223531995</c:v>
                </c:pt>
                <c:pt idx="6846">
                  <c:v>28012307.651583001</c:v>
                </c:pt>
                <c:pt idx="6847">
                  <c:v>28022804.337262001</c:v>
                </c:pt>
                <c:pt idx="6848">
                  <c:v>28033290.295976002</c:v>
                </c:pt>
                <c:pt idx="6849">
                  <c:v>28043765.543095995</c:v>
                </c:pt>
                <c:pt idx="6850">
                  <c:v>28054230.093954999</c:v>
                </c:pt>
                <c:pt idx="6851">
                  <c:v>28064683.963855997</c:v>
                </c:pt>
                <c:pt idx="6852">
                  <c:v>28075127.168062001</c:v>
                </c:pt>
                <c:pt idx="6853">
                  <c:v>28085559.721805997</c:v>
                </c:pt>
                <c:pt idx="6854">
                  <c:v>28095981.640285</c:v>
                </c:pt>
                <c:pt idx="6855">
                  <c:v>28106392.938659001</c:v>
                </c:pt>
                <c:pt idx="6856">
                  <c:v>28116793.632057004</c:v>
                </c:pt>
                <c:pt idx="6857">
                  <c:v>28127183.735572997</c:v>
                </c:pt>
                <c:pt idx="6858">
                  <c:v>28137563.264265995</c:v>
                </c:pt>
                <c:pt idx="6859">
                  <c:v>28147932.233162001</c:v>
                </c:pt>
                <c:pt idx="6860">
                  <c:v>28158290.657251999</c:v>
                </c:pt>
                <c:pt idx="6861">
                  <c:v>28168638.551494997</c:v>
                </c:pt>
                <c:pt idx="6862">
                  <c:v>28178975.930814002</c:v>
                </c:pt>
                <c:pt idx="6863">
                  <c:v>28189302.810101002</c:v>
                </c:pt>
                <c:pt idx="6864">
                  <c:v>28199619.204211995</c:v>
                </c:pt>
                <c:pt idx="6865">
                  <c:v>28209925.127971996</c:v>
                </c:pt>
                <c:pt idx="6866">
                  <c:v>28220220.596170999</c:v>
                </c:pt>
                <c:pt idx="6867">
                  <c:v>28230505.623567</c:v>
                </c:pt>
                <c:pt idx="6868">
                  <c:v>28240780.224884</c:v>
                </c:pt>
                <c:pt idx="6869">
                  <c:v>28251044.414814997</c:v>
                </c:pt>
                <c:pt idx="6870">
                  <c:v>28261298.208016999</c:v>
                </c:pt>
                <c:pt idx="6871">
                  <c:v>28271541.619118001</c:v>
                </c:pt>
                <c:pt idx="6872">
                  <c:v>28281774.662709001</c:v>
                </c:pt>
                <c:pt idx="6873">
                  <c:v>28291997.353353001</c:v>
                </c:pt>
                <c:pt idx="6874">
                  <c:v>28302209.705577996</c:v>
                </c:pt>
                <c:pt idx="6875">
                  <c:v>28312411.733880997</c:v>
                </c:pt>
                <c:pt idx="6876">
                  <c:v>28322603.452723999</c:v>
                </c:pt>
                <c:pt idx="6877">
                  <c:v>28332784.876541</c:v>
                </c:pt>
                <c:pt idx="6878">
                  <c:v>28342956.019730005</c:v>
                </c:pt>
                <c:pt idx="6879">
                  <c:v>28353116.896660998</c:v>
                </c:pt>
                <c:pt idx="6880">
                  <c:v>28363267.521667995</c:v>
                </c:pt>
                <c:pt idx="6881">
                  <c:v>28373407.909057997</c:v>
                </c:pt>
                <c:pt idx="6882">
                  <c:v>28383538.073100999</c:v>
                </c:pt>
                <c:pt idx="6883">
                  <c:v>28393658.028040998</c:v>
                </c:pt>
                <c:pt idx="6884">
                  <c:v>28403767.788086001</c:v>
                </c:pt>
                <c:pt idx="6885">
                  <c:v>28413867.367414996</c:v>
                </c:pt>
                <c:pt idx="6886">
                  <c:v>28423956.780175995</c:v>
                </c:pt>
                <c:pt idx="6887">
                  <c:v>28434036.040484998</c:v>
                </c:pt>
                <c:pt idx="6888">
                  <c:v>28444105.162427001</c:v>
                </c:pt>
                <c:pt idx="6889">
                  <c:v>28454164.160055999</c:v>
                </c:pt>
                <c:pt idx="6890">
                  <c:v>28464213.047394998</c:v>
                </c:pt>
                <c:pt idx="6891">
                  <c:v>28474251.838438001</c:v>
                </c:pt>
                <c:pt idx="6892">
                  <c:v>28484280.547145002</c:v>
                </c:pt>
                <c:pt idx="6893">
                  <c:v>28494299.187448997</c:v>
                </c:pt>
                <c:pt idx="6894">
                  <c:v>28504307.773250997</c:v>
                </c:pt>
                <c:pt idx="6895">
                  <c:v>28514306.318421002</c:v>
                </c:pt>
                <c:pt idx="6896">
                  <c:v>28524294.836798001</c:v>
                </c:pt>
                <c:pt idx="6897">
                  <c:v>28534273.342193998</c:v>
                </c:pt>
                <c:pt idx="6898">
                  <c:v>28544241.848388001</c:v>
                </c:pt>
                <c:pt idx="6899">
                  <c:v>28554200.369130999</c:v>
                </c:pt>
                <c:pt idx="6900">
                  <c:v>28564148.918141</c:v>
                </c:pt>
                <c:pt idx="6901">
                  <c:v>28574087.50911</c:v>
                </c:pt>
                <c:pt idx="6902">
                  <c:v>28584016.155697998</c:v>
                </c:pt>
                <c:pt idx="6903">
                  <c:v>28593934.871534999</c:v>
                </c:pt>
                <c:pt idx="6904">
                  <c:v>28603843.670223001</c:v>
                </c:pt>
                <c:pt idx="6905">
                  <c:v>28613742.565334</c:v>
                </c:pt>
                <c:pt idx="6906">
                  <c:v>28623631.570409</c:v>
                </c:pt>
                <c:pt idx="6907">
                  <c:v>28633510.698963001</c:v>
                </c:pt>
                <c:pt idx="6908">
                  <c:v>28643379.964477994</c:v>
                </c:pt>
                <c:pt idx="6909">
                  <c:v>28653239.380409997</c:v>
                </c:pt>
                <c:pt idx="6910">
                  <c:v>28663088.960184</c:v>
                </c:pt>
                <c:pt idx="6911">
                  <c:v>28672928.717197999</c:v>
                </c:pt>
                <c:pt idx="6912">
                  <c:v>28682758.664817996</c:v>
                </c:pt>
                <c:pt idx="6913">
                  <c:v>28692578.816384003</c:v>
                </c:pt>
                <c:pt idx="6914">
                  <c:v>28702389.185207997</c:v>
                </c:pt>
                <c:pt idx="6915">
                  <c:v>28712189.784568995</c:v>
                </c:pt>
                <c:pt idx="6916">
                  <c:v>28721980.627723001</c:v>
                </c:pt>
                <c:pt idx="6917">
                  <c:v>28731761.727892995</c:v>
                </c:pt>
                <c:pt idx="6918">
                  <c:v>28741533.098276</c:v>
                </c:pt>
                <c:pt idx="6919">
                  <c:v>28751294.752040997</c:v>
                </c:pt>
                <c:pt idx="6920">
                  <c:v>28761046.702327006</c:v>
                </c:pt>
                <c:pt idx="6921">
                  <c:v>28770788.962246995</c:v>
                </c:pt>
                <c:pt idx="6922">
                  <c:v>28780521.544884998</c:v>
                </c:pt>
                <c:pt idx="6923">
                  <c:v>28790244.463296995</c:v>
                </c:pt>
                <c:pt idx="6924">
                  <c:v>28799957.73051</c:v>
                </c:pt>
                <c:pt idx="6925">
                  <c:v>28809661.359526005</c:v>
                </c:pt>
                <c:pt idx="6926">
                  <c:v>28819355.363317996</c:v>
                </c:pt>
                <c:pt idx="6927">
                  <c:v>28829039.754829999</c:v>
                </c:pt>
                <c:pt idx="6928">
                  <c:v>28838714.546980001</c:v>
                </c:pt>
                <c:pt idx="6929">
                  <c:v>28848379.752657998</c:v>
                </c:pt>
                <c:pt idx="6930">
                  <c:v>28858035.384728</c:v>
                </c:pt>
                <c:pt idx="6931">
                  <c:v>28867681.456023999</c:v>
                </c:pt>
                <c:pt idx="6932">
                  <c:v>28877317.979355998</c:v>
                </c:pt>
                <c:pt idx="6933">
                  <c:v>28886944.967503995</c:v>
                </c:pt>
                <c:pt idx="6934">
                  <c:v>28896562.433223002</c:v>
                </c:pt>
                <c:pt idx="6935">
                  <c:v>28906170.389239997</c:v>
                </c:pt>
                <c:pt idx="6936">
                  <c:v>28915768.848255001</c:v>
                </c:pt>
                <c:pt idx="6937">
                  <c:v>28925357.822942998</c:v>
                </c:pt>
                <c:pt idx="6938">
                  <c:v>28934937.32595</c:v>
                </c:pt>
                <c:pt idx="6939">
                  <c:v>28944507.369894996</c:v>
                </c:pt>
                <c:pt idx="6940">
                  <c:v>28954067.967373997</c:v>
                </c:pt>
                <c:pt idx="6941">
                  <c:v>28963619.130953003</c:v>
                </c:pt>
                <c:pt idx="6942">
                  <c:v>28973160.873172998</c:v>
                </c:pt>
                <c:pt idx="6943">
                  <c:v>28982693.206548002</c:v>
                </c:pt>
                <c:pt idx="6944">
                  <c:v>28992216.143566001</c:v>
                </c:pt>
                <c:pt idx="6945">
                  <c:v>29001729.696690001</c:v>
                </c:pt>
                <c:pt idx="6946">
                  <c:v>29011233.878355004</c:v>
                </c:pt>
                <c:pt idx="6947">
                  <c:v>29020728.700970996</c:v>
                </c:pt>
                <c:pt idx="6948">
                  <c:v>29030214.176922005</c:v>
                </c:pt>
                <c:pt idx="6949">
                  <c:v>29039690.318566002</c:v>
                </c:pt>
                <c:pt idx="6950">
                  <c:v>29049157.138235003</c:v>
                </c:pt>
                <c:pt idx="6951">
                  <c:v>29058614.648235999</c:v>
                </c:pt>
                <c:pt idx="6952">
                  <c:v>29068062.860848997</c:v>
                </c:pt>
                <c:pt idx="6953">
                  <c:v>29077501.78833</c:v>
                </c:pt>
                <c:pt idx="6954">
                  <c:v>29086931.442908995</c:v>
                </c:pt>
                <c:pt idx="6955">
                  <c:v>29096351.836789005</c:v>
                </c:pt>
                <c:pt idx="6956">
                  <c:v>29105762.982148997</c:v>
                </c:pt>
                <c:pt idx="6957">
                  <c:v>29115164.891143002</c:v>
                </c:pt>
                <c:pt idx="6958">
                  <c:v>29124557.5759</c:v>
                </c:pt>
                <c:pt idx="6959">
                  <c:v>29133941.048521999</c:v>
                </c:pt>
                <c:pt idx="6960">
                  <c:v>29143315.321087997</c:v>
                </c:pt>
                <c:pt idx="6961">
                  <c:v>29152680.405650996</c:v>
                </c:pt>
                <c:pt idx="6962">
                  <c:v>29162036.314238999</c:v>
                </c:pt>
                <c:pt idx="6963">
                  <c:v>29171383.058855001</c:v>
                </c:pt>
                <c:pt idx="6964">
                  <c:v>29180720.651477996</c:v>
                </c:pt>
                <c:pt idx="6965">
                  <c:v>29190049.104061</c:v>
                </c:pt>
                <c:pt idx="6966">
                  <c:v>29199368.428534999</c:v>
                </c:pt>
                <c:pt idx="6967">
                  <c:v>29208678.636801999</c:v>
                </c:pt>
                <c:pt idx="6968">
                  <c:v>29217979.740743995</c:v>
                </c:pt>
                <c:pt idx="6969">
                  <c:v>29227271.752216</c:v>
                </c:pt>
                <c:pt idx="6970">
                  <c:v>29236554.683048997</c:v>
                </c:pt>
                <c:pt idx="6971">
                  <c:v>29245828.545050997</c:v>
                </c:pt>
                <c:pt idx="6972">
                  <c:v>29255093.350003</c:v>
                </c:pt>
                <c:pt idx="6973">
                  <c:v>29264349.109664001</c:v>
                </c:pt>
                <c:pt idx="6974">
                  <c:v>29273595.835769001</c:v>
                </c:pt>
                <c:pt idx="6975">
                  <c:v>29282833.540027</c:v>
                </c:pt>
                <c:pt idx="6976">
                  <c:v>29292062.234127004</c:v>
                </c:pt>
                <c:pt idx="6977">
                  <c:v>29301281.929729</c:v>
                </c:pt>
                <c:pt idx="6978">
                  <c:v>29310492.638471998</c:v>
                </c:pt>
                <c:pt idx="6979">
                  <c:v>29319694.371971995</c:v>
                </c:pt>
                <c:pt idx="6980">
                  <c:v>29328887.141818997</c:v>
                </c:pt>
                <c:pt idx="6981">
                  <c:v>29338070.959580999</c:v>
                </c:pt>
                <c:pt idx="6982">
                  <c:v>29347245.836801998</c:v>
                </c:pt>
                <c:pt idx="6983">
                  <c:v>29356411.785002995</c:v>
                </c:pt>
                <c:pt idx="6984">
                  <c:v>29365568.815680001</c:v>
                </c:pt>
                <c:pt idx="6985">
                  <c:v>29374716.940307997</c:v>
                </c:pt>
                <c:pt idx="6986">
                  <c:v>29383856.170336004</c:v>
                </c:pt>
                <c:pt idx="6987">
                  <c:v>29392986.517191</c:v>
                </c:pt>
                <c:pt idx="6988">
                  <c:v>29402107.992277995</c:v>
                </c:pt>
                <c:pt idx="6989">
                  <c:v>29411220.606977001</c:v>
                </c:pt>
                <c:pt idx="6990">
                  <c:v>29420324.372646999</c:v>
                </c:pt>
                <c:pt idx="6991">
                  <c:v>29429419.300620999</c:v>
                </c:pt>
                <c:pt idx="6992">
                  <c:v>29438505.402211998</c:v>
                </c:pt>
                <c:pt idx="6993">
                  <c:v>29447582.688708</c:v>
                </c:pt>
                <c:pt idx="6994">
                  <c:v>29456651.171376001</c:v>
                </c:pt>
                <c:pt idx="6995">
                  <c:v>29465710.861459997</c:v>
                </c:pt>
                <c:pt idx="6996">
                  <c:v>29474761.770179</c:v>
                </c:pt>
                <c:pt idx="6997">
                  <c:v>29483803.908732999</c:v>
                </c:pt>
                <c:pt idx="6998">
                  <c:v>29492837.288296998</c:v>
                </c:pt>
                <c:pt idx="6999">
                  <c:v>29501861.920023002</c:v>
                </c:pt>
                <c:pt idx="7000">
                  <c:v>29510877.815044001</c:v>
                </c:pt>
                <c:pt idx="7001">
                  <c:v>29519884.984465998</c:v>
                </c:pt>
                <c:pt idx="7002">
                  <c:v>29528883.439376</c:v>
                </c:pt>
                <c:pt idx="7003">
                  <c:v>29537873.190838002</c:v>
                </c:pt>
                <c:pt idx="7004">
                  <c:v>29546854.249892995</c:v>
                </c:pt>
                <c:pt idx="7005">
                  <c:v>29555826.627562001</c:v>
                </c:pt>
                <c:pt idx="7006">
                  <c:v>29564790.334841002</c:v>
                </c:pt>
                <c:pt idx="7007">
                  <c:v>29573745.382704999</c:v>
                </c:pt>
                <c:pt idx="7008">
                  <c:v>29582691.782109</c:v>
                </c:pt>
                <c:pt idx="7009">
                  <c:v>29591629.543984</c:v>
                </c:pt>
                <c:pt idx="7010">
                  <c:v>29600558.67924</c:v>
                </c:pt>
                <c:pt idx="7011">
                  <c:v>29609479.198764004</c:v>
                </c:pt>
                <c:pt idx="7012">
                  <c:v>29618391.113423001</c:v>
                </c:pt>
                <c:pt idx="7013">
                  <c:v>29627294.434062</c:v>
                </c:pt>
                <c:pt idx="7014">
                  <c:v>29636189.171503998</c:v>
                </c:pt>
                <c:pt idx="7015">
                  <c:v>29645075.336551003</c:v>
                </c:pt>
                <c:pt idx="7016">
                  <c:v>29653952.939982001</c:v>
                </c:pt>
                <c:pt idx="7017">
                  <c:v>29662821.992555998</c:v>
                </c:pt>
                <c:pt idx="7018">
                  <c:v>29671682.505010996</c:v>
                </c:pt>
                <c:pt idx="7019">
                  <c:v>29680534.488062996</c:v>
                </c:pt>
                <c:pt idx="7020">
                  <c:v>29689377.952406</c:v>
                </c:pt>
                <c:pt idx="7021">
                  <c:v>29698212.908714</c:v>
                </c:pt>
                <c:pt idx="7022">
                  <c:v>29707039.367638998</c:v>
                </c:pt>
                <c:pt idx="7023">
                  <c:v>29715857.339814</c:v>
                </c:pt>
                <c:pt idx="7024">
                  <c:v>29724666.835847996</c:v>
                </c:pt>
                <c:pt idx="7025">
                  <c:v>29733467.866330005</c:v>
                </c:pt>
                <c:pt idx="7026">
                  <c:v>29742260.441830993</c:v>
                </c:pt>
                <c:pt idx="7027">
                  <c:v>29751044.572896</c:v>
                </c:pt>
                <c:pt idx="7028">
                  <c:v>29759820.270052999</c:v>
                </c:pt>
                <c:pt idx="7029">
                  <c:v>29768587.543808997</c:v>
                </c:pt>
                <c:pt idx="7030">
                  <c:v>29777346.404647995</c:v>
                </c:pt>
                <c:pt idx="7031">
                  <c:v>29786096.863035996</c:v>
                </c:pt>
                <c:pt idx="7032">
                  <c:v>29794838.929416995</c:v>
                </c:pt>
                <c:pt idx="7033">
                  <c:v>29803572.614215001</c:v>
                </c:pt>
                <c:pt idx="7034">
                  <c:v>29812297.927832995</c:v>
                </c:pt>
                <c:pt idx="7035">
                  <c:v>29821014.880654</c:v>
                </c:pt>
                <c:pt idx="7036">
                  <c:v>29829723.483040992</c:v>
                </c:pt>
                <c:pt idx="7037">
                  <c:v>29838423.745334998</c:v>
                </c:pt>
                <c:pt idx="7038">
                  <c:v>29847115.677859999</c:v>
                </c:pt>
                <c:pt idx="7039">
                  <c:v>29855799.290917002</c:v>
                </c:pt>
                <c:pt idx="7040">
                  <c:v>29864474.594787005</c:v>
                </c:pt>
                <c:pt idx="7041">
                  <c:v>29873141.599732</c:v>
                </c:pt>
                <c:pt idx="7042">
                  <c:v>29881800.315995</c:v>
                </c:pt>
                <c:pt idx="7043">
                  <c:v>29890450.753796</c:v>
                </c:pt>
                <c:pt idx="7044">
                  <c:v>29899092.923336998</c:v>
                </c:pt>
                <c:pt idx="7045">
                  <c:v>29907726.834800001</c:v>
                </c:pt>
                <c:pt idx="7046">
                  <c:v>29916352.498346999</c:v>
                </c:pt>
                <c:pt idx="7047">
                  <c:v>29924969.924120001</c:v>
                </c:pt>
                <c:pt idx="7048">
                  <c:v>29933579.122242</c:v>
                </c:pt>
                <c:pt idx="7049">
                  <c:v>29942180.102816001</c:v>
                </c:pt>
                <c:pt idx="7050">
                  <c:v>29950772.875925001</c:v>
                </c:pt>
                <c:pt idx="7051">
                  <c:v>29959357.451631997</c:v>
                </c:pt>
                <c:pt idx="7052">
                  <c:v>29967933.839981999</c:v>
                </c:pt>
                <c:pt idx="7053">
                  <c:v>29976502.050999999</c:v>
                </c:pt>
                <c:pt idx="7054">
                  <c:v>29985062.094689999</c:v>
                </c:pt>
                <c:pt idx="7055">
                  <c:v>29993613.981038991</c:v>
                </c:pt>
                <c:pt idx="7056">
                  <c:v>30002157.720012996</c:v>
                </c:pt>
                <c:pt idx="7057">
                  <c:v>30010693.321559001</c:v>
                </c:pt>
                <c:pt idx="7058">
                  <c:v>30019220.795606997</c:v>
                </c:pt>
                <c:pt idx="7059">
                  <c:v>30027740.152063999</c:v>
                </c:pt>
                <c:pt idx="7060">
                  <c:v>30036251.400820997</c:v>
                </c:pt>
                <c:pt idx="7061">
                  <c:v>30044754.551747996</c:v>
                </c:pt>
                <c:pt idx="7062">
                  <c:v>30053249.614698</c:v>
                </c:pt>
                <c:pt idx="7063">
                  <c:v>30061736.599502001</c:v>
                </c:pt>
                <c:pt idx="7064">
                  <c:v>30070215.515976001</c:v>
                </c:pt>
                <c:pt idx="7065">
                  <c:v>30078686.373912998</c:v>
                </c:pt>
                <c:pt idx="7066">
                  <c:v>30087149.183090996</c:v>
                </c:pt>
                <c:pt idx="7067">
                  <c:v>30095603.953265995</c:v>
                </c:pt>
                <c:pt idx="7068">
                  <c:v>30104050.694178</c:v>
                </c:pt>
                <c:pt idx="7069">
                  <c:v>30112489.415546998</c:v>
                </c:pt>
                <c:pt idx="7070">
                  <c:v>30120920.127072997</c:v>
                </c:pt>
                <c:pt idx="7071">
                  <c:v>30129342.838440001</c:v>
                </c:pt>
                <c:pt idx="7072">
                  <c:v>30137757.559312001</c:v>
                </c:pt>
                <c:pt idx="7073">
                  <c:v>30146164.299336001</c:v>
                </c:pt>
                <c:pt idx="7074">
                  <c:v>30154563.068137001</c:v>
                </c:pt>
                <c:pt idx="7075">
                  <c:v>30162953.875326004</c:v>
                </c:pt>
                <c:pt idx="7076">
                  <c:v>30171336.730494</c:v>
                </c:pt>
                <c:pt idx="7077">
                  <c:v>30179711.643210996</c:v>
                </c:pt>
                <c:pt idx="7078">
                  <c:v>30188078.623032998</c:v>
                </c:pt>
                <c:pt idx="7079">
                  <c:v>30196437.679496001</c:v>
                </c:pt>
                <c:pt idx="7080">
                  <c:v>30204788.822117001</c:v>
                </c:pt>
                <c:pt idx="7081">
                  <c:v>30213132.060396999</c:v>
                </c:pt>
                <c:pt idx="7082">
                  <c:v>30221467.403814994</c:v>
                </c:pt>
                <c:pt idx="7083">
                  <c:v>30229794.861836996</c:v>
                </c:pt>
                <c:pt idx="7084">
                  <c:v>30238114.443907995</c:v>
                </c:pt>
                <c:pt idx="7085">
                  <c:v>30246426.159455001</c:v>
                </c:pt>
                <c:pt idx="7086">
                  <c:v>30254730.017889</c:v>
                </c:pt>
                <c:pt idx="7087">
                  <c:v>30263026.0286</c:v>
                </c:pt>
                <c:pt idx="7088">
                  <c:v>30271314.200964998</c:v>
                </c:pt>
                <c:pt idx="7089">
                  <c:v>30279594.544337999</c:v>
                </c:pt>
                <c:pt idx="7090">
                  <c:v>30287867.068057999</c:v>
                </c:pt>
                <c:pt idx="7091">
                  <c:v>30296131.781446993</c:v>
                </c:pt>
                <c:pt idx="7092">
                  <c:v>30304388.693807997</c:v>
                </c:pt>
                <c:pt idx="7093">
                  <c:v>30312637.814427003</c:v>
                </c:pt>
                <c:pt idx="7094">
                  <c:v>30320879.152573001</c:v>
                </c:pt>
                <c:pt idx="7095">
                  <c:v>30329112.717495002</c:v>
                </c:pt>
                <c:pt idx="7096">
                  <c:v>30337338.518428005</c:v>
                </c:pt>
                <c:pt idx="7097">
                  <c:v>30345556.564587999</c:v>
                </c:pt>
                <c:pt idx="7098">
                  <c:v>30353766.865172997</c:v>
                </c:pt>
                <c:pt idx="7099">
                  <c:v>30361969.429365002</c:v>
                </c:pt>
                <c:pt idx="7100">
                  <c:v>30370164.266327001</c:v>
                </c:pt>
                <c:pt idx="7101">
                  <c:v>30378351.385206997</c:v>
                </c:pt>
                <c:pt idx="7102">
                  <c:v>30386530.795134999</c:v>
                </c:pt>
                <c:pt idx="7103">
                  <c:v>30394702.505222</c:v>
                </c:pt>
                <c:pt idx="7104">
                  <c:v>30402866.524565</c:v>
                </c:pt>
                <c:pt idx="7105">
                  <c:v>30411022.862240996</c:v>
                </c:pt>
                <c:pt idx="7106">
                  <c:v>30419171.527312998</c:v>
                </c:pt>
                <c:pt idx="7107">
                  <c:v>30427312.528824005</c:v>
                </c:pt>
                <c:pt idx="7108">
                  <c:v>30435445.875802997</c:v>
                </c:pt>
                <c:pt idx="7109">
                  <c:v>30443571.577259</c:v>
                </c:pt>
                <c:pt idx="7110">
                  <c:v>30451689.642187003</c:v>
                </c:pt>
                <c:pt idx="7111">
                  <c:v>30459800.079564001</c:v>
                </c:pt>
                <c:pt idx="7112">
                  <c:v>30467902.898350004</c:v>
                </c:pt>
                <c:pt idx="7113">
                  <c:v>30475998.107487001</c:v>
                </c:pt>
                <c:pt idx="7114">
                  <c:v>30484085.715904001</c:v>
                </c:pt>
                <c:pt idx="7115">
                  <c:v>30492165.732510999</c:v>
                </c:pt>
                <c:pt idx="7116">
                  <c:v>30500238.166200001</c:v>
                </c:pt>
                <c:pt idx="7117">
                  <c:v>30508303.025850002</c:v>
                </c:pt>
                <c:pt idx="7118">
                  <c:v>30516360.320319999</c:v>
                </c:pt>
                <c:pt idx="7119">
                  <c:v>30524410.058453999</c:v>
                </c:pt>
                <c:pt idx="7120">
                  <c:v>30532452.249080997</c:v>
                </c:pt>
                <c:pt idx="7121">
                  <c:v>30540486.901011996</c:v>
                </c:pt>
                <c:pt idx="7122">
                  <c:v>30548514.023040995</c:v>
                </c:pt>
                <c:pt idx="7123">
                  <c:v>30556533.623946998</c:v>
                </c:pt>
                <c:pt idx="7124">
                  <c:v>30564545.712492</c:v>
                </c:pt>
                <c:pt idx="7125">
                  <c:v>30572550.297421996</c:v>
                </c:pt>
                <c:pt idx="7126">
                  <c:v>30580547.387467995</c:v>
                </c:pt>
                <c:pt idx="7127">
                  <c:v>30588536.991342995</c:v>
                </c:pt>
                <c:pt idx="7128">
                  <c:v>30596519.117743999</c:v>
                </c:pt>
                <c:pt idx="7129">
                  <c:v>30604493.775353</c:v>
                </c:pt>
                <c:pt idx="7130">
                  <c:v>30612460.972834997</c:v>
                </c:pt>
                <c:pt idx="7131">
                  <c:v>30620420.718840998</c:v>
                </c:pt>
                <c:pt idx="7132">
                  <c:v>30628373.022002999</c:v>
                </c:pt>
                <c:pt idx="7133">
                  <c:v>30636317.890939999</c:v>
                </c:pt>
                <c:pt idx="7134">
                  <c:v>30644255.334252004</c:v>
                </c:pt>
                <c:pt idx="7135">
                  <c:v>30652185.360525999</c:v>
                </c:pt>
                <c:pt idx="7136">
                  <c:v>30660107.978331</c:v>
                </c:pt>
                <c:pt idx="7137">
                  <c:v>30668023.196223002</c:v>
                </c:pt>
                <c:pt idx="7138">
                  <c:v>30675931.022739999</c:v>
                </c:pt>
                <c:pt idx="7139">
                  <c:v>30683831.466402996</c:v>
                </c:pt>
                <c:pt idx="7140">
                  <c:v>30691724.535721999</c:v>
                </c:pt>
                <c:pt idx="7141">
                  <c:v>30699610.239187002</c:v>
                </c:pt>
                <c:pt idx="7142">
                  <c:v>30707488.585274998</c:v>
                </c:pt>
                <c:pt idx="7143">
                  <c:v>30715359.582444996</c:v>
                </c:pt>
                <c:pt idx="7144">
                  <c:v>30723223.239142999</c:v>
                </c:pt>
                <c:pt idx="7145">
                  <c:v>30731079.563797995</c:v>
                </c:pt>
                <c:pt idx="7146">
                  <c:v>30738928.564824998</c:v>
                </c:pt>
                <c:pt idx="7147">
                  <c:v>30746770.250622001</c:v>
                </c:pt>
                <c:pt idx="7148">
                  <c:v>30754604.629572</c:v>
                </c:pt>
                <c:pt idx="7149">
                  <c:v>30762431.710044</c:v>
                </c:pt>
                <c:pt idx="7150">
                  <c:v>30770251.500390001</c:v>
                </c:pt>
                <c:pt idx="7151">
                  <c:v>30778064.008947</c:v>
                </c:pt>
                <c:pt idx="7152">
                  <c:v>30785869.244037997</c:v>
                </c:pt>
                <c:pt idx="7153">
                  <c:v>30793667.213970002</c:v>
                </c:pt>
                <c:pt idx="7154">
                  <c:v>30801457.927034996</c:v>
                </c:pt>
                <c:pt idx="7155">
                  <c:v>30809241.391509</c:v>
                </c:pt>
                <c:pt idx="7156">
                  <c:v>30817017.615655001</c:v>
                </c:pt>
                <c:pt idx="7157">
                  <c:v>30824786.607719</c:v>
                </c:pt>
                <c:pt idx="7158">
                  <c:v>30832548.375932001</c:v>
                </c:pt>
                <c:pt idx="7159">
                  <c:v>30840302.928513002</c:v>
                </c:pt>
                <c:pt idx="7160">
                  <c:v>30848050.273660995</c:v>
                </c:pt>
                <c:pt idx="7161">
                  <c:v>30855790.419565</c:v>
                </c:pt>
                <c:pt idx="7162">
                  <c:v>30863523.374397002</c:v>
                </c:pt>
                <c:pt idx="7163">
                  <c:v>30871249.146313</c:v>
                </c:pt>
                <c:pt idx="7164">
                  <c:v>30878967.743455995</c:v>
                </c:pt>
                <c:pt idx="7165">
                  <c:v>30886679.173955001</c:v>
                </c:pt>
                <c:pt idx="7166">
                  <c:v>30894383.445920996</c:v>
                </c:pt>
                <c:pt idx="7167">
                  <c:v>30902080.567452997</c:v>
                </c:pt>
                <c:pt idx="7168">
                  <c:v>30909770.546634998</c:v>
                </c:pt>
                <c:pt idx="7169">
                  <c:v>30917453.391536999</c:v>
                </c:pt>
                <c:pt idx="7170">
                  <c:v>30925129.110211</c:v>
                </c:pt>
                <c:pt idx="7171">
                  <c:v>30932797.710698996</c:v>
                </c:pt>
                <c:pt idx="7172">
                  <c:v>30940459.201026</c:v>
                </c:pt>
                <c:pt idx="7173">
                  <c:v>30948113.589202996</c:v>
                </c:pt>
                <c:pt idx="7174">
                  <c:v>30955760.883224998</c:v>
                </c:pt>
                <c:pt idx="7175">
                  <c:v>30963401.091076002</c:v>
                </c:pt>
                <c:pt idx="7176">
                  <c:v>30971034.220722999</c:v>
                </c:pt>
                <c:pt idx="7177">
                  <c:v>30978660.280118994</c:v>
                </c:pt>
                <c:pt idx="7178">
                  <c:v>30986279.277203996</c:v>
                </c:pt>
                <c:pt idx="7179">
                  <c:v>30993891.219902001</c:v>
                </c:pt>
                <c:pt idx="7180">
                  <c:v>31001496.116123006</c:v>
                </c:pt>
                <c:pt idx="7181">
                  <c:v>31009093.973763995</c:v>
                </c:pt>
                <c:pt idx="7182">
                  <c:v>31016684.800708</c:v>
                </c:pt>
                <c:pt idx="7183">
                  <c:v>31024268.604821</c:v>
                </c:pt>
                <c:pt idx="7184">
                  <c:v>31031845.393957999</c:v>
                </c:pt>
                <c:pt idx="7185">
                  <c:v>31039415.175958999</c:v>
                </c:pt>
                <c:pt idx="7186">
                  <c:v>31046977.95865</c:v>
                </c:pt>
                <c:pt idx="7187">
                  <c:v>31054533.749840993</c:v>
                </c:pt>
                <c:pt idx="7188">
                  <c:v>31062082.557332005</c:v>
                </c:pt>
                <c:pt idx="7189">
                  <c:v>31069624.388905</c:v>
                </c:pt>
                <c:pt idx="7190">
                  <c:v>31077159.252330001</c:v>
                </c:pt>
                <c:pt idx="7191">
                  <c:v>31084687.155363999</c:v>
                </c:pt>
                <c:pt idx="7192">
                  <c:v>31092208.105749</c:v>
                </c:pt>
                <c:pt idx="7193">
                  <c:v>31099722.111212999</c:v>
                </c:pt>
                <c:pt idx="7194">
                  <c:v>31107229.179469999</c:v>
                </c:pt>
                <c:pt idx="7195">
                  <c:v>31114729.318221003</c:v>
                </c:pt>
                <c:pt idx="7196">
                  <c:v>31122222.535153005</c:v>
                </c:pt>
                <c:pt idx="7197">
                  <c:v>31129708.837939005</c:v>
                </c:pt>
                <c:pt idx="7198">
                  <c:v>31137188.234239999</c:v>
                </c:pt>
                <c:pt idx="7199">
                  <c:v>31144660.731699996</c:v>
                </c:pt>
                <c:pt idx="7200">
                  <c:v>31152126.337953001</c:v>
                </c:pt>
                <c:pt idx="7201">
                  <c:v>31159585.060617995</c:v>
                </c:pt>
                <c:pt idx="7202">
                  <c:v>31167036.907297995</c:v>
                </c:pt>
                <c:pt idx="7203">
                  <c:v>31174481.885586999</c:v>
                </c:pt>
                <c:pt idx="7204">
                  <c:v>31181920.003062997</c:v>
                </c:pt>
                <c:pt idx="7205">
                  <c:v>31189351.267289996</c:v>
                </c:pt>
                <c:pt idx="7206">
                  <c:v>31196775.685818996</c:v>
                </c:pt>
                <c:pt idx="7207">
                  <c:v>31204193.26619</c:v>
                </c:pt>
                <c:pt idx="7208">
                  <c:v>31211604.015926003</c:v>
                </c:pt>
                <c:pt idx="7209">
                  <c:v>31219007.942537997</c:v>
                </c:pt>
                <c:pt idx="7210">
                  <c:v>31226405.053525001</c:v>
                </c:pt>
                <c:pt idx="7211">
                  <c:v>31233795.356371999</c:v>
                </c:pt>
                <c:pt idx="7212">
                  <c:v>31241178.858550005</c:v>
                </c:pt>
                <c:pt idx="7213">
                  <c:v>31248555.567516997</c:v>
                </c:pt>
                <c:pt idx="7214">
                  <c:v>31255925.490717996</c:v>
                </c:pt>
                <c:pt idx="7215">
                  <c:v>31263288.635586005</c:v>
                </c:pt>
                <c:pt idx="7216">
                  <c:v>31270645.009537999</c:v>
                </c:pt>
                <c:pt idx="7217">
                  <c:v>31277994.619982004</c:v>
                </c:pt>
                <c:pt idx="7218">
                  <c:v>31285337.474309001</c:v>
                </c:pt>
                <c:pt idx="7219">
                  <c:v>31292673.5799</c:v>
                </c:pt>
                <c:pt idx="7220">
                  <c:v>31300002.944120001</c:v>
                </c:pt>
                <c:pt idx="7221">
                  <c:v>31307325.574324004</c:v>
                </c:pt>
                <c:pt idx="7222">
                  <c:v>31314641.477852002</c:v>
                </c:pt>
                <c:pt idx="7223">
                  <c:v>31321950.662032001</c:v>
                </c:pt>
                <c:pt idx="7224">
                  <c:v>31329253.134179004</c:v>
                </c:pt>
                <c:pt idx="7225">
                  <c:v>31336548.901594002</c:v>
                </c:pt>
                <c:pt idx="7226">
                  <c:v>31343837.971567996</c:v>
                </c:pt>
                <c:pt idx="7227">
                  <c:v>31351120.351376999</c:v>
                </c:pt>
                <c:pt idx="7228">
                  <c:v>31358396.048283</c:v>
                </c:pt>
                <c:pt idx="7229">
                  <c:v>31365665.069538996</c:v>
                </c:pt>
                <c:pt idx="7230">
                  <c:v>31372927.422382001</c:v>
                </c:pt>
                <c:pt idx="7231">
                  <c:v>31380183.114037003</c:v>
                </c:pt>
                <c:pt idx="7232">
                  <c:v>31387432.151718002</c:v>
                </c:pt>
                <c:pt idx="7233">
                  <c:v>31394674.542624999</c:v>
                </c:pt>
                <c:pt idx="7234">
                  <c:v>31401910.293944996</c:v>
                </c:pt>
                <c:pt idx="7235">
                  <c:v>31409139.412852999</c:v>
                </c:pt>
                <c:pt idx="7236">
                  <c:v>31416361.906510998</c:v>
                </c:pt>
                <c:pt idx="7237">
                  <c:v>31423577.782069996</c:v>
                </c:pt>
                <c:pt idx="7238">
                  <c:v>31430787.046666998</c:v>
                </c:pt>
                <c:pt idx="7239">
                  <c:v>31437989.707426999</c:v>
                </c:pt>
                <c:pt idx="7240">
                  <c:v>31445185.771461997</c:v>
                </c:pt>
                <c:pt idx="7241">
                  <c:v>31452375.245872993</c:v>
                </c:pt>
                <c:pt idx="7242">
                  <c:v>31459558.137747001</c:v>
                </c:pt>
                <c:pt idx="7243">
                  <c:v>31466734.454158999</c:v>
                </c:pt>
                <c:pt idx="7244">
                  <c:v>31473904.202172998</c:v>
                </c:pt>
                <c:pt idx="7245">
                  <c:v>31481067.388837997</c:v>
                </c:pt>
                <c:pt idx="7246">
                  <c:v>31488224.021194998</c:v>
                </c:pt>
                <c:pt idx="7247">
                  <c:v>31495374.106268</c:v>
                </c:pt>
                <c:pt idx="7248">
                  <c:v>31502517.651071995</c:v>
                </c:pt>
                <c:pt idx="7249">
                  <c:v>31509654.662607998</c:v>
                </c:pt>
                <c:pt idx="7250">
                  <c:v>31516785.147865996</c:v>
                </c:pt>
                <c:pt idx="7251">
                  <c:v>31523909.113823999</c:v>
                </c:pt>
                <c:pt idx="7252">
                  <c:v>31531026.567445997</c:v>
                </c:pt>
                <c:pt idx="7253">
                  <c:v>31538137.515686005</c:v>
                </c:pt>
                <c:pt idx="7254">
                  <c:v>31545241.965484995</c:v>
                </c:pt>
                <c:pt idx="7255">
                  <c:v>31552339.923772994</c:v>
                </c:pt>
                <c:pt idx="7256">
                  <c:v>31559431.397465002</c:v>
                </c:pt>
                <c:pt idx="7257">
                  <c:v>31566516.393467996</c:v>
                </c:pt>
                <c:pt idx="7258">
                  <c:v>31573594.918674</c:v>
                </c:pt>
                <c:pt idx="7259">
                  <c:v>31580666.979964998</c:v>
                </c:pt>
                <c:pt idx="7260">
                  <c:v>31587732.584209997</c:v>
                </c:pt>
                <c:pt idx="7261">
                  <c:v>31594791.738265999</c:v>
                </c:pt>
                <c:pt idx="7262">
                  <c:v>31601844.44898</c:v>
                </c:pt>
                <c:pt idx="7263">
                  <c:v>31608890.723182999</c:v>
                </c:pt>
                <c:pt idx="7264">
                  <c:v>31615930.567698997</c:v>
                </c:pt>
                <c:pt idx="7265">
                  <c:v>31622963.989337996</c:v>
                </c:pt>
                <c:pt idx="7266">
                  <c:v>31629990.994897995</c:v>
                </c:pt>
                <c:pt idx="7267">
                  <c:v>31637011.591164999</c:v>
                </c:pt>
                <c:pt idx="7268">
                  <c:v>31644025.784914996</c:v>
                </c:pt>
                <c:pt idx="7269">
                  <c:v>31651033.582909998</c:v>
                </c:pt>
                <c:pt idx="7270">
                  <c:v>31658034.991901997</c:v>
                </c:pt>
                <c:pt idx="7271">
                  <c:v>31665030.018631998</c:v>
                </c:pt>
                <c:pt idx="7272">
                  <c:v>31672018.669826999</c:v>
                </c:pt>
                <c:pt idx="7273">
                  <c:v>31679000.952204999</c:v>
                </c:pt>
                <c:pt idx="7274">
                  <c:v>31685976.872469999</c:v>
                </c:pt>
                <c:pt idx="7275">
                  <c:v>31692946.437316</c:v>
                </c:pt>
                <c:pt idx="7276">
                  <c:v>31699909.653425001</c:v>
                </c:pt>
                <c:pt idx="7277">
                  <c:v>31706866.527469002</c:v>
                </c:pt>
                <c:pt idx="7278">
                  <c:v>31713817.066105001</c:v>
                </c:pt>
                <c:pt idx="7279">
                  <c:v>31720761.275982</c:v>
                </c:pt>
                <c:pt idx="7280">
                  <c:v>31727699.163736001</c:v>
                </c:pt>
                <c:pt idx="7281">
                  <c:v>31734630.735993002</c:v>
                </c:pt>
                <c:pt idx="7282">
                  <c:v>31741555.999364998</c:v>
                </c:pt>
                <c:pt idx="7283">
                  <c:v>31748474.960454997</c:v>
                </c:pt>
                <c:pt idx="7284">
                  <c:v>31755387.625854</c:v>
                </c:pt>
                <c:pt idx="7285">
                  <c:v>31762294.002142001</c:v>
                </c:pt>
                <c:pt idx="7286">
                  <c:v>31769194.095887002</c:v>
                </c:pt>
                <c:pt idx="7287">
                  <c:v>31776087.913645998</c:v>
                </c:pt>
                <c:pt idx="7288">
                  <c:v>31782975.461963996</c:v>
                </c:pt>
                <c:pt idx="7289">
                  <c:v>31789856.747377995</c:v>
                </c:pt>
                <c:pt idx="7290">
                  <c:v>31796731.776409999</c:v>
                </c:pt>
                <c:pt idx="7291">
                  <c:v>31803600.555571996</c:v>
                </c:pt>
                <c:pt idx="7292">
                  <c:v>31810463.091366999</c:v>
                </c:pt>
                <c:pt idx="7293">
                  <c:v>31817319.390283</c:v>
                </c:pt>
                <c:pt idx="7294">
                  <c:v>31824169.458800998</c:v>
                </c:pt>
                <c:pt idx="7295">
                  <c:v>31831013.303388</c:v>
                </c:pt>
                <c:pt idx="7296">
                  <c:v>31837850.930500999</c:v>
                </c:pt>
                <c:pt idx="7297">
                  <c:v>31844682.346587002</c:v>
                </c:pt>
                <c:pt idx="7298">
                  <c:v>31851507.558079001</c:v>
                </c:pt>
                <c:pt idx="7299">
                  <c:v>31858326.571402997</c:v>
                </c:pt>
                <c:pt idx="7300">
                  <c:v>31865139.392971002</c:v>
                </c:pt>
                <c:pt idx="7301">
                  <c:v>31871946.029185999</c:v>
                </c:pt>
                <c:pt idx="7302">
                  <c:v>31878746.486437995</c:v>
                </c:pt>
                <c:pt idx="7303">
                  <c:v>31885540.771109</c:v>
                </c:pt>
                <c:pt idx="7304">
                  <c:v>31892328.889566999</c:v>
                </c:pt>
                <c:pt idx="7305">
                  <c:v>31899110.848172005</c:v>
                </c:pt>
                <c:pt idx="7306">
                  <c:v>31905886.653270997</c:v>
                </c:pt>
                <c:pt idx="7307">
                  <c:v>31912656.311200999</c:v>
                </c:pt>
                <c:pt idx="7308">
                  <c:v>31919419.828288998</c:v>
                </c:pt>
                <c:pt idx="7309">
                  <c:v>31926177.210850999</c:v>
                </c:pt>
                <c:pt idx="7310">
                  <c:v>31932928.465190995</c:v>
                </c:pt>
                <c:pt idx="7311">
                  <c:v>31939673.597603995</c:v>
                </c:pt>
                <c:pt idx="7312">
                  <c:v>31946412.614373002</c:v>
                </c:pt>
                <c:pt idx="7313">
                  <c:v>31953145.521770995</c:v>
                </c:pt>
                <c:pt idx="7314">
                  <c:v>31959872.326060999</c:v>
                </c:pt>
                <c:pt idx="7315">
                  <c:v>31966593.033492997</c:v>
                </c:pt>
                <c:pt idx="7316">
                  <c:v>31973307.650310002</c:v>
                </c:pt>
                <c:pt idx="7317">
                  <c:v>31980016.182740998</c:v>
                </c:pt>
                <c:pt idx="7318">
                  <c:v>31986718.637006003</c:v>
                </c:pt>
                <c:pt idx="7319">
                  <c:v>31993415.019315999</c:v>
                </c:pt>
                <c:pt idx="7320">
                  <c:v>32000105.335867997</c:v>
                </c:pt>
                <c:pt idx="7321">
                  <c:v>32006789.592852</c:v>
                </c:pt>
                <c:pt idx="7322">
                  <c:v>32013467.796445996</c:v>
                </c:pt>
                <c:pt idx="7323">
                  <c:v>32020139.952815995</c:v>
                </c:pt>
                <c:pt idx="7324">
                  <c:v>32026806.068121001</c:v>
                </c:pt>
                <c:pt idx="7325">
                  <c:v>32033466.148507003</c:v>
                </c:pt>
                <c:pt idx="7326">
                  <c:v>32040120.20011</c:v>
                </c:pt>
                <c:pt idx="7327">
                  <c:v>32046768.229056999</c:v>
                </c:pt>
                <c:pt idx="7328">
                  <c:v>32053410.241462998</c:v>
                </c:pt>
                <c:pt idx="7329">
                  <c:v>32060046.243433997</c:v>
                </c:pt>
                <c:pt idx="7330">
                  <c:v>32066676.241063997</c:v>
                </c:pt>
                <c:pt idx="7331">
                  <c:v>32073300.240439996</c:v>
                </c:pt>
                <c:pt idx="7332">
                  <c:v>32079918.247633997</c:v>
                </c:pt>
                <c:pt idx="7333">
                  <c:v>32086530.268711995</c:v>
                </c:pt>
                <c:pt idx="7334">
                  <c:v>32093136.309728999</c:v>
                </c:pt>
                <c:pt idx="7335">
                  <c:v>32099736.376727004</c:v>
                </c:pt>
                <c:pt idx="7336">
                  <c:v>32106330.475740995</c:v>
                </c:pt>
                <c:pt idx="7337">
                  <c:v>32112918.612795003</c:v>
                </c:pt>
                <c:pt idx="7338">
                  <c:v>32119500.793901995</c:v>
                </c:pt>
                <c:pt idx="7339">
                  <c:v>32126077.025065996</c:v>
                </c:pt>
                <c:pt idx="7340">
                  <c:v>32132647.312279001</c:v>
                </c:pt>
                <c:pt idx="7341">
                  <c:v>32139211.661527</c:v>
                </c:pt>
                <c:pt idx="7342">
                  <c:v>32145770.078781001</c:v>
                </c:pt>
                <c:pt idx="7343">
                  <c:v>32152322.570005</c:v>
                </c:pt>
                <c:pt idx="7344">
                  <c:v>32158869.141153</c:v>
                </c:pt>
                <c:pt idx="7345">
                  <c:v>32165409.798167001</c:v>
                </c:pt>
                <c:pt idx="7346">
                  <c:v>32171944.546982005</c:v>
                </c:pt>
                <c:pt idx="7347">
                  <c:v>32178473.393520001</c:v>
                </c:pt>
                <c:pt idx="7348">
                  <c:v>32184996.343695994</c:v>
                </c:pt>
                <c:pt idx="7349">
                  <c:v>32191513.403411992</c:v>
                </c:pt>
                <c:pt idx="7350">
                  <c:v>32198024.578561999</c:v>
                </c:pt>
                <c:pt idx="7351">
                  <c:v>32204529.875030998</c:v>
                </c:pt>
                <c:pt idx="7352">
                  <c:v>32211029.298692998</c:v>
                </c:pt>
                <c:pt idx="7353">
                  <c:v>32217522.855410997</c:v>
                </c:pt>
                <c:pt idx="7354">
                  <c:v>32224010.551039997</c:v>
                </c:pt>
                <c:pt idx="7355">
                  <c:v>32230492.391424999</c:v>
                </c:pt>
                <c:pt idx="7356">
                  <c:v>32236968.382399999</c:v>
                </c:pt>
                <c:pt idx="7357">
                  <c:v>32243438.529790998</c:v>
                </c:pt>
                <c:pt idx="7358">
                  <c:v>32249902.839412998</c:v>
                </c:pt>
                <c:pt idx="7359">
                  <c:v>32256361.317072</c:v>
                </c:pt>
                <c:pt idx="7360">
                  <c:v>32262813.968564</c:v>
                </c:pt>
                <c:pt idx="7361">
                  <c:v>32269260.799674995</c:v>
                </c:pt>
                <c:pt idx="7362">
                  <c:v>32275701.816182002</c:v>
                </c:pt>
                <c:pt idx="7363">
                  <c:v>32282137.023851994</c:v>
                </c:pt>
                <c:pt idx="7364">
                  <c:v>32288566.428441998</c:v>
                </c:pt>
                <c:pt idx="7365">
                  <c:v>32294990.035700999</c:v>
                </c:pt>
                <c:pt idx="7366">
                  <c:v>32301407.851367</c:v>
                </c:pt>
                <c:pt idx="7367">
                  <c:v>32307819.881167997</c:v>
                </c:pt>
                <c:pt idx="7368">
                  <c:v>32314226.130823001</c:v>
                </c:pt>
                <c:pt idx="7369">
                  <c:v>32320626.606043</c:v>
                </c:pt>
                <c:pt idx="7370">
                  <c:v>32327021.312528003</c:v>
                </c:pt>
                <c:pt idx="7371">
                  <c:v>32333410.255968995</c:v>
                </c:pt>
                <c:pt idx="7372">
                  <c:v>32339793.442046002</c:v>
                </c:pt>
                <c:pt idx="7373">
                  <c:v>32346170.876430999</c:v>
                </c:pt>
                <c:pt idx="7374">
                  <c:v>32352542.564787999</c:v>
                </c:pt>
                <c:pt idx="7375">
                  <c:v>32358908.512768999</c:v>
                </c:pt>
                <c:pt idx="7376">
                  <c:v>32365268.726016998</c:v>
                </c:pt>
                <c:pt idx="7377">
                  <c:v>32371623.210168</c:v>
                </c:pt>
                <c:pt idx="7378">
                  <c:v>32377971.970845997</c:v>
                </c:pt>
                <c:pt idx="7379">
                  <c:v>32384315.013666</c:v>
                </c:pt>
                <c:pt idx="7380">
                  <c:v>32390652.344234999</c:v>
                </c:pt>
                <c:pt idx="7381">
                  <c:v>32396983.968150001</c:v>
                </c:pt>
                <c:pt idx="7382">
                  <c:v>32403309.890997998</c:v>
                </c:pt>
                <c:pt idx="7383">
                  <c:v>32409630.118359003</c:v>
                </c:pt>
                <c:pt idx="7384">
                  <c:v>32415944.655800998</c:v>
                </c:pt>
                <c:pt idx="7385">
                  <c:v>32422253.508884005</c:v>
                </c:pt>
                <c:pt idx="7386">
                  <c:v>32428556.68316</c:v>
                </c:pt>
                <c:pt idx="7387">
                  <c:v>32434854.184168998</c:v>
                </c:pt>
                <c:pt idx="7388">
                  <c:v>32441146.017445002</c:v>
                </c:pt>
                <c:pt idx="7389">
                  <c:v>32447432.188510999</c:v>
                </c:pt>
                <c:pt idx="7390">
                  <c:v>32453712.702879995</c:v>
                </c:pt>
                <c:pt idx="7391">
                  <c:v>32459987.566057999</c:v>
                </c:pt>
                <c:pt idx="7392">
                  <c:v>32466256.783540994</c:v>
                </c:pt>
                <c:pt idx="7393">
                  <c:v>32472520.360815994</c:v>
                </c:pt>
                <c:pt idx="7394">
                  <c:v>32478778.30336</c:v>
                </c:pt>
                <c:pt idx="7395">
                  <c:v>32485030.616643</c:v>
                </c:pt>
                <c:pt idx="7396">
                  <c:v>32491277.306125004</c:v>
                </c:pt>
                <c:pt idx="7397">
                  <c:v>32497518.377255</c:v>
                </c:pt>
                <c:pt idx="7398">
                  <c:v>32503753.835476</c:v>
                </c:pt>
                <c:pt idx="7399">
                  <c:v>32509983.686220001</c:v>
                </c:pt>
                <c:pt idx="7400">
                  <c:v>32516207.934912</c:v>
                </c:pt>
                <c:pt idx="7401">
                  <c:v>32522426.586966</c:v>
                </c:pt>
                <c:pt idx="7402">
                  <c:v>32528639.647789001</c:v>
                </c:pt>
                <c:pt idx="7403">
                  <c:v>32534847.122777</c:v>
                </c:pt>
                <c:pt idx="7404">
                  <c:v>32541049.017317999</c:v>
                </c:pt>
                <c:pt idx="7405">
                  <c:v>32547245.336793005</c:v>
                </c:pt>
                <c:pt idx="7406">
                  <c:v>32553436.086570997</c:v>
                </c:pt>
                <c:pt idx="7407">
                  <c:v>32559621.272012997</c:v>
                </c:pt>
                <c:pt idx="7408">
                  <c:v>32565800.898474</c:v>
                </c:pt>
                <c:pt idx="7409">
                  <c:v>32571974.971295998</c:v>
                </c:pt>
                <c:pt idx="7410">
                  <c:v>32578143.495815996</c:v>
                </c:pt>
                <c:pt idx="7411">
                  <c:v>32584306.477357998</c:v>
                </c:pt>
                <c:pt idx="7412">
                  <c:v>32590463.921241991</c:v>
                </c:pt>
                <c:pt idx="7413">
                  <c:v>32596615.832775999</c:v>
                </c:pt>
                <c:pt idx="7414">
                  <c:v>32602762.217260998</c:v>
                </c:pt>
                <c:pt idx="7415">
                  <c:v>32608903.079987001</c:v>
                </c:pt>
                <c:pt idx="7416">
                  <c:v>32615038.426237997</c:v>
                </c:pt>
                <c:pt idx="7417">
                  <c:v>32621168.261287995</c:v>
                </c:pt>
                <c:pt idx="7418">
                  <c:v>32627292.590402</c:v>
                </c:pt>
                <c:pt idx="7419">
                  <c:v>32633411.418838002</c:v>
                </c:pt>
                <c:pt idx="7420">
                  <c:v>32639524.751842998</c:v>
                </c:pt>
                <c:pt idx="7421">
                  <c:v>32645632.594657</c:v>
                </c:pt>
                <c:pt idx="7422">
                  <c:v>32651734.952512</c:v>
                </c:pt>
                <c:pt idx="7423">
                  <c:v>32657831.830628999</c:v>
                </c:pt>
                <c:pt idx="7424">
                  <c:v>32663923.234223001</c:v>
                </c:pt>
                <c:pt idx="7425">
                  <c:v>32670009.168499999</c:v>
                </c:pt>
                <c:pt idx="7426">
                  <c:v>32676089.638655003</c:v>
                </c:pt>
                <c:pt idx="7427">
                  <c:v>32682164.649876997</c:v>
                </c:pt>
                <c:pt idx="7428">
                  <c:v>32688234.207346998</c:v>
                </c:pt>
                <c:pt idx="7429">
                  <c:v>32694298.316235002</c:v>
                </c:pt>
                <c:pt idx="7430">
                  <c:v>32700356.981704995</c:v>
                </c:pt>
                <c:pt idx="7431">
                  <c:v>32706410.20891</c:v>
                </c:pt>
                <c:pt idx="7432">
                  <c:v>32712458.002997998</c:v>
                </c:pt>
                <c:pt idx="7433">
                  <c:v>32718500.369105998</c:v>
                </c:pt>
                <c:pt idx="7434">
                  <c:v>32724537.312362004</c:v>
                </c:pt>
                <c:pt idx="7435">
                  <c:v>32730568.837887999</c:v>
                </c:pt>
                <c:pt idx="7436">
                  <c:v>32736594.950796999</c:v>
                </c:pt>
                <c:pt idx="7437">
                  <c:v>32742615.656192005</c:v>
                </c:pt>
                <c:pt idx="7438">
                  <c:v>32748630.959169</c:v>
                </c:pt>
                <c:pt idx="7439">
                  <c:v>32754640.864815995</c:v>
                </c:pt>
                <c:pt idx="7440">
                  <c:v>32760645.378212001</c:v>
                </c:pt>
                <c:pt idx="7441">
                  <c:v>32766644.504427001</c:v>
                </c:pt>
                <c:pt idx="7442">
                  <c:v>32772638.248525999</c:v>
                </c:pt>
                <c:pt idx="7443">
                  <c:v>32778626.615561001</c:v>
                </c:pt>
                <c:pt idx="7444">
                  <c:v>32784609.610578001</c:v>
                </c:pt>
                <c:pt idx="7445">
                  <c:v>32790587.238616999</c:v>
                </c:pt>
                <c:pt idx="7446">
                  <c:v>32796559.504705999</c:v>
                </c:pt>
                <c:pt idx="7447">
                  <c:v>32802526.413866997</c:v>
                </c:pt>
                <c:pt idx="7448">
                  <c:v>32808487.971113995</c:v>
                </c:pt>
                <c:pt idx="7449">
                  <c:v>32814444.181450997</c:v>
                </c:pt>
                <c:pt idx="7450">
                  <c:v>32820395.049874995</c:v>
                </c:pt>
                <c:pt idx="7451">
                  <c:v>32826340.581375998</c:v>
                </c:pt>
                <c:pt idx="7452">
                  <c:v>32832280.780932996</c:v>
                </c:pt>
                <c:pt idx="7453">
                  <c:v>32838215.653519999</c:v>
                </c:pt>
                <c:pt idx="7454">
                  <c:v>32844145.204101</c:v>
                </c:pt>
                <c:pt idx="7455">
                  <c:v>32850069.437632997</c:v>
                </c:pt>
                <c:pt idx="7456">
                  <c:v>32855988.359064005</c:v>
                </c:pt>
                <c:pt idx="7457">
                  <c:v>32861901.973334</c:v>
                </c:pt>
                <c:pt idx="7458">
                  <c:v>32867810.285374995</c:v>
                </c:pt>
                <c:pt idx="7459">
                  <c:v>32873713.300113</c:v>
                </c:pt>
                <c:pt idx="7460">
                  <c:v>32879611.022461995</c:v>
                </c:pt>
                <c:pt idx="7461">
                  <c:v>32885503.457332</c:v>
                </c:pt>
                <c:pt idx="7462">
                  <c:v>32891390.609623</c:v>
                </c:pt>
                <c:pt idx="7463">
                  <c:v>32897272.484227002</c:v>
                </c:pt>
                <c:pt idx="7464">
                  <c:v>32903149.086029001</c:v>
                </c:pt>
                <c:pt idx="7465">
                  <c:v>32909020.419904001</c:v>
                </c:pt>
                <c:pt idx="7466">
                  <c:v>32914886.490722001</c:v>
                </c:pt>
                <c:pt idx="7467">
                  <c:v>32920747.303344</c:v>
                </c:pt>
                <c:pt idx="7468">
                  <c:v>32926602.862620998</c:v>
                </c:pt>
                <c:pt idx="7469">
                  <c:v>32932453.173399001</c:v>
                </c:pt>
                <c:pt idx="7470">
                  <c:v>32938298.240515996</c:v>
                </c:pt>
                <c:pt idx="7471">
                  <c:v>32944138.068799</c:v>
                </c:pt>
                <c:pt idx="7472">
                  <c:v>32949972.663070995</c:v>
                </c:pt>
                <c:pt idx="7473">
                  <c:v>32955802.028145</c:v>
                </c:pt>
                <c:pt idx="7474">
                  <c:v>32961626.168827001</c:v>
                </c:pt>
                <c:pt idx="7475">
                  <c:v>32967445.089914996</c:v>
                </c:pt>
                <c:pt idx="7476">
                  <c:v>32973258.796199001</c:v>
                </c:pt>
                <c:pt idx="7477">
                  <c:v>32979067.292460997</c:v>
                </c:pt>
                <c:pt idx="7478">
                  <c:v>32984870.583476998</c:v>
                </c:pt>
                <c:pt idx="7479">
                  <c:v>32990668.674012005</c:v>
                </c:pt>
                <c:pt idx="7480">
                  <c:v>32996461.568827</c:v>
                </c:pt>
                <c:pt idx="7481">
                  <c:v>33002249.272672996</c:v>
                </c:pt>
                <c:pt idx="7482">
                  <c:v>33008031.790292997</c:v>
                </c:pt>
                <c:pt idx="7483">
                  <c:v>33013809.126424003</c:v>
                </c:pt>
                <c:pt idx="7484">
                  <c:v>33019581.285794996</c:v>
                </c:pt>
                <c:pt idx="7485">
                  <c:v>33025348.273125</c:v>
                </c:pt>
                <c:pt idx="7486">
                  <c:v>33031110.093129005</c:v>
                </c:pt>
                <c:pt idx="7487">
                  <c:v>33036866.750512</c:v>
                </c:pt>
                <c:pt idx="7488">
                  <c:v>33042618.249971997</c:v>
                </c:pt>
                <c:pt idx="7489">
                  <c:v>33048364.5962</c:v>
                </c:pt>
                <c:pt idx="7490">
                  <c:v>33054105.793876998</c:v>
                </c:pt>
                <c:pt idx="7491">
                  <c:v>33059841.847680997</c:v>
                </c:pt>
                <c:pt idx="7492">
                  <c:v>33065572.762276996</c:v>
                </c:pt>
                <c:pt idx="7493">
                  <c:v>33071298.542326003</c:v>
                </c:pt>
                <c:pt idx="7494">
                  <c:v>33077019.192481998</c:v>
                </c:pt>
                <c:pt idx="7495">
                  <c:v>33082734.717388</c:v>
                </c:pt>
                <c:pt idx="7496">
                  <c:v>33088445.121683002</c:v>
                </c:pt>
                <c:pt idx="7497">
                  <c:v>33094150.409996998</c:v>
                </c:pt>
                <c:pt idx="7498">
                  <c:v>33099850.586952001</c:v>
                </c:pt>
                <c:pt idx="7499">
                  <c:v>33105545.657164004</c:v>
                </c:pt>
                <c:pt idx="7500">
                  <c:v>33111235.625240002</c:v>
                </c:pt>
                <c:pt idx="7501">
                  <c:v>33116920.495779995</c:v>
                </c:pt>
                <c:pt idx="7502">
                  <c:v>33122600.273379002</c:v>
                </c:pt>
                <c:pt idx="7503">
                  <c:v>33128274.962619998</c:v>
                </c:pt>
                <c:pt idx="7504">
                  <c:v>33133944.568082001</c:v>
                </c:pt>
                <c:pt idx="7505">
                  <c:v>33139609.094337001</c:v>
                </c:pt>
                <c:pt idx="7506">
                  <c:v>33145268.545945995</c:v>
                </c:pt>
                <c:pt idx="7507">
                  <c:v>33150922.927465998</c:v>
                </c:pt>
                <c:pt idx="7508">
                  <c:v>33156572.243445996</c:v>
                </c:pt>
                <c:pt idx="7509">
                  <c:v>33162216.498427998</c:v>
                </c:pt>
                <c:pt idx="7510">
                  <c:v>33167855.696943998</c:v>
                </c:pt>
                <c:pt idx="7511">
                  <c:v>33173489.843522001</c:v>
                </c:pt>
                <c:pt idx="7512">
                  <c:v>33179118.942682002</c:v>
                </c:pt>
                <c:pt idx="7513">
                  <c:v>33184742.998934001</c:v>
                </c:pt>
                <c:pt idx="7514">
                  <c:v>33190362.016785003</c:v>
                </c:pt>
                <c:pt idx="7515">
                  <c:v>33195976.000730999</c:v>
                </c:pt>
                <c:pt idx="7516">
                  <c:v>33201584.955263995</c:v>
                </c:pt>
                <c:pt idx="7517">
                  <c:v>33207188.884864997</c:v>
                </c:pt>
                <c:pt idx="7518">
                  <c:v>33212787.794011995</c:v>
                </c:pt>
                <c:pt idx="7519">
                  <c:v>33218381.687172998</c:v>
                </c:pt>
                <c:pt idx="7520">
                  <c:v>33223970.568808995</c:v>
                </c:pt>
                <c:pt idx="7521">
                  <c:v>33229554.443374995</c:v>
                </c:pt>
                <c:pt idx="7522">
                  <c:v>33235133.315319005</c:v>
                </c:pt>
                <c:pt idx="7523">
                  <c:v>33240707.189077996</c:v>
                </c:pt>
                <c:pt idx="7524">
                  <c:v>33246276.069087997</c:v>
                </c:pt>
                <c:pt idx="7525">
                  <c:v>33251839.959773995</c:v>
                </c:pt>
                <c:pt idx="7526">
                  <c:v>33257398.865554001</c:v>
                </c:pt>
                <c:pt idx="7527">
                  <c:v>33262952.790839996</c:v>
                </c:pt>
                <c:pt idx="7528">
                  <c:v>33268501.740036</c:v>
                </c:pt>
                <c:pt idx="7529">
                  <c:v>33274045.71754</c:v>
                </c:pt>
                <c:pt idx="7530">
                  <c:v>33279584.727741998</c:v>
                </c:pt>
                <c:pt idx="7531">
                  <c:v>33285118.775024999</c:v>
                </c:pt>
                <c:pt idx="7532">
                  <c:v>33290647.863766</c:v>
                </c:pt>
                <c:pt idx="7533">
                  <c:v>33296171.998334005</c:v>
                </c:pt>
                <c:pt idx="7534">
                  <c:v>33301691.183090996</c:v>
                </c:pt>
                <c:pt idx="7535">
                  <c:v>33307205.422392</c:v>
                </c:pt>
                <c:pt idx="7536">
                  <c:v>33312714.720585</c:v>
                </c:pt>
                <c:pt idx="7537">
                  <c:v>33318219.082011998</c:v>
                </c:pt>
                <c:pt idx="7538">
                  <c:v>33323718.511006001</c:v>
                </c:pt>
                <c:pt idx="7539">
                  <c:v>33329213.011895996</c:v>
                </c:pt>
                <c:pt idx="7540">
                  <c:v>33334702.589000996</c:v>
                </c:pt>
                <c:pt idx="7541">
                  <c:v>33340187.246634997</c:v>
                </c:pt>
                <c:pt idx="7542">
                  <c:v>33345666.989103995</c:v>
                </c:pt>
                <c:pt idx="7543">
                  <c:v>33351141.820707999</c:v>
                </c:pt>
                <c:pt idx="7544">
                  <c:v>33356611.745739996</c:v>
                </c:pt>
                <c:pt idx="7545">
                  <c:v>33362076.768484998</c:v>
                </c:pt>
                <c:pt idx="7546">
                  <c:v>33367536.893222</c:v>
                </c:pt>
                <c:pt idx="7547">
                  <c:v>33372992.124224003</c:v>
                </c:pt>
                <c:pt idx="7548">
                  <c:v>33378442.465754997</c:v>
                </c:pt>
                <c:pt idx="7549">
                  <c:v>33383887.922073998</c:v>
                </c:pt>
                <c:pt idx="7550">
                  <c:v>33389328.497432996</c:v>
                </c:pt>
                <c:pt idx="7551">
                  <c:v>33394764.196075998</c:v>
                </c:pt>
                <c:pt idx="7552">
                  <c:v>33400195.022240996</c:v>
                </c:pt>
                <c:pt idx="7553">
                  <c:v>33405620.980159</c:v>
                </c:pt>
                <c:pt idx="7554">
                  <c:v>33411042.074055001</c:v>
                </c:pt>
                <c:pt idx="7555">
                  <c:v>33416458.308146004</c:v>
                </c:pt>
                <c:pt idx="7556">
                  <c:v>33421869.686642997</c:v>
                </c:pt>
                <c:pt idx="7557">
                  <c:v>33427276.213750999</c:v>
                </c:pt>
                <c:pt idx="7558">
                  <c:v>33432677.893665995</c:v>
                </c:pt>
                <c:pt idx="7559">
                  <c:v>33438074.730579</c:v>
                </c:pt>
                <c:pt idx="7560">
                  <c:v>33443466.728673995</c:v>
                </c:pt>
                <c:pt idx="7561">
                  <c:v>33448853.892128002</c:v>
                </c:pt>
                <c:pt idx="7562">
                  <c:v>33454236.225112997</c:v>
                </c:pt>
                <c:pt idx="7563">
                  <c:v>33459613.731790997</c:v>
                </c:pt>
                <c:pt idx="7564">
                  <c:v>33464986.416320004</c:v>
                </c:pt>
                <c:pt idx="7565">
                  <c:v>33470354.282849997</c:v>
                </c:pt>
                <c:pt idx="7566">
                  <c:v>33475717.335525002</c:v>
                </c:pt>
                <c:pt idx="7567">
                  <c:v>33481075.578483999</c:v>
                </c:pt>
                <c:pt idx="7568">
                  <c:v>33486429.015854999</c:v>
                </c:pt>
                <c:pt idx="7569">
                  <c:v>33491777.651764005</c:v>
                </c:pt>
                <c:pt idx="7570">
                  <c:v>33497121.490327001</c:v>
                </c:pt>
                <c:pt idx="7571">
                  <c:v>33502460.535656001</c:v>
                </c:pt>
                <c:pt idx="7572">
                  <c:v>33507794.791854002</c:v>
                </c:pt>
                <c:pt idx="7573">
                  <c:v>33513124.263019998</c:v>
                </c:pt>
                <c:pt idx="7574">
                  <c:v>33518448.953244995</c:v>
                </c:pt>
                <c:pt idx="7575">
                  <c:v>33523768.866612997</c:v>
                </c:pt>
                <c:pt idx="7576">
                  <c:v>33529084.007201996</c:v>
                </c:pt>
                <c:pt idx="7577">
                  <c:v>33534394.379083999</c:v>
                </c:pt>
                <c:pt idx="7578">
                  <c:v>33539699.986324001</c:v>
                </c:pt>
                <c:pt idx="7579">
                  <c:v>33545000.832979999</c:v>
                </c:pt>
                <c:pt idx="7580">
                  <c:v>33550296.923104998</c:v>
                </c:pt>
                <c:pt idx="7581">
                  <c:v>33555588.260744005</c:v>
                </c:pt>
                <c:pt idx="7582">
                  <c:v>33560874.849936001</c:v>
                </c:pt>
                <c:pt idx="7583">
                  <c:v>33566156.694712996</c:v>
                </c:pt>
                <c:pt idx="7584">
                  <c:v>33571433.799103007</c:v>
                </c:pt>
                <c:pt idx="7585">
                  <c:v>33576706.167125002</c:v>
                </c:pt>
                <c:pt idx="7586">
                  <c:v>33581973.802790992</c:v>
                </c:pt>
                <c:pt idx="7587">
                  <c:v>33587236.710110001</c:v>
                </c:pt>
                <c:pt idx="7588">
                  <c:v>33592494.893080994</c:v>
                </c:pt>
                <c:pt idx="7589">
                  <c:v>33597748.355698004</c:v>
                </c:pt>
                <c:pt idx="7590">
                  <c:v>33602997.101950005</c:v>
                </c:pt>
                <c:pt idx="7591">
                  <c:v>33608241.135818005</c:v>
                </c:pt>
                <c:pt idx="7592">
                  <c:v>33613480.461277008</c:v>
                </c:pt>
                <c:pt idx="7593">
                  <c:v>33618715.082295001</c:v>
                </c:pt>
                <c:pt idx="7594">
                  <c:v>33623945.002834998</c:v>
                </c:pt>
                <c:pt idx="7595">
                  <c:v>33629170.226852</c:v>
                </c:pt>
                <c:pt idx="7596">
                  <c:v>33634390.75829801</c:v>
                </c:pt>
                <c:pt idx="7597">
                  <c:v>33639606.601112999</c:v>
                </c:pt>
                <c:pt idx="7598">
                  <c:v>33644817.759237006</c:v>
                </c:pt>
                <c:pt idx="7599">
                  <c:v>33650024.236599006</c:v>
                </c:pt>
                <c:pt idx="7600">
                  <c:v>33655226.037124999</c:v>
                </c:pt>
                <c:pt idx="7601">
                  <c:v>33660423.164732002</c:v>
                </c:pt>
                <c:pt idx="7602">
                  <c:v>33665615.623332001</c:v>
                </c:pt>
                <c:pt idx="7603">
                  <c:v>33670803.416831993</c:v>
                </c:pt>
                <c:pt idx="7604">
                  <c:v>33675986.549130008</c:v>
                </c:pt>
                <c:pt idx="7605">
                  <c:v>33681165.024120003</c:v>
                </c:pt>
                <c:pt idx="7606">
                  <c:v>33686338.845688</c:v>
                </c:pt>
                <c:pt idx="7607">
                  <c:v>33691508.017716989</c:v>
                </c:pt>
                <c:pt idx="7608">
                  <c:v>33696672.544079997</c:v>
                </c:pt>
                <c:pt idx="7609">
                  <c:v>33701832.428646006</c:v>
                </c:pt>
                <c:pt idx="7610">
                  <c:v>33706987.67527701</c:v>
                </c:pt>
                <c:pt idx="7611">
                  <c:v>33712138.287828997</c:v>
                </c:pt>
                <c:pt idx="7612">
                  <c:v>33717284.270152003</c:v>
                </c:pt>
                <c:pt idx="7613">
                  <c:v>33722425.626091003</c:v>
                </c:pt>
                <c:pt idx="7614">
                  <c:v>33727562.35948199</c:v>
                </c:pt>
                <c:pt idx="7615">
                  <c:v>33732694.474158004</c:v>
                </c:pt>
                <c:pt idx="7616">
                  <c:v>33737821.973943003</c:v>
                </c:pt>
                <c:pt idx="7617">
                  <c:v>33742944.862658001</c:v>
                </c:pt>
                <c:pt idx="7618">
                  <c:v>33748063.144115001</c:v>
                </c:pt>
                <c:pt idx="7619">
                  <c:v>33753176.822120994</c:v>
                </c:pt>
                <c:pt idx="7620">
                  <c:v>33758285.900477998</c:v>
                </c:pt>
                <c:pt idx="7621">
                  <c:v>33763390.382979989</c:v>
                </c:pt>
                <c:pt idx="7622">
                  <c:v>33768490.273417003</c:v>
                </c:pt>
                <c:pt idx="7623">
                  <c:v>33773585.575571999</c:v>
                </c:pt>
                <c:pt idx="7624">
                  <c:v>33778676.293221004</c:v>
                </c:pt>
                <c:pt idx="7625">
                  <c:v>33783762.430135004</c:v>
                </c:pt>
                <c:pt idx="7626">
                  <c:v>33788843.990079001</c:v>
                </c:pt>
                <c:pt idx="7627">
                  <c:v>33793920.97681199</c:v>
                </c:pt>
                <c:pt idx="7628">
                  <c:v>33798993.394085996</c:v>
                </c:pt>
                <c:pt idx="7629">
                  <c:v>33804061.24564901</c:v>
                </c:pt>
                <c:pt idx="7630">
                  <c:v>33809124.535241008</c:v>
                </c:pt>
                <c:pt idx="7631">
                  <c:v>33814183.266598009</c:v>
                </c:pt>
                <c:pt idx="7632">
                  <c:v>33819237.443448</c:v>
                </c:pt>
                <c:pt idx="7633">
                  <c:v>33824287.069514006</c:v>
                </c:pt>
                <c:pt idx="7634">
                  <c:v>33829332.148512997</c:v>
                </c:pt>
                <c:pt idx="7635">
                  <c:v>33834372.684156001</c:v>
                </c:pt>
                <c:pt idx="7636">
                  <c:v>33839408.680149004</c:v>
                </c:pt>
                <c:pt idx="7637">
                  <c:v>33844440.140189998</c:v>
                </c:pt>
                <c:pt idx="7638">
                  <c:v>33849467.067974001</c:v>
                </c:pt>
                <c:pt idx="7639">
                  <c:v>33854489.467187002</c:v>
                </c:pt>
                <c:pt idx="7640">
                  <c:v>33859507.341511995</c:v>
                </c:pt>
                <c:pt idx="7641">
                  <c:v>33864520.694623008</c:v>
                </c:pt>
                <c:pt idx="7642">
                  <c:v>33869529.530191004</c:v>
                </c:pt>
                <c:pt idx="7643">
                  <c:v>33874533.851879992</c:v>
                </c:pt>
                <c:pt idx="7644">
                  <c:v>33879533.663348004</c:v>
                </c:pt>
                <c:pt idx="7645">
                  <c:v>33884528.968247004</c:v>
                </c:pt>
                <c:pt idx="7646">
                  <c:v>33889519.770222999</c:v>
                </c:pt>
                <c:pt idx="7647">
                  <c:v>33894506.072917998</c:v>
                </c:pt>
                <c:pt idx="7648">
                  <c:v>33899487.879966997</c:v>
                </c:pt>
                <c:pt idx="7649">
                  <c:v>33904465.194997005</c:v>
                </c:pt>
                <c:pt idx="7650">
                  <c:v>33909438.021633007</c:v>
                </c:pt>
                <c:pt idx="7651">
                  <c:v>33914406.363491997</c:v>
                </c:pt>
                <c:pt idx="7652">
                  <c:v>33919370.224186003</c:v>
                </c:pt>
                <c:pt idx="7653">
                  <c:v>33924329.607320994</c:v>
                </c:pt>
                <c:pt idx="7654">
                  <c:v>33929284.516495995</c:v>
                </c:pt>
                <c:pt idx="7655">
                  <c:v>33934234.955306992</c:v>
                </c:pt>
                <c:pt idx="7656">
                  <c:v>33939180.927341998</c:v>
                </c:pt>
                <c:pt idx="7657">
                  <c:v>33944122.436183996</c:v>
                </c:pt>
                <c:pt idx="7658">
                  <c:v>33949059.485410996</c:v>
                </c:pt>
                <c:pt idx="7659">
                  <c:v>33953992.078593008</c:v>
                </c:pt>
                <c:pt idx="7660">
                  <c:v>33958920.219297007</c:v>
                </c:pt>
                <c:pt idx="7661">
                  <c:v>33963843.91108299</c:v>
                </c:pt>
                <c:pt idx="7662">
                  <c:v>33968763.157504998</c:v>
                </c:pt>
                <c:pt idx="7663">
                  <c:v>33973677.962113</c:v>
                </c:pt>
                <c:pt idx="7664">
                  <c:v>33978588.328449003</c:v>
                </c:pt>
                <c:pt idx="7665">
                  <c:v>33983494.260050006</c:v>
                </c:pt>
                <c:pt idx="7666">
                  <c:v>33988395.760450006</c:v>
                </c:pt>
                <c:pt idx="7667">
                  <c:v>33993292.833172992</c:v>
                </c:pt>
                <c:pt idx="7668">
                  <c:v>33998185.481741004</c:v>
                </c:pt>
                <c:pt idx="7669">
                  <c:v>34003073.70966801</c:v>
                </c:pt>
                <c:pt idx="7670">
                  <c:v>34007957.520464003</c:v>
                </c:pt>
                <c:pt idx="7671">
                  <c:v>34012836.917632997</c:v>
                </c:pt>
                <c:pt idx="7672">
                  <c:v>34017711.904671997</c:v>
                </c:pt>
                <c:pt idx="7673">
                  <c:v>34022582.485074997</c:v>
                </c:pt>
                <c:pt idx="7674">
                  <c:v>34027448.662326992</c:v>
                </c:pt>
                <c:pt idx="7675">
                  <c:v>34032310.439911999</c:v>
                </c:pt>
                <c:pt idx="7676">
                  <c:v>34037167.821304001</c:v>
                </c:pt>
                <c:pt idx="7677">
                  <c:v>34042020.809974</c:v>
                </c:pt>
                <c:pt idx="7678">
                  <c:v>34046869.409385994</c:v>
                </c:pt>
                <c:pt idx="7679">
                  <c:v>34051713.623000003</c:v>
                </c:pt>
                <c:pt idx="7680">
                  <c:v>34056553.454269998</c:v>
                </c:pt>
                <c:pt idx="7681">
                  <c:v>34061388.906643003</c:v>
                </c:pt>
                <c:pt idx="7682">
                  <c:v>34066219.983562991</c:v>
                </c:pt>
                <c:pt idx="7683">
                  <c:v>34071046.688465998</c:v>
                </c:pt>
                <c:pt idx="7684">
                  <c:v>34075869.024784997</c:v>
                </c:pt>
                <c:pt idx="7685">
                  <c:v>34080686.995945007</c:v>
                </c:pt>
                <c:pt idx="7686">
                  <c:v>34085500.605366997</c:v>
                </c:pt>
                <c:pt idx="7687">
                  <c:v>34090309.856466994</c:v>
                </c:pt>
                <c:pt idx="7688">
                  <c:v>34095114.752654001</c:v>
                </c:pt>
                <c:pt idx="7689">
                  <c:v>34099915.29733301</c:v>
                </c:pt>
                <c:pt idx="7690">
                  <c:v>34104711.493901998</c:v>
                </c:pt>
                <c:pt idx="7691">
                  <c:v>34109503.345755994</c:v>
                </c:pt>
                <c:pt idx="7692">
                  <c:v>34114290.856281988</c:v>
                </c:pt>
                <c:pt idx="7693">
                  <c:v>34119074.028862998</c:v>
                </c:pt>
                <c:pt idx="7694">
                  <c:v>34123852.866874993</c:v>
                </c:pt>
                <c:pt idx="7695">
                  <c:v>34128627.373691998</c:v>
                </c:pt>
                <c:pt idx="7696">
                  <c:v>34133397.552678995</c:v>
                </c:pt>
                <c:pt idx="7697">
                  <c:v>34138163.407198004</c:v>
                </c:pt>
                <c:pt idx="7698">
                  <c:v>34142924.940603003</c:v>
                </c:pt>
                <c:pt idx="7699">
                  <c:v>34147682.156245999</c:v>
                </c:pt>
                <c:pt idx="7700">
                  <c:v>34152435.057471991</c:v>
                </c:pt>
                <c:pt idx="7701">
                  <c:v>34157183.64762</c:v>
                </c:pt>
                <c:pt idx="7702">
                  <c:v>34161927.930023998</c:v>
                </c:pt>
                <c:pt idx="7703">
                  <c:v>34166667.908013999</c:v>
                </c:pt>
                <c:pt idx="7704">
                  <c:v>34171403.584913</c:v>
                </c:pt>
                <c:pt idx="7705">
                  <c:v>34176134.964039005</c:v>
                </c:pt>
                <c:pt idx="7706">
                  <c:v>34180862.048704997</c:v>
                </c:pt>
                <c:pt idx="7707">
                  <c:v>34185584.842219993</c:v>
                </c:pt>
                <c:pt idx="7708">
                  <c:v>34190303.347883992</c:v>
                </c:pt>
                <c:pt idx="7709">
                  <c:v>34195017.568997011</c:v>
                </c:pt>
                <c:pt idx="7710">
                  <c:v>34199727.508849002</c:v>
                </c:pt>
                <c:pt idx="7711">
                  <c:v>34204433.170727</c:v>
                </c:pt>
                <c:pt idx="7712">
                  <c:v>34209134.557911992</c:v>
                </c:pt>
                <c:pt idx="7713">
                  <c:v>34213831.673680998</c:v>
                </c:pt>
                <c:pt idx="7714">
                  <c:v>34218524.521304004</c:v>
                </c:pt>
                <c:pt idx="7715">
                  <c:v>34223213.104047008</c:v>
                </c:pt>
                <c:pt idx="7716">
                  <c:v>34227897.425170004</c:v>
                </c:pt>
                <c:pt idx="7717">
                  <c:v>34232577.487927996</c:v>
                </c:pt>
                <c:pt idx="7718">
                  <c:v>34237253.295572005</c:v>
                </c:pt>
                <c:pt idx="7719">
                  <c:v>34241924.851345994</c:v>
                </c:pt>
                <c:pt idx="7720">
                  <c:v>34246592.158488996</c:v>
                </c:pt>
                <c:pt idx="7721">
                  <c:v>34251255.220236011</c:v>
                </c:pt>
                <c:pt idx="7722">
                  <c:v>34255914.039816</c:v>
                </c:pt>
                <c:pt idx="7723">
                  <c:v>34260568.620453008</c:v>
                </c:pt>
                <c:pt idx="7724">
                  <c:v>34265218.965365998</c:v>
                </c:pt>
                <c:pt idx="7725">
                  <c:v>34269865.077767998</c:v>
                </c:pt>
                <c:pt idx="7726">
                  <c:v>34274506.960868001</c:v>
                </c:pt>
                <c:pt idx="7727">
                  <c:v>34279144.617869996</c:v>
                </c:pt>
                <c:pt idx="7728">
                  <c:v>34283778.051970996</c:v>
                </c:pt>
                <c:pt idx="7729">
                  <c:v>34288407.266364999</c:v>
                </c:pt>
                <c:pt idx="7730">
                  <c:v>34293032.264239013</c:v>
                </c:pt>
                <c:pt idx="7731">
                  <c:v>34297653.048776992</c:v>
                </c:pt>
                <c:pt idx="7732">
                  <c:v>34302269.623156011</c:v>
                </c:pt>
                <c:pt idx="7733">
                  <c:v>34306881.990550004</c:v>
                </c:pt>
                <c:pt idx="7734">
                  <c:v>34311490.154123999</c:v>
                </c:pt>
                <c:pt idx="7735">
                  <c:v>34316094.117043003</c:v>
                </c:pt>
                <c:pt idx="7736">
                  <c:v>34320693.882462993</c:v>
                </c:pt>
                <c:pt idx="7737">
                  <c:v>34325289.453537002</c:v>
                </c:pt>
                <c:pt idx="7738">
                  <c:v>34329880.833411992</c:v>
                </c:pt>
                <c:pt idx="7739">
                  <c:v>34334468.025230005</c:v>
                </c:pt>
                <c:pt idx="7740">
                  <c:v>34339051.032128997</c:v>
                </c:pt>
                <c:pt idx="7741">
                  <c:v>34343629.857240997</c:v>
                </c:pt>
                <c:pt idx="7742">
                  <c:v>34348204.503692001</c:v>
                </c:pt>
                <c:pt idx="7743">
                  <c:v>34352774.974605002</c:v>
                </c:pt>
                <c:pt idx="7744">
                  <c:v>34357341.273097008</c:v>
                </c:pt>
                <c:pt idx="7745">
                  <c:v>34361903.402279995</c:v>
                </c:pt>
                <c:pt idx="7746">
                  <c:v>34366461.365262002</c:v>
                </c:pt>
                <c:pt idx="7747">
                  <c:v>34371015.165144011</c:v>
                </c:pt>
                <c:pt idx="7748">
                  <c:v>34375564.805023</c:v>
                </c:pt>
                <c:pt idx="7749">
                  <c:v>34380110.287992001</c:v>
                </c:pt>
                <c:pt idx="7750">
                  <c:v>34384651.617137007</c:v>
                </c:pt>
                <c:pt idx="7751">
                  <c:v>34389188.795541011</c:v>
                </c:pt>
                <c:pt idx="7752">
                  <c:v>34393721.826281995</c:v>
                </c:pt>
                <c:pt idx="7753">
                  <c:v>34398250.712430999</c:v>
                </c:pt>
                <c:pt idx="7754">
                  <c:v>34402775.457054995</c:v>
                </c:pt>
                <c:pt idx="7755">
                  <c:v>34407296.063218005</c:v>
                </c:pt>
                <c:pt idx="7756">
                  <c:v>34411812.533977002</c:v>
                </c:pt>
                <c:pt idx="7757">
                  <c:v>34416324.872383989</c:v>
                </c:pt>
                <c:pt idx="7758">
                  <c:v>34420833.081487</c:v>
                </c:pt>
                <c:pt idx="7759">
                  <c:v>34425337.164329</c:v>
                </c:pt>
                <c:pt idx="7760">
                  <c:v>34429837.123947009</c:v>
                </c:pt>
                <c:pt idx="7761">
                  <c:v>34434332.963374995</c:v>
                </c:pt>
                <c:pt idx="7762">
                  <c:v>34438824.685640007</c:v>
                </c:pt>
                <c:pt idx="7763">
                  <c:v>34443312.293766998</c:v>
                </c:pt>
                <c:pt idx="7764">
                  <c:v>34447795.790771998</c:v>
                </c:pt>
                <c:pt idx="7765">
                  <c:v>34452275.179671004</c:v>
                </c:pt>
                <c:pt idx="7766">
                  <c:v>34456750.463469997</c:v>
                </c:pt>
                <c:pt idx="7767">
                  <c:v>34461221.645175003</c:v>
                </c:pt>
                <c:pt idx="7768">
                  <c:v>34465688.727784</c:v>
                </c:pt>
                <c:pt idx="7769">
                  <c:v>34470151.714291006</c:v>
                </c:pt>
                <c:pt idx="7770">
                  <c:v>34474610.607685998</c:v>
                </c:pt>
                <c:pt idx="7771">
                  <c:v>34479065.410951994</c:v>
                </c:pt>
                <c:pt idx="7772">
                  <c:v>34483516.127070002</c:v>
                </c:pt>
                <c:pt idx="7773">
                  <c:v>34487962.759014003</c:v>
                </c:pt>
                <c:pt idx="7774">
                  <c:v>34492405.309754997</c:v>
                </c:pt>
                <c:pt idx="7775">
                  <c:v>34496843.782256998</c:v>
                </c:pt>
                <c:pt idx="7776">
                  <c:v>34501278.179481998</c:v>
                </c:pt>
                <c:pt idx="7777">
                  <c:v>34505708.504384004</c:v>
                </c:pt>
                <c:pt idx="7778">
                  <c:v>34510134.759915002</c:v>
                </c:pt>
                <c:pt idx="7779">
                  <c:v>34514556.949021995</c:v>
                </c:pt>
                <c:pt idx="7780">
                  <c:v>34518975.074644007</c:v>
                </c:pt>
                <c:pt idx="7781">
                  <c:v>34523389.139719002</c:v>
                </c:pt>
                <c:pt idx="7782">
                  <c:v>34527799.147179</c:v>
                </c:pt>
                <c:pt idx="7783">
                  <c:v>34532205.099952005</c:v>
                </c:pt>
                <c:pt idx="7784">
                  <c:v>34536607.000958003</c:v>
                </c:pt>
                <c:pt idx="7785">
                  <c:v>34541004.853116989</c:v>
                </c:pt>
                <c:pt idx="7786">
                  <c:v>34545398.659341</c:v>
                </c:pt>
                <c:pt idx="7787">
                  <c:v>34549788.422538005</c:v>
                </c:pt>
                <c:pt idx="7788">
                  <c:v>34554174.145613007</c:v>
                </c:pt>
                <c:pt idx="7789">
                  <c:v>34558555.831463002</c:v>
                </c:pt>
                <c:pt idx="7790">
                  <c:v>34562933.482983992</c:v>
                </c:pt>
                <c:pt idx="7791">
                  <c:v>34567307.103064001</c:v>
                </c:pt>
                <c:pt idx="7792">
                  <c:v>34571676.694588006</c:v>
                </c:pt>
                <c:pt idx="7793">
                  <c:v>34576042.26043801</c:v>
                </c:pt>
                <c:pt idx="7794">
                  <c:v>34580403.803486995</c:v>
                </c:pt>
                <c:pt idx="7795">
                  <c:v>34584761.326606996</c:v>
                </c:pt>
                <c:pt idx="7796">
                  <c:v>34589114.832664996</c:v>
                </c:pt>
                <c:pt idx="7797">
                  <c:v>34593464.324520998</c:v>
                </c:pt>
                <c:pt idx="7798">
                  <c:v>34597809.805032998</c:v>
                </c:pt>
                <c:pt idx="7799">
                  <c:v>34602151.277052999</c:v>
                </c:pt>
                <c:pt idx="7800">
                  <c:v>34606488.743428998</c:v>
                </c:pt>
                <c:pt idx="7801">
                  <c:v>34610822.207002997</c:v>
                </c:pt>
                <c:pt idx="7802">
                  <c:v>34615151.670614004</c:v>
                </c:pt>
                <c:pt idx="7803">
                  <c:v>34619477.137097009</c:v>
                </c:pt>
                <c:pt idx="7804">
                  <c:v>34623798.609279007</c:v>
                </c:pt>
                <c:pt idx="7805">
                  <c:v>34628116.089987002</c:v>
                </c:pt>
                <c:pt idx="7806">
                  <c:v>34632429.582038999</c:v>
                </c:pt>
                <c:pt idx="7807">
                  <c:v>34636739.088252001</c:v>
                </c:pt>
                <c:pt idx="7808">
                  <c:v>34641044.611436002</c:v>
                </c:pt>
                <c:pt idx="7809">
                  <c:v>34645346.154398002</c:v>
                </c:pt>
                <c:pt idx="7810">
                  <c:v>34649643.719940007</c:v>
                </c:pt>
                <c:pt idx="7811">
                  <c:v>34653937.310857996</c:v>
                </c:pt>
                <c:pt idx="7812">
                  <c:v>34658226.929946005</c:v>
                </c:pt>
                <c:pt idx="7813">
                  <c:v>34662512.579991005</c:v>
                </c:pt>
                <c:pt idx="7814">
                  <c:v>34666794.263778001</c:v>
                </c:pt>
                <c:pt idx="7815">
                  <c:v>34671071.984084994</c:v>
                </c:pt>
                <c:pt idx="7816">
                  <c:v>34675345.743686996</c:v>
                </c:pt>
                <c:pt idx="7817">
                  <c:v>34679615.545354001</c:v>
                </c:pt>
                <c:pt idx="7818">
                  <c:v>34683881.391851999</c:v>
                </c:pt>
                <c:pt idx="7819">
                  <c:v>34688143.285941005</c:v>
                </c:pt>
                <c:pt idx="7820">
                  <c:v>34692401.230379</c:v>
                </c:pt>
                <c:pt idx="7821">
                  <c:v>34696655.227917008</c:v>
                </c:pt>
                <c:pt idx="7822">
                  <c:v>34700905.281303003</c:v>
                </c:pt>
                <c:pt idx="7823">
                  <c:v>34705151.393279999</c:v>
                </c:pt>
                <c:pt idx="7824">
                  <c:v>34709393.566587001</c:v>
                </c:pt>
                <c:pt idx="7825">
                  <c:v>34713631.803957999</c:v>
                </c:pt>
                <c:pt idx="7826">
                  <c:v>34717866.108121999</c:v>
                </c:pt>
                <c:pt idx="7827">
                  <c:v>34722096.481804997</c:v>
                </c:pt>
                <c:pt idx="7828">
                  <c:v>34726322.927728996</c:v>
                </c:pt>
                <c:pt idx="7829">
                  <c:v>34730545.448608011</c:v>
                </c:pt>
                <c:pt idx="7830">
                  <c:v>34734764.047155999</c:v>
                </c:pt>
                <c:pt idx="7831">
                  <c:v>34738978.726079002</c:v>
                </c:pt>
                <c:pt idx="7832">
                  <c:v>34743189.488081992</c:v>
                </c:pt>
                <c:pt idx="7833">
                  <c:v>34747396.335861996</c:v>
                </c:pt>
                <c:pt idx="7834">
                  <c:v>34751599.272113003</c:v>
                </c:pt>
                <c:pt idx="7835">
                  <c:v>34755798.299527004</c:v>
                </c:pt>
                <c:pt idx="7836">
                  <c:v>34759993.420787998</c:v>
                </c:pt>
                <c:pt idx="7837">
                  <c:v>34764184.638578005</c:v>
                </c:pt>
                <c:pt idx="7838">
                  <c:v>34768371.955573</c:v>
                </c:pt>
                <c:pt idx="7839">
                  <c:v>34772555.374444999</c:v>
                </c:pt>
                <c:pt idx="7840">
                  <c:v>34776734.897863001</c:v>
                </c:pt>
                <c:pt idx="7841">
                  <c:v>34780910.528489999</c:v>
                </c:pt>
                <c:pt idx="7842">
                  <c:v>34785082.268986002</c:v>
                </c:pt>
                <c:pt idx="7843">
                  <c:v>34789250.122005001</c:v>
                </c:pt>
                <c:pt idx="7844">
                  <c:v>34793414.090199009</c:v>
                </c:pt>
                <c:pt idx="7845">
                  <c:v>34797574.176211998</c:v>
                </c:pt>
                <c:pt idx="7846">
                  <c:v>34801730.382687993</c:v>
                </c:pt>
                <c:pt idx="7847">
                  <c:v>34805882.712263003</c:v>
                </c:pt>
                <c:pt idx="7848">
                  <c:v>34810031.167571001</c:v>
                </c:pt>
                <c:pt idx="7849">
                  <c:v>34814175.751241006</c:v>
                </c:pt>
                <c:pt idx="7850">
                  <c:v>34818316.465898007</c:v>
                </c:pt>
                <c:pt idx="7851">
                  <c:v>34822453.314161994</c:v>
                </c:pt>
                <c:pt idx="7852">
                  <c:v>34826586.298648015</c:v>
                </c:pt>
                <c:pt idx="7853">
                  <c:v>34830715.421969004</c:v>
                </c:pt>
                <c:pt idx="7854">
                  <c:v>34834840.686731994</c:v>
                </c:pt>
                <c:pt idx="7855">
                  <c:v>34838962.095540009</c:v>
                </c:pt>
                <c:pt idx="7856">
                  <c:v>34843079.650992997</c:v>
                </c:pt>
                <c:pt idx="7857">
                  <c:v>34847193.355682991</c:v>
                </c:pt>
                <c:pt idx="7858">
                  <c:v>34851303.212203003</c:v>
                </c:pt>
                <c:pt idx="7859">
                  <c:v>34855409.223138012</c:v>
                </c:pt>
                <c:pt idx="7860">
                  <c:v>34859511.391070001</c:v>
                </c:pt>
                <c:pt idx="7861">
                  <c:v>34863609.718576998</c:v>
                </c:pt>
                <c:pt idx="7862">
                  <c:v>34867704.20823101</c:v>
                </c:pt>
                <c:pt idx="7863">
                  <c:v>34871794.862603001</c:v>
                </c:pt>
                <c:pt idx="7864">
                  <c:v>34875881.684256002</c:v>
                </c:pt>
                <c:pt idx="7865">
                  <c:v>34879964.675751999</c:v>
                </c:pt>
                <c:pt idx="7866">
                  <c:v>34884043.83964701</c:v>
                </c:pt>
                <c:pt idx="7867">
                  <c:v>34888119.178493008</c:v>
                </c:pt>
                <c:pt idx="7868">
                  <c:v>34892190.69483801</c:v>
                </c:pt>
                <c:pt idx="7869">
                  <c:v>34896258.391226999</c:v>
                </c:pt>
                <c:pt idx="7870">
                  <c:v>34900322.27019801</c:v>
                </c:pt>
                <c:pt idx="7871">
                  <c:v>34904382.334287003</c:v>
                </c:pt>
                <c:pt idx="7872">
                  <c:v>34908438.586025991</c:v>
                </c:pt>
                <c:pt idx="7873">
                  <c:v>34912491.027942002</c:v>
                </c:pt>
                <c:pt idx="7874">
                  <c:v>34916539.662556</c:v>
                </c:pt>
                <c:pt idx="7875">
                  <c:v>34920584.492388994</c:v>
                </c:pt>
                <c:pt idx="7876">
                  <c:v>34924625.519955002</c:v>
                </c:pt>
                <c:pt idx="7877">
                  <c:v>34928662.747763999</c:v>
                </c:pt>
                <c:pt idx="7878">
                  <c:v>34932696.178321995</c:v>
                </c:pt>
                <c:pt idx="7879">
                  <c:v>34936725.814131998</c:v>
                </c:pt>
                <c:pt idx="7880">
                  <c:v>34940751.657692</c:v>
                </c:pt>
                <c:pt idx="7881">
                  <c:v>34944773.711495005</c:v>
                </c:pt>
                <c:pt idx="7882">
                  <c:v>34948791.978031002</c:v>
                </c:pt>
                <c:pt idx="7883">
                  <c:v>34952806.45978599</c:v>
                </c:pt>
                <c:pt idx="7884">
                  <c:v>34956817.159241006</c:v>
                </c:pt>
                <c:pt idx="7885">
                  <c:v>34960824.078873999</c:v>
                </c:pt>
                <c:pt idx="7886">
                  <c:v>34964827.221158013</c:v>
                </c:pt>
                <c:pt idx="7887">
                  <c:v>34968826.588561997</c:v>
                </c:pt>
                <c:pt idx="7888">
                  <c:v>34972822.183550999</c:v>
                </c:pt>
                <c:pt idx="7889">
                  <c:v>34976814.008587003</c:v>
                </c:pt>
                <c:pt idx="7890">
                  <c:v>34980802.066124998</c:v>
                </c:pt>
                <c:pt idx="7891">
                  <c:v>34984786.358619995</c:v>
                </c:pt>
                <c:pt idx="7892">
                  <c:v>34988766.888518997</c:v>
                </c:pt>
                <c:pt idx="7893">
                  <c:v>34992743.658268005</c:v>
                </c:pt>
                <c:pt idx="7894">
                  <c:v>34996716.670307003</c:v>
                </c:pt>
                <c:pt idx="7895">
                  <c:v>35000685.927073002</c:v>
                </c:pt>
                <c:pt idx="7896">
                  <c:v>35004651.430996999</c:v>
                </c:pt>
                <c:pt idx="7897">
                  <c:v>35008613.18451</c:v>
                </c:pt>
                <c:pt idx="7898">
                  <c:v>35012571.19003401</c:v>
                </c:pt>
                <c:pt idx="7899">
                  <c:v>35016525.449991003</c:v>
                </c:pt>
                <c:pt idx="7900">
                  <c:v>35020475.966797002</c:v>
                </c:pt>
                <c:pt idx="7901">
                  <c:v>35024422.742863998</c:v>
                </c:pt>
                <c:pt idx="7902">
                  <c:v>35028365.780601002</c:v>
                </c:pt>
                <c:pt idx="7903">
                  <c:v>35032305.082410991</c:v>
                </c:pt>
                <c:pt idx="7904">
                  <c:v>35036240.650696002</c:v>
                </c:pt>
                <c:pt idx="7905">
                  <c:v>35040172.487851992</c:v>
                </c:pt>
                <c:pt idx="7906">
                  <c:v>35044100.596270002</c:v>
                </c:pt>
                <c:pt idx="7907">
                  <c:v>35048024.978339002</c:v>
                </c:pt>
                <c:pt idx="7908">
                  <c:v>35051945.636444002</c:v>
                </c:pt>
                <c:pt idx="7909">
                  <c:v>35055862.572965004</c:v>
                </c:pt>
                <c:pt idx="7910">
                  <c:v>35059775.79027801</c:v>
                </c:pt>
                <c:pt idx="7911">
                  <c:v>35063685.290755011</c:v>
                </c:pt>
                <c:pt idx="7912">
                  <c:v>35067591.076765992</c:v>
                </c:pt>
                <c:pt idx="7913">
                  <c:v>35071493.150674</c:v>
                </c:pt>
                <c:pt idx="7914">
                  <c:v>35075391.514839999</c:v>
                </c:pt>
                <c:pt idx="7915">
                  <c:v>35079286.171621002</c:v>
                </c:pt>
                <c:pt idx="7916">
                  <c:v>35083177.123369001</c:v>
                </c:pt>
                <c:pt idx="7917">
                  <c:v>35087064.372432992</c:v>
                </c:pt>
                <c:pt idx="7918">
                  <c:v>35090947.92115701</c:v>
                </c:pt>
                <c:pt idx="7919">
                  <c:v>35094827.771884002</c:v>
                </c:pt>
                <c:pt idx="7920">
                  <c:v>35098703.926948003</c:v>
                </c:pt>
                <c:pt idx="7921">
                  <c:v>35102576.388683997</c:v>
                </c:pt>
                <c:pt idx="7922">
                  <c:v>35106445.159419999</c:v>
                </c:pt>
                <c:pt idx="7923">
                  <c:v>35110310.241481997</c:v>
                </c:pt>
                <c:pt idx="7924">
                  <c:v>35114171.637191005</c:v>
                </c:pt>
                <c:pt idx="7925">
                  <c:v>35118029.348863997</c:v>
                </c:pt>
                <c:pt idx="7926">
                  <c:v>35121883.378814995</c:v>
                </c:pt>
                <c:pt idx="7927">
                  <c:v>35125733.729352005</c:v>
                </c:pt>
                <c:pt idx="7928">
                  <c:v>35129580.402782984</c:v>
                </c:pt>
                <c:pt idx="7929">
                  <c:v>35133423.401408002</c:v>
                </c:pt>
                <c:pt idx="7930">
                  <c:v>35137262.727526002</c:v>
                </c:pt>
                <c:pt idx="7931">
                  <c:v>35141098.383430995</c:v>
                </c:pt>
                <c:pt idx="7932">
                  <c:v>35144930.371411994</c:v>
                </c:pt>
                <c:pt idx="7933">
                  <c:v>35148758.693756998</c:v>
                </c:pt>
                <c:pt idx="7934">
                  <c:v>35152583.352746993</c:v>
                </c:pt>
                <c:pt idx="7935">
                  <c:v>35156404.350661993</c:v>
                </c:pt>
                <c:pt idx="7936">
                  <c:v>35160221.689775996</c:v>
                </c:pt>
                <c:pt idx="7937">
                  <c:v>35164035.372359991</c:v>
                </c:pt>
                <c:pt idx="7938">
                  <c:v>35167845.400680996</c:v>
                </c:pt>
                <c:pt idx="7939">
                  <c:v>35171651.777001999</c:v>
                </c:pt>
                <c:pt idx="7940">
                  <c:v>35175454.503582992</c:v>
                </c:pt>
                <c:pt idx="7941">
                  <c:v>35179253.582679994</c:v>
                </c:pt>
                <c:pt idx="7942">
                  <c:v>35183049.016544998</c:v>
                </c:pt>
                <c:pt idx="7943">
                  <c:v>35186840.807423994</c:v>
                </c:pt>
                <c:pt idx="7944">
                  <c:v>35190628.957563996</c:v>
                </c:pt>
                <c:pt idx="7945">
                  <c:v>35194413.46920301</c:v>
                </c:pt>
                <c:pt idx="7946">
                  <c:v>35198194.344578996</c:v>
                </c:pt>
                <c:pt idx="7947">
                  <c:v>35201971.585924998</c:v>
                </c:pt>
                <c:pt idx="7948">
                  <c:v>35205745.195469007</c:v>
                </c:pt>
                <c:pt idx="7949">
                  <c:v>35209515.175437011</c:v>
                </c:pt>
                <c:pt idx="7950">
                  <c:v>35213281.528050005</c:v>
                </c:pt>
                <c:pt idx="7951">
                  <c:v>35217044.255525999</c:v>
                </c:pt>
                <c:pt idx="7952">
                  <c:v>35220803.360078998</c:v>
                </c:pt>
                <c:pt idx="7953">
                  <c:v>35224558.843918994</c:v>
                </c:pt>
                <c:pt idx="7954">
                  <c:v>35228310.709253006</c:v>
                </c:pt>
                <c:pt idx="7955">
                  <c:v>35232058.958283</c:v>
                </c:pt>
                <c:pt idx="7956">
                  <c:v>35235803.593209006</c:v>
                </c:pt>
                <c:pt idx="7957">
                  <c:v>35239544.616224997</c:v>
                </c:pt>
                <c:pt idx="7958">
                  <c:v>35243282.029522002</c:v>
                </c:pt>
                <c:pt idx="7959">
                  <c:v>35247015.835290007</c:v>
                </c:pt>
                <c:pt idx="7960">
                  <c:v>35250746.03571</c:v>
                </c:pt>
                <c:pt idx="7961">
                  <c:v>35254472.632964998</c:v>
                </c:pt>
                <c:pt idx="7962">
                  <c:v>35258195.629230015</c:v>
                </c:pt>
                <c:pt idx="7963">
                  <c:v>35261915.026679002</c:v>
                </c:pt>
                <c:pt idx="7964">
                  <c:v>35265630.827479996</c:v>
                </c:pt>
                <c:pt idx="7965">
                  <c:v>35269343.033799</c:v>
                </c:pt>
                <c:pt idx="7966">
                  <c:v>35273051.647798002</c:v>
                </c:pt>
                <c:pt idx="7967">
                  <c:v>35276756.671634018</c:v>
                </c:pt>
                <c:pt idx="7968">
                  <c:v>35280458.107461996</c:v>
                </c:pt>
                <c:pt idx="7969">
                  <c:v>35284155.957431994</c:v>
                </c:pt>
                <c:pt idx="7970">
                  <c:v>35287850.223693006</c:v>
                </c:pt>
                <c:pt idx="7971">
                  <c:v>35291540.908385992</c:v>
                </c:pt>
                <c:pt idx="7972">
                  <c:v>35295228.013651997</c:v>
                </c:pt>
                <c:pt idx="7973">
                  <c:v>35298911.541625999</c:v>
                </c:pt>
                <c:pt idx="7974">
                  <c:v>35302591.494441003</c:v>
                </c:pt>
                <c:pt idx="7975">
                  <c:v>35306267.874225996</c:v>
                </c:pt>
                <c:pt idx="7976">
                  <c:v>35309940.683104999</c:v>
                </c:pt>
                <c:pt idx="7977">
                  <c:v>35313609.923201002</c:v>
                </c:pt>
                <c:pt idx="7978">
                  <c:v>35317275.596629001</c:v>
                </c:pt>
                <c:pt idx="7979">
                  <c:v>35320937.705505006</c:v>
                </c:pt>
                <c:pt idx="7980">
                  <c:v>35324596.251940005</c:v>
                </c:pt>
                <c:pt idx="7981">
                  <c:v>35328251.238039009</c:v>
                </c:pt>
                <c:pt idx="7982">
                  <c:v>35331902.665906005</c:v>
                </c:pt>
                <c:pt idx="7983">
                  <c:v>35335550.537641011</c:v>
                </c:pt>
                <c:pt idx="7984">
                  <c:v>35339194.855338998</c:v>
                </c:pt>
                <c:pt idx="7985">
                  <c:v>35342835.621093005</c:v>
                </c:pt>
                <c:pt idx="7986">
                  <c:v>35346472.836991996</c:v>
                </c:pt>
                <c:pt idx="7987">
                  <c:v>35350106.505120002</c:v>
                </c:pt>
                <c:pt idx="7988">
                  <c:v>35353736.627560005</c:v>
                </c:pt>
                <c:pt idx="7989">
                  <c:v>35357363.206387997</c:v>
                </c:pt>
                <c:pt idx="7990">
                  <c:v>35360986.24368</c:v>
                </c:pt>
                <c:pt idx="7991">
                  <c:v>35364605.741507009</c:v>
                </c:pt>
                <c:pt idx="7992">
                  <c:v>35368221.70193401</c:v>
                </c:pt>
                <c:pt idx="7993">
                  <c:v>35371834.127026998</c:v>
                </c:pt>
                <c:pt idx="7994">
                  <c:v>35375443.018844999</c:v>
                </c:pt>
                <c:pt idx="7995">
                  <c:v>35379048.379444003</c:v>
                </c:pt>
                <c:pt idx="7996">
                  <c:v>35382650.210877001</c:v>
                </c:pt>
                <c:pt idx="7997">
                  <c:v>35386248.515194006</c:v>
                </c:pt>
                <c:pt idx="7998">
                  <c:v>35389843.294440009</c:v>
                </c:pt>
                <c:pt idx="7999">
                  <c:v>35393434.550658002</c:v>
                </c:pt>
                <c:pt idx="8000">
                  <c:v>35397022.285887003</c:v>
                </c:pt>
                <c:pt idx="8001">
                  <c:v>35400606.502159998</c:v>
                </c:pt>
                <c:pt idx="8002">
                  <c:v>35404187.201511003</c:v>
                </c:pt>
                <c:pt idx="8003">
                  <c:v>35407764.385967001</c:v>
                </c:pt>
                <c:pt idx="8004">
                  <c:v>35411338.057553001</c:v>
                </c:pt>
                <c:pt idx="8005">
                  <c:v>35414908.218289003</c:v>
                </c:pt>
                <c:pt idx="8006">
                  <c:v>35418474.870192997</c:v>
                </c:pt>
                <c:pt idx="8007">
                  <c:v>35422038.015280001</c:v>
                </c:pt>
                <c:pt idx="8008">
                  <c:v>35425597.655559003</c:v>
                </c:pt>
                <c:pt idx="8009">
                  <c:v>35429153.793038011</c:v>
                </c:pt>
                <c:pt idx="8010">
                  <c:v>35432706.429719999</c:v>
                </c:pt>
                <c:pt idx="8011">
                  <c:v>35436255.567605011</c:v>
                </c:pt>
                <c:pt idx="8012">
                  <c:v>35439801.20869001</c:v>
                </c:pt>
                <c:pt idx="8013">
                  <c:v>35443343.354966991</c:v>
                </c:pt>
                <c:pt idx="8014">
                  <c:v>35446882.008425996</c:v>
                </c:pt>
                <c:pt idx="8015">
                  <c:v>35450417.171053007</c:v>
                </c:pt>
                <c:pt idx="8016">
                  <c:v>35453948.844830997</c:v>
                </c:pt>
                <c:pt idx="8017">
                  <c:v>35457477.031738006</c:v>
                </c:pt>
                <c:pt idx="8018">
                  <c:v>35461001.733750999</c:v>
                </c:pt>
                <c:pt idx="8019">
                  <c:v>35464522.952840991</c:v>
                </c:pt>
                <c:pt idx="8020">
                  <c:v>35468040.690977007</c:v>
                </c:pt>
                <c:pt idx="8021">
                  <c:v>35471554.950123996</c:v>
                </c:pt>
                <c:pt idx="8022">
                  <c:v>35475065.732244007</c:v>
                </c:pt>
                <c:pt idx="8023">
                  <c:v>35478573.039296009</c:v>
                </c:pt>
                <c:pt idx="8024">
                  <c:v>35482076.873234004</c:v>
                </c:pt>
                <c:pt idx="8025">
                  <c:v>35485577.23601</c:v>
                </c:pt>
                <c:pt idx="8026">
                  <c:v>35489074.129571006</c:v>
                </c:pt>
                <c:pt idx="8027">
                  <c:v>35492567.555863</c:v>
                </c:pt>
                <c:pt idx="8028">
                  <c:v>35496057.516825989</c:v>
                </c:pt>
                <c:pt idx="8029">
                  <c:v>35499544.014398001</c:v>
                </c:pt>
                <c:pt idx="8030">
                  <c:v>35503027.050513998</c:v>
                </c:pt>
                <c:pt idx="8031">
                  <c:v>35506506.627104007</c:v>
                </c:pt>
                <c:pt idx="8032">
                  <c:v>35509982.746096998</c:v>
                </c:pt>
                <c:pt idx="8033">
                  <c:v>35513455.409414999</c:v>
                </c:pt>
                <c:pt idx="8034">
                  <c:v>35516924.618979</c:v>
                </c:pt>
                <c:pt idx="8035">
                  <c:v>35520390.376707993</c:v>
                </c:pt>
                <c:pt idx="8036">
                  <c:v>35523852.684514999</c:v>
                </c:pt>
                <c:pt idx="8037">
                  <c:v>35527311.544310004</c:v>
                </c:pt>
                <c:pt idx="8038">
                  <c:v>35530766.957999997</c:v>
                </c:pt>
                <c:pt idx="8039">
                  <c:v>35534218.927488998</c:v>
                </c:pt>
                <c:pt idx="8040">
                  <c:v>35537667.454677999</c:v>
                </c:pt>
                <c:pt idx="8041">
                  <c:v>35541112.541464001</c:v>
                </c:pt>
                <c:pt idx="8042">
                  <c:v>35544554.189739004</c:v>
                </c:pt>
                <c:pt idx="8043">
                  <c:v>35547992.401395999</c:v>
                </c:pt>
                <c:pt idx="8044">
                  <c:v>35551427.178319</c:v>
                </c:pt>
                <c:pt idx="8045">
                  <c:v>35554858.522393003</c:v>
                </c:pt>
                <c:pt idx="8046">
                  <c:v>35558286.435499005</c:v>
                </c:pt>
                <c:pt idx="8047">
                  <c:v>35561710.919512004</c:v>
                </c:pt>
                <c:pt idx="8048">
                  <c:v>35565131.976305991</c:v>
                </c:pt>
                <c:pt idx="8049">
                  <c:v>35568549.607751995</c:v>
                </c:pt>
                <c:pt idx="8050">
                  <c:v>35571963.815715991</c:v>
                </c:pt>
                <c:pt idx="8051">
                  <c:v>35575374.602061994</c:v>
                </c:pt>
                <c:pt idx="8052">
                  <c:v>35578781.968650006</c:v>
                </c:pt>
                <c:pt idx="8053">
                  <c:v>35582185.917337</c:v>
                </c:pt>
                <c:pt idx="8054">
                  <c:v>35585586.449975997</c:v>
                </c:pt>
                <c:pt idx="8055">
                  <c:v>35588983.568416998</c:v>
                </c:pt>
                <c:pt idx="8056">
                  <c:v>35592377.274508007</c:v>
                </c:pt>
                <c:pt idx="8057">
                  <c:v>35595767.570091002</c:v>
                </c:pt>
                <c:pt idx="8058">
                  <c:v>35599154.457007997</c:v>
                </c:pt>
                <c:pt idx="8059">
                  <c:v>35602537.937094003</c:v>
                </c:pt>
                <c:pt idx="8060">
                  <c:v>35605918.012184992</c:v>
                </c:pt>
                <c:pt idx="8061">
                  <c:v>35609294.684109002</c:v>
                </c:pt>
                <c:pt idx="8062">
                  <c:v>35612667.954695001</c:v>
                </c:pt>
                <c:pt idx="8063">
                  <c:v>35616037.825765997</c:v>
                </c:pt>
                <c:pt idx="8064">
                  <c:v>35619404.299142011</c:v>
                </c:pt>
                <c:pt idx="8065">
                  <c:v>35622767.376640998</c:v>
                </c:pt>
                <c:pt idx="8066">
                  <c:v>35626127.060075998</c:v>
                </c:pt>
                <c:pt idx="8067">
                  <c:v>35629483.351259001</c:v>
                </c:pt>
                <c:pt idx="8068">
                  <c:v>35632836.251997009</c:v>
                </c:pt>
                <c:pt idx="8069">
                  <c:v>35636185.764093004</c:v>
                </c:pt>
                <c:pt idx="8070">
                  <c:v>35639531.889348999</c:v>
                </c:pt>
                <c:pt idx="8071">
                  <c:v>35642874.629563004</c:v>
                </c:pt>
                <c:pt idx="8072">
                  <c:v>35646213.986528993</c:v>
                </c:pt>
                <c:pt idx="8073">
                  <c:v>35649549.962036997</c:v>
                </c:pt>
                <c:pt idx="8074">
                  <c:v>35652882.557875991</c:v>
                </c:pt>
                <c:pt idx="8075">
                  <c:v>35656211.775831006</c:v>
                </c:pt>
                <c:pt idx="8076">
                  <c:v>35659537.617683001</c:v>
                </c:pt>
                <c:pt idx="8077">
                  <c:v>35662860.085210003</c:v>
                </c:pt>
                <c:pt idx="8078">
                  <c:v>35666179.180187002</c:v>
                </c:pt>
                <c:pt idx="8079">
                  <c:v>35669494.904385991</c:v>
                </c:pt>
                <c:pt idx="8080">
                  <c:v>35672807.259575002</c:v>
                </c:pt>
                <c:pt idx="8081">
                  <c:v>35676116.24752</c:v>
                </c:pt>
                <c:pt idx="8082">
                  <c:v>35679421.869983003</c:v>
                </c:pt>
                <c:pt idx="8083">
                  <c:v>35682724.128721997</c:v>
                </c:pt>
                <c:pt idx="8084">
                  <c:v>35686023.025493011</c:v>
                </c:pt>
                <c:pt idx="8085">
                  <c:v>35689318.562049001</c:v>
                </c:pt>
                <c:pt idx="8086">
                  <c:v>35692610.740139008</c:v>
                </c:pt>
                <c:pt idx="8087">
                  <c:v>35695899.561510004</c:v>
                </c:pt>
                <c:pt idx="8088">
                  <c:v>35699185.027902998</c:v>
                </c:pt>
                <c:pt idx="8089">
                  <c:v>35702467.141058005</c:v>
                </c:pt>
                <c:pt idx="8090">
                  <c:v>35705745.902712993</c:v>
                </c:pt>
                <c:pt idx="8091">
                  <c:v>35709021.314599998</c:v>
                </c:pt>
                <c:pt idx="8092">
                  <c:v>35712293.378449999</c:v>
                </c:pt>
                <c:pt idx="8093">
                  <c:v>35715562.09599001</c:v>
                </c:pt>
                <c:pt idx="8094">
                  <c:v>35718827.468942001</c:v>
                </c:pt>
                <c:pt idx="8095">
                  <c:v>35722089.499029003</c:v>
                </c:pt>
                <c:pt idx="8096">
                  <c:v>35725348.187967002</c:v>
                </c:pt>
                <c:pt idx="8097">
                  <c:v>35728603.537470996</c:v>
                </c:pt>
                <c:pt idx="8098">
                  <c:v>35731855.549252003</c:v>
                </c:pt>
                <c:pt idx="8099">
                  <c:v>35735104.22501801</c:v>
                </c:pt>
                <c:pt idx="8100">
                  <c:v>35738349.566473998</c:v>
                </c:pt>
                <c:pt idx="8101">
                  <c:v>35741591.575321995</c:v>
                </c:pt>
                <c:pt idx="8102">
                  <c:v>35744830.253259003</c:v>
                </c:pt>
                <c:pt idx="8103">
                  <c:v>35748065.601981997</c:v>
                </c:pt>
                <c:pt idx="8104">
                  <c:v>35751297.623182997</c:v>
                </c:pt>
                <c:pt idx="8105">
                  <c:v>35754526.318550996</c:v>
                </c:pt>
                <c:pt idx="8106">
                  <c:v>35757751.689773001</c:v>
                </c:pt>
                <c:pt idx="8107">
                  <c:v>35760973.73853001</c:v>
                </c:pt>
                <c:pt idx="8108">
                  <c:v>35764192.466503002</c:v>
                </c:pt>
                <c:pt idx="8109">
                  <c:v>35767407.875368997</c:v>
                </c:pt>
                <c:pt idx="8110">
                  <c:v>35770619.966800995</c:v>
                </c:pt>
                <c:pt idx="8111">
                  <c:v>35773828.742468998</c:v>
                </c:pt>
                <c:pt idx="8112">
                  <c:v>35777034.204042003</c:v>
                </c:pt>
                <c:pt idx="8113">
                  <c:v>35780236.353182994</c:v>
                </c:pt>
                <c:pt idx="8114">
                  <c:v>35783435.191553004</c:v>
                </c:pt>
                <c:pt idx="8115">
                  <c:v>35786630.720811002</c:v>
                </c:pt>
                <c:pt idx="8116">
                  <c:v>35789822.942611992</c:v>
                </c:pt>
                <c:pt idx="8117">
                  <c:v>35793011.858605996</c:v>
                </c:pt>
                <c:pt idx="8118">
                  <c:v>35796197.470444001</c:v>
                </c:pt>
                <c:pt idx="8119">
                  <c:v>35799379.779771</c:v>
                </c:pt>
                <c:pt idx="8120">
                  <c:v>35802558.788230009</c:v>
                </c:pt>
                <c:pt idx="8121">
                  <c:v>35805734.49746</c:v>
                </c:pt>
                <c:pt idx="8122">
                  <c:v>35808906.909097008</c:v>
                </c:pt>
                <c:pt idx="8123">
                  <c:v>35812076.024775997</c:v>
                </c:pt>
                <c:pt idx="8124">
                  <c:v>35815241.84612599</c:v>
                </c:pt>
                <c:pt idx="8125">
                  <c:v>35818404.374774992</c:v>
                </c:pt>
                <c:pt idx="8126">
                  <c:v>35821563.612347998</c:v>
                </c:pt>
                <c:pt idx="8127">
                  <c:v>35824719.560464002</c:v>
                </c:pt>
                <c:pt idx="8128">
                  <c:v>35827872.220744006</c:v>
                </c:pt>
                <c:pt idx="8129">
                  <c:v>35831021.594801001</c:v>
                </c:pt>
                <c:pt idx="8130">
                  <c:v>35834167.684247009</c:v>
                </c:pt>
                <c:pt idx="8131">
                  <c:v>35837310.49069301</c:v>
                </c:pt>
                <c:pt idx="8132">
                  <c:v>35840450.015743002</c:v>
                </c:pt>
                <c:pt idx="8133">
                  <c:v>35843586.261001006</c:v>
                </c:pt>
                <c:pt idx="8134">
                  <c:v>35846719.228066005</c:v>
                </c:pt>
                <c:pt idx="8135">
                  <c:v>35849848.918536</c:v>
                </c:pt>
                <c:pt idx="8136">
                  <c:v>35852975.334004998</c:v>
                </c:pt>
                <c:pt idx="8137">
                  <c:v>35856098.476062991</c:v>
                </c:pt>
                <c:pt idx="8138">
                  <c:v>35859218.346298002</c:v>
                </c:pt>
                <c:pt idx="8139">
                  <c:v>35862334.946295001</c:v>
                </c:pt>
                <c:pt idx="8140">
                  <c:v>35865448.277636006</c:v>
                </c:pt>
                <c:pt idx="8141">
                  <c:v>35868558.341899998</c:v>
                </c:pt>
                <c:pt idx="8142">
                  <c:v>35871665.140662998</c:v>
                </c:pt>
                <c:pt idx="8143">
                  <c:v>35874768.67549701</c:v>
                </c:pt>
                <c:pt idx="8144">
                  <c:v>35877868.947971992</c:v>
                </c:pt>
                <c:pt idx="8145">
                  <c:v>35880965.959655002</c:v>
                </c:pt>
                <c:pt idx="8146">
                  <c:v>35884059.712109998</c:v>
                </c:pt>
                <c:pt idx="8147">
                  <c:v>35887150.206898004</c:v>
                </c:pt>
                <c:pt idx="8148">
                  <c:v>35890237.445577003</c:v>
                </c:pt>
                <c:pt idx="8149">
                  <c:v>35893321.429701</c:v>
                </c:pt>
                <c:pt idx="8150">
                  <c:v>35896402.160823002</c:v>
                </c:pt>
                <c:pt idx="8151">
                  <c:v>35899479.640491001</c:v>
                </c:pt>
                <c:pt idx="8152">
                  <c:v>35902553.870251</c:v>
                </c:pt>
                <c:pt idx="8153">
                  <c:v>35905624.851648003</c:v>
                </c:pt>
                <c:pt idx="8154">
                  <c:v>35908692.586218998</c:v>
                </c:pt>
                <c:pt idx="8155">
                  <c:v>35911757.075504005</c:v>
                </c:pt>
                <c:pt idx="8156">
                  <c:v>35914818.321035005</c:v>
                </c:pt>
                <c:pt idx="8157">
                  <c:v>35917876.324344002</c:v>
                </c:pt>
                <c:pt idx="8158">
                  <c:v>35920931.086959995</c:v>
                </c:pt>
                <c:pt idx="8159">
                  <c:v>35923982.610407002</c:v>
                </c:pt>
                <c:pt idx="8160">
                  <c:v>35927030.896208003</c:v>
                </c:pt>
                <c:pt idx="8161">
                  <c:v>35930075.945881993</c:v>
                </c:pt>
                <c:pt idx="8162">
                  <c:v>35933117.760946006</c:v>
                </c:pt>
                <c:pt idx="8163">
                  <c:v>35936156.342912994</c:v>
                </c:pt>
                <c:pt idx="8164">
                  <c:v>35939191.693295009</c:v>
                </c:pt>
                <c:pt idx="8165">
                  <c:v>35942223.813598</c:v>
                </c:pt>
                <c:pt idx="8166">
                  <c:v>35945252.705326997</c:v>
                </c:pt>
                <c:pt idx="8167">
                  <c:v>35948278.369984001</c:v>
                </c:pt>
                <c:pt idx="8168">
                  <c:v>35951300.809069</c:v>
                </c:pt>
                <c:pt idx="8169">
                  <c:v>35954320.024076</c:v>
                </c:pt>
                <c:pt idx="8170">
                  <c:v>35957336.016500004</c:v>
                </c:pt>
                <c:pt idx="8171">
                  <c:v>35960348.787831001</c:v>
                </c:pt>
                <c:pt idx="8172">
                  <c:v>35963358.339555003</c:v>
                </c:pt>
                <c:pt idx="8173">
                  <c:v>35966364.673156999</c:v>
                </c:pt>
                <c:pt idx="8174">
                  <c:v>35969367.790118009</c:v>
                </c:pt>
                <c:pt idx="8175">
                  <c:v>35972367.691918008</c:v>
                </c:pt>
                <c:pt idx="8176">
                  <c:v>35975364.380030997</c:v>
                </c:pt>
                <c:pt idx="8177">
                  <c:v>35978357.855931997</c:v>
                </c:pt>
                <c:pt idx="8178">
                  <c:v>35981348.121089004</c:v>
                </c:pt>
                <c:pt idx="8179">
                  <c:v>35984335.176968999</c:v>
                </c:pt>
                <c:pt idx="8180">
                  <c:v>35987319.025037006</c:v>
                </c:pt>
                <c:pt idx="8181">
                  <c:v>35990299.666754</c:v>
                </c:pt>
                <c:pt idx="8182">
                  <c:v>35993277.103578001</c:v>
                </c:pt>
                <c:pt idx="8183">
                  <c:v>35996251.336965993</c:v>
                </c:pt>
                <c:pt idx="8184">
                  <c:v>35999222.368368998</c:v>
                </c:pt>
                <c:pt idx="8185">
                  <c:v>36002190.199237011</c:v>
                </c:pt>
                <c:pt idx="8186">
                  <c:v>36005154.831018001</c:v>
                </c:pt>
                <c:pt idx="8187">
                  <c:v>36008116.26515501</c:v>
                </c:pt>
                <c:pt idx="8188">
                  <c:v>36011074.503090002</c:v>
                </c:pt>
                <c:pt idx="8189">
                  <c:v>36014029.546259999</c:v>
                </c:pt>
                <c:pt idx="8190">
                  <c:v>36016981.396101996</c:v>
                </c:pt>
                <c:pt idx="8191">
                  <c:v>36019930.054049</c:v>
                </c:pt>
                <c:pt idx="8192">
                  <c:v>36022875.521529004</c:v>
                </c:pt>
                <c:pt idx="8193">
                  <c:v>36025817.799970008</c:v>
                </c:pt>
                <c:pt idx="8194">
                  <c:v>36028756.890796997</c:v>
                </c:pt>
                <c:pt idx="8195">
                  <c:v>36031692.795430005</c:v>
                </c:pt>
                <c:pt idx="8196">
                  <c:v>36034625.515286997</c:v>
                </c:pt>
                <c:pt idx="8197">
                  <c:v>36037555.051785991</c:v>
                </c:pt>
                <c:pt idx="8198">
                  <c:v>36040481.406337999</c:v>
                </c:pt>
                <c:pt idx="8199">
                  <c:v>36043404.580352992</c:v>
                </c:pt>
                <c:pt idx="8200">
                  <c:v>36046324.57523901</c:v>
                </c:pt>
                <c:pt idx="8201">
                  <c:v>36049241.392399997</c:v>
                </c:pt>
                <c:pt idx="8202">
                  <c:v>36052155.03323701</c:v>
                </c:pt>
                <c:pt idx="8203">
                  <c:v>36055065.49914901</c:v>
                </c:pt>
                <c:pt idx="8204">
                  <c:v>36057972.791533016</c:v>
                </c:pt>
                <c:pt idx="8205">
                  <c:v>36060876.911780991</c:v>
                </c:pt>
                <c:pt idx="8206">
                  <c:v>36063777.861284003</c:v>
                </c:pt>
                <c:pt idx="8207">
                  <c:v>36066675.641429</c:v>
                </c:pt>
                <c:pt idx="8208">
                  <c:v>36069570.253601</c:v>
                </c:pt>
                <c:pt idx="8209">
                  <c:v>36072461.699182004</c:v>
                </c:pt>
                <c:pt idx="8210">
                  <c:v>36075349.979551002</c:v>
                </c:pt>
                <c:pt idx="8211">
                  <c:v>36078235.096084997</c:v>
                </c:pt>
                <c:pt idx="8212">
                  <c:v>36081117.050155997</c:v>
                </c:pt>
                <c:pt idx="8213">
                  <c:v>36083995.843135998</c:v>
                </c:pt>
                <c:pt idx="8214">
                  <c:v>36086871.476392992</c:v>
                </c:pt>
                <c:pt idx="8215">
                  <c:v>36089743.951292001</c:v>
                </c:pt>
                <c:pt idx="8216">
                  <c:v>36092613.269196019</c:v>
                </c:pt>
                <c:pt idx="8217">
                  <c:v>36095479.431463003</c:v>
                </c:pt>
                <c:pt idx="8218">
                  <c:v>36098342.439452998</c:v>
                </c:pt>
                <c:pt idx="8219">
                  <c:v>36101202.29451701</c:v>
                </c:pt>
                <c:pt idx="8220">
                  <c:v>36104058.998008005</c:v>
                </c:pt>
                <c:pt idx="8221">
                  <c:v>36106912.551274002</c:v>
                </c:pt>
                <c:pt idx="8222">
                  <c:v>36109762.955661997</c:v>
                </c:pt>
                <c:pt idx="8223">
                  <c:v>36112610.212513998</c:v>
                </c:pt>
                <c:pt idx="8224">
                  <c:v>36115454.323171996</c:v>
                </c:pt>
                <c:pt idx="8225">
                  <c:v>36118295.288970999</c:v>
                </c:pt>
                <c:pt idx="8226">
                  <c:v>36121133.111248009</c:v>
                </c:pt>
                <c:pt idx="8227">
                  <c:v>36123967.791335009</c:v>
                </c:pt>
                <c:pt idx="8228">
                  <c:v>36126799.330560997</c:v>
                </c:pt>
                <c:pt idx="8229">
                  <c:v>36129627.730252005</c:v>
                </c:pt>
                <c:pt idx="8230">
                  <c:v>36132452.991733007</c:v>
                </c:pt>
                <c:pt idx="8231">
                  <c:v>36135275.116324991</c:v>
                </c:pt>
                <c:pt idx="8232">
                  <c:v>36138094.105346002</c:v>
                </c:pt>
                <c:pt idx="8233">
                  <c:v>36140909.960111998</c:v>
                </c:pt>
                <c:pt idx="8234">
                  <c:v>36143722.681937009</c:v>
                </c:pt>
                <c:pt idx="8235">
                  <c:v>36146532.272129998</c:v>
                </c:pt>
                <c:pt idx="8236">
                  <c:v>36149338.732000001</c:v>
                </c:pt>
                <c:pt idx="8237">
                  <c:v>36152142.062849998</c:v>
                </c:pt>
                <c:pt idx="8238">
                  <c:v>36154942.265983008</c:v>
                </c:pt>
                <c:pt idx="8239">
                  <c:v>36157739.342699997</c:v>
                </c:pt>
                <c:pt idx="8240">
                  <c:v>36160533.294296011</c:v>
                </c:pt>
                <c:pt idx="8241">
                  <c:v>36163324.122065</c:v>
                </c:pt>
                <c:pt idx="8242">
                  <c:v>36166111.827300005</c:v>
                </c:pt>
                <c:pt idx="8243">
                  <c:v>36168896.411288001</c:v>
                </c:pt>
                <c:pt idx="8244">
                  <c:v>36171677.875315994</c:v>
                </c:pt>
                <c:pt idx="8245">
                  <c:v>36174456.220667005</c:v>
                </c:pt>
                <c:pt idx="8246">
                  <c:v>36177231.448620997</c:v>
                </c:pt>
                <c:pt idx="8247">
                  <c:v>36180003.560456999</c:v>
                </c:pt>
                <c:pt idx="8248">
                  <c:v>36182772.557449996</c:v>
                </c:pt>
                <c:pt idx="8249">
                  <c:v>36185538.440871991</c:v>
                </c:pt>
                <c:pt idx="8250">
                  <c:v>36188301.211993009</c:v>
                </c:pt>
                <c:pt idx="8251">
                  <c:v>36191060.872079991</c:v>
                </c:pt>
                <c:pt idx="8252">
                  <c:v>36193817.422398999</c:v>
                </c:pt>
                <c:pt idx="8253">
                  <c:v>36196570.864210002</c:v>
                </c:pt>
                <c:pt idx="8254">
                  <c:v>36199321.198774002</c:v>
                </c:pt>
                <c:pt idx="8255">
                  <c:v>36202068.427345999</c:v>
                </c:pt>
                <c:pt idx="8256">
                  <c:v>36204812.551179998</c:v>
                </c:pt>
                <c:pt idx="8257">
                  <c:v>36207553.571528003</c:v>
                </c:pt>
                <c:pt idx="8258">
                  <c:v>36210291.489638008</c:v>
                </c:pt>
                <c:pt idx="8259">
                  <c:v>36213026.306756996</c:v>
                </c:pt>
                <c:pt idx="8260">
                  <c:v>36215758.024126001</c:v>
                </c:pt>
                <c:pt idx="8261">
                  <c:v>36218486.642987996</c:v>
                </c:pt>
                <c:pt idx="8262">
                  <c:v>36221212.164580002</c:v>
                </c:pt>
                <c:pt idx="8263">
                  <c:v>36223934.590137005</c:v>
                </c:pt>
                <c:pt idx="8264">
                  <c:v>36226653.920891002</c:v>
                </c:pt>
                <c:pt idx="8265">
                  <c:v>36229370.158073999</c:v>
                </c:pt>
                <c:pt idx="8266">
                  <c:v>36232083.302911989</c:v>
                </c:pt>
                <c:pt idx="8267">
                  <c:v>36234793.356630996</c:v>
                </c:pt>
                <c:pt idx="8268">
                  <c:v>36237500.320450999</c:v>
                </c:pt>
                <c:pt idx="8269">
                  <c:v>36240204.195594013</c:v>
                </c:pt>
                <c:pt idx="8270">
                  <c:v>36242904.983274996</c:v>
                </c:pt>
                <c:pt idx="8271">
                  <c:v>36245602.684708998</c:v>
                </c:pt>
                <c:pt idx="8272">
                  <c:v>36248297.301108003</c:v>
                </c:pt>
                <c:pt idx="8273">
                  <c:v>36250988.833680995</c:v>
                </c:pt>
                <c:pt idx="8274">
                  <c:v>36253677.283633009</c:v>
                </c:pt>
                <c:pt idx="8275">
                  <c:v>36256362.652169995</c:v>
                </c:pt>
                <c:pt idx="8276">
                  <c:v>36259044.940490998</c:v>
                </c:pt>
                <c:pt idx="8277">
                  <c:v>36261724.149797007</c:v>
                </c:pt>
                <c:pt idx="8278">
                  <c:v>36264400.281282</c:v>
                </c:pt>
                <c:pt idx="8279">
                  <c:v>36267073.336139999</c:v>
                </c:pt>
                <c:pt idx="8280">
                  <c:v>36269743.315561995</c:v>
                </c:pt>
                <c:pt idx="8281">
                  <c:v>36272410.220736004</c:v>
                </c:pt>
                <c:pt idx="8282">
                  <c:v>36275074.052847996</c:v>
                </c:pt>
                <c:pt idx="8283">
                  <c:v>36277734.81307999</c:v>
                </c:pt>
                <c:pt idx="8284">
                  <c:v>36280392.502613999</c:v>
                </c:pt>
                <c:pt idx="8285">
                  <c:v>36283047.122625999</c:v>
                </c:pt>
                <c:pt idx="8286">
                  <c:v>36285698.674293004</c:v>
                </c:pt>
                <c:pt idx="8287">
                  <c:v>36288347.158785991</c:v>
                </c:pt>
                <c:pt idx="8288">
                  <c:v>36290992.577275999</c:v>
                </c:pt>
                <c:pt idx="8289">
                  <c:v>36293634.930931002</c:v>
                </c:pt>
                <c:pt idx="8290">
                  <c:v>36296274.220916003</c:v>
                </c:pt>
                <c:pt idx="8291">
                  <c:v>36298910.448391996</c:v>
                </c:pt>
                <c:pt idx="8292">
                  <c:v>36301543.614519</c:v>
                </c:pt>
                <c:pt idx="8293">
                  <c:v>36304173.720456004</c:v>
                </c:pt>
                <c:pt idx="8294">
                  <c:v>36306800.767356001</c:v>
                </c:pt>
                <c:pt idx="8295">
                  <c:v>36309424.75637199</c:v>
                </c:pt>
                <c:pt idx="8296">
                  <c:v>36312045.688652001</c:v>
                </c:pt>
                <c:pt idx="8297">
                  <c:v>36314663.565345004</c:v>
                </c:pt>
                <c:pt idx="8298">
                  <c:v>36317278.387594</c:v>
                </c:pt>
                <c:pt idx="8299">
                  <c:v>36319890.156541996</c:v>
                </c:pt>
                <c:pt idx="8300">
                  <c:v>36322498.873327993</c:v>
                </c:pt>
                <c:pt idx="8301">
                  <c:v>36325104.539089002</c:v>
                </c:pt>
                <c:pt idx="8302">
                  <c:v>36327707.154958002</c:v>
                </c:pt>
                <c:pt idx="8303">
                  <c:v>36330306.722068004</c:v>
                </c:pt>
                <c:pt idx="8304">
                  <c:v>36332903.241548009</c:v>
                </c:pt>
                <c:pt idx="8305">
                  <c:v>36335496.714524001</c:v>
                </c:pt>
                <c:pt idx="8306">
                  <c:v>36338087.142120004</c:v>
                </c:pt>
                <c:pt idx="8307">
                  <c:v>36340674.525459006</c:v>
                </c:pt>
                <c:pt idx="8308">
                  <c:v>36343258.865659006</c:v>
                </c:pt>
                <c:pt idx="8309">
                  <c:v>36345840.163836002</c:v>
                </c:pt>
                <c:pt idx="8310">
                  <c:v>36348418.421106003</c:v>
                </c:pt>
                <c:pt idx="8311">
                  <c:v>36350993.638578005</c:v>
                </c:pt>
                <c:pt idx="8312">
                  <c:v>36353565.817361988</c:v>
                </c:pt>
                <c:pt idx="8313">
                  <c:v>36356134.958564997</c:v>
                </c:pt>
                <c:pt idx="8314">
                  <c:v>36358701.063291006</c:v>
                </c:pt>
                <c:pt idx="8315">
                  <c:v>36361264.132640004</c:v>
                </c:pt>
                <c:pt idx="8316">
                  <c:v>36363824.167711996</c:v>
                </c:pt>
                <c:pt idx="8317">
                  <c:v>36366381.169603005</c:v>
                </c:pt>
                <c:pt idx="8318">
                  <c:v>36368935.139407009</c:v>
                </c:pt>
                <c:pt idx="8319">
                  <c:v>36371486.078215003</c:v>
                </c:pt>
                <c:pt idx="8320">
                  <c:v>36374033.987117</c:v>
                </c:pt>
                <c:pt idx="8321">
                  <c:v>36376578.867198005</c:v>
                </c:pt>
                <c:pt idx="8322">
                  <c:v>36379120.71954301</c:v>
                </c:pt>
                <c:pt idx="8323">
                  <c:v>36381659.545233004</c:v>
                </c:pt>
                <c:pt idx="8324">
                  <c:v>36384195.345345996</c:v>
                </c:pt>
                <c:pt idx="8325">
                  <c:v>36386728.120960005</c:v>
                </c:pt>
                <c:pt idx="8326">
                  <c:v>36389257.873148002</c:v>
                </c:pt>
                <c:pt idx="8327">
                  <c:v>36391784.602981992</c:v>
                </c:pt>
                <c:pt idx="8328">
                  <c:v>36394308.311530001</c:v>
                </c:pt>
                <c:pt idx="8329">
                  <c:v>36396828.999859005</c:v>
                </c:pt>
                <c:pt idx="8330">
                  <c:v>36399346.669033006</c:v>
                </c:pt>
                <c:pt idx="8331">
                  <c:v>36401861.320114002</c:v>
                </c:pt>
                <c:pt idx="8332">
                  <c:v>36404372.954160996</c:v>
                </c:pt>
                <c:pt idx="8333">
                  <c:v>36406881.572228998</c:v>
                </c:pt>
                <c:pt idx="8334">
                  <c:v>36409387.175374001</c:v>
                </c:pt>
                <c:pt idx="8335">
                  <c:v>36411889.764648013</c:v>
                </c:pt>
                <c:pt idx="8336">
                  <c:v>36414389.341098003</c:v>
                </c:pt>
                <c:pt idx="8337">
                  <c:v>36416885.905771993</c:v>
                </c:pt>
                <c:pt idx="8338">
                  <c:v>36419379.459713995</c:v>
                </c:pt>
                <c:pt idx="8339">
                  <c:v>36421870.003967002</c:v>
                </c:pt>
                <c:pt idx="8340">
                  <c:v>36424357.539569005</c:v>
                </c:pt>
                <c:pt idx="8341">
                  <c:v>36426842.067557007</c:v>
                </c:pt>
                <c:pt idx="8342">
                  <c:v>36429323.588965997</c:v>
                </c:pt>
                <c:pt idx="8343">
                  <c:v>36431802.104827002</c:v>
                </c:pt>
                <c:pt idx="8344">
                  <c:v>36434277.616170995</c:v>
                </c:pt>
                <c:pt idx="8345">
                  <c:v>36436750.124025002</c:v>
                </c:pt>
                <c:pt idx="8346">
                  <c:v>36439219.629412003</c:v>
                </c:pt>
                <c:pt idx="8347">
                  <c:v>36441686.133355998</c:v>
                </c:pt>
                <c:pt idx="8348">
                  <c:v>36444149.636875995</c:v>
                </c:pt>
                <c:pt idx="8349">
                  <c:v>36446610.140989996</c:v>
                </c:pt>
                <c:pt idx="8350">
                  <c:v>36449067.64671199</c:v>
                </c:pt>
                <c:pt idx="8351">
                  <c:v>36451522.155055001</c:v>
                </c:pt>
                <c:pt idx="8352">
                  <c:v>36453973.667029999</c:v>
                </c:pt>
                <c:pt idx="8353">
                  <c:v>36456422.183642998</c:v>
                </c:pt>
                <c:pt idx="8354">
                  <c:v>36458867.705900006</c:v>
                </c:pt>
                <c:pt idx="8355">
                  <c:v>36461310.234804004</c:v>
                </c:pt>
                <c:pt idx="8356">
                  <c:v>36463749.771355003</c:v>
                </c:pt>
                <c:pt idx="8357">
                  <c:v>36466186.316550992</c:v>
                </c:pt>
                <c:pt idx="8358">
                  <c:v>36468619.871387996</c:v>
                </c:pt>
                <c:pt idx="8359">
                  <c:v>36471050.436858997</c:v>
                </c:pt>
                <c:pt idx="8360">
                  <c:v>36473478.013954997</c:v>
                </c:pt>
                <c:pt idx="8361">
                  <c:v>36475902.603664003</c:v>
                </c:pt>
                <c:pt idx="8362">
                  <c:v>36478324.206970997</c:v>
                </c:pt>
                <c:pt idx="8363">
                  <c:v>36480742.824860997</c:v>
                </c:pt>
                <c:pt idx="8364">
                  <c:v>36483158.458314992</c:v>
                </c:pt>
                <c:pt idx="8365">
                  <c:v>36485571.108310997</c:v>
                </c:pt>
                <c:pt idx="8366">
                  <c:v>36487980.775826</c:v>
                </c:pt>
                <c:pt idx="8367">
                  <c:v>36490387.461834006</c:v>
                </c:pt>
                <c:pt idx="8368">
                  <c:v>36492791.167305</c:v>
                </c:pt>
                <c:pt idx="8369">
                  <c:v>36495191.893210001</c:v>
                </c:pt>
                <c:pt idx="8370">
                  <c:v>36497589.640515</c:v>
                </c:pt>
                <c:pt idx="8371">
                  <c:v>36499984.410184994</c:v>
                </c:pt>
                <c:pt idx="8372">
                  <c:v>36502376.203180999</c:v>
                </c:pt>
                <c:pt idx="8373">
                  <c:v>36504765.020462997</c:v>
                </c:pt>
                <c:pt idx="8374">
                  <c:v>36507150.862988994</c:v>
                </c:pt>
                <c:pt idx="8375">
                  <c:v>36509533.731712997</c:v>
                </c:pt>
                <c:pt idx="8376">
                  <c:v>36511913.627586998</c:v>
                </c:pt>
                <c:pt idx="8377">
                  <c:v>36514290.551561996</c:v>
                </c:pt>
                <c:pt idx="8378">
                  <c:v>36516664.504586004</c:v>
                </c:pt>
                <c:pt idx="8379">
                  <c:v>36519035.487604</c:v>
                </c:pt>
                <c:pt idx="8380">
                  <c:v>36521403.501559004</c:v>
                </c:pt>
                <c:pt idx="8381">
                  <c:v>36523768.547390997</c:v>
                </c:pt>
                <c:pt idx="8382">
                  <c:v>36526130.626040004</c:v>
                </c:pt>
                <c:pt idx="8383">
                  <c:v>36528489.738440007</c:v>
                </c:pt>
                <c:pt idx="8384">
                  <c:v>36530845.885524996</c:v>
                </c:pt>
                <c:pt idx="8385">
                  <c:v>36533199.068227008</c:v>
                </c:pt>
                <c:pt idx="8386">
                  <c:v>36535549.287474997</c:v>
                </c:pt>
                <c:pt idx="8387">
                  <c:v>36537896.544194005</c:v>
                </c:pt>
                <c:pt idx="8388">
                  <c:v>36540240.839308999</c:v>
                </c:pt>
                <c:pt idx="8389">
                  <c:v>36542582.173743002</c:v>
                </c:pt>
                <c:pt idx="8390">
                  <c:v>36544920.548413001</c:v>
                </c:pt>
                <c:pt idx="8391">
                  <c:v>36547255.96423801</c:v>
                </c:pt>
                <c:pt idx="8392">
                  <c:v>36549588.422132</c:v>
                </c:pt>
                <c:pt idx="8393">
                  <c:v>36551917.923008002</c:v>
                </c:pt>
                <c:pt idx="8394">
                  <c:v>36554244.467774995</c:v>
                </c:pt>
                <c:pt idx="8395">
                  <c:v>36556568.057341993</c:v>
                </c:pt>
                <c:pt idx="8396">
                  <c:v>36558888.692614004</c:v>
                </c:pt>
                <c:pt idx="8397">
                  <c:v>36561206.374494001</c:v>
                </c:pt>
                <c:pt idx="8398">
                  <c:v>36563521.103881992</c:v>
                </c:pt>
                <c:pt idx="8399">
                  <c:v>36565832.881678</c:v>
                </c:pt>
                <c:pt idx="8400">
                  <c:v>36568141.708777003</c:v>
                </c:pt>
                <c:pt idx="8401">
                  <c:v>36570447.586073004</c:v>
                </c:pt>
                <c:pt idx="8402">
                  <c:v>36572750.514457002</c:v>
                </c:pt>
                <c:pt idx="8403">
                  <c:v>36575050.494819</c:v>
                </c:pt>
                <c:pt idx="8404">
                  <c:v>36577347.528045006</c:v>
                </c:pt>
                <c:pt idx="8405">
                  <c:v>36579641.615020998</c:v>
                </c:pt>
                <c:pt idx="8406">
                  <c:v>36581932.756627999</c:v>
                </c:pt>
                <c:pt idx="8407">
                  <c:v>36584220.953744993</c:v>
                </c:pt>
                <c:pt idx="8408">
                  <c:v>36586506.207251005</c:v>
                </c:pt>
                <c:pt idx="8409">
                  <c:v>36588788.518021993</c:v>
                </c:pt>
                <c:pt idx="8410">
                  <c:v>36591067.88692899</c:v>
                </c:pt>
                <c:pt idx="8411">
                  <c:v>36593344.314842992</c:v>
                </c:pt>
                <c:pt idx="8412">
                  <c:v>36595617.802634001</c:v>
                </c:pt>
                <c:pt idx="8413">
                  <c:v>36597888.351165995</c:v>
                </c:pt>
                <c:pt idx="8414">
                  <c:v>36600155.961304002</c:v>
                </c:pt>
                <c:pt idx="8415">
                  <c:v>36602420.633909002</c:v>
                </c:pt>
                <c:pt idx="8416">
                  <c:v>36604682.369840011</c:v>
                </c:pt>
                <c:pt idx="8417">
                  <c:v>36606941.169954009</c:v>
                </c:pt>
                <c:pt idx="8418">
                  <c:v>36609197.035106003</c:v>
                </c:pt>
                <c:pt idx="8419">
                  <c:v>36611449.966148004</c:v>
                </c:pt>
                <c:pt idx="8420">
                  <c:v>36613699.963931002</c:v>
                </c:pt>
                <c:pt idx="8421">
                  <c:v>36615947.029300012</c:v>
                </c:pt>
                <c:pt idx="8422">
                  <c:v>36618191.163102999</c:v>
                </c:pt>
                <c:pt idx="8423">
                  <c:v>36620432.36618299</c:v>
                </c:pt>
                <c:pt idx="8424">
                  <c:v>36622670.639379002</c:v>
                </c:pt>
                <c:pt idx="8425">
                  <c:v>36624905.983531997</c:v>
                </c:pt>
                <c:pt idx="8426">
                  <c:v>36627138.399476998</c:v>
                </c:pt>
                <c:pt idx="8427">
                  <c:v>36629367.888047002</c:v>
                </c:pt>
                <c:pt idx="8428">
                  <c:v>36631594.450075991</c:v>
                </c:pt>
                <c:pt idx="8429">
                  <c:v>36633818.086391993</c:v>
                </c:pt>
                <c:pt idx="8430">
                  <c:v>36636038.797822997</c:v>
                </c:pt>
                <c:pt idx="8431">
                  <c:v>36638256.585194007</c:v>
                </c:pt>
                <c:pt idx="8432">
                  <c:v>36640471.449326992</c:v>
                </c:pt>
                <c:pt idx="8433">
                  <c:v>36642683.391044006</c:v>
                </c:pt>
                <c:pt idx="8434">
                  <c:v>36644892.411160998</c:v>
                </c:pt>
                <c:pt idx="8435">
                  <c:v>36647098.510495</c:v>
                </c:pt>
                <c:pt idx="8436">
                  <c:v>36649301.689860001</c:v>
                </c:pt>
                <c:pt idx="8437">
                  <c:v>36651501.950067997</c:v>
                </c:pt>
                <c:pt idx="8438">
                  <c:v>36653699.291926004</c:v>
                </c:pt>
                <c:pt idx="8439">
                  <c:v>36655893.716242999</c:v>
                </c:pt>
                <c:pt idx="8440">
                  <c:v>36658085.223823003</c:v>
                </c:pt>
                <c:pt idx="8441">
                  <c:v>36660273.815468997</c:v>
                </c:pt>
                <c:pt idx="8442">
                  <c:v>36662459.491980001</c:v>
                </c:pt>
                <c:pt idx="8443">
                  <c:v>36664642.254154004</c:v>
                </c:pt>
                <c:pt idx="8444">
                  <c:v>36666822.102787994</c:v>
                </c:pt>
                <c:pt idx="8445">
                  <c:v>36668999.038674004</c:v>
                </c:pt>
                <c:pt idx="8446">
                  <c:v>36671173.062604003</c:v>
                </c:pt>
                <c:pt idx="8447">
                  <c:v>36673344.175368011</c:v>
                </c:pt>
                <c:pt idx="8448">
                  <c:v>36675512.377750993</c:v>
                </c:pt>
                <c:pt idx="8449">
                  <c:v>36677677.670538008</c:v>
                </c:pt>
                <c:pt idx="8450">
                  <c:v>36679840.054510996</c:v>
                </c:pt>
                <c:pt idx="8451">
                  <c:v>36681999.530451998</c:v>
                </c:pt>
                <c:pt idx="8452">
                  <c:v>36684156.09913601</c:v>
                </c:pt>
                <c:pt idx="8453">
                  <c:v>36686309.761341006</c:v>
                </c:pt>
                <c:pt idx="8454">
                  <c:v>36688460.517839</c:v>
                </c:pt>
                <c:pt idx="8455">
                  <c:v>36690608.369401999</c:v>
                </c:pt>
                <c:pt idx="8456">
                  <c:v>36692753.316797994</c:v>
                </c:pt>
                <c:pt idx="8457">
                  <c:v>36694895.360794999</c:v>
                </c:pt>
                <c:pt idx="8458">
                  <c:v>36697034.502155997</c:v>
                </c:pt>
                <c:pt idx="8459">
                  <c:v>36699170.741645008</c:v>
                </c:pt>
                <c:pt idx="8460">
                  <c:v>36701304.080019996</c:v>
                </c:pt>
                <c:pt idx="8461">
                  <c:v>36703434.518041</c:v>
                </c:pt>
                <c:pt idx="8462">
                  <c:v>36705562.056462996</c:v>
                </c:pt>
                <c:pt idx="8463">
                  <c:v>36707686.696039006</c:v>
                </c:pt>
                <c:pt idx="8464">
                  <c:v>36709808.437519997</c:v>
                </c:pt>
                <c:pt idx="8465">
                  <c:v>36711927.281656004</c:v>
                </c:pt>
                <c:pt idx="8466">
                  <c:v>36714043.229193017</c:v>
                </c:pt>
                <c:pt idx="8467">
                  <c:v>36716156.280877002</c:v>
                </c:pt>
                <c:pt idx="8468">
                  <c:v>36718266.437449001</c:v>
                </c:pt>
                <c:pt idx="8469">
                  <c:v>36720373.699649014</c:v>
                </c:pt>
                <c:pt idx="8470">
                  <c:v>36722478.068217009</c:v>
                </c:pt>
                <c:pt idx="8471">
                  <c:v>36724579.543887995</c:v>
                </c:pt>
                <c:pt idx="8472">
                  <c:v>36726678.127395004</c:v>
                </c:pt>
                <c:pt idx="8473">
                  <c:v>36728773.819468997</c:v>
                </c:pt>
                <c:pt idx="8474">
                  <c:v>36730866.620841004</c:v>
                </c:pt>
                <c:pt idx="8475">
                  <c:v>36732956.532238007</c:v>
                </c:pt>
                <c:pt idx="8476">
                  <c:v>36735043.554382995</c:v>
                </c:pt>
                <c:pt idx="8477">
                  <c:v>36737127.688000999</c:v>
                </c:pt>
                <c:pt idx="8478">
                  <c:v>36739208.933811992</c:v>
                </c:pt>
                <c:pt idx="8479">
                  <c:v>36741287.29253301</c:v>
                </c:pt>
                <c:pt idx="8480">
                  <c:v>36743362.764881998</c:v>
                </c:pt>
                <c:pt idx="8481">
                  <c:v>36745435.351571992</c:v>
                </c:pt>
                <c:pt idx="8482">
                  <c:v>36747505.053314991</c:v>
                </c:pt>
                <c:pt idx="8483">
                  <c:v>36749571.870820992</c:v>
                </c:pt>
                <c:pt idx="8484">
                  <c:v>36751635.804797001</c:v>
                </c:pt>
                <c:pt idx="8485">
                  <c:v>36753696.855949</c:v>
                </c:pt>
                <c:pt idx="8486">
                  <c:v>36755755.024980001</c:v>
                </c:pt>
                <c:pt idx="8487">
                  <c:v>36757810.312590994</c:v>
                </c:pt>
                <c:pt idx="8488">
                  <c:v>36759862.719480999</c:v>
                </c:pt>
                <c:pt idx="8489">
                  <c:v>36761912.246347003</c:v>
                </c:pt>
                <c:pt idx="8490">
                  <c:v>36763958.893881992</c:v>
                </c:pt>
                <c:pt idx="8491">
                  <c:v>36766002.662779994</c:v>
                </c:pt>
                <c:pt idx="8492">
                  <c:v>36768043.553730004</c:v>
                </c:pt>
                <c:pt idx="8493">
                  <c:v>36770081.567420997</c:v>
                </c:pt>
                <c:pt idx="8494">
                  <c:v>36772116.704539008</c:v>
                </c:pt>
                <c:pt idx="8495">
                  <c:v>36774148.965767011</c:v>
                </c:pt>
                <c:pt idx="8496">
                  <c:v>36776178.351786993</c:v>
                </c:pt>
                <c:pt idx="8497">
                  <c:v>36778204.863279</c:v>
                </c:pt>
                <c:pt idx="8498">
                  <c:v>36780228.500918999</c:v>
                </c:pt>
                <c:pt idx="8499">
                  <c:v>36782249.265382998</c:v>
                </c:pt>
                <c:pt idx="8500">
                  <c:v>36784267.157343999</c:v>
                </c:pt>
                <c:pt idx="8501">
                  <c:v>36786282.177473001</c:v>
                </c:pt>
                <c:pt idx="8502">
                  <c:v>36788294.326438002</c:v>
                </c:pt>
                <c:pt idx="8503">
                  <c:v>36790303.604906999</c:v>
                </c:pt>
                <c:pt idx="8504">
                  <c:v>36792310.013543002</c:v>
                </c:pt>
                <c:pt idx="8505">
                  <c:v>36794313.553008996</c:v>
                </c:pt>
                <c:pt idx="8506">
                  <c:v>36796314.223966002</c:v>
                </c:pt>
                <c:pt idx="8507">
                  <c:v>36798312.027070001</c:v>
                </c:pt>
                <c:pt idx="8508">
                  <c:v>36800306.962978996</c:v>
                </c:pt>
                <c:pt idx="8509">
                  <c:v>36802299.032344997</c:v>
                </c:pt>
                <c:pt idx="8510">
                  <c:v>36804288.235821001</c:v>
                </c:pt>
                <c:pt idx="8511">
                  <c:v>36806274.574056</c:v>
                </c:pt>
                <c:pt idx="8512">
                  <c:v>36808258.047698006</c:v>
                </c:pt>
                <c:pt idx="8513">
                  <c:v>36810238.657390997</c:v>
                </c:pt>
                <c:pt idx="8514">
                  <c:v>36812216.403779991</c:v>
                </c:pt>
                <c:pt idx="8515">
                  <c:v>36814191.287505001</c:v>
                </c:pt>
                <c:pt idx="8516">
                  <c:v>36816163.309204005</c:v>
                </c:pt>
                <c:pt idx="8517">
                  <c:v>36818132.469516002</c:v>
                </c:pt>
                <c:pt idx="8518">
                  <c:v>36820098.769074008</c:v>
                </c:pt>
                <c:pt idx="8519">
                  <c:v>36822062.208511002</c:v>
                </c:pt>
                <c:pt idx="8520">
                  <c:v>36824022.788456999</c:v>
                </c:pt>
                <c:pt idx="8521">
                  <c:v>36825980.509542003</c:v>
                </c:pt>
                <c:pt idx="8522">
                  <c:v>36827935.372389995</c:v>
                </c:pt>
                <c:pt idx="8523">
                  <c:v>36829887.377627</c:v>
                </c:pt>
                <c:pt idx="8524">
                  <c:v>36831836.525875002</c:v>
                </c:pt>
                <c:pt idx="8525">
                  <c:v>36833782.817751996</c:v>
                </c:pt>
                <c:pt idx="8526">
                  <c:v>36835726.253877997</c:v>
                </c:pt>
                <c:pt idx="8527">
                  <c:v>36837666.834867001</c:v>
                </c:pt>
                <c:pt idx="8528">
                  <c:v>36839604.561335005</c:v>
                </c:pt>
                <c:pt idx="8529">
                  <c:v>36841539.433890998</c:v>
                </c:pt>
                <c:pt idx="8530">
                  <c:v>36843471.453145996</c:v>
                </c:pt>
                <c:pt idx="8531">
                  <c:v>36845400.619705997</c:v>
                </c:pt>
                <c:pt idx="8532">
                  <c:v>36847326.934178002</c:v>
                </c:pt>
                <c:pt idx="8533">
                  <c:v>36849250.397163011</c:v>
                </c:pt>
                <c:pt idx="8534">
                  <c:v>36851171.009264007</c:v>
                </c:pt>
                <c:pt idx="8535">
                  <c:v>36853088.771080002</c:v>
                </c:pt>
                <c:pt idx="8536">
                  <c:v>36855003.683205999</c:v>
                </c:pt>
                <c:pt idx="8537">
                  <c:v>36856915.746238008</c:v>
                </c:pt>
                <c:pt idx="8538">
                  <c:v>36858824.960769996</c:v>
                </c:pt>
                <c:pt idx="8539">
                  <c:v>36860731.32739</c:v>
                </c:pt>
                <c:pt idx="8540">
                  <c:v>36862634.846687995</c:v>
                </c:pt>
                <c:pt idx="8541">
                  <c:v>36864535.519250005</c:v>
                </c:pt>
                <c:pt idx="8542">
                  <c:v>36866433.345661998</c:v>
                </c:pt>
                <c:pt idx="8543">
                  <c:v>36868328.326504</c:v>
                </c:pt>
                <c:pt idx="8544">
                  <c:v>36870220.462357</c:v>
                </c:pt>
                <c:pt idx="8545">
                  <c:v>36872109.753799997</c:v>
                </c:pt>
                <c:pt idx="8546">
                  <c:v>36873996.201408006</c:v>
                </c:pt>
                <c:pt idx="8547">
                  <c:v>36875879.805755995</c:v>
                </c:pt>
                <c:pt idx="8548">
                  <c:v>36877760.567414999</c:v>
                </c:pt>
                <c:pt idx="8549">
                  <c:v>36879638.486955993</c:v>
                </c:pt>
                <c:pt idx="8550">
                  <c:v>36881513.564946003</c:v>
                </c:pt>
                <c:pt idx="8551">
                  <c:v>36883385.80195</c:v>
                </c:pt>
                <c:pt idx="8552">
                  <c:v>36885255.198533006</c:v>
                </c:pt>
                <c:pt idx="8553">
                  <c:v>36887121.75525701</c:v>
                </c:pt>
                <c:pt idx="8554">
                  <c:v>36888985.472679995</c:v>
                </c:pt>
                <c:pt idx="8555">
                  <c:v>36890846.351359993</c:v>
                </c:pt>
                <c:pt idx="8556">
                  <c:v>36892704.391854003</c:v>
                </c:pt>
                <c:pt idx="8557">
                  <c:v>36894559.594713002</c:v>
                </c:pt>
                <c:pt idx="8558">
                  <c:v>36896411.960488997</c:v>
                </c:pt>
                <c:pt idx="8559">
                  <c:v>36898261.489733003</c:v>
                </c:pt>
                <c:pt idx="8560">
                  <c:v>36900108.18299</c:v>
                </c:pt>
                <c:pt idx="8561">
                  <c:v>36901952.040805995</c:v>
                </c:pt>
                <c:pt idx="8562">
                  <c:v>36903793.063723996</c:v>
                </c:pt>
                <c:pt idx="8563">
                  <c:v>36905631.252285995</c:v>
                </c:pt>
                <c:pt idx="8564">
                  <c:v>36907466.607029997</c:v>
                </c:pt>
                <c:pt idx="8565">
                  <c:v>36909299.128493018</c:v>
                </c:pt>
                <c:pt idx="8566">
                  <c:v>36911128.817209996</c:v>
                </c:pt>
                <c:pt idx="8567">
                  <c:v>36912955.673714995</c:v>
                </c:pt>
                <c:pt idx="8568">
                  <c:v>36914779.698537014</c:v>
                </c:pt>
                <c:pt idx="8569">
                  <c:v>36916600.892205998</c:v>
                </c:pt>
                <c:pt idx="8570">
                  <c:v>36918419.25524801</c:v>
                </c:pt>
                <c:pt idx="8571">
                  <c:v>36920234.788189001</c:v>
                </c:pt>
                <c:pt idx="8572">
                  <c:v>36922047.491550006</c:v>
                </c:pt>
                <c:pt idx="8573">
                  <c:v>36923857.365852997</c:v>
                </c:pt>
                <c:pt idx="8574">
                  <c:v>36925664.411617003</c:v>
                </c:pt>
                <c:pt idx="8575">
                  <c:v>36927468.629356004</c:v>
                </c:pt>
                <c:pt idx="8576">
                  <c:v>36929270.019588001</c:v>
                </c:pt>
                <c:pt idx="8577">
                  <c:v>36931068.582822993</c:v>
                </c:pt>
                <c:pt idx="8578">
                  <c:v>36932864.319573</c:v>
                </c:pt>
                <c:pt idx="8579">
                  <c:v>36934657.230345003</c:v>
                </c:pt>
                <c:pt idx="8580">
                  <c:v>36936447.315646999</c:v>
                </c:pt>
                <c:pt idx="8581">
                  <c:v>36938234.575981997</c:v>
                </c:pt>
                <c:pt idx="8582">
                  <c:v>36940019.011854</c:v>
                </c:pt>
                <c:pt idx="8583">
                  <c:v>36941800.623761997</c:v>
                </c:pt>
                <c:pt idx="8584">
                  <c:v>36943579.412204996</c:v>
                </c:pt>
                <c:pt idx="8585">
                  <c:v>36945355.377678998</c:v>
                </c:pt>
                <c:pt idx="8586">
                  <c:v>36947128.520679004</c:v>
                </c:pt>
                <c:pt idx="8587">
                  <c:v>36948898.841697007</c:v>
                </c:pt>
                <c:pt idx="8588">
                  <c:v>36950666.341223001</c:v>
                </c:pt>
                <c:pt idx="8589">
                  <c:v>36952431.019745</c:v>
                </c:pt>
                <c:pt idx="8590">
                  <c:v>36954192.877749994</c:v>
                </c:pt>
                <c:pt idx="8591">
                  <c:v>36955951.91572199</c:v>
                </c:pt>
                <c:pt idx="8592">
                  <c:v>36957708.134144008</c:v>
                </c:pt>
                <c:pt idx="8593">
                  <c:v>36959461.533495001</c:v>
                </c:pt>
                <c:pt idx="8594">
                  <c:v>36961212.114252999</c:v>
                </c:pt>
                <c:pt idx="8595">
                  <c:v>36962959.876895994</c:v>
                </c:pt>
                <c:pt idx="8596">
                  <c:v>36964704.821897008</c:v>
                </c:pt>
                <c:pt idx="8597">
                  <c:v>36966446.949727997</c:v>
                </c:pt>
                <c:pt idx="8598">
                  <c:v>36968186.260860011</c:v>
                </c:pt>
                <c:pt idx="8599">
                  <c:v>36969922.755760998</c:v>
                </c:pt>
                <c:pt idx="8600">
                  <c:v>36971656.434896998</c:v>
                </c:pt>
                <c:pt idx="8601">
                  <c:v>36973387.298732005</c:v>
                </c:pt>
                <c:pt idx="8602">
                  <c:v>36975115.34772899</c:v>
                </c:pt>
                <c:pt idx="8603">
                  <c:v>36976840.582346991</c:v>
                </c:pt>
                <c:pt idx="8604">
                  <c:v>36978563.003045999</c:v>
                </c:pt>
                <c:pt idx="8605">
                  <c:v>36980282.610280998</c:v>
                </c:pt>
                <c:pt idx="8606">
                  <c:v>36981999.404507011</c:v>
                </c:pt>
                <c:pt idx="8607">
                  <c:v>36983713.38617599</c:v>
                </c:pt>
                <c:pt idx="8608">
                  <c:v>36985424.555737011</c:v>
                </c:pt>
                <c:pt idx="8609">
                  <c:v>36987132.91364</c:v>
                </c:pt>
                <c:pt idx="8610">
                  <c:v>36988838.460331</c:v>
                </c:pt>
                <c:pt idx="8611">
                  <c:v>36990541.196254008</c:v>
                </c:pt>
                <c:pt idx="8612">
                  <c:v>36992241.121851005</c:v>
                </c:pt>
                <c:pt idx="8613">
                  <c:v>36993938.237562999</c:v>
                </c:pt>
                <c:pt idx="8614">
                  <c:v>36995632.543827996</c:v>
                </c:pt>
                <c:pt idx="8615">
                  <c:v>36997324.041083001</c:v>
                </c:pt>
                <c:pt idx="8616">
                  <c:v>36999012.729761004</c:v>
                </c:pt>
                <c:pt idx="8617">
                  <c:v>37000698.610296011</c:v>
                </c:pt>
                <c:pt idx="8618">
                  <c:v>37002381.683118001</c:v>
                </c:pt>
                <c:pt idx="8619">
                  <c:v>37004061.948655002</c:v>
                </c:pt>
                <c:pt idx="8620">
                  <c:v>37005739.407334</c:v>
                </c:pt>
                <c:pt idx="8621">
                  <c:v>37007414.059579</c:v>
                </c:pt>
                <c:pt idx="8622">
                  <c:v>37009085.905813999</c:v>
                </c:pt>
                <c:pt idx="8623">
                  <c:v>37010754.946456991</c:v>
                </c:pt>
                <c:pt idx="8624">
                  <c:v>37012421.181929</c:v>
                </c:pt>
                <c:pt idx="8625">
                  <c:v>37014084.612645999</c:v>
                </c:pt>
                <c:pt idx="8626">
                  <c:v>37015745.239023007</c:v>
                </c:pt>
                <c:pt idx="8627">
                  <c:v>37017403.061471</c:v>
                </c:pt>
                <c:pt idx="8628">
                  <c:v>37019058.080403</c:v>
                </c:pt>
                <c:pt idx="8629">
                  <c:v>37020710.296227008</c:v>
                </c:pt>
                <c:pt idx="8630">
                  <c:v>37022359.709349006</c:v>
                </c:pt>
                <c:pt idx="8631">
                  <c:v>37024006.320175</c:v>
                </c:pt>
                <c:pt idx="8632">
                  <c:v>37025650.129107006</c:v>
                </c:pt>
                <c:pt idx="8633">
                  <c:v>37027291.136546999</c:v>
                </c:pt>
                <c:pt idx="8634">
                  <c:v>37028929.34289299</c:v>
                </c:pt>
                <c:pt idx="8635">
                  <c:v>37030564.748543009</c:v>
                </c:pt>
                <c:pt idx="8636">
                  <c:v>37032197.353890993</c:v>
                </c:pt>
                <c:pt idx="8637">
                  <c:v>37033827.159332</c:v>
                </c:pt>
                <c:pt idx="8638">
                  <c:v>37035454.16525501</c:v>
                </c:pt>
                <c:pt idx="8639">
                  <c:v>37037078.372049995</c:v>
                </c:pt>
                <c:pt idx="8640">
                  <c:v>37038699.780104004</c:v>
                </c:pt>
                <c:pt idx="8641">
                  <c:v>37040318.389803998</c:v>
                </c:pt>
                <c:pt idx="8642">
                  <c:v>37041934.201532006</c:v>
                </c:pt>
                <c:pt idx="8643">
                  <c:v>37043547.215669006</c:v>
                </c:pt>
                <c:pt idx="8644">
                  <c:v>37045157.432595</c:v>
                </c:pt>
                <c:pt idx="8645">
                  <c:v>37046764.852688991</c:v>
                </c:pt>
                <c:pt idx="8646">
                  <c:v>37048369.476323992</c:v>
                </c:pt>
                <c:pt idx="8647">
                  <c:v>37049971.303874992</c:v>
                </c:pt>
                <c:pt idx="8648">
                  <c:v>37051570.335714996</c:v>
                </c:pt>
                <c:pt idx="8649">
                  <c:v>37053166.572210997</c:v>
                </c:pt>
                <c:pt idx="8650">
                  <c:v>37054760.013733</c:v>
                </c:pt>
                <c:pt idx="8651">
                  <c:v>37056350.660646006</c:v>
                </c:pt>
                <c:pt idx="8652">
                  <c:v>37057938.513314992</c:v>
                </c:pt>
                <c:pt idx="8653">
                  <c:v>37059523.572099999</c:v>
                </c:pt>
                <c:pt idx="8654">
                  <c:v>37061105.83736299</c:v>
                </c:pt>
                <c:pt idx="8655">
                  <c:v>37062685.309461996</c:v>
                </c:pt>
                <c:pt idx="8656">
                  <c:v>37064261.988751993</c:v>
                </c:pt>
                <c:pt idx="8657">
                  <c:v>37065835.875588</c:v>
                </c:pt>
                <c:pt idx="8658">
                  <c:v>37067406.970322989</c:v>
                </c:pt>
                <c:pt idx="8659">
                  <c:v>37068975.273307003</c:v>
                </c:pt>
                <c:pt idx="8660">
                  <c:v>37070540.784887999</c:v>
                </c:pt>
                <c:pt idx="8661">
                  <c:v>37072103.505413003</c:v>
                </c:pt>
                <c:pt idx="8662">
                  <c:v>37073663.435226999</c:v>
                </c:pt>
                <c:pt idx="8663">
                  <c:v>37075220.574672997</c:v>
                </c:pt>
                <c:pt idx="8664">
                  <c:v>37076774.924089998</c:v>
                </c:pt>
                <c:pt idx="8665">
                  <c:v>37078326.483818993</c:v>
                </c:pt>
                <c:pt idx="8666">
                  <c:v>37079875.254196003</c:v>
                </c:pt>
                <c:pt idx="8667">
                  <c:v>37081421.235556006</c:v>
                </c:pt>
                <c:pt idx="8668">
                  <c:v>37082964.428233005</c:v>
                </c:pt>
                <c:pt idx="8669">
                  <c:v>37084504.832557</c:v>
                </c:pt>
                <c:pt idx="8670">
                  <c:v>37086042.448858</c:v>
                </c:pt>
                <c:pt idx="8671">
                  <c:v>37087577.277462997</c:v>
                </c:pt>
                <c:pt idx="8672">
                  <c:v>37089109.318698004</c:v>
                </c:pt>
                <c:pt idx="8673">
                  <c:v>37090638.57288599</c:v>
                </c:pt>
                <c:pt idx="8674">
                  <c:v>37092165.040348999</c:v>
                </c:pt>
                <c:pt idx="8675">
                  <c:v>37093688.721407019</c:v>
                </c:pt>
                <c:pt idx="8676">
                  <c:v>37095209.616376996</c:v>
                </c:pt>
                <c:pt idx="8677">
                  <c:v>37096727.725576006</c:v>
                </c:pt>
                <c:pt idx="8678">
                  <c:v>37098243.049318001</c:v>
                </c:pt>
                <c:pt idx="8679">
                  <c:v>37099755.587912992</c:v>
                </c:pt>
                <c:pt idx="8680">
                  <c:v>37101265.341674</c:v>
                </c:pt>
                <c:pt idx="8681">
                  <c:v>37102772.310906991</c:v>
                </c:pt>
                <c:pt idx="8682">
                  <c:v>37104276.495920002</c:v>
                </c:pt>
                <c:pt idx="8683">
                  <c:v>37105777.897017002</c:v>
                </c:pt>
                <c:pt idx="8684">
                  <c:v>37107276.5145</c:v>
                </c:pt>
                <c:pt idx="8685">
                  <c:v>37108772.348669998</c:v>
                </c:pt>
                <c:pt idx="8686">
                  <c:v>37110265.399827003</c:v>
                </c:pt>
                <c:pt idx="8687">
                  <c:v>37111755.668266006</c:v>
                </c:pt>
                <c:pt idx="8688">
                  <c:v>37113243.154282004</c:v>
                </c:pt>
                <c:pt idx="8689">
                  <c:v>37114727.858169995</c:v>
                </c:pt>
                <c:pt idx="8690">
                  <c:v>37116209.780220002</c:v>
                </c:pt>
                <c:pt idx="8691">
                  <c:v>37117688.920720994</c:v>
                </c:pt>
                <c:pt idx="8692">
                  <c:v>37119165.279960006</c:v>
                </c:pt>
                <c:pt idx="8693">
                  <c:v>37120638.858223997</c:v>
                </c:pt>
                <c:pt idx="8694">
                  <c:v>37122109.655795999</c:v>
                </c:pt>
                <c:pt idx="8695">
                  <c:v>37123577.672957003</c:v>
                </c:pt>
                <c:pt idx="8696">
                  <c:v>37125042.909988001</c:v>
                </c:pt>
                <c:pt idx="8697">
                  <c:v>37126505.367165998</c:v>
                </c:pt>
                <c:pt idx="8698">
                  <c:v>37127965.044767</c:v>
                </c:pt>
                <c:pt idx="8699">
                  <c:v>37129421.943065993</c:v>
                </c:pt>
                <c:pt idx="8700">
                  <c:v>37130876.062334999</c:v>
                </c:pt>
                <c:pt idx="8701">
                  <c:v>37132327.402842991</c:v>
                </c:pt>
                <c:pt idx="8702">
                  <c:v>37133775.964860998</c:v>
                </c:pt>
                <c:pt idx="8703">
                  <c:v>37135221.748654008</c:v>
                </c:pt>
                <c:pt idx="8704">
                  <c:v>37136664.754487</c:v>
                </c:pt>
                <c:pt idx="8705">
                  <c:v>37138104.98262199</c:v>
                </c:pt>
                <c:pt idx="8706">
                  <c:v>37139542.43332199</c:v>
                </c:pt>
                <c:pt idx="8707">
                  <c:v>37140977.106844999</c:v>
                </c:pt>
                <c:pt idx="8708">
                  <c:v>37142409.003448002</c:v>
                </c:pt>
                <c:pt idx="8709">
                  <c:v>37143838.123385996</c:v>
                </c:pt>
                <c:pt idx="8710">
                  <c:v>37145264.466913</c:v>
                </c:pt>
                <c:pt idx="8711">
                  <c:v>37146688.034281999</c:v>
                </c:pt>
                <c:pt idx="8712">
                  <c:v>37148108.825740002</c:v>
                </c:pt>
                <c:pt idx="8713">
                  <c:v>37149526.841536999</c:v>
                </c:pt>
                <c:pt idx="8714">
                  <c:v>37150942.081917003</c:v>
                </c:pt>
                <c:pt idx="8715">
                  <c:v>37152354.547125995</c:v>
                </c:pt>
                <c:pt idx="8716">
                  <c:v>37153764.237405002</c:v>
                </c:pt>
                <c:pt idx="8717">
                  <c:v>37155171.152994998</c:v>
                </c:pt>
                <c:pt idx="8718">
                  <c:v>37156575.294135012</c:v>
                </c:pt>
                <c:pt idx="8719">
                  <c:v>37157976.661060005</c:v>
                </c:pt>
                <c:pt idx="8720">
                  <c:v>37159375.254005998</c:v>
                </c:pt>
                <c:pt idx="8721">
                  <c:v>37160771.073205002</c:v>
                </c:pt>
                <c:pt idx="8722">
                  <c:v>37162164.118887998</c:v>
                </c:pt>
                <c:pt idx="8723">
                  <c:v>37163554.391286001</c:v>
                </c:pt>
                <c:pt idx="8724">
                  <c:v>37164941.890624002</c:v>
                </c:pt>
                <c:pt idx="8725">
                  <c:v>37166326.617128998</c:v>
                </c:pt>
                <c:pt idx="8726">
                  <c:v>37167708.571024001</c:v>
                </c:pt>
                <c:pt idx="8727">
                  <c:v>37169087.752530001</c:v>
                </c:pt>
                <c:pt idx="8728">
                  <c:v>37170464.161868006</c:v>
                </c:pt>
                <c:pt idx="8729">
                  <c:v>37171837.799255013</c:v>
                </c:pt>
                <c:pt idx="8730">
                  <c:v>37173208.664907008</c:v>
                </c:pt>
                <c:pt idx="8731">
                  <c:v>37174576.759040006</c:v>
                </c:pt>
                <c:pt idx="8732">
                  <c:v>37175942.081864998</c:v>
                </c:pt>
                <c:pt idx="8733">
                  <c:v>37177304.633592002</c:v>
                </c:pt>
                <c:pt idx="8734">
                  <c:v>37178664.414430998</c:v>
                </c:pt>
                <c:pt idx="8735">
                  <c:v>37180021.424588002</c:v>
                </c:pt>
                <c:pt idx="8736">
                  <c:v>37181375.664268009</c:v>
                </c:pt>
                <c:pt idx="8737">
                  <c:v>37182727.133675002</c:v>
                </c:pt>
                <c:pt idx="8738">
                  <c:v>37184075.833009996</c:v>
                </c:pt>
                <c:pt idx="8739">
                  <c:v>37185421.762470998</c:v>
                </c:pt>
                <c:pt idx="8740">
                  <c:v>37186764.922256999</c:v>
                </c:pt>
                <c:pt idx="8741">
                  <c:v>37188105.312563993</c:v>
                </c:pt>
                <c:pt idx="8742">
                  <c:v>37189442.933584996</c:v>
                </c:pt>
                <c:pt idx="8743">
                  <c:v>37190777.785512</c:v>
                </c:pt>
                <c:pt idx="8744">
                  <c:v>37192109.868536003</c:v>
                </c:pt>
                <c:pt idx="8745">
                  <c:v>37193439.182843998</c:v>
                </c:pt>
                <c:pt idx="8746">
                  <c:v>37194765.728624009</c:v>
                </c:pt>
                <c:pt idx="8747">
                  <c:v>37196089.506059997</c:v>
                </c:pt>
                <c:pt idx="8748">
                  <c:v>37197410.515334003</c:v>
                </c:pt>
                <c:pt idx="8749">
                  <c:v>37198728.756628998</c:v>
                </c:pt>
                <c:pt idx="8750">
                  <c:v>37200044.230122</c:v>
                </c:pt>
                <c:pt idx="8751">
                  <c:v>37201356.935991004</c:v>
                </c:pt>
                <c:pt idx="8752">
                  <c:v>37202666.874411993</c:v>
                </c:pt>
                <c:pt idx="8753">
                  <c:v>37203974.045558006</c:v>
                </c:pt>
                <c:pt idx="8754">
                  <c:v>37205278.449601002</c:v>
                </c:pt>
                <c:pt idx="8755">
                  <c:v>37206580.086710989</c:v>
                </c:pt>
                <c:pt idx="8756">
                  <c:v>37207878.957055993</c:v>
                </c:pt>
                <c:pt idx="8757">
                  <c:v>37209175.060801998</c:v>
                </c:pt>
                <c:pt idx="8758">
                  <c:v>37210468.398114003</c:v>
                </c:pt>
                <c:pt idx="8759">
                  <c:v>37211758.969154008</c:v>
                </c:pt>
                <c:pt idx="8760">
                  <c:v>37213046.774083003</c:v>
                </c:pt>
                <c:pt idx="8761">
                  <c:v>37214331.813058995</c:v>
                </c:pt>
                <c:pt idx="8762">
                  <c:v>37215614.086240999</c:v>
                </c:pt>
                <c:pt idx="8763">
                  <c:v>37216893.593782991</c:v>
                </c:pt>
                <c:pt idx="8764">
                  <c:v>37218170.335839003</c:v>
                </c:pt>
                <c:pt idx="8765">
                  <c:v>37219444.312558994</c:v>
                </c:pt>
                <c:pt idx="8766">
                  <c:v>37220715.524095006</c:v>
                </c:pt>
                <c:pt idx="8767">
                  <c:v>37221983.970594004</c:v>
                </c:pt>
                <c:pt idx="8768">
                  <c:v>37223249.652200997</c:v>
                </c:pt>
                <c:pt idx="8769">
                  <c:v>37224512.569062002</c:v>
                </c:pt>
                <c:pt idx="8770">
                  <c:v>37225772.721319005</c:v>
                </c:pt>
                <c:pt idx="8771">
                  <c:v>37227030.109112002</c:v>
                </c:pt>
                <c:pt idx="8772">
                  <c:v>37228284.732579999</c:v>
                </c:pt>
                <c:pt idx="8773">
                  <c:v>37229536.591861002</c:v>
                </c:pt>
                <c:pt idx="8774">
                  <c:v>37230785.687087998</c:v>
                </c:pt>
                <c:pt idx="8775">
                  <c:v>37232032.018397003</c:v>
                </c:pt>
                <c:pt idx="8776">
                  <c:v>37233275.585917003</c:v>
                </c:pt>
                <c:pt idx="8777">
                  <c:v>37234516.389779992</c:v>
                </c:pt>
                <c:pt idx="8778">
                  <c:v>37235754.430111997</c:v>
                </c:pt>
                <c:pt idx="8779">
                  <c:v>37236989.707039006</c:v>
                </c:pt>
                <c:pt idx="8780">
                  <c:v>37238222.220687009</c:v>
                </c:pt>
                <c:pt idx="8781">
                  <c:v>37239451.971178003</c:v>
                </c:pt>
                <c:pt idx="8782">
                  <c:v>37240678.958631001</c:v>
                </c:pt>
                <c:pt idx="8783">
                  <c:v>37241903.183165997</c:v>
                </c:pt>
                <c:pt idx="8784">
                  <c:v>37243124.644900002</c:v>
                </c:pt>
                <c:pt idx="8785">
                  <c:v>37244343.343947001</c:v>
                </c:pt>
                <c:pt idx="8786">
                  <c:v>37245559.280421995</c:v>
                </c:pt>
                <c:pt idx="8787">
                  <c:v>37246772.454435997</c:v>
                </c:pt>
                <c:pt idx="8788">
                  <c:v>37247982.866098002</c:v>
                </c:pt>
                <c:pt idx="8789">
                  <c:v>37249190.515516996</c:v>
                </c:pt>
                <c:pt idx="8790">
                  <c:v>37250395.402797997</c:v>
                </c:pt>
                <c:pt idx="8791">
                  <c:v>37251597.528046004</c:v>
                </c:pt>
                <c:pt idx="8792">
                  <c:v>37252796.891363002</c:v>
                </c:pt>
                <c:pt idx="8793">
                  <c:v>37253993.492849</c:v>
                </c:pt>
                <c:pt idx="8794">
                  <c:v>37255187.332604997</c:v>
                </c:pt>
                <c:pt idx="8795">
                  <c:v>37256378.410725988</c:v>
                </c:pt>
                <c:pt idx="8796">
                  <c:v>37257566.727309003</c:v>
                </c:pt>
                <c:pt idx="8797">
                  <c:v>37258752.282444999</c:v>
                </c:pt>
                <c:pt idx="8798">
                  <c:v>37259935.076228</c:v>
                </c:pt>
                <c:pt idx="8799">
                  <c:v>37261115.108746998</c:v>
                </c:pt>
                <c:pt idx="8800">
                  <c:v>37262292.380088992</c:v>
                </c:pt>
                <c:pt idx="8801">
                  <c:v>37263466.890341997</c:v>
                </c:pt>
                <c:pt idx="8802">
                  <c:v>37264638.639589004</c:v>
                </c:pt>
                <c:pt idx="8803">
                  <c:v>37265807.627912998</c:v>
                </c:pt>
                <c:pt idx="8804">
                  <c:v>37266973.855393998</c:v>
                </c:pt>
                <c:pt idx="8805">
                  <c:v>37268137.322113</c:v>
                </c:pt>
                <c:pt idx="8806">
                  <c:v>37269298.028146006</c:v>
                </c:pt>
                <c:pt idx="8807">
                  <c:v>37270455.973568</c:v>
                </c:pt>
                <c:pt idx="8808">
                  <c:v>37271611.158454001</c:v>
                </c:pt>
                <c:pt idx="8809">
                  <c:v>37272763.582873993</c:v>
                </c:pt>
                <c:pt idx="8810">
                  <c:v>37273913.246899001</c:v>
                </c:pt>
                <c:pt idx="8811">
                  <c:v>37275060.150596999</c:v>
                </c:pt>
                <c:pt idx="8812">
                  <c:v>37276204.294034012</c:v>
                </c:pt>
                <c:pt idx="8813">
                  <c:v>37277345.677276</c:v>
                </c:pt>
                <c:pt idx="8814">
                  <c:v>37278484.300383992</c:v>
                </c:pt>
                <c:pt idx="8815">
                  <c:v>37279620.163420998</c:v>
                </c:pt>
                <c:pt idx="8816">
                  <c:v>37280753.266444005</c:v>
                </c:pt>
                <c:pt idx="8817">
                  <c:v>37281883.609513007</c:v>
                </c:pt>
                <c:pt idx="8818">
                  <c:v>37283011.192681</c:v>
                </c:pt>
                <c:pt idx="8819">
                  <c:v>37284136.01600299</c:v>
                </c:pt>
                <c:pt idx="8820">
                  <c:v>37285258.079532005</c:v>
                </c:pt>
                <c:pt idx="8821">
                  <c:v>37286377.383315988</c:v>
                </c:pt>
                <c:pt idx="8822">
                  <c:v>37287493.927405998</c:v>
                </c:pt>
                <c:pt idx="8823">
                  <c:v>37288607.711847007</c:v>
                </c:pt>
                <c:pt idx="8824">
                  <c:v>37289718.736685</c:v>
                </c:pt>
                <c:pt idx="8825">
                  <c:v>37290827.001961999</c:v>
                </c:pt>
                <c:pt idx="8826">
                  <c:v>37291932.507719994</c:v>
                </c:pt>
                <c:pt idx="8827">
                  <c:v>37293035.253998004</c:v>
                </c:pt>
                <c:pt idx="8828">
                  <c:v>37294135.240834005</c:v>
                </c:pt>
                <c:pt idx="8829">
                  <c:v>37295232.468265004</c:v>
                </c:pt>
                <c:pt idx="8830">
                  <c:v>37296326.936323993</c:v>
                </c:pt>
                <c:pt idx="8831">
                  <c:v>37297418.645043008</c:v>
                </c:pt>
                <c:pt idx="8832">
                  <c:v>37298507.594454005</c:v>
                </c:pt>
                <c:pt idx="8833">
                  <c:v>37299593.784584001</c:v>
                </c:pt>
                <c:pt idx="8834">
                  <c:v>37300677.215461999</c:v>
                </c:pt>
                <c:pt idx="8835">
                  <c:v>37301757.887111992</c:v>
                </c:pt>
                <c:pt idx="8836">
                  <c:v>37302835.799558014</c:v>
                </c:pt>
                <c:pt idx="8837">
                  <c:v>37303910.952820987</c:v>
                </c:pt>
                <c:pt idx="8838">
                  <c:v>37304983.346921988</c:v>
                </c:pt>
                <c:pt idx="8839">
                  <c:v>37306052.981877998</c:v>
                </c:pt>
                <c:pt idx="8840">
                  <c:v>37307119.857706994</c:v>
                </c:pt>
                <c:pt idx="8841">
                  <c:v>37308183.974420995</c:v>
                </c:pt>
                <c:pt idx="8842">
                  <c:v>37309245.332034998</c:v>
                </c:pt>
                <c:pt idx="8843">
                  <c:v>37310303.930559002</c:v>
                </c:pt>
                <c:pt idx="8844">
                  <c:v>37311359.770002998</c:v>
                </c:pt>
                <c:pt idx="8845">
                  <c:v>37312412.850372992</c:v>
                </c:pt>
                <c:pt idx="8846">
                  <c:v>37313463.171676002</c:v>
                </c:pt>
                <c:pt idx="8847">
                  <c:v>37314510.733916</c:v>
                </c:pt>
                <c:pt idx="8848">
                  <c:v>37315555.537094004</c:v>
                </c:pt>
                <c:pt idx="8849">
                  <c:v>37316597.581211001</c:v>
                </c:pt>
                <c:pt idx="8850">
                  <c:v>37317636.866264999</c:v>
                </c:pt>
                <c:pt idx="8851">
                  <c:v>37318673.392254002</c:v>
                </c:pt>
                <c:pt idx="8852">
                  <c:v>37319707.159172997</c:v>
                </c:pt>
                <c:pt idx="8853">
                  <c:v>37320738.167014003</c:v>
                </c:pt>
                <c:pt idx="8854">
                  <c:v>37321766.415768996</c:v>
                </c:pt>
                <c:pt idx="8855">
                  <c:v>37322791.905428</c:v>
                </c:pt>
                <c:pt idx="8856">
                  <c:v>37323814.635978006</c:v>
                </c:pt>
                <c:pt idx="8857">
                  <c:v>37324834.607407011</c:v>
                </c:pt>
                <c:pt idx="8858">
                  <c:v>37325851.819698006</c:v>
                </c:pt>
                <c:pt idx="8859">
                  <c:v>37326866.272834003</c:v>
                </c:pt>
                <c:pt idx="8860">
                  <c:v>37327877.966794997</c:v>
                </c:pt>
                <c:pt idx="8861">
                  <c:v>37328886.901561998</c:v>
                </c:pt>
                <c:pt idx="8862">
                  <c:v>37329893.077110998</c:v>
                </c:pt>
                <c:pt idx="8863">
                  <c:v>37330896.493417002</c:v>
                </c:pt>
                <c:pt idx="8864">
                  <c:v>37331897.150454998</c:v>
                </c:pt>
                <c:pt idx="8865">
                  <c:v>37332895.048197009</c:v>
                </c:pt>
                <c:pt idx="8866">
                  <c:v>37333890.186611995</c:v>
                </c:pt>
                <c:pt idx="8867">
                  <c:v>37334882.565670006</c:v>
                </c:pt>
                <c:pt idx="8868">
                  <c:v>37335872.185337007</c:v>
                </c:pt>
                <c:pt idx="8869">
                  <c:v>37336859.045576997</c:v>
                </c:pt>
                <c:pt idx="8870">
                  <c:v>37337843.146354996</c:v>
                </c:pt>
                <c:pt idx="8871">
                  <c:v>37338824.487631999</c:v>
                </c:pt>
                <c:pt idx="8872">
                  <c:v>37339803.069366001</c:v>
                </c:pt>
                <c:pt idx="8873">
                  <c:v>37340778.891516998</c:v>
                </c:pt>
                <c:pt idx="8874">
                  <c:v>37341751.954040997</c:v>
                </c:pt>
                <c:pt idx="8875">
                  <c:v>37342722.256889991</c:v>
                </c:pt>
                <c:pt idx="8876">
                  <c:v>37343689.800018996</c:v>
                </c:pt>
                <c:pt idx="8877">
                  <c:v>37344654.583378993</c:v>
                </c:pt>
                <c:pt idx="8878">
                  <c:v>37345616.606917001</c:v>
                </c:pt>
                <c:pt idx="8879">
                  <c:v>37346575.870581992</c:v>
                </c:pt>
                <c:pt idx="8880">
                  <c:v>37347532.374318995</c:v>
                </c:pt>
                <c:pt idx="8881">
                  <c:v>37348486.118071996</c:v>
                </c:pt>
                <c:pt idx="8882">
                  <c:v>37349437.101783</c:v>
                </c:pt>
                <c:pt idx="8883">
                  <c:v>37350385.325392999</c:v>
                </c:pt>
                <c:pt idx="8884">
                  <c:v>37351330.788839005</c:v>
                </c:pt>
                <c:pt idx="8885">
                  <c:v>37352273.492058001</c:v>
                </c:pt>
                <c:pt idx="8886">
                  <c:v>37353213.434985995</c:v>
                </c:pt>
                <c:pt idx="8887">
                  <c:v>37354150.617555998</c:v>
                </c:pt>
                <c:pt idx="8888">
                  <c:v>37355085.039699011</c:v>
                </c:pt>
                <c:pt idx="8889">
                  <c:v>37356016.701346003</c:v>
                </c:pt>
                <c:pt idx="8890">
                  <c:v>37356945.60242299</c:v>
                </c:pt>
                <c:pt idx="8891">
                  <c:v>37357871.742858</c:v>
                </c:pt>
                <c:pt idx="8892">
                  <c:v>37358795.122574002</c:v>
                </c:pt>
                <c:pt idx="8893">
                  <c:v>37359715.741496004</c:v>
                </c:pt>
                <c:pt idx="8894">
                  <c:v>37360633.599542007</c:v>
                </c:pt>
                <c:pt idx="8895">
                  <c:v>37361548.696633019</c:v>
                </c:pt>
                <c:pt idx="8896">
                  <c:v>37362461.032687001</c:v>
                </c:pt>
                <c:pt idx="8897">
                  <c:v>37363370.607618004</c:v>
                </c:pt>
                <c:pt idx="8898">
                  <c:v>37364277.421341002</c:v>
                </c:pt>
                <c:pt idx="8899">
                  <c:v>37365181.473768994</c:v>
                </c:pt>
                <c:pt idx="8900">
                  <c:v>37366082.764810003</c:v>
                </c:pt>
                <c:pt idx="8901">
                  <c:v>37366981.294375002</c:v>
                </c:pt>
                <c:pt idx="8902">
                  <c:v>37367877.062369995</c:v>
                </c:pt>
                <c:pt idx="8903">
                  <c:v>37368770.068700999</c:v>
                </c:pt>
                <c:pt idx="8904">
                  <c:v>37369660.313269995</c:v>
                </c:pt>
                <c:pt idx="8905">
                  <c:v>37370547.795980006</c:v>
                </c:pt>
                <c:pt idx="8906">
                  <c:v>37371432.516729996</c:v>
                </c:pt>
                <c:pt idx="8907">
                  <c:v>37372314.475419</c:v>
                </c:pt>
                <c:pt idx="8908">
                  <c:v>37373193.671943009</c:v>
                </c:pt>
                <c:pt idx="8909">
                  <c:v>37374070.106197007</c:v>
                </c:pt>
                <c:pt idx="8910">
                  <c:v>37374943.778074004</c:v>
                </c:pt>
                <c:pt idx="8911">
                  <c:v>37375814.687463999</c:v>
                </c:pt>
                <c:pt idx="8912">
                  <c:v>37376682.834258005</c:v>
                </c:pt>
                <c:pt idx="8913">
                  <c:v>37377548.218344003</c:v>
                </c:pt>
                <c:pt idx="8914">
                  <c:v>37378410.839606002</c:v>
                </c:pt>
                <c:pt idx="8915">
                  <c:v>37379270.697930008</c:v>
                </c:pt>
                <c:pt idx="8916">
                  <c:v>37380127.793198012</c:v>
                </c:pt>
                <c:pt idx="8917">
                  <c:v>37380982.125290006</c:v>
                </c:pt>
                <c:pt idx="8918">
                  <c:v>37381833.694085002</c:v>
                </c:pt>
                <c:pt idx="8919">
                  <c:v>37382682.499462001</c:v>
                </c:pt>
                <c:pt idx="8920">
                  <c:v>37383528.541295007</c:v>
                </c:pt>
                <c:pt idx="8921">
                  <c:v>37384371.819458</c:v>
                </c:pt>
                <c:pt idx="8922">
                  <c:v>37385212.33382199</c:v>
                </c:pt>
                <c:pt idx="8923">
                  <c:v>37386050.084259003</c:v>
                </c:pt>
                <c:pt idx="8924">
                  <c:v>37386885.07063701</c:v>
                </c:pt>
                <c:pt idx="8925">
                  <c:v>37387717.292823002</c:v>
                </c:pt>
                <c:pt idx="8926">
                  <c:v>37388546.750680998</c:v>
                </c:pt>
                <c:pt idx="8927">
                  <c:v>37389373.444074996</c:v>
                </c:pt>
                <c:pt idx="8928">
                  <c:v>37390197.372866996</c:v>
                </c:pt>
                <c:pt idx="8929">
                  <c:v>37391018.536915995</c:v>
                </c:pt>
                <c:pt idx="8930">
                  <c:v>37391836.936079994</c:v>
                </c:pt>
                <c:pt idx="8931">
                  <c:v>37392652.570216</c:v>
                </c:pt>
                <c:pt idx="8932">
                  <c:v>37393465.439178005</c:v>
                </c:pt>
                <c:pt idx="8933">
                  <c:v>37394275.542818993</c:v>
                </c:pt>
                <c:pt idx="8934">
                  <c:v>37395082.880989991</c:v>
                </c:pt>
                <c:pt idx="8935">
                  <c:v>37395887.453540996</c:v>
                </c:pt>
                <c:pt idx="8936">
                  <c:v>37396689.260319002</c:v>
                </c:pt>
                <c:pt idx="8937">
                  <c:v>37397488.301169999</c:v>
                </c:pt>
                <c:pt idx="8938">
                  <c:v>37398284.575939007</c:v>
                </c:pt>
                <c:pt idx="8939">
                  <c:v>37399078.084465995</c:v>
                </c:pt>
                <c:pt idx="8940">
                  <c:v>37399868.826594003</c:v>
                </c:pt>
                <c:pt idx="8941">
                  <c:v>37400656.802161992</c:v>
                </c:pt>
                <c:pt idx="8942">
                  <c:v>37401442.011004999</c:v>
                </c:pt>
                <c:pt idx="8943">
                  <c:v>37402224.45296099</c:v>
                </c:pt>
                <c:pt idx="8944">
                  <c:v>37403004.127861999</c:v>
                </c:pt>
                <c:pt idx="8945">
                  <c:v>37403781.035540007</c:v>
                </c:pt>
                <c:pt idx="8946">
                  <c:v>37404555.175825998</c:v>
                </c:pt>
                <c:pt idx="8947">
                  <c:v>37405326.548549004</c:v>
                </c:pt>
                <c:pt idx="8948">
                  <c:v>37406095.153534003</c:v>
                </c:pt>
                <c:pt idx="8949">
                  <c:v>37406860.990608007</c:v>
                </c:pt>
                <c:pt idx="8950">
                  <c:v>37407624.059592001</c:v>
                </c:pt>
                <c:pt idx="8951">
                  <c:v>37408384.360309996</c:v>
                </c:pt>
                <c:pt idx="8952">
                  <c:v>37409141.892579995</c:v>
                </c:pt>
                <c:pt idx="8953">
                  <c:v>37409896.656220995</c:v>
                </c:pt>
                <c:pt idx="8954">
                  <c:v>37410648.651049003</c:v>
                </c:pt>
                <c:pt idx="8955">
                  <c:v>37411397.876878992</c:v>
                </c:pt>
                <c:pt idx="8956">
                  <c:v>37412144.333524004</c:v>
                </c:pt>
                <c:pt idx="8957">
                  <c:v>37412888.020794004</c:v>
                </c:pt>
                <c:pt idx="8958">
                  <c:v>37413628.938499011</c:v>
                </c:pt>
                <c:pt idx="8959">
                  <c:v>37414367.086447001</c:v>
                </c:pt>
                <c:pt idx="8960">
                  <c:v>37415102.464444004</c:v>
                </c:pt>
                <c:pt idx="8961">
                  <c:v>37415835.072294004</c:v>
                </c:pt>
                <c:pt idx="8962">
                  <c:v>37416564.9098</c:v>
                </c:pt>
                <c:pt idx="8963">
                  <c:v>37417291.976760991</c:v>
                </c:pt>
                <c:pt idx="8964">
                  <c:v>37418016.272978</c:v>
                </c:pt>
                <c:pt idx="8965">
                  <c:v>37418737.798247017</c:v>
                </c:pt>
                <c:pt idx="8966">
                  <c:v>37419456.552363992</c:v>
                </c:pt>
                <c:pt idx="8967">
                  <c:v>37420172.535122998</c:v>
                </c:pt>
                <c:pt idx="8968">
                  <c:v>37420885.746315993</c:v>
                </c:pt>
                <c:pt idx="8969">
                  <c:v>37421596.185732998</c:v>
                </c:pt>
                <c:pt idx="8970">
                  <c:v>37422303.853163995</c:v>
                </c:pt>
                <c:pt idx="8971">
                  <c:v>37423008.748392999</c:v>
                </c:pt>
                <c:pt idx="8972">
                  <c:v>37423710.871208005</c:v>
                </c:pt>
                <c:pt idx="8973">
                  <c:v>37424410.221391007</c:v>
                </c:pt>
                <c:pt idx="8974">
                  <c:v>37425106.798722997</c:v>
                </c:pt>
                <c:pt idx="8975">
                  <c:v>37425800.602985993</c:v>
                </c:pt>
                <c:pt idx="8976">
                  <c:v>37426491.633956999</c:v>
                </c:pt>
                <c:pt idx="8977">
                  <c:v>37427179.891411997</c:v>
                </c:pt>
                <c:pt idx="8978">
                  <c:v>37427865.375127003</c:v>
                </c:pt>
                <c:pt idx="8979">
                  <c:v>37428548.084874995</c:v>
                </c:pt>
                <c:pt idx="8980">
                  <c:v>37429228.020425998</c:v>
                </c:pt>
                <c:pt idx="8981">
                  <c:v>37429905.181550011</c:v>
                </c:pt>
                <c:pt idx="8982">
                  <c:v>37430579.568015002</c:v>
                </c:pt>
                <c:pt idx="8983">
                  <c:v>37431251.179588005</c:v>
                </c:pt>
                <c:pt idx="8984">
                  <c:v>37431920.016031995</c:v>
                </c:pt>
                <c:pt idx="8985">
                  <c:v>37432586.077110998</c:v>
                </c:pt>
                <c:pt idx="8986">
                  <c:v>37433249.362584993</c:v>
                </c:pt>
                <c:pt idx="8987">
                  <c:v>37433909.872212991</c:v>
                </c:pt>
                <c:pt idx="8988">
                  <c:v>37434567.605752997</c:v>
                </c:pt>
                <c:pt idx="8989">
                  <c:v>37435222.562960997</c:v>
                </c:pt>
                <c:pt idx="8990">
                  <c:v>37435874.743589997</c:v>
                </c:pt>
                <c:pt idx="8991">
                  <c:v>37436524.147393003</c:v>
                </c:pt>
                <c:pt idx="8992">
                  <c:v>37437170.774120003</c:v>
                </c:pt>
                <c:pt idx="8993">
                  <c:v>37437814.623521</c:v>
                </c:pt>
                <c:pt idx="8994">
                  <c:v>37438455.695342004</c:v>
                </c:pt>
                <c:pt idx="8995">
                  <c:v>37439093.989328995</c:v>
                </c:pt>
                <c:pt idx="8996">
                  <c:v>37439729.505225003</c:v>
                </c:pt>
                <c:pt idx="8997">
                  <c:v>37440362.242771991</c:v>
                </c:pt>
                <c:pt idx="8998">
                  <c:v>37440992.201710999</c:v>
                </c:pt>
                <c:pt idx="8999">
                  <c:v>37441619.381778993</c:v>
                </c:pt>
                <c:pt idx="9000">
                  <c:v>37442243.782713994</c:v>
                </c:pt>
                <c:pt idx="9001">
                  <c:v>37442865.404251002</c:v>
                </c:pt>
                <c:pt idx="9002">
                  <c:v>37443484.246121995</c:v>
                </c:pt>
                <c:pt idx="9003">
                  <c:v>37444100.308059998</c:v>
                </c:pt>
                <c:pt idx="9004">
                  <c:v>37444713.589794002</c:v>
                </c:pt>
                <c:pt idx="9005">
                  <c:v>37445324.091052003</c:v>
                </c:pt>
                <c:pt idx="9006">
                  <c:v>37445931.811560996</c:v>
                </c:pt>
                <c:pt idx="9007">
                  <c:v>37446536.751045011</c:v>
                </c:pt>
                <c:pt idx="9008">
                  <c:v>37447138.909226999</c:v>
                </c:pt>
                <c:pt idx="9009">
                  <c:v>37447738.285829</c:v>
                </c:pt>
                <c:pt idx="9010">
                  <c:v>37448334.880569004</c:v>
                </c:pt>
                <c:pt idx="9011">
                  <c:v>37448928.693166003</c:v>
                </c:pt>
                <c:pt idx="9012">
                  <c:v>37449519.723335005</c:v>
                </c:pt>
                <c:pt idx="9013">
                  <c:v>37450107.970789991</c:v>
                </c:pt>
                <c:pt idx="9014">
                  <c:v>37450693.435246006</c:v>
                </c:pt>
                <c:pt idx="9015">
                  <c:v>37451276.116410993</c:v>
                </c:pt>
                <c:pt idx="9016">
                  <c:v>37451856.013994999</c:v>
                </c:pt>
                <c:pt idx="9017">
                  <c:v>37452433.127705999</c:v>
                </c:pt>
                <c:pt idx="9018">
                  <c:v>37453007.457249001</c:v>
                </c:pt>
                <c:pt idx="9019">
                  <c:v>37453579.002327994</c:v>
                </c:pt>
                <c:pt idx="9020">
                  <c:v>37454147.762646005</c:v>
                </c:pt>
                <c:pt idx="9021">
                  <c:v>37454713.737902001</c:v>
                </c:pt>
                <c:pt idx="9022">
                  <c:v>37455276.927795</c:v>
                </c:pt>
                <c:pt idx="9023">
                  <c:v>37455837.332022995</c:v>
                </c:pt>
                <c:pt idx="9024">
                  <c:v>37456394.950280994</c:v>
                </c:pt>
                <c:pt idx="9025">
                  <c:v>37456949.782261997</c:v>
                </c:pt>
                <c:pt idx="9026">
                  <c:v>37457501.827658005</c:v>
                </c:pt>
                <c:pt idx="9027">
                  <c:v>37458051.086158998</c:v>
                </c:pt>
                <c:pt idx="9028">
                  <c:v>37458597.557452992</c:v>
                </c:pt>
                <c:pt idx="9029">
                  <c:v>37459141.241228007</c:v>
                </c:pt>
                <c:pt idx="9030">
                  <c:v>37459682.137168005</c:v>
                </c:pt>
                <c:pt idx="9031">
                  <c:v>37460220.244956002</c:v>
                </c:pt>
                <c:pt idx="9032">
                  <c:v>37460755.564274006</c:v>
                </c:pt>
                <c:pt idx="9033">
                  <c:v>37461288.094801001</c:v>
                </c:pt>
                <c:pt idx="9034">
                  <c:v>37461817.836215995</c:v>
                </c:pt>
                <c:pt idx="9035">
                  <c:v>37462344.788195007</c:v>
                </c:pt>
                <c:pt idx="9036">
                  <c:v>37462868.95041199</c:v>
                </c:pt>
                <c:pt idx="9037">
                  <c:v>37463390.32254</c:v>
                </c:pt>
                <c:pt idx="9038">
                  <c:v>37463908.904250003</c:v>
                </c:pt>
                <c:pt idx="9039">
                  <c:v>37464424.695212007</c:v>
                </c:pt>
                <c:pt idx="9040">
                  <c:v>37464937.695093006</c:v>
                </c:pt>
                <c:pt idx="9041">
                  <c:v>37465447.903558999</c:v>
                </c:pt>
                <c:pt idx="9042">
                  <c:v>37465955.320275001</c:v>
                </c:pt>
                <c:pt idx="9043">
                  <c:v>37466459.944903001</c:v>
                </c:pt>
                <c:pt idx="9044">
                  <c:v>37466961.777102999</c:v>
                </c:pt>
                <c:pt idx="9045">
                  <c:v>37467460.816534996</c:v>
                </c:pt>
                <c:pt idx="9046">
                  <c:v>37467957.062854998</c:v>
                </c:pt>
                <c:pt idx="9047">
                  <c:v>37468450.515720993</c:v>
                </c:pt>
                <c:pt idx="9048">
                  <c:v>37468941.174783997</c:v>
                </c:pt>
                <c:pt idx="9049">
                  <c:v>37469429.039698012</c:v>
                </c:pt>
                <c:pt idx="9050">
                  <c:v>37469914.110113002</c:v>
                </c:pt>
                <c:pt idx="9051">
                  <c:v>37470396.385677002</c:v>
                </c:pt>
                <c:pt idx="9052">
                  <c:v>37470875.866038002</c:v>
                </c:pt>
                <c:pt idx="9053">
                  <c:v>37471352.550839998</c:v>
                </c:pt>
                <c:pt idx="9054">
                  <c:v>37471826.439727001</c:v>
                </c:pt>
                <c:pt idx="9055">
                  <c:v>37472297.532340996</c:v>
                </c:pt>
                <c:pt idx="9056">
                  <c:v>37472765.828321993</c:v>
                </c:pt>
                <c:pt idx="9057">
                  <c:v>37473231.327308998</c:v>
                </c:pt>
                <c:pt idx="9058">
                  <c:v>37473694.028937005</c:v>
                </c:pt>
                <c:pt idx="9059">
                  <c:v>37474153.932840995</c:v>
                </c:pt>
                <c:pt idx="9060">
                  <c:v>37474611.038655005</c:v>
                </c:pt>
                <c:pt idx="9061">
                  <c:v>37475065.34601099</c:v>
                </c:pt>
                <c:pt idx="9062">
                  <c:v>37475516.854537003</c:v>
                </c:pt>
                <c:pt idx="9063">
                  <c:v>37475965.563860998</c:v>
                </c:pt>
                <c:pt idx="9064">
                  <c:v>37476411.473610997</c:v>
                </c:pt>
                <c:pt idx="9065">
                  <c:v>37476854.583409995</c:v>
                </c:pt>
                <c:pt idx="9066">
                  <c:v>37477294.892879993</c:v>
                </c:pt>
                <c:pt idx="9067">
                  <c:v>37477732.401644006</c:v>
                </c:pt>
                <c:pt idx="9068">
                  <c:v>37478167.109320998</c:v>
                </c:pt>
                <c:pt idx="9069">
                  <c:v>37478599.015527003</c:v>
                </c:pt>
                <c:pt idx="9070">
                  <c:v>37479028.119879</c:v>
                </c:pt>
                <c:pt idx="9071">
                  <c:v>37479454.421991006</c:v>
                </c:pt>
                <c:pt idx="9072">
                  <c:v>37479877.921475001</c:v>
                </c:pt>
                <c:pt idx="9073">
                  <c:v>37480298.617941998</c:v>
                </c:pt>
                <c:pt idx="9074">
                  <c:v>37480716.511000998</c:v>
                </c:pt>
                <c:pt idx="9075">
                  <c:v>37481131.600259006</c:v>
                </c:pt>
                <c:pt idx="9076">
                  <c:v>37481543.885320991</c:v>
                </c:pt>
                <c:pt idx="9077">
                  <c:v>37481953.365791999</c:v>
                </c:pt>
                <c:pt idx="9078">
                  <c:v>37482360.041271999</c:v>
                </c:pt>
                <c:pt idx="9079">
                  <c:v>37482763.911363997</c:v>
                </c:pt>
                <c:pt idx="9080">
                  <c:v>37483164.975664005</c:v>
                </c:pt>
                <c:pt idx="9081">
                  <c:v>37483563.233769998</c:v>
                </c:pt>
                <c:pt idx="9082">
                  <c:v>37483958.685277008</c:v>
                </c:pt>
                <c:pt idx="9083">
                  <c:v>37484351.329778001</c:v>
                </c:pt>
                <c:pt idx="9084">
                  <c:v>37484741.166864999</c:v>
                </c:pt>
                <c:pt idx="9085">
                  <c:v>37485128.196128003</c:v>
                </c:pt>
                <c:pt idx="9086">
                  <c:v>37485512.417154998</c:v>
                </c:pt>
                <c:pt idx="9087">
                  <c:v>37485893.829532005</c:v>
                </c:pt>
                <c:pt idx="9088">
                  <c:v>37486272.432843998</c:v>
                </c:pt>
                <c:pt idx="9089">
                  <c:v>37486648.226674005</c:v>
                </c:pt>
                <c:pt idx="9090">
                  <c:v>37487021.210604005</c:v>
                </c:pt>
                <c:pt idx="9091">
                  <c:v>37487391.384211995</c:v>
                </c:pt>
                <c:pt idx="9092">
                  <c:v>37487758.747077003</c:v>
                </c:pt>
                <c:pt idx="9093">
                  <c:v>37488123.298774004</c:v>
                </c:pt>
                <c:pt idx="9094">
                  <c:v>37488485.038878001</c:v>
                </c:pt>
                <c:pt idx="9095">
                  <c:v>37488843.966961995</c:v>
                </c:pt>
                <c:pt idx="9096">
                  <c:v>37489200.082595997</c:v>
                </c:pt>
                <c:pt idx="9097">
                  <c:v>37489553.385348998</c:v>
                </c:pt>
                <c:pt idx="9098">
                  <c:v>37489903.874788992</c:v>
                </c:pt>
                <c:pt idx="9099">
                  <c:v>37490251.55048199</c:v>
                </c:pt>
                <c:pt idx="9100">
                  <c:v>37490596.411991</c:v>
                </c:pt>
                <c:pt idx="9101">
                  <c:v>37490938.458877996</c:v>
                </c:pt>
                <c:pt idx="9102">
                  <c:v>37491277.690705001</c:v>
                </c:pt>
                <c:pt idx="9103">
                  <c:v>37491614.107028998</c:v>
                </c:pt>
                <c:pt idx="9104">
                  <c:v>37491947.707406998</c:v>
                </c:pt>
                <c:pt idx="9105">
                  <c:v>37492278.491396002</c:v>
                </c:pt>
                <c:pt idx="9106">
                  <c:v>37492606.458548002</c:v>
                </c:pt>
                <c:pt idx="9107">
                  <c:v>37492931.608415</c:v>
                </c:pt>
                <c:pt idx="9108">
                  <c:v>37493253.940548003</c:v>
                </c:pt>
                <c:pt idx="9109">
                  <c:v>37493573.454493999</c:v>
                </c:pt>
                <c:pt idx="9110">
                  <c:v>37493890.149800003</c:v>
                </c:pt>
                <c:pt idx="9111">
                  <c:v>37494204.026010998</c:v>
                </c:pt>
                <c:pt idx="9112">
                  <c:v>37494515.082669996</c:v>
                </c:pt>
                <c:pt idx="9113">
                  <c:v>37494823.319317997</c:v>
                </c:pt>
                <c:pt idx="9114">
                  <c:v>37495128.735496007</c:v>
                </c:pt>
                <c:pt idx="9115">
                  <c:v>37495431.330739997</c:v>
                </c:pt>
                <c:pt idx="9116">
                  <c:v>37495731.104587011</c:v>
                </c:pt>
                <c:pt idx="9117">
                  <c:v>37496028.05657199</c:v>
                </c:pt>
                <c:pt idx="9118">
                  <c:v>37496322.186227001</c:v>
                </c:pt>
                <c:pt idx="9119">
                  <c:v>37496613.493083</c:v>
                </c:pt>
                <c:pt idx="9120">
                  <c:v>37496901.976668999</c:v>
                </c:pt>
                <c:pt idx="9121">
                  <c:v>37497187.636513002</c:v>
                </c:pt>
                <c:pt idx="9122">
                  <c:v>37497470.472140998</c:v>
                </c:pt>
                <c:pt idx="9123">
                  <c:v>37497750.483075991</c:v>
                </c:pt>
                <c:pt idx="9124">
                  <c:v>37498027.668840006</c:v>
                </c:pt>
                <c:pt idx="9125">
                  <c:v>37498302.028955005</c:v>
                </c:pt>
                <c:pt idx="9126">
                  <c:v>37498573.562939003</c:v>
                </c:pt>
                <c:pt idx="9127">
                  <c:v>37498842.270309001</c:v>
                </c:pt>
                <c:pt idx="9128">
                  <c:v>37499108.150579996</c:v>
                </c:pt>
                <c:pt idx="9129">
                  <c:v>37499371.203266002</c:v>
                </c:pt>
                <c:pt idx="9130">
                  <c:v>37499631.427878</c:v>
                </c:pt>
                <c:pt idx="9131">
                  <c:v>37499888.823927999</c:v>
                </c:pt>
                <c:pt idx="9132">
                  <c:v>37500143.390921995</c:v>
                </c:pt>
                <c:pt idx="9133">
                  <c:v>37500395.128368005</c:v>
                </c:pt>
                <c:pt idx="9134">
                  <c:v>37500644.035769999</c:v>
                </c:pt>
                <c:pt idx="9135">
                  <c:v>37500890.112631999</c:v>
                </c:pt>
                <c:pt idx="9136">
                  <c:v>37501133.358454995</c:v>
                </c:pt>
                <c:pt idx="9137">
                  <c:v>37501373.772738002</c:v>
                </c:pt>
                <c:pt idx="9138">
                  <c:v>37501611.354979992</c:v>
                </c:pt>
                <c:pt idx="9139">
                  <c:v>37501846.104676001</c:v>
                </c:pt>
                <c:pt idx="9140">
                  <c:v>37502078.021320999</c:v>
                </c:pt>
                <c:pt idx="9141">
                  <c:v>37502307.104408003</c:v>
                </c:pt>
                <c:pt idx="9142">
                  <c:v>37502533.353426993</c:v>
                </c:pt>
                <c:pt idx="9143">
                  <c:v>37502756.767868005</c:v>
                </c:pt>
                <c:pt idx="9144">
                  <c:v>37502977.347217001</c:v>
                </c:pt>
                <c:pt idx="9145">
                  <c:v>37503195.090961002</c:v>
                </c:pt>
                <c:pt idx="9146">
                  <c:v>37503409.998584002</c:v>
                </c:pt>
                <c:pt idx="9147">
                  <c:v>37503622.069568008</c:v>
                </c:pt>
                <c:pt idx="9148">
                  <c:v>37503831.303391993</c:v>
                </c:pt>
                <c:pt idx="9149">
                  <c:v>37504037.699537016</c:v>
                </c:pt>
                <c:pt idx="9150">
                  <c:v>37504241.257477999</c:v>
                </c:pt>
                <c:pt idx="9151">
                  <c:v>37504441.976691</c:v>
                </c:pt>
                <c:pt idx="9152">
                  <c:v>37504639.856649995</c:v>
                </c:pt>
                <c:pt idx="9153">
                  <c:v>37504834.896824993</c:v>
                </c:pt>
                <c:pt idx="9154">
                  <c:v>37505027.096688002</c:v>
                </c:pt>
                <c:pt idx="9155">
                  <c:v>37505216.455704994</c:v>
                </c:pt>
                <c:pt idx="9156">
                  <c:v>37505402.973344997</c:v>
                </c:pt>
                <c:pt idx="9157">
                  <c:v>37505586.649070002</c:v>
                </c:pt>
                <c:pt idx="9158">
                  <c:v>37505767.482344992</c:v>
                </c:pt>
                <c:pt idx="9159">
                  <c:v>37505945.472630002</c:v>
                </c:pt>
                <c:pt idx="9160">
                  <c:v>37506120.619383998</c:v>
                </c:pt>
                <c:pt idx="9161">
                  <c:v>37506292.922067001</c:v>
                </c:pt>
                <c:pt idx="9162">
                  <c:v>37506462.380131997</c:v>
                </c:pt>
                <c:pt idx="9163">
                  <c:v>37506628.993036002</c:v>
                </c:pt>
                <c:pt idx="9164">
                  <c:v>37506792.760229006</c:v>
                </c:pt>
                <c:pt idx="9165">
                  <c:v>37506953.681162998</c:v>
                </c:pt>
                <c:pt idx="9166">
                  <c:v>37507111.755286999</c:v>
                </c:pt>
                <c:pt idx="9167">
                  <c:v>37507266.982046992</c:v>
                </c:pt>
                <c:pt idx="9168">
                  <c:v>37507419.360888995</c:v>
                </c:pt>
                <c:pt idx="9169">
                  <c:v>37507568.891258009</c:v>
                </c:pt>
                <c:pt idx="9170">
                  <c:v>37507715.572594002</c:v>
                </c:pt>
                <c:pt idx="9171">
                  <c:v>37507859.404338002</c:v>
                </c:pt>
                <c:pt idx="9172">
                  <c:v>37508000.385927998</c:v>
                </c:pt>
                <c:pt idx="9173">
                  <c:v>37508138.516800992</c:v>
                </c:pt>
                <c:pt idx="9174">
                  <c:v>37508273.796392001</c:v>
                </c:pt>
                <c:pt idx="9175">
                  <c:v>37508406.224133015</c:v>
                </c:pt>
                <c:pt idx="9176">
                  <c:v>37508535.799457006</c:v>
                </c:pt>
                <c:pt idx="9177">
                  <c:v>37508662.521793008</c:v>
                </c:pt>
                <c:pt idx="9178">
                  <c:v>37508786.390568003</c:v>
                </c:pt>
                <c:pt idx="9179">
                  <c:v>37508907.405210003</c:v>
                </c:pt>
                <c:pt idx="9180">
                  <c:v>37509025.565141007</c:v>
                </c:pt>
                <c:pt idx="9181">
                  <c:v>37509140.869784996</c:v>
                </c:pt>
                <c:pt idx="9182">
                  <c:v>37509253.318562992</c:v>
                </c:pt>
                <c:pt idx="9183">
                  <c:v>37509362.910893001</c:v>
                </c:pt>
                <c:pt idx="9184">
                  <c:v>37509469.646191999</c:v>
                </c:pt>
                <c:pt idx="9185">
                  <c:v>37509573.523877002</c:v>
                </c:pt>
                <c:pt idx="9186">
                  <c:v>37509674.543360993</c:v>
                </c:pt>
                <c:pt idx="9187">
                  <c:v>37509772.704057008</c:v>
                </c:pt>
                <c:pt idx="9188">
                  <c:v>37509868.005373001</c:v>
                </c:pt>
                <c:pt idx="9189">
                  <c:v>37509960.446718991</c:v>
                </c:pt>
                <c:pt idx="9190">
                  <c:v>37510050.027502</c:v>
                </c:pt>
                <c:pt idx="9191">
                  <c:v>37510136.747125998</c:v>
                </c:pt>
                <c:pt idx="9192">
                  <c:v>37510220.604994006</c:v>
                </c:pt>
                <c:pt idx="9193">
                  <c:v>37510301.600509003</c:v>
                </c:pt>
                <c:pt idx="9194">
                  <c:v>37510379.733069003</c:v>
                </c:pt>
                <c:pt idx="9195">
                  <c:v>37510455.00207299</c:v>
                </c:pt>
                <c:pt idx="9196">
                  <c:v>37510527.406915992</c:v>
                </c:pt>
                <c:pt idx="9197">
                  <c:v>37510596.946993001</c:v>
                </c:pt>
                <c:pt idx="9198">
                  <c:v>37510663.621697016</c:v>
                </c:pt>
                <c:pt idx="9199">
                  <c:v>37510727.430418</c:v>
                </c:pt>
                <c:pt idx="9200">
                  <c:v>37510788.372544996</c:v>
                </c:pt>
                <c:pt idx="9201">
                  <c:v>37510846.447465993</c:v>
                </c:pt>
                <c:pt idx="9202">
                  <c:v>37510901.654565997</c:v>
                </c:pt>
                <c:pt idx="9203">
                  <c:v>37510953.993229002</c:v>
                </c:pt>
                <c:pt idx="9204">
                  <c:v>37511003.462837003</c:v>
                </c:pt>
                <c:pt idx="9205">
                  <c:v>37511050.062768996</c:v>
                </c:pt>
                <c:pt idx="9206">
                  <c:v>37511093.792405002</c:v>
                </c:pt>
                <c:pt idx="9207">
                  <c:v>37511134.651120998</c:v>
                </c:pt>
                <c:pt idx="9208">
                  <c:v>37511172.638292007</c:v>
                </c:pt>
                <c:pt idx="9209">
                  <c:v>37511207.753291003</c:v>
                </c:pt>
                <c:pt idx="9210">
                  <c:v>37511239.995488003</c:v>
                </c:pt>
                <c:pt idx="9211">
                  <c:v>37511269.364255011</c:v>
                </c:pt>
                <c:pt idx="9212">
                  <c:v>37511295.858957998</c:v>
                </c:pt>
                <c:pt idx="9213">
                  <c:v>37511319.478964001</c:v>
                </c:pt>
                <c:pt idx="9214">
                  <c:v>37511340.223637015</c:v>
                </c:pt>
                <c:pt idx="9215">
                  <c:v>37511358.092338003</c:v>
                </c:pt>
                <c:pt idx="9216">
                  <c:v>37511373.084430002</c:v>
                </c:pt>
                <c:pt idx="9217">
                  <c:v>37511385.19927001</c:v>
                </c:pt>
                <c:pt idx="9218">
                  <c:v>37511394.436215997</c:v>
                </c:pt>
                <c:pt idx="9219">
                  <c:v>37511400.794622004</c:v>
                </c:pt>
                <c:pt idx="9220">
                  <c:v>37511404.273844011</c:v>
                </c:pt>
                <c:pt idx="9221">
                  <c:v>37511404.873232</c:v>
                </c:pt>
                <c:pt idx="9222">
                  <c:v>37511402.592136003</c:v>
                </c:pt>
                <c:pt idx="9223">
                  <c:v>37511397.429905005</c:v>
                </c:pt>
                <c:pt idx="9224">
                  <c:v>37511389.385883994</c:v>
                </c:pt>
                <c:pt idx="9225">
                  <c:v>37511378.459418997</c:v>
                </c:pt>
                <c:pt idx="9226">
                  <c:v>37511364.649852999</c:v>
                </c:pt>
                <c:pt idx="9227">
                  <c:v>37511347.956525989</c:v>
                </c:pt>
                <c:pt idx="9228">
                  <c:v>37511328.37877699</c:v>
                </c:pt>
                <c:pt idx="9229">
                  <c:v>37511305.915945001</c:v>
                </c:pt>
                <c:pt idx="9230">
                  <c:v>37511280.567364</c:v>
                </c:pt>
                <c:pt idx="9231">
                  <c:v>37511252.332369991</c:v>
                </c:pt>
                <c:pt idx="9232">
                  <c:v>37511221.21029301</c:v>
                </c:pt>
                <c:pt idx="9233">
                  <c:v>37511187.200465001</c:v>
                </c:pt>
                <c:pt idx="9234">
                  <c:v>37511150.302212991</c:v>
                </c:pt>
                <c:pt idx="9235">
                  <c:v>37511110.514863998</c:v>
                </c:pt>
                <c:pt idx="9236">
                  <c:v>37511067.837744996</c:v>
                </c:pt>
                <c:pt idx="9237">
                  <c:v>37511022.270176999</c:v>
                </c:pt>
                <c:pt idx="9238">
                  <c:v>37510973.811480992</c:v>
                </c:pt>
                <c:pt idx="9239">
                  <c:v>37510922.460979</c:v>
                </c:pt>
                <c:pt idx="9240">
                  <c:v>37510868.217987001</c:v>
                </c:pt>
                <c:pt idx="9241">
                  <c:v>37510811.081820995</c:v>
                </c:pt>
                <c:pt idx="9242">
                  <c:v>37510751.051795997</c:v>
                </c:pt>
                <c:pt idx="9243">
                  <c:v>37510688.127224006</c:v>
                </c:pt>
                <c:pt idx="9244">
                  <c:v>37510622.307414994</c:v>
                </c:pt>
                <c:pt idx="9245">
                  <c:v>37510553.591679007</c:v>
                </c:pt>
                <c:pt idx="9246">
                  <c:v>37510481.979323</c:v>
                </c:pt>
                <c:pt idx="9247">
                  <c:v>37510407.469651006</c:v>
                </c:pt>
                <c:pt idx="9248">
                  <c:v>37510330.061967008</c:v>
                </c:pt>
                <c:pt idx="9249">
                  <c:v>37510249.755572997</c:v>
                </c:pt>
                <c:pt idx="9250">
                  <c:v>37510166.549768001</c:v>
                </c:pt>
                <c:pt idx="9251">
                  <c:v>37510080.443851992</c:v>
                </c:pt>
                <c:pt idx="9252">
                  <c:v>37509991.437119</c:v>
                </c:pt>
                <c:pt idx="9253">
                  <c:v>37509899.528864011</c:v>
                </c:pt>
                <c:pt idx="9254">
                  <c:v>37509804.718379997</c:v>
                </c:pt>
                <c:pt idx="9255">
                  <c:v>37509707.004958004</c:v>
                </c:pt>
                <c:pt idx="9256">
                  <c:v>37509606.387885988</c:v>
                </c:pt>
                <c:pt idx="9257">
                  <c:v>37509502.866451994</c:v>
                </c:pt>
                <c:pt idx="9258">
                  <c:v>37509396.439942002</c:v>
                </c:pt>
                <c:pt idx="9259">
                  <c:v>37509287.107639007</c:v>
                </c:pt>
                <c:pt idx="9260">
                  <c:v>37509174.868823998</c:v>
                </c:pt>
                <c:pt idx="9261">
                  <c:v>37509059.722778</c:v>
                </c:pt>
                <c:pt idx="9262">
                  <c:v>37508941.668779001</c:v>
                </c:pt>
                <c:pt idx="9263">
                  <c:v>37508820.706102997</c:v>
                </c:pt>
                <c:pt idx="9264">
                  <c:v>37508696.834024996</c:v>
                </c:pt>
                <c:pt idx="9265">
                  <c:v>37508570.051817998</c:v>
                </c:pt>
                <c:pt idx="9266">
                  <c:v>37508440.35875199</c:v>
                </c:pt>
                <c:pt idx="9267">
                  <c:v>37508307.754096001</c:v>
                </c:pt>
                <c:pt idx="9268">
                  <c:v>37508172.237119004</c:v>
                </c:pt>
                <c:pt idx="9269">
                  <c:v>37508033.807084993</c:v>
                </c:pt>
                <c:pt idx="9270">
                  <c:v>37507892.463258006</c:v>
                </c:pt>
                <c:pt idx="9271">
                  <c:v>37507748.204900004</c:v>
                </c:pt>
                <c:pt idx="9272">
                  <c:v>37507601.031271003</c:v>
                </c:pt>
                <c:pt idx="9273">
                  <c:v>37507450.941629</c:v>
                </c:pt>
                <c:pt idx="9274">
                  <c:v>37507297.935231008</c:v>
                </c:pt>
                <c:pt idx="9275">
                  <c:v>37507142.011330999</c:v>
                </c:pt>
                <c:pt idx="9276">
                  <c:v>37506983.169182003</c:v>
                </c:pt>
                <c:pt idx="9277">
                  <c:v>37506821.408035003</c:v>
                </c:pt>
                <c:pt idx="9278">
                  <c:v>37506656.727139018</c:v>
                </c:pt>
                <c:pt idx="9279">
                  <c:v>37506489.125742003</c:v>
                </c:pt>
                <c:pt idx="9280">
                  <c:v>37506318.603088997</c:v>
                </c:pt>
                <c:pt idx="9281">
                  <c:v>37506145.158422992</c:v>
                </c:pt>
                <c:pt idx="9282">
                  <c:v>37505968.790987007</c:v>
                </c:pt>
                <c:pt idx="9283">
                  <c:v>37505789.500019997</c:v>
                </c:pt>
                <c:pt idx="9284">
                  <c:v>37505607.284760997</c:v>
                </c:pt>
                <c:pt idx="9285">
                  <c:v>37505422.144446</c:v>
                </c:pt>
                <c:pt idx="9286">
                  <c:v>37505234.078309998</c:v>
                </c:pt>
                <c:pt idx="9287">
                  <c:v>37505043.085584998</c:v>
                </c:pt>
                <c:pt idx="9288">
                  <c:v>37504849.165502004</c:v>
                </c:pt>
                <c:pt idx="9289">
                  <c:v>37504652.317290999</c:v>
                </c:pt>
                <c:pt idx="9290">
                  <c:v>37504452.540178001</c:v>
                </c:pt>
                <c:pt idx="9291">
                  <c:v>37504249.833388992</c:v>
                </c:pt>
                <c:pt idx="9292">
                  <c:v>37504044.196148008</c:v>
                </c:pt>
                <c:pt idx="9293">
                  <c:v>37503835.627676003</c:v>
                </c:pt>
                <c:pt idx="9294">
                  <c:v>37503624.127192006</c:v>
                </c:pt>
                <c:pt idx="9295">
                  <c:v>37503409.693916999</c:v>
                </c:pt>
                <c:pt idx="9296">
                  <c:v>37503192.327064</c:v>
                </c:pt>
                <c:pt idx="9297">
                  <c:v>37502972.025850005</c:v>
                </c:pt>
                <c:pt idx="9298">
                  <c:v>37502748.789485998</c:v>
                </c:pt>
                <c:pt idx="9299">
                  <c:v>37502522.617181994</c:v>
                </c:pt>
                <c:pt idx="9300">
                  <c:v>37502293.508149005</c:v>
                </c:pt>
                <c:pt idx="9301">
                  <c:v>37502061.46159301</c:v>
                </c:pt>
                <c:pt idx="9302">
                  <c:v>37501826.476718992</c:v>
                </c:pt>
                <c:pt idx="9303">
                  <c:v>37501588.552730992</c:v>
                </c:pt>
                <c:pt idx="9304">
                  <c:v>37501347.688830003</c:v>
                </c:pt>
                <c:pt idx="9305">
                  <c:v>37501103.884215996</c:v>
                </c:pt>
                <c:pt idx="9306">
                  <c:v>37500857.138085999</c:v>
                </c:pt>
                <c:pt idx="9307">
                  <c:v>37500607.449637011</c:v>
                </c:pt>
                <c:pt idx="9308">
                  <c:v>37500354.818061993</c:v>
                </c:pt>
                <c:pt idx="9309">
                  <c:v>37500099.242555</c:v>
                </c:pt>
                <c:pt idx="9310">
                  <c:v>37499840.722305</c:v>
                </c:pt>
                <c:pt idx="9311">
                  <c:v>37499579.256500997</c:v>
                </c:pt>
                <c:pt idx="9312">
                  <c:v>37499314.84432999</c:v>
                </c:pt>
                <c:pt idx="9313">
                  <c:v>37499047.484976992</c:v>
                </c:pt>
                <c:pt idx="9314">
                  <c:v>37498777.177625</c:v>
                </c:pt>
                <c:pt idx="9315">
                  <c:v>37498503.921454005</c:v>
                </c:pt>
                <c:pt idx="9316">
                  <c:v>37498227.715645008</c:v>
                </c:pt>
                <c:pt idx="9317">
                  <c:v>37497948.559373997</c:v>
                </c:pt>
                <c:pt idx="9318">
                  <c:v>37497666.451817997</c:v>
                </c:pt>
                <c:pt idx="9319">
                  <c:v>37497381.39215</c:v>
                </c:pt>
                <c:pt idx="9320">
                  <c:v>37497093.379542001</c:v>
                </c:pt>
                <c:pt idx="9321">
                  <c:v>37496802.413164996</c:v>
                </c:pt>
                <c:pt idx="9322">
                  <c:v>37496508.492184997</c:v>
                </c:pt>
                <c:pt idx="9323">
                  <c:v>37496211.615770996</c:v>
                </c:pt>
                <c:pt idx="9324">
                  <c:v>37495911.783084996</c:v>
                </c:pt>
                <c:pt idx="9325">
                  <c:v>37495608.993291005</c:v>
                </c:pt>
                <c:pt idx="9326">
                  <c:v>37495303.245550007</c:v>
                </c:pt>
                <c:pt idx="9327">
                  <c:v>37494994.539021</c:v>
                </c:pt>
                <c:pt idx="9328">
                  <c:v>37494682.872858994</c:v>
                </c:pt>
                <c:pt idx="9329">
                  <c:v>37494368.246221997</c:v>
                </c:pt>
                <c:pt idx="9330">
                  <c:v>37494050.658261001</c:v>
                </c:pt>
                <c:pt idx="9331">
                  <c:v>37493730.108128004</c:v>
                </c:pt>
                <c:pt idx="9332">
                  <c:v>37493406.594974004</c:v>
                </c:pt>
                <c:pt idx="9333">
                  <c:v>37493080.117945001</c:v>
                </c:pt>
                <c:pt idx="9334">
                  <c:v>37492750.676187001</c:v>
                </c:pt>
                <c:pt idx="9335">
                  <c:v>37492418.268845007</c:v>
                </c:pt>
                <c:pt idx="9336">
                  <c:v>37492082.895060003</c:v>
                </c:pt>
                <c:pt idx="9337">
                  <c:v>37491744.553972989</c:v>
                </c:pt>
                <c:pt idx="9338">
                  <c:v>37491403.244720995</c:v>
                </c:pt>
                <c:pt idx="9339">
                  <c:v>37491058.966441996</c:v>
                </c:pt>
                <c:pt idx="9340">
                  <c:v>37490711.718270004</c:v>
                </c:pt>
                <c:pt idx="9341">
                  <c:v>37490361.49933701</c:v>
                </c:pt>
                <c:pt idx="9342">
                  <c:v>37490008.308774993</c:v>
                </c:pt>
                <c:pt idx="9343">
                  <c:v>37489652.145713001</c:v>
                </c:pt>
                <c:pt idx="9344">
                  <c:v>37489293.009276003</c:v>
                </c:pt>
                <c:pt idx="9345">
                  <c:v>37488930.898591004</c:v>
                </c:pt>
                <c:pt idx="9346">
                  <c:v>37488565.812781982</c:v>
                </c:pt>
                <c:pt idx="9347">
                  <c:v>37488197.750968002</c:v>
                </c:pt>
                <c:pt idx="9348">
                  <c:v>37487826.712269999</c:v>
                </c:pt>
                <c:pt idx="9349">
                  <c:v>37487452.695806004</c:v>
                </c:pt>
                <c:pt idx="9350">
                  <c:v>37487075.700691007</c:v>
                </c:pt>
                <c:pt idx="9351">
                  <c:v>37486695.726039007</c:v>
                </c:pt>
                <c:pt idx="9352">
                  <c:v>37486312.770962</c:v>
                </c:pt>
                <c:pt idx="9353">
                  <c:v>37485926.834569</c:v>
                </c:pt>
                <c:pt idx="9354">
                  <c:v>37485537.915970996</c:v>
                </c:pt>
                <c:pt idx="9355">
                  <c:v>37485146.014270999</c:v>
                </c:pt>
                <c:pt idx="9356">
                  <c:v>37484751.128576003</c:v>
                </c:pt>
                <c:pt idx="9357">
                  <c:v>37484353.257987</c:v>
                </c:pt>
                <c:pt idx="9358">
                  <c:v>37483952.401605003</c:v>
                </c:pt>
                <c:pt idx="9359">
                  <c:v>37483548.558528997</c:v>
                </c:pt>
                <c:pt idx="9360">
                  <c:v>37483141.727855004</c:v>
                </c:pt>
                <c:pt idx="9361">
                  <c:v>37482731.908679001</c:v>
                </c:pt>
                <c:pt idx="9362">
                  <c:v>37482319.100094005</c:v>
                </c:pt>
                <c:pt idx="9363">
                  <c:v>37481903.301189996</c:v>
                </c:pt>
                <c:pt idx="9364">
                  <c:v>37481484.511056997</c:v>
                </c:pt>
                <c:pt idx="9365">
                  <c:v>37481062.728781998</c:v>
                </c:pt>
                <c:pt idx="9366">
                  <c:v>37480637.953449994</c:v>
                </c:pt>
                <c:pt idx="9367">
                  <c:v>37480210.184146002</c:v>
                </c:pt>
                <c:pt idx="9368">
                  <c:v>37479779.419950001</c:v>
                </c:pt>
                <c:pt idx="9369">
                  <c:v>37479345.659942001</c:v>
                </c:pt>
                <c:pt idx="9370">
                  <c:v>37478908.903200999</c:v>
                </c:pt>
                <c:pt idx="9371">
                  <c:v>37478469.148800999</c:v>
                </c:pt>
                <c:pt idx="9372">
                  <c:v>37478026.395816997</c:v>
                </c:pt>
                <c:pt idx="9373">
                  <c:v>37477580.643320993</c:v>
                </c:pt>
                <c:pt idx="9374">
                  <c:v>37477131.89038299</c:v>
                </c:pt>
                <c:pt idx="9375">
                  <c:v>37476680.136070997</c:v>
                </c:pt>
                <c:pt idx="9376">
                  <c:v>37476225.379451998</c:v>
                </c:pt>
                <c:pt idx="9377">
                  <c:v>37475767.619589999</c:v>
                </c:pt>
                <c:pt idx="9378">
                  <c:v>37475306.855547003</c:v>
                </c:pt>
                <c:pt idx="9379">
                  <c:v>37474843.086382993</c:v>
                </c:pt>
                <c:pt idx="9380">
                  <c:v>37474376.311158001</c:v>
                </c:pt>
                <c:pt idx="9381">
                  <c:v>37473906.528929003</c:v>
                </c:pt>
                <c:pt idx="9382">
                  <c:v>37473433.738749005</c:v>
                </c:pt>
                <c:pt idx="9383">
                  <c:v>37472957.939672001</c:v>
                </c:pt>
                <c:pt idx="9384">
                  <c:v>37472479.130749002</c:v>
                </c:pt>
                <c:pt idx="9385">
                  <c:v>37471997.311028004</c:v>
                </c:pt>
                <c:pt idx="9386">
                  <c:v>37471512.479557008</c:v>
                </c:pt>
                <c:pt idx="9387">
                  <c:v>37471024.635380998</c:v>
                </c:pt>
                <c:pt idx="9388">
                  <c:v>37470533.777543008</c:v>
                </c:pt>
                <c:pt idx="9389">
                  <c:v>37470039.905083999</c:v>
                </c:pt>
                <c:pt idx="9390">
                  <c:v>37469543.017044</c:v>
                </c:pt>
                <c:pt idx="9391">
                  <c:v>37469043.112459995</c:v>
                </c:pt>
                <c:pt idx="9392">
                  <c:v>37468540.190366998</c:v>
                </c:pt>
                <c:pt idx="9393">
                  <c:v>37468034.249799006</c:v>
                </c:pt>
                <c:pt idx="9394">
                  <c:v>37467525.289788</c:v>
                </c:pt>
                <c:pt idx="9395">
                  <c:v>37467013.309363998</c:v>
                </c:pt>
                <c:pt idx="9396">
                  <c:v>37466498.307553001</c:v>
                </c:pt>
                <c:pt idx="9397">
                  <c:v>37465980.283381991</c:v>
                </c:pt>
                <c:pt idx="9398">
                  <c:v>37465459.235874005</c:v>
                </c:pt>
                <c:pt idx="9399">
                  <c:v>37464935.164052002</c:v>
                </c:pt>
                <c:pt idx="9400">
                  <c:v>37464408.066936001</c:v>
                </c:pt>
                <c:pt idx="9401">
                  <c:v>37463877.943542004</c:v>
                </c:pt>
                <c:pt idx="9402">
                  <c:v>37463344.792888001</c:v>
                </c:pt>
                <c:pt idx="9403">
                  <c:v>37462808.613987997</c:v>
                </c:pt>
                <c:pt idx="9404">
                  <c:v>37462269.405853003</c:v>
                </c:pt>
                <c:pt idx="9405">
                  <c:v>37461727.167494006</c:v>
                </c:pt>
                <c:pt idx="9406">
                  <c:v>37461181.897918999</c:v>
                </c:pt>
                <c:pt idx="9407">
                  <c:v>37460633.596135005</c:v>
                </c:pt>
                <c:pt idx="9408">
                  <c:v>37460082.261145011</c:v>
                </c:pt>
                <c:pt idx="9409">
                  <c:v>37459527.891952001</c:v>
                </c:pt>
                <c:pt idx="9410">
                  <c:v>37458970.487555996</c:v>
                </c:pt>
                <c:pt idx="9411">
                  <c:v>37458410.046955995</c:v>
                </c:pt>
                <c:pt idx="9412">
                  <c:v>37457846.56914901</c:v>
                </c:pt>
                <c:pt idx="9413">
                  <c:v>37457280.053128995</c:v>
                </c:pt>
                <c:pt idx="9414">
                  <c:v>37456710.497887999</c:v>
                </c:pt>
                <c:pt idx="9415">
                  <c:v>37456137.902416989</c:v>
                </c:pt>
                <c:pt idx="9416">
                  <c:v>37455562.265704006</c:v>
                </c:pt>
                <c:pt idx="9417">
                  <c:v>37454983.586736992</c:v>
                </c:pt>
                <c:pt idx="9418">
                  <c:v>37454401.864500001</c:v>
                </c:pt>
                <c:pt idx="9419">
                  <c:v>37453817.097975999</c:v>
                </c:pt>
                <c:pt idx="9420">
                  <c:v>37453229.286145002</c:v>
                </c:pt>
                <c:pt idx="9421">
                  <c:v>37452638.427985996</c:v>
                </c:pt>
                <c:pt idx="9422">
                  <c:v>37452044.522475995</c:v>
                </c:pt>
                <c:pt idx="9423">
                  <c:v>37451447.568590008</c:v>
                </c:pt>
                <c:pt idx="9424">
                  <c:v>37450847.565301001</c:v>
                </c:pt>
                <c:pt idx="9425">
                  <c:v>37450244.511578999</c:v>
                </c:pt>
                <c:pt idx="9426">
                  <c:v>37449638.406393997</c:v>
                </c:pt>
                <c:pt idx="9427">
                  <c:v>37449029.248713002</c:v>
                </c:pt>
                <c:pt idx="9428">
                  <c:v>37448417.037499003</c:v>
                </c:pt>
                <c:pt idx="9429">
                  <c:v>37447801.771716997</c:v>
                </c:pt>
                <c:pt idx="9430">
                  <c:v>37447183.450326994</c:v>
                </c:pt>
                <c:pt idx="9431">
                  <c:v>37446562.072287001</c:v>
                </c:pt>
                <c:pt idx="9432">
                  <c:v>37445937.636556998</c:v>
                </c:pt>
                <c:pt idx="9433">
                  <c:v>37445310.142088994</c:v>
                </c:pt>
                <c:pt idx="9434">
                  <c:v>37444679.587837003</c:v>
                </c:pt>
                <c:pt idx="9435">
                  <c:v>37444045.97275199</c:v>
                </c:pt>
                <c:pt idx="9436">
                  <c:v>37443409.295784004</c:v>
                </c:pt>
                <c:pt idx="9437">
                  <c:v>37442769.555877998</c:v>
                </c:pt>
                <c:pt idx="9438">
                  <c:v>37442126.751980998</c:v>
                </c:pt>
                <c:pt idx="9439">
                  <c:v>37441480.883033998</c:v>
                </c:pt>
                <c:pt idx="9440">
                  <c:v>37440831.947979994</c:v>
                </c:pt>
                <c:pt idx="9441">
                  <c:v>37440179.945757002</c:v>
                </c:pt>
                <c:pt idx="9442">
                  <c:v>37439524.875301994</c:v>
                </c:pt>
                <c:pt idx="9443">
                  <c:v>37438866.735550009</c:v>
                </c:pt>
                <c:pt idx="9444">
                  <c:v>37438205.525435008</c:v>
                </c:pt>
                <c:pt idx="9445">
                  <c:v>37437541.243885994</c:v>
                </c:pt>
                <c:pt idx="9446">
                  <c:v>37436873.889834002</c:v>
                </c:pt>
                <c:pt idx="9447">
                  <c:v>37436203.462205</c:v>
                </c:pt>
                <c:pt idx="9448">
                  <c:v>37435529.959923998</c:v>
                </c:pt>
                <c:pt idx="9449">
                  <c:v>37434853.381913997</c:v>
                </c:pt>
                <c:pt idx="9450">
                  <c:v>37434173.727096006</c:v>
                </c:pt>
                <c:pt idx="9451">
                  <c:v>37433490.994388998</c:v>
                </c:pt>
                <c:pt idx="9452">
                  <c:v>37432805.182708994</c:v>
                </c:pt>
                <c:pt idx="9453">
                  <c:v>37432116.290973008</c:v>
                </c:pt>
                <c:pt idx="9454">
                  <c:v>37431424.318091996</c:v>
                </c:pt>
                <c:pt idx="9455">
                  <c:v>37430729.262976997</c:v>
                </c:pt>
                <c:pt idx="9456">
                  <c:v>37430031.124537006</c:v>
                </c:pt>
                <c:pt idx="9457">
                  <c:v>37429329.901679002</c:v>
                </c:pt>
                <c:pt idx="9458">
                  <c:v>37428625.593309</c:v>
                </c:pt>
                <c:pt idx="9459">
                  <c:v>37427918.198326997</c:v>
                </c:pt>
                <c:pt idx="9460">
                  <c:v>37427207.715636007</c:v>
                </c:pt>
                <c:pt idx="9461">
                  <c:v>37426494.144133009</c:v>
                </c:pt>
                <c:pt idx="9462">
                  <c:v>37425777.482715987</c:v>
                </c:pt>
                <c:pt idx="9463">
                  <c:v>37425057.730279006</c:v>
                </c:pt>
                <c:pt idx="9464">
                  <c:v>37424334.885714993</c:v>
                </c:pt>
                <c:pt idx="9465">
                  <c:v>37423608.947913997</c:v>
                </c:pt>
                <c:pt idx="9466">
                  <c:v>37422879.915763997</c:v>
                </c:pt>
                <c:pt idx="9467">
                  <c:v>37422147.788153008</c:v>
                </c:pt>
                <c:pt idx="9468">
                  <c:v>37421412.563964002</c:v>
                </c:pt>
                <c:pt idx="9469">
                  <c:v>37420674.242079996</c:v>
                </c:pt>
                <c:pt idx="9470">
                  <c:v>37419932.821380995</c:v>
                </c:pt>
                <c:pt idx="9471">
                  <c:v>37419188.300745994</c:v>
                </c:pt>
                <c:pt idx="9472">
                  <c:v>37418440.679050006</c:v>
                </c:pt>
                <c:pt idx="9473">
                  <c:v>37417689.955169</c:v>
                </c:pt>
                <c:pt idx="9474">
                  <c:v>37416936.127972998</c:v>
                </c:pt>
                <c:pt idx="9475">
                  <c:v>37416179.196332999</c:v>
                </c:pt>
                <c:pt idx="9476">
                  <c:v>37415419.159118004</c:v>
                </c:pt>
                <c:pt idx="9477">
                  <c:v>37414656.015192002</c:v>
                </c:pt>
                <c:pt idx="9478">
                  <c:v>37413889.763420999</c:v>
                </c:pt>
                <c:pt idx="9479">
                  <c:v>37413120.402664997</c:v>
                </c:pt>
                <c:pt idx="9480">
                  <c:v>37412347.931784995</c:v>
                </c:pt>
                <c:pt idx="9481">
                  <c:v>37411572.349637009</c:v>
                </c:pt>
                <c:pt idx="9482">
                  <c:v>37410793.655079</c:v>
                </c:pt>
                <c:pt idx="9483">
                  <c:v>37410011.846963994</c:v>
                </c:pt>
                <c:pt idx="9484">
                  <c:v>37409226.924142003</c:v>
                </c:pt>
                <c:pt idx="9485">
                  <c:v>37408438.885463998</c:v>
                </c:pt>
                <c:pt idx="9486">
                  <c:v>37407647.729776002</c:v>
                </c:pt>
                <c:pt idx="9487">
                  <c:v>37406853.455924995</c:v>
                </c:pt>
                <c:pt idx="9488">
                  <c:v>37406056.062751994</c:v>
                </c:pt>
                <c:pt idx="9489">
                  <c:v>37405255.549101003</c:v>
                </c:pt>
                <c:pt idx="9490">
                  <c:v>37404451.913808994</c:v>
                </c:pt>
                <c:pt idx="9491">
                  <c:v>37403645.155712992</c:v>
                </c:pt>
                <c:pt idx="9492">
                  <c:v>37402835.273649007</c:v>
                </c:pt>
                <c:pt idx="9493">
                  <c:v>37402022.266449004</c:v>
                </c:pt>
                <c:pt idx="9494">
                  <c:v>37401206.132944003</c:v>
                </c:pt>
                <c:pt idx="9495">
                  <c:v>37400386.871963002</c:v>
                </c:pt>
                <c:pt idx="9496">
                  <c:v>37399564.482331991</c:v>
                </c:pt>
                <c:pt idx="9497">
                  <c:v>37398738.962874994</c:v>
                </c:pt>
                <c:pt idx="9498">
                  <c:v>37397910.312415987</c:v>
                </c:pt>
                <c:pt idx="9499">
                  <c:v>37397078.529772997</c:v>
                </c:pt>
                <c:pt idx="9500">
                  <c:v>37396243.613766991</c:v>
                </c:pt>
                <c:pt idx="9501">
                  <c:v>37395405.563212</c:v>
                </c:pt>
                <c:pt idx="9502">
                  <c:v>37394564.376921989</c:v>
                </c:pt>
                <c:pt idx="9503">
                  <c:v>37393720.053709991</c:v>
                </c:pt>
                <c:pt idx="9504">
                  <c:v>37392872.592385992</c:v>
                </c:pt>
                <c:pt idx="9505">
                  <c:v>37392021.991756</c:v>
                </c:pt>
                <c:pt idx="9506">
                  <c:v>37391168.250627011</c:v>
                </c:pt>
                <c:pt idx="9507">
                  <c:v>37390311.367801994</c:v>
                </c:pt>
                <c:pt idx="9508">
                  <c:v>37389451.342081986</c:v>
                </c:pt>
                <c:pt idx="9509">
                  <c:v>37388588.172266997</c:v>
                </c:pt>
                <c:pt idx="9510">
                  <c:v>37387721.857152991</c:v>
                </c:pt>
                <c:pt idx="9511">
                  <c:v>37386852.395537004</c:v>
                </c:pt>
                <c:pt idx="9512">
                  <c:v>37385979.786210001</c:v>
                </c:pt>
                <c:pt idx="9513">
                  <c:v>37385104.027962998</c:v>
                </c:pt>
                <c:pt idx="9514">
                  <c:v>37384225.119585998</c:v>
                </c:pt>
                <c:pt idx="9515">
                  <c:v>37383343.059864998</c:v>
                </c:pt>
                <c:pt idx="9516">
                  <c:v>37382457.847582996</c:v>
                </c:pt>
                <c:pt idx="9517">
                  <c:v>37381569.481523998</c:v>
                </c:pt>
                <c:pt idx="9518">
                  <c:v>37380677.960468002</c:v>
                </c:pt>
                <c:pt idx="9519">
                  <c:v>37379783.283192001</c:v>
                </c:pt>
                <c:pt idx="9520">
                  <c:v>37378885.448472992</c:v>
                </c:pt>
                <c:pt idx="9521">
                  <c:v>37377984.455084994</c:v>
                </c:pt>
                <c:pt idx="9522">
                  <c:v>37377080.301798001</c:v>
                </c:pt>
                <c:pt idx="9523">
                  <c:v>37376172.987381987</c:v>
                </c:pt>
                <c:pt idx="9524">
                  <c:v>37375262.510605998</c:v>
                </c:pt>
                <c:pt idx="9525">
                  <c:v>37374348.870232999</c:v>
                </c:pt>
                <c:pt idx="9526">
                  <c:v>37373432.065028004</c:v>
                </c:pt>
                <c:pt idx="9527">
                  <c:v>37372512.093750998</c:v>
                </c:pt>
                <c:pt idx="9528">
                  <c:v>37371588.955160998</c:v>
                </c:pt>
                <c:pt idx="9529">
                  <c:v>37370662.648014002</c:v>
                </c:pt>
                <c:pt idx="9530">
                  <c:v>37369733.171065003</c:v>
                </c:pt>
                <c:pt idx="9531">
                  <c:v>37368800.523066998</c:v>
                </c:pt>
                <c:pt idx="9532">
                  <c:v>37367864.702768996</c:v>
                </c:pt>
                <c:pt idx="9533">
                  <c:v>37366925.708920002</c:v>
                </c:pt>
                <c:pt idx="9534">
                  <c:v>37365983.540265001</c:v>
                </c:pt>
                <c:pt idx="9535">
                  <c:v>37365038.195549011</c:v>
                </c:pt>
                <c:pt idx="9536">
                  <c:v>37364089.673511997</c:v>
                </c:pt>
                <c:pt idx="9537">
                  <c:v>37363137.972894996</c:v>
                </c:pt>
                <c:pt idx="9538">
                  <c:v>37362183.092434004</c:v>
                </c:pt>
                <c:pt idx="9539">
                  <c:v>37361225.030864</c:v>
                </c:pt>
                <c:pt idx="9540">
                  <c:v>37360263.786918998</c:v>
                </c:pt>
                <c:pt idx="9541">
                  <c:v>37359299.359328993</c:v>
                </c:pt>
                <c:pt idx="9542">
                  <c:v>37358331.746821992</c:v>
                </c:pt>
                <c:pt idx="9543">
                  <c:v>37357360.948125996</c:v>
                </c:pt>
                <c:pt idx="9544">
                  <c:v>37356386.961962998</c:v>
                </c:pt>
                <c:pt idx="9545">
                  <c:v>37355409.787056997</c:v>
                </c:pt>
                <c:pt idx="9546">
                  <c:v>37354429.422127001</c:v>
                </c:pt>
                <c:pt idx="9547">
                  <c:v>37353445.865889996</c:v>
                </c:pt>
                <c:pt idx="9548">
                  <c:v>37352459.117063001</c:v>
                </c:pt>
                <c:pt idx="9549">
                  <c:v>37351469.174358003</c:v>
                </c:pt>
                <c:pt idx="9550">
                  <c:v>37350476.036486991</c:v>
                </c:pt>
                <c:pt idx="9551">
                  <c:v>37349479.702159002</c:v>
                </c:pt>
                <c:pt idx="9552">
                  <c:v>37348480.170079</c:v>
                </c:pt>
                <c:pt idx="9553">
                  <c:v>37347477.438952997</c:v>
                </c:pt>
                <c:pt idx="9554">
                  <c:v>37346471.507482991</c:v>
                </c:pt>
                <c:pt idx="9555">
                  <c:v>37345462.374369994</c:v>
                </c:pt>
                <c:pt idx="9556">
                  <c:v>37344450.038309999</c:v>
                </c:pt>
                <c:pt idx="9557">
                  <c:v>37343434.498000003</c:v>
                </c:pt>
                <c:pt idx="9558">
                  <c:v>37342415.752134003</c:v>
                </c:pt>
                <c:pt idx="9559">
                  <c:v>37341393.799402006</c:v>
                </c:pt>
                <c:pt idx="9560">
                  <c:v>37340368.638494007</c:v>
                </c:pt>
                <c:pt idx="9561">
                  <c:v>37339340.268096007</c:v>
                </c:pt>
                <c:pt idx="9562">
                  <c:v>37338308.686894</c:v>
                </c:pt>
                <c:pt idx="9563">
                  <c:v>37337273.893569998</c:v>
                </c:pt>
                <c:pt idx="9564">
                  <c:v>37336235.886802994</c:v>
                </c:pt>
                <c:pt idx="9565">
                  <c:v>37335194.665273011</c:v>
                </c:pt>
                <c:pt idx="9566">
                  <c:v>37334150.22765401</c:v>
                </c:pt>
                <c:pt idx="9567">
                  <c:v>37333102.572619997</c:v>
                </c:pt>
                <c:pt idx="9568">
                  <c:v>37332051.698844008</c:v>
                </c:pt>
                <c:pt idx="9569">
                  <c:v>37330997.604993008</c:v>
                </c:pt>
                <c:pt idx="9570">
                  <c:v>37329940.289735004</c:v>
                </c:pt>
                <c:pt idx="9571">
                  <c:v>37328879.751734003</c:v>
                </c:pt>
                <c:pt idx="9572">
                  <c:v>37327815.989652999</c:v>
                </c:pt>
                <c:pt idx="9573">
                  <c:v>37326749.002153002</c:v>
                </c:pt>
                <c:pt idx="9574">
                  <c:v>37325678.787890002</c:v>
                </c:pt>
                <c:pt idx="9575">
                  <c:v>37324605.345520996</c:v>
                </c:pt>
                <c:pt idx="9576">
                  <c:v>37323528.673699006</c:v>
                </c:pt>
                <c:pt idx="9577">
                  <c:v>37322448.771076001</c:v>
                </c:pt>
                <c:pt idx="9578">
                  <c:v>37321365.636300005</c:v>
                </c:pt>
                <c:pt idx="9579">
                  <c:v>37320279.268018007</c:v>
                </c:pt>
                <c:pt idx="9580">
                  <c:v>37319189.664875001</c:v>
                </c:pt>
                <c:pt idx="9581">
                  <c:v>37318096.825512998</c:v>
                </c:pt>
                <c:pt idx="9582">
                  <c:v>37317000.748571001</c:v>
                </c:pt>
                <c:pt idx="9583">
                  <c:v>37315901.432687998</c:v>
                </c:pt>
                <c:pt idx="9584">
                  <c:v>37314798.876498997</c:v>
                </c:pt>
                <c:pt idx="9585">
                  <c:v>37313693.078637004</c:v>
                </c:pt>
                <c:pt idx="9586">
                  <c:v>37312584.037733003</c:v>
                </c:pt>
                <c:pt idx="9587">
                  <c:v>37311471.752415992</c:v>
                </c:pt>
                <c:pt idx="9588">
                  <c:v>37310356.221312001</c:v>
                </c:pt>
                <c:pt idx="9589">
                  <c:v>37309237.443046004</c:v>
                </c:pt>
                <c:pt idx="9590">
                  <c:v>37308115.416238002</c:v>
                </c:pt>
                <c:pt idx="9591">
                  <c:v>37306990.139510006</c:v>
                </c:pt>
                <c:pt idx="9592">
                  <c:v>37305861.611477003</c:v>
                </c:pt>
                <c:pt idx="9593">
                  <c:v>37304729.830754995</c:v>
                </c:pt>
                <c:pt idx="9594">
                  <c:v>37303594.795957007</c:v>
                </c:pt>
                <c:pt idx="9595">
                  <c:v>37302456.505693018</c:v>
                </c:pt>
                <c:pt idx="9596">
                  <c:v>37301314.958571993</c:v>
                </c:pt>
                <c:pt idx="9597">
                  <c:v>37300170.153199002</c:v>
                </c:pt>
                <c:pt idx="9598">
                  <c:v>37299022.088177003</c:v>
                </c:pt>
                <c:pt idx="9599">
                  <c:v>37297870.762109004</c:v>
                </c:pt>
                <c:pt idx="9600">
                  <c:v>37296716.173593007</c:v>
                </c:pt>
                <c:pt idx="9601">
                  <c:v>37295558.321226001</c:v>
                </c:pt>
                <c:pt idx="9602">
                  <c:v>37294397.203601003</c:v>
                </c:pt>
                <c:pt idx="9603">
                  <c:v>37293232.81931299</c:v>
                </c:pt>
                <c:pt idx="9604">
                  <c:v>37292065.166949004</c:v>
                </c:pt>
                <c:pt idx="9605">
                  <c:v>37290894.24509801</c:v>
                </c:pt>
                <c:pt idx="9606">
                  <c:v>37289720.052343994</c:v>
                </c:pt>
                <c:pt idx="9607">
                  <c:v>37288542.587270997</c:v>
                </c:pt>
                <c:pt idx="9608">
                  <c:v>37287361.848458998</c:v>
                </c:pt>
                <c:pt idx="9609">
                  <c:v>37286177.834486991</c:v>
                </c:pt>
                <c:pt idx="9610">
                  <c:v>37284990.543930002</c:v>
                </c:pt>
                <c:pt idx="9611">
                  <c:v>37283799.975361995</c:v>
                </c:pt>
                <c:pt idx="9612">
                  <c:v>37282606.127354003</c:v>
                </c:pt>
                <c:pt idx="9613">
                  <c:v>37281408.998475</c:v>
                </c:pt>
                <c:pt idx="9614">
                  <c:v>37280208.587292001</c:v>
                </c:pt>
                <c:pt idx="9615">
                  <c:v>37279004.892368004</c:v>
                </c:pt>
                <c:pt idx="9616">
                  <c:v>37277797.912266992</c:v>
                </c:pt>
                <c:pt idx="9617">
                  <c:v>37276587.64554701</c:v>
                </c:pt>
                <c:pt idx="9618">
                  <c:v>37275374.090765998</c:v>
                </c:pt>
                <c:pt idx="9619">
                  <c:v>37274157.246477999</c:v>
                </c:pt>
                <c:pt idx="9620">
                  <c:v>37272937.111237004</c:v>
                </c:pt>
                <c:pt idx="9621">
                  <c:v>37271713.683592997</c:v>
                </c:pt>
                <c:pt idx="9622">
                  <c:v>37270486.962093003</c:v>
                </c:pt>
                <c:pt idx="9623">
                  <c:v>37269256.945281997</c:v>
                </c:pt>
                <c:pt idx="9624">
                  <c:v>37268023.631705999</c:v>
                </c:pt>
                <c:pt idx="9625">
                  <c:v>37266787.019902997</c:v>
                </c:pt>
                <c:pt idx="9626">
                  <c:v>37265547.108413003</c:v>
                </c:pt>
                <c:pt idx="9627">
                  <c:v>37264303.895770997</c:v>
                </c:pt>
                <c:pt idx="9628">
                  <c:v>37263057.380511992</c:v>
                </c:pt>
                <c:pt idx="9629">
                  <c:v>37261807.561167009</c:v>
                </c:pt>
                <c:pt idx="9630">
                  <c:v>37260554.436264001</c:v>
                </c:pt>
                <c:pt idx="9631">
                  <c:v>37259298.004331</c:v>
                </c:pt>
                <c:pt idx="9632">
                  <c:v>37258038.263892002</c:v>
                </c:pt>
                <c:pt idx="9633">
                  <c:v>37256775.213468999</c:v>
                </c:pt>
                <c:pt idx="9634">
                  <c:v>37255508.851580992</c:v>
                </c:pt>
                <c:pt idx="9635">
                  <c:v>37254239.176744998</c:v>
                </c:pt>
                <c:pt idx="9636">
                  <c:v>37252966.187475994</c:v>
                </c:pt>
                <c:pt idx="9637">
                  <c:v>37251689.882286996</c:v>
                </c:pt>
                <c:pt idx="9638">
                  <c:v>37250410.259688005</c:v>
                </c:pt>
                <c:pt idx="9639">
                  <c:v>37249127.318185993</c:v>
                </c:pt>
                <c:pt idx="9640">
                  <c:v>37247841.056285992</c:v>
                </c:pt>
                <c:pt idx="9641">
                  <c:v>37246551.472491995</c:v>
                </c:pt>
                <c:pt idx="9642">
                  <c:v>37245258.565302998</c:v>
                </c:pt>
                <c:pt idx="9643">
                  <c:v>37243962.333218001</c:v>
                </c:pt>
                <c:pt idx="9644">
                  <c:v>37242662.774732001</c:v>
                </c:pt>
                <c:pt idx="9645">
                  <c:v>37241359.888338</c:v>
                </c:pt>
                <c:pt idx="9646">
                  <c:v>37240053.672527999</c:v>
                </c:pt>
                <c:pt idx="9647">
                  <c:v>37238744.125790007</c:v>
                </c:pt>
                <c:pt idx="9648">
                  <c:v>37237431.246610001</c:v>
                </c:pt>
                <c:pt idx="9649">
                  <c:v>37236115.033470996</c:v>
                </c:pt>
                <c:pt idx="9650">
                  <c:v>37234795.484853998</c:v>
                </c:pt>
                <c:pt idx="9651">
                  <c:v>37233472.599239014</c:v>
                </c:pt>
                <c:pt idx="9652">
                  <c:v>37232146.375101</c:v>
                </c:pt>
                <c:pt idx="9653">
                  <c:v>37230816.810914993</c:v>
                </c:pt>
                <c:pt idx="9654">
                  <c:v>37229483.905151002</c:v>
                </c:pt>
                <c:pt idx="9655">
                  <c:v>37228147.656278998</c:v>
                </c:pt>
                <c:pt idx="9656">
                  <c:v>37226808.062765993</c:v>
                </c:pt>
                <c:pt idx="9657">
                  <c:v>37225465.123075999</c:v>
                </c:pt>
                <c:pt idx="9658">
                  <c:v>37224118.835670002</c:v>
                </c:pt>
                <c:pt idx="9659">
                  <c:v>37222769.19900801</c:v>
                </c:pt>
                <c:pt idx="9660">
                  <c:v>37221416.211546004</c:v>
                </c:pt>
                <c:pt idx="9661">
                  <c:v>37220059.871739</c:v>
                </c:pt>
                <c:pt idx="9662">
                  <c:v>37218700.178039007</c:v>
                </c:pt>
                <c:pt idx="9663">
                  <c:v>37217337.128895007</c:v>
                </c:pt>
                <c:pt idx="9664">
                  <c:v>37215970.722755</c:v>
                </c:pt>
                <c:pt idx="9665">
                  <c:v>37214600.958061993</c:v>
                </c:pt>
                <c:pt idx="9666">
                  <c:v>37213227.83326</c:v>
                </c:pt>
                <c:pt idx="9667">
                  <c:v>37211851.346786983</c:v>
                </c:pt>
                <c:pt idx="9668">
                  <c:v>37210471.497080997</c:v>
                </c:pt>
                <c:pt idx="9669">
                  <c:v>37209088.282577001</c:v>
                </c:pt>
                <c:pt idx="9670">
                  <c:v>37207701.701706</c:v>
                </c:pt>
                <c:pt idx="9671">
                  <c:v>37206311.752898999</c:v>
                </c:pt>
                <c:pt idx="9672">
                  <c:v>37204918.434583001</c:v>
                </c:pt>
                <c:pt idx="9673">
                  <c:v>37203521.745182998</c:v>
                </c:pt>
                <c:pt idx="9674">
                  <c:v>37202121.683119997</c:v>
                </c:pt>
                <c:pt idx="9675">
                  <c:v>37200718.246815994</c:v>
                </c:pt>
                <c:pt idx="9676">
                  <c:v>37199311.434685998</c:v>
                </c:pt>
                <c:pt idx="9677">
                  <c:v>37197901.245147005</c:v>
                </c:pt>
                <c:pt idx="9678">
                  <c:v>37196487.67661</c:v>
                </c:pt>
                <c:pt idx="9679">
                  <c:v>37195070.727485999</c:v>
                </c:pt>
                <c:pt idx="9680">
                  <c:v>37193650.396180995</c:v>
                </c:pt>
                <c:pt idx="9681">
                  <c:v>37192226.681101002</c:v>
                </c:pt>
                <c:pt idx="9682">
                  <c:v>37190799.580646999</c:v>
                </c:pt>
                <c:pt idx="9683">
                  <c:v>37189369.093221001</c:v>
                </c:pt>
                <c:pt idx="9684">
                  <c:v>37187935.217219003</c:v>
                </c:pt>
                <c:pt idx="9685">
                  <c:v>37186497.951035</c:v>
                </c:pt>
                <c:pt idx="9686">
                  <c:v>37185057.293063007</c:v>
                </c:pt>
                <c:pt idx="9687">
                  <c:v>37183613.241692007</c:v>
                </c:pt>
                <c:pt idx="9688">
                  <c:v>37182165.795309007</c:v>
                </c:pt>
                <c:pt idx="9689">
                  <c:v>37180714.952299997</c:v>
                </c:pt>
                <c:pt idx="9690">
                  <c:v>37179260.711046003</c:v>
                </c:pt>
                <c:pt idx="9691">
                  <c:v>37177803.069927007</c:v>
                </c:pt>
                <c:pt idx="9692">
                  <c:v>37176342.027319998</c:v>
                </c:pt>
                <c:pt idx="9693">
                  <c:v>37174877.581600003</c:v>
                </c:pt>
                <c:pt idx="9694">
                  <c:v>37173409.731139012</c:v>
                </c:pt>
                <c:pt idx="9695">
                  <c:v>37171938.474305995</c:v>
                </c:pt>
                <c:pt idx="9696">
                  <c:v>37170463.809469</c:v>
                </c:pt>
                <c:pt idx="9697">
                  <c:v>37168985.734991007</c:v>
                </c:pt>
                <c:pt idx="9698">
                  <c:v>37167504.24923601</c:v>
                </c:pt>
                <c:pt idx="9699">
                  <c:v>37166019.350561991</c:v>
                </c:pt>
                <c:pt idx="9700">
                  <c:v>37164531.037324995</c:v>
                </c:pt>
                <c:pt idx="9701">
                  <c:v>37163039.30788099</c:v>
                </c:pt>
                <c:pt idx="9702">
                  <c:v>37161544.160581</c:v>
                </c:pt>
                <c:pt idx="9703">
                  <c:v>37160045.593773</c:v>
                </c:pt>
                <c:pt idx="9704">
                  <c:v>37158543.605805002</c:v>
                </c:pt>
                <c:pt idx="9705">
                  <c:v>37157038.195021003</c:v>
                </c:pt>
                <c:pt idx="9706">
                  <c:v>37155529.359760992</c:v>
                </c:pt>
                <c:pt idx="9707">
                  <c:v>37154017.098365001</c:v>
                </c:pt>
                <c:pt idx="9708">
                  <c:v>37152501.409169003</c:v>
                </c:pt>
                <c:pt idx="9709">
                  <c:v>37150982.290506005</c:v>
                </c:pt>
                <c:pt idx="9710">
                  <c:v>37149459.740707003</c:v>
                </c:pt>
                <c:pt idx="9711">
                  <c:v>37147933.758102</c:v>
                </c:pt>
                <c:pt idx="9712">
                  <c:v>37146404.341015004</c:v>
                </c:pt>
                <c:pt idx="9713">
                  <c:v>37144871.48777099</c:v>
                </c:pt>
                <c:pt idx="9714">
                  <c:v>37143335.196690008</c:v>
                </c:pt>
                <c:pt idx="9715">
                  <c:v>37141795.466088995</c:v>
                </c:pt>
                <c:pt idx="9716">
                  <c:v>37140252.294284008</c:v>
                </c:pt>
                <c:pt idx="9717">
                  <c:v>37138705.679589003</c:v>
                </c:pt>
                <c:pt idx="9718">
                  <c:v>37137155.620313011</c:v>
                </c:pt>
                <c:pt idx="9719">
                  <c:v>37135602.114764996</c:v>
                </c:pt>
                <c:pt idx="9720">
                  <c:v>37134045.161248013</c:v>
                </c:pt>
                <c:pt idx="9721">
                  <c:v>37132484.758065999</c:v>
                </c:pt>
                <c:pt idx="9722">
                  <c:v>37130920.903517999</c:v>
                </c:pt>
                <c:pt idx="9723">
                  <c:v>37129353.595902003</c:v>
                </c:pt>
                <c:pt idx="9724">
                  <c:v>37127782.833510995</c:v>
                </c:pt>
                <c:pt idx="9725">
                  <c:v>37126208.614638008</c:v>
                </c:pt>
                <c:pt idx="9726">
                  <c:v>37124630.937573001</c:v>
                </c:pt>
                <c:pt idx="9727">
                  <c:v>37123049.8006</c:v>
                </c:pt>
                <c:pt idx="9728">
                  <c:v>37121465.202005997</c:v>
                </c:pt>
                <c:pt idx="9729">
                  <c:v>37119877.140069999</c:v>
                </c:pt>
                <c:pt idx="9730">
                  <c:v>37118285.613071993</c:v>
                </c:pt>
                <c:pt idx="9731">
                  <c:v>37116690.619286999</c:v>
                </c:pt>
                <c:pt idx="9732">
                  <c:v>37115092.156989992</c:v>
                </c:pt>
                <c:pt idx="9733">
                  <c:v>37113490.224449009</c:v>
                </c:pt>
                <c:pt idx="9734">
                  <c:v>37111884.819935001</c:v>
                </c:pt>
                <c:pt idx="9735">
                  <c:v>37110275.941711992</c:v>
                </c:pt>
                <c:pt idx="9736">
                  <c:v>37108663.588041998</c:v>
                </c:pt>
                <c:pt idx="9737">
                  <c:v>37107047.757185996</c:v>
                </c:pt>
                <c:pt idx="9738">
                  <c:v>37105428.447400995</c:v>
                </c:pt>
                <c:pt idx="9739">
                  <c:v>37103805.656941995</c:v>
                </c:pt>
                <c:pt idx="9740">
                  <c:v>37102179.384059995</c:v>
                </c:pt>
                <c:pt idx="9741">
                  <c:v>37100549.627006002</c:v>
                </c:pt>
                <c:pt idx="9742">
                  <c:v>37098916.384024993</c:v>
                </c:pt>
                <c:pt idx="9743">
                  <c:v>37097279.653361991</c:v>
                </c:pt>
                <c:pt idx="9744">
                  <c:v>37095639.433258004</c:v>
                </c:pt>
                <c:pt idx="9745">
                  <c:v>37093995.721951008</c:v>
                </c:pt>
                <c:pt idx="9746">
                  <c:v>37092348.517677002</c:v>
                </c:pt>
                <c:pt idx="9747">
                  <c:v>37090697.818669997</c:v>
                </c:pt>
                <c:pt idx="9748">
                  <c:v>37089043.623159006</c:v>
                </c:pt>
                <c:pt idx="9749">
                  <c:v>37087385.929371998</c:v>
                </c:pt>
                <c:pt idx="9750">
                  <c:v>37085724.735536009</c:v>
                </c:pt>
                <c:pt idx="9751">
                  <c:v>37084060.039871</c:v>
                </c:pt>
                <c:pt idx="9752">
                  <c:v>37082391.840597011</c:v>
                </c:pt>
                <c:pt idx="9753">
                  <c:v>37080720.135931008</c:v>
                </c:pt>
                <c:pt idx="9754">
                  <c:v>37079044.924088001</c:v>
                </c:pt>
                <c:pt idx="9755">
                  <c:v>37077366.203278005</c:v>
                </c:pt>
                <c:pt idx="9756">
                  <c:v>37075683.971709996</c:v>
                </c:pt>
                <c:pt idx="9757">
                  <c:v>37073998.22759001</c:v>
                </c:pt>
                <c:pt idx="9758">
                  <c:v>37072308.969121002</c:v>
                </c:pt>
                <c:pt idx="9759">
                  <c:v>37070616.194505006</c:v>
                </c:pt>
                <c:pt idx="9760">
                  <c:v>37068919.901937008</c:v>
                </c:pt>
                <c:pt idx="9761">
                  <c:v>37067220.089614004</c:v>
                </c:pt>
                <c:pt idx="9762">
                  <c:v>37065516.755727001</c:v>
                </c:pt>
                <c:pt idx="9763">
                  <c:v>37063809.898465998</c:v>
                </c:pt>
                <c:pt idx="9764">
                  <c:v>37062099.51601699</c:v>
                </c:pt>
                <c:pt idx="9765">
                  <c:v>37060385.606564</c:v>
                </c:pt>
                <c:pt idx="9766">
                  <c:v>37058668.168289006</c:v>
                </c:pt>
                <c:pt idx="9767">
                  <c:v>37056947.199369006</c:v>
                </c:pt>
                <c:pt idx="9768">
                  <c:v>37055222.697981</c:v>
                </c:pt>
                <c:pt idx="9769">
                  <c:v>37053494.662296005</c:v>
                </c:pt>
                <c:pt idx="9770">
                  <c:v>37051763.090485997</c:v>
                </c:pt>
                <c:pt idx="9771">
                  <c:v>37050027.98071599</c:v>
                </c:pt>
                <c:pt idx="9772">
                  <c:v>37048289.331152</c:v>
                </c:pt>
                <c:pt idx="9773">
                  <c:v>37046547.139955007</c:v>
                </c:pt>
                <c:pt idx="9774">
                  <c:v>37044801.405284002</c:v>
                </c:pt>
                <c:pt idx="9775">
                  <c:v>37043052.125295013</c:v>
                </c:pt>
                <c:pt idx="9776">
                  <c:v>37041299.29814101</c:v>
                </c:pt>
                <c:pt idx="9777">
                  <c:v>37039542.921972997</c:v>
                </c:pt>
                <c:pt idx="9778">
                  <c:v>37037782.994938008</c:v>
                </c:pt>
                <c:pt idx="9779">
                  <c:v>37036019.515179999</c:v>
                </c:pt>
                <c:pt idx="9780">
                  <c:v>37034252.480843</c:v>
                </c:pt>
                <c:pt idx="9781">
                  <c:v>37032481.890064001</c:v>
                </c:pt>
                <c:pt idx="9782">
                  <c:v>37030707.740979999</c:v>
                </c:pt>
                <c:pt idx="9783">
                  <c:v>37028930.031725995</c:v>
                </c:pt>
                <c:pt idx="9784">
                  <c:v>37027148.760430008</c:v>
                </c:pt>
                <c:pt idx="9785">
                  <c:v>37025363.925222002</c:v>
                </c:pt>
                <c:pt idx="9786">
                  <c:v>37023575.524226002</c:v>
                </c:pt>
                <c:pt idx="9787">
                  <c:v>37021783.555563003</c:v>
                </c:pt>
                <c:pt idx="9788">
                  <c:v>37019988.017354995</c:v>
                </c:pt>
                <c:pt idx="9789">
                  <c:v>37018188.907714993</c:v>
                </c:pt>
                <c:pt idx="9790">
                  <c:v>37016386.224760003</c:v>
                </c:pt>
                <c:pt idx="9791">
                  <c:v>37014579.966598004</c:v>
                </c:pt>
                <c:pt idx="9792">
                  <c:v>37012770.131339006</c:v>
                </c:pt>
                <c:pt idx="9793">
                  <c:v>37010956.717085995</c:v>
                </c:pt>
                <c:pt idx="9794">
                  <c:v>37009139.721942008</c:v>
                </c:pt>
                <c:pt idx="9795">
                  <c:v>37007319.144005999</c:v>
                </c:pt>
                <c:pt idx="9796">
                  <c:v>37005494.981374994</c:v>
                </c:pt>
                <c:pt idx="9797">
                  <c:v>37003667.232142001</c:v>
                </c:pt>
                <c:pt idx="9798">
                  <c:v>37001835.894396998</c:v>
                </c:pt>
                <c:pt idx="9799">
                  <c:v>37000000.966228001</c:v>
                </c:pt>
                <c:pt idx="9800">
                  <c:v>36998162.445719995</c:v>
                </c:pt>
                <c:pt idx="9801">
                  <c:v>36996320.330954999</c:v>
                </c:pt>
                <c:pt idx="9802">
                  <c:v>36994474.620012</c:v>
                </c:pt>
                <c:pt idx="9803">
                  <c:v>36992625.310966991</c:v>
                </c:pt>
                <c:pt idx="9804">
                  <c:v>36990772.401892997</c:v>
                </c:pt>
                <c:pt idx="9805">
                  <c:v>36988915.890859999</c:v>
                </c:pt>
                <c:pt idx="9806">
                  <c:v>36987055.775936007</c:v>
                </c:pt>
                <c:pt idx="9807">
                  <c:v>36985192.055183999</c:v>
                </c:pt>
                <c:pt idx="9808">
                  <c:v>36983324.726668008</c:v>
                </c:pt>
                <c:pt idx="9809">
                  <c:v>36981453.788444005</c:v>
                </c:pt>
                <c:pt idx="9810">
                  <c:v>36979579.238569006</c:v>
                </c:pt>
                <c:pt idx="9811">
                  <c:v>36977701.075096011</c:v>
                </c:pt>
                <c:pt idx="9812">
                  <c:v>36975819.296074003</c:v>
                </c:pt>
                <c:pt idx="9813">
                  <c:v>36973933.899550006</c:v>
                </c:pt>
                <c:pt idx="9814">
                  <c:v>36972044.883567996</c:v>
                </c:pt>
                <c:pt idx="9815">
                  <c:v>36970152.246168002</c:v>
                </c:pt>
                <c:pt idx="9816">
                  <c:v>36968255.98539</c:v>
                </c:pt>
                <c:pt idx="9817">
                  <c:v>36966356.099267006</c:v>
                </c:pt>
                <c:pt idx="9818">
                  <c:v>36964452.585832</c:v>
                </c:pt>
                <c:pt idx="9819">
                  <c:v>36962545.443112992</c:v>
                </c:pt>
                <c:pt idx="9820">
                  <c:v>36960634.669138014</c:v>
                </c:pt>
                <c:pt idx="9821">
                  <c:v>36958720.261929005</c:v>
                </c:pt>
                <c:pt idx="9822">
                  <c:v>36956802.219506003</c:v>
                </c:pt>
                <c:pt idx="9823">
                  <c:v>36954880.539885998</c:v>
                </c:pt>
                <c:pt idx="9824">
                  <c:v>36952955.221084006</c:v>
                </c:pt>
                <c:pt idx="9825">
                  <c:v>36951026.261110008</c:v>
                </c:pt>
                <c:pt idx="9826">
                  <c:v>36949093.657973997</c:v>
                </c:pt>
                <c:pt idx="9827">
                  <c:v>36947157.409679003</c:v>
                </c:pt>
                <c:pt idx="9828">
                  <c:v>36945217.514229</c:v>
                </c:pt>
                <c:pt idx="9829">
                  <c:v>36943273.969622001</c:v>
                </c:pt>
                <c:pt idx="9830">
                  <c:v>36941326.773855001</c:v>
                </c:pt>
                <c:pt idx="9831">
                  <c:v>36939375.92492</c:v>
                </c:pt>
                <c:pt idx="9832">
                  <c:v>36937421.420809001</c:v>
                </c:pt>
                <c:pt idx="9833">
                  <c:v>36935463.259507008</c:v>
                </c:pt>
                <c:pt idx="9834">
                  <c:v>36933501.438999005</c:v>
                </c:pt>
                <c:pt idx="9835">
                  <c:v>36931535.957265995</c:v>
                </c:pt>
                <c:pt idx="9836">
                  <c:v>36929566.812286995</c:v>
                </c:pt>
                <c:pt idx="9837">
                  <c:v>36927594.002034999</c:v>
                </c:pt>
                <c:pt idx="9838">
                  <c:v>36925617.524483003</c:v>
                </c:pt>
                <c:pt idx="9839">
                  <c:v>36923637.377599999</c:v>
                </c:pt>
                <c:pt idx="9840">
                  <c:v>36921653.559350997</c:v>
                </c:pt>
                <c:pt idx="9841">
                  <c:v>36919666.067700006</c:v>
                </c:pt>
                <c:pt idx="9842">
                  <c:v>36917674.900605999</c:v>
                </c:pt>
                <c:pt idx="9843">
                  <c:v>36915680.056024991</c:v>
                </c:pt>
                <c:pt idx="9844">
                  <c:v>36913681.531911999</c:v>
                </c:pt>
                <c:pt idx="9845">
                  <c:v>36911679.326215997</c:v>
                </c:pt>
                <c:pt idx="9846">
                  <c:v>36909673.436884992</c:v>
                </c:pt>
                <c:pt idx="9847">
                  <c:v>36907663.861864001</c:v>
                </c:pt>
                <c:pt idx="9848">
                  <c:v>36905650.599093005</c:v>
                </c:pt>
                <c:pt idx="9849">
                  <c:v>36903633.646510996</c:v>
                </c:pt>
                <c:pt idx="9850">
                  <c:v>36901613.002053</c:v>
                </c:pt>
                <c:pt idx="9851">
                  <c:v>36899588.663650006</c:v>
                </c:pt>
                <c:pt idx="9852">
                  <c:v>36897560.629232012</c:v>
                </c:pt>
                <c:pt idx="9853">
                  <c:v>36895528.896723993</c:v>
                </c:pt>
                <c:pt idx="9854">
                  <c:v>36893493.464050002</c:v>
                </c:pt>
                <c:pt idx="9855">
                  <c:v>36891454.329126999</c:v>
                </c:pt>
                <c:pt idx="9856">
                  <c:v>36889411.489872992</c:v>
                </c:pt>
                <c:pt idx="9857">
                  <c:v>36887364.944201998</c:v>
                </c:pt>
                <c:pt idx="9858">
                  <c:v>36885314.690021999</c:v>
                </c:pt>
                <c:pt idx="9859">
                  <c:v>36883260.725241013</c:v>
                </c:pt>
                <c:pt idx="9860">
                  <c:v>36881203.047763996</c:v>
                </c:pt>
                <c:pt idx="9861">
                  <c:v>36879141.655490011</c:v>
                </c:pt>
                <c:pt idx="9862">
                  <c:v>36877076.546317004</c:v>
                </c:pt>
                <c:pt idx="9863">
                  <c:v>36875007.718140006</c:v>
                </c:pt>
                <c:pt idx="9864">
                  <c:v>36872935.168849006</c:v>
                </c:pt>
                <c:pt idx="9865">
                  <c:v>36870858.896334</c:v>
                </c:pt>
                <c:pt idx="9866">
                  <c:v>36868778.898478001</c:v>
                </c:pt>
                <c:pt idx="9867">
                  <c:v>36866695.173164003</c:v>
                </c:pt>
                <c:pt idx="9868">
                  <c:v>36864607.718269005</c:v>
                </c:pt>
                <c:pt idx="9869">
                  <c:v>36862516.531671003</c:v>
                </c:pt>
                <c:pt idx="9870">
                  <c:v>36860421.611240007</c:v>
                </c:pt>
                <c:pt idx="9871">
                  <c:v>36858322.954844996</c:v>
                </c:pt>
                <c:pt idx="9872">
                  <c:v>36856220.560354002</c:v>
                </c:pt>
                <c:pt idx="9873">
                  <c:v>36854114.425627008</c:v>
                </c:pt>
                <c:pt idx="9874">
                  <c:v>36852004.548524998</c:v>
                </c:pt>
                <c:pt idx="9875">
                  <c:v>36849890.926903002</c:v>
                </c:pt>
                <c:pt idx="9876">
                  <c:v>36847773.558614999</c:v>
                </c:pt>
                <c:pt idx="9877">
                  <c:v>36845652.441510998</c:v>
                </c:pt>
                <c:pt idx="9878">
                  <c:v>36843527.573436998</c:v>
                </c:pt>
                <c:pt idx="9879">
                  <c:v>36841398.952235997</c:v>
                </c:pt>
                <c:pt idx="9880">
                  <c:v>36839266.575749002</c:v>
                </c:pt>
                <c:pt idx="9881">
                  <c:v>36837130.441813</c:v>
                </c:pt>
                <c:pt idx="9882">
                  <c:v>36834990.548260003</c:v>
                </c:pt>
                <c:pt idx="9883">
                  <c:v>36832846.892921992</c:v>
                </c:pt>
                <c:pt idx="9884">
                  <c:v>36830699.473624997</c:v>
                </c:pt>
                <c:pt idx="9885">
                  <c:v>36828548.288194008</c:v>
                </c:pt>
                <c:pt idx="9886">
                  <c:v>36826393.334448002</c:v>
                </c:pt>
                <c:pt idx="9887">
                  <c:v>36824234.610206999</c:v>
                </c:pt>
                <c:pt idx="9888">
                  <c:v>36822072.113281995</c:v>
                </c:pt>
                <c:pt idx="9889">
                  <c:v>36819905.84148699</c:v>
                </c:pt>
                <c:pt idx="9890">
                  <c:v>36817735.792626999</c:v>
                </c:pt>
                <c:pt idx="9891">
                  <c:v>36815561.964506999</c:v>
                </c:pt>
                <c:pt idx="9892">
                  <c:v>36813384.354927994</c:v>
                </c:pt>
                <c:pt idx="9893">
                  <c:v>36811202.961688004</c:v>
                </c:pt>
                <c:pt idx="9894">
                  <c:v>36809017.782581992</c:v>
                </c:pt>
                <c:pt idx="9895">
                  <c:v>36806828.815399997</c:v>
                </c:pt>
                <c:pt idx="9896">
                  <c:v>36804636.057928994</c:v>
                </c:pt>
                <c:pt idx="9897">
                  <c:v>36802439.507955998</c:v>
                </c:pt>
                <c:pt idx="9898">
                  <c:v>36800239.163260005</c:v>
                </c:pt>
                <c:pt idx="9899">
                  <c:v>36798035.021619007</c:v>
                </c:pt>
                <c:pt idx="9900">
                  <c:v>36795827.080808997</c:v>
                </c:pt>
                <c:pt idx="9901">
                  <c:v>36793615.338600002</c:v>
                </c:pt>
                <c:pt idx="9902">
                  <c:v>36791399.79276</c:v>
                </c:pt>
                <c:pt idx="9903">
                  <c:v>36789180.441054001</c:v>
                </c:pt>
                <c:pt idx="9904">
                  <c:v>36786957.281243004</c:v>
                </c:pt>
                <c:pt idx="9905">
                  <c:v>36784730.311083995</c:v>
                </c:pt>
                <c:pt idx="9906">
                  <c:v>36782499.528332002</c:v>
                </c:pt>
                <c:pt idx="9907">
                  <c:v>36780264.930739</c:v>
                </c:pt>
                <c:pt idx="9908">
                  <c:v>36778026.516050994</c:v>
                </c:pt>
                <c:pt idx="9909">
                  <c:v>36775784.282013997</c:v>
                </c:pt>
                <c:pt idx="9910">
                  <c:v>36773538.226368003</c:v>
                </c:pt>
                <c:pt idx="9911">
                  <c:v>36771288.346850991</c:v>
                </c:pt>
                <c:pt idx="9912">
                  <c:v>36769034.641197011</c:v>
                </c:pt>
                <c:pt idx="9913">
                  <c:v>36766777.107136011</c:v>
                </c:pt>
                <c:pt idx="9914">
                  <c:v>36764515.742398001</c:v>
                </c:pt>
                <c:pt idx="9915">
                  <c:v>36762250.544703998</c:v>
                </c:pt>
                <c:pt idx="9916">
                  <c:v>36759981.511776991</c:v>
                </c:pt>
                <c:pt idx="9917">
                  <c:v>36757708.641332999</c:v>
                </c:pt>
                <c:pt idx="9918">
                  <c:v>36755431.931087002</c:v>
                </c:pt>
                <c:pt idx="9919">
                  <c:v>36753151.378748</c:v>
                </c:pt>
                <c:pt idx="9920">
                  <c:v>36750866.982022993</c:v>
                </c:pt>
                <c:pt idx="9921">
                  <c:v>36748578.738616005</c:v>
                </c:pt>
                <c:pt idx="9922">
                  <c:v>36746286.646228001</c:v>
                </c:pt>
                <c:pt idx="9923">
                  <c:v>36743990.702554002</c:v>
                </c:pt>
                <c:pt idx="9924">
                  <c:v>36741690.905289002</c:v>
                </c:pt>
                <c:pt idx="9925">
                  <c:v>36739387.252120994</c:v>
                </c:pt>
                <c:pt idx="9926">
                  <c:v>36737079.740736999</c:v>
                </c:pt>
                <c:pt idx="9927">
                  <c:v>36734768.368820995</c:v>
                </c:pt>
                <c:pt idx="9928">
                  <c:v>36732453.134050004</c:v>
                </c:pt>
                <c:pt idx="9929">
                  <c:v>36730134.034102</c:v>
                </c:pt>
                <c:pt idx="9930">
                  <c:v>36727811.066649005</c:v>
                </c:pt>
                <c:pt idx="9931">
                  <c:v>36725484.229360007</c:v>
                </c:pt>
                <c:pt idx="9932">
                  <c:v>36723153.519899003</c:v>
                </c:pt>
                <c:pt idx="9933">
                  <c:v>36720818.935929999</c:v>
                </c:pt>
                <c:pt idx="9934">
                  <c:v>36718480.475110002</c:v>
                </c:pt>
                <c:pt idx="9935">
                  <c:v>36716138.135095008</c:v>
                </c:pt>
                <c:pt idx="9936">
                  <c:v>36713791.913535997</c:v>
                </c:pt>
                <c:pt idx="9937">
                  <c:v>36711441.808080994</c:v>
                </c:pt>
                <c:pt idx="9938">
                  <c:v>36709087.816374987</c:v>
                </c:pt>
                <c:pt idx="9939">
                  <c:v>36706729.936058</c:v>
                </c:pt>
                <c:pt idx="9940">
                  <c:v>36704368.164766997</c:v>
                </c:pt>
                <c:pt idx="9941">
                  <c:v>36702002.500137009</c:v>
                </c:pt>
                <c:pt idx="9942">
                  <c:v>36699632.939798005</c:v>
                </c:pt>
                <c:pt idx="9943">
                  <c:v>36697259.481376991</c:v>
                </c:pt>
                <c:pt idx="9944">
                  <c:v>36694882.122497007</c:v>
                </c:pt>
                <c:pt idx="9945">
                  <c:v>36692500.860776991</c:v>
                </c:pt>
                <c:pt idx="9946">
                  <c:v>36690115.693833008</c:v>
                </c:pt>
                <c:pt idx="9947">
                  <c:v>36687726.619279005</c:v>
                </c:pt>
                <c:pt idx="9948">
                  <c:v>36685333.634723</c:v>
                </c:pt>
                <c:pt idx="9949">
                  <c:v>36682936.737769999</c:v>
                </c:pt>
                <c:pt idx="9950">
                  <c:v>36680535.926022992</c:v>
                </c:pt>
                <c:pt idx="9951">
                  <c:v>36678131.197079003</c:v>
                </c:pt>
                <c:pt idx="9952">
                  <c:v>36675722.548533008</c:v>
                </c:pt>
                <c:pt idx="9953">
                  <c:v>36673309.977975994</c:v>
                </c:pt>
                <c:pt idx="9954">
                  <c:v>36670893.482994996</c:v>
                </c:pt>
                <c:pt idx="9955">
                  <c:v>36668473.061175011</c:v>
                </c:pt>
                <c:pt idx="9956">
                  <c:v>36666048.710094005</c:v>
                </c:pt>
                <c:pt idx="9957">
                  <c:v>36663620.427331001</c:v>
                </c:pt>
                <c:pt idx="9958">
                  <c:v>36661188.210458003</c:v>
                </c:pt>
                <c:pt idx="9959">
                  <c:v>36658752.057043001</c:v>
                </c:pt>
                <c:pt idx="9960">
                  <c:v>36656311.964654006</c:v>
                </c:pt>
                <c:pt idx="9961">
                  <c:v>36653867.930850998</c:v>
                </c:pt>
                <c:pt idx="9962">
                  <c:v>36651419.953193001</c:v>
                </c:pt>
                <c:pt idx="9963">
                  <c:v>36648968.029234014</c:v>
                </c:pt>
                <c:pt idx="9964">
                  <c:v>36646512.15652699</c:v>
                </c:pt>
                <c:pt idx="9965">
                  <c:v>36644052.332617</c:v>
                </c:pt>
                <c:pt idx="9966">
                  <c:v>36641588.555050001</c:v>
                </c:pt>
                <c:pt idx="9967">
                  <c:v>36639120.821364</c:v>
                </c:pt>
                <c:pt idx="9968">
                  <c:v>36636649.129096009</c:v>
                </c:pt>
                <c:pt idx="9969">
                  <c:v>36634173.475778997</c:v>
                </c:pt>
                <c:pt idx="9970">
                  <c:v>36631693.858941004</c:v>
                </c:pt>
                <c:pt idx="9971">
                  <c:v>36629210.276108004</c:v>
                </c:pt>
                <c:pt idx="9972">
                  <c:v>36626722.724802002</c:v>
                </c:pt>
                <c:pt idx="9973">
                  <c:v>36624231.202539004</c:v>
                </c:pt>
                <c:pt idx="9974">
                  <c:v>36621735.706835002</c:v>
                </c:pt>
                <c:pt idx="9975">
                  <c:v>36619236.235199012</c:v>
                </c:pt>
                <c:pt idx="9976">
                  <c:v>36616732.785139009</c:v>
                </c:pt>
                <c:pt idx="9977">
                  <c:v>36614225.354155995</c:v>
                </c:pt>
                <c:pt idx="9978">
                  <c:v>36611713.939750999</c:v>
                </c:pt>
                <c:pt idx="9979">
                  <c:v>36609198.539418004</c:v>
                </c:pt>
                <c:pt idx="9980">
                  <c:v>36606679.150649011</c:v>
                </c:pt>
                <c:pt idx="9981">
                  <c:v>36604155.77093301</c:v>
                </c:pt>
                <c:pt idx="9982">
                  <c:v>36601628.397751994</c:v>
                </c:pt>
                <c:pt idx="9983">
                  <c:v>36599097.028588004</c:v>
                </c:pt>
                <c:pt idx="9984">
                  <c:v>36596561.660916999</c:v>
                </c:pt>
                <c:pt idx="9985">
                  <c:v>36594022.292212002</c:v>
                </c:pt>
                <c:pt idx="9986">
                  <c:v>36591478.919941001</c:v>
                </c:pt>
                <c:pt idx="9987">
                  <c:v>36588931.54157</c:v>
                </c:pt>
                <c:pt idx="9988">
                  <c:v>36586380.154560998</c:v>
                </c:pt>
                <c:pt idx="9989">
                  <c:v>36583824.756369993</c:v>
                </c:pt>
                <c:pt idx="9990">
                  <c:v>36581265.344450995</c:v>
                </c:pt>
                <c:pt idx="9991">
                  <c:v>36578701.916255996</c:v>
                </c:pt>
                <c:pt idx="9992">
                  <c:v>36576134.469228007</c:v>
                </c:pt>
                <c:pt idx="9993">
                  <c:v>36573563.000810996</c:v>
                </c:pt>
                <c:pt idx="9994">
                  <c:v>36570987.508444004</c:v>
                </c:pt>
                <c:pt idx="9995">
                  <c:v>36568407.989560001</c:v>
                </c:pt>
                <c:pt idx="9996">
                  <c:v>36565824.441591002</c:v>
                </c:pt>
                <c:pt idx="9997">
                  <c:v>36563236.861961998</c:v>
                </c:pt>
                <c:pt idx="9998">
                  <c:v>36560645.248099007</c:v>
                </c:pt>
                <c:pt idx="9999">
                  <c:v>36558049.597418003</c:v>
                </c:pt>
                <c:pt idx="10000">
                  <c:v>36555449.907335997</c:v>
                </c:pt>
                <c:pt idx="10001">
                  <c:v>36552846.175264008</c:v>
                </c:pt>
                <c:pt idx="10002">
                  <c:v>36550238.398610003</c:v>
                </c:pt>
                <c:pt idx="10003">
                  <c:v>36547626.574775994</c:v>
                </c:pt>
                <c:pt idx="10004">
                  <c:v>36545010.701163009</c:v>
                </c:pt>
                <c:pt idx="10005">
                  <c:v>36542390.775167011</c:v>
                </c:pt>
                <c:pt idx="10006">
                  <c:v>36539766.794178009</c:v>
                </c:pt>
                <c:pt idx="10007">
                  <c:v>36537138.755585998</c:v>
                </c:pt>
                <c:pt idx="10008">
                  <c:v>36534506.656773992</c:v>
                </c:pt>
                <c:pt idx="10009">
                  <c:v>36531870.495122001</c:v>
                </c:pt>
                <c:pt idx="10010">
                  <c:v>36529230.26800701</c:v>
                </c:pt>
                <c:pt idx="10011">
                  <c:v>36526585.972798996</c:v>
                </c:pt>
                <c:pt idx="10012">
                  <c:v>36523937.606868997</c:v>
                </c:pt>
                <c:pt idx="10013">
                  <c:v>36521285.167579003</c:v>
                </c:pt>
                <c:pt idx="10014">
                  <c:v>36518628.652291</c:v>
                </c:pt>
                <c:pt idx="10015">
                  <c:v>36515968.058359995</c:v>
                </c:pt>
                <c:pt idx="10016">
                  <c:v>36513303.383138001</c:v>
                </c:pt>
                <c:pt idx="10017">
                  <c:v>36510634.623975001</c:v>
                </c:pt>
                <c:pt idx="10018">
                  <c:v>36507961.778215006</c:v>
                </c:pt>
                <c:pt idx="10019">
                  <c:v>36505284.843197003</c:v>
                </c:pt>
                <c:pt idx="10020">
                  <c:v>36502603.816257998</c:v>
                </c:pt>
                <c:pt idx="10021">
                  <c:v>36499918.694731005</c:v>
                </c:pt>
                <c:pt idx="10022">
                  <c:v>36497229.475942999</c:v>
                </c:pt>
                <c:pt idx="10023">
                  <c:v>36494536.157219999</c:v>
                </c:pt>
                <c:pt idx="10024">
                  <c:v>36491838.735881001</c:v>
                </c:pt>
                <c:pt idx="10025">
                  <c:v>36489137.209243014</c:v>
                </c:pt>
                <c:pt idx="10026">
                  <c:v>36486431.574616998</c:v>
                </c:pt>
                <c:pt idx="10027">
                  <c:v>36483721.829311997</c:v>
                </c:pt>
                <c:pt idx="10028">
                  <c:v>36481007.970632002</c:v>
                </c:pt>
                <c:pt idx="10029">
                  <c:v>36478289.995875999</c:v>
                </c:pt>
                <c:pt idx="10030">
                  <c:v>36475567.902341992</c:v>
                </c:pt>
                <c:pt idx="10031">
                  <c:v>36472841.687319994</c:v>
                </c:pt>
                <c:pt idx="10032">
                  <c:v>36470111.348098002</c:v>
                </c:pt>
                <c:pt idx="10033">
                  <c:v>36467376.881959997</c:v>
                </c:pt>
                <c:pt idx="10034">
                  <c:v>36464638.286185995</c:v>
                </c:pt>
                <c:pt idx="10035">
                  <c:v>36461895.558050998</c:v>
                </c:pt>
                <c:pt idx="10036">
                  <c:v>36459148.694825999</c:v>
                </c:pt>
                <c:pt idx="10037">
                  <c:v>36456397.693778999</c:v>
                </c:pt>
                <c:pt idx="10038">
                  <c:v>36453642.55217199</c:v>
                </c:pt>
                <c:pt idx="10039">
                  <c:v>36450883.267265007</c:v>
                </c:pt>
                <c:pt idx="10040">
                  <c:v>36448119.836311989</c:v>
                </c:pt>
                <c:pt idx="10041">
                  <c:v>36445352.256563999</c:v>
                </c:pt>
                <c:pt idx="10042">
                  <c:v>36442580.525268011</c:v>
                </c:pt>
                <c:pt idx="10043">
                  <c:v>36439804.639666006</c:v>
                </c:pt>
                <c:pt idx="10044">
                  <c:v>36437024.596995011</c:v>
                </c:pt>
                <c:pt idx="10045">
                  <c:v>36434240.394491002</c:v>
                </c:pt>
                <c:pt idx="10046">
                  <c:v>36431452.029383011</c:v>
                </c:pt>
                <c:pt idx="10047">
                  <c:v>36428659.498896003</c:v>
                </c:pt>
                <c:pt idx="10048">
                  <c:v>36425862.800252996</c:v>
                </c:pt>
                <c:pt idx="10049">
                  <c:v>36423061.930669002</c:v>
                </c:pt>
                <c:pt idx="10050">
                  <c:v>36420256.887358993</c:v>
                </c:pt>
                <c:pt idx="10051">
                  <c:v>36417447.667530008</c:v>
                </c:pt>
                <c:pt idx="10052">
                  <c:v>36414634.268388003</c:v>
                </c:pt>
                <c:pt idx="10053">
                  <c:v>36411816.687134005</c:v>
                </c:pt>
                <c:pt idx="10054">
                  <c:v>36408994.920961998</c:v>
                </c:pt>
                <c:pt idx="10055">
                  <c:v>36406168.967064999</c:v>
                </c:pt>
                <c:pt idx="10056">
                  <c:v>36403338.822630003</c:v>
                </c:pt>
                <c:pt idx="10057">
                  <c:v>36400504.484840997</c:v>
                </c:pt>
                <c:pt idx="10058">
                  <c:v>36397665.950877994</c:v>
                </c:pt>
                <c:pt idx="10059">
                  <c:v>36394823.217913002</c:v>
                </c:pt>
                <c:pt idx="10060">
                  <c:v>36391976.283119999</c:v>
                </c:pt>
                <c:pt idx="10061">
                  <c:v>36389125.143661998</c:v>
                </c:pt>
                <c:pt idx="10062">
                  <c:v>36386269.796703003</c:v>
                </c:pt>
                <c:pt idx="10063">
                  <c:v>36383410.239400007</c:v>
                </c:pt>
                <c:pt idx="10064">
                  <c:v>36380546.468906</c:v>
                </c:pt>
                <c:pt idx="10065">
                  <c:v>36377678.482369989</c:v>
                </c:pt>
                <c:pt idx="10066">
                  <c:v>36374806.276937008</c:v>
                </c:pt>
                <c:pt idx="10067">
                  <c:v>36371929.849748001</c:v>
                </c:pt>
                <c:pt idx="10068">
                  <c:v>36369049.197937004</c:v>
                </c:pt>
                <c:pt idx="10069">
                  <c:v>36366164.318638004</c:v>
                </c:pt>
                <c:pt idx="10070">
                  <c:v>36363275.208976001</c:v>
                </c:pt>
                <c:pt idx="10071">
                  <c:v>36360381.866075993</c:v>
                </c:pt>
                <c:pt idx="10072">
                  <c:v>36357484.287055001</c:v>
                </c:pt>
                <c:pt idx="10073">
                  <c:v>36354582.469028011</c:v>
                </c:pt>
                <c:pt idx="10074">
                  <c:v>36351676.409105003</c:v>
                </c:pt>
                <c:pt idx="10075">
                  <c:v>36348766.104391001</c:v>
                </c:pt>
                <c:pt idx="10076">
                  <c:v>36345851.551985994</c:v>
                </c:pt>
                <c:pt idx="10077">
                  <c:v>36342932.748988003</c:v>
                </c:pt>
                <c:pt idx="10078">
                  <c:v>36340009.692488</c:v>
                </c:pt>
                <c:pt idx="10079">
                  <c:v>36337082.379574999</c:v>
                </c:pt>
                <c:pt idx="10080">
                  <c:v>36334150.807331994</c:v>
                </c:pt>
                <c:pt idx="10081">
                  <c:v>36331214.972837001</c:v>
                </c:pt>
                <c:pt idx="10082">
                  <c:v>36328274.873164997</c:v>
                </c:pt>
                <c:pt idx="10083">
                  <c:v>36325330.505385995</c:v>
                </c:pt>
                <c:pt idx="10084">
                  <c:v>36322381.866564997</c:v>
                </c:pt>
                <c:pt idx="10085">
                  <c:v>36319428.953763992</c:v>
                </c:pt>
                <c:pt idx="10086">
                  <c:v>36316471.764038011</c:v>
                </c:pt>
                <c:pt idx="10087">
                  <c:v>36313510.294441007</c:v>
                </c:pt>
                <c:pt idx="10088">
                  <c:v>36310544.542018995</c:v>
                </c:pt>
                <c:pt idx="10089">
                  <c:v>36307574.503815994</c:v>
                </c:pt>
                <c:pt idx="10090">
                  <c:v>36304600.176869996</c:v>
                </c:pt>
                <c:pt idx="10091">
                  <c:v>36301621.558215</c:v>
                </c:pt>
                <c:pt idx="10092">
                  <c:v>36298638.644880995</c:v>
                </c:pt>
                <c:pt idx="10093">
                  <c:v>36295651.433891997</c:v>
                </c:pt>
                <c:pt idx="10094">
                  <c:v>36292659.92227</c:v>
                </c:pt>
                <c:pt idx="10095">
                  <c:v>36289664.107028998</c:v>
                </c:pt>
                <c:pt idx="10096">
                  <c:v>36286663.985181995</c:v>
                </c:pt>
                <c:pt idx="10097">
                  <c:v>36283659.553734995</c:v>
                </c:pt>
                <c:pt idx="10098">
                  <c:v>36280650.809689999</c:v>
                </c:pt>
                <c:pt idx="10099">
                  <c:v>36277637.750045002</c:v>
                </c:pt>
                <c:pt idx="10100">
                  <c:v>36274620.371793002</c:v>
                </c:pt>
                <c:pt idx="10101">
                  <c:v>36271598.671921998</c:v>
                </c:pt>
                <c:pt idx="10102">
                  <c:v>36268572.647417001</c:v>
                </c:pt>
                <c:pt idx="10103">
                  <c:v>36265542.295256011</c:v>
                </c:pt>
                <c:pt idx="10104">
                  <c:v>36262507.612412989</c:v>
                </c:pt>
                <c:pt idx="10105">
                  <c:v>36259468.595860004</c:v>
                </c:pt>
                <c:pt idx="10106">
                  <c:v>36256425.242559999</c:v>
                </c:pt>
                <c:pt idx="10107">
                  <c:v>36253377.549474999</c:v>
                </c:pt>
                <c:pt idx="10108">
                  <c:v>36250325.513560995</c:v>
                </c:pt>
                <c:pt idx="10109">
                  <c:v>36247269.131769001</c:v>
                </c:pt>
                <c:pt idx="10110">
                  <c:v>36244208.401046</c:v>
                </c:pt>
                <c:pt idx="10111">
                  <c:v>36241143.318333998</c:v>
                </c:pt>
                <c:pt idx="10112">
                  <c:v>36238073.880569994</c:v>
                </c:pt>
                <c:pt idx="10113">
                  <c:v>36235000.084687002</c:v>
                </c:pt>
                <c:pt idx="10114">
                  <c:v>36231921.927611999</c:v>
                </c:pt>
                <c:pt idx="10115">
                  <c:v>36228839.406268999</c:v>
                </c:pt>
                <c:pt idx="10116">
                  <c:v>36225752.517575994</c:v>
                </c:pt>
                <c:pt idx="10117">
                  <c:v>36222661.258446999</c:v>
                </c:pt>
                <c:pt idx="10118">
                  <c:v>36219565.625791006</c:v>
                </c:pt>
                <c:pt idx="10119">
                  <c:v>36216465.616512991</c:v>
                </c:pt>
                <c:pt idx="10120">
                  <c:v>36213361.227511011</c:v>
                </c:pt>
                <c:pt idx="10121">
                  <c:v>36210252.455681004</c:v>
                </c:pt>
                <c:pt idx="10122">
                  <c:v>36207139.297912002</c:v>
                </c:pt>
                <c:pt idx="10123">
                  <c:v>36204021.751089998</c:v>
                </c:pt>
                <c:pt idx="10124">
                  <c:v>36200899.812093996</c:v>
                </c:pt>
                <c:pt idx="10125">
                  <c:v>36197773.477801993</c:v>
                </c:pt>
                <c:pt idx="10126">
                  <c:v>36194642.745082997</c:v>
                </c:pt>
                <c:pt idx="10127">
                  <c:v>36191507.610803001</c:v>
                </c:pt>
                <c:pt idx="10128">
                  <c:v>36188368.071823999</c:v>
                </c:pt>
                <c:pt idx="10129">
                  <c:v>36185224.125001006</c:v>
                </c:pt>
                <c:pt idx="10130">
                  <c:v>36182075.767186999</c:v>
                </c:pt>
                <c:pt idx="10131">
                  <c:v>36178922.995228007</c:v>
                </c:pt>
                <c:pt idx="10132">
                  <c:v>36175765.805964999</c:v>
                </c:pt>
                <c:pt idx="10133">
                  <c:v>36172604.196236007</c:v>
                </c:pt>
                <c:pt idx="10134">
                  <c:v>36169438.162873</c:v>
                </c:pt>
                <c:pt idx="10135">
                  <c:v>36166267.702701993</c:v>
                </c:pt>
                <c:pt idx="10136">
                  <c:v>36163092.812546991</c:v>
                </c:pt>
                <c:pt idx="10137">
                  <c:v>36159913.489224002</c:v>
                </c:pt>
                <c:pt idx="10138">
                  <c:v>36156729.729545012</c:v>
                </c:pt>
                <c:pt idx="10139">
                  <c:v>36153541.530318998</c:v>
                </c:pt>
                <c:pt idx="10140">
                  <c:v>36150348.888347998</c:v>
                </c:pt>
                <c:pt idx="10141">
                  <c:v>36147151.800428994</c:v>
                </c:pt>
                <c:pt idx="10142">
                  <c:v>36143950.263355002</c:v>
                </c:pt>
                <c:pt idx="10143">
                  <c:v>36140744.273914002</c:v>
                </c:pt>
                <c:pt idx="10144">
                  <c:v>36137533.828888997</c:v>
                </c:pt>
                <c:pt idx="10145">
                  <c:v>36134318.925057009</c:v>
                </c:pt>
                <c:pt idx="10146">
                  <c:v>36131099.559191003</c:v>
                </c:pt>
                <c:pt idx="10147">
                  <c:v>36127875.728060007</c:v>
                </c:pt>
                <c:pt idx="10148">
                  <c:v>36124647.428424999</c:v>
                </c:pt>
                <c:pt idx="10149">
                  <c:v>36121414.657044999</c:v>
                </c:pt>
                <c:pt idx="10150">
                  <c:v>36118177.410673</c:v>
                </c:pt>
                <c:pt idx="10151">
                  <c:v>36114935.686055996</c:v>
                </c:pt>
                <c:pt idx="10152">
                  <c:v>36111689.479936011</c:v>
                </c:pt>
                <c:pt idx="10153">
                  <c:v>36108438.789053008</c:v>
                </c:pt>
                <c:pt idx="10154">
                  <c:v>36105183.610137008</c:v>
                </c:pt>
                <c:pt idx="10155">
                  <c:v>36101923.939918004</c:v>
                </c:pt>
                <c:pt idx="10156">
                  <c:v>36098659.775116004</c:v>
                </c:pt>
                <c:pt idx="10157">
                  <c:v>36095391.112450004</c:v>
                </c:pt>
                <c:pt idx="10158">
                  <c:v>36092117.948632002</c:v>
                </c:pt>
                <c:pt idx="10159">
                  <c:v>36088840.280368999</c:v>
                </c:pt>
                <c:pt idx="10160">
                  <c:v>36085558.104363002</c:v>
                </c:pt>
                <c:pt idx="10161">
                  <c:v>36082271.41731099</c:v>
                </c:pt>
                <c:pt idx="10162">
                  <c:v>36078980.215905003</c:v>
                </c:pt>
                <c:pt idx="10163">
                  <c:v>36075684.496831998</c:v>
                </c:pt>
                <c:pt idx="10164">
                  <c:v>36072384.256771989</c:v>
                </c:pt>
                <c:pt idx="10165">
                  <c:v>36069079.492403001</c:v>
                </c:pt>
                <c:pt idx="10166">
                  <c:v>36065770.200396001</c:v>
                </c:pt>
                <c:pt idx="10167">
                  <c:v>36062456.377415992</c:v>
                </c:pt>
                <c:pt idx="10168">
                  <c:v>36059138.020124003</c:v>
                </c:pt>
                <c:pt idx="10169">
                  <c:v>36055815.125177011</c:v>
                </c:pt>
                <c:pt idx="10170">
                  <c:v>36052487.689224005</c:v>
                </c:pt>
                <c:pt idx="10171">
                  <c:v>36049155.708910003</c:v>
                </c:pt>
                <c:pt idx="10172">
                  <c:v>36045819.180875994</c:v>
                </c:pt>
                <c:pt idx="10173">
                  <c:v>36042478.101756997</c:v>
                </c:pt>
                <c:pt idx="10174">
                  <c:v>36039132.468180999</c:v>
                </c:pt>
                <c:pt idx="10175">
                  <c:v>36035782.276772991</c:v>
                </c:pt>
                <c:pt idx="10176">
                  <c:v>36032427.524151005</c:v>
                </c:pt>
                <c:pt idx="10177">
                  <c:v>36029068.206931002</c:v>
                </c:pt>
                <c:pt idx="10178">
                  <c:v>36025704.321718998</c:v>
                </c:pt>
                <c:pt idx="10179">
                  <c:v>36022335.865119003</c:v>
                </c:pt>
                <c:pt idx="10180">
                  <c:v>36018962.833728991</c:v>
                </c:pt>
                <c:pt idx="10181">
                  <c:v>36015585.224142008</c:v>
                </c:pt>
                <c:pt idx="10182">
                  <c:v>36012203.032943003</c:v>
                </c:pt>
                <c:pt idx="10183">
                  <c:v>36008816.256715991</c:v>
                </c:pt>
                <c:pt idx="10184">
                  <c:v>36005424.892036997</c:v>
                </c:pt>
                <c:pt idx="10185">
                  <c:v>36002028.935475998</c:v>
                </c:pt>
                <c:pt idx="10186">
                  <c:v>35998628.383598998</c:v>
                </c:pt>
                <c:pt idx="10187">
                  <c:v>35995223.232966997</c:v>
                </c:pt>
                <c:pt idx="10188">
                  <c:v>35991813.480135001</c:v>
                </c:pt>
                <c:pt idx="10189">
                  <c:v>35988399.121652007</c:v>
                </c:pt>
                <c:pt idx="10190">
                  <c:v>35984980.154061995</c:v>
                </c:pt>
                <c:pt idx="10191">
                  <c:v>35981556.573904999</c:v>
                </c:pt>
                <c:pt idx="10192">
                  <c:v>35978128.377711989</c:v>
                </c:pt>
                <c:pt idx="10193">
                  <c:v>35974695.562013</c:v>
                </c:pt>
                <c:pt idx="10194">
                  <c:v>35971258.123329997</c:v>
                </c:pt>
                <c:pt idx="10195">
                  <c:v>35967816.058178999</c:v>
                </c:pt>
                <c:pt idx="10196">
                  <c:v>35964369.363071993</c:v>
                </c:pt>
                <c:pt idx="10197">
                  <c:v>35960918.034515001</c:v>
                </c:pt>
                <c:pt idx="10198">
                  <c:v>35957462.069008008</c:v>
                </c:pt>
                <c:pt idx="10199">
                  <c:v>35954001.463046998</c:v>
                </c:pt>
                <c:pt idx="10200">
                  <c:v>35950536.213121995</c:v>
                </c:pt>
                <c:pt idx="10201">
                  <c:v>35947066.315714993</c:v>
                </c:pt>
                <c:pt idx="10202">
                  <c:v>35943591.767305002</c:v>
                </c:pt>
                <c:pt idx="10203">
                  <c:v>35940112.564365998</c:v>
                </c:pt>
                <c:pt idx="10204">
                  <c:v>35936628.703364</c:v>
                </c:pt>
                <c:pt idx="10205">
                  <c:v>35933140.180760995</c:v>
                </c:pt>
                <c:pt idx="10206">
                  <c:v>35929646.993014999</c:v>
                </c:pt>
                <c:pt idx="10207">
                  <c:v>35926149.136574</c:v>
                </c:pt>
                <c:pt idx="10208">
                  <c:v>35922646.607883997</c:v>
                </c:pt>
                <c:pt idx="10209">
                  <c:v>35919139.403384991</c:v>
                </c:pt>
                <c:pt idx="10210">
                  <c:v>35915627.519510001</c:v>
                </c:pt>
                <c:pt idx="10211">
                  <c:v>35912110.952687994</c:v>
                </c:pt>
                <c:pt idx="10212">
                  <c:v>35908589.699341007</c:v>
                </c:pt>
                <c:pt idx="10213">
                  <c:v>35905063.755884998</c:v>
                </c:pt>
                <c:pt idx="10214">
                  <c:v>35901533.118732996</c:v>
                </c:pt>
                <c:pt idx="10215">
                  <c:v>35897997.784289002</c:v>
                </c:pt>
                <c:pt idx="10216">
                  <c:v>35894457.748953007</c:v>
                </c:pt>
                <c:pt idx="10217">
                  <c:v>35890913.009120002</c:v>
                </c:pt>
                <c:pt idx="10218">
                  <c:v>35887363.561178006</c:v>
                </c:pt>
                <c:pt idx="10219">
                  <c:v>35883809.40151</c:v>
                </c:pt>
                <c:pt idx="10220">
                  <c:v>35880250.526492</c:v>
                </c:pt>
                <c:pt idx="10221">
                  <c:v>35876686.932495996</c:v>
                </c:pt>
                <c:pt idx="10222">
                  <c:v>35873118.615887001</c:v>
                </c:pt>
                <c:pt idx="10223">
                  <c:v>35869545.573025994</c:v>
                </c:pt>
                <c:pt idx="10224">
                  <c:v>35865967.800264999</c:v>
                </c:pt>
                <c:pt idx="10225">
                  <c:v>35862385.293954007</c:v>
                </c:pt>
                <c:pt idx="10226">
                  <c:v>35858798.050434001</c:v>
                </c:pt>
                <c:pt idx="10227">
                  <c:v>35855206.066042997</c:v>
                </c:pt>
                <c:pt idx="10228">
                  <c:v>35851609.337111004</c:v>
                </c:pt>
                <c:pt idx="10229">
                  <c:v>35848007.859963</c:v>
                </c:pt>
                <c:pt idx="10230">
                  <c:v>35844401.630916998</c:v>
                </c:pt>
                <c:pt idx="10231">
                  <c:v>35840790.646288</c:v>
                </c:pt>
                <c:pt idx="10232">
                  <c:v>35837174.902381986</c:v>
                </c:pt>
                <c:pt idx="10233">
                  <c:v>35833554.395502001</c:v>
                </c:pt>
                <c:pt idx="10234">
                  <c:v>35829929.121942006</c:v>
                </c:pt>
                <c:pt idx="10235">
                  <c:v>35826299.077992</c:v>
                </c:pt>
                <c:pt idx="10236">
                  <c:v>35822664.259937011</c:v>
                </c:pt>
                <c:pt idx="10237">
                  <c:v>35819024.664054006</c:v>
                </c:pt>
                <c:pt idx="10238">
                  <c:v>35815380.286614999</c:v>
                </c:pt>
                <c:pt idx="10239">
                  <c:v>35811731.123884998</c:v>
                </c:pt>
                <c:pt idx="10240">
                  <c:v>35808077.172125995</c:v>
                </c:pt>
                <c:pt idx="10241">
                  <c:v>35804418.427591003</c:v>
                </c:pt>
                <c:pt idx="10242">
                  <c:v>35800754.886527993</c:v>
                </c:pt>
                <c:pt idx="10243">
                  <c:v>35797086.54518</c:v>
                </c:pt>
                <c:pt idx="10244">
                  <c:v>35793413.399781995</c:v>
                </c:pt>
                <c:pt idx="10245">
                  <c:v>35789735.446563996</c:v>
                </c:pt>
                <c:pt idx="10246">
                  <c:v>35786052.681750998</c:v>
                </c:pt>
                <c:pt idx="10247">
                  <c:v>35782365.101561002</c:v>
                </c:pt>
                <c:pt idx="10248">
                  <c:v>35778672.702205002</c:v>
                </c:pt>
                <c:pt idx="10249">
                  <c:v>35774975.479888998</c:v>
                </c:pt>
                <c:pt idx="10250">
                  <c:v>35771273.430813998</c:v>
                </c:pt>
                <c:pt idx="10251">
                  <c:v>35767566.551173002</c:v>
                </c:pt>
                <c:pt idx="10252">
                  <c:v>35763854.837154001</c:v>
                </c:pt>
                <c:pt idx="10253">
                  <c:v>35760138.284937009</c:v>
                </c:pt>
                <c:pt idx="10254">
                  <c:v>35756416.890700005</c:v>
                </c:pt>
                <c:pt idx="10255">
                  <c:v>35752690.65061</c:v>
                </c:pt>
                <c:pt idx="10256">
                  <c:v>35748959.560831003</c:v>
                </c:pt>
                <c:pt idx="10257">
                  <c:v>35745223.617519997</c:v>
                </c:pt>
                <c:pt idx="10258">
                  <c:v>35741482.816826984</c:v>
                </c:pt>
                <c:pt idx="10259">
                  <c:v>35737737.154898003</c:v>
                </c:pt>
                <c:pt idx="10260">
                  <c:v>35733986.627870999</c:v>
                </c:pt>
                <c:pt idx="10261">
                  <c:v>35730231.231876999</c:v>
                </c:pt>
                <c:pt idx="10262">
                  <c:v>35726470.963044003</c:v>
                </c:pt>
                <c:pt idx="10263">
                  <c:v>35722705.817489989</c:v>
                </c:pt>
                <c:pt idx="10264">
                  <c:v>35718935.791329004</c:v>
                </c:pt>
                <c:pt idx="10265">
                  <c:v>35715160.880667999</c:v>
                </c:pt>
                <c:pt idx="10266">
                  <c:v>35711381.081609003</c:v>
                </c:pt>
                <c:pt idx="10267">
                  <c:v>35707596.390245005</c:v>
                </c:pt>
                <c:pt idx="10268">
                  <c:v>35703806.802665994</c:v>
                </c:pt>
                <c:pt idx="10269">
                  <c:v>35700012.314952992</c:v>
                </c:pt>
                <c:pt idx="10270">
                  <c:v>35696212.923183002</c:v>
                </c:pt>
                <c:pt idx="10271">
                  <c:v>35692408.623424001</c:v>
                </c:pt>
                <c:pt idx="10272">
                  <c:v>35688599.411738999</c:v>
                </c:pt>
                <c:pt idx="10273">
                  <c:v>35684785.284185998</c:v>
                </c:pt>
                <c:pt idx="10274">
                  <c:v>35680966.236814</c:v>
                </c:pt>
                <c:pt idx="10275">
                  <c:v>35677142.265668012</c:v>
                </c:pt>
                <c:pt idx="10276">
                  <c:v>35673313.366783991</c:v>
                </c:pt>
                <c:pt idx="10277">
                  <c:v>35669479.536195002</c:v>
                </c:pt>
                <c:pt idx="10278">
                  <c:v>35665640.769925006</c:v>
                </c:pt>
                <c:pt idx="10279">
                  <c:v>35661797.063992001</c:v>
                </c:pt>
                <c:pt idx="10280">
                  <c:v>35657948.414407998</c:v>
                </c:pt>
                <c:pt idx="10281">
                  <c:v>35654094.817177996</c:v>
                </c:pt>
                <c:pt idx="10282">
                  <c:v>35650236.268300012</c:v>
                </c:pt>
                <c:pt idx="10283">
                  <c:v>35646372.763769001</c:v>
                </c:pt>
                <c:pt idx="10284">
                  <c:v>35642504.299569011</c:v>
                </c:pt>
                <c:pt idx="10285">
                  <c:v>35638630.871679001</c:v>
                </c:pt>
                <c:pt idx="10286">
                  <c:v>35634752.476072989</c:v>
                </c:pt>
                <c:pt idx="10287">
                  <c:v>35630869.108716004</c:v>
                </c:pt>
                <c:pt idx="10288">
                  <c:v>35626980.765569009</c:v>
                </c:pt>
                <c:pt idx="10289">
                  <c:v>35623087.442583993</c:v>
                </c:pt>
                <c:pt idx="10290">
                  <c:v>35619189.135708004</c:v>
                </c:pt>
                <c:pt idx="10291">
                  <c:v>35615285.84088099</c:v>
                </c:pt>
                <c:pt idx="10292">
                  <c:v>35611377.554036997</c:v>
                </c:pt>
                <c:pt idx="10293">
                  <c:v>35607464.271102004</c:v>
                </c:pt>
                <c:pt idx="10294">
                  <c:v>35603545.987995997</c:v>
                </c:pt>
                <c:pt idx="10295">
                  <c:v>35599622.700632006</c:v>
                </c:pt>
                <c:pt idx="10296">
                  <c:v>35595694.404918</c:v>
                </c:pt>
                <c:pt idx="10297">
                  <c:v>35591761.096753001</c:v>
                </c:pt>
                <c:pt idx="10298">
                  <c:v>35587822.772030003</c:v>
                </c:pt>
                <c:pt idx="10299">
                  <c:v>35583879.426637009</c:v>
                </c:pt>
                <c:pt idx="10300">
                  <c:v>35579931.056453995</c:v>
                </c:pt>
                <c:pt idx="10301">
                  <c:v>35575977.657352991</c:v>
                </c:pt>
                <c:pt idx="10302">
                  <c:v>35572019.225201011</c:v>
                </c:pt>
                <c:pt idx="10303">
                  <c:v>35568055.755858004</c:v>
                </c:pt>
                <c:pt idx="10304">
                  <c:v>35564087.245176002</c:v>
                </c:pt>
                <c:pt idx="10305">
                  <c:v>35560113.689002</c:v>
                </c:pt>
                <c:pt idx="10306">
                  <c:v>35556135.083175004</c:v>
                </c:pt>
                <c:pt idx="10307">
                  <c:v>35552151.423527002</c:v>
                </c:pt>
                <c:pt idx="10308">
                  <c:v>35548162.705885001</c:v>
                </c:pt>
                <c:pt idx="10309">
                  <c:v>35544168.926067002</c:v>
                </c:pt>
                <c:pt idx="10310">
                  <c:v>35540170.079884999</c:v>
                </c:pt>
                <c:pt idx="10311">
                  <c:v>35536166.163144007</c:v>
                </c:pt>
                <c:pt idx="10312">
                  <c:v>35532157.171643004</c:v>
                </c:pt>
                <c:pt idx="10313">
                  <c:v>35528143.101172</c:v>
                </c:pt>
                <c:pt idx="10314">
                  <c:v>35524123.947514996</c:v>
                </c:pt>
                <c:pt idx="10315">
                  <c:v>35520099.706450999</c:v>
                </c:pt>
                <c:pt idx="10316">
                  <c:v>35516070.373749994</c:v>
                </c:pt>
                <c:pt idx="10317">
                  <c:v>35512035.945175</c:v>
                </c:pt>
                <c:pt idx="10318">
                  <c:v>35507996.416482992</c:v>
                </c:pt>
                <c:pt idx="10319">
                  <c:v>35503951.783423997</c:v>
                </c:pt>
                <c:pt idx="10320">
                  <c:v>35499902.041739002</c:v>
                </c:pt>
                <c:pt idx="10321">
                  <c:v>35495847.187165</c:v>
                </c:pt>
                <c:pt idx="10322">
                  <c:v>35491787.215429999</c:v>
                </c:pt>
                <c:pt idx="10323">
                  <c:v>35487722.122255005</c:v>
                </c:pt>
                <c:pt idx="10324">
                  <c:v>35483651.903354995</c:v>
                </c:pt>
                <c:pt idx="10325">
                  <c:v>35479576.554436997</c:v>
                </c:pt>
                <c:pt idx="10326">
                  <c:v>35475496.071201004</c:v>
                </c:pt>
                <c:pt idx="10327">
                  <c:v>35471410.449340999</c:v>
                </c:pt>
                <c:pt idx="10328">
                  <c:v>35467319.684542</c:v>
                </c:pt>
                <c:pt idx="10329">
                  <c:v>35463223.772481993</c:v>
                </c:pt>
                <c:pt idx="10330">
                  <c:v>35459122.708835006</c:v>
                </c:pt>
                <c:pt idx="10331">
                  <c:v>35455016.489262998</c:v>
                </c:pt>
                <c:pt idx="10332">
                  <c:v>35450905.109425001</c:v>
                </c:pt>
                <c:pt idx="10333">
                  <c:v>35446788.564971</c:v>
                </c:pt>
                <c:pt idx="10334">
                  <c:v>35442666.851543002</c:v>
                </c:pt>
                <c:pt idx="10335">
                  <c:v>35438539.964777</c:v>
                </c:pt>
                <c:pt idx="10336">
                  <c:v>35434407.900301993</c:v>
                </c:pt>
                <c:pt idx="10337">
                  <c:v>35430270.653737999</c:v>
                </c:pt>
                <c:pt idx="10338">
                  <c:v>35426128.220699012</c:v>
                </c:pt>
                <c:pt idx="10339">
                  <c:v>35421980.596793003</c:v>
                </c:pt>
                <c:pt idx="10340">
                  <c:v>35417827.777618006</c:v>
                </c:pt>
                <c:pt idx="10341">
                  <c:v>35413669.758765996</c:v>
                </c:pt>
                <c:pt idx="10342">
                  <c:v>35409506.535821997</c:v>
                </c:pt>
                <c:pt idx="10343">
                  <c:v>35405338.104363002</c:v>
                </c:pt>
                <c:pt idx="10344">
                  <c:v>35401164.459959</c:v>
                </c:pt>
                <c:pt idx="10345">
                  <c:v>35396985.598172002</c:v>
                </c:pt>
                <c:pt idx="10346">
                  <c:v>35392801.514556997</c:v>
                </c:pt>
                <c:pt idx="10347">
                  <c:v>35388612.204663008</c:v>
                </c:pt>
                <c:pt idx="10348">
                  <c:v>35384417.664029002</c:v>
                </c:pt>
                <c:pt idx="10349">
                  <c:v>35380217.888187997</c:v>
                </c:pt>
                <c:pt idx="10350">
                  <c:v>35376012.872665994</c:v>
                </c:pt>
                <c:pt idx="10351">
                  <c:v>35371802.612978995</c:v>
                </c:pt>
                <c:pt idx="10352">
                  <c:v>35367587.104639009</c:v>
                </c:pt>
                <c:pt idx="10353">
                  <c:v>35363366.343148999</c:v>
                </c:pt>
                <c:pt idx="10354">
                  <c:v>35359140.324001998</c:v>
                </c:pt>
                <c:pt idx="10355">
                  <c:v>35354909.042688996</c:v>
                </c:pt>
                <c:pt idx="10356">
                  <c:v>35350672.494686998</c:v>
                </c:pt>
                <c:pt idx="10357">
                  <c:v>35346430.675471</c:v>
                </c:pt>
                <c:pt idx="10358">
                  <c:v>35342183.580504999</c:v>
                </c:pt>
                <c:pt idx="10359">
                  <c:v>35337931.205246009</c:v>
                </c:pt>
                <c:pt idx="10360">
                  <c:v>35333673.545144007</c:v>
                </c:pt>
                <c:pt idx="10361">
                  <c:v>35329410.59564101</c:v>
                </c:pt>
                <c:pt idx="10362">
                  <c:v>35325142.352171987</c:v>
                </c:pt>
                <c:pt idx="10363">
                  <c:v>35320868.810163997</c:v>
                </c:pt>
                <c:pt idx="10364">
                  <c:v>35316589.965035006</c:v>
                </c:pt>
                <c:pt idx="10365">
                  <c:v>35312305.812195994</c:v>
                </c:pt>
                <c:pt idx="10366">
                  <c:v>35308016.347052991</c:v>
                </c:pt>
                <c:pt idx="10367">
                  <c:v>35303721.564999007</c:v>
                </c:pt>
                <c:pt idx="10368">
                  <c:v>35299421.461424001</c:v>
                </c:pt>
                <c:pt idx="10369">
                  <c:v>35295116.031708002</c:v>
                </c:pt>
                <c:pt idx="10370">
                  <c:v>35290805.271222003</c:v>
                </c:pt>
                <c:pt idx="10371">
                  <c:v>35286489.175333008</c:v>
                </c:pt>
                <c:pt idx="10372">
                  <c:v>35282167.739397004</c:v>
                </c:pt>
                <c:pt idx="10373">
                  <c:v>35277840.958762996</c:v>
                </c:pt>
                <c:pt idx="10374">
                  <c:v>35273508.828771994</c:v>
                </c:pt>
                <c:pt idx="10375">
                  <c:v>35269171.344756991</c:v>
                </c:pt>
                <c:pt idx="10376">
                  <c:v>35264828.502044</c:v>
                </c:pt>
                <c:pt idx="10377">
                  <c:v>35260480.295951009</c:v>
                </c:pt>
                <c:pt idx="10378">
                  <c:v>35256126.721786</c:v>
                </c:pt>
                <c:pt idx="10379">
                  <c:v>35251767.774851002</c:v>
                </c:pt>
                <c:pt idx="10380">
                  <c:v>35247403.450440995</c:v>
                </c:pt>
                <c:pt idx="10381">
                  <c:v>35243033.743841</c:v>
                </c:pt>
                <c:pt idx="10382">
                  <c:v>35238658.65032699</c:v>
                </c:pt>
                <c:pt idx="10383">
                  <c:v>35234278.165171005</c:v>
                </c:pt>
                <c:pt idx="10384">
                  <c:v>35229892.283633009</c:v>
                </c:pt>
                <c:pt idx="10385">
                  <c:v>35225501.000968002</c:v>
                </c:pt>
                <c:pt idx="10386">
                  <c:v>35221104.312419988</c:v>
                </c:pt>
                <c:pt idx="10387">
                  <c:v>35216702.213226996</c:v>
                </c:pt>
                <c:pt idx="10388">
                  <c:v>35212294.69861801</c:v>
                </c:pt>
                <c:pt idx="10389">
                  <c:v>35207881.763814002</c:v>
                </c:pt>
                <c:pt idx="10390">
                  <c:v>35203463.404027998</c:v>
                </c:pt>
                <c:pt idx="10391">
                  <c:v>35199039.614465997</c:v>
                </c:pt>
                <c:pt idx="10392">
                  <c:v>35194610.390322991</c:v>
                </c:pt>
                <c:pt idx="10393">
                  <c:v>35190175.726787999</c:v>
                </c:pt>
                <c:pt idx="10394">
                  <c:v>35185735.619041003</c:v>
                </c:pt>
                <c:pt idx="10395">
                  <c:v>35181290.062255003</c:v>
                </c:pt>
                <c:pt idx="10396">
                  <c:v>35176839.051592998</c:v>
                </c:pt>
                <c:pt idx="10397">
                  <c:v>35172382.582209997</c:v>
                </c:pt>
                <c:pt idx="10398">
                  <c:v>35167920.649254009</c:v>
                </c:pt>
                <c:pt idx="10399">
                  <c:v>35163453.247863002</c:v>
                </c:pt>
                <c:pt idx="10400">
                  <c:v>35158980.373167999</c:v>
                </c:pt>
                <c:pt idx="10401">
                  <c:v>35154502.020292006</c:v>
                </c:pt>
                <c:pt idx="10402">
                  <c:v>35150018.184347011</c:v>
                </c:pt>
                <c:pt idx="10403">
                  <c:v>35145528.860439003</c:v>
                </c:pt>
                <c:pt idx="10404">
                  <c:v>35141034.043667011</c:v>
                </c:pt>
                <c:pt idx="10405">
                  <c:v>35136533.729116008</c:v>
                </c:pt>
                <c:pt idx="10406">
                  <c:v>35132027.911868997</c:v>
                </c:pt>
                <c:pt idx="10407">
                  <c:v>35127516.586997002</c:v>
                </c:pt>
                <c:pt idx="10408">
                  <c:v>35122999.749563009</c:v>
                </c:pt>
                <c:pt idx="10409">
                  <c:v>35118477.394621998</c:v>
                </c:pt>
                <c:pt idx="10410">
                  <c:v>35113949.517219</c:v>
                </c:pt>
                <c:pt idx="10411">
                  <c:v>35109416.112393998</c:v>
                </c:pt>
                <c:pt idx="10412">
                  <c:v>35104877.175174005</c:v>
                </c:pt>
                <c:pt idx="10413">
                  <c:v>35100332.700580001</c:v>
                </c:pt>
                <c:pt idx="10414">
                  <c:v>35095782.683623999</c:v>
                </c:pt>
                <c:pt idx="10415">
                  <c:v>35091227.119309999</c:v>
                </c:pt>
                <c:pt idx="10416">
                  <c:v>35086666.002632</c:v>
                </c:pt>
                <c:pt idx="10417">
                  <c:v>35082099.328576997</c:v>
                </c:pt>
                <c:pt idx="10418">
                  <c:v>35077527.092120998</c:v>
                </c:pt>
                <c:pt idx="10419">
                  <c:v>35072949.288233005</c:v>
                </c:pt>
                <c:pt idx="10420">
                  <c:v>35068365.911874004</c:v>
                </c:pt>
                <c:pt idx="10421">
                  <c:v>35063776.957993999</c:v>
                </c:pt>
                <c:pt idx="10422">
                  <c:v>35059182.421537004</c:v>
                </c:pt>
                <c:pt idx="10423">
                  <c:v>35054582.297435008</c:v>
                </c:pt>
                <c:pt idx="10424">
                  <c:v>35049976.580613002</c:v>
                </c:pt>
                <c:pt idx="10425">
                  <c:v>35045365.265989006</c:v>
                </c:pt>
                <c:pt idx="10426">
                  <c:v>35040748.348468997</c:v>
                </c:pt>
                <c:pt idx="10427">
                  <c:v>35036125.822950996</c:v>
                </c:pt>
                <c:pt idx="10428">
                  <c:v>35031497.684325993</c:v>
                </c:pt>
                <c:pt idx="10429">
                  <c:v>35026863.927473001</c:v>
                </c:pt>
                <c:pt idx="10430">
                  <c:v>35022224.547265001</c:v>
                </c:pt>
                <c:pt idx="10431">
                  <c:v>35017579.538565002</c:v>
                </c:pt>
                <c:pt idx="10432">
                  <c:v>35012928.896224998</c:v>
                </c:pt>
                <c:pt idx="10433">
                  <c:v>35008272.615092002</c:v>
                </c:pt>
                <c:pt idx="10434">
                  <c:v>35003610.690001003</c:v>
                </c:pt>
                <c:pt idx="10435">
                  <c:v>34998943.115778998</c:v>
                </c:pt>
                <c:pt idx="10436">
                  <c:v>34994269.887244999</c:v>
                </c:pt>
                <c:pt idx="10437">
                  <c:v>34989590.999206007</c:v>
                </c:pt>
                <c:pt idx="10438">
                  <c:v>34984906.44646199</c:v>
                </c:pt>
                <c:pt idx="10439">
                  <c:v>34980216.223805003</c:v>
                </c:pt>
                <c:pt idx="10440">
                  <c:v>34975520.326014996</c:v>
                </c:pt>
                <c:pt idx="10441">
                  <c:v>34970818.747865997</c:v>
                </c:pt>
                <c:pt idx="10442">
                  <c:v>34966111.484119996</c:v>
                </c:pt>
                <c:pt idx="10443">
                  <c:v>34961398.529531009</c:v>
                </c:pt>
                <c:pt idx="10444">
                  <c:v>34956679.878844999</c:v>
                </c:pt>
                <c:pt idx="10445">
                  <c:v>34951955.526796997</c:v>
                </c:pt>
                <c:pt idx="10446">
                  <c:v>34947225.468112998</c:v>
                </c:pt>
                <c:pt idx="10447">
                  <c:v>34942489.697510004</c:v>
                </c:pt>
                <c:pt idx="10448">
                  <c:v>34937748.209697016</c:v>
                </c:pt>
                <c:pt idx="10449">
                  <c:v>34933000.999371998</c:v>
                </c:pt>
                <c:pt idx="10450">
                  <c:v>34928248.061224006</c:v>
                </c:pt>
                <c:pt idx="10451">
                  <c:v>34923489.389932998</c:v>
                </c:pt>
                <c:pt idx="10452">
                  <c:v>34918724.980168998</c:v>
                </c:pt>
                <c:pt idx="10453">
                  <c:v>34913954.826592997</c:v>
                </c:pt>
                <c:pt idx="10454">
                  <c:v>34909178.923858002</c:v>
                </c:pt>
                <c:pt idx="10455">
                  <c:v>34904397.266605005</c:v>
                </c:pt>
                <c:pt idx="10456">
                  <c:v>34899609.849468</c:v>
                </c:pt>
                <c:pt idx="10457">
                  <c:v>34894816.667069003</c:v>
                </c:pt>
                <c:pt idx="10458">
                  <c:v>34890017.714021996</c:v>
                </c:pt>
                <c:pt idx="10459">
                  <c:v>34885212.984931998</c:v>
                </c:pt>
                <c:pt idx="10460">
                  <c:v>34880402.474393003</c:v>
                </c:pt>
                <c:pt idx="10461">
                  <c:v>34875586.176990002</c:v>
                </c:pt>
                <c:pt idx="10462">
                  <c:v>34870764.087299004</c:v>
                </c:pt>
                <c:pt idx="10463">
                  <c:v>34865936.199887007</c:v>
                </c:pt>
                <c:pt idx="10464">
                  <c:v>34861102.509308003</c:v>
                </c:pt>
                <c:pt idx="10465">
                  <c:v>34856263.010110997</c:v>
                </c:pt>
                <c:pt idx="10466">
                  <c:v>34851417.696831003</c:v>
                </c:pt>
                <c:pt idx="10467">
                  <c:v>34846566.563996002</c:v>
                </c:pt>
                <c:pt idx="10468">
                  <c:v>34841709.606123</c:v>
                </c:pt>
                <c:pt idx="10469">
                  <c:v>34836846.817720987</c:v>
                </c:pt>
                <c:pt idx="10470">
                  <c:v>34831978.193288006</c:v>
                </c:pt>
                <c:pt idx="10471">
                  <c:v>34827103.727310002</c:v>
                </c:pt>
                <c:pt idx="10472">
                  <c:v>34822223.414268002</c:v>
                </c:pt>
                <c:pt idx="10473">
                  <c:v>34817337.248629004</c:v>
                </c:pt>
                <c:pt idx="10474">
                  <c:v>34812445.224852003</c:v>
                </c:pt>
                <c:pt idx="10475">
                  <c:v>34807547.33738599</c:v>
                </c:pt>
                <c:pt idx="10476">
                  <c:v>34802643.580669999</c:v>
                </c:pt>
                <c:pt idx="10477">
                  <c:v>34797733.949133009</c:v>
                </c:pt>
                <c:pt idx="10478">
                  <c:v>34792818.437192999</c:v>
                </c:pt>
                <c:pt idx="10479">
                  <c:v>34787897.039259009</c:v>
                </c:pt>
                <c:pt idx="10480">
                  <c:v>34782969.749731004</c:v>
                </c:pt>
                <c:pt idx="10481">
                  <c:v>34778036.562998004</c:v>
                </c:pt>
                <c:pt idx="10482">
                  <c:v>34773097.473438002</c:v>
                </c:pt>
                <c:pt idx="10483">
                  <c:v>34768152.475419998</c:v>
                </c:pt>
                <c:pt idx="10484">
                  <c:v>34763201.563303001</c:v>
                </c:pt>
                <c:pt idx="10485">
                  <c:v>34758244.731436007</c:v>
                </c:pt>
                <c:pt idx="10486">
                  <c:v>34753281.974156</c:v>
                </c:pt>
                <c:pt idx="10487">
                  <c:v>34748313.285792999</c:v>
                </c:pt>
                <c:pt idx="10488">
                  <c:v>34743338.660664007</c:v>
                </c:pt>
                <c:pt idx="10489">
                  <c:v>34738358.093076997</c:v>
                </c:pt>
                <c:pt idx="10490">
                  <c:v>34733371.577328995</c:v>
                </c:pt>
                <c:pt idx="10491">
                  <c:v>34728379.107708</c:v>
                </c:pt>
                <c:pt idx="10492">
                  <c:v>34723380.678491004</c:v>
                </c:pt>
                <c:pt idx="10493">
                  <c:v>34718376.283945002</c:v>
                </c:pt>
                <c:pt idx="10494">
                  <c:v>34713365.91832599</c:v>
                </c:pt>
                <c:pt idx="10495">
                  <c:v>34708349.575879</c:v>
                </c:pt>
                <c:pt idx="10496">
                  <c:v>34703327.250840999</c:v>
                </c:pt>
                <c:pt idx="10497">
                  <c:v>34698298.937436</c:v>
                </c:pt>
                <c:pt idx="10498">
                  <c:v>34693264.629880011</c:v>
                </c:pt>
                <c:pt idx="10499">
                  <c:v>34688224.32237599</c:v>
                </c:pt>
                <c:pt idx="10500">
                  <c:v>34683178.009119004</c:v>
                </c:pt>
                <c:pt idx="10501">
                  <c:v>34678125.684289999</c:v>
                </c:pt>
                <c:pt idx="10502">
                  <c:v>34673067.342063993</c:v>
                </c:pt>
                <c:pt idx="10503">
                  <c:v>34668002.976601996</c:v>
                </c:pt>
                <c:pt idx="10504">
                  <c:v>34662932.582055993</c:v>
                </c:pt>
                <c:pt idx="10505">
                  <c:v>34657856.152565993</c:v>
                </c:pt>
                <c:pt idx="10506">
                  <c:v>34652773.682263002</c:v>
                </c:pt>
                <c:pt idx="10507">
                  <c:v>34647685.165267006</c:v>
                </c:pt>
                <c:pt idx="10508">
                  <c:v>34642590.595685005</c:v>
                </c:pt>
                <c:pt idx="10509">
                  <c:v>34637489.967616998</c:v>
                </c:pt>
                <c:pt idx="10510">
                  <c:v>34632383.27514901</c:v>
                </c:pt>
                <c:pt idx="10511">
                  <c:v>34627270.512357995</c:v>
                </c:pt>
                <c:pt idx="10512">
                  <c:v>34622151.673309997</c:v>
                </c:pt>
                <c:pt idx="10513">
                  <c:v>34617026.752060004</c:v>
                </c:pt>
                <c:pt idx="10514">
                  <c:v>34611895.742651999</c:v>
                </c:pt>
                <c:pt idx="10515">
                  <c:v>34606758.639119007</c:v>
                </c:pt>
                <c:pt idx="10516">
                  <c:v>34601615.435483001</c:v>
                </c:pt>
                <c:pt idx="10517">
                  <c:v>34596466.125756003</c:v>
                </c:pt>
                <c:pt idx="10518">
                  <c:v>34591310.703939006</c:v>
                </c:pt>
                <c:pt idx="10519">
                  <c:v>34586149.164019011</c:v>
                </c:pt>
                <c:pt idx="10520">
                  <c:v>34580981.499977008</c:v>
                </c:pt>
                <c:pt idx="10521">
                  <c:v>34575807.705779001</c:v>
                </c:pt>
                <c:pt idx="10522">
                  <c:v>34570627.775380999</c:v>
                </c:pt>
                <c:pt idx="10523">
                  <c:v>34565441.702727996</c:v>
                </c:pt>
                <c:pt idx="10524">
                  <c:v>34560249.481755994</c:v>
                </c:pt>
                <c:pt idx="10525">
                  <c:v>34555051.106384993</c:v>
                </c:pt>
                <c:pt idx="10526">
                  <c:v>34549846.570528999</c:v>
                </c:pt>
                <c:pt idx="10527">
                  <c:v>34544635.868088</c:v>
                </c:pt>
                <c:pt idx="10528">
                  <c:v>34539418.99295</c:v>
                </c:pt>
                <c:pt idx="10529">
                  <c:v>34534195.938994005</c:v>
                </c:pt>
                <c:pt idx="10530">
                  <c:v>34528966.700085998</c:v>
                </c:pt>
                <c:pt idx="10531">
                  <c:v>34523731.270083003</c:v>
                </c:pt>
                <c:pt idx="10532">
                  <c:v>34518489.642826989</c:v>
                </c:pt>
                <c:pt idx="10533">
                  <c:v>34513241.812151991</c:v>
                </c:pt>
                <c:pt idx="10534">
                  <c:v>34507987.771879002</c:v>
                </c:pt>
                <c:pt idx="10535">
                  <c:v>34502727.515817001</c:v>
                </c:pt>
                <c:pt idx="10536">
                  <c:v>34497461.037764996</c:v>
                </c:pt>
                <c:pt idx="10537">
                  <c:v>34492188.33151</c:v>
                </c:pt>
                <c:pt idx="10538">
                  <c:v>34486909.390827</c:v>
                </c:pt>
                <c:pt idx="10539">
                  <c:v>34481624.209480003</c:v>
                </c:pt>
                <c:pt idx="10540">
                  <c:v>34476332.781221002</c:v>
                </c:pt>
                <c:pt idx="10541">
                  <c:v>34471035.099789999</c:v>
                </c:pt>
                <c:pt idx="10542">
                  <c:v>34465731.158918001</c:v>
                </c:pt>
                <c:pt idx="10543">
                  <c:v>34460420.952319987</c:v>
                </c:pt>
                <c:pt idx="10544">
                  <c:v>34455104.47370299</c:v>
                </c:pt>
                <c:pt idx="10545">
                  <c:v>34449781.716759995</c:v>
                </c:pt>
                <c:pt idx="10546">
                  <c:v>34444452.675174005</c:v>
                </c:pt>
                <c:pt idx="10547">
                  <c:v>34439117.342614993</c:v>
                </c:pt>
                <c:pt idx="10548">
                  <c:v>34433775.712741993</c:v>
                </c:pt>
                <c:pt idx="10549">
                  <c:v>34428427.779202007</c:v>
                </c:pt>
                <c:pt idx="10550">
                  <c:v>34423073.535628006</c:v>
                </c:pt>
                <c:pt idx="10551">
                  <c:v>34417712.975645006</c:v>
                </c:pt>
                <c:pt idx="10552">
                  <c:v>34412346.092863001</c:v>
                </c:pt>
                <c:pt idx="10553">
                  <c:v>34406972.880880989</c:v>
                </c:pt>
                <c:pt idx="10554">
                  <c:v>34401593.333287001</c:v>
                </c:pt>
                <c:pt idx="10555">
                  <c:v>34396207.443654999</c:v>
                </c:pt>
                <c:pt idx="10556">
                  <c:v>34390815.205549009</c:v>
                </c:pt>
                <c:pt idx="10557">
                  <c:v>34385416.612518996</c:v>
                </c:pt>
                <c:pt idx="10558">
                  <c:v>34380011.658105001</c:v>
                </c:pt>
                <c:pt idx="10559">
                  <c:v>34374600.335832998</c:v>
                </c:pt>
                <c:pt idx="10560">
                  <c:v>34369182.639217004</c:v>
                </c:pt>
                <c:pt idx="10561">
                  <c:v>34363758.561760999</c:v>
                </c:pt>
                <c:pt idx="10562">
                  <c:v>34358328.096952997</c:v>
                </c:pt>
                <c:pt idx="10563">
                  <c:v>34352891.23827301</c:v>
                </c:pt>
                <c:pt idx="10564">
                  <c:v>34347447.979185</c:v>
                </c:pt>
                <c:pt idx="10565">
                  <c:v>34341998.313143</c:v>
                </c:pt>
                <c:pt idx="10566">
                  <c:v>34336542.233586997</c:v>
                </c:pt>
                <c:pt idx="10567">
                  <c:v>34331079.733946003</c:v>
                </c:pt>
                <c:pt idx="10568">
                  <c:v>34325610.807636999</c:v>
                </c:pt>
                <c:pt idx="10569">
                  <c:v>34320135.448063001</c:v>
                </c:pt>
                <c:pt idx="10570">
                  <c:v>34314653.648615003</c:v>
                </c:pt>
                <c:pt idx="10571">
                  <c:v>34309165.402670994</c:v>
                </c:pt>
                <c:pt idx="10572">
                  <c:v>34303670.703599006</c:v>
                </c:pt>
                <c:pt idx="10573">
                  <c:v>34298169.544749998</c:v>
                </c:pt>
                <c:pt idx="10574">
                  <c:v>34292661.919467002</c:v>
                </c:pt>
                <c:pt idx="10575">
                  <c:v>34287147.821076997</c:v>
                </c:pt>
                <c:pt idx="10576">
                  <c:v>34281627.242895998</c:v>
                </c:pt>
                <c:pt idx="10577">
                  <c:v>34276100.178227007</c:v>
                </c:pt>
                <c:pt idx="10578">
                  <c:v>34270566.620361</c:v>
                </c:pt>
                <c:pt idx="10579">
                  <c:v>34265026.562573999</c:v>
                </c:pt>
                <c:pt idx="10580">
                  <c:v>34259479.998130009</c:v>
                </c:pt>
                <c:pt idx="10581">
                  <c:v>34253926.920282997</c:v>
                </c:pt>
                <c:pt idx="10582">
                  <c:v>34248367.322269998</c:v>
                </c:pt>
                <c:pt idx="10583">
                  <c:v>34242801.197319001</c:v>
                </c:pt>
                <c:pt idx="10584">
                  <c:v>34237228.538640007</c:v>
                </c:pt>
                <c:pt idx="10585">
                  <c:v>34231649.339436002</c:v>
                </c:pt>
                <c:pt idx="10586">
                  <c:v>34226063.592891999</c:v>
                </c:pt>
                <c:pt idx="10587">
                  <c:v>34220471.292184003</c:v>
                </c:pt>
                <c:pt idx="10588">
                  <c:v>34214872.430470996</c:v>
                </c:pt>
                <c:pt idx="10589">
                  <c:v>34209267.000900999</c:v>
                </c:pt>
                <c:pt idx="10590">
                  <c:v>34203654.996610999</c:v>
                </c:pt>
                <c:pt idx="10591">
                  <c:v>34198036.410719991</c:v>
                </c:pt>
                <c:pt idx="10592">
                  <c:v>34192411.236336999</c:v>
                </c:pt>
                <c:pt idx="10593">
                  <c:v>34186779.466558002</c:v>
                </c:pt>
                <c:pt idx="10594">
                  <c:v>34181141.094464004</c:v>
                </c:pt>
                <c:pt idx="10595">
                  <c:v>34175496.113123998</c:v>
                </c:pt>
                <c:pt idx="10596">
                  <c:v>34169844.515593007</c:v>
                </c:pt>
                <c:pt idx="10597">
                  <c:v>34164186.294912003</c:v>
                </c:pt>
                <c:pt idx="10598">
                  <c:v>34158521.444110997</c:v>
                </c:pt>
                <c:pt idx="10599">
                  <c:v>34152849.956203997</c:v>
                </c:pt>
                <c:pt idx="10600">
                  <c:v>34147171.824192002</c:v>
                </c:pt>
                <c:pt idx="10601">
                  <c:v>34141487.041064002</c:v>
                </c:pt>
                <c:pt idx="10602">
                  <c:v>34135795.599794008</c:v>
                </c:pt>
                <c:pt idx="10603">
                  <c:v>34130097.493343003</c:v>
                </c:pt>
                <c:pt idx="10604">
                  <c:v>34124392.714657009</c:v>
                </c:pt>
                <c:pt idx="10605">
                  <c:v>34118681.256670997</c:v>
                </c:pt>
                <c:pt idx="10606">
                  <c:v>34112963.112303995</c:v>
                </c:pt>
                <c:pt idx="10607">
                  <c:v>34107238.274462998</c:v>
                </c:pt>
                <c:pt idx="10608">
                  <c:v>34101506.736039005</c:v>
                </c:pt>
                <c:pt idx="10609">
                  <c:v>34095768.489911996</c:v>
                </c:pt>
                <c:pt idx="10610">
                  <c:v>34090023.528945006</c:v>
                </c:pt>
                <c:pt idx="10611">
                  <c:v>34084271.845990002</c:v>
                </c:pt>
                <c:pt idx="10612">
                  <c:v>34078513.433883995</c:v>
                </c:pt>
                <c:pt idx="10613">
                  <c:v>34072748.285449006</c:v>
                </c:pt>
                <c:pt idx="10614">
                  <c:v>34066976.393495001</c:v>
                </c:pt>
                <c:pt idx="10615">
                  <c:v>34061197.750815995</c:v>
                </c:pt>
                <c:pt idx="10616">
                  <c:v>34055412.350193001</c:v>
                </c:pt>
                <c:pt idx="10617">
                  <c:v>34049620.184394002</c:v>
                </c:pt>
                <c:pt idx="10618">
                  <c:v>34043821.246170998</c:v>
                </c:pt>
                <c:pt idx="10619">
                  <c:v>34038015.528261006</c:v>
                </c:pt>
                <c:pt idx="10620">
                  <c:v>34032203.023391001</c:v>
                </c:pt>
                <c:pt idx="10621">
                  <c:v>34026383.72426901</c:v>
                </c:pt>
                <c:pt idx="10622">
                  <c:v>34020557.623591006</c:v>
                </c:pt>
                <c:pt idx="10623">
                  <c:v>34014724.714039005</c:v>
                </c:pt>
                <c:pt idx="10624">
                  <c:v>34008884.988279998</c:v>
                </c:pt>
                <c:pt idx="10625">
                  <c:v>34003038.438966997</c:v>
                </c:pt>
                <c:pt idx="10626">
                  <c:v>33997185.058737002</c:v>
                </c:pt>
                <c:pt idx="10627">
                  <c:v>33991324.840213999</c:v>
                </c:pt>
                <c:pt idx="10628">
                  <c:v>33985457.776008002</c:v>
                </c:pt>
                <c:pt idx="10629">
                  <c:v>33979583.858713992</c:v>
                </c:pt>
                <c:pt idx="10630">
                  <c:v>33973703.080910996</c:v>
                </c:pt>
                <c:pt idx="10631">
                  <c:v>33967815.435165003</c:v>
                </c:pt>
                <c:pt idx="10632">
                  <c:v>33961920.914026991</c:v>
                </c:pt>
                <c:pt idx="10633">
                  <c:v>33956019.510032997</c:v>
                </c:pt>
                <c:pt idx="10634">
                  <c:v>33950111.215703003</c:v>
                </c:pt>
                <c:pt idx="10635">
                  <c:v>33944196.023546003</c:v>
                </c:pt>
                <c:pt idx="10636">
                  <c:v>33938273.926051997</c:v>
                </c:pt>
                <c:pt idx="10637">
                  <c:v>33932344.915698007</c:v>
                </c:pt>
                <c:pt idx="10638">
                  <c:v>33926408.984945998</c:v>
                </c:pt>
                <c:pt idx="10639">
                  <c:v>33920466.126244009</c:v>
                </c:pt>
                <c:pt idx="10640">
                  <c:v>33914516.332022995</c:v>
                </c:pt>
                <c:pt idx="10641">
                  <c:v>33908559.594700001</c:v>
                </c:pt>
                <c:pt idx="10642">
                  <c:v>33902595.906677</c:v>
                </c:pt>
                <c:pt idx="10643">
                  <c:v>33896625.260341011</c:v>
                </c:pt>
                <c:pt idx="10644">
                  <c:v>33890647.648062997</c:v>
                </c:pt>
                <c:pt idx="10645">
                  <c:v>33884663.062201001</c:v>
                </c:pt>
                <c:pt idx="10646">
                  <c:v>33878671.495095007</c:v>
                </c:pt>
                <c:pt idx="10647">
                  <c:v>33872672.939071</c:v>
                </c:pt>
                <c:pt idx="10648">
                  <c:v>33866667.386439994</c:v>
                </c:pt>
                <c:pt idx="10649">
                  <c:v>33860654.829498008</c:v>
                </c:pt>
                <c:pt idx="10650">
                  <c:v>33854635.260522999</c:v>
                </c:pt>
                <c:pt idx="10651">
                  <c:v>33848608.671780996</c:v>
                </c:pt>
                <c:pt idx="10652">
                  <c:v>33842575.055519998</c:v>
                </c:pt>
                <c:pt idx="10653">
                  <c:v>33836534.403973997</c:v>
                </c:pt>
                <c:pt idx="10654">
                  <c:v>33830486.709361002</c:v>
                </c:pt>
                <c:pt idx="10655">
                  <c:v>33824431.96388299</c:v>
                </c:pt>
                <c:pt idx="10656">
                  <c:v>33818370.159727</c:v>
                </c:pt>
                <c:pt idx="10657">
                  <c:v>33812301.289062999</c:v>
                </c:pt>
                <c:pt idx="10658">
                  <c:v>33806225.344047002</c:v>
                </c:pt>
                <c:pt idx="10659">
                  <c:v>33800142.31681899</c:v>
                </c:pt>
                <c:pt idx="10660">
                  <c:v>33794052.199501008</c:v>
                </c:pt>
                <c:pt idx="10661">
                  <c:v>33787954.984200999</c:v>
                </c:pt>
                <c:pt idx="10662">
                  <c:v>33781850.663011998</c:v>
                </c:pt>
                <c:pt idx="10663">
                  <c:v>33775739.228009008</c:v>
                </c:pt>
                <c:pt idx="10664">
                  <c:v>33769620.671252005</c:v>
                </c:pt>
                <c:pt idx="10665">
                  <c:v>33763494.984783992</c:v>
                </c:pt>
                <c:pt idx="10666">
                  <c:v>33757362.160634018</c:v>
                </c:pt>
                <c:pt idx="10667">
                  <c:v>33751222.190814003</c:v>
                </c:pt>
                <c:pt idx="10668">
                  <c:v>33745075.067318</c:v>
                </c:pt>
                <c:pt idx="10669">
                  <c:v>33738920.782125004</c:v>
                </c:pt>
                <c:pt idx="10670">
                  <c:v>33732759.327199005</c:v>
                </c:pt>
                <c:pt idx="10671">
                  <c:v>33726590.694486998</c:v>
                </c:pt>
                <c:pt idx="10672">
                  <c:v>33720414.875918001</c:v>
                </c:pt>
                <c:pt idx="10673">
                  <c:v>33714231.863407001</c:v>
                </c:pt>
                <c:pt idx="10674">
                  <c:v>33708041.648850001</c:v>
                </c:pt>
                <c:pt idx="10675">
                  <c:v>33701844.224130005</c:v>
                </c:pt>
                <c:pt idx="10676">
                  <c:v>33695639.581109002</c:v>
                </c:pt>
                <c:pt idx="10677">
                  <c:v>33689427.711637005</c:v>
                </c:pt>
                <c:pt idx="10678">
                  <c:v>33683208.607544005</c:v>
                </c:pt>
                <c:pt idx="10679">
                  <c:v>33676982.260644011</c:v>
                </c:pt>
                <c:pt idx="10680">
                  <c:v>33670748.662736997</c:v>
                </c:pt>
                <c:pt idx="10681">
                  <c:v>33664507.805601999</c:v>
                </c:pt>
                <c:pt idx="10682">
                  <c:v>33658259.681002997</c:v>
                </c:pt>
                <c:pt idx="10683">
                  <c:v>33652004.280689001</c:v>
                </c:pt>
                <c:pt idx="10684">
                  <c:v>33645741.596388996</c:v>
                </c:pt>
                <c:pt idx="10685">
                  <c:v>33639471.619818002</c:v>
                </c:pt>
                <c:pt idx="10686">
                  <c:v>33633194.342670992</c:v>
                </c:pt>
                <c:pt idx="10687">
                  <c:v>33626909.756627999</c:v>
                </c:pt>
                <c:pt idx="10688">
                  <c:v>33620617.853351988</c:v>
                </c:pt>
                <c:pt idx="10689">
                  <c:v>33614318.624486998</c:v>
                </c:pt>
                <c:pt idx="10690">
                  <c:v>33608012.061662003</c:v>
                </c:pt>
                <c:pt idx="10691">
                  <c:v>33601698.156486996</c:v>
                </c:pt>
                <c:pt idx="10692">
                  <c:v>33595376.900555998</c:v>
                </c:pt>
                <c:pt idx="10693">
                  <c:v>33589048.285445005</c:v>
                </c:pt>
                <c:pt idx="10694">
                  <c:v>33582712.302712984</c:v>
                </c:pt>
                <c:pt idx="10695">
                  <c:v>33576368.943899997</c:v>
                </c:pt>
                <c:pt idx="10696">
                  <c:v>33570018.200532004</c:v>
                </c:pt>
                <c:pt idx="10697">
                  <c:v>33563660.064112999</c:v>
                </c:pt>
                <c:pt idx="10698">
                  <c:v>33557294.526133008</c:v>
                </c:pt>
                <c:pt idx="10699">
                  <c:v>33550921.578063998</c:v>
                </c:pt>
                <c:pt idx="10700">
                  <c:v>33544541.211357001</c:v>
                </c:pt>
                <c:pt idx="10701">
                  <c:v>33538153.417448997</c:v>
                </c:pt>
                <c:pt idx="10702">
                  <c:v>33531758.187757999</c:v>
                </c:pt>
                <c:pt idx="10703">
                  <c:v>33525355.513682999</c:v>
                </c:pt>
                <c:pt idx="10704">
                  <c:v>33518945.386607997</c:v>
                </c:pt>
                <c:pt idx="10705">
                  <c:v>33512527.797894996</c:v>
                </c:pt>
                <c:pt idx="10706">
                  <c:v>33506102.738892</c:v>
                </c:pt>
                <c:pt idx="10707">
                  <c:v>33499670.200925998</c:v>
                </c:pt>
                <c:pt idx="10708">
                  <c:v>33493230.175307002</c:v>
                </c:pt>
                <c:pt idx="10709">
                  <c:v>33486782.653328001</c:v>
                </c:pt>
                <c:pt idx="10710">
                  <c:v>33480327.626262005</c:v>
                </c:pt>
                <c:pt idx="10711">
                  <c:v>33473865.085363995</c:v>
                </c:pt>
                <c:pt idx="10712">
                  <c:v>33467395.021871991</c:v>
                </c:pt>
                <c:pt idx="10713">
                  <c:v>33460917.427004997</c:v>
                </c:pt>
                <c:pt idx="10714">
                  <c:v>33454432.291962996</c:v>
                </c:pt>
                <c:pt idx="10715">
                  <c:v>33447939.607928</c:v>
                </c:pt>
                <c:pt idx="10716">
                  <c:v>33441439.366062999</c:v>
                </c:pt>
                <c:pt idx="10717">
                  <c:v>33434931.557512999</c:v>
                </c:pt>
                <c:pt idx="10718">
                  <c:v>33428416.173404999</c:v>
                </c:pt>
                <c:pt idx="10719">
                  <c:v>33421893.204846997</c:v>
                </c:pt>
                <c:pt idx="10720">
                  <c:v>33415362.642926004</c:v>
                </c:pt>
                <c:pt idx="10721">
                  <c:v>33408824.478714</c:v>
                </c:pt>
                <c:pt idx="10722">
                  <c:v>33402278.703260995</c:v>
                </c:pt>
                <c:pt idx="10723">
                  <c:v>33395725.307599001</c:v>
                </c:pt>
                <c:pt idx="10724">
                  <c:v>33389164.282742996</c:v>
                </c:pt>
                <c:pt idx="10725">
                  <c:v>33382595.619687002</c:v>
                </c:pt>
                <c:pt idx="10726">
                  <c:v>33376019.309406001</c:v>
                </c:pt>
                <c:pt idx="10727">
                  <c:v>33369435.342856999</c:v>
                </c:pt>
                <c:pt idx="10728">
                  <c:v>33362843.710976001</c:v>
                </c:pt>
                <c:pt idx="10729">
                  <c:v>33356244.404680997</c:v>
                </c:pt>
                <c:pt idx="10730">
                  <c:v>33349637.414872002</c:v>
                </c:pt>
                <c:pt idx="10731">
                  <c:v>33343022.732425999</c:v>
                </c:pt>
                <c:pt idx="10732">
                  <c:v>33336400.348205999</c:v>
                </c:pt>
                <c:pt idx="10733">
                  <c:v>33329770.253049996</c:v>
                </c:pt>
                <c:pt idx="10734">
                  <c:v>33323132.43778</c:v>
                </c:pt>
                <c:pt idx="10735">
                  <c:v>33316486.893197</c:v>
                </c:pt>
                <c:pt idx="10736">
                  <c:v>33309833.610083003</c:v>
                </c:pt>
                <c:pt idx="10737">
                  <c:v>33303172.5792</c:v>
                </c:pt>
                <c:pt idx="10738">
                  <c:v>33296503.791289996</c:v>
                </c:pt>
                <c:pt idx="10739">
                  <c:v>33289827.237076998</c:v>
                </c:pt>
                <c:pt idx="10740">
                  <c:v>33283142.907262996</c:v>
                </c:pt>
                <c:pt idx="10741">
                  <c:v>33276450.792530999</c:v>
                </c:pt>
                <c:pt idx="10742">
                  <c:v>33269750.883544002</c:v>
                </c:pt>
                <c:pt idx="10743">
                  <c:v>33263043.170944005</c:v>
                </c:pt>
                <c:pt idx="10744">
                  <c:v>33256327.645355001</c:v>
                </c:pt>
                <c:pt idx="10745">
                  <c:v>33249604.297378995</c:v>
                </c:pt>
                <c:pt idx="10746">
                  <c:v>33242873.117598999</c:v>
                </c:pt>
                <c:pt idx="10747">
                  <c:v>33236134.096576001</c:v>
                </c:pt>
                <c:pt idx="10748">
                  <c:v>33229387.224854</c:v>
                </c:pt>
                <c:pt idx="10749">
                  <c:v>33222632.492952999</c:v>
                </c:pt>
                <c:pt idx="10750">
                  <c:v>33215869.891373996</c:v>
                </c:pt>
                <c:pt idx="10751">
                  <c:v>33209099.410599001</c:v>
                </c:pt>
                <c:pt idx="10752">
                  <c:v>33202321.041087002</c:v>
                </c:pt>
                <c:pt idx="10753">
                  <c:v>33195534.773276996</c:v>
                </c:pt>
                <c:pt idx="10754">
                  <c:v>33188740.597589001</c:v>
                </c:pt>
                <c:pt idx="10755">
                  <c:v>33181938.504420001</c:v>
                </c:pt>
                <c:pt idx="10756">
                  <c:v>33175128.484147996</c:v>
                </c:pt>
                <c:pt idx="10757">
                  <c:v>33168310.527128998</c:v>
                </c:pt>
                <c:pt idx="10758">
                  <c:v>33161484.623697996</c:v>
                </c:pt>
                <c:pt idx="10759">
                  <c:v>33154650.764169998</c:v>
                </c:pt>
                <c:pt idx="10760">
                  <c:v>33147808.938837998</c:v>
                </c:pt>
                <c:pt idx="10761">
                  <c:v>33140959.137975</c:v>
                </c:pt>
                <c:pt idx="10762">
                  <c:v>33134101.351831995</c:v>
                </c:pt>
                <c:pt idx="10763">
                  <c:v>33127235.570637997</c:v>
                </c:pt>
                <c:pt idx="10764">
                  <c:v>33120361.784600995</c:v>
                </c:pt>
                <c:pt idx="10765">
                  <c:v>33113479.983910993</c:v>
                </c:pt>
                <c:pt idx="10766">
                  <c:v>33106590.158731002</c:v>
                </c:pt>
                <c:pt idx="10767">
                  <c:v>33099692.299206</c:v>
                </c:pt>
                <c:pt idx="10768">
                  <c:v>33092786.395459</c:v>
                </c:pt>
                <c:pt idx="10769">
                  <c:v>33085872.437590998</c:v>
                </c:pt>
                <c:pt idx="10770">
                  <c:v>33078950.415680997</c:v>
                </c:pt>
                <c:pt idx="10771">
                  <c:v>33072020.319788001</c:v>
                </c:pt>
                <c:pt idx="10772">
                  <c:v>33065082.139945999</c:v>
                </c:pt>
                <c:pt idx="10773">
                  <c:v>33058135.86617</c:v>
                </c:pt>
                <c:pt idx="10774">
                  <c:v>33051181.488450997</c:v>
                </c:pt>
                <c:pt idx="10775">
                  <c:v>33044218.99676</c:v>
                </c:pt>
                <c:pt idx="10776">
                  <c:v>33037248.381043997</c:v>
                </c:pt>
                <c:pt idx="10777">
                  <c:v>33030269.63123</c:v>
                </c:pt>
                <c:pt idx="10778">
                  <c:v>33023282.73722</c:v>
                </c:pt>
                <c:pt idx="10779">
                  <c:v>33016287.688894998</c:v>
                </c:pt>
                <c:pt idx="10780">
                  <c:v>33009284.476116005</c:v>
                </c:pt>
                <c:pt idx="10781">
                  <c:v>33002273.088716999</c:v>
                </c:pt>
                <c:pt idx="10782">
                  <c:v>32995253.516513001</c:v>
                </c:pt>
                <c:pt idx="10783">
                  <c:v>32988225.749295995</c:v>
                </c:pt>
                <c:pt idx="10784">
                  <c:v>32981189.776833002</c:v>
                </c:pt>
                <c:pt idx="10785">
                  <c:v>32974145.588871997</c:v>
                </c:pt>
                <c:pt idx="10786">
                  <c:v>32967093.175133999</c:v>
                </c:pt>
                <c:pt idx="10787">
                  <c:v>32960032.525322001</c:v>
                </c:pt>
                <c:pt idx="10788">
                  <c:v>32952963.629110999</c:v>
                </c:pt>
                <c:pt idx="10789">
                  <c:v>32945886.476158001</c:v>
                </c:pt>
                <c:pt idx="10790">
                  <c:v>32938801.056092001</c:v>
                </c:pt>
                <c:pt idx="10791">
                  <c:v>32931707.358523004</c:v>
                </c:pt>
                <c:pt idx="10792">
                  <c:v>32924605.373036001</c:v>
                </c:pt>
                <c:pt idx="10793">
                  <c:v>32917495.089192998</c:v>
                </c:pt>
                <c:pt idx="10794">
                  <c:v>32910376.496532001</c:v>
                </c:pt>
                <c:pt idx="10795">
                  <c:v>32903249.584567998</c:v>
                </c:pt>
                <c:pt idx="10796">
                  <c:v>32896114.342792999</c:v>
                </c:pt>
                <c:pt idx="10797">
                  <c:v>32888970.760675997</c:v>
                </c:pt>
                <c:pt idx="10798">
                  <c:v>32881818.827660996</c:v>
                </c:pt>
                <c:pt idx="10799">
                  <c:v>32874658.533167999</c:v>
                </c:pt>
                <c:pt idx="10800">
                  <c:v>32867489.866595</c:v>
                </c:pt>
                <c:pt idx="10801">
                  <c:v>32860312.817315001</c:v>
                </c:pt>
                <c:pt idx="10802">
                  <c:v>32853127.374676999</c:v>
                </c:pt>
                <c:pt idx="10803">
                  <c:v>32845933.528007001</c:v>
                </c:pt>
                <c:pt idx="10804">
                  <c:v>32838731.266605996</c:v>
                </c:pt>
                <c:pt idx="10805">
                  <c:v>32831520.579750001</c:v>
                </c:pt>
                <c:pt idx="10806">
                  <c:v>32824301.456693996</c:v>
                </c:pt>
                <c:pt idx="10807">
                  <c:v>32817073.886665002</c:v>
                </c:pt>
                <c:pt idx="10808">
                  <c:v>32809837.858867999</c:v>
                </c:pt>
                <c:pt idx="10809">
                  <c:v>32802593.362482999</c:v>
                </c:pt>
                <c:pt idx="10810">
                  <c:v>32795340.386663996</c:v>
                </c:pt>
                <c:pt idx="10811">
                  <c:v>32788078.920543995</c:v>
                </c:pt>
                <c:pt idx="10812">
                  <c:v>32780808.953226</c:v>
                </c:pt>
                <c:pt idx="10813">
                  <c:v>32773530.473793995</c:v>
                </c:pt>
                <c:pt idx="10814">
                  <c:v>32766243.471302997</c:v>
                </c:pt>
                <c:pt idx="10815">
                  <c:v>32758947.934785001</c:v>
                </c:pt>
                <c:pt idx="10816">
                  <c:v>32751643.853247002</c:v>
                </c:pt>
                <c:pt idx="10817">
                  <c:v>32744331.215669997</c:v>
                </c:pt>
                <c:pt idx="10818">
                  <c:v>32737010.011009999</c:v>
                </c:pt>
                <c:pt idx="10819">
                  <c:v>32729680.228199001</c:v>
                </c:pt>
                <c:pt idx="10820">
                  <c:v>32722341.856141999</c:v>
                </c:pt>
                <c:pt idx="10821">
                  <c:v>32714994.883719996</c:v>
                </c:pt>
                <c:pt idx="10822">
                  <c:v>32707639.299787998</c:v>
                </c:pt>
                <c:pt idx="10823">
                  <c:v>32700275.093176</c:v>
                </c:pt>
                <c:pt idx="10824">
                  <c:v>32692902.252687</c:v>
                </c:pt>
                <c:pt idx="10825">
                  <c:v>32685520.767099995</c:v>
                </c:pt>
                <c:pt idx="10826">
                  <c:v>32678130.625165999</c:v>
                </c:pt>
                <c:pt idx="10827">
                  <c:v>32670731.815613002</c:v>
                </c:pt>
                <c:pt idx="10828">
                  <c:v>32663324.327141002</c:v>
                </c:pt>
                <c:pt idx="10829">
                  <c:v>32655908.148425005</c:v>
                </c:pt>
                <c:pt idx="10830">
                  <c:v>32648483.268112998</c:v>
                </c:pt>
                <c:pt idx="10831">
                  <c:v>32641049.674827002</c:v>
                </c:pt>
                <c:pt idx="10832">
                  <c:v>32633607.357163999</c:v>
                </c:pt>
                <c:pt idx="10833">
                  <c:v>32626156.303692997</c:v>
                </c:pt>
                <c:pt idx="10834">
                  <c:v>32618696.502957001</c:v>
                </c:pt>
                <c:pt idx="10835">
                  <c:v>32611227.943471998</c:v>
                </c:pt>
                <c:pt idx="10836">
                  <c:v>32603750.613730002</c:v>
                </c:pt>
                <c:pt idx="10837">
                  <c:v>32596264.502192006</c:v>
                </c:pt>
                <c:pt idx="10838">
                  <c:v>32588769.597297002</c:v>
                </c:pt>
                <c:pt idx="10839">
                  <c:v>32581265.887452997</c:v>
                </c:pt>
                <c:pt idx="10840">
                  <c:v>32573753.361042995</c:v>
                </c:pt>
                <c:pt idx="10841">
                  <c:v>32566232.006423999</c:v>
                </c:pt>
                <c:pt idx="10842">
                  <c:v>32558701.811921999</c:v>
                </c:pt>
                <c:pt idx="10843">
                  <c:v>32551162.765840992</c:v>
                </c:pt>
                <c:pt idx="10844">
                  <c:v>32543614.856453001</c:v>
                </c:pt>
                <c:pt idx="10845">
                  <c:v>32536058.072005998</c:v>
                </c:pt>
                <c:pt idx="10846">
                  <c:v>32528492.400718994</c:v>
                </c:pt>
                <c:pt idx="10847">
                  <c:v>32520917.830783002</c:v>
                </c:pt>
                <c:pt idx="10848">
                  <c:v>32513334.350361999</c:v>
                </c:pt>
                <c:pt idx="10849">
                  <c:v>32505741.947592996</c:v>
                </c:pt>
                <c:pt idx="10850">
                  <c:v>32498140.610583004</c:v>
                </c:pt>
                <c:pt idx="10851">
                  <c:v>32490530.327413995</c:v>
                </c:pt>
                <c:pt idx="10852">
                  <c:v>32482911.086137</c:v>
                </c:pt>
                <c:pt idx="10853">
                  <c:v>32475282.874777999</c:v>
                </c:pt>
                <c:pt idx="10854">
                  <c:v>32467645.681330997</c:v>
                </c:pt>
                <c:pt idx="10855">
                  <c:v>32459999.493764997</c:v>
                </c:pt>
                <c:pt idx="10856">
                  <c:v>32452344.300020006</c:v>
                </c:pt>
                <c:pt idx="10857">
                  <c:v>32444680.088006001</c:v>
                </c:pt>
                <c:pt idx="10858">
                  <c:v>32437006.845604997</c:v>
                </c:pt>
                <c:pt idx="10859">
                  <c:v>32429324.560671996</c:v>
                </c:pt>
                <c:pt idx="10860">
                  <c:v>32421633.221030995</c:v>
                </c:pt>
                <c:pt idx="10861">
                  <c:v>32413932.814477999</c:v>
                </c:pt>
                <c:pt idx="10862">
                  <c:v>32406223.328781001</c:v>
                </c:pt>
                <c:pt idx="10863">
                  <c:v>32398504.751677994</c:v>
                </c:pt>
                <c:pt idx="10864">
                  <c:v>32390777.070876997</c:v>
                </c:pt>
                <c:pt idx="10865">
                  <c:v>32383040.274057999</c:v>
                </c:pt>
                <c:pt idx="10866">
                  <c:v>32375294.348871995</c:v>
                </c:pt>
                <c:pt idx="10867">
                  <c:v>32367539.282939997</c:v>
                </c:pt>
                <c:pt idx="10868">
                  <c:v>32359775.063853998</c:v>
                </c:pt>
                <c:pt idx="10869">
                  <c:v>32352001.679173999</c:v>
                </c:pt>
                <c:pt idx="10870">
                  <c:v>32344219.116433002</c:v>
                </c:pt>
                <c:pt idx="10871">
                  <c:v>32336427.363134</c:v>
                </c:pt>
                <c:pt idx="10872">
                  <c:v>32328626.406748995</c:v>
                </c:pt>
                <c:pt idx="10873">
                  <c:v>32320816.234719999</c:v>
                </c:pt>
                <c:pt idx="10874">
                  <c:v>32312996.834458999</c:v>
                </c:pt>
                <c:pt idx="10875">
                  <c:v>32305168.193349</c:v>
                </c:pt>
                <c:pt idx="10876">
                  <c:v>32297330.298742</c:v>
                </c:pt>
                <c:pt idx="10877">
                  <c:v>32289483.137958001</c:v>
                </c:pt>
                <c:pt idx="10878">
                  <c:v>32281626.698288999</c:v>
                </c:pt>
                <c:pt idx="10879">
                  <c:v>32273760.966993995</c:v>
                </c:pt>
                <c:pt idx="10880">
                  <c:v>32265885.931304</c:v>
                </c:pt>
                <c:pt idx="10881">
                  <c:v>32258001.578416001</c:v>
                </c:pt>
                <c:pt idx="10882">
                  <c:v>32250107.895498995</c:v>
                </c:pt>
                <c:pt idx="10883">
                  <c:v>32242204.869688995</c:v>
                </c:pt>
                <c:pt idx="10884">
                  <c:v>32234292.488092002</c:v>
                </c:pt>
                <c:pt idx="10885">
                  <c:v>32226370.737782001</c:v>
                </c:pt>
                <c:pt idx="10886">
                  <c:v>32218439.605802</c:v>
                </c:pt>
                <c:pt idx="10887">
                  <c:v>32210499.079163998</c:v>
                </c:pt>
                <c:pt idx="10888">
                  <c:v>32202549.144847997</c:v>
                </c:pt>
                <c:pt idx="10889">
                  <c:v>32194589.789801996</c:v>
                </c:pt>
                <c:pt idx="10890">
                  <c:v>32186621.000941996</c:v>
                </c:pt>
                <c:pt idx="10891">
                  <c:v>32178642.765154</c:v>
                </c:pt>
                <c:pt idx="10892">
                  <c:v>32170655.069289997</c:v>
                </c:pt>
                <c:pt idx="10893">
                  <c:v>32162657.900170997</c:v>
                </c:pt>
                <c:pt idx="10894">
                  <c:v>32154651.244585</c:v>
                </c:pt>
                <c:pt idx="10895">
                  <c:v>32146635.089287996</c:v>
                </c:pt>
                <c:pt idx="10896">
                  <c:v>32138609.421003997</c:v>
                </c:pt>
                <c:pt idx="10897">
                  <c:v>32130574.226424001</c:v>
                </c:pt>
                <c:pt idx="10898">
                  <c:v>32122529.492206998</c:v>
                </c:pt>
                <c:pt idx="10899">
                  <c:v>32114475.204978995</c:v>
                </c:pt>
                <c:pt idx="10900">
                  <c:v>32106411.351332001</c:v>
                </c:pt>
                <c:pt idx="10901">
                  <c:v>32098337.917826999</c:v>
                </c:pt>
                <c:pt idx="10902">
                  <c:v>32090254.89099</c:v>
                </c:pt>
                <c:pt idx="10903">
                  <c:v>32082162.257316001</c:v>
                </c:pt>
                <c:pt idx="10904">
                  <c:v>32074060.003263995</c:v>
                </c:pt>
                <c:pt idx="10905">
                  <c:v>32065948.115262005</c:v>
                </c:pt>
                <c:pt idx="10906">
                  <c:v>32057826.579702999</c:v>
                </c:pt>
                <c:pt idx="10907">
                  <c:v>32049695.382947996</c:v>
                </c:pt>
                <c:pt idx="10908">
                  <c:v>32041554.511321001</c:v>
                </c:pt>
                <c:pt idx="10909">
                  <c:v>32033403.951114997</c:v>
                </c:pt>
                <c:pt idx="10910">
                  <c:v>32025243.688588999</c:v>
                </c:pt>
                <c:pt idx="10911">
                  <c:v>32017073.709966</c:v>
                </c:pt>
                <c:pt idx="10912">
                  <c:v>32008894.001435995</c:v>
                </c:pt>
                <c:pt idx="10913">
                  <c:v>32000704.549155001</c:v>
                </c:pt>
                <c:pt idx="10914">
                  <c:v>31992505.339244001</c:v>
                </c:pt>
                <c:pt idx="10915">
                  <c:v>31984296.357788999</c:v>
                </c:pt>
                <c:pt idx="10916">
                  <c:v>31976077.590841997</c:v>
                </c:pt>
                <c:pt idx="10917">
                  <c:v>31967849.024418995</c:v>
                </c:pt>
                <c:pt idx="10918">
                  <c:v>31959610.644504003</c:v>
                </c:pt>
                <c:pt idx="10919">
                  <c:v>31951362.437042002</c:v>
                </c:pt>
                <c:pt idx="10920">
                  <c:v>31943104.387944996</c:v>
                </c:pt>
                <c:pt idx="10921">
                  <c:v>31934836.483089995</c:v>
                </c:pt>
                <c:pt idx="10922">
                  <c:v>31926558.708317999</c:v>
                </c:pt>
                <c:pt idx="10923">
                  <c:v>31918271.049433995</c:v>
                </c:pt>
                <c:pt idx="10924">
                  <c:v>31909973.492207997</c:v>
                </c:pt>
                <c:pt idx="10925">
                  <c:v>31901666.022372998</c:v>
                </c:pt>
                <c:pt idx="10926">
                  <c:v>31893348.625627998</c:v>
                </c:pt>
                <c:pt idx="10927">
                  <c:v>31885021.287634995</c:v>
                </c:pt>
                <c:pt idx="10928">
                  <c:v>31876683.994019002</c:v>
                </c:pt>
                <c:pt idx="10929">
                  <c:v>31868336.73037</c:v>
                </c:pt>
                <c:pt idx="10930">
                  <c:v>31859979.482239995</c:v>
                </c:pt>
                <c:pt idx="10931">
                  <c:v>31851612.235146999</c:v>
                </c:pt>
                <c:pt idx="10932">
                  <c:v>31843234.974569999</c:v>
                </c:pt>
                <c:pt idx="10933">
                  <c:v>31834847.685952</c:v>
                </c:pt>
                <c:pt idx="10934">
                  <c:v>31826450.354697999</c:v>
                </c:pt>
                <c:pt idx="10935">
                  <c:v>31818042.966177996</c:v>
                </c:pt>
                <c:pt idx="10936">
                  <c:v>31809625.505724005</c:v>
                </c:pt>
                <c:pt idx="10937">
                  <c:v>31801197.958629001</c:v>
                </c:pt>
                <c:pt idx="10938">
                  <c:v>31792760.310151003</c:v>
                </c:pt>
                <c:pt idx="10939">
                  <c:v>31784312.545508996</c:v>
                </c:pt>
                <c:pt idx="10940">
                  <c:v>31775854.649884</c:v>
                </c:pt>
                <c:pt idx="10941">
                  <c:v>31767386.608419999</c:v>
                </c:pt>
                <c:pt idx="10942">
                  <c:v>31758908.406222999</c:v>
                </c:pt>
                <c:pt idx="10943">
                  <c:v>31750420.028360005</c:v>
                </c:pt>
                <c:pt idx="10944">
                  <c:v>31741921.459859997</c:v>
                </c:pt>
                <c:pt idx="10945">
                  <c:v>31733412.685714997</c:v>
                </c:pt>
                <c:pt idx="10946">
                  <c:v>31724893.690876</c:v>
                </c:pt>
                <c:pt idx="10947">
                  <c:v>31716364.460255995</c:v>
                </c:pt>
                <c:pt idx="10948">
                  <c:v>31707824.978732001</c:v>
                </c:pt>
                <c:pt idx="10949">
                  <c:v>31699275.231137998</c:v>
                </c:pt>
                <c:pt idx="10950">
                  <c:v>31690715.202270996</c:v>
                </c:pt>
                <c:pt idx="10951">
                  <c:v>31682144.876889005</c:v>
                </c:pt>
                <c:pt idx="10952">
                  <c:v>31673564.239709999</c:v>
                </c:pt>
                <c:pt idx="10953">
                  <c:v>31664973.275410995</c:v>
                </c:pt>
                <c:pt idx="10954">
                  <c:v>31656371.968631998</c:v>
                </c:pt>
                <c:pt idx="10955">
                  <c:v>31647760.303972997</c:v>
                </c:pt>
                <c:pt idx="10956">
                  <c:v>31639138.265990995</c:v>
                </c:pt>
                <c:pt idx="10957">
                  <c:v>31630505.839205999</c:v>
                </c:pt>
                <c:pt idx="10958">
                  <c:v>31621863.008097999</c:v>
                </c:pt>
                <c:pt idx="10959">
                  <c:v>31613209.757103</c:v>
                </c:pt>
                <c:pt idx="10960">
                  <c:v>31604546.07062</c:v>
                </c:pt>
                <c:pt idx="10961">
                  <c:v>31595871.933006</c:v>
                </c:pt>
                <c:pt idx="10962">
                  <c:v>31587187.328577001</c:v>
                </c:pt>
                <c:pt idx="10963">
                  <c:v>31578492.241608996</c:v>
                </c:pt>
                <c:pt idx="10964">
                  <c:v>31569786.656336002</c:v>
                </c:pt>
                <c:pt idx="10965">
                  <c:v>31561070.556949999</c:v>
                </c:pt>
                <c:pt idx="10966">
                  <c:v>31552343.927603997</c:v>
                </c:pt>
                <c:pt idx="10967">
                  <c:v>31543606.752406999</c:v>
                </c:pt>
                <c:pt idx="10968">
                  <c:v>31534859.015427999</c:v>
                </c:pt>
                <c:pt idx="10969">
                  <c:v>31526100.700690996</c:v>
                </c:pt>
                <c:pt idx="10970">
                  <c:v>31517331.792183001</c:v>
                </c:pt>
                <c:pt idx="10971">
                  <c:v>31508552.273844995</c:v>
                </c:pt>
                <c:pt idx="10972">
                  <c:v>31499762.129577</c:v>
                </c:pt>
                <c:pt idx="10973">
                  <c:v>31490961.343235996</c:v>
                </c:pt>
                <c:pt idx="10974">
                  <c:v>31482149.898637</c:v>
                </c:pt>
                <c:pt idx="10975">
                  <c:v>31473327.779550999</c:v>
                </c:pt>
                <c:pt idx="10976">
                  <c:v>31464494.969707996</c:v>
                </c:pt>
                <c:pt idx="10977">
                  <c:v>31455651.452792</c:v>
                </c:pt>
                <c:pt idx="10978">
                  <c:v>31446797.212447997</c:v>
                </c:pt>
                <c:pt idx="10979">
                  <c:v>31437932.232271995</c:v>
                </c:pt>
                <c:pt idx="10980">
                  <c:v>31429056.495821998</c:v>
                </c:pt>
                <c:pt idx="10981">
                  <c:v>31420169.986608997</c:v>
                </c:pt>
                <c:pt idx="10982">
                  <c:v>31411272.688099001</c:v>
                </c:pt>
                <c:pt idx="10983">
                  <c:v>31402364.583717998</c:v>
                </c:pt>
                <c:pt idx="10984">
                  <c:v>31393445.656844001</c:v>
                </c:pt>
                <c:pt idx="10985">
                  <c:v>31384515.890811995</c:v>
                </c:pt>
                <c:pt idx="10986">
                  <c:v>31375575.268912997</c:v>
                </c:pt>
                <c:pt idx="10987">
                  <c:v>31366623.774392001</c:v>
                </c:pt>
                <c:pt idx="10988">
                  <c:v>31357661.390450999</c:v>
                </c:pt>
                <c:pt idx="10989">
                  <c:v>31348688.100244001</c:v>
                </c:pt>
                <c:pt idx="10990">
                  <c:v>31339703.886882</c:v>
                </c:pt>
                <c:pt idx="10991">
                  <c:v>31330708.733429998</c:v>
                </c:pt>
                <c:pt idx="10992">
                  <c:v>31321702.622908</c:v>
                </c:pt>
                <c:pt idx="10993">
                  <c:v>31312685.538288999</c:v>
                </c:pt>
                <c:pt idx="10994">
                  <c:v>31303657.462500997</c:v>
                </c:pt>
                <c:pt idx="10995">
                  <c:v>31294618.378425002</c:v>
                </c:pt>
                <c:pt idx="10996">
                  <c:v>31285568.268896997</c:v>
                </c:pt>
                <c:pt idx="10997">
                  <c:v>31276507.116706003</c:v>
                </c:pt>
                <c:pt idx="10998">
                  <c:v>31267434.904594</c:v>
                </c:pt>
                <c:pt idx="10999">
                  <c:v>31258351.615257002</c:v>
                </c:pt>
                <c:pt idx="11000">
                  <c:v>31249257.231342997</c:v>
                </c:pt>
                <c:pt idx="11001">
                  <c:v>31240151.735452998</c:v>
                </c:pt>
                <c:pt idx="11002">
                  <c:v>31231035.110141005</c:v>
                </c:pt>
                <c:pt idx="11003">
                  <c:v>31221907.337915</c:v>
                </c:pt>
                <c:pt idx="11004">
                  <c:v>31212768.401231997</c:v>
                </c:pt>
                <c:pt idx="11005">
                  <c:v>31203618.282504</c:v>
                </c:pt>
                <c:pt idx="11006">
                  <c:v>31194456.964094002</c:v>
                </c:pt>
                <c:pt idx="11007">
                  <c:v>31185284.428316999</c:v>
                </c:pt>
                <c:pt idx="11008">
                  <c:v>31176100.657437999</c:v>
                </c:pt>
                <c:pt idx="11009">
                  <c:v>31166905.633675002</c:v>
                </c:pt>
                <c:pt idx="11010">
                  <c:v>31157699.339198001</c:v>
                </c:pt>
                <c:pt idx="11011">
                  <c:v>31148481.756126005</c:v>
                </c:pt>
                <c:pt idx="11012">
                  <c:v>31139252.866530001</c:v>
                </c:pt>
                <c:pt idx="11013">
                  <c:v>31130012.652431</c:v>
                </c:pt>
                <c:pt idx="11014">
                  <c:v>31120761.095800996</c:v>
                </c:pt>
                <c:pt idx="11015">
                  <c:v>31111498.178563002</c:v>
                </c:pt>
                <c:pt idx="11016">
                  <c:v>31102223.882589001</c:v>
                </c:pt>
                <c:pt idx="11017">
                  <c:v>31092938.1897</c:v>
                </c:pt>
                <c:pt idx="11018">
                  <c:v>31083641.081668992</c:v>
                </c:pt>
                <c:pt idx="11019">
                  <c:v>31074332.540216997</c:v>
                </c:pt>
                <c:pt idx="11020">
                  <c:v>31065012.547014002</c:v>
                </c:pt>
                <c:pt idx="11021">
                  <c:v>31055681.083680995</c:v>
                </c:pt>
                <c:pt idx="11022">
                  <c:v>31046338.131786004</c:v>
                </c:pt>
                <c:pt idx="11023">
                  <c:v>31036983.672846001</c:v>
                </c:pt>
                <c:pt idx="11024">
                  <c:v>31027617.688328005</c:v>
                </c:pt>
                <c:pt idx="11025">
                  <c:v>31018240.159644999</c:v>
                </c:pt>
                <c:pt idx="11026">
                  <c:v>31008851.068161</c:v>
                </c:pt>
                <c:pt idx="11027">
                  <c:v>30999450.395183999</c:v>
                </c:pt>
                <c:pt idx="11028">
                  <c:v>30990038.121973995</c:v>
                </c:pt>
                <c:pt idx="11029">
                  <c:v>30980614.229736</c:v>
                </c:pt>
                <c:pt idx="11030">
                  <c:v>30971178.699623</c:v>
                </c:pt>
                <c:pt idx="11031">
                  <c:v>30961731.512734003</c:v>
                </c:pt>
                <c:pt idx="11032">
                  <c:v>30952272.650117002</c:v>
                </c:pt>
                <c:pt idx="11033">
                  <c:v>30942802.092765</c:v>
                </c:pt>
                <c:pt idx="11034">
                  <c:v>30933319.821617994</c:v>
                </c:pt>
                <c:pt idx="11035">
                  <c:v>30923825.817563001</c:v>
                </c:pt>
                <c:pt idx="11036">
                  <c:v>30914320.061430994</c:v>
                </c:pt>
                <c:pt idx="11037">
                  <c:v>30904802.534001</c:v>
                </c:pt>
                <c:pt idx="11038">
                  <c:v>30895273.215996999</c:v>
                </c:pt>
                <c:pt idx="11039">
                  <c:v>30885732.088089</c:v>
                </c:pt>
                <c:pt idx="11040">
                  <c:v>30876179.130890001</c:v>
                </c:pt>
                <c:pt idx="11041">
                  <c:v>30866614.324960001</c:v>
                </c:pt>
                <c:pt idx="11042">
                  <c:v>30857037.650803</c:v>
                </c:pt>
                <c:pt idx="11043">
                  <c:v>30847449.088869002</c:v>
                </c:pt>
                <c:pt idx="11044">
                  <c:v>30837848.619550005</c:v>
                </c:pt>
                <c:pt idx="11045">
                  <c:v>30828236.223182999</c:v>
                </c:pt>
                <c:pt idx="11046">
                  <c:v>30818611.880050998</c:v>
                </c:pt>
                <c:pt idx="11047">
                  <c:v>30808975.570377</c:v>
                </c:pt>
                <c:pt idx="11048">
                  <c:v>30799327.274330001</c:v>
                </c:pt>
                <c:pt idx="11049">
                  <c:v>30789666.972020999</c:v>
                </c:pt>
                <c:pt idx="11050">
                  <c:v>30779994.643505</c:v>
                </c:pt>
                <c:pt idx="11051">
                  <c:v>30770310.268780001</c:v>
                </c:pt>
                <c:pt idx="11052">
                  <c:v>30760613.827785</c:v>
                </c:pt>
                <c:pt idx="11053">
                  <c:v>30750905.300400998</c:v>
                </c:pt>
                <c:pt idx="11054">
                  <c:v>30741184.666455001</c:v>
                </c:pt>
                <c:pt idx="11055">
                  <c:v>30731451.905709997</c:v>
                </c:pt>
                <c:pt idx="11056">
                  <c:v>30721706.997875996</c:v>
                </c:pt>
                <c:pt idx="11057">
                  <c:v>30711949.922600996</c:v>
                </c:pt>
                <c:pt idx="11058">
                  <c:v>30702180.659476001</c:v>
                </c:pt>
                <c:pt idx="11059">
                  <c:v>30692399.188030999</c:v>
                </c:pt>
                <c:pt idx="11060">
                  <c:v>30682605.487738997</c:v>
                </c:pt>
                <c:pt idx="11061">
                  <c:v>30672799.538011</c:v>
                </c:pt>
                <c:pt idx="11062">
                  <c:v>30662981.318200003</c:v>
                </c:pt>
                <c:pt idx="11063">
                  <c:v>30653150.807597999</c:v>
                </c:pt>
                <c:pt idx="11064">
                  <c:v>30643307.985437993</c:v>
                </c:pt>
                <c:pt idx="11065">
                  <c:v>30633452.83089</c:v>
                </c:pt>
                <c:pt idx="11066">
                  <c:v>30623585.323066</c:v>
                </c:pt>
                <c:pt idx="11067">
                  <c:v>30613705.441015996</c:v>
                </c:pt>
                <c:pt idx="11068">
                  <c:v>30603813.163727</c:v>
                </c:pt>
                <c:pt idx="11069">
                  <c:v>30593908.470127001</c:v>
                </c:pt>
                <c:pt idx="11070">
                  <c:v>30583991.339079998</c:v>
                </c:pt>
                <c:pt idx="11071">
                  <c:v>30574061.749390997</c:v>
                </c:pt>
                <c:pt idx="11072">
                  <c:v>30564119.679799005</c:v>
                </c:pt>
                <c:pt idx="11073">
                  <c:v>30554165.108983003</c:v>
                </c:pt>
                <c:pt idx="11074">
                  <c:v>30544198.015558001</c:v>
                </c:pt>
                <c:pt idx="11075">
                  <c:v>30534218.378077</c:v>
                </c:pt>
                <c:pt idx="11076">
                  <c:v>30524226.175028</c:v>
                </c:pt>
                <c:pt idx="11077">
                  <c:v>30514221.384837996</c:v>
                </c:pt>
                <c:pt idx="11078">
                  <c:v>30504203.985866994</c:v>
                </c:pt>
                <c:pt idx="11079">
                  <c:v>30494173.956413995</c:v>
                </c:pt>
                <c:pt idx="11080">
                  <c:v>30484131.274712</c:v>
                </c:pt>
                <c:pt idx="11081">
                  <c:v>30474075.918928999</c:v>
                </c:pt>
                <c:pt idx="11082">
                  <c:v>30464007.867169</c:v>
                </c:pt>
                <c:pt idx="11083">
                  <c:v>30453927.097469997</c:v>
                </c:pt>
                <c:pt idx="11084">
                  <c:v>30443833.587805998</c:v>
                </c:pt>
                <c:pt idx="11085">
                  <c:v>30433727.316083003</c:v>
                </c:pt>
                <c:pt idx="11086">
                  <c:v>30423608.260143995</c:v>
                </c:pt>
                <c:pt idx="11087">
                  <c:v>30413476.397762999</c:v>
                </c:pt>
                <c:pt idx="11088">
                  <c:v>30403331.706647996</c:v>
                </c:pt>
                <c:pt idx="11089">
                  <c:v>30393174.164442997</c:v>
                </c:pt>
                <c:pt idx="11090">
                  <c:v>30383003.748720001</c:v>
                </c:pt>
                <c:pt idx="11091">
                  <c:v>30372820.436988998</c:v>
                </c:pt>
                <c:pt idx="11092">
                  <c:v>30362624.206687</c:v>
                </c:pt>
                <c:pt idx="11093">
                  <c:v>30352415.035188001</c:v>
                </c:pt>
                <c:pt idx="11094">
                  <c:v>30342192.899794001</c:v>
                </c:pt>
                <c:pt idx="11095">
                  <c:v>30331957.777740996</c:v>
                </c:pt>
                <c:pt idx="11096">
                  <c:v>30321709.646194004</c:v>
                </c:pt>
                <c:pt idx="11097">
                  <c:v>30311448.482252002</c:v>
                </c:pt>
                <c:pt idx="11098">
                  <c:v>30301174.262939997</c:v>
                </c:pt>
                <c:pt idx="11099">
                  <c:v>30290886.965218991</c:v>
                </c:pt>
                <c:pt idx="11100">
                  <c:v>30280586.565975998</c:v>
                </c:pt>
                <c:pt idx="11101">
                  <c:v>30270273.042027999</c:v>
                </c:pt>
                <c:pt idx="11102">
                  <c:v>30259946.370123003</c:v>
                </c:pt>
                <c:pt idx="11103">
                  <c:v>30249606.526937999</c:v>
                </c:pt>
                <c:pt idx="11104">
                  <c:v>30239253.489076998</c:v>
                </c:pt>
                <c:pt idx="11105">
                  <c:v>30228887.233074997</c:v>
                </c:pt>
                <c:pt idx="11106">
                  <c:v>30218507.735392999</c:v>
                </c:pt>
                <c:pt idx="11107">
                  <c:v>30208114.972422998</c:v>
                </c:pt>
                <c:pt idx="11108">
                  <c:v>30197708.920480002</c:v>
                </c:pt>
                <c:pt idx="11109">
                  <c:v>30187289.555810995</c:v>
                </c:pt>
                <c:pt idx="11110">
                  <c:v>30176856.854587004</c:v>
                </c:pt>
                <c:pt idx="11111">
                  <c:v>30166410.792906001</c:v>
                </c:pt>
                <c:pt idx="11112">
                  <c:v>30155951.346795</c:v>
                </c:pt>
                <c:pt idx="11113">
                  <c:v>30145478.492202997</c:v>
                </c:pt>
                <c:pt idx="11114">
                  <c:v>30134992.205007996</c:v>
                </c:pt>
                <c:pt idx="11115">
                  <c:v>30124492.461011991</c:v>
                </c:pt>
                <c:pt idx="11116">
                  <c:v>30113979.235941995</c:v>
                </c:pt>
                <c:pt idx="11117">
                  <c:v>30103452.505450998</c:v>
                </c:pt>
                <c:pt idx="11118">
                  <c:v>30092912.245113995</c:v>
                </c:pt>
                <c:pt idx="11119">
                  <c:v>30082358.430434</c:v>
                </c:pt>
                <c:pt idx="11120">
                  <c:v>30071791.036832999</c:v>
                </c:pt>
                <c:pt idx="11121">
                  <c:v>30061210.039660998</c:v>
                </c:pt>
                <c:pt idx="11122">
                  <c:v>30050615.414187003</c:v>
                </c:pt>
                <c:pt idx="11123">
                  <c:v>30040007.135607</c:v>
                </c:pt>
                <c:pt idx="11124">
                  <c:v>30029385.179037001</c:v>
                </c:pt>
                <c:pt idx="11125">
                  <c:v>30018749.519513998</c:v>
                </c:pt>
                <c:pt idx="11126">
                  <c:v>30008100.131999999</c:v>
                </c:pt>
                <c:pt idx="11127">
                  <c:v>29997436.991374996</c:v>
                </c:pt>
                <c:pt idx="11128">
                  <c:v>29986760.072443996</c:v>
                </c:pt>
                <c:pt idx="11129">
                  <c:v>29976069.349929001</c:v>
                </c:pt>
                <c:pt idx="11130">
                  <c:v>29965364.798474997</c:v>
                </c:pt>
                <c:pt idx="11131">
                  <c:v>29954646.392644998</c:v>
                </c:pt>
                <c:pt idx="11132">
                  <c:v>29943914.106923003</c:v>
                </c:pt>
                <c:pt idx="11133">
                  <c:v>29933167.915712997</c:v>
                </c:pt>
                <c:pt idx="11134">
                  <c:v>29922407.793336</c:v>
                </c:pt>
                <c:pt idx="11135">
                  <c:v>29911633.714033999</c:v>
                </c:pt>
                <c:pt idx="11136">
                  <c:v>29900845.651965</c:v>
                </c:pt>
                <c:pt idx="11137">
                  <c:v>29890043.581205998</c:v>
                </c:pt>
                <c:pt idx="11138">
                  <c:v>29879227.475752998</c:v>
                </c:pt>
                <c:pt idx="11139">
                  <c:v>29868397.309516001</c:v>
                </c:pt>
                <c:pt idx="11140">
                  <c:v>29857553.056324005</c:v>
                </c:pt>
                <c:pt idx="11141">
                  <c:v>29846694.689922001</c:v>
                </c:pt>
                <c:pt idx="11142">
                  <c:v>29835822.183971997</c:v>
                </c:pt>
                <c:pt idx="11143">
                  <c:v>29824935.512049999</c:v>
                </c:pt>
                <c:pt idx="11144">
                  <c:v>29814034.647647996</c:v>
                </c:pt>
                <c:pt idx="11145">
                  <c:v>29803119.564174</c:v>
                </c:pt>
                <c:pt idx="11146">
                  <c:v>29792190.234949</c:v>
                </c:pt>
                <c:pt idx="11147">
                  <c:v>29781246.633207999</c:v>
                </c:pt>
                <c:pt idx="11148">
                  <c:v>29770288.732103001</c:v>
                </c:pt>
                <c:pt idx="11149">
                  <c:v>29759316.504694998</c:v>
                </c:pt>
                <c:pt idx="11150">
                  <c:v>29748329.923960995</c:v>
                </c:pt>
                <c:pt idx="11151">
                  <c:v>29737328.962788995</c:v>
                </c:pt>
                <c:pt idx="11152">
                  <c:v>29726313.593981002</c:v>
                </c:pt>
                <c:pt idx="11153">
                  <c:v>29715283.79025</c:v>
                </c:pt>
                <c:pt idx="11154">
                  <c:v>29704239.524220001</c:v>
                </c:pt>
                <c:pt idx="11155">
                  <c:v>29693180.768424999</c:v>
                </c:pt>
                <c:pt idx="11156">
                  <c:v>29682107.495312996</c:v>
                </c:pt>
                <c:pt idx="11157">
                  <c:v>29671019.677239999</c:v>
                </c:pt>
                <c:pt idx="11158">
                  <c:v>29659917.286470998</c:v>
                </c:pt>
                <c:pt idx="11159">
                  <c:v>29648800.295182001</c:v>
                </c:pt>
                <c:pt idx="11160">
                  <c:v>29637668.675457999</c:v>
                </c:pt>
                <c:pt idx="11161">
                  <c:v>29626522.399292</c:v>
                </c:pt>
                <c:pt idx="11162">
                  <c:v>29615361.438584004</c:v>
                </c:pt>
                <c:pt idx="11163">
                  <c:v>29604185.765144996</c:v>
                </c:pt>
                <c:pt idx="11164">
                  <c:v>29592995.350691002</c:v>
                </c:pt>
                <c:pt idx="11165">
                  <c:v>29581790.166843995</c:v>
                </c:pt>
                <c:pt idx="11166">
                  <c:v>29570570.185134999</c:v>
                </c:pt>
                <c:pt idx="11167">
                  <c:v>29559335.377</c:v>
                </c:pt>
                <c:pt idx="11168">
                  <c:v>29548085.713780001</c:v>
                </c:pt>
                <c:pt idx="11169">
                  <c:v>29536821.166721001</c:v>
                </c:pt>
                <c:pt idx="11170">
                  <c:v>29525541.706976</c:v>
                </c:pt>
                <c:pt idx="11171">
                  <c:v>29514247.305599</c:v>
                </c:pt>
                <c:pt idx="11172">
                  <c:v>29502937.933550999</c:v>
                </c:pt>
                <c:pt idx="11173">
                  <c:v>29491613.561694995</c:v>
                </c:pt>
                <c:pt idx="11174">
                  <c:v>29480274.160796005</c:v>
                </c:pt>
                <c:pt idx="11175">
                  <c:v>29468919.701522999</c:v>
                </c:pt>
                <c:pt idx="11176">
                  <c:v>29457550.154447</c:v>
                </c:pt>
                <c:pt idx="11177">
                  <c:v>29446165.490039997</c:v>
                </c:pt>
                <c:pt idx="11178">
                  <c:v>29434765.678675</c:v>
                </c:pt>
                <c:pt idx="11179">
                  <c:v>29423350.690627001</c:v>
                </c:pt>
                <c:pt idx="11180">
                  <c:v>29411920.496068995</c:v>
                </c:pt>
                <c:pt idx="11181">
                  <c:v>29400475.065074995</c:v>
                </c:pt>
                <c:pt idx="11182">
                  <c:v>29389014.367619995</c:v>
                </c:pt>
                <c:pt idx="11183">
                  <c:v>29377538.373574998</c:v>
                </c:pt>
                <c:pt idx="11184">
                  <c:v>29366047.052710999</c:v>
                </c:pt>
                <c:pt idx="11185">
                  <c:v>29354540.374694999</c:v>
                </c:pt>
                <c:pt idx="11186">
                  <c:v>29343018.309094999</c:v>
                </c:pt>
                <c:pt idx="11187">
                  <c:v>29331480.825371996</c:v>
                </c:pt>
                <c:pt idx="11188">
                  <c:v>29319927.892886005</c:v>
                </c:pt>
                <c:pt idx="11189">
                  <c:v>29308359.480890993</c:v>
                </c:pt>
                <c:pt idx="11190">
                  <c:v>29296775.558538999</c:v>
                </c:pt>
                <c:pt idx="11191">
                  <c:v>29285176.094873995</c:v>
                </c:pt>
                <c:pt idx="11192">
                  <c:v>29273561.058835998</c:v>
                </c:pt>
                <c:pt idx="11193">
                  <c:v>29261930.419259001</c:v>
                </c:pt>
                <c:pt idx="11194">
                  <c:v>29250284.144870002</c:v>
                </c:pt>
                <c:pt idx="11195">
                  <c:v>29238622.204289</c:v>
                </c:pt>
                <c:pt idx="11196">
                  <c:v>29226944.566029001</c:v>
                </c:pt>
                <c:pt idx="11197">
                  <c:v>29215251.198493998</c:v>
                </c:pt>
                <c:pt idx="11198">
                  <c:v>29203542.069979995</c:v>
                </c:pt>
                <c:pt idx="11199">
                  <c:v>29191817.148673002</c:v>
                </c:pt>
                <c:pt idx="11200">
                  <c:v>29180076.402650997</c:v>
                </c:pt>
                <c:pt idx="11201">
                  <c:v>29168319.799880002</c:v>
                </c:pt>
                <c:pt idx="11202">
                  <c:v>29156547.308215</c:v>
                </c:pt>
                <c:pt idx="11203">
                  <c:v>29144758.895402998</c:v>
                </c:pt>
                <c:pt idx="11204">
                  <c:v>29132954.529074997</c:v>
                </c:pt>
                <c:pt idx="11205">
                  <c:v>29121134.176753003</c:v>
                </c:pt>
                <c:pt idx="11206">
                  <c:v>29109297.805843998</c:v>
                </c:pt>
                <c:pt idx="11207">
                  <c:v>29097445.383641992</c:v>
                </c:pt>
                <c:pt idx="11208">
                  <c:v>29085576.877328001</c:v>
                </c:pt>
                <c:pt idx="11209">
                  <c:v>29073692.253966998</c:v>
                </c:pt>
                <c:pt idx="11210">
                  <c:v>29061791.480510995</c:v>
                </c:pt>
                <c:pt idx="11211">
                  <c:v>29049874.523792997</c:v>
                </c:pt>
                <c:pt idx="11212">
                  <c:v>29037941.350534003</c:v>
                </c:pt>
                <c:pt idx="11213">
                  <c:v>29025991.927333996</c:v>
                </c:pt>
                <c:pt idx="11214">
                  <c:v>29014026.220678996</c:v>
                </c:pt>
                <c:pt idx="11215">
                  <c:v>29002044.196935005</c:v>
                </c:pt>
                <c:pt idx="11216">
                  <c:v>28990045.822349999</c:v>
                </c:pt>
                <c:pt idx="11217">
                  <c:v>28978031.063053995</c:v>
                </c:pt>
                <c:pt idx="11218">
                  <c:v>28965999.885056</c:v>
                </c:pt>
                <c:pt idx="11219">
                  <c:v>28953952.254245002</c:v>
                </c:pt>
                <c:pt idx="11220">
                  <c:v>28941888.136389002</c:v>
                </c:pt>
                <c:pt idx="11221">
                  <c:v>28929807.497134998</c:v>
                </c:pt>
                <c:pt idx="11222">
                  <c:v>28917710.302007999</c:v>
                </c:pt>
                <c:pt idx="11223">
                  <c:v>28905596.516408999</c:v>
                </c:pt>
                <c:pt idx="11224">
                  <c:v>28893466.105617996</c:v>
                </c:pt>
                <c:pt idx="11225">
                  <c:v>28881319.034790006</c:v>
                </c:pt>
                <c:pt idx="11226">
                  <c:v>28869155.268954001</c:v>
                </c:pt>
                <c:pt idx="11227">
                  <c:v>28856974.773015995</c:v>
                </c:pt>
                <c:pt idx="11228">
                  <c:v>28844777.511755999</c:v>
                </c:pt>
                <c:pt idx="11229">
                  <c:v>28832563.449825995</c:v>
                </c:pt>
                <c:pt idx="11230">
                  <c:v>28820332.551752001</c:v>
                </c:pt>
                <c:pt idx="11231">
                  <c:v>28808084.781933997</c:v>
                </c:pt>
                <c:pt idx="11232">
                  <c:v>28795820.10464</c:v>
                </c:pt>
                <c:pt idx="11233">
                  <c:v>28783538.484012995</c:v>
                </c:pt>
                <c:pt idx="11234">
                  <c:v>28771239.884063002</c:v>
                </c:pt>
                <c:pt idx="11235">
                  <c:v>28758924.268671997</c:v>
                </c:pt>
                <c:pt idx="11236">
                  <c:v>28746591.601590998</c:v>
                </c:pt>
                <c:pt idx="11237">
                  <c:v>28734241.846438002</c:v>
                </c:pt>
                <c:pt idx="11238">
                  <c:v>28721874.966698997</c:v>
                </c:pt>
                <c:pt idx="11239">
                  <c:v>28709490.925729997</c:v>
                </c:pt>
                <c:pt idx="11240">
                  <c:v>28697089.686748002</c:v>
                </c:pt>
                <c:pt idx="11241">
                  <c:v>28684671.212840997</c:v>
                </c:pt>
                <c:pt idx="11242">
                  <c:v>28672235.466960002</c:v>
                </c:pt>
                <c:pt idx="11243">
                  <c:v>28659782.411918998</c:v>
                </c:pt>
                <c:pt idx="11244">
                  <c:v>28647312.010398</c:v>
                </c:pt>
                <c:pt idx="11245">
                  <c:v>28634824.224937998</c:v>
                </c:pt>
                <c:pt idx="11246">
                  <c:v>28622319.017944001</c:v>
                </c:pt>
                <c:pt idx="11247">
                  <c:v>28609796.351680998</c:v>
                </c:pt>
                <c:pt idx="11248">
                  <c:v>28597256.188276</c:v>
                </c:pt>
                <c:pt idx="11249">
                  <c:v>28584698.489716996</c:v>
                </c:pt>
                <c:pt idx="11250">
                  <c:v>28572123.217847995</c:v>
                </c:pt>
                <c:pt idx="11251">
                  <c:v>28559530.334376004</c:v>
                </c:pt>
                <c:pt idx="11252">
                  <c:v>28546919.800861996</c:v>
                </c:pt>
                <c:pt idx="11253">
                  <c:v>28534291.578727003</c:v>
                </c:pt>
                <c:pt idx="11254">
                  <c:v>28521645.629247997</c:v>
                </c:pt>
                <c:pt idx="11255">
                  <c:v>28508981.913555998</c:v>
                </c:pt>
                <c:pt idx="11256">
                  <c:v>28496300.392639998</c:v>
                </c:pt>
                <c:pt idx="11257">
                  <c:v>28483601.027339999</c:v>
                </c:pt>
                <c:pt idx="11258">
                  <c:v>28470883.778351001</c:v>
                </c:pt>
                <c:pt idx="11259">
                  <c:v>28458148.606223002</c:v>
                </c:pt>
                <c:pt idx="11260">
                  <c:v>28445395.471352998</c:v>
                </c:pt>
                <c:pt idx="11261">
                  <c:v>28432624.333992999</c:v>
                </c:pt>
                <c:pt idx="11262">
                  <c:v>28419835.154243998</c:v>
                </c:pt>
                <c:pt idx="11263">
                  <c:v>28407027.892057005</c:v>
                </c:pt>
                <c:pt idx="11264">
                  <c:v>28394202.507231995</c:v>
                </c:pt>
                <c:pt idx="11265">
                  <c:v>28381358.959415995</c:v>
                </c:pt>
                <c:pt idx="11266">
                  <c:v>28368497.208103999</c:v>
                </c:pt>
                <c:pt idx="11267">
                  <c:v>28355617.212637998</c:v>
                </c:pt>
                <c:pt idx="11268">
                  <c:v>28342718.932204001</c:v>
                </c:pt>
                <c:pt idx="11269">
                  <c:v>28329802.325833995</c:v>
                </c:pt>
                <c:pt idx="11270">
                  <c:v>28316867.352403</c:v>
                </c:pt>
                <c:pt idx="11271">
                  <c:v>28303913.970630996</c:v>
                </c:pt>
                <c:pt idx="11272">
                  <c:v>28290942.139077</c:v>
                </c:pt>
                <c:pt idx="11273">
                  <c:v>28277951.816146005</c:v>
                </c:pt>
                <c:pt idx="11274">
                  <c:v>28264942.960077994</c:v>
                </c:pt>
                <c:pt idx="11275">
                  <c:v>28251915.528958</c:v>
                </c:pt>
                <c:pt idx="11276">
                  <c:v>28238869.480706997</c:v>
                </c:pt>
                <c:pt idx="11277">
                  <c:v>28225804.773085002</c:v>
                </c:pt>
                <c:pt idx="11278">
                  <c:v>28212721.363687996</c:v>
                </c:pt>
                <c:pt idx="11279">
                  <c:v>28199619.20995</c:v>
                </c:pt>
                <c:pt idx="11280">
                  <c:v>28186498.269137997</c:v>
                </c:pt>
                <c:pt idx="11281">
                  <c:v>28173358.498357005</c:v>
                </c:pt>
                <c:pt idx="11282">
                  <c:v>28160199.854541998</c:v>
                </c:pt>
                <c:pt idx="11283">
                  <c:v>28147022.294462997</c:v>
                </c:pt>
                <c:pt idx="11284">
                  <c:v>28133825.774719998</c:v>
                </c:pt>
                <c:pt idx="11285">
                  <c:v>28120610.251745995</c:v>
                </c:pt>
                <c:pt idx="11286">
                  <c:v>28107375.681802996</c:v>
                </c:pt>
                <c:pt idx="11287">
                  <c:v>28094122.020982001</c:v>
                </c:pt>
                <c:pt idx="11288">
                  <c:v>28080849.225202002</c:v>
                </c:pt>
                <c:pt idx="11289">
                  <c:v>28067557.250208002</c:v>
                </c:pt>
                <c:pt idx="11290">
                  <c:v>28054246.051573996</c:v>
                </c:pt>
                <c:pt idx="11291">
                  <c:v>28040915.584695995</c:v>
                </c:pt>
                <c:pt idx="11292">
                  <c:v>28027565.804798</c:v>
                </c:pt>
                <c:pt idx="11293">
                  <c:v>28014196.666925002</c:v>
                </c:pt>
                <c:pt idx="11294">
                  <c:v>28000808.125942998</c:v>
                </c:pt>
                <c:pt idx="11295">
                  <c:v>27987400.136543002</c:v>
                </c:pt>
                <c:pt idx="11296">
                  <c:v>27973972.653234001</c:v>
                </c:pt>
                <c:pt idx="11297">
                  <c:v>27960525.630345006</c:v>
                </c:pt>
                <c:pt idx="11298">
                  <c:v>27947059.022023</c:v>
                </c:pt>
                <c:pt idx="11299">
                  <c:v>27933572.782231998</c:v>
                </c:pt>
                <c:pt idx="11300">
                  <c:v>27920066.864753999</c:v>
                </c:pt>
                <c:pt idx="11301">
                  <c:v>27906541.223186001</c:v>
                </c:pt>
                <c:pt idx="11302">
                  <c:v>27892995.810938001</c:v>
                </c:pt>
                <c:pt idx="11303">
                  <c:v>27879430.581234995</c:v>
                </c:pt>
                <c:pt idx="11304">
                  <c:v>27865845.487111997</c:v>
                </c:pt>
                <c:pt idx="11305">
                  <c:v>27852240.481416993</c:v>
                </c:pt>
                <c:pt idx="11306">
                  <c:v>27838615.516809005</c:v>
                </c:pt>
                <c:pt idx="11307">
                  <c:v>27824970.545752998</c:v>
                </c:pt>
                <c:pt idx="11308">
                  <c:v>27811305.520523999</c:v>
                </c:pt>
                <c:pt idx="11309">
                  <c:v>27797620.393204998</c:v>
                </c:pt>
                <c:pt idx="11310">
                  <c:v>27783915.115681998</c:v>
                </c:pt>
                <c:pt idx="11311">
                  <c:v>27770189.639648002</c:v>
                </c:pt>
                <c:pt idx="11312">
                  <c:v>27756443.916598</c:v>
                </c:pt>
                <c:pt idx="11313">
                  <c:v>27742677.897831995</c:v>
                </c:pt>
                <c:pt idx="11314">
                  <c:v>27728891.534448002</c:v>
                </c:pt>
                <c:pt idx="11315">
                  <c:v>27715084.777347997</c:v>
                </c:pt>
                <c:pt idx="11316">
                  <c:v>27701257.577227999</c:v>
                </c:pt>
                <c:pt idx="11317">
                  <c:v>27687409.884587999</c:v>
                </c:pt>
                <c:pt idx="11318">
                  <c:v>27673541.649721</c:v>
                </c:pt>
                <c:pt idx="11319">
                  <c:v>27659652.822714999</c:v>
                </c:pt>
                <c:pt idx="11320">
                  <c:v>27645743.353456005</c:v>
                </c:pt>
                <c:pt idx="11321">
                  <c:v>27631813.19162</c:v>
                </c:pt>
                <c:pt idx="11322">
                  <c:v>27617862.286676995</c:v>
                </c:pt>
                <c:pt idx="11323">
                  <c:v>27603890.587885994</c:v>
                </c:pt>
                <c:pt idx="11324">
                  <c:v>27589898.044298995</c:v>
                </c:pt>
                <c:pt idx="11325">
                  <c:v>27575884.604753003</c:v>
                </c:pt>
                <c:pt idx="11326">
                  <c:v>27561850.217874002</c:v>
                </c:pt>
                <c:pt idx="11327">
                  <c:v>27547794.832074001</c:v>
                </c:pt>
                <c:pt idx="11328">
                  <c:v>27533718.395548996</c:v>
                </c:pt>
                <c:pt idx="11329">
                  <c:v>27519620.856279001</c:v>
                </c:pt>
                <c:pt idx="11330">
                  <c:v>27505502.162025999</c:v>
                </c:pt>
                <c:pt idx="11331">
                  <c:v>27491362.260333002</c:v>
                </c:pt>
                <c:pt idx="11332">
                  <c:v>27477201.098524004</c:v>
                </c:pt>
                <c:pt idx="11333">
                  <c:v>27463018.6237</c:v>
                </c:pt>
                <c:pt idx="11334">
                  <c:v>27448814.782738995</c:v>
                </c:pt>
                <c:pt idx="11335">
                  <c:v>27434589.522294998</c:v>
                </c:pt>
                <c:pt idx="11336">
                  <c:v>27420342.788796999</c:v>
                </c:pt>
                <c:pt idx="11337">
                  <c:v>27406074.528446</c:v>
                </c:pt>
                <c:pt idx="11338">
                  <c:v>27391784.687216997</c:v>
                </c:pt>
                <c:pt idx="11339">
                  <c:v>27377473.210852999</c:v>
                </c:pt>
                <c:pt idx="11340">
                  <c:v>27363140.044867996</c:v>
                </c:pt>
                <c:pt idx="11341">
                  <c:v>27348785.134541001</c:v>
                </c:pt>
                <c:pt idx="11342">
                  <c:v>27334408.424922001</c:v>
                </c:pt>
                <c:pt idx="11343">
                  <c:v>27320009.860820998</c:v>
                </c:pt>
                <c:pt idx="11344">
                  <c:v>27305589.386813994</c:v>
                </c:pt>
                <c:pt idx="11345">
                  <c:v>27291146.947238997</c:v>
                </c:pt>
                <c:pt idx="11346">
                  <c:v>27276682.486195002</c:v>
                </c:pt>
                <c:pt idx="11347">
                  <c:v>27262195.947539002</c:v>
                </c:pt>
                <c:pt idx="11348">
                  <c:v>27247687.274886999</c:v>
                </c:pt>
                <c:pt idx="11349">
                  <c:v>27233156.411610994</c:v>
                </c:pt>
                <c:pt idx="11350">
                  <c:v>27218603.300836001</c:v>
                </c:pt>
                <c:pt idx="11351">
                  <c:v>27204027.885444995</c:v>
                </c:pt>
                <c:pt idx="11352">
                  <c:v>27189430.108068001</c:v>
                </c:pt>
                <c:pt idx="11353">
                  <c:v>27174809.911087997</c:v>
                </c:pt>
                <c:pt idx="11354">
                  <c:v>27160167.236637</c:v>
                </c:pt>
                <c:pt idx="11355">
                  <c:v>27145502.026593</c:v>
                </c:pt>
                <c:pt idx="11356">
                  <c:v>27130814.222580999</c:v>
                </c:pt>
                <c:pt idx="11357">
                  <c:v>27116103.765968997</c:v>
                </c:pt>
                <c:pt idx="11358">
                  <c:v>27101370.597868998</c:v>
                </c:pt>
                <c:pt idx="11359">
                  <c:v>27086614.659134004</c:v>
                </c:pt>
                <c:pt idx="11360">
                  <c:v>27071835.890356004</c:v>
                </c:pt>
                <c:pt idx="11361">
                  <c:v>27057034.231865995</c:v>
                </c:pt>
                <c:pt idx="11362">
                  <c:v>27042209.623728</c:v>
                </c:pt>
                <c:pt idx="11363">
                  <c:v>27027362.005744997</c:v>
                </c:pt>
                <c:pt idx="11364">
                  <c:v>27012491.317451</c:v>
                </c:pt>
                <c:pt idx="11365">
                  <c:v>26997597.498112001</c:v>
                </c:pt>
                <c:pt idx="11366">
                  <c:v>26982680.486722</c:v>
                </c:pt>
                <c:pt idx="11367">
                  <c:v>26967740.222004998</c:v>
                </c:pt>
                <c:pt idx="11368">
                  <c:v>26952776.642410997</c:v>
                </c:pt>
                <c:pt idx="11369">
                  <c:v>26937789.686115</c:v>
                </c:pt>
                <c:pt idx="11370">
                  <c:v>26922779.291012995</c:v>
                </c:pt>
                <c:pt idx="11371">
                  <c:v>26907745.394724004</c:v>
                </c:pt>
                <c:pt idx="11372">
                  <c:v>26892687.934587006</c:v>
                </c:pt>
                <c:pt idx="11373">
                  <c:v>26877606.847656</c:v>
                </c:pt>
                <c:pt idx="11374">
                  <c:v>26862502.070705</c:v>
                </c:pt>
                <c:pt idx="11375">
                  <c:v>26847373.540216997</c:v>
                </c:pt>
                <c:pt idx="11376">
                  <c:v>26832221.192393001</c:v>
                </c:pt>
                <c:pt idx="11377">
                  <c:v>26817044.963138998</c:v>
                </c:pt>
                <c:pt idx="11378">
                  <c:v>26801844.788074002</c:v>
                </c:pt>
                <c:pt idx="11379">
                  <c:v>26786620.602521002</c:v>
                </c:pt>
                <c:pt idx="11380">
                  <c:v>26771372.341510002</c:v>
                </c:pt>
                <c:pt idx="11381">
                  <c:v>26756099.939771995</c:v>
                </c:pt>
                <c:pt idx="11382">
                  <c:v>26740803.331742</c:v>
                </c:pt>
                <c:pt idx="11383">
                  <c:v>26725482.451552</c:v>
                </c:pt>
                <c:pt idx="11384">
                  <c:v>26710137.233030997</c:v>
                </c:pt>
                <c:pt idx="11385">
                  <c:v>26694767.609705001</c:v>
                </c:pt>
                <c:pt idx="11386">
                  <c:v>26679373.514793999</c:v>
                </c:pt>
                <c:pt idx="11387">
                  <c:v>26663954.881205995</c:v>
                </c:pt>
                <c:pt idx="11388">
                  <c:v>26648511.641542997</c:v>
                </c:pt>
                <c:pt idx="11389">
                  <c:v>26633043.728092</c:v>
                </c:pt>
                <c:pt idx="11390">
                  <c:v>26617551.072824001</c:v>
                </c:pt>
                <c:pt idx="11391">
                  <c:v>26602033.607397001</c:v>
                </c:pt>
                <c:pt idx="11392">
                  <c:v>26586491.263147995</c:v>
                </c:pt>
                <c:pt idx="11393">
                  <c:v>26570923.971093997</c:v>
                </c:pt>
                <c:pt idx="11394">
                  <c:v>26555331.661928002</c:v>
                </c:pt>
                <c:pt idx="11395">
                  <c:v>26539714.26602</c:v>
                </c:pt>
                <c:pt idx="11396">
                  <c:v>26524071.713412996</c:v>
                </c:pt>
                <c:pt idx="11397">
                  <c:v>26508403.933817994</c:v>
                </c:pt>
                <c:pt idx="11398">
                  <c:v>26492710.856617998</c:v>
                </c:pt>
                <c:pt idx="11399">
                  <c:v>26476992.410860997</c:v>
                </c:pt>
                <c:pt idx="11400">
                  <c:v>26461248.525257997</c:v>
                </c:pt>
                <c:pt idx="11401">
                  <c:v>26445479.128184002</c:v>
                </c:pt>
                <c:pt idx="11402">
                  <c:v>26429684.147674002</c:v>
                </c:pt>
                <c:pt idx="11403">
                  <c:v>26413863.51142</c:v>
                </c:pt>
                <c:pt idx="11404">
                  <c:v>26398017.146767005</c:v>
                </c:pt>
                <c:pt idx="11405">
                  <c:v>26382144.980716996</c:v>
                </c:pt>
                <c:pt idx="11406">
                  <c:v>26366246.939920001</c:v>
                </c:pt>
                <c:pt idx="11407">
                  <c:v>26350322.950674996</c:v>
                </c:pt>
                <c:pt idx="11408">
                  <c:v>26334372.938927002</c:v>
                </c:pt>
                <c:pt idx="11409">
                  <c:v>26318396.830265</c:v>
                </c:pt>
                <c:pt idx="11410">
                  <c:v>26302394.549919002</c:v>
                </c:pt>
                <c:pt idx="11411">
                  <c:v>26286366.022758</c:v>
                </c:pt>
                <c:pt idx="11412">
                  <c:v>26270311.173285998</c:v>
                </c:pt>
                <c:pt idx="11413">
                  <c:v>26254229.925642993</c:v>
                </c:pt>
                <c:pt idx="11414">
                  <c:v>26238122.203598995</c:v>
                </c:pt>
                <c:pt idx="11415">
                  <c:v>26221987.930553999</c:v>
                </c:pt>
                <c:pt idx="11416">
                  <c:v>26205827.029534001</c:v>
                </c:pt>
                <c:pt idx="11417">
                  <c:v>26189639.423186999</c:v>
                </c:pt>
                <c:pt idx="11418">
                  <c:v>26173425.033785999</c:v>
                </c:pt>
                <c:pt idx="11419">
                  <c:v>26157183.783218991</c:v>
                </c:pt>
                <c:pt idx="11420">
                  <c:v>26140915.592994001</c:v>
                </c:pt>
                <c:pt idx="11421">
                  <c:v>26124620.384227999</c:v>
                </c:pt>
                <c:pt idx="11422">
                  <c:v>26108298.077652998</c:v>
                </c:pt>
                <c:pt idx="11423">
                  <c:v>26091948.593605995</c:v>
                </c:pt>
                <c:pt idx="11424">
                  <c:v>26075571.852031998</c:v>
                </c:pt>
                <c:pt idx="11425">
                  <c:v>26059167.772475995</c:v>
                </c:pt>
                <c:pt idx="11426">
                  <c:v>26042736.274085999</c:v>
                </c:pt>
                <c:pt idx="11427">
                  <c:v>26026277.275603995</c:v>
                </c:pt>
                <c:pt idx="11428">
                  <c:v>26009790.695369001</c:v>
                </c:pt>
                <c:pt idx="11429">
                  <c:v>25993276.451308995</c:v>
                </c:pt>
                <c:pt idx="11430">
                  <c:v>25976734.460943997</c:v>
                </c:pt>
                <c:pt idx="11431">
                  <c:v>25960164.641376998</c:v>
                </c:pt>
                <c:pt idx="11432">
                  <c:v>25943566.909294996</c:v>
                </c:pt>
                <c:pt idx="11433">
                  <c:v>25926941.180964999</c:v>
                </c:pt>
                <c:pt idx="11434">
                  <c:v>25910287.372230999</c:v>
                </c:pt>
                <c:pt idx="11435">
                  <c:v>25893605.398511</c:v>
                </c:pt>
                <c:pt idx="11436">
                  <c:v>25876895.174794003</c:v>
                </c:pt>
                <c:pt idx="11437">
                  <c:v>25860156.615635999</c:v>
                </c:pt>
                <c:pt idx="11438">
                  <c:v>25843389.635160003</c:v>
                </c:pt>
                <c:pt idx="11439">
                  <c:v>25826594.147050001</c:v>
                </c:pt>
                <c:pt idx="11440">
                  <c:v>25809770.064547997</c:v>
                </c:pt>
                <c:pt idx="11441">
                  <c:v>25792917.300450999</c:v>
                </c:pt>
                <c:pt idx="11442">
                  <c:v>25776035.767112002</c:v>
                </c:pt>
                <c:pt idx="11443">
                  <c:v>25759125.376428001</c:v>
                </c:pt>
                <c:pt idx="11444">
                  <c:v>25742186.039845996</c:v>
                </c:pt>
                <c:pt idx="11445">
                  <c:v>25725217.668353003</c:v>
                </c:pt>
                <c:pt idx="11446">
                  <c:v>25708220.172479</c:v>
                </c:pt>
                <c:pt idx="11447">
                  <c:v>25691193.462284997</c:v>
                </c:pt>
                <c:pt idx="11448">
                  <c:v>25674137.447369002</c:v>
                </c:pt>
                <c:pt idx="11449">
                  <c:v>25657052.036857001</c:v>
                </c:pt>
                <c:pt idx="11450">
                  <c:v>25639937.139399003</c:v>
                </c:pt>
                <c:pt idx="11451">
                  <c:v>25622792.663169999</c:v>
                </c:pt>
                <c:pt idx="11452">
                  <c:v>25605618.515862998</c:v>
                </c:pt>
                <c:pt idx="11453">
                  <c:v>25588414.604685999</c:v>
                </c:pt>
                <c:pt idx="11454">
                  <c:v>25571180.836360004</c:v>
                </c:pt>
                <c:pt idx="11455">
                  <c:v>25553917.117113005</c:v>
                </c:pt>
                <c:pt idx="11456">
                  <c:v>25536623.352677997</c:v>
                </c:pt>
                <c:pt idx="11457">
                  <c:v>25519299.448288996</c:v>
                </c:pt>
                <c:pt idx="11458">
                  <c:v>25501945.308677997</c:v>
                </c:pt>
                <c:pt idx="11459">
                  <c:v>25484560.838071</c:v>
                </c:pt>
                <c:pt idx="11460">
                  <c:v>25467145.940182</c:v>
                </c:pt>
                <c:pt idx="11461">
                  <c:v>25449700.518213</c:v>
                </c:pt>
                <c:pt idx="11462">
                  <c:v>25432224.474846002</c:v>
                </c:pt>
                <c:pt idx="11463">
                  <c:v>25414717.712242998</c:v>
                </c:pt>
                <c:pt idx="11464">
                  <c:v>25397180.132041998</c:v>
                </c:pt>
                <c:pt idx="11465">
                  <c:v>25379611.635348</c:v>
                </c:pt>
                <c:pt idx="11466">
                  <c:v>25362012.122733999</c:v>
                </c:pt>
                <c:pt idx="11467">
                  <c:v>25344381.494236</c:v>
                </c:pt>
                <c:pt idx="11468">
                  <c:v>25326719.649349999</c:v>
                </c:pt>
                <c:pt idx="11469">
                  <c:v>25309026.487021998</c:v>
                </c:pt>
                <c:pt idx="11470">
                  <c:v>25291301.905652996</c:v>
                </c:pt>
                <c:pt idx="11471">
                  <c:v>25273545.803086001</c:v>
                </c:pt>
                <c:pt idx="11472">
                  <c:v>25255758.076609001</c:v>
                </c:pt>
                <c:pt idx="11473">
                  <c:v>25237938.622946005</c:v>
                </c:pt>
                <c:pt idx="11474">
                  <c:v>25220087.338255003</c:v>
                </c:pt>
                <c:pt idx="11475">
                  <c:v>25202204.118122008</c:v>
                </c:pt>
                <c:pt idx="11476">
                  <c:v>25184288.857558999</c:v>
                </c:pt>
                <c:pt idx="11477">
                  <c:v>25166341.450996999</c:v>
                </c:pt>
                <c:pt idx="11478">
                  <c:v>25148361.792282</c:v>
                </c:pt>
                <c:pt idx="11479">
                  <c:v>25130349.774672996</c:v>
                </c:pt>
                <c:pt idx="11480">
                  <c:v>25112305.290834997</c:v>
                </c:pt>
                <c:pt idx="11481">
                  <c:v>25094228.232834</c:v>
                </c:pt>
                <c:pt idx="11482">
                  <c:v>25076118.492134999</c:v>
                </c:pt>
                <c:pt idx="11483">
                  <c:v>25057975.959594</c:v>
                </c:pt>
                <c:pt idx="11484">
                  <c:v>25039800.525455002</c:v>
                </c:pt>
                <c:pt idx="11485">
                  <c:v>25021592.079348002</c:v>
                </c:pt>
                <c:pt idx="11486">
                  <c:v>25003350.510276001</c:v>
                </c:pt>
                <c:pt idx="11487">
                  <c:v>24985075.70662</c:v>
                </c:pt>
                <c:pt idx="11488">
                  <c:v>24966767.556128003</c:v>
                </c:pt>
                <c:pt idx="11489">
                  <c:v>24948425.945910994</c:v>
                </c:pt>
                <c:pt idx="11490">
                  <c:v>24930050.762438998</c:v>
                </c:pt>
                <c:pt idx="11491">
                  <c:v>24911641.891532999</c:v>
                </c:pt>
                <c:pt idx="11492">
                  <c:v>24893199.218367003</c:v>
                </c:pt>
                <c:pt idx="11493">
                  <c:v>24874722.627452999</c:v>
                </c:pt>
                <c:pt idx="11494">
                  <c:v>24856212.002644997</c:v>
                </c:pt>
                <c:pt idx="11495">
                  <c:v>24837667.227125</c:v>
                </c:pt>
                <c:pt idx="11496">
                  <c:v>24819088.183405995</c:v>
                </c:pt>
                <c:pt idx="11497">
                  <c:v>24800474.753320001</c:v>
                </c:pt>
                <c:pt idx="11498">
                  <c:v>24781826.818017002</c:v>
                </c:pt>
                <c:pt idx="11499">
                  <c:v>24763144.257957</c:v>
                </c:pt>
                <c:pt idx="11500">
                  <c:v>24744426.952906001</c:v>
                </c:pt>
                <c:pt idx="11501">
                  <c:v>24725674.781925995</c:v>
                </c:pt>
                <c:pt idx="11502">
                  <c:v>24706887.623377997</c:v>
                </c:pt>
                <c:pt idx="11503">
                  <c:v>24688065.354906004</c:v>
                </c:pt>
                <c:pt idx="11504">
                  <c:v>24669207.853440996</c:v>
                </c:pt>
                <c:pt idx="11505">
                  <c:v>24650314.995184999</c:v>
                </c:pt>
                <c:pt idx="11506">
                  <c:v>24631386.655616</c:v>
                </c:pt>
                <c:pt idx="11507">
                  <c:v>24612422.709471997</c:v>
                </c:pt>
                <c:pt idx="11508">
                  <c:v>24593423.030749999</c:v>
                </c:pt>
                <c:pt idx="11509">
                  <c:v>24574387.492702998</c:v>
                </c:pt>
                <c:pt idx="11510">
                  <c:v>24555315.967823997</c:v>
                </c:pt>
                <c:pt idx="11511">
                  <c:v>24536208.327850997</c:v>
                </c:pt>
                <c:pt idx="11512">
                  <c:v>24517064.443750996</c:v>
                </c:pt>
                <c:pt idx="11513">
                  <c:v>24497884.185722001</c:v>
                </c:pt>
                <c:pt idx="11514">
                  <c:v>24478667.423179995</c:v>
                </c:pt>
                <c:pt idx="11515">
                  <c:v>24459414.024755999</c:v>
                </c:pt>
                <c:pt idx="11516">
                  <c:v>24440123.858288001</c:v>
                </c:pt>
                <c:pt idx="11517">
                  <c:v>24420796.790813997</c:v>
                </c:pt>
                <c:pt idx="11518">
                  <c:v>24401432.688568</c:v>
                </c:pt>
                <c:pt idx="11519">
                  <c:v>24382031.416969001</c:v>
                </c:pt>
                <c:pt idx="11520">
                  <c:v>24362592.840616997</c:v>
                </c:pt>
                <c:pt idx="11521">
                  <c:v>24343116.823286999</c:v>
                </c:pt>
                <c:pt idx="11522">
                  <c:v>24323603.227916997</c:v>
                </c:pt>
                <c:pt idx="11523">
                  <c:v>24304051.916607998</c:v>
                </c:pt>
                <c:pt idx="11524">
                  <c:v>24284462.750607997</c:v>
                </c:pt>
                <c:pt idx="11525">
                  <c:v>24264835.590314999</c:v>
                </c:pt>
                <c:pt idx="11526">
                  <c:v>24245170.295260996</c:v>
                </c:pt>
                <c:pt idx="11527">
                  <c:v>24225466.724107001</c:v>
                </c:pt>
                <c:pt idx="11528">
                  <c:v>24205724.734639999</c:v>
                </c:pt>
                <c:pt idx="11529">
                  <c:v>24185944.183759</c:v>
                </c:pt>
                <c:pt idx="11530">
                  <c:v>24166124.927469995</c:v>
                </c:pt>
                <c:pt idx="11531">
                  <c:v>24146266.820878997</c:v>
                </c:pt>
                <c:pt idx="11532">
                  <c:v>24126369.718184009</c:v>
                </c:pt>
                <c:pt idx="11533">
                  <c:v>24106433.472664997</c:v>
                </c:pt>
                <c:pt idx="11534">
                  <c:v>24086457.936677996</c:v>
                </c:pt>
                <c:pt idx="11535">
                  <c:v>24066442.961646993</c:v>
                </c:pt>
                <c:pt idx="11536">
                  <c:v>24046388.398055002</c:v>
                </c:pt>
                <c:pt idx="11537">
                  <c:v>24026294.095432997</c:v>
                </c:pt>
                <c:pt idx="11538">
                  <c:v>24006159.902357999</c:v>
                </c:pt>
                <c:pt idx="11539">
                  <c:v>23985985.666437998</c:v>
                </c:pt>
                <c:pt idx="11540">
                  <c:v>23965771.234308999</c:v>
                </c:pt>
                <c:pt idx="11541">
                  <c:v>23945516.451619998</c:v>
                </c:pt>
                <c:pt idx="11542">
                  <c:v>23925221.163030997</c:v>
                </c:pt>
                <c:pt idx="11543">
                  <c:v>23904885.212198999</c:v>
                </c:pt>
                <c:pt idx="11544">
                  <c:v>23884508.441770993</c:v>
                </c:pt>
                <c:pt idx="11545">
                  <c:v>23864090.693374</c:v>
                </c:pt>
                <c:pt idx="11546">
                  <c:v>23843631.807608996</c:v>
                </c:pt>
                <c:pt idx="11547">
                  <c:v>23823131.624035001</c:v>
                </c:pt>
                <c:pt idx="11548">
                  <c:v>23802589.981167994</c:v>
                </c:pt>
                <c:pt idx="11549">
                  <c:v>23782006.716464005</c:v>
                </c:pt>
                <c:pt idx="11550">
                  <c:v>23761381.666315001</c:v>
                </c:pt>
                <c:pt idx="11551">
                  <c:v>23740714.666034006</c:v>
                </c:pt>
                <c:pt idx="11552">
                  <c:v>23720005.549849994</c:v>
                </c:pt>
                <c:pt idx="11553">
                  <c:v>23699254.150895</c:v>
                </c:pt>
                <c:pt idx="11554">
                  <c:v>23678460.301194001</c:v>
                </c:pt>
                <c:pt idx="11555">
                  <c:v>23657623.831657998</c:v>
                </c:pt>
                <c:pt idx="11556">
                  <c:v>23636744.572069</c:v>
                </c:pt>
                <c:pt idx="11557">
                  <c:v>23615822.351072997</c:v>
                </c:pt>
                <c:pt idx="11558">
                  <c:v>23594856.996165</c:v>
                </c:pt>
                <c:pt idx="11559">
                  <c:v>23573848.333684999</c:v>
                </c:pt>
                <c:pt idx="11560">
                  <c:v>23552796.188802999</c:v>
                </c:pt>
                <c:pt idx="11561">
                  <c:v>23531700.385506</c:v>
                </c:pt>
                <c:pt idx="11562">
                  <c:v>23510560.746592</c:v>
                </c:pt>
                <c:pt idx="11563">
                  <c:v>23489377.093653996</c:v>
                </c:pt>
                <c:pt idx="11564">
                  <c:v>23468149.247071996</c:v>
                </c:pt>
                <c:pt idx="11565">
                  <c:v>23446877.026000999</c:v>
                </c:pt>
                <c:pt idx="11566">
                  <c:v>23425560.248357005</c:v>
                </c:pt>
                <c:pt idx="11567">
                  <c:v>23404198.730806001</c:v>
                </c:pt>
                <c:pt idx="11568">
                  <c:v>23382792.288754001</c:v>
                </c:pt>
                <c:pt idx="11569">
                  <c:v>23361340.736335002</c:v>
                </c:pt>
                <c:pt idx="11570">
                  <c:v>23339843.886394005</c:v>
                </c:pt>
                <c:pt idx="11571">
                  <c:v>23318301.550480001</c:v>
                </c:pt>
                <c:pt idx="11572">
                  <c:v>23296713.538832001</c:v>
                </c:pt>
                <c:pt idx="11573">
                  <c:v>23275079.660363998</c:v>
                </c:pt>
                <c:pt idx="11574">
                  <c:v>23253399.722654</c:v>
                </c:pt>
                <c:pt idx="11575">
                  <c:v>23231673.531932</c:v>
                </c:pt>
                <c:pt idx="11576">
                  <c:v>23209900.893065002</c:v>
                </c:pt>
                <c:pt idx="11577">
                  <c:v>23188081.609542999</c:v>
                </c:pt>
                <c:pt idx="11578">
                  <c:v>23166215.483467992</c:v>
                </c:pt>
                <c:pt idx="11579">
                  <c:v>23144302.315538</c:v>
                </c:pt>
                <c:pt idx="11580">
                  <c:v>23122341.905034997</c:v>
                </c:pt>
                <c:pt idx="11581">
                  <c:v>23100334.049809996</c:v>
                </c:pt>
                <c:pt idx="11582">
                  <c:v>23078278.546266999</c:v>
                </c:pt>
                <c:pt idx="11583">
                  <c:v>23056175.189353</c:v>
                </c:pt>
                <c:pt idx="11584">
                  <c:v>23034023.772537</c:v>
                </c:pt>
                <c:pt idx="11585">
                  <c:v>23011824.087803997</c:v>
                </c:pt>
                <c:pt idx="11586">
                  <c:v>22989575.925629996</c:v>
                </c:pt>
                <c:pt idx="11587">
                  <c:v>22967279.074974999</c:v>
                </c:pt>
                <c:pt idx="11588">
                  <c:v>22944933.323263995</c:v>
                </c:pt>
                <c:pt idx="11589">
                  <c:v>22922538.456369001</c:v>
                </c:pt>
                <c:pt idx="11590">
                  <c:v>22900094.2586</c:v>
                </c:pt>
                <c:pt idx="11591">
                  <c:v>22877600.512681998</c:v>
                </c:pt>
                <c:pt idx="11592">
                  <c:v>22855056.999744996</c:v>
                </c:pt>
                <c:pt idx="11593">
                  <c:v>22832463.499300998</c:v>
                </c:pt>
                <c:pt idx="11594">
                  <c:v>22809819.789233997</c:v>
                </c:pt>
                <c:pt idx="11595">
                  <c:v>22787125.645776998</c:v>
                </c:pt>
                <c:pt idx="11596">
                  <c:v>22764380.843499996</c:v>
                </c:pt>
                <c:pt idx="11597">
                  <c:v>22741585.155290999</c:v>
                </c:pt>
                <c:pt idx="11598">
                  <c:v>22718738.352337003</c:v>
                </c:pt>
                <c:pt idx="11599">
                  <c:v>22695840.204108</c:v>
                </c:pt>
                <c:pt idx="11600">
                  <c:v>22672890.478337999</c:v>
                </c:pt>
                <c:pt idx="11601">
                  <c:v>22649888.941006996</c:v>
                </c:pt>
                <c:pt idx="11602">
                  <c:v>22626835.356324002</c:v>
                </c:pt>
                <c:pt idx="11603">
                  <c:v>22603729.486704998</c:v>
                </c:pt>
                <c:pt idx="11604">
                  <c:v>22580571.092758</c:v>
                </c:pt>
                <c:pt idx="11605">
                  <c:v>22557359.933260996</c:v>
                </c:pt>
                <c:pt idx="11606">
                  <c:v>22534095.765141997</c:v>
                </c:pt>
                <c:pt idx="11607">
                  <c:v>22510778.343462996</c:v>
                </c:pt>
                <c:pt idx="11608">
                  <c:v>22487407.421394996</c:v>
                </c:pt>
                <c:pt idx="11609">
                  <c:v>22463982.750202</c:v>
                </c:pt>
                <c:pt idx="11610">
                  <c:v>22440504.079217002</c:v>
                </c:pt>
                <c:pt idx="11611">
                  <c:v>22416971.155823998</c:v>
                </c:pt>
                <c:pt idx="11612">
                  <c:v>22393383.725434996</c:v>
                </c:pt>
                <c:pt idx="11613">
                  <c:v>22369741.531467997</c:v>
                </c:pt>
                <c:pt idx="11614">
                  <c:v>22346044.315327004</c:v>
                </c:pt>
                <c:pt idx="11615">
                  <c:v>22322291.816381004</c:v>
                </c:pt>
                <c:pt idx="11616">
                  <c:v>22298483.771935996</c:v>
                </c:pt>
                <c:pt idx="11617">
                  <c:v>22274619.917219002</c:v>
                </c:pt>
                <c:pt idx="11618">
                  <c:v>22250699.985350996</c:v>
                </c:pt>
                <c:pt idx="11619">
                  <c:v>22226723.707323998</c:v>
                </c:pt>
                <c:pt idx="11620">
                  <c:v>22202690.811981</c:v>
                </c:pt>
                <c:pt idx="11621">
                  <c:v>22178601.025986001</c:v>
                </c:pt>
                <c:pt idx="11622">
                  <c:v>22154454.073802002</c:v>
                </c:pt>
                <c:pt idx="11623">
                  <c:v>22130249.677670997</c:v>
                </c:pt>
                <c:pt idx="11624">
                  <c:v>22105987.557580005</c:v>
                </c:pt>
                <c:pt idx="11625">
                  <c:v>22081667.431243997</c:v>
                </c:pt>
                <c:pt idx="11626">
                  <c:v>22057289.014075998</c:v>
                </c:pt>
                <c:pt idx="11627">
                  <c:v>22032852.019159004</c:v>
                </c:pt>
                <c:pt idx="11628">
                  <c:v>22008356.157225005</c:v>
                </c:pt>
                <c:pt idx="11629">
                  <c:v>21983801.136624005</c:v>
                </c:pt>
                <c:pt idx="11630">
                  <c:v>21959186.663295995</c:v>
                </c:pt>
                <c:pt idx="11631">
                  <c:v>21934512.440746997</c:v>
                </c:pt>
                <c:pt idx="11632">
                  <c:v>21909778.170017999</c:v>
                </c:pt>
                <c:pt idx="11633">
                  <c:v>21884983.549656</c:v>
                </c:pt>
                <c:pt idx="11634">
                  <c:v>21860128.275687996</c:v>
                </c:pt>
                <c:pt idx="11635">
                  <c:v>21835212.041586999</c:v>
                </c:pt>
                <c:pt idx="11636">
                  <c:v>21810234.538249001</c:v>
                </c:pt>
                <c:pt idx="11637">
                  <c:v>21785195.453954</c:v>
                </c:pt>
                <c:pt idx="11638">
                  <c:v>21760094.474342</c:v>
                </c:pt>
                <c:pt idx="11639">
                  <c:v>21734931.282378998</c:v>
                </c:pt>
                <c:pt idx="11640">
                  <c:v>21709705.558327004</c:v>
                </c:pt>
                <c:pt idx="11641">
                  <c:v>21684416.979707997</c:v>
                </c:pt>
                <c:pt idx="11642">
                  <c:v>21659065.221275996</c:v>
                </c:pt>
                <c:pt idx="11643">
                  <c:v>21633649.954980001</c:v>
                </c:pt>
                <c:pt idx="11644">
                  <c:v>21608170.849932998</c:v>
                </c:pt>
                <c:pt idx="11645">
                  <c:v>21582627.572376005</c:v>
                </c:pt>
                <c:pt idx="11646">
                  <c:v>21557019.785644993</c:v>
                </c:pt>
                <c:pt idx="11647">
                  <c:v>21531347.150133003</c:v>
                </c:pt>
                <c:pt idx="11648">
                  <c:v>21505609.323256999</c:v>
                </c:pt>
                <c:pt idx="11649">
                  <c:v>21479805.959419996</c:v>
                </c:pt>
                <c:pt idx="11650">
                  <c:v>21453936.709974997</c:v>
                </c:pt>
                <c:pt idx="11651">
                  <c:v>21428001.223184001</c:v>
                </c:pt>
                <c:pt idx="11652">
                  <c:v>21401999.144187003</c:v>
                </c:pt>
                <c:pt idx="11653">
                  <c:v>21375930.114955004</c:v>
                </c:pt>
                <c:pt idx="11654">
                  <c:v>21349793.774255998</c:v>
                </c:pt>
                <c:pt idx="11655">
                  <c:v>21323589.757614996</c:v>
                </c:pt>
                <c:pt idx="11656">
                  <c:v>21297317.697269</c:v>
                </c:pt>
                <c:pt idx="11657">
                  <c:v>21270977.222130001</c:v>
                </c:pt>
                <c:pt idx="11658">
                  <c:v>21244567.957740996</c:v>
                </c:pt>
                <c:pt idx="11659">
                  <c:v>21218089.526234999</c:v>
                </c:pt>
                <c:pt idx="11660">
                  <c:v>21191541.546289001</c:v>
                </c:pt>
                <c:pt idx="11661">
                  <c:v>21164923.633081999</c:v>
                </c:pt>
                <c:pt idx="11662">
                  <c:v>21138235.398249999</c:v>
                </c:pt>
                <c:pt idx="11663">
                  <c:v>21111476.449838996</c:v>
                </c:pt>
                <c:pt idx="11664">
                  <c:v>21084646.392262999</c:v>
                </c:pt>
                <c:pt idx="11665">
                  <c:v>21057744.826250006</c:v>
                </c:pt>
                <c:pt idx="11666">
                  <c:v>21030771.348799001</c:v>
                </c:pt>
                <c:pt idx="11667">
                  <c:v>21003725.553132001</c:v>
                </c:pt>
                <c:pt idx="11668">
                  <c:v>20976607.028642997</c:v>
                </c:pt>
                <c:pt idx="11669">
                  <c:v>20949415.360844996</c:v>
                </c:pt>
                <c:pt idx="11670">
                  <c:v>20922150.131325003</c:v>
                </c:pt>
                <c:pt idx="11671">
                  <c:v>20894810.917686</c:v>
                </c:pt>
                <c:pt idx="11672">
                  <c:v>20867397.293498997</c:v>
                </c:pt>
                <c:pt idx="11673">
                  <c:v>20839908.828244999</c:v>
                </c:pt>
                <c:pt idx="11674">
                  <c:v>20812345.087263998</c:v>
                </c:pt>
                <c:pt idx="11675">
                  <c:v>20784705.631696999</c:v>
                </c:pt>
                <c:pt idx="11676">
                  <c:v>20756990.018430002</c:v>
                </c:pt>
                <c:pt idx="11677">
                  <c:v>20729197.800039001</c:v>
                </c:pt>
                <c:pt idx="11678">
                  <c:v>20701328.524726003</c:v>
                </c:pt>
                <c:pt idx="11679">
                  <c:v>20673381.736262999</c:v>
                </c:pt>
                <c:pt idx="11680">
                  <c:v>20645356.973932996</c:v>
                </c:pt>
                <c:pt idx="11681">
                  <c:v>20617253.772466</c:v>
                </c:pt>
                <c:pt idx="11682">
                  <c:v>20589071.661972996</c:v>
                </c:pt>
                <c:pt idx="11683">
                  <c:v>20560810.167890996</c:v>
                </c:pt>
                <c:pt idx="11684">
                  <c:v>20532468.810908001</c:v>
                </c:pt>
                <c:pt idx="11685">
                  <c:v>20504047.106905002</c:v>
                </c:pt>
                <c:pt idx="11686">
                  <c:v>20475544.566882998</c:v>
                </c:pt>
                <c:pt idx="11687">
                  <c:v>20446960.696896005</c:v>
                </c:pt>
                <c:pt idx="11688">
                  <c:v>20418294.997984</c:v>
                </c:pt>
                <c:pt idx="11689">
                  <c:v>20389546.966098998</c:v>
                </c:pt>
                <c:pt idx="11690">
                  <c:v>20360716.092032</c:v>
                </c:pt>
                <c:pt idx="11691">
                  <c:v>20331801.861342002</c:v>
                </c:pt>
                <c:pt idx="11692">
                  <c:v>20302803.754280001</c:v>
                </c:pt>
                <c:pt idx="11693">
                  <c:v>20273721.245709997</c:v>
                </c:pt>
                <c:pt idx="11694">
                  <c:v>20244553.805036001</c:v>
                </c:pt>
                <c:pt idx="11695">
                  <c:v>20215300.896118</c:v>
                </c:pt>
                <c:pt idx="11696">
                  <c:v>20185961.977196001</c:v>
                </c:pt>
                <c:pt idx="11697">
                  <c:v>20156536.500801995</c:v>
                </c:pt>
                <c:pt idx="11698">
                  <c:v>20127023.913680997</c:v>
                </c:pt>
                <c:pt idx="11699">
                  <c:v>20097423.656704005</c:v>
                </c:pt>
                <c:pt idx="11700">
                  <c:v>20067735.164781</c:v>
                </c:pt>
                <c:pt idx="11701">
                  <c:v>20037957.866772</c:v>
                </c:pt>
                <c:pt idx="11702">
                  <c:v>20008091.185396001</c:v>
                </c:pt>
                <c:pt idx="11703">
                  <c:v>19978134.537140999</c:v>
                </c:pt>
                <c:pt idx="11704">
                  <c:v>19948087.332169004</c:v>
                </c:pt>
                <c:pt idx="11705">
                  <c:v>19917948.97422</c:v>
                </c:pt>
                <c:pt idx="11706">
                  <c:v>19887718.860514</c:v>
                </c:pt>
                <c:pt idx="11707">
                  <c:v>19857396.381654002</c:v>
                </c:pt>
                <c:pt idx="11708">
                  <c:v>19826980.921520997</c:v>
                </c:pt>
                <c:pt idx="11709">
                  <c:v>19796471.857175</c:v>
                </c:pt>
                <c:pt idx="11710">
                  <c:v>19765868.558743998</c:v>
                </c:pt>
                <c:pt idx="11711">
                  <c:v>19735170.389323</c:v>
                </c:pt>
                <c:pt idx="11712">
                  <c:v>19704376.704859</c:v>
                </c:pt>
                <c:pt idx="11713">
                  <c:v>19673486.854040999</c:v>
                </c:pt>
                <c:pt idx="11714">
                  <c:v>19642500.178187005</c:v>
                </c:pt>
                <c:pt idx="11715">
                  <c:v>19611416.011126004</c:v>
                </c:pt>
                <c:pt idx="11716">
                  <c:v>19580233.679079998</c:v>
                </c:pt>
                <c:pt idx="11717">
                  <c:v>19548952.500542998</c:v>
                </c:pt>
                <c:pt idx="11718">
                  <c:v>19517571.786157001</c:v>
                </c:pt>
                <c:pt idx="11719">
                  <c:v>19486090.838586003</c:v>
                </c:pt>
                <c:pt idx="11720">
                  <c:v>19454508.952385999</c:v>
                </c:pt>
                <c:pt idx="11721">
                  <c:v>19422825.413874995</c:v>
                </c:pt>
                <c:pt idx="11722">
                  <c:v>19391039.500999</c:v>
                </c:pt>
                <c:pt idx="11723">
                  <c:v>19359150.483194996</c:v>
                </c:pt>
                <c:pt idx="11724">
                  <c:v>19327157.621246997</c:v>
                </c:pt>
                <c:pt idx="11725">
                  <c:v>19295060.167149998</c:v>
                </c:pt>
                <c:pt idx="11726">
                  <c:v>19262857.363959</c:v>
                </c:pt>
                <c:pt idx="11727">
                  <c:v>19230548.445641991</c:v>
                </c:pt>
                <c:pt idx="11728">
                  <c:v>19198132.636927005</c:v>
                </c:pt>
                <c:pt idx="11729">
                  <c:v>19165609.153147999</c:v>
                </c:pt>
                <c:pt idx="11730">
                  <c:v>19132977.200084999</c:v>
                </c:pt>
                <c:pt idx="11731">
                  <c:v>19100235.973799996</c:v>
                </c:pt>
                <c:pt idx="11732">
                  <c:v>19067384.660473995</c:v>
                </c:pt>
                <c:pt idx="11733">
                  <c:v>19034422.436237998</c:v>
                </c:pt>
                <c:pt idx="11734">
                  <c:v>19001348.466995995</c:v>
                </c:pt>
                <c:pt idx="11735">
                  <c:v>18968161.908252001</c:v>
                </c:pt>
                <c:pt idx="11736">
                  <c:v>18934861.904927</c:v>
                </c:pt>
                <c:pt idx="11737">
                  <c:v>18901447.591173995</c:v>
                </c:pt>
                <c:pt idx="11738">
                  <c:v>18867918.090188999</c:v>
                </c:pt>
                <c:pt idx="11739">
                  <c:v>18834272.514017999</c:v>
                </c:pt>
                <c:pt idx="11740">
                  <c:v>18800509.963359997</c:v>
                </c:pt>
                <c:pt idx="11741">
                  <c:v>18766629.527361002</c:v>
                </c:pt>
                <c:pt idx="11742">
                  <c:v>18732630.283410992</c:v>
                </c:pt>
                <c:pt idx="11743">
                  <c:v>18698511.296932001</c:v>
                </c:pt>
                <c:pt idx="11744">
                  <c:v>18664271.621158998</c:v>
                </c:pt>
                <c:pt idx="11745">
                  <c:v>18629910.296920005</c:v>
                </c:pt>
                <c:pt idx="11746">
                  <c:v>18595426.352407001</c:v>
                </c:pt>
                <c:pt idx="11747">
                  <c:v>18560818.802949</c:v>
                </c:pt>
                <c:pt idx="11748">
                  <c:v>18526086.650768001</c:v>
                </c:pt>
                <c:pt idx="11749">
                  <c:v>18491228.884739</c:v>
                </c:pt>
                <c:pt idx="11750">
                  <c:v>18456244.480139997</c:v>
                </c:pt>
                <c:pt idx="11751">
                  <c:v>18421132.398401</c:v>
                </c:pt>
                <c:pt idx="11752">
                  <c:v>18385891.586832996</c:v>
                </c:pt>
                <c:pt idx="11753">
                  <c:v>18350520.978372</c:v>
                </c:pt>
                <c:pt idx="11754">
                  <c:v>18315019.491295997</c:v>
                </c:pt>
                <c:pt idx="11755">
                  <c:v>18279386.028949998</c:v>
                </c:pt>
                <c:pt idx="11756">
                  <c:v>18243619.479454</c:v>
                </c:pt>
                <c:pt idx="11757">
                  <c:v>18207718.715410002</c:v>
                </c:pt>
                <c:pt idx="11758">
                  <c:v>18171682.593602002</c:v>
                </c:pt>
                <c:pt idx="11759">
                  <c:v>18135509.954682998</c:v>
                </c:pt>
                <c:pt idx="11760">
                  <c:v>18099199.622857999</c:v>
                </c:pt>
                <c:pt idx="11761">
                  <c:v>18062750.405559</c:v>
                </c:pt>
                <c:pt idx="11762">
                  <c:v>18026161.093111996</c:v>
                </c:pt>
                <c:pt idx="11763">
                  <c:v>17989430.458393</c:v>
                </c:pt>
                <c:pt idx="11764">
                  <c:v>17952557.256478995</c:v>
                </c:pt>
                <c:pt idx="11765">
                  <c:v>17915540.224284999</c:v>
                </c:pt>
                <c:pt idx="11766">
                  <c:v>17878378.080194999</c:v>
                </c:pt>
                <c:pt idx="11767">
                  <c:v>17841069.523684997</c:v>
                </c:pt>
                <c:pt idx="11768">
                  <c:v>17803613.234931</c:v>
                </c:pt>
                <c:pt idx="11769">
                  <c:v>17766007.87441</c:v>
                </c:pt>
                <c:pt idx="11770">
                  <c:v>17728252.082489997</c:v>
                </c:pt>
                <c:pt idx="11771">
                  <c:v>17690344.479009997</c:v>
                </c:pt>
                <c:pt idx="11772">
                  <c:v>17652283.662843995</c:v>
                </c:pt>
                <c:pt idx="11773">
                  <c:v>17614068.211462997</c:v>
                </c:pt>
                <c:pt idx="11774">
                  <c:v>17575696.680467997</c:v>
                </c:pt>
                <c:pt idx="11775">
                  <c:v>17537167.603135001</c:v>
                </c:pt>
                <c:pt idx="11776">
                  <c:v>17498479.489918992</c:v>
                </c:pt>
                <c:pt idx="11777">
                  <c:v>17459630.827969</c:v>
                </c:pt>
                <c:pt idx="11778">
                  <c:v>17420620.080615997</c:v>
                </c:pt>
                <c:pt idx="11779">
                  <c:v>17381445.686845995</c:v>
                </c:pt>
                <c:pt idx="11780">
                  <c:v>17342106.060767997</c:v>
                </c:pt>
                <c:pt idx="11781">
                  <c:v>17302599.591056</c:v>
                </c:pt>
                <c:pt idx="11782">
                  <c:v>17262924.640379999</c:v>
                </c:pt>
                <c:pt idx="11783">
                  <c:v>17223079.544824999</c:v>
                </c:pt>
                <c:pt idx="11784">
                  <c:v>17183062.613281</c:v>
                </c:pt>
                <c:pt idx="11785">
                  <c:v>17142872.126828998</c:v>
                </c:pt>
                <c:pt idx="11786">
                  <c:v>17102506.338101003</c:v>
                </c:pt>
                <c:pt idx="11787">
                  <c:v>17061963.470620997</c:v>
                </c:pt>
                <c:pt idx="11788">
                  <c:v>17021241.718130004</c:v>
                </c:pt>
                <c:pt idx="11789">
                  <c:v>16980339.243886996</c:v>
                </c:pt>
                <c:pt idx="11790">
                  <c:v>16939254.179957002</c:v>
                </c:pt>
                <c:pt idx="11791">
                  <c:v>16897984.626460999</c:v>
                </c:pt>
                <c:pt idx="11792">
                  <c:v>16856528.650823999</c:v>
                </c:pt>
                <c:pt idx="11793">
                  <c:v>16814884.286984999</c:v>
                </c:pt>
                <c:pt idx="11794">
                  <c:v>16773049.534583</c:v>
                </c:pt>
                <c:pt idx="11795">
                  <c:v>16731022.358131003</c:v>
                </c:pt>
                <c:pt idx="11796">
                  <c:v>16688800.686147001</c:v>
                </c:pt>
                <c:pt idx="11797">
                  <c:v>16646382.410267998</c:v>
                </c:pt>
                <c:pt idx="11798">
                  <c:v>16603765.384336</c:v>
                </c:pt>
                <c:pt idx="11799">
                  <c:v>16560947.423447</c:v>
                </c:pt>
                <c:pt idx="11800">
                  <c:v>16517926.302978002</c:v>
                </c:pt>
                <c:pt idx="11801">
                  <c:v>16474699.757579001</c:v>
                </c:pt>
                <c:pt idx="11802">
                  <c:v>16431265.48013</c:v>
                </c:pt>
                <c:pt idx="11803">
                  <c:v>16387621.120668</c:v>
                </c:pt>
                <c:pt idx="11804">
                  <c:v>16343764.285274001</c:v>
                </c:pt>
                <c:pt idx="11805">
                  <c:v>16299692.534926997</c:v>
                </c:pt>
                <c:pt idx="11806">
                  <c:v>16255403.384315003</c:v>
                </c:pt>
                <c:pt idx="11807">
                  <c:v>16210894.300611004</c:v>
                </c:pt>
                <c:pt idx="11808">
                  <c:v>16166162.702203998</c:v>
                </c:pt>
                <c:pt idx="11809">
                  <c:v>16121205.957386</c:v>
                </c:pt>
                <c:pt idx="11810">
                  <c:v>16076021.382994</c:v>
                </c:pt>
                <c:pt idx="11811">
                  <c:v>16030606.243005998</c:v>
                </c:pt>
                <c:pt idx="11812">
                  <c:v>15984957.747086998</c:v>
                </c:pt>
                <c:pt idx="11813">
                  <c:v>15939073.049085001</c:v>
                </c:pt>
                <c:pt idx="11814">
                  <c:v>15892949.245465996</c:v>
                </c:pt>
                <c:pt idx="11815">
                  <c:v>15846583.373705002</c:v>
                </c:pt>
                <c:pt idx="11816">
                  <c:v>15799972.410607999</c:v>
                </c:pt>
                <c:pt idx="11817">
                  <c:v>15753113.270576999</c:v>
                </c:pt>
                <c:pt idx="11818">
                  <c:v>15706002.803812005</c:v>
                </c:pt>
                <c:pt idx="11819">
                  <c:v>15658637.794446001</c:v>
                </c:pt>
                <c:pt idx="11820">
                  <c:v>15611014.958605003</c:v>
                </c:pt>
                <c:pt idx="11821">
                  <c:v>15563130.942406001</c:v>
                </c:pt>
                <c:pt idx="11822">
                  <c:v>15514982.319865</c:v>
                </c:pt>
                <c:pt idx="11823">
                  <c:v>15466565.590733999</c:v>
                </c:pt>
                <c:pt idx="11824">
                  <c:v>15417877.178257</c:v>
                </c:pt>
                <c:pt idx="11825">
                  <c:v>15368913.426823998</c:v>
                </c:pt>
                <c:pt idx="11826">
                  <c:v>15319670.599552</c:v>
                </c:pt>
                <c:pt idx="11827">
                  <c:v>15270144.875753004</c:v>
                </c:pt>
                <c:pt idx="11828">
                  <c:v>15220332.348313</c:v>
                </c:pt>
                <c:pt idx="11829">
                  <c:v>15170229.020955</c:v>
                </c:pt>
                <c:pt idx="11830">
                  <c:v>15119830.805402001</c:v>
                </c:pt>
                <c:pt idx="11831">
                  <c:v>15069133.518412</c:v>
                </c:pt>
                <c:pt idx="11832">
                  <c:v>15018132.878697</c:v>
                </c:pt>
                <c:pt idx="11833">
                  <c:v>14966824.503713004</c:v>
                </c:pt>
                <c:pt idx="11834">
                  <c:v>14915203.90631</c:v>
                </c:pt>
                <c:pt idx="11835">
                  <c:v>14863266.491243999</c:v>
                </c:pt>
                <c:pt idx="11836">
                  <c:v>14811007.551538</c:v>
                </c:pt>
                <c:pt idx="11837">
                  <c:v>14758422.264682004</c:v>
                </c:pt>
                <c:pt idx="11838">
                  <c:v>14705505.688671</c:v>
                </c:pt>
                <c:pt idx="11839">
                  <c:v>14652252.757863</c:v>
                </c:pt>
                <c:pt idx="11840">
                  <c:v>14598658.278658003</c:v>
                </c:pt>
                <c:pt idx="11841">
                  <c:v>14544716.924976002</c:v>
                </c:pt>
                <c:pt idx="11842">
                  <c:v>14490423.233533001</c:v>
                </c:pt>
                <c:pt idx="11843">
                  <c:v>14435771.5989</c:v>
                </c:pt>
                <c:pt idx="11844">
                  <c:v>14380756.268328998</c:v>
                </c:pt>
                <c:pt idx="11845">
                  <c:v>14325371.336337999</c:v>
                </c:pt>
                <c:pt idx="11846">
                  <c:v>14269610.739041001</c:v>
                </c:pt>
                <c:pt idx="11847">
                  <c:v>14213468.248206995</c:v>
                </c:pt>
                <c:pt idx="11848">
                  <c:v>14156937.465024</c:v>
                </c:pt>
                <c:pt idx="11849">
                  <c:v>14100011.813572003</c:v>
                </c:pt>
                <c:pt idx="11850">
                  <c:v>14042684.533954</c:v>
                </c:pt>
                <c:pt idx="11851">
                  <c:v>13984948.675106</c:v>
                </c:pt>
                <c:pt idx="11852">
                  <c:v>13926797.087224996</c:v>
                </c:pt>
                <c:pt idx="11853">
                  <c:v>13868222.413822003</c:v>
                </c:pt>
                <c:pt idx="11854">
                  <c:v>13809217.083358999</c:v>
                </c:pt>
                <c:pt idx="11855">
                  <c:v>13749773.300449003</c:v>
                </c:pt>
                <c:pt idx="11856">
                  <c:v>13689883.036599996</c:v>
                </c:pt>
                <c:pt idx="11857">
                  <c:v>13629538.020448998</c:v>
                </c:pt>
                <c:pt idx="11858">
                  <c:v>13568729.727483999</c:v>
                </c:pt>
                <c:pt idx="11859">
                  <c:v>13507449.369192</c:v>
                </c:pt>
                <c:pt idx="11860">
                  <c:v>13445687.881615002</c:v>
                </c:pt>
                <c:pt idx="11861">
                  <c:v>13383435.913259001</c:v>
                </c:pt>
                <c:pt idx="11862">
                  <c:v>13320683.812322</c:v>
                </c:pt>
                <c:pt idx="11863">
                  <c:v>13257421.613185</c:v>
                </c:pt>
                <c:pt idx="11864">
                  <c:v>13193639.022120997</c:v>
                </c:pt>
                <c:pt idx="11865">
                  <c:v>13129325.402159002</c:v>
                </c:pt>
                <c:pt idx="11866">
                  <c:v>13064469.757054998</c:v>
                </c:pt>
                <c:pt idx="11867">
                  <c:v>12999060.714282</c:v>
                </c:pt>
                <c:pt idx="11868">
                  <c:v>12933086.506989</c:v>
                </c:pt>
                <c:pt idx="11869">
                  <c:v>12866534.954836002</c:v>
                </c:pt>
                <c:pt idx="11870">
                  <c:v>12799393.443631003</c:v>
                </c:pt>
                <c:pt idx="11871">
                  <c:v>12731648.903660001</c:v>
                </c:pt>
                <c:pt idx="11872">
                  <c:v>12663287.786630001</c:v>
                </c:pt>
                <c:pt idx="11873">
                  <c:v>12594296.041084997</c:v>
                </c:pt>
                <c:pt idx="11874">
                  <c:v>12524659.086205998</c:v>
                </c:pt>
                <c:pt idx="11875">
                  <c:v>12454361.783833999</c:v>
                </c:pt>
                <c:pt idx="11876">
                  <c:v>12383388.408581</c:v>
                </c:pt>
                <c:pt idx="11877">
                  <c:v>12311722.615866</c:v>
                </c:pt>
                <c:pt idx="11878">
                  <c:v>12239347.407703999</c:v>
                </c:pt>
                <c:pt idx="11879">
                  <c:v>12166245.096034998</c:v>
                </c:pt>
                <c:pt idx="11880">
                  <c:v>12092397.263395999</c:v>
                </c:pt>
                <c:pt idx="11881">
                  <c:v>12017784.720688</c:v>
                </c:pt>
                <c:pt idx="11882">
                  <c:v>11942387.461770002</c:v>
                </c:pt>
                <c:pt idx="11883">
                  <c:v>11866184.614592001</c:v>
                </c:pt>
                <c:pt idx="11884">
                  <c:v>11789154.388541</c:v>
                </c:pt>
                <c:pt idx="11885">
                  <c:v>11711274.017626001</c:v>
                </c:pt>
                <c:pt idx="11886">
                  <c:v>11632519.699113999</c:v>
                </c:pt>
                <c:pt idx="11887">
                  <c:v>11552866.527153</c:v>
                </c:pt>
                <c:pt idx="11888">
                  <c:v>11472288.420879999</c:v>
                </c:pt>
                <c:pt idx="11889">
                  <c:v>11390758.046439998</c:v>
                </c:pt>
                <c:pt idx="11890">
                  <c:v>11308246.732294999</c:v>
                </c:pt>
                <c:pt idx="11891">
                  <c:v>11224724.37709</c:v>
                </c:pt>
                <c:pt idx="11892">
                  <c:v>11140159.349276001</c:v>
                </c:pt>
                <c:pt idx="11893">
                  <c:v>11054518.377565999</c:v>
                </c:pt>
                <c:pt idx="11894">
                  <c:v>10967766.431209</c:v>
                </c:pt>
                <c:pt idx="11895">
                  <c:v>10879866.588879</c:v>
                </c:pt>
                <c:pt idx="11896">
                  <c:v>10790779.894858005</c:v>
                </c:pt>
                <c:pt idx="11897">
                  <c:v>10700465.200975001</c:v>
                </c:pt>
                <c:pt idx="11898">
                  <c:v>10608878.992559003</c:v>
                </c:pt>
                <c:pt idx="11899">
                  <c:v>10515975.196384998</c:v>
                </c:pt>
                <c:pt idx="11900">
                  <c:v>10421704.968309</c:v>
                </c:pt>
                <c:pt idx="11901">
                  <c:v>10326016.457923003</c:v>
                </c:pt>
                <c:pt idx="11902">
                  <c:v>10228854.547125999</c:v>
                </c:pt>
                <c:pt idx="11903">
                  <c:v>10130160.559031</c:v>
                </c:pt>
                <c:pt idx="11904">
                  <c:v>10029871.932999</c:v>
                </c:pt>
                <c:pt idx="11905">
                  <c:v>9927921.860913001</c:v>
                </c:pt>
                <c:pt idx="11906">
                  <c:v>9824238.8789099995</c:v>
                </c:pt>
                <c:pt idx="11907">
                  <c:v>9718746.4077749979</c:v>
                </c:pt>
                <c:pt idx="11908">
                  <c:v>9611362.2339479979</c:v>
                </c:pt>
                <c:pt idx="11909">
                  <c:v>9501997.9215559978</c:v>
                </c:pt>
                <c:pt idx="11910">
                  <c:v>9390558.1440110002</c:v>
                </c:pt>
                <c:pt idx="11911">
                  <c:v>9276939.9214149974</c:v>
                </c:pt>
                <c:pt idx="11912">
                  <c:v>9161031.7471619956</c:v>
                </c:pt>
                <c:pt idx="11913">
                  <c:v>9042712.583554998</c:v>
                </c:pt>
                <c:pt idx="11914">
                  <c:v>8921850.7018100005</c:v>
                </c:pt>
                <c:pt idx="11915">
                  <c:v>8798302.3361859974</c:v>
                </c:pt>
                <c:pt idx="11916">
                  <c:v>8671910.1148000006</c:v>
                </c:pt>
                <c:pt idx="11917">
                  <c:v>8542501.2205219958</c:v>
                </c:pt>
                <c:pt idx="11918">
                  <c:v>8409885.2234419975</c:v>
                </c:pt>
                <c:pt idx="11919">
                  <c:v>8273851.5109550003</c:v>
                </c:pt>
                <c:pt idx="11920">
                  <c:v>8134166.2210690007</c:v>
                </c:pt>
                <c:pt idx="11921">
                  <c:v>7990568.5574620003</c:v>
                </c:pt>
                <c:pt idx="11922">
                  <c:v>7842766.3283020006</c:v>
                </c:pt>
                <c:pt idx="11923">
                  <c:v>7690430.5012149997</c:v>
                </c:pt>
                <c:pt idx="11924">
                  <c:v>7533188.4983190009</c:v>
                </c:pt>
                <c:pt idx="11925">
                  <c:v>7370615.8595559997</c:v>
                </c:pt>
                <c:pt idx="11926">
                  <c:v>7202225.7666919995</c:v>
                </c:pt>
                <c:pt idx="11927">
                  <c:v>7027455.7242099997</c:v>
                </c:pt>
                <c:pt idx="11928">
                  <c:v>6845650.4049510006</c:v>
                </c:pt>
                <c:pt idx="11929">
                  <c:v>6656039.2355270004</c:v>
                </c:pt>
                <c:pt idx="11930">
                  <c:v>6457706.6320950007</c:v>
                </c:pt>
                <c:pt idx="11931">
                  <c:v>6249551.7509360006</c:v>
                </c:pt>
                <c:pt idx="11932">
                  <c:v>6030232.9233039999</c:v>
                </c:pt>
                <c:pt idx="11933">
                  <c:v>5798089.1075800005</c:v>
                </c:pt>
                <c:pt idx="11934">
                  <c:v>5551025.7657399997</c:v>
                </c:pt>
                <c:pt idx="11935">
                  <c:v>5286343.6417610003</c:v>
                </c:pt>
                <c:pt idx="11936">
                  <c:v>5000471.9015600011</c:v>
                </c:pt>
              </c:numCache>
            </c:numRef>
          </c:yVal>
          <c:smooth val="1"/>
        </c:ser>
        <c:ser>
          <c:idx val="1"/>
          <c:order val="1"/>
          <c:tx>
            <c:v>earth</c:v>
          </c:tx>
          <c:marker>
            <c:symbol val="none"/>
          </c:marker>
          <c:xVal>
            <c:numRef>
              <c:f>Sheet2!$G:$G</c:f>
              <c:numCache>
                <c:formatCode>General</c:formatCode>
                <c:ptCount val="1048576"/>
                <c:pt idx="0">
                  <c:v>-6000000</c:v>
                </c:pt>
                <c:pt idx="1">
                  <c:v>-5000000</c:v>
                </c:pt>
                <c:pt idx="2">
                  <c:v>-4000000</c:v>
                </c:pt>
                <c:pt idx="3">
                  <c:v>-3000000</c:v>
                </c:pt>
                <c:pt idx="4">
                  <c:v>-2000000</c:v>
                </c:pt>
                <c:pt idx="5">
                  <c:v>-1000000</c:v>
                </c:pt>
                <c:pt idx="6">
                  <c:v>0</c:v>
                </c:pt>
                <c:pt idx="7">
                  <c:v>1000000</c:v>
                </c:pt>
                <c:pt idx="8">
                  <c:v>2000000</c:v>
                </c:pt>
                <c:pt idx="9">
                  <c:v>3000000</c:v>
                </c:pt>
                <c:pt idx="10">
                  <c:v>4000000</c:v>
                </c:pt>
                <c:pt idx="11">
                  <c:v>5000000</c:v>
                </c:pt>
                <c:pt idx="12">
                  <c:v>6000000</c:v>
                </c:pt>
              </c:numCache>
            </c:numRef>
          </c:xVal>
          <c:yVal>
            <c:numRef>
              <c:f>Sheet2!$H:$H</c:f>
              <c:numCache>
                <c:formatCode>General</c:formatCode>
                <c:ptCount val="1048576"/>
                <c:pt idx="0">
                  <c:v>0</c:v>
                </c:pt>
                <c:pt idx="1">
                  <c:v>3316624.7903553993</c:v>
                </c:pt>
                <c:pt idx="2">
                  <c:v>4472135.95499958</c:v>
                </c:pt>
                <c:pt idx="3">
                  <c:v>5196152.422706631</c:v>
                </c:pt>
                <c:pt idx="4">
                  <c:v>5656854.2494923798</c:v>
                </c:pt>
                <c:pt idx="5">
                  <c:v>5916079.7830996159</c:v>
                </c:pt>
                <c:pt idx="6">
                  <c:v>6000000</c:v>
                </c:pt>
                <c:pt idx="7">
                  <c:v>5916079.7830996159</c:v>
                </c:pt>
                <c:pt idx="8">
                  <c:v>5656854.2494923798</c:v>
                </c:pt>
                <c:pt idx="9">
                  <c:v>5196152.422706631</c:v>
                </c:pt>
                <c:pt idx="10">
                  <c:v>4472135.95499958</c:v>
                </c:pt>
                <c:pt idx="11">
                  <c:v>3316624.7903553993</c:v>
                </c:pt>
                <c:pt idx="12">
                  <c:v>0</c:v>
                </c:pt>
              </c:numCache>
            </c:numRef>
          </c:yVal>
          <c:smooth val="1"/>
        </c:ser>
        <c:ser>
          <c:idx val="2"/>
          <c:order val="2"/>
          <c:tx>
            <c:v>moon</c:v>
          </c:tx>
          <c:spPr>
            <a:ln>
              <a:solidFill>
                <a:schemeClr val="accent1"/>
              </a:solidFill>
            </a:ln>
          </c:spPr>
          <c:marker>
            <c:symbol val="none"/>
          </c:marker>
          <c:xVal>
            <c:numRef>
              <c:f>Sheet2!$J:$J</c:f>
              <c:numCache>
                <c:formatCode>General</c:formatCode>
                <c:ptCount val="1048576"/>
                <c:pt idx="2">
                  <c:v>383263000</c:v>
                </c:pt>
                <c:pt idx="3">
                  <c:v>383500000</c:v>
                </c:pt>
                <c:pt idx="4">
                  <c:v>384000000</c:v>
                </c:pt>
                <c:pt idx="5">
                  <c:v>384500000</c:v>
                </c:pt>
                <c:pt idx="6">
                  <c:v>385000000</c:v>
                </c:pt>
                <c:pt idx="7">
                  <c:v>385500000</c:v>
                </c:pt>
                <c:pt idx="8">
                  <c:v>386000000</c:v>
                </c:pt>
                <c:pt idx="9">
                  <c:v>386500000</c:v>
                </c:pt>
                <c:pt idx="10">
                  <c:v>386737000</c:v>
                </c:pt>
              </c:numCache>
            </c:numRef>
          </c:xVal>
          <c:yVal>
            <c:numRef>
              <c:f>Sheet2!$K:$K</c:f>
              <c:numCache>
                <c:formatCode>General</c:formatCode>
                <c:ptCount val="1048576"/>
                <c:pt idx="2">
                  <c:v>0</c:v>
                </c:pt>
                <c:pt idx="3">
                  <c:v>875881.8413461945</c:v>
                </c:pt>
                <c:pt idx="4">
                  <c:v>1420270.7488362915</c:v>
                </c:pt>
                <c:pt idx="5">
                  <c:v>1663480.9887702351</c:v>
                </c:pt>
                <c:pt idx="6">
                  <c:v>1737000</c:v>
                </c:pt>
                <c:pt idx="7">
                  <c:v>1663480.9887702351</c:v>
                </c:pt>
                <c:pt idx="8">
                  <c:v>1420270.7488362915</c:v>
                </c:pt>
                <c:pt idx="9">
                  <c:v>875881.8413461945</c:v>
                </c:pt>
                <c:pt idx="10">
                  <c:v>0</c:v>
                </c:pt>
              </c:numCache>
            </c:numRef>
          </c:yVal>
          <c:smooth val="1"/>
        </c:ser>
        <c:axId val="159170944"/>
        <c:axId val="159172480"/>
      </c:scatterChart>
      <c:valAx>
        <c:axId val="159170944"/>
        <c:scaling>
          <c:orientation val="minMax"/>
          <c:max val="400000000"/>
        </c:scaling>
        <c:axPos val="b"/>
        <c:numFmt formatCode="General" sourceLinked="1"/>
        <c:tickLblPos val="nextTo"/>
        <c:crossAx val="159172480"/>
        <c:crosses val="autoZero"/>
        <c:crossBetween val="midCat"/>
      </c:valAx>
      <c:valAx>
        <c:axId val="159172480"/>
        <c:scaling>
          <c:orientation val="minMax"/>
        </c:scaling>
        <c:axPos val="l"/>
        <c:majorGridlines/>
        <c:numFmt formatCode="General" sourceLinked="1"/>
        <c:tickLblPos val="nextTo"/>
        <c:crossAx val="159170944"/>
        <c:crosses val="autoZero"/>
        <c:crossBetween val="midCat"/>
      </c:valAx>
    </c:plotArea>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GB"/>
  <c:chart>
    <c:title>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plotArea>
      <c:layout/>
      <c:scatterChart>
        <c:scatterStyle val="smoothMarker"/>
        <c:ser>
          <c:idx val="0"/>
          <c:order val="0"/>
          <c:tx>
            <c:v>earth</c:v>
          </c:tx>
          <c:spPr>
            <a:ln w="19050" cap="rnd">
              <a:solidFill>
                <a:schemeClr val="accent1">
                  <a:alpha val="50000"/>
                </a:schemeClr>
              </a:solidFill>
              <a:round/>
            </a:ln>
            <a:effectLst/>
          </c:spPr>
          <c:marker>
            <c:symbol val="none"/>
          </c:marker>
          <c:dLbls>
            <c:dLbl>
              <c:idx val="143999"/>
              <c:dLblPos val="r"/>
              <c:showVal val="1"/>
              <c:showCatName val="1"/>
              <c:extLst>
                <c:ext xmlns:c15="http://schemas.microsoft.com/office/drawing/2012/chart" uri="{CE6537A1-D6FC-4f65-9D91-7224C49458BB}"/>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Sheet1!$A$2:$A$144001</c:f>
              <c:numCache>
                <c:formatCode>General</c:formatCode>
                <c:ptCount val="144000"/>
                <c:pt idx="0">
                  <c:v>0</c:v>
                </c:pt>
                <c:pt idx="1">
                  <c:v>1.9828999999999999E-2</c:v>
                </c:pt>
                <c:pt idx="2">
                  <c:v>3.9674000000000008E-2</c:v>
                </c:pt>
                <c:pt idx="3">
                  <c:v>5.9520000000000003E-2</c:v>
                </c:pt>
                <c:pt idx="4">
                  <c:v>7.9365000000000019E-2</c:v>
                </c:pt>
                <c:pt idx="5">
                  <c:v>9.9211000000000021E-2</c:v>
                </c:pt>
                <c:pt idx="6">
                  <c:v>0.11905600000000001</c:v>
                </c:pt>
                <c:pt idx="7">
                  <c:v>0.13890200000000003</c:v>
                </c:pt>
                <c:pt idx="8">
                  <c:v>0.15874700000000005</c:v>
                </c:pt>
                <c:pt idx="9">
                  <c:v>0.17859300000000003</c:v>
                </c:pt>
                <c:pt idx="10">
                  <c:v>0.19843800000000003</c:v>
                </c:pt>
                <c:pt idx="11">
                  <c:v>0.21828300000000003</c:v>
                </c:pt>
                <c:pt idx="12">
                  <c:v>0.23812900000000001</c:v>
                </c:pt>
                <c:pt idx="13">
                  <c:v>0.25797400000000004</c:v>
                </c:pt>
                <c:pt idx="14">
                  <c:v>0.27782000000000007</c:v>
                </c:pt>
                <c:pt idx="15">
                  <c:v>0.29766500000000001</c:v>
                </c:pt>
                <c:pt idx="16">
                  <c:v>0.31751100000000015</c:v>
                </c:pt>
                <c:pt idx="17">
                  <c:v>0.33735600000000016</c:v>
                </c:pt>
                <c:pt idx="18">
                  <c:v>0.35720200000000002</c:v>
                </c:pt>
                <c:pt idx="19">
                  <c:v>0.37704700000000002</c:v>
                </c:pt>
                <c:pt idx="20">
                  <c:v>0.39689200000000008</c:v>
                </c:pt>
                <c:pt idx="21">
                  <c:v>0.416738</c:v>
                </c:pt>
                <c:pt idx="22">
                  <c:v>0.43658300000000005</c:v>
                </c:pt>
                <c:pt idx="23">
                  <c:v>0.45642900000000008</c:v>
                </c:pt>
                <c:pt idx="24">
                  <c:v>0.47627400000000003</c:v>
                </c:pt>
                <c:pt idx="25">
                  <c:v>0.49612000000000006</c:v>
                </c:pt>
                <c:pt idx="26">
                  <c:v>0.51596500000000001</c:v>
                </c:pt>
                <c:pt idx="27">
                  <c:v>0.53581100000000004</c:v>
                </c:pt>
                <c:pt idx="28">
                  <c:v>0.55565600000000004</c:v>
                </c:pt>
                <c:pt idx="29">
                  <c:v>0.57550199999999996</c:v>
                </c:pt>
                <c:pt idx="30">
                  <c:v>0.59534699999999985</c:v>
                </c:pt>
                <c:pt idx="31">
                  <c:v>0.61519200000000007</c:v>
                </c:pt>
                <c:pt idx="32">
                  <c:v>0.63503799999999999</c:v>
                </c:pt>
                <c:pt idx="33">
                  <c:v>0.65488299999999999</c:v>
                </c:pt>
                <c:pt idx="34">
                  <c:v>0.67472900000000025</c:v>
                </c:pt>
                <c:pt idx="35">
                  <c:v>0.69457400000000002</c:v>
                </c:pt>
                <c:pt idx="36">
                  <c:v>0.71442000000000005</c:v>
                </c:pt>
                <c:pt idx="37">
                  <c:v>0.73426499999999983</c:v>
                </c:pt>
                <c:pt idx="38">
                  <c:v>0.75411099999999998</c:v>
                </c:pt>
                <c:pt idx="39">
                  <c:v>0.77395600000000009</c:v>
                </c:pt>
                <c:pt idx="40">
                  <c:v>0.79380099999999998</c:v>
                </c:pt>
                <c:pt idx="41">
                  <c:v>0.81364700000000012</c:v>
                </c:pt>
                <c:pt idx="42">
                  <c:v>0.83349200000000001</c:v>
                </c:pt>
                <c:pt idx="43">
                  <c:v>0.85333800000000004</c:v>
                </c:pt>
                <c:pt idx="44">
                  <c:v>0.87318300000000004</c:v>
                </c:pt>
                <c:pt idx="45">
                  <c:v>0.89302899999999996</c:v>
                </c:pt>
                <c:pt idx="46">
                  <c:v>0.91287399999999996</c:v>
                </c:pt>
                <c:pt idx="47">
                  <c:v>0.93271999999999999</c:v>
                </c:pt>
                <c:pt idx="48">
                  <c:v>0.952565</c:v>
                </c:pt>
                <c:pt idx="49">
                  <c:v>0.97241100000000003</c:v>
                </c:pt>
                <c:pt idx="50">
                  <c:v>0.99225599999999992</c:v>
                </c:pt>
                <c:pt idx="51">
                  <c:v>1.0121009999999999</c:v>
                </c:pt>
                <c:pt idx="52">
                  <c:v>1.0319469999999997</c:v>
                </c:pt>
                <c:pt idx="53">
                  <c:v>1.0517919999999998</c:v>
                </c:pt>
                <c:pt idx="54">
                  <c:v>1.0716379999999999</c:v>
                </c:pt>
                <c:pt idx="55">
                  <c:v>1.091483</c:v>
                </c:pt>
                <c:pt idx="56">
                  <c:v>1.1113289999999998</c:v>
                </c:pt>
                <c:pt idx="57">
                  <c:v>1.1311739999999999</c:v>
                </c:pt>
                <c:pt idx="58">
                  <c:v>1.1510199999999999</c:v>
                </c:pt>
                <c:pt idx="59">
                  <c:v>1.170865</c:v>
                </c:pt>
                <c:pt idx="60">
                  <c:v>1.1907099999999999</c:v>
                </c:pt>
                <c:pt idx="61">
                  <c:v>1.210556</c:v>
                </c:pt>
                <c:pt idx="62">
                  <c:v>1.2304009999999999</c:v>
                </c:pt>
                <c:pt idx="63">
                  <c:v>1.2502470000000001</c:v>
                </c:pt>
                <c:pt idx="64">
                  <c:v>1.270092</c:v>
                </c:pt>
                <c:pt idx="65">
                  <c:v>1.2899379999999998</c:v>
                </c:pt>
                <c:pt idx="66">
                  <c:v>1.3097829999999999</c:v>
                </c:pt>
                <c:pt idx="67">
                  <c:v>1.3296289999999997</c:v>
                </c:pt>
                <c:pt idx="68">
                  <c:v>1.3494739999999998</c:v>
                </c:pt>
                <c:pt idx="69">
                  <c:v>1.3693199999999999</c:v>
                </c:pt>
                <c:pt idx="70">
                  <c:v>1.389165</c:v>
                </c:pt>
                <c:pt idx="71">
                  <c:v>1.4090099999999999</c:v>
                </c:pt>
                <c:pt idx="72">
                  <c:v>1.4288559999999999</c:v>
                </c:pt>
                <c:pt idx="73">
                  <c:v>1.4487009999999998</c:v>
                </c:pt>
                <c:pt idx="74">
                  <c:v>1.468547</c:v>
                </c:pt>
                <c:pt idx="75">
                  <c:v>1.4883919999999997</c:v>
                </c:pt>
                <c:pt idx="76">
                  <c:v>1.508238</c:v>
                </c:pt>
                <c:pt idx="77">
                  <c:v>1.5280830000000001</c:v>
                </c:pt>
                <c:pt idx="78">
                  <c:v>1.5479289999999997</c:v>
                </c:pt>
                <c:pt idx="79">
                  <c:v>1.5677739999999998</c:v>
                </c:pt>
                <c:pt idx="80">
                  <c:v>1.5876189999999999</c:v>
                </c:pt>
                <c:pt idx="81">
                  <c:v>1.6074649999999997</c:v>
                </c:pt>
                <c:pt idx="82">
                  <c:v>1.62731</c:v>
                </c:pt>
                <c:pt idx="83">
                  <c:v>1.6471560000000001</c:v>
                </c:pt>
                <c:pt idx="84">
                  <c:v>1.667001</c:v>
                </c:pt>
                <c:pt idx="85">
                  <c:v>1.6868470000000002</c:v>
                </c:pt>
                <c:pt idx="86">
                  <c:v>1.7066919999999999</c:v>
                </c:pt>
                <c:pt idx="87">
                  <c:v>1.7265379999999999</c:v>
                </c:pt>
                <c:pt idx="88">
                  <c:v>1.746383</c:v>
                </c:pt>
                <c:pt idx="89">
                  <c:v>1.7662289999999998</c:v>
                </c:pt>
                <c:pt idx="90">
                  <c:v>1.7860739999999999</c:v>
                </c:pt>
                <c:pt idx="91">
                  <c:v>1.8059189999999998</c:v>
                </c:pt>
                <c:pt idx="92">
                  <c:v>1.8257649999999999</c:v>
                </c:pt>
                <c:pt idx="93">
                  <c:v>1.84561</c:v>
                </c:pt>
                <c:pt idx="94">
                  <c:v>1.865456</c:v>
                </c:pt>
                <c:pt idx="95">
                  <c:v>1.8853009999999999</c:v>
                </c:pt>
                <c:pt idx="96">
                  <c:v>1.9051469999999999</c:v>
                </c:pt>
                <c:pt idx="97">
                  <c:v>1.924992</c:v>
                </c:pt>
                <c:pt idx="98">
                  <c:v>1.9448380000000001</c:v>
                </c:pt>
                <c:pt idx="99">
                  <c:v>1.9646830000000002</c:v>
                </c:pt>
                <c:pt idx="100">
                  <c:v>1.9845280000000001</c:v>
                </c:pt>
                <c:pt idx="101">
                  <c:v>2.0043739999999999</c:v>
                </c:pt>
                <c:pt idx="102">
                  <c:v>2.024219</c:v>
                </c:pt>
                <c:pt idx="103">
                  <c:v>2.0440649999999998</c:v>
                </c:pt>
                <c:pt idx="104">
                  <c:v>2.0639099999999999</c:v>
                </c:pt>
                <c:pt idx="105">
                  <c:v>2.0837560000000002</c:v>
                </c:pt>
                <c:pt idx="106">
                  <c:v>2.1036009999999998</c:v>
                </c:pt>
                <c:pt idx="107">
                  <c:v>2.1234470000000001</c:v>
                </c:pt>
                <c:pt idx="108">
                  <c:v>2.1432920000000002</c:v>
                </c:pt>
                <c:pt idx="109">
                  <c:v>2.1631380000000004</c:v>
                </c:pt>
                <c:pt idx="110">
                  <c:v>2.1829830000000001</c:v>
                </c:pt>
                <c:pt idx="111">
                  <c:v>2.2028279999999998</c:v>
                </c:pt>
                <c:pt idx="112">
                  <c:v>2.222674</c:v>
                </c:pt>
                <c:pt idx="113">
                  <c:v>2.2425190000000002</c:v>
                </c:pt>
                <c:pt idx="114">
                  <c:v>2.262365</c:v>
                </c:pt>
                <c:pt idx="115">
                  <c:v>2.2822100000000001</c:v>
                </c:pt>
                <c:pt idx="116">
                  <c:v>2.302055999999999</c:v>
                </c:pt>
                <c:pt idx="117">
                  <c:v>2.321901</c:v>
                </c:pt>
                <c:pt idx="118">
                  <c:v>2.3417469999999994</c:v>
                </c:pt>
                <c:pt idx="119">
                  <c:v>2.3615919999999999</c:v>
                </c:pt>
                <c:pt idx="120">
                  <c:v>2.381437</c:v>
                </c:pt>
                <c:pt idx="121">
                  <c:v>2.4012829999999994</c:v>
                </c:pt>
                <c:pt idx="122">
                  <c:v>2.4211279999999999</c:v>
                </c:pt>
                <c:pt idx="123">
                  <c:v>2.4409740000000002</c:v>
                </c:pt>
                <c:pt idx="124">
                  <c:v>2.4608189999999994</c:v>
                </c:pt>
                <c:pt idx="125">
                  <c:v>2.4806649999999997</c:v>
                </c:pt>
                <c:pt idx="126">
                  <c:v>2.5005099999999998</c:v>
                </c:pt>
                <c:pt idx="127">
                  <c:v>2.520356</c:v>
                </c:pt>
                <c:pt idx="128">
                  <c:v>2.5402010000000002</c:v>
                </c:pt>
                <c:pt idx="129">
                  <c:v>2.560047</c:v>
                </c:pt>
                <c:pt idx="130">
                  <c:v>2.5798919999999996</c:v>
                </c:pt>
                <c:pt idx="131">
                  <c:v>2.5997370000000002</c:v>
                </c:pt>
                <c:pt idx="132">
                  <c:v>2.619583</c:v>
                </c:pt>
                <c:pt idx="133">
                  <c:v>2.6394279999999997</c:v>
                </c:pt>
                <c:pt idx="134">
                  <c:v>2.6592739999999995</c:v>
                </c:pt>
                <c:pt idx="135">
                  <c:v>2.679119</c:v>
                </c:pt>
                <c:pt idx="136">
                  <c:v>2.6989649999999998</c:v>
                </c:pt>
                <c:pt idx="137">
                  <c:v>2.7188099999999995</c:v>
                </c:pt>
                <c:pt idx="138">
                  <c:v>2.7386559999999998</c:v>
                </c:pt>
                <c:pt idx="139">
                  <c:v>2.7585009999999999</c:v>
                </c:pt>
                <c:pt idx="140">
                  <c:v>2.778346</c:v>
                </c:pt>
                <c:pt idx="141">
                  <c:v>2.7981920000000002</c:v>
                </c:pt>
                <c:pt idx="142">
                  <c:v>2.8180369999999995</c:v>
                </c:pt>
                <c:pt idx="143">
                  <c:v>2.8378829999999997</c:v>
                </c:pt>
                <c:pt idx="144">
                  <c:v>2.8577279999999998</c:v>
                </c:pt>
                <c:pt idx="145">
                  <c:v>2.8775740000000001</c:v>
                </c:pt>
                <c:pt idx="146">
                  <c:v>2.8974189999999997</c:v>
                </c:pt>
                <c:pt idx="147">
                  <c:v>2.9172649999999996</c:v>
                </c:pt>
                <c:pt idx="148">
                  <c:v>2.9371100000000001</c:v>
                </c:pt>
                <c:pt idx="149">
                  <c:v>2.956955999999999</c:v>
                </c:pt>
                <c:pt idx="150">
                  <c:v>2.9768009999999996</c:v>
                </c:pt>
                <c:pt idx="151">
                  <c:v>2.9966459999999993</c:v>
                </c:pt>
                <c:pt idx="152">
                  <c:v>3.0164919999999995</c:v>
                </c:pt>
                <c:pt idx="153">
                  <c:v>3.0363370000000001</c:v>
                </c:pt>
                <c:pt idx="154">
                  <c:v>3.0561829999999994</c:v>
                </c:pt>
                <c:pt idx="155">
                  <c:v>3.0760279999999995</c:v>
                </c:pt>
                <c:pt idx="156">
                  <c:v>3.0958739999999993</c:v>
                </c:pt>
                <c:pt idx="157">
                  <c:v>3.1157189999999995</c:v>
                </c:pt>
                <c:pt idx="158">
                  <c:v>3.1355649999999997</c:v>
                </c:pt>
                <c:pt idx="159">
                  <c:v>3.1554099999999994</c:v>
                </c:pt>
                <c:pt idx="160">
                  <c:v>3.1752549999999995</c:v>
                </c:pt>
                <c:pt idx="161">
                  <c:v>3.1951010000000002</c:v>
                </c:pt>
                <c:pt idx="162">
                  <c:v>3.2149459999999994</c:v>
                </c:pt>
                <c:pt idx="163">
                  <c:v>3.2347920000000001</c:v>
                </c:pt>
                <c:pt idx="164">
                  <c:v>3.2546369999999998</c:v>
                </c:pt>
                <c:pt idx="165">
                  <c:v>3.274483</c:v>
                </c:pt>
                <c:pt idx="166">
                  <c:v>3.2943280000000001</c:v>
                </c:pt>
                <c:pt idx="167">
                  <c:v>3.314174</c:v>
                </c:pt>
                <c:pt idx="168">
                  <c:v>3.3340189999999996</c:v>
                </c:pt>
                <c:pt idx="169">
                  <c:v>3.3538649999999994</c:v>
                </c:pt>
                <c:pt idx="170">
                  <c:v>3.37371</c:v>
                </c:pt>
                <c:pt idx="171">
                  <c:v>3.3935549999999997</c:v>
                </c:pt>
                <c:pt idx="172">
                  <c:v>3.4134009999999995</c:v>
                </c:pt>
                <c:pt idx="173">
                  <c:v>3.4332459999999996</c:v>
                </c:pt>
                <c:pt idx="174">
                  <c:v>3.4530919999999998</c:v>
                </c:pt>
                <c:pt idx="175">
                  <c:v>3.4729369999999995</c:v>
                </c:pt>
                <c:pt idx="176">
                  <c:v>3.4927829999999997</c:v>
                </c:pt>
                <c:pt idx="177">
                  <c:v>3.5126279999999994</c:v>
                </c:pt>
                <c:pt idx="178">
                  <c:v>3.5324739999999997</c:v>
                </c:pt>
                <c:pt idx="179">
                  <c:v>3.5523189999999993</c:v>
                </c:pt>
                <c:pt idx="180">
                  <c:v>3.5721649999999996</c:v>
                </c:pt>
                <c:pt idx="181">
                  <c:v>3.5920099999999997</c:v>
                </c:pt>
                <c:pt idx="182">
                  <c:v>3.6118549999999994</c:v>
                </c:pt>
                <c:pt idx="183">
                  <c:v>3.6317010000000001</c:v>
                </c:pt>
                <c:pt idx="184">
                  <c:v>3.6515459999999997</c:v>
                </c:pt>
                <c:pt idx="185">
                  <c:v>3.671392</c:v>
                </c:pt>
                <c:pt idx="186">
                  <c:v>3.6912370000000001</c:v>
                </c:pt>
                <c:pt idx="187">
                  <c:v>3.7110829999999995</c:v>
                </c:pt>
                <c:pt idx="188">
                  <c:v>3.730928</c:v>
                </c:pt>
                <c:pt idx="189">
                  <c:v>3.7507739999999998</c:v>
                </c:pt>
                <c:pt idx="190">
                  <c:v>3.7706189999999995</c:v>
                </c:pt>
                <c:pt idx="191">
                  <c:v>3.7904640000000001</c:v>
                </c:pt>
                <c:pt idx="192">
                  <c:v>3.8103099999999994</c:v>
                </c:pt>
                <c:pt idx="193">
                  <c:v>3.8301549999999995</c:v>
                </c:pt>
                <c:pt idx="194">
                  <c:v>3.8500009999999993</c:v>
                </c:pt>
                <c:pt idx="195">
                  <c:v>3.869845999999999</c:v>
                </c:pt>
                <c:pt idx="196">
                  <c:v>3.8896919999999997</c:v>
                </c:pt>
                <c:pt idx="197">
                  <c:v>3.9095369999999998</c:v>
                </c:pt>
                <c:pt idx="198">
                  <c:v>3.9293830000000001</c:v>
                </c:pt>
                <c:pt idx="199">
                  <c:v>3.9492279999999997</c:v>
                </c:pt>
                <c:pt idx="200">
                  <c:v>3.969074</c:v>
                </c:pt>
                <c:pt idx="201">
                  <c:v>3.9889190000000001</c:v>
                </c:pt>
                <c:pt idx="202">
                  <c:v>4.0087640000000002</c:v>
                </c:pt>
                <c:pt idx="203">
                  <c:v>4.0286099999999996</c:v>
                </c:pt>
                <c:pt idx="204">
                  <c:v>4.0484549999999988</c:v>
                </c:pt>
                <c:pt idx="205">
                  <c:v>4.0683009999999991</c:v>
                </c:pt>
                <c:pt idx="206">
                  <c:v>4.0881460000000001</c:v>
                </c:pt>
                <c:pt idx="207">
                  <c:v>4.1079919999999994</c:v>
                </c:pt>
                <c:pt idx="208">
                  <c:v>4.1278369999999986</c:v>
                </c:pt>
                <c:pt idx="209">
                  <c:v>4.1476829999999989</c:v>
                </c:pt>
                <c:pt idx="210">
                  <c:v>4.1675279999999981</c:v>
                </c:pt>
                <c:pt idx="211">
                  <c:v>4.187373</c:v>
                </c:pt>
                <c:pt idx="212">
                  <c:v>4.2072190000000003</c:v>
                </c:pt>
                <c:pt idx="213">
                  <c:v>4.2270639999999995</c:v>
                </c:pt>
                <c:pt idx="214">
                  <c:v>4.2469099999999997</c:v>
                </c:pt>
                <c:pt idx="215">
                  <c:v>4.266754999999999</c:v>
                </c:pt>
                <c:pt idx="216">
                  <c:v>4.286601000000001</c:v>
                </c:pt>
                <c:pt idx="217">
                  <c:v>4.3064460000000002</c:v>
                </c:pt>
                <c:pt idx="218">
                  <c:v>4.3262919999999996</c:v>
                </c:pt>
                <c:pt idx="219">
                  <c:v>4.3461369999999988</c:v>
                </c:pt>
                <c:pt idx="220">
                  <c:v>4.3659829999999982</c:v>
                </c:pt>
                <c:pt idx="221">
                  <c:v>4.3858280000000001</c:v>
                </c:pt>
                <c:pt idx="222">
                  <c:v>4.4056730000000011</c:v>
                </c:pt>
                <c:pt idx="223">
                  <c:v>4.4255189999999995</c:v>
                </c:pt>
                <c:pt idx="224">
                  <c:v>4.4453640000000005</c:v>
                </c:pt>
                <c:pt idx="225">
                  <c:v>4.4652099999999999</c:v>
                </c:pt>
                <c:pt idx="226">
                  <c:v>4.485055</c:v>
                </c:pt>
                <c:pt idx="227">
                  <c:v>4.5049009999999994</c:v>
                </c:pt>
                <c:pt idx="228">
                  <c:v>4.5247459999999995</c:v>
                </c:pt>
                <c:pt idx="229">
                  <c:v>4.5445919999999989</c:v>
                </c:pt>
                <c:pt idx="230">
                  <c:v>4.5644369999999981</c:v>
                </c:pt>
                <c:pt idx="231">
                  <c:v>4.584282</c:v>
                </c:pt>
                <c:pt idx="232">
                  <c:v>4.6041279999999993</c:v>
                </c:pt>
                <c:pt idx="233">
                  <c:v>4.6239729999999994</c:v>
                </c:pt>
                <c:pt idx="234">
                  <c:v>4.6438189999999988</c:v>
                </c:pt>
                <c:pt idx="235">
                  <c:v>4.6636639999999998</c:v>
                </c:pt>
                <c:pt idx="236">
                  <c:v>4.6835099999999992</c:v>
                </c:pt>
                <c:pt idx="237">
                  <c:v>4.7033550000000002</c:v>
                </c:pt>
                <c:pt idx="238">
                  <c:v>4.7232010000000004</c:v>
                </c:pt>
                <c:pt idx="239">
                  <c:v>4.7430459999999997</c:v>
                </c:pt>
                <c:pt idx="240">
                  <c:v>4.762891999999999</c:v>
                </c:pt>
                <c:pt idx="241">
                  <c:v>4.782737</c:v>
                </c:pt>
                <c:pt idx="242">
                  <c:v>4.8025819999999992</c:v>
                </c:pt>
                <c:pt idx="243">
                  <c:v>4.8224279999999995</c:v>
                </c:pt>
                <c:pt idx="244">
                  <c:v>4.8422729999999996</c:v>
                </c:pt>
                <c:pt idx="245">
                  <c:v>4.8621189999999981</c:v>
                </c:pt>
                <c:pt idx="246">
                  <c:v>4.881964</c:v>
                </c:pt>
                <c:pt idx="247">
                  <c:v>4.9018100000000002</c:v>
                </c:pt>
                <c:pt idx="248">
                  <c:v>4.9216550000000003</c:v>
                </c:pt>
                <c:pt idx="249">
                  <c:v>4.9415009999999997</c:v>
                </c:pt>
                <c:pt idx="250">
                  <c:v>4.9613459999999998</c:v>
                </c:pt>
                <c:pt idx="251">
                  <c:v>4.9811909999999999</c:v>
                </c:pt>
                <c:pt idx="252">
                  <c:v>5.0010370000000002</c:v>
                </c:pt>
                <c:pt idx="253">
                  <c:v>5.0208819999999994</c:v>
                </c:pt>
                <c:pt idx="254">
                  <c:v>5.0407279999999997</c:v>
                </c:pt>
                <c:pt idx="255">
                  <c:v>5.0605729999999989</c:v>
                </c:pt>
                <c:pt idx="256">
                  <c:v>5.080419</c:v>
                </c:pt>
                <c:pt idx="257">
                  <c:v>5.1002640000000001</c:v>
                </c:pt>
                <c:pt idx="258">
                  <c:v>5.1201099999999986</c:v>
                </c:pt>
                <c:pt idx="259">
                  <c:v>5.1399549999999987</c:v>
                </c:pt>
                <c:pt idx="260">
                  <c:v>5.159800999999999</c:v>
                </c:pt>
                <c:pt idx="261">
                  <c:v>5.1796460000000009</c:v>
                </c:pt>
                <c:pt idx="262">
                  <c:v>5.1994910000000001</c:v>
                </c:pt>
                <c:pt idx="263">
                  <c:v>5.2193370000000003</c:v>
                </c:pt>
                <c:pt idx="264">
                  <c:v>5.2391819999999996</c:v>
                </c:pt>
                <c:pt idx="265">
                  <c:v>5.2590279999999998</c:v>
                </c:pt>
                <c:pt idx="266">
                  <c:v>5.2788729999999999</c:v>
                </c:pt>
                <c:pt idx="267">
                  <c:v>5.2987190000000002</c:v>
                </c:pt>
                <c:pt idx="268">
                  <c:v>5.3185639999999994</c:v>
                </c:pt>
                <c:pt idx="269">
                  <c:v>5.3384099999999997</c:v>
                </c:pt>
                <c:pt idx="270">
                  <c:v>5.3582549999999989</c:v>
                </c:pt>
                <c:pt idx="271">
                  <c:v>5.3780999999999999</c:v>
                </c:pt>
                <c:pt idx="272">
                  <c:v>5.3979459999999992</c:v>
                </c:pt>
                <c:pt idx="273">
                  <c:v>5.4177910000000002</c:v>
                </c:pt>
                <c:pt idx="274">
                  <c:v>5.4376369999999996</c:v>
                </c:pt>
                <c:pt idx="275">
                  <c:v>5.4574819999999988</c:v>
                </c:pt>
                <c:pt idx="276">
                  <c:v>5.4773280000000009</c:v>
                </c:pt>
                <c:pt idx="277">
                  <c:v>5.4971730000000001</c:v>
                </c:pt>
                <c:pt idx="278">
                  <c:v>5.5170189999999995</c:v>
                </c:pt>
                <c:pt idx="279">
                  <c:v>5.5368640000000005</c:v>
                </c:pt>
                <c:pt idx="280">
                  <c:v>5.5567099999999998</c:v>
                </c:pt>
                <c:pt idx="281">
                  <c:v>5.576554999999999</c:v>
                </c:pt>
                <c:pt idx="282">
                  <c:v>5.5964</c:v>
                </c:pt>
                <c:pt idx="283">
                  <c:v>5.6162460000000003</c:v>
                </c:pt>
                <c:pt idx="284">
                  <c:v>5.6360910000000004</c:v>
                </c:pt>
                <c:pt idx="285">
                  <c:v>5.655936999999998</c:v>
                </c:pt>
                <c:pt idx="286">
                  <c:v>5.675781999999999</c:v>
                </c:pt>
                <c:pt idx="287">
                  <c:v>5.6956280000000001</c:v>
                </c:pt>
                <c:pt idx="288">
                  <c:v>5.7154730000000002</c:v>
                </c:pt>
                <c:pt idx="289">
                  <c:v>5.7353189999999996</c:v>
                </c:pt>
                <c:pt idx="290">
                  <c:v>5.7551639999999997</c:v>
                </c:pt>
                <c:pt idx="291">
                  <c:v>5.7750089999999998</c:v>
                </c:pt>
                <c:pt idx="292">
                  <c:v>5.7948549999999992</c:v>
                </c:pt>
                <c:pt idx="293">
                  <c:v>5.8146999999999993</c:v>
                </c:pt>
                <c:pt idx="294">
                  <c:v>5.8345459999999987</c:v>
                </c:pt>
                <c:pt idx="295">
                  <c:v>5.8543909999999988</c:v>
                </c:pt>
                <c:pt idx="296">
                  <c:v>5.874236999999999</c:v>
                </c:pt>
                <c:pt idx="297">
                  <c:v>5.8940819999999992</c:v>
                </c:pt>
                <c:pt idx="298">
                  <c:v>5.9139280000000003</c:v>
                </c:pt>
                <c:pt idx="299">
                  <c:v>5.9337730000000013</c:v>
                </c:pt>
                <c:pt idx="300">
                  <c:v>5.9536189999999998</c:v>
                </c:pt>
                <c:pt idx="301">
                  <c:v>5.9734640000000008</c:v>
                </c:pt>
                <c:pt idx="302">
                  <c:v>5.9933090000000009</c:v>
                </c:pt>
                <c:pt idx="303">
                  <c:v>6.0131549999999994</c:v>
                </c:pt>
                <c:pt idx="304">
                  <c:v>6.0330000000000004</c:v>
                </c:pt>
                <c:pt idx="305">
                  <c:v>6.0528459999999988</c:v>
                </c:pt>
                <c:pt idx="306">
                  <c:v>6.0726909999999998</c:v>
                </c:pt>
                <c:pt idx="307">
                  <c:v>6.0925369999999992</c:v>
                </c:pt>
                <c:pt idx="308">
                  <c:v>6.1123819999999993</c:v>
                </c:pt>
                <c:pt idx="309">
                  <c:v>6.1322279999999996</c:v>
                </c:pt>
                <c:pt idx="310">
                  <c:v>6.1520729999999988</c:v>
                </c:pt>
                <c:pt idx="311">
                  <c:v>6.1719179999999989</c:v>
                </c:pt>
                <c:pt idx="312">
                  <c:v>6.191764</c:v>
                </c:pt>
                <c:pt idx="313">
                  <c:v>6.211609000000001</c:v>
                </c:pt>
                <c:pt idx="314">
                  <c:v>6.2314550000000004</c:v>
                </c:pt>
                <c:pt idx="315">
                  <c:v>6.2513000000000005</c:v>
                </c:pt>
                <c:pt idx="316">
                  <c:v>6.2711459999999999</c:v>
                </c:pt>
                <c:pt idx="317">
                  <c:v>6.290991</c:v>
                </c:pt>
                <c:pt idx="318">
                  <c:v>6.3108369999999994</c:v>
                </c:pt>
                <c:pt idx="319">
                  <c:v>6.3306820000000004</c:v>
                </c:pt>
                <c:pt idx="320">
                  <c:v>6.3505279999999988</c:v>
                </c:pt>
                <c:pt idx="321">
                  <c:v>6.3703729999999998</c:v>
                </c:pt>
                <c:pt idx="322">
                  <c:v>6.390218</c:v>
                </c:pt>
                <c:pt idx="323">
                  <c:v>6.4100640000000002</c:v>
                </c:pt>
                <c:pt idx="324">
                  <c:v>6.4299090000000003</c:v>
                </c:pt>
                <c:pt idx="325">
                  <c:v>6.4497549999999997</c:v>
                </c:pt>
                <c:pt idx="326">
                  <c:v>6.4695999999999998</c:v>
                </c:pt>
                <c:pt idx="327">
                  <c:v>6.4894460000000009</c:v>
                </c:pt>
                <c:pt idx="328">
                  <c:v>6.509291000000001</c:v>
                </c:pt>
                <c:pt idx="329">
                  <c:v>6.5291369999999995</c:v>
                </c:pt>
                <c:pt idx="330">
                  <c:v>6.5489819999999987</c:v>
                </c:pt>
                <c:pt idx="331">
                  <c:v>6.5688269999999989</c:v>
                </c:pt>
                <c:pt idx="332">
                  <c:v>6.5886730000000009</c:v>
                </c:pt>
                <c:pt idx="333">
                  <c:v>6.6085179999999992</c:v>
                </c:pt>
                <c:pt idx="334">
                  <c:v>6.6283639999999995</c:v>
                </c:pt>
                <c:pt idx="335">
                  <c:v>6.6482089999999996</c:v>
                </c:pt>
                <c:pt idx="336">
                  <c:v>6.6680549999999981</c:v>
                </c:pt>
                <c:pt idx="337">
                  <c:v>6.6878999999999991</c:v>
                </c:pt>
                <c:pt idx="338">
                  <c:v>6.7077460000000002</c:v>
                </c:pt>
                <c:pt idx="339">
                  <c:v>6.7275909999999994</c:v>
                </c:pt>
                <c:pt idx="340">
                  <c:v>6.7474369999999988</c:v>
                </c:pt>
                <c:pt idx="341">
                  <c:v>6.7672819999999989</c:v>
                </c:pt>
                <c:pt idx="342">
                  <c:v>6.787126999999999</c:v>
                </c:pt>
                <c:pt idx="343">
                  <c:v>6.8069730000000002</c:v>
                </c:pt>
                <c:pt idx="344">
                  <c:v>6.8268179999999994</c:v>
                </c:pt>
                <c:pt idx="345">
                  <c:v>6.8466640000000005</c:v>
                </c:pt>
                <c:pt idx="346">
                  <c:v>6.8665089999999989</c:v>
                </c:pt>
                <c:pt idx="347">
                  <c:v>6.886355</c:v>
                </c:pt>
                <c:pt idx="348">
                  <c:v>6.906200000000001</c:v>
                </c:pt>
                <c:pt idx="349">
                  <c:v>6.9260460000000004</c:v>
                </c:pt>
                <c:pt idx="350">
                  <c:v>6.9458909999999996</c:v>
                </c:pt>
                <c:pt idx="351">
                  <c:v>6.9657359999999988</c:v>
                </c:pt>
                <c:pt idx="352">
                  <c:v>6.985582</c:v>
                </c:pt>
                <c:pt idx="353">
                  <c:v>7.0054270000000001</c:v>
                </c:pt>
                <c:pt idx="354">
                  <c:v>7.0252730000000003</c:v>
                </c:pt>
                <c:pt idx="355">
                  <c:v>7.0451179999999995</c:v>
                </c:pt>
                <c:pt idx="356">
                  <c:v>7.0649639999999989</c:v>
                </c:pt>
                <c:pt idx="357">
                  <c:v>7.084808999999999</c:v>
                </c:pt>
                <c:pt idx="358">
                  <c:v>7.1046549999999993</c:v>
                </c:pt>
                <c:pt idx="359">
                  <c:v>7.1244999999999985</c:v>
                </c:pt>
                <c:pt idx="360">
                  <c:v>7.1443459999999988</c:v>
                </c:pt>
                <c:pt idx="361">
                  <c:v>7.164190999999998</c:v>
                </c:pt>
                <c:pt idx="362">
                  <c:v>7.1840359999999981</c:v>
                </c:pt>
                <c:pt idx="363">
                  <c:v>7.2038820000000001</c:v>
                </c:pt>
                <c:pt idx="364">
                  <c:v>7.2237270000000002</c:v>
                </c:pt>
                <c:pt idx="365">
                  <c:v>7.2435729999999996</c:v>
                </c:pt>
                <c:pt idx="366">
                  <c:v>7.2634179999999988</c:v>
                </c:pt>
                <c:pt idx="367">
                  <c:v>7.2832640000000008</c:v>
                </c:pt>
                <c:pt idx="368">
                  <c:v>7.3031090000000001</c:v>
                </c:pt>
                <c:pt idx="369">
                  <c:v>7.3229549999999985</c:v>
                </c:pt>
                <c:pt idx="370">
                  <c:v>7.3427999999999995</c:v>
                </c:pt>
                <c:pt idx="371">
                  <c:v>7.3626449999999988</c:v>
                </c:pt>
                <c:pt idx="372">
                  <c:v>7.382490999999999</c:v>
                </c:pt>
                <c:pt idx="373">
                  <c:v>7.402336</c:v>
                </c:pt>
                <c:pt idx="374">
                  <c:v>7.4221819999999994</c:v>
                </c:pt>
                <c:pt idx="375">
                  <c:v>7.4420270000000004</c:v>
                </c:pt>
                <c:pt idx="376">
                  <c:v>7.4618729999999998</c:v>
                </c:pt>
                <c:pt idx="377">
                  <c:v>7.4817179999999999</c:v>
                </c:pt>
                <c:pt idx="378">
                  <c:v>7.5015640000000001</c:v>
                </c:pt>
                <c:pt idx="379">
                  <c:v>7.5214090000000002</c:v>
                </c:pt>
                <c:pt idx="380">
                  <c:v>7.5412549999999996</c:v>
                </c:pt>
                <c:pt idx="381">
                  <c:v>7.5610999999999997</c:v>
                </c:pt>
                <c:pt idx="382">
                  <c:v>7.5809449999999989</c:v>
                </c:pt>
                <c:pt idx="383">
                  <c:v>7.6007910000000001</c:v>
                </c:pt>
                <c:pt idx="384">
                  <c:v>7.6206359999999993</c:v>
                </c:pt>
                <c:pt idx="385">
                  <c:v>7.6404819999999996</c:v>
                </c:pt>
                <c:pt idx="386">
                  <c:v>7.6603269999999988</c:v>
                </c:pt>
                <c:pt idx="387">
                  <c:v>7.680172999999999</c:v>
                </c:pt>
                <c:pt idx="388">
                  <c:v>7.700018</c:v>
                </c:pt>
                <c:pt idx="389">
                  <c:v>7.7198640000000003</c:v>
                </c:pt>
                <c:pt idx="390">
                  <c:v>7.7397090000000013</c:v>
                </c:pt>
                <c:pt idx="391">
                  <c:v>7.7595549999999989</c:v>
                </c:pt>
                <c:pt idx="392">
                  <c:v>7.7794000000000008</c:v>
                </c:pt>
                <c:pt idx="393">
                  <c:v>7.7992450000000009</c:v>
                </c:pt>
                <c:pt idx="394">
                  <c:v>7.8190910000000002</c:v>
                </c:pt>
                <c:pt idx="395">
                  <c:v>7.8389359999999995</c:v>
                </c:pt>
                <c:pt idx="396">
                  <c:v>7.8587819999999988</c:v>
                </c:pt>
                <c:pt idx="397">
                  <c:v>7.8786269999999998</c:v>
                </c:pt>
                <c:pt idx="398">
                  <c:v>7.8984730000000001</c:v>
                </c:pt>
                <c:pt idx="399">
                  <c:v>7.9183180000000002</c:v>
                </c:pt>
                <c:pt idx="400">
                  <c:v>7.9381640000000004</c:v>
                </c:pt>
                <c:pt idx="401">
                  <c:v>7.9580089999999997</c:v>
                </c:pt>
                <c:pt idx="402">
                  <c:v>7.9778539999999998</c:v>
                </c:pt>
                <c:pt idx="403">
                  <c:v>7.9977</c:v>
                </c:pt>
                <c:pt idx="404">
                  <c:v>8.0175450000000001</c:v>
                </c:pt>
                <c:pt idx="405">
                  <c:v>8.0373909999999995</c:v>
                </c:pt>
                <c:pt idx="406">
                  <c:v>8.0572360000000014</c:v>
                </c:pt>
                <c:pt idx="407">
                  <c:v>8.0770820000000008</c:v>
                </c:pt>
                <c:pt idx="408">
                  <c:v>8.0969270000000009</c:v>
                </c:pt>
                <c:pt idx="409">
                  <c:v>8.1167729999999985</c:v>
                </c:pt>
                <c:pt idx="410">
                  <c:v>8.1366179999999986</c:v>
                </c:pt>
                <c:pt idx="411">
                  <c:v>8.1564640000000015</c:v>
                </c:pt>
                <c:pt idx="412">
                  <c:v>8.1763089999999998</c:v>
                </c:pt>
                <c:pt idx="413">
                  <c:v>8.1961540000000017</c:v>
                </c:pt>
                <c:pt idx="414">
                  <c:v>8.2160000000000011</c:v>
                </c:pt>
                <c:pt idx="415">
                  <c:v>8.2358450000000012</c:v>
                </c:pt>
                <c:pt idx="416">
                  <c:v>8.2556910000000006</c:v>
                </c:pt>
                <c:pt idx="417">
                  <c:v>8.2755360000000024</c:v>
                </c:pt>
                <c:pt idx="418">
                  <c:v>8.295382</c:v>
                </c:pt>
                <c:pt idx="419">
                  <c:v>8.3152270000000001</c:v>
                </c:pt>
                <c:pt idx="420">
                  <c:v>8.3350730000000013</c:v>
                </c:pt>
                <c:pt idx="421">
                  <c:v>8.3549180000000014</c:v>
                </c:pt>
                <c:pt idx="422">
                  <c:v>8.3747630000000015</c:v>
                </c:pt>
                <c:pt idx="423">
                  <c:v>8.3946090000000027</c:v>
                </c:pt>
                <c:pt idx="424">
                  <c:v>8.414454000000001</c:v>
                </c:pt>
                <c:pt idx="425">
                  <c:v>8.4342999999999986</c:v>
                </c:pt>
                <c:pt idx="426">
                  <c:v>8.4541450000000005</c:v>
                </c:pt>
                <c:pt idx="427">
                  <c:v>8.4739910000000016</c:v>
                </c:pt>
                <c:pt idx="428">
                  <c:v>8.4938360000000035</c:v>
                </c:pt>
                <c:pt idx="429">
                  <c:v>8.5136820000000011</c:v>
                </c:pt>
                <c:pt idx="430">
                  <c:v>8.5335270000000012</c:v>
                </c:pt>
                <c:pt idx="431">
                  <c:v>8.5533729999999988</c:v>
                </c:pt>
                <c:pt idx="432">
                  <c:v>8.5732179999999989</c:v>
                </c:pt>
                <c:pt idx="433">
                  <c:v>8.593062999999999</c:v>
                </c:pt>
                <c:pt idx="434">
                  <c:v>8.6129090000000001</c:v>
                </c:pt>
                <c:pt idx="435">
                  <c:v>8.6327540000000003</c:v>
                </c:pt>
                <c:pt idx="436">
                  <c:v>8.6526000000000032</c:v>
                </c:pt>
                <c:pt idx="437">
                  <c:v>8.6724450000000033</c:v>
                </c:pt>
                <c:pt idx="438">
                  <c:v>8.6922910000000009</c:v>
                </c:pt>
                <c:pt idx="439">
                  <c:v>8.712136000000001</c:v>
                </c:pt>
                <c:pt idx="440">
                  <c:v>8.7319819999999986</c:v>
                </c:pt>
                <c:pt idx="441">
                  <c:v>8.7518269999999987</c:v>
                </c:pt>
                <c:pt idx="442">
                  <c:v>8.7716719999999988</c:v>
                </c:pt>
                <c:pt idx="443">
                  <c:v>8.7915180000000017</c:v>
                </c:pt>
                <c:pt idx="444">
                  <c:v>8.8113629999999983</c:v>
                </c:pt>
                <c:pt idx="445">
                  <c:v>8.8312089999999994</c:v>
                </c:pt>
                <c:pt idx="446">
                  <c:v>8.8510540000000013</c:v>
                </c:pt>
                <c:pt idx="447">
                  <c:v>8.8709000000000007</c:v>
                </c:pt>
                <c:pt idx="448">
                  <c:v>8.8907450000000008</c:v>
                </c:pt>
                <c:pt idx="449">
                  <c:v>8.9105910000000002</c:v>
                </c:pt>
                <c:pt idx="450">
                  <c:v>8.930436000000002</c:v>
                </c:pt>
                <c:pt idx="451">
                  <c:v>8.9502820000000014</c:v>
                </c:pt>
                <c:pt idx="452">
                  <c:v>8.9701270000000015</c:v>
                </c:pt>
                <c:pt idx="453">
                  <c:v>8.9899720000000016</c:v>
                </c:pt>
                <c:pt idx="454">
                  <c:v>9.009818000000001</c:v>
                </c:pt>
                <c:pt idx="455">
                  <c:v>9.0296630000000011</c:v>
                </c:pt>
                <c:pt idx="456">
                  <c:v>9.0495090000000005</c:v>
                </c:pt>
                <c:pt idx="457">
                  <c:v>9.0693540000000006</c:v>
                </c:pt>
                <c:pt idx="458">
                  <c:v>9.0892000000000035</c:v>
                </c:pt>
                <c:pt idx="459">
                  <c:v>9.1090450000000001</c:v>
                </c:pt>
                <c:pt idx="460">
                  <c:v>9.1288909999999994</c:v>
                </c:pt>
                <c:pt idx="461">
                  <c:v>9.1487359999999995</c:v>
                </c:pt>
                <c:pt idx="462">
                  <c:v>9.1685810000000014</c:v>
                </c:pt>
                <c:pt idx="463">
                  <c:v>9.188426999999999</c:v>
                </c:pt>
                <c:pt idx="464">
                  <c:v>9.2082719999999973</c:v>
                </c:pt>
                <c:pt idx="465">
                  <c:v>9.2281179999999967</c:v>
                </c:pt>
                <c:pt idx="466">
                  <c:v>9.2479629999999968</c:v>
                </c:pt>
                <c:pt idx="467">
                  <c:v>9.2678089999999997</c:v>
                </c:pt>
                <c:pt idx="468">
                  <c:v>9.2876540000000016</c:v>
                </c:pt>
                <c:pt idx="469">
                  <c:v>9.3075000000000028</c:v>
                </c:pt>
                <c:pt idx="470">
                  <c:v>9.3273450000000011</c:v>
                </c:pt>
                <c:pt idx="471">
                  <c:v>9.3471909999999987</c:v>
                </c:pt>
                <c:pt idx="472">
                  <c:v>9.3670360000000024</c:v>
                </c:pt>
                <c:pt idx="473">
                  <c:v>9.3868810000000007</c:v>
                </c:pt>
                <c:pt idx="474">
                  <c:v>9.4067270000000001</c:v>
                </c:pt>
                <c:pt idx="475">
                  <c:v>9.4265720000000002</c:v>
                </c:pt>
                <c:pt idx="476">
                  <c:v>9.4464180000000013</c:v>
                </c:pt>
                <c:pt idx="477">
                  <c:v>9.4662630000000014</c:v>
                </c:pt>
                <c:pt idx="478">
                  <c:v>9.4861090000000008</c:v>
                </c:pt>
                <c:pt idx="479">
                  <c:v>9.5059540000000009</c:v>
                </c:pt>
                <c:pt idx="480">
                  <c:v>9.5258000000000003</c:v>
                </c:pt>
                <c:pt idx="481">
                  <c:v>9.5456450000000004</c:v>
                </c:pt>
                <c:pt idx="482">
                  <c:v>9.5654900000000023</c:v>
                </c:pt>
                <c:pt idx="483">
                  <c:v>9.5853360000000034</c:v>
                </c:pt>
                <c:pt idx="484">
                  <c:v>9.605181</c:v>
                </c:pt>
                <c:pt idx="485">
                  <c:v>9.6250270000000011</c:v>
                </c:pt>
                <c:pt idx="486">
                  <c:v>9.6448719999999977</c:v>
                </c:pt>
                <c:pt idx="487">
                  <c:v>9.6647179999999988</c:v>
                </c:pt>
                <c:pt idx="488">
                  <c:v>9.6845629999999989</c:v>
                </c:pt>
                <c:pt idx="489">
                  <c:v>9.7044090000000001</c:v>
                </c:pt>
                <c:pt idx="490">
                  <c:v>9.7242539999999984</c:v>
                </c:pt>
                <c:pt idx="491">
                  <c:v>9.7440999999999995</c:v>
                </c:pt>
                <c:pt idx="492">
                  <c:v>9.7639450000000014</c:v>
                </c:pt>
                <c:pt idx="493">
                  <c:v>9.7837900000000015</c:v>
                </c:pt>
                <c:pt idx="494">
                  <c:v>9.8036360000000027</c:v>
                </c:pt>
                <c:pt idx="495">
                  <c:v>9.8234810000000028</c:v>
                </c:pt>
                <c:pt idx="496">
                  <c:v>9.8433269999999986</c:v>
                </c:pt>
                <c:pt idx="497">
                  <c:v>9.8631720000000005</c:v>
                </c:pt>
                <c:pt idx="498">
                  <c:v>9.8830180000000034</c:v>
                </c:pt>
                <c:pt idx="499">
                  <c:v>9.902863</c:v>
                </c:pt>
                <c:pt idx="500">
                  <c:v>9.9227090000000011</c:v>
                </c:pt>
                <c:pt idx="501">
                  <c:v>9.9425540000000012</c:v>
                </c:pt>
                <c:pt idx="502">
                  <c:v>9.9623990000000013</c:v>
                </c:pt>
                <c:pt idx="503">
                  <c:v>9.9822450000000007</c:v>
                </c:pt>
                <c:pt idx="504">
                  <c:v>10.002090000000003</c:v>
                </c:pt>
                <c:pt idx="505">
                  <c:v>10.021936</c:v>
                </c:pt>
                <c:pt idx="506">
                  <c:v>10.041780999999999</c:v>
                </c:pt>
                <c:pt idx="507">
                  <c:v>10.061627</c:v>
                </c:pt>
                <c:pt idx="508">
                  <c:v>10.081472</c:v>
                </c:pt>
                <c:pt idx="509">
                  <c:v>10.101317999999999</c:v>
                </c:pt>
                <c:pt idx="510">
                  <c:v>10.121162999999999</c:v>
                </c:pt>
                <c:pt idx="511">
                  <c:v>10.141008999999999</c:v>
                </c:pt>
                <c:pt idx="512">
                  <c:v>10.160854</c:v>
                </c:pt>
                <c:pt idx="513">
                  <c:v>10.180699000000002</c:v>
                </c:pt>
                <c:pt idx="514">
                  <c:v>10.200545</c:v>
                </c:pt>
                <c:pt idx="515">
                  <c:v>10.220389999999998</c:v>
                </c:pt>
                <c:pt idx="516">
                  <c:v>10.240235999999999</c:v>
                </c:pt>
                <c:pt idx="517">
                  <c:v>10.260081</c:v>
                </c:pt>
                <c:pt idx="518">
                  <c:v>10.279927000000001</c:v>
                </c:pt>
                <c:pt idx="519">
                  <c:v>10.299772000000001</c:v>
                </c:pt>
                <c:pt idx="520">
                  <c:v>10.319618</c:v>
                </c:pt>
                <c:pt idx="521">
                  <c:v>10.339463</c:v>
                </c:pt>
                <c:pt idx="522">
                  <c:v>10.359308</c:v>
                </c:pt>
                <c:pt idx="523">
                  <c:v>10.379154000000002</c:v>
                </c:pt>
                <c:pt idx="524">
                  <c:v>10.398999</c:v>
                </c:pt>
                <c:pt idx="525">
                  <c:v>10.418845000000001</c:v>
                </c:pt>
                <c:pt idx="526">
                  <c:v>10.438690000000001</c:v>
                </c:pt>
                <c:pt idx="527">
                  <c:v>10.458536000000002</c:v>
                </c:pt>
                <c:pt idx="528">
                  <c:v>10.478381000000001</c:v>
                </c:pt>
                <c:pt idx="529">
                  <c:v>10.498226999999998</c:v>
                </c:pt>
                <c:pt idx="530">
                  <c:v>10.518071999999998</c:v>
                </c:pt>
                <c:pt idx="531">
                  <c:v>10.537917999999999</c:v>
                </c:pt>
                <c:pt idx="532">
                  <c:v>10.557763</c:v>
                </c:pt>
                <c:pt idx="533">
                  <c:v>10.577608</c:v>
                </c:pt>
                <c:pt idx="534">
                  <c:v>10.597454000000003</c:v>
                </c:pt>
                <c:pt idx="535">
                  <c:v>10.617298999999999</c:v>
                </c:pt>
                <c:pt idx="536">
                  <c:v>10.637144999999999</c:v>
                </c:pt>
                <c:pt idx="537">
                  <c:v>10.65699</c:v>
                </c:pt>
                <c:pt idx="538">
                  <c:v>10.676836000000002</c:v>
                </c:pt>
                <c:pt idx="539">
                  <c:v>10.696681</c:v>
                </c:pt>
                <c:pt idx="540">
                  <c:v>10.716527000000001</c:v>
                </c:pt>
                <c:pt idx="541">
                  <c:v>10.736371999999998</c:v>
                </c:pt>
                <c:pt idx="542">
                  <c:v>10.756217000000001</c:v>
                </c:pt>
                <c:pt idx="543">
                  <c:v>10.776063000000001</c:v>
                </c:pt>
                <c:pt idx="544">
                  <c:v>10.795908000000001</c:v>
                </c:pt>
                <c:pt idx="545">
                  <c:v>10.815754000000002</c:v>
                </c:pt>
                <c:pt idx="546">
                  <c:v>10.835599000000002</c:v>
                </c:pt>
                <c:pt idx="547">
                  <c:v>10.855445000000003</c:v>
                </c:pt>
                <c:pt idx="548">
                  <c:v>10.875290000000001</c:v>
                </c:pt>
                <c:pt idx="549">
                  <c:v>10.895136000000004</c:v>
                </c:pt>
                <c:pt idx="550">
                  <c:v>10.914981000000001</c:v>
                </c:pt>
                <c:pt idx="551">
                  <c:v>10.934826999999999</c:v>
                </c:pt>
                <c:pt idx="552">
                  <c:v>10.954672</c:v>
                </c:pt>
                <c:pt idx="553">
                  <c:v>10.974517000000002</c:v>
                </c:pt>
                <c:pt idx="554">
                  <c:v>10.994362999999998</c:v>
                </c:pt>
                <c:pt idx="555">
                  <c:v>11.014207999999998</c:v>
                </c:pt>
                <c:pt idx="556">
                  <c:v>11.034053999999999</c:v>
                </c:pt>
                <c:pt idx="557">
                  <c:v>11.053899000000001</c:v>
                </c:pt>
                <c:pt idx="558">
                  <c:v>11.073745000000002</c:v>
                </c:pt>
                <c:pt idx="559">
                  <c:v>11.093590000000003</c:v>
                </c:pt>
                <c:pt idx="560">
                  <c:v>11.113436000000002</c:v>
                </c:pt>
                <c:pt idx="561">
                  <c:v>11.133280999999998</c:v>
                </c:pt>
                <c:pt idx="562">
                  <c:v>11.153126</c:v>
                </c:pt>
                <c:pt idx="563">
                  <c:v>11.172972</c:v>
                </c:pt>
                <c:pt idx="564">
                  <c:v>11.192817</c:v>
                </c:pt>
                <c:pt idx="565">
                  <c:v>11.212663000000001</c:v>
                </c:pt>
                <c:pt idx="566">
                  <c:v>11.232508000000001</c:v>
                </c:pt>
                <c:pt idx="567">
                  <c:v>11.252354</c:v>
                </c:pt>
                <c:pt idx="568">
                  <c:v>11.272199000000002</c:v>
                </c:pt>
                <c:pt idx="569">
                  <c:v>11.292045</c:v>
                </c:pt>
                <c:pt idx="570">
                  <c:v>11.31189</c:v>
                </c:pt>
                <c:pt idx="571">
                  <c:v>11.331736000000001</c:v>
                </c:pt>
                <c:pt idx="572">
                  <c:v>11.351581000000003</c:v>
                </c:pt>
                <c:pt idx="573">
                  <c:v>11.371426000000001</c:v>
                </c:pt>
                <c:pt idx="574">
                  <c:v>11.391272000000001</c:v>
                </c:pt>
                <c:pt idx="575">
                  <c:v>11.411117000000001</c:v>
                </c:pt>
                <c:pt idx="576">
                  <c:v>11.430962999999998</c:v>
                </c:pt>
                <c:pt idx="577">
                  <c:v>11.450808</c:v>
                </c:pt>
                <c:pt idx="578">
                  <c:v>11.470654000000001</c:v>
                </c:pt>
                <c:pt idx="579">
                  <c:v>11.490499000000002</c:v>
                </c:pt>
                <c:pt idx="580">
                  <c:v>11.510345000000001</c:v>
                </c:pt>
                <c:pt idx="581">
                  <c:v>11.530190000000001</c:v>
                </c:pt>
                <c:pt idx="582">
                  <c:v>11.550035000000003</c:v>
                </c:pt>
                <c:pt idx="583">
                  <c:v>11.569881000000002</c:v>
                </c:pt>
                <c:pt idx="584">
                  <c:v>11.589726000000002</c:v>
                </c:pt>
                <c:pt idx="585">
                  <c:v>11.609572</c:v>
                </c:pt>
                <c:pt idx="586">
                  <c:v>11.629417</c:v>
                </c:pt>
                <c:pt idx="587">
                  <c:v>11.649262999999999</c:v>
                </c:pt>
                <c:pt idx="588">
                  <c:v>11.669108</c:v>
                </c:pt>
                <c:pt idx="589">
                  <c:v>11.688954000000001</c:v>
                </c:pt>
                <c:pt idx="590">
                  <c:v>11.708799000000001</c:v>
                </c:pt>
                <c:pt idx="591">
                  <c:v>11.728644999999998</c:v>
                </c:pt>
                <c:pt idx="592">
                  <c:v>11.748489999999999</c:v>
                </c:pt>
                <c:pt idx="593">
                  <c:v>11.768334999999999</c:v>
                </c:pt>
                <c:pt idx="594">
                  <c:v>11.788180999999998</c:v>
                </c:pt>
                <c:pt idx="595">
                  <c:v>11.808026</c:v>
                </c:pt>
                <c:pt idx="596">
                  <c:v>11.827871999999999</c:v>
                </c:pt>
                <c:pt idx="597">
                  <c:v>11.847717000000001</c:v>
                </c:pt>
                <c:pt idx="598">
                  <c:v>11.867563000000002</c:v>
                </c:pt>
                <c:pt idx="599">
                  <c:v>11.887408000000002</c:v>
                </c:pt>
                <c:pt idx="600">
                  <c:v>11.907254</c:v>
                </c:pt>
                <c:pt idx="601">
                  <c:v>11.927099</c:v>
                </c:pt>
                <c:pt idx="602">
                  <c:v>11.946944</c:v>
                </c:pt>
                <c:pt idx="603">
                  <c:v>11.966790000000001</c:v>
                </c:pt>
                <c:pt idx="604">
                  <c:v>11.986635000000001</c:v>
                </c:pt>
                <c:pt idx="605">
                  <c:v>12.006481000000003</c:v>
                </c:pt>
                <c:pt idx="606">
                  <c:v>12.026325999999999</c:v>
                </c:pt>
                <c:pt idx="607">
                  <c:v>12.046171999999999</c:v>
                </c:pt>
                <c:pt idx="608">
                  <c:v>12.066017</c:v>
                </c:pt>
                <c:pt idx="609">
                  <c:v>12.085863</c:v>
                </c:pt>
                <c:pt idx="610">
                  <c:v>12.105708</c:v>
                </c:pt>
                <c:pt idx="611">
                  <c:v>12.125554000000001</c:v>
                </c:pt>
                <c:pt idx="612">
                  <c:v>12.145398999999999</c:v>
                </c:pt>
                <c:pt idx="613">
                  <c:v>12.165244000000001</c:v>
                </c:pt>
                <c:pt idx="614">
                  <c:v>12.185090000000002</c:v>
                </c:pt>
                <c:pt idx="615">
                  <c:v>12.204935000000001</c:v>
                </c:pt>
                <c:pt idx="616">
                  <c:v>12.224780999999998</c:v>
                </c:pt>
                <c:pt idx="617">
                  <c:v>12.244625999999998</c:v>
                </c:pt>
                <c:pt idx="618">
                  <c:v>12.264472</c:v>
                </c:pt>
                <c:pt idx="619">
                  <c:v>12.284316999999998</c:v>
                </c:pt>
                <c:pt idx="620">
                  <c:v>12.304163000000001</c:v>
                </c:pt>
                <c:pt idx="621">
                  <c:v>12.324008000000001</c:v>
                </c:pt>
                <c:pt idx="622">
                  <c:v>12.343854</c:v>
                </c:pt>
                <c:pt idx="623">
                  <c:v>12.363699000000002</c:v>
                </c:pt>
                <c:pt idx="624">
                  <c:v>12.383544000000004</c:v>
                </c:pt>
                <c:pt idx="625">
                  <c:v>12.40339</c:v>
                </c:pt>
                <c:pt idx="626">
                  <c:v>12.423235</c:v>
                </c:pt>
                <c:pt idx="627">
                  <c:v>12.443081000000001</c:v>
                </c:pt>
                <c:pt idx="628">
                  <c:v>12.462926000000001</c:v>
                </c:pt>
                <c:pt idx="629">
                  <c:v>12.482772000000002</c:v>
                </c:pt>
                <c:pt idx="630">
                  <c:v>12.502617000000003</c:v>
                </c:pt>
                <c:pt idx="631">
                  <c:v>12.522463</c:v>
                </c:pt>
                <c:pt idx="632">
                  <c:v>12.542307999999998</c:v>
                </c:pt>
                <c:pt idx="633">
                  <c:v>12.562153</c:v>
                </c:pt>
                <c:pt idx="634">
                  <c:v>12.581999</c:v>
                </c:pt>
                <c:pt idx="635">
                  <c:v>12.601844</c:v>
                </c:pt>
                <c:pt idx="636">
                  <c:v>12.621690000000001</c:v>
                </c:pt>
                <c:pt idx="637">
                  <c:v>12.641535000000001</c:v>
                </c:pt>
                <c:pt idx="638">
                  <c:v>12.661380999999999</c:v>
                </c:pt>
                <c:pt idx="639">
                  <c:v>12.681226000000001</c:v>
                </c:pt>
                <c:pt idx="640">
                  <c:v>12.701071999999998</c:v>
                </c:pt>
                <c:pt idx="641">
                  <c:v>12.720916999999998</c:v>
                </c:pt>
                <c:pt idx="642">
                  <c:v>12.740762999999999</c:v>
                </c:pt>
                <c:pt idx="643">
                  <c:v>12.760608</c:v>
                </c:pt>
                <c:pt idx="644">
                  <c:v>12.780453</c:v>
                </c:pt>
                <c:pt idx="645">
                  <c:v>12.800299000000003</c:v>
                </c:pt>
                <c:pt idx="646">
                  <c:v>12.820144000000003</c:v>
                </c:pt>
                <c:pt idx="647">
                  <c:v>12.83999</c:v>
                </c:pt>
                <c:pt idx="648">
                  <c:v>12.859835000000002</c:v>
                </c:pt>
                <c:pt idx="649">
                  <c:v>12.879681000000001</c:v>
                </c:pt>
                <c:pt idx="650">
                  <c:v>12.899526000000002</c:v>
                </c:pt>
                <c:pt idx="651">
                  <c:v>12.919371999999999</c:v>
                </c:pt>
                <c:pt idx="652">
                  <c:v>12.939217000000001</c:v>
                </c:pt>
                <c:pt idx="653">
                  <c:v>12.959062000000001</c:v>
                </c:pt>
                <c:pt idx="654">
                  <c:v>12.978908000000001</c:v>
                </c:pt>
                <c:pt idx="655">
                  <c:v>12.998753000000001</c:v>
                </c:pt>
                <c:pt idx="656">
                  <c:v>13.018599</c:v>
                </c:pt>
                <c:pt idx="657">
                  <c:v>13.038444</c:v>
                </c:pt>
                <c:pt idx="658">
                  <c:v>13.05829</c:v>
                </c:pt>
                <c:pt idx="659">
                  <c:v>13.078135</c:v>
                </c:pt>
                <c:pt idx="660">
                  <c:v>13.097981000000001</c:v>
                </c:pt>
                <c:pt idx="661">
                  <c:v>13.117826000000001</c:v>
                </c:pt>
                <c:pt idx="662">
                  <c:v>13.137671999999998</c:v>
                </c:pt>
                <c:pt idx="663">
                  <c:v>13.157517</c:v>
                </c:pt>
                <c:pt idx="664">
                  <c:v>13.177361999999999</c:v>
                </c:pt>
                <c:pt idx="665">
                  <c:v>13.197207999999998</c:v>
                </c:pt>
                <c:pt idx="666">
                  <c:v>13.217052999999998</c:v>
                </c:pt>
                <c:pt idx="667">
                  <c:v>13.236898999999999</c:v>
                </c:pt>
                <c:pt idx="668">
                  <c:v>13.256744000000001</c:v>
                </c:pt>
                <c:pt idx="669">
                  <c:v>13.276590000000002</c:v>
                </c:pt>
                <c:pt idx="670">
                  <c:v>13.296435000000002</c:v>
                </c:pt>
                <c:pt idx="671">
                  <c:v>13.316281</c:v>
                </c:pt>
                <c:pt idx="672">
                  <c:v>13.336126</c:v>
                </c:pt>
                <c:pt idx="673">
                  <c:v>13.355971</c:v>
                </c:pt>
                <c:pt idx="674">
                  <c:v>13.375817000000001</c:v>
                </c:pt>
                <c:pt idx="675">
                  <c:v>13.395662000000002</c:v>
                </c:pt>
                <c:pt idx="676">
                  <c:v>13.415508000000003</c:v>
                </c:pt>
                <c:pt idx="677">
                  <c:v>13.435353000000001</c:v>
                </c:pt>
                <c:pt idx="678">
                  <c:v>13.455199000000002</c:v>
                </c:pt>
                <c:pt idx="679">
                  <c:v>13.475044000000002</c:v>
                </c:pt>
                <c:pt idx="680">
                  <c:v>13.49489</c:v>
                </c:pt>
                <c:pt idx="681">
                  <c:v>13.514735</c:v>
                </c:pt>
                <c:pt idx="682">
                  <c:v>13.534581000000001</c:v>
                </c:pt>
                <c:pt idx="683">
                  <c:v>13.554426000000001</c:v>
                </c:pt>
                <c:pt idx="684">
                  <c:v>13.574270999999998</c:v>
                </c:pt>
                <c:pt idx="685">
                  <c:v>13.594117000000001</c:v>
                </c:pt>
                <c:pt idx="686">
                  <c:v>13.613962000000001</c:v>
                </c:pt>
                <c:pt idx="687">
                  <c:v>13.633807999999998</c:v>
                </c:pt>
                <c:pt idx="688">
                  <c:v>13.653653</c:v>
                </c:pt>
                <c:pt idx="689">
                  <c:v>13.673499000000001</c:v>
                </c:pt>
                <c:pt idx="690">
                  <c:v>13.693344</c:v>
                </c:pt>
                <c:pt idx="691">
                  <c:v>13.713190000000001</c:v>
                </c:pt>
                <c:pt idx="692">
                  <c:v>13.733035000000001</c:v>
                </c:pt>
                <c:pt idx="693">
                  <c:v>13.752880000000001</c:v>
                </c:pt>
                <c:pt idx="694">
                  <c:v>13.772726</c:v>
                </c:pt>
                <c:pt idx="695">
                  <c:v>13.792571000000001</c:v>
                </c:pt>
                <c:pt idx="696">
                  <c:v>13.812417000000002</c:v>
                </c:pt>
                <c:pt idx="697">
                  <c:v>13.832262</c:v>
                </c:pt>
                <c:pt idx="698">
                  <c:v>13.852108000000003</c:v>
                </c:pt>
                <c:pt idx="699">
                  <c:v>13.871953</c:v>
                </c:pt>
                <c:pt idx="700">
                  <c:v>13.891799000000002</c:v>
                </c:pt>
                <c:pt idx="701">
                  <c:v>13.911644000000003</c:v>
                </c:pt>
                <c:pt idx="702">
                  <c:v>13.93149</c:v>
                </c:pt>
                <c:pt idx="703">
                  <c:v>13.951335</c:v>
                </c:pt>
                <c:pt idx="704">
                  <c:v>13.97118</c:v>
                </c:pt>
                <c:pt idx="705">
                  <c:v>13.991026</c:v>
                </c:pt>
                <c:pt idx="706">
                  <c:v>14.010870999999998</c:v>
                </c:pt>
                <c:pt idx="707">
                  <c:v>14.030717000000001</c:v>
                </c:pt>
                <c:pt idx="708">
                  <c:v>14.050562000000001</c:v>
                </c:pt>
                <c:pt idx="709">
                  <c:v>14.070408</c:v>
                </c:pt>
                <c:pt idx="710">
                  <c:v>14.090253000000001</c:v>
                </c:pt>
                <c:pt idx="711">
                  <c:v>14.110099</c:v>
                </c:pt>
                <c:pt idx="712">
                  <c:v>14.129944</c:v>
                </c:pt>
                <c:pt idx="713">
                  <c:v>14.149789</c:v>
                </c:pt>
                <c:pt idx="714">
                  <c:v>14.169635000000001</c:v>
                </c:pt>
                <c:pt idx="715">
                  <c:v>14.189480000000001</c:v>
                </c:pt>
                <c:pt idx="716">
                  <c:v>14.209326000000001</c:v>
                </c:pt>
                <c:pt idx="717">
                  <c:v>14.229170999999999</c:v>
                </c:pt>
                <c:pt idx="718">
                  <c:v>14.249016999999998</c:v>
                </c:pt>
                <c:pt idx="719">
                  <c:v>14.268861999999999</c:v>
                </c:pt>
                <c:pt idx="720">
                  <c:v>14.288707999999998</c:v>
                </c:pt>
                <c:pt idx="721">
                  <c:v>14.308553</c:v>
                </c:pt>
                <c:pt idx="722">
                  <c:v>14.328398999999999</c:v>
                </c:pt>
                <c:pt idx="723">
                  <c:v>14.348243999999999</c:v>
                </c:pt>
                <c:pt idx="724">
                  <c:v>14.368089000000001</c:v>
                </c:pt>
                <c:pt idx="725">
                  <c:v>14.387935000000002</c:v>
                </c:pt>
                <c:pt idx="726">
                  <c:v>14.407780000000002</c:v>
                </c:pt>
                <c:pt idx="727">
                  <c:v>14.427626</c:v>
                </c:pt>
                <c:pt idx="728">
                  <c:v>14.447470999999998</c:v>
                </c:pt>
                <c:pt idx="729">
                  <c:v>14.467317</c:v>
                </c:pt>
                <c:pt idx="730">
                  <c:v>14.487162</c:v>
                </c:pt>
                <c:pt idx="731">
                  <c:v>14.507008000000001</c:v>
                </c:pt>
                <c:pt idx="732">
                  <c:v>14.526853000000001</c:v>
                </c:pt>
                <c:pt idx="733">
                  <c:v>14.546698000000001</c:v>
                </c:pt>
                <c:pt idx="734">
                  <c:v>14.566544000000002</c:v>
                </c:pt>
                <c:pt idx="735">
                  <c:v>14.586389</c:v>
                </c:pt>
                <c:pt idx="736">
                  <c:v>14.606235</c:v>
                </c:pt>
                <c:pt idx="737">
                  <c:v>14.62608</c:v>
                </c:pt>
                <c:pt idx="738">
                  <c:v>14.645925999999999</c:v>
                </c:pt>
                <c:pt idx="739">
                  <c:v>14.665771000000001</c:v>
                </c:pt>
                <c:pt idx="740">
                  <c:v>14.685617000000002</c:v>
                </c:pt>
                <c:pt idx="741">
                  <c:v>14.705462000000002</c:v>
                </c:pt>
                <c:pt idx="742">
                  <c:v>14.725307999999998</c:v>
                </c:pt>
                <c:pt idx="743">
                  <c:v>14.745152999999998</c:v>
                </c:pt>
                <c:pt idx="744">
                  <c:v>14.764997999999999</c:v>
                </c:pt>
                <c:pt idx="745">
                  <c:v>14.784844</c:v>
                </c:pt>
                <c:pt idx="746">
                  <c:v>14.804689000000002</c:v>
                </c:pt>
                <c:pt idx="747">
                  <c:v>14.824535000000003</c:v>
                </c:pt>
                <c:pt idx="748">
                  <c:v>14.844379999999999</c:v>
                </c:pt>
                <c:pt idx="749">
                  <c:v>14.864226</c:v>
                </c:pt>
                <c:pt idx="750">
                  <c:v>14.884070999999999</c:v>
                </c:pt>
                <c:pt idx="751">
                  <c:v>14.903917</c:v>
                </c:pt>
                <c:pt idx="752">
                  <c:v>14.923762</c:v>
                </c:pt>
                <c:pt idx="753">
                  <c:v>14.943607</c:v>
                </c:pt>
                <c:pt idx="754">
                  <c:v>14.963453000000003</c:v>
                </c:pt>
                <c:pt idx="755">
                  <c:v>14.983298</c:v>
                </c:pt>
                <c:pt idx="756">
                  <c:v>15.003144000000002</c:v>
                </c:pt>
                <c:pt idx="757">
                  <c:v>15.022989000000003</c:v>
                </c:pt>
                <c:pt idx="758">
                  <c:v>15.042835</c:v>
                </c:pt>
                <c:pt idx="759">
                  <c:v>15.062680000000002</c:v>
                </c:pt>
                <c:pt idx="760">
                  <c:v>15.082526000000001</c:v>
                </c:pt>
                <c:pt idx="761">
                  <c:v>15.102370999999998</c:v>
                </c:pt>
                <c:pt idx="762">
                  <c:v>15.122217000000001</c:v>
                </c:pt>
                <c:pt idx="763">
                  <c:v>15.142061999999999</c:v>
                </c:pt>
                <c:pt idx="764">
                  <c:v>15.161907000000001</c:v>
                </c:pt>
                <c:pt idx="765">
                  <c:v>15.181752999999999</c:v>
                </c:pt>
                <c:pt idx="766">
                  <c:v>15.201598000000001</c:v>
                </c:pt>
                <c:pt idx="767">
                  <c:v>15.221444</c:v>
                </c:pt>
                <c:pt idx="768">
                  <c:v>15.241288999999998</c:v>
                </c:pt>
                <c:pt idx="769">
                  <c:v>15.261135000000001</c:v>
                </c:pt>
                <c:pt idx="770">
                  <c:v>15.28098</c:v>
                </c:pt>
                <c:pt idx="771">
                  <c:v>15.300826000000002</c:v>
                </c:pt>
                <c:pt idx="772">
                  <c:v>15.320671000000001</c:v>
                </c:pt>
                <c:pt idx="773">
                  <c:v>15.340516000000001</c:v>
                </c:pt>
                <c:pt idx="774">
                  <c:v>15.360362</c:v>
                </c:pt>
                <c:pt idx="775">
                  <c:v>15.380207</c:v>
                </c:pt>
                <c:pt idx="776">
                  <c:v>15.400053</c:v>
                </c:pt>
                <c:pt idx="777">
                  <c:v>15.419898</c:v>
                </c:pt>
                <c:pt idx="778">
                  <c:v>15.439744000000001</c:v>
                </c:pt>
                <c:pt idx="779">
                  <c:v>15.459589000000003</c:v>
                </c:pt>
                <c:pt idx="780">
                  <c:v>15.479435000000002</c:v>
                </c:pt>
                <c:pt idx="781">
                  <c:v>15.499280000000002</c:v>
                </c:pt>
                <c:pt idx="782">
                  <c:v>15.519126</c:v>
                </c:pt>
                <c:pt idx="783">
                  <c:v>15.538970999999997</c:v>
                </c:pt>
                <c:pt idx="784">
                  <c:v>15.558816</c:v>
                </c:pt>
                <c:pt idx="785">
                  <c:v>15.578662</c:v>
                </c:pt>
                <c:pt idx="786">
                  <c:v>15.598507</c:v>
                </c:pt>
                <c:pt idx="787">
                  <c:v>15.618352999999999</c:v>
                </c:pt>
                <c:pt idx="788">
                  <c:v>15.638197999999999</c:v>
                </c:pt>
                <c:pt idx="789">
                  <c:v>15.658044</c:v>
                </c:pt>
                <c:pt idx="790">
                  <c:v>15.677889</c:v>
                </c:pt>
                <c:pt idx="791">
                  <c:v>15.697735</c:v>
                </c:pt>
                <c:pt idx="792">
                  <c:v>15.71758</c:v>
                </c:pt>
                <c:pt idx="793">
                  <c:v>15.737424999999998</c:v>
                </c:pt>
                <c:pt idx="794">
                  <c:v>15.757270999999999</c:v>
                </c:pt>
                <c:pt idx="795">
                  <c:v>15.777115999999999</c:v>
                </c:pt>
                <c:pt idx="796">
                  <c:v>15.796962000000001</c:v>
                </c:pt>
                <c:pt idx="797">
                  <c:v>15.816807000000003</c:v>
                </c:pt>
                <c:pt idx="798">
                  <c:v>15.836653</c:v>
                </c:pt>
                <c:pt idx="799">
                  <c:v>15.856498000000002</c:v>
                </c:pt>
                <c:pt idx="800">
                  <c:v>15.876344000000001</c:v>
                </c:pt>
                <c:pt idx="801">
                  <c:v>15.896189000000001</c:v>
                </c:pt>
                <c:pt idx="802">
                  <c:v>15.916035000000003</c:v>
                </c:pt>
                <c:pt idx="803">
                  <c:v>15.935880000000001</c:v>
                </c:pt>
                <c:pt idx="804">
                  <c:v>15.955725000000003</c:v>
                </c:pt>
                <c:pt idx="805">
                  <c:v>15.975571</c:v>
                </c:pt>
                <c:pt idx="806">
                  <c:v>15.995416000000004</c:v>
                </c:pt>
                <c:pt idx="807">
                  <c:v>16.015262</c:v>
                </c:pt>
                <c:pt idx="808">
                  <c:v>16.035107</c:v>
                </c:pt>
                <c:pt idx="809">
                  <c:v>16.054953000000005</c:v>
                </c:pt>
                <c:pt idx="810">
                  <c:v>16.074798000000001</c:v>
                </c:pt>
                <c:pt idx="811">
                  <c:v>16.094643999999995</c:v>
                </c:pt>
                <c:pt idx="812">
                  <c:v>16.114489000000003</c:v>
                </c:pt>
                <c:pt idx="813">
                  <c:v>16.134333999999999</c:v>
                </c:pt>
                <c:pt idx="814">
                  <c:v>16.154180000000004</c:v>
                </c:pt>
                <c:pt idx="815">
                  <c:v>16.174025000000004</c:v>
                </c:pt>
                <c:pt idx="816">
                  <c:v>16.193871000000005</c:v>
                </c:pt>
                <c:pt idx="817">
                  <c:v>16.213716000000002</c:v>
                </c:pt>
                <c:pt idx="818">
                  <c:v>16.233561999999999</c:v>
                </c:pt>
                <c:pt idx="819">
                  <c:v>16.253406999999996</c:v>
                </c:pt>
                <c:pt idx="820">
                  <c:v>16.273253</c:v>
                </c:pt>
                <c:pt idx="821">
                  <c:v>16.293098000000001</c:v>
                </c:pt>
                <c:pt idx="822">
                  <c:v>16.312944000000005</c:v>
                </c:pt>
                <c:pt idx="823">
                  <c:v>16.332788999999995</c:v>
                </c:pt>
                <c:pt idx="824">
                  <c:v>16.352633999999991</c:v>
                </c:pt>
                <c:pt idx="825">
                  <c:v>16.372479999999996</c:v>
                </c:pt>
                <c:pt idx="826">
                  <c:v>16.392325</c:v>
                </c:pt>
                <c:pt idx="827">
                  <c:v>16.412171000000001</c:v>
                </c:pt>
                <c:pt idx="828">
                  <c:v>16.432015999999997</c:v>
                </c:pt>
                <c:pt idx="829">
                  <c:v>16.451861999999998</c:v>
                </c:pt>
                <c:pt idx="830">
                  <c:v>16.471706999999995</c:v>
                </c:pt>
                <c:pt idx="831">
                  <c:v>16.491553</c:v>
                </c:pt>
                <c:pt idx="832">
                  <c:v>16.511398000000003</c:v>
                </c:pt>
                <c:pt idx="833">
                  <c:v>16.531244000000001</c:v>
                </c:pt>
                <c:pt idx="834">
                  <c:v>16.551089000000001</c:v>
                </c:pt>
                <c:pt idx="835">
                  <c:v>16.570934000000001</c:v>
                </c:pt>
                <c:pt idx="836">
                  <c:v>16.590779999999995</c:v>
                </c:pt>
                <c:pt idx="837">
                  <c:v>16.610624999999999</c:v>
                </c:pt>
                <c:pt idx="838">
                  <c:v>16.630471000000004</c:v>
                </c:pt>
                <c:pt idx="839">
                  <c:v>16.650316</c:v>
                </c:pt>
                <c:pt idx="840">
                  <c:v>16.670162000000001</c:v>
                </c:pt>
                <c:pt idx="841">
                  <c:v>16.690007000000001</c:v>
                </c:pt>
                <c:pt idx="842">
                  <c:v>16.709852999999999</c:v>
                </c:pt>
                <c:pt idx="843">
                  <c:v>16.729697999999996</c:v>
                </c:pt>
                <c:pt idx="844">
                  <c:v>16.749542999999992</c:v>
                </c:pt>
                <c:pt idx="845">
                  <c:v>16.769388999999997</c:v>
                </c:pt>
                <c:pt idx="846">
                  <c:v>16.789233999999997</c:v>
                </c:pt>
                <c:pt idx="847">
                  <c:v>16.809080000000005</c:v>
                </c:pt>
                <c:pt idx="848">
                  <c:v>16.828925000000005</c:v>
                </c:pt>
                <c:pt idx="849">
                  <c:v>16.848770999999996</c:v>
                </c:pt>
                <c:pt idx="850">
                  <c:v>16.868615999999996</c:v>
                </c:pt>
                <c:pt idx="851">
                  <c:v>16.888461999999997</c:v>
                </c:pt>
                <c:pt idx="852">
                  <c:v>16.908306999999997</c:v>
                </c:pt>
                <c:pt idx="853">
                  <c:v>16.928152999999991</c:v>
                </c:pt>
                <c:pt idx="854">
                  <c:v>16.947997999999995</c:v>
                </c:pt>
                <c:pt idx="855">
                  <c:v>16.967842999999991</c:v>
                </c:pt>
                <c:pt idx="856">
                  <c:v>16.987688999999996</c:v>
                </c:pt>
                <c:pt idx="857">
                  <c:v>17.007534</c:v>
                </c:pt>
                <c:pt idx="858">
                  <c:v>17.027380000000001</c:v>
                </c:pt>
                <c:pt idx="859">
                  <c:v>17.047225000000001</c:v>
                </c:pt>
                <c:pt idx="860">
                  <c:v>17.067070999999999</c:v>
                </c:pt>
                <c:pt idx="861">
                  <c:v>17.086915999999999</c:v>
                </c:pt>
                <c:pt idx="862">
                  <c:v>17.106762</c:v>
                </c:pt>
                <c:pt idx="863">
                  <c:v>17.126607</c:v>
                </c:pt>
                <c:pt idx="864">
                  <c:v>17.146452</c:v>
                </c:pt>
                <c:pt idx="865">
                  <c:v>17.166298000000001</c:v>
                </c:pt>
                <c:pt idx="866">
                  <c:v>17.186142999999998</c:v>
                </c:pt>
                <c:pt idx="867">
                  <c:v>17.205988999999999</c:v>
                </c:pt>
                <c:pt idx="868">
                  <c:v>17.225833999999995</c:v>
                </c:pt>
                <c:pt idx="869">
                  <c:v>17.245679999999997</c:v>
                </c:pt>
                <c:pt idx="870">
                  <c:v>17.265524999999997</c:v>
                </c:pt>
                <c:pt idx="871">
                  <c:v>17.285370999999998</c:v>
                </c:pt>
                <c:pt idx="872">
                  <c:v>17.305215999999998</c:v>
                </c:pt>
                <c:pt idx="873">
                  <c:v>17.325061999999999</c:v>
                </c:pt>
                <c:pt idx="874">
                  <c:v>17.344906999999999</c:v>
                </c:pt>
                <c:pt idx="875">
                  <c:v>17.364751999999999</c:v>
                </c:pt>
                <c:pt idx="876">
                  <c:v>17.384598</c:v>
                </c:pt>
                <c:pt idx="877">
                  <c:v>17.404442999999997</c:v>
                </c:pt>
                <c:pt idx="878">
                  <c:v>17.424289000000002</c:v>
                </c:pt>
                <c:pt idx="879">
                  <c:v>17.444133999999991</c:v>
                </c:pt>
                <c:pt idx="880">
                  <c:v>17.463979999999996</c:v>
                </c:pt>
                <c:pt idx="881">
                  <c:v>17.483825</c:v>
                </c:pt>
                <c:pt idx="882">
                  <c:v>17.503671000000001</c:v>
                </c:pt>
                <c:pt idx="883">
                  <c:v>17.523515999999997</c:v>
                </c:pt>
                <c:pt idx="884">
                  <c:v>17.543361000000001</c:v>
                </c:pt>
                <c:pt idx="885">
                  <c:v>17.563206999999991</c:v>
                </c:pt>
                <c:pt idx="886">
                  <c:v>17.583051999999999</c:v>
                </c:pt>
                <c:pt idx="887">
                  <c:v>17.602898000000003</c:v>
                </c:pt>
                <c:pt idx="888">
                  <c:v>17.622742999999996</c:v>
                </c:pt>
                <c:pt idx="889">
                  <c:v>17.642588999999997</c:v>
                </c:pt>
                <c:pt idx="890">
                  <c:v>17.662433999999998</c:v>
                </c:pt>
                <c:pt idx="891">
                  <c:v>17.682279999999995</c:v>
                </c:pt>
                <c:pt idx="892">
                  <c:v>17.702124999999995</c:v>
                </c:pt>
                <c:pt idx="893">
                  <c:v>17.721971000000003</c:v>
                </c:pt>
                <c:pt idx="894">
                  <c:v>17.741816</c:v>
                </c:pt>
                <c:pt idx="895">
                  <c:v>17.761661</c:v>
                </c:pt>
                <c:pt idx="896">
                  <c:v>17.781506999999998</c:v>
                </c:pt>
                <c:pt idx="897">
                  <c:v>17.801352000000001</c:v>
                </c:pt>
                <c:pt idx="898">
                  <c:v>17.821197999999999</c:v>
                </c:pt>
                <c:pt idx="899">
                  <c:v>17.841042999999996</c:v>
                </c:pt>
                <c:pt idx="900">
                  <c:v>17.860889</c:v>
                </c:pt>
                <c:pt idx="901">
                  <c:v>17.880733999999997</c:v>
                </c:pt>
                <c:pt idx="902">
                  <c:v>17.900579999999998</c:v>
                </c:pt>
                <c:pt idx="903">
                  <c:v>17.920425000000002</c:v>
                </c:pt>
                <c:pt idx="904">
                  <c:v>17.940270000000002</c:v>
                </c:pt>
                <c:pt idx="905">
                  <c:v>17.960115999999996</c:v>
                </c:pt>
                <c:pt idx="906">
                  <c:v>17.979960999999999</c:v>
                </c:pt>
                <c:pt idx="907">
                  <c:v>17.999807000000001</c:v>
                </c:pt>
                <c:pt idx="908">
                  <c:v>18.019652000000001</c:v>
                </c:pt>
                <c:pt idx="909">
                  <c:v>18.039497999999995</c:v>
                </c:pt>
                <c:pt idx="910">
                  <c:v>18.059342999999991</c:v>
                </c:pt>
                <c:pt idx="911">
                  <c:v>18.079189</c:v>
                </c:pt>
                <c:pt idx="912">
                  <c:v>18.099034</c:v>
                </c:pt>
                <c:pt idx="913">
                  <c:v>18.118880000000004</c:v>
                </c:pt>
                <c:pt idx="914">
                  <c:v>18.138725000000001</c:v>
                </c:pt>
                <c:pt idx="915">
                  <c:v>18.158570000000001</c:v>
                </c:pt>
                <c:pt idx="916">
                  <c:v>18.178415999999999</c:v>
                </c:pt>
                <c:pt idx="917">
                  <c:v>18.198260999999999</c:v>
                </c:pt>
                <c:pt idx="918">
                  <c:v>18.218107</c:v>
                </c:pt>
                <c:pt idx="919">
                  <c:v>18.237952000000003</c:v>
                </c:pt>
                <c:pt idx="920">
                  <c:v>18.257798000000001</c:v>
                </c:pt>
                <c:pt idx="921">
                  <c:v>18.277642999999998</c:v>
                </c:pt>
                <c:pt idx="922">
                  <c:v>18.297488999999999</c:v>
                </c:pt>
                <c:pt idx="923">
                  <c:v>18.317333999999999</c:v>
                </c:pt>
                <c:pt idx="924">
                  <c:v>18.337179000000003</c:v>
                </c:pt>
                <c:pt idx="925">
                  <c:v>18.357025000000004</c:v>
                </c:pt>
                <c:pt idx="926">
                  <c:v>18.376870000000004</c:v>
                </c:pt>
                <c:pt idx="927">
                  <c:v>18.396715999999998</c:v>
                </c:pt>
                <c:pt idx="928">
                  <c:v>18.416561000000005</c:v>
                </c:pt>
                <c:pt idx="929">
                  <c:v>18.436406999999996</c:v>
                </c:pt>
                <c:pt idx="930">
                  <c:v>18.456251999999999</c:v>
                </c:pt>
                <c:pt idx="931">
                  <c:v>18.476098</c:v>
                </c:pt>
                <c:pt idx="932">
                  <c:v>18.495942999999997</c:v>
                </c:pt>
                <c:pt idx="933">
                  <c:v>18.515789000000002</c:v>
                </c:pt>
                <c:pt idx="934">
                  <c:v>18.535634000000002</c:v>
                </c:pt>
                <c:pt idx="935">
                  <c:v>18.555478999999995</c:v>
                </c:pt>
                <c:pt idx="936">
                  <c:v>18.575324999999996</c:v>
                </c:pt>
                <c:pt idx="937">
                  <c:v>18.59517</c:v>
                </c:pt>
                <c:pt idx="938">
                  <c:v>18.615016000000001</c:v>
                </c:pt>
                <c:pt idx="939">
                  <c:v>18.634861000000008</c:v>
                </c:pt>
                <c:pt idx="940">
                  <c:v>18.654706999999995</c:v>
                </c:pt>
                <c:pt idx="941">
                  <c:v>18.674551999999998</c:v>
                </c:pt>
                <c:pt idx="942">
                  <c:v>18.694398000000003</c:v>
                </c:pt>
                <c:pt idx="943">
                  <c:v>18.714243</c:v>
                </c:pt>
                <c:pt idx="944">
                  <c:v>18.734088000000003</c:v>
                </c:pt>
                <c:pt idx="945">
                  <c:v>18.753934000000001</c:v>
                </c:pt>
                <c:pt idx="946">
                  <c:v>18.773778999999998</c:v>
                </c:pt>
                <c:pt idx="947">
                  <c:v>18.793624999999995</c:v>
                </c:pt>
                <c:pt idx="948">
                  <c:v>18.813469999999999</c:v>
                </c:pt>
                <c:pt idx="949">
                  <c:v>18.833316</c:v>
                </c:pt>
                <c:pt idx="950">
                  <c:v>18.853161000000004</c:v>
                </c:pt>
                <c:pt idx="951">
                  <c:v>18.873007000000001</c:v>
                </c:pt>
                <c:pt idx="952">
                  <c:v>18.892852000000001</c:v>
                </c:pt>
                <c:pt idx="953">
                  <c:v>18.912697999999995</c:v>
                </c:pt>
                <c:pt idx="954">
                  <c:v>18.932542999999992</c:v>
                </c:pt>
                <c:pt idx="955">
                  <c:v>18.952387999999996</c:v>
                </c:pt>
                <c:pt idx="956">
                  <c:v>18.972233999999997</c:v>
                </c:pt>
                <c:pt idx="957">
                  <c:v>18.992078999999997</c:v>
                </c:pt>
                <c:pt idx="958">
                  <c:v>19.011925000000009</c:v>
                </c:pt>
                <c:pt idx="959">
                  <c:v>19.031770000000005</c:v>
                </c:pt>
                <c:pt idx="960">
                  <c:v>19.051615999999999</c:v>
                </c:pt>
                <c:pt idx="961">
                  <c:v>19.071460999999999</c:v>
                </c:pt>
                <c:pt idx="962">
                  <c:v>19.091307</c:v>
                </c:pt>
                <c:pt idx="963">
                  <c:v>19.111152000000004</c:v>
                </c:pt>
                <c:pt idx="964">
                  <c:v>19.130997000000004</c:v>
                </c:pt>
                <c:pt idx="965">
                  <c:v>19.150842999999995</c:v>
                </c:pt>
                <c:pt idx="966">
                  <c:v>19.170687999999995</c:v>
                </c:pt>
                <c:pt idx="967">
                  <c:v>19.190534</c:v>
                </c:pt>
                <c:pt idx="968">
                  <c:v>19.210379</c:v>
                </c:pt>
                <c:pt idx="969">
                  <c:v>19.230225000000001</c:v>
                </c:pt>
                <c:pt idx="970">
                  <c:v>19.250070000000001</c:v>
                </c:pt>
                <c:pt idx="971">
                  <c:v>19.269915999999995</c:v>
                </c:pt>
                <c:pt idx="972">
                  <c:v>19.289760999999995</c:v>
                </c:pt>
                <c:pt idx="973">
                  <c:v>19.309607</c:v>
                </c:pt>
                <c:pt idx="974">
                  <c:v>19.329452</c:v>
                </c:pt>
                <c:pt idx="975">
                  <c:v>19.349297</c:v>
                </c:pt>
                <c:pt idx="976">
                  <c:v>19.369142999999998</c:v>
                </c:pt>
                <c:pt idx="977">
                  <c:v>19.388988000000001</c:v>
                </c:pt>
                <c:pt idx="978">
                  <c:v>19.408833999999995</c:v>
                </c:pt>
                <c:pt idx="979">
                  <c:v>19.428678999999995</c:v>
                </c:pt>
                <c:pt idx="980">
                  <c:v>19.448524999999997</c:v>
                </c:pt>
                <c:pt idx="981">
                  <c:v>19.468369999999997</c:v>
                </c:pt>
                <c:pt idx="982">
                  <c:v>19.488215999999994</c:v>
                </c:pt>
                <c:pt idx="983">
                  <c:v>19.508061000000001</c:v>
                </c:pt>
                <c:pt idx="984">
                  <c:v>19.527906000000005</c:v>
                </c:pt>
                <c:pt idx="985">
                  <c:v>19.547751999999999</c:v>
                </c:pt>
                <c:pt idx="986">
                  <c:v>19.567596999999996</c:v>
                </c:pt>
                <c:pt idx="987">
                  <c:v>19.587442999999997</c:v>
                </c:pt>
                <c:pt idx="988">
                  <c:v>19.607288000000004</c:v>
                </c:pt>
                <c:pt idx="989">
                  <c:v>19.627134000000005</c:v>
                </c:pt>
                <c:pt idx="990">
                  <c:v>19.646979000000005</c:v>
                </c:pt>
                <c:pt idx="991">
                  <c:v>19.666824999999999</c:v>
                </c:pt>
                <c:pt idx="992">
                  <c:v>19.686669999999996</c:v>
                </c:pt>
                <c:pt idx="993">
                  <c:v>19.706515999999997</c:v>
                </c:pt>
                <c:pt idx="994">
                  <c:v>19.726361000000001</c:v>
                </c:pt>
                <c:pt idx="995">
                  <c:v>19.746205999999997</c:v>
                </c:pt>
                <c:pt idx="996">
                  <c:v>19.766051999999995</c:v>
                </c:pt>
                <c:pt idx="997">
                  <c:v>19.785896999999995</c:v>
                </c:pt>
                <c:pt idx="998">
                  <c:v>19.805742999999996</c:v>
                </c:pt>
                <c:pt idx="999">
                  <c:v>19.825588</c:v>
                </c:pt>
                <c:pt idx="1000">
                  <c:v>19.845433999999997</c:v>
                </c:pt>
                <c:pt idx="1001">
                  <c:v>19.865278999999997</c:v>
                </c:pt>
                <c:pt idx="1002">
                  <c:v>19.885124999999995</c:v>
                </c:pt>
                <c:pt idx="1003">
                  <c:v>19.904969999999999</c:v>
                </c:pt>
                <c:pt idx="1004">
                  <c:v>19.924814999999999</c:v>
                </c:pt>
                <c:pt idx="1005">
                  <c:v>19.944661</c:v>
                </c:pt>
                <c:pt idx="1006">
                  <c:v>19.964505999999997</c:v>
                </c:pt>
                <c:pt idx="1007">
                  <c:v>19.984351999999998</c:v>
                </c:pt>
                <c:pt idx="1008">
                  <c:v>20.004197000000001</c:v>
                </c:pt>
                <c:pt idx="1009">
                  <c:v>20.024042999999995</c:v>
                </c:pt>
                <c:pt idx="1010">
                  <c:v>20.043887999999999</c:v>
                </c:pt>
                <c:pt idx="1011">
                  <c:v>20.063733999999997</c:v>
                </c:pt>
                <c:pt idx="1012">
                  <c:v>20.083578999999997</c:v>
                </c:pt>
                <c:pt idx="1013">
                  <c:v>20.103425000000001</c:v>
                </c:pt>
                <c:pt idx="1014">
                  <c:v>20.123270000000005</c:v>
                </c:pt>
                <c:pt idx="1015">
                  <c:v>20.143115000000005</c:v>
                </c:pt>
                <c:pt idx="1016">
                  <c:v>20.162960999999999</c:v>
                </c:pt>
                <c:pt idx="1017">
                  <c:v>20.182805999999999</c:v>
                </c:pt>
                <c:pt idx="1018">
                  <c:v>20.202651999999997</c:v>
                </c:pt>
                <c:pt idx="1019">
                  <c:v>20.222496999999997</c:v>
                </c:pt>
                <c:pt idx="1020">
                  <c:v>20.242342999999998</c:v>
                </c:pt>
                <c:pt idx="1021">
                  <c:v>20.262187999999991</c:v>
                </c:pt>
                <c:pt idx="1022">
                  <c:v>20.282033999999992</c:v>
                </c:pt>
                <c:pt idx="1023">
                  <c:v>20.301879000000003</c:v>
                </c:pt>
                <c:pt idx="1024">
                  <c:v>20.321724</c:v>
                </c:pt>
                <c:pt idx="1025">
                  <c:v>20.341570000000001</c:v>
                </c:pt>
                <c:pt idx="1026">
                  <c:v>20.361415000000001</c:v>
                </c:pt>
                <c:pt idx="1027">
                  <c:v>20.381260999999999</c:v>
                </c:pt>
                <c:pt idx="1028">
                  <c:v>20.401105999999999</c:v>
                </c:pt>
                <c:pt idx="1029">
                  <c:v>20.420952</c:v>
                </c:pt>
                <c:pt idx="1030">
                  <c:v>20.440796999999996</c:v>
                </c:pt>
                <c:pt idx="1031">
                  <c:v>20.460642999999994</c:v>
                </c:pt>
                <c:pt idx="1032">
                  <c:v>20.480487999999998</c:v>
                </c:pt>
                <c:pt idx="1033">
                  <c:v>20.500333999999995</c:v>
                </c:pt>
                <c:pt idx="1034">
                  <c:v>20.520178999999999</c:v>
                </c:pt>
                <c:pt idx="1035">
                  <c:v>20.540023999999995</c:v>
                </c:pt>
                <c:pt idx="1036">
                  <c:v>20.559870000000004</c:v>
                </c:pt>
                <c:pt idx="1037">
                  <c:v>20.579715</c:v>
                </c:pt>
                <c:pt idx="1038">
                  <c:v>20.599561000000001</c:v>
                </c:pt>
                <c:pt idx="1039">
                  <c:v>20.619406000000001</c:v>
                </c:pt>
                <c:pt idx="1040">
                  <c:v>20.639252000000003</c:v>
                </c:pt>
                <c:pt idx="1041">
                  <c:v>20.659096999999999</c:v>
                </c:pt>
                <c:pt idx="1042">
                  <c:v>20.678943</c:v>
                </c:pt>
                <c:pt idx="1043">
                  <c:v>20.698788</c:v>
                </c:pt>
                <c:pt idx="1044">
                  <c:v>20.718634000000002</c:v>
                </c:pt>
                <c:pt idx="1045">
                  <c:v>20.738479000000002</c:v>
                </c:pt>
                <c:pt idx="1046">
                  <c:v>20.758324000000002</c:v>
                </c:pt>
                <c:pt idx="1047">
                  <c:v>20.778169999999996</c:v>
                </c:pt>
                <c:pt idx="1048">
                  <c:v>20.798014999999996</c:v>
                </c:pt>
                <c:pt idx="1049">
                  <c:v>20.817861000000008</c:v>
                </c:pt>
                <c:pt idx="1050">
                  <c:v>20.837706000000001</c:v>
                </c:pt>
                <c:pt idx="1051">
                  <c:v>20.857551999999998</c:v>
                </c:pt>
                <c:pt idx="1052">
                  <c:v>20.877396999999995</c:v>
                </c:pt>
                <c:pt idx="1053">
                  <c:v>20.897243</c:v>
                </c:pt>
                <c:pt idx="1054">
                  <c:v>20.917088000000003</c:v>
                </c:pt>
                <c:pt idx="1055">
                  <c:v>20.936933</c:v>
                </c:pt>
                <c:pt idx="1056">
                  <c:v>20.956778999999997</c:v>
                </c:pt>
                <c:pt idx="1057">
                  <c:v>20.976623999999997</c:v>
                </c:pt>
                <c:pt idx="1058">
                  <c:v>20.996469999999995</c:v>
                </c:pt>
                <c:pt idx="1059">
                  <c:v>21.016314999999999</c:v>
                </c:pt>
                <c:pt idx="1060">
                  <c:v>21.036161000000003</c:v>
                </c:pt>
                <c:pt idx="1061">
                  <c:v>21.056006</c:v>
                </c:pt>
                <c:pt idx="1062">
                  <c:v>21.075852000000001</c:v>
                </c:pt>
                <c:pt idx="1063">
                  <c:v>21.095696999999998</c:v>
                </c:pt>
                <c:pt idx="1064">
                  <c:v>21.115542999999995</c:v>
                </c:pt>
                <c:pt idx="1065">
                  <c:v>21.135387999999999</c:v>
                </c:pt>
                <c:pt idx="1066">
                  <c:v>21.155232999999996</c:v>
                </c:pt>
                <c:pt idx="1067">
                  <c:v>21.175079</c:v>
                </c:pt>
                <c:pt idx="1068">
                  <c:v>21.194924000000004</c:v>
                </c:pt>
                <c:pt idx="1069">
                  <c:v>21.214770000000001</c:v>
                </c:pt>
                <c:pt idx="1070">
                  <c:v>21.234615000000005</c:v>
                </c:pt>
                <c:pt idx="1071">
                  <c:v>21.254460999999999</c:v>
                </c:pt>
                <c:pt idx="1072">
                  <c:v>21.274305999999999</c:v>
                </c:pt>
                <c:pt idx="1073">
                  <c:v>21.294152</c:v>
                </c:pt>
                <c:pt idx="1074">
                  <c:v>21.313997000000004</c:v>
                </c:pt>
                <c:pt idx="1075">
                  <c:v>21.333842000000001</c:v>
                </c:pt>
                <c:pt idx="1076">
                  <c:v>21.353687999999995</c:v>
                </c:pt>
                <c:pt idx="1077">
                  <c:v>21.373532999999991</c:v>
                </c:pt>
                <c:pt idx="1078">
                  <c:v>21.393378999999999</c:v>
                </c:pt>
                <c:pt idx="1079">
                  <c:v>21.413224</c:v>
                </c:pt>
                <c:pt idx="1080">
                  <c:v>21.433070000000001</c:v>
                </c:pt>
                <c:pt idx="1081">
                  <c:v>21.452915000000001</c:v>
                </c:pt>
                <c:pt idx="1082">
                  <c:v>21.472760999999991</c:v>
                </c:pt>
                <c:pt idx="1083">
                  <c:v>21.492605999999995</c:v>
                </c:pt>
                <c:pt idx="1084">
                  <c:v>21.512452</c:v>
                </c:pt>
                <c:pt idx="1085">
                  <c:v>21.532297</c:v>
                </c:pt>
                <c:pt idx="1086">
                  <c:v>21.552141999999996</c:v>
                </c:pt>
                <c:pt idx="1087">
                  <c:v>21.571988000000005</c:v>
                </c:pt>
                <c:pt idx="1088">
                  <c:v>21.591833000000001</c:v>
                </c:pt>
                <c:pt idx="1089">
                  <c:v>21.611679000000002</c:v>
                </c:pt>
                <c:pt idx="1090">
                  <c:v>21.631523999999999</c:v>
                </c:pt>
                <c:pt idx="1091">
                  <c:v>21.651370000000004</c:v>
                </c:pt>
                <c:pt idx="1092">
                  <c:v>21.671215000000004</c:v>
                </c:pt>
                <c:pt idx="1093">
                  <c:v>21.691061000000005</c:v>
                </c:pt>
                <c:pt idx="1094">
                  <c:v>21.710906000000001</c:v>
                </c:pt>
                <c:pt idx="1095">
                  <c:v>21.730751000000001</c:v>
                </c:pt>
                <c:pt idx="1096">
                  <c:v>21.750596999999996</c:v>
                </c:pt>
                <c:pt idx="1097">
                  <c:v>21.770441999999996</c:v>
                </c:pt>
                <c:pt idx="1098">
                  <c:v>21.790288</c:v>
                </c:pt>
                <c:pt idx="1099">
                  <c:v>21.810133</c:v>
                </c:pt>
                <c:pt idx="1100">
                  <c:v>21.829979000000005</c:v>
                </c:pt>
                <c:pt idx="1101">
                  <c:v>21.849824000000005</c:v>
                </c:pt>
                <c:pt idx="1102">
                  <c:v>21.869669999999996</c:v>
                </c:pt>
                <c:pt idx="1103">
                  <c:v>21.889514999999996</c:v>
                </c:pt>
                <c:pt idx="1104">
                  <c:v>21.909361000000001</c:v>
                </c:pt>
                <c:pt idx="1105">
                  <c:v>21.929205999999997</c:v>
                </c:pt>
                <c:pt idx="1106">
                  <c:v>21.949051000000001</c:v>
                </c:pt>
                <c:pt idx="1107">
                  <c:v>21.968896999999991</c:v>
                </c:pt>
                <c:pt idx="1108">
                  <c:v>21.988741999999988</c:v>
                </c:pt>
                <c:pt idx="1109">
                  <c:v>22.008588</c:v>
                </c:pt>
                <c:pt idx="1110">
                  <c:v>22.028432999999996</c:v>
                </c:pt>
                <c:pt idx="1111">
                  <c:v>22.048278999999997</c:v>
                </c:pt>
                <c:pt idx="1112">
                  <c:v>22.068123999999997</c:v>
                </c:pt>
                <c:pt idx="1113">
                  <c:v>22.087969999999999</c:v>
                </c:pt>
                <c:pt idx="1114">
                  <c:v>22.107815000000002</c:v>
                </c:pt>
                <c:pt idx="1115">
                  <c:v>22.127659999999999</c:v>
                </c:pt>
                <c:pt idx="1116">
                  <c:v>22.147506</c:v>
                </c:pt>
                <c:pt idx="1117">
                  <c:v>22.167351000000004</c:v>
                </c:pt>
                <c:pt idx="1118">
                  <c:v>22.187197000000001</c:v>
                </c:pt>
                <c:pt idx="1119">
                  <c:v>22.207041999999998</c:v>
                </c:pt>
                <c:pt idx="1120">
                  <c:v>22.226887999999999</c:v>
                </c:pt>
                <c:pt idx="1121">
                  <c:v>22.246732999999992</c:v>
                </c:pt>
                <c:pt idx="1122">
                  <c:v>22.266578999999997</c:v>
                </c:pt>
                <c:pt idx="1123">
                  <c:v>22.286423999999997</c:v>
                </c:pt>
                <c:pt idx="1124">
                  <c:v>22.306270000000001</c:v>
                </c:pt>
                <c:pt idx="1125">
                  <c:v>22.326115000000001</c:v>
                </c:pt>
                <c:pt idx="1126">
                  <c:v>22.345960000000005</c:v>
                </c:pt>
                <c:pt idx="1127">
                  <c:v>22.365805999999999</c:v>
                </c:pt>
                <c:pt idx="1128">
                  <c:v>22.385650999999996</c:v>
                </c:pt>
                <c:pt idx="1129">
                  <c:v>22.405496999999997</c:v>
                </c:pt>
                <c:pt idx="1130">
                  <c:v>22.425341999999993</c:v>
                </c:pt>
                <c:pt idx="1131">
                  <c:v>22.445188000000002</c:v>
                </c:pt>
                <c:pt idx="1132">
                  <c:v>22.465032999999988</c:v>
                </c:pt>
                <c:pt idx="1133">
                  <c:v>22.484878999999999</c:v>
                </c:pt>
                <c:pt idx="1134">
                  <c:v>22.504724</c:v>
                </c:pt>
                <c:pt idx="1135">
                  <c:v>22.524569</c:v>
                </c:pt>
                <c:pt idx="1136">
                  <c:v>22.544415000000001</c:v>
                </c:pt>
                <c:pt idx="1137">
                  <c:v>22.564260000000001</c:v>
                </c:pt>
                <c:pt idx="1138">
                  <c:v>22.584105999999995</c:v>
                </c:pt>
                <c:pt idx="1139">
                  <c:v>22.603951000000002</c:v>
                </c:pt>
                <c:pt idx="1140">
                  <c:v>22.623797</c:v>
                </c:pt>
                <c:pt idx="1141">
                  <c:v>22.643641999999996</c:v>
                </c:pt>
                <c:pt idx="1142">
                  <c:v>22.663488000000001</c:v>
                </c:pt>
                <c:pt idx="1143">
                  <c:v>22.683332999999998</c:v>
                </c:pt>
                <c:pt idx="1144">
                  <c:v>22.703178999999999</c:v>
                </c:pt>
                <c:pt idx="1145">
                  <c:v>22.723023999999995</c:v>
                </c:pt>
                <c:pt idx="1146">
                  <c:v>22.742868999999999</c:v>
                </c:pt>
                <c:pt idx="1147">
                  <c:v>22.762714999999996</c:v>
                </c:pt>
                <c:pt idx="1148">
                  <c:v>22.782559999999997</c:v>
                </c:pt>
                <c:pt idx="1149">
                  <c:v>22.802405999999998</c:v>
                </c:pt>
                <c:pt idx="1150">
                  <c:v>22.822251000000001</c:v>
                </c:pt>
                <c:pt idx="1151">
                  <c:v>22.842096999999995</c:v>
                </c:pt>
                <c:pt idx="1152">
                  <c:v>22.861941999999999</c:v>
                </c:pt>
                <c:pt idx="1153">
                  <c:v>22.881788</c:v>
                </c:pt>
                <c:pt idx="1154">
                  <c:v>22.901632999999997</c:v>
                </c:pt>
                <c:pt idx="1155">
                  <c:v>22.921478</c:v>
                </c:pt>
                <c:pt idx="1156">
                  <c:v>22.941324000000002</c:v>
                </c:pt>
                <c:pt idx="1157">
                  <c:v>22.961169000000002</c:v>
                </c:pt>
                <c:pt idx="1158">
                  <c:v>22.981014999999996</c:v>
                </c:pt>
                <c:pt idx="1159">
                  <c:v>23.000859999999999</c:v>
                </c:pt>
                <c:pt idx="1160">
                  <c:v>23.020705999999997</c:v>
                </c:pt>
                <c:pt idx="1161">
                  <c:v>23.040551000000001</c:v>
                </c:pt>
                <c:pt idx="1162">
                  <c:v>23.060396999999991</c:v>
                </c:pt>
                <c:pt idx="1163">
                  <c:v>23.080241999999991</c:v>
                </c:pt>
                <c:pt idx="1164">
                  <c:v>23.100088000000003</c:v>
                </c:pt>
                <c:pt idx="1165">
                  <c:v>23.119933000000003</c:v>
                </c:pt>
                <c:pt idx="1166">
                  <c:v>23.139778000000003</c:v>
                </c:pt>
                <c:pt idx="1167">
                  <c:v>23.159624000000001</c:v>
                </c:pt>
                <c:pt idx="1168">
                  <c:v>23.179469000000001</c:v>
                </c:pt>
                <c:pt idx="1169">
                  <c:v>23.199314999999999</c:v>
                </c:pt>
                <c:pt idx="1170">
                  <c:v>23.219159999999999</c:v>
                </c:pt>
                <c:pt idx="1171">
                  <c:v>23.239006</c:v>
                </c:pt>
                <c:pt idx="1172">
                  <c:v>23.258851000000003</c:v>
                </c:pt>
                <c:pt idx="1173">
                  <c:v>23.278696999999998</c:v>
                </c:pt>
                <c:pt idx="1174">
                  <c:v>23.298541999999994</c:v>
                </c:pt>
                <c:pt idx="1175">
                  <c:v>23.318387000000001</c:v>
                </c:pt>
                <c:pt idx="1176">
                  <c:v>23.338232999999995</c:v>
                </c:pt>
                <c:pt idx="1177">
                  <c:v>23.358077999999999</c:v>
                </c:pt>
                <c:pt idx="1178">
                  <c:v>23.377924000000004</c:v>
                </c:pt>
                <c:pt idx="1179">
                  <c:v>23.397769</c:v>
                </c:pt>
                <c:pt idx="1180">
                  <c:v>23.417615000000001</c:v>
                </c:pt>
                <c:pt idx="1181">
                  <c:v>23.437460000000005</c:v>
                </c:pt>
                <c:pt idx="1182">
                  <c:v>23.457305999999999</c:v>
                </c:pt>
                <c:pt idx="1183">
                  <c:v>23.477150999999999</c:v>
                </c:pt>
                <c:pt idx="1184">
                  <c:v>23.496997</c:v>
                </c:pt>
                <c:pt idx="1185">
                  <c:v>23.516842</c:v>
                </c:pt>
                <c:pt idx="1186">
                  <c:v>23.536687000000001</c:v>
                </c:pt>
                <c:pt idx="1187">
                  <c:v>23.556533000000002</c:v>
                </c:pt>
                <c:pt idx="1188">
                  <c:v>23.576377999999995</c:v>
                </c:pt>
                <c:pt idx="1189">
                  <c:v>23.596223999999996</c:v>
                </c:pt>
                <c:pt idx="1190">
                  <c:v>23.616069000000003</c:v>
                </c:pt>
                <c:pt idx="1191">
                  <c:v>23.635915000000004</c:v>
                </c:pt>
                <c:pt idx="1192">
                  <c:v>23.655760000000001</c:v>
                </c:pt>
                <c:pt idx="1193">
                  <c:v>23.675605999999995</c:v>
                </c:pt>
                <c:pt idx="1194">
                  <c:v>23.695450999999995</c:v>
                </c:pt>
                <c:pt idx="1195">
                  <c:v>23.715295999999999</c:v>
                </c:pt>
                <c:pt idx="1196">
                  <c:v>23.735141999999996</c:v>
                </c:pt>
                <c:pt idx="1197">
                  <c:v>23.754987000000003</c:v>
                </c:pt>
                <c:pt idx="1198">
                  <c:v>23.774833000000001</c:v>
                </c:pt>
                <c:pt idx="1199">
                  <c:v>23.794678000000001</c:v>
                </c:pt>
                <c:pt idx="1200">
                  <c:v>23.814523999999999</c:v>
                </c:pt>
                <c:pt idx="1201">
                  <c:v>23.834369000000002</c:v>
                </c:pt>
                <c:pt idx="1202">
                  <c:v>23.854215000000003</c:v>
                </c:pt>
                <c:pt idx="1203">
                  <c:v>23.874060000000004</c:v>
                </c:pt>
                <c:pt idx="1204">
                  <c:v>23.893906000000001</c:v>
                </c:pt>
                <c:pt idx="1205">
                  <c:v>23.913751000000001</c:v>
                </c:pt>
                <c:pt idx="1206">
                  <c:v>23.933595999999998</c:v>
                </c:pt>
                <c:pt idx="1207">
                  <c:v>23.953441999999995</c:v>
                </c:pt>
                <c:pt idx="1208">
                  <c:v>23.973286999999996</c:v>
                </c:pt>
                <c:pt idx="1209">
                  <c:v>23.993132999999997</c:v>
                </c:pt>
                <c:pt idx="1210">
                  <c:v>24.012978000000004</c:v>
                </c:pt>
                <c:pt idx="1211">
                  <c:v>24.032824000000005</c:v>
                </c:pt>
                <c:pt idx="1212">
                  <c:v>24.052669000000002</c:v>
                </c:pt>
                <c:pt idx="1213">
                  <c:v>24.072514999999996</c:v>
                </c:pt>
                <c:pt idx="1214">
                  <c:v>24.092359999999996</c:v>
                </c:pt>
                <c:pt idx="1215">
                  <c:v>24.112204999999999</c:v>
                </c:pt>
                <c:pt idx="1216">
                  <c:v>24.132051000000004</c:v>
                </c:pt>
                <c:pt idx="1217">
                  <c:v>24.151896000000004</c:v>
                </c:pt>
                <c:pt idx="1218">
                  <c:v>24.171741999999995</c:v>
                </c:pt>
                <c:pt idx="1219">
                  <c:v>24.191586999999995</c:v>
                </c:pt>
                <c:pt idx="1220">
                  <c:v>24.211433</c:v>
                </c:pt>
                <c:pt idx="1221">
                  <c:v>24.231278000000003</c:v>
                </c:pt>
                <c:pt idx="1222">
                  <c:v>24.251124000000001</c:v>
                </c:pt>
                <c:pt idx="1223">
                  <c:v>24.270969000000001</c:v>
                </c:pt>
                <c:pt idx="1224">
                  <c:v>24.290814999999995</c:v>
                </c:pt>
                <c:pt idx="1225">
                  <c:v>24.310659999999999</c:v>
                </c:pt>
                <c:pt idx="1226">
                  <c:v>24.330504999999999</c:v>
                </c:pt>
                <c:pt idx="1227">
                  <c:v>24.350351000000003</c:v>
                </c:pt>
                <c:pt idx="1228">
                  <c:v>24.370196</c:v>
                </c:pt>
                <c:pt idx="1229">
                  <c:v>24.390041999999998</c:v>
                </c:pt>
                <c:pt idx="1230">
                  <c:v>24.409887000000001</c:v>
                </c:pt>
                <c:pt idx="1231">
                  <c:v>24.429732999999992</c:v>
                </c:pt>
                <c:pt idx="1232">
                  <c:v>24.449577999999995</c:v>
                </c:pt>
                <c:pt idx="1233">
                  <c:v>24.469423999999997</c:v>
                </c:pt>
                <c:pt idx="1234">
                  <c:v>24.489268999999997</c:v>
                </c:pt>
                <c:pt idx="1235">
                  <c:v>24.509114</c:v>
                </c:pt>
                <c:pt idx="1236">
                  <c:v>24.528960000000001</c:v>
                </c:pt>
                <c:pt idx="1237">
                  <c:v>24.548805000000005</c:v>
                </c:pt>
                <c:pt idx="1238">
                  <c:v>24.568650999999996</c:v>
                </c:pt>
                <c:pt idx="1239">
                  <c:v>24.588495999999996</c:v>
                </c:pt>
                <c:pt idx="1240">
                  <c:v>24.608341999999997</c:v>
                </c:pt>
                <c:pt idx="1241">
                  <c:v>24.628187</c:v>
                </c:pt>
                <c:pt idx="1242">
                  <c:v>24.648033000000002</c:v>
                </c:pt>
                <c:pt idx="1243">
                  <c:v>24.667878000000009</c:v>
                </c:pt>
                <c:pt idx="1244">
                  <c:v>24.687723999999996</c:v>
                </c:pt>
                <c:pt idx="1245">
                  <c:v>24.707568999999999</c:v>
                </c:pt>
                <c:pt idx="1246">
                  <c:v>24.727414</c:v>
                </c:pt>
                <c:pt idx="1247">
                  <c:v>24.747260000000001</c:v>
                </c:pt>
                <c:pt idx="1248">
                  <c:v>24.767105000000001</c:v>
                </c:pt>
                <c:pt idx="1249">
                  <c:v>24.786950999999995</c:v>
                </c:pt>
                <c:pt idx="1250">
                  <c:v>24.806795999999999</c:v>
                </c:pt>
                <c:pt idx="1251">
                  <c:v>24.826641999999996</c:v>
                </c:pt>
                <c:pt idx="1252">
                  <c:v>24.846487</c:v>
                </c:pt>
                <c:pt idx="1253">
                  <c:v>24.866332999999997</c:v>
                </c:pt>
                <c:pt idx="1254">
                  <c:v>24.886178000000001</c:v>
                </c:pt>
                <c:pt idx="1255">
                  <c:v>24.906022999999998</c:v>
                </c:pt>
                <c:pt idx="1256">
                  <c:v>24.925868999999999</c:v>
                </c:pt>
                <c:pt idx="1257">
                  <c:v>24.945713999999992</c:v>
                </c:pt>
                <c:pt idx="1258">
                  <c:v>24.965559999999996</c:v>
                </c:pt>
                <c:pt idx="1259">
                  <c:v>24.985404999999997</c:v>
                </c:pt>
                <c:pt idx="1260">
                  <c:v>25.005251000000001</c:v>
                </c:pt>
                <c:pt idx="1261">
                  <c:v>25.025095999999998</c:v>
                </c:pt>
                <c:pt idx="1262">
                  <c:v>25.044941999999999</c:v>
                </c:pt>
                <c:pt idx="1263">
                  <c:v>25.064786999999995</c:v>
                </c:pt>
                <c:pt idx="1264">
                  <c:v>25.084632999999997</c:v>
                </c:pt>
                <c:pt idx="1265">
                  <c:v>25.104478000000004</c:v>
                </c:pt>
                <c:pt idx="1266">
                  <c:v>25.124323</c:v>
                </c:pt>
                <c:pt idx="1267">
                  <c:v>25.144169000000005</c:v>
                </c:pt>
                <c:pt idx="1268">
                  <c:v>25.164014000000005</c:v>
                </c:pt>
                <c:pt idx="1269">
                  <c:v>25.183859999999999</c:v>
                </c:pt>
                <c:pt idx="1270">
                  <c:v>25.203704999999996</c:v>
                </c:pt>
                <c:pt idx="1271">
                  <c:v>25.223551</c:v>
                </c:pt>
                <c:pt idx="1272">
                  <c:v>25.243395999999997</c:v>
                </c:pt>
                <c:pt idx="1273">
                  <c:v>25.263241999999998</c:v>
                </c:pt>
                <c:pt idx="1274">
                  <c:v>25.283086999999991</c:v>
                </c:pt>
                <c:pt idx="1275">
                  <c:v>25.302932999999996</c:v>
                </c:pt>
                <c:pt idx="1276">
                  <c:v>25.322778</c:v>
                </c:pt>
                <c:pt idx="1277">
                  <c:v>25.342622999999996</c:v>
                </c:pt>
                <c:pt idx="1278">
                  <c:v>25.362468999999997</c:v>
                </c:pt>
                <c:pt idx="1279">
                  <c:v>25.382313999999997</c:v>
                </c:pt>
                <c:pt idx="1280">
                  <c:v>25.402159999999995</c:v>
                </c:pt>
                <c:pt idx="1281">
                  <c:v>25.422004999999995</c:v>
                </c:pt>
                <c:pt idx="1282">
                  <c:v>25.441851000000003</c:v>
                </c:pt>
                <c:pt idx="1283">
                  <c:v>25.461695999999996</c:v>
                </c:pt>
                <c:pt idx="1284">
                  <c:v>25.481541999999994</c:v>
                </c:pt>
                <c:pt idx="1285">
                  <c:v>25.501387000000001</c:v>
                </c:pt>
                <c:pt idx="1286">
                  <c:v>25.521231999999998</c:v>
                </c:pt>
                <c:pt idx="1287">
                  <c:v>25.541077999999999</c:v>
                </c:pt>
                <c:pt idx="1288">
                  <c:v>25.560922999999995</c:v>
                </c:pt>
                <c:pt idx="1289">
                  <c:v>25.580768999999997</c:v>
                </c:pt>
                <c:pt idx="1290">
                  <c:v>25.600614</c:v>
                </c:pt>
                <c:pt idx="1291">
                  <c:v>25.620460000000001</c:v>
                </c:pt>
                <c:pt idx="1292">
                  <c:v>25.640305000000001</c:v>
                </c:pt>
                <c:pt idx="1293">
                  <c:v>25.660150999999999</c:v>
                </c:pt>
                <c:pt idx="1294">
                  <c:v>25.679996000000003</c:v>
                </c:pt>
                <c:pt idx="1295">
                  <c:v>25.699842</c:v>
                </c:pt>
                <c:pt idx="1296">
                  <c:v>25.719687</c:v>
                </c:pt>
                <c:pt idx="1297">
                  <c:v>25.739531999999997</c:v>
                </c:pt>
                <c:pt idx="1298">
                  <c:v>25.759378000000005</c:v>
                </c:pt>
                <c:pt idx="1299">
                  <c:v>25.779223000000002</c:v>
                </c:pt>
                <c:pt idx="1300">
                  <c:v>25.799068999999999</c:v>
                </c:pt>
                <c:pt idx="1301">
                  <c:v>25.818913999999999</c:v>
                </c:pt>
                <c:pt idx="1302">
                  <c:v>25.838760000000001</c:v>
                </c:pt>
                <c:pt idx="1303">
                  <c:v>25.858605000000001</c:v>
                </c:pt>
                <c:pt idx="1304">
                  <c:v>25.878450999999995</c:v>
                </c:pt>
                <c:pt idx="1305">
                  <c:v>25.898295999999995</c:v>
                </c:pt>
                <c:pt idx="1306">
                  <c:v>25.918140999999995</c:v>
                </c:pt>
                <c:pt idx="1307">
                  <c:v>25.937987000000003</c:v>
                </c:pt>
                <c:pt idx="1308">
                  <c:v>25.957832</c:v>
                </c:pt>
                <c:pt idx="1309">
                  <c:v>25.977678000000001</c:v>
                </c:pt>
                <c:pt idx="1310">
                  <c:v>25.997522999999997</c:v>
                </c:pt>
                <c:pt idx="1311">
                  <c:v>26.017369000000002</c:v>
                </c:pt>
                <c:pt idx="1312">
                  <c:v>26.037213999999999</c:v>
                </c:pt>
                <c:pt idx="1313">
                  <c:v>26.057060000000003</c:v>
                </c:pt>
                <c:pt idx="1314">
                  <c:v>26.076905000000004</c:v>
                </c:pt>
                <c:pt idx="1315">
                  <c:v>26.096751000000001</c:v>
                </c:pt>
                <c:pt idx="1316">
                  <c:v>26.116596000000001</c:v>
                </c:pt>
                <c:pt idx="1317">
                  <c:v>26.136441000000001</c:v>
                </c:pt>
                <c:pt idx="1318">
                  <c:v>26.156286999999999</c:v>
                </c:pt>
                <c:pt idx="1319">
                  <c:v>26.176131999999999</c:v>
                </c:pt>
                <c:pt idx="1320">
                  <c:v>26.195978000000004</c:v>
                </c:pt>
                <c:pt idx="1321">
                  <c:v>26.215823</c:v>
                </c:pt>
                <c:pt idx="1322">
                  <c:v>26.235668999999998</c:v>
                </c:pt>
                <c:pt idx="1323">
                  <c:v>26.255514000000002</c:v>
                </c:pt>
                <c:pt idx="1324">
                  <c:v>26.275359999999996</c:v>
                </c:pt>
                <c:pt idx="1325">
                  <c:v>26.295204999999996</c:v>
                </c:pt>
                <c:pt idx="1326">
                  <c:v>26.315049999999996</c:v>
                </c:pt>
                <c:pt idx="1327">
                  <c:v>26.334896000000004</c:v>
                </c:pt>
                <c:pt idx="1328">
                  <c:v>26.354741000000001</c:v>
                </c:pt>
                <c:pt idx="1329">
                  <c:v>26.374586999999995</c:v>
                </c:pt>
                <c:pt idx="1330">
                  <c:v>26.394431999999995</c:v>
                </c:pt>
                <c:pt idx="1331">
                  <c:v>26.414277999999999</c:v>
                </c:pt>
                <c:pt idx="1332">
                  <c:v>26.434123</c:v>
                </c:pt>
                <c:pt idx="1333">
                  <c:v>26.453969000000001</c:v>
                </c:pt>
                <c:pt idx="1334">
                  <c:v>26.473814000000001</c:v>
                </c:pt>
                <c:pt idx="1335">
                  <c:v>26.493659999999991</c:v>
                </c:pt>
                <c:pt idx="1336">
                  <c:v>26.513504999999999</c:v>
                </c:pt>
                <c:pt idx="1337">
                  <c:v>26.533349999999995</c:v>
                </c:pt>
                <c:pt idx="1338">
                  <c:v>26.553196</c:v>
                </c:pt>
                <c:pt idx="1339">
                  <c:v>26.573041</c:v>
                </c:pt>
                <c:pt idx="1340">
                  <c:v>26.592887000000001</c:v>
                </c:pt>
                <c:pt idx="1341">
                  <c:v>26.612731999999998</c:v>
                </c:pt>
                <c:pt idx="1342">
                  <c:v>26.632577999999999</c:v>
                </c:pt>
                <c:pt idx="1343">
                  <c:v>26.652422999999995</c:v>
                </c:pt>
                <c:pt idx="1344">
                  <c:v>26.672269</c:v>
                </c:pt>
                <c:pt idx="1345">
                  <c:v>26.692114</c:v>
                </c:pt>
                <c:pt idx="1346">
                  <c:v>26.711959000000004</c:v>
                </c:pt>
                <c:pt idx="1347">
                  <c:v>26.731805000000005</c:v>
                </c:pt>
                <c:pt idx="1348">
                  <c:v>26.751650000000001</c:v>
                </c:pt>
                <c:pt idx="1349">
                  <c:v>26.771495999999999</c:v>
                </c:pt>
                <c:pt idx="1350">
                  <c:v>26.791340999999996</c:v>
                </c:pt>
                <c:pt idx="1351">
                  <c:v>26.811187000000004</c:v>
                </c:pt>
                <c:pt idx="1352">
                  <c:v>26.831032</c:v>
                </c:pt>
                <c:pt idx="1353">
                  <c:v>26.850878000000009</c:v>
                </c:pt>
                <c:pt idx="1354">
                  <c:v>26.870723000000002</c:v>
                </c:pt>
                <c:pt idx="1355">
                  <c:v>26.890568999999999</c:v>
                </c:pt>
                <c:pt idx="1356">
                  <c:v>26.910413999999996</c:v>
                </c:pt>
                <c:pt idx="1357">
                  <c:v>26.930259</c:v>
                </c:pt>
                <c:pt idx="1358">
                  <c:v>26.950105000000001</c:v>
                </c:pt>
                <c:pt idx="1359">
                  <c:v>26.969950000000001</c:v>
                </c:pt>
                <c:pt idx="1360">
                  <c:v>26.989795999999991</c:v>
                </c:pt>
                <c:pt idx="1361">
                  <c:v>27.009640999999991</c:v>
                </c:pt>
                <c:pt idx="1362">
                  <c:v>27.029487</c:v>
                </c:pt>
                <c:pt idx="1363">
                  <c:v>27.049331999999996</c:v>
                </c:pt>
                <c:pt idx="1364">
                  <c:v>27.069178000000001</c:v>
                </c:pt>
                <c:pt idx="1365">
                  <c:v>27.089022999999997</c:v>
                </c:pt>
                <c:pt idx="1366">
                  <c:v>27.108868000000005</c:v>
                </c:pt>
                <c:pt idx="1367">
                  <c:v>27.128713999999995</c:v>
                </c:pt>
                <c:pt idx="1368">
                  <c:v>27.148558999999999</c:v>
                </c:pt>
                <c:pt idx="1369">
                  <c:v>27.168405</c:v>
                </c:pt>
                <c:pt idx="1370">
                  <c:v>27.18825</c:v>
                </c:pt>
                <c:pt idx="1371">
                  <c:v>27.208095999999998</c:v>
                </c:pt>
                <c:pt idx="1372">
                  <c:v>27.227941000000001</c:v>
                </c:pt>
                <c:pt idx="1373">
                  <c:v>27.247786999999995</c:v>
                </c:pt>
                <c:pt idx="1374">
                  <c:v>27.267631999999995</c:v>
                </c:pt>
                <c:pt idx="1375">
                  <c:v>27.287478</c:v>
                </c:pt>
                <c:pt idx="1376">
                  <c:v>27.307323</c:v>
                </c:pt>
                <c:pt idx="1377">
                  <c:v>27.327168000000004</c:v>
                </c:pt>
                <c:pt idx="1378">
                  <c:v>27.347014000000001</c:v>
                </c:pt>
                <c:pt idx="1379">
                  <c:v>27.366859000000005</c:v>
                </c:pt>
                <c:pt idx="1380">
                  <c:v>27.386704999999996</c:v>
                </c:pt>
                <c:pt idx="1381">
                  <c:v>27.406549999999992</c:v>
                </c:pt>
                <c:pt idx="1382">
                  <c:v>27.426395999999997</c:v>
                </c:pt>
                <c:pt idx="1383">
                  <c:v>27.446240999999997</c:v>
                </c:pt>
                <c:pt idx="1384">
                  <c:v>27.466087000000002</c:v>
                </c:pt>
                <c:pt idx="1385">
                  <c:v>27.485931999999991</c:v>
                </c:pt>
                <c:pt idx="1386">
                  <c:v>27.505776999999991</c:v>
                </c:pt>
                <c:pt idx="1387">
                  <c:v>27.525622999999996</c:v>
                </c:pt>
                <c:pt idx="1388">
                  <c:v>27.545468</c:v>
                </c:pt>
                <c:pt idx="1389">
                  <c:v>27.565313999999997</c:v>
                </c:pt>
                <c:pt idx="1390">
                  <c:v>27.585158999999997</c:v>
                </c:pt>
                <c:pt idx="1391">
                  <c:v>27.605004999999995</c:v>
                </c:pt>
                <c:pt idx="1392">
                  <c:v>27.624849999999999</c:v>
                </c:pt>
                <c:pt idx="1393">
                  <c:v>27.644696</c:v>
                </c:pt>
                <c:pt idx="1394">
                  <c:v>27.664541</c:v>
                </c:pt>
                <c:pt idx="1395">
                  <c:v>27.684387000000001</c:v>
                </c:pt>
                <c:pt idx="1396">
                  <c:v>27.704231999999998</c:v>
                </c:pt>
                <c:pt idx="1397">
                  <c:v>27.724077000000001</c:v>
                </c:pt>
                <c:pt idx="1398">
                  <c:v>27.743922999999995</c:v>
                </c:pt>
                <c:pt idx="1399">
                  <c:v>27.763767999999995</c:v>
                </c:pt>
                <c:pt idx="1400">
                  <c:v>27.783613999999996</c:v>
                </c:pt>
                <c:pt idx="1401">
                  <c:v>27.803459</c:v>
                </c:pt>
                <c:pt idx="1402">
                  <c:v>27.823305000000001</c:v>
                </c:pt>
                <c:pt idx="1403">
                  <c:v>27.843150000000001</c:v>
                </c:pt>
                <c:pt idx="1404">
                  <c:v>27.862995999999999</c:v>
                </c:pt>
                <c:pt idx="1405">
                  <c:v>27.882840999999996</c:v>
                </c:pt>
                <c:pt idx="1406">
                  <c:v>27.902685999999996</c:v>
                </c:pt>
                <c:pt idx="1407">
                  <c:v>27.922531999999993</c:v>
                </c:pt>
                <c:pt idx="1408">
                  <c:v>27.942376999999997</c:v>
                </c:pt>
                <c:pt idx="1409">
                  <c:v>27.962222999999998</c:v>
                </c:pt>
                <c:pt idx="1410">
                  <c:v>27.982068000000002</c:v>
                </c:pt>
                <c:pt idx="1411">
                  <c:v>28.001913999999999</c:v>
                </c:pt>
                <c:pt idx="1412">
                  <c:v>28.021758999999999</c:v>
                </c:pt>
                <c:pt idx="1413">
                  <c:v>28.041605000000001</c:v>
                </c:pt>
                <c:pt idx="1414">
                  <c:v>28.061450000000001</c:v>
                </c:pt>
                <c:pt idx="1415">
                  <c:v>28.081295999999995</c:v>
                </c:pt>
                <c:pt idx="1416">
                  <c:v>28.101140999999995</c:v>
                </c:pt>
                <c:pt idx="1417">
                  <c:v>28.120985999999998</c:v>
                </c:pt>
                <c:pt idx="1418">
                  <c:v>28.140832</c:v>
                </c:pt>
                <c:pt idx="1419">
                  <c:v>28.160677</c:v>
                </c:pt>
                <c:pt idx="1420">
                  <c:v>28.180522999999997</c:v>
                </c:pt>
                <c:pt idx="1421">
                  <c:v>28.200368000000001</c:v>
                </c:pt>
                <c:pt idx="1422">
                  <c:v>28.220213999999995</c:v>
                </c:pt>
                <c:pt idx="1423">
                  <c:v>28.240058999999999</c:v>
                </c:pt>
                <c:pt idx="1424">
                  <c:v>28.259905000000003</c:v>
                </c:pt>
                <c:pt idx="1425">
                  <c:v>28.27975</c:v>
                </c:pt>
                <c:pt idx="1426">
                  <c:v>28.299595</c:v>
                </c:pt>
                <c:pt idx="1427">
                  <c:v>28.319441000000001</c:v>
                </c:pt>
                <c:pt idx="1428">
                  <c:v>28.339286000000001</c:v>
                </c:pt>
                <c:pt idx="1429">
                  <c:v>28.359131999999999</c:v>
                </c:pt>
                <c:pt idx="1430">
                  <c:v>28.378976999999999</c:v>
                </c:pt>
                <c:pt idx="1431">
                  <c:v>28.398823</c:v>
                </c:pt>
                <c:pt idx="1432">
                  <c:v>28.418668</c:v>
                </c:pt>
                <c:pt idx="1433">
                  <c:v>28.438513999999998</c:v>
                </c:pt>
                <c:pt idx="1434">
                  <c:v>28.458359000000002</c:v>
                </c:pt>
                <c:pt idx="1435">
                  <c:v>28.478204999999996</c:v>
                </c:pt>
                <c:pt idx="1436">
                  <c:v>28.498049999999992</c:v>
                </c:pt>
                <c:pt idx="1437">
                  <c:v>28.517895000000003</c:v>
                </c:pt>
                <c:pt idx="1438">
                  <c:v>28.537741</c:v>
                </c:pt>
                <c:pt idx="1439">
                  <c:v>28.557586000000001</c:v>
                </c:pt>
                <c:pt idx="1440">
                  <c:v>28.577432000000002</c:v>
                </c:pt>
                <c:pt idx="1441">
                  <c:v>28.597276999999995</c:v>
                </c:pt>
                <c:pt idx="1442">
                  <c:v>28.617122999999999</c:v>
                </c:pt>
                <c:pt idx="1443">
                  <c:v>28.636968000000007</c:v>
                </c:pt>
                <c:pt idx="1444">
                  <c:v>28.656814000000004</c:v>
                </c:pt>
                <c:pt idx="1445">
                  <c:v>28.676659000000001</c:v>
                </c:pt>
                <c:pt idx="1446">
                  <c:v>28.696504000000001</c:v>
                </c:pt>
                <c:pt idx="1447">
                  <c:v>28.716349999999991</c:v>
                </c:pt>
                <c:pt idx="1448">
                  <c:v>28.736194999999999</c:v>
                </c:pt>
                <c:pt idx="1449">
                  <c:v>28.756041</c:v>
                </c:pt>
                <c:pt idx="1450">
                  <c:v>28.775886</c:v>
                </c:pt>
                <c:pt idx="1451">
                  <c:v>28.795731999999994</c:v>
                </c:pt>
                <c:pt idx="1452">
                  <c:v>28.815577000000001</c:v>
                </c:pt>
                <c:pt idx="1453">
                  <c:v>28.835422999999995</c:v>
                </c:pt>
                <c:pt idx="1454">
                  <c:v>28.855267999999999</c:v>
                </c:pt>
                <c:pt idx="1455">
                  <c:v>28.875114</c:v>
                </c:pt>
                <c:pt idx="1456">
                  <c:v>28.894959000000004</c:v>
                </c:pt>
                <c:pt idx="1457">
                  <c:v>28.914804000000004</c:v>
                </c:pt>
                <c:pt idx="1458">
                  <c:v>28.934650000000001</c:v>
                </c:pt>
                <c:pt idx="1459">
                  <c:v>28.954495000000001</c:v>
                </c:pt>
                <c:pt idx="1460">
                  <c:v>28.974340999999995</c:v>
                </c:pt>
                <c:pt idx="1461">
                  <c:v>28.994185999999999</c:v>
                </c:pt>
                <c:pt idx="1462">
                  <c:v>29.014032</c:v>
                </c:pt>
                <c:pt idx="1463">
                  <c:v>29.033877000000004</c:v>
                </c:pt>
                <c:pt idx="1464">
                  <c:v>29.053723000000002</c:v>
                </c:pt>
                <c:pt idx="1465">
                  <c:v>29.073568000000005</c:v>
                </c:pt>
                <c:pt idx="1466">
                  <c:v>29.093413000000002</c:v>
                </c:pt>
                <c:pt idx="1467">
                  <c:v>29.113259000000003</c:v>
                </c:pt>
                <c:pt idx="1468">
                  <c:v>29.133103999999999</c:v>
                </c:pt>
                <c:pt idx="1469">
                  <c:v>29.152950000000004</c:v>
                </c:pt>
                <c:pt idx="1470">
                  <c:v>29.172795000000001</c:v>
                </c:pt>
                <c:pt idx="1471">
                  <c:v>29.192640999999991</c:v>
                </c:pt>
                <c:pt idx="1472">
                  <c:v>29.212485999999995</c:v>
                </c:pt>
                <c:pt idx="1473">
                  <c:v>29.232331999999996</c:v>
                </c:pt>
                <c:pt idx="1474">
                  <c:v>29.252177</c:v>
                </c:pt>
                <c:pt idx="1475">
                  <c:v>29.272022999999997</c:v>
                </c:pt>
                <c:pt idx="1476">
                  <c:v>29.291868000000004</c:v>
                </c:pt>
                <c:pt idx="1477">
                  <c:v>29.311713000000001</c:v>
                </c:pt>
                <c:pt idx="1478">
                  <c:v>29.331559000000002</c:v>
                </c:pt>
                <c:pt idx="1479">
                  <c:v>29.351403999999999</c:v>
                </c:pt>
                <c:pt idx="1480">
                  <c:v>29.371250000000003</c:v>
                </c:pt>
                <c:pt idx="1481">
                  <c:v>29.391095000000004</c:v>
                </c:pt>
                <c:pt idx="1482">
                  <c:v>29.410941000000001</c:v>
                </c:pt>
                <c:pt idx="1483">
                  <c:v>29.430785999999998</c:v>
                </c:pt>
                <c:pt idx="1484">
                  <c:v>29.450631999999995</c:v>
                </c:pt>
                <c:pt idx="1485">
                  <c:v>29.470476999999995</c:v>
                </c:pt>
                <c:pt idx="1486">
                  <c:v>29.490322999999997</c:v>
                </c:pt>
                <c:pt idx="1487">
                  <c:v>29.510168000000004</c:v>
                </c:pt>
                <c:pt idx="1488">
                  <c:v>29.530013</c:v>
                </c:pt>
                <c:pt idx="1489">
                  <c:v>29.549859000000001</c:v>
                </c:pt>
                <c:pt idx="1490">
                  <c:v>29.569704000000002</c:v>
                </c:pt>
                <c:pt idx="1491">
                  <c:v>29.589549999999992</c:v>
                </c:pt>
                <c:pt idx="1492">
                  <c:v>29.609394999999999</c:v>
                </c:pt>
                <c:pt idx="1493">
                  <c:v>29.629241</c:v>
                </c:pt>
                <c:pt idx="1494">
                  <c:v>29.649086</c:v>
                </c:pt>
                <c:pt idx="1495">
                  <c:v>29.668932000000002</c:v>
                </c:pt>
                <c:pt idx="1496">
                  <c:v>29.688777000000002</c:v>
                </c:pt>
                <c:pt idx="1497">
                  <c:v>29.708621999999991</c:v>
                </c:pt>
                <c:pt idx="1498">
                  <c:v>29.728467999999996</c:v>
                </c:pt>
                <c:pt idx="1499">
                  <c:v>29.748312999999996</c:v>
                </c:pt>
                <c:pt idx="1500">
                  <c:v>29.768158999999997</c:v>
                </c:pt>
                <c:pt idx="1501">
                  <c:v>29.788003999999997</c:v>
                </c:pt>
                <c:pt idx="1502">
                  <c:v>29.807849999999995</c:v>
                </c:pt>
                <c:pt idx="1503">
                  <c:v>29.827694999999999</c:v>
                </c:pt>
                <c:pt idx="1504">
                  <c:v>29.847541</c:v>
                </c:pt>
                <c:pt idx="1505">
                  <c:v>29.867386</c:v>
                </c:pt>
                <c:pt idx="1506">
                  <c:v>29.887231999999997</c:v>
                </c:pt>
                <c:pt idx="1507">
                  <c:v>29.907077000000001</c:v>
                </c:pt>
                <c:pt idx="1508">
                  <c:v>29.926921999999998</c:v>
                </c:pt>
                <c:pt idx="1509">
                  <c:v>29.946767999999995</c:v>
                </c:pt>
                <c:pt idx="1510">
                  <c:v>29.966612999999992</c:v>
                </c:pt>
                <c:pt idx="1511">
                  <c:v>29.986458999999996</c:v>
                </c:pt>
                <c:pt idx="1512">
                  <c:v>30.006304</c:v>
                </c:pt>
                <c:pt idx="1513">
                  <c:v>30.026150000000001</c:v>
                </c:pt>
                <c:pt idx="1514">
                  <c:v>30.045995000000001</c:v>
                </c:pt>
                <c:pt idx="1515">
                  <c:v>30.065840999999995</c:v>
                </c:pt>
                <c:pt idx="1516">
                  <c:v>30.085685999999995</c:v>
                </c:pt>
                <c:pt idx="1517">
                  <c:v>30.105530999999996</c:v>
                </c:pt>
                <c:pt idx="1518">
                  <c:v>30.125377</c:v>
                </c:pt>
                <c:pt idx="1519">
                  <c:v>30.145221999999997</c:v>
                </c:pt>
                <c:pt idx="1520">
                  <c:v>30.165068000000005</c:v>
                </c:pt>
                <c:pt idx="1521">
                  <c:v>30.184913000000005</c:v>
                </c:pt>
                <c:pt idx="1522">
                  <c:v>30.204758999999999</c:v>
                </c:pt>
                <c:pt idx="1523">
                  <c:v>30.224603999999996</c:v>
                </c:pt>
                <c:pt idx="1524">
                  <c:v>30.244450000000001</c:v>
                </c:pt>
                <c:pt idx="1525">
                  <c:v>30.264295000000001</c:v>
                </c:pt>
                <c:pt idx="1526">
                  <c:v>30.284141000000002</c:v>
                </c:pt>
                <c:pt idx="1527">
                  <c:v>30.303985999999998</c:v>
                </c:pt>
                <c:pt idx="1528">
                  <c:v>30.323830999999995</c:v>
                </c:pt>
                <c:pt idx="1529">
                  <c:v>30.343677</c:v>
                </c:pt>
                <c:pt idx="1530">
                  <c:v>30.363521999999996</c:v>
                </c:pt>
                <c:pt idx="1531">
                  <c:v>30.383368000000001</c:v>
                </c:pt>
                <c:pt idx="1532">
                  <c:v>30.403212999999997</c:v>
                </c:pt>
                <c:pt idx="1533">
                  <c:v>30.423058999999999</c:v>
                </c:pt>
                <c:pt idx="1534">
                  <c:v>30.442903999999995</c:v>
                </c:pt>
                <c:pt idx="1535">
                  <c:v>30.462749999999996</c:v>
                </c:pt>
                <c:pt idx="1536">
                  <c:v>30.482594999999996</c:v>
                </c:pt>
                <c:pt idx="1537">
                  <c:v>30.502439999999996</c:v>
                </c:pt>
                <c:pt idx="1538">
                  <c:v>30.522285999999998</c:v>
                </c:pt>
                <c:pt idx="1539">
                  <c:v>30.542130999999998</c:v>
                </c:pt>
                <c:pt idx="1540">
                  <c:v>30.561976999999999</c:v>
                </c:pt>
                <c:pt idx="1541">
                  <c:v>30.581821999999999</c:v>
                </c:pt>
                <c:pt idx="1542">
                  <c:v>30.601668000000004</c:v>
                </c:pt>
                <c:pt idx="1543">
                  <c:v>30.621513</c:v>
                </c:pt>
                <c:pt idx="1544">
                  <c:v>30.641359000000001</c:v>
                </c:pt>
                <c:pt idx="1545">
                  <c:v>30.661204000000001</c:v>
                </c:pt>
                <c:pt idx="1546">
                  <c:v>30.681049999999995</c:v>
                </c:pt>
                <c:pt idx="1547">
                  <c:v>30.700894999999999</c:v>
                </c:pt>
                <c:pt idx="1548">
                  <c:v>30.720739999999992</c:v>
                </c:pt>
                <c:pt idx="1549">
                  <c:v>30.740585999999997</c:v>
                </c:pt>
                <c:pt idx="1550">
                  <c:v>30.760430999999997</c:v>
                </c:pt>
                <c:pt idx="1551">
                  <c:v>30.780277000000002</c:v>
                </c:pt>
                <c:pt idx="1552">
                  <c:v>30.800122000000002</c:v>
                </c:pt>
                <c:pt idx="1553">
                  <c:v>30.819968000000003</c:v>
                </c:pt>
                <c:pt idx="1554">
                  <c:v>30.839812999999999</c:v>
                </c:pt>
                <c:pt idx="1555">
                  <c:v>30.859659000000001</c:v>
                </c:pt>
                <c:pt idx="1556">
                  <c:v>30.879504000000001</c:v>
                </c:pt>
                <c:pt idx="1557">
                  <c:v>30.899348999999997</c:v>
                </c:pt>
                <c:pt idx="1558">
                  <c:v>30.919194999999995</c:v>
                </c:pt>
                <c:pt idx="1559">
                  <c:v>30.939039999999995</c:v>
                </c:pt>
                <c:pt idx="1560">
                  <c:v>30.958886</c:v>
                </c:pt>
                <c:pt idx="1561">
                  <c:v>30.978730999999996</c:v>
                </c:pt>
                <c:pt idx="1562">
                  <c:v>30.998576999999997</c:v>
                </c:pt>
                <c:pt idx="1563">
                  <c:v>31.018421999999997</c:v>
                </c:pt>
                <c:pt idx="1564">
                  <c:v>31.038267999999999</c:v>
                </c:pt>
                <c:pt idx="1565">
                  <c:v>31.058112999999995</c:v>
                </c:pt>
                <c:pt idx="1566">
                  <c:v>31.077959000000003</c:v>
                </c:pt>
                <c:pt idx="1567">
                  <c:v>31.097804000000004</c:v>
                </c:pt>
                <c:pt idx="1568">
                  <c:v>31.117649</c:v>
                </c:pt>
                <c:pt idx="1569">
                  <c:v>31.137495000000005</c:v>
                </c:pt>
                <c:pt idx="1570">
                  <c:v>31.157340000000001</c:v>
                </c:pt>
                <c:pt idx="1571">
                  <c:v>31.177186000000003</c:v>
                </c:pt>
                <c:pt idx="1572">
                  <c:v>31.197030999999999</c:v>
                </c:pt>
                <c:pt idx="1573">
                  <c:v>31.216877000000004</c:v>
                </c:pt>
                <c:pt idx="1574">
                  <c:v>31.236721999999997</c:v>
                </c:pt>
                <c:pt idx="1575">
                  <c:v>31.256568000000001</c:v>
                </c:pt>
                <c:pt idx="1576">
                  <c:v>31.276413000000002</c:v>
                </c:pt>
                <c:pt idx="1577">
                  <c:v>31.296258000000005</c:v>
                </c:pt>
                <c:pt idx="1578">
                  <c:v>31.316103999999999</c:v>
                </c:pt>
                <c:pt idx="1579">
                  <c:v>31.335948999999999</c:v>
                </c:pt>
                <c:pt idx="1580">
                  <c:v>31.355795000000001</c:v>
                </c:pt>
                <c:pt idx="1581">
                  <c:v>31.375639999999997</c:v>
                </c:pt>
                <c:pt idx="1582">
                  <c:v>31.395485999999995</c:v>
                </c:pt>
                <c:pt idx="1583">
                  <c:v>31.415330999999991</c:v>
                </c:pt>
                <c:pt idx="1584">
                  <c:v>31.435176999999996</c:v>
                </c:pt>
                <c:pt idx="1585">
                  <c:v>31.455021999999996</c:v>
                </c:pt>
                <c:pt idx="1586">
                  <c:v>31.474868000000004</c:v>
                </c:pt>
                <c:pt idx="1587">
                  <c:v>31.494712999999997</c:v>
                </c:pt>
                <c:pt idx="1588">
                  <c:v>31.514558000000005</c:v>
                </c:pt>
                <c:pt idx="1589">
                  <c:v>31.534403999999999</c:v>
                </c:pt>
                <c:pt idx="1590">
                  <c:v>31.554248999999999</c:v>
                </c:pt>
                <c:pt idx="1591">
                  <c:v>31.574095000000003</c:v>
                </c:pt>
                <c:pt idx="1592">
                  <c:v>31.59394</c:v>
                </c:pt>
                <c:pt idx="1593">
                  <c:v>31.613786000000001</c:v>
                </c:pt>
                <c:pt idx="1594">
                  <c:v>31.633631000000001</c:v>
                </c:pt>
                <c:pt idx="1595">
                  <c:v>31.653476999999999</c:v>
                </c:pt>
                <c:pt idx="1596">
                  <c:v>31.673321999999999</c:v>
                </c:pt>
                <c:pt idx="1597">
                  <c:v>31.693166999999999</c:v>
                </c:pt>
                <c:pt idx="1598">
                  <c:v>31.713013</c:v>
                </c:pt>
                <c:pt idx="1599">
                  <c:v>31.732858000000004</c:v>
                </c:pt>
                <c:pt idx="1600">
                  <c:v>31.752703999999998</c:v>
                </c:pt>
                <c:pt idx="1601">
                  <c:v>31.772548999999994</c:v>
                </c:pt>
                <c:pt idx="1602">
                  <c:v>31.792394999999996</c:v>
                </c:pt>
                <c:pt idx="1603">
                  <c:v>31.812239999999996</c:v>
                </c:pt>
                <c:pt idx="1604">
                  <c:v>31.832086</c:v>
                </c:pt>
                <c:pt idx="1605">
                  <c:v>31.851931000000004</c:v>
                </c:pt>
                <c:pt idx="1606">
                  <c:v>31.871777000000005</c:v>
                </c:pt>
                <c:pt idx="1607">
                  <c:v>31.891622000000002</c:v>
                </c:pt>
                <c:pt idx="1608">
                  <c:v>31.911466999999995</c:v>
                </c:pt>
                <c:pt idx="1609">
                  <c:v>31.931312999999996</c:v>
                </c:pt>
                <c:pt idx="1610">
                  <c:v>31.951158000000003</c:v>
                </c:pt>
                <c:pt idx="1611">
                  <c:v>31.971004000000001</c:v>
                </c:pt>
                <c:pt idx="1612">
                  <c:v>31.990848999999997</c:v>
                </c:pt>
                <c:pt idx="1613">
                  <c:v>32.010694999999998</c:v>
                </c:pt>
                <c:pt idx="1614">
                  <c:v>32.030540000000002</c:v>
                </c:pt>
                <c:pt idx="1615">
                  <c:v>32.050385999999996</c:v>
                </c:pt>
                <c:pt idx="1616">
                  <c:v>32.070231</c:v>
                </c:pt>
                <c:pt idx="1617">
                  <c:v>32.090076000000003</c:v>
                </c:pt>
                <c:pt idx="1618">
                  <c:v>32.109922000000005</c:v>
                </c:pt>
                <c:pt idx="1619">
                  <c:v>32.129767000000001</c:v>
                </c:pt>
                <c:pt idx="1620">
                  <c:v>32.149613000000002</c:v>
                </c:pt>
                <c:pt idx="1621">
                  <c:v>32.169458000000006</c:v>
                </c:pt>
                <c:pt idx="1622">
                  <c:v>32.189304</c:v>
                </c:pt>
                <c:pt idx="1623">
                  <c:v>32.209149000000011</c:v>
                </c:pt>
                <c:pt idx="1624">
                  <c:v>32.228995000000012</c:v>
                </c:pt>
                <c:pt idx="1625">
                  <c:v>32.248840000000001</c:v>
                </c:pt>
                <c:pt idx="1626">
                  <c:v>32.268686000000002</c:v>
                </c:pt>
                <c:pt idx="1627">
                  <c:v>32.288531000000013</c:v>
                </c:pt>
                <c:pt idx="1628">
                  <c:v>32.308376000000003</c:v>
                </c:pt>
                <c:pt idx="1629">
                  <c:v>32.328222000000004</c:v>
                </c:pt>
                <c:pt idx="1630">
                  <c:v>32.348066999999993</c:v>
                </c:pt>
                <c:pt idx="1631">
                  <c:v>32.367913000000001</c:v>
                </c:pt>
                <c:pt idx="1632">
                  <c:v>32.387757999999998</c:v>
                </c:pt>
                <c:pt idx="1633">
                  <c:v>32.407603999999999</c:v>
                </c:pt>
                <c:pt idx="1634">
                  <c:v>32.427448999999996</c:v>
                </c:pt>
                <c:pt idx="1635">
                  <c:v>32.447294999999997</c:v>
                </c:pt>
                <c:pt idx="1636">
                  <c:v>32.467140000000001</c:v>
                </c:pt>
                <c:pt idx="1637">
                  <c:v>32.486984999999997</c:v>
                </c:pt>
                <c:pt idx="1638">
                  <c:v>32.506831000000005</c:v>
                </c:pt>
                <c:pt idx="1639">
                  <c:v>32.526676000000002</c:v>
                </c:pt>
                <c:pt idx="1640">
                  <c:v>32.546522000000003</c:v>
                </c:pt>
                <c:pt idx="1641">
                  <c:v>32.566367</c:v>
                </c:pt>
                <c:pt idx="1642">
                  <c:v>32.586213000000001</c:v>
                </c:pt>
                <c:pt idx="1643">
                  <c:v>32.606058000000004</c:v>
                </c:pt>
                <c:pt idx="1644">
                  <c:v>32.625904000000013</c:v>
                </c:pt>
                <c:pt idx="1645">
                  <c:v>32.645749000000002</c:v>
                </c:pt>
                <c:pt idx="1646">
                  <c:v>32.66559500000001</c:v>
                </c:pt>
                <c:pt idx="1647">
                  <c:v>32.68544</c:v>
                </c:pt>
                <c:pt idx="1648">
                  <c:v>32.705285000000003</c:v>
                </c:pt>
                <c:pt idx="1649">
                  <c:v>32.725131000000019</c:v>
                </c:pt>
                <c:pt idx="1650">
                  <c:v>32.744976000000001</c:v>
                </c:pt>
                <c:pt idx="1651">
                  <c:v>32.764822000000002</c:v>
                </c:pt>
                <c:pt idx="1652">
                  <c:v>32.784666999999999</c:v>
                </c:pt>
                <c:pt idx="1653">
                  <c:v>32.804513</c:v>
                </c:pt>
                <c:pt idx="1654">
                  <c:v>32.824358000000004</c:v>
                </c:pt>
                <c:pt idx="1655">
                  <c:v>32.844203999999998</c:v>
                </c:pt>
                <c:pt idx="1656">
                  <c:v>32.864048999999994</c:v>
                </c:pt>
                <c:pt idx="1657">
                  <c:v>32.883893999999998</c:v>
                </c:pt>
                <c:pt idx="1658">
                  <c:v>32.903740000000006</c:v>
                </c:pt>
                <c:pt idx="1659">
                  <c:v>32.923585000000003</c:v>
                </c:pt>
                <c:pt idx="1660">
                  <c:v>32.943431000000004</c:v>
                </c:pt>
                <c:pt idx="1661">
                  <c:v>32.963276</c:v>
                </c:pt>
                <c:pt idx="1662">
                  <c:v>32.983122000000002</c:v>
                </c:pt>
                <c:pt idx="1663">
                  <c:v>33.002967000000005</c:v>
                </c:pt>
                <c:pt idx="1664">
                  <c:v>33.022813000000014</c:v>
                </c:pt>
                <c:pt idx="1665">
                  <c:v>33.042658000000003</c:v>
                </c:pt>
                <c:pt idx="1666">
                  <c:v>33.062504000000011</c:v>
                </c:pt>
                <c:pt idx="1667">
                  <c:v>33.082349000000001</c:v>
                </c:pt>
                <c:pt idx="1668">
                  <c:v>33.102194000000011</c:v>
                </c:pt>
                <c:pt idx="1669">
                  <c:v>33.122040000000013</c:v>
                </c:pt>
                <c:pt idx="1670">
                  <c:v>33.141884999999995</c:v>
                </c:pt>
                <c:pt idx="1671">
                  <c:v>33.161731000000003</c:v>
                </c:pt>
                <c:pt idx="1672">
                  <c:v>33.181576</c:v>
                </c:pt>
                <c:pt idx="1673">
                  <c:v>33.201422000000001</c:v>
                </c:pt>
                <c:pt idx="1674">
                  <c:v>33.221267000000005</c:v>
                </c:pt>
                <c:pt idx="1675">
                  <c:v>33.241113000000013</c:v>
                </c:pt>
                <c:pt idx="1676">
                  <c:v>33.260958000000009</c:v>
                </c:pt>
                <c:pt idx="1677">
                  <c:v>33.280803000000006</c:v>
                </c:pt>
                <c:pt idx="1678">
                  <c:v>33.300648999999993</c:v>
                </c:pt>
                <c:pt idx="1679">
                  <c:v>33.320494000000004</c:v>
                </c:pt>
                <c:pt idx="1680">
                  <c:v>33.340340000000005</c:v>
                </c:pt>
                <c:pt idx="1681">
                  <c:v>33.360185000000001</c:v>
                </c:pt>
                <c:pt idx="1682">
                  <c:v>33.380030999999995</c:v>
                </c:pt>
                <c:pt idx="1683">
                  <c:v>33.399876000000006</c:v>
                </c:pt>
                <c:pt idx="1684">
                  <c:v>33.419722</c:v>
                </c:pt>
                <c:pt idx="1685">
                  <c:v>33.439567000000004</c:v>
                </c:pt>
                <c:pt idx="1686">
                  <c:v>33.459413000000005</c:v>
                </c:pt>
                <c:pt idx="1687">
                  <c:v>33.479258000000002</c:v>
                </c:pt>
                <c:pt idx="1688">
                  <c:v>33.499103000000012</c:v>
                </c:pt>
                <c:pt idx="1689">
                  <c:v>33.518949000000006</c:v>
                </c:pt>
                <c:pt idx="1690">
                  <c:v>33.538794000000003</c:v>
                </c:pt>
                <c:pt idx="1691">
                  <c:v>33.558640000000004</c:v>
                </c:pt>
                <c:pt idx="1692">
                  <c:v>33.578485000000001</c:v>
                </c:pt>
                <c:pt idx="1693">
                  <c:v>33.598331000000009</c:v>
                </c:pt>
                <c:pt idx="1694">
                  <c:v>33.618176000000012</c:v>
                </c:pt>
                <c:pt idx="1695">
                  <c:v>33.638022000000007</c:v>
                </c:pt>
                <c:pt idx="1696">
                  <c:v>33.657866999999989</c:v>
                </c:pt>
                <c:pt idx="1697">
                  <c:v>33.677712000000007</c:v>
                </c:pt>
                <c:pt idx="1698">
                  <c:v>33.697558000000008</c:v>
                </c:pt>
                <c:pt idx="1699">
                  <c:v>33.717403000000004</c:v>
                </c:pt>
                <c:pt idx="1700">
                  <c:v>33.737249000000006</c:v>
                </c:pt>
                <c:pt idx="1701">
                  <c:v>33.757093999999995</c:v>
                </c:pt>
                <c:pt idx="1702">
                  <c:v>33.776940000000003</c:v>
                </c:pt>
                <c:pt idx="1703">
                  <c:v>33.796785000000007</c:v>
                </c:pt>
                <c:pt idx="1704">
                  <c:v>33.816630999999994</c:v>
                </c:pt>
                <c:pt idx="1705">
                  <c:v>33.836476000000005</c:v>
                </c:pt>
                <c:pt idx="1706">
                  <c:v>33.856321999999999</c:v>
                </c:pt>
                <c:pt idx="1707">
                  <c:v>33.876166999999995</c:v>
                </c:pt>
                <c:pt idx="1708">
                  <c:v>33.896012000000006</c:v>
                </c:pt>
                <c:pt idx="1709">
                  <c:v>33.915858</c:v>
                </c:pt>
                <c:pt idx="1710">
                  <c:v>33.935703000000011</c:v>
                </c:pt>
                <c:pt idx="1711">
                  <c:v>33.955549000000005</c:v>
                </c:pt>
                <c:pt idx="1712">
                  <c:v>33.975394000000001</c:v>
                </c:pt>
                <c:pt idx="1713">
                  <c:v>33.995240000000003</c:v>
                </c:pt>
                <c:pt idx="1714">
                  <c:v>34.015084999999999</c:v>
                </c:pt>
                <c:pt idx="1715">
                  <c:v>34.034931</c:v>
                </c:pt>
                <c:pt idx="1716">
                  <c:v>34.054776000000004</c:v>
                </c:pt>
                <c:pt idx="1717">
                  <c:v>34.074621999999998</c:v>
                </c:pt>
                <c:pt idx="1718">
                  <c:v>34.094466999999995</c:v>
                </c:pt>
                <c:pt idx="1719">
                  <c:v>34.114312000000005</c:v>
                </c:pt>
                <c:pt idx="1720">
                  <c:v>34.134158000000006</c:v>
                </c:pt>
                <c:pt idx="1721">
                  <c:v>34.154002999999996</c:v>
                </c:pt>
                <c:pt idx="1722">
                  <c:v>34.173849000000004</c:v>
                </c:pt>
                <c:pt idx="1723">
                  <c:v>34.193694000000001</c:v>
                </c:pt>
                <c:pt idx="1724">
                  <c:v>34.213540000000002</c:v>
                </c:pt>
                <c:pt idx="1725">
                  <c:v>34.233385000000006</c:v>
                </c:pt>
                <c:pt idx="1726">
                  <c:v>34.253231</c:v>
                </c:pt>
                <c:pt idx="1727">
                  <c:v>34.273076000000003</c:v>
                </c:pt>
                <c:pt idx="1728">
                  <c:v>34.292921000000007</c:v>
                </c:pt>
                <c:pt idx="1729">
                  <c:v>34.312766999999994</c:v>
                </c:pt>
                <c:pt idx="1730">
                  <c:v>34.332612000000005</c:v>
                </c:pt>
                <c:pt idx="1731">
                  <c:v>34.352457999999999</c:v>
                </c:pt>
                <c:pt idx="1732">
                  <c:v>34.372303000000002</c:v>
                </c:pt>
                <c:pt idx="1733">
                  <c:v>34.392149000000003</c:v>
                </c:pt>
                <c:pt idx="1734">
                  <c:v>34.411993999999993</c:v>
                </c:pt>
                <c:pt idx="1735">
                  <c:v>34.431839999999994</c:v>
                </c:pt>
                <c:pt idx="1736">
                  <c:v>34.451684999999991</c:v>
                </c:pt>
                <c:pt idx="1737">
                  <c:v>34.471531000000006</c:v>
                </c:pt>
                <c:pt idx="1738">
                  <c:v>34.491376000000002</c:v>
                </c:pt>
                <c:pt idx="1739">
                  <c:v>34.511220999999999</c:v>
                </c:pt>
                <c:pt idx="1740">
                  <c:v>34.531066999999993</c:v>
                </c:pt>
                <c:pt idx="1741">
                  <c:v>34.550912000000004</c:v>
                </c:pt>
                <c:pt idx="1742">
                  <c:v>34.570758000000005</c:v>
                </c:pt>
                <c:pt idx="1743">
                  <c:v>34.590603000000002</c:v>
                </c:pt>
                <c:pt idx="1744">
                  <c:v>34.610448999999996</c:v>
                </c:pt>
                <c:pt idx="1745">
                  <c:v>34.630294000000006</c:v>
                </c:pt>
                <c:pt idx="1746">
                  <c:v>34.65014</c:v>
                </c:pt>
                <c:pt idx="1747">
                  <c:v>34.669985000000004</c:v>
                </c:pt>
                <c:pt idx="1748">
                  <c:v>34.689830000000001</c:v>
                </c:pt>
                <c:pt idx="1749">
                  <c:v>34.709676000000002</c:v>
                </c:pt>
                <c:pt idx="1750">
                  <c:v>34.729521000000013</c:v>
                </c:pt>
                <c:pt idx="1751">
                  <c:v>34.749367000000007</c:v>
                </c:pt>
                <c:pt idx="1752">
                  <c:v>34.76921200000001</c:v>
                </c:pt>
                <c:pt idx="1753">
                  <c:v>34.789058000000004</c:v>
                </c:pt>
                <c:pt idx="1754">
                  <c:v>34.808903000000001</c:v>
                </c:pt>
                <c:pt idx="1755">
                  <c:v>34.828749000000002</c:v>
                </c:pt>
                <c:pt idx="1756">
                  <c:v>34.848594000000006</c:v>
                </c:pt>
                <c:pt idx="1757">
                  <c:v>34.86844</c:v>
                </c:pt>
                <c:pt idx="1758">
                  <c:v>34.888284999999996</c:v>
                </c:pt>
                <c:pt idx="1759">
                  <c:v>34.908130000000007</c:v>
                </c:pt>
                <c:pt idx="1760">
                  <c:v>34.927976000000001</c:v>
                </c:pt>
                <c:pt idx="1761">
                  <c:v>34.947820999999998</c:v>
                </c:pt>
                <c:pt idx="1762">
                  <c:v>34.967666999999999</c:v>
                </c:pt>
                <c:pt idx="1763">
                  <c:v>34.987512000000002</c:v>
                </c:pt>
                <c:pt idx="1764">
                  <c:v>35.007358000000011</c:v>
                </c:pt>
                <c:pt idx="1765">
                  <c:v>35.027203</c:v>
                </c:pt>
                <c:pt idx="1766">
                  <c:v>35.047048999999994</c:v>
                </c:pt>
                <c:pt idx="1767">
                  <c:v>35.066894000000005</c:v>
                </c:pt>
                <c:pt idx="1768">
                  <c:v>35.086739000000001</c:v>
                </c:pt>
                <c:pt idx="1769">
                  <c:v>35.106585000000003</c:v>
                </c:pt>
                <c:pt idx="1770">
                  <c:v>35.126430000000006</c:v>
                </c:pt>
                <c:pt idx="1771">
                  <c:v>35.146276</c:v>
                </c:pt>
                <c:pt idx="1772">
                  <c:v>35.166121000000011</c:v>
                </c:pt>
                <c:pt idx="1773">
                  <c:v>35.185967000000005</c:v>
                </c:pt>
                <c:pt idx="1774">
                  <c:v>35.205812000000009</c:v>
                </c:pt>
                <c:pt idx="1775">
                  <c:v>35.22565800000001</c:v>
                </c:pt>
                <c:pt idx="1776">
                  <c:v>35.245503000000014</c:v>
                </c:pt>
                <c:pt idx="1777">
                  <c:v>35.265349000000008</c:v>
                </c:pt>
                <c:pt idx="1778">
                  <c:v>35.285194000000011</c:v>
                </c:pt>
                <c:pt idx="1779">
                  <c:v>35.305039000000001</c:v>
                </c:pt>
                <c:pt idx="1780">
                  <c:v>35.324884999999995</c:v>
                </c:pt>
                <c:pt idx="1781">
                  <c:v>35.344729999999998</c:v>
                </c:pt>
                <c:pt idx="1782">
                  <c:v>35.364576</c:v>
                </c:pt>
                <c:pt idx="1783">
                  <c:v>35.384420999999989</c:v>
                </c:pt>
                <c:pt idx="1784">
                  <c:v>35.404266999999997</c:v>
                </c:pt>
                <c:pt idx="1785">
                  <c:v>35.424112000000008</c:v>
                </c:pt>
                <c:pt idx="1786">
                  <c:v>35.443958000000002</c:v>
                </c:pt>
                <c:pt idx="1787">
                  <c:v>35.463803000000006</c:v>
                </c:pt>
                <c:pt idx="1788">
                  <c:v>35.483647999999995</c:v>
                </c:pt>
                <c:pt idx="1789">
                  <c:v>35.503493999999996</c:v>
                </c:pt>
                <c:pt idx="1790">
                  <c:v>35.523339000000007</c:v>
                </c:pt>
                <c:pt idx="1791">
                  <c:v>35.543185000000001</c:v>
                </c:pt>
                <c:pt idx="1792">
                  <c:v>35.563030000000005</c:v>
                </c:pt>
                <c:pt idx="1793">
                  <c:v>35.582876000000006</c:v>
                </c:pt>
                <c:pt idx="1794">
                  <c:v>35.602721000000003</c:v>
                </c:pt>
                <c:pt idx="1795">
                  <c:v>35.622567000000011</c:v>
                </c:pt>
                <c:pt idx="1796">
                  <c:v>35.642412000000007</c:v>
                </c:pt>
                <c:pt idx="1797">
                  <c:v>35.662258000000008</c:v>
                </c:pt>
                <c:pt idx="1798">
                  <c:v>35.682103000000012</c:v>
                </c:pt>
                <c:pt idx="1799">
                  <c:v>35.701948000000002</c:v>
                </c:pt>
                <c:pt idx="1800">
                  <c:v>35.721794000000003</c:v>
                </c:pt>
                <c:pt idx="1801">
                  <c:v>35.741639000000006</c:v>
                </c:pt>
                <c:pt idx="1802">
                  <c:v>35.761485</c:v>
                </c:pt>
                <c:pt idx="1803">
                  <c:v>35.781330000000004</c:v>
                </c:pt>
                <c:pt idx="1804">
                  <c:v>35.801176000000005</c:v>
                </c:pt>
                <c:pt idx="1805">
                  <c:v>35.821020999999995</c:v>
                </c:pt>
                <c:pt idx="1806">
                  <c:v>35.840866999999989</c:v>
                </c:pt>
                <c:pt idx="1807">
                  <c:v>35.860712000000007</c:v>
                </c:pt>
                <c:pt idx="1808">
                  <c:v>35.880556999999996</c:v>
                </c:pt>
                <c:pt idx="1809">
                  <c:v>35.900403000000004</c:v>
                </c:pt>
                <c:pt idx="1810">
                  <c:v>35.920248000000001</c:v>
                </c:pt>
                <c:pt idx="1811">
                  <c:v>35.940093999999995</c:v>
                </c:pt>
                <c:pt idx="1812">
                  <c:v>35.959939000000006</c:v>
                </c:pt>
                <c:pt idx="1813">
                  <c:v>35.979785</c:v>
                </c:pt>
                <c:pt idx="1814">
                  <c:v>35.999630000000003</c:v>
                </c:pt>
                <c:pt idx="1815">
                  <c:v>36.019476000000004</c:v>
                </c:pt>
                <c:pt idx="1816">
                  <c:v>36.039321000000001</c:v>
                </c:pt>
                <c:pt idx="1817">
                  <c:v>36.059166999999995</c:v>
                </c:pt>
                <c:pt idx="1818">
                  <c:v>36.079012000000006</c:v>
                </c:pt>
                <c:pt idx="1819">
                  <c:v>36.098857000000002</c:v>
                </c:pt>
                <c:pt idx="1820">
                  <c:v>36.118703000000011</c:v>
                </c:pt>
                <c:pt idx="1821">
                  <c:v>36.138548000000007</c:v>
                </c:pt>
                <c:pt idx="1822">
                  <c:v>36.158394000000001</c:v>
                </c:pt>
                <c:pt idx="1823">
                  <c:v>36.178239000000012</c:v>
                </c:pt>
                <c:pt idx="1824">
                  <c:v>36.198085000000006</c:v>
                </c:pt>
                <c:pt idx="1825">
                  <c:v>36.217930000000003</c:v>
                </c:pt>
                <c:pt idx="1826">
                  <c:v>36.237776000000011</c:v>
                </c:pt>
                <c:pt idx="1827">
                  <c:v>36.257620999999993</c:v>
                </c:pt>
                <c:pt idx="1828">
                  <c:v>36.277466000000004</c:v>
                </c:pt>
                <c:pt idx="1829">
                  <c:v>36.297312000000012</c:v>
                </c:pt>
                <c:pt idx="1830">
                  <c:v>36.317156999999995</c:v>
                </c:pt>
                <c:pt idx="1831">
                  <c:v>36.337002999999996</c:v>
                </c:pt>
                <c:pt idx="1832">
                  <c:v>36.356847999999992</c:v>
                </c:pt>
                <c:pt idx="1833">
                  <c:v>36.376693999999993</c:v>
                </c:pt>
                <c:pt idx="1834">
                  <c:v>36.396539000000011</c:v>
                </c:pt>
                <c:pt idx="1835">
                  <c:v>36.416384999999998</c:v>
                </c:pt>
                <c:pt idx="1836">
                  <c:v>36.436230000000002</c:v>
                </c:pt>
                <c:pt idx="1837">
                  <c:v>36.456075999999996</c:v>
                </c:pt>
                <c:pt idx="1838">
                  <c:v>36.475921</c:v>
                </c:pt>
                <c:pt idx="1839">
                  <c:v>36.495766000000003</c:v>
                </c:pt>
                <c:pt idx="1840">
                  <c:v>36.515612000000004</c:v>
                </c:pt>
                <c:pt idx="1841">
                  <c:v>36.535457000000001</c:v>
                </c:pt>
                <c:pt idx="1842">
                  <c:v>36.555303000000002</c:v>
                </c:pt>
                <c:pt idx="1843">
                  <c:v>36.575148000000006</c:v>
                </c:pt>
                <c:pt idx="1844">
                  <c:v>36.594994</c:v>
                </c:pt>
                <c:pt idx="1845">
                  <c:v>36.614838999999996</c:v>
                </c:pt>
                <c:pt idx="1846">
                  <c:v>36.634684999999998</c:v>
                </c:pt>
                <c:pt idx="1847">
                  <c:v>36.654530000000001</c:v>
                </c:pt>
                <c:pt idx="1848">
                  <c:v>36.674375000000005</c:v>
                </c:pt>
                <c:pt idx="1849">
                  <c:v>36.694221000000006</c:v>
                </c:pt>
                <c:pt idx="1850">
                  <c:v>36.714065999999995</c:v>
                </c:pt>
                <c:pt idx="1851">
                  <c:v>36.733912000000011</c:v>
                </c:pt>
                <c:pt idx="1852">
                  <c:v>36.753757</c:v>
                </c:pt>
                <c:pt idx="1853">
                  <c:v>36.773603000000001</c:v>
                </c:pt>
                <c:pt idx="1854">
                  <c:v>36.793448000000005</c:v>
                </c:pt>
                <c:pt idx="1855">
                  <c:v>36.813293999999999</c:v>
                </c:pt>
                <c:pt idx="1856">
                  <c:v>36.833139000000003</c:v>
                </c:pt>
                <c:pt idx="1857">
                  <c:v>36.852984999999997</c:v>
                </c:pt>
                <c:pt idx="1858">
                  <c:v>36.87283</c:v>
                </c:pt>
                <c:pt idx="1859">
                  <c:v>36.892675000000004</c:v>
                </c:pt>
                <c:pt idx="1860">
                  <c:v>36.912521000000005</c:v>
                </c:pt>
                <c:pt idx="1861">
                  <c:v>36.932366000000002</c:v>
                </c:pt>
                <c:pt idx="1862">
                  <c:v>36.952212000000003</c:v>
                </c:pt>
                <c:pt idx="1863">
                  <c:v>36.972057</c:v>
                </c:pt>
                <c:pt idx="1864">
                  <c:v>36.991903000000001</c:v>
                </c:pt>
                <c:pt idx="1865">
                  <c:v>37.011747999999997</c:v>
                </c:pt>
                <c:pt idx="1866">
                  <c:v>37.031594000000005</c:v>
                </c:pt>
                <c:pt idx="1867">
                  <c:v>37.051438999999995</c:v>
                </c:pt>
                <c:pt idx="1868">
                  <c:v>37.071283999999999</c:v>
                </c:pt>
                <c:pt idx="1869">
                  <c:v>37.091130000000007</c:v>
                </c:pt>
                <c:pt idx="1870">
                  <c:v>37.110975000000003</c:v>
                </c:pt>
                <c:pt idx="1871">
                  <c:v>37.130821000000005</c:v>
                </c:pt>
                <c:pt idx="1872">
                  <c:v>37.150665999999994</c:v>
                </c:pt>
                <c:pt idx="1873">
                  <c:v>37.170512000000009</c:v>
                </c:pt>
                <c:pt idx="1874">
                  <c:v>37.190357000000013</c:v>
                </c:pt>
                <c:pt idx="1875">
                  <c:v>37.210203</c:v>
                </c:pt>
                <c:pt idx="1876">
                  <c:v>37.230048000000004</c:v>
                </c:pt>
                <c:pt idx="1877">
                  <c:v>37.249894000000005</c:v>
                </c:pt>
                <c:pt idx="1878">
                  <c:v>37.269739000000008</c:v>
                </c:pt>
                <c:pt idx="1879">
                  <c:v>37.289584000000005</c:v>
                </c:pt>
                <c:pt idx="1880">
                  <c:v>37.309429999999999</c:v>
                </c:pt>
                <c:pt idx="1881">
                  <c:v>37.329275000000003</c:v>
                </c:pt>
                <c:pt idx="1882">
                  <c:v>37.349121000000004</c:v>
                </c:pt>
                <c:pt idx="1883">
                  <c:v>37.368966</c:v>
                </c:pt>
                <c:pt idx="1884">
                  <c:v>37.388812000000001</c:v>
                </c:pt>
                <c:pt idx="1885">
                  <c:v>37.408657000000005</c:v>
                </c:pt>
                <c:pt idx="1886">
                  <c:v>37.428503000000013</c:v>
                </c:pt>
                <c:pt idx="1887">
                  <c:v>37.448348000000003</c:v>
                </c:pt>
                <c:pt idx="1888">
                  <c:v>37.468193000000014</c:v>
                </c:pt>
                <c:pt idx="1889">
                  <c:v>37.488039000000001</c:v>
                </c:pt>
                <c:pt idx="1890">
                  <c:v>37.507883999999997</c:v>
                </c:pt>
                <c:pt idx="1891">
                  <c:v>37.527730000000005</c:v>
                </c:pt>
                <c:pt idx="1892">
                  <c:v>37.547575000000002</c:v>
                </c:pt>
                <c:pt idx="1893">
                  <c:v>37.567420999999996</c:v>
                </c:pt>
                <c:pt idx="1894">
                  <c:v>37.587265999999993</c:v>
                </c:pt>
                <c:pt idx="1895">
                  <c:v>37.607112000000008</c:v>
                </c:pt>
                <c:pt idx="1896">
                  <c:v>37.626957000000012</c:v>
                </c:pt>
                <c:pt idx="1897">
                  <c:v>37.646803000000006</c:v>
                </c:pt>
                <c:pt idx="1898">
                  <c:v>37.666648000000002</c:v>
                </c:pt>
                <c:pt idx="1899">
                  <c:v>37.686493000000006</c:v>
                </c:pt>
                <c:pt idx="1900">
                  <c:v>37.706339000000007</c:v>
                </c:pt>
                <c:pt idx="1901">
                  <c:v>37.726184000000003</c:v>
                </c:pt>
                <c:pt idx="1902">
                  <c:v>37.746030000000005</c:v>
                </c:pt>
                <c:pt idx="1903">
                  <c:v>37.765875000000008</c:v>
                </c:pt>
                <c:pt idx="1904">
                  <c:v>37.785721000000002</c:v>
                </c:pt>
                <c:pt idx="1905">
                  <c:v>37.805566000000006</c:v>
                </c:pt>
                <c:pt idx="1906">
                  <c:v>37.825412000000007</c:v>
                </c:pt>
                <c:pt idx="1907">
                  <c:v>37.845257000000004</c:v>
                </c:pt>
                <c:pt idx="1908">
                  <c:v>37.865102000000007</c:v>
                </c:pt>
                <c:pt idx="1909">
                  <c:v>37.884947999999994</c:v>
                </c:pt>
                <c:pt idx="1910">
                  <c:v>37.904793000000005</c:v>
                </c:pt>
                <c:pt idx="1911">
                  <c:v>37.924639000000006</c:v>
                </c:pt>
                <c:pt idx="1912">
                  <c:v>37.944483999999989</c:v>
                </c:pt>
                <c:pt idx="1913">
                  <c:v>37.964330000000004</c:v>
                </c:pt>
                <c:pt idx="1914">
                  <c:v>37.984175</c:v>
                </c:pt>
                <c:pt idx="1915">
                  <c:v>38.004020999999995</c:v>
                </c:pt>
                <c:pt idx="1916">
                  <c:v>38.023866000000005</c:v>
                </c:pt>
                <c:pt idx="1917">
                  <c:v>38.043712000000006</c:v>
                </c:pt>
                <c:pt idx="1918">
                  <c:v>38.063557000000003</c:v>
                </c:pt>
                <c:pt idx="1919">
                  <c:v>38.083402</c:v>
                </c:pt>
                <c:pt idx="1920">
                  <c:v>38.103248000000001</c:v>
                </c:pt>
                <c:pt idx="1921">
                  <c:v>38.123093000000011</c:v>
                </c:pt>
                <c:pt idx="1922">
                  <c:v>38.142939000000013</c:v>
                </c:pt>
                <c:pt idx="1923">
                  <c:v>38.162784000000002</c:v>
                </c:pt>
                <c:pt idx="1924">
                  <c:v>38.182630000000003</c:v>
                </c:pt>
                <c:pt idx="1925">
                  <c:v>38.202475000000007</c:v>
                </c:pt>
                <c:pt idx="1926">
                  <c:v>38.222321000000008</c:v>
                </c:pt>
                <c:pt idx="1927">
                  <c:v>38.242166000000012</c:v>
                </c:pt>
                <c:pt idx="1928">
                  <c:v>38.262012000000013</c:v>
                </c:pt>
                <c:pt idx="1929">
                  <c:v>38.281856999999995</c:v>
                </c:pt>
                <c:pt idx="1930">
                  <c:v>38.301701999999999</c:v>
                </c:pt>
                <c:pt idx="1931">
                  <c:v>38.321548</c:v>
                </c:pt>
                <c:pt idx="1932">
                  <c:v>38.341393000000004</c:v>
                </c:pt>
                <c:pt idx="1933">
                  <c:v>38.361239000000005</c:v>
                </c:pt>
                <c:pt idx="1934">
                  <c:v>38.381083999999987</c:v>
                </c:pt>
                <c:pt idx="1935">
                  <c:v>38.400930000000002</c:v>
                </c:pt>
                <c:pt idx="1936">
                  <c:v>38.420775000000006</c:v>
                </c:pt>
                <c:pt idx="1937">
                  <c:v>38.440620999999993</c:v>
                </c:pt>
                <c:pt idx="1938">
                  <c:v>38.460466000000004</c:v>
                </c:pt>
                <c:pt idx="1939">
                  <c:v>38.480311</c:v>
                </c:pt>
                <c:pt idx="1940">
                  <c:v>38.500157000000002</c:v>
                </c:pt>
                <c:pt idx="1941">
                  <c:v>38.520002000000005</c:v>
                </c:pt>
                <c:pt idx="1942">
                  <c:v>38.539847999999999</c:v>
                </c:pt>
                <c:pt idx="1943">
                  <c:v>38.559692999999996</c:v>
                </c:pt>
                <c:pt idx="1944">
                  <c:v>38.579539000000011</c:v>
                </c:pt>
                <c:pt idx="1945">
                  <c:v>38.599384000000001</c:v>
                </c:pt>
                <c:pt idx="1946">
                  <c:v>38.619230000000002</c:v>
                </c:pt>
                <c:pt idx="1947">
                  <c:v>38.639075000000005</c:v>
                </c:pt>
                <c:pt idx="1948">
                  <c:v>38.658921000000007</c:v>
                </c:pt>
                <c:pt idx="1949">
                  <c:v>38.678766000000003</c:v>
                </c:pt>
                <c:pt idx="1950">
                  <c:v>38.698611000000007</c:v>
                </c:pt>
                <c:pt idx="1951">
                  <c:v>38.718457000000001</c:v>
                </c:pt>
                <c:pt idx="1952">
                  <c:v>38.738302000000012</c:v>
                </c:pt>
                <c:pt idx="1953">
                  <c:v>38.758148000000006</c:v>
                </c:pt>
                <c:pt idx="1954">
                  <c:v>38.777993000000002</c:v>
                </c:pt>
                <c:pt idx="1955">
                  <c:v>38.797839000000003</c:v>
                </c:pt>
                <c:pt idx="1956">
                  <c:v>38.817683999999986</c:v>
                </c:pt>
                <c:pt idx="1957">
                  <c:v>38.837530000000001</c:v>
                </c:pt>
                <c:pt idx="1958">
                  <c:v>38.857374999999998</c:v>
                </c:pt>
                <c:pt idx="1959">
                  <c:v>38.877219999999994</c:v>
                </c:pt>
                <c:pt idx="1960">
                  <c:v>38.897065999999995</c:v>
                </c:pt>
                <c:pt idx="1961">
                  <c:v>38.916911000000006</c:v>
                </c:pt>
                <c:pt idx="1962">
                  <c:v>38.936757</c:v>
                </c:pt>
                <c:pt idx="1963">
                  <c:v>38.956601999999997</c:v>
                </c:pt>
                <c:pt idx="1964">
                  <c:v>38.976447999999998</c:v>
                </c:pt>
                <c:pt idx="1965">
                  <c:v>38.996293000000001</c:v>
                </c:pt>
                <c:pt idx="1966">
                  <c:v>39.016139000000003</c:v>
                </c:pt>
                <c:pt idx="1967">
                  <c:v>39.035984000000006</c:v>
                </c:pt>
                <c:pt idx="1968">
                  <c:v>39.05583</c:v>
                </c:pt>
                <c:pt idx="1969">
                  <c:v>39.075675000000004</c:v>
                </c:pt>
                <c:pt idx="1970">
                  <c:v>39.095520000000008</c:v>
                </c:pt>
                <c:pt idx="1971">
                  <c:v>39.115366000000002</c:v>
                </c:pt>
                <c:pt idx="1972">
                  <c:v>39.135211000000012</c:v>
                </c:pt>
                <c:pt idx="1973">
                  <c:v>39.155057000000006</c:v>
                </c:pt>
                <c:pt idx="1974">
                  <c:v>39.174902000000003</c:v>
                </c:pt>
                <c:pt idx="1975">
                  <c:v>39.194748000000004</c:v>
                </c:pt>
                <c:pt idx="1976">
                  <c:v>39.214593000000001</c:v>
                </c:pt>
                <c:pt idx="1977">
                  <c:v>39.234439000000002</c:v>
                </c:pt>
                <c:pt idx="1978">
                  <c:v>39.254283999999998</c:v>
                </c:pt>
                <c:pt idx="1979">
                  <c:v>39.274129000000002</c:v>
                </c:pt>
                <c:pt idx="1980">
                  <c:v>39.29397500000001</c:v>
                </c:pt>
                <c:pt idx="1981">
                  <c:v>39.313819999999993</c:v>
                </c:pt>
                <c:pt idx="1982">
                  <c:v>39.333665999999994</c:v>
                </c:pt>
                <c:pt idx="1983">
                  <c:v>39.353511000000005</c:v>
                </c:pt>
                <c:pt idx="1984">
                  <c:v>39.373357000000006</c:v>
                </c:pt>
                <c:pt idx="1985">
                  <c:v>39.393202000000002</c:v>
                </c:pt>
                <c:pt idx="1986">
                  <c:v>39.413047999999996</c:v>
                </c:pt>
                <c:pt idx="1987">
                  <c:v>39.432893</c:v>
                </c:pt>
                <c:pt idx="1988">
                  <c:v>39.452739000000001</c:v>
                </c:pt>
                <c:pt idx="1989">
                  <c:v>39.472584000000005</c:v>
                </c:pt>
                <c:pt idx="1990">
                  <c:v>39.492429000000001</c:v>
                </c:pt>
                <c:pt idx="1991">
                  <c:v>39.512275000000002</c:v>
                </c:pt>
                <c:pt idx="1992">
                  <c:v>39.532120000000013</c:v>
                </c:pt>
                <c:pt idx="1993">
                  <c:v>39.551965999999993</c:v>
                </c:pt>
                <c:pt idx="1994">
                  <c:v>39.571811000000004</c:v>
                </c:pt>
                <c:pt idx="1995">
                  <c:v>39.591657000000005</c:v>
                </c:pt>
                <c:pt idx="1996">
                  <c:v>39.611502000000002</c:v>
                </c:pt>
                <c:pt idx="1997">
                  <c:v>39.631348000000003</c:v>
                </c:pt>
                <c:pt idx="1998">
                  <c:v>39.651193000000006</c:v>
                </c:pt>
                <c:pt idx="1999">
                  <c:v>39.671038000000003</c:v>
                </c:pt>
                <c:pt idx="2000">
                  <c:v>39.690884000000004</c:v>
                </c:pt>
                <c:pt idx="2001">
                  <c:v>39.710729000000001</c:v>
                </c:pt>
                <c:pt idx="2002">
                  <c:v>39.730575000000009</c:v>
                </c:pt>
                <c:pt idx="2003">
                  <c:v>39.750420000000005</c:v>
                </c:pt>
                <c:pt idx="2004">
                  <c:v>39.770266000000007</c:v>
                </c:pt>
                <c:pt idx="2005">
                  <c:v>39.79011100000001</c:v>
                </c:pt>
                <c:pt idx="2006">
                  <c:v>39.809957000000004</c:v>
                </c:pt>
                <c:pt idx="2007">
                  <c:v>39.829802000000001</c:v>
                </c:pt>
                <c:pt idx="2008">
                  <c:v>39.849647999999995</c:v>
                </c:pt>
                <c:pt idx="2009">
                  <c:v>39.869493000000006</c:v>
                </c:pt>
                <c:pt idx="2010">
                  <c:v>39.889338000000002</c:v>
                </c:pt>
                <c:pt idx="2011">
                  <c:v>39.909183999999996</c:v>
                </c:pt>
                <c:pt idx="2012">
                  <c:v>39.929029</c:v>
                </c:pt>
                <c:pt idx="2013">
                  <c:v>39.948875000000001</c:v>
                </c:pt>
                <c:pt idx="2014">
                  <c:v>39.968720000000012</c:v>
                </c:pt>
                <c:pt idx="2015">
                  <c:v>39.988566000000006</c:v>
                </c:pt>
                <c:pt idx="2016">
                  <c:v>40.008411000000002</c:v>
                </c:pt>
                <c:pt idx="2017">
                  <c:v>40.028257000000011</c:v>
                </c:pt>
                <c:pt idx="2018">
                  <c:v>40.048102000000007</c:v>
                </c:pt>
                <c:pt idx="2019">
                  <c:v>40.067947000000004</c:v>
                </c:pt>
                <c:pt idx="2020">
                  <c:v>40.087793000000005</c:v>
                </c:pt>
                <c:pt idx="2021">
                  <c:v>40.107638000000001</c:v>
                </c:pt>
                <c:pt idx="2022">
                  <c:v>40.127483999999995</c:v>
                </c:pt>
                <c:pt idx="2023">
                  <c:v>40.147329000000006</c:v>
                </c:pt>
                <c:pt idx="2024">
                  <c:v>40.167175000000007</c:v>
                </c:pt>
                <c:pt idx="2025">
                  <c:v>40.187020000000004</c:v>
                </c:pt>
                <c:pt idx="2026">
                  <c:v>40.206866000000005</c:v>
                </c:pt>
                <c:pt idx="2027">
                  <c:v>40.226711000000009</c:v>
                </c:pt>
                <c:pt idx="2028">
                  <c:v>40.246557000000003</c:v>
                </c:pt>
                <c:pt idx="2029">
                  <c:v>40.266402000000006</c:v>
                </c:pt>
                <c:pt idx="2030">
                  <c:v>40.286246999999996</c:v>
                </c:pt>
                <c:pt idx="2031">
                  <c:v>40.306093000000004</c:v>
                </c:pt>
                <c:pt idx="2032">
                  <c:v>40.325938000000008</c:v>
                </c:pt>
                <c:pt idx="2033">
                  <c:v>40.345783999999995</c:v>
                </c:pt>
                <c:pt idx="2034">
                  <c:v>40.365629000000006</c:v>
                </c:pt>
                <c:pt idx="2035">
                  <c:v>40.385475</c:v>
                </c:pt>
                <c:pt idx="2036">
                  <c:v>40.405320000000003</c:v>
                </c:pt>
                <c:pt idx="2037">
                  <c:v>40.425166000000011</c:v>
                </c:pt>
                <c:pt idx="2038">
                  <c:v>40.445011000000001</c:v>
                </c:pt>
                <c:pt idx="2039">
                  <c:v>40.464856000000005</c:v>
                </c:pt>
                <c:pt idx="2040">
                  <c:v>40.484701999999999</c:v>
                </c:pt>
                <c:pt idx="2041">
                  <c:v>40.504546999999995</c:v>
                </c:pt>
                <c:pt idx="2042">
                  <c:v>40.524393000000003</c:v>
                </c:pt>
                <c:pt idx="2043">
                  <c:v>40.544238</c:v>
                </c:pt>
                <c:pt idx="2044">
                  <c:v>40.564083999999994</c:v>
                </c:pt>
                <c:pt idx="2045">
                  <c:v>40.583929000000005</c:v>
                </c:pt>
                <c:pt idx="2046">
                  <c:v>40.603775000000006</c:v>
                </c:pt>
                <c:pt idx="2047">
                  <c:v>40.623620000000003</c:v>
                </c:pt>
                <c:pt idx="2048">
                  <c:v>40.643466000000004</c:v>
                </c:pt>
                <c:pt idx="2049">
                  <c:v>40.663311000000007</c:v>
                </c:pt>
                <c:pt idx="2050">
                  <c:v>40.683156000000011</c:v>
                </c:pt>
                <c:pt idx="2051">
                  <c:v>40.703002000000005</c:v>
                </c:pt>
                <c:pt idx="2052">
                  <c:v>40.722847000000002</c:v>
                </c:pt>
                <c:pt idx="2053">
                  <c:v>40.742693000000003</c:v>
                </c:pt>
                <c:pt idx="2054">
                  <c:v>40.762538000000013</c:v>
                </c:pt>
                <c:pt idx="2055">
                  <c:v>40.782384</c:v>
                </c:pt>
                <c:pt idx="2056">
                  <c:v>40.802229000000004</c:v>
                </c:pt>
                <c:pt idx="2057">
                  <c:v>40.822075000000005</c:v>
                </c:pt>
                <c:pt idx="2058">
                  <c:v>40.841919999999995</c:v>
                </c:pt>
                <c:pt idx="2059">
                  <c:v>40.861764999999998</c:v>
                </c:pt>
                <c:pt idx="2060">
                  <c:v>40.881610999999999</c:v>
                </c:pt>
                <c:pt idx="2061">
                  <c:v>40.901455999999996</c:v>
                </c:pt>
                <c:pt idx="2062">
                  <c:v>40.921302000000004</c:v>
                </c:pt>
                <c:pt idx="2063">
                  <c:v>40.941146999999994</c:v>
                </c:pt>
                <c:pt idx="2064">
                  <c:v>40.960993000000002</c:v>
                </c:pt>
                <c:pt idx="2065">
                  <c:v>40.980837999999999</c:v>
                </c:pt>
                <c:pt idx="2066">
                  <c:v>41.000683999999993</c:v>
                </c:pt>
                <c:pt idx="2067">
                  <c:v>41.020529000000003</c:v>
                </c:pt>
                <c:pt idx="2068">
                  <c:v>41.040375000000004</c:v>
                </c:pt>
                <c:pt idx="2069">
                  <c:v>41.060220000000001</c:v>
                </c:pt>
                <c:pt idx="2070">
                  <c:v>41.080064999999998</c:v>
                </c:pt>
                <c:pt idx="2071">
                  <c:v>41.099911000000013</c:v>
                </c:pt>
                <c:pt idx="2072">
                  <c:v>41.119756000000002</c:v>
                </c:pt>
                <c:pt idx="2073">
                  <c:v>41.139602000000004</c:v>
                </c:pt>
                <c:pt idx="2074">
                  <c:v>41.159446999999993</c:v>
                </c:pt>
                <c:pt idx="2075">
                  <c:v>41.179293000000001</c:v>
                </c:pt>
                <c:pt idx="2076">
                  <c:v>41.199138000000012</c:v>
                </c:pt>
                <c:pt idx="2077">
                  <c:v>41.218984000000006</c:v>
                </c:pt>
                <c:pt idx="2078">
                  <c:v>41.238829000000003</c:v>
                </c:pt>
                <c:pt idx="2079">
                  <c:v>41.258674000000006</c:v>
                </c:pt>
                <c:pt idx="2080">
                  <c:v>41.278520000000007</c:v>
                </c:pt>
                <c:pt idx="2081">
                  <c:v>41.298365000000011</c:v>
                </c:pt>
                <c:pt idx="2082">
                  <c:v>41.318211000000005</c:v>
                </c:pt>
                <c:pt idx="2083">
                  <c:v>41.338056000000002</c:v>
                </c:pt>
                <c:pt idx="2084">
                  <c:v>41.357901999999996</c:v>
                </c:pt>
                <c:pt idx="2085">
                  <c:v>41.377746999999999</c:v>
                </c:pt>
                <c:pt idx="2086">
                  <c:v>41.397593000000001</c:v>
                </c:pt>
                <c:pt idx="2087">
                  <c:v>41.417437999999997</c:v>
                </c:pt>
                <c:pt idx="2088">
                  <c:v>41.437283999999998</c:v>
                </c:pt>
                <c:pt idx="2089">
                  <c:v>41.457128999999995</c:v>
                </c:pt>
                <c:pt idx="2090">
                  <c:v>41.476974000000006</c:v>
                </c:pt>
                <c:pt idx="2091">
                  <c:v>41.49682</c:v>
                </c:pt>
                <c:pt idx="2092">
                  <c:v>41.516664999999996</c:v>
                </c:pt>
                <c:pt idx="2093">
                  <c:v>41.536511000000012</c:v>
                </c:pt>
                <c:pt idx="2094">
                  <c:v>41.556356000000001</c:v>
                </c:pt>
                <c:pt idx="2095">
                  <c:v>41.576202000000002</c:v>
                </c:pt>
                <c:pt idx="2096">
                  <c:v>41.596047000000006</c:v>
                </c:pt>
                <c:pt idx="2097">
                  <c:v>41.615893</c:v>
                </c:pt>
                <c:pt idx="2098">
                  <c:v>41.635738000000011</c:v>
                </c:pt>
                <c:pt idx="2099">
                  <c:v>41.655583</c:v>
                </c:pt>
                <c:pt idx="2100">
                  <c:v>41.675429000000001</c:v>
                </c:pt>
                <c:pt idx="2101">
                  <c:v>41.695274000000012</c:v>
                </c:pt>
                <c:pt idx="2102">
                  <c:v>41.715120000000013</c:v>
                </c:pt>
                <c:pt idx="2103">
                  <c:v>41.734965000000003</c:v>
                </c:pt>
                <c:pt idx="2104">
                  <c:v>41.754811000000004</c:v>
                </c:pt>
                <c:pt idx="2105">
                  <c:v>41.774656</c:v>
                </c:pt>
                <c:pt idx="2106">
                  <c:v>41.794502000000008</c:v>
                </c:pt>
                <c:pt idx="2107">
                  <c:v>41.814346999999998</c:v>
                </c:pt>
                <c:pt idx="2108">
                  <c:v>41.834193000000006</c:v>
                </c:pt>
                <c:pt idx="2109">
                  <c:v>41.854037999999996</c:v>
                </c:pt>
                <c:pt idx="2110">
                  <c:v>41.873882999999999</c:v>
                </c:pt>
                <c:pt idx="2111">
                  <c:v>41.893729</c:v>
                </c:pt>
                <c:pt idx="2112">
                  <c:v>41.913574000000004</c:v>
                </c:pt>
                <c:pt idx="2113">
                  <c:v>41.933420000000005</c:v>
                </c:pt>
                <c:pt idx="2114">
                  <c:v>41.953264999999995</c:v>
                </c:pt>
                <c:pt idx="2115">
                  <c:v>41.973111000000003</c:v>
                </c:pt>
                <c:pt idx="2116">
                  <c:v>41.992956000000007</c:v>
                </c:pt>
                <c:pt idx="2117">
                  <c:v>42.012802000000001</c:v>
                </c:pt>
                <c:pt idx="2118">
                  <c:v>42.032647000000004</c:v>
                </c:pt>
                <c:pt idx="2119">
                  <c:v>42.052492000000001</c:v>
                </c:pt>
                <c:pt idx="2120">
                  <c:v>42.072338000000009</c:v>
                </c:pt>
                <c:pt idx="2121">
                  <c:v>42.092183000000013</c:v>
                </c:pt>
                <c:pt idx="2122">
                  <c:v>42.112029</c:v>
                </c:pt>
                <c:pt idx="2123">
                  <c:v>42.131873999999996</c:v>
                </c:pt>
                <c:pt idx="2124">
                  <c:v>42.151720000000005</c:v>
                </c:pt>
                <c:pt idx="2125">
                  <c:v>42.171565000000001</c:v>
                </c:pt>
                <c:pt idx="2126">
                  <c:v>42.191411000000002</c:v>
                </c:pt>
                <c:pt idx="2127">
                  <c:v>42.211256000000006</c:v>
                </c:pt>
                <c:pt idx="2128">
                  <c:v>42.231102000000007</c:v>
                </c:pt>
                <c:pt idx="2129">
                  <c:v>42.250947000000004</c:v>
                </c:pt>
                <c:pt idx="2130">
                  <c:v>42.270792000000007</c:v>
                </c:pt>
                <c:pt idx="2131">
                  <c:v>42.290638000000008</c:v>
                </c:pt>
                <c:pt idx="2132">
                  <c:v>42.310482999999998</c:v>
                </c:pt>
                <c:pt idx="2133">
                  <c:v>42.330329000000006</c:v>
                </c:pt>
                <c:pt idx="2134">
                  <c:v>42.350173999999996</c:v>
                </c:pt>
                <c:pt idx="2135">
                  <c:v>42.370020000000004</c:v>
                </c:pt>
                <c:pt idx="2136">
                  <c:v>42.389864999999993</c:v>
                </c:pt>
                <c:pt idx="2137">
                  <c:v>42.409711000000001</c:v>
                </c:pt>
                <c:pt idx="2138">
                  <c:v>42.429556000000012</c:v>
                </c:pt>
                <c:pt idx="2139">
                  <c:v>42.449401999999999</c:v>
                </c:pt>
                <c:pt idx="2140">
                  <c:v>42.469246999999996</c:v>
                </c:pt>
                <c:pt idx="2141">
                  <c:v>42.489091999999999</c:v>
                </c:pt>
                <c:pt idx="2142">
                  <c:v>42.508938000000008</c:v>
                </c:pt>
                <c:pt idx="2143">
                  <c:v>42.528783000000011</c:v>
                </c:pt>
                <c:pt idx="2144">
                  <c:v>42.548629000000005</c:v>
                </c:pt>
                <c:pt idx="2145">
                  <c:v>42.568474000000002</c:v>
                </c:pt>
                <c:pt idx="2146">
                  <c:v>42.588320000000003</c:v>
                </c:pt>
                <c:pt idx="2147">
                  <c:v>42.608165000000007</c:v>
                </c:pt>
                <c:pt idx="2148">
                  <c:v>42.628011000000008</c:v>
                </c:pt>
                <c:pt idx="2149">
                  <c:v>42.647856000000004</c:v>
                </c:pt>
                <c:pt idx="2150">
                  <c:v>42.667701000000001</c:v>
                </c:pt>
                <c:pt idx="2151">
                  <c:v>42.687546999999995</c:v>
                </c:pt>
                <c:pt idx="2152">
                  <c:v>42.707392000000006</c:v>
                </c:pt>
                <c:pt idx="2153">
                  <c:v>42.727238000000007</c:v>
                </c:pt>
                <c:pt idx="2154">
                  <c:v>42.747082999999996</c:v>
                </c:pt>
                <c:pt idx="2155">
                  <c:v>42.766929000000012</c:v>
                </c:pt>
                <c:pt idx="2156">
                  <c:v>42.786774000000001</c:v>
                </c:pt>
                <c:pt idx="2157">
                  <c:v>42.806619999999995</c:v>
                </c:pt>
                <c:pt idx="2158">
                  <c:v>42.826464999999999</c:v>
                </c:pt>
                <c:pt idx="2159">
                  <c:v>42.846311</c:v>
                </c:pt>
                <c:pt idx="2160">
                  <c:v>42.866156000000011</c:v>
                </c:pt>
                <c:pt idx="2161">
                  <c:v>42.886000999999993</c:v>
                </c:pt>
                <c:pt idx="2162">
                  <c:v>42.905846999999994</c:v>
                </c:pt>
                <c:pt idx="2163">
                  <c:v>42.925692000000005</c:v>
                </c:pt>
                <c:pt idx="2164">
                  <c:v>42.945538000000006</c:v>
                </c:pt>
                <c:pt idx="2165">
                  <c:v>42.965383000000003</c:v>
                </c:pt>
                <c:pt idx="2166">
                  <c:v>42.985229000000004</c:v>
                </c:pt>
                <c:pt idx="2167">
                  <c:v>43.005074</c:v>
                </c:pt>
                <c:pt idx="2168">
                  <c:v>43.024920000000002</c:v>
                </c:pt>
                <c:pt idx="2169">
                  <c:v>43.044764999999998</c:v>
                </c:pt>
                <c:pt idx="2170">
                  <c:v>43.064610000000002</c:v>
                </c:pt>
                <c:pt idx="2171">
                  <c:v>43.084455999999996</c:v>
                </c:pt>
                <c:pt idx="2172">
                  <c:v>43.104301</c:v>
                </c:pt>
                <c:pt idx="2173">
                  <c:v>43.124147000000001</c:v>
                </c:pt>
                <c:pt idx="2174">
                  <c:v>43.143992000000004</c:v>
                </c:pt>
                <c:pt idx="2175">
                  <c:v>43.163838000000005</c:v>
                </c:pt>
                <c:pt idx="2176">
                  <c:v>43.183682999999995</c:v>
                </c:pt>
                <c:pt idx="2177">
                  <c:v>43.203529000000003</c:v>
                </c:pt>
                <c:pt idx="2178">
                  <c:v>43.223374000000007</c:v>
                </c:pt>
                <c:pt idx="2179">
                  <c:v>43.243220000000001</c:v>
                </c:pt>
                <c:pt idx="2180">
                  <c:v>43.263065000000005</c:v>
                </c:pt>
                <c:pt idx="2181">
                  <c:v>43.282910000000008</c:v>
                </c:pt>
                <c:pt idx="2182">
                  <c:v>43.302756000000002</c:v>
                </c:pt>
                <c:pt idx="2183">
                  <c:v>43.322601000000006</c:v>
                </c:pt>
                <c:pt idx="2184">
                  <c:v>43.342446999999993</c:v>
                </c:pt>
                <c:pt idx="2185">
                  <c:v>43.362292000000004</c:v>
                </c:pt>
                <c:pt idx="2186">
                  <c:v>43.382138000000005</c:v>
                </c:pt>
                <c:pt idx="2187">
                  <c:v>43.401982999999994</c:v>
                </c:pt>
                <c:pt idx="2188">
                  <c:v>43.421828999999995</c:v>
                </c:pt>
                <c:pt idx="2189">
                  <c:v>43.441673999999999</c:v>
                </c:pt>
                <c:pt idx="2190">
                  <c:v>43.461519000000003</c:v>
                </c:pt>
                <c:pt idx="2191">
                  <c:v>43.481364999999997</c:v>
                </c:pt>
                <c:pt idx="2192">
                  <c:v>43.50121</c:v>
                </c:pt>
                <c:pt idx="2193">
                  <c:v>43.521056000000002</c:v>
                </c:pt>
                <c:pt idx="2194">
                  <c:v>43.540901000000005</c:v>
                </c:pt>
                <c:pt idx="2195">
                  <c:v>43.560747000000006</c:v>
                </c:pt>
                <c:pt idx="2196">
                  <c:v>43.580592000000003</c:v>
                </c:pt>
                <c:pt idx="2197">
                  <c:v>43.600438000000004</c:v>
                </c:pt>
                <c:pt idx="2198">
                  <c:v>43.620283000000001</c:v>
                </c:pt>
                <c:pt idx="2199">
                  <c:v>43.640129000000002</c:v>
                </c:pt>
                <c:pt idx="2200">
                  <c:v>43.659974000000005</c:v>
                </c:pt>
                <c:pt idx="2201">
                  <c:v>43.679819000000002</c:v>
                </c:pt>
                <c:pt idx="2202">
                  <c:v>43.699665000000003</c:v>
                </c:pt>
                <c:pt idx="2203">
                  <c:v>43.719510000000007</c:v>
                </c:pt>
                <c:pt idx="2204">
                  <c:v>43.739356000000008</c:v>
                </c:pt>
                <c:pt idx="2205">
                  <c:v>43.759201000000004</c:v>
                </c:pt>
                <c:pt idx="2206">
                  <c:v>43.779047000000006</c:v>
                </c:pt>
                <c:pt idx="2207">
                  <c:v>43.798892000000009</c:v>
                </c:pt>
                <c:pt idx="2208">
                  <c:v>43.818738000000003</c:v>
                </c:pt>
                <c:pt idx="2209">
                  <c:v>43.838583</c:v>
                </c:pt>
                <c:pt idx="2210">
                  <c:v>43.858428000000004</c:v>
                </c:pt>
                <c:pt idx="2211">
                  <c:v>43.878274000000005</c:v>
                </c:pt>
                <c:pt idx="2212">
                  <c:v>43.898119000000008</c:v>
                </c:pt>
                <c:pt idx="2213">
                  <c:v>43.917964999999995</c:v>
                </c:pt>
                <c:pt idx="2214">
                  <c:v>43.937809999999999</c:v>
                </c:pt>
                <c:pt idx="2215">
                  <c:v>43.957655999999993</c:v>
                </c:pt>
                <c:pt idx="2216">
                  <c:v>43.977501000000004</c:v>
                </c:pt>
                <c:pt idx="2217">
                  <c:v>43.997347000000005</c:v>
                </c:pt>
                <c:pt idx="2218">
                  <c:v>44.017192000000001</c:v>
                </c:pt>
                <c:pt idx="2219">
                  <c:v>44.037038000000003</c:v>
                </c:pt>
                <c:pt idx="2220">
                  <c:v>44.056882999999999</c:v>
                </c:pt>
                <c:pt idx="2221">
                  <c:v>44.076728000000003</c:v>
                </c:pt>
                <c:pt idx="2222">
                  <c:v>44.096574000000011</c:v>
                </c:pt>
                <c:pt idx="2223">
                  <c:v>44.116419</c:v>
                </c:pt>
                <c:pt idx="2224">
                  <c:v>44.136265000000002</c:v>
                </c:pt>
                <c:pt idx="2225">
                  <c:v>44.156110000000005</c:v>
                </c:pt>
                <c:pt idx="2226">
                  <c:v>44.175956000000014</c:v>
                </c:pt>
                <c:pt idx="2227">
                  <c:v>44.195801000000003</c:v>
                </c:pt>
                <c:pt idx="2228">
                  <c:v>44.215647000000004</c:v>
                </c:pt>
                <c:pt idx="2229">
                  <c:v>44.235492000000008</c:v>
                </c:pt>
                <c:pt idx="2230">
                  <c:v>44.255337000000011</c:v>
                </c:pt>
                <c:pt idx="2231">
                  <c:v>44.275183000000013</c:v>
                </c:pt>
                <c:pt idx="2232">
                  <c:v>44.295028000000009</c:v>
                </c:pt>
                <c:pt idx="2233">
                  <c:v>44.314873999999989</c:v>
                </c:pt>
                <c:pt idx="2234">
                  <c:v>44.334719</c:v>
                </c:pt>
                <c:pt idx="2235">
                  <c:v>44.354564999999994</c:v>
                </c:pt>
                <c:pt idx="2236">
                  <c:v>44.374409999999997</c:v>
                </c:pt>
                <c:pt idx="2237">
                  <c:v>44.394256000000006</c:v>
                </c:pt>
                <c:pt idx="2238">
                  <c:v>44.414100999999995</c:v>
                </c:pt>
                <c:pt idx="2239">
                  <c:v>44.433946999999996</c:v>
                </c:pt>
                <c:pt idx="2240">
                  <c:v>44.453792</c:v>
                </c:pt>
                <c:pt idx="2241">
                  <c:v>44.473637000000004</c:v>
                </c:pt>
                <c:pt idx="2242">
                  <c:v>44.493483000000005</c:v>
                </c:pt>
                <c:pt idx="2243">
                  <c:v>44.513328000000001</c:v>
                </c:pt>
                <c:pt idx="2244">
                  <c:v>44.533174000000002</c:v>
                </c:pt>
                <c:pt idx="2245">
                  <c:v>44.553019000000006</c:v>
                </c:pt>
                <c:pt idx="2246">
                  <c:v>44.572865</c:v>
                </c:pt>
                <c:pt idx="2247">
                  <c:v>44.592710000000011</c:v>
                </c:pt>
                <c:pt idx="2248">
                  <c:v>44.612556000000012</c:v>
                </c:pt>
                <c:pt idx="2249">
                  <c:v>44.632401000000002</c:v>
                </c:pt>
                <c:pt idx="2250">
                  <c:v>44.652246000000005</c:v>
                </c:pt>
                <c:pt idx="2251">
                  <c:v>44.672092000000006</c:v>
                </c:pt>
                <c:pt idx="2252">
                  <c:v>44.691937000000003</c:v>
                </c:pt>
                <c:pt idx="2253">
                  <c:v>44.711783000000004</c:v>
                </c:pt>
                <c:pt idx="2254">
                  <c:v>44.731628000000001</c:v>
                </c:pt>
                <c:pt idx="2255">
                  <c:v>44.751473999999995</c:v>
                </c:pt>
                <c:pt idx="2256">
                  <c:v>44.771319000000013</c:v>
                </c:pt>
                <c:pt idx="2257">
                  <c:v>44.791165000000007</c:v>
                </c:pt>
                <c:pt idx="2258">
                  <c:v>44.811009999999996</c:v>
                </c:pt>
                <c:pt idx="2259">
                  <c:v>44.830856000000004</c:v>
                </c:pt>
                <c:pt idx="2260">
                  <c:v>44.850700999999994</c:v>
                </c:pt>
                <c:pt idx="2261">
                  <c:v>44.870546000000004</c:v>
                </c:pt>
                <c:pt idx="2262">
                  <c:v>44.890392000000006</c:v>
                </c:pt>
                <c:pt idx="2263">
                  <c:v>44.910236999999995</c:v>
                </c:pt>
                <c:pt idx="2264">
                  <c:v>44.930082999999996</c:v>
                </c:pt>
                <c:pt idx="2265">
                  <c:v>44.949928</c:v>
                </c:pt>
                <c:pt idx="2266">
                  <c:v>44.969774000000001</c:v>
                </c:pt>
                <c:pt idx="2267">
                  <c:v>44.989619000000005</c:v>
                </c:pt>
                <c:pt idx="2268">
                  <c:v>45.009464999999999</c:v>
                </c:pt>
                <c:pt idx="2269">
                  <c:v>45.029310000000009</c:v>
                </c:pt>
                <c:pt idx="2270">
                  <c:v>45.049155000000006</c:v>
                </c:pt>
                <c:pt idx="2271">
                  <c:v>45.069001</c:v>
                </c:pt>
                <c:pt idx="2272">
                  <c:v>45.088846000000004</c:v>
                </c:pt>
                <c:pt idx="2273">
                  <c:v>45.108692000000005</c:v>
                </c:pt>
                <c:pt idx="2274">
                  <c:v>45.128537000000009</c:v>
                </c:pt>
                <c:pt idx="2275">
                  <c:v>45.148383000000003</c:v>
                </c:pt>
                <c:pt idx="2276">
                  <c:v>45.168228000000006</c:v>
                </c:pt>
                <c:pt idx="2277">
                  <c:v>45.188074</c:v>
                </c:pt>
                <c:pt idx="2278">
                  <c:v>45.207919000000011</c:v>
                </c:pt>
                <c:pt idx="2279">
                  <c:v>45.227765000000005</c:v>
                </c:pt>
                <c:pt idx="2280">
                  <c:v>45.247610000000002</c:v>
                </c:pt>
                <c:pt idx="2281">
                  <c:v>45.267455000000005</c:v>
                </c:pt>
                <c:pt idx="2282">
                  <c:v>45.287301000000006</c:v>
                </c:pt>
                <c:pt idx="2283">
                  <c:v>45.307145999999996</c:v>
                </c:pt>
                <c:pt idx="2284">
                  <c:v>45.326992000000004</c:v>
                </c:pt>
                <c:pt idx="2285">
                  <c:v>45.346836999999994</c:v>
                </c:pt>
                <c:pt idx="2286">
                  <c:v>45.366682999999995</c:v>
                </c:pt>
                <c:pt idx="2287">
                  <c:v>45.386527999999998</c:v>
                </c:pt>
                <c:pt idx="2288">
                  <c:v>45.406374</c:v>
                </c:pt>
                <c:pt idx="2289">
                  <c:v>45.426219000000003</c:v>
                </c:pt>
                <c:pt idx="2290">
                  <c:v>45.446063999999993</c:v>
                </c:pt>
                <c:pt idx="2291">
                  <c:v>45.465910000000008</c:v>
                </c:pt>
                <c:pt idx="2292">
                  <c:v>45.485755000000005</c:v>
                </c:pt>
                <c:pt idx="2293">
                  <c:v>45.505601000000006</c:v>
                </c:pt>
                <c:pt idx="2294">
                  <c:v>45.525446000000002</c:v>
                </c:pt>
                <c:pt idx="2295">
                  <c:v>45.545292000000003</c:v>
                </c:pt>
                <c:pt idx="2296">
                  <c:v>45.565137000000007</c:v>
                </c:pt>
                <c:pt idx="2297">
                  <c:v>45.584982999999994</c:v>
                </c:pt>
                <c:pt idx="2298">
                  <c:v>45.604827999999998</c:v>
                </c:pt>
                <c:pt idx="2299">
                  <c:v>45.624674000000006</c:v>
                </c:pt>
                <c:pt idx="2300">
                  <c:v>45.644519000000003</c:v>
                </c:pt>
                <c:pt idx="2301">
                  <c:v>45.664364000000006</c:v>
                </c:pt>
                <c:pt idx="2302">
                  <c:v>45.68421</c:v>
                </c:pt>
                <c:pt idx="2303">
                  <c:v>45.704055000000004</c:v>
                </c:pt>
                <c:pt idx="2304">
                  <c:v>45.723901000000012</c:v>
                </c:pt>
                <c:pt idx="2305">
                  <c:v>45.743746000000002</c:v>
                </c:pt>
                <c:pt idx="2306">
                  <c:v>45.76359200000001</c:v>
                </c:pt>
                <c:pt idx="2307">
                  <c:v>45.783437000000006</c:v>
                </c:pt>
                <c:pt idx="2308">
                  <c:v>45.803282999999993</c:v>
                </c:pt>
                <c:pt idx="2309">
                  <c:v>45.823128000000004</c:v>
                </c:pt>
                <c:pt idx="2310">
                  <c:v>45.842973000000001</c:v>
                </c:pt>
                <c:pt idx="2311">
                  <c:v>45.862819000000002</c:v>
                </c:pt>
                <c:pt idx="2312">
                  <c:v>45.882663999999998</c:v>
                </c:pt>
                <c:pt idx="2313">
                  <c:v>45.902510000000007</c:v>
                </c:pt>
                <c:pt idx="2314">
                  <c:v>45.92235500000001</c:v>
                </c:pt>
                <c:pt idx="2315">
                  <c:v>45.942201000000004</c:v>
                </c:pt>
                <c:pt idx="2316">
                  <c:v>45.962046000000001</c:v>
                </c:pt>
                <c:pt idx="2317">
                  <c:v>45.981891999999995</c:v>
                </c:pt>
                <c:pt idx="2318">
                  <c:v>46.001737000000006</c:v>
                </c:pt>
                <c:pt idx="2319">
                  <c:v>46.021583</c:v>
                </c:pt>
                <c:pt idx="2320">
                  <c:v>46.041427999999996</c:v>
                </c:pt>
                <c:pt idx="2321">
                  <c:v>46.061273</c:v>
                </c:pt>
                <c:pt idx="2322">
                  <c:v>46.081119000000001</c:v>
                </c:pt>
                <c:pt idx="2323">
                  <c:v>46.100964000000005</c:v>
                </c:pt>
                <c:pt idx="2324">
                  <c:v>46.120810000000006</c:v>
                </c:pt>
                <c:pt idx="2325">
                  <c:v>46.140655000000002</c:v>
                </c:pt>
                <c:pt idx="2326">
                  <c:v>46.160501000000011</c:v>
                </c:pt>
                <c:pt idx="2327">
                  <c:v>46.180346</c:v>
                </c:pt>
                <c:pt idx="2328">
                  <c:v>46.200192000000008</c:v>
                </c:pt>
                <c:pt idx="2329">
                  <c:v>46.220037000000012</c:v>
                </c:pt>
                <c:pt idx="2330">
                  <c:v>46.239882000000001</c:v>
                </c:pt>
                <c:pt idx="2331">
                  <c:v>46.259728000000003</c:v>
                </c:pt>
                <c:pt idx="2332">
                  <c:v>46.279573000000013</c:v>
                </c:pt>
                <c:pt idx="2333">
                  <c:v>46.299419000000007</c:v>
                </c:pt>
                <c:pt idx="2334">
                  <c:v>46.319263999999997</c:v>
                </c:pt>
                <c:pt idx="2335">
                  <c:v>46.339110000000005</c:v>
                </c:pt>
                <c:pt idx="2336">
                  <c:v>46.358955000000002</c:v>
                </c:pt>
                <c:pt idx="2337">
                  <c:v>46.378800999999996</c:v>
                </c:pt>
                <c:pt idx="2338">
                  <c:v>46.398646000000006</c:v>
                </c:pt>
                <c:pt idx="2339">
                  <c:v>46.418492000000001</c:v>
                </c:pt>
                <c:pt idx="2340">
                  <c:v>46.438337000000011</c:v>
                </c:pt>
                <c:pt idx="2341">
                  <c:v>46.458182000000001</c:v>
                </c:pt>
                <c:pt idx="2342">
                  <c:v>46.478028000000002</c:v>
                </c:pt>
                <c:pt idx="2343">
                  <c:v>46.497873000000006</c:v>
                </c:pt>
                <c:pt idx="2344">
                  <c:v>46.517719</c:v>
                </c:pt>
                <c:pt idx="2345">
                  <c:v>46.537563999999996</c:v>
                </c:pt>
                <c:pt idx="2346">
                  <c:v>46.557409999999997</c:v>
                </c:pt>
                <c:pt idx="2347">
                  <c:v>46.577255000000001</c:v>
                </c:pt>
                <c:pt idx="2348">
                  <c:v>46.597101000000002</c:v>
                </c:pt>
                <c:pt idx="2349">
                  <c:v>46.616946000000006</c:v>
                </c:pt>
                <c:pt idx="2350">
                  <c:v>46.636791000000002</c:v>
                </c:pt>
                <c:pt idx="2351">
                  <c:v>46.656636999999996</c:v>
                </c:pt>
                <c:pt idx="2352">
                  <c:v>46.676482</c:v>
                </c:pt>
                <c:pt idx="2353">
                  <c:v>46.696328000000008</c:v>
                </c:pt>
                <c:pt idx="2354">
                  <c:v>46.716173000000012</c:v>
                </c:pt>
                <c:pt idx="2355">
                  <c:v>46.736019000000013</c:v>
                </c:pt>
                <c:pt idx="2356">
                  <c:v>46.755863999999995</c:v>
                </c:pt>
                <c:pt idx="2357">
                  <c:v>46.775710000000011</c:v>
                </c:pt>
                <c:pt idx="2358">
                  <c:v>46.795555000000014</c:v>
                </c:pt>
                <c:pt idx="2359">
                  <c:v>46.815400999999994</c:v>
                </c:pt>
                <c:pt idx="2360">
                  <c:v>46.835246000000005</c:v>
                </c:pt>
                <c:pt idx="2361">
                  <c:v>46.855090999999994</c:v>
                </c:pt>
                <c:pt idx="2362">
                  <c:v>46.874936999999996</c:v>
                </c:pt>
                <c:pt idx="2363">
                  <c:v>46.894781999999999</c:v>
                </c:pt>
                <c:pt idx="2364">
                  <c:v>46.914627999999993</c:v>
                </c:pt>
                <c:pt idx="2365">
                  <c:v>46.934473000000004</c:v>
                </c:pt>
                <c:pt idx="2366">
                  <c:v>46.954319000000005</c:v>
                </c:pt>
                <c:pt idx="2367">
                  <c:v>46.974163999999995</c:v>
                </c:pt>
                <c:pt idx="2368">
                  <c:v>46.994010000000003</c:v>
                </c:pt>
                <c:pt idx="2369">
                  <c:v>47.013855</c:v>
                </c:pt>
                <c:pt idx="2370">
                  <c:v>47.033701000000001</c:v>
                </c:pt>
                <c:pt idx="2371">
                  <c:v>47.053546000000004</c:v>
                </c:pt>
                <c:pt idx="2372">
                  <c:v>47.073391000000001</c:v>
                </c:pt>
                <c:pt idx="2373">
                  <c:v>47.093237000000002</c:v>
                </c:pt>
                <c:pt idx="2374">
                  <c:v>47.113081999999999</c:v>
                </c:pt>
                <c:pt idx="2375">
                  <c:v>47.132928000000007</c:v>
                </c:pt>
                <c:pt idx="2376">
                  <c:v>47.152773000000003</c:v>
                </c:pt>
                <c:pt idx="2377">
                  <c:v>47.172619000000012</c:v>
                </c:pt>
                <c:pt idx="2378">
                  <c:v>47.192464000000001</c:v>
                </c:pt>
                <c:pt idx="2379">
                  <c:v>47.212310000000009</c:v>
                </c:pt>
                <c:pt idx="2380">
                  <c:v>47.232155000000013</c:v>
                </c:pt>
                <c:pt idx="2381">
                  <c:v>47.252000000000002</c:v>
                </c:pt>
                <c:pt idx="2382">
                  <c:v>47.271846000000004</c:v>
                </c:pt>
                <c:pt idx="2383">
                  <c:v>47.291691</c:v>
                </c:pt>
                <c:pt idx="2384">
                  <c:v>47.311536999999994</c:v>
                </c:pt>
                <c:pt idx="2385">
                  <c:v>47.331381999999998</c:v>
                </c:pt>
                <c:pt idx="2386">
                  <c:v>47.351227999999992</c:v>
                </c:pt>
                <c:pt idx="2387">
                  <c:v>47.371072999999996</c:v>
                </c:pt>
                <c:pt idx="2388">
                  <c:v>47.390919000000011</c:v>
                </c:pt>
                <c:pt idx="2389">
                  <c:v>47.410763999999993</c:v>
                </c:pt>
                <c:pt idx="2390">
                  <c:v>47.430610000000001</c:v>
                </c:pt>
                <c:pt idx="2391">
                  <c:v>47.450454999999998</c:v>
                </c:pt>
                <c:pt idx="2392">
                  <c:v>47.470300000000002</c:v>
                </c:pt>
                <c:pt idx="2393">
                  <c:v>47.490146000000003</c:v>
                </c:pt>
                <c:pt idx="2394">
                  <c:v>47.509991000000007</c:v>
                </c:pt>
                <c:pt idx="2395">
                  <c:v>47.529837000000001</c:v>
                </c:pt>
                <c:pt idx="2396">
                  <c:v>47.549681999999997</c:v>
                </c:pt>
                <c:pt idx="2397">
                  <c:v>47.569528000000005</c:v>
                </c:pt>
                <c:pt idx="2398">
                  <c:v>47.589373000000002</c:v>
                </c:pt>
                <c:pt idx="2399">
                  <c:v>47.609219000000003</c:v>
                </c:pt>
                <c:pt idx="2400">
                  <c:v>47.629064</c:v>
                </c:pt>
                <c:pt idx="2401">
                  <c:v>47.648909000000003</c:v>
                </c:pt>
                <c:pt idx="2402">
                  <c:v>47.668755000000012</c:v>
                </c:pt>
                <c:pt idx="2403">
                  <c:v>47.688600000000001</c:v>
                </c:pt>
                <c:pt idx="2404">
                  <c:v>47.708446000000002</c:v>
                </c:pt>
                <c:pt idx="2405">
                  <c:v>47.728291000000013</c:v>
                </c:pt>
                <c:pt idx="2406">
                  <c:v>47.748137000000007</c:v>
                </c:pt>
                <c:pt idx="2407">
                  <c:v>47.767982000000003</c:v>
                </c:pt>
                <c:pt idx="2408">
                  <c:v>47.787827999999998</c:v>
                </c:pt>
                <c:pt idx="2409">
                  <c:v>47.807672999999994</c:v>
                </c:pt>
                <c:pt idx="2410">
                  <c:v>47.827519000000002</c:v>
                </c:pt>
                <c:pt idx="2411">
                  <c:v>47.847363999999999</c:v>
                </c:pt>
                <c:pt idx="2412">
                  <c:v>47.867208999999995</c:v>
                </c:pt>
                <c:pt idx="2413">
                  <c:v>47.887054999999997</c:v>
                </c:pt>
                <c:pt idx="2414">
                  <c:v>47.9069</c:v>
                </c:pt>
                <c:pt idx="2415">
                  <c:v>47.926746000000001</c:v>
                </c:pt>
                <c:pt idx="2416">
                  <c:v>47.946591000000005</c:v>
                </c:pt>
                <c:pt idx="2417">
                  <c:v>47.966437000000006</c:v>
                </c:pt>
                <c:pt idx="2418">
                  <c:v>47.986281999999996</c:v>
                </c:pt>
                <c:pt idx="2419">
                  <c:v>48.006128000000004</c:v>
                </c:pt>
                <c:pt idx="2420">
                  <c:v>48.025973000000008</c:v>
                </c:pt>
                <c:pt idx="2421">
                  <c:v>48.045818000000004</c:v>
                </c:pt>
                <c:pt idx="2422">
                  <c:v>48.065664000000005</c:v>
                </c:pt>
                <c:pt idx="2423">
                  <c:v>48.085509000000002</c:v>
                </c:pt>
                <c:pt idx="2424">
                  <c:v>48.10535500000001</c:v>
                </c:pt>
                <c:pt idx="2425">
                  <c:v>48.125200000000007</c:v>
                </c:pt>
                <c:pt idx="2426">
                  <c:v>48.145046000000001</c:v>
                </c:pt>
                <c:pt idx="2427">
                  <c:v>48.164891000000004</c:v>
                </c:pt>
                <c:pt idx="2428">
                  <c:v>48.184737000000005</c:v>
                </c:pt>
                <c:pt idx="2429">
                  <c:v>48.204582000000002</c:v>
                </c:pt>
                <c:pt idx="2430">
                  <c:v>48.224428000000003</c:v>
                </c:pt>
                <c:pt idx="2431">
                  <c:v>48.244273</c:v>
                </c:pt>
                <c:pt idx="2432">
                  <c:v>48.264118000000011</c:v>
                </c:pt>
                <c:pt idx="2433">
                  <c:v>48.283964000000005</c:v>
                </c:pt>
                <c:pt idx="2434">
                  <c:v>48.303808999999994</c:v>
                </c:pt>
                <c:pt idx="2435">
                  <c:v>48.323655000000002</c:v>
                </c:pt>
                <c:pt idx="2436">
                  <c:v>48.343499999999999</c:v>
                </c:pt>
                <c:pt idx="2437">
                  <c:v>48.363346</c:v>
                </c:pt>
                <c:pt idx="2438">
                  <c:v>48.383191000000004</c:v>
                </c:pt>
                <c:pt idx="2439">
                  <c:v>48.403037000000005</c:v>
                </c:pt>
                <c:pt idx="2440">
                  <c:v>48.422882000000001</c:v>
                </c:pt>
                <c:pt idx="2441">
                  <c:v>48.442727000000005</c:v>
                </c:pt>
                <c:pt idx="2442">
                  <c:v>48.462573000000013</c:v>
                </c:pt>
                <c:pt idx="2443">
                  <c:v>48.482418000000003</c:v>
                </c:pt>
                <c:pt idx="2444">
                  <c:v>48.502264000000004</c:v>
                </c:pt>
                <c:pt idx="2445">
                  <c:v>48.522109000000007</c:v>
                </c:pt>
                <c:pt idx="2446">
                  <c:v>48.541955000000002</c:v>
                </c:pt>
                <c:pt idx="2447">
                  <c:v>48.561800000000005</c:v>
                </c:pt>
                <c:pt idx="2448">
                  <c:v>48.581645999999999</c:v>
                </c:pt>
                <c:pt idx="2449">
                  <c:v>48.601490999999996</c:v>
                </c:pt>
                <c:pt idx="2450">
                  <c:v>48.621337000000011</c:v>
                </c:pt>
                <c:pt idx="2451">
                  <c:v>48.641182000000001</c:v>
                </c:pt>
                <c:pt idx="2452">
                  <c:v>48.661027000000004</c:v>
                </c:pt>
                <c:pt idx="2453">
                  <c:v>48.680873000000005</c:v>
                </c:pt>
                <c:pt idx="2454">
                  <c:v>48.700718000000009</c:v>
                </c:pt>
                <c:pt idx="2455">
                  <c:v>48.720564000000003</c:v>
                </c:pt>
                <c:pt idx="2456">
                  <c:v>48.740409</c:v>
                </c:pt>
                <c:pt idx="2457">
                  <c:v>48.760255000000008</c:v>
                </c:pt>
                <c:pt idx="2458">
                  <c:v>48.780100000000004</c:v>
                </c:pt>
                <c:pt idx="2459">
                  <c:v>48.799946000000013</c:v>
                </c:pt>
                <c:pt idx="2460">
                  <c:v>48.819790999999995</c:v>
                </c:pt>
                <c:pt idx="2461">
                  <c:v>48.839636000000006</c:v>
                </c:pt>
                <c:pt idx="2462">
                  <c:v>48.859481999999993</c:v>
                </c:pt>
                <c:pt idx="2463">
                  <c:v>48.879327000000004</c:v>
                </c:pt>
                <c:pt idx="2464">
                  <c:v>48.899173000000012</c:v>
                </c:pt>
                <c:pt idx="2465">
                  <c:v>48.919018000000001</c:v>
                </c:pt>
                <c:pt idx="2466">
                  <c:v>48.938863999999995</c:v>
                </c:pt>
                <c:pt idx="2467">
                  <c:v>48.958709000000006</c:v>
                </c:pt>
                <c:pt idx="2468">
                  <c:v>48.978555000000007</c:v>
                </c:pt>
                <c:pt idx="2469">
                  <c:v>48.998400000000011</c:v>
                </c:pt>
                <c:pt idx="2470">
                  <c:v>49.018246000000005</c:v>
                </c:pt>
                <c:pt idx="2471">
                  <c:v>49.038091000000001</c:v>
                </c:pt>
                <c:pt idx="2472">
                  <c:v>49.057936000000005</c:v>
                </c:pt>
                <c:pt idx="2473">
                  <c:v>49.077781999999999</c:v>
                </c:pt>
                <c:pt idx="2474">
                  <c:v>49.097626999999996</c:v>
                </c:pt>
                <c:pt idx="2475">
                  <c:v>49.117473000000004</c:v>
                </c:pt>
                <c:pt idx="2476">
                  <c:v>49.137318000000008</c:v>
                </c:pt>
                <c:pt idx="2477">
                  <c:v>49.157163999999995</c:v>
                </c:pt>
                <c:pt idx="2478">
                  <c:v>49.177009000000005</c:v>
                </c:pt>
                <c:pt idx="2479">
                  <c:v>49.196855000000006</c:v>
                </c:pt>
                <c:pt idx="2480">
                  <c:v>49.216700000000003</c:v>
                </c:pt>
                <c:pt idx="2481">
                  <c:v>49.236545000000007</c:v>
                </c:pt>
                <c:pt idx="2482">
                  <c:v>49.256391000000001</c:v>
                </c:pt>
                <c:pt idx="2483">
                  <c:v>49.276236000000011</c:v>
                </c:pt>
                <c:pt idx="2484">
                  <c:v>49.296082000000006</c:v>
                </c:pt>
                <c:pt idx="2485">
                  <c:v>49.315926999999995</c:v>
                </c:pt>
                <c:pt idx="2486">
                  <c:v>49.335773000000003</c:v>
                </c:pt>
                <c:pt idx="2487">
                  <c:v>49.355618</c:v>
                </c:pt>
                <c:pt idx="2488">
                  <c:v>49.375463999999994</c:v>
                </c:pt>
                <c:pt idx="2489">
                  <c:v>49.395309000000012</c:v>
                </c:pt>
                <c:pt idx="2490">
                  <c:v>49.415155000000006</c:v>
                </c:pt>
                <c:pt idx="2491">
                  <c:v>49.435000000000002</c:v>
                </c:pt>
                <c:pt idx="2492">
                  <c:v>49.454844999999992</c:v>
                </c:pt>
                <c:pt idx="2493">
                  <c:v>49.474690999999993</c:v>
                </c:pt>
                <c:pt idx="2494">
                  <c:v>49.494536000000011</c:v>
                </c:pt>
                <c:pt idx="2495">
                  <c:v>49.514381999999998</c:v>
                </c:pt>
                <c:pt idx="2496">
                  <c:v>49.534226999999994</c:v>
                </c:pt>
                <c:pt idx="2497">
                  <c:v>49.554072999999995</c:v>
                </c:pt>
                <c:pt idx="2498">
                  <c:v>49.573918000000006</c:v>
                </c:pt>
                <c:pt idx="2499">
                  <c:v>49.593764</c:v>
                </c:pt>
                <c:pt idx="2500">
                  <c:v>49.613609000000004</c:v>
                </c:pt>
                <c:pt idx="2501">
                  <c:v>49.633454</c:v>
                </c:pt>
                <c:pt idx="2502">
                  <c:v>49.653300000000002</c:v>
                </c:pt>
                <c:pt idx="2503">
                  <c:v>49.673145000000005</c:v>
                </c:pt>
                <c:pt idx="2504">
                  <c:v>49.692991000000013</c:v>
                </c:pt>
                <c:pt idx="2505">
                  <c:v>49.712836000000003</c:v>
                </c:pt>
                <c:pt idx="2506">
                  <c:v>49.732682000000004</c:v>
                </c:pt>
                <c:pt idx="2507">
                  <c:v>49.752527000000001</c:v>
                </c:pt>
                <c:pt idx="2508">
                  <c:v>49.772373000000009</c:v>
                </c:pt>
                <c:pt idx="2509">
                  <c:v>49.792218000000013</c:v>
                </c:pt>
                <c:pt idx="2510">
                  <c:v>49.812063999999999</c:v>
                </c:pt>
                <c:pt idx="2511">
                  <c:v>49.831908999999996</c:v>
                </c:pt>
                <c:pt idx="2512">
                  <c:v>49.851753999999993</c:v>
                </c:pt>
                <c:pt idx="2513">
                  <c:v>49.871599999999994</c:v>
                </c:pt>
                <c:pt idx="2514">
                  <c:v>49.891444999999997</c:v>
                </c:pt>
                <c:pt idx="2515">
                  <c:v>49.911290999999999</c:v>
                </c:pt>
                <c:pt idx="2516">
                  <c:v>49.931136000000002</c:v>
                </c:pt>
                <c:pt idx="2517">
                  <c:v>49.950981999999996</c:v>
                </c:pt>
                <c:pt idx="2518">
                  <c:v>49.970826999999993</c:v>
                </c:pt>
                <c:pt idx="2519">
                  <c:v>49.990673000000001</c:v>
                </c:pt>
                <c:pt idx="2520">
                  <c:v>50.010518000000005</c:v>
                </c:pt>
                <c:pt idx="2521">
                  <c:v>50.030363000000001</c:v>
                </c:pt>
                <c:pt idx="2522">
                  <c:v>50.050208999999995</c:v>
                </c:pt>
                <c:pt idx="2523">
                  <c:v>50.070054000000006</c:v>
                </c:pt>
                <c:pt idx="2524">
                  <c:v>50.0899</c:v>
                </c:pt>
                <c:pt idx="2525">
                  <c:v>50.109745000000004</c:v>
                </c:pt>
                <c:pt idx="2526">
                  <c:v>50.129591000000012</c:v>
                </c:pt>
                <c:pt idx="2527">
                  <c:v>50.149436000000001</c:v>
                </c:pt>
                <c:pt idx="2528">
                  <c:v>50.169282000000003</c:v>
                </c:pt>
                <c:pt idx="2529">
                  <c:v>50.189127000000006</c:v>
                </c:pt>
                <c:pt idx="2530">
                  <c:v>50.208973000000007</c:v>
                </c:pt>
                <c:pt idx="2531">
                  <c:v>50.228818000000011</c:v>
                </c:pt>
                <c:pt idx="2532">
                  <c:v>50.248663000000001</c:v>
                </c:pt>
                <c:pt idx="2533">
                  <c:v>50.268509000000009</c:v>
                </c:pt>
                <c:pt idx="2534">
                  <c:v>50.288354000000012</c:v>
                </c:pt>
                <c:pt idx="2535">
                  <c:v>50.308200000000006</c:v>
                </c:pt>
                <c:pt idx="2536">
                  <c:v>50.328045000000003</c:v>
                </c:pt>
                <c:pt idx="2537">
                  <c:v>50.347890999999997</c:v>
                </c:pt>
                <c:pt idx="2538">
                  <c:v>50.367736000000001</c:v>
                </c:pt>
                <c:pt idx="2539">
                  <c:v>50.387581999999995</c:v>
                </c:pt>
                <c:pt idx="2540">
                  <c:v>50.407426999999998</c:v>
                </c:pt>
                <c:pt idx="2541">
                  <c:v>50.427272000000002</c:v>
                </c:pt>
                <c:pt idx="2542">
                  <c:v>50.447118000000003</c:v>
                </c:pt>
                <c:pt idx="2543">
                  <c:v>50.466963</c:v>
                </c:pt>
                <c:pt idx="2544">
                  <c:v>50.486808999999994</c:v>
                </c:pt>
                <c:pt idx="2545">
                  <c:v>50.506654000000005</c:v>
                </c:pt>
                <c:pt idx="2546">
                  <c:v>50.526500000000006</c:v>
                </c:pt>
                <c:pt idx="2547">
                  <c:v>50.546345000000002</c:v>
                </c:pt>
                <c:pt idx="2548">
                  <c:v>50.566191000000003</c:v>
                </c:pt>
                <c:pt idx="2549">
                  <c:v>50.586036</c:v>
                </c:pt>
                <c:pt idx="2550">
                  <c:v>50.605882000000001</c:v>
                </c:pt>
                <c:pt idx="2551">
                  <c:v>50.625727000000012</c:v>
                </c:pt>
                <c:pt idx="2552">
                  <c:v>50.645572000000008</c:v>
                </c:pt>
                <c:pt idx="2553">
                  <c:v>50.66541800000001</c:v>
                </c:pt>
                <c:pt idx="2554">
                  <c:v>50.685263000000006</c:v>
                </c:pt>
                <c:pt idx="2555">
                  <c:v>50.705109000000007</c:v>
                </c:pt>
                <c:pt idx="2556">
                  <c:v>50.724954000000011</c:v>
                </c:pt>
                <c:pt idx="2557">
                  <c:v>50.744800000000005</c:v>
                </c:pt>
                <c:pt idx="2558">
                  <c:v>50.764645000000002</c:v>
                </c:pt>
                <c:pt idx="2559">
                  <c:v>50.784490999999996</c:v>
                </c:pt>
                <c:pt idx="2560">
                  <c:v>50.804336000000006</c:v>
                </c:pt>
                <c:pt idx="2561">
                  <c:v>50.824180999999996</c:v>
                </c:pt>
                <c:pt idx="2562">
                  <c:v>50.844026999999997</c:v>
                </c:pt>
                <c:pt idx="2563">
                  <c:v>50.863872000000001</c:v>
                </c:pt>
                <c:pt idx="2564">
                  <c:v>50.883718000000002</c:v>
                </c:pt>
                <c:pt idx="2565">
                  <c:v>50.903563000000005</c:v>
                </c:pt>
                <c:pt idx="2566">
                  <c:v>50.923409000000007</c:v>
                </c:pt>
                <c:pt idx="2567">
                  <c:v>50.943253999999996</c:v>
                </c:pt>
                <c:pt idx="2568">
                  <c:v>50.963100000000004</c:v>
                </c:pt>
                <c:pt idx="2569">
                  <c:v>50.982945000000001</c:v>
                </c:pt>
                <c:pt idx="2570">
                  <c:v>51.002791000000002</c:v>
                </c:pt>
                <c:pt idx="2571">
                  <c:v>51.022636000000013</c:v>
                </c:pt>
                <c:pt idx="2572">
                  <c:v>51.042480999999995</c:v>
                </c:pt>
                <c:pt idx="2573">
                  <c:v>51.062327000000003</c:v>
                </c:pt>
                <c:pt idx="2574">
                  <c:v>51.082172000000007</c:v>
                </c:pt>
                <c:pt idx="2575">
                  <c:v>51.102018000000008</c:v>
                </c:pt>
                <c:pt idx="2576">
                  <c:v>51.121863000000005</c:v>
                </c:pt>
                <c:pt idx="2577">
                  <c:v>51.141709000000006</c:v>
                </c:pt>
                <c:pt idx="2578">
                  <c:v>51.161554000000002</c:v>
                </c:pt>
                <c:pt idx="2579">
                  <c:v>51.181400000000004</c:v>
                </c:pt>
                <c:pt idx="2580">
                  <c:v>51.201245</c:v>
                </c:pt>
                <c:pt idx="2581">
                  <c:v>51.221091000000001</c:v>
                </c:pt>
                <c:pt idx="2582">
                  <c:v>51.240936000000012</c:v>
                </c:pt>
                <c:pt idx="2583">
                  <c:v>51.260781000000001</c:v>
                </c:pt>
                <c:pt idx="2584">
                  <c:v>51.280626999999996</c:v>
                </c:pt>
                <c:pt idx="2585">
                  <c:v>51.300471999999999</c:v>
                </c:pt>
                <c:pt idx="2586">
                  <c:v>51.320318000000007</c:v>
                </c:pt>
                <c:pt idx="2587">
                  <c:v>51.340163000000004</c:v>
                </c:pt>
                <c:pt idx="2588">
                  <c:v>51.360009000000005</c:v>
                </c:pt>
                <c:pt idx="2589">
                  <c:v>51.379853999999995</c:v>
                </c:pt>
                <c:pt idx="2590">
                  <c:v>51.399700000000003</c:v>
                </c:pt>
                <c:pt idx="2591">
                  <c:v>51.419544999999999</c:v>
                </c:pt>
                <c:pt idx="2592">
                  <c:v>51.439390000000003</c:v>
                </c:pt>
                <c:pt idx="2593">
                  <c:v>51.459236000000004</c:v>
                </c:pt>
                <c:pt idx="2594">
                  <c:v>51.479080999999994</c:v>
                </c:pt>
                <c:pt idx="2595">
                  <c:v>51.498927000000002</c:v>
                </c:pt>
                <c:pt idx="2596">
                  <c:v>51.518772000000006</c:v>
                </c:pt>
                <c:pt idx="2597">
                  <c:v>51.538618000000007</c:v>
                </c:pt>
                <c:pt idx="2598">
                  <c:v>51.558462999999996</c:v>
                </c:pt>
                <c:pt idx="2599">
                  <c:v>51.578309000000012</c:v>
                </c:pt>
                <c:pt idx="2600">
                  <c:v>51.598154000000008</c:v>
                </c:pt>
                <c:pt idx="2601">
                  <c:v>51.618000000000002</c:v>
                </c:pt>
                <c:pt idx="2602">
                  <c:v>51.637844999999999</c:v>
                </c:pt>
                <c:pt idx="2603">
                  <c:v>51.657689999999995</c:v>
                </c:pt>
                <c:pt idx="2604">
                  <c:v>51.677536000000003</c:v>
                </c:pt>
                <c:pt idx="2605">
                  <c:v>51.697381</c:v>
                </c:pt>
                <c:pt idx="2606">
                  <c:v>51.717226999999994</c:v>
                </c:pt>
                <c:pt idx="2607">
                  <c:v>51.737072000000005</c:v>
                </c:pt>
                <c:pt idx="2608">
                  <c:v>51.756918000000006</c:v>
                </c:pt>
                <c:pt idx="2609">
                  <c:v>51.776763000000003</c:v>
                </c:pt>
                <c:pt idx="2610">
                  <c:v>51.796609000000011</c:v>
                </c:pt>
                <c:pt idx="2611">
                  <c:v>51.816453999999993</c:v>
                </c:pt>
                <c:pt idx="2612">
                  <c:v>51.836299000000004</c:v>
                </c:pt>
                <c:pt idx="2613">
                  <c:v>51.856144999999998</c:v>
                </c:pt>
                <c:pt idx="2614">
                  <c:v>51.875990000000002</c:v>
                </c:pt>
                <c:pt idx="2615">
                  <c:v>51.895836000000003</c:v>
                </c:pt>
                <c:pt idx="2616">
                  <c:v>51.915680999999999</c:v>
                </c:pt>
                <c:pt idx="2617">
                  <c:v>51.935527</c:v>
                </c:pt>
                <c:pt idx="2618">
                  <c:v>51.955372000000004</c:v>
                </c:pt>
                <c:pt idx="2619">
                  <c:v>51.975218000000005</c:v>
                </c:pt>
                <c:pt idx="2620">
                  <c:v>51.995063000000002</c:v>
                </c:pt>
                <c:pt idx="2621">
                  <c:v>52.014908999999996</c:v>
                </c:pt>
                <c:pt idx="2622">
                  <c:v>52.034754</c:v>
                </c:pt>
                <c:pt idx="2623">
                  <c:v>52.054598999999996</c:v>
                </c:pt>
                <c:pt idx="2624">
                  <c:v>52.074444999999997</c:v>
                </c:pt>
                <c:pt idx="2625">
                  <c:v>52.094290000000001</c:v>
                </c:pt>
                <c:pt idx="2626">
                  <c:v>52.114136000000002</c:v>
                </c:pt>
                <c:pt idx="2627">
                  <c:v>52.133981000000006</c:v>
                </c:pt>
                <c:pt idx="2628">
                  <c:v>52.153826999999993</c:v>
                </c:pt>
                <c:pt idx="2629">
                  <c:v>52.173672000000003</c:v>
                </c:pt>
                <c:pt idx="2630">
                  <c:v>52.193518000000012</c:v>
                </c:pt>
                <c:pt idx="2631">
                  <c:v>52.213363000000001</c:v>
                </c:pt>
                <c:pt idx="2632">
                  <c:v>52.233208000000005</c:v>
                </c:pt>
                <c:pt idx="2633">
                  <c:v>52.253054000000006</c:v>
                </c:pt>
                <c:pt idx="2634">
                  <c:v>52.272899000000002</c:v>
                </c:pt>
                <c:pt idx="2635">
                  <c:v>52.292745000000011</c:v>
                </c:pt>
                <c:pt idx="2636">
                  <c:v>52.31259</c:v>
                </c:pt>
                <c:pt idx="2637">
                  <c:v>52.332436000000001</c:v>
                </c:pt>
                <c:pt idx="2638">
                  <c:v>52.352280999999998</c:v>
                </c:pt>
                <c:pt idx="2639">
                  <c:v>52.372127000000006</c:v>
                </c:pt>
                <c:pt idx="2640">
                  <c:v>52.391972000000003</c:v>
                </c:pt>
                <c:pt idx="2641">
                  <c:v>52.411817999999997</c:v>
                </c:pt>
                <c:pt idx="2642">
                  <c:v>52.431662999999993</c:v>
                </c:pt>
                <c:pt idx="2643">
                  <c:v>52.451507999999997</c:v>
                </c:pt>
                <c:pt idx="2644">
                  <c:v>52.471354000000005</c:v>
                </c:pt>
                <c:pt idx="2645">
                  <c:v>52.491199000000002</c:v>
                </c:pt>
                <c:pt idx="2646">
                  <c:v>52.511044999999996</c:v>
                </c:pt>
                <c:pt idx="2647">
                  <c:v>52.530889999999999</c:v>
                </c:pt>
                <c:pt idx="2648">
                  <c:v>52.550736000000001</c:v>
                </c:pt>
                <c:pt idx="2649">
                  <c:v>52.570581000000004</c:v>
                </c:pt>
                <c:pt idx="2650">
                  <c:v>52.590427000000005</c:v>
                </c:pt>
                <c:pt idx="2651">
                  <c:v>52.610272000000002</c:v>
                </c:pt>
                <c:pt idx="2652">
                  <c:v>52.630117000000013</c:v>
                </c:pt>
                <c:pt idx="2653">
                  <c:v>52.649963</c:v>
                </c:pt>
                <c:pt idx="2654">
                  <c:v>52.669808000000003</c:v>
                </c:pt>
                <c:pt idx="2655">
                  <c:v>52.689654000000004</c:v>
                </c:pt>
                <c:pt idx="2656">
                  <c:v>52.709499000000001</c:v>
                </c:pt>
                <c:pt idx="2657">
                  <c:v>52.729345000000009</c:v>
                </c:pt>
                <c:pt idx="2658">
                  <c:v>52.749190000000006</c:v>
                </c:pt>
                <c:pt idx="2659">
                  <c:v>52.769036000000007</c:v>
                </c:pt>
                <c:pt idx="2660">
                  <c:v>52.788880999999996</c:v>
                </c:pt>
                <c:pt idx="2661">
                  <c:v>52.808727000000005</c:v>
                </c:pt>
                <c:pt idx="2662">
                  <c:v>52.828572000000008</c:v>
                </c:pt>
                <c:pt idx="2663">
                  <c:v>52.848417000000005</c:v>
                </c:pt>
                <c:pt idx="2664">
                  <c:v>52.868263000000006</c:v>
                </c:pt>
                <c:pt idx="2665">
                  <c:v>52.888108000000003</c:v>
                </c:pt>
                <c:pt idx="2666">
                  <c:v>52.907954000000004</c:v>
                </c:pt>
                <c:pt idx="2667">
                  <c:v>52.927799</c:v>
                </c:pt>
                <c:pt idx="2668">
                  <c:v>52.947644999999994</c:v>
                </c:pt>
                <c:pt idx="2669">
                  <c:v>52.967489999999998</c:v>
                </c:pt>
                <c:pt idx="2670">
                  <c:v>52.987336000000006</c:v>
                </c:pt>
                <c:pt idx="2671">
                  <c:v>53.007180999999996</c:v>
                </c:pt>
                <c:pt idx="2672">
                  <c:v>53.027026000000006</c:v>
                </c:pt>
                <c:pt idx="2673">
                  <c:v>53.046872</c:v>
                </c:pt>
                <c:pt idx="2674">
                  <c:v>53.066717000000011</c:v>
                </c:pt>
                <c:pt idx="2675">
                  <c:v>53.086563000000005</c:v>
                </c:pt>
                <c:pt idx="2676">
                  <c:v>53.106408000000002</c:v>
                </c:pt>
                <c:pt idx="2677">
                  <c:v>53.126254000000003</c:v>
                </c:pt>
                <c:pt idx="2678">
                  <c:v>53.146099</c:v>
                </c:pt>
                <c:pt idx="2679">
                  <c:v>53.165945000000008</c:v>
                </c:pt>
                <c:pt idx="2680">
                  <c:v>53.185790000000004</c:v>
                </c:pt>
                <c:pt idx="2681">
                  <c:v>53.205636000000013</c:v>
                </c:pt>
                <c:pt idx="2682">
                  <c:v>53.225481000000002</c:v>
                </c:pt>
                <c:pt idx="2683">
                  <c:v>53.245326000000013</c:v>
                </c:pt>
                <c:pt idx="2684">
                  <c:v>53.265172000000014</c:v>
                </c:pt>
                <c:pt idx="2685">
                  <c:v>53.285017000000003</c:v>
                </c:pt>
                <c:pt idx="2686">
                  <c:v>53.304862999999997</c:v>
                </c:pt>
                <c:pt idx="2687">
                  <c:v>53.324708000000001</c:v>
                </c:pt>
                <c:pt idx="2688">
                  <c:v>53.344553999999995</c:v>
                </c:pt>
                <c:pt idx="2689">
                  <c:v>53.364399000000006</c:v>
                </c:pt>
                <c:pt idx="2690">
                  <c:v>53.384244999999993</c:v>
                </c:pt>
                <c:pt idx="2691">
                  <c:v>53.404089999999997</c:v>
                </c:pt>
                <c:pt idx="2692">
                  <c:v>53.423935000000007</c:v>
                </c:pt>
                <c:pt idx="2693">
                  <c:v>53.443780999999994</c:v>
                </c:pt>
                <c:pt idx="2694">
                  <c:v>53.463626000000005</c:v>
                </c:pt>
                <c:pt idx="2695">
                  <c:v>53.483471999999999</c:v>
                </c:pt>
                <c:pt idx="2696">
                  <c:v>53.503317000000003</c:v>
                </c:pt>
                <c:pt idx="2697">
                  <c:v>53.523163000000011</c:v>
                </c:pt>
                <c:pt idx="2698">
                  <c:v>53.543008</c:v>
                </c:pt>
                <c:pt idx="2699">
                  <c:v>53.562854000000002</c:v>
                </c:pt>
                <c:pt idx="2700">
                  <c:v>53.582699000000005</c:v>
                </c:pt>
                <c:pt idx="2701">
                  <c:v>53.602545000000006</c:v>
                </c:pt>
                <c:pt idx="2702">
                  <c:v>53.62239000000001</c:v>
                </c:pt>
                <c:pt idx="2703">
                  <c:v>53.642235000000007</c:v>
                </c:pt>
                <c:pt idx="2704">
                  <c:v>53.662081000000001</c:v>
                </c:pt>
                <c:pt idx="2705">
                  <c:v>53.681926000000004</c:v>
                </c:pt>
                <c:pt idx="2706">
                  <c:v>53.701772000000005</c:v>
                </c:pt>
                <c:pt idx="2707">
                  <c:v>53.721617000000002</c:v>
                </c:pt>
                <c:pt idx="2708">
                  <c:v>53.741462999999996</c:v>
                </c:pt>
                <c:pt idx="2709">
                  <c:v>53.761308000000007</c:v>
                </c:pt>
                <c:pt idx="2710">
                  <c:v>53.781154000000001</c:v>
                </c:pt>
                <c:pt idx="2711">
                  <c:v>53.800999000000004</c:v>
                </c:pt>
                <c:pt idx="2712">
                  <c:v>53.820843999999994</c:v>
                </c:pt>
                <c:pt idx="2713">
                  <c:v>53.840689999999995</c:v>
                </c:pt>
                <c:pt idx="2714">
                  <c:v>53.860535000000006</c:v>
                </c:pt>
                <c:pt idx="2715">
                  <c:v>53.880380999999993</c:v>
                </c:pt>
                <c:pt idx="2716">
                  <c:v>53.900226000000004</c:v>
                </c:pt>
                <c:pt idx="2717">
                  <c:v>53.920072000000005</c:v>
                </c:pt>
                <c:pt idx="2718">
                  <c:v>53.939917000000001</c:v>
                </c:pt>
                <c:pt idx="2719">
                  <c:v>53.959762999999995</c:v>
                </c:pt>
                <c:pt idx="2720">
                  <c:v>53.979607999999999</c:v>
                </c:pt>
                <c:pt idx="2721">
                  <c:v>53.999454</c:v>
                </c:pt>
                <c:pt idx="2722">
                  <c:v>54.019299000000004</c:v>
                </c:pt>
                <c:pt idx="2723">
                  <c:v>54.039144</c:v>
                </c:pt>
                <c:pt idx="2724">
                  <c:v>54.058990000000001</c:v>
                </c:pt>
                <c:pt idx="2725">
                  <c:v>54.078835000000005</c:v>
                </c:pt>
                <c:pt idx="2726">
                  <c:v>54.098681000000006</c:v>
                </c:pt>
                <c:pt idx="2727">
                  <c:v>54.118526000000003</c:v>
                </c:pt>
                <c:pt idx="2728">
                  <c:v>54.138372000000011</c:v>
                </c:pt>
                <c:pt idx="2729">
                  <c:v>54.158217</c:v>
                </c:pt>
                <c:pt idx="2730">
                  <c:v>54.178063000000002</c:v>
                </c:pt>
                <c:pt idx="2731">
                  <c:v>54.197908000000005</c:v>
                </c:pt>
                <c:pt idx="2732">
                  <c:v>54.217753000000002</c:v>
                </c:pt>
                <c:pt idx="2733">
                  <c:v>54.237599000000003</c:v>
                </c:pt>
                <c:pt idx="2734">
                  <c:v>54.257443999999992</c:v>
                </c:pt>
                <c:pt idx="2735">
                  <c:v>54.277290000000001</c:v>
                </c:pt>
                <c:pt idx="2736">
                  <c:v>54.297135000000011</c:v>
                </c:pt>
                <c:pt idx="2737">
                  <c:v>54.316980999999998</c:v>
                </c:pt>
                <c:pt idx="2738">
                  <c:v>54.336825999999995</c:v>
                </c:pt>
                <c:pt idx="2739">
                  <c:v>54.356671999999996</c:v>
                </c:pt>
                <c:pt idx="2740">
                  <c:v>54.376517</c:v>
                </c:pt>
                <c:pt idx="2741">
                  <c:v>54.396363000000001</c:v>
                </c:pt>
                <c:pt idx="2742">
                  <c:v>54.416207999999997</c:v>
                </c:pt>
                <c:pt idx="2743">
                  <c:v>54.436053000000001</c:v>
                </c:pt>
                <c:pt idx="2744">
                  <c:v>54.455898999999995</c:v>
                </c:pt>
                <c:pt idx="2745">
                  <c:v>54.475744000000006</c:v>
                </c:pt>
                <c:pt idx="2746">
                  <c:v>54.495590000000007</c:v>
                </c:pt>
                <c:pt idx="2747">
                  <c:v>54.515435000000004</c:v>
                </c:pt>
                <c:pt idx="2748">
                  <c:v>54.535281000000005</c:v>
                </c:pt>
                <c:pt idx="2749">
                  <c:v>54.555126000000001</c:v>
                </c:pt>
                <c:pt idx="2750">
                  <c:v>54.574972000000002</c:v>
                </c:pt>
                <c:pt idx="2751">
                  <c:v>54.594817000000006</c:v>
                </c:pt>
                <c:pt idx="2752">
                  <c:v>54.614661999999996</c:v>
                </c:pt>
                <c:pt idx="2753">
                  <c:v>54.634508000000004</c:v>
                </c:pt>
                <c:pt idx="2754">
                  <c:v>54.654353</c:v>
                </c:pt>
                <c:pt idx="2755">
                  <c:v>54.674199000000002</c:v>
                </c:pt>
                <c:pt idx="2756">
                  <c:v>54.694044000000005</c:v>
                </c:pt>
                <c:pt idx="2757">
                  <c:v>54.713889999999999</c:v>
                </c:pt>
                <c:pt idx="2758">
                  <c:v>54.73373500000001</c:v>
                </c:pt>
                <c:pt idx="2759">
                  <c:v>54.753581000000004</c:v>
                </c:pt>
                <c:pt idx="2760">
                  <c:v>54.773426000000001</c:v>
                </c:pt>
                <c:pt idx="2761">
                  <c:v>54.793272000000009</c:v>
                </c:pt>
                <c:pt idx="2762">
                  <c:v>54.813117000000005</c:v>
                </c:pt>
                <c:pt idx="2763">
                  <c:v>54.832962000000002</c:v>
                </c:pt>
                <c:pt idx="2764">
                  <c:v>54.852807999999996</c:v>
                </c:pt>
                <c:pt idx="2765">
                  <c:v>54.872653</c:v>
                </c:pt>
                <c:pt idx="2766">
                  <c:v>54.892499000000001</c:v>
                </c:pt>
                <c:pt idx="2767">
                  <c:v>54.912344000000004</c:v>
                </c:pt>
                <c:pt idx="2768">
                  <c:v>54.932190000000006</c:v>
                </c:pt>
                <c:pt idx="2769">
                  <c:v>54.952035000000002</c:v>
                </c:pt>
                <c:pt idx="2770">
                  <c:v>54.971880999999989</c:v>
                </c:pt>
                <c:pt idx="2771">
                  <c:v>54.991726</c:v>
                </c:pt>
                <c:pt idx="2772">
                  <c:v>55.011571000000004</c:v>
                </c:pt>
                <c:pt idx="2773">
                  <c:v>55.031417000000005</c:v>
                </c:pt>
                <c:pt idx="2774">
                  <c:v>55.051261999999994</c:v>
                </c:pt>
                <c:pt idx="2775">
                  <c:v>55.071108000000002</c:v>
                </c:pt>
                <c:pt idx="2776">
                  <c:v>55.090953000000013</c:v>
                </c:pt>
                <c:pt idx="2777">
                  <c:v>55.110799</c:v>
                </c:pt>
                <c:pt idx="2778">
                  <c:v>55.130644000000004</c:v>
                </c:pt>
                <c:pt idx="2779">
                  <c:v>55.150489999999998</c:v>
                </c:pt>
                <c:pt idx="2780">
                  <c:v>55.170335000000009</c:v>
                </c:pt>
                <c:pt idx="2781">
                  <c:v>55.190181000000003</c:v>
                </c:pt>
                <c:pt idx="2782">
                  <c:v>55.210026000000006</c:v>
                </c:pt>
                <c:pt idx="2783">
                  <c:v>55.229871000000003</c:v>
                </c:pt>
                <c:pt idx="2784">
                  <c:v>55.249717000000011</c:v>
                </c:pt>
                <c:pt idx="2785">
                  <c:v>55.269562000000008</c:v>
                </c:pt>
                <c:pt idx="2786">
                  <c:v>55.289408000000002</c:v>
                </c:pt>
                <c:pt idx="2787">
                  <c:v>55.309253000000005</c:v>
                </c:pt>
                <c:pt idx="2788">
                  <c:v>55.329099000000006</c:v>
                </c:pt>
                <c:pt idx="2789">
                  <c:v>55.348943999999996</c:v>
                </c:pt>
                <c:pt idx="2790">
                  <c:v>55.368790000000004</c:v>
                </c:pt>
                <c:pt idx="2791">
                  <c:v>55.388635000000001</c:v>
                </c:pt>
                <c:pt idx="2792">
                  <c:v>55.408480000000004</c:v>
                </c:pt>
                <c:pt idx="2793">
                  <c:v>55.428326000000013</c:v>
                </c:pt>
                <c:pt idx="2794">
                  <c:v>55.448171000000002</c:v>
                </c:pt>
                <c:pt idx="2795">
                  <c:v>55.468017000000003</c:v>
                </c:pt>
                <c:pt idx="2796">
                  <c:v>55.487861999999993</c:v>
                </c:pt>
                <c:pt idx="2797">
                  <c:v>55.507708000000001</c:v>
                </c:pt>
                <c:pt idx="2798">
                  <c:v>55.527553000000012</c:v>
                </c:pt>
                <c:pt idx="2799">
                  <c:v>55.547399000000006</c:v>
                </c:pt>
                <c:pt idx="2800">
                  <c:v>55.567243999999995</c:v>
                </c:pt>
                <c:pt idx="2801">
                  <c:v>55.587089999999996</c:v>
                </c:pt>
                <c:pt idx="2802">
                  <c:v>55.606935000000007</c:v>
                </c:pt>
                <c:pt idx="2803">
                  <c:v>55.626780000000011</c:v>
                </c:pt>
                <c:pt idx="2804">
                  <c:v>55.646626000000005</c:v>
                </c:pt>
                <c:pt idx="2805">
                  <c:v>55.666471000000001</c:v>
                </c:pt>
                <c:pt idx="2806">
                  <c:v>55.686317000000003</c:v>
                </c:pt>
                <c:pt idx="2807">
                  <c:v>55.706162000000006</c:v>
                </c:pt>
                <c:pt idx="2808">
                  <c:v>55.726008000000007</c:v>
                </c:pt>
                <c:pt idx="2809">
                  <c:v>55.745853000000011</c:v>
                </c:pt>
                <c:pt idx="2810">
                  <c:v>55.765699000000012</c:v>
                </c:pt>
                <c:pt idx="2811">
                  <c:v>55.785544000000002</c:v>
                </c:pt>
                <c:pt idx="2812">
                  <c:v>55.805390000000003</c:v>
                </c:pt>
                <c:pt idx="2813">
                  <c:v>55.825235000000006</c:v>
                </c:pt>
                <c:pt idx="2814">
                  <c:v>55.845079999999996</c:v>
                </c:pt>
                <c:pt idx="2815">
                  <c:v>55.864926000000004</c:v>
                </c:pt>
                <c:pt idx="2816">
                  <c:v>55.884770999999994</c:v>
                </c:pt>
                <c:pt idx="2817">
                  <c:v>55.904616999999995</c:v>
                </c:pt>
                <c:pt idx="2818">
                  <c:v>55.924461999999998</c:v>
                </c:pt>
                <c:pt idx="2819">
                  <c:v>55.944307999999999</c:v>
                </c:pt>
                <c:pt idx="2820">
                  <c:v>55.964153000000003</c:v>
                </c:pt>
                <c:pt idx="2821">
                  <c:v>55.983999000000004</c:v>
                </c:pt>
                <c:pt idx="2822">
                  <c:v>56.003843999999994</c:v>
                </c:pt>
                <c:pt idx="2823">
                  <c:v>56.023689000000005</c:v>
                </c:pt>
                <c:pt idx="2824">
                  <c:v>56.043535000000006</c:v>
                </c:pt>
                <c:pt idx="2825">
                  <c:v>56.063380000000002</c:v>
                </c:pt>
                <c:pt idx="2826">
                  <c:v>56.083225999999996</c:v>
                </c:pt>
                <c:pt idx="2827">
                  <c:v>56.103071</c:v>
                </c:pt>
                <c:pt idx="2828">
                  <c:v>56.122917000000008</c:v>
                </c:pt>
                <c:pt idx="2829">
                  <c:v>56.142762000000005</c:v>
                </c:pt>
                <c:pt idx="2830">
                  <c:v>56.162608000000006</c:v>
                </c:pt>
                <c:pt idx="2831">
                  <c:v>56.182453000000002</c:v>
                </c:pt>
                <c:pt idx="2832">
                  <c:v>56.202299000000011</c:v>
                </c:pt>
                <c:pt idx="2833">
                  <c:v>56.222144000000007</c:v>
                </c:pt>
                <c:pt idx="2834">
                  <c:v>56.241989000000004</c:v>
                </c:pt>
                <c:pt idx="2835">
                  <c:v>56.261835000000005</c:v>
                </c:pt>
                <c:pt idx="2836">
                  <c:v>56.281679999999994</c:v>
                </c:pt>
                <c:pt idx="2837">
                  <c:v>56.301525999999996</c:v>
                </c:pt>
                <c:pt idx="2838">
                  <c:v>56.321371000000006</c:v>
                </c:pt>
                <c:pt idx="2839">
                  <c:v>56.341216999999993</c:v>
                </c:pt>
                <c:pt idx="2840">
                  <c:v>56.361061999999997</c:v>
                </c:pt>
                <c:pt idx="2841">
                  <c:v>56.380907999999998</c:v>
                </c:pt>
                <c:pt idx="2842">
                  <c:v>56.400753000000002</c:v>
                </c:pt>
                <c:pt idx="2843">
                  <c:v>56.420598000000005</c:v>
                </c:pt>
                <c:pt idx="2844">
                  <c:v>56.440443999999999</c:v>
                </c:pt>
                <c:pt idx="2845">
                  <c:v>56.460288999999996</c:v>
                </c:pt>
                <c:pt idx="2846">
                  <c:v>56.480135000000004</c:v>
                </c:pt>
                <c:pt idx="2847">
                  <c:v>56.499980000000001</c:v>
                </c:pt>
                <c:pt idx="2848">
                  <c:v>56.519825999999995</c:v>
                </c:pt>
                <c:pt idx="2849">
                  <c:v>56.539671000000006</c:v>
                </c:pt>
                <c:pt idx="2850">
                  <c:v>56.559517</c:v>
                </c:pt>
                <c:pt idx="2851">
                  <c:v>56.579362000000003</c:v>
                </c:pt>
                <c:pt idx="2852">
                  <c:v>56.599208000000004</c:v>
                </c:pt>
                <c:pt idx="2853">
                  <c:v>56.619053000000001</c:v>
                </c:pt>
                <c:pt idx="2854">
                  <c:v>56.638898000000005</c:v>
                </c:pt>
                <c:pt idx="2855">
                  <c:v>56.658744000000006</c:v>
                </c:pt>
                <c:pt idx="2856">
                  <c:v>56.678589000000002</c:v>
                </c:pt>
                <c:pt idx="2857">
                  <c:v>56.698435000000011</c:v>
                </c:pt>
                <c:pt idx="2858">
                  <c:v>56.71828</c:v>
                </c:pt>
                <c:pt idx="2859">
                  <c:v>56.738126000000008</c:v>
                </c:pt>
                <c:pt idx="2860">
                  <c:v>56.757971000000005</c:v>
                </c:pt>
                <c:pt idx="2861">
                  <c:v>56.777817000000006</c:v>
                </c:pt>
                <c:pt idx="2862">
                  <c:v>56.797662000000003</c:v>
                </c:pt>
                <c:pt idx="2863">
                  <c:v>56.817506999999999</c:v>
                </c:pt>
                <c:pt idx="2864">
                  <c:v>56.837353</c:v>
                </c:pt>
                <c:pt idx="2865">
                  <c:v>56.857197999999997</c:v>
                </c:pt>
                <c:pt idx="2866">
                  <c:v>56.877043999999998</c:v>
                </c:pt>
                <c:pt idx="2867">
                  <c:v>56.896888999999994</c:v>
                </c:pt>
                <c:pt idx="2868">
                  <c:v>56.916735000000003</c:v>
                </c:pt>
                <c:pt idx="2869">
                  <c:v>56.936580000000006</c:v>
                </c:pt>
                <c:pt idx="2870">
                  <c:v>56.956425999999993</c:v>
                </c:pt>
                <c:pt idx="2871">
                  <c:v>56.976271000000004</c:v>
                </c:pt>
                <c:pt idx="2872">
                  <c:v>56.996117000000012</c:v>
                </c:pt>
                <c:pt idx="2873">
                  <c:v>57.015962000000002</c:v>
                </c:pt>
                <c:pt idx="2874">
                  <c:v>57.035807000000005</c:v>
                </c:pt>
                <c:pt idx="2875">
                  <c:v>57.055653</c:v>
                </c:pt>
                <c:pt idx="2876">
                  <c:v>57.075498000000003</c:v>
                </c:pt>
                <c:pt idx="2877">
                  <c:v>57.095344000000011</c:v>
                </c:pt>
                <c:pt idx="2878">
                  <c:v>57.115189000000001</c:v>
                </c:pt>
                <c:pt idx="2879">
                  <c:v>57.135035000000009</c:v>
                </c:pt>
                <c:pt idx="2880">
                  <c:v>57.154879999999999</c:v>
                </c:pt>
                <c:pt idx="2881">
                  <c:v>57.174726</c:v>
                </c:pt>
                <c:pt idx="2882">
                  <c:v>57.194571000000003</c:v>
                </c:pt>
                <c:pt idx="2883">
                  <c:v>57.214416</c:v>
                </c:pt>
                <c:pt idx="2884">
                  <c:v>57.234262000000001</c:v>
                </c:pt>
                <c:pt idx="2885">
                  <c:v>57.254107000000005</c:v>
                </c:pt>
                <c:pt idx="2886">
                  <c:v>57.273953000000013</c:v>
                </c:pt>
                <c:pt idx="2887">
                  <c:v>57.29379800000001</c:v>
                </c:pt>
                <c:pt idx="2888">
                  <c:v>57.313643999999996</c:v>
                </c:pt>
                <c:pt idx="2889">
                  <c:v>57.333488999999993</c:v>
                </c:pt>
                <c:pt idx="2890">
                  <c:v>57.353335000000001</c:v>
                </c:pt>
                <c:pt idx="2891">
                  <c:v>57.373180000000005</c:v>
                </c:pt>
                <c:pt idx="2892">
                  <c:v>57.393026000000006</c:v>
                </c:pt>
                <c:pt idx="2893">
                  <c:v>57.412870999999996</c:v>
                </c:pt>
                <c:pt idx="2894">
                  <c:v>57.432716000000013</c:v>
                </c:pt>
                <c:pt idx="2895">
                  <c:v>57.452562</c:v>
                </c:pt>
                <c:pt idx="2896">
                  <c:v>57.472407000000004</c:v>
                </c:pt>
                <c:pt idx="2897">
                  <c:v>57.492253000000012</c:v>
                </c:pt>
                <c:pt idx="2898">
                  <c:v>57.512098000000002</c:v>
                </c:pt>
                <c:pt idx="2899">
                  <c:v>57.531943999999996</c:v>
                </c:pt>
                <c:pt idx="2900">
                  <c:v>57.551788999999999</c:v>
                </c:pt>
                <c:pt idx="2901">
                  <c:v>57.571635000000001</c:v>
                </c:pt>
                <c:pt idx="2902">
                  <c:v>57.591480000000004</c:v>
                </c:pt>
                <c:pt idx="2903">
                  <c:v>57.611325000000001</c:v>
                </c:pt>
                <c:pt idx="2904">
                  <c:v>57.631171000000002</c:v>
                </c:pt>
                <c:pt idx="2905">
                  <c:v>57.651016000000006</c:v>
                </c:pt>
                <c:pt idx="2906">
                  <c:v>57.670862</c:v>
                </c:pt>
                <c:pt idx="2907">
                  <c:v>57.690707000000003</c:v>
                </c:pt>
                <c:pt idx="2908">
                  <c:v>57.710553000000012</c:v>
                </c:pt>
                <c:pt idx="2909">
                  <c:v>57.730398000000008</c:v>
                </c:pt>
                <c:pt idx="2910">
                  <c:v>57.750243999999995</c:v>
                </c:pt>
                <c:pt idx="2911">
                  <c:v>57.770089000000006</c:v>
                </c:pt>
                <c:pt idx="2912">
                  <c:v>57.789935000000007</c:v>
                </c:pt>
                <c:pt idx="2913">
                  <c:v>57.809779999999996</c:v>
                </c:pt>
                <c:pt idx="2914">
                  <c:v>57.829625</c:v>
                </c:pt>
                <c:pt idx="2915">
                  <c:v>57.849470999999994</c:v>
                </c:pt>
                <c:pt idx="2916">
                  <c:v>57.869316000000012</c:v>
                </c:pt>
                <c:pt idx="2917">
                  <c:v>57.889161999999999</c:v>
                </c:pt>
                <c:pt idx="2918">
                  <c:v>57.909006999999995</c:v>
                </c:pt>
                <c:pt idx="2919">
                  <c:v>57.928853000000011</c:v>
                </c:pt>
                <c:pt idx="2920">
                  <c:v>57.948698</c:v>
                </c:pt>
                <c:pt idx="2921">
                  <c:v>57.968544000000001</c:v>
                </c:pt>
                <c:pt idx="2922">
                  <c:v>57.988389000000005</c:v>
                </c:pt>
                <c:pt idx="2923">
                  <c:v>58.008234000000002</c:v>
                </c:pt>
                <c:pt idx="2924">
                  <c:v>58.028080000000003</c:v>
                </c:pt>
                <c:pt idx="2925">
                  <c:v>58.047924999999999</c:v>
                </c:pt>
                <c:pt idx="2926">
                  <c:v>58.067771</c:v>
                </c:pt>
                <c:pt idx="2927">
                  <c:v>58.087616000000004</c:v>
                </c:pt>
                <c:pt idx="2928">
                  <c:v>58.107461999999998</c:v>
                </c:pt>
                <c:pt idx="2929">
                  <c:v>58.127307000000002</c:v>
                </c:pt>
                <c:pt idx="2930">
                  <c:v>58.147153000000003</c:v>
                </c:pt>
                <c:pt idx="2931">
                  <c:v>58.166998000000007</c:v>
                </c:pt>
                <c:pt idx="2932">
                  <c:v>58.186843999999994</c:v>
                </c:pt>
                <c:pt idx="2933">
                  <c:v>58.206689000000004</c:v>
                </c:pt>
                <c:pt idx="2934">
                  <c:v>58.226534000000008</c:v>
                </c:pt>
                <c:pt idx="2935">
                  <c:v>58.246380000000002</c:v>
                </c:pt>
                <c:pt idx="2936">
                  <c:v>58.266225000000006</c:v>
                </c:pt>
                <c:pt idx="2937">
                  <c:v>58.286071</c:v>
                </c:pt>
                <c:pt idx="2938">
                  <c:v>58.305916000000003</c:v>
                </c:pt>
                <c:pt idx="2939">
                  <c:v>58.325762000000005</c:v>
                </c:pt>
                <c:pt idx="2940">
                  <c:v>58.345606999999994</c:v>
                </c:pt>
                <c:pt idx="2941">
                  <c:v>58.365453000000002</c:v>
                </c:pt>
                <c:pt idx="2942">
                  <c:v>58.385297999999999</c:v>
                </c:pt>
                <c:pt idx="2943">
                  <c:v>58.405143000000002</c:v>
                </c:pt>
                <c:pt idx="2944">
                  <c:v>58.424989000000004</c:v>
                </c:pt>
                <c:pt idx="2945">
                  <c:v>58.444833999999993</c:v>
                </c:pt>
                <c:pt idx="2946">
                  <c:v>58.464679999999994</c:v>
                </c:pt>
                <c:pt idx="2947">
                  <c:v>58.484524999999998</c:v>
                </c:pt>
                <c:pt idx="2948">
                  <c:v>58.504371000000006</c:v>
                </c:pt>
                <c:pt idx="2949">
                  <c:v>58.524216000000003</c:v>
                </c:pt>
                <c:pt idx="2950">
                  <c:v>58.544061999999997</c:v>
                </c:pt>
                <c:pt idx="2951">
                  <c:v>58.563907</c:v>
                </c:pt>
                <c:pt idx="2952">
                  <c:v>58.583753000000002</c:v>
                </c:pt>
                <c:pt idx="2953">
                  <c:v>58.603598000000005</c:v>
                </c:pt>
                <c:pt idx="2954">
                  <c:v>58.623443000000002</c:v>
                </c:pt>
                <c:pt idx="2955">
                  <c:v>58.643288999999996</c:v>
                </c:pt>
                <c:pt idx="2956">
                  <c:v>58.663134000000014</c:v>
                </c:pt>
                <c:pt idx="2957">
                  <c:v>58.682980000000001</c:v>
                </c:pt>
                <c:pt idx="2958">
                  <c:v>58.702825000000004</c:v>
                </c:pt>
                <c:pt idx="2959">
                  <c:v>58.722671000000012</c:v>
                </c:pt>
                <c:pt idx="2960">
                  <c:v>58.742516000000009</c:v>
                </c:pt>
                <c:pt idx="2961">
                  <c:v>58.76236200000001</c:v>
                </c:pt>
                <c:pt idx="2962">
                  <c:v>58.782207</c:v>
                </c:pt>
                <c:pt idx="2963">
                  <c:v>58.802052000000003</c:v>
                </c:pt>
                <c:pt idx="2964">
                  <c:v>58.821897999999997</c:v>
                </c:pt>
                <c:pt idx="2965">
                  <c:v>58.841742999999994</c:v>
                </c:pt>
                <c:pt idx="2966">
                  <c:v>58.861588999999995</c:v>
                </c:pt>
                <c:pt idx="2967">
                  <c:v>58.881433999999999</c:v>
                </c:pt>
                <c:pt idx="2968">
                  <c:v>58.901279999999993</c:v>
                </c:pt>
                <c:pt idx="2969">
                  <c:v>58.921125000000011</c:v>
                </c:pt>
                <c:pt idx="2970">
                  <c:v>58.940971000000005</c:v>
                </c:pt>
                <c:pt idx="2971">
                  <c:v>58.960816000000001</c:v>
                </c:pt>
                <c:pt idx="2972">
                  <c:v>58.980661999999995</c:v>
                </c:pt>
                <c:pt idx="2973">
                  <c:v>59.000507000000006</c:v>
                </c:pt>
                <c:pt idx="2974">
                  <c:v>59.02035200000001</c:v>
                </c:pt>
                <c:pt idx="2975">
                  <c:v>59.040198000000004</c:v>
                </c:pt>
                <c:pt idx="2976">
                  <c:v>59.060043</c:v>
                </c:pt>
                <c:pt idx="2977">
                  <c:v>59.079888999999994</c:v>
                </c:pt>
                <c:pt idx="2978">
                  <c:v>59.099734000000012</c:v>
                </c:pt>
                <c:pt idx="2979">
                  <c:v>59.119580000000006</c:v>
                </c:pt>
                <c:pt idx="2980">
                  <c:v>59.139425000000003</c:v>
                </c:pt>
                <c:pt idx="2981">
                  <c:v>59.159271000000004</c:v>
                </c:pt>
                <c:pt idx="2982">
                  <c:v>59.179116000000008</c:v>
                </c:pt>
                <c:pt idx="2983">
                  <c:v>59.198961000000011</c:v>
                </c:pt>
                <c:pt idx="2984">
                  <c:v>59.218807000000005</c:v>
                </c:pt>
                <c:pt idx="2985">
                  <c:v>59.238652000000009</c:v>
                </c:pt>
                <c:pt idx="2986">
                  <c:v>59.258498000000003</c:v>
                </c:pt>
                <c:pt idx="2987">
                  <c:v>59.278343000000007</c:v>
                </c:pt>
                <c:pt idx="2988">
                  <c:v>59.298189000000008</c:v>
                </c:pt>
                <c:pt idx="2989">
                  <c:v>59.318034000000004</c:v>
                </c:pt>
                <c:pt idx="2990">
                  <c:v>59.337879999999998</c:v>
                </c:pt>
                <c:pt idx="2991">
                  <c:v>59.357724999999995</c:v>
                </c:pt>
                <c:pt idx="2992">
                  <c:v>59.377570999999996</c:v>
                </c:pt>
                <c:pt idx="2993">
                  <c:v>59.397416</c:v>
                </c:pt>
                <c:pt idx="2994">
                  <c:v>59.417260999999989</c:v>
                </c:pt>
                <c:pt idx="2995">
                  <c:v>59.437107000000005</c:v>
                </c:pt>
                <c:pt idx="2996">
                  <c:v>59.456952000000001</c:v>
                </c:pt>
                <c:pt idx="2997">
                  <c:v>59.476798000000002</c:v>
                </c:pt>
                <c:pt idx="2998">
                  <c:v>59.496643000000006</c:v>
                </c:pt>
                <c:pt idx="2999">
                  <c:v>59.516488999999993</c:v>
                </c:pt>
                <c:pt idx="3000">
                  <c:v>59.536334000000011</c:v>
                </c:pt>
                <c:pt idx="3001">
                  <c:v>59.556180000000005</c:v>
                </c:pt>
                <c:pt idx="3002">
                  <c:v>59.576025000000001</c:v>
                </c:pt>
                <c:pt idx="3003">
                  <c:v>59.595870000000005</c:v>
                </c:pt>
                <c:pt idx="3004">
                  <c:v>59.615716000000013</c:v>
                </c:pt>
                <c:pt idx="3005">
                  <c:v>59.635561000000003</c:v>
                </c:pt>
                <c:pt idx="3006">
                  <c:v>59.655407000000004</c:v>
                </c:pt>
                <c:pt idx="3007">
                  <c:v>59.675252000000008</c:v>
                </c:pt>
                <c:pt idx="3008">
                  <c:v>59.695098000000009</c:v>
                </c:pt>
                <c:pt idx="3009">
                  <c:v>59.714943000000005</c:v>
                </c:pt>
                <c:pt idx="3010">
                  <c:v>59.734789000000006</c:v>
                </c:pt>
                <c:pt idx="3011">
                  <c:v>59.754633999999996</c:v>
                </c:pt>
                <c:pt idx="3012">
                  <c:v>59.774480000000004</c:v>
                </c:pt>
                <c:pt idx="3013">
                  <c:v>59.794325000000008</c:v>
                </c:pt>
                <c:pt idx="3014">
                  <c:v>59.814169999999997</c:v>
                </c:pt>
                <c:pt idx="3015">
                  <c:v>59.834016000000005</c:v>
                </c:pt>
                <c:pt idx="3016">
                  <c:v>59.853860999999988</c:v>
                </c:pt>
                <c:pt idx="3017">
                  <c:v>59.873706999999996</c:v>
                </c:pt>
                <c:pt idx="3018">
                  <c:v>59.893552000000007</c:v>
                </c:pt>
                <c:pt idx="3019">
                  <c:v>59.913398000000001</c:v>
                </c:pt>
                <c:pt idx="3020">
                  <c:v>59.933243000000004</c:v>
                </c:pt>
                <c:pt idx="3021">
                  <c:v>59.953088999999999</c:v>
                </c:pt>
                <c:pt idx="3022">
                  <c:v>59.972934000000002</c:v>
                </c:pt>
                <c:pt idx="3023">
                  <c:v>59.992780000000003</c:v>
                </c:pt>
                <c:pt idx="3024">
                  <c:v>60.012625</c:v>
                </c:pt>
                <c:pt idx="3025">
                  <c:v>60.032470000000011</c:v>
                </c:pt>
                <c:pt idx="3026">
                  <c:v>60.052316000000012</c:v>
                </c:pt>
                <c:pt idx="3027">
                  <c:v>60.072161000000001</c:v>
                </c:pt>
                <c:pt idx="3028">
                  <c:v>60.092007000000002</c:v>
                </c:pt>
                <c:pt idx="3029">
                  <c:v>60.111851999999999</c:v>
                </c:pt>
                <c:pt idx="3030">
                  <c:v>60.131698</c:v>
                </c:pt>
                <c:pt idx="3031">
                  <c:v>60.151543000000004</c:v>
                </c:pt>
                <c:pt idx="3032">
                  <c:v>60.171389000000005</c:v>
                </c:pt>
                <c:pt idx="3033">
                  <c:v>60.191234000000001</c:v>
                </c:pt>
                <c:pt idx="3034">
                  <c:v>60.211079000000005</c:v>
                </c:pt>
                <c:pt idx="3035">
                  <c:v>60.230925000000006</c:v>
                </c:pt>
                <c:pt idx="3036">
                  <c:v>60.250770000000003</c:v>
                </c:pt>
                <c:pt idx="3037">
                  <c:v>60.270616000000011</c:v>
                </c:pt>
                <c:pt idx="3038">
                  <c:v>60.290461000000001</c:v>
                </c:pt>
                <c:pt idx="3039">
                  <c:v>60.310306999999995</c:v>
                </c:pt>
                <c:pt idx="3040">
                  <c:v>60.330152000000005</c:v>
                </c:pt>
                <c:pt idx="3041">
                  <c:v>60.349997999999999</c:v>
                </c:pt>
                <c:pt idx="3042">
                  <c:v>60.369842999999996</c:v>
                </c:pt>
                <c:pt idx="3043">
                  <c:v>60.389688999999997</c:v>
                </c:pt>
                <c:pt idx="3044">
                  <c:v>60.409534000000001</c:v>
                </c:pt>
                <c:pt idx="3045">
                  <c:v>60.429379000000012</c:v>
                </c:pt>
                <c:pt idx="3046">
                  <c:v>60.449224999999998</c:v>
                </c:pt>
                <c:pt idx="3047">
                  <c:v>60.469070000000002</c:v>
                </c:pt>
                <c:pt idx="3048">
                  <c:v>60.488916000000003</c:v>
                </c:pt>
                <c:pt idx="3049">
                  <c:v>60.508761</c:v>
                </c:pt>
                <c:pt idx="3050">
                  <c:v>60.528607000000001</c:v>
                </c:pt>
                <c:pt idx="3051">
                  <c:v>60.548452000000005</c:v>
                </c:pt>
                <c:pt idx="3052">
                  <c:v>60.568298000000006</c:v>
                </c:pt>
                <c:pt idx="3053">
                  <c:v>60.588143000000002</c:v>
                </c:pt>
                <c:pt idx="3054">
                  <c:v>60.607987999999999</c:v>
                </c:pt>
                <c:pt idx="3055">
                  <c:v>60.627834</c:v>
                </c:pt>
                <c:pt idx="3056">
                  <c:v>60.647679000000004</c:v>
                </c:pt>
                <c:pt idx="3057">
                  <c:v>60.667525000000005</c:v>
                </c:pt>
                <c:pt idx="3058">
                  <c:v>60.687370000000001</c:v>
                </c:pt>
                <c:pt idx="3059">
                  <c:v>60.707216000000003</c:v>
                </c:pt>
                <c:pt idx="3060">
                  <c:v>60.727061000000006</c:v>
                </c:pt>
                <c:pt idx="3061">
                  <c:v>60.746907</c:v>
                </c:pt>
                <c:pt idx="3062">
                  <c:v>60.766752000000011</c:v>
                </c:pt>
                <c:pt idx="3063">
                  <c:v>60.786598000000005</c:v>
                </c:pt>
                <c:pt idx="3064">
                  <c:v>60.806442999999994</c:v>
                </c:pt>
                <c:pt idx="3065">
                  <c:v>60.826287999999998</c:v>
                </c:pt>
                <c:pt idx="3066">
                  <c:v>60.846134000000006</c:v>
                </c:pt>
                <c:pt idx="3067">
                  <c:v>60.865979000000003</c:v>
                </c:pt>
                <c:pt idx="3068">
                  <c:v>60.885824999999997</c:v>
                </c:pt>
                <c:pt idx="3069">
                  <c:v>60.905670000000001</c:v>
                </c:pt>
                <c:pt idx="3070">
                  <c:v>60.925516000000009</c:v>
                </c:pt>
                <c:pt idx="3071">
                  <c:v>60.945361000000005</c:v>
                </c:pt>
                <c:pt idx="3072">
                  <c:v>60.965207000000007</c:v>
                </c:pt>
                <c:pt idx="3073">
                  <c:v>60.985052000000003</c:v>
                </c:pt>
                <c:pt idx="3074">
                  <c:v>61.004896999999993</c:v>
                </c:pt>
                <c:pt idx="3075">
                  <c:v>61.024743000000001</c:v>
                </c:pt>
                <c:pt idx="3076">
                  <c:v>61.044587999999997</c:v>
                </c:pt>
                <c:pt idx="3077">
                  <c:v>61.064434000000006</c:v>
                </c:pt>
                <c:pt idx="3078">
                  <c:v>61.084278999999995</c:v>
                </c:pt>
                <c:pt idx="3079">
                  <c:v>61.104125000000003</c:v>
                </c:pt>
                <c:pt idx="3080">
                  <c:v>61.123970000000007</c:v>
                </c:pt>
                <c:pt idx="3081">
                  <c:v>61.143816000000001</c:v>
                </c:pt>
                <c:pt idx="3082">
                  <c:v>61.163661000000005</c:v>
                </c:pt>
                <c:pt idx="3083">
                  <c:v>61.183507000000006</c:v>
                </c:pt>
                <c:pt idx="3084">
                  <c:v>61.20335200000001</c:v>
                </c:pt>
                <c:pt idx="3085">
                  <c:v>61.223197000000013</c:v>
                </c:pt>
                <c:pt idx="3086">
                  <c:v>61.243043</c:v>
                </c:pt>
                <c:pt idx="3087">
                  <c:v>61.262888000000004</c:v>
                </c:pt>
                <c:pt idx="3088">
                  <c:v>61.282734000000012</c:v>
                </c:pt>
                <c:pt idx="3089">
                  <c:v>61.302579000000001</c:v>
                </c:pt>
                <c:pt idx="3090">
                  <c:v>61.322425000000003</c:v>
                </c:pt>
                <c:pt idx="3091">
                  <c:v>61.342269999999999</c:v>
                </c:pt>
                <c:pt idx="3092">
                  <c:v>61.362116000000007</c:v>
                </c:pt>
                <c:pt idx="3093">
                  <c:v>61.381960999999997</c:v>
                </c:pt>
                <c:pt idx="3094">
                  <c:v>61.401805999999993</c:v>
                </c:pt>
                <c:pt idx="3095">
                  <c:v>61.421652000000002</c:v>
                </c:pt>
                <c:pt idx="3096">
                  <c:v>61.441496999999998</c:v>
                </c:pt>
                <c:pt idx="3097">
                  <c:v>61.461343000000006</c:v>
                </c:pt>
                <c:pt idx="3098">
                  <c:v>61.481187999999996</c:v>
                </c:pt>
                <c:pt idx="3099">
                  <c:v>61.501034000000004</c:v>
                </c:pt>
                <c:pt idx="3100">
                  <c:v>61.520879000000001</c:v>
                </c:pt>
                <c:pt idx="3101">
                  <c:v>61.540725000000002</c:v>
                </c:pt>
                <c:pt idx="3102">
                  <c:v>61.560570000000006</c:v>
                </c:pt>
                <c:pt idx="3103">
                  <c:v>61.580416</c:v>
                </c:pt>
                <c:pt idx="3104">
                  <c:v>61.600260999999996</c:v>
                </c:pt>
                <c:pt idx="3105">
                  <c:v>61.620106000000007</c:v>
                </c:pt>
                <c:pt idx="3106">
                  <c:v>61.639952000000008</c:v>
                </c:pt>
                <c:pt idx="3107">
                  <c:v>61.659797000000005</c:v>
                </c:pt>
                <c:pt idx="3108">
                  <c:v>61.679643000000006</c:v>
                </c:pt>
                <c:pt idx="3109">
                  <c:v>61.699488000000002</c:v>
                </c:pt>
                <c:pt idx="3110">
                  <c:v>61.719334000000003</c:v>
                </c:pt>
                <c:pt idx="3111">
                  <c:v>61.739179000000007</c:v>
                </c:pt>
                <c:pt idx="3112">
                  <c:v>61.759025000000001</c:v>
                </c:pt>
                <c:pt idx="3113">
                  <c:v>61.778870000000005</c:v>
                </c:pt>
                <c:pt idx="3114">
                  <c:v>61.798715000000016</c:v>
                </c:pt>
                <c:pt idx="3115">
                  <c:v>61.818560999999995</c:v>
                </c:pt>
                <c:pt idx="3116">
                  <c:v>61.838406000000006</c:v>
                </c:pt>
                <c:pt idx="3117">
                  <c:v>61.858252</c:v>
                </c:pt>
                <c:pt idx="3118">
                  <c:v>61.878097000000004</c:v>
                </c:pt>
                <c:pt idx="3119">
                  <c:v>61.897943000000005</c:v>
                </c:pt>
                <c:pt idx="3120">
                  <c:v>61.917787999999994</c:v>
                </c:pt>
                <c:pt idx="3121">
                  <c:v>61.937633999999996</c:v>
                </c:pt>
                <c:pt idx="3122">
                  <c:v>61.957478999999999</c:v>
                </c:pt>
                <c:pt idx="3123">
                  <c:v>61.977325</c:v>
                </c:pt>
                <c:pt idx="3124">
                  <c:v>61.997170000000004</c:v>
                </c:pt>
                <c:pt idx="3125">
                  <c:v>62.017015000000001</c:v>
                </c:pt>
                <c:pt idx="3126">
                  <c:v>62.036860999999995</c:v>
                </c:pt>
                <c:pt idx="3127">
                  <c:v>62.056706000000005</c:v>
                </c:pt>
                <c:pt idx="3128">
                  <c:v>62.076552000000007</c:v>
                </c:pt>
                <c:pt idx="3129">
                  <c:v>62.096397000000003</c:v>
                </c:pt>
                <c:pt idx="3130">
                  <c:v>62.116243000000004</c:v>
                </c:pt>
                <c:pt idx="3131">
                  <c:v>62.136088000000001</c:v>
                </c:pt>
                <c:pt idx="3132">
                  <c:v>62.155934000000002</c:v>
                </c:pt>
                <c:pt idx="3133">
                  <c:v>62.175779000000013</c:v>
                </c:pt>
                <c:pt idx="3134">
                  <c:v>62.195624000000002</c:v>
                </c:pt>
                <c:pt idx="3135">
                  <c:v>62.215470000000003</c:v>
                </c:pt>
                <c:pt idx="3136">
                  <c:v>62.235315000000014</c:v>
                </c:pt>
                <c:pt idx="3137">
                  <c:v>62.255161000000001</c:v>
                </c:pt>
                <c:pt idx="3138">
                  <c:v>62.275006000000012</c:v>
                </c:pt>
                <c:pt idx="3139">
                  <c:v>62.294852000000006</c:v>
                </c:pt>
                <c:pt idx="3140">
                  <c:v>62.314696999999988</c:v>
                </c:pt>
                <c:pt idx="3141">
                  <c:v>62.334543000000004</c:v>
                </c:pt>
                <c:pt idx="3142">
                  <c:v>62.354387999999993</c:v>
                </c:pt>
                <c:pt idx="3143">
                  <c:v>62.374233999999994</c:v>
                </c:pt>
                <c:pt idx="3144">
                  <c:v>62.394079000000005</c:v>
                </c:pt>
                <c:pt idx="3145">
                  <c:v>62.413923999999994</c:v>
                </c:pt>
                <c:pt idx="3146">
                  <c:v>62.433770000000003</c:v>
                </c:pt>
                <c:pt idx="3147">
                  <c:v>62.453614999999999</c:v>
                </c:pt>
                <c:pt idx="3148">
                  <c:v>62.473460999999993</c:v>
                </c:pt>
                <c:pt idx="3149">
                  <c:v>62.493306000000011</c:v>
                </c:pt>
                <c:pt idx="3150">
                  <c:v>62.513152000000005</c:v>
                </c:pt>
                <c:pt idx="3151">
                  <c:v>62.532997000000002</c:v>
                </c:pt>
                <c:pt idx="3152">
                  <c:v>62.552842999999996</c:v>
                </c:pt>
                <c:pt idx="3153">
                  <c:v>62.572687999999999</c:v>
                </c:pt>
                <c:pt idx="3154">
                  <c:v>62.59253300000001</c:v>
                </c:pt>
                <c:pt idx="3155">
                  <c:v>62.612379000000011</c:v>
                </c:pt>
                <c:pt idx="3156">
                  <c:v>62.632224000000001</c:v>
                </c:pt>
                <c:pt idx="3157">
                  <c:v>62.652070000000002</c:v>
                </c:pt>
                <c:pt idx="3158">
                  <c:v>62.671915000000006</c:v>
                </c:pt>
                <c:pt idx="3159">
                  <c:v>62.691761</c:v>
                </c:pt>
                <c:pt idx="3160">
                  <c:v>62.711605999999996</c:v>
                </c:pt>
                <c:pt idx="3161">
                  <c:v>62.731452000000004</c:v>
                </c:pt>
                <c:pt idx="3162">
                  <c:v>62.751296999999994</c:v>
                </c:pt>
                <c:pt idx="3163">
                  <c:v>62.771143000000002</c:v>
                </c:pt>
                <c:pt idx="3164">
                  <c:v>62.790988000000006</c:v>
                </c:pt>
                <c:pt idx="3165">
                  <c:v>62.810832999999995</c:v>
                </c:pt>
                <c:pt idx="3166">
                  <c:v>62.830678999999996</c:v>
                </c:pt>
                <c:pt idx="3167">
                  <c:v>62.850523999999993</c:v>
                </c:pt>
                <c:pt idx="3168">
                  <c:v>62.870370000000001</c:v>
                </c:pt>
                <c:pt idx="3169">
                  <c:v>62.890215000000005</c:v>
                </c:pt>
                <c:pt idx="3170">
                  <c:v>62.910060999999999</c:v>
                </c:pt>
                <c:pt idx="3171">
                  <c:v>62.929906000000003</c:v>
                </c:pt>
                <c:pt idx="3172">
                  <c:v>62.949752000000004</c:v>
                </c:pt>
                <c:pt idx="3173">
                  <c:v>62.969597</c:v>
                </c:pt>
                <c:pt idx="3174">
                  <c:v>62.989441999999997</c:v>
                </c:pt>
                <c:pt idx="3175">
                  <c:v>63.009287999999998</c:v>
                </c:pt>
                <c:pt idx="3176">
                  <c:v>63.029133000000009</c:v>
                </c:pt>
                <c:pt idx="3177">
                  <c:v>63.048979000000003</c:v>
                </c:pt>
                <c:pt idx="3178">
                  <c:v>63.068824000000006</c:v>
                </c:pt>
                <c:pt idx="3179">
                  <c:v>63.08867</c:v>
                </c:pt>
                <c:pt idx="3180">
                  <c:v>63.108515000000011</c:v>
                </c:pt>
                <c:pt idx="3181">
                  <c:v>63.128361000000012</c:v>
                </c:pt>
                <c:pt idx="3182">
                  <c:v>63.148206000000002</c:v>
                </c:pt>
                <c:pt idx="3183">
                  <c:v>63.16805200000001</c:v>
                </c:pt>
                <c:pt idx="3184">
                  <c:v>63.187896999999992</c:v>
                </c:pt>
                <c:pt idx="3185">
                  <c:v>63.207742000000003</c:v>
                </c:pt>
                <c:pt idx="3186">
                  <c:v>63.227588000000004</c:v>
                </c:pt>
                <c:pt idx="3187">
                  <c:v>63.247433000000001</c:v>
                </c:pt>
                <c:pt idx="3188">
                  <c:v>63.267279000000002</c:v>
                </c:pt>
                <c:pt idx="3189">
                  <c:v>63.287124000000006</c:v>
                </c:pt>
                <c:pt idx="3190">
                  <c:v>63.30697</c:v>
                </c:pt>
                <c:pt idx="3191">
                  <c:v>63.326815000000003</c:v>
                </c:pt>
                <c:pt idx="3192">
                  <c:v>63.346660999999997</c:v>
                </c:pt>
                <c:pt idx="3193">
                  <c:v>63.366506000000001</c:v>
                </c:pt>
                <c:pt idx="3194">
                  <c:v>63.386351000000005</c:v>
                </c:pt>
                <c:pt idx="3195">
                  <c:v>63.406197000000006</c:v>
                </c:pt>
                <c:pt idx="3196">
                  <c:v>63.426042000000002</c:v>
                </c:pt>
                <c:pt idx="3197">
                  <c:v>63.445887999999997</c:v>
                </c:pt>
                <c:pt idx="3198">
                  <c:v>63.465733000000007</c:v>
                </c:pt>
                <c:pt idx="3199">
                  <c:v>63.485579000000001</c:v>
                </c:pt>
                <c:pt idx="3200">
                  <c:v>63.505424000000005</c:v>
                </c:pt>
                <c:pt idx="3201">
                  <c:v>63.525270000000006</c:v>
                </c:pt>
                <c:pt idx="3202">
                  <c:v>63.54511500000001</c:v>
                </c:pt>
                <c:pt idx="3203">
                  <c:v>63.564961000000004</c:v>
                </c:pt>
                <c:pt idx="3204">
                  <c:v>63.584805999999993</c:v>
                </c:pt>
                <c:pt idx="3205">
                  <c:v>63.604651000000004</c:v>
                </c:pt>
                <c:pt idx="3206">
                  <c:v>63.624497000000005</c:v>
                </c:pt>
                <c:pt idx="3207">
                  <c:v>63.644342000000002</c:v>
                </c:pt>
                <c:pt idx="3208">
                  <c:v>63.664188000000003</c:v>
                </c:pt>
                <c:pt idx="3209">
                  <c:v>63.684033000000007</c:v>
                </c:pt>
                <c:pt idx="3210">
                  <c:v>63.703879000000001</c:v>
                </c:pt>
                <c:pt idx="3211">
                  <c:v>63.723724000000011</c:v>
                </c:pt>
                <c:pt idx="3212">
                  <c:v>63.743570000000005</c:v>
                </c:pt>
                <c:pt idx="3213">
                  <c:v>63.763415000000009</c:v>
                </c:pt>
                <c:pt idx="3214">
                  <c:v>63.783260000000006</c:v>
                </c:pt>
                <c:pt idx="3215">
                  <c:v>63.803106</c:v>
                </c:pt>
                <c:pt idx="3216">
                  <c:v>63.822951000000003</c:v>
                </c:pt>
                <c:pt idx="3217">
                  <c:v>63.842797000000004</c:v>
                </c:pt>
                <c:pt idx="3218">
                  <c:v>63.862642000000001</c:v>
                </c:pt>
                <c:pt idx="3219">
                  <c:v>63.882487999999995</c:v>
                </c:pt>
                <c:pt idx="3220">
                  <c:v>63.902333000000013</c:v>
                </c:pt>
                <c:pt idx="3221">
                  <c:v>63.922179000000007</c:v>
                </c:pt>
                <c:pt idx="3222">
                  <c:v>63.942024000000004</c:v>
                </c:pt>
                <c:pt idx="3223">
                  <c:v>63.961869999999998</c:v>
                </c:pt>
                <c:pt idx="3224">
                  <c:v>63.981715000000001</c:v>
                </c:pt>
                <c:pt idx="3225">
                  <c:v>64.001560000000012</c:v>
                </c:pt>
                <c:pt idx="3226">
                  <c:v>64.021405999999999</c:v>
                </c:pt>
                <c:pt idx="3227">
                  <c:v>64.041251000000017</c:v>
                </c:pt>
                <c:pt idx="3228">
                  <c:v>64.061097000000004</c:v>
                </c:pt>
                <c:pt idx="3229">
                  <c:v>64.080941999999979</c:v>
                </c:pt>
                <c:pt idx="3230">
                  <c:v>64.100787999999966</c:v>
                </c:pt>
                <c:pt idx="3231">
                  <c:v>64.120632999999984</c:v>
                </c:pt>
                <c:pt idx="3232">
                  <c:v>64.140478999999985</c:v>
                </c:pt>
                <c:pt idx="3233">
                  <c:v>64.160324000000003</c:v>
                </c:pt>
                <c:pt idx="3234">
                  <c:v>64.180169000000006</c:v>
                </c:pt>
                <c:pt idx="3235">
                  <c:v>64.200014999999993</c:v>
                </c:pt>
                <c:pt idx="3236">
                  <c:v>64.219859999999997</c:v>
                </c:pt>
                <c:pt idx="3237">
                  <c:v>64.239705999999998</c:v>
                </c:pt>
                <c:pt idx="3238">
                  <c:v>64.259551000000002</c:v>
                </c:pt>
                <c:pt idx="3239">
                  <c:v>64.279396999999989</c:v>
                </c:pt>
                <c:pt idx="3240">
                  <c:v>64.299242000000007</c:v>
                </c:pt>
                <c:pt idx="3241">
                  <c:v>64.319087999999979</c:v>
                </c:pt>
                <c:pt idx="3242">
                  <c:v>64.338932999999969</c:v>
                </c:pt>
                <c:pt idx="3243">
                  <c:v>64.35877899999997</c:v>
                </c:pt>
                <c:pt idx="3244">
                  <c:v>64.378624000000002</c:v>
                </c:pt>
                <c:pt idx="3245">
                  <c:v>64.398469000000006</c:v>
                </c:pt>
                <c:pt idx="3246">
                  <c:v>64.418315000000007</c:v>
                </c:pt>
                <c:pt idx="3247">
                  <c:v>64.438159999999996</c:v>
                </c:pt>
                <c:pt idx="3248">
                  <c:v>64.458005999999983</c:v>
                </c:pt>
                <c:pt idx="3249">
                  <c:v>64.477851000000001</c:v>
                </c:pt>
                <c:pt idx="3250">
                  <c:v>64.497697000000016</c:v>
                </c:pt>
                <c:pt idx="3251">
                  <c:v>64.517542000000006</c:v>
                </c:pt>
                <c:pt idx="3252">
                  <c:v>64.537387999999993</c:v>
                </c:pt>
                <c:pt idx="3253">
                  <c:v>64.557232999999982</c:v>
                </c:pt>
                <c:pt idx="3254">
                  <c:v>64.577078999999983</c:v>
                </c:pt>
                <c:pt idx="3255">
                  <c:v>64.596924000000016</c:v>
                </c:pt>
                <c:pt idx="3256">
                  <c:v>64.616769000000005</c:v>
                </c:pt>
                <c:pt idx="3257">
                  <c:v>64.636615000000006</c:v>
                </c:pt>
                <c:pt idx="3258">
                  <c:v>64.656459999999981</c:v>
                </c:pt>
                <c:pt idx="3259">
                  <c:v>64.676305999999968</c:v>
                </c:pt>
                <c:pt idx="3260">
                  <c:v>64.696151</c:v>
                </c:pt>
                <c:pt idx="3261">
                  <c:v>64.715997000000002</c:v>
                </c:pt>
                <c:pt idx="3262">
                  <c:v>64.735841999999991</c:v>
                </c:pt>
                <c:pt idx="3263">
                  <c:v>64.755687999999992</c:v>
                </c:pt>
                <c:pt idx="3264">
                  <c:v>64.775532999999967</c:v>
                </c:pt>
                <c:pt idx="3265">
                  <c:v>64.795377999999985</c:v>
                </c:pt>
                <c:pt idx="3266">
                  <c:v>64.815224000000015</c:v>
                </c:pt>
                <c:pt idx="3267">
                  <c:v>64.835069000000004</c:v>
                </c:pt>
                <c:pt idx="3268">
                  <c:v>64.854915000000005</c:v>
                </c:pt>
                <c:pt idx="3269">
                  <c:v>64.874759999999981</c:v>
                </c:pt>
                <c:pt idx="3270">
                  <c:v>64.894605999999996</c:v>
                </c:pt>
                <c:pt idx="3271">
                  <c:v>64.914451000000014</c:v>
                </c:pt>
                <c:pt idx="3272">
                  <c:v>64.934297000000015</c:v>
                </c:pt>
                <c:pt idx="3273">
                  <c:v>64.954142000000004</c:v>
                </c:pt>
                <c:pt idx="3274">
                  <c:v>64.973987999999991</c:v>
                </c:pt>
                <c:pt idx="3275">
                  <c:v>64.993832999999981</c:v>
                </c:pt>
                <c:pt idx="3276">
                  <c:v>65.013677999999999</c:v>
                </c:pt>
                <c:pt idx="3277">
                  <c:v>65.033524000000014</c:v>
                </c:pt>
                <c:pt idx="3278">
                  <c:v>65.053369000000004</c:v>
                </c:pt>
                <c:pt idx="3279">
                  <c:v>65.073215000000005</c:v>
                </c:pt>
                <c:pt idx="3280">
                  <c:v>65.093059999999994</c:v>
                </c:pt>
                <c:pt idx="3281">
                  <c:v>65.112905999999981</c:v>
                </c:pt>
                <c:pt idx="3282">
                  <c:v>65.132750999999985</c:v>
                </c:pt>
                <c:pt idx="3283">
                  <c:v>65.152596999999986</c:v>
                </c:pt>
                <c:pt idx="3284">
                  <c:v>65.172441999999975</c:v>
                </c:pt>
                <c:pt idx="3285">
                  <c:v>65.192286999999979</c:v>
                </c:pt>
                <c:pt idx="3286">
                  <c:v>65.21213299999998</c:v>
                </c:pt>
                <c:pt idx="3287">
                  <c:v>65.231977999999998</c:v>
                </c:pt>
                <c:pt idx="3288">
                  <c:v>65.251824000000013</c:v>
                </c:pt>
                <c:pt idx="3289">
                  <c:v>65.271669000000017</c:v>
                </c:pt>
                <c:pt idx="3290">
                  <c:v>65.291515000000018</c:v>
                </c:pt>
                <c:pt idx="3291">
                  <c:v>65.311359999999993</c:v>
                </c:pt>
                <c:pt idx="3292">
                  <c:v>65.331205999999995</c:v>
                </c:pt>
                <c:pt idx="3293">
                  <c:v>65.351050999999998</c:v>
                </c:pt>
                <c:pt idx="3294">
                  <c:v>65.370896999999985</c:v>
                </c:pt>
                <c:pt idx="3295">
                  <c:v>65.390741999999989</c:v>
                </c:pt>
                <c:pt idx="3296">
                  <c:v>65.410587000000007</c:v>
                </c:pt>
                <c:pt idx="3297">
                  <c:v>65.430432999999979</c:v>
                </c:pt>
                <c:pt idx="3298">
                  <c:v>65.450277999999983</c:v>
                </c:pt>
                <c:pt idx="3299">
                  <c:v>65.470124000000013</c:v>
                </c:pt>
                <c:pt idx="3300">
                  <c:v>65.489969000000016</c:v>
                </c:pt>
                <c:pt idx="3301">
                  <c:v>65.509815000000003</c:v>
                </c:pt>
                <c:pt idx="3302">
                  <c:v>65.529660000000007</c:v>
                </c:pt>
                <c:pt idx="3303">
                  <c:v>65.549505999999994</c:v>
                </c:pt>
                <c:pt idx="3304">
                  <c:v>65.569350999999983</c:v>
                </c:pt>
                <c:pt idx="3305">
                  <c:v>65.589196000000001</c:v>
                </c:pt>
                <c:pt idx="3306">
                  <c:v>65.609041999999988</c:v>
                </c:pt>
                <c:pt idx="3307">
                  <c:v>65.628886999999978</c:v>
                </c:pt>
                <c:pt idx="3308">
                  <c:v>65.648732999999964</c:v>
                </c:pt>
                <c:pt idx="3309">
                  <c:v>65.668577999999968</c:v>
                </c:pt>
                <c:pt idx="3310">
                  <c:v>65.688423999999998</c:v>
                </c:pt>
                <c:pt idx="3311">
                  <c:v>65.708269000000016</c:v>
                </c:pt>
                <c:pt idx="3312">
                  <c:v>65.728115000000003</c:v>
                </c:pt>
                <c:pt idx="3313">
                  <c:v>65.74796000000002</c:v>
                </c:pt>
                <c:pt idx="3314">
                  <c:v>65.767805999999993</c:v>
                </c:pt>
                <c:pt idx="3315">
                  <c:v>65.787650999999997</c:v>
                </c:pt>
                <c:pt idx="3316">
                  <c:v>65.807496</c:v>
                </c:pt>
                <c:pt idx="3317">
                  <c:v>65.827341999999987</c:v>
                </c:pt>
                <c:pt idx="3318">
                  <c:v>65.847187000000005</c:v>
                </c:pt>
                <c:pt idx="3319">
                  <c:v>65.867033000000006</c:v>
                </c:pt>
                <c:pt idx="3320">
                  <c:v>65.886877999999967</c:v>
                </c:pt>
                <c:pt idx="3321">
                  <c:v>65.906723999999997</c:v>
                </c:pt>
                <c:pt idx="3322">
                  <c:v>65.926569000000015</c:v>
                </c:pt>
                <c:pt idx="3323">
                  <c:v>65.946415000000016</c:v>
                </c:pt>
                <c:pt idx="3324">
                  <c:v>65.96626000000002</c:v>
                </c:pt>
                <c:pt idx="3325">
                  <c:v>65.986104999999995</c:v>
                </c:pt>
                <c:pt idx="3326">
                  <c:v>66.005950999999982</c:v>
                </c:pt>
                <c:pt idx="3327">
                  <c:v>66.025795999999985</c:v>
                </c:pt>
                <c:pt idx="3328">
                  <c:v>66.045642000000001</c:v>
                </c:pt>
                <c:pt idx="3329">
                  <c:v>66.06548699999999</c:v>
                </c:pt>
                <c:pt idx="3330">
                  <c:v>66.085332999999991</c:v>
                </c:pt>
                <c:pt idx="3331">
                  <c:v>66.105177999999967</c:v>
                </c:pt>
                <c:pt idx="3332">
                  <c:v>66.125023999999982</c:v>
                </c:pt>
                <c:pt idx="3333">
                  <c:v>66.144869000000014</c:v>
                </c:pt>
                <c:pt idx="3334">
                  <c:v>66.164715000000001</c:v>
                </c:pt>
                <c:pt idx="3335">
                  <c:v>66.184560000000005</c:v>
                </c:pt>
                <c:pt idx="3336">
                  <c:v>66.204404999999994</c:v>
                </c:pt>
                <c:pt idx="3337">
                  <c:v>66.224250999999995</c:v>
                </c:pt>
                <c:pt idx="3338">
                  <c:v>66.244096000000013</c:v>
                </c:pt>
                <c:pt idx="3339">
                  <c:v>66.263942</c:v>
                </c:pt>
                <c:pt idx="3340">
                  <c:v>66.28378699999999</c:v>
                </c:pt>
                <c:pt idx="3341">
                  <c:v>66.303633000000005</c:v>
                </c:pt>
                <c:pt idx="3342">
                  <c:v>66.323477999999966</c:v>
                </c:pt>
                <c:pt idx="3343">
                  <c:v>66.343323999999996</c:v>
                </c:pt>
                <c:pt idx="3344">
                  <c:v>66.363168999999999</c:v>
                </c:pt>
                <c:pt idx="3345">
                  <c:v>66.383014000000003</c:v>
                </c:pt>
                <c:pt idx="3346">
                  <c:v>66.402860000000004</c:v>
                </c:pt>
                <c:pt idx="3347">
                  <c:v>66.422704999999979</c:v>
                </c:pt>
                <c:pt idx="3348">
                  <c:v>66.442550999999995</c:v>
                </c:pt>
                <c:pt idx="3349">
                  <c:v>66.462395999999998</c:v>
                </c:pt>
                <c:pt idx="3350">
                  <c:v>66.482241999999999</c:v>
                </c:pt>
                <c:pt idx="3351">
                  <c:v>66.502086999999989</c:v>
                </c:pt>
                <c:pt idx="3352">
                  <c:v>66.521933000000004</c:v>
                </c:pt>
                <c:pt idx="3353">
                  <c:v>66.541777999999979</c:v>
                </c:pt>
                <c:pt idx="3354">
                  <c:v>66.561624000000009</c:v>
                </c:pt>
                <c:pt idx="3355">
                  <c:v>66.581468999999998</c:v>
                </c:pt>
                <c:pt idx="3356">
                  <c:v>66.601314000000002</c:v>
                </c:pt>
                <c:pt idx="3357">
                  <c:v>66.621160000000003</c:v>
                </c:pt>
                <c:pt idx="3358">
                  <c:v>66.641005000000007</c:v>
                </c:pt>
                <c:pt idx="3359">
                  <c:v>66.66085099999998</c:v>
                </c:pt>
                <c:pt idx="3360">
                  <c:v>66.680695999999998</c:v>
                </c:pt>
                <c:pt idx="3361">
                  <c:v>66.700541999999999</c:v>
                </c:pt>
                <c:pt idx="3362">
                  <c:v>66.720386999999988</c:v>
                </c:pt>
                <c:pt idx="3363">
                  <c:v>66.740233000000018</c:v>
                </c:pt>
                <c:pt idx="3364">
                  <c:v>66.760077999999979</c:v>
                </c:pt>
                <c:pt idx="3365">
                  <c:v>66.779922999999982</c:v>
                </c:pt>
                <c:pt idx="3366">
                  <c:v>66.799768999999998</c:v>
                </c:pt>
                <c:pt idx="3367">
                  <c:v>66.819614000000016</c:v>
                </c:pt>
                <c:pt idx="3368">
                  <c:v>66.839460000000003</c:v>
                </c:pt>
                <c:pt idx="3369">
                  <c:v>66.859304999999992</c:v>
                </c:pt>
                <c:pt idx="3370">
                  <c:v>66.879150999999979</c:v>
                </c:pt>
                <c:pt idx="3371">
                  <c:v>66.898995999999983</c:v>
                </c:pt>
                <c:pt idx="3372">
                  <c:v>66.918841999999998</c:v>
                </c:pt>
                <c:pt idx="3373">
                  <c:v>66.938687000000002</c:v>
                </c:pt>
                <c:pt idx="3374">
                  <c:v>66.958533000000003</c:v>
                </c:pt>
                <c:pt idx="3375">
                  <c:v>66.978377999999978</c:v>
                </c:pt>
                <c:pt idx="3376">
                  <c:v>66.998222999999996</c:v>
                </c:pt>
                <c:pt idx="3377">
                  <c:v>67.018068999999983</c:v>
                </c:pt>
                <c:pt idx="3378">
                  <c:v>67.037914000000015</c:v>
                </c:pt>
                <c:pt idx="3379">
                  <c:v>67.057760000000002</c:v>
                </c:pt>
                <c:pt idx="3380">
                  <c:v>67.077605000000005</c:v>
                </c:pt>
                <c:pt idx="3381">
                  <c:v>67.097451000000007</c:v>
                </c:pt>
                <c:pt idx="3382">
                  <c:v>67.117295999999996</c:v>
                </c:pt>
                <c:pt idx="3383">
                  <c:v>67.137141999999983</c:v>
                </c:pt>
                <c:pt idx="3384">
                  <c:v>67.156986999999987</c:v>
                </c:pt>
                <c:pt idx="3385">
                  <c:v>67.176831999999976</c:v>
                </c:pt>
                <c:pt idx="3386">
                  <c:v>67.196677999999991</c:v>
                </c:pt>
                <c:pt idx="3387">
                  <c:v>67.216522999999995</c:v>
                </c:pt>
                <c:pt idx="3388">
                  <c:v>67.236368999999982</c:v>
                </c:pt>
                <c:pt idx="3389">
                  <c:v>67.256214000000014</c:v>
                </c:pt>
                <c:pt idx="3390">
                  <c:v>67.276060000000001</c:v>
                </c:pt>
                <c:pt idx="3391">
                  <c:v>67.295905000000005</c:v>
                </c:pt>
                <c:pt idx="3392">
                  <c:v>67.315750999999992</c:v>
                </c:pt>
                <c:pt idx="3393">
                  <c:v>67.335595999999981</c:v>
                </c:pt>
                <c:pt idx="3394">
                  <c:v>67.355441999999968</c:v>
                </c:pt>
                <c:pt idx="3395">
                  <c:v>67.375286999999986</c:v>
                </c:pt>
                <c:pt idx="3396">
                  <c:v>67.39513199999999</c:v>
                </c:pt>
                <c:pt idx="3397">
                  <c:v>67.414978000000005</c:v>
                </c:pt>
                <c:pt idx="3398">
                  <c:v>67.434822999999994</c:v>
                </c:pt>
                <c:pt idx="3399">
                  <c:v>67.454668999999996</c:v>
                </c:pt>
                <c:pt idx="3400">
                  <c:v>67.474514000000013</c:v>
                </c:pt>
                <c:pt idx="3401">
                  <c:v>67.494360000000015</c:v>
                </c:pt>
                <c:pt idx="3402">
                  <c:v>67.514205000000018</c:v>
                </c:pt>
                <c:pt idx="3403">
                  <c:v>67.534051000000005</c:v>
                </c:pt>
                <c:pt idx="3404">
                  <c:v>67.55389599999998</c:v>
                </c:pt>
                <c:pt idx="3405">
                  <c:v>67.573740999999984</c:v>
                </c:pt>
                <c:pt idx="3406">
                  <c:v>67.593586999999999</c:v>
                </c:pt>
                <c:pt idx="3407">
                  <c:v>67.613431999999989</c:v>
                </c:pt>
                <c:pt idx="3408">
                  <c:v>67.63327799999999</c:v>
                </c:pt>
                <c:pt idx="3409">
                  <c:v>67.653122999999979</c:v>
                </c:pt>
                <c:pt idx="3410">
                  <c:v>67.672968999999966</c:v>
                </c:pt>
                <c:pt idx="3411">
                  <c:v>67.692813999999998</c:v>
                </c:pt>
                <c:pt idx="3412">
                  <c:v>67.712660000000014</c:v>
                </c:pt>
                <c:pt idx="3413">
                  <c:v>67.732505000000003</c:v>
                </c:pt>
                <c:pt idx="3414">
                  <c:v>67.75235099999999</c:v>
                </c:pt>
                <c:pt idx="3415">
                  <c:v>67.77219599999998</c:v>
                </c:pt>
                <c:pt idx="3416">
                  <c:v>67.792040999999998</c:v>
                </c:pt>
                <c:pt idx="3417">
                  <c:v>67.811886999999999</c:v>
                </c:pt>
                <c:pt idx="3418">
                  <c:v>67.831731999999988</c:v>
                </c:pt>
                <c:pt idx="3419">
                  <c:v>67.851577999999989</c:v>
                </c:pt>
                <c:pt idx="3420">
                  <c:v>67.871422999999979</c:v>
                </c:pt>
                <c:pt idx="3421">
                  <c:v>67.891268999999994</c:v>
                </c:pt>
                <c:pt idx="3422">
                  <c:v>67.911114000000026</c:v>
                </c:pt>
                <c:pt idx="3423">
                  <c:v>67.930960000000013</c:v>
                </c:pt>
                <c:pt idx="3424">
                  <c:v>67.950805000000003</c:v>
                </c:pt>
                <c:pt idx="3425">
                  <c:v>67.970650000000006</c:v>
                </c:pt>
                <c:pt idx="3426">
                  <c:v>67.990495999999993</c:v>
                </c:pt>
                <c:pt idx="3427">
                  <c:v>68.010340999999983</c:v>
                </c:pt>
                <c:pt idx="3428">
                  <c:v>68.030186999999998</c:v>
                </c:pt>
                <c:pt idx="3429">
                  <c:v>68.050031999999987</c:v>
                </c:pt>
                <c:pt idx="3430">
                  <c:v>68.069877999999989</c:v>
                </c:pt>
                <c:pt idx="3431">
                  <c:v>68.089723000000006</c:v>
                </c:pt>
                <c:pt idx="3432">
                  <c:v>68.109568999999979</c:v>
                </c:pt>
                <c:pt idx="3433">
                  <c:v>68.129413999999983</c:v>
                </c:pt>
                <c:pt idx="3434">
                  <c:v>68.149260000000012</c:v>
                </c:pt>
                <c:pt idx="3435">
                  <c:v>68.169105000000002</c:v>
                </c:pt>
                <c:pt idx="3436">
                  <c:v>68.188949999999991</c:v>
                </c:pt>
                <c:pt idx="3437">
                  <c:v>68.208795999999992</c:v>
                </c:pt>
                <c:pt idx="3438">
                  <c:v>68.228640999999982</c:v>
                </c:pt>
                <c:pt idx="3439">
                  <c:v>68.248486999999983</c:v>
                </c:pt>
                <c:pt idx="3440">
                  <c:v>68.268331999999987</c:v>
                </c:pt>
                <c:pt idx="3441">
                  <c:v>68.288177999999988</c:v>
                </c:pt>
                <c:pt idx="3442">
                  <c:v>68.308023000000006</c:v>
                </c:pt>
                <c:pt idx="3443">
                  <c:v>68.327869000000007</c:v>
                </c:pt>
                <c:pt idx="3444">
                  <c:v>68.347713999999996</c:v>
                </c:pt>
                <c:pt idx="3445">
                  <c:v>68.367559000000014</c:v>
                </c:pt>
                <c:pt idx="3446">
                  <c:v>68.387405000000001</c:v>
                </c:pt>
                <c:pt idx="3447">
                  <c:v>68.407250000000019</c:v>
                </c:pt>
                <c:pt idx="3448">
                  <c:v>68.427096000000006</c:v>
                </c:pt>
                <c:pt idx="3449">
                  <c:v>68.446940999999995</c:v>
                </c:pt>
                <c:pt idx="3450">
                  <c:v>68.466786999999982</c:v>
                </c:pt>
                <c:pt idx="3451">
                  <c:v>68.486632</c:v>
                </c:pt>
                <c:pt idx="3452">
                  <c:v>68.506477999999987</c:v>
                </c:pt>
                <c:pt idx="3453">
                  <c:v>68.526323000000005</c:v>
                </c:pt>
                <c:pt idx="3454">
                  <c:v>68.54616900000002</c:v>
                </c:pt>
                <c:pt idx="3455">
                  <c:v>68.566013999999996</c:v>
                </c:pt>
                <c:pt idx="3456">
                  <c:v>68.585858999999985</c:v>
                </c:pt>
                <c:pt idx="3457">
                  <c:v>68.605704999999986</c:v>
                </c:pt>
                <c:pt idx="3458">
                  <c:v>68.62554999999999</c:v>
                </c:pt>
                <c:pt idx="3459">
                  <c:v>68.645395999999991</c:v>
                </c:pt>
                <c:pt idx="3460">
                  <c:v>68.66524099999998</c:v>
                </c:pt>
                <c:pt idx="3461">
                  <c:v>68.685086999999967</c:v>
                </c:pt>
                <c:pt idx="3462">
                  <c:v>68.704931999999999</c:v>
                </c:pt>
                <c:pt idx="3463">
                  <c:v>68.724777999999986</c:v>
                </c:pt>
                <c:pt idx="3464">
                  <c:v>68.744623000000033</c:v>
                </c:pt>
                <c:pt idx="3465">
                  <c:v>68.76446900000002</c:v>
                </c:pt>
                <c:pt idx="3466">
                  <c:v>68.784313999999995</c:v>
                </c:pt>
                <c:pt idx="3467">
                  <c:v>68.804158999999999</c:v>
                </c:pt>
                <c:pt idx="3468">
                  <c:v>68.824005</c:v>
                </c:pt>
                <c:pt idx="3469">
                  <c:v>68.843850000000003</c:v>
                </c:pt>
                <c:pt idx="3470">
                  <c:v>68.863696000000004</c:v>
                </c:pt>
                <c:pt idx="3471">
                  <c:v>68.88354099999998</c:v>
                </c:pt>
                <c:pt idx="3472">
                  <c:v>68.903386999999981</c:v>
                </c:pt>
                <c:pt idx="3473">
                  <c:v>68.923231999999999</c:v>
                </c:pt>
                <c:pt idx="3474">
                  <c:v>68.943078</c:v>
                </c:pt>
                <c:pt idx="3475">
                  <c:v>68.962923000000018</c:v>
                </c:pt>
                <c:pt idx="3476">
                  <c:v>68.982767999999979</c:v>
                </c:pt>
                <c:pt idx="3477">
                  <c:v>69.002613999999994</c:v>
                </c:pt>
                <c:pt idx="3478">
                  <c:v>69.022458999999984</c:v>
                </c:pt>
                <c:pt idx="3479">
                  <c:v>69.042304999999999</c:v>
                </c:pt>
                <c:pt idx="3480">
                  <c:v>69.062150000000003</c:v>
                </c:pt>
                <c:pt idx="3481">
                  <c:v>69.081996000000004</c:v>
                </c:pt>
                <c:pt idx="3482">
                  <c:v>69.101840999999979</c:v>
                </c:pt>
                <c:pt idx="3483">
                  <c:v>69.12168699999998</c:v>
                </c:pt>
                <c:pt idx="3484">
                  <c:v>69.141531999999998</c:v>
                </c:pt>
                <c:pt idx="3485">
                  <c:v>69.161377999999985</c:v>
                </c:pt>
                <c:pt idx="3486">
                  <c:v>69.181223000000017</c:v>
                </c:pt>
                <c:pt idx="3487">
                  <c:v>69.201068000000006</c:v>
                </c:pt>
                <c:pt idx="3488">
                  <c:v>69.220913999999993</c:v>
                </c:pt>
                <c:pt idx="3489">
                  <c:v>69.240758999999983</c:v>
                </c:pt>
                <c:pt idx="3490">
                  <c:v>69.260605000000012</c:v>
                </c:pt>
                <c:pt idx="3491">
                  <c:v>69.280450000000002</c:v>
                </c:pt>
                <c:pt idx="3492">
                  <c:v>69.300296000000003</c:v>
                </c:pt>
                <c:pt idx="3493">
                  <c:v>69.320140999999992</c:v>
                </c:pt>
                <c:pt idx="3494">
                  <c:v>69.339986999999979</c:v>
                </c:pt>
                <c:pt idx="3495">
                  <c:v>69.359831999999969</c:v>
                </c:pt>
                <c:pt idx="3496">
                  <c:v>69.379676999999987</c:v>
                </c:pt>
                <c:pt idx="3497">
                  <c:v>69.399523000000016</c:v>
                </c:pt>
                <c:pt idx="3498">
                  <c:v>69.419368000000006</c:v>
                </c:pt>
                <c:pt idx="3499">
                  <c:v>69.439214000000021</c:v>
                </c:pt>
                <c:pt idx="3500">
                  <c:v>69.459058999999982</c:v>
                </c:pt>
                <c:pt idx="3501">
                  <c:v>69.478904999999983</c:v>
                </c:pt>
                <c:pt idx="3502">
                  <c:v>69.498750000000001</c:v>
                </c:pt>
                <c:pt idx="3503">
                  <c:v>69.518596000000002</c:v>
                </c:pt>
                <c:pt idx="3504">
                  <c:v>69.538440999999992</c:v>
                </c:pt>
                <c:pt idx="3505">
                  <c:v>69.558286999999993</c:v>
                </c:pt>
                <c:pt idx="3506">
                  <c:v>69.578131999999968</c:v>
                </c:pt>
                <c:pt idx="3507">
                  <c:v>69.597977</c:v>
                </c:pt>
                <c:pt idx="3508">
                  <c:v>69.617823000000016</c:v>
                </c:pt>
                <c:pt idx="3509">
                  <c:v>69.637668000000005</c:v>
                </c:pt>
                <c:pt idx="3510">
                  <c:v>69.657514000000006</c:v>
                </c:pt>
                <c:pt idx="3511">
                  <c:v>69.677358999999967</c:v>
                </c:pt>
                <c:pt idx="3512">
                  <c:v>69.697204999999997</c:v>
                </c:pt>
                <c:pt idx="3513">
                  <c:v>69.717050000000015</c:v>
                </c:pt>
                <c:pt idx="3514">
                  <c:v>69.736896000000002</c:v>
                </c:pt>
                <c:pt idx="3515">
                  <c:v>69.756740999999991</c:v>
                </c:pt>
                <c:pt idx="3516">
                  <c:v>69.77658599999998</c:v>
                </c:pt>
                <c:pt idx="3517">
                  <c:v>69.796431999999982</c:v>
                </c:pt>
                <c:pt idx="3518">
                  <c:v>69.816276999999999</c:v>
                </c:pt>
                <c:pt idx="3519">
                  <c:v>69.836123000000015</c:v>
                </c:pt>
                <c:pt idx="3520">
                  <c:v>69.85596799999999</c:v>
                </c:pt>
                <c:pt idx="3521">
                  <c:v>69.875813999999991</c:v>
                </c:pt>
                <c:pt idx="3522">
                  <c:v>69.895658999999981</c:v>
                </c:pt>
                <c:pt idx="3523">
                  <c:v>69.915504999999996</c:v>
                </c:pt>
                <c:pt idx="3524">
                  <c:v>69.93535</c:v>
                </c:pt>
                <c:pt idx="3525">
                  <c:v>69.955196000000001</c:v>
                </c:pt>
                <c:pt idx="3526">
                  <c:v>69.97504099999999</c:v>
                </c:pt>
                <c:pt idx="3527">
                  <c:v>69.994885999999994</c:v>
                </c:pt>
                <c:pt idx="3528">
                  <c:v>70.014731999999981</c:v>
                </c:pt>
                <c:pt idx="3529">
                  <c:v>70.034576999999999</c:v>
                </c:pt>
                <c:pt idx="3530">
                  <c:v>70.054423000000014</c:v>
                </c:pt>
                <c:pt idx="3531">
                  <c:v>70.074268000000004</c:v>
                </c:pt>
                <c:pt idx="3532">
                  <c:v>70.094114000000019</c:v>
                </c:pt>
                <c:pt idx="3533">
                  <c:v>70.11395899999998</c:v>
                </c:pt>
                <c:pt idx="3534">
                  <c:v>70.133804999999981</c:v>
                </c:pt>
                <c:pt idx="3535">
                  <c:v>70.153649999999999</c:v>
                </c:pt>
                <c:pt idx="3536">
                  <c:v>70.173494999999988</c:v>
                </c:pt>
                <c:pt idx="3537">
                  <c:v>70.19334099999999</c:v>
                </c:pt>
                <c:pt idx="3538">
                  <c:v>70.213185999999993</c:v>
                </c:pt>
                <c:pt idx="3539">
                  <c:v>70.23303199999998</c:v>
                </c:pt>
                <c:pt idx="3540">
                  <c:v>70.252876999999984</c:v>
                </c:pt>
                <c:pt idx="3541">
                  <c:v>70.272722999999985</c:v>
                </c:pt>
                <c:pt idx="3542">
                  <c:v>70.292568000000003</c:v>
                </c:pt>
                <c:pt idx="3543">
                  <c:v>70.312414000000004</c:v>
                </c:pt>
                <c:pt idx="3544">
                  <c:v>70.332258999999979</c:v>
                </c:pt>
                <c:pt idx="3545">
                  <c:v>70.35210499999998</c:v>
                </c:pt>
                <c:pt idx="3546">
                  <c:v>70.371949999999998</c:v>
                </c:pt>
                <c:pt idx="3547">
                  <c:v>70.391795000000002</c:v>
                </c:pt>
                <c:pt idx="3548">
                  <c:v>70.411641000000017</c:v>
                </c:pt>
                <c:pt idx="3549">
                  <c:v>70.431486000000007</c:v>
                </c:pt>
                <c:pt idx="3550">
                  <c:v>70.451331999999979</c:v>
                </c:pt>
                <c:pt idx="3551">
                  <c:v>70.471176999999983</c:v>
                </c:pt>
                <c:pt idx="3552">
                  <c:v>70.491023000000013</c:v>
                </c:pt>
                <c:pt idx="3553">
                  <c:v>70.510868000000002</c:v>
                </c:pt>
                <c:pt idx="3554">
                  <c:v>70.530714000000003</c:v>
                </c:pt>
                <c:pt idx="3555">
                  <c:v>70.550559000000007</c:v>
                </c:pt>
                <c:pt idx="3556">
                  <c:v>70.570403999999982</c:v>
                </c:pt>
                <c:pt idx="3557">
                  <c:v>70.590249999999997</c:v>
                </c:pt>
                <c:pt idx="3558">
                  <c:v>70.610095000000001</c:v>
                </c:pt>
                <c:pt idx="3559">
                  <c:v>70.629940999999988</c:v>
                </c:pt>
                <c:pt idx="3560">
                  <c:v>70.649785999999992</c:v>
                </c:pt>
                <c:pt idx="3561">
                  <c:v>70.669631999999993</c:v>
                </c:pt>
                <c:pt idx="3562">
                  <c:v>70.689476999999968</c:v>
                </c:pt>
                <c:pt idx="3563">
                  <c:v>70.709322999999998</c:v>
                </c:pt>
                <c:pt idx="3564">
                  <c:v>70.729168000000001</c:v>
                </c:pt>
                <c:pt idx="3565">
                  <c:v>70.749014000000017</c:v>
                </c:pt>
                <c:pt idx="3566">
                  <c:v>70.768859000000006</c:v>
                </c:pt>
                <c:pt idx="3567">
                  <c:v>70.788703999999981</c:v>
                </c:pt>
                <c:pt idx="3568">
                  <c:v>70.808549999999983</c:v>
                </c:pt>
                <c:pt idx="3569">
                  <c:v>70.828394999999986</c:v>
                </c:pt>
                <c:pt idx="3570">
                  <c:v>70.848241000000002</c:v>
                </c:pt>
                <c:pt idx="3571">
                  <c:v>70.868085999999991</c:v>
                </c:pt>
                <c:pt idx="3572">
                  <c:v>70.887931999999992</c:v>
                </c:pt>
                <c:pt idx="3573">
                  <c:v>70.907776999999982</c:v>
                </c:pt>
                <c:pt idx="3574">
                  <c:v>70.927622999999997</c:v>
                </c:pt>
                <c:pt idx="3575">
                  <c:v>70.947468000000015</c:v>
                </c:pt>
                <c:pt idx="3576">
                  <c:v>70.967313000000019</c:v>
                </c:pt>
                <c:pt idx="3577">
                  <c:v>70.98715900000002</c:v>
                </c:pt>
                <c:pt idx="3578">
                  <c:v>71.007003999999995</c:v>
                </c:pt>
                <c:pt idx="3579">
                  <c:v>71.026849999999982</c:v>
                </c:pt>
                <c:pt idx="3580">
                  <c:v>71.046695000000014</c:v>
                </c:pt>
                <c:pt idx="3581">
                  <c:v>71.066541000000001</c:v>
                </c:pt>
                <c:pt idx="3582">
                  <c:v>71.08638599999999</c:v>
                </c:pt>
                <c:pt idx="3583">
                  <c:v>71.106231999999991</c:v>
                </c:pt>
                <c:pt idx="3584">
                  <c:v>71.126076999999967</c:v>
                </c:pt>
                <c:pt idx="3585">
                  <c:v>71.145922999999982</c:v>
                </c:pt>
                <c:pt idx="3586">
                  <c:v>71.165767999999986</c:v>
                </c:pt>
                <c:pt idx="3587">
                  <c:v>71.185613000000004</c:v>
                </c:pt>
                <c:pt idx="3588">
                  <c:v>71.205459000000005</c:v>
                </c:pt>
                <c:pt idx="3589">
                  <c:v>71.22530399999998</c:v>
                </c:pt>
                <c:pt idx="3590">
                  <c:v>71.245149999999995</c:v>
                </c:pt>
                <c:pt idx="3591">
                  <c:v>71.264995000000013</c:v>
                </c:pt>
                <c:pt idx="3592">
                  <c:v>71.284841</c:v>
                </c:pt>
                <c:pt idx="3593">
                  <c:v>71.304686000000004</c:v>
                </c:pt>
                <c:pt idx="3594">
                  <c:v>71.324531999999991</c:v>
                </c:pt>
                <c:pt idx="3595">
                  <c:v>71.34437699999998</c:v>
                </c:pt>
                <c:pt idx="3596">
                  <c:v>71.364222000000012</c:v>
                </c:pt>
                <c:pt idx="3597">
                  <c:v>71.384067999999999</c:v>
                </c:pt>
                <c:pt idx="3598">
                  <c:v>71.403913000000017</c:v>
                </c:pt>
                <c:pt idx="3599">
                  <c:v>71.423759000000004</c:v>
                </c:pt>
                <c:pt idx="3600">
                  <c:v>71.443604000000008</c:v>
                </c:pt>
                <c:pt idx="3601">
                  <c:v>71.463449999999995</c:v>
                </c:pt>
                <c:pt idx="3602">
                  <c:v>71.483295000000012</c:v>
                </c:pt>
                <c:pt idx="3603">
                  <c:v>71.503140999999999</c:v>
                </c:pt>
                <c:pt idx="3604">
                  <c:v>71.522985999999989</c:v>
                </c:pt>
                <c:pt idx="3605">
                  <c:v>71.54283199999999</c:v>
                </c:pt>
                <c:pt idx="3606">
                  <c:v>71.562676999999979</c:v>
                </c:pt>
                <c:pt idx="3607">
                  <c:v>71.582521999999983</c:v>
                </c:pt>
                <c:pt idx="3608">
                  <c:v>71.602367999999984</c:v>
                </c:pt>
                <c:pt idx="3609">
                  <c:v>71.622213000000002</c:v>
                </c:pt>
                <c:pt idx="3610">
                  <c:v>71.642059000000003</c:v>
                </c:pt>
                <c:pt idx="3611">
                  <c:v>71.661904000000007</c:v>
                </c:pt>
                <c:pt idx="3612">
                  <c:v>71.68174999999998</c:v>
                </c:pt>
                <c:pt idx="3613">
                  <c:v>71.701595000000012</c:v>
                </c:pt>
                <c:pt idx="3614">
                  <c:v>71.721440999999999</c:v>
                </c:pt>
                <c:pt idx="3615">
                  <c:v>71.741286000000017</c:v>
                </c:pt>
                <c:pt idx="3616">
                  <c:v>71.761131000000006</c:v>
                </c:pt>
                <c:pt idx="3617">
                  <c:v>71.780976999999979</c:v>
                </c:pt>
                <c:pt idx="3618">
                  <c:v>71.800821999999982</c:v>
                </c:pt>
                <c:pt idx="3619">
                  <c:v>71.820667999999998</c:v>
                </c:pt>
                <c:pt idx="3620">
                  <c:v>71.840513000000016</c:v>
                </c:pt>
                <c:pt idx="3621">
                  <c:v>71.860359000000003</c:v>
                </c:pt>
                <c:pt idx="3622">
                  <c:v>71.880204000000006</c:v>
                </c:pt>
                <c:pt idx="3623">
                  <c:v>71.900049999999993</c:v>
                </c:pt>
                <c:pt idx="3624">
                  <c:v>71.919894999999997</c:v>
                </c:pt>
                <c:pt idx="3625">
                  <c:v>71.939740999999998</c:v>
                </c:pt>
                <c:pt idx="3626">
                  <c:v>71.959586000000002</c:v>
                </c:pt>
                <c:pt idx="3627">
                  <c:v>71.979430999999991</c:v>
                </c:pt>
                <c:pt idx="3628">
                  <c:v>71.999277000000006</c:v>
                </c:pt>
                <c:pt idx="3629">
                  <c:v>72.019121999999996</c:v>
                </c:pt>
                <c:pt idx="3630">
                  <c:v>72.038967999999983</c:v>
                </c:pt>
                <c:pt idx="3631">
                  <c:v>72.058813000000001</c:v>
                </c:pt>
                <c:pt idx="3632">
                  <c:v>72.078659000000002</c:v>
                </c:pt>
                <c:pt idx="3633">
                  <c:v>72.098504000000005</c:v>
                </c:pt>
                <c:pt idx="3634">
                  <c:v>72.118349999999992</c:v>
                </c:pt>
                <c:pt idx="3635">
                  <c:v>72.138194999999982</c:v>
                </c:pt>
                <c:pt idx="3636">
                  <c:v>72.158039999999986</c:v>
                </c:pt>
                <c:pt idx="3637">
                  <c:v>72.177885999999987</c:v>
                </c:pt>
                <c:pt idx="3638">
                  <c:v>72.19773099999999</c:v>
                </c:pt>
                <c:pt idx="3639">
                  <c:v>72.217577000000006</c:v>
                </c:pt>
                <c:pt idx="3640">
                  <c:v>72.237421999999995</c:v>
                </c:pt>
                <c:pt idx="3641">
                  <c:v>72.257267999999996</c:v>
                </c:pt>
                <c:pt idx="3642">
                  <c:v>72.277113000000014</c:v>
                </c:pt>
                <c:pt idx="3643">
                  <c:v>72.296959000000015</c:v>
                </c:pt>
                <c:pt idx="3644">
                  <c:v>72.316804000000005</c:v>
                </c:pt>
                <c:pt idx="3645">
                  <c:v>72.336650000000006</c:v>
                </c:pt>
                <c:pt idx="3646">
                  <c:v>72.356494999999981</c:v>
                </c:pt>
                <c:pt idx="3647">
                  <c:v>72.376339999999985</c:v>
                </c:pt>
                <c:pt idx="3648">
                  <c:v>72.396186</c:v>
                </c:pt>
                <c:pt idx="3649">
                  <c:v>72.416031000000004</c:v>
                </c:pt>
                <c:pt idx="3650">
                  <c:v>72.435876999999991</c:v>
                </c:pt>
                <c:pt idx="3651">
                  <c:v>72.45572199999998</c:v>
                </c:pt>
                <c:pt idx="3652">
                  <c:v>72.475567999999981</c:v>
                </c:pt>
                <c:pt idx="3653">
                  <c:v>72.495412999999999</c:v>
                </c:pt>
                <c:pt idx="3654">
                  <c:v>72.515259000000015</c:v>
                </c:pt>
                <c:pt idx="3655">
                  <c:v>72.535104000000004</c:v>
                </c:pt>
                <c:pt idx="3656">
                  <c:v>72.554948999999979</c:v>
                </c:pt>
                <c:pt idx="3657">
                  <c:v>72.57479499999998</c:v>
                </c:pt>
                <c:pt idx="3658">
                  <c:v>72.594640000000012</c:v>
                </c:pt>
                <c:pt idx="3659">
                  <c:v>72.614485999999999</c:v>
                </c:pt>
                <c:pt idx="3660">
                  <c:v>72.634330999999989</c:v>
                </c:pt>
                <c:pt idx="3661">
                  <c:v>72.65417699999999</c:v>
                </c:pt>
                <c:pt idx="3662">
                  <c:v>72.674021999999979</c:v>
                </c:pt>
                <c:pt idx="3663">
                  <c:v>72.693867999999981</c:v>
                </c:pt>
                <c:pt idx="3664">
                  <c:v>72.713712999999998</c:v>
                </c:pt>
                <c:pt idx="3665">
                  <c:v>72.733559000000014</c:v>
                </c:pt>
                <c:pt idx="3666">
                  <c:v>72.753404000000003</c:v>
                </c:pt>
                <c:pt idx="3667">
                  <c:v>72.773249000000007</c:v>
                </c:pt>
                <c:pt idx="3668">
                  <c:v>72.793094999999994</c:v>
                </c:pt>
                <c:pt idx="3669">
                  <c:v>72.812939999999998</c:v>
                </c:pt>
                <c:pt idx="3670">
                  <c:v>72.832785999999984</c:v>
                </c:pt>
                <c:pt idx="3671">
                  <c:v>72.852630999999988</c:v>
                </c:pt>
                <c:pt idx="3672">
                  <c:v>72.872476999999975</c:v>
                </c:pt>
                <c:pt idx="3673">
                  <c:v>72.892321999999979</c:v>
                </c:pt>
                <c:pt idx="3674">
                  <c:v>72.912167999999994</c:v>
                </c:pt>
                <c:pt idx="3675">
                  <c:v>72.932012999999998</c:v>
                </c:pt>
                <c:pt idx="3676">
                  <c:v>72.951858999999999</c:v>
                </c:pt>
                <c:pt idx="3677">
                  <c:v>72.971704000000003</c:v>
                </c:pt>
                <c:pt idx="3678">
                  <c:v>72.99154900000002</c:v>
                </c:pt>
                <c:pt idx="3679">
                  <c:v>73.011394999999993</c:v>
                </c:pt>
                <c:pt idx="3680">
                  <c:v>73.031239999999997</c:v>
                </c:pt>
                <c:pt idx="3681">
                  <c:v>73.051085999999998</c:v>
                </c:pt>
                <c:pt idx="3682">
                  <c:v>73.070930999999987</c:v>
                </c:pt>
                <c:pt idx="3683">
                  <c:v>73.090776999999989</c:v>
                </c:pt>
                <c:pt idx="3684">
                  <c:v>73.110622000000006</c:v>
                </c:pt>
                <c:pt idx="3685">
                  <c:v>73.130467999999979</c:v>
                </c:pt>
                <c:pt idx="3686">
                  <c:v>73.150312999999969</c:v>
                </c:pt>
                <c:pt idx="3687">
                  <c:v>73.170157999999986</c:v>
                </c:pt>
                <c:pt idx="3688">
                  <c:v>73.190004000000002</c:v>
                </c:pt>
                <c:pt idx="3689">
                  <c:v>73.209849000000006</c:v>
                </c:pt>
                <c:pt idx="3690">
                  <c:v>73.229695000000007</c:v>
                </c:pt>
                <c:pt idx="3691">
                  <c:v>73.249539999999996</c:v>
                </c:pt>
                <c:pt idx="3692">
                  <c:v>73.269385999999983</c:v>
                </c:pt>
                <c:pt idx="3693">
                  <c:v>73.289231000000001</c:v>
                </c:pt>
                <c:pt idx="3694">
                  <c:v>73.309076999999988</c:v>
                </c:pt>
                <c:pt idx="3695">
                  <c:v>73.328921999999991</c:v>
                </c:pt>
                <c:pt idx="3696">
                  <c:v>73.348767999999993</c:v>
                </c:pt>
                <c:pt idx="3697">
                  <c:v>73.368612999999982</c:v>
                </c:pt>
                <c:pt idx="3698">
                  <c:v>73.388457999999986</c:v>
                </c:pt>
                <c:pt idx="3699">
                  <c:v>73.408304000000001</c:v>
                </c:pt>
                <c:pt idx="3700">
                  <c:v>73.428149000000005</c:v>
                </c:pt>
                <c:pt idx="3701">
                  <c:v>73.44799500000002</c:v>
                </c:pt>
                <c:pt idx="3702">
                  <c:v>73.467839999999995</c:v>
                </c:pt>
                <c:pt idx="3703">
                  <c:v>73.487685999999997</c:v>
                </c:pt>
                <c:pt idx="3704">
                  <c:v>73.507531</c:v>
                </c:pt>
                <c:pt idx="3705">
                  <c:v>73.527376999999987</c:v>
                </c:pt>
                <c:pt idx="3706">
                  <c:v>73.547222000000019</c:v>
                </c:pt>
                <c:pt idx="3707">
                  <c:v>73.567066999999994</c:v>
                </c:pt>
                <c:pt idx="3708">
                  <c:v>73.586912999999981</c:v>
                </c:pt>
                <c:pt idx="3709">
                  <c:v>73.606757999999985</c:v>
                </c:pt>
                <c:pt idx="3710">
                  <c:v>73.626604</c:v>
                </c:pt>
                <c:pt idx="3711">
                  <c:v>73.646449000000004</c:v>
                </c:pt>
                <c:pt idx="3712">
                  <c:v>73.666295000000005</c:v>
                </c:pt>
                <c:pt idx="3713">
                  <c:v>73.68613999999998</c:v>
                </c:pt>
                <c:pt idx="3714">
                  <c:v>73.705985999999982</c:v>
                </c:pt>
                <c:pt idx="3715">
                  <c:v>73.725830999999985</c:v>
                </c:pt>
                <c:pt idx="3716">
                  <c:v>73.745677000000001</c:v>
                </c:pt>
                <c:pt idx="3717">
                  <c:v>73.765522000000004</c:v>
                </c:pt>
                <c:pt idx="3718">
                  <c:v>73.785366999999979</c:v>
                </c:pt>
                <c:pt idx="3719">
                  <c:v>73.805212999999981</c:v>
                </c:pt>
                <c:pt idx="3720">
                  <c:v>73.825057999999984</c:v>
                </c:pt>
                <c:pt idx="3721">
                  <c:v>73.844904000000014</c:v>
                </c:pt>
                <c:pt idx="3722">
                  <c:v>73.864749000000003</c:v>
                </c:pt>
                <c:pt idx="3723">
                  <c:v>73.884595000000004</c:v>
                </c:pt>
                <c:pt idx="3724">
                  <c:v>73.904439999999994</c:v>
                </c:pt>
                <c:pt idx="3725">
                  <c:v>73.924285999999995</c:v>
                </c:pt>
                <c:pt idx="3726">
                  <c:v>73.944131000000013</c:v>
                </c:pt>
                <c:pt idx="3727">
                  <c:v>73.963976000000002</c:v>
                </c:pt>
                <c:pt idx="3728">
                  <c:v>73.983822000000004</c:v>
                </c:pt>
                <c:pt idx="3729">
                  <c:v>74.003666999999993</c:v>
                </c:pt>
                <c:pt idx="3730">
                  <c:v>74.02351299999998</c:v>
                </c:pt>
                <c:pt idx="3731">
                  <c:v>74.043357999999998</c:v>
                </c:pt>
                <c:pt idx="3732">
                  <c:v>74.063204000000013</c:v>
                </c:pt>
                <c:pt idx="3733">
                  <c:v>74.083049000000003</c:v>
                </c:pt>
                <c:pt idx="3734">
                  <c:v>74.10289499999999</c:v>
                </c:pt>
                <c:pt idx="3735">
                  <c:v>74.122739999999965</c:v>
                </c:pt>
                <c:pt idx="3736">
                  <c:v>74.14258599999998</c:v>
                </c:pt>
                <c:pt idx="3737">
                  <c:v>74.162430999999984</c:v>
                </c:pt>
                <c:pt idx="3738">
                  <c:v>74.182275999999987</c:v>
                </c:pt>
                <c:pt idx="3739">
                  <c:v>74.202122000000003</c:v>
                </c:pt>
                <c:pt idx="3740">
                  <c:v>74.221967000000006</c:v>
                </c:pt>
                <c:pt idx="3741">
                  <c:v>74.241812999999993</c:v>
                </c:pt>
                <c:pt idx="3742">
                  <c:v>74.261657999999997</c:v>
                </c:pt>
                <c:pt idx="3743">
                  <c:v>74.281504000000012</c:v>
                </c:pt>
                <c:pt idx="3744">
                  <c:v>74.301349000000002</c:v>
                </c:pt>
                <c:pt idx="3745">
                  <c:v>74.321195000000003</c:v>
                </c:pt>
                <c:pt idx="3746">
                  <c:v>74.341040000000007</c:v>
                </c:pt>
                <c:pt idx="3747">
                  <c:v>74.360884999999982</c:v>
                </c:pt>
                <c:pt idx="3748">
                  <c:v>74.380730999999969</c:v>
                </c:pt>
                <c:pt idx="3749">
                  <c:v>74.400576000000001</c:v>
                </c:pt>
                <c:pt idx="3750">
                  <c:v>74.420422000000002</c:v>
                </c:pt>
                <c:pt idx="3751">
                  <c:v>74.44026700000002</c:v>
                </c:pt>
                <c:pt idx="3752">
                  <c:v>74.460113000000021</c:v>
                </c:pt>
                <c:pt idx="3753">
                  <c:v>74.479957999999982</c:v>
                </c:pt>
                <c:pt idx="3754">
                  <c:v>74.499803999999997</c:v>
                </c:pt>
                <c:pt idx="3755">
                  <c:v>74.519649000000015</c:v>
                </c:pt>
                <c:pt idx="3756">
                  <c:v>74.539495000000002</c:v>
                </c:pt>
                <c:pt idx="3757">
                  <c:v>74.559339999999992</c:v>
                </c:pt>
                <c:pt idx="3758">
                  <c:v>74.579184999999981</c:v>
                </c:pt>
                <c:pt idx="3759">
                  <c:v>74.599030999999982</c:v>
                </c:pt>
                <c:pt idx="3760">
                  <c:v>74.618875999999986</c:v>
                </c:pt>
                <c:pt idx="3761">
                  <c:v>74.638721999999987</c:v>
                </c:pt>
                <c:pt idx="3762">
                  <c:v>74.658566999999991</c:v>
                </c:pt>
                <c:pt idx="3763">
                  <c:v>74.678412999999992</c:v>
                </c:pt>
                <c:pt idx="3764">
                  <c:v>74.698257999999981</c:v>
                </c:pt>
                <c:pt idx="3765">
                  <c:v>74.718103999999997</c:v>
                </c:pt>
                <c:pt idx="3766">
                  <c:v>74.737949000000015</c:v>
                </c:pt>
                <c:pt idx="3767">
                  <c:v>74.757794000000004</c:v>
                </c:pt>
                <c:pt idx="3768">
                  <c:v>74.777640000000005</c:v>
                </c:pt>
                <c:pt idx="3769">
                  <c:v>74.797484999999995</c:v>
                </c:pt>
                <c:pt idx="3770">
                  <c:v>74.817330999999982</c:v>
                </c:pt>
                <c:pt idx="3771">
                  <c:v>74.837175999999999</c:v>
                </c:pt>
                <c:pt idx="3772">
                  <c:v>74.857022000000001</c:v>
                </c:pt>
                <c:pt idx="3773">
                  <c:v>74.87686699999999</c:v>
                </c:pt>
                <c:pt idx="3774">
                  <c:v>74.896713000000005</c:v>
                </c:pt>
                <c:pt idx="3775">
                  <c:v>74.916557999999995</c:v>
                </c:pt>
                <c:pt idx="3776">
                  <c:v>74.936403999999996</c:v>
                </c:pt>
                <c:pt idx="3777">
                  <c:v>74.956249000000014</c:v>
                </c:pt>
                <c:pt idx="3778">
                  <c:v>74.976094000000003</c:v>
                </c:pt>
                <c:pt idx="3779">
                  <c:v>74.995940000000004</c:v>
                </c:pt>
                <c:pt idx="3780">
                  <c:v>75.01578499999998</c:v>
                </c:pt>
                <c:pt idx="3781">
                  <c:v>75.035630999999981</c:v>
                </c:pt>
                <c:pt idx="3782">
                  <c:v>75.055475999999985</c:v>
                </c:pt>
                <c:pt idx="3783">
                  <c:v>75.075321999999986</c:v>
                </c:pt>
                <c:pt idx="3784">
                  <c:v>75.095167000000004</c:v>
                </c:pt>
                <c:pt idx="3785">
                  <c:v>75.115013000000005</c:v>
                </c:pt>
                <c:pt idx="3786">
                  <c:v>75.13485799999998</c:v>
                </c:pt>
                <c:pt idx="3787">
                  <c:v>75.154702999999984</c:v>
                </c:pt>
                <c:pt idx="3788">
                  <c:v>75.174548999999985</c:v>
                </c:pt>
                <c:pt idx="3789">
                  <c:v>75.194394000000003</c:v>
                </c:pt>
                <c:pt idx="3790">
                  <c:v>75.214240000000018</c:v>
                </c:pt>
                <c:pt idx="3791">
                  <c:v>75.234084999999993</c:v>
                </c:pt>
                <c:pt idx="3792">
                  <c:v>75.25393099999998</c:v>
                </c:pt>
                <c:pt idx="3793">
                  <c:v>75.273775999999984</c:v>
                </c:pt>
                <c:pt idx="3794">
                  <c:v>75.293622000000013</c:v>
                </c:pt>
                <c:pt idx="3795">
                  <c:v>75.313467000000003</c:v>
                </c:pt>
                <c:pt idx="3796">
                  <c:v>75.333313000000004</c:v>
                </c:pt>
                <c:pt idx="3797">
                  <c:v>75.353157999999979</c:v>
                </c:pt>
                <c:pt idx="3798">
                  <c:v>75.373002999999969</c:v>
                </c:pt>
                <c:pt idx="3799">
                  <c:v>75.392848999999984</c:v>
                </c:pt>
                <c:pt idx="3800">
                  <c:v>75.412694000000016</c:v>
                </c:pt>
                <c:pt idx="3801">
                  <c:v>75.432540000000003</c:v>
                </c:pt>
                <c:pt idx="3802">
                  <c:v>75.452384999999992</c:v>
                </c:pt>
                <c:pt idx="3803">
                  <c:v>75.472230999999979</c:v>
                </c:pt>
                <c:pt idx="3804">
                  <c:v>75.492075999999983</c:v>
                </c:pt>
                <c:pt idx="3805">
                  <c:v>75.511922000000013</c:v>
                </c:pt>
                <c:pt idx="3806">
                  <c:v>75.531767000000002</c:v>
                </c:pt>
                <c:pt idx="3807">
                  <c:v>75.551612000000006</c:v>
                </c:pt>
                <c:pt idx="3808">
                  <c:v>75.571457999999993</c:v>
                </c:pt>
                <c:pt idx="3809">
                  <c:v>75.591302999999982</c:v>
                </c:pt>
                <c:pt idx="3810">
                  <c:v>75.611148999999983</c:v>
                </c:pt>
                <c:pt idx="3811">
                  <c:v>75.630994000000001</c:v>
                </c:pt>
                <c:pt idx="3812">
                  <c:v>75.650839999999988</c:v>
                </c:pt>
                <c:pt idx="3813">
                  <c:v>75.670684999999992</c:v>
                </c:pt>
                <c:pt idx="3814">
                  <c:v>75.690530999999979</c:v>
                </c:pt>
                <c:pt idx="3815">
                  <c:v>75.710375999999982</c:v>
                </c:pt>
                <c:pt idx="3816">
                  <c:v>75.730222000000012</c:v>
                </c:pt>
                <c:pt idx="3817">
                  <c:v>75.750067000000001</c:v>
                </c:pt>
                <c:pt idx="3818">
                  <c:v>75.769912000000005</c:v>
                </c:pt>
                <c:pt idx="3819">
                  <c:v>75.789757999999992</c:v>
                </c:pt>
                <c:pt idx="3820">
                  <c:v>75.809602999999981</c:v>
                </c:pt>
                <c:pt idx="3821">
                  <c:v>75.829448999999968</c:v>
                </c:pt>
                <c:pt idx="3822">
                  <c:v>75.849294000000015</c:v>
                </c:pt>
                <c:pt idx="3823">
                  <c:v>75.869140000000002</c:v>
                </c:pt>
                <c:pt idx="3824">
                  <c:v>75.888984999999991</c:v>
                </c:pt>
                <c:pt idx="3825">
                  <c:v>75.908830999999992</c:v>
                </c:pt>
                <c:pt idx="3826">
                  <c:v>75.928675999999982</c:v>
                </c:pt>
                <c:pt idx="3827">
                  <c:v>75.948521000000014</c:v>
                </c:pt>
                <c:pt idx="3828">
                  <c:v>75.968367000000001</c:v>
                </c:pt>
                <c:pt idx="3829">
                  <c:v>75.988212000000004</c:v>
                </c:pt>
                <c:pt idx="3830">
                  <c:v>76.008057999999991</c:v>
                </c:pt>
                <c:pt idx="3831">
                  <c:v>76.027902999999981</c:v>
                </c:pt>
                <c:pt idx="3832">
                  <c:v>76.047748999999982</c:v>
                </c:pt>
                <c:pt idx="3833">
                  <c:v>76.067594000000014</c:v>
                </c:pt>
                <c:pt idx="3834">
                  <c:v>76.087440000000001</c:v>
                </c:pt>
                <c:pt idx="3835">
                  <c:v>76.107285000000005</c:v>
                </c:pt>
                <c:pt idx="3836">
                  <c:v>76.127130999999991</c:v>
                </c:pt>
                <c:pt idx="3837">
                  <c:v>76.146975999999981</c:v>
                </c:pt>
                <c:pt idx="3838">
                  <c:v>76.166820999999999</c:v>
                </c:pt>
                <c:pt idx="3839">
                  <c:v>76.186667</c:v>
                </c:pt>
                <c:pt idx="3840">
                  <c:v>76.206512000000004</c:v>
                </c:pt>
                <c:pt idx="3841">
                  <c:v>76.226357999999991</c:v>
                </c:pt>
                <c:pt idx="3842">
                  <c:v>76.246202999999994</c:v>
                </c:pt>
                <c:pt idx="3843">
                  <c:v>76.266048999999981</c:v>
                </c:pt>
                <c:pt idx="3844">
                  <c:v>76.285893999999999</c:v>
                </c:pt>
                <c:pt idx="3845">
                  <c:v>76.305739999999986</c:v>
                </c:pt>
                <c:pt idx="3846">
                  <c:v>76.32558499999999</c:v>
                </c:pt>
                <c:pt idx="3847">
                  <c:v>76.345429999999993</c:v>
                </c:pt>
                <c:pt idx="3848">
                  <c:v>76.36527599999998</c:v>
                </c:pt>
                <c:pt idx="3849">
                  <c:v>76.385120999999998</c:v>
                </c:pt>
                <c:pt idx="3850">
                  <c:v>76.404967000000013</c:v>
                </c:pt>
                <c:pt idx="3851">
                  <c:v>76.424812000000003</c:v>
                </c:pt>
                <c:pt idx="3852">
                  <c:v>76.444658000000018</c:v>
                </c:pt>
                <c:pt idx="3853">
                  <c:v>76.464502999999993</c:v>
                </c:pt>
                <c:pt idx="3854">
                  <c:v>76.48434899999998</c:v>
                </c:pt>
                <c:pt idx="3855">
                  <c:v>76.504194000000012</c:v>
                </c:pt>
                <c:pt idx="3856">
                  <c:v>76.524039999999999</c:v>
                </c:pt>
                <c:pt idx="3857">
                  <c:v>76.543885000000003</c:v>
                </c:pt>
                <c:pt idx="3858">
                  <c:v>76.563729999999993</c:v>
                </c:pt>
                <c:pt idx="3859">
                  <c:v>76.583575999999979</c:v>
                </c:pt>
                <c:pt idx="3860">
                  <c:v>76.603420999999983</c:v>
                </c:pt>
                <c:pt idx="3861">
                  <c:v>76.623266999999998</c:v>
                </c:pt>
                <c:pt idx="3862">
                  <c:v>76.643112000000002</c:v>
                </c:pt>
                <c:pt idx="3863">
                  <c:v>76.662957999999989</c:v>
                </c:pt>
                <c:pt idx="3864">
                  <c:v>76.682802999999993</c:v>
                </c:pt>
                <c:pt idx="3865">
                  <c:v>76.70264899999998</c:v>
                </c:pt>
                <c:pt idx="3866">
                  <c:v>76.722493999999998</c:v>
                </c:pt>
                <c:pt idx="3867">
                  <c:v>76.742339000000001</c:v>
                </c:pt>
                <c:pt idx="3868">
                  <c:v>76.762185000000002</c:v>
                </c:pt>
                <c:pt idx="3869">
                  <c:v>76.782029999999992</c:v>
                </c:pt>
                <c:pt idx="3870">
                  <c:v>76.801875999999979</c:v>
                </c:pt>
                <c:pt idx="3871">
                  <c:v>76.821720999999982</c:v>
                </c:pt>
                <c:pt idx="3872">
                  <c:v>76.841567000000012</c:v>
                </c:pt>
                <c:pt idx="3873">
                  <c:v>76.861412000000001</c:v>
                </c:pt>
                <c:pt idx="3874">
                  <c:v>76.881258000000003</c:v>
                </c:pt>
                <c:pt idx="3875">
                  <c:v>76.90110300000002</c:v>
                </c:pt>
                <c:pt idx="3876">
                  <c:v>76.920948999999979</c:v>
                </c:pt>
                <c:pt idx="3877">
                  <c:v>76.940793999999997</c:v>
                </c:pt>
                <c:pt idx="3878">
                  <c:v>76.960639000000015</c:v>
                </c:pt>
                <c:pt idx="3879">
                  <c:v>76.980485000000002</c:v>
                </c:pt>
                <c:pt idx="3880">
                  <c:v>77.000329999999991</c:v>
                </c:pt>
                <c:pt idx="3881">
                  <c:v>77.020175999999992</c:v>
                </c:pt>
                <c:pt idx="3882">
                  <c:v>77.040020999999996</c:v>
                </c:pt>
                <c:pt idx="3883">
                  <c:v>77.059866999999983</c:v>
                </c:pt>
                <c:pt idx="3884">
                  <c:v>77.079711999999986</c:v>
                </c:pt>
                <c:pt idx="3885">
                  <c:v>77.099558000000002</c:v>
                </c:pt>
                <c:pt idx="3886">
                  <c:v>77.119403000000005</c:v>
                </c:pt>
                <c:pt idx="3887">
                  <c:v>77.139247999999981</c:v>
                </c:pt>
                <c:pt idx="3888">
                  <c:v>77.159093999999982</c:v>
                </c:pt>
                <c:pt idx="3889">
                  <c:v>77.178938999999986</c:v>
                </c:pt>
                <c:pt idx="3890">
                  <c:v>77.198784999999987</c:v>
                </c:pt>
                <c:pt idx="3891">
                  <c:v>77.218630000000005</c:v>
                </c:pt>
                <c:pt idx="3892">
                  <c:v>77.238475999999991</c:v>
                </c:pt>
                <c:pt idx="3893">
                  <c:v>77.258320999999981</c:v>
                </c:pt>
                <c:pt idx="3894">
                  <c:v>77.278166999999982</c:v>
                </c:pt>
                <c:pt idx="3895">
                  <c:v>77.298012</c:v>
                </c:pt>
                <c:pt idx="3896">
                  <c:v>77.317858000000001</c:v>
                </c:pt>
                <c:pt idx="3897">
                  <c:v>77.337703000000005</c:v>
                </c:pt>
                <c:pt idx="3898">
                  <c:v>77.35754799999998</c:v>
                </c:pt>
                <c:pt idx="3899">
                  <c:v>77.377393999999981</c:v>
                </c:pt>
                <c:pt idx="3900">
                  <c:v>77.397238999999999</c:v>
                </c:pt>
                <c:pt idx="3901">
                  <c:v>77.417085000000014</c:v>
                </c:pt>
                <c:pt idx="3902">
                  <c:v>77.436930000000004</c:v>
                </c:pt>
                <c:pt idx="3903">
                  <c:v>77.456775999999991</c:v>
                </c:pt>
                <c:pt idx="3904">
                  <c:v>77.476620999999994</c:v>
                </c:pt>
                <c:pt idx="3905">
                  <c:v>77.496466999999996</c:v>
                </c:pt>
                <c:pt idx="3906">
                  <c:v>77.516311999999999</c:v>
                </c:pt>
                <c:pt idx="3907">
                  <c:v>77.536158</c:v>
                </c:pt>
                <c:pt idx="3908">
                  <c:v>77.556003000000004</c:v>
                </c:pt>
                <c:pt idx="3909">
                  <c:v>77.575847999999965</c:v>
                </c:pt>
                <c:pt idx="3910">
                  <c:v>77.595693999999995</c:v>
                </c:pt>
                <c:pt idx="3911">
                  <c:v>77.615538999999984</c:v>
                </c:pt>
                <c:pt idx="3912">
                  <c:v>77.635384999999985</c:v>
                </c:pt>
                <c:pt idx="3913">
                  <c:v>77.655229999999989</c:v>
                </c:pt>
                <c:pt idx="3914">
                  <c:v>77.675075999999976</c:v>
                </c:pt>
                <c:pt idx="3915">
                  <c:v>77.694920999999994</c:v>
                </c:pt>
                <c:pt idx="3916">
                  <c:v>77.714766999999995</c:v>
                </c:pt>
                <c:pt idx="3917">
                  <c:v>77.734612000000013</c:v>
                </c:pt>
                <c:pt idx="3918">
                  <c:v>77.754457000000002</c:v>
                </c:pt>
                <c:pt idx="3919">
                  <c:v>77.774303000000003</c:v>
                </c:pt>
                <c:pt idx="3920">
                  <c:v>77.794148000000007</c:v>
                </c:pt>
                <c:pt idx="3921">
                  <c:v>77.813993999999994</c:v>
                </c:pt>
                <c:pt idx="3922">
                  <c:v>77.833838999999983</c:v>
                </c:pt>
                <c:pt idx="3923">
                  <c:v>77.853684999999999</c:v>
                </c:pt>
                <c:pt idx="3924">
                  <c:v>77.873529999999988</c:v>
                </c:pt>
                <c:pt idx="3925">
                  <c:v>77.893375999999989</c:v>
                </c:pt>
                <c:pt idx="3926">
                  <c:v>77.913221000000007</c:v>
                </c:pt>
                <c:pt idx="3927">
                  <c:v>77.933066999999994</c:v>
                </c:pt>
                <c:pt idx="3928">
                  <c:v>77.952911999999998</c:v>
                </c:pt>
                <c:pt idx="3929">
                  <c:v>77.972756999999987</c:v>
                </c:pt>
                <c:pt idx="3930">
                  <c:v>77.992603000000017</c:v>
                </c:pt>
                <c:pt idx="3931">
                  <c:v>78.012447999999992</c:v>
                </c:pt>
                <c:pt idx="3932">
                  <c:v>78.032293999999993</c:v>
                </c:pt>
                <c:pt idx="3933">
                  <c:v>78.052138999999968</c:v>
                </c:pt>
                <c:pt idx="3934">
                  <c:v>78.071984999999998</c:v>
                </c:pt>
                <c:pt idx="3935">
                  <c:v>78.091830000000002</c:v>
                </c:pt>
                <c:pt idx="3936">
                  <c:v>78.111676000000003</c:v>
                </c:pt>
                <c:pt idx="3937">
                  <c:v>78.131521000000006</c:v>
                </c:pt>
                <c:pt idx="3938">
                  <c:v>78.151365999999982</c:v>
                </c:pt>
                <c:pt idx="3939">
                  <c:v>78.171211999999983</c:v>
                </c:pt>
                <c:pt idx="3940">
                  <c:v>78.191057000000001</c:v>
                </c:pt>
                <c:pt idx="3941">
                  <c:v>78.210903000000016</c:v>
                </c:pt>
                <c:pt idx="3942">
                  <c:v>78.230747999999991</c:v>
                </c:pt>
                <c:pt idx="3943">
                  <c:v>78.250594000000007</c:v>
                </c:pt>
                <c:pt idx="3944">
                  <c:v>78.270438999999968</c:v>
                </c:pt>
                <c:pt idx="3945">
                  <c:v>78.290284999999997</c:v>
                </c:pt>
                <c:pt idx="3946">
                  <c:v>78.310130000000001</c:v>
                </c:pt>
                <c:pt idx="3947">
                  <c:v>78.329975999999988</c:v>
                </c:pt>
                <c:pt idx="3948">
                  <c:v>78.349821000000006</c:v>
                </c:pt>
                <c:pt idx="3949">
                  <c:v>78.369665999999995</c:v>
                </c:pt>
                <c:pt idx="3950">
                  <c:v>78.389511999999982</c:v>
                </c:pt>
                <c:pt idx="3951">
                  <c:v>78.409357</c:v>
                </c:pt>
                <c:pt idx="3952">
                  <c:v>78.429203000000015</c:v>
                </c:pt>
                <c:pt idx="3953">
                  <c:v>78.449048000000005</c:v>
                </c:pt>
                <c:pt idx="3954">
                  <c:v>78.468894000000006</c:v>
                </c:pt>
                <c:pt idx="3955">
                  <c:v>78.488738999999967</c:v>
                </c:pt>
                <c:pt idx="3956">
                  <c:v>78.508584999999982</c:v>
                </c:pt>
                <c:pt idx="3957">
                  <c:v>78.528429999999986</c:v>
                </c:pt>
                <c:pt idx="3958">
                  <c:v>78.548275000000004</c:v>
                </c:pt>
                <c:pt idx="3959">
                  <c:v>78.568121000000005</c:v>
                </c:pt>
                <c:pt idx="3960">
                  <c:v>78.587965999999994</c:v>
                </c:pt>
                <c:pt idx="3961">
                  <c:v>78.607811999999981</c:v>
                </c:pt>
                <c:pt idx="3962">
                  <c:v>78.627656999999999</c:v>
                </c:pt>
                <c:pt idx="3963">
                  <c:v>78.647503000000015</c:v>
                </c:pt>
                <c:pt idx="3964">
                  <c:v>78.66734799999999</c:v>
                </c:pt>
                <c:pt idx="3965">
                  <c:v>78.687194000000005</c:v>
                </c:pt>
                <c:pt idx="3966">
                  <c:v>78.70703899999998</c:v>
                </c:pt>
                <c:pt idx="3967">
                  <c:v>78.726884999999982</c:v>
                </c:pt>
                <c:pt idx="3968">
                  <c:v>78.746730000000014</c:v>
                </c:pt>
                <c:pt idx="3969">
                  <c:v>78.766575000000003</c:v>
                </c:pt>
                <c:pt idx="3970">
                  <c:v>78.786421000000004</c:v>
                </c:pt>
                <c:pt idx="3971">
                  <c:v>78.806265999999994</c:v>
                </c:pt>
                <c:pt idx="3972">
                  <c:v>78.826111999999981</c:v>
                </c:pt>
                <c:pt idx="3973">
                  <c:v>78.845956999999999</c:v>
                </c:pt>
                <c:pt idx="3974">
                  <c:v>78.865803</c:v>
                </c:pt>
                <c:pt idx="3975">
                  <c:v>78.885647999999989</c:v>
                </c:pt>
                <c:pt idx="3976">
                  <c:v>78.905494000000004</c:v>
                </c:pt>
                <c:pt idx="3977">
                  <c:v>78.925338999999965</c:v>
                </c:pt>
                <c:pt idx="3978">
                  <c:v>78.945184000000012</c:v>
                </c:pt>
                <c:pt idx="3979">
                  <c:v>78.965030000000013</c:v>
                </c:pt>
                <c:pt idx="3980">
                  <c:v>78.984875000000002</c:v>
                </c:pt>
                <c:pt idx="3981">
                  <c:v>79.004721000000004</c:v>
                </c:pt>
                <c:pt idx="3982">
                  <c:v>79.024565999999993</c:v>
                </c:pt>
                <c:pt idx="3983">
                  <c:v>79.044411999999994</c:v>
                </c:pt>
                <c:pt idx="3984">
                  <c:v>79.064257000000012</c:v>
                </c:pt>
                <c:pt idx="3985">
                  <c:v>79.084102999999999</c:v>
                </c:pt>
                <c:pt idx="3986">
                  <c:v>79.103947999999988</c:v>
                </c:pt>
                <c:pt idx="3987">
                  <c:v>79.12379399999999</c:v>
                </c:pt>
                <c:pt idx="3988">
                  <c:v>79.143638999999979</c:v>
                </c:pt>
                <c:pt idx="3989">
                  <c:v>79.163483999999983</c:v>
                </c:pt>
                <c:pt idx="3990">
                  <c:v>79.183329999999998</c:v>
                </c:pt>
                <c:pt idx="3991">
                  <c:v>79.203175000000002</c:v>
                </c:pt>
                <c:pt idx="3992">
                  <c:v>79.223021000000003</c:v>
                </c:pt>
                <c:pt idx="3993">
                  <c:v>79.242866000000006</c:v>
                </c:pt>
                <c:pt idx="3994">
                  <c:v>79.262711999999979</c:v>
                </c:pt>
                <c:pt idx="3995">
                  <c:v>79.282556999999983</c:v>
                </c:pt>
                <c:pt idx="3996">
                  <c:v>79.302402999999984</c:v>
                </c:pt>
                <c:pt idx="3997">
                  <c:v>79.322247999999988</c:v>
                </c:pt>
                <c:pt idx="3998">
                  <c:v>79.342093000000006</c:v>
                </c:pt>
                <c:pt idx="3999">
                  <c:v>79.361939000000007</c:v>
                </c:pt>
                <c:pt idx="4000">
                  <c:v>79.381783999999982</c:v>
                </c:pt>
                <c:pt idx="4001">
                  <c:v>79.401630000000011</c:v>
                </c:pt>
                <c:pt idx="4002">
                  <c:v>79.421475000000001</c:v>
                </c:pt>
                <c:pt idx="4003">
                  <c:v>79.441321000000016</c:v>
                </c:pt>
                <c:pt idx="4004">
                  <c:v>79.46116600000002</c:v>
                </c:pt>
                <c:pt idx="4005">
                  <c:v>79.481012000000007</c:v>
                </c:pt>
                <c:pt idx="4006">
                  <c:v>79.500856999999982</c:v>
                </c:pt>
                <c:pt idx="4007">
                  <c:v>79.520702999999969</c:v>
                </c:pt>
                <c:pt idx="4008">
                  <c:v>79.540548000000001</c:v>
                </c:pt>
                <c:pt idx="4009">
                  <c:v>79.560393000000005</c:v>
                </c:pt>
                <c:pt idx="4010">
                  <c:v>79.580239000000006</c:v>
                </c:pt>
                <c:pt idx="4011">
                  <c:v>79.600083999999981</c:v>
                </c:pt>
                <c:pt idx="4012">
                  <c:v>79.619929999999997</c:v>
                </c:pt>
                <c:pt idx="4013">
                  <c:v>79.639774999999986</c:v>
                </c:pt>
                <c:pt idx="4014">
                  <c:v>79.659621000000001</c:v>
                </c:pt>
                <c:pt idx="4015">
                  <c:v>79.679465999999991</c:v>
                </c:pt>
                <c:pt idx="4016">
                  <c:v>79.699311999999992</c:v>
                </c:pt>
                <c:pt idx="4017">
                  <c:v>79.719156999999996</c:v>
                </c:pt>
                <c:pt idx="4018">
                  <c:v>79.739001999999999</c:v>
                </c:pt>
                <c:pt idx="4019">
                  <c:v>79.758847999999986</c:v>
                </c:pt>
                <c:pt idx="4020">
                  <c:v>79.778693000000004</c:v>
                </c:pt>
                <c:pt idx="4021">
                  <c:v>79.798539000000005</c:v>
                </c:pt>
                <c:pt idx="4022">
                  <c:v>79.81838399999998</c:v>
                </c:pt>
                <c:pt idx="4023">
                  <c:v>79.838229999999996</c:v>
                </c:pt>
                <c:pt idx="4024">
                  <c:v>79.858074999999985</c:v>
                </c:pt>
                <c:pt idx="4025">
                  <c:v>79.877921000000001</c:v>
                </c:pt>
                <c:pt idx="4026">
                  <c:v>79.897766000000004</c:v>
                </c:pt>
                <c:pt idx="4027">
                  <c:v>79.91761200000002</c:v>
                </c:pt>
                <c:pt idx="4028">
                  <c:v>79.937456999999995</c:v>
                </c:pt>
                <c:pt idx="4029">
                  <c:v>79.957301999999999</c:v>
                </c:pt>
                <c:pt idx="4030">
                  <c:v>79.977148</c:v>
                </c:pt>
                <c:pt idx="4031">
                  <c:v>79.996993000000018</c:v>
                </c:pt>
                <c:pt idx="4032">
                  <c:v>80.016839000000004</c:v>
                </c:pt>
                <c:pt idx="4033">
                  <c:v>80.036683999999994</c:v>
                </c:pt>
                <c:pt idx="4034">
                  <c:v>80.056529999999995</c:v>
                </c:pt>
                <c:pt idx="4035">
                  <c:v>80.076374999999985</c:v>
                </c:pt>
                <c:pt idx="4036">
                  <c:v>80.096221000000014</c:v>
                </c:pt>
                <c:pt idx="4037">
                  <c:v>80.116066000000004</c:v>
                </c:pt>
                <c:pt idx="4038">
                  <c:v>80.135910999999979</c:v>
                </c:pt>
                <c:pt idx="4039">
                  <c:v>80.155756999999966</c:v>
                </c:pt>
                <c:pt idx="4040">
                  <c:v>80.175601999999984</c:v>
                </c:pt>
                <c:pt idx="4041">
                  <c:v>80.195447999999985</c:v>
                </c:pt>
                <c:pt idx="4042">
                  <c:v>80.215293000000017</c:v>
                </c:pt>
                <c:pt idx="4043">
                  <c:v>80.235139000000004</c:v>
                </c:pt>
                <c:pt idx="4044">
                  <c:v>80.254983999999993</c:v>
                </c:pt>
                <c:pt idx="4045">
                  <c:v>80.274829999999994</c:v>
                </c:pt>
                <c:pt idx="4046">
                  <c:v>80.294675000000012</c:v>
                </c:pt>
                <c:pt idx="4047">
                  <c:v>80.314521000000013</c:v>
                </c:pt>
                <c:pt idx="4048">
                  <c:v>80.334366000000003</c:v>
                </c:pt>
                <c:pt idx="4049">
                  <c:v>80.354211000000006</c:v>
                </c:pt>
                <c:pt idx="4050">
                  <c:v>80.374056999999979</c:v>
                </c:pt>
                <c:pt idx="4051">
                  <c:v>80.393901999999983</c:v>
                </c:pt>
                <c:pt idx="4052">
                  <c:v>80.413747999999998</c:v>
                </c:pt>
                <c:pt idx="4053">
                  <c:v>80.433593000000016</c:v>
                </c:pt>
                <c:pt idx="4054">
                  <c:v>80.453439000000003</c:v>
                </c:pt>
                <c:pt idx="4055">
                  <c:v>80.473284000000007</c:v>
                </c:pt>
                <c:pt idx="4056">
                  <c:v>80.493130000000008</c:v>
                </c:pt>
                <c:pt idx="4057">
                  <c:v>80.512974999999983</c:v>
                </c:pt>
                <c:pt idx="4058">
                  <c:v>80.532820000000001</c:v>
                </c:pt>
                <c:pt idx="4059">
                  <c:v>80.552666000000002</c:v>
                </c:pt>
                <c:pt idx="4060">
                  <c:v>80.572510999999992</c:v>
                </c:pt>
                <c:pt idx="4061">
                  <c:v>80.592356999999993</c:v>
                </c:pt>
                <c:pt idx="4062">
                  <c:v>80.612201999999982</c:v>
                </c:pt>
                <c:pt idx="4063">
                  <c:v>80.632047999999983</c:v>
                </c:pt>
                <c:pt idx="4064">
                  <c:v>80.651893000000001</c:v>
                </c:pt>
                <c:pt idx="4065">
                  <c:v>80.671738999999988</c:v>
                </c:pt>
                <c:pt idx="4066">
                  <c:v>80.691584000000006</c:v>
                </c:pt>
                <c:pt idx="4067">
                  <c:v>80.711430000000007</c:v>
                </c:pt>
                <c:pt idx="4068">
                  <c:v>80.731274999999997</c:v>
                </c:pt>
                <c:pt idx="4069">
                  <c:v>80.751120000000014</c:v>
                </c:pt>
                <c:pt idx="4070">
                  <c:v>80.770966000000001</c:v>
                </c:pt>
                <c:pt idx="4071">
                  <c:v>80.790811000000005</c:v>
                </c:pt>
                <c:pt idx="4072">
                  <c:v>80.810657000000006</c:v>
                </c:pt>
                <c:pt idx="4073">
                  <c:v>80.830501999999981</c:v>
                </c:pt>
                <c:pt idx="4074">
                  <c:v>80.850347999999968</c:v>
                </c:pt>
                <c:pt idx="4075">
                  <c:v>80.870193</c:v>
                </c:pt>
                <c:pt idx="4076">
                  <c:v>80.890039000000002</c:v>
                </c:pt>
                <c:pt idx="4077">
                  <c:v>80.909884000000005</c:v>
                </c:pt>
                <c:pt idx="4078">
                  <c:v>80.92972899999998</c:v>
                </c:pt>
                <c:pt idx="4079">
                  <c:v>80.949574999999996</c:v>
                </c:pt>
                <c:pt idx="4080">
                  <c:v>80.969420000000014</c:v>
                </c:pt>
                <c:pt idx="4081">
                  <c:v>80.989266000000015</c:v>
                </c:pt>
                <c:pt idx="4082">
                  <c:v>81.009111000000004</c:v>
                </c:pt>
                <c:pt idx="4083">
                  <c:v>81.028956999999991</c:v>
                </c:pt>
                <c:pt idx="4084">
                  <c:v>81.048801999999981</c:v>
                </c:pt>
                <c:pt idx="4085">
                  <c:v>81.068647999999982</c:v>
                </c:pt>
                <c:pt idx="4086">
                  <c:v>81.088493</c:v>
                </c:pt>
                <c:pt idx="4087">
                  <c:v>81.108338999999987</c:v>
                </c:pt>
                <c:pt idx="4088">
                  <c:v>81.12818399999999</c:v>
                </c:pt>
                <c:pt idx="4089">
                  <c:v>81.14802899999998</c:v>
                </c:pt>
                <c:pt idx="4090">
                  <c:v>81.167874999999981</c:v>
                </c:pt>
                <c:pt idx="4091">
                  <c:v>81.187719999999999</c:v>
                </c:pt>
                <c:pt idx="4092">
                  <c:v>81.207566000000014</c:v>
                </c:pt>
                <c:pt idx="4093">
                  <c:v>81.227411000000004</c:v>
                </c:pt>
                <c:pt idx="4094">
                  <c:v>81.247257000000019</c:v>
                </c:pt>
                <c:pt idx="4095">
                  <c:v>81.267101999999994</c:v>
                </c:pt>
                <c:pt idx="4096">
                  <c:v>81.286947999999981</c:v>
                </c:pt>
                <c:pt idx="4097">
                  <c:v>81.306792999999985</c:v>
                </c:pt>
                <c:pt idx="4098">
                  <c:v>81.326637999999988</c:v>
                </c:pt>
                <c:pt idx="4099">
                  <c:v>81.346484000000004</c:v>
                </c:pt>
                <c:pt idx="4100">
                  <c:v>81.366328999999979</c:v>
                </c:pt>
                <c:pt idx="4101">
                  <c:v>81.38617499999998</c:v>
                </c:pt>
                <c:pt idx="4102">
                  <c:v>81.406020000000012</c:v>
                </c:pt>
                <c:pt idx="4103">
                  <c:v>81.425865999999999</c:v>
                </c:pt>
                <c:pt idx="4104">
                  <c:v>81.445711000000003</c:v>
                </c:pt>
                <c:pt idx="4105">
                  <c:v>81.465557000000004</c:v>
                </c:pt>
                <c:pt idx="4106">
                  <c:v>81.485401999999979</c:v>
                </c:pt>
                <c:pt idx="4107">
                  <c:v>81.50524799999998</c:v>
                </c:pt>
                <c:pt idx="4108">
                  <c:v>81.525092999999984</c:v>
                </c:pt>
                <c:pt idx="4109">
                  <c:v>81.544938000000002</c:v>
                </c:pt>
                <c:pt idx="4110">
                  <c:v>81.564784000000003</c:v>
                </c:pt>
                <c:pt idx="4111">
                  <c:v>81.584629000000021</c:v>
                </c:pt>
                <c:pt idx="4112">
                  <c:v>81.604474999999979</c:v>
                </c:pt>
                <c:pt idx="4113">
                  <c:v>81.624319999999983</c:v>
                </c:pt>
                <c:pt idx="4114">
                  <c:v>81.644166000000013</c:v>
                </c:pt>
                <c:pt idx="4115">
                  <c:v>81.664011000000002</c:v>
                </c:pt>
                <c:pt idx="4116">
                  <c:v>81.683856999999989</c:v>
                </c:pt>
                <c:pt idx="4117">
                  <c:v>81.703701999999993</c:v>
                </c:pt>
                <c:pt idx="4118">
                  <c:v>81.72354799999998</c:v>
                </c:pt>
                <c:pt idx="4119">
                  <c:v>81.743392999999998</c:v>
                </c:pt>
                <c:pt idx="4120">
                  <c:v>81.763238000000001</c:v>
                </c:pt>
                <c:pt idx="4121">
                  <c:v>81.783084000000002</c:v>
                </c:pt>
                <c:pt idx="4122">
                  <c:v>81.802929000000006</c:v>
                </c:pt>
                <c:pt idx="4123">
                  <c:v>81.822774999999965</c:v>
                </c:pt>
                <c:pt idx="4124">
                  <c:v>81.842619999999997</c:v>
                </c:pt>
                <c:pt idx="4125">
                  <c:v>81.862465999999998</c:v>
                </c:pt>
                <c:pt idx="4126">
                  <c:v>81.882310999999987</c:v>
                </c:pt>
                <c:pt idx="4127">
                  <c:v>81.902157000000003</c:v>
                </c:pt>
                <c:pt idx="4128">
                  <c:v>81.922001999999992</c:v>
                </c:pt>
                <c:pt idx="4129">
                  <c:v>81.941846999999996</c:v>
                </c:pt>
                <c:pt idx="4130">
                  <c:v>81.961692999999997</c:v>
                </c:pt>
                <c:pt idx="4131">
                  <c:v>81.981538</c:v>
                </c:pt>
                <c:pt idx="4132">
                  <c:v>82.001384000000002</c:v>
                </c:pt>
                <c:pt idx="4133">
                  <c:v>82.021229000000019</c:v>
                </c:pt>
                <c:pt idx="4134">
                  <c:v>82.041075000000006</c:v>
                </c:pt>
                <c:pt idx="4135">
                  <c:v>82.060919999999996</c:v>
                </c:pt>
                <c:pt idx="4136">
                  <c:v>82.080765999999983</c:v>
                </c:pt>
                <c:pt idx="4137">
                  <c:v>82.100611000000001</c:v>
                </c:pt>
                <c:pt idx="4138">
                  <c:v>82.120456999999988</c:v>
                </c:pt>
                <c:pt idx="4139">
                  <c:v>82.140301999999991</c:v>
                </c:pt>
                <c:pt idx="4140">
                  <c:v>82.160146999999981</c:v>
                </c:pt>
                <c:pt idx="4141">
                  <c:v>82.179992999999968</c:v>
                </c:pt>
                <c:pt idx="4142">
                  <c:v>82.199837999999986</c:v>
                </c:pt>
                <c:pt idx="4143">
                  <c:v>82.219684000000015</c:v>
                </c:pt>
                <c:pt idx="4144">
                  <c:v>82.239529000000019</c:v>
                </c:pt>
                <c:pt idx="4145">
                  <c:v>82.259374999999991</c:v>
                </c:pt>
                <c:pt idx="4146">
                  <c:v>82.279219999999995</c:v>
                </c:pt>
                <c:pt idx="4147">
                  <c:v>82.299065999999996</c:v>
                </c:pt>
                <c:pt idx="4148">
                  <c:v>82.318911</c:v>
                </c:pt>
                <c:pt idx="4149">
                  <c:v>82.338755999999989</c:v>
                </c:pt>
                <c:pt idx="4150">
                  <c:v>82.358601999999991</c:v>
                </c:pt>
                <c:pt idx="4151">
                  <c:v>82.378446999999966</c:v>
                </c:pt>
                <c:pt idx="4152">
                  <c:v>82.398292999999981</c:v>
                </c:pt>
                <c:pt idx="4153">
                  <c:v>82.418137999999999</c:v>
                </c:pt>
                <c:pt idx="4154">
                  <c:v>82.437984000000014</c:v>
                </c:pt>
                <c:pt idx="4155">
                  <c:v>82.457829000000018</c:v>
                </c:pt>
                <c:pt idx="4156">
                  <c:v>82.477675000000005</c:v>
                </c:pt>
                <c:pt idx="4157">
                  <c:v>82.497520000000009</c:v>
                </c:pt>
                <c:pt idx="4158">
                  <c:v>82.517365999999996</c:v>
                </c:pt>
                <c:pt idx="4159">
                  <c:v>82.537211000000013</c:v>
                </c:pt>
                <c:pt idx="4160">
                  <c:v>82.557056000000003</c:v>
                </c:pt>
                <c:pt idx="4161">
                  <c:v>82.57690199999999</c:v>
                </c:pt>
                <c:pt idx="4162">
                  <c:v>82.596746999999979</c:v>
                </c:pt>
                <c:pt idx="4163">
                  <c:v>82.61659299999998</c:v>
                </c:pt>
                <c:pt idx="4164">
                  <c:v>82.636437999999984</c:v>
                </c:pt>
                <c:pt idx="4165">
                  <c:v>82.656283999999999</c:v>
                </c:pt>
                <c:pt idx="4166">
                  <c:v>82.676129000000003</c:v>
                </c:pt>
                <c:pt idx="4167">
                  <c:v>82.69597499999999</c:v>
                </c:pt>
                <c:pt idx="4168">
                  <c:v>82.715819999999994</c:v>
                </c:pt>
                <c:pt idx="4169">
                  <c:v>82.735664999999997</c:v>
                </c:pt>
                <c:pt idx="4170">
                  <c:v>82.755510999999998</c:v>
                </c:pt>
                <c:pt idx="4171">
                  <c:v>82.775355999999988</c:v>
                </c:pt>
                <c:pt idx="4172">
                  <c:v>82.795202000000003</c:v>
                </c:pt>
                <c:pt idx="4173">
                  <c:v>82.815046999999993</c:v>
                </c:pt>
                <c:pt idx="4174">
                  <c:v>82.83489299999998</c:v>
                </c:pt>
                <c:pt idx="4175">
                  <c:v>82.854737999999983</c:v>
                </c:pt>
                <c:pt idx="4176">
                  <c:v>82.874583999999999</c:v>
                </c:pt>
                <c:pt idx="4177">
                  <c:v>82.894429000000017</c:v>
                </c:pt>
                <c:pt idx="4178">
                  <c:v>82.914275000000018</c:v>
                </c:pt>
                <c:pt idx="4179">
                  <c:v>82.934120000000007</c:v>
                </c:pt>
                <c:pt idx="4180">
                  <c:v>82.953964999999997</c:v>
                </c:pt>
                <c:pt idx="4181">
                  <c:v>82.973810999999998</c:v>
                </c:pt>
                <c:pt idx="4182">
                  <c:v>82.993656000000016</c:v>
                </c:pt>
                <c:pt idx="4183">
                  <c:v>83.013502000000003</c:v>
                </c:pt>
                <c:pt idx="4184">
                  <c:v>83.033346999999992</c:v>
                </c:pt>
                <c:pt idx="4185">
                  <c:v>83.053192999999979</c:v>
                </c:pt>
                <c:pt idx="4186">
                  <c:v>83.073037999999968</c:v>
                </c:pt>
                <c:pt idx="4187">
                  <c:v>83.092883999999998</c:v>
                </c:pt>
                <c:pt idx="4188">
                  <c:v>83.112729000000002</c:v>
                </c:pt>
                <c:pt idx="4189">
                  <c:v>83.132573999999991</c:v>
                </c:pt>
                <c:pt idx="4190">
                  <c:v>83.152419999999992</c:v>
                </c:pt>
                <c:pt idx="4191">
                  <c:v>83.172264999999982</c:v>
                </c:pt>
                <c:pt idx="4192">
                  <c:v>83.192110999999983</c:v>
                </c:pt>
                <c:pt idx="4193">
                  <c:v>83.211956000000015</c:v>
                </c:pt>
                <c:pt idx="4194">
                  <c:v>83.231802000000002</c:v>
                </c:pt>
                <c:pt idx="4195">
                  <c:v>83.251647000000006</c:v>
                </c:pt>
                <c:pt idx="4196">
                  <c:v>83.271493000000007</c:v>
                </c:pt>
                <c:pt idx="4197">
                  <c:v>83.291337999999982</c:v>
                </c:pt>
                <c:pt idx="4198">
                  <c:v>83.311183999999997</c:v>
                </c:pt>
                <c:pt idx="4199">
                  <c:v>83.331029000000015</c:v>
                </c:pt>
                <c:pt idx="4200">
                  <c:v>83.35087399999999</c:v>
                </c:pt>
                <c:pt idx="4201">
                  <c:v>83.370719999999992</c:v>
                </c:pt>
                <c:pt idx="4202">
                  <c:v>83.390564999999995</c:v>
                </c:pt>
                <c:pt idx="4203">
                  <c:v>83.410410999999996</c:v>
                </c:pt>
                <c:pt idx="4204">
                  <c:v>83.430256000000014</c:v>
                </c:pt>
                <c:pt idx="4205">
                  <c:v>83.450102000000001</c:v>
                </c:pt>
                <c:pt idx="4206">
                  <c:v>83.469947000000005</c:v>
                </c:pt>
                <c:pt idx="4207">
                  <c:v>83.489793000000006</c:v>
                </c:pt>
                <c:pt idx="4208">
                  <c:v>83.509637999999981</c:v>
                </c:pt>
                <c:pt idx="4209">
                  <c:v>83.529482999999985</c:v>
                </c:pt>
                <c:pt idx="4210">
                  <c:v>83.549329000000014</c:v>
                </c:pt>
                <c:pt idx="4211">
                  <c:v>83.569174000000004</c:v>
                </c:pt>
                <c:pt idx="4212">
                  <c:v>83.589020000000005</c:v>
                </c:pt>
                <c:pt idx="4213">
                  <c:v>83.60886499999998</c:v>
                </c:pt>
                <c:pt idx="4214">
                  <c:v>83.628710999999967</c:v>
                </c:pt>
                <c:pt idx="4215">
                  <c:v>83.648555999999999</c:v>
                </c:pt>
                <c:pt idx="4216">
                  <c:v>83.668401999999986</c:v>
                </c:pt>
                <c:pt idx="4217">
                  <c:v>83.68824699999999</c:v>
                </c:pt>
                <c:pt idx="4218">
                  <c:v>83.708093000000005</c:v>
                </c:pt>
                <c:pt idx="4219">
                  <c:v>83.72793799999998</c:v>
                </c:pt>
                <c:pt idx="4220">
                  <c:v>83.747782999999998</c:v>
                </c:pt>
                <c:pt idx="4221">
                  <c:v>83.767629000000014</c:v>
                </c:pt>
                <c:pt idx="4222">
                  <c:v>83.787474000000003</c:v>
                </c:pt>
                <c:pt idx="4223">
                  <c:v>83.807320000000004</c:v>
                </c:pt>
                <c:pt idx="4224">
                  <c:v>83.827164999999994</c:v>
                </c:pt>
                <c:pt idx="4225">
                  <c:v>83.847010999999995</c:v>
                </c:pt>
                <c:pt idx="4226">
                  <c:v>83.866855999999999</c:v>
                </c:pt>
                <c:pt idx="4227">
                  <c:v>83.886701999999985</c:v>
                </c:pt>
                <c:pt idx="4228">
                  <c:v>83.906547000000003</c:v>
                </c:pt>
                <c:pt idx="4229">
                  <c:v>83.926391999999993</c:v>
                </c:pt>
                <c:pt idx="4230">
                  <c:v>83.946237999999994</c:v>
                </c:pt>
                <c:pt idx="4231">
                  <c:v>83.966082999999998</c:v>
                </c:pt>
                <c:pt idx="4232">
                  <c:v>83.985928999999999</c:v>
                </c:pt>
                <c:pt idx="4233">
                  <c:v>84.005773999999988</c:v>
                </c:pt>
                <c:pt idx="4234">
                  <c:v>84.025620000000004</c:v>
                </c:pt>
                <c:pt idx="4235">
                  <c:v>84.045464999999993</c:v>
                </c:pt>
                <c:pt idx="4236">
                  <c:v>84.06531099999998</c:v>
                </c:pt>
                <c:pt idx="4237">
                  <c:v>84.085155999999998</c:v>
                </c:pt>
                <c:pt idx="4238">
                  <c:v>84.105001999999985</c:v>
                </c:pt>
                <c:pt idx="4239">
                  <c:v>84.124846999999988</c:v>
                </c:pt>
                <c:pt idx="4240">
                  <c:v>84.144692000000006</c:v>
                </c:pt>
                <c:pt idx="4241">
                  <c:v>84.164537999999979</c:v>
                </c:pt>
                <c:pt idx="4242">
                  <c:v>84.184382999999968</c:v>
                </c:pt>
                <c:pt idx="4243">
                  <c:v>84.204229000000012</c:v>
                </c:pt>
                <c:pt idx="4244">
                  <c:v>84.224074000000002</c:v>
                </c:pt>
                <c:pt idx="4245">
                  <c:v>84.243920000000017</c:v>
                </c:pt>
                <c:pt idx="4246">
                  <c:v>84.263765000000006</c:v>
                </c:pt>
                <c:pt idx="4247">
                  <c:v>84.283610999999993</c:v>
                </c:pt>
                <c:pt idx="4248">
                  <c:v>84.303455999999983</c:v>
                </c:pt>
                <c:pt idx="4249">
                  <c:v>84.323300999999987</c:v>
                </c:pt>
                <c:pt idx="4250">
                  <c:v>84.343147000000002</c:v>
                </c:pt>
                <c:pt idx="4251">
                  <c:v>84.362991999999991</c:v>
                </c:pt>
                <c:pt idx="4252">
                  <c:v>84.382837999999978</c:v>
                </c:pt>
                <c:pt idx="4253">
                  <c:v>84.402682999999982</c:v>
                </c:pt>
                <c:pt idx="4254">
                  <c:v>84.422528999999983</c:v>
                </c:pt>
                <c:pt idx="4255">
                  <c:v>84.442374000000001</c:v>
                </c:pt>
                <c:pt idx="4256">
                  <c:v>84.462220000000016</c:v>
                </c:pt>
                <c:pt idx="4257">
                  <c:v>84.482065000000006</c:v>
                </c:pt>
                <c:pt idx="4258">
                  <c:v>84.501911000000007</c:v>
                </c:pt>
                <c:pt idx="4259">
                  <c:v>84.521755999999982</c:v>
                </c:pt>
                <c:pt idx="4260">
                  <c:v>84.541601000000014</c:v>
                </c:pt>
                <c:pt idx="4261">
                  <c:v>84.561447000000001</c:v>
                </c:pt>
                <c:pt idx="4262">
                  <c:v>84.581292000000005</c:v>
                </c:pt>
                <c:pt idx="4263">
                  <c:v>84.601137999999992</c:v>
                </c:pt>
                <c:pt idx="4264">
                  <c:v>84.620982999999967</c:v>
                </c:pt>
                <c:pt idx="4265">
                  <c:v>84.640828999999982</c:v>
                </c:pt>
                <c:pt idx="4266">
                  <c:v>84.660674</c:v>
                </c:pt>
                <c:pt idx="4267">
                  <c:v>84.680520000000001</c:v>
                </c:pt>
                <c:pt idx="4268">
                  <c:v>84.700365000000005</c:v>
                </c:pt>
                <c:pt idx="4269">
                  <c:v>84.720209999999994</c:v>
                </c:pt>
                <c:pt idx="4270">
                  <c:v>84.740055999999996</c:v>
                </c:pt>
                <c:pt idx="4271">
                  <c:v>84.759900999999999</c:v>
                </c:pt>
                <c:pt idx="4272">
                  <c:v>84.779746999999986</c:v>
                </c:pt>
                <c:pt idx="4273">
                  <c:v>84.799592000000004</c:v>
                </c:pt>
                <c:pt idx="4274">
                  <c:v>84.819437999999991</c:v>
                </c:pt>
                <c:pt idx="4275">
                  <c:v>84.83928299999998</c:v>
                </c:pt>
                <c:pt idx="4276">
                  <c:v>84.859128999999982</c:v>
                </c:pt>
                <c:pt idx="4277">
                  <c:v>84.878973999999985</c:v>
                </c:pt>
                <c:pt idx="4278">
                  <c:v>84.898820000000001</c:v>
                </c:pt>
                <c:pt idx="4279">
                  <c:v>84.918665000000018</c:v>
                </c:pt>
                <c:pt idx="4280">
                  <c:v>84.938509999999994</c:v>
                </c:pt>
                <c:pt idx="4281">
                  <c:v>84.958355999999981</c:v>
                </c:pt>
                <c:pt idx="4282">
                  <c:v>84.978200999999999</c:v>
                </c:pt>
                <c:pt idx="4283">
                  <c:v>84.998047</c:v>
                </c:pt>
                <c:pt idx="4284">
                  <c:v>85.017892000000003</c:v>
                </c:pt>
                <c:pt idx="4285">
                  <c:v>85.03773799999999</c:v>
                </c:pt>
                <c:pt idx="4286">
                  <c:v>85.05758299999998</c:v>
                </c:pt>
                <c:pt idx="4287">
                  <c:v>85.077428999999981</c:v>
                </c:pt>
                <c:pt idx="4288">
                  <c:v>85.097274000000013</c:v>
                </c:pt>
                <c:pt idx="4289">
                  <c:v>85.117119000000017</c:v>
                </c:pt>
                <c:pt idx="4290">
                  <c:v>85.136965000000004</c:v>
                </c:pt>
                <c:pt idx="4291">
                  <c:v>85.156809999999979</c:v>
                </c:pt>
                <c:pt idx="4292">
                  <c:v>85.17665599999998</c:v>
                </c:pt>
                <c:pt idx="4293">
                  <c:v>85.196500999999998</c:v>
                </c:pt>
                <c:pt idx="4294">
                  <c:v>85.216346999999999</c:v>
                </c:pt>
                <c:pt idx="4295">
                  <c:v>85.236192000000003</c:v>
                </c:pt>
                <c:pt idx="4296">
                  <c:v>85.25603799999999</c:v>
                </c:pt>
                <c:pt idx="4297">
                  <c:v>85.275882999999965</c:v>
                </c:pt>
                <c:pt idx="4298">
                  <c:v>85.29572899999998</c:v>
                </c:pt>
                <c:pt idx="4299">
                  <c:v>85.315573999999998</c:v>
                </c:pt>
                <c:pt idx="4300">
                  <c:v>85.335419000000002</c:v>
                </c:pt>
                <c:pt idx="4301">
                  <c:v>85.355265000000003</c:v>
                </c:pt>
                <c:pt idx="4302">
                  <c:v>85.375109999999992</c:v>
                </c:pt>
                <c:pt idx="4303">
                  <c:v>85.394955999999993</c:v>
                </c:pt>
                <c:pt idx="4304">
                  <c:v>85.414800999999997</c:v>
                </c:pt>
                <c:pt idx="4305">
                  <c:v>85.434647000000012</c:v>
                </c:pt>
                <c:pt idx="4306">
                  <c:v>85.454492000000002</c:v>
                </c:pt>
                <c:pt idx="4307">
                  <c:v>85.474337999999989</c:v>
                </c:pt>
                <c:pt idx="4308">
                  <c:v>85.494183000000021</c:v>
                </c:pt>
                <c:pt idx="4309">
                  <c:v>85.514027999999996</c:v>
                </c:pt>
                <c:pt idx="4310">
                  <c:v>85.533873999999983</c:v>
                </c:pt>
                <c:pt idx="4311">
                  <c:v>85.553719000000001</c:v>
                </c:pt>
                <c:pt idx="4312">
                  <c:v>85.573565000000002</c:v>
                </c:pt>
                <c:pt idx="4313">
                  <c:v>85.593410000000006</c:v>
                </c:pt>
                <c:pt idx="4314">
                  <c:v>85.613256000000007</c:v>
                </c:pt>
                <c:pt idx="4315">
                  <c:v>85.633100999999982</c:v>
                </c:pt>
                <c:pt idx="4316">
                  <c:v>85.652946999999983</c:v>
                </c:pt>
                <c:pt idx="4317">
                  <c:v>85.672791999999973</c:v>
                </c:pt>
                <c:pt idx="4318">
                  <c:v>85.692637999999988</c:v>
                </c:pt>
                <c:pt idx="4319">
                  <c:v>85.712483000000006</c:v>
                </c:pt>
                <c:pt idx="4320">
                  <c:v>85.732327999999981</c:v>
                </c:pt>
                <c:pt idx="4321">
                  <c:v>85.752173999999982</c:v>
                </c:pt>
                <c:pt idx="4322">
                  <c:v>85.772019</c:v>
                </c:pt>
                <c:pt idx="4323">
                  <c:v>85.791865000000016</c:v>
                </c:pt>
                <c:pt idx="4324">
                  <c:v>85.811710000000005</c:v>
                </c:pt>
                <c:pt idx="4325">
                  <c:v>85.831556000000006</c:v>
                </c:pt>
                <c:pt idx="4326">
                  <c:v>85.851400999999981</c:v>
                </c:pt>
                <c:pt idx="4327">
                  <c:v>85.871246999999983</c:v>
                </c:pt>
                <c:pt idx="4328">
                  <c:v>85.891092</c:v>
                </c:pt>
                <c:pt idx="4329">
                  <c:v>85.910937000000004</c:v>
                </c:pt>
                <c:pt idx="4330">
                  <c:v>85.930783000000005</c:v>
                </c:pt>
                <c:pt idx="4331">
                  <c:v>85.950627999999995</c:v>
                </c:pt>
                <c:pt idx="4332">
                  <c:v>85.970473999999982</c:v>
                </c:pt>
                <c:pt idx="4333">
                  <c:v>85.990319000000014</c:v>
                </c:pt>
                <c:pt idx="4334">
                  <c:v>86.010165000000015</c:v>
                </c:pt>
                <c:pt idx="4335">
                  <c:v>86.030010000000004</c:v>
                </c:pt>
                <c:pt idx="4336">
                  <c:v>86.049856000000005</c:v>
                </c:pt>
                <c:pt idx="4337">
                  <c:v>86.069700999999981</c:v>
                </c:pt>
                <c:pt idx="4338">
                  <c:v>86.089546999999982</c:v>
                </c:pt>
                <c:pt idx="4339">
                  <c:v>86.109391999999986</c:v>
                </c:pt>
                <c:pt idx="4340">
                  <c:v>86.129236999999989</c:v>
                </c:pt>
                <c:pt idx="4341">
                  <c:v>86.149083000000005</c:v>
                </c:pt>
                <c:pt idx="4342">
                  <c:v>86.16892799999998</c:v>
                </c:pt>
                <c:pt idx="4343">
                  <c:v>86.188773999999967</c:v>
                </c:pt>
                <c:pt idx="4344">
                  <c:v>86.208618999999999</c:v>
                </c:pt>
                <c:pt idx="4345">
                  <c:v>86.228465</c:v>
                </c:pt>
                <c:pt idx="4346">
                  <c:v>86.248310000000004</c:v>
                </c:pt>
                <c:pt idx="4347">
                  <c:v>86.268156000000005</c:v>
                </c:pt>
                <c:pt idx="4348">
                  <c:v>86.28800099999998</c:v>
                </c:pt>
                <c:pt idx="4349">
                  <c:v>86.307846999999981</c:v>
                </c:pt>
                <c:pt idx="4350">
                  <c:v>86.327691999999999</c:v>
                </c:pt>
                <c:pt idx="4351">
                  <c:v>86.347537000000003</c:v>
                </c:pt>
                <c:pt idx="4352">
                  <c:v>86.367383000000004</c:v>
                </c:pt>
                <c:pt idx="4353">
                  <c:v>86.387227999999993</c:v>
                </c:pt>
                <c:pt idx="4354">
                  <c:v>86.407073999999994</c:v>
                </c:pt>
                <c:pt idx="4355">
                  <c:v>86.426918999999998</c:v>
                </c:pt>
                <c:pt idx="4356">
                  <c:v>86.446765000000013</c:v>
                </c:pt>
                <c:pt idx="4357">
                  <c:v>86.466610000000017</c:v>
                </c:pt>
                <c:pt idx="4358">
                  <c:v>86.486456000000004</c:v>
                </c:pt>
                <c:pt idx="4359">
                  <c:v>86.506300999999979</c:v>
                </c:pt>
                <c:pt idx="4360">
                  <c:v>86.526145999999983</c:v>
                </c:pt>
                <c:pt idx="4361">
                  <c:v>86.545991999999998</c:v>
                </c:pt>
                <c:pt idx="4362">
                  <c:v>86.565836999999988</c:v>
                </c:pt>
                <c:pt idx="4363">
                  <c:v>86.585683000000003</c:v>
                </c:pt>
                <c:pt idx="4364">
                  <c:v>86.605527999999993</c:v>
                </c:pt>
                <c:pt idx="4365">
                  <c:v>86.625373999999965</c:v>
                </c:pt>
                <c:pt idx="4366">
                  <c:v>86.645218999999983</c:v>
                </c:pt>
                <c:pt idx="4367">
                  <c:v>86.665064999999998</c:v>
                </c:pt>
                <c:pt idx="4368">
                  <c:v>86.684910000000002</c:v>
                </c:pt>
                <c:pt idx="4369">
                  <c:v>86.704756000000003</c:v>
                </c:pt>
                <c:pt idx="4370">
                  <c:v>86.724601000000007</c:v>
                </c:pt>
                <c:pt idx="4371">
                  <c:v>86.744445999999996</c:v>
                </c:pt>
                <c:pt idx="4372">
                  <c:v>86.764292000000012</c:v>
                </c:pt>
                <c:pt idx="4373">
                  <c:v>86.784137000000001</c:v>
                </c:pt>
                <c:pt idx="4374">
                  <c:v>86.803983000000002</c:v>
                </c:pt>
                <c:pt idx="4375">
                  <c:v>86.823827999999992</c:v>
                </c:pt>
                <c:pt idx="4376">
                  <c:v>86.843673999999993</c:v>
                </c:pt>
                <c:pt idx="4377">
                  <c:v>86.863518999999982</c:v>
                </c:pt>
                <c:pt idx="4378">
                  <c:v>86.883364999999998</c:v>
                </c:pt>
                <c:pt idx="4379">
                  <c:v>86.903210000000016</c:v>
                </c:pt>
                <c:pt idx="4380">
                  <c:v>86.923055000000005</c:v>
                </c:pt>
                <c:pt idx="4381">
                  <c:v>86.942901000000006</c:v>
                </c:pt>
                <c:pt idx="4382">
                  <c:v>86.962745999999981</c:v>
                </c:pt>
                <c:pt idx="4383">
                  <c:v>86.982591999999983</c:v>
                </c:pt>
                <c:pt idx="4384">
                  <c:v>87.002436999999986</c:v>
                </c:pt>
                <c:pt idx="4385">
                  <c:v>87.022283000000002</c:v>
                </c:pt>
                <c:pt idx="4386">
                  <c:v>87.042128000000005</c:v>
                </c:pt>
                <c:pt idx="4387">
                  <c:v>87.061974000000006</c:v>
                </c:pt>
                <c:pt idx="4388">
                  <c:v>87.081818999999982</c:v>
                </c:pt>
                <c:pt idx="4389">
                  <c:v>87.101664999999997</c:v>
                </c:pt>
                <c:pt idx="4390">
                  <c:v>87.121510000000001</c:v>
                </c:pt>
                <c:pt idx="4391">
                  <c:v>87.141355000000004</c:v>
                </c:pt>
                <c:pt idx="4392">
                  <c:v>87.161201000000005</c:v>
                </c:pt>
                <c:pt idx="4393">
                  <c:v>87.181045999999981</c:v>
                </c:pt>
                <c:pt idx="4394">
                  <c:v>87.200891999999982</c:v>
                </c:pt>
                <c:pt idx="4395">
                  <c:v>87.220736999999986</c:v>
                </c:pt>
                <c:pt idx="4396">
                  <c:v>87.240583000000015</c:v>
                </c:pt>
                <c:pt idx="4397">
                  <c:v>87.260428000000005</c:v>
                </c:pt>
                <c:pt idx="4398">
                  <c:v>87.280274000000006</c:v>
                </c:pt>
                <c:pt idx="4399">
                  <c:v>87.300118999999981</c:v>
                </c:pt>
                <c:pt idx="4400">
                  <c:v>87.319964000000013</c:v>
                </c:pt>
                <c:pt idx="4401">
                  <c:v>87.33981</c:v>
                </c:pt>
                <c:pt idx="4402">
                  <c:v>87.359655000000004</c:v>
                </c:pt>
                <c:pt idx="4403">
                  <c:v>87.379500999999991</c:v>
                </c:pt>
                <c:pt idx="4404">
                  <c:v>87.39934599999998</c:v>
                </c:pt>
                <c:pt idx="4405">
                  <c:v>87.419191999999995</c:v>
                </c:pt>
                <c:pt idx="4406">
                  <c:v>87.439036999999999</c:v>
                </c:pt>
                <c:pt idx="4407">
                  <c:v>87.458883</c:v>
                </c:pt>
                <c:pt idx="4408">
                  <c:v>87.47872799999999</c:v>
                </c:pt>
                <c:pt idx="4409">
                  <c:v>87.498574000000005</c:v>
                </c:pt>
                <c:pt idx="4410">
                  <c:v>87.51841899999998</c:v>
                </c:pt>
                <c:pt idx="4411">
                  <c:v>87.538264000000012</c:v>
                </c:pt>
                <c:pt idx="4412">
                  <c:v>87.558109999999999</c:v>
                </c:pt>
                <c:pt idx="4413">
                  <c:v>87.577955000000003</c:v>
                </c:pt>
                <c:pt idx="4414">
                  <c:v>87.597801000000004</c:v>
                </c:pt>
                <c:pt idx="4415">
                  <c:v>87.617645999999993</c:v>
                </c:pt>
                <c:pt idx="4416">
                  <c:v>87.63749199999998</c:v>
                </c:pt>
                <c:pt idx="4417">
                  <c:v>87.657336999999984</c:v>
                </c:pt>
                <c:pt idx="4418">
                  <c:v>87.677182999999985</c:v>
                </c:pt>
                <c:pt idx="4419">
                  <c:v>87.697028000000003</c:v>
                </c:pt>
                <c:pt idx="4420">
                  <c:v>87.716873000000007</c:v>
                </c:pt>
                <c:pt idx="4421">
                  <c:v>87.736718999999979</c:v>
                </c:pt>
                <c:pt idx="4422">
                  <c:v>87.756563999999997</c:v>
                </c:pt>
                <c:pt idx="4423">
                  <c:v>87.776409999999998</c:v>
                </c:pt>
                <c:pt idx="4424">
                  <c:v>87.796255000000016</c:v>
                </c:pt>
                <c:pt idx="4425">
                  <c:v>87.816101000000003</c:v>
                </c:pt>
                <c:pt idx="4426">
                  <c:v>87.835945999999993</c:v>
                </c:pt>
                <c:pt idx="4427">
                  <c:v>87.855791999999965</c:v>
                </c:pt>
                <c:pt idx="4428">
                  <c:v>87.875636999999983</c:v>
                </c:pt>
                <c:pt idx="4429">
                  <c:v>87.895482999999984</c:v>
                </c:pt>
                <c:pt idx="4430">
                  <c:v>87.915328000000002</c:v>
                </c:pt>
                <c:pt idx="4431">
                  <c:v>87.935173000000006</c:v>
                </c:pt>
                <c:pt idx="4432">
                  <c:v>87.955018999999979</c:v>
                </c:pt>
                <c:pt idx="4433">
                  <c:v>87.974863999999997</c:v>
                </c:pt>
                <c:pt idx="4434">
                  <c:v>87.994710000000012</c:v>
                </c:pt>
                <c:pt idx="4435">
                  <c:v>88.014555000000016</c:v>
                </c:pt>
                <c:pt idx="4436">
                  <c:v>88.034401000000003</c:v>
                </c:pt>
                <c:pt idx="4437">
                  <c:v>88.054246000000006</c:v>
                </c:pt>
                <c:pt idx="4438">
                  <c:v>88.074091999999979</c:v>
                </c:pt>
                <c:pt idx="4439">
                  <c:v>88.093936999999983</c:v>
                </c:pt>
                <c:pt idx="4440">
                  <c:v>88.113781999999986</c:v>
                </c:pt>
                <c:pt idx="4441">
                  <c:v>88.133628000000002</c:v>
                </c:pt>
                <c:pt idx="4442">
                  <c:v>88.153472999999991</c:v>
                </c:pt>
                <c:pt idx="4443">
                  <c:v>88.173318999999992</c:v>
                </c:pt>
                <c:pt idx="4444">
                  <c:v>88.193163999999996</c:v>
                </c:pt>
                <c:pt idx="4445">
                  <c:v>88.213009999999997</c:v>
                </c:pt>
                <c:pt idx="4446">
                  <c:v>88.232855000000001</c:v>
                </c:pt>
                <c:pt idx="4447">
                  <c:v>88.252700999999988</c:v>
                </c:pt>
                <c:pt idx="4448">
                  <c:v>88.272545999999991</c:v>
                </c:pt>
                <c:pt idx="4449">
                  <c:v>88.292391999999992</c:v>
                </c:pt>
                <c:pt idx="4450">
                  <c:v>88.312236999999982</c:v>
                </c:pt>
                <c:pt idx="4451">
                  <c:v>88.332081999999986</c:v>
                </c:pt>
                <c:pt idx="4452">
                  <c:v>88.351928000000001</c:v>
                </c:pt>
                <c:pt idx="4453">
                  <c:v>88.37177299999999</c:v>
                </c:pt>
                <c:pt idx="4454">
                  <c:v>88.39161900000002</c:v>
                </c:pt>
                <c:pt idx="4455">
                  <c:v>88.411464000000009</c:v>
                </c:pt>
                <c:pt idx="4456">
                  <c:v>88.431309999999996</c:v>
                </c:pt>
                <c:pt idx="4457">
                  <c:v>88.451155000000014</c:v>
                </c:pt>
                <c:pt idx="4458">
                  <c:v>88.471001000000001</c:v>
                </c:pt>
                <c:pt idx="4459">
                  <c:v>88.490846000000005</c:v>
                </c:pt>
                <c:pt idx="4460">
                  <c:v>88.510690999999994</c:v>
                </c:pt>
                <c:pt idx="4461">
                  <c:v>88.530536999999981</c:v>
                </c:pt>
                <c:pt idx="4462">
                  <c:v>88.550381999999985</c:v>
                </c:pt>
                <c:pt idx="4463">
                  <c:v>88.570228</c:v>
                </c:pt>
                <c:pt idx="4464">
                  <c:v>88.590073000000004</c:v>
                </c:pt>
                <c:pt idx="4465">
                  <c:v>88.609919000000005</c:v>
                </c:pt>
                <c:pt idx="4466">
                  <c:v>88.62976399999998</c:v>
                </c:pt>
                <c:pt idx="4467">
                  <c:v>88.649609999999996</c:v>
                </c:pt>
                <c:pt idx="4468">
                  <c:v>88.669454999999999</c:v>
                </c:pt>
                <c:pt idx="4469">
                  <c:v>88.689300999999986</c:v>
                </c:pt>
                <c:pt idx="4470">
                  <c:v>88.709146000000004</c:v>
                </c:pt>
                <c:pt idx="4471">
                  <c:v>88.728990999999979</c:v>
                </c:pt>
                <c:pt idx="4472">
                  <c:v>88.74883699999998</c:v>
                </c:pt>
                <c:pt idx="4473">
                  <c:v>88.768681999999998</c:v>
                </c:pt>
                <c:pt idx="4474">
                  <c:v>88.788527999999999</c:v>
                </c:pt>
                <c:pt idx="4475">
                  <c:v>88.808372999999989</c:v>
                </c:pt>
                <c:pt idx="4476">
                  <c:v>88.828219000000004</c:v>
                </c:pt>
                <c:pt idx="4477">
                  <c:v>88.848063999999994</c:v>
                </c:pt>
                <c:pt idx="4478">
                  <c:v>88.867909999999995</c:v>
                </c:pt>
                <c:pt idx="4479">
                  <c:v>88.887754999999999</c:v>
                </c:pt>
                <c:pt idx="4480">
                  <c:v>88.907600000000016</c:v>
                </c:pt>
                <c:pt idx="4481">
                  <c:v>88.927446000000003</c:v>
                </c:pt>
                <c:pt idx="4482">
                  <c:v>88.947291000000021</c:v>
                </c:pt>
                <c:pt idx="4483">
                  <c:v>88.967136999999994</c:v>
                </c:pt>
                <c:pt idx="4484">
                  <c:v>88.986981999999998</c:v>
                </c:pt>
                <c:pt idx="4485">
                  <c:v>89.006827999999999</c:v>
                </c:pt>
                <c:pt idx="4486">
                  <c:v>89.026673000000002</c:v>
                </c:pt>
                <c:pt idx="4487">
                  <c:v>89.046519000000018</c:v>
                </c:pt>
                <c:pt idx="4488">
                  <c:v>89.066363999999993</c:v>
                </c:pt>
                <c:pt idx="4489">
                  <c:v>89.086209999999994</c:v>
                </c:pt>
                <c:pt idx="4490">
                  <c:v>89.106054999999998</c:v>
                </c:pt>
                <c:pt idx="4491">
                  <c:v>89.125899999999987</c:v>
                </c:pt>
                <c:pt idx="4492">
                  <c:v>89.145745999999988</c:v>
                </c:pt>
                <c:pt idx="4493">
                  <c:v>89.165590999999992</c:v>
                </c:pt>
                <c:pt idx="4494">
                  <c:v>89.185436999999965</c:v>
                </c:pt>
                <c:pt idx="4495">
                  <c:v>89.205281999999983</c:v>
                </c:pt>
                <c:pt idx="4496">
                  <c:v>89.225127999999998</c:v>
                </c:pt>
                <c:pt idx="4497">
                  <c:v>89.244973000000016</c:v>
                </c:pt>
                <c:pt idx="4498">
                  <c:v>89.264819000000017</c:v>
                </c:pt>
                <c:pt idx="4499">
                  <c:v>89.284664000000021</c:v>
                </c:pt>
                <c:pt idx="4500">
                  <c:v>89.304508999999982</c:v>
                </c:pt>
                <c:pt idx="4501">
                  <c:v>89.324354999999983</c:v>
                </c:pt>
                <c:pt idx="4502">
                  <c:v>89.344200000000015</c:v>
                </c:pt>
                <c:pt idx="4503">
                  <c:v>89.364046000000002</c:v>
                </c:pt>
                <c:pt idx="4504">
                  <c:v>89.383890999999991</c:v>
                </c:pt>
                <c:pt idx="4505">
                  <c:v>89.403736999999992</c:v>
                </c:pt>
                <c:pt idx="4506">
                  <c:v>89.423581999999982</c:v>
                </c:pt>
                <c:pt idx="4507">
                  <c:v>89.443427999999997</c:v>
                </c:pt>
                <c:pt idx="4508">
                  <c:v>89.463273000000015</c:v>
                </c:pt>
                <c:pt idx="4509">
                  <c:v>89.483119000000016</c:v>
                </c:pt>
                <c:pt idx="4510">
                  <c:v>89.502964000000006</c:v>
                </c:pt>
                <c:pt idx="4511">
                  <c:v>89.522808999999967</c:v>
                </c:pt>
                <c:pt idx="4512">
                  <c:v>89.542654999999996</c:v>
                </c:pt>
                <c:pt idx="4513">
                  <c:v>89.5625</c:v>
                </c:pt>
                <c:pt idx="4514">
                  <c:v>89.582345999999987</c:v>
                </c:pt>
                <c:pt idx="4515">
                  <c:v>89.602190999999991</c:v>
                </c:pt>
                <c:pt idx="4516">
                  <c:v>89.622036999999978</c:v>
                </c:pt>
                <c:pt idx="4517">
                  <c:v>89.641881999999981</c:v>
                </c:pt>
                <c:pt idx="4518">
                  <c:v>89.661727999999982</c:v>
                </c:pt>
                <c:pt idx="4519">
                  <c:v>89.681573</c:v>
                </c:pt>
                <c:pt idx="4520">
                  <c:v>89.701418000000004</c:v>
                </c:pt>
                <c:pt idx="4521">
                  <c:v>89.721264000000019</c:v>
                </c:pt>
                <c:pt idx="4522">
                  <c:v>89.741108999999994</c:v>
                </c:pt>
                <c:pt idx="4523">
                  <c:v>89.760954999999996</c:v>
                </c:pt>
                <c:pt idx="4524">
                  <c:v>89.780799999999999</c:v>
                </c:pt>
                <c:pt idx="4525">
                  <c:v>89.800646</c:v>
                </c:pt>
                <c:pt idx="4526">
                  <c:v>89.82049099999999</c:v>
                </c:pt>
                <c:pt idx="4527">
                  <c:v>89.840336999999991</c:v>
                </c:pt>
                <c:pt idx="4528">
                  <c:v>89.86018199999998</c:v>
                </c:pt>
                <c:pt idx="4529">
                  <c:v>89.880027999999982</c:v>
                </c:pt>
                <c:pt idx="4530">
                  <c:v>89.899872999999985</c:v>
                </c:pt>
                <c:pt idx="4531">
                  <c:v>89.919718000000003</c:v>
                </c:pt>
                <c:pt idx="4532">
                  <c:v>89.939564000000018</c:v>
                </c:pt>
                <c:pt idx="4533">
                  <c:v>89.95940899999998</c:v>
                </c:pt>
                <c:pt idx="4534">
                  <c:v>89.979254999999995</c:v>
                </c:pt>
                <c:pt idx="4535">
                  <c:v>89.999100000000013</c:v>
                </c:pt>
                <c:pt idx="4536">
                  <c:v>90.018946</c:v>
                </c:pt>
                <c:pt idx="4537">
                  <c:v>90.038790999999989</c:v>
                </c:pt>
                <c:pt idx="4538">
                  <c:v>90.05863699999999</c:v>
                </c:pt>
                <c:pt idx="4539">
                  <c:v>90.078481999999966</c:v>
                </c:pt>
                <c:pt idx="4540">
                  <c:v>90.098326999999998</c:v>
                </c:pt>
                <c:pt idx="4541">
                  <c:v>90.118172999999985</c:v>
                </c:pt>
                <c:pt idx="4542">
                  <c:v>90.138017999999988</c:v>
                </c:pt>
                <c:pt idx="4543">
                  <c:v>90.157864000000004</c:v>
                </c:pt>
                <c:pt idx="4544">
                  <c:v>90.177708999999965</c:v>
                </c:pt>
                <c:pt idx="4545">
                  <c:v>90.197554999999994</c:v>
                </c:pt>
                <c:pt idx="4546">
                  <c:v>90.217400000000012</c:v>
                </c:pt>
                <c:pt idx="4547">
                  <c:v>90.237246000000013</c:v>
                </c:pt>
                <c:pt idx="4548">
                  <c:v>90.257091000000003</c:v>
                </c:pt>
                <c:pt idx="4549">
                  <c:v>90.27693699999999</c:v>
                </c:pt>
                <c:pt idx="4550">
                  <c:v>90.296781999999979</c:v>
                </c:pt>
                <c:pt idx="4551">
                  <c:v>90.316626999999997</c:v>
                </c:pt>
                <c:pt idx="4552">
                  <c:v>90.336472999999984</c:v>
                </c:pt>
                <c:pt idx="4553">
                  <c:v>90.356317999999987</c:v>
                </c:pt>
                <c:pt idx="4554">
                  <c:v>90.376164000000003</c:v>
                </c:pt>
                <c:pt idx="4555">
                  <c:v>90.396009000000006</c:v>
                </c:pt>
                <c:pt idx="4556">
                  <c:v>90.415854999999993</c:v>
                </c:pt>
                <c:pt idx="4557">
                  <c:v>90.435699999999997</c:v>
                </c:pt>
                <c:pt idx="4558">
                  <c:v>90.455545999999998</c:v>
                </c:pt>
                <c:pt idx="4559">
                  <c:v>90.475390999999988</c:v>
                </c:pt>
                <c:pt idx="4560">
                  <c:v>90.495237000000003</c:v>
                </c:pt>
                <c:pt idx="4561">
                  <c:v>90.515081999999992</c:v>
                </c:pt>
                <c:pt idx="4562">
                  <c:v>90.534926999999996</c:v>
                </c:pt>
                <c:pt idx="4563">
                  <c:v>90.554772999999969</c:v>
                </c:pt>
                <c:pt idx="4564">
                  <c:v>90.574618000000001</c:v>
                </c:pt>
                <c:pt idx="4565">
                  <c:v>90.594464000000016</c:v>
                </c:pt>
                <c:pt idx="4566">
                  <c:v>90.614309000000006</c:v>
                </c:pt>
                <c:pt idx="4567">
                  <c:v>90.634155000000007</c:v>
                </c:pt>
                <c:pt idx="4568">
                  <c:v>90.653999999999982</c:v>
                </c:pt>
                <c:pt idx="4569">
                  <c:v>90.673845999999983</c:v>
                </c:pt>
                <c:pt idx="4570">
                  <c:v>90.693691000000001</c:v>
                </c:pt>
                <c:pt idx="4571">
                  <c:v>90.713536000000005</c:v>
                </c:pt>
                <c:pt idx="4572">
                  <c:v>90.733381999999992</c:v>
                </c:pt>
                <c:pt idx="4573">
                  <c:v>90.753226999999995</c:v>
                </c:pt>
                <c:pt idx="4574">
                  <c:v>90.773072999999968</c:v>
                </c:pt>
                <c:pt idx="4575">
                  <c:v>90.792918</c:v>
                </c:pt>
                <c:pt idx="4576">
                  <c:v>90.812764000000001</c:v>
                </c:pt>
                <c:pt idx="4577">
                  <c:v>90.832609000000005</c:v>
                </c:pt>
                <c:pt idx="4578">
                  <c:v>90.852454999999992</c:v>
                </c:pt>
                <c:pt idx="4579">
                  <c:v>90.872299999999981</c:v>
                </c:pt>
                <c:pt idx="4580">
                  <c:v>90.892145999999983</c:v>
                </c:pt>
                <c:pt idx="4581">
                  <c:v>90.911991000000015</c:v>
                </c:pt>
                <c:pt idx="4582">
                  <c:v>90.931836000000004</c:v>
                </c:pt>
                <c:pt idx="4583">
                  <c:v>90.951682000000005</c:v>
                </c:pt>
                <c:pt idx="4584">
                  <c:v>90.971526999999995</c:v>
                </c:pt>
                <c:pt idx="4585">
                  <c:v>90.991372999999982</c:v>
                </c:pt>
                <c:pt idx="4586">
                  <c:v>91.011218000000014</c:v>
                </c:pt>
                <c:pt idx="4587">
                  <c:v>91.031064000000015</c:v>
                </c:pt>
                <c:pt idx="4588">
                  <c:v>91.050909000000004</c:v>
                </c:pt>
                <c:pt idx="4589">
                  <c:v>91.070754999999991</c:v>
                </c:pt>
                <c:pt idx="4590">
                  <c:v>91.090599999999995</c:v>
                </c:pt>
                <c:pt idx="4591">
                  <c:v>91.110444999999999</c:v>
                </c:pt>
                <c:pt idx="4592">
                  <c:v>91.130291</c:v>
                </c:pt>
                <c:pt idx="4593">
                  <c:v>91.150135999999989</c:v>
                </c:pt>
                <c:pt idx="4594">
                  <c:v>91.16998199999999</c:v>
                </c:pt>
                <c:pt idx="4595">
                  <c:v>91.18982699999998</c:v>
                </c:pt>
                <c:pt idx="4596">
                  <c:v>91.209672999999981</c:v>
                </c:pt>
                <c:pt idx="4597">
                  <c:v>91.229517999999999</c:v>
                </c:pt>
                <c:pt idx="4598">
                  <c:v>91.249364000000014</c:v>
                </c:pt>
                <c:pt idx="4599">
                  <c:v>91.269209000000018</c:v>
                </c:pt>
                <c:pt idx="4600">
                  <c:v>91.289055000000005</c:v>
                </c:pt>
                <c:pt idx="4601">
                  <c:v>91.30889999999998</c:v>
                </c:pt>
                <c:pt idx="4602">
                  <c:v>91.328744999999984</c:v>
                </c:pt>
                <c:pt idx="4603">
                  <c:v>91.348590999999999</c:v>
                </c:pt>
                <c:pt idx="4604">
                  <c:v>91.368435999999988</c:v>
                </c:pt>
                <c:pt idx="4605">
                  <c:v>91.38828199999999</c:v>
                </c:pt>
                <c:pt idx="4606">
                  <c:v>91.408126999999993</c:v>
                </c:pt>
                <c:pt idx="4607">
                  <c:v>91.42797299999998</c:v>
                </c:pt>
                <c:pt idx="4608">
                  <c:v>91.447818000000012</c:v>
                </c:pt>
                <c:pt idx="4609">
                  <c:v>91.467664000000028</c:v>
                </c:pt>
                <c:pt idx="4610">
                  <c:v>91.487509000000017</c:v>
                </c:pt>
                <c:pt idx="4611">
                  <c:v>91.507354000000007</c:v>
                </c:pt>
                <c:pt idx="4612">
                  <c:v>91.527199999999993</c:v>
                </c:pt>
                <c:pt idx="4613">
                  <c:v>91.547044999999997</c:v>
                </c:pt>
                <c:pt idx="4614">
                  <c:v>91.566890999999998</c:v>
                </c:pt>
                <c:pt idx="4615">
                  <c:v>91.586735999999988</c:v>
                </c:pt>
                <c:pt idx="4616">
                  <c:v>91.606581999999989</c:v>
                </c:pt>
                <c:pt idx="4617">
                  <c:v>91.626426999999993</c:v>
                </c:pt>
                <c:pt idx="4618">
                  <c:v>91.646272999999979</c:v>
                </c:pt>
                <c:pt idx="4619">
                  <c:v>91.666117999999983</c:v>
                </c:pt>
                <c:pt idx="4620">
                  <c:v>91.685963999999998</c:v>
                </c:pt>
                <c:pt idx="4621">
                  <c:v>91.705809000000002</c:v>
                </c:pt>
                <c:pt idx="4622">
                  <c:v>91.725654000000006</c:v>
                </c:pt>
                <c:pt idx="4623">
                  <c:v>91.745500000000007</c:v>
                </c:pt>
                <c:pt idx="4624">
                  <c:v>91.765344999999982</c:v>
                </c:pt>
                <c:pt idx="4625">
                  <c:v>91.785190999999998</c:v>
                </c:pt>
                <c:pt idx="4626">
                  <c:v>91.805035999999987</c:v>
                </c:pt>
                <c:pt idx="4627">
                  <c:v>91.824881999999988</c:v>
                </c:pt>
                <c:pt idx="4628">
                  <c:v>91.844727000000006</c:v>
                </c:pt>
                <c:pt idx="4629">
                  <c:v>91.864572999999979</c:v>
                </c:pt>
                <c:pt idx="4630">
                  <c:v>91.884417999999982</c:v>
                </c:pt>
                <c:pt idx="4631">
                  <c:v>91.904263000000029</c:v>
                </c:pt>
                <c:pt idx="4632">
                  <c:v>91.924109000000016</c:v>
                </c:pt>
                <c:pt idx="4633">
                  <c:v>91.943954000000019</c:v>
                </c:pt>
                <c:pt idx="4634">
                  <c:v>91.963800000000006</c:v>
                </c:pt>
                <c:pt idx="4635">
                  <c:v>91.983644999999996</c:v>
                </c:pt>
                <c:pt idx="4636">
                  <c:v>92.003490999999983</c:v>
                </c:pt>
                <c:pt idx="4637">
                  <c:v>92.023335999999986</c:v>
                </c:pt>
                <c:pt idx="4638">
                  <c:v>92.043182000000002</c:v>
                </c:pt>
                <c:pt idx="4639">
                  <c:v>92.063027000000005</c:v>
                </c:pt>
                <c:pt idx="4640">
                  <c:v>92.082872999999992</c:v>
                </c:pt>
                <c:pt idx="4641">
                  <c:v>92.102717999999967</c:v>
                </c:pt>
                <c:pt idx="4642">
                  <c:v>92.122563</c:v>
                </c:pt>
                <c:pt idx="4643">
                  <c:v>92.142409000000001</c:v>
                </c:pt>
                <c:pt idx="4644">
                  <c:v>92.162254000000004</c:v>
                </c:pt>
                <c:pt idx="4645">
                  <c:v>92.182099999999991</c:v>
                </c:pt>
                <c:pt idx="4646">
                  <c:v>92.201944999999995</c:v>
                </c:pt>
                <c:pt idx="4647">
                  <c:v>92.221790999999982</c:v>
                </c:pt>
                <c:pt idx="4648">
                  <c:v>92.241636000000014</c:v>
                </c:pt>
                <c:pt idx="4649">
                  <c:v>92.261482000000001</c:v>
                </c:pt>
                <c:pt idx="4650">
                  <c:v>92.281327000000005</c:v>
                </c:pt>
                <c:pt idx="4651">
                  <c:v>92.30117199999998</c:v>
                </c:pt>
                <c:pt idx="4652">
                  <c:v>92.321017999999981</c:v>
                </c:pt>
                <c:pt idx="4653">
                  <c:v>92.340862999999999</c:v>
                </c:pt>
                <c:pt idx="4654">
                  <c:v>92.360709</c:v>
                </c:pt>
                <c:pt idx="4655">
                  <c:v>92.380554000000004</c:v>
                </c:pt>
                <c:pt idx="4656">
                  <c:v>92.400400000000005</c:v>
                </c:pt>
                <c:pt idx="4657">
                  <c:v>92.420244999999994</c:v>
                </c:pt>
                <c:pt idx="4658">
                  <c:v>92.440090999999995</c:v>
                </c:pt>
                <c:pt idx="4659">
                  <c:v>92.459935999999999</c:v>
                </c:pt>
                <c:pt idx="4660">
                  <c:v>92.479781999999986</c:v>
                </c:pt>
                <c:pt idx="4661">
                  <c:v>92.499627000000018</c:v>
                </c:pt>
                <c:pt idx="4662">
                  <c:v>92.519471999999979</c:v>
                </c:pt>
                <c:pt idx="4663">
                  <c:v>92.53931799999998</c:v>
                </c:pt>
                <c:pt idx="4664">
                  <c:v>92.559162999999998</c:v>
                </c:pt>
                <c:pt idx="4665">
                  <c:v>92.579008999999985</c:v>
                </c:pt>
                <c:pt idx="4666">
                  <c:v>92.598854000000003</c:v>
                </c:pt>
                <c:pt idx="4667">
                  <c:v>92.61869999999999</c:v>
                </c:pt>
                <c:pt idx="4668">
                  <c:v>92.638544999999979</c:v>
                </c:pt>
                <c:pt idx="4669">
                  <c:v>92.658390999999966</c:v>
                </c:pt>
                <c:pt idx="4670">
                  <c:v>92.678235999999984</c:v>
                </c:pt>
                <c:pt idx="4671">
                  <c:v>92.698080999999988</c:v>
                </c:pt>
                <c:pt idx="4672">
                  <c:v>92.717927000000017</c:v>
                </c:pt>
                <c:pt idx="4673">
                  <c:v>92.737771999999993</c:v>
                </c:pt>
                <c:pt idx="4674">
                  <c:v>92.757617999999994</c:v>
                </c:pt>
                <c:pt idx="4675">
                  <c:v>92.777462999999983</c:v>
                </c:pt>
                <c:pt idx="4676">
                  <c:v>92.797308999999998</c:v>
                </c:pt>
                <c:pt idx="4677">
                  <c:v>92.817154000000016</c:v>
                </c:pt>
                <c:pt idx="4678">
                  <c:v>92.837000000000003</c:v>
                </c:pt>
                <c:pt idx="4679">
                  <c:v>92.856844999999993</c:v>
                </c:pt>
                <c:pt idx="4680">
                  <c:v>92.87669099999998</c:v>
                </c:pt>
                <c:pt idx="4681">
                  <c:v>92.896535999999998</c:v>
                </c:pt>
                <c:pt idx="4682">
                  <c:v>92.916381000000001</c:v>
                </c:pt>
                <c:pt idx="4683">
                  <c:v>92.936227000000017</c:v>
                </c:pt>
                <c:pt idx="4684">
                  <c:v>92.956071999999992</c:v>
                </c:pt>
                <c:pt idx="4685">
                  <c:v>92.975917999999979</c:v>
                </c:pt>
                <c:pt idx="4686">
                  <c:v>92.995762999999982</c:v>
                </c:pt>
                <c:pt idx="4687">
                  <c:v>93.015608999999998</c:v>
                </c:pt>
                <c:pt idx="4688">
                  <c:v>93.035454000000001</c:v>
                </c:pt>
                <c:pt idx="4689">
                  <c:v>93.055299999999988</c:v>
                </c:pt>
                <c:pt idx="4690">
                  <c:v>93.075144999999992</c:v>
                </c:pt>
                <c:pt idx="4691">
                  <c:v>93.094989999999996</c:v>
                </c:pt>
                <c:pt idx="4692">
                  <c:v>93.114835999999983</c:v>
                </c:pt>
                <c:pt idx="4693">
                  <c:v>93.134681</c:v>
                </c:pt>
                <c:pt idx="4694">
                  <c:v>93.154527000000002</c:v>
                </c:pt>
                <c:pt idx="4695">
                  <c:v>93.174371999999977</c:v>
                </c:pt>
                <c:pt idx="4696">
                  <c:v>93.194218000000006</c:v>
                </c:pt>
                <c:pt idx="4697">
                  <c:v>93.214062999999996</c:v>
                </c:pt>
                <c:pt idx="4698">
                  <c:v>93.233908999999983</c:v>
                </c:pt>
                <c:pt idx="4699">
                  <c:v>93.253754000000001</c:v>
                </c:pt>
                <c:pt idx="4700">
                  <c:v>93.273600000000002</c:v>
                </c:pt>
                <c:pt idx="4701">
                  <c:v>93.293445000000006</c:v>
                </c:pt>
                <c:pt idx="4702">
                  <c:v>93.313289999999995</c:v>
                </c:pt>
                <c:pt idx="4703">
                  <c:v>93.333135999999982</c:v>
                </c:pt>
                <c:pt idx="4704">
                  <c:v>93.352980999999986</c:v>
                </c:pt>
                <c:pt idx="4705">
                  <c:v>93.372826999999987</c:v>
                </c:pt>
                <c:pt idx="4706">
                  <c:v>93.39267199999999</c:v>
                </c:pt>
                <c:pt idx="4707">
                  <c:v>93.412518000000006</c:v>
                </c:pt>
                <c:pt idx="4708">
                  <c:v>93.432362999999981</c:v>
                </c:pt>
                <c:pt idx="4709">
                  <c:v>93.452208999999982</c:v>
                </c:pt>
                <c:pt idx="4710">
                  <c:v>93.472054</c:v>
                </c:pt>
                <c:pt idx="4711">
                  <c:v>93.491899000000018</c:v>
                </c:pt>
                <c:pt idx="4712">
                  <c:v>93.511745000000005</c:v>
                </c:pt>
                <c:pt idx="4713">
                  <c:v>93.531589999999994</c:v>
                </c:pt>
                <c:pt idx="4714">
                  <c:v>93.551435999999981</c:v>
                </c:pt>
                <c:pt idx="4715">
                  <c:v>93.571280999999999</c:v>
                </c:pt>
                <c:pt idx="4716">
                  <c:v>93.591127000000014</c:v>
                </c:pt>
                <c:pt idx="4717">
                  <c:v>93.61097199999999</c:v>
                </c:pt>
                <c:pt idx="4718">
                  <c:v>93.630817999999991</c:v>
                </c:pt>
                <c:pt idx="4719">
                  <c:v>93.65066299999998</c:v>
                </c:pt>
                <c:pt idx="4720">
                  <c:v>93.670508999999967</c:v>
                </c:pt>
                <c:pt idx="4721">
                  <c:v>93.690353999999999</c:v>
                </c:pt>
                <c:pt idx="4722">
                  <c:v>93.710199000000017</c:v>
                </c:pt>
                <c:pt idx="4723">
                  <c:v>93.730045000000004</c:v>
                </c:pt>
                <c:pt idx="4724">
                  <c:v>93.749889999999994</c:v>
                </c:pt>
                <c:pt idx="4725">
                  <c:v>93.76973599999998</c:v>
                </c:pt>
                <c:pt idx="4726">
                  <c:v>93.789580999999998</c:v>
                </c:pt>
                <c:pt idx="4727">
                  <c:v>93.809426999999999</c:v>
                </c:pt>
                <c:pt idx="4728">
                  <c:v>93.829271999999989</c:v>
                </c:pt>
                <c:pt idx="4729">
                  <c:v>93.849118000000004</c:v>
                </c:pt>
                <c:pt idx="4730">
                  <c:v>93.86896299999998</c:v>
                </c:pt>
                <c:pt idx="4731">
                  <c:v>93.888807999999969</c:v>
                </c:pt>
                <c:pt idx="4732">
                  <c:v>93.908654000000013</c:v>
                </c:pt>
                <c:pt idx="4733">
                  <c:v>93.928499000000002</c:v>
                </c:pt>
                <c:pt idx="4734">
                  <c:v>93.948345000000003</c:v>
                </c:pt>
                <c:pt idx="4735">
                  <c:v>93.968190000000007</c:v>
                </c:pt>
                <c:pt idx="4736">
                  <c:v>93.98803599999998</c:v>
                </c:pt>
                <c:pt idx="4737">
                  <c:v>94.007880999999998</c:v>
                </c:pt>
                <c:pt idx="4738">
                  <c:v>94.027726999999999</c:v>
                </c:pt>
                <c:pt idx="4739">
                  <c:v>94.047572000000002</c:v>
                </c:pt>
                <c:pt idx="4740">
                  <c:v>94.067418000000004</c:v>
                </c:pt>
                <c:pt idx="4741">
                  <c:v>94.087262999999993</c:v>
                </c:pt>
                <c:pt idx="4742">
                  <c:v>94.107107999999982</c:v>
                </c:pt>
                <c:pt idx="4743">
                  <c:v>94.126953999999998</c:v>
                </c:pt>
                <c:pt idx="4744">
                  <c:v>94.146799000000001</c:v>
                </c:pt>
                <c:pt idx="4745">
                  <c:v>94.166645000000003</c:v>
                </c:pt>
                <c:pt idx="4746">
                  <c:v>94.186489999999992</c:v>
                </c:pt>
                <c:pt idx="4747">
                  <c:v>94.206335999999979</c:v>
                </c:pt>
                <c:pt idx="4748">
                  <c:v>94.226180999999983</c:v>
                </c:pt>
                <c:pt idx="4749">
                  <c:v>94.246027000000012</c:v>
                </c:pt>
                <c:pt idx="4750">
                  <c:v>94.265871999999987</c:v>
                </c:pt>
                <c:pt idx="4751">
                  <c:v>94.285716999999991</c:v>
                </c:pt>
                <c:pt idx="4752">
                  <c:v>94.305563000000006</c:v>
                </c:pt>
                <c:pt idx="4753">
                  <c:v>94.325407999999968</c:v>
                </c:pt>
                <c:pt idx="4754">
                  <c:v>94.345253999999997</c:v>
                </c:pt>
                <c:pt idx="4755">
                  <c:v>94.365099000000001</c:v>
                </c:pt>
                <c:pt idx="4756">
                  <c:v>94.384945000000002</c:v>
                </c:pt>
                <c:pt idx="4757">
                  <c:v>94.404790000000006</c:v>
                </c:pt>
                <c:pt idx="4758">
                  <c:v>94.424636000000007</c:v>
                </c:pt>
                <c:pt idx="4759">
                  <c:v>94.444480999999996</c:v>
                </c:pt>
                <c:pt idx="4760">
                  <c:v>94.464326999999997</c:v>
                </c:pt>
                <c:pt idx="4761">
                  <c:v>94.484172000000001</c:v>
                </c:pt>
                <c:pt idx="4762">
                  <c:v>94.504017000000005</c:v>
                </c:pt>
                <c:pt idx="4763">
                  <c:v>94.523863000000006</c:v>
                </c:pt>
                <c:pt idx="4764">
                  <c:v>94.543707999999981</c:v>
                </c:pt>
                <c:pt idx="4765">
                  <c:v>94.563553999999996</c:v>
                </c:pt>
                <c:pt idx="4766">
                  <c:v>94.583399</c:v>
                </c:pt>
                <c:pt idx="4767">
                  <c:v>94.603245000000001</c:v>
                </c:pt>
                <c:pt idx="4768">
                  <c:v>94.623089999999991</c:v>
                </c:pt>
                <c:pt idx="4769">
                  <c:v>94.642935999999992</c:v>
                </c:pt>
                <c:pt idx="4770">
                  <c:v>94.662780999999967</c:v>
                </c:pt>
                <c:pt idx="4771">
                  <c:v>94.682626999999982</c:v>
                </c:pt>
                <c:pt idx="4772">
                  <c:v>94.702471999999986</c:v>
                </c:pt>
                <c:pt idx="4773">
                  <c:v>94.72231699999999</c:v>
                </c:pt>
                <c:pt idx="4774">
                  <c:v>94.742163000000019</c:v>
                </c:pt>
                <c:pt idx="4775">
                  <c:v>94.76200799999998</c:v>
                </c:pt>
                <c:pt idx="4776">
                  <c:v>94.781853999999996</c:v>
                </c:pt>
                <c:pt idx="4777">
                  <c:v>94.801698999999999</c:v>
                </c:pt>
                <c:pt idx="4778">
                  <c:v>94.821545</c:v>
                </c:pt>
                <c:pt idx="4779">
                  <c:v>94.841390000000004</c:v>
                </c:pt>
                <c:pt idx="4780">
                  <c:v>94.861236000000005</c:v>
                </c:pt>
                <c:pt idx="4781">
                  <c:v>94.88108099999998</c:v>
                </c:pt>
                <c:pt idx="4782">
                  <c:v>94.900926000000013</c:v>
                </c:pt>
                <c:pt idx="4783">
                  <c:v>94.920771999999985</c:v>
                </c:pt>
                <c:pt idx="4784">
                  <c:v>94.940617000000017</c:v>
                </c:pt>
                <c:pt idx="4785">
                  <c:v>94.960463000000018</c:v>
                </c:pt>
                <c:pt idx="4786">
                  <c:v>94.98030799999998</c:v>
                </c:pt>
                <c:pt idx="4787">
                  <c:v>95.000153999999995</c:v>
                </c:pt>
                <c:pt idx="4788">
                  <c:v>95.019998999999999</c:v>
                </c:pt>
                <c:pt idx="4789">
                  <c:v>95.039845</c:v>
                </c:pt>
                <c:pt idx="4790">
                  <c:v>95.059690000000003</c:v>
                </c:pt>
                <c:pt idx="4791">
                  <c:v>95.07953599999999</c:v>
                </c:pt>
                <c:pt idx="4792">
                  <c:v>95.09938099999998</c:v>
                </c:pt>
                <c:pt idx="4793">
                  <c:v>95.119226000000012</c:v>
                </c:pt>
                <c:pt idx="4794">
                  <c:v>95.139071999999985</c:v>
                </c:pt>
                <c:pt idx="4795">
                  <c:v>95.158916999999988</c:v>
                </c:pt>
                <c:pt idx="4796">
                  <c:v>95.178762999999989</c:v>
                </c:pt>
                <c:pt idx="4797">
                  <c:v>95.198607999999979</c:v>
                </c:pt>
                <c:pt idx="4798">
                  <c:v>95.218453999999994</c:v>
                </c:pt>
                <c:pt idx="4799">
                  <c:v>95.238298999999998</c:v>
                </c:pt>
                <c:pt idx="4800">
                  <c:v>95.258144999999999</c:v>
                </c:pt>
                <c:pt idx="4801">
                  <c:v>95.277990000000003</c:v>
                </c:pt>
                <c:pt idx="4802">
                  <c:v>95.297835000000006</c:v>
                </c:pt>
                <c:pt idx="4803">
                  <c:v>95.317680999999993</c:v>
                </c:pt>
                <c:pt idx="4804">
                  <c:v>95.337525999999997</c:v>
                </c:pt>
                <c:pt idx="4805">
                  <c:v>95.357371999999984</c:v>
                </c:pt>
                <c:pt idx="4806">
                  <c:v>95.377217000000002</c:v>
                </c:pt>
                <c:pt idx="4807">
                  <c:v>95.397063000000017</c:v>
                </c:pt>
                <c:pt idx="4808">
                  <c:v>95.416908000000006</c:v>
                </c:pt>
                <c:pt idx="4809">
                  <c:v>95.436753999999993</c:v>
                </c:pt>
                <c:pt idx="4810">
                  <c:v>95.456598999999983</c:v>
                </c:pt>
                <c:pt idx="4811">
                  <c:v>95.476444999999998</c:v>
                </c:pt>
                <c:pt idx="4812">
                  <c:v>95.496290000000016</c:v>
                </c:pt>
                <c:pt idx="4813">
                  <c:v>95.516135000000006</c:v>
                </c:pt>
                <c:pt idx="4814">
                  <c:v>95.535980999999992</c:v>
                </c:pt>
                <c:pt idx="4815">
                  <c:v>95.555825999999982</c:v>
                </c:pt>
                <c:pt idx="4816">
                  <c:v>95.575671999999969</c:v>
                </c:pt>
                <c:pt idx="4817">
                  <c:v>95.595517000000001</c:v>
                </c:pt>
                <c:pt idx="4818">
                  <c:v>95.615363000000002</c:v>
                </c:pt>
                <c:pt idx="4819">
                  <c:v>95.635207999999992</c:v>
                </c:pt>
                <c:pt idx="4820">
                  <c:v>95.655053999999993</c:v>
                </c:pt>
                <c:pt idx="4821">
                  <c:v>95.674898999999968</c:v>
                </c:pt>
                <c:pt idx="4822">
                  <c:v>95.694744</c:v>
                </c:pt>
                <c:pt idx="4823">
                  <c:v>95.714590000000015</c:v>
                </c:pt>
                <c:pt idx="4824">
                  <c:v>95.734435000000005</c:v>
                </c:pt>
                <c:pt idx="4825">
                  <c:v>95.754281000000006</c:v>
                </c:pt>
                <c:pt idx="4826">
                  <c:v>95.774125999999995</c:v>
                </c:pt>
                <c:pt idx="4827">
                  <c:v>95.793971999999982</c:v>
                </c:pt>
                <c:pt idx="4828">
                  <c:v>95.813817</c:v>
                </c:pt>
                <c:pt idx="4829">
                  <c:v>95.833663000000016</c:v>
                </c:pt>
                <c:pt idx="4830">
                  <c:v>95.853507999999991</c:v>
                </c:pt>
                <c:pt idx="4831">
                  <c:v>95.873353999999992</c:v>
                </c:pt>
                <c:pt idx="4832">
                  <c:v>95.893198999999981</c:v>
                </c:pt>
                <c:pt idx="4833">
                  <c:v>95.913044000000014</c:v>
                </c:pt>
                <c:pt idx="4834">
                  <c:v>95.93289</c:v>
                </c:pt>
                <c:pt idx="4835">
                  <c:v>95.95273499999999</c:v>
                </c:pt>
                <c:pt idx="4836">
                  <c:v>95.972580999999991</c:v>
                </c:pt>
                <c:pt idx="4837">
                  <c:v>95.992425999999995</c:v>
                </c:pt>
                <c:pt idx="4838">
                  <c:v>96.012271999999982</c:v>
                </c:pt>
                <c:pt idx="4839">
                  <c:v>96.032117</c:v>
                </c:pt>
                <c:pt idx="4840">
                  <c:v>96.051963000000015</c:v>
                </c:pt>
                <c:pt idx="4841">
                  <c:v>96.07180799999999</c:v>
                </c:pt>
                <c:pt idx="4842">
                  <c:v>96.091652999999994</c:v>
                </c:pt>
                <c:pt idx="4843">
                  <c:v>96.111498999999981</c:v>
                </c:pt>
                <c:pt idx="4844">
                  <c:v>96.131343999999999</c:v>
                </c:pt>
                <c:pt idx="4845">
                  <c:v>96.15119</c:v>
                </c:pt>
                <c:pt idx="4846">
                  <c:v>96.171034999999989</c:v>
                </c:pt>
                <c:pt idx="4847">
                  <c:v>96.19088099999999</c:v>
                </c:pt>
                <c:pt idx="4848">
                  <c:v>96.210725999999994</c:v>
                </c:pt>
                <c:pt idx="4849">
                  <c:v>96.230571999999981</c:v>
                </c:pt>
                <c:pt idx="4850">
                  <c:v>96.250416999999999</c:v>
                </c:pt>
                <c:pt idx="4851">
                  <c:v>96.270263000000014</c:v>
                </c:pt>
                <c:pt idx="4852">
                  <c:v>96.290108000000004</c:v>
                </c:pt>
                <c:pt idx="4853">
                  <c:v>96.309952999999979</c:v>
                </c:pt>
                <c:pt idx="4854">
                  <c:v>96.329798999999966</c:v>
                </c:pt>
                <c:pt idx="4855">
                  <c:v>96.349644000000012</c:v>
                </c:pt>
                <c:pt idx="4856">
                  <c:v>96.369489999999999</c:v>
                </c:pt>
                <c:pt idx="4857">
                  <c:v>96.389334999999988</c:v>
                </c:pt>
                <c:pt idx="4858">
                  <c:v>96.409181000000004</c:v>
                </c:pt>
                <c:pt idx="4859">
                  <c:v>96.429025999999993</c:v>
                </c:pt>
                <c:pt idx="4860">
                  <c:v>96.44887199999998</c:v>
                </c:pt>
                <c:pt idx="4861">
                  <c:v>96.468716999999998</c:v>
                </c:pt>
                <c:pt idx="4862">
                  <c:v>96.488562000000002</c:v>
                </c:pt>
                <c:pt idx="4863">
                  <c:v>96.508407999999989</c:v>
                </c:pt>
                <c:pt idx="4864">
                  <c:v>96.528253000000007</c:v>
                </c:pt>
                <c:pt idx="4865">
                  <c:v>96.548098999999979</c:v>
                </c:pt>
                <c:pt idx="4866">
                  <c:v>96.567943999999997</c:v>
                </c:pt>
                <c:pt idx="4867">
                  <c:v>96.587789999999998</c:v>
                </c:pt>
                <c:pt idx="4868">
                  <c:v>96.607635000000002</c:v>
                </c:pt>
                <c:pt idx="4869">
                  <c:v>96.627480999999989</c:v>
                </c:pt>
                <c:pt idx="4870">
                  <c:v>96.647326000000007</c:v>
                </c:pt>
                <c:pt idx="4871">
                  <c:v>96.667171999999979</c:v>
                </c:pt>
                <c:pt idx="4872">
                  <c:v>96.687016999999983</c:v>
                </c:pt>
                <c:pt idx="4873">
                  <c:v>96.706862000000001</c:v>
                </c:pt>
                <c:pt idx="4874">
                  <c:v>96.726707999999988</c:v>
                </c:pt>
                <c:pt idx="4875">
                  <c:v>96.74655300000002</c:v>
                </c:pt>
                <c:pt idx="4876">
                  <c:v>96.766399000000007</c:v>
                </c:pt>
                <c:pt idx="4877">
                  <c:v>96.786243999999996</c:v>
                </c:pt>
                <c:pt idx="4878">
                  <c:v>96.806089999999998</c:v>
                </c:pt>
                <c:pt idx="4879">
                  <c:v>96.825934999999987</c:v>
                </c:pt>
                <c:pt idx="4880">
                  <c:v>96.845780999999988</c:v>
                </c:pt>
                <c:pt idx="4881">
                  <c:v>96.865626000000006</c:v>
                </c:pt>
                <c:pt idx="4882">
                  <c:v>96.885470999999967</c:v>
                </c:pt>
                <c:pt idx="4883">
                  <c:v>96.905316999999982</c:v>
                </c:pt>
                <c:pt idx="4884">
                  <c:v>96.925162</c:v>
                </c:pt>
                <c:pt idx="4885">
                  <c:v>96.945008000000001</c:v>
                </c:pt>
                <c:pt idx="4886">
                  <c:v>96.964853000000019</c:v>
                </c:pt>
                <c:pt idx="4887">
                  <c:v>96.98469900000002</c:v>
                </c:pt>
                <c:pt idx="4888">
                  <c:v>97.004543999999996</c:v>
                </c:pt>
                <c:pt idx="4889">
                  <c:v>97.024389999999983</c:v>
                </c:pt>
                <c:pt idx="4890">
                  <c:v>97.044235000000015</c:v>
                </c:pt>
                <c:pt idx="4891">
                  <c:v>97.064081000000002</c:v>
                </c:pt>
                <c:pt idx="4892">
                  <c:v>97.083926000000005</c:v>
                </c:pt>
                <c:pt idx="4893">
                  <c:v>97.103770999999966</c:v>
                </c:pt>
                <c:pt idx="4894">
                  <c:v>97.123616999999982</c:v>
                </c:pt>
                <c:pt idx="4895">
                  <c:v>97.143462</c:v>
                </c:pt>
                <c:pt idx="4896">
                  <c:v>97.163307999999986</c:v>
                </c:pt>
                <c:pt idx="4897">
                  <c:v>97.183153000000004</c:v>
                </c:pt>
                <c:pt idx="4898">
                  <c:v>97.202999000000005</c:v>
                </c:pt>
                <c:pt idx="4899">
                  <c:v>97.222843999999981</c:v>
                </c:pt>
                <c:pt idx="4900">
                  <c:v>97.242689999999996</c:v>
                </c:pt>
                <c:pt idx="4901">
                  <c:v>97.262535</c:v>
                </c:pt>
                <c:pt idx="4902">
                  <c:v>97.282379999999989</c:v>
                </c:pt>
                <c:pt idx="4903">
                  <c:v>97.302226000000005</c:v>
                </c:pt>
                <c:pt idx="4904">
                  <c:v>97.322070999999966</c:v>
                </c:pt>
                <c:pt idx="4905">
                  <c:v>97.341916999999995</c:v>
                </c:pt>
                <c:pt idx="4906">
                  <c:v>97.361761999999999</c:v>
                </c:pt>
                <c:pt idx="4907">
                  <c:v>97.381608</c:v>
                </c:pt>
                <c:pt idx="4908">
                  <c:v>97.401453000000018</c:v>
                </c:pt>
                <c:pt idx="4909">
                  <c:v>97.421299000000019</c:v>
                </c:pt>
                <c:pt idx="4910">
                  <c:v>97.441144000000008</c:v>
                </c:pt>
                <c:pt idx="4911">
                  <c:v>97.460989999999995</c:v>
                </c:pt>
                <c:pt idx="4912">
                  <c:v>97.480834999999999</c:v>
                </c:pt>
                <c:pt idx="4913">
                  <c:v>97.500680000000003</c:v>
                </c:pt>
                <c:pt idx="4914">
                  <c:v>97.520526000000004</c:v>
                </c:pt>
                <c:pt idx="4915">
                  <c:v>97.540370999999979</c:v>
                </c:pt>
                <c:pt idx="4916">
                  <c:v>97.560216999999994</c:v>
                </c:pt>
                <c:pt idx="4917">
                  <c:v>97.580061999999998</c:v>
                </c:pt>
                <c:pt idx="4918">
                  <c:v>97.599907999999999</c:v>
                </c:pt>
                <c:pt idx="4919">
                  <c:v>97.619753000000003</c:v>
                </c:pt>
                <c:pt idx="4920">
                  <c:v>97.639599000000004</c:v>
                </c:pt>
                <c:pt idx="4921">
                  <c:v>97.659443999999979</c:v>
                </c:pt>
                <c:pt idx="4922">
                  <c:v>97.679288999999969</c:v>
                </c:pt>
                <c:pt idx="4923">
                  <c:v>97.699134999999998</c:v>
                </c:pt>
                <c:pt idx="4924">
                  <c:v>97.718980000000002</c:v>
                </c:pt>
                <c:pt idx="4925">
                  <c:v>97.738826000000003</c:v>
                </c:pt>
                <c:pt idx="4926">
                  <c:v>97.758670999999993</c:v>
                </c:pt>
                <c:pt idx="4927">
                  <c:v>97.778516999999979</c:v>
                </c:pt>
                <c:pt idx="4928">
                  <c:v>97.798361999999983</c:v>
                </c:pt>
                <c:pt idx="4929">
                  <c:v>97.818207999999998</c:v>
                </c:pt>
                <c:pt idx="4930">
                  <c:v>97.838053000000002</c:v>
                </c:pt>
                <c:pt idx="4931">
                  <c:v>97.857899000000003</c:v>
                </c:pt>
                <c:pt idx="4932">
                  <c:v>97.877743999999993</c:v>
                </c:pt>
                <c:pt idx="4933">
                  <c:v>97.897588999999982</c:v>
                </c:pt>
                <c:pt idx="4934">
                  <c:v>97.917435000000012</c:v>
                </c:pt>
                <c:pt idx="4935">
                  <c:v>97.937280000000015</c:v>
                </c:pt>
                <c:pt idx="4936">
                  <c:v>97.957126000000017</c:v>
                </c:pt>
                <c:pt idx="4937">
                  <c:v>97.976970999999992</c:v>
                </c:pt>
                <c:pt idx="4938">
                  <c:v>97.996816999999993</c:v>
                </c:pt>
                <c:pt idx="4939">
                  <c:v>98.016661999999997</c:v>
                </c:pt>
                <c:pt idx="4940">
                  <c:v>98.036507999999998</c:v>
                </c:pt>
                <c:pt idx="4941">
                  <c:v>98.056353000000001</c:v>
                </c:pt>
                <c:pt idx="4942">
                  <c:v>98.076197999999991</c:v>
                </c:pt>
                <c:pt idx="4943">
                  <c:v>98.096044000000006</c:v>
                </c:pt>
                <c:pt idx="4944">
                  <c:v>98.115888999999967</c:v>
                </c:pt>
                <c:pt idx="4945">
                  <c:v>98.135734999999968</c:v>
                </c:pt>
                <c:pt idx="4946">
                  <c:v>98.155579999999986</c:v>
                </c:pt>
                <c:pt idx="4947">
                  <c:v>98.175425999999987</c:v>
                </c:pt>
                <c:pt idx="4948">
                  <c:v>98.195270999999991</c:v>
                </c:pt>
                <c:pt idx="4949">
                  <c:v>98.215117000000006</c:v>
                </c:pt>
                <c:pt idx="4950">
                  <c:v>98.234961999999996</c:v>
                </c:pt>
                <c:pt idx="4951">
                  <c:v>98.254807999999983</c:v>
                </c:pt>
                <c:pt idx="4952">
                  <c:v>98.274653000000015</c:v>
                </c:pt>
                <c:pt idx="4953">
                  <c:v>98.294498000000004</c:v>
                </c:pt>
                <c:pt idx="4954">
                  <c:v>98.314344000000006</c:v>
                </c:pt>
                <c:pt idx="4955">
                  <c:v>98.334188999999981</c:v>
                </c:pt>
                <c:pt idx="4956">
                  <c:v>98.354034999999982</c:v>
                </c:pt>
                <c:pt idx="4957">
                  <c:v>98.373879999999986</c:v>
                </c:pt>
                <c:pt idx="4958">
                  <c:v>98.393726000000001</c:v>
                </c:pt>
                <c:pt idx="4959">
                  <c:v>98.413571000000005</c:v>
                </c:pt>
                <c:pt idx="4960">
                  <c:v>98.433417000000006</c:v>
                </c:pt>
                <c:pt idx="4961">
                  <c:v>98.453261999999995</c:v>
                </c:pt>
                <c:pt idx="4962">
                  <c:v>98.473106999999999</c:v>
                </c:pt>
                <c:pt idx="4963">
                  <c:v>98.492953000000014</c:v>
                </c:pt>
                <c:pt idx="4964">
                  <c:v>98.512797999999989</c:v>
                </c:pt>
                <c:pt idx="4965">
                  <c:v>98.532644000000005</c:v>
                </c:pt>
                <c:pt idx="4966">
                  <c:v>98.552488999999966</c:v>
                </c:pt>
                <c:pt idx="4967">
                  <c:v>98.572334999999967</c:v>
                </c:pt>
                <c:pt idx="4968">
                  <c:v>98.592179999999999</c:v>
                </c:pt>
                <c:pt idx="4969">
                  <c:v>98.612026</c:v>
                </c:pt>
                <c:pt idx="4970">
                  <c:v>98.63187099999999</c:v>
                </c:pt>
                <c:pt idx="4971">
                  <c:v>98.651716999999991</c:v>
                </c:pt>
                <c:pt idx="4972">
                  <c:v>98.67156199999998</c:v>
                </c:pt>
                <c:pt idx="4973">
                  <c:v>98.691406999999998</c:v>
                </c:pt>
                <c:pt idx="4974">
                  <c:v>98.711253000000013</c:v>
                </c:pt>
                <c:pt idx="4975">
                  <c:v>98.731098000000003</c:v>
                </c:pt>
                <c:pt idx="4976">
                  <c:v>98.750944000000004</c:v>
                </c:pt>
                <c:pt idx="4977">
                  <c:v>98.770788999999965</c:v>
                </c:pt>
                <c:pt idx="4978">
                  <c:v>98.790634999999995</c:v>
                </c:pt>
                <c:pt idx="4979">
                  <c:v>98.810479999999998</c:v>
                </c:pt>
                <c:pt idx="4980">
                  <c:v>98.830325999999999</c:v>
                </c:pt>
                <c:pt idx="4981">
                  <c:v>98.850170999999989</c:v>
                </c:pt>
                <c:pt idx="4982">
                  <c:v>98.870015999999993</c:v>
                </c:pt>
                <c:pt idx="4983">
                  <c:v>98.88986199999998</c:v>
                </c:pt>
                <c:pt idx="4984">
                  <c:v>98.909706999999983</c:v>
                </c:pt>
                <c:pt idx="4985">
                  <c:v>98.929552999999999</c:v>
                </c:pt>
                <c:pt idx="4986">
                  <c:v>98.949398000000002</c:v>
                </c:pt>
                <c:pt idx="4987">
                  <c:v>98.969244000000018</c:v>
                </c:pt>
                <c:pt idx="4988">
                  <c:v>98.989089000000007</c:v>
                </c:pt>
                <c:pt idx="4989">
                  <c:v>99.00893499999998</c:v>
                </c:pt>
                <c:pt idx="4990">
                  <c:v>99.028779999999983</c:v>
                </c:pt>
                <c:pt idx="4991">
                  <c:v>99.048626000000013</c:v>
                </c:pt>
                <c:pt idx="4992">
                  <c:v>99.068470999999988</c:v>
                </c:pt>
                <c:pt idx="4993">
                  <c:v>99.088315999999992</c:v>
                </c:pt>
                <c:pt idx="4994">
                  <c:v>99.108161999999979</c:v>
                </c:pt>
                <c:pt idx="4995">
                  <c:v>99.128006999999968</c:v>
                </c:pt>
                <c:pt idx="4996">
                  <c:v>99.147852999999998</c:v>
                </c:pt>
                <c:pt idx="4997">
                  <c:v>99.167698000000001</c:v>
                </c:pt>
                <c:pt idx="4998">
                  <c:v>99.187544000000003</c:v>
                </c:pt>
                <c:pt idx="4999">
                  <c:v>99.207389000000006</c:v>
                </c:pt>
                <c:pt idx="5000">
                  <c:v>99.227234999999993</c:v>
                </c:pt>
                <c:pt idx="5001">
                  <c:v>99.247079999999997</c:v>
                </c:pt>
                <c:pt idx="5002">
                  <c:v>99.266926000000012</c:v>
                </c:pt>
                <c:pt idx="5003">
                  <c:v>99.286770999999987</c:v>
                </c:pt>
                <c:pt idx="5004">
                  <c:v>99.306616000000005</c:v>
                </c:pt>
                <c:pt idx="5005">
                  <c:v>99.326461999999992</c:v>
                </c:pt>
                <c:pt idx="5006">
                  <c:v>99.346306999999982</c:v>
                </c:pt>
                <c:pt idx="5007">
                  <c:v>99.366152999999983</c:v>
                </c:pt>
                <c:pt idx="5008">
                  <c:v>99.385997999999987</c:v>
                </c:pt>
                <c:pt idx="5009">
                  <c:v>99.405844000000002</c:v>
                </c:pt>
                <c:pt idx="5010">
                  <c:v>99.425689000000006</c:v>
                </c:pt>
                <c:pt idx="5011">
                  <c:v>99.445535000000007</c:v>
                </c:pt>
                <c:pt idx="5012">
                  <c:v>99.465379999999982</c:v>
                </c:pt>
                <c:pt idx="5013">
                  <c:v>99.485225000000014</c:v>
                </c:pt>
                <c:pt idx="5014">
                  <c:v>99.505070999999987</c:v>
                </c:pt>
                <c:pt idx="5015">
                  <c:v>99.524916000000005</c:v>
                </c:pt>
                <c:pt idx="5016">
                  <c:v>99.544762000000006</c:v>
                </c:pt>
                <c:pt idx="5017">
                  <c:v>99.564606999999995</c:v>
                </c:pt>
                <c:pt idx="5018">
                  <c:v>99.584452999999982</c:v>
                </c:pt>
                <c:pt idx="5019">
                  <c:v>99.604298</c:v>
                </c:pt>
                <c:pt idx="5020">
                  <c:v>99.624144000000001</c:v>
                </c:pt>
                <c:pt idx="5021">
                  <c:v>99.643989000000005</c:v>
                </c:pt>
                <c:pt idx="5022">
                  <c:v>99.663834999999992</c:v>
                </c:pt>
                <c:pt idx="5023">
                  <c:v>99.683679999999981</c:v>
                </c:pt>
                <c:pt idx="5024">
                  <c:v>99.703525000000013</c:v>
                </c:pt>
                <c:pt idx="5025">
                  <c:v>99.723370999999986</c:v>
                </c:pt>
                <c:pt idx="5026">
                  <c:v>99.743216000000018</c:v>
                </c:pt>
                <c:pt idx="5027">
                  <c:v>99.763062000000005</c:v>
                </c:pt>
                <c:pt idx="5028">
                  <c:v>99.78290699999998</c:v>
                </c:pt>
                <c:pt idx="5029">
                  <c:v>99.802752999999967</c:v>
                </c:pt>
                <c:pt idx="5030">
                  <c:v>99.822597999999985</c:v>
                </c:pt>
                <c:pt idx="5031">
                  <c:v>99.842444</c:v>
                </c:pt>
                <c:pt idx="5032">
                  <c:v>99.862289000000004</c:v>
                </c:pt>
                <c:pt idx="5033">
                  <c:v>99.882133999999979</c:v>
                </c:pt>
                <c:pt idx="5034">
                  <c:v>99.901979999999995</c:v>
                </c:pt>
                <c:pt idx="5035">
                  <c:v>99.921825000000013</c:v>
                </c:pt>
                <c:pt idx="5036">
                  <c:v>99.941671000000014</c:v>
                </c:pt>
                <c:pt idx="5037">
                  <c:v>99.961516000000017</c:v>
                </c:pt>
                <c:pt idx="5038">
                  <c:v>99.981362000000004</c:v>
                </c:pt>
                <c:pt idx="5039">
                  <c:v>100.00120699999999</c:v>
                </c:pt>
                <c:pt idx="5040">
                  <c:v>100.02105299999998</c:v>
                </c:pt>
                <c:pt idx="5041">
                  <c:v>100.040898</c:v>
                </c:pt>
                <c:pt idx="5042">
                  <c:v>100.060744</c:v>
                </c:pt>
                <c:pt idx="5043">
                  <c:v>100.080589</c:v>
                </c:pt>
                <c:pt idx="5044">
                  <c:v>100.10043400000001</c:v>
                </c:pt>
                <c:pt idx="5045">
                  <c:v>100.12027999999998</c:v>
                </c:pt>
                <c:pt idx="5046">
                  <c:v>100.14012500000001</c:v>
                </c:pt>
                <c:pt idx="5047">
                  <c:v>100.15997099999998</c:v>
                </c:pt>
                <c:pt idx="5048">
                  <c:v>100.17981599999999</c:v>
                </c:pt>
                <c:pt idx="5049">
                  <c:v>100.199662</c:v>
                </c:pt>
                <c:pt idx="5050">
                  <c:v>100.21950699999999</c:v>
                </c:pt>
                <c:pt idx="5051">
                  <c:v>100.23935299999998</c:v>
                </c:pt>
                <c:pt idx="5052">
                  <c:v>100.259198</c:v>
                </c:pt>
                <c:pt idx="5053">
                  <c:v>100.279043</c:v>
                </c:pt>
                <c:pt idx="5054">
                  <c:v>100.298889</c:v>
                </c:pt>
                <c:pt idx="5055">
                  <c:v>100.31873400000001</c:v>
                </c:pt>
                <c:pt idx="5056">
                  <c:v>100.33857999999998</c:v>
                </c:pt>
                <c:pt idx="5057">
                  <c:v>100.358425</c:v>
                </c:pt>
                <c:pt idx="5058">
                  <c:v>100.37827099999998</c:v>
                </c:pt>
                <c:pt idx="5059">
                  <c:v>100.398116</c:v>
                </c:pt>
                <c:pt idx="5060">
                  <c:v>100.41796200000002</c:v>
                </c:pt>
                <c:pt idx="5061">
                  <c:v>100.43780700000002</c:v>
                </c:pt>
                <c:pt idx="5062">
                  <c:v>100.45765299999999</c:v>
                </c:pt>
                <c:pt idx="5063">
                  <c:v>100.477498</c:v>
                </c:pt>
                <c:pt idx="5064">
                  <c:v>100.49734300000001</c:v>
                </c:pt>
                <c:pt idx="5065">
                  <c:v>100.51718900000002</c:v>
                </c:pt>
                <c:pt idx="5066">
                  <c:v>100.53703400000002</c:v>
                </c:pt>
                <c:pt idx="5067">
                  <c:v>100.55688000000001</c:v>
                </c:pt>
                <c:pt idx="5068">
                  <c:v>100.576725</c:v>
                </c:pt>
                <c:pt idx="5069">
                  <c:v>100.596571</c:v>
                </c:pt>
                <c:pt idx="5070">
                  <c:v>100.616416</c:v>
                </c:pt>
                <c:pt idx="5071">
                  <c:v>100.636262</c:v>
                </c:pt>
                <c:pt idx="5072">
                  <c:v>100.65610700000001</c:v>
                </c:pt>
                <c:pt idx="5073">
                  <c:v>100.67595199999998</c:v>
                </c:pt>
                <c:pt idx="5074">
                  <c:v>100.69579799999998</c:v>
                </c:pt>
                <c:pt idx="5075">
                  <c:v>100.71564300000001</c:v>
                </c:pt>
                <c:pt idx="5076">
                  <c:v>100.735489</c:v>
                </c:pt>
                <c:pt idx="5077">
                  <c:v>100.75533399999999</c:v>
                </c:pt>
                <c:pt idx="5078">
                  <c:v>100.77518000000001</c:v>
                </c:pt>
                <c:pt idx="5079">
                  <c:v>100.79502500000001</c:v>
                </c:pt>
                <c:pt idx="5080">
                  <c:v>100.814871</c:v>
                </c:pt>
                <c:pt idx="5081">
                  <c:v>100.834716</c:v>
                </c:pt>
                <c:pt idx="5082">
                  <c:v>100.854562</c:v>
                </c:pt>
                <c:pt idx="5083">
                  <c:v>100.87440700000001</c:v>
                </c:pt>
                <c:pt idx="5084">
                  <c:v>100.89425199999999</c:v>
                </c:pt>
                <c:pt idx="5085">
                  <c:v>100.91409800000001</c:v>
                </c:pt>
                <c:pt idx="5086">
                  <c:v>100.93394300000001</c:v>
                </c:pt>
                <c:pt idx="5087">
                  <c:v>100.953789</c:v>
                </c:pt>
                <c:pt idx="5088">
                  <c:v>100.973634</c:v>
                </c:pt>
                <c:pt idx="5089">
                  <c:v>100.99348000000002</c:v>
                </c:pt>
                <c:pt idx="5090">
                  <c:v>101.01332499999999</c:v>
                </c:pt>
                <c:pt idx="5091">
                  <c:v>101.033171</c:v>
                </c:pt>
                <c:pt idx="5092">
                  <c:v>101.053016</c:v>
                </c:pt>
                <c:pt idx="5093">
                  <c:v>101.07286099999999</c:v>
                </c:pt>
                <c:pt idx="5094">
                  <c:v>101.09270699999999</c:v>
                </c:pt>
                <c:pt idx="5095">
                  <c:v>101.11255199999998</c:v>
                </c:pt>
                <c:pt idx="5096">
                  <c:v>101.13239799999997</c:v>
                </c:pt>
                <c:pt idx="5097">
                  <c:v>101.152243</c:v>
                </c:pt>
                <c:pt idx="5098">
                  <c:v>101.17208899999999</c:v>
                </c:pt>
                <c:pt idx="5099">
                  <c:v>101.191934</c:v>
                </c:pt>
                <c:pt idx="5100">
                  <c:v>101.21178</c:v>
                </c:pt>
                <c:pt idx="5101">
                  <c:v>101.23162500000001</c:v>
                </c:pt>
                <c:pt idx="5102">
                  <c:v>101.251471</c:v>
                </c:pt>
                <c:pt idx="5103">
                  <c:v>101.271316</c:v>
                </c:pt>
                <c:pt idx="5104">
                  <c:v>101.29116100000002</c:v>
                </c:pt>
                <c:pt idx="5105">
                  <c:v>101.311007</c:v>
                </c:pt>
                <c:pt idx="5106">
                  <c:v>101.33085199999998</c:v>
                </c:pt>
                <c:pt idx="5107">
                  <c:v>101.35069799999998</c:v>
                </c:pt>
                <c:pt idx="5108">
                  <c:v>101.370543</c:v>
                </c:pt>
                <c:pt idx="5109">
                  <c:v>101.390389</c:v>
                </c:pt>
                <c:pt idx="5110">
                  <c:v>101.41023400000002</c:v>
                </c:pt>
                <c:pt idx="5111">
                  <c:v>101.43008</c:v>
                </c:pt>
                <c:pt idx="5112">
                  <c:v>101.44992500000001</c:v>
                </c:pt>
                <c:pt idx="5113">
                  <c:v>101.46977</c:v>
                </c:pt>
                <c:pt idx="5114">
                  <c:v>101.48961600000001</c:v>
                </c:pt>
                <c:pt idx="5115">
                  <c:v>101.509461</c:v>
                </c:pt>
                <c:pt idx="5116">
                  <c:v>101.52930699999999</c:v>
                </c:pt>
                <c:pt idx="5117">
                  <c:v>101.54915200000002</c:v>
                </c:pt>
                <c:pt idx="5118">
                  <c:v>101.56899799999998</c:v>
                </c:pt>
                <c:pt idx="5119">
                  <c:v>101.588843</c:v>
                </c:pt>
                <c:pt idx="5120">
                  <c:v>101.608689</c:v>
                </c:pt>
                <c:pt idx="5121">
                  <c:v>101.62853399999999</c:v>
                </c:pt>
                <c:pt idx="5122">
                  <c:v>101.64837999999999</c:v>
                </c:pt>
                <c:pt idx="5123">
                  <c:v>101.66822500000002</c:v>
                </c:pt>
                <c:pt idx="5124">
                  <c:v>101.68806999999998</c:v>
                </c:pt>
                <c:pt idx="5125">
                  <c:v>101.70791600000001</c:v>
                </c:pt>
                <c:pt idx="5126">
                  <c:v>101.727761</c:v>
                </c:pt>
                <c:pt idx="5127">
                  <c:v>101.74760700000002</c:v>
                </c:pt>
                <c:pt idx="5128">
                  <c:v>101.76745200000002</c:v>
                </c:pt>
                <c:pt idx="5129">
                  <c:v>101.78729800000002</c:v>
                </c:pt>
                <c:pt idx="5130">
                  <c:v>101.80714300000001</c:v>
                </c:pt>
                <c:pt idx="5131">
                  <c:v>101.826989</c:v>
                </c:pt>
                <c:pt idx="5132">
                  <c:v>101.846834</c:v>
                </c:pt>
                <c:pt idx="5133">
                  <c:v>101.866679</c:v>
                </c:pt>
                <c:pt idx="5134">
                  <c:v>101.88652500000002</c:v>
                </c:pt>
                <c:pt idx="5135">
                  <c:v>101.90637</c:v>
                </c:pt>
                <c:pt idx="5136">
                  <c:v>101.92621600000001</c:v>
                </c:pt>
                <c:pt idx="5137">
                  <c:v>101.94606100000001</c:v>
                </c:pt>
                <c:pt idx="5138">
                  <c:v>101.965907</c:v>
                </c:pt>
                <c:pt idx="5139">
                  <c:v>101.98575200000001</c:v>
                </c:pt>
                <c:pt idx="5140">
                  <c:v>102.00559800000001</c:v>
                </c:pt>
                <c:pt idx="5141">
                  <c:v>102.025443</c:v>
                </c:pt>
                <c:pt idx="5142">
                  <c:v>102.04528900000001</c:v>
                </c:pt>
                <c:pt idx="5143">
                  <c:v>102.065134</c:v>
                </c:pt>
                <c:pt idx="5144">
                  <c:v>102.084979</c:v>
                </c:pt>
                <c:pt idx="5145">
                  <c:v>102.10482500000002</c:v>
                </c:pt>
                <c:pt idx="5146">
                  <c:v>102.12466999999999</c:v>
                </c:pt>
                <c:pt idx="5147">
                  <c:v>102.14451600000001</c:v>
                </c:pt>
                <c:pt idx="5148">
                  <c:v>102.164361</c:v>
                </c:pt>
                <c:pt idx="5149">
                  <c:v>102.184207</c:v>
                </c:pt>
                <c:pt idx="5150">
                  <c:v>102.204052</c:v>
                </c:pt>
                <c:pt idx="5151">
                  <c:v>102.22389800000001</c:v>
                </c:pt>
                <c:pt idx="5152">
                  <c:v>102.24374299999998</c:v>
                </c:pt>
                <c:pt idx="5153">
                  <c:v>102.263588</c:v>
                </c:pt>
                <c:pt idx="5154">
                  <c:v>102.283434</c:v>
                </c:pt>
                <c:pt idx="5155">
                  <c:v>102.303279</c:v>
                </c:pt>
                <c:pt idx="5156">
                  <c:v>102.323125</c:v>
                </c:pt>
                <c:pt idx="5157">
                  <c:v>102.34296999999999</c:v>
                </c:pt>
                <c:pt idx="5158">
                  <c:v>102.362816</c:v>
                </c:pt>
                <c:pt idx="5159">
                  <c:v>102.382661</c:v>
                </c:pt>
                <c:pt idx="5160">
                  <c:v>102.402507</c:v>
                </c:pt>
                <c:pt idx="5161">
                  <c:v>102.42235199999999</c:v>
                </c:pt>
                <c:pt idx="5162">
                  <c:v>102.442198</c:v>
                </c:pt>
                <c:pt idx="5163">
                  <c:v>102.46204299999998</c:v>
                </c:pt>
                <c:pt idx="5164">
                  <c:v>102.481888</c:v>
                </c:pt>
                <c:pt idx="5165">
                  <c:v>102.501734</c:v>
                </c:pt>
                <c:pt idx="5166">
                  <c:v>102.521579</c:v>
                </c:pt>
                <c:pt idx="5167">
                  <c:v>102.54142500000002</c:v>
                </c:pt>
                <c:pt idx="5168">
                  <c:v>102.56127000000001</c:v>
                </c:pt>
                <c:pt idx="5169">
                  <c:v>102.58111599999999</c:v>
                </c:pt>
                <c:pt idx="5170">
                  <c:v>102.600961</c:v>
                </c:pt>
                <c:pt idx="5171">
                  <c:v>102.62080699999999</c:v>
                </c:pt>
                <c:pt idx="5172">
                  <c:v>102.640652</c:v>
                </c:pt>
                <c:pt idx="5173">
                  <c:v>102.66049700000001</c:v>
                </c:pt>
                <c:pt idx="5174">
                  <c:v>102.68034299999997</c:v>
                </c:pt>
                <c:pt idx="5175">
                  <c:v>102.700188</c:v>
                </c:pt>
                <c:pt idx="5176">
                  <c:v>102.720034</c:v>
                </c:pt>
                <c:pt idx="5177">
                  <c:v>102.739879</c:v>
                </c:pt>
                <c:pt idx="5178">
                  <c:v>102.759725</c:v>
                </c:pt>
                <c:pt idx="5179">
                  <c:v>102.77957000000001</c:v>
                </c:pt>
                <c:pt idx="5180">
                  <c:v>102.79941599999999</c:v>
                </c:pt>
                <c:pt idx="5181">
                  <c:v>102.81926100000001</c:v>
                </c:pt>
                <c:pt idx="5182">
                  <c:v>102.839107</c:v>
                </c:pt>
                <c:pt idx="5183">
                  <c:v>102.85895199999999</c:v>
                </c:pt>
                <c:pt idx="5184">
                  <c:v>102.87879699999999</c:v>
                </c:pt>
                <c:pt idx="5185">
                  <c:v>102.89864300000002</c:v>
                </c:pt>
                <c:pt idx="5186">
                  <c:v>102.918488</c:v>
                </c:pt>
                <c:pt idx="5187">
                  <c:v>102.938334</c:v>
                </c:pt>
                <c:pt idx="5188">
                  <c:v>102.958179</c:v>
                </c:pt>
                <c:pt idx="5189">
                  <c:v>102.978025</c:v>
                </c:pt>
                <c:pt idx="5190">
                  <c:v>102.99787000000002</c:v>
                </c:pt>
                <c:pt idx="5191">
                  <c:v>103.01771599999999</c:v>
                </c:pt>
                <c:pt idx="5192">
                  <c:v>103.03756100000001</c:v>
                </c:pt>
                <c:pt idx="5193">
                  <c:v>103.057406</c:v>
                </c:pt>
                <c:pt idx="5194">
                  <c:v>103.077252</c:v>
                </c:pt>
                <c:pt idx="5195">
                  <c:v>103.09709700000002</c:v>
                </c:pt>
                <c:pt idx="5196">
                  <c:v>103.11694300000002</c:v>
                </c:pt>
                <c:pt idx="5197">
                  <c:v>103.13678799999998</c:v>
                </c:pt>
                <c:pt idx="5198">
                  <c:v>103.156634</c:v>
                </c:pt>
                <c:pt idx="5199">
                  <c:v>103.17647899999999</c:v>
                </c:pt>
                <c:pt idx="5200">
                  <c:v>103.196325</c:v>
                </c:pt>
                <c:pt idx="5201">
                  <c:v>103.21617000000002</c:v>
                </c:pt>
                <c:pt idx="5202">
                  <c:v>103.23601600000002</c:v>
                </c:pt>
                <c:pt idx="5203">
                  <c:v>103.255861</c:v>
                </c:pt>
                <c:pt idx="5204">
                  <c:v>103.27570599999999</c:v>
                </c:pt>
                <c:pt idx="5205">
                  <c:v>103.295552</c:v>
                </c:pt>
                <c:pt idx="5206">
                  <c:v>103.31539699999999</c:v>
                </c:pt>
                <c:pt idx="5207">
                  <c:v>103.33524300000002</c:v>
                </c:pt>
                <c:pt idx="5208">
                  <c:v>103.35508799999997</c:v>
                </c:pt>
                <c:pt idx="5209">
                  <c:v>103.374934</c:v>
                </c:pt>
                <c:pt idx="5210">
                  <c:v>103.394779</c:v>
                </c:pt>
                <c:pt idx="5211">
                  <c:v>103.41462500000003</c:v>
                </c:pt>
                <c:pt idx="5212">
                  <c:v>103.43447</c:v>
                </c:pt>
                <c:pt idx="5213">
                  <c:v>103.45431600000002</c:v>
                </c:pt>
                <c:pt idx="5214">
                  <c:v>103.47416100000001</c:v>
                </c:pt>
                <c:pt idx="5215">
                  <c:v>103.49400600000001</c:v>
                </c:pt>
                <c:pt idx="5216">
                  <c:v>103.513852</c:v>
                </c:pt>
                <c:pt idx="5217">
                  <c:v>103.533697</c:v>
                </c:pt>
                <c:pt idx="5218">
                  <c:v>103.553543</c:v>
                </c:pt>
                <c:pt idx="5219">
                  <c:v>103.57338799999997</c:v>
                </c:pt>
                <c:pt idx="5220">
                  <c:v>103.59323400000001</c:v>
                </c:pt>
                <c:pt idx="5221">
                  <c:v>103.613079</c:v>
                </c:pt>
                <c:pt idx="5222">
                  <c:v>103.632925</c:v>
                </c:pt>
                <c:pt idx="5223">
                  <c:v>103.65276999999998</c:v>
                </c:pt>
                <c:pt idx="5224">
                  <c:v>103.67261499999998</c:v>
                </c:pt>
                <c:pt idx="5225">
                  <c:v>103.69246099999998</c:v>
                </c:pt>
                <c:pt idx="5226">
                  <c:v>103.712306</c:v>
                </c:pt>
                <c:pt idx="5227">
                  <c:v>103.732152</c:v>
                </c:pt>
                <c:pt idx="5228">
                  <c:v>103.751997</c:v>
                </c:pt>
                <c:pt idx="5229">
                  <c:v>103.771843</c:v>
                </c:pt>
                <c:pt idx="5230">
                  <c:v>103.79168799999999</c:v>
                </c:pt>
                <c:pt idx="5231">
                  <c:v>103.81153399999999</c:v>
                </c:pt>
                <c:pt idx="5232">
                  <c:v>103.831379</c:v>
                </c:pt>
                <c:pt idx="5233">
                  <c:v>103.85122500000001</c:v>
                </c:pt>
                <c:pt idx="5234">
                  <c:v>103.87106999999999</c:v>
                </c:pt>
                <c:pt idx="5235">
                  <c:v>103.89091500000002</c:v>
                </c:pt>
                <c:pt idx="5236">
                  <c:v>103.91076099999999</c:v>
                </c:pt>
                <c:pt idx="5237">
                  <c:v>103.93060600000001</c:v>
                </c:pt>
                <c:pt idx="5238">
                  <c:v>103.950452</c:v>
                </c:pt>
                <c:pt idx="5239">
                  <c:v>103.970297</c:v>
                </c:pt>
                <c:pt idx="5240">
                  <c:v>103.99014300000002</c:v>
                </c:pt>
                <c:pt idx="5241">
                  <c:v>104.00998800000001</c:v>
                </c:pt>
                <c:pt idx="5242">
                  <c:v>104.02983399999998</c:v>
                </c:pt>
                <c:pt idx="5243">
                  <c:v>104.04967900000001</c:v>
                </c:pt>
                <c:pt idx="5244">
                  <c:v>104.06952400000002</c:v>
                </c:pt>
                <c:pt idx="5245">
                  <c:v>104.08936999999999</c:v>
                </c:pt>
                <c:pt idx="5246">
                  <c:v>104.10921500000002</c:v>
                </c:pt>
                <c:pt idx="5247">
                  <c:v>104.12906099999998</c:v>
                </c:pt>
                <c:pt idx="5248">
                  <c:v>104.148906</c:v>
                </c:pt>
                <c:pt idx="5249">
                  <c:v>104.16875199999998</c:v>
                </c:pt>
                <c:pt idx="5250">
                  <c:v>104.18859699999999</c:v>
                </c:pt>
                <c:pt idx="5251">
                  <c:v>104.208443</c:v>
                </c:pt>
                <c:pt idx="5252">
                  <c:v>104.22828800000001</c:v>
                </c:pt>
                <c:pt idx="5253">
                  <c:v>104.24813399999999</c:v>
                </c:pt>
                <c:pt idx="5254">
                  <c:v>104.26797900000001</c:v>
                </c:pt>
                <c:pt idx="5255">
                  <c:v>104.28782400000001</c:v>
                </c:pt>
                <c:pt idx="5256">
                  <c:v>104.30767</c:v>
                </c:pt>
                <c:pt idx="5257">
                  <c:v>104.32751500000002</c:v>
                </c:pt>
                <c:pt idx="5258">
                  <c:v>104.34736100000002</c:v>
                </c:pt>
                <c:pt idx="5259">
                  <c:v>104.36720600000001</c:v>
                </c:pt>
                <c:pt idx="5260">
                  <c:v>104.387052</c:v>
                </c:pt>
                <c:pt idx="5261">
                  <c:v>104.406897</c:v>
                </c:pt>
                <c:pt idx="5262">
                  <c:v>104.426743</c:v>
                </c:pt>
                <c:pt idx="5263">
                  <c:v>104.44658800000002</c:v>
                </c:pt>
                <c:pt idx="5264">
                  <c:v>104.46643299999998</c:v>
                </c:pt>
                <c:pt idx="5265">
                  <c:v>104.48627900000001</c:v>
                </c:pt>
                <c:pt idx="5266">
                  <c:v>104.50612400000001</c:v>
                </c:pt>
                <c:pt idx="5267">
                  <c:v>104.52596999999999</c:v>
                </c:pt>
                <c:pt idx="5268">
                  <c:v>104.545815</c:v>
                </c:pt>
                <c:pt idx="5269">
                  <c:v>104.56566100000002</c:v>
                </c:pt>
                <c:pt idx="5270">
                  <c:v>104.585506</c:v>
                </c:pt>
                <c:pt idx="5271">
                  <c:v>104.60535199999998</c:v>
                </c:pt>
                <c:pt idx="5272">
                  <c:v>104.62519699999999</c:v>
                </c:pt>
                <c:pt idx="5273">
                  <c:v>104.645043</c:v>
                </c:pt>
                <c:pt idx="5274">
                  <c:v>104.66488799999999</c:v>
                </c:pt>
                <c:pt idx="5275">
                  <c:v>104.68473299999997</c:v>
                </c:pt>
                <c:pt idx="5276">
                  <c:v>104.70457900000001</c:v>
                </c:pt>
                <c:pt idx="5277">
                  <c:v>104.72442400000001</c:v>
                </c:pt>
                <c:pt idx="5278">
                  <c:v>104.74427000000001</c:v>
                </c:pt>
                <c:pt idx="5279">
                  <c:v>104.76411500000002</c:v>
                </c:pt>
                <c:pt idx="5280">
                  <c:v>104.78396100000002</c:v>
                </c:pt>
                <c:pt idx="5281">
                  <c:v>104.80380599999998</c:v>
                </c:pt>
                <c:pt idx="5282">
                  <c:v>104.823652</c:v>
                </c:pt>
                <c:pt idx="5283">
                  <c:v>104.843497</c:v>
                </c:pt>
                <c:pt idx="5284">
                  <c:v>104.86334199999999</c:v>
                </c:pt>
                <c:pt idx="5285">
                  <c:v>104.88318799999999</c:v>
                </c:pt>
                <c:pt idx="5286">
                  <c:v>104.90303299999998</c:v>
                </c:pt>
                <c:pt idx="5287">
                  <c:v>104.92287899999997</c:v>
                </c:pt>
                <c:pt idx="5288">
                  <c:v>104.94272400000001</c:v>
                </c:pt>
                <c:pt idx="5289">
                  <c:v>104.96257</c:v>
                </c:pt>
                <c:pt idx="5290">
                  <c:v>104.982415</c:v>
                </c:pt>
                <c:pt idx="5291">
                  <c:v>105.002261</c:v>
                </c:pt>
                <c:pt idx="5292">
                  <c:v>105.02210599999998</c:v>
                </c:pt>
                <c:pt idx="5293">
                  <c:v>105.04195199999999</c:v>
                </c:pt>
                <c:pt idx="5294">
                  <c:v>105.061797</c:v>
                </c:pt>
                <c:pt idx="5295">
                  <c:v>105.081642</c:v>
                </c:pt>
                <c:pt idx="5296">
                  <c:v>105.10148799999999</c:v>
                </c:pt>
                <c:pt idx="5297">
                  <c:v>105.12133300000001</c:v>
                </c:pt>
                <c:pt idx="5298">
                  <c:v>105.14117899999998</c:v>
                </c:pt>
                <c:pt idx="5299">
                  <c:v>105.16102400000001</c:v>
                </c:pt>
                <c:pt idx="5300">
                  <c:v>105.18086999999998</c:v>
                </c:pt>
                <c:pt idx="5301">
                  <c:v>105.200715</c:v>
                </c:pt>
                <c:pt idx="5302">
                  <c:v>105.220561</c:v>
                </c:pt>
                <c:pt idx="5303">
                  <c:v>105.24040599999999</c:v>
                </c:pt>
                <c:pt idx="5304">
                  <c:v>105.26025100000001</c:v>
                </c:pt>
                <c:pt idx="5305">
                  <c:v>105.280097</c:v>
                </c:pt>
                <c:pt idx="5306">
                  <c:v>105.299942</c:v>
                </c:pt>
                <c:pt idx="5307">
                  <c:v>105.31978799999999</c:v>
                </c:pt>
                <c:pt idx="5308">
                  <c:v>105.33963300000002</c:v>
                </c:pt>
                <c:pt idx="5309">
                  <c:v>105.35947899999996</c:v>
                </c:pt>
                <c:pt idx="5310">
                  <c:v>105.379324</c:v>
                </c:pt>
                <c:pt idx="5311">
                  <c:v>105.39917</c:v>
                </c:pt>
                <c:pt idx="5312">
                  <c:v>105.41901500000002</c:v>
                </c:pt>
                <c:pt idx="5313">
                  <c:v>105.438861</c:v>
                </c:pt>
                <c:pt idx="5314">
                  <c:v>105.45870600000001</c:v>
                </c:pt>
                <c:pt idx="5315">
                  <c:v>105.478551</c:v>
                </c:pt>
                <c:pt idx="5316">
                  <c:v>105.498397</c:v>
                </c:pt>
                <c:pt idx="5317">
                  <c:v>105.518242</c:v>
                </c:pt>
                <c:pt idx="5318">
                  <c:v>105.53808799999999</c:v>
                </c:pt>
                <c:pt idx="5319">
                  <c:v>105.55793300000002</c:v>
                </c:pt>
                <c:pt idx="5320">
                  <c:v>105.57777900000001</c:v>
                </c:pt>
                <c:pt idx="5321">
                  <c:v>105.59762400000002</c:v>
                </c:pt>
                <c:pt idx="5322">
                  <c:v>105.61747</c:v>
                </c:pt>
                <c:pt idx="5323">
                  <c:v>105.637315</c:v>
                </c:pt>
                <c:pt idx="5324">
                  <c:v>105.65716</c:v>
                </c:pt>
                <c:pt idx="5325">
                  <c:v>105.67700600000001</c:v>
                </c:pt>
                <c:pt idx="5326">
                  <c:v>105.696851</c:v>
                </c:pt>
                <c:pt idx="5327">
                  <c:v>105.71669700000001</c:v>
                </c:pt>
                <c:pt idx="5328">
                  <c:v>105.736542</c:v>
                </c:pt>
                <c:pt idx="5329">
                  <c:v>105.75638799999999</c:v>
                </c:pt>
                <c:pt idx="5330">
                  <c:v>105.776233</c:v>
                </c:pt>
                <c:pt idx="5331">
                  <c:v>105.79607900000002</c:v>
                </c:pt>
                <c:pt idx="5332">
                  <c:v>105.81592400000001</c:v>
                </c:pt>
                <c:pt idx="5333">
                  <c:v>105.83576999999998</c:v>
                </c:pt>
                <c:pt idx="5334">
                  <c:v>105.855615</c:v>
                </c:pt>
                <c:pt idx="5335">
                  <c:v>105.87545999999999</c:v>
                </c:pt>
                <c:pt idx="5336">
                  <c:v>105.89530600000001</c:v>
                </c:pt>
                <c:pt idx="5337">
                  <c:v>105.91515099999999</c:v>
                </c:pt>
                <c:pt idx="5338">
                  <c:v>105.93499700000001</c:v>
                </c:pt>
                <c:pt idx="5339">
                  <c:v>105.954842</c:v>
                </c:pt>
                <c:pt idx="5340">
                  <c:v>105.974688</c:v>
                </c:pt>
                <c:pt idx="5341">
                  <c:v>105.99453300000002</c:v>
                </c:pt>
                <c:pt idx="5342">
                  <c:v>106.01437900000002</c:v>
                </c:pt>
                <c:pt idx="5343">
                  <c:v>106.03422400000001</c:v>
                </c:pt>
                <c:pt idx="5344">
                  <c:v>106.05406900000001</c:v>
                </c:pt>
                <c:pt idx="5345">
                  <c:v>106.073915</c:v>
                </c:pt>
                <c:pt idx="5346">
                  <c:v>106.09376</c:v>
                </c:pt>
                <c:pt idx="5347">
                  <c:v>106.113606</c:v>
                </c:pt>
                <c:pt idx="5348">
                  <c:v>106.13345099999998</c:v>
                </c:pt>
                <c:pt idx="5349">
                  <c:v>106.15329699999998</c:v>
                </c:pt>
                <c:pt idx="5350">
                  <c:v>106.17314199999998</c:v>
                </c:pt>
                <c:pt idx="5351">
                  <c:v>106.19298799999999</c:v>
                </c:pt>
                <c:pt idx="5352">
                  <c:v>106.212833</c:v>
                </c:pt>
                <c:pt idx="5353">
                  <c:v>106.232679</c:v>
                </c:pt>
                <c:pt idx="5354">
                  <c:v>106.25252399999999</c:v>
                </c:pt>
                <c:pt idx="5355">
                  <c:v>106.272369</c:v>
                </c:pt>
                <c:pt idx="5356">
                  <c:v>106.29221500000001</c:v>
                </c:pt>
                <c:pt idx="5357">
                  <c:v>106.31206</c:v>
                </c:pt>
                <c:pt idx="5358">
                  <c:v>106.331906</c:v>
                </c:pt>
                <c:pt idx="5359">
                  <c:v>106.35175099999998</c:v>
                </c:pt>
                <c:pt idx="5360">
                  <c:v>106.37159699999998</c:v>
                </c:pt>
                <c:pt idx="5361">
                  <c:v>106.391442</c:v>
                </c:pt>
                <c:pt idx="5362">
                  <c:v>106.41128800000001</c:v>
                </c:pt>
                <c:pt idx="5363">
                  <c:v>106.43113300000002</c:v>
                </c:pt>
                <c:pt idx="5364">
                  <c:v>106.45097800000001</c:v>
                </c:pt>
                <c:pt idx="5365">
                  <c:v>106.47082399999999</c:v>
                </c:pt>
                <c:pt idx="5366">
                  <c:v>106.49066900000003</c:v>
                </c:pt>
                <c:pt idx="5367">
                  <c:v>106.51051500000001</c:v>
                </c:pt>
                <c:pt idx="5368">
                  <c:v>106.53036</c:v>
                </c:pt>
                <c:pt idx="5369">
                  <c:v>106.550206</c:v>
                </c:pt>
                <c:pt idx="5370">
                  <c:v>106.57005100000001</c:v>
                </c:pt>
                <c:pt idx="5371">
                  <c:v>106.58989699999998</c:v>
                </c:pt>
                <c:pt idx="5372">
                  <c:v>106.60974199999998</c:v>
                </c:pt>
                <c:pt idx="5373">
                  <c:v>106.62958799999998</c:v>
                </c:pt>
                <c:pt idx="5374">
                  <c:v>106.649433</c:v>
                </c:pt>
                <c:pt idx="5375">
                  <c:v>106.66927800000001</c:v>
                </c:pt>
                <c:pt idx="5376">
                  <c:v>106.68912400000002</c:v>
                </c:pt>
                <c:pt idx="5377">
                  <c:v>106.70896900000001</c:v>
                </c:pt>
                <c:pt idx="5378">
                  <c:v>106.728815</c:v>
                </c:pt>
                <c:pt idx="5379">
                  <c:v>106.74866000000002</c:v>
                </c:pt>
                <c:pt idx="5380">
                  <c:v>106.768506</c:v>
                </c:pt>
                <c:pt idx="5381">
                  <c:v>106.78835100000001</c:v>
                </c:pt>
                <c:pt idx="5382">
                  <c:v>106.80819700000001</c:v>
                </c:pt>
                <c:pt idx="5383">
                  <c:v>106.82804199999998</c:v>
                </c:pt>
                <c:pt idx="5384">
                  <c:v>106.847887</c:v>
                </c:pt>
                <c:pt idx="5385">
                  <c:v>106.867733</c:v>
                </c:pt>
                <c:pt idx="5386">
                  <c:v>106.88757799999999</c:v>
                </c:pt>
                <c:pt idx="5387">
                  <c:v>106.90742400000003</c:v>
                </c:pt>
                <c:pt idx="5388">
                  <c:v>106.92726900000002</c:v>
                </c:pt>
                <c:pt idx="5389">
                  <c:v>106.94711500000003</c:v>
                </c:pt>
                <c:pt idx="5390">
                  <c:v>106.96696000000001</c:v>
                </c:pt>
                <c:pt idx="5391">
                  <c:v>106.986806</c:v>
                </c:pt>
                <c:pt idx="5392">
                  <c:v>107.00665100000002</c:v>
                </c:pt>
                <c:pt idx="5393">
                  <c:v>107.02649700000001</c:v>
                </c:pt>
                <c:pt idx="5394">
                  <c:v>107.046342</c:v>
                </c:pt>
                <c:pt idx="5395">
                  <c:v>107.066187</c:v>
                </c:pt>
                <c:pt idx="5396">
                  <c:v>107.086033</c:v>
                </c:pt>
                <c:pt idx="5397">
                  <c:v>107.10587799999998</c:v>
                </c:pt>
                <c:pt idx="5398">
                  <c:v>107.12572400000001</c:v>
                </c:pt>
                <c:pt idx="5399">
                  <c:v>107.14556899999998</c:v>
                </c:pt>
                <c:pt idx="5400">
                  <c:v>107.165415</c:v>
                </c:pt>
                <c:pt idx="5401">
                  <c:v>107.18526</c:v>
                </c:pt>
                <c:pt idx="5402">
                  <c:v>107.205106</c:v>
                </c:pt>
                <c:pt idx="5403">
                  <c:v>107.224951</c:v>
                </c:pt>
                <c:pt idx="5404">
                  <c:v>107.24479599999999</c:v>
                </c:pt>
                <c:pt idx="5405">
                  <c:v>107.26464199999999</c:v>
                </c:pt>
                <c:pt idx="5406">
                  <c:v>107.284487</c:v>
                </c:pt>
                <c:pt idx="5407">
                  <c:v>107.304333</c:v>
                </c:pt>
                <c:pt idx="5408">
                  <c:v>107.32417799999999</c:v>
                </c:pt>
                <c:pt idx="5409">
                  <c:v>107.34402400000002</c:v>
                </c:pt>
                <c:pt idx="5410">
                  <c:v>107.36386899999998</c:v>
                </c:pt>
                <c:pt idx="5411">
                  <c:v>107.383715</c:v>
                </c:pt>
                <c:pt idx="5412">
                  <c:v>107.40356000000001</c:v>
                </c:pt>
                <c:pt idx="5413">
                  <c:v>107.423406</c:v>
                </c:pt>
                <c:pt idx="5414">
                  <c:v>107.44325100000002</c:v>
                </c:pt>
                <c:pt idx="5415">
                  <c:v>107.46309599999999</c:v>
                </c:pt>
                <c:pt idx="5416">
                  <c:v>107.48294199999998</c:v>
                </c:pt>
                <c:pt idx="5417">
                  <c:v>107.50278699999998</c:v>
                </c:pt>
                <c:pt idx="5418">
                  <c:v>107.522633</c:v>
                </c:pt>
                <c:pt idx="5419">
                  <c:v>107.54247799999999</c:v>
                </c:pt>
                <c:pt idx="5420">
                  <c:v>107.562324</c:v>
                </c:pt>
                <c:pt idx="5421">
                  <c:v>107.58216899999998</c:v>
                </c:pt>
                <c:pt idx="5422">
                  <c:v>107.60201499999998</c:v>
                </c:pt>
                <c:pt idx="5423">
                  <c:v>107.62186</c:v>
                </c:pt>
                <c:pt idx="5424">
                  <c:v>107.641705</c:v>
                </c:pt>
                <c:pt idx="5425">
                  <c:v>107.661551</c:v>
                </c:pt>
                <c:pt idx="5426">
                  <c:v>107.68139600000001</c:v>
                </c:pt>
                <c:pt idx="5427">
                  <c:v>107.70124199999999</c:v>
                </c:pt>
                <c:pt idx="5428">
                  <c:v>107.721087</c:v>
                </c:pt>
                <c:pt idx="5429">
                  <c:v>107.74093300000001</c:v>
                </c:pt>
                <c:pt idx="5430">
                  <c:v>107.76077799999999</c:v>
                </c:pt>
                <c:pt idx="5431">
                  <c:v>107.78062400000002</c:v>
                </c:pt>
                <c:pt idx="5432">
                  <c:v>107.80046900000002</c:v>
                </c:pt>
                <c:pt idx="5433">
                  <c:v>107.82031499999998</c:v>
                </c:pt>
                <c:pt idx="5434">
                  <c:v>107.84016000000001</c:v>
                </c:pt>
                <c:pt idx="5435">
                  <c:v>107.860005</c:v>
                </c:pt>
                <c:pt idx="5436">
                  <c:v>107.87985099999999</c:v>
                </c:pt>
                <c:pt idx="5437">
                  <c:v>107.89969600000002</c:v>
                </c:pt>
                <c:pt idx="5438">
                  <c:v>107.91954200000002</c:v>
                </c:pt>
                <c:pt idx="5439">
                  <c:v>107.939387</c:v>
                </c:pt>
                <c:pt idx="5440">
                  <c:v>107.95923300000001</c:v>
                </c:pt>
                <c:pt idx="5441">
                  <c:v>107.97907799999999</c:v>
                </c:pt>
                <c:pt idx="5442">
                  <c:v>107.99892400000002</c:v>
                </c:pt>
                <c:pt idx="5443">
                  <c:v>108.01876900000002</c:v>
                </c:pt>
                <c:pt idx="5444">
                  <c:v>108.03861499999999</c:v>
                </c:pt>
                <c:pt idx="5445">
                  <c:v>108.05846</c:v>
                </c:pt>
                <c:pt idx="5446">
                  <c:v>108.07830499999999</c:v>
                </c:pt>
                <c:pt idx="5447">
                  <c:v>108.098151</c:v>
                </c:pt>
                <c:pt idx="5448">
                  <c:v>108.11799600000002</c:v>
                </c:pt>
                <c:pt idx="5449">
                  <c:v>108.13784200000001</c:v>
                </c:pt>
                <c:pt idx="5450">
                  <c:v>108.157687</c:v>
                </c:pt>
                <c:pt idx="5451">
                  <c:v>108.177533</c:v>
                </c:pt>
                <c:pt idx="5452">
                  <c:v>108.19737799999999</c:v>
                </c:pt>
                <c:pt idx="5453">
                  <c:v>108.21722400000003</c:v>
                </c:pt>
                <c:pt idx="5454">
                  <c:v>108.23706900000003</c:v>
                </c:pt>
                <c:pt idx="5455">
                  <c:v>108.25691399999999</c:v>
                </c:pt>
                <c:pt idx="5456">
                  <c:v>108.27676</c:v>
                </c:pt>
                <c:pt idx="5457">
                  <c:v>108.29660500000001</c:v>
                </c:pt>
                <c:pt idx="5458">
                  <c:v>108.316451</c:v>
                </c:pt>
                <c:pt idx="5459">
                  <c:v>108.336296</c:v>
                </c:pt>
                <c:pt idx="5460">
                  <c:v>108.35614200000001</c:v>
                </c:pt>
                <c:pt idx="5461">
                  <c:v>108.37598699999997</c:v>
                </c:pt>
                <c:pt idx="5462">
                  <c:v>108.395833</c:v>
                </c:pt>
                <c:pt idx="5463">
                  <c:v>108.415678</c:v>
                </c:pt>
                <c:pt idx="5464">
                  <c:v>108.43552400000002</c:v>
                </c:pt>
                <c:pt idx="5465">
                  <c:v>108.455369</c:v>
                </c:pt>
                <c:pt idx="5466">
                  <c:v>108.47521399999999</c:v>
                </c:pt>
                <c:pt idx="5467">
                  <c:v>108.49506000000001</c:v>
                </c:pt>
                <c:pt idx="5468">
                  <c:v>108.51490500000001</c:v>
                </c:pt>
                <c:pt idx="5469">
                  <c:v>108.534751</c:v>
                </c:pt>
                <c:pt idx="5470">
                  <c:v>108.554596</c:v>
                </c:pt>
                <c:pt idx="5471">
                  <c:v>108.57444199999999</c:v>
                </c:pt>
                <c:pt idx="5472">
                  <c:v>108.59428699999999</c:v>
                </c:pt>
                <c:pt idx="5473">
                  <c:v>108.61413300000001</c:v>
                </c:pt>
                <c:pt idx="5474">
                  <c:v>108.63397799999998</c:v>
                </c:pt>
                <c:pt idx="5475">
                  <c:v>108.653823</c:v>
                </c:pt>
                <c:pt idx="5476">
                  <c:v>108.673669</c:v>
                </c:pt>
                <c:pt idx="5477">
                  <c:v>108.69351399999999</c:v>
                </c:pt>
                <c:pt idx="5478">
                  <c:v>108.71335999999999</c:v>
                </c:pt>
                <c:pt idx="5479">
                  <c:v>108.73320500000001</c:v>
                </c:pt>
                <c:pt idx="5480">
                  <c:v>108.753051</c:v>
                </c:pt>
                <c:pt idx="5481">
                  <c:v>108.77289599999999</c:v>
                </c:pt>
                <c:pt idx="5482">
                  <c:v>108.79274199999999</c:v>
                </c:pt>
                <c:pt idx="5483">
                  <c:v>108.81258699999998</c:v>
                </c:pt>
                <c:pt idx="5484">
                  <c:v>108.83243299999997</c:v>
                </c:pt>
                <c:pt idx="5485">
                  <c:v>108.85227799999998</c:v>
                </c:pt>
                <c:pt idx="5486">
                  <c:v>108.872123</c:v>
                </c:pt>
                <c:pt idx="5487">
                  <c:v>108.89196900000002</c:v>
                </c:pt>
                <c:pt idx="5488">
                  <c:v>108.91181400000004</c:v>
                </c:pt>
                <c:pt idx="5489">
                  <c:v>108.93166000000001</c:v>
                </c:pt>
                <c:pt idx="5490">
                  <c:v>108.95150500000001</c:v>
                </c:pt>
                <c:pt idx="5491">
                  <c:v>108.971351</c:v>
                </c:pt>
                <c:pt idx="5492">
                  <c:v>108.99119600000002</c:v>
                </c:pt>
                <c:pt idx="5493">
                  <c:v>109.011042</c:v>
                </c:pt>
                <c:pt idx="5494">
                  <c:v>109.03088700000001</c:v>
                </c:pt>
                <c:pt idx="5495">
                  <c:v>109.05073199999998</c:v>
                </c:pt>
                <c:pt idx="5496">
                  <c:v>109.07057799999998</c:v>
                </c:pt>
                <c:pt idx="5497">
                  <c:v>109.09042300000002</c:v>
                </c:pt>
                <c:pt idx="5498">
                  <c:v>109.11026900000002</c:v>
                </c:pt>
                <c:pt idx="5499">
                  <c:v>109.13011400000002</c:v>
                </c:pt>
                <c:pt idx="5500">
                  <c:v>109.14995999999999</c:v>
                </c:pt>
                <c:pt idx="5501">
                  <c:v>109.169805</c:v>
                </c:pt>
                <c:pt idx="5502">
                  <c:v>109.189651</c:v>
                </c:pt>
                <c:pt idx="5503">
                  <c:v>109.209496</c:v>
                </c:pt>
                <c:pt idx="5504">
                  <c:v>109.22934199999999</c:v>
                </c:pt>
                <c:pt idx="5505">
                  <c:v>109.24918700000002</c:v>
                </c:pt>
                <c:pt idx="5506">
                  <c:v>109.269032</c:v>
                </c:pt>
                <c:pt idx="5507">
                  <c:v>109.28887799999998</c:v>
                </c:pt>
                <c:pt idx="5508">
                  <c:v>109.308723</c:v>
                </c:pt>
                <c:pt idx="5509">
                  <c:v>109.328569</c:v>
                </c:pt>
                <c:pt idx="5510">
                  <c:v>109.34841400000002</c:v>
                </c:pt>
                <c:pt idx="5511">
                  <c:v>109.36826000000002</c:v>
                </c:pt>
                <c:pt idx="5512">
                  <c:v>109.388105</c:v>
                </c:pt>
                <c:pt idx="5513">
                  <c:v>109.40795100000001</c:v>
                </c:pt>
                <c:pt idx="5514">
                  <c:v>109.427796</c:v>
                </c:pt>
                <c:pt idx="5515">
                  <c:v>109.44764100000002</c:v>
                </c:pt>
                <c:pt idx="5516">
                  <c:v>109.46748700000002</c:v>
                </c:pt>
                <c:pt idx="5517">
                  <c:v>109.48733199999998</c:v>
                </c:pt>
                <c:pt idx="5518">
                  <c:v>109.507178</c:v>
                </c:pt>
                <c:pt idx="5519">
                  <c:v>109.52702300000001</c:v>
                </c:pt>
                <c:pt idx="5520">
                  <c:v>109.54686900000002</c:v>
                </c:pt>
                <c:pt idx="5521">
                  <c:v>109.566714</c:v>
                </c:pt>
                <c:pt idx="5522">
                  <c:v>109.58656000000002</c:v>
                </c:pt>
                <c:pt idx="5523">
                  <c:v>109.606405</c:v>
                </c:pt>
                <c:pt idx="5524">
                  <c:v>109.626251</c:v>
                </c:pt>
                <c:pt idx="5525">
                  <c:v>109.646096</c:v>
                </c:pt>
                <c:pt idx="5526">
                  <c:v>109.66594099999999</c:v>
                </c:pt>
                <c:pt idx="5527">
                  <c:v>109.68578699999998</c:v>
                </c:pt>
                <c:pt idx="5528">
                  <c:v>109.70563199999998</c:v>
                </c:pt>
                <c:pt idx="5529">
                  <c:v>109.72547799999998</c:v>
                </c:pt>
                <c:pt idx="5530">
                  <c:v>109.74532300000001</c:v>
                </c:pt>
                <c:pt idx="5531">
                  <c:v>109.76516900000001</c:v>
                </c:pt>
                <c:pt idx="5532">
                  <c:v>109.785014</c:v>
                </c:pt>
                <c:pt idx="5533">
                  <c:v>109.80486000000002</c:v>
                </c:pt>
                <c:pt idx="5534">
                  <c:v>109.82470499999998</c:v>
                </c:pt>
                <c:pt idx="5535">
                  <c:v>109.84455000000001</c:v>
                </c:pt>
                <c:pt idx="5536">
                  <c:v>109.864396</c:v>
                </c:pt>
                <c:pt idx="5537">
                  <c:v>109.884241</c:v>
                </c:pt>
                <c:pt idx="5538">
                  <c:v>109.904087</c:v>
                </c:pt>
                <c:pt idx="5539">
                  <c:v>109.92393199999998</c:v>
                </c:pt>
                <c:pt idx="5540">
                  <c:v>109.94377799999998</c:v>
                </c:pt>
                <c:pt idx="5541">
                  <c:v>109.96362300000003</c:v>
                </c:pt>
                <c:pt idx="5542">
                  <c:v>109.98346900000001</c:v>
                </c:pt>
                <c:pt idx="5543">
                  <c:v>110.003314</c:v>
                </c:pt>
                <c:pt idx="5544">
                  <c:v>110.02316</c:v>
                </c:pt>
                <c:pt idx="5545">
                  <c:v>110.04300499999999</c:v>
                </c:pt>
                <c:pt idx="5546">
                  <c:v>110.06285</c:v>
                </c:pt>
                <c:pt idx="5547">
                  <c:v>110.082696</c:v>
                </c:pt>
                <c:pt idx="5548">
                  <c:v>110.10254099999999</c:v>
                </c:pt>
                <c:pt idx="5549">
                  <c:v>110.12238699999997</c:v>
                </c:pt>
                <c:pt idx="5550">
                  <c:v>110.14223200000001</c:v>
                </c:pt>
                <c:pt idx="5551">
                  <c:v>110.16207799999997</c:v>
                </c:pt>
                <c:pt idx="5552">
                  <c:v>110.18192300000001</c:v>
                </c:pt>
                <c:pt idx="5553">
                  <c:v>110.20176900000001</c:v>
                </c:pt>
                <c:pt idx="5554">
                  <c:v>110.22161400000002</c:v>
                </c:pt>
                <c:pt idx="5555">
                  <c:v>110.24145900000003</c:v>
                </c:pt>
                <c:pt idx="5556">
                  <c:v>110.26130499999999</c:v>
                </c:pt>
                <c:pt idx="5557">
                  <c:v>110.28115000000001</c:v>
                </c:pt>
                <c:pt idx="5558">
                  <c:v>110.300996</c:v>
                </c:pt>
                <c:pt idx="5559">
                  <c:v>110.32084099999999</c:v>
                </c:pt>
                <c:pt idx="5560">
                  <c:v>110.340687</c:v>
                </c:pt>
                <c:pt idx="5561">
                  <c:v>110.36053200000001</c:v>
                </c:pt>
                <c:pt idx="5562">
                  <c:v>110.38037799999996</c:v>
                </c:pt>
                <c:pt idx="5563">
                  <c:v>110.40022300000003</c:v>
                </c:pt>
                <c:pt idx="5564">
                  <c:v>110.42006900000001</c:v>
                </c:pt>
                <c:pt idx="5565">
                  <c:v>110.43991400000002</c:v>
                </c:pt>
                <c:pt idx="5566">
                  <c:v>110.45975900000002</c:v>
                </c:pt>
                <c:pt idx="5567">
                  <c:v>110.47960500000002</c:v>
                </c:pt>
                <c:pt idx="5568">
                  <c:v>110.49945000000001</c:v>
                </c:pt>
                <c:pt idx="5569">
                  <c:v>110.51929600000001</c:v>
                </c:pt>
                <c:pt idx="5570">
                  <c:v>110.539141</c:v>
                </c:pt>
                <c:pt idx="5571">
                  <c:v>110.55898699999999</c:v>
                </c:pt>
                <c:pt idx="5572">
                  <c:v>110.57883199999999</c:v>
                </c:pt>
                <c:pt idx="5573">
                  <c:v>110.59867800000001</c:v>
                </c:pt>
                <c:pt idx="5574">
                  <c:v>110.61852300000001</c:v>
                </c:pt>
                <c:pt idx="5575">
                  <c:v>110.63836799999999</c:v>
                </c:pt>
                <c:pt idx="5576">
                  <c:v>110.658214</c:v>
                </c:pt>
                <c:pt idx="5577">
                  <c:v>110.67805899999999</c:v>
                </c:pt>
                <c:pt idx="5578">
                  <c:v>110.69790500000002</c:v>
                </c:pt>
                <c:pt idx="5579">
                  <c:v>110.71775000000001</c:v>
                </c:pt>
                <c:pt idx="5580">
                  <c:v>110.73759600000001</c:v>
                </c:pt>
                <c:pt idx="5581">
                  <c:v>110.757441</c:v>
                </c:pt>
                <c:pt idx="5582">
                  <c:v>110.777287</c:v>
                </c:pt>
                <c:pt idx="5583">
                  <c:v>110.797132</c:v>
                </c:pt>
                <c:pt idx="5584">
                  <c:v>110.81697800000001</c:v>
                </c:pt>
                <c:pt idx="5585">
                  <c:v>110.83682300000001</c:v>
                </c:pt>
                <c:pt idx="5586">
                  <c:v>110.856668</c:v>
                </c:pt>
                <c:pt idx="5587">
                  <c:v>110.876514</c:v>
                </c:pt>
                <c:pt idx="5588">
                  <c:v>110.896359</c:v>
                </c:pt>
                <c:pt idx="5589">
                  <c:v>110.91620500000003</c:v>
                </c:pt>
                <c:pt idx="5590">
                  <c:v>110.93604999999999</c:v>
                </c:pt>
                <c:pt idx="5591">
                  <c:v>110.955896</c:v>
                </c:pt>
                <c:pt idx="5592">
                  <c:v>110.97574099999999</c:v>
                </c:pt>
                <c:pt idx="5593">
                  <c:v>110.995587</c:v>
                </c:pt>
                <c:pt idx="5594">
                  <c:v>111.01543199999999</c:v>
                </c:pt>
                <c:pt idx="5595">
                  <c:v>111.03527699999998</c:v>
                </c:pt>
                <c:pt idx="5596">
                  <c:v>111.05512299999998</c:v>
                </c:pt>
                <c:pt idx="5597">
                  <c:v>111.074968</c:v>
                </c:pt>
                <c:pt idx="5598">
                  <c:v>111.09481400000001</c:v>
                </c:pt>
                <c:pt idx="5599">
                  <c:v>111.11465900000002</c:v>
                </c:pt>
                <c:pt idx="5600">
                  <c:v>111.134505</c:v>
                </c:pt>
                <c:pt idx="5601">
                  <c:v>111.15434999999998</c:v>
                </c:pt>
                <c:pt idx="5602">
                  <c:v>111.17419599999998</c:v>
                </c:pt>
                <c:pt idx="5603">
                  <c:v>111.194041</c:v>
                </c:pt>
                <c:pt idx="5604">
                  <c:v>111.213887</c:v>
                </c:pt>
                <c:pt idx="5605">
                  <c:v>111.23373199999999</c:v>
                </c:pt>
                <c:pt idx="5606">
                  <c:v>111.25357700000001</c:v>
                </c:pt>
                <c:pt idx="5607">
                  <c:v>111.27342299999998</c:v>
                </c:pt>
                <c:pt idx="5608">
                  <c:v>111.29326800000001</c:v>
                </c:pt>
                <c:pt idx="5609">
                  <c:v>111.31311400000001</c:v>
                </c:pt>
                <c:pt idx="5610">
                  <c:v>111.332959</c:v>
                </c:pt>
                <c:pt idx="5611">
                  <c:v>111.35280499999999</c:v>
                </c:pt>
                <c:pt idx="5612">
                  <c:v>111.37264999999998</c:v>
                </c:pt>
                <c:pt idx="5613">
                  <c:v>111.39249599999998</c:v>
                </c:pt>
                <c:pt idx="5614">
                  <c:v>111.412341</c:v>
                </c:pt>
                <c:pt idx="5615">
                  <c:v>111.432186</c:v>
                </c:pt>
                <c:pt idx="5616">
                  <c:v>111.45203199999999</c:v>
                </c:pt>
                <c:pt idx="5617">
                  <c:v>111.47187700000001</c:v>
                </c:pt>
                <c:pt idx="5618">
                  <c:v>111.49172299999999</c:v>
                </c:pt>
                <c:pt idx="5619">
                  <c:v>111.51156800000001</c:v>
                </c:pt>
                <c:pt idx="5620">
                  <c:v>111.53141400000001</c:v>
                </c:pt>
                <c:pt idx="5621">
                  <c:v>111.55125900000002</c:v>
                </c:pt>
                <c:pt idx="5622">
                  <c:v>111.571105</c:v>
                </c:pt>
                <c:pt idx="5623">
                  <c:v>111.59095000000002</c:v>
                </c:pt>
                <c:pt idx="5624">
                  <c:v>111.61079599999998</c:v>
                </c:pt>
                <c:pt idx="5625">
                  <c:v>111.630641</c:v>
                </c:pt>
                <c:pt idx="5626">
                  <c:v>111.65048599999999</c:v>
                </c:pt>
                <c:pt idx="5627">
                  <c:v>111.67033199999997</c:v>
                </c:pt>
                <c:pt idx="5628">
                  <c:v>111.69017700000001</c:v>
                </c:pt>
                <c:pt idx="5629">
                  <c:v>111.71002300000004</c:v>
                </c:pt>
                <c:pt idx="5630">
                  <c:v>111.729868</c:v>
                </c:pt>
                <c:pt idx="5631">
                  <c:v>111.74971400000001</c:v>
                </c:pt>
                <c:pt idx="5632">
                  <c:v>111.76955900000002</c:v>
                </c:pt>
                <c:pt idx="5633">
                  <c:v>111.789405</c:v>
                </c:pt>
                <c:pt idx="5634">
                  <c:v>111.80925000000002</c:v>
                </c:pt>
                <c:pt idx="5635">
                  <c:v>111.829095</c:v>
                </c:pt>
                <c:pt idx="5636">
                  <c:v>111.848941</c:v>
                </c:pt>
                <c:pt idx="5637">
                  <c:v>111.86878599999999</c:v>
                </c:pt>
                <c:pt idx="5638">
                  <c:v>111.88863199999999</c:v>
                </c:pt>
                <c:pt idx="5639">
                  <c:v>111.90847699999999</c:v>
                </c:pt>
                <c:pt idx="5640">
                  <c:v>111.92832300000002</c:v>
                </c:pt>
                <c:pt idx="5641">
                  <c:v>111.94816800000001</c:v>
                </c:pt>
                <c:pt idx="5642">
                  <c:v>111.96801400000001</c:v>
                </c:pt>
                <c:pt idx="5643">
                  <c:v>111.98785900000001</c:v>
                </c:pt>
                <c:pt idx="5644">
                  <c:v>112.007705</c:v>
                </c:pt>
                <c:pt idx="5645">
                  <c:v>112.02755000000002</c:v>
                </c:pt>
                <c:pt idx="5646">
                  <c:v>112.04739499999999</c:v>
                </c:pt>
                <c:pt idx="5647">
                  <c:v>112.06724100000001</c:v>
                </c:pt>
                <c:pt idx="5648">
                  <c:v>112.087086</c:v>
                </c:pt>
                <c:pt idx="5649">
                  <c:v>112.10693199999999</c:v>
                </c:pt>
                <c:pt idx="5650">
                  <c:v>112.12677699999998</c:v>
                </c:pt>
                <c:pt idx="5651">
                  <c:v>112.14662300000003</c:v>
                </c:pt>
                <c:pt idx="5652">
                  <c:v>112.16646799999998</c:v>
                </c:pt>
                <c:pt idx="5653">
                  <c:v>112.186314</c:v>
                </c:pt>
                <c:pt idx="5654">
                  <c:v>112.20615900000001</c:v>
                </c:pt>
                <c:pt idx="5655">
                  <c:v>112.226005</c:v>
                </c:pt>
                <c:pt idx="5656">
                  <c:v>112.24585</c:v>
                </c:pt>
                <c:pt idx="5657">
                  <c:v>112.26569499999999</c:v>
                </c:pt>
                <c:pt idx="5658">
                  <c:v>112.28554099999998</c:v>
                </c:pt>
                <c:pt idx="5659">
                  <c:v>112.30538599999998</c:v>
                </c:pt>
                <c:pt idx="5660">
                  <c:v>112.32523199999999</c:v>
                </c:pt>
                <c:pt idx="5661">
                  <c:v>112.34507699999999</c:v>
                </c:pt>
                <c:pt idx="5662">
                  <c:v>112.36492300000002</c:v>
                </c:pt>
                <c:pt idx="5663">
                  <c:v>112.38476799999998</c:v>
                </c:pt>
                <c:pt idx="5664">
                  <c:v>112.40461400000002</c:v>
                </c:pt>
                <c:pt idx="5665">
                  <c:v>112.42445900000001</c:v>
                </c:pt>
                <c:pt idx="5666">
                  <c:v>112.44430400000002</c:v>
                </c:pt>
                <c:pt idx="5667">
                  <c:v>112.46415000000002</c:v>
                </c:pt>
                <c:pt idx="5668">
                  <c:v>112.48399499999999</c:v>
                </c:pt>
                <c:pt idx="5669">
                  <c:v>112.50384099999998</c:v>
                </c:pt>
                <c:pt idx="5670">
                  <c:v>112.523686</c:v>
                </c:pt>
                <c:pt idx="5671">
                  <c:v>112.543532</c:v>
                </c:pt>
                <c:pt idx="5672">
                  <c:v>112.56337699999999</c:v>
                </c:pt>
                <c:pt idx="5673">
                  <c:v>112.58322300000002</c:v>
                </c:pt>
                <c:pt idx="5674">
                  <c:v>112.60306799999998</c:v>
                </c:pt>
                <c:pt idx="5675">
                  <c:v>112.62291399999998</c:v>
                </c:pt>
                <c:pt idx="5676">
                  <c:v>112.642759</c:v>
                </c:pt>
                <c:pt idx="5677">
                  <c:v>112.662604</c:v>
                </c:pt>
                <c:pt idx="5678">
                  <c:v>112.68244999999999</c:v>
                </c:pt>
                <c:pt idx="5679">
                  <c:v>112.70229500000002</c:v>
                </c:pt>
                <c:pt idx="5680">
                  <c:v>112.72214099999998</c:v>
                </c:pt>
                <c:pt idx="5681">
                  <c:v>112.74198600000001</c:v>
                </c:pt>
                <c:pt idx="5682">
                  <c:v>112.761832</c:v>
                </c:pt>
                <c:pt idx="5683">
                  <c:v>112.781677</c:v>
                </c:pt>
                <c:pt idx="5684">
                  <c:v>112.80152300000002</c:v>
                </c:pt>
                <c:pt idx="5685">
                  <c:v>112.82136800000001</c:v>
                </c:pt>
                <c:pt idx="5686">
                  <c:v>112.84121300000002</c:v>
                </c:pt>
                <c:pt idx="5687">
                  <c:v>112.86105900000001</c:v>
                </c:pt>
                <c:pt idx="5688">
                  <c:v>112.880904</c:v>
                </c:pt>
                <c:pt idx="5689">
                  <c:v>112.90075</c:v>
                </c:pt>
                <c:pt idx="5690">
                  <c:v>112.92059500000002</c:v>
                </c:pt>
                <c:pt idx="5691">
                  <c:v>112.94044100000002</c:v>
                </c:pt>
                <c:pt idx="5692">
                  <c:v>112.96028600000001</c:v>
                </c:pt>
                <c:pt idx="5693">
                  <c:v>112.980132</c:v>
                </c:pt>
                <c:pt idx="5694">
                  <c:v>112.999977</c:v>
                </c:pt>
                <c:pt idx="5695">
                  <c:v>113.01982300000002</c:v>
                </c:pt>
                <c:pt idx="5696">
                  <c:v>113.03966800000002</c:v>
                </c:pt>
                <c:pt idx="5697">
                  <c:v>113.05951300000001</c:v>
                </c:pt>
                <c:pt idx="5698">
                  <c:v>113.079359</c:v>
                </c:pt>
                <c:pt idx="5699">
                  <c:v>113.09920400000001</c:v>
                </c:pt>
                <c:pt idx="5700">
                  <c:v>113.11905</c:v>
                </c:pt>
                <c:pt idx="5701">
                  <c:v>113.13889500000001</c:v>
                </c:pt>
                <c:pt idx="5702">
                  <c:v>113.15874099999999</c:v>
                </c:pt>
                <c:pt idx="5703">
                  <c:v>113.17858599999998</c:v>
                </c:pt>
                <c:pt idx="5704">
                  <c:v>113.19843199999998</c:v>
                </c:pt>
                <c:pt idx="5705">
                  <c:v>113.218277</c:v>
                </c:pt>
                <c:pt idx="5706">
                  <c:v>113.238122</c:v>
                </c:pt>
                <c:pt idx="5707">
                  <c:v>113.25796800000002</c:v>
                </c:pt>
                <c:pt idx="5708">
                  <c:v>113.27781299999998</c:v>
                </c:pt>
                <c:pt idx="5709">
                  <c:v>113.29765900000002</c:v>
                </c:pt>
                <c:pt idx="5710">
                  <c:v>113.31750400000001</c:v>
                </c:pt>
                <c:pt idx="5711">
                  <c:v>113.33735</c:v>
                </c:pt>
                <c:pt idx="5712">
                  <c:v>113.357195</c:v>
                </c:pt>
                <c:pt idx="5713">
                  <c:v>113.37704100000001</c:v>
                </c:pt>
                <c:pt idx="5714">
                  <c:v>113.39688599999998</c:v>
                </c:pt>
                <c:pt idx="5715">
                  <c:v>113.416732</c:v>
                </c:pt>
                <c:pt idx="5716">
                  <c:v>113.436577</c:v>
                </c:pt>
                <c:pt idx="5717">
                  <c:v>113.456422</c:v>
                </c:pt>
                <c:pt idx="5718">
                  <c:v>113.476268</c:v>
                </c:pt>
                <c:pt idx="5719">
                  <c:v>113.49611299999999</c:v>
                </c:pt>
                <c:pt idx="5720">
                  <c:v>113.51595900000001</c:v>
                </c:pt>
                <c:pt idx="5721">
                  <c:v>113.535804</c:v>
                </c:pt>
                <c:pt idx="5722">
                  <c:v>113.55565</c:v>
                </c:pt>
                <c:pt idx="5723">
                  <c:v>113.57549499999999</c:v>
                </c:pt>
                <c:pt idx="5724">
                  <c:v>113.59534099999999</c:v>
                </c:pt>
                <c:pt idx="5725">
                  <c:v>113.61518599999998</c:v>
                </c:pt>
                <c:pt idx="5726">
                  <c:v>113.63503099999998</c:v>
                </c:pt>
                <c:pt idx="5727">
                  <c:v>113.65487699999998</c:v>
                </c:pt>
                <c:pt idx="5728">
                  <c:v>113.67472199999999</c:v>
                </c:pt>
                <c:pt idx="5729">
                  <c:v>113.694568</c:v>
                </c:pt>
                <c:pt idx="5730">
                  <c:v>113.71441299999999</c:v>
                </c:pt>
                <c:pt idx="5731">
                  <c:v>113.73425899999999</c:v>
                </c:pt>
                <c:pt idx="5732">
                  <c:v>113.75410400000001</c:v>
                </c:pt>
                <c:pt idx="5733">
                  <c:v>113.77395</c:v>
                </c:pt>
                <c:pt idx="5734">
                  <c:v>113.793795</c:v>
                </c:pt>
                <c:pt idx="5735">
                  <c:v>113.813641</c:v>
                </c:pt>
                <c:pt idx="5736">
                  <c:v>113.83348599999998</c:v>
                </c:pt>
                <c:pt idx="5737">
                  <c:v>113.85333099999998</c:v>
                </c:pt>
                <c:pt idx="5738">
                  <c:v>113.87317699999998</c:v>
                </c:pt>
                <c:pt idx="5739">
                  <c:v>113.893022</c:v>
                </c:pt>
                <c:pt idx="5740">
                  <c:v>113.912868</c:v>
                </c:pt>
                <c:pt idx="5741">
                  <c:v>113.93271300000002</c:v>
                </c:pt>
                <c:pt idx="5742">
                  <c:v>113.95255899999998</c:v>
                </c:pt>
                <c:pt idx="5743">
                  <c:v>113.972404</c:v>
                </c:pt>
                <c:pt idx="5744">
                  <c:v>113.99225000000001</c:v>
                </c:pt>
                <c:pt idx="5745">
                  <c:v>114.012095</c:v>
                </c:pt>
                <c:pt idx="5746">
                  <c:v>114.03194000000002</c:v>
                </c:pt>
                <c:pt idx="5747">
                  <c:v>114.05178600000001</c:v>
                </c:pt>
                <c:pt idx="5748">
                  <c:v>114.071631</c:v>
                </c:pt>
                <c:pt idx="5749">
                  <c:v>114.091477</c:v>
                </c:pt>
                <c:pt idx="5750">
                  <c:v>114.111322</c:v>
                </c:pt>
                <c:pt idx="5751">
                  <c:v>114.131168</c:v>
                </c:pt>
                <c:pt idx="5752">
                  <c:v>114.15101300000002</c:v>
                </c:pt>
                <c:pt idx="5753">
                  <c:v>114.17085899999996</c:v>
                </c:pt>
                <c:pt idx="5754">
                  <c:v>114.190704</c:v>
                </c:pt>
                <c:pt idx="5755">
                  <c:v>114.21055000000001</c:v>
                </c:pt>
                <c:pt idx="5756">
                  <c:v>114.230395</c:v>
                </c:pt>
                <c:pt idx="5757">
                  <c:v>114.25024000000002</c:v>
                </c:pt>
                <c:pt idx="5758">
                  <c:v>114.27008600000001</c:v>
                </c:pt>
                <c:pt idx="5759">
                  <c:v>114.289931</c:v>
                </c:pt>
                <c:pt idx="5760">
                  <c:v>114.30977699999998</c:v>
                </c:pt>
                <c:pt idx="5761">
                  <c:v>114.329622</c:v>
                </c:pt>
                <c:pt idx="5762">
                  <c:v>114.349468</c:v>
                </c:pt>
                <c:pt idx="5763">
                  <c:v>114.36931300000002</c:v>
                </c:pt>
                <c:pt idx="5764">
                  <c:v>114.38915900000002</c:v>
                </c:pt>
                <c:pt idx="5765">
                  <c:v>114.40900400000001</c:v>
                </c:pt>
                <c:pt idx="5766">
                  <c:v>114.428849</c:v>
                </c:pt>
                <c:pt idx="5767">
                  <c:v>114.44869500000001</c:v>
                </c:pt>
                <c:pt idx="5768">
                  <c:v>114.46854</c:v>
                </c:pt>
                <c:pt idx="5769">
                  <c:v>114.48838600000001</c:v>
                </c:pt>
                <c:pt idx="5770">
                  <c:v>114.50823099999998</c:v>
                </c:pt>
                <c:pt idx="5771">
                  <c:v>114.52807699999998</c:v>
                </c:pt>
                <c:pt idx="5772">
                  <c:v>114.54792200000001</c:v>
                </c:pt>
                <c:pt idx="5773">
                  <c:v>114.567768</c:v>
                </c:pt>
                <c:pt idx="5774">
                  <c:v>114.58761300000002</c:v>
                </c:pt>
                <c:pt idx="5775">
                  <c:v>114.60745900000002</c:v>
                </c:pt>
                <c:pt idx="5776">
                  <c:v>114.627304</c:v>
                </c:pt>
                <c:pt idx="5777">
                  <c:v>114.64714900000001</c:v>
                </c:pt>
                <c:pt idx="5778">
                  <c:v>114.666995</c:v>
                </c:pt>
                <c:pt idx="5779">
                  <c:v>114.68683999999999</c:v>
                </c:pt>
                <c:pt idx="5780">
                  <c:v>114.706686</c:v>
                </c:pt>
                <c:pt idx="5781">
                  <c:v>114.72653099999998</c:v>
                </c:pt>
                <c:pt idx="5782">
                  <c:v>114.746377</c:v>
                </c:pt>
                <c:pt idx="5783">
                  <c:v>114.76622200000001</c:v>
                </c:pt>
                <c:pt idx="5784">
                  <c:v>114.786068</c:v>
                </c:pt>
                <c:pt idx="5785">
                  <c:v>114.805913</c:v>
                </c:pt>
                <c:pt idx="5786">
                  <c:v>114.82575799999996</c:v>
                </c:pt>
                <c:pt idx="5787">
                  <c:v>114.84560399999999</c:v>
                </c:pt>
                <c:pt idx="5788">
                  <c:v>114.865449</c:v>
                </c:pt>
                <c:pt idx="5789">
                  <c:v>114.885295</c:v>
                </c:pt>
                <c:pt idx="5790">
                  <c:v>114.90514</c:v>
                </c:pt>
                <c:pt idx="5791">
                  <c:v>114.924986</c:v>
                </c:pt>
                <c:pt idx="5792">
                  <c:v>114.94483099999999</c:v>
                </c:pt>
                <c:pt idx="5793">
                  <c:v>114.96467699999999</c:v>
                </c:pt>
                <c:pt idx="5794">
                  <c:v>114.98452200000001</c:v>
                </c:pt>
                <c:pt idx="5795">
                  <c:v>115.004368</c:v>
                </c:pt>
                <c:pt idx="5796">
                  <c:v>115.02421300000002</c:v>
                </c:pt>
                <c:pt idx="5797">
                  <c:v>115.04405800000002</c:v>
                </c:pt>
                <c:pt idx="5798">
                  <c:v>115.06390399999999</c:v>
                </c:pt>
                <c:pt idx="5799">
                  <c:v>115.083749</c:v>
                </c:pt>
                <c:pt idx="5800">
                  <c:v>115.103595</c:v>
                </c:pt>
                <c:pt idx="5801">
                  <c:v>115.12343999999999</c:v>
                </c:pt>
                <c:pt idx="5802">
                  <c:v>115.143286</c:v>
                </c:pt>
                <c:pt idx="5803">
                  <c:v>115.16313100000001</c:v>
                </c:pt>
                <c:pt idx="5804">
                  <c:v>115.18297699999997</c:v>
                </c:pt>
                <c:pt idx="5805">
                  <c:v>115.202822</c:v>
                </c:pt>
                <c:pt idx="5806">
                  <c:v>115.222667</c:v>
                </c:pt>
                <c:pt idx="5807">
                  <c:v>115.24251300000002</c:v>
                </c:pt>
                <c:pt idx="5808">
                  <c:v>115.26235800000001</c:v>
                </c:pt>
                <c:pt idx="5809">
                  <c:v>115.28220399999999</c:v>
                </c:pt>
                <c:pt idx="5810">
                  <c:v>115.302049</c:v>
                </c:pt>
                <c:pt idx="5811">
                  <c:v>115.321895</c:v>
                </c:pt>
                <c:pt idx="5812">
                  <c:v>115.34174</c:v>
                </c:pt>
                <c:pt idx="5813">
                  <c:v>115.361586</c:v>
                </c:pt>
                <c:pt idx="5814">
                  <c:v>115.38143100000001</c:v>
                </c:pt>
                <c:pt idx="5815">
                  <c:v>115.40127699999999</c:v>
                </c:pt>
                <c:pt idx="5816">
                  <c:v>115.42112200000001</c:v>
                </c:pt>
                <c:pt idx="5817">
                  <c:v>115.44096700000001</c:v>
                </c:pt>
                <c:pt idx="5818">
                  <c:v>115.46081300000002</c:v>
                </c:pt>
                <c:pt idx="5819">
                  <c:v>115.48065800000002</c:v>
                </c:pt>
                <c:pt idx="5820">
                  <c:v>115.50050400000002</c:v>
                </c:pt>
                <c:pt idx="5821">
                  <c:v>115.520349</c:v>
                </c:pt>
                <c:pt idx="5822">
                  <c:v>115.54019500000001</c:v>
                </c:pt>
                <c:pt idx="5823">
                  <c:v>115.56004</c:v>
                </c:pt>
                <c:pt idx="5824">
                  <c:v>115.57988599999999</c:v>
                </c:pt>
                <c:pt idx="5825">
                  <c:v>115.59973100000001</c:v>
                </c:pt>
                <c:pt idx="5826">
                  <c:v>115.619576</c:v>
                </c:pt>
                <c:pt idx="5827">
                  <c:v>115.639422</c:v>
                </c:pt>
                <c:pt idx="5828">
                  <c:v>115.659267</c:v>
                </c:pt>
                <c:pt idx="5829">
                  <c:v>115.679113</c:v>
                </c:pt>
                <c:pt idx="5830">
                  <c:v>115.69895799999999</c:v>
                </c:pt>
                <c:pt idx="5831">
                  <c:v>115.71880400000002</c:v>
                </c:pt>
                <c:pt idx="5832">
                  <c:v>115.73864900000001</c:v>
                </c:pt>
                <c:pt idx="5833">
                  <c:v>115.758495</c:v>
                </c:pt>
                <c:pt idx="5834">
                  <c:v>115.77833999999999</c:v>
                </c:pt>
                <c:pt idx="5835">
                  <c:v>115.798186</c:v>
                </c:pt>
                <c:pt idx="5836">
                  <c:v>115.81803099999999</c:v>
                </c:pt>
                <c:pt idx="5837">
                  <c:v>115.83787599999998</c:v>
                </c:pt>
                <c:pt idx="5838">
                  <c:v>115.857722</c:v>
                </c:pt>
                <c:pt idx="5839">
                  <c:v>115.877567</c:v>
                </c:pt>
                <c:pt idx="5840">
                  <c:v>115.89741300000001</c:v>
                </c:pt>
                <c:pt idx="5841">
                  <c:v>115.91725800000002</c:v>
                </c:pt>
                <c:pt idx="5842">
                  <c:v>115.93710400000003</c:v>
                </c:pt>
                <c:pt idx="5843">
                  <c:v>115.95694899999998</c:v>
                </c:pt>
                <c:pt idx="5844">
                  <c:v>115.976795</c:v>
                </c:pt>
                <c:pt idx="5845">
                  <c:v>115.99664000000001</c:v>
                </c:pt>
                <c:pt idx="5846">
                  <c:v>116.016485</c:v>
                </c:pt>
                <c:pt idx="5847">
                  <c:v>116.03633099999999</c:v>
                </c:pt>
                <c:pt idx="5848">
                  <c:v>116.05617599999998</c:v>
                </c:pt>
                <c:pt idx="5849">
                  <c:v>116.07602199999998</c:v>
                </c:pt>
                <c:pt idx="5850">
                  <c:v>116.095867</c:v>
                </c:pt>
                <c:pt idx="5851">
                  <c:v>116.115713</c:v>
                </c:pt>
                <c:pt idx="5852">
                  <c:v>116.13555799999999</c:v>
                </c:pt>
                <c:pt idx="5853">
                  <c:v>116.15540399999999</c:v>
                </c:pt>
                <c:pt idx="5854">
                  <c:v>116.17524899999997</c:v>
                </c:pt>
                <c:pt idx="5855">
                  <c:v>116.19509499999998</c:v>
                </c:pt>
                <c:pt idx="5856">
                  <c:v>116.21494000000001</c:v>
                </c:pt>
                <c:pt idx="5857">
                  <c:v>116.234785</c:v>
                </c:pt>
                <c:pt idx="5858">
                  <c:v>116.254631</c:v>
                </c:pt>
                <c:pt idx="5859">
                  <c:v>116.27447600000001</c:v>
                </c:pt>
                <c:pt idx="5860">
                  <c:v>116.29432199999999</c:v>
                </c:pt>
                <c:pt idx="5861">
                  <c:v>116.31416700000001</c:v>
                </c:pt>
                <c:pt idx="5862">
                  <c:v>116.33401300000001</c:v>
                </c:pt>
                <c:pt idx="5863">
                  <c:v>116.35385799999999</c:v>
                </c:pt>
                <c:pt idx="5864">
                  <c:v>116.37370399999999</c:v>
                </c:pt>
                <c:pt idx="5865">
                  <c:v>116.39354899999998</c:v>
                </c:pt>
                <c:pt idx="5866">
                  <c:v>116.41339499999999</c:v>
                </c:pt>
                <c:pt idx="5867">
                  <c:v>116.43324000000001</c:v>
                </c:pt>
                <c:pt idx="5868">
                  <c:v>116.453085</c:v>
                </c:pt>
                <c:pt idx="5869">
                  <c:v>116.47293099999999</c:v>
                </c:pt>
                <c:pt idx="5870">
                  <c:v>116.49277600000001</c:v>
                </c:pt>
                <c:pt idx="5871">
                  <c:v>116.51262199999999</c:v>
                </c:pt>
                <c:pt idx="5872">
                  <c:v>116.532467</c:v>
                </c:pt>
                <c:pt idx="5873">
                  <c:v>116.552313</c:v>
                </c:pt>
                <c:pt idx="5874">
                  <c:v>116.57215799999999</c:v>
                </c:pt>
                <c:pt idx="5875">
                  <c:v>116.592004</c:v>
                </c:pt>
                <c:pt idx="5876">
                  <c:v>116.61184900000002</c:v>
                </c:pt>
                <c:pt idx="5877">
                  <c:v>116.63169400000001</c:v>
                </c:pt>
                <c:pt idx="5878">
                  <c:v>116.65154</c:v>
                </c:pt>
                <c:pt idx="5879">
                  <c:v>116.67138499999999</c:v>
                </c:pt>
                <c:pt idx="5880">
                  <c:v>116.691231</c:v>
                </c:pt>
                <c:pt idx="5881">
                  <c:v>116.71107600000002</c:v>
                </c:pt>
                <c:pt idx="5882">
                  <c:v>116.73092200000002</c:v>
                </c:pt>
                <c:pt idx="5883">
                  <c:v>116.750767</c:v>
                </c:pt>
                <c:pt idx="5884">
                  <c:v>116.77061300000001</c:v>
                </c:pt>
                <c:pt idx="5885">
                  <c:v>116.790458</c:v>
                </c:pt>
                <c:pt idx="5886">
                  <c:v>116.810304</c:v>
                </c:pt>
                <c:pt idx="5887">
                  <c:v>116.83014900000002</c:v>
                </c:pt>
                <c:pt idx="5888">
                  <c:v>116.84999400000001</c:v>
                </c:pt>
                <c:pt idx="5889">
                  <c:v>116.86984</c:v>
                </c:pt>
                <c:pt idx="5890">
                  <c:v>116.889685</c:v>
                </c:pt>
                <c:pt idx="5891">
                  <c:v>116.909531</c:v>
                </c:pt>
                <c:pt idx="5892">
                  <c:v>116.92937599999999</c:v>
                </c:pt>
                <c:pt idx="5893">
                  <c:v>116.94922200000003</c:v>
                </c:pt>
                <c:pt idx="5894">
                  <c:v>116.96906700000001</c:v>
                </c:pt>
                <c:pt idx="5895">
                  <c:v>116.98891300000001</c:v>
                </c:pt>
                <c:pt idx="5896">
                  <c:v>117.00875799999999</c:v>
                </c:pt>
                <c:pt idx="5897">
                  <c:v>117.028603</c:v>
                </c:pt>
                <c:pt idx="5898">
                  <c:v>117.04844900000002</c:v>
                </c:pt>
                <c:pt idx="5899">
                  <c:v>117.06829399999999</c:v>
                </c:pt>
                <c:pt idx="5900">
                  <c:v>117.08814</c:v>
                </c:pt>
                <c:pt idx="5901">
                  <c:v>117.107985</c:v>
                </c:pt>
                <c:pt idx="5902">
                  <c:v>117.12783099999999</c:v>
                </c:pt>
                <c:pt idx="5903">
                  <c:v>117.147676</c:v>
                </c:pt>
                <c:pt idx="5904">
                  <c:v>117.16752200000002</c:v>
                </c:pt>
                <c:pt idx="5905">
                  <c:v>117.18736699999998</c:v>
                </c:pt>
                <c:pt idx="5906">
                  <c:v>117.20721300000002</c:v>
                </c:pt>
                <c:pt idx="5907">
                  <c:v>117.227058</c:v>
                </c:pt>
                <c:pt idx="5908">
                  <c:v>117.24690300000002</c:v>
                </c:pt>
                <c:pt idx="5909">
                  <c:v>117.266749</c:v>
                </c:pt>
                <c:pt idx="5910">
                  <c:v>117.28659399999999</c:v>
                </c:pt>
                <c:pt idx="5911">
                  <c:v>117.30643999999998</c:v>
                </c:pt>
                <c:pt idx="5912">
                  <c:v>117.326285</c:v>
                </c:pt>
                <c:pt idx="5913">
                  <c:v>117.346131</c:v>
                </c:pt>
                <c:pt idx="5914">
                  <c:v>117.36597599999999</c:v>
                </c:pt>
                <c:pt idx="5915">
                  <c:v>117.38582199999999</c:v>
                </c:pt>
                <c:pt idx="5916">
                  <c:v>117.40566699999999</c:v>
                </c:pt>
                <c:pt idx="5917">
                  <c:v>117.425512</c:v>
                </c:pt>
                <c:pt idx="5918">
                  <c:v>117.445358</c:v>
                </c:pt>
                <c:pt idx="5919">
                  <c:v>117.46520300000002</c:v>
                </c:pt>
                <c:pt idx="5920">
                  <c:v>117.485049</c:v>
                </c:pt>
                <c:pt idx="5921">
                  <c:v>117.50489399999999</c:v>
                </c:pt>
                <c:pt idx="5922">
                  <c:v>117.52473999999998</c:v>
                </c:pt>
                <c:pt idx="5923">
                  <c:v>117.54458500000001</c:v>
                </c:pt>
                <c:pt idx="5924">
                  <c:v>117.564431</c:v>
                </c:pt>
                <c:pt idx="5925">
                  <c:v>117.584276</c:v>
                </c:pt>
                <c:pt idx="5926">
                  <c:v>117.604122</c:v>
                </c:pt>
                <c:pt idx="5927">
                  <c:v>117.62396699999998</c:v>
                </c:pt>
                <c:pt idx="5928">
                  <c:v>117.643812</c:v>
                </c:pt>
                <c:pt idx="5929">
                  <c:v>117.663658</c:v>
                </c:pt>
                <c:pt idx="5930">
                  <c:v>117.683503</c:v>
                </c:pt>
                <c:pt idx="5931">
                  <c:v>117.703349</c:v>
                </c:pt>
                <c:pt idx="5932">
                  <c:v>117.72319400000002</c:v>
                </c:pt>
                <c:pt idx="5933">
                  <c:v>117.74303999999999</c:v>
                </c:pt>
                <c:pt idx="5934">
                  <c:v>117.762885</c:v>
                </c:pt>
                <c:pt idx="5935">
                  <c:v>117.78273099999998</c:v>
                </c:pt>
                <c:pt idx="5936">
                  <c:v>117.80257599999999</c:v>
                </c:pt>
                <c:pt idx="5937">
                  <c:v>117.82242100000001</c:v>
                </c:pt>
                <c:pt idx="5938">
                  <c:v>117.84226700000002</c:v>
                </c:pt>
                <c:pt idx="5939">
                  <c:v>117.862112</c:v>
                </c:pt>
                <c:pt idx="5940">
                  <c:v>117.881958</c:v>
                </c:pt>
                <c:pt idx="5941">
                  <c:v>117.90180300000002</c:v>
                </c:pt>
                <c:pt idx="5942">
                  <c:v>117.92164900000002</c:v>
                </c:pt>
                <c:pt idx="5943">
                  <c:v>117.94149400000003</c:v>
                </c:pt>
                <c:pt idx="5944">
                  <c:v>117.96134000000002</c:v>
                </c:pt>
                <c:pt idx="5945">
                  <c:v>117.98118500000001</c:v>
                </c:pt>
                <c:pt idx="5946">
                  <c:v>118.001031</c:v>
                </c:pt>
                <c:pt idx="5947">
                  <c:v>118.02087599999999</c:v>
                </c:pt>
                <c:pt idx="5948">
                  <c:v>118.040721</c:v>
                </c:pt>
                <c:pt idx="5949">
                  <c:v>118.06056700000002</c:v>
                </c:pt>
                <c:pt idx="5950">
                  <c:v>118.080412</c:v>
                </c:pt>
                <c:pt idx="5951">
                  <c:v>118.100258</c:v>
                </c:pt>
                <c:pt idx="5952">
                  <c:v>118.120103</c:v>
                </c:pt>
                <c:pt idx="5953">
                  <c:v>118.139949</c:v>
                </c:pt>
                <c:pt idx="5954">
                  <c:v>118.15979400000001</c:v>
                </c:pt>
                <c:pt idx="5955">
                  <c:v>118.17964000000001</c:v>
                </c:pt>
                <c:pt idx="5956">
                  <c:v>118.199485</c:v>
                </c:pt>
                <c:pt idx="5957">
                  <c:v>118.21933</c:v>
                </c:pt>
                <c:pt idx="5958">
                  <c:v>118.239176</c:v>
                </c:pt>
                <c:pt idx="5959">
                  <c:v>118.259021</c:v>
                </c:pt>
                <c:pt idx="5960">
                  <c:v>118.27886700000001</c:v>
                </c:pt>
                <c:pt idx="5961">
                  <c:v>118.29871199999998</c:v>
                </c:pt>
                <c:pt idx="5962">
                  <c:v>118.318558</c:v>
                </c:pt>
                <c:pt idx="5963">
                  <c:v>118.338403</c:v>
                </c:pt>
                <c:pt idx="5964">
                  <c:v>118.358249</c:v>
                </c:pt>
                <c:pt idx="5965">
                  <c:v>118.37809399999999</c:v>
                </c:pt>
                <c:pt idx="5966">
                  <c:v>118.39794000000002</c:v>
                </c:pt>
                <c:pt idx="5967">
                  <c:v>118.41778499999999</c:v>
                </c:pt>
                <c:pt idx="5968">
                  <c:v>118.43763000000001</c:v>
                </c:pt>
                <c:pt idx="5969">
                  <c:v>118.457476</c:v>
                </c:pt>
                <c:pt idx="5970">
                  <c:v>118.477321</c:v>
                </c:pt>
                <c:pt idx="5971">
                  <c:v>118.49716700000002</c:v>
                </c:pt>
                <c:pt idx="5972">
                  <c:v>118.51701199999999</c:v>
                </c:pt>
                <c:pt idx="5973">
                  <c:v>118.536858</c:v>
                </c:pt>
                <c:pt idx="5974">
                  <c:v>118.556703</c:v>
                </c:pt>
                <c:pt idx="5975">
                  <c:v>118.576549</c:v>
                </c:pt>
                <c:pt idx="5976">
                  <c:v>118.596394</c:v>
                </c:pt>
                <c:pt idx="5977">
                  <c:v>118.61623899999998</c:v>
                </c:pt>
                <c:pt idx="5978">
                  <c:v>118.63608499999998</c:v>
                </c:pt>
                <c:pt idx="5979">
                  <c:v>118.65592999999998</c:v>
                </c:pt>
                <c:pt idx="5980">
                  <c:v>118.67577599999997</c:v>
                </c:pt>
                <c:pt idx="5981">
                  <c:v>118.695621</c:v>
                </c:pt>
                <c:pt idx="5982">
                  <c:v>118.715467</c:v>
                </c:pt>
                <c:pt idx="5983">
                  <c:v>118.73531199999998</c:v>
                </c:pt>
                <c:pt idx="5984">
                  <c:v>118.75515799999998</c:v>
                </c:pt>
                <c:pt idx="5985">
                  <c:v>118.775003</c:v>
                </c:pt>
                <c:pt idx="5986">
                  <c:v>118.79484900000001</c:v>
                </c:pt>
                <c:pt idx="5987">
                  <c:v>118.81469400000002</c:v>
                </c:pt>
                <c:pt idx="5988">
                  <c:v>118.83453900000002</c:v>
                </c:pt>
                <c:pt idx="5989">
                  <c:v>118.85438499999998</c:v>
                </c:pt>
                <c:pt idx="5990">
                  <c:v>118.87423</c:v>
                </c:pt>
                <c:pt idx="5991">
                  <c:v>118.894076</c:v>
                </c:pt>
                <c:pt idx="5992">
                  <c:v>118.91392100000002</c:v>
                </c:pt>
                <c:pt idx="5993">
                  <c:v>118.933767</c:v>
                </c:pt>
                <c:pt idx="5994">
                  <c:v>118.95361200000002</c:v>
                </c:pt>
                <c:pt idx="5995">
                  <c:v>118.97345799999998</c:v>
                </c:pt>
                <c:pt idx="5996">
                  <c:v>118.99330300000001</c:v>
                </c:pt>
                <c:pt idx="5997">
                  <c:v>119.013148</c:v>
                </c:pt>
                <c:pt idx="5998">
                  <c:v>119.032994</c:v>
                </c:pt>
                <c:pt idx="5999">
                  <c:v>119.05283900000001</c:v>
                </c:pt>
                <c:pt idx="6000">
                  <c:v>119.07268500000001</c:v>
                </c:pt>
                <c:pt idx="6001">
                  <c:v>119.09253</c:v>
                </c:pt>
                <c:pt idx="6002">
                  <c:v>119.11237599999998</c:v>
                </c:pt>
                <c:pt idx="6003">
                  <c:v>119.132221</c:v>
                </c:pt>
                <c:pt idx="6004">
                  <c:v>119.15206699999999</c:v>
                </c:pt>
                <c:pt idx="6005">
                  <c:v>119.17191200000001</c:v>
                </c:pt>
                <c:pt idx="6006">
                  <c:v>119.19175799999998</c:v>
                </c:pt>
                <c:pt idx="6007">
                  <c:v>119.21160300000003</c:v>
                </c:pt>
                <c:pt idx="6008">
                  <c:v>119.231448</c:v>
                </c:pt>
                <c:pt idx="6009">
                  <c:v>119.25129400000002</c:v>
                </c:pt>
                <c:pt idx="6010">
                  <c:v>119.27113900000002</c:v>
                </c:pt>
                <c:pt idx="6011">
                  <c:v>119.29098500000002</c:v>
                </c:pt>
                <c:pt idx="6012">
                  <c:v>119.31083</c:v>
                </c:pt>
                <c:pt idx="6013">
                  <c:v>119.330676</c:v>
                </c:pt>
                <c:pt idx="6014">
                  <c:v>119.350521</c:v>
                </c:pt>
                <c:pt idx="6015">
                  <c:v>119.37036699999999</c:v>
                </c:pt>
                <c:pt idx="6016">
                  <c:v>119.39021200000002</c:v>
                </c:pt>
                <c:pt idx="6017">
                  <c:v>119.41005699999999</c:v>
                </c:pt>
                <c:pt idx="6018">
                  <c:v>119.42990300000001</c:v>
                </c:pt>
                <c:pt idx="6019">
                  <c:v>119.449748</c:v>
                </c:pt>
                <c:pt idx="6020">
                  <c:v>119.46959400000001</c:v>
                </c:pt>
                <c:pt idx="6021">
                  <c:v>119.489439</c:v>
                </c:pt>
                <c:pt idx="6022">
                  <c:v>119.50928500000002</c:v>
                </c:pt>
                <c:pt idx="6023">
                  <c:v>119.52912999999999</c:v>
                </c:pt>
                <c:pt idx="6024">
                  <c:v>119.548976</c:v>
                </c:pt>
                <c:pt idx="6025">
                  <c:v>119.568821</c:v>
                </c:pt>
                <c:pt idx="6026">
                  <c:v>119.588667</c:v>
                </c:pt>
                <c:pt idx="6027">
                  <c:v>119.60851199999999</c:v>
                </c:pt>
                <c:pt idx="6028">
                  <c:v>119.62835699999997</c:v>
                </c:pt>
                <c:pt idx="6029">
                  <c:v>119.64820300000001</c:v>
                </c:pt>
                <c:pt idx="6030">
                  <c:v>119.66804799999998</c:v>
                </c:pt>
                <c:pt idx="6031">
                  <c:v>119.687894</c:v>
                </c:pt>
                <c:pt idx="6032">
                  <c:v>119.707739</c:v>
                </c:pt>
                <c:pt idx="6033">
                  <c:v>119.727585</c:v>
                </c:pt>
                <c:pt idx="6034">
                  <c:v>119.74743000000001</c:v>
                </c:pt>
                <c:pt idx="6035">
                  <c:v>119.76727600000001</c:v>
                </c:pt>
                <c:pt idx="6036">
                  <c:v>119.78712100000001</c:v>
                </c:pt>
                <c:pt idx="6037">
                  <c:v>119.806966</c:v>
                </c:pt>
                <c:pt idx="6038">
                  <c:v>119.82681199999999</c:v>
                </c:pt>
                <c:pt idx="6039">
                  <c:v>119.84665699999999</c:v>
                </c:pt>
                <c:pt idx="6040">
                  <c:v>119.86650299999998</c:v>
                </c:pt>
                <c:pt idx="6041">
                  <c:v>119.88634799999998</c:v>
                </c:pt>
                <c:pt idx="6042">
                  <c:v>119.90619400000001</c:v>
                </c:pt>
                <c:pt idx="6043">
                  <c:v>119.926039</c:v>
                </c:pt>
                <c:pt idx="6044">
                  <c:v>119.945885</c:v>
                </c:pt>
                <c:pt idx="6045">
                  <c:v>119.96572999999999</c:v>
                </c:pt>
                <c:pt idx="6046">
                  <c:v>119.98557599999998</c:v>
                </c:pt>
                <c:pt idx="6047">
                  <c:v>120.005421</c:v>
                </c:pt>
                <c:pt idx="6048">
                  <c:v>120.025266</c:v>
                </c:pt>
                <c:pt idx="6049">
                  <c:v>120.045112</c:v>
                </c:pt>
                <c:pt idx="6050">
                  <c:v>120.06495700000002</c:v>
                </c:pt>
                <c:pt idx="6051">
                  <c:v>120.08480299999998</c:v>
                </c:pt>
                <c:pt idx="6052">
                  <c:v>120.104648</c:v>
                </c:pt>
                <c:pt idx="6053">
                  <c:v>120.124494</c:v>
                </c:pt>
                <c:pt idx="6054">
                  <c:v>120.144339</c:v>
                </c:pt>
                <c:pt idx="6055">
                  <c:v>120.164185</c:v>
                </c:pt>
                <c:pt idx="6056">
                  <c:v>120.18403000000001</c:v>
                </c:pt>
                <c:pt idx="6057">
                  <c:v>120.203875</c:v>
                </c:pt>
                <c:pt idx="6058">
                  <c:v>120.223721</c:v>
                </c:pt>
                <c:pt idx="6059">
                  <c:v>120.24356600000002</c:v>
                </c:pt>
                <c:pt idx="6060">
                  <c:v>120.263412</c:v>
                </c:pt>
                <c:pt idx="6061">
                  <c:v>120.28325700000002</c:v>
                </c:pt>
                <c:pt idx="6062">
                  <c:v>120.30310299999998</c:v>
                </c:pt>
                <c:pt idx="6063">
                  <c:v>120.32294799999998</c:v>
                </c:pt>
                <c:pt idx="6064">
                  <c:v>120.342794</c:v>
                </c:pt>
                <c:pt idx="6065">
                  <c:v>120.362639</c:v>
                </c:pt>
                <c:pt idx="6066">
                  <c:v>120.38248499999999</c:v>
                </c:pt>
                <c:pt idx="6067">
                  <c:v>120.40233000000001</c:v>
                </c:pt>
                <c:pt idx="6068">
                  <c:v>120.422175</c:v>
                </c:pt>
                <c:pt idx="6069">
                  <c:v>120.44202100000001</c:v>
                </c:pt>
                <c:pt idx="6070">
                  <c:v>120.46186600000001</c:v>
                </c:pt>
                <c:pt idx="6071">
                  <c:v>120.481712</c:v>
                </c:pt>
                <c:pt idx="6072">
                  <c:v>120.50155700000002</c:v>
                </c:pt>
                <c:pt idx="6073">
                  <c:v>120.52140300000002</c:v>
                </c:pt>
                <c:pt idx="6074">
                  <c:v>120.54124800000001</c:v>
                </c:pt>
                <c:pt idx="6075">
                  <c:v>120.56109400000001</c:v>
                </c:pt>
                <c:pt idx="6076">
                  <c:v>120.580939</c:v>
                </c:pt>
                <c:pt idx="6077">
                  <c:v>120.60078399999999</c:v>
                </c:pt>
                <c:pt idx="6078">
                  <c:v>120.62063000000001</c:v>
                </c:pt>
                <c:pt idx="6079">
                  <c:v>120.640475</c:v>
                </c:pt>
                <c:pt idx="6080">
                  <c:v>120.660321</c:v>
                </c:pt>
                <c:pt idx="6081">
                  <c:v>120.680166</c:v>
                </c:pt>
                <c:pt idx="6082">
                  <c:v>120.700012</c:v>
                </c:pt>
                <c:pt idx="6083">
                  <c:v>120.719857</c:v>
                </c:pt>
                <c:pt idx="6084">
                  <c:v>120.73970300000002</c:v>
                </c:pt>
                <c:pt idx="6085">
                  <c:v>120.759548</c:v>
                </c:pt>
                <c:pt idx="6086">
                  <c:v>120.779394</c:v>
                </c:pt>
                <c:pt idx="6087">
                  <c:v>120.79923900000001</c:v>
                </c:pt>
                <c:pt idx="6088">
                  <c:v>120.819084</c:v>
                </c:pt>
                <c:pt idx="6089">
                  <c:v>120.83892999999999</c:v>
                </c:pt>
                <c:pt idx="6090">
                  <c:v>120.85877499999997</c:v>
                </c:pt>
                <c:pt idx="6091">
                  <c:v>120.878621</c:v>
                </c:pt>
                <c:pt idx="6092">
                  <c:v>120.898466</c:v>
                </c:pt>
                <c:pt idx="6093">
                  <c:v>120.918312</c:v>
                </c:pt>
                <c:pt idx="6094">
                  <c:v>120.938157</c:v>
                </c:pt>
                <c:pt idx="6095">
                  <c:v>120.95800300000002</c:v>
                </c:pt>
                <c:pt idx="6096">
                  <c:v>120.97784799999998</c:v>
                </c:pt>
                <c:pt idx="6097">
                  <c:v>120.99769400000002</c:v>
                </c:pt>
                <c:pt idx="6098">
                  <c:v>121.01753900000001</c:v>
                </c:pt>
                <c:pt idx="6099">
                  <c:v>121.037384</c:v>
                </c:pt>
                <c:pt idx="6100">
                  <c:v>121.05723</c:v>
                </c:pt>
                <c:pt idx="6101">
                  <c:v>121.07707499999998</c:v>
                </c:pt>
                <c:pt idx="6102">
                  <c:v>121.09692099999999</c:v>
                </c:pt>
                <c:pt idx="6103">
                  <c:v>121.116766</c:v>
                </c:pt>
                <c:pt idx="6104">
                  <c:v>121.136612</c:v>
                </c:pt>
                <c:pt idx="6105">
                  <c:v>121.15645699999999</c:v>
                </c:pt>
                <c:pt idx="6106">
                  <c:v>121.17630299999999</c:v>
                </c:pt>
                <c:pt idx="6107">
                  <c:v>121.19614799999998</c:v>
                </c:pt>
                <c:pt idx="6108">
                  <c:v>121.21599300000001</c:v>
                </c:pt>
                <c:pt idx="6109">
                  <c:v>121.235839</c:v>
                </c:pt>
                <c:pt idx="6110">
                  <c:v>121.255684</c:v>
                </c:pt>
                <c:pt idx="6111">
                  <c:v>121.27552999999999</c:v>
                </c:pt>
                <c:pt idx="6112">
                  <c:v>121.29537500000001</c:v>
                </c:pt>
                <c:pt idx="6113">
                  <c:v>121.31522099999999</c:v>
                </c:pt>
                <c:pt idx="6114">
                  <c:v>121.335066</c:v>
                </c:pt>
                <c:pt idx="6115">
                  <c:v>121.354912</c:v>
                </c:pt>
                <c:pt idx="6116">
                  <c:v>121.37475699999999</c:v>
                </c:pt>
                <c:pt idx="6117">
                  <c:v>121.39460300000002</c:v>
                </c:pt>
                <c:pt idx="6118">
                  <c:v>121.41444799999999</c:v>
                </c:pt>
                <c:pt idx="6119">
                  <c:v>121.43429300000003</c:v>
                </c:pt>
                <c:pt idx="6120">
                  <c:v>121.45413900000001</c:v>
                </c:pt>
                <c:pt idx="6121">
                  <c:v>121.473984</c:v>
                </c:pt>
                <c:pt idx="6122">
                  <c:v>121.49383</c:v>
                </c:pt>
                <c:pt idx="6123">
                  <c:v>121.51367500000002</c:v>
                </c:pt>
                <c:pt idx="6124">
                  <c:v>121.53352099999999</c:v>
                </c:pt>
                <c:pt idx="6125">
                  <c:v>121.553366</c:v>
                </c:pt>
                <c:pt idx="6126">
                  <c:v>121.573212</c:v>
                </c:pt>
                <c:pt idx="6127">
                  <c:v>121.593057</c:v>
                </c:pt>
                <c:pt idx="6128">
                  <c:v>121.61290200000001</c:v>
                </c:pt>
                <c:pt idx="6129">
                  <c:v>121.63274799999999</c:v>
                </c:pt>
                <c:pt idx="6130">
                  <c:v>121.652593</c:v>
                </c:pt>
                <c:pt idx="6131">
                  <c:v>121.67243899999998</c:v>
                </c:pt>
                <c:pt idx="6132">
                  <c:v>121.692284</c:v>
                </c:pt>
                <c:pt idx="6133">
                  <c:v>121.71213</c:v>
                </c:pt>
                <c:pt idx="6134">
                  <c:v>121.73197500000002</c:v>
                </c:pt>
                <c:pt idx="6135">
                  <c:v>121.75182100000002</c:v>
                </c:pt>
                <c:pt idx="6136">
                  <c:v>121.77166600000001</c:v>
                </c:pt>
                <c:pt idx="6137">
                  <c:v>121.79151200000001</c:v>
                </c:pt>
                <c:pt idx="6138">
                  <c:v>121.811357</c:v>
                </c:pt>
                <c:pt idx="6139">
                  <c:v>121.831202</c:v>
                </c:pt>
                <c:pt idx="6140">
                  <c:v>121.85104800000001</c:v>
                </c:pt>
                <c:pt idx="6141">
                  <c:v>121.870893</c:v>
                </c:pt>
                <c:pt idx="6142">
                  <c:v>121.890739</c:v>
                </c:pt>
                <c:pt idx="6143">
                  <c:v>121.91058400000001</c:v>
                </c:pt>
                <c:pt idx="6144">
                  <c:v>121.93043</c:v>
                </c:pt>
                <c:pt idx="6145">
                  <c:v>121.950275</c:v>
                </c:pt>
                <c:pt idx="6146">
                  <c:v>121.97012100000002</c:v>
                </c:pt>
                <c:pt idx="6147">
                  <c:v>121.98996600000001</c:v>
                </c:pt>
                <c:pt idx="6148">
                  <c:v>122.009811</c:v>
                </c:pt>
                <c:pt idx="6149">
                  <c:v>122.029657</c:v>
                </c:pt>
                <c:pt idx="6150">
                  <c:v>122.049502</c:v>
                </c:pt>
                <c:pt idx="6151">
                  <c:v>122.06934800000001</c:v>
                </c:pt>
                <c:pt idx="6152">
                  <c:v>122.08919299999998</c:v>
                </c:pt>
                <c:pt idx="6153">
                  <c:v>122.109039</c:v>
                </c:pt>
                <c:pt idx="6154">
                  <c:v>122.12888399999999</c:v>
                </c:pt>
                <c:pt idx="6155">
                  <c:v>122.14872999999999</c:v>
                </c:pt>
                <c:pt idx="6156">
                  <c:v>122.16857499999999</c:v>
                </c:pt>
                <c:pt idx="6157">
                  <c:v>122.18842100000001</c:v>
                </c:pt>
                <c:pt idx="6158">
                  <c:v>122.20826599999999</c:v>
                </c:pt>
                <c:pt idx="6159">
                  <c:v>122.228111</c:v>
                </c:pt>
                <c:pt idx="6160">
                  <c:v>122.24795700000001</c:v>
                </c:pt>
                <c:pt idx="6161">
                  <c:v>122.267802</c:v>
                </c:pt>
                <c:pt idx="6162">
                  <c:v>122.287648</c:v>
                </c:pt>
                <c:pt idx="6163">
                  <c:v>122.30749299999998</c:v>
                </c:pt>
                <c:pt idx="6164">
                  <c:v>122.32733899999997</c:v>
                </c:pt>
                <c:pt idx="6165">
                  <c:v>122.34718400000001</c:v>
                </c:pt>
                <c:pt idx="6166">
                  <c:v>122.36703</c:v>
                </c:pt>
                <c:pt idx="6167">
                  <c:v>122.38687499999999</c:v>
                </c:pt>
                <c:pt idx="6168">
                  <c:v>122.40672000000002</c:v>
                </c:pt>
                <c:pt idx="6169">
                  <c:v>122.42656599999999</c:v>
                </c:pt>
                <c:pt idx="6170">
                  <c:v>122.44641100000001</c:v>
                </c:pt>
                <c:pt idx="6171">
                  <c:v>122.46625700000001</c:v>
                </c:pt>
                <c:pt idx="6172">
                  <c:v>122.486102</c:v>
                </c:pt>
                <c:pt idx="6173">
                  <c:v>122.50594799999999</c:v>
                </c:pt>
                <c:pt idx="6174">
                  <c:v>122.52579299999996</c:v>
                </c:pt>
                <c:pt idx="6175">
                  <c:v>122.54563899999998</c:v>
                </c:pt>
                <c:pt idx="6176">
                  <c:v>122.565484</c:v>
                </c:pt>
                <c:pt idx="6177">
                  <c:v>122.58532999999998</c:v>
                </c:pt>
                <c:pt idx="6178">
                  <c:v>122.60517499999999</c:v>
                </c:pt>
                <c:pt idx="6179">
                  <c:v>122.62502000000001</c:v>
                </c:pt>
                <c:pt idx="6180">
                  <c:v>122.64486599999999</c:v>
                </c:pt>
                <c:pt idx="6181">
                  <c:v>122.664711</c:v>
                </c:pt>
                <c:pt idx="6182">
                  <c:v>122.684557</c:v>
                </c:pt>
                <c:pt idx="6183">
                  <c:v>122.704402</c:v>
                </c:pt>
                <c:pt idx="6184">
                  <c:v>122.724248</c:v>
                </c:pt>
                <c:pt idx="6185">
                  <c:v>122.74409300000003</c:v>
                </c:pt>
                <c:pt idx="6186">
                  <c:v>122.76393899999998</c:v>
                </c:pt>
                <c:pt idx="6187">
                  <c:v>122.783784</c:v>
                </c:pt>
                <c:pt idx="6188">
                  <c:v>122.80362900000002</c:v>
                </c:pt>
                <c:pt idx="6189">
                  <c:v>122.82347499999999</c:v>
                </c:pt>
                <c:pt idx="6190">
                  <c:v>122.84332000000002</c:v>
                </c:pt>
                <c:pt idx="6191">
                  <c:v>122.86316600000002</c:v>
                </c:pt>
                <c:pt idx="6192">
                  <c:v>122.883011</c:v>
                </c:pt>
                <c:pt idx="6193">
                  <c:v>122.902857</c:v>
                </c:pt>
                <c:pt idx="6194">
                  <c:v>122.92270199999999</c:v>
                </c:pt>
                <c:pt idx="6195">
                  <c:v>122.942548</c:v>
                </c:pt>
                <c:pt idx="6196">
                  <c:v>122.96239300000002</c:v>
                </c:pt>
                <c:pt idx="6197">
                  <c:v>122.98223900000002</c:v>
                </c:pt>
                <c:pt idx="6198">
                  <c:v>123.002084</c:v>
                </c:pt>
                <c:pt idx="6199">
                  <c:v>123.02192900000001</c:v>
                </c:pt>
                <c:pt idx="6200">
                  <c:v>123.041775</c:v>
                </c:pt>
                <c:pt idx="6201">
                  <c:v>123.06162000000002</c:v>
                </c:pt>
                <c:pt idx="6202">
                  <c:v>123.08146600000002</c:v>
                </c:pt>
                <c:pt idx="6203">
                  <c:v>123.101311</c:v>
                </c:pt>
                <c:pt idx="6204">
                  <c:v>123.121157</c:v>
                </c:pt>
                <c:pt idx="6205">
                  <c:v>123.141002</c:v>
                </c:pt>
                <c:pt idx="6206">
                  <c:v>123.16084799999999</c:v>
                </c:pt>
                <c:pt idx="6207">
                  <c:v>123.18069300000002</c:v>
                </c:pt>
                <c:pt idx="6208">
                  <c:v>123.20053799999998</c:v>
                </c:pt>
                <c:pt idx="6209">
                  <c:v>123.220384</c:v>
                </c:pt>
                <c:pt idx="6210">
                  <c:v>123.24022900000003</c:v>
                </c:pt>
                <c:pt idx="6211">
                  <c:v>123.260075</c:v>
                </c:pt>
                <c:pt idx="6212">
                  <c:v>123.27992</c:v>
                </c:pt>
                <c:pt idx="6213">
                  <c:v>123.29976600000002</c:v>
                </c:pt>
                <c:pt idx="6214">
                  <c:v>123.31961099999999</c:v>
                </c:pt>
                <c:pt idx="6215">
                  <c:v>123.339457</c:v>
                </c:pt>
                <c:pt idx="6216">
                  <c:v>123.35930199999999</c:v>
                </c:pt>
                <c:pt idx="6217">
                  <c:v>123.37914799999999</c:v>
                </c:pt>
                <c:pt idx="6218">
                  <c:v>123.398993</c:v>
                </c:pt>
                <c:pt idx="6219">
                  <c:v>123.41883799999998</c:v>
                </c:pt>
                <c:pt idx="6220">
                  <c:v>123.43868399999999</c:v>
                </c:pt>
                <c:pt idx="6221">
                  <c:v>123.45852900000001</c:v>
                </c:pt>
                <c:pt idx="6222">
                  <c:v>123.47837499999999</c:v>
                </c:pt>
                <c:pt idx="6223">
                  <c:v>123.49822000000002</c:v>
                </c:pt>
                <c:pt idx="6224">
                  <c:v>123.518066</c:v>
                </c:pt>
                <c:pt idx="6225">
                  <c:v>123.53791099999999</c:v>
                </c:pt>
                <c:pt idx="6226">
                  <c:v>123.557757</c:v>
                </c:pt>
                <c:pt idx="6227">
                  <c:v>123.577602</c:v>
                </c:pt>
                <c:pt idx="6228">
                  <c:v>123.597447</c:v>
                </c:pt>
                <c:pt idx="6229">
                  <c:v>123.61729300000002</c:v>
                </c:pt>
                <c:pt idx="6230">
                  <c:v>123.63713799999998</c:v>
                </c:pt>
                <c:pt idx="6231">
                  <c:v>123.65698399999998</c:v>
                </c:pt>
                <c:pt idx="6232">
                  <c:v>123.676829</c:v>
                </c:pt>
                <c:pt idx="6233">
                  <c:v>123.696675</c:v>
                </c:pt>
                <c:pt idx="6234">
                  <c:v>123.71652000000002</c:v>
                </c:pt>
                <c:pt idx="6235">
                  <c:v>123.736366</c:v>
                </c:pt>
                <c:pt idx="6236">
                  <c:v>123.75621099999999</c:v>
                </c:pt>
                <c:pt idx="6237">
                  <c:v>123.77605699999998</c:v>
                </c:pt>
                <c:pt idx="6238">
                  <c:v>123.795902</c:v>
                </c:pt>
                <c:pt idx="6239">
                  <c:v>123.81574699999999</c:v>
                </c:pt>
                <c:pt idx="6240">
                  <c:v>123.835593</c:v>
                </c:pt>
                <c:pt idx="6241">
                  <c:v>123.85543799999999</c:v>
                </c:pt>
                <c:pt idx="6242">
                  <c:v>123.87528399999998</c:v>
                </c:pt>
                <c:pt idx="6243">
                  <c:v>123.89512900000001</c:v>
                </c:pt>
                <c:pt idx="6244">
                  <c:v>123.91497500000001</c:v>
                </c:pt>
                <c:pt idx="6245">
                  <c:v>123.93482000000002</c:v>
                </c:pt>
                <c:pt idx="6246">
                  <c:v>123.95466600000002</c:v>
                </c:pt>
                <c:pt idx="6247">
                  <c:v>123.97451100000002</c:v>
                </c:pt>
                <c:pt idx="6248">
                  <c:v>123.99435600000001</c:v>
                </c:pt>
                <c:pt idx="6249">
                  <c:v>124.01420200000001</c:v>
                </c:pt>
                <c:pt idx="6250">
                  <c:v>124.034047</c:v>
                </c:pt>
                <c:pt idx="6251">
                  <c:v>124.053893</c:v>
                </c:pt>
                <c:pt idx="6252">
                  <c:v>124.07373799999999</c:v>
                </c:pt>
                <c:pt idx="6253">
                  <c:v>124.09358400000002</c:v>
                </c:pt>
                <c:pt idx="6254">
                  <c:v>124.11342900000001</c:v>
                </c:pt>
                <c:pt idx="6255">
                  <c:v>124.133275</c:v>
                </c:pt>
                <c:pt idx="6256">
                  <c:v>124.15312</c:v>
                </c:pt>
                <c:pt idx="6257">
                  <c:v>124.17296599999999</c:v>
                </c:pt>
                <c:pt idx="6258">
                  <c:v>124.19281100000001</c:v>
                </c:pt>
                <c:pt idx="6259">
                  <c:v>124.21265600000001</c:v>
                </c:pt>
                <c:pt idx="6260">
                  <c:v>124.232502</c:v>
                </c:pt>
                <c:pt idx="6261">
                  <c:v>124.25234699999999</c:v>
                </c:pt>
                <c:pt idx="6262">
                  <c:v>124.272193</c:v>
                </c:pt>
                <c:pt idx="6263">
                  <c:v>124.29203800000001</c:v>
                </c:pt>
                <c:pt idx="6264">
                  <c:v>124.31188400000002</c:v>
                </c:pt>
                <c:pt idx="6265">
                  <c:v>124.33172900000001</c:v>
                </c:pt>
                <c:pt idx="6266">
                  <c:v>124.351575</c:v>
                </c:pt>
                <c:pt idx="6267">
                  <c:v>124.37142</c:v>
                </c:pt>
                <c:pt idx="6268">
                  <c:v>124.39126500000002</c:v>
                </c:pt>
                <c:pt idx="6269">
                  <c:v>124.41111100000003</c:v>
                </c:pt>
                <c:pt idx="6270">
                  <c:v>124.43095599999999</c:v>
                </c:pt>
                <c:pt idx="6271">
                  <c:v>124.450802</c:v>
                </c:pt>
                <c:pt idx="6272">
                  <c:v>124.470647</c:v>
                </c:pt>
                <c:pt idx="6273">
                  <c:v>124.49049300000001</c:v>
                </c:pt>
                <c:pt idx="6274">
                  <c:v>124.51033799999999</c:v>
                </c:pt>
                <c:pt idx="6275">
                  <c:v>124.53018400000002</c:v>
                </c:pt>
                <c:pt idx="6276">
                  <c:v>124.55002899999998</c:v>
                </c:pt>
                <c:pt idx="6277">
                  <c:v>124.569875</c:v>
                </c:pt>
                <c:pt idx="6278">
                  <c:v>124.58972</c:v>
                </c:pt>
                <c:pt idx="6279">
                  <c:v>124.609565</c:v>
                </c:pt>
                <c:pt idx="6280">
                  <c:v>124.62941099999999</c:v>
                </c:pt>
                <c:pt idx="6281">
                  <c:v>124.64925599999999</c:v>
                </c:pt>
                <c:pt idx="6282">
                  <c:v>124.669102</c:v>
                </c:pt>
                <c:pt idx="6283">
                  <c:v>124.68894699999998</c:v>
                </c:pt>
                <c:pt idx="6284">
                  <c:v>124.708793</c:v>
                </c:pt>
                <c:pt idx="6285">
                  <c:v>124.72863799999999</c:v>
                </c:pt>
                <c:pt idx="6286">
                  <c:v>124.748484</c:v>
                </c:pt>
                <c:pt idx="6287">
                  <c:v>124.76832899999998</c:v>
                </c:pt>
                <c:pt idx="6288">
                  <c:v>124.788174</c:v>
                </c:pt>
                <c:pt idx="6289">
                  <c:v>124.80802</c:v>
                </c:pt>
                <c:pt idx="6290">
                  <c:v>124.827865</c:v>
                </c:pt>
                <c:pt idx="6291">
                  <c:v>124.847711</c:v>
                </c:pt>
                <c:pt idx="6292">
                  <c:v>124.86755599999999</c:v>
                </c:pt>
                <c:pt idx="6293">
                  <c:v>124.88740199999998</c:v>
                </c:pt>
                <c:pt idx="6294">
                  <c:v>124.90724700000001</c:v>
                </c:pt>
                <c:pt idx="6295">
                  <c:v>124.92709300000001</c:v>
                </c:pt>
                <c:pt idx="6296">
                  <c:v>124.946938</c:v>
                </c:pt>
                <c:pt idx="6297">
                  <c:v>124.966784</c:v>
                </c:pt>
                <c:pt idx="6298">
                  <c:v>124.98662899999999</c:v>
                </c:pt>
                <c:pt idx="6299">
                  <c:v>125.006474</c:v>
                </c:pt>
                <c:pt idx="6300">
                  <c:v>125.02632</c:v>
                </c:pt>
                <c:pt idx="6301">
                  <c:v>125.04616500000002</c:v>
                </c:pt>
                <c:pt idx="6302">
                  <c:v>125.066011</c:v>
                </c:pt>
                <c:pt idx="6303">
                  <c:v>125.08585600000001</c:v>
                </c:pt>
                <c:pt idx="6304">
                  <c:v>125.10570199999997</c:v>
                </c:pt>
                <c:pt idx="6305">
                  <c:v>125.12554699999998</c:v>
                </c:pt>
                <c:pt idx="6306">
                  <c:v>125.145393</c:v>
                </c:pt>
                <c:pt idx="6307">
                  <c:v>125.16523799999999</c:v>
                </c:pt>
                <c:pt idx="6308">
                  <c:v>125.18508399999999</c:v>
                </c:pt>
                <c:pt idx="6309">
                  <c:v>125.20492900000004</c:v>
                </c:pt>
                <c:pt idx="6310">
                  <c:v>125.224774</c:v>
                </c:pt>
                <c:pt idx="6311">
                  <c:v>125.24462000000003</c:v>
                </c:pt>
                <c:pt idx="6312">
                  <c:v>125.26446500000002</c:v>
                </c:pt>
                <c:pt idx="6313">
                  <c:v>125.284311</c:v>
                </c:pt>
                <c:pt idx="6314">
                  <c:v>125.30415600000002</c:v>
                </c:pt>
                <c:pt idx="6315">
                  <c:v>125.32400199999998</c:v>
                </c:pt>
                <c:pt idx="6316">
                  <c:v>125.343847</c:v>
                </c:pt>
                <c:pt idx="6317">
                  <c:v>125.36369300000001</c:v>
                </c:pt>
                <c:pt idx="6318">
                  <c:v>125.38353799999999</c:v>
                </c:pt>
                <c:pt idx="6319">
                  <c:v>125.40338300000002</c:v>
                </c:pt>
                <c:pt idx="6320">
                  <c:v>125.42322900000003</c:v>
                </c:pt>
                <c:pt idx="6321">
                  <c:v>125.44307400000001</c:v>
                </c:pt>
                <c:pt idx="6322">
                  <c:v>125.46292000000001</c:v>
                </c:pt>
                <c:pt idx="6323">
                  <c:v>125.482765</c:v>
                </c:pt>
                <c:pt idx="6324">
                  <c:v>125.502611</c:v>
                </c:pt>
                <c:pt idx="6325">
                  <c:v>125.52245600000001</c:v>
                </c:pt>
                <c:pt idx="6326">
                  <c:v>125.54230200000001</c:v>
                </c:pt>
                <c:pt idx="6327">
                  <c:v>125.562147</c:v>
                </c:pt>
                <c:pt idx="6328">
                  <c:v>125.58199300000001</c:v>
                </c:pt>
                <c:pt idx="6329">
                  <c:v>125.60183799999999</c:v>
                </c:pt>
                <c:pt idx="6330">
                  <c:v>125.621683</c:v>
                </c:pt>
                <c:pt idx="6331">
                  <c:v>125.64152900000003</c:v>
                </c:pt>
                <c:pt idx="6332">
                  <c:v>125.661374</c:v>
                </c:pt>
                <c:pt idx="6333">
                  <c:v>125.68122000000001</c:v>
                </c:pt>
                <c:pt idx="6334">
                  <c:v>125.70106500000001</c:v>
                </c:pt>
                <c:pt idx="6335">
                  <c:v>125.720911</c:v>
                </c:pt>
                <c:pt idx="6336">
                  <c:v>125.740756</c:v>
                </c:pt>
                <c:pt idx="6337">
                  <c:v>125.76060200000002</c:v>
                </c:pt>
                <c:pt idx="6338">
                  <c:v>125.780447</c:v>
                </c:pt>
                <c:pt idx="6339">
                  <c:v>125.800292</c:v>
                </c:pt>
                <c:pt idx="6340">
                  <c:v>125.82013799999999</c:v>
                </c:pt>
                <c:pt idx="6341">
                  <c:v>125.839983</c:v>
                </c:pt>
                <c:pt idx="6342">
                  <c:v>125.859829</c:v>
                </c:pt>
                <c:pt idx="6343">
                  <c:v>125.87967399999998</c:v>
                </c:pt>
                <c:pt idx="6344">
                  <c:v>125.89952000000001</c:v>
                </c:pt>
                <c:pt idx="6345">
                  <c:v>125.91936500000001</c:v>
                </c:pt>
                <c:pt idx="6346">
                  <c:v>125.93921100000001</c:v>
                </c:pt>
                <c:pt idx="6347">
                  <c:v>125.959056</c:v>
                </c:pt>
                <c:pt idx="6348">
                  <c:v>125.97890200000001</c:v>
                </c:pt>
                <c:pt idx="6349">
                  <c:v>125.99874699999998</c:v>
                </c:pt>
                <c:pt idx="6350">
                  <c:v>126.018592</c:v>
                </c:pt>
                <c:pt idx="6351">
                  <c:v>126.03843799999999</c:v>
                </c:pt>
                <c:pt idx="6352">
                  <c:v>126.058283</c:v>
                </c:pt>
                <c:pt idx="6353">
                  <c:v>126.078129</c:v>
                </c:pt>
                <c:pt idx="6354">
                  <c:v>126.09797399999999</c:v>
                </c:pt>
                <c:pt idx="6355">
                  <c:v>126.11781999999999</c:v>
                </c:pt>
                <c:pt idx="6356">
                  <c:v>126.13766500000001</c:v>
                </c:pt>
                <c:pt idx="6357">
                  <c:v>126.157511</c:v>
                </c:pt>
                <c:pt idx="6358">
                  <c:v>126.17735599999999</c:v>
                </c:pt>
                <c:pt idx="6359">
                  <c:v>126.19720100000002</c:v>
                </c:pt>
                <c:pt idx="6360">
                  <c:v>126.21704699999999</c:v>
                </c:pt>
                <c:pt idx="6361">
                  <c:v>126.236892</c:v>
                </c:pt>
                <c:pt idx="6362">
                  <c:v>126.25673799999998</c:v>
                </c:pt>
                <c:pt idx="6363">
                  <c:v>126.276583</c:v>
                </c:pt>
                <c:pt idx="6364">
                  <c:v>126.29642900000002</c:v>
                </c:pt>
                <c:pt idx="6365">
                  <c:v>126.31627400000002</c:v>
                </c:pt>
                <c:pt idx="6366">
                  <c:v>126.33611999999999</c:v>
                </c:pt>
                <c:pt idx="6367">
                  <c:v>126.355965</c:v>
                </c:pt>
                <c:pt idx="6368">
                  <c:v>126.37581099999998</c:v>
                </c:pt>
                <c:pt idx="6369">
                  <c:v>126.395656</c:v>
                </c:pt>
                <c:pt idx="6370">
                  <c:v>126.41550100000002</c:v>
                </c:pt>
                <c:pt idx="6371">
                  <c:v>126.43534699999998</c:v>
                </c:pt>
                <c:pt idx="6372">
                  <c:v>126.455192</c:v>
                </c:pt>
                <c:pt idx="6373">
                  <c:v>126.47503799999998</c:v>
                </c:pt>
                <c:pt idx="6374">
                  <c:v>126.49488300000002</c:v>
                </c:pt>
                <c:pt idx="6375">
                  <c:v>126.51472900000002</c:v>
                </c:pt>
                <c:pt idx="6376">
                  <c:v>126.53457400000002</c:v>
                </c:pt>
                <c:pt idx="6377">
                  <c:v>126.55441999999999</c:v>
                </c:pt>
                <c:pt idx="6378">
                  <c:v>126.57426500000001</c:v>
                </c:pt>
                <c:pt idx="6379">
                  <c:v>126.59411000000001</c:v>
                </c:pt>
                <c:pt idx="6380">
                  <c:v>126.613956</c:v>
                </c:pt>
                <c:pt idx="6381">
                  <c:v>126.63380100000001</c:v>
                </c:pt>
                <c:pt idx="6382">
                  <c:v>126.65364700000001</c:v>
                </c:pt>
                <c:pt idx="6383">
                  <c:v>126.67349199999998</c:v>
                </c:pt>
                <c:pt idx="6384">
                  <c:v>126.69333799999998</c:v>
                </c:pt>
                <c:pt idx="6385">
                  <c:v>126.71318300000001</c:v>
                </c:pt>
                <c:pt idx="6386">
                  <c:v>126.73302900000002</c:v>
                </c:pt>
                <c:pt idx="6387">
                  <c:v>126.75287400000001</c:v>
                </c:pt>
                <c:pt idx="6388">
                  <c:v>126.77272000000001</c:v>
                </c:pt>
                <c:pt idx="6389">
                  <c:v>126.79256500000001</c:v>
                </c:pt>
                <c:pt idx="6390">
                  <c:v>126.81241</c:v>
                </c:pt>
                <c:pt idx="6391">
                  <c:v>126.832256</c:v>
                </c:pt>
                <c:pt idx="6392">
                  <c:v>126.85210099999999</c:v>
                </c:pt>
                <c:pt idx="6393">
                  <c:v>126.87194700000001</c:v>
                </c:pt>
                <c:pt idx="6394">
                  <c:v>126.891792</c:v>
                </c:pt>
                <c:pt idx="6395">
                  <c:v>126.91163800000001</c:v>
                </c:pt>
                <c:pt idx="6396">
                  <c:v>126.93148300000001</c:v>
                </c:pt>
                <c:pt idx="6397">
                  <c:v>126.95132900000002</c:v>
                </c:pt>
                <c:pt idx="6398">
                  <c:v>126.971174</c:v>
                </c:pt>
                <c:pt idx="6399">
                  <c:v>126.99101899999999</c:v>
                </c:pt>
                <c:pt idx="6400">
                  <c:v>127.01086500000001</c:v>
                </c:pt>
                <c:pt idx="6401">
                  <c:v>127.03071</c:v>
                </c:pt>
                <c:pt idx="6402">
                  <c:v>127.050556</c:v>
                </c:pt>
                <c:pt idx="6403">
                  <c:v>127.07040099999999</c:v>
                </c:pt>
                <c:pt idx="6404">
                  <c:v>127.09024700000002</c:v>
                </c:pt>
                <c:pt idx="6405">
                  <c:v>127.11009199999998</c:v>
                </c:pt>
                <c:pt idx="6406">
                  <c:v>127.12993799999998</c:v>
                </c:pt>
                <c:pt idx="6407">
                  <c:v>127.149783</c:v>
                </c:pt>
                <c:pt idx="6408">
                  <c:v>127.16962900000001</c:v>
                </c:pt>
                <c:pt idx="6409">
                  <c:v>127.18947399999999</c:v>
                </c:pt>
                <c:pt idx="6410">
                  <c:v>127.20931899999998</c:v>
                </c:pt>
                <c:pt idx="6411">
                  <c:v>127.22916499999999</c:v>
                </c:pt>
                <c:pt idx="6412">
                  <c:v>127.24901000000001</c:v>
                </c:pt>
                <c:pt idx="6413">
                  <c:v>127.268856</c:v>
                </c:pt>
                <c:pt idx="6414">
                  <c:v>127.28870099999999</c:v>
                </c:pt>
                <c:pt idx="6415">
                  <c:v>127.30854699999999</c:v>
                </c:pt>
                <c:pt idx="6416">
                  <c:v>127.32839199999997</c:v>
                </c:pt>
                <c:pt idx="6417">
                  <c:v>127.34823799999998</c:v>
                </c:pt>
                <c:pt idx="6418">
                  <c:v>127.368083</c:v>
                </c:pt>
                <c:pt idx="6419">
                  <c:v>127.387928</c:v>
                </c:pt>
                <c:pt idx="6420">
                  <c:v>127.407774</c:v>
                </c:pt>
                <c:pt idx="6421">
                  <c:v>127.42761900000004</c:v>
                </c:pt>
                <c:pt idx="6422">
                  <c:v>127.44746500000001</c:v>
                </c:pt>
                <c:pt idx="6423">
                  <c:v>127.46731000000001</c:v>
                </c:pt>
                <c:pt idx="6424">
                  <c:v>127.48715600000001</c:v>
                </c:pt>
                <c:pt idx="6425">
                  <c:v>127.507001</c:v>
                </c:pt>
                <c:pt idx="6426">
                  <c:v>127.52684699999999</c:v>
                </c:pt>
                <c:pt idx="6427">
                  <c:v>127.54669199999999</c:v>
                </c:pt>
                <c:pt idx="6428">
                  <c:v>127.56653799999998</c:v>
                </c:pt>
                <c:pt idx="6429">
                  <c:v>127.586383</c:v>
                </c:pt>
                <c:pt idx="6430">
                  <c:v>127.606228</c:v>
                </c:pt>
                <c:pt idx="6431">
                  <c:v>127.62607399999999</c:v>
                </c:pt>
                <c:pt idx="6432">
                  <c:v>127.64591900000002</c:v>
                </c:pt>
                <c:pt idx="6433">
                  <c:v>127.66576499999998</c:v>
                </c:pt>
                <c:pt idx="6434">
                  <c:v>127.68561</c:v>
                </c:pt>
                <c:pt idx="6435">
                  <c:v>127.705456</c:v>
                </c:pt>
                <c:pt idx="6436">
                  <c:v>127.72530099999999</c:v>
                </c:pt>
                <c:pt idx="6437">
                  <c:v>127.745147</c:v>
                </c:pt>
                <c:pt idx="6438">
                  <c:v>127.76499200000002</c:v>
                </c:pt>
                <c:pt idx="6439">
                  <c:v>127.784837</c:v>
                </c:pt>
                <c:pt idx="6440">
                  <c:v>127.80468300000001</c:v>
                </c:pt>
                <c:pt idx="6441">
                  <c:v>127.824528</c:v>
                </c:pt>
                <c:pt idx="6442">
                  <c:v>127.844374</c:v>
                </c:pt>
                <c:pt idx="6443">
                  <c:v>127.86421900000003</c:v>
                </c:pt>
                <c:pt idx="6444">
                  <c:v>127.88406500000002</c:v>
                </c:pt>
                <c:pt idx="6445">
                  <c:v>127.90391000000001</c:v>
                </c:pt>
                <c:pt idx="6446">
                  <c:v>127.923756</c:v>
                </c:pt>
                <c:pt idx="6447">
                  <c:v>127.94360100000002</c:v>
                </c:pt>
                <c:pt idx="6448">
                  <c:v>127.963447</c:v>
                </c:pt>
                <c:pt idx="6449">
                  <c:v>127.98329200000002</c:v>
                </c:pt>
                <c:pt idx="6450">
                  <c:v>128.00313700000001</c:v>
                </c:pt>
                <c:pt idx="6451">
                  <c:v>128.02298300000001</c:v>
                </c:pt>
                <c:pt idx="6452">
                  <c:v>128.04282800000001</c:v>
                </c:pt>
                <c:pt idx="6453">
                  <c:v>128.06267399999999</c:v>
                </c:pt>
                <c:pt idx="6454">
                  <c:v>128.08251900000002</c:v>
                </c:pt>
                <c:pt idx="6455">
                  <c:v>128.10236499999999</c:v>
                </c:pt>
                <c:pt idx="6456">
                  <c:v>128.12221000000002</c:v>
                </c:pt>
                <c:pt idx="6457">
                  <c:v>128.142056</c:v>
                </c:pt>
                <c:pt idx="6458">
                  <c:v>128.161901</c:v>
                </c:pt>
                <c:pt idx="6459">
                  <c:v>128.18174600000003</c:v>
                </c:pt>
                <c:pt idx="6460">
                  <c:v>128.20159199999998</c:v>
                </c:pt>
                <c:pt idx="6461">
                  <c:v>128.22143700000004</c:v>
                </c:pt>
                <c:pt idx="6462">
                  <c:v>128.24128299999998</c:v>
                </c:pt>
                <c:pt idx="6463">
                  <c:v>128.26112800000001</c:v>
                </c:pt>
                <c:pt idx="6464">
                  <c:v>128.28097399999999</c:v>
                </c:pt>
                <c:pt idx="6465">
                  <c:v>128.30081900000002</c:v>
                </c:pt>
                <c:pt idx="6466">
                  <c:v>128.32066499999999</c:v>
                </c:pt>
                <c:pt idx="6467">
                  <c:v>128.34050999999999</c:v>
                </c:pt>
                <c:pt idx="6468">
                  <c:v>128.36035600000002</c:v>
                </c:pt>
                <c:pt idx="6469">
                  <c:v>128.38020100000003</c:v>
                </c:pt>
                <c:pt idx="6470">
                  <c:v>128.40004600000003</c:v>
                </c:pt>
                <c:pt idx="6471">
                  <c:v>128.41989199999998</c:v>
                </c:pt>
                <c:pt idx="6472">
                  <c:v>128.43973700000001</c:v>
                </c:pt>
                <c:pt idx="6473">
                  <c:v>128.45958299999998</c:v>
                </c:pt>
                <c:pt idx="6474">
                  <c:v>128.47942800000001</c:v>
                </c:pt>
                <c:pt idx="6475">
                  <c:v>128.49927399999999</c:v>
                </c:pt>
                <c:pt idx="6476">
                  <c:v>128.51911899999999</c:v>
                </c:pt>
                <c:pt idx="6477">
                  <c:v>128.53896499999999</c:v>
                </c:pt>
                <c:pt idx="6478">
                  <c:v>128.55881000000002</c:v>
                </c:pt>
                <c:pt idx="6479">
                  <c:v>128.57865499999997</c:v>
                </c:pt>
                <c:pt idx="6480">
                  <c:v>128.598501</c:v>
                </c:pt>
                <c:pt idx="6481">
                  <c:v>128.61834600000003</c:v>
                </c:pt>
                <c:pt idx="6482">
                  <c:v>128.638192</c:v>
                </c:pt>
                <c:pt idx="6483">
                  <c:v>128.65803700000004</c:v>
                </c:pt>
                <c:pt idx="6484">
                  <c:v>128.67788299999998</c:v>
                </c:pt>
                <c:pt idx="6485">
                  <c:v>128.69772800000001</c:v>
                </c:pt>
                <c:pt idx="6486">
                  <c:v>128.71757399999996</c:v>
                </c:pt>
                <c:pt idx="6487">
                  <c:v>128.73741900000002</c:v>
                </c:pt>
                <c:pt idx="6488">
                  <c:v>128.75726499999999</c:v>
                </c:pt>
                <c:pt idx="6489">
                  <c:v>128.77710999999999</c:v>
                </c:pt>
                <c:pt idx="6490">
                  <c:v>128.79695499999997</c:v>
                </c:pt>
                <c:pt idx="6491">
                  <c:v>128.816801</c:v>
                </c:pt>
                <c:pt idx="6492">
                  <c:v>128.83664600000003</c:v>
                </c:pt>
                <c:pt idx="6493">
                  <c:v>128.85649200000003</c:v>
                </c:pt>
                <c:pt idx="6494">
                  <c:v>128.87633700000004</c:v>
                </c:pt>
                <c:pt idx="6495">
                  <c:v>128.89618300000001</c:v>
                </c:pt>
                <c:pt idx="6496">
                  <c:v>128.91602800000001</c:v>
                </c:pt>
                <c:pt idx="6497">
                  <c:v>128.93587399999998</c:v>
                </c:pt>
                <c:pt idx="6498">
                  <c:v>128.95571900000002</c:v>
                </c:pt>
                <c:pt idx="6499">
                  <c:v>128.97556399999996</c:v>
                </c:pt>
                <c:pt idx="6500">
                  <c:v>128.99541000000002</c:v>
                </c:pt>
                <c:pt idx="6501">
                  <c:v>129.01525499999997</c:v>
                </c:pt>
                <c:pt idx="6502">
                  <c:v>129.035101</c:v>
                </c:pt>
                <c:pt idx="6503">
                  <c:v>129.05494600000003</c:v>
                </c:pt>
                <c:pt idx="6504">
                  <c:v>129.07479199999997</c:v>
                </c:pt>
                <c:pt idx="6505">
                  <c:v>129.09463700000001</c:v>
                </c:pt>
                <c:pt idx="6506">
                  <c:v>129.11448299999998</c:v>
                </c:pt>
                <c:pt idx="6507">
                  <c:v>129.13432800000001</c:v>
                </c:pt>
                <c:pt idx="6508">
                  <c:v>129.15417399999998</c:v>
                </c:pt>
                <c:pt idx="6509">
                  <c:v>129.17401899999999</c:v>
                </c:pt>
                <c:pt idx="6510">
                  <c:v>129.19386399999996</c:v>
                </c:pt>
                <c:pt idx="6511">
                  <c:v>129.21370999999996</c:v>
                </c:pt>
                <c:pt idx="6512">
                  <c:v>129.23355499999994</c:v>
                </c:pt>
                <c:pt idx="6513">
                  <c:v>129.253401</c:v>
                </c:pt>
                <c:pt idx="6514">
                  <c:v>129.273246</c:v>
                </c:pt>
                <c:pt idx="6515">
                  <c:v>129.29309199999997</c:v>
                </c:pt>
                <c:pt idx="6516">
                  <c:v>129.31293700000003</c:v>
                </c:pt>
                <c:pt idx="6517">
                  <c:v>129.33278300000001</c:v>
                </c:pt>
                <c:pt idx="6518">
                  <c:v>129.35262800000004</c:v>
                </c:pt>
                <c:pt idx="6519">
                  <c:v>129.37247300000001</c:v>
                </c:pt>
                <c:pt idx="6520">
                  <c:v>129.39231900000004</c:v>
                </c:pt>
                <c:pt idx="6521">
                  <c:v>129.41216399999999</c:v>
                </c:pt>
                <c:pt idx="6522">
                  <c:v>129.43201000000002</c:v>
                </c:pt>
                <c:pt idx="6523">
                  <c:v>129.45185499999999</c:v>
                </c:pt>
                <c:pt idx="6524">
                  <c:v>129.471701</c:v>
                </c:pt>
                <c:pt idx="6525">
                  <c:v>129.49154600000003</c:v>
                </c:pt>
                <c:pt idx="6526">
                  <c:v>129.511392</c:v>
                </c:pt>
                <c:pt idx="6527">
                  <c:v>129.53123700000003</c:v>
                </c:pt>
                <c:pt idx="6528">
                  <c:v>129.55108300000001</c:v>
                </c:pt>
                <c:pt idx="6529">
                  <c:v>129.57092800000001</c:v>
                </c:pt>
                <c:pt idx="6530">
                  <c:v>129.59077299999998</c:v>
                </c:pt>
                <c:pt idx="6531">
                  <c:v>129.61061899999999</c:v>
                </c:pt>
                <c:pt idx="6532">
                  <c:v>129.63046399999999</c:v>
                </c:pt>
                <c:pt idx="6533">
                  <c:v>129.65031000000002</c:v>
                </c:pt>
                <c:pt idx="6534">
                  <c:v>129.67015499999997</c:v>
                </c:pt>
                <c:pt idx="6535">
                  <c:v>129.690001</c:v>
                </c:pt>
                <c:pt idx="6536">
                  <c:v>129.709846</c:v>
                </c:pt>
                <c:pt idx="6537">
                  <c:v>129.72969199999997</c:v>
                </c:pt>
                <c:pt idx="6538">
                  <c:v>129.74953699999998</c:v>
                </c:pt>
                <c:pt idx="6539">
                  <c:v>129.76938299999998</c:v>
                </c:pt>
                <c:pt idx="6540">
                  <c:v>129.78922800000001</c:v>
                </c:pt>
                <c:pt idx="6541">
                  <c:v>129.80907299999998</c:v>
                </c:pt>
                <c:pt idx="6542">
                  <c:v>129.82891900000004</c:v>
                </c:pt>
                <c:pt idx="6543">
                  <c:v>129.84876399999999</c:v>
                </c:pt>
                <c:pt idx="6544">
                  <c:v>129.86861000000002</c:v>
                </c:pt>
                <c:pt idx="6545">
                  <c:v>129.88845500000002</c:v>
                </c:pt>
                <c:pt idx="6546">
                  <c:v>129.90830100000002</c:v>
                </c:pt>
                <c:pt idx="6547">
                  <c:v>129.92814600000005</c:v>
                </c:pt>
                <c:pt idx="6548">
                  <c:v>129.947992</c:v>
                </c:pt>
                <c:pt idx="6549">
                  <c:v>129.96783700000003</c:v>
                </c:pt>
                <c:pt idx="6550">
                  <c:v>129.98768200000001</c:v>
                </c:pt>
                <c:pt idx="6551">
                  <c:v>130.00752800000001</c:v>
                </c:pt>
                <c:pt idx="6552">
                  <c:v>130.02737300000001</c:v>
                </c:pt>
                <c:pt idx="6553">
                  <c:v>130.04721900000001</c:v>
                </c:pt>
                <c:pt idx="6554">
                  <c:v>130.06706399999999</c:v>
                </c:pt>
                <c:pt idx="6555">
                  <c:v>130.08691000000002</c:v>
                </c:pt>
                <c:pt idx="6556">
                  <c:v>130.10675499999996</c:v>
                </c:pt>
                <c:pt idx="6557">
                  <c:v>130.12660099999999</c:v>
                </c:pt>
                <c:pt idx="6558">
                  <c:v>130.14644600000003</c:v>
                </c:pt>
                <c:pt idx="6559">
                  <c:v>130.166292</c:v>
                </c:pt>
                <c:pt idx="6560">
                  <c:v>130.18613700000003</c:v>
                </c:pt>
                <c:pt idx="6561">
                  <c:v>130.20598199999998</c:v>
                </c:pt>
                <c:pt idx="6562">
                  <c:v>130.22582800000001</c:v>
                </c:pt>
                <c:pt idx="6563">
                  <c:v>130.24567299999995</c:v>
                </c:pt>
                <c:pt idx="6564">
                  <c:v>130.26551899999998</c:v>
                </c:pt>
                <c:pt idx="6565">
                  <c:v>130.28536399999999</c:v>
                </c:pt>
                <c:pt idx="6566">
                  <c:v>130.30521000000002</c:v>
                </c:pt>
                <c:pt idx="6567">
                  <c:v>130.32505499999999</c:v>
                </c:pt>
                <c:pt idx="6568">
                  <c:v>130.34490099999999</c:v>
                </c:pt>
                <c:pt idx="6569">
                  <c:v>130.36474600000003</c:v>
                </c:pt>
                <c:pt idx="6570">
                  <c:v>130.384591</c:v>
                </c:pt>
                <c:pt idx="6571">
                  <c:v>130.40443700000003</c:v>
                </c:pt>
                <c:pt idx="6572">
                  <c:v>130.42428200000001</c:v>
                </c:pt>
                <c:pt idx="6573">
                  <c:v>130.44412800000001</c:v>
                </c:pt>
                <c:pt idx="6574">
                  <c:v>130.46397299999998</c:v>
                </c:pt>
                <c:pt idx="6575">
                  <c:v>130.48381900000001</c:v>
                </c:pt>
                <c:pt idx="6576">
                  <c:v>130.50366399999996</c:v>
                </c:pt>
                <c:pt idx="6577">
                  <c:v>130.52350999999999</c:v>
                </c:pt>
                <c:pt idx="6578">
                  <c:v>130.54335499999996</c:v>
                </c:pt>
                <c:pt idx="6579">
                  <c:v>130.56320099999999</c:v>
                </c:pt>
                <c:pt idx="6580">
                  <c:v>130.58304600000002</c:v>
                </c:pt>
                <c:pt idx="6581">
                  <c:v>130.602891</c:v>
                </c:pt>
                <c:pt idx="6582">
                  <c:v>130.62273700000003</c:v>
                </c:pt>
                <c:pt idx="6583">
                  <c:v>130.64258199999998</c:v>
                </c:pt>
                <c:pt idx="6584">
                  <c:v>130.66242800000003</c:v>
                </c:pt>
                <c:pt idx="6585">
                  <c:v>130.68227300000001</c:v>
                </c:pt>
                <c:pt idx="6586">
                  <c:v>130.70211900000001</c:v>
                </c:pt>
                <c:pt idx="6587">
                  <c:v>130.72196399999999</c:v>
                </c:pt>
                <c:pt idx="6588">
                  <c:v>130.74180999999999</c:v>
                </c:pt>
                <c:pt idx="6589">
                  <c:v>130.76165499999996</c:v>
                </c:pt>
                <c:pt idx="6590">
                  <c:v>130.78150000000002</c:v>
                </c:pt>
                <c:pt idx="6591">
                  <c:v>130.80134600000005</c:v>
                </c:pt>
                <c:pt idx="6592">
                  <c:v>130.82119100000003</c:v>
                </c:pt>
                <c:pt idx="6593">
                  <c:v>130.84103700000003</c:v>
                </c:pt>
                <c:pt idx="6594">
                  <c:v>130.860882</c:v>
                </c:pt>
                <c:pt idx="6595">
                  <c:v>130.88072800000003</c:v>
                </c:pt>
                <c:pt idx="6596">
                  <c:v>130.90057299999998</c:v>
                </c:pt>
                <c:pt idx="6597">
                  <c:v>130.92041900000004</c:v>
                </c:pt>
                <c:pt idx="6598">
                  <c:v>130.94026399999998</c:v>
                </c:pt>
                <c:pt idx="6599">
                  <c:v>130.96011000000001</c:v>
                </c:pt>
                <c:pt idx="6600">
                  <c:v>130.97995499999996</c:v>
                </c:pt>
                <c:pt idx="6601">
                  <c:v>130.99979999999999</c:v>
                </c:pt>
                <c:pt idx="6602">
                  <c:v>131.01964599999997</c:v>
                </c:pt>
                <c:pt idx="6603">
                  <c:v>131.039491</c:v>
                </c:pt>
                <c:pt idx="6604">
                  <c:v>131.05933700000003</c:v>
                </c:pt>
                <c:pt idx="6605">
                  <c:v>131.07918199999997</c:v>
                </c:pt>
                <c:pt idx="6606">
                  <c:v>131.099028</c:v>
                </c:pt>
                <c:pt idx="6607">
                  <c:v>131.11887299999998</c:v>
                </c:pt>
                <c:pt idx="6608">
                  <c:v>131.13871900000001</c:v>
                </c:pt>
                <c:pt idx="6609">
                  <c:v>131.15856399999998</c:v>
                </c:pt>
                <c:pt idx="6610">
                  <c:v>131.17840900000002</c:v>
                </c:pt>
                <c:pt idx="6611">
                  <c:v>131.19825499999999</c:v>
                </c:pt>
                <c:pt idx="6612">
                  <c:v>131.21809999999999</c:v>
                </c:pt>
                <c:pt idx="6613">
                  <c:v>131.23794599999999</c:v>
                </c:pt>
                <c:pt idx="6614">
                  <c:v>131.257791</c:v>
                </c:pt>
                <c:pt idx="6615">
                  <c:v>131.277637</c:v>
                </c:pt>
                <c:pt idx="6616">
                  <c:v>131.297482</c:v>
                </c:pt>
                <c:pt idx="6617">
                  <c:v>131.31732800000003</c:v>
                </c:pt>
                <c:pt idx="6618">
                  <c:v>131.33717300000001</c:v>
                </c:pt>
                <c:pt idx="6619">
                  <c:v>131.35701900000004</c:v>
                </c:pt>
                <c:pt idx="6620">
                  <c:v>131.37686399999998</c:v>
                </c:pt>
                <c:pt idx="6621">
                  <c:v>131.39670900000002</c:v>
                </c:pt>
                <c:pt idx="6622">
                  <c:v>131.41655499999996</c:v>
                </c:pt>
                <c:pt idx="6623">
                  <c:v>131.43640000000002</c:v>
                </c:pt>
                <c:pt idx="6624">
                  <c:v>131.45624600000002</c:v>
                </c:pt>
                <c:pt idx="6625">
                  <c:v>131.476091</c:v>
                </c:pt>
                <c:pt idx="6626">
                  <c:v>131.49593700000003</c:v>
                </c:pt>
                <c:pt idx="6627">
                  <c:v>131.51578199999997</c:v>
                </c:pt>
                <c:pt idx="6628">
                  <c:v>131.535628</c:v>
                </c:pt>
                <c:pt idx="6629">
                  <c:v>131.55547300000001</c:v>
                </c:pt>
                <c:pt idx="6630">
                  <c:v>131.57531800000001</c:v>
                </c:pt>
                <c:pt idx="6631">
                  <c:v>131.59516399999998</c:v>
                </c:pt>
                <c:pt idx="6632">
                  <c:v>131.61500899999999</c:v>
                </c:pt>
                <c:pt idx="6633">
                  <c:v>131.63485499999996</c:v>
                </c:pt>
                <c:pt idx="6634">
                  <c:v>131.65469999999999</c:v>
                </c:pt>
                <c:pt idx="6635">
                  <c:v>131.67454599999996</c:v>
                </c:pt>
                <c:pt idx="6636">
                  <c:v>131.694391</c:v>
                </c:pt>
                <c:pt idx="6637">
                  <c:v>131.714237</c:v>
                </c:pt>
                <c:pt idx="6638">
                  <c:v>131.73408199999997</c:v>
                </c:pt>
                <c:pt idx="6639">
                  <c:v>131.753928</c:v>
                </c:pt>
                <c:pt idx="6640">
                  <c:v>131.77377299999995</c:v>
                </c:pt>
                <c:pt idx="6641">
                  <c:v>131.79361799999998</c:v>
                </c:pt>
                <c:pt idx="6642">
                  <c:v>131.81346399999998</c:v>
                </c:pt>
                <c:pt idx="6643">
                  <c:v>131.83330900000001</c:v>
                </c:pt>
                <c:pt idx="6644">
                  <c:v>131.85315499999999</c:v>
                </c:pt>
                <c:pt idx="6645">
                  <c:v>131.87300000000002</c:v>
                </c:pt>
                <c:pt idx="6646">
                  <c:v>131.89284600000002</c:v>
                </c:pt>
                <c:pt idx="6647">
                  <c:v>131.912691</c:v>
                </c:pt>
                <c:pt idx="6648">
                  <c:v>131.93253700000002</c:v>
                </c:pt>
                <c:pt idx="6649">
                  <c:v>131.95238200000003</c:v>
                </c:pt>
                <c:pt idx="6650">
                  <c:v>131.97222700000003</c:v>
                </c:pt>
                <c:pt idx="6651">
                  <c:v>131.992073</c:v>
                </c:pt>
                <c:pt idx="6652">
                  <c:v>132.01191800000001</c:v>
                </c:pt>
                <c:pt idx="6653">
                  <c:v>132.03176399999998</c:v>
                </c:pt>
                <c:pt idx="6654">
                  <c:v>132.05160900000001</c:v>
                </c:pt>
                <c:pt idx="6655">
                  <c:v>132.07145499999999</c:v>
                </c:pt>
                <c:pt idx="6656">
                  <c:v>132.09130000000002</c:v>
                </c:pt>
                <c:pt idx="6657">
                  <c:v>132.11114599999999</c:v>
                </c:pt>
                <c:pt idx="6658">
                  <c:v>132.13099099999999</c:v>
                </c:pt>
                <c:pt idx="6659">
                  <c:v>132.15083700000002</c:v>
                </c:pt>
                <c:pt idx="6660">
                  <c:v>132.17068199999997</c:v>
                </c:pt>
                <c:pt idx="6661">
                  <c:v>132.190527</c:v>
                </c:pt>
                <c:pt idx="6662">
                  <c:v>132.21037299999998</c:v>
                </c:pt>
                <c:pt idx="6663">
                  <c:v>132.23021800000001</c:v>
                </c:pt>
                <c:pt idx="6664">
                  <c:v>132.25006399999998</c:v>
                </c:pt>
                <c:pt idx="6665">
                  <c:v>132.26990899999998</c:v>
                </c:pt>
                <c:pt idx="6666">
                  <c:v>132.28975499999996</c:v>
                </c:pt>
                <c:pt idx="6667">
                  <c:v>132.30959999999999</c:v>
                </c:pt>
                <c:pt idx="6668">
                  <c:v>132.32944600000002</c:v>
                </c:pt>
                <c:pt idx="6669">
                  <c:v>132.34929099999999</c:v>
                </c:pt>
                <c:pt idx="6670">
                  <c:v>132.36913600000003</c:v>
                </c:pt>
                <c:pt idx="6671">
                  <c:v>132.38898200000003</c:v>
                </c:pt>
                <c:pt idx="6672">
                  <c:v>132.40882700000003</c:v>
                </c:pt>
                <c:pt idx="6673">
                  <c:v>132.428673</c:v>
                </c:pt>
                <c:pt idx="6674">
                  <c:v>132.44851800000001</c:v>
                </c:pt>
                <c:pt idx="6675">
                  <c:v>132.46836400000001</c:v>
                </c:pt>
                <c:pt idx="6676">
                  <c:v>132.48820900000004</c:v>
                </c:pt>
                <c:pt idx="6677">
                  <c:v>132.50805499999998</c:v>
                </c:pt>
                <c:pt idx="6678">
                  <c:v>132.52790000000002</c:v>
                </c:pt>
                <c:pt idx="6679">
                  <c:v>132.54774599999999</c:v>
                </c:pt>
                <c:pt idx="6680">
                  <c:v>132.56759099999999</c:v>
                </c:pt>
                <c:pt idx="6681">
                  <c:v>132.58743600000005</c:v>
                </c:pt>
                <c:pt idx="6682">
                  <c:v>132.607282</c:v>
                </c:pt>
                <c:pt idx="6683">
                  <c:v>132.62712700000003</c:v>
                </c:pt>
                <c:pt idx="6684">
                  <c:v>132.64697299999997</c:v>
                </c:pt>
                <c:pt idx="6685">
                  <c:v>132.66681800000001</c:v>
                </c:pt>
                <c:pt idx="6686">
                  <c:v>132.68666399999998</c:v>
                </c:pt>
                <c:pt idx="6687">
                  <c:v>132.70650899999998</c:v>
                </c:pt>
                <c:pt idx="6688">
                  <c:v>132.72635499999998</c:v>
                </c:pt>
                <c:pt idx="6689">
                  <c:v>132.74619999999999</c:v>
                </c:pt>
                <c:pt idx="6690">
                  <c:v>132.76604499999999</c:v>
                </c:pt>
                <c:pt idx="6691">
                  <c:v>132.78589099999999</c:v>
                </c:pt>
                <c:pt idx="6692">
                  <c:v>132.80573600000002</c:v>
                </c:pt>
                <c:pt idx="6693">
                  <c:v>132.825582</c:v>
                </c:pt>
                <c:pt idx="6694">
                  <c:v>132.84542700000003</c:v>
                </c:pt>
                <c:pt idx="6695">
                  <c:v>132.865273</c:v>
                </c:pt>
                <c:pt idx="6696">
                  <c:v>132.88511800000003</c:v>
                </c:pt>
                <c:pt idx="6697">
                  <c:v>132.90496399999998</c:v>
                </c:pt>
                <c:pt idx="6698">
                  <c:v>132.92480900000001</c:v>
                </c:pt>
                <c:pt idx="6699">
                  <c:v>132.94465499999995</c:v>
                </c:pt>
                <c:pt idx="6700">
                  <c:v>132.96450000000002</c:v>
                </c:pt>
                <c:pt idx="6701">
                  <c:v>132.98434500000002</c:v>
                </c:pt>
                <c:pt idx="6702">
                  <c:v>133.00419099999999</c:v>
                </c:pt>
                <c:pt idx="6703">
                  <c:v>133.02403600000002</c:v>
                </c:pt>
                <c:pt idx="6704">
                  <c:v>133.04388199999997</c:v>
                </c:pt>
                <c:pt idx="6705">
                  <c:v>133.063727</c:v>
                </c:pt>
                <c:pt idx="6706">
                  <c:v>133.08357299999997</c:v>
                </c:pt>
                <c:pt idx="6707">
                  <c:v>133.103418</c:v>
                </c:pt>
                <c:pt idx="6708">
                  <c:v>133.12326399999998</c:v>
                </c:pt>
                <c:pt idx="6709">
                  <c:v>133.14310899999998</c:v>
                </c:pt>
                <c:pt idx="6710">
                  <c:v>133.16295399999998</c:v>
                </c:pt>
                <c:pt idx="6711">
                  <c:v>133.18280000000001</c:v>
                </c:pt>
                <c:pt idx="6712">
                  <c:v>133.20264499999999</c:v>
                </c:pt>
                <c:pt idx="6713">
                  <c:v>133.22249100000002</c:v>
                </c:pt>
                <c:pt idx="6714">
                  <c:v>133.24233599999999</c:v>
                </c:pt>
                <c:pt idx="6715">
                  <c:v>133.262182</c:v>
                </c:pt>
                <c:pt idx="6716">
                  <c:v>133.28202700000003</c:v>
                </c:pt>
                <c:pt idx="6717">
                  <c:v>133.301873</c:v>
                </c:pt>
                <c:pt idx="6718">
                  <c:v>133.32171800000003</c:v>
                </c:pt>
                <c:pt idx="6719">
                  <c:v>133.34156399999998</c:v>
                </c:pt>
                <c:pt idx="6720">
                  <c:v>133.36140900000004</c:v>
                </c:pt>
                <c:pt idx="6721">
                  <c:v>133.38125400000001</c:v>
                </c:pt>
                <c:pt idx="6722">
                  <c:v>133.40110000000001</c:v>
                </c:pt>
                <c:pt idx="6723">
                  <c:v>133.42094500000002</c:v>
                </c:pt>
                <c:pt idx="6724">
                  <c:v>133.44079099999999</c:v>
                </c:pt>
                <c:pt idx="6725">
                  <c:v>133.46063599999999</c:v>
                </c:pt>
                <c:pt idx="6726">
                  <c:v>133.48048200000002</c:v>
                </c:pt>
                <c:pt idx="6727">
                  <c:v>133.50032700000003</c:v>
                </c:pt>
                <c:pt idx="6728">
                  <c:v>133.520173</c:v>
                </c:pt>
                <c:pt idx="6729">
                  <c:v>133.540018</c:v>
                </c:pt>
                <c:pt idx="6730">
                  <c:v>133.55986299999998</c:v>
                </c:pt>
                <c:pt idx="6731">
                  <c:v>133.57970899999998</c:v>
                </c:pt>
                <c:pt idx="6732">
                  <c:v>133.59955399999996</c:v>
                </c:pt>
                <c:pt idx="6733">
                  <c:v>133.61939999999998</c:v>
                </c:pt>
                <c:pt idx="6734">
                  <c:v>133.63924499999999</c:v>
                </c:pt>
                <c:pt idx="6735">
                  <c:v>133.65909099999999</c:v>
                </c:pt>
                <c:pt idx="6736">
                  <c:v>133.67893599999999</c:v>
                </c:pt>
                <c:pt idx="6737">
                  <c:v>133.69878199999999</c:v>
                </c:pt>
                <c:pt idx="6738">
                  <c:v>133.718627</c:v>
                </c:pt>
                <c:pt idx="6739">
                  <c:v>133.738473</c:v>
                </c:pt>
                <c:pt idx="6740">
                  <c:v>133.75831800000003</c:v>
                </c:pt>
                <c:pt idx="6741">
                  <c:v>133.77816299999998</c:v>
                </c:pt>
                <c:pt idx="6742">
                  <c:v>133.79800900000001</c:v>
                </c:pt>
                <c:pt idx="6743">
                  <c:v>133.81785399999998</c:v>
                </c:pt>
                <c:pt idx="6744">
                  <c:v>133.83770000000001</c:v>
                </c:pt>
                <c:pt idx="6745">
                  <c:v>133.85754500000002</c:v>
                </c:pt>
                <c:pt idx="6746">
                  <c:v>133.87739100000002</c:v>
                </c:pt>
                <c:pt idx="6747">
                  <c:v>133.89723600000002</c:v>
                </c:pt>
                <c:pt idx="6748">
                  <c:v>133.91708199999999</c:v>
                </c:pt>
                <c:pt idx="6749">
                  <c:v>133.93692700000003</c:v>
                </c:pt>
                <c:pt idx="6750">
                  <c:v>133.956772</c:v>
                </c:pt>
                <c:pt idx="6751">
                  <c:v>133.976618</c:v>
                </c:pt>
                <c:pt idx="6752">
                  <c:v>133.99646300000001</c:v>
                </c:pt>
                <c:pt idx="6753">
                  <c:v>134.01630900000001</c:v>
                </c:pt>
                <c:pt idx="6754">
                  <c:v>134.03615399999998</c:v>
                </c:pt>
                <c:pt idx="6755">
                  <c:v>134.05600000000001</c:v>
                </c:pt>
                <c:pt idx="6756">
                  <c:v>134.07584499999999</c:v>
                </c:pt>
                <c:pt idx="6757">
                  <c:v>134.09569099999999</c:v>
                </c:pt>
                <c:pt idx="6758">
                  <c:v>134.11553599999996</c:v>
                </c:pt>
                <c:pt idx="6759">
                  <c:v>134.13538199999999</c:v>
                </c:pt>
                <c:pt idx="6760">
                  <c:v>134.15522700000002</c:v>
                </c:pt>
                <c:pt idx="6761">
                  <c:v>134.17507199999997</c:v>
                </c:pt>
                <c:pt idx="6762">
                  <c:v>134.194918</c:v>
                </c:pt>
                <c:pt idx="6763">
                  <c:v>134.21476299999995</c:v>
                </c:pt>
                <c:pt idx="6764">
                  <c:v>134.23460899999998</c:v>
                </c:pt>
                <c:pt idx="6765">
                  <c:v>134.25445399999998</c:v>
                </c:pt>
                <c:pt idx="6766">
                  <c:v>134.27429999999998</c:v>
                </c:pt>
                <c:pt idx="6767">
                  <c:v>134.29414499999999</c:v>
                </c:pt>
                <c:pt idx="6768">
                  <c:v>134.31399099999999</c:v>
                </c:pt>
                <c:pt idx="6769">
                  <c:v>134.33383599999999</c:v>
                </c:pt>
                <c:pt idx="6770">
                  <c:v>134.35368199999999</c:v>
                </c:pt>
                <c:pt idx="6771">
                  <c:v>134.373527</c:v>
                </c:pt>
                <c:pt idx="6772">
                  <c:v>134.393372</c:v>
                </c:pt>
                <c:pt idx="6773">
                  <c:v>134.413218</c:v>
                </c:pt>
                <c:pt idx="6774">
                  <c:v>134.43306299999998</c:v>
                </c:pt>
                <c:pt idx="6775">
                  <c:v>134.45290900000003</c:v>
                </c:pt>
                <c:pt idx="6776">
                  <c:v>134.47275399999998</c:v>
                </c:pt>
                <c:pt idx="6777">
                  <c:v>134.49260000000001</c:v>
                </c:pt>
                <c:pt idx="6778">
                  <c:v>134.51244500000001</c:v>
                </c:pt>
                <c:pt idx="6779">
                  <c:v>134.53229100000001</c:v>
                </c:pt>
                <c:pt idx="6780">
                  <c:v>134.55213600000002</c:v>
                </c:pt>
                <c:pt idx="6781">
                  <c:v>134.57198099999999</c:v>
                </c:pt>
                <c:pt idx="6782">
                  <c:v>134.59182700000002</c:v>
                </c:pt>
                <c:pt idx="6783">
                  <c:v>134.61167199999997</c:v>
                </c:pt>
                <c:pt idx="6784">
                  <c:v>134.631518</c:v>
                </c:pt>
                <c:pt idx="6785">
                  <c:v>134.651363</c:v>
                </c:pt>
                <c:pt idx="6786">
                  <c:v>134.671209</c:v>
                </c:pt>
                <c:pt idx="6787">
                  <c:v>134.69105399999998</c:v>
                </c:pt>
                <c:pt idx="6788">
                  <c:v>134.71089999999998</c:v>
                </c:pt>
                <c:pt idx="6789">
                  <c:v>134.73074499999998</c:v>
                </c:pt>
                <c:pt idx="6790">
                  <c:v>134.75059099999999</c:v>
                </c:pt>
                <c:pt idx="6791">
                  <c:v>134.77043599999999</c:v>
                </c:pt>
                <c:pt idx="6792">
                  <c:v>134.79028099999999</c:v>
                </c:pt>
                <c:pt idx="6793">
                  <c:v>134.81012700000002</c:v>
                </c:pt>
                <c:pt idx="6794">
                  <c:v>134.829972</c:v>
                </c:pt>
                <c:pt idx="6795">
                  <c:v>134.849818</c:v>
                </c:pt>
                <c:pt idx="6796">
                  <c:v>134.86966299999997</c:v>
                </c:pt>
                <c:pt idx="6797">
                  <c:v>134.889509</c:v>
                </c:pt>
                <c:pt idx="6798">
                  <c:v>134.90935399999998</c:v>
                </c:pt>
                <c:pt idx="6799">
                  <c:v>134.92920000000001</c:v>
                </c:pt>
                <c:pt idx="6800">
                  <c:v>134.94904499999998</c:v>
                </c:pt>
                <c:pt idx="6801">
                  <c:v>134.96889000000002</c:v>
                </c:pt>
                <c:pt idx="6802">
                  <c:v>134.98873600000002</c:v>
                </c:pt>
                <c:pt idx="6803">
                  <c:v>135.00858099999999</c:v>
                </c:pt>
                <c:pt idx="6804">
                  <c:v>135.02842700000005</c:v>
                </c:pt>
                <c:pt idx="6805">
                  <c:v>135.048272</c:v>
                </c:pt>
                <c:pt idx="6806">
                  <c:v>135.06811800000003</c:v>
                </c:pt>
                <c:pt idx="6807">
                  <c:v>135.087963</c:v>
                </c:pt>
                <c:pt idx="6808">
                  <c:v>135.107809</c:v>
                </c:pt>
                <c:pt idx="6809">
                  <c:v>135.12765399999998</c:v>
                </c:pt>
                <c:pt idx="6810">
                  <c:v>135.14749999999998</c:v>
                </c:pt>
                <c:pt idx="6811">
                  <c:v>135.16734500000001</c:v>
                </c:pt>
                <c:pt idx="6812">
                  <c:v>135.18719000000002</c:v>
                </c:pt>
                <c:pt idx="6813">
                  <c:v>135.20703599999999</c:v>
                </c:pt>
                <c:pt idx="6814">
                  <c:v>135.22688099999999</c:v>
                </c:pt>
                <c:pt idx="6815">
                  <c:v>135.24672699999999</c:v>
                </c:pt>
                <c:pt idx="6816">
                  <c:v>135.26657199999997</c:v>
                </c:pt>
                <c:pt idx="6817">
                  <c:v>135.28641800000003</c:v>
                </c:pt>
                <c:pt idx="6818">
                  <c:v>135.306263</c:v>
                </c:pt>
                <c:pt idx="6819">
                  <c:v>135.32610900000003</c:v>
                </c:pt>
                <c:pt idx="6820">
                  <c:v>135.34595399999998</c:v>
                </c:pt>
                <c:pt idx="6821">
                  <c:v>135.36579900000001</c:v>
                </c:pt>
                <c:pt idx="6822">
                  <c:v>135.38564500000001</c:v>
                </c:pt>
                <c:pt idx="6823">
                  <c:v>135.40549000000001</c:v>
                </c:pt>
                <c:pt idx="6824">
                  <c:v>135.42533600000002</c:v>
                </c:pt>
                <c:pt idx="6825">
                  <c:v>135.44518099999999</c:v>
                </c:pt>
                <c:pt idx="6826">
                  <c:v>135.46502700000002</c:v>
                </c:pt>
                <c:pt idx="6827">
                  <c:v>135.484872</c:v>
                </c:pt>
                <c:pt idx="6828">
                  <c:v>135.504718</c:v>
                </c:pt>
                <c:pt idx="6829">
                  <c:v>135.52456299999997</c:v>
                </c:pt>
                <c:pt idx="6830">
                  <c:v>135.544409</c:v>
                </c:pt>
                <c:pt idx="6831">
                  <c:v>135.56425399999998</c:v>
                </c:pt>
                <c:pt idx="6832">
                  <c:v>135.58409900000001</c:v>
                </c:pt>
                <c:pt idx="6833">
                  <c:v>135.60394499999998</c:v>
                </c:pt>
                <c:pt idx="6834">
                  <c:v>135.62378999999999</c:v>
                </c:pt>
                <c:pt idx="6835">
                  <c:v>135.64363599999996</c:v>
                </c:pt>
                <c:pt idx="6836">
                  <c:v>135.66348099999999</c:v>
                </c:pt>
                <c:pt idx="6837">
                  <c:v>135.68332700000002</c:v>
                </c:pt>
                <c:pt idx="6838">
                  <c:v>135.70317199999997</c:v>
                </c:pt>
                <c:pt idx="6839">
                  <c:v>135.723018</c:v>
                </c:pt>
                <c:pt idx="6840">
                  <c:v>135.74286299999997</c:v>
                </c:pt>
                <c:pt idx="6841">
                  <c:v>135.762708</c:v>
                </c:pt>
                <c:pt idx="6842">
                  <c:v>135.78255399999998</c:v>
                </c:pt>
                <c:pt idx="6843">
                  <c:v>135.80239900000004</c:v>
                </c:pt>
                <c:pt idx="6844">
                  <c:v>135.82224500000004</c:v>
                </c:pt>
                <c:pt idx="6845">
                  <c:v>135.84209000000001</c:v>
                </c:pt>
                <c:pt idx="6846">
                  <c:v>135.86193600000001</c:v>
                </c:pt>
                <c:pt idx="6847">
                  <c:v>135.88178100000002</c:v>
                </c:pt>
                <c:pt idx="6848">
                  <c:v>135.90162700000002</c:v>
                </c:pt>
                <c:pt idx="6849">
                  <c:v>135.92147200000002</c:v>
                </c:pt>
                <c:pt idx="6850">
                  <c:v>135.94131800000002</c:v>
                </c:pt>
                <c:pt idx="6851">
                  <c:v>135.961163</c:v>
                </c:pt>
                <c:pt idx="6852">
                  <c:v>135.98100800000003</c:v>
                </c:pt>
                <c:pt idx="6853">
                  <c:v>136.00085399999998</c:v>
                </c:pt>
                <c:pt idx="6854">
                  <c:v>136.02069900000001</c:v>
                </c:pt>
                <c:pt idx="6855">
                  <c:v>136.04054499999998</c:v>
                </c:pt>
                <c:pt idx="6856">
                  <c:v>136.06039000000001</c:v>
                </c:pt>
                <c:pt idx="6857">
                  <c:v>136.08023600000004</c:v>
                </c:pt>
                <c:pt idx="6858">
                  <c:v>136.10008099999999</c:v>
                </c:pt>
                <c:pt idx="6859">
                  <c:v>136.11992699999999</c:v>
                </c:pt>
                <c:pt idx="6860">
                  <c:v>136.13977199999997</c:v>
                </c:pt>
                <c:pt idx="6861">
                  <c:v>136.159617</c:v>
                </c:pt>
                <c:pt idx="6862">
                  <c:v>136.17946299999997</c:v>
                </c:pt>
                <c:pt idx="6863">
                  <c:v>136.199308</c:v>
                </c:pt>
                <c:pt idx="6864">
                  <c:v>136.21915399999995</c:v>
                </c:pt>
                <c:pt idx="6865">
                  <c:v>136.23899900000001</c:v>
                </c:pt>
                <c:pt idx="6866">
                  <c:v>136.25884500000001</c:v>
                </c:pt>
                <c:pt idx="6867">
                  <c:v>136.27868999999998</c:v>
                </c:pt>
                <c:pt idx="6868">
                  <c:v>136.29853600000001</c:v>
                </c:pt>
                <c:pt idx="6869">
                  <c:v>136.31838100000002</c:v>
                </c:pt>
                <c:pt idx="6870">
                  <c:v>136.33822700000005</c:v>
                </c:pt>
                <c:pt idx="6871">
                  <c:v>136.35807200000002</c:v>
                </c:pt>
                <c:pt idx="6872">
                  <c:v>136.37791700000002</c:v>
                </c:pt>
                <c:pt idx="6873">
                  <c:v>136.397763</c:v>
                </c:pt>
                <c:pt idx="6874">
                  <c:v>136.417608</c:v>
                </c:pt>
                <c:pt idx="6875">
                  <c:v>136.437454</c:v>
                </c:pt>
                <c:pt idx="6876">
                  <c:v>136.45729900000003</c:v>
                </c:pt>
                <c:pt idx="6877">
                  <c:v>136.47714500000001</c:v>
                </c:pt>
                <c:pt idx="6878">
                  <c:v>136.49699000000001</c:v>
                </c:pt>
                <c:pt idx="6879">
                  <c:v>136.51683600000001</c:v>
                </c:pt>
                <c:pt idx="6880">
                  <c:v>136.53668099999999</c:v>
                </c:pt>
                <c:pt idx="6881">
                  <c:v>136.55652599999999</c:v>
                </c:pt>
                <c:pt idx="6882">
                  <c:v>136.57637199999999</c:v>
                </c:pt>
                <c:pt idx="6883">
                  <c:v>136.59621700000002</c:v>
                </c:pt>
                <c:pt idx="6884">
                  <c:v>136.61606299999997</c:v>
                </c:pt>
                <c:pt idx="6885">
                  <c:v>136.635908</c:v>
                </c:pt>
                <c:pt idx="6886">
                  <c:v>136.65575399999997</c:v>
                </c:pt>
                <c:pt idx="6887">
                  <c:v>136.67559899999998</c:v>
                </c:pt>
                <c:pt idx="6888">
                  <c:v>136.69544500000001</c:v>
                </c:pt>
                <c:pt idx="6889">
                  <c:v>136.71528999999998</c:v>
                </c:pt>
                <c:pt idx="6890">
                  <c:v>136.73513600000001</c:v>
                </c:pt>
                <c:pt idx="6891">
                  <c:v>136.75498099999999</c:v>
                </c:pt>
                <c:pt idx="6892">
                  <c:v>136.77482599999996</c:v>
                </c:pt>
                <c:pt idx="6893">
                  <c:v>136.79467199999996</c:v>
                </c:pt>
                <c:pt idx="6894">
                  <c:v>136.814517</c:v>
                </c:pt>
                <c:pt idx="6895">
                  <c:v>136.834363</c:v>
                </c:pt>
                <c:pt idx="6896">
                  <c:v>136.85420800000003</c:v>
                </c:pt>
                <c:pt idx="6897">
                  <c:v>136.87405399999997</c:v>
                </c:pt>
                <c:pt idx="6898">
                  <c:v>136.893899</c:v>
                </c:pt>
                <c:pt idx="6899">
                  <c:v>136.91374499999998</c:v>
                </c:pt>
                <c:pt idx="6900">
                  <c:v>136.93358999999998</c:v>
                </c:pt>
                <c:pt idx="6901">
                  <c:v>136.95343500000001</c:v>
                </c:pt>
                <c:pt idx="6902">
                  <c:v>136.97328099999999</c:v>
                </c:pt>
                <c:pt idx="6903">
                  <c:v>136.99312599999999</c:v>
                </c:pt>
                <c:pt idx="6904">
                  <c:v>137.01297199999999</c:v>
                </c:pt>
                <c:pt idx="6905">
                  <c:v>137.03281700000002</c:v>
                </c:pt>
                <c:pt idx="6906">
                  <c:v>137.052663</c:v>
                </c:pt>
                <c:pt idx="6907">
                  <c:v>137.072508</c:v>
                </c:pt>
                <c:pt idx="6908">
                  <c:v>137.092354</c:v>
                </c:pt>
                <c:pt idx="6909">
                  <c:v>137.112199</c:v>
                </c:pt>
                <c:pt idx="6910">
                  <c:v>137.13204500000001</c:v>
                </c:pt>
                <c:pt idx="6911">
                  <c:v>137.15189000000001</c:v>
                </c:pt>
                <c:pt idx="6912">
                  <c:v>137.17173499999998</c:v>
                </c:pt>
                <c:pt idx="6913">
                  <c:v>137.19158099999999</c:v>
                </c:pt>
                <c:pt idx="6914">
                  <c:v>137.21142599999999</c:v>
                </c:pt>
                <c:pt idx="6915">
                  <c:v>137.23127199999999</c:v>
                </c:pt>
                <c:pt idx="6916">
                  <c:v>137.25111700000002</c:v>
                </c:pt>
                <c:pt idx="6917">
                  <c:v>137.27096299999997</c:v>
                </c:pt>
                <c:pt idx="6918">
                  <c:v>137.290808</c:v>
                </c:pt>
                <c:pt idx="6919">
                  <c:v>137.31065399999997</c:v>
                </c:pt>
                <c:pt idx="6920">
                  <c:v>137.33049900000003</c:v>
                </c:pt>
                <c:pt idx="6921">
                  <c:v>137.35034400000004</c:v>
                </c:pt>
                <c:pt idx="6922">
                  <c:v>137.37019000000001</c:v>
                </c:pt>
                <c:pt idx="6923">
                  <c:v>137.39003500000001</c:v>
                </c:pt>
                <c:pt idx="6924">
                  <c:v>137.40988099999998</c:v>
                </c:pt>
                <c:pt idx="6925">
                  <c:v>137.42972599999999</c:v>
                </c:pt>
                <c:pt idx="6926">
                  <c:v>137.44957199999996</c:v>
                </c:pt>
                <c:pt idx="6927">
                  <c:v>137.46941700000002</c:v>
                </c:pt>
                <c:pt idx="6928">
                  <c:v>137.48926299999999</c:v>
                </c:pt>
                <c:pt idx="6929">
                  <c:v>137.509108</c:v>
                </c:pt>
                <c:pt idx="6930">
                  <c:v>137.528954</c:v>
                </c:pt>
                <c:pt idx="6931">
                  <c:v>137.548799</c:v>
                </c:pt>
                <c:pt idx="6932">
                  <c:v>137.56864400000001</c:v>
                </c:pt>
                <c:pt idx="6933">
                  <c:v>137.58849000000004</c:v>
                </c:pt>
                <c:pt idx="6934">
                  <c:v>137.60833500000001</c:v>
                </c:pt>
                <c:pt idx="6935">
                  <c:v>137.62818100000001</c:v>
                </c:pt>
                <c:pt idx="6936">
                  <c:v>137.64802599999999</c:v>
                </c:pt>
                <c:pt idx="6937">
                  <c:v>137.66787199999999</c:v>
                </c:pt>
                <c:pt idx="6938">
                  <c:v>137.68771700000002</c:v>
                </c:pt>
                <c:pt idx="6939">
                  <c:v>137.70756299999996</c:v>
                </c:pt>
                <c:pt idx="6940">
                  <c:v>137.72740800000003</c:v>
                </c:pt>
                <c:pt idx="6941">
                  <c:v>137.74725299999997</c:v>
                </c:pt>
                <c:pt idx="6942">
                  <c:v>137.767099</c:v>
                </c:pt>
                <c:pt idx="6943">
                  <c:v>137.78694400000001</c:v>
                </c:pt>
                <c:pt idx="6944">
                  <c:v>137.80679000000001</c:v>
                </c:pt>
                <c:pt idx="6945">
                  <c:v>137.82663500000001</c:v>
                </c:pt>
                <c:pt idx="6946">
                  <c:v>137.84648100000001</c:v>
                </c:pt>
                <c:pt idx="6947">
                  <c:v>137.86632600000002</c:v>
                </c:pt>
                <c:pt idx="6948">
                  <c:v>137.88617200000002</c:v>
                </c:pt>
                <c:pt idx="6949">
                  <c:v>137.90601700000002</c:v>
                </c:pt>
                <c:pt idx="6950">
                  <c:v>137.92586299999999</c:v>
                </c:pt>
                <c:pt idx="6951">
                  <c:v>137.945708</c:v>
                </c:pt>
                <c:pt idx="6952">
                  <c:v>137.96555299999997</c:v>
                </c:pt>
                <c:pt idx="6953">
                  <c:v>137.98539900000003</c:v>
                </c:pt>
                <c:pt idx="6954">
                  <c:v>138.005244</c:v>
                </c:pt>
                <c:pt idx="6955">
                  <c:v>138.02509000000001</c:v>
                </c:pt>
                <c:pt idx="6956">
                  <c:v>138.04493499999998</c:v>
                </c:pt>
                <c:pt idx="6957">
                  <c:v>138.06478099999998</c:v>
                </c:pt>
                <c:pt idx="6958">
                  <c:v>138.08462599999999</c:v>
                </c:pt>
                <c:pt idx="6959">
                  <c:v>138.10447199999999</c:v>
                </c:pt>
                <c:pt idx="6960">
                  <c:v>138.12431700000002</c:v>
                </c:pt>
                <c:pt idx="6961">
                  <c:v>138.14416199999997</c:v>
                </c:pt>
                <c:pt idx="6962">
                  <c:v>138.164008</c:v>
                </c:pt>
                <c:pt idx="6963">
                  <c:v>138.18385299999997</c:v>
                </c:pt>
                <c:pt idx="6964">
                  <c:v>138.20369899999997</c:v>
                </c:pt>
                <c:pt idx="6965">
                  <c:v>138.22354399999998</c:v>
                </c:pt>
                <c:pt idx="6966">
                  <c:v>138.24338999999998</c:v>
                </c:pt>
                <c:pt idx="6967">
                  <c:v>138.26323499999998</c:v>
                </c:pt>
                <c:pt idx="6968">
                  <c:v>138.28308099999998</c:v>
                </c:pt>
                <c:pt idx="6969">
                  <c:v>138.30292600000004</c:v>
                </c:pt>
                <c:pt idx="6970">
                  <c:v>138.32277200000001</c:v>
                </c:pt>
                <c:pt idx="6971">
                  <c:v>138.34261700000002</c:v>
                </c:pt>
                <c:pt idx="6972">
                  <c:v>138.36246200000002</c:v>
                </c:pt>
                <c:pt idx="6973">
                  <c:v>138.38230800000005</c:v>
                </c:pt>
                <c:pt idx="6974">
                  <c:v>138.402153</c:v>
                </c:pt>
                <c:pt idx="6975">
                  <c:v>138.42199900000003</c:v>
                </c:pt>
                <c:pt idx="6976">
                  <c:v>138.441844</c:v>
                </c:pt>
                <c:pt idx="6977">
                  <c:v>138.46169</c:v>
                </c:pt>
                <c:pt idx="6978">
                  <c:v>138.48153500000001</c:v>
                </c:pt>
                <c:pt idx="6979">
                  <c:v>138.50138100000001</c:v>
                </c:pt>
                <c:pt idx="6980">
                  <c:v>138.52122600000004</c:v>
                </c:pt>
                <c:pt idx="6981">
                  <c:v>138.54107199999999</c:v>
                </c:pt>
                <c:pt idx="6982">
                  <c:v>138.56091700000002</c:v>
                </c:pt>
                <c:pt idx="6983">
                  <c:v>138.58076199999999</c:v>
                </c:pt>
                <c:pt idx="6984">
                  <c:v>138.60060799999999</c:v>
                </c:pt>
                <c:pt idx="6985">
                  <c:v>138.620453</c:v>
                </c:pt>
                <c:pt idx="6986">
                  <c:v>138.640299</c:v>
                </c:pt>
                <c:pt idx="6987">
                  <c:v>138.660144</c:v>
                </c:pt>
                <c:pt idx="6988">
                  <c:v>138.67998999999998</c:v>
                </c:pt>
                <c:pt idx="6989">
                  <c:v>138.69983499999998</c:v>
                </c:pt>
                <c:pt idx="6990">
                  <c:v>138.71968099999995</c:v>
                </c:pt>
                <c:pt idx="6991">
                  <c:v>138.73952599999998</c:v>
                </c:pt>
                <c:pt idx="6992">
                  <c:v>138.75937099999999</c:v>
                </c:pt>
                <c:pt idx="6993">
                  <c:v>138.77921699999999</c:v>
                </c:pt>
                <c:pt idx="6994">
                  <c:v>138.79906199999996</c:v>
                </c:pt>
                <c:pt idx="6995">
                  <c:v>138.81890800000002</c:v>
                </c:pt>
                <c:pt idx="6996">
                  <c:v>138.838753</c:v>
                </c:pt>
                <c:pt idx="6997">
                  <c:v>138.85859900000003</c:v>
                </c:pt>
                <c:pt idx="6998">
                  <c:v>138.87844400000003</c:v>
                </c:pt>
                <c:pt idx="6999">
                  <c:v>138.89829000000003</c:v>
                </c:pt>
                <c:pt idx="7000">
                  <c:v>138.91813500000001</c:v>
                </c:pt>
                <c:pt idx="7001">
                  <c:v>138.93798100000001</c:v>
                </c:pt>
                <c:pt idx="7002">
                  <c:v>138.95782600000004</c:v>
                </c:pt>
                <c:pt idx="7003">
                  <c:v>138.97767099999999</c:v>
                </c:pt>
                <c:pt idx="7004">
                  <c:v>138.99751700000002</c:v>
                </c:pt>
                <c:pt idx="7005">
                  <c:v>139.01736199999999</c:v>
                </c:pt>
                <c:pt idx="7006">
                  <c:v>139.03720800000002</c:v>
                </c:pt>
                <c:pt idx="7007">
                  <c:v>139.057053</c:v>
                </c:pt>
                <c:pt idx="7008">
                  <c:v>139.076899</c:v>
                </c:pt>
                <c:pt idx="7009">
                  <c:v>139.096744</c:v>
                </c:pt>
                <c:pt idx="7010">
                  <c:v>139.11658999999997</c:v>
                </c:pt>
                <c:pt idx="7011">
                  <c:v>139.13643500000001</c:v>
                </c:pt>
                <c:pt idx="7012">
                  <c:v>139.15628000000001</c:v>
                </c:pt>
                <c:pt idx="7013">
                  <c:v>139.17612600000001</c:v>
                </c:pt>
                <c:pt idx="7014">
                  <c:v>139.19597099999999</c:v>
                </c:pt>
                <c:pt idx="7015">
                  <c:v>139.21581699999999</c:v>
                </c:pt>
                <c:pt idx="7016">
                  <c:v>139.23566199999996</c:v>
                </c:pt>
                <c:pt idx="7017">
                  <c:v>139.25550799999999</c:v>
                </c:pt>
                <c:pt idx="7018">
                  <c:v>139.27535299999997</c:v>
                </c:pt>
                <c:pt idx="7019">
                  <c:v>139.295199</c:v>
                </c:pt>
                <c:pt idx="7020">
                  <c:v>139.315044</c:v>
                </c:pt>
                <c:pt idx="7021">
                  <c:v>139.33489</c:v>
                </c:pt>
                <c:pt idx="7022">
                  <c:v>139.35473500000001</c:v>
                </c:pt>
                <c:pt idx="7023">
                  <c:v>139.37457999999998</c:v>
                </c:pt>
                <c:pt idx="7024">
                  <c:v>139.39442600000004</c:v>
                </c:pt>
                <c:pt idx="7025">
                  <c:v>139.41427099999999</c:v>
                </c:pt>
                <c:pt idx="7026">
                  <c:v>139.43411700000001</c:v>
                </c:pt>
                <c:pt idx="7027">
                  <c:v>139.45396199999999</c:v>
                </c:pt>
                <c:pt idx="7028">
                  <c:v>139.47380799999999</c:v>
                </c:pt>
                <c:pt idx="7029">
                  <c:v>139.49365299999997</c:v>
                </c:pt>
                <c:pt idx="7030">
                  <c:v>139.513499</c:v>
                </c:pt>
                <c:pt idx="7031">
                  <c:v>139.533344</c:v>
                </c:pt>
                <c:pt idx="7032">
                  <c:v>139.553189</c:v>
                </c:pt>
                <c:pt idx="7033">
                  <c:v>139.57303499999998</c:v>
                </c:pt>
                <c:pt idx="7034">
                  <c:v>139.59288000000001</c:v>
                </c:pt>
                <c:pt idx="7035">
                  <c:v>139.61272600000001</c:v>
                </c:pt>
                <c:pt idx="7036">
                  <c:v>139.63257099999998</c:v>
                </c:pt>
                <c:pt idx="7037">
                  <c:v>139.65241700000004</c:v>
                </c:pt>
                <c:pt idx="7038">
                  <c:v>139.67226199999999</c:v>
                </c:pt>
                <c:pt idx="7039">
                  <c:v>139.69210800000002</c:v>
                </c:pt>
                <c:pt idx="7040">
                  <c:v>139.71195299999997</c:v>
                </c:pt>
                <c:pt idx="7041">
                  <c:v>139.731799</c:v>
                </c:pt>
                <c:pt idx="7042">
                  <c:v>139.751644</c:v>
                </c:pt>
                <c:pt idx="7043">
                  <c:v>139.771489</c:v>
                </c:pt>
                <c:pt idx="7044">
                  <c:v>139.791335</c:v>
                </c:pt>
                <c:pt idx="7045">
                  <c:v>139.81118000000001</c:v>
                </c:pt>
                <c:pt idx="7046">
                  <c:v>139.83102600000004</c:v>
                </c:pt>
                <c:pt idx="7047">
                  <c:v>139.85087100000001</c:v>
                </c:pt>
                <c:pt idx="7048">
                  <c:v>139.87071700000001</c:v>
                </c:pt>
                <c:pt idx="7049">
                  <c:v>139.89056199999999</c:v>
                </c:pt>
                <c:pt idx="7050">
                  <c:v>139.91040800000002</c:v>
                </c:pt>
                <c:pt idx="7051">
                  <c:v>139.93025299999999</c:v>
                </c:pt>
                <c:pt idx="7052">
                  <c:v>139.95009800000003</c:v>
                </c:pt>
                <c:pt idx="7053">
                  <c:v>139.969944</c:v>
                </c:pt>
                <c:pt idx="7054">
                  <c:v>139.989789</c:v>
                </c:pt>
                <c:pt idx="7055">
                  <c:v>140.00963499999997</c:v>
                </c:pt>
                <c:pt idx="7056">
                  <c:v>140.02948000000001</c:v>
                </c:pt>
                <c:pt idx="7057">
                  <c:v>140.04932600000001</c:v>
                </c:pt>
                <c:pt idx="7058">
                  <c:v>140.06917099999998</c:v>
                </c:pt>
                <c:pt idx="7059">
                  <c:v>140.08901700000001</c:v>
                </c:pt>
                <c:pt idx="7060">
                  <c:v>140.10886199999999</c:v>
                </c:pt>
                <c:pt idx="7061">
                  <c:v>140.12870800000002</c:v>
                </c:pt>
                <c:pt idx="7062">
                  <c:v>140.14855299999996</c:v>
                </c:pt>
                <c:pt idx="7063">
                  <c:v>140.16839800000002</c:v>
                </c:pt>
                <c:pt idx="7064">
                  <c:v>140.18824400000003</c:v>
                </c:pt>
                <c:pt idx="7065">
                  <c:v>140.208089</c:v>
                </c:pt>
                <c:pt idx="7066">
                  <c:v>140.227935</c:v>
                </c:pt>
                <c:pt idx="7067">
                  <c:v>140.24777999999998</c:v>
                </c:pt>
                <c:pt idx="7068">
                  <c:v>140.26762600000001</c:v>
                </c:pt>
                <c:pt idx="7069">
                  <c:v>140.28747100000001</c:v>
                </c:pt>
                <c:pt idx="7070">
                  <c:v>140.30731700000004</c:v>
                </c:pt>
                <c:pt idx="7071">
                  <c:v>140.32716200000002</c:v>
                </c:pt>
                <c:pt idx="7072">
                  <c:v>140.34700700000002</c:v>
                </c:pt>
                <c:pt idx="7073">
                  <c:v>140.36685299999999</c:v>
                </c:pt>
                <c:pt idx="7074">
                  <c:v>140.38669800000002</c:v>
                </c:pt>
                <c:pt idx="7075">
                  <c:v>140.406544</c:v>
                </c:pt>
                <c:pt idx="7076">
                  <c:v>140.42638900000003</c:v>
                </c:pt>
                <c:pt idx="7077">
                  <c:v>140.446235</c:v>
                </c:pt>
                <c:pt idx="7078">
                  <c:v>140.46608000000001</c:v>
                </c:pt>
                <c:pt idx="7079">
                  <c:v>140.48592600000003</c:v>
                </c:pt>
                <c:pt idx="7080">
                  <c:v>140.50577099999998</c:v>
                </c:pt>
                <c:pt idx="7081">
                  <c:v>140.52561700000001</c:v>
                </c:pt>
                <c:pt idx="7082">
                  <c:v>140.54546199999999</c:v>
                </c:pt>
                <c:pt idx="7083">
                  <c:v>140.56530700000002</c:v>
                </c:pt>
                <c:pt idx="7084">
                  <c:v>140.58515299999999</c:v>
                </c:pt>
                <c:pt idx="7085">
                  <c:v>140.60499799999999</c:v>
                </c:pt>
                <c:pt idx="7086">
                  <c:v>140.624844</c:v>
                </c:pt>
                <c:pt idx="7087">
                  <c:v>140.64468899999997</c:v>
                </c:pt>
                <c:pt idx="7088">
                  <c:v>140.66453499999997</c:v>
                </c:pt>
                <c:pt idx="7089">
                  <c:v>140.68438</c:v>
                </c:pt>
                <c:pt idx="7090">
                  <c:v>140.70422600000001</c:v>
                </c:pt>
                <c:pt idx="7091">
                  <c:v>140.72407099999998</c:v>
                </c:pt>
                <c:pt idx="7092">
                  <c:v>140.74391599999998</c:v>
                </c:pt>
                <c:pt idx="7093">
                  <c:v>140.76376199999996</c:v>
                </c:pt>
                <c:pt idx="7094">
                  <c:v>140.78360699999999</c:v>
                </c:pt>
                <c:pt idx="7095">
                  <c:v>140.80345299999999</c:v>
                </c:pt>
                <c:pt idx="7096">
                  <c:v>140.82329800000002</c:v>
                </c:pt>
                <c:pt idx="7097">
                  <c:v>140.843144</c:v>
                </c:pt>
                <c:pt idx="7098">
                  <c:v>140.86298900000003</c:v>
                </c:pt>
                <c:pt idx="7099">
                  <c:v>140.88283500000003</c:v>
                </c:pt>
                <c:pt idx="7100">
                  <c:v>140.90268</c:v>
                </c:pt>
                <c:pt idx="7101">
                  <c:v>140.92252600000003</c:v>
                </c:pt>
                <c:pt idx="7102">
                  <c:v>140.94237100000001</c:v>
                </c:pt>
                <c:pt idx="7103">
                  <c:v>140.96221600000004</c:v>
                </c:pt>
                <c:pt idx="7104">
                  <c:v>140.98206200000001</c:v>
                </c:pt>
                <c:pt idx="7105">
                  <c:v>141.00190700000002</c:v>
                </c:pt>
                <c:pt idx="7106">
                  <c:v>141.02175299999999</c:v>
                </c:pt>
                <c:pt idx="7107">
                  <c:v>141.04159799999999</c:v>
                </c:pt>
                <c:pt idx="7108">
                  <c:v>141.06144400000002</c:v>
                </c:pt>
                <c:pt idx="7109">
                  <c:v>141.08128900000003</c:v>
                </c:pt>
                <c:pt idx="7110">
                  <c:v>141.101135</c:v>
                </c:pt>
                <c:pt idx="7111">
                  <c:v>141.12098</c:v>
                </c:pt>
                <c:pt idx="7112">
                  <c:v>141.14082499999998</c:v>
                </c:pt>
                <c:pt idx="7113">
                  <c:v>141.16067099999998</c:v>
                </c:pt>
                <c:pt idx="7114">
                  <c:v>141.18051600000001</c:v>
                </c:pt>
                <c:pt idx="7115">
                  <c:v>141.20036199999998</c:v>
                </c:pt>
                <c:pt idx="7116">
                  <c:v>141.22020700000002</c:v>
                </c:pt>
                <c:pt idx="7117">
                  <c:v>141.24005299999996</c:v>
                </c:pt>
                <c:pt idx="7118">
                  <c:v>141.25989799999999</c:v>
                </c:pt>
                <c:pt idx="7119">
                  <c:v>141.27974399999997</c:v>
                </c:pt>
                <c:pt idx="7120">
                  <c:v>141.29958899999997</c:v>
                </c:pt>
                <c:pt idx="7121">
                  <c:v>141.319435</c:v>
                </c:pt>
                <c:pt idx="7122">
                  <c:v>141.33928</c:v>
                </c:pt>
                <c:pt idx="7123">
                  <c:v>141.35912500000001</c:v>
                </c:pt>
                <c:pt idx="7124">
                  <c:v>141.37897100000001</c:v>
                </c:pt>
                <c:pt idx="7125">
                  <c:v>141.39881600000004</c:v>
                </c:pt>
                <c:pt idx="7126">
                  <c:v>141.41866199999998</c:v>
                </c:pt>
                <c:pt idx="7127">
                  <c:v>141.43850700000002</c:v>
                </c:pt>
                <c:pt idx="7128">
                  <c:v>141.45835300000002</c:v>
                </c:pt>
                <c:pt idx="7129">
                  <c:v>141.47819800000002</c:v>
                </c:pt>
                <c:pt idx="7130">
                  <c:v>141.49804400000002</c:v>
                </c:pt>
                <c:pt idx="7131">
                  <c:v>141.517889</c:v>
                </c:pt>
                <c:pt idx="7132">
                  <c:v>141.537734</c:v>
                </c:pt>
                <c:pt idx="7133">
                  <c:v>141.55758</c:v>
                </c:pt>
                <c:pt idx="7134">
                  <c:v>141.57742500000001</c:v>
                </c:pt>
                <c:pt idx="7135">
                  <c:v>141.59727100000001</c:v>
                </c:pt>
                <c:pt idx="7136">
                  <c:v>141.61711600000001</c:v>
                </c:pt>
                <c:pt idx="7137">
                  <c:v>141.63696199999998</c:v>
                </c:pt>
                <c:pt idx="7138">
                  <c:v>141.65680700000001</c:v>
                </c:pt>
                <c:pt idx="7139">
                  <c:v>141.67665299999996</c:v>
                </c:pt>
                <c:pt idx="7140">
                  <c:v>141.69649800000002</c:v>
                </c:pt>
                <c:pt idx="7141">
                  <c:v>141.71634399999999</c:v>
                </c:pt>
                <c:pt idx="7142">
                  <c:v>141.736189</c:v>
                </c:pt>
                <c:pt idx="7143">
                  <c:v>141.756034</c:v>
                </c:pt>
                <c:pt idx="7144">
                  <c:v>141.77587999999997</c:v>
                </c:pt>
                <c:pt idx="7145">
                  <c:v>141.79572499999998</c:v>
                </c:pt>
                <c:pt idx="7146">
                  <c:v>141.81557099999998</c:v>
                </c:pt>
                <c:pt idx="7147">
                  <c:v>141.83541600000004</c:v>
                </c:pt>
                <c:pt idx="7148">
                  <c:v>141.85526200000001</c:v>
                </c:pt>
                <c:pt idx="7149">
                  <c:v>141.87510700000001</c:v>
                </c:pt>
                <c:pt idx="7150">
                  <c:v>141.89495299999999</c:v>
                </c:pt>
                <c:pt idx="7151">
                  <c:v>141.91479799999999</c:v>
                </c:pt>
                <c:pt idx="7152">
                  <c:v>141.93464299999999</c:v>
                </c:pt>
                <c:pt idx="7153">
                  <c:v>141.95448900000002</c:v>
                </c:pt>
                <c:pt idx="7154">
                  <c:v>141.974334</c:v>
                </c:pt>
                <c:pt idx="7155">
                  <c:v>141.99418</c:v>
                </c:pt>
                <c:pt idx="7156">
                  <c:v>142.01402499999998</c:v>
                </c:pt>
                <c:pt idx="7157">
                  <c:v>142.03387099999998</c:v>
                </c:pt>
                <c:pt idx="7158">
                  <c:v>142.05371600000001</c:v>
                </c:pt>
                <c:pt idx="7159">
                  <c:v>142.07356199999995</c:v>
                </c:pt>
                <c:pt idx="7160">
                  <c:v>142.09340700000001</c:v>
                </c:pt>
                <c:pt idx="7161">
                  <c:v>142.11325299999996</c:v>
                </c:pt>
                <c:pt idx="7162">
                  <c:v>142.13309799999999</c:v>
                </c:pt>
                <c:pt idx="7163">
                  <c:v>142.15294300000002</c:v>
                </c:pt>
                <c:pt idx="7164">
                  <c:v>142.17278899999999</c:v>
                </c:pt>
                <c:pt idx="7165">
                  <c:v>142.192634</c:v>
                </c:pt>
                <c:pt idx="7166">
                  <c:v>142.21248</c:v>
                </c:pt>
                <c:pt idx="7167">
                  <c:v>142.232325</c:v>
                </c:pt>
                <c:pt idx="7168">
                  <c:v>142.252171</c:v>
                </c:pt>
                <c:pt idx="7169">
                  <c:v>142.27201600000001</c:v>
                </c:pt>
                <c:pt idx="7170">
                  <c:v>142.29186199999998</c:v>
                </c:pt>
                <c:pt idx="7171">
                  <c:v>142.31170700000001</c:v>
                </c:pt>
                <c:pt idx="7172">
                  <c:v>142.33155199999999</c:v>
                </c:pt>
                <c:pt idx="7173">
                  <c:v>142.35139800000005</c:v>
                </c:pt>
                <c:pt idx="7174">
                  <c:v>142.37124300000002</c:v>
                </c:pt>
                <c:pt idx="7175">
                  <c:v>142.39108900000002</c:v>
                </c:pt>
                <c:pt idx="7176">
                  <c:v>142.410934</c:v>
                </c:pt>
                <c:pt idx="7177">
                  <c:v>142.43078</c:v>
                </c:pt>
                <c:pt idx="7178">
                  <c:v>142.450625</c:v>
                </c:pt>
                <c:pt idx="7179">
                  <c:v>142.470471</c:v>
                </c:pt>
                <c:pt idx="7180">
                  <c:v>142.49031600000004</c:v>
                </c:pt>
                <c:pt idx="7181">
                  <c:v>142.51016199999998</c:v>
                </c:pt>
                <c:pt idx="7182">
                  <c:v>142.53000700000001</c:v>
                </c:pt>
                <c:pt idx="7183">
                  <c:v>142.54985199999996</c:v>
                </c:pt>
                <c:pt idx="7184">
                  <c:v>142.56969799999999</c:v>
                </c:pt>
                <c:pt idx="7185">
                  <c:v>142.58954299999999</c:v>
                </c:pt>
                <c:pt idx="7186">
                  <c:v>142.60938899999999</c:v>
                </c:pt>
                <c:pt idx="7187">
                  <c:v>142.629234</c:v>
                </c:pt>
                <c:pt idx="7188">
                  <c:v>142.64907999999997</c:v>
                </c:pt>
                <c:pt idx="7189">
                  <c:v>142.668925</c:v>
                </c:pt>
                <c:pt idx="7190">
                  <c:v>142.688771</c:v>
                </c:pt>
                <c:pt idx="7191">
                  <c:v>142.70861600000001</c:v>
                </c:pt>
                <c:pt idx="7192">
                  <c:v>142.72846100000001</c:v>
                </c:pt>
                <c:pt idx="7193">
                  <c:v>142.74830700000001</c:v>
                </c:pt>
                <c:pt idx="7194">
                  <c:v>142.76815199999999</c:v>
                </c:pt>
                <c:pt idx="7195">
                  <c:v>142.78799800000002</c:v>
                </c:pt>
                <c:pt idx="7196">
                  <c:v>142.80784300000002</c:v>
                </c:pt>
                <c:pt idx="7197">
                  <c:v>142.82768900000002</c:v>
                </c:pt>
                <c:pt idx="7198">
                  <c:v>142.847534</c:v>
                </c:pt>
                <c:pt idx="7199">
                  <c:v>142.86738000000003</c:v>
                </c:pt>
                <c:pt idx="7200">
                  <c:v>142.88722500000003</c:v>
                </c:pt>
                <c:pt idx="7201">
                  <c:v>142.907071</c:v>
                </c:pt>
                <c:pt idx="7202">
                  <c:v>142.92691600000003</c:v>
                </c:pt>
                <c:pt idx="7203">
                  <c:v>142.94676099999998</c:v>
                </c:pt>
                <c:pt idx="7204">
                  <c:v>142.96660700000001</c:v>
                </c:pt>
                <c:pt idx="7205">
                  <c:v>142.98645200000001</c:v>
                </c:pt>
                <c:pt idx="7206">
                  <c:v>143.00629800000002</c:v>
                </c:pt>
                <c:pt idx="7207">
                  <c:v>143.02614300000002</c:v>
                </c:pt>
                <c:pt idx="7208">
                  <c:v>143.04598899999999</c:v>
                </c:pt>
                <c:pt idx="7209">
                  <c:v>143.065834</c:v>
                </c:pt>
                <c:pt idx="7210">
                  <c:v>143.08568</c:v>
                </c:pt>
                <c:pt idx="7211">
                  <c:v>143.10552499999997</c:v>
                </c:pt>
                <c:pt idx="7212">
                  <c:v>143.125371</c:v>
                </c:pt>
                <c:pt idx="7213">
                  <c:v>143.145216</c:v>
                </c:pt>
                <c:pt idx="7214">
                  <c:v>143.16506099999998</c:v>
                </c:pt>
                <c:pt idx="7215">
                  <c:v>143.18490700000001</c:v>
                </c:pt>
                <c:pt idx="7216">
                  <c:v>143.20475199999996</c:v>
                </c:pt>
                <c:pt idx="7217">
                  <c:v>143.22459799999999</c:v>
                </c:pt>
                <c:pt idx="7218">
                  <c:v>143.24444299999999</c:v>
                </c:pt>
                <c:pt idx="7219">
                  <c:v>143.26428899999999</c:v>
                </c:pt>
                <c:pt idx="7220">
                  <c:v>143.28413399999999</c:v>
                </c:pt>
                <c:pt idx="7221">
                  <c:v>143.30398</c:v>
                </c:pt>
                <c:pt idx="7222">
                  <c:v>143.323825</c:v>
                </c:pt>
                <c:pt idx="7223">
                  <c:v>143.34366999999997</c:v>
                </c:pt>
                <c:pt idx="7224">
                  <c:v>143.363516</c:v>
                </c:pt>
                <c:pt idx="7225">
                  <c:v>143.38336100000001</c:v>
                </c:pt>
                <c:pt idx="7226">
                  <c:v>143.40320700000001</c:v>
                </c:pt>
                <c:pt idx="7227">
                  <c:v>143.42305199999998</c:v>
                </c:pt>
                <c:pt idx="7228">
                  <c:v>143.44289800000001</c:v>
                </c:pt>
                <c:pt idx="7229">
                  <c:v>143.46274300000002</c:v>
                </c:pt>
                <c:pt idx="7230">
                  <c:v>143.48258900000002</c:v>
                </c:pt>
                <c:pt idx="7231">
                  <c:v>143.50243400000002</c:v>
                </c:pt>
                <c:pt idx="7232">
                  <c:v>143.52228000000002</c:v>
                </c:pt>
                <c:pt idx="7233">
                  <c:v>143.542125</c:v>
                </c:pt>
                <c:pt idx="7234">
                  <c:v>143.56197</c:v>
                </c:pt>
                <c:pt idx="7235">
                  <c:v>143.58181600000003</c:v>
                </c:pt>
                <c:pt idx="7236">
                  <c:v>143.60166099999998</c:v>
                </c:pt>
                <c:pt idx="7237">
                  <c:v>143.62150700000001</c:v>
                </c:pt>
                <c:pt idx="7238">
                  <c:v>143.64135199999998</c:v>
                </c:pt>
                <c:pt idx="7239">
                  <c:v>143.66119800000001</c:v>
                </c:pt>
                <c:pt idx="7240">
                  <c:v>143.68104300000002</c:v>
                </c:pt>
                <c:pt idx="7241">
                  <c:v>143.70088899999999</c:v>
                </c:pt>
                <c:pt idx="7242">
                  <c:v>143.72073399999999</c:v>
                </c:pt>
                <c:pt idx="7243">
                  <c:v>143.74057899999997</c:v>
                </c:pt>
                <c:pt idx="7244">
                  <c:v>143.760425</c:v>
                </c:pt>
                <c:pt idx="7245">
                  <c:v>143.78027</c:v>
                </c:pt>
                <c:pt idx="7246">
                  <c:v>143.80011600000003</c:v>
                </c:pt>
                <c:pt idx="7247">
                  <c:v>143.81996099999998</c:v>
                </c:pt>
                <c:pt idx="7248">
                  <c:v>143.83980700000001</c:v>
                </c:pt>
                <c:pt idx="7249">
                  <c:v>143.85965199999998</c:v>
                </c:pt>
                <c:pt idx="7250">
                  <c:v>143.87949800000001</c:v>
                </c:pt>
                <c:pt idx="7251">
                  <c:v>143.89934300000002</c:v>
                </c:pt>
                <c:pt idx="7252">
                  <c:v>143.91918899999999</c:v>
                </c:pt>
                <c:pt idx="7253">
                  <c:v>143.93903399999999</c:v>
                </c:pt>
                <c:pt idx="7254">
                  <c:v>143.95887900000002</c:v>
                </c:pt>
                <c:pt idx="7255">
                  <c:v>143.978725</c:v>
                </c:pt>
                <c:pt idx="7256">
                  <c:v>143.99857</c:v>
                </c:pt>
                <c:pt idx="7257">
                  <c:v>144.01841600000003</c:v>
                </c:pt>
                <c:pt idx="7258">
                  <c:v>144.03826100000001</c:v>
                </c:pt>
                <c:pt idx="7259">
                  <c:v>144.05810700000004</c:v>
                </c:pt>
                <c:pt idx="7260">
                  <c:v>144.07795199999998</c:v>
                </c:pt>
                <c:pt idx="7261">
                  <c:v>144.09779800000001</c:v>
                </c:pt>
                <c:pt idx="7262">
                  <c:v>144.11764299999999</c:v>
                </c:pt>
                <c:pt idx="7263">
                  <c:v>144.13748800000002</c:v>
                </c:pt>
                <c:pt idx="7264">
                  <c:v>144.15733400000002</c:v>
                </c:pt>
                <c:pt idx="7265">
                  <c:v>144.177179</c:v>
                </c:pt>
                <c:pt idx="7266">
                  <c:v>144.197025</c:v>
                </c:pt>
                <c:pt idx="7267">
                  <c:v>144.21686999999997</c:v>
                </c:pt>
                <c:pt idx="7268">
                  <c:v>144.236716</c:v>
                </c:pt>
                <c:pt idx="7269">
                  <c:v>144.25656099999998</c:v>
                </c:pt>
                <c:pt idx="7270">
                  <c:v>144.27640700000001</c:v>
                </c:pt>
                <c:pt idx="7271">
                  <c:v>144.29625199999998</c:v>
                </c:pt>
                <c:pt idx="7272">
                  <c:v>144.31609800000001</c:v>
                </c:pt>
                <c:pt idx="7273">
                  <c:v>144.33594300000001</c:v>
                </c:pt>
                <c:pt idx="7274">
                  <c:v>144.35578800000002</c:v>
                </c:pt>
                <c:pt idx="7275">
                  <c:v>144.37563399999999</c:v>
                </c:pt>
                <c:pt idx="7276">
                  <c:v>144.39547900000002</c:v>
                </c:pt>
                <c:pt idx="7277">
                  <c:v>144.415325</c:v>
                </c:pt>
                <c:pt idx="7278">
                  <c:v>144.43517</c:v>
                </c:pt>
                <c:pt idx="7279">
                  <c:v>144.45501600000003</c:v>
                </c:pt>
                <c:pt idx="7280">
                  <c:v>144.47486099999998</c:v>
                </c:pt>
                <c:pt idx="7281">
                  <c:v>144.49470700000001</c:v>
                </c:pt>
                <c:pt idx="7282">
                  <c:v>144.51455199999995</c:v>
                </c:pt>
                <c:pt idx="7283">
                  <c:v>144.53439700000001</c:v>
                </c:pt>
                <c:pt idx="7284">
                  <c:v>144.55424300000001</c:v>
                </c:pt>
                <c:pt idx="7285">
                  <c:v>144.57408799999999</c:v>
                </c:pt>
                <c:pt idx="7286">
                  <c:v>144.59393399999999</c:v>
                </c:pt>
                <c:pt idx="7287">
                  <c:v>144.61377899999997</c:v>
                </c:pt>
                <c:pt idx="7288">
                  <c:v>144.63362499999997</c:v>
                </c:pt>
                <c:pt idx="7289">
                  <c:v>144.65347</c:v>
                </c:pt>
                <c:pt idx="7290">
                  <c:v>144.673316</c:v>
                </c:pt>
                <c:pt idx="7291">
                  <c:v>144.69316099999998</c:v>
                </c:pt>
                <c:pt idx="7292">
                  <c:v>144.71300699999998</c:v>
                </c:pt>
                <c:pt idx="7293">
                  <c:v>144.73285199999998</c:v>
                </c:pt>
                <c:pt idx="7294">
                  <c:v>144.75269700000001</c:v>
                </c:pt>
                <c:pt idx="7295">
                  <c:v>144.77254299999998</c:v>
                </c:pt>
                <c:pt idx="7296">
                  <c:v>144.79238800000002</c:v>
                </c:pt>
                <c:pt idx="7297">
                  <c:v>144.81223400000002</c:v>
                </c:pt>
                <c:pt idx="7298">
                  <c:v>144.83207900000002</c:v>
                </c:pt>
                <c:pt idx="7299">
                  <c:v>144.85192500000002</c:v>
                </c:pt>
                <c:pt idx="7300">
                  <c:v>144.87177</c:v>
                </c:pt>
                <c:pt idx="7301">
                  <c:v>144.89161600000003</c:v>
                </c:pt>
                <c:pt idx="7302">
                  <c:v>144.911461</c:v>
                </c:pt>
                <c:pt idx="7303">
                  <c:v>144.93130600000003</c:v>
                </c:pt>
                <c:pt idx="7304">
                  <c:v>144.95115200000001</c:v>
                </c:pt>
                <c:pt idx="7305">
                  <c:v>144.97099700000001</c:v>
                </c:pt>
                <c:pt idx="7306">
                  <c:v>144.99084300000001</c:v>
                </c:pt>
                <c:pt idx="7307">
                  <c:v>145.01068799999999</c:v>
                </c:pt>
                <c:pt idx="7308">
                  <c:v>145.03053399999999</c:v>
                </c:pt>
                <c:pt idx="7309">
                  <c:v>145.05037900000002</c:v>
                </c:pt>
                <c:pt idx="7310">
                  <c:v>145.07022499999999</c:v>
                </c:pt>
                <c:pt idx="7311">
                  <c:v>145.09007</c:v>
                </c:pt>
                <c:pt idx="7312">
                  <c:v>145.109916</c:v>
                </c:pt>
                <c:pt idx="7313">
                  <c:v>145.12976099999997</c:v>
                </c:pt>
                <c:pt idx="7314">
                  <c:v>145.14960599999998</c:v>
                </c:pt>
                <c:pt idx="7315">
                  <c:v>145.16945199999998</c:v>
                </c:pt>
                <c:pt idx="7316">
                  <c:v>145.18929700000001</c:v>
                </c:pt>
                <c:pt idx="7317">
                  <c:v>145.20914299999998</c:v>
                </c:pt>
                <c:pt idx="7318">
                  <c:v>145.22898800000002</c:v>
                </c:pt>
                <c:pt idx="7319">
                  <c:v>145.24883399999999</c:v>
                </c:pt>
                <c:pt idx="7320">
                  <c:v>145.26867899999999</c:v>
                </c:pt>
                <c:pt idx="7321">
                  <c:v>145.28852499999999</c:v>
                </c:pt>
                <c:pt idx="7322">
                  <c:v>145.30837000000002</c:v>
                </c:pt>
                <c:pt idx="7323">
                  <c:v>145.32821500000003</c:v>
                </c:pt>
                <c:pt idx="7324">
                  <c:v>145.348061</c:v>
                </c:pt>
                <c:pt idx="7325">
                  <c:v>145.36790600000003</c:v>
                </c:pt>
                <c:pt idx="7326">
                  <c:v>145.38775200000001</c:v>
                </c:pt>
                <c:pt idx="7327">
                  <c:v>145.40759700000001</c:v>
                </c:pt>
                <c:pt idx="7328">
                  <c:v>145.42744300000004</c:v>
                </c:pt>
                <c:pt idx="7329">
                  <c:v>145.44728800000001</c:v>
                </c:pt>
                <c:pt idx="7330">
                  <c:v>145.46713400000002</c:v>
                </c:pt>
                <c:pt idx="7331">
                  <c:v>145.48697900000002</c:v>
                </c:pt>
                <c:pt idx="7332">
                  <c:v>145.50682499999999</c:v>
                </c:pt>
                <c:pt idx="7333">
                  <c:v>145.52667</c:v>
                </c:pt>
                <c:pt idx="7334">
                  <c:v>145.54651499999997</c:v>
                </c:pt>
                <c:pt idx="7335">
                  <c:v>145.566361</c:v>
                </c:pt>
                <c:pt idx="7336">
                  <c:v>145.58620600000003</c:v>
                </c:pt>
                <c:pt idx="7337">
                  <c:v>145.60605199999998</c:v>
                </c:pt>
                <c:pt idx="7338">
                  <c:v>145.62589700000001</c:v>
                </c:pt>
                <c:pt idx="7339">
                  <c:v>145.64574299999998</c:v>
                </c:pt>
                <c:pt idx="7340">
                  <c:v>145.66558799999999</c:v>
                </c:pt>
                <c:pt idx="7341">
                  <c:v>145.68543400000001</c:v>
                </c:pt>
                <c:pt idx="7342">
                  <c:v>145.70527899999999</c:v>
                </c:pt>
                <c:pt idx="7343">
                  <c:v>145.72512399999999</c:v>
                </c:pt>
                <c:pt idx="7344">
                  <c:v>145.74496999999997</c:v>
                </c:pt>
                <c:pt idx="7345">
                  <c:v>145.76481499999997</c:v>
                </c:pt>
                <c:pt idx="7346">
                  <c:v>145.78466099999997</c:v>
                </c:pt>
                <c:pt idx="7347">
                  <c:v>145.804506</c:v>
                </c:pt>
                <c:pt idx="7348">
                  <c:v>145.824352</c:v>
                </c:pt>
                <c:pt idx="7349">
                  <c:v>145.84419700000001</c:v>
                </c:pt>
                <c:pt idx="7350">
                  <c:v>145.86404300000001</c:v>
                </c:pt>
                <c:pt idx="7351">
                  <c:v>145.88388800000001</c:v>
                </c:pt>
                <c:pt idx="7352">
                  <c:v>145.90373399999999</c:v>
                </c:pt>
                <c:pt idx="7353">
                  <c:v>145.92357899999999</c:v>
                </c:pt>
                <c:pt idx="7354">
                  <c:v>145.94342399999999</c:v>
                </c:pt>
                <c:pt idx="7355">
                  <c:v>145.96326999999999</c:v>
                </c:pt>
                <c:pt idx="7356">
                  <c:v>145.983115</c:v>
                </c:pt>
                <c:pt idx="7357">
                  <c:v>146.002961</c:v>
                </c:pt>
                <c:pt idx="7358">
                  <c:v>146.02280600000003</c:v>
                </c:pt>
                <c:pt idx="7359">
                  <c:v>146.04265199999998</c:v>
                </c:pt>
                <c:pt idx="7360">
                  <c:v>146.06249700000004</c:v>
                </c:pt>
                <c:pt idx="7361">
                  <c:v>146.08234300000004</c:v>
                </c:pt>
                <c:pt idx="7362">
                  <c:v>146.10218800000001</c:v>
                </c:pt>
                <c:pt idx="7363">
                  <c:v>146.12203300000002</c:v>
                </c:pt>
                <c:pt idx="7364">
                  <c:v>146.14187899999999</c:v>
                </c:pt>
                <c:pt idx="7365">
                  <c:v>146.16172399999999</c:v>
                </c:pt>
                <c:pt idx="7366">
                  <c:v>146.18156999999999</c:v>
                </c:pt>
                <c:pt idx="7367">
                  <c:v>146.201415</c:v>
                </c:pt>
                <c:pt idx="7368">
                  <c:v>146.221261</c:v>
                </c:pt>
                <c:pt idx="7369">
                  <c:v>146.241106</c:v>
                </c:pt>
                <c:pt idx="7370">
                  <c:v>146.26095199999997</c:v>
                </c:pt>
                <c:pt idx="7371">
                  <c:v>146.28079700000001</c:v>
                </c:pt>
                <c:pt idx="7372">
                  <c:v>146.30064300000001</c:v>
                </c:pt>
                <c:pt idx="7373">
                  <c:v>146.32048800000004</c:v>
                </c:pt>
                <c:pt idx="7374">
                  <c:v>146.34033300000002</c:v>
                </c:pt>
                <c:pt idx="7375">
                  <c:v>146.36017900000002</c:v>
                </c:pt>
                <c:pt idx="7376">
                  <c:v>146.38002400000002</c:v>
                </c:pt>
                <c:pt idx="7377">
                  <c:v>146.39986999999999</c:v>
                </c:pt>
                <c:pt idx="7378">
                  <c:v>146.41971499999997</c:v>
                </c:pt>
                <c:pt idx="7379">
                  <c:v>146.43956099999997</c:v>
                </c:pt>
                <c:pt idx="7380">
                  <c:v>146.45940600000003</c:v>
                </c:pt>
                <c:pt idx="7381">
                  <c:v>146.47925199999997</c:v>
                </c:pt>
                <c:pt idx="7382">
                  <c:v>146.49909700000001</c:v>
                </c:pt>
                <c:pt idx="7383">
                  <c:v>146.51894200000001</c:v>
                </c:pt>
                <c:pt idx="7384">
                  <c:v>146.53878800000001</c:v>
                </c:pt>
                <c:pt idx="7385">
                  <c:v>146.55863300000001</c:v>
                </c:pt>
                <c:pt idx="7386">
                  <c:v>146.57847900000002</c:v>
                </c:pt>
                <c:pt idx="7387">
                  <c:v>146.59832400000002</c:v>
                </c:pt>
                <c:pt idx="7388">
                  <c:v>146.61816999999999</c:v>
                </c:pt>
                <c:pt idx="7389">
                  <c:v>146.638015</c:v>
                </c:pt>
                <c:pt idx="7390">
                  <c:v>146.657861</c:v>
                </c:pt>
                <c:pt idx="7391">
                  <c:v>146.677706</c:v>
                </c:pt>
                <c:pt idx="7392">
                  <c:v>146.69755199999997</c:v>
                </c:pt>
                <c:pt idx="7393">
                  <c:v>146.71739700000001</c:v>
                </c:pt>
                <c:pt idx="7394">
                  <c:v>146.73724200000001</c:v>
                </c:pt>
                <c:pt idx="7395">
                  <c:v>146.75708800000001</c:v>
                </c:pt>
                <c:pt idx="7396">
                  <c:v>146.77693299999999</c:v>
                </c:pt>
                <c:pt idx="7397">
                  <c:v>146.79677899999999</c:v>
                </c:pt>
                <c:pt idx="7398">
                  <c:v>146.81662399999999</c:v>
                </c:pt>
                <c:pt idx="7399">
                  <c:v>146.83647000000002</c:v>
                </c:pt>
                <c:pt idx="7400">
                  <c:v>146.85631500000002</c:v>
                </c:pt>
                <c:pt idx="7401">
                  <c:v>146.876161</c:v>
                </c:pt>
                <c:pt idx="7402">
                  <c:v>146.89600600000003</c:v>
                </c:pt>
                <c:pt idx="7403">
                  <c:v>146.91585099999998</c:v>
                </c:pt>
                <c:pt idx="7404">
                  <c:v>146.935697</c:v>
                </c:pt>
                <c:pt idx="7405">
                  <c:v>146.95554200000001</c:v>
                </c:pt>
                <c:pt idx="7406">
                  <c:v>146.97538800000001</c:v>
                </c:pt>
                <c:pt idx="7407">
                  <c:v>146.99523300000001</c:v>
                </c:pt>
                <c:pt idx="7408">
                  <c:v>147.01507899999999</c:v>
                </c:pt>
                <c:pt idx="7409">
                  <c:v>147.03492399999999</c:v>
                </c:pt>
                <c:pt idx="7410">
                  <c:v>147.05476999999999</c:v>
                </c:pt>
                <c:pt idx="7411">
                  <c:v>147.07461499999997</c:v>
                </c:pt>
                <c:pt idx="7412">
                  <c:v>147.094461</c:v>
                </c:pt>
                <c:pt idx="7413">
                  <c:v>147.114306</c:v>
                </c:pt>
                <c:pt idx="7414">
                  <c:v>147.13415099999997</c:v>
                </c:pt>
                <c:pt idx="7415">
                  <c:v>147.153997</c:v>
                </c:pt>
                <c:pt idx="7416">
                  <c:v>147.17384199999998</c:v>
                </c:pt>
                <c:pt idx="7417">
                  <c:v>147.19368799999998</c:v>
                </c:pt>
                <c:pt idx="7418">
                  <c:v>147.21353299999996</c:v>
                </c:pt>
                <c:pt idx="7419">
                  <c:v>147.23337899999999</c:v>
                </c:pt>
                <c:pt idx="7420">
                  <c:v>147.25322399999999</c:v>
                </c:pt>
                <c:pt idx="7421">
                  <c:v>147.27306999999996</c:v>
                </c:pt>
                <c:pt idx="7422">
                  <c:v>147.29291499999999</c:v>
                </c:pt>
                <c:pt idx="7423">
                  <c:v>147.31276</c:v>
                </c:pt>
                <c:pt idx="7424">
                  <c:v>147.33260600000003</c:v>
                </c:pt>
                <c:pt idx="7425">
                  <c:v>147.35245100000003</c:v>
                </c:pt>
                <c:pt idx="7426">
                  <c:v>147.37229700000003</c:v>
                </c:pt>
                <c:pt idx="7427">
                  <c:v>147.39214200000004</c:v>
                </c:pt>
                <c:pt idx="7428">
                  <c:v>147.41198800000001</c:v>
                </c:pt>
                <c:pt idx="7429">
                  <c:v>147.43183300000001</c:v>
                </c:pt>
                <c:pt idx="7430">
                  <c:v>147.45167900000001</c:v>
                </c:pt>
                <c:pt idx="7431">
                  <c:v>147.47152399999999</c:v>
                </c:pt>
                <c:pt idx="7432">
                  <c:v>147.49137000000002</c:v>
                </c:pt>
                <c:pt idx="7433">
                  <c:v>147.51121499999999</c:v>
                </c:pt>
                <c:pt idx="7434">
                  <c:v>147.53106</c:v>
                </c:pt>
                <c:pt idx="7435">
                  <c:v>147.55090600000003</c:v>
                </c:pt>
                <c:pt idx="7436">
                  <c:v>147.57075099999997</c:v>
                </c:pt>
                <c:pt idx="7437">
                  <c:v>147.590597</c:v>
                </c:pt>
                <c:pt idx="7438">
                  <c:v>147.61044200000001</c:v>
                </c:pt>
                <c:pt idx="7439">
                  <c:v>147.63028800000001</c:v>
                </c:pt>
                <c:pt idx="7440">
                  <c:v>147.65013300000001</c:v>
                </c:pt>
                <c:pt idx="7441">
                  <c:v>147.66997899999998</c:v>
                </c:pt>
                <c:pt idx="7442">
                  <c:v>147.68982399999999</c:v>
                </c:pt>
                <c:pt idx="7443">
                  <c:v>147.70966999999996</c:v>
                </c:pt>
                <c:pt idx="7444">
                  <c:v>147.72951499999996</c:v>
                </c:pt>
                <c:pt idx="7445">
                  <c:v>147.74935999999997</c:v>
                </c:pt>
                <c:pt idx="7446">
                  <c:v>147.769206</c:v>
                </c:pt>
                <c:pt idx="7447">
                  <c:v>147.78905099999997</c:v>
                </c:pt>
                <c:pt idx="7448">
                  <c:v>147.80889700000003</c:v>
                </c:pt>
                <c:pt idx="7449">
                  <c:v>147.82874200000003</c:v>
                </c:pt>
                <c:pt idx="7450">
                  <c:v>147.84858800000001</c:v>
                </c:pt>
                <c:pt idx="7451">
                  <c:v>147.86843300000004</c:v>
                </c:pt>
                <c:pt idx="7452">
                  <c:v>147.88827900000004</c:v>
                </c:pt>
                <c:pt idx="7453">
                  <c:v>147.90812400000002</c:v>
                </c:pt>
                <c:pt idx="7454">
                  <c:v>147.92796900000002</c:v>
                </c:pt>
                <c:pt idx="7455">
                  <c:v>147.94781499999999</c:v>
                </c:pt>
                <c:pt idx="7456">
                  <c:v>147.96766</c:v>
                </c:pt>
                <c:pt idx="7457">
                  <c:v>147.98750600000002</c:v>
                </c:pt>
                <c:pt idx="7458">
                  <c:v>148.007351</c:v>
                </c:pt>
                <c:pt idx="7459">
                  <c:v>148.02719700000003</c:v>
                </c:pt>
                <c:pt idx="7460">
                  <c:v>148.047042</c:v>
                </c:pt>
                <c:pt idx="7461">
                  <c:v>148.06688800000001</c:v>
                </c:pt>
                <c:pt idx="7462">
                  <c:v>148.08673300000001</c:v>
                </c:pt>
                <c:pt idx="7463">
                  <c:v>148.10657899999998</c:v>
                </c:pt>
                <c:pt idx="7464">
                  <c:v>148.12642400000001</c:v>
                </c:pt>
                <c:pt idx="7465">
                  <c:v>148.14626899999999</c:v>
                </c:pt>
                <c:pt idx="7466">
                  <c:v>148.16611499999999</c:v>
                </c:pt>
                <c:pt idx="7467">
                  <c:v>148.18595999999999</c:v>
                </c:pt>
                <c:pt idx="7468">
                  <c:v>148.205806</c:v>
                </c:pt>
                <c:pt idx="7469">
                  <c:v>148.22565099999997</c:v>
                </c:pt>
                <c:pt idx="7470">
                  <c:v>148.245497</c:v>
                </c:pt>
                <c:pt idx="7471">
                  <c:v>148.265342</c:v>
                </c:pt>
                <c:pt idx="7472">
                  <c:v>148.28518800000001</c:v>
                </c:pt>
                <c:pt idx="7473">
                  <c:v>148.30503300000001</c:v>
                </c:pt>
                <c:pt idx="7474">
                  <c:v>148.32487800000001</c:v>
                </c:pt>
                <c:pt idx="7475">
                  <c:v>148.34472399999999</c:v>
                </c:pt>
                <c:pt idx="7476">
                  <c:v>148.36456899999999</c:v>
                </c:pt>
                <c:pt idx="7477">
                  <c:v>148.38441500000002</c:v>
                </c:pt>
                <c:pt idx="7478">
                  <c:v>148.40425999999999</c:v>
                </c:pt>
                <c:pt idx="7479">
                  <c:v>148.42410599999999</c:v>
                </c:pt>
                <c:pt idx="7480">
                  <c:v>148.44395099999997</c:v>
                </c:pt>
                <c:pt idx="7481">
                  <c:v>148.463797</c:v>
                </c:pt>
                <c:pt idx="7482">
                  <c:v>148.483642</c:v>
                </c:pt>
                <c:pt idx="7483">
                  <c:v>148.503488</c:v>
                </c:pt>
                <c:pt idx="7484">
                  <c:v>148.52333300000001</c:v>
                </c:pt>
                <c:pt idx="7485">
                  <c:v>148.54317799999998</c:v>
                </c:pt>
                <c:pt idx="7486">
                  <c:v>148.56302399999998</c:v>
                </c:pt>
                <c:pt idx="7487">
                  <c:v>148.58286900000002</c:v>
                </c:pt>
                <c:pt idx="7488">
                  <c:v>148.60271499999999</c:v>
                </c:pt>
                <c:pt idx="7489">
                  <c:v>148.62255999999999</c:v>
                </c:pt>
                <c:pt idx="7490">
                  <c:v>148.64240599999999</c:v>
                </c:pt>
                <c:pt idx="7491">
                  <c:v>148.662251</c:v>
                </c:pt>
                <c:pt idx="7492">
                  <c:v>148.68209700000003</c:v>
                </c:pt>
                <c:pt idx="7493">
                  <c:v>148.701942</c:v>
                </c:pt>
                <c:pt idx="7494">
                  <c:v>148.72178700000001</c:v>
                </c:pt>
                <c:pt idx="7495">
                  <c:v>148.74163299999998</c:v>
                </c:pt>
                <c:pt idx="7496">
                  <c:v>148.76147800000001</c:v>
                </c:pt>
                <c:pt idx="7497">
                  <c:v>148.78132400000001</c:v>
                </c:pt>
                <c:pt idx="7498">
                  <c:v>148.80116900000002</c:v>
                </c:pt>
                <c:pt idx="7499">
                  <c:v>148.82101500000002</c:v>
                </c:pt>
                <c:pt idx="7500">
                  <c:v>148.84085999999999</c:v>
                </c:pt>
                <c:pt idx="7501">
                  <c:v>148.86070599999999</c:v>
                </c:pt>
                <c:pt idx="7502">
                  <c:v>148.880551</c:v>
                </c:pt>
                <c:pt idx="7503">
                  <c:v>148.90039700000003</c:v>
                </c:pt>
                <c:pt idx="7504">
                  <c:v>148.92024200000003</c:v>
                </c:pt>
                <c:pt idx="7505">
                  <c:v>148.94008700000001</c:v>
                </c:pt>
                <c:pt idx="7506">
                  <c:v>148.95993300000001</c:v>
                </c:pt>
                <c:pt idx="7507">
                  <c:v>148.97977799999998</c:v>
                </c:pt>
                <c:pt idx="7508">
                  <c:v>148.99962399999998</c:v>
                </c:pt>
                <c:pt idx="7509">
                  <c:v>149.01946899999999</c:v>
                </c:pt>
                <c:pt idx="7510">
                  <c:v>149.03931499999999</c:v>
                </c:pt>
                <c:pt idx="7511">
                  <c:v>149.05915999999999</c:v>
                </c:pt>
                <c:pt idx="7512">
                  <c:v>149.07900599999996</c:v>
                </c:pt>
                <c:pt idx="7513">
                  <c:v>149.098851</c:v>
                </c:pt>
                <c:pt idx="7514">
                  <c:v>149.118696</c:v>
                </c:pt>
                <c:pt idx="7515">
                  <c:v>149.138542</c:v>
                </c:pt>
                <c:pt idx="7516">
                  <c:v>149.15838700000003</c:v>
                </c:pt>
                <c:pt idx="7517">
                  <c:v>149.17823300000001</c:v>
                </c:pt>
                <c:pt idx="7518">
                  <c:v>149.19807800000001</c:v>
                </c:pt>
                <c:pt idx="7519">
                  <c:v>149.21792399999998</c:v>
                </c:pt>
                <c:pt idx="7520">
                  <c:v>149.23776899999999</c:v>
                </c:pt>
                <c:pt idx="7521">
                  <c:v>149.25761499999999</c:v>
                </c:pt>
                <c:pt idx="7522">
                  <c:v>149.27745999999999</c:v>
                </c:pt>
                <c:pt idx="7523">
                  <c:v>149.29730599999999</c:v>
                </c:pt>
                <c:pt idx="7524">
                  <c:v>149.317151</c:v>
                </c:pt>
                <c:pt idx="7525">
                  <c:v>149.33699600000003</c:v>
                </c:pt>
                <c:pt idx="7526">
                  <c:v>149.35684200000003</c:v>
                </c:pt>
                <c:pt idx="7527">
                  <c:v>149.376687</c:v>
                </c:pt>
                <c:pt idx="7528">
                  <c:v>149.39653300000001</c:v>
                </c:pt>
                <c:pt idx="7529">
                  <c:v>149.41637800000001</c:v>
                </c:pt>
                <c:pt idx="7530">
                  <c:v>149.43622400000001</c:v>
                </c:pt>
                <c:pt idx="7531">
                  <c:v>149.45606900000001</c:v>
                </c:pt>
                <c:pt idx="7532">
                  <c:v>149.47591499999999</c:v>
                </c:pt>
                <c:pt idx="7533">
                  <c:v>149.49575999999999</c:v>
                </c:pt>
                <c:pt idx="7534">
                  <c:v>149.51560499999997</c:v>
                </c:pt>
                <c:pt idx="7535">
                  <c:v>149.53545099999999</c:v>
                </c:pt>
                <c:pt idx="7536">
                  <c:v>149.55529600000003</c:v>
                </c:pt>
                <c:pt idx="7537">
                  <c:v>149.575142</c:v>
                </c:pt>
                <c:pt idx="7538">
                  <c:v>149.594987</c:v>
                </c:pt>
                <c:pt idx="7539">
                  <c:v>149.61483299999998</c:v>
                </c:pt>
                <c:pt idx="7540">
                  <c:v>149.63467799999998</c:v>
                </c:pt>
                <c:pt idx="7541">
                  <c:v>149.65452399999998</c:v>
                </c:pt>
                <c:pt idx="7542">
                  <c:v>149.67436899999998</c:v>
                </c:pt>
                <c:pt idx="7543">
                  <c:v>149.69421499999999</c:v>
                </c:pt>
                <c:pt idx="7544">
                  <c:v>149.71405999999996</c:v>
                </c:pt>
                <c:pt idx="7545">
                  <c:v>149.73390499999996</c:v>
                </c:pt>
                <c:pt idx="7546">
                  <c:v>149.75375099999997</c:v>
                </c:pt>
                <c:pt idx="7547">
                  <c:v>149.77359599999997</c:v>
                </c:pt>
                <c:pt idx="7548">
                  <c:v>149.793442</c:v>
                </c:pt>
                <c:pt idx="7549">
                  <c:v>149.813287</c:v>
                </c:pt>
                <c:pt idx="7550">
                  <c:v>149.833133</c:v>
                </c:pt>
                <c:pt idx="7551">
                  <c:v>149.85297800000004</c:v>
                </c:pt>
                <c:pt idx="7552">
                  <c:v>149.87282400000001</c:v>
                </c:pt>
                <c:pt idx="7553">
                  <c:v>149.89266900000001</c:v>
                </c:pt>
                <c:pt idx="7554">
                  <c:v>149.91251399999999</c:v>
                </c:pt>
                <c:pt idx="7555">
                  <c:v>149.93236000000002</c:v>
                </c:pt>
                <c:pt idx="7556">
                  <c:v>149.95220500000002</c:v>
                </c:pt>
                <c:pt idx="7557">
                  <c:v>149.97205099999999</c:v>
                </c:pt>
                <c:pt idx="7558">
                  <c:v>149.99189600000003</c:v>
                </c:pt>
                <c:pt idx="7559">
                  <c:v>150.011742</c:v>
                </c:pt>
                <c:pt idx="7560">
                  <c:v>150.031587</c:v>
                </c:pt>
                <c:pt idx="7561">
                  <c:v>150.05143300000003</c:v>
                </c:pt>
                <c:pt idx="7562">
                  <c:v>150.07127800000001</c:v>
                </c:pt>
                <c:pt idx="7563">
                  <c:v>150.09112400000001</c:v>
                </c:pt>
                <c:pt idx="7564">
                  <c:v>150.11096899999998</c:v>
                </c:pt>
                <c:pt idx="7565">
                  <c:v>150.13081399999999</c:v>
                </c:pt>
                <c:pt idx="7566">
                  <c:v>150.15065999999999</c:v>
                </c:pt>
                <c:pt idx="7567">
                  <c:v>150.17050499999996</c:v>
                </c:pt>
                <c:pt idx="7568">
                  <c:v>150.19035099999999</c:v>
                </c:pt>
                <c:pt idx="7569">
                  <c:v>150.210196</c:v>
                </c:pt>
                <c:pt idx="7570">
                  <c:v>150.230042</c:v>
                </c:pt>
                <c:pt idx="7571">
                  <c:v>150.24988699999997</c:v>
                </c:pt>
                <c:pt idx="7572">
                  <c:v>150.26973299999997</c:v>
                </c:pt>
                <c:pt idx="7573">
                  <c:v>150.28957799999998</c:v>
                </c:pt>
                <c:pt idx="7574">
                  <c:v>150.30942300000001</c:v>
                </c:pt>
                <c:pt idx="7575">
                  <c:v>150.32926900000001</c:v>
                </c:pt>
                <c:pt idx="7576">
                  <c:v>150.34911399999999</c:v>
                </c:pt>
                <c:pt idx="7577">
                  <c:v>150.36896000000002</c:v>
                </c:pt>
                <c:pt idx="7578">
                  <c:v>150.38880500000002</c:v>
                </c:pt>
                <c:pt idx="7579">
                  <c:v>150.40865099999999</c:v>
                </c:pt>
                <c:pt idx="7580">
                  <c:v>150.42849600000005</c:v>
                </c:pt>
                <c:pt idx="7581">
                  <c:v>150.44834200000003</c:v>
                </c:pt>
                <c:pt idx="7582">
                  <c:v>150.46818700000003</c:v>
                </c:pt>
                <c:pt idx="7583">
                  <c:v>150.48803300000003</c:v>
                </c:pt>
                <c:pt idx="7584">
                  <c:v>150.50787800000001</c:v>
                </c:pt>
                <c:pt idx="7585">
                  <c:v>150.52772300000001</c:v>
                </c:pt>
                <c:pt idx="7586">
                  <c:v>150.54756899999998</c:v>
                </c:pt>
                <c:pt idx="7587">
                  <c:v>150.56741400000001</c:v>
                </c:pt>
                <c:pt idx="7588">
                  <c:v>150.58726000000001</c:v>
                </c:pt>
                <c:pt idx="7589">
                  <c:v>150.60710499999999</c:v>
                </c:pt>
                <c:pt idx="7590">
                  <c:v>150.62695099999999</c:v>
                </c:pt>
                <c:pt idx="7591">
                  <c:v>150.64679599999997</c:v>
                </c:pt>
                <c:pt idx="7592">
                  <c:v>150.666642</c:v>
                </c:pt>
                <c:pt idx="7593">
                  <c:v>150.68648700000003</c:v>
                </c:pt>
                <c:pt idx="7594">
                  <c:v>150.706332</c:v>
                </c:pt>
                <c:pt idx="7595">
                  <c:v>150.726178</c:v>
                </c:pt>
                <c:pt idx="7596">
                  <c:v>150.74602299999998</c:v>
                </c:pt>
                <c:pt idx="7597">
                  <c:v>150.76586899999998</c:v>
                </c:pt>
                <c:pt idx="7598">
                  <c:v>150.78571399999998</c:v>
                </c:pt>
                <c:pt idx="7599">
                  <c:v>150.80555999999999</c:v>
                </c:pt>
                <c:pt idx="7600">
                  <c:v>150.82540500000002</c:v>
                </c:pt>
                <c:pt idx="7601">
                  <c:v>150.84525099999999</c:v>
                </c:pt>
                <c:pt idx="7602">
                  <c:v>150.86509599999999</c:v>
                </c:pt>
                <c:pt idx="7603">
                  <c:v>150.88494200000002</c:v>
                </c:pt>
                <c:pt idx="7604">
                  <c:v>150.904787</c:v>
                </c:pt>
                <c:pt idx="7605">
                  <c:v>150.924632</c:v>
                </c:pt>
                <c:pt idx="7606">
                  <c:v>150.944478</c:v>
                </c:pt>
                <c:pt idx="7607">
                  <c:v>150.96432300000001</c:v>
                </c:pt>
                <c:pt idx="7608">
                  <c:v>150.98416900000001</c:v>
                </c:pt>
                <c:pt idx="7609">
                  <c:v>151.00401399999998</c:v>
                </c:pt>
                <c:pt idx="7610">
                  <c:v>151.02385999999998</c:v>
                </c:pt>
                <c:pt idx="7611">
                  <c:v>151.04370499999996</c:v>
                </c:pt>
                <c:pt idx="7612">
                  <c:v>151.06355099999996</c:v>
                </c:pt>
                <c:pt idx="7613">
                  <c:v>151.08339599999999</c:v>
                </c:pt>
                <c:pt idx="7614">
                  <c:v>151.103241</c:v>
                </c:pt>
                <c:pt idx="7615">
                  <c:v>151.123087</c:v>
                </c:pt>
                <c:pt idx="7616">
                  <c:v>151.142932</c:v>
                </c:pt>
                <c:pt idx="7617">
                  <c:v>151.162778</c:v>
                </c:pt>
                <c:pt idx="7618">
                  <c:v>151.18262300000001</c:v>
                </c:pt>
                <c:pt idx="7619">
                  <c:v>151.20246900000001</c:v>
                </c:pt>
                <c:pt idx="7620">
                  <c:v>151.22231400000001</c:v>
                </c:pt>
                <c:pt idx="7621">
                  <c:v>151.24215999999998</c:v>
                </c:pt>
                <c:pt idx="7622">
                  <c:v>151.26200499999999</c:v>
                </c:pt>
                <c:pt idx="7623">
                  <c:v>151.28185099999999</c:v>
                </c:pt>
                <c:pt idx="7624">
                  <c:v>151.30169599999999</c:v>
                </c:pt>
                <c:pt idx="7625">
                  <c:v>151.32154100000002</c:v>
                </c:pt>
                <c:pt idx="7626">
                  <c:v>151.34138700000003</c:v>
                </c:pt>
                <c:pt idx="7627">
                  <c:v>151.36123200000003</c:v>
                </c:pt>
                <c:pt idx="7628">
                  <c:v>151.38107800000003</c:v>
                </c:pt>
                <c:pt idx="7629">
                  <c:v>151.40092300000001</c:v>
                </c:pt>
                <c:pt idx="7630">
                  <c:v>151.42076900000001</c:v>
                </c:pt>
                <c:pt idx="7631">
                  <c:v>151.44061399999998</c:v>
                </c:pt>
                <c:pt idx="7632">
                  <c:v>151.46046000000001</c:v>
                </c:pt>
                <c:pt idx="7633">
                  <c:v>151.48030500000002</c:v>
                </c:pt>
                <c:pt idx="7634">
                  <c:v>151.50015000000002</c:v>
                </c:pt>
                <c:pt idx="7635">
                  <c:v>151.51999599999996</c:v>
                </c:pt>
                <c:pt idx="7636">
                  <c:v>151.539841</c:v>
                </c:pt>
                <c:pt idx="7637">
                  <c:v>151.559687</c:v>
                </c:pt>
                <c:pt idx="7638">
                  <c:v>151.57953199999997</c:v>
                </c:pt>
                <c:pt idx="7639">
                  <c:v>151.599378</c:v>
                </c:pt>
                <c:pt idx="7640">
                  <c:v>151.61922299999998</c:v>
                </c:pt>
                <c:pt idx="7641">
                  <c:v>151.63906899999998</c:v>
                </c:pt>
                <c:pt idx="7642">
                  <c:v>151.65891400000001</c:v>
                </c:pt>
                <c:pt idx="7643">
                  <c:v>151.67875999999998</c:v>
                </c:pt>
                <c:pt idx="7644">
                  <c:v>151.69860499999999</c:v>
                </c:pt>
                <c:pt idx="7645">
                  <c:v>151.71845000000002</c:v>
                </c:pt>
                <c:pt idx="7646">
                  <c:v>151.73829599999999</c:v>
                </c:pt>
                <c:pt idx="7647">
                  <c:v>151.75814100000002</c:v>
                </c:pt>
                <c:pt idx="7648">
                  <c:v>151.777987</c:v>
                </c:pt>
                <c:pt idx="7649">
                  <c:v>151.797832</c:v>
                </c:pt>
                <c:pt idx="7650">
                  <c:v>151.817678</c:v>
                </c:pt>
                <c:pt idx="7651">
                  <c:v>151.837523</c:v>
                </c:pt>
                <c:pt idx="7652">
                  <c:v>151.85736900000003</c:v>
                </c:pt>
                <c:pt idx="7653">
                  <c:v>151.87721400000001</c:v>
                </c:pt>
                <c:pt idx="7654">
                  <c:v>151.89705900000001</c:v>
                </c:pt>
                <c:pt idx="7655">
                  <c:v>151.91690499999999</c:v>
                </c:pt>
                <c:pt idx="7656">
                  <c:v>151.93675000000002</c:v>
                </c:pt>
                <c:pt idx="7657">
                  <c:v>151.95659599999999</c:v>
                </c:pt>
                <c:pt idx="7658">
                  <c:v>151.97644100000002</c:v>
                </c:pt>
                <c:pt idx="7659">
                  <c:v>151.99628700000002</c:v>
                </c:pt>
                <c:pt idx="7660">
                  <c:v>152.016132</c:v>
                </c:pt>
                <c:pt idx="7661">
                  <c:v>152.035978</c:v>
                </c:pt>
                <c:pt idx="7662">
                  <c:v>152.055823</c:v>
                </c:pt>
                <c:pt idx="7663">
                  <c:v>152.07566899999998</c:v>
                </c:pt>
                <c:pt idx="7664">
                  <c:v>152.09551399999998</c:v>
                </c:pt>
                <c:pt idx="7665">
                  <c:v>152.11535899999998</c:v>
                </c:pt>
                <c:pt idx="7666">
                  <c:v>152.13520499999998</c:v>
                </c:pt>
                <c:pt idx="7667">
                  <c:v>152.15505000000002</c:v>
                </c:pt>
                <c:pt idx="7668">
                  <c:v>152.17489599999996</c:v>
                </c:pt>
                <c:pt idx="7669">
                  <c:v>152.19474099999999</c:v>
                </c:pt>
                <c:pt idx="7670">
                  <c:v>152.21458699999997</c:v>
                </c:pt>
                <c:pt idx="7671">
                  <c:v>152.234432</c:v>
                </c:pt>
                <c:pt idx="7672">
                  <c:v>152.254278</c:v>
                </c:pt>
                <c:pt idx="7673">
                  <c:v>152.27412299999997</c:v>
                </c:pt>
                <c:pt idx="7674">
                  <c:v>152.29396899999998</c:v>
                </c:pt>
                <c:pt idx="7675">
                  <c:v>152.31381399999998</c:v>
                </c:pt>
                <c:pt idx="7676">
                  <c:v>152.33365899999998</c:v>
                </c:pt>
                <c:pt idx="7677">
                  <c:v>152.35350499999998</c:v>
                </c:pt>
                <c:pt idx="7678">
                  <c:v>152.37335000000002</c:v>
                </c:pt>
                <c:pt idx="7679">
                  <c:v>152.39319599999999</c:v>
                </c:pt>
                <c:pt idx="7680">
                  <c:v>152.41304099999999</c:v>
                </c:pt>
                <c:pt idx="7681">
                  <c:v>152.43288700000002</c:v>
                </c:pt>
                <c:pt idx="7682">
                  <c:v>152.45273200000003</c:v>
                </c:pt>
                <c:pt idx="7683">
                  <c:v>152.472578</c:v>
                </c:pt>
                <c:pt idx="7684">
                  <c:v>152.49242300000003</c:v>
                </c:pt>
                <c:pt idx="7685">
                  <c:v>152.51226800000001</c:v>
                </c:pt>
                <c:pt idx="7686">
                  <c:v>152.53211400000001</c:v>
                </c:pt>
                <c:pt idx="7687">
                  <c:v>152.55195900000001</c:v>
                </c:pt>
                <c:pt idx="7688">
                  <c:v>152.57180499999998</c:v>
                </c:pt>
                <c:pt idx="7689">
                  <c:v>152.59165000000002</c:v>
                </c:pt>
                <c:pt idx="7690">
                  <c:v>152.61149599999999</c:v>
                </c:pt>
                <c:pt idx="7691">
                  <c:v>152.63134100000002</c:v>
                </c:pt>
                <c:pt idx="7692">
                  <c:v>152.65118700000002</c:v>
                </c:pt>
                <c:pt idx="7693">
                  <c:v>152.671032</c:v>
                </c:pt>
                <c:pt idx="7694">
                  <c:v>152.690878</c:v>
                </c:pt>
                <c:pt idx="7695">
                  <c:v>152.71072299999997</c:v>
                </c:pt>
                <c:pt idx="7696">
                  <c:v>152.73056799999998</c:v>
                </c:pt>
                <c:pt idx="7697">
                  <c:v>152.75041400000001</c:v>
                </c:pt>
                <c:pt idx="7698">
                  <c:v>152.77025899999998</c:v>
                </c:pt>
                <c:pt idx="7699">
                  <c:v>152.79010499999998</c:v>
                </c:pt>
                <c:pt idx="7700">
                  <c:v>152.80995000000001</c:v>
                </c:pt>
                <c:pt idx="7701">
                  <c:v>152.82979599999999</c:v>
                </c:pt>
                <c:pt idx="7702">
                  <c:v>152.84964099999999</c:v>
                </c:pt>
                <c:pt idx="7703">
                  <c:v>152.86948700000002</c:v>
                </c:pt>
                <c:pt idx="7704">
                  <c:v>152.88933200000002</c:v>
                </c:pt>
                <c:pt idx="7705">
                  <c:v>152.909177</c:v>
                </c:pt>
                <c:pt idx="7706">
                  <c:v>152.929023</c:v>
                </c:pt>
                <c:pt idx="7707">
                  <c:v>152.948868</c:v>
                </c:pt>
                <c:pt idx="7708">
                  <c:v>152.96871400000001</c:v>
                </c:pt>
                <c:pt idx="7709">
                  <c:v>152.98855900000001</c:v>
                </c:pt>
                <c:pt idx="7710">
                  <c:v>153.00840500000001</c:v>
                </c:pt>
                <c:pt idx="7711">
                  <c:v>153.02825000000001</c:v>
                </c:pt>
                <c:pt idx="7712">
                  <c:v>153.04809599999999</c:v>
                </c:pt>
                <c:pt idx="7713">
                  <c:v>153.06794100000002</c:v>
                </c:pt>
                <c:pt idx="7714">
                  <c:v>153.08778700000002</c:v>
                </c:pt>
                <c:pt idx="7715">
                  <c:v>153.107632</c:v>
                </c:pt>
                <c:pt idx="7716">
                  <c:v>153.12747700000003</c:v>
                </c:pt>
                <c:pt idx="7717">
                  <c:v>153.147323</c:v>
                </c:pt>
                <c:pt idx="7718">
                  <c:v>153.167168</c:v>
                </c:pt>
                <c:pt idx="7719">
                  <c:v>153.187014</c:v>
                </c:pt>
                <c:pt idx="7720">
                  <c:v>153.20685899999998</c:v>
                </c:pt>
                <c:pt idx="7721">
                  <c:v>153.22670499999998</c:v>
                </c:pt>
                <c:pt idx="7722">
                  <c:v>153.24654999999996</c:v>
                </c:pt>
                <c:pt idx="7723">
                  <c:v>153.26639599999999</c:v>
                </c:pt>
                <c:pt idx="7724">
                  <c:v>153.28624100000002</c:v>
                </c:pt>
                <c:pt idx="7725">
                  <c:v>153.30608599999999</c:v>
                </c:pt>
                <c:pt idx="7726">
                  <c:v>153.32593200000002</c:v>
                </c:pt>
                <c:pt idx="7727">
                  <c:v>153.345777</c:v>
                </c:pt>
                <c:pt idx="7728">
                  <c:v>153.365623</c:v>
                </c:pt>
                <c:pt idx="7729">
                  <c:v>153.38546800000003</c:v>
                </c:pt>
                <c:pt idx="7730">
                  <c:v>153.405314</c:v>
                </c:pt>
                <c:pt idx="7731">
                  <c:v>153.42515900000001</c:v>
                </c:pt>
                <c:pt idx="7732">
                  <c:v>153.44500499999998</c:v>
                </c:pt>
                <c:pt idx="7733">
                  <c:v>153.46484999999998</c:v>
                </c:pt>
                <c:pt idx="7734">
                  <c:v>153.48469600000001</c:v>
                </c:pt>
                <c:pt idx="7735">
                  <c:v>153.50454099999999</c:v>
                </c:pt>
                <c:pt idx="7736">
                  <c:v>153.52438599999999</c:v>
                </c:pt>
                <c:pt idx="7737">
                  <c:v>153.54423199999999</c:v>
                </c:pt>
                <c:pt idx="7738">
                  <c:v>153.564077</c:v>
                </c:pt>
                <c:pt idx="7739">
                  <c:v>153.583923</c:v>
                </c:pt>
                <c:pt idx="7740">
                  <c:v>153.60376799999997</c:v>
                </c:pt>
                <c:pt idx="7741">
                  <c:v>153.62361399999998</c:v>
                </c:pt>
                <c:pt idx="7742">
                  <c:v>153.64345899999998</c:v>
                </c:pt>
                <c:pt idx="7743">
                  <c:v>153.66330499999998</c:v>
                </c:pt>
                <c:pt idx="7744">
                  <c:v>153.68314999999998</c:v>
                </c:pt>
                <c:pt idx="7745">
                  <c:v>153.70299499999999</c:v>
                </c:pt>
                <c:pt idx="7746">
                  <c:v>153.72284100000002</c:v>
                </c:pt>
                <c:pt idx="7747">
                  <c:v>153.74268599999996</c:v>
                </c:pt>
                <c:pt idx="7748">
                  <c:v>153.76253199999999</c:v>
                </c:pt>
                <c:pt idx="7749">
                  <c:v>153.78237700000003</c:v>
                </c:pt>
                <c:pt idx="7750">
                  <c:v>153.80222300000003</c:v>
                </c:pt>
                <c:pt idx="7751">
                  <c:v>153.82206800000003</c:v>
                </c:pt>
                <c:pt idx="7752">
                  <c:v>153.841914</c:v>
                </c:pt>
                <c:pt idx="7753">
                  <c:v>153.86175900000001</c:v>
                </c:pt>
                <c:pt idx="7754">
                  <c:v>153.88160500000001</c:v>
                </c:pt>
                <c:pt idx="7755">
                  <c:v>153.90145000000001</c:v>
                </c:pt>
                <c:pt idx="7756">
                  <c:v>153.92129500000001</c:v>
                </c:pt>
                <c:pt idx="7757">
                  <c:v>153.94114100000002</c:v>
                </c:pt>
                <c:pt idx="7758">
                  <c:v>153.96098599999999</c:v>
                </c:pt>
                <c:pt idx="7759">
                  <c:v>153.98083200000002</c:v>
                </c:pt>
                <c:pt idx="7760">
                  <c:v>154.000677</c:v>
                </c:pt>
                <c:pt idx="7761">
                  <c:v>154.020523</c:v>
                </c:pt>
                <c:pt idx="7762">
                  <c:v>154.040368</c:v>
                </c:pt>
                <c:pt idx="7763">
                  <c:v>154.060214</c:v>
                </c:pt>
                <c:pt idx="7764">
                  <c:v>154.08005900000001</c:v>
                </c:pt>
                <c:pt idx="7765">
                  <c:v>154.09990399999998</c:v>
                </c:pt>
                <c:pt idx="7766">
                  <c:v>154.11974999999995</c:v>
                </c:pt>
                <c:pt idx="7767">
                  <c:v>154.13959499999996</c:v>
                </c:pt>
                <c:pt idx="7768">
                  <c:v>154.15944100000002</c:v>
                </c:pt>
                <c:pt idx="7769">
                  <c:v>154.17928599999996</c:v>
                </c:pt>
                <c:pt idx="7770">
                  <c:v>154.19913199999999</c:v>
                </c:pt>
                <c:pt idx="7771">
                  <c:v>154.218977</c:v>
                </c:pt>
                <c:pt idx="7772">
                  <c:v>154.238823</c:v>
                </c:pt>
                <c:pt idx="7773">
                  <c:v>154.258668</c:v>
                </c:pt>
                <c:pt idx="7774">
                  <c:v>154.27851399999997</c:v>
                </c:pt>
                <c:pt idx="7775">
                  <c:v>154.298359</c:v>
                </c:pt>
                <c:pt idx="7776">
                  <c:v>154.31820400000001</c:v>
                </c:pt>
                <c:pt idx="7777">
                  <c:v>154.33805000000001</c:v>
                </c:pt>
                <c:pt idx="7778">
                  <c:v>154.35789500000001</c:v>
                </c:pt>
                <c:pt idx="7779">
                  <c:v>154.37774100000001</c:v>
                </c:pt>
                <c:pt idx="7780">
                  <c:v>154.39758599999999</c:v>
                </c:pt>
                <c:pt idx="7781">
                  <c:v>154.41743200000002</c:v>
                </c:pt>
                <c:pt idx="7782">
                  <c:v>154.43727700000002</c:v>
                </c:pt>
                <c:pt idx="7783">
                  <c:v>154.45712300000002</c:v>
                </c:pt>
                <c:pt idx="7784">
                  <c:v>154.476968</c:v>
                </c:pt>
                <c:pt idx="7785">
                  <c:v>154.496813</c:v>
                </c:pt>
                <c:pt idx="7786">
                  <c:v>154.51665899999998</c:v>
                </c:pt>
                <c:pt idx="7787">
                  <c:v>154.53650399999998</c:v>
                </c:pt>
                <c:pt idx="7788">
                  <c:v>154.55635000000001</c:v>
                </c:pt>
                <c:pt idx="7789">
                  <c:v>154.57619499999998</c:v>
                </c:pt>
                <c:pt idx="7790">
                  <c:v>154.59604100000001</c:v>
                </c:pt>
                <c:pt idx="7791">
                  <c:v>154.61588599999996</c:v>
                </c:pt>
                <c:pt idx="7792">
                  <c:v>154.63573199999999</c:v>
                </c:pt>
                <c:pt idx="7793">
                  <c:v>154.65557699999999</c:v>
                </c:pt>
                <c:pt idx="7794">
                  <c:v>154.67542299999999</c:v>
                </c:pt>
                <c:pt idx="7795">
                  <c:v>154.695268</c:v>
                </c:pt>
                <c:pt idx="7796">
                  <c:v>154.71511299999997</c:v>
                </c:pt>
                <c:pt idx="7797">
                  <c:v>154.73495899999998</c:v>
                </c:pt>
                <c:pt idx="7798">
                  <c:v>154.75480399999998</c:v>
                </c:pt>
                <c:pt idx="7799">
                  <c:v>154.77464999999995</c:v>
                </c:pt>
                <c:pt idx="7800">
                  <c:v>154.79449499999998</c:v>
                </c:pt>
                <c:pt idx="7801">
                  <c:v>154.81434100000001</c:v>
                </c:pt>
                <c:pt idx="7802">
                  <c:v>154.83418599999999</c:v>
                </c:pt>
                <c:pt idx="7803">
                  <c:v>154.85403200000002</c:v>
                </c:pt>
                <c:pt idx="7804">
                  <c:v>154.87387699999999</c:v>
                </c:pt>
                <c:pt idx="7805">
                  <c:v>154.893722</c:v>
                </c:pt>
                <c:pt idx="7806">
                  <c:v>154.91356799999997</c:v>
                </c:pt>
                <c:pt idx="7807">
                  <c:v>154.933413</c:v>
                </c:pt>
                <c:pt idx="7808">
                  <c:v>154.953259</c:v>
                </c:pt>
                <c:pt idx="7809">
                  <c:v>154.97310399999998</c:v>
                </c:pt>
                <c:pt idx="7810">
                  <c:v>154.99295000000001</c:v>
                </c:pt>
                <c:pt idx="7811">
                  <c:v>155.01279499999998</c:v>
                </c:pt>
                <c:pt idx="7812">
                  <c:v>155.03264100000001</c:v>
                </c:pt>
                <c:pt idx="7813">
                  <c:v>155.05248600000002</c:v>
                </c:pt>
                <c:pt idx="7814">
                  <c:v>155.07233200000002</c:v>
                </c:pt>
                <c:pt idx="7815">
                  <c:v>155.09217700000002</c:v>
                </c:pt>
                <c:pt idx="7816">
                  <c:v>155.112022</c:v>
                </c:pt>
                <c:pt idx="7817">
                  <c:v>155.131868</c:v>
                </c:pt>
                <c:pt idx="7818">
                  <c:v>155.151713</c:v>
                </c:pt>
                <c:pt idx="7819">
                  <c:v>155.17155899999997</c:v>
                </c:pt>
                <c:pt idx="7820">
                  <c:v>155.19140400000001</c:v>
                </c:pt>
                <c:pt idx="7821">
                  <c:v>155.21124999999998</c:v>
                </c:pt>
                <c:pt idx="7822">
                  <c:v>155.23109499999998</c:v>
                </c:pt>
                <c:pt idx="7823">
                  <c:v>155.25094100000001</c:v>
                </c:pt>
                <c:pt idx="7824">
                  <c:v>155.27078599999996</c:v>
                </c:pt>
                <c:pt idx="7825">
                  <c:v>155.29063099999999</c:v>
                </c:pt>
                <c:pt idx="7826">
                  <c:v>155.31047700000002</c:v>
                </c:pt>
                <c:pt idx="7827">
                  <c:v>155.33032200000002</c:v>
                </c:pt>
                <c:pt idx="7828">
                  <c:v>155.35016800000002</c:v>
                </c:pt>
                <c:pt idx="7829">
                  <c:v>155.370013</c:v>
                </c:pt>
                <c:pt idx="7830">
                  <c:v>155.389859</c:v>
                </c:pt>
                <c:pt idx="7831">
                  <c:v>155.40970399999998</c:v>
                </c:pt>
                <c:pt idx="7832">
                  <c:v>155.42954999999998</c:v>
                </c:pt>
                <c:pt idx="7833">
                  <c:v>155.44939499999998</c:v>
                </c:pt>
                <c:pt idx="7834">
                  <c:v>155.46924100000001</c:v>
                </c:pt>
                <c:pt idx="7835">
                  <c:v>155.48908599999999</c:v>
                </c:pt>
                <c:pt idx="7836">
                  <c:v>155.50893100000002</c:v>
                </c:pt>
                <c:pt idx="7837">
                  <c:v>155.52877700000002</c:v>
                </c:pt>
                <c:pt idx="7838">
                  <c:v>155.54862199999999</c:v>
                </c:pt>
                <c:pt idx="7839">
                  <c:v>155.56846800000002</c:v>
                </c:pt>
                <c:pt idx="7840">
                  <c:v>155.58831300000003</c:v>
                </c:pt>
                <c:pt idx="7841">
                  <c:v>155.608159</c:v>
                </c:pt>
                <c:pt idx="7842">
                  <c:v>155.628004</c:v>
                </c:pt>
                <c:pt idx="7843">
                  <c:v>155.64784999999998</c:v>
                </c:pt>
                <c:pt idx="7844">
                  <c:v>155.66769499999998</c:v>
                </c:pt>
                <c:pt idx="7845">
                  <c:v>155.68754000000001</c:v>
                </c:pt>
                <c:pt idx="7846">
                  <c:v>155.70738600000001</c:v>
                </c:pt>
                <c:pt idx="7847">
                  <c:v>155.72723100000002</c:v>
                </c:pt>
                <c:pt idx="7848">
                  <c:v>155.74707699999999</c:v>
                </c:pt>
                <c:pt idx="7849">
                  <c:v>155.76692199999999</c:v>
                </c:pt>
                <c:pt idx="7850">
                  <c:v>155.786768</c:v>
                </c:pt>
                <c:pt idx="7851">
                  <c:v>155.806613</c:v>
                </c:pt>
                <c:pt idx="7852">
                  <c:v>155.82645900000003</c:v>
                </c:pt>
                <c:pt idx="7853">
                  <c:v>155.846304</c:v>
                </c:pt>
                <c:pt idx="7854">
                  <c:v>155.86615</c:v>
                </c:pt>
                <c:pt idx="7855">
                  <c:v>155.88599500000001</c:v>
                </c:pt>
                <c:pt idx="7856">
                  <c:v>155.90584000000001</c:v>
                </c:pt>
                <c:pt idx="7857">
                  <c:v>155.92568600000001</c:v>
                </c:pt>
                <c:pt idx="7858">
                  <c:v>155.94553099999999</c:v>
                </c:pt>
                <c:pt idx="7859">
                  <c:v>155.96537700000002</c:v>
                </c:pt>
                <c:pt idx="7860">
                  <c:v>155.98522200000002</c:v>
                </c:pt>
                <c:pt idx="7861">
                  <c:v>156.00506799999999</c:v>
                </c:pt>
                <c:pt idx="7862">
                  <c:v>156.024913</c:v>
                </c:pt>
                <c:pt idx="7863">
                  <c:v>156.04475899999997</c:v>
                </c:pt>
                <c:pt idx="7864">
                  <c:v>156.06460399999997</c:v>
                </c:pt>
                <c:pt idx="7865">
                  <c:v>156.08444900000003</c:v>
                </c:pt>
                <c:pt idx="7866">
                  <c:v>156.10429499999998</c:v>
                </c:pt>
                <c:pt idx="7867">
                  <c:v>156.12414000000001</c:v>
                </c:pt>
                <c:pt idx="7868">
                  <c:v>156.14398599999998</c:v>
                </c:pt>
                <c:pt idx="7869">
                  <c:v>156.16383099999999</c:v>
                </c:pt>
                <c:pt idx="7870">
                  <c:v>156.18367699999999</c:v>
                </c:pt>
                <c:pt idx="7871">
                  <c:v>156.20352199999996</c:v>
                </c:pt>
                <c:pt idx="7872">
                  <c:v>156.22336799999999</c:v>
                </c:pt>
                <c:pt idx="7873">
                  <c:v>156.24321299999997</c:v>
                </c:pt>
                <c:pt idx="7874">
                  <c:v>156.26305899999997</c:v>
                </c:pt>
                <c:pt idx="7875">
                  <c:v>156.282904</c:v>
                </c:pt>
                <c:pt idx="7876">
                  <c:v>156.30274900000003</c:v>
                </c:pt>
                <c:pt idx="7877">
                  <c:v>156.32259500000001</c:v>
                </c:pt>
                <c:pt idx="7878">
                  <c:v>156.34244000000004</c:v>
                </c:pt>
                <c:pt idx="7879">
                  <c:v>156.36228600000004</c:v>
                </c:pt>
                <c:pt idx="7880">
                  <c:v>156.38213100000004</c:v>
                </c:pt>
                <c:pt idx="7881">
                  <c:v>156.40197700000002</c:v>
                </c:pt>
                <c:pt idx="7882">
                  <c:v>156.42182200000002</c:v>
                </c:pt>
                <c:pt idx="7883">
                  <c:v>156.44166799999999</c:v>
                </c:pt>
                <c:pt idx="7884">
                  <c:v>156.461513</c:v>
                </c:pt>
                <c:pt idx="7885">
                  <c:v>156.48135800000003</c:v>
                </c:pt>
                <c:pt idx="7886">
                  <c:v>156.501204</c:v>
                </c:pt>
                <c:pt idx="7887">
                  <c:v>156.52104900000003</c:v>
                </c:pt>
                <c:pt idx="7888">
                  <c:v>156.54089499999998</c:v>
                </c:pt>
                <c:pt idx="7889">
                  <c:v>156.56074000000001</c:v>
                </c:pt>
                <c:pt idx="7890">
                  <c:v>156.58058600000001</c:v>
                </c:pt>
                <c:pt idx="7891">
                  <c:v>156.60043100000001</c:v>
                </c:pt>
                <c:pt idx="7892">
                  <c:v>156.62027700000002</c:v>
                </c:pt>
                <c:pt idx="7893">
                  <c:v>156.64012199999999</c:v>
                </c:pt>
                <c:pt idx="7894">
                  <c:v>156.65996799999999</c:v>
                </c:pt>
                <c:pt idx="7895">
                  <c:v>156.67981299999997</c:v>
                </c:pt>
                <c:pt idx="7896">
                  <c:v>156.69965799999997</c:v>
                </c:pt>
                <c:pt idx="7897">
                  <c:v>156.71950399999994</c:v>
                </c:pt>
                <c:pt idx="7898">
                  <c:v>156.739349</c:v>
                </c:pt>
                <c:pt idx="7899">
                  <c:v>156.75919499999998</c:v>
                </c:pt>
                <c:pt idx="7900">
                  <c:v>156.77903999999998</c:v>
                </c:pt>
                <c:pt idx="7901">
                  <c:v>156.79888600000001</c:v>
                </c:pt>
                <c:pt idx="7902">
                  <c:v>156.81873100000001</c:v>
                </c:pt>
                <c:pt idx="7903">
                  <c:v>156.83857700000002</c:v>
                </c:pt>
                <c:pt idx="7904">
                  <c:v>156.85842200000005</c:v>
                </c:pt>
                <c:pt idx="7905">
                  <c:v>156.87826800000002</c:v>
                </c:pt>
                <c:pt idx="7906">
                  <c:v>156.89811300000002</c:v>
                </c:pt>
                <c:pt idx="7907">
                  <c:v>156.917958</c:v>
                </c:pt>
                <c:pt idx="7908">
                  <c:v>156.937804</c:v>
                </c:pt>
                <c:pt idx="7909">
                  <c:v>156.95764900000003</c:v>
                </c:pt>
                <c:pt idx="7910">
                  <c:v>156.977495</c:v>
                </c:pt>
                <c:pt idx="7911">
                  <c:v>156.99734000000004</c:v>
                </c:pt>
                <c:pt idx="7912">
                  <c:v>157.01718600000001</c:v>
                </c:pt>
                <c:pt idx="7913">
                  <c:v>157.03703100000001</c:v>
                </c:pt>
                <c:pt idx="7914">
                  <c:v>157.05687700000001</c:v>
                </c:pt>
                <c:pt idx="7915">
                  <c:v>157.07672199999999</c:v>
                </c:pt>
                <c:pt idx="7916">
                  <c:v>157.09656699999999</c:v>
                </c:pt>
                <c:pt idx="7917">
                  <c:v>157.11641299999999</c:v>
                </c:pt>
                <c:pt idx="7918">
                  <c:v>157.136258</c:v>
                </c:pt>
                <c:pt idx="7919">
                  <c:v>157.156104</c:v>
                </c:pt>
                <c:pt idx="7920">
                  <c:v>157.175949</c:v>
                </c:pt>
                <c:pt idx="7921">
                  <c:v>157.19579499999998</c:v>
                </c:pt>
                <c:pt idx="7922">
                  <c:v>157.21563999999998</c:v>
                </c:pt>
                <c:pt idx="7923">
                  <c:v>157.23548600000001</c:v>
                </c:pt>
                <c:pt idx="7924">
                  <c:v>157.25533100000001</c:v>
                </c:pt>
                <c:pt idx="7925">
                  <c:v>157.27517699999999</c:v>
                </c:pt>
                <c:pt idx="7926">
                  <c:v>157.29502199999999</c:v>
                </c:pt>
                <c:pt idx="7927">
                  <c:v>157.31486699999999</c:v>
                </c:pt>
                <c:pt idx="7928">
                  <c:v>157.33471299999999</c:v>
                </c:pt>
                <c:pt idx="7929">
                  <c:v>157.354558</c:v>
                </c:pt>
                <c:pt idx="7930">
                  <c:v>157.374404</c:v>
                </c:pt>
                <c:pt idx="7931">
                  <c:v>157.39424900000003</c:v>
                </c:pt>
                <c:pt idx="7932">
                  <c:v>157.41409499999997</c:v>
                </c:pt>
                <c:pt idx="7933">
                  <c:v>157.43394000000001</c:v>
                </c:pt>
                <c:pt idx="7934">
                  <c:v>157.45378600000001</c:v>
                </c:pt>
                <c:pt idx="7935">
                  <c:v>157.47363099999998</c:v>
                </c:pt>
                <c:pt idx="7936">
                  <c:v>157.49347599999999</c:v>
                </c:pt>
                <c:pt idx="7937">
                  <c:v>157.51332199999999</c:v>
                </c:pt>
                <c:pt idx="7938">
                  <c:v>157.53316699999999</c:v>
                </c:pt>
                <c:pt idx="7939">
                  <c:v>157.55301299999999</c:v>
                </c:pt>
                <c:pt idx="7940">
                  <c:v>157.572858</c:v>
                </c:pt>
                <c:pt idx="7941">
                  <c:v>157.592704</c:v>
                </c:pt>
                <c:pt idx="7942">
                  <c:v>157.612549</c:v>
                </c:pt>
                <c:pt idx="7943">
                  <c:v>157.632395</c:v>
                </c:pt>
                <c:pt idx="7944">
                  <c:v>157.65224000000003</c:v>
                </c:pt>
                <c:pt idx="7945">
                  <c:v>157.67208600000001</c:v>
                </c:pt>
                <c:pt idx="7946">
                  <c:v>157.69193100000001</c:v>
                </c:pt>
                <c:pt idx="7947">
                  <c:v>157.71177599999996</c:v>
                </c:pt>
                <c:pt idx="7948">
                  <c:v>157.73162199999999</c:v>
                </c:pt>
                <c:pt idx="7949">
                  <c:v>157.75146700000002</c:v>
                </c:pt>
                <c:pt idx="7950">
                  <c:v>157.77131299999999</c:v>
                </c:pt>
                <c:pt idx="7951">
                  <c:v>157.791158</c:v>
                </c:pt>
                <c:pt idx="7952">
                  <c:v>157.811004</c:v>
                </c:pt>
                <c:pt idx="7953">
                  <c:v>157.83084900000003</c:v>
                </c:pt>
                <c:pt idx="7954">
                  <c:v>157.850695</c:v>
                </c:pt>
                <c:pt idx="7955">
                  <c:v>157.87054000000001</c:v>
                </c:pt>
                <c:pt idx="7956">
                  <c:v>157.89038500000001</c:v>
                </c:pt>
                <c:pt idx="7957">
                  <c:v>157.91023100000001</c:v>
                </c:pt>
                <c:pt idx="7958">
                  <c:v>157.93007600000001</c:v>
                </c:pt>
                <c:pt idx="7959">
                  <c:v>157.94992199999999</c:v>
                </c:pt>
                <c:pt idx="7960">
                  <c:v>157.96976699999999</c:v>
                </c:pt>
                <c:pt idx="7961">
                  <c:v>157.98961299999999</c:v>
                </c:pt>
                <c:pt idx="7962">
                  <c:v>158.009458</c:v>
                </c:pt>
                <c:pt idx="7963">
                  <c:v>158.029304</c:v>
                </c:pt>
                <c:pt idx="7964">
                  <c:v>158.049149</c:v>
                </c:pt>
                <c:pt idx="7965">
                  <c:v>158.068995</c:v>
                </c:pt>
                <c:pt idx="7966">
                  <c:v>158.08884000000003</c:v>
                </c:pt>
                <c:pt idx="7967">
                  <c:v>158.10868499999998</c:v>
                </c:pt>
                <c:pt idx="7968">
                  <c:v>158.12853100000001</c:v>
                </c:pt>
                <c:pt idx="7969">
                  <c:v>158.14837600000001</c:v>
                </c:pt>
                <c:pt idx="7970">
                  <c:v>158.16822200000001</c:v>
                </c:pt>
                <c:pt idx="7971">
                  <c:v>158.18806700000002</c:v>
                </c:pt>
                <c:pt idx="7972">
                  <c:v>158.20791299999999</c:v>
                </c:pt>
                <c:pt idx="7973">
                  <c:v>158.22775799999999</c:v>
                </c:pt>
                <c:pt idx="7974">
                  <c:v>158.24760399999997</c:v>
                </c:pt>
                <c:pt idx="7975">
                  <c:v>158.26744900000003</c:v>
                </c:pt>
                <c:pt idx="7976">
                  <c:v>158.287294</c:v>
                </c:pt>
                <c:pt idx="7977">
                  <c:v>158.30714000000003</c:v>
                </c:pt>
                <c:pt idx="7978">
                  <c:v>158.32698500000001</c:v>
                </c:pt>
                <c:pt idx="7979">
                  <c:v>158.34683100000001</c:v>
                </c:pt>
                <c:pt idx="7980">
                  <c:v>158.36667600000001</c:v>
                </c:pt>
                <c:pt idx="7981">
                  <c:v>158.38652200000001</c:v>
                </c:pt>
                <c:pt idx="7982">
                  <c:v>158.40636700000002</c:v>
                </c:pt>
                <c:pt idx="7983">
                  <c:v>158.42621300000002</c:v>
                </c:pt>
                <c:pt idx="7984">
                  <c:v>158.44605799999999</c:v>
                </c:pt>
                <c:pt idx="7985">
                  <c:v>158.46590399999999</c:v>
                </c:pt>
                <c:pt idx="7986">
                  <c:v>158.48574900000003</c:v>
                </c:pt>
                <c:pt idx="7987">
                  <c:v>158.50559399999997</c:v>
                </c:pt>
                <c:pt idx="7988">
                  <c:v>158.52544000000003</c:v>
                </c:pt>
                <c:pt idx="7989">
                  <c:v>158.54528499999998</c:v>
                </c:pt>
                <c:pt idx="7990">
                  <c:v>158.56513100000001</c:v>
                </c:pt>
                <c:pt idx="7991">
                  <c:v>158.58497600000001</c:v>
                </c:pt>
                <c:pt idx="7992">
                  <c:v>158.60482199999998</c:v>
                </c:pt>
                <c:pt idx="7993">
                  <c:v>158.62466699999999</c:v>
                </c:pt>
                <c:pt idx="7994">
                  <c:v>158.64451299999996</c:v>
                </c:pt>
                <c:pt idx="7995">
                  <c:v>158.66435799999999</c:v>
                </c:pt>
                <c:pt idx="7996">
                  <c:v>158.684203</c:v>
                </c:pt>
                <c:pt idx="7997">
                  <c:v>158.704049</c:v>
                </c:pt>
                <c:pt idx="7998">
                  <c:v>158.72389399999997</c:v>
                </c:pt>
                <c:pt idx="7999">
                  <c:v>158.74373999999997</c:v>
                </c:pt>
                <c:pt idx="8000">
                  <c:v>158.76358499999995</c:v>
                </c:pt>
                <c:pt idx="8001">
                  <c:v>158.78343100000001</c:v>
                </c:pt>
                <c:pt idx="8002">
                  <c:v>158.80327600000001</c:v>
                </c:pt>
                <c:pt idx="8003">
                  <c:v>158.82312200000001</c:v>
                </c:pt>
                <c:pt idx="8004">
                  <c:v>158.84296700000002</c:v>
                </c:pt>
                <c:pt idx="8005">
                  <c:v>158.86281300000002</c:v>
                </c:pt>
                <c:pt idx="8006">
                  <c:v>158.88265800000002</c:v>
                </c:pt>
                <c:pt idx="8007">
                  <c:v>158.902503</c:v>
                </c:pt>
                <c:pt idx="8008">
                  <c:v>158.92234900000005</c:v>
                </c:pt>
                <c:pt idx="8009">
                  <c:v>158.942194</c:v>
                </c:pt>
                <c:pt idx="8010">
                  <c:v>158.96204000000003</c:v>
                </c:pt>
                <c:pt idx="8011">
                  <c:v>158.98188500000001</c:v>
                </c:pt>
                <c:pt idx="8012">
                  <c:v>159.00173100000001</c:v>
                </c:pt>
                <c:pt idx="8013">
                  <c:v>159.02157600000001</c:v>
                </c:pt>
                <c:pt idx="8014">
                  <c:v>159.04142200000001</c:v>
                </c:pt>
                <c:pt idx="8015">
                  <c:v>159.06126700000002</c:v>
                </c:pt>
                <c:pt idx="8016">
                  <c:v>159.08111200000002</c:v>
                </c:pt>
                <c:pt idx="8017">
                  <c:v>159.10095799999999</c:v>
                </c:pt>
                <c:pt idx="8018">
                  <c:v>159.120803</c:v>
                </c:pt>
                <c:pt idx="8019">
                  <c:v>159.140649</c:v>
                </c:pt>
                <c:pt idx="8020">
                  <c:v>159.160494</c:v>
                </c:pt>
                <c:pt idx="8021">
                  <c:v>159.18034000000003</c:v>
                </c:pt>
                <c:pt idx="8022">
                  <c:v>159.20018499999998</c:v>
                </c:pt>
                <c:pt idx="8023">
                  <c:v>159.22003100000001</c:v>
                </c:pt>
                <c:pt idx="8024">
                  <c:v>159.23987599999998</c:v>
                </c:pt>
                <c:pt idx="8025">
                  <c:v>159.25972199999998</c:v>
                </c:pt>
                <c:pt idx="8026">
                  <c:v>159.27956699999996</c:v>
                </c:pt>
                <c:pt idx="8027">
                  <c:v>159.29941199999999</c:v>
                </c:pt>
                <c:pt idx="8028">
                  <c:v>159.31925799999999</c:v>
                </c:pt>
                <c:pt idx="8029">
                  <c:v>159.33910299999999</c:v>
                </c:pt>
                <c:pt idx="8030">
                  <c:v>159.35894900000005</c:v>
                </c:pt>
                <c:pt idx="8031">
                  <c:v>159.378794</c:v>
                </c:pt>
                <c:pt idx="8032">
                  <c:v>159.39864000000003</c:v>
                </c:pt>
                <c:pt idx="8033">
                  <c:v>159.418485</c:v>
                </c:pt>
                <c:pt idx="8034">
                  <c:v>159.43833100000003</c:v>
                </c:pt>
                <c:pt idx="8035">
                  <c:v>159.45817600000004</c:v>
                </c:pt>
                <c:pt idx="8036">
                  <c:v>159.47802100000001</c:v>
                </c:pt>
                <c:pt idx="8037">
                  <c:v>159.49786700000001</c:v>
                </c:pt>
                <c:pt idx="8038">
                  <c:v>159.51771199999999</c:v>
                </c:pt>
                <c:pt idx="8039">
                  <c:v>159.53755799999999</c:v>
                </c:pt>
                <c:pt idx="8040">
                  <c:v>159.55740300000002</c:v>
                </c:pt>
                <c:pt idx="8041">
                  <c:v>159.57724900000002</c:v>
                </c:pt>
                <c:pt idx="8042">
                  <c:v>159.597094</c:v>
                </c:pt>
                <c:pt idx="8043">
                  <c:v>159.61694</c:v>
                </c:pt>
                <c:pt idx="8044">
                  <c:v>159.63678499999997</c:v>
                </c:pt>
                <c:pt idx="8045">
                  <c:v>159.656631</c:v>
                </c:pt>
                <c:pt idx="8046">
                  <c:v>159.67647600000001</c:v>
                </c:pt>
                <c:pt idx="8047">
                  <c:v>159.69632100000001</c:v>
                </c:pt>
                <c:pt idx="8048">
                  <c:v>159.71616699999998</c:v>
                </c:pt>
                <c:pt idx="8049">
                  <c:v>159.73601199999999</c:v>
                </c:pt>
                <c:pt idx="8050">
                  <c:v>159.75585799999999</c:v>
                </c:pt>
                <c:pt idx="8051">
                  <c:v>159.77570299999996</c:v>
                </c:pt>
                <c:pt idx="8052">
                  <c:v>159.79554899999999</c:v>
                </c:pt>
                <c:pt idx="8053">
                  <c:v>159.815394</c:v>
                </c:pt>
                <c:pt idx="8054">
                  <c:v>159.83524000000003</c:v>
                </c:pt>
                <c:pt idx="8055">
                  <c:v>159.855085</c:v>
                </c:pt>
                <c:pt idx="8056">
                  <c:v>159.87493000000001</c:v>
                </c:pt>
                <c:pt idx="8057">
                  <c:v>159.89477600000001</c:v>
                </c:pt>
                <c:pt idx="8058">
                  <c:v>159.91462099999998</c:v>
                </c:pt>
                <c:pt idx="8059">
                  <c:v>159.93446700000001</c:v>
                </c:pt>
                <c:pt idx="8060">
                  <c:v>159.95431200000002</c:v>
                </c:pt>
                <c:pt idx="8061">
                  <c:v>159.97415799999999</c:v>
                </c:pt>
                <c:pt idx="8062">
                  <c:v>159.99400299999999</c:v>
                </c:pt>
                <c:pt idx="8063">
                  <c:v>160.01384899999999</c:v>
                </c:pt>
                <c:pt idx="8064">
                  <c:v>160.03369399999997</c:v>
                </c:pt>
                <c:pt idx="8065">
                  <c:v>160.05354</c:v>
                </c:pt>
                <c:pt idx="8066">
                  <c:v>160.07338499999997</c:v>
                </c:pt>
                <c:pt idx="8067">
                  <c:v>160.09323000000001</c:v>
                </c:pt>
                <c:pt idx="8068">
                  <c:v>160.11307599999998</c:v>
                </c:pt>
                <c:pt idx="8069">
                  <c:v>160.13292100000001</c:v>
                </c:pt>
                <c:pt idx="8070">
                  <c:v>160.15276700000001</c:v>
                </c:pt>
                <c:pt idx="8071">
                  <c:v>160.17261199999999</c:v>
                </c:pt>
                <c:pt idx="8072">
                  <c:v>160.19245800000002</c:v>
                </c:pt>
                <c:pt idx="8073">
                  <c:v>160.21230299999999</c:v>
                </c:pt>
                <c:pt idx="8074">
                  <c:v>160.23214900000002</c:v>
                </c:pt>
                <c:pt idx="8075">
                  <c:v>160.251994</c:v>
                </c:pt>
                <c:pt idx="8076">
                  <c:v>160.271839</c:v>
                </c:pt>
                <c:pt idx="8077">
                  <c:v>160.29168499999997</c:v>
                </c:pt>
                <c:pt idx="8078">
                  <c:v>160.31153</c:v>
                </c:pt>
                <c:pt idx="8079">
                  <c:v>160.33137600000003</c:v>
                </c:pt>
                <c:pt idx="8080">
                  <c:v>160.35122100000004</c:v>
                </c:pt>
                <c:pt idx="8081">
                  <c:v>160.37106700000001</c:v>
                </c:pt>
                <c:pt idx="8082">
                  <c:v>160.39091200000001</c:v>
                </c:pt>
                <c:pt idx="8083">
                  <c:v>160.41075799999999</c:v>
                </c:pt>
                <c:pt idx="8084">
                  <c:v>160.43060299999999</c:v>
                </c:pt>
                <c:pt idx="8085">
                  <c:v>160.45044900000005</c:v>
                </c:pt>
                <c:pt idx="8086">
                  <c:v>160.470294</c:v>
                </c:pt>
                <c:pt idx="8087">
                  <c:v>160.49013900000003</c:v>
                </c:pt>
                <c:pt idx="8088">
                  <c:v>160.50998499999997</c:v>
                </c:pt>
                <c:pt idx="8089">
                  <c:v>160.52983</c:v>
                </c:pt>
                <c:pt idx="8090">
                  <c:v>160.54967599999998</c:v>
                </c:pt>
                <c:pt idx="8091">
                  <c:v>160.56952099999998</c:v>
                </c:pt>
                <c:pt idx="8092">
                  <c:v>160.58936700000001</c:v>
                </c:pt>
                <c:pt idx="8093">
                  <c:v>160.60921199999999</c:v>
                </c:pt>
                <c:pt idx="8094">
                  <c:v>160.62905799999999</c:v>
                </c:pt>
                <c:pt idx="8095">
                  <c:v>160.64890299999999</c:v>
                </c:pt>
                <c:pt idx="8096">
                  <c:v>160.66874800000002</c:v>
                </c:pt>
                <c:pt idx="8097">
                  <c:v>160.68859399999999</c:v>
                </c:pt>
                <c:pt idx="8098">
                  <c:v>160.70843900000003</c:v>
                </c:pt>
                <c:pt idx="8099">
                  <c:v>160.728285</c:v>
                </c:pt>
                <c:pt idx="8100">
                  <c:v>160.74813</c:v>
                </c:pt>
                <c:pt idx="8101">
                  <c:v>160.767976</c:v>
                </c:pt>
                <c:pt idx="8102">
                  <c:v>160.78782100000001</c:v>
                </c:pt>
                <c:pt idx="8103">
                  <c:v>160.80766700000001</c:v>
                </c:pt>
                <c:pt idx="8104">
                  <c:v>160.82751200000001</c:v>
                </c:pt>
                <c:pt idx="8105">
                  <c:v>160.84735800000001</c:v>
                </c:pt>
                <c:pt idx="8106">
                  <c:v>160.86720300000002</c:v>
                </c:pt>
                <c:pt idx="8107">
                  <c:v>160.88704800000005</c:v>
                </c:pt>
                <c:pt idx="8108">
                  <c:v>160.90689399999999</c:v>
                </c:pt>
                <c:pt idx="8109">
                  <c:v>160.92673900000003</c:v>
                </c:pt>
                <c:pt idx="8110">
                  <c:v>160.94658499999997</c:v>
                </c:pt>
                <c:pt idx="8111">
                  <c:v>160.96643000000003</c:v>
                </c:pt>
                <c:pt idx="8112">
                  <c:v>160.98627600000003</c:v>
                </c:pt>
                <c:pt idx="8113">
                  <c:v>161.00612100000001</c:v>
                </c:pt>
                <c:pt idx="8114">
                  <c:v>161.02596700000001</c:v>
                </c:pt>
                <c:pt idx="8115">
                  <c:v>161.04581199999998</c:v>
                </c:pt>
                <c:pt idx="8116">
                  <c:v>161.06565699999999</c:v>
                </c:pt>
                <c:pt idx="8117">
                  <c:v>161.08550299999999</c:v>
                </c:pt>
                <c:pt idx="8118">
                  <c:v>161.10534800000002</c:v>
                </c:pt>
                <c:pt idx="8119">
                  <c:v>161.12519399999999</c:v>
                </c:pt>
                <c:pt idx="8120">
                  <c:v>161.145039</c:v>
                </c:pt>
                <c:pt idx="8121">
                  <c:v>161.16488499999997</c:v>
                </c:pt>
                <c:pt idx="8122">
                  <c:v>161.18473</c:v>
                </c:pt>
                <c:pt idx="8123">
                  <c:v>161.20457599999997</c:v>
                </c:pt>
                <c:pt idx="8124">
                  <c:v>161.22442100000001</c:v>
                </c:pt>
                <c:pt idx="8125">
                  <c:v>161.24426699999998</c:v>
                </c:pt>
                <c:pt idx="8126">
                  <c:v>161.26411199999998</c:v>
                </c:pt>
                <c:pt idx="8127">
                  <c:v>161.28395699999999</c:v>
                </c:pt>
                <c:pt idx="8128">
                  <c:v>161.30380299999999</c:v>
                </c:pt>
                <c:pt idx="8129">
                  <c:v>161.32364800000002</c:v>
                </c:pt>
                <c:pt idx="8130">
                  <c:v>161.34349399999999</c:v>
                </c:pt>
                <c:pt idx="8131">
                  <c:v>161.36333900000002</c:v>
                </c:pt>
                <c:pt idx="8132">
                  <c:v>161.383185</c:v>
                </c:pt>
                <c:pt idx="8133">
                  <c:v>161.40303</c:v>
                </c:pt>
                <c:pt idx="8134">
                  <c:v>161.42287600000003</c:v>
                </c:pt>
                <c:pt idx="8135">
                  <c:v>161.44272100000001</c:v>
                </c:pt>
                <c:pt idx="8136">
                  <c:v>161.46256700000001</c:v>
                </c:pt>
                <c:pt idx="8137">
                  <c:v>161.48241200000004</c:v>
                </c:pt>
                <c:pt idx="8138">
                  <c:v>161.50225700000001</c:v>
                </c:pt>
                <c:pt idx="8139">
                  <c:v>161.52210300000002</c:v>
                </c:pt>
                <c:pt idx="8140">
                  <c:v>161.54194800000002</c:v>
                </c:pt>
                <c:pt idx="8141">
                  <c:v>161.56179399999999</c:v>
                </c:pt>
                <c:pt idx="8142">
                  <c:v>161.58163900000002</c:v>
                </c:pt>
                <c:pt idx="8143">
                  <c:v>161.601485</c:v>
                </c:pt>
                <c:pt idx="8144">
                  <c:v>161.62133000000003</c:v>
                </c:pt>
                <c:pt idx="8145">
                  <c:v>161.641176</c:v>
                </c:pt>
                <c:pt idx="8146">
                  <c:v>161.66102100000001</c:v>
                </c:pt>
                <c:pt idx="8147">
                  <c:v>161.68086600000001</c:v>
                </c:pt>
                <c:pt idx="8148">
                  <c:v>161.70071199999998</c:v>
                </c:pt>
                <c:pt idx="8149">
                  <c:v>161.72055699999999</c:v>
                </c:pt>
                <c:pt idx="8150">
                  <c:v>161.74040299999999</c:v>
                </c:pt>
                <c:pt idx="8151">
                  <c:v>161.76024800000002</c:v>
                </c:pt>
                <c:pt idx="8152">
                  <c:v>161.78009399999999</c:v>
                </c:pt>
                <c:pt idx="8153">
                  <c:v>161.79993899999999</c:v>
                </c:pt>
                <c:pt idx="8154">
                  <c:v>161.81978499999997</c:v>
                </c:pt>
                <c:pt idx="8155">
                  <c:v>161.83963</c:v>
                </c:pt>
                <c:pt idx="8156">
                  <c:v>161.85947600000003</c:v>
                </c:pt>
                <c:pt idx="8157">
                  <c:v>161.879321</c:v>
                </c:pt>
                <c:pt idx="8158">
                  <c:v>161.89916600000001</c:v>
                </c:pt>
                <c:pt idx="8159">
                  <c:v>161.91901199999998</c:v>
                </c:pt>
                <c:pt idx="8160">
                  <c:v>161.93885700000001</c:v>
                </c:pt>
                <c:pt idx="8161">
                  <c:v>161.95870300000001</c:v>
                </c:pt>
                <c:pt idx="8162">
                  <c:v>161.97854800000002</c:v>
                </c:pt>
                <c:pt idx="8163">
                  <c:v>161.99839400000002</c:v>
                </c:pt>
                <c:pt idx="8164">
                  <c:v>162.01823900000002</c:v>
                </c:pt>
                <c:pt idx="8165">
                  <c:v>162.038085</c:v>
                </c:pt>
                <c:pt idx="8166">
                  <c:v>162.05793000000003</c:v>
                </c:pt>
                <c:pt idx="8167">
                  <c:v>162.07777499999997</c:v>
                </c:pt>
                <c:pt idx="8168">
                  <c:v>162.097621</c:v>
                </c:pt>
                <c:pt idx="8169">
                  <c:v>162.11746600000001</c:v>
                </c:pt>
                <c:pt idx="8170">
                  <c:v>162.13731200000001</c:v>
                </c:pt>
                <c:pt idx="8171">
                  <c:v>162.15715700000001</c:v>
                </c:pt>
                <c:pt idx="8172">
                  <c:v>162.17700299999998</c:v>
                </c:pt>
                <c:pt idx="8173">
                  <c:v>162.19684800000002</c:v>
                </c:pt>
                <c:pt idx="8174">
                  <c:v>162.21669399999996</c:v>
                </c:pt>
                <c:pt idx="8175">
                  <c:v>162.23653899999999</c:v>
                </c:pt>
                <c:pt idx="8176">
                  <c:v>162.25638499999999</c:v>
                </c:pt>
                <c:pt idx="8177">
                  <c:v>162.27623</c:v>
                </c:pt>
                <c:pt idx="8178">
                  <c:v>162.29607499999997</c:v>
                </c:pt>
                <c:pt idx="8179">
                  <c:v>162.315921</c:v>
                </c:pt>
                <c:pt idx="8180">
                  <c:v>162.33576600000001</c:v>
                </c:pt>
                <c:pt idx="8181">
                  <c:v>162.35561200000001</c:v>
                </c:pt>
                <c:pt idx="8182">
                  <c:v>162.37545700000001</c:v>
                </c:pt>
                <c:pt idx="8183">
                  <c:v>162.39530300000001</c:v>
                </c:pt>
                <c:pt idx="8184">
                  <c:v>162.41514800000002</c:v>
                </c:pt>
                <c:pt idx="8185">
                  <c:v>162.43499399999999</c:v>
                </c:pt>
                <c:pt idx="8186">
                  <c:v>162.45483900000002</c:v>
                </c:pt>
                <c:pt idx="8187">
                  <c:v>162.47468399999997</c:v>
                </c:pt>
                <c:pt idx="8188">
                  <c:v>162.49453</c:v>
                </c:pt>
                <c:pt idx="8189">
                  <c:v>162.51437499999997</c:v>
                </c:pt>
                <c:pt idx="8190">
                  <c:v>162.534221</c:v>
                </c:pt>
                <c:pt idx="8191">
                  <c:v>162.55406600000001</c:v>
                </c:pt>
                <c:pt idx="8192">
                  <c:v>162.57391199999998</c:v>
                </c:pt>
                <c:pt idx="8193">
                  <c:v>162.59375699999998</c:v>
                </c:pt>
                <c:pt idx="8194">
                  <c:v>162.61360299999996</c:v>
                </c:pt>
                <c:pt idx="8195">
                  <c:v>162.63344800000002</c:v>
                </c:pt>
                <c:pt idx="8196">
                  <c:v>162.65329399999999</c:v>
                </c:pt>
                <c:pt idx="8197">
                  <c:v>162.67313899999999</c:v>
                </c:pt>
                <c:pt idx="8198">
                  <c:v>162.692984</c:v>
                </c:pt>
                <c:pt idx="8199">
                  <c:v>162.71283</c:v>
                </c:pt>
                <c:pt idx="8200">
                  <c:v>162.73267499999997</c:v>
                </c:pt>
                <c:pt idx="8201">
                  <c:v>162.752521</c:v>
                </c:pt>
                <c:pt idx="8202">
                  <c:v>162.77236600000001</c:v>
                </c:pt>
                <c:pt idx="8203">
                  <c:v>162.79221200000001</c:v>
                </c:pt>
                <c:pt idx="8204">
                  <c:v>162.81205700000001</c:v>
                </c:pt>
                <c:pt idx="8205">
                  <c:v>162.83190300000001</c:v>
                </c:pt>
                <c:pt idx="8206">
                  <c:v>162.85174800000004</c:v>
                </c:pt>
                <c:pt idx="8207">
                  <c:v>162.87159299999999</c:v>
                </c:pt>
                <c:pt idx="8208">
                  <c:v>162.89143900000005</c:v>
                </c:pt>
                <c:pt idx="8209">
                  <c:v>162.91128399999999</c:v>
                </c:pt>
                <c:pt idx="8210">
                  <c:v>162.93113000000002</c:v>
                </c:pt>
                <c:pt idx="8211">
                  <c:v>162.950975</c:v>
                </c:pt>
                <c:pt idx="8212">
                  <c:v>162.970821</c:v>
                </c:pt>
                <c:pt idx="8213">
                  <c:v>162.990666</c:v>
                </c:pt>
                <c:pt idx="8214">
                  <c:v>163.01051199999998</c:v>
                </c:pt>
                <c:pt idx="8215">
                  <c:v>163.03035700000001</c:v>
                </c:pt>
                <c:pt idx="8216">
                  <c:v>163.05020300000001</c:v>
                </c:pt>
                <c:pt idx="8217">
                  <c:v>163.07004800000001</c:v>
                </c:pt>
                <c:pt idx="8218">
                  <c:v>163.08989299999999</c:v>
                </c:pt>
                <c:pt idx="8219">
                  <c:v>163.10973899999999</c:v>
                </c:pt>
                <c:pt idx="8220">
                  <c:v>163.12958399999997</c:v>
                </c:pt>
                <c:pt idx="8221">
                  <c:v>163.14943</c:v>
                </c:pt>
                <c:pt idx="8222">
                  <c:v>163.16927499999997</c:v>
                </c:pt>
                <c:pt idx="8223">
                  <c:v>163.189121</c:v>
                </c:pt>
                <c:pt idx="8224">
                  <c:v>163.208966</c:v>
                </c:pt>
                <c:pt idx="8225">
                  <c:v>163.228812</c:v>
                </c:pt>
                <c:pt idx="8226">
                  <c:v>163.24865699999998</c:v>
                </c:pt>
                <c:pt idx="8227">
                  <c:v>163.26850199999998</c:v>
                </c:pt>
                <c:pt idx="8228">
                  <c:v>163.28834800000004</c:v>
                </c:pt>
                <c:pt idx="8229">
                  <c:v>163.30819300000002</c:v>
                </c:pt>
                <c:pt idx="8230">
                  <c:v>163.32803900000005</c:v>
                </c:pt>
                <c:pt idx="8231">
                  <c:v>163.34788399999999</c:v>
                </c:pt>
                <c:pt idx="8232">
                  <c:v>163.36773000000002</c:v>
                </c:pt>
                <c:pt idx="8233">
                  <c:v>163.387575</c:v>
                </c:pt>
                <c:pt idx="8234">
                  <c:v>163.40742100000003</c:v>
                </c:pt>
                <c:pt idx="8235">
                  <c:v>163.42726600000003</c:v>
                </c:pt>
                <c:pt idx="8236">
                  <c:v>163.447112</c:v>
                </c:pt>
                <c:pt idx="8237">
                  <c:v>163.46695700000001</c:v>
                </c:pt>
                <c:pt idx="8238">
                  <c:v>163.48680200000001</c:v>
                </c:pt>
                <c:pt idx="8239">
                  <c:v>163.50664800000001</c:v>
                </c:pt>
                <c:pt idx="8240">
                  <c:v>163.52649300000002</c:v>
                </c:pt>
                <c:pt idx="8241">
                  <c:v>163.54633900000002</c:v>
                </c:pt>
                <c:pt idx="8242">
                  <c:v>163.56618399999999</c:v>
                </c:pt>
                <c:pt idx="8243">
                  <c:v>163.58603000000002</c:v>
                </c:pt>
                <c:pt idx="8244">
                  <c:v>163.60587499999997</c:v>
                </c:pt>
                <c:pt idx="8245">
                  <c:v>163.625721</c:v>
                </c:pt>
                <c:pt idx="8246">
                  <c:v>163.64556599999997</c:v>
                </c:pt>
                <c:pt idx="8247">
                  <c:v>163.66541100000001</c:v>
                </c:pt>
                <c:pt idx="8248">
                  <c:v>163.68525700000001</c:v>
                </c:pt>
                <c:pt idx="8249">
                  <c:v>163.70510199999998</c:v>
                </c:pt>
                <c:pt idx="8250">
                  <c:v>163.72494800000001</c:v>
                </c:pt>
                <c:pt idx="8251">
                  <c:v>163.74479299999996</c:v>
                </c:pt>
                <c:pt idx="8252">
                  <c:v>163.76463899999999</c:v>
                </c:pt>
                <c:pt idx="8253">
                  <c:v>163.78448399999999</c:v>
                </c:pt>
                <c:pt idx="8254">
                  <c:v>163.80433000000002</c:v>
                </c:pt>
                <c:pt idx="8255">
                  <c:v>163.824175</c:v>
                </c:pt>
                <c:pt idx="8256">
                  <c:v>163.844021</c:v>
                </c:pt>
                <c:pt idx="8257">
                  <c:v>163.863866</c:v>
                </c:pt>
                <c:pt idx="8258">
                  <c:v>163.88371100000001</c:v>
                </c:pt>
                <c:pt idx="8259">
                  <c:v>163.90355699999998</c:v>
                </c:pt>
                <c:pt idx="8260">
                  <c:v>163.92340200000001</c:v>
                </c:pt>
                <c:pt idx="8261">
                  <c:v>163.94324800000001</c:v>
                </c:pt>
                <c:pt idx="8262">
                  <c:v>163.96309299999999</c:v>
                </c:pt>
                <c:pt idx="8263">
                  <c:v>163.98293900000004</c:v>
                </c:pt>
                <c:pt idx="8264">
                  <c:v>164.00278399999999</c:v>
                </c:pt>
                <c:pt idx="8265">
                  <c:v>164.02263000000002</c:v>
                </c:pt>
                <c:pt idx="8266">
                  <c:v>164.042475</c:v>
                </c:pt>
                <c:pt idx="8267">
                  <c:v>164.06232000000003</c:v>
                </c:pt>
                <c:pt idx="8268">
                  <c:v>164.08216600000003</c:v>
                </c:pt>
                <c:pt idx="8269">
                  <c:v>164.102011</c:v>
                </c:pt>
                <c:pt idx="8270">
                  <c:v>164.12185700000001</c:v>
                </c:pt>
                <c:pt idx="8271">
                  <c:v>164.14170199999998</c:v>
                </c:pt>
                <c:pt idx="8272">
                  <c:v>164.16154800000001</c:v>
                </c:pt>
                <c:pt idx="8273">
                  <c:v>164.18139300000001</c:v>
                </c:pt>
                <c:pt idx="8274">
                  <c:v>164.20123900000002</c:v>
                </c:pt>
                <c:pt idx="8275">
                  <c:v>164.22108399999999</c:v>
                </c:pt>
                <c:pt idx="8276">
                  <c:v>164.24092999999999</c:v>
                </c:pt>
                <c:pt idx="8277">
                  <c:v>164.26077499999997</c:v>
                </c:pt>
                <c:pt idx="8278">
                  <c:v>164.28062</c:v>
                </c:pt>
                <c:pt idx="8279">
                  <c:v>164.30046600000003</c:v>
                </c:pt>
                <c:pt idx="8280">
                  <c:v>164.32031100000003</c:v>
                </c:pt>
                <c:pt idx="8281">
                  <c:v>164.340157</c:v>
                </c:pt>
                <c:pt idx="8282">
                  <c:v>164.36000200000001</c:v>
                </c:pt>
                <c:pt idx="8283">
                  <c:v>164.37984800000001</c:v>
                </c:pt>
                <c:pt idx="8284">
                  <c:v>164.39969299999998</c:v>
                </c:pt>
                <c:pt idx="8285">
                  <c:v>164.41953899999999</c:v>
                </c:pt>
                <c:pt idx="8286">
                  <c:v>164.43938399999999</c:v>
                </c:pt>
                <c:pt idx="8287">
                  <c:v>164.45922900000002</c:v>
                </c:pt>
                <c:pt idx="8288">
                  <c:v>164.47907499999997</c:v>
                </c:pt>
                <c:pt idx="8289">
                  <c:v>164.49892000000003</c:v>
                </c:pt>
                <c:pt idx="8290">
                  <c:v>164.518766</c:v>
                </c:pt>
                <c:pt idx="8291">
                  <c:v>164.538611</c:v>
                </c:pt>
                <c:pt idx="8292">
                  <c:v>164.55845700000003</c:v>
                </c:pt>
                <c:pt idx="8293">
                  <c:v>164.57830200000001</c:v>
                </c:pt>
                <c:pt idx="8294">
                  <c:v>164.59814800000004</c:v>
                </c:pt>
                <c:pt idx="8295">
                  <c:v>164.61799299999998</c:v>
                </c:pt>
                <c:pt idx="8296">
                  <c:v>164.63783900000001</c:v>
                </c:pt>
                <c:pt idx="8297">
                  <c:v>164.65768399999999</c:v>
                </c:pt>
                <c:pt idx="8298">
                  <c:v>164.67752899999999</c:v>
                </c:pt>
                <c:pt idx="8299">
                  <c:v>164.69737499999999</c:v>
                </c:pt>
                <c:pt idx="8300">
                  <c:v>164.71722</c:v>
                </c:pt>
                <c:pt idx="8301">
                  <c:v>164.737066</c:v>
                </c:pt>
                <c:pt idx="8302">
                  <c:v>164.756911</c:v>
                </c:pt>
                <c:pt idx="8303">
                  <c:v>164.77675699999998</c:v>
                </c:pt>
                <c:pt idx="8304">
                  <c:v>164.79660199999998</c:v>
                </c:pt>
                <c:pt idx="8305">
                  <c:v>164.81644800000004</c:v>
                </c:pt>
                <c:pt idx="8306">
                  <c:v>164.83629300000001</c:v>
                </c:pt>
                <c:pt idx="8307">
                  <c:v>164.85613800000004</c:v>
                </c:pt>
                <c:pt idx="8308">
                  <c:v>164.87598399999999</c:v>
                </c:pt>
                <c:pt idx="8309">
                  <c:v>164.89582900000002</c:v>
                </c:pt>
                <c:pt idx="8310">
                  <c:v>164.91567499999996</c:v>
                </c:pt>
                <c:pt idx="8311">
                  <c:v>164.93552</c:v>
                </c:pt>
                <c:pt idx="8312">
                  <c:v>164.95536600000003</c:v>
                </c:pt>
                <c:pt idx="8313">
                  <c:v>164.975211</c:v>
                </c:pt>
                <c:pt idx="8314">
                  <c:v>164.995057</c:v>
                </c:pt>
                <c:pt idx="8315">
                  <c:v>165.01490199999998</c:v>
                </c:pt>
                <c:pt idx="8316">
                  <c:v>165.03474800000001</c:v>
                </c:pt>
                <c:pt idx="8317">
                  <c:v>165.05459299999998</c:v>
                </c:pt>
                <c:pt idx="8318">
                  <c:v>165.07443800000001</c:v>
                </c:pt>
                <c:pt idx="8319">
                  <c:v>165.09428399999999</c:v>
                </c:pt>
                <c:pt idx="8320">
                  <c:v>165.11412899999999</c:v>
                </c:pt>
                <c:pt idx="8321">
                  <c:v>165.13397499999996</c:v>
                </c:pt>
                <c:pt idx="8322">
                  <c:v>165.15382</c:v>
                </c:pt>
                <c:pt idx="8323">
                  <c:v>165.17366599999997</c:v>
                </c:pt>
                <c:pt idx="8324">
                  <c:v>165.19351099999997</c:v>
                </c:pt>
                <c:pt idx="8325">
                  <c:v>165.21335699999997</c:v>
                </c:pt>
                <c:pt idx="8326">
                  <c:v>165.23320199999998</c:v>
                </c:pt>
                <c:pt idx="8327">
                  <c:v>165.25304700000001</c:v>
                </c:pt>
                <c:pt idx="8328">
                  <c:v>165.27289299999998</c:v>
                </c:pt>
                <c:pt idx="8329">
                  <c:v>165.29273800000001</c:v>
                </c:pt>
                <c:pt idx="8330">
                  <c:v>165.31258399999999</c:v>
                </c:pt>
                <c:pt idx="8331">
                  <c:v>165.33242900000005</c:v>
                </c:pt>
                <c:pt idx="8332">
                  <c:v>165.35227500000002</c:v>
                </c:pt>
                <c:pt idx="8333">
                  <c:v>165.37212000000002</c:v>
                </c:pt>
                <c:pt idx="8334">
                  <c:v>165.39196600000002</c:v>
                </c:pt>
                <c:pt idx="8335">
                  <c:v>165.411811</c:v>
                </c:pt>
                <c:pt idx="8336">
                  <c:v>165.431657</c:v>
                </c:pt>
                <c:pt idx="8337">
                  <c:v>165.451502</c:v>
                </c:pt>
                <c:pt idx="8338">
                  <c:v>165.47134700000004</c:v>
                </c:pt>
                <c:pt idx="8339">
                  <c:v>165.49119300000001</c:v>
                </c:pt>
                <c:pt idx="8340">
                  <c:v>165.51103800000001</c:v>
                </c:pt>
                <c:pt idx="8341">
                  <c:v>165.53088399999999</c:v>
                </c:pt>
                <c:pt idx="8342">
                  <c:v>165.55072900000002</c:v>
                </c:pt>
                <c:pt idx="8343">
                  <c:v>165.57057499999996</c:v>
                </c:pt>
                <c:pt idx="8344">
                  <c:v>165.59042000000002</c:v>
                </c:pt>
                <c:pt idx="8345">
                  <c:v>165.610266</c:v>
                </c:pt>
                <c:pt idx="8346">
                  <c:v>165.630111</c:v>
                </c:pt>
                <c:pt idx="8347">
                  <c:v>165.64995699999997</c:v>
                </c:pt>
                <c:pt idx="8348">
                  <c:v>165.66980199999998</c:v>
                </c:pt>
                <c:pt idx="8349">
                  <c:v>165.68964700000001</c:v>
                </c:pt>
                <c:pt idx="8350">
                  <c:v>165.70949299999998</c:v>
                </c:pt>
                <c:pt idx="8351">
                  <c:v>165.72933800000001</c:v>
                </c:pt>
                <c:pt idx="8352">
                  <c:v>165.74918399999996</c:v>
                </c:pt>
                <c:pt idx="8353">
                  <c:v>165.76902899999999</c:v>
                </c:pt>
                <c:pt idx="8354">
                  <c:v>165.78887499999999</c:v>
                </c:pt>
                <c:pt idx="8355">
                  <c:v>165.80872000000002</c:v>
                </c:pt>
                <c:pt idx="8356">
                  <c:v>165.82856600000002</c:v>
                </c:pt>
                <c:pt idx="8357">
                  <c:v>165.84841100000003</c:v>
                </c:pt>
                <c:pt idx="8358">
                  <c:v>165.86825600000003</c:v>
                </c:pt>
                <c:pt idx="8359">
                  <c:v>165.88810200000003</c:v>
                </c:pt>
                <c:pt idx="8360">
                  <c:v>165.90794700000004</c:v>
                </c:pt>
                <c:pt idx="8361">
                  <c:v>165.92779300000001</c:v>
                </c:pt>
                <c:pt idx="8362">
                  <c:v>165.94763800000001</c:v>
                </c:pt>
                <c:pt idx="8363">
                  <c:v>165.96748400000001</c:v>
                </c:pt>
                <c:pt idx="8364">
                  <c:v>165.98732900000005</c:v>
                </c:pt>
                <c:pt idx="8365">
                  <c:v>166.00717499999999</c:v>
                </c:pt>
                <c:pt idx="8366">
                  <c:v>166.02702000000002</c:v>
                </c:pt>
                <c:pt idx="8367">
                  <c:v>166.04686599999997</c:v>
                </c:pt>
                <c:pt idx="8368">
                  <c:v>166.066711</c:v>
                </c:pt>
                <c:pt idx="8369">
                  <c:v>166.086556</c:v>
                </c:pt>
                <c:pt idx="8370">
                  <c:v>166.106402</c:v>
                </c:pt>
                <c:pt idx="8371">
                  <c:v>166.12624700000003</c:v>
                </c:pt>
                <c:pt idx="8372">
                  <c:v>166.14609299999998</c:v>
                </c:pt>
                <c:pt idx="8373">
                  <c:v>166.16593800000001</c:v>
                </c:pt>
                <c:pt idx="8374">
                  <c:v>166.18578399999998</c:v>
                </c:pt>
                <c:pt idx="8375">
                  <c:v>166.20562899999999</c:v>
                </c:pt>
                <c:pt idx="8376">
                  <c:v>166.22547499999999</c:v>
                </c:pt>
                <c:pt idx="8377">
                  <c:v>166.24531999999999</c:v>
                </c:pt>
                <c:pt idx="8378">
                  <c:v>166.26516499999997</c:v>
                </c:pt>
                <c:pt idx="8379">
                  <c:v>166.285011</c:v>
                </c:pt>
                <c:pt idx="8380">
                  <c:v>166.304856</c:v>
                </c:pt>
                <c:pt idx="8381">
                  <c:v>166.324702</c:v>
                </c:pt>
                <c:pt idx="8382">
                  <c:v>166.34454700000001</c:v>
                </c:pt>
                <c:pt idx="8383">
                  <c:v>166.36439300000001</c:v>
                </c:pt>
                <c:pt idx="8384">
                  <c:v>166.38423800000004</c:v>
                </c:pt>
                <c:pt idx="8385">
                  <c:v>166.40408399999998</c:v>
                </c:pt>
                <c:pt idx="8386">
                  <c:v>166.42392900000002</c:v>
                </c:pt>
                <c:pt idx="8387">
                  <c:v>166.44377499999996</c:v>
                </c:pt>
                <c:pt idx="8388">
                  <c:v>166.46361999999999</c:v>
                </c:pt>
                <c:pt idx="8389">
                  <c:v>166.483465</c:v>
                </c:pt>
                <c:pt idx="8390">
                  <c:v>166.503311</c:v>
                </c:pt>
                <c:pt idx="8391">
                  <c:v>166.523156</c:v>
                </c:pt>
                <c:pt idx="8392">
                  <c:v>166.54300199999997</c:v>
                </c:pt>
                <c:pt idx="8393">
                  <c:v>166.56284700000003</c:v>
                </c:pt>
                <c:pt idx="8394">
                  <c:v>166.58269300000001</c:v>
                </c:pt>
                <c:pt idx="8395">
                  <c:v>166.60253800000001</c:v>
                </c:pt>
                <c:pt idx="8396">
                  <c:v>166.62238400000001</c:v>
                </c:pt>
                <c:pt idx="8397">
                  <c:v>166.64222900000001</c:v>
                </c:pt>
                <c:pt idx="8398">
                  <c:v>166.66207399999999</c:v>
                </c:pt>
                <c:pt idx="8399">
                  <c:v>166.68192000000002</c:v>
                </c:pt>
                <c:pt idx="8400">
                  <c:v>166.70176499999997</c:v>
                </c:pt>
                <c:pt idx="8401">
                  <c:v>166.721611</c:v>
                </c:pt>
                <c:pt idx="8402">
                  <c:v>166.741456</c:v>
                </c:pt>
                <c:pt idx="8403">
                  <c:v>166.761302</c:v>
                </c:pt>
                <c:pt idx="8404">
                  <c:v>166.78114700000003</c:v>
                </c:pt>
                <c:pt idx="8405">
                  <c:v>166.80099300000001</c:v>
                </c:pt>
                <c:pt idx="8406">
                  <c:v>166.82083800000004</c:v>
                </c:pt>
                <c:pt idx="8407">
                  <c:v>166.84068399999998</c:v>
                </c:pt>
                <c:pt idx="8408">
                  <c:v>166.86052900000001</c:v>
                </c:pt>
                <c:pt idx="8409">
                  <c:v>166.88037400000002</c:v>
                </c:pt>
                <c:pt idx="8410">
                  <c:v>166.90022000000002</c:v>
                </c:pt>
                <c:pt idx="8411">
                  <c:v>166.92006499999999</c:v>
                </c:pt>
                <c:pt idx="8412">
                  <c:v>166.939911</c:v>
                </c:pt>
                <c:pt idx="8413">
                  <c:v>166.959756</c:v>
                </c:pt>
                <c:pt idx="8414">
                  <c:v>166.97960199999997</c:v>
                </c:pt>
                <c:pt idx="8415">
                  <c:v>166.99944700000003</c:v>
                </c:pt>
                <c:pt idx="8416">
                  <c:v>167.01929299999998</c:v>
                </c:pt>
                <c:pt idx="8417">
                  <c:v>167.03913800000001</c:v>
                </c:pt>
                <c:pt idx="8418">
                  <c:v>167.05898300000001</c:v>
                </c:pt>
                <c:pt idx="8419">
                  <c:v>167.07882900000001</c:v>
                </c:pt>
                <c:pt idx="8420">
                  <c:v>167.09867399999999</c:v>
                </c:pt>
                <c:pt idx="8421">
                  <c:v>167.11851999999999</c:v>
                </c:pt>
                <c:pt idx="8422">
                  <c:v>167.13836499999999</c:v>
                </c:pt>
                <c:pt idx="8423">
                  <c:v>167.15821100000002</c:v>
                </c:pt>
                <c:pt idx="8424">
                  <c:v>167.178056</c:v>
                </c:pt>
                <c:pt idx="8425">
                  <c:v>167.197902</c:v>
                </c:pt>
                <c:pt idx="8426">
                  <c:v>167.217747</c:v>
                </c:pt>
                <c:pt idx="8427">
                  <c:v>167.23759299999998</c:v>
                </c:pt>
                <c:pt idx="8428">
                  <c:v>167.25743800000004</c:v>
                </c:pt>
                <c:pt idx="8429">
                  <c:v>167.27728299999998</c:v>
                </c:pt>
                <c:pt idx="8430">
                  <c:v>167.29712900000001</c:v>
                </c:pt>
                <c:pt idx="8431">
                  <c:v>167.31697399999999</c:v>
                </c:pt>
                <c:pt idx="8432">
                  <c:v>167.33682000000002</c:v>
                </c:pt>
                <c:pt idx="8433">
                  <c:v>167.35666499999999</c:v>
                </c:pt>
                <c:pt idx="8434">
                  <c:v>167.37651099999999</c:v>
                </c:pt>
                <c:pt idx="8435">
                  <c:v>167.39635600000003</c:v>
                </c:pt>
                <c:pt idx="8436">
                  <c:v>167.416202</c:v>
                </c:pt>
                <c:pt idx="8437">
                  <c:v>167.43604700000003</c:v>
                </c:pt>
                <c:pt idx="8438">
                  <c:v>167.45589200000001</c:v>
                </c:pt>
                <c:pt idx="8439">
                  <c:v>167.47573800000001</c:v>
                </c:pt>
                <c:pt idx="8440">
                  <c:v>167.49558299999998</c:v>
                </c:pt>
                <c:pt idx="8441">
                  <c:v>167.51542900000001</c:v>
                </c:pt>
                <c:pt idx="8442">
                  <c:v>167.53527399999999</c:v>
                </c:pt>
                <c:pt idx="8443">
                  <c:v>167.55512000000002</c:v>
                </c:pt>
                <c:pt idx="8444">
                  <c:v>167.57496499999996</c:v>
                </c:pt>
                <c:pt idx="8445">
                  <c:v>167.59481099999999</c:v>
                </c:pt>
                <c:pt idx="8446">
                  <c:v>167.61465599999997</c:v>
                </c:pt>
                <c:pt idx="8447">
                  <c:v>167.63450199999997</c:v>
                </c:pt>
                <c:pt idx="8448">
                  <c:v>167.65434700000003</c:v>
                </c:pt>
                <c:pt idx="8449">
                  <c:v>167.67419199999998</c:v>
                </c:pt>
                <c:pt idx="8450">
                  <c:v>167.69403800000001</c:v>
                </c:pt>
                <c:pt idx="8451">
                  <c:v>167.71388299999995</c:v>
                </c:pt>
                <c:pt idx="8452">
                  <c:v>167.73372899999998</c:v>
                </c:pt>
                <c:pt idx="8453">
                  <c:v>167.75357399999996</c:v>
                </c:pt>
                <c:pt idx="8454">
                  <c:v>167.77341999999999</c:v>
                </c:pt>
                <c:pt idx="8455">
                  <c:v>167.79326499999996</c:v>
                </c:pt>
                <c:pt idx="8456">
                  <c:v>167.81311099999999</c:v>
                </c:pt>
                <c:pt idx="8457">
                  <c:v>167.83295600000002</c:v>
                </c:pt>
                <c:pt idx="8458">
                  <c:v>167.85280100000003</c:v>
                </c:pt>
                <c:pt idx="8459">
                  <c:v>167.87264700000003</c:v>
                </c:pt>
                <c:pt idx="8460">
                  <c:v>167.89249200000003</c:v>
                </c:pt>
                <c:pt idx="8461">
                  <c:v>167.91233800000003</c:v>
                </c:pt>
                <c:pt idx="8462">
                  <c:v>167.93218300000001</c:v>
                </c:pt>
                <c:pt idx="8463">
                  <c:v>167.95202900000004</c:v>
                </c:pt>
                <c:pt idx="8464">
                  <c:v>167.97187399999999</c:v>
                </c:pt>
                <c:pt idx="8465">
                  <c:v>167.99172000000002</c:v>
                </c:pt>
                <c:pt idx="8466">
                  <c:v>168.01156499999996</c:v>
                </c:pt>
                <c:pt idx="8467">
                  <c:v>168.03141100000002</c:v>
                </c:pt>
                <c:pt idx="8468">
                  <c:v>168.05125600000002</c:v>
                </c:pt>
                <c:pt idx="8469">
                  <c:v>168.071101</c:v>
                </c:pt>
                <c:pt idx="8470">
                  <c:v>168.09094700000003</c:v>
                </c:pt>
                <c:pt idx="8471">
                  <c:v>168.11079199999998</c:v>
                </c:pt>
                <c:pt idx="8472">
                  <c:v>168.130638</c:v>
                </c:pt>
                <c:pt idx="8473">
                  <c:v>168.15048300000001</c:v>
                </c:pt>
                <c:pt idx="8474">
                  <c:v>168.17032900000001</c:v>
                </c:pt>
                <c:pt idx="8475">
                  <c:v>168.19017399999998</c:v>
                </c:pt>
                <c:pt idx="8476">
                  <c:v>168.21001999999999</c:v>
                </c:pt>
                <c:pt idx="8477">
                  <c:v>168.22986499999996</c:v>
                </c:pt>
                <c:pt idx="8478">
                  <c:v>168.24970999999996</c:v>
                </c:pt>
                <c:pt idx="8479">
                  <c:v>168.26955599999994</c:v>
                </c:pt>
                <c:pt idx="8480">
                  <c:v>168.289401</c:v>
                </c:pt>
                <c:pt idx="8481">
                  <c:v>168.30924700000003</c:v>
                </c:pt>
                <c:pt idx="8482">
                  <c:v>168.329092</c:v>
                </c:pt>
                <c:pt idx="8483">
                  <c:v>168.34893800000003</c:v>
                </c:pt>
                <c:pt idx="8484">
                  <c:v>168.36878300000001</c:v>
                </c:pt>
                <c:pt idx="8485">
                  <c:v>168.38862900000004</c:v>
                </c:pt>
                <c:pt idx="8486">
                  <c:v>168.40847400000001</c:v>
                </c:pt>
                <c:pt idx="8487">
                  <c:v>168.42832000000004</c:v>
                </c:pt>
                <c:pt idx="8488">
                  <c:v>168.44816499999999</c:v>
                </c:pt>
                <c:pt idx="8489">
                  <c:v>168.46801000000002</c:v>
                </c:pt>
                <c:pt idx="8490">
                  <c:v>168.48785599999999</c:v>
                </c:pt>
                <c:pt idx="8491">
                  <c:v>168.507701</c:v>
                </c:pt>
                <c:pt idx="8492">
                  <c:v>168.52754700000003</c:v>
                </c:pt>
                <c:pt idx="8493">
                  <c:v>168.547392</c:v>
                </c:pt>
                <c:pt idx="8494">
                  <c:v>168.56723800000003</c:v>
                </c:pt>
                <c:pt idx="8495">
                  <c:v>168.58708300000001</c:v>
                </c:pt>
                <c:pt idx="8496">
                  <c:v>168.60692900000001</c:v>
                </c:pt>
                <c:pt idx="8497">
                  <c:v>168.62677399999998</c:v>
                </c:pt>
                <c:pt idx="8498">
                  <c:v>168.64661899999999</c:v>
                </c:pt>
                <c:pt idx="8499">
                  <c:v>168.66646499999999</c:v>
                </c:pt>
                <c:pt idx="8500">
                  <c:v>168.68631000000002</c:v>
                </c:pt>
                <c:pt idx="8501">
                  <c:v>168.70615599999996</c:v>
                </c:pt>
                <c:pt idx="8502">
                  <c:v>168.726001</c:v>
                </c:pt>
                <c:pt idx="8503">
                  <c:v>168.745847</c:v>
                </c:pt>
                <c:pt idx="8504">
                  <c:v>168.76569199999997</c:v>
                </c:pt>
                <c:pt idx="8505">
                  <c:v>168.785538</c:v>
                </c:pt>
                <c:pt idx="8506">
                  <c:v>168.80538300000001</c:v>
                </c:pt>
                <c:pt idx="8507">
                  <c:v>168.82522900000004</c:v>
                </c:pt>
                <c:pt idx="8508">
                  <c:v>168.84507399999998</c:v>
                </c:pt>
                <c:pt idx="8509">
                  <c:v>168.86491900000001</c:v>
                </c:pt>
                <c:pt idx="8510">
                  <c:v>168.88476499999999</c:v>
                </c:pt>
                <c:pt idx="8511">
                  <c:v>168.90460999999999</c:v>
                </c:pt>
                <c:pt idx="8512">
                  <c:v>168.92445599999999</c:v>
                </c:pt>
                <c:pt idx="8513">
                  <c:v>168.944301</c:v>
                </c:pt>
                <c:pt idx="8514">
                  <c:v>168.96414700000003</c:v>
                </c:pt>
                <c:pt idx="8515">
                  <c:v>168.983992</c:v>
                </c:pt>
                <c:pt idx="8516">
                  <c:v>169.003838</c:v>
                </c:pt>
                <c:pt idx="8517">
                  <c:v>169.02368299999998</c:v>
                </c:pt>
                <c:pt idx="8518">
                  <c:v>169.04352799999998</c:v>
                </c:pt>
                <c:pt idx="8519">
                  <c:v>169.06337399999998</c:v>
                </c:pt>
                <c:pt idx="8520">
                  <c:v>169.08321900000001</c:v>
                </c:pt>
                <c:pt idx="8521">
                  <c:v>169.10306499999996</c:v>
                </c:pt>
                <c:pt idx="8522">
                  <c:v>169.12291000000002</c:v>
                </c:pt>
                <c:pt idx="8523">
                  <c:v>169.14275599999996</c:v>
                </c:pt>
                <c:pt idx="8524">
                  <c:v>169.162601</c:v>
                </c:pt>
                <c:pt idx="8525">
                  <c:v>169.18244700000005</c:v>
                </c:pt>
                <c:pt idx="8526">
                  <c:v>169.202292</c:v>
                </c:pt>
                <c:pt idx="8527">
                  <c:v>169.22213800000003</c:v>
                </c:pt>
                <c:pt idx="8528">
                  <c:v>169.24198299999998</c:v>
                </c:pt>
                <c:pt idx="8529">
                  <c:v>169.26182800000001</c:v>
                </c:pt>
                <c:pt idx="8530">
                  <c:v>169.28167399999998</c:v>
                </c:pt>
                <c:pt idx="8531">
                  <c:v>169.30151900000001</c:v>
                </c:pt>
                <c:pt idx="8532">
                  <c:v>169.32136500000001</c:v>
                </c:pt>
                <c:pt idx="8533">
                  <c:v>169.34121000000002</c:v>
                </c:pt>
                <c:pt idx="8534">
                  <c:v>169.36105599999999</c:v>
                </c:pt>
                <c:pt idx="8535">
                  <c:v>169.38090100000002</c:v>
                </c:pt>
                <c:pt idx="8536">
                  <c:v>169.40074700000002</c:v>
                </c:pt>
                <c:pt idx="8537">
                  <c:v>169.420592</c:v>
                </c:pt>
                <c:pt idx="8538">
                  <c:v>169.44043700000003</c:v>
                </c:pt>
                <c:pt idx="8539">
                  <c:v>169.460283</c:v>
                </c:pt>
                <c:pt idx="8540">
                  <c:v>169.48012800000004</c:v>
                </c:pt>
                <c:pt idx="8541">
                  <c:v>169.49997399999998</c:v>
                </c:pt>
                <c:pt idx="8542">
                  <c:v>169.51981899999998</c:v>
                </c:pt>
                <c:pt idx="8543">
                  <c:v>169.53966499999996</c:v>
                </c:pt>
                <c:pt idx="8544">
                  <c:v>169.55950999999999</c:v>
                </c:pt>
                <c:pt idx="8545">
                  <c:v>169.57935599999996</c:v>
                </c:pt>
                <c:pt idx="8546">
                  <c:v>169.59920099999999</c:v>
                </c:pt>
                <c:pt idx="8547">
                  <c:v>169.61904699999999</c:v>
                </c:pt>
                <c:pt idx="8548">
                  <c:v>169.638892</c:v>
                </c:pt>
                <c:pt idx="8549">
                  <c:v>169.65873700000003</c:v>
                </c:pt>
                <c:pt idx="8550">
                  <c:v>169.67858299999997</c:v>
                </c:pt>
                <c:pt idx="8551">
                  <c:v>169.69842800000004</c:v>
                </c:pt>
                <c:pt idx="8552">
                  <c:v>169.71827399999998</c:v>
                </c:pt>
                <c:pt idx="8553">
                  <c:v>169.73811900000001</c:v>
                </c:pt>
                <c:pt idx="8554">
                  <c:v>169.75796499999998</c:v>
                </c:pt>
                <c:pt idx="8555">
                  <c:v>169.77780999999999</c:v>
                </c:pt>
                <c:pt idx="8556">
                  <c:v>169.79765599999996</c:v>
                </c:pt>
                <c:pt idx="8557">
                  <c:v>169.81750099999999</c:v>
                </c:pt>
                <c:pt idx="8558">
                  <c:v>169.83734600000005</c:v>
                </c:pt>
                <c:pt idx="8559">
                  <c:v>169.85719200000003</c:v>
                </c:pt>
                <c:pt idx="8560">
                  <c:v>169.87703700000003</c:v>
                </c:pt>
                <c:pt idx="8561">
                  <c:v>169.896883</c:v>
                </c:pt>
                <c:pt idx="8562">
                  <c:v>169.91672800000001</c:v>
                </c:pt>
                <c:pt idx="8563">
                  <c:v>169.93657399999998</c:v>
                </c:pt>
                <c:pt idx="8564">
                  <c:v>169.95641900000004</c:v>
                </c:pt>
                <c:pt idx="8565">
                  <c:v>169.97626499999998</c:v>
                </c:pt>
                <c:pt idx="8566">
                  <c:v>169.99611000000002</c:v>
                </c:pt>
                <c:pt idx="8567">
                  <c:v>170.01595599999996</c:v>
                </c:pt>
                <c:pt idx="8568">
                  <c:v>170.03580099999999</c:v>
                </c:pt>
                <c:pt idx="8569">
                  <c:v>170.05564600000002</c:v>
                </c:pt>
                <c:pt idx="8570">
                  <c:v>170.075492</c:v>
                </c:pt>
                <c:pt idx="8571">
                  <c:v>170.09533700000003</c:v>
                </c:pt>
                <c:pt idx="8572">
                  <c:v>170.11518299999997</c:v>
                </c:pt>
                <c:pt idx="8573">
                  <c:v>170.13502800000001</c:v>
                </c:pt>
                <c:pt idx="8574">
                  <c:v>170.15487399999998</c:v>
                </c:pt>
                <c:pt idx="8575">
                  <c:v>170.17471899999998</c:v>
                </c:pt>
                <c:pt idx="8576">
                  <c:v>170.19456499999995</c:v>
                </c:pt>
                <c:pt idx="8577">
                  <c:v>170.21440999999999</c:v>
                </c:pt>
                <c:pt idx="8578">
                  <c:v>170.23425599999996</c:v>
                </c:pt>
                <c:pt idx="8579">
                  <c:v>170.25410099999999</c:v>
                </c:pt>
                <c:pt idx="8580">
                  <c:v>170.273946</c:v>
                </c:pt>
                <c:pt idx="8581">
                  <c:v>170.29379199999997</c:v>
                </c:pt>
                <c:pt idx="8582">
                  <c:v>170.313637</c:v>
                </c:pt>
                <c:pt idx="8583">
                  <c:v>170.333483</c:v>
                </c:pt>
                <c:pt idx="8584">
                  <c:v>170.35332800000003</c:v>
                </c:pt>
                <c:pt idx="8585">
                  <c:v>170.37317399999998</c:v>
                </c:pt>
                <c:pt idx="8586">
                  <c:v>170.39301900000001</c:v>
                </c:pt>
                <c:pt idx="8587">
                  <c:v>170.41286499999998</c:v>
                </c:pt>
                <c:pt idx="8588">
                  <c:v>170.43271000000001</c:v>
                </c:pt>
                <c:pt idx="8589">
                  <c:v>170.45255499999999</c:v>
                </c:pt>
                <c:pt idx="8590">
                  <c:v>170.47240100000002</c:v>
                </c:pt>
                <c:pt idx="8591">
                  <c:v>170.49224600000002</c:v>
                </c:pt>
                <c:pt idx="8592">
                  <c:v>170.512092</c:v>
                </c:pt>
                <c:pt idx="8593">
                  <c:v>170.53193700000003</c:v>
                </c:pt>
                <c:pt idx="8594">
                  <c:v>170.551783</c:v>
                </c:pt>
                <c:pt idx="8595">
                  <c:v>170.571628</c:v>
                </c:pt>
                <c:pt idx="8596">
                  <c:v>170.59147400000001</c:v>
                </c:pt>
                <c:pt idx="8597">
                  <c:v>170.61131900000001</c:v>
                </c:pt>
                <c:pt idx="8598">
                  <c:v>170.63116499999998</c:v>
                </c:pt>
                <c:pt idx="8599">
                  <c:v>170.65101000000001</c:v>
                </c:pt>
                <c:pt idx="8600">
                  <c:v>170.67085499999996</c:v>
                </c:pt>
                <c:pt idx="8601">
                  <c:v>170.69070099999999</c:v>
                </c:pt>
                <c:pt idx="8602">
                  <c:v>170.71054599999997</c:v>
                </c:pt>
                <c:pt idx="8603">
                  <c:v>170.73039199999999</c:v>
                </c:pt>
                <c:pt idx="8604">
                  <c:v>170.75023700000003</c:v>
                </c:pt>
                <c:pt idx="8605">
                  <c:v>170.77008299999997</c:v>
                </c:pt>
                <c:pt idx="8606">
                  <c:v>170.789928</c:v>
                </c:pt>
                <c:pt idx="8607">
                  <c:v>170.80977399999998</c:v>
                </c:pt>
                <c:pt idx="8608">
                  <c:v>170.82961900000001</c:v>
                </c:pt>
                <c:pt idx="8609">
                  <c:v>170.84946399999998</c:v>
                </c:pt>
                <c:pt idx="8610">
                  <c:v>170.86931000000001</c:v>
                </c:pt>
                <c:pt idx="8611">
                  <c:v>170.88915499999999</c:v>
                </c:pt>
                <c:pt idx="8612">
                  <c:v>170.90900099999999</c:v>
                </c:pt>
                <c:pt idx="8613">
                  <c:v>170.92884600000002</c:v>
                </c:pt>
                <c:pt idx="8614">
                  <c:v>170.94869199999999</c:v>
                </c:pt>
                <c:pt idx="8615">
                  <c:v>170.96853700000003</c:v>
                </c:pt>
                <c:pt idx="8616">
                  <c:v>170.98838300000003</c:v>
                </c:pt>
                <c:pt idx="8617">
                  <c:v>171.00822800000003</c:v>
                </c:pt>
                <c:pt idx="8618">
                  <c:v>171.028074</c:v>
                </c:pt>
                <c:pt idx="8619">
                  <c:v>171.04791900000001</c:v>
                </c:pt>
                <c:pt idx="8620">
                  <c:v>171.06776399999998</c:v>
                </c:pt>
                <c:pt idx="8621">
                  <c:v>171.08761000000001</c:v>
                </c:pt>
                <c:pt idx="8622">
                  <c:v>171.10745499999999</c:v>
                </c:pt>
                <c:pt idx="8623">
                  <c:v>171.12730100000002</c:v>
                </c:pt>
                <c:pt idx="8624">
                  <c:v>171.14714599999999</c:v>
                </c:pt>
                <c:pt idx="8625">
                  <c:v>171.16699199999999</c:v>
                </c:pt>
                <c:pt idx="8626">
                  <c:v>171.18683700000003</c:v>
                </c:pt>
                <c:pt idx="8627">
                  <c:v>171.20668299999997</c:v>
                </c:pt>
                <c:pt idx="8628">
                  <c:v>171.226528</c:v>
                </c:pt>
                <c:pt idx="8629">
                  <c:v>171.24637299999998</c:v>
                </c:pt>
                <c:pt idx="8630">
                  <c:v>171.26621900000001</c:v>
                </c:pt>
                <c:pt idx="8631">
                  <c:v>171.28606399999998</c:v>
                </c:pt>
                <c:pt idx="8632">
                  <c:v>171.30591000000001</c:v>
                </c:pt>
                <c:pt idx="8633">
                  <c:v>171.32575499999999</c:v>
                </c:pt>
                <c:pt idx="8634">
                  <c:v>171.34560099999999</c:v>
                </c:pt>
                <c:pt idx="8635">
                  <c:v>171.36544600000002</c:v>
                </c:pt>
                <c:pt idx="8636">
                  <c:v>171.38529200000002</c:v>
                </c:pt>
                <c:pt idx="8637">
                  <c:v>171.40513700000002</c:v>
                </c:pt>
                <c:pt idx="8638">
                  <c:v>171.424983</c:v>
                </c:pt>
                <c:pt idx="8639">
                  <c:v>171.444828</c:v>
                </c:pt>
                <c:pt idx="8640">
                  <c:v>171.46467299999998</c:v>
                </c:pt>
                <c:pt idx="8641">
                  <c:v>171.48451900000001</c:v>
                </c:pt>
                <c:pt idx="8642">
                  <c:v>171.50436399999998</c:v>
                </c:pt>
                <c:pt idx="8643">
                  <c:v>171.52421000000001</c:v>
                </c:pt>
                <c:pt idx="8644">
                  <c:v>171.54405499999996</c:v>
                </c:pt>
                <c:pt idx="8645">
                  <c:v>171.56390099999999</c:v>
                </c:pt>
                <c:pt idx="8646">
                  <c:v>171.58374599999999</c:v>
                </c:pt>
                <c:pt idx="8647">
                  <c:v>171.60359199999996</c:v>
                </c:pt>
                <c:pt idx="8648">
                  <c:v>171.62343700000002</c:v>
                </c:pt>
                <c:pt idx="8649">
                  <c:v>171.64328199999997</c:v>
                </c:pt>
                <c:pt idx="8650">
                  <c:v>171.663128</c:v>
                </c:pt>
                <c:pt idx="8651">
                  <c:v>171.682973</c:v>
                </c:pt>
                <c:pt idx="8652">
                  <c:v>171.70281900000001</c:v>
                </c:pt>
                <c:pt idx="8653">
                  <c:v>171.72266399999998</c:v>
                </c:pt>
                <c:pt idx="8654">
                  <c:v>171.74250999999998</c:v>
                </c:pt>
                <c:pt idx="8655">
                  <c:v>171.76235499999999</c:v>
                </c:pt>
                <c:pt idx="8656">
                  <c:v>171.78220100000001</c:v>
                </c:pt>
                <c:pt idx="8657">
                  <c:v>171.80204600000002</c:v>
                </c:pt>
                <c:pt idx="8658">
                  <c:v>171.82189200000002</c:v>
                </c:pt>
                <c:pt idx="8659">
                  <c:v>171.84173700000002</c:v>
                </c:pt>
                <c:pt idx="8660">
                  <c:v>171.861582</c:v>
                </c:pt>
                <c:pt idx="8661">
                  <c:v>171.88142800000006</c:v>
                </c:pt>
                <c:pt idx="8662">
                  <c:v>171.901273</c:v>
                </c:pt>
                <c:pt idx="8663">
                  <c:v>171.92111900000003</c:v>
                </c:pt>
                <c:pt idx="8664">
                  <c:v>171.94096399999998</c:v>
                </c:pt>
                <c:pt idx="8665">
                  <c:v>171.96081000000001</c:v>
                </c:pt>
                <c:pt idx="8666">
                  <c:v>171.98065499999998</c:v>
                </c:pt>
                <c:pt idx="8667">
                  <c:v>172.00050099999999</c:v>
                </c:pt>
                <c:pt idx="8668">
                  <c:v>172.02034600000002</c:v>
                </c:pt>
                <c:pt idx="8669">
                  <c:v>172.04019099999999</c:v>
                </c:pt>
                <c:pt idx="8670">
                  <c:v>172.06003700000002</c:v>
                </c:pt>
                <c:pt idx="8671">
                  <c:v>172.07988199999997</c:v>
                </c:pt>
                <c:pt idx="8672">
                  <c:v>172.099728</c:v>
                </c:pt>
                <c:pt idx="8673">
                  <c:v>172.11957299999995</c:v>
                </c:pt>
                <c:pt idx="8674">
                  <c:v>172.139419</c:v>
                </c:pt>
                <c:pt idx="8675">
                  <c:v>172.15926399999998</c:v>
                </c:pt>
                <c:pt idx="8676">
                  <c:v>172.17910999999998</c:v>
                </c:pt>
                <c:pt idx="8677">
                  <c:v>172.19895499999998</c:v>
                </c:pt>
                <c:pt idx="8678">
                  <c:v>172.21880099999998</c:v>
                </c:pt>
                <c:pt idx="8679">
                  <c:v>172.23864599999999</c:v>
                </c:pt>
                <c:pt idx="8680">
                  <c:v>172.25849100000002</c:v>
                </c:pt>
                <c:pt idx="8681">
                  <c:v>172.27833700000002</c:v>
                </c:pt>
                <c:pt idx="8682">
                  <c:v>172.298182</c:v>
                </c:pt>
                <c:pt idx="8683">
                  <c:v>172.31802800000003</c:v>
                </c:pt>
                <c:pt idx="8684">
                  <c:v>172.337873</c:v>
                </c:pt>
                <c:pt idx="8685">
                  <c:v>172.35771900000003</c:v>
                </c:pt>
                <c:pt idx="8686">
                  <c:v>172.37756399999998</c:v>
                </c:pt>
                <c:pt idx="8687">
                  <c:v>172.39741000000004</c:v>
                </c:pt>
                <c:pt idx="8688">
                  <c:v>172.41725499999998</c:v>
                </c:pt>
                <c:pt idx="8689">
                  <c:v>172.43710000000002</c:v>
                </c:pt>
                <c:pt idx="8690">
                  <c:v>172.45694600000002</c:v>
                </c:pt>
                <c:pt idx="8691">
                  <c:v>172.47679099999999</c:v>
                </c:pt>
                <c:pt idx="8692">
                  <c:v>172.49663700000002</c:v>
                </c:pt>
                <c:pt idx="8693">
                  <c:v>172.516482</c:v>
                </c:pt>
                <c:pt idx="8694">
                  <c:v>172.53632800000003</c:v>
                </c:pt>
                <c:pt idx="8695">
                  <c:v>172.556173</c:v>
                </c:pt>
                <c:pt idx="8696">
                  <c:v>172.576019</c:v>
                </c:pt>
                <c:pt idx="8697">
                  <c:v>172.59586399999998</c:v>
                </c:pt>
                <c:pt idx="8698">
                  <c:v>172.61570999999998</c:v>
                </c:pt>
                <c:pt idx="8699">
                  <c:v>172.63555499999995</c:v>
                </c:pt>
                <c:pt idx="8700">
                  <c:v>172.65540000000001</c:v>
                </c:pt>
                <c:pt idx="8701">
                  <c:v>172.67524599999999</c:v>
                </c:pt>
                <c:pt idx="8702">
                  <c:v>172.69509099999999</c:v>
                </c:pt>
                <c:pt idx="8703">
                  <c:v>172.71493699999999</c:v>
                </c:pt>
                <c:pt idx="8704">
                  <c:v>172.73478199999997</c:v>
                </c:pt>
                <c:pt idx="8705">
                  <c:v>172.754628</c:v>
                </c:pt>
                <c:pt idx="8706">
                  <c:v>172.77447299999997</c:v>
                </c:pt>
                <c:pt idx="8707">
                  <c:v>172.794319</c:v>
                </c:pt>
                <c:pt idx="8708">
                  <c:v>172.81416399999998</c:v>
                </c:pt>
                <c:pt idx="8709">
                  <c:v>172.83400900000001</c:v>
                </c:pt>
                <c:pt idx="8710">
                  <c:v>172.85385499999998</c:v>
                </c:pt>
                <c:pt idx="8711">
                  <c:v>172.87369999999999</c:v>
                </c:pt>
                <c:pt idx="8712">
                  <c:v>172.89354599999999</c:v>
                </c:pt>
                <c:pt idx="8713">
                  <c:v>172.91339099999999</c:v>
                </c:pt>
                <c:pt idx="8714">
                  <c:v>172.93323700000002</c:v>
                </c:pt>
                <c:pt idx="8715">
                  <c:v>172.95308199999999</c:v>
                </c:pt>
                <c:pt idx="8716">
                  <c:v>172.97292800000002</c:v>
                </c:pt>
                <c:pt idx="8717">
                  <c:v>172.992773</c:v>
                </c:pt>
                <c:pt idx="8718">
                  <c:v>173.012619</c:v>
                </c:pt>
                <c:pt idx="8719">
                  <c:v>173.032464</c:v>
                </c:pt>
                <c:pt idx="8720">
                  <c:v>173.05230900000004</c:v>
                </c:pt>
                <c:pt idx="8721">
                  <c:v>173.07215499999998</c:v>
                </c:pt>
                <c:pt idx="8722">
                  <c:v>173.09200000000001</c:v>
                </c:pt>
                <c:pt idx="8723">
                  <c:v>173.11184600000001</c:v>
                </c:pt>
                <c:pt idx="8724">
                  <c:v>173.13169099999999</c:v>
                </c:pt>
                <c:pt idx="8725">
                  <c:v>173.15153700000002</c:v>
                </c:pt>
                <c:pt idx="8726">
                  <c:v>173.17138199999999</c:v>
                </c:pt>
                <c:pt idx="8727">
                  <c:v>173.19122800000002</c:v>
                </c:pt>
                <c:pt idx="8728">
                  <c:v>173.21107299999997</c:v>
                </c:pt>
                <c:pt idx="8729">
                  <c:v>173.230918</c:v>
                </c:pt>
                <c:pt idx="8730">
                  <c:v>173.25076399999998</c:v>
                </c:pt>
                <c:pt idx="8731">
                  <c:v>173.27060899999998</c:v>
                </c:pt>
                <c:pt idx="8732">
                  <c:v>173.29045499999998</c:v>
                </c:pt>
                <c:pt idx="8733">
                  <c:v>173.31030000000001</c:v>
                </c:pt>
                <c:pt idx="8734">
                  <c:v>173.33014600000004</c:v>
                </c:pt>
                <c:pt idx="8735">
                  <c:v>173.34999099999999</c:v>
                </c:pt>
                <c:pt idx="8736">
                  <c:v>173.36983700000002</c:v>
                </c:pt>
                <c:pt idx="8737">
                  <c:v>173.38968199999999</c:v>
                </c:pt>
                <c:pt idx="8738">
                  <c:v>173.40952799999999</c:v>
                </c:pt>
                <c:pt idx="8739">
                  <c:v>173.429373</c:v>
                </c:pt>
                <c:pt idx="8740">
                  <c:v>173.449218</c:v>
                </c:pt>
                <c:pt idx="8741">
                  <c:v>173.46906399999997</c:v>
                </c:pt>
                <c:pt idx="8742">
                  <c:v>173.48890900000004</c:v>
                </c:pt>
                <c:pt idx="8743">
                  <c:v>173.50875499999998</c:v>
                </c:pt>
                <c:pt idx="8744">
                  <c:v>173.52860000000001</c:v>
                </c:pt>
                <c:pt idx="8745">
                  <c:v>173.54844600000004</c:v>
                </c:pt>
                <c:pt idx="8746">
                  <c:v>173.56829100000002</c:v>
                </c:pt>
                <c:pt idx="8747">
                  <c:v>173.58813700000005</c:v>
                </c:pt>
                <c:pt idx="8748">
                  <c:v>173.60798199999999</c:v>
                </c:pt>
                <c:pt idx="8749">
                  <c:v>173.62782700000002</c:v>
                </c:pt>
                <c:pt idx="8750">
                  <c:v>173.64767299999997</c:v>
                </c:pt>
                <c:pt idx="8751">
                  <c:v>173.667518</c:v>
                </c:pt>
                <c:pt idx="8752">
                  <c:v>173.687364</c:v>
                </c:pt>
                <c:pt idx="8753">
                  <c:v>173.70720900000001</c:v>
                </c:pt>
                <c:pt idx="8754">
                  <c:v>173.72705499999998</c:v>
                </c:pt>
                <c:pt idx="8755">
                  <c:v>173.74689999999998</c:v>
                </c:pt>
                <c:pt idx="8756">
                  <c:v>173.76674600000001</c:v>
                </c:pt>
                <c:pt idx="8757">
                  <c:v>173.78659099999999</c:v>
                </c:pt>
                <c:pt idx="8758">
                  <c:v>173.80643700000005</c:v>
                </c:pt>
                <c:pt idx="8759">
                  <c:v>173.82628200000002</c:v>
                </c:pt>
                <c:pt idx="8760">
                  <c:v>173.84612700000002</c:v>
                </c:pt>
                <c:pt idx="8761">
                  <c:v>173.865973</c:v>
                </c:pt>
                <c:pt idx="8762">
                  <c:v>173.88581800000003</c:v>
                </c:pt>
                <c:pt idx="8763">
                  <c:v>173.90566399999997</c:v>
                </c:pt>
                <c:pt idx="8764">
                  <c:v>173.92550900000001</c:v>
                </c:pt>
                <c:pt idx="8765">
                  <c:v>173.94535499999998</c:v>
                </c:pt>
                <c:pt idx="8766">
                  <c:v>173.96520000000001</c:v>
                </c:pt>
                <c:pt idx="8767">
                  <c:v>173.98504600000004</c:v>
                </c:pt>
                <c:pt idx="8768">
                  <c:v>174.00489099999999</c:v>
                </c:pt>
                <c:pt idx="8769">
                  <c:v>174.02473599999999</c:v>
                </c:pt>
                <c:pt idx="8770">
                  <c:v>174.04458199999996</c:v>
                </c:pt>
                <c:pt idx="8771">
                  <c:v>174.06442700000002</c:v>
                </c:pt>
                <c:pt idx="8772">
                  <c:v>174.084273</c:v>
                </c:pt>
                <c:pt idx="8773">
                  <c:v>174.104118</c:v>
                </c:pt>
                <c:pt idx="8774">
                  <c:v>174.12396399999997</c:v>
                </c:pt>
                <c:pt idx="8775">
                  <c:v>174.14380899999998</c:v>
                </c:pt>
                <c:pt idx="8776">
                  <c:v>174.16365499999995</c:v>
                </c:pt>
                <c:pt idx="8777">
                  <c:v>174.18349999999998</c:v>
                </c:pt>
                <c:pt idx="8778">
                  <c:v>174.20334600000001</c:v>
                </c:pt>
                <c:pt idx="8779">
                  <c:v>174.22319099999999</c:v>
                </c:pt>
                <c:pt idx="8780">
                  <c:v>174.24303599999996</c:v>
                </c:pt>
                <c:pt idx="8781">
                  <c:v>174.26288199999999</c:v>
                </c:pt>
                <c:pt idx="8782">
                  <c:v>174.28272700000002</c:v>
                </c:pt>
                <c:pt idx="8783">
                  <c:v>174.302573</c:v>
                </c:pt>
                <c:pt idx="8784">
                  <c:v>174.32241800000006</c:v>
                </c:pt>
                <c:pt idx="8785">
                  <c:v>174.342264</c:v>
                </c:pt>
                <c:pt idx="8786">
                  <c:v>174.36210900000003</c:v>
                </c:pt>
                <c:pt idx="8787">
                  <c:v>174.381955</c:v>
                </c:pt>
                <c:pt idx="8788">
                  <c:v>174.40180000000001</c:v>
                </c:pt>
                <c:pt idx="8789">
                  <c:v>174.42164500000001</c:v>
                </c:pt>
                <c:pt idx="8790">
                  <c:v>174.44149100000001</c:v>
                </c:pt>
                <c:pt idx="8791">
                  <c:v>174.46133600000002</c:v>
                </c:pt>
                <c:pt idx="8792">
                  <c:v>174.48118200000002</c:v>
                </c:pt>
                <c:pt idx="8793">
                  <c:v>174.50102700000002</c:v>
                </c:pt>
                <c:pt idx="8794">
                  <c:v>174.52087299999999</c:v>
                </c:pt>
                <c:pt idx="8795">
                  <c:v>174.540718</c:v>
                </c:pt>
                <c:pt idx="8796">
                  <c:v>174.56056399999997</c:v>
                </c:pt>
                <c:pt idx="8797">
                  <c:v>174.58040900000003</c:v>
                </c:pt>
                <c:pt idx="8798">
                  <c:v>174.60025499999998</c:v>
                </c:pt>
                <c:pt idx="8799">
                  <c:v>174.62010000000001</c:v>
                </c:pt>
                <c:pt idx="8800">
                  <c:v>174.63994499999998</c:v>
                </c:pt>
                <c:pt idx="8801">
                  <c:v>174.65979099999998</c:v>
                </c:pt>
                <c:pt idx="8802">
                  <c:v>174.67963599999996</c:v>
                </c:pt>
                <c:pt idx="8803">
                  <c:v>174.69948199999999</c:v>
                </c:pt>
                <c:pt idx="8804">
                  <c:v>174.71932699999999</c:v>
                </c:pt>
                <c:pt idx="8805">
                  <c:v>174.73917299999997</c:v>
                </c:pt>
                <c:pt idx="8806">
                  <c:v>174.759018</c:v>
                </c:pt>
                <c:pt idx="8807">
                  <c:v>174.77886399999997</c:v>
                </c:pt>
                <c:pt idx="8808">
                  <c:v>174.798709</c:v>
                </c:pt>
                <c:pt idx="8809">
                  <c:v>174.81855499999998</c:v>
                </c:pt>
                <c:pt idx="8810">
                  <c:v>174.83840000000004</c:v>
                </c:pt>
                <c:pt idx="8811">
                  <c:v>174.85824500000004</c:v>
                </c:pt>
                <c:pt idx="8812">
                  <c:v>174.87809100000001</c:v>
                </c:pt>
                <c:pt idx="8813">
                  <c:v>174.89793600000002</c:v>
                </c:pt>
                <c:pt idx="8814">
                  <c:v>174.91778199999999</c:v>
                </c:pt>
                <c:pt idx="8815">
                  <c:v>174.93762700000002</c:v>
                </c:pt>
                <c:pt idx="8816">
                  <c:v>174.95747300000002</c:v>
                </c:pt>
                <c:pt idx="8817">
                  <c:v>174.97731800000003</c:v>
                </c:pt>
                <c:pt idx="8818">
                  <c:v>174.997164</c:v>
                </c:pt>
                <c:pt idx="8819">
                  <c:v>175.017009</c:v>
                </c:pt>
                <c:pt idx="8820">
                  <c:v>175.03685399999998</c:v>
                </c:pt>
                <c:pt idx="8821">
                  <c:v>175.05670000000001</c:v>
                </c:pt>
                <c:pt idx="8822">
                  <c:v>175.07654499999998</c:v>
                </c:pt>
                <c:pt idx="8823">
                  <c:v>175.09639100000001</c:v>
                </c:pt>
                <c:pt idx="8824">
                  <c:v>175.11623599999999</c:v>
                </c:pt>
                <c:pt idx="8825">
                  <c:v>175.13608199999999</c:v>
                </c:pt>
                <c:pt idx="8826">
                  <c:v>175.15592700000002</c:v>
                </c:pt>
                <c:pt idx="8827">
                  <c:v>175.17577299999996</c:v>
                </c:pt>
                <c:pt idx="8828">
                  <c:v>175.195618</c:v>
                </c:pt>
                <c:pt idx="8829">
                  <c:v>175.21546399999997</c:v>
                </c:pt>
                <c:pt idx="8830">
                  <c:v>175.235309</c:v>
                </c:pt>
                <c:pt idx="8831">
                  <c:v>175.25515399999998</c:v>
                </c:pt>
                <c:pt idx="8832">
                  <c:v>175.27499999999998</c:v>
                </c:pt>
                <c:pt idx="8833">
                  <c:v>175.29484499999998</c:v>
                </c:pt>
                <c:pt idx="8834">
                  <c:v>175.31469099999998</c:v>
                </c:pt>
                <c:pt idx="8835">
                  <c:v>175.33453600000001</c:v>
                </c:pt>
                <c:pt idx="8836">
                  <c:v>175.35438200000002</c:v>
                </c:pt>
                <c:pt idx="8837">
                  <c:v>175.37422700000002</c:v>
                </c:pt>
                <c:pt idx="8838">
                  <c:v>175.39407299999999</c:v>
                </c:pt>
                <c:pt idx="8839">
                  <c:v>175.413918</c:v>
                </c:pt>
                <c:pt idx="8840">
                  <c:v>175.43376299999997</c:v>
                </c:pt>
                <c:pt idx="8841">
                  <c:v>175.453609</c:v>
                </c:pt>
                <c:pt idx="8842">
                  <c:v>175.47345399999998</c:v>
                </c:pt>
                <c:pt idx="8843">
                  <c:v>175.4933</c:v>
                </c:pt>
                <c:pt idx="8844">
                  <c:v>175.51314499999998</c:v>
                </c:pt>
                <c:pt idx="8845">
                  <c:v>175.53299100000001</c:v>
                </c:pt>
                <c:pt idx="8846">
                  <c:v>175.55283600000004</c:v>
                </c:pt>
                <c:pt idx="8847">
                  <c:v>175.57268199999999</c:v>
                </c:pt>
                <c:pt idx="8848">
                  <c:v>175.59252700000002</c:v>
                </c:pt>
                <c:pt idx="8849">
                  <c:v>175.61237299999999</c:v>
                </c:pt>
                <c:pt idx="8850">
                  <c:v>175.63221800000002</c:v>
                </c:pt>
                <c:pt idx="8851">
                  <c:v>175.652063</c:v>
                </c:pt>
                <c:pt idx="8852">
                  <c:v>175.671909</c:v>
                </c:pt>
                <c:pt idx="8853">
                  <c:v>175.69175399999997</c:v>
                </c:pt>
                <c:pt idx="8854">
                  <c:v>175.71159999999998</c:v>
                </c:pt>
                <c:pt idx="8855">
                  <c:v>175.73144500000001</c:v>
                </c:pt>
                <c:pt idx="8856">
                  <c:v>175.75129100000001</c:v>
                </c:pt>
                <c:pt idx="8857">
                  <c:v>175.77113600000001</c:v>
                </c:pt>
                <c:pt idx="8858">
                  <c:v>175.79098199999999</c:v>
                </c:pt>
                <c:pt idx="8859">
                  <c:v>175.81082700000002</c:v>
                </c:pt>
                <c:pt idx="8860">
                  <c:v>175.83067199999999</c:v>
                </c:pt>
                <c:pt idx="8861">
                  <c:v>175.85051800000002</c:v>
                </c:pt>
                <c:pt idx="8862">
                  <c:v>175.870363</c:v>
                </c:pt>
                <c:pt idx="8863">
                  <c:v>175.89020900000003</c:v>
                </c:pt>
                <c:pt idx="8864">
                  <c:v>175.91005399999997</c:v>
                </c:pt>
                <c:pt idx="8865">
                  <c:v>175.9299</c:v>
                </c:pt>
                <c:pt idx="8866">
                  <c:v>175.94974499999998</c:v>
                </c:pt>
                <c:pt idx="8867">
                  <c:v>175.96959099999998</c:v>
                </c:pt>
                <c:pt idx="8868">
                  <c:v>175.98943600000004</c:v>
                </c:pt>
                <c:pt idx="8869">
                  <c:v>176.00928199999998</c:v>
                </c:pt>
                <c:pt idx="8870">
                  <c:v>176.02912700000002</c:v>
                </c:pt>
                <c:pt idx="8871">
                  <c:v>176.04897199999999</c:v>
                </c:pt>
                <c:pt idx="8872">
                  <c:v>176.06881800000002</c:v>
                </c:pt>
                <c:pt idx="8873">
                  <c:v>176.088663</c:v>
                </c:pt>
                <c:pt idx="8874">
                  <c:v>176.108509</c:v>
                </c:pt>
                <c:pt idx="8875">
                  <c:v>176.128354</c:v>
                </c:pt>
                <c:pt idx="8876">
                  <c:v>176.1482</c:v>
                </c:pt>
                <c:pt idx="8877">
                  <c:v>176.16804500000001</c:v>
                </c:pt>
                <c:pt idx="8878">
                  <c:v>176.18789100000001</c:v>
                </c:pt>
                <c:pt idx="8879">
                  <c:v>176.20773600000001</c:v>
                </c:pt>
                <c:pt idx="8880">
                  <c:v>176.22758099999999</c:v>
                </c:pt>
                <c:pt idx="8881">
                  <c:v>176.24742700000002</c:v>
                </c:pt>
                <c:pt idx="8882">
                  <c:v>176.26727199999999</c:v>
                </c:pt>
                <c:pt idx="8883">
                  <c:v>176.28711800000002</c:v>
                </c:pt>
                <c:pt idx="8884">
                  <c:v>176.306963</c:v>
                </c:pt>
                <c:pt idx="8885">
                  <c:v>176.32680900000003</c:v>
                </c:pt>
                <c:pt idx="8886">
                  <c:v>176.34665399999997</c:v>
                </c:pt>
                <c:pt idx="8887">
                  <c:v>176.3665</c:v>
                </c:pt>
                <c:pt idx="8888">
                  <c:v>176.38634500000003</c:v>
                </c:pt>
                <c:pt idx="8889">
                  <c:v>176.40619100000001</c:v>
                </c:pt>
                <c:pt idx="8890">
                  <c:v>176.42603600000004</c:v>
                </c:pt>
                <c:pt idx="8891">
                  <c:v>176.44588099999999</c:v>
                </c:pt>
                <c:pt idx="8892">
                  <c:v>176.46572700000002</c:v>
                </c:pt>
                <c:pt idx="8893">
                  <c:v>176.48557199999999</c:v>
                </c:pt>
                <c:pt idx="8894">
                  <c:v>176.50541800000002</c:v>
                </c:pt>
                <c:pt idx="8895">
                  <c:v>176.525263</c:v>
                </c:pt>
                <c:pt idx="8896">
                  <c:v>176.545109</c:v>
                </c:pt>
                <c:pt idx="8897">
                  <c:v>176.56495399999997</c:v>
                </c:pt>
                <c:pt idx="8898">
                  <c:v>176.5848</c:v>
                </c:pt>
                <c:pt idx="8899">
                  <c:v>176.60464499999998</c:v>
                </c:pt>
                <c:pt idx="8900">
                  <c:v>176.62449000000001</c:v>
                </c:pt>
                <c:pt idx="8901">
                  <c:v>176.64433600000001</c:v>
                </c:pt>
                <c:pt idx="8902">
                  <c:v>176.66418099999999</c:v>
                </c:pt>
                <c:pt idx="8903">
                  <c:v>176.68402700000001</c:v>
                </c:pt>
                <c:pt idx="8904">
                  <c:v>176.70387199999996</c:v>
                </c:pt>
                <c:pt idx="8905">
                  <c:v>176.72371799999999</c:v>
                </c:pt>
                <c:pt idx="8906">
                  <c:v>176.74356299999994</c:v>
                </c:pt>
                <c:pt idx="8907">
                  <c:v>176.763409</c:v>
                </c:pt>
                <c:pt idx="8908">
                  <c:v>176.78325399999997</c:v>
                </c:pt>
                <c:pt idx="8909">
                  <c:v>176.8031</c:v>
                </c:pt>
                <c:pt idx="8910">
                  <c:v>176.82294500000003</c:v>
                </c:pt>
                <c:pt idx="8911">
                  <c:v>176.84279000000001</c:v>
                </c:pt>
                <c:pt idx="8912">
                  <c:v>176.86263600000004</c:v>
                </c:pt>
                <c:pt idx="8913">
                  <c:v>176.88248100000004</c:v>
                </c:pt>
                <c:pt idx="8914">
                  <c:v>176.90232700000004</c:v>
                </c:pt>
                <c:pt idx="8915">
                  <c:v>176.92217200000002</c:v>
                </c:pt>
                <c:pt idx="8916">
                  <c:v>176.94201800000002</c:v>
                </c:pt>
                <c:pt idx="8917">
                  <c:v>176.96186299999999</c:v>
                </c:pt>
                <c:pt idx="8918">
                  <c:v>176.98170900000002</c:v>
                </c:pt>
                <c:pt idx="8919">
                  <c:v>177.00155399999997</c:v>
                </c:pt>
                <c:pt idx="8920">
                  <c:v>177.02139900000003</c:v>
                </c:pt>
                <c:pt idx="8921">
                  <c:v>177.041245</c:v>
                </c:pt>
                <c:pt idx="8922">
                  <c:v>177.06109000000001</c:v>
                </c:pt>
                <c:pt idx="8923">
                  <c:v>177.08093600000004</c:v>
                </c:pt>
                <c:pt idx="8924">
                  <c:v>177.10078099999998</c:v>
                </c:pt>
                <c:pt idx="8925">
                  <c:v>177.12062700000001</c:v>
                </c:pt>
                <c:pt idx="8926">
                  <c:v>177.14047199999999</c:v>
                </c:pt>
                <c:pt idx="8927">
                  <c:v>177.16031800000002</c:v>
                </c:pt>
                <c:pt idx="8928">
                  <c:v>177.18016299999999</c:v>
                </c:pt>
                <c:pt idx="8929">
                  <c:v>177.20000899999999</c:v>
                </c:pt>
                <c:pt idx="8930">
                  <c:v>177.21985399999994</c:v>
                </c:pt>
                <c:pt idx="8931">
                  <c:v>177.23969899999997</c:v>
                </c:pt>
                <c:pt idx="8932">
                  <c:v>177.25954499999997</c:v>
                </c:pt>
                <c:pt idx="8933">
                  <c:v>177.27938999999998</c:v>
                </c:pt>
                <c:pt idx="8934">
                  <c:v>177.29923600000001</c:v>
                </c:pt>
                <c:pt idx="8935">
                  <c:v>177.31908099999998</c:v>
                </c:pt>
                <c:pt idx="8936">
                  <c:v>177.33892700000004</c:v>
                </c:pt>
                <c:pt idx="8937">
                  <c:v>177.35877200000002</c:v>
                </c:pt>
                <c:pt idx="8938">
                  <c:v>177.37861800000002</c:v>
                </c:pt>
                <c:pt idx="8939">
                  <c:v>177.39846300000002</c:v>
                </c:pt>
                <c:pt idx="8940">
                  <c:v>177.41830800000002</c:v>
                </c:pt>
                <c:pt idx="8941">
                  <c:v>177.438154</c:v>
                </c:pt>
                <c:pt idx="8942">
                  <c:v>177.45799900000003</c:v>
                </c:pt>
                <c:pt idx="8943">
                  <c:v>177.477845</c:v>
                </c:pt>
                <c:pt idx="8944">
                  <c:v>177.49769000000001</c:v>
                </c:pt>
                <c:pt idx="8945">
                  <c:v>177.51753600000001</c:v>
                </c:pt>
                <c:pt idx="8946">
                  <c:v>177.53738100000001</c:v>
                </c:pt>
                <c:pt idx="8947">
                  <c:v>177.55722700000004</c:v>
                </c:pt>
                <c:pt idx="8948">
                  <c:v>177.57707199999999</c:v>
                </c:pt>
                <c:pt idx="8949">
                  <c:v>177.59691800000002</c:v>
                </c:pt>
                <c:pt idx="8950">
                  <c:v>177.61676299999996</c:v>
                </c:pt>
                <c:pt idx="8951">
                  <c:v>177.636608</c:v>
                </c:pt>
                <c:pt idx="8952">
                  <c:v>177.656454</c:v>
                </c:pt>
                <c:pt idx="8953">
                  <c:v>177.676299</c:v>
                </c:pt>
                <c:pt idx="8954">
                  <c:v>177.696145</c:v>
                </c:pt>
                <c:pt idx="8955">
                  <c:v>177.71598999999998</c:v>
                </c:pt>
                <c:pt idx="8956">
                  <c:v>177.73583600000001</c:v>
                </c:pt>
                <c:pt idx="8957">
                  <c:v>177.75568099999998</c:v>
                </c:pt>
                <c:pt idx="8958">
                  <c:v>177.77552699999998</c:v>
                </c:pt>
                <c:pt idx="8959">
                  <c:v>177.79537199999999</c:v>
                </c:pt>
                <c:pt idx="8960">
                  <c:v>177.81521700000002</c:v>
                </c:pt>
                <c:pt idx="8961">
                  <c:v>177.83506299999999</c:v>
                </c:pt>
                <c:pt idx="8962">
                  <c:v>177.85490800000002</c:v>
                </c:pt>
                <c:pt idx="8963">
                  <c:v>177.87475399999997</c:v>
                </c:pt>
                <c:pt idx="8964">
                  <c:v>177.894599</c:v>
                </c:pt>
                <c:pt idx="8965">
                  <c:v>177.914445</c:v>
                </c:pt>
                <c:pt idx="8966">
                  <c:v>177.93429</c:v>
                </c:pt>
                <c:pt idx="8967">
                  <c:v>177.95413600000003</c:v>
                </c:pt>
                <c:pt idx="8968">
                  <c:v>177.97398099999998</c:v>
                </c:pt>
                <c:pt idx="8969">
                  <c:v>177.99382700000001</c:v>
                </c:pt>
                <c:pt idx="8970">
                  <c:v>178.01367199999996</c:v>
                </c:pt>
                <c:pt idx="8971">
                  <c:v>178.03351699999999</c:v>
                </c:pt>
                <c:pt idx="8972">
                  <c:v>178.05336299999999</c:v>
                </c:pt>
                <c:pt idx="8973">
                  <c:v>178.07320799999999</c:v>
                </c:pt>
                <c:pt idx="8974">
                  <c:v>178.09305399999997</c:v>
                </c:pt>
                <c:pt idx="8975">
                  <c:v>178.112899</c:v>
                </c:pt>
                <c:pt idx="8976">
                  <c:v>178.132745</c:v>
                </c:pt>
                <c:pt idx="8977">
                  <c:v>178.15259</c:v>
                </c:pt>
                <c:pt idx="8978">
                  <c:v>178.17243600000003</c:v>
                </c:pt>
                <c:pt idx="8979">
                  <c:v>178.19228100000001</c:v>
                </c:pt>
                <c:pt idx="8980">
                  <c:v>178.21212600000001</c:v>
                </c:pt>
                <c:pt idx="8981">
                  <c:v>178.23197199999998</c:v>
                </c:pt>
                <c:pt idx="8982">
                  <c:v>178.25181700000002</c:v>
                </c:pt>
                <c:pt idx="8983">
                  <c:v>178.27166299999996</c:v>
                </c:pt>
                <c:pt idx="8984">
                  <c:v>178.29150799999999</c:v>
                </c:pt>
                <c:pt idx="8985">
                  <c:v>178.31135399999999</c:v>
                </c:pt>
                <c:pt idx="8986">
                  <c:v>178.33119900000003</c:v>
                </c:pt>
                <c:pt idx="8987">
                  <c:v>178.35104500000003</c:v>
                </c:pt>
                <c:pt idx="8988">
                  <c:v>178.37089</c:v>
                </c:pt>
                <c:pt idx="8989">
                  <c:v>178.39073600000003</c:v>
                </c:pt>
                <c:pt idx="8990">
                  <c:v>178.41058099999998</c:v>
                </c:pt>
                <c:pt idx="8991">
                  <c:v>178.43042600000004</c:v>
                </c:pt>
                <c:pt idx="8992">
                  <c:v>178.45027200000001</c:v>
                </c:pt>
                <c:pt idx="8993">
                  <c:v>178.47011700000002</c:v>
                </c:pt>
                <c:pt idx="8994">
                  <c:v>178.48996299999999</c:v>
                </c:pt>
                <c:pt idx="8995">
                  <c:v>178.50980799999999</c:v>
                </c:pt>
                <c:pt idx="8996">
                  <c:v>178.52965399999997</c:v>
                </c:pt>
                <c:pt idx="8997">
                  <c:v>178.549499</c:v>
                </c:pt>
                <c:pt idx="8998">
                  <c:v>178.569345</c:v>
                </c:pt>
                <c:pt idx="8999">
                  <c:v>178.58919</c:v>
                </c:pt>
                <c:pt idx="9000">
                  <c:v>178.60903499999998</c:v>
                </c:pt>
                <c:pt idx="9001">
                  <c:v>178.62888100000001</c:v>
                </c:pt>
                <c:pt idx="9002">
                  <c:v>178.64872600000001</c:v>
                </c:pt>
                <c:pt idx="9003">
                  <c:v>178.66857199999998</c:v>
                </c:pt>
                <c:pt idx="9004">
                  <c:v>178.68841700000004</c:v>
                </c:pt>
                <c:pt idx="9005">
                  <c:v>178.70826299999999</c:v>
                </c:pt>
                <c:pt idx="9006">
                  <c:v>178.72810800000002</c:v>
                </c:pt>
                <c:pt idx="9007">
                  <c:v>178.74795399999996</c:v>
                </c:pt>
                <c:pt idx="9008">
                  <c:v>178.767799</c:v>
                </c:pt>
                <c:pt idx="9009">
                  <c:v>178.787645</c:v>
                </c:pt>
                <c:pt idx="9010">
                  <c:v>178.80749000000003</c:v>
                </c:pt>
                <c:pt idx="9011">
                  <c:v>178.82733500000003</c:v>
                </c:pt>
                <c:pt idx="9012">
                  <c:v>178.84718100000001</c:v>
                </c:pt>
                <c:pt idx="9013">
                  <c:v>178.86702600000004</c:v>
                </c:pt>
                <c:pt idx="9014">
                  <c:v>178.88687200000001</c:v>
                </c:pt>
                <c:pt idx="9015">
                  <c:v>178.90671700000001</c:v>
                </c:pt>
                <c:pt idx="9016">
                  <c:v>178.92656299999999</c:v>
                </c:pt>
                <c:pt idx="9017">
                  <c:v>178.94640800000002</c:v>
                </c:pt>
                <c:pt idx="9018">
                  <c:v>178.96625399999999</c:v>
                </c:pt>
                <c:pt idx="9019">
                  <c:v>178.98609900000002</c:v>
                </c:pt>
                <c:pt idx="9020">
                  <c:v>179.005944</c:v>
                </c:pt>
                <c:pt idx="9021">
                  <c:v>179.02579</c:v>
                </c:pt>
                <c:pt idx="9022">
                  <c:v>179.04563499999998</c:v>
                </c:pt>
                <c:pt idx="9023">
                  <c:v>179.06548100000001</c:v>
                </c:pt>
                <c:pt idx="9024">
                  <c:v>179.08532600000004</c:v>
                </c:pt>
                <c:pt idx="9025">
                  <c:v>179.10517199999998</c:v>
                </c:pt>
                <c:pt idx="9026">
                  <c:v>179.12501700000001</c:v>
                </c:pt>
                <c:pt idx="9027">
                  <c:v>179.14486299999996</c:v>
                </c:pt>
                <c:pt idx="9028">
                  <c:v>179.16470799999999</c:v>
                </c:pt>
                <c:pt idx="9029">
                  <c:v>179.18455399999996</c:v>
                </c:pt>
                <c:pt idx="9030">
                  <c:v>179.204399</c:v>
                </c:pt>
                <c:pt idx="9031">
                  <c:v>179.224244</c:v>
                </c:pt>
                <c:pt idx="9032">
                  <c:v>179.24408999999997</c:v>
                </c:pt>
                <c:pt idx="9033">
                  <c:v>179.26393499999998</c:v>
                </c:pt>
                <c:pt idx="9034">
                  <c:v>179.28378099999998</c:v>
                </c:pt>
                <c:pt idx="9035">
                  <c:v>179.30362600000001</c:v>
                </c:pt>
                <c:pt idx="9036">
                  <c:v>179.32347200000001</c:v>
                </c:pt>
                <c:pt idx="9037">
                  <c:v>179.34331700000001</c:v>
                </c:pt>
                <c:pt idx="9038">
                  <c:v>179.36316299999999</c:v>
                </c:pt>
                <c:pt idx="9039">
                  <c:v>179.38300800000002</c:v>
                </c:pt>
                <c:pt idx="9040">
                  <c:v>179.40285399999999</c:v>
                </c:pt>
                <c:pt idx="9041">
                  <c:v>179.42269900000002</c:v>
                </c:pt>
                <c:pt idx="9042">
                  <c:v>179.442544</c:v>
                </c:pt>
                <c:pt idx="9043">
                  <c:v>179.46239000000003</c:v>
                </c:pt>
                <c:pt idx="9044">
                  <c:v>179.48223500000003</c:v>
                </c:pt>
                <c:pt idx="9045">
                  <c:v>179.502081</c:v>
                </c:pt>
                <c:pt idx="9046">
                  <c:v>179.52192600000004</c:v>
                </c:pt>
                <c:pt idx="9047">
                  <c:v>179.54177199999998</c:v>
                </c:pt>
                <c:pt idx="9048">
                  <c:v>179.56161700000001</c:v>
                </c:pt>
                <c:pt idx="9049">
                  <c:v>179.58146300000001</c:v>
                </c:pt>
                <c:pt idx="9050">
                  <c:v>179.60130800000002</c:v>
                </c:pt>
                <c:pt idx="9051">
                  <c:v>179.62115299999999</c:v>
                </c:pt>
                <c:pt idx="9052">
                  <c:v>179.64099899999999</c:v>
                </c:pt>
                <c:pt idx="9053">
                  <c:v>179.660844</c:v>
                </c:pt>
                <c:pt idx="9054">
                  <c:v>179.68069</c:v>
                </c:pt>
                <c:pt idx="9055">
                  <c:v>179.70053499999997</c:v>
                </c:pt>
                <c:pt idx="9056">
                  <c:v>179.720381</c:v>
                </c:pt>
                <c:pt idx="9057">
                  <c:v>179.74022600000001</c:v>
                </c:pt>
                <c:pt idx="9058">
                  <c:v>179.76007199999998</c:v>
                </c:pt>
                <c:pt idx="9059">
                  <c:v>179.77991699999998</c:v>
                </c:pt>
                <c:pt idx="9060">
                  <c:v>179.79976299999996</c:v>
                </c:pt>
                <c:pt idx="9061">
                  <c:v>179.81960799999999</c:v>
                </c:pt>
                <c:pt idx="9062">
                  <c:v>179.83945299999999</c:v>
                </c:pt>
                <c:pt idx="9063">
                  <c:v>179.85929900000002</c:v>
                </c:pt>
                <c:pt idx="9064">
                  <c:v>179.879144</c:v>
                </c:pt>
                <c:pt idx="9065">
                  <c:v>179.89899000000003</c:v>
                </c:pt>
                <c:pt idx="9066">
                  <c:v>179.918835</c:v>
                </c:pt>
                <c:pt idx="9067">
                  <c:v>179.938681</c:v>
                </c:pt>
                <c:pt idx="9068">
                  <c:v>179.95852600000003</c:v>
                </c:pt>
                <c:pt idx="9069">
                  <c:v>179.97837200000001</c:v>
                </c:pt>
                <c:pt idx="9070">
                  <c:v>179.99821700000004</c:v>
                </c:pt>
                <c:pt idx="9071">
                  <c:v>180.01806199999999</c:v>
                </c:pt>
                <c:pt idx="9072">
                  <c:v>180.03790800000002</c:v>
                </c:pt>
                <c:pt idx="9073">
                  <c:v>180.05775299999999</c:v>
                </c:pt>
                <c:pt idx="9074">
                  <c:v>180.07759899999999</c:v>
                </c:pt>
                <c:pt idx="9075">
                  <c:v>180.09744400000002</c:v>
                </c:pt>
                <c:pt idx="9076">
                  <c:v>180.11729</c:v>
                </c:pt>
                <c:pt idx="9077">
                  <c:v>180.137135</c:v>
                </c:pt>
                <c:pt idx="9078">
                  <c:v>180.156981</c:v>
                </c:pt>
                <c:pt idx="9079">
                  <c:v>180.17682600000001</c:v>
                </c:pt>
                <c:pt idx="9080">
                  <c:v>180.19667199999998</c:v>
                </c:pt>
                <c:pt idx="9081">
                  <c:v>180.21651699999998</c:v>
                </c:pt>
                <c:pt idx="9082">
                  <c:v>180.23636199999999</c:v>
                </c:pt>
                <c:pt idx="9083">
                  <c:v>180.25620800000002</c:v>
                </c:pt>
                <c:pt idx="9084">
                  <c:v>180.27605299999996</c:v>
                </c:pt>
                <c:pt idx="9085">
                  <c:v>180.29589899999999</c:v>
                </c:pt>
                <c:pt idx="9086">
                  <c:v>180.315744</c:v>
                </c:pt>
                <c:pt idx="9087">
                  <c:v>180.33559</c:v>
                </c:pt>
                <c:pt idx="9088">
                  <c:v>180.35543500000003</c:v>
                </c:pt>
                <c:pt idx="9089">
                  <c:v>180.375281</c:v>
                </c:pt>
                <c:pt idx="9090">
                  <c:v>180.39512600000003</c:v>
                </c:pt>
                <c:pt idx="9091">
                  <c:v>180.41497099999998</c:v>
                </c:pt>
                <c:pt idx="9092">
                  <c:v>180.43481700000001</c:v>
                </c:pt>
                <c:pt idx="9093">
                  <c:v>180.45466199999998</c:v>
                </c:pt>
                <c:pt idx="9094">
                  <c:v>180.47450799999999</c:v>
                </c:pt>
                <c:pt idx="9095">
                  <c:v>180.49435299999999</c:v>
                </c:pt>
                <c:pt idx="9096">
                  <c:v>180.51419899999999</c:v>
                </c:pt>
                <c:pt idx="9097">
                  <c:v>180.53404399999999</c:v>
                </c:pt>
                <c:pt idx="9098">
                  <c:v>180.55389</c:v>
                </c:pt>
                <c:pt idx="9099">
                  <c:v>180.57373499999997</c:v>
                </c:pt>
                <c:pt idx="9100">
                  <c:v>180.59358099999997</c:v>
                </c:pt>
                <c:pt idx="9101">
                  <c:v>180.613426</c:v>
                </c:pt>
                <c:pt idx="9102">
                  <c:v>180.63327099999998</c:v>
                </c:pt>
                <c:pt idx="9103">
                  <c:v>180.65311700000001</c:v>
                </c:pt>
                <c:pt idx="9104">
                  <c:v>180.67296199999998</c:v>
                </c:pt>
                <c:pt idx="9105">
                  <c:v>180.69280800000001</c:v>
                </c:pt>
                <c:pt idx="9106">
                  <c:v>180.71265299999996</c:v>
                </c:pt>
                <c:pt idx="9107">
                  <c:v>180.73249900000002</c:v>
                </c:pt>
                <c:pt idx="9108">
                  <c:v>180.75234400000002</c:v>
                </c:pt>
                <c:pt idx="9109">
                  <c:v>180.77218999999999</c:v>
                </c:pt>
                <c:pt idx="9110">
                  <c:v>180.792035</c:v>
                </c:pt>
                <c:pt idx="9111">
                  <c:v>180.81188</c:v>
                </c:pt>
                <c:pt idx="9112">
                  <c:v>180.83172600000003</c:v>
                </c:pt>
                <c:pt idx="9113">
                  <c:v>180.85157100000001</c:v>
                </c:pt>
                <c:pt idx="9114">
                  <c:v>180.87141700000004</c:v>
                </c:pt>
                <c:pt idx="9115">
                  <c:v>180.89126200000001</c:v>
                </c:pt>
                <c:pt idx="9116">
                  <c:v>180.91110800000001</c:v>
                </c:pt>
                <c:pt idx="9117">
                  <c:v>180.93095299999999</c:v>
                </c:pt>
                <c:pt idx="9118">
                  <c:v>180.95079900000002</c:v>
                </c:pt>
                <c:pt idx="9119">
                  <c:v>180.97064399999999</c:v>
                </c:pt>
                <c:pt idx="9120">
                  <c:v>180.99049000000002</c:v>
                </c:pt>
                <c:pt idx="9121">
                  <c:v>181.010335</c:v>
                </c:pt>
                <c:pt idx="9122">
                  <c:v>181.03018</c:v>
                </c:pt>
                <c:pt idx="9123">
                  <c:v>181.05002600000003</c:v>
                </c:pt>
                <c:pt idx="9124">
                  <c:v>181.06987099999998</c:v>
                </c:pt>
                <c:pt idx="9125">
                  <c:v>181.08971700000001</c:v>
                </c:pt>
                <c:pt idx="9126">
                  <c:v>181.10956199999995</c:v>
                </c:pt>
                <c:pt idx="9127">
                  <c:v>181.12940800000001</c:v>
                </c:pt>
                <c:pt idx="9128">
                  <c:v>181.14925299999996</c:v>
                </c:pt>
                <c:pt idx="9129">
                  <c:v>181.16909899999999</c:v>
                </c:pt>
                <c:pt idx="9130">
                  <c:v>181.18894400000002</c:v>
                </c:pt>
                <c:pt idx="9131">
                  <c:v>181.208789</c:v>
                </c:pt>
                <c:pt idx="9132">
                  <c:v>181.228635</c:v>
                </c:pt>
                <c:pt idx="9133">
                  <c:v>181.24848</c:v>
                </c:pt>
                <c:pt idx="9134">
                  <c:v>181.26832600000003</c:v>
                </c:pt>
                <c:pt idx="9135">
                  <c:v>181.28817100000001</c:v>
                </c:pt>
                <c:pt idx="9136">
                  <c:v>181.30801700000004</c:v>
                </c:pt>
                <c:pt idx="9137">
                  <c:v>181.32786200000001</c:v>
                </c:pt>
                <c:pt idx="9138">
                  <c:v>181.34770800000001</c:v>
                </c:pt>
                <c:pt idx="9139">
                  <c:v>181.36755299999999</c:v>
                </c:pt>
                <c:pt idx="9140">
                  <c:v>181.38739900000004</c:v>
                </c:pt>
                <c:pt idx="9141">
                  <c:v>181.40724400000002</c:v>
                </c:pt>
                <c:pt idx="9142">
                  <c:v>181.42708900000002</c:v>
                </c:pt>
                <c:pt idx="9143">
                  <c:v>181.446935</c:v>
                </c:pt>
                <c:pt idx="9144">
                  <c:v>181.46678</c:v>
                </c:pt>
                <c:pt idx="9145">
                  <c:v>181.48662600000003</c:v>
                </c:pt>
                <c:pt idx="9146">
                  <c:v>181.506471</c:v>
                </c:pt>
                <c:pt idx="9147">
                  <c:v>181.52631700000003</c:v>
                </c:pt>
                <c:pt idx="9148">
                  <c:v>181.54616199999998</c:v>
                </c:pt>
                <c:pt idx="9149">
                  <c:v>181.56600800000001</c:v>
                </c:pt>
                <c:pt idx="9150">
                  <c:v>181.58585299999999</c:v>
                </c:pt>
                <c:pt idx="9151">
                  <c:v>181.60569799999999</c:v>
                </c:pt>
                <c:pt idx="9152">
                  <c:v>181.62554399999999</c:v>
                </c:pt>
                <c:pt idx="9153">
                  <c:v>181.64538899999999</c:v>
                </c:pt>
                <c:pt idx="9154">
                  <c:v>181.665235</c:v>
                </c:pt>
                <c:pt idx="9155">
                  <c:v>181.68508</c:v>
                </c:pt>
                <c:pt idx="9156">
                  <c:v>181.704926</c:v>
                </c:pt>
                <c:pt idx="9157">
                  <c:v>181.72477099999998</c:v>
                </c:pt>
                <c:pt idx="9158">
                  <c:v>181.74461699999998</c:v>
                </c:pt>
                <c:pt idx="9159">
                  <c:v>181.76446199999998</c:v>
                </c:pt>
                <c:pt idx="9160">
                  <c:v>181.78430800000001</c:v>
                </c:pt>
                <c:pt idx="9161">
                  <c:v>181.80415299999999</c:v>
                </c:pt>
                <c:pt idx="9162">
                  <c:v>181.82399800000002</c:v>
                </c:pt>
                <c:pt idx="9163">
                  <c:v>181.84384399999999</c:v>
                </c:pt>
                <c:pt idx="9164">
                  <c:v>181.86368899999999</c:v>
                </c:pt>
                <c:pt idx="9165">
                  <c:v>181.88353499999999</c:v>
                </c:pt>
                <c:pt idx="9166">
                  <c:v>181.90338</c:v>
                </c:pt>
                <c:pt idx="9167">
                  <c:v>181.92322600000003</c:v>
                </c:pt>
                <c:pt idx="9168">
                  <c:v>181.94307099999997</c:v>
                </c:pt>
                <c:pt idx="9169">
                  <c:v>181.96291700000003</c:v>
                </c:pt>
                <c:pt idx="9170">
                  <c:v>181.98276200000001</c:v>
                </c:pt>
                <c:pt idx="9171">
                  <c:v>182.00260700000001</c:v>
                </c:pt>
                <c:pt idx="9172">
                  <c:v>182.02245300000001</c:v>
                </c:pt>
                <c:pt idx="9173">
                  <c:v>182.04229800000002</c:v>
                </c:pt>
                <c:pt idx="9174">
                  <c:v>182.06214400000002</c:v>
                </c:pt>
                <c:pt idx="9175">
                  <c:v>182.08198900000002</c:v>
                </c:pt>
                <c:pt idx="9176">
                  <c:v>182.10183499999999</c:v>
                </c:pt>
                <c:pt idx="9177">
                  <c:v>182.12168</c:v>
                </c:pt>
                <c:pt idx="9178">
                  <c:v>182.141526</c:v>
                </c:pt>
                <c:pt idx="9179">
                  <c:v>182.161371</c:v>
                </c:pt>
                <c:pt idx="9180">
                  <c:v>182.18121700000003</c:v>
                </c:pt>
                <c:pt idx="9181">
                  <c:v>182.20106199999998</c:v>
                </c:pt>
                <c:pt idx="9182">
                  <c:v>182.22090700000001</c:v>
                </c:pt>
                <c:pt idx="9183">
                  <c:v>182.24075299999996</c:v>
                </c:pt>
                <c:pt idx="9184">
                  <c:v>182.26059799999999</c:v>
                </c:pt>
                <c:pt idx="9185">
                  <c:v>182.28044400000002</c:v>
                </c:pt>
                <c:pt idx="9186">
                  <c:v>182.30028900000002</c:v>
                </c:pt>
                <c:pt idx="9187">
                  <c:v>182.32013500000002</c:v>
                </c:pt>
                <c:pt idx="9188">
                  <c:v>182.33998</c:v>
                </c:pt>
                <c:pt idx="9189">
                  <c:v>182.35982600000003</c:v>
                </c:pt>
                <c:pt idx="9190">
                  <c:v>182.37967099999997</c:v>
                </c:pt>
                <c:pt idx="9191">
                  <c:v>182.39951600000001</c:v>
                </c:pt>
                <c:pt idx="9192">
                  <c:v>182.41936199999998</c:v>
                </c:pt>
                <c:pt idx="9193">
                  <c:v>182.43920700000001</c:v>
                </c:pt>
                <c:pt idx="9194">
                  <c:v>182.45905299999998</c:v>
                </c:pt>
                <c:pt idx="9195">
                  <c:v>182.47889800000002</c:v>
                </c:pt>
                <c:pt idx="9196">
                  <c:v>182.49874400000002</c:v>
                </c:pt>
                <c:pt idx="9197">
                  <c:v>182.51858899999999</c:v>
                </c:pt>
                <c:pt idx="9198">
                  <c:v>182.53843500000002</c:v>
                </c:pt>
                <c:pt idx="9199">
                  <c:v>182.55828000000002</c:v>
                </c:pt>
                <c:pt idx="9200">
                  <c:v>182.57812600000003</c:v>
                </c:pt>
                <c:pt idx="9201">
                  <c:v>182.597971</c:v>
                </c:pt>
                <c:pt idx="9202">
                  <c:v>182.617816</c:v>
                </c:pt>
                <c:pt idx="9203">
                  <c:v>182.63766199999998</c:v>
                </c:pt>
                <c:pt idx="9204">
                  <c:v>182.65750700000001</c:v>
                </c:pt>
                <c:pt idx="9205">
                  <c:v>182.67735299999998</c:v>
                </c:pt>
                <c:pt idx="9206">
                  <c:v>182.69719800000001</c:v>
                </c:pt>
                <c:pt idx="9207">
                  <c:v>182.71704399999999</c:v>
                </c:pt>
                <c:pt idx="9208">
                  <c:v>182.73688899999999</c:v>
                </c:pt>
                <c:pt idx="9209">
                  <c:v>182.75673499999999</c:v>
                </c:pt>
                <c:pt idx="9210">
                  <c:v>182.77657999999997</c:v>
                </c:pt>
                <c:pt idx="9211">
                  <c:v>182.796425</c:v>
                </c:pt>
                <c:pt idx="9212">
                  <c:v>182.816271</c:v>
                </c:pt>
                <c:pt idx="9213">
                  <c:v>182.83611600000003</c:v>
                </c:pt>
                <c:pt idx="9214">
                  <c:v>182.85596200000001</c:v>
                </c:pt>
                <c:pt idx="9215">
                  <c:v>182.87580700000001</c:v>
                </c:pt>
                <c:pt idx="9216">
                  <c:v>182.89565299999998</c:v>
                </c:pt>
                <c:pt idx="9217">
                  <c:v>182.91549800000001</c:v>
                </c:pt>
                <c:pt idx="9218">
                  <c:v>182.93534400000001</c:v>
                </c:pt>
                <c:pt idx="9219">
                  <c:v>182.95518900000002</c:v>
                </c:pt>
                <c:pt idx="9220">
                  <c:v>182.97503499999999</c:v>
                </c:pt>
                <c:pt idx="9221">
                  <c:v>182.99487999999999</c:v>
                </c:pt>
                <c:pt idx="9222">
                  <c:v>183.01472499999997</c:v>
                </c:pt>
                <c:pt idx="9223">
                  <c:v>183.03457099999997</c:v>
                </c:pt>
                <c:pt idx="9224">
                  <c:v>183.05441600000003</c:v>
                </c:pt>
                <c:pt idx="9225">
                  <c:v>183.07426199999998</c:v>
                </c:pt>
                <c:pt idx="9226">
                  <c:v>183.09410700000001</c:v>
                </c:pt>
                <c:pt idx="9227">
                  <c:v>183.11395299999995</c:v>
                </c:pt>
                <c:pt idx="9228">
                  <c:v>183.13379799999998</c:v>
                </c:pt>
                <c:pt idx="9229">
                  <c:v>183.15364399999999</c:v>
                </c:pt>
                <c:pt idx="9230">
                  <c:v>183.17348899999999</c:v>
                </c:pt>
                <c:pt idx="9231">
                  <c:v>183.19333399999999</c:v>
                </c:pt>
                <c:pt idx="9232">
                  <c:v>183.21317999999997</c:v>
                </c:pt>
                <c:pt idx="9233">
                  <c:v>183.23302499999997</c:v>
                </c:pt>
                <c:pt idx="9234">
                  <c:v>183.252871</c:v>
                </c:pt>
                <c:pt idx="9235">
                  <c:v>183.272716</c:v>
                </c:pt>
                <c:pt idx="9236">
                  <c:v>183.29256199999998</c:v>
                </c:pt>
                <c:pt idx="9237">
                  <c:v>183.31240700000004</c:v>
                </c:pt>
                <c:pt idx="9238">
                  <c:v>183.33225300000001</c:v>
                </c:pt>
                <c:pt idx="9239">
                  <c:v>183.35209800000004</c:v>
                </c:pt>
                <c:pt idx="9240">
                  <c:v>183.37194400000001</c:v>
                </c:pt>
                <c:pt idx="9241">
                  <c:v>183.39178900000002</c:v>
                </c:pt>
                <c:pt idx="9242">
                  <c:v>183.41163399999999</c:v>
                </c:pt>
                <c:pt idx="9243">
                  <c:v>183.43148000000002</c:v>
                </c:pt>
                <c:pt idx="9244">
                  <c:v>183.45132500000003</c:v>
                </c:pt>
                <c:pt idx="9245">
                  <c:v>183.471171</c:v>
                </c:pt>
                <c:pt idx="9246">
                  <c:v>183.49101600000003</c:v>
                </c:pt>
                <c:pt idx="9247">
                  <c:v>183.51086199999997</c:v>
                </c:pt>
                <c:pt idx="9248">
                  <c:v>183.53070700000001</c:v>
                </c:pt>
                <c:pt idx="9249">
                  <c:v>183.55055299999998</c:v>
                </c:pt>
                <c:pt idx="9250">
                  <c:v>183.57039800000001</c:v>
                </c:pt>
                <c:pt idx="9251">
                  <c:v>183.59024300000002</c:v>
                </c:pt>
                <c:pt idx="9252">
                  <c:v>183.61008899999999</c:v>
                </c:pt>
                <c:pt idx="9253">
                  <c:v>183.62993399999999</c:v>
                </c:pt>
                <c:pt idx="9254">
                  <c:v>183.64977999999996</c:v>
                </c:pt>
                <c:pt idx="9255">
                  <c:v>183.66962499999997</c:v>
                </c:pt>
                <c:pt idx="9256">
                  <c:v>183.689471</c:v>
                </c:pt>
                <c:pt idx="9257">
                  <c:v>183.709316</c:v>
                </c:pt>
                <c:pt idx="9258">
                  <c:v>183.72916199999997</c:v>
                </c:pt>
                <c:pt idx="9259">
                  <c:v>183.74900699999998</c:v>
                </c:pt>
                <c:pt idx="9260">
                  <c:v>183.76885299999998</c:v>
                </c:pt>
                <c:pt idx="9261">
                  <c:v>183.78869800000001</c:v>
                </c:pt>
                <c:pt idx="9262">
                  <c:v>183.80854300000001</c:v>
                </c:pt>
                <c:pt idx="9263">
                  <c:v>183.82838900000004</c:v>
                </c:pt>
                <c:pt idx="9264">
                  <c:v>183.84823400000002</c:v>
                </c:pt>
                <c:pt idx="9265">
                  <c:v>183.86808000000002</c:v>
                </c:pt>
                <c:pt idx="9266">
                  <c:v>183.88792500000002</c:v>
                </c:pt>
                <c:pt idx="9267">
                  <c:v>183.907771</c:v>
                </c:pt>
                <c:pt idx="9268">
                  <c:v>183.92761600000003</c:v>
                </c:pt>
                <c:pt idx="9269">
                  <c:v>183.947462</c:v>
                </c:pt>
                <c:pt idx="9270">
                  <c:v>183.96730700000003</c:v>
                </c:pt>
                <c:pt idx="9271">
                  <c:v>183.98715300000001</c:v>
                </c:pt>
                <c:pt idx="9272">
                  <c:v>184.00699800000001</c:v>
                </c:pt>
                <c:pt idx="9273">
                  <c:v>184.02684300000001</c:v>
                </c:pt>
                <c:pt idx="9274">
                  <c:v>184.04668899999999</c:v>
                </c:pt>
                <c:pt idx="9275">
                  <c:v>184.06653399999999</c:v>
                </c:pt>
                <c:pt idx="9276">
                  <c:v>184.08638000000002</c:v>
                </c:pt>
                <c:pt idx="9277">
                  <c:v>184.10622499999999</c:v>
                </c:pt>
                <c:pt idx="9278">
                  <c:v>184.126071</c:v>
                </c:pt>
                <c:pt idx="9279">
                  <c:v>184.145916</c:v>
                </c:pt>
                <c:pt idx="9280">
                  <c:v>184.16576199999997</c:v>
                </c:pt>
                <c:pt idx="9281">
                  <c:v>184.185607</c:v>
                </c:pt>
                <c:pt idx="9282">
                  <c:v>184.20545199999998</c:v>
                </c:pt>
                <c:pt idx="9283">
                  <c:v>184.22529800000001</c:v>
                </c:pt>
                <c:pt idx="9284">
                  <c:v>184.24514299999998</c:v>
                </c:pt>
                <c:pt idx="9285">
                  <c:v>184.26498899999999</c:v>
                </c:pt>
                <c:pt idx="9286">
                  <c:v>184.28483399999999</c:v>
                </c:pt>
                <c:pt idx="9287">
                  <c:v>184.30467999999999</c:v>
                </c:pt>
                <c:pt idx="9288">
                  <c:v>184.32452499999999</c:v>
                </c:pt>
                <c:pt idx="9289">
                  <c:v>184.344371</c:v>
                </c:pt>
                <c:pt idx="9290">
                  <c:v>184.36421600000003</c:v>
                </c:pt>
                <c:pt idx="9291">
                  <c:v>184.384062</c:v>
                </c:pt>
                <c:pt idx="9292">
                  <c:v>184.403907</c:v>
                </c:pt>
                <c:pt idx="9293">
                  <c:v>184.42375199999998</c:v>
                </c:pt>
                <c:pt idx="9294">
                  <c:v>184.44359799999998</c:v>
                </c:pt>
                <c:pt idx="9295">
                  <c:v>184.46344300000001</c:v>
                </c:pt>
                <c:pt idx="9296">
                  <c:v>184.48328900000001</c:v>
                </c:pt>
                <c:pt idx="9297">
                  <c:v>184.50313399999999</c:v>
                </c:pt>
                <c:pt idx="9298">
                  <c:v>184.52298000000002</c:v>
                </c:pt>
                <c:pt idx="9299">
                  <c:v>184.54282499999999</c:v>
                </c:pt>
                <c:pt idx="9300">
                  <c:v>184.56267099999999</c:v>
                </c:pt>
                <c:pt idx="9301">
                  <c:v>184.58251600000003</c:v>
                </c:pt>
                <c:pt idx="9302">
                  <c:v>184.602361</c:v>
                </c:pt>
                <c:pt idx="9303">
                  <c:v>184.62220700000003</c:v>
                </c:pt>
                <c:pt idx="9304">
                  <c:v>184.64205199999998</c:v>
                </c:pt>
                <c:pt idx="9305">
                  <c:v>184.66189800000001</c:v>
                </c:pt>
                <c:pt idx="9306">
                  <c:v>184.68174300000001</c:v>
                </c:pt>
                <c:pt idx="9307">
                  <c:v>184.70158899999998</c:v>
                </c:pt>
                <c:pt idx="9308">
                  <c:v>184.72143400000002</c:v>
                </c:pt>
                <c:pt idx="9309">
                  <c:v>184.74127999999999</c:v>
                </c:pt>
                <c:pt idx="9310">
                  <c:v>184.76112499999999</c:v>
                </c:pt>
                <c:pt idx="9311">
                  <c:v>184.78097099999999</c:v>
                </c:pt>
                <c:pt idx="9312">
                  <c:v>184.80081600000003</c:v>
                </c:pt>
                <c:pt idx="9313">
                  <c:v>184.820661</c:v>
                </c:pt>
                <c:pt idx="9314">
                  <c:v>184.840507</c:v>
                </c:pt>
                <c:pt idx="9315">
                  <c:v>184.86035200000001</c:v>
                </c:pt>
                <c:pt idx="9316">
                  <c:v>184.88019800000004</c:v>
                </c:pt>
                <c:pt idx="9317">
                  <c:v>184.90004300000001</c:v>
                </c:pt>
                <c:pt idx="9318">
                  <c:v>184.91988899999998</c:v>
                </c:pt>
                <c:pt idx="9319">
                  <c:v>184.93973399999999</c:v>
                </c:pt>
                <c:pt idx="9320">
                  <c:v>184.95957999999999</c:v>
                </c:pt>
                <c:pt idx="9321">
                  <c:v>184.97942499999999</c:v>
                </c:pt>
                <c:pt idx="9322">
                  <c:v>184.99927</c:v>
                </c:pt>
                <c:pt idx="9323">
                  <c:v>185.019116</c:v>
                </c:pt>
                <c:pt idx="9324">
                  <c:v>185.038961</c:v>
                </c:pt>
                <c:pt idx="9325">
                  <c:v>185.05880700000003</c:v>
                </c:pt>
                <c:pt idx="9326">
                  <c:v>185.07865199999998</c:v>
                </c:pt>
                <c:pt idx="9327">
                  <c:v>185.09849800000003</c:v>
                </c:pt>
                <c:pt idx="9328">
                  <c:v>185.11834300000001</c:v>
                </c:pt>
                <c:pt idx="9329">
                  <c:v>185.13818900000001</c:v>
                </c:pt>
                <c:pt idx="9330">
                  <c:v>185.15803400000001</c:v>
                </c:pt>
                <c:pt idx="9331">
                  <c:v>185.17787999999999</c:v>
                </c:pt>
                <c:pt idx="9332">
                  <c:v>185.19772499999999</c:v>
                </c:pt>
                <c:pt idx="9333">
                  <c:v>185.21756999999997</c:v>
                </c:pt>
                <c:pt idx="9334">
                  <c:v>185.23741600000002</c:v>
                </c:pt>
                <c:pt idx="9335">
                  <c:v>185.257261</c:v>
                </c:pt>
                <c:pt idx="9336">
                  <c:v>185.277107</c:v>
                </c:pt>
                <c:pt idx="9337">
                  <c:v>185.29695199999998</c:v>
                </c:pt>
                <c:pt idx="9338">
                  <c:v>185.31679800000001</c:v>
                </c:pt>
                <c:pt idx="9339">
                  <c:v>185.33664300000001</c:v>
                </c:pt>
                <c:pt idx="9340">
                  <c:v>185.35648900000004</c:v>
                </c:pt>
                <c:pt idx="9341">
                  <c:v>185.37633400000001</c:v>
                </c:pt>
                <c:pt idx="9342">
                  <c:v>185.39617900000002</c:v>
                </c:pt>
                <c:pt idx="9343">
                  <c:v>185.41602499999999</c:v>
                </c:pt>
                <c:pt idx="9344">
                  <c:v>185.43586999999999</c:v>
                </c:pt>
                <c:pt idx="9345">
                  <c:v>185.45571600000002</c:v>
                </c:pt>
                <c:pt idx="9346">
                  <c:v>185.47556099999997</c:v>
                </c:pt>
                <c:pt idx="9347">
                  <c:v>185.49540700000003</c:v>
                </c:pt>
                <c:pt idx="9348">
                  <c:v>185.51525199999998</c:v>
                </c:pt>
                <c:pt idx="9349">
                  <c:v>185.535098</c:v>
                </c:pt>
                <c:pt idx="9350">
                  <c:v>185.55494300000001</c:v>
                </c:pt>
                <c:pt idx="9351">
                  <c:v>185.57478899999998</c:v>
                </c:pt>
                <c:pt idx="9352">
                  <c:v>185.59463399999999</c:v>
                </c:pt>
                <c:pt idx="9353">
                  <c:v>185.61447899999999</c:v>
                </c:pt>
                <c:pt idx="9354">
                  <c:v>185.63432499999999</c:v>
                </c:pt>
                <c:pt idx="9355">
                  <c:v>185.65416999999999</c:v>
                </c:pt>
                <c:pt idx="9356">
                  <c:v>185.67401599999997</c:v>
                </c:pt>
                <c:pt idx="9357">
                  <c:v>185.69386099999997</c:v>
                </c:pt>
                <c:pt idx="9358">
                  <c:v>185.71370699999997</c:v>
                </c:pt>
                <c:pt idx="9359">
                  <c:v>185.73355199999995</c:v>
                </c:pt>
                <c:pt idx="9360">
                  <c:v>185.753398</c:v>
                </c:pt>
                <c:pt idx="9361">
                  <c:v>185.77324299999998</c:v>
                </c:pt>
                <c:pt idx="9362">
                  <c:v>185.79308799999998</c:v>
                </c:pt>
                <c:pt idx="9363">
                  <c:v>185.81293400000001</c:v>
                </c:pt>
                <c:pt idx="9364">
                  <c:v>185.83277900000002</c:v>
                </c:pt>
                <c:pt idx="9365">
                  <c:v>185.85262500000002</c:v>
                </c:pt>
                <c:pt idx="9366">
                  <c:v>185.87247000000002</c:v>
                </c:pt>
                <c:pt idx="9367">
                  <c:v>185.89231600000002</c:v>
                </c:pt>
                <c:pt idx="9368">
                  <c:v>185.912161</c:v>
                </c:pt>
                <c:pt idx="9369">
                  <c:v>185.93200700000003</c:v>
                </c:pt>
                <c:pt idx="9370">
                  <c:v>185.951852</c:v>
                </c:pt>
                <c:pt idx="9371">
                  <c:v>185.971698</c:v>
                </c:pt>
                <c:pt idx="9372">
                  <c:v>185.99154300000001</c:v>
                </c:pt>
                <c:pt idx="9373">
                  <c:v>186.01138800000001</c:v>
                </c:pt>
                <c:pt idx="9374">
                  <c:v>186.03123400000001</c:v>
                </c:pt>
                <c:pt idx="9375">
                  <c:v>186.05107900000002</c:v>
                </c:pt>
                <c:pt idx="9376">
                  <c:v>186.07092499999999</c:v>
                </c:pt>
                <c:pt idx="9377">
                  <c:v>186.09076999999999</c:v>
                </c:pt>
                <c:pt idx="9378">
                  <c:v>186.11061599999996</c:v>
                </c:pt>
                <c:pt idx="9379">
                  <c:v>186.130461</c:v>
                </c:pt>
                <c:pt idx="9380">
                  <c:v>186.15030700000003</c:v>
                </c:pt>
                <c:pt idx="9381">
                  <c:v>186.17015199999997</c:v>
                </c:pt>
                <c:pt idx="9382">
                  <c:v>186.18999700000001</c:v>
                </c:pt>
                <c:pt idx="9383">
                  <c:v>186.20984299999998</c:v>
                </c:pt>
                <c:pt idx="9384">
                  <c:v>186.22968799999998</c:v>
                </c:pt>
                <c:pt idx="9385">
                  <c:v>186.24953399999995</c:v>
                </c:pt>
                <c:pt idx="9386">
                  <c:v>186.26937899999999</c:v>
                </c:pt>
                <c:pt idx="9387">
                  <c:v>186.28922499999999</c:v>
                </c:pt>
                <c:pt idx="9388">
                  <c:v>186.30906999999999</c:v>
                </c:pt>
                <c:pt idx="9389">
                  <c:v>186.32891600000002</c:v>
                </c:pt>
                <c:pt idx="9390">
                  <c:v>186.348761</c:v>
                </c:pt>
                <c:pt idx="9391">
                  <c:v>186.36860700000003</c:v>
                </c:pt>
                <c:pt idx="9392">
                  <c:v>186.38845200000003</c:v>
                </c:pt>
                <c:pt idx="9393">
                  <c:v>186.40829700000003</c:v>
                </c:pt>
                <c:pt idx="9394">
                  <c:v>186.42814300000003</c:v>
                </c:pt>
                <c:pt idx="9395">
                  <c:v>186.44798800000001</c:v>
                </c:pt>
                <c:pt idx="9396">
                  <c:v>186.46783400000001</c:v>
                </c:pt>
                <c:pt idx="9397">
                  <c:v>186.48767900000001</c:v>
                </c:pt>
                <c:pt idx="9398">
                  <c:v>186.50752499999999</c:v>
                </c:pt>
                <c:pt idx="9399">
                  <c:v>186.52737000000002</c:v>
                </c:pt>
                <c:pt idx="9400">
                  <c:v>186.54721599999999</c:v>
                </c:pt>
                <c:pt idx="9401">
                  <c:v>186.567061</c:v>
                </c:pt>
                <c:pt idx="9402">
                  <c:v>186.58690600000003</c:v>
                </c:pt>
                <c:pt idx="9403">
                  <c:v>186.60675199999997</c:v>
                </c:pt>
                <c:pt idx="9404">
                  <c:v>186.626597</c:v>
                </c:pt>
                <c:pt idx="9405">
                  <c:v>186.646443</c:v>
                </c:pt>
                <c:pt idx="9406">
                  <c:v>186.66628800000001</c:v>
                </c:pt>
                <c:pt idx="9407">
                  <c:v>186.68613400000001</c:v>
                </c:pt>
                <c:pt idx="9408">
                  <c:v>186.70597899999999</c:v>
                </c:pt>
                <c:pt idx="9409">
                  <c:v>186.72582499999999</c:v>
                </c:pt>
                <c:pt idx="9410">
                  <c:v>186.74566999999996</c:v>
                </c:pt>
                <c:pt idx="9411">
                  <c:v>186.76551599999996</c:v>
                </c:pt>
                <c:pt idx="9412">
                  <c:v>186.78536099999999</c:v>
                </c:pt>
                <c:pt idx="9413">
                  <c:v>186.80520600000003</c:v>
                </c:pt>
                <c:pt idx="9414">
                  <c:v>186.825052</c:v>
                </c:pt>
                <c:pt idx="9415">
                  <c:v>186.844897</c:v>
                </c:pt>
                <c:pt idx="9416">
                  <c:v>186.864743</c:v>
                </c:pt>
                <c:pt idx="9417">
                  <c:v>186.88458800000001</c:v>
                </c:pt>
                <c:pt idx="9418">
                  <c:v>186.90443400000001</c:v>
                </c:pt>
                <c:pt idx="9419">
                  <c:v>186.92427900000001</c:v>
                </c:pt>
                <c:pt idx="9420">
                  <c:v>186.94412499999999</c:v>
                </c:pt>
                <c:pt idx="9421">
                  <c:v>186.96396999999999</c:v>
                </c:pt>
                <c:pt idx="9422">
                  <c:v>186.98381499999999</c:v>
                </c:pt>
                <c:pt idx="9423">
                  <c:v>187.00366099999997</c:v>
                </c:pt>
                <c:pt idx="9424">
                  <c:v>187.023506</c:v>
                </c:pt>
                <c:pt idx="9425">
                  <c:v>187.04335199999997</c:v>
                </c:pt>
                <c:pt idx="9426">
                  <c:v>187.063197</c:v>
                </c:pt>
                <c:pt idx="9427">
                  <c:v>187.083043</c:v>
                </c:pt>
                <c:pt idx="9428">
                  <c:v>187.10288800000001</c:v>
                </c:pt>
                <c:pt idx="9429">
                  <c:v>187.12273400000001</c:v>
                </c:pt>
                <c:pt idx="9430">
                  <c:v>187.14257899999998</c:v>
                </c:pt>
                <c:pt idx="9431">
                  <c:v>187.16242500000001</c:v>
                </c:pt>
                <c:pt idx="9432">
                  <c:v>187.18227000000002</c:v>
                </c:pt>
                <c:pt idx="9433">
                  <c:v>187.20211499999999</c:v>
                </c:pt>
                <c:pt idx="9434">
                  <c:v>187.22196099999999</c:v>
                </c:pt>
                <c:pt idx="9435">
                  <c:v>187.241806</c:v>
                </c:pt>
                <c:pt idx="9436">
                  <c:v>187.26165199999997</c:v>
                </c:pt>
                <c:pt idx="9437">
                  <c:v>187.28149700000003</c:v>
                </c:pt>
                <c:pt idx="9438">
                  <c:v>187.30134300000003</c:v>
                </c:pt>
                <c:pt idx="9439">
                  <c:v>187.32118800000003</c:v>
                </c:pt>
                <c:pt idx="9440">
                  <c:v>187.34103400000001</c:v>
                </c:pt>
                <c:pt idx="9441">
                  <c:v>187.36087900000001</c:v>
                </c:pt>
                <c:pt idx="9442">
                  <c:v>187.38072400000001</c:v>
                </c:pt>
                <c:pt idx="9443">
                  <c:v>187.40056999999999</c:v>
                </c:pt>
                <c:pt idx="9444">
                  <c:v>187.42041500000002</c:v>
                </c:pt>
                <c:pt idx="9445">
                  <c:v>187.44026099999999</c:v>
                </c:pt>
                <c:pt idx="9446">
                  <c:v>187.46010600000002</c:v>
                </c:pt>
                <c:pt idx="9447">
                  <c:v>187.47995199999997</c:v>
                </c:pt>
                <c:pt idx="9448">
                  <c:v>187.499797</c:v>
                </c:pt>
                <c:pt idx="9449">
                  <c:v>187.51964299999997</c:v>
                </c:pt>
                <c:pt idx="9450">
                  <c:v>187.53948800000001</c:v>
                </c:pt>
                <c:pt idx="9451">
                  <c:v>187.55933400000001</c:v>
                </c:pt>
                <c:pt idx="9452">
                  <c:v>187.57917899999998</c:v>
                </c:pt>
                <c:pt idx="9453">
                  <c:v>187.59902399999999</c:v>
                </c:pt>
                <c:pt idx="9454">
                  <c:v>187.61886999999999</c:v>
                </c:pt>
                <c:pt idx="9455">
                  <c:v>187.63871499999999</c:v>
                </c:pt>
                <c:pt idx="9456">
                  <c:v>187.65856099999999</c:v>
                </c:pt>
                <c:pt idx="9457">
                  <c:v>187.67840600000002</c:v>
                </c:pt>
                <c:pt idx="9458">
                  <c:v>187.698252</c:v>
                </c:pt>
                <c:pt idx="9459">
                  <c:v>187.718097</c:v>
                </c:pt>
                <c:pt idx="9460">
                  <c:v>187.737943</c:v>
                </c:pt>
                <c:pt idx="9461">
                  <c:v>187.75778800000001</c:v>
                </c:pt>
                <c:pt idx="9462">
                  <c:v>187.77763299999998</c:v>
                </c:pt>
                <c:pt idx="9463">
                  <c:v>187.79747900000001</c:v>
                </c:pt>
                <c:pt idx="9464">
                  <c:v>187.81732400000001</c:v>
                </c:pt>
                <c:pt idx="9465">
                  <c:v>187.83717000000001</c:v>
                </c:pt>
                <c:pt idx="9466">
                  <c:v>187.85701500000002</c:v>
                </c:pt>
                <c:pt idx="9467">
                  <c:v>187.87686099999999</c:v>
                </c:pt>
                <c:pt idx="9468">
                  <c:v>187.89670599999999</c:v>
                </c:pt>
                <c:pt idx="9469">
                  <c:v>187.91655199999997</c:v>
                </c:pt>
                <c:pt idx="9470">
                  <c:v>187.93639700000003</c:v>
                </c:pt>
                <c:pt idx="9471">
                  <c:v>187.95624300000003</c:v>
                </c:pt>
                <c:pt idx="9472">
                  <c:v>187.976088</c:v>
                </c:pt>
                <c:pt idx="9473">
                  <c:v>187.99593300000001</c:v>
                </c:pt>
                <c:pt idx="9474">
                  <c:v>188.01577899999998</c:v>
                </c:pt>
                <c:pt idx="9475">
                  <c:v>188.03562399999998</c:v>
                </c:pt>
                <c:pt idx="9476">
                  <c:v>188.05547000000001</c:v>
                </c:pt>
                <c:pt idx="9477">
                  <c:v>188.07531499999999</c:v>
                </c:pt>
                <c:pt idx="9478">
                  <c:v>188.09516099999999</c:v>
                </c:pt>
                <c:pt idx="9479">
                  <c:v>188.11500599999997</c:v>
                </c:pt>
                <c:pt idx="9480">
                  <c:v>188.13485199999997</c:v>
                </c:pt>
                <c:pt idx="9481">
                  <c:v>188.154697</c:v>
                </c:pt>
                <c:pt idx="9482">
                  <c:v>188.17454299999997</c:v>
                </c:pt>
                <c:pt idx="9483">
                  <c:v>188.194388</c:v>
                </c:pt>
                <c:pt idx="9484">
                  <c:v>188.21423299999998</c:v>
                </c:pt>
                <c:pt idx="9485">
                  <c:v>188.23407899999998</c:v>
                </c:pt>
                <c:pt idx="9486">
                  <c:v>188.25392399999998</c:v>
                </c:pt>
                <c:pt idx="9487">
                  <c:v>188.27376999999996</c:v>
                </c:pt>
                <c:pt idx="9488">
                  <c:v>188.29361499999996</c:v>
                </c:pt>
                <c:pt idx="9489">
                  <c:v>188.31346099999999</c:v>
                </c:pt>
                <c:pt idx="9490">
                  <c:v>188.33330599999999</c:v>
                </c:pt>
                <c:pt idx="9491">
                  <c:v>188.35315199999999</c:v>
                </c:pt>
                <c:pt idx="9492">
                  <c:v>188.37299700000003</c:v>
                </c:pt>
                <c:pt idx="9493">
                  <c:v>188.39284200000003</c:v>
                </c:pt>
                <c:pt idx="9494">
                  <c:v>188.412688</c:v>
                </c:pt>
                <c:pt idx="9495">
                  <c:v>188.43253300000001</c:v>
                </c:pt>
                <c:pt idx="9496">
                  <c:v>188.45237900000004</c:v>
                </c:pt>
                <c:pt idx="9497">
                  <c:v>188.47222400000001</c:v>
                </c:pt>
                <c:pt idx="9498">
                  <c:v>188.49207000000001</c:v>
                </c:pt>
                <c:pt idx="9499">
                  <c:v>188.51191499999999</c:v>
                </c:pt>
                <c:pt idx="9500">
                  <c:v>188.53176099999999</c:v>
                </c:pt>
                <c:pt idx="9501">
                  <c:v>188.55160599999999</c:v>
                </c:pt>
                <c:pt idx="9502">
                  <c:v>188.57145199999999</c:v>
                </c:pt>
                <c:pt idx="9503">
                  <c:v>188.59129700000003</c:v>
                </c:pt>
                <c:pt idx="9504">
                  <c:v>188.611142</c:v>
                </c:pt>
                <c:pt idx="9505">
                  <c:v>188.630988</c:v>
                </c:pt>
                <c:pt idx="9506">
                  <c:v>188.65083300000001</c:v>
                </c:pt>
                <c:pt idx="9507">
                  <c:v>188.67067899999998</c:v>
                </c:pt>
                <c:pt idx="9508">
                  <c:v>188.69052399999998</c:v>
                </c:pt>
                <c:pt idx="9509">
                  <c:v>188.71036999999998</c:v>
                </c:pt>
                <c:pt idx="9510">
                  <c:v>188.73021499999999</c:v>
                </c:pt>
                <c:pt idx="9511">
                  <c:v>188.75006099999999</c:v>
                </c:pt>
                <c:pt idx="9512">
                  <c:v>188.76990599999996</c:v>
                </c:pt>
                <c:pt idx="9513">
                  <c:v>188.78975099999997</c:v>
                </c:pt>
                <c:pt idx="9514">
                  <c:v>188.809597</c:v>
                </c:pt>
                <c:pt idx="9515">
                  <c:v>188.82944200000003</c:v>
                </c:pt>
                <c:pt idx="9516">
                  <c:v>188.849288</c:v>
                </c:pt>
                <c:pt idx="9517">
                  <c:v>188.86913300000001</c:v>
                </c:pt>
                <c:pt idx="9518">
                  <c:v>188.88897900000003</c:v>
                </c:pt>
                <c:pt idx="9519">
                  <c:v>188.90882400000001</c:v>
                </c:pt>
                <c:pt idx="9520">
                  <c:v>188.92867000000001</c:v>
                </c:pt>
                <c:pt idx="9521">
                  <c:v>188.94851499999999</c:v>
                </c:pt>
                <c:pt idx="9522">
                  <c:v>188.96836100000002</c:v>
                </c:pt>
                <c:pt idx="9523">
                  <c:v>188.98820600000002</c:v>
                </c:pt>
                <c:pt idx="9524">
                  <c:v>189.00805099999999</c:v>
                </c:pt>
                <c:pt idx="9525">
                  <c:v>189.02789700000002</c:v>
                </c:pt>
                <c:pt idx="9526">
                  <c:v>189.047742</c:v>
                </c:pt>
                <c:pt idx="9527">
                  <c:v>189.067588</c:v>
                </c:pt>
                <c:pt idx="9528">
                  <c:v>189.08743300000003</c:v>
                </c:pt>
                <c:pt idx="9529">
                  <c:v>189.10727900000001</c:v>
                </c:pt>
                <c:pt idx="9530">
                  <c:v>189.12712400000001</c:v>
                </c:pt>
                <c:pt idx="9531">
                  <c:v>189.14696999999998</c:v>
                </c:pt>
                <c:pt idx="9532">
                  <c:v>189.16681499999999</c:v>
                </c:pt>
                <c:pt idx="9533">
                  <c:v>189.18665999999999</c:v>
                </c:pt>
                <c:pt idx="9534">
                  <c:v>189.20650599999996</c:v>
                </c:pt>
                <c:pt idx="9535">
                  <c:v>189.22635099999999</c:v>
                </c:pt>
                <c:pt idx="9536">
                  <c:v>189.246197</c:v>
                </c:pt>
                <c:pt idx="9537">
                  <c:v>189.266042</c:v>
                </c:pt>
                <c:pt idx="9538">
                  <c:v>189.285888</c:v>
                </c:pt>
                <c:pt idx="9539">
                  <c:v>189.305733</c:v>
                </c:pt>
                <c:pt idx="9540">
                  <c:v>189.325579</c:v>
                </c:pt>
                <c:pt idx="9541">
                  <c:v>189.34542400000001</c:v>
                </c:pt>
                <c:pt idx="9542">
                  <c:v>189.36527000000001</c:v>
                </c:pt>
                <c:pt idx="9543">
                  <c:v>189.38511500000001</c:v>
                </c:pt>
                <c:pt idx="9544">
                  <c:v>189.40495999999999</c:v>
                </c:pt>
                <c:pt idx="9545">
                  <c:v>189.42480599999999</c:v>
                </c:pt>
                <c:pt idx="9546">
                  <c:v>189.44465099999996</c:v>
                </c:pt>
                <c:pt idx="9547">
                  <c:v>189.46449700000002</c:v>
                </c:pt>
                <c:pt idx="9548">
                  <c:v>189.48434200000003</c:v>
                </c:pt>
                <c:pt idx="9549">
                  <c:v>189.504188</c:v>
                </c:pt>
                <c:pt idx="9550">
                  <c:v>189.524033</c:v>
                </c:pt>
                <c:pt idx="9551">
                  <c:v>189.54387899999998</c:v>
                </c:pt>
                <c:pt idx="9552">
                  <c:v>189.56372399999998</c:v>
                </c:pt>
                <c:pt idx="9553">
                  <c:v>189.58356899999998</c:v>
                </c:pt>
                <c:pt idx="9554">
                  <c:v>189.60341499999998</c:v>
                </c:pt>
                <c:pt idx="9555">
                  <c:v>189.62325999999999</c:v>
                </c:pt>
                <c:pt idx="9556">
                  <c:v>189.64310599999996</c:v>
                </c:pt>
                <c:pt idx="9557">
                  <c:v>189.66295099999999</c:v>
                </c:pt>
                <c:pt idx="9558">
                  <c:v>189.68279700000002</c:v>
                </c:pt>
                <c:pt idx="9559">
                  <c:v>189.702642</c:v>
                </c:pt>
                <c:pt idx="9560">
                  <c:v>189.72248800000003</c:v>
                </c:pt>
                <c:pt idx="9561">
                  <c:v>189.742333</c:v>
                </c:pt>
                <c:pt idx="9562">
                  <c:v>189.762179</c:v>
                </c:pt>
                <c:pt idx="9563">
                  <c:v>189.78202400000001</c:v>
                </c:pt>
                <c:pt idx="9564">
                  <c:v>189.80186900000001</c:v>
                </c:pt>
                <c:pt idx="9565">
                  <c:v>189.82171500000001</c:v>
                </c:pt>
                <c:pt idx="9566">
                  <c:v>189.84155999999999</c:v>
                </c:pt>
                <c:pt idx="9567">
                  <c:v>189.86140600000002</c:v>
                </c:pt>
                <c:pt idx="9568">
                  <c:v>189.88125100000002</c:v>
                </c:pt>
                <c:pt idx="9569">
                  <c:v>189.90109700000002</c:v>
                </c:pt>
                <c:pt idx="9570">
                  <c:v>189.92094200000003</c:v>
                </c:pt>
                <c:pt idx="9571">
                  <c:v>189.940788</c:v>
                </c:pt>
                <c:pt idx="9572">
                  <c:v>189.960633</c:v>
                </c:pt>
                <c:pt idx="9573">
                  <c:v>189.98047800000003</c:v>
                </c:pt>
                <c:pt idx="9574">
                  <c:v>190.00032400000001</c:v>
                </c:pt>
                <c:pt idx="9575">
                  <c:v>190.02016900000001</c:v>
                </c:pt>
                <c:pt idx="9576">
                  <c:v>190.04001499999998</c:v>
                </c:pt>
                <c:pt idx="9577">
                  <c:v>190.05985999999999</c:v>
                </c:pt>
                <c:pt idx="9578">
                  <c:v>190.07970599999996</c:v>
                </c:pt>
                <c:pt idx="9579">
                  <c:v>190.09955099999996</c:v>
                </c:pt>
                <c:pt idx="9580">
                  <c:v>190.11939699999999</c:v>
                </c:pt>
                <c:pt idx="9581">
                  <c:v>190.139242</c:v>
                </c:pt>
                <c:pt idx="9582">
                  <c:v>190.159088</c:v>
                </c:pt>
                <c:pt idx="9583">
                  <c:v>190.178933</c:v>
                </c:pt>
                <c:pt idx="9584">
                  <c:v>190.198778</c:v>
                </c:pt>
                <c:pt idx="9585">
                  <c:v>190.21862399999998</c:v>
                </c:pt>
                <c:pt idx="9586">
                  <c:v>190.23846900000001</c:v>
                </c:pt>
                <c:pt idx="9587">
                  <c:v>190.25831500000001</c:v>
                </c:pt>
                <c:pt idx="9588">
                  <c:v>190.27815999999999</c:v>
                </c:pt>
                <c:pt idx="9589">
                  <c:v>190.29800599999999</c:v>
                </c:pt>
                <c:pt idx="9590">
                  <c:v>190.31785099999999</c:v>
                </c:pt>
                <c:pt idx="9591">
                  <c:v>190.33769700000002</c:v>
                </c:pt>
                <c:pt idx="9592">
                  <c:v>190.35754200000002</c:v>
                </c:pt>
                <c:pt idx="9593">
                  <c:v>190.37738700000003</c:v>
                </c:pt>
                <c:pt idx="9594">
                  <c:v>190.39723300000003</c:v>
                </c:pt>
                <c:pt idx="9595">
                  <c:v>190.417078</c:v>
                </c:pt>
                <c:pt idx="9596">
                  <c:v>190.436924</c:v>
                </c:pt>
                <c:pt idx="9597">
                  <c:v>190.45676900000001</c:v>
                </c:pt>
                <c:pt idx="9598">
                  <c:v>190.47661499999998</c:v>
                </c:pt>
                <c:pt idx="9599">
                  <c:v>190.49646000000001</c:v>
                </c:pt>
                <c:pt idx="9600">
                  <c:v>190.51630599999999</c:v>
                </c:pt>
                <c:pt idx="9601">
                  <c:v>190.53615099999999</c:v>
                </c:pt>
                <c:pt idx="9602">
                  <c:v>190.55599700000002</c:v>
                </c:pt>
                <c:pt idx="9603">
                  <c:v>190.57584199999999</c:v>
                </c:pt>
                <c:pt idx="9604">
                  <c:v>190.595687</c:v>
                </c:pt>
                <c:pt idx="9605">
                  <c:v>190.61553299999997</c:v>
                </c:pt>
                <c:pt idx="9606">
                  <c:v>190.635378</c:v>
                </c:pt>
                <c:pt idx="9607">
                  <c:v>190.655224</c:v>
                </c:pt>
                <c:pt idx="9608">
                  <c:v>190.67506899999998</c:v>
                </c:pt>
                <c:pt idx="9609">
                  <c:v>190.69491499999998</c:v>
                </c:pt>
                <c:pt idx="9610">
                  <c:v>190.71475999999996</c:v>
                </c:pt>
                <c:pt idx="9611">
                  <c:v>190.73460599999999</c:v>
                </c:pt>
                <c:pt idx="9612">
                  <c:v>190.75445099999999</c:v>
                </c:pt>
                <c:pt idx="9613">
                  <c:v>190.77429599999996</c:v>
                </c:pt>
                <c:pt idx="9614">
                  <c:v>190.79414199999999</c:v>
                </c:pt>
                <c:pt idx="9615">
                  <c:v>190.813987</c:v>
                </c:pt>
                <c:pt idx="9616">
                  <c:v>190.833833</c:v>
                </c:pt>
                <c:pt idx="9617">
                  <c:v>190.853678</c:v>
                </c:pt>
                <c:pt idx="9618">
                  <c:v>190.87352399999997</c:v>
                </c:pt>
                <c:pt idx="9619">
                  <c:v>190.89336900000001</c:v>
                </c:pt>
                <c:pt idx="9620">
                  <c:v>190.91321499999998</c:v>
                </c:pt>
                <c:pt idx="9621">
                  <c:v>190.93305999999998</c:v>
                </c:pt>
                <c:pt idx="9622">
                  <c:v>190.95290600000004</c:v>
                </c:pt>
                <c:pt idx="9623">
                  <c:v>190.97275099999999</c:v>
                </c:pt>
                <c:pt idx="9624">
                  <c:v>190.99259599999999</c:v>
                </c:pt>
                <c:pt idx="9625">
                  <c:v>191.01244200000002</c:v>
                </c:pt>
                <c:pt idx="9626">
                  <c:v>191.03228700000003</c:v>
                </c:pt>
                <c:pt idx="9627">
                  <c:v>191.05213300000003</c:v>
                </c:pt>
                <c:pt idx="9628">
                  <c:v>191.071978</c:v>
                </c:pt>
                <c:pt idx="9629">
                  <c:v>191.091824</c:v>
                </c:pt>
                <c:pt idx="9630">
                  <c:v>191.11166899999998</c:v>
                </c:pt>
                <c:pt idx="9631">
                  <c:v>191.13151499999998</c:v>
                </c:pt>
                <c:pt idx="9632">
                  <c:v>191.15136000000001</c:v>
                </c:pt>
                <c:pt idx="9633">
                  <c:v>191.17120499999999</c:v>
                </c:pt>
                <c:pt idx="9634">
                  <c:v>191.19105099999999</c:v>
                </c:pt>
                <c:pt idx="9635">
                  <c:v>191.21089599999996</c:v>
                </c:pt>
                <c:pt idx="9636">
                  <c:v>191.23074199999999</c:v>
                </c:pt>
                <c:pt idx="9637">
                  <c:v>191.250587</c:v>
                </c:pt>
                <c:pt idx="9638">
                  <c:v>191.270433</c:v>
                </c:pt>
                <c:pt idx="9639">
                  <c:v>191.290278</c:v>
                </c:pt>
                <c:pt idx="9640">
                  <c:v>191.310124</c:v>
                </c:pt>
                <c:pt idx="9641">
                  <c:v>191.32996900000001</c:v>
                </c:pt>
                <c:pt idx="9642">
                  <c:v>191.34981499999998</c:v>
                </c:pt>
                <c:pt idx="9643">
                  <c:v>191.36965999999998</c:v>
                </c:pt>
                <c:pt idx="9644">
                  <c:v>191.38950499999999</c:v>
                </c:pt>
                <c:pt idx="9645">
                  <c:v>191.40935099999999</c:v>
                </c:pt>
                <c:pt idx="9646">
                  <c:v>191.42919599999999</c:v>
                </c:pt>
                <c:pt idx="9647">
                  <c:v>191.44904199999999</c:v>
                </c:pt>
                <c:pt idx="9648">
                  <c:v>191.46888700000002</c:v>
                </c:pt>
                <c:pt idx="9649">
                  <c:v>191.48873300000002</c:v>
                </c:pt>
                <c:pt idx="9650">
                  <c:v>191.508578</c:v>
                </c:pt>
                <c:pt idx="9651">
                  <c:v>191.52842400000003</c:v>
                </c:pt>
                <c:pt idx="9652">
                  <c:v>191.548269</c:v>
                </c:pt>
                <c:pt idx="9653">
                  <c:v>191.56811400000001</c:v>
                </c:pt>
                <c:pt idx="9654">
                  <c:v>191.58796000000001</c:v>
                </c:pt>
                <c:pt idx="9655">
                  <c:v>191.60780499999998</c:v>
                </c:pt>
                <c:pt idx="9656">
                  <c:v>191.62765099999999</c:v>
                </c:pt>
                <c:pt idx="9657">
                  <c:v>191.64749599999999</c:v>
                </c:pt>
                <c:pt idx="9658">
                  <c:v>191.66734200000002</c:v>
                </c:pt>
                <c:pt idx="9659">
                  <c:v>191.68718700000002</c:v>
                </c:pt>
                <c:pt idx="9660">
                  <c:v>191.707033</c:v>
                </c:pt>
                <c:pt idx="9661">
                  <c:v>191.726878</c:v>
                </c:pt>
                <c:pt idx="9662">
                  <c:v>191.74672399999997</c:v>
                </c:pt>
                <c:pt idx="9663">
                  <c:v>191.76656899999998</c:v>
                </c:pt>
                <c:pt idx="9664">
                  <c:v>191.78641400000001</c:v>
                </c:pt>
                <c:pt idx="9665">
                  <c:v>191.80626000000001</c:v>
                </c:pt>
                <c:pt idx="9666">
                  <c:v>191.82610500000001</c:v>
                </c:pt>
                <c:pt idx="9667">
                  <c:v>191.84595099999999</c:v>
                </c:pt>
                <c:pt idx="9668">
                  <c:v>191.86579599999999</c:v>
                </c:pt>
                <c:pt idx="9669">
                  <c:v>191.88564200000002</c:v>
                </c:pt>
                <c:pt idx="9670">
                  <c:v>191.90548700000002</c:v>
                </c:pt>
                <c:pt idx="9671">
                  <c:v>191.92533300000002</c:v>
                </c:pt>
                <c:pt idx="9672">
                  <c:v>191.945178</c:v>
                </c:pt>
                <c:pt idx="9673">
                  <c:v>191.965023</c:v>
                </c:pt>
                <c:pt idx="9674">
                  <c:v>191.984869</c:v>
                </c:pt>
                <c:pt idx="9675">
                  <c:v>192.00471399999998</c:v>
                </c:pt>
                <c:pt idx="9676">
                  <c:v>192.02455999999998</c:v>
                </c:pt>
                <c:pt idx="9677">
                  <c:v>192.04440499999998</c:v>
                </c:pt>
                <c:pt idx="9678">
                  <c:v>192.06425099999998</c:v>
                </c:pt>
                <c:pt idx="9679">
                  <c:v>192.08409599999999</c:v>
                </c:pt>
                <c:pt idx="9680">
                  <c:v>192.10394199999999</c:v>
                </c:pt>
                <c:pt idx="9681">
                  <c:v>192.12378699999999</c:v>
                </c:pt>
                <c:pt idx="9682">
                  <c:v>192.14363299999997</c:v>
                </c:pt>
                <c:pt idx="9683">
                  <c:v>192.163478</c:v>
                </c:pt>
                <c:pt idx="9684">
                  <c:v>192.183323</c:v>
                </c:pt>
                <c:pt idx="9685">
                  <c:v>192.20316899999997</c:v>
                </c:pt>
                <c:pt idx="9686">
                  <c:v>192.22301399999998</c:v>
                </c:pt>
                <c:pt idx="9687">
                  <c:v>192.24285999999998</c:v>
                </c:pt>
                <c:pt idx="9688">
                  <c:v>192.26270499999998</c:v>
                </c:pt>
                <c:pt idx="9689">
                  <c:v>192.28255099999998</c:v>
                </c:pt>
                <c:pt idx="9690">
                  <c:v>192.30239600000002</c:v>
                </c:pt>
                <c:pt idx="9691">
                  <c:v>192.32224200000005</c:v>
                </c:pt>
                <c:pt idx="9692">
                  <c:v>192.34208700000002</c:v>
                </c:pt>
                <c:pt idx="9693">
                  <c:v>192.36193200000002</c:v>
                </c:pt>
                <c:pt idx="9694">
                  <c:v>192.38177800000003</c:v>
                </c:pt>
                <c:pt idx="9695">
                  <c:v>192.401623</c:v>
                </c:pt>
                <c:pt idx="9696">
                  <c:v>192.42146900000003</c:v>
                </c:pt>
                <c:pt idx="9697">
                  <c:v>192.44131400000001</c:v>
                </c:pt>
                <c:pt idx="9698">
                  <c:v>192.46116000000001</c:v>
                </c:pt>
                <c:pt idx="9699">
                  <c:v>192.48100500000001</c:v>
                </c:pt>
                <c:pt idx="9700">
                  <c:v>192.50085099999998</c:v>
                </c:pt>
                <c:pt idx="9701">
                  <c:v>192.52069599999999</c:v>
                </c:pt>
                <c:pt idx="9702">
                  <c:v>192.54054199999999</c:v>
                </c:pt>
                <c:pt idx="9703">
                  <c:v>192.56038700000002</c:v>
                </c:pt>
                <c:pt idx="9704">
                  <c:v>192.58023200000002</c:v>
                </c:pt>
                <c:pt idx="9705">
                  <c:v>192.600078</c:v>
                </c:pt>
                <c:pt idx="9706">
                  <c:v>192.61992299999997</c:v>
                </c:pt>
                <c:pt idx="9707">
                  <c:v>192.63976899999997</c:v>
                </c:pt>
                <c:pt idx="9708">
                  <c:v>192.65961399999998</c:v>
                </c:pt>
                <c:pt idx="9709">
                  <c:v>192.67945999999998</c:v>
                </c:pt>
                <c:pt idx="9710">
                  <c:v>192.69930499999998</c:v>
                </c:pt>
                <c:pt idx="9711">
                  <c:v>192.71915099999995</c:v>
                </c:pt>
                <c:pt idx="9712">
                  <c:v>192.73899599999999</c:v>
                </c:pt>
                <c:pt idx="9713">
                  <c:v>192.75884200000002</c:v>
                </c:pt>
                <c:pt idx="9714">
                  <c:v>192.77868699999999</c:v>
                </c:pt>
                <c:pt idx="9715">
                  <c:v>192.79853199999999</c:v>
                </c:pt>
                <c:pt idx="9716">
                  <c:v>192.81837800000002</c:v>
                </c:pt>
                <c:pt idx="9717">
                  <c:v>192.83822300000003</c:v>
                </c:pt>
                <c:pt idx="9718">
                  <c:v>192.85806900000003</c:v>
                </c:pt>
                <c:pt idx="9719">
                  <c:v>192.877914</c:v>
                </c:pt>
                <c:pt idx="9720">
                  <c:v>192.89776000000001</c:v>
                </c:pt>
                <c:pt idx="9721">
                  <c:v>192.91760499999998</c:v>
                </c:pt>
                <c:pt idx="9722">
                  <c:v>192.93745100000001</c:v>
                </c:pt>
                <c:pt idx="9723">
                  <c:v>192.95729600000004</c:v>
                </c:pt>
                <c:pt idx="9724">
                  <c:v>192.97714100000002</c:v>
                </c:pt>
                <c:pt idx="9725">
                  <c:v>192.99698700000002</c:v>
                </c:pt>
                <c:pt idx="9726">
                  <c:v>193.01683199999999</c:v>
                </c:pt>
                <c:pt idx="9727">
                  <c:v>193.03667799999999</c:v>
                </c:pt>
                <c:pt idx="9728">
                  <c:v>193.056523</c:v>
                </c:pt>
                <c:pt idx="9729">
                  <c:v>193.076369</c:v>
                </c:pt>
                <c:pt idx="9730">
                  <c:v>193.096214</c:v>
                </c:pt>
                <c:pt idx="9731">
                  <c:v>193.11605999999998</c:v>
                </c:pt>
                <c:pt idx="9732">
                  <c:v>193.13590499999998</c:v>
                </c:pt>
                <c:pt idx="9733">
                  <c:v>193.15575099999998</c:v>
                </c:pt>
                <c:pt idx="9734">
                  <c:v>193.17559599999998</c:v>
                </c:pt>
                <c:pt idx="9735">
                  <c:v>193.19544100000002</c:v>
                </c:pt>
                <c:pt idx="9736">
                  <c:v>193.21528699999999</c:v>
                </c:pt>
                <c:pt idx="9737">
                  <c:v>193.23513199999999</c:v>
                </c:pt>
                <c:pt idx="9738">
                  <c:v>193.25497799999999</c:v>
                </c:pt>
                <c:pt idx="9739">
                  <c:v>193.27482299999997</c:v>
                </c:pt>
                <c:pt idx="9740">
                  <c:v>193.29466899999997</c:v>
                </c:pt>
                <c:pt idx="9741">
                  <c:v>193.31451399999997</c:v>
                </c:pt>
                <c:pt idx="9742">
                  <c:v>193.33436</c:v>
                </c:pt>
                <c:pt idx="9743">
                  <c:v>193.35420500000001</c:v>
                </c:pt>
                <c:pt idx="9744">
                  <c:v>193.37404999999998</c:v>
                </c:pt>
                <c:pt idx="9745">
                  <c:v>193.39389600000001</c:v>
                </c:pt>
                <c:pt idx="9746">
                  <c:v>193.41374099999999</c:v>
                </c:pt>
                <c:pt idx="9747">
                  <c:v>193.43358699999999</c:v>
                </c:pt>
                <c:pt idx="9748">
                  <c:v>193.45343200000002</c:v>
                </c:pt>
                <c:pt idx="9749">
                  <c:v>193.47327799999999</c:v>
                </c:pt>
                <c:pt idx="9750">
                  <c:v>193.493123</c:v>
                </c:pt>
                <c:pt idx="9751">
                  <c:v>193.512969</c:v>
                </c:pt>
                <c:pt idx="9752">
                  <c:v>193.532814</c:v>
                </c:pt>
                <c:pt idx="9753">
                  <c:v>193.55266</c:v>
                </c:pt>
                <c:pt idx="9754">
                  <c:v>193.57250499999998</c:v>
                </c:pt>
                <c:pt idx="9755">
                  <c:v>193.59235000000001</c:v>
                </c:pt>
                <c:pt idx="9756">
                  <c:v>193.61219600000001</c:v>
                </c:pt>
                <c:pt idx="9757">
                  <c:v>193.63204100000002</c:v>
                </c:pt>
                <c:pt idx="9758">
                  <c:v>193.65188700000002</c:v>
                </c:pt>
                <c:pt idx="9759">
                  <c:v>193.67173199999999</c:v>
                </c:pt>
                <c:pt idx="9760">
                  <c:v>193.69157799999999</c:v>
                </c:pt>
                <c:pt idx="9761">
                  <c:v>193.711423</c:v>
                </c:pt>
                <c:pt idx="9762">
                  <c:v>193.731269</c:v>
                </c:pt>
                <c:pt idx="9763">
                  <c:v>193.751114</c:v>
                </c:pt>
                <c:pt idx="9764">
                  <c:v>193.77095899999998</c:v>
                </c:pt>
                <c:pt idx="9765">
                  <c:v>193.79080499999998</c:v>
                </c:pt>
                <c:pt idx="9766">
                  <c:v>193.81064999999998</c:v>
                </c:pt>
                <c:pt idx="9767">
                  <c:v>193.83049600000004</c:v>
                </c:pt>
                <c:pt idx="9768">
                  <c:v>193.85034100000004</c:v>
                </c:pt>
                <c:pt idx="9769">
                  <c:v>193.87018700000002</c:v>
                </c:pt>
                <c:pt idx="9770">
                  <c:v>193.89003200000002</c:v>
                </c:pt>
                <c:pt idx="9771">
                  <c:v>193.90987799999999</c:v>
                </c:pt>
                <c:pt idx="9772">
                  <c:v>193.929723</c:v>
                </c:pt>
                <c:pt idx="9773">
                  <c:v>193.94956899999997</c:v>
                </c:pt>
                <c:pt idx="9774">
                  <c:v>193.969414</c:v>
                </c:pt>
                <c:pt idx="9775">
                  <c:v>193.989259</c:v>
                </c:pt>
                <c:pt idx="9776">
                  <c:v>194.00910499999998</c:v>
                </c:pt>
                <c:pt idx="9777">
                  <c:v>194.02895000000001</c:v>
                </c:pt>
                <c:pt idx="9778">
                  <c:v>194.04879600000001</c:v>
                </c:pt>
                <c:pt idx="9779">
                  <c:v>194.06864100000001</c:v>
                </c:pt>
                <c:pt idx="9780">
                  <c:v>194.08848700000004</c:v>
                </c:pt>
                <c:pt idx="9781">
                  <c:v>194.10833200000002</c:v>
                </c:pt>
                <c:pt idx="9782">
                  <c:v>194.12817800000002</c:v>
                </c:pt>
                <c:pt idx="9783">
                  <c:v>194.14802299999999</c:v>
                </c:pt>
                <c:pt idx="9784">
                  <c:v>194.167868</c:v>
                </c:pt>
                <c:pt idx="9785">
                  <c:v>194.187714</c:v>
                </c:pt>
                <c:pt idx="9786">
                  <c:v>194.20755899999997</c:v>
                </c:pt>
                <c:pt idx="9787">
                  <c:v>194.227405</c:v>
                </c:pt>
                <c:pt idx="9788">
                  <c:v>194.24724999999998</c:v>
                </c:pt>
                <c:pt idx="9789">
                  <c:v>194.26709600000001</c:v>
                </c:pt>
                <c:pt idx="9790">
                  <c:v>194.28694100000001</c:v>
                </c:pt>
                <c:pt idx="9791">
                  <c:v>194.30678700000001</c:v>
                </c:pt>
                <c:pt idx="9792">
                  <c:v>194.32663200000002</c:v>
                </c:pt>
                <c:pt idx="9793">
                  <c:v>194.34647800000002</c:v>
                </c:pt>
                <c:pt idx="9794">
                  <c:v>194.36632300000002</c:v>
                </c:pt>
                <c:pt idx="9795">
                  <c:v>194.38616800000003</c:v>
                </c:pt>
                <c:pt idx="9796">
                  <c:v>194.406014</c:v>
                </c:pt>
                <c:pt idx="9797">
                  <c:v>194.425859</c:v>
                </c:pt>
                <c:pt idx="9798">
                  <c:v>194.44570499999998</c:v>
                </c:pt>
                <c:pt idx="9799">
                  <c:v>194.46554999999998</c:v>
                </c:pt>
                <c:pt idx="9800">
                  <c:v>194.48539600000004</c:v>
                </c:pt>
                <c:pt idx="9801">
                  <c:v>194.50524100000001</c:v>
                </c:pt>
                <c:pt idx="9802">
                  <c:v>194.52508700000001</c:v>
                </c:pt>
                <c:pt idx="9803">
                  <c:v>194.54493199999999</c:v>
                </c:pt>
                <c:pt idx="9804">
                  <c:v>194.56477699999999</c:v>
                </c:pt>
                <c:pt idx="9805">
                  <c:v>194.58462299999999</c:v>
                </c:pt>
                <c:pt idx="9806">
                  <c:v>194.604468</c:v>
                </c:pt>
                <c:pt idx="9807">
                  <c:v>194.624314</c:v>
                </c:pt>
                <c:pt idx="9808">
                  <c:v>194.64415899999997</c:v>
                </c:pt>
                <c:pt idx="9809">
                  <c:v>194.66400499999997</c:v>
                </c:pt>
                <c:pt idx="9810">
                  <c:v>194.68384999999998</c:v>
                </c:pt>
                <c:pt idx="9811">
                  <c:v>194.70369599999998</c:v>
                </c:pt>
                <c:pt idx="9812">
                  <c:v>194.72354099999998</c:v>
                </c:pt>
                <c:pt idx="9813">
                  <c:v>194.74338699999998</c:v>
                </c:pt>
                <c:pt idx="9814">
                  <c:v>194.76323199999999</c:v>
                </c:pt>
                <c:pt idx="9815">
                  <c:v>194.78307699999999</c:v>
                </c:pt>
                <c:pt idx="9816">
                  <c:v>194.80292300000002</c:v>
                </c:pt>
                <c:pt idx="9817">
                  <c:v>194.82276800000002</c:v>
                </c:pt>
                <c:pt idx="9818">
                  <c:v>194.842614</c:v>
                </c:pt>
                <c:pt idx="9819">
                  <c:v>194.86245900000003</c:v>
                </c:pt>
                <c:pt idx="9820">
                  <c:v>194.88230500000003</c:v>
                </c:pt>
                <c:pt idx="9821">
                  <c:v>194.90215000000001</c:v>
                </c:pt>
                <c:pt idx="9822">
                  <c:v>194.92199600000004</c:v>
                </c:pt>
                <c:pt idx="9823">
                  <c:v>194.94184100000001</c:v>
                </c:pt>
                <c:pt idx="9824">
                  <c:v>194.96168599999999</c:v>
                </c:pt>
                <c:pt idx="9825">
                  <c:v>194.98153200000002</c:v>
                </c:pt>
                <c:pt idx="9826">
                  <c:v>195.00137700000002</c:v>
                </c:pt>
                <c:pt idx="9827">
                  <c:v>195.02122300000002</c:v>
                </c:pt>
                <c:pt idx="9828">
                  <c:v>195.041068</c:v>
                </c:pt>
                <c:pt idx="9829">
                  <c:v>195.060914</c:v>
                </c:pt>
                <c:pt idx="9830">
                  <c:v>195.080759</c:v>
                </c:pt>
                <c:pt idx="9831">
                  <c:v>195.10060499999997</c:v>
                </c:pt>
                <c:pt idx="9832">
                  <c:v>195.12045000000001</c:v>
                </c:pt>
                <c:pt idx="9833">
                  <c:v>195.14029600000001</c:v>
                </c:pt>
                <c:pt idx="9834">
                  <c:v>195.16014100000001</c:v>
                </c:pt>
                <c:pt idx="9835">
                  <c:v>195.17998599999999</c:v>
                </c:pt>
                <c:pt idx="9836">
                  <c:v>195.19983199999999</c:v>
                </c:pt>
                <c:pt idx="9837">
                  <c:v>195.21967699999996</c:v>
                </c:pt>
                <c:pt idx="9838">
                  <c:v>195.23952299999996</c:v>
                </c:pt>
                <c:pt idx="9839">
                  <c:v>195.25936799999999</c:v>
                </c:pt>
                <c:pt idx="9840">
                  <c:v>195.27921399999997</c:v>
                </c:pt>
                <c:pt idx="9841">
                  <c:v>195.29905899999997</c:v>
                </c:pt>
                <c:pt idx="9842">
                  <c:v>195.318905</c:v>
                </c:pt>
                <c:pt idx="9843">
                  <c:v>195.33875</c:v>
                </c:pt>
                <c:pt idx="9844">
                  <c:v>195.35859500000001</c:v>
                </c:pt>
                <c:pt idx="9845">
                  <c:v>195.37844100000004</c:v>
                </c:pt>
                <c:pt idx="9846">
                  <c:v>195.39828600000004</c:v>
                </c:pt>
                <c:pt idx="9847">
                  <c:v>195.41813200000001</c:v>
                </c:pt>
                <c:pt idx="9848">
                  <c:v>195.43797700000002</c:v>
                </c:pt>
                <c:pt idx="9849">
                  <c:v>195.45782300000002</c:v>
                </c:pt>
                <c:pt idx="9850">
                  <c:v>195.47766799999999</c:v>
                </c:pt>
                <c:pt idx="9851">
                  <c:v>195.497514</c:v>
                </c:pt>
                <c:pt idx="9852">
                  <c:v>195.517359</c:v>
                </c:pt>
                <c:pt idx="9853">
                  <c:v>195.537205</c:v>
                </c:pt>
                <c:pt idx="9854">
                  <c:v>195.55705</c:v>
                </c:pt>
                <c:pt idx="9855">
                  <c:v>195.57689499999998</c:v>
                </c:pt>
                <c:pt idx="9856">
                  <c:v>195.59674100000001</c:v>
                </c:pt>
                <c:pt idx="9857">
                  <c:v>195.61658599999998</c:v>
                </c:pt>
                <c:pt idx="9858">
                  <c:v>195.63643200000001</c:v>
                </c:pt>
                <c:pt idx="9859">
                  <c:v>195.65627700000002</c:v>
                </c:pt>
                <c:pt idx="9860">
                  <c:v>195.67612299999999</c:v>
                </c:pt>
                <c:pt idx="9861">
                  <c:v>195.69596799999999</c:v>
                </c:pt>
                <c:pt idx="9862">
                  <c:v>195.71581399999997</c:v>
                </c:pt>
                <c:pt idx="9863">
                  <c:v>195.73565899999997</c:v>
                </c:pt>
                <c:pt idx="9864">
                  <c:v>195.75550399999997</c:v>
                </c:pt>
                <c:pt idx="9865">
                  <c:v>195.77534999999997</c:v>
                </c:pt>
                <c:pt idx="9866">
                  <c:v>195.79519499999998</c:v>
                </c:pt>
                <c:pt idx="9867">
                  <c:v>195.81504100000001</c:v>
                </c:pt>
                <c:pt idx="9868">
                  <c:v>195.83488600000001</c:v>
                </c:pt>
                <c:pt idx="9869">
                  <c:v>195.85473200000001</c:v>
                </c:pt>
                <c:pt idx="9870">
                  <c:v>195.87457699999999</c:v>
                </c:pt>
                <c:pt idx="9871">
                  <c:v>195.89442300000002</c:v>
                </c:pt>
                <c:pt idx="9872">
                  <c:v>195.91426799999999</c:v>
                </c:pt>
                <c:pt idx="9873">
                  <c:v>195.93411399999999</c:v>
                </c:pt>
                <c:pt idx="9874">
                  <c:v>195.953959</c:v>
                </c:pt>
                <c:pt idx="9875">
                  <c:v>195.97380399999997</c:v>
                </c:pt>
                <c:pt idx="9876">
                  <c:v>195.99364999999997</c:v>
                </c:pt>
                <c:pt idx="9877">
                  <c:v>196.01349499999998</c:v>
                </c:pt>
                <c:pt idx="9878">
                  <c:v>196.03334100000001</c:v>
                </c:pt>
                <c:pt idx="9879">
                  <c:v>196.05318600000001</c:v>
                </c:pt>
                <c:pt idx="9880">
                  <c:v>196.07303199999998</c:v>
                </c:pt>
                <c:pt idx="9881">
                  <c:v>196.09287700000002</c:v>
                </c:pt>
                <c:pt idx="9882">
                  <c:v>196.11272299999999</c:v>
                </c:pt>
                <c:pt idx="9883">
                  <c:v>196.13256799999999</c:v>
                </c:pt>
                <c:pt idx="9884">
                  <c:v>196.15241300000002</c:v>
                </c:pt>
                <c:pt idx="9885">
                  <c:v>196.172259</c:v>
                </c:pt>
                <c:pt idx="9886">
                  <c:v>196.192104</c:v>
                </c:pt>
                <c:pt idx="9887">
                  <c:v>196.21194999999997</c:v>
                </c:pt>
                <c:pt idx="9888">
                  <c:v>196.23179499999998</c:v>
                </c:pt>
                <c:pt idx="9889">
                  <c:v>196.25164100000001</c:v>
                </c:pt>
                <c:pt idx="9890">
                  <c:v>196.27148600000001</c:v>
                </c:pt>
                <c:pt idx="9891">
                  <c:v>196.29133200000001</c:v>
                </c:pt>
                <c:pt idx="9892">
                  <c:v>196.31117700000001</c:v>
                </c:pt>
                <c:pt idx="9893">
                  <c:v>196.33102300000002</c:v>
                </c:pt>
                <c:pt idx="9894">
                  <c:v>196.35086800000002</c:v>
                </c:pt>
                <c:pt idx="9895">
                  <c:v>196.37071299999999</c:v>
                </c:pt>
                <c:pt idx="9896">
                  <c:v>196.390559</c:v>
                </c:pt>
                <c:pt idx="9897">
                  <c:v>196.410404</c:v>
                </c:pt>
                <c:pt idx="9898">
                  <c:v>196.43025</c:v>
                </c:pt>
                <c:pt idx="9899">
                  <c:v>196.450095</c:v>
                </c:pt>
                <c:pt idx="9900">
                  <c:v>196.46994100000001</c:v>
                </c:pt>
                <c:pt idx="9901">
                  <c:v>196.48978600000001</c:v>
                </c:pt>
                <c:pt idx="9902">
                  <c:v>196.50963199999998</c:v>
                </c:pt>
                <c:pt idx="9903">
                  <c:v>196.52947700000001</c:v>
                </c:pt>
                <c:pt idx="9904">
                  <c:v>196.54932199999999</c:v>
                </c:pt>
                <c:pt idx="9905">
                  <c:v>196.56916799999999</c:v>
                </c:pt>
                <c:pt idx="9906">
                  <c:v>196.58901299999999</c:v>
                </c:pt>
                <c:pt idx="9907">
                  <c:v>196.608859</c:v>
                </c:pt>
                <c:pt idx="9908">
                  <c:v>196.628704</c:v>
                </c:pt>
                <c:pt idx="9909">
                  <c:v>196.64854999999997</c:v>
                </c:pt>
                <c:pt idx="9910">
                  <c:v>196.668395</c:v>
                </c:pt>
                <c:pt idx="9911">
                  <c:v>196.68824100000003</c:v>
                </c:pt>
                <c:pt idx="9912">
                  <c:v>196.70808600000001</c:v>
                </c:pt>
                <c:pt idx="9913">
                  <c:v>196.72793200000001</c:v>
                </c:pt>
                <c:pt idx="9914">
                  <c:v>196.74777699999999</c:v>
                </c:pt>
                <c:pt idx="9915">
                  <c:v>196.76762199999999</c:v>
                </c:pt>
                <c:pt idx="9916">
                  <c:v>196.78746800000002</c:v>
                </c:pt>
                <c:pt idx="9917">
                  <c:v>196.80731300000002</c:v>
                </c:pt>
                <c:pt idx="9918">
                  <c:v>196.82715900000002</c:v>
                </c:pt>
                <c:pt idx="9919">
                  <c:v>196.847004</c:v>
                </c:pt>
                <c:pt idx="9920">
                  <c:v>196.86685</c:v>
                </c:pt>
                <c:pt idx="9921">
                  <c:v>196.886695</c:v>
                </c:pt>
                <c:pt idx="9922">
                  <c:v>196.906541</c:v>
                </c:pt>
                <c:pt idx="9923">
                  <c:v>196.92638600000004</c:v>
                </c:pt>
                <c:pt idx="9924">
                  <c:v>196.94623100000001</c:v>
                </c:pt>
                <c:pt idx="9925">
                  <c:v>196.96607700000001</c:v>
                </c:pt>
                <c:pt idx="9926">
                  <c:v>196.98592200000002</c:v>
                </c:pt>
                <c:pt idx="9927">
                  <c:v>197.00576799999999</c:v>
                </c:pt>
                <c:pt idx="9928">
                  <c:v>197.02561299999999</c:v>
                </c:pt>
                <c:pt idx="9929">
                  <c:v>197.04545899999999</c:v>
                </c:pt>
                <c:pt idx="9930">
                  <c:v>197.065304</c:v>
                </c:pt>
                <c:pt idx="9931">
                  <c:v>197.08515</c:v>
                </c:pt>
                <c:pt idx="9932">
                  <c:v>197.10499499999997</c:v>
                </c:pt>
                <c:pt idx="9933">
                  <c:v>197.124841</c:v>
                </c:pt>
                <c:pt idx="9934">
                  <c:v>197.14468599999998</c:v>
                </c:pt>
                <c:pt idx="9935">
                  <c:v>197.16453099999998</c:v>
                </c:pt>
                <c:pt idx="9936">
                  <c:v>197.18437700000001</c:v>
                </c:pt>
                <c:pt idx="9937">
                  <c:v>197.20422199999999</c:v>
                </c:pt>
                <c:pt idx="9938">
                  <c:v>197.22406799999999</c:v>
                </c:pt>
                <c:pt idx="9939">
                  <c:v>197.24391299999996</c:v>
                </c:pt>
                <c:pt idx="9940">
                  <c:v>197.26375899999996</c:v>
                </c:pt>
                <c:pt idx="9941">
                  <c:v>197.28360399999997</c:v>
                </c:pt>
                <c:pt idx="9942">
                  <c:v>197.30345</c:v>
                </c:pt>
                <c:pt idx="9943">
                  <c:v>197.323295</c:v>
                </c:pt>
                <c:pt idx="9944">
                  <c:v>197.343141</c:v>
                </c:pt>
                <c:pt idx="9945">
                  <c:v>197.36298600000003</c:v>
                </c:pt>
                <c:pt idx="9946">
                  <c:v>197.38283100000004</c:v>
                </c:pt>
                <c:pt idx="9947">
                  <c:v>197.40267700000001</c:v>
                </c:pt>
                <c:pt idx="9948">
                  <c:v>197.42252200000001</c:v>
                </c:pt>
                <c:pt idx="9949">
                  <c:v>197.44236800000002</c:v>
                </c:pt>
                <c:pt idx="9950">
                  <c:v>197.46221300000002</c:v>
                </c:pt>
                <c:pt idx="9951">
                  <c:v>197.48205900000002</c:v>
                </c:pt>
                <c:pt idx="9952">
                  <c:v>197.501904</c:v>
                </c:pt>
                <c:pt idx="9953">
                  <c:v>197.52175</c:v>
                </c:pt>
                <c:pt idx="9954">
                  <c:v>197.54159499999997</c:v>
                </c:pt>
                <c:pt idx="9955">
                  <c:v>197.56144000000003</c:v>
                </c:pt>
                <c:pt idx="9956">
                  <c:v>197.58128600000003</c:v>
                </c:pt>
                <c:pt idx="9957">
                  <c:v>197.60113100000001</c:v>
                </c:pt>
                <c:pt idx="9958">
                  <c:v>197.62097700000001</c:v>
                </c:pt>
                <c:pt idx="9959">
                  <c:v>197.64082199999999</c:v>
                </c:pt>
                <c:pt idx="9960">
                  <c:v>197.66066799999999</c:v>
                </c:pt>
                <c:pt idx="9961">
                  <c:v>197.68051299999999</c:v>
                </c:pt>
                <c:pt idx="9962">
                  <c:v>197.70035899999999</c:v>
                </c:pt>
                <c:pt idx="9963">
                  <c:v>197.720204</c:v>
                </c:pt>
                <c:pt idx="9964">
                  <c:v>197.74004999999997</c:v>
                </c:pt>
                <c:pt idx="9965">
                  <c:v>197.75989499999997</c:v>
                </c:pt>
                <c:pt idx="9966">
                  <c:v>197.77973999999998</c:v>
                </c:pt>
                <c:pt idx="9967">
                  <c:v>197.79958599999998</c:v>
                </c:pt>
                <c:pt idx="9968">
                  <c:v>197.81943100000001</c:v>
                </c:pt>
                <c:pt idx="9969">
                  <c:v>197.83927700000001</c:v>
                </c:pt>
                <c:pt idx="9970">
                  <c:v>197.85912200000001</c:v>
                </c:pt>
                <c:pt idx="9971">
                  <c:v>197.87896800000001</c:v>
                </c:pt>
                <c:pt idx="9972">
                  <c:v>197.89881300000002</c:v>
                </c:pt>
                <c:pt idx="9973">
                  <c:v>197.91865899999999</c:v>
                </c:pt>
                <c:pt idx="9974">
                  <c:v>197.93850399999999</c:v>
                </c:pt>
                <c:pt idx="9975">
                  <c:v>197.95834900000006</c:v>
                </c:pt>
                <c:pt idx="9976">
                  <c:v>197.978195</c:v>
                </c:pt>
                <c:pt idx="9977">
                  <c:v>197.99804000000003</c:v>
                </c:pt>
                <c:pt idx="9978">
                  <c:v>198.017886</c:v>
                </c:pt>
                <c:pt idx="9979">
                  <c:v>198.03773100000001</c:v>
                </c:pt>
                <c:pt idx="9980">
                  <c:v>198.05757700000001</c:v>
                </c:pt>
                <c:pt idx="9981">
                  <c:v>198.07742200000001</c:v>
                </c:pt>
                <c:pt idx="9982">
                  <c:v>198.09726800000001</c:v>
                </c:pt>
                <c:pt idx="9983">
                  <c:v>198.11711299999999</c:v>
                </c:pt>
                <c:pt idx="9984">
                  <c:v>198.13695899999999</c:v>
                </c:pt>
                <c:pt idx="9985">
                  <c:v>198.15680399999999</c:v>
                </c:pt>
                <c:pt idx="9986">
                  <c:v>198.176649</c:v>
                </c:pt>
                <c:pt idx="9987">
                  <c:v>198.196495</c:v>
                </c:pt>
                <c:pt idx="9988">
                  <c:v>198.21634</c:v>
                </c:pt>
                <c:pt idx="9989">
                  <c:v>198.236186</c:v>
                </c:pt>
                <c:pt idx="9990">
                  <c:v>198.25603100000001</c:v>
                </c:pt>
                <c:pt idx="9991">
                  <c:v>198.27587699999998</c:v>
                </c:pt>
                <c:pt idx="9992">
                  <c:v>198.29572199999998</c:v>
                </c:pt>
                <c:pt idx="9993">
                  <c:v>198.31556799999998</c:v>
                </c:pt>
                <c:pt idx="9994">
                  <c:v>198.33541300000002</c:v>
                </c:pt>
                <c:pt idx="9995">
                  <c:v>198.35525800000002</c:v>
                </c:pt>
                <c:pt idx="9996">
                  <c:v>198.37510399999999</c:v>
                </c:pt>
                <c:pt idx="9997">
                  <c:v>198.39494900000003</c:v>
                </c:pt>
                <c:pt idx="9998">
                  <c:v>198.41479499999997</c:v>
                </c:pt>
                <c:pt idx="9999">
                  <c:v>198.43464</c:v>
                </c:pt>
                <c:pt idx="10000">
                  <c:v>198.45448600000003</c:v>
                </c:pt>
                <c:pt idx="10001">
                  <c:v>198.47433100000001</c:v>
                </c:pt>
                <c:pt idx="10002">
                  <c:v>198.49417700000001</c:v>
                </c:pt>
                <c:pt idx="10003">
                  <c:v>198.51402199999998</c:v>
                </c:pt>
                <c:pt idx="10004">
                  <c:v>198.53386799999998</c:v>
                </c:pt>
                <c:pt idx="10005">
                  <c:v>198.55371299999999</c:v>
                </c:pt>
                <c:pt idx="10006">
                  <c:v>198.57355799999996</c:v>
                </c:pt>
                <c:pt idx="10007">
                  <c:v>198.59340399999999</c:v>
                </c:pt>
                <c:pt idx="10008">
                  <c:v>198.613249</c:v>
                </c:pt>
                <c:pt idx="10009">
                  <c:v>198.63309499999997</c:v>
                </c:pt>
                <c:pt idx="10010">
                  <c:v>198.65294000000003</c:v>
                </c:pt>
                <c:pt idx="10011">
                  <c:v>198.672786</c:v>
                </c:pt>
                <c:pt idx="10012">
                  <c:v>198.69263100000001</c:v>
                </c:pt>
                <c:pt idx="10013">
                  <c:v>198.71247700000001</c:v>
                </c:pt>
                <c:pt idx="10014">
                  <c:v>198.73232200000001</c:v>
                </c:pt>
                <c:pt idx="10015">
                  <c:v>198.75216700000001</c:v>
                </c:pt>
                <c:pt idx="10016">
                  <c:v>198.77201299999999</c:v>
                </c:pt>
                <c:pt idx="10017">
                  <c:v>198.79185799999999</c:v>
                </c:pt>
                <c:pt idx="10018">
                  <c:v>198.81170399999999</c:v>
                </c:pt>
                <c:pt idx="10019">
                  <c:v>198.83154900000002</c:v>
                </c:pt>
                <c:pt idx="10020">
                  <c:v>198.85139500000002</c:v>
                </c:pt>
                <c:pt idx="10021">
                  <c:v>198.87124000000003</c:v>
                </c:pt>
                <c:pt idx="10022">
                  <c:v>198.89108600000003</c:v>
                </c:pt>
                <c:pt idx="10023">
                  <c:v>198.91093100000001</c:v>
                </c:pt>
                <c:pt idx="10024">
                  <c:v>198.93077700000001</c:v>
                </c:pt>
                <c:pt idx="10025">
                  <c:v>198.95062200000001</c:v>
                </c:pt>
                <c:pt idx="10026">
                  <c:v>198.97046700000001</c:v>
                </c:pt>
                <c:pt idx="10027">
                  <c:v>198.99031300000001</c:v>
                </c:pt>
                <c:pt idx="10028">
                  <c:v>199.01015799999999</c:v>
                </c:pt>
                <c:pt idx="10029">
                  <c:v>199.03000399999999</c:v>
                </c:pt>
                <c:pt idx="10030">
                  <c:v>199.04984899999999</c:v>
                </c:pt>
                <c:pt idx="10031">
                  <c:v>199.06969499999997</c:v>
                </c:pt>
                <c:pt idx="10032">
                  <c:v>199.08954</c:v>
                </c:pt>
                <c:pt idx="10033">
                  <c:v>199.109386</c:v>
                </c:pt>
                <c:pt idx="10034">
                  <c:v>199.129231</c:v>
                </c:pt>
                <c:pt idx="10035">
                  <c:v>199.14907599999998</c:v>
                </c:pt>
                <c:pt idx="10036">
                  <c:v>199.16892200000001</c:v>
                </c:pt>
                <c:pt idx="10037">
                  <c:v>199.18876700000001</c:v>
                </c:pt>
                <c:pt idx="10038">
                  <c:v>199.20861299999999</c:v>
                </c:pt>
                <c:pt idx="10039">
                  <c:v>199.22845800000002</c:v>
                </c:pt>
                <c:pt idx="10040">
                  <c:v>199.24830399999999</c:v>
                </c:pt>
                <c:pt idx="10041">
                  <c:v>199.26814900000002</c:v>
                </c:pt>
                <c:pt idx="10042">
                  <c:v>199.287995</c:v>
                </c:pt>
                <c:pt idx="10043">
                  <c:v>199.30784000000003</c:v>
                </c:pt>
                <c:pt idx="10044">
                  <c:v>199.32768600000003</c:v>
                </c:pt>
                <c:pt idx="10045">
                  <c:v>199.347531</c:v>
                </c:pt>
                <c:pt idx="10046">
                  <c:v>199.36737600000004</c:v>
                </c:pt>
                <c:pt idx="10047">
                  <c:v>199.38722200000004</c:v>
                </c:pt>
                <c:pt idx="10048">
                  <c:v>199.40706700000001</c:v>
                </c:pt>
                <c:pt idx="10049">
                  <c:v>199.42691300000001</c:v>
                </c:pt>
                <c:pt idx="10050">
                  <c:v>199.44675799999999</c:v>
                </c:pt>
                <c:pt idx="10051">
                  <c:v>199.46660399999999</c:v>
                </c:pt>
                <c:pt idx="10052">
                  <c:v>199.48644900000005</c:v>
                </c:pt>
                <c:pt idx="10053">
                  <c:v>199.50629499999999</c:v>
                </c:pt>
                <c:pt idx="10054">
                  <c:v>199.52614000000003</c:v>
                </c:pt>
                <c:pt idx="10055">
                  <c:v>199.54598499999997</c:v>
                </c:pt>
                <c:pt idx="10056">
                  <c:v>199.565831</c:v>
                </c:pt>
                <c:pt idx="10057">
                  <c:v>199.58567600000001</c:v>
                </c:pt>
                <c:pt idx="10058">
                  <c:v>199.60552199999998</c:v>
                </c:pt>
                <c:pt idx="10059">
                  <c:v>199.62536700000001</c:v>
                </c:pt>
                <c:pt idx="10060">
                  <c:v>199.64521299999998</c:v>
                </c:pt>
                <c:pt idx="10061">
                  <c:v>199.66505799999999</c:v>
                </c:pt>
                <c:pt idx="10062">
                  <c:v>199.68490399999999</c:v>
                </c:pt>
                <c:pt idx="10063">
                  <c:v>199.70474899999999</c:v>
                </c:pt>
                <c:pt idx="10064">
                  <c:v>199.72459499999997</c:v>
                </c:pt>
                <c:pt idx="10065">
                  <c:v>199.74444</c:v>
                </c:pt>
                <c:pt idx="10066">
                  <c:v>199.76428499999997</c:v>
                </c:pt>
                <c:pt idx="10067">
                  <c:v>199.784131</c:v>
                </c:pt>
                <c:pt idx="10068">
                  <c:v>199.80397600000001</c:v>
                </c:pt>
                <c:pt idx="10069">
                  <c:v>199.82382200000001</c:v>
                </c:pt>
                <c:pt idx="10070">
                  <c:v>199.84366699999998</c:v>
                </c:pt>
                <c:pt idx="10071">
                  <c:v>199.86351299999998</c:v>
                </c:pt>
                <c:pt idx="10072">
                  <c:v>199.88335800000002</c:v>
                </c:pt>
                <c:pt idx="10073">
                  <c:v>199.90320399999999</c:v>
                </c:pt>
                <c:pt idx="10074">
                  <c:v>199.92304900000002</c:v>
                </c:pt>
                <c:pt idx="10075">
                  <c:v>199.942894</c:v>
                </c:pt>
                <c:pt idx="10076">
                  <c:v>199.96274000000003</c:v>
                </c:pt>
                <c:pt idx="10077">
                  <c:v>199.982585</c:v>
                </c:pt>
                <c:pt idx="10078">
                  <c:v>200.00243100000003</c:v>
                </c:pt>
                <c:pt idx="10079">
                  <c:v>200.02227600000003</c:v>
                </c:pt>
                <c:pt idx="10080">
                  <c:v>200.04212200000001</c:v>
                </c:pt>
                <c:pt idx="10081">
                  <c:v>200.06196700000001</c:v>
                </c:pt>
                <c:pt idx="10082">
                  <c:v>200.08181300000001</c:v>
                </c:pt>
                <c:pt idx="10083">
                  <c:v>200.10165799999999</c:v>
                </c:pt>
                <c:pt idx="10084">
                  <c:v>200.12150399999999</c:v>
                </c:pt>
                <c:pt idx="10085">
                  <c:v>200.14134900000002</c:v>
                </c:pt>
                <c:pt idx="10086">
                  <c:v>200.16119399999999</c:v>
                </c:pt>
                <c:pt idx="10087">
                  <c:v>200.18104000000002</c:v>
                </c:pt>
                <c:pt idx="10088">
                  <c:v>200.20088499999997</c:v>
                </c:pt>
                <c:pt idx="10089">
                  <c:v>200.220731</c:v>
                </c:pt>
                <c:pt idx="10090">
                  <c:v>200.24057599999998</c:v>
                </c:pt>
                <c:pt idx="10091">
                  <c:v>200.26042200000001</c:v>
                </c:pt>
                <c:pt idx="10092">
                  <c:v>200.28026700000001</c:v>
                </c:pt>
                <c:pt idx="10093">
                  <c:v>200.30011300000001</c:v>
                </c:pt>
                <c:pt idx="10094">
                  <c:v>200.31995799999999</c:v>
                </c:pt>
                <c:pt idx="10095">
                  <c:v>200.33980299999999</c:v>
                </c:pt>
                <c:pt idx="10096">
                  <c:v>200.35964900000002</c:v>
                </c:pt>
                <c:pt idx="10097">
                  <c:v>200.37949399999999</c:v>
                </c:pt>
                <c:pt idx="10098">
                  <c:v>200.39934000000002</c:v>
                </c:pt>
                <c:pt idx="10099">
                  <c:v>200.41918499999997</c:v>
                </c:pt>
                <c:pt idx="10100">
                  <c:v>200.439031</c:v>
                </c:pt>
                <c:pt idx="10101">
                  <c:v>200.45887600000003</c:v>
                </c:pt>
                <c:pt idx="10102">
                  <c:v>200.478722</c:v>
                </c:pt>
                <c:pt idx="10103">
                  <c:v>200.49856700000001</c:v>
                </c:pt>
                <c:pt idx="10104">
                  <c:v>200.51841300000001</c:v>
                </c:pt>
                <c:pt idx="10105">
                  <c:v>200.53825800000001</c:v>
                </c:pt>
                <c:pt idx="10106">
                  <c:v>200.55810300000002</c:v>
                </c:pt>
                <c:pt idx="10107">
                  <c:v>200.57794900000002</c:v>
                </c:pt>
                <c:pt idx="10108">
                  <c:v>200.59779399999999</c:v>
                </c:pt>
                <c:pt idx="10109">
                  <c:v>200.61763999999999</c:v>
                </c:pt>
                <c:pt idx="10110">
                  <c:v>200.637485</c:v>
                </c:pt>
                <c:pt idx="10111">
                  <c:v>200.65733100000003</c:v>
                </c:pt>
                <c:pt idx="10112">
                  <c:v>200.677176</c:v>
                </c:pt>
                <c:pt idx="10113">
                  <c:v>200.697022</c:v>
                </c:pt>
                <c:pt idx="10114">
                  <c:v>200.71686699999998</c:v>
                </c:pt>
                <c:pt idx="10115">
                  <c:v>200.73671199999998</c:v>
                </c:pt>
                <c:pt idx="10116">
                  <c:v>200.75655799999998</c:v>
                </c:pt>
                <c:pt idx="10117">
                  <c:v>200.77640299999999</c:v>
                </c:pt>
                <c:pt idx="10118">
                  <c:v>200.79624900000002</c:v>
                </c:pt>
                <c:pt idx="10119">
                  <c:v>200.81609399999999</c:v>
                </c:pt>
                <c:pt idx="10120">
                  <c:v>200.83594000000002</c:v>
                </c:pt>
                <c:pt idx="10121">
                  <c:v>200.855785</c:v>
                </c:pt>
                <c:pt idx="10122">
                  <c:v>200.875631</c:v>
                </c:pt>
                <c:pt idx="10123">
                  <c:v>200.89547600000003</c:v>
                </c:pt>
                <c:pt idx="10124">
                  <c:v>200.915322</c:v>
                </c:pt>
                <c:pt idx="10125">
                  <c:v>200.93516700000001</c:v>
                </c:pt>
                <c:pt idx="10126">
                  <c:v>200.95501200000001</c:v>
                </c:pt>
                <c:pt idx="10127">
                  <c:v>200.97485799999998</c:v>
                </c:pt>
                <c:pt idx="10128">
                  <c:v>200.99470299999999</c:v>
                </c:pt>
                <c:pt idx="10129">
                  <c:v>201.01454899999999</c:v>
                </c:pt>
                <c:pt idx="10130">
                  <c:v>201.03439399999999</c:v>
                </c:pt>
                <c:pt idx="10131">
                  <c:v>201.05424000000002</c:v>
                </c:pt>
                <c:pt idx="10132">
                  <c:v>201.07408499999997</c:v>
                </c:pt>
                <c:pt idx="10133">
                  <c:v>201.093931</c:v>
                </c:pt>
                <c:pt idx="10134">
                  <c:v>201.11377599999997</c:v>
                </c:pt>
                <c:pt idx="10135">
                  <c:v>201.13362099999998</c:v>
                </c:pt>
                <c:pt idx="10136">
                  <c:v>201.15346700000001</c:v>
                </c:pt>
                <c:pt idx="10137">
                  <c:v>201.17331199999998</c:v>
                </c:pt>
                <c:pt idx="10138">
                  <c:v>201.19315799999998</c:v>
                </c:pt>
                <c:pt idx="10139">
                  <c:v>201.21300299999996</c:v>
                </c:pt>
                <c:pt idx="10140">
                  <c:v>201.23284900000002</c:v>
                </c:pt>
                <c:pt idx="10141">
                  <c:v>201.25269399999999</c:v>
                </c:pt>
                <c:pt idx="10142">
                  <c:v>201.27253999999999</c:v>
                </c:pt>
                <c:pt idx="10143">
                  <c:v>201.292385</c:v>
                </c:pt>
                <c:pt idx="10144">
                  <c:v>201.31223100000003</c:v>
                </c:pt>
                <c:pt idx="10145">
                  <c:v>201.33207600000003</c:v>
                </c:pt>
                <c:pt idx="10146">
                  <c:v>201.35192100000003</c:v>
                </c:pt>
                <c:pt idx="10147">
                  <c:v>201.37176700000001</c:v>
                </c:pt>
                <c:pt idx="10148">
                  <c:v>201.39161200000001</c:v>
                </c:pt>
                <c:pt idx="10149">
                  <c:v>201.41145800000001</c:v>
                </c:pt>
                <c:pt idx="10150">
                  <c:v>201.43130300000001</c:v>
                </c:pt>
                <c:pt idx="10151">
                  <c:v>201.45114900000004</c:v>
                </c:pt>
                <c:pt idx="10152">
                  <c:v>201.47099399999999</c:v>
                </c:pt>
                <c:pt idx="10153">
                  <c:v>201.49084000000002</c:v>
                </c:pt>
                <c:pt idx="10154">
                  <c:v>201.51068499999997</c:v>
                </c:pt>
                <c:pt idx="10155">
                  <c:v>201.53053</c:v>
                </c:pt>
                <c:pt idx="10156">
                  <c:v>201.55037600000003</c:v>
                </c:pt>
                <c:pt idx="10157">
                  <c:v>201.570221</c:v>
                </c:pt>
                <c:pt idx="10158">
                  <c:v>201.590067</c:v>
                </c:pt>
                <c:pt idx="10159">
                  <c:v>201.60991199999998</c:v>
                </c:pt>
                <c:pt idx="10160">
                  <c:v>201.62975799999998</c:v>
                </c:pt>
                <c:pt idx="10161">
                  <c:v>201.64960299999996</c:v>
                </c:pt>
                <c:pt idx="10162">
                  <c:v>201.66944900000001</c:v>
                </c:pt>
                <c:pt idx="10163">
                  <c:v>201.68929399999999</c:v>
                </c:pt>
                <c:pt idx="10164">
                  <c:v>201.70913999999999</c:v>
                </c:pt>
                <c:pt idx="10165">
                  <c:v>201.72898499999999</c:v>
                </c:pt>
                <c:pt idx="10166">
                  <c:v>201.74883</c:v>
                </c:pt>
                <c:pt idx="10167">
                  <c:v>201.768676</c:v>
                </c:pt>
                <c:pt idx="10168">
                  <c:v>201.788521</c:v>
                </c:pt>
                <c:pt idx="10169">
                  <c:v>201.80836700000003</c:v>
                </c:pt>
                <c:pt idx="10170">
                  <c:v>201.82821200000004</c:v>
                </c:pt>
                <c:pt idx="10171">
                  <c:v>201.84805800000001</c:v>
                </c:pt>
                <c:pt idx="10172">
                  <c:v>201.86790300000001</c:v>
                </c:pt>
                <c:pt idx="10173">
                  <c:v>201.88774900000004</c:v>
                </c:pt>
                <c:pt idx="10174">
                  <c:v>201.90759399999999</c:v>
                </c:pt>
                <c:pt idx="10175">
                  <c:v>201.92744000000005</c:v>
                </c:pt>
                <c:pt idx="10176">
                  <c:v>201.94728499999999</c:v>
                </c:pt>
                <c:pt idx="10177">
                  <c:v>201.96713000000003</c:v>
                </c:pt>
                <c:pt idx="10178">
                  <c:v>201.98697600000003</c:v>
                </c:pt>
                <c:pt idx="10179">
                  <c:v>202.006821</c:v>
                </c:pt>
                <c:pt idx="10180">
                  <c:v>202.026667</c:v>
                </c:pt>
                <c:pt idx="10181">
                  <c:v>202.04651199999998</c:v>
                </c:pt>
                <c:pt idx="10182">
                  <c:v>202.06635800000001</c:v>
                </c:pt>
                <c:pt idx="10183">
                  <c:v>202.08620300000001</c:v>
                </c:pt>
                <c:pt idx="10184">
                  <c:v>202.10604900000001</c:v>
                </c:pt>
                <c:pt idx="10185">
                  <c:v>202.12589399999999</c:v>
                </c:pt>
                <c:pt idx="10186">
                  <c:v>202.14573899999999</c:v>
                </c:pt>
                <c:pt idx="10187">
                  <c:v>202.16558499999996</c:v>
                </c:pt>
                <c:pt idx="10188">
                  <c:v>202.18543000000003</c:v>
                </c:pt>
                <c:pt idx="10189">
                  <c:v>202.205276</c:v>
                </c:pt>
                <c:pt idx="10190">
                  <c:v>202.225121</c:v>
                </c:pt>
                <c:pt idx="10191">
                  <c:v>202.24496699999997</c:v>
                </c:pt>
                <c:pt idx="10192">
                  <c:v>202.26481199999998</c:v>
                </c:pt>
                <c:pt idx="10193">
                  <c:v>202.28465799999998</c:v>
                </c:pt>
                <c:pt idx="10194">
                  <c:v>202.30450299999998</c:v>
                </c:pt>
                <c:pt idx="10195">
                  <c:v>202.32434900000004</c:v>
                </c:pt>
                <c:pt idx="10196">
                  <c:v>202.34419399999999</c:v>
                </c:pt>
                <c:pt idx="10197">
                  <c:v>202.36403900000002</c:v>
                </c:pt>
                <c:pt idx="10198">
                  <c:v>202.38388499999999</c:v>
                </c:pt>
                <c:pt idx="10199">
                  <c:v>202.40373</c:v>
                </c:pt>
                <c:pt idx="10200">
                  <c:v>202.423576</c:v>
                </c:pt>
                <c:pt idx="10201">
                  <c:v>202.443421</c:v>
                </c:pt>
                <c:pt idx="10202">
                  <c:v>202.463267</c:v>
                </c:pt>
                <c:pt idx="10203">
                  <c:v>202.48311200000001</c:v>
                </c:pt>
                <c:pt idx="10204">
                  <c:v>202.50295800000001</c:v>
                </c:pt>
                <c:pt idx="10205">
                  <c:v>202.52280300000001</c:v>
                </c:pt>
                <c:pt idx="10206">
                  <c:v>202.54264800000001</c:v>
                </c:pt>
                <c:pt idx="10207">
                  <c:v>202.56249400000002</c:v>
                </c:pt>
                <c:pt idx="10208">
                  <c:v>202.58233900000005</c:v>
                </c:pt>
                <c:pt idx="10209">
                  <c:v>202.60218499999999</c:v>
                </c:pt>
                <c:pt idx="10210">
                  <c:v>202.62203000000002</c:v>
                </c:pt>
                <c:pt idx="10211">
                  <c:v>202.641876</c:v>
                </c:pt>
                <c:pt idx="10212">
                  <c:v>202.661721</c:v>
                </c:pt>
                <c:pt idx="10213">
                  <c:v>202.681567</c:v>
                </c:pt>
                <c:pt idx="10214">
                  <c:v>202.701412</c:v>
                </c:pt>
                <c:pt idx="10215">
                  <c:v>202.72125800000001</c:v>
                </c:pt>
                <c:pt idx="10216">
                  <c:v>202.74110299999998</c:v>
                </c:pt>
                <c:pt idx="10217">
                  <c:v>202.76094800000001</c:v>
                </c:pt>
                <c:pt idx="10218">
                  <c:v>202.78079399999999</c:v>
                </c:pt>
                <c:pt idx="10219">
                  <c:v>202.80063900000002</c:v>
                </c:pt>
                <c:pt idx="10220">
                  <c:v>202.82048500000002</c:v>
                </c:pt>
                <c:pt idx="10221">
                  <c:v>202.84033000000002</c:v>
                </c:pt>
                <c:pt idx="10222">
                  <c:v>202.86017600000002</c:v>
                </c:pt>
                <c:pt idx="10223">
                  <c:v>202.88002100000003</c:v>
                </c:pt>
                <c:pt idx="10224">
                  <c:v>202.899867</c:v>
                </c:pt>
                <c:pt idx="10225">
                  <c:v>202.91971199999998</c:v>
                </c:pt>
                <c:pt idx="10226">
                  <c:v>202.93955699999998</c:v>
                </c:pt>
                <c:pt idx="10227">
                  <c:v>202.95940300000001</c:v>
                </c:pt>
                <c:pt idx="10228">
                  <c:v>202.97924800000001</c:v>
                </c:pt>
                <c:pt idx="10229">
                  <c:v>202.99909399999999</c:v>
                </c:pt>
                <c:pt idx="10230">
                  <c:v>203.01893900000002</c:v>
                </c:pt>
                <c:pt idx="10231">
                  <c:v>203.03878499999999</c:v>
                </c:pt>
                <c:pt idx="10232">
                  <c:v>203.05863000000002</c:v>
                </c:pt>
                <c:pt idx="10233">
                  <c:v>203.07847599999999</c:v>
                </c:pt>
                <c:pt idx="10234">
                  <c:v>203.09832100000003</c:v>
                </c:pt>
                <c:pt idx="10235">
                  <c:v>203.118167</c:v>
                </c:pt>
                <c:pt idx="10236">
                  <c:v>203.138012</c:v>
                </c:pt>
                <c:pt idx="10237">
                  <c:v>203.15785700000001</c:v>
                </c:pt>
                <c:pt idx="10238">
                  <c:v>203.17770299999998</c:v>
                </c:pt>
                <c:pt idx="10239">
                  <c:v>203.19754800000001</c:v>
                </c:pt>
                <c:pt idx="10240">
                  <c:v>203.21739399999998</c:v>
                </c:pt>
                <c:pt idx="10241">
                  <c:v>203.23723900000002</c:v>
                </c:pt>
                <c:pt idx="10242">
                  <c:v>203.25708499999999</c:v>
                </c:pt>
                <c:pt idx="10243">
                  <c:v>203.27692999999999</c:v>
                </c:pt>
                <c:pt idx="10244">
                  <c:v>203.29677599999997</c:v>
                </c:pt>
                <c:pt idx="10245">
                  <c:v>203.316621</c:v>
                </c:pt>
                <c:pt idx="10246">
                  <c:v>203.33646600000003</c:v>
                </c:pt>
                <c:pt idx="10247">
                  <c:v>203.35631200000003</c:v>
                </c:pt>
                <c:pt idx="10248">
                  <c:v>203.37615700000001</c:v>
                </c:pt>
                <c:pt idx="10249">
                  <c:v>203.39600300000001</c:v>
                </c:pt>
                <c:pt idx="10250">
                  <c:v>203.41584800000001</c:v>
                </c:pt>
                <c:pt idx="10251">
                  <c:v>203.43569399999998</c:v>
                </c:pt>
                <c:pt idx="10252">
                  <c:v>203.45553900000002</c:v>
                </c:pt>
                <c:pt idx="10253">
                  <c:v>203.47538499999999</c:v>
                </c:pt>
                <c:pt idx="10254">
                  <c:v>203.49523000000002</c:v>
                </c:pt>
                <c:pt idx="10255">
                  <c:v>203.51507599999997</c:v>
                </c:pt>
                <c:pt idx="10256">
                  <c:v>203.534921</c:v>
                </c:pt>
                <c:pt idx="10257">
                  <c:v>203.554766</c:v>
                </c:pt>
                <c:pt idx="10258">
                  <c:v>203.57461199999997</c:v>
                </c:pt>
                <c:pt idx="10259">
                  <c:v>203.59445700000001</c:v>
                </c:pt>
                <c:pt idx="10260">
                  <c:v>203.61430299999998</c:v>
                </c:pt>
                <c:pt idx="10261">
                  <c:v>203.63414800000001</c:v>
                </c:pt>
                <c:pt idx="10262">
                  <c:v>203.65399399999998</c:v>
                </c:pt>
                <c:pt idx="10263">
                  <c:v>203.67383899999999</c:v>
                </c:pt>
                <c:pt idx="10264">
                  <c:v>203.69368499999996</c:v>
                </c:pt>
                <c:pt idx="10265">
                  <c:v>203.71352999999996</c:v>
                </c:pt>
                <c:pt idx="10266">
                  <c:v>203.73337499999997</c:v>
                </c:pt>
                <c:pt idx="10267">
                  <c:v>203.753221</c:v>
                </c:pt>
                <c:pt idx="10268">
                  <c:v>203.77306599999997</c:v>
                </c:pt>
                <c:pt idx="10269">
                  <c:v>203.792912</c:v>
                </c:pt>
                <c:pt idx="10270">
                  <c:v>203.812757</c:v>
                </c:pt>
                <c:pt idx="10271">
                  <c:v>203.83260300000001</c:v>
                </c:pt>
                <c:pt idx="10272">
                  <c:v>203.85244800000007</c:v>
                </c:pt>
                <c:pt idx="10273">
                  <c:v>203.87229400000001</c:v>
                </c:pt>
                <c:pt idx="10274">
                  <c:v>203.89213900000004</c:v>
                </c:pt>
                <c:pt idx="10275">
                  <c:v>203.91198499999999</c:v>
                </c:pt>
                <c:pt idx="10276">
                  <c:v>203.93183000000002</c:v>
                </c:pt>
                <c:pt idx="10277">
                  <c:v>203.95167499999999</c:v>
                </c:pt>
                <c:pt idx="10278">
                  <c:v>203.971521</c:v>
                </c:pt>
                <c:pt idx="10279">
                  <c:v>203.99136600000003</c:v>
                </c:pt>
                <c:pt idx="10280">
                  <c:v>204.011212</c:v>
                </c:pt>
                <c:pt idx="10281">
                  <c:v>204.031057</c:v>
                </c:pt>
                <c:pt idx="10282">
                  <c:v>204.05090300000001</c:v>
                </c:pt>
                <c:pt idx="10283">
                  <c:v>204.07074800000001</c:v>
                </c:pt>
                <c:pt idx="10284">
                  <c:v>204.09059399999998</c:v>
                </c:pt>
                <c:pt idx="10285">
                  <c:v>204.11043900000001</c:v>
                </c:pt>
                <c:pt idx="10286">
                  <c:v>204.13028399999999</c:v>
                </c:pt>
                <c:pt idx="10287">
                  <c:v>204.15013000000002</c:v>
                </c:pt>
                <c:pt idx="10288">
                  <c:v>204.16997499999997</c:v>
                </c:pt>
                <c:pt idx="10289">
                  <c:v>204.18982099999999</c:v>
                </c:pt>
                <c:pt idx="10290">
                  <c:v>204.20966599999997</c:v>
                </c:pt>
                <c:pt idx="10291">
                  <c:v>204.22951199999997</c:v>
                </c:pt>
                <c:pt idx="10292">
                  <c:v>204.24935699999997</c:v>
                </c:pt>
                <c:pt idx="10293">
                  <c:v>204.26920299999998</c:v>
                </c:pt>
                <c:pt idx="10294">
                  <c:v>204.28904800000001</c:v>
                </c:pt>
                <c:pt idx="10295">
                  <c:v>204.30889400000001</c:v>
                </c:pt>
                <c:pt idx="10296">
                  <c:v>204.32873900000004</c:v>
                </c:pt>
                <c:pt idx="10297">
                  <c:v>204.34858399999999</c:v>
                </c:pt>
                <c:pt idx="10298">
                  <c:v>204.36843000000005</c:v>
                </c:pt>
                <c:pt idx="10299">
                  <c:v>204.38827500000002</c:v>
                </c:pt>
                <c:pt idx="10300">
                  <c:v>204.40812100000002</c:v>
                </c:pt>
                <c:pt idx="10301">
                  <c:v>204.42796600000003</c:v>
                </c:pt>
                <c:pt idx="10302">
                  <c:v>204.447812</c:v>
                </c:pt>
                <c:pt idx="10303">
                  <c:v>204.467657</c:v>
                </c:pt>
                <c:pt idx="10304">
                  <c:v>204.487503</c:v>
                </c:pt>
                <c:pt idx="10305">
                  <c:v>204.50734800000004</c:v>
                </c:pt>
                <c:pt idx="10306">
                  <c:v>204.52719300000001</c:v>
                </c:pt>
                <c:pt idx="10307">
                  <c:v>204.54703900000001</c:v>
                </c:pt>
                <c:pt idx="10308">
                  <c:v>204.56688399999999</c:v>
                </c:pt>
                <c:pt idx="10309">
                  <c:v>204.58673000000002</c:v>
                </c:pt>
                <c:pt idx="10310">
                  <c:v>204.60657499999996</c:v>
                </c:pt>
                <c:pt idx="10311">
                  <c:v>204.62642100000002</c:v>
                </c:pt>
                <c:pt idx="10312">
                  <c:v>204.646266</c:v>
                </c:pt>
                <c:pt idx="10313">
                  <c:v>204.666112</c:v>
                </c:pt>
                <c:pt idx="10314">
                  <c:v>204.685957</c:v>
                </c:pt>
                <c:pt idx="10315">
                  <c:v>204.70580299999997</c:v>
                </c:pt>
                <c:pt idx="10316">
                  <c:v>204.72564800000001</c:v>
                </c:pt>
                <c:pt idx="10317">
                  <c:v>204.74549299999998</c:v>
                </c:pt>
                <c:pt idx="10318">
                  <c:v>204.76533900000001</c:v>
                </c:pt>
                <c:pt idx="10319">
                  <c:v>204.78518399999999</c:v>
                </c:pt>
                <c:pt idx="10320">
                  <c:v>204.80503000000002</c:v>
                </c:pt>
                <c:pt idx="10321">
                  <c:v>204.82487499999999</c:v>
                </c:pt>
                <c:pt idx="10322">
                  <c:v>204.84472099999999</c:v>
                </c:pt>
                <c:pt idx="10323">
                  <c:v>204.864566</c:v>
                </c:pt>
                <c:pt idx="10324">
                  <c:v>204.88441200000003</c:v>
                </c:pt>
                <c:pt idx="10325">
                  <c:v>204.904257</c:v>
                </c:pt>
                <c:pt idx="10326">
                  <c:v>204.924102</c:v>
                </c:pt>
                <c:pt idx="10327">
                  <c:v>204.94394800000001</c:v>
                </c:pt>
                <c:pt idx="10328">
                  <c:v>204.96379299999998</c:v>
                </c:pt>
                <c:pt idx="10329">
                  <c:v>204.98363900000001</c:v>
                </c:pt>
                <c:pt idx="10330">
                  <c:v>205.00348399999999</c:v>
                </c:pt>
                <c:pt idx="10331">
                  <c:v>205.02333000000002</c:v>
                </c:pt>
                <c:pt idx="10332">
                  <c:v>205.04317499999996</c:v>
                </c:pt>
                <c:pt idx="10333">
                  <c:v>205.06302099999999</c:v>
                </c:pt>
                <c:pt idx="10334">
                  <c:v>205.08286600000002</c:v>
                </c:pt>
                <c:pt idx="10335">
                  <c:v>205.102712</c:v>
                </c:pt>
                <c:pt idx="10336">
                  <c:v>205.122557</c:v>
                </c:pt>
                <c:pt idx="10337">
                  <c:v>205.142402</c:v>
                </c:pt>
                <c:pt idx="10338">
                  <c:v>205.16224800000003</c:v>
                </c:pt>
                <c:pt idx="10339">
                  <c:v>205.18209300000001</c:v>
                </c:pt>
                <c:pt idx="10340">
                  <c:v>205.20193900000001</c:v>
                </c:pt>
                <c:pt idx="10341">
                  <c:v>205.22178399999999</c:v>
                </c:pt>
                <c:pt idx="10342">
                  <c:v>205.24162999999999</c:v>
                </c:pt>
                <c:pt idx="10343">
                  <c:v>205.26147499999999</c:v>
                </c:pt>
                <c:pt idx="10344">
                  <c:v>205.28132100000002</c:v>
                </c:pt>
                <c:pt idx="10345">
                  <c:v>205.30116599999999</c:v>
                </c:pt>
                <c:pt idx="10346">
                  <c:v>205.32101100000003</c:v>
                </c:pt>
                <c:pt idx="10347">
                  <c:v>205.340857</c:v>
                </c:pt>
                <c:pt idx="10348">
                  <c:v>205.360702</c:v>
                </c:pt>
                <c:pt idx="10349">
                  <c:v>205.38054800000003</c:v>
                </c:pt>
                <c:pt idx="10350">
                  <c:v>205.40039300000001</c:v>
                </c:pt>
                <c:pt idx="10351">
                  <c:v>205.42023900000004</c:v>
                </c:pt>
                <c:pt idx="10352">
                  <c:v>205.44008399999998</c:v>
                </c:pt>
                <c:pt idx="10353">
                  <c:v>205.45993000000001</c:v>
                </c:pt>
                <c:pt idx="10354">
                  <c:v>205.47977499999996</c:v>
                </c:pt>
                <c:pt idx="10355">
                  <c:v>205.49962099999999</c:v>
                </c:pt>
                <c:pt idx="10356">
                  <c:v>205.51946599999997</c:v>
                </c:pt>
                <c:pt idx="10357">
                  <c:v>205.539311</c:v>
                </c:pt>
                <c:pt idx="10358">
                  <c:v>205.559157</c:v>
                </c:pt>
                <c:pt idx="10359">
                  <c:v>205.57900199999997</c:v>
                </c:pt>
                <c:pt idx="10360">
                  <c:v>205.59884800000003</c:v>
                </c:pt>
                <c:pt idx="10361">
                  <c:v>205.61869299999998</c:v>
                </c:pt>
                <c:pt idx="10362">
                  <c:v>205.63853900000001</c:v>
                </c:pt>
                <c:pt idx="10363">
                  <c:v>205.65838400000001</c:v>
                </c:pt>
                <c:pt idx="10364">
                  <c:v>205.67823000000001</c:v>
                </c:pt>
                <c:pt idx="10365">
                  <c:v>205.69807499999999</c:v>
                </c:pt>
                <c:pt idx="10366">
                  <c:v>205.71791999999999</c:v>
                </c:pt>
                <c:pt idx="10367">
                  <c:v>205.73776599999997</c:v>
                </c:pt>
                <c:pt idx="10368">
                  <c:v>205.757611</c:v>
                </c:pt>
                <c:pt idx="10369">
                  <c:v>205.777457</c:v>
                </c:pt>
                <c:pt idx="10370">
                  <c:v>205.797302</c:v>
                </c:pt>
                <c:pt idx="10371">
                  <c:v>205.81714800000003</c:v>
                </c:pt>
                <c:pt idx="10372">
                  <c:v>205.83699300000001</c:v>
                </c:pt>
                <c:pt idx="10373">
                  <c:v>205.85683900000004</c:v>
                </c:pt>
                <c:pt idx="10374">
                  <c:v>205.87668399999998</c:v>
                </c:pt>
                <c:pt idx="10375">
                  <c:v>205.89653000000001</c:v>
                </c:pt>
                <c:pt idx="10376">
                  <c:v>205.91637499999999</c:v>
                </c:pt>
                <c:pt idx="10377">
                  <c:v>205.93622000000002</c:v>
                </c:pt>
                <c:pt idx="10378">
                  <c:v>205.95606599999999</c:v>
                </c:pt>
                <c:pt idx="10379">
                  <c:v>205.975911</c:v>
                </c:pt>
                <c:pt idx="10380">
                  <c:v>205.995757</c:v>
                </c:pt>
                <c:pt idx="10381">
                  <c:v>206.01560199999997</c:v>
                </c:pt>
                <c:pt idx="10382">
                  <c:v>206.03544800000003</c:v>
                </c:pt>
                <c:pt idx="10383">
                  <c:v>206.05529300000001</c:v>
                </c:pt>
                <c:pt idx="10384">
                  <c:v>206.07513900000001</c:v>
                </c:pt>
                <c:pt idx="10385">
                  <c:v>206.09498399999998</c:v>
                </c:pt>
                <c:pt idx="10386">
                  <c:v>206.11482899999999</c:v>
                </c:pt>
                <c:pt idx="10387">
                  <c:v>206.13467499999996</c:v>
                </c:pt>
                <c:pt idx="10388">
                  <c:v>206.15451999999999</c:v>
                </c:pt>
                <c:pt idx="10389">
                  <c:v>206.17436599999996</c:v>
                </c:pt>
                <c:pt idx="10390">
                  <c:v>206.194211</c:v>
                </c:pt>
                <c:pt idx="10391">
                  <c:v>206.21405699999997</c:v>
                </c:pt>
                <c:pt idx="10392">
                  <c:v>206.23390199999997</c:v>
                </c:pt>
                <c:pt idx="10393">
                  <c:v>206.253748</c:v>
                </c:pt>
                <c:pt idx="10394">
                  <c:v>206.27359299999995</c:v>
                </c:pt>
                <c:pt idx="10395">
                  <c:v>206.29343900000001</c:v>
                </c:pt>
                <c:pt idx="10396">
                  <c:v>206.31328399999998</c:v>
                </c:pt>
                <c:pt idx="10397">
                  <c:v>206.33312900000001</c:v>
                </c:pt>
                <c:pt idx="10398">
                  <c:v>206.35297500000001</c:v>
                </c:pt>
                <c:pt idx="10399">
                  <c:v>206.37282000000002</c:v>
                </c:pt>
                <c:pt idx="10400">
                  <c:v>206.39266599999999</c:v>
                </c:pt>
                <c:pt idx="10401">
                  <c:v>206.41251099999999</c:v>
                </c:pt>
                <c:pt idx="10402">
                  <c:v>206.43235700000002</c:v>
                </c:pt>
                <c:pt idx="10403">
                  <c:v>206.45220200000003</c:v>
                </c:pt>
                <c:pt idx="10404">
                  <c:v>206.47204800000003</c:v>
                </c:pt>
                <c:pt idx="10405">
                  <c:v>206.491893</c:v>
                </c:pt>
                <c:pt idx="10406">
                  <c:v>206.51173900000001</c:v>
                </c:pt>
                <c:pt idx="10407">
                  <c:v>206.53158399999998</c:v>
                </c:pt>
                <c:pt idx="10408">
                  <c:v>206.55142900000004</c:v>
                </c:pt>
                <c:pt idx="10409">
                  <c:v>206.57127499999999</c:v>
                </c:pt>
                <c:pt idx="10410">
                  <c:v>206.59112000000002</c:v>
                </c:pt>
                <c:pt idx="10411">
                  <c:v>206.61096599999996</c:v>
                </c:pt>
                <c:pt idx="10412">
                  <c:v>206.63081099999999</c:v>
                </c:pt>
                <c:pt idx="10413">
                  <c:v>206.650657</c:v>
                </c:pt>
                <c:pt idx="10414">
                  <c:v>206.67050199999997</c:v>
                </c:pt>
                <c:pt idx="10415">
                  <c:v>206.69034800000003</c:v>
                </c:pt>
                <c:pt idx="10416">
                  <c:v>206.71019299999998</c:v>
                </c:pt>
                <c:pt idx="10417">
                  <c:v>206.73003800000001</c:v>
                </c:pt>
                <c:pt idx="10418">
                  <c:v>206.74988399999995</c:v>
                </c:pt>
                <c:pt idx="10419">
                  <c:v>206.76972899999998</c:v>
                </c:pt>
                <c:pt idx="10420">
                  <c:v>206.78957499999996</c:v>
                </c:pt>
                <c:pt idx="10421">
                  <c:v>206.80942000000002</c:v>
                </c:pt>
                <c:pt idx="10422">
                  <c:v>206.82926599999999</c:v>
                </c:pt>
                <c:pt idx="10423">
                  <c:v>206.84911099999999</c:v>
                </c:pt>
                <c:pt idx="10424">
                  <c:v>206.86895700000002</c:v>
                </c:pt>
                <c:pt idx="10425">
                  <c:v>206.88880200000003</c:v>
                </c:pt>
                <c:pt idx="10426">
                  <c:v>206.90864800000003</c:v>
                </c:pt>
                <c:pt idx="10427">
                  <c:v>206.92849300000003</c:v>
                </c:pt>
                <c:pt idx="10428">
                  <c:v>206.94833800000004</c:v>
                </c:pt>
                <c:pt idx="10429">
                  <c:v>206.96818400000001</c:v>
                </c:pt>
                <c:pt idx="10430">
                  <c:v>206.98802900000004</c:v>
                </c:pt>
                <c:pt idx="10431">
                  <c:v>207.00787499999998</c:v>
                </c:pt>
                <c:pt idx="10432">
                  <c:v>207.02772000000002</c:v>
                </c:pt>
                <c:pt idx="10433">
                  <c:v>207.04756599999996</c:v>
                </c:pt>
                <c:pt idx="10434">
                  <c:v>207.06741100000002</c:v>
                </c:pt>
                <c:pt idx="10435">
                  <c:v>207.08725700000002</c:v>
                </c:pt>
                <c:pt idx="10436">
                  <c:v>207.107102</c:v>
                </c:pt>
                <c:pt idx="10437">
                  <c:v>207.12694700000003</c:v>
                </c:pt>
                <c:pt idx="10438">
                  <c:v>207.14679299999997</c:v>
                </c:pt>
                <c:pt idx="10439">
                  <c:v>207.16663800000001</c:v>
                </c:pt>
                <c:pt idx="10440">
                  <c:v>207.18648400000001</c:v>
                </c:pt>
                <c:pt idx="10441">
                  <c:v>207.20632900000001</c:v>
                </c:pt>
                <c:pt idx="10442">
                  <c:v>207.22617499999998</c:v>
                </c:pt>
                <c:pt idx="10443">
                  <c:v>207.24601999999999</c:v>
                </c:pt>
                <c:pt idx="10444">
                  <c:v>207.26586599999996</c:v>
                </c:pt>
                <c:pt idx="10445">
                  <c:v>207.28571099999999</c:v>
                </c:pt>
                <c:pt idx="10446">
                  <c:v>207.30555699999999</c:v>
                </c:pt>
                <c:pt idx="10447">
                  <c:v>207.32540200000003</c:v>
                </c:pt>
                <c:pt idx="10448">
                  <c:v>207.34524700000003</c:v>
                </c:pt>
                <c:pt idx="10449">
                  <c:v>207.365093</c:v>
                </c:pt>
                <c:pt idx="10450">
                  <c:v>207.38493800000003</c:v>
                </c:pt>
                <c:pt idx="10451">
                  <c:v>207.40478399999998</c:v>
                </c:pt>
                <c:pt idx="10452">
                  <c:v>207.42462900000001</c:v>
                </c:pt>
                <c:pt idx="10453">
                  <c:v>207.44447499999998</c:v>
                </c:pt>
                <c:pt idx="10454">
                  <c:v>207.46432000000001</c:v>
                </c:pt>
                <c:pt idx="10455">
                  <c:v>207.48416599999999</c:v>
                </c:pt>
                <c:pt idx="10456">
                  <c:v>207.50401099999999</c:v>
                </c:pt>
                <c:pt idx="10457">
                  <c:v>207.52385599999997</c:v>
                </c:pt>
                <c:pt idx="10458">
                  <c:v>207.54370199999997</c:v>
                </c:pt>
                <c:pt idx="10459">
                  <c:v>207.563547</c:v>
                </c:pt>
                <c:pt idx="10460">
                  <c:v>207.583393</c:v>
                </c:pt>
                <c:pt idx="10461">
                  <c:v>207.603238</c:v>
                </c:pt>
                <c:pt idx="10462">
                  <c:v>207.62308399999998</c:v>
                </c:pt>
                <c:pt idx="10463">
                  <c:v>207.64292900000001</c:v>
                </c:pt>
                <c:pt idx="10464">
                  <c:v>207.66277499999998</c:v>
                </c:pt>
                <c:pt idx="10465">
                  <c:v>207.68262000000001</c:v>
                </c:pt>
                <c:pt idx="10466">
                  <c:v>207.70246599999999</c:v>
                </c:pt>
                <c:pt idx="10467">
                  <c:v>207.72231100000002</c:v>
                </c:pt>
                <c:pt idx="10468">
                  <c:v>207.74215599999997</c:v>
                </c:pt>
                <c:pt idx="10469">
                  <c:v>207.762002</c:v>
                </c:pt>
                <c:pt idx="10470">
                  <c:v>207.78184700000003</c:v>
                </c:pt>
                <c:pt idx="10471">
                  <c:v>207.801693</c:v>
                </c:pt>
                <c:pt idx="10472">
                  <c:v>207.82153800000003</c:v>
                </c:pt>
                <c:pt idx="10473">
                  <c:v>207.84138400000001</c:v>
                </c:pt>
                <c:pt idx="10474">
                  <c:v>207.86122900000004</c:v>
                </c:pt>
                <c:pt idx="10475">
                  <c:v>207.88107500000001</c:v>
                </c:pt>
                <c:pt idx="10476">
                  <c:v>207.90092000000001</c:v>
                </c:pt>
                <c:pt idx="10477">
                  <c:v>207.92076499999999</c:v>
                </c:pt>
                <c:pt idx="10478">
                  <c:v>207.94061099999999</c:v>
                </c:pt>
                <c:pt idx="10479">
                  <c:v>207.96045599999999</c:v>
                </c:pt>
                <c:pt idx="10480">
                  <c:v>207.98030200000002</c:v>
                </c:pt>
                <c:pt idx="10481">
                  <c:v>208.00014700000003</c:v>
                </c:pt>
                <c:pt idx="10482">
                  <c:v>208.01999299999997</c:v>
                </c:pt>
                <c:pt idx="10483">
                  <c:v>208.039838</c:v>
                </c:pt>
                <c:pt idx="10484">
                  <c:v>208.05968399999998</c:v>
                </c:pt>
                <c:pt idx="10485">
                  <c:v>208.07952899999998</c:v>
                </c:pt>
                <c:pt idx="10486">
                  <c:v>208.09937499999998</c:v>
                </c:pt>
                <c:pt idx="10487">
                  <c:v>208.11921999999998</c:v>
                </c:pt>
                <c:pt idx="10488">
                  <c:v>208.13906499999996</c:v>
                </c:pt>
                <c:pt idx="10489">
                  <c:v>208.15891100000002</c:v>
                </c:pt>
                <c:pt idx="10490">
                  <c:v>208.17875599999996</c:v>
                </c:pt>
                <c:pt idx="10491">
                  <c:v>208.19860199999999</c:v>
                </c:pt>
                <c:pt idx="10492">
                  <c:v>208.21844700000003</c:v>
                </c:pt>
                <c:pt idx="10493">
                  <c:v>208.238293</c:v>
                </c:pt>
                <c:pt idx="10494">
                  <c:v>208.25813800000003</c:v>
                </c:pt>
                <c:pt idx="10495">
                  <c:v>208.27798399999998</c:v>
                </c:pt>
                <c:pt idx="10496">
                  <c:v>208.29782900000001</c:v>
                </c:pt>
                <c:pt idx="10497">
                  <c:v>208.31767399999998</c:v>
                </c:pt>
                <c:pt idx="10498">
                  <c:v>208.33752000000001</c:v>
                </c:pt>
                <c:pt idx="10499">
                  <c:v>208.35736500000002</c:v>
                </c:pt>
                <c:pt idx="10500">
                  <c:v>208.37721100000002</c:v>
                </c:pt>
                <c:pt idx="10501">
                  <c:v>208.39705599999999</c:v>
                </c:pt>
                <c:pt idx="10502">
                  <c:v>208.41690199999999</c:v>
                </c:pt>
                <c:pt idx="10503">
                  <c:v>208.43674700000003</c:v>
                </c:pt>
                <c:pt idx="10504">
                  <c:v>208.456593</c:v>
                </c:pt>
                <c:pt idx="10505">
                  <c:v>208.47643800000003</c:v>
                </c:pt>
                <c:pt idx="10506">
                  <c:v>208.496284</c:v>
                </c:pt>
                <c:pt idx="10507">
                  <c:v>208.51612900000001</c:v>
                </c:pt>
                <c:pt idx="10508">
                  <c:v>208.53597399999998</c:v>
                </c:pt>
                <c:pt idx="10509">
                  <c:v>208.55582000000001</c:v>
                </c:pt>
                <c:pt idx="10510">
                  <c:v>208.57566499999996</c:v>
                </c:pt>
                <c:pt idx="10511">
                  <c:v>208.59551099999999</c:v>
                </c:pt>
                <c:pt idx="10512">
                  <c:v>208.61535599999996</c:v>
                </c:pt>
                <c:pt idx="10513">
                  <c:v>208.63520199999999</c:v>
                </c:pt>
                <c:pt idx="10514">
                  <c:v>208.65504700000002</c:v>
                </c:pt>
                <c:pt idx="10515">
                  <c:v>208.67489299999997</c:v>
                </c:pt>
                <c:pt idx="10516">
                  <c:v>208.694738</c:v>
                </c:pt>
                <c:pt idx="10517">
                  <c:v>208.71458299999995</c:v>
                </c:pt>
                <c:pt idx="10518">
                  <c:v>208.73442900000001</c:v>
                </c:pt>
                <c:pt idx="10519">
                  <c:v>208.75427399999998</c:v>
                </c:pt>
                <c:pt idx="10520">
                  <c:v>208.77411999999998</c:v>
                </c:pt>
                <c:pt idx="10521">
                  <c:v>208.79396499999996</c:v>
                </c:pt>
                <c:pt idx="10522">
                  <c:v>208.81381099999999</c:v>
                </c:pt>
                <c:pt idx="10523">
                  <c:v>208.83365599999996</c:v>
                </c:pt>
                <c:pt idx="10524">
                  <c:v>208.85350199999999</c:v>
                </c:pt>
                <c:pt idx="10525">
                  <c:v>208.87334700000002</c:v>
                </c:pt>
                <c:pt idx="10526">
                  <c:v>208.893193</c:v>
                </c:pt>
                <c:pt idx="10527">
                  <c:v>208.913038</c:v>
                </c:pt>
                <c:pt idx="10528">
                  <c:v>208.932883</c:v>
                </c:pt>
                <c:pt idx="10529">
                  <c:v>208.95272900000003</c:v>
                </c:pt>
                <c:pt idx="10530">
                  <c:v>208.97257399999998</c:v>
                </c:pt>
                <c:pt idx="10531">
                  <c:v>208.99242000000004</c:v>
                </c:pt>
                <c:pt idx="10532">
                  <c:v>209.01226499999999</c:v>
                </c:pt>
                <c:pt idx="10533">
                  <c:v>209.03211100000001</c:v>
                </c:pt>
                <c:pt idx="10534">
                  <c:v>209.05195599999999</c:v>
                </c:pt>
                <c:pt idx="10535">
                  <c:v>209.07180199999999</c:v>
                </c:pt>
                <c:pt idx="10536">
                  <c:v>209.09164700000002</c:v>
                </c:pt>
                <c:pt idx="10537">
                  <c:v>209.111492</c:v>
                </c:pt>
                <c:pt idx="10538">
                  <c:v>209.13133800000003</c:v>
                </c:pt>
                <c:pt idx="10539">
                  <c:v>209.151183</c:v>
                </c:pt>
                <c:pt idx="10540">
                  <c:v>209.171029</c:v>
                </c:pt>
                <c:pt idx="10541">
                  <c:v>209.19087399999998</c:v>
                </c:pt>
                <c:pt idx="10542">
                  <c:v>209.21071999999998</c:v>
                </c:pt>
                <c:pt idx="10543">
                  <c:v>209.23056499999996</c:v>
                </c:pt>
                <c:pt idx="10544">
                  <c:v>209.25041100000001</c:v>
                </c:pt>
                <c:pt idx="10545">
                  <c:v>209.27025599999996</c:v>
                </c:pt>
                <c:pt idx="10546">
                  <c:v>209.29010199999999</c:v>
                </c:pt>
                <c:pt idx="10547">
                  <c:v>209.30994700000002</c:v>
                </c:pt>
                <c:pt idx="10548">
                  <c:v>209.329792</c:v>
                </c:pt>
                <c:pt idx="10549">
                  <c:v>209.349638</c:v>
                </c:pt>
                <c:pt idx="10550">
                  <c:v>209.369483</c:v>
                </c:pt>
                <c:pt idx="10551">
                  <c:v>209.38932900000003</c:v>
                </c:pt>
                <c:pt idx="10552">
                  <c:v>209.40917399999998</c:v>
                </c:pt>
                <c:pt idx="10553">
                  <c:v>209.42902000000001</c:v>
                </c:pt>
                <c:pt idx="10554">
                  <c:v>209.44886499999998</c:v>
                </c:pt>
                <c:pt idx="10555">
                  <c:v>209.46871100000001</c:v>
                </c:pt>
                <c:pt idx="10556">
                  <c:v>209.48855599999999</c:v>
                </c:pt>
                <c:pt idx="10557">
                  <c:v>209.50840100000002</c:v>
                </c:pt>
                <c:pt idx="10558">
                  <c:v>209.52824700000005</c:v>
                </c:pt>
                <c:pt idx="10559">
                  <c:v>209.548092</c:v>
                </c:pt>
                <c:pt idx="10560">
                  <c:v>209.56793800000003</c:v>
                </c:pt>
                <c:pt idx="10561">
                  <c:v>209.587783</c:v>
                </c:pt>
                <c:pt idx="10562">
                  <c:v>209.607629</c:v>
                </c:pt>
                <c:pt idx="10563">
                  <c:v>209.62747400000001</c:v>
                </c:pt>
                <c:pt idx="10564">
                  <c:v>209.64732000000001</c:v>
                </c:pt>
                <c:pt idx="10565">
                  <c:v>209.66716499999998</c:v>
                </c:pt>
                <c:pt idx="10566">
                  <c:v>209.68701100000001</c:v>
                </c:pt>
                <c:pt idx="10567">
                  <c:v>209.70685599999996</c:v>
                </c:pt>
                <c:pt idx="10568">
                  <c:v>209.72670099999999</c:v>
                </c:pt>
                <c:pt idx="10569">
                  <c:v>209.74654699999999</c:v>
                </c:pt>
                <c:pt idx="10570">
                  <c:v>209.766392</c:v>
                </c:pt>
                <c:pt idx="10571">
                  <c:v>209.78623800000003</c:v>
                </c:pt>
                <c:pt idx="10572">
                  <c:v>209.806083</c:v>
                </c:pt>
                <c:pt idx="10573">
                  <c:v>209.82592900000003</c:v>
                </c:pt>
                <c:pt idx="10574">
                  <c:v>209.84577399999998</c:v>
                </c:pt>
                <c:pt idx="10575">
                  <c:v>209.86562000000001</c:v>
                </c:pt>
                <c:pt idx="10576">
                  <c:v>209.88546500000001</c:v>
                </c:pt>
                <c:pt idx="10577">
                  <c:v>209.90531000000001</c:v>
                </c:pt>
                <c:pt idx="10578">
                  <c:v>209.92515599999999</c:v>
                </c:pt>
                <c:pt idx="10579">
                  <c:v>209.94500099999999</c:v>
                </c:pt>
                <c:pt idx="10580">
                  <c:v>209.96484700000002</c:v>
                </c:pt>
                <c:pt idx="10581">
                  <c:v>209.984692</c:v>
                </c:pt>
                <c:pt idx="10582">
                  <c:v>210.004538</c:v>
                </c:pt>
                <c:pt idx="10583">
                  <c:v>210.024383</c:v>
                </c:pt>
                <c:pt idx="10584">
                  <c:v>210.044229</c:v>
                </c:pt>
                <c:pt idx="10585">
                  <c:v>210.06407399999998</c:v>
                </c:pt>
                <c:pt idx="10586">
                  <c:v>210.08392000000001</c:v>
                </c:pt>
                <c:pt idx="10587">
                  <c:v>210.10376499999995</c:v>
                </c:pt>
                <c:pt idx="10588">
                  <c:v>210.12360999999999</c:v>
                </c:pt>
                <c:pt idx="10589">
                  <c:v>210.14345599999996</c:v>
                </c:pt>
                <c:pt idx="10590">
                  <c:v>210.16330099999999</c:v>
                </c:pt>
                <c:pt idx="10591">
                  <c:v>210.18314700000002</c:v>
                </c:pt>
                <c:pt idx="10592">
                  <c:v>210.20299199999999</c:v>
                </c:pt>
                <c:pt idx="10593">
                  <c:v>210.22283800000002</c:v>
                </c:pt>
                <c:pt idx="10594">
                  <c:v>210.24268299999997</c:v>
                </c:pt>
                <c:pt idx="10595">
                  <c:v>210.262529</c:v>
                </c:pt>
                <c:pt idx="10596">
                  <c:v>210.282374</c:v>
                </c:pt>
                <c:pt idx="10597">
                  <c:v>210.30221900000004</c:v>
                </c:pt>
                <c:pt idx="10598">
                  <c:v>210.32206500000001</c:v>
                </c:pt>
                <c:pt idx="10599">
                  <c:v>210.34191000000001</c:v>
                </c:pt>
                <c:pt idx="10600">
                  <c:v>210.36175600000001</c:v>
                </c:pt>
                <c:pt idx="10601">
                  <c:v>210.38160100000002</c:v>
                </c:pt>
                <c:pt idx="10602">
                  <c:v>210.40144700000005</c:v>
                </c:pt>
                <c:pt idx="10603">
                  <c:v>210.42129200000002</c:v>
                </c:pt>
                <c:pt idx="10604">
                  <c:v>210.44113800000002</c:v>
                </c:pt>
                <c:pt idx="10605">
                  <c:v>210.460983</c:v>
                </c:pt>
                <c:pt idx="10606">
                  <c:v>210.48082900000003</c:v>
                </c:pt>
                <c:pt idx="10607">
                  <c:v>210.50067399999998</c:v>
                </c:pt>
                <c:pt idx="10608">
                  <c:v>210.52051900000001</c:v>
                </c:pt>
                <c:pt idx="10609">
                  <c:v>210.54036499999998</c:v>
                </c:pt>
                <c:pt idx="10610">
                  <c:v>210.56021000000001</c:v>
                </c:pt>
                <c:pt idx="10611">
                  <c:v>210.58005600000001</c:v>
                </c:pt>
                <c:pt idx="10612">
                  <c:v>210.59990099999999</c:v>
                </c:pt>
                <c:pt idx="10613">
                  <c:v>210.61974699999999</c:v>
                </c:pt>
                <c:pt idx="10614">
                  <c:v>210.63959199999996</c:v>
                </c:pt>
                <c:pt idx="10615">
                  <c:v>210.65943800000002</c:v>
                </c:pt>
                <c:pt idx="10616">
                  <c:v>210.67928299999997</c:v>
                </c:pt>
                <c:pt idx="10617">
                  <c:v>210.699128</c:v>
                </c:pt>
                <c:pt idx="10618">
                  <c:v>210.71897399999997</c:v>
                </c:pt>
                <c:pt idx="10619">
                  <c:v>210.73881900000001</c:v>
                </c:pt>
                <c:pt idx="10620">
                  <c:v>210.75866499999998</c:v>
                </c:pt>
                <c:pt idx="10621">
                  <c:v>210.77850999999998</c:v>
                </c:pt>
                <c:pt idx="10622">
                  <c:v>210.79835600000001</c:v>
                </c:pt>
                <c:pt idx="10623">
                  <c:v>210.81820100000002</c:v>
                </c:pt>
                <c:pt idx="10624">
                  <c:v>210.83804700000005</c:v>
                </c:pt>
                <c:pt idx="10625">
                  <c:v>210.85789200000002</c:v>
                </c:pt>
                <c:pt idx="10626">
                  <c:v>210.87773800000002</c:v>
                </c:pt>
                <c:pt idx="10627">
                  <c:v>210.897583</c:v>
                </c:pt>
                <c:pt idx="10628">
                  <c:v>210.91742800000003</c:v>
                </c:pt>
                <c:pt idx="10629">
                  <c:v>210.937274</c:v>
                </c:pt>
                <c:pt idx="10630">
                  <c:v>210.95711900000003</c:v>
                </c:pt>
                <c:pt idx="10631">
                  <c:v>210.97696499999998</c:v>
                </c:pt>
                <c:pt idx="10632">
                  <c:v>210.99681000000001</c:v>
                </c:pt>
                <c:pt idx="10633">
                  <c:v>211.01665599999998</c:v>
                </c:pt>
                <c:pt idx="10634">
                  <c:v>211.03650099999999</c:v>
                </c:pt>
                <c:pt idx="10635">
                  <c:v>211.05634700000004</c:v>
                </c:pt>
                <c:pt idx="10636">
                  <c:v>211.07619199999999</c:v>
                </c:pt>
                <c:pt idx="10637">
                  <c:v>211.09603800000002</c:v>
                </c:pt>
                <c:pt idx="10638">
                  <c:v>211.11588299999997</c:v>
                </c:pt>
                <c:pt idx="10639">
                  <c:v>211.135728</c:v>
                </c:pt>
                <c:pt idx="10640">
                  <c:v>211.15557399999997</c:v>
                </c:pt>
                <c:pt idx="10641">
                  <c:v>211.17541900000001</c:v>
                </c:pt>
                <c:pt idx="10642">
                  <c:v>211.19526499999998</c:v>
                </c:pt>
                <c:pt idx="10643">
                  <c:v>211.21510999999998</c:v>
                </c:pt>
                <c:pt idx="10644">
                  <c:v>211.23495599999998</c:v>
                </c:pt>
                <c:pt idx="10645">
                  <c:v>211.25480099999999</c:v>
                </c:pt>
                <c:pt idx="10646">
                  <c:v>211.27464699999999</c:v>
                </c:pt>
                <c:pt idx="10647">
                  <c:v>211.29449199999999</c:v>
                </c:pt>
                <c:pt idx="10648">
                  <c:v>211.31433700000002</c:v>
                </c:pt>
                <c:pt idx="10649">
                  <c:v>211.334183</c:v>
                </c:pt>
                <c:pt idx="10650">
                  <c:v>211.35402800000003</c:v>
                </c:pt>
                <c:pt idx="10651">
                  <c:v>211.37387399999997</c:v>
                </c:pt>
                <c:pt idx="10652">
                  <c:v>211.393719</c:v>
                </c:pt>
                <c:pt idx="10653">
                  <c:v>211.41356499999995</c:v>
                </c:pt>
                <c:pt idx="10654">
                  <c:v>211.43341000000001</c:v>
                </c:pt>
                <c:pt idx="10655">
                  <c:v>211.45325600000001</c:v>
                </c:pt>
                <c:pt idx="10656">
                  <c:v>211.47310099999999</c:v>
                </c:pt>
                <c:pt idx="10657">
                  <c:v>211.49294700000004</c:v>
                </c:pt>
                <c:pt idx="10658">
                  <c:v>211.51279199999999</c:v>
                </c:pt>
                <c:pt idx="10659">
                  <c:v>211.53263700000002</c:v>
                </c:pt>
                <c:pt idx="10660">
                  <c:v>211.55248300000002</c:v>
                </c:pt>
                <c:pt idx="10661">
                  <c:v>211.57232800000003</c:v>
                </c:pt>
                <c:pt idx="10662">
                  <c:v>211.592174</c:v>
                </c:pt>
                <c:pt idx="10663">
                  <c:v>211.612019</c:v>
                </c:pt>
                <c:pt idx="10664">
                  <c:v>211.63186499999998</c:v>
                </c:pt>
                <c:pt idx="10665">
                  <c:v>211.65171000000001</c:v>
                </c:pt>
                <c:pt idx="10666">
                  <c:v>211.67155599999998</c:v>
                </c:pt>
                <c:pt idx="10667">
                  <c:v>211.69140100000001</c:v>
                </c:pt>
                <c:pt idx="10668">
                  <c:v>211.71124599999999</c:v>
                </c:pt>
                <c:pt idx="10669">
                  <c:v>211.73109199999999</c:v>
                </c:pt>
                <c:pt idx="10670">
                  <c:v>211.75093700000002</c:v>
                </c:pt>
                <c:pt idx="10671">
                  <c:v>211.77078299999997</c:v>
                </c:pt>
                <c:pt idx="10672">
                  <c:v>211.790628</c:v>
                </c:pt>
                <c:pt idx="10673">
                  <c:v>211.810474</c:v>
                </c:pt>
                <c:pt idx="10674">
                  <c:v>211.83031900000003</c:v>
                </c:pt>
                <c:pt idx="10675">
                  <c:v>211.850165</c:v>
                </c:pt>
                <c:pt idx="10676">
                  <c:v>211.87001000000001</c:v>
                </c:pt>
                <c:pt idx="10677">
                  <c:v>211.88985600000001</c:v>
                </c:pt>
                <c:pt idx="10678">
                  <c:v>211.90970099999998</c:v>
                </c:pt>
                <c:pt idx="10679">
                  <c:v>211.92954599999999</c:v>
                </c:pt>
                <c:pt idx="10680">
                  <c:v>211.94939199999999</c:v>
                </c:pt>
                <c:pt idx="10681">
                  <c:v>211.96923700000002</c:v>
                </c:pt>
                <c:pt idx="10682">
                  <c:v>211.98908299999999</c:v>
                </c:pt>
                <c:pt idx="10683">
                  <c:v>212.00892800000003</c:v>
                </c:pt>
                <c:pt idx="10684">
                  <c:v>212.028774</c:v>
                </c:pt>
                <c:pt idx="10685">
                  <c:v>212.048619</c:v>
                </c:pt>
                <c:pt idx="10686">
                  <c:v>212.068465</c:v>
                </c:pt>
                <c:pt idx="10687">
                  <c:v>212.08831000000004</c:v>
                </c:pt>
                <c:pt idx="10688">
                  <c:v>212.10815499999998</c:v>
                </c:pt>
                <c:pt idx="10689">
                  <c:v>212.12800100000001</c:v>
                </c:pt>
                <c:pt idx="10690">
                  <c:v>212.14784599999999</c:v>
                </c:pt>
                <c:pt idx="10691">
                  <c:v>212.16769199999999</c:v>
                </c:pt>
                <c:pt idx="10692">
                  <c:v>212.18753700000002</c:v>
                </c:pt>
                <c:pt idx="10693">
                  <c:v>212.20738299999999</c:v>
                </c:pt>
                <c:pt idx="10694">
                  <c:v>212.22722800000003</c:v>
                </c:pt>
                <c:pt idx="10695">
                  <c:v>212.24707399999997</c:v>
                </c:pt>
                <c:pt idx="10696">
                  <c:v>212.266919</c:v>
                </c:pt>
                <c:pt idx="10697">
                  <c:v>212.28676499999997</c:v>
                </c:pt>
                <c:pt idx="10698">
                  <c:v>212.30661000000001</c:v>
                </c:pt>
                <c:pt idx="10699">
                  <c:v>212.32645500000001</c:v>
                </c:pt>
                <c:pt idx="10700">
                  <c:v>212.34630100000001</c:v>
                </c:pt>
                <c:pt idx="10701">
                  <c:v>212.36614600000001</c:v>
                </c:pt>
                <c:pt idx="10702">
                  <c:v>212.38599200000002</c:v>
                </c:pt>
                <c:pt idx="10703">
                  <c:v>212.40583700000002</c:v>
                </c:pt>
                <c:pt idx="10704">
                  <c:v>212.42568299999999</c:v>
                </c:pt>
                <c:pt idx="10705">
                  <c:v>212.445528</c:v>
                </c:pt>
                <c:pt idx="10706">
                  <c:v>212.465374</c:v>
                </c:pt>
                <c:pt idx="10707">
                  <c:v>212.48521900000003</c:v>
                </c:pt>
                <c:pt idx="10708">
                  <c:v>212.50506399999998</c:v>
                </c:pt>
                <c:pt idx="10709">
                  <c:v>212.52491000000001</c:v>
                </c:pt>
                <c:pt idx="10710">
                  <c:v>212.54475499999995</c:v>
                </c:pt>
                <c:pt idx="10711">
                  <c:v>212.56460099999998</c:v>
                </c:pt>
                <c:pt idx="10712">
                  <c:v>212.58444600000004</c:v>
                </c:pt>
                <c:pt idx="10713">
                  <c:v>212.60429199999999</c:v>
                </c:pt>
                <c:pt idx="10714">
                  <c:v>212.62413700000002</c:v>
                </c:pt>
                <c:pt idx="10715">
                  <c:v>212.64398299999996</c:v>
                </c:pt>
                <c:pt idx="10716">
                  <c:v>212.663828</c:v>
                </c:pt>
                <c:pt idx="10717">
                  <c:v>212.68367399999997</c:v>
                </c:pt>
                <c:pt idx="10718">
                  <c:v>212.70351899999997</c:v>
                </c:pt>
                <c:pt idx="10719">
                  <c:v>212.72336399999998</c:v>
                </c:pt>
                <c:pt idx="10720">
                  <c:v>212.74320999999998</c:v>
                </c:pt>
                <c:pt idx="10721">
                  <c:v>212.76305499999995</c:v>
                </c:pt>
                <c:pt idx="10722">
                  <c:v>212.78290100000001</c:v>
                </c:pt>
                <c:pt idx="10723">
                  <c:v>212.80274600000004</c:v>
                </c:pt>
                <c:pt idx="10724">
                  <c:v>212.82259200000001</c:v>
                </c:pt>
                <c:pt idx="10725">
                  <c:v>212.84243700000005</c:v>
                </c:pt>
                <c:pt idx="10726">
                  <c:v>212.86228300000002</c:v>
                </c:pt>
                <c:pt idx="10727">
                  <c:v>212.88212800000005</c:v>
                </c:pt>
                <c:pt idx="10728">
                  <c:v>212.901973</c:v>
                </c:pt>
                <c:pt idx="10729">
                  <c:v>212.92181900000003</c:v>
                </c:pt>
                <c:pt idx="10730">
                  <c:v>212.94166399999997</c:v>
                </c:pt>
                <c:pt idx="10731">
                  <c:v>212.96151</c:v>
                </c:pt>
                <c:pt idx="10732">
                  <c:v>212.98135500000001</c:v>
                </c:pt>
                <c:pt idx="10733">
                  <c:v>213.00120100000001</c:v>
                </c:pt>
                <c:pt idx="10734">
                  <c:v>213.02104600000004</c:v>
                </c:pt>
                <c:pt idx="10735">
                  <c:v>213.04089199999999</c:v>
                </c:pt>
                <c:pt idx="10736">
                  <c:v>213.06073700000002</c:v>
                </c:pt>
                <c:pt idx="10737">
                  <c:v>213.08058299999999</c:v>
                </c:pt>
                <c:pt idx="10738">
                  <c:v>213.10042800000002</c:v>
                </c:pt>
                <c:pt idx="10739">
                  <c:v>213.120273</c:v>
                </c:pt>
                <c:pt idx="10740">
                  <c:v>213.140119</c:v>
                </c:pt>
                <c:pt idx="10741">
                  <c:v>213.15996399999997</c:v>
                </c:pt>
                <c:pt idx="10742">
                  <c:v>213.17980999999997</c:v>
                </c:pt>
                <c:pt idx="10743">
                  <c:v>213.19965499999995</c:v>
                </c:pt>
                <c:pt idx="10744">
                  <c:v>213.21950099999995</c:v>
                </c:pt>
                <c:pt idx="10745">
                  <c:v>213.23934600000001</c:v>
                </c:pt>
                <c:pt idx="10746">
                  <c:v>213.25919199999998</c:v>
                </c:pt>
                <c:pt idx="10747">
                  <c:v>213.27903699999999</c:v>
                </c:pt>
                <c:pt idx="10748">
                  <c:v>213.29888199999999</c:v>
                </c:pt>
                <c:pt idx="10749">
                  <c:v>213.31872800000002</c:v>
                </c:pt>
                <c:pt idx="10750">
                  <c:v>213.338573</c:v>
                </c:pt>
                <c:pt idx="10751">
                  <c:v>213.35841900000005</c:v>
                </c:pt>
                <c:pt idx="10752">
                  <c:v>213.378264</c:v>
                </c:pt>
                <c:pt idx="10753">
                  <c:v>213.39811000000003</c:v>
                </c:pt>
                <c:pt idx="10754">
                  <c:v>213.41795499999998</c:v>
                </c:pt>
                <c:pt idx="10755">
                  <c:v>213.43780100000001</c:v>
                </c:pt>
                <c:pt idx="10756">
                  <c:v>213.45764600000004</c:v>
                </c:pt>
                <c:pt idx="10757">
                  <c:v>213.47749200000001</c:v>
                </c:pt>
                <c:pt idx="10758">
                  <c:v>213.49733700000004</c:v>
                </c:pt>
                <c:pt idx="10759">
                  <c:v>213.51718199999999</c:v>
                </c:pt>
                <c:pt idx="10760">
                  <c:v>213.53702800000002</c:v>
                </c:pt>
                <c:pt idx="10761">
                  <c:v>213.556873</c:v>
                </c:pt>
                <c:pt idx="10762">
                  <c:v>213.576719</c:v>
                </c:pt>
                <c:pt idx="10763">
                  <c:v>213.59656399999997</c:v>
                </c:pt>
                <c:pt idx="10764">
                  <c:v>213.61641</c:v>
                </c:pt>
                <c:pt idx="10765">
                  <c:v>213.63625499999998</c:v>
                </c:pt>
                <c:pt idx="10766">
                  <c:v>213.65610100000001</c:v>
                </c:pt>
                <c:pt idx="10767">
                  <c:v>213.67594600000001</c:v>
                </c:pt>
                <c:pt idx="10768">
                  <c:v>213.69579099999999</c:v>
                </c:pt>
                <c:pt idx="10769">
                  <c:v>213.71563699999999</c:v>
                </c:pt>
                <c:pt idx="10770">
                  <c:v>213.73548199999999</c:v>
                </c:pt>
                <c:pt idx="10771">
                  <c:v>213.75532800000002</c:v>
                </c:pt>
                <c:pt idx="10772">
                  <c:v>213.77517299999997</c:v>
                </c:pt>
                <c:pt idx="10773">
                  <c:v>213.795019</c:v>
                </c:pt>
                <c:pt idx="10774">
                  <c:v>213.81486399999997</c:v>
                </c:pt>
                <c:pt idx="10775">
                  <c:v>213.83471</c:v>
                </c:pt>
                <c:pt idx="10776">
                  <c:v>213.85455499999998</c:v>
                </c:pt>
                <c:pt idx="10777">
                  <c:v>213.87440100000001</c:v>
                </c:pt>
                <c:pt idx="10778">
                  <c:v>213.89424600000004</c:v>
                </c:pt>
                <c:pt idx="10779">
                  <c:v>213.91409099999998</c:v>
                </c:pt>
                <c:pt idx="10780">
                  <c:v>213.93393700000001</c:v>
                </c:pt>
                <c:pt idx="10781">
                  <c:v>213.95378199999999</c:v>
                </c:pt>
                <c:pt idx="10782">
                  <c:v>213.97362799999999</c:v>
                </c:pt>
                <c:pt idx="10783">
                  <c:v>213.99347299999999</c:v>
                </c:pt>
                <c:pt idx="10784">
                  <c:v>214.013319</c:v>
                </c:pt>
                <c:pt idx="10785">
                  <c:v>214.03316399999997</c:v>
                </c:pt>
                <c:pt idx="10786">
                  <c:v>214.05301</c:v>
                </c:pt>
                <c:pt idx="10787">
                  <c:v>214.07285499999998</c:v>
                </c:pt>
                <c:pt idx="10788">
                  <c:v>214.09270000000001</c:v>
                </c:pt>
                <c:pt idx="10789">
                  <c:v>214.11254600000001</c:v>
                </c:pt>
                <c:pt idx="10790">
                  <c:v>214.13239100000001</c:v>
                </c:pt>
                <c:pt idx="10791">
                  <c:v>214.15223700000004</c:v>
                </c:pt>
                <c:pt idx="10792">
                  <c:v>214.17208199999999</c:v>
                </c:pt>
                <c:pt idx="10793">
                  <c:v>214.19192800000002</c:v>
                </c:pt>
                <c:pt idx="10794">
                  <c:v>214.21177299999997</c:v>
                </c:pt>
                <c:pt idx="10795">
                  <c:v>214.23161899999999</c:v>
                </c:pt>
                <c:pt idx="10796">
                  <c:v>214.251464</c:v>
                </c:pt>
                <c:pt idx="10797">
                  <c:v>214.27131</c:v>
                </c:pt>
                <c:pt idx="10798">
                  <c:v>214.29115499999997</c:v>
                </c:pt>
                <c:pt idx="10799">
                  <c:v>214.31100000000001</c:v>
                </c:pt>
                <c:pt idx="10800">
                  <c:v>214.33084600000004</c:v>
                </c:pt>
                <c:pt idx="10801">
                  <c:v>214.35069100000001</c:v>
                </c:pt>
                <c:pt idx="10802">
                  <c:v>214.37053700000001</c:v>
                </c:pt>
                <c:pt idx="10803">
                  <c:v>214.39038200000002</c:v>
                </c:pt>
                <c:pt idx="10804">
                  <c:v>214.41022800000002</c:v>
                </c:pt>
                <c:pt idx="10805">
                  <c:v>214.43007299999999</c:v>
                </c:pt>
                <c:pt idx="10806">
                  <c:v>214.44991899999999</c:v>
                </c:pt>
                <c:pt idx="10807">
                  <c:v>214.46976399999997</c:v>
                </c:pt>
                <c:pt idx="10808">
                  <c:v>214.489609</c:v>
                </c:pt>
                <c:pt idx="10809">
                  <c:v>214.50945499999997</c:v>
                </c:pt>
                <c:pt idx="10810">
                  <c:v>214.52930000000001</c:v>
                </c:pt>
                <c:pt idx="10811">
                  <c:v>214.54914600000001</c:v>
                </c:pt>
                <c:pt idx="10812">
                  <c:v>214.56899100000001</c:v>
                </c:pt>
                <c:pt idx="10813">
                  <c:v>214.58883700000004</c:v>
                </c:pt>
                <c:pt idx="10814">
                  <c:v>214.60868199999999</c:v>
                </c:pt>
                <c:pt idx="10815">
                  <c:v>214.62852800000002</c:v>
                </c:pt>
                <c:pt idx="10816">
                  <c:v>214.64837299999999</c:v>
                </c:pt>
                <c:pt idx="10817">
                  <c:v>214.66821900000002</c:v>
                </c:pt>
                <c:pt idx="10818">
                  <c:v>214.688064</c:v>
                </c:pt>
                <c:pt idx="10819">
                  <c:v>214.707909</c:v>
                </c:pt>
                <c:pt idx="10820">
                  <c:v>214.72775499999997</c:v>
                </c:pt>
                <c:pt idx="10821">
                  <c:v>214.74759999999998</c:v>
                </c:pt>
                <c:pt idx="10822">
                  <c:v>214.76744600000004</c:v>
                </c:pt>
                <c:pt idx="10823">
                  <c:v>214.78729100000001</c:v>
                </c:pt>
                <c:pt idx="10824">
                  <c:v>214.80713700000004</c:v>
                </c:pt>
                <c:pt idx="10825">
                  <c:v>214.82698200000002</c:v>
                </c:pt>
                <c:pt idx="10826">
                  <c:v>214.84682800000002</c:v>
                </c:pt>
                <c:pt idx="10827">
                  <c:v>214.86667299999999</c:v>
                </c:pt>
                <c:pt idx="10828">
                  <c:v>214.88651800000002</c:v>
                </c:pt>
                <c:pt idx="10829">
                  <c:v>214.906364</c:v>
                </c:pt>
                <c:pt idx="10830">
                  <c:v>214.92620900000003</c:v>
                </c:pt>
                <c:pt idx="10831">
                  <c:v>214.94605499999997</c:v>
                </c:pt>
                <c:pt idx="10832">
                  <c:v>214.9659</c:v>
                </c:pt>
                <c:pt idx="10833">
                  <c:v>214.98574600000003</c:v>
                </c:pt>
                <c:pt idx="10834">
                  <c:v>215.00559099999998</c:v>
                </c:pt>
                <c:pt idx="10835">
                  <c:v>215.02543700000004</c:v>
                </c:pt>
                <c:pt idx="10836">
                  <c:v>215.04528199999999</c:v>
                </c:pt>
                <c:pt idx="10837">
                  <c:v>215.06512800000002</c:v>
                </c:pt>
                <c:pt idx="10838">
                  <c:v>215.08497299999999</c:v>
                </c:pt>
                <c:pt idx="10839">
                  <c:v>215.10481799999999</c:v>
                </c:pt>
                <c:pt idx="10840">
                  <c:v>215.12466399999997</c:v>
                </c:pt>
                <c:pt idx="10841">
                  <c:v>215.14450899999997</c:v>
                </c:pt>
                <c:pt idx="10842">
                  <c:v>215.16435499999997</c:v>
                </c:pt>
                <c:pt idx="10843">
                  <c:v>215.1842</c:v>
                </c:pt>
                <c:pt idx="10844">
                  <c:v>215.20404600000001</c:v>
                </c:pt>
                <c:pt idx="10845">
                  <c:v>215.22389099999998</c:v>
                </c:pt>
                <c:pt idx="10846">
                  <c:v>215.24373699999998</c:v>
                </c:pt>
                <c:pt idx="10847">
                  <c:v>215.26358199999996</c:v>
                </c:pt>
                <c:pt idx="10848">
                  <c:v>215.28342800000001</c:v>
                </c:pt>
                <c:pt idx="10849">
                  <c:v>215.30327299999999</c:v>
                </c:pt>
                <c:pt idx="10850">
                  <c:v>215.32311800000002</c:v>
                </c:pt>
                <c:pt idx="10851">
                  <c:v>215.34296399999999</c:v>
                </c:pt>
                <c:pt idx="10852">
                  <c:v>215.36280900000003</c:v>
                </c:pt>
                <c:pt idx="10853">
                  <c:v>215.382655</c:v>
                </c:pt>
                <c:pt idx="10854">
                  <c:v>215.4025</c:v>
                </c:pt>
                <c:pt idx="10855">
                  <c:v>215.42234600000006</c:v>
                </c:pt>
                <c:pt idx="10856">
                  <c:v>215.44219100000001</c:v>
                </c:pt>
                <c:pt idx="10857">
                  <c:v>215.46203700000004</c:v>
                </c:pt>
                <c:pt idx="10858">
                  <c:v>215.48188200000001</c:v>
                </c:pt>
                <c:pt idx="10859">
                  <c:v>215.50172700000002</c:v>
                </c:pt>
                <c:pt idx="10860">
                  <c:v>215.52157299999999</c:v>
                </c:pt>
                <c:pt idx="10861">
                  <c:v>215.54141800000002</c:v>
                </c:pt>
                <c:pt idx="10862">
                  <c:v>215.56126399999999</c:v>
                </c:pt>
                <c:pt idx="10863">
                  <c:v>215.58110900000003</c:v>
                </c:pt>
                <c:pt idx="10864">
                  <c:v>215.60095499999997</c:v>
                </c:pt>
                <c:pt idx="10865">
                  <c:v>215.6208</c:v>
                </c:pt>
                <c:pt idx="10866">
                  <c:v>215.640646</c:v>
                </c:pt>
                <c:pt idx="10867">
                  <c:v>215.66049100000001</c:v>
                </c:pt>
                <c:pt idx="10868">
                  <c:v>215.68033700000004</c:v>
                </c:pt>
                <c:pt idx="10869">
                  <c:v>215.70018199999998</c:v>
                </c:pt>
                <c:pt idx="10870">
                  <c:v>215.72002700000002</c:v>
                </c:pt>
                <c:pt idx="10871">
                  <c:v>215.73987299999996</c:v>
                </c:pt>
                <c:pt idx="10872">
                  <c:v>215.75971799999999</c:v>
                </c:pt>
                <c:pt idx="10873">
                  <c:v>215.77956399999994</c:v>
                </c:pt>
                <c:pt idx="10874">
                  <c:v>215.799409</c:v>
                </c:pt>
                <c:pt idx="10875">
                  <c:v>215.81925499999997</c:v>
                </c:pt>
                <c:pt idx="10876">
                  <c:v>215.8391</c:v>
                </c:pt>
                <c:pt idx="10877">
                  <c:v>215.85894600000006</c:v>
                </c:pt>
                <c:pt idx="10878">
                  <c:v>215.87879100000001</c:v>
                </c:pt>
                <c:pt idx="10879">
                  <c:v>215.89863600000004</c:v>
                </c:pt>
                <c:pt idx="10880">
                  <c:v>215.91848200000001</c:v>
                </c:pt>
                <c:pt idx="10881">
                  <c:v>215.93832700000004</c:v>
                </c:pt>
                <c:pt idx="10882">
                  <c:v>215.95817300000002</c:v>
                </c:pt>
                <c:pt idx="10883">
                  <c:v>215.97801800000002</c:v>
                </c:pt>
                <c:pt idx="10884">
                  <c:v>215.99786399999999</c:v>
                </c:pt>
                <c:pt idx="10885">
                  <c:v>216.017709</c:v>
                </c:pt>
                <c:pt idx="10886">
                  <c:v>216.03755499999997</c:v>
                </c:pt>
                <c:pt idx="10887">
                  <c:v>216.05740000000003</c:v>
                </c:pt>
                <c:pt idx="10888">
                  <c:v>216.07724600000003</c:v>
                </c:pt>
                <c:pt idx="10889">
                  <c:v>216.09709100000001</c:v>
                </c:pt>
                <c:pt idx="10890">
                  <c:v>216.11693600000001</c:v>
                </c:pt>
                <c:pt idx="10891">
                  <c:v>216.13678199999998</c:v>
                </c:pt>
                <c:pt idx="10892">
                  <c:v>216.15662700000001</c:v>
                </c:pt>
                <c:pt idx="10893">
                  <c:v>216.17647299999999</c:v>
                </c:pt>
                <c:pt idx="10894">
                  <c:v>216.19631800000002</c:v>
                </c:pt>
                <c:pt idx="10895">
                  <c:v>216.21616399999996</c:v>
                </c:pt>
                <c:pt idx="10896">
                  <c:v>216.236009</c:v>
                </c:pt>
                <c:pt idx="10897">
                  <c:v>216.25585499999997</c:v>
                </c:pt>
                <c:pt idx="10898">
                  <c:v>216.27569999999997</c:v>
                </c:pt>
                <c:pt idx="10899">
                  <c:v>216.29554499999998</c:v>
                </c:pt>
                <c:pt idx="10900">
                  <c:v>216.31539100000001</c:v>
                </c:pt>
                <c:pt idx="10901">
                  <c:v>216.33523600000004</c:v>
                </c:pt>
                <c:pt idx="10902">
                  <c:v>216.35508200000001</c:v>
                </c:pt>
                <c:pt idx="10903">
                  <c:v>216.37492700000001</c:v>
                </c:pt>
                <c:pt idx="10904">
                  <c:v>216.39477299999999</c:v>
                </c:pt>
                <c:pt idx="10905">
                  <c:v>216.41461799999999</c:v>
                </c:pt>
                <c:pt idx="10906">
                  <c:v>216.43446399999999</c:v>
                </c:pt>
                <c:pt idx="10907">
                  <c:v>216.45430900000002</c:v>
                </c:pt>
                <c:pt idx="10908">
                  <c:v>216.47415499999997</c:v>
                </c:pt>
                <c:pt idx="10909">
                  <c:v>216.494</c:v>
                </c:pt>
                <c:pt idx="10910">
                  <c:v>216.51384499999998</c:v>
                </c:pt>
                <c:pt idx="10911">
                  <c:v>216.53369099999998</c:v>
                </c:pt>
                <c:pt idx="10912">
                  <c:v>216.55353600000001</c:v>
                </c:pt>
                <c:pt idx="10913">
                  <c:v>216.57338199999998</c:v>
                </c:pt>
                <c:pt idx="10914">
                  <c:v>216.59322700000001</c:v>
                </c:pt>
                <c:pt idx="10915">
                  <c:v>216.61307299999996</c:v>
                </c:pt>
                <c:pt idx="10916">
                  <c:v>216.63291800000002</c:v>
                </c:pt>
                <c:pt idx="10917">
                  <c:v>216.65276399999999</c:v>
                </c:pt>
                <c:pt idx="10918">
                  <c:v>216.67260899999999</c:v>
                </c:pt>
                <c:pt idx="10919">
                  <c:v>216.692454</c:v>
                </c:pt>
                <c:pt idx="10920">
                  <c:v>216.7123</c:v>
                </c:pt>
                <c:pt idx="10921">
                  <c:v>216.732145</c:v>
                </c:pt>
                <c:pt idx="10922">
                  <c:v>216.751991</c:v>
                </c:pt>
                <c:pt idx="10923">
                  <c:v>216.77183600000001</c:v>
                </c:pt>
                <c:pt idx="10924">
                  <c:v>216.79168199999998</c:v>
                </c:pt>
                <c:pt idx="10925">
                  <c:v>216.81152700000001</c:v>
                </c:pt>
                <c:pt idx="10926">
                  <c:v>216.83137300000001</c:v>
                </c:pt>
                <c:pt idx="10927">
                  <c:v>216.85121800000005</c:v>
                </c:pt>
                <c:pt idx="10928">
                  <c:v>216.87106399999999</c:v>
                </c:pt>
                <c:pt idx="10929">
                  <c:v>216.89090900000002</c:v>
                </c:pt>
                <c:pt idx="10930">
                  <c:v>216.91075399999997</c:v>
                </c:pt>
                <c:pt idx="10931">
                  <c:v>216.9306</c:v>
                </c:pt>
                <c:pt idx="10932">
                  <c:v>216.95044500000003</c:v>
                </c:pt>
                <c:pt idx="10933">
                  <c:v>216.970291</c:v>
                </c:pt>
                <c:pt idx="10934">
                  <c:v>216.99013600000004</c:v>
                </c:pt>
                <c:pt idx="10935">
                  <c:v>217.00998199999998</c:v>
                </c:pt>
                <c:pt idx="10936">
                  <c:v>217.02982700000001</c:v>
                </c:pt>
                <c:pt idx="10937">
                  <c:v>217.04967299999996</c:v>
                </c:pt>
                <c:pt idx="10938">
                  <c:v>217.06951799999999</c:v>
                </c:pt>
                <c:pt idx="10939">
                  <c:v>217.08936299999999</c:v>
                </c:pt>
                <c:pt idx="10940">
                  <c:v>217.10920899999999</c:v>
                </c:pt>
                <c:pt idx="10941">
                  <c:v>217.12905399999997</c:v>
                </c:pt>
                <c:pt idx="10942">
                  <c:v>217.1489</c:v>
                </c:pt>
                <c:pt idx="10943">
                  <c:v>217.168745</c:v>
                </c:pt>
                <c:pt idx="10944">
                  <c:v>217.188591</c:v>
                </c:pt>
                <c:pt idx="10945">
                  <c:v>217.20843600000003</c:v>
                </c:pt>
                <c:pt idx="10946">
                  <c:v>217.22828200000001</c:v>
                </c:pt>
                <c:pt idx="10947">
                  <c:v>217.24812700000001</c:v>
                </c:pt>
                <c:pt idx="10948">
                  <c:v>217.26797299999998</c:v>
                </c:pt>
                <c:pt idx="10949">
                  <c:v>217.28781800000002</c:v>
                </c:pt>
                <c:pt idx="10950">
                  <c:v>217.30766299999999</c:v>
                </c:pt>
                <c:pt idx="10951">
                  <c:v>217.32750900000002</c:v>
                </c:pt>
                <c:pt idx="10952">
                  <c:v>217.347354</c:v>
                </c:pt>
                <c:pt idx="10953">
                  <c:v>217.36720000000003</c:v>
                </c:pt>
                <c:pt idx="10954">
                  <c:v>217.38704500000003</c:v>
                </c:pt>
                <c:pt idx="10955">
                  <c:v>217.406891</c:v>
                </c:pt>
                <c:pt idx="10956">
                  <c:v>217.42673600000003</c:v>
                </c:pt>
                <c:pt idx="10957">
                  <c:v>217.44658199999998</c:v>
                </c:pt>
                <c:pt idx="10958">
                  <c:v>217.46642700000004</c:v>
                </c:pt>
                <c:pt idx="10959">
                  <c:v>217.48627200000001</c:v>
                </c:pt>
                <c:pt idx="10960">
                  <c:v>217.50611800000001</c:v>
                </c:pt>
                <c:pt idx="10961">
                  <c:v>217.52596299999999</c:v>
                </c:pt>
                <c:pt idx="10962">
                  <c:v>217.54580899999999</c:v>
                </c:pt>
                <c:pt idx="10963">
                  <c:v>217.56565399999997</c:v>
                </c:pt>
                <c:pt idx="10964">
                  <c:v>217.5855</c:v>
                </c:pt>
                <c:pt idx="10965">
                  <c:v>217.605345</c:v>
                </c:pt>
                <c:pt idx="10966">
                  <c:v>217.625191</c:v>
                </c:pt>
                <c:pt idx="10967">
                  <c:v>217.645036</c:v>
                </c:pt>
                <c:pt idx="10968">
                  <c:v>217.66488199999998</c:v>
                </c:pt>
                <c:pt idx="10969">
                  <c:v>217.68472700000001</c:v>
                </c:pt>
                <c:pt idx="10970">
                  <c:v>217.70457199999996</c:v>
                </c:pt>
                <c:pt idx="10971">
                  <c:v>217.72441800000001</c:v>
                </c:pt>
                <c:pt idx="10972">
                  <c:v>217.74426299999996</c:v>
                </c:pt>
                <c:pt idx="10973">
                  <c:v>217.76410899999999</c:v>
                </c:pt>
                <c:pt idx="10974">
                  <c:v>217.78395399999997</c:v>
                </c:pt>
                <c:pt idx="10975">
                  <c:v>217.8038</c:v>
                </c:pt>
                <c:pt idx="10976">
                  <c:v>217.823645</c:v>
                </c:pt>
                <c:pt idx="10977">
                  <c:v>217.843491</c:v>
                </c:pt>
                <c:pt idx="10978">
                  <c:v>217.86333600000003</c:v>
                </c:pt>
                <c:pt idx="10979">
                  <c:v>217.88318100000001</c:v>
                </c:pt>
                <c:pt idx="10980">
                  <c:v>217.90302700000001</c:v>
                </c:pt>
                <c:pt idx="10981">
                  <c:v>217.92287200000001</c:v>
                </c:pt>
                <c:pt idx="10982">
                  <c:v>217.94271800000001</c:v>
                </c:pt>
                <c:pt idx="10983">
                  <c:v>217.96256299999999</c:v>
                </c:pt>
                <c:pt idx="10984">
                  <c:v>217.98240900000005</c:v>
                </c:pt>
                <c:pt idx="10985">
                  <c:v>218.00225399999999</c:v>
                </c:pt>
                <c:pt idx="10986">
                  <c:v>218.02210000000002</c:v>
                </c:pt>
                <c:pt idx="10987">
                  <c:v>218.041945</c:v>
                </c:pt>
                <c:pt idx="10988">
                  <c:v>218.061791</c:v>
                </c:pt>
                <c:pt idx="10989">
                  <c:v>218.08163600000003</c:v>
                </c:pt>
                <c:pt idx="10990">
                  <c:v>218.10148100000001</c:v>
                </c:pt>
                <c:pt idx="10991">
                  <c:v>218.12132700000004</c:v>
                </c:pt>
                <c:pt idx="10992">
                  <c:v>218.14117199999998</c:v>
                </c:pt>
                <c:pt idx="10993">
                  <c:v>218.16101800000001</c:v>
                </c:pt>
                <c:pt idx="10994">
                  <c:v>218.18086299999999</c:v>
                </c:pt>
                <c:pt idx="10995">
                  <c:v>218.20070899999999</c:v>
                </c:pt>
                <c:pt idx="10996">
                  <c:v>218.22055399999996</c:v>
                </c:pt>
                <c:pt idx="10997">
                  <c:v>218.24039999999999</c:v>
                </c:pt>
                <c:pt idx="10998">
                  <c:v>218.260245</c:v>
                </c:pt>
                <c:pt idx="10999">
                  <c:v>218.28009</c:v>
                </c:pt>
                <c:pt idx="11000">
                  <c:v>218.299936</c:v>
                </c:pt>
                <c:pt idx="11001">
                  <c:v>218.31978099999998</c:v>
                </c:pt>
                <c:pt idx="11002">
                  <c:v>218.33962700000001</c:v>
                </c:pt>
                <c:pt idx="11003">
                  <c:v>218.35947200000001</c:v>
                </c:pt>
                <c:pt idx="11004">
                  <c:v>218.37931800000001</c:v>
                </c:pt>
                <c:pt idx="11005">
                  <c:v>218.39916299999999</c:v>
                </c:pt>
                <c:pt idx="11006">
                  <c:v>218.41900899999999</c:v>
                </c:pt>
                <c:pt idx="11007">
                  <c:v>218.43885399999999</c:v>
                </c:pt>
                <c:pt idx="11008">
                  <c:v>218.45870000000002</c:v>
                </c:pt>
                <c:pt idx="11009">
                  <c:v>218.478545</c:v>
                </c:pt>
                <c:pt idx="11010">
                  <c:v>218.49839000000003</c:v>
                </c:pt>
                <c:pt idx="11011">
                  <c:v>218.51823600000003</c:v>
                </c:pt>
                <c:pt idx="11012">
                  <c:v>218.53808100000001</c:v>
                </c:pt>
                <c:pt idx="11013">
                  <c:v>218.55792700000003</c:v>
                </c:pt>
                <c:pt idx="11014">
                  <c:v>218.57777199999998</c:v>
                </c:pt>
                <c:pt idx="11015">
                  <c:v>218.59761800000001</c:v>
                </c:pt>
                <c:pt idx="11016">
                  <c:v>218.61746299999999</c:v>
                </c:pt>
                <c:pt idx="11017">
                  <c:v>218.63730900000002</c:v>
                </c:pt>
                <c:pt idx="11018">
                  <c:v>218.65715399999999</c:v>
                </c:pt>
                <c:pt idx="11019">
                  <c:v>218.676999</c:v>
                </c:pt>
                <c:pt idx="11020">
                  <c:v>218.696845</c:v>
                </c:pt>
                <c:pt idx="11021">
                  <c:v>218.71668999999997</c:v>
                </c:pt>
                <c:pt idx="11022">
                  <c:v>218.736536</c:v>
                </c:pt>
                <c:pt idx="11023">
                  <c:v>218.756381</c:v>
                </c:pt>
                <c:pt idx="11024">
                  <c:v>218.77622700000001</c:v>
                </c:pt>
                <c:pt idx="11025">
                  <c:v>218.79607199999998</c:v>
                </c:pt>
                <c:pt idx="11026">
                  <c:v>218.81591800000001</c:v>
                </c:pt>
                <c:pt idx="11027">
                  <c:v>218.83576299999999</c:v>
                </c:pt>
                <c:pt idx="11028">
                  <c:v>218.85560900000002</c:v>
                </c:pt>
                <c:pt idx="11029">
                  <c:v>218.87545399999999</c:v>
                </c:pt>
                <c:pt idx="11030">
                  <c:v>218.89529900000002</c:v>
                </c:pt>
                <c:pt idx="11031">
                  <c:v>218.915145</c:v>
                </c:pt>
                <c:pt idx="11032">
                  <c:v>218.93499</c:v>
                </c:pt>
                <c:pt idx="11033">
                  <c:v>218.95483600000003</c:v>
                </c:pt>
                <c:pt idx="11034">
                  <c:v>218.97468099999998</c:v>
                </c:pt>
                <c:pt idx="11035">
                  <c:v>218.99452700000001</c:v>
                </c:pt>
                <c:pt idx="11036">
                  <c:v>219.01437199999998</c:v>
                </c:pt>
                <c:pt idx="11037">
                  <c:v>219.03421800000001</c:v>
                </c:pt>
                <c:pt idx="11038">
                  <c:v>219.05406299999999</c:v>
                </c:pt>
                <c:pt idx="11039">
                  <c:v>219.07390799999999</c:v>
                </c:pt>
                <c:pt idx="11040">
                  <c:v>219.09375399999996</c:v>
                </c:pt>
                <c:pt idx="11041">
                  <c:v>219.11359899999997</c:v>
                </c:pt>
                <c:pt idx="11042">
                  <c:v>219.13344499999999</c:v>
                </c:pt>
                <c:pt idx="11043">
                  <c:v>219.15329</c:v>
                </c:pt>
                <c:pt idx="11044">
                  <c:v>219.173136</c:v>
                </c:pt>
                <c:pt idx="11045">
                  <c:v>219.192981</c:v>
                </c:pt>
                <c:pt idx="11046">
                  <c:v>219.212827</c:v>
                </c:pt>
                <c:pt idx="11047">
                  <c:v>219.23267199999998</c:v>
                </c:pt>
                <c:pt idx="11048">
                  <c:v>219.25251800000001</c:v>
                </c:pt>
                <c:pt idx="11049">
                  <c:v>219.27236299999998</c:v>
                </c:pt>
                <c:pt idx="11050">
                  <c:v>219.29220800000002</c:v>
                </c:pt>
                <c:pt idx="11051">
                  <c:v>219.31205399999999</c:v>
                </c:pt>
                <c:pt idx="11052">
                  <c:v>219.33189900000002</c:v>
                </c:pt>
                <c:pt idx="11053">
                  <c:v>219.35174500000002</c:v>
                </c:pt>
                <c:pt idx="11054">
                  <c:v>219.37159</c:v>
                </c:pt>
                <c:pt idx="11055">
                  <c:v>219.39143600000006</c:v>
                </c:pt>
                <c:pt idx="11056">
                  <c:v>219.411281</c:v>
                </c:pt>
                <c:pt idx="11057">
                  <c:v>219.43112700000003</c:v>
                </c:pt>
                <c:pt idx="11058">
                  <c:v>219.45097200000001</c:v>
                </c:pt>
                <c:pt idx="11059">
                  <c:v>219.47081700000001</c:v>
                </c:pt>
                <c:pt idx="11060">
                  <c:v>219.49066299999998</c:v>
                </c:pt>
                <c:pt idx="11061">
                  <c:v>219.51050799999999</c:v>
                </c:pt>
                <c:pt idx="11062">
                  <c:v>219.53035399999999</c:v>
                </c:pt>
                <c:pt idx="11063">
                  <c:v>219.55019900000002</c:v>
                </c:pt>
                <c:pt idx="11064">
                  <c:v>219.57004499999999</c:v>
                </c:pt>
                <c:pt idx="11065">
                  <c:v>219.58989</c:v>
                </c:pt>
                <c:pt idx="11066">
                  <c:v>219.609736</c:v>
                </c:pt>
                <c:pt idx="11067">
                  <c:v>219.62958099999997</c:v>
                </c:pt>
                <c:pt idx="11068">
                  <c:v>219.649427</c:v>
                </c:pt>
                <c:pt idx="11069">
                  <c:v>219.66927199999998</c:v>
                </c:pt>
                <c:pt idx="11070">
                  <c:v>219.68911700000001</c:v>
                </c:pt>
                <c:pt idx="11071">
                  <c:v>219.70896299999998</c:v>
                </c:pt>
                <c:pt idx="11072">
                  <c:v>219.72880800000001</c:v>
                </c:pt>
                <c:pt idx="11073">
                  <c:v>219.74865399999996</c:v>
                </c:pt>
                <c:pt idx="11074">
                  <c:v>219.76849900000002</c:v>
                </c:pt>
                <c:pt idx="11075">
                  <c:v>219.78834500000002</c:v>
                </c:pt>
                <c:pt idx="11076">
                  <c:v>219.80819000000002</c:v>
                </c:pt>
                <c:pt idx="11077">
                  <c:v>219.82803600000005</c:v>
                </c:pt>
                <c:pt idx="11078">
                  <c:v>219.847881</c:v>
                </c:pt>
                <c:pt idx="11079">
                  <c:v>219.86772700000003</c:v>
                </c:pt>
                <c:pt idx="11080">
                  <c:v>219.88757200000001</c:v>
                </c:pt>
                <c:pt idx="11081">
                  <c:v>219.90741700000004</c:v>
                </c:pt>
                <c:pt idx="11082">
                  <c:v>219.92726300000001</c:v>
                </c:pt>
                <c:pt idx="11083">
                  <c:v>219.94710800000001</c:v>
                </c:pt>
                <c:pt idx="11084">
                  <c:v>219.96695399999999</c:v>
                </c:pt>
                <c:pt idx="11085">
                  <c:v>219.98679900000002</c:v>
                </c:pt>
                <c:pt idx="11086">
                  <c:v>220.00664499999999</c:v>
                </c:pt>
                <c:pt idx="11087">
                  <c:v>220.02649000000002</c:v>
                </c:pt>
                <c:pt idx="11088">
                  <c:v>220.04633600000003</c:v>
                </c:pt>
                <c:pt idx="11089">
                  <c:v>220.066181</c:v>
                </c:pt>
                <c:pt idx="11090">
                  <c:v>220.08602600000003</c:v>
                </c:pt>
                <c:pt idx="11091">
                  <c:v>220.10587199999998</c:v>
                </c:pt>
                <c:pt idx="11092">
                  <c:v>220.12571700000001</c:v>
                </c:pt>
                <c:pt idx="11093">
                  <c:v>220.14556299999995</c:v>
                </c:pt>
                <c:pt idx="11094">
                  <c:v>220.16540800000001</c:v>
                </c:pt>
                <c:pt idx="11095">
                  <c:v>220.18525399999999</c:v>
                </c:pt>
                <c:pt idx="11096">
                  <c:v>220.20509899999999</c:v>
                </c:pt>
                <c:pt idx="11097">
                  <c:v>220.22494499999999</c:v>
                </c:pt>
                <c:pt idx="11098">
                  <c:v>220.24478999999997</c:v>
                </c:pt>
                <c:pt idx="11099">
                  <c:v>220.264636</c:v>
                </c:pt>
                <c:pt idx="11100">
                  <c:v>220.284481</c:v>
                </c:pt>
                <c:pt idx="11101">
                  <c:v>220.30432600000003</c:v>
                </c:pt>
                <c:pt idx="11102">
                  <c:v>220.324172</c:v>
                </c:pt>
                <c:pt idx="11103">
                  <c:v>220.34401700000001</c:v>
                </c:pt>
                <c:pt idx="11104">
                  <c:v>220.36386299999998</c:v>
                </c:pt>
                <c:pt idx="11105">
                  <c:v>220.38370800000001</c:v>
                </c:pt>
                <c:pt idx="11106">
                  <c:v>220.40355399999996</c:v>
                </c:pt>
                <c:pt idx="11107">
                  <c:v>220.42339900000002</c:v>
                </c:pt>
                <c:pt idx="11108">
                  <c:v>220.44324499999999</c:v>
                </c:pt>
                <c:pt idx="11109">
                  <c:v>220.46308999999999</c:v>
                </c:pt>
                <c:pt idx="11110">
                  <c:v>220.48293500000003</c:v>
                </c:pt>
                <c:pt idx="11111">
                  <c:v>220.502781</c:v>
                </c:pt>
                <c:pt idx="11112">
                  <c:v>220.52262600000003</c:v>
                </c:pt>
                <c:pt idx="11113">
                  <c:v>220.542472</c:v>
                </c:pt>
                <c:pt idx="11114">
                  <c:v>220.56231700000004</c:v>
                </c:pt>
                <c:pt idx="11115">
                  <c:v>220.58216300000001</c:v>
                </c:pt>
                <c:pt idx="11116">
                  <c:v>220.60200800000001</c:v>
                </c:pt>
                <c:pt idx="11117">
                  <c:v>220.62185399999998</c:v>
                </c:pt>
                <c:pt idx="11118">
                  <c:v>220.64169899999999</c:v>
                </c:pt>
                <c:pt idx="11119">
                  <c:v>220.66154499999999</c:v>
                </c:pt>
                <c:pt idx="11120">
                  <c:v>220.68139000000002</c:v>
                </c:pt>
                <c:pt idx="11121">
                  <c:v>220.701235</c:v>
                </c:pt>
                <c:pt idx="11122">
                  <c:v>220.721081</c:v>
                </c:pt>
                <c:pt idx="11123">
                  <c:v>220.740926</c:v>
                </c:pt>
                <c:pt idx="11124">
                  <c:v>220.76077199999997</c:v>
                </c:pt>
                <c:pt idx="11125">
                  <c:v>220.78061700000001</c:v>
                </c:pt>
                <c:pt idx="11126">
                  <c:v>220.80046300000001</c:v>
                </c:pt>
                <c:pt idx="11127">
                  <c:v>220.82030800000004</c:v>
                </c:pt>
                <c:pt idx="11128">
                  <c:v>220.84015399999998</c:v>
                </c:pt>
                <c:pt idx="11129">
                  <c:v>220.85999900000002</c:v>
                </c:pt>
                <c:pt idx="11130">
                  <c:v>220.87984399999999</c:v>
                </c:pt>
                <c:pt idx="11131">
                  <c:v>220.89968999999999</c:v>
                </c:pt>
                <c:pt idx="11132">
                  <c:v>220.91953499999997</c:v>
                </c:pt>
                <c:pt idx="11133">
                  <c:v>220.939381</c:v>
                </c:pt>
                <c:pt idx="11134">
                  <c:v>220.95922600000003</c:v>
                </c:pt>
                <c:pt idx="11135">
                  <c:v>220.97907199999997</c:v>
                </c:pt>
                <c:pt idx="11136">
                  <c:v>220.99891700000003</c:v>
                </c:pt>
                <c:pt idx="11137">
                  <c:v>221.01876299999998</c:v>
                </c:pt>
                <c:pt idx="11138">
                  <c:v>221.03860800000001</c:v>
                </c:pt>
                <c:pt idx="11139">
                  <c:v>221.05845400000001</c:v>
                </c:pt>
                <c:pt idx="11140">
                  <c:v>221.07829900000002</c:v>
                </c:pt>
                <c:pt idx="11141">
                  <c:v>221.09814400000002</c:v>
                </c:pt>
                <c:pt idx="11142">
                  <c:v>221.11798999999999</c:v>
                </c:pt>
                <c:pt idx="11143">
                  <c:v>221.137835</c:v>
                </c:pt>
                <c:pt idx="11144">
                  <c:v>221.157681</c:v>
                </c:pt>
                <c:pt idx="11145">
                  <c:v>221.177526</c:v>
                </c:pt>
                <c:pt idx="11146">
                  <c:v>221.197372</c:v>
                </c:pt>
                <c:pt idx="11147">
                  <c:v>221.21721700000001</c:v>
                </c:pt>
                <c:pt idx="11148">
                  <c:v>221.23706299999998</c:v>
                </c:pt>
                <c:pt idx="11149">
                  <c:v>221.25690800000001</c:v>
                </c:pt>
                <c:pt idx="11150">
                  <c:v>221.27675299999996</c:v>
                </c:pt>
                <c:pt idx="11151">
                  <c:v>221.29659899999999</c:v>
                </c:pt>
                <c:pt idx="11152">
                  <c:v>221.31644400000002</c:v>
                </c:pt>
                <c:pt idx="11153">
                  <c:v>221.33629000000002</c:v>
                </c:pt>
                <c:pt idx="11154">
                  <c:v>221.35613500000002</c:v>
                </c:pt>
                <c:pt idx="11155">
                  <c:v>221.375981</c:v>
                </c:pt>
                <c:pt idx="11156">
                  <c:v>221.39582600000003</c:v>
                </c:pt>
                <c:pt idx="11157">
                  <c:v>221.41567199999997</c:v>
                </c:pt>
                <c:pt idx="11158">
                  <c:v>221.435517</c:v>
                </c:pt>
                <c:pt idx="11159">
                  <c:v>221.45536300000001</c:v>
                </c:pt>
                <c:pt idx="11160">
                  <c:v>221.47520800000001</c:v>
                </c:pt>
                <c:pt idx="11161">
                  <c:v>221.49505299999998</c:v>
                </c:pt>
                <c:pt idx="11162">
                  <c:v>221.51489899999999</c:v>
                </c:pt>
                <c:pt idx="11163">
                  <c:v>221.53474399999999</c:v>
                </c:pt>
                <c:pt idx="11164">
                  <c:v>221.55458999999999</c:v>
                </c:pt>
                <c:pt idx="11165">
                  <c:v>221.57443499999999</c:v>
                </c:pt>
                <c:pt idx="11166">
                  <c:v>221.594281</c:v>
                </c:pt>
                <c:pt idx="11167">
                  <c:v>221.614126</c:v>
                </c:pt>
                <c:pt idx="11168">
                  <c:v>221.63397199999997</c:v>
                </c:pt>
                <c:pt idx="11169">
                  <c:v>221.653817</c:v>
                </c:pt>
                <c:pt idx="11170">
                  <c:v>221.67366199999995</c:v>
                </c:pt>
                <c:pt idx="11171">
                  <c:v>221.69350799999998</c:v>
                </c:pt>
                <c:pt idx="11172">
                  <c:v>221.71335299999996</c:v>
                </c:pt>
                <c:pt idx="11173">
                  <c:v>221.73319899999998</c:v>
                </c:pt>
                <c:pt idx="11174">
                  <c:v>221.75304399999999</c:v>
                </c:pt>
                <c:pt idx="11175">
                  <c:v>221.77288999999999</c:v>
                </c:pt>
                <c:pt idx="11176">
                  <c:v>221.79273499999999</c:v>
                </c:pt>
                <c:pt idx="11177">
                  <c:v>221.81258099999999</c:v>
                </c:pt>
                <c:pt idx="11178">
                  <c:v>221.83242600000005</c:v>
                </c:pt>
                <c:pt idx="11179">
                  <c:v>221.85227200000003</c:v>
                </c:pt>
                <c:pt idx="11180">
                  <c:v>221.87211700000003</c:v>
                </c:pt>
                <c:pt idx="11181">
                  <c:v>221.89196200000001</c:v>
                </c:pt>
                <c:pt idx="11182">
                  <c:v>221.91180800000001</c:v>
                </c:pt>
                <c:pt idx="11183">
                  <c:v>221.93165299999998</c:v>
                </c:pt>
                <c:pt idx="11184">
                  <c:v>221.95149900000004</c:v>
                </c:pt>
                <c:pt idx="11185">
                  <c:v>221.97134400000002</c:v>
                </c:pt>
                <c:pt idx="11186">
                  <c:v>221.99119000000002</c:v>
                </c:pt>
                <c:pt idx="11187">
                  <c:v>222.01103499999999</c:v>
                </c:pt>
                <c:pt idx="11188">
                  <c:v>222.03088099999999</c:v>
                </c:pt>
                <c:pt idx="11189">
                  <c:v>222.05072600000003</c:v>
                </c:pt>
                <c:pt idx="11190">
                  <c:v>222.07057099999997</c:v>
                </c:pt>
                <c:pt idx="11191">
                  <c:v>222.09041700000003</c:v>
                </c:pt>
                <c:pt idx="11192">
                  <c:v>222.11026199999998</c:v>
                </c:pt>
                <c:pt idx="11193">
                  <c:v>222.13010800000001</c:v>
                </c:pt>
                <c:pt idx="11194">
                  <c:v>222.14995299999995</c:v>
                </c:pt>
                <c:pt idx="11195">
                  <c:v>222.16979899999998</c:v>
                </c:pt>
                <c:pt idx="11196">
                  <c:v>222.18964399999999</c:v>
                </c:pt>
                <c:pt idx="11197">
                  <c:v>222.20948999999999</c:v>
                </c:pt>
                <c:pt idx="11198">
                  <c:v>222.22933499999999</c:v>
                </c:pt>
                <c:pt idx="11199">
                  <c:v>222.24918099999996</c:v>
                </c:pt>
                <c:pt idx="11200">
                  <c:v>222.269026</c:v>
                </c:pt>
                <c:pt idx="11201">
                  <c:v>222.288871</c:v>
                </c:pt>
                <c:pt idx="11202">
                  <c:v>222.30871700000003</c:v>
                </c:pt>
                <c:pt idx="11203">
                  <c:v>222.32856200000001</c:v>
                </c:pt>
                <c:pt idx="11204">
                  <c:v>222.34840800000003</c:v>
                </c:pt>
                <c:pt idx="11205">
                  <c:v>222.36825300000001</c:v>
                </c:pt>
                <c:pt idx="11206">
                  <c:v>222.38809900000004</c:v>
                </c:pt>
                <c:pt idx="11207">
                  <c:v>222.40794400000001</c:v>
                </c:pt>
                <c:pt idx="11208">
                  <c:v>222.42779000000002</c:v>
                </c:pt>
                <c:pt idx="11209">
                  <c:v>222.44763499999999</c:v>
                </c:pt>
                <c:pt idx="11210">
                  <c:v>222.46748000000002</c:v>
                </c:pt>
                <c:pt idx="11211">
                  <c:v>222.48732600000005</c:v>
                </c:pt>
                <c:pt idx="11212">
                  <c:v>222.507171</c:v>
                </c:pt>
                <c:pt idx="11213">
                  <c:v>222.52701700000003</c:v>
                </c:pt>
                <c:pt idx="11214">
                  <c:v>222.54686199999998</c:v>
                </c:pt>
                <c:pt idx="11215">
                  <c:v>222.56670800000001</c:v>
                </c:pt>
                <c:pt idx="11216">
                  <c:v>222.58655299999998</c:v>
                </c:pt>
                <c:pt idx="11217">
                  <c:v>222.60639900000001</c:v>
                </c:pt>
                <c:pt idx="11218">
                  <c:v>222.62624400000001</c:v>
                </c:pt>
                <c:pt idx="11219">
                  <c:v>222.64608999999999</c:v>
                </c:pt>
                <c:pt idx="11220">
                  <c:v>222.66593499999999</c:v>
                </c:pt>
                <c:pt idx="11221">
                  <c:v>222.68577999999999</c:v>
                </c:pt>
                <c:pt idx="11222">
                  <c:v>222.705626</c:v>
                </c:pt>
                <c:pt idx="11223">
                  <c:v>222.725471</c:v>
                </c:pt>
                <c:pt idx="11224">
                  <c:v>222.745317</c:v>
                </c:pt>
                <c:pt idx="11225">
                  <c:v>222.76516199999998</c:v>
                </c:pt>
                <c:pt idx="11226">
                  <c:v>222.785008</c:v>
                </c:pt>
                <c:pt idx="11227">
                  <c:v>222.80485299999998</c:v>
                </c:pt>
                <c:pt idx="11228">
                  <c:v>222.82469900000001</c:v>
                </c:pt>
                <c:pt idx="11229">
                  <c:v>222.84454399999998</c:v>
                </c:pt>
                <c:pt idx="11230">
                  <c:v>222.86438900000002</c:v>
                </c:pt>
                <c:pt idx="11231">
                  <c:v>222.88423500000002</c:v>
                </c:pt>
                <c:pt idx="11232">
                  <c:v>222.90407999999999</c:v>
                </c:pt>
                <c:pt idx="11233">
                  <c:v>222.92392599999999</c:v>
                </c:pt>
                <c:pt idx="11234">
                  <c:v>222.94377099999997</c:v>
                </c:pt>
                <c:pt idx="11235">
                  <c:v>222.963617</c:v>
                </c:pt>
                <c:pt idx="11236">
                  <c:v>222.983462</c:v>
                </c:pt>
                <c:pt idx="11237">
                  <c:v>223.003308</c:v>
                </c:pt>
                <c:pt idx="11238">
                  <c:v>223.02315299999998</c:v>
                </c:pt>
                <c:pt idx="11239">
                  <c:v>223.04299900000001</c:v>
                </c:pt>
                <c:pt idx="11240">
                  <c:v>223.06284400000001</c:v>
                </c:pt>
                <c:pt idx="11241">
                  <c:v>223.08268900000002</c:v>
                </c:pt>
                <c:pt idx="11242">
                  <c:v>223.10253499999999</c:v>
                </c:pt>
                <c:pt idx="11243">
                  <c:v>223.12238000000002</c:v>
                </c:pt>
                <c:pt idx="11244">
                  <c:v>223.14222599999999</c:v>
                </c:pt>
                <c:pt idx="11245">
                  <c:v>223.162071</c:v>
                </c:pt>
                <c:pt idx="11246">
                  <c:v>223.18191700000003</c:v>
                </c:pt>
                <c:pt idx="11247">
                  <c:v>223.20176199999997</c:v>
                </c:pt>
                <c:pt idx="11248">
                  <c:v>223.221608</c:v>
                </c:pt>
                <c:pt idx="11249">
                  <c:v>223.24145299999998</c:v>
                </c:pt>
                <c:pt idx="11250">
                  <c:v>223.26129800000001</c:v>
                </c:pt>
                <c:pt idx="11251">
                  <c:v>223.28114400000001</c:v>
                </c:pt>
                <c:pt idx="11252">
                  <c:v>223.30098900000002</c:v>
                </c:pt>
                <c:pt idx="11253">
                  <c:v>223.32083500000002</c:v>
                </c:pt>
                <c:pt idx="11254">
                  <c:v>223.34067999999999</c:v>
                </c:pt>
                <c:pt idx="11255">
                  <c:v>223.36052599999999</c:v>
                </c:pt>
                <c:pt idx="11256">
                  <c:v>223.38037100000003</c:v>
                </c:pt>
                <c:pt idx="11257">
                  <c:v>223.40021700000003</c:v>
                </c:pt>
                <c:pt idx="11258">
                  <c:v>223.420062</c:v>
                </c:pt>
                <c:pt idx="11259">
                  <c:v>223.439908</c:v>
                </c:pt>
                <c:pt idx="11260">
                  <c:v>223.45975299999998</c:v>
                </c:pt>
                <c:pt idx="11261">
                  <c:v>223.47959799999998</c:v>
                </c:pt>
                <c:pt idx="11262">
                  <c:v>223.49944400000001</c:v>
                </c:pt>
                <c:pt idx="11263">
                  <c:v>223.51928899999999</c:v>
                </c:pt>
                <c:pt idx="11264">
                  <c:v>223.53913499999999</c:v>
                </c:pt>
                <c:pt idx="11265">
                  <c:v>223.55898000000002</c:v>
                </c:pt>
                <c:pt idx="11266">
                  <c:v>223.57882599999999</c:v>
                </c:pt>
                <c:pt idx="11267">
                  <c:v>223.598671</c:v>
                </c:pt>
                <c:pt idx="11268">
                  <c:v>223.618517</c:v>
                </c:pt>
                <c:pt idx="11269">
                  <c:v>223.638362</c:v>
                </c:pt>
                <c:pt idx="11270">
                  <c:v>223.65820700000003</c:v>
                </c:pt>
                <c:pt idx="11271">
                  <c:v>223.67805299999998</c:v>
                </c:pt>
                <c:pt idx="11272">
                  <c:v>223.69789800000001</c:v>
                </c:pt>
                <c:pt idx="11273">
                  <c:v>223.71774399999998</c:v>
                </c:pt>
                <c:pt idx="11274">
                  <c:v>223.73758899999999</c:v>
                </c:pt>
                <c:pt idx="11275">
                  <c:v>223.75743500000002</c:v>
                </c:pt>
                <c:pt idx="11276">
                  <c:v>223.77727999999999</c:v>
                </c:pt>
                <c:pt idx="11277">
                  <c:v>223.79712599999999</c:v>
                </c:pt>
                <c:pt idx="11278">
                  <c:v>223.816971</c:v>
                </c:pt>
                <c:pt idx="11279">
                  <c:v>223.83681700000002</c:v>
                </c:pt>
                <c:pt idx="11280">
                  <c:v>223.856662</c:v>
                </c:pt>
                <c:pt idx="11281">
                  <c:v>223.876507</c:v>
                </c:pt>
                <c:pt idx="11282">
                  <c:v>223.896353</c:v>
                </c:pt>
                <c:pt idx="11283">
                  <c:v>223.91619800000001</c:v>
                </c:pt>
                <c:pt idx="11284">
                  <c:v>223.93604400000001</c:v>
                </c:pt>
                <c:pt idx="11285">
                  <c:v>223.95588900000001</c:v>
                </c:pt>
                <c:pt idx="11286">
                  <c:v>223.97573499999999</c:v>
                </c:pt>
                <c:pt idx="11287">
                  <c:v>223.99557999999999</c:v>
                </c:pt>
                <c:pt idx="11288">
                  <c:v>224.01542599999999</c:v>
                </c:pt>
                <c:pt idx="11289">
                  <c:v>224.03527099999999</c:v>
                </c:pt>
                <c:pt idx="11290">
                  <c:v>224.05511600000003</c:v>
                </c:pt>
                <c:pt idx="11291">
                  <c:v>224.07496199999997</c:v>
                </c:pt>
                <c:pt idx="11292">
                  <c:v>224.094807</c:v>
                </c:pt>
                <c:pt idx="11293">
                  <c:v>224.11465299999995</c:v>
                </c:pt>
                <c:pt idx="11294">
                  <c:v>224.13449800000001</c:v>
                </c:pt>
                <c:pt idx="11295">
                  <c:v>224.15434400000001</c:v>
                </c:pt>
                <c:pt idx="11296">
                  <c:v>224.17418899999998</c:v>
                </c:pt>
                <c:pt idx="11297">
                  <c:v>224.19403499999999</c:v>
                </c:pt>
                <c:pt idx="11298">
                  <c:v>224.21387999999996</c:v>
                </c:pt>
                <c:pt idx="11299">
                  <c:v>224.23372599999996</c:v>
                </c:pt>
                <c:pt idx="11300">
                  <c:v>224.25357099999997</c:v>
                </c:pt>
                <c:pt idx="11301">
                  <c:v>224.273416</c:v>
                </c:pt>
                <c:pt idx="11302">
                  <c:v>224.29326199999997</c:v>
                </c:pt>
                <c:pt idx="11303">
                  <c:v>224.313107</c:v>
                </c:pt>
                <c:pt idx="11304">
                  <c:v>224.332953</c:v>
                </c:pt>
                <c:pt idx="11305">
                  <c:v>224.35279800000004</c:v>
                </c:pt>
                <c:pt idx="11306">
                  <c:v>224.37264400000001</c:v>
                </c:pt>
                <c:pt idx="11307">
                  <c:v>224.39248900000004</c:v>
                </c:pt>
                <c:pt idx="11308">
                  <c:v>224.41233500000001</c:v>
                </c:pt>
                <c:pt idx="11309">
                  <c:v>224.43218000000002</c:v>
                </c:pt>
                <c:pt idx="11310">
                  <c:v>224.45202600000002</c:v>
                </c:pt>
                <c:pt idx="11311">
                  <c:v>224.47187099999999</c:v>
                </c:pt>
                <c:pt idx="11312">
                  <c:v>224.49171600000003</c:v>
                </c:pt>
                <c:pt idx="11313">
                  <c:v>224.51156199999997</c:v>
                </c:pt>
                <c:pt idx="11314">
                  <c:v>224.53140700000003</c:v>
                </c:pt>
                <c:pt idx="11315">
                  <c:v>224.551253</c:v>
                </c:pt>
                <c:pt idx="11316">
                  <c:v>224.57109800000001</c:v>
                </c:pt>
                <c:pt idx="11317">
                  <c:v>224.59094400000001</c:v>
                </c:pt>
                <c:pt idx="11318">
                  <c:v>224.61078899999998</c:v>
                </c:pt>
                <c:pt idx="11319">
                  <c:v>224.63063499999998</c:v>
                </c:pt>
                <c:pt idx="11320">
                  <c:v>224.65048000000002</c:v>
                </c:pt>
                <c:pt idx="11321">
                  <c:v>224.67032499999999</c:v>
                </c:pt>
                <c:pt idx="11322">
                  <c:v>224.69017099999999</c:v>
                </c:pt>
                <c:pt idx="11323">
                  <c:v>224.710016</c:v>
                </c:pt>
                <c:pt idx="11324">
                  <c:v>224.72986199999997</c:v>
                </c:pt>
                <c:pt idx="11325">
                  <c:v>224.74970699999997</c:v>
                </c:pt>
                <c:pt idx="11326">
                  <c:v>224.76955299999995</c:v>
                </c:pt>
                <c:pt idx="11327">
                  <c:v>224.78939800000001</c:v>
                </c:pt>
                <c:pt idx="11328">
                  <c:v>224.80924400000001</c:v>
                </c:pt>
                <c:pt idx="11329">
                  <c:v>224.82908900000001</c:v>
                </c:pt>
                <c:pt idx="11330">
                  <c:v>224.84893500000001</c:v>
                </c:pt>
                <c:pt idx="11331">
                  <c:v>224.86878000000002</c:v>
                </c:pt>
                <c:pt idx="11332">
                  <c:v>224.88862500000002</c:v>
                </c:pt>
                <c:pt idx="11333">
                  <c:v>224.90847100000002</c:v>
                </c:pt>
                <c:pt idx="11334">
                  <c:v>224.92831600000005</c:v>
                </c:pt>
                <c:pt idx="11335">
                  <c:v>224.948162</c:v>
                </c:pt>
                <c:pt idx="11336">
                  <c:v>224.96800700000003</c:v>
                </c:pt>
                <c:pt idx="11337">
                  <c:v>224.987853</c:v>
                </c:pt>
                <c:pt idx="11338">
                  <c:v>225.007698</c:v>
                </c:pt>
                <c:pt idx="11339">
                  <c:v>225.02754400000001</c:v>
                </c:pt>
                <c:pt idx="11340">
                  <c:v>225.04738900000001</c:v>
                </c:pt>
                <c:pt idx="11341">
                  <c:v>225.06723400000001</c:v>
                </c:pt>
                <c:pt idx="11342">
                  <c:v>225.08708000000001</c:v>
                </c:pt>
                <c:pt idx="11343">
                  <c:v>225.10692499999999</c:v>
                </c:pt>
                <c:pt idx="11344">
                  <c:v>225.12677099999999</c:v>
                </c:pt>
                <c:pt idx="11345">
                  <c:v>225.14661599999997</c:v>
                </c:pt>
                <c:pt idx="11346">
                  <c:v>225.166462</c:v>
                </c:pt>
                <c:pt idx="11347">
                  <c:v>225.18630700000003</c:v>
                </c:pt>
                <c:pt idx="11348">
                  <c:v>225.20615299999997</c:v>
                </c:pt>
                <c:pt idx="11349">
                  <c:v>225.225998</c:v>
                </c:pt>
                <c:pt idx="11350">
                  <c:v>225.24584399999998</c:v>
                </c:pt>
                <c:pt idx="11351">
                  <c:v>225.26568899999998</c:v>
                </c:pt>
                <c:pt idx="11352">
                  <c:v>225.28553399999998</c:v>
                </c:pt>
                <c:pt idx="11353">
                  <c:v>225.30538000000001</c:v>
                </c:pt>
                <c:pt idx="11354">
                  <c:v>225.32522500000002</c:v>
                </c:pt>
                <c:pt idx="11355">
                  <c:v>225.34507099999999</c:v>
                </c:pt>
                <c:pt idx="11356">
                  <c:v>225.36491599999999</c:v>
                </c:pt>
                <c:pt idx="11357">
                  <c:v>225.38476199999999</c:v>
                </c:pt>
                <c:pt idx="11358">
                  <c:v>225.404607</c:v>
                </c:pt>
                <c:pt idx="11359">
                  <c:v>225.424453</c:v>
                </c:pt>
                <c:pt idx="11360">
                  <c:v>225.444298</c:v>
                </c:pt>
                <c:pt idx="11361">
                  <c:v>225.46414300000001</c:v>
                </c:pt>
                <c:pt idx="11362">
                  <c:v>225.48398900000001</c:v>
                </c:pt>
                <c:pt idx="11363">
                  <c:v>225.50383399999998</c:v>
                </c:pt>
                <c:pt idx="11364">
                  <c:v>225.52367999999998</c:v>
                </c:pt>
                <c:pt idx="11365">
                  <c:v>225.54352499999996</c:v>
                </c:pt>
                <c:pt idx="11366">
                  <c:v>225.56337099999999</c:v>
                </c:pt>
                <c:pt idx="11367">
                  <c:v>225.58321599999999</c:v>
                </c:pt>
                <c:pt idx="11368">
                  <c:v>225.60306199999997</c:v>
                </c:pt>
                <c:pt idx="11369">
                  <c:v>225.62290700000003</c:v>
                </c:pt>
                <c:pt idx="11370">
                  <c:v>225.64275299999997</c:v>
                </c:pt>
                <c:pt idx="11371">
                  <c:v>225.662598</c:v>
                </c:pt>
                <c:pt idx="11372">
                  <c:v>225.68244300000003</c:v>
                </c:pt>
                <c:pt idx="11373">
                  <c:v>225.70228900000001</c:v>
                </c:pt>
                <c:pt idx="11374">
                  <c:v>225.72213400000001</c:v>
                </c:pt>
                <c:pt idx="11375">
                  <c:v>225.74197999999998</c:v>
                </c:pt>
                <c:pt idx="11376">
                  <c:v>225.76182499999999</c:v>
                </c:pt>
                <c:pt idx="11377">
                  <c:v>225.78167099999999</c:v>
                </c:pt>
                <c:pt idx="11378">
                  <c:v>225.80151599999999</c:v>
                </c:pt>
                <c:pt idx="11379">
                  <c:v>225.82136200000002</c:v>
                </c:pt>
                <c:pt idx="11380">
                  <c:v>225.84120700000003</c:v>
                </c:pt>
                <c:pt idx="11381">
                  <c:v>225.861052</c:v>
                </c:pt>
                <c:pt idx="11382">
                  <c:v>225.88089800000003</c:v>
                </c:pt>
                <c:pt idx="11383">
                  <c:v>225.90074300000001</c:v>
                </c:pt>
                <c:pt idx="11384">
                  <c:v>225.92058900000001</c:v>
                </c:pt>
                <c:pt idx="11385">
                  <c:v>225.94043400000001</c:v>
                </c:pt>
                <c:pt idx="11386">
                  <c:v>225.96028000000001</c:v>
                </c:pt>
                <c:pt idx="11387">
                  <c:v>225.98012500000002</c:v>
                </c:pt>
                <c:pt idx="11388">
                  <c:v>225.99997099999999</c:v>
                </c:pt>
                <c:pt idx="11389">
                  <c:v>226.01981599999996</c:v>
                </c:pt>
                <c:pt idx="11390">
                  <c:v>226.03966199999996</c:v>
                </c:pt>
                <c:pt idx="11391">
                  <c:v>226.059507</c:v>
                </c:pt>
                <c:pt idx="11392">
                  <c:v>226.07935199999997</c:v>
                </c:pt>
                <c:pt idx="11393">
                  <c:v>226.099198</c:v>
                </c:pt>
                <c:pt idx="11394">
                  <c:v>226.11904299999998</c:v>
                </c:pt>
                <c:pt idx="11395">
                  <c:v>226.13888900000001</c:v>
                </c:pt>
                <c:pt idx="11396">
                  <c:v>226.15873400000001</c:v>
                </c:pt>
                <c:pt idx="11397">
                  <c:v>226.17857999999998</c:v>
                </c:pt>
                <c:pt idx="11398">
                  <c:v>226.19842500000001</c:v>
                </c:pt>
                <c:pt idx="11399">
                  <c:v>226.21827099999999</c:v>
                </c:pt>
                <c:pt idx="11400">
                  <c:v>226.23811599999999</c:v>
                </c:pt>
                <c:pt idx="11401">
                  <c:v>226.25796099999999</c:v>
                </c:pt>
                <c:pt idx="11402">
                  <c:v>226.277807</c:v>
                </c:pt>
                <c:pt idx="11403">
                  <c:v>226.29765199999997</c:v>
                </c:pt>
                <c:pt idx="11404">
                  <c:v>226.31749800000003</c:v>
                </c:pt>
                <c:pt idx="11405">
                  <c:v>226.33734300000003</c:v>
                </c:pt>
                <c:pt idx="11406">
                  <c:v>226.35718900000003</c:v>
                </c:pt>
                <c:pt idx="11407">
                  <c:v>226.37703400000001</c:v>
                </c:pt>
                <c:pt idx="11408">
                  <c:v>226.39688000000001</c:v>
                </c:pt>
                <c:pt idx="11409">
                  <c:v>226.41672499999999</c:v>
                </c:pt>
                <c:pt idx="11410">
                  <c:v>226.43657099999999</c:v>
                </c:pt>
                <c:pt idx="11411">
                  <c:v>226.45641600000002</c:v>
                </c:pt>
                <c:pt idx="11412">
                  <c:v>226.47626099999999</c:v>
                </c:pt>
                <c:pt idx="11413">
                  <c:v>226.49610700000002</c:v>
                </c:pt>
                <c:pt idx="11414">
                  <c:v>226.51595199999997</c:v>
                </c:pt>
                <c:pt idx="11415">
                  <c:v>226.535798</c:v>
                </c:pt>
                <c:pt idx="11416">
                  <c:v>226.555643</c:v>
                </c:pt>
                <c:pt idx="11417">
                  <c:v>226.575489</c:v>
                </c:pt>
                <c:pt idx="11418">
                  <c:v>226.59533400000001</c:v>
                </c:pt>
                <c:pt idx="11419">
                  <c:v>226.61517999999998</c:v>
                </c:pt>
                <c:pt idx="11420">
                  <c:v>226.63502499999998</c:v>
                </c:pt>
                <c:pt idx="11421">
                  <c:v>226.65486999999999</c:v>
                </c:pt>
                <c:pt idx="11422">
                  <c:v>226.67471599999996</c:v>
                </c:pt>
                <c:pt idx="11423">
                  <c:v>226.69456099999996</c:v>
                </c:pt>
                <c:pt idx="11424">
                  <c:v>226.71440699999999</c:v>
                </c:pt>
                <c:pt idx="11425">
                  <c:v>226.73425199999997</c:v>
                </c:pt>
                <c:pt idx="11426">
                  <c:v>226.754098</c:v>
                </c:pt>
                <c:pt idx="11427">
                  <c:v>226.77394299999997</c:v>
                </c:pt>
                <c:pt idx="11428">
                  <c:v>226.79378899999998</c:v>
                </c:pt>
                <c:pt idx="11429">
                  <c:v>226.81363399999998</c:v>
                </c:pt>
                <c:pt idx="11430">
                  <c:v>226.83348000000001</c:v>
                </c:pt>
                <c:pt idx="11431">
                  <c:v>226.85332500000001</c:v>
                </c:pt>
                <c:pt idx="11432">
                  <c:v>226.87316999999999</c:v>
                </c:pt>
                <c:pt idx="11433">
                  <c:v>226.89301599999999</c:v>
                </c:pt>
                <c:pt idx="11434">
                  <c:v>226.91286099999999</c:v>
                </c:pt>
                <c:pt idx="11435">
                  <c:v>226.93270700000002</c:v>
                </c:pt>
                <c:pt idx="11436">
                  <c:v>226.952552</c:v>
                </c:pt>
                <c:pt idx="11437">
                  <c:v>226.97239800000003</c:v>
                </c:pt>
                <c:pt idx="11438">
                  <c:v>226.99224300000003</c:v>
                </c:pt>
                <c:pt idx="11439">
                  <c:v>227.012089</c:v>
                </c:pt>
                <c:pt idx="11440">
                  <c:v>227.03193400000001</c:v>
                </c:pt>
                <c:pt idx="11441">
                  <c:v>227.05177900000001</c:v>
                </c:pt>
                <c:pt idx="11442">
                  <c:v>227.07162499999998</c:v>
                </c:pt>
                <c:pt idx="11443">
                  <c:v>227.09147000000002</c:v>
                </c:pt>
                <c:pt idx="11444">
                  <c:v>227.11131599999999</c:v>
                </c:pt>
                <c:pt idx="11445">
                  <c:v>227.13116099999999</c:v>
                </c:pt>
                <c:pt idx="11446">
                  <c:v>227.15100700000002</c:v>
                </c:pt>
                <c:pt idx="11447">
                  <c:v>227.17085199999997</c:v>
                </c:pt>
                <c:pt idx="11448">
                  <c:v>227.190698</c:v>
                </c:pt>
                <c:pt idx="11449">
                  <c:v>227.21054299999997</c:v>
                </c:pt>
                <c:pt idx="11450">
                  <c:v>227.230389</c:v>
                </c:pt>
                <c:pt idx="11451">
                  <c:v>227.25023400000001</c:v>
                </c:pt>
                <c:pt idx="11452">
                  <c:v>227.27007899999998</c:v>
                </c:pt>
                <c:pt idx="11453">
                  <c:v>227.28992499999998</c:v>
                </c:pt>
                <c:pt idx="11454">
                  <c:v>227.30976999999999</c:v>
                </c:pt>
                <c:pt idx="11455">
                  <c:v>227.32961599999999</c:v>
                </c:pt>
                <c:pt idx="11456">
                  <c:v>227.34946099999999</c:v>
                </c:pt>
                <c:pt idx="11457">
                  <c:v>227.36930700000002</c:v>
                </c:pt>
                <c:pt idx="11458">
                  <c:v>227.389152</c:v>
                </c:pt>
                <c:pt idx="11459">
                  <c:v>227.40899800000003</c:v>
                </c:pt>
                <c:pt idx="11460">
                  <c:v>227.42884300000003</c:v>
                </c:pt>
                <c:pt idx="11461">
                  <c:v>227.448688</c:v>
                </c:pt>
                <c:pt idx="11462">
                  <c:v>227.46853400000001</c:v>
                </c:pt>
                <c:pt idx="11463">
                  <c:v>227.48837900000004</c:v>
                </c:pt>
                <c:pt idx="11464">
                  <c:v>227.50822500000001</c:v>
                </c:pt>
                <c:pt idx="11465">
                  <c:v>227.52807000000001</c:v>
                </c:pt>
                <c:pt idx="11466">
                  <c:v>227.54791599999999</c:v>
                </c:pt>
                <c:pt idx="11467">
                  <c:v>227.56776099999999</c:v>
                </c:pt>
                <c:pt idx="11468">
                  <c:v>227.58760700000002</c:v>
                </c:pt>
                <c:pt idx="11469">
                  <c:v>227.60745199999999</c:v>
                </c:pt>
                <c:pt idx="11470">
                  <c:v>227.62729800000002</c:v>
                </c:pt>
                <c:pt idx="11471">
                  <c:v>227.647143</c:v>
                </c:pt>
                <c:pt idx="11472">
                  <c:v>227.666988</c:v>
                </c:pt>
                <c:pt idx="11473">
                  <c:v>227.686834</c:v>
                </c:pt>
                <c:pt idx="11474">
                  <c:v>227.70667899999998</c:v>
                </c:pt>
                <c:pt idx="11475">
                  <c:v>227.72652499999998</c:v>
                </c:pt>
                <c:pt idx="11476">
                  <c:v>227.74636999999998</c:v>
                </c:pt>
                <c:pt idx="11477">
                  <c:v>227.76621599999999</c:v>
                </c:pt>
                <c:pt idx="11478">
                  <c:v>227.78606099999999</c:v>
                </c:pt>
                <c:pt idx="11479">
                  <c:v>227.80590700000002</c:v>
                </c:pt>
                <c:pt idx="11480">
                  <c:v>227.82575199999999</c:v>
                </c:pt>
                <c:pt idx="11481">
                  <c:v>227.845597</c:v>
                </c:pt>
                <c:pt idx="11482">
                  <c:v>227.86544300000003</c:v>
                </c:pt>
                <c:pt idx="11483">
                  <c:v>227.88528800000003</c:v>
                </c:pt>
                <c:pt idx="11484">
                  <c:v>227.905134</c:v>
                </c:pt>
                <c:pt idx="11485">
                  <c:v>227.92497900000001</c:v>
                </c:pt>
                <c:pt idx="11486">
                  <c:v>227.94482499999998</c:v>
                </c:pt>
                <c:pt idx="11487">
                  <c:v>227.96466999999998</c:v>
                </c:pt>
                <c:pt idx="11488">
                  <c:v>227.98451600000001</c:v>
                </c:pt>
                <c:pt idx="11489">
                  <c:v>228.00436099999999</c:v>
                </c:pt>
                <c:pt idx="11490">
                  <c:v>228.02420700000002</c:v>
                </c:pt>
                <c:pt idx="11491">
                  <c:v>228.04405199999997</c:v>
                </c:pt>
                <c:pt idx="11492">
                  <c:v>228.063897</c:v>
                </c:pt>
                <c:pt idx="11493">
                  <c:v>228.083743</c:v>
                </c:pt>
                <c:pt idx="11494">
                  <c:v>228.10358799999997</c:v>
                </c:pt>
                <c:pt idx="11495">
                  <c:v>228.123434</c:v>
                </c:pt>
                <c:pt idx="11496">
                  <c:v>228.14327899999998</c:v>
                </c:pt>
                <c:pt idx="11497">
                  <c:v>228.16312499999998</c:v>
                </c:pt>
                <c:pt idx="11498">
                  <c:v>228.18297000000001</c:v>
                </c:pt>
                <c:pt idx="11499">
                  <c:v>228.20281600000001</c:v>
                </c:pt>
                <c:pt idx="11500">
                  <c:v>228.22266099999999</c:v>
                </c:pt>
                <c:pt idx="11501">
                  <c:v>228.24250599999996</c:v>
                </c:pt>
                <c:pt idx="11502">
                  <c:v>228.26235199999999</c:v>
                </c:pt>
                <c:pt idx="11503">
                  <c:v>228.28219700000002</c:v>
                </c:pt>
                <c:pt idx="11504">
                  <c:v>228.30204300000003</c:v>
                </c:pt>
                <c:pt idx="11505">
                  <c:v>228.32188800000003</c:v>
                </c:pt>
                <c:pt idx="11506">
                  <c:v>228.341734</c:v>
                </c:pt>
                <c:pt idx="11507">
                  <c:v>228.36157900000001</c:v>
                </c:pt>
                <c:pt idx="11508">
                  <c:v>228.38142500000004</c:v>
                </c:pt>
                <c:pt idx="11509">
                  <c:v>228.40127000000001</c:v>
                </c:pt>
                <c:pt idx="11510">
                  <c:v>228.42111600000004</c:v>
                </c:pt>
                <c:pt idx="11511">
                  <c:v>228.44096099999999</c:v>
                </c:pt>
                <c:pt idx="11512">
                  <c:v>228.46080599999999</c:v>
                </c:pt>
                <c:pt idx="11513">
                  <c:v>228.48065199999999</c:v>
                </c:pt>
                <c:pt idx="11514">
                  <c:v>228.50049700000002</c:v>
                </c:pt>
                <c:pt idx="11515">
                  <c:v>228.52034300000003</c:v>
                </c:pt>
                <c:pt idx="11516">
                  <c:v>228.540188</c:v>
                </c:pt>
                <c:pt idx="11517">
                  <c:v>228.560034</c:v>
                </c:pt>
                <c:pt idx="11518">
                  <c:v>228.57987899999998</c:v>
                </c:pt>
                <c:pt idx="11519">
                  <c:v>228.59972499999998</c:v>
                </c:pt>
                <c:pt idx="11520">
                  <c:v>228.61956999999995</c:v>
                </c:pt>
                <c:pt idx="11521">
                  <c:v>228.63941499999999</c:v>
                </c:pt>
                <c:pt idx="11522">
                  <c:v>228.65926099999999</c:v>
                </c:pt>
                <c:pt idx="11523">
                  <c:v>228.67910599999996</c:v>
                </c:pt>
                <c:pt idx="11524">
                  <c:v>228.69895199999999</c:v>
                </c:pt>
                <c:pt idx="11525">
                  <c:v>228.718797</c:v>
                </c:pt>
                <c:pt idx="11526">
                  <c:v>228.738643</c:v>
                </c:pt>
                <c:pt idx="11527">
                  <c:v>228.75848800000003</c:v>
                </c:pt>
                <c:pt idx="11528">
                  <c:v>228.778334</c:v>
                </c:pt>
                <c:pt idx="11529">
                  <c:v>228.798179</c:v>
                </c:pt>
                <c:pt idx="11530">
                  <c:v>228.81802500000001</c:v>
                </c:pt>
                <c:pt idx="11531">
                  <c:v>228.83787000000001</c:v>
                </c:pt>
                <c:pt idx="11532">
                  <c:v>228.85771500000001</c:v>
                </c:pt>
                <c:pt idx="11533">
                  <c:v>228.87756099999999</c:v>
                </c:pt>
                <c:pt idx="11534">
                  <c:v>228.89740600000002</c:v>
                </c:pt>
                <c:pt idx="11535">
                  <c:v>228.91725199999999</c:v>
                </c:pt>
                <c:pt idx="11536">
                  <c:v>228.93709700000002</c:v>
                </c:pt>
                <c:pt idx="11537">
                  <c:v>228.95694300000002</c:v>
                </c:pt>
                <c:pt idx="11538">
                  <c:v>228.976788</c:v>
                </c:pt>
                <c:pt idx="11539">
                  <c:v>228.996634</c:v>
                </c:pt>
                <c:pt idx="11540">
                  <c:v>229.016479</c:v>
                </c:pt>
                <c:pt idx="11541">
                  <c:v>229.03632500000001</c:v>
                </c:pt>
                <c:pt idx="11542">
                  <c:v>229.05617000000001</c:v>
                </c:pt>
                <c:pt idx="11543">
                  <c:v>229.07601499999998</c:v>
                </c:pt>
                <c:pt idx="11544">
                  <c:v>229.09586099999999</c:v>
                </c:pt>
                <c:pt idx="11545">
                  <c:v>229.11570599999996</c:v>
                </c:pt>
                <c:pt idx="11546">
                  <c:v>229.13555199999996</c:v>
                </c:pt>
                <c:pt idx="11547">
                  <c:v>229.15539700000002</c:v>
                </c:pt>
                <c:pt idx="11548">
                  <c:v>229.17524299999999</c:v>
                </c:pt>
                <c:pt idx="11549">
                  <c:v>229.195088</c:v>
                </c:pt>
                <c:pt idx="11550">
                  <c:v>229.21493399999997</c:v>
                </c:pt>
                <c:pt idx="11551">
                  <c:v>229.23477899999997</c:v>
                </c:pt>
                <c:pt idx="11552">
                  <c:v>229.25462399999998</c:v>
                </c:pt>
                <c:pt idx="11553">
                  <c:v>229.27446999999998</c:v>
                </c:pt>
                <c:pt idx="11554">
                  <c:v>229.29431499999998</c:v>
                </c:pt>
                <c:pt idx="11555">
                  <c:v>229.31416099999998</c:v>
                </c:pt>
                <c:pt idx="11556">
                  <c:v>229.33400599999999</c:v>
                </c:pt>
                <c:pt idx="11557">
                  <c:v>229.35385199999999</c:v>
                </c:pt>
                <c:pt idx="11558">
                  <c:v>229.37369699999999</c:v>
                </c:pt>
                <c:pt idx="11559">
                  <c:v>229.39354299999999</c:v>
                </c:pt>
                <c:pt idx="11560">
                  <c:v>229.413388</c:v>
                </c:pt>
                <c:pt idx="11561">
                  <c:v>229.433234</c:v>
                </c:pt>
                <c:pt idx="11562">
                  <c:v>229.453079</c:v>
                </c:pt>
                <c:pt idx="11563">
                  <c:v>229.47292400000001</c:v>
                </c:pt>
                <c:pt idx="11564">
                  <c:v>229.49277000000001</c:v>
                </c:pt>
                <c:pt idx="11565">
                  <c:v>229.51261499999998</c:v>
                </c:pt>
                <c:pt idx="11566">
                  <c:v>229.53246100000001</c:v>
                </c:pt>
                <c:pt idx="11567">
                  <c:v>229.55230600000002</c:v>
                </c:pt>
                <c:pt idx="11568">
                  <c:v>229.57215199999999</c:v>
                </c:pt>
                <c:pt idx="11569">
                  <c:v>229.59199700000002</c:v>
                </c:pt>
                <c:pt idx="11570">
                  <c:v>229.61184299999999</c:v>
                </c:pt>
                <c:pt idx="11571">
                  <c:v>229.631688</c:v>
                </c:pt>
                <c:pt idx="11572">
                  <c:v>229.651533</c:v>
                </c:pt>
                <c:pt idx="11573">
                  <c:v>229.671379</c:v>
                </c:pt>
                <c:pt idx="11574">
                  <c:v>229.69122400000001</c:v>
                </c:pt>
                <c:pt idx="11575">
                  <c:v>229.71106999999998</c:v>
                </c:pt>
                <c:pt idx="11576">
                  <c:v>229.73091499999998</c:v>
                </c:pt>
                <c:pt idx="11577">
                  <c:v>229.75076099999998</c:v>
                </c:pt>
                <c:pt idx="11578">
                  <c:v>229.77060599999996</c:v>
                </c:pt>
                <c:pt idx="11579">
                  <c:v>229.79045199999999</c:v>
                </c:pt>
                <c:pt idx="11580">
                  <c:v>229.81029700000002</c:v>
                </c:pt>
                <c:pt idx="11581">
                  <c:v>229.83014300000002</c:v>
                </c:pt>
                <c:pt idx="11582">
                  <c:v>229.849988</c:v>
                </c:pt>
                <c:pt idx="11583">
                  <c:v>229.869833</c:v>
                </c:pt>
                <c:pt idx="11584">
                  <c:v>229.889679</c:v>
                </c:pt>
                <c:pt idx="11585">
                  <c:v>229.90952399999998</c:v>
                </c:pt>
                <c:pt idx="11586">
                  <c:v>229.92937000000001</c:v>
                </c:pt>
                <c:pt idx="11587">
                  <c:v>229.94921499999998</c:v>
                </c:pt>
                <c:pt idx="11588">
                  <c:v>229.96906099999998</c:v>
                </c:pt>
                <c:pt idx="11589">
                  <c:v>229.98890600000001</c:v>
                </c:pt>
                <c:pt idx="11590">
                  <c:v>230.00875199999999</c:v>
                </c:pt>
                <c:pt idx="11591">
                  <c:v>230.02859700000002</c:v>
                </c:pt>
                <c:pt idx="11592">
                  <c:v>230.04844200000002</c:v>
                </c:pt>
                <c:pt idx="11593">
                  <c:v>230.06828800000002</c:v>
                </c:pt>
                <c:pt idx="11594">
                  <c:v>230.08813300000003</c:v>
                </c:pt>
                <c:pt idx="11595">
                  <c:v>230.107979</c:v>
                </c:pt>
                <c:pt idx="11596">
                  <c:v>230.127824</c:v>
                </c:pt>
                <c:pt idx="11597">
                  <c:v>230.14766999999998</c:v>
                </c:pt>
                <c:pt idx="11598">
                  <c:v>230.16751499999998</c:v>
                </c:pt>
                <c:pt idx="11599">
                  <c:v>230.18736100000001</c:v>
                </c:pt>
                <c:pt idx="11600">
                  <c:v>230.20720600000001</c:v>
                </c:pt>
                <c:pt idx="11601">
                  <c:v>230.22705199999999</c:v>
                </c:pt>
                <c:pt idx="11602">
                  <c:v>230.24689699999999</c:v>
                </c:pt>
                <c:pt idx="11603">
                  <c:v>230.26674199999999</c:v>
                </c:pt>
                <c:pt idx="11604">
                  <c:v>230.28658799999999</c:v>
                </c:pt>
                <c:pt idx="11605">
                  <c:v>230.30643300000003</c:v>
                </c:pt>
                <c:pt idx="11606">
                  <c:v>230.32627900000003</c:v>
                </c:pt>
                <c:pt idx="11607">
                  <c:v>230.346124</c:v>
                </c:pt>
                <c:pt idx="11608">
                  <c:v>230.36597</c:v>
                </c:pt>
                <c:pt idx="11609">
                  <c:v>230.38581500000001</c:v>
                </c:pt>
                <c:pt idx="11610">
                  <c:v>230.40566099999998</c:v>
                </c:pt>
                <c:pt idx="11611">
                  <c:v>230.42550600000001</c:v>
                </c:pt>
                <c:pt idx="11612">
                  <c:v>230.44535099999999</c:v>
                </c:pt>
                <c:pt idx="11613">
                  <c:v>230.46519700000002</c:v>
                </c:pt>
                <c:pt idx="11614">
                  <c:v>230.48504200000002</c:v>
                </c:pt>
                <c:pt idx="11615">
                  <c:v>230.50488799999999</c:v>
                </c:pt>
                <c:pt idx="11616">
                  <c:v>230.524733</c:v>
                </c:pt>
                <c:pt idx="11617">
                  <c:v>230.54457899999997</c:v>
                </c:pt>
                <c:pt idx="11618">
                  <c:v>230.564424</c:v>
                </c:pt>
                <c:pt idx="11619">
                  <c:v>230.58427</c:v>
                </c:pt>
                <c:pt idx="11620">
                  <c:v>230.60411499999998</c:v>
                </c:pt>
                <c:pt idx="11621">
                  <c:v>230.62396099999998</c:v>
                </c:pt>
                <c:pt idx="11622">
                  <c:v>230.64380599999998</c:v>
                </c:pt>
                <c:pt idx="11623">
                  <c:v>230.66365099999996</c:v>
                </c:pt>
                <c:pt idx="11624">
                  <c:v>230.68349700000002</c:v>
                </c:pt>
                <c:pt idx="11625">
                  <c:v>230.70334199999999</c:v>
                </c:pt>
                <c:pt idx="11626">
                  <c:v>230.72318799999999</c:v>
                </c:pt>
                <c:pt idx="11627">
                  <c:v>230.74303299999997</c:v>
                </c:pt>
                <c:pt idx="11628">
                  <c:v>230.762879</c:v>
                </c:pt>
                <c:pt idx="11629">
                  <c:v>230.782724</c:v>
                </c:pt>
                <c:pt idx="11630">
                  <c:v>230.80257</c:v>
                </c:pt>
                <c:pt idx="11631">
                  <c:v>230.82241500000003</c:v>
                </c:pt>
                <c:pt idx="11632">
                  <c:v>230.84226000000001</c:v>
                </c:pt>
                <c:pt idx="11633">
                  <c:v>230.86210600000004</c:v>
                </c:pt>
                <c:pt idx="11634">
                  <c:v>230.88195100000002</c:v>
                </c:pt>
                <c:pt idx="11635">
                  <c:v>230.90179700000002</c:v>
                </c:pt>
                <c:pt idx="11636">
                  <c:v>230.92164200000002</c:v>
                </c:pt>
                <c:pt idx="11637">
                  <c:v>230.94148800000002</c:v>
                </c:pt>
                <c:pt idx="11638">
                  <c:v>230.96133300000002</c:v>
                </c:pt>
                <c:pt idx="11639">
                  <c:v>230.98117900000003</c:v>
                </c:pt>
                <c:pt idx="11640">
                  <c:v>231.001024</c:v>
                </c:pt>
                <c:pt idx="11641">
                  <c:v>231.02087</c:v>
                </c:pt>
                <c:pt idx="11642">
                  <c:v>231.04071499999998</c:v>
                </c:pt>
                <c:pt idx="11643">
                  <c:v>231.06055999999998</c:v>
                </c:pt>
                <c:pt idx="11644">
                  <c:v>231.08040600000004</c:v>
                </c:pt>
                <c:pt idx="11645">
                  <c:v>231.10025099999999</c:v>
                </c:pt>
                <c:pt idx="11646">
                  <c:v>231.12009700000002</c:v>
                </c:pt>
                <c:pt idx="11647">
                  <c:v>231.13994199999999</c:v>
                </c:pt>
                <c:pt idx="11648">
                  <c:v>231.15978799999999</c:v>
                </c:pt>
                <c:pt idx="11649">
                  <c:v>231.17963299999997</c:v>
                </c:pt>
                <c:pt idx="11650">
                  <c:v>231.199479</c:v>
                </c:pt>
                <c:pt idx="11651">
                  <c:v>231.21932399999997</c:v>
                </c:pt>
                <c:pt idx="11652">
                  <c:v>231.23916899999998</c:v>
                </c:pt>
                <c:pt idx="11653">
                  <c:v>231.25901499999998</c:v>
                </c:pt>
                <c:pt idx="11654">
                  <c:v>231.27885999999998</c:v>
                </c:pt>
                <c:pt idx="11655">
                  <c:v>231.29870600000001</c:v>
                </c:pt>
                <c:pt idx="11656">
                  <c:v>231.31855099999999</c:v>
                </c:pt>
                <c:pt idx="11657">
                  <c:v>231.33839700000004</c:v>
                </c:pt>
                <c:pt idx="11658">
                  <c:v>231.35824200000005</c:v>
                </c:pt>
                <c:pt idx="11659">
                  <c:v>231.37808800000002</c:v>
                </c:pt>
                <c:pt idx="11660">
                  <c:v>231.39793300000002</c:v>
                </c:pt>
                <c:pt idx="11661">
                  <c:v>231.417779</c:v>
                </c:pt>
                <c:pt idx="11662">
                  <c:v>231.437624</c:v>
                </c:pt>
                <c:pt idx="11663">
                  <c:v>231.45746900000003</c:v>
                </c:pt>
                <c:pt idx="11664">
                  <c:v>231.477315</c:v>
                </c:pt>
                <c:pt idx="11665">
                  <c:v>231.49716000000001</c:v>
                </c:pt>
                <c:pt idx="11666">
                  <c:v>231.51700600000001</c:v>
                </c:pt>
                <c:pt idx="11667">
                  <c:v>231.53685099999998</c:v>
                </c:pt>
                <c:pt idx="11668">
                  <c:v>231.55669700000001</c:v>
                </c:pt>
                <c:pt idx="11669">
                  <c:v>231.57654199999999</c:v>
                </c:pt>
                <c:pt idx="11670">
                  <c:v>231.59638800000002</c:v>
                </c:pt>
                <c:pt idx="11671">
                  <c:v>231.61623299999999</c:v>
                </c:pt>
                <c:pt idx="11672">
                  <c:v>231.636078</c:v>
                </c:pt>
                <c:pt idx="11673">
                  <c:v>231.655924</c:v>
                </c:pt>
                <c:pt idx="11674">
                  <c:v>231.67576899999997</c:v>
                </c:pt>
                <c:pt idx="11675">
                  <c:v>231.69561499999998</c:v>
                </c:pt>
                <c:pt idx="11676">
                  <c:v>231.71545999999998</c:v>
                </c:pt>
                <c:pt idx="11677">
                  <c:v>231.73530600000001</c:v>
                </c:pt>
                <c:pt idx="11678">
                  <c:v>231.75515099999998</c:v>
                </c:pt>
                <c:pt idx="11679">
                  <c:v>231.77499699999998</c:v>
                </c:pt>
                <c:pt idx="11680">
                  <c:v>231.79484199999999</c:v>
                </c:pt>
                <c:pt idx="11681">
                  <c:v>231.81468799999999</c:v>
                </c:pt>
                <c:pt idx="11682">
                  <c:v>231.83453299999999</c:v>
                </c:pt>
                <c:pt idx="11683">
                  <c:v>231.85437800000003</c:v>
                </c:pt>
                <c:pt idx="11684">
                  <c:v>231.874224</c:v>
                </c:pt>
                <c:pt idx="11685">
                  <c:v>231.894069</c:v>
                </c:pt>
                <c:pt idx="11686">
                  <c:v>231.91391499999997</c:v>
                </c:pt>
                <c:pt idx="11687">
                  <c:v>231.93375999999998</c:v>
                </c:pt>
                <c:pt idx="11688">
                  <c:v>231.95360600000001</c:v>
                </c:pt>
                <c:pt idx="11689">
                  <c:v>231.97345099999998</c:v>
                </c:pt>
                <c:pt idx="11690">
                  <c:v>231.99329700000001</c:v>
                </c:pt>
                <c:pt idx="11691">
                  <c:v>232.01314199999999</c:v>
                </c:pt>
                <c:pt idx="11692">
                  <c:v>232.03298700000002</c:v>
                </c:pt>
                <c:pt idx="11693">
                  <c:v>232.05283300000002</c:v>
                </c:pt>
                <c:pt idx="11694">
                  <c:v>232.072678</c:v>
                </c:pt>
                <c:pt idx="11695">
                  <c:v>232.092524</c:v>
                </c:pt>
                <c:pt idx="11696">
                  <c:v>232.112369</c:v>
                </c:pt>
                <c:pt idx="11697">
                  <c:v>232.132215</c:v>
                </c:pt>
                <c:pt idx="11698">
                  <c:v>232.15206000000001</c:v>
                </c:pt>
                <c:pt idx="11699">
                  <c:v>232.17190600000001</c:v>
                </c:pt>
                <c:pt idx="11700">
                  <c:v>232.19175099999998</c:v>
                </c:pt>
                <c:pt idx="11701">
                  <c:v>232.21159699999998</c:v>
                </c:pt>
                <c:pt idx="11702">
                  <c:v>232.23144200000002</c:v>
                </c:pt>
                <c:pt idx="11703">
                  <c:v>232.25128700000002</c:v>
                </c:pt>
                <c:pt idx="11704">
                  <c:v>232.27113299999999</c:v>
                </c:pt>
                <c:pt idx="11705">
                  <c:v>232.290978</c:v>
                </c:pt>
                <c:pt idx="11706">
                  <c:v>232.310824</c:v>
                </c:pt>
                <c:pt idx="11707">
                  <c:v>232.330669</c:v>
                </c:pt>
                <c:pt idx="11708">
                  <c:v>232.350515</c:v>
                </c:pt>
                <c:pt idx="11709">
                  <c:v>232.37036000000001</c:v>
                </c:pt>
                <c:pt idx="11710">
                  <c:v>232.39020600000003</c:v>
                </c:pt>
                <c:pt idx="11711">
                  <c:v>232.41005099999998</c:v>
                </c:pt>
                <c:pt idx="11712">
                  <c:v>232.42989600000001</c:v>
                </c:pt>
                <c:pt idx="11713">
                  <c:v>232.44974199999999</c:v>
                </c:pt>
                <c:pt idx="11714">
                  <c:v>232.46958699999999</c:v>
                </c:pt>
                <c:pt idx="11715">
                  <c:v>232.48943300000002</c:v>
                </c:pt>
                <c:pt idx="11716">
                  <c:v>232.50927799999999</c:v>
                </c:pt>
                <c:pt idx="11717">
                  <c:v>232.529124</c:v>
                </c:pt>
                <c:pt idx="11718">
                  <c:v>232.548969</c:v>
                </c:pt>
                <c:pt idx="11719">
                  <c:v>232.568815</c:v>
                </c:pt>
                <c:pt idx="11720">
                  <c:v>232.58866</c:v>
                </c:pt>
                <c:pt idx="11721">
                  <c:v>232.60850600000001</c:v>
                </c:pt>
                <c:pt idx="11722">
                  <c:v>232.62835100000001</c:v>
                </c:pt>
                <c:pt idx="11723">
                  <c:v>232.64819600000001</c:v>
                </c:pt>
                <c:pt idx="11724">
                  <c:v>232.66804200000001</c:v>
                </c:pt>
                <c:pt idx="11725">
                  <c:v>232.68788700000002</c:v>
                </c:pt>
                <c:pt idx="11726">
                  <c:v>232.70773299999999</c:v>
                </c:pt>
                <c:pt idx="11727">
                  <c:v>232.72757799999999</c:v>
                </c:pt>
                <c:pt idx="11728">
                  <c:v>232.747424</c:v>
                </c:pt>
                <c:pt idx="11729">
                  <c:v>232.767269</c:v>
                </c:pt>
                <c:pt idx="11730">
                  <c:v>232.787115</c:v>
                </c:pt>
                <c:pt idx="11731">
                  <c:v>232.80696</c:v>
                </c:pt>
                <c:pt idx="11732">
                  <c:v>232.82680500000001</c:v>
                </c:pt>
                <c:pt idx="11733">
                  <c:v>232.84665099999998</c:v>
                </c:pt>
                <c:pt idx="11734">
                  <c:v>232.86649600000004</c:v>
                </c:pt>
                <c:pt idx="11735">
                  <c:v>232.88634200000004</c:v>
                </c:pt>
                <c:pt idx="11736">
                  <c:v>232.90618700000002</c:v>
                </c:pt>
                <c:pt idx="11737">
                  <c:v>232.92603300000002</c:v>
                </c:pt>
                <c:pt idx="11738">
                  <c:v>232.94587799999999</c:v>
                </c:pt>
                <c:pt idx="11739">
                  <c:v>232.96572399999999</c:v>
                </c:pt>
                <c:pt idx="11740">
                  <c:v>232.985569</c:v>
                </c:pt>
                <c:pt idx="11741">
                  <c:v>233.005415</c:v>
                </c:pt>
                <c:pt idx="11742">
                  <c:v>233.02526</c:v>
                </c:pt>
                <c:pt idx="11743">
                  <c:v>233.04510499999998</c:v>
                </c:pt>
                <c:pt idx="11744">
                  <c:v>233.06495099999998</c:v>
                </c:pt>
                <c:pt idx="11745">
                  <c:v>233.08479600000001</c:v>
                </c:pt>
                <c:pt idx="11746">
                  <c:v>233.10464199999998</c:v>
                </c:pt>
                <c:pt idx="11747">
                  <c:v>233.12448700000002</c:v>
                </c:pt>
                <c:pt idx="11748">
                  <c:v>233.14433299999999</c:v>
                </c:pt>
                <c:pt idx="11749">
                  <c:v>233.16417799999999</c:v>
                </c:pt>
                <c:pt idx="11750">
                  <c:v>233.18402399999999</c:v>
                </c:pt>
                <c:pt idx="11751">
                  <c:v>233.20386899999997</c:v>
                </c:pt>
                <c:pt idx="11752">
                  <c:v>233.22371399999997</c:v>
                </c:pt>
                <c:pt idx="11753">
                  <c:v>233.24355999999995</c:v>
                </c:pt>
                <c:pt idx="11754">
                  <c:v>233.26340499999998</c:v>
                </c:pt>
                <c:pt idx="11755">
                  <c:v>233.28325099999998</c:v>
                </c:pt>
                <c:pt idx="11756">
                  <c:v>233.30309600000001</c:v>
                </c:pt>
                <c:pt idx="11757">
                  <c:v>233.32294200000004</c:v>
                </c:pt>
                <c:pt idx="11758">
                  <c:v>233.34278700000002</c:v>
                </c:pt>
                <c:pt idx="11759">
                  <c:v>233.36263300000002</c:v>
                </c:pt>
                <c:pt idx="11760">
                  <c:v>233.38247800000005</c:v>
                </c:pt>
                <c:pt idx="11761">
                  <c:v>233.40232400000002</c:v>
                </c:pt>
                <c:pt idx="11762">
                  <c:v>233.42216900000003</c:v>
                </c:pt>
                <c:pt idx="11763">
                  <c:v>233.442014</c:v>
                </c:pt>
                <c:pt idx="11764">
                  <c:v>233.46186</c:v>
                </c:pt>
                <c:pt idx="11765">
                  <c:v>233.48170500000001</c:v>
                </c:pt>
                <c:pt idx="11766">
                  <c:v>233.50155099999998</c:v>
                </c:pt>
                <c:pt idx="11767">
                  <c:v>233.52139600000004</c:v>
                </c:pt>
                <c:pt idx="11768">
                  <c:v>233.54124200000001</c:v>
                </c:pt>
                <c:pt idx="11769">
                  <c:v>233.56108700000001</c:v>
                </c:pt>
                <c:pt idx="11770">
                  <c:v>233.58093300000002</c:v>
                </c:pt>
                <c:pt idx="11771">
                  <c:v>233.60077799999999</c:v>
                </c:pt>
                <c:pt idx="11772">
                  <c:v>233.62062399999999</c:v>
                </c:pt>
                <c:pt idx="11773">
                  <c:v>233.640469</c:v>
                </c:pt>
                <c:pt idx="11774">
                  <c:v>233.660314</c:v>
                </c:pt>
                <c:pt idx="11775">
                  <c:v>233.68016</c:v>
                </c:pt>
                <c:pt idx="11776">
                  <c:v>233.70000499999998</c:v>
                </c:pt>
                <c:pt idx="11777">
                  <c:v>233.71985099999995</c:v>
                </c:pt>
                <c:pt idx="11778">
                  <c:v>233.73969599999998</c:v>
                </c:pt>
                <c:pt idx="11779">
                  <c:v>233.75954199999998</c:v>
                </c:pt>
                <c:pt idx="11780">
                  <c:v>233.77938699999999</c:v>
                </c:pt>
                <c:pt idx="11781">
                  <c:v>233.79923299999999</c:v>
                </c:pt>
                <c:pt idx="11782">
                  <c:v>233.81907799999999</c:v>
                </c:pt>
                <c:pt idx="11783">
                  <c:v>233.83892300000002</c:v>
                </c:pt>
                <c:pt idx="11784">
                  <c:v>233.85876900000002</c:v>
                </c:pt>
                <c:pt idx="11785">
                  <c:v>233.878614</c:v>
                </c:pt>
                <c:pt idx="11786">
                  <c:v>233.89846000000003</c:v>
                </c:pt>
                <c:pt idx="11787">
                  <c:v>233.918305</c:v>
                </c:pt>
                <c:pt idx="11788">
                  <c:v>233.938151</c:v>
                </c:pt>
                <c:pt idx="11789">
                  <c:v>233.95799600000004</c:v>
                </c:pt>
                <c:pt idx="11790">
                  <c:v>233.97784200000001</c:v>
                </c:pt>
                <c:pt idx="11791">
                  <c:v>233.99768700000001</c:v>
                </c:pt>
                <c:pt idx="11792">
                  <c:v>234.01753299999999</c:v>
                </c:pt>
                <c:pt idx="11793">
                  <c:v>234.03737800000002</c:v>
                </c:pt>
                <c:pt idx="11794">
                  <c:v>234.05722300000002</c:v>
                </c:pt>
                <c:pt idx="11795">
                  <c:v>234.07706899999999</c:v>
                </c:pt>
                <c:pt idx="11796">
                  <c:v>234.096914</c:v>
                </c:pt>
                <c:pt idx="11797">
                  <c:v>234.11675999999997</c:v>
                </c:pt>
                <c:pt idx="11798">
                  <c:v>234.13660499999997</c:v>
                </c:pt>
                <c:pt idx="11799">
                  <c:v>234.156451</c:v>
                </c:pt>
                <c:pt idx="11800">
                  <c:v>234.17629600000001</c:v>
                </c:pt>
                <c:pt idx="11801">
                  <c:v>234.19614200000001</c:v>
                </c:pt>
                <c:pt idx="11802">
                  <c:v>234.21598699999998</c:v>
                </c:pt>
                <c:pt idx="11803">
                  <c:v>234.23583199999999</c:v>
                </c:pt>
                <c:pt idx="11804">
                  <c:v>234.25567799999999</c:v>
                </c:pt>
                <c:pt idx="11805">
                  <c:v>234.27552299999996</c:v>
                </c:pt>
                <c:pt idx="11806">
                  <c:v>234.29536899999999</c:v>
                </c:pt>
                <c:pt idx="11807">
                  <c:v>234.315214</c:v>
                </c:pt>
                <c:pt idx="11808">
                  <c:v>234.33506</c:v>
                </c:pt>
                <c:pt idx="11809">
                  <c:v>234.354905</c:v>
                </c:pt>
                <c:pt idx="11810">
                  <c:v>234.37475099999997</c:v>
                </c:pt>
                <c:pt idx="11811">
                  <c:v>234.39459600000001</c:v>
                </c:pt>
                <c:pt idx="11812">
                  <c:v>234.41444200000001</c:v>
                </c:pt>
                <c:pt idx="11813">
                  <c:v>234.43428700000001</c:v>
                </c:pt>
                <c:pt idx="11814">
                  <c:v>234.45413200000002</c:v>
                </c:pt>
                <c:pt idx="11815">
                  <c:v>234.47397799999999</c:v>
                </c:pt>
                <c:pt idx="11816">
                  <c:v>234.49382299999999</c:v>
                </c:pt>
                <c:pt idx="11817">
                  <c:v>234.51366899999996</c:v>
                </c:pt>
                <c:pt idx="11818">
                  <c:v>234.53351399999997</c:v>
                </c:pt>
                <c:pt idx="11819">
                  <c:v>234.55336</c:v>
                </c:pt>
                <c:pt idx="11820">
                  <c:v>234.57320499999997</c:v>
                </c:pt>
                <c:pt idx="11821">
                  <c:v>234.59305099999997</c:v>
                </c:pt>
                <c:pt idx="11822">
                  <c:v>234.61289600000001</c:v>
                </c:pt>
                <c:pt idx="11823">
                  <c:v>234.63274100000001</c:v>
                </c:pt>
                <c:pt idx="11824">
                  <c:v>234.65258700000001</c:v>
                </c:pt>
                <c:pt idx="11825">
                  <c:v>234.67243200000001</c:v>
                </c:pt>
                <c:pt idx="11826">
                  <c:v>234.69227800000002</c:v>
                </c:pt>
                <c:pt idx="11827">
                  <c:v>234.71212299999999</c:v>
                </c:pt>
                <c:pt idx="11828">
                  <c:v>234.73196899999999</c:v>
                </c:pt>
                <c:pt idx="11829">
                  <c:v>234.751814</c:v>
                </c:pt>
                <c:pt idx="11830">
                  <c:v>234.77165999999997</c:v>
                </c:pt>
                <c:pt idx="11831">
                  <c:v>234.79150499999997</c:v>
                </c:pt>
                <c:pt idx="11832">
                  <c:v>234.811351</c:v>
                </c:pt>
                <c:pt idx="11833">
                  <c:v>234.83119600000003</c:v>
                </c:pt>
                <c:pt idx="11834">
                  <c:v>234.85104100000004</c:v>
                </c:pt>
                <c:pt idx="11835">
                  <c:v>234.87088700000001</c:v>
                </c:pt>
                <c:pt idx="11836">
                  <c:v>234.89073200000001</c:v>
                </c:pt>
                <c:pt idx="11837">
                  <c:v>234.91057799999999</c:v>
                </c:pt>
                <c:pt idx="11838">
                  <c:v>234.93042300000002</c:v>
                </c:pt>
                <c:pt idx="11839">
                  <c:v>234.95026900000002</c:v>
                </c:pt>
                <c:pt idx="11840">
                  <c:v>234.970114</c:v>
                </c:pt>
                <c:pt idx="11841">
                  <c:v>234.98996</c:v>
                </c:pt>
                <c:pt idx="11842">
                  <c:v>235.00980499999997</c:v>
                </c:pt>
                <c:pt idx="11843">
                  <c:v>235.02964999999998</c:v>
                </c:pt>
                <c:pt idx="11844">
                  <c:v>235.049496</c:v>
                </c:pt>
                <c:pt idx="11845">
                  <c:v>235.06934100000001</c:v>
                </c:pt>
                <c:pt idx="11846">
                  <c:v>235.08918700000001</c:v>
                </c:pt>
                <c:pt idx="11847">
                  <c:v>235.10903199999998</c:v>
                </c:pt>
                <c:pt idx="11848">
                  <c:v>235.12887800000001</c:v>
                </c:pt>
                <c:pt idx="11849">
                  <c:v>235.14872299999999</c:v>
                </c:pt>
                <c:pt idx="11850">
                  <c:v>235.16856899999999</c:v>
                </c:pt>
                <c:pt idx="11851">
                  <c:v>235.18841400000002</c:v>
                </c:pt>
                <c:pt idx="11852">
                  <c:v>235.20826</c:v>
                </c:pt>
                <c:pt idx="11853">
                  <c:v>235.228105</c:v>
                </c:pt>
                <c:pt idx="11854">
                  <c:v>235.24794999999997</c:v>
                </c:pt>
                <c:pt idx="11855">
                  <c:v>235.267796</c:v>
                </c:pt>
                <c:pt idx="11856">
                  <c:v>235.28764100000001</c:v>
                </c:pt>
                <c:pt idx="11857">
                  <c:v>235.30748700000004</c:v>
                </c:pt>
                <c:pt idx="11858">
                  <c:v>235.32733200000004</c:v>
                </c:pt>
                <c:pt idx="11859">
                  <c:v>235.34717800000001</c:v>
                </c:pt>
                <c:pt idx="11860">
                  <c:v>235.36702300000002</c:v>
                </c:pt>
                <c:pt idx="11861">
                  <c:v>235.38686900000002</c:v>
                </c:pt>
                <c:pt idx="11862">
                  <c:v>235.40671399999999</c:v>
                </c:pt>
                <c:pt idx="11863">
                  <c:v>235.426559</c:v>
                </c:pt>
                <c:pt idx="11864">
                  <c:v>235.446405</c:v>
                </c:pt>
                <c:pt idx="11865">
                  <c:v>235.46625</c:v>
                </c:pt>
                <c:pt idx="11866">
                  <c:v>235.48609600000003</c:v>
                </c:pt>
                <c:pt idx="11867">
                  <c:v>235.50594100000001</c:v>
                </c:pt>
                <c:pt idx="11868">
                  <c:v>235.52578700000001</c:v>
                </c:pt>
                <c:pt idx="11869">
                  <c:v>235.54563199999998</c:v>
                </c:pt>
                <c:pt idx="11870">
                  <c:v>235.56547800000001</c:v>
                </c:pt>
                <c:pt idx="11871">
                  <c:v>235.58532300000002</c:v>
                </c:pt>
                <c:pt idx="11872">
                  <c:v>235.60516899999999</c:v>
                </c:pt>
                <c:pt idx="11873">
                  <c:v>235.62501399999999</c:v>
                </c:pt>
                <c:pt idx="11874">
                  <c:v>235.64485899999997</c:v>
                </c:pt>
                <c:pt idx="11875">
                  <c:v>235.66470499999997</c:v>
                </c:pt>
                <c:pt idx="11876">
                  <c:v>235.68454999999997</c:v>
                </c:pt>
                <c:pt idx="11877">
                  <c:v>235.704396</c:v>
                </c:pt>
                <c:pt idx="11878">
                  <c:v>235.72424100000001</c:v>
                </c:pt>
                <c:pt idx="11879">
                  <c:v>235.74408699999998</c:v>
                </c:pt>
                <c:pt idx="11880">
                  <c:v>235.76393199999998</c:v>
                </c:pt>
                <c:pt idx="11881">
                  <c:v>235.78377799999998</c:v>
                </c:pt>
                <c:pt idx="11882">
                  <c:v>235.80362299999999</c:v>
                </c:pt>
                <c:pt idx="11883">
                  <c:v>235.82346800000002</c:v>
                </c:pt>
                <c:pt idx="11884">
                  <c:v>235.84331399999999</c:v>
                </c:pt>
                <c:pt idx="11885">
                  <c:v>235.863159</c:v>
                </c:pt>
                <c:pt idx="11886">
                  <c:v>235.883005</c:v>
                </c:pt>
                <c:pt idx="11887">
                  <c:v>235.90285</c:v>
                </c:pt>
                <c:pt idx="11888">
                  <c:v>235.92269600000003</c:v>
                </c:pt>
                <c:pt idx="11889">
                  <c:v>235.94254100000001</c:v>
                </c:pt>
                <c:pt idx="11890">
                  <c:v>235.96238700000004</c:v>
                </c:pt>
                <c:pt idx="11891">
                  <c:v>235.98223200000004</c:v>
                </c:pt>
                <c:pt idx="11892">
                  <c:v>236.00207800000001</c:v>
                </c:pt>
                <c:pt idx="11893">
                  <c:v>236.02192300000002</c:v>
                </c:pt>
                <c:pt idx="11894">
                  <c:v>236.04176799999999</c:v>
                </c:pt>
                <c:pt idx="11895">
                  <c:v>236.06161399999999</c:v>
                </c:pt>
                <c:pt idx="11896">
                  <c:v>236.08145900000002</c:v>
                </c:pt>
                <c:pt idx="11897">
                  <c:v>236.101305</c:v>
                </c:pt>
                <c:pt idx="11898">
                  <c:v>236.12115</c:v>
                </c:pt>
                <c:pt idx="11899">
                  <c:v>236.140996</c:v>
                </c:pt>
                <c:pt idx="11900">
                  <c:v>236.160841</c:v>
                </c:pt>
                <c:pt idx="11901">
                  <c:v>236.18068700000001</c:v>
                </c:pt>
                <c:pt idx="11902">
                  <c:v>236.20053199999998</c:v>
                </c:pt>
                <c:pt idx="11903">
                  <c:v>236.22037700000001</c:v>
                </c:pt>
                <c:pt idx="11904">
                  <c:v>236.24022299999999</c:v>
                </c:pt>
                <c:pt idx="11905">
                  <c:v>236.26006799999999</c:v>
                </c:pt>
                <c:pt idx="11906">
                  <c:v>236.27991399999996</c:v>
                </c:pt>
                <c:pt idx="11907">
                  <c:v>236.29975899999997</c:v>
                </c:pt>
                <c:pt idx="11908">
                  <c:v>236.31960499999997</c:v>
                </c:pt>
                <c:pt idx="11909">
                  <c:v>236.33945</c:v>
                </c:pt>
                <c:pt idx="11910">
                  <c:v>236.35929600000003</c:v>
                </c:pt>
                <c:pt idx="11911">
                  <c:v>236.379141</c:v>
                </c:pt>
                <c:pt idx="11912">
                  <c:v>236.39898700000003</c:v>
                </c:pt>
                <c:pt idx="11913">
                  <c:v>236.41883200000001</c:v>
                </c:pt>
                <c:pt idx="11914">
                  <c:v>236.43867700000001</c:v>
                </c:pt>
                <c:pt idx="11915">
                  <c:v>236.45852300000001</c:v>
                </c:pt>
                <c:pt idx="11916">
                  <c:v>236.47836800000002</c:v>
                </c:pt>
                <c:pt idx="11917">
                  <c:v>236.49821400000002</c:v>
                </c:pt>
                <c:pt idx="11918">
                  <c:v>236.51805899999999</c:v>
                </c:pt>
                <c:pt idx="11919">
                  <c:v>236.53790499999999</c:v>
                </c:pt>
                <c:pt idx="11920">
                  <c:v>236.55775</c:v>
                </c:pt>
                <c:pt idx="11921">
                  <c:v>236.577596</c:v>
                </c:pt>
                <c:pt idx="11922">
                  <c:v>236.59744100000003</c:v>
                </c:pt>
                <c:pt idx="11923">
                  <c:v>236.61728600000001</c:v>
                </c:pt>
                <c:pt idx="11924">
                  <c:v>236.63713200000001</c:v>
                </c:pt>
                <c:pt idx="11925">
                  <c:v>236.65697700000001</c:v>
                </c:pt>
                <c:pt idx="11926">
                  <c:v>236.67682299999998</c:v>
                </c:pt>
                <c:pt idx="11927">
                  <c:v>236.69666799999999</c:v>
                </c:pt>
                <c:pt idx="11928">
                  <c:v>236.71651399999996</c:v>
                </c:pt>
                <c:pt idx="11929">
                  <c:v>236.73635899999999</c:v>
                </c:pt>
                <c:pt idx="11930">
                  <c:v>236.75620499999999</c:v>
                </c:pt>
                <c:pt idx="11931">
                  <c:v>236.77604999999997</c:v>
                </c:pt>
                <c:pt idx="11932">
                  <c:v>236.795896</c:v>
                </c:pt>
                <c:pt idx="11933">
                  <c:v>236.815741</c:v>
                </c:pt>
                <c:pt idx="11934">
                  <c:v>236.83558600000001</c:v>
                </c:pt>
                <c:pt idx="11935">
                  <c:v>236.85543200000004</c:v>
                </c:pt>
                <c:pt idx="11936">
                  <c:v>236.87527700000001</c:v>
                </c:pt>
                <c:pt idx="11937">
                  <c:v>236.89512300000001</c:v>
                </c:pt>
                <c:pt idx="11938">
                  <c:v>236.91496799999999</c:v>
                </c:pt>
                <c:pt idx="11939">
                  <c:v>236.93481399999999</c:v>
                </c:pt>
                <c:pt idx="11940">
                  <c:v>236.95465899999999</c:v>
                </c:pt>
                <c:pt idx="11941">
                  <c:v>236.97450499999997</c:v>
                </c:pt>
                <c:pt idx="11942">
                  <c:v>236.99435</c:v>
                </c:pt>
                <c:pt idx="11943">
                  <c:v>237.01419499999997</c:v>
                </c:pt>
                <c:pt idx="11944">
                  <c:v>237.034041</c:v>
                </c:pt>
                <c:pt idx="11945">
                  <c:v>237.05388600000001</c:v>
                </c:pt>
                <c:pt idx="11946">
                  <c:v>237.07373199999998</c:v>
                </c:pt>
                <c:pt idx="11947">
                  <c:v>237.09357699999998</c:v>
                </c:pt>
                <c:pt idx="11948">
                  <c:v>237.11342299999998</c:v>
                </c:pt>
                <c:pt idx="11949">
                  <c:v>237.13326799999999</c:v>
                </c:pt>
                <c:pt idx="11950">
                  <c:v>237.15311399999999</c:v>
                </c:pt>
                <c:pt idx="11951">
                  <c:v>237.17295899999999</c:v>
                </c:pt>
                <c:pt idx="11952">
                  <c:v>237.19280499999999</c:v>
                </c:pt>
                <c:pt idx="11953">
                  <c:v>237.21264999999997</c:v>
                </c:pt>
                <c:pt idx="11954">
                  <c:v>237.232495</c:v>
                </c:pt>
                <c:pt idx="11955">
                  <c:v>237.25234100000003</c:v>
                </c:pt>
                <c:pt idx="11956">
                  <c:v>237.272186</c:v>
                </c:pt>
                <c:pt idx="11957">
                  <c:v>237.29203200000001</c:v>
                </c:pt>
                <c:pt idx="11958">
                  <c:v>237.31187700000001</c:v>
                </c:pt>
                <c:pt idx="11959">
                  <c:v>237.33172300000001</c:v>
                </c:pt>
                <c:pt idx="11960">
                  <c:v>237.35156800000001</c:v>
                </c:pt>
                <c:pt idx="11961">
                  <c:v>237.37141400000002</c:v>
                </c:pt>
                <c:pt idx="11962">
                  <c:v>237.39125900000002</c:v>
                </c:pt>
                <c:pt idx="11963">
                  <c:v>237.41110399999999</c:v>
                </c:pt>
                <c:pt idx="11964">
                  <c:v>237.43095</c:v>
                </c:pt>
                <c:pt idx="11965">
                  <c:v>237.450795</c:v>
                </c:pt>
                <c:pt idx="11966">
                  <c:v>237.470641</c:v>
                </c:pt>
                <c:pt idx="11967">
                  <c:v>237.49048600000003</c:v>
                </c:pt>
                <c:pt idx="11968">
                  <c:v>237.51033200000001</c:v>
                </c:pt>
                <c:pt idx="11969">
                  <c:v>237.53017700000001</c:v>
                </c:pt>
                <c:pt idx="11970">
                  <c:v>237.55002300000001</c:v>
                </c:pt>
                <c:pt idx="11971">
                  <c:v>237.56986799999999</c:v>
                </c:pt>
                <c:pt idx="11972">
                  <c:v>237.58971399999999</c:v>
                </c:pt>
                <c:pt idx="11973">
                  <c:v>237.60955899999996</c:v>
                </c:pt>
                <c:pt idx="11974">
                  <c:v>237.62940399999999</c:v>
                </c:pt>
                <c:pt idx="11975">
                  <c:v>237.64924999999999</c:v>
                </c:pt>
                <c:pt idx="11976">
                  <c:v>237.66909499999997</c:v>
                </c:pt>
                <c:pt idx="11977">
                  <c:v>237.68894100000003</c:v>
                </c:pt>
                <c:pt idx="11978">
                  <c:v>237.708786</c:v>
                </c:pt>
                <c:pt idx="11979">
                  <c:v>237.728632</c:v>
                </c:pt>
                <c:pt idx="11980">
                  <c:v>237.74847700000001</c:v>
                </c:pt>
                <c:pt idx="11981">
                  <c:v>237.76832300000001</c:v>
                </c:pt>
                <c:pt idx="11982">
                  <c:v>237.78816800000001</c:v>
                </c:pt>
                <c:pt idx="11983">
                  <c:v>237.80801300000002</c:v>
                </c:pt>
                <c:pt idx="11984">
                  <c:v>237.82785900000002</c:v>
                </c:pt>
                <c:pt idx="11985">
                  <c:v>237.84770399999999</c:v>
                </c:pt>
                <c:pt idx="11986">
                  <c:v>237.86755000000002</c:v>
                </c:pt>
                <c:pt idx="11987">
                  <c:v>237.88739500000003</c:v>
                </c:pt>
                <c:pt idx="11988">
                  <c:v>237.90724100000003</c:v>
                </c:pt>
                <c:pt idx="11989">
                  <c:v>237.92708600000003</c:v>
                </c:pt>
                <c:pt idx="11990">
                  <c:v>237.946932</c:v>
                </c:pt>
                <c:pt idx="11991">
                  <c:v>237.96677700000001</c:v>
                </c:pt>
                <c:pt idx="11992">
                  <c:v>237.98662300000001</c:v>
                </c:pt>
                <c:pt idx="11993">
                  <c:v>238.00646800000001</c:v>
                </c:pt>
                <c:pt idx="11994">
                  <c:v>238.02631300000002</c:v>
                </c:pt>
                <c:pt idx="11995">
                  <c:v>238.04615899999999</c:v>
                </c:pt>
                <c:pt idx="11996">
                  <c:v>238.06600399999999</c:v>
                </c:pt>
                <c:pt idx="11997">
                  <c:v>238.08585000000002</c:v>
                </c:pt>
                <c:pt idx="11998">
                  <c:v>238.10569499999997</c:v>
                </c:pt>
                <c:pt idx="11999">
                  <c:v>238.125541</c:v>
                </c:pt>
                <c:pt idx="12000">
                  <c:v>238.145386</c:v>
                </c:pt>
                <c:pt idx="12001">
                  <c:v>238.165232</c:v>
                </c:pt>
                <c:pt idx="12002">
                  <c:v>238.18507700000001</c:v>
                </c:pt>
                <c:pt idx="12003">
                  <c:v>238.20492299999998</c:v>
                </c:pt>
                <c:pt idx="12004">
                  <c:v>238.22476799999998</c:v>
                </c:pt>
                <c:pt idx="12005">
                  <c:v>238.24461299999996</c:v>
                </c:pt>
                <c:pt idx="12006">
                  <c:v>238.26445899999999</c:v>
                </c:pt>
                <c:pt idx="12007">
                  <c:v>238.28430399999999</c:v>
                </c:pt>
                <c:pt idx="12008">
                  <c:v>238.30415000000002</c:v>
                </c:pt>
                <c:pt idx="12009">
                  <c:v>238.323995</c:v>
                </c:pt>
                <c:pt idx="12010">
                  <c:v>238.343841</c:v>
                </c:pt>
                <c:pt idx="12011">
                  <c:v>238.363686</c:v>
                </c:pt>
                <c:pt idx="12012">
                  <c:v>238.383532</c:v>
                </c:pt>
                <c:pt idx="12013">
                  <c:v>238.40337700000001</c:v>
                </c:pt>
                <c:pt idx="12014">
                  <c:v>238.42322200000001</c:v>
                </c:pt>
                <c:pt idx="12015">
                  <c:v>238.44306799999998</c:v>
                </c:pt>
                <c:pt idx="12016">
                  <c:v>238.46291300000001</c:v>
                </c:pt>
                <c:pt idx="12017">
                  <c:v>238.48275900000002</c:v>
                </c:pt>
                <c:pt idx="12018">
                  <c:v>238.50260399999999</c:v>
                </c:pt>
                <c:pt idx="12019">
                  <c:v>238.52245000000005</c:v>
                </c:pt>
                <c:pt idx="12020">
                  <c:v>238.542295</c:v>
                </c:pt>
                <c:pt idx="12021">
                  <c:v>238.56214100000003</c:v>
                </c:pt>
                <c:pt idx="12022">
                  <c:v>238.58198600000003</c:v>
                </c:pt>
                <c:pt idx="12023">
                  <c:v>238.601832</c:v>
                </c:pt>
                <c:pt idx="12024">
                  <c:v>238.62167700000001</c:v>
                </c:pt>
                <c:pt idx="12025">
                  <c:v>238.64152199999998</c:v>
                </c:pt>
                <c:pt idx="12026">
                  <c:v>238.66136800000001</c:v>
                </c:pt>
                <c:pt idx="12027">
                  <c:v>238.68121300000001</c:v>
                </c:pt>
                <c:pt idx="12028">
                  <c:v>238.70105899999999</c:v>
                </c:pt>
                <c:pt idx="12029">
                  <c:v>238.72090399999999</c:v>
                </c:pt>
                <c:pt idx="12030">
                  <c:v>238.74074999999999</c:v>
                </c:pt>
                <c:pt idx="12031">
                  <c:v>238.76059499999997</c:v>
                </c:pt>
                <c:pt idx="12032">
                  <c:v>238.78044100000002</c:v>
                </c:pt>
                <c:pt idx="12033">
                  <c:v>238.80028600000003</c:v>
                </c:pt>
                <c:pt idx="12034">
                  <c:v>238.82013100000003</c:v>
                </c:pt>
                <c:pt idx="12035">
                  <c:v>238.839977</c:v>
                </c:pt>
                <c:pt idx="12036">
                  <c:v>238.85982200000001</c:v>
                </c:pt>
                <c:pt idx="12037">
                  <c:v>238.87966799999998</c:v>
                </c:pt>
                <c:pt idx="12038">
                  <c:v>238.89951299999998</c:v>
                </c:pt>
                <c:pt idx="12039">
                  <c:v>238.91935899999999</c:v>
                </c:pt>
                <c:pt idx="12040">
                  <c:v>238.93920399999999</c:v>
                </c:pt>
                <c:pt idx="12041">
                  <c:v>238.95905000000002</c:v>
                </c:pt>
                <c:pt idx="12042">
                  <c:v>238.97889499999999</c:v>
                </c:pt>
                <c:pt idx="12043">
                  <c:v>238.99874100000002</c:v>
                </c:pt>
                <c:pt idx="12044">
                  <c:v>239.018586</c:v>
                </c:pt>
                <c:pt idx="12045">
                  <c:v>239.03843100000003</c:v>
                </c:pt>
                <c:pt idx="12046">
                  <c:v>239.05827700000003</c:v>
                </c:pt>
                <c:pt idx="12047">
                  <c:v>239.07812200000001</c:v>
                </c:pt>
                <c:pt idx="12048">
                  <c:v>239.09796800000001</c:v>
                </c:pt>
                <c:pt idx="12049">
                  <c:v>239.11781299999998</c:v>
                </c:pt>
                <c:pt idx="12050">
                  <c:v>239.13765899999999</c:v>
                </c:pt>
                <c:pt idx="12051">
                  <c:v>239.15750399999999</c:v>
                </c:pt>
                <c:pt idx="12052">
                  <c:v>239.17735000000002</c:v>
                </c:pt>
                <c:pt idx="12053">
                  <c:v>239.19719499999999</c:v>
                </c:pt>
                <c:pt idx="12054">
                  <c:v>239.21704</c:v>
                </c:pt>
                <c:pt idx="12055">
                  <c:v>239.236886</c:v>
                </c:pt>
                <c:pt idx="12056">
                  <c:v>239.256731</c:v>
                </c:pt>
                <c:pt idx="12057">
                  <c:v>239.27657699999997</c:v>
                </c:pt>
                <c:pt idx="12058">
                  <c:v>239.29642200000001</c:v>
                </c:pt>
                <c:pt idx="12059">
                  <c:v>239.31626800000001</c:v>
                </c:pt>
                <c:pt idx="12060">
                  <c:v>239.33611300000001</c:v>
                </c:pt>
                <c:pt idx="12061">
                  <c:v>239.35595900000001</c:v>
                </c:pt>
                <c:pt idx="12062">
                  <c:v>239.37580399999999</c:v>
                </c:pt>
                <c:pt idx="12063">
                  <c:v>239.39565000000002</c:v>
                </c:pt>
                <c:pt idx="12064">
                  <c:v>239.41549499999999</c:v>
                </c:pt>
                <c:pt idx="12065">
                  <c:v>239.43534000000002</c:v>
                </c:pt>
                <c:pt idx="12066">
                  <c:v>239.45518600000003</c:v>
                </c:pt>
                <c:pt idx="12067">
                  <c:v>239.475031</c:v>
                </c:pt>
                <c:pt idx="12068">
                  <c:v>239.494877</c:v>
                </c:pt>
                <c:pt idx="12069">
                  <c:v>239.51472199999998</c:v>
                </c:pt>
                <c:pt idx="12070">
                  <c:v>239.53456799999998</c:v>
                </c:pt>
                <c:pt idx="12071">
                  <c:v>239.55441300000001</c:v>
                </c:pt>
                <c:pt idx="12072">
                  <c:v>239.57425899999998</c:v>
                </c:pt>
                <c:pt idx="12073">
                  <c:v>239.59410399999999</c:v>
                </c:pt>
                <c:pt idx="12074">
                  <c:v>239.61394899999999</c:v>
                </c:pt>
                <c:pt idx="12075">
                  <c:v>239.63379499999996</c:v>
                </c:pt>
                <c:pt idx="12076">
                  <c:v>239.65364</c:v>
                </c:pt>
                <c:pt idx="12077">
                  <c:v>239.673486</c:v>
                </c:pt>
                <c:pt idx="12078">
                  <c:v>239.693331</c:v>
                </c:pt>
                <c:pt idx="12079">
                  <c:v>239.71317699999997</c:v>
                </c:pt>
                <c:pt idx="12080">
                  <c:v>239.73302199999998</c:v>
                </c:pt>
                <c:pt idx="12081">
                  <c:v>239.75286800000001</c:v>
                </c:pt>
                <c:pt idx="12082">
                  <c:v>239.77271299999998</c:v>
                </c:pt>
                <c:pt idx="12083">
                  <c:v>239.79255899999998</c:v>
                </c:pt>
                <c:pt idx="12084">
                  <c:v>239.81240400000002</c:v>
                </c:pt>
                <c:pt idx="12085">
                  <c:v>239.83224900000005</c:v>
                </c:pt>
                <c:pt idx="12086">
                  <c:v>239.85209500000002</c:v>
                </c:pt>
                <c:pt idx="12087">
                  <c:v>239.87194000000002</c:v>
                </c:pt>
                <c:pt idx="12088">
                  <c:v>239.89178600000002</c:v>
                </c:pt>
                <c:pt idx="12089">
                  <c:v>239.911631</c:v>
                </c:pt>
                <c:pt idx="12090">
                  <c:v>239.93147700000003</c:v>
                </c:pt>
                <c:pt idx="12091">
                  <c:v>239.95132200000003</c:v>
                </c:pt>
                <c:pt idx="12092">
                  <c:v>239.97116800000001</c:v>
                </c:pt>
                <c:pt idx="12093">
                  <c:v>239.99101300000001</c:v>
                </c:pt>
                <c:pt idx="12094">
                  <c:v>240.01085799999998</c:v>
                </c:pt>
                <c:pt idx="12095">
                  <c:v>240.03070399999999</c:v>
                </c:pt>
                <c:pt idx="12096">
                  <c:v>240.05054900000002</c:v>
                </c:pt>
                <c:pt idx="12097">
                  <c:v>240.07039499999999</c:v>
                </c:pt>
                <c:pt idx="12098">
                  <c:v>240.09024000000002</c:v>
                </c:pt>
                <c:pt idx="12099">
                  <c:v>240.110086</c:v>
                </c:pt>
                <c:pt idx="12100">
                  <c:v>240.129931</c:v>
                </c:pt>
                <c:pt idx="12101">
                  <c:v>240.14977699999997</c:v>
                </c:pt>
                <c:pt idx="12102">
                  <c:v>240.16962199999998</c:v>
                </c:pt>
                <c:pt idx="12103">
                  <c:v>240.18946800000001</c:v>
                </c:pt>
                <c:pt idx="12104">
                  <c:v>240.20931299999998</c:v>
                </c:pt>
                <c:pt idx="12105">
                  <c:v>240.22915799999998</c:v>
                </c:pt>
                <c:pt idx="12106">
                  <c:v>240.24900399999996</c:v>
                </c:pt>
                <c:pt idx="12107">
                  <c:v>240.26884900000002</c:v>
                </c:pt>
                <c:pt idx="12108">
                  <c:v>240.28869499999999</c:v>
                </c:pt>
                <c:pt idx="12109">
                  <c:v>240.30854000000002</c:v>
                </c:pt>
                <c:pt idx="12110">
                  <c:v>240.32838600000002</c:v>
                </c:pt>
                <c:pt idx="12111">
                  <c:v>240.34823100000003</c:v>
                </c:pt>
                <c:pt idx="12112">
                  <c:v>240.36807700000003</c:v>
                </c:pt>
                <c:pt idx="12113">
                  <c:v>240.38792200000003</c:v>
                </c:pt>
                <c:pt idx="12114">
                  <c:v>240.40776700000001</c:v>
                </c:pt>
                <c:pt idx="12115">
                  <c:v>240.42761300000001</c:v>
                </c:pt>
                <c:pt idx="12116">
                  <c:v>240.44745800000001</c:v>
                </c:pt>
                <c:pt idx="12117">
                  <c:v>240.46730400000001</c:v>
                </c:pt>
                <c:pt idx="12118">
                  <c:v>240.48714900000004</c:v>
                </c:pt>
                <c:pt idx="12119">
                  <c:v>240.50699499999999</c:v>
                </c:pt>
                <c:pt idx="12120">
                  <c:v>240.52684000000002</c:v>
                </c:pt>
                <c:pt idx="12121">
                  <c:v>240.54668599999997</c:v>
                </c:pt>
                <c:pt idx="12122">
                  <c:v>240.566531</c:v>
                </c:pt>
                <c:pt idx="12123">
                  <c:v>240.58637700000003</c:v>
                </c:pt>
                <c:pt idx="12124">
                  <c:v>240.606222</c:v>
                </c:pt>
                <c:pt idx="12125">
                  <c:v>240.62606700000001</c:v>
                </c:pt>
                <c:pt idx="12126">
                  <c:v>240.64591299999998</c:v>
                </c:pt>
                <c:pt idx="12127">
                  <c:v>240.66575799999998</c:v>
                </c:pt>
                <c:pt idx="12128">
                  <c:v>240.68560399999998</c:v>
                </c:pt>
                <c:pt idx="12129">
                  <c:v>240.70544900000002</c:v>
                </c:pt>
                <c:pt idx="12130">
                  <c:v>240.72529499999999</c:v>
                </c:pt>
                <c:pt idx="12131">
                  <c:v>240.74513999999999</c:v>
                </c:pt>
                <c:pt idx="12132">
                  <c:v>240.76498599999996</c:v>
                </c:pt>
                <c:pt idx="12133">
                  <c:v>240.784831</c:v>
                </c:pt>
                <c:pt idx="12134">
                  <c:v>240.804676</c:v>
                </c:pt>
                <c:pt idx="12135">
                  <c:v>240.824522</c:v>
                </c:pt>
                <c:pt idx="12136">
                  <c:v>240.84436700000001</c:v>
                </c:pt>
                <c:pt idx="12137">
                  <c:v>240.86421300000001</c:v>
                </c:pt>
                <c:pt idx="12138">
                  <c:v>240.88405800000001</c:v>
                </c:pt>
                <c:pt idx="12139">
                  <c:v>240.90390399999998</c:v>
                </c:pt>
                <c:pt idx="12140">
                  <c:v>240.92374900000002</c:v>
                </c:pt>
                <c:pt idx="12141">
                  <c:v>240.94359499999996</c:v>
                </c:pt>
                <c:pt idx="12142">
                  <c:v>240.96344000000002</c:v>
                </c:pt>
                <c:pt idx="12143">
                  <c:v>240.98328599999999</c:v>
                </c:pt>
                <c:pt idx="12144">
                  <c:v>241.003131</c:v>
                </c:pt>
                <c:pt idx="12145">
                  <c:v>241.02297600000003</c:v>
                </c:pt>
                <c:pt idx="12146">
                  <c:v>241.042822</c:v>
                </c:pt>
                <c:pt idx="12147">
                  <c:v>241.062667</c:v>
                </c:pt>
                <c:pt idx="12148">
                  <c:v>241.08251300000001</c:v>
                </c:pt>
                <c:pt idx="12149">
                  <c:v>241.10235800000001</c:v>
                </c:pt>
                <c:pt idx="12150">
                  <c:v>241.12220400000001</c:v>
                </c:pt>
                <c:pt idx="12151">
                  <c:v>241.14204900000001</c:v>
                </c:pt>
                <c:pt idx="12152">
                  <c:v>241.16189499999999</c:v>
                </c:pt>
                <c:pt idx="12153">
                  <c:v>241.18174000000002</c:v>
                </c:pt>
                <c:pt idx="12154">
                  <c:v>241.20158499999997</c:v>
                </c:pt>
                <c:pt idx="12155">
                  <c:v>241.22143100000002</c:v>
                </c:pt>
                <c:pt idx="12156">
                  <c:v>241.241276</c:v>
                </c:pt>
                <c:pt idx="12157">
                  <c:v>241.261122</c:v>
                </c:pt>
                <c:pt idx="12158">
                  <c:v>241.280967</c:v>
                </c:pt>
                <c:pt idx="12159">
                  <c:v>241.30081300000001</c:v>
                </c:pt>
                <c:pt idx="12160">
                  <c:v>241.32065800000001</c:v>
                </c:pt>
                <c:pt idx="12161">
                  <c:v>241.34050399999998</c:v>
                </c:pt>
                <c:pt idx="12162">
                  <c:v>241.36034900000004</c:v>
                </c:pt>
                <c:pt idx="12163">
                  <c:v>241.38019500000001</c:v>
                </c:pt>
                <c:pt idx="12164">
                  <c:v>241.40004000000002</c:v>
                </c:pt>
                <c:pt idx="12165">
                  <c:v>241.41988499999997</c:v>
                </c:pt>
                <c:pt idx="12166">
                  <c:v>241.43973099999999</c:v>
                </c:pt>
                <c:pt idx="12167">
                  <c:v>241.459576</c:v>
                </c:pt>
                <c:pt idx="12168">
                  <c:v>241.479422</c:v>
                </c:pt>
                <c:pt idx="12169">
                  <c:v>241.499267</c:v>
                </c:pt>
                <c:pt idx="12170">
                  <c:v>241.51911299999998</c:v>
                </c:pt>
                <c:pt idx="12171">
                  <c:v>241.53895800000001</c:v>
                </c:pt>
                <c:pt idx="12172">
                  <c:v>241.55880400000001</c:v>
                </c:pt>
                <c:pt idx="12173">
                  <c:v>241.57864900000001</c:v>
                </c:pt>
                <c:pt idx="12174">
                  <c:v>241.59849400000002</c:v>
                </c:pt>
                <c:pt idx="12175">
                  <c:v>241.61834000000002</c:v>
                </c:pt>
                <c:pt idx="12176">
                  <c:v>241.63818499999999</c:v>
                </c:pt>
                <c:pt idx="12177">
                  <c:v>241.65803100000002</c:v>
                </c:pt>
                <c:pt idx="12178">
                  <c:v>241.677876</c:v>
                </c:pt>
                <c:pt idx="12179">
                  <c:v>241.697722</c:v>
                </c:pt>
                <c:pt idx="12180">
                  <c:v>241.71756699999997</c:v>
                </c:pt>
                <c:pt idx="12181">
                  <c:v>241.737413</c:v>
                </c:pt>
                <c:pt idx="12182">
                  <c:v>241.75725800000001</c:v>
                </c:pt>
                <c:pt idx="12183">
                  <c:v>241.77710399999998</c:v>
                </c:pt>
                <c:pt idx="12184">
                  <c:v>241.79694900000001</c:v>
                </c:pt>
                <c:pt idx="12185">
                  <c:v>241.81679399999999</c:v>
                </c:pt>
                <c:pt idx="12186">
                  <c:v>241.83664000000002</c:v>
                </c:pt>
                <c:pt idx="12187">
                  <c:v>241.85648500000002</c:v>
                </c:pt>
                <c:pt idx="12188">
                  <c:v>241.87633100000002</c:v>
                </c:pt>
                <c:pt idx="12189">
                  <c:v>241.89617600000003</c:v>
                </c:pt>
                <c:pt idx="12190">
                  <c:v>241.916022</c:v>
                </c:pt>
                <c:pt idx="12191">
                  <c:v>241.935867</c:v>
                </c:pt>
                <c:pt idx="12192">
                  <c:v>241.955713</c:v>
                </c:pt>
                <c:pt idx="12193">
                  <c:v>241.97555799999998</c:v>
                </c:pt>
                <c:pt idx="12194">
                  <c:v>241.99540300000001</c:v>
                </c:pt>
                <c:pt idx="12195">
                  <c:v>242.01524900000001</c:v>
                </c:pt>
                <c:pt idx="12196">
                  <c:v>242.03509399999999</c:v>
                </c:pt>
                <c:pt idx="12197">
                  <c:v>242.05494000000002</c:v>
                </c:pt>
                <c:pt idx="12198">
                  <c:v>242.07478499999996</c:v>
                </c:pt>
                <c:pt idx="12199">
                  <c:v>242.09463099999999</c:v>
                </c:pt>
                <c:pt idx="12200">
                  <c:v>242.114476</c:v>
                </c:pt>
                <c:pt idx="12201">
                  <c:v>242.134322</c:v>
                </c:pt>
                <c:pt idx="12202">
                  <c:v>242.154167</c:v>
                </c:pt>
                <c:pt idx="12203">
                  <c:v>242.17401299999997</c:v>
                </c:pt>
                <c:pt idx="12204">
                  <c:v>242.19385799999998</c:v>
                </c:pt>
                <c:pt idx="12205">
                  <c:v>242.21370299999995</c:v>
                </c:pt>
                <c:pt idx="12206">
                  <c:v>242.23354899999998</c:v>
                </c:pt>
                <c:pt idx="12207">
                  <c:v>242.25339399999999</c:v>
                </c:pt>
                <c:pt idx="12208">
                  <c:v>242.27323999999999</c:v>
                </c:pt>
                <c:pt idx="12209">
                  <c:v>242.29308499999996</c:v>
                </c:pt>
                <c:pt idx="12210">
                  <c:v>242.31293100000002</c:v>
                </c:pt>
                <c:pt idx="12211">
                  <c:v>242.33277600000002</c:v>
                </c:pt>
                <c:pt idx="12212">
                  <c:v>242.35262200000003</c:v>
                </c:pt>
                <c:pt idx="12213">
                  <c:v>242.37246700000003</c:v>
                </c:pt>
                <c:pt idx="12214">
                  <c:v>242.39231300000003</c:v>
                </c:pt>
                <c:pt idx="12215">
                  <c:v>242.41215800000001</c:v>
                </c:pt>
                <c:pt idx="12216">
                  <c:v>242.43200300000001</c:v>
                </c:pt>
                <c:pt idx="12217">
                  <c:v>242.45184900000004</c:v>
                </c:pt>
                <c:pt idx="12218">
                  <c:v>242.47169399999999</c:v>
                </c:pt>
                <c:pt idx="12219">
                  <c:v>242.49154000000001</c:v>
                </c:pt>
                <c:pt idx="12220">
                  <c:v>242.51138499999999</c:v>
                </c:pt>
                <c:pt idx="12221">
                  <c:v>242.53123100000002</c:v>
                </c:pt>
                <c:pt idx="12222">
                  <c:v>242.55107599999999</c:v>
                </c:pt>
                <c:pt idx="12223">
                  <c:v>242.570922</c:v>
                </c:pt>
                <c:pt idx="12224">
                  <c:v>242.590767</c:v>
                </c:pt>
                <c:pt idx="12225">
                  <c:v>242.61061199999997</c:v>
                </c:pt>
                <c:pt idx="12226">
                  <c:v>242.630458</c:v>
                </c:pt>
                <c:pt idx="12227">
                  <c:v>242.65030300000001</c:v>
                </c:pt>
                <c:pt idx="12228">
                  <c:v>242.67014900000001</c:v>
                </c:pt>
                <c:pt idx="12229">
                  <c:v>242.68999399999998</c:v>
                </c:pt>
                <c:pt idx="12230">
                  <c:v>242.70983999999999</c:v>
                </c:pt>
                <c:pt idx="12231">
                  <c:v>242.72968499999996</c:v>
                </c:pt>
                <c:pt idx="12232">
                  <c:v>242.74953099999996</c:v>
                </c:pt>
                <c:pt idx="12233">
                  <c:v>242.76937599999997</c:v>
                </c:pt>
                <c:pt idx="12234">
                  <c:v>242.789222</c:v>
                </c:pt>
                <c:pt idx="12235">
                  <c:v>242.809067</c:v>
                </c:pt>
                <c:pt idx="12236">
                  <c:v>242.82891200000003</c:v>
                </c:pt>
                <c:pt idx="12237">
                  <c:v>242.848758</c:v>
                </c:pt>
                <c:pt idx="12238">
                  <c:v>242.86860300000001</c:v>
                </c:pt>
                <c:pt idx="12239">
                  <c:v>242.88844900000007</c:v>
                </c:pt>
                <c:pt idx="12240">
                  <c:v>242.90829400000001</c:v>
                </c:pt>
                <c:pt idx="12241">
                  <c:v>242.92814000000004</c:v>
                </c:pt>
                <c:pt idx="12242">
                  <c:v>242.94798499999999</c:v>
                </c:pt>
                <c:pt idx="12243">
                  <c:v>242.96783100000002</c:v>
                </c:pt>
                <c:pt idx="12244">
                  <c:v>242.98767599999999</c:v>
                </c:pt>
                <c:pt idx="12245">
                  <c:v>243.007521</c:v>
                </c:pt>
                <c:pt idx="12246">
                  <c:v>243.02736700000003</c:v>
                </c:pt>
                <c:pt idx="12247">
                  <c:v>243.047212</c:v>
                </c:pt>
                <c:pt idx="12248">
                  <c:v>243.067058</c:v>
                </c:pt>
                <c:pt idx="12249">
                  <c:v>243.08690300000001</c:v>
                </c:pt>
                <c:pt idx="12250">
                  <c:v>243.10674900000001</c:v>
                </c:pt>
                <c:pt idx="12251">
                  <c:v>243.12659399999998</c:v>
                </c:pt>
                <c:pt idx="12252">
                  <c:v>243.14644000000001</c:v>
                </c:pt>
                <c:pt idx="12253">
                  <c:v>243.16628499999999</c:v>
                </c:pt>
                <c:pt idx="12254">
                  <c:v>243.18613100000002</c:v>
                </c:pt>
                <c:pt idx="12255">
                  <c:v>243.20597599999996</c:v>
                </c:pt>
                <c:pt idx="12256">
                  <c:v>243.225821</c:v>
                </c:pt>
                <c:pt idx="12257">
                  <c:v>243.24566699999997</c:v>
                </c:pt>
                <c:pt idx="12258">
                  <c:v>243.26551199999997</c:v>
                </c:pt>
                <c:pt idx="12259">
                  <c:v>243.285358</c:v>
                </c:pt>
                <c:pt idx="12260">
                  <c:v>243.30520300000001</c:v>
                </c:pt>
                <c:pt idx="12261">
                  <c:v>243.32504900000004</c:v>
                </c:pt>
                <c:pt idx="12262">
                  <c:v>243.34489399999998</c:v>
                </c:pt>
                <c:pt idx="12263">
                  <c:v>243.36474000000001</c:v>
                </c:pt>
                <c:pt idx="12264">
                  <c:v>243.38458499999999</c:v>
                </c:pt>
                <c:pt idx="12265">
                  <c:v>243.40443000000002</c:v>
                </c:pt>
                <c:pt idx="12266">
                  <c:v>243.42427599999999</c:v>
                </c:pt>
                <c:pt idx="12267">
                  <c:v>243.444121</c:v>
                </c:pt>
                <c:pt idx="12268">
                  <c:v>243.463967</c:v>
                </c:pt>
                <c:pt idx="12269">
                  <c:v>243.483812</c:v>
                </c:pt>
                <c:pt idx="12270">
                  <c:v>243.50365799999997</c:v>
                </c:pt>
                <c:pt idx="12271">
                  <c:v>243.52350299999998</c:v>
                </c:pt>
                <c:pt idx="12272">
                  <c:v>243.54334900000001</c:v>
                </c:pt>
                <c:pt idx="12273">
                  <c:v>243.56319399999998</c:v>
                </c:pt>
                <c:pt idx="12274">
                  <c:v>243.58304000000001</c:v>
                </c:pt>
                <c:pt idx="12275">
                  <c:v>243.60288499999999</c:v>
                </c:pt>
                <c:pt idx="12276">
                  <c:v>243.62273000000002</c:v>
                </c:pt>
                <c:pt idx="12277">
                  <c:v>243.64257599999996</c:v>
                </c:pt>
                <c:pt idx="12278">
                  <c:v>243.66242100000002</c:v>
                </c:pt>
                <c:pt idx="12279">
                  <c:v>243.68226700000002</c:v>
                </c:pt>
                <c:pt idx="12280">
                  <c:v>243.702112</c:v>
                </c:pt>
                <c:pt idx="12281">
                  <c:v>243.721958</c:v>
                </c:pt>
                <c:pt idx="12282">
                  <c:v>243.74180299999998</c:v>
                </c:pt>
                <c:pt idx="12283">
                  <c:v>243.76164900000001</c:v>
                </c:pt>
                <c:pt idx="12284">
                  <c:v>243.78149400000001</c:v>
                </c:pt>
                <c:pt idx="12285">
                  <c:v>243.80133900000004</c:v>
                </c:pt>
                <c:pt idx="12286">
                  <c:v>243.82118500000001</c:v>
                </c:pt>
                <c:pt idx="12287">
                  <c:v>243.84103000000002</c:v>
                </c:pt>
                <c:pt idx="12288">
                  <c:v>243.86087599999999</c:v>
                </c:pt>
                <c:pt idx="12289">
                  <c:v>243.88072100000002</c:v>
                </c:pt>
                <c:pt idx="12290">
                  <c:v>243.900567</c:v>
                </c:pt>
                <c:pt idx="12291">
                  <c:v>243.92041200000003</c:v>
                </c:pt>
                <c:pt idx="12292">
                  <c:v>243.940258</c:v>
                </c:pt>
                <c:pt idx="12293">
                  <c:v>243.960103</c:v>
                </c:pt>
                <c:pt idx="12294">
                  <c:v>243.979949</c:v>
                </c:pt>
                <c:pt idx="12295">
                  <c:v>243.99979399999998</c:v>
                </c:pt>
                <c:pt idx="12296">
                  <c:v>244.01963899999998</c:v>
                </c:pt>
                <c:pt idx="12297">
                  <c:v>244.03948499999998</c:v>
                </c:pt>
                <c:pt idx="12298">
                  <c:v>244.05933000000002</c:v>
                </c:pt>
                <c:pt idx="12299">
                  <c:v>244.07917599999996</c:v>
                </c:pt>
                <c:pt idx="12300">
                  <c:v>244.09902099999999</c:v>
                </c:pt>
                <c:pt idx="12301">
                  <c:v>244.11886699999999</c:v>
                </c:pt>
                <c:pt idx="12302">
                  <c:v>244.138712</c:v>
                </c:pt>
                <c:pt idx="12303">
                  <c:v>244.158558</c:v>
                </c:pt>
                <c:pt idx="12304">
                  <c:v>244.178403</c:v>
                </c:pt>
                <c:pt idx="12305">
                  <c:v>244.19824800000004</c:v>
                </c:pt>
                <c:pt idx="12306">
                  <c:v>244.21809399999998</c:v>
                </c:pt>
                <c:pt idx="12307">
                  <c:v>244.23793900000001</c:v>
                </c:pt>
                <c:pt idx="12308">
                  <c:v>244.25778499999998</c:v>
                </c:pt>
                <c:pt idx="12309">
                  <c:v>244.27762999999999</c:v>
                </c:pt>
                <c:pt idx="12310">
                  <c:v>244.29747599999999</c:v>
                </c:pt>
                <c:pt idx="12311">
                  <c:v>244.31732100000002</c:v>
                </c:pt>
                <c:pt idx="12312">
                  <c:v>244.33716700000002</c:v>
                </c:pt>
                <c:pt idx="12313">
                  <c:v>244.35701200000003</c:v>
                </c:pt>
                <c:pt idx="12314">
                  <c:v>244.376858</c:v>
                </c:pt>
                <c:pt idx="12315">
                  <c:v>244.396703</c:v>
                </c:pt>
                <c:pt idx="12316">
                  <c:v>244.41654800000001</c:v>
                </c:pt>
                <c:pt idx="12317">
                  <c:v>244.43639400000001</c:v>
                </c:pt>
                <c:pt idx="12318">
                  <c:v>244.45623900000004</c:v>
                </c:pt>
                <c:pt idx="12319">
                  <c:v>244.47608499999998</c:v>
                </c:pt>
                <c:pt idx="12320">
                  <c:v>244.49593000000002</c:v>
                </c:pt>
                <c:pt idx="12321">
                  <c:v>244.51577599999996</c:v>
                </c:pt>
                <c:pt idx="12322">
                  <c:v>244.53562099999999</c:v>
                </c:pt>
                <c:pt idx="12323">
                  <c:v>244.55546700000002</c:v>
                </c:pt>
                <c:pt idx="12324">
                  <c:v>244.575312</c:v>
                </c:pt>
                <c:pt idx="12325">
                  <c:v>244.595157</c:v>
                </c:pt>
                <c:pt idx="12326">
                  <c:v>244.61500299999997</c:v>
                </c:pt>
                <c:pt idx="12327">
                  <c:v>244.63484800000001</c:v>
                </c:pt>
                <c:pt idx="12328">
                  <c:v>244.65469399999998</c:v>
                </c:pt>
                <c:pt idx="12329">
                  <c:v>244.67453899999998</c:v>
                </c:pt>
                <c:pt idx="12330">
                  <c:v>244.69438499999998</c:v>
                </c:pt>
                <c:pt idx="12331">
                  <c:v>244.71422999999999</c:v>
                </c:pt>
                <c:pt idx="12332">
                  <c:v>244.73407599999996</c:v>
                </c:pt>
                <c:pt idx="12333">
                  <c:v>244.75392099999999</c:v>
                </c:pt>
                <c:pt idx="12334">
                  <c:v>244.77376699999996</c:v>
                </c:pt>
                <c:pt idx="12335">
                  <c:v>244.79361199999997</c:v>
                </c:pt>
                <c:pt idx="12336">
                  <c:v>244.813457</c:v>
                </c:pt>
                <c:pt idx="12337">
                  <c:v>244.833303</c:v>
                </c:pt>
                <c:pt idx="12338">
                  <c:v>244.85314800000003</c:v>
                </c:pt>
                <c:pt idx="12339">
                  <c:v>244.87299400000001</c:v>
                </c:pt>
                <c:pt idx="12340">
                  <c:v>244.89283900000004</c:v>
                </c:pt>
                <c:pt idx="12341">
                  <c:v>244.91268499999998</c:v>
                </c:pt>
                <c:pt idx="12342">
                  <c:v>244.93253000000001</c:v>
                </c:pt>
                <c:pt idx="12343">
                  <c:v>244.95237600000002</c:v>
                </c:pt>
                <c:pt idx="12344">
                  <c:v>244.97222100000002</c:v>
                </c:pt>
                <c:pt idx="12345">
                  <c:v>244.99206599999999</c:v>
                </c:pt>
                <c:pt idx="12346">
                  <c:v>245.011912</c:v>
                </c:pt>
                <c:pt idx="12347">
                  <c:v>245.031757</c:v>
                </c:pt>
                <c:pt idx="12348">
                  <c:v>245.051603</c:v>
                </c:pt>
                <c:pt idx="12349">
                  <c:v>245.07144800000003</c:v>
                </c:pt>
                <c:pt idx="12350">
                  <c:v>245.091294</c:v>
                </c:pt>
                <c:pt idx="12351">
                  <c:v>245.11113900000001</c:v>
                </c:pt>
                <c:pt idx="12352">
                  <c:v>245.13098499999998</c:v>
                </c:pt>
                <c:pt idx="12353">
                  <c:v>245.15083000000001</c:v>
                </c:pt>
                <c:pt idx="12354">
                  <c:v>245.17067599999996</c:v>
                </c:pt>
                <c:pt idx="12355">
                  <c:v>245.19052099999999</c:v>
                </c:pt>
                <c:pt idx="12356">
                  <c:v>245.21036599999996</c:v>
                </c:pt>
                <c:pt idx="12357">
                  <c:v>245.23021199999999</c:v>
                </c:pt>
                <c:pt idx="12358">
                  <c:v>245.250057</c:v>
                </c:pt>
                <c:pt idx="12359">
                  <c:v>245.26990299999997</c:v>
                </c:pt>
                <c:pt idx="12360">
                  <c:v>245.289748</c:v>
                </c:pt>
                <c:pt idx="12361">
                  <c:v>245.30959399999998</c:v>
                </c:pt>
                <c:pt idx="12362">
                  <c:v>245.32943900000004</c:v>
                </c:pt>
                <c:pt idx="12363">
                  <c:v>245.34928499999998</c:v>
                </c:pt>
                <c:pt idx="12364">
                  <c:v>245.36913000000001</c:v>
                </c:pt>
                <c:pt idx="12365">
                  <c:v>245.38897500000002</c:v>
                </c:pt>
                <c:pt idx="12366">
                  <c:v>245.40882100000002</c:v>
                </c:pt>
                <c:pt idx="12367">
                  <c:v>245.42866599999999</c:v>
                </c:pt>
                <c:pt idx="12368">
                  <c:v>245.44851199999999</c:v>
                </c:pt>
                <c:pt idx="12369">
                  <c:v>245.46835700000003</c:v>
                </c:pt>
                <c:pt idx="12370">
                  <c:v>245.48820300000003</c:v>
                </c:pt>
                <c:pt idx="12371">
                  <c:v>245.50804800000003</c:v>
                </c:pt>
                <c:pt idx="12372">
                  <c:v>245.527894</c:v>
                </c:pt>
                <c:pt idx="12373">
                  <c:v>245.54773900000001</c:v>
                </c:pt>
                <c:pt idx="12374">
                  <c:v>245.56758499999998</c:v>
                </c:pt>
                <c:pt idx="12375">
                  <c:v>245.58743000000004</c:v>
                </c:pt>
                <c:pt idx="12376">
                  <c:v>245.60727499999999</c:v>
                </c:pt>
                <c:pt idx="12377">
                  <c:v>245.62712100000002</c:v>
                </c:pt>
                <c:pt idx="12378">
                  <c:v>245.64696599999996</c:v>
                </c:pt>
                <c:pt idx="12379">
                  <c:v>245.66681199999999</c:v>
                </c:pt>
                <c:pt idx="12380">
                  <c:v>245.686657</c:v>
                </c:pt>
                <c:pt idx="12381">
                  <c:v>245.70650299999997</c:v>
                </c:pt>
                <c:pt idx="12382">
                  <c:v>245.72634800000003</c:v>
                </c:pt>
                <c:pt idx="12383">
                  <c:v>245.74619399999997</c:v>
                </c:pt>
                <c:pt idx="12384">
                  <c:v>245.76603900000001</c:v>
                </c:pt>
                <c:pt idx="12385">
                  <c:v>245.78588399999998</c:v>
                </c:pt>
                <c:pt idx="12386">
                  <c:v>245.80573000000001</c:v>
                </c:pt>
                <c:pt idx="12387">
                  <c:v>245.82557499999999</c:v>
                </c:pt>
                <c:pt idx="12388">
                  <c:v>245.84542100000002</c:v>
                </c:pt>
                <c:pt idx="12389">
                  <c:v>245.86526599999999</c:v>
                </c:pt>
                <c:pt idx="12390">
                  <c:v>245.88511200000002</c:v>
                </c:pt>
                <c:pt idx="12391">
                  <c:v>245.904957</c:v>
                </c:pt>
                <c:pt idx="12392">
                  <c:v>245.924803</c:v>
                </c:pt>
                <c:pt idx="12393">
                  <c:v>245.944648</c:v>
                </c:pt>
                <c:pt idx="12394">
                  <c:v>245.964494</c:v>
                </c:pt>
                <c:pt idx="12395">
                  <c:v>245.98433900000003</c:v>
                </c:pt>
                <c:pt idx="12396">
                  <c:v>246.00418399999998</c:v>
                </c:pt>
                <c:pt idx="12397">
                  <c:v>246.02403000000001</c:v>
                </c:pt>
                <c:pt idx="12398">
                  <c:v>246.04387499999996</c:v>
                </c:pt>
                <c:pt idx="12399">
                  <c:v>246.06372099999999</c:v>
                </c:pt>
                <c:pt idx="12400">
                  <c:v>246.08356599999996</c:v>
                </c:pt>
                <c:pt idx="12401">
                  <c:v>246.10341199999999</c:v>
                </c:pt>
                <c:pt idx="12402">
                  <c:v>246.123257</c:v>
                </c:pt>
                <c:pt idx="12403">
                  <c:v>246.14310299999997</c:v>
                </c:pt>
                <c:pt idx="12404">
                  <c:v>246.16294800000003</c:v>
                </c:pt>
                <c:pt idx="12405">
                  <c:v>246.182793</c:v>
                </c:pt>
                <c:pt idx="12406">
                  <c:v>246.202639</c:v>
                </c:pt>
                <c:pt idx="12407">
                  <c:v>246.22248400000001</c:v>
                </c:pt>
                <c:pt idx="12408">
                  <c:v>246.24233000000001</c:v>
                </c:pt>
                <c:pt idx="12409">
                  <c:v>246.26217499999998</c:v>
                </c:pt>
                <c:pt idx="12410">
                  <c:v>246.28202100000001</c:v>
                </c:pt>
                <c:pt idx="12411">
                  <c:v>246.30186599999999</c:v>
                </c:pt>
                <c:pt idx="12412">
                  <c:v>246.32171200000002</c:v>
                </c:pt>
                <c:pt idx="12413">
                  <c:v>246.34155699999999</c:v>
                </c:pt>
                <c:pt idx="12414">
                  <c:v>246.36140300000002</c:v>
                </c:pt>
                <c:pt idx="12415">
                  <c:v>246.38124800000006</c:v>
                </c:pt>
                <c:pt idx="12416">
                  <c:v>246.401093</c:v>
                </c:pt>
                <c:pt idx="12417">
                  <c:v>246.42093900000003</c:v>
                </c:pt>
                <c:pt idx="12418">
                  <c:v>246.44078399999998</c:v>
                </c:pt>
                <c:pt idx="12419">
                  <c:v>246.46063000000001</c:v>
                </c:pt>
                <c:pt idx="12420">
                  <c:v>246.48047500000001</c:v>
                </c:pt>
                <c:pt idx="12421">
                  <c:v>246.50032100000001</c:v>
                </c:pt>
                <c:pt idx="12422">
                  <c:v>246.52016599999999</c:v>
                </c:pt>
                <c:pt idx="12423">
                  <c:v>246.54001199999999</c:v>
                </c:pt>
                <c:pt idx="12424">
                  <c:v>246.55985699999999</c:v>
                </c:pt>
                <c:pt idx="12425">
                  <c:v>246.57970199999997</c:v>
                </c:pt>
                <c:pt idx="12426">
                  <c:v>246.599548</c:v>
                </c:pt>
                <c:pt idx="12427">
                  <c:v>246.61939299999997</c:v>
                </c:pt>
                <c:pt idx="12428">
                  <c:v>246.639239</c:v>
                </c:pt>
                <c:pt idx="12429">
                  <c:v>246.65908399999998</c:v>
                </c:pt>
                <c:pt idx="12430">
                  <c:v>246.67893000000001</c:v>
                </c:pt>
                <c:pt idx="12431">
                  <c:v>246.69877499999998</c:v>
                </c:pt>
                <c:pt idx="12432">
                  <c:v>246.71862099999998</c:v>
                </c:pt>
                <c:pt idx="12433">
                  <c:v>246.73846599999999</c:v>
                </c:pt>
                <c:pt idx="12434">
                  <c:v>246.75831200000002</c:v>
                </c:pt>
                <c:pt idx="12435">
                  <c:v>246.77815699999999</c:v>
                </c:pt>
                <c:pt idx="12436">
                  <c:v>246.798002</c:v>
                </c:pt>
                <c:pt idx="12437">
                  <c:v>246.81784800000003</c:v>
                </c:pt>
                <c:pt idx="12438">
                  <c:v>246.837693</c:v>
                </c:pt>
                <c:pt idx="12439">
                  <c:v>246.85753900000003</c:v>
                </c:pt>
                <c:pt idx="12440">
                  <c:v>246.87738400000001</c:v>
                </c:pt>
                <c:pt idx="12441">
                  <c:v>246.89723000000004</c:v>
                </c:pt>
                <c:pt idx="12442">
                  <c:v>246.91707499999998</c:v>
                </c:pt>
                <c:pt idx="12443">
                  <c:v>246.93692100000001</c:v>
                </c:pt>
                <c:pt idx="12444">
                  <c:v>246.95676599999999</c:v>
                </c:pt>
                <c:pt idx="12445">
                  <c:v>246.97661199999999</c:v>
                </c:pt>
                <c:pt idx="12446">
                  <c:v>246.99645700000002</c:v>
                </c:pt>
                <c:pt idx="12447">
                  <c:v>247.016302</c:v>
                </c:pt>
                <c:pt idx="12448">
                  <c:v>247.03614800000003</c:v>
                </c:pt>
                <c:pt idx="12449">
                  <c:v>247.055993</c:v>
                </c:pt>
                <c:pt idx="12450">
                  <c:v>247.075839</c:v>
                </c:pt>
                <c:pt idx="12451">
                  <c:v>247.09568399999998</c:v>
                </c:pt>
                <c:pt idx="12452">
                  <c:v>247.11552999999998</c:v>
                </c:pt>
                <c:pt idx="12453">
                  <c:v>247.13537499999998</c:v>
                </c:pt>
                <c:pt idx="12454">
                  <c:v>247.15522100000001</c:v>
                </c:pt>
                <c:pt idx="12455">
                  <c:v>247.17506599999996</c:v>
                </c:pt>
                <c:pt idx="12456">
                  <c:v>247.19491099999999</c:v>
                </c:pt>
                <c:pt idx="12457">
                  <c:v>247.21475699999996</c:v>
                </c:pt>
                <c:pt idx="12458">
                  <c:v>247.23460199999997</c:v>
                </c:pt>
                <c:pt idx="12459">
                  <c:v>247.25444800000002</c:v>
                </c:pt>
                <c:pt idx="12460">
                  <c:v>247.27429299999997</c:v>
                </c:pt>
                <c:pt idx="12461">
                  <c:v>247.294139</c:v>
                </c:pt>
                <c:pt idx="12462">
                  <c:v>247.31398399999998</c:v>
                </c:pt>
                <c:pt idx="12463">
                  <c:v>247.33383000000001</c:v>
                </c:pt>
                <c:pt idx="12464">
                  <c:v>247.35367499999998</c:v>
                </c:pt>
                <c:pt idx="12465">
                  <c:v>247.37352099999998</c:v>
                </c:pt>
                <c:pt idx="12466">
                  <c:v>247.39336599999999</c:v>
                </c:pt>
                <c:pt idx="12467">
                  <c:v>247.41321099999999</c:v>
                </c:pt>
                <c:pt idx="12468">
                  <c:v>247.43305699999999</c:v>
                </c:pt>
                <c:pt idx="12469">
                  <c:v>247.45290200000002</c:v>
                </c:pt>
                <c:pt idx="12470">
                  <c:v>247.47274800000002</c:v>
                </c:pt>
                <c:pt idx="12471">
                  <c:v>247.492593</c:v>
                </c:pt>
                <c:pt idx="12472">
                  <c:v>247.51243900000003</c:v>
                </c:pt>
                <c:pt idx="12473">
                  <c:v>247.532284</c:v>
                </c:pt>
                <c:pt idx="12474">
                  <c:v>247.55213000000003</c:v>
                </c:pt>
                <c:pt idx="12475">
                  <c:v>247.57197499999998</c:v>
                </c:pt>
                <c:pt idx="12476">
                  <c:v>247.59182000000001</c:v>
                </c:pt>
                <c:pt idx="12477">
                  <c:v>247.61166599999999</c:v>
                </c:pt>
                <c:pt idx="12478">
                  <c:v>247.63151099999999</c:v>
                </c:pt>
                <c:pt idx="12479">
                  <c:v>247.65135700000002</c:v>
                </c:pt>
                <c:pt idx="12480">
                  <c:v>247.67120199999999</c:v>
                </c:pt>
                <c:pt idx="12481">
                  <c:v>247.69104800000002</c:v>
                </c:pt>
                <c:pt idx="12482">
                  <c:v>247.71089299999997</c:v>
                </c:pt>
                <c:pt idx="12483">
                  <c:v>247.730739</c:v>
                </c:pt>
                <c:pt idx="12484">
                  <c:v>247.75058399999998</c:v>
                </c:pt>
                <c:pt idx="12485">
                  <c:v>247.77043</c:v>
                </c:pt>
                <c:pt idx="12486">
                  <c:v>247.79027499999998</c:v>
                </c:pt>
                <c:pt idx="12487">
                  <c:v>247.81012000000001</c:v>
                </c:pt>
                <c:pt idx="12488">
                  <c:v>247.82996600000001</c:v>
                </c:pt>
                <c:pt idx="12489">
                  <c:v>247.84981099999999</c:v>
                </c:pt>
                <c:pt idx="12490">
                  <c:v>247.86965699999999</c:v>
                </c:pt>
                <c:pt idx="12491">
                  <c:v>247.88950199999999</c:v>
                </c:pt>
                <c:pt idx="12492">
                  <c:v>247.90934800000002</c:v>
                </c:pt>
                <c:pt idx="12493">
                  <c:v>247.929193</c:v>
                </c:pt>
                <c:pt idx="12494">
                  <c:v>247.949039</c:v>
                </c:pt>
                <c:pt idx="12495">
                  <c:v>247.968884</c:v>
                </c:pt>
                <c:pt idx="12496">
                  <c:v>247.98872900000003</c:v>
                </c:pt>
                <c:pt idx="12497">
                  <c:v>248.00857499999998</c:v>
                </c:pt>
                <c:pt idx="12498">
                  <c:v>248.02842000000004</c:v>
                </c:pt>
                <c:pt idx="12499">
                  <c:v>248.04826600000001</c:v>
                </c:pt>
                <c:pt idx="12500">
                  <c:v>248.06811100000002</c:v>
                </c:pt>
                <c:pt idx="12501">
                  <c:v>248.08795700000002</c:v>
                </c:pt>
                <c:pt idx="12502">
                  <c:v>248.10780199999999</c:v>
                </c:pt>
                <c:pt idx="12503">
                  <c:v>248.12764800000002</c:v>
                </c:pt>
                <c:pt idx="12504">
                  <c:v>248.147493</c:v>
                </c:pt>
                <c:pt idx="12505">
                  <c:v>248.16733900000003</c:v>
                </c:pt>
                <c:pt idx="12506">
                  <c:v>248.187184</c:v>
                </c:pt>
                <c:pt idx="12507">
                  <c:v>248.20702900000001</c:v>
                </c:pt>
                <c:pt idx="12508">
                  <c:v>248.22687499999998</c:v>
                </c:pt>
                <c:pt idx="12509">
                  <c:v>248.24671999999998</c:v>
                </c:pt>
                <c:pt idx="12510">
                  <c:v>248.26656599999998</c:v>
                </c:pt>
                <c:pt idx="12511">
                  <c:v>248.28641100000002</c:v>
                </c:pt>
                <c:pt idx="12512">
                  <c:v>248.30625700000002</c:v>
                </c:pt>
                <c:pt idx="12513">
                  <c:v>248.32610200000002</c:v>
                </c:pt>
                <c:pt idx="12514">
                  <c:v>248.34594800000002</c:v>
                </c:pt>
                <c:pt idx="12515">
                  <c:v>248.365793</c:v>
                </c:pt>
                <c:pt idx="12516">
                  <c:v>248.38563800000003</c:v>
                </c:pt>
                <c:pt idx="12517">
                  <c:v>248.405484</c:v>
                </c:pt>
                <c:pt idx="12518">
                  <c:v>248.42532900000003</c:v>
                </c:pt>
                <c:pt idx="12519">
                  <c:v>248.44517499999998</c:v>
                </c:pt>
                <c:pt idx="12520">
                  <c:v>248.46502000000001</c:v>
                </c:pt>
                <c:pt idx="12521">
                  <c:v>248.48486600000001</c:v>
                </c:pt>
                <c:pt idx="12522">
                  <c:v>248.50471099999999</c:v>
                </c:pt>
                <c:pt idx="12523">
                  <c:v>248.52455699999999</c:v>
                </c:pt>
                <c:pt idx="12524">
                  <c:v>248.54440199999999</c:v>
                </c:pt>
                <c:pt idx="12525">
                  <c:v>248.56424800000002</c:v>
                </c:pt>
                <c:pt idx="12526">
                  <c:v>248.584093</c:v>
                </c:pt>
                <c:pt idx="12527">
                  <c:v>248.603938</c:v>
                </c:pt>
                <c:pt idx="12528">
                  <c:v>248.62378399999997</c:v>
                </c:pt>
                <c:pt idx="12529">
                  <c:v>248.64362899999998</c:v>
                </c:pt>
                <c:pt idx="12530">
                  <c:v>248.66347499999998</c:v>
                </c:pt>
                <c:pt idx="12531">
                  <c:v>248.68332000000001</c:v>
                </c:pt>
                <c:pt idx="12532">
                  <c:v>248.70316599999998</c:v>
                </c:pt>
                <c:pt idx="12533">
                  <c:v>248.72301099999999</c:v>
                </c:pt>
                <c:pt idx="12534">
                  <c:v>248.74285699999999</c:v>
                </c:pt>
                <c:pt idx="12535">
                  <c:v>248.76270199999999</c:v>
                </c:pt>
                <c:pt idx="12536">
                  <c:v>248.78254700000002</c:v>
                </c:pt>
                <c:pt idx="12537">
                  <c:v>248.80239300000002</c:v>
                </c:pt>
                <c:pt idx="12538">
                  <c:v>248.82223800000006</c:v>
                </c:pt>
                <c:pt idx="12539">
                  <c:v>248.842084</c:v>
                </c:pt>
                <c:pt idx="12540">
                  <c:v>248.86192900000003</c:v>
                </c:pt>
                <c:pt idx="12541">
                  <c:v>248.881775</c:v>
                </c:pt>
                <c:pt idx="12542">
                  <c:v>248.90162000000001</c:v>
                </c:pt>
                <c:pt idx="12543">
                  <c:v>248.92146600000004</c:v>
                </c:pt>
                <c:pt idx="12544">
                  <c:v>248.94131100000001</c:v>
                </c:pt>
                <c:pt idx="12545">
                  <c:v>248.96115700000001</c:v>
                </c:pt>
                <c:pt idx="12546">
                  <c:v>248.98100200000002</c:v>
                </c:pt>
                <c:pt idx="12547">
                  <c:v>249.00084700000002</c:v>
                </c:pt>
                <c:pt idx="12548">
                  <c:v>249.02069299999999</c:v>
                </c:pt>
                <c:pt idx="12549">
                  <c:v>249.040538</c:v>
                </c:pt>
                <c:pt idx="12550">
                  <c:v>249.060384</c:v>
                </c:pt>
                <c:pt idx="12551">
                  <c:v>249.08022900000003</c:v>
                </c:pt>
                <c:pt idx="12552">
                  <c:v>249.10007499999998</c:v>
                </c:pt>
                <c:pt idx="12553">
                  <c:v>249.11991999999998</c:v>
                </c:pt>
                <c:pt idx="12554">
                  <c:v>249.13976599999998</c:v>
                </c:pt>
                <c:pt idx="12555">
                  <c:v>249.15961099999998</c:v>
                </c:pt>
                <c:pt idx="12556">
                  <c:v>249.17945599999996</c:v>
                </c:pt>
                <c:pt idx="12557">
                  <c:v>249.19930199999999</c:v>
                </c:pt>
                <c:pt idx="12558">
                  <c:v>249.21914699999999</c:v>
                </c:pt>
                <c:pt idx="12559">
                  <c:v>249.23899299999999</c:v>
                </c:pt>
                <c:pt idx="12560">
                  <c:v>249.25883800000003</c:v>
                </c:pt>
                <c:pt idx="12561">
                  <c:v>249.27868399999997</c:v>
                </c:pt>
                <c:pt idx="12562">
                  <c:v>249.298529</c:v>
                </c:pt>
                <c:pt idx="12563">
                  <c:v>249.318375</c:v>
                </c:pt>
                <c:pt idx="12564">
                  <c:v>249.33822000000004</c:v>
                </c:pt>
                <c:pt idx="12565">
                  <c:v>249.35806600000004</c:v>
                </c:pt>
                <c:pt idx="12566">
                  <c:v>249.37791100000001</c:v>
                </c:pt>
                <c:pt idx="12567">
                  <c:v>249.39775599999999</c:v>
                </c:pt>
                <c:pt idx="12568">
                  <c:v>249.41760199999999</c:v>
                </c:pt>
                <c:pt idx="12569">
                  <c:v>249.43744700000005</c:v>
                </c:pt>
                <c:pt idx="12570">
                  <c:v>249.45729300000002</c:v>
                </c:pt>
                <c:pt idx="12571">
                  <c:v>249.47713800000002</c:v>
                </c:pt>
                <c:pt idx="12572">
                  <c:v>249.496984</c:v>
                </c:pt>
                <c:pt idx="12573">
                  <c:v>249.516829</c:v>
                </c:pt>
                <c:pt idx="12574">
                  <c:v>249.53667499999997</c:v>
                </c:pt>
                <c:pt idx="12575">
                  <c:v>249.55652000000001</c:v>
                </c:pt>
                <c:pt idx="12576">
                  <c:v>249.57636499999998</c:v>
                </c:pt>
                <c:pt idx="12577">
                  <c:v>249.59621100000001</c:v>
                </c:pt>
                <c:pt idx="12578">
                  <c:v>249.61605599999996</c:v>
                </c:pt>
                <c:pt idx="12579">
                  <c:v>249.63590199999999</c:v>
                </c:pt>
                <c:pt idx="12580">
                  <c:v>249.65574700000002</c:v>
                </c:pt>
                <c:pt idx="12581">
                  <c:v>249.67559299999996</c:v>
                </c:pt>
                <c:pt idx="12582">
                  <c:v>249.69543800000002</c:v>
                </c:pt>
                <c:pt idx="12583">
                  <c:v>249.71528399999997</c:v>
                </c:pt>
                <c:pt idx="12584">
                  <c:v>249.735129</c:v>
                </c:pt>
                <c:pt idx="12585">
                  <c:v>249.75497499999997</c:v>
                </c:pt>
                <c:pt idx="12586">
                  <c:v>249.77481999999998</c:v>
                </c:pt>
                <c:pt idx="12587">
                  <c:v>249.79466499999995</c:v>
                </c:pt>
                <c:pt idx="12588">
                  <c:v>249.81451099999998</c:v>
                </c:pt>
                <c:pt idx="12589">
                  <c:v>249.83435600000001</c:v>
                </c:pt>
                <c:pt idx="12590">
                  <c:v>249.85420200000002</c:v>
                </c:pt>
                <c:pt idx="12591">
                  <c:v>249.87404700000002</c:v>
                </c:pt>
                <c:pt idx="12592">
                  <c:v>249.89389299999999</c:v>
                </c:pt>
                <c:pt idx="12593">
                  <c:v>249.913738</c:v>
                </c:pt>
                <c:pt idx="12594">
                  <c:v>249.93358399999997</c:v>
                </c:pt>
                <c:pt idx="12595">
                  <c:v>249.95342900000003</c:v>
                </c:pt>
                <c:pt idx="12596">
                  <c:v>249.97327399999998</c:v>
                </c:pt>
                <c:pt idx="12597">
                  <c:v>249.99312</c:v>
                </c:pt>
                <c:pt idx="12598">
                  <c:v>250.01296499999998</c:v>
                </c:pt>
                <c:pt idx="12599">
                  <c:v>250.03281100000001</c:v>
                </c:pt>
                <c:pt idx="12600">
                  <c:v>250.05265600000001</c:v>
                </c:pt>
                <c:pt idx="12601">
                  <c:v>250.07250199999999</c:v>
                </c:pt>
                <c:pt idx="12602">
                  <c:v>250.09234700000005</c:v>
                </c:pt>
                <c:pt idx="12603">
                  <c:v>250.11219299999999</c:v>
                </c:pt>
                <c:pt idx="12604">
                  <c:v>250.13203800000002</c:v>
                </c:pt>
                <c:pt idx="12605">
                  <c:v>250.151884</c:v>
                </c:pt>
                <c:pt idx="12606">
                  <c:v>250.171729</c:v>
                </c:pt>
                <c:pt idx="12607">
                  <c:v>250.19157399999997</c:v>
                </c:pt>
                <c:pt idx="12608">
                  <c:v>250.21142</c:v>
                </c:pt>
                <c:pt idx="12609">
                  <c:v>250.23126499999998</c:v>
                </c:pt>
                <c:pt idx="12610">
                  <c:v>250.25111100000001</c:v>
                </c:pt>
                <c:pt idx="12611">
                  <c:v>250.27095599999998</c:v>
                </c:pt>
                <c:pt idx="12612">
                  <c:v>250.29080199999999</c:v>
                </c:pt>
                <c:pt idx="12613">
                  <c:v>250.31064700000002</c:v>
                </c:pt>
                <c:pt idx="12614">
                  <c:v>250.33049300000002</c:v>
                </c:pt>
                <c:pt idx="12615">
                  <c:v>250.35033800000005</c:v>
                </c:pt>
                <c:pt idx="12616">
                  <c:v>250.370183</c:v>
                </c:pt>
                <c:pt idx="12617">
                  <c:v>250.39002900000003</c:v>
                </c:pt>
                <c:pt idx="12618">
                  <c:v>250.40987399999997</c:v>
                </c:pt>
                <c:pt idx="12619">
                  <c:v>250.42972</c:v>
                </c:pt>
                <c:pt idx="12620">
                  <c:v>250.44956499999995</c:v>
                </c:pt>
                <c:pt idx="12621">
                  <c:v>250.46941100000001</c:v>
                </c:pt>
                <c:pt idx="12622">
                  <c:v>250.48925600000001</c:v>
                </c:pt>
                <c:pt idx="12623">
                  <c:v>250.50910199999998</c:v>
                </c:pt>
                <c:pt idx="12624">
                  <c:v>250.52894700000004</c:v>
                </c:pt>
                <c:pt idx="12625">
                  <c:v>250.54879299999999</c:v>
                </c:pt>
                <c:pt idx="12626">
                  <c:v>250.56863800000002</c:v>
                </c:pt>
                <c:pt idx="12627">
                  <c:v>250.58848300000002</c:v>
                </c:pt>
                <c:pt idx="12628">
                  <c:v>250.60832900000003</c:v>
                </c:pt>
                <c:pt idx="12629">
                  <c:v>250.628174</c:v>
                </c:pt>
                <c:pt idx="12630">
                  <c:v>250.64802</c:v>
                </c:pt>
                <c:pt idx="12631">
                  <c:v>250.66786499999998</c:v>
                </c:pt>
                <c:pt idx="12632">
                  <c:v>250.68771100000001</c:v>
                </c:pt>
                <c:pt idx="12633">
                  <c:v>250.70755599999998</c:v>
                </c:pt>
                <c:pt idx="12634">
                  <c:v>250.72740200000001</c:v>
                </c:pt>
                <c:pt idx="12635">
                  <c:v>250.74724700000002</c:v>
                </c:pt>
                <c:pt idx="12636">
                  <c:v>250.76709199999999</c:v>
                </c:pt>
                <c:pt idx="12637">
                  <c:v>250.78693800000002</c:v>
                </c:pt>
                <c:pt idx="12638">
                  <c:v>250.806783</c:v>
                </c:pt>
                <c:pt idx="12639">
                  <c:v>250.82662900000003</c:v>
                </c:pt>
                <c:pt idx="12640">
                  <c:v>250.846474</c:v>
                </c:pt>
                <c:pt idx="12641">
                  <c:v>250.86632000000003</c:v>
                </c:pt>
                <c:pt idx="12642">
                  <c:v>250.88616500000001</c:v>
                </c:pt>
                <c:pt idx="12643">
                  <c:v>250.90601100000001</c:v>
                </c:pt>
                <c:pt idx="12644">
                  <c:v>250.92585600000001</c:v>
                </c:pt>
                <c:pt idx="12645">
                  <c:v>250.94570199999998</c:v>
                </c:pt>
                <c:pt idx="12646">
                  <c:v>250.96554700000002</c:v>
                </c:pt>
                <c:pt idx="12647">
                  <c:v>250.98539200000002</c:v>
                </c:pt>
                <c:pt idx="12648">
                  <c:v>251.00523800000002</c:v>
                </c:pt>
                <c:pt idx="12649">
                  <c:v>251.025083</c:v>
                </c:pt>
                <c:pt idx="12650">
                  <c:v>251.044929</c:v>
                </c:pt>
                <c:pt idx="12651">
                  <c:v>251.06477399999997</c:v>
                </c:pt>
                <c:pt idx="12652">
                  <c:v>251.08462</c:v>
                </c:pt>
                <c:pt idx="12653">
                  <c:v>251.10446499999998</c:v>
                </c:pt>
                <c:pt idx="12654">
                  <c:v>251.12431100000001</c:v>
                </c:pt>
                <c:pt idx="12655">
                  <c:v>251.14415599999998</c:v>
                </c:pt>
                <c:pt idx="12656">
                  <c:v>251.16400099999998</c:v>
                </c:pt>
                <c:pt idx="12657">
                  <c:v>251.18384700000001</c:v>
                </c:pt>
                <c:pt idx="12658">
                  <c:v>251.20369199999996</c:v>
                </c:pt>
                <c:pt idx="12659">
                  <c:v>251.22353799999999</c:v>
                </c:pt>
                <c:pt idx="12660">
                  <c:v>251.24338299999997</c:v>
                </c:pt>
                <c:pt idx="12661">
                  <c:v>251.263229</c:v>
                </c:pt>
                <c:pt idx="12662">
                  <c:v>251.28307399999997</c:v>
                </c:pt>
                <c:pt idx="12663">
                  <c:v>251.30292000000003</c:v>
                </c:pt>
                <c:pt idx="12664">
                  <c:v>251.322765</c:v>
                </c:pt>
                <c:pt idx="12665">
                  <c:v>251.34261100000001</c:v>
                </c:pt>
                <c:pt idx="12666">
                  <c:v>251.36245600000004</c:v>
                </c:pt>
                <c:pt idx="12667">
                  <c:v>251.38230100000004</c:v>
                </c:pt>
                <c:pt idx="12668">
                  <c:v>251.40214700000004</c:v>
                </c:pt>
                <c:pt idx="12669">
                  <c:v>251.42199200000002</c:v>
                </c:pt>
                <c:pt idx="12670">
                  <c:v>251.44183800000002</c:v>
                </c:pt>
                <c:pt idx="12671">
                  <c:v>251.46168299999999</c:v>
                </c:pt>
                <c:pt idx="12672">
                  <c:v>251.48152900000002</c:v>
                </c:pt>
                <c:pt idx="12673">
                  <c:v>251.501374</c:v>
                </c:pt>
                <c:pt idx="12674">
                  <c:v>251.52122000000003</c:v>
                </c:pt>
                <c:pt idx="12675">
                  <c:v>251.54106499999997</c:v>
                </c:pt>
                <c:pt idx="12676">
                  <c:v>251.560911</c:v>
                </c:pt>
                <c:pt idx="12677">
                  <c:v>251.58075600000001</c:v>
                </c:pt>
                <c:pt idx="12678">
                  <c:v>251.60060099999998</c:v>
                </c:pt>
                <c:pt idx="12679">
                  <c:v>251.62044700000004</c:v>
                </c:pt>
                <c:pt idx="12680">
                  <c:v>251.64029199999999</c:v>
                </c:pt>
                <c:pt idx="12681">
                  <c:v>251.66013800000002</c:v>
                </c:pt>
                <c:pt idx="12682">
                  <c:v>251.67998299999996</c:v>
                </c:pt>
                <c:pt idx="12683">
                  <c:v>251.69982899999999</c:v>
                </c:pt>
                <c:pt idx="12684">
                  <c:v>251.71967399999994</c:v>
                </c:pt>
                <c:pt idx="12685">
                  <c:v>251.73951999999997</c:v>
                </c:pt>
                <c:pt idx="12686">
                  <c:v>251.75936499999997</c:v>
                </c:pt>
                <c:pt idx="12687">
                  <c:v>251.77920999999998</c:v>
                </c:pt>
                <c:pt idx="12688">
                  <c:v>251.79905599999998</c:v>
                </c:pt>
                <c:pt idx="12689">
                  <c:v>251.81890100000001</c:v>
                </c:pt>
                <c:pt idx="12690">
                  <c:v>251.83874700000004</c:v>
                </c:pt>
                <c:pt idx="12691">
                  <c:v>251.85859200000002</c:v>
                </c:pt>
                <c:pt idx="12692">
                  <c:v>251.87843800000005</c:v>
                </c:pt>
                <c:pt idx="12693">
                  <c:v>251.89828300000002</c:v>
                </c:pt>
                <c:pt idx="12694">
                  <c:v>251.91812900000002</c:v>
                </c:pt>
                <c:pt idx="12695">
                  <c:v>251.937974</c:v>
                </c:pt>
                <c:pt idx="12696">
                  <c:v>251.95782000000003</c:v>
                </c:pt>
                <c:pt idx="12697">
                  <c:v>251.97766499999997</c:v>
                </c:pt>
                <c:pt idx="12698">
                  <c:v>251.99751000000001</c:v>
                </c:pt>
                <c:pt idx="12699">
                  <c:v>252.01735600000001</c:v>
                </c:pt>
                <c:pt idx="12700">
                  <c:v>252.03720100000001</c:v>
                </c:pt>
                <c:pt idx="12701">
                  <c:v>252.05704700000004</c:v>
                </c:pt>
                <c:pt idx="12702">
                  <c:v>252.07689199999999</c:v>
                </c:pt>
                <c:pt idx="12703">
                  <c:v>252.09673800000002</c:v>
                </c:pt>
                <c:pt idx="12704">
                  <c:v>252.11658299999996</c:v>
                </c:pt>
                <c:pt idx="12705">
                  <c:v>252.13642900000002</c:v>
                </c:pt>
                <c:pt idx="12706">
                  <c:v>252.156274</c:v>
                </c:pt>
                <c:pt idx="12707">
                  <c:v>252.176119</c:v>
                </c:pt>
                <c:pt idx="12708">
                  <c:v>252.19596499999997</c:v>
                </c:pt>
                <c:pt idx="12709">
                  <c:v>252.21580999999998</c:v>
                </c:pt>
                <c:pt idx="12710">
                  <c:v>252.23565599999998</c:v>
                </c:pt>
                <c:pt idx="12711">
                  <c:v>252.25550099999998</c:v>
                </c:pt>
                <c:pt idx="12712">
                  <c:v>252.27534700000001</c:v>
                </c:pt>
                <c:pt idx="12713">
                  <c:v>252.29519199999999</c:v>
                </c:pt>
                <c:pt idx="12714">
                  <c:v>252.31503800000002</c:v>
                </c:pt>
                <c:pt idx="12715">
                  <c:v>252.33488299999999</c:v>
                </c:pt>
                <c:pt idx="12716">
                  <c:v>252.35472900000002</c:v>
                </c:pt>
                <c:pt idx="12717">
                  <c:v>252.37457399999997</c:v>
                </c:pt>
                <c:pt idx="12718">
                  <c:v>252.39441900000003</c:v>
                </c:pt>
                <c:pt idx="12719">
                  <c:v>252.41426499999997</c:v>
                </c:pt>
                <c:pt idx="12720">
                  <c:v>252.43411</c:v>
                </c:pt>
                <c:pt idx="12721">
                  <c:v>252.45395600000001</c:v>
                </c:pt>
                <c:pt idx="12722">
                  <c:v>252.47380099999998</c:v>
                </c:pt>
                <c:pt idx="12723">
                  <c:v>252.49364700000001</c:v>
                </c:pt>
                <c:pt idx="12724">
                  <c:v>252.51349199999999</c:v>
                </c:pt>
                <c:pt idx="12725">
                  <c:v>252.53333800000001</c:v>
                </c:pt>
                <c:pt idx="12726">
                  <c:v>252.55318299999999</c:v>
                </c:pt>
                <c:pt idx="12727">
                  <c:v>252.57302799999999</c:v>
                </c:pt>
                <c:pt idx="12728">
                  <c:v>252.59287399999999</c:v>
                </c:pt>
                <c:pt idx="12729">
                  <c:v>252.612719</c:v>
                </c:pt>
                <c:pt idx="12730">
                  <c:v>252.63256499999997</c:v>
                </c:pt>
                <c:pt idx="12731">
                  <c:v>252.65241000000003</c:v>
                </c:pt>
                <c:pt idx="12732">
                  <c:v>252.672256</c:v>
                </c:pt>
                <c:pt idx="12733">
                  <c:v>252.69210100000001</c:v>
                </c:pt>
                <c:pt idx="12734">
                  <c:v>252.71194700000001</c:v>
                </c:pt>
                <c:pt idx="12735">
                  <c:v>252.73179199999998</c:v>
                </c:pt>
                <c:pt idx="12736">
                  <c:v>252.75163800000001</c:v>
                </c:pt>
                <c:pt idx="12737">
                  <c:v>252.77148299999999</c:v>
                </c:pt>
                <c:pt idx="12738">
                  <c:v>252.79132800000002</c:v>
                </c:pt>
                <c:pt idx="12739">
                  <c:v>252.81117399999999</c:v>
                </c:pt>
                <c:pt idx="12740">
                  <c:v>252.83101900000003</c:v>
                </c:pt>
                <c:pt idx="12741">
                  <c:v>252.850865</c:v>
                </c:pt>
                <c:pt idx="12742">
                  <c:v>252.87071</c:v>
                </c:pt>
                <c:pt idx="12743">
                  <c:v>252.890556</c:v>
                </c:pt>
                <c:pt idx="12744">
                  <c:v>252.91040100000001</c:v>
                </c:pt>
                <c:pt idx="12745">
                  <c:v>252.93024700000004</c:v>
                </c:pt>
                <c:pt idx="12746">
                  <c:v>252.95009200000001</c:v>
                </c:pt>
                <c:pt idx="12747">
                  <c:v>252.96993700000002</c:v>
                </c:pt>
                <c:pt idx="12748">
                  <c:v>252.98978299999999</c:v>
                </c:pt>
                <c:pt idx="12749">
                  <c:v>253.00962799999999</c:v>
                </c:pt>
                <c:pt idx="12750">
                  <c:v>253.02947399999999</c:v>
                </c:pt>
                <c:pt idx="12751">
                  <c:v>253.049319</c:v>
                </c:pt>
                <c:pt idx="12752">
                  <c:v>253.06916499999997</c:v>
                </c:pt>
                <c:pt idx="12753">
                  <c:v>253.08901</c:v>
                </c:pt>
                <c:pt idx="12754">
                  <c:v>253.108856</c:v>
                </c:pt>
                <c:pt idx="12755">
                  <c:v>253.12870100000001</c:v>
                </c:pt>
                <c:pt idx="12756">
                  <c:v>253.14854700000001</c:v>
                </c:pt>
                <c:pt idx="12757">
                  <c:v>253.16839200000001</c:v>
                </c:pt>
                <c:pt idx="12758">
                  <c:v>253.18823700000004</c:v>
                </c:pt>
                <c:pt idx="12759">
                  <c:v>253.20808299999999</c:v>
                </c:pt>
                <c:pt idx="12760">
                  <c:v>253.22792800000002</c:v>
                </c:pt>
                <c:pt idx="12761">
                  <c:v>253.24777399999996</c:v>
                </c:pt>
                <c:pt idx="12762">
                  <c:v>253.267619</c:v>
                </c:pt>
                <c:pt idx="12763">
                  <c:v>253.287465</c:v>
                </c:pt>
                <c:pt idx="12764">
                  <c:v>253.30731000000003</c:v>
                </c:pt>
                <c:pt idx="12765">
                  <c:v>253.32715600000003</c:v>
                </c:pt>
                <c:pt idx="12766">
                  <c:v>253.34700100000001</c:v>
                </c:pt>
                <c:pt idx="12767">
                  <c:v>253.36684600000004</c:v>
                </c:pt>
                <c:pt idx="12768">
                  <c:v>253.38669200000001</c:v>
                </c:pt>
                <c:pt idx="12769">
                  <c:v>253.40653700000001</c:v>
                </c:pt>
                <c:pt idx="12770">
                  <c:v>253.42638300000002</c:v>
                </c:pt>
                <c:pt idx="12771">
                  <c:v>253.44622800000002</c:v>
                </c:pt>
                <c:pt idx="12772">
                  <c:v>253.46607399999999</c:v>
                </c:pt>
                <c:pt idx="12773">
                  <c:v>253.48591900000002</c:v>
                </c:pt>
                <c:pt idx="12774">
                  <c:v>253.50576499999997</c:v>
                </c:pt>
                <c:pt idx="12775">
                  <c:v>253.52561</c:v>
                </c:pt>
                <c:pt idx="12776">
                  <c:v>253.545456</c:v>
                </c:pt>
                <c:pt idx="12777">
                  <c:v>253.56530100000001</c:v>
                </c:pt>
                <c:pt idx="12778">
                  <c:v>253.58514600000004</c:v>
                </c:pt>
                <c:pt idx="12779">
                  <c:v>253.60499199999998</c:v>
                </c:pt>
                <c:pt idx="12780">
                  <c:v>253.62483700000001</c:v>
                </c:pt>
                <c:pt idx="12781">
                  <c:v>253.64468299999996</c:v>
                </c:pt>
                <c:pt idx="12782">
                  <c:v>253.66452799999999</c:v>
                </c:pt>
                <c:pt idx="12783">
                  <c:v>253.68437399999999</c:v>
                </c:pt>
                <c:pt idx="12784">
                  <c:v>253.70421899999999</c:v>
                </c:pt>
                <c:pt idx="12785">
                  <c:v>253.72406499999997</c:v>
                </c:pt>
                <c:pt idx="12786">
                  <c:v>253.74390999999997</c:v>
                </c:pt>
                <c:pt idx="12787">
                  <c:v>253.76375499999995</c:v>
                </c:pt>
                <c:pt idx="12788">
                  <c:v>253.78360099999998</c:v>
                </c:pt>
                <c:pt idx="12789">
                  <c:v>253.80344600000004</c:v>
                </c:pt>
                <c:pt idx="12790">
                  <c:v>253.82329200000001</c:v>
                </c:pt>
                <c:pt idx="12791">
                  <c:v>253.84313700000001</c:v>
                </c:pt>
                <c:pt idx="12792">
                  <c:v>253.86298300000001</c:v>
                </c:pt>
                <c:pt idx="12793">
                  <c:v>253.88282800000005</c:v>
                </c:pt>
                <c:pt idx="12794">
                  <c:v>253.90267399999999</c:v>
                </c:pt>
                <c:pt idx="12795">
                  <c:v>253.92251900000002</c:v>
                </c:pt>
                <c:pt idx="12796">
                  <c:v>253.942365</c:v>
                </c:pt>
                <c:pt idx="12797">
                  <c:v>253.96221000000003</c:v>
                </c:pt>
                <c:pt idx="12798">
                  <c:v>253.982055</c:v>
                </c:pt>
                <c:pt idx="12799">
                  <c:v>254.001901</c:v>
                </c:pt>
                <c:pt idx="12800">
                  <c:v>254.02174600000004</c:v>
                </c:pt>
                <c:pt idx="12801">
                  <c:v>254.04159199999998</c:v>
                </c:pt>
                <c:pt idx="12802">
                  <c:v>254.06143700000004</c:v>
                </c:pt>
                <c:pt idx="12803">
                  <c:v>254.08128300000001</c:v>
                </c:pt>
                <c:pt idx="12804">
                  <c:v>254.10112800000002</c:v>
                </c:pt>
                <c:pt idx="12805">
                  <c:v>254.12097399999999</c:v>
                </c:pt>
                <c:pt idx="12806">
                  <c:v>254.14081899999999</c:v>
                </c:pt>
                <c:pt idx="12807">
                  <c:v>254.16066399999997</c:v>
                </c:pt>
                <c:pt idx="12808">
                  <c:v>254.18051</c:v>
                </c:pt>
                <c:pt idx="12809">
                  <c:v>254.20035499999997</c:v>
                </c:pt>
                <c:pt idx="12810">
                  <c:v>254.220201</c:v>
                </c:pt>
                <c:pt idx="12811">
                  <c:v>254.24004600000001</c:v>
                </c:pt>
                <c:pt idx="12812">
                  <c:v>254.25989199999998</c:v>
                </c:pt>
                <c:pt idx="12813">
                  <c:v>254.27973699999998</c:v>
                </c:pt>
                <c:pt idx="12814">
                  <c:v>254.29958299999996</c:v>
                </c:pt>
                <c:pt idx="12815">
                  <c:v>254.31942800000002</c:v>
                </c:pt>
                <c:pt idx="12816">
                  <c:v>254.33927399999999</c:v>
                </c:pt>
                <c:pt idx="12817">
                  <c:v>254.35911900000002</c:v>
                </c:pt>
                <c:pt idx="12818">
                  <c:v>254.378964</c:v>
                </c:pt>
                <c:pt idx="12819">
                  <c:v>254.39881000000003</c:v>
                </c:pt>
                <c:pt idx="12820">
                  <c:v>254.41865499999997</c:v>
                </c:pt>
                <c:pt idx="12821">
                  <c:v>254.438501</c:v>
                </c:pt>
                <c:pt idx="12822">
                  <c:v>254.45834600000006</c:v>
                </c:pt>
                <c:pt idx="12823">
                  <c:v>254.47819200000001</c:v>
                </c:pt>
                <c:pt idx="12824">
                  <c:v>254.49803700000004</c:v>
                </c:pt>
                <c:pt idx="12825">
                  <c:v>254.51788299999998</c:v>
                </c:pt>
                <c:pt idx="12826">
                  <c:v>254.53772800000002</c:v>
                </c:pt>
                <c:pt idx="12827">
                  <c:v>254.55757299999999</c:v>
                </c:pt>
                <c:pt idx="12828">
                  <c:v>254.57741900000002</c:v>
                </c:pt>
                <c:pt idx="12829">
                  <c:v>254.597264</c:v>
                </c:pt>
                <c:pt idx="12830">
                  <c:v>254.61711</c:v>
                </c:pt>
                <c:pt idx="12831">
                  <c:v>254.63695499999997</c:v>
                </c:pt>
                <c:pt idx="12832">
                  <c:v>254.656801</c:v>
                </c:pt>
                <c:pt idx="12833">
                  <c:v>254.67664600000001</c:v>
                </c:pt>
                <c:pt idx="12834">
                  <c:v>254.69649200000001</c:v>
                </c:pt>
                <c:pt idx="12835">
                  <c:v>254.71633700000001</c:v>
                </c:pt>
                <c:pt idx="12836">
                  <c:v>254.73618299999998</c:v>
                </c:pt>
                <c:pt idx="12837">
                  <c:v>254.75602800000001</c:v>
                </c:pt>
                <c:pt idx="12838">
                  <c:v>254.77587299999996</c:v>
                </c:pt>
                <c:pt idx="12839">
                  <c:v>254.79571899999999</c:v>
                </c:pt>
                <c:pt idx="12840">
                  <c:v>254.81556399999997</c:v>
                </c:pt>
                <c:pt idx="12841">
                  <c:v>254.83541000000002</c:v>
                </c:pt>
                <c:pt idx="12842">
                  <c:v>254.855255</c:v>
                </c:pt>
                <c:pt idx="12843">
                  <c:v>254.875101</c:v>
                </c:pt>
                <c:pt idx="12844">
                  <c:v>254.89494600000003</c:v>
                </c:pt>
                <c:pt idx="12845">
                  <c:v>254.91479199999998</c:v>
                </c:pt>
                <c:pt idx="12846">
                  <c:v>254.93463700000001</c:v>
                </c:pt>
                <c:pt idx="12847">
                  <c:v>254.95448200000001</c:v>
                </c:pt>
                <c:pt idx="12848">
                  <c:v>254.97432800000001</c:v>
                </c:pt>
                <c:pt idx="12849">
                  <c:v>254.99417299999999</c:v>
                </c:pt>
                <c:pt idx="12850">
                  <c:v>255.01401899999999</c:v>
                </c:pt>
                <c:pt idx="12851">
                  <c:v>255.03386399999997</c:v>
                </c:pt>
                <c:pt idx="12852">
                  <c:v>255.05371</c:v>
                </c:pt>
                <c:pt idx="12853">
                  <c:v>255.07355499999994</c:v>
                </c:pt>
                <c:pt idx="12854">
                  <c:v>255.093401</c:v>
                </c:pt>
                <c:pt idx="12855">
                  <c:v>255.113246</c:v>
                </c:pt>
                <c:pt idx="12856">
                  <c:v>255.13309199999998</c:v>
                </c:pt>
                <c:pt idx="12857">
                  <c:v>255.15293700000004</c:v>
                </c:pt>
                <c:pt idx="12858">
                  <c:v>255.17278199999998</c:v>
                </c:pt>
                <c:pt idx="12859">
                  <c:v>255.19262800000001</c:v>
                </c:pt>
                <c:pt idx="12860">
                  <c:v>255.21247299999999</c:v>
                </c:pt>
                <c:pt idx="12861">
                  <c:v>255.23231900000002</c:v>
                </c:pt>
                <c:pt idx="12862">
                  <c:v>255.25216399999999</c:v>
                </c:pt>
                <c:pt idx="12863">
                  <c:v>255.27200999999999</c:v>
                </c:pt>
                <c:pt idx="12864">
                  <c:v>255.29185499999997</c:v>
                </c:pt>
                <c:pt idx="12865">
                  <c:v>255.311701</c:v>
                </c:pt>
                <c:pt idx="12866">
                  <c:v>255.33154600000003</c:v>
                </c:pt>
                <c:pt idx="12867">
                  <c:v>255.35139100000004</c:v>
                </c:pt>
                <c:pt idx="12868">
                  <c:v>255.37123700000004</c:v>
                </c:pt>
                <c:pt idx="12869">
                  <c:v>255.39108200000001</c:v>
                </c:pt>
                <c:pt idx="12870">
                  <c:v>255.41092800000001</c:v>
                </c:pt>
                <c:pt idx="12871">
                  <c:v>255.43077299999999</c:v>
                </c:pt>
                <c:pt idx="12872">
                  <c:v>255.45061900000002</c:v>
                </c:pt>
                <c:pt idx="12873">
                  <c:v>255.47046399999999</c:v>
                </c:pt>
                <c:pt idx="12874">
                  <c:v>255.49031000000002</c:v>
                </c:pt>
                <c:pt idx="12875">
                  <c:v>255.51015499999997</c:v>
                </c:pt>
                <c:pt idx="12876">
                  <c:v>255.530001</c:v>
                </c:pt>
                <c:pt idx="12877">
                  <c:v>255.549846</c:v>
                </c:pt>
                <c:pt idx="12878">
                  <c:v>255.56969099999998</c:v>
                </c:pt>
                <c:pt idx="12879">
                  <c:v>255.58953700000001</c:v>
                </c:pt>
                <c:pt idx="12880">
                  <c:v>255.60938199999998</c:v>
                </c:pt>
                <c:pt idx="12881">
                  <c:v>255.62922800000001</c:v>
                </c:pt>
                <c:pt idx="12882">
                  <c:v>255.64907299999996</c:v>
                </c:pt>
                <c:pt idx="12883">
                  <c:v>255.66891900000002</c:v>
                </c:pt>
                <c:pt idx="12884">
                  <c:v>255.68876399999999</c:v>
                </c:pt>
                <c:pt idx="12885">
                  <c:v>255.70860999999999</c:v>
                </c:pt>
                <c:pt idx="12886">
                  <c:v>255.728455</c:v>
                </c:pt>
                <c:pt idx="12887">
                  <c:v>255.7483</c:v>
                </c:pt>
                <c:pt idx="12888">
                  <c:v>255.76814600000003</c:v>
                </c:pt>
                <c:pt idx="12889">
                  <c:v>255.78799100000001</c:v>
                </c:pt>
                <c:pt idx="12890">
                  <c:v>255.80783700000003</c:v>
                </c:pt>
                <c:pt idx="12891">
                  <c:v>255.82768200000001</c:v>
                </c:pt>
                <c:pt idx="12892">
                  <c:v>255.84752800000001</c:v>
                </c:pt>
                <c:pt idx="12893">
                  <c:v>255.86737300000001</c:v>
                </c:pt>
                <c:pt idx="12894">
                  <c:v>255.88721900000004</c:v>
                </c:pt>
                <c:pt idx="12895">
                  <c:v>255.90706399999999</c:v>
                </c:pt>
                <c:pt idx="12896">
                  <c:v>255.92691000000002</c:v>
                </c:pt>
                <c:pt idx="12897">
                  <c:v>255.94675499999997</c:v>
                </c:pt>
                <c:pt idx="12898">
                  <c:v>255.9666</c:v>
                </c:pt>
                <c:pt idx="12899">
                  <c:v>255.98644600000006</c:v>
                </c:pt>
                <c:pt idx="12900">
                  <c:v>256.00629099999992</c:v>
                </c:pt>
                <c:pt idx="12901">
                  <c:v>256.02613699999989</c:v>
                </c:pt>
                <c:pt idx="12902">
                  <c:v>256.04598199999998</c:v>
                </c:pt>
                <c:pt idx="12903">
                  <c:v>256.06582800000001</c:v>
                </c:pt>
                <c:pt idx="12904">
                  <c:v>256.08567299999999</c:v>
                </c:pt>
                <c:pt idx="12905">
                  <c:v>256.10551899999996</c:v>
                </c:pt>
                <c:pt idx="12906">
                  <c:v>256.12536399999999</c:v>
                </c:pt>
                <c:pt idx="12907">
                  <c:v>256.14521000000002</c:v>
                </c:pt>
                <c:pt idx="12908">
                  <c:v>256.165055</c:v>
                </c:pt>
                <c:pt idx="12909">
                  <c:v>256.18490000000008</c:v>
                </c:pt>
                <c:pt idx="12910">
                  <c:v>256.204746</c:v>
                </c:pt>
                <c:pt idx="12911">
                  <c:v>256.22459099999992</c:v>
                </c:pt>
                <c:pt idx="12912">
                  <c:v>256.244437</c:v>
                </c:pt>
                <c:pt idx="12913">
                  <c:v>256.26428199999998</c:v>
                </c:pt>
                <c:pt idx="12914">
                  <c:v>256.28412799999995</c:v>
                </c:pt>
                <c:pt idx="12915">
                  <c:v>256.30397299999993</c:v>
                </c:pt>
                <c:pt idx="12916">
                  <c:v>256.32381899999996</c:v>
                </c:pt>
                <c:pt idx="12917">
                  <c:v>256.34366400000005</c:v>
                </c:pt>
                <c:pt idx="12918">
                  <c:v>256.36350899999996</c:v>
                </c:pt>
                <c:pt idx="12919">
                  <c:v>256.38335499999994</c:v>
                </c:pt>
                <c:pt idx="12920">
                  <c:v>256.40320000000003</c:v>
                </c:pt>
                <c:pt idx="12921">
                  <c:v>256.42304599999994</c:v>
                </c:pt>
                <c:pt idx="12922">
                  <c:v>256.44289099999997</c:v>
                </c:pt>
                <c:pt idx="12923">
                  <c:v>256.46273699999995</c:v>
                </c:pt>
                <c:pt idx="12924">
                  <c:v>256.48258199999992</c:v>
                </c:pt>
                <c:pt idx="12925">
                  <c:v>256.50242800000001</c:v>
                </c:pt>
                <c:pt idx="12926">
                  <c:v>256.52227299999993</c:v>
                </c:pt>
                <c:pt idx="12927">
                  <c:v>256.54211899999996</c:v>
                </c:pt>
                <c:pt idx="12928">
                  <c:v>256.56196399999999</c:v>
                </c:pt>
                <c:pt idx="12929">
                  <c:v>256.58180899999996</c:v>
                </c:pt>
                <c:pt idx="12930">
                  <c:v>256.60165499999999</c:v>
                </c:pt>
                <c:pt idx="12931">
                  <c:v>256.62150000000003</c:v>
                </c:pt>
                <c:pt idx="12932">
                  <c:v>256.641346</c:v>
                </c:pt>
                <c:pt idx="12933">
                  <c:v>256.66119099999992</c:v>
                </c:pt>
                <c:pt idx="12934">
                  <c:v>256.68103699999995</c:v>
                </c:pt>
                <c:pt idx="12935">
                  <c:v>256.70088199999998</c:v>
                </c:pt>
                <c:pt idx="12936">
                  <c:v>256.72072799999995</c:v>
                </c:pt>
                <c:pt idx="12937">
                  <c:v>256.74057299999993</c:v>
                </c:pt>
                <c:pt idx="12938">
                  <c:v>256.76041799999996</c:v>
                </c:pt>
                <c:pt idx="12939">
                  <c:v>256.78026399999999</c:v>
                </c:pt>
                <c:pt idx="12940">
                  <c:v>256.80010899999996</c:v>
                </c:pt>
                <c:pt idx="12941">
                  <c:v>256.81995499999999</c:v>
                </c:pt>
                <c:pt idx="12942">
                  <c:v>256.83980000000008</c:v>
                </c:pt>
                <c:pt idx="12943">
                  <c:v>256.85964600000005</c:v>
                </c:pt>
                <c:pt idx="12944">
                  <c:v>256.87949099999997</c:v>
                </c:pt>
                <c:pt idx="12945">
                  <c:v>256.89933699999995</c:v>
                </c:pt>
                <c:pt idx="12946">
                  <c:v>256.91918199999992</c:v>
                </c:pt>
                <c:pt idx="12947">
                  <c:v>256.93902799999995</c:v>
                </c:pt>
                <c:pt idx="12948">
                  <c:v>256.95887299999993</c:v>
                </c:pt>
                <c:pt idx="12949">
                  <c:v>256.9787179999999</c:v>
                </c:pt>
                <c:pt idx="12950">
                  <c:v>256.99856399999993</c:v>
                </c:pt>
                <c:pt idx="12951">
                  <c:v>257.01840899999996</c:v>
                </c:pt>
                <c:pt idx="12952">
                  <c:v>257.03825499999994</c:v>
                </c:pt>
                <c:pt idx="12953">
                  <c:v>257.05809999999997</c:v>
                </c:pt>
                <c:pt idx="12954">
                  <c:v>257.077946</c:v>
                </c:pt>
                <c:pt idx="12955">
                  <c:v>257.09779099999992</c:v>
                </c:pt>
                <c:pt idx="12956">
                  <c:v>257.117637</c:v>
                </c:pt>
                <c:pt idx="12957">
                  <c:v>257.13748199999998</c:v>
                </c:pt>
                <c:pt idx="12958">
                  <c:v>257.15732700000001</c:v>
                </c:pt>
                <c:pt idx="12959">
                  <c:v>257.17717299999993</c:v>
                </c:pt>
                <c:pt idx="12960">
                  <c:v>257.19701799999996</c:v>
                </c:pt>
                <c:pt idx="12961">
                  <c:v>257.21686399999999</c:v>
                </c:pt>
                <c:pt idx="12962">
                  <c:v>257.23670899999991</c:v>
                </c:pt>
                <c:pt idx="12963">
                  <c:v>257.25655499999993</c:v>
                </c:pt>
                <c:pt idx="12964">
                  <c:v>257.27639999999997</c:v>
                </c:pt>
                <c:pt idx="12965">
                  <c:v>257.29624599999994</c:v>
                </c:pt>
                <c:pt idx="12966">
                  <c:v>257.31609099999991</c:v>
                </c:pt>
                <c:pt idx="12967">
                  <c:v>257.33593699999994</c:v>
                </c:pt>
                <c:pt idx="12968">
                  <c:v>257.35578199999998</c:v>
                </c:pt>
                <c:pt idx="12969">
                  <c:v>257.37562700000001</c:v>
                </c:pt>
                <c:pt idx="12970">
                  <c:v>257.39547299999992</c:v>
                </c:pt>
                <c:pt idx="12971">
                  <c:v>257.4153179999999</c:v>
                </c:pt>
                <c:pt idx="12972">
                  <c:v>257.43516399999993</c:v>
                </c:pt>
                <c:pt idx="12973">
                  <c:v>257.45500899999996</c:v>
                </c:pt>
                <c:pt idx="12974">
                  <c:v>257.47485499999999</c:v>
                </c:pt>
                <c:pt idx="12975">
                  <c:v>257.49469999999997</c:v>
                </c:pt>
                <c:pt idx="12976">
                  <c:v>257.514546</c:v>
                </c:pt>
                <c:pt idx="12977">
                  <c:v>257.53439100000003</c:v>
                </c:pt>
                <c:pt idx="12978">
                  <c:v>257.554236</c:v>
                </c:pt>
                <c:pt idx="12979">
                  <c:v>257.57408199999998</c:v>
                </c:pt>
                <c:pt idx="12980">
                  <c:v>257.59392699999995</c:v>
                </c:pt>
                <c:pt idx="12981">
                  <c:v>257.61377299999992</c:v>
                </c:pt>
                <c:pt idx="12982">
                  <c:v>257.63361799999996</c:v>
                </c:pt>
                <c:pt idx="12983">
                  <c:v>257.65346400000004</c:v>
                </c:pt>
                <c:pt idx="12984">
                  <c:v>257.67330899999996</c:v>
                </c:pt>
                <c:pt idx="12985">
                  <c:v>257.69315499999993</c:v>
                </c:pt>
                <c:pt idx="12986">
                  <c:v>257.71299999999997</c:v>
                </c:pt>
                <c:pt idx="12987">
                  <c:v>257.732846</c:v>
                </c:pt>
                <c:pt idx="12988">
                  <c:v>257.75269100000008</c:v>
                </c:pt>
                <c:pt idx="12989">
                  <c:v>257.77253599999995</c:v>
                </c:pt>
                <c:pt idx="12990">
                  <c:v>257.79238199999992</c:v>
                </c:pt>
                <c:pt idx="12991">
                  <c:v>257.81222700000001</c:v>
                </c:pt>
                <c:pt idx="12992">
                  <c:v>257.83207299999992</c:v>
                </c:pt>
                <c:pt idx="12993">
                  <c:v>257.85191799999996</c:v>
                </c:pt>
                <c:pt idx="12994">
                  <c:v>257.87176399999993</c:v>
                </c:pt>
                <c:pt idx="12995">
                  <c:v>257.89160899999996</c:v>
                </c:pt>
                <c:pt idx="12996">
                  <c:v>257.91145499999993</c:v>
                </c:pt>
                <c:pt idx="12997">
                  <c:v>257.93129999999991</c:v>
                </c:pt>
                <c:pt idx="12998">
                  <c:v>257.95114499999994</c:v>
                </c:pt>
                <c:pt idx="12999">
                  <c:v>257.97099100000003</c:v>
                </c:pt>
                <c:pt idx="13000">
                  <c:v>257.99083599999994</c:v>
                </c:pt>
                <c:pt idx="13001">
                  <c:v>258.01068199999997</c:v>
                </c:pt>
                <c:pt idx="13002">
                  <c:v>258.03052699999995</c:v>
                </c:pt>
                <c:pt idx="13003">
                  <c:v>258.05037299999992</c:v>
                </c:pt>
                <c:pt idx="13004">
                  <c:v>258.07021799999995</c:v>
                </c:pt>
                <c:pt idx="13005">
                  <c:v>258.09006399999993</c:v>
                </c:pt>
                <c:pt idx="13006">
                  <c:v>258.10990900000002</c:v>
                </c:pt>
                <c:pt idx="13007">
                  <c:v>258.12975499999999</c:v>
                </c:pt>
                <c:pt idx="13008">
                  <c:v>258.14960000000008</c:v>
                </c:pt>
                <c:pt idx="13009">
                  <c:v>258.16944500000005</c:v>
                </c:pt>
                <c:pt idx="13010">
                  <c:v>258.18929100000008</c:v>
                </c:pt>
                <c:pt idx="13011">
                  <c:v>258.20913599999994</c:v>
                </c:pt>
                <c:pt idx="13012">
                  <c:v>258.22898199999992</c:v>
                </c:pt>
                <c:pt idx="13013">
                  <c:v>258.24882700000001</c:v>
                </c:pt>
                <c:pt idx="13014">
                  <c:v>258.26867299999992</c:v>
                </c:pt>
                <c:pt idx="13015">
                  <c:v>258.2885179999999</c:v>
                </c:pt>
                <c:pt idx="13016">
                  <c:v>258.30836399999993</c:v>
                </c:pt>
                <c:pt idx="13017">
                  <c:v>258.32820899999996</c:v>
                </c:pt>
                <c:pt idx="13018">
                  <c:v>258.34805399999999</c:v>
                </c:pt>
                <c:pt idx="13019">
                  <c:v>258.36790000000002</c:v>
                </c:pt>
                <c:pt idx="13020">
                  <c:v>258.387745</c:v>
                </c:pt>
                <c:pt idx="13021">
                  <c:v>258.40759099999997</c:v>
                </c:pt>
                <c:pt idx="13022">
                  <c:v>258.42743599999994</c:v>
                </c:pt>
                <c:pt idx="13023">
                  <c:v>258.44728199999997</c:v>
                </c:pt>
                <c:pt idx="13024">
                  <c:v>258.46712699999995</c:v>
                </c:pt>
                <c:pt idx="13025">
                  <c:v>258.48697299999986</c:v>
                </c:pt>
                <c:pt idx="13026">
                  <c:v>258.50681799999995</c:v>
                </c:pt>
                <c:pt idx="13027">
                  <c:v>258.52666399999993</c:v>
                </c:pt>
                <c:pt idx="13028">
                  <c:v>258.54650899999996</c:v>
                </c:pt>
                <c:pt idx="13029">
                  <c:v>258.56635399999993</c:v>
                </c:pt>
                <c:pt idx="13030">
                  <c:v>258.58619999999996</c:v>
                </c:pt>
                <c:pt idx="13031">
                  <c:v>258.60604499999999</c:v>
                </c:pt>
                <c:pt idx="13032">
                  <c:v>258.62589100000002</c:v>
                </c:pt>
                <c:pt idx="13033">
                  <c:v>258.645736</c:v>
                </c:pt>
                <c:pt idx="13034">
                  <c:v>258.66558199999997</c:v>
                </c:pt>
                <c:pt idx="13035">
                  <c:v>258.685427</c:v>
                </c:pt>
                <c:pt idx="13036">
                  <c:v>258.70527299999992</c:v>
                </c:pt>
                <c:pt idx="13037">
                  <c:v>258.7251179999999</c:v>
                </c:pt>
                <c:pt idx="13038">
                  <c:v>258.74496299999998</c:v>
                </c:pt>
                <c:pt idx="13039">
                  <c:v>258.76480900000001</c:v>
                </c:pt>
                <c:pt idx="13040">
                  <c:v>258.78465399999999</c:v>
                </c:pt>
                <c:pt idx="13041">
                  <c:v>258.80450000000002</c:v>
                </c:pt>
                <c:pt idx="13042">
                  <c:v>258.82434499999999</c:v>
                </c:pt>
                <c:pt idx="13043">
                  <c:v>258.84419100000002</c:v>
                </c:pt>
                <c:pt idx="13044">
                  <c:v>258.864036</c:v>
                </c:pt>
                <c:pt idx="13045">
                  <c:v>258.88388200000009</c:v>
                </c:pt>
                <c:pt idx="13046">
                  <c:v>258.90372699999995</c:v>
                </c:pt>
                <c:pt idx="13047">
                  <c:v>258.92357299999986</c:v>
                </c:pt>
                <c:pt idx="13048">
                  <c:v>258.94341799999995</c:v>
                </c:pt>
                <c:pt idx="13049">
                  <c:v>258.96326299999993</c:v>
                </c:pt>
                <c:pt idx="13050">
                  <c:v>258.9831089999999</c:v>
                </c:pt>
                <c:pt idx="13051">
                  <c:v>259.00295399999999</c:v>
                </c:pt>
                <c:pt idx="13052">
                  <c:v>259.02280000000002</c:v>
                </c:pt>
                <c:pt idx="13053">
                  <c:v>259.04264500000005</c:v>
                </c:pt>
                <c:pt idx="13054">
                  <c:v>259.06249100000002</c:v>
                </c:pt>
                <c:pt idx="13055">
                  <c:v>259.08233599999994</c:v>
                </c:pt>
                <c:pt idx="13056">
                  <c:v>259.10218200000008</c:v>
                </c:pt>
                <c:pt idx="13057">
                  <c:v>259.122027</c:v>
                </c:pt>
                <c:pt idx="13058">
                  <c:v>259.14187199999998</c:v>
                </c:pt>
                <c:pt idx="13059">
                  <c:v>259.16171799999995</c:v>
                </c:pt>
                <c:pt idx="13060">
                  <c:v>259.18156299999993</c:v>
                </c:pt>
                <c:pt idx="13061">
                  <c:v>259.20140899999996</c:v>
                </c:pt>
                <c:pt idx="13062">
                  <c:v>259.22125399999993</c:v>
                </c:pt>
                <c:pt idx="13063">
                  <c:v>259.24109999999996</c:v>
                </c:pt>
                <c:pt idx="13064">
                  <c:v>259.26094499999999</c:v>
                </c:pt>
                <c:pt idx="13065">
                  <c:v>259.28079099999997</c:v>
                </c:pt>
                <c:pt idx="13066">
                  <c:v>259.300636</c:v>
                </c:pt>
                <c:pt idx="13067">
                  <c:v>259.32048200000008</c:v>
                </c:pt>
                <c:pt idx="13068">
                  <c:v>259.340327</c:v>
                </c:pt>
                <c:pt idx="13069">
                  <c:v>259.36017199999992</c:v>
                </c:pt>
                <c:pt idx="13070">
                  <c:v>259.38001799999995</c:v>
                </c:pt>
                <c:pt idx="13071">
                  <c:v>259.39986299999998</c:v>
                </c:pt>
                <c:pt idx="13072">
                  <c:v>259.41970899999995</c:v>
                </c:pt>
                <c:pt idx="13073">
                  <c:v>259.43955399999993</c:v>
                </c:pt>
                <c:pt idx="13074">
                  <c:v>259.45940000000002</c:v>
                </c:pt>
                <c:pt idx="13075">
                  <c:v>259.47924499999999</c:v>
                </c:pt>
                <c:pt idx="13076">
                  <c:v>259.49909099999996</c:v>
                </c:pt>
                <c:pt idx="13077">
                  <c:v>259.51893599999994</c:v>
                </c:pt>
                <c:pt idx="13078">
                  <c:v>259.53878099999991</c:v>
                </c:pt>
                <c:pt idx="13079">
                  <c:v>259.558627</c:v>
                </c:pt>
                <c:pt idx="13080">
                  <c:v>259.57847199999992</c:v>
                </c:pt>
                <c:pt idx="13081">
                  <c:v>259.59831799999989</c:v>
                </c:pt>
                <c:pt idx="13082">
                  <c:v>259.61816299999992</c:v>
                </c:pt>
                <c:pt idx="13083">
                  <c:v>259.63800899999995</c:v>
                </c:pt>
                <c:pt idx="13084">
                  <c:v>259.65785400000004</c:v>
                </c:pt>
                <c:pt idx="13085">
                  <c:v>259.67770000000002</c:v>
                </c:pt>
                <c:pt idx="13086">
                  <c:v>259.69754499999999</c:v>
                </c:pt>
                <c:pt idx="13087">
                  <c:v>259.71739099999996</c:v>
                </c:pt>
                <c:pt idx="13088">
                  <c:v>259.73723599999994</c:v>
                </c:pt>
                <c:pt idx="13089">
                  <c:v>259.75708100000008</c:v>
                </c:pt>
                <c:pt idx="13090">
                  <c:v>259.77692699999994</c:v>
                </c:pt>
                <c:pt idx="13091">
                  <c:v>259.79677199999986</c:v>
                </c:pt>
                <c:pt idx="13092">
                  <c:v>259.81661799999995</c:v>
                </c:pt>
                <c:pt idx="13093">
                  <c:v>259.83646299999992</c:v>
                </c:pt>
                <c:pt idx="13094">
                  <c:v>259.85630899999995</c:v>
                </c:pt>
                <c:pt idx="13095">
                  <c:v>259.87615399999993</c:v>
                </c:pt>
                <c:pt idx="13096">
                  <c:v>259.89599999999996</c:v>
                </c:pt>
                <c:pt idx="13097">
                  <c:v>259.91584499999999</c:v>
                </c:pt>
                <c:pt idx="13098">
                  <c:v>259.93568999999997</c:v>
                </c:pt>
                <c:pt idx="13099">
                  <c:v>259.95553599999994</c:v>
                </c:pt>
                <c:pt idx="13100">
                  <c:v>259.97538100000003</c:v>
                </c:pt>
                <c:pt idx="13101">
                  <c:v>259.99522699999994</c:v>
                </c:pt>
                <c:pt idx="13102">
                  <c:v>260.01507199999992</c:v>
                </c:pt>
                <c:pt idx="13103">
                  <c:v>260.03491799999995</c:v>
                </c:pt>
                <c:pt idx="13104">
                  <c:v>260.05476299999998</c:v>
                </c:pt>
                <c:pt idx="13105">
                  <c:v>260.07460900000001</c:v>
                </c:pt>
                <c:pt idx="13106">
                  <c:v>260.09445399999993</c:v>
                </c:pt>
                <c:pt idx="13107">
                  <c:v>260.11430000000001</c:v>
                </c:pt>
                <c:pt idx="13108">
                  <c:v>260.13414499999999</c:v>
                </c:pt>
                <c:pt idx="13109">
                  <c:v>260.15399000000002</c:v>
                </c:pt>
                <c:pt idx="13110">
                  <c:v>260.17383599999999</c:v>
                </c:pt>
                <c:pt idx="13111">
                  <c:v>260.19368100000008</c:v>
                </c:pt>
                <c:pt idx="13112">
                  <c:v>260.21352699999994</c:v>
                </c:pt>
                <c:pt idx="13113">
                  <c:v>260.23337199999986</c:v>
                </c:pt>
                <c:pt idx="13114">
                  <c:v>260.25321799999995</c:v>
                </c:pt>
                <c:pt idx="13115">
                  <c:v>260.27306299999992</c:v>
                </c:pt>
                <c:pt idx="13116">
                  <c:v>260.29290899999995</c:v>
                </c:pt>
                <c:pt idx="13117">
                  <c:v>260.31275399999993</c:v>
                </c:pt>
                <c:pt idx="13118">
                  <c:v>260.33259899999996</c:v>
                </c:pt>
                <c:pt idx="13119">
                  <c:v>260.35244500000005</c:v>
                </c:pt>
                <c:pt idx="13120">
                  <c:v>260.37229000000002</c:v>
                </c:pt>
                <c:pt idx="13121">
                  <c:v>260.39213599999994</c:v>
                </c:pt>
                <c:pt idx="13122">
                  <c:v>260.41198100000003</c:v>
                </c:pt>
                <c:pt idx="13123">
                  <c:v>260.43182699999994</c:v>
                </c:pt>
                <c:pt idx="13124">
                  <c:v>260.45167199999992</c:v>
                </c:pt>
                <c:pt idx="13125">
                  <c:v>260.47151799999989</c:v>
                </c:pt>
                <c:pt idx="13126">
                  <c:v>260.49136299999986</c:v>
                </c:pt>
                <c:pt idx="13127">
                  <c:v>260.51120899999995</c:v>
                </c:pt>
                <c:pt idx="13128">
                  <c:v>260.53105399999987</c:v>
                </c:pt>
                <c:pt idx="13129">
                  <c:v>260.55089900000002</c:v>
                </c:pt>
                <c:pt idx="13130">
                  <c:v>260.57074499999999</c:v>
                </c:pt>
                <c:pt idx="13131">
                  <c:v>260.59058999999996</c:v>
                </c:pt>
                <c:pt idx="13132">
                  <c:v>260.61043599999999</c:v>
                </c:pt>
                <c:pt idx="13133">
                  <c:v>260.63028100000002</c:v>
                </c:pt>
                <c:pt idx="13134">
                  <c:v>260.650127</c:v>
                </c:pt>
                <c:pt idx="13135">
                  <c:v>260.66997199999997</c:v>
                </c:pt>
                <c:pt idx="13136">
                  <c:v>260.689818</c:v>
                </c:pt>
                <c:pt idx="13137">
                  <c:v>260.70966299999998</c:v>
                </c:pt>
                <c:pt idx="13138">
                  <c:v>260.72950899999995</c:v>
                </c:pt>
                <c:pt idx="13139">
                  <c:v>260.74935399999993</c:v>
                </c:pt>
                <c:pt idx="13140">
                  <c:v>260.76919899999996</c:v>
                </c:pt>
                <c:pt idx="13141">
                  <c:v>260.78904499999999</c:v>
                </c:pt>
                <c:pt idx="13142">
                  <c:v>260.80889000000002</c:v>
                </c:pt>
                <c:pt idx="13143">
                  <c:v>260.82873599999994</c:v>
                </c:pt>
                <c:pt idx="13144">
                  <c:v>260.84858100000002</c:v>
                </c:pt>
                <c:pt idx="13145">
                  <c:v>260.868427</c:v>
                </c:pt>
                <c:pt idx="13146">
                  <c:v>260.88827199999992</c:v>
                </c:pt>
                <c:pt idx="13147">
                  <c:v>260.90811799999989</c:v>
                </c:pt>
                <c:pt idx="13148">
                  <c:v>260.92796299999992</c:v>
                </c:pt>
                <c:pt idx="13149">
                  <c:v>260.94780800000001</c:v>
                </c:pt>
                <c:pt idx="13150">
                  <c:v>260.96765399999992</c:v>
                </c:pt>
                <c:pt idx="13151">
                  <c:v>260.98749899999996</c:v>
                </c:pt>
                <c:pt idx="13152">
                  <c:v>261.00734499999999</c:v>
                </c:pt>
                <c:pt idx="13153">
                  <c:v>261.02718999999996</c:v>
                </c:pt>
                <c:pt idx="13154">
                  <c:v>261.04703599999999</c:v>
                </c:pt>
                <c:pt idx="13155">
                  <c:v>261.06688100000002</c:v>
                </c:pt>
                <c:pt idx="13156">
                  <c:v>261.08672699999994</c:v>
                </c:pt>
                <c:pt idx="13157">
                  <c:v>261.10657200000003</c:v>
                </c:pt>
                <c:pt idx="13158">
                  <c:v>261.12641799999994</c:v>
                </c:pt>
                <c:pt idx="13159">
                  <c:v>261.14626299999998</c:v>
                </c:pt>
                <c:pt idx="13160">
                  <c:v>261.16610799999995</c:v>
                </c:pt>
                <c:pt idx="13161">
                  <c:v>261.18595399999992</c:v>
                </c:pt>
                <c:pt idx="13162">
                  <c:v>261.20579899999996</c:v>
                </c:pt>
                <c:pt idx="13163">
                  <c:v>261.22564499999999</c:v>
                </c:pt>
                <c:pt idx="13164">
                  <c:v>261.24549000000002</c:v>
                </c:pt>
                <c:pt idx="13165">
                  <c:v>261.26533599999993</c:v>
                </c:pt>
                <c:pt idx="13166">
                  <c:v>261.28518099999997</c:v>
                </c:pt>
                <c:pt idx="13167">
                  <c:v>261.305027</c:v>
                </c:pt>
                <c:pt idx="13168">
                  <c:v>261.32487200000008</c:v>
                </c:pt>
                <c:pt idx="13169">
                  <c:v>261.344717</c:v>
                </c:pt>
                <c:pt idx="13170">
                  <c:v>261.36456299999998</c:v>
                </c:pt>
                <c:pt idx="13171">
                  <c:v>261.38440800000001</c:v>
                </c:pt>
                <c:pt idx="13172">
                  <c:v>261.40425399999992</c:v>
                </c:pt>
                <c:pt idx="13173">
                  <c:v>261.42409899999996</c:v>
                </c:pt>
                <c:pt idx="13174">
                  <c:v>261.44394499999999</c:v>
                </c:pt>
                <c:pt idx="13175">
                  <c:v>261.46378999999996</c:v>
                </c:pt>
                <c:pt idx="13176">
                  <c:v>261.48363599999993</c:v>
                </c:pt>
                <c:pt idx="13177">
                  <c:v>261.50348100000002</c:v>
                </c:pt>
                <c:pt idx="13178">
                  <c:v>261.52332699999994</c:v>
                </c:pt>
                <c:pt idx="13179">
                  <c:v>261.54317200000003</c:v>
                </c:pt>
                <c:pt idx="13180">
                  <c:v>261.56301699999995</c:v>
                </c:pt>
                <c:pt idx="13181">
                  <c:v>261.58286299999997</c:v>
                </c:pt>
                <c:pt idx="13182">
                  <c:v>261.60270800000001</c:v>
                </c:pt>
                <c:pt idx="13183">
                  <c:v>261.62255399999992</c:v>
                </c:pt>
                <c:pt idx="13184">
                  <c:v>261.64239900000001</c:v>
                </c:pt>
                <c:pt idx="13185">
                  <c:v>261.66224499999998</c:v>
                </c:pt>
                <c:pt idx="13186">
                  <c:v>261.68209000000002</c:v>
                </c:pt>
                <c:pt idx="13187">
                  <c:v>261.70193599999993</c:v>
                </c:pt>
                <c:pt idx="13188">
                  <c:v>261.72178099999996</c:v>
                </c:pt>
                <c:pt idx="13189">
                  <c:v>261.741626</c:v>
                </c:pt>
                <c:pt idx="13190">
                  <c:v>261.76147200000003</c:v>
                </c:pt>
                <c:pt idx="13191">
                  <c:v>261.78131699999989</c:v>
                </c:pt>
                <c:pt idx="13192">
                  <c:v>261.80116299999992</c:v>
                </c:pt>
                <c:pt idx="13193">
                  <c:v>261.82100799999995</c:v>
                </c:pt>
                <c:pt idx="13194">
                  <c:v>261.84085399999998</c:v>
                </c:pt>
                <c:pt idx="13195">
                  <c:v>261.86069900000001</c:v>
                </c:pt>
                <c:pt idx="13196">
                  <c:v>261.88054499999993</c:v>
                </c:pt>
                <c:pt idx="13197">
                  <c:v>261.90038999999996</c:v>
                </c:pt>
                <c:pt idx="13198">
                  <c:v>261.92023599999993</c:v>
                </c:pt>
                <c:pt idx="13199">
                  <c:v>261.94008100000002</c:v>
                </c:pt>
                <c:pt idx="13200">
                  <c:v>261.959926</c:v>
                </c:pt>
                <c:pt idx="13201">
                  <c:v>261.97977200000003</c:v>
                </c:pt>
                <c:pt idx="13202">
                  <c:v>261.99961699999994</c:v>
                </c:pt>
                <c:pt idx="13203">
                  <c:v>262.01946299999997</c:v>
                </c:pt>
                <c:pt idx="13204">
                  <c:v>262.03930799999995</c:v>
                </c:pt>
                <c:pt idx="13205">
                  <c:v>262.05915399999992</c:v>
                </c:pt>
                <c:pt idx="13206">
                  <c:v>262.07899899999995</c:v>
                </c:pt>
                <c:pt idx="13207">
                  <c:v>262.09884499999993</c:v>
                </c:pt>
                <c:pt idx="13208">
                  <c:v>262.11869000000002</c:v>
                </c:pt>
                <c:pt idx="13209">
                  <c:v>262.13853499999993</c:v>
                </c:pt>
                <c:pt idx="13210">
                  <c:v>262.15838100000002</c:v>
                </c:pt>
                <c:pt idx="13211">
                  <c:v>262.178226</c:v>
                </c:pt>
                <c:pt idx="13212">
                  <c:v>262.19807199999997</c:v>
                </c:pt>
                <c:pt idx="13213">
                  <c:v>262.21791699999994</c:v>
                </c:pt>
                <c:pt idx="13214">
                  <c:v>262.23776299999992</c:v>
                </c:pt>
                <c:pt idx="13215">
                  <c:v>262.257608</c:v>
                </c:pt>
                <c:pt idx="13216">
                  <c:v>262.27745399999992</c:v>
                </c:pt>
                <c:pt idx="13217">
                  <c:v>262.29729899999995</c:v>
                </c:pt>
                <c:pt idx="13218">
                  <c:v>262.31714499999993</c:v>
                </c:pt>
                <c:pt idx="13219">
                  <c:v>262.33698999999996</c:v>
                </c:pt>
                <c:pt idx="13220">
                  <c:v>262.35683499999999</c:v>
                </c:pt>
                <c:pt idx="13221">
                  <c:v>262.37668100000002</c:v>
                </c:pt>
                <c:pt idx="13222">
                  <c:v>262.39652599999994</c:v>
                </c:pt>
                <c:pt idx="13223">
                  <c:v>262.41637199999991</c:v>
                </c:pt>
                <c:pt idx="13224">
                  <c:v>262.43621699999989</c:v>
                </c:pt>
                <c:pt idx="13225">
                  <c:v>262.45606299999992</c:v>
                </c:pt>
                <c:pt idx="13226">
                  <c:v>262.47590799999995</c:v>
                </c:pt>
                <c:pt idx="13227">
                  <c:v>262.49575399999986</c:v>
                </c:pt>
                <c:pt idx="13228">
                  <c:v>262.51559899999995</c:v>
                </c:pt>
                <c:pt idx="13229">
                  <c:v>262.53544399999993</c:v>
                </c:pt>
                <c:pt idx="13230">
                  <c:v>262.55529000000001</c:v>
                </c:pt>
                <c:pt idx="13231">
                  <c:v>262.57513499999993</c:v>
                </c:pt>
                <c:pt idx="13232">
                  <c:v>262.59498100000002</c:v>
                </c:pt>
                <c:pt idx="13233">
                  <c:v>262.61482600000005</c:v>
                </c:pt>
                <c:pt idx="13234">
                  <c:v>262.63467200000002</c:v>
                </c:pt>
                <c:pt idx="13235">
                  <c:v>262.654517</c:v>
                </c:pt>
                <c:pt idx="13236">
                  <c:v>262.67436300000008</c:v>
                </c:pt>
                <c:pt idx="13237">
                  <c:v>262.694208</c:v>
                </c:pt>
                <c:pt idx="13238">
                  <c:v>262.71405399999992</c:v>
                </c:pt>
                <c:pt idx="13239">
                  <c:v>262.73389899999995</c:v>
                </c:pt>
                <c:pt idx="13240">
                  <c:v>262.75374399999993</c:v>
                </c:pt>
                <c:pt idx="13241">
                  <c:v>262.77358999999996</c:v>
                </c:pt>
                <c:pt idx="13242">
                  <c:v>262.79343499999993</c:v>
                </c:pt>
                <c:pt idx="13243">
                  <c:v>262.81328100000002</c:v>
                </c:pt>
                <c:pt idx="13244">
                  <c:v>262.83312599999994</c:v>
                </c:pt>
                <c:pt idx="13245">
                  <c:v>262.85297200000002</c:v>
                </c:pt>
                <c:pt idx="13246">
                  <c:v>262.872817</c:v>
                </c:pt>
                <c:pt idx="13247">
                  <c:v>262.89266300000008</c:v>
                </c:pt>
                <c:pt idx="13248">
                  <c:v>262.91250799999995</c:v>
                </c:pt>
                <c:pt idx="13249">
                  <c:v>262.93235299999986</c:v>
                </c:pt>
                <c:pt idx="13250">
                  <c:v>262.95219899999995</c:v>
                </c:pt>
                <c:pt idx="13251">
                  <c:v>262.97204399999993</c:v>
                </c:pt>
                <c:pt idx="13252">
                  <c:v>262.99188999999996</c:v>
                </c:pt>
                <c:pt idx="13253">
                  <c:v>263.01173499999993</c:v>
                </c:pt>
                <c:pt idx="13254">
                  <c:v>263.03158099999996</c:v>
                </c:pt>
                <c:pt idx="13255">
                  <c:v>263.05142599999999</c:v>
                </c:pt>
                <c:pt idx="13256">
                  <c:v>263.07127199999996</c:v>
                </c:pt>
                <c:pt idx="13257">
                  <c:v>263.09111699999988</c:v>
                </c:pt>
                <c:pt idx="13258">
                  <c:v>263.11096300000008</c:v>
                </c:pt>
                <c:pt idx="13259">
                  <c:v>263.130808</c:v>
                </c:pt>
                <c:pt idx="13260">
                  <c:v>263.15065299999998</c:v>
                </c:pt>
                <c:pt idx="13261">
                  <c:v>263.17049900000001</c:v>
                </c:pt>
                <c:pt idx="13262">
                  <c:v>263.19034399999993</c:v>
                </c:pt>
                <c:pt idx="13263">
                  <c:v>263.21018999999995</c:v>
                </c:pt>
                <c:pt idx="13264">
                  <c:v>263.23003499999993</c:v>
                </c:pt>
                <c:pt idx="13265">
                  <c:v>263.24988100000007</c:v>
                </c:pt>
                <c:pt idx="13266">
                  <c:v>263.26972599999999</c:v>
                </c:pt>
                <c:pt idx="13267">
                  <c:v>263.28957199999996</c:v>
                </c:pt>
                <c:pt idx="13268">
                  <c:v>263.309417</c:v>
                </c:pt>
                <c:pt idx="13269">
                  <c:v>263.32926200000009</c:v>
                </c:pt>
                <c:pt idx="13270">
                  <c:v>263.349108</c:v>
                </c:pt>
                <c:pt idx="13271">
                  <c:v>263.36895299999992</c:v>
                </c:pt>
                <c:pt idx="13272">
                  <c:v>263.38879899999995</c:v>
                </c:pt>
                <c:pt idx="13273">
                  <c:v>263.40864399999992</c:v>
                </c:pt>
                <c:pt idx="13274">
                  <c:v>263.42848999999995</c:v>
                </c:pt>
                <c:pt idx="13275">
                  <c:v>263.44833499999993</c:v>
                </c:pt>
                <c:pt idx="13276">
                  <c:v>263.46818099999996</c:v>
                </c:pt>
                <c:pt idx="13277">
                  <c:v>263.48802599999993</c:v>
                </c:pt>
                <c:pt idx="13278">
                  <c:v>263.50787200000002</c:v>
                </c:pt>
                <c:pt idx="13279">
                  <c:v>263.52771699999994</c:v>
                </c:pt>
                <c:pt idx="13280">
                  <c:v>263.54756200000008</c:v>
                </c:pt>
                <c:pt idx="13281">
                  <c:v>263.567408</c:v>
                </c:pt>
                <c:pt idx="13282">
                  <c:v>263.58725299999992</c:v>
                </c:pt>
                <c:pt idx="13283">
                  <c:v>263.60709900000001</c:v>
                </c:pt>
                <c:pt idx="13284">
                  <c:v>263.62694399999992</c:v>
                </c:pt>
                <c:pt idx="13285">
                  <c:v>263.64679000000001</c:v>
                </c:pt>
                <c:pt idx="13286">
                  <c:v>263.66663499999999</c:v>
                </c:pt>
                <c:pt idx="13287">
                  <c:v>263.68648100000001</c:v>
                </c:pt>
                <c:pt idx="13288">
                  <c:v>263.70632599999993</c:v>
                </c:pt>
                <c:pt idx="13289">
                  <c:v>263.72617099999991</c:v>
                </c:pt>
                <c:pt idx="13290">
                  <c:v>263.74601699999994</c:v>
                </c:pt>
                <c:pt idx="13291">
                  <c:v>263.76586200000008</c:v>
                </c:pt>
                <c:pt idx="13292">
                  <c:v>263.78570799999994</c:v>
                </c:pt>
                <c:pt idx="13293">
                  <c:v>263.80555299999992</c:v>
                </c:pt>
                <c:pt idx="13294">
                  <c:v>263.82539899999995</c:v>
                </c:pt>
                <c:pt idx="13295">
                  <c:v>263.84524399999998</c:v>
                </c:pt>
                <c:pt idx="13296">
                  <c:v>263.86509000000001</c:v>
                </c:pt>
                <c:pt idx="13297">
                  <c:v>263.88493499999993</c:v>
                </c:pt>
                <c:pt idx="13298">
                  <c:v>263.90478100000001</c:v>
                </c:pt>
                <c:pt idx="13299">
                  <c:v>263.92462599999999</c:v>
                </c:pt>
                <c:pt idx="13300">
                  <c:v>263.94447100000002</c:v>
                </c:pt>
                <c:pt idx="13301">
                  <c:v>263.96431699999994</c:v>
                </c:pt>
                <c:pt idx="13302">
                  <c:v>263.98416200000003</c:v>
                </c:pt>
                <c:pt idx="13303">
                  <c:v>264.004008</c:v>
                </c:pt>
                <c:pt idx="13304">
                  <c:v>264.02385299999992</c:v>
                </c:pt>
                <c:pt idx="13305">
                  <c:v>264.043699</c:v>
                </c:pt>
                <c:pt idx="13306">
                  <c:v>264.06354399999992</c:v>
                </c:pt>
                <c:pt idx="13307">
                  <c:v>264.08338999999995</c:v>
                </c:pt>
                <c:pt idx="13308">
                  <c:v>264.10323499999993</c:v>
                </c:pt>
                <c:pt idx="13309">
                  <c:v>264.12308000000002</c:v>
                </c:pt>
                <c:pt idx="13310">
                  <c:v>264.14292600000005</c:v>
                </c:pt>
                <c:pt idx="13311">
                  <c:v>264.16277100000002</c:v>
                </c:pt>
                <c:pt idx="13312">
                  <c:v>264.18261699999999</c:v>
                </c:pt>
                <c:pt idx="13313">
                  <c:v>264.20246200000008</c:v>
                </c:pt>
                <c:pt idx="13314">
                  <c:v>264.22230799999994</c:v>
                </c:pt>
                <c:pt idx="13315">
                  <c:v>264.24215299999992</c:v>
                </c:pt>
                <c:pt idx="13316">
                  <c:v>264.26199899999995</c:v>
                </c:pt>
                <c:pt idx="13317">
                  <c:v>264.28184399999992</c:v>
                </c:pt>
                <c:pt idx="13318">
                  <c:v>264.30169000000001</c:v>
                </c:pt>
                <c:pt idx="13319">
                  <c:v>264.32153499999987</c:v>
                </c:pt>
                <c:pt idx="13320">
                  <c:v>264.34138000000002</c:v>
                </c:pt>
                <c:pt idx="13321">
                  <c:v>264.36122599999999</c:v>
                </c:pt>
                <c:pt idx="13322">
                  <c:v>264.38107099999996</c:v>
                </c:pt>
                <c:pt idx="13323">
                  <c:v>264.40091699999994</c:v>
                </c:pt>
                <c:pt idx="13324">
                  <c:v>264.42076199999997</c:v>
                </c:pt>
                <c:pt idx="13325">
                  <c:v>264.440608</c:v>
                </c:pt>
                <c:pt idx="13326">
                  <c:v>264.46045299999992</c:v>
                </c:pt>
                <c:pt idx="13327">
                  <c:v>264.48029899999995</c:v>
                </c:pt>
                <c:pt idx="13328">
                  <c:v>264.50014399999992</c:v>
                </c:pt>
                <c:pt idx="13329">
                  <c:v>264.51998900000001</c:v>
                </c:pt>
                <c:pt idx="13330">
                  <c:v>264.53983499999993</c:v>
                </c:pt>
                <c:pt idx="13331">
                  <c:v>264.55968000000007</c:v>
                </c:pt>
                <c:pt idx="13332">
                  <c:v>264.57952599999999</c:v>
                </c:pt>
                <c:pt idx="13333">
                  <c:v>264.59937099999996</c:v>
                </c:pt>
                <c:pt idx="13334">
                  <c:v>264.61921699999999</c:v>
                </c:pt>
                <c:pt idx="13335">
                  <c:v>264.63906200000002</c:v>
                </c:pt>
                <c:pt idx="13336">
                  <c:v>264.658908</c:v>
                </c:pt>
                <c:pt idx="13337">
                  <c:v>264.67875299999992</c:v>
                </c:pt>
                <c:pt idx="13338">
                  <c:v>264.69859899999994</c:v>
                </c:pt>
                <c:pt idx="13339">
                  <c:v>264.71844399999992</c:v>
                </c:pt>
                <c:pt idx="13340">
                  <c:v>264.73828899999995</c:v>
                </c:pt>
                <c:pt idx="13341">
                  <c:v>264.75813499999987</c:v>
                </c:pt>
                <c:pt idx="13342">
                  <c:v>264.77798000000001</c:v>
                </c:pt>
                <c:pt idx="13343">
                  <c:v>264.79782599999999</c:v>
                </c:pt>
                <c:pt idx="13344">
                  <c:v>264.81767100000002</c:v>
                </c:pt>
                <c:pt idx="13345">
                  <c:v>264.83751699999993</c:v>
                </c:pt>
                <c:pt idx="13346">
                  <c:v>264.85736200000002</c:v>
                </c:pt>
                <c:pt idx="13347">
                  <c:v>264.877208</c:v>
                </c:pt>
                <c:pt idx="13348">
                  <c:v>264.89705300000003</c:v>
                </c:pt>
                <c:pt idx="13349">
                  <c:v>264.91689799999995</c:v>
                </c:pt>
                <c:pt idx="13350">
                  <c:v>264.93674399999986</c:v>
                </c:pt>
                <c:pt idx="13351">
                  <c:v>264.95658899999995</c:v>
                </c:pt>
                <c:pt idx="13352">
                  <c:v>264.97643499999987</c:v>
                </c:pt>
                <c:pt idx="13353">
                  <c:v>264.99627999999996</c:v>
                </c:pt>
                <c:pt idx="13354">
                  <c:v>265.01612599999993</c:v>
                </c:pt>
                <c:pt idx="13355">
                  <c:v>265.03597099999996</c:v>
                </c:pt>
                <c:pt idx="13356">
                  <c:v>265.05581699999999</c:v>
                </c:pt>
                <c:pt idx="13357">
                  <c:v>265.07566200000002</c:v>
                </c:pt>
                <c:pt idx="13358">
                  <c:v>265.09550799999994</c:v>
                </c:pt>
                <c:pt idx="13359">
                  <c:v>265.11535300000003</c:v>
                </c:pt>
                <c:pt idx="13360">
                  <c:v>265.13519799999995</c:v>
                </c:pt>
                <c:pt idx="13361">
                  <c:v>265.15504399999998</c:v>
                </c:pt>
                <c:pt idx="13362">
                  <c:v>265.17488900000006</c:v>
                </c:pt>
                <c:pt idx="13363">
                  <c:v>265.19473499999992</c:v>
                </c:pt>
                <c:pt idx="13364">
                  <c:v>265.21458000000001</c:v>
                </c:pt>
                <c:pt idx="13365">
                  <c:v>265.23442599999993</c:v>
                </c:pt>
                <c:pt idx="13366">
                  <c:v>265.25427100000002</c:v>
                </c:pt>
                <c:pt idx="13367">
                  <c:v>265.27411699999993</c:v>
                </c:pt>
                <c:pt idx="13368">
                  <c:v>265.29396199999996</c:v>
                </c:pt>
                <c:pt idx="13369">
                  <c:v>265.31380799999999</c:v>
                </c:pt>
                <c:pt idx="13370">
                  <c:v>265.33365300000003</c:v>
                </c:pt>
                <c:pt idx="13371">
                  <c:v>265.353498</c:v>
                </c:pt>
                <c:pt idx="13372">
                  <c:v>265.37334399999992</c:v>
                </c:pt>
                <c:pt idx="13373">
                  <c:v>265.39318899999995</c:v>
                </c:pt>
                <c:pt idx="13374">
                  <c:v>265.41303499999987</c:v>
                </c:pt>
                <c:pt idx="13375">
                  <c:v>265.43288000000001</c:v>
                </c:pt>
                <c:pt idx="13376">
                  <c:v>265.45272599999993</c:v>
                </c:pt>
                <c:pt idx="13377">
                  <c:v>265.47257099999996</c:v>
                </c:pt>
                <c:pt idx="13378">
                  <c:v>265.49241699999993</c:v>
                </c:pt>
                <c:pt idx="13379">
                  <c:v>265.51226200000002</c:v>
                </c:pt>
                <c:pt idx="13380">
                  <c:v>265.53210699999994</c:v>
                </c:pt>
                <c:pt idx="13381">
                  <c:v>265.55195300000003</c:v>
                </c:pt>
                <c:pt idx="13382">
                  <c:v>265.57179799999994</c:v>
                </c:pt>
                <c:pt idx="13383">
                  <c:v>265.59164399999992</c:v>
                </c:pt>
                <c:pt idx="13384">
                  <c:v>265.61148900000001</c:v>
                </c:pt>
                <c:pt idx="13385">
                  <c:v>265.63133499999986</c:v>
                </c:pt>
                <c:pt idx="13386">
                  <c:v>265.65118000000001</c:v>
                </c:pt>
                <c:pt idx="13387">
                  <c:v>265.67102599999993</c:v>
                </c:pt>
                <c:pt idx="13388">
                  <c:v>265.69087100000002</c:v>
                </c:pt>
                <c:pt idx="13389">
                  <c:v>265.71071699999993</c:v>
                </c:pt>
                <c:pt idx="13390">
                  <c:v>265.73056199999996</c:v>
                </c:pt>
                <c:pt idx="13391">
                  <c:v>265.750407</c:v>
                </c:pt>
                <c:pt idx="13392">
                  <c:v>265.77025300000003</c:v>
                </c:pt>
                <c:pt idx="13393">
                  <c:v>265.79009799999994</c:v>
                </c:pt>
                <c:pt idx="13394">
                  <c:v>265.80994399999997</c:v>
                </c:pt>
                <c:pt idx="13395">
                  <c:v>265.82978900000001</c:v>
                </c:pt>
                <c:pt idx="13396">
                  <c:v>265.84963499999998</c:v>
                </c:pt>
                <c:pt idx="13397">
                  <c:v>265.86948000000007</c:v>
                </c:pt>
                <c:pt idx="13398">
                  <c:v>265.88932599999993</c:v>
                </c:pt>
                <c:pt idx="13399">
                  <c:v>265.90917099999996</c:v>
                </c:pt>
                <c:pt idx="13400">
                  <c:v>265.92901599999993</c:v>
                </c:pt>
                <c:pt idx="13401">
                  <c:v>265.94886200000002</c:v>
                </c:pt>
                <c:pt idx="13402">
                  <c:v>265.96870699999994</c:v>
                </c:pt>
                <c:pt idx="13403">
                  <c:v>265.98855299999991</c:v>
                </c:pt>
                <c:pt idx="13404">
                  <c:v>266.00839799999994</c:v>
                </c:pt>
                <c:pt idx="13405">
                  <c:v>266.02824399999992</c:v>
                </c:pt>
                <c:pt idx="13406">
                  <c:v>266.048089</c:v>
                </c:pt>
                <c:pt idx="13407">
                  <c:v>266.06793499999992</c:v>
                </c:pt>
                <c:pt idx="13408">
                  <c:v>266.08778000000001</c:v>
                </c:pt>
                <c:pt idx="13409">
                  <c:v>266.10762599999998</c:v>
                </c:pt>
                <c:pt idx="13410">
                  <c:v>266.12747100000001</c:v>
                </c:pt>
                <c:pt idx="13411">
                  <c:v>266.14731599999999</c:v>
                </c:pt>
                <c:pt idx="13412">
                  <c:v>266.16716200000002</c:v>
                </c:pt>
                <c:pt idx="13413">
                  <c:v>266.18700699999999</c:v>
                </c:pt>
                <c:pt idx="13414">
                  <c:v>266.20685299999997</c:v>
                </c:pt>
                <c:pt idx="13415">
                  <c:v>266.22669799999994</c:v>
                </c:pt>
                <c:pt idx="13416">
                  <c:v>266.24654399999991</c:v>
                </c:pt>
                <c:pt idx="13417">
                  <c:v>266.26638899999995</c:v>
                </c:pt>
                <c:pt idx="13418">
                  <c:v>266.28623499999986</c:v>
                </c:pt>
                <c:pt idx="13419">
                  <c:v>266.30608000000001</c:v>
                </c:pt>
                <c:pt idx="13420">
                  <c:v>266.32592499999993</c:v>
                </c:pt>
                <c:pt idx="13421">
                  <c:v>266.34577100000001</c:v>
                </c:pt>
                <c:pt idx="13422">
                  <c:v>266.36561599999999</c:v>
                </c:pt>
                <c:pt idx="13423">
                  <c:v>266.38546200000002</c:v>
                </c:pt>
                <c:pt idx="13424">
                  <c:v>266.40530699999994</c:v>
                </c:pt>
                <c:pt idx="13425">
                  <c:v>266.42515299999991</c:v>
                </c:pt>
                <c:pt idx="13426">
                  <c:v>266.444998</c:v>
                </c:pt>
                <c:pt idx="13427">
                  <c:v>266.46484400000008</c:v>
                </c:pt>
                <c:pt idx="13428">
                  <c:v>266.484689</c:v>
                </c:pt>
                <c:pt idx="13429">
                  <c:v>266.50453499999992</c:v>
                </c:pt>
                <c:pt idx="13430">
                  <c:v>266.52438000000001</c:v>
                </c:pt>
                <c:pt idx="13431">
                  <c:v>266.54422499999998</c:v>
                </c:pt>
                <c:pt idx="13432">
                  <c:v>266.56407100000001</c:v>
                </c:pt>
                <c:pt idx="13433">
                  <c:v>266.58391599999993</c:v>
                </c:pt>
                <c:pt idx="13434">
                  <c:v>266.60376200000002</c:v>
                </c:pt>
                <c:pt idx="13435">
                  <c:v>266.62360699999999</c:v>
                </c:pt>
                <c:pt idx="13436">
                  <c:v>266.64345300000002</c:v>
                </c:pt>
                <c:pt idx="13437">
                  <c:v>266.663298</c:v>
                </c:pt>
                <c:pt idx="13438">
                  <c:v>266.68314400000003</c:v>
                </c:pt>
                <c:pt idx="13439">
                  <c:v>266.702989</c:v>
                </c:pt>
                <c:pt idx="13440">
                  <c:v>266.72283399999992</c:v>
                </c:pt>
                <c:pt idx="13441">
                  <c:v>266.74268000000006</c:v>
                </c:pt>
                <c:pt idx="13442">
                  <c:v>266.76252499999993</c:v>
                </c:pt>
                <c:pt idx="13443">
                  <c:v>266.78237099999996</c:v>
                </c:pt>
                <c:pt idx="13444">
                  <c:v>266.80221599999999</c:v>
                </c:pt>
                <c:pt idx="13445">
                  <c:v>266.82206200000002</c:v>
                </c:pt>
                <c:pt idx="13446">
                  <c:v>266.84190699999999</c:v>
                </c:pt>
                <c:pt idx="13447">
                  <c:v>266.86175299999996</c:v>
                </c:pt>
                <c:pt idx="13448">
                  <c:v>266.88159799999994</c:v>
                </c:pt>
                <c:pt idx="13449">
                  <c:v>266.90144400000003</c:v>
                </c:pt>
                <c:pt idx="13450">
                  <c:v>266.92128899999994</c:v>
                </c:pt>
                <c:pt idx="13451">
                  <c:v>266.94113399999986</c:v>
                </c:pt>
                <c:pt idx="13452">
                  <c:v>266.96098000000001</c:v>
                </c:pt>
                <c:pt idx="13453">
                  <c:v>266.98082499999992</c:v>
                </c:pt>
                <c:pt idx="13454">
                  <c:v>267.00067100000001</c:v>
                </c:pt>
                <c:pt idx="13455">
                  <c:v>267.02051599999993</c:v>
                </c:pt>
                <c:pt idx="13456">
                  <c:v>267.04036200000002</c:v>
                </c:pt>
                <c:pt idx="13457">
                  <c:v>267.06020699999999</c:v>
                </c:pt>
                <c:pt idx="13458">
                  <c:v>267.08005299999996</c:v>
                </c:pt>
                <c:pt idx="13459">
                  <c:v>267.099898</c:v>
                </c:pt>
                <c:pt idx="13460">
                  <c:v>267.11974300000008</c:v>
                </c:pt>
                <c:pt idx="13461">
                  <c:v>267.139589</c:v>
                </c:pt>
                <c:pt idx="13462">
                  <c:v>267.15943399999998</c:v>
                </c:pt>
                <c:pt idx="13463">
                  <c:v>267.17928000000006</c:v>
                </c:pt>
                <c:pt idx="13464">
                  <c:v>267.19912499999992</c:v>
                </c:pt>
                <c:pt idx="13465">
                  <c:v>267.21897099999995</c:v>
                </c:pt>
                <c:pt idx="13466">
                  <c:v>267.23881599999993</c:v>
                </c:pt>
                <c:pt idx="13467">
                  <c:v>267.25866200000002</c:v>
                </c:pt>
                <c:pt idx="13468">
                  <c:v>267.27850699999993</c:v>
                </c:pt>
                <c:pt idx="13469">
                  <c:v>267.29835299999991</c:v>
                </c:pt>
                <c:pt idx="13470">
                  <c:v>267.31819799999994</c:v>
                </c:pt>
                <c:pt idx="13471">
                  <c:v>267.33804300000003</c:v>
                </c:pt>
                <c:pt idx="13472">
                  <c:v>267.35788900000006</c:v>
                </c:pt>
                <c:pt idx="13473">
                  <c:v>267.37773399999992</c:v>
                </c:pt>
                <c:pt idx="13474">
                  <c:v>267.39758</c:v>
                </c:pt>
                <c:pt idx="13475">
                  <c:v>267.41742499999992</c:v>
                </c:pt>
                <c:pt idx="13476">
                  <c:v>267.43727099999995</c:v>
                </c:pt>
                <c:pt idx="13477">
                  <c:v>267.45711599999987</c:v>
                </c:pt>
                <c:pt idx="13478">
                  <c:v>267.47696199999996</c:v>
                </c:pt>
                <c:pt idx="13479">
                  <c:v>267.49680699999993</c:v>
                </c:pt>
                <c:pt idx="13480">
                  <c:v>267.51665199999997</c:v>
                </c:pt>
                <c:pt idx="13481">
                  <c:v>267.53649799999994</c:v>
                </c:pt>
                <c:pt idx="13482">
                  <c:v>267.55634300000003</c:v>
                </c:pt>
                <c:pt idx="13483">
                  <c:v>267.57618899999994</c:v>
                </c:pt>
                <c:pt idx="13484">
                  <c:v>267.59603399999986</c:v>
                </c:pt>
                <c:pt idx="13485">
                  <c:v>267.61588000000006</c:v>
                </c:pt>
                <c:pt idx="13486">
                  <c:v>267.63572499999992</c:v>
                </c:pt>
                <c:pt idx="13487">
                  <c:v>267.65557100000001</c:v>
                </c:pt>
                <c:pt idx="13488">
                  <c:v>267.67541599999993</c:v>
                </c:pt>
                <c:pt idx="13489">
                  <c:v>267.69526200000001</c:v>
                </c:pt>
                <c:pt idx="13490">
                  <c:v>267.71510699999993</c:v>
                </c:pt>
                <c:pt idx="13491">
                  <c:v>267.73495199999996</c:v>
                </c:pt>
                <c:pt idx="13492">
                  <c:v>267.75479799999999</c:v>
                </c:pt>
                <c:pt idx="13493">
                  <c:v>267.77464300000008</c:v>
                </c:pt>
                <c:pt idx="13494">
                  <c:v>267.794489</c:v>
                </c:pt>
                <c:pt idx="13495">
                  <c:v>267.81433399999992</c:v>
                </c:pt>
                <c:pt idx="13496">
                  <c:v>267.83418</c:v>
                </c:pt>
                <c:pt idx="13497">
                  <c:v>267.85402499999998</c:v>
                </c:pt>
                <c:pt idx="13498">
                  <c:v>267.87387100000001</c:v>
                </c:pt>
                <c:pt idx="13499">
                  <c:v>267.89371599999987</c:v>
                </c:pt>
                <c:pt idx="13500">
                  <c:v>267.91356099999996</c:v>
                </c:pt>
                <c:pt idx="13501">
                  <c:v>267.93340699999993</c:v>
                </c:pt>
                <c:pt idx="13502">
                  <c:v>267.95325199999996</c:v>
                </c:pt>
                <c:pt idx="13503">
                  <c:v>267.97309799999994</c:v>
                </c:pt>
                <c:pt idx="13504">
                  <c:v>267.99294300000003</c:v>
                </c:pt>
                <c:pt idx="13505">
                  <c:v>268.012789</c:v>
                </c:pt>
                <c:pt idx="13506">
                  <c:v>268.03263399999992</c:v>
                </c:pt>
                <c:pt idx="13507">
                  <c:v>268.05248000000006</c:v>
                </c:pt>
                <c:pt idx="13508">
                  <c:v>268.07232499999992</c:v>
                </c:pt>
                <c:pt idx="13509">
                  <c:v>268.09217099999995</c:v>
                </c:pt>
                <c:pt idx="13510">
                  <c:v>268.11201599999993</c:v>
                </c:pt>
                <c:pt idx="13511">
                  <c:v>268.13186100000001</c:v>
                </c:pt>
                <c:pt idx="13512">
                  <c:v>268.15170699999999</c:v>
                </c:pt>
                <c:pt idx="13513">
                  <c:v>268.17155199999996</c:v>
                </c:pt>
                <c:pt idx="13514">
                  <c:v>268.19139799999994</c:v>
                </c:pt>
                <c:pt idx="13515">
                  <c:v>268.21124299999997</c:v>
                </c:pt>
                <c:pt idx="13516">
                  <c:v>268.23108899999994</c:v>
                </c:pt>
                <c:pt idx="13517">
                  <c:v>268.25093399999992</c:v>
                </c:pt>
                <c:pt idx="13518">
                  <c:v>268.27078</c:v>
                </c:pt>
                <c:pt idx="13519">
                  <c:v>268.29062499999992</c:v>
                </c:pt>
                <c:pt idx="13520">
                  <c:v>268.31047000000001</c:v>
                </c:pt>
                <c:pt idx="13521">
                  <c:v>268.33031599999987</c:v>
                </c:pt>
                <c:pt idx="13522">
                  <c:v>268.35016100000001</c:v>
                </c:pt>
                <c:pt idx="13523">
                  <c:v>268.37000699999999</c:v>
                </c:pt>
                <c:pt idx="13524">
                  <c:v>268.38985200000002</c:v>
                </c:pt>
                <c:pt idx="13525">
                  <c:v>268.40969799999999</c:v>
                </c:pt>
                <c:pt idx="13526">
                  <c:v>268.42954299999997</c:v>
                </c:pt>
                <c:pt idx="13527">
                  <c:v>268.449389</c:v>
                </c:pt>
                <c:pt idx="13528">
                  <c:v>268.46923399999991</c:v>
                </c:pt>
                <c:pt idx="13529">
                  <c:v>268.48908</c:v>
                </c:pt>
                <c:pt idx="13530">
                  <c:v>268.50892499999992</c:v>
                </c:pt>
                <c:pt idx="13531">
                  <c:v>268.52876999999995</c:v>
                </c:pt>
                <c:pt idx="13532">
                  <c:v>268.54861599999992</c:v>
                </c:pt>
                <c:pt idx="13533">
                  <c:v>268.56846100000001</c:v>
                </c:pt>
                <c:pt idx="13534">
                  <c:v>268.58830699999993</c:v>
                </c:pt>
                <c:pt idx="13535">
                  <c:v>268.60815199999996</c:v>
                </c:pt>
                <c:pt idx="13536">
                  <c:v>268.62799799999999</c:v>
                </c:pt>
                <c:pt idx="13537">
                  <c:v>268.64784300000008</c:v>
                </c:pt>
                <c:pt idx="13538">
                  <c:v>268.66768900000005</c:v>
                </c:pt>
                <c:pt idx="13539">
                  <c:v>268.68753400000003</c:v>
                </c:pt>
                <c:pt idx="13540">
                  <c:v>268.70737899999995</c:v>
                </c:pt>
                <c:pt idx="13541">
                  <c:v>268.72722499999992</c:v>
                </c:pt>
                <c:pt idx="13542">
                  <c:v>268.74707000000001</c:v>
                </c:pt>
                <c:pt idx="13543">
                  <c:v>268.76691599999987</c:v>
                </c:pt>
                <c:pt idx="13544">
                  <c:v>268.78676099999996</c:v>
                </c:pt>
                <c:pt idx="13545">
                  <c:v>268.80660699999999</c:v>
                </c:pt>
                <c:pt idx="13546">
                  <c:v>268.82645199999996</c:v>
                </c:pt>
                <c:pt idx="13547">
                  <c:v>268.84629799999999</c:v>
                </c:pt>
                <c:pt idx="13548">
                  <c:v>268.86614299999997</c:v>
                </c:pt>
                <c:pt idx="13549">
                  <c:v>268.885989</c:v>
                </c:pt>
                <c:pt idx="13550">
                  <c:v>268.90583400000003</c:v>
                </c:pt>
                <c:pt idx="13551">
                  <c:v>268.92567899999995</c:v>
                </c:pt>
                <c:pt idx="13552">
                  <c:v>268.94552499999992</c:v>
                </c:pt>
                <c:pt idx="13553">
                  <c:v>268.96536999999995</c:v>
                </c:pt>
                <c:pt idx="13554">
                  <c:v>268.98521599999987</c:v>
                </c:pt>
                <c:pt idx="13555">
                  <c:v>269.00506100000001</c:v>
                </c:pt>
                <c:pt idx="13556">
                  <c:v>269.02490699999993</c:v>
                </c:pt>
                <c:pt idx="13557">
                  <c:v>269.04475200000002</c:v>
                </c:pt>
                <c:pt idx="13558">
                  <c:v>269.06459799999999</c:v>
                </c:pt>
                <c:pt idx="13559">
                  <c:v>269.08444300000002</c:v>
                </c:pt>
                <c:pt idx="13560">
                  <c:v>269.10428800000005</c:v>
                </c:pt>
                <c:pt idx="13561">
                  <c:v>269.12413400000003</c:v>
                </c:pt>
                <c:pt idx="13562">
                  <c:v>269.143979</c:v>
                </c:pt>
                <c:pt idx="13563">
                  <c:v>269.16382499999997</c:v>
                </c:pt>
                <c:pt idx="13564">
                  <c:v>269.18367000000001</c:v>
                </c:pt>
                <c:pt idx="13565">
                  <c:v>269.20351599999987</c:v>
                </c:pt>
                <c:pt idx="13566">
                  <c:v>269.22336099999995</c:v>
                </c:pt>
                <c:pt idx="13567">
                  <c:v>269.24320699999993</c:v>
                </c:pt>
                <c:pt idx="13568">
                  <c:v>269.26305199999996</c:v>
                </c:pt>
                <c:pt idx="13569">
                  <c:v>269.28289799999999</c:v>
                </c:pt>
                <c:pt idx="13570">
                  <c:v>269.30274300000002</c:v>
                </c:pt>
                <c:pt idx="13571">
                  <c:v>269.322588</c:v>
                </c:pt>
                <c:pt idx="13572">
                  <c:v>269.34243400000008</c:v>
                </c:pt>
                <c:pt idx="13573">
                  <c:v>269.362279</c:v>
                </c:pt>
                <c:pt idx="13574">
                  <c:v>269.38212499999992</c:v>
                </c:pt>
                <c:pt idx="13575">
                  <c:v>269.40196999999995</c:v>
                </c:pt>
                <c:pt idx="13576">
                  <c:v>269.42181599999986</c:v>
                </c:pt>
                <c:pt idx="13577">
                  <c:v>269.44166100000001</c:v>
                </c:pt>
                <c:pt idx="13578">
                  <c:v>269.46150699999987</c:v>
                </c:pt>
                <c:pt idx="13579">
                  <c:v>269.4813519999999</c:v>
                </c:pt>
                <c:pt idx="13580">
                  <c:v>269.50119799999993</c:v>
                </c:pt>
                <c:pt idx="13581">
                  <c:v>269.52104299999996</c:v>
                </c:pt>
                <c:pt idx="13582">
                  <c:v>269.54088800000005</c:v>
                </c:pt>
                <c:pt idx="13583">
                  <c:v>269.56073399999997</c:v>
                </c:pt>
                <c:pt idx="13584">
                  <c:v>269.58057899999994</c:v>
                </c:pt>
                <c:pt idx="13585">
                  <c:v>269.60042499999997</c:v>
                </c:pt>
                <c:pt idx="13586">
                  <c:v>269.62027</c:v>
                </c:pt>
                <c:pt idx="13587">
                  <c:v>269.64011599999992</c:v>
                </c:pt>
                <c:pt idx="13588">
                  <c:v>269.65996100000007</c:v>
                </c:pt>
                <c:pt idx="13589">
                  <c:v>269.67980699999998</c:v>
                </c:pt>
                <c:pt idx="13590">
                  <c:v>269.69965200000001</c:v>
                </c:pt>
                <c:pt idx="13591">
                  <c:v>269.71949699999999</c:v>
                </c:pt>
                <c:pt idx="13592">
                  <c:v>269.73934299999996</c:v>
                </c:pt>
                <c:pt idx="13593">
                  <c:v>269.75918799999999</c:v>
                </c:pt>
                <c:pt idx="13594">
                  <c:v>269.77903399999997</c:v>
                </c:pt>
                <c:pt idx="13595">
                  <c:v>269.79887899999994</c:v>
                </c:pt>
                <c:pt idx="13596">
                  <c:v>269.81872499999992</c:v>
                </c:pt>
                <c:pt idx="13597">
                  <c:v>269.83856999999995</c:v>
                </c:pt>
                <c:pt idx="13598">
                  <c:v>269.85841599999992</c:v>
                </c:pt>
                <c:pt idx="13599">
                  <c:v>269.87826100000001</c:v>
                </c:pt>
                <c:pt idx="13600">
                  <c:v>269.89810699999987</c:v>
                </c:pt>
                <c:pt idx="13601">
                  <c:v>269.91795199999996</c:v>
                </c:pt>
                <c:pt idx="13602">
                  <c:v>269.93779699999993</c:v>
                </c:pt>
                <c:pt idx="13603">
                  <c:v>269.95764300000002</c:v>
                </c:pt>
                <c:pt idx="13604">
                  <c:v>269.97748799999999</c:v>
                </c:pt>
                <c:pt idx="13605">
                  <c:v>269.99733399999991</c:v>
                </c:pt>
                <c:pt idx="13606">
                  <c:v>270.01717899999994</c:v>
                </c:pt>
                <c:pt idx="13607">
                  <c:v>270.03702500000003</c:v>
                </c:pt>
                <c:pt idx="13608">
                  <c:v>270.05687</c:v>
                </c:pt>
                <c:pt idx="13609">
                  <c:v>270.07671599999986</c:v>
                </c:pt>
                <c:pt idx="13610">
                  <c:v>270.09656099999995</c:v>
                </c:pt>
                <c:pt idx="13611">
                  <c:v>270.11640599999993</c:v>
                </c:pt>
                <c:pt idx="13612">
                  <c:v>270.13625199999996</c:v>
                </c:pt>
                <c:pt idx="13613">
                  <c:v>270.15609699999999</c:v>
                </c:pt>
                <c:pt idx="13614">
                  <c:v>270.17594300000002</c:v>
                </c:pt>
                <c:pt idx="13615">
                  <c:v>270.19578799999999</c:v>
                </c:pt>
                <c:pt idx="13616">
                  <c:v>270.21563399999997</c:v>
                </c:pt>
                <c:pt idx="13617">
                  <c:v>270.23547899999994</c:v>
                </c:pt>
                <c:pt idx="13618">
                  <c:v>270.25532500000003</c:v>
                </c:pt>
                <c:pt idx="13619">
                  <c:v>270.27516999999995</c:v>
                </c:pt>
                <c:pt idx="13620">
                  <c:v>270.29501599999986</c:v>
                </c:pt>
                <c:pt idx="13621">
                  <c:v>270.31486100000006</c:v>
                </c:pt>
                <c:pt idx="13622">
                  <c:v>270.33470599999993</c:v>
                </c:pt>
                <c:pt idx="13623">
                  <c:v>270.35455200000001</c:v>
                </c:pt>
                <c:pt idx="13624">
                  <c:v>270.37439699999999</c:v>
                </c:pt>
                <c:pt idx="13625">
                  <c:v>270.39424300000002</c:v>
                </c:pt>
                <c:pt idx="13626">
                  <c:v>270.41408799999999</c:v>
                </c:pt>
                <c:pt idx="13627">
                  <c:v>270.43393399999991</c:v>
                </c:pt>
                <c:pt idx="13628">
                  <c:v>270.45377899999994</c:v>
                </c:pt>
                <c:pt idx="13629">
                  <c:v>270.47362500000003</c:v>
                </c:pt>
                <c:pt idx="13630">
                  <c:v>270.49346999999995</c:v>
                </c:pt>
                <c:pt idx="13631">
                  <c:v>270.51331499999986</c:v>
                </c:pt>
                <c:pt idx="13632">
                  <c:v>270.53316099999995</c:v>
                </c:pt>
                <c:pt idx="13633">
                  <c:v>270.55300599999993</c:v>
                </c:pt>
                <c:pt idx="13634">
                  <c:v>270.57285200000001</c:v>
                </c:pt>
                <c:pt idx="13635">
                  <c:v>270.59269699999999</c:v>
                </c:pt>
                <c:pt idx="13636">
                  <c:v>270.61254300000002</c:v>
                </c:pt>
                <c:pt idx="13637">
                  <c:v>270.63238799999999</c:v>
                </c:pt>
                <c:pt idx="13638">
                  <c:v>270.65223400000002</c:v>
                </c:pt>
                <c:pt idx="13639">
                  <c:v>270.672079</c:v>
                </c:pt>
                <c:pt idx="13640">
                  <c:v>270.69192500000003</c:v>
                </c:pt>
                <c:pt idx="13641">
                  <c:v>270.71176999999994</c:v>
                </c:pt>
                <c:pt idx="13642">
                  <c:v>270.73161499999986</c:v>
                </c:pt>
                <c:pt idx="13643">
                  <c:v>270.75146100000001</c:v>
                </c:pt>
                <c:pt idx="13644">
                  <c:v>270.77130599999987</c:v>
                </c:pt>
                <c:pt idx="13645">
                  <c:v>270.7911519999999</c:v>
                </c:pt>
                <c:pt idx="13646">
                  <c:v>270.81099699999999</c:v>
                </c:pt>
                <c:pt idx="13647">
                  <c:v>270.83084300000002</c:v>
                </c:pt>
                <c:pt idx="13648">
                  <c:v>270.85068800000005</c:v>
                </c:pt>
                <c:pt idx="13649">
                  <c:v>270.87053399999996</c:v>
                </c:pt>
                <c:pt idx="13650">
                  <c:v>270.89037899999994</c:v>
                </c:pt>
                <c:pt idx="13651">
                  <c:v>270.91022400000003</c:v>
                </c:pt>
                <c:pt idx="13652">
                  <c:v>270.93006999999994</c:v>
                </c:pt>
                <c:pt idx="13653">
                  <c:v>270.94991499999992</c:v>
                </c:pt>
                <c:pt idx="13654">
                  <c:v>270.96976100000001</c:v>
                </c:pt>
                <c:pt idx="13655">
                  <c:v>270.98960599999992</c:v>
                </c:pt>
                <c:pt idx="13656">
                  <c:v>271.00945200000001</c:v>
                </c:pt>
                <c:pt idx="13657">
                  <c:v>271.02929699999999</c:v>
                </c:pt>
                <c:pt idx="13658">
                  <c:v>271.04914300000002</c:v>
                </c:pt>
                <c:pt idx="13659">
                  <c:v>271.06898799999999</c:v>
                </c:pt>
                <c:pt idx="13660">
                  <c:v>271.08883399999996</c:v>
                </c:pt>
                <c:pt idx="13661">
                  <c:v>271.108679</c:v>
                </c:pt>
                <c:pt idx="13662">
                  <c:v>271.12852400000003</c:v>
                </c:pt>
                <c:pt idx="13663">
                  <c:v>271.14837</c:v>
                </c:pt>
                <c:pt idx="13664">
                  <c:v>271.16821499999992</c:v>
                </c:pt>
                <c:pt idx="13665">
                  <c:v>271.188061</c:v>
                </c:pt>
                <c:pt idx="13666">
                  <c:v>271.20790599999992</c:v>
                </c:pt>
                <c:pt idx="13667">
                  <c:v>271.22775199999995</c:v>
                </c:pt>
                <c:pt idx="13668">
                  <c:v>271.24759699999993</c:v>
                </c:pt>
                <c:pt idx="13669">
                  <c:v>271.26744300000001</c:v>
                </c:pt>
                <c:pt idx="13670">
                  <c:v>271.28728799999999</c:v>
                </c:pt>
                <c:pt idx="13671">
                  <c:v>271.30713299999996</c:v>
                </c:pt>
                <c:pt idx="13672">
                  <c:v>271.32697899999994</c:v>
                </c:pt>
                <c:pt idx="13673">
                  <c:v>271.34682400000008</c:v>
                </c:pt>
                <c:pt idx="13674">
                  <c:v>271.36667</c:v>
                </c:pt>
                <c:pt idx="13675">
                  <c:v>271.38651499999986</c:v>
                </c:pt>
                <c:pt idx="13676">
                  <c:v>271.40636099999995</c:v>
                </c:pt>
                <c:pt idx="13677">
                  <c:v>271.42620599999987</c:v>
                </c:pt>
                <c:pt idx="13678">
                  <c:v>271.44605199999995</c:v>
                </c:pt>
                <c:pt idx="13679">
                  <c:v>271.46589699999993</c:v>
                </c:pt>
                <c:pt idx="13680">
                  <c:v>271.48574299999996</c:v>
                </c:pt>
                <c:pt idx="13681">
                  <c:v>271.50558799999999</c:v>
                </c:pt>
                <c:pt idx="13682">
                  <c:v>271.52543299999996</c:v>
                </c:pt>
                <c:pt idx="13683">
                  <c:v>271.54527899999999</c:v>
                </c:pt>
                <c:pt idx="13684">
                  <c:v>271.56512400000003</c:v>
                </c:pt>
                <c:pt idx="13685">
                  <c:v>271.58497</c:v>
                </c:pt>
                <c:pt idx="13686">
                  <c:v>271.60481499999997</c:v>
                </c:pt>
                <c:pt idx="13687">
                  <c:v>271.62466100000006</c:v>
                </c:pt>
                <c:pt idx="13688">
                  <c:v>271.64450599999998</c:v>
                </c:pt>
                <c:pt idx="13689">
                  <c:v>271.66435200000001</c:v>
                </c:pt>
                <c:pt idx="13690">
                  <c:v>271.68419699999993</c:v>
                </c:pt>
                <c:pt idx="13691">
                  <c:v>271.70404200000002</c:v>
                </c:pt>
                <c:pt idx="13692">
                  <c:v>271.72388799999999</c:v>
                </c:pt>
                <c:pt idx="13693">
                  <c:v>271.74373299999996</c:v>
                </c:pt>
                <c:pt idx="13694">
                  <c:v>271.76357899999994</c:v>
                </c:pt>
                <c:pt idx="13695">
                  <c:v>271.78342399999997</c:v>
                </c:pt>
                <c:pt idx="13696">
                  <c:v>271.80327</c:v>
                </c:pt>
                <c:pt idx="13697">
                  <c:v>271.82311499999986</c:v>
                </c:pt>
                <c:pt idx="13698">
                  <c:v>271.84296100000006</c:v>
                </c:pt>
                <c:pt idx="13699">
                  <c:v>271.86280599999998</c:v>
                </c:pt>
                <c:pt idx="13700">
                  <c:v>271.88265200000001</c:v>
                </c:pt>
                <c:pt idx="13701">
                  <c:v>271.90249699999993</c:v>
                </c:pt>
                <c:pt idx="13702">
                  <c:v>271.92234199999996</c:v>
                </c:pt>
                <c:pt idx="13703">
                  <c:v>271.94218799999999</c:v>
                </c:pt>
                <c:pt idx="13704">
                  <c:v>271.96203299999996</c:v>
                </c:pt>
                <c:pt idx="13705">
                  <c:v>271.98187899999994</c:v>
                </c:pt>
                <c:pt idx="13706">
                  <c:v>272.00172399999997</c:v>
                </c:pt>
                <c:pt idx="13707">
                  <c:v>272.02156999999994</c:v>
                </c:pt>
                <c:pt idx="13708">
                  <c:v>272.04141499999992</c:v>
                </c:pt>
                <c:pt idx="13709">
                  <c:v>272.061261</c:v>
                </c:pt>
                <c:pt idx="13710">
                  <c:v>272.08110599999986</c:v>
                </c:pt>
                <c:pt idx="13711">
                  <c:v>272.10095100000001</c:v>
                </c:pt>
                <c:pt idx="13712">
                  <c:v>272.12079699999992</c:v>
                </c:pt>
                <c:pt idx="13713">
                  <c:v>272.14064200000007</c:v>
                </c:pt>
                <c:pt idx="13714">
                  <c:v>272.16048800000004</c:v>
                </c:pt>
                <c:pt idx="13715">
                  <c:v>272.18033299999996</c:v>
                </c:pt>
                <c:pt idx="13716">
                  <c:v>272.20017899999993</c:v>
                </c:pt>
                <c:pt idx="13717">
                  <c:v>272.22002399999997</c:v>
                </c:pt>
                <c:pt idx="13718">
                  <c:v>272.23987</c:v>
                </c:pt>
                <c:pt idx="13719">
                  <c:v>272.25971500000003</c:v>
                </c:pt>
                <c:pt idx="13720">
                  <c:v>272.279561</c:v>
                </c:pt>
                <c:pt idx="13721">
                  <c:v>272.29940599999992</c:v>
                </c:pt>
                <c:pt idx="13722">
                  <c:v>272.31925100000001</c:v>
                </c:pt>
                <c:pt idx="13723">
                  <c:v>272.33909699999992</c:v>
                </c:pt>
                <c:pt idx="13724">
                  <c:v>272.35894200000001</c:v>
                </c:pt>
                <c:pt idx="13725">
                  <c:v>272.37878799999999</c:v>
                </c:pt>
                <c:pt idx="13726">
                  <c:v>272.39863299999996</c:v>
                </c:pt>
                <c:pt idx="13727">
                  <c:v>272.41847899999993</c:v>
                </c:pt>
                <c:pt idx="13728">
                  <c:v>272.43832399999991</c:v>
                </c:pt>
                <c:pt idx="13729">
                  <c:v>272.45816999999994</c:v>
                </c:pt>
                <c:pt idx="13730">
                  <c:v>272.47801499999997</c:v>
                </c:pt>
                <c:pt idx="13731">
                  <c:v>272.49786</c:v>
                </c:pt>
                <c:pt idx="13732">
                  <c:v>272.51770599999992</c:v>
                </c:pt>
                <c:pt idx="13733">
                  <c:v>272.53755099999995</c:v>
                </c:pt>
                <c:pt idx="13734">
                  <c:v>272.55739699999992</c:v>
                </c:pt>
                <c:pt idx="13735">
                  <c:v>272.57724200000001</c:v>
                </c:pt>
                <c:pt idx="13736">
                  <c:v>272.59708799999999</c:v>
                </c:pt>
                <c:pt idx="13737">
                  <c:v>272.61693299999996</c:v>
                </c:pt>
                <c:pt idx="13738">
                  <c:v>272.63677899999993</c:v>
                </c:pt>
                <c:pt idx="13739">
                  <c:v>272.65662400000002</c:v>
                </c:pt>
                <c:pt idx="13740">
                  <c:v>272.67646999999999</c:v>
                </c:pt>
                <c:pt idx="13741">
                  <c:v>272.69631499999997</c:v>
                </c:pt>
                <c:pt idx="13742">
                  <c:v>272.71615999999995</c:v>
                </c:pt>
                <c:pt idx="13743">
                  <c:v>272.73600599999986</c:v>
                </c:pt>
                <c:pt idx="13744">
                  <c:v>272.75585100000001</c:v>
                </c:pt>
                <c:pt idx="13745">
                  <c:v>272.77569699999992</c:v>
                </c:pt>
                <c:pt idx="13746">
                  <c:v>272.79554199999995</c:v>
                </c:pt>
                <c:pt idx="13747">
                  <c:v>272.81538799999993</c:v>
                </c:pt>
                <c:pt idx="13748">
                  <c:v>272.83523299999996</c:v>
                </c:pt>
                <c:pt idx="13749">
                  <c:v>272.85507899999999</c:v>
                </c:pt>
                <c:pt idx="13750">
                  <c:v>272.87492400000002</c:v>
                </c:pt>
                <c:pt idx="13751">
                  <c:v>272.894769</c:v>
                </c:pt>
                <c:pt idx="13752">
                  <c:v>272.91461500000003</c:v>
                </c:pt>
                <c:pt idx="13753">
                  <c:v>272.93446</c:v>
                </c:pt>
                <c:pt idx="13754">
                  <c:v>272.95430599999992</c:v>
                </c:pt>
                <c:pt idx="13755">
                  <c:v>272.97415099999995</c:v>
                </c:pt>
                <c:pt idx="13756">
                  <c:v>272.99399699999987</c:v>
                </c:pt>
                <c:pt idx="13757">
                  <c:v>273.01384200000001</c:v>
                </c:pt>
                <c:pt idx="13758">
                  <c:v>273.03368799999993</c:v>
                </c:pt>
                <c:pt idx="13759">
                  <c:v>273.05353299999996</c:v>
                </c:pt>
                <c:pt idx="13760">
                  <c:v>273.07337899999993</c:v>
                </c:pt>
                <c:pt idx="13761">
                  <c:v>273.09322399999996</c:v>
                </c:pt>
                <c:pt idx="13762">
                  <c:v>273.113069</c:v>
                </c:pt>
                <c:pt idx="13763">
                  <c:v>273.13291500000003</c:v>
                </c:pt>
                <c:pt idx="13764">
                  <c:v>273.15276000000006</c:v>
                </c:pt>
                <c:pt idx="13765">
                  <c:v>273.17260599999997</c:v>
                </c:pt>
                <c:pt idx="13766">
                  <c:v>273.19245100000001</c:v>
                </c:pt>
                <c:pt idx="13767">
                  <c:v>273.21229699999992</c:v>
                </c:pt>
                <c:pt idx="13768">
                  <c:v>273.23214199999995</c:v>
                </c:pt>
                <c:pt idx="13769">
                  <c:v>273.25198799999993</c:v>
                </c:pt>
                <c:pt idx="13770">
                  <c:v>273.27183299999996</c:v>
                </c:pt>
                <c:pt idx="13771">
                  <c:v>273.29167799999993</c:v>
                </c:pt>
                <c:pt idx="13772">
                  <c:v>273.31152399999996</c:v>
                </c:pt>
                <c:pt idx="13773">
                  <c:v>273.33136899999994</c:v>
                </c:pt>
                <c:pt idx="13774">
                  <c:v>273.35121499999997</c:v>
                </c:pt>
                <c:pt idx="13775">
                  <c:v>273.37106</c:v>
                </c:pt>
                <c:pt idx="13776">
                  <c:v>273.39090599999992</c:v>
                </c:pt>
                <c:pt idx="13777">
                  <c:v>273.41075099999995</c:v>
                </c:pt>
                <c:pt idx="13778">
                  <c:v>273.43059699999986</c:v>
                </c:pt>
                <c:pt idx="13779">
                  <c:v>273.45044200000001</c:v>
                </c:pt>
                <c:pt idx="13780">
                  <c:v>273.47028799999993</c:v>
                </c:pt>
                <c:pt idx="13781">
                  <c:v>273.4901329999999</c:v>
                </c:pt>
                <c:pt idx="13782">
                  <c:v>273.50997799999999</c:v>
                </c:pt>
                <c:pt idx="13783">
                  <c:v>273.52982400000002</c:v>
                </c:pt>
                <c:pt idx="13784">
                  <c:v>273.54966900000005</c:v>
                </c:pt>
                <c:pt idx="13785">
                  <c:v>273.56951499999997</c:v>
                </c:pt>
                <c:pt idx="13786">
                  <c:v>273.58936</c:v>
                </c:pt>
                <c:pt idx="13787">
                  <c:v>273.60920599999997</c:v>
                </c:pt>
                <c:pt idx="13788">
                  <c:v>273.629051</c:v>
                </c:pt>
                <c:pt idx="13789">
                  <c:v>273.64889699999998</c:v>
                </c:pt>
                <c:pt idx="13790">
                  <c:v>273.66874200000001</c:v>
                </c:pt>
                <c:pt idx="13791">
                  <c:v>273.68858699999993</c:v>
                </c:pt>
                <c:pt idx="13792">
                  <c:v>273.70843299999996</c:v>
                </c:pt>
                <c:pt idx="13793">
                  <c:v>273.72827799999993</c:v>
                </c:pt>
                <c:pt idx="13794">
                  <c:v>273.74812399999996</c:v>
                </c:pt>
                <c:pt idx="13795">
                  <c:v>273.76796899999999</c:v>
                </c:pt>
                <c:pt idx="13796">
                  <c:v>273.78781499999997</c:v>
                </c:pt>
                <c:pt idx="13797">
                  <c:v>273.80766000000006</c:v>
                </c:pt>
                <c:pt idx="13798">
                  <c:v>273.82750600000003</c:v>
                </c:pt>
                <c:pt idx="13799">
                  <c:v>273.847351</c:v>
                </c:pt>
                <c:pt idx="13800">
                  <c:v>273.86719699999992</c:v>
                </c:pt>
                <c:pt idx="13801">
                  <c:v>273.88704200000001</c:v>
                </c:pt>
                <c:pt idx="13802">
                  <c:v>273.90688699999993</c:v>
                </c:pt>
                <c:pt idx="13803">
                  <c:v>273.9267329999999</c:v>
                </c:pt>
                <c:pt idx="13804">
                  <c:v>273.94657799999993</c:v>
                </c:pt>
                <c:pt idx="13805">
                  <c:v>273.96642399999996</c:v>
                </c:pt>
                <c:pt idx="13806">
                  <c:v>273.98626899999994</c:v>
                </c:pt>
                <c:pt idx="13807">
                  <c:v>274.00611499999991</c:v>
                </c:pt>
                <c:pt idx="13808">
                  <c:v>274.02596</c:v>
                </c:pt>
                <c:pt idx="13809">
                  <c:v>274.04580600000008</c:v>
                </c:pt>
                <c:pt idx="13810">
                  <c:v>274.065651</c:v>
                </c:pt>
                <c:pt idx="13811">
                  <c:v>274.08549699999992</c:v>
                </c:pt>
                <c:pt idx="13812">
                  <c:v>274.10534200000001</c:v>
                </c:pt>
                <c:pt idx="13813">
                  <c:v>274.12518699999993</c:v>
                </c:pt>
                <c:pt idx="13814">
                  <c:v>274.14503300000001</c:v>
                </c:pt>
                <c:pt idx="13815">
                  <c:v>274.16487800000004</c:v>
                </c:pt>
                <c:pt idx="13816">
                  <c:v>274.18472400000002</c:v>
                </c:pt>
                <c:pt idx="13817">
                  <c:v>274.20456899999999</c:v>
                </c:pt>
                <c:pt idx="13818">
                  <c:v>274.22441499999996</c:v>
                </c:pt>
                <c:pt idx="13819">
                  <c:v>274.24426000000005</c:v>
                </c:pt>
                <c:pt idx="13820">
                  <c:v>274.26410600000003</c:v>
                </c:pt>
                <c:pt idx="13821">
                  <c:v>274.28395099999994</c:v>
                </c:pt>
                <c:pt idx="13822">
                  <c:v>274.30379599999992</c:v>
                </c:pt>
                <c:pt idx="13823">
                  <c:v>274.32364200000001</c:v>
                </c:pt>
                <c:pt idx="13824">
                  <c:v>274.34348699999998</c:v>
                </c:pt>
                <c:pt idx="13825">
                  <c:v>274.36333299999995</c:v>
                </c:pt>
                <c:pt idx="13826">
                  <c:v>274.38317799999993</c:v>
                </c:pt>
                <c:pt idx="13827">
                  <c:v>274.40302399999996</c:v>
                </c:pt>
                <c:pt idx="13828">
                  <c:v>274.42286899999999</c:v>
                </c:pt>
                <c:pt idx="13829">
                  <c:v>274.44271499999996</c:v>
                </c:pt>
                <c:pt idx="13830">
                  <c:v>274.46256</c:v>
                </c:pt>
                <c:pt idx="13831">
                  <c:v>274.48240600000003</c:v>
                </c:pt>
                <c:pt idx="13832">
                  <c:v>274.502251</c:v>
                </c:pt>
                <c:pt idx="13833">
                  <c:v>274.52209599999992</c:v>
                </c:pt>
                <c:pt idx="13834">
                  <c:v>274.54194200000001</c:v>
                </c:pt>
                <c:pt idx="13835">
                  <c:v>274.56178699999992</c:v>
                </c:pt>
                <c:pt idx="13836">
                  <c:v>274.58163299999995</c:v>
                </c:pt>
                <c:pt idx="13837">
                  <c:v>274.60147799999999</c:v>
                </c:pt>
                <c:pt idx="13838">
                  <c:v>274.62132399999996</c:v>
                </c:pt>
                <c:pt idx="13839">
                  <c:v>274.64116899999999</c:v>
                </c:pt>
                <c:pt idx="13840">
                  <c:v>274.66101499999996</c:v>
                </c:pt>
                <c:pt idx="13841">
                  <c:v>274.68086000000005</c:v>
                </c:pt>
                <c:pt idx="13842">
                  <c:v>274.70070500000003</c:v>
                </c:pt>
                <c:pt idx="13843">
                  <c:v>274.72055099999994</c:v>
                </c:pt>
                <c:pt idx="13844">
                  <c:v>274.74039599999992</c:v>
                </c:pt>
                <c:pt idx="13845">
                  <c:v>274.76024200000001</c:v>
                </c:pt>
                <c:pt idx="13846">
                  <c:v>274.78008699999992</c:v>
                </c:pt>
                <c:pt idx="13847">
                  <c:v>274.79993299999995</c:v>
                </c:pt>
                <c:pt idx="13848">
                  <c:v>274.81977799999999</c:v>
                </c:pt>
                <c:pt idx="13849">
                  <c:v>274.83962400000001</c:v>
                </c:pt>
                <c:pt idx="13850">
                  <c:v>274.85946900000005</c:v>
                </c:pt>
                <c:pt idx="13851">
                  <c:v>274.87931499999996</c:v>
                </c:pt>
                <c:pt idx="13852">
                  <c:v>274.89915999999994</c:v>
                </c:pt>
                <c:pt idx="13853">
                  <c:v>274.91900500000003</c:v>
                </c:pt>
                <c:pt idx="13854">
                  <c:v>274.93885099999994</c:v>
                </c:pt>
                <c:pt idx="13855">
                  <c:v>274.95869599999992</c:v>
                </c:pt>
                <c:pt idx="13856">
                  <c:v>274.97854199999995</c:v>
                </c:pt>
                <c:pt idx="13857">
                  <c:v>274.99838699999987</c:v>
                </c:pt>
                <c:pt idx="13858">
                  <c:v>275.01823299999995</c:v>
                </c:pt>
                <c:pt idx="13859">
                  <c:v>275.03807799999987</c:v>
                </c:pt>
                <c:pt idx="13860">
                  <c:v>275.05792400000001</c:v>
                </c:pt>
                <c:pt idx="13861">
                  <c:v>275.07776899999999</c:v>
                </c:pt>
                <c:pt idx="13862">
                  <c:v>275.09761399999996</c:v>
                </c:pt>
                <c:pt idx="13863">
                  <c:v>275.11745999999999</c:v>
                </c:pt>
                <c:pt idx="13864">
                  <c:v>275.13730500000003</c:v>
                </c:pt>
                <c:pt idx="13865">
                  <c:v>275.157151</c:v>
                </c:pt>
                <c:pt idx="13866">
                  <c:v>275.17699599999992</c:v>
                </c:pt>
                <c:pt idx="13867">
                  <c:v>275.196842</c:v>
                </c:pt>
                <c:pt idx="13868">
                  <c:v>275.21668699999992</c:v>
                </c:pt>
                <c:pt idx="13869">
                  <c:v>275.23653299999989</c:v>
                </c:pt>
                <c:pt idx="13870">
                  <c:v>275.25637799999987</c:v>
                </c:pt>
                <c:pt idx="13871">
                  <c:v>275.27622399999996</c:v>
                </c:pt>
                <c:pt idx="13872">
                  <c:v>275.29606899999993</c:v>
                </c:pt>
                <c:pt idx="13873">
                  <c:v>275.31591399999996</c:v>
                </c:pt>
                <c:pt idx="13874">
                  <c:v>275.33575999999994</c:v>
                </c:pt>
                <c:pt idx="13875">
                  <c:v>275.35560500000008</c:v>
                </c:pt>
                <c:pt idx="13876">
                  <c:v>275.375451</c:v>
                </c:pt>
                <c:pt idx="13877">
                  <c:v>275.39529599999992</c:v>
                </c:pt>
                <c:pt idx="13878">
                  <c:v>275.41514199999995</c:v>
                </c:pt>
                <c:pt idx="13879">
                  <c:v>275.43498699999992</c:v>
                </c:pt>
                <c:pt idx="13880">
                  <c:v>275.45483300000001</c:v>
                </c:pt>
                <c:pt idx="13881">
                  <c:v>275.47467799999993</c:v>
                </c:pt>
                <c:pt idx="13882">
                  <c:v>275.49452299999996</c:v>
                </c:pt>
                <c:pt idx="13883">
                  <c:v>275.51436899999999</c:v>
                </c:pt>
                <c:pt idx="13884">
                  <c:v>275.53421399999996</c:v>
                </c:pt>
                <c:pt idx="13885">
                  <c:v>275.55405999999999</c:v>
                </c:pt>
                <c:pt idx="13886">
                  <c:v>275.57390499999997</c:v>
                </c:pt>
                <c:pt idx="13887">
                  <c:v>275.59375099999994</c:v>
                </c:pt>
                <c:pt idx="13888">
                  <c:v>275.61359599999992</c:v>
                </c:pt>
                <c:pt idx="13889">
                  <c:v>275.633442</c:v>
                </c:pt>
                <c:pt idx="13890">
                  <c:v>275.65328699999998</c:v>
                </c:pt>
                <c:pt idx="13891">
                  <c:v>275.67313299999995</c:v>
                </c:pt>
                <c:pt idx="13892">
                  <c:v>275.69297799999993</c:v>
                </c:pt>
                <c:pt idx="13893">
                  <c:v>275.71282300000001</c:v>
                </c:pt>
                <c:pt idx="13894">
                  <c:v>275.73266899999999</c:v>
                </c:pt>
                <c:pt idx="13895">
                  <c:v>275.75251399999996</c:v>
                </c:pt>
                <c:pt idx="13896">
                  <c:v>275.77235999999994</c:v>
                </c:pt>
                <c:pt idx="13897">
                  <c:v>275.79220499999997</c:v>
                </c:pt>
                <c:pt idx="13898">
                  <c:v>275.812051</c:v>
                </c:pt>
                <c:pt idx="13899">
                  <c:v>275.83189599999992</c:v>
                </c:pt>
                <c:pt idx="13900">
                  <c:v>275.851742</c:v>
                </c:pt>
                <c:pt idx="13901">
                  <c:v>275.87158699999992</c:v>
                </c:pt>
                <c:pt idx="13902">
                  <c:v>275.89143199999995</c:v>
                </c:pt>
                <c:pt idx="13903">
                  <c:v>275.91127799999987</c:v>
                </c:pt>
                <c:pt idx="13904">
                  <c:v>275.9311229999999</c:v>
                </c:pt>
                <c:pt idx="13905">
                  <c:v>275.95096899999999</c:v>
                </c:pt>
                <c:pt idx="13906">
                  <c:v>275.97081399999996</c:v>
                </c:pt>
                <c:pt idx="13907">
                  <c:v>275.99065999999993</c:v>
                </c:pt>
                <c:pt idx="13908">
                  <c:v>276.01050499999997</c:v>
                </c:pt>
                <c:pt idx="13909">
                  <c:v>276.03035099999994</c:v>
                </c:pt>
                <c:pt idx="13910">
                  <c:v>276.05019600000003</c:v>
                </c:pt>
                <c:pt idx="13911">
                  <c:v>276.070042</c:v>
                </c:pt>
                <c:pt idx="13912">
                  <c:v>276.08988699999998</c:v>
                </c:pt>
                <c:pt idx="13913">
                  <c:v>276.10973200000001</c:v>
                </c:pt>
                <c:pt idx="13914">
                  <c:v>276.12957799999992</c:v>
                </c:pt>
                <c:pt idx="13915">
                  <c:v>276.14942300000007</c:v>
                </c:pt>
                <c:pt idx="13916">
                  <c:v>276.16926900000004</c:v>
                </c:pt>
                <c:pt idx="13917">
                  <c:v>276.18911399999996</c:v>
                </c:pt>
                <c:pt idx="13918">
                  <c:v>276.20895999999993</c:v>
                </c:pt>
                <c:pt idx="13919">
                  <c:v>276.22880499999997</c:v>
                </c:pt>
                <c:pt idx="13920">
                  <c:v>276.248651</c:v>
                </c:pt>
                <c:pt idx="13921">
                  <c:v>276.26849600000003</c:v>
                </c:pt>
                <c:pt idx="13922">
                  <c:v>276.28834099999995</c:v>
                </c:pt>
                <c:pt idx="13923">
                  <c:v>276.30818699999992</c:v>
                </c:pt>
                <c:pt idx="13924">
                  <c:v>276.32803199999995</c:v>
                </c:pt>
                <c:pt idx="13925">
                  <c:v>276.34787799999998</c:v>
                </c:pt>
                <c:pt idx="13926">
                  <c:v>276.36772300000001</c:v>
                </c:pt>
                <c:pt idx="13927">
                  <c:v>276.38756899999993</c:v>
                </c:pt>
                <c:pt idx="13928">
                  <c:v>276.40741399999996</c:v>
                </c:pt>
                <c:pt idx="13929">
                  <c:v>276.42725999999993</c:v>
                </c:pt>
                <c:pt idx="13930">
                  <c:v>276.44710499999997</c:v>
                </c:pt>
                <c:pt idx="13931">
                  <c:v>276.46695099999994</c:v>
                </c:pt>
                <c:pt idx="13932">
                  <c:v>276.48679599999997</c:v>
                </c:pt>
                <c:pt idx="13933">
                  <c:v>276.506641</c:v>
                </c:pt>
                <c:pt idx="13934">
                  <c:v>276.52648699999992</c:v>
                </c:pt>
                <c:pt idx="13935">
                  <c:v>276.54633199999995</c:v>
                </c:pt>
                <c:pt idx="13936">
                  <c:v>276.56617799999987</c:v>
                </c:pt>
                <c:pt idx="13937">
                  <c:v>276.58602299999995</c:v>
                </c:pt>
                <c:pt idx="13938">
                  <c:v>276.60586899999998</c:v>
                </c:pt>
                <c:pt idx="13939">
                  <c:v>276.62571399999996</c:v>
                </c:pt>
                <c:pt idx="13940">
                  <c:v>276.64555999999999</c:v>
                </c:pt>
                <c:pt idx="13941">
                  <c:v>276.66540500000002</c:v>
                </c:pt>
                <c:pt idx="13942">
                  <c:v>276.68525</c:v>
                </c:pt>
                <c:pt idx="13943">
                  <c:v>276.70509600000003</c:v>
                </c:pt>
                <c:pt idx="13944">
                  <c:v>276.724941</c:v>
                </c:pt>
                <c:pt idx="13945">
                  <c:v>276.74478699999997</c:v>
                </c:pt>
                <c:pt idx="13946">
                  <c:v>276.76463200000001</c:v>
                </c:pt>
                <c:pt idx="13947">
                  <c:v>276.78447799999992</c:v>
                </c:pt>
                <c:pt idx="13948">
                  <c:v>276.80432300000001</c:v>
                </c:pt>
                <c:pt idx="13949">
                  <c:v>276.82416899999993</c:v>
                </c:pt>
                <c:pt idx="13950">
                  <c:v>276.84401400000002</c:v>
                </c:pt>
                <c:pt idx="13951">
                  <c:v>276.86385999999999</c:v>
                </c:pt>
                <c:pt idx="13952">
                  <c:v>276.88370499999996</c:v>
                </c:pt>
                <c:pt idx="13953">
                  <c:v>276.90354999999994</c:v>
                </c:pt>
                <c:pt idx="13954">
                  <c:v>276.92339599999997</c:v>
                </c:pt>
                <c:pt idx="13955">
                  <c:v>276.943241</c:v>
                </c:pt>
                <c:pt idx="13956">
                  <c:v>276.96308699999992</c:v>
                </c:pt>
                <c:pt idx="13957">
                  <c:v>276.98293199999995</c:v>
                </c:pt>
                <c:pt idx="13958">
                  <c:v>277.00277799999992</c:v>
                </c:pt>
                <c:pt idx="13959">
                  <c:v>277.02262300000001</c:v>
                </c:pt>
                <c:pt idx="13960">
                  <c:v>277.04246899999998</c:v>
                </c:pt>
                <c:pt idx="13961">
                  <c:v>277.06231399999996</c:v>
                </c:pt>
                <c:pt idx="13962">
                  <c:v>277.08215899999993</c:v>
                </c:pt>
                <c:pt idx="13963">
                  <c:v>277.10200500000002</c:v>
                </c:pt>
                <c:pt idx="13964">
                  <c:v>277.12184999999999</c:v>
                </c:pt>
                <c:pt idx="13965">
                  <c:v>277.14169600000002</c:v>
                </c:pt>
                <c:pt idx="13966">
                  <c:v>277.161541</c:v>
                </c:pt>
                <c:pt idx="13967">
                  <c:v>277.18138699999992</c:v>
                </c:pt>
                <c:pt idx="13968">
                  <c:v>277.20123199999995</c:v>
                </c:pt>
                <c:pt idx="13969">
                  <c:v>277.22107799999986</c:v>
                </c:pt>
                <c:pt idx="13970">
                  <c:v>277.24092300000001</c:v>
                </c:pt>
                <c:pt idx="13971">
                  <c:v>277.26076899999993</c:v>
                </c:pt>
                <c:pt idx="13972">
                  <c:v>277.28061399999996</c:v>
                </c:pt>
                <c:pt idx="13973">
                  <c:v>277.30045899999999</c:v>
                </c:pt>
                <c:pt idx="13974">
                  <c:v>277.32030499999996</c:v>
                </c:pt>
                <c:pt idx="13975">
                  <c:v>277.34014999999999</c:v>
                </c:pt>
                <c:pt idx="13976">
                  <c:v>277.35999600000002</c:v>
                </c:pt>
                <c:pt idx="13977">
                  <c:v>277.37984100000006</c:v>
                </c:pt>
                <c:pt idx="13978">
                  <c:v>277.39968699999997</c:v>
                </c:pt>
                <c:pt idx="13979">
                  <c:v>277.41953199999995</c:v>
                </c:pt>
                <c:pt idx="13980">
                  <c:v>277.43937799999986</c:v>
                </c:pt>
                <c:pt idx="13981">
                  <c:v>277.45922300000001</c:v>
                </c:pt>
                <c:pt idx="13982">
                  <c:v>277.47906799999993</c:v>
                </c:pt>
                <c:pt idx="13983">
                  <c:v>277.4989139999999</c:v>
                </c:pt>
                <c:pt idx="13984">
                  <c:v>277.51875899999993</c:v>
                </c:pt>
                <c:pt idx="13985">
                  <c:v>277.53860499999996</c:v>
                </c:pt>
                <c:pt idx="13986">
                  <c:v>277.55844999999999</c:v>
                </c:pt>
                <c:pt idx="13987">
                  <c:v>277.57829599999997</c:v>
                </c:pt>
                <c:pt idx="13988">
                  <c:v>277.59814099999994</c:v>
                </c:pt>
                <c:pt idx="13989">
                  <c:v>277.61798700000008</c:v>
                </c:pt>
                <c:pt idx="13990">
                  <c:v>277.637832</c:v>
                </c:pt>
                <c:pt idx="13991">
                  <c:v>277.65767799999998</c:v>
                </c:pt>
                <c:pt idx="13992">
                  <c:v>277.67752300000001</c:v>
                </c:pt>
                <c:pt idx="13993">
                  <c:v>277.69736799999993</c:v>
                </c:pt>
                <c:pt idx="13994">
                  <c:v>277.71721399999996</c:v>
                </c:pt>
                <c:pt idx="13995">
                  <c:v>277.73705899999993</c:v>
                </c:pt>
                <c:pt idx="13996">
                  <c:v>277.75690499999996</c:v>
                </c:pt>
                <c:pt idx="13997">
                  <c:v>277.77674999999994</c:v>
                </c:pt>
                <c:pt idx="13998">
                  <c:v>277.79659599999991</c:v>
                </c:pt>
                <c:pt idx="13999">
                  <c:v>277.816441</c:v>
                </c:pt>
                <c:pt idx="14000">
                  <c:v>277.83628700000003</c:v>
                </c:pt>
                <c:pt idx="14001">
                  <c:v>277.85613199999995</c:v>
                </c:pt>
                <c:pt idx="14002">
                  <c:v>277.87597699999992</c:v>
                </c:pt>
                <c:pt idx="14003">
                  <c:v>277.89582300000001</c:v>
                </c:pt>
                <c:pt idx="14004">
                  <c:v>277.91566799999993</c:v>
                </c:pt>
                <c:pt idx="14005">
                  <c:v>277.9355139999999</c:v>
                </c:pt>
                <c:pt idx="14006">
                  <c:v>277.95535899999993</c:v>
                </c:pt>
                <c:pt idx="14007">
                  <c:v>277.97520499999996</c:v>
                </c:pt>
                <c:pt idx="14008">
                  <c:v>277.99504999999994</c:v>
                </c:pt>
                <c:pt idx="14009">
                  <c:v>278.01489600000002</c:v>
                </c:pt>
                <c:pt idx="14010">
                  <c:v>278.034741</c:v>
                </c:pt>
                <c:pt idx="14011">
                  <c:v>278.05458700000008</c:v>
                </c:pt>
                <c:pt idx="14012">
                  <c:v>278.074432</c:v>
                </c:pt>
                <c:pt idx="14013">
                  <c:v>278.09427699999992</c:v>
                </c:pt>
                <c:pt idx="14014">
                  <c:v>278.11412300000001</c:v>
                </c:pt>
                <c:pt idx="14015">
                  <c:v>278.13396799999992</c:v>
                </c:pt>
                <c:pt idx="14016">
                  <c:v>278.15381400000001</c:v>
                </c:pt>
                <c:pt idx="14017">
                  <c:v>278.17365899999999</c:v>
                </c:pt>
                <c:pt idx="14018">
                  <c:v>278.19350499999996</c:v>
                </c:pt>
                <c:pt idx="14019">
                  <c:v>278.21334999999993</c:v>
                </c:pt>
                <c:pt idx="14020">
                  <c:v>278.23319599999991</c:v>
                </c:pt>
                <c:pt idx="14021">
                  <c:v>278.253041</c:v>
                </c:pt>
                <c:pt idx="14022">
                  <c:v>278.27288600000009</c:v>
                </c:pt>
                <c:pt idx="14023">
                  <c:v>278.29273199999994</c:v>
                </c:pt>
                <c:pt idx="14024">
                  <c:v>278.31257699999992</c:v>
                </c:pt>
                <c:pt idx="14025">
                  <c:v>278.33242300000001</c:v>
                </c:pt>
                <c:pt idx="14026">
                  <c:v>278.35226799999998</c:v>
                </c:pt>
                <c:pt idx="14027">
                  <c:v>278.37211399999995</c:v>
                </c:pt>
                <c:pt idx="14028">
                  <c:v>278.39195899999993</c:v>
                </c:pt>
                <c:pt idx="14029">
                  <c:v>278.41180499999996</c:v>
                </c:pt>
                <c:pt idx="14030">
                  <c:v>278.43164999999993</c:v>
                </c:pt>
                <c:pt idx="14031">
                  <c:v>278.45149599999996</c:v>
                </c:pt>
                <c:pt idx="14032">
                  <c:v>278.47134099999994</c:v>
                </c:pt>
                <c:pt idx="14033">
                  <c:v>278.49118599999997</c:v>
                </c:pt>
                <c:pt idx="14034">
                  <c:v>278.51103199999994</c:v>
                </c:pt>
                <c:pt idx="14035">
                  <c:v>278.53087699999992</c:v>
                </c:pt>
                <c:pt idx="14036">
                  <c:v>278.550723</c:v>
                </c:pt>
                <c:pt idx="14037">
                  <c:v>278.57056799999992</c:v>
                </c:pt>
                <c:pt idx="14038">
                  <c:v>278.59041399999995</c:v>
                </c:pt>
                <c:pt idx="14039">
                  <c:v>278.61025899999999</c:v>
                </c:pt>
                <c:pt idx="14040">
                  <c:v>278.63010499999996</c:v>
                </c:pt>
                <c:pt idx="14041">
                  <c:v>278.64995000000005</c:v>
                </c:pt>
                <c:pt idx="14042">
                  <c:v>278.66979600000002</c:v>
                </c:pt>
                <c:pt idx="14043">
                  <c:v>278.68964100000005</c:v>
                </c:pt>
                <c:pt idx="14044">
                  <c:v>278.70948600000008</c:v>
                </c:pt>
                <c:pt idx="14045">
                  <c:v>278.72933199999994</c:v>
                </c:pt>
                <c:pt idx="14046">
                  <c:v>278.74917699999992</c:v>
                </c:pt>
                <c:pt idx="14047">
                  <c:v>278.769023</c:v>
                </c:pt>
                <c:pt idx="14048">
                  <c:v>278.78886799999992</c:v>
                </c:pt>
                <c:pt idx="14049">
                  <c:v>278.80871399999995</c:v>
                </c:pt>
                <c:pt idx="14050">
                  <c:v>278.82855899999987</c:v>
                </c:pt>
                <c:pt idx="14051">
                  <c:v>278.84840500000001</c:v>
                </c:pt>
                <c:pt idx="14052">
                  <c:v>278.86824999999999</c:v>
                </c:pt>
                <c:pt idx="14053">
                  <c:v>278.88809499999996</c:v>
                </c:pt>
                <c:pt idx="14054">
                  <c:v>278.90794099999999</c:v>
                </c:pt>
                <c:pt idx="14055">
                  <c:v>278.92778600000003</c:v>
                </c:pt>
                <c:pt idx="14056">
                  <c:v>278.947632</c:v>
                </c:pt>
                <c:pt idx="14057">
                  <c:v>278.96747699999992</c:v>
                </c:pt>
                <c:pt idx="14058">
                  <c:v>278.98732299999995</c:v>
                </c:pt>
                <c:pt idx="14059">
                  <c:v>279.00716799999992</c:v>
                </c:pt>
                <c:pt idx="14060">
                  <c:v>279.02701399999995</c:v>
                </c:pt>
                <c:pt idx="14061">
                  <c:v>279.04685899999993</c:v>
                </c:pt>
                <c:pt idx="14062">
                  <c:v>279.06670499999996</c:v>
                </c:pt>
                <c:pt idx="14063">
                  <c:v>279.08654999999993</c:v>
                </c:pt>
                <c:pt idx="14064">
                  <c:v>279.10639499999996</c:v>
                </c:pt>
                <c:pt idx="14065">
                  <c:v>279.12624099999999</c:v>
                </c:pt>
                <c:pt idx="14066">
                  <c:v>279.14608600000008</c:v>
                </c:pt>
                <c:pt idx="14067">
                  <c:v>279.165932</c:v>
                </c:pt>
                <c:pt idx="14068">
                  <c:v>279.18577699999992</c:v>
                </c:pt>
                <c:pt idx="14069">
                  <c:v>279.205623</c:v>
                </c:pt>
                <c:pt idx="14070">
                  <c:v>279.22546799999992</c:v>
                </c:pt>
                <c:pt idx="14071">
                  <c:v>279.24531399999995</c:v>
                </c:pt>
                <c:pt idx="14072">
                  <c:v>279.26515899999987</c:v>
                </c:pt>
                <c:pt idx="14073">
                  <c:v>279.28500399999996</c:v>
                </c:pt>
                <c:pt idx="14074">
                  <c:v>279.30485000000004</c:v>
                </c:pt>
                <c:pt idx="14075">
                  <c:v>279.32469500000002</c:v>
                </c:pt>
                <c:pt idx="14076">
                  <c:v>279.34454100000005</c:v>
                </c:pt>
                <c:pt idx="14077">
                  <c:v>279.36438600000002</c:v>
                </c:pt>
                <c:pt idx="14078">
                  <c:v>279.384232</c:v>
                </c:pt>
                <c:pt idx="14079">
                  <c:v>279.40407699999992</c:v>
                </c:pt>
                <c:pt idx="14080">
                  <c:v>279.42392299999995</c:v>
                </c:pt>
                <c:pt idx="14081">
                  <c:v>279.44376799999992</c:v>
                </c:pt>
                <c:pt idx="14082">
                  <c:v>279.46361399999995</c:v>
                </c:pt>
                <c:pt idx="14083">
                  <c:v>279.48345899999987</c:v>
                </c:pt>
                <c:pt idx="14084">
                  <c:v>279.50330399999996</c:v>
                </c:pt>
                <c:pt idx="14085">
                  <c:v>279.52314999999993</c:v>
                </c:pt>
                <c:pt idx="14086">
                  <c:v>279.54299500000002</c:v>
                </c:pt>
                <c:pt idx="14087">
                  <c:v>279.56284100000005</c:v>
                </c:pt>
                <c:pt idx="14088">
                  <c:v>279.58268600000002</c:v>
                </c:pt>
                <c:pt idx="14089">
                  <c:v>279.602532</c:v>
                </c:pt>
                <c:pt idx="14090">
                  <c:v>279.62237699999991</c:v>
                </c:pt>
                <c:pt idx="14091">
                  <c:v>279.64222300000006</c:v>
                </c:pt>
                <c:pt idx="14092">
                  <c:v>279.66206799999998</c:v>
                </c:pt>
                <c:pt idx="14093">
                  <c:v>279.68191299999995</c:v>
                </c:pt>
                <c:pt idx="14094">
                  <c:v>279.70175899999987</c:v>
                </c:pt>
                <c:pt idx="14095">
                  <c:v>279.72160399999996</c:v>
                </c:pt>
                <c:pt idx="14096">
                  <c:v>279.74144999999999</c:v>
                </c:pt>
                <c:pt idx="14097">
                  <c:v>279.76129499999996</c:v>
                </c:pt>
                <c:pt idx="14098">
                  <c:v>279.78114099999993</c:v>
                </c:pt>
                <c:pt idx="14099">
                  <c:v>279.80098600000002</c:v>
                </c:pt>
                <c:pt idx="14100">
                  <c:v>279.820832</c:v>
                </c:pt>
                <c:pt idx="14101">
                  <c:v>279.84067700000008</c:v>
                </c:pt>
                <c:pt idx="14102">
                  <c:v>279.860523</c:v>
                </c:pt>
                <c:pt idx="14103">
                  <c:v>279.88036799999992</c:v>
                </c:pt>
                <c:pt idx="14104">
                  <c:v>279.90021299999995</c:v>
                </c:pt>
                <c:pt idx="14105">
                  <c:v>279.92005899999987</c:v>
                </c:pt>
                <c:pt idx="14106">
                  <c:v>279.93990399999996</c:v>
                </c:pt>
                <c:pt idx="14107">
                  <c:v>279.95974999999999</c:v>
                </c:pt>
                <c:pt idx="14108">
                  <c:v>279.97959499999996</c:v>
                </c:pt>
                <c:pt idx="14109">
                  <c:v>279.99944099999999</c:v>
                </c:pt>
                <c:pt idx="14110">
                  <c:v>280.01928600000002</c:v>
                </c:pt>
                <c:pt idx="14111">
                  <c:v>280.03913199999994</c:v>
                </c:pt>
                <c:pt idx="14112">
                  <c:v>280.05897700000003</c:v>
                </c:pt>
                <c:pt idx="14113">
                  <c:v>280.078822</c:v>
                </c:pt>
                <c:pt idx="14114">
                  <c:v>280.09866799999992</c:v>
                </c:pt>
                <c:pt idx="14115">
                  <c:v>280.11851299999995</c:v>
                </c:pt>
                <c:pt idx="14116">
                  <c:v>280.13835899999987</c:v>
                </c:pt>
                <c:pt idx="14117">
                  <c:v>280.15820400000001</c:v>
                </c:pt>
                <c:pt idx="14118">
                  <c:v>280.17804999999993</c:v>
                </c:pt>
                <c:pt idx="14119">
                  <c:v>280.19789500000002</c:v>
                </c:pt>
                <c:pt idx="14120">
                  <c:v>280.21774099999999</c:v>
                </c:pt>
                <c:pt idx="14121">
                  <c:v>280.23758599999996</c:v>
                </c:pt>
                <c:pt idx="14122">
                  <c:v>280.25743199999999</c:v>
                </c:pt>
                <c:pt idx="14123">
                  <c:v>280.27727700000003</c:v>
                </c:pt>
                <c:pt idx="14124">
                  <c:v>280.29712199999994</c:v>
                </c:pt>
                <c:pt idx="14125">
                  <c:v>280.31696799999992</c:v>
                </c:pt>
                <c:pt idx="14126">
                  <c:v>280.33681299999995</c:v>
                </c:pt>
                <c:pt idx="14127">
                  <c:v>280.35665899999992</c:v>
                </c:pt>
                <c:pt idx="14128">
                  <c:v>280.37650399999995</c:v>
                </c:pt>
                <c:pt idx="14129">
                  <c:v>280.39634999999987</c:v>
                </c:pt>
                <c:pt idx="14130">
                  <c:v>280.4161949999999</c:v>
                </c:pt>
                <c:pt idx="14131">
                  <c:v>280.43604099999993</c:v>
                </c:pt>
                <c:pt idx="14132">
                  <c:v>280.45588600000002</c:v>
                </c:pt>
                <c:pt idx="14133">
                  <c:v>280.47573099999994</c:v>
                </c:pt>
                <c:pt idx="14134">
                  <c:v>280.49557699999997</c:v>
                </c:pt>
                <c:pt idx="14135">
                  <c:v>280.515422</c:v>
                </c:pt>
                <c:pt idx="14136">
                  <c:v>280.53526799999992</c:v>
                </c:pt>
                <c:pt idx="14137">
                  <c:v>280.55511299999995</c:v>
                </c:pt>
                <c:pt idx="14138">
                  <c:v>280.57495899999992</c:v>
                </c:pt>
                <c:pt idx="14139">
                  <c:v>280.59480400000001</c:v>
                </c:pt>
                <c:pt idx="14140">
                  <c:v>280.61464999999998</c:v>
                </c:pt>
                <c:pt idx="14141">
                  <c:v>280.63449500000002</c:v>
                </c:pt>
                <c:pt idx="14142">
                  <c:v>280.65434100000004</c:v>
                </c:pt>
                <c:pt idx="14143">
                  <c:v>280.67418600000002</c:v>
                </c:pt>
                <c:pt idx="14144">
                  <c:v>280.694031</c:v>
                </c:pt>
                <c:pt idx="14145">
                  <c:v>280.71387699999997</c:v>
                </c:pt>
                <c:pt idx="14146">
                  <c:v>280.73372199999994</c:v>
                </c:pt>
                <c:pt idx="14147">
                  <c:v>280.75356799999992</c:v>
                </c:pt>
                <c:pt idx="14148">
                  <c:v>280.77341299999995</c:v>
                </c:pt>
                <c:pt idx="14149">
                  <c:v>280.79325899999986</c:v>
                </c:pt>
                <c:pt idx="14150">
                  <c:v>280.81310399999995</c:v>
                </c:pt>
                <c:pt idx="14151">
                  <c:v>280.83294999999993</c:v>
                </c:pt>
                <c:pt idx="14152">
                  <c:v>280.85279500000001</c:v>
                </c:pt>
                <c:pt idx="14153">
                  <c:v>280.87263999999999</c:v>
                </c:pt>
                <c:pt idx="14154">
                  <c:v>280.89248600000002</c:v>
                </c:pt>
                <c:pt idx="14155">
                  <c:v>280.91233099999994</c:v>
                </c:pt>
                <c:pt idx="14156">
                  <c:v>280.93217699999991</c:v>
                </c:pt>
                <c:pt idx="14157">
                  <c:v>280.952022</c:v>
                </c:pt>
                <c:pt idx="14158">
                  <c:v>280.97186799999992</c:v>
                </c:pt>
                <c:pt idx="14159">
                  <c:v>280.99171299999989</c:v>
                </c:pt>
                <c:pt idx="14160">
                  <c:v>281.01155899999986</c:v>
                </c:pt>
                <c:pt idx="14161">
                  <c:v>281.03140399999995</c:v>
                </c:pt>
                <c:pt idx="14162">
                  <c:v>281.05124999999992</c:v>
                </c:pt>
                <c:pt idx="14163">
                  <c:v>281.07109499999996</c:v>
                </c:pt>
                <c:pt idx="14164">
                  <c:v>281.09093999999993</c:v>
                </c:pt>
                <c:pt idx="14165">
                  <c:v>281.11078600000002</c:v>
                </c:pt>
                <c:pt idx="14166">
                  <c:v>281.13063099999999</c:v>
                </c:pt>
                <c:pt idx="14167">
                  <c:v>281.15047700000002</c:v>
                </c:pt>
                <c:pt idx="14168">
                  <c:v>281.170322</c:v>
                </c:pt>
                <c:pt idx="14169">
                  <c:v>281.19016800000003</c:v>
                </c:pt>
                <c:pt idx="14170">
                  <c:v>281.21001299999995</c:v>
                </c:pt>
                <c:pt idx="14171">
                  <c:v>281.22985899999992</c:v>
                </c:pt>
                <c:pt idx="14172">
                  <c:v>281.24970400000001</c:v>
                </c:pt>
                <c:pt idx="14173">
                  <c:v>281.26954899999993</c:v>
                </c:pt>
                <c:pt idx="14174">
                  <c:v>281.28939499999996</c:v>
                </c:pt>
                <c:pt idx="14175">
                  <c:v>281.30923999999999</c:v>
                </c:pt>
                <c:pt idx="14176">
                  <c:v>281.32908600000002</c:v>
                </c:pt>
                <c:pt idx="14177">
                  <c:v>281.34893099999999</c:v>
                </c:pt>
                <c:pt idx="14178">
                  <c:v>281.36877699999997</c:v>
                </c:pt>
                <c:pt idx="14179">
                  <c:v>281.388622</c:v>
                </c:pt>
                <c:pt idx="14180">
                  <c:v>281.40846800000003</c:v>
                </c:pt>
                <c:pt idx="14181">
                  <c:v>281.42831299999989</c:v>
                </c:pt>
                <c:pt idx="14182">
                  <c:v>281.44815899999986</c:v>
                </c:pt>
                <c:pt idx="14183">
                  <c:v>281.46800399999995</c:v>
                </c:pt>
                <c:pt idx="14184">
                  <c:v>281.48784899999993</c:v>
                </c:pt>
                <c:pt idx="14185">
                  <c:v>281.50769500000001</c:v>
                </c:pt>
                <c:pt idx="14186">
                  <c:v>281.52753999999993</c:v>
                </c:pt>
                <c:pt idx="14187">
                  <c:v>281.54738600000002</c:v>
                </c:pt>
                <c:pt idx="14188">
                  <c:v>281.56723099999999</c:v>
                </c:pt>
                <c:pt idx="14189">
                  <c:v>281.58707699999997</c:v>
                </c:pt>
                <c:pt idx="14190">
                  <c:v>281.606922</c:v>
                </c:pt>
                <c:pt idx="14191">
                  <c:v>281.62676800000003</c:v>
                </c:pt>
                <c:pt idx="14192">
                  <c:v>281.646613</c:v>
                </c:pt>
                <c:pt idx="14193">
                  <c:v>281.66645799999992</c:v>
                </c:pt>
                <c:pt idx="14194">
                  <c:v>281.68630399999995</c:v>
                </c:pt>
                <c:pt idx="14195">
                  <c:v>281.70614899999987</c:v>
                </c:pt>
                <c:pt idx="14196">
                  <c:v>281.72599499999995</c:v>
                </c:pt>
                <c:pt idx="14197">
                  <c:v>281.74583999999999</c:v>
                </c:pt>
                <c:pt idx="14198">
                  <c:v>281.76568600000002</c:v>
                </c:pt>
                <c:pt idx="14199">
                  <c:v>281.78553099999993</c:v>
                </c:pt>
                <c:pt idx="14200">
                  <c:v>281.80537699999996</c:v>
                </c:pt>
                <c:pt idx="14201">
                  <c:v>281.825222</c:v>
                </c:pt>
                <c:pt idx="14202">
                  <c:v>281.84506800000008</c:v>
                </c:pt>
                <c:pt idx="14203">
                  <c:v>281.864913</c:v>
                </c:pt>
                <c:pt idx="14204">
                  <c:v>281.88475799999992</c:v>
                </c:pt>
                <c:pt idx="14205">
                  <c:v>281.90460400000001</c:v>
                </c:pt>
                <c:pt idx="14206">
                  <c:v>281.92444899999992</c:v>
                </c:pt>
                <c:pt idx="14207">
                  <c:v>281.94429500000001</c:v>
                </c:pt>
                <c:pt idx="14208">
                  <c:v>281.96413999999993</c:v>
                </c:pt>
                <c:pt idx="14209">
                  <c:v>281.98398599999996</c:v>
                </c:pt>
                <c:pt idx="14210">
                  <c:v>282.00383099999999</c:v>
                </c:pt>
                <c:pt idx="14211">
                  <c:v>282.02367699999996</c:v>
                </c:pt>
                <c:pt idx="14212">
                  <c:v>282.043522</c:v>
                </c:pt>
                <c:pt idx="14213">
                  <c:v>282.06336700000003</c:v>
                </c:pt>
                <c:pt idx="14214">
                  <c:v>282.08321299999994</c:v>
                </c:pt>
                <c:pt idx="14215">
                  <c:v>282.10305799999992</c:v>
                </c:pt>
                <c:pt idx="14216">
                  <c:v>282.12290400000001</c:v>
                </c:pt>
                <c:pt idx="14217">
                  <c:v>282.14274899999998</c:v>
                </c:pt>
                <c:pt idx="14218">
                  <c:v>282.16259500000001</c:v>
                </c:pt>
                <c:pt idx="14219">
                  <c:v>282.18243999999999</c:v>
                </c:pt>
                <c:pt idx="14220">
                  <c:v>282.20228600000002</c:v>
                </c:pt>
                <c:pt idx="14221">
                  <c:v>282.22213099999993</c:v>
                </c:pt>
                <c:pt idx="14222">
                  <c:v>282.24197699999996</c:v>
                </c:pt>
                <c:pt idx="14223">
                  <c:v>282.261822</c:v>
                </c:pt>
                <c:pt idx="14224">
                  <c:v>282.28166700000003</c:v>
                </c:pt>
                <c:pt idx="14225">
                  <c:v>282.30151299999994</c:v>
                </c:pt>
                <c:pt idx="14226">
                  <c:v>282.32135799999986</c:v>
                </c:pt>
                <c:pt idx="14227">
                  <c:v>282.341204</c:v>
                </c:pt>
                <c:pt idx="14228">
                  <c:v>282.36104899999992</c:v>
                </c:pt>
                <c:pt idx="14229">
                  <c:v>282.38089500000001</c:v>
                </c:pt>
                <c:pt idx="14230">
                  <c:v>282.40073999999987</c:v>
                </c:pt>
                <c:pt idx="14231">
                  <c:v>282.42058599999996</c:v>
                </c:pt>
                <c:pt idx="14232">
                  <c:v>282.44043099999999</c:v>
                </c:pt>
                <c:pt idx="14233">
                  <c:v>282.46027599999996</c:v>
                </c:pt>
                <c:pt idx="14234">
                  <c:v>282.48012199999994</c:v>
                </c:pt>
                <c:pt idx="14235">
                  <c:v>282.49996700000003</c:v>
                </c:pt>
                <c:pt idx="14236">
                  <c:v>282.519813</c:v>
                </c:pt>
                <c:pt idx="14237">
                  <c:v>282.53965799999992</c:v>
                </c:pt>
                <c:pt idx="14238">
                  <c:v>282.559504</c:v>
                </c:pt>
                <c:pt idx="14239">
                  <c:v>282.57934899999992</c:v>
                </c:pt>
                <c:pt idx="14240">
                  <c:v>282.59919499999995</c:v>
                </c:pt>
                <c:pt idx="14241">
                  <c:v>282.61903999999993</c:v>
                </c:pt>
                <c:pt idx="14242">
                  <c:v>282.63888600000001</c:v>
                </c:pt>
                <c:pt idx="14243">
                  <c:v>282.65873099999999</c:v>
                </c:pt>
                <c:pt idx="14244">
                  <c:v>282.67857599999996</c:v>
                </c:pt>
                <c:pt idx="14245">
                  <c:v>282.69842199999999</c:v>
                </c:pt>
                <c:pt idx="14246">
                  <c:v>282.71826700000003</c:v>
                </c:pt>
                <c:pt idx="14247">
                  <c:v>282.73811299999988</c:v>
                </c:pt>
                <c:pt idx="14248">
                  <c:v>282.75795799999992</c:v>
                </c:pt>
                <c:pt idx="14249">
                  <c:v>282.777804</c:v>
                </c:pt>
                <c:pt idx="14250">
                  <c:v>282.79764899999992</c:v>
                </c:pt>
                <c:pt idx="14251">
                  <c:v>282.81749500000001</c:v>
                </c:pt>
                <c:pt idx="14252">
                  <c:v>282.83733999999987</c:v>
                </c:pt>
                <c:pt idx="14253">
                  <c:v>282.85718500000002</c:v>
                </c:pt>
                <c:pt idx="14254">
                  <c:v>282.87703099999999</c:v>
                </c:pt>
                <c:pt idx="14255">
                  <c:v>282.89687599999996</c:v>
                </c:pt>
                <c:pt idx="14256">
                  <c:v>282.91672199999994</c:v>
                </c:pt>
                <c:pt idx="14257">
                  <c:v>282.93656699999997</c:v>
                </c:pt>
                <c:pt idx="14258">
                  <c:v>282.95641299999994</c:v>
                </c:pt>
                <c:pt idx="14259">
                  <c:v>282.97625799999986</c:v>
                </c:pt>
                <c:pt idx="14260">
                  <c:v>282.99610399999989</c:v>
                </c:pt>
                <c:pt idx="14261">
                  <c:v>283.01594899999992</c:v>
                </c:pt>
                <c:pt idx="14262">
                  <c:v>283.03579499999995</c:v>
                </c:pt>
                <c:pt idx="14263">
                  <c:v>283.05563999999993</c:v>
                </c:pt>
                <c:pt idx="14264">
                  <c:v>283.07548500000001</c:v>
                </c:pt>
                <c:pt idx="14265">
                  <c:v>283.09533099999993</c:v>
                </c:pt>
                <c:pt idx="14266">
                  <c:v>283.11517599999996</c:v>
                </c:pt>
                <c:pt idx="14267">
                  <c:v>283.13502199999999</c:v>
                </c:pt>
                <c:pt idx="14268">
                  <c:v>283.15486700000008</c:v>
                </c:pt>
                <c:pt idx="14269">
                  <c:v>283.174713</c:v>
                </c:pt>
                <c:pt idx="14270">
                  <c:v>283.19455799999992</c:v>
                </c:pt>
                <c:pt idx="14271">
                  <c:v>283.214404</c:v>
                </c:pt>
                <c:pt idx="14272">
                  <c:v>283.23424899999992</c:v>
                </c:pt>
                <c:pt idx="14273">
                  <c:v>283.25409500000001</c:v>
                </c:pt>
                <c:pt idx="14274">
                  <c:v>283.27393999999987</c:v>
                </c:pt>
                <c:pt idx="14275">
                  <c:v>283.29378499999996</c:v>
                </c:pt>
                <c:pt idx="14276">
                  <c:v>283.31363099999999</c:v>
                </c:pt>
                <c:pt idx="14277">
                  <c:v>283.33347599999996</c:v>
                </c:pt>
                <c:pt idx="14278">
                  <c:v>283.35332199999999</c:v>
                </c:pt>
                <c:pt idx="14279">
                  <c:v>283.37316699999997</c:v>
                </c:pt>
                <c:pt idx="14280">
                  <c:v>283.39301299999994</c:v>
                </c:pt>
                <c:pt idx="14281">
                  <c:v>283.41285800000003</c:v>
                </c:pt>
                <c:pt idx="14282">
                  <c:v>283.43270399999994</c:v>
                </c:pt>
                <c:pt idx="14283">
                  <c:v>283.45254899999992</c:v>
                </c:pt>
                <c:pt idx="14284">
                  <c:v>283.47239399999995</c:v>
                </c:pt>
                <c:pt idx="14285">
                  <c:v>283.49223999999987</c:v>
                </c:pt>
                <c:pt idx="14286">
                  <c:v>283.51208500000001</c:v>
                </c:pt>
                <c:pt idx="14287">
                  <c:v>283.53193099999993</c:v>
                </c:pt>
                <c:pt idx="14288">
                  <c:v>283.55177599999996</c:v>
                </c:pt>
                <c:pt idx="14289">
                  <c:v>283.57162199999999</c:v>
                </c:pt>
                <c:pt idx="14290">
                  <c:v>283.59146699999997</c:v>
                </c:pt>
                <c:pt idx="14291">
                  <c:v>283.61131299999994</c:v>
                </c:pt>
                <c:pt idx="14292">
                  <c:v>283.63115799999997</c:v>
                </c:pt>
                <c:pt idx="14293">
                  <c:v>283.651004</c:v>
                </c:pt>
                <c:pt idx="14294">
                  <c:v>283.67084899999998</c:v>
                </c:pt>
                <c:pt idx="14295">
                  <c:v>283.69069400000001</c:v>
                </c:pt>
                <c:pt idx="14296">
                  <c:v>283.71053999999987</c:v>
                </c:pt>
                <c:pt idx="14297">
                  <c:v>283.73038499999996</c:v>
                </c:pt>
                <c:pt idx="14298">
                  <c:v>283.75023099999999</c:v>
                </c:pt>
                <c:pt idx="14299">
                  <c:v>283.77007599999996</c:v>
                </c:pt>
                <c:pt idx="14300">
                  <c:v>283.78992199999999</c:v>
                </c:pt>
                <c:pt idx="14301">
                  <c:v>283.80976700000002</c:v>
                </c:pt>
                <c:pt idx="14302">
                  <c:v>283.82961299999999</c:v>
                </c:pt>
                <c:pt idx="14303">
                  <c:v>283.84945800000008</c:v>
                </c:pt>
                <c:pt idx="14304">
                  <c:v>283.869303</c:v>
                </c:pt>
                <c:pt idx="14305">
                  <c:v>283.88914899999992</c:v>
                </c:pt>
                <c:pt idx="14306">
                  <c:v>283.90899399999995</c:v>
                </c:pt>
                <c:pt idx="14307">
                  <c:v>283.92883999999987</c:v>
                </c:pt>
                <c:pt idx="14308">
                  <c:v>283.94868500000001</c:v>
                </c:pt>
                <c:pt idx="14309">
                  <c:v>283.96853099999987</c:v>
                </c:pt>
                <c:pt idx="14310">
                  <c:v>283.9883759999999</c:v>
                </c:pt>
                <c:pt idx="14311">
                  <c:v>284.00822199999999</c:v>
                </c:pt>
                <c:pt idx="14312">
                  <c:v>284.02806699999996</c:v>
                </c:pt>
                <c:pt idx="14313">
                  <c:v>284.04791299999999</c:v>
                </c:pt>
                <c:pt idx="14314">
                  <c:v>284.06775800000003</c:v>
                </c:pt>
                <c:pt idx="14315">
                  <c:v>284.087603</c:v>
                </c:pt>
                <c:pt idx="14316">
                  <c:v>284.10744899999997</c:v>
                </c:pt>
                <c:pt idx="14317">
                  <c:v>284.12729400000001</c:v>
                </c:pt>
                <c:pt idx="14318">
                  <c:v>284.14713999999992</c:v>
                </c:pt>
                <c:pt idx="14319">
                  <c:v>284.16698500000001</c:v>
                </c:pt>
                <c:pt idx="14320">
                  <c:v>284.18683099999993</c:v>
                </c:pt>
                <c:pt idx="14321">
                  <c:v>284.20667599999996</c:v>
                </c:pt>
                <c:pt idx="14322">
                  <c:v>284.22652199999993</c:v>
                </c:pt>
                <c:pt idx="14323">
                  <c:v>284.24636699999996</c:v>
                </c:pt>
                <c:pt idx="14324">
                  <c:v>284.26621199999994</c:v>
                </c:pt>
                <c:pt idx="14325">
                  <c:v>284.28605799999997</c:v>
                </c:pt>
                <c:pt idx="14326">
                  <c:v>284.305903</c:v>
                </c:pt>
                <c:pt idx="14327">
                  <c:v>284.32574899999992</c:v>
                </c:pt>
                <c:pt idx="14328">
                  <c:v>284.34559400000001</c:v>
                </c:pt>
                <c:pt idx="14329">
                  <c:v>284.36543999999992</c:v>
                </c:pt>
                <c:pt idx="14330">
                  <c:v>284.38528500000001</c:v>
                </c:pt>
                <c:pt idx="14331">
                  <c:v>284.40513099999987</c:v>
                </c:pt>
                <c:pt idx="14332">
                  <c:v>284.42497599999996</c:v>
                </c:pt>
                <c:pt idx="14333">
                  <c:v>284.44482200000004</c:v>
                </c:pt>
                <c:pt idx="14334">
                  <c:v>284.46466700000002</c:v>
                </c:pt>
                <c:pt idx="14335">
                  <c:v>284.48451199999994</c:v>
                </c:pt>
                <c:pt idx="14336">
                  <c:v>284.50435799999997</c:v>
                </c:pt>
                <c:pt idx="14337">
                  <c:v>284.524203</c:v>
                </c:pt>
                <c:pt idx="14338">
                  <c:v>284.54404899999997</c:v>
                </c:pt>
                <c:pt idx="14339">
                  <c:v>284.563894</c:v>
                </c:pt>
                <c:pt idx="14340">
                  <c:v>284.58373999999986</c:v>
                </c:pt>
                <c:pt idx="14341">
                  <c:v>284.60358500000001</c:v>
                </c:pt>
                <c:pt idx="14342">
                  <c:v>284.62343099999993</c:v>
                </c:pt>
                <c:pt idx="14343">
                  <c:v>284.64327600000001</c:v>
                </c:pt>
                <c:pt idx="14344">
                  <c:v>284.66312099999999</c:v>
                </c:pt>
                <c:pt idx="14345">
                  <c:v>284.68296700000002</c:v>
                </c:pt>
                <c:pt idx="14346">
                  <c:v>284.70281199999999</c:v>
                </c:pt>
                <c:pt idx="14347">
                  <c:v>284.72265799999997</c:v>
                </c:pt>
                <c:pt idx="14348">
                  <c:v>284.742503</c:v>
                </c:pt>
                <c:pt idx="14349">
                  <c:v>284.76234899999992</c:v>
                </c:pt>
                <c:pt idx="14350">
                  <c:v>284.78219399999995</c:v>
                </c:pt>
                <c:pt idx="14351">
                  <c:v>284.80203999999992</c:v>
                </c:pt>
                <c:pt idx="14352">
                  <c:v>284.82188500000001</c:v>
                </c:pt>
                <c:pt idx="14353">
                  <c:v>284.84173099999992</c:v>
                </c:pt>
                <c:pt idx="14354">
                  <c:v>284.86157599999996</c:v>
                </c:pt>
                <c:pt idx="14355">
                  <c:v>284.88142099999999</c:v>
                </c:pt>
                <c:pt idx="14356">
                  <c:v>284.90126699999996</c:v>
                </c:pt>
                <c:pt idx="14357">
                  <c:v>284.92111199999988</c:v>
                </c:pt>
                <c:pt idx="14358">
                  <c:v>284.94095799999997</c:v>
                </c:pt>
                <c:pt idx="14359">
                  <c:v>284.960803</c:v>
                </c:pt>
                <c:pt idx="14360">
                  <c:v>284.98064900000003</c:v>
                </c:pt>
                <c:pt idx="14361">
                  <c:v>285.000494</c:v>
                </c:pt>
                <c:pt idx="14362">
                  <c:v>285.02033999999986</c:v>
                </c:pt>
                <c:pt idx="14363">
                  <c:v>285.04018500000001</c:v>
                </c:pt>
                <c:pt idx="14364">
                  <c:v>285.06002999999993</c:v>
                </c:pt>
                <c:pt idx="14365">
                  <c:v>285.07987600000001</c:v>
                </c:pt>
                <c:pt idx="14366">
                  <c:v>285.09972099999999</c:v>
                </c:pt>
                <c:pt idx="14367">
                  <c:v>285.11956700000002</c:v>
                </c:pt>
                <c:pt idx="14368">
                  <c:v>285.13941199999999</c:v>
                </c:pt>
                <c:pt idx="14369">
                  <c:v>285.15925800000002</c:v>
                </c:pt>
                <c:pt idx="14370">
                  <c:v>285.179103</c:v>
                </c:pt>
                <c:pt idx="14371">
                  <c:v>285.19894900000003</c:v>
                </c:pt>
                <c:pt idx="14372">
                  <c:v>285.21879399999995</c:v>
                </c:pt>
                <c:pt idx="14373">
                  <c:v>285.23863999999986</c:v>
                </c:pt>
                <c:pt idx="14374">
                  <c:v>285.25848500000001</c:v>
                </c:pt>
                <c:pt idx="14375">
                  <c:v>285.27832999999987</c:v>
                </c:pt>
                <c:pt idx="14376">
                  <c:v>285.2981759999999</c:v>
                </c:pt>
                <c:pt idx="14377">
                  <c:v>285.31802099999999</c:v>
                </c:pt>
                <c:pt idx="14378">
                  <c:v>285.33786700000002</c:v>
                </c:pt>
                <c:pt idx="14379">
                  <c:v>285.35771199999999</c:v>
                </c:pt>
                <c:pt idx="14380">
                  <c:v>285.37755799999996</c:v>
                </c:pt>
                <c:pt idx="14381">
                  <c:v>285.397403</c:v>
                </c:pt>
                <c:pt idx="14382">
                  <c:v>285.41724900000003</c:v>
                </c:pt>
                <c:pt idx="14383">
                  <c:v>285.43709399999995</c:v>
                </c:pt>
                <c:pt idx="14384">
                  <c:v>285.45693899999986</c:v>
                </c:pt>
                <c:pt idx="14385">
                  <c:v>285.47678499999995</c:v>
                </c:pt>
                <c:pt idx="14386">
                  <c:v>285.49662999999987</c:v>
                </c:pt>
                <c:pt idx="14387">
                  <c:v>285.51647599999995</c:v>
                </c:pt>
                <c:pt idx="14388">
                  <c:v>285.53632099999993</c:v>
                </c:pt>
                <c:pt idx="14389">
                  <c:v>285.55616699999996</c:v>
                </c:pt>
                <c:pt idx="14390">
                  <c:v>285.57601199999993</c:v>
                </c:pt>
                <c:pt idx="14391">
                  <c:v>285.59585799999996</c:v>
                </c:pt>
                <c:pt idx="14392">
                  <c:v>285.615703</c:v>
                </c:pt>
                <c:pt idx="14393">
                  <c:v>285.63554900000003</c:v>
                </c:pt>
                <c:pt idx="14394">
                  <c:v>285.655394</c:v>
                </c:pt>
                <c:pt idx="14395">
                  <c:v>285.67523899999992</c:v>
                </c:pt>
                <c:pt idx="14396">
                  <c:v>285.69508500000001</c:v>
                </c:pt>
                <c:pt idx="14397">
                  <c:v>285.71492999999992</c:v>
                </c:pt>
                <c:pt idx="14398">
                  <c:v>285.73477599999995</c:v>
                </c:pt>
                <c:pt idx="14399">
                  <c:v>285.75462100000004</c:v>
                </c:pt>
              </c:numCache>
            </c:numRef>
          </c:xVal>
          <c:yVal>
            <c:numRef>
              <c:f>Sheet1!$B$2:$B$144001</c:f>
              <c:numCache>
                <c:formatCode>General</c:formatCode>
                <c:ptCount val="144000"/>
                <c:pt idx="0">
                  <c:v>0</c:v>
                </c:pt>
                <c:pt idx="1">
                  <c:v>-7530</c:v>
                </c:pt>
                <c:pt idx="2">
                  <c:v>-15060</c:v>
                </c:pt>
                <c:pt idx="3">
                  <c:v>-22590</c:v>
                </c:pt>
                <c:pt idx="4">
                  <c:v>-30120</c:v>
                </c:pt>
                <c:pt idx="5">
                  <c:v>-37650</c:v>
                </c:pt>
                <c:pt idx="6">
                  <c:v>-45180</c:v>
                </c:pt>
                <c:pt idx="7">
                  <c:v>-52710</c:v>
                </c:pt>
                <c:pt idx="8">
                  <c:v>-60240</c:v>
                </c:pt>
                <c:pt idx="9">
                  <c:v>-67770</c:v>
                </c:pt>
                <c:pt idx="10">
                  <c:v>-75300</c:v>
                </c:pt>
                <c:pt idx="11">
                  <c:v>-82830</c:v>
                </c:pt>
                <c:pt idx="12">
                  <c:v>-90360</c:v>
                </c:pt>
                <c:pt idx="13">
                  <c:v>-97890</c:v>
                </c:pt>
                <c:pt idx="14">
                  <c:v>-105420</c:v>
                </c:pt>
                <c:pt idx="15">
                  <c:v>-112950</c:v>
                </c:pt>
                <c:pt idx="16">
                  <c:v>-120480</c:v>
                </c:pt>
                <c:pt idx="17">
                  <c:v>-128010</c:v>
                </c:pt>
                <c:pt idx="18">
                  <c:v>-135540</c:v>
                </c:pt>
                <c:pt idx="19">
                  <c:v>-143070</c:v>
                </c:pt>
                <c:pt idx="20">
                  <c:v>-150600</c:v>
                </c:pt>
                <c:pt idx="21">
                  <c:v>-158130</c:v>
                </c:pt>
                <c:pt idx="22">
                  <c:v>-165660</c:v>
                </c:pt>
                <c:pt idx="23">
                  <c:v>-173190</c:v>
                </c:pt>
                <c:pt idx="24">
                  <c:v>-180720</c:v>
                </c:pt>
                <c:pt idx="25">
                  <c:v>-188250</c:v>
                </c:pt>
                <c:pt idx="26">
                  <c:v>-195780</c:v>
                </c:pt>
                <c:pt idx="27">
                  <c:v>-203310</c:v>
                </c:pt>
                <c:pt idx="28">
                  <c:v>-210840</c:v>
                </c:pt>
                <c:pt idx="29">
                  <c:v>-218370</c:v>
                </c:pt>
                <c:pt idx="30">
                  <c:v>-225900</c:v>
                </c:pt>
                <c:pt idx="31">
                  <c:v>-233430</c:v>
                </c:pt>
                <c:pt idx="32">
                  <c:v>-240960</c:v>
                </c:pt>
                <c:pt idx="33">
                  <c:v>-248490</c:v>
                </c:pt>
                <c:pt idx="34">
                  <c:v>-256020</c:v>
                </c:pt>
                <c:pt idx="35">
                  <c:v>-263550</c:v>
                </c:pt>
                <c:pt idx="36">
                  <c:v>-271080</c:v>
                </c:pt>
                <c:pt idx="37">
                  <c:v>-278610</c:v>
                </c:pt>
                <c:pt idx="38">
                  <c:v>-286140</c:v>
                </c:pt>
                <c:pt idx="39">
                  <c:v>-293670</c:v>
                </c:pt>
                <c:pt idx="40">
                  <c:v>-301200</c:v>
                </c:pt>
                <c:pt idx="41">
                  <c:v>-308730</c:v>
                </c:pt>
                <c:pt idx="42">
                  <c:v>-316260</c:v>
                </c:pt>
                <c:pt idx="43">
                  <c:v>-323790</c:v>
                </c:pt>
                <c:pt idx="44">
                  <c:v>-331320</c:v>
                </c:pt>
                <c:pt idx="45">
                  <c:v>-338850</c:v>
                </c:pt>
                <c:pt idx="46">
                  <c:v>-346380</c:v>
                </c:pt>
                <c:pt idx="47">
                  <c:v>-353910</c:v>
                </c:pt>
                <c:pt idx="48">
                  <c:v>-361440</c:v>
                </c:pt>
                <c:pt idx="49">
                  <c:v>-368970</c:v>
                </c:pt>
                <c:pt idx="50">
                  <c:v>-376500</c:v>
                </c:pt>
                <c:pt idx="51">
                  <c:v>-384030</c:v>
                </c:pt>
                <c:pt idx="52">
                  <c:v>-391560</c:v>
                </c:pt>
                <c:pt idx="53">
                  <c:v>-399090</c:v>
                </c:pt>
                <c:pt idx="54">
                  <c:v>-406620</c:v>
                </c:pt>
                <c:pt idx="55">
                  <c:v>-414150</c:v>
                </c:pt>
                <c:pt idx="56">
                  <c:v>-421680</c:v>
                </c:pt>
                <c:pt idx="57">
                  <c:v>-429210</c:v>
                </c:pt>
                <c:pt idx="58">
                  <c:v>-436740</c:v>
                </c:pt>
                <c:pt idx="59">
                  <c:v>-444270</c:v>
                </c:pt>
                <c:pt idx="60">
                  <c:v>-451800</c:v>
                </c:pt>
                <c:pt idx="61">
                  <c:v>-459330</c:v>
                </c:pt>
                <c:pt idx="62">
                  <c:v>-466860</c:v>
                </c:pt>
                <c:pt idx="63">
                  <c:v>-474390</c:v>
                </c:pt>
                <c:pt idx="64">
                  <c:v>-481920</c:v>
                </c:pt>
                <c:pt idx="65">
                  <c:v>-489450</c:v>
                </c:pt>
                <c:pt idx="66">
                  <c:v>-496980</c:v>
                </c:pt>
                <c:pt idx="67">
                  <c:v>-504510</c:v>
                </c:pt>
                <c:pt idx="68">
                  <c:v>-512040</c:v>
                </c:pt>
                <c:pt idx="69">
                  <c:v>-519570</c:v>
                </c:pt>
                <c:pt idx="70">
                  <c:v>-527100</c:v>
                </c:pt>
                <c:pt idx="71">
                  <c:v>-534630</c:v>
                </c:pt>
                <c:pt idx="72">
                  <c:v>-542160</c:v>
                </c:pt>
                <c:pt idx="73">
                  <c:v>-549690</c:v>
                </c:pt>
                <c:pt idx="74">
                  <c:v>-557220</c:v>
                </c:pt>
                <c:pt idx="75">
                  <c:v>-564750</c:v>
                </c:pt>
                <c:pt idx="76">
                  <c:v>-572280</c:v>
                </c:pt>
                <c:pt idx="77">
                  <c:v>-579810</c:v>
                </c:pt>
                <c:pt idx="78">
                  <c:v>-587340</c:v>
                </c:pt>
                <c:pt idx="79">
                  <c:v>-594870</c:v>
                </c:pt>
                <c:pt idx="80">
                  <c:v>-602400</c:v>
                </c:pt>
                <c:pt idx="81">
                  <c:v>-609930</c:v>
                </c:pt>
                <c:pt idx="82">
                  <c:v>-617460</c:v>
                </c:pt>
                <c:pt idx="83">
                  <c:v>-624990</c:v>
                </c:pt>
                <c:pt idx="84">
                  <c:v>-632520</c:v>
                </c:pt>
                <c:pt idx="85">
                  <c:v>-640050</c:v>
                </c:pt>
                <c:pt idx="86">
                  <c:v>-647580</c:v>
                </c:pt>
                <c:pt idx="87">
                  <c:v>-655110</c:v>
                </c:pt>
                <c:pt idx="88">
                  <c:v>-662640</c:v>
                </c:pt>
                <c:pt idx="89">
                  <c:v>-670170</c:v>
                </c:pt>
                <c:pt idx="90">
                  <c:v>-677700</c:v>
                </c:pt>
                <c:pt idx="91">
                  <c:v>-685230</c:v>
                </c:pt>
                <c:pt idx="92">
                  <c:v>-692760</c:v>
                </c:pt>
                <c:pt idx="93">
                  <c:v>-700290</c:v>
                </c:pt>
                <c:pt idx="94">
                  <c:v>-707820</c:v>
                </c:pt>
                <c:pt idx="95">
                  <c:v>-715350</c:v>
                </c:pt>
                <c:pt idx="96">
                  <c:v>-722880</c:v>
                </c:pt>
                <c:pt idx="97">
                  <c:v>-730410</c:v>
                </c:pt>
                <c:pt idx="98">
                  <c:v>-737940</c:v>
                </c:pt>
                <c:pt idx="99">
                  <c:v>-745470</c:v>
                </c:pt>
                <c:pt idx="100">
                  <c:v>-753000.00000100001</c:v>
                </c:pt>
                <c:pt idx="101">
                  <c:v>-760530.00000100001</c:v>
                </c:pt>
                <c:pt idx="102">
                  <c:v>-768060.00000100001</c:v>
                </c:pt>
                <c:pt idx="103">
                  <c:v>-775590.00000100001</c:v>
                </c:pt>
                <c:pt idx="104">
                  <c:v>-783120.00000100001</c:v>
                </c:pt>
                <c:pt idx="105">
                  <c:v>-790650.00000100001</c:v>
                </c:pt>
                <c:pt idx="106">
                  <c:v>-798180.00000100001</c:v>
                </c:pt>
                <c:pt idx="107">
                  <c:v>-805710.00000100001</c:v>
                </c:pt>
                <c:pt idx="108">
                  <c:v>-813240.00000100001</c:v>
                </c:pt>
                <c:pt idx="109">
                  <c:v>-820770.00000100001</c:v>
                </c:pt>
                <c:pt idx="110">
                  <c:v>-828300.00000100001</c:v>
                </c:pt>
                <c:pt idx="111">
                  <c:v>-835830.00000100001</c:v>
                </c:pt>
                <c:pt idx="112">
                  <c:v>-843360.00000100001</c:v>
                </c:pt>
                <c:pt idx="113">
                  <c:v>-850890.00000100001</c:v>
                </c:pt>
                <c:pt idx="114">
                  <c:v>-858420.00000100001</c:v>
                </c:pt>
                <c:pt idx="115">
                  <c:v>-865950.00000100001</c:v>
                </c:pt>
                <c:pt idx="116">
                  <c:v>-873480.00000100001</c:v>
                </c:pt>
                <c:pt idx="117">
                  <c:v>-881010.00000100001</c:v>
                </c:pt>
                <c:pt idx="118">
                  <c:v>-888540.00000100001</c:v>
                </c:pt>
                <c:pt idx="119">
                  <c:v>-896070.00000100001</c:v>
                </c:pt>
                <c:pt idx="120">
                  <c:v>-903600.00000100001</c:v>
                </c:pt>
                <c:pt idx="121">
                  <c:v>-911130.00000100001</c:v>
                </c:pt>
                <c:pt idx="122">
                  <c:v>-918660.00000100001</c:v>
                </c:pt>
                <c:pt idx="123">
                  <c:v>-926190.00000100001</c:v>
                </c:pt>
                <c:pt idx="124">
                  <c:v>-933720.00000100001</c:v>
                </c:pt>
                <c:pt idx="125">
                  <c:v>-941250.00000100001</c:v>
                </c:pt>
                <c:pt idx="126">
                  <c:v>-948780.00000100001</c:v>
                </c:pt>
                <c:pt idx="127">
                  <c:v>-956310.00000100001</c:v>
                </c:pt>
                <c:pt idx="128">
                  <c:v>-963840.00000100001</c:v>
                </c:pt>
                <c:pt idx="129">
                  <c:v>-971370.00000100001</c:v>
                </c:pt>
                <c:pt idx="130">
                  <c:v>-978900.00000100001</c:v>
                </c:pt>
                <c:pt idx="131">
                  <c:v>-986430.00000100001</c:v>
                </c:pt>
                <c:pt idx="132">
                  <c:v>-993960.00000100001</c:v>
                </c:pt>
                <c:pt idx="133">
                  <c:v>-1001490.000001</c:v>
                </c:pt>
                <c:pt idx="134">
                  <c:v>-1009020.000001</c:v>
                </c:pt>
                <c:pt idx="135">
                  <c:v>-1016550.000001</c:v>
                </c:pt>
                <c:pt idx="136">
                  <c:v>-1024080.000002</c:v>
                </c:pt>
                <c:pt idx="137">
                  <c:v>-1031610.000002</c:v>
                </c:pt>
                <c:pt idx="138">
                  <c:v>-1039140.000002</c:v>
                </c:pt>
                <c:pt idx="139">
                  <c:v>-1046670.000002</c:v>
                </c:pt>
                <c:pt idx="140">
                  <c:v>-1054200.000002</c:v>
                </c:pt>
                <c:pt idx="141">
                  <c:v>-1061730.000002</c:v>
                </c:pt>
                <c:pt idx="142">
                  <c:v>-1069260.000002</c:v>
                </c:pt>
                <c:pt idx="143">
                  <c:v>-1076790.000002</c:v>
                </c:pt>
                <c:pt idx="144">
                  <c:v>-1084320.000002</c:v>
                </c:pt>
                <c:pt idx="145">
                  <c:v>-1091850.000002</c:v>
                </c:pt>
                <c:pt idx="146">
                  <c:v>-1099380.000002</c:v>
                </c:pt>
                <c:pt idx="147">
                  <c:v>-1106910.000002</c:v>
                </c:pt>
                <c:pt idx="148">
                  <c:v>-1114440.000002</c:v>
                </c:pt>
                <c:pt idx="149">
                  <c:v>-1121970.000002</c:v>
                </c:pt>
                <c:pt idx="150">
                  <c:v>-1129500.000002</c:v>
                </c:pt>
                <c:pt idx="151">
                  <c:v>-1137030.000002</c:v>
                </c:pt>
                <c:pt idx="152">
                  <c:v>-1144560.000002</c:v>
                </c:pt>
                <c:pt idx="153">
                  <c:v>-1152090.000002</c:v>
                </c:pt>
                <c:pt idx="154">
                  <c:v>-1159620.000002</c:v>
                </c:pt>
                <c:pt idx="155">
                  <c:v>-1167150.000002</c:v>
                </c:pt>
                <c:pt idx="156">
                  <c:v>-1174680.000002</c:v>
                </c:pt>
                <c:pt idx="157">
                  <c:v>-1182210.000002</c:v>
                </c:pt>
                <c:pt idx="158">
                  <c:v>-1189740.000002</c:v>
                </c:pt>
                <c:pt idx="159">
                  <c:v>-1197270.000002</c:v>
                </c:pt>
                <c:pt idx="160">
                  <c:v>-1204800.000002</c:v>
                </c:pt>
                <c:pt idx="161">
                  <c:v>-1212330.000002</c:v>
                </c:pt>
                <c:pt idx="162">
                  <c:v>-1219860.000002</c:v>
                </c:pt>
                <c:pt idx="163">
                  <c:v>-1227390.000002</c:v>
                </c:pt>
                <c:pt idx="164">
                  <c:v>-1234920.000002</c:v>
                </c:pt>
                <c:pt idx="165">
                  <c:v>-1242450.000002</c:v>
                </c:pt>
                <c:pt idx="166">
                  <c:v>-1249980.000002</c:v>
                </c:pt>
                <c:pt idx="167">
                  <c:v>-1257510.000002</c:v>
                </c:pt>
                <c:pt idx="168">
                  <c:v>-1265040.000002</c:v>
                </c:pt>
                <c:pt idx="169">
                  <c:v>-1272570.000002</c:v>
                </c:pt>
                <c:pt idx="170">
                  <c:v>-1280100.000002</c:v>
                </c:pt>
                <c:pt idx="171">
                  <c:v>-1287630.000002</c:v>
                </c:pt>
                <c:pt idx="172">
                  <c:v>-1295160.000003</c:v>
                </c:pt>
                <c:pt idx="173">
                  <c:v>-1302690.000003</c:v>
                </c:pt>
                <c:pt idx="174">
                  <c:v>-1310220.000003</c:v>
                </c:pt>
                <c:pt idx="175">
                  <c:v>-1317750.000003</c:v>
                </c:pt>
                <c:pt idx="176">
                  <c:v>-1325280.000003</c:v>
                </c:pt>
                <c:pt idx="177">
                  <c:v>-1332810.000003</c:v>
                </c:pt>
                <c:pt idx="178">
                  <c:v>-1340340.000003</c:v>
                </c:pt>
                <c:pt idx="179">
                  <c:v>-1347870.000003</c:v>
                </c:pt>
                <c:pt idx="180">
                  <c:v>-1355400.000003</c:v>
                </c:pt>
                <c:pt idx="181">
                  <c:v>-1362930.000003</c:v>
                </c:pt>
                <c:pt idx="182">
                  <c:v>-1370460.000003</c:v>
                </c:pt>
                <c:pt idx="183">
                  <c:v>-1377990.000003</c:v>
                </c:pt>
                <c:pt idx="184">
                  <c:v>-1385520.000003</c:v>
                </c:pt>
                <c:pt idx="185">
                  <c:v>-1393050.000003</c:v>
                </c:pt>
                <c:pt idx="186">
                  <c:v>-1400580.000003</c:v>
                </c:pt>
                <c:pt idx="187">
                  <c:v>-1408110.000003</c:v>
                </c:pt>
                <c:pt idx="188">
                  <c:v>-1415640.000003</c:v>
                </c:pt>
                <c:pt idx="189">
                  <c:v>-1423170.000003</c:v>
                </c:pt>
                <c:pt idx="190">
                  <c:v>-1430700.000003</c:v>
                </c:pt>
                <c:pt idx="191">
                  <c:v>-1438230.000003</c:v>
                </c:pt>
                <c:pt idx="192">
                  <c:v>-1445760.000003</c:v>
                </c:pt>
                <c:pt idx="193">
                  <c:v>-1453290.000003</c:v>
                </c:pt>
                <c:pt idx="194">
                  <c:v>-1460820.000003</c:v>
                </c:pt>
                <c:pt idx="195">
                  <c:v>-1468350.000003</c:v>
                </c:pt>
                <c:pt idx="196">
                  <c:v>-1475880.000003</c:v>
                </c:pt>
                <c:pt idx="197">
                  <c:v>-1483410.000003</c:v>
                </c:pt>
                <c:pt idx="198">
                  <c:v>-1490940.000003</c:v>
                </c:pt>
                <c:pt idx="199">
                  <c:v>-1498470.000003</c:v>
                </c:pt>
                <c:pt idx="200">
                  <c:v>-1506000.000003</c:v>
                </c:pt>
                <c:pt idx="201">
                  <c:v>-1513530.000003</c:v>
                </c:pt>
                <c:pt idx="202">
                  <c:v>-1521060.000003</c:v>
                </c:pt>
                <c:pt idx="203">
                  <c:v>-1528590.000003</c:v>
                </c:pt>
                <c:pt idx="204">
                  <c:v>-1536120.000003</c:v>
                </c:pt>
                <c:pt idx="205">
                  <c:v>-1543650.000003</c:v>
                </c:pt>
                <c:pt idx="206">
                  <c:v>-1551180.000003</c:v>
                </c:pt>
                <c:pt idx="207">
                  <c:v>-1558710.000003</c:v>
                </c:pt>
                <c:pt idx="208">
                  <c:v>-1566240.000004</c:v>
                </c:pt>
                <c:pt idx="209">
                  <c:v>-1573770.000004</c:v>
                </c:pt>
                <c:pt idx="210">
                  <c:v>-1581300.000004</c:v>
                </c:pt>
                <c:pt idx="211">
                  <c:v>-1588830.000004</c:v>
                </c:pt>
                <c:pt idx="212">
                  <c:v>-1596360.000004</c:v>
                </c:pt>
                <c:pt idx="213">
                  <c:v>-1603890.000004</c:v>
                </c:pt>
                <c:pt idx="214">
                  <c:v>-1611420.000004</c:v>
                </c:pt>
                <c:pt idx="215">
                  <c:v>-1618950.000004</c:v>
                </c:pt>
                <c:pt idx="216">
                  <c:v>-1626480.000004</c:v>
                </c:pt>
                <c:pt idx="217">
                  <c:v>-1634010.000004</c:v>
                </c:pt>
                <c:pt idx="218">
                  <c:v>-1641540.000004</c:v>
                </c:pt>
                <c:pt idx="219">
                  <c:v>-1649070.000004</c:v>
                </c:pt>
                <c:pt idx="220">
                  <c:v>-1656600.000004</c:v>
                </c:pt>
                <c:pt idx="221">
                  <c:v>-1664130.000004</c:v>
                </c:pt>
                <c:pt idx="222">
                  <c:v>-1671660.000004</c:v>
                </c:pt>
                <c:pt idx="223">
                  <c:v>-1679190.000004</c:v>
                </c:pt>
                <c:pt idx="224">
                  <c:v>-1686720.000004</c:v>
                </c:pt>
                <c:pt idx="225">
                  <c:v>-1694250.000004</c:v>
                </c:pt>
                <c:pt idx="226">
                  <c:v>-1701780.000004</c:v>
                </c:pt>
                <c:pt idx="227">
                  <c:v>-1709310.000004</c:v>
                </c:pt>
                <c:pt idx="228">
                  <c:v>-1716840.000004</c:v>
                </c:pt>
                <c:pt idx="229">
                  <c:v>-1724370.000004</c:v>
                </c:pt>
                <c:pt idx="230">
                  <c:v>-1731900.000004</c:v>
                </c:pt>
                <c:pt idx="231">
                  <c:v>-1739430.000004</c:v>
                </c:pt>
                <c:pt idx="232">
                  <c:v>-1746960.000004</c:v>
                </c:pt>
                <c:pt idx="233">
                  <c:v>-1754490.000004</c:v>
                </c:pt>
                <c:pt idx="234">
                  <c:v>-1762020.000004</c:v>
                </c:pt>
                <c:pt idx="235">
                  <c:v>-1769550.000004</c:v>
                </c:pt>
                <c:pt idx="236">
                  <c:v>-1777080.000004</c:v>
                </c:pt>
                <c:pt idx="237">
                  <c:v>-1784610.000004</c:v>
                </c:pt>
                <c:pt idx="238">
                  <c:v>-1792140.000004</c:v>
                </c:pt>
                <c:pt idx="239">
                  <c:v>-1799670.000004</c:v>
                </c:pt>
                <c:pt idx="240">
                  <c:v>-1807200.000004</c:v>
                </c:pt>
                <c:pt idx="241">
                  <c:v>-1814730.000004</c:v>
                </c:pt>
                <c:pt idx="242">
                  <c:v>-1822260.000004</c:v>
                </c:pt>
                <c:pt idx="243">
                  <c:v>-1829790.000005</c:v>
                </c:pt>
                <c:pt idx="244">
                  <c:v>-1837320.000005</c:v>
                </c:pt>
                <c:pt idx="245">
                  <c:v>-1844850.000005</c:v>
                </c:pt>
                <c:pt idx="246">
                  <c:v>-1852380.000005</c:v>
                </c:pt>
                <c:pt idx="247">
                  <c:v>-1859910.000005</c:v>
                </c:pt>
                <c:pt idx="248">
                  <c:v>-1867440.000005</c:v>
                </c:pt>
                <c:pt idx="249">
                  <c:v>-1874970.000005</c:v>
                </c:pt>
                <c:pt idx="250">
                  <c:v>-1882500.000005</c:v>
                </c:pt>
                <c:pt idx="251">
                  <c:v>-1890030.000005</c:v>
                </c:pt>
                <c:pt idx="252">
                  <c:v>-1897560.000005</c:v>
                </c:pt>
                <c:pt idx="253">
                  <c:v>-1905090.000005</c:v>
                </c:pt>
                <c:pt idx="254">
                  <c:v>-1912620.000005</c:v>
                </c:pt>
                <c:pt idx="255">
                  <c:v>-1920150.000005</c:v>
                </c:pt>
                <c:pt idx="256">
                  <c:v>-1927680.000005</c:v>
                </c:pt>
                <c:pt idx="257">
                  <c:v>-1935210.000005</c:v>
                </c:pt>
                <c:pt idx="258">
                  <c:v>-1942740.000005</c:v>
                </c:pt>
                <c:pt idx="259">
                  <c:v>-1950270.000005</c:v>
                </c:pt>
                <c:pt idx="260">
                  <c:v>-1957800.000005</c:v>
                </c:pt>
                <c:pt idx="261">
                  <c:v>-1965330.000005</c:v>
                </c:pt>
                <c:pt idx="262">
                  <c:v>-1972860.000005</c:v>
                </c:pt>
                <c:pt idx="263">
                  <c:v>-1980390.000005</c:v>
                </c:pt>
                <c:pt idx="264">
                  <c:v>-1987920.000005</c:v>
                </c:pt>
                <c:pt idx="265">
                  <c:v>-1995450.000005</c:v>
                </c:pt>
                <c:pt idx="266">
                  <c:v>-2002980.000005</c:v>
                </c:pt>
                <c:pt idx="267">
                  <c:v>-2010510.000005</c:v>
                </c:pt>
                <c:pt idx="268">
                  <c:v>-2018040.000005</c:v>
                </c:pt>
                <c:pt idx="269">
                  <c:v>-2025570.000005</c:v>
                </c:pt>
                <c:pt idx="270">
                  <c:v>-2033100.000005</c:v>
                </c:pt>
                <c:pt idx="271">
                  <c:v>-2040630.000005</c:v>
                </c:pt>
                <c:pt idx="272">
                  <c:v>-2048160.000005</c:v>
                </c:pt>
                <c:pt idx="273">
                  <c:v>-2055690.000005</c:v>
                </c:pt>
                <c:pt idx="274">
                  <c:v>-2063220.000005</c:v>
                </c:pt>
                <c:pt idx="275">
                  <c:v>-2070750.000005</c:v>
                </c:pt>
                <c:pt idx="276">
                  <c:v>-2078280.000005</c:v>
                </c:pt>
                <c:pt idx="277">
                  <c:v>-2085810.000005</c:v>
                </c:pt>
                <c:pt idx="278">
                  <c:v>-2093340.000005</c:v>
                </c:pt>
                <c:pt idx="279">
                  <c:v>-2100870.0000049998</c:v>
                </c:pt>
                <c:pt idx="280">
                  <c:v>-2108400.0000049998</c:v>
                </c:pt>
                <c:pt idx="281">
                  <c:v>-2115930.0000049998</c:v>
                </c:pt>
                <c:pt idx="282">
                  <c:v>-2123460.0000049998</c:v>
                </c:pt>
                <c:pt idx="283">
                  <c:v>-2130990.0000049998</c:v>
                </c:pt>
                <c:pt idx="284">
                  <c:v>-2138520.0000049998</c:v>
                </c:pt>
                <c:pt idx="285">
                  <c:v>-2146050.0000049998</c:v>
                </c:pt>
                <c:pt idx="286">
                  <c:v>-2153580.0000049998</c:v>
                </c:pt>
                <c:pt idx="287">
                  <c:v>-2161110.0000049998</c:v>
                </c:pt>
                <c:pt idx="288">
                  <c:v>-2168640.000004</c:v>
                </c:pt>
                <c:pt idx="289">
                  <c:v>-2176170.000004</c:v>
                </c:pt>
                <c:pt idx="290">
                  <c:v>-2183700.000004</c:v>
                </c:pt>
                <c:pt idx="291">
                  <c:v>-2191230.000004</c:v>
                </c:pt>
                <c:pt idx="292">
                  <c:v>-2198760.000004</c:v>
                </c:pt>
                <c:pt idx="293">
                  <c:v>-2206290.000004</c:v>
                </c:pt>
                <c:pt idx="294">
                  <c:v>-2213820.000004</c:v>
                </c:pt>
                <c:pt idx="295">
                  <c:v>-2221350.000004</c:v>
                </c:pt>
                <c:pt idx="296">
                  <c:v>-2228880.000004</c:v>
                </c:pt>
                <c:pt idx="297">
                  <c:v>-2236410.0000029998</c:v>
                </c:pt>
                <c:pt idx="298">
                  <c:v>-2243940.0000029998</c:v>
                </c:pt>
                <c:pt idx="299">
                  <c:v>-2251470.0000029998</c:v>
                </c:pt>
                <c:pt idx="300">
                  <c:v>-2259000.0000029998</c:v>
                </c:pt>
                <c:pt idx="301">
                  <c:v>-2266530.0000029998</c:v>
                </c:pt>
                <c:pt idx="302">
                  <c:v>-2274060.0000029998</c:v>
                </c:pt>
                <c:pt idx="303">
                  <c:v>-2281590.0000029998</c:v>
                </c:pt>
                <c:pt idx="304">
                  <c:v>-2289120.0000029998</c:v>
                </c:pt>
                <c:pt idx="305">
                  <c:v>-2296650.0000029998</c:v>
                </c:pt>
                <c:pt idx="306">
                  <c:v>-2304180.000002</c:v>
                </c:pt>
                <c:pt idx="307">
                  <c:v>-2311710.000002</c:v>
                </c:pt>
                <c:pt idx="308">
                  <c:v>-2319240.000002</c:v>
                </c:pt>
                <c:pt idx="309">
                  <c:v>-2326770.000002</c:v>
                </c:pt>
                <c:pt idx="310">
                  <c:v>-2334300.000002</c:v>
                </c:pt>
                <c:pt idx="311">
                  <c:v>-2341830.000002</c:v>
                </c:pt>
                <c:pt idx="312">
                  <c:v>-2349360.000002</c:v>
                </c:pt>
                <c:pt idx="313">
                  <c:v>-2356890.000002</c:v>
                </c:pt>
                <c:pt idx="314">
                  <c:v>-2364420.000002</c:v>
                </c:pt>
                <c:pt idx="315">
                  <c:v>-2371950.0000009998</c:v>
                </c:pt>
                <c:pt idx="316">
                  <c:v>-2379480.0000009998</c:v>
                </c:pt>
                <c:pt idx="317">
                  <c:v>-2387010.0000009998</c:v>
                </c:pt>
                <c:pt idx="318">
                  <c:v>-2394540.0000009998</c:v>
                </c:pt>
                <c:pt idx="319">
                  <c:v>-2402070.0000009998</c:v>
                </c:pt>
                <c:pt idx="320">
                  <c:v>-2409600.0000009998</c:v>
                </c:pt>
                <c:pt idx="321">
                  <c:v>-2417130.0000009998</c:v>
                </c:pt>
                <c:pt idx="322">
                  <c:v>-2424660.0000009998</c:v>
                </c:pt>
                <c:pt idx="323">
                  <c:v>-2432190.0000009998</c:v>
                </c:pt>
                <c:pt idx="324">
                  <c:v>-2439720</c:v>
                </c:pt>
                <c:pt idx="325">
                  <c:v>-2447250</c:v>
                </c:pt>
                <c:pt idx="326">
                  <c:v>-2454780</c:v>
                </c:pt>
                <c:pt idx="327">
                  <c:v>-2462310</c:v>
                </c:pt>
                <c:pt idx="328">
                  <c:v>-2469840</c:v>
                </c:pt>
                <c:pt idx="329">
                  <c:v>-2477370</c:v>
                </c:pt>
                <c:pt idx="330">
                  <c:v>-2484900</c:v>
                </c:pt>
                <c:pt idx="331">
                  <c:v>-2492430</c:v>
                </c:pt>
                <c:pt idx="332">
                  <c:v>-2499960</c:v>
                </c:pt>
                <c:pt idx="333">
                  <c:v>-2507489.9999989998</c:v>
                </c:pt>
                <c:pt idx="334">
                  <c:v>-2515019.9999989998</c:v>
                </c:pt>
                <c:pt idx="335">
                  <c:v>-2522549.9999989998</c:v>
                </c:pt>
                <c:pt idx="336">
                  <c:v>-2530079.9999989998</c:v>
                </c:pt>
                <c:pt idx="337">
                  <c:v>-2537609.9999989998</c:v>
                </c:pt>
                <c:pt idx="338">
                  <c:v>-2545139.9999989998</c:v>
                </c:pt>
                <c:pt idx="339">
                  <c:v>-2552669.9999989998</c:v>
                </c:pt>
                <c:pt idx="340">
                  <c:v>-2560199.9999989998</c:v>
                </c:pt>
                <c:pt idx="341">
                  <c:v>-2567729.9999989998</c:v>
                </c:pt>
                <c:pt idx="342">
                  <c:v>-2575259.999998</c:v>
                </c:pt>
                <c:pt idx="343">
                  <c:v>-2582789.999998</c:v>
                </c:pt>
                <c:pt idx="344">
                  <c:v>-2590319.999998</c:v>
                </c:pt>
                <c:pt idx="345">
                  <c:v>-2597849.999998</c:v>
                </c:pt>
                <c:pt idx="346">
                  <c:v>-2605379.999998</c:v>
                </c:pt>
                <c:pt idx="347">
                  <c:v>-2612909.999998</c:v>
                </c:pt>
                <c:pt idx="348">
                  <c:v>-2620439.999998</c:v>
                </c:pt>
                <c:pt idx="349">
                  <c:v>-2627969.999998</c:v>
                </c:pt>
                <c:pt idx="350">
                  <c:v>-2635499.999998</c:v>
                </c:pt>
                <c:pt idx="351">
                  <c:v>-2643029.9999969997</c:v>
                </c:pt>
                <c:pt idx="352">
                  <c:v>-2650559.9999969997</c:v>
                </c:pt>
                <c:pt idx="353">
                  <c:v>-2658089.9999969997</c:v>
                </c:pt>
                <c:pt idx="354">
                  <c:v>-2665619.9999969997</c:v>
                </c:pt>
                <c:pt idx="355">
                  <c:v>-2673149.9999969997</c:v>
                </c:pt>
                <c:pt idx="356">
                  <c:v>-2680679.9999969997</c:v>
                </c:pt>
                <c:pt idx="357">
                  <c:v>-2688209.9999969997</c:v>
                </c:pt>
                <c:pt idx="358">
                  <c:v>-2695739.9999969997</c:v>
                </c:pt>
                <c:pt idx="359">
                  <c:v>-2703269.999996</c:v>
                </c:pt>
                <c:pt idx="360">
                  <c:v>-2710799.999996</c:v>
                </c:pt>
                <c:pt idx="361">
                  <c:v>-2718329.999996</c:v>
                </c:pt>
                <c:pt idx="362">
                  <c:v>-2725859.999996</c:v>
                </c:pt>
                <c:pt idx="363">
                  <c:v>-2733389.999996</c:v>
                </c:pt>
                <c:pt idx="364">
                  <c:v>-2740919.999996</c:v>
                </c:pt>
                <c:pt idx="365">
                  <c:v>-2748449.999996</c:v>
                </c:pt>
                <c:pt idx="366">
                  <c:v>-2755979.999996</c:v>
                </c:pt>
                <c:pt idx="367">
                  <c:v>-2763509.999996</c:v>
                </c:pt>
                <c:pt idx="368">
                  <c:v>-2771039.9999949997</c:v>
                </c:pt>
                <c:pt idx="369">
                  <c:v>-2778569.9999949997</c:v>
                </c:pt>
                <c:pt idx="370">
                  <c:v>-2786099.9999949997</c:v>
                </c:pt>
                <c:pt idx="371">
                  <c:v>-2793629.9999949997</c:v>
                </c:pt>
                <c:pt idx="372">
                  <c:v>-2801159.9999949997</c:v>
                </c:pt>
                <c:pt idx="373">
                  <c:v>-2808689.9999949997</c:v>
                </c:pt>
                <c:pt idx="374">
                  <c:v>-2816219.9999949997</c:v>
                </c:pt>
                <c:pt idx="375">
                  <c:v>-2823749.9999949997</c:v>
                </c:pt>
                <c:pt idx="376">
                  <c:v>-2831279.9999949997</c:v>
                </c:pt>
                <c:pt idx="377">
                  <c:v>-2838809.999994</c:v>
                </c:pt>
                <c:pt idx="378">
                  <c:v>-2846339.999994</c:v>
                </c:pt>
                <c:pt idx="379">
                  <c:v>-2853869.999994</c:v>
                </c:pt>
                <c:pt idx="380">
                  <c:v>-2861399.999994</c:v>
                </c:pt>
                <c:pt idx="381">
                  <c:v>-2868929.999994</c:v>
                </c:pt>
                <c:pt idx="382">
                  <c:v>-2876459.999994</c:v>
                </c:pt>
                <c:pt idx="383">
                  <c:v>-2883989.999994</c:v>
                </c:pt>
                <c:pt idx="384">
                  <c:v>-2891519.999994</c:v>
                </c:pt>
                <c:pt idx="385">
                  <c:v>-2899049.999994</c:v>
                </c:pt>
                <c:pt idx="386">
                  <c:v>-2906579.9999929997</c:v>
                </c:pt>
                <c:pt idx="387">
                  <c:v>-2914109.9999929997</c:v>
                </c:pt>
                <c:pt idx="388">
                  <c:v>-2921639.9999929997</c:v>
                </c:pt>
                <c:pt idx="389">
                  <c:v>-2929169.9999929997</c:v>
                </c:pt>
                <c:pt idx="390">
                  <c:v>-2936699.9999929997</c:v>
                </c:pt>
                <c:pt idx="391">
                  <c:v>-2944229.9999929997</c:v>
                </c:pt>
                <c:pt idx="392">
                  <c:v>-2951759.9999929997</c:v>
                </c:pt>
                <c:pt idx="393">
                  <c:v>-2959289.9999929997</c:v>
                </c:pt>
                <c:pt idx="394">
                  <c:v>-2966819.9999929997</c:v>
                </c:pt>
                <c:pt idx="395">
                  <c:v>-2974349.9999919995</c:v>
                </c:pt>
                <c:pt idx="396">
                  <c:v>-2981879.9999919995</c:v>
                </c:pt>
                <c:pt idx="397">
                  <c:v>-2989409.9999919995</c:v>
                </c:pt>
                <c:pt idx="398">
                  <c:v>-2996939.9999919995</c:v>
                </c:pt>
                <c:pt idx="399">
                  <c:v>-3004469.9999919995</c:v>
                </c:pt>
                <c:pt idx="400">
                  <c:v>-3011999.9999919995</c:v>
                </c:pt>
                <c:pt idx="401">
                  <c:v>-3019529.9999919995</c:v>
                </c:pt>
                <c:pt idx="402">
                  <c:v>-3027059.9999919995</c:v>
                </c:pt>
                <c:pt idx="403">
                  <c:v>-3034589.9999919995</c:v>
                </c:pt>
                <c:pt idx="404">
                  <c:v>-3042119.9999909997</c:v>
                </c:pt>
                <c:pt idx="405">
                  <c:v>-3049649.9999909997</c:v>
                </c:pt>
                <c:pt idx="406">
                  <c:v>-3057179.9999909997</c:v>
                </c:pt>
                <c:pt idx="407">
                  <c:v>-3064709.9999909997</c:v>
                </c:pt>
                <c:pt idx="408">
                  <c:v>-3072239.9999909997</c:v>
                </c:pt>
                <c:pt idx="409">
                  <c:v>-3079769.9999909997</c:v>
                </c:pt>
                <c:pt idx="410">
                  <c:v>-3087299.9999909997</c:v>
                </c:pt>
                <c:pt idx="411">
                  <c:v>-3094829.9999909997</c:v>
                </c:pt>
                <c:pt idx="412">
                  <c:v>-3102359.9999909997</c:v>
                </c:pt>
                <c:pt idx="413">
                  <c:v>-3109889.9999899995</c:v>
                </c:pt>
                <c:pt idx="414">
                  <c:v>-3117419.9999899995</c:v>
                </c:pt>
                <c:pt idx="415">
                  <c:v>-3124949.9999899995</c:v>
                </c:pt>
                <c:pt idx="416">
                  <c:v>-3132479.9999899995</c:v>
                </c:pt>
                <c:pt idx="417">
                  <c:v>-3140009.9999899995</c:v>
                </c:pt>
                <c:pt idx="418">
                  <c:v>-3147539.9999899995</c:v>
                </c:pt>
                <c:pt idx="419">
                  <c:v>-3155069.9999899995</c:v>
                </c:pt>
                <c:pt idx="420">
                  <c:v>-3162599.9999899995</c:v>
                </c:pt>
                <c:pt idx="421">
                  <c:v>-3170129.9999899995</c:v>
                </c:pt>
                <c:pt idx="422">
                  <c:v>-3177659.9999889997</c:v>
                </c:pt>
                <c:pt idx="423">
                  <c:v>-3185189.9999889997</c:v>
                </c:pt>
                <c:pt idx="424">
                  <c:v>-3192719.9999889997</c:v>
                </c:pt>
                <c:pt idx="425">
                  <c:v>-3200249.9999889997</c:v>
                </c:pt>
                <c:pt idx="426">
                  <c:v>-3207779.9999889997</c:v>
                </c:pt>
                <c:pt idx="427">
                  <c:v>-3215309.9999889997</c:v>
                </c:pt>
                <c:pt idx="428">
                  <c:v>-3222839.9999889997</c:v>
                </c:pt>
                <c:pt idx="429">
                  <c:v>-3230369.9999889997</c:v>
                </c:pt>
                <c:pt idx="430">
                  <c:v>-3237899.9999889997</c:v>
                </c:pt>
                <c:pt idx="431">
                  <c:v>-3245429.9999879994</c:v>
                </c:pt>
                <c:pt idx="432">
                  <c:v>-3252959.9999879994</c:v>
                </c:pt>
                <c:pt idx="433">
                  <c:v>-3260489.9999879994</c:v>
                </c:pt>
                <c:pt idx="434">
                  <c:v>-3268019.9999879994</c:v>
                </c:pt>
                <c:pt idx="435">
                  <c:v>-3275549.9999879994</c:v>
                </c:pt>
                <c:pt idx="436">
                  <c:v>-3283079.9999879994</c:v>
                </c:pt>
                <c:pt idx="437">
                  <c:v>-3290609.9999879994</c:v>
                </c:pt>
                <c:pt idx="438">
                  <c:v>-3298139.9999879994</c:v>
                </c:pt>
                <c:pt idx="439">
                  <c:v>-3305669.9999879994</c:v>
                </c:pt>
                <c:pt idx="440">
                  <c:v>-3313199.9999869997</c:v>
                </c:pt>
                <c:pt idx="441">
                  <c:v>-3320729.9999869997</c:v>
                </c:pt>
                <c:pt idx="442">
                  <c:v>-3328259.9999869997</c:v>
                </c:pt>
                <c:pt idx="443">
                  <c:v>-3335789.9999869997</c:v>
                </c:pt>
                <c:pt idx="444">
                  <c:v>-3343319.9999869997</c:v>
                </c:pt>
                <c:pt idx="445">
                  <c:v>-3350849.9999869997</c:v>
                </c:pt>
                <c:pt idx="446">
                  <c:v>-3358379.9999869997</c:v>
                </c:pt>
                <c:pt idx="447">
                  <c:v>-3365909.9999869997</c:v>
                </c:pt>
                <c:pt idx="448">
                  <c:v>-3373439.9999869997</c:v>
                </c:pt>
                <c:pt idx="449">
                  <c:v>-3380969.9999859994</c:v>
                </c:pt>
                <c:pt idx="450">
                  <c:v>-3388499.9999859994</c:v>
                </c:pt>
                <c:pt idx="451">
                  <c:v>-3396029.9999859994</c:v>
                </c:pt>
                <c:pt idx="452">
                  <c:v>-3403559.9999859994</c:v>
                </c:pt>
                <c:pt idx="453">
                  <c:v>-3411089.9999859994</c:v>
                </c:pt>
                <c:pt idx="454">
                  <c:v>-3418619.9999859994</c:v>
                </c:pt>
                <c:pt idx="455">
                  <c:v>-3426149.9999859994</c:v>
                </c:pt>
                <c:pt idx="456">
                  <c:v>-3433679.9999859994</c:v>
                </c:pt>
                <c:pt idx="457">
                  <c:v>-3441209.9999859994</c:v>
                </c:pt>
                <c:pt idx="458">
                  <c:v>-3448739.9999849997</c:v>
                </c:pt>
                <c:pt idx="459">
                  <c:v>-3456269.9999849997</c:v>
                </c:pt>
                <c:pt idx="460">
                  <c:v>-3463799.9999849997</c:v>
                </c:pt>
                <c:pt idx="461">
                  <c:v>-3471329.9999849997</c:v>
                </c:pt>
                <c:pt idx="462">
                  <c:v>-3478859.9999849997</c:v>
                </c:pt>
                <c:pt idx="463">
                  <c:v>-3486389.9999849997</c:v>
                </c:pt>
                <c:pt idx="464">
                  <c:v>-3493919.9999849997</c:v>
                </c:pt>
                <c:pt idx="465">
                  <c:v>-3501449.9999849997</c:v>
                </c:pt>
                <c:pt idx="466">
                  <c:v>-3508979.9999849997</c:v>
                </c:pt>
                <c:pt idx="467">
                  <c:v>-3516509.9999839994</c:v>
                </c:pt>
                <c:pt idx="468">
                  <c:v>-3524039.9999839994</c:v>
                </c:pt>
                <c:pt idx="469">
                  <c:v>-3531569.9999839994</c:v>
                </c:pt>
                <c:pt idx="470">
                  <c:v>-3539099.9999839994</c:v>
                </c:pt>
                <c:pt idx="471">
                  <c:v>-3546629.9999839994</c:v>
                </c:pt>
                <c:pt idx="472">
                  <c:v>-3554159.9999839994</c:v>
                </c:pt>
                <c:pt idx="473">
                  <c:v>-3561689.9999839994</c:v>
                </c:pt>
                <c:pt idx="474">
                  <c:v>-3569219.9999839994</c:v>
                </c:pt>
                <c:pt idx="475">
                  <c:v>-3576749.9999839994</c:v>
                </c:pt>
                <c:pt idx="476">
                  <c:v>-3584279.9999829996</c:v>
                </c:pt>
                <c:pt idx="477">
                  <c:v>-3591809.9999829996</c:v>
                </c:pt>
                <c:pt idx="478">
                  <c:v>-3599339.9999829996</c:v>
                </c:pt>
                <c:pt idx="479">
                  <c:v>-3606869.9999829996</c:v>
                </c:pt>
                <c:pt idx="480">
                  <c:v>-3614399.9999829996</c:v>
                </c:pt>
                <c:pt idx="481">
                  <c:v>-3621929.9999829996</c:v>
                </c:pt>
                <c:pt idx="482">
                  <c:v>-3629459.9999829996</c:v>
                </c:pt>
                <c:pt idx="483">
                  <c:v>-3636989.9999829996</c:v>
                </c:pt>
                <c:pt idx="484">
                  <c:v>-3644519.9999829996</c:v>
                </c:pt>
                <c:pt idx="485">
                  <c:v>-3652049.9999819994</c:v>
                </c:pt>
                <c:pt idx="486">
                  <c:v>-3659579.9999819994</c:v>
                </c:pt>
                <c:pt idx="487">
                  <c:v>-3667109.9999819994</c:v>
                </c:pt>
                <c:pt idx="488">
                  <c:v>-3674639.9999819994</c:v>
                </c:pt>
                <c:pt idx="489">
                  <c:v>-3682169.9999819994</c:v>
                </c:pt>
                <c:pt idx="490">
                  <c:v>-3689699.9999819994</c:v>
                </c:pt>
                <c:pt idx="491">
                  <c:v>-3697229.9999819994</c:v>
                </c:pt>
                <c:pt idx="492">
                  <c:v>-3704759.9999819994</c:v>
                </c:pt>
                <c:pt idx="493">
                  <c:v>-3712289.9999819994</c:v>
                </c:pt>
                <c:pt idx="494">
                  <c:v>-3719819.9999809996</c:v>
                </c:pt>
                <c:pt idx="495">
                  <c:v>-3727349.9999809996</c:v>
                </c:pt>
                <c:pt idx="496">
                  <c:v>-3734879.9999809996</c:v>
                </c:pt>
                <c:pt idx="497">
                  <c:v>-3742409.9999809996</c:v>
                </c:pt>
                <c:pt idx="498">
                  <c:v>-3749939.9999809996</c:v>
                </c:pt>
                <c:pt idx="499">
                  <c:v>-3757469.9999809996</c:v>
                </c:pt>
                <c:pt idx="500">
                  <c:v>-3764999.9999809996</c:v>
                </c:pt>
                <c:pt idx="501">
                  <c:v>-3772529.9999809996</c:v>
                </c:pt>
                <c:pt idx="502">
                  <c:v>-3780059.9999809996</c:v>
                </c:pt>
                <c:pt idx="503">
                  <c:v>-3787589.9999799994</c:v>
                </c:pt>
                <c:pt idx="504">
                  <c:v>-3795119.9999799994</c:v>
                </c:pt>
                <c:pt idx="505">
                  <c:v>-3802649.9999799994</c:v>
                </c:pt>
                <c:pt idx="506">
                  <c:v>-3810179.9999799994</c:v>
                </c:pt>
                <c:pt idx="507">
                  <c:v>-3817709.9999799994</c:v>
                </c:pt>
                <c:pt idx="508">
                  <c:v>-3825239.9999799994</c:v>
                </c:pt>
                <c:pt idx="509">
                  <c:v>-3832769.9999799994</c:v>
                </c:pt>
                <c:pt idx="510">
                  <c:v>-3840299.9999799994</c:v>
                </c:pt>
                <c:pt idx="511">
                  <c:v>-3847829.9999799994</c:v>
                </c:pt>
                <c:pt idx="512">
                  <c:v>-3855359.9999789996</c:v>
                </c:pt>
                <c:pt idx="513">
                  <c:v>-3862889.9999789996</c:v>
                </c:pt>
                <c:pt idx="514">
                  <c:v>-3870419.9999789996</c:v>
                </c:pt>
                <c:pt idx="515">
                  <c:v>-3877949.9999789996</c:v>
                </c:pt>
                <c:pt idx="516">
                  <c:v>-3885479.9999789996</c:v>
                </c:pt>
                <c:pt idx="517">
                  <c:v>-3893009.9999789996</c:v>
                </c:pt>
                <c:pt idx="518">
                  <c:v>-3900539.9999789996</c:v>
                </c:pt>
                <c:pt idx="519">
                  <c:v>-3908069.9999789996</c:v>
                </c:pt>
                <c:pt idx="520">
                  <c:v>-3915599.9999789996</c:v>
                </c:pt>
                <c:pt idx="521">
                  <c:v>-3923129.9999779994</c:v>
                </c:pt>
                <c:pt idx="522">
                  <c:v>-3930659.9999779994</c:v>
                </c:pt>
                <c:pt idx="523">
                  <c:v>-3938189.9999779994</c:v>
                </c:pt>
                <c:pt idx="524">
                  <c:v>-3945719.9999779994</c:v>
                </c:pt>
                <c:pt idx="525">
                  <c:v>-3953249.9999779994</c:v>
                </c:pt>
                <c:pt idx="526">
                  <c:v>-3960779.9999779994</c:v>
                </c:pt>
                <c:pt idx="527">
                  <c:v>-3968309.9999779994</c:v>
                </c:pt>
                <c:pt idx="528">
                  <c:v>-3975839.9999779994</c:v>
                </c:pt>
                <c:pt idx="529">
                  <c:v>-3983369.9999769996</c:v>
                </c:pt>
                <c:pt idx="530">
                  <c:v>-3990899.9999769996</c:v>
                </c:pt>
                <c:pt idx="531">
                  <c:v>-3998429.9999769996</c:v>
                </c:pt>
                <c:pt idx="532">
                  <c:v>-4005959.9999769996</c:v>
                </c:pt>
                <c:pt idx="533">
                  <c:v>-4013489.9999769996</c:v>
                </c:pt>
                <c:pt idx="534">
                  <c:v>-4021019.9999769996</c:v>
                </c:pt>
                <c:pt idx="535">
                  <c:v>-4028549.9999769996</c:v>
                </c:pt>
                <c:pt idx="536">
                  <c:v>-4036079.9999769996</c:v>
                </c:pt>
                <c:pt idx="537">
                  <c:v>-4043609.9999769996</c:v>
                </c:pt>
                <c:pt idx="538">
                  <c:v>-4051139.9999759994</c:v>
                </c:pt>
                <c:pt idx="539">
                  <c:v>-4058669.9999759994</c:v>
                </c:pt>
                <c:pt idx="540">
                  <c:v>-4066199.9999759994</c:v>
                </c:pt>
                <c:pt idx="541">
                  <c:v>-4073729.9999759994</c:v>
                </c:pt>
                <c:pt idx="542">
                  <c:v>-4081259.9999759994</c:v>
                </c:pt>
                <c:pt idx="543">
                  <c:v>-4088789.9999759994</c:v>
                </c:pt>
                <c:pt idx="544">
                  <c:v>-4096319.9999759994</c:v>
                </c:pt>
                <c:pt idx="545">
                  <c:v>-4103849.9999759994</c:v>
                </c:pt>
                <c:pt idx="546">
                  <c:v>-4111379.9999759994</c:v>
                </c:pt>
                <c:pt idx="547">
                  <c:v>-4118909.9999749996</c:v>
                </c:pt>
                <c:pt idx="548">
                  <c:v>-4126439.9999749996</c:v>
                </c:pt>
                <c:pt idx="549">
                  <c:v>-4133969.9999749996</c:v>
                </c:pt>
                <c:pt idx="550">
                  <c:v>-4141499.9999749996</c:v>
                </c:pt>
                <c:pt idx="551">
                  <c:v>-4149029.9999749996</c:v>
                </c:pt>
                <c:pt idx="552">
                  <c:v>-4156559.9999749996</c:v>
                </c:pt>
                <c:pt idx="553">
                  <c:v>-4164089.9999749996</c:v>
                </c:pt>
                <c:pt idx="554">
                  <c:v>-4171619.9999749996</c:v>
                </c:pt>
                <c:pt idx="555">
                  <c:v>-4179149.9999749996</c:v>
                </c:pt>
                <c:pt idx="556">
                  <c:v>-4186679.9999739993</c:v>
                </c:pt>
                <c:pt idx="557">
                  <c:v>-4194209.9999739993</c:v>
                </c:pt>
                <c:pt idx="558">
                  <c:v>-4201739.9999740003</c:v>
                </c:pt>
                <c:pt idx="559">
                  <c:v>-4209269.9999740003</c:v>
                </c:pt>
                <c:pt idx="560">
                  <c:v>-4216799.9999740003</c:v>
                </c:pt>
                <c:pt idx="561">
                  <c:v>-4224329.9999740003</c:v>
                </c:pt>
                <c:pt idx="562">
                  <c:v>-4231859.9999740003</c:v>
                </c:pt>
                <c:pt idx="563">
                  <c:v>-4239389.9999740003</c:v>
                </c:pt>
                <c:pt idx="564">
                  <c:v>-4246919.9999740003</c:v>
                </c:pt>
                <c:pt idx="565">
                  <c:v>-4254449.999973</c:v>
                </c:pt>
                <c:pt idx="566">
                  <c:v>-4261979.999973</c:v>
                </c:pt>
                <c:pt idx="567">
                  <c:v>-4269509.999973</c:v>
                </c:pt>
                <c:pt idx="568">
                  <c:v>-4277039.999973</c:v>
                </c:pt>
                <c:pt idx="569">
                  <c:v>-4284569.999973</c:v>
                </c:pt>
                <c:pt idx="570">
                  <c:v>-4292099.999973</c:v>
                </c:pt>
                <c:pt idx="571">
                  <c:v>-4299629.999973</c:v>
                </c:pt>
                <c:pt idx="572">
                  <c:v>-4307159.999973</c:v>
                </c:pt>
                <c:pt idx="573">
                  <c:v>-4314689.999973</c:v>
                </c:pt>
                <c:pt idx="574">
                  <c:v>-4322219.9999720007</c:v>
                </c:pt>
                <c:pt idx="575">
                  <c:v>-4329749.9999720007</c:v>
                </c:pt>
                <c:pt idx="576">
                  <c:v>-4337279.9999720007</c:v>
                </c:pt>
                <c:pt idx="577">
                  <c:v>-4344809.9999720007</c:v>
                </c:pt>
                <c:pt idx="578">
                  <c:v>-4352339.9999720007</c:v>
                </c:pt>
                <c:pt idx="579">
                  <c:v>-4359869.9999720007</c:v>
                </c:pt>
                <c:pt idx="580">
                  <c:v>-4367399.9999720007</c:v>
                </c:pt>
                <c:pt idx="581">
                  <c:v>-4374929.9999720007</c:v>
                </c:pt>
                <c:pt idx="582">
                  <c:v>-4382459.9999720007</c:v>
                </c:pt>
                <c:pt idx="583">
                  <c:v>-4389989.9999710005</c:v>
                </c:pt>
                <c:pt idx="584">
                  <c:v>-4397519.9999710005</c:v>
                </c:pt>
                <c:pt idx="585">
                  <c:v>-4405049.9999710005</c:v>
                </c:pt>
                <c:pt idx="586">
                  <c:v>-4412579.9999710005</c:v>
                </c:pt>
                <c:pt idx="587">
                  <c:v>-4420109.9999710005</c:v>
                </c:pt>
                <c:pt idx="588">
                  <c:v>-4427639.9999710005</c:v>
                </c:pt>
                <c:pt idx="589">
                  <c:v>-4435169.9999710005</c:v>
                </c:pt>
                <c:pt idx="590">
                  <c:v>-4442699.9999710005</c:v>
                </c:pt>
                <c:pt idx="591">
                  <c:v>-4450229.9999710005</c:v>
                </c:pt>
                <c:pt idx="592">
                  <c:v>-4457759.9999700002</c:v>
                </c:pt>
                <c:pt idx="593">
                  <c:v>-4465289.9999700002</c:v>
                </c:pt>
                <c:pt idx="594">
                  <c:v>-4472819.9999700002</c:v>
                </c:pt>
                <c:pt idx="595">
                  <c:v>-4480349.9999700002</c:v>
                </c:pt>
                <c:pt idx="596">
                  <c:v>-4487879.9999700002</c:v>
                </c:pt>
                <c:pt idx="597">
                  <c:v>-4495409.9999700002</c:v>
                </c:pt>
                <c:pt idx="598">
                  <c:v>-4502939.9999700002</c:v>
                </c:pt>
                <c:pt idx="599">
                  <c:v>-4510469.9999700002</c:v>
                </c:pt>
                <c:pt idx="600">
                  <c:v>-4517999.9999700002</c:v>
                </c:pt>
                <c:pt idx="601">
                  <c:v>-4525529.9999690009</c:v>
                </c:pt>
                <c:pt idx="602">
                  <c:v>-4533059.9999690009</c:v>
                </c:pt>
                <c:pt idx="603">
                  <c:v>-4540589.9999690009</c:v>
                </c:pt>
                <c:pt idx="604">
                  <c:v>-4548119.9999690009</c:v>
                </c:pt>
                <c:pt idx="605">
                  <c:v>-4555649.9999690009</c:v>
                </c:pt>
                <c:pt idx="606">
                  <c:v>-4563179.9999690009</c:v>
                </c:pt>
                <c:pt idx="607">
                  <c:v>-4570709.9999690009</c:v>
                </c:pt>
                <c:pt idx="608">
                  <c:v>-4578239.9999690009</c:v>
                </c:pt>
                <c:pt idx="609">
                  <c:v>-4585769.9999690009</c:v>
                </c:pt>
                <c:pt idx="610">
                  <c:v>-4593299.9999680007</c:v>
                </c:pt>
                <c:pt idx="611">
                  <c:v>-4600829.9999680007</c:v>
                </c:pt>
                <c:pt idx="612">
                  <c:v>-4608359.9999680007</c:v>
                </c:pt>
                <c:pt idx="613">
                  <c:v>-4615889.9999680007</c:v>
                </c:pt>
                <c:pt idx="614">
                  <c:v>-4623419.9999680007</c:v>
                </c:pt>
                <c:pt idx="615">
                  <c:v>-4630949.9999680007</c:v>
                </c:pt>
                <c:pt idx="616">
                  <c:v>-4638479.9999680007</c:v>
                </c:pt>
                <c:pt idx="617">
                  <c:v>-4646009.9999680007</c:v>
                </c:pt>
                <c:pt idx="618">
                  <c:v>-4653539.9999680007</c:v>
                </c:pt>
                <c:pt idx="619">
                  <c:v>-4661069.9999670004</c:v>
                </c:pt>
                <c:pt idx="620">
                  <c:v>-4668599.9999670004</c:v>
                </c:pt>
                <c:pt idx="621">
                  <c:v>-4676129.9999670004</c:v>
                </c:pt>
                <c:pt idx="622">
                  <c:v>-4683659.9999670004</c:v>
                </c:pt>
                <c:pt idx="623">
                  <c:v>-4691189.9999670004</c:v>
                </c:pt>
                <c:pt idx="624">
                  <c:v>-4698719.9999670004</c:v>
                </c:pt>
                <c:pt idx="625">
                  <c:v>-4706249.9999670004</c:v>
                </c:pt>
                <c:pt idx="626">
                  <c:v>-4713779.9999670004</c:v>
                </c:pt>
                <c:pt idx="627">
                  <c:v>-4721309.9999670004</c:v>
                </c:pt>
                <c:pt idx="628">
                  <c:v>-4728839.9999660002</c:v>
                </c:pt>
                <c:pt idx="629">
                  <c:v>-4736369.9999660002</c:v>
                </c:pt>
                <c:pt idx="630">
                  <c:v>-4743899.9999660002</c:v>
                </c:pt>
                <c:pt idx="631">
                  <c:v>-4751429.9999660002</c:v>
                </c:pt>
                <c:pt idx="632">
                  <c:v>-4758959.9999660002</c:v>
                </c:pt>
                <c:pt idx="633">
                  <c:v>-4766489.9999660002</c:v>
                </c:pt>
                <c:pt idx="634">
                  <c:v>-4774019.9999660002</c:v>
                </c:pt>
                <c:pt idx="635">
                  <c:v>-4781549.9999660002</c:v>
                </c:pt>
                <c:pt idx="636">
                  <c:v>-4789079.9999660002</c:v>
                </c:pt>
                <c:pt idx="637">
                  <c:v>-4796609.9999650009</c:v>
                </c:pt>
                <c:pt idx="638">
                  <c:v>-4804139.9999650009</c:v>
                </c:pt>
                <c:pt idx="639">
                  <c:v>-4811669.9999650009</c:v>
                </c:pt>
                <c:pt idx="640">
                  <c:v>-4819199.9999650009</c:v>
                </c:pt>
                <c:pt idx="641">
                  <c:v>-4826729.9999650009</c:v>
                </c:pt>
                <c:pt idx="642">
                  <c:v>-4834259.9999650009</c:v>
                </c:pt>
                <c:pt idx="643">
                  <c:v>-4841789.9999650009</c:v>
                </c:pt>
                <c:pt idx="644">
                  <c:v>-4849319.9999650009</c:v>
                </c:pt>
                <c:pt idx="645">
                  <c:v>-4856849.9999650009</c:v>
                </c:pt>
                <c:pt idx="646">
                  <c:v>-4864379.9999640007</c:v>
                </c:pt>
                <c:pt idx="647">
                  <c:v>-4871909.9999640007</c:v>
                </c:pt>
                <c:pt idx="648">
                  <c:v>-4879439.9999640007</c:v>
                </c:pt>
                <c:pt idx="649">
                  <c:v>-4886969.9999640007</c:v>
                </c:pt>
                <c:pt idx="650">
                  <c:v>-4894499.9999640007</c:v>
                </c:pt>
                <c:pt idx="651">
                  <c:v>-4902029.9999640007</c:v>
                </c:pt>
                <c:pt idx="652">
                  <c:v>-4909559.9999640007</c:v>
                </c:pt>
                <c:pt idx="653">
                  <c:v>-4917089.9999640007</c:v>
                </c:pt>
                <c:pt idx="654">
                  <c:v>-4924619.9999640007</c:v>
                </c:pt>
                <c:pt idx="655">
                  <c:v>-4932149.9999630004</c:v>
                </c:pt>
                <c:pt idx="656">
                  <c:v>-4939679.9999630004</c:v>
                </c:pt>
                <c:pt idx="657">
                  <c:v>-4947209.9999630004</c:v>
                </c:pt>
                <c:pt idx="658">
                  <c:v>-4954739.9999630004</c:v>
                </c:pt>
                <c:pt idx="659">
                  <c:v>-4962269.9999630004</c:v>
                </c:pt>
                <c:pt idx="660">
                  <c:v>-4969799.9999630004</c:v>
                </c:pt>
                <c:pt idx="661">
                  <c:v>-4977329.9999630004</c:v>
                </c:pt>
                <c:pt idx="662">
                  <c:v>-4984859.9999630004</c:v>
                </c:pt>
                <c:pt idx="663">
                  <c:v>-4992389.9999630004</c:v>
                </c:pt>
                <c:pt idx="664">
                  <c:v>-4999919.9999620002</c:v>
                </c:pt>
                <c:pt idx="665">
                  <c:v>-5007449.9999620002</c:v>
                </c:pt>
                <c:pt idx="666">
                  <c:v>-5014979.9999620002</c:v>
                </c:pt>
                <c:pt idx="667">
                  <c:v>-5022509.9999620002</c:v>
                </c:pt>
                <c:pt idx="668">
                  <c:v>-5030039.9999620002</c:v>
                </c:pt>
                <c:pt idx="669">
                  <c:v>-5037569.9999620002</c:v>
                </c:pt>
                <c:pt idx="670">
                  <c:v>-5045099.9999620002</c:v>
                </c:pt>
                <c:pt idx="671">
                  <c:v>-5052629.9999620002</c:v>
                </c:pt>
                <c:pt idx="672">
                  <c:v>-5060159.9999620002</c:v>
                </c:pt>
                <c:pt idx="673">
                  <c:v>-5067689.9999610009</c:v>
                </c:pt>
                <c:pt idx="674">
                  <c:v>-5075219.9999610009</c:v>
                </c:pt>
                <c:pt idx="675">
                  <c:v>-5082749.9999610009</c:v>
                </c:pt>
                <c:pt idx="676">
                  <c:v>-5090279.9999610009</c:v>
                </c:pt>
                <c:pt idx="677">
                  <c:v>-5097809.9999610009</c:v>
                </c:pt>
                <c:pt idx="678">
                  <c:v>-5105339.9999610009</c:v>
                </c:pt>
                <c:pt idx="679">
                  <c:v>-5112869.9999610009</c:v>
                </c:pt>
                <c:pt idx="680">
                  <c:v>-5120399.9999610009</c:v>
                </c:pt>
                <c:pt idx="681">
                  <c:v>-5127929.9999610009</c:v>
                </c:pt>
                <c:pt idx="682">
                  <c:v>-5135459.9999600006</c:v>
                </c:pt>
                <c:pt idx="683">
                  <c:v>-5142989.9999600006</c:v>
                </c:pt>
                <c:pt idx="684">
                  <c:v>-5150519.9999600006</c:v>
                </c:pt>
                <c:pt idx="685">
                  <c:v>-5158049.9999600006</c:v>
                </c:pt>
                <c:pt idx="686">
                  <c:v>-5165579.9999600006</c:v>
                </c:pt>
                <c:pt idx="687">
                  <c:v>-5173109.9999600006</c:v>
                </c:pt>
                <c:pt idx="688">
                  <c:v>-5180639.9999600006</c:v>
                </c:pt>
                <c:pt idx="689">
                  <c:v>-5188169.9999600006</c:v>
                </c:pt>
                <c:pt idx="690">
                  <c:v>-5195699.9999600006</c:v>
                </c:pt>
                <c:pt idx="691">
                  <c:v>-5203229.9999590004</c:v>
                </c:pt>
                <c:pt idx="692">
                  <c:v>-5210759.9999590004</c:v>
                </c:pt>
                <c:pt idx="693">
                  <c:v>-5218289.9999590004</c:v>
                </c:pt>
                <c:pt idx="694">
                  <c:v>-5225819.9999590004</c:v>
                </c:pt>
                <c:pt idx="695">
                  <c:v>-5233349.9999590004</c:v>
                </c:pt>
                <c:pt idx="696">
                  <c:v>-5240879.9999590004</c:v>
                </c:pt>
                <c:pt idx="697">
                  <c:v>-5248409.9999590004</c:v>
                </c:pt>
                <c:pt idx="698">
                  <c:v>-5255939.9999590004</c:v>
                </c:pt>
                <c:pt idx="699">
                  <c:v>-5263469.9999580001</c:v>
                </c:pt>
                <c:pt idx="700">
                  <c:v>-5270999.9999580001</c:v>
                </c:pt>
                <c:pt idx="701">
                  <c:v>-5278529.9999580001</c:v>
                </c:pt>
                <c:pt idx="702">
                  <c:v>-5286059.9999580001</c:v>
                </c:pt>
                <c:pt idx="703">
                  <c:v>-5293589.9999580001</c:v>
                </c:pt>
                <c:pt idx="704">
                  <c:v>-5301119.9999580001</c:v>
                </c:pt>
                <c:pt idx="705">
                  <c:v>-5308649.9999580001</c:v>
                </c:pt>
                <c:pt idx="706">
                  <c:v>-5316179.9999580001</c:v>
                </c:pt>
                <c:pt idx="707">
                  <c:v>-5323709.9999580001</c:v>
                </c:pt>
                <c:pt idx="708">
                  <c:v>-5331239.9999569999</c:v>
                </c:pt>
                <c:pt idx="709">
                  <c:v>-5338769.9999569999</c:v>
                </c:pt>
                <c:pt idx="710">
                  <c:v>-5346299.9999569999</c:v>
                </c:pt>
                <c:pt idx="711">
                  <c:v>-5353829.9999569999</c:v>
                </c:pt>
                <c:pt idx="712">
                  <c:v>-5361359.9999569999</c:v>
                </c:pt>
                <c:pt idx="713">
                  <c:v>-5368889.9999569999</c:v>
                </c:pt>
                <c:pt idx="714">
                  <c:v>-5376419.9999569999</c:v>
                </c:pt>
                <c:pt idx="715">
                  <c:v>-5383949.9999569999</c:v>
                </c:pt>
                <c:pt idx="716">
                  <c:v>-5391479.9999569999</c:v>
                </c:pt>
                <c:pt idx="717">
                  <c:v>-5399009.9999560006</c:v>
                </c:pt>
                <c:pt idx="718">
                  <c:v>-5406539.9999560006</c:v>
                </c:pt>
                <c:pt idx="719">
                  <c:v>-5414069.9999560006</c:v>
                </c:pt>
                <c:pt idx="720">
                  <c:v>-5421599.9999560006</c:v>
                </c:pt>
                <c:pt idx="721">
                  <c:v>-5429129.9999560006</c:v>
                </c:pt>
                <c:pt idx="722">
                  <c:v>-5436659.9999560006</c:v>
                </c:pt>
                <c:pt idx="723">
                  <c:v>-5444189.9999560006</c:v>
                </c:pt>
                <c:pt idx="724">
                  <c:v>-5451719.9999560006</c:v>
                </c:pt>
                <c:pt idx="725">
                  <c:v>-5459249.9999560006</c:v>
                </c:pt>
                <c:pt idx="726">
                  <c:v>-5466779.9999550004</c:v>
                </c:pt>
                <c:pt idx="727">
                  <c:v>-5474309.9999550004</c:v>
                </c:pt>
                <c:pt idx="728">
                  <c:v>-5481839.9999550004</c:v>
                </c:pt>
                <c:pt idx="729">
                  <c:v>-5489369.9999550004</c:v>
                </c:pt>
                <c:pt idx="730">
                  <c:v>-5496899.9999550004</c:v>
                </c:pt>
                <c:pt idx="731">
                  <c:v>-5504429.9999550004</c:v>
                </c:pt>
                <c:pt idx="732">
                  <c:v>-5511959.9999550004</c:v>
                </c:pt>
                <c:pt idx="733">
                  <c:v>-5519489.9999550004</c:v>
                </c:pt>
                <c:pt idx="734">
                  <c:v>-5527019.9999550004</c:v>
                </c:pt>
                <c:pt idx="735">
                  <c:v>-5534549.9999540001</c:v>
                </c:pt>
                <c:pt idx="736">
                  <c:v>-5542079.9999540001</c:v>
                </c:pt>
                <c:pt idx="737">
                  <c:v>-5549609.9999540001</c:v>
                </c:pt>
                <c:pt idx="738">
                  <c:v>-5557139.9999540001</c:v>
                </c:pt>
                <c:pt idx="739">
                  <c:v>-5564669.9999540001</c:v>
                </c:pt>
                <c:pt idx="740">
                  <c:v>-5572199.9999540001</c:v>
                </c:pt>
                <c:pt idx="741">
                  <c:v>-5579729.9999540001</c:v>
                </c:pt>
                <c:pt idx="742">
                  <c:v>-5587259.9999540001</c:v>
                </c:pt>
                <c:pt idx="743">
                  <c:v>-5594789.9999540001</c:v>
                </c:pt>
                <c:pt idx="744">
                  <c:v>-5602319.9999529999</c:v>
                </c:pt>
                <c:pt idx="745">
                  <c:v>-5609849.9999529999</c:v>
                </c:pt>
                <c:pt idx="746">
                  <c:v>-5617379.9999529999</c:v>
                </c:pt>
                <c:pt idx="747">
                  <c:v>-5624909.9999529999</c:v>
                </c:pt>
                <c:pt idx="748">
                  <c:v>-5632439.9999529999</c:v>
                </c:pt>
                <c:pt idx="749">
                  <c:v>-5639969.9999529999</c:v>
                </c:pt>
                <c:pt idx="750">
                  <c:v>-5647499.9999529999</c:v>
                </c:pt>
                <c:pt idx="751">
                  <c:v>-5655029.9999529999</c:v>
                </c:pt>
                <c:pt idx="752">
                  <c:v>-5662559.9999529999</c:v>
                </c:pt>
                <c:pt idx="753">
                  <c:v>-5670089.9999520006</c:v>
                </c:pt>
                <c:pt idx="754">
                  <c:v>-5677619.9999520006</c:v>
                </c:pt>
                <c:pt idx="755">
                  <c:v>-5685149.9999520006</c:v>
                </c:pt>
                <c:pt idx="756">
                  <c:v>-5692679.9999520006</c:v>
                </c:pt>
                <c:pt idx="757">
                  <c:v>-5700209.9999520006</c:v>
                </c:pt>
                <c:pt idx="758">
                  <c:v>-5707739.9999520006</c:v>
                </c:pt>
                <c:pt idx="759">
                  <c:v>-5715269.9999520006</c:v>
                </c:pt>
                <c:pt idx="760">
                  <c:v>-5722799.9999520006</c:v>
                </c:pt>
                <c:pt idx="761">
                  <c:v>-5730329.9999520006</c:v>
                </c:pt>
                <c:pt idx="762">
                  <c:v>-5737859.9999510003</c:v>
                </c:pt>
                <c:pt idx="763">
                  <c:v>-5745389.9999510003</c:v>
                </c:pt>
                <c:pt idx="764">
                  <c:v>-5752919.9999510003</c:v>
                </c:pt>
                <c:pt idx="765">
                  <c:v>-5760449.9999510003</c:v>
                </c:pt>
                <c:pt idx="766">
                  <c:v>-5767979.9999510003</c:v>
                </c:pt>
                <c:pt idx="767">
                  <c:v>-5775509.9999510003</c:v>
                </c:pt>
                <c:pt idx="768">
                  <c:v>-5783039.9999510003</c:v>
                </c:pt>
                <c:pt idx="769">
                  <c:v>-5790569.9999510003</c:v>
                </c:pt>
                <c:pt idx="770">
                  <c:v>-5798099.9999510003</c:v>
                </c:pt>
                <c:pt idx="771">
                  <c:v>-5805629.9999500001</c:v>
                </c:pt>
                <c:pt idx="772">
                  <c:v>-5813159.9999500001</c:v>
                </c:pt>
                <c:pt idx="773">
                  <c:v>-5820689.9999500001</c:v>
                </c:pt>
                <c:pt idx="774">
                  <c:v>-5828219.9999500001</c:v>
                </c:pt>
                <c:pt idx="775">
                  <c:v>-5835749.9999500001</c:v>
                </c:pt>
                <c:pt idx="776">
                  <c:v>-5843279.9999500001</c:v>
                </c:pt>
                <c:pt idx="777">
                  <c:v>-5850809.9999500001</c:v>
                </c:pt>
                <c:pt idx="778">
                  <c:v>-5858339.9999500001</c:v>
                </c:pt>
                <c:pt idx="779">
                  <c:v>-5865869.9999500001</c:v>
                </c:pt>
                <c:pt idx="780">
                  <c:v>-5873399.9999490008</c:v>
                </c:pt>
                <c:pt idx="781">
                  <c:v>-5880929.9999490008</c:v>
                </c:pt>
                <c:pt idx="782">
                  <c:v>-5888459.9999490008</c:v>
                </c:pt>
                <c:pt idx="783">
                  <c:v>-5895989.9999490008</c:v>
                </c:pt>
                <c:pt idx="784">
                  <c:v>-5903519.9999490008</c:v>
                </c:pt>
                <c:pt idx="785">
                  <c:v>-5911049.9999490008</c:v>
                </c:pt>
                <c:pt idx="786">
                  <c:v>-5918579.9999490008</c:v>
                </c:pt>
                <c:pt idx="787">
                  <c:v>-5926109.9999490008</c:v>
                </c:pt>
                <c:pt idx="788">
                  <c:v>-5933639.9999490008</c:v>
                </c:pt>
                <c:pt idx="789">
                  <c:v>-5941169.9999480005</c:v>
                </c:pt>
                <c:pt idx="790">
                  <c:v>-5948699.9999480005</c:v>
                </c:pt>
                <c:pt idx="791">
                  <c:v>-5956229.9999480005</c:v>
                </c:pt>
                <c:pt idx="792">
                  <c:v>-5963759.9999480005</c:v>
                </c:pt>
                <c:pt idx="793">
                  <c:v>-5971289.9999480005</c:v>
                </c:pt>
                <c:pt idx="794">
                  <c:v>-5978819.9999480005</c:v>
                </c:pt>
                <c:pt idx="795">
                  <c:v>-5986349.9999480005</c:v>
                </c:pt>
                <c:pt idx="796">
                  <c:v>-5993879.9999480005</c:v>
                </c:pt>
                <c:pt idx="797">
                  <c:v>-6001409.9999480005</c:v>
                </c:pt>
                <c:pt idx="798">
                  <c:v>-6008939.9999470003</c:v>
                </c:pt>
                <c:pt idx="799">
                  <c:v>-6016469.9999470003</c:v>
                </c:pt>
                <c:pt idx="800">
                  <c:v>-6023999.9999470003</c:v>
                </c:pt>
                <c:pt idx="801">
                  <c:v>-6031529.9999470003</c:v>
                </c:pt>
                <c:pt idx="802">
                  <c:v>-6039059.9999470003</c:v>
                </c:pt>
                <c:pt idx="803">
                  <c:v>-6046589.9999470003</c:v>
                </c:pt>
                <c:pt idx="804">
                  <c:v>-6054119.9999470003</c:v>
                </c:pt>
                <c:pt idx="805">
                  <c:v>-6061649.9999470003</c:v>
                </c:pt>
                <c:pt idx="806">
                  <c:v>-6069179.9999470003</c:v>
                </c:pt>
                <c:pt idx="807">
                  <c:v>-6076709.9999460001</c:v>
                </c:pt>
                <c:pt idx="808">
                  <c:v>-6084239.9999460001</c:v>
                </c:pt>
                <c:pt idx="809">
                  <c:v>-6091769.9999460001</c:v>
                </c:pt>
                <c:pt idx="810">
                  <c:v>-6099299.9999460001</c:v>
                </c:pt>
                <c:pt idx="811">
                  <c:v>-6106829.9999460001</c:v>
                </c:pt>
                <c:pt idx="812">
                  <c:v>-6114359.9999460001</c:v>
                </c:pt>
                <c:pt idx="813">
                  <c:v>-6121889.9999460001</c:v>
                </c:pt>
                <c:pt idx="814">
                  <c:v>-6129419.9999460001</c:v>
                </c:pt>
                <c:pt idx="815">
                  <c:v>-6136949.9999460001</c:v>
                </c:pt>
                <c:pt idx="816">
                  <c:v>-6144479.9999450007</c:v>
                </c:pt>
                <c:pt idx="817">
                  <c:v>-6152009.9999450007</c:v>
                </c:pt>
                <c:pt idx="818">
                  <c:v>-6159539.9999450007</c:v>
                </c:pt>
                <c:pt idx="819">
                  <c:v>-6167069.9999450007</c:v>
                </c:pt>
                <c:pt idx="820">
                  <c:v>-6174599.9999450007</c:v>
                </c:pt>
                <c:pt idx="821">
                  <c:v>-6182129.9999450007</c:v>
                </c:pt>
                <c:pt idx="822">
                  <c:v>-6189659.9999450007</c:v>
                </c:pt>
                <c:pt idx="823">
                  <c:v>-6197189.9999450007</c:v>
                </c:pt>
                <c:pt idx="824">
                  <c:v>-6204719.9999450007</c:v>
                </c:pt>
                <c:pt idx="825">
                  <c:v>-6212249.9999440005</c:v>
                </c:pt>
                <c:pt idx="826">
                  <c:v>-6219779.9999440005</c:v>
                </c:pt>
                <c:pt idx="827">
                  <c:v>-6227309.9999440005</c:v>
                </c:pt>
                <c:pt idx="828">
                  <c:v>-6234839.9999440005</c:v>
                </c:pt>
                <c:pt idx="829">
                  <c:v>-6242369.9999440005</c:v>
                </c:pt>
                <c:pt idx="830">
                  <c:v>-6249899.9999440005</c:v>
                </c:pt>
                <c:pt idx="831">
                  <c:v>-6257429.9999440005</c:v>
                </c:pt>
                <c:pt idx="832">
                  <c:v>-6264959.9999440005</c:v>
                </c:pt>
                <c:pt idx="833">
                  <c:v>-6272489.9999440005</c:v>
                </c:pt>
                <c:pt idx="834">
                  <c:v>-6280019.9999430003</c:v>
                </c:pt>
                <c:pt idx="835">
                  <c:v>-6287549.9999430003</c:v>
                </c:pt>
                <c:pt idx="836">
                  <c:v>-6295079.9999430003</c:v>
                </c:pt>
                <c:pt idx="837">
                  <c:v>-6302609.9999430003</c:v>
                </c:pt>
                <c:pt idx="838">
                  <c:v>-6310139.9999430003</c:v>
                </c:pt>
                <c:pt idx="839">
                  <c:v>-6317669.9999430003</c:v>
                </c:pt>
                <c:pt idx="840">
                  <c:v>-6325199.9999430003</c:v>
                </c:pt>
                <c:pt idx="841">
                  <c:v>-6332729.9999430003</c:v>
                </c:pt>
                <c:pt idx="842">
                  <c:v>-6340259.9999430003</c:v>
                </c:pt>
                <c:pt idx="843">
                  <c:v>-6347789.999942</c:v>
                </c:pt>
                <c:pt idx="844">
                  <c:v>-6355319.999942</c:v>
                </c:pt>
                <c:pt idx="845">
                  <c:v>-6362849.999942</c:v>
                </c:pt>
                <c:pt idx="846">
                  <c:v>-6370379.999942</c:v>
                </c:pt>
                <c:pt idx="847">
                  <c:v>-6377909.999942</c:v>
                </c:pt>
                <c:pt idx="848">
                  <c:v>-6385439.999942</c:v>
                </c:pt>
                <c:pt idx="849">
                  <c:v>-6392969.999942</c:v>
                </c:pt>
                <c:pt idx="850">
                  <c:v>-6400499.999942</c:v>
                </c:pt>
                <c:pt idx="851">
                  <c:v>-6408029.999942</c:v>
                </c:pt>
                <c:pt idx="852">
                  <c:v>-6415559.9999410007</c:v>
                </c:pt>
                <c:pt idx="853">
                  <c:v>-6423089.9999410007</c:v>
                </c:pt>
                <c:pt idx="854">
                  <c:v>-6430619.9999410007</c:v>
                </c:pt>
                <c:pt idx="855">
                  <c:v>-6438149.9999410007</c:v>
                </c:pt>
                <c:pt idx="856">
                  <c:v>-6445679.9999410007</c:v>
                </c:pt>
                <c:pt idx="857">
                  <c:v>-6453209.9999410007</c:v>
                </c:pt>
                <c:pt idx="858">
                  <c:v>-6460739.9999410007</c:v>
                </c:pt>
                <c:pt idx="859">
                  <c:v>-6468269.9999410007</c:v>
                </c:pt>
                <c:pt idx="860">
                  <c:v>-6475799.9999410007</c:v>
                </c:pt>
                <c:pt idx="861">
                  <c:v>-6483329.9999400005</c:v>
                </c:pt>
                <c:pt idx="862">
                  <c:v>-6490859.9999400005</c:v>
                </c:pt>
                <c:pt idx="863">
                  <c:v>-6498389.9999400005</c:v>
                </c:pt>
                <c:pt idx="864">
                  <c:v>-6505919.9999400005</c:v>
                </c:pt>
                <c:pt idx="865">
                  <c:v>-6513449.9999400005</c:v>
                </c:pt>
                <c:pt idx="866">
                  <c:v>-6520979.9999400005</c:v>
                </c:pt>
                <c:pt idx="867">
                  <c:v>-6528509.9999400005</c:v>
                </c:pt>
                <c:pt idx="868">
                  <c:v>-6536039.9999400005</c:v>
                </c:pt>
                <c:pt idx="869">
                  <c:v>-6543569.9999390002</c:v>
                </c:pt>
                <c:pt idx="870">
                  <c:v>-6551099.9999390002</c:v>
                </c:pt>
                <c:pt idx="871">
                  <c:v>-6558629.9999390002</c:v>
                </c:pt>
                <c:pt idx="872">
                  <c:v>-6566159.9999390002</c:v>
                </c:pt>
                <c:pt idx="873">
                  <c:v>-6573689.9999390002</c:v>
                </c:pt>
                <c:pt idx="874">
                  <c:v>-6581219.9999390002</c:v>
                </c:pt>
                <c:pt idx="875">
                  <c:v>-6588749.9999390002</c:v>
                </c:pt>
                <c:pt idx="876">
                  <c:v>-6596279.9999390002</c:v>
                </c:pt>
                <c:pt idx="877">
                  <c:v>-6603809.9999390002</c:v>
                </c:pt>
                <c:pt idx="878">
                  <c:v>-6611339.999938</c:v>
                </c:pt>
                <c:pt idx="879">
                  <c:v>-6618869.999938</c:v>
                </c:pt>
                <c:pt idx="880">
                  <c:v>-6626399.999938</c:v>
                </c:pt>
                <c:pt idx="881">
                  <c:v>-6633929.999938</c:v>
                </c:pt>
                <c:pt idx="882">
                  <c:v>-6641459.999938</c:v>
                </c:pt>
                <c:pt idx="883">
                  <c:v>-6648989.999938</c:v>
                </c:pt>
                <c:pt idx="884">
                  <c:v>-6656519.999938</c:v>
                </c:pt>
                <c:pt idx="885">
                  <c:v>-6664049.999938</c:v>
                </c:pt>
                <c:pt idx="886">
                  <c:v>-6671579.999938</c:v>
                </c:pt>
                <c:pt idx="887">
                  <c:v>-6679109.9999369998</c:v>
                </c:pt>
                <c:pt idx="888">
                  <c:v>-6686639.9999369998</c:v>
                </c:pt>
                <c:pt idx="889">
                  <c:v>-6694169.9999369998</c:v>
                </c:pt>
                <c:pt idx="890">
                  <c:v>-6701699.9999369998</c:v>
                </c:pt>
                <c:pt idx="891">
                  <c:v>-6709229.9999369998</c:v>
                </c:pt>
                <c:pt idx="892">
                  <c:v>-6716759.9999369998</c:v>
                </c:pt>
                <c:pt idx="893">
                  <c:v>-6724289.9999369998</c:v>
                </c:pt>
                <c:pt idx="894">
                  <c:v>-6731819.9999369998</c:v>
                </c:pt>
                <c:pt idx="895">
                  <c:v>-6739349.9999369998</c:v>
                </c:pt>
                <c:pt idx="896">
                  <c:v>-6746879.9999359995</c:v>
                </c:pt>
                <c:pt idx="897">
                  <c:v>-6754409.9999359995</c:v>
                </c:pt>
                <c:pt idx="898">
                  <c:v>-6761939.9999359995</c:v>
                </c:pt>
                <c:pt idx="899">
                  <c:v>-6769469.9999359995</c:v>
                </c:pt>
                <c:pt idx="900">
                  <c:v>-6776999.9999359995</c:v>
                </c:pt>
                <c:pt idx="901">
                  <c:v>-6784529.9999359995</c:v>
                </c:pt>
                <c:pt idx="902">
                  <c:v>-6792059.9999359995</c:v>
                </c:pt>
                <c:pt idx="903">
                  <c:v>-6799589.9999359995</c:v>
                </c:pt>
                <c:pt idx="904">
                  <c:v>-6807119.9999359995</c:v>
                </c:pt>
                <c:pt idx="905">
                  <c:v>-6814649.9999350002</c:v>
                </c:pt>
                <c:pt idx="906">
                  <c:v>-6822179.9999350002</c:v>
                </c:pt>
                <c:pt idx="907">
                  <c:v>-6829709.9999350002</c:v>
                </c:pt>
                <c:pt idx="908">
                  <c:v>-6837239.9999350002</c:v>
                </c:pt>
                <c:pt idx="909">
                  <c:v>-6844769.9999350002</c:v>
                </c:pt>
                <c:pt idx="910">
                  <c:v>-6852299.9999350002</c:v>
                </c:pt>
                <c:pt idx="911">
                  <c:v>-6859829.9999350002</c:v>
                </c:pt>
                <c:pt idx="912">
                  <c:v>-6867359.9999350002</c:v>
                </c:pt>
                <c:pt idx="913">
                  <c:v>-6874889.9999350002</c:v>
                </c:pt>
                <c:pt idx="914">
                  <c:v>-6882419.999934</c:v>
                </c:pt>
                <c:pt idx="915">
                  <c:v>-6889949.999934</c:v>
                </c:pt>
                <c:pt idx="916">
                  <c:v>-6897479.999934</c:v>
                </c:pt>
                <c:pt idx="917">
                  <c:v>-6905009.999934</c:v>
                </c:pt>
                <c:pt idx="918">
                  <c:v>-6912539.999934</c:v>
                </c:pt>
                <c:pt idx="919">
                  <c:v>-6920069.999934</c:v>
                </c:pt>
                <c:pt idx="920">
                  <c:v>-6927599.999934</c:v>
                </c:pt>
                <c:pt idx="921">
                  <c:v>-6935129.999934</c:v>
                </c:pt>
                <c:pt idx="922">
                  <c:v>-6942659.999934</c:v>
                </c:pt>
                <c:pt idx="923">
                  <c:v>-6950189.9999329997</c:v>
                </c:pt>
                <c:pt idx="924">
                  <c:v>-6957719.9999329997</c:v>
                </c:pt>
                <c:pt idx="925">
                  <c:v>-6965249.9999329997</c:v>
                </c:pt>
                <c:pt idx="926">
                  <c:v>-6972779.9999329997</c:v>
                </c:pt>
                <c:pt idx="927">
                  <c:v>-6980309.9999329997</c:v>
                </c:pt>
                <c:pt idx="928">
                  <c:v>-6987839.9999329997</c:v>
                </c:pt>
                <c:pt idx="929">
                  <c:v>-6995369.9999329997</c:v>
                </c:pt>
                <c:pt idx="930">
                  <c:v>-7002899.9999329997</c:v>
                </c:pt>
                <c:pt idx="931">
                  <c:v>-7010429.9999329997</c:v>
                </c:pt>
                <c:pt idx="932">
                  <c:v>-7017959.9999319995</c:v>
                </c:pt>
                <c:pt idx="933">
                  <c:v>-7025489.9999319995</c:v>
                </c:pt>
                <c:pt idx="934">
                  <c:v>-7033019.9999319995</c:v>
                </c:pt>
                <c:pt idx="935">
                  <c:v>-7040549.9999319995</c:v>
                </c:pt>
                <c:pt idx="936">
                  <c:v>-7048079.9999319995</c:v>
                </c:pt>
                <c:pt idx="937">
                  <c:v>-7055609.9999319995</c:v>
                </c:pt>
                <c:pt idx="938">
                  <c:v>-7063139.9999319995</c:v>
                </c:pt>
                <c:pt idx="939">
                  <c:v>-7070669.9999319995</c:v>
                </c:pt>
                <c:pt idx="940">
                  <c:v>-7078199.9999319995</c:v>
                </c:pt>
                <c:pt idx="941">
                  <c:v>-7085729.9999310002</c:v>
                </c:pt>
                <c:pt idx="942">
                  <c:v>-7093259.9999310002</c:v>
                </c:pt>
                <c:pt idx="943">
                  <c:v>-7100789.9999310002</c:v>
                </c:pt>
                <c:pt idx="944">
                  <c:v>-7108319.9999310002</c:v>
                </c:pt>
                <c:pt idx="945">
                  <c:v>-7115849.9999310002</c:v>
                </c:pt>
                <c:pt idx="946">
                  <c:v>-7123379.9999310002</c:v>
                </c:pt>
                <c:pt idx="947">
                  <c:v>-7130909.9999310002</c:v>
                </c:pt>
                <c:pt idx="948">
                  <c:v>-7138439.9999310002</c:v>
                </c:pt>
                <c:pt idx="949">
                  <c:v>-7145969.9999310002</c:v>
                </c:pt>
                <c:pt idx="950">
                  <c:v>-7153499.9999300009</c:v>
                </c:pt>
                <c:pt idx="951">
                  <c:v>-7161029.9999300009</c:v>
                </c:pt>
                <c:pt idx="952">
                  <c:v>-7168559.9999300009</c:v>
                </c:pt>
                <c:pt idx="953">
                  <c:v>-7176089.9999300009</c:v>
                </c:pt>
                <c:pt idx="954">
                  <c:v>-7183619.9999300009</c:v>
                </c:pt>
                <c:pt idx="955">
                  <c:v>-7191149.9999300009</c:v>
                </c:pt>
                <c:pt idx="956">
                  <c:v>-7198679.9999300009</c:v>
                </c:pt>
                <c:pt idx="957">
                  <c:v>-7206209.9999300009</c:v>
                </c:pt>
                <c:pt idx="958">
                  <c:v>-7213739.9999300009</c:v>
                </c:pt>
                <c:pt idx="959">
                  <c:v>-7221269.9999290006</c:v>
                </c:pt>
                <c:pt idx="960">
                  <c:v>-7228799.9999290006</c:v>
                </c:pt>
                <c:pt idx="961">
                  <c:v>-7236329.9999290006</c:v>
                </c:pt>
                <c:pt idx="962">
                  <c:v>-7243859.9999290006</c:v>
                </c:pt>
                <c:pt idx="963">
                  <c:v>-7251389.9999290006</c:v>
                </c:pt>
                <c:pt idx="964">
                  <c:v>-7258919.9999290006</c:v>
                </c:pt>
                <c:pt idx="965">
                  <c:v>-7266449.9999290006</c:v>
                </c:pt>
                <c:pt idx="966">
                  <c:v>-7273979.9999290006</c:v>
                </c:pt>
                <c:pt idx="967">
                  <c:v>-7281509.9999290006</c:v>
                </c:pt>
                <c:pt idx="968">
                  <c:v>-7289039.9999280004</c:v>
                </c:pt>
                <c:pt idx="969">
                  <c:v>-7296569.9999280004</c:v>
                </c:pt>
                <c:pt idx="970">
                  <c:v>-7304099.9999280004</c:v>
                </c:pt>
                <c:pt idx="971">
                  <c:v>-7311629.9999280004</c:v>
                </c:pt>
                <c:pt idx="972">
                  <c:v>-7319159.9999280004</c:v>
                </c:pt>
                <c:pt idx="973">
                  <c:v>-7326689.9999280004</c:v>
                </c:pt>
                <c:pt idx="974">
                  <c:v>-7334219.9999280004</c:v>
                </c:pt>
                <c:pt idx="975">
                  <c:v>-7341749.9999280004</c:v>
                </c:pt>
                <c:pt idx="976">
                  <c:v>-7349279.9999280004</c:v>
                </c:pt>
                <c:pt idx="977">
                  <c:v>-7356809.9999270001</c:v>
                </c:pt>
                <c:pt idx="978">
                  <c:v>-7364339.9999270001</c:v>
                </c:pt>
                <c:pt idx="979">
                  <c:v>-7371869.9999270001</c:v>
                </c:pt>
                <c:pt idx="980">
                  <c:v>-7379399.9999270001</c:v>
                </c:pt>
                <c:pt idx="981">
                  <c:v>-7386929.9999270001</c:v>
                </c:pt>
                <c:pt idx="982">
                  <c:v>-7394459.9999270001</c:v>
                </c:pt>
                <c:pt idx="983">
                  <c:v>-7401989.9999270001</c:v>
                </c:pt>
                <c:pt idx="984">
                  <c:v>-7409519.9999270001</c:v>
                </c:pt>
                <c:pt idx="985">
                  <c:v>-7417049.9999270001</c:v>
                </c:pt>
                <c:pt idx="986">
                  <c:v>-7424579.9999260008</c:v>
                </c:pt>
                <c:pt idx="987">
                  <c:v>-7432109.9999260008</c:v>
                </c:pt>
                <c:pt idx="988">
                  <c:v>-7439639.9999260008</c:v>
                </c:pt>
                <c:pt idx="989">
                  <c:v>-7447169.9999260008</c:v>
                </c:pt>
                <c:pt idx="990">
                  <c:v>-7454699.9999260008</c:v>
                </c:pt>
                <c:pt idx="991">
                  <c:v>-7462229.9999260008</c:v>
                </c:pt>
                <c:pt idx="992">
                  <c:v>-7469759.9999260008</c:v>
                </c:pt>
                <c:pt idx="993">
                  <c:v>-7477289.9999260008</c:v>
                </c:pt>
                <c:pt idx="994">
                  <c:v>-7484819.9999260008</c:v>
                </c:pt>
                <c:pt idx="995">
                  <c:v>-7492349.9999250006</c:v>
                </c:pt>
                <c:pt idx="996">
                  <c:v>-7499879.9999250006</c:v>
                </c:pt>
                <c:pt idx="997">
                  <c:v>-7507409.9999250006</c:v>
                </c:pt>
                <c:pt idx="998">
                  <c:v>-7514939.9999250006</c:v>
                </c:pt>
                <c:pt idx="999">
                  <c:v>-7522469.9999250006</c:v>
                </c:pt>
                <c:pt idx="1000">
                  <c:v>-7529999.9999250006</c:v>
                </c:pt>
                <c:pt idx="1001">
                  <c:v>-7537529.9999250006</c:v>
                </c:pt>
                <c:pt idx="1002">
                  <c:v>-7545059.9999250006</c:v>
                </c:pt>
                <c:pt idx="1003">
                  <c:v>-7552589.9999250006</c:v>
                </c:pt>
                <c:pt idx="1004">
                  <c:v>-7560119.9999240004</c:v>
                </c:pt>
                <c:pt idx="1005">
                  <c:v>-7567649.9999240004</c:v>
                </c:pt>
                <c:pt idx="1006">
                  <c:v>-7575179.9999240004</c:v>
                </c:pt>
                <c:pt idx="1007">
                  <c:v>-7582709.9999240004</c:v>
                </c:pt>
                <c:pt idx="1008">
                  <c:v>-7590239.9999240004</c:v>
                </c:pt>
                <c:pt idx="1009">
                  <c:v>-7597769.9999240004</c:v>
                </c:pt>
                <c:pt idx="1010">
                  <c:v>-7605299.9999240004</c:v>
                </c:pt>
                <c:pt idx="1011">
                  <c:v>-7612829.9999240004</c:v>
                </c:pt>
                <c:pt idx="1012">
                  <c:v>-7620359.9999240004</c:v>
                </c:pt>
                <c:pt idx="1013">
                  <c:v>-7627889.9999230001</c:v>
                </c:pt>
                <c:pt idx="1014">
                  <c:v>-7635419.9999230001</c:v>
                </c:pt>
                <c:pt idx="1015">
                  <c:v>-7642949.9999230001</c:v>
                </c:pt>
                <c:pt idx="1016">
                  <c:v>-7650479.9999230001</c:v>
                </c:pt>
                <c:pt idx="1017">
                  <c:v>-7658009.9999230001</c:v>
                </c:pt>
                <c:pt idx="1018">
                  <c:v>-7665539.9999230001</c:v>
                </c:pt>
                <c:pt idx="1019">
                  <c:v>-7673069.9999230001</c:v>
                </c:pt>
                <c:pt idx="1020">
                  <c:v>-7680599.9999230001</c:v>
                </c:pt>
                <c:pt idx="1021">
                  <c:v>-7688129.9999230001</c:v>
                </c:pt>
                <c:pt idx="1022">
                  <c:v>-7695659.9999220008</c:v>
                </c:pt>
                <c:pt idx="1023">
                  <c:v>-7703189.9999220008</c:v>
                </c:pt>
                <c:pt idx="1024">
                  <c:v>-7710719.9999220008</c:v>
                </c:pt>
                <c:pt idx="1025">
                  <c:v>-7718249.9999220008</c:v>
                </c:pt>
                <c:pt idx="1026">
                  <c:v>-7725779.9999220008</c:v>
                </c:pt>
                <c:pt idx="1027">
                  <c:v>-7733309.9999220008</c:v>
                </c:pt>
                <c:pt idx="1028">
                  <c:v>-7740839.9999220008</c:v>
                </c:pt>
                <c:pt idx="1029">
                  <c:v>-7748369.9999220008</c:v>
                </c:pt>
                <c:pt idx="1030">
                  <c:v>-7755899.9999220008</c:v>
                </c:pt>
                <c:pt idx="1031">
                  <c:v>-7763429.9999210006</c:v>
                </c:pt>
                <c:pt idx="1032">
                  <c:v>-7770959.9999210006</c:v>
                </c:pt>
                <c:pt idx="1033">
                  <c:v>-7778489.9999210006</c:v>
                </c:pt>
                <c:pt idx="1034">
                  <c:v>-7786019.9999210006</c:v>
                </c:pt>
                <c:pt idx="1035">
                  <c:v>-7793549.9999210006</c:v>
                </c:pt>
                <c:pt idx="1036">
                  <c:v>-7801079.9999210006</c:v>
                </c:pt>
                <c:pt idx="1037">
                  <c:v>-7808609.9999210006</c:v>
                </c:pt>
                <c:pt idx="1038">
                  <c:v>-7816139.9999210006</c:v>
                </c:pt>
                <c:pt idx="1039">
                  <c:v>-7823669.9999210006</c:v>
                </c:pt>
                <c:pt idx="1040">
                  <c:v>-7831199.9999200003</c:v>
                </c:pt>
                <c:pt idx="1041">
                  <c:v>-7838729.9999200003</c:v>
                </c:pt>
                <c:pt idx="1042">
                  <c:v>-7846259.9999200003</c:v>
                </c:pt>
                <c:pt idx="1043">
                  <c:v>-7853789.9999200003</c:v>
                </c:pt>
                <c:pt idx="1044">
                  <c:v>-7861319.9999200003</c:v>
                </c:pt>
                <c:pt idx="1045">
                  <c:v>-7868849.9999200003</c:v>
                </c:pt>
                <c:pt idx="1046">
                  <c:v>-7876379.9999200003</c:v>
                </c:pt>
                <c:pt idx="1047">
                  <c:v>-7883909.9999200003</c:v>
                </c:pt>
                <c:pt idx="1048">
                  <c:v>-7891439.9999190001</c:v>
                </c:pt>
                <c:pt idx="1049">
                  <c:v>-7898969.9999190001</c:v>
                </c:pt>
                <c:pt idx="1050">
                  <c:v>-7906499.9999190001</c:v>
                </c:pt>
                <c:pt idx="1051">
                  <c:v>-7914029.9999190001</c:v>
                </c:pt>
                <c:pt idx="1052">
                  <c:v>-7921559.9999190001</c:v>
                </c:pt>
                <c:pt idx="1053">
                  <c:v>-7929089.9999190001</c:v>
                </c:pt>
                <c:pt idx="1054">
                  <c:v>-7936619.9999190001</c:v>
                </c:pt>
                <c:pt idx="1055">
                  <c:v>-7944149.9999190001</c:v>
                </c:pt>
                <c:pt idx="1056">
                  <c:v>-7951679.9999190001</c:v>
                </c:pt>
                <c:pt idx="1057">
                  <c:v>-7959209.9999179998</c:v>
                </c:pt>
                <c:pt idx="1058">
                  <c:v>-7966739.9999179998</c:v>
                </c:pt>
                <c:pt idx="1059">
                  <c:v>-7974269.9999179998</c:v>
                </c:pt>
                <c:pt idx="1060">
                  <c:v>-7981799.9999179998</c:v>
                </c:pt>
                <c:pt idx="1061">
                  <c:v>-7989329.9999179998</c:v>
                </c:pt>
                <c:pt idx="1062">
                  <c:v>-7996859.9999179998</c:v>
                </c:pt>
                <c:pt idx="1063">
                  <c:v>-8004389.9999179998</c:v>
                </c:pt>
                <c:pt idx="1064">
                  <c:v>-8011919.9999179998</c:v>
                </c:pt>
                <c:pt idx="1065">
                  <c:v>-8019449.9999179998</c:v>
                </c:pt>
                <c:pt idx="1066">
                  <c:v>-8026979.9999169996</c:v>
                </c:pt>
                <c:pt idx="1067">
                  <c:v>-8034509.9999169996</c:v>
                </c:pt>
                <c:pt idx="1068">
                  <c:v>-8042039.9999169996</c:v>
                </c:pt>
                <c:pt idx="1069">
                  <c:v>-8049569.9999169996</c:v>
                </c:pt>
                <c:pt idx="1070">
                  <c:v>-8057099.9999169996</c:v>
                </c:pt>
                <c:pt idx="1071">
                  <c:v>-8064629.9999169996</c:v>
                </c:pt>
                <c:pt idx="1072">
                  <c:v>-8072159.9999169996</c:v>
                </c:pt>
                <c:pt idx="1073">
                  <c:v>-8079689.9999169996</c:v>
                </c:pt>
                <c:pt idx="1074">
                  <c:v>-8087219.9999169996</c:v>
                </c:pt>
                <c:pt idx="1075">
                  <c:v>-8094749.9999159994</c:v>
                </c:pt>
                <c:pt idx="1076">
                  <c:v>-8102279.9999159994</c:v>
                </c:pt>
                <c:pt idx="1077">
                  <c:v>-8109809.9999159994</c:v>
                </c:pt>
                <c:pt idx="1078">
                  <c:v>-8117339.9999159994</c:v>
                </c:pt>
                <c:pt idx="1079">
                  <c:v>-8124869.9999159994</c:v>
                </c:pt>
                <c:pt idx="1080">
                  <c:v>-8132399.9999159994</c:v>
                </c:pt>
                <c:pt idx="1081">
                  <c:v>-8139929.9999159994</c:v>
                </c:pt>
                <c:pt idx="1082">
                  <c:v>-8147459.9999159994</c:v>
                </c:pt>
                <c:pt idx="1083">
                  <c:v>-8154989.9999159994</c:v>
                </c:pt>
                <c:pt idx="1084">
                  <c:v>-8162519.9999150001</c:v>
                </c:pt>
                <c:pt idx="1085">
                  <c:v>-8170049.9999150001</c:v>
                </c:pt>
                <c:pt idx="1086">
                  <c:v>-8177579.9999150001</c:v>
                </c:pt>
                <c:pt idx="1087">
                  <c:v>-8185109.9999150001</c:v>
                </c:pt>
                <c:pt idx="1088">
                  <c:v>-8192639.9999150001</c:v>
                </c:pt>
                <c:pt idx="1089">
                  <c:v>-8200169.9999150001</c:v>
                </c:pt>
                <c:pt idx="1090">
                  <c:v>-8207699.9999150001</c:v>
                </c:pt>
                <c:pt idx="1091">
                  <c:v>-8215229.9999150001</c:v>
                </c:pt>
                <c:pt idx="1092">
                  <c:v>-8222759.9999150001</c:v>
                </c:pt>
                <c:pt idx="1093">
                  <c:v>-8230289.9999139998</c:v>
                </c:pt>
                <c:pt idx="1094">
                  <c:v>-8237819.9999139998</c:v>
                </c:pt>
                <c:pt idx="1095">
                  <c:v>-8245349.9999139998</c:v>
                </c:pt>
                <c:pt idx="1096">
                  <c:v>-8252879.9999139998</c:v>
                </c:pt>
                <c:pt idx="1097">
                  <c:v>-8260409.9999139998</c:v>
                </c:pt>
                <c:pt idx="1098">
                  <c:v>-8267939.9999139998</c:v>
                </c:pt>
                <c:pt idx="1099">
                  <c:v>-8275469.9999139998</c:v>
                </c:pt>
                <c:pt idx="1100">
                  <c:v>-8282999.9999139998</c:v>
                </c:pt>
                <c:pt idx="1101">
                  <c:v>-8290529.9999139998</c:v>
                </c:pt>
                <c:pt idx="1102">
                  <c:v>-8298059.9999129996</c:v>
                </c:pt>
                <c:pt idx="1103">
                  <c:v>-8305589.9999129996</c:v>
                </c:pt>
                <c:pt idx="1104">
                  <c:v>-8313119.9999129996</c:v>
                </c:pt>
                <c:pt idx="1105">
                  <c:v>-8320649.9999129996</c:v>
                </c:pt>
                <c:pt idx="1106">
                  <c:v>-8328179.9999129996</c:v>
                </c:pt>
                <c:pt idx="1107">
                  <c:v>-8335709.9999129996</c:v>
                </c:pt>
                <c:pt idx="1108">
                  <c:v>-8343239.9999129996</c:v>
                </c:pt>
                <c:pt idx="1109">
                  <c:v>-8350769.9999129996</c:v>
                </c:pt>
                <c:pt idx="1110">
                  <c:v>-8358299.9999129996</c:v>
                </c:pt>
                <c:pt idx="1111">
                  <c:v>-8365829.9999119993</c:v>
                </c:pt>
                <c:pt idx="1112">
                  <c:v>-8373359.9999119993</c:v>
                </c:pt>
                <c:pt idx="1113">
                  <c:v>-8380889.9999119993</c:v>
                </c:pt>
                <c:pt idx="1114">
                  <c:v>-8388419.9999119993</c:v>
                </c:pt>
                <c:pt idx="1115">
                  <c:v>-8395949.9999129996</c:v>
                </c:pt>
                <c:pt idx="1116">
                  <c:v>-8403479.9999129996</c:v>
                </c:pt>
                <c:pt idx="1117">
                  <c:v>-8411009.9999129996</c:v>
                </c:pt>
                <c:pt idx="1118">
                  <c:v>-8418539.9999139998</c:v>
                </c:pt>
                <c:pt idx="1119">
                  <c:v>-8426069.9999139998</c:v>
                </c:pt>
                <c:pt idx="1120">
                  <c:v>-8433599.9999150001</c:v>
                </c:pt>
                <c:pt idx="1121">
                  <c:v>-8441129.9999150001</c:v>
                </c:pt>
                <c:pt idx="1122">
                  <c:v>-8448659.9999160003</c:v>
                </c:pt>
                <c:pt idx="1123">
                  <c:v>-8456189.9999160003</c:v>
                </c:pt>
                <c:pt idx="1124">
                  <c:v>-8463719.9999170005</c:v>
                </c:pt>
                <c:pt idx="1125">
                  <c:v>-8471249.9999170005</c:v>
                </c:pt>
                <c:pt idx="1126">
                  <c:v>-8478779.9999170005</c:v>
                </c:pt>
                <c:pt idx="1127">
                  <c:v>-8486309.9999180008</c:v>
                </c:pt>
                <c:pt idx="1128">
                  <c:v>-8493839.9999180008</c:v>
                </c:pt>
                <c:pt idx="1129">
                  <c:v>-8501369.9999189992</c:v>
                </c:pt>
                <c:pt idx="1130">
                  <c:v>-8508899.9999189992</c:v>
                </c:pt>
                <c:pt idx="1131">
                  <c:v>-8516429.9999199994</c:v>
                </c:pt>
                <c:pt idx="1132">
                  <c:v>-8523959.9999199994</c:v>
                </c:pt>
                <c:pt idx="1133">
                  <c:v>-8531489.9999209978</c:v>
                </c:pt>
                <c:pt idx="1134">
                  <c:v>-8539019.9999209978</c:v>
                </c:pt>
                <c:pt idx="1135">
                  <c:v>-8546549.9999209978</c:v>
                </c:pt>
                <c:pt idx="1136">
                  <c:v>-8554079.999921998</c:v>
                </c:pt>
                <c:pt idx="1137">
                  <c:v>-8561609.999921998</c:v>
                </c:pt>
                <c:pt idx="1138">
                  <c:v>-8569139.9999230001</c:v>
                </c:pt>
                <c:pt idx="1139">
                  <c:v>-8576669.9999230001</c:v>
                </c:pt>
                <c:pt idx="1140">
                  <c:v>-8584199.9999239985</c:v>
                </c:pt>
                <c:pt idx="1141">
                  <c:v>-8591729.9999239985</c:v>
                </c:pt>
                <c:pt idx="1142">
                  <c:v>-8599259.9999249987</c:v>
                </c:pt>
                <c:pt idx="1143">
                  <c:v>-8606789.9999249987</c:v>
                </c:pt>
                <c:pt idx="1144">
                  <c:v>-8614319.999925999</c:v>
                </c:pt>
                <c:pt idx="1145">
                  <c:v>-8621849.999925999</c:v>
                </c:pt>
                <c:pt idx="1146">
                  <c:v>-8629379.999925999</c:v>
                </c:pt>
                <c:pt idx="1147">
                  <c:v>-8636909.9999269973</c:v>
                </c:pt>
                <c:pt idx="1148">
                  <c:v>-8644439.9999269973</c:v>
                </c:pt>
                <c:pt idx="1149">
                  <c:v>-8651969.9999279976</c:v>
                </c:pt>
                <c:pt idx="1150">
                  <c:v>-8659499.9999279976</c:v>
                </c:pt>
                <c:pt idx="1151">
                  <c:v>-8667029.9999289978</c:v>
                </c:pt>
                <c:pt idx="1152">
                  <c:v>-8674559.9999289978</c:v>
                </c:pt>
                <c:pt idx="1153">
                  <c:v>-8682089.9999299981</c:v>
                </c:pt>
                <c:pt idx="1154">
                  <c:v>-8689619.9999299981</c:v>
                </c:pt>
                <c:pt idx="1155">
                  <c:v>-8697149.9999299981</c:v>
                </c:pt>
                <c:pt idx="1156">
                  <c:v>-8704679.9999310002</c:v>
                </c:pt>
                <c:pt idx="1157">
                  <c:v>-8712209.9999310002</c:v>
                </c:pt>
                <c:pt idx="1158">
                  <c:v>-8719739.9999320004</c:v>
                </c:pt>
                <c:pt idx="1159">
                  <c:v>-8727269.9999320004</c:v>
                </c:pt>
                <c:pt idx="1160">
                  <c:v>-8734799.9999330007</c:v>
                </c:pt>
                <c:pt idx="1161">
                  <c:v>-8742329.9999330007</c:v>
                </c:pt>
                <c:pt idx="1162">
                  <c:v>-8749859.999933999</c:v>
                </c:pt>
                <c:pt idx="1163">
                  <c:v>-8757389.999933999</c:v>
                </c:pt>
                <c:pt idx="1164">
                  <c:v>-8764919.999933999</c:v>
                </c:pt>
                <c:pt idx="1165">
                  <c:v>-8772449.9999349974</c:v>
                </c:pt>
                <c:pt idx="1166">
                  <c:v>-8779979.9999349974</c:v>
                </c:pt>
                <c:pt idx="1167">
                  <c:v>-8787509.9999359977</c:v>
                </c:pt>
                <c:pt idx="1168">
                  <c:v>-8795039.9999359977</c:v>
                </c:pt>
                <c:pt idx="1169">
                  <c:v>-8802569.9999369979</c:v>
                </c:pt>
                <c:pt idx="1170">
                  <c:v>-8810099.9999369979</c:v>
                </c:pt>
                <c:pt idx="1171">
                  <c:v>-8817629.999938</c:v>
                </c:pt>
                <c:pt idx="1172">
                  <c:v>-8825159.999938</c:v>
                </c:pt>
                <c:pt idx="1173">
                  <c:v>-8832689.999938</c:v>
                </c:pt>
                <c:pt idx="1174">
                  <c:v>-8840219.9999390002</c:v>
                </c:pt>
                <c:pt idx="1175">
                  <c:v>-8847749.9999390002</c:v>
                </c:pt>
                <c:pt idx="1176">
                  <c:v>-8855279.9999400005</c:v>
                </c:pt>
                <c:pt idx="1177">
                  <c:v>-8862809.9999400005</c:v>
                </c:pt>
                <c:pt idx="1178">
                  <c:v>-8870339.9999410007</c:v>
                </c:pt>
                <c:pt idx="1179">
                  <c:v>-8877869.9999410007</c:v>
                </c:pt>
                <c:pt idx="1180">
                  <c:v>-8885399.9999419991</c:v>
                </c:pt>
                <c:pt idx="1181">
                  <c:v>-8892929.9999419991</c:v>
                </c:pt>
                <c:pt idx="1182">
                  <c:v>-8900459.9999429993</c:v>
                </c:pt>
                <c:pt idx="1183">
                  <c:v>-8907989.9999429993</c:v>
                </c:pt>
                <c:pt idx="1184">
                  <c:v>-8915519.9999429993</c:v>
                </c:pt>
                <c:pt idx="1185">
                  <c:v>-8923049.9999439996</c:v>
                </c:pt>
                <c:pt idx="1186">
                  <c:v>-8930579.9999439996</c:v>
                </c:pt>
                <c:pt idx="1187">
                  <c:v>-8938109.999944998</c:v>
                </c:pt>
                <c:pt idx="1188">
                  <c:v>-8945639.999944998</c:v>
                </c:pt>
                <c:pt idx="1189">
                  <c:v>-8953169.9999460001</c:v>
                </c:pt>
                <c:pt idx="1190">
                  <c:v>-8960699.9999460001</c:v>
                </c:pt>
                <c:pt idx="1191">
                  <c:v>-8968229.9999470003</c:v>
                </c:pt>
                <c:pt idx="1192">
                  <c:v>-8975759.9999470003</c:v>
                </c:pt>
                <c:pt idx="1193">
                  <c:v>-8983289.9999470003</c:v>
                </c:pt>
                <c:pt idx="1194">
                  <c:v>-8990819.9999480005</c:v>
                </c:pt>
                <c:pt idx="1195">
                  <c:v>-8998349.9999480005</c:v>
                </c:pt>
                <c:pt idx="1196">
                  <c:v>-9005879.9999490008</c:v>
                </c:pt>
                <c:pt idx="1197">
                  <c:v>-9013409.9999490008</c:v>
                </c:pt>
                <c:pt idx="1198">
                  <c:v>-9020939.9999499992</c:v>
                </c:pt>
                <c:pt idx="1199">
                  <c:v>-9028469.9999499992</c:v>
                </c:pt>
                <c:pt idx="1200">
                  <c:v>-9035999.9999509994</c:v>
                </c:pt>
                <c:pt idx="1201">
                  <c:v>-9043529.9999509994</c:v>
                </c:pt>
                <c:pt idx="1202">
                  <c:v>-9051059.9999509994</c:v>
                </c:pt>
                <c:pt idx="1203">
                  <c:v>-9058589.9999519996</c:v>
                </c:pt>
                <c:pt idx="1204">
                  <c:v>-9066119.9999519996</c:v>
                </c:pt>
                <c:pt idx="1205">
                  <c:v>-9073649.9999529999</c:v>
                </c:pt>
                <c:pt idx="1206">
                  <c:v>-9081179.9999529999</c:v>
                </c:pt>
                <c:pt idx="1207">
                  <c:v>-9088709.9999540001</c:v>
                </c:pt>
                <c:pt idx="1208">
                  <c:v>-9096239.9999540001</c:v>
                </c:pt>
                <c:pt idx="1209">
                  <c:v>-9103769.9999550004</c:v>
                </c:pt>
                <c:pt idx="1210">
                  <c:v>-9111299.9999550004</c:v>
                </c:pt>
                <c:pt idx="1211">
                  <c:v>-9118829.9999550004</c:v>
                </c:pt>
                <c:pt idx="1212">
                  <c:v>-9126359.9999560006</c:v>
                </c:pt>
                <c:pt idx="1213">
                  <c:v>-9133889.9999560006</c:v>
                </c:pt>
                <c:pt idx="1214">
                  <c:v>-9141419.9999570008</c:v>
                </c:pt>
                <c:pt idx="1215">
                  <c:v>-9148949.9999570008</c:v>
                </c:pt>
                <c:pt idx="1216">
                  <c:v>-9156479.9999579992</c:v>
                </c:pt>
                <c:pt idx="1217">
                  <c:v>-9164009.9999579992</c:v>
                </c:pt>
                <c:pt idx="1218">
                  <c:v>-9171539.9999589995</c:v>
                </c:pt>
                <c:pt idx="1219">
                  <c:v>-9179069.9999589995</c:v>
                </c:pt>
                <c:pt idx="1220">
                  <c:v>-9186599.9999589995</c:v>
                </c:pt>
                <c:pt idx="1221">
                  <c:v>-9194129.9999599997</c:v>
                </c:pt>
                <c:pt idx="1222">
                  <c:v>-9201659.9999599997</c:v>
                </c:pt>
                <c:pt idx="1223">
                  <c:v>-9209189.9999609981</c:v>
                </c:pt>
                <c:pt idx="1224">
                  <c:v>-9216719.9999609981</c:v>
                </c:pt>
                <c:pt idx="1225">
                  <c:v>-9224249.9999620002</c:v>
                </c:pt>
                <c:pt idx="1226">
                  <c:v>-9231779.9999620002</c:v>
                </c:pt>
                <c:pt idx="1227">
                  <c:v>-9239309.9999630004</c:v>
                </c:pt>
                <c:pt idx="1228">
                  <c:v>-9246839.9999630004</c:v>
                </c:pt>
                <c:pt idx="1229">
                  <c:v>-9254369.9999639988</c:v>
                </c:pt>
                <c:pt idx="1230">
                  <c:v>-9261899.9999639988</c:v>
                </c:pt>
                <c:pt idx="1231">
                  <c:v>-9269429.9999639988</c:v>
                </c:pt>
                <c:pt idx="1232">
                  <c:v>-9276959.999964999</c:v>
                </c:pt>
                <c:pt idx="1233">
                  <c:v>-9284489.999964999</c:v>
                </c:pt>
                <c:pt idx="1234">
                  <c:v>-9292019.9999659974</c:v>
                </c:pt>
                <c:pt idx="1235">
                  <c:v>-9299549.9999659974</c:v>
                </c:pt>
                <c:pt idx="1236">
                  <c:v>-9307079.9999669977</c:v>
                </c:pt>
                <c:pt idx="1237">
                  <c:v>-9314609.9999669977</c:v>
                </c:pt>
                <c:pt idx="1238">
                  <c:v>-9322139.9999679979</c:v>
                </c:pt>
                <c:pt idx="1239">
                  <c:v>-9329669.9999679979</c:v>
                </c:pt>
                <c:pt idx="1240">
                  <c:v>-9337199.9999679979</c:v>
                </c:pt>
                <c:pt idx="1241">
                  <c:v>-9344729.999969</c:v>
                </c:pt>
                <c:pt idx="1242">
                  <c:v>-9352259.999969</c:v>
                </c:pt>
                <c:pt idx="1243">
                  <c:v>-9359789.9999700002</c:v>
                </c:pt>
                <c:pt idx="1244">
                  <c:v>-9367319.9999700002</c:v>
                </c:pt>
                <c:pt idx="1245">
                  <c:v>-9374849.9999710005</c:v>
                </c:pt>
                <c:pt idx="1246">
                  <c:v>-9382379.9999710005</c:v>
                </c:pt>
                <c:pt idx="1247">
                  <c:v>-9389909.9999720007</c:v>
                </c:pt>
                <c:pt idx="1248">
                  <c:v>-9397439.9999720007</c:v>
                </c:pt>
                <c:pt idx="1249">
                  <c:v>-9404969.9999720007</c:v>
                </c:pt>
                <c:pt idx="1250">
                  <c:v>-9412499.9999729991</c:v>
                </c:pt>
                <c:pt idx="1251">
                  <c:v>-9420029.9999729991</c:v>
                </c:pt>
                <c:pt idx="1252">
                  <c:v>-9427559.9999739993</c:v>
                </c:pt>
                <c:pt idx="1253">
                  <c:v>-9435089.9999739993</c:v>
                </c:pt>
                <c:pt idx="1254">
                  <c:v>-9442619.9999749977</c:v>
                </c:pt>
                <c:pt idx="1255">
                  <c:v>-9450149.9999749977</c:v>
                </c:pt>
                <c:pt idx="1256">
                  <c:v>-9457679.999975998</c:v>
                </c:pt>
                <c:pt idx="1257">
                  <c:v>-9465209.999975998</c:v>
                </c:pt>
                <c:pt idx="1258">
                  <c:v>-9472739.999975998</c:v>
                </c:pt>
                <c:pt idx="1259">
                  <c:v>-9480269.9999770001</c:v>
                </c:pt>
                <c:pt idx="1260">
                  <c:v>-9487799.9999770001</c:v>
                </c:pt>
                <c:pt idx="1261">
                  <c:v>-9495329.9999780003</c:v>
                </c:pt>
                <c:pt idx="1262">
                  <c:v>-9502859.9999780003</c:v>
                </c:pt>
                <c:pt idx="1263">
                  <c:v>-9510389.9999790005</c:v>
                </c:pt>
                <c:pt idx="1264">
                  <c:v>-9517919.9999790005</c:v>
                </c:pt>
                <c:pt idx="1265">
                  <c:v>-9525449.9999800008</c:v>
                </c:pt>
                <c:pt idx="1266">
                  <c:v>-9532979.9999800008</c:v>
                </c:pt>
                <c:pt idx="1267">
                  <c:v>-9540509.9999809992</c:v>
                </c:pt>
                <c:pt idx="1268">
                  <c:v>-9548039.9999809992</c:v>
                </c:pt>
                <c:pt idx="1269">
                  <c:v>-9555569.9999809992</c:v>
                </c:pt>
                <c:pt idx="1270">
                  <c:v>-9563099.9999819994</c:v>
                </c:pt>
                <c:pt idx="1271">
                  <c:v>-9570629.9999819994</c:v>
                </c:pt>
                <c:pt idx="1272">
                  <c:v>-9578159.9999829996</c:v>
                </c:pt>
                <c:pt idx="1273">
                  <c:v>-9585689.9999829996</c:v>
                </c:pt>
                <c:pt idx="1274">
                  <c:v>-9593219.9999839999</c:v>
                </c:pt>
                <c:pt idx="1275">
                  <c:v>-9600749.9999839999</c:v>
                </c:pt>
                <c:pt idx="1276">
                  <c:v>-9608279.9999850001</c:v>
                </c:pt>
                <c:pt idx="1277">
                  <c:v>-9615809.9999850001</c:v>
                </c:pt>
                <c:pt idx="1278">
                  <c:v>-9623339.9999850001</c:v>
                </c:pt>
                <c:pt idx="1279">
                  <c:v>-9630869.9999860004</c:v>
                </c:pt>
                <c:pt idx="1280">
                  <c:v>-9638399.9999860004</c:v>
                </c:pt>
                <c:pt idx="1281">
                  <c:v>-9645929.9999870006</c:v>
                </c:pt>
                <c:pt idx="1282">
                  <c:v>-9653459.9999870006</c:v>
                </c:pt>
                <c:pt idx="1283">
                  <c:v>-9660989.9999880008</c:v>
                </c:pt>
                <c:pt idx="1284">
                  <c:v>-9668519.9999880008</c:v>
                </c:pt>
                <c:pt idx="1285">
                  <c:v>-9676049.9999889992</c:v>
                </c:pt>
                <c:pt idx="1286">
                  <c:v>-9683579.9999889992</c:v>
                </c:pt>
                <c:pt idx="1287">
                  <c:v>-9691109.9999889992</c:v>
                </c:pt>
                <c:pt idx="1288">
                  <c:v>-9698639.9999899995</c:v>
                </c:pt>
                <c:pt idx="1289">
                  <c:v>-9706169.9999899995</c:v>
                </c:pt>
                <c:pt idx="1290">
                  <c:v>-9713699.9999909978</c:v>
                </c:pt>
                <c:pt idx="1291">
                  <c:v>-9721229.9999909978</c:v>
                </c:pt>
                <c:pt idx="1292">
                  <c:v>-9728759.9999919981</c:v>
                </c:pt>
                <c:pt idx="1293">
                  <c:v>-9736289.9999919981</c:v>
                </c:pt>
                <c:pt idx="1294">
                  <c:v>-9743819.9999930002</c:v>
                </c:pt>
                <c:pt idx="1295">
                  <c:v>-9751349.9999930002</c:v>
                </c:pt>
                <c:pt idx="1296">
                  <c:v>-9758879.9999930002</c:v>
                </c:pt>
                <c:pt idx="1297">
                  <c:v>-9766409.9999939986</c:v>
                </c:pt>
                <c:pt idx="1298">
                  <c:v>-9773939.9999939986</c:v>
                </c:pt>
                <c:pt idx="1299">
                  <c:v>-9781469.9999949988</c:v>
                </c:pt>
                <c:pt idx="1300">
                  <c:v>-9788999.9999949988</c:v>
                </c:pt>
                <c:pt idx="1301">
                  <c:v>-9796529.999995999</c:v>
                </c:pt>
                <c:pt idx="1302">
                  <c:v>-9804059.999995999</c:v>
                </c:pt>
                <c:pt idx="1303">
                  <c:v>-9811589.9999969974</c:v>
                </c:pt>
                <c:pt idx="1304">
                  <c:v>-9819119.9999969974</c:v>
                </c:pt>
                <c:pt idx="1305">
                  <c:v>-9826649.9999969974</c:v>
                </c:pt>
                <c:pt idx="1306">
                  <c:v>-9834179.9999979977</c:v>
                </c:pt>
                <c:pt idx="1307">
                  <c:v>-9841709.9999979977</c:v>
                </c:pt>
                <c:pt idx="1308">
                  <c:v>-9849239.9999989979</c:v>
                </c:pt>
                <c:pt idx="1309">
                  <c:v>-9856769.9999989979</c:v>
                </c:pt>
                <c:pt idx="1310">
                  <c:v>-9864300</c:v>
                </c:pt>
                <c:pt idx="1311">
                  <c:v>-9871830</c:v>
                </c:pt>
                <c:pt idx="1312">
                  <c:v>-9879360.0000010002</c:v>
                </c:pt>
                <c:pt idx="1313">
                  <c:v>-9886890.0000010002</c:v>
                </c:pt>
                <c:pt idx="1314">
                  <c:v>-9894420.0000020005</c:v>
                </c:pt>
                <c:pt idx="1315">
                  <c:v>-9901950.0000020005</c:v>
                </c:pt>
                <c:pt idx="1316">
                  <c:v>-9909480.0000020005</c:v>
                </c:pt>
                <c:pt idx="1317">
                  <c:v>-9917010.0000030007</c:v>
                </c:pt>
                <c:pt idx="1318">
                  <c:v>-9924540.0000030007</c:v>
                </c:pt>
                <c:pt idx="1319">
                  <c:v>-9932070.0000039991</c:v>
                </c:pt>
                <c:pt idx="1320">
                  <c:v>-9939600.0000039991</c:v>
                </c:pt>
                <c:pt idx="1321">
                  <c:v>-9947130.0000049975</c:v>
                </c:pt>
                <c:pt idx="1322">
                  <c:v>-9954660.0000049975</c:v>
                </c:pt>
                <c:pt idx="1323">
                  <c:v>-9962190.0000059977</c:v>
                </c:pt>
                <c:pt idx="1324">
                  <c:v>-9969720.0000059977</c:v>
                </c:pt>
                <c:pt idx="1325">
                  <c:v>-9977250.0000059977</c:v>
                </c:pt>
                <c:pt idx="1326">
                  <c:v>-9984780.000006998</c:v>
                </c:pt>
                <c:pt idx="1327">
                  <c:v>-9992310.000006998</c:v>
                </c:pt>
                <c:pt idx="1328">
                  <c:v>-9999840.0000080001</c:v>
                </c:pt>
                <c:pt idx="1329">
                  <c:v>-10007370.000008</c:v>
                </c:pt>
                <c:pt idx="1330">
                  <c:v>-10014900.000009</c:v>
                </c:pt>
                <c:pt idx="1331">
                  <c:v>-10022430.000009</c:v>
                </c:pt>
                <c:pt idx="1332">
                  <c:v>-10029960.000010002</c:v>
                </c:pt>
                <c:pt idx="1333">
                  <c:v>-10037490.000010002</c:v>
                </c:pt>
                <c:pt idx="1334">
                  <c:v>-10045020.000010002</c:v>
                </c:pt>
                <c:pt idx="1335">
                  <c:v>-10052550.000011003</c:v>
                </c:pt>
                <c:pt idx="1336">
                  <c:v>-10060080.000011003</c:v>
                </c:pt>
                <c:pt idx="1337">
                  <c:v>-10067610.000011999</c:v>
                </c:pt>
                <c:pt idx="1338">
                  <c:v>-10075140.000011999</c:v>
                </c:pt>
                <c:pt idx="1339">
                  <c:v>-10082670.000012999</c:v>
                </c:pt>
                <c:pt idx="1340">
                  <c:v>-10090200.000012999</c:v>
                </c:pt>
                <c:pt idx="1341">
                  <c:v>-10097730.000014</c:v>
                </c:pt>
                <c:pt idx="1342">
                  <c:v>-10105260.000014</c:v>
                </c:pt>
                <c:pt idx="1343">
                  <c:v>-10112790.000014</c:v>
                </c:pt>
                <c:pt idx="1344">
                  <c:v>-10120320.000015</c:v>
                </c:pt>
                <c:pt idx="1345">
                  <c:v>-10127850.000015</c:v>
                </c:pt>
                <c:pt idx="1346">
                  <c:v>-10135380.000016</c:v>
                </c:pt>
                <c:pt idx="1347">
                  <c:v>-10142910.000016</c:v>
                </c:pt>
                <c:pt idx="1348">
                  <c:v>-10150440.000017</c:v>
                </c:pt>
                <c:pt idx="1349">
                  <c:v>-10157970.000017</c:v>
                </c:pt>
                <c:pt idx="1350">
                  <c:v>-10165500.000018002</c:v>
                </c:pt>
                <c:pt idx="1351">
                  <c:v>-10173030.000018002</c:v>
                </c:pt>
                <c:pt idx="1352">
                  <c:v>-10180560.000019003</c:v>
                </c:pt>
                <c:pt idx="1353">
                  <c:v>-10188090.000019003</c:v>
                </c:pt>
                <c:pt idx="1354">
                  <c:v>-10195620.000019003</c:v>
                </c:pt>
                <c:pt idx="1355">
                  <c:v>-10203150.000019999</c:v>
                </c:pt>
                <c:pt idx="1356">
                  <c:v>-10210680.000019999</c:v>
                </c:pt>
                <c:pt idx="1357">
                  <c:v>-10218210.000020998</c:v>
                </c:pt>
                <c:pt idx="1358">
                  <c:v>-10225740.000020998</c:v>
                </c:pt>
                <c:pt idx="1359">
                  <c:v>-10233270.000022</c:v>
                </c:pt>
                <c:pt idx="1360">
                  <c:v>-10240800.000022</c:v>
                </c:pt>
                <c:pt idx="1361">
                  <c:v>-10248330.000023</c:v>
                </c:pt>
                <c:pt idx="1362">
                  <c:v>-10255860.000023</c:v>
                </c:pt>
                <c:pt idx="1363">
                  <c:v>-10263390.000023</c:v>
                </c:pt>
                <c:pt idx="1364">
                  <c:v>-10270920.000023998</c:v>
                </c:pt>
                <c:pt idx="1365">
                  <c:v>-10278450.000023998</c:v>
                </c:pt>
                <c:pt idx="1366">
                  <c:v>-10285980.000024999</c:v>
                </c:pt>
                <c:pt idx="1367">
                  <c:v>-10293510.000024999</c:v>
                </c:pt>
                <c:pt idx="1368">
                  <c:v>-10301040.000026001</c:v>
                </c:pt>
                <c:pt idx="1369">
                  <c:v>-10308570.000026001</c:v>
                </c:pt>
                <c:pt idx="1370">
                  <c:v>-10316100.000027001</c:v>
                </c:pt>
                <c:pt idx="1371">
                  <c:v>-10323630.000027001</c:v>
                </c:pt>
                <c:pt idx="1372">
                  <c:v>-10331160.000027001</c:v>
                </c:pt>
                <c:pt idx="1373">
                  <c:v>-10338690.000027997</c:v>
                </c:pt>
                <c:pt idx="1374">
                  <c:v>-10346220.000027997</c:v>
                </c:pt>
                <c:pt idx="1375">
                  <c:v>-10353750.000029</c:v>
                </c:pt>
                <c:pt idx="1376">
                  <c:v>-10361280.000029</c:v>
                </c:pt>
                <c:pt idx="1377">
                  <c:v>-10368810.00003</c:v>
                </c:pt>
                <c:pt idx="1378">
                  <c:v>-10376340.00003</c:v>
                </c:pt>
                <c:pt idx="1379">
                  <c:v>-10383870.000031</c:v>
                </c:pt>
                <c:pt idx="1380">
                  <c:v>-10391400.000031</c:v>
                </c:pt>
                <c:pt idx="1381">
                  <c:v>-10398930.000031</c:v>
                </c:pt>
                <c:pt idx="1382">
                  <c:v>-10406460.000032</c:v>
                </c:pt>
                <c:pt idx="1383">
                  <c:v>-10413990.000032</c:v>
                </c:pt>
                <c:pt idx="1384">
                  <c:v>-10421520.000033</c:v>
                </c:pt>
                <c:pt idx="1385">
                  <c:v>-10429050.000033</c:v>
                </c:pt>
                <c:pt idx="1386">
                  <c:v>-10436580.000034001</c:v>
                </c:pt>
                <c:pt idx="1387">
                  <c:v>-10444110.000034001</c:v>
                </c:pt>
                <c:pt idx="1388">
                  <c:v>-10451640.000034997</c:v>
                </c:pt>
                <c:pt idx="1389">
                  <c:v>-10459170.000034997</c:v>
                </c:pt>
                <c:pt idx="1390">
                  <c:v>-10466700.000034997</c:v>
                </c:pt>
                <c:pt idx="1391">
                  <c:v>-10474230.000035997</c:v>
                </c:pt>
                <c:pt idx="1392">
                  <c:v>-10481760.000035997</c:v>
                </c:pt>
                <c:pt idx="1393">
                  <c:v>-10489290.000037</c:v>
                </c:pt>
                <c:pt idx="1394">
                  <c:v>-10496820.000037</c:v>
                </c:pt>
                <c:pt idx="1395">
                  <c:v>-10504350.000038</c:v>
                </c:pt>
                <c:pt idx="1396">
                  <c:v>-10511880.000038</c:v>
                </c:pt>
                <c:pt idx="1397">
                  <c:v>-10519410.000039</c:v>
                </c:pt>
                <c:pt idx="1398">
                  <c:v>-10526940.000039</c:v>
                </c:pt>
                <c:pt idx="1399">
                  <c:v>-10534470.00004</c:v>
                </c:pt>
                <c:pt idx="1400">
                  <c:v>-10542000.00004</c:v>
                </c:pt>
                <c:pt idx="1401">
                  <c:v>-10549530.00004</c:v>
                </c:pt>
                <c:pt idx="1402">
                  <c:v>-10557060.000041002</c:v>
                </c:pt>
                <c:pt idx="1403">
                  <c:v>-10564590.000041002</c:v>
                </c:pt>
                <c:pt idx="1404">
                  <c:v>-10572120.000042003</c:v>
                </c:pt>
                <c:pt idx="1405">
                  <c:v>-10579650.000042003</c:v>
                </c:pt>
                <c:pt idx="1406">
                  <c:v>-10587180.000042999</c:v>
                </c:pt>
                <c:pt idx="1407">
                  <c:v>-10594710.000042999</c:v>
                </c:pt>
                <c:pt idx="1408">
                  <c:v>-10602240.000043999</c:v>
                </c:pt>
                <c:pt idx="1409">
                  <c:v>-10609770.000043999</c:v>
                </c:pt>
                <c:pt idx="1410">
                  <c:v>-10617300.000043999</c:v>
                </c:pt>
                <c:pt idx="1411">
                  <c:v>-10624830.000045</c:v>
                </c:pt>
                <c:pt idx="1412">
                  <c:v>-10632360.000045</c:v>
                </c:pt>
                <c:pt idx="1413">
                  <c:v>-10639890.000046</c:v>
                </c:pt>
                <c:pt idx="1414">
                  <c:v>-10647420.000046</c:v>
                </c:pt>
                <c:pt idx="1415">
                  <c:v>-10654950.000047</c:v>
                </c:pt>
                <c:pt idx="1416">
                  <c:v>-10662480.000047</c:v>
                </c:pt>
                <c:pt idx="1417">
                  <c:v>-10670010.000048</c:v>
                </c:pt>
                <c:pt idx="1418">
                  <c:v>-10677540.000048</c:v>
                </c:pt>
                <c:pt idx="1419">
                  <c:v>-10685070.000048</c:v>
                </c:pt>
                <c:pt idx="1420">
                  <c:v>-10692600.000049002</c:v>
                </c:pt>
                <c:pt idx="1421">
                  <c:v>-10700130.000049002</c:v>
                </c:pt>
                <c:pt idx="1422">
                  <c:v>-10707660.000050003</c:v>
                </c:pt>
                <c:pt idx="1423">
                  <c:v>-10715190.000050003</c:v>
                </c:pt>
                <c:pt idx="1424">
                  <c:v>-10722720.000050999</c:v>
                </c:pt>
                <c:pt idx="1425">
                  <c:v>-10730250.000050999</c:v>
                </c:pt>
                <c:pt idx="1426">
                  <c:v>-10737780.000051999</c:v>
                </c:pt>
                <c:pt idx="1427">
                  <c:v>-10745310.000051999</c:v>
                </c:pt>
                <c:pt idx="1428">
                  <c:v>-10752840.000051999</c:v>
                </c:pt>
                <c:pt idx="1429">
                  <c:v>-10760370.000053002</c:v>
                </c:pt>
                <c:pt idx="1430">
                  <c:v>-10767900.000053002</c:v>
                </c:pt>
                <c:pt idx="1431">
                  <c:v>-10775430.000054</c:v>
                </c:pt>
                <c:pt idx="1432">
                  <c:v>-10782960.000054</c:v>
                </c:pt>
                <c:pt idx="1433">
                  <c:v>-10790490.000055</c:v>
                </c:pt>
                <c:pt idx="1434">
                  <c:v>-10798020.000055</c:v>
                </c:pt>
                <c:pt idx="1435">
                  <c:v>-10805550.000056</c:v>
                </c:pt>
                <c:pt idx="1436">
                  <c:v>-10813080.000056</c:v>
                </c:pt>
                <c:pt idx="1437">
                  <c:v>-10820610.000056</c:v>
                </c:pt>
                <c:pt idx="1438">
                  <c:v>-10828140.000057003</c:v>
                </c:pt>
                <c:pt idx="1439">
                  <c:v>-10835670.000057003</c:v>
                </c:pt>
                <c:pt idx="1440">
                  <c:v>-10843200.000058003</c:v>
                </c:pt>
                <c:pt idx="1441">
                  <c:v>-10850730.000058003</c:v>
                </c:pt>
                <c:pt idx="1442">
                  <c:v>-10858260.000058999</c:v>
                </c:pt>
                <c:pt idx="1443">
                  <c:v>-10865790.000058999</c:v>
                </c:pt>
                <c:pt idx="1444">
                  <c:v>-10873320.00006</c:v>
                </c:pt>
                <c:pt idx="1445">
                  <c:v>-10880850.00006</c:v>
                </c:pt>
                <c:pt idx="1446">
                  <c:v>-10888380.000061</c:v>
                </c:pt>
                <c:pt idx="1447">
                  <c:v>-10895910.000061</c:v>
                </c:pt>
                <c:pt idx="1448">
                  <c:v>-10903440.000061</c:v>
                </c:pt>
                <c:pt idx="1449">
                  <c:v>-10910970.000062</c:v>
                </c:pt>
                <c:pt idx="1450">
                  <c:v>-10918500.000062</c:v>
                </c:pt>
                <c:pt idx="1451">
                  <c:v>-10926030.000063</c:v>
                </c:pt>
                <c:pt idx="1452">
                  <c:v>-10933560.000063</c:v>
                </c:pt>
                <c:pt idx="1453">
                  <c:v>-10941090.000063999</c:v>
                </c:pt>
                <c:pt idx="1454">
                  <c:v>-10948620.000063999</c:v>
                </c:pt>
                <c:pt idx="1455">
                  <c:v>-10956150.000065001</c:v>
                </c:pt>
                <c:pt idx="1456">
                  <c:v>-10963680.000065001</c:v>
                </c:pt>
                <c:pt idx="1457">
                  <c:v>-10971210.000065001</c:v>
                </c:pt>
                <c:pt idx="1458">
                  <c:v>-10978740.000065997</c:v>
                </c:pt>
                <c:pt idx="1459">
                  <c:v>-10986270.000065997</c:v>
                </c:pt>
                <c:pt idx="1460">
                  <c:v>-10993800.000066997</c:v>
                </c:pt>
                <c:pt idx="1461">
                  <c:v>-11001330.000066997</c:v>
                </c:pt>
                <c:pt idx="1462">
                  <c:v>-11008860.000068</c:v>
                </c:pt>
                <c:pt idx="1463">
                  <c:v>-11016390.000068</c:v>
                </c:pt>
                <c:pt idx="1464">
                  <c:v>-11023920.000069</c:v>
                </c:pt>
                <c:pt idx="1465">
                  <c:v>-11031450.000069</c:v>
                </c:pt>
                <c:pt idx="1466">
                  <c:v>-11038980.000069</c:v>
                </c:pt>
                <c:pt idx="1467">
                  <c:v>-11046510.00007</c:v>
                </c:pt>
                <c:pt idx="1468">
                  <c:v>-11054040.00007</c:v>
                </c:pt>
                <c:pt idx="1469">
                  <c:v>-11061570.000071</c:v>
                </c:pt>
                <c:pt idx="1470">
                  <c:v>-11069100.000071</c:v>
                </c:pt>
                <c:pt idx="1471">
                  <c:v>-11076630.000072002</c:v>
                </c:pt>
                <c:pt idx="1472">
                  <c:v>-11084160.000072002</c:v>
                </c:pt>
                <c:pt idx="1473">
                  <c:v>-11091690.000073003</c:v>
                </c:pt>
                <c:pt idx="1474">
                  <c:v>-11099220.000073003</c:v>
                </c:pt>
                <c:pt idx="1475">
                  <c:v>-11106750.000073003</c:v>
                </c:pt>
                <c:pt idx="1476">
                  <c:v>-11114280.000073999</c:v>
                </c:pt>
                <c:pt idx="1477">
                  <c:v>-11121810.000073999</c:v>
                </c:pt>
                <c:pt idx="1478">
                  <c:v>-11129340.000074998</c:v>
                </c:pt>
                <c:pt idx="1479">
                  <c:v>-11136870.000074998</c:v>
                </c:pt>
                <c:pt idx="1480">
                  <c:v>-11144400.000076</c:v>
                </c:pt>
                <c:pt idx="1481">
                  <c:v>-11151930.000076</c:v>
                </c:pt>
                <c:pt idx="1482">
                  <c:v>-11159460.000077</c:v>
                </c:pt>
                <c:pt idx="1483">
                  <c:v>-11166990.000077</c:v>
                </c:pt>
                <c:pt idx="1484">
                  <c:v>-11174520.000078</c:v>
                </c:pt>
                <c:pt idx="1485">
                  <c:v>-11182050.000078</c:v>
                </c:pt>
                <c:pt idx="1486">
                  <c:v>-11189580.000078</c:v>
                </c:pt>
                <c:pt idx="1487">
                  <c:v>-11197110.000079</c:v>
                </c:pt>
                <c:pt idx="1488">
                  <c:v>-11204640.000079</c:v>
                </c:pt>
                <c:pt idx="1489">
                  <c:v>-11212170.000080002</c:v>
                </c:pt>
                <c:pt idx="1490">
                  <c:v>-11219700.000080002</c:v>
                </c:pt>
                <c:pt idx="1491">
                  <c:v>-11227230.000081003</c:v>
                </c:pt>
                <c:pt idx="1492">
                  <c:v>-11234760.000081003</c:v>
                </c:pt>
                <c:pt idx="1493">
                  <c:v>-11242290.000081999</c:v>
                </c:pt>
                <c:pt idx="1494">
                  <c:v>-11249820.000081999</c:v>
                </c:pt>
                <c:pt idx="1495">
                  <c:v>-11257350.000081999</c:v>
                </c:pt>
                <c:pt idx="1496">
                  <c:v>-11264880.000082999</c:v>
                </c:pt>
                <c:pt idx="1497">
                  <c:v>-11272410.000082999</c:v>
                </c:pt>
                <c:pt idx="1498">
                  <c:v>-11279940.000084</c:v>
                </c:pt>
                <c:pt idx="1499">
                  <c:v>-11287470.000084</c:v>
                </c:pt>
                <c:pt idx="1500">
                  <c:v>-11295000.000085</c:v>
                </c:pt>
                <c:pt idx="1501">
                  <c:v>-11302530.000085</c:v>
                </c:pt>
                <c:pt idx="1502">
                  <c:v>-11310060.000086</c:v>
                </c:pt>
                <c:pt idx="1503">
                  <c:v>-11317590.000086</c:v>
                </c:pt>
                <c:pt idx="1504">
                  <c:v>-11325120.000086</c:v>
                </c:pt>
                <c:pt idx="1505">
                  <c:v>-11332650.000087</c:v>
                </c:pt>
                <c:pt idx="1506">
                  <c:v>-11340180.000087</c:v>
                </c:pt>
                <c:pt idx="1507">
                  <c:v>-11347710.000088003</c:v>
                </c:pt>
                <c:pt idx="1508">
                  <c:v>-11355240.000088003</c:v>
                </c:pt>
                <c:pt idx="1509">
                  <c:v>-11362770.000089003</c:v>
                </c:pt>
                <c:pt idx="1510">
                  <c:v>-11370300.000089003</c:v>
                </c:pt>
                <c:pt idx="1511">
                  <c:v>-11377830.000089999</c:v>
                </c:pt>
                <c:pt idx="1512">
                  <c:v>-11385360.000089999</c:v>
                </c:pt>
                <c:pt idx="1513">
                  <c:v>-11392890.000089999</c:v>
                </c:pt>
                <c:pt idx="1514">
                  <c:v>-11400420.000091</c:v>
                </c:pt>
                <c:pt idx="1515">
                  <c:v>-11407950.000091</c:v>
                </c:pt>
                <c:pt idx="1516">
                  <c:v>-11415480.000092</c:v>
                </c:pt>
                <c:pt idx="1517">
                  <c:v>-11423010.000092</c:v>
                </c:pt>
                <c:pt idx="1518">
                  <c:v>-11430540.000093</c:v>
                </c:pt>
                <c:pt idx="1519">
                  <c:v>-11438070.000093</c:v>
                </c:pt>
                <c:pt idx="1520">
                  <c:v>-11445600.000093998</c:v>
                </c:pt>
                <c:pt idx="1521">
                  <c:v>-11453130.000093998</c:v>
                </c:pt>
                <c:pt idx="1522">
                  <c:v>-11460660.000093998</c:v>
                </c:pt>
                <c:pt idx="1523">
                  <c:v>-11468190.000094999</c:v>
                </c:pt>
                <c:pt idx="1524">
                  <c:v>-11475720.000094999</c:v>
                </c:pt>
                <c:pt idx="1525">
                  <c:v>-11483250.000096001</c:v>
                </c:pt>
                <c:pt idx="1526">
                  <c:v>-11490780.000096001</c:v>
                </c:pt>
                <c:pt idx="1527">
                  <c:v>-11498310.000096997</c:v>
                </c:pt>
                <c:pt idx="1528">
                  <c:v>-11505840.000096997</c:v>
                </c:pt>
                <c:pt idx="1529">
                  <c:v>-11513370.000097997</c:v>
                </c:pt>
                <c:pt idx="1530">
                  <c:v>-11520900.000097997</c:v>
                </c:pt>
                <c:pt idx="1531">
                  <c:v>-11528430.000099</c:v>
                </c:pt>
                <c:pt idx="1532">
                  <c:v>-11535960.000099</c:v>
                </c:pt>
                <c:pt idx="1533">
                  <c:v>-11543490.000099</c:v>
                </c:pt>
                <c:pt idx="1534">
                  <c:v>-11551020.0001</c:v>
                </c:pt>
                <c:pt idx="1535">
                  <c:v>-11558550.0001</c:v>
                </c:pt>
                <c:pt idx="1536">
                  <c:v>-11566080.000101</c:v>
                </c:pt>
                <c:pt idx="1537">
                  <c:v>-11573610.000101</c:v>
                </c:pt>
                <c:pt idx="1538">
                  <c:v>-11581140.000102</c:v>
                </c:pt>
                <c:pt idx="1539">
                  <c:v>-11588670.000102</c:v>
                </c:pt>
                <c:pt idx="1540">
                  <c:v>-11596200.000103002</c:v>
                </c:pt>
                <c:pt idx="1541">
                  <c:v>-11603730.000103002</c:v>
                </c:pt>
                <c:pt idx="1542">
                  <c:v>-11611260.000103002</c:v>
                </c:pt>
                <c:pt idx="1543">
                  <c:v>-11618790.000104001</c:v>
                </c:pt>
                <c:pt idx="1544">
                  <c:v>-11626320.000104001</c:v>
                </c:pt>
                <c:pt idx="1545">
                  <c:v>-11633850.000104997</c:v>
                </c:pt>
                <c:pt idx="1546">
                  <c:v>-11641380.000104997</c:v>
                </c:pt>
                <c:pt idx="1547">
                  <c:v>-11648910.000105998</c:v>
                </c:pt>
                <c:pt idx="1548">
                  <c:v>-11656440.000105998</c:v>
                </c:pt>
                <c:pt idx="1549">
                  <c:v>-11663970.000107</c:v>
                </c:pt>
                <c:pt idx="1550">
                  <c:v>-11671500.000107</c:v>
                </c:pt>
                <c:pt idx="1551">
                  <c:v>-11679030.000107</c:v>
                </c:pt>
                <c:pt idx="1552">
                  <c:v>-11686560.000108</c:v>
                </c:pt>
                <c:pt idx="1553">
                  <c:v>-11694090.000108</c:v>
                </c:pt>
                <c:pt idx="1554">
                  <c:v>-11701620.000109</c:v>
                </c:pt>
                <c:pt idx="1555">
                  <c:v>-11709150.000109</c:v>
                </c:pt>
                <c:pt idx="1556">
                  <c:v>-11716680.00011</c:v>
                </c:pt>
                <c:pt idx="1557">
                  <c:v>-11724210.00011</c:v>
                </c:pt>
                <c:pt idx="1558">
                  <c:v>-11731740.000111002</c:v>
                </c:pt>
                <c:pt idx="1559">
                  <c:v>-11739270.000111002</c:v>
                </c:pt>
                <c:pt idx="1560">
                  <c:v>-11746800.000111002</c:v>
                </c:pt>
                <c:pt idx="1561">
                  <c:v>-11754330.000112003</c:v>
                </c:pt>
                <c:pt idx="1562">
                  <c:v>-11761860.000112003</c:v>
                </c:pt>
                <c:pt idx="1563">
                  <c:v>-11769390.000112999</c:v>
                </c:pt>
                <c:pt idx="1564">
                  <c:v>-11776920.000112999</c:v>
                </c:pt>
                <c:pt idx="1565">
                  <c:v>-11784450.000113999</c:v>
                </c:pt>
                <c:pt idx="1566">
                  <c:v>-11791980.000113999</c:v>
                </c:pt>
                <c:pt idx="1567">
                  <c:v>-11799510.000115</c:v>
                </c:pt>
                <c:pt idx="1568">
                  <c:v>-11807040.000115</c:v>
                </c:pt>
                <c:pt idx="1569">
                  <c:v>-11814570.000116</c:v>
                </c:pt>
                <c:pt idx="1570">
                  <c:v>-11822100.000116</c:v>
                </c:pt>
                <c:pt idx="1571">
                  <c:v>-11829630.000116</c:v>
                </c:pt>
                <c:pt idx="1572">
                  <c:v>-11837160.000117</c:v>
                </c:pt>
                <c:pt idx="1573">
                  <c:v>-11844690.000117</c:v>
                </c:pt>
                <c:pt idx="1574">
                  <c:v>-11852220.000118</c:v>
                </c:pt>
                <c:pt idx="1575">
                  <c:v>-11859750.000118</c:v>
                </c:pt>
                <c:pt idx="1576">
                  <c:v>-11867280.000119003</c:v>
                </c:pt>
                <c:pt idx="1577">
                  <c:v>-11874810.000119003</c:v>
                </c:pt>
                <c:pt idx="1578">
                  <c:v>-11882340.000120001</c:v>
                </c:pt>
                <c:pt idx="1579">
                  <c:v>-11889870.000120001</c:v>
                </c:pt>
                <c:pt idx="1580">
                  <c:v>-11897400.000120001</c:v>
                </c:pt>
                <c:pt idx="1581">
                  <c:v>-11904930.000120997</c:v>
                </c:pt>
                <c:pt idx="1582">
                  <c:v>-11912460.000120997</c:v>
                </c:pt>
                <c:pt idx="1583">
                  <c:v>-11919990.000122</c:v>
                </c:pt>
                <c:pt idx="1584">
                  <c:v>-11927520.000122</c:v>
                </c:pt>
                <c:pt idx="1585">
                  <c:v>-11935050.000123</c:v>
                </c:pt>
                <c:pt idx="1586">
                  <c:v>-11942580.000123</c:v>
                </c:pt>
                <c:pt idx="1587">
                  <c:v>-11950110.000123998</c:v>
                </c:pt>
                <c:pt idx="1588">
                  <c:v>-11957640.000123998</c:v>
                </c:pt>
                <c:pt idx="1589">
                  <c:v>-11965170.000123998</c:v>
                </c:pt>
                <c:pt idx="1590">
                  <c:v>-11972700.000124998</c:v>
                </c:pt>
                <c:pt idx="1591">
                  <c:v>-11980230.000124998</c:v>
                </c:pt>
                <c:pt idx="1592">
                  <c:v>-11987760.000125999</c:v>
                </c:pt>
                <c:pt idx="1593">
                  <c:v>-11995290.000125999</c:v>
                </c:pt>
                <c:pt idx="1594">
                  <c:v>-12002820.000127001</c:v>
                </c:pt>
                <c:pt idx="1595">
                  <c:v>-12010350.000127001</c:v>
                </c:pt>
                <c:pt idx="1596">
                  <c:v>-12017880.000127997</c:v>
                </c:pt>
                <c:pt idx="1597">
                  <c:v>-12025410.000127997</c:v>
                </c:pt>
                <c:pt idx="1598">
                  <c:v>-12032940.000127997</c:v>
                </c:pt>
                <c:pt idx="1599">
                  <c:v>-12040470.000128997</c:v>
                </c:pt>
                <c:pt idx="1600">
                  <c:v>-12048000.000128997</c:v>
                </c:pt>
                <c:pt idx="1601">
                  <c:v>-12055530.00013</c:v>
                </c:pt>
                <c:pt idx="1602">
                  <c:v>-12063060.00013</c:v>
                </c:pt>
                <c:pt idx="1603">
                  <c:v>-12070590.000131</c:v>
                </c:pt>
                <c:pt idx="1604">
                  <c:v>-12078120.000131</c:v>
                </c:pt>
                <c:pt idx="1605">
                  <c:v>-12085650.000132</c:v>
                </c:pt>
                <c:pt idx="1606">
                  <c:v>-12093180.000132</c:v>
                </c:pt>
                <c:pt idx="1607">
                  <c:v>-12100710.000132</c:v>
                </c:pt>
                <c:pt idx="1608">
                  <c:v>-12108240.000133</c:v>
                </c:pt>
                <c:pt idx="1609">
                  <c:v>-12115770.000133</c:v>
                </c:pt>
                <c:pt idx="1610">
                  <c:v>-12123300.000134001</c:v>
                </c:pt>
                <c:pt idx="1611">
                  <c:v>-12130830.000134001</c:v>
                </c:pt>
                <c:pt idx="1612">
                  <c:v>-12138360.000135001</c:v>
                </c:pt>
                <c:pt idx="1613">
                  <c:v>-12145890.000135001</c:v>
                </c:pt>
                <c:pt idx="1614">
                  <c:v>-12153420.000135997</c:v>
                </c:pt>
                <c:pt idx="1615">
                  <c:v>-12160950.000135997</c:v>
                </c:pt>
                <c:pt idx="1616">
                  <c:v>-12168480.000136998</c:v>
                </c:pt>
                <c:pt idx="1617">
                  <c:v>-12176010.000136998</c:v>
                </c:pt>
                <c:pt idx="1618">
                  <c:v>-12183540.000136998</c:v>
                </c:pt>
                <c:pt idx="1619">
                  <c:v>-12191070.000138</c:v>
                </c:pt>
                <c:pt idx="1620">
                  <c:v>-12198600.000138</c:v>
                </c:pt>
                <c:pt idx="1621">
                  <c:v>-12206130.000139</c:v>
                </c:pt>
                <c:pt idx="1622">
                  <c:v>-12213660.000139</c:v>
                </c:pt>
                <c:pt idx="1623">
                  <c:v>-12221190.00014</c:v>
                </c:pt>
                <c:pt idx="1624">
                  <c:v>-12228720.00014</c:v>
                </c:pt>
                <c:pt idx="1625">
                  <c:v>-12236250.000141</c:v>
                </c:pt>
                <c:pt idx="1626">
                  <c:v>-12243780.000141</c:v>
                </c:pt>
                <c:pt idx="1627">
                  <c:v>-12251310.000141</c:v>
                </c:pt>
                <c:pt idx="1628">
                  <c:v>-12258840.000142002</c:v>
                </c:pt>
                <c:pt idx="1629">
                  <c:v>-12266370.000142002</c:v>
                </c:pt>
                <c:pt idx="1630">
                  <c:v>-12273900.000143003</c:v>
                </c:pt>
                <c:pt idx="1631">
                  <c:v>-12281430.000143003</c:v>
                </c:pt>
                <c:pt idx="1632">
                  <c:v>-12288960.000143999</c:v>
                </c:pt>
                <c:pt idx="1633">
                  <c:v>-12296490.000143999</c:v>
                </c:pt>
                <c:pt idx="1634">
                  <c:v>-12304020.000144998</c:v>
                </c:pt>
                <c:pt idx="1635">
                  <c:v>-12311550.000144998</c:v>
                </c:pt>
                <c:pt idx="1636">
                  <c:v>-12319080.000144998</c:v>
                </c:pt>
                <c:pt idx="1637">
                  <c:v>-12326610.000146</c:v>
                </c:pt>
                <c:pt idx="1638">
                  <c:v>-12334140.000146</c:v>
                </c:pt>
                <c:pt idx="1639">
                  <c:v>-12341670.000147</c:v>
                </c:pt>
                <c:pt idx="1640">
                  <c:v>-12349200.000147</c:v>
                </c:pt>
                <c:pt idx="1641">
                  <c:v>-12356730.000148</c:v>
                </c:pt>
                <c:pt idx="1642">
                  <c:v>-12364260.000148</c:v>
                </c:pt>
                <c:pt idx="1643">
                  <c:v>-12371790.000149</c:v>
                </c:pt>
                <c:pt idx="1644">
                  <c:v>-12379320.000149</c:v>
                </c:pt>
                <c:pt idx="1645">
                  <c:v>-12386850.000149</c:v>
                </c:pt>
                <c:pt idx="1646">
                  <c:v>-12394380.000150003</c:v>
                </c:pt>
                <c:pt idx="1647">
                  <c:v>-12401910.000150003</c:v>
                </c:pt>
                <c:pt idx="1648">
                  <c:v>-12409440.000151003</c:v>
                </c:pt>
                <c:pt idx="1649">
                  <c:v>-12416970.000151003</c:v>
                </c:pt>
                <c:pt idx="1650">
                  <c:v>-12424500.000151999</c:v>
                </c:pt>
                <c:pt idx="1651">
                  <c:v>-12432030.000151999</c:v>
                </c:pt>
                <c:pt idx="1652">
                  <c:v>-12439560.000153001</c:v>
                </c:pt>
                <c:pt idx="1653">
                  <c:v>-12447090.000153001</c:v>
                </c:pt>
                <c:pt idx="1654">
                  <c:v>-12454620.000154</c:v>
                </c:pt>
                <c:pt idx="1655">
                  <c:v>-12462150.000154</c:v>
                </c:pt>
                <c:pt idx="1656">
                  <c:v>-12469680.000154</c:v>
                </c:pt>
                <c:pt idx="1657">
                  <c:v>-12477210.000155</c:v>
                </c:pt>
                <c:pt idx="1658">
                  <c:v>-12484740.000155</c:v>
                </c:pt>
                <c:pt idx="1659">
                  <c:v>-12492270.000156</c:v>
                </c:pt>
                <c:pt idx="1660">
                  <c:v>-12499800.000156</c:v>
                </c:pt>
                <c:pt idx="1661">
                  <c:v>-12507330.000157</c:v>
                </c:pt>
                <c:pt idx="1662">
                  <c:v>-12514860.000157</c:v>
                </c:pt>
                <c:pt idx="1663">
                  <c:v>-12522390.000158003</c:v>
                </c:pt>
                <c:pt idx="1664">
                  <c:v>-12529920.000158003</c:v>
                </c:pt>
                <c:pt idx="1665">
                  <c:v>-12537450.000158003</c:v>
                </c:pt>
                <c:pt idx="1666">
                  <c:v>-12544980.000158999</c:v>
                </c:pt>
                <c:pt idx="1667">
                  <c:v>-12552510.000158999</c:v>
                </c:pt>
                <c:pt idx="1668">
                  <c:v>-12560040.000159999</c:v>
                </c:pt>
                <c:pt idx="1669">
                  <c:v>-12567570.000159999</c:v>
                </c:pt>
                <c:pt idx="1670">
                  <c:v>-12575100.000161</c:v>
                </c:pt>
                <c:pt idx="1671">
                  <c:v>-12582630.000161</c:v>
                </c:pt>
                <c:pt idx="1672">
                  <c:v>-12590160.000162</c:v>
                </c:pt>
                <c:pt idx="1673">
                  <c:v>-12597690.000162</c:v>
                </c:pt>
                <c:pt idx="1674">
                  <c:v>-12605220.000162</c:v>
                </c:pt>
                <c:pt idx="1675">
                  <c:v>-12612750.000163</c:v>
                </c:pt>
                <c:pt idx="1676">
                  <c:v>-12620280.000163</c:v>
                </c:pt>
                <c:pt idx="1677">
                  <c:v>-12627810.000163998</c:v>
                </c:pt>
                <c:pt idx="1678">
                  <c:v>-12635340.000163998</c:v>
                </c:pt>
                <c:pt idx="1679">
                  <c:v>-12642870.000165001</c:v>
                </c:pt>
                <c:pt idx="1680">
                  <c:v>-12650400.000165001</c:v>
                </c:pt>
                <c:pt idx="1681">
                  <c:v>-12657930.000166001</c:v>
                </c:pt>
                <c:pt idx="1682">
                  <c:v>-12665460.000166001</c:v>
                </c:pt>
                <c:pt idx="1683">
                  <c:v>-12672990.000166001</c:v>
                </c:pt>
                <c:pt idx="1684">
                  <c:v>-12680520.000166997</c:v>
                </c:pt>
                <c:pt idx="1685">
                  <c:v>-12688050.000166997</c:v>
                </c:pt>
                <c:pt idx="1686">
                  <c:v>-12695580.000167998</c:v>
                </c:pt>
                <c:pt idx="1687">
                  <c:v>-12703110.000167998</c:v>
                </c:pt>
                <c:pt idx="1688">
                  <c:v>-12710640.000169</c:v>
                </c:pt>
                <c:pt idx="1689">
                  <c:v>-12718170.000169</c:v>
                </c:pt>
                <c:pt idx="1690">
                  <c:v>-12725700.00017</c:v>
                </c:pt>
                <c:pt idx="1691">
                  <c:v>-12733230.00017</c:v>
                </c:pt>
                <c:pt idx="1692">
                  <c:v>-12740760.00017</c:v>
                </c:pt>
                <c:pt idx="1693">
                  <c:v>-12748290.000171</c:v>
                </c:pt>
                <c:pt idx="1694">
                  <c:v>-12755820.000171</c:v>
                </c:pt>
                <c:pt idx="1695">
                  <c:v>-12763350.000172</c:v>
                </c:pt>
                <c:pt idx="1696">
                  <c:v>-12770880.000172</c:v>
                </c:pt>
                <c:pt idx="1697">
                  <c:v>-12778410.000173002</c:v>
                </c:pt>
                <c:pt idx="1698">
                  <c:v>-12785940.000173002</c:v>
                </c:pt>
                <c:pt idx="1699">
                  <c:v>-12793470.000174001</c:v>
                </c:pt>
                <c:pt idx="1700">
                  <c:v>-12801000.000174001</c:v>
                </c:pt>
                <c:pt idx="1701">
                  <c:v>-12808530.000174997</c:v>
                </c:pt>
                <c:pt idx="1702">
                  <c:v>-12816060.000174997</c:v>
                </c:pt>
                <c:pt idx="1703">
                  <c:v>-12823590.000174997</c:v>
                </c:pt>
                <c:pt idx="1704">
                  <c:v>-12831120.000175998</c:v>
                </c:pt>
                <c:pt idx="1705">
                  <c:v>-12838650.000175998</c:v>
                </c:pt>
                <c:pt idx="1706">
                  <c:v>-12846180.000177</c:v>
                </c:pt>
                <c:pt idx="1707">
                  <c:v>-12853710.000177</c:v>
                </c:pt>
                <c:pt idx="1708">
                  <c:v>-12861240.000178</c:v>
                </c:pt>
                <c:pt idx="1709">
                  <c:v>-12868770.000178</c:v>
                </c:pt>
                <c:pt idx="1710">
                  <c:v>-12876300.000179</c:v>
                </c:pt>
                <c:pt idx="1711">
                  <c:v>-12883830.000179</c:v>
                </c:pt>
                <c:pt idx="1712">
                  <c:v>-12891360.000179</c:v>
                </c:pt>
                <c:pt idx="1713">
                  <c:v>-12898890.00018</c:v>
                </c:pt>
                <c:pt idx="1714">
                  <c:v>-12906420.00018</c:v>
                </c:pt>
                <c:pt idx="1715">
                  <c:v>-12913950.000181003</c:v>
                </c:pt>
                <c:pt idx="1716">
                  <c:v>-12921480.000181003</c:v>
                </c:pt>
                <c:pt idx="1717">
                  <c:v>-12929010.000182003</c:v>
                </c:pt>
                <c:pt idx="1718">
                  <c:v>-12936540.000182003</c:v>
                </c:pt>
                <c:pt idx="1719">
                  <c:v>-12944070.000182999</c:v>
                </c:pt>
                <c:pt idx="1720">
                  <c:v>-12951600.000182999</c:v>
                </c:pt>
                <c:pt idx="1721">
                  <c:v>-12959130.000182999</c:v>
                </c:pt>
                <c:pt idx="1722">
                  <c:v>-12966660.000184</c:v>
                </c:pt>
                <c:pt idx="1723">
                  <c:v>-12974190.000184</c:v>
                </c:pt>
                <c:pt idx="1724">
                  <c:v>-12981720.000185</c:v>
                </c:pt>
                <c:pt idx="1725">
                  <c:v>-12989250.000185</c:v>
                </c:pt>
                <c:pt idx="1726">
                  <c:v>-12996780.000186</c:v>
                </c:pt>
                <c:pt idx="1727">
                  <c:v>-13004310.000186</c:v>
                </c:pt>
                <c:pt idx="1728">
                  <c:v>-13011840.000187</c:v>
                </c:pt>
                <c:pt idx="1729">
                  <c:v>-13019370.000187</c:v>
                </c:pt>
                <c:pt idx="1730">
                  <c:v>-13026900.000187</c:v>
                </c:pt>
                <c:pt idx="1731">
                  <c:v>-13034430.000188002</c:v>
                </c:pt>
                <c:pt idx="1732">
                  <c:v>-13041960.000188002</c:v>
                </c:pt>
                <c:pt idx="1733">
                  <c:v>-13049490.000189003</c:v>
                </c:pt>
                <c:pt idx="1734">
                  <c:v>-13057020.000189003</c:v>
                </c:pt>
                <c:pt idx="1735">
                  <c:v>-13064550.000189999</c:v>
                </c:pt>
                <c:pt idx="1736">
                  <c:v>-13072080.000189999</c:v>
                </c:pt>
                <c:pt idx="1737">
                  <c:v>-13079610.000190997</c:v>
                </c:pt>
                <c:pt idx="1738">
                  <c:v>-13087140.000190997</c:v>
                </c:pt>
                <c:pt idx="1739">
                  <c:v>-13094670.000192</c:v>
                </c:pt>
                <c:pt idx="1740">
                  <c:v>-13102200.000192</c:v>
                </c:pt>
                <c:pt idx="1741">
                  <c:v>-13109730.000192</c:v>
                </c:pt>
                <c:pt idx="1742">
                  <c:v>-13117260.000193</c:v>
                </c:pt>
                <c:pt idx="1743">
                  <c:v>-13124790.000193</c:v>
                </c:pt>
                <c:pt idx="1744">
                  <c:v>-13132320.000193998</c:v>
                </c:pt>
                <c:pt idx="1745">
                  <c:v>-13139850.000193998</c:v>
                </c:pt>
                <c:pt idx="1746">
                  <c:v>-13147380.000194998</c:v>
                </c:pt>
                <c:pt idx="1747">
                  <c:v>-13154910.000194998</c:v>
                </c:pt>
                <c:pt idx="1748">
                  <c:v>-13162440.000196001</c:v>
                </c:pt>
                <c:pt idx="1749">
                  <c:v>-13169970.000196001</c:v>
                </c:pt>
                <c:pt idx="1750">
                  <c:v>-13177500.000196001</c:v>
                </c:pt>
                <c:pt idx="1751">
                  <c:v>-13185030.000197001</c:v>
                </c:pt>
                <c:pt idx="1752">
                  <c:v>-13192560.000197001</c:v>
                </c:pt>
                <c:pt idx="1753">
                  <c:v>-13200090.000197997</c:v>
                </c:pt>
                <c:pt idx="1754">
                  <c:v>-13207620.000197997</c:v>
                </c:pt>
                <c:pt idx="1755">
                  <c:v>-13215150.000198998</c:v>
                </c:pt>
                <c:pt idx="1756">
                  <c:v>-13222680.000198998</c:v>
                </c:pt>
                <c:pt idx="1757">
                  <c:v>-13230210.0002</c:v>
                </c:pt>
                <c:pt idx="1758">
                  <c:v>-13237740.0002</c:v>
                </c:pt>
                <c:pt idx="1759">
                  <c:v>-13245270.0002</c:v>
                </c:pt>
                <c:pt idx="1760">
                  <c:v>-13252800.000201</c:v>
                </c:pt>
                <c:pt idx="1761">
                  <c:v>-13260330.000201</c:v>
                </c:pt>
                <c:pt idx="1762">
                  <c:v>-13267860.000202</c:v>
                </c:pt>
                <c:pt idx="1763">
                  <c:v>-13275390.000202</c:v>
                </c:pt>
                <c:pt idx="1764">
                  <c:v>-13282920.000203</c:v>
                </c:pt>
                <c:pt idx="1765">
                  <c:v>-13290450.000203</c:v>
                </c:pt>
                <c:pt idx="1766">
                  <c:v>-13297980.000204001</c:v>
                </c:pt>
                <c:pt idx="1767">
                  <c:v>-13305510.000204001</c:v>
                </c:pt>
                <c:pt idx="1768">
                  <c:v>-13313040.000204001</c:v>
                </c:pt>
                <c:pt idx="1769">
                  <c:v>-13320570.000205001</c:v>
                </c:pt>
                <c:pt idx="1770">
                  <c:v>-13328100.000205001</c:v>
                </c:pt>
                <c:pt idx="1771">
                  <c:v>-13335630.000205997</c:v>
                </c:pt>
                <c:pt idx="1772">
                  <c:v>-13343160.000205997</c:v>
                </c:pt>
                <c:pt idx="1773">
                  <c:v>-13350690.000206998</c:v>
                </c:pt>
                <c:pt idx="1774">
                  <c:v>-13358220.000206998</c:v>
                </c:pt>
                <c:pt idx="1775">
                  <c:v>-13365750.000208</c:v>
                </c:pt>
                <c:pt idx="1776">
                  <c:v>-13373280.000208</c:v>
                </c:pt>
                <c:pt idx="1777">
                  <c:v>-13380810.000208</c:v>
                </c:pt>
                <c:pt idx="1778">
                  <c:v>-13388340.000209</c:v>
                </c:pt>
                <c:pt idx="1779">
                  <c:v>-13395870.000209</c:v>
                </c:pt>
                <c:pt idx="1780">
                  <c:v>-13403400.00021</c:v>
                </c:pt>
                <c:pt idx="1781">
                  <c:v>-13410930.00021</c:v>
                </c:pt>
                <c:pt idx="1782">
                  <c:v>-13418460.000211</c:v>
                </c:pt>
                <c:pt idx="1783">
                  <c:v>-13425990.000211</c:v>
                </c:pt>
                <c:pt idx="1784">
                  <c:v>-13433520.000212003</c:v>
                </c:pt>
                <c:pt idx="1785">
                  <c:v>-13441050.000212003</c:v>
                </c:pt>
                <c:pt idx="1786">
                  <c:v>-13448580.000213003</c:v>
                </c:pt>
                <c:pt idx="1787">
                  <c:v>-13456110.000213003</c:v>
                </c:pt>
                <c:pt idx="1788">
                  <c:v>-13463640.000213003</c:v>
                </c:pt>
                <c:pt idx="1789">
                  <c:v>-13471170.000213999</c:v>
                </c:pt>
                <c:pt idx="1790">
                  <c:v>-13478700.000213999</c:v>
                </c:pt>
                <c:pt idx="1791">
                  <c:v>-13486230.000215</c:v>
                </c:pt>
                <c:pt idx="1792">
                  <c:v>-13493760.000215</c:v>
                </c:pt>
                <c:pt idx="1793">
                  <c:v>-13501290.000216</c:v>
                </c:pt>
                <c:pt idx="1794">
                  <c:v>-13508820.000216</c:v>
                </c:pt>
                <c:pt idx="1795">
                  <c:v>-13516350.000217</c:v>
                </c:pt>
                <c:pt idx="1796">
                  <c:v>-13523880.000217</c:v>
                </c:pt>
                <c:pt idx="1797">
                  <c:v>-13531410.000217</c:v>
                </c:pt>
                <c:pt idx="1798">
                  <c:v>-13538940.000218</c:v>
                </c:pt>
                <c:pt idx="1799">
                  <c:v>-13546470.000218</c:v>
                </c:pt>
                <c:pt idx="1800">
                  <c:v>-13554000.000219002</c:v>
                </c:pt>
                <c:pt idx="1801">
                  <c:v>-13561530.000219002</c:v>
                </c:pt>
                <c:pt idx="1802">
                  <c:v>-13569060.000220001</c:v>
                </c:pt>
                <c:pt idx="1803">
                  <c:v>-13576590.000220001</c:v>
                </c:pt>
                <c:pt idx="1804">
                  <c:v>-13584120.000220997</c:v>
                </c:pt>
                <c:pt idx="1805">
                  <c:v>-13591650.000220997</c:v>
                </c:pt>
                <c:pt idx="1806">
                  <c:v>-13599180.000220997</c:v>
                </c:pt>
                <c:pt idx="1807">
                  <c:v>-13606710.000221997</c:v>
                </c:pt>
                <c:pt idx="1808">
                  <c:v>-13614240.000221997</c:v>
                </c:pt>
                <c:pt idx="1809">
                  <c:v>-13621770.000223</c:v>
                </c:pt>
                <c:pt idx="1810">
                  <c:v>-13629300.000223</c:v>
                </c:pt>
                <c:pt idx="1811">
                  <c:v>-13636830.000223998</c:v>
                </c:pt>
                <c:pt idx="1812">
                  <c:v>-13644360.000223998</c:v>
                </c:pt>
                <c:pt idx="1813">
                  <c:v>-13651890.000224998</c:v>
                </c:pt>
                <c:pt idx="1814">
                  <c:v>-13659420.000224998</c:v>
                </c:pt>
                <c:pt idx="1815">
                  <c:v>-13666950.000224998</c:v>
                </c:pt>
                <c:pt idx="1816">
                  <c:v>-13674480.000225998</c:v>
                </c:pt>
                <c:pt idx="1817">
                  <c:v>-13682010.000225998</c:v>
                </c:pt>
                <c:pt idx="1818">
                  <c:v>-13689540.000227001</c:v>
                </c:pt>
                <c:pt idx="1819">
                  <c:v>-13697070.000227001</c:v>
                </c:pt>
                <c:pt idx="1820">
                  <c:v>-13704600.000228001</c:v>
                </c:pt>
                <c:pt idx="1821">
                  <c:v>-13712130.000228001</c:v>
                </c:pt>
                <c:pt idx="1822">
                  <c:v>-13719660.000228997</c:v>
                </c:pt>
                <c:pt idx="1823">
                  <c:v>-13727190.000228997</c:v>
                </c:pt>
                <c:pt idx="1824">
                  <c:v>-13734720.000229998</c:v>
                </c:pt>
                <c:pt idx="1825">
                  <c:v>-13742250.000229998</c:v>
                </c:pt>
                <c:pt idx="1826">
                  <c:v>-13749780.000229998</c:v>
                </c:pt>
                <c:pt idx="1827">
                  <c:v>-13757310.000231</c:v>
                </c:pt>
                <c:pt idx="1828">
                  <c:v>-13764840.000231</c:v>
                </c:pt>
                <c:pt idx="1829">
                  <c:v>-13772370.000232</c:v>
                </c:pt>
                <c:pt idx="1830">
                  <c:v>-13779900.000232</c:v>
                </c:pt>
                <c:pt idx="1831">
                  <c:v>-13787430.000233</c:v>
                </c:pt>
                <c:pt idx="1832">
                  <c:v>-13794960.000233</c:v>
                </c:pt>
                <c:pt idx="1833">
                  <c:v>-13802490.000233999</c:v>
                </c:pt>
                <c:pt idx="1834">
                  <c:v>-13810020.000233999</c:v>
                </c:pt>
                <c:pt idx="1835">
                  <c:v>-13817550.000233999</c:v>
                </c:pt>
                <c:pt idx="1836">
                  <c:v>-13825080.000235001</c:v>
                </c:pt>
                <c:pt idx="1837">
                  <c:v>-13832610.000235001</c:v>
                </c:pt>
                <c:pt idx="1838">
                  <c:v>-13840140.000236001</c:v>
                </c:pt>
                <c:pt idx="1839">
                  <c:v>-13847670.000236001</c:v>
                </c:pt>
                <c:pt idx="1840">
                  <c:v>-13855200.000236997</c:v>
                </c:pt>
                <c:pt idx="1841">
                  <c:v>-13862730.000236997</c:v>
                </c:pt>
                <c:pt idx="1842">
                  <c:v>-13870260.000237998</c:v>
                </c:pt>
                <c:pt idx="1843">
                  <c:v>-13877790.000237998</c:v>
                </c:pt>
                <c:pt idx="1844">
                  <c:v>-13885320.000237998</c:v>
                </c:pt>
                <c:pt idx="1845">
                  <c:v>-13892850.000239</c:v>
                </c:pt>
                <c:pt idx="1846">
                  <c:v>-13900380.000239</c:v>
                </c:pt>
                <c:pt idx="1847">
                  <c:v>-13907910.00024</c:v>
                </c:pt>
                <c:pt idx="1848">
                  <c:v>-13915440.00024</c:v>
                </c:pt>
                <c:pt idx="1849">
                  <c:v>-13922970.000241</c:v>
                </c:pt>
                <c:pt idx="1850">
                  <c:v>-13930500.000241</c:v>
                </c:pt>
                <c:pt idx="1851">
                  <c:v>-13938030.000242</c:v>
                </c:pt>
                <c:pt idx="1852">
                  <c:v>-13945560.000242</c:v>
                </c:pt>
                <c:pt idx="1853">
                  <c:v>-13953090.000242</c:v>
                </c:pt>
                <c:pt idx="1854">
                  <c:v>-13960620.000243003</c:v>
                </c:pt>
                <c:pt idx="1855">
                  <c:v>-13968150.000243003</c:v>
                </c:pt>
                <c:pt idx="1856">
                  <c:v>-13975680.000244001</c:v>
                </c:pt>
                <c:pt idx="1857">
                  <c:v>-13983210.000244001</c:v>
                </c:pt>
                <c:pt idx="1858">
                  <c:v>-13990740.000244997</c:v>
                </c:pt>
                <c:pt idx="1859">
                  <c:v>-13998270.000244997</c:v>
                </c:pt>
                <c:pt idx="1860">
                  <c:v>-14005800.000246</c:v>
                </c:pt>
                <c:pt idx="1861">
                  <c:v>-14013330.000246</c:v>
                </c:pt>
                <c:pt idx="1862">
                  <c:v>-14020860.000246</c:v>
                </c:pt>
                <c:pt idx="1863">
                  <c:v>-14028390.000247</c:v>
                </c:pt>
                <c:pt idx="1864">
                  <c:v>-14035920.000247</c:v>
                </c:pt>
                <c:pt idx="1865">
                  <c:v>-14043450.000248</c:v>
                </c:pt>
                <c:pt idx="1866">
                  <c:v>-14050980.000248</c:v>
                </c:pt>
                <c:pt idx="1867">
                  <c:v>-14058510.000249</c:v>
                </c:pt>
                <c:pt idx="1868">
                  <c:v>-14066040.000249</c:v>
                </c:pt>
                <c:pt idx="1869">
                  <c:v>-14073570.000250002</c:v>
                </c:pt>
                <c:pt idx="1870">
                  <c:v>-14081100.000250002</c:v>
                </c:pt>
                <c:pt idx="1871">
                  <c:v>-14088630.000251003</c:v>
                </c:pt>
                <c:pt idx="1872">
                  <c:v>-14096160.000251003</c:v>
                </c:pt>
                <c:pt idx="1873">
                  <c:v>-14103690.000251003</c:v>
                </c:pt>
                <c:pt idx="1874">
                  <c:v>-14111220.000251999</c:v>
                </c:pt>
                <c:pt idx="1875">
                  <c:v>-14118750.000251999</c:v>
                </c:pt>
                <c:pt idx="1876">
                  <c:v>-14126280.000252999</c:v>
                </c:pt>
                <c:pt idx="1877">
                  <c:v>-14133810.000252999</c:v>
                </c:pt>
                <c:pt idx="1878">
                  <c:v>-14141340.000254</c:v>
                </c:pt>
                <c:pt idx="1879">
                  <c:v>-14148870.000254</c:v>
                </c:pt>
                <c:pt idx="1880">
                  <c:v>-14156400.000255</c:v>
                </c:pt>
                <c:pt idx="1881">
                  <c:v>-14163930.000255</c:v>
                </c:pt>
                <c:pt idx="1882">
                  <c:v>-14171460.000255</c:v>
                </c:pt>
                <c:pt idx="1883">
                  <c:v>-14178990.000256</c:v>
                </c:pt>
                <c:pt idx="1884">
                  <c:v>-14186520.000256</c:v>
                </c:pt>
                <c:pt idx="1885">
                  <c:v>-14194050.000257</c:v>
                </c:pt>
                <c:pt idx="1886">
                  <c:v>-14201580.000257</c:v>
                </c:pt>
                <c:pt idx="1887">
                  <c:v>-14209110.000258002</c:v>
                </c:pt>
                <c:pt idx="1888">
                  <c:v>-14216640.000258002</c:v>
                </c:pt>
                <c:pt idx="1889">
                  <c:v>-14224170.000259003</c:v>
                </c:pt>
                <c:pt idx="1890">
                  <c:v>-14231700.000259003</c:v>
                </c:pt>
                <c:pt idx="1891">
                  <c:v>-14239230.000259003</c:v>
                </c:pt>
                <c:pt idx="1892">
                  <c:v>-14246760.000259999</c:v>
                </c:pt>
                <c:pt idx="1893">
                  <c:v>-14254290.000259999</c:v>
                </c:pt>
                <c:pt idx="1894">
                  <c:v>-14261820.000260998</c:v>
                </c:pt>
                <c:pt idx="1895">
                  <c:v>-14269350.000260998</c:v>
                </c:pt>
                <c:pt idx="1896">
                  <c:v>-14276880.000262</c:v>
                </c:pt>
                <c:pt idx="1897">
                  <c:v>-14284410.000262</c:v>
                </c:pt>
                <c:pt idx="1898">
                  <c:v>-14291940.000263</c:v>
                </c:pt>
                <c:pt idx="1899">
                  <c:v>-14299470.000263</c:v>
                </c:pt>
                <c:pt idx="1900">
                  <c:v>-14307000.000263</c:v>
                </c:pt>
                <c:pt idx="1901">
                  <c:v>-14314530.000263998</c:v>
                </c:pt>
                <c:pt idx="1902">
                  <c:v>-14322060.000263998</c:v>
                </c:pt>
                <c:pt idx="1903">
                  <c:v>-14329590.000264999</c:v>
                </c:pt>
                <c:pt idx="1904">
                  <c:v>-14337120.000264999</c:v>
                </c:pt>
                <c:pt idx="1905">
                  <c:v>-14344650.000266001</c:v>
                </c:pt>
                <c:pt idx="1906">
                  <c:v>-14352180.000266001</c:v>
                </c:pt>
                <c:pt idx="1907">
                  <c:v>-14359710.000267001</c:v>
                </c:pt>
                <c:pt idx="1908">
                  <c:v>-14367240.000267001</c:v>
                </c:pt>
                <c:pt idx="1909">
                  <c:v>-14374770.000267001</c:v>
                </c:pt>
                <c:pt idx="1910">
                  <c:v>-14382300.000267997</c:v>
                </c:pt>
                <c:pt idx="1911">
                  <c:v>-14389830.000267997</c:v>
                </c:pt>
                <c:pt idx="1912">
                  <c:v>-14397360.000268998</c:v>
                </c:pt>
                <c:pt idx="1913">
                  <c:v>-14404890.000268998</c:v>
                </c:pt>
                <c:pt idx="1914">
                  <c:v>-14412420.00027</c:v>
                </c:pt>
                <c:pt idx="1915">
                  <c:v>-14419950.00027</c:v>
                </c:pt>
                <c:pt idx="1916">
                  <c:v>-14427480.000271</c:v>
                </c:pt>
                <c:pt idx="1917">
                  <c:v>-14435010.000271</c:v>
                </c:pt>
                <c:pt idx="1918">
                  <c:v>-14442540.000272</c:v>
                </c:pt>
                <c:pt idx="1919">
                  <c:v>-14450070.000272</c:v>
                </c:pt>
                <c:pt idx="1920">
                  <c:v>-14457600.000272</c:v>
                </c:pt>
                <c:pt idx="1921">
                  <c:v>-14465130.000273</c:v>
                </c:pt>
                <c:pt idx="1922">
                  <c:v>-14472660.000273</c:v>
                </c:pt>
                <c:pt idx="1923">
                  <c:v>-14480190.000274001</c:v>
                </c:pt>
                <c:pt idx="1924">
                  <c:v>-14487720.000274001</c:v>
                </c:pt>
                <c:pt idx="1925">
                  <c:v>-14495250.000275001</c:v>
                </c:pt>
                <c:pt idx="1926">
                  <c:v>-14502780.000275001</c:v>
                </c:pt>
                <c:pt idx="1927">
                  <c:v>-14510310.000275997</c:v>
                </c:pt>
                <c:pt idx="1928">
                  <c:v>-14517840.000275997</c:v>
                </c:pt>
                <c:pt idx="1929">
                  <c:v>-14525370.000275997</c:v>
                </c:pt>
                <c:pt idx="1930">
                  <c:v>-14532900.000277</c:v>
                </c:pt>
                <c:pt idx="1931">
                  <c:v>-14540430.000277</c:v>
                </c:pt>
                <c:pt idx="1932">
                  <c:v>-14547960.000278</c:v>
                </c:pt>
                <c:pt idx="1933">
                  <c:v>-14555490.000278</c:v>
                </c:pt>
                <c:pt idx="1934">
                  <c:v>-14563020.000279</c:v>
                </c:pt>
                <c:pt idx="1935">
                  <c:v>-14570550.000279</c:v>
                </c:pt>
                <c:pt idx="1936">
                  <c:v>-14578080.00028</c:v>
                </c:pt>
                <c:pt idx="1937">
                  <c:v>-14585610.00028</c:v>
                </c:pt>
                <c:pt idx="1938">
                  <c:v>-14593140.00028</c:v>
                </c:pt>
                <c:pt idx="1939">
                  <c:v>-14600670.000281002</c:v>
                </c:pt>
                <c:pt idx="1940">
                  <c:v>-14608200.000281002</c:v>
                </c:pt>
                <c:pt idx="1941">
                  <c:v>-14615730.000282003</c:v>
                </c:pt>
                <c:pt idx="1942">
                  <c:v>-14623260.000282003</c:v>
                </c:pt>
                <c:pt idx="1943">
                  <c:v>-14630790.000282999</c:v>
                </c:pt>
                <c:pt idx="1944">
                  <c:v>-14638320.000282999</c:v>
                </c:pt>
                <c:pt idx="1945">
                  <c:v>-14645850.000283999</c:v>
                </c:pt>
                <c:pt idx="1946">
                  <c:v>-14653380.000283999</c:v>
                </c:pt>
                <c:pt idx="1947">
                  <c:v>-14660910.000283999</c:v>
                </c:pt>
                <c:pt idx="1948">
                  <c:v>-14668440.000285</c:v>
                </c:pt>
                <c:pt idx="1949">
                  <c:v>-14675970.000285</c:v>
                </c:pt>
                <c:pt idx="1950">
                  <c:v>-14683500.000286</c:v>
                </c:pt>
                <c:pt idx="1951">
                  <c:v>-14691030.000286</c:v>
                </c:pt>
                <c:pt idx="1952">
                  <c:v>-14698560.000287</c:v>
                </c:pt>
                <c:pt idx="1953">
                  <c:v>-14706090.000287</c:v>
                </c:pt>
                <c:pt idx="1954">
                  <c:v>-14713620.000288</c:v>
                </c:pt>
                <c:pt idx="1955">
                  <c:v>-14721150.000288</c:v>
                </c:pt>
                <c:pt idx="1956">
                  <c:v>-14728680.000289002</c:v>
                </c:pt>
                <c:pt idx="1957">
                  <c:v>-14736210.000289002</c:v>
                </c:pt>
                <c:pt idx="1958">
                  <c:v>-14743740.000289002</c:v>
                </c:pt>
                <c:pt idx="1959">
                  <c:v>-14751270.000290001</c:v>
                </c:pt>
                <c:pt idx="1960">
                  <c:v>-14758800.000290001</c:v>
                </c:pt>
                <c:pt idx="1961">
                  <c:v>-14766330.000290997</c:v>
                </c:pt>
                <c:pt idx="1962">
                  <c:v>-14773860.000290997</c:v>
                </c:pt>
                <c:pt idx="1963">
                  <c:v>-14781390.000291998</c:v>
                </c:pt>
                <c:pt idx="1964">
                  <c:v>-14788920.000291998</c:v>
                </c:pt>
                <c:pt idx="1965">
                  <c:v>-14796450.000293</c:v>
                </c:pt>
                <c:pt idx="1966">
                  <c:v>-14803980.000293</c:v>
                </c:pt>
                <c:pt idx="1967">
                  <c:v>-14811510.000293</c:v>
                </c:pt>
                <c:pt idx="1968">
                  <c:v>-14819040.000293998</c:v>
                </c:pt>
                <c:pt idx="1969">
                  <c:v>-14826570.000293998</c:v>
                </c:pt>
                <c:pt idx="1970">
                  <c:v>-14834100.000294998</c:v>
                </c:pt>
                <c:pt idx="1971">
                  <c:v>-14841630.000294998</c:v>
                </c:pt>
                <c:pt idx="1972">
                  <c:v>-14849160.000295999</c:v>
                </c:pt>
                <c:pt idx="1973">
                  <c:v>-14856690.000295999</c:v>
                </c:pt>
                <c:pt idx="1974">
                  <c:v>-14864220.000297001</c:v>
                </c:pt>
                <c:pt idx="1975">
                  <c:v>-14871750.000297001</c:v>
                </c:pt>
                <c:pt idx="1976">
                  <c:v>-14879280.000297001</c:v>
                </c:pt>
                <c:pt idx="1977">
                  <c:v>-14886810.000298001</c:v>
                </c:pt>
                <c:pt idx="1978">
                  <c:v>-14894340.000298001</c:v>
                </c:pt>
                <c:pt idx="1979">
                  <c:v>-14901870.000298997</c:v>
                </c:pt>
                <c:pt idx="1980">
                  <c:v>-14909400.000298997</c:v>
                </c:pt>
                <c:pt idx="1981">
                  <c:v>-14916930.000299998</c:v>
                </c:pt>
                <c:pt idx="1982">
                  <c:v>-14924460.000299998</c:v>
                </c:pt>
                <c:pt idx="1983">
                  <c:v>-14931990.000301</c:v>
                </c:pt>
                <c:pt idx="1984">
                  <c:v>-14939520.000301</c:v>
                </c:pt>
                <c:pt idx="1985">
                  <c:v>-14947050.000301</c:v>
                </c:pt>
                <c:pt idx="1986">
                  <c:v>-14954580.000302</c:v>
                </c:pt>
                <c:pt idx="1987">
                  <c:v>-14962110.000302</c:v>
                </c:pt>
                <c:pt idx="1988">
                  <c:v>-14969640.000303</c:v>
                </c:pt>
                <c:pt idx="1989">
                  <c:v>-14977170.000303</c:v>
                </c:pt>
                <c:pt idx="1990">
                  <c:v>-14984700.000303999</c:v>
                </c:pt>
                <c:pt idx="1991">
                  <c:v>-14992230.000303999</c:v>
                </c:pt>
                <c:pt idx="1992">
                  <c:v>-14999760.000305001</c:v>
                </c:pt>
                <c:pt idx="1993">
                  <c:v>-15007290.000305001</c:v>
                </c:pt>
                <c:pt idx="1994">
                  <c:v>-15014820.000305001</c:v>
                </c:pt>
                <c:pt idx="1995">
                  <c:v>-15022350.000305997</c:v>
                </c:pt>
                <c:pt idx="1996">
                  <c:v>-15029880.000305997</c:v>
                </c:pt>
                <c:pt idx="1997">
                  <c:v>-15037410.000306997</c:v>
                </c:pt>
                <c:pt idx="1998">
                  <c:v>-15044940.000306997</c:v>
                </c:pt>
                <c:pt idx="1999">
                  <c:v>-15052470.000308</c:v>
                </c:pt>
                <c:pt idx="2000">
                  <c:v>-15060000.000308</c:v>
                </c:pt>
                <c:pt idx="2001">
                  <c:v>-15067530.000309</c:v>
                </c:pt>
                <c:pt idx="2002">
                  <c:v>-15075060.000309</c:v>
                </c:pt>
                <c:pt idx="2003">
                  <c:v>-15082590.00031</c:v>
                </c:pt>
                <c:pt idx="2004">
                  <c:v>-15090120.00031</c:v>
                </c:pt>
                <c:pt idx="2005">
                  <c:v>-15097650.00031</c:v>
                </c:pt>
                <c:pt idx="2006">
                  <c:v>-15105180.000311</c:v>
                </c:pt>
                <c:pt idx="2007">
                  <c:v>-15112710.000311</c:v>
                </c:pt>
                <c:pt idx="2008">
                  <c:v>-15120240.000312002</c:v>
                </c:pt>
                <c:pt idx="2009">
                  <c:v>-15127770.000312002</c:v>
                </c:pt>
                <c:pt idx="2010">
                  <c:v>-15135300.000313003</c:v>
                </c:pt>
                <c:pt idx="2011">
                  <c:v>-15142830.000313003</c:v>
                </c:pt>
                <c:pt idx="2012">
                  <c:v>-15150360.000313999</c:v>
                </c:pt>
                <c:pt idx="2013">
                  <c:v>-15157890.000313999</c:v>
                </c:pt>
                <c:pt idx="2014">
                  <c:v>-15165420.000313999</c:v>
                </c:pt>
                <c:pt idx="2015">
                  <c:v>-15172950.000314998</c:v>
                </c:pt>
                <c:pt idx="2016">
                  <c:v>-15180480.000314998</c:v>
                </c:pt>
                <c:pt idx="2017">
                  <c:v>-15188010.000316</c:v>
                </c:pt>
                <c:pt idx="2018">
                  <c:v>-15195540.000316</c:v>
                </c:pt>
                <c:pt idx="2019">
                  <c:v>-15203070.000317</c:v>
                </c:pt>
                <c:pt idx="2020">
                  <c:v>-15210600.000317</c:v>
                </c:pt>
                <c:pt idx="2021">
                  <c:v>-15218130.000318</c:v>
                </c:pt>
                <c:pt idx="2022">
                  <c:v>-15225660.000318</c:v>
                </c:pt>
                <c:pt idx="2023">
                  <c:v>-15233190.000318</c:v>
                </c:pt>
                <c:pt idx="2024">
                  <c:v>-15240720.000319</c:v>
                </c:pt>
                <c:pt idx="2025">
                  <c:v>-15248250.000319</c:v>
                </c:pt>
                <c:pt idx="2026">
                  <c:v>-15255780.000320001</c:v>
                </c:pt>
                <c:pt idx="2027">
                  <c:v>-15263310.000320001</c:v>
                </c:pt>
                <c:pt idx="2028">
                  <c:v>-15270840.000321001</c:v>
                </c:pt>
                <c:pt idx="2029">
                  <c:v>-15278370.000321001</c:v>
                </c:pt>
                <c:pt idx="2030">
                  <c:v>-15285900.000321997</c:v>
                </c:pt>
                <c:pt idx="2031">
                  <c:v>-15293430.000321997</c:v>
                </c:pt>
                <c:pt idx="2032">
                  <c:v>-15300960.000321997</c:v>
                </c:pt>
                <c:pt idx="2033">
                  <c:v>-15308490.000322998</c:v>
                </c:pt>
                <c:pt idx="2034">
                  <c:v>-15316020.000322998</c:v>
                </c:pt>
                <c:pt idx="2035">
                  <c:v>-15323550.000323998</c:v>
                </c:pt>
                <c:pt idx="2036">
                  <c:v>-15331080.000323998</c:v>
                </c:pt>
                <c:pt idx="2037">
                  <c:v>-15338610.000324998</c:v>
                </c:pt>
                <c:pt idx="2038">
                  <c:v>-15346140.000324998</c:v>
                </c:pt>
                <c:pt idx="2039">
                  <c:v>-15353670.000325998</c:v>
                </c:pt>
                <c:pt idx="2040">
                  <c:v>-15361200.000325998</c:v>
                </c:pt>
                <c:pt idx="2041">
                  <c:v>-15368730.000326999</c:v>
                </c:pt>
                <c:pt idx="2042">
                  <c:v>-15376260.000326999</c:v>
                </c:pt>
                <c:pt idx="2043">
                  <c:v>-15383790.000326999</c:v>
                </c:pt>
                <c:pt idx="2044">
                  <c:v>-15391320.000328001</c:v>
                </c:pt>
                <c:pt idx="2045">
                  <c:v>-15398850.000328001</c:v>
                </c:pt>
                <c:pt idx="2046">
                  <c:v>-15406380.000329001</c:v>
                </c:pt>
                <c:pt idx="2047">
                  <c:v>-15413910.000329001</c:v>
                </c:pt>
                <c:pt idx="2048">
                  <c:v>-15421440.000329997</c:v>
                </c:pt>
                <c:pt idx="2049">
                  <c:v>-15428970.000329997</c:v>
                </c:pt>
                <c:pt idx="2050">
                  <c:v>-15436500.000330998</c:v>
                </c:pt>
                <c:pt idx="2051">
                  <c:v>-15444030.000330998</c:v>
                </c:pt>
                <c:pt idx="2052">
                  <c:v>-15451560.000330998</c:v>
                </c:pt>
                <c:pt idx="2053">
                  <c:v>-15459090.000332</c:v>
                </c:pt>
                <c:pt idx="2054">
                  <c:v>-15466620.000332</c:v>
                </c:pt>
                <c:pt idx="2055">
                  <c:v>-15474150.000333</c:v>
                </c:pt>
                <c:pt idx="2056">
                  <c:v>-15481680.000333</c:v>
                </c:pt>
                <c:pt idx="2057">
                  <c:v>-15489210.000333998</c:v>
                </c:pt>
                <c:pt idx="2058">
                  <c:v>-15496740.000333998</c:v>
                </c:pt>
                <c:pt idx="2059">
                  <c:v>-15504270.000334999</c:v>
                </c:pt>
                <c:pt idx="2060">
                  <c:v>-15511800.000334999</c:v>
                </c:pt>
                <c:pt idx="2061">
                  <c:v>-15519330.000334999</c:v>
                </c:pt>
                <c:pt idx="2062">
                  <c:v>-15526860.000336001</c:v>
                </c:pt>
                <c:pt idx="2063">
                  <c:v>-15534390.000336001</c:v>
                </c:pt>
                <c:pt idx="2064">
                  <c:v>-15541920.000336997</c:v>
                </c:pt>
                <c:pt idx="2065">
                  <c:v>-15549450.000336997</c:v>
                </c:pt>
                <c:pt idx="2066">
                  <c:v>-15556980.000337997</c:v>
                </c:pt>
                <c:pt idx="2067">
                  <c:v>-15564510.000337997</c:v>
                </c:pt>
                <c:pt idx="2068">
                  <c:v>-15572040.000339</c:v>
                </c:pt>
                <c:pt idx="2069">
                  <c:v>-15579570.000339</c:v>
                </c:pt>
                <c:pt idx="2070">
                  <c:v>-15587100.000339</c:v>
                </c:pt>
                <c:pt idx="2071">
                  <c:v>-15594630.00034</c:v>
                </c:pt>
                <c:pt idx="2072">
                  <c:v>-15602160.00034</c:v>
                </c:pt>
                <c:pt idx="2073">
                  <c:v>-15609690.000341</c:v>
                </c:pt>
                <c:pt idx="2074">
                  <c:v>-15617220.000341</c:v>
                </c:pt>
                <c:pt idx="2075">
                  <c:v>-15624750.000342</c:v>
                </c:pt>
                <c:pt idx="2076">
                  <c:v>-15632280.000342</c:v>
                </c:pt>
                <c:pt idx="2077">
                  <c:v>-15639810.000343002</c:v>
                </c:pt>
                <c:pt idx="2078">
                  <c:v>-15647340.000343002</c:v>
                </c:pt>
                <c:pt idx="2079">
                  <c:v>-15654870.000343002</c:v>
                </c:pt>
                <c:pt idx="2080">
                  <c:v>-15662400.000344001</c:v>
                </c:pt>
                <c:pt idx="2081">
                  <c:v>-15669930.000344001</c:v>
                </c:pt>
                <c:pt idx="2082">
                  <c:v>-15677460.000344997</c:v>
                </c:pt>
                <c:pt idx="2083">
                  <c:v>-15684990.000344997</c:v>
                </c:pt>
                <c:pt idx="2084">
                  <c:v>-15692520.000345998</c:v>
                </c:pt>
                <c:pt idx="2085">
                  <c:v>-15700050.000345998</c:v>
                </c:pt>
                <c:pt idx="2086">
                  <c:v>-15707580.000347</c:v>
                </c:pt>
                <c:pt idx="2087">
                  <c:v>-15715110.000347</c:v>
                </c:pt>
                <c:pt idx="2088">
                  <c:v>-15722640.000348</c:v>
                </c:pt>
                <c:pt idx="2089">
                  <c:v>-15730170.000348</c:v>
                </c:pt>
                <c:pt idx="2090">
                  <c:v>-15737700.000348</c:v>
                </c:pt>
                <c:pt idx="2091">
                  <c:v>-15745230.000349</c:v>
                </c:pt>
                <c:pt idx="2092">
                  <c:v>-15752760.000349</c:v>
                </c:pt>
                <c:pt idx="2093">
                  <c:v>-15760290.00035</c:v>
                </c:pt>
                <c:pt idx="2094">
                  <c:v>-15767820.00035</c:v>
                </c:pt>
                <c:pt idx="2095">
                  <c:v>-15775350.000351002</c:v>
                </c:pt>
                <c:pt idx="2096">
                  <c:v>-15782880.000351002</c:v>
                </c:pt>
                <c:pt idx="2097">
                  <c:v>-15790410.000352003</c:v>
                </c:pt>
                <c:pt idx="2098">
                  <c:v>-15797940.000352003</c:v>
                </c:pt>
                <c:pt idx="2099">
                  <c:v>-15805470.000352003</c:v>
                </c:pt>
                <c:pt idx="2100">
                  <c:v>-15813000.000352999</c:v>
                </c:pt>
                <c:pt idx="2101">
                  <c:v>-15820530.000352999</c:v>
                </c:pt>
                <c:pt idx="2102">
                  <c:v>-15828060.000353999</c:v>
                </c:pt>
                <c:pt idx="2103">
                  <c:v>-15835590.000353999</c:v>
                </c:pt>
                <c:pt idx="2104">
                  <c:v>-15843120.000355</c:v>
                </c:pt>
                <c:pt idx="2105">
                  <c:v>-15850650.000355</c:v>
                </c:pt>
                <c:pt idx="2106">
                  <c:v>-15858180.000356</c:v>
                </c:pt>
                <c:pt idx="2107">
                  <c:v>-15865710.000356</c:v>
                </c:pt>
                <c:pt idx="2108">
                  <c:v>-15873240.000356</c:v>
                </c:pt>
                <c:pt idx="2109">
                  <c:v>-15880770.000357</c:v>
                </c:pt>
                <c:pt idx="2110">
                  <c:v>-15888300.000357</c:v>
                </c:pt>
                <c:pt idx="2111">
                  <c:v>-15895830.000358</c:v>
                </c:pt>
                <c:pt idx="2112">
                  <c:v>-15903360.000358</c:v>
                </c:pt>
                <c:pt idx="2113">
                  <c:v>-15910890.000359003</c:v>
                </c:pt>
                <c:pt idx="2114">
                  <c:v>-15918420.000359003</c:v>
                </c:pt>
                <c:pt idx="2115">
                  <c:v>-15925950.000360001</c:v>
                </c:pt>
                <c:pt idx="2116">
                  <c:v>-15933480.000360001</c:v>
                </c:pt>
                <c:pt idx="2117">
                  <c:v>-15941010.000360001</c:v>
                </c:pt>
                <c:pt idx="2118">
                  <c:v>-15948540.000360997</c:v>
                </c:pt>
                <c:pt idx="2119">
                  <c:v>-15956070.000360997</c:v>
                </c:pt>
                <c:pt idx="2120">
                  <c:v>-15963600.000361998</c:v>
                </c:pt>
                <c:pt idx="2121">
                  <c:v>-15971130.000361998</c:v>
                </c:pt>
                <c:pt idx="2122">
                  <c:v>-15978660.000363</c:v>
                </c:pt>
                <c:pt idx="2123">
                  <c:v>-15986190.000363</c:v>
                </c:pt>
                <c:pt idx="2124">
                  <c:v>-15993720.000363998</c:v>
                </c:pt>
                <c:pt idx="2125">
                  <c:v>-16001250.000363998</c:v>
                </c:pt>
                <c:pt idx="2126">
                  <c:v>-16008780.000364998</c:v>
                </c:pt>
                <c:pt idx="2127">
                  <c:v>-16016310.000364998</c:v>
                </c:pt>
                <c:pt idx="2128">
                  <c:v>-16023840.000364998</c:v>
                </c:pt>
                <c:pt idx="2129">
                  <c:v>-16031370.000365999</c:v>
                </c:pt>
                <c:pt idx="2130">
                  <c:v>-16038900.000365999</c:v>
                </c:pt>
                <c:pt idx="2131">
                  <c:v>-16046430.000367001</c:v>
                </c:pt>
                <c:pt idx="2132">
                  <c:v>-16053960.000367001</c:v>
                </c:pt>
                <c:pt idx="2133">
                  <c:v>-16061490.000367997</c:v>
                </c:pt>
                <c:pt idx="2134">
                  <c:v>-16069020.000367997</c:v>
                </c:pt>
                <c:pt idx="2135">
                  <c:v>-16076550.000368997</c:v>
                </c:pt>
                <c:pt idx="2136">
                  <c:v>-16084080.000368997</c:v>
                </c:pt>
                <c:pt idx="2137">
                  <c:v>-16091610.000368997</c:v>
                </c:pt>
                <c:pt idx="2138">
                  <c:v>-16099140.00037</c:v>
                </c:pt>
                <c:pt idx="2139">
                  <c:v>-16106670.00037</c:v>
                </c:pt>
                <c:pt idx="2140">
                  <c:v>-16114200.000371</c:v>
                </c:pt>
                <c:pt idx="2141">
                  <c:v>-16121730.000371</c:v>
                </c:pt>
                <c:pt idx="2142">
                  <c:v>-16129260.000372</c:v>
                </c:pt>
                <c:pt idx="2143">
                  <c:v>-16136790.000372</c:v>
                </c:pt>
                <c:pt idx="2144">
                  <c:v>-16144320.000373</c:v>
                </c:pt>
                <c:pt idx="2145">
                  <c:v>-16151850.000373</c:v>
                </c:pt>
                <c:pt idx="2146">
                  <c:v>-16159380.000373</c:v>
                </c:pt>
                <c:pt idx="2147">
                  <c:v>-16166910.000374001</c:v>
                </c:pt>
                <c:pt idx="2148">
                  <c:v>-16174440.000374001</c:v>
                </c:pt>
                <c:pt idx="2149">
                  <c:v>-16181970.000375001</c:v>
                </c:pt>
                <c:pt idx="2150">
                  <c:v>-16189500.000375001</c:v>
                </c:pt>
                <c:pt idx="2151">
                  <c:v>-16197030.000375997</c:v>
                </c:pt>
                <c:pt idx="2152">
                  <c:v>-16204560.000375997</c:v>
                </c:pt>
                <c:pt idx="2153">
                  <c:v>-16212090.000376998</c:v>
                </c:pt>
                <c:pt idx="2154">
                  <c:v>-16219620.000376998</c:v>
                </c:pt>
                <c:pt idx="2155">
                  <c:v>-16227150.000376998</c:v>
                </c:pt>
                <c:pt idx="2156">
                  <c:v>-16234680.000378</c:v>
                </c:pt>
                <c:pt idx="2157">
                  <c:v>-16242210.000378</c:v>
                </c:pt>
                <c:pt idx="2158">
                  <c:v>-16249740.000379</c:v>
                </c:pt>
                <c:pt idx="2159">
                  <c:v>-16257270.000379</c:v>
                </c:pt>
                <c:pt idx="2160">
                  <c:v>-16264800.00038</c:v>
                </c:pt>
                <c:pt idx="2161">
                  <c:v>-16272330.00038</c:v>
                </c:pt>
                <c:pt idx="2162">
                  <c:v>-16279860.000381</c:v>
                </c:pt>
                <c:pt idx="2163">
                  <c:v>-16287390.000381</c:v>
                </c:pt>
                <c:pt idx="2164">
                  <c:v>-16294920.000381</c:v>
                </c:pt>
                <c:pt idx="2165">
                  <c:v>-16302450.000382002</c:v>
                </c:pt>
                <c:pt idx="2166">
                  <c:v>-16309980.000382002</c:v>
                </c:pt>
                <c:pt idx="2167">
                  <c:v>-16317510.000383003</c:v>
                </c:pt>
                <c:pt idx="2168">
                  <c:v>-16325040.000383003</c:v>
                </c:pt>
                <c:pt idx="2169">
                  <c:v>-16332570.000383999</c:v>
                </c:pt>
                <c:pt idx="2170">
                  <c:v>-16340100.000383999</c:v>
                </c:pt>
                <c:pt idx="2171">
                  <c:v>-16347630.000384998</c:v>
                </c:pt>
                <c:pt idx="2172">
                  <c:v>-16355160.000384998</c:v>
                </c:pt>
                <c:pt idx="2173">
                  <c:v>-16362690.000386</c:v>
                </c:pt>
                <c:pt idx="2174">
                  <c:v>-16370220.000386</c:v>
                </c:pt>
                <c:pt idx="2175">
                  <c:v>-16377750.000386</c:v>
                </c:pt>
                <c:pt idx="2176">
                  <c:v>-16385280.000387</c:v>
                </c:pt>
                <c:pt idx="2177">
                  <c:v>-16392810.000387</c:v>
                </c:pt>
                <c:pt idx="2178">
                  <c:v>-16400340.000388</c:v>
                </c:pt>
                <c:pt idx="2179">
                  <c:v>-16407870.000388</c:v>
                </c:pt>
                <c:pt idx="2180">
                  <c:v>-16415400.000389</c:v>
                </c:pt>
                <c:pt idx="2181">
                  <c:v>-16422930.000389</c:v>
                </c:pt>
                <c:pt idx="2182">
                  <c:v>-16430460.000390001</c:v>
                </c:pt>
                <c:pt idx="2183">
                  <c:v>-16437990.000390001</c:v>
                </c:pt>
                <c:pt idx="2184">
                  <c:v>-16445520.000390001</c:v>
                </c:pt>
                <c:pt idx="2185">
                  <c:v>-16453050.000391001</c:v>
                </c:pt>
                <c:pt idx="2186">
                  <c:v>-16460580.000391001</c:v>
                </c:pt>
                <c:pt idx="2187">
                  <c:v>-16468110.000391997</c:v>
                </c:pt>
                <c:pt idx="2188">
                  <c:v>-16475640.000391997</c:v>
                </c:pt>
                <c:pt idx="2189">
                  <c:v>-16483170.000393</c:v>
                </c:pt>
                <c:pt idx="2190">
                  <c:v>-16490700.000393</c:v>
                </c:pt>
                <c:pt idx="2191">
                  <c:v>-16498230.000393998</c:v>
                </c:pt>
                <c:pt idx="2192">
                  <c:v>-16505760.000393998</c:v>
                </c:pt>
                <c:pt idx="2193">
                  <c:v>-16513290.000393998</c:v>
                </c:pt>
                <c:pt idx="2194">
                  <c:v>-16520820.000394998</c:v>
                </c:pt>
                <c:pt idx="2195">
                  <c:v>-16528350.000394998</c:v>
                </c:pt>
                <c:pt idx="2196">
                  <c:v>-16535880.000395998</c:v>
                </c:pt>
                <c:pt idx="2197">
                  <c:v>-16543410.000395998</c:v>
                </c:pt>
                <c:pt idx="2198">
                  <c:v>-16550940.000396999</c:v>
                </c:pt>
                <c:pt idx="2199">
                  <c:v>-16558470.000396999</c:v>
                </c:pt>
                <c:pt idx="2200">
                  <c:v>-16566000.000398001</c:v>
                </c:pt>
                <c:pt idx="2201">
                  <c:v>-16573530.000398001</c:v>
                </c:pt>
                <c:pt idx="2202">
                  <c:v>-16581060.000398001</c:v>
                </c:pt>
                <c:pt idx="2203">
                  <c:v>-16588590.000398997</c:v>
                </c:pt>
                <c:pt idx="2204">
                  <c:v>-16596120.000398997</c:v>
                </c:pt>
                <c:pt idx="2205">
                  <c:v>-16603650.000399997</c:v>
                </c:pt>
                <c:pt idx="2206">
                  <c:v>-16611180.000399997</c:v>
                </c:pt>
                <c:pt idx="2207">
                  <c:v>-16618710.000401</c:v>
                </c:pt>
                <c:pt idx="2208">
                  <c:v>-16626240.000401</c:v>
                </c:pt>
                <c:pt idx="2209">
                  <c:v>-16633770.000402</c:v>
                </c:pt>
                <c:pt idx="2210">
                  <c:v>-16641300.000402</c:v>
                </c:pt>
                <c:pt idx="2211">
                  <c:v>-16648830.000403</c:v>
                </c:pt>
                <c:pt idx="2212">
                  <c:v>-16656360.000403</c:v>
                </c:pt>
                <c:pt idx="2213">
                  <c:v>-16663890.000403</c:v>
                </c:pt>
                <c:pt idx="2214">
                  <c:v>-16671420.000403998</c:v>
                </c:pt>
                <c:pt idx="2215">
                  <c:v>-16678950.000403998</c:v>
                </c:pt>
                <c:pt idx="2216">
                  <c:v>-16686480.000405001</c:v>
                </c:pt>
                <c:pt idx="2217">
                  <c:v>-16694010.000405001</c:v>
                </c:pt>
                <c:pt idx="2218">
                  <c:v>-16701540.000406001</c:v>
                </c:pt>
                <c:pt idx="2219">
                  <c:v>-16709070.000406001</c:v>
                </c:pt>
                <c:pt idx="2220">
                  <c:v>-16716600.000406997</c:v>
                </c:pt>
                <c:pt idx="2221">
                  <c:v>-16724130.000406997</c:v>
                </c:pt>
                <c:pt idx="2222">
                  <c:v>-16731660.000406997</c:v>
                </c:pt>
                <c:pt idx="2223">
                  <c:v>-16739190.000407998</c:v>
                </c:pt>
                <c:pt idx="2224">
                  <c:v>-16746720.000407998</c:v>
                </c:pt>
                <c:pt idx="2225">
                  <c:v>-16754250.000409</c:v>
                </c:pt>
                <c:pt idx="2226">
                  <c:v>-16761780.000409</c:v>
                </c:pt>
                <c:pt idx="2227">
                  <c:v>-16769310.00041</c:v>
                </c:pt>
                <c:pt idx="2228">
                  <c:v>-16776840.00041</c:v>
                </c:pt>
                <c:pt idx="2229">
                  <c:v>-16784370.000410996</c:v>
                </c:pt>
                <c:pt idx="2230">
                  <c:v>-16791900.000410996</c:v>
                </c:pt>
                <c:pt idx="2231">
                  <c:v>-16799430.000410996</c:v>
                </c:pt>
                <c:pt idx="2232">
                  <c:v>-16806960.000411995</c:v>
                </c:pt>
                <c:pt idx="2233">
                  <c:v>-16814490.000411995</c:v>
                </c:pt>
                <c:pt idx="2234">
                  <c:v>-16822020.000412997</c:v>
                </c:pt>
                <c:pt idx="2235">
                  <c:v>-16829550.000412997</c:v>
                </c:pt>
                <c:pt idx="2236">
                  <c:v>-16837080.000413995</c:v>
                </c:pt>
                <c:pt idx="2237">
                  <c:v>-16844610.000413995</c:v>
                </c:pt>
                <c:pt idx="2238">
                  <c:v>-16852140.000414997</c:v>
                </c:pt>
                <c:pt idx="2239">
                  <c:v>-16859670.000414997</c:v>
                </c:pt>
                <c:pt idx="2240">
                  <c:v>-16867200.000414997</c:v>
                </c:pt>
                <c:pt idx="2241">
                  <c:v>-16874730.000415996</c:v>
                </c:pt>
                <c:pt idx="2242">
                  <c:v>-16882260.000415996</c:v>
                </c:pt>
                <c:pt idx="2243">
                  <c:v>-16889790.000417002</c:v>
                </c:pt>
                <c:pt idx="2244">
                  <c:v>-16897320.000417002</c:v>
                </c:pt>
                <c:pt idx="2245">
                  <c:v>-16904850.000417996</c:v>
                </c:pt>
                <c:pt idx="2246">
                  <c:v>-16912380.000417996</c:v>
                </c:pt>
                <c:pt idx="2247">
                  <c:v>-16919910.000418995</c:v>
                </c:pt>
                <c:pt idx="2248">
                  <c:v>-16927440.000418995</c:v>
                </c:pt>
                <c:pt idx="2249">
                  <c:v>-16934970.000418995</c:v>
                </c:pt>
                <c:pt idx="2250">
                  <c:v>-16942500.00042</c:v>
                </c:pt>
                <c:pt idx="2251">
                  <c:v>-16950030.00042</c:v>
                </c:pt>
                <c:pt idx="2252">
                  <c:v>-16957560.000420999</c:v>
                </c:pt>
                <c:pt idx="2253">
                  <c:v>-16965090.000420999</c:v>
                </c:pt>
                <c:pt idx="2254">
                  <c:v>-16972620.000422001</c:v>
                </c:pt>
                <c:pt idx="2255">
                  <c:v>-16980150.000422001</c:v>
                </c:pt>
                <c:pt idx="2256">
                  <c:v>-16987680.000422999</c:v>
                </c:pt>
                <c:pt idx="2257">
                  <c:v>-16995210.000422999</c:v>
                </c:pt>
                <c:pt idx="2258">
                  <c:v>-17002740.000424001</c:v>
                </c:pt>
                <c:pt idx="2259">
                  <c:v>-17010270.000424001</c:v>
                </c:pt>
                <c:pt idx="2260">
                  <c:v>-17017800.000424001</c:v>
                </c:pt>
                <c:pt idx="2261">
                  <c:v>-17025330.000425</c:v>
                </c:pt>
                <c:pt idx="2262">
                  <c:v>-17032860.000425</c:v>
                </c:pt>
                <c:pt idx="2263">
                  <c:v>-17040390.000426006</c:v>
                </c:pt>
                <c:pt idx="2264">
                  <c:v>-17047920.000426006</c:v>
                </c:pt>
                <c:pt idx="2265">
                  <c:v>-17055450.000427</c:v>
                </c:pt>
                <c:pt idx="2266">
                  <c:v>-17062980.000427</c:v>
                </c:pt>
                <c:pt idx="2267">
                  <c:v>-17070510.000427999</c:v>
                </c:pt>
                <c:pt idx="2268">
                  <c:v>-17078040.000427999</c:v>
                </c:pt>
                <c:pt idx="2269">
                  <c:v>-17085570.000427999</c:v>
                </c:pt>
                <c:pt idx="2270">
                  <c:v>-17093100.000429001</c:v>
                </c:pt>
                <c:pt idx="2271">
                  <c:v>-17100630.000429001</c:v>
                </c:pt>
                <c:pt idx="2272">
                  <c:v>-17108160.000429999</c:v>
                </c:pt>
                <c:pt idx="2273">
                  <c:v>-17115690.000429999</c:v>
                </c:pt>
                <c:pt idx="2274">
                  <c:v>-17123220.000430997</c:v>
                </c:pt>
                <c:pt idx="2275">
                  <c:v>-17130750.000430997</c:v>
                </c:pt>
                <c:pt idx="2276">
                  <c:v>-17138280.000432</c:v>
                </c:pt>
                <c:pt idx="2277">
                  <c:v>-17145810.000432</c:v>
                </c:pt>
                <c:pt idx="2278">
                  <c:v>-17153340.000432</c:v>
                </c:pt>
                <c:pt idx="2279">
                  <c:v>-17160870.000433002</c:v>
                </c:pt>
                <c:pt idx="2280">
                  <c:v>-17168400.000433002</c:v>
                </c:pt>
                <c:pt idx="2281">
                  <c:v>-17175930.000434</c:v>
                </c:pt>
                <c:pt idx="2282">
                  <c:v>-17183460.000434</c:v>
                </c:pt>
                <c:pt idx="2283">
                  <c:v>-17190990.000434998</c:v>
                </c:pt>
                <c:pt idx="2284">
                  <c:v>-17198520.000434998</c:v>
                </c:pt>
                <c:pt idx="2285">
                  <c:v>-17206050.000436001</c:v>
                </c:pt>
                <c:pt idx="2286">
                  <c:v>-17213580.000436001</c:v>
                </c:pt>
                <c:pt idx="2287">
                  <c:v>-17221110.000436001</c:v>
                </c:pt>
                <c:pt idx="2288">
                  <c:v>-17228640.000436999</c:v>
                </c:pt>
                <c:pt idx="2289">
                  <c:v>-17236170.000436999</c:v>
                </c:pt>
                <c:pt idx="2290">
                  <c:v>-17243700.000437997</c:v>
                </c:pt>
                <c:pt idx="2291">
                  <c:v>-17251230.000437997</c:v>
                </c:pt>
                <c:pt idx="2292">
                  <c:v>-17258760.000438996</c:v>
                </c:pt>
                <c:pt idx="2293">
                  <c:v>-17266290.000438996</c:v>
                </c:pt>
                <c:pt idx="2294">
                  <c:v>-17273820.000439998</c:v>
                </c:pt>
                <c:pt idx="2295">
                  <c:v>-17281350.000439998</c:v>
                </c:pt>
                <c:pt idx="2296">
                  <c:v>-17288880.000440996</c:v>
                </c:pt>
                <c:pt idx="2297">
                  <c:v>-17296410.000440996</c:v>
                </c:pt>
                <c:pt idx="2298">
                  <c:v>-17303940.000440996</c:v>
                </c:pt>
                <c:pt idx="2299">
                  <c:v>-17311470.000441995</c:v>
                </c:pt>
                <c:pt idx="2300">
                  <c:v>-17319000.000441995</c:v>
                </c:pt>
                <c:pt idx="2301">
                  <c:v>-17326530.000442997</c:v>
                </c:pt>
                <c:pt idx="2302">
                  <c:v>-17334060.000442997</c:v>
                </c:pt>
                <c:pt idx="2303">
                  <c:v>-17341590.000443995</c:v>
                </c:pt>
                <c:pt idx="2304">
                  <c:v>-17349120.000443995</c:v>
                </c:pt>
                <c:pt idx="2305">
                  <c:v>-17356650.000444997</c:v>
                </c:pt>
                <c:pt idx="2306">
                  <c:v>-17364180.000444997</c:v>
                </c:pt>
                <c:pt idx="2307">
                  <c:v>-17371710.000444997</c:v>
                </c:pt>
                <c:pt idx="2308">
                  <c:v>-17379240.000445995</c:v>
                </c:pt>
                <c:pt idx="2309">
                  <c:v>-17386770.000445995</c:v>
                </c:pt>
                <c:pt idx="2310">
                  <c:v>-17394300.000446998</c:v>
                </c:pt>
                <c:pt idx="2311">
                  <c:v>-17401830.000446998</c:v>
                </c:pt>
                <c:pt idx="2312">
                  <c:v>-17409360.000447996</c:v>
                </c:pt>
                <c:pt idx="2313">
                  <c:v>-17416890.000447996</c:v>
                </c:pt>
                <c:pt idx="2314">
                  <c:v>-17424420.000449002</c:v>
                </c:pt>
                <c:pt idx="2315">
                  <c:v>-17431950.000449002</c:v>
                </c:pt>
                <c:pt idx="2316">
                  <c:v>-17439480.000449002</c:v>
                </c:pt>
                <c:pt idx="2317">
                  <c:v>-17447010.00045</c:v>
                </c:pt>
                <c:pt idx="2318">
                  <c:v>-17454540.00045</c:v>
                </c:pt>
                <c:pt idx="2319">
                  <c:v>-17462070.000450999</c:v>
                </c:pt>
                <c:pt idx="2320">
                  <c:v>-17469600.000450999</c:v>
                </c:pt>
                <c:pt idx="2321">
                  <c:v>-17477130.000452001</c:v>
                </c:pt>
                <c:pt idx="2322">
                  <c:v>-17484660.000452001</c:v>
                </c:pt>
                <c:pt idx="2323">
                  <c:v>-17492190.000452999</c:v>
                </c:pt>
                <c:pt idx="2324">
                  <c:v>-17499720.000452999</c:v>
                </c:pt>
                <c:pt idx="2325">
                  <c:v>-17507250.000452999</c:v>
                </c:pt>
                <c:pt idx="2326">
                  <c:v>-17514780.000454001</c:v>
                </c:pt>
                <c:pt idx="2327">
                  <c:v>-17522310.000454001</c:v>
                </c:pt>
                <c:pt idx="2328">
                  <c:v>-17529840.000455</c:v>
                </c:pt>
                <c:pt idx="2329">
                  <c:v>-17537370.000455</c:v>
                </c:pt>
                <c:pt idx="2330">
                  <c:v>-17544900.000456005</c:v>
                </c:pt>
                <c:pt idx="2331">
                  <c:v>-17552430.000456005</c:v>
                </c:pt>
                <c:pt idx="2332">
                  <c:v>-17559960.000457</c:v>
                </c:pt>
                <c:pt idx="2333">
                  <c:v>-17567490.000457</c:v>
                </c:pt>
                <c:pt idx="2334">
                  <c:v>-17575020.000457</c:v>
                </c:pt>
                <c:pt idx="2335">
                  <c:v>-17582550.000457998</c:v>
                </c:pt>
                <c:pt idx="2336">
                  <c:v>-17590080.000457998</c:v>
                </c:pt>
                <c:pt idx="2337">
                  <c:v>-17597610.000459</c:v>
                </c:pt>
                <c:pt idx="2338">
                  <c:v>-17605140.000459</c:v>
                </c:pt>
                <c:pt idx="2339">
                  <c:v>-17612670.000459999</c:v>
                </c:pt>
                <c:pt idx="2340">
                  <c:v>-17620200.000459999</c:v>
                </c:pt>
                <c:pt idx="2341">
                  <c:v>-17627730.000460997</c:v>
                </c:pt>
                <c:pt idx="2342">
                  <c:v>-17635260.000460997</c:v>
                </c:pt>
                <c:pt idx="2343">
                  <c:v>-17642790.000461996</c:v>
                </c:pt>
                <c:pt idx="2344">
                  <c:v>-17650320.000461996</c:v>
                </c:pt>
                <c:pt idx="2345">
                  <c:v>-17657850.000461996</c:v>
                </c:pt>
                <c:pt idx="2346">
                  <c:v>-17665380.000462998</c:v>
                </c:pt>
                <c:pt idx="2347">
                  <c:v>-17672910.000462998</c:v>
                </c:pt>
                <c:pt idx="2348">
                  <c:v>-17680440.000464</c:v>
                </c:pt>
                <c:pt idx="2349">
                  <c:v>-17687970.000464</c:v>
                </c:pt>
                <c:pt idx="2350">
                  <c:v>-17695500.000464998</c:v>
                </c:pt>
                <c:pt idx="2351">
                  <c:v>-17703030.000464998</c:v>
                </c:pt>
                <c:pt idx="2352">
                  <c:v>-17710560.000466</c:v>
                </c:pt>
                <c:pt idx="2353">
                  <c:v>-17718090.000466</c:v>
                </c:pt>
                <c:pt idx="2354">
                  <c:v>-17725620.000466</c:v>
                </c:pt>
                <c:pt idx="2355">
                  <c:v>-17733150.000466999</c:v>
                </c:pt>
                <c:pt idx="2356">
                  <c:v>-17740680.000466999</c:v>
                </c:pt>
                <c:pt idx="2357">
                  <c:v>-17748210.000467997</c:v>
                </c:pt>
                <c:pt idx="2358">
                  <c:v>-17755740.000467997</c:v>
                </c:pt>
                <c:pt idx="2359">
                  <c:v>-17763270.000468995</c:v>
                </c:pt>
                <c:pt idx="2360">
                  <c:v>-17770800.000468995</c:v>
                </c:pt>
                <c:pt idx="2361">
                  <c:v>-17778330.000469998</c:v>
                </c:pt>
                <c:pt idx="2362">
                  <c:v>-17785860.000469998</c:v>
                </c:pt>
                <c:pt idx="2363">
                  <c:v>-17793390.000469998</c:v>
                </c:pt>
                <c:pt idx="2364">
                  <c:v>-17800920.000470996</c:v>
                </c:pt>
                <c:pt idx="2365">
                  <c:v>-17808450.000470996</c:v>
                </c:pt>
                <c:pt idx="2366">
                  <c:v>-17815980.000472002</c:v>
                </c:pt>
                <c:pt idx="2367">
                  <c:v>-17823510.000472002</c:v>
                </c:pt>
                <c:pt idx="2368">
                  <c:v>-17831040.000472996</c:v>
                </c:pt>
                <c:pt idx="2369">
                  <c:v>-17838570.000472996</c:v>
                </c:pt>
                <c:pt idx="2370">
                  <c:v>-17846100.000473995</c:v>
                </c:pt>
                <c:pt idx="2371">
                  <c:v>-17853630.000473995</c:v>
                </c:pt>
                <c:pt idx="2372">
                  <c:v>-17861160.000473995</c:v>
                </c:pt>
                <c:pt idx="2373">
                  <c:v>-17868690.000474997</c:v>
                </c:pt>
                <c:pt idx="2374">
                  <c:v>-17876220.000474997</c:v>
                </c:pt>
                <c:pt idx="2375">
                  <c:v>-17883750.000475995</c:v>
                </c:pt>
                <c:pt idx="2376">
                  <c:v>-17891280.000475995</c:v>
                </c:pt>
                <c:pt idx="2377">
                  <c:v>-17898810.000476997</c:v>
                </c:pt>
                <c:pt idx="2378">
                  <c:v>-17906340.000476997</c:v>
                </c:pt>
                <c:pt idx="2379">
                  <c:v>-17913870.000477996</c:v>
                </c:pt>
                <c:pt idx="2380">
                  <c:v>-17921400.000477996</c:v>
                </c:pt>
                <c:pt idx="2381">
                  <c:v>-17928930.000477996</c:v>
                </c:pt>
                <c:pt idx="2382">
                  <c:v>-17936460.000479002</c:v>
                </c:pt>
                <c:pt idx="2383">
                  <c:v>-17943990.000479002</c:v>
                </c:pt>
                <c:pt idx="2384">
                  <c:v>-17951520.00048</c:v>
                </c:pt>
                <c:pt idx="2385">
                  <c:v>-17959050.00048</c:v>
                </c:pt>
                <c:pt idx="2386">
                  <c:v>-17966580.000480998</c:v>
                </c:pt>
                <c:pt idx="2387">
                  <c:v>-17974110.000480998</c:v>
                </c:pt>
                <c:pt idx="2388">
                  <c:v>-17981640.000482</c:v>
                </c:pt>
                <c:pt idx="2389">
                  <c:v>-17989170.000482</c:v>
                </c:pt>
                <c:pt idx="2390">
                  <c:v>-17996700.000482999</c:v>
                </c:pt>
                <c:pt idx="2391">
                  <c:v>-18004230.000482999</c:v>
                </c:pt>
                <c:pt idx="2392">
                  <c:v>-18011760.000482999</c:v>
                </c:pt>
                <c:pt idx="2393">
                  <c:v>-18019290.000484001</c:v>
                </c:pt>
                <c:pt idx="2394">
                  <c:v>-18026820.000484001</c:v>
                </c:pt>
                <c:pt idx="2395">
                  <c:v>-18034350.000484999</c:v>
                </c:pt>
                <c:pt idx="2396">
                  <c:v>-18041880.000484999</c:v>
                </c:pt>
                <c:pt idx="2397">
                  <c:v>-18049410.000486001</c:v>
                </c:pt>
                <c:pt idx="2398">
                  <c:v>-18056940.000486001</c:v>
                </c:pt>
                <c:pt idx="2399">
                  <c:v>-18064470.000487</c:v>
                </c:pt>
                <c:pt idx="2400">
                  <c:v>-18072000.000487</c:v>
                </c:pt>
                <c:pt idx="2401">
                  <c:v>-18079530.000487</c:v>
                </c:pt>
                <c:pt idx="2402">
                  <c:v>-18087060.000488002</c:v>
                </c:pt>
                <c:pt idx="2403">
                  <c:v>-18094590.000488002</c:v>
                </c:pt>
                <c:pt idx="2404">
                  <c:v>-18102120.000489</c:v>
                </c:pt>
                <c:pt idx="2405">
                  <c:v>-18109650.000489</c:v>
                </c:pt>
                <c:pt idx="2406">
                  <c:v>-18117180.000489999</c:v>
                </c:pt>
                <c:pt idx="2407">
                  <c:v>-18124710.000489999</c:v>
                </c:pt>
                <c:pt idx="2408">
                  <c:v>-18132240.000490997</c:v>
                </c:pt>
                <c:pt idx="2409">
                  <c:v>-18139770.000490997</c:v>
                </c:pt>
                <c:pt idx="2410">
                  <c:v>-18147300.000490997</c:v>
                </c:pt>
                <c:pt idx="2411">
                  <c:v>-18154830.000491995</c:v>
                </c:pt>
                <c:pt idx="2412">
                  <c:v>-18162360.000491995</c:v>
                </c:pt>
                <c:pt idx="2413">
                  <c:v>-18169890.000492997</c:v>
                </c:pt>
                <c:pt idx="2414">
                  <c:v>-18177420.000492997</c:v>
                </c:pt>
                <c:pt idx="2415">
                  <c:v>-18184950.000494</c:v>
                </c:pt>
                <c:pt idx="2416">
                  <c:v>-18192480.000494</c:v>
                </c:pt>
                <c:pt idx="2417">
                  <c:v>-18200010.000495002</c:v>
                </c:pt>
                <c:pt idx="2418">
                  <c:v>-18207540.000495002</c:v>
                </c:pt>
                <c:pt idx="2419">
                  <c:v>-18215070.000495002</c:v>
                </c:pt>
                <c:pt idx="2420">
                  <c:v>-18222600.000496</c:v>
                </c:pt>
                <c:pt idx="2421">
                  <c:v>-18230130.000496</c:v>
                </c:pt>
                <c:pt idx="2422">
                  <c:v>-18237660.000496998</c:v>
                </c:pt>
                <c:pt idx="2423">
                  <c:v>-18245190.000496998</c:v>
                </c:pt>
                <c:pt idx="2424">
                  <c:v>-18252720.000497997</c:v>
                </c:pt>
                <c:pt idx="2425">
                  <c:v>-18260250.000497997</c:v>
                </c:pt>
                <c:pt idx="2426">
                  <c:v>-18267780.000498995</c:v>
                </c:pt>
                <c:pt idx="2427">
                  <c:v>-18275310.000498995</c:v>
                </c:pt>
                <c:pt idx="2428">
                  <c:v>-18282840.000500001</c:v>
                </c:pt>
                <c:pt idx="2429">
                  <c:v>-18290370.000500001</c:v>
                </c:pt>
                <c:pt idx="2430">
                  <c:v>-18297900.000500001</c:v>
                </c:pt>
                <c:pt idx="2431">
                  <c:v>-18305430.000500999</c:v>
                </c:pt>
                <c:pt idx="2432">
                  <c:v>-18312960.000500999</c:v>
                </c:pt>
                <c:pt idx="2433">
                  <c:v>-18320490.000502001</c:v>
                </c:pt>
                <c:pt idx="2434">
                  <c:v>-18328020.000502001</c:v>
                </c:pt>
                <c:pt idx="2435">
                  <c:v>-18335550.000503</c:v>
                </c:pt>
                <c:pt idx="2436">
                  <c:v>-18343080.000503</c:v>
                </c:pt>
                <c:pt idx="2437">
                  <c:v>-18350610.000503998</c:v>
                </c:pt>
                <c:pt idx="2438">
                  <c:v>-18358140.000503998</c:v>
                </c:pt>
                <c:pt idx="2439">
                  <c:v>-18365670.000503998</c:v>
                </c:pt>
                <c:pt idx="2440">
                  <c:v>-18373200.000505</c:v>
                </c:pt>
                <c:pt idx="2441">
                  <c:v>-18380730.000505</c:v>
                </c:pt>
                <c:pt idx="2442">
                  <c:v>-18388260.000505999</c:v>
                </c:pt>
                <c:pt idx="2443">
                  <c:v>-18395790.000505999</c:v>
                </c:pt>
                <c:pt idx="2444">
                  <c:v>-18403320.000507001</c:v>
                </c:pt>
                <c:pt idx="2445">
                  <c:v>-18410850.000507001</c:v>
                </c:pt>
                <c:pt idx="2446">
                  <c:v>-18418380.000507999</c:v>
                </c:pt>
                <c:pt idx="2447">
                  <c:v>-18425910.000507999</c:v>
                </c:pt>
                <c:pt idx="2448">
                  <c:v>-18433440.000507999</c:v>
                </c:pt>
                <c:pt idx="2449">
                  <c:v>-18440970.000509001</c:v>
                </c:pt>
                <c:pt idx="2450">
                  <c:v>-18448500.000509001</c:v>
                </c:pt>
                <c:pt idx="2451">
                  <c:v>-18456030.00051</c:v>
                </c:pt>
                <c:pt idx="2452">
                  <c:v>-18463560.00051</c:v>
                </c:pt>
                <c:pt idx="2453">
                  <c:v>-18471090.000511002</c:v>
                </c:pt>
                <c:pt idx="2454">
                  <c:v>-18478620.000511002</c:v>
                </c:pt>
                <c:pt idx="2455">
                  <c:v>-18486150.000512</c:v>
                </c:pt>
                <c:pt idx="2456">
                  <c:v>-18493680.000512</c:v>
                </c:pt>
                <c:pt idx="2457">
                  <c:v>-18501210.000512</c:v>
                </c:pt>
                <c:pt idx="2458">
                  <c:v>-18508740.000512999</c:v>
                </c:pt>
                <c:pt idx="2459">
                  <c:v>-18516270.000512999</c:v>
                </c:pt>
                <c:pt idx="2460">
                  <c:v>-18523800.000514001</c:v>
                </c:pt>
                <c:pt idx="2461">
                  <c:v>-18531330.000514001</c:v>
                </c:pt>
                <c:pt idx="2462">
                  <c:v>-18538860.000514999</c:v>
                </c:pt>
                <c:pt idx="2463">
                  <c:v>-18546390.000514999</c:v>
                </c:pt>
                <c:pt idx="2464">
                  <c:v>-18553920.000516001</c:v>
                </c:pt>
                <c:pt idx="2465">
                  <c:v>-18561450.000516001</c:v>
                </c:pt>
                <c:pt idx="2466">
                  <c:v>-18568980.000516001</c:v>
                </c:pt>
                <c:pt idx="2467">
                  <c:v>-18576510.000517</c:v>
                </c:pt>
                <c:pt idx="2468">
                  <c:v>-18584040.000517</c:v>
                </c:pt>
                <c:pt idx="2469">
                  <c:v>-18591570.000518002</c:v>
                </c:pt>
                <c:pt idx="2470">
                  <c:v>-18599100.000518002</c:v>
                </c:pt>
                <c:pt idx="2471">
                  <c:v>-18606630.000519</c:v>
                </c:pt>
                <c:pt idx="2472">
                  <c:v>-18614160.000519</c:v>
                </c:pt>
                <c:pt idx="2473">
                  <c:v>-18621690.000519998</c:v>
                </c:pt>
                <c:pt idx="2474">
                  <c:v>-18629220.000519998</c:v>
                </c:pt>
                <c:pt idx="2475">
                  <c:v>-18636750.000521</c:v>
                </c:pt>
                <c:pt idx="2476">
                  <c:v>-18644280.000521</c:v>
                </c:pt>
                <c:pt idx="2477">
                  <c:v>-18651810.000521</c:v>
                </c:pt>
                <c:pt idx="2478">
                  <c:v>-18659340.000521999</c:v>
                </c:pt>
                <c:pt idx="2479">
                  <c:v>-18666870.000521999</c:v>
                </c:pt>
                <c:pt idx="2480">
                  <c:v>-18674400.000523001</c:v>
                </c:pt>
                <c:pt idx="2481">
                  <c:v>-18681930.000523001</c:v>
                </c:pt>
                <c:pt idx="2482">
                  <c:v>-18689460.000523999</c:v>
                </c:pt>
                <c:pt idx="2483">
                  <c:v>-18696990.000523999</c:v>
                </c:pt>
                <c:pt idx="2484">
                  <c:v>-18704520.000525001</c:v>
                </c:pt>
                <c:pt idx="2485">
                  <c:v>-18712050.000525001</c:v>
                </c:pt>
                <c:pt idx="2486">
                  <c:v>-18719580.000525001</c:v>
                </c:pt>
                <c:pt idx="2487">
                  <c:v>-18727110.000526004</c:v>
                </c:pt>
                <c:pt idx="2488">
                  <c:v>-18734640.000526004</c:v>
                </c:pt>
                <c:pt idx="2489">
                  <c:v>-18742170.000527002</c:v>
                </c:pt>
                <c:pt idx="2490">
                  <c:v>-18749700.000527002</c:v>
                </c:pt>
                <c:pt idx="2491">
                  <c:v>-18757230.000528</c:v>
                </c:pt>
                <c:pt idx="2492">
                  <c:v>-18764760.000528</c:v>
                </c:pt>
                <c:pt idx="2493">
                  <c:v>-18772290.000528999</c:v>
                </c:pt>
                <c:pt idx="2494">
                  <c:v>-18779820.000528999</c:v>
                </c:pt>
                <c:pt idx="2495">
                  <c:v>-18787350.000528999</c:v>
                </c:pt>
                <c:pt idx="2496">
                  <c:v>-18794880.000530001</c:v>
                </c:pt>
                <c:pt idx="2497">
                  <c:v>-18802410.000530001</c:v>
                </c:pt>
                <c:pt idx="2498">
                  <c:v>-18809940.000530999</c:v>
                </c:pt>
                <c:pt idx="2499">
                  <c:v>-18817470.000530999</c:v>
                </c:pt>
                <c:pt idx="2500">
                  <c:v>-18825000.000532001</c:v>
                </c:pt>
                <c:pt idx="2501">
                  <c:v>-18832530.000532001</c:v>
                </c:pt>
                <c:pt idx="2502">
                  <c:v>-18840060.000533</c:v>
                </c:pt>
                <c:pt idx="2503">
                  <c:v>-18847590.000533</c:v>
                </c:pt>
                <c:pt idx="2504">
                  <c:v>-18855120.000533</c:v>
                </c:pt>
                <c:pt idx="2505">
                  <c:v>-18862650.000534005</c:v>
                </c:pt>
                <c:pt idx="2506">
                  <c:v>-18870180.000534005</c:v>
                </c:pt>
                <c:pt idx="2507">
                  <c:v>-18877710.000535</c:v>
                </c:pt>
                <c:pt idx="2508">
                  <c:v>-18885240.000535</c:v>
                </c:pt>
                <c:pt idx="2509">
                  <c:v>-18892770.000535998</c:v>
                </c:pt>
                <c:pt idx="2510">
                  <c:v>-18900300.000535998</c:v>
                </c:pt>
                <c:pt idx="2511">
                  <c:v>-18907830.000537001</c:v>
                </c:pt>
                <c:pt idx="2512">
                  <c:v>-18915360.000537001</c:v>
                </c:pt>
                <c:pt idx="2513">
                  <c:v>-18922890.000537999</c:v>
                </c:pt>
                <c:pt idx="2514">
                  <c:v>-18930420.000537999</c:v>
                </c:pt>
                <c:pt idx="2515">
                  <c:v>-18937950.000537999</c:v>
                </c:pt>
                <c:pt idx="2516">
                  <c:v>-18945480.000539001</c:v>
                </c:pt>
                <c:pt idx="2517">
                  <c:v>-18953010.000539001</c:v>
                </c:pt>
                <c:pt idx="2518">
                  <c:v>-18960540.000539999</c:v>
                </c:pt>
                <c:pt idx="2519">
                  <c:v>-18968070.000539999</c:v>
                </c:pt>
                <c:pt idx="2520">
                  <c:v>-18975600.000541002</c:v>
                </c:pt>
                <c:pt idx="2521">
                  <c:v>-18983130.000541002</c:v>
                </c:pt>
                <c:pt idx="2522">
                  <c:v>-18990660.000542</c:v>
                </c:pt>
                <c:pt idx="2523">
                  <c:v>-18998190.000542</c:v>
                </c:pt>
                <c:pt idx="2524">
                  <c:v>-19005720.000542</c:v>
                </c:pt>
                <c:pt idx="2525">
                  <c:v>-19013250.000542998</c:v>
                </c:pt>
                <c:pt idx="2526">
                  <c:v>-19020780.000542998</c:v>
                </c:pt>
                <c:pt idx="2527">
                  <c:v>-19028310.000544</c:v>
                </c:pt>
                <c:pt idx="2528">
                  <c:v>-19035840.000544</c:v>
                </c:pt>
                <c:pt idx="2529">
                  <c:v>-19043370.000544999</c:v>
                </c:pt>
                <c:pt idx="2530">
                  <c:v>-19050900.000544999</c:v>
                </c:pt>
                <c:pt idx="2531">
                  <c:v>-19058430.000546001</c:v>
                </c:pt>
                <c:pt idx="2532">
                  <c:v>-19065960.000546001</c:v>
                </c:pt>
                <c:pt idx="2533">
                  <c:v>-19073490.000546001</c:v>
                </c:pt>
                <c:pt idx="2534">
                  <c:v>-19081020.000546999</c:v>
                </c:pt>
                <c:pt idx="2535">
                  <c:v>-19088550.000546999</c:v>
                </c:pt>
                <c:pt idx="2536">
                  <c:v>-19096080.000547998</c:v>
                </c:pt>
                <c:pt idx="2537">
                  <c:v>-19103610.000547998</c:v>
                </c:pt>
                <c:pt idx="2538">
                  <c:v>-19111140.000549</c:v>
                </c:pt>
                <c:pt idx="2539">
                  <c:v>-19118670.000549</c:v>
                </c:pt>
                <c:pt idx="2540">
                  <c:v>-19126200.000550006</c:v>
                </c:pt>
                <c:pt idx="2541">
                  <c:v>-19133730.000550006</c:v>
                </c:pt>
                <c:pt idx="2542">
                  <c:v>-19141260.000550006</c:v>
                </c:pt>
                <c:pt idx="2543">
                  <c:v>-19148790.000551</c:v>
                </c:pt>
                <c:pt idx="2544">
                  <c:v>-19156320.000551</c:v>
                </c:pt>
                <c:pt idx="2545">
                  <c:v>-19163850.000551999</c:v>
                </c:pt>
                <c:pt idx="2546">
                  <c:v>-19171380.000551999</c:v>
                </c:pt>
                <c:pt idx="2547">
                  <c:v>-19178910.000553001</c:v>
                </c:pt>
                <c:pt idx="2548">
                  <c:v>-19186440.000553001</c:v>
                </c:pt>
                <c:pt idx="2549">
                  <c:v>-19193970.000553999</c:v>
                </c:pt>
                <c:pt idx="2550">
                  <c:v>-19201500.000553999</c:v>
                </c:pt>
                <c:pt idx="2551">
                  <c:v>-19209030.000553999</c:v>
                </c:pt>
                <c:pt idx="2552">
                  <c:v>-19216560.000555001</c:v>
                </c:pt>
                <c:pt idx="2553">
                  <c:v>-19224090.000555001</c:v>
                </c:pt>
                <c:pt idx="2554">
                  <c:v>-19231620.000556003</c:v>
                </c:pt>
                <c:pt idx="2555">
                  <c:v>-19239150.000556003</c:v>
                </c:pt>
                <c:pt idx="2556">
                  <c:v>-19246680.000557005</c:v>
                </c:pt>
                <c:pt idx="2557">
                  <c:v>-19254210.000557005</c:v>
                </c:pt>
                <c:pt idx="2558">
                  <c:v>-19261740.000558</c:v>
                </c:pt>
                <c:pt idx="2559">
                  <c:v>-19269270.000558</c:v>
                </c:pt>
                <c:pt idx="2560">
                  <c:v>-19276800.000558998</c:v>
                </c:pt>
                <c:pt idx="2561">
                  <c:v>-19284330.000558998</c:v>
                </c:pt>
                <c:pt idx="2562">
                  <c:v>-19291860.000558998</c:v>
                </c:pt>
                <c:pt idx="2563">
                  <c:v>-19299390.000560001</c:v>
                </c:pt>
                <c:pt idx="2564">
                  <c:v>-19306920.000560001</c:v>
                </c:pt>
                <c:pt idx="2565">
                  <c:v>-19314450.000560999</c:v>
                </c:pt>
                <c:pt idx="2566">
                  <c:v>-19321980.000560999</c:v>
                </c:pt>
                <c:pt idx="2567">
                  <c:v>-19329510.000562001</c:v>
                </c:pt>
                <c:pt idx="2568">
                  <c:v>-19337040.000562001</c:v>
                </c:pt>
                <c:pt idx="2569">
                  <c:v>-19344570.000562999</c:v>
                </c:pt>
                <c:pt idx="2570">
                  <c:v>-19352100.000562999</c:v>
                </c:pt>
                <c:pt idx="2571">
                  <c:v>-19359630.000562999</c:v>
                </c:pt>
                <c:pt idx="2572">
                  <c:v>-19367160.000564005</c:v>
                </c:pt>
                <c:pt idx="2573">
                  <c:v>-19374690.000564005</c:v>
                </c:pt>
                <c:pt idx="2574">
                  <c:v>-19382220.000565</c:v>
                </c:pt>
                <c:pt idx="2575">
                  <c:v>-19389750.000565</c:v>
                </c:pt>
                <c:pt idx="2576">
                  <c:v>-19397280.000565998</c:v>
                </c:pt>
                <c:pt idx="2577">
                  <c:v>-19404810.000565998</c:v>
                </c:pt>
                <c:pt idx="2578">
                  <c:v>-19412340.000567</c:v>
                </c:pt>
                <c:pt idx="2579">
                  <c:v>-19419870.000567</c:v>
                </c:pt>
                <c:pt idx="2580">
                  <c:v>-19427400.000567</c:v>
                </c:pt>
                <c:pt idx="2581">
                  <c:v>-19434930.000567999</c:v>
                </c:pt>
                <c:pt idx="2582">
                  <c:v>-19442460.000567999</c:v>
                </c:pt>
                <c:pt idx="2583">
                  <c:v>-19449990.000569001</c:v>
                </c:pt>
                <c:pt idx="2584">
                  <c:v>-19457520.000569001</c:v>
                </c:pt>
                <c:pt idx="2585">
                  <c:v>-19465050.000569999</c:v>
                </c:pt>
                <c:pt idx="2586">
                  <c:v>-19472580.000569999</c:v>
                </c:pt>
                <c:pt idx="2587">
                  <c:v>-19480110.000570998</c:v>
                </c:pt>
                <c:pt idx="2588">
                  <c:v>-19487640.000570998</c:v>
                </c:pt>
                <c:pt idx="2589">
                  <c:v>-19495170.000570998</c:v>
                </c:pt>
                <c:pt idx="2590">
                  <c:v>-19502700.000572</c:v>
                </c:pt>
                <c:pt idx="2591">
                  <c:v>-19510230.000572</c:v>
                </c:pt>
                <c:pt idx="2592">
                  <c:v>-19517760.000573002</c:v>
                </c:pt>
                <c:pt idx="2593">
                  <c:v>-19525290.000573002</c:v>
                </c:pt>
                <c:pt idx="2594">
                  <c:v>-19532820.000574</c:v>
                </c:pt>
                <c:pt idx="2595">
                  <c:v>-19540350.000574</c:v>
                </c:pt>
                <c:pt idx="2596">
                  <c:v>-19547880.000574999</c:v>
                </c:pt>
                <c:pt idx="2597">
                  <c:v>-19555410.000574999</c:v>
                </c:pt>
                <c:pt idx="2598">
                  <c:v>-19562940.000576001</c:v>
                </c:pt>
                <c:pt idx="2599">
                  <c:v>-19570470.000576001</c:v>
                </c:pt>
                <c:pt idx="2600">
                  <c:v>-19578000.000576001</c:v>
                </c:pt>
                <c:pt idx="2601">
                  <c:v>-19585530.000576999</c:v>
                </c:pt>
                <c:pt idx="2602">
                  <c:v>-19593060.000576999</c:v>
                </c:pt>
                <c:pt idx="2603">
                  <c:v>-19600590.000577997</c:v>
                </c:pt>
                <c:pt idx="2604">
                  <c:v>-19608120.000577997</c:v>
                </c:pt>
                <c:pt idx="2605">
                  <c:v>-19615650.000579</c:v>
                </c:pt>
                <c:pt idx="2606">
                  <c:v>-19623180.000579</c:v>
                </c:pt>
                <c:pt idx="2607">
                  <c:v>-19630710.000580005</c:v>
                </c:pt>
                <c:pt idx="2608">
                  <c:v>-19638240.000580005</c:v>
                </c:pt>
                <c:pt idx="2609">
                  <c:v>-19645770.000580005</c:v>
                </c:pt>
                <c:pt idx="2610">
                  <c:v>-19653300.000581</c:v>
                </c:pt>
                <c:pt idx="2611">
                  <c:v>-19660830.000581</c:v>
                </c:pt>
                <c:pt idx="2612">
                  <c:v>-19668360.000581998</c:v>
                </c:pt>
                <c:pt idx="2613">
                  <c:v>-19675890.000581998</c:v>
                </c:pt>
                <c:pt idx="2614">
                  <c:v>-19683420.000583</c:v>
                </c:pt>
                <c:pt idx="2615">
                  <c:v>-19690950.000583</c:v>
                </c:pt>
                <c:pt idx="2616">
                  <c:v>-19698480.000583999</c:v>
                </c:pt>
                <c:pt idx="2617">
                  <c:v>-19706010.000583999</c:v>
                </c:pt>
                <c:pt idx="2618">
                  <c:v>-19713540.000583999</c:v>
                </c:pt>
                <c:pt idx="2619">
                  <c:v>-19721070.000585001</c:v>
                </c:pt>
                <c:pt idx="2620">
                  <c:v>-19728600.000585001</c:v>
                </c:pt>
                <c:pt idx="2621">
                  <c:v>-19736130.000585999</c:v>
                </c:pt>
                <c:pt idx="2622">
                  <c:v>-19743660.000585999</c:v>
                </c:pt>
                <c:pt idx="2623">
                  <c:v>-19751190.000587001</c:v>
                </c:pt>
                <c:pt idx="2624">
                  <c:v>-19758720.000587001</c:v>
                </c:pt>
                <c:pt idx="2625">
                  <c:v>-19766250.000588</c:v>
                </c:pt>
                <c:pt idx="2626">
                  <c:v>-19773780.000588</c:v>
                </c:pt>
                <c:pt idx="2627">
                  <c:v>-19781310.000588</c:v>
                </c:pt>
                <c:pt idx="2628">
                  <c:v>-19788840.000588998</c:v>
                </c:pt>
                <c:pt idx="2629">
                  <c:v>-19796370.000588998</c:v>
                </c:pt>
                <c:pt idx="2630">
                  <c:v>-19803900.00059</c:v>
                </c:pt>
                <c:pt idx="2631">
                  <c:v>-19811430.00059</c:v>
                </c:pt>
                <c:pt idx="2632">
                  <c:v>-19818960.000590999</c:v>
                </c:pt>
                <c:pt idx="2633">
                  <c:v>-19826490.000590999</c:v>
                </c:pt>
                <c:pt idx="2634">
                  <c:v>-19834020.000592001</c:v>
                </c:pt>
                <c:pt idx="2635">
                  <c:v>-19841550.000592001</c:v>
                </c:pt>
                <c:pt idx="2636">
                  <c:v>-19849080.000592001</c:v>
                </c:pt>
                <c:pt idx="2637">
                  <c:v>-19856610.000592999</c:v>
                </c:pt>
                <c:pt idx="2638">
                  <c:v>-19864140.000592999</c:v>
                </c:pt>
                <c:pt idx="2639">
                  <c:v>-19871670.000594001</c:v>
                </c:pt>
                <c:pt idx="2640">
                  <c:v>-19879200.000594001</c:v>
                </c:pt>
                <c:pt idx="2641">
                  <c:v>-19886730.000595</c:v>
                </c:pt>
                <c:pt idx="2642">
                  <c:v>-19894260.000595</c:v>
                </c:pt>
                <c:pt idx="2643">
                  <c:v>-19901790.000596005</c:v>
                </c:pt>
                <c:pt idx="2644">
                  <c:v>-19909320.000596005</c:v>
                </c:pt>
                <c:pt idx="2645">
                  <c:v>-19916850.000597</c:v>
                </c:pt>
                <c:pt idx="2646">
                  <c:v>-19924380.000597</c:v>
                </c:pt>
                <c:pt idx="2647">
                  <c:v>-19931910.000597</c:v>
                </c:pt>
                <c:pt idx="2648">
                  <c:v>-19939440.000597998</c:v>
                </c:pt>
                <c:pt idx="2649">
                  <c:v>-19946970.000597998</c:v>
                </c:pt>
                <c:pt idx="2650">
                  <c:v>-19954500.000599001</c:v>
                </c:pt>
                <c:pt idx="2651">
                  <c:v>-19962030.000599001</c:v>
                </c:pt>
                <c:pt idx="2652">
                  <c:v>-19969560.000599999</c:v>
                </c:pt>
                <c:pt idx="2653">
                  <c:v>-19977090.000599999</c:v>
                </c:pt>
                <c:pt idx="2654">
                  <c:v>-19984620.000600997</c:v>
                </c:pt>
                <c:pt idx="2655">
                  <c:v>-19992150.000600997</c:v>
                </c:pt>
                <c:pt idx="2656">
                  <c:v>-19999680.000600997</c:v>
                </c:pt>
                <c:pt idx="2657">
                  <c:v>-20007210.000601996</c:v>
                </c:pt>
                <c:pt idx="2658">
                  <c:v>-20014740.000601996</c:v>
                </c:pt>
                <c:pt idx="2659">
                  <c:v>-20022270.000603002</c:v>
                </c:pt>
                <c:pt idx="2660">
                  <c:v>-20029800.000603002</c:v>
                </c:pt>
                <c:pt idx="2661">
                  <c:v>-20037330.000604</c:v>
                </c:pt>
                <c:pt idx="2662">
                  <c:v>-20044860.000604</c:v>
                </c:pt>
                <c:pt idx="2663">
                  <c:v>-20052390.000604998</c:v>
                </c:pt>
                <c:pt idx="2664">
                  <c:v>-20059920.000604998</c:v>
                </c:pt>
                <c:pt idx="2665">
                  <c:v>-20067450.000604998</c:v>
                </c:pt>
                <c:pt idx="2666">
                  <c:v>-20074980.000606</c:v>
                </c:pt>
                <c:pt idx="2667">
                  <c:v>-20082510.000606</c:v>
                </c:pt>
                <c:pt idx="2668">
                  <c:v>-20090040.000606999</c:v>
                </c:pt>
                <c:pt idx="2669">
                  <c:v>-20097570.000606999</c:v>
                </c:pt>
                <c:pt idx="2670">
                  <c:v>-20105100.000607997</c:v>
                </c:pt>
                <c:pt idx="2671">
                  <c:v>-20112630.000607997</c:v>
                </c:pt>
                <c:pt idx="2672">
                  <c:v>-20120160.000608996</c:v>
                </c:pt>
                <c:pt idx="2673">
                  <c:v>-20127690.000608996</c:v>
                </c:pt>
                <c:pt idx="2674">
                  <c:v>-20135220.000608996</c:v>
                </c:pt>
                <c:pt idx="2675">
                  <c:v>-20142750.000609998</c:v>
                </c:pt>
                <c:pt idx="2676">
                  <c:v>-20150280.000609998</c:v>
                </c:pt>
                <c:pt idx="2677">
                  <c:v>-20157810.000610996</c:v>
                </c:pt>
                <c:pt idx="2678">
                  <c:v>-20165340.000610996</c:v>
                </c:pt>
                <c:pt idx="2679">
                  <c:v>-20172870.000611994</c:v>
                </c:pt>
                <c:pt idx="2680">
                  <c:v>-20180400.000611994</c:v>
                </c:pt>
                <c:pt idx="2681">
                  <c:v>-20187930.000612997</c:v>
                </c:pt>
                <c:pt idx="2682">
                  <c:v>-20195460.000612997</c:v>
                </c:pt>
                <c:pt idx="2683">
                  <c:v>-20202990.000613995</c:v>
                </c:pt>
                <c:pt idx="2684">
                  <c:v>-20210520.000613995</c:v>
                </c:pt>
                <c:pt idx="2685">
                  <c:v>-20218050.000613995</c:v>
                </c:pt>
                <c:pt idx="2686">
                  <c:v>-20225580.000614997</c:v>
                </c:pt>
                <c:pt idx="2687">
                  <c:v>-20233110.000614997</c:v>
                </c:pt>
                <c:pt idx="2688">
                  <c:v>-20240640.000615995</c:v>
                </c:pt>
                <c:pt idx="2689">
                  <c:v>-20248170.000615995</c:v>
                </c:pt>
                <c:pt idx="2690">
                  <c:v>-20255700.000616997</c:v>
                </c:pt>
                <c:pt idx="2691">
                  <c:v>-20263230.000616997</c:v>
                </c:pt>
                <c:pt idx="2692">
                  <c:v>-20270760.000617996</c:v>
                </c:pt>
                <c:pt idx="2693">
                  <c:v>-20278290.000617996</c:v>
                </c:pt>
                <c:pt idx="2694">
                  <c:v>-20285820.000617996</c:v>
                </c:pt>
                <c:pt idx="2695">
                  <c:v>-20293350.000619002</c:v>
                </c:pt>
                <c:pt idx="2696">
                  <c:v>-20300880.000619002</c:v>
                </c:pt>
                <c:pt idx="2697">
                  <c:v>-20308410.00062</c:v>
                </c:pt>
                <c:pt idx="2698">
                  <c:v>-20315940.00062</c:v>
                </c:pt>
                <c:pt idx="2699">
                  <c:v>-20323470.000620998</c:v>
                </c:pt>
                <c:pt idx="2700">
                  <c:v>-20331000.000620998</c:v>
                </c:pt>
                <c:pt idx="2701">
                  <c:v>-20338530.000622001</c:v>
                </c:pt>
                <c:pt idx="2702">
                  <c:v>-20346060.000622001</c:v>
                </c:pt>
                <c:pt idx="2703">
                  <c:v>-20353590.000622001</c:v>
                </c:pt>
                <c:pt idx="2704">
                  <c:v>-20361120.000622999</c:v>
                </c:pt>
                <c:pt idx="2705">
                  <c:v>-20368650.000622999</c:v>
                </c:pt>
                <c:pt idx="2706">
                  <c:v>-20376180.000624001</c:v>
                </c:pt>
                <c:pt idx="2707">
                  <c:v>-20383710.000624001</c:v>
                </c:pt>
                <c:pt idx="2708">
                  <c:v>-20391240.000624999</c:v>
                </c:pt>
                <c:pt idx="2709">
                  <c:v>-20398770.000624999</c:v>
                </c:pt>
                <c:pt idx="2710">
                  <c:v>-20406300.000626005</c:v>
                </c:pt>
                <c:pt idx="2711">
                  <c:v>-20413830.000626005</c:v>
                </c:pt>
                <c:pt idx="2712">
                  <c:v>-20421360.000626005</c:v>
                </c:pt>
                <c:pt idx="2713">
                  <c:v>-20428890.000627</c:v>
                </c:pt>
                <c:pt idx="2714">
                  <c:v>-20436420.000627</c:v>
                </c:pt>
                <c:pt idx="2715">
                  <c:v>-20443950.000627998</c:v>
                </c:pt>
                <c:pt idx="2716">
                  <c:v>-20451480.000627998</c:v>
                </c:pt>
                <c:pt idx="2717">
                  <c:v>-20459010.000629</c:v>
                </c:pt>
                <c:pt idx="2718">
                  <c:v>-20466540.000629</c:v>
                </c:pt>
                <c:pt idx="2719">
                  <c:v>-20474070.000629999</c:v>
                </c:pt>
                <c:pt idx="2720">
                  <c:v>-20481600.000629999</c:v>
                </c:pt>
                <c:pt idx="2721">
                  <c:v>-20489130.000629999</c:v>
                </c:pt>
                <c:pt idx="2722">
                  <c:v>-20496660.000630997</c:v>
                </c:pt>
                <c:pt idx="2723">
                  <c:v>-20504190.000630997</c:v>
                </c:pt>
                <c:pt idx="2724">
                  <c:v>-20511720.000631995</c:v>
                </c:pt>
                <c:pt idx="2725">
                  <c:v>-20519250.000631995</c:v>
                </c:pt>
                <c:pt idx="2726">
                  <c:v>-20526780.000632998</c:v>
                </c:pt>
                <c:pt idx="2727">
                  <c:v>-20534310.000632998</c:v>
                </c:pt>
                <c:pt idx="2728">
                  <c:v>-20541840.000634</c:v>
                </c:pt>
                <c:pt idx="2729">
                  <c:v>-20549370.000634</c:v>
                </c:pt>
                <c:pt idx="2730">
                  <c:v>-20556900.000635002</c:v>
                </c:pt>
                <c:pt idx="2731">
                  <c:v>-20564430.000635002</c:v>
                </c:pt>
                <c:pt idx="2732">
                  <c:v>-20571960.000635002</c:v>
                </c:pt>
                <c:pt idx="2733">
                  <c:v>-20579490.000636</c:v>
                </c:pt>
                <c:pt idx="2734">
                  <c:v>-20587020.000636</c:v>
                </c:pt>
                <c:pt idx="2735">
                  <c:v>-20594550.000636999</c:v>
                </c:pt>
                <c:pt idx="2736">
                  <c:v>-20602080.000636999</c:v>
                </c:pt>
                <c:pt idx="2737">
                  <c:v>-20609610.000637997</c:v>
                </c:pt>
                <c:pt idx="2738">
                  <c:v>-20617140.000637997</c:v>
                </c:pt>
                <c:pt idx="2739">
                  <c:v>-20624670.000638995</c:v>
                </c:pt>
                <c:pt idx="2740">
                  <c:v>-20632200.000638995</c:v>
                </c:pt>
                <c:pt idx="2741">
                  <c:v>-20639730.000638995</c:v>
                </c:pt>
                <c:pt idx="2742">
                  <c:v>-20647260.000639997</c:v>
                </c:pt>
                <c:pt idx="2743">
                  <c:v>-20654790.000639997</c:v>
                </c:pt>
                <c:pt idx="2744">
                  <c:v>-20662320.000640996</c:v>
                </c:pt>
                <c:pt idx="2745">
                  <c:v>-20669850.000640996</c:v>
                </c:pt>
                <c:pt idx="2746">
                  <c:v>-20677380.000642002</c:v>
                </c:pt>
                <c:pt idx="2747">
                  <c:v>-20684910.000642002</c:v>
                </c:pt>
                <c:pt idx="2748">
                  <c:v>-20692440.000642996</c:v>
                </c:pt>
                <c:pt idx="2749">
                  <c:v>-20699970.000642996</c:v>
                </c:pt>
                <c:pt idx="2750">
                  <c:v>-20707500.000642996</c:v>
                </c:pt>
                <c:pt idx="2751">
                  <c:v>-20715030.000643995</c:v>
                </c:pt>
                <c:pt idx="2752">
                  <c:v>-20722560.000643995</c:v>
                </c:pt>
                <c:pt idx="2753">
                  <c:v>-20730090.000644997</c:v>
                </c:pt>
                <c:pt idx="2754">
                  <c:v>-20737620.000644997</c:v>
                </c:pt>
                <c:pt idx="2755">
                  <c:v>-20745150.000645995</c:v>
                </c:pt>
                <c:pt idx="2756">
                  <c:v>-20752680.000645995</c:v>
                </c:pt>
                <c:pt idx="2757">
                  <c:v>-20760210.000646997</c:v>
                </c:pt>
                <c:pt idx="2758">
                  <c:v>-20767740.000646997</c:v>
                </c:pt>
                <c:pt idx="2759">
                  <c:v>-20775270.000646997</c:v>
                </c:pt>
                <c:pt idx="2760">
                  <c:v>-20782800.000647996</c:v>
                </c:pt>
                <c:pt idx="2761">
                  <c:v>-20790330.000647996</c:v>
                </c:pt>
                <c:pt idx="2762">
                  <c:v>-20797860.000648998</c:v>
                </c:pt>
                <c:pt idx="2763">
                  <c:v>-20805390.000648998</c:v>
                </c:pt>
                <c:pt idx="2764">
                  <c:v>-20812920.00065</c:v>
                </c:pt>
                <c:pt idx="2765">
                  <c:v>-20820450.00065</c:v>
                </c:pt>
                <c:pt idx="2766">
                  <c:v>-20827980.000650998</c:v>
                </c:pt>
                <c:pt idx="2767">
                  <c:v>-20835510.000650998</c:v>
                </c:pt>
                <c:pt idx="2768">
                  <c:v>-20843040.000652</c:v>
                </c:pt>
                <c:pt idx="2769">
                  <c:v>-20850570.000652</c:v>
                </c:pt>
                <c:pt idx="2770">
                  <c:v>-20858100.000652</c:v>
                </c:pt>
                <c:pt idx="2771">
                  <c:v>-20865630.000652999</c:v>
                </c:pt>
                <c:pt idx="2772">
                  <c:v>-20873160.000652999</c:v>
                </c:pt>
                <c:pt idx="2773">
                  <c:v>-20880690.000654001</c:v>
                </c:pt>
                <c:pt idx="2774">
                  <c:v>-20888220.000654001</c:v>
                </c:pt>
                <c:pt idx="2775">
                  <c:v>-20895750.000654999</c:v>
                </c:pt>
                <c:pt idx="2776">
                  <c:v>-20903280.000654999</c:v>
                </c:pt>
                <c:pt idx="2777">
                  <c:v>-20910810.000656001</c:v>
                </c:pt>
                <c:pt idx="2778">
                  <c:v>-20918340.000656001</c:v>
                </c:pt>
                <c:pt idx="2779">
                  <c:v>-20925870.000656001</c:v>
                </c:pt>
                <c:pt idx="2780">
                  <c:v>-20933400.000657</c:v>
                </c:pt>
                <c:pt idx="2781">
                  <c:v>-20940930.000657</c:v>
                </c:pt>
                <c:pt idx="2782">
                  <c:v>-20948460.000658002</c:v>
                </c:pt>
                <c:pt idx="2783">
                  <c:v>-20955990.000658002</c:v>
                </c:pt>
                <c:pt idx="2784">
                  <c:v>-20963520.000659</c:v>
                </c:pt>
                <c:pt idx="2785">
                  <c:v>-20971050.000659</c:v>
                </c:pt>
                <c:pt idx="2786">
                  <c:v>-20978580.000659999</c:v>
                </c:pt>
                <c:pt idx="2787">
                  <c:v>-20986110.000659999</c:v>
                </c:pt>
                <c:pt idx="2788">
                  <c:v>-20993640.000659999</c:v>
                </c:pt>
                <c:pt idx="2789">
                  <c:v>-21001170.000660997</c:v>
                </c:pt>
                <c:pt idx="2790">
                  <c:v>-21008700.000660997</c:v>
                </c:pt>
                <c:pt idx="2791">
                  <c:v>-21016230.000661995</c:v>
                </c:pt>
                <c:pt idx="2792">
                  <c:v>-21023760.000661995</c:v>
                </c:pt>
                <c:pt idx="2793">
                  <c:v>-21031290.000662997</c:v>
                </c:pt>
                <c:pt idx="2794">
                  <c:v>-21038820.000662997</c:v>
                </c:pt>
                <c:pt idx="2795">
                  <c:v>-21046350.000663996</c:v>
                </c:pt>
                <c:pt idx="2796">
                  <c:v>-21053880.000663996</c:v>
                </c:pt>
                <c:pt idx="2797">
                  <c:v>-21061410.000663996</c:v>
                </c:pt>
                <c:pt idx="2798">
                  <c:v>-21068940.000665002</c:v>
                </c:pt>
                <c:pt idx="2799">
                  <c:v>-21076470.000665002</c:v>
                </c:pt>
                <c:pt idx="2800">
                  <c:v>-21084000.000666</c:v>
                </c:pt>
                <c:pt idx="2801">
                  <c:v>-21091530.000666</c:v>
                </c:pt>
                <c:pt idx="2802">
                  <c:v>-21099060.000666998</c:v>
                </c:pt>
                <c:pt idx="2803">
                  <c:v>-21106590.000666998</c:v>
                </c:pt>
                <c:pt idx="2804">
                  <c:v>-21114120.000667997</c:v>
                </c:pt>
                <c:pt idx="2805">
                  <c:v>-21121650.000667997</c:v>
                </c:pt>
                <c:pt idx="2806">
                  <c:v>-21129180.000667997</c:v>
                </c:pt>
                <c:pt idx="2807">
                  <c:v>-21136710.000668995</c:v>
                </c:pt>
                <c:pt idx="2808">
                  <c:v>-21144240.000668995</c:v>
                </c:pt>
                <c:pt idx="2809">
                  <c:v>-21151770.000669997</c:v>
                </c:pt>
                <c:pt idx="2810">
                  <c:v>-21159300.000669997</c:v>
                </c:pt>
                <c:pt idx="2811">
                  <c:v>-21166830.000670996</c:v>
                </c:pt>
                <c:pt idx="2812">
                  <c:v>-21174360.000670996</c:v>
                </c:pt>
                <c:pt idx="2813">
                  <c:v>-21181890.000671998</c:v>
                </c:pt>
                <c:pt idx="2814">
                  <c:v>-21189420.000671998</c:v>
                </c:pt>
                <c:pt idx="2815">
                  <c:v>-21196950.000672996</c:v>
                </c:pt>
                <c:pt idx="2816">
                  <c:v>-21204480.000672996</c:v>
                </c:pt>
                <c:pt idx="2817">
                  <c:v>-21212010.000672996</c:v>
                </c:pt>
                <c:pt idx="2818">
                  <c:v>-21219540.000673994</c:v>
                </c:pt>
                <c:pt idx="2819">
                  <c:v>-21227070.000673994</c:v>
                </c:pt>
                <c:pt idx="2820">
                  <c:v>-21234600.000674997</c:v>
                </c:pt>
                <c:pt idx="2821">
                  <c:v>-21242130.000674997</c:v>
                </c:pt>
                <c:pt idx="2822">
                  <c:v>-21249660.000675995</c:v>
                </c:pt>
                <c:pt idx="2823">
                  <c:v>-21257190.000675995</c:v>
                </c:pt>
                <c:pt idx="2824">
                  <c:v>-21264720.000676997</c:v>
                </c:pt>
                <c:pt idx="2825">
                  <c:v>-21272250.000676997</c:v>
                </c:pt>
                <c:pt idx="2826">
                  <c:v>-21279780.000676997</c:v>
                </c:pt>
                <c:pt idx="2827">
                  <c:v>-21287310.000677995</c:v>
                </c:pt>
                <c:pt idx="2828">
                  <c:v>-21294840.000677995</c:v>
                </c:pt>
                <c:pt idx="2829">
                  <c:v>-21302370.000678997</c:v>
                </c:pt>
                <c:pt idx="2830">
                  <c:v>-21309900.000678997</c:v>
                </c:pt>
                <c:pt idx="2831">
                  <c:v>-21317430.00068</c:v>
                </c:pt>
                <c:pt idx="2832">
                  <c:v>-21324960.00068</c:v>
                </c:pt>
                <c:pt idx="2833">
                  <c:v>-21332490.000681002</c:v>
                </c:pt>
                <c:pt idx="2834">
                  <c:v>-21340020.000681002</c:v>
                </c:pt>
                <c:pt idx="2835">
                  <c:v>-21347550.000681002</c:v>
                </c:pt>
                <c:pt idx="2836">
                  <c:v>-21355080.000682</c:v>
                </c:pt>
                <c:pt idx="2837">
                  <c:v>-21362610.000682</c:v>
                </c:pt>
                <c:pt idx="2838">
                  <c:v>-21370140.000682998</c:v>
                </c:pt>
                <c:pt idx="2839">
                  <c:v>-21377670.000682998</c:v>
                </c:pt>
                <c:pt idx="2840">
                  <c:v>-21385200.000684001</c:v>
                </c:pt>
                <c:pt idx="2841">
                  <c:v>-21392730.000684001</c:v>
                </c:pt>
                <c:pt idx="2842">
                  <c:v>-21400260.000684999</c:v>
                </c:pt>
                <c:pt idx="2843">
                  <c:v>-21407790.000684999</c:v>
                </c:pt>
                <c:pt idx="2844">
                  <c:v>-21415320.000684999</c:v>
                </c:pt>
                <c:pt idx="2845">
                  <c:v>-21422850.000686001</c:v>
                </c:pt>
                <c:pt idx="2846">
                  <c:v>-21430380.000686001</c:v>
                </c:pt>
                <c:pt idx="2847">
                  <c:v>-21437910.000686999</c:v>
                </c:pt>
                <c:pt idx="2848">
                  <c:v>-21445440.000686999</c:v>
                </c:pt>
                <c:pt idx="2849">
                  <c:v>-21452970.000688002</c:v>
                </c:pt>
                <c:pt idx="2850">
                  <c:v>-21460500.000688002</c:v>
                </c:pt>
                <c:pt idx="2851">
                  <c:v>-21468030.000689</c:v>
                </c:pt>
                <c:pt idx="2852">
                  <c:v>-21475560.000689</c:v>
                </c:pt>
                <c:pt idx="2853">
                  <c:v>-21483090.000689</c:v>
                </c:pt>
                <c:pt idx="2854">
                  <c:v>-21490620.000689998</c:v>
                </c:pt>
                <c:pt idx="2855">
                  <c:v>-21498150.000689998</c:v>
                </c:pt>
                <c:pt idx="2856">
                  <c:v>-21505680.000690997</c:v>
                </c:pt>
                <c:pt idx="2857">
                  <c:v>-21513210.000690997</c:v>
                </c:pt>
                <c:pt idx="2858">
                  <c:v>-21520740.000691995</c:v>
                </c:pt>
                <c:pt idx="2859">
                  <c:v>-21528270.000691995</c:v>
                </c:pt>
                <c:pt idx="2860">
                  <c:v>-21535800.000692997</c:v>
                </c:pt>
                <c:pt idx="2861">
                  <c:v>-21543330.000692997</c:v>
                </c:pt>
                <c:pt idx="2862">
                  <c:v>-21550860.000693996</c:v>
                </c:pt>
                <c:pt idx="2863">
                  <c:v>-21558390.000693996</c:v>
                </c:pt>
                <c:pt idx="2864">
                  <c:v>-21565920.000693996</c:v>
                </c:pt>
                <c:pt idx="2865">
                  <c:v>-21573450.000694998</c:v>
                </c:pt>
                <c:pt idx="2866">
                  <c:v>-21580980.000694998</c:v>
                </c:pt>
                <c:pt idx="2867">
                  <c:v>-21588510.000696</c:v>
                </c:pt>
                <c:pt idx="2868">
                  <c:v>-21596040.000696</c:v>
                </c:pt>
                <c:pt idx="2869">
                  <c:v>-21603570.000697002</c:v>
                </c:pt>
                <c:pt idx="2870">
                  <c:v>-21611100.000697002</c:v>
                </c:pt>
                <c:pt idx="2871">
                  <c:v>-21618630.000697996</c:v>
                </c:pt>
                <c:pt idx="2872">
                  <c:v>-21626160.000697996</c:v>
                </c:pt>
                <c:pt idx="2873">
                  <c:v>-21633690.000697996</c:v>
                </c:pt>
                <c:pt idx="2874">
                  <c:v>-21641220.000698995</c:v>
                </c:pt>
                <c:pt idx="2875">
                  <c:v>-21648750.000698995</c:v>
                </c:pt>
                <c:pt idx="2876">
                  <c:v>-21656280.000700001</c:v>
                </c:pt>
                <c:pt idx="2877">
                  <c:v>-21663810.000700001</c:v>
                </c:pt>
                <c:pt idx="2878">
                  <c:v>-21671340.000700999</c:v>
                </c:pt>
                <c:pt idx="2879">
                  <c:v>-21678870.000700999</c:v>
                </c:pt>
                <c:pt idx="2880">
                  <c:v>-21686400.000702001</c:v>
                </c:pt>
                <c:pt idx="2881">
                  <c:v>-21693930.000702001</c:v>
                </c:pt>
                <c:pt idx="2882">
                  <c:v>-21701460.000702001</c:v>
                </c:pt>
                <c:pt idx="2883">
                  <c:v>-21708990.000703</c:v>
                </c:pt>
                <c:pt idx="2884">
                  <c:v>-21716520.000703</c:v>
                </c:pt>
                <c:pt idx="2885">
                  <c:v>-21724050.000704005</c:v>
                </c:pt>
                <c:pt idx="2886">
                  <c:v>-21731580.000704005</c:v>
                </c:pt>
                <c:pt idx="2887">
                  <c:v>-21739110.000705</c:v>
                </c:pt>
                <c:pt idx="2888">
                  <c:v>-21746640.000705</c:v>
                </c:pt>
                <c:pt idx="2889">
                  <c:v>-21754170.000705998</c:v>
                </c:pt>
                <c:pt idx="2890">
                  <c:v>-21761700.000705998</c:v>
                </c:pt>
                <c:pt idx="2891">
                  <c:v>-21769230.000705998</c:v>
                </c:pt>
                <c:pt idx="2892">
                  <c:v>-21776760.000707</c:v>
                </c:pt>
                <c:pt idx="2893">
                  <c:v>-21784290.000707</c:v>
                </c:pt>
                <c:pt idx="2894">
                  <c:v>-21791820.000707999</c:v>
                </c:pt>
                <c:pt idx="2895">
                  <c:v>-21799350.000707999</c:v>
                </c:pt>
                <c:pt idx="2896">
                  <c:v>-21806880.000709001</c:v>
                </c:pt>
                <c:pt idx="2897">
                  <c:v>-21814410.000709001</c:v>
                </c:pt>
                <c:pt idx="2898">
                  <c:v>-21821940.000709999</c:v>
                </c:pt>
                <c:pt idx="2899">
                  <c:v>-21829470.000709999</c:v>
                </c:pt>
                <c:pt idx="2900">
                  <c:v>-21837000.000710998</c:v>
                </c:pt>
                <c:pt idx="2901">
                  <c:v>-21844530.000710998</c:v>
                </c:pt>
                <c:pt idx="2902">
                  <c:v>-21852060.000710998</c:v>
                </c:pt>
                <c:pt idx="2903">
                  <c:v>-21859590.000712</c:v>
                </c:pt>
                <c:pt idx="2904">
                  <c:v>-21867120.000712</c:v>
                </c:pt>
                <c:pt idx="2905">
                  <c:v>-21874650.000712998</c:v>
                </c:pt>
                <c:pt idx="2906">
                  <c:v>-21882180.000712998</c:v>
                </c:pt>
                <c:pt idx="2907">
                  <c:v>-21889710.000714</c:v>
                </c:pt>
                <c:pt idx="2908">
                  <c:v>-21897240.000714</c:v>
                </c:pt>
                <c:pt idx="2909">
                  <c:v>-21904770.000714999</c:v>
                </c:pt>
                <c:pt idx="2910">
                  <c:v>-21912300.000714999</c:v>
                </c:pt>
                <c:pt idx="2911">
                  <c:v>-21919830.000714999</c:v>
                </c:pt>
                <c:pt idx="2912">
                  <c:v>-21927360.000716001</c:v>
                </c:pt>
                <c:pt idx="2913">
                  <c:v>-21934890.000716001</c:v>
                </c:pt>
                <c:pt idx="2914">
                  <c:v>-21942420.000716999</c:v>
                </c:pt>
                <c:pt idx="2915">
                  <c:v>-21949950.000716999</c:v>
                </c:pt>
                <c:pt idx="2916">
                  <c:v>-21957480.000717998</c:v>
                </c:pt>
                <c:pt idx="2917">
                  <c:v>-21965010.000717998</c:v>
                </c:pt>
                <c:pt idx="2918">
                  <c:v>-21972540.000719</c:v>
                </c:pt>
                <c:pt idx="2919">
                  <c:v>-21980070.000719</c:v>
                </c:pt>
                <c:pt idx="2920">
                  <c:v>-21987600.000719</c:v>
                </c:pt>
                <c:pt idx="2921">
                  <c:v>-21995130.000720005</c:v>
                </c:pt>
                <c:pt idx="2922">
                  <c:v>-22002660.000720005</c:v>
                </c:pt>
                <c:pt idx="2923">
                  <c:v>-22010190.000721</c:v>
                </c:pt>
                <c:pt idx="2924">
                  <c:v>-22017720.000721</c:v>
                </c:pt>
                <c:pt idx="2925">
                  <c:v>-22025250.000721999</c:v>
                </c:pt>
                <c:pt idx="2926">
                  <c:v>-22032780.000721999</c:v>
                </c:pt>
                <c:pt idx="2927">
                  <c:v>-22040310.000723001</c:v>
                </c:pt>
                <c:pt idx="2928">
                  <c:v>-22047840.000723001</c:v>
                </c:pt>
                <c:pt idx="2929">
                  <c:v>-22055370.000723001</c:v>
                </c:pt>
                <c:pt idx="2930">
                  <c:v>-22062900.000723999</c:v>
                </c:pt>
                <c:pt idx="2931">
                  <c:v>-22070430.000723999</c:v>
                </c:pt>
                <c:pt idx="2932">
                  <c:v>-22077960.000725001</c:v>
                </c:pt>
                <c:pt idx="2933">
                  <c:v>-22085490.000725001</c:v>
                </c:pt>
                <c:pt idx="2934">
                  <c:v>-22093020.000725999</c:v>
                </c:pt>
                <c:pt idx="2935">
                  <c:v>-22100550.000725999</c:v>
                </c:pt>
                <c:pt idx="2936">
                  <c:v>-22108080.000727005</c:v>
                </c:pt>
                <c:pt idx="2937">
                  <c:v>-22115610.000727005</c:v>
                </c:pt>
                <c:pt idx="2938">
                  <c:v>-22123140.000727005</c:v>
                </c:pt>
                <c:pt idx="2939">
                  <c:v>-22130670.000728</c:v>
                </c:pt>
                <c:pt idx="2940">
                  <c:v>-22138200.000728</c:v>
                </c:pt>
                <c:pt idx="2941">
                  <c:v>-22145730.000728998</c:v>
                </c:pt>
                <c:pt idx="2942">
                  <c:v>-22153260.000728998</c:v>
                </c:pt>
                <c:pt idx="2943">
                  <c:v>-22160790.00073</c:v>
                </c:pt>
                <c:pt idx="2944">
                  <c:v>-22168320.00073</c:v>
                </c:pt>
                <c:pt idx="2945">
                  <c:v>-22175850.000730999</c:v>
                </c:pt>
                <c:pt idx="2946">
                  <c:v>-22183380.000730999</c:v>
                </c:pt>
                <c:pt idx="2947">
                  <c:v>-22190910.000732001</c:v>
                </c:pt>
                <c:pt idx="2948">
                  <c:v>-22198440.000732001</c:v>
                </c:pt>
                <c:pt idx="2949">
                  <c:v>-22205970.000732001</c:v>
                </c:pt>
                <c:pt idx="2950">
                  <c:v>-22213500.000732999</c:v>
                </c:pt>
                <c:pt idx="2951">
                  <c:v>-22221030.000732999</c:v>
                </c:pt>
                <c:pt idx="2952">
                  <c:v>-22228560.000734001</c:v>
                </c:pt>
                <c:pt idx="2953">
                  <c:v>-22236090.000734001</c:v>
                </c:pt>
                <c:pt idx="2954">
                  <c:v>-22243620.000735</c:v>
                </c:pt>
                <c:pt idx="2955">
                  <c:v>-22251150.000735</c:v>
                </c:pt>
                <c:pt idx="2956">
                  <c:v>-22258680.000735998</c:v>
                </c:pt>
                <c:pt idx="2957">
                  <c:v>-22266210.000735998</c:v>
                </c:pt>
                <c:pt idx="2958">
                  <c:v>-22273740.000735998</c:v>
                </c:pt>
                <c:pt idx="2959">
                  <c:v>-22281270.000737</c:v>
                </c:pt>
                <c:pt idx="2960">
                  <c:v>-22288800.000737</c:v>
                </c:pt>
                <c:pt idx="2961">
                  <c:v>-22296330.000737999</c:v>
                </c:pt>
                <c:pt idx="2962">
                  <c:v>-22303860.000737999</c:v>
                </c:pt>
                <c:pt idx="2963">
                  <c:v>-22311390.000739001</c:v>
                </c:pt>
                <c:pt idx="2964">
                  <c:v>-22318920.000739001</c:v>
                </c:pt>
                <c:pt idx="2965">
                  <c:v>-22326450.000739999</c:v>
                </c:pt>
                <c:pt idx="2966">
                  <c:v>-22333980.000739999</c:v>
                </c:pt>
                <c:pt idx="2967">
                  <c:v>-22341510.000739999</c:v>
                </c:pt>
                <c:pt idx="2968">
                  <c:v>-22349040.000740997</c:v>
                </c:pt>
                <c:pt idx="2969">
                  <c:v>-22356570.000740997</c:v>
                </c:pt>
                <c:pt idx="2970">
                  <c:v>-22364100.000742</c:v>
                </c:pt>
                <c:pt idx="2971">
                  <c:v>-22371630.000742</c:v>
                </c:pt>
                <c:pt idx="2972">
                  <c:v>-22379160.000743002</c:v>
                </c:pt>
                <c:pt idx="2973">
                  <c:v>-22386690.000743002</c:v>
                </c:pt>
                <c:pt idx="2974">
                  <c:v>-22394220.000744</c:v>
                </c:pt>
                <c:pt idx="2975">
                  <c:v>-22401750.000744</c:v>
                </c:pt>
                <c:pt idx="2976">
                  <c:v>-22409280.000744</c:v>
                </c:pt>
                <c:pt idx="2977">
                  <c:v>-22416810.000744998</c:v>
                </c:pt>
                <c:pt idx="2978">
                  <c:v>-22424340.000744998</c:v>
                </c:pt>
                <c:pt idx="2979">
                  <c:v>-22431870.000746001</c:v>
                </c:pt>
                <c:pt idx="2980">
                  <c:v>-22439400.000746001</c:v>
                </c:pt>
                <c:pt idx="2981">
                  <c:v>-22446930.000746999</c:v>
                </c:pt>
                <c:pt idx="2982">
                  <c:v>-22454460.000746999</c:v>
                </c:pt>
                <c:pt idx="2983">
                  <c:v>-22461990.000747997</c:v>
                </c:pt>
                <c:pt idx="2984">
                  <c:v>-22469520.000747997</c:v>
                </c:pt>
                <c:pt idx="2985">
                  <c:v>-22477050.000748996</c:v>
                </c:pt>
                <c:pt idx="2986">
                  <c:v>-22484580.000748996</c:v>
                </c:pt>
                <c:pt idx="2987">
                  <c:v>-22492110.000748996</c:v>
                </c:pt>
                <c:pt idx="2988">
                  <c:v>-22499640.000750005</c:v>
                </c:pt>
                <c:pt idx="2989">
                  <c:v>-22507170.000750005</c:v>
                </c:pt>
                <c:pt idx="2990">
                  <c:v>-22514700.000751</c:v>
                </c:pt>
                <c:pt idx="2991">
                  <c:v>-22522230.000751</c:v>
                </c:pt>
                <c:pt idx="2992">
                  <c:v>-22529760.000751998</c:v>
                </c:pt>
                <c:pt idx="2993">
                  <c:v>-22537290.000751998</c:v>
                </c:pt>
                <c:pt idx="2994">
                  <c:v>-22544820.000753</c:v>
                </c:pt>
                <c:pt idx="2995">
                  <c:v>-22552350.000753</c:v>
                </c:pt>
                <c:pt idx="2996">
                  <c:v>-22559880.000753</c:v>
                </c:pt>
                <c:pt idx="2997">
                  <c:v>-22567410.000753999</c:v>
                </c:pt>
                <c:pt idx="2998">
                  <c:v>-22574940.000753999</c:v>
                </c:pt>
                <c:pt idx="2999">
                  <c:v>-22582470.000755001</c:v>
                </c:pt>
                <c:pt idx="3000">
                  <c:v>-22590000.000755001</c:v>
                </c:pt>
                <c:pt idx="3001">
                  <c:v>-22597530.000755999</c:v>
                </c:pt>
                <c:pt idx="3002">
                  <c:v>-22605060.000755999</c:v>
                </c:pt>
                <c:pt idx="3003">
                  <c:v>-22612590.000757001</c:v>
                </c:pt>
                <c:pt idx="3004">
                  <c:v>-22620120.000757001</c:v>
                </c:pt>
                <c:pt idx="3005">
                  <c:v>-22627650.000757001</c:v>
                </c:pt>
                <c:pt idx="3006">
                  <c:v>-22635180.000758</c:v>
                </c:pt>
                <c:pt idx="3007">
                  <c:v>-22642710.000758</c:v>
                </c:pt>
                <c:pt idx="3008">
                  <c:v>-22650240.000759006</c:v>
                </c:pt>
                <c:pt idx="3009">
                  <c:v>-22657770.000759006</c:v>
                </c:pt>
                <c:pt idx="3010">
                  <c:v>-22665300.00076</c:v>
                </c:pt>
                <c:pt idx="3011">
                  <c:v>-22672830.00076</c:v>
                </c:pt>
                <c:pt idx="3012">
                  <c:v>-22680360.000760999</c:v>
                </c:pt>
                <c:pt idx="3013">
                  <c:v>-22687890.000760999</c:v>
                </c:pt>
                <c:pt idx="3014">
                  <c:v>-22695420.000760999</c:v>
                </c:pt>
                <c:pt idx="3015">
                  <c:v>-22702950.000762001</c:v>
                </c:pt>
                <c:pt idx="3016">
                  <c:v>-22710480.000762001</c:v>
                </c:pt>
                <c:pt idx="3017">
                  <c:v>-22718010.000762999</c:v>
                </c:pt>
                <c:pt idx="3018">
                  <c:v>-22725540.000762999</c:v>
                </c:pt>
                <c:pt idx="3019">
                  <c:v>-22733070.000764001</c:v>
                </c:pt>
                <c:pt idx="3020">
                  <c:v>-22740600.000764001</c:v>
                </c:pt>
                <c:pt idx="3021">
                  <c:v>-22748130.000765</c:v>
                </c:pt>
                <c:pt idx="3022">
                  <c:v>-22755660.000765</c:v>
                </c:pt>
                <c:pt idx="3023">
                  <c:v>-22763190.000765</c:v>
                </c:pt>
                <c:pt idx="3024">
                  <c:v>-22770720.000766005</c:v>
                </c:pt>
                <c:pt idx="3025">
                  <c:v>-22778250.000766005</c:v>
                </c:pt>
                <c:pt idx="3026">
                  <c:v>-22785780.000767</c:v>
                </c:pt>
                <c:pt idx="3027">
                  <c:v>-22793310.000767</c:v>
                </c:pt>
                <c:pt idx="3028">
                  <c:v>-22800840.000767998</c:v>
                </c:pt>
                <c:pt idx="3029">
                  <c:v>-22808370.000767998</c:v>
                </c:pt>
                <c:pt idx="3030">
                  <c:v>-22815900.000769001</c:v>
                </c:pt>
                <c:pt idx="3031">
                  <c:v>-22823430.000769001</c:v>
                </c:pt>
                <c:pt idx="3032">
                  <c:v>-22830960.000769999</c:v>
                </c:pt>
                <c:pt idx="3033">
                  <c:v>-22838490.000769999</c:v>
                </c:pt>
                <c:pt idx="3034">
                  <c:v>-22846020.000769999</c:v>
                </c:pt>
                <c:pt idx="3035">
                  <c:v>-22853550.000770997</c:v>
                </c:pt>
                <c:pt idx="3036">
                  <c:v>-22861080.000770997</c:v>
                </c:pt>
                <c:pt idx="3037">
                  <c:v>-22868610.000771996</c:v>
                </c:pt>
                <c:pt idx="3038">
                  <c:v>-22876140.000771996</c:v>
                </c:pt>
                <c:pt idx="3039">
                  <c:v>-22883670.000772998</c:v>
                </c:pt>
                <c:pt idx="3040">
                  <c:v>-22891200.000772998</c:v>
                </c:pt>
                <c:pt idx="3041">
                  <c:v>-22898730.000774</c:v>
                </c:pt>
                <c:pt idx="3042">
                  <c:v>-22906260.000774</c:v>
                </c:pt>
                <c:pt idx="3043">
                  <c:v>-22913790.000774</c:v>
                </c:pt>
                <c:pt idx="3044">
                  <c:v>-22921320.000774998</c:v>
                </c:pt>
                <c:pt idx="3045">
                  <c:v>-22928850.000774998</c:v>
                </c:pt>
                <c:pt idx="3046">
                  <c:v>-22936380.000776</c:v>
                </c:pt>
                <c:pt idx="3047">
                  <c:v>-22943910.000776</c:v>
                </c:pt>
                <c:pt idx="3048">
                  <c:v>-22951440.000776999</c:v>
                </c:pt>
                <c:pt idx="3049">
                  <c:v>-22958970.000776999</c:v>
                </c:pt>
                <c:pt idx="3050">
                  <c:v>-22966500.000777997</c:v>
                </c:pt>
                <c:pt idx="3051">
                  <c:v>-22974030.000777997</c:v>
                </c:pt>
                <c:pt idx="3052">
                  <c:v>-22981560.000777997</c:v>
                </c:pt>
                <c:pt idx="3053">
                  <c:v>-22989090.000778995</c:v>
                </c:pt>
                <c:pt idx="3054">
                  <c:v>-22996620.000778995</c:v>
                </c:pt>
                <c:pt idx="3055">
                  <c:v>-23004150.000780001</c:v>
                </c:pt>
                <c:pt idx="3056">
                  <c:v>-23011680.000780001</c:v>
                </c:pt>
                <c:pt idx="3057">
                  <c:v>-23019210.000781</c:v>
                </c:pt>
                <c:pt idx="3058">
                  <c:v>-23026740.000781</c:v>
                </c:pt>
                <c:pt idx="3059">
                  <c:v>-23034270.000782005</c:v>
                </c:pt>
                <c:pt idx="3060">
                  <c:v>-23041800.000782005</c:v>
                </c:pt>
                <c:pt idx="3061">
                  <c:v>-23049330.000782005</c:v>
                </c:pt>
                <c:pt idx="3062">
                  <c:v>-23056860.000783</c:v>
                </c:pt>
                <c:pt idx="3063">
                  <c:v>-23064390.000783</c:v>
                </c:pt>
                <c:pt idx="3064">
                  <c:v>-23071920.000783999</c:v>
                </c:pt>
                <c:pt idx="3065">
                  <c:v>-23079450.000783999</c:v>
                </c:pt>
                <c:pt idx="3066">
                  <c:v>-23086980.000785001</c:v>
                </c:pt>
                <c:pt idx="3067">
                  <c:v>-23094510.000785001</c:v>
                </c:pt>
                <c:pt idx="3068">
                  <c:v>-23102040.000785999</c:v>
                </c:pt>
                <c:pt idx="3069">
                  <c:v>-23109570.000785999</c:v>
                </c:pt>
                <c:pt idx="3070">
                  <c:v>-23117100.000787001</c:v>
                </c:pt>
                <c:pt idx="3071">
                  <c:v>-23124630.000787001</c:v>
                </c:pt>
                <c:pt idx="3072">
                  <c:v>-23132160.000787001</c:v>
                </c:pt>
                <c:pt idx="3073">
                  <c:v>-23139690.000787999</c:v>
                </c:pt>
                <c:pt idx="3074">
                  <c:v>-23147220.000787999</c:v>
                </c:pt>
                <c:pt idx="3075">
                  <c:v>-23154750.000789005</c:v>
                </c:pt>
                <c:pt idx="3076">
                  <c:v>-23162280.000789005</c:v>
                </c:pt>
                <c:pt idx="3077">
                  <c:v>-23169810.00079</c:v>
                </c:pt>
                <c:pt idx="3078">
                  <c:v>-23177340.00079</c:v>
                </c:pt>
                <c:pt idx="3079">
                  <c:v>-23184870.000790998</c:v>
                </c:pt>
                <c:pt idx="3080">
                  <c:v>-23192400.000790998</c:v>
                </c:pt>
                <c:pt idx="3081">
                  <c:v>-23199930.000790998</c:v>
                </c:pt>
                <c:pt idx="3082">
                  <c:v>-23207460.000792</c:v>
                </c:pt>
                <c:pt idx="3083">
                  <c:v>-23214990.000792</c:v>
                </c:pt>
                <c:pt idx="3084">
                  <c:v>-23222520.000792999</c:v>
                </c:pt>
                <c:pt idx="3085">
                  <c:v>-23230050.000792999</c:v>
                </c:pt>
                <c:pt idx="3086">
                  <c:v>-23237580.000794001</c:v>
                </c:pt>
                <c:pt idx="3087">
                  <c:v>-23245110.000794001</c:v>
                </c:pt>
                <c:pt idx="3088">
                  <c:v>-23252640.000794999</c:v>
                </c:pt>
                <c:pt idx="3089">
                  <c:v>-23260170.000794999</c:v>
                </c:pt>
                <c:pt idx="3090">
                  <c:v>-23267700.000794999</c:v>
                </c:pt>
                <c:pt idx="3091">
                  <c:v>-23275230.000796001</c:v>
                </c:pt>
                <c:pt idx="3092">
                  <c:v>-23282760.000796001</c:v>
                </c:pt>
                <c:pt idx="3093">
                  <c:v>-23290290.000797</c:v>
                </c:pt>
                <c:pt idx="3094">
                  <c:v>-23297820.000797</c:v>
                </c:pt>
                <c:pt idx="3095">
                  <c:v>-23305350.000797998</c:v>
                </c:pt>
                <c:pt idx="3096">
                  <c:v>-23312880.000797998</c:v>
                </c:pt>
                <c:pt idx="3097">
                  <c:v>-23320410.000799</c:v>
                </c:pt>
                <c:pt idx="3098">
                  <c:v>-23327940.000799</c:v>
                </c:pt>
                <c:pt idx="3099">
                  <c:v>-23335470.000799</c:v>
                </c:pt>
                <c:pt idx="3100">
                  <c:v>-23343000.000799999</c:v>
                </c:pt>
                <c:pt idx="3101">
                  <c:v>-23350530.000799999</c:v>
                </c:pt>
                <c:pt idx="3102">
                  <c:v>-23358060.000800997</c:v>
                </c:pt>
                <c:pt idx="3103">
                  <c:v>-23365590.000800997</c:v>
                </c:pt>
                <c:pt idx="3104">
                  <c:v>-23373120.000801995</c:v>
                </c:pt>
                <c:pt idx="3105">
                  <c:v>-23380650.000801995</c:v>
                </c:pt>
                <c:pt idx="3106">
                  <c:v>-23388180.000802997</c:v>
                </c:pt>
                <c:pt idx="3107">
                  <c:v>-23395710.000802997</c:v>
                </c:pt>
                <c:pt idx="3108">
                  <c:v>-23403240.000802997</c:v>
                </c:pt>
                <c:pt idx="3109">
                  <c:v>-23410770.000804</c:v>
                </c:pt>
                <c:pt idx="3110">
                  <c:v>-23418300.000804</c:v>
                </c:pt>
                <c:pt idx="3111">
                  <c:v>-23425830.000805002</c:v>
                </c:pt>
                <c:pt idx="3112">
                  <c:v>-23433360.000805002</c:v>
                </c:pt>
                <c:pt idx="3113">
                  <c:v>-23440890.000806</c:v>
                </c:pt>
                <c:pt idx="3114">
                  <c:v>-23448420.000806</c:v>
                </c:pt>
                <c:pt idx="3115">
                  <c:v>-23455950.000806998</c:v>
                </c:pt>
                <c:pt idx="3116">
                  <c:v>-23463480.000806998</c:v>
                </c:pt>
                <c:pt idx="3117">
                  <c:v>-23471010.000807997</c:v>
                </c:pt>
                <c:pt idx="3118">
                  <c:v>-23478540.000807997</c:v>
                </c:pt>
                <c:pt idx="3119">
                  <c:v>-23486070.000807997</c:v>
                </c:pt>
                <c:pt idx="3120">
                  <c:v>-23493600.000808995</c:v>
                </c:pt>
                <c:pt idx="3121">
                  <c:v>-23501130.000808995</c:v>
                </c:pt>
                <c:pt idx="3122">
                  <c:v>-23508660.000809997</c:v>
                </c:pt>
                <c:pt idx="3123">
                  <c:v>-23516190.000809997</c:v>
                </c:pt>
                <c:pt idx="3124">
                  <c:v>-23523720.000810996</c:v>
                </c:pt>
                <c:pt idx="3125">
                  <c:v>-23531250.000810996</c:v>
                </c:pt>
                <c:pt idx="3126">
                  <c:v>-23538780.000812002</c:v>
                </c:pt>
                <c:pt idx="3127">
                  <c:v>-23546310.000812002</c:v>
                </c:pt>
                <c:pt idx="3128">
                  <c:v>-23553840.000812002</c:v>
                </c:pt>
                <c:pt idx="3129">
                  <c:v>-23561370.000812996</c:v>
                </c:pt>
                <c:pt idx="3130">
                  <c:v>-23568900.000812996</c:v>
                </c:pt>
                <c:pt idx="3131">
                  <c:v>-23576430.000813995</c:v>
                </c:pt>
                <c:pt idx="3132">
                  <c:v>-23583960.000813995</c:v>
                </c:pt>
                <c:pt idx="3133">
                  <c:v>-23591490.000814997</c:v>
                </c:pt>
                <c:pt idx="3134">
                  <c:v>-23599020.000814997</c:v>
                </c:pt>
                <c:pt idx="3135">
                  <c:v>-23606550.000815995</c:v>
                </c:pt>
                <c:pt idx="3136">
                  <c:v>-23614080.000815995</c:v>
                </c:pt>
                <c:pt idx="3137">
                  <c:v>-23621610.000815995</c:v>
                </c:pt>
                <c:pt idx="3138">
                  <c:v>-23629140.000816997</c:v>
                </c:pt>
                <c:pt idx="3139">
                  <c:v>-23636670.000816997</c:v>
                </c:pt>
                <c:pt idx="3140">
                  <c:v>-23644200.000817996</c:v>
                </c:pt>
                <c:pt idx="3141">
                  <c:v>-23651730.000817996</c:v>
                </c:pt>
                <c:pt idx="3142">
                  <c:v>-23659260.000818998</c:v>
                </c:pt>
                <c:pt idx="3143">
                  <c:v>-23666790.000818998</c:v>
                </c:pt>
                <c:pt idx="3144">
                  <c:v>-23674320.00082</c:v>
                </c:pt>
                <c:pt idx="3145">
                  <c:v>-23681850.00082</c:v>
                </c:pt>
                <c:pt idx="3146">
                  <c:v>-23689380.00082</c:v>
                </c:pt>
                <c:pt idx="3147">
                  <c:v>-23696910.000821002</c:v>
                </c:pt>
                <c:pt idx="3148">
                  <c:v>-23704440.000821002</c:v>
                </c:pt>
                <c:pt idx="3149">
                  <c:v>-23711970.000822</c:v>
                </c:pt>
                <c:pt idx="3150">
                  <c:v>-23719500.000822</c:v>
                </c:pt>
                <c:pt idx="3151">
                  <c:v>-23727030.000822999</c:v>
                </c:pt>
                <c:pt idx="3152">
                  <c:v>-23734560.000822999</c:v>
                </c:pt>
                <c:pt idx="3153">
                  <c:v>-23742090.000824001</c:v>
                </c:pt>
                <c:pt idx="3154">
                  <c:v>-23749620.000824001</c:v>
                </c:pt>
                <c:pt idx="3155">
                  <c:v>-23757150.000824999</c:v>
                </c:pt>
                <c:pt idx="3156">
                  <c:v>-23764680.000824999</c:v>
                </c:pt>
                <c:pt idx="3157">
                  <c:v>-23772210.000824999</c:v>
                </c:pt>
                <c:pt idx="3158">
                  <c:v>-23779740.000826001</c:v>
                </c:pt>
                <c:pt idx="3159">
                  <c:v>-23787270.000826001</c:v>
                </c:pt>
                <c:pt idx="3160">
                  <c:v>-23794800.000827</c:v>
                </c:pt>
                <c:pt idx="3161">
                  <c:v>-23802330.000827</c:v>
                </c:pt>
                <c:pt idx="3162">
                  <c:v>-23809860.000828002</c:v>
                </c:pt>
                <c:pt idx="3163">
                  <c:v>-23817390.000828002</c:v>
                </c:pt>
                <c:pt idx="3164">
                  <c:v>-23824920.000829</c:v>
                </c:pt>
                <c:pt idx="3165">
                  <c:v>-23832450.000829</c:v>
                </c:pt>
                <c:pt idx="3166">
                  <c:v>-23839980.000829</c:v>
                </c:pt>
                <c:pt idx="3167">
                  <c:v>-23847510.000829998</c:v>
                </c:pt>
                <c:pt idx="3168">
                  <c:v>-23855040.000829998</c:v>
                </c:pt>
                <c:pt idx="3169">
                  <c:v>-23862570.000830997</c:v>
                </c:pt>
                <c:pt idx="3170">
                  <c:v>-23870100.000830997</c:v>
                </c:pt>
                <c:pt idx="3171">
                  <c:v>-23877630.000831995</c:v>
                </c:pt>
                <c:pt idx="3172">
                  <c:v>-23885160.000831995</c:v>
                </c:pt>
                <c:pt idx="3173">
                  <c:v>-23892690.000832997</c:v>
                </c:pt>
                <c:pt idx="3174">
                  <c:v>-23900220.000832997</c:v>
                </c:pt>
                <c:pt idx="3175">
                  <c:v>-23907750.000832997</c:v>
                </c:pt>
                <c:pt idx="3176">
                  <c:v>-23915280.000833996</c:v>
                </c:pt>
                <c:pt idx="3177">
                  <c:v>-23922810.000833996</c:v>
                </c:pt>
                <c:pt idx="3178">
                  <c:v>-23930340.000834998</c:v>
                </c:pt>
                <c:pt idx="3179">
                  <c:v>-23937870.000834998</c:v>
                </c:pt>
                <c:pt idx="3180">
                  <c:v>-23945400.000836</c:v>
                </c:pt>
                <c:pt idx="3181">
                  <c:v>-23952930.000836</c:v>
                </c:pt>
                <c:pt idx="3182">
                  <c:v>-23960460.000836998</c:v>
                </c:pt>
                <c:pt idx="3183">
                  <c:v>-23967990.000836998</c:v>
                </c:pt>
                <c:pt idx="3184">
                  <c:v>-23975520.000836998</c:v>
                </c:pt>
                <c:pt idx="3185">
                  <c:v>-23983050.000837997</c:v>
                </c:pt>
                <c:pt idx="3186">
                  <c:v>-23990580.000837997</c:v>
                </c:pt>
                <c:pt idx="3187">
                  <c:v>-23998110.000838995</c:v>
                </c:pt>
                <c:pt idx="3188">
                  <c:v>-24005640.000838995</c:v>
                </c:pt>
                <c:pt idx="3189">
                  <c:v>-24013170.000839997</c:v>
                </c:pt>
                <c:pt idx="3190">
                  <c:v>-24020700.000839997</c:v>
                </c:pt>
                <c:pt idx="3191">
                  <c:v>-24028230.000840995</c:v>
                </c:pt>
                <c:pt idx="3192">
                  <c:v>-24035760.000840995</c:v>
                </c:pt>
                <c:pt idx="3193">
                  <c:v>-24043290.000840995</c:v>
                </c:pt>
                <c:pt idx="3194">
                  <c:v>-24050820.000841998</c:v>
                </c:pt>
                <c:pt idx="3195">
                  <c:v>-24058350.000841998</c:v>
                </c:pt>
                <c:pt idx="3196">
                  <c:v>-24065880.000842996</c:v>
                </c:pt>
                <c:pt idx="3197">
                  <c:v>-24073410.000842996</c:v>
                </c:pt>
                <c:pt idx="3198">
                  <c:v>-24080940.000844002</c:v>
                </c:pt>
                <c:pt idx="3199">
                  <c:v>-24088470.000844002</c:v>
                </c:pt>
                <c:pt idx="3200">
                  <c:v>-24096000.000844996</c:v>
                </c:pt>
                <c:pt idx="3201">
                  <c:v>-24103530.000844996</c:v>
                </c:pt>
                <c:pt idx="3202">
                  <c:v>-24111060.000845995</c:v>
                </c:pt>
                <c:pt idx="3203">
                  <c:v>-24118590.000845995</c:v>
                </c:pt>
                <c:pt idx="3204">
                  <c:v>-24126120.000845995</c:v>
                </c:pt>
                <c:pt idx="3205">
                  <c:v>-24133650.000846997</c:v>
                </c:pt>
                <c:pt idx="3206">
                  <c:v>-24141180.000846997</c:v>
                </c:pt>
                <c:pt idx="3207">
                  <c:v>-24148710.000847995</c:v>
                </c:pt>
                <c:pt idx="3208">
                  <c:v>-24156240.000847995</c:v>
                </c:pt>
                <c:pt idx="3209">
                  <c:v>-24163770.000848997</c:v>
                </c:pt>
                <c:pt idx="3210">
                  <c:v>-24171300.000848997</c:v>
                </c:pt>
                <c:pt idx="3211">
                  <c:v>-24178830.000849996</c:v>
                </c:pt>
                <c:pt idx="3212">
                  <c:v>-24186360.000849996</c:v>
                </c:pt>
                <c:pt idx="3213">
                  <c:v>-24193890.000849996</c:v>
                </c:pt>
                <c:pt idx="3214">
                  <c:v>-24201420.000851002</c:v>
                </c:pt>
                <c:pt idx="3215">
                  <c:v>-24208950.000851002</c:v>
                </c:pt>
                <c:pt idx="3216">
                  <c:v>-24216480.000852</c:v>
                </c:pt>
                <c:pt idx="3217">
                  <c:v>-24224010.000852</c:v>
                </c:pt>
                <c:pt idx="3218">
                  <c:v>-24231540.000852998</c:v>
                </c:pt>
                <c:pt idx="3219">
                  <c:v>-24239070.000852998</c:v>
                </c:pt>
                <c:pt idx="3220">
                  <c:v>-24246600.000854</c:v>
                </c:pt>
                <c:pt idx="3221">
                  <c:v>-24254130.000854</c:v>
                </c:pt>
                <c:pt idx="3222">
                  <c:v>-24261660.000854</c:v>
                </c:pt>
                <c:pt idx="3223">
                  <c:v>-24269190.000854999</c:v>
                </c:pt>
                <c:pt idx="3224">
                  <c:v>-24276720.000854999</c:v>
                </c:pt>
                <c:pt idx="3225">
                  <c:v>-24284250.000856001</c:v>
                </c:pt>
                <c:pt idx="3226">
                  <c:v>-24291780.000856001</c:v>
                </c:pt>
                <c:pt idx="3227">
                  <c:v>-24299310.000856999</c:v>
                </c:pt>
                <c:pt idx="3228">
                  <c:v>-24306840.000856999</c:v>
                </c:pt>
                <c:pt idx="3229">
                  <c:v>-24314370.000857998</c:v>
                </c:pt>
                <c:pt idx="3230">
                  <c:v>-24321900.000857998</c:v>
                </c:pt>
                <c:pt idx="3231">
                  <c:v>-24329430.000857998</c:v>
                </c:pt>
                <c:pt idx="3232">
                  <c:v>-24336960.000859</c:v>
                </c:pt>
                <c:pt idx="3233">
                  <c:v>-24344490.000859</c:v>
                </c:pt>
                <c:pt idx="3234">
                  <c:v>-24352020.000859998</c:v>
                </c:pt>
                <c:pt idx="3235">
                  <c:v>-24359550.000859998</c:v>
                </c:pt>
                <c:pt idx="3236">
                  <c:v>-24367080.000860997</c:v>
                </c:pt>
                <c:pt idx="3237">
                  <c:v>-24374610.000860997</c:v>
                </c:pt>
                <c:pt idx="3238">
                  <c:v>-24382140.000861995</c:v>
                </c:pt>
                <c:pt idx="3239">
                  <c:v>-24389670.000861995</c:v>
                </c:pt>
                <c:pt idx="3240">
                  <c:v>-24397200.000862997</c:v>
                </c:pt>
                <c:pt idx="3241">
                  <c:v>-24404730.000862997</c:v>
                </c:pt>
                <c:pt idx="3242">
                  <c:v>-24412260.000862997</c:v>
                </c:pt>
                <c:pt idx="3243">
                  <c:v>-24419790.000863995</c:v>
                </c:pt>
                <c:pt idx="3244">
                  <c:v>-24427320.000863995</c:v>
                </c:pt>
                <c:pt idx="3245">
                  <c:v>-24434850.000864998</c:v>
                </c:pt>
                <c:pt idx="3246">
                  <c:v>-24442380.000864998</c:v>
                </c:pt>
                <c:pt idx="3247">
                  <c:v>-24449910.000866</c:v>
                </c:pt>
                <c:pt idx="3248">
                  <c:v>-24457440.000866</c:v>
                </c:pt>
                <c:pt idx="3249">
                  <c:v>-24464970.000867002</c:v>
                </c:pt>
                <c:pt idx="3250">
                  <c:v>-24472500.000867002</c:v>
                </c:pt>
                <c:pt idx="3251">
                  <c:v>-24480030.000867002</c:v>
                </c:pt>
                <c:pt idx="3252">
                  <c:v>-24487560.000867996</c:v>
                </c:pt>
                <c:pt idx="3253">
                  <c:v>-24495090.000867996</c:v>
                </c:pt>
                <c:pt idx="3254">
                  <c:v>-24502620.000868995</c:v>
                </c:pt>
                <c:pt idx="3255">
                  <c:v>-24510150.000868995</c:v>
                </c:pt>
                <c:pt idx="3256">
                  <c:v>-24517680.000869997</c:v>
                </c:pt>
                <c:pt idx="3257">
                  <c:v>-24525210.000869997</c:v>
                </c:pt>
                <c:pt idx="3258">
                  <c:v>-24532740.000870995</c:v>
                </c:pt>
                <c:pt idx="3259">
                  <c:v>-24540270.000870995</c:v>
                </c:pt>
                <c:pt idx="3260">
                  <c:v>-24547800.000870995</c:v>
                </c:pt>
                <c:pt idx="3261">
                  <c:v>-24555330.000871997</c:v>
                </c:pt>
                <c:pt idx="3262">
                  <c:v>-24562860.000871997</c:v>
                </c:pt>
                <c:pt idx="3263">
                  <c:v>-24570390.000872996</c:v>
                </c:pt>
                <c:pt idx="3264">
                  <c:v>-24577920.000872996</c:v>
                </c:pt>
                <c:pt idx="3265">
                  <c:v>-24585450.000874002</c:v>
                </c:pt>
                <c:pt idx="3266">
                  <c:v>-24592980.000874002</c:v>
                </c:pt>
                <c:pt idx="3267">
                  <c:v>-24600510.000874996</c:v>
                </c:pt>
                <c:pt idx="3268">
                  <c:v>-24608040.000874996</c:v>
                </c:pt>
                <c:pt idx="3269">
                  <c:v>-24615570.000874996</c:v>
                </c:pt>
                <c:pt idx="3270">
                  <c:v>-24623100.000875995</c:v>
                </c:pt>
                <c:pt idx="3271">
                  <c:v>-24630630.000875995</c:v>
                </c:pt>
                <c:pt idx="3272">
                  <c:v>-24638160.000876997</c:v>
                </c:pt>
                <c:pt idx="3273">
                  <c:v>-24645690.000876997</c:v>
                </c:pt>
                <c:pt idx="3274">
                  <c:v>-24653220.000877995</c:v>
                </c:pt>
                <c:pt idx="3275">
                  <c:v>-24660750.000877995</c:v>
                </c:pt>
                <c:pt idx="3276">
                  <c:v>-24668280.000878997</c:v>
                </c:pt>
                <c:pt idx="3277">
                  <c:v>-24675810.000878997</c:v>
                </c:pt>
                <c:pt idx="3278">
                  <c:v>-24683340.000878997</c:v>
                </c:pt>
                <c:pt idx="3279">
                  <c:v>-24690870.000879996</c:v>
                </c:pt>
                <c:pt idx="3280">
                  <c:v>-24698400.000879996</c:v>
                </c:pt>
                <c:pt idx="3281">
                  <c:v>-24705930.000880998</c:v>
                </c:pt>
                <c:pt idx="3282">
                  <c:v>-24713460.000880998</c:v>
                </c:pt>
                <c:pt idx="3283">
                  <c:v>-24720990.000882</c:v>
                </c:pt>
                <c:pt idx="3284">
                  <c:v>-24728520.000882</c:v>
                </c:pt>
                <c:pt idx="3285">
                  <c:v>-24736050.000883002</c:v>
                </c:pt>
                <c:pt idx="3286">
                  <c:v>-24743580.000883002</c:v>
                </c:pt>
                <c:pt idx="3287">
                  <c:v>-24751110.000884</c:v>
                </c:pt>
                <c:pt idx="3288">
                  <c:v>-24758640.000884</c:v>
                </c:pt>
                <c:pt idx="3289">
                  <c:v>-24766170.000884</c:v>
                </c:pt>
                <c:pt idx="3290">
                  <c:v>-24773700.000884999</c:v>
                </c:pt>
                <c:pt idx="3291">
                  <c:v>-24781230.000884999</c:v>
                </c:pt>
                <c:pt idx="3292">
                  <c:v>-24788760.000886001</c:v>
                </c:pt>
                <c:pt idx="3293">
                  <c:v>-24796290.000886001</c:v>
                </c:pt>
                <c:pt idx="3294">
                  <c:v>-24803820.000886999</c:v>
                </c:pt>
                <c:pt idx="3295">
                  <c:v>-24811350.000886999</c:v>
                </c:pt>
                <c:pt idx="3296">
                  <c:v>-24818880.000887997</c:v>
                </c:pt>
                <c:pt idx="3297">
                  <c:v>-24826410.000887997</c:v>
                </c:pt>
                <c:pt idx="3298">
                  <c:v>-24833940.000887997</c:v>
                </c:pt>
                <c:pt idx="3299">
                  <c:v>-24841470.000889</c:v>
                </c:pt>
                <c:pt idx="3300">
                  <c:v>-24849000.000889</c:v>
                </c:pt>
                <c:pt idx="3301">
                  <c:v>-24856530.000890002</c:v>
                </c:pt>
                <c:pt idx="3302">
                  <c:v>-24864060.000890002</c:v>
                </c:pt>
                <c:pt idx="3303">
                  <c:v>-24871590.000890996</c:v>
                </c:pt>
                <c:pt idx="3304">
                  <c:v>-24879120.000890996</c:v>
                </c:pt>
                <c:pt idx="3305">
                  <c:v>-24886650.000891995</c:v>
                </c:pt>
                <c:pt idx="3306">
                  <c:v>-24894180.000891995</c:v>
                </c:pt>
                <c:pt idx="3307">
                  <c:v>-24901710.000891995</c:v>
                </c:pt>
                <c:pt idx="3308">
                  <c:v>-24909240.000892997</c:v>
                </c:pt>
                <c:pt idx="3309">
                  <c:v>-24916770.000892997</c:v>
                </c:pt>
                <c:pt idx="3310">
                  <c:v>-24924300.000893995</c:v>
                </c:pt>
                <c:pt idx="3311">
                  <c:v>-24931830.000893995</c:v>
                </c:pt>
                <c:pt idx="3312">
                  <c:v>-24939360.000894997</c:v>
                </c:pt>
                <c:pt idx="3313">
                  <c:v>-24946890.000894997</c:v>
                </c:pt>
                <c:pt idx="3314">
                  <c:v>-24954420.000895996</c:v>
                </c:pt>
                <c:pt idx="3315">
                  <c:v>-24961950.000895996</c:v>
                </c:pt>
                <c:pt idx="3316">
                  <c:v>-24969480.000895996</c:v>
                </c:pt>
                <c:pt idx="3317">
                  <c:v>-24977010.000896998</c:v>
                </c:pt>
                <c:pt idx="3318">
                  <c:v>-24984540.000896998</c:v>
                </c:pt>
                <c:pt idx="3319">
                  <c:v>-24992070.000897996</c:v>
                </c:pt>
                <c:pt idx="3320">
                  <c:v>-24999600.000897996</c:v>
                </c:pt>
                <c:pt idx="3321">
                  <c:v>-25007130.000898995</c:v>
                </c:pt>
                <c:pt idx="3322">
                  <c:v>-25014660.000898995</c:v>
                </c:pt>
                <c:pt idx="3323">
                  <c:v>-25022190.0009</c:v>
                </c:pt>
                <c:pt idx="3324">
                  <c:v>-25029720.0009</c:v>
                </c:pt>
                <c:pt idx="3325">
                  <c:v>-25037250.000900999</c:v>
                </c:pt>
                <c:pt idx="3326">
                  <c:v>-25044780.000900999</c:v>
                </c:pt>
                <c:pt idx="3327">
                  <c:v>-25052310.000900999</c:v>
                </c:pt>
                <c:pt idx="3328">
                  <c:v>-25059840.000902001</c:v>
                </c:pt>
                <c:pt idx="3329">
                  <c:v>-25067370.000902001</c:v>
                </c:pt>
                <c:pt idx="3330">
                  <c:v>-25074900.000902999</c:v>
                </c:pt>
                <c:pt idx="3331">
                  <c:v>-25082430.000902999</c:v>
                </c:pt>
                <c:pt idx="3332">
                  <c:v>-25089960.000904001</c:v>
                </c:pt>
                <c:pt idx="3333">
                  <c:v>-25097490.000904001</c:v>
                </c:pt>
                <c:pt idx="3334">
                  <c:v>-25105020.000905</c:v>
                </c:pt>
                <c:pt idx="3335">
                  <c:v>-25112550.000905</c:v>
                </c:pt>
                <c:pt idx="3336">
                  <c:v>-25120080.000905</c:v>
                </c:pt>
                <c:pt idx="3337">
                  <c:v>-25127610.000906006</c:v>
                </c:pt>
                <c:pt idx="3338">
                  <c:v>-25135140.000906006</c:v>
                </c:pt>
                <c:pt idx="3339">
                  <c:v>-25142670.000907</c:v>
                </c:pt>
                <c:pt idx="3340">
                  <c:v>-25150200.000907</c:v>
                </c:pt>
                <c:pt idx="3341">
                  <c:v>-25157730.000907999</c:v>
                </c:pt>
                <c:pt idx="3342">
                  <c:v>-25165260.000907999</c:v>
                </c:pt>
                <c:pt idx="3343">
                  <c:v>-25172790.000909001</c:v>
                </c:pt>
                <c:pt idx="3344">
                  <c:v>-25180320.000909001</c:v>
                </c:pt>
                <c:pt idx="3345">
                  <c:v>-25187850.000909001</c:v>
                </c:pt>
                <c:pt idx="3346">
                  <c:v>-25195380.000909999</c:v>
                </c:pt>
                <c:pt idx="3347">
                  <c:v>-25202910.000909999</c:v>
                </c:pt>
                <c:pt idx="3348">
                  <c:v>-25210440.000910997</c:v>
                </c:pt>
                <c:pt idx="3349">
                  <c:v>-25217970.000910997</c:v>
                </c:pt>
                <c:pt idx="3350">
                  <c:v>-25225500.000911996</c:v>
                </c:pt>
                <c:pt idx="3351">
                  <c:v>-25233030.000911996</c:v>
                </c:pt>
                <c:pt idx="3352">
                  <c:v>-25240560.000913002</c:v>
                </c:pt>
                <c:pt idx="3353">
                  <c:v>-25248090.000913002</c:v>
                </c:pt>
                <c:pt idx="3354">
                  <c:v>-25255620.000913002</c:v>
                </c:pt>
                <c:pt idx="3355">
                  <c:v>-25263150.000914</c:v>
                </c:pt>
                <c:pt idx="3356">
                  <c:v>-25270680.000914</c:v>
                </c:pt>
                <c:pt idx="3357">
                  <c:v>-25278210.000914998</c:v>
                </c:pt>
                <c:pt idx="3358">
                  <c:v>-25285740.000914998</c:v>
                </c:pt>
                <c:pt idx="3359">
                  <c:v>-25293270.000916</c:v>
                </c:pt>
                <c:pt idx="3360">
                  <c:v>-25300800.000916</c:v>
                </c:pt>
                <c:pt idx="3361">
                  <c:v>-25308330.000916999</c:v>
                </c:pt>
                <c:pt idx="3362">
                  <c:v>-25315860.000916999</c:v>
                </c:pt>
                <c:pt idx="3363">
                  <c:v>-25323390.000916999</c:v>
                </c:pt>
                <c:pt idx="3364">
                  <c:v>-25330920.000917997</c:v>
                </c:pt>
                <c:pt idx="3365">
                  <c:v>-25338450.000917997</c:v>
                </c:pt>
                <c:pt idx="3366">
                  <c:v>-25345980.000918996</c:v>
                </c:pt>
                <c:pt idx="3367">
                  <c:v>-25353510.000918996</c:v>
                </c:pt>
                <c:pt idx="3368">
                  <c:v>-25361040.000920001</c:v>
                </c:pt>
                <c:pt idx="3369">
                  <c:v>-25368570.000920001</c:v>
                </c:pt>
                <c:pt idx="3370">
                  <c:v>-25376100.000921</c:v>
                </c:pt>
                <c:pt idx="3371">
                  <c:v>-25383630.000921</c:v>
                </c:pt>
                <c:pt idx="3372">
                  <c:v>-25391160.000921998</c:v>
                </c:pt>
                <c:pt idx="3373">
                  <c:v>-25398690.000921998</c:v>
                </c:pt>
                <c:pt idx="3374">
                  <c:v>-25406220.000921998</c:v>
                </c:pt>
                <c:pt idx="3375">
                  <c:v>-25413750.000923</c:v>
                </c:pt>
                <c:pt idx="3376">
                  <c:v>-25421280.000923</c:v>
                </c:pt>
                <c:pt idx="3377">
                  <c:v>-25428810.000923999</c:v>
                </c:pt>
                <c:pt idx="3378">
                  <c:v>-25436340.000923999</c:v>
                </c:pt>
                <c:pt idx="3379">
                  <c:v>-25443870.000925001</c:v>
                </c:pt>
                <c:pt idx="3380">
                  <c:v>-25451400.000925001</c:v>
                </c:pt>
                <c:pt idx="3381">
                  <c:v>-25458930.000925999</c:v>
                </c:pt>
                <c:pt idx="3382">
                  <c:v>-25466460.000925999</c:v>
                </c:pt>
                <c:pt idx="3383">
                  <c:v>-25473990.000925999</c:v>
                </c:pt>
                <c:pt idx="3384">
                  <c:v>-25481520.000927001</c:v>
                </c:pt>
                <c:pt idx="3385">
                  <c:v>-25489050.000927001</c:v>
                </c:pt>
                <c:pt idx="3386">
                  <c:v>-25496580.000928</c:v>
                </c:pt>
                <c:pt idx="3387">
                  <c:v>-25504110.000928</c:v>
                </c:pt>
                <c:pt idx="3388">
                  <c:v>-25511640.000929005</c:v>
                </c:pt>
                <c:pt idx="3389">
                  <c:v>-25519170.000929005</c:v>
                </c:pt>
                <c:pt idx="3390">
                  <c:v>-25526700.00093</c:v>
                </c:pt>
                <c:pt idx="3391">
                  <c:v>-25534230.00093</c:v>
                </c:pt>
                <c:pt idx="3392">
                  <c:v>-25541760.00093</c:v>
                </c:pt>
                <c:pt idx="3393">
                  <c:v>-25549290.000930998</c:v>
                </c:pt>
                <c:pt idx="3394">
                  <c:v>-25556820.000930998</c:v>
                </c:pt>
                <c:pt idx="3395">
                  <c:v>-25564350.000932001</c:v>
                </c:pt>
                <c:pt idx="3396">
                  <c:v>-25571880.000932001</c:v>
                </c:pt>
                <c:pt idx="3397">
                  <c:v>-25579410.000932999</c:v>
                </c:pt>
                <c:pt idx="3398">
                  <c:v>-25586940.000932999</c:v>
                </c:pt>
                <c:pt idx="3399">
                  <c:v>-25594470.000934001</c:v>
                </c:pt>
                <c:pt idx="3400">
                  <c:v>-25602000.000934001</c:v>
                </c:pt>
                <c:pt idx="3401">
                  <c:v>-25609530.000934001</c:v>
                </c:pt>
                <c:pt idx="3402">
                  <c:v>-25617060.000934999</c:v>
                </c:pt>
                <c:pt idx="3403">
                  <c:v>-25624590.000934999</c:v>
                </c:pt>
                <c:pt idx="3404">
                  <c:v>-25632120.000936005</c:v>
                </c:pt>
                <c:pt idx="3405">
                  <c:v>-25639650.000936005</c:v>
                </c:pt>
                <c:pt idx="3406">
                  <c:v>-25647180.000937</c:v>
                </c:pt>
                <c:pt idx="3407">
                  <c:v>-25654710.000937</c:v>
                </c:pt>
                <c:pt idx="3408">
                  <c:v>-25662240.000937998</c:v>
                </c:pt>
                <c:pt idx="3409">
                  <c:v>-25669770.000937998</c:v>
                </c:pt>
                <c:pt idx="3410">
                  <c:v>-25677300.000937998</c:v>
                </c:pt>
                <c:pt idx="3411">
                  <c:v>-25684830.000939</c:v>
                </c:pt>
                <c:pt idx="3412">
                  <c:v>-25692360.000939</c:v>
                </c:pt>
                <c:pt idx="3413">
                  <c:v>-25699890.000939999</c:v>
                </c:pt>
                <c:pt idx="3414">
                  <c:v>-25707420.000939999</c:v>
                </c:pt>
                <c:pt idx="3415">
                  <c:v>-25714950.000940997</c:v>
                </c:pt>
                <c:pt idx="3416">
                  <c:v>-25722480.000940997</c:v>
                </c:pt>
                <c:pt idx="3417">
                  <c:v>-25730010.000941996</c:v>
                </c:pt>
                <c:pt idx="3418">
                  <c:v>-25737540.000941996</c:v>
                </c:pt>
                <c:pt idx="3419">
                  <c:v>-25745070.000942998</c:v>
                </c:pt>
                <c:pt idx="3420">
                  <c:v>-25752600.000942998</c:v>
                </c:pt>
                <c:pt idx="3421">
                  <c:v>-25760130.000942998</c:v>
                </c:pt>
                <c:pt idx="3422">
                  <c:v>-25767660.000944</c:v>
                </c:pt>
                <c:pt idx="3423">
                  <c:v>-25775190.000944</c:v>
                </c:pt>
                <c:pt idx="3424">
                  <c:v>-25782720.000945002</c:v>
                </c:pt>
                <c:pt idx="3425">
                  <c:v>-25790250.000945002</c:v>
                </c:pt>
                <c:pt idx="3426">
                  <c:v>-25797780.000946</c:v>
                </c:pt>
                <c:pt idx="3427">
                  <c:v>-25805310.000946</c:v>
                </c:pt>
                <c:pt idx="3428">
                  <c:v>-25812840.000946999</c:v>
                </c:pt>
                <c:pt idx="3429">
                  <c:v>-25820370.000946999</c:v>
                </c:pt>
                <c:pt idx="3430">
                  <c:v>-25827900.000946999</c:v>
                </c:pt>
                <c:pt idx="3431">
                  <c:v>-25835430.000947997</c:v>
                </c:pt>
                <c:pt idx="3432">
                  <c:v>-25842960.000947997</c:v>
                </c:pt>
                <c:pt idx="3433">
                  <c:v>-25850490.000948995</c:v>
                </c:pt>
                <c:pt idx="3434">
                  <c:v>-25858020.000948995</c:v>
                </c:pt>
                <c:pt idx="3435">
                  <c:v>-25865550.000950001</c:v>
                </c:pt>
                <c:pt idx="3436">
                  <c:v>-25873080.000950001</c:v>
                </c:pt>
                <c:pt idx="3437">
                  <c:v>-25880610.000951</c:v>
                </c:pt>
                <c:pt idx="3438">
                  <c:v>-25888140.000951</c:v>
                </c:pt>
                <c:pt idx="3439">
                  <c:v>-25895670.000951</c:v>
                </c:pt>
                <c:pt idx="3440">
                  <c:v>-25903200.000952005</c:v>
                </c:pt>
                <c:pt idx="3441">
                  <c:v>-25910730.000952005</c:v>
                </c:pt>
                <c:pt idx="3442">
                  <c:v>-25918260.000953</c:v>
                </c:pt>
                <c:pt idx="3443">
                  <c:v>-25925790.000953</c:v>
                </c:pt>
                <c:pt idx="3444">
                  <c:v>-25933320.000953998</c:v>
                </c:pt>
                <c:pt idx="3445">
                  <c:v>-25940850.000953998</c:v>
                </c:pt>
                <c:pt idx="3446">
                  <c:v>-25948380.000955001</c:v>
                </c:pt>
                <c:pt idx="3447">
                  <c:v>-25955910.000955001</c:v>
                </c:pt>
                <c:pt idx="3448">
                  <c:v>-25963440.000955001</c:v>
                </c:pt>
                <c:pt idx="3449">
                  <c:v>-25970970.000955999</c:v>
                </c:pt>
                <c:pt idx="3450">
                  <c:v>-25978500.000955999</c:v>
                </c:pt>
                <c:pt idx="3451">
                  <c:v>-25986030.000957001</c:v>
                </c:pt>
                <c:pt idx="3452">
                  <c:v>-25993560.000957001</c:v>
                </c:pt>
                <c:pt idx="3453">
                  <c:v>-26001090.000957999</c:v>
                </c:pt>
                <c:pt idx="3454">
                  <c:v>-26008620.000957999</c:v>
                </c:pt>
                <c:pt idx="3455">
                  <c:v>-26016150.000959001</c:v>
                </c:pt>
                <c:pt idx="3456">
                  <c:v>-26023680.000959001</c:v>
                </c:pt>
                <c:pt idx="3457">
                  <c:v>-26031210.00096</c:v>
                </c:pt>
                <c:pt idx="3458">
                  <c:v>-26038740.00096</c:v>
                </c:pt>
                <c:pt idx="3459">
                  <c:v>-26046270.00096</c:v>
                </c:pt>
                <c:pt idx="3460">
                  <c:v>-26053800.000960998</c:v>
                </c:pt>
                <c:pt idx="3461">
                  <c:v>-26061330.000960998</c:v>
                </c:pt>
                <c:pt idx="3462">
                  <c:v>-26068860.000962</c:v>
                </c:pt>
                <c:pt idx="3463">
                  <c:v>-26076390.000962</c:v>
                </c:pt>
                <c:pt idx="3464">
                  <c:v>-26083920.000962999</c:v>
                </c:pt>
                <c:pt idx="3465">
                  <c:v>-26091450.000962999</c:v>
                </c:pt>
                <c:pt idx="3466">
                  <c:v>-26098980.000964001</c:v>
                </c:pt>
                <c:pt idx="3467">
                  <c:v>-26106510.000964001</c:v>
                </c:pt>
                <c:pt idx="3468">
                  <c:v>-26114040.000964001</c:v>
                </c:pt>
                <c:pt idx="3469">
                  <c:v>-26121570.000964999</c:v>
                </c:pt>
                <c:pt idx="3470">
                  <c:v>-26129100.000964999</c:v>
                </c:pt>
                <c:pt idx="3471">
                  <c:v>-26136630.000966001</c:v>
                </c:pt>
                <c:pt idx="3472">
                  <c:v>-26144160.000966001</c:v>
                </c:pt>
                <c:pt idx="3473">
                  <c:v>-26151690.000967</c:v>
                </c:pt>
                <c:pt idx="3474">
                  <c:v>-26159220.000967</c:v>
                </c:pt>
                <c:pt idx="3475">
                  <c:v>-26166750.000968002</c:v>
                </c:pt>
                <c:pt idx="3476">
                  <c:v>-26174280.000968002</c:v>
                </c:pt>
                <c:pt idx="3477">
                  <c:v>-26181810.000968002</c:v>
                </c:pt>
                <c:pt idx="3478">
                  <c:v>-26189340.000969</c:v>
                </c:pt>
                <c:pt idx="3479">
                  <c:v>-26196870.000969</c:v>
                </c:pt>
                <c:pt idx="3480">
                  <c:v>-26204400.000969999</c:v>
                </c:pt>
                <c:pt idx="3481">
                  <c:v>-26211930.000969999</c:v>
                </c:pt>
                <c:pt idx="3482">
                  <c:v>-26219460.000970997</c:v>
                </c:pt>
                <c:pt idx="3483">
                  <c:v>-26226990.000970997</c:v>
                </c:pt>
                <c:pt idx="3484">
                  <c:v>-26234520.000971995</c:v>
                </c:pt>
                <c:pt idx="3485">
                  <c:v>-26242050.000971995</c:v>
                </c:pt>
                <c:pt idx="3486">
                  <c:v>-26249580.000971995</c:v>
                </c:pt>
                <c:pt idx="3487">
                  <c:v>-26257110.000972997</c:v>
                </c:pt>
                <c:pt idx="3488">
                  <c:v>-26264640.000972997</c:v>
                </c:pt>
                <c:pt idx="3489">
                  <c:v>-26272170.000974</c:v>
                </c:pt>
                <c:pt idx="3490">
                  <c:v>-26279700.000974</c:v>
                </c:pt>
                <c:pt idx="3491">
                  <c:v>-26287230.000975002</c:v>
                </c:pt>
                <c:pt idx="3492">
                  <c:v>-26294760.000975002</c:v>
                </c:pt>
                <c:pt idx="3493">
                  <c:v>-26302290.000976</c:v>
                </c:pt>
                <c:pt idx="3494">
                  <c:v>-26309820.000976</c:v>
                </c:pt>
                <c:pt idx="3495">
                  <c:v>-26317350.000976</c:v>
                </c:pt>
                <c:pt idx="3496">
                  <c:v>-26324880.000976998</c:v>
                </c:pt>
                <c:pt idx="3497">
                  <c:v>-26332410.000976998</c:v>
                </c:pt>
                <c:pt idx="3498">
                  <c:v>-26339940.000977997</c:v>
                </c:pt>
                <c:pt idx="3499">
                  <c:v>-26347470.000977997</c:v>
                </c:pt>
                <c:pt idx="3500">
                  <c:v>-26355000.000978995</c:v>
                </c:pt>
                <c:pt idx="3501">
                  <c:v>-26362530.000978995</c:v>
                </c:pt>
                <c:pt idx="3502">
                  <c:v>-26370060.000980001</c:v>
                </c:pt>
                <c:pt idx="3503">
                  <c:v>-26377590.000980001</c:v>
                </c:pt>
                <c:pt idx="3504">
                  <c:v>-26385120.000980999</c:v>
                </c:pt>
                <c:pt idx="3505">
                  <c:v>-26392650.000980999</c:v>
                </c:pt>
                <c:pt idx="3506">
                  <c:v>-26400180.000980999</c:v>
                </c:pt>
                <c:pt idx="3507">
                  <c:v>-26407710.000982001</c:v>
                </c:pt>
                <c:pt idx="3508">
                  <c:v>-26415240.000982001</c:v>
                </c:pt>
                <c:pt idx="3509">
                  <c:v>-26422770.000983</c:v>
                </c:pt>
                <c:pt idx="3510">
                  <c:v>-26430300.000983</c:v>
                </c:pt>
                <c:pt idx="3511">
                  <c:v>-26437830.000983998</c:v>
                </c:pt>
                <c:pt idx="3512">
                  <c:v>-26445360.000983998</c:v>
                </c:pt>
                <c:pt idx="3513">
                  <c:v>-26452890.000985</c:v>
                </c:pt>
                <c:pt idx="3514">
                  <c:v>-26460420.000985</c:v>
                </c:pt>
                <c:pt idx="3515">
                  <c:v>-26467950.000985</c:v>
                </c:pt>
                <c:pt idx="3516">
                  <c:v>-26475480.000985999</c:v>
                </c:pt>
                <c:pt idx="3517">
                  <c:v>-26483010.000985999</c:v>
                </c:pt>
                <c:pt idx="3518">
                  <c:v>-26490540.000987001</c:v>
                </c:pt>
                <c:pt idx="3519">
                  <c:v>-26498070.000987001</c:v>
                </c:pt>
                <c:pt idx="3520">
                  <c:v>-26505600.000987999</c:v>
                </c:pt>
                <c:pt idx="3521">
                  <c:v>-26513130.000987999</c:v>
                </c:pt>
                <c:pt idx="3522">
                  <c:v>-26520660.000989001</c:v>
                </c:pt>
                <c:pt idx="3523">
                  <c:v>-26528190.000989001</c:v>
                </c:pt>
                <c:pt idx="3524">
                  <c:v>-26535720.000989001</c:v>
                </c:pt>
                <c:pt idx="3525">
                  <c:v>-26543250.00099</c:v>
                </c:pt>
                <c:pt idx="3526">
                  <c:v>-26550780.00099</c:v>
                </c:pt>
                <c:pt idx="3527">
                  <c:v>-26558310.000991002</c:v>
                </c:pt>
                <c:pt idx="3528">
                  <c:v>-26565840.000991002</c:v>
                </c:pt>
                <c:pt idx="3529">
                  <c:v>-26573370.000992</c:v>
                </c:pt>
                <c:pt idx="3530">
                  <c:v>-26580900.000992</c:v>
                </c:pt>
                <c:pt idx="3531">
                  <c:v>-26588430.000992998</c:v>
                </c:pt>
                <c:pt idx="3532">
                  <c:v>-26595960.000992998</c:v>
                </c:pt>
                <c:pt idx="3533">
                  <c:v>-26603490.000992998</c:v>
                </c:pt>
                <c:pt idx="3534">
                  <c:v>-26611020.000994001</c:v>
                </c:pt>
                <c:pt idx="3535">
                  <c:v>-26618550.000994001</c:v>
                </c:pt>
                <c:pt idx="3536">
                  <c:v>-26626080.000994999</c:v>
                </c:pt>
                <c:pt idx="3537">
                  <c:v>-26633610.000994999</c:v>
                </c:pt>
                <c:pt idx="3538">
                  <c:v>-26641140.000996001</c:v>
                </c:pt>
                <c:pt idx="3539">
                  <c:v>-26648670.000996001</c:v>
                </c:pt>
                <c:pt idx="3540">
                  <c:v>-26656200.000996999</c:v>
                </c:pt>
                <c:pt idx="3541">
                  <c:v>-26663730.000996999</c:v>
                </c:pt>
                <c:pt idx="3542">
                  <c:v>-26671260.000998002</c:v>
                </c:pt>
                <c:pt idx="3543">
                  <c:v>-26678790.000998002</c:v>
                </c:pt>
                <c:pt idx="3544">
                  <c:v>-26686320.000998002</c:v>
                </c:pt>
                <c:pt idx="3545">
                  <c:v>-26693850.000999</c:v>
                </c:pt>
                <c:pt idx="3546">
                  <c:v>-26701380.000999</c:v>
                </c:pt>
                <c:pt idx="3547">
                  <c:v>-26708910.000999998</c:v>
                </c:pt>
                <c:pt idx="3548">
                  <c:v>-26716440.000999998</c:v>
                </c:pt>
                <c:pt idx="3549">
                  <c:v>-26723970.001000997</c:v>
                </c:pt>
                <c:pt idx="3550">
                  <c:v>-26731500.001000997</c:v>
                </c:pt>
                <c:pt idx="3551">
                  <c:v>-26739030.001001995</c:v>
                </c:pt>
                <c:pt idx="3552">
                  <c:v>-26746560.001001995</c:v>
                </c:pt>
                <c:pt idx="3553">
                  <c:v>-26754090.001001995</c:v>
                </c:pt>
                <c:pt idx="3554">
                  <c:v>-26761620.001002997</c:v>
                </c:pt>
                <c:pt idx="3555">
                  <c:v>-26769150.001002997</c:v>
                </c:pt>
                <c:pt idx="3556">
                  <c:v>-26776680.001003996</c:v>
                </c:pt>
                <c:pt idx="3557">
                  <c:v>-26784210.001003996</c:v>
                </c:pt>
                <c:pt idx="3558">
                  <c:v>-26791740.001004998</c:v>
                </c:pt>
                <c:pt idx="3559">
                  <c:v>-26799270.001004998</c:v>
                </c:pt>
                <c:pt idx="3560">
                  <c:v>-26806800.001006</c:v>
                </c:pt>
                <c:pt idx="3561">
                  <c:v>-26814330.001006</c:v>
                </c:pt>
                <c:pt idx="3562">
                  <c:v>-26821860.001006</c:v>
                </c:pt>
                <c:pt idx="3563">
                  <c:v>-26829390.001007002</c:v>
                </c:pt>
                <c:pt idx="3564">
                  <c:v>-26836920.001007002</c:v>
                </c:pt>
                <c:pt idx="3565">
                  <c:v>-26844450.001007996</c:v>
                </c:pt>
                <c:pt idx="3566">
                  <c:v>-26851980.001007996</c:v>
                </c:pt>
                <c:pt idx="3567">
                  <c:v>-26859510.001008995</c:v>
                </c:pt>
                <c:pt idx="3568">
                  <c:v>-26867040.001008995</c:v>
                </c:pt>
                <c:pt idx="3569">
                  <c:v>-26874570.001009997</c:v>
                </c:pt>
                <c:pt idx="3570">
                  <c:v>-26882100.001009997</c:v>
                </c:pt>
                <c:pt idx="3571">
                  <c:v>-26889630.001009997</c:v>
                </c:pt>
                <c:pt idx="3572">
                  <c:v>-26897160.001010995</c:v>
                </c:pt>
                <c:pt idx="3573">
                  <c:v>-26904690.001010995</c:v>
                </c:pt>
                <c:pt idx="3574">
                  <c:v>-26912220.001011997</c:v>
                </c:pt>
                <c:pt idx="3575">
                  <c:v>-26919750.001011997</c:v>
                </c:pt>
                <c:pt idx="3576">
                  <c:v>-26927280.001012996</c:v>
                </c:pt>
                <c:pt idx="3577">
                  <c:v>-26934810.001012996</c:v>
                </c:pt>
                <c:pt idx="3578">
                  <c:v>-26942340.001014002</c:v>
                </c:pt>
                <c:pt idx="3579">
                  <c:v>-26949870.001014002</c:v>
                </c:pt>
                <c:pt idx="3580">
                  <c:v>-26957400.001014002</c:v>
                </c:pt>
                <c:pt idx="3581">
                  <c:v>-26964930.001014996</c:v>
                </c:pt>
                <c:pt idx="3582">
                  <c:v>-26972460.001014996</c:v>
                </c:pt>
                <c:pt idx="3583">
                  <c:v>-26979990.001015995</c:v>
                </c:pt>
                <c:pt idx="3584">
                  <c:v>-26987520.001015995</c:v>
                </c:pt>
                <c:pt idx="3585">
                  <c:v>-26995050.001016997</c:v>
                </c:pt>
                <c:pt idx="3586">
                  <c:v>-27002580.001016997</c:v>
                </c:pt>
                <c:pt idx="3587">
                  <c:v>-27010110.001017995</c:v>
                </c:pt>
                <c:pt idx="3588">
                  <c:v>-27017640.001017995</c:v>
                </c:pt>
                <c:pt idx="3589">
                  <c:v>-27025170.001018997</c:v>
                </c:pt>
                <c:pt idx="3590">
                  <c:v>-27032700.001018997</c:v>
                </c:pt>
                <c:pt idx="3591">
                  <c:v>-27040230.001018997</c:v>
                </c:pt>
                <c:pt idx="3592">
                  <c:v>-27047760.001019996</c:v>
                </c:pt>
                <c:pt idx="3593">
                  <c:v>-27055290.001019996</c:v>
                </c:pt>
                <c:pt idx="3594">
                  <c:v>-27062820.001020998</c:v>
                </c:pt>
                <c:pt idx="3595">
                  <c:v>-27070350.001020998</c:v>
                </c:pt>
                <c:pt idx="3596">
                  <c:v>-27077880.001022</c:v>
                </c:pt>
                <c:pt idx="3597">
                  <c:v>-27085410.001022</c:v>
                </c:pt>
                <c:pt idx="3598">
                  <c:v>-27092940.001022998</c:v>
                </c:pt>
                <c:pt idx="3599">
                  <c:v>-27100470.001022998</c:v>
                </c:pt>
                <c:pt idx="3600">
                  <c:v>-27108000.001022998</c:v>
                </c:pt>
                <c:pt idx="3601">
                  <c:v>-27115530.001024</c:v>
                </c:pt>
                <c:pt idx="3602">
                  <c:v>-27123060.001024</c:v>
                </c:pt>
                <c:pt idx="3603">
                  <c:v>-27130590.001024999</c:v>
                </c:pt>
                <c:pt idx="3604">
                  <c:v>-27138120.001024999</c:v>
                </c:pt>
                <c:pt idx="3605">
                  <c:v>-27145650.001026001</c:v>
                </c:pt>
                <c:pt idx="3606">
                  <c:v>-27153180.001026001</c:v>
                </c:pt>
                <c:pt idx="3607">
                  <c:v>-27160710.001026999</c:v>
                </c:pt>
                <c:pt idx="3608">
                  <c:v>-27168240.001026999</c:v>
                </c:pt>
                <c:pt idx="3609">
                  <c:v>-27175770.001026999</c:v>
                </c:pt>
                <c:pt idx="3610">
                  <c:v>-27183300.001027998</c:v>
                </c:pt>
                <c:pt idx="3611">
                  <c:v>-27190830.001027998</c:v>
                </c:pt>
                <c:pt idx="3612">
                  <c:v>-27198360.001029</c:v>
                </c:pt>
                <c:pt idx="3613">
                  <c:v>-27205890.001029</c:v>
                </c:pt>
                <c:pt idx="3614">
                  <c:v>-27213420.001030002</c:v>
                </c:pt>
                <c:pt idx="3615">
                  <c:v>-27220950.001030002</c:v>
                </c:pt>
                <c:pt idx="3616">
                  <c:v>-27228480.001030996</c:v>
                </c:pt>
                <c:pt idx="3617">
                  <c:v>-27236010.001030996</c:v>
                </c:pt>
                <c:pt idx="3618">
                  <c:v>-27243540.001030996</c:v>
                </c:pt>
                <c:pt idx="3619">
                  <c:v>-27251070.001031995</c:v>
                </c:pt>
                <c:pt idx="3620">
                  <c:v>-27258600.001031995</c:v>
                </c:pt>
                <c:pt idx="3621">
                  <c:v>-27266130.001032997</c:v>
                </c:pt>
                <c:pt idx="3622">
                  <c:v>-27273660.001032997</c:v>
                </c:pt>
                <c:pt idx="3623">
                  <c:v>-27281190.001033995</c:v>
                </c:pt>
                <c:pt idx="3624">
                  <c:v>-27288720.001033995</c:v>
                </c:pt>
                <c:pt idx="3625">
                  <c:v>-27296250.001034997</c:v>
                </c:pt>
                <c:pt idx="3626">
                  <c:v>-27303780.001034997</c:v>
                </c:pt>
                <c:pt idx="3627">
                  <c:v>-27311310.001036</c:v>
                </c:pt>
                <c:pt idx="3628">
                  <c:v>-27318840.001036</c:v>
                </c:pt>
                <c:pt idx="3629">
                  <c:v>-27326370.001036</c:v>
                </c:pt>
                <c:pt idx="3630">
                  <c:v>-27333900.001037002</c:v>
                </c:pt>
                <c:pt idx="3631">
                  <c:v>-27341430.001037002</c:v>
                </c:pt>
                <c:pt idx="3632">
                  <c:v>-27348960.001037996</c:v>
                </c:pt>
                <c:pt idx="3633">
                  <c:v>-27356490.001037996</c:v>
                </c:pt>
                <c:pt idx="3634">
                  <c:v>-27364020.001038995</c:v>
                </c:pt>
                <c:pt idx="3635">
                  <c:v>-27371550.001038995</c:v>
                </c:pt>
                <c:pt idx="3636">
                  <c:v>-27379080.001039997</c:v>
                </c:pt>
                <c:pt idx="3637">
                  <c:v>-27386610.001039997</c:v>
                </c:pt>
                <c:pt idx="3638">
                  <c:v>-27394140.001039997</c:v>
                </c:pt>
                <c:pt idx="3639">
                  <c:v>-27401670.001040995</c:v>
                </c:pt>
                <c:pt idx="3640">
                  <c:v>-27409200.001040995</c:v>
                </c:pt>
                <c:pt idx="3641">
                  <c:v>-27416730.001041997</c:v>
                </c:pt>
                <c:pt idx="3642">
                  <c:v>-27424260.001041997</c:v>
                </c:pt>
                <c:pt idx="3643">
                  <c:v>-27431790.001042996</c:v>
                </c:pt>
                <c:pt idx="3644">
                  <c:v>-27439320.001042996</c:v>
                </c:pt>
                <c:pt idx="3645">
                  <c:v>-27446850.001043998</c:v>
                </c:pt>
                <c:pt idx="3646">
                  <c:v>-27454380.001043998</c:v>
                </c:pt>
                <c:pt idx="3647">
                  <c:v>-27461910.001043998</c:v>
                </c:pt>
                <c:pt idx="3648">
                  <c:v>-27469440.001044996</c:v>
                </c:pt>
                <c:pt idx="3649">
                  <c:v>-27476970.001044996</c:v>
                </c:pt>
                <c:pt idx="3650">
                  <c:v>-27484500.001045994</c:v>
                </c:pt>
                <c:pt idx="3651">
                  <c:v>-27492030.001045994</c:v>
                </c:pt>
                <c:pt idx="3652">
                  <c:v>-27499560.001046997</c:v>
                </c:pt>
                <c:pt idx="3653">
                  <c:v>-27507090.001046997</c:v>
                </c:pt>
                <c:pt idx="3654">
                  <c:v>-27514620.001047995</c:v>
                </c:pt>
                <c:pt idx="3655">
                  <c:v>-27522150.001047995</c:v>
                </c:pt>
                <c:pt idx="3656">
                  <c:v>-27529680.001047995</c:v>
                </c:pt>
                <c:pt idx="3657">
                  <c:v>-27537210.001048997</c:v>
                </c:pt>
                <c:pt idx="3658">
                  <c:v>-27544740.001048997</c:v>
                </c:pt>
                <c:pt idx="3659">
                  <c:v>-27552270.001049995</c:v>
                </c:pt>
                <c:pt idx="3660">
                  <c:v>-27559800.001049995</c:v>
                </c:pt>
                <c:pt idx="3661">
                  <c:v>-27567330.001050998</c:v>
                </c:pt>
                <c:pt idx="3662">
                  <c:v>-27574860.001050998</c:v>
                </c:pt>
                <c:pt idx="3663">
                  <c:v>-27582390.001052</c:v>
                </c:pt>
                <c:pt idx="3664">
                  <c:v>-27589920.001052</c:v>
                </c:pt>
                <c:pt idx="3665">
                  <c:v>-27597450.001052</c:v>
                </c:pt>
                <c:pt idx="3666">
                  <c:v>-27604980.001053002</c:v>
                </c:pt>
                <c:pt idx="3667">
                  <c:v>-27612510.001053002</c:v>
                </c:pt>
                <c:pt idx="3668">
                  <c:v>-27620040.001054</c:v>
                </c:pt>
                <c:pt idx="3669">
                  <c:v>-27627570.001054</c:v>
                </c:pt>
                <c:pt idx="3670">
                  <c:v>-27635100.001054998</c:v>
                </c:pt>
                <c:pt idx="3671">
                  <c:v>-27642630.001054998</c:v>
                </c:pt>
                <c:pt idx="3672">
                  <c:v>-27650160.001056001</c:v>
                </c:pt>
                <c:pt idx="3673">
                  <c:v>-27657690.001056001</c:v>
                </c:pt>
                <c:pt idx="3674">
                  <c:v>-27665220.001056999</c:v>
                </c:pt>
                <c:pt idx="3675">
                  <c:v>-27672750.001056999</c:v>
                </c:pt>
                <c:pt idx="3676">
                  <c:v>-27680280.001056999</c:v>
                </c:pt>
                <c:pt idx="3677">
                  <c:v>-27687810.001057997</c:v>
                </c:pt>
                <c:pt idx="3678">
                  <c:v>-27695340.001057997</c:v>
                </c:pt>
                <c:pt idx="3679">
                  <c:v>-27702870.001058996</c:v>
                </c:pt>
                <c:pt idx="3680">
                  <c:v>-27710400.001058996</c:v>
                </c:pt>
                <c:pt idx="3681">
                  <c:v>-27717930.001060002</c:v>
                </c:pt>
                <c:pt idx="3682">
                  <c:v>-27725460.001060002</c:v>
                </c:pt>
                <c:pt idx="3683">
                  <c:v>-27732990.001060996</c:v>
                </c:pt>
                <c:pt idx="3684">
                  <c:v>-27740520.001060996</c:v>
                </c:pt>
                <c:pt idx="3685">
                  <c:v>-27748050.001060996</c:v>
                </c:pt>
                <c:pt idx="3686">
                  <c:v>-27755580.001061995</c:v>
                </c:pt>
                <c:pt idx="3687">
                  <c:v>-27763110.001061995</c:v>
                </c:pt>
                <c:pt idx="3688">
                  <c:v>-27770640.001062997</c:v>
                </c:pt>
                <c:pt idx="3689">
                  <c:v>-27778170.001062997</c:v>
                </c:pt>
                <c:pt idx="3690">
                  <c:v>-27785700.001063995</c:v>
                </c:pt>
                <c:pt idx="3691">
                  <c:v>-27793230.001063995</c:v>
                </c:pt>
                <c:pt idx="3692">
                  <c:v>-27800760.001064997</c:v>
                </c:pt>
                <c:pt idx="3693">
                  <c:v>-27808290.001064997</c:v>
                </c:pt>
                <c:pt idx="3694">
                  <c:v>-27815820.001064997</c:v>
                </c:pt>
                <c:pt idx="3695">
                  <c:v>-27823350.001065996</c:v>
                </c:pt>
                <c:pt idx="3696">
                  <c:v>-27830880.001065996</c:v>
                </c:pt>
                <c:pt idx="3697">
                  <c:v>-27838410.001066998</c:v>
                </c:pt>
                <c:pt idx="3698">
                  <c:v>-27845940.001066998</c:v>
                </c:pt>
                <c:pt idx="3699">
                  <c:v>-27853470.001067996</c:v>
                </c:pt>
                <c:pt idx="3700">
                  <c:v>-27861000.001067996</c:v>
                </c:pt>
                <c:pt idx="3701">
                  <c:v>-27868530.001069002</c:v>
                </c:pt>
                <c:pt idx="3702">
                  <c:v>-27876060.001069002</c:v>
                </c:pt>
                <c:pt idx="3703">
                  <c:v>-27883590.001069002</c:v>
                </c:pt>
                <c:pt idx="3704">
                  <c:v>-27891120.001069997</c:v>
                </c:pt>
                <c:pt idx="3705">
                  <c:v>-27898650.001069997</c:v>
                </c:pt>
                <c:pt idx="3706">
                  <c:v>-27906180.001070995</c:v>
                </c:pt>
                <c:pt idx="3707">
                  <c:v>-27913710.001070995</c:v>
                </c:pt>
                <c:pt idx="3708">
                  <c:v>-27921240.001071997</c:v>
                </c:pt>
                <c:pt idx="3709">
                  <c:v>-27928770.001071997</c:v>
                </c:pt>
                <c:pt idx="3710">
                  <c:v>-27936300.001072995</c:v>
                </c:pt>
                <c:pt idx="3711">
                  <c:v>-27943830.001072995</c:v>
                </c:pt>
                <c:pt idx="3712">
                  <c:v>-27951360.001073997</c:v>
                </c:pt>
                <c:pt idx="3713">
                  <c:v>-27958890.001073997</c:v>
                </c:pt>
                <c:pt idx="3714">
                  <c:v>-27966420.001073997</c:v>
                </c:pt>
                <c:pt idx="3715">
                  <c:v>-27973950.001074996</c:v>
                </c:pt>
                <c:pt idx="3716">
                  <c:v>-27981480.001074996</c:v>
                </c:pt>
                <c:pt idx="3717">
                  <c:v>-27989010.001076002</c:v>
                </c:pt>
                <c:pt idx="3718">
                  <c:v>-27996540.001076002</c:v>
                </c:pt>
                <c:pt idx="3719">
                  <c:v>-28004070.001076996</c:v>
                </c:pt>
                <c:pt idx="3720">
                  <c:v>-28011600.001076996</c:v>
                </c:pt>
                <c:pt idx="3721">
                  <c:v>-28019130.001077995</c:v>
                </c:pt>
                <c:pt idx="3722">
                  <c:v>-28026660.001077995</c:v>
                </c:pt>
                <c:pt idx="3723">
                  <c:v>-28034190.001077995</c:v>
                </c:pt>
                <c:pt idx="3724">
                  <c:v>-28041720.001078997</c:v>
                </c:pt>
                <c:pt idx="3725">
                  <c:v>-28049250.001078997</c:v>
                </c:pt>
                <c:pt idx="3726">
                  <c:v>-28056780.001079995</c:v>
                </c:pt>
                <c:pt idx="3727">
                  <c:v>-28064310.001079995</c:v>
                </c:pt>
                <c:pt idx="3728">
                  <c:v>-28071840.001080997</c:v>
                </c:pt>
                <c:pt idx="3729">
                  <c:v>-28079370.001080997</c:v>
                </c:pt>
                <c:pt idx="3730">
                  <c:v>-28086900.001081996</c:v>
                </c:pt>
                <c:pt idx="3731">
                  <c:v>-28094430.001081996</c:v>
                </c:pt>
                <c:pt idx="3732">
                  <c:v>-28101960.001081996</c:v>
                </c:pt>
                <c:pt idx="3733">
                  <c:v>-28109490.001082998</c:v>
                </c:pt>
                <c:pt idx="3734">
                  <c:v>-28117020.001082998</c:v>
                </c:pt>
                <c:pt idx="3735">
                  <c:v>-28124550.001084</c:v>
                </c:pt>
                <c:pt idx="3736">
                  <c:v>-28132080.001084</c:v>
                </c:pt>
                <c:pt idx="3737">
                  <c:v>-28139610.001084998</c:v>
                </c:pt>
                <c:pt idx="3738">
                  <c:v>-28147140.001084998</c:v>
                </c:pt>
                <c:pt idx="3739">
                  <c:v>-28154670.001086</c:v>
                </c:pt>
                <c:pt idx="3740">
                  <c:v>-28162200.001086</c:v>
                </c:pt>
                <c:pt idx="3741">
                  <c:v>-28169730.001086</c:v>
                </c:pt>
                <c:pt idx="3742">
                  <c:v>-28177260.001086999</c:v>
                </c:pt>
                <c:pt idx="3743">
                  <c:v>-28184790.001086999</c:v>
                </c:pt>
                <c:pt idx="3744">
                  <c:v>-28192320.001087997</c:v>
                </c:pt>
                <c:pt idx="3745">
                  <c:v>-28199850.001087997</c:v>
                </c:pt>
                <c:pt idx="3746">
                  <c:v>-28207380.001088995</c:v>
                </c:pt>
                <c:pt idx="3747">
                  <c:v>-28214910.001088995</c:v>
                </c:pt>
                <c:pt idx="3748">
                  <c:v>-28222440.001089998</c:v>
                </c:pt>
                <c:pt idx="3749">
                  <c:v>-28229970.001089998</c:v>
                </c:pt>
                <c:pt idx="3750">
                  <c:v>-28237500.001089998</c:v>
                </c:pt>
                <c:pt idx="3751">
                  <c:v>-28245030.001090996</c:v>
                </c:pt>
                <c:pt idx="3752">
                  <c:v>-28252560.001090996</c:v>
                </c:pt>
                <c:pt idx="3753">
                  <c:v>-28260090.001092002</c:v>
                </c:pt>
                <c:pt idx="3754">
                  <c:v>-28267620.001092002</c:v>
                </c:pt>
                <c:pt idx="3755">
                  <c:v>-28275150.001092996</c:v>
                </c:pt>
                <c:pt idx="3756">
                  <c:v>-28282680.001092996</c:v>
                </c:pt>
                <c:pt idx="3757">
                  <c:v>-28290210.001093995</c:v>
                </c:pt>
                <c:pt idx="3758">
                  <c:v>-28297740.001093995</c:v>
                </c:pt>
                <c:pt idx="3759">
                  <c:v>-28305270.001094997</c:v>
                </c:pt>
                <c:pt idx="3760">
                  <c:v>-28312800.001094997</c:v>
                </c:pt>
                <c:pt idx="3761">
                  <c:v>-28320330.001094997</c:v>
                </c:pt>
                <c:pt idx="3762">
                  <c:v>-28327860.001095995</c:v>
                </c:pt>
                <c:pt idx="3763">
                  <c:v>-28335390.001095995</c:v>
                </c:pt>
                <c:pt idx="3764">
                  <c:v>-28342920.001096997</c:v>
                </c:pt>
                <c:pt idx="3765">
                  <c:v>-28350450.001096997</c:v>
                </c:pt>
                <c:pt idx="3766">
                  <c:v>-28357980.001097996</c:v>
                </c:pt>
                <c:pt idx="3767">
                  <c:v>-28365510.001097996</c:v>
                </c:pt>
                <c:pt idx="3768">
                  <c:v>-28373040.001099002</c:v>
                </c:pt>
                <c:pt idx="3769">
                  <c:v>-28380570.001099002</c:v>
                </c:pt>
                <c:pt idx="3770">
                  <c:v>-28388100.001099002</c:v>
                </c:pt>
                <c:pt idx="3771">
                  <c:v>-28395630.0011</c:v>
                </c:pt>
                <c:pt idx="3772">
                  <c:v>-28403160.0011</c:v>
                </c:pt>
                <c:pt idx="3773">
                  <c:v>-28410690.001100998</c:v>
                </c:pt>
                <c:pt idx="3774">
                  <c:v>-28418220.001100998</c:v>
                </c:pt>
                <c:pt idx="3775">
                  <c:v>-28425750.001102</c:v>
                </c:pt>
                <c:pt idx="3776">
                  <c:v>-28433280.001102</c:v>
                </c:pt>
                <c:pt idx="3777">
                  <c:v>-28440810.001102999</c:v>
                </c:pt>
                <c:pt idx="3778">
                  <c:v>-28448340.001102999</c:v>
                </c:pt>
                <c:pt idx="3779">
                  <c:v>-28455870.001102999</c:v>
                </c:pt>
                <c:pt idx="3780">
                  <c:v>-28463400.001104001</c:v>
                </c:pt>
                <c:pt idx="3781">
                  <c:v>-28470930.001104001</c:v>
                </c:pt>
                <c:pt idx="3782">
                  <c:v>-28478460.001104999</c:v>
                </c:pt>
                <c:pt idx="3783">
                  <c:v>-28485990.001104999</c:v>
                </c:pt>
                <c:pt idx="3784">
                  <c:v>-28493520.001106001</c:v>
                </c:pt>
                <c:pt idx="3785">
                  <c:v>-28501050.001106001</c:v>
                </c:pt>
                <c:pt idx="3786">
                  <c:v>-28508580.001107</c:v>
                </c:pt>
                <c:pt idx="3787">
                  <c:v>-28516110.001107</c:v>
                </c:pt>
                <c:pt idx="3788">
                  <c:v>-28523640.001107</c:v>
                </c:pt>
                <c:pt idx="3789">
                  <c:v>-28531170.001107998</c:v>
                </c:pt>
                <c:pt idx="3790">
                  <c:v>-28538700.001107998</c:v>
                </c:pt>
                <c:pt idx="3791">
                  <c:v>-28546230.001109</c:v>
                </c:pt>
                <c:pt idx="3792">
                  <c:v>-28553760.001109</c:v>
                </c:pt>
                <c:pt idx="3793">
                  <c:v>-28561290.001109999</c:v>
                </c:pt>
                <c:pt idx="3794">
                  <c:v>-28568820.001109999</c:v>
                </c:pt>
                <c:pt idx="3795">
                  <c:v>-28576350.001110997</c:v>
                </c:pt>
                <c:pt idx="3796">
                  <c:v>-28583880.001110997</c:v>
                </c:pt>
                <c:pt idx="3797">
                  <c:v>-28591410.001111995</c:v>
                </c:pt>
                <c:pt idx="3798">
                  <c:v>-28598940.001111995</c:v>
                </c:pt>
                <c:pt idx="3799">
                  <c:v>-28606470.001111995</c:v>
                </c:pt>
                <c:pt idx="3800">
                  <c:v>-28614000.001112998</c:v>
                </c:pt>
                <c:pt idx="3801">
                  <c:v>-28621530.001112998</c:v>
                </c:pt>
                <c:pt idx="3802">
                  <c:v>-28629060.001114</c:v>
                </c:pt>
                <c:pt idx="3803">
                  <c:v>-28636590.001114</c:v>
                </c:pt>
                <c:pt idx="3804">
                  <c:v>-28644120.001115002</c:v>
                </c:pt>
                <c:pt idx="3805">
                  <c:v>-28651650.001115002</c:v>
                </c:pt>
                <c:pt idx="3806">
                  <c:v>-28659180.001116</c:v>
                </c:pt>
                <c:pt idx="3807">
                  <c:v>-28666710.001116</c:v>
                </c:pt>
                <c:pt idx="3808">
                  <c:v>-28674240.001116</c:v>
                </c:pt>
                <c:pt idx="3809">
                  <c:v>-28681770.001116998</c:v>
                </c:pt>
                <c:pt idx="3810">
                  <c:v>-28689300.001116998</c:v>
                </c:pt>
                <c:pt idx="3811">
                  <c:v>-28696830.001117997</c:v>
                </c:pt>
                <c:pt idx="3812">
                  <c:v>-28704360.001117997</c:v>
                </c:pt>
                <c:pt idx="3813">
                  <c:v>-28711890.001118995</c:v>
                </c:pt>
                <c:pt idx="3814">
                  <c:v>-28719420.001118995</c:v>
                </c:pt>
                <c:pt idx="3815">
                  <c:v>-28726950.001120001</c:v>
                </c:pt>
                <c:pt idx="3816">
                  <c:v>-28734480.001120001</c:v>
                </c:pt>
                <c:pt idx="3817">
                  <c:v>-28742010.001120001</c:v>
                </c:pt>
                <c:pt idx="3818">
                  <c:v>-28749540.001120999</c:v>
                </c:pt>
                <c:pt idx="3819">
                  <c:v>-28757070.001120999</c:v>
                </c:pt>
                <c:pt idx="3820">
                  <c:v>-28764600.001122005</c:v>
                </c:pt>
                <c:pt idx="3821">
                  <c:v>-28772130.001122005</c:v>
                </c:pt>
                <c:pt idx="3822">
                  <c:v>-28779660.001123</c:v>
                </c:pt>
                <c:pt idx="3823">
                  <c:v>-28787190.001123</c:v>
                </c:pt>
                <c:pt idx="3824">
                  <c:v>-28794720.001123998</c:v>
                </c:pt>
                <c:pt idx="3825">
                  <c:v>-28802250.001123998</c:v>
                </c:pt>
                <c:pt idx="3826">
                  <c:v>-28809780.001123998</c:v>
                </c:pt>
                <c:pt idx="3827">
                  <c:v>-28817310.001125</c:v>
                </c:pt>
                <c:pt idx="3828">
                  <c:v>-28824840.001125</c:v>
                </c:pt>
                <c:pt idx="3829">
                  <c:v>-28832370.001125999</c:v>
                </c:pt>
                <c:pt idx="3830">
                  <c:v>-28839900.001125999</c:v>
                </c:pt>
                <c:pt idx="3831">
                  <c:v>-28847430.001127001</c:v>
                </c:pt>
                <c:pt idx="3832">
                  <c:v>-28854960.001127001</c:v>
                </c:pt>
                <c:pt idx="3833">
                  <c:v>-28862490.001127999</c:v>
                </c:pt>
                <c:pt idx="3834">
                  <c:v>-28870020.001127999</c:v>
                </c:pt>
                <c:pt idx="3835">
                  <c:v>-28877550.001127999</c:v>
                </c:pt>
                <c:pt idx="3836">
                  <c:v>-28885080.001129001</c:v>
                </c:pt>
                <c:pt idx="3837">
                  <c:v>-28892610.001129001</c:v>
                </c:pt>
                <c:pt idx="3838">
                  <c:v>-28900140.00113</c:v>
                </c:pt>
                <c:pt idx="3839">
                  <c:v>-28907670.00113</c:v>
                </c:pt>
                <c:pt idx="3840">
                  <c:v>-28915200.001131002</c:v>
                </c:pt>
                <c:pt idx="3841">
                  <c:v>-28922730.001131002</c:v>
                </c:pt>
                <c:pt idx="3842">
                  <c:v>-28930260.001132</c:v>
                </c:pt>
                <c:pt idx="3843">
                  <c:v>-28937790.001132</c:v>
                </c:pt>
                <c:pt idx="3844">
                  <c:v>-28945320.001132999</c:v>
                </c:pt>
                <c:pt idx="3845">
                  <c:v>-28952850.001132999</c:v>
                </c:pt>
                <c:pt idx="3846">
                  <c:v>-28960380.001132999</c:v>
                </c:pt>
                <c:pt idx="3847">
                  <c:v>-28967910.001134001</c:v>
                </c:pt>
                <c:pt idx="3848">
                  <c:v>-28975440.001134001</c:v>
                </c:pt>
                <c:pt idx="3849">
                  <c:v>-28982970.001134999</c:v>
                </c:pt>
                <c:pt idx="3850">
                  <c:v>-28990500.001134999</c:v>
                </c:pt>
                <c:pt idx="3851">
                  <c:v>-28998030.001136001</c:v>
                </c:pt>
                <c:pt idx="3852">
                  <c:v>-29005560.001136001</c:v>
                </c:pt>
                <c:pt idx="3853">
                  <c:v>-29013090.001137</c:v>
                </c:pt>
                <c:pt idx="3854">
                  <c:v>-29020620.001137</c:v>
                </c:pt>
                <c:pt idx="3855">
                  <c:v>-29028150.001137</c:v>
                </c:pt>
                <c:pt idx="3856">
                  <c:v>-29035680.001138002</c:v>
                </c:pt>
                <c:pt idx="3857">
                  <c:v>-29043210.001138002</c:v>
                </c:pt>
                <c:pt idx="3858">
                  <c:v>-29050740.001139</c:v>
                </c:pt>
                <c:pt idx="3859">
                  <c:v>-29058270.001139</c:v>
                </c:pt>
                <c:pt idx="3860">
                  <c:v>-29065800.001139998</c:v>
                </c:pt>
                <c:pt idx="3861">
                  <c:v>-29073330.001139998</c:v>
                </c:pt>
                <c:pt idx="3862">
                  <c:v>-29080860.001140997</c:v>
                </c:pt>
                <c:pt idx="3863">
                  <c:v>-29088390.001140997</c:v>
                </c:pt>
                <c:pt idx="3864">
                  <c:v>-29095920.001140997</c:v>
                </c:pt>
                <c:pt idx="3865">
                  <c:v>-29103450.001141995</c:v>
                </c:pt>
                <c:pt idx="3866">
                  <c:v>-29110980.001141995</c:v>
                </c:pt>
                <c:pt idx="3867">
                  <c:v>-29118510.001142997</c:v>
                </c:pt>
                <c:pt idx="3868">
                  <c:v>-29126040.001142997</c:v>
                </c:pt>
                <c:pt idx="3869">
                  <c:v>-29133570.001143996</c:v>
                </c:pt>
                <c:pt idx="3870">
                  <c:v>-29141100.001143996</c:v>
                </c:pt>
                <c:pt idx="3871">
                  <c:v>-29148630.001145002</c:v>
                </c:pt>
                <c:pt idx="3872">
                  <c:v>-29156160.001145002</c:v>
                </c:pt>
                <c:pt idx="3873">
                  <c:v>-29163690.001145002</c:v>
                </c:pt>
                <c:pt idx="3874">
                  <c:v>-29171220.001146</c:v>
                </c:pt>
                <c:pt idx="3875">
                  <c:v>-29178750.001146</c:v>
                </c:pt>
                <c:pt idx="3876">
                  <c:v>-29186280.001146998</c:v>
                </c:pt>
                <c:pt idx="3877">
                  <c:v>-29193810.001146998</c:v>
                </c:pt>
                <c:pt idx="3878">
                  <c:v>-29201340.001147997</c:v>
                </c:pt>
                <c:pt idx="3879">
                  <c:v>-29208870.001147997</c:v>
                </c:pt>
                <c:pt idx="3880">
                  <c:v>-29216400.001148995</c:v>
                </c:pt>
                <c:pt idx="3881">
                  <c:v>-29223930.001148995</c:v>
                </c:pt>
                <c:pt idx="3882">
                  <c:v>-29231460.001148995</c:v>
                </c:pt>
                <c:pt idx="3883">
                  <c:v>-29238990.001150001</c:v>
                </c:pt>
                <c:pt idx="3884">
                  <c:v>-29246520.001150001</c:v>
                </c:pt>
                <c:pt idx="3885">
                  <c:v>-29254050.001150999</c:v>
                </c:pt>
                <c:pt idx="3886">
                  <c:v>-29261580.001150999</c:v>
                </c:pt>
                <c:pt idx="3887">
                  <c:v>-29269110.001152001</c:v>
                </c:pt>
                <c:pt idx="3888">
                  <c:v>-29276640.001152001</c:v>
                </c:pt>
                <c:pt idx="3889">
                  <c:v>-29284170.001153</c:v>
                </c:pt>
                <c:pt idx="3890">
                  <c:v>-29291700.001153</c:v>
                </c:pt>
                <c:pt idx="3891">
                  <c:v>-29299230.001154006</c:v>
                </c:pt>
                <c:pt idx="3892">
                  <c:v>-29306760.001154006</c:v>
                </c:pt>
                <c:pt idx="3893">
                  <c:v>-29314290.001154006</c:v>
                </c:pt>
                <c:pt idx="3894">
                  <c:v>-29321820.001155</c:v>
                </c:pt>
                <c:pt idx="3895">
                  <c:v>-29329350.001155</c:v>
                </c:pt>
                <c:pt idx="3896">
                  <c:v>-29336880.001155999</c:v>
                </c:pt>
                <c:pt idx="3897">
                  <c:v>-29344410.001155999</c:v>
                </c:pt>
                <c:pt idx="3898">
                  <c:v>-29351940.001157001</c:v>
                </c:pt>
                <c:pt idx="3899">
                  <c:v>-29359470.001157001</c:v>
                </c:pt>
                <c:pt idx="3900">
                  <c:v>-29367000.001157999</c:v>
                </c:pt>
                <c:pt idx="3901">
                  <c:v>-29374530.001157999</c:v>
                </c:pt>
                <c:pt idx="3902">
                  <c:v>-29382060.001157999</c:v>
                </c:pt>
                <c:pt idx="3903">
                  <c:v>-29389590.001159001</c:v>
                </c:pt>
                <c:pt idx="3904">
                  <c:v>-29397120.001159001</c:v>
                </c:pt>
                <c:pt idx="3905">
                  <c:v>-29404650.00116</c:v>
                </c:pt>
                <c:pt idx="3906">
                  <c:v>-29412180.00116</c:v>
                </c:pt>
                <c:pt idx="3907">
                  <c:v>-29419710.001161002</c:v>
                </c:pt>
                <c:pt idx="3908">
                  <c:v>-29427240.001161002</c:v>
                </c:pt>
                <c:pt idx="3909">
                  <c:v>-29434770.001162</c:v>
                </c:pt>
                <c:pt idx="3910">
                  <c:v>-29442300.001162</c:v>
                </c:pt>
                <c:pt idx="3911">
                  <c:v>-29449830.001162</c:v>
                </c:pt>
                <c:pt idx="3912">
                  <c:v>-29457360.001162998</c:v>
                </c:pt>
                <c:pt idx="3913">
                  <c:v>-29464890.001162998</c:v>
                </c:pt>
                <c:pt idx="3914">
                  <c:v>-29472420.001164</c:v>
                </c:pt>
                <c:pt idx="3915">
                  <c:v>-29479950.001164</c:v>
                </c:pt>
                <c:pt idx="3916">
                  <c:v>-29487480.001164999</c:v>
                </c:pt>
                <c:pt idx="3917">
                  <c:v>-29495010.001164999</c:v>
                </c:pt>
                <c:pt idx="3918">
                  <c:v>-29502540.001166001</c:v>
                </c:pt>
                <c:pt idx="3919">
                  <c:v>-29510070.001166001</c:v>
                </c:pt>
                <c:pt idx="3920">
                  <c:v>-29517600.001166001</c:v>
                </c:pt>
                <c:pt idx="3921">
                  <c:v>-29525130.001166999</c:v>
                </c:pt>
                <c:pt idx="3922">
                  <c:v>-29532660.001166999</c:v>
                </c:pt>
                <c:pt idx="3923">
                  <c:v>-29540190.001167998</c:v>
                </c:pt>
                <c:pt idx="3924">
                  <c:v>-29547720.001167998</c:v>
                </c:pt>
                <c:pt idx="3925">
                  <c:v>-29555250.001169</c:v>
                </c:pt>
                <c:pt idx="3926">
                  <c:v>-29562780.001169</c:v>
                </c:pt>
                <c:pt idx="3927">
                  <c:v>-29570310.001169998</c:v>
                </c:pt>
                <c:pt idx="3928">
                  <c:v>-29577840.001169998</c:v>
                </c:pt>
                <c:pt idx="3929">
                  <c:v>-29585370.001170997</c:v>
                </c:pt>
                <c:pt idx="3930">
                  <c:v>-29592900.001170997</c:v>
                </c:pt>
                <c:pt idx="3931">
                  <c:v>-29600430.001170997</c:v>
                </c:pt>
                <c:pt idx="3932">
                  <c:v>-29607960.001171995</c:v>
                </c:pt>
                <c:pt idx="3933">
                  <c:v>-29615490.001171995</c:v>
                </c:pt>
                <c:pt idx="3934">
                  <c:v>-29623020.001172997</c:v>
                </c:pt>
                <c:pt idx="3935">
                  <c:v>-29630550.001172997</c:v>
                </c:pt>
                <c:pt idx="3936">
                  <c:v>-29638080.001173995</c:v>
                </c:pt>
                <c:pt idx="3937">
                  <c:v>-29645610.001173995</c:v>
                </c:pt>
                <c:pt idx="3938">
                  <c:v>-29653140.001174998</c:v>
                </c:pt>
                <c:pt idx="3939">
                  <c:v>-29660670.001174998</c:v>
                </c:pt>
                <c:pt idx="3940">
                  <c:v>-29668200.001174998</c:v>
                </c:pt>
                <c:pt idx="3941">
                  <c:v>-29675730.001176</c:v>
                </c:pt>
                <c:pt idx="3942">
                  <c:v>-29683260.001176</c:v>
                </c:pt>
                <c:pt idx="3943">
                  <c:v>-29690790.001177002</c:v>
                </c:pt>
                <c:pt idx="3944">
                  <c:v>-29698320.001177002</c:v>
                </c:pt>
                <c:pt idx="3945">
                  <c:v>-29705850.001177996</c:v>
                </c:pt>
                <c:pt idx="3946">
                  <c:v>-29713380.001177996</c:v>
                </c:pt>
                <c:pt idx="3947">
                  <c:v>-29720910.001178995</c:v>
                </c:pt>
                <c:pt idx="3948">
                  <c:v>-29728440.001178995</c:v>
                </c:pt>
                <c:pt idx="3949">
                  <c:v>-29735970.001178995</c:v>
                </c:pt>
                <c:pt idx="3950">
                  <c:v>-29743500.001180001</c:v>
                </c:pt>
                <c:pt idx="3951">
                  <c:v>-29751030.001180001</c:v>
                </c:pt>
                <c:pt idx="3952">
                  <c:v>-29758560.001180999</c:v>
                </c:pt>
                <c:pt idx="3953">
                  <c:v>-29766090.001180999</c:v>
                </c:pt>
                <c:pt idx="3954">
                  <c:v>-29773620.001182001</c:v>
                </c:pt>
                <c:pt idx="3955">
                  <c:v>-29781150.001182001</c:v>
                </c:pt>
                <c:pt idx="3956">
                  <c:v>-29788680.001182999</c:v>
                </c:pt>
                <c:pt idx="3957">
                  <c:v>-29796210.001182999</c:v>
                </c:pt>
                <c:pt idx="3958">
                  <c:v>-29803740.001182999</c:v>
                </c:pt>
                <c:pt idx="3959">
                  <c:v>-29811270.001184005</c:v>
                </c:pt>
                <c:pt idx="3960">
                  <c:v>-29818800.001184005</c:v>
                </c:pt>
                <c:pt idx="3961">
                  <c:v>-29826330.001185</c:v>
                </c:pt>
                <c:pt idx="3962">
                  <c:v>-29833860.001185</c:v>
                </c:pt>
                <c:pt idx="3963">
                  <c:v>-29841390.001185998</c:v>
                </c:pt>
                <c:pt idx="3964">
                  <c:v>-29848920.001185998</c:v>
                </c:pt>
                <c:pt idx="3965">
                  <c:v>-29856450.001187</c:v>
                </c:pt>
                <c:pt idx="3966">
                  <c:v>-29863980.001187</c:v>
                </c:pt>
                <c:pt idx="3967">
                  <c:v>-29871510.001187</c:v>
                </c:pt>
                <c:pt idx="3968">
                  <c:v>-29879040.001187999</c:v>
                </c:pt>
                <c:pt idx="3969">
                  <c:v>-29886570.001187999</c:v>
                </c:pt>
                <c:pt idx="3970">
                  <c:v>-29894100.001189001</c:v>
                </c:pt>
                <c:pt idx="3971">
                  <c:v>-29901630.001189001</c:v>
                </c:pt>
                <c:pt idx="3972">
                  <c:v>-29909160.001189999</c:v>
                </c:pt>
                <c:pt idx="3973">
                  <c:v>-29916690.001189999</c:v>
                </c:pt>
                <c:pt idx="3974">
                  <c:v>-29924220.001190998</c:v>
                </c:pt>
                <c:pt idx="3975">
                  <c:v>-29931750.001190998</c:v>
                </c:pt>
                <c:pt idx="3976">
                  <c:v>-29939280.001192</c:v>
                </c:pt>
                <c:pt idx="3977">
                  <c:v>-29946810.001192</c:v>
                </c:pt>
                <c:pt idx="3978">
                  <c:v>-29954340.001192</c:v>
                </c:pt>
                <c:pt idx="3979">
                  <c:v>-29961870.001192998</c:v>
                </c:pt>
                <c:pt idx="3980">
                  <c:v>-29969400.001192998</c:v>
                </c:pt>
                <c:pt idx="3981">
                  <c:v>-29976930.001194</c:v>
                </c:pt>
                <c:pt idx="3982">
                  <c:v>-29984460.001194</c:v>
                </c:pt>
                <c:pt idx="3983">
                  <c:v>-29991990.001194999</c:v>
                </c:pt>
                <c:pt idx="3984">
                  <c:v>-29999520.001194999</c:v>
                </c:pt>
                <c:pt idx="3985">
                  <c:v>-30007050.001196001</c:v>
                </c:pt>
                <c:pt idx="3986">
                  <c:v>-30014580.001196001</c:v>
                </c:pt>
                <c:pt idx="3987">
                  <c:v>-30022110.001196001</c:v>
                </c:pt>
                <c:pt idx="3988">
                  <c:v>-30029640.001196999</c:v>
                </c:pt>
                <c:pt idx="3989">
                  <c:v>-30037170.001196999</c:v>
                </c:pt>
                <c:pt idx="3990">
                  <c:v>-30044700.001197997</c:v>
                </c:pt>
                <c:pt idx="3991">
                  <c:v>-30052230.001197997</c:v>
                </c:pt>
                <c:pt idx="3992">
                  <c:v>-30059760.001199</c:v>
                </c:pt>
                <c:pt idx="3993">
                  <c:v>-30067290.001199</c:v>
                </c:pt>
                <c:pt idx="3994">
                  <c:v>-30074820.001200002</c:v>
                </c:pt>
                <c:pt idx="3995">
                  <c:v>-30082350.001200002</c:v>
                </c:pt>
                <c:pt idx="3996">
                  <c:v>-30089880.001200002</c:v>
                </c:pt>
                <c:pt idx="3997">
                  <c:v>-30097410.001200996</c:v>
                </c:pt>
                <c:pt idx="3998">
                  <c:v>-30104940.001200996</c:v>
                </c:pt>
                <c:pt idx="3999">
                  <c:v>-30112470.001201995</c:v>
                </c:pt>
                <c:pt idx="4000">
                  <c:v>-30120000.001201995</c:v>
                </c:pt>
                <c:pt idx="4001">
                  <c:v>-30127530.001202997</c:v>
                </c:pt>
                <c:pt idx="4002">
                  <c:v>-30135060.001202997</c:v>
                </c:pt>
                <c:pt idx="4003">
                  <c:v>-30142590.001203995</c:v>
                </c:pt>
                <c:pt idx="4004">
                  <c:v>-30150120.001203995</c:v>
                </c:pt>
                <c:pt idx="4005">
                  <c:v>-30157650.001203995</c:v>
                </c:pt>
                <c:pt idx="4006">
                  <c:v>-30165180.001204997</c:v>
                </c:pt>
                <c:pt idx="4007">
                  <c:v>-30172710.001204997</c:v>
                </c:pt>
                <c:pt idx="4008">
                  <c:v>-30180240.001205996</c:v>
                </c:pt>
                <c:pt idx="4009">
                  <c:v>-30187770.001205996</c:v>
                </c:pt>
                <c:pt idx="4010">
                  <c:v>-30195300.001207002</c:v>
                </c:pt>
                <c:pt idx="4011">
                  <c:v>-30202830.001207002</c:v>
                </c:pt>
                <c:pt idx="4012">
                  <c:v>-30210360.001207996</c:v>
                </c:pt>
                <c:pt idx="4013">
                  <c:v>-30217890.001207996</c:v>
                </c:pt>
                <c:pt idx="4014">
                  <c:v>-30225420.001208995</c:v>
                </c:pt>
                <c:pt idx="4015">
                  <c:v>-30232950.001208995</c:v>
                </c:pt>
                <c:pt idx="4016">
                  <c:v>-30240480.001208995</c:v>
                </c:pt>
                <c:pt idx="4017">
                  <c:v>-30248010.001209997</c:v>
                </c:pt>
                <c:pt idx="4018">
                  <c:v>-30255540.001209997</c:v>
                </c:pt>
                <c:pt idx="4019">
                  <c:v>-30263070.001210995</c:v>
                </c:pt>
                <c:pt idx="4020">
                  <c:v>-30270600.001210995</c:v>
                </c:pt>
                <c:pt idx="4021">
                  <c:v>-30278130.001211997</c:v>
                </c:pt>
                <c:pt idx="4022">
                  <c:v>-30285660.001211997</c:v>
                </c:pt>
                <c:pt idx="4023">
                  <c:v>-30293190.001212995</c:v>
                </c:pt>
                <c:pt idx="4024">
                  <c:v>-30300720.001212995</c:v>
                </c:pt>
                <c:pt idx="4025">
                  <c:v>-30308250.001212995</c:v>
                </c:pt>
                <c:pt idx="4026">
                  <c:v>-30315780.001213998</c:v>
                </c:pt>
                <c:pt idx="4027">
                  <c:v>-30323310.001213998</c:v>
                </c:pt>
                <c:pt idx="4028">
                  <c:v>-30330840.001214996</c:v>
                </c:pt>
                <c:pt idx="4029">
                  <c:v>-30338370.001214996</c:v>
                </c:pt>
                <c:pt idx="4030">
                  <c:v>-30345900.001216002</c:v>
                </c:pt>
                <c:pt idx="4031">
                  <c:v>-30353430.001216002</c:v>
                </c:pt>
                <c:pt idx="4032">
                  <c:v>-30360960.001216996</c:v>
                </c:pt>
                <c:pt idx="4033">
                  <c:v>-30368490.001216996</c:v>
                </c:pt>
                <c:pt idx="4034">
                  <c:v>-30376020.001216996</c:v>
                </c:pt>
                <c:pt idx="4035">
                  <c:v>-30383550.001217995</c:v>
                </c:pt>
                <c:pt idx="4036">
                  <c:v>-30391080.001217995</c:v>
                </c:pt>
                <c:pt idx="4037">
                  <c:v>-30398610.001218997</c:v>
                </c:pt>
                <c:pt idx="4038">
                  <c:v>-30406140.001218997</c:v>
                </c:pt>
                <c:pt idx="4039">
                  <c:v>-30413670.001219995</c:v>
                </c:pt>
                <c:pt idx="4040">
                  <c:v>-30421200.001219995</c:v>
                </c:pt>
                <c:pt idx="4041">
                  <c:v>-30428730.001220997</c:v>
                </c:pt>
                <c:pt idx="4042">
                  <c:v>-30436260.001220997</c:v>
                </c:pt>
                <c:pt idx="4043">
                  <c:v>-30443790.001220997</c:v>
                </c:pt>
                <c:pt idx="4044">
                  <c:v>-30451320.001222</c:v>
                </c:pt>
                <c:pt idx="4045">
                  <c:v>-30458850.001222</c:v>
                </c:pt>
                <c:pt idx="4046">
                  <c:v>-30466380.001223002</c:v>
                </c:pt>
                <c:pt idx="4047">
                  <c:v>-30473910.001223002</c:v>
                </c:pt>
                <c:pt idx="4048">
                  <c:v>-30481440.001224</c:v>
                </c:pt>
                <c:pt idx="4049">
                  <c:v>-30488970.001224</c:v>
                </c:pt>
                <c:pt idx="4050">
                  <c:v>-30496500.001224998</c:v>
                </c:pt>
                <c:pt idx="4051">
                  <c:v>-30504030.001224998</c:v>
                </c:pt>
                <c:pt idx="4052">
                  <c:v>-30511560.001224998</c:v>
                </c:pt>
                <c:pt idx="4053">
                  <c:v>-30519090.001226</c:v>
                </c:pt>
                <c:pt idx="4054">
                  <c:v>-30526620.001226</c:v>
                </c:pt>
                <c:pt idx="4055">
                  <c:v>-30534150.001226999</c:v>
                </c:pt>
                <c:pt idx="4056">
                  <c:v>-30541680.001226999</c:v>
                </c:pt>
                <c:pt idx="4057">
                  <c:v>-30549210.001227997</c:v>
                </c:pt>
                <c:pt idx="4058">
                  <c:v>-30556740.001227997</c:v>
                </c:pt>
                <c:pt idx="4059">
                  <c:v>-30564270.001228996</c:v>
                </c:pt>
                <c:pt idx="4060">
                  <c:v>-30571800.001228996</c:v>
                </c:pt>
                <c:pt idx="4061">
                  <c:v>-30579330.001229998</c:v>
                </c:pt>
                <c:pt idx="4062">
                  <c:v>-30586860.001229998</c:v>
                </c:pt>
                <c:pt idx="4063">
                  <c:v>-30594390.001229998</c:v>
                </c:pt>
                <c:pt idx="4064">
                  <c:v>-30601920.001230996</c:v>
                </c:pt>
                <c:pt idx="4065">
                  <c:v>-30609450.001230996</c:v>
                </c:pt>
                <c:pt idx="4066">
                  <c:v>-30616980.001231994</c:v>
                </c:pt>
                <c:pt idx="4067">
                  <c:v>-30624510.001231994</c:v>
                </c:pt>
                <c:pt idx="4068">
                  <c:v>-30632040.001232997</c:v>
                </c:pt>
                <c:pt idx="4069">
                  <c:v>-30639570.001232997</c:v>
                </c:pt>
                <c:pt idx="4070">
                  <c:v>-30647100.001233995</c:v>
                </c:pt>
                <c:pt idx="4071">
                  <c:v>-30654630.001233995</c:v>
                </c:pt>
                <c:pt idx="4072">
                  <c:v>-30662160.001233995</c:v>
                </c:pt>
                <c:pt idx="4073">
                  <c:v>-30669690.001234997</c:v>
                </c:pt>
                <c:pt idx="4074">
                  <c:v>-30677220.001234997</c:v>
                </c:pt>
                <c:pt idx="4075">
                  <c:v>-30684750.001235995</c:v>
                </c:pt>
                <c:pt idx="4076">
                  <c:v>-30692280.001235995</c:v>
                </c:pt>
                <c:pt idx="4077">
                  <c:v>-30699810.001236998</c:v>
                </c:pt>
                <c:pt idx="4078">
                  <c:v>-30707340.001236998</c:v>
                </c:pt>
                <c:pt idx="4079">
                  <c:v>-30714870.001237996</c:v>
                </c:pt>
                <c:pt idx="4080">
                  <c:v>-30722400.001237996</c:v>
                </c:pt>
                <c:pt idx="4081">
                  <c:v>-30729930.001237996</c:v>
                </c:pt>
                <c:pt idx="4082">
                  <c:v>-30737460.001239002</c:v>
                </c:pt>
                <c:pt idx="4083">
                  <c:v>-30744990.001239002</c:v>
                </c:pt>
                <c:pt idx="4084">
                  <c:v>-30752520.001239996</c:v>
                </c:pt>
                <c:pt idx="4085">
                  <c:v>-30760050.001239996</c:v>
                </c:pt>
                <c:pt idx="4086">
                  <c:v>-30767580.001240995</c:v>
                </c:pt>
                <c:pt idx="4087">
                  <c:v>-30775110.001240995</c:v>
                </c:pt>
                <c:pt idx="4088">
                  <c:v>-30782640.001241997</c:v>
                </c:pt>
                <c:pt idx="4089">
                  <c:v>-30790170.001241997</c:v>
                </c:pt>
                <c:pt idx="4090">
                  <c:v>-30797700.001241997</c:v>
                </c:pt>
                <c:pt idx="4091">
                  <c:v>-30805230.001242995</c:v>
                </c:pt>
                <c:pt idx="4092">
                  <c:v>-30812760.001242995</c:v>
                </c:pt>
                <c:pt idx="4093">
                  <c:v>-30820290.001243997</c:v>
                </c:pt>
                <c:pt idx="4094">
                  <c:v>-30827820.001243997</c:v>
                </c:pt>
                <c:pt idx="4095">
                  <c:v>-30835350.001244996</c:v>
                </c:pt>
                <c:pt idx="4096">
                  <c:v>-30842880.001244996</c:v>
                </c:pt>
                <c:pt idx="4097">
                  <c:v>-30850410.001246002</c:v>
                </c:pt>
                <c:pt idx="4098">
                  <c:v>-30857940.001246002</c:v>
                </c:pt>
                <c:pt idx="4099">
                  <c:v>-30865470.001246996</c:v>
                </c:pt>
                <c:pt idx="4100">
                  <c:v>-30873000.001246996</c:v>
                </c:pt>
                <c:pt idx="4101">
                  <c:v>-30880530.001246996</c:v>
                </c:pt>
                <c:pt idx="4102">
                  <c:v>-30888060.001247995</c:v>
                </c:pt>
                <c:pt idx="4103">
                  <c:v>-30895590.001247995</c:v>
                </c:pt>
                <c:pt idx="4104">
                  <c:v>-30903120.001248997</c:v>
                </c:pt>
                <c:pt idx="4105">
                  <c:v>-30910650.001248997</c:v>
                </c:pt>
                <c:pt idx="4106">
                  <c:v>-30918180.001249995</c:v>
                </c:pt>
                <c:pt idx="4107">
                  <c:v>-30925710.001249995</c:v>
                </c:pt>
                <c:pt idx="4108">
                  <c:v>-30933240.001250997</c:v>
                </c:pt>
                <c:pt idx="4109">
                  <c:v>-30940770.001250997</c:v>
                </c:pt>
                <c:pt idx="4110">
                  <c:v>-30948300.001250997</c:v>
                </c:pt>
                <c:pt idx="4111">
                  <c:v>-30955830.001251996</c:v>
                </c:pt>
                <c:pt idx="4112">
                  <c:v>-30963360.001251996</c:v>
                </c:pt>
                <c:pt idx="4113">
                  <c:v>-30970890.001252998</c:v>
                </c:pt>
                <c:pt idx="4114">
                  <c:v>-30978420.001252998</c:v>
                </c:pt>
                <c:pt idx="4115">
                  <c:v>-30985950.001254</c:v>
                </c:pt>
                <c:pt idx="4116">
                  <c:v>-30993480.001254</c:v>
                </c:pt>
                <c:pt idx="4117">
                  <c:v>-31001010.001254998</c:v>
                </c:pt>
                <c:pt idx="4118">
                  <c:v>-31008540.001254998</c:v>
                </c:pt>
                <c:pt idx="4119">
                  <c:v>-31016070.001254998</c:v>
                </c:pt>
                <c:pt idx="4120">
                  <c:v>-31023600.001256</c:v>
                </c:pt>
                <c:pt idx="4121">
                  <c:v>-31031130.001256</c:v>
                </c:pt>
                <c:pt idx="4122">
                  <c:v>-31038660.001256999</c:v>
                </c:pt>
                <c:pt idx="4123">
                  <c:v>-31046190.001256999</c:v>
                </c:pt>
                <c:pt idx="4124">
                  <c:v>-31053720.001257997</c:v>
                </c:pt>
                <c:pt idx="4125">
                  <c:v>-31061250.001257997</c:v>
                </c:pt>
                <c:pt idx="4126">
                  <c:v>-31068780.001258995</c:v>
                </c:pt>
                <c:pt idx="4127">
                  <c:v>-31076310.001258995</c:v>
                </c:pt>
                <c:pt idx="4128">
                  <c:v>-31083840.001258995</c:v>
                </c:pt>
                <c:pt idx="4129">
                  <c:v>-31091370.001259997</c:v>
                </c:pt>
                <c:pt idx="4130">
                  <c:v>-31098900.001259997</c:v>
                </c:pt>
                <c:pt idx="4131">
                  <c:v>-31106430.001260996</c:v>
                </c:pt>
                <c:pt idx="4132">
                  <c:v>-31113960.001260996</c:v>
                </c:pt>
                <c:pt idx="4133">
                  <c:v>-31121490.001262002</c:v>
                </c:pt>
                <c:pt idx="4134">
                  <c:v>-31129020.001262002</c:v>
                </c:pt>
                <c:pt idx="4135">
                  <c:v>-31136550.001262996</c:v>
                </c:pt>
                <c:pt idx="4136">
                  <c:v>-31144080.001262996</c:v>
                </c:pt>
                <c:pt idx="4137">
                  <c:v>-31151610.001262996</c:v>
                </c:pt>
                <c:pt idx="4138">
                  <c:v>-31159140.001263995</c:v>
                </c:pt>
                <c:pt idx="4139">
                  <c:v>-31166670.001263995</c:v>
                </c:pt>
                <c:pt idx="4140">
                  <c:v>-31174200.001264997</c:v>
                </c:pt>
                <c:pt idx="4141">
                  <c:v>-31181730.001264997</c:v>
                </c:pt>
                <c:pt idx="4142">
                  <c:v>-31189260.001265995</c:v>
                </c:pt>
                <c:pt idx="4143">
                  <c:v>-31196790.001265995</c:v>
                </c:pt>
                <c:pt idx="4144">
                  <c:v>-31204320.001266997</c:v>
                </c:pt>
                <c:pt idx="4145">
                  <c:v>-31211850.001266997</c:v>
                </c:pt>
                <c:pt idx="4146">
                  <c:v>-31219380.001267996</c:v>
                </c:pt>
                <c:pt idx="4147">
                  <c:v>-31226910.001267996</c:v>
                </c:pt>
                <c:pt idx="4148">
                  <c:v>-31234440.001267996</c:v>
                </c:pt>
                <c:pt idx="4149">
                  <c:v>-31241970.001269002</c:v>
                </c:pt>
                <c:pt idx="4150">
                  <c:v>-31249500.001269002</c:v>
                </c:pt>
                <c:pt idx="4151">
                  <c:v>-31257030.001269996</c:v>
                </c:pt>
                <c:pt idx="4152">
                  <c:v>-31264560.001269996</c:v>
                </c:pt>
                <c:pt idx="4153">
                  <c:v>-31272090.001270995</c:v>
                </c:pt>
                <c:pt idx="4154">
                  <c:v>-31279620.001270995</c:v>
                </c:pt>
                <c:pt idx="4155">
                  <c:v>-31287150.001271997</c:v>
                </c:pt>
                <c:pt idx="4156">
                  <c:v>-31294680.001271997</c:v>
                </c:pt>
                <c:pt idx="4157">
                  <c:v>-31302210.001271997</c:v>
                </c:pt>
                <c:pt idx="4158">
                  <c:v>-31309740.001272995</c:v>
                </c:pt>
                <c:pt idx="4159">
                  <c:v>-31317270.001272995</c:v>
                </c:pt>
                <c:pt idx="4160">
                  <c:v>-31324800.001273997</c:v>
                </c:pt>
                <c:pt idx="4161">
                  <c:v>-31332330.001273997</c:v>
                </c:pt>
                <c:pt idx="4162">
                  <c:v>-31339860.001274996</c:v>
                </c:pt>
                <c:pt idx="4163">
                  <c:v>-31347390.001274996</c:v>
                </c:pt>
                <c:pt idx="4164">
                  <c:v>-31354920.001275998</c:v>
                </c:pt>
                <c:pt idx="4165">
                  <c:v>-31362450.001275998</c:v>
                </c:pt>
                <c:pt idx="4166">
                  <c:v>-31369980.001275998</c:v>
                </c:pt>
                <c:pt idx="4167">
                  <c:v>-31377510.001276996</c:v>
                </c:pt>
                <c:pt idx="4168">
                  <c:v>-31385040.001276996</c:v>
                </c:pt>
                <c:pt idx="4169">
                  <c:v>-31392570.001277998</c:v>
                </c:pt>
                <c:pt idx="4170">
                  <c:v>-31400100.001277998</c:v>
                </c:pt>
                <c:pt idx="4171">
                  <c:v>-31407630.001278996</c:v>
                </c:pt>
                <c:pt idx="4172">
                  <c:v>-31415160.001278996</c:v>
                </c:pt>
                <c:pt idx="4173">
                  <c:v>-31422690.001279995</c:v>
                </c:pt>
                <c:pt idx="4174">
                  <c:v>-31430220.001279995</c:v>
                </c:pt>
                <c:pt idx="4175">
                  <c:v>-31437750.001279995</c:v>
                </c:pt>
                <c:pt idx="4176">
                  <c:v>-31445280.001280997</c:v>
                </c:pt>
                <c:pt idx="4177">
                  <c:v>-31452810.001280997</c:v>
                </c:pt>
                <c:pt idx="4178">
                  <c:v>-31460340.001281995</c:v>
                </c:pt>
                <c:pt idx="4179">
                  <c:v>-31467870.001281995</c:v>
                </c:pt>
                <c:pt idx="4180">
                  <c:v>-31475400.001282997</c:v>
                </c:pt>
                <c:pt idx="4181">
                  <c:v>-31482930.001282997</c:v>
                </c:pt>
                <c:pt idx="4182">
                  <c:v>-31490460.001284</c:v>
                </c:pt>
                <c:pt idx="4183">
                  <c:v>-31497990.001284</c:v>
                </c:pt>
                <c:pt idx="4184">
                  <c:v>-31505520.001285002</c:v>
                </c:pt>
                <c:pt idx="4185">
                  <c:v>-31513050.001285002</c:v>
                </c:pt>
                <c:pt idx="4186">
                  <c:v>-31520580.001285002</c:v>
                </c:pt>
                <c:pt idx="4187">
                  <c:v>-31528110.001286</c:v>
                </c:pt>
                <c:pt idx="4188">
                  <c:v>-31535640.001286</c:v>
                </c:pt>
                <c:pt idx="4189">
                  <c:v>-31543170.001286998</c:v>
                </c:pt>
                <c:pt idx="4190">
                  <c:v>-31550700.001286998</c:v>
                </c:pt>
                <c:pt idx="4191">
                  <c:v>-31558230.001287997</c:v>
                </c:pt>
                <c:pt idx="4192">
                  <c:v>-31565760.001287997</c:v>
                </c:pt>
                <c:pt idx="4193">
                  <c:v>-31573290.001288995</c:v>
                </c:pt>
                <c:pt idx="4194">
                  <c:v>-31580820.001288995</c:v>
                </c:pt>
                <c:pt idx="4195">
                  <c:v>-31588350.001288995</c:v>
                </c:pt>
                <c:pt idx="4196">
                  <c:v>-31595880.001289997</c:v>
                </c:pt>
                <c:pt idx="4197">
                  <c:v>-31603410.001289997</c:v>
                </c:pt>
                <c:pt idx="4198">
                  <c:v>-31610940.001290996</c:v>
                </c:pt>
                <c:pt idx="4199">
                  <c:v>-31618470.001290996</c:v>
                </c:pt>
                <c:pt idx="4200">
                  <c:v>-31626000.001291998</c:v>
                </c:pt>
                <c:pt idx="4201">
                  <c:v>-31633530.001291998</c:v>
                </c:pt>
                <c:pt idx="4202">
                  <c:v>-31641060.001292996</c:v>
                </c:pt>
                <c:pt idx="4203">
                  <c:v>-31648590.001292996</c:v>
                </c:pt>
                <c:pt idx="4204">
                  <c:v>-31656120.001292996</c:v>
                </c:pt>
                <c:pt idx="4205">
                  <c:v>-31663650.001293994</c:v>
                </c:pt>
                <c:pt idx="4206">
                  <c:v>-31671180.001293994</c:v>
                </c:pt>
                <c:pt idx="4207">
                  <c:v>-31678710.001294997</c:v>
                </c:pt>
                <c:pt idx="4208">
                  <c:v>-31686240.001294997</c:v>
                </c:pt>
                <c:pt idx="4209">
                  <c:v>-31693770.001295995</c:v>
                </c:pt>
                <c:pt idx="4210">
                  <c:v>-31701300.001295995</c:v>
                </c:pt>
                <c:pt idx="4211">
                  <c:v>-31708830.001296997</c:v>
                </c:pt>
                <c:pt idx="4212">
                  <c:v>-31716360.001296997</c:v>
                </c:pt>
                <c:pt idx="4213">
                  <c:v>-31723890.001296997</c:v>
                </c:pt>
                <c:pt idx="4214">
                  <c:v>-31731420.001297995</c:v>
                </c:pt>
                <c:pt idx="4215">
                  <c:v>-31738950.001297995</c:v>
                </c:pt>
                <c:pt idx="4216">
                  <c:v>-31746480.001298998</c:v>
                </c:pt>
                <c:pt idx="4217">
                  <c:v>-31754010.001298998</c:v>
                </c:pt>
                <c:pt idx="4218">
                  <c:v>-31761540.0013</c:v>
                </c:pt>
                <c:pt idx="4219">
                  <c:v>-31769070.0013</c:v>
                </c:pt>
                <c:pt idx="4220">
                  <c:v>-31776600.001301002</c:v>
                </c:pt>
                <c:pt idx="4221">
                  <c:v>-31784130.001301002</c:v>
                </c:pt>
                <c:pt idx="4222">
                  <c:v>-31791660.001301002</c:v>
                </c:pt>
                <c:pt idx="4223">
                  <c:v>-31799190.001302</c:v>
                </c:pt>
                <c:pt idx="4224">
                  <c:v>-31806720.001302</c:v>
                </c:pt>
                <c:pt idx="4225">
                  <c:v>-31814250.001302999</c:v>
                </c:pt>
                <c:pt idx="4226">
                  <c:v>-31821780.001302999</c:v>
                </c:pt>
                <c:pt idx="4227">
                  <c:v>-31829310.001304001</c:v>
                </c:pt>
                <c:pt idx="4228">
                  <c:v>-31836840.001304001</c:v>
                </c:pt>
                <c:pt idx="4229">
                  <c:v>-31844370.001304999</c:v>
                </c:pt>
                <c:pt idx="4230">
                  <c:v>-31851900.001304999</c:v>
                </c:pt>
                <c:pt idx="4231">
                  <c:v>-31859430.001306001</c:v>
                </c:pt>
                <c:pt idx="4232">
                  <c:v>-31866960.001306001</c:v>
                </c:pt>
                <c:pt idx="4233">
                  <c:v>-31874490.001306001</c:v>
                </c:pt>
                <c:pt idx="4234">
                  <c:v>-31882020.001306999</c:v>
                </c:pt>
                <c:pt idx="4235">
                  <c:v>-31889550.001306999</c:v>
                </c:pt>
                <c:pt idx="4236">
                  <c:v>-31897080.001308002</c:v>
                </c:pt>
                <c:pt idx="4237">
                  <c:v>-31904610.001308002</c:v>
                </c:pt>
                <c:pt idx="4238">
                  <c:v>-31912140.001309</c:v>
                </c:pt>
                <c:pt idx="4239">
                  <c:v>-31919670.001309</c:v>
                </c:pt>
                <c:pt idx="4240">
                  <c:v>-31927200.001309998</c:v>
                </c:pt>
                <c:pt idx="4241">
                  <c:v>-31934730.001309998</c:v>
                </c:pt>
                <c:pt idx="4242">
                  <c:v>-31942260.001309998</c:v>
                </c:pt>
                <c:pt idx="4243">
                  <c:v>-31949790.001310997</c:v>
                </c:pt>
                <c:pt idx="4244">
                  <c:v>-31957320.001310997</c:v>
                </c:pt>
                <c:pt idx="4245">
                  <c:v>-31964850.001311995</c:v>
                </c:pt>
                <c:pt idx="4246">
                  <c:v>-31972380.001311995</c:v>
                </c:pt>
                <c:pt idx="4247">
                  <c:v>-31979910.001312997</c:v>
                </c:pt>
                <c:pt idx="4248">
                  <c:v>-31987440.001312997</c:v>
                </c:pt>
                <c:pt idx="4249">
                  <c:v>-31994970.001313996</c:v>
                </c:pt>
                <c:pt idx="4250">
                  <c:v>-32002500.001313996</c:v>
                </c:pt>
                <c:pt idx="4251">
                  <c:v>-32010030.001313996</c:v>
                </c:pt>
                <c:pt idx="4252">
                  <c:v>-32017560.001314998</c:v>
                </c:pt>
                <c:pt idx="4253">
                  <c:v>-32025090.001314998</c:v>
                </c:pt>
                <c:pt idx="4254">
                  <c:v>-32032620.001316</c:v>
                </c:pt>
                <c:pt idx="4255">
                  <c:v>-32040150.001316</c:v>
                </c:pt>
                <c:pt idx="4256">
                  <c:v>-32047680.001316998</c:v>
                </c:pt>
                <c:pt idx="4257">
                  <c:v>-32055210.001316998</c:v>
                </c:pt>
                <c:pt idx="4258">
                  <c:v>-32062740.001317997</c:v>
                </c:pt>
                <c:pt idx="4259">
                  <c:v>-32070270.001317997</c:v>
                </c:pt>
                <c:pt idx="4260">
                  <c:v>-32077800.001317997</c:v>
                </c:pt>
                <c:pt idx="4261">
                  <c:v>-32085330.001318995</c:v>
                </c:pt>
                <c:pt idx="4262">
                  <c:v>-32092860.001318995</c:v>
                </c:pt>
                <c:pt idx="4263">
                  <c:v>-32100390.001320001</c:v>
                </c:pt>
                <c:pt idx="4264">
                  <c:v>-32107920.001320001</c:v>
                </c:pt>
                <c:pt idx="4265">
                  <c:v>-32115450.001320999</c:v>
                </c:pt>
                <c:pt idx="4266">
                  <c:v>-32122980.001320999</c:v>
                </c:pt>
                <c:pt idx="4267">
                  <c:v>-32130510.001322001</c:v>
                </c:pt>
                <c:pt idx="4268">
                  <c:v>-32138040.001322001</c:v>
                </c:pt>
                <c:pt idx="4269">
                  <c:v>-32145570.001323</c:v>
                </c:pt>
                <c:pt idx="4270">
                  <c:v>-32153100.001323</c:v>
                </c:pt>
                <c:pt idx="4271">
                  <c:v>-32160630.001323</c:v>
                </c:pt>
                <c:pt idx="4272">
                  <c:v>-32168160.001324005</c:v>
                </c:pt>
                <c:pt idx="4273">
                  <c:v>-32175690.001324005</c:v>
                </c:pt>
                <c:pt idx="4274">
                  <c:v>-32183220.001325</c:v>
                </c:pt>
                <c:pt idx="4275">
                  <c:v>-32190750.001325</c:v>
                </c:pt>
                <c:pt idx="4276">
                  <c:v>-32198280.001325998</c:v>
                </c:pt>
                <c:pt idx="4277">
                  <c:v>-32205810.001325998</c:v>
                </c:pt>
                <c:pt idx="4278">
                  <c:v>-32213340.001327001</c:v>
                </c:pt>
                <c:pt idx="4279">
                  <c:v>-32220870.001327001</c:v>
                </c:pt>
                <c:pt idx="4280">
                  <c:v>-32228400.001327001</c:v>
                </c:pt>
                <c:pt idx="4281">
                  <c:v>-32235930.001327999</c:v>
                </c:pt>
                <c:pt idx="4282">
                  <c:v>-32243460.001327999</c:v>
                </c:pt>
                <c:pt idx="4283">
                  <c:v>-32250990.001329001</c:v>
                </c:pt>
                <c:pt idx="4284">
                  <c:v>-32258520.001329001</c:v>
                </c:pt>
                <c:pt idx="4285">
                  <c:v>-32266050.001329999</c:v>
                </c:pt>
                <c:pt idx="4286">
                  <c:v>-32273580.001329999</c:v>
                </c:pt>
                <c:pt idx="4287">
                  <c:v>-32281110.001331002</c:v>
                </c:pt>
                <c:pt idx="4288">
                  <c:v>-32288640.001331002</c:v>
                </c:pt>
                <c:pt idx="4289">
                  <c:v>-32296170.001331002</c:v>
                </c:pt>
                <c:pt idx="4290">
                  <c:v>-32303700.001332</c:v>
                </c:pt>
                <c:pt idx="4291">
                  <c:v>-32311230.001332</c:v>
                </c:pt>
                <c:pt idx="4292">
                  <c:v>-32318760.001332998</c:v>
                </c:pt>
                <c:pt idx="4293">
                  <c:v>-32326290.001332998</c:v>
                </c:pt>
                <c:pt idx="4294">
                  <c:v>-32333820.001334</c:v>
                </c:pt>
                <c:pt idx="4295">
                  <c:v>-32341350.001334</c:v>
                </c:pt>
                <c:pt idx="4296">
                  <c:v>-32348880.001334999</c:v>
                </c:pt>
                <c:pt idx="4297">
                  <c:v>-32356410.001334999</c:v>
                </c:pt>
                <c:pt idx="4298">
                  <c:v>-32363940.001334999</c:v>
                </c:pt>
                <c:pt idx="4299">
                  <c:v>-32371470.001336001</c:v>
                </c:pt>
                <c:pt idx="4300">
                  <c:v>-32379000.001336001</c:v>
                </c:pt>
                <c:pt idx="4301">
                  <c:v>-32386530.001336999</c:v>
                </c:pt>
                <c:pt idx="4302">
                  <c:v>-32394060.001336999</c:v>
                </c:pt>
                <c:pt idx="4303">
                  <c:v>-32401590.001337998</c:v>
                </c:pt>
                <c:pt idx="4304">
                  <c:v>-32409120.001337998</c:v>
                </c:pt>
                <c:pt idx="4305">
                  <c:v>-32416650.001339</c:v>
                </c:pt>
                <c:pt idx="4306">
                  <c:v>-32424180.001339</c:v>
                </c:pt>
                <c:pt idx="4307">
                  <c:v>-32431710.001339</c:v>
                </c:pt>
                <c:pt idx="4308">
                  <c:v>-32439240.001340002</c:v>
                </c:pt>
                <c:pt idx="4309">
                  <c:v>-32446770.001340002</c:v>
                </c:pt>
                <c:pt idx="4310">
                  <c:v>-32454300.001340996</c:v>
                </c:pt>
                <c:pt idx="4311">
                  <c:v>-32461830.001340996</c:v>
                </c:pt>
                <c:pt idx="4312">
                  <c:v>-32469360.001341995</c:v>
                </c:pt>
                <c:pt idx="4313">
                  <c:v>-32476890.001341995</c:v>
                </c:pt>
                <c:pt idx="4314">
                  <c:v>-32484420.001342997</c:v>
                </c:pt>
                <c:pt idx="4315">
                  <c:v>-32491950.001342997</c:v>
                </c:pt>
                <c:pt idx="4316">
                  <c:v>-32499480.001343995</c:v>
                </c:pt>
                <c:pt idx="4317">
                  <c:v>-32507010.001343995</c:v>
                </c:pt>
                <c:pt idx="4318">
                  <c:v>-32514540.001343995</c:v>
                </c:pt>
                <c:pt idx="4319">
                  <c:v>-32522070.001344997</c:v>
                </c:pt>
                <c:pt idx="4320">
                  <c:v>-32529600.001344997</c:v>
                </c:pt>
                <c:pt idx="4321">
                  <c:v>-32537130.001346</c:v>
                </c:pt>
                <c:pt idx="4322">
                  <c:v>-32544660.001346</c:v>
                </c:pt>
                <c:pt idx="4323">
                  <c:v>-32552190.001347002</c:v>
                </c:pt>
                <c:pt idx="4324">
                  <c:v>-32559720.001347002</c:v>
                </c:pt>
                <c:pt idx="4325">
                  <c:v>-32567250.001347996</c:v>
                </c:pt>
                <c:pt idx="4326">
                  <c:v>-32574780.001347996</c:v>
                </c:pt>
                <c:pt idx="4327">
                  <c:v>-32582310.001347996</c:v>
                </c:pt>
                <c:pt idx="4328">
                  <c:v>-32589840.001348995</c:v>
                </c:pt>
                <c:pt idx="4329">
                  <c:v>-32597370.001348995</c:v>
                </c:pt>
                <c:pt idx="4330">
                  <c:v>-32604900.001350001</c:v>
                </c:pt>
                <c:pt idx="4331">
                  <c:v>-32612430.001350001</c:v>
                </c:pt>
                <c:pt idx="4332">
                  <c:v>-32619960.001350999</c:v>
                </c:pt>
                <c:pt idx="4333">
                  <c:v>-32627490.001350999</c:v>
                </c:pt>
                <c:pt idx="4334">
                  <c:v>-32635020.001352001</c:v>
                </c:pt>
                <c:pt idx="4335">
                  <c:v>-32642550.001352001</c:v>
                </c:pt>
                <c:pt idx="4336">
                  <c:v>-32650080.001352001</c:v>
                </c:pt>
                <c:pt idx="4337">
                  <c:v>-32657610.001352999</c:v>
                </c:pt>
                <c:pt idx="4338">
                  <c:v>-32665140.001352999</c:v>
                </c:pt>
                <c:pt idx="4339">
                  <c:v>-32672670.001354001</c:v>
                </c:pt>
                <c:pt idx="4340">
                  <c:v>-32680200.001354001</c:v>
                </c:pt>
                <c:pt idx="4341">
                  <c:v>-32687730.001355</c:v>
                </c:pt>
                <c:pt idx="4342">
                  <c:v>-32695260.001355</c:v>
                </c:pt>
                <c:pt idx="4343">
                  <c:v>-32702790.001355998</c:v>
                </c:pt>
                <c:pt idx="4344">
                  <c:v>-32710320.001355998</c:v>
                </c:pt>
                <c:pt idx="4345">
                  <c:v>-32717850.001355998</c:v>
                </c:pt>
                <c:pt idx="4346">
                  <c:v>-32725380.001357</c:v>
                </c:pt>
                <c:pt idx="4347">
                  <c:v>-32732910.001357</c:v>
                </c:pt>
                <c:pt idx="4348">
                  <c:v>-32740440.001357999</c:v>
                </c:pt>
                <c:pt idx="4349">
                  <c:v>-32747970.001357999</c:v>
                </c:pt>
                <c:pt idx="4350">
                  <c:v>-32755500.001359001</c:v>
                </c:pt>
                <c:pt idx="4351">
                  <c:v>-32763030.001359001</c:v>
                </c:pt>
                <c:pt idx="4352">
                  <c:v>-32770560.001359999</c:v>
                </c:pt>
                <c:pt idx="4353">
                  <c:v>-32778090.001359999</c:v>
                </c:pt>
                <c:pt idx="4354">
                  <c:v>-32785620.001359999</c:v>
                </c:pt>
                <c:pt idx="4355">
                  <c:v>-32793150.001360998</c:v>
                </c:pt>
                <c:pt idx="4356">
                  <c:v>-32800680.001360998</c:v>
                </c:pt>
                <c:pt idx="4357">
                  <c:v>-32808210.001362</c:v>
                </c:pt>
                <c:pt idx="4358">
                  <c:v>-32815740.001362</c:v>
                </c:pt>
                <c:pt idx="4359">
                  <c:v>-32823270.001363002</c:v>
                </c:pt>
                <c:pt idx="4360">
                  <c:v>-32830800.001363002</c:v>
                </c:pt>
                <c:pt idx="4361">
                  <c:v>-32838330.001364</c:v>
                </c:pt>
                <c:pt idx="4362">
                  <c:v>-32845860.001364</c:v>
                </c:pt>
                <c:pt idx="4363">
                  <c:v>-32853390.001364999</c:v>
                </c:pt>
                <c:pt idx="4364">
                  <c:v>-32860920.001364999</c:v>
                </c:pt>
                <c:pt idx="4365">
                  <c:v>-32868450.001364999</c:v>
                </c:pt>
                <c:pt idx="4366">
                  <c:v>-32875980.001366001</c:v>
                </c:pt>
                <c:pt idx="4367">
                  <c:v>-32883510.001366001</c:v>
                </c:pt>
                <c:pt idx="4368">
                  <c:v>-32891040.001366999</c:v>
                </c:pt>
                <c:pt idx="4369">
                  <c:v>-32898570.001366999</c:v>
                </c:pt>
                <c:pt idx="4370">
                  <c:v>-32906100.001367997</c:v>
                </c:pt>
                <c:pt idx="4371">
                  <c:v>-32913630.001367997</c:v>
                </c:pt>
                <c:pt idx="4372">
                  <c:v>-32921160.001368996</c:v>
                </c:pt>
                <c:pt idx="4373">
                  <c:v>-32928690.001368996</c:v>
                </c:pt>
                <c:pt idx="4374">
                  <c:v>-32936220.001368996</c:v>
                </c:pt>
                <c:pt idx="4375">
                  <c:v>-32943750.001370002</c:v>
                </c:pt>
                <c:pt idx="4376">
                  <c:v>-32951280.001370002</c:v>
                </c:pt>
                <c:pt idx="4377">
                  <c:v>-32958810.001370996</c:v>
                </c:pt>
                <c:pt idx="4378">
                  <c:v>-32966340.001370996</c:v>
                </c:pt>
                <c:pt idx="4379">
                  <c:v>-32973870.001371995</c:v>
                </c:pt>
                <c:pt idx="4380">
                  <c:v>-32981400.001371995</c:v>
                </c:pt>
                <c:pt idx="4381">
                  <c:v>-32988930.001372997</c:v>
                </c:pt>
                <c:pt idx="4382">
                  <c:v>-32996460.001372997</c:v>
                </c:pt>
                <c:pt idx="4383">
                  <c:v>-33003990.001372997</c:v>
                </c:pt>
                <c:pt idx="4384">
                  <c:v>-33011520.001373995</c:v>
                </c:pt>
                <c:pt idx="4385">
                  <c:v>-33019050.001373995</c:v>
                </c:pt>
                <c:pt idx="4386">
                  <c:v>-33026580.001374997</c:v>
                </c:pt>
                <c:pt idx="4387">
                  <c:v>-33034110.001374997</c:v>
                </c:pt>
                <c:pt idx="4388">
                  <c:v>-33041640.001375996</c:v>
                </c:pt>
                <c:pt idx="4389">
                  <c:v>-33049170.001375996</c:v>
                </c:pt>
                <c:pt idx="4390">
                  <c:v>-33056700.001376998</c:v>
                </c:pt>
                <c:pt idx="4391">
                  <c:v>-33064230.001376998</c:v>
                </c:pt>
                <c:pt idx="4392">
                  <c:v>-33071760.001376998</c:v>
                </c:pt>
                <c:pt idx="4393">
                  <c:v>-33079290.001377996</c:v>
                </c:pt>
                <c:pt idx="4394">
                  <c:v>-33086820.001377996</c:v>
                </c:pt>
                <c:pt idx="4395">
                  <c:v>-33094350.001378994</c:v>
                </c:pt>
                <c:pt idx="4396">
                  <c:v>-33101880.001378994</c:v>
                </c:pt>
                <c:pt idx="4397">
                  <c:v>-33109410.00138</c:v>
                </c:pt>
                <c:pt idx="4398">
                  <c:v>-33116940.00138</c:v>
                </c:pt>
                <c:pt idx="4399">
                  <c:v>-33124470.001380999</c:v>
                </c:pt>
                <c:pt idx="4400">
                  <c:v>-33132000.001380999</c:v>
                </c:pt>
                <c:pt idx="4401">
                  <c:v>-33139530.001382001</c:v>
                </c:pt>
                <c:pt idx="4402">
                  <c:v>-33147060.001382001</c:v>
                </c:pt>
                <c:pt idx="4403">
                  <c:v>-33154590.001382001</c:v>
                </c:pt>
                <c:pt idx="4404">
                  <c:v>-33162120.001382999</c:v>
                </c:pt>
                <c:pt idx="4405">
                  <c:v>-33169650.001382999</c:v>
                </c:pt>
                <c:pt idx="4406">
                  <c:v>-33177180.001384001</c:v>
                </c:pt>
                <c:pt idx="4407">
                  <c:v>-33184710.001384001</c:v>
                </c:pt>
                <c:pt idx="4408">
                  <c:v>-33192240.001385</c:v>
                </c:pt>
                <c:pt idx="4409">
                  <c:v>-33199770.001385</c:v>
                </c:pt>
                <c:pt idx="4410">
                  <c:v>-33207300.001386005</c:v>
                </c:pt>
                <c:pt idx="4411">
                  <c:v>-33214830.001386005</c:v>
                </c:pt>
                <c:pt idx="4412">
                  <c:v>-33222360.001386005</c:v>
                </c:pt>
                <c:pt idx="4413">
                  <c:v>-33229890.001387</c:v>
                </c:pt>
                <c:pt idx="4414">
                  <c:v>-33237420.001387</c:v>
                </c:pt>
                <c:pt idx="4415">
                  <c:v>-33244950.001387998</c:v>
                </c:pt>
                <c:pt idx="4416">
                  <c:v>-33252480.001387998</c:v>
                </c:pt>
                <c:pt idx="4417">
                  <c:v>-33260010.001389001</c:v>
                </c:pt>
                <c:pt idx="4418">
                  <c:v>-33267540.001389001</c:v>
                </c:pt>
                <c:pt idx="4419">
                  <c:v>-33275070.001389999</c:v>
                </c:pt>
                <c:pt idx="4420">
                  <c:v>-33282600.001389999</c:v>
                </c:pt>
                <c:pt idx="4421">
                  <c:v>-33290130.001389999</c:v>
                </c:pt>
                <c:pt idx="4422">
                  <c:v>-33297660.001390997</c:v>
                </c:pt>
                <c:pt idx="4423">
                  <c:v>-33305190.001390997</c:v>
                </c:pt>
                <c:pt idx="4424">
                  <c:v>-33312720.001391996</c:v>
                </c:pt>
                <c:pt idx="4425">
                  <c:v>-33320250.001391996</c:v>
                </c:pt>
                <c:pt idx="4426">
                  <c:v>-33327780.001393002</c:v>
                </c:pt>
                <c:pt idx="4427">
                  <c:v>-33335310.001393002</c:v>
                </c:pt>
                <c:pt idx="4428">
                  <c:v>-33342840.001394</c:v>
                </c:pt>
                <c:pt idx="4429">
                  <c:v>-33350370.001394</c:v>
                </c:pt>
                <c:pt idx="4430">
                  <c:v>-33357900.001394</c:v>
                </c:pt>
                <c:pt idx="4431">
                  <c:v>-33365430.001394998</c:v>
                </c:pt>
                <c:pt idx="4432">
                  <c:v>-33372960.001394998</c:v>
                </c:pt>
                <c:pt idx="4433">
                  <c:v>-33380490.001396</c:v>
                </c:pt>
                <c:pt idx="4434">
                  <c:v>-33388020.001396</c:v>
                </c:pt>
                <c:pt idx="4435">
                  <c:v>-33395550.001396999</c:v>
                </c:pt>
                <c:pt idx="4436">
                  <c:v>-33403080.001396999</c:v>
                </c:pt>
                <c:pt idx="4437">
                  <c:v>-33410610.001397997</c:v>
                </c:pt>
                <c:pt idx="4438">
                  <c:v>-33418140.001397997</c:v>
                </c:pt>
                <c:pt idx="4439">
                  <c:v>-33425670.001397997</c:v>
                </c:pt>
                <c:pt idx="4440">
                  <c:v>-33433200.001398996</c:v>
                </c:pt>
                <c:pt idx="4441">
                  <c:v>-33440730.001398996</c:v>
                </c:pt>
                <c:pt idx="4442">
                  <c:v>-33448260.001399998</c:v>
                </c:pt>
                <c:pt idx="4443">
                  <c:v>-33455790.001399998</c:v>
                </c:pt>
                <c:pt idx="4444">
                  <c:v>-33463320.001400996</c:v>
                </c:pt>
                <c:pt idx="4445">
                  <c:v>-33470850.001400996</c:v>
                </c:pt>
                <c:pt idx="4446">
                  <c:v>-33478380.001402002</c:v>
                </c:pt>
                <c:pt idx="4447">
                  <c:v>-33485910.001402002</c:v>
                </c:pt>
                <c:pt idx="4448">
                  <c:v>-33493440.001402996</c:v>
                </c:pt>
                <c:pt idx="4449">
                  <c:v>-33500970.001402996</c:v>
                </c:pt>
                <c:pt idx="4450">
                  <c:v>-33508500.001402996</c:v>
                </c:pt>
                <c:pt idx="4451">
                  <c:v>-33516030.001403995</c:v>
                </c:pt>
                <c:pt idx="4452">
                  <c:v>-33523560.001403995</c:v>
                </c:pt>
                <c:pt idx="4453">
                  <c:v>-33531090.001404997</c:v>
                </c:pt>
                <c:pt idx="4454">
                  <c:v>-33538620.001404997</c:v>
                </c:pt>
                <c:pt idx="4455">
                  <c:v>-33546150.001405995</c:v>
                </c:pt>
                <c:pt idx="4456">
                  <c:v>-33553680.001405995</c:v>
                </c:pt>
                <c:pt idx="4457">
                  <c:v>-33561210.001405001</c:v>
                </c:pt>
                <c:pt idx="4458">
                  <c:v>-33568740.001402996</c:v>
                </c:pt>
                <c:pt idx="4459">
                  <c:v>-33576270.001401</c:v>
                </c:pt>
                <c:pt idx="4460">
                  <c:v>-33583800.001399003</c:v>
                </c:pt>
                <c:pt idx="4461">
                  <c:v>-33591330.001396999</c:v>
                </c:pt>
                <c:pt idx="4462">
                  <c:v>-33598860.001396</c:v>
                </c:pt>
                <c:pt idx="4463">
                  <c:v>-33606390.001394011</c:v>
                </c:pt>
                <c:pt idx="4464">
                  <c:v>-33613920.001391999</c:v>
                </c:pt>
                <c:pt idx="4465">
                  <c:v>-33621450.001390003</c:v>
                </c:pt>
                <c:pt idx="4466">
                  <c:v>-33628980.001387998</c:v>
                </c:pt>
                <c:pt idx="4467">
                  <c:v>-33636510.001387</c:v>
                </c:pt>
                <c:pt idx="4468">
                  <c:v>-33644040.001384996</c:v>
                </c:pt>
                <c:pt idx="4469">
                  <c:v>-33651570.001382992</c:v>
                </c:pt>
                <c:pt idx="4470">
                  <c:v>-33659100.001380995</c:v>
                </c:pt>
                <c:pt idx="4471">
                  <c:v>-33666630.001378998</c:v>
                </c:pt>
                <c:pt idx="4472">
                  <c:v>-33674160.001378</c:v>
                </c:pt>
                <c:pt idx="4473">
                  <c:v>-33681690.001375996</c:v>
                </c:pt>
                <c:pt idx="4474">
                  <c:v>-33689220.001373999</c:v>
                </c:pt>
                <c:pt idx="4475">
                  <c:v>-33696750.001371995</c:v>
                </c:pt>
                <c:pt idx="4476">
                  <c:v>-33704280.001371004</c:v>
                </c:pt>
                <c:pt idx="4477">
                  <c:v>-33711810.001368999</c:v>
                </c:pt>
                <c:pt idx="4478">
                  <c:v>-33719340.001367003</c:v>
                </c:pt>
                <c:pt idx="4479">
                  <c:v>-33726870.001364999</c:v>
                </c:pt>
                <c:pt idx="4480">
                  <c:v>-33734400.001363002</c:v>
                </c:pt>
                <c:pt idx="4481">
                  <c:v>-33741930.001361996</c:v>
                </c:pt>
                <c:pt idx="4482">
                  <c:v>-33749460.001359999</c:v>
                </c:pt>
                <c:pt idx="4483">
                  <c:v>-33756990.001358002</c:v>
                </c:pt>
                <c:pt idx="4484">
                  <c:v>-33764520.001355998</c:v>
                </c:pt>
                <c:pt idx="4485">
                  <c:v>-33772050.001354001</c:v>
                </c:pt>
                <c:pt idx="4486">
                  <c:v>-33779580.001353003</c:v>
                </c:pt>
                <c:pt idx="4487">
                  <c:v>-33787110.001350999</c:v>
                </c:pt>
                <c:pt idx="4488">
                  <c:v>-33794640.001349002</c:v>
                </c:pt>
                <c:pt idx="4489">
                  <c:v>-33802170.001346998</c:v>
                </c:pt>
                <c:pt idx="4490">
                  <c:v>-33809700.001346</c:v>
                </c:pt>
                <c:pt idx="4491">
                  <c:v>-33817230.001344003</c:v>
                </c:pt>
                <c:pt idx="4492">
                  <c:v>-33824760.001341999</c:v>
                </c:pt>
                <c:pt idx="4493">
                  <c:v>-33832290.001340002</c:v>
                </c:pt>
                <c:pt idx="4494">
                  <c:v>-33839820.001338005</c:v>
                </c:pt>
                <c:pt idx="4495">
                  <c:v>-33847350.001336999</c:v>
                </c:pt>
                <c:pt idx="4496">
                  <c:v>-33854880.001335002</c:v>
                </c:pt>
                <c:pt idx="4497">
                  <c:v>-33862410.001332998</c:v>
                </c:pt>
                <c:pt idx="4498">
                  <c:v>-33869940.001331002</c:v>
                </c:pt>
                <c:pt idx="4499">
                  <c:v>-33877470.001328997</c:v>
                </c:pt>
                <c:pt idx="4500">
                  <c:v>-33885000.001327999</c:v>
                </c:pt>
                <c:pt idx="4501">
                  <c:v>-33892530.001325995</c:v>
                </c:pt>
                <c:pt idx="4502">
                  <c:v>-33900060.001323998</c:v>
                </c:pt>
                <c:pt idx="4503">
                  <c:v>-33907590.001321994</c:v>
                </c:pt>
                <c:pt idx="4504">
                  <c:v>-33915120.001319997</c:v>
                </c:pt>
                <c:pt idx="4505">
                  <c:v>-33922650.001318999</c:v>
                </c:pt>
                <c:pt idx="4506">
                  <c:v>-33930180.001317002</c:v>
                </c:pt>
                <c:pt idx="4507">
                  <c:v>-33937710.001314998</c:v>
                </c:pt>
                <c:pt idx="4508">
                  <c:v>-33945240.001313001</c:v>
                </c:pt>
                <c:pt idx="4509">
                  <c:v>-33952770.001311995</c:v>
                </c:pt>
                <c:pt idx="4510">
                  <c:v>-33960300.001309998</c:v>
                </c:pt>
                <c:pt idx="4511">
                  <c:v>-33967830.001308002</c:v>
                </c:pt>
                <c:pt idx="4512">
                  <c:v>-33975360.001305997</c:v>
                </c:pt>
                <c:pt idx="4513">
                  <c:v>-33982890.001304001</c:v>
                </c:pt>
                <c:pt idx="4514">
                  <c:v>-33990420.001303002</c:v>
                </c:pt>
                <c:pt idx="4515">
                  <c:v>-33997950.001300998</c:v>
                </c:pt>
                <c:pt idx="4516">
                  <c:v>-34005480.001299009</c:v>
                </c:pt>
                <c:pt idx="4517">
                  <c:v>-34013010.001297005</c:v>
                </c:pt>
                <c:pt idx="4518">
                  <c:v>-34020540.001295008</c:v>
                </c:pt>
                <c:pt idx="4519">
                  <c:v>-34028070.001294009</c:v>
                </c:pt>
                <c:pt idx="4520">
                  <c:v>-34035600.001292005</c:v>
                </c:pt>
                <c:pt idx="4521">
                  <c:v>-34043130.001290008</c:v>
                </c:pt>
                <c:pt idx="4522">
                  <c:v>-34050660.001288004</c:v>
                </c:pt>
                <c:pt idx="4523">
                  <c:v>-34058190.001286998</c:v>
                </c:pt>
                <c:pt idx="4524">
                  <c:v>-34065720.001285002</c:v>
                </c:pt>
                <c:pt idx="4525">
                  <c:v>-34073250.001282997</c:v>
                </c:pt>
                <c:pt idx="4526">
                  <c:v>-34080780.001281001</c:v>
                </c:pt>
                <c:pt idx="4527">
                  <c:v>-34088310.001279004</c:v>
                </c:pt>
                <c:pt idx="4528">
                  <c:v>-34095840.001278006</c:v>
                </c:pt>
                <c:pt idx="4529">
                  <c:v>-34103370.001276001</c:v>
                </c:pt>
                <c:pt idx="4530">
                  <c:v>-34110900.001274005</c:v>
                </c:pt>
                <c:pt idx="4531">
                  <c:v>-34118430.001272</c:v>
                </c:pt>
                <c:pt idx="4532">
                  <c:v>-34125960.001270011</c:v>
                </c:pt>
                <c:pt idx="4533">
                  <c:v>-34133490.001269005</c:v>
                </c:pt>
                <c:pt idx="4534">
                  <c:v>-34141020.001267008</c:v>
                </c:pt>
                <c:pt idx="4535">
                  <c:v>-34148550.001265004</c:v>
                </c:pt>
                <c:pt idx="4536">
                  <c:v>-34156080.001263008</c:v>
                </c:pt>
                <c:pt idx="4537">
                  <c:v>-34163610.001261003</c:v>
                </c:pt>
                <c:pt idx="4538">
                  <c:v>-34171140.001260005</c:v>
                </c:pt>
                <c:pt idx="4539">
                  <c:v>-34178670.001258008</c:v>
                </c:pt>
                <c:pt idx="4540">
                  <c:v>-34186200.001256004</c:v>
                </c:pt>
                <c:pt idx="4541">
                  <c:v>-34193730.001254007</c:v>
                </c:pt>
                <c:pt idx="4542">
                  <c:v>-34201260.001253009</c:v>
                </c:pt>
                <c:pt idx="4543">
                  <c:v>-34208790.001251005</c:v>
                </c:pt>
                <c:pt idx="4544">
                  <c:v>-34216320.001249008</c:v>
                </c:pt>
                <c:pt idx="4545">
                  <c:v>-34223850.001247019</c:v>
                </c:pt>
                <c:pt idx="4546">
                  <c:v>-34231380.001245007</c:v>
                </c:pt>
                <c:pt idx="4547">
                  <c:v>-34238910.001244009</c:v>
                </c:pt>
                <c:pt idx="4548">
                  <c:v>-34246440.001242004</c:v>
                </c:pt>
                <c:pt idx="4549">
                  <c:v>-34253970.001240008</c:v>
                </c:pt>
                <c:pt idx="4550">
                  <c:v>-34261500.001238011</c:v>
                </c:pt>
                <c:pt idx="4551">
                  <c:v>-34269030.001236007</c:v>
                </c:pt>
                <c:pt idx="4552">
                  <c:v>-34276560.001235008</c:v>
                </c:pt>
                <c:pt idx="4553">
                  <c:v>-34284090.001233004</c:v>
                </c:pt>
                <c:pt idx="4554">
                  <c:v>-34291620.001231007</c:v>
                </c:pt>
                <c:pt idx="4555">
                  <c:v>-34299150.001229003</c:v>
                </c:pt>
                <c:pt idx="4556">
                  <c:v>-34306680.001228005</c:v>
                </c:pt>
                <c:pt idx="4557">
                  <c:v>-34314210.001226</c:v>
                </c:pt>
                <c:pt idx="4558">
                  <c:v>-34321740.001224004</c:v>
                </c:pt>
                <c:pt idx="4559">
                  <c:v>-34329270.001222</c:v>
                </c:pt>
                <c:pt idx="4560">
                  <c:v>-34336800.001220003</c:v>
                </c:pt>
                <c:pt idx="4561">
                  <c:v>-34344330.001219004</c:v>
                </c:pt>
                <c:pt idx="4562">
                  <c:v>-34351860.001217008</c:v>
                </c:pt>
                <c:pt idx="4563">
                  <c:v>-34359390.001215003</c:v>
                </c:pt>
                <c:pt idx="4564">
                  <c:v>-34366920.001212999</c:v>
                </c:pt>
                <c:pt idx="4565">
                  <c:v>-34374450.001211002</c:v>
                </c:pt>
                <c:pt idx="4566">
                  <c:v>-34381980.001210004</c:v>
                </c:pt>
                <c:pt idx="4567">
                  <c:v>-34389510.001208007</c:v>
                </c:pt>
                <c:pt idx="4568">
                  <c:v>-34397040.001206003</c:v>
                </c:pt>
                <c:pt idx="4569">
                  <c:v>-34404570.001204006</c:v>
                </c:pt>
                <c:pt idx="4570">
                  <c:v>-34412100.001202002</c:v>
                </c:pt>
                <c:pt idx="4571">
                  <c:v>-34419630.001201004</c:v>
                </c:pt>
                <c:pt idx="4572">
                  <c:v>-34427160.001199007</c:v>
                </c:pt>
                <c:pt idx="4573">
                  <c:v>-34434690.00119701</c:v>
                </c:pt>
                <c:pt idx="4574">
                  <c:v>-34442220.001195006</c:v>
                </c:pt>
                <c:pt idx="4575">
                  <c:v>-34449750.001194008</c:v>
                </c:pt>
                <c:pt idx="4576">
                  <c:v>-34457280.001192003</c:v>
                </c:pt>
                <c:pt idx="4577">
                  <c:v>-34464810.001189999</c:v>
                </c:pt>
                <c:pt idx="4578">
                  <c:v>-34472340.001188003</c:v>
                </c:pt>
                <c:pt idx="4579">
                  <c:v>-34479870.001185998</c:v>
                </c:pt>
                <c:pt idx="4580">
                  <c:v>-34487400.001185</c:v>
                </c:pt>
                <c:pt idx="4581">
                  <c:v>-34494930.001183003</c:v>
                </c:pt>
                <c:pt idx="4582">
                  <c:v>-34502460.001180999</c:v>
                </c:pt>
                <c:pt idx="4583">
                  <c:v>-34509990.001179002</c:v>
                </c:pt>
                <c:pt idx="4584">
                  <c:v>-34517520.001176998</c:v>
                </c:pt>
                <c:pt idx="4585">
                  <c:v>-34525050.001176</c:v>
                </c:pt>
                <c:pt idx="4586">
                  <c:v>-34532580.001174003</c:v>
                </c:pt>
                <c:pt idx="4587">
                  <c:v>-34540110.001171999</c:v>
                </c:pt>
                <c:pt idx="4588">
                  <c:v>-34547640.001170002</c:v>
                </c:pt>
                <c:pt idx="4589">
                  <c:v>-34555170.001168005</c:v>
                </c:pt>
                <c:pt idx="4590">
                  <c:v>-34562700.001166999</c:v>
                </c:pt>
                <c:pt idx="4591">
                  <c:v>-34570230.001165003</c:v>
                </c:pt>
                <c:pt idx="4592">
                  <c:v>-34577760.001162998</c:v>
                </c:pt>
                <c:pt idx="4593">
                  <c:v>-34585290.001161002</c:v>
                </c:pt>
                <c:pt idx="4594">
                  <c:v>-34592820.001160003</c:v>
                </c:pt>
                <c:pt idx="4595">
                  <c:v>-34600350.001158006</c:v>
                </c:pt>
                <c:pt idx="4596">
                  <c:v>-34607880.001156002</c:v>
                </c:pt>
                <c:pt idx="4597">
                  <c:v>-34615410.001154006</c:v>
                </c:pt>
                <c:pt idx="4598">
                  <c:v>-34622940.001152001</c:v>
                </c:pt>
                <c:pt idx="4599">
                  <c:v>-34630470.001151003</c:v>
                </c:pt>
                <c:pt idx="4600">
                  <c:v>-34638000.001149006</c:v>
                </c:pt>
                <c:pt idx="4601">
                  <c:v>-34645530.001147009</c:v>
                </c:pt>
                <c:pt idx="4602">
                  <c:v>-34653060.001145005</c:v>
                </c:pt>
                <c:pt idx="4603">
                  <c:v>-34660590.001143008</c:v>
                </c:pt>
                <c:pt idx="4604">
                  <c:v>-34668120.001142003</c:v>
                </c:pt>
                <c:pt idx="4605">
                  <c:v>-34675650.001140006</c:v>
                </c:pt>
                <c:pt idx="4606">
                  <c:v>-34683180.001138009</c:v>
                </c:pt>
                <c:pt idx="4607">
                  <c:v>-34690710.001136005</c:v>
                </c:pt>
                <c:pt idx="4608">
                  <c:v>-34698240.001135007</c:v>
                </c:pt>
                <c:pt idx="4609">
                  <c:v>-34705770.00113301</c:v>
                </c:pt>
                <c:pt idx="4610">
                  <c:v>-34713300.001131006</c:v>
                </c:pt>
                <c:pt idx="4611">
                  <c:v>-34720830.001129001</c:v>
                </c:pt>
                <c:pt idx="4612">
                  <c:v>-34728360.001126997</c:v>
                </c:pt>
                <c:pt idx="4613">
                  <c:v>-34735890.001125999</c:v>
                </c:pt>
                <c:pt idx="4614">
                  <c:v>-34743420.001124002</c:v>
                </c:pt>
                <c:pt idx="4615">
                  <c:v>-34750950.001121998</c:v>
                </c:pt>
                <c:pt idx="4616">
                  <c:v>-34758480.001120001</c:v>
                </c:pt>
                <c:pt idx="4617">
                  <c:v>-34766010.001118004</c:v>
                </c:pt>
                <c:pt idx="4618">
                  <c:v>-34773540.001116998</c:v>
                </c:pt>
                <c:pt idx="4619">
                  <c:v>-34781070.001115002</c:v>
                </c:pt>
                <c:pt idx="4620">
                  <c:v>-34788600.001112998</c:v>
                </c:pt>
                <c:pt idx="4621">
                  <c:v>-34796130.001111001</c:v>
                </c:pt>
                <c:pt idx="4622">
                  <c:v>-34803660.001109004</c:v>
                </c:pt>
                <c:pt idx="4623">
                  <c:v>-34811190.001108006</c:v>
                </c:pt>
                <c:pt idx="4624">
                  <c:v>-34818720.001106001</c:v>
                </c:pt>
                <c:pt idx="4625">
                  <c:v>-34826250.001104005</c:v>
                </c:pt>
                <c:pt idx="4626">
                  <c:v>-34833780.001102</c:v>
                </c:pt>
                <c:pt idx="4627">
                  <c:v>-34841310.001101002</c:v>
                </c:pt>
                <c:pt idx="4628">
                  <c:v>-34848840.001099005</c:v>
                </c:pt>
                <c:pt idx="4629">
                  <c:v>-34856370.001097009</c:v>
                </c:pt>
                <c:pt idx="4630">
                  <c:v>-34863900.001095004</c:v>
                </c:pt>
                <c:pt idx="4631">
                  <c:v>-34871430.001093008</c:v>
                </c:pt>
                <c:pt idx="4632">
                  <c:v>-34878960.001092002</c:v>
                </c:pt>
                <c:pt idx="4633">
                  <c:v>-34886490.001089998</c:v>
                </c:pt>
                <c:pt idx="4634">
                  <c:v>-34894020.001088001</c:v>
                </c:pt>
                <c:pt idx="4635">
                  <c:v>-34901550.001085997</c:v>
                </c:pt>
                <c:pt idx="4636">
                  <c:v>-34909080.001084</c:v>
                </c:pt>
                <c:pt idx="4637">
                  <c:v>-34916610.001083001</c:v>
                </c:pt>
                <c:pt idx="4638">
                  <c:v>-34924140.001080997</c:v>
                </c:pt>
                <c:pt idx="4639">
                  <c:v>-34931670.001079001</c:v>
                </c:pt>
                <c:pt idx="4640">
                  <c:v>-34939200.001076996</c:v>
                </c:pt>
                <c:pt idx="4641">
                  <c:v>-34946730.001075998</c:v>
                </c:pt>
                <c:pt idx="4642">
                  <c:v>-34954260.001074001</c:v>
                </c:pt>
                <c:pt idx="4643">
                  <c:v>-34961790.001071997</c:v>
                </c:pt>
                <c:pt idx="4644">
                  <c:v>-34969320.00107</c:v>
                </c:pt>
                <c:pt idx="4645">
                  <c:v>-34976850.001068003</c:v>
                </c:pt>
                <c:pt idx="4646">
                  <c:v>-34984380.001066998</c:v>
                </c:pt>
                <c:pt idx="4647">
                  <c:v>-34991910.001065001</c:v>
                </c:pt>
                <c:pt idx="4648">
                  <c:v>-34999440.001062997</c:v>
                </c:pt>
                <c:pt idx="4649">
                  <c:v>-35006970.001061</c:v>
                </c:pt>
                <c:pt idx="4650">
                  <c:v>-35014500.001059003</c:v>
                </c:pt>
                <c:pt idx="4651">
                  <c:v>-35022030.001058005</c:v>
                </c:pt>
                <c:pt idx="4652">
                  <c:v>-35029560.001056001</c:v>
                </c:pt>
                <c:pt idx="4653">
                  <c:v>-35037090.001054004</c:v>
                </c:pt>
                <c:pt idx="4654">
                  <c:v>-35044620.001052</c:v>
                </c:pt>
                <c:pt idx="4655">
                  <c:v>-35052150.001050003</c:v>
                </c:pt>
                <c:pt idx="4656">
                  <c:v>-35059680.001049004</c:v>
                </c:pt>
                <c:pt idx="4657">
                  <c:v>-35067210.001047008</c:v>
                </c:pt>
                <c:pt idx="4658">
                  <c:v>-35074740.001045011</c:v>
                </c:pt>
                <c:pt idx="4659">
                  <c:v>-35082270.001042999</c:v>
                </c:pt>
                <c:pt idx="4660">
                  <c:v>-35089800.001042001</c:v>
                </c:pt>
                <c:pt idx="4661">
                  <c:v>-35097330.001040004</c:v>
                </c:pt>
                <c:pt idx="4662">
                  <c:v>-35104860.001038007</c:v>
                </c:pt>
                <c:pt idx="4663">
                  <c:v>-35112390.001036003</c:v>
                </c:pt>
                <c:pt idx="4664">
                  <c:v>-35119920.001034006</c:v>
                </c:pt>
                <c:pt idx="4665">
                  <c:v>-35127450.001033008</c:v>
                </c:pt>
                <c:pt idx="4666">
                  <c:v>-35134980.001031004</c:v>
                </c:pt>
                <c:pt idx="4667">
                  <c:v>-35142510.001029</c:v>
                </c:pt>
                <c:pt idx="4668">
                  <c:v>-35150040.001027003</c:v>
                </c:pt>
                <c:pt idx="4669">
                  <c:v>-35157570.001024999</c:v>
                </c:pt>
                <c:pt idx="4670">
                  <c:v>-35165100.001024</c:v>
                </c:pt>
                <c:pt idx="4671">
                  <c:v>-35172630.001022004</c:v>
                </c:pt>
                <c:pt idx="4672">
                  <c:v>-35180160.001019999</c:v>
                </c:pt>
                <c:pt idx="4673">
                  <c:v>-35187690.001018003</c:v>
                </c:pt>
                <c:pt idx="4674">
                  <c:v>-35195220.001016997</c:v>
                </c:pt>
                <c:pt idx="4675">
                  <c:v>-35202750.001015</c:v>
                </c:pt>
                <c:pt idx="4676">
                  <c:v>-35210280.001013003</c:v>
                </c:pt>
                <c:pt idx="4677">
                  <c:v>-35217810.001010999</c:v>
                </c:pt>
                <c:pt idx="4678">
                  <c:v>-35225340.001009002</c:v>
                </c:pt>
                <c:pt idx="4679">
                  <c:v>-35232870.001008004</c:v>
                </c:pt>
                <c:pt idx="4680">
                  <c:v>-35240400.001006</c:v>
                </c:pt>
                <c:pt idx="4681">
                  <c:v>-35247930.001004003</c:v>
                </c:pt>
                <c:pt idx="4682">
                  <c:v>-35255460.001001999</c:v>
                </c:pt>
                <c:pt idx="4683">
                  <c:v>-35262990.001000002</c:v>
                </c:pt>
                <c:pt idx="4684">
                  <c:v>-35270520.000999011</c:v>
                </c:pt>
                <c:pt idx="4685">
                  <c:v>-35278050.000996999</c:v>
                </c:pt>
                <c:pt idx="4686">
                  <c:v>-35285580.000995003</c:v>
                </c:pt>
                <c:pt idx="4687">
                  <c:v>-35293110.000992998</c:v>
                </c:pt>
                <c:pt idx="4688">
                  <c:v>-35300640.000991002</c:v>
                </c:pt>
                <c:pt idx="4689">
                  <c:v>-35308170.000990003</c:v>
                </c:pt>
                <c:pt idx="4690">
                  <c:v>-35315700.000987999</c:v>
                </c:pt>
                <c:pt idx="4691">
                  <c:v>-35323230.000985995</c:v>
                </c:pt>
                <c:pt idx="4692">
                  <c:v>-35330760.000983998</c:v>
                </c:pt>
                <c:pt idx="4693">
                  <c:v>-35338290.000983</c:v>
                </c:pt>
                <c:pt idx="4694">
                  <c:v>-35345820.000980996</c:v>
                </c:pt>
                <c:pt idx="4695">
                  <c:v>-35353350.000978999</c:v>
                </c:pt>
                <c:pt idx="4696">
                  <c:v>-35360880.000977002</c:v>
                </c:pt>
                <c:pt idx="4697">
                  <c:v>-35368410.000974998</c:v>
                </c:pt>
                <c:pt idx="4698">
                  <c:v>-35375940.000974</c:v>
                </c:pt>
                <c:pt idx="4699">
                  <c:v>-35383470.000971995</c:v>
                </c:pt>
                <c:pt idx="4700">
                  <c:v>-35391000.000969999</c:v>
                </c:pt>
                <c:pt idx="4701">
                  <c:v>-35398530.000968002</c:v>
                </c:pt>
                <c:pt idx="4702">
                  <c:v>-35406060.000965998</c:v>
                </c:pt>
                <c:pt idx="4703">
                  <c:v>-35413590.000964999</c:v>
                </c:pt>
                <c:pt idx="4704">
                  <c:v>-35421120.000963002</c:v>
                </c:pt>
                <c:pt idx="4705">
                  <c:v>-35428650.000960998</c:v>
                </c:pt>
                <c:pt idx="4706">
                  <c:v>-35436180.000959001</c:v>
                </c:pt>
                <c:pt idx="4707">
                  <c:v>-35443710.000956997</c:v>
                </c:pt>
                <c:pt idx="4708">
                  <c:v>-35451240.000955999</c:v>
                </c:pt>
                <c:pt idx="4709">
                  <c:v>-35458770.000954002</c:v>
                </c:pt>
                <c:pt idx="4710">
                  <c:v>-35466300.000951998</c:v>
                </c:pt>
                <c:pt idx="4711">
                  <c:v>-35473830.000950001</c:v>
                </c:pt>
                <c:pt idx="4712">
                  <c:v>-35481360.000949003</c:v>
                </c:pt>
                <c:pt idx="4713">
                  <c:v>-35488890.000946999</c:v>
                </c:pt>
                <c:pt idx="4714">
                  <c:v>-35496420.000945002</c:v>
                </c:pt>
                <c:pt idx="4715">
                  <c:v>-35503950.000942998</c:v>
                </c:pt>
                <c:pt idx="4716">
                  <c:v>-35511480.000941001</c:v>
                </c:pt>
                <c:pt idx="4717">
                  <c:v>-35519010.000940003</c:v>
                </c:pt>
                <c:pt idx="4718">
                  <c:v>-35526540.000938006</c:v>
                </c:pt>
                <c:pt idx="4719">
                  <c:v>-35534070.000936002</c:v>
                </c:pt>
                <c:pt idx="4720">
                  <c:v>-35541600.000934005</c:v>
                </c:pt>
                <c:pt idx="4721">
                  <c:v>-35549130.000932001</c:v>
                </c:pt>
                <c:pt idx="4722">
                  <c:v>-35556660.000931002</c:v>
                </c:pt>
                <c:pt idx="4723">
                  <c:v>-35564190.000928998</c:v>
                </c:pt>
                <c:pt idx="4724">
                  <c:v>-35571720.000927001</c:v>
                </c:pt>
                <c:pt idx="4725">
                  <c:v>-35579250.000924997</c:v>
                </c:pt>
                <c:pt idx="4726">
                  <c:v>-35586780.000923999</c:v>
                </c:pt>
                <c:pt idx="4727">
                  <c:v>-35594310.000921994</c:v>
                </c:pt>
                <c:pt idx="4728">
                  <c:v>-35601840.000919998</c:v>
                </c:pt>
                <c:pt idx="4729">
                  <c:v>-35609370.000918001</c:v>
                </c:pt>
                <c:pt idx="4730">
                  <c:v>-35616900.000915997</c:v>
                </c:pt>
                <c:pt idx="4731">
                  <c:v>-35624430.000914998</c:v>
                </c:pt>
                <c:pt idx="4732">
                  <c:v>-35631960.000913002</c:v>
                </c:pt>
                <c:pt idx="4733">
                  <c:v>-35639490.000910997</c:v>
                </c:pt>
                <c:pt idx="4734">
                  <c:v>-35647020.000909001</c:v>
                </c:pt>
                <c:pt idx="4735">
                  <c:v>-35654550.000906996</c:v>
                </c:pt>
                <c:pt idx="4736">
                  <c:v>-35662080.000905998</c:v>
                </c:pt>
                <c:pt idx="4737">
                  <c:v>-35669610.000904001</c:v>
                </c:pt>
                <c:pt idx="4738">
                  <c:v>-35677140.000901997</c:v>
                </c:pt>
                <c:pt idx="4739">
                  <c:v>-35684670.0009</c:v>
                </c:pt>
                <c:pt idx="4740">
                  <c:v>-35692200.000898011</c:v>
                </c:pt>
                <c:pt idx="4741">
                  <c:v>-35699730.000896998</c:v>
                </c:pt>
                <c:pt idx="4742">
                  <c:v>-35707260.000895001</c:v>
                </c:pt>
                <c:pt idx="4743">
                  <c:v>-35714790.000892997</c:v>
                </c:pt>
                <c:pt idx="4744">
                  <c:v>-35722320.000891</c:v>
                </c:pt>
                <c:pt idx="4745">
                  <c:v>-35729850.000890002</c:v>
                </c:pt>
                <c:pt idx="4746">
                  <c:v>-35737380.000887997</c:v>
                </c:pt>
                <c:pt idx="4747">
                  <c:v>-35744910.000885993</c:v>
                </c:pt>
                <c:pt idx="4748">
                  <c:v>-35752440.000883996</c:v>
                </c:pt>
                <c:pt idx="4749">
                  <c:v>-35759970.000881992</c:v>
                </c:pt>
                <c:pt idx="4750">
                  <c:v>-35767500.000880994</c:v>
                </c:pt>
                <c:pt idx="4751">
                  <c:v>-35775030.000878997</c:v>
                </c:pt>
                <c:pt idx="4752">
                  <c:v>-35782560.000877</c:v>
                </c:pt>
                <c:pt idx="4753">
                  <c:v>-35790090.000875004</c:v>
                </c:pt>
                <c:pt idx="4754">
                  <c:v>-35797620.000872992</c:v>
                </c:pt>
                <c:pt idx="4755">
                  <c:v>-35805150.000871994</c:v>
                </c:pt>
                <c:pt idx="4756">
                  <c:v>-35812680.000869997</c:v>
                </c:pt>
                <c:pt idx="4757">
                  <c:v>-35820210.000868</c:v>
                </c:pt>
                <c:pt idx="4758">
                  <c:v>-35827740.000865996</c:v>
                </c:pt>
                <c:pt idx="4759">
                  <c:v>-35835270.000864998</c:v>
                </c:pt>
                <c:pt idx="4760">
                  <c:v>-35842800.000863001</c:v>
                </c:pt>
                <c:pt idx="4761">
                  <c:v>-35850330.000860997</c:v>
                </c:pt>
                <c:pt idx="4762">
                  <c:v>-35857860.000859</c:v>
                </c:pt>
                <c:pt idx="4763">
                  <c:v>-35865390.000857003</c:v>
                </c:pt>
                <c:pt idx="4764">
                  <c:v>-35872920.000855997</c:v>
                </c:pt>
                <c:pt idx="4765">
                  <c:v>-35880450.000854</c:v>
                </c:pt>
                <c:pt idx="4766">
                  <c:v>-35887980.000852004</c:v>
                </c:pt>
                <c:pt idx="4767">
                  <c:v>-35895510.000849999</c:v>
                </c:pt>
                <c:pt idx="4768">
                  <c:v>-35903040.000848003</c:v>
                </c:pt>
                <c:pt idx="4769">
                  <c:v>-35910570.000846997</c:v>
                </c:pt>
                <c:pt idx="4770">
                  <c:v>-35918100.000845</c:v>
                </c:pt>
                <c:pt idx="4771">
                  <c:v>-35925630.000843003</c:v>
                </c:pt>
                <c:pt idx="4772">
                  <c:v>-35933160.000840999</c:v>
                </c:pt>
                <c:pt idx="4773">
                  <c:v>-35940690.000839002</c:v>
                </c:pt>
                <c:pt idx="4774">
                  <c:v>-35948220.000838004</c:v>
                </c:pt>
                <c:pt idx="4775">
                  <c:v>-35955750.000836</c:v>
                </c:pt>
                <c:pt idx="4776">
                  <c:v>-35963280.000834003</c:v>
                </c:pt>
                <c:pt idx="4777">
                  <c:v>-35970810.000831999</c:v>
                </c:pt>
                <c:pt idx="4778">
                  <c:v>-35978340.000831001</c:v>
                </c:pt>
                <c:pt idx="4779">
                  <c:v>-35985870.000828996</c:v>
                </c:pt>
                <c:pt idx="4780">
                  <c:v>-35993400.000827</c:v>
                </c:pt>
                <c:pt idx="4781">
                  <c:v>-36000930.000824995</c:v>
                </c:pt>
                <c:pt idx="4782">
                  <c:v>-36008460.000822991</c:v>
                </c:pt>
                <c:pt idx="4783">
                  <c:v>-36015990.000821993</c:v>
                </c:pt>
                <c:pt idx="4784">
                  <c:v>-36023520.000819996</c:v>
                </c:pt>
                <c:pt idx="4785">
                  <c:v>-36031050.000817999</c:v>
                </c:pt>
                <c:pt idx="4786">
                  <c:v>-36038580.000815995</c:v>
                </c:pt>
                <c:pt idx="4787">
                  <c:v>-36046110.000813998</c:v>
                </c:pt>
                <c:pt idx="4788">
                  <c:v>-36053640.000813</c:v>
                </c:pt>
                <c:pt idx="4789">
                  <c:v>-36061170.000810996</c:v>
                </c:pt>
                <c:pt idx="4790">
                  <c:v>-36068700.000808999</c:v>
                </c:pt>
                <c:pt idx="4791">
                  <c:v>-36076230.000807002</c:v>
                </c:pt>
                <c:pt idx="4792">
                  <c:v>-36083760.000805996</c:v>
                </c:pt>
                <c:pt idx="4793">
                  <c:v>-36091290.000804</c:v>
                </c:pt>
                <c:pt idx="4794">
                  <c:v>-36098820.000801995</c:v>
                </c:pt>
                <c:pt idx="4795">
                  <c:v>-36106350.000799999</c:v>
                </c:pt>
                <c:pt idx="4796">
                  <c:v>-36113880.000798002</c:v>
                </c:pt>
                <c:pt idx="4797">
                  <c:v>-36121410.000797011</c:v>
                </c:pt>
                <c:pt idx="4798">
                  <c:v>-36128940.000794999</c:v>
                </c:pt>
                <c:pt idx="4799">
                  <c:v>-36136470.000793003</c:v>
                </c:pt>
                <c:pt idx="4800">
                  <c:v>-36144000.000790998</c:v>
                </c:pt>
                <c:pt idx="4801">
                  <c:v>-36151530.000788994</c:v>
                </c:pt>
                <c:pt idx="4802">
                  <c:v>-36159060.000787996</c:v>
                </c:pt>
                <c:pt idx="4803">
                  <c:v>-36166590.000785992</c:v>
                </c:pt>
                <c:pt idx="4804">
                  <c:v>-36174120.000783995</c:v>
                </c:pt>
                <c:pt idx="4805">
                  <c:v>-36181650.000781991</c:v>
                </c:pt>
                <c:pt idx="4806">
                  <c:v>-36189180.000779994</c:v>
                </c:pt>
                <c:pt idx="4807">
                  <c:v>-36196710.000778995</c:v>
                </c:pt>
                <c:pt idx="4808">
                  <c:v>-36204240.000776991</c:v>
                </c:pt>
                <c:pt idx="4809">
                  <c:v>-36211770.000774994</c:v>
                </c:pt>
                <c:pt idx="4810">
                  <c:v>-36219300.00077299</c:v>
                </c:pt>
                <c:pt idx="4811">
                  <c:v>-36226830.000771992</c:v>
                </c:pt>
                <c:pt idx="4812">
                  <c:v>-36234360.000769995</c:v>
                </c:pt>
                <c:pt idx="4813">
                  <c:v>-36241890.000767998</c:v>
                </c:pt>
                <c:pt idx="4814">
                  <c:v>-36249420.000765994</c:v>
                </c:pt>
                <c:pt idx="4815">
                  <c:v>-36256950.000763997</c:v>
                </c:pt>
                <c:pt idx="4816">
                  <c:v>-36264480.000762992</c:v>
                </c:pt>
                <c:pt idx="4817">
                  <c:v>-36272010.000760995</c:v>
                </c:pt>
                <c:pt idx="4818">
                  <c:v>-36279540.000758998</c:v>
                </c:pt>
                <c:pt idx="4819">
                  <c:v>-36287070.000757001</c:v>
                </c:pt>
                <c:pt idx="4820">
                  <c:v>-36294600.000754997</c:v>
                </c:pt>
                <c:pt idx="4821">
                  <c:v>-36302130.000753999</c:v>
                </c:pt>
                <c:pt idx="4822">
                  <c:v>-36309660.000751995</c:v>
                </c:pt>
                <c:pt idx="4823">
                  <c:v>-36317190.000749998</c:v>
                </c:pt>
                <c:pt idx="4824">
                  <c:v>-36324720.000748001</c:v>
                </c:pt>
                <c:pt idx="4825">
                  <c:v>-36332250.000745997</c:v>
                </c:pt>
                <c:pt idx="4826">
                  <c:v>-36339780.000744998</c:v>
                </c:pt>
                <c:pt idx="4827">
                  <c:v>-36347310.000743002</c:v>
                </c:pt>
                <c:pt idx="4828">
                  <c:v>-36354840.000740997</c:v>
                </c:pt>
                <c:pt idx="4829">
                  <c:v>-36362370.000739001</c:v>
                </c:pt>
                <c:pt idx="4830">
                  <c:v>-36369900.000738002</c:v>
                </c:pt>
                <c:pt idx="4831">
                  <c:v>-36377430.000735998</c:v>
                </c:pt>
                <c:pt idx="4832">
                  <c:v>-36384960.000734001</c:v>
                </c:pt>
                <c:pt idx="4833">
                  <c:v>-36392490.000731997</c:v>
                </c:pt>
                <c:pt idx="4834">
                  <c:v>-36400020.00073</c:v>
                </c:pt>
                <c:pt idx="4835">
                  <c:v>-36407550.000728995</c:v>
                </c:pt>
                <c:pt idx="4836">
                  <c:v>-36415080.00072699</c:v>
                </c:pt>
                <c:pt idx="4837">
                  <c:v>-36422610.000724994</c:v>
                </c:pt>
                <c:pt idx="4838">
                  <c:v>-36430140.000722989</c:v>
                </c:pt>
                <c:pt idx="4839">
                  <c:v>-36437670.000720993</c:v>
                </c:pt>
                <c:pt idx="4840">
                  <c:v>-36445200.000719994</c:v>
                </c:pt>
                <c:pt idx="4841">
                  <c:v>-36452730.000717998</c:v>
                </c:pt>
                <c:pt idx="4842">
                  <c:v>-36460260.000715993</c:v>
                </c:pt>
                <c:pt idx="4843">
                  <c:v>-36467790.000713997</c:v>
                </c:pt>
                <c:pt idx="4844">
                  <c:v>-36475320.000712991</c:v>
                </c:pt>
                <c:pt idx="4845">
                  <c:v>-36482850.000710994</c:v>
                </c:pt>
                <c:pt idx="4846">
                  <c:v>-36490380.000708997</c:v>
                </c:pt>
                <c:pt idx="4847">
                  <c:v>-36497910.000707</c:v>
                </c:pt>
                <c:pt idx="4848">
                  <c:v>-36505440.000704996</c:v>
                </c:pt>
                <c:pt idx="4849">
                  <c:v>-36512970.000703998</c:v>
                </c:pt>
                <c:pt idx="4850">
                  <c:v>-36520500.000701994</c:v>
                </c:pt>
                <c:pt idx="4851">
                  <c:v>-36528030.000700004</c:v>
                </c:pt>
                <c:pt idx="4852">
                  <c:v>-36535560.000698008</c:v>
                </c:pt>
                <c:pt idx="4853">
                  <c:v>-36543090.000696003</c:v>
                </c:pt>
                <c:pt idx="4854">
                  <c:v>-36550620.000695005</c:v>
                </c:pt>
                <c:pt idx="4855">
                  <c:v>-36558150.000693008</c:v>
                </c:pt>
                <c:pt idx="4856">
                  <c:v>-36565680.000691004</c:v>
                </c:pt>
                <c:pt idx="4857">
                  <c:v>-36573210.000689</c:v>
                </c:pt>
                <c:pt idx="4858">
                  <c:v>-36580740.000687003</c:v>
                </c:pt>
                <c:pt idx="4859">
                  <c:v>-36588270.000685997</c:v>
                </c:pt>
                <c:pt idx="4860">
                  <c:v>-36595800.000684001</c:v>
                </c:pt>
                <c:pt idx="4861">
                  <c:v>-36603330.000681996</c:v>
                </c:pt>
                <c:pt idx="4862">
                  <c:v>-36610860.00068</c:v>
                </c:pt>
                <c:pt idx="4863">
                  <c:v>-36618390.000679001</c:v>
                </c:pt>
                <c:pt idx="4864">
                  <c:v>-36625920.000676997</c:v>
                </c:pt>
                <c:pt idx="4865">
                  <c:v>-36633450.000675</c:v>
                </c:pt>
                <c:pt idx="4866">
                  <c:v>-36640980.000673003</c:v>
                </c:pt>
                <c:pt idx="4867">
                  <c:v>-36648510.000670999</c:v>
                </c:pt>
                <c:pt idx="4868">
                  <c:v>-36656040.000670001</c:v>
                </c:pt>
                <c:pt idx="4869">
                  <c:v>-36663570.000668004</c:v>
                </c:pt>
                <c:pt idx="4870">
                  <c:v>-36671100.000666</c:v>
                </c:pt>
                <c:pt idx="4871">
                  <c:v>-36678630.000664003</c:v>
                </c:pt>
                <c:pt idx="4872">
                  <c:v>-36686160.000661999</c:v>
                </c:pt>
                <c:pt idx="4873">
                  <c:v>-36693690.000661001</c:v>
                </c:pt>
                <c:pt idx="4874">
                  <c:v>-36701220.000659004</c:v>
                </c:pt>
                <c:pt idx="4875">
                  <c:v>-36708750.000657007</c:v>
                </c:pt>
                <c:pt idx="4876">
                  <c:v>-36716280.000655003</c:v>
                </c:pt>
                <c:pt idx="4877">
                  <c:v>-36723810.000654005</c:v>
                </c:pt>
                <c:pt idx="4878">
                  <c:v>-36731340.000652</c:v>
                </c:pt>
                <c:pt idx="4879">
                  <c:v>-36738870.000650011</c:v>
                </c:pt>
                <c:pt idx="4880">
                  <c:v>-36746400.000648007</c:v>
                </c:pt>
                <c:pt idx="4881">
                  <c:v>-36753930.000646003</c:v>
                </c:pt>
                <c:pt idx="4882">
                  <c:v>-36761460.000645004</c:v>
                </c:pt>
                <c:pt idx="4883">
                  <c:v>-36768990.000643007</c:v>
                </c:pt>
                <c:pt idx="4884">
                  <c:v>-36776520.000641003</c:v>
                </c:pt>
                <c:pt idx="4885">
                  <c:v>-36784050.000639006</c:v>
                </c:pt>
                <c:pt idx="4886">
                  <c:v>-36791580.00063701</c:v>
                </c:pt>
                <c:pt idx="4887">
                  <c:v>-36799110.000636004</c:v>
                </c:pt>
                <c:pt idx="4888">
                  <c:v>-36806640.000634007</c:v>
                </c:pt>
                <c:pt idx="4889">
                  <c:v>-36814170.000632003</c:v>
                </c:pt>
                <c:pt idx="4890">
                  <c:v>-36821700.000629999</c:v>
                </c:pt>
                <c:pt idx="4891">
                  <c:v>-36829230.000628002</c:v>
                </c:pt>
                <c:pt idx="4892">
                  <c:v>-36836760.000627011</c:v>
                </c:pt>
                <c:pt idx="4893">
                  <c:v>-36844290.000624999</c:v>
                </c:pt>
                <c:pt idx="4894">
                  <c:v>-36851820.000623003</c:v>
                </c:pt>
                <c:pt idx="4895">
                  <c:v>-36859350.000620998</c:v>
                </c:pt>
                <c:pt idx="4896">
                  <c:v>-36866880.00062</c:v>
                </c:pt>
                <c:pt idx="4897">
                  <c:v>-36874410.000618003</c:v>
                </c:pt>
                <c:pt idx="4898">
                  <c:v>-36881940.000615999</c:v>
                </c:pt>
                <c:pt idx="4899">
                  <c:v>-36889470.000614002</c:v>
                </c:pt>
                <c:pt idx="4900">
                  <c:v>-36897000.000611998</c:v>
                </c:pt>
                <c:pt idx="4901">
                  <c:v>-36904530.000611</c:v>
                </c:pt>
                <c:pt idx="4902">
                  <c:v>-36912060.000609003</c:v>
                </c:pt>
                <c:pt idx="4903">
                  <c:v>-36919590.000606999</c:v>
                </c:pt>
                <c:pt idx="4904">
                  <c:v>-36927120.000605002</c:v>
                </c:pt>
                <c:pt idx="4905">
                  <c:v>-36934650.000602998</c:v>
                </c:pt>
                <c:pt idx="4906">
                  <c:v>-36942180.000601999</c:v>
                </c:pt>
                <c:pt idx="4907">
                  <c:v>-36949710.000600003</c:v>
                </c:pt>
                <c:pt idx="4908">
                  <c:v>-36957240.000598006</c:v>
                </c:pt>
                <c:pt idx="4909">
                  <c:v>-36964770.000596002</c:v>
                </c:pt>
                <c:pt idx="4910">
                  <c:v>-36972300.000595003</c:v>
                </c:pt>
                <c:pt idx="4911">
                  <c:v>-36979830.000592999</c:v>
                </c:pt>
                <c:pt idx="4912">
                  <c:v>-36987360.000591002</c:v>
                </c:pt>
                <c:pt idx="4913">
                  <c:v>-36994890.000588998</c:v>
                </c:pt>
                <c:pt idx="4914">
                  <c:v>-37002420.000587001</c:v>
                </c:pt>
                <c:pt idx="4915">
                  <c:v>-37009950.000585996</c:v>
                </c:pt>
                <c:pt idx="4916">
                  <c:v>-37017480.000583999</c:v>
                </c:pt>
                <c:pt idx="4917">
                  <c:v>-37025010.000581995</c:v>
                </c:pt>
                <c:pt idx="4918">
                  <c:v>-37032540.000579998</c:v>
                </c:pt>
                <c:pt idx="4919">
                  <c:v>-37040070.000578001</c:v>
                </c:pt>
                <c:pt idx="4920">
                  <c:v>-37047600.000577003</c:v>
                </c:pt>
                <c:pt idx="4921">
                  <c:v>-37055130.000574999</c:v>
                </c:pt>
                <c:pt idx="4922">
                  <c:v>-37062660.000573002</c:v>
                </c:pt>
                <c:pt idx="4923">
                  <c:v>-37070190.000570998</c:v>
                </c:pt>
                <c:pt idx="4924">
                  <c:v>-37077720.000569001</c:v>
                </c:pt>
                <c:pt idx="4925">
                  <c:v>-37085250.000568002</c:v>
                </c:pt>
                <c:pt idx="4926">
                  <c:v>-37092780.000565998</c:v>
                </c:pt>
                <c:pt idx="4927">
                  <c:v>-37100310.000564002</c:v>
                </c:pt>
                <c:pt idx="4928">
                  <c:v>-37107840.000561997</c:v>
                </c:pt>
                <c:pt idx="4929">
                  <c:v>-37115370.000560999</c:v>
                </c:pt>
                <c:pt idx="4930">
                  <c:v>-37122900.000559002</c:v>
                </c:pt>
                <c:pt idx="4931">
                  <c:v>-37130430.000556998</c:v>
                </c:pt>
                <c:pt idx="4932">
                  <c:v>-37137960.000555001</c:v>
                </c:pt>
                <c:pt idx="4933">
                  <c:v>-37145490.000552997</c:v>
                </c:pt>
                <c:pt idx="4934">
                  <c:v>-37153020.000551999</c:v>
                </c:pt>
                <c:pt idx="4935">
                  <c:v>-37160550.000550002</c:v>
                </c:pt>
                <c:pt idx="4936">
                  <c:v>-37168080.000548005</c:v>
                </c:pt>
                <c:pt idx="4937">
                  <c:v>-37175610.000546001</c:v>
                </c:pt>
                <c:pt idx="4938">
                  <c:v>-37183140.000544004</c:v>
                </c:pt>
                <c:pt idx="4939">
                  <c:v>-37190670.000542998</c:v>
                </c:pt>
                <c:pt idx="4940">
                  <c:v>-37198200.000541002</c:v>
                </c:pt>
                <c:pt idx="4941">
                  <c:v>-37205730.000539005</c:v>
                </c:pt>
                <c:pt idx="4942">
                  <c:v>-37213260.000537008</c:v>
                </c:pt>
                <c:pt idx="4943">
                  <c:v>-37220790.000535004</c:v>
                </c:pt>
                <c:pt idx="4944">
                  <c:v>-37228320.000534005</c:v>
                </c:pt>
                <c:pt idx="4945">
                  <c:v>-37235850.000532001</c:v>
                </c:pt>
                <c:pt idx="4946">
                  <c:v>-37243380.000529997</c:v>
                </c:pt>
                <c:pt idx="4947">
                  <c:v>-37250910.000528</c:v>
                </c:pt>
                <c:pt idx="4948">
                  <c:v>-37258440.000527002</c:v>
                </c:pt>
                <c:pt idx="4949">
                  <c:v>-37265970.000524998</c:v>
                </c:pt>
                <c:pt idx="4950">
                  <c:v>-37273500.000523001</c:v>
                </c:pt>
                <c:pt idx="4951">
                  <c:v>-37281030.000520997</c:v>
                </c:pt>
                <c:pt idx="4952">
                  <c:v>-37288560.000519</c:v>
                </c:pt>
                <c:pt idx="4953">
                  <c:v>-37296090.000518002</c:v>
                </c:pt>
                <c:pt idx="4954">
                  <c:v>-37303620.000515997</c:v>
                </c:pt>
                <c:pt idx="4955">
                  <c:v>-37311150.000514001</c:v>
                </c:pt>
                <c:pt idx="4956">
                  <c:v>-37318680.000511996</c:v>
                </c:pt>
                <c:pt idx="4957">
                  <c:v>-37326210.00051</c:v>
                </c:pt>
                <c:pt idx="4958">
                  <c:v>-37333740.000509001</c:v>
                </c:pt>
                <c:pt idx="4959">
                  <c:v>-37341270.000506997</c:v>
                </c:pt>
                <c:pt idx="4960">
                  <c:v>-37348800.000505</c:v>
                </c:pt>
                <c:pt idx="4961">
                  <c:v>-37356330.000503011</c:v>
                </c:pt>
                <c:pt idx="4962">
                  <c:v>-37363860.000501998</c:v>
                </c:pt>
                <c:pt idx="4963">
                  <c:v>-37371390.000500001</c:v>
                </c:pt>
                <c:pt idx="4964">
                  <c:v>-37378920.000498004</c:v>
                </c:pt>
                <c:pt idx="4965">
                  <c:v>-37386450.000496</c:v>
                </c:pt>
                <c:pt idx="4966">
                  <c:v>-37393980.000494003</c:v>
                </c:pt>
                <c:pt idx="4967">
                  <c:v>-37401510.000492997</c:v>
                </c:pt>
                <c:pt idx="4968">
                  <c:v>-37409040.000491001</c:v>
                </c:pt>
                <c:pt idx="4969">
                  <c:v>-37416570.000488997</c:v>
                </c:pt>
                <c:pt idx="4970">
                  <c:v>-37424100.000487</c:v>
                </c:pt>
                <c:pt idx="4971">
                  <c:v>-37431630.000484996</c:v>
                </c:pt>
                <c:pt idx="4972">
                  <c:v>-37439160.000483997</c:v>
                </c:pt>
                <c:pt idx="4973">
                  <c:v>-37446690.000481993</c:v>
                </c:pt>
                <c:pt idx="4974">
                  <c:v>-37454220.000480004</c:v>
                </c:pt>
                <c:pt idx="4975">
                  <c:v>-37461750.000477999</c:v>
                </c:pt>
                <c:pt idx="4976">
                  <c:v>-37469280.000475995</c:v>
                </c:pt>
                <c:pt idx="4977">
                  <c:v>-37476810.000474997</c:v>
                </c:pt>
                <c:pt idx="4978">
                  <c:v>-37484340.000473</c:v>
                </c:pt>
                <c:pt idx="4979">
                  <c:v>-37491870.000470996</c:v>
                </c:pt>
                <c:pt idx="4980">
                  <c:v>-37499400.000468999</c:v>
                </c:pt>
                <c:pt idx="4981">
                  <c:v>-37506930.000468001</c:v>
                </c:pt>
                <c:pt idx="4982">
                  <c:v>-37514460.000465997</c:v>
                </c:pt>
                <c:pt idx="4983">
                  <c:v>-37521990.000464</c:v>
                </c:pt>
                <c:pt idx="4984">
                  <c:v>-37529520.000461996</c:v>
                </c:pt>
                <c:pt idx="4985">
                  <c:v>-37537050.000459999</c:v>
                </c:pt>
                <c:pt idx="4986">
                  <c:v>-37544580.000459</c:v>
                </c:pt>
                <c:pt idx="4987">
                  <c:v>-37552110.000457011</c:v>
                </c:pt>
                <c:pt idx="4988">
                  <c:v>-37559640.000455</c:v>
                </c:pt>
                <c:pt idx="4989">
                  <c:v>-37567170.000453003</c:v>
                </c:pt>
                <c:pt idx="4990">
                  <c:v>-37574700.000450999</c:v>
                </c:pt>
                <c:pt idx="4991">
                  <c:v>-37582230.00045</c:v>
                </c:pt>
                <c:pt idx="4992">
                  <c:v>-37589760.000448003</c:v>
                </c:pt>
                <c:pt idx="4993">
                  <c:v>-37597290.000445999</c:v>
                </c:pt>
                <c:pt idx="4994">
                  <c:v>-37604820.000444002</c:v>
                </c:pt>
                <c:pt idx="4995">
                  <c:v>-37612350.000442997</c:v>
                </c:pt>
                <c:pt idx="4996">
                  <c:v>-37619880.000441</c:v>
                </c:pt>
                <c:pt idx="4997">
                  <c:v>-37627410.000439003</c:v>
                </c:pt>
                <c:pt idx="4998">
                  <c:v>-37634940.000436999</c:v>
                </c:pt>
                <c:pt idx="4999">
                  <c:v>-37642470.000435002</c:v>
                </c:pt>
                <c:pt idx="5000">
                  <c:v>-37650000.000434004</c:v>
                </c:pt>
                <c:pt idx="5001">
                  <c:v>-37657530.000432</c:v>
                </c:pt>
                <c:pt idx="5002">
                  <c:v>-37665060.000430003</c:v>
                </c:pt>
                <c:pt idx="5003">
                  <c:v>-37672590.000427999</c:v>
                </c:pt>
                <c:pt idx="5004">
                  <c:v>-37680120.000425994</c:v>
                </c:pt>
                <c:pt idx="5005">
                  <c:v>-37687650.000424996</c:v>
                </c:pt>
                <c:pt idx="5006">
                  <c:v>-37695180.000422992</c:v>
                </c:pt>
                <c:pt idx="5007">
                  <c:v>-37702710.000420995</c:v>
                </c:pt>
                <c:pt idx="5008">
                  <c:v>-37710240.000418998</c:v>
                </c:pt>
                <c:pt idx="5009">
                  <c:v>-37717770.000417002</c:v>
                </c:pt>
                <c:pt idx="5010">
                  <c:v>-37725300.000415996</c:v>
                </c:pt>
                <c:pt idx="5011">
                  <c:v>-37732830.000413999</c:v>
                </c:pt>
                <c:pt idx="5012">
                  <c:v>-37740360.000411995</c:v>
                </c:pt>
                <c:pt idx="5013">
                  <c:v>-37747890.000409998</c:v>
                </c:pt>
                <c:pt idx="5014">
                  <c:v>-37755420.000409</c:v>
                </c:pt>
                <c:pt idx="5015">
                  <c:v>-37762950.000407003</c:v>
                </c:pt>
                <c:pt idx="5016">
                  <c:v>-37770480.000404999</c:v>
                </c:pt>
                <c:pt idx="5017">
                  <c:v>-37778010.000403002</c:v>
                </c:pt>
                <c:pt idx="5018">
                  <c:v>-37785540.000400998</c:v>
                </c:pt>
                <c:pt idx="5019">
                  <c:v>-37793070.000399999</c:v>
                </c:pt>
                <c:pt idx="5020">
                  <c:v>-37800600.000398003</c:v>
                </c:pt>
                <c:pt idx="5021">
                  <c:v>-37808130.000395998</c:v>
                </c:pt>
                <c:pt idx="5022">
                  <c:v>-37815660.000394002</c:v>
                </c:pt>
                <c:pt idx="5023">
                  <c:v>-37823190.000391997</c:v>
                </c:pt>
                <c:pt idx="5024">
                  <c:v>-37830720.000390999</c:v>
                </c:pt>
                <c:pt idx="5025">
                  <c:v>-37838250.000388995</c:v>
                </c:pt>
                <c:pt idx="5026">
                  <c:v>-37845780.000386991</c:v>
                </c:pt>
                <c:pt idx="5027">
                  <c:v>-37853310.000384994</c:v>
                </c:pt>
                <c:pt idx="5028">
                  <c:v>-37860840.000383995</c:v>
                </c:pt>
                <c:pt idx="5029">
                  <c:v>-37868370.000381991</c:v>
                </c:pt>
                <c:pt idx="5030">
                  <c:v>-37875900.000379995</c:v>
                </c:pt>
                <c:pt idx="5031">
                  <c:v>-37883430.000377998</c:v>
                </c:pt>
                <c:pt idx="5032">
                  <c:v>-37890960.000375994</c:v>
                </c:pt>
                <c:pt idx="5033">
                  <c:v>-37898490.000374995</c:v>
                </c:pt>
                <c:pt idx="5034">
                  <c:v>-37906020.000372991</c:v>
                </c:pt>
                <c:pt idx="5035">
                  <c:v>-37913550.000370994</c:v>
                </c:pt>
                <c:pt idx="5036">
                  <c:v>-37921080.000368997</c:v>
                </c:pt>
                <c:pt idx="5037">
                  <c:v>-37928610.000367001</c:v>
                </c:pt>
                <c:pt idx="5038">
                  <c:v>-37936140.000365995</c:v>
                </c:pt>
                <c:pt idx="5039">
                  <c:v>-37943670.000363998</c:v>
                </c:pt>
                <c:pt idx="5040">
                  <c:v>-37951200.000361994</c:v>
                </c:pt>
                <c:pt idx="5041">
                  <c:v>-37958730.000359997</c:v>
                </c:pt>
                <c:pt idx="5042">
                  <c:v>-37966260.000358</c:v>
                </c:pt>
                <c:pt idx="5043">
                  <c:v>-37973790.000357002</c:v>
                </c:pt>
                <c:pt idx="5044">
                  <c:v>-37981320.000354998</c:v>
                </c:pt>
                <c:pt idx="5045">
                  <c:v>-37988850.000353001</c:v>
                </c:pt>
                <c:pt idx="5046">
                  <c:v>-37996380.000350997</c:v>
                </c:pt>
                <c:pt idx="5047">
                  <c:v>-38003910.000349998</c:v>
                </c:pt>
                <c:pt idx="5048">
                  <c:v>-38011440.000348002</c:v>
                </c:pt>
                <c:pt idx="5049">
                  <c:v>-38018970.000345998</c:v>
                </c:pt>
                <c:pt idx="5050">
                  <c:v>-38026500.000344001</c:v>
                </c:pt>
                <c:pt idx="5051">
                  <c:v>-38034030.000341997</c:v>
                </c:pt>
                <c:pt idx="5052">
                  <c:v>-38041560.000340998</c:v>
                </c:pt>
                <c:pt idx="5053">
                  <c:v>-38049090.000339001</c:v>
                </c:pt>
                <c:pt idx="5054">
                  <c:v>-38056620.000336997</c:v>
                </c:pt>
                <c:pt idx="5055">
                  <c:v>-38064150.000335</c:v>
                </c:pt>
                <c:pt idx="5056">
                  <c:v>-38071680.000333011</c:v>
                </c:pt>
                <c:pt idx="5057">
                  <c:v>-38079210.000331998</c:v>
                </c:pt>
                <c:pt idx="5058">
                  <c:v>-38086740.000330001</c:v>
                </c:pt>
                <c:pt idx="5059">
                  <c:v>-38094270.000327997</c:v>
                </c:pt>
                <c:pt idx="5060">
                  <c:v>-38101800.000325993</c:v>
                </c:pt>
                <c:pt idx="5061">
                  <c:v>-38109330.000323996</c:v>
                </c:pt>
                <c:pt idx="5062">
                  <c:v>-38116860.00032299</c:v>
                </c:pt>
                <c:pt idx="5063">
                  <c:v>-38124390.000320993</c:v>
                </c:pt>
                <c:pt idx="5064">
                  <c:v>-38131920.000318997</c:v>
                </c:pt>
                <c:pt idx="5065">
                  <c:v>-38139450.000317</c:v>
                </c:pt>
                <c:pt idx="5066">
                  <c:v>-38146980.000315994</c:v>
                </c:pt>
                <c:pt idx="5067">
                  <c:v>-38154510.000313997</c:v>
                </c:pt>
                <c:pt idx="5068">
                  <c:v>-38162040.000311993</c:v>
                </c:pt>
                <c:pt idx="5069">
                  <c:v>-38169570.000309996</c:v>
                </c:pt>
                <c:pt idx="5070">
                  <c:v>-38177100.000308</c:v>
                </c:pt>
                <c:pt idx="5071">
                  <c:v>-38184630.000307001</c:v>
                </c:pt>
                <c:pt idx="5072">
                  <c:v>-38192160.000304997</c:v>
                </c:pt>
                <c:pt idx="5073">
                  <c:v>-38199690.000303</c:v>
                </c:pt>
                <c:pt idx="5074">
                  <c:v>-38207220.000300996</c:v>
                </c:pt>
                <c:pt idx="5075">
                  <c:v>-38214750.000299007</c:v>
                </c:pt>
                <c:pt idx="5076">
                  <c:v>-38222280.000298008</c:v>
                </c:pt>
                <c:pt idx="5077">
                  <c:v>-38229810.000296004</c:v>
                </c:pt>
                <c:pt idx="5078">
                  <c:v>-38237340.000294007</c:v>
                </c:pt>
                <c:pt idx="5079">
                  <c:v>-38244870.000292003</c:v>
                </c:pt>
                <c:pt idx="5080">
                  <c:v>-38252400.000291005</c:v>
                </c:pt>
                <c:pt idx="5081">
                  <c:v>-38259930.000289001</c:v>
                </c:pt>
                <c:pt idx="5082">
                  <c:v>-38267460.000286996</c:v>
                </c:pt>
                <c:pt idx="5083">
                  <c:v>-38274990.000285</c:v>
                </c:pt>
                <c:pt idx="5084">
                  <c:v>-38282520.000283003</c:v>
                </c:pt>
                <c:pt idx="5085">
                  <c:v>-38290050.000281997</c:v>
                </c:pt>
                <c:pt idx="5086">
                  <c:v>-38297580.00028</c:v>
                </c:pt>
                <c:pt idx="5087">
                  <c:v>-38305110.000278011</c:v>
                </c:pt>
                <c:pt idx="5088">
                  <c:v>-38312640.000275999</c:v>
                </c:pt>
                <c:pt idx="5089">
                  <c:v>-38320170.000274003</c:v>
                </c:pt>
                <c:pt idx="5090">
                  <c:v>-38327700.000272997</c:v>
                </c:pt>
                <c:pt idx="5091">
                  <c:v>-38335230.000271</c:v>
                </c:pt>
                <c:pt idx="5092">
                  <c:v>-38342760.000269003</c:v>
                </c:pt>
                <c:pt idx="5093">
                  <c:v>-38350290.000266999</c:v>
                </c:pt>
                <c:pt idx="5094">
                  <c:v>-38357820.000265002</c:v>
                </c:pt>
                <c:pt idx="5095">
                  <c:v>-38365350.000264004</c:v>
                </c:pt>
                <c:pt idx="5096">
                  <c:v>-38372880.000262</c:v>
                </c:pt>
                <c:pt idx="5097">
                  <c:v>-38380410.000260003</c:v>
                </c:pt>
                <c:pt idx="5098">
                  <c:v>-38387940.000258006</c:v>
                </c:pt>
                <c:pt idx="5099">
                  <c:v>-38395470.000257008</c:v>
                </c:pt>
                <c:pt idx="5100">
                  <c:v>-38403000.000255011</c:v>
                </c:pt>
                <c:pt idx="5101">
                  <c:v>-38410530.000252999</c:v>
                </c:pt>
                <c:pt idx="5102">
                  <c:v>-38418060.000251003</c:v>
                </c:pt>
                <c:pt idx="5103">
                  <c:v>-38425590.000249006</c:v>
                </c:pt>
                <c:pt idx="5104">
                  <c:v>-38433120.000248007</c:v>
                </c:pt>
                <c:pt idx="5105">
                  <c:v>-38440650.000246003</c:v>
                </c:pt>
                <c:pt idx="5106">
                  <c:v>-38448180.000244007</c:v>
                </c:pt>
                <c:pt idx="5107">
                  <c:v>-38455710.000242002</c:v>
                </c:pt>
                <c:pt idx="5108">
                  <c:v>-38463240.000240006</c:v>
                </c:pt>
                <c:pt idx="5109">
                  <c:v>-38470770.000239007</c:v>
                </c:pt>
                <c:pt idx="5110">
                  <c:v>-38478300.00023701</c:v>
                </c:pt>
                <c:pt idx="5111">
                  <c:v>-38485830.000235006</c:v>
                </c:pt>
                <c:pt idx="5112">
                  <c:v>-38493360.000233009</c:v>
                </c:pt>
                <c:pt idx="5113">
                  <c:v>-38500890.000232011</c:v>
                </c:pt>
                <c:pt idx="5114">
                  <c:v>-38508420.000229999</c:v>
                </c:pt>
                <c:pt idx="5115">
                  <c:v>-38515950.000228003</c:v>
                </c:pt>
                <c:pt idx="5116">
                  <c:v>-38523480.000225998</c:v>
                </c:pt>
                <c:pt idx="5117">
                  <c:v>-38531010.000224002</c:v>
                </c:pt>
                <c:pt idx="5118">
                  <c:v>-38538540.000223003</c:v>
                </c:pt>
                <c:pt idx="5119">
                  <c:v>-38546070.000220999</c:v>
                </c:pt>
                <c:pt idx="5120">
                  <c:v>-38553600.000219002</c:v>
                </c:pt>
                <c:pt idx="5121">
                  <c:v>-38561130.000216998</c:v>
                </c:pt>
                <c:pt idx="5122">
                  <c:v>-38568660.000215001</c:v>
                </c:pt>
                <c:pt idx="5123">
                  <c:v>-38576190.000214003</c:v>
                </c:pt>
                <c:pt idx="5124">
                  <c:v>-38583720.000211999</c:v>
                </c:pt>
                <c:pt idx="5125">
                  <c:v>-38591250.000210002</c:v>
                </c:pt>
                <c:pt idx="5126">
                  <c:v>-38598780.000208005</c:v>
                </c:pt>
                <c:pt idx="5127">
                  <c:v>-38606310.000206001</c:v>
                </c:pt>
                <c:pt idx="5128">
                  <c:v>-38613840.000205003</c:v>
                </c:pt>
                <c:pt idx="5129">
                  <c:v>-38621370.000202999</c:v>
                </c:pt>
                <c:pt idx="5130">
                  <c:v>-38628900.000201002</c:v>
                </c:pt>
                <c:pt idx="5131">
                  <c:v>-38636430.000199005</c:v>
                </c:pt>
                <c:pt idx="5132">
                  <c:v>-38643960.000198007</c:v>
                </c:pt>
                <c:pt idx="5133">
                  <c:v>-38651490.000196002</c:v>
                </c:pt>
                <c:pt idx="5134">
                  <c:v>-38659020.000194006</c:v>
                </c:pt>
                <c:pt idx="5135">
                  <c:v>-38666550.000192001</c:v>
                </c:pt>
                <c:pt idx="5136">
                  <c:v>-38674080.000189997</c:v>
                </c:pt>
                <c:pt idx="5137">
                  <c:v>-38681610.000188999</c:v>
                </c:pt>
                <c:pt idx="5138">
                  <c:v>-38689140.000187002</c:v>
                </c:pt>
                <c:pt idx="5139">
                  <c:v>-38696670.000184998</c:v>
                </c:pt>
                <c:pt idx="5140">
                  <c:v>-38704200.000183001</c:v>
                </c:pt>
                <c:pt idx="5141">
                  <c:v>-38711730.000180997</c:v>
                </c:pt>
                <c:pt idx="5142">
                  <c:v>-38719260.000179999</c:v>
                </c:pt>
                <c:pt idx="5143">
                  <c:v>-38726790.000178002</c:v>
                </c:pt>
                <c:pt idx="5144">
                  <c:v>-38734320.000175998</c:v>
                </c:pt>
                <c:pt idx="5145">
                  <c:v>-38741850.000174001</c:v>
                </c:pt>
                <c:pt idx="5146">
                  <c:v>-38749380.000173002</c:v>
                </c:pt>
                <c:pt idx="5147">
                  <c:v>-38756910.000170998</c:v>
                </c:pt>
                <c:pt idx="5148">
                  <c:v>-38764440.000169002</c:v>
                </c:pt>
                <c:pt idx="5149">
                  <c:v>-38771970.000166997</c:v>
                </c:pt>
                <c:pt idx="5150">
                  <c:v>-38779500.000165001</c:v>
                </c:pt>
                <c:pt idx="5151">
                  <c:v>-38787030.000164002</c:v>
                </c:pt>
                <c:pt idx="5152">
                  <c:v>-38794560.000161998</c:v>
                </c:pt>
                <c:pt idx="5153">
                  <c:v>-38802090.000160001</c:v>
                </c:pt>
                <c:pt idx="5154">
                  <c:v>-38809620.000158004</c:v>
                </c:pt>
                <c:pt idx="5155">
                  <c:v>-38817150.000156</c:v>
                </c:pt>
                <c:pt idx="5156">
                  <c:v>-38824680.000155002</c:v>
                </c:pt>
                <c:pt idx="5157">
                  <c:v>-38832210.000152998</c:v>
                </c:pt>
                <c:pt idx="5158">
                  <c:v>-38839740.000151001</c:v>
                </c:pt>
                <c:pt idx="5159">
                  <c:v>-38847270.000149004</c:v>
                </c:pt>
                <c:pt idx="5160">
                  <c:v>-38854800.000147007</c:v>
                </c:pt>
                <c:pt idx="5161">
                  <c:v>-38862330.000146002</c:v>
                </c:pt>
                <c:pt idx="5162">
                  <c:v>-38869860.000144005</c:v>
                </c:pt>
                <c:pt idx="5163">
                  <c:v>-38877390.000142001</c:v>
                </c:pt>
                <c:pt idx="5164">
                  <c:v>-38884920.000140004</c:v>
                </c:pt>
                <c:pt idx="5165">
                  <c:v>-38892450.000139005</c:v>
                </c:pt>
                <c:pt idx="5166">
                  <c:v>-38899980.000137009</c:v>
                </c:pt>
                <c:pt idx="5167">
                  <c:v>-38907510.000135005</c:v>
                </c:pt>
                <c:pt idx="5168">
                  <c:v>-38915040.000133008</c:v>
                </c:pt>
                <c:pt idx="5169">
                  <c:v>-38922570.000131011</c:v>
                </c:pt>
                <c:pt idx="5170">
                  <c:v>-38930100.000129998</c:v>
                </c:pt>
                <c:pt idx="5171">
                  <c:v>-38937630.000128001</c:v>
                </c:pt>
                <c:pt idx="5172">
                  <c:v>-38945160.000125997</c:v>
                </c:pt>
                <c:pt idx="5173">
                  <c:v>-38952690.000124</c:v>
                </c:pt>
                <c:pt idx="5174">
                  <c:v>-38960220.000121996</c:v>
                </c:pt>
                <c:pt idx="5175">
                  <c:v>-38967750.000120997</c:v>
                </c:pt>
                <c:pt idx="5176">
                  <c:v>-38975280.000119001</c:v>
                </c:pt>
                <c:pt idx="5177">
                  <c:v>-38982810.000116996</c:v>
                </c:pt>
                <c:pt idx="5178">
                  <c:v>-38990340.000115</c:v>
                </c:pt>
                <c:pt idx="5179">
                  <c:v>-38997870.000113003</c:v>
                </c:pt>
                <c:pt idx="5180">
                  <c:v>-39005400.000111997</c:v>
                </c:pt>
                <c:pt idx="5181">
                  <c:v>-39012930.00011</c:v>
                </c:pt>
                <c:pt idx="5182">
                  <c:v>-39020460.000108011</c:v>
                </c:pt>
                <c:pt idx="5183">
                  <c:v>-39027990.000105999</c:v>
                </c:pt>
                <c:pt idx="5184">
                  <c:v>-39035520.000105001</c:v>
                </c:pt>
                <c:pt idx="5185">
                  <c:v>-39043050.000102997</c:v>
                </c:pt>
                <c:pt idx="5186">
                  <c:v>-39050580.000101</c:v>
                </c:pt>
                <c:pt idx="5187">
                  <c:v>-39058110.000099003</c:v>
                </c:pt>
                <c:pt idx="5188">
                  <c:v>-39065640.000096999</c:v>
                </c:pt>
                <c:pt idx="5189">
                  <c:v>-39073170.000096001</c:v>
                </c:pt>
                <c:pt idx="5190">
                  <c:v>-39080700.000094004</c:v>
                </c:pt>
                <c:pt idx="5191">
                  <c:v>-39088230.000092</c:v>
                </c:pt>
                <c:pt idx="5192">
                  <c:v>-39095760.000090003</c:v>
                </c:pt>
                <c:pt idx="5193">
                  <c:v>-39103290.000087999</c:v>
                </c:pt>
                <c:pt idx="5194">
                  <c:v>-39110820.000087</c:v>
                </c:pt>
                <c:pt idx="5195">
                  <c:v>-39118350.000085004</c:v>
                </c:pt>
                <c:pt idx="5196">
                  <c:v>-39125880.000082992</c:v>
                </c:pt>
                <c:pt idx="5197">
                  <c:v>-39133410.000080995</c:v>
                </c:pt>
                <c:pt idx="5198">
                  <c:v>-39140940.000079997</c:v>
                </c:pt>
                <c:pt idx="5199">
                  <c:v>-39148470.000078</c:v>
                </c:pt>
                <c:pt idx="5200">
                  <c:v>-39156000.000075996</c:v>
                </c:pt>
                <c:pt idx="5201">
                  <c:v>-39163530.000073999</c:v>
                </c:pt>
                <c:pt idx="5202">
                  <c:v>-39171060.000071995</c:v>
                </c:pt>
                <c:pt idx="5203">
                  <c:v>-39178590.000070997</c:v>
                </c:pt>
                <c:pt idx="5204">
                  <c:v>-39186120.000069</c:v>
                </c:pt>
                <c:pt idx="5205">
                  <c:v>-39193650.000067003</c:v>
                </c:pt>
                <c:pt idx="5206">
                  <c:v>-39201180.000064999</c:v>
                </c:pt>
                <c:pt idx="5207">
                  <c:v>-39208710.000063002</c:v>
                </c:pt>
                <c:pt idx="5208">
                  <c:v>-39216240.000061996</c:v>
                </c:pt>
                <c:pt idx="5209">
                  <c:v>-39223770.00006</c:v>
                </c:pt>
                <c:pt idx="5210">
                  <c:v>-39231300.000058003</c:v>
                </c:pt>
                <c:pt idx="5211">
                  <c:v>-39238830.000055999</c:v>
                </c:pt>
                <c:pt idx="5212">
                  <c:v>-39246360.000054002</c:v>
                </c:pt>
                <c:pt idx="5213">
                  <c:v>-39253890.000053003</c:v>
                </c:pt>
                <c:pt idx="5214">
                  <c:v>-39261420.000050999</c:v>
                </c:pt>
                <c:pt idx="5215">
                  <c:v>-39268950.000049002</c:v>
                </c:pt>
                <c:pt idx="5216">
                  <c:v>-39276480.000046998</c:v>
                </c:pt>
                <c:pt idx="5217">
                  <c:v>-39284010.000046</c:v>
                </c:pt>
                <c:pt idx="5218">
                  <c:v>-39291540.000044003</c:v>
                </c:pt>
                <c:pt idx="5219">
                  <c:v>-39299070.000041999</c:v>
                </c:pt>
                <c:pt idx="5220">
                  <c:v>-39306600.000040002</c:v>
                </c:pt>
                <c:pt idx="5221">
                  <c:v>-39314130.000038005</c:v>
                </c:pt>
                <c:pt idx="5222">
                  <c:v>-39321660.000037007</c:v>
                </c:pt>
                <c:pt idx="5223">
                  <c:v>-39329190.000035003</c:v>
                </c:pt>
                <c:pt idx="5224">
                  <c:v>-39336720.000032999</c:v>
                </c:pt>
                <c:pt idx="5225">
                  <c:v>-39344250.000031002</c:v>
                </c:pt>
                <c:pt idx="5226">
                  <c:v>-39351780.000028998</c:v>
                </c:pt>
                <c:pt idx="5227">
                  <c:v>-39359310.000027999</c:v>
                </c:pt>
                <c:pt idx="5228">
                  <c:v>-39366840.000025995</c:v>
                </c:pt>
                <c:pt idx="5229">
                  <c:v>-39374370.000023998</c:v>
                </c:pt>
                <c:pt idx="5230">
                  <c:v>-39381900.000021994</c:v>
                </c:pt>
                <c:pt idx="5231">
                  <c:v>-39389430.000020996</c:v>
                </c:pt>
                <c:pt idx="5232">
                  <c:v>-39396960.000018999</c:v>
                </c:pt>
                <c:pt idx="5233">
                  <c:v>-39404490.000017002</c:v>
                </c:pt>
                <c:pt idx="5234">
                  <c:v>-39412020.000014998</c:v>
                </c:pt>
                <c:pt idx="5235">
                  <c:v>-39419550.000013001</c:v>
                </c:pt>
                <c:pt idx="5236">
                  <c:v>-39427080.000011995</c:v>
                </c:pt>
                <c:pt idx="5237">
                  <c:v>-39434610.000009999</c:v>
                </c:pt>
                <c:pt idx="5238">
                  <c:v>-39442140.000008002</c:v>
                </c:pt>
                <c:pt idx="5239">
                  <c:v>-39449670.000005998</c:v>
                </c:pt>
                <c:pt idx="5240">
                  <c:v>-39457200.000004001</c:v>
                </c:pt>
                <c:pt idx="5241">
                  <c:v>-39464730.000003003</c:v>
                </c:pt>
                <c:pt idx="5242">
                  <c:v>-39472260.000000998</c:v>
                </c:pt>
                <c:pt idx="5243">
                  <c:v>-39479789.999999009</c:v>
                </c:pt>
                <c:pt idx="5244">
                  <c:v>-39487319.999997005</c:v>
                </c:pt>
                <c:pt idx="5245">
                  <c:v>-39494849.999995008</c:v>
                </c:pt>
                <c:pt idx="5246">
                  <c:v>-39502379.99999401</c:v>
                </c:pt>
                <c:pt idx="5247">
                  <c:v>-39509909.999992006</c:v>
                </c:pt>
                <c:pt idx="5248">
                  <c:v>-39517439.999990009</c:v>
                </c:pt>
                <c:pt idx="5249">
                  <c:v>-39524969.999988005</c:v>
                </c:pt>
                <c:pt idx="5250">
                  <c:v>-39532499.999986999</c:v>
                </c:pt>
                <c:pt idx="5251">
                  <c:v>-39540029.999985002</c:v>
                </c:pt>
                <c:pt idx="5252">
                  <c:v>-39547559.999982998</c:v>
                </c:pt>
                <c:pt idx="5253">
                  <c:v>-39555089.999981001</c:v>
                </c:pt>
                <c:pt idx="5254">
                  <c:v>-39562619.999979004</c:v>
                </c:pt>
                <c:pt idx="5255">
                  <c:v>-39570149.999978006</c:v>
                </c:pt>
                <c:pt idx="5256">
                  <c:v>-39577679.999976002</c:v>
                </c:pt>
                <c:pt idx="5257">
                  <c:v>-39585209.999974005</c:v>
                </c:pt>
                <c:pt idx="5258">
                  <c:v>-39592739.999972001</c:v>
                </c:pt>
                <c:pt idx="5259">
                  <c:v>-39600269.999970004</c:v>
                </c:pt>
                <c:pt idx="5260">
                  <c:v>-39607799.999969006</c:v>
                </c:pt>
                <c:pt idx="5261">
                  <c:v>-39615329.999967009</c:v>
                </c:pt>
                <c:pt idx="5262">
                  <c:v>-39622859.999965005</c:v>
                </c:pt>
                <c:pt idx="5263">
                  <c:v>-39630389.999963008</c:v>
                </c:pt>
                <c:pt idx="5264">
                  <c:v>-39637919.999962002</c:v>
                </c:pt>
                <c:pt idx="5265">
                  <c:v>-39645449.999960005</c:v>
                </c:pt>
                <c:pt idx="5266">
                  <c:v>-39652979.999958009</c:v>
                </c:pt>
                <c:pt idx="5267">
                  <c:v>-39660509.999956004</c:v>
                </c:pt>
                <c:pt idx="5268">
                  <c:v>-39668039.999954008</c:v>
                </c:pt>
                <c:pt idx="5269">
                  <c:v>-39675569.999953009</c:v>
                </c:pt>
                <c:pt idx="5270">
                  <c:v>-39683099.999951005</c:v>
                </c:pt>
                <c:pt idx="5271">
                  <c:v>-39690629.999949008</c:v>
                </c:pt>
                <c:pt idx="5272">
                  <c:v>-39698159.999947004</c:v>
                </c:pt>
                <c:pt idx="5273">
                  <c:v>-39705689.999945007</c:v>
                </c:pt>
                <c:pt idx="5274">
                  <c:v>-39713219.999944009</c:v>
                </c:pt>
                <c:pt idx="5275">
                  <c:v>-39720749.999942005</c:v>
                </c:pt>
                <c:pt idx="5276">
                  <c:v>-39728279.999940008</c:v>
                </c:pt>
                <c:pt idx="5277">
                  <c:v>-39735809.999938019</c:v>
                </c:pt>
                <c:pt idx="5278">
                  <c:v>-39743339.999936007</c:v>
                </c:pt>
                <c:pt idx="5279">
                  <c:v>-39750869.999935009</c:v>
                </c:pt>
                <c:pt idx="5280">
                  <c:v>-39758399.999933004</c:v>
                </c:pt>
                <c:pt idx="5281">
                  <c:v>-39765929.999931008</c:v>
                </c:pt>
                <c:pt idx="5282">
                  <c:v>-39773459.999929003</c:v>
                </c:pt>
                <c:pt idx="5283">
                  <c:v>-39780989.999928005</c:v>
                </c:pt>
                <c:pt idx="5284">
                  <c:v>-39788519.999926001</c:v>
                </c:pt>
                <c:pt idx="5285">
                  <c:v>-39796049.999924004</c:v>
                </c:pt>
                <c:pt idx="5286">
                  <c:v>-39803579.999922</c:v>
                </c:pt>
                <c:pt idx="5287">
                  <c:v>-39811109.999920003</c:v>
                </c:pt>
                <c:pt idx="5288">
                  <c:v>-39818639.999919005</c:v>
                </c:pt>
                <c:pt idx="5289">
                  <c:v>-39826169.999917008</c:v>
                </c:pt>
                <c:pt idx="5290">
                  <c:v>-39833699.999915004</c:v>
                </c:pt>
                <c:pt idx="5291">
                  <c:v>-39841229.999913007</c:v>
                </c:pt>
                <c:pt idx="5292">
                  <c:v>-39848759.999911003</c:v>
                </c:pt>
                <c:pt idx="5293">
                  <c:v>-39856289.999910004</c:v>
                </c:pt>
                <c:pt idx="5294">
                  <c:v>-39863819.999908008</c:v>
                </c:pt>
                <c:pt idx="5295">
                  <c:v>-39871349.999906003</c:v>
                </c:pt>
                <c:pt idx="5296">
                  <c:v>-39878879.999904007</c:v>
                </c:pt>
                <c:pt idx="5297">
                  <c:v>-39886409.999902003</c:v>
                </c:pt>
                <c:pt idx="5298">
                  <c:v>-39893939.999901004</c:v>
                </c:pt>
                <c:pt idx="5299">
                  <c:v>-39901469.999899007</c:v>
                </c:pt>
                <c:pt idx="5300">
                  <c:v>-39908999.999897011</c:v>
                </c:pt>
                <c:pt idx="5301">
                  <c:v>-39916529.999895006</c:v>
                </c:pt>
                <c:pt idx="5302">
                  <c:v>-39924059.999894008</c:v>
                </c:pt>
                <c:pt idx="5303">
                  <c:v>-39931589.999892004</c:v>
                </c:pt>
                <c:pt idx="5304">
                  <c:v>-39939119.999890007</c:v>
                </c:pt>
                <c:pt idx="5305">
                  <c:v>-39946649.999888003</c:v>
                </c:pt>
                <c:pt idx="5306">
                  <c:v>-39954179.999885999</c:v>
                </c:pt>
                <c:pt idx="5307">
                  <c:v>-39961709.999885</c:v>
                </c:pt>
                <c:pt idx="5308">
                  <c:v>-39969239.999883011</c:v>
                </c:pt>
                <c:pt idx="5309">
                  <c:v>-39976769.999880999</c:v>
                </c:pt>
                <c:pt idx="5310">
                  <c:v>-39984299.999879003</c:v>
                </c:pt>
                <c:pt idx="5311">
                  <c:v>-39991829.999876998</c:v>
                </c:pt>
                <c:pt idx="5312">
                  <c:v>-39999359.999876</c:v>
                </c:pt>
                <c:pt idx="5313">
                  <c:v>-40006889.999874003</c:v>
                </c:pt>
                <c:pt idx="5314">
                  <c:v>-40014419.999871999</c:v>
                </c:pt>
                <c:pt idx="5315">
                  <c:v>-40021949.999870002</c:v>
                </c:pt>
                <c:pt idx="5316">
                  <c:v>-40029479.999869004</c:v>
                </c:pt>
                <c:pt idx="5317">
                  <c:v>-40037009.999867007</c:v>
                </c:pt>
                <c:pt idx="5318">
                  <c:v>-40044539.999865003</c:v>
                </c:pt>
                <c:pt idx="5319">
                  <c:v>-40052069.999862999</c:v>
                </c:pt>
                <c:pt idx="5320">
                  <c:v>-40059599.999861002</c:v>
                </c:pt>
                <c:pt idx="5321">
                  <c:v>-40067129.999860011</c:v>
                </c:pt>
                <c:pt idx="5322">
                  <c:v>-40074659.999858007</c:v>
                </c:pt>
                <c:pt idx="5323">
                  <c:v>-40082189.999856003</c:v>
                </c:pt>
                <c:pt idx="5324">
                  <c:v>-40089719.999854006</c:v>
                </c:pt>
                <c:pt idx="5325">
                  <c:v>-40097249.999852002</c:v>
                </c:pt>
                <c:pt idx="5326">
                  <c:v>-40104779.999851003</c:v>
                </c:pt>
                <c:pt idx="5327">
                  <c:v>-40112309.999849007</c:v>
                </c:pt>
                <c:pt idx="5328">
                  <c:v>-40119839.99984701</c:v>
                </c:pt>
                <c:pt idx="5329">
                  <c:v>-40127369.999845006</c:v>
                </c:pt>
                <c:pt idx="5330">
                  <c:v>-40134899.999843009</c:v>
                </c:pt>
                <c:pt idx="5331">
                  <c:v>-40142429.999842003</c:v>
                </c:pt>
                <c:pt idx="5332">
                  <c:v>-40149959.999840006</c:v>
                </c:pt>
                <c:pt idx="5333">
                  <c:v>-40157489.999838009</c:v>
                </c:pt>
                <c:pt idx="5334">
                  <c:v>-40165019.999836005</c:v>
                </c:pt>
                <c:pt idx="5335">
                  <c:v>-40172549.999835007</c:v>
                </c:pt>
                <c:pt idx="5336">
                  <c:v>-40180079.99983301</c:v>
                </c:pt>
                <c:pt idx="5337">
                  <c:v>-40187609.999831006</c:v>
                </c:pt>
                <c:pt idx="5338">
                  <c:v>-40195139.999829002</c:v>
                </c:pt>
                <c:pt idx="5339">
                  <c:v>-40202669.999826998</c:v>
                </c:pt>
                <c:pt idx="5340">
                  <c:v>-40210199.999825999</c:v>
                </c:pt>
                <c:pt idx="5341">
                  <c:v>-40217729.999824002</c:v>
                </c:pt>
                <c:pt idx="5342">
                  <c:v>-40225259.999821998</c:v>
                </c:pt>
                <c:pt idx="5343">
                  <c:v>-40232789.999820001</c:v>
                </c:pt>
                <c:pt idx="5344">
                  <c:v>-40240319.999818005</c:v>
                </c:pt>
                <c:pt idx="5345">
                  <c:v>-40247849.999816999</c:v>
                </c:pt>
                <c:pt idx="5346">
                  <c:v>-40255379.999815002</c:v>
                </c:pt>
                <c:pt idx="5347">
                  <c:v>-40262909.999812998</c:v>
                </c:pt>
                <c:pt idx="5348">
                  <c:v>-40270439.999811001</c:v>
                </c:pt>
                <c:pt idx="5349">
                  <c:v>-40277969.999810003</c:v>
                </c:pt>
                <c:pt idx="5350">
                  <c:v>-40285499.999808006</c:v>
                </c:pt>
                <c:pt idx="5351">
                  <c:v>-40293029.999806002</c:v>
                </c:pt>
                <c:pt idx="5352">
                  <c:v>-40300559.999804005</c:v>
                </c:pt>
                <c:pt idx="5353">
                  <c:v>-40308089.999802001</c:v>
                </c:pt>
                <c:pt idx="5354">
                  <c:v>-40315619.999801002</c:v>
                </c:pt>
                <c:pt idx="5355">
                  <c:v>-40323149.999799006</c:v>
                </c:pt>
                <c:pt idx="5356">
                  <c:v>-40330679.999797009</c:v>
                </c:pt>
                <c:pt idx="5357">
                  <c:v>-40338209.999795005</c:v>
                </c:pt>
                <c:pt idx="5358">
                  <c:v>-40345739.999793008</c:v>
                </c:pt>
                <c:pt idx="5359">
                  <c:v>-40353269.999792002</c:v>
                </c:pt>
                <c:pt idx="5360">
                  <c:v>-40360799.999789998</c:v>
                </c:pt>
                <c:pt idx="5361">
                  <c:v>-40368329.999788001</c:v>
                </c:pt>
                <c:pt idx="5362">
                  <c:v>-40375859.999785997</c:v>
                </c:pt>
                <c:pt idx="5363">
                  <c:v>-40383389.999784</c:v>
                </c:pt>
                <c:pt idx="5364">
                  <c:v>-40390919.999783002</c:v>
                </c:pt>
                <c:pt idx="5365">
                  <c:v>-40398449.999780998</c:v>
                </c:pt>
                <c:pt idx="5366">
                  <c:v>-40405979.999779001</c:v>
                </c:pt>
                <c:pt idx="5367">
                  <c:v>-40413509.999776997</c:v>
                </c:pt>
                <c:pt idx="5368">
                  <c:v>-40421039.999775998</c:v>
                </c:pt>
                <c:pt idx="5369">
                  <c:v>-40428569.999774002</c:v>
                </c:pt>
                <c:pt idx="5370">
                  <c:v>-40436099.999771997</c:v>
                </c:pt>
                <c:pt idx="5371">
                  <c:v>-40443629.999770001</c:v>
                </c:pt>
                <c:pt idx="5372">
                  <c:v>-40451159.999768004</c:v>
                </c:pt>
                <c:pt idx="5373">
                  <c:v>-40458689.999766998</c:v>
                </c:pt>
                <c:pt idx="5374">
                  <c:v>-40466219.999765001</c:v>
                </c:pt>
                <c:pt idx="5375">
                  <c:v>-40473749.999762997</c:v>
                </c:pt>
                <c:pt idx="5376">
                  <c:v>-40481279.999761</c:v>
                </c:pt>
                <c:pt idx="5377">
                  <c:v>-40488809.999759011</c:v>
                </c:pt>
                <c:pt idx="5378">
                  <c:v>-40496339.999758005</c:v>
                </c:pt>
                <c:pt idx="5379">
                  <c:v>-40503869.999756001</c:v>
                </c:pt>
                <c:pt idx="5380">
                  <c:v>-40511399.999754004</c:v>
                </c:pt>
                <c:pt idx="5381">
                  <c:v>-40518929.999752</c:v>
                </c:pt>
                <c:pt idx="5382">
                  <c:v>-40526459.999751002</c:v>
                </c:pt>
                <c:pt idx="5383">
                  <c:v>-40533989.999749005</c:v>
                </c:pt>
                <c:pt idx="5384">
                  <c:v>-40541519.999747008</c:v>
                </c:pt>
                <c:pt idx="5385">
                  <c:v>-40549049.999745004</c:v>
                </c:pt>
                <c:pt idx="5386">
                  <c:v>-40556579.999743007</c:v>
                </c:pt>
                <c:pt idx="5387">
                  <c:v>-40564109.999742001</c:v>
                </c:pt>
                <c:pt idx="5388">
                  <c:v>-40571639.999740005</c:v>
                </c:pt>
                <c:pt idx="5389">
                  <c:v>-40579169.999738008</c:v>
                </c:pt>
                <c:pt idx="5390">
                  <c:v>-40586699.999736011</c:v>
                </c:pt>
                <c:pt idx="5391">
                  <c:v>-40594229.999734007</c:v>
                </c:pt>
                <c:pt idx="5392">
                  <c:v>-40601759.999733008</c:v>
                </c:pt>
                <c:pt idx="5393">
                  <c:v>-40609289.999731004</c:v>
                </c:pt>
                <c:pt idx="5394">
                  <c:v>-40616819.999729</c:v>
                </c:pt>
                <c:pt idx="5395">
                  <c:v>-40624349.999727003</c:v>
                </c:pt>
                <c:pt idx="5396">
                  <c:v>-40631879.999724999</c:v>
                </c:pt>
                <c:pt idx="5397">
                  <c:v>-40639409.999724001</c:v>
                </c:pt>
                <c:pt idx="5398">
                  <c:v>-40646939.999721996</c:v>
                </c:pt>
                <c:pt idx="5399">
                  <c:v>-40654469.99972</c:v>
                </c:pt>
                <c:pt idx="5400">
                  <c:v>-40661999.999718003</c:v>
                </c:pt>
                <c:pt idx="5401">
                  <c:v>-40669529.999716997</c:v>
                </c:pt>
                <c:pt idx="5402">
                  <c:v>-40677059.999715</c:v>
                </c:pt>
                <c:pt idx="5403">
                  <c:v>-40684589.999713011</c:v>
                </c:pt>
                <c:pt idx="5404">
                  <c:v>-40692119.999710999</c:v>
                </c:pt>
                <c:pt idx="5405">
                  <c:v>-40699649.999709003</c:v>
                </c:pt>
                <c:pt idx="5406">
                  <c:v>-40707179.999708004</c:v>
                </c:pt>
                <c:pt idx="5407">
                  <c:v>-40714709.999706</c:v>
                </c:pt>
                <c:pt idx="5408">
                  <c:v>-40722239.999704003</c:v>
                </c:pt>
                <c:pt idx="5409">
                  <c:v>-40729769.999701999</c:v>
                </c:pt>
                <c:pt idx="5410">
                  <c:v>-40737299.999700002</c:v>
                </c:pt>
                <c:pt idx="5411">
                  <c:v>-40744829.999699011</c:v>
                </c:pt>
                <c:pt idx="5412">
                  <c:v>-40752359.999697015</c:v>
                </c:pt>
                <c:pt idx="5413">
                  <c:v>-40759889.99969501</c:v>
                </c:pt>
                <c:pt idx="5414">
                  <c:v>-40767419.999693006</c:v>
                </c:pt>
                <c:pt idx="5415">
                  <c:v>-40774949.99969101</c:v>
                </c:pt>
                <c:pt idx="5416">
                  <c:v>-40782479.999690019</c:v>
                </c:pt>
                <c:pt idx="5417">
                  <c:v>-40790009.999688007</c:v>
                </c:pt>
                <c:pt idx="5418">
                  <c:v>-40797539.999686003</c:v>
                </c:pt>
                <c:pt idx="5419">
                  <c:v>-40805069.999684006</c:v>
                </c:pt>
                <c:pt idx="5420">
                  <c:v>-40812599.999683008</c:v>
                </c:pt>
                <c:pt idx="5421">
                  <c:v>-40820129.999681003</c:v>
                </c:pt>
                <c:pt idx="5422">
                  <c:v>-40827659.999679007</c:v>
                </c:pt>
                <c:pt idx="5423">
                  <c:v>-40835189.99967701</c:v>
                </c:pt>
                <c:pt idx="5424">
                  <c:v>-40842719.999675006</c:v>
                </c:pt>
                <c:pt idx="5425">
                  <c:v>-40850249.999674007</c:v>
                </c:pt>
                <c:pt idx="5426">
                  <c:v>-40857779.999672003</c:v>
                </c:pt>
                <c:pt idx="5427">
                  <c:v>-40865309.999670006</c:v>
                </c:pt>
                <c:pt idx="5428">
                  <c:v>-40872839.99966801</c:v>
                </c:pt>
                <c:pt idx="5429">
                  <c:v>-40880369.999666005</c:v>
                </c:pt>
                <c:pt idx="5430">
                  <c:v>-40887899.999665007</c:v>
                </c:pt>
                <c:pt idx="5431">
                  <c:v>-40895429.99966301</c:v>
                </c:pt>
                <c:pt idx="5432">
                  <c:v>-40902959.999661006</c:v>
                </c:pt>
                <c:pt idx="5433">
                  <c:v>-40910489.999659009</c:v>
                </c:pt>
                <c:pt idx="5434">
                  <c:v>-40918019.999658011</c:v>
                </c:pt>
                <c:pt idx="5435">
                  <c:v>-40925549.999656007</c:v>
                </c:pt>
                <c:pt idx="5436">
                  <c:v>-40933079.99965401</c:v>
                </c:pt>
                <c:pt idx="5437">
                  <c:v>-40940609.999652006</c:v>
                </c:pt>
                <c:pt idx="5438">
                  <c:v>-40948139.999650009</c:v>
                </c:pt>
                <c:pt idx="5439">
                  <c:v>-40955669.999649011</c:v>
                </c:pt>
                <c:pt idx="5440">
                  <c:v>-40963199.999647006</c:v>
                </c:pt>
                <c:pt idx="5441">
                  <c:v>-40970729.99964501</c:v>
                </c:pt>
                <c:pt idx="5442">
                  <c:v>-40978259.999643005</c:v>
                </c:pt>
                <c:pt idx="5443">
                  <c:v>-40985789.999641009</c:v>
                </c:pt>
                <c:pt idx="5444">
                  <c:v>-40993319.99964001</c:v>
                </c:pt>
                <c:pt idx="5445">
                  <c:v>-41000849.999638014</c:v>
                </c:pt>
                <c:pt idx="5446">
                  <c:v>-41008379.999636009</c:v>
                </c:pt>
                <c:pt idx="5447">
                  <c:v>-41015909.999634013</c:v>
                </c:pt>
                <c:pt idx="5448">
                  <c:v>-41023439.999632008</c:v>
                </c:pt>
                <c:pt idx="5449">
                  <c:v>-41030969.99963101</c:v>
                </c:pt>
                <c:pt idx="5450">
                  <c:v>-41038499.999629006</c:v>
                </c:pt>
                <c:pt idx="5451">
                  <c:v>-41046029.999627009</c:v>
                </c:pt>
                <c:pt idx="5452">
                  <c:v>-41053559.999625005</c:v>
                </c:pt>
                <c:pt idx="5453">
                  <c:v>-41061089.999624006</c:v>
                </c:pt>
                <c:pt idx="5454">
                  <c:v>-41068619.999622002</c:v>
                </c:pt>
                <c:pt idx="5455">
                  <c:v>-41076149.999620005</c:v>
                </c:pt>
                <c:pt idx="5456">
                  <c:v>-41083679.999618009</c:v>
                </c:pt>
                <c:pt idx="5457">
                  <c:v>-41091209.999616005</c:v>
                </c:pt>
                <c:pt idx="5458">
                  <c:v>-41098739.999615006</c:v>
                </c:pt>
                <c:pt idx="5459">
                  <c:v>-41106269.999613009</c:v>
                </c:pt>
                <c:pt idx="5460">
                  <c:v>-41113799.999611005</c:v>
                </c:pt>
                <c:pt idx="5461">
                  <c:v>-41121329.999609008</c:v>
                </c:pt>
                <c:pt idx="5462">
                  <c:v>-41128859.999607004</c:v>
                </c:pt>
                <c:pt idx="5463">
                  <c:v>-41136389.999606006</c:v>
                </c:pt>
                <c:pt idx="5464">
                  <c:v>-41143919.999604009</c:v>
                </c:pt>
                <c:pt idx="5465">
                  <c:v>-41151449.999602005</c:v>
                </c:pt>
                <c:pt idx="5466">
                  <c:v>-41158979.999600008</c:v>
                </c:pt>
                <c:pt idx="5467">
                  <c:v>-41166509.99959901</c:v>
                </c:pt>
                <c:pt idx="5468">
                  <c:v>-41174039.999597006</c:v>
                </c:pt>
                <c:pt idx="5469">
                  <c:v>-41181569.999595009</c:v>
                </c:pt>
                <c:pt idx="5470">
                  <c:v>-41189099.999593005</c:v>
                </c:pt>
                <c:pt idx="5471">
                  <c:v>-41196629.999591008</c:v>
                </c:pt>
                <c:pt idx="5472">
                  <c:v>-41204159.999590009</c:v>
                </c:pt>
                <c:pt idx="5473">
                  <c:v>-41211689.999588005</c:v>
                </c:pt>
                <c:pt idx="5474">
                  <c:v>-41219219.999586001</c:v>
                </c:pt>
                <c:pt idx="5475">
                  <c:v>-41226749.999584004</c:v>
                </c:pt>
                <c:pt idx="5476">
                  <c:v>-41234279.999582</c:v>
                </c:pt>
                <c:pt idx="5477">
                  <c:v>-41241809.999581002</c:v>
                </c:pt>
                <c:pt idx="5478">
                  <c:v>-41249339.999579005</c:v>
                </c:pt>
                <c:pt idx="5479">
                  <c:v>-41256869.999577008</c:v>
                </c:pt>
                <c:pt idx="5480">
                  <c:v>-41264399.999575004</c:v>
                </c:pt>
                <c:pt idx="5481">
                  <c:v>-41271929.999573007</c:v>
                </c:pt>
                <c:pt idx="5482">
                  <c:v>-41279459.999572001</c:v>
                </c:pt>
                <c:pt idx="5483">
                  <c:v>-41286989.999570005</c:v>
                </c:pt>
                <c:pt idx="5484">
                  <c:v>-41294519.999568008</c:v>
                </c:pt>
                <c:pt idx="5485">
                  <c:v>-41302049.999566011</c:v>
                </c:pt>
                <c:pt idx="5486">
                  <c:v>-41309579.999565005</c:v>
                </c:pt>
                <c:pt idx="5487">
                  <c:v>-41317109.999563009</c:v>
                </c:pt>
                <c:pt idx="5488">
                  <c:v>-41324639.999561004</c:v>
                </c:pt>
                <c:pt idx="5489">
                  <c:v>-41332169.999559008</c:v>
                </c:pt>
                <c:pt idx="5490">
                  <c:v>-41339699.999557011</c:v>
                </c:pt>
                <c:pt idx="5491">
                  <c:v>-41347229.999556005</c:v>
                </c:pt>
                <c:pt idx="5492">
                  <c:v>-41354759.999554008</c:v>
                </c:pt>
                <c:pt idx="5493">
                  <c:v>-41362289.999552004</c:v>
                </c:pt>
                <c:pt idx="5494">
                  <c:v>-41369819.999550007</c:v>
                </c:pt>
                <c:pt idx="5495">
                  <c:v>-41377349.999548011</c:v>
                </c:pt>
                <c:pt idx="5496">
                  <c:v>-41384879.999547005</c:v>
                </c:pt>
                <c:pt idx="5497">
                  <c:v>-41392409.999545008</c:v>
                </c:pt>
                <c:pt idx="5498">
                  <c:v>-41399939.999543004</c:v>
                </c:pt>
                <c:pt idx="5499">
                  <c:v>-41407469.999541007</c:v>
                </c:pt>
                <c:pt idx="5500">
                  <c:v>-41414999.999540009</c:v>
                </c:pt>
                <c:pt idx="5501">
                  <c:v>-41422529.999538012</c:v>
                </c:pt>
                <c:pt idx="5502">
                  <c:v>-41430059.999536008</c:v>
                </c:pt>
                <c:pt idx="5503">
                  <c:v>-41437589.999534011</c:v>
                </c:pt>
                <c:pt idx="5504">
                  <c:v>-41445119.999532007</c:v>
                </c:pt>
                <c:pt idx="5505">
                  <c:v>-41452649.999531008</c:v>
                </c:pt>
                <c:pt idx="5506">
                  <c:v>-41460179.999529004</c:v>
                </c:pt>
                <c:pt idx="5507">
                  <c:v>-41467709.999527007</c:v>
                </c:pt>
                <c:pt idx="5508">
                  <c:v>-41475239.999525003</c:v>
                </c:pt>
                <c:pt idx="5509">
                  <c:v>-41482769.999522999</c:v>
                </c:pt>
                <c:pt idx="5510">
                  <c:v>-41490299.999522001</c:v>
                </c:pt>
                <c:pt idx="5511">
                  <c:v>-41497829.999520004</c:v>
                </c:pt>
                <c:pt idx="5512">
                  <c:v>-41505359.999518007</c:v>
                </c:pt>
                <c:pt idx="5513">
                  <c:v>-41512889.999516003</c:v>
                </c:pt>
                <c:pt idx="5514">
                  <c:v>-41520419.999514006</c:v>
                </c:pt>
                <c:pt idx="5515">
                  <c:v>-41527949.999513008</c:v>
                </c:pt>
                <c:pt idx="5516">
                  <c:v>-41535479.999511003</c:v>
                </c:pt>
                <c:pt idx="5517">
                  <c:v>-41543009.999509007</c:v>
                </c:pt>
                <c:pt idx="5518">
                  <c:v>-41550539.99950701</c:v>
                </c:pt>
                <c:pt idx="5519">
                  <c:v>-41558069.999506004</c:v>
                </c:pt>
                <c:pt idx="5520">
                  <c:v>-41565599.999504007</c:v>
                </c:pt>
                <c:pt idx="5521">
                  <c:v>-41573129.999502003</c:v>
                </c:pt>
                <c:pt idx="5522">
                  <c:v>-41580659.999500006</c:v>
                </c:pt>
                <c:pt idx="5523">
                  <c:v>-41588189.99949801</c:v>
                </c:pt>
                <c:pt idx="5524">
                  <c:v>-41595719.999497004</c:v>
                </c:pt>
                <c:pt idx="5525">
                  <c:v>-41603249.999495007</c:v>
                </c:pt>
                <c:pt idx="5526">
                  <c:v>-41610779.99949301</c:v>
                </c:pt>
                <c:pt idx="5527">
                  <c:v>-41618309.999491006</c:v>
                </c:pt>
                <c:pt idx="5528">
                  <c:v>-41625839.999489002</c:v>
                </c:pt>
                <c:pt idx="5529">
                  <c:v>-41633369.999488011</c:v>
                </c:pt>
                <c:pt idx="5530">
                  <c:v>-41640899.999485999</c:v>
                </c:pt>
                <c:pt idx="5531">
                  <c:v>-41648429.999484003</c:v>
                </c:pt>
                <c:pt idx="5532">
                  <c:v>-41655959.999481998</c:v>
                </c:pt>
                <c:pt idx="5533">
                  <c:v>-41663489.999480002</c:v>
                </c:pt>
                <c:pt idx="5534">
                  <c:v>-41671019.999479003</c:v>
                </c:pt>
                <c:pt idx="5535">
                  <c:v>-41678549.999476999</c:v>
                </c:pt>
                <c:pt idx="5536">
                  <c:v>-41686079.999475002</c:v>
                </c:pt>
                <c:pt idx="5537">
                  <c:v>-41693609.999472998</c:v>
                </c:pt>
                <c:pt idx="5538">
                  <c:v>-41701139.999472</c:v>
                </c:pt>
                <c:pt idx="5539">
                  <c:v>-41708669.999470003</c:v>
                </c:pt>
                <c:pt idx="5540">
                  <c:v>-41716199.999468006</c:v>
                </c:pt>
                <c:pt idx="5541">
                  <c:v>-41723729.999466002</c:v>
                </c:pt>
                <c:pt idx="5542">
                  <c:v>-41731259.999464005</c:v>
                </c:pt>
                <c:pt idx="5543">
                  <c:v>-41738789.999462999</c:v>
                </c:pt>
                <c:pt idx="5544">
                  <c:v>-41746319.999461003</c:v>
                </c:pt>
                <c:pt idx="5545">
                  <c:v>-41753849.999459006</c:v>
                </c:pt>
                <c:pt idx="5546">
                  <c:v>-41761379.999457009</c:v>
                </c:pt>
                <c:pt idx="5547">
                  <c:v>-41768909.999455005</c:v>
                </c:pt>
                <c:pt idx="5548">
                  <c:v>-41776439.999454007</c:v>
                </c:pt>
                <c:pt idx="5549">
                  <c:v>-41783969.999452002</c:v>
                </c:pt>
                <c:pt idx="5550">
                  <c:v>-41791499.999450006</c:v>
                </c:pt>
                <c:pt idx="5551">
                  <c:v>-41799029.999448009</c:v>
                </c:pt>
                <c:pt idx="5552">
                  <c:v>-41806559.99944701</c:v>
                </c:pt>
                <c:pt idx="5553">
                  <c:v>-41814089.999445006</c:v>
                </c:pt>
                <c:pt idx="5554">
                  <c:v>-41821619.999443009</c:v>
                </c:pt>
                <c:pt idx="5555">
                  <c:v>-41829149.999441005</c:v>
                </c:pt>
                <c:pt idx="5556">
                  <c:v>-41836679.999439009</c:v>
                </c:pt>
                <c:pt idx="5557">
                  <c:v>-41844209.99943801</c:v>
                </c:pt>
                <c:pt idx="5558">
                  <c:v>-41851739.999436006</c:v>
                </c:pt>
                <c:pt idx="5559">
                  <c:v>-41859269.999434009</c:v>
                </c:pt>
                <c:pt idx="5560">
                  <c:v>-41866799.999432005</c:v>
                </c:pt>
                <c:pt idx="5561">
                  <c:v>-41874329.999430008</c:v>
                </c:pt>
                <c:pt idx="5562">
                  <c:v>-41881859.999429002</c:v>
                </c:pt>
                <c:pt idx="5563">
                  <c:v>-41889389.999426998</c:v>
                </c:pt>
                <c:pt idx="5564">
                  <c:v>-41896919.999425001</c:v>
                </c:pt>
                <c:pt idx="5565">
                  <c:v>-41904449.999422997</c:v>
                </c:pt>
                <c:pt idx="5566">
                  <c:v>-41911979.999421</c:v>
                </c:pt>
                <c:pt idx="5567">
                  <c:v>-41919509.999420002</c:v>
                </c:pt>
                <c:pt idx="5568">
                  <c:v>-41927039.999418005</c:v>
                </c:pt>
                <c:pt idx="5569">
                  <c:v>-41934569.999416001</c:v>
                </c:pt>
                <c:pt idx="5570">
                  <c:v>-41942099.999414004</c:v>
                </c:pt>
                <c:pt idx="5571">
                  <c:v>-41949629.999412999</c:v>
                </c:pt>
                <c:pt idx="5572">
                  <c:v>-41957159.999411002</c:v>
                </c:pt>
                <c:pt idx="5573">
                  <c:v>-41964689.999409005</c:v>
                </c:pt>
                <c:pt idx="5574">
                  <c:v>-41972219.999407008</c:v>
                </c:pt>
                <c:pt idx="5575">
                  <c:v>-41979749.999405004</c:v>
                </c:pt>
                <c:pt idx="5576">
                  <c:v>-41987279.999404006</c:v>
                </c:pt>
                <c:pt idx="5577">
                  <c:v>-41994809.999402002</c:v>
                </c:pt>
                <c:pt idx="5578">
                  <c:v>-42002339.999400005</c:v>
                </c:pt>
                <c:pt idx="5579">
                  <c:v>-42009869.999398008</c:v>
                </c:pt>
                <c:pt idx="5580">
                  <c:v>-42017399.999396004</c:v>
                </c:pt>
                <c:pt idx="5581">
                  <c:v>-42024929.999395005</c:v>
                </c:pt>
                <c:pt idx="5582">
                  <c:v>-42032459.999393009</c:v>
                </c:pt>
                <c:pt idx="5583">
                  <c:v>-42039989.999391004</c:v>
                </c:pt>
                <c:pt idx="5584">
                  <c:v>-42047519.999389</c:v>
                </c:pt>
                <c:pt idx="5585">
                  <c:v>-42055049.999388002</c:v>
                </c:pt>
                <c:pt idx="5586">
                  <c:v>-42062579.999385998</c:v>
                </c:pt>
                <c:pt idx="5587">
                  <c:v>-42070109.999384001</c:v>
                </c:pt>
                <c:pt idx="5588">
                  <c:v>-42077639.999381997</c:v>
                </c:pt>
                <c:pt idx="5589">
                  <c:v>-42085169.99938</c:v>
                </c:pt>
                <c:pt idx="5590">
                  <c:v>-42092699.999379002</c:v>
                </c:pt>
                <c:pt idx="5591">
                  <c:v>-42100229.999376997</c:v>
                </c:pt>
                <c:pt idx="5592">
                  <c:v>-42107759.999375001</c:v>
                </c:pt>
                <c:pt idx="5593">
                  <c:v>-42115289.999372996</c:v>
                </c:pt>
                <c:pt idx="5594">
                  <c:v>-42122819.999371</c:v>
                </c:pt>
                <c:pt idx="5595">
                  <c:v>-42130349.999370001</c:v>
                </c:pt>
                <c:pt idx="5596">
                  <c:v>-42137879.999368005</c:v>
                </c:pt>
                <c:pt idx="5597">
                  <c:v>-42145409.999366</c:v>
                </c:pt>
                <c:pt idx="5598">
                  <c:v>-42152939.999364011</c:v>
                </c:pt>
                <c:pt idx="5599">
                  <c:v>-42160469.999361999</c:v>
                </c:pt>
                <c:pt idx="5600">
                  <c:v>-42167999.999361001</c:v>
                </c:pt>
                <c:pt idx="5601">
                  <c:v>-42175529.999359004</c:v>
                </c:pt>
                <c:pt idx="5602">
                  <c:v>-42183059.999357007</c:v>
                </c:pt>
                <c:pt idx="5603">
                  <c:v>-42190589.999355003</c:v>
                </c:pt>
                <c:pt idx="5604">
                  <c:v>-42198119.999354005</c:v>
                </c:pt>
                <c:pt idx="5605">
                  <c:v>-42205649.999352001</c:v>
                </c:pt>
                <c:pt idx="5606">
                  <c:v>-42213179.999350004</c:v>
                </c:pt>
                <c:pt idx="5607">
                  <c:v>-42220709.999348007</c:v>
                </c:pt>
                <c:pt idx="5608">
                  <c:v>-42228239.999346003</c:v>
                </c:pt>
                <c:pt idx="5609">
                  <c:v>-42235769.999345005</c:v>
                </c:pt>
                <c:pt idx="5610">
                  <c:v>-42243299.999343008</c:v>
                </c:pt>
                <c:pt idx="5611">
                  <c:v>-42250829.999341011</c:v>
                </c:pt>
                <c:pt idx="5612">
                  <c:v>-42258359.999339007</c:v>
                </c:pt>
                <c:pt idx="5613">
                  <c:v>-42265889.99933701</c:v>
                </c:pt>
                <c:pt idx="5614">
                  <c:v>-42273419.999336004</c:v>
                </c:pt>
                <c:pt idx="5615">
                  <c:v>-42280949.999334008</c:v>
                </c:pt>
                <c:pt idx="5616">
                  <c:v>-42288479.999332003</c:v>
                </c:pt>
                <c:pt idx="5617">
                  <c:v>-42296009.999329999</c:v>
                </c:pt>
                <c:pt idx="5618">
                  <c:v>-42303539.999329001</c:v>
                </c:pt>
                <c:pt idx="5619">
                  <c:v>-42311069.999326997</c:v>
                </c:pt>
                <c:pt idx="5620">
                  <c:v>-42318599.999325</c:v>
                </c:pt>
                <c:pt idx="5621">
                  <c:v>-42326129.999323003</c:v>
                </c:pt>
                <c:pt idx="5622">
                  <c:v>-42333659.999320999</c:v>
                </c:pt>
                <c:pt idx="5623">
                  <c:v>-42341189.99932</c:v>
                </c:pt>
                <c:pt idx="5624">
                  <c:v>-42348719.999318011</c:v>
                </c:pt>
                <c:pt idx="5625">
                  <c:v>-42356249.999315999</c:v>
                </c:pt>
                <c:pt idx="5626">
                  <c:v>-42363779.999314003</c:v>
                </c:pt>
                <c:pt idx="5627">
                  <c:v>-42371309.999311998</c:v>
                </c:pt>
                <c:pt idx="5628">
                  <c:v>-42378839.999311</c:v>
                </c:pt>
                <c:pt idx="5629">
                  <c:v>-42386369.999309003</c:v>
                </c:pt>
                <c:pt idx="5630">
                  <c:v>-42393899.999306999</c:v>
                </c:pt>
                <c:pt idx="5631">
                  <c:v>-42401429.999305002</c:v>
                </c:pt>
                <c:pt idx="5632">
                  <c:v>-42408959.999302998</c:v>
                </c:pt>
                <c:pt idx="5633">
                  <c:v>-42416489.999302</c:v>
                </c:pt>
                <c:pt idx="5634">
                  <c:v>-42424019.999300003</c:v>
                </c:pt>
                <c:pt idx="5635">
                  <c:v>-42431549.999298014</c:v>
                </c:pt>
                <c:pt idx="5636">
                  <c:v>-42439079.99929601</c:v>
                </c:pt>
                <c:pt idx="5637">
                  <c:v>-42446609.999295019</c:v>
                </c:pt>
                <c:pt idx="5638">
                  <c:v>-42454139.999293014</c:v>
                </c:pt>
                <c:pt idx="5639">
                  <c:v>-42461669.99929101</c:v>
                </c:pt>
                <c:pt idx="5640">
                  <c:v>-42469199.999289006</c:v>
                </c:pt>
                <c:pt idx="5641">
                  <c:v>-42476729.999287009</c:v>
                </c:pt>
                <c:pt idx="5642">
                  <c:v>-42484259.999286003</c:v>
                </c:pt>
                <c:pt idx="5643">
                  <c:v>-42491789.999284007</c:v>
                </c:pt>
                <c:pt idx="5644">
                  <c:v>-42499319.999282002</c:v>
                </c:pt>
                <c:pt idx="5645">
                  <c:v>-42506849.999280006</c:v>
                </c:pt>
                <c:pt idx="5646">
                  <c:v>-42514379.999278009</c:v>
                </c:pt>
                <c:pt idx="5647">
                  <c:v>-42521909.999277011</c:v>
                </c:pt>
                <c:pt idx="5648">
                  <c:v>-42529439.999275006</c:v>
                </c:pt>
                <c:pt idx="5649">
                  <c:v>-42536969.99927301</c:v>
                </c:pt>
                <c:pt idx="5650">
                  <c:v>-42544499.999271005</c:v>
                </c:pt>
                <c:pt idx="5651">
                  <c:v>-42552029.999269009</c:v>
                </c:pt>
                <c:pt idx="5652">
                  <c:v>-42559559.99926801</c:v>
                </c:pt>
                <c:pt idx="5653">
                  <c:v>-42567089.999266006</c:v>
                </c:pt>
                <c:pt idx="5654">
                  <c:v>-42574619.999264009</c:v>
                </c:pt>
                <c:pt idx="5655">
                  <c:v>-42582149.999262005</c:v>
                </c:pt>
                <c:pt idx="5656">
                  <c:v>-42589679.999261007</c:v>
                </c:pt>
                <c:pt idx="5657">
                  <c:v>-42597209.99925901</c:v>
                </c:pt>
                <c:pt idx="5658">
                  <c:v>-42604739.999257006</c:v>
                </c:pt>
                <c:pt idx="5659">
                  <c:v>-42612269.999255009</c:v>
                </c:pt>
                <c:pt idx="5660">
                  <c:v>-42619799.999253005</c:v>
                </c:pt>
                <c:pt idx="5661">
                  <c:v>-42627329.999252006</c:v>
                </c:pt>
                <c:pt idx="5662">
                  <c:v>-42634859.99925001</c:v>
                </c:pt>
                <c:pt idx="5663">
                  <c:v>-42642389.999248013</c:v>
                </c:pt>
                <c:pt idx="5664">
                  <c:v>-42649919.999246009</c:v>
                </c:pt>
                <c:pt idx="5665">
                  <c:v>-42657449.999244012</c:v>
                </c:pt>
                <c:pt idx="5666">
                  <c:v>-42664979.999243006</c:v>
                </c:pt>
                <c:pt idx="5667">
                  <c:v>-42672509.999241009</c:v>
                </c:pt>
                <c:pt idx="5668">
                  <c:v>-42680039.999239013</c:v>
                </c:pt>
                <c:pt idx="5669">
                  <c:v>-42687569.999237016</c:v>
                </c:pt>
                <c:pt idx="5670">
                  <c:v>-42695099.99923601</c:v>
                </c:pt>
                <c:pt idx="5671">
                  <c:v>-42702629.999234013</c:v>
                </c:pt>
                <c:pt idx="5672">
                  <c:v>-42710159.999232009</c:v>
                </c:pt>
                <c:pt idx="5673">
                  <c:v>-42717689.999230005</c:v>
                </c:pt>
                <c:pt idx="5674">
                  <c:v>-42725219.999228008</c:v>
                </c:pt>
                <c:pt idx="5675">
                  <c:v>-42732749.99922701</c:v>
                </c:pt>
                <c:pt idx="5676">
                  <c:v>-42740279.999225006</c:v>
                </c:pt>
                <c:pt idx="5677">
                  <c:v>-42747809.999223009</c:v>
                </c:pt>
                <c:pt idx="5678">
                  <c:v>-42755339.999221005</c:v>
                </c:pt>
                <c:pt idx="5679">
                  <c:v>-42762869.999219008</c:v>
                </c:pt>
                <c:pt idx="5680">
                  <c:v>-42770399.999218009</c:v>
                </c:pt>
                <c:pt idx="5681">
                  <c:v>-42777929.999216005</c:v>
                </c:pt>
                <c:pt idx="5682">
                  <c:v>-42785459.999214008</c:v>
                </c:pt>
                <c:pt idx="5683">
                  <c:v>-42792989.999212004</c:v>
                </c:pt>
                <c:pt idx="5684">
                  <c:v>-42800519.999210007</c:v>
                </c:pt>
                <c:pt idx="5685">
                  <c:v>-42808049.999209009</c:v>
                </c:pt>
                <c:pt idx="5686">
                  <c:v>-42815579.999207005</c:v>
                </c:pt>
                <c:pt idx="5687">
                  <c:v>-42823109.999205008</c:v>
                </c:pt>
                <c:pt idx="5688">
                  <c:v>-42830639.999203004</c:v>
                </c:pt>
                <c:pt idx="5689">
                  <c:v>-42838169.999202006</c:v>
                </c:pt>
                <c:pt idx="5690">
                  <c:v>-42845699.999200009</c:v>
                </c:pt>
                <c:pt idx="5691">
                  <c:v>-42853229.999198012</c:v>
                </c:pt>
                <c:pt idx="5692">
                  <c:v>-42860759.999196008</c:v>
                </c:pt>
                <c:pt idx="5693">
                  <c:v>-42868289.999194019</c:v>
                </c:pt>
                <c:pt idx="5694">
                  <c:v>-42875819.999193005</c:v>
                </c:pt>
                <c:pt idx="5695">
                  <c:v>-42883349.999191009</c:v>
                </c:pt>
                <c:pt idx="5696">
                  <c:v>-42890879.999189004</c:v>
                </c:pt>
                <c:pt idx="5697">
                  <c:v>-42898409.999187008</c:v>
                </c:pt>
                <c:pt idx="5698">
                  <c:v>-42905939.999185003</c:v>
                </c:pt>
                <c:pt idx="5699">
                  <c:v>-42913469.999184005</c:v>
                </c:pt>
                <c:pt idx="5700">
                  <c:v>-42920999.999182001</c:v>
                </c:pt>
                <c:pt idx="5701">
                  <c:v>-42928529.999180004</c:v>
                </c:pt>
                <c:pt idx="5702">
                  <c:v>-42936059.999178007</c:v>
                </c:pt>
                <c:pt idx="5703">
                  <c:v>-42943589.999177009</c:v>
                </c:pt>
                <c:pt idx="5704">
                  <c:v>-42951119.999175005</c:v>
                </c:pt>
                <c:pt idx="5705">
                  <c:v>-42958649.999173008</c:v>
                </c:pt>
                <c:pt idx="5706">
                  <c:v>-42966179.999171011</c:v>
                </c:pt>
                <c:pt idx="5707">
                  <c:v>-42973709.999169007</c:v>
                </c:pt>
                <c:pt idx="5708">
                  <c:v>-42981239.999168009</c:v>
                </c:pt>
                <c:pt idx="5709">
                  <c:v>-42988769.999166004</c:v>
                </c:pt>
                <c:pt idx="5710">
                  <c:v>-42996299.999164008</c:v>
                </c:pt>
                <c:pt idx="5711">
                  <c:v>-43003829.999162003</c:v>
                </c:pt>
                <c:pt idx="5712">
                  <c:v>-43011359.999160007</c:v>
                </c:pt>
                <c:pt idx="5713">
                  <c:v>-43018889.999159008</c:v>
                </c:pt>
                <c:pt idx="5714">
                  <c:v>-43026419.999157004</c:v>
                </c:pt>
                <c:pt idx="5715">
                  <c:v>-43033949.999155007</c:v>
                </c:pt>
                <c:pt idx="5716">
                  <c:v>-43041479.999153011</c:v>
                </c:pt>
                <c:pt idx="5717">
                  <c:v>-43049009.999151006</c:v>
                </c:pt>
                <c:pt idx="5718">
                  <c:v>-43056539.999150008</c:v>
                </c:pt>
                <c:pt idx="5719">
                  <c:v>-43064069.999148011</c:v>
                </c:pt>
                <c:pt idx="5720">
                  <c:v>-43071599.999146007</c:v>
                </c:pt>
                <c:pt idx="5721">
                  <c:v>-43079129.99914401</c:v>
                </c:pt>
                <c:pt idx="5722">
                  <c:v>-43086659.999143004</c:v>
                </c:pt>
                <c:pt idx="5723">
                  <c:v>-43094189.999141008</c:v>
                </c:pt>
                <c:pt idx="5724">
                  <c:v>-43101719.999139011</c:v>
                </c:pt>
                <c:pt idx="5725">
                  <c:v>-43109249.999137007</c:v>
                </c:pt>
                <c:pt idx="5726">
                  <c:v>-43116779.99913501</c:v>
                </c:pt>
                <c:pt idx="5727">
                  <c:v>-43124309.999134012</c:v>
                </c:pt>
                <c:pt idx="5728">
                  <c:v>-43131839.999132007</c:v>
                </c:pt>
                <c:pt idx="5729">
                  <c:v>-43139369.999130011</c:v>
                </c:pt>
                <c:pt idx="5730">
                  <c:v>-43146899.999128006</c:v>
                </c:pt>
                <c:pt idx="5731">
                  <c:v>-43154429.999126002</c:v>
                </c:pt>
                <c:pt idx="5732">
                  <c:v>-43161959.999125004</c:v>
                </c:pt>
                <c:pt idx="5733">
                  <c:v>-43169489.999123007</c:v>
                </c:pt>
                <c:pt idx="5734">
                  <c:v>-43177019.999121003</c:v>
                </c:pt>
                <c:pt idx="5735">
                  <c:v>-43184549.999119006</c:v>
                </c:pt>
                <c:pt idx="5736">
                  <c:v>-43192079.999118008</c:v>
                </c:pt>
                <c:pt idx="5737">
                  <c:v>-43199609.999116011</c:v>
                </c:pt>
                <c:pt idx="5738">
                  <c:v>-43207139.999114007</c:v>
                </c:pt>
                <c:pt idx="5739">
                  <c:v>-43214669.999112003</c:v>
                </c:pt>
                <c:pt idx="5740">
                  <c:v>-43222199.999110006</c:v>
                </c:pt>
                <c:pt idx="5741">
                  <c:v>-43229729.999109007</c:v>
                </c:pt>
                <c:pt idx="5742">
                  <c:v>-43237259.999107011</c:v>
                </c:pt>
                <c:pt idx="5743">
                  <c:v>-43244789.999105006</c:v>
                </c:pt>
                <c:pt idx="5744">
                  <c:v>-43252319.99910301</c:v>
                </c:pt>
                <c:pt idx="5745">
                  <c:v>-43259849.999101005</c:v>
                </c:pt>
                <c:pt idx="5746">
                  <c:v>-43267379.999100007</c:v>
                </c:pt>
                <c:pt idx="5747">
                  <c:v>-43274909.99909801</c:v>
                </c:pt>
                <c:pt idx="5748">
                  <c:v>-43282439.999096006</c:v>
                </c:pt>
                <c:pt idx="5749">
                  <c:v>-43289969.999094009</c:v>
                </c:pt>
                <c:pt idx="5750">
                  <c:v>-43297499.999092005</c:v>
                </c:pt>
                <c:pt idx="5751">
                  <c:v>-43305029.999091007</c:v>
                </c:pt>
                <c:pt idx="5752">
                  <c:v>-43312559.999089003</c:v>
                </c:pt>
                <c:pt idx="5753">
                  <c:v>-43320089.999086998</c:v>
                </c:pt>
                <c:pt idx="5754">
                  <c:v>-43327619.999085002</c:v>
                </c:pt>
                <c:pt idx="5755">
                  <c:v>-43335149.999084003</c:v>
                </c:pt>
                <c:pt idx="5756">
                  <c:v>-43342679.999081999</c:v>
                </c:pt>
                <c:pt idx="5757">
                  <c:v>-43350209.999080002</c:v>
                </c:pt>
                <c:pt idx="5758">
                  <c:v>-43357739.999078006</c:v>
                </c:pt>
                <c:pt idx="5759">
                  <c:v>-43365269.999076001</c:v>
                </c:pt>
                <c:pt idx="5760">
                  <c:v>-43372799.999075003</c:v>
                </c:pt>
                <c:pt idx="5761">
                  <c:v>-43380329.999072999</c:v>
                </c:pt>
                <c:pt idx="5762">
                  <c:v>-43387859.999071002</c:v>
                </c:pt>
                <c:pt idx="5763">
                  <c:v>-43395389.999069005</c:v>
                </c:pt>
                <c:pt idx="5764">
                  <c:v>-43402919.999067008</c:v>
                </c:pt>
                <c:pt idx="5765">
                  <c:v>-43410449.999066003</c:v>
                </c:pt>
                <c:pt idx="5766">
                  <c:v>-43417979.999064006</c:v>
                </c:pt>
                <c:pt idx="5767">
                  <c:v>-43425509.999062002</c:v>
                </c:pt>
                <c:pt idx="5768">
                  <c:v>-43433039.999060005</c:v>
                </c:pt>
                <c:pt idx="5769">
                  <c:v>-43440569.999058008</c:v>
                </c:pt>
                <c:pt idx="5770">
                  <c:v>-43448099.99905701</c:v>
                </c:pt>
                <c:pt idx="5771">
                  <c:v>-43455629.999055006</c:v>
                </c:pt>
                <c:pt idx="5772">
                  <c:v>-43463159.999053009</c:v>
                </c:pt>
                <c:pt idx="5773">
                  <c:v>-43470689.999051005</c:v>
                </c:pt>
                <c:pt idx="5774">
                  <c:v>-43478219.999050006</c:v>
                </c:pt>
                <c:pt idx="5775">
                  <c:v>-43485749.99904801</c:v>
                </c:pt>
                <c:pt idx="5776">
                  <c:v>-43493279.999046005</c:v>
                </c:pt>
                <c:pt idx="5777">
                  <c:v>-43500809.999044009</c:v>
                </c:pt>
                <c:pt idx="5778">
                  <c:v>-43508339.999042004</c:v>
                </c:pt>
                <c:pt idx="5779">
                  <c:v>-43515869.999041006</c:v>
                </c:pt>
                <c:pt idx="5780">
                  <c:v>-43523399.999039009</c:v>
                </c:pt>
                <c:pt idx="5781">
                  <c:v>-43530929.999037005</c:v>
                </c:pt>
                <c:pt idx="5782">
                  <c:v>-43538459.999035008</c:v>
                </c:pt>
                <c:pt idx="5783">
                  <c:v>-43545989.999033004</c:v>
                </c:pt>
                <c:pt idx="5784">
                  <c:v>-43553519.999032006</c:v>
                </c:pt>
                <c:pt idx="5785">
                  <c:v>-43561049.999030009</c:v>
                </c:pt>
                <c:pt idx="5786">
                  <c:v>-43568579.999028005</c:v>
                </c:pt>
                <c:pt idx="5787">
                  <c:v>-43576109.999026</c:v>
                </c:pt>
                <c:pt idx="5788">
                  <c:v>-43583639.999025002</c:v>
                </c:pt>
                <c:pt idx="5789">
                  <c:v>-43591169.999022998</c:v>
                </c:pt>
                <c:pt idx="5790">
                  <c:v>-43598699.999021001</c:v>
                </c:pt>
                <c:pt idx="5791">
                  <c:v>-43606229.999019004</c:v>
                </c:pt>
                <c:pt idx="5792">
                  <c:v>-43613759.999017008</c:v>
                </c:pt>
                <c:pt idx="5793">
                  <c:v>-43621289.999016002</c:v>
                </c:pt>
                <c:pt idx="5794">
                  <c:v>-43628819.999014005</c:v>
                </c:pt>
                <c:pt idx="5795">
                  <c:v>-43636349.999012001</c:v>
                </c:pt>
                <c:pt idx="5796">
                  <c:v>-43643879.999010004</c:v>
                </c:pt>
                <c:pt idx="5797">
                  <c:v>-43651409.999008007</c:v>
                </c:pt>
                <c:pt idx="5798">
                  <c:v>-43658939.999007009</c:v>
                </c:pt>
                <c:pt idx="5799">
                  <c:v>-43666469.999005005</c:v>
                </c:pt>
                <c:pt idx="5800">
                  <c:v>-43673999.999003008</c:v>
                </c:pt>
                <c:pt idx="5801">
                  <c:v>-43681529.999001004</c:v>
                </c:pt>
                <c:pt idx="5802">
                  <c:v>-43689059.998999007</c:v>
                </c:pt>
                <c:pt idx="5803">
                  <c:v>-43696589.998998009</c:v>
                </c:pt>
                <c:pt idx="5804">
                  <c:v>-43704119.998996004</c:v>
                </c:pt>
                <c:pt idx="5805">
                  <c:v>-43711649.998994008</c:v>
                </c:pt>
                <c:pt idx="5806">
                  <c:v>-43719179.998992011</c:v>
                </c:pt>
                <c:pt idx="5807">
                  <c:v>-43726709.998991005</c:v>
                </c:pt>
                <c:pt idx="5808">
                  <c:v>-43734239.998989001</c:v>
                </c:pt>
                <c:pt idx="5809">
                  <c:v>-43741769.998986997</c:v>
                </c:pt>
                <c:pt idx="5810">
                  <c:v>-43749299.998985</c:v>
                </c:pt>
                <c:pt idx="5811">
                  <c:v>-43756829.998983003</c:v>
                </c:pt>
                <c:pt idx="5812">
                  <c:v>-43764359.998981997</c:v>
                </c:pt>
                <c:pt idx="5813">
                  <c:v>-43771889.998980001</c:v>
                </c:pt>
                <c:pt idx="5814">
                  <c:v>-43779419.998978004</c:v>
                </c:pt>
                <c:pt idx="5815">
                  <c:v>-43786949.998976</c:v>
                </c:pt>
                <c:pt idx="5816">
                  <c:v>-43794479.998974003</c:v>
                </c:pt>
                <c:pt idx="5817">
                  <c:v>-43802009.998972997</c:v>
                </c:pt>
                <c:pt idx="5818">
                  <c:v>-43809539.998971</c:v>
                </c:pt>
                <c:pt idx="5819">
                  <c:v>-43817069.998969011</c:v>
                </c:pt>
                <c:pt idx="5820">
                  <c:v>-43824599.998966999</c:v>
                </c:pt>
                <c:pt idx="5821">
                  <c:v>-43832129.998966001</c:v>
                </c:pt>
                <c:pt idx="5822">
                  <c:v>-43839659.998964004</c:v>
                </c:pt>
                <c:pt idx="5823">
                  <c:v>-43847189.998962</c:v>
                </c:pt>
                <c:pt idx="5824">
                  <c:v>-43854719.998960003</c:v>
                </c:pt>
                <c:pt idx="5825">
                  <c:v>-43862249.998958007</c:v>
                </c:pt>
                <c:pt idx="5826">
                  <c:v>-43869779.998957008</c:v>
                </c:pt>
                <c:pt idx="5827">
                  <c:v>-43877309.998955004</c:v>
                </c:pt>
                <c:pt idx="5828">
                  <c:v>-43884839.998953007</c:v>
                </c:pt>
                <c:pt idx="5829">
                  <c:v>-43892369.998951003</c:v>
                </c:pt>
                <c:pt idx="5830">
                  <c:v>-43899899.998949006</c:v>
                </c:pt>
                <c:pt idx="5831">
                  <c:v>-43907429.998948008</c:v>
                </c:pt>
                <c:pt idx="5832">
                  <c:v>-43914959.998946011</c:v>
                </c:pt>
                <c:pt idx="5833">
                  <c:v>-43922489.998944007</c:v>
                </c:pt>
                <c:pt idx="5834">
                  <c:v>-43930019.998942003</c:v>
                </c:pt>
                <c:pt idx="5835">
                  <c:v>-43937549.998940006</c:v>
                </c:pt>
                <c:pt idx="5836">
                  <c:v>-43945079.998939008</c:v>
                </c:pt>
                <c:pt idx="5837">
                  <c:v>-43952609.998937011</c:v>
                </c:pt>
                <c:pt idx="5838">
                  <c:v>-43960139.998935007</c:v>
                </c:pt>
                <c:pt idx="5839">
                  <c:v>-43967669.99893301</c:v>
                </c:pt>
                <c:pt idx="5840">
                  <c:v>-43975199.998932004</c:v>
                </c:pt>
                <c:pt idx="5841">
                  <c:v>-43982729.998930007</c:v>
                </c:pt>
                <c:pt idx="5842">
                  <c:v>-43990259.998928003</c:v>
                </c:pt>
                <c:pt idx="5843">
                  <c:v>-43997789.998925999</c:v>
                </c:pt>
                <c:pt idx="5844">
                  <c:v>-44005319.998924002</c:v>
                </c:pt>
                <c:pt idx="5845">
                  <c:v>-44012849.998923011</c:v>
                </c:pt>
                <c:pt idx="5846">
                  <c:v>-44020379.998920999</c:v>
                </c:pt>
                <c:pt idx="5847">
                  <c:v>-44027909.998919003</c:v>
                </c:pt>
                <c:pt idx="5848">
                  <c:v>-44035439.998916999</c:v>
                </c:pt>
                <c:pt idx="5849">
                  <c:v>-44042969.998915002</c:v>
                </c:pt>
                <c:pt idx="5850">
                  <c:v>-44050499.998914003</c:v>
                </c:pt>
                <c:pt idx="5851">
                  <c:v>-44058029.998911999</c:v>
                </c:pt>
                <c:pt idx="5852">
                  <c:v>-44065559.998910002</c:v>
                </c:pt>
                <c:pt idx="5853">
                  <c:v>-44073089.998908006</c:v>
                </c:pt>
                <c:pt idx="5854">
                  <c:v>-44080619.998907007</c:v>
                </c:pt>
                <c:pt idx="5855">
                  <c:v>-44088149.998905003</c:v>
                </c:pt>
                <c:pt idx="5856">
                  <c:v>-44095679.998902999</c:v>
                </c:pt>
                <c:pt idx="5857">
                  <c:v>-44103209.998901002</c:v>
                </c:pt>
                <c:pt idx="5858">
                  <c:v>-44110739.998899005</c:v>
                </c:pt>
                <c:pt idx="5859">
                  <c:v>-44118269.998898007</c:v>
                </c:pt>
                <c:pt idx="5860">
                  <c:v>-44125799.998896003</c:v>
                </c:pt>
                <c:pt idx="5861">
                  <c:v>-44133329.998894006</c:v>
                </c:pt>
                <c:pt idx="5862">
                  <c:v>-44140859.998892002</c:v>
                </c:pt>
                <c:pt idx="5863">
                  <c:v>-44148389.998889998</c:v>
                </c:pt>
                <c:pt idx="5864">
                  <c:v>-44155919.998888999</c:v>
                </c:pt>
                <c:pt idx="5865">
                  <c:v>-44163449.998887002</c:v>
                </c:pt>
                <c:pt idx="5866">
                  <c:v>-44170979.998884998</c:v>
                </c:pt>
                <c:pt idx="5867">
                  <c:v>-44178509.998883002</c:v>
                </c:pt>
                <c:pt idx="5868">
                  <c:v>-44186039.998880997</c:v>
                </c:pt>
                <c:pt idx="5869">
                  <c:v>-44193569.998879999</c:v>
                </c:pt>
                <c:pt idx="5870">
                  <c:v>-44201099.998878002</c:v>
                </c:pt>
                <c:pt idx="5871">
                  <c:v>-44208629.998875998</c:v>
                </c:pt>
                <c:pt idx="5872">
                  <c:v>-44216159.998874001</c:v>
                </c:pt>
                <c:pt idx="5873">
                  <c:v>-44223689.998873003</c:v>
                </c:pt>
                <c:pt idx="5874">
                  <c:v>-44231219.998870999</c:v>
                </c:pt>
                <c:pt idx="5875">
                  <c:v>-44238749.998869002</c:v>
                </c:pt>
                <c:pt idx="5876">
                  <c:v>-44246279.998866998</c:v>
                </c:pt>
                <c:pt idx="5877">
                  <c:v>-44253809.998865001</c:v>
                </c:pt>
                <c:pt idx="5878">
                  <c:v>-44261339.998864003</c:v>
                </c:pt>
                <c:pt idx="5879">
                  <c:v>-44268869.998861998</c:v>
                </c:pt>
                <c:pt idx="5880">
                  <c:v>-44276399.998860002</c:v>
                </c:pt>
                <c:pt idx="5881">
                  <c:v>-44283929.998858005</c:v>
                </c:pt>
                <c:pt idx="5882">
                  <c:v>-44291459.998856001</c:v>
                </c:pt>
                <c:pt idx="5883">
                  <c:v>-44298989.998855002</c:v>
                </c:pt>
                <c:pt idx="5884">
                  <c:v>-44306519.998852998</c:v>
                </c:pt>
                <c:pt idx="5885">
                  <c:v>-44314049.998851001</c:v>
                </c:pt>
                <c:pt idx="5886">
                  <c:v>-44321579.998849005</c:v>
                </c:pt>
                <c:pt idx="5887">
                  <c:v>-44329109.998847008</c:v>
                </c:pt>
                <c:pt idx="5888">
                  <c:v>-44336639.998846002</c:v>
                </c:pt>
                <c:pt idx="5889">
                  <c:v>-44344169.998844005</c:v>
                </c:pt>
                <c:pt idx="5890">
                  <c:v>-44351699.998842001</c:v>
                </c:pt>
                <c:pt idx="5891">
                  <c:v>-44359229.998840004</c:v>
                </c:pt>
                <c:pt idx="5892">
                  <c:v>-44366759.998839006</c:v>
                </c:pt>
                <c:pt idx="5893">
                  <c:v>-44374289.998837009</c:v>
                </c:pt>
                <c:pt idx="5894">
                  <c:v>-44381819.998835005</c:v>
                </c:pt>
                <c:pt idx="5895">
                  <c:v>-44389349.998833008</c:v>
                </c:pt>
                <c:pt idx="5896">
                  <c:v>-44396879.998831004</c:v>
                </c:pt>
                <c:pt idx="5897">
                  <c:v>-44404409.998829998</c:v>
                </c:pt>
                <c:pt idx="5898">
                  <c:v>-44411939.998828001</c:v>
                </c:pt>
                <c:pt idx="5899">
                  <c:v>-44419469.998825997</c:v>
                </c:pt>
                <c:pt idx="5900">
                  <c:v>-44426999.998824</c:v>
                </c:pt>
                <c:pt idx="5901">
                  <c:v>-44434529.998822004</c:v>
                </c:pt>
                <c:pt idx="5902">
                  <c:v>-44442059.998820998</c:v>
                </c:pt>
                <c:pt idx="5903">
                  <c:v>-44449589.998819001</c:v>
                </c:pt>
                <c:pt idx="5904">
                  <c:v>-44457119.998816997</c:v>
                </c:pt>
                <c:pt idx="5905">
                  <c:v>-44464649.998815</c:v>
                </c:pt>
                <c:pt idx="5906">
                  <c:v>-44472179.998814002</c:v>
                </c:pt>
                <c:pt idx="5907">
                  <c:v>-44479709.998811997</c:v>
                </c:pt>
                <c:pt idx="5908">
                  <c:v>-44487239.998810001</c:v>
                </c:pt>
                <c:pt idx="5909">
                  <c:v>-44494769.998808004</c:v>
                </c:pt>
                <c:pt idx="5910">
                  <c:v>-44502299.998806</c:v>
                </c:pt>
                <c:pt idx="5911">
                  <c:v>-44509829.998805001</c:v>
                </c:pt>
                <c:pt idx="5912">
                  <c:v>-44517359.998802997</c:v>
                </c:pt>
                <c:pt idx="5913">
                  <c:v>-44524889.998801</c:v>
                </c:pt>
                <c:pt idx="5914">
                  <c:v>-44532419.998799011</c:v>
                </c:pt>
                <c:pt idx="5915">
                  <c:v>-44539949.998796999</c:v>
                </c:pt>
                <c:pt idx="5916">
                  <c:v>-44547479.998796001</c:v>
                </c:pt>
                <c:pt idx="5917">
                  <c:v>-44555009.998794004</c:v>
                </c:pt>
                <c:pt idx="5918">
                  <c:v>-44562539.998792</c:v>
                </c:pt>
                <c:pt idx="5919">
                  <c:v>-44570069.998790003</c:v>
                </c:pt>
                <c:pt idx="5920">
                  <c:v>-44577599.998787999</c:v>
                </c:pt>
                <c:pt idx="5921">
                  <c:v>-44585129.998787001</c:v>
                </c:pt>
                <c:pt idx="5922">
                  <c:v>-44592659.998784997</c:v>
                </c:pt>
                <c:pt idx="5923">
                  <c:v>-44600189.998783</c:v>
                </c:pt>
                <c:pt idx="5924">
                  <c:v>-44607719.998780996</c:v>
                </c:pt>
                <c:pt idx="5925">
                  <c:v>-44615249.998779997</c:v>
                </c:pt>
                <c:pt idx="5926">
                  <c:v>-44622779.998778</c:v>
                </c:pt>
                <c:pt idx="5927">
                  <c:v>-44630309.998776004</c:v>
                </c:pt>
                <c:pt idx="5928">
                  <c:v>-44637839.998774</c:v>
                </c:pt>
                <c:pt idx="5929">
                  <c:v>-44645369.998771995</c:v>
                </c:pt>
                <c:pt idx="5930">
                  <c:v>-44652899.998770997</c:v>
                </c:pt>
                <c:pt idx="5931">
                  <c:v>-44660429.998769</c:v>
                </c:pt>
                <c:pt idx="5932">
                  <c:v>-44667959.998767003</c:v>
                </c:pt>
                <c:pt idx="5933">
                  <c:v>-44675489.998764999</c:v>
                </c:pt>
                <c:pt idx="5934">
                  <c:v>-44683019.998763002</c:v>
                </c:pt>
                <c:pt idx="5935">
                  <c:v>-44690549.998761997</c:v>
                </c:pt>
                <c:pt idx="5936">
                  <c:v>-44698079.99876</c:v>
                </c:pt>
                <c:pt idx="5937">
                  <c:v>-44705609.998758003</c:v>
                </c:pt>
                <c:pt idx="5938">
                  <c:v>-44713139.998755999</c:v>
                </c:pt>
                <c:pt idx="5939">
                  <c:v>-44720669.998755001</c:v>
                </c:pt>
                <c:pt idx="5940">
                  <c:v>-44728199.998752996</c:v>
                </c:pt>
                <c:pt idx="5941">
                  <c:v>-44735729.998751</c:v>
                </c:pt>
                <c:pt idx="5942">
                  <c:v>-44743259.998749003</c:v>
                </c:pt>
                <c:pt idx="5943">
                  <c:v>-44750789.998746999</c:v>
                </c:pt>
                <c:pt idx="5944">
                  <c:v>-44758319.998746</c:v>
                </c:pt>
                <c:pt idx="5945">
                  <c:v>-44765849.998744003</c:v>
                </c:pt>
                <c:pt idx="5946">
                  <c:v>-44773379.998741999</c:v>
                </c:pt>
                <c:pt idx="5947">
                  <c:v>-44780909.998740003</c:v>
                </c:pt>
                <c:pt idx="5948">
                  <c:v>-44788439.998738006</c:v>
                </c:pt>
                <c:pt idx="5949">
                  <c:v>-44795969.998737007</c:v>
                </c:pt>
                <c:pt idx="5950">
                  <c:v>-44803499.998735003</c:v>
                </c:pt>
                <c:pt idx="5951">
                  <c:v>-44811029.998732999</c:v>
                </c:pt>
                <c:pt idx="5952">
                  <c:v>-44818559.998731002</c:v>
                </c:pt>
                <c:pt idx="5953">
                  <c:v>-44826089.998728998</c:v>
                </c:pt>
                <c:pt idx="5954">
                  <c:v>-44833619.998728</c:v>
                </c:pt>
                <c:pt idx="5955">
                  <c:v>-44841149.998725995</c:v>
                </c:pt>
                <c:pt idx="5956">
                  <c:v>-44848679.998723999</c:v>
                </c:pt>
                <c:pt idx="5957">
                  <c:v>-44856209.998721994</c:v>
                </c:pt>
                <c:pt idx="5958">
                  <c:v>-44863739.998721004</c:v>
                </c:pt>
                <c:pt idx="5959">
                  <c:v>-44871269.998718999</c:v>
                </c:pt>
                <c:pt idx="5960">
                  <c:v>-44878799.998717003</c:v>
                </c:pt>
                <c:pt idx="5961">
                  <c:v>-44886329.998714998</c:v>
                </c:pt>
                <c:pt idx="5962">
                  <c:v>-44893859.998713002</c:v>
                </c:pt>
                <c:pt idx="5963">
                  <c:v>-44901389.998711996</c:v>
                </c:pt>
                <c:pt idx="5964">
                  <c:v>-44908919.998709999</c:v>
                </c:pt>
                <c:pt idx="5965">
                  <c:v>-44916449.998708002</c:v>
                </c:pt>
                <c:pt idx="5966">
                  <c:v>-44923979.998705998</c:v>
                </c:pt>
                <c:pt idx="5967">
                  <c:v>-44931509.998704001</c:v>
                </c:pt>
                <c:pt idx="5968">
                  <c:v>-44939039.998703003</c:v>
                </c:pt>
                <c:pt idx="5969">
                  <c:v>-44946569.998700999</c:v>
                </c:pt>
                <c:pt idx="5970">
                  <c:v>-44954099.998699009</c:v>
                </c:pt>
                <c:pt idx="5971">
                  <c:v>-44961629.998697005</c:v>
                </c:pt>
                <c:pt idx="5972">
                  <c:v>-44969159.998696007</c:v>
                </c:pt>
                <c:pt idx="5973">
                  <c:v>-44976689.99869401</c:v>
                </c:pt>
                <c:pt idx="5974">
                  <c:v>-44984219.998692006</c:v>
                </c:pt>
                <c:pt idx="5975">
                  <c:v>-44991749.998690009</c:v>
                </c:pt>
                <c:pt idx="5976">
                  <c:v>-44999279.998688005</c:v>
                </c:pt>
                <c:pt idx="5977">
                  <c:v>-45006809.998686999</c:v>
                </c:pt>
                <c:pt idx="5978">
                  <c:v>-45014339.998685002</c:v>
                </c:pt>
                <c:pt idx="5979">
                  <c:v>-45021869.998682998</c:v>
                </c:pt>
                <c:pt idx="5980">
                  <c:v>-45029399.998681001</c:v>
                </c:pt>
                <c:pt idx="5981">
                  <c:v>-45036929.998679005</c:v>
                </c:pt>
                <c:pt idx="5982">
                  <c:v>-45044459.998678006</c:v>
                </c:pt>
                <c:pt idx="5983">
                  <c:v>-45051989.998676002</c:v>
                </c:pt>
                <c:pt idx="5984">
                  <c:v>-45059519.998674005</c:v>
                </c:pt>
                <c:pt idx="5985">
                  <c:v>-45067049.998672001</c:v>
                </c:pt>
                <c:pt idx="5986">
                  <c:v>-45074579.998670004</c:v>
                </c:pt>
                <c:pt idx="5987">
                  <c:v>-45082109.998669006</c:v>
                </c:pt>
                <c:pt idx="5988">
                  <c:v>-45089639.998667009</c:v>
                </c:pt>
                <c:pt idx="5989">
                  <c:v>-45097169.998665005</c:v>
                </c:pt>
                <c:pt idx="5990">
                  <c:v>-45104699.998663008</c:v>
                </c:pt>
                <c:pt idx="5991">
                  <c:v>-45112229.998662002</c:v>
                </c:pt>
                <c:pt idx="5992">
                  <c:v>-45119759.998660006</c:v>
                </c:pt>
                <c:pt idx="5993">
                  <c:v>-45127289.998658009</c:v>
                </c:pt>
                <c:pt idx="5994">
                  <c:v>-45134819.998656005</c:v>
                </c:pt>
                <c:pt idx="5995">
                  <c:v>-45142349.998654008</c:v>
                </c:pt>
                <c:pt idx="5996">
                  <c:v>-45149879.99865301</c:v>
                </c:pt>
                <c:pt idx="5997">
                  <c:v>-45157409.998651005</c:v>
                </c:pt>
                <c:pt idx="5998">
                  <c:v>-45164939.998649009</c:v>
                </c:pt>
                <c:pt idx="5999">
                  <c:v>-45172469.998647004</c:v>
                </c:pt>
                <c:pt idx="6000">
                  <c:v>-45179999.998645008</c:v>
                </c:pt>
                <c:pt idx="6001">
                  <c:v>-45187529.998644009</c:v>
                </c:pt>
                <c:pt idx="6002">
                  <c:v>-45195059.998642005</c:v>
                </c:pt>
                <c:pt idx="6003">
                  <c:v>-45202589.998640008</c:v>
                </c:pt>
                <c:pt idx="6004">
                  <c:v>-45210119.998638012</c:v>
                </c:pt>
                <c:pt idx="6005">
                  <c:v>-45217649.998636007</c:v>
                </c:pt>
                <c:pt idx="6006">
                  <c:v>-45225179.998635009</c:v>
                </c:pt>
                <c:pt idx="6007">
                  <c:v>-45232709.998633005</c:v>
                </c:pt>
                <c:pt idx="6008">
                  <c:v>-45240239.998631008</c:v>
                </c:pt>
                <c:pt idx="6009">
                  <c:v>-45247769.998629004</c:v>
                </c:pt>
                <c:pt idx="6010">
                  <c:v>-45255299.998628005</c:v>
                </c:pt>
                <c:pt idx="6011">
                  <c:v>-45262829.998626001</c:v>
                </c:pt>
                <c:pt idx="6012">
                  <c:v>-45270359.998624004</c:v>
                </c:pt>
                <c:pt idx="6013">
                  <c:v>-45277889.998622</c:v>
                </c:pt>
                <c:pt idx="6014">
                  <c:v>-45285419.998620003</c:v>
                </c:pt>
                <c:pt idx="6015">
                  <c:v>-45292949.998619005</c:v>
                </c:pt>
                <c:pt idx="6016">
                  <c:v>-45300479.998617008</c:v>
                </c:pt>
                <c:pt idx="6017">
                  <c:v>-45308009.998615004</c:v>
                </c:pt>
                <c:pt idx="6018">
                  <c:v>-45315539.998613007</c:v>
                </c:pt>
                <c:pt idx="6019">
                  <c:v>-45323069.998611003</c:v>
                </c:pt>
                <c:pt idx="6020">
                  <c:v>-45330599.998610005</c:v>
                </c:pt>
                <c:pt idx="6021">
                  <c:v>-45338129.998608008</c:v>
                </c:pt>
                <c:pt idx="6022">
                  <c:v>-45345659.998606004</c:v>
                </c:pt>
                <c:pt idx="6023">
                  <c:v>-45353189.998604007</c:v>
                </c:pt>
                <c:pt idx="6024">
                  <c:v>-45360719.998603009</c:v>
                </c:pt>
                <c:pt idx="6025">
                  <c:v>-45368249.998601004</c:v>
                </c:pt>
                <c:pt idx="6026">
                  <c:v>-45375779.998599008</c:v>
                </c:pt>
                <c:pt idx="6027">
                  <c:v>-45383309.998597018</c:v>
                </c:pt>
                <c:pt idx="6028">
                  <c:v>-45390839.998595007</c:v>
                </c:pt>
                <c:pt idx="6029">
                  <c:v>-45398369.998594008</c:v>
                </c:pt>
                <c:pt idx="6030">
                  <c:v>-45405899.998592004</c:v>
                </c:pt>
                <c:pt idx="6031">
                  <c:v>-45413429.998590007</c:v>
                </c:pt>
                <c:pt idx="6032">
                  <c:v>-45420959.998588003</c:v>
                </c:pt>
                <c:pt idx="6033">
                  <c:v>-45428489.998585999</c:v>
                </c:pt>
                <c:pt idx="6034">
                  <c:v>-45436019.998585001</c:v>
                </c:pt>
                <c:pt idx="6035">
                  <c:v>-45443549.998582996</c:v>
                </c:pt>
                <c:pt idx="6036">
                  <c:v>-45451079.998581</c:v>
                </c:pt>
                <c:pt idx="6037">
                  <c:v>-45458609.998579003</c:v>
                </c:pt>
                <c:pt idx="6038">
                  <c:v>-45466139.998576999</c:v>
                </c:pt>
                <c:pt idx="6039">
                  <c:v>-45473669.998576</c:v>
                </c:pt>
                <c:pt idx="6040">
                  <c:v>-45481199.998574011</c:v>
                </c:pt>
                <c:pt idx="6041">
                  <c:v>-45488729.998571999</c:v>
                </c:pt>
                <c:pt idx="6042">
                  <c:v>-45496259.998570003</c:v>
                </c:pt>
                <c:pt idx="6043">
                  <c:v>-45503789.998569004</c:v>
                </c:pt>
                <c:pt idx="6044">
                  <c:v>-45511319.998567007</c:v>
                </c:pt>
                <c:pt idx="6045">
                  <c:v>-45518849.998565003</c:v>
                </c:pt>
                <c:pt idx="6046">
                  <c:v>-45526379.998562999</c:v>
                </c:pt>
                <c:pt idx="6047">
                  <c:v>-45533909.998561002</c:v>
                </c:pt>
                <c:pt idx="6048">
                  <c:v>-45541439.998560004</c:v>
                </c:pt>
                <c:pt idx="6049">
                  <c:v>-45548969.998558007</c:v>
                </c:pt>
                <c:pt idx="6050">
                  <c:v>-45556499.998556003</c:v>
                </c:pt>
                <c:pt idx="6051">
                  <c:v>-45564029.998554006</c:v>
                </c:pt>
                <c:pt idx="6052">
                  <c:v>-45571559.998552002</c:v>
                </c:pt>
                <c:pt idx="6053">
                  <c:v>-45579089.998551011</c:v>
                </c:pt>
                <c:pt idx="6054">
                  <c:v>-45586619.998549007</c:v>
                </c:pt>
                <c:pt idx="6055">
                  <c:v>-45594149.99854701</c:v>
                </c:pt>
                <c:pt idx="6056">
                  <c:v>-45601679.998545006</c:v>
                </c:pt>
                <c:pt idx="6057">
                  <c:v>-45609209.998544008</c:v>
                </c:pt>
                <c:pt idx="6058">
                  <c:v>-45616739.998542003</c:v>
                </c:pt>
                <c:pt idx="6059">
                  <c:v>-45624269.998540007</c:v>
                </c:pt>
                <c:pt idx="6060">
                  <c:v>-45631799.99853801</c:v>
                </c:pt>
                <c:pt idx="6061">
                  <c:v>-45639329.998536006</c:v>
                </c:pt>
                <c:pt idx="6062">
                  <c:v>-45646859.998535007</c:v>
                </c:pt>
                <c:pt idx="6063">
                  <c:v>-45654389.99853301</c:v>
                </c:pt>
                <c:pt idx="6064">
                  <c:v>-45661919.998531006</c:v>
                </c:pt>
                <c:pt idx="6065">
                  <c:v>-45669449.998529002</c:v>
                </c:pt>
                <c:pt idx="6066">
                  <c:v>-45676979.998526998</c:v>
                </c:pt>
                <c:pt idx="6067">
                  <c:v>-45684509.998525999</c:v>
                </c:pt>
                <c:pt idx="6068">
                  <c:v>-45692039.998524003</c:v>
                </c:pt>
                <c:pt idx="6069">
                  <c:v>-45699569.998521999</c:v>
                </c:pt>
                <c:pt idx="6070">
                  <c:v>-45707099.998520002</c:v>
                </c:pt>
                <c:pt idx="6071">
                  <c:v>-45714629.998518005</c:v>
                </c:pt>
                <c:pt idx="6072">
                  <c:v>-45722159.998516999</c:v>
                </c:pt>
                <c:pt idx="6073">
                  <c:v>-45729689.998515002</c:v>
                </c:pt>
                <c:pt idx="6074">
                  <c:v>-45737219.998512998</c:v>
                </c:pt>
                <c:pt idx="6075">
                  <c:v>-45744749.998511001</c:v>
                </c:pt>
                <c:pt idx="6076">
                  <c:v>-45752279.998510003</c:v>
                </c:pt>
                <c:pt idx="6077">
                  <c:v>-45759809.998508006</c:v>
                </c:pt>
                <c:pt idx="6078">
                  <c:v>-45767339.998506002</c:v>
                </c:pt>
                <c:pt idx="6079">
                  <c:v>-45774869.998504005</c:v>
                </c:pt>
                <c:pt idx="6080">
                  <c:v>-45782399.998502001</c:v>
                </c:pt>
                <c:pt idx="6081">
                  <c:v>-45789929.998501003</c:v>
                </c:pt>
                <c:pt idx="6082">
                  <c:v>-45797459.998499006</c:v>
                </c:pt>
                <c:pt idx="6083">
                  <c:v>-45804989.998497009</c:v>
                </c:pt>
                <c:pt idx="6084">
                  <c:v>-45812519.998495005</c:v>
                </c:pt>
                <c:pt idx="6085">
                  <c:v>-45820049.998493008</c:v>
                </c:pt>
                <c:pt idx="6086">
                  <c:v>-45827579.998492002</c:v>
                </c:pt>
                <c:pt idx="6087">
                  <c:v>-45835109.998489998</c:v>
                </c:pt>
                <c:pt idx="6088">
                  <c:v>-45842639.998488002</c:v>
                </c:pt>
                <c:pt idx="6089">
                  <c:v>-45850169.998485997</c:v>
                </c:pt>
                <c:pt idx="6090">
                  <c:v>-45857699.998484999</c:v>
                </c:pt>
                <c:pt idx="6091">
                  <c:v>-45865229.998483002</c:v>
                </c:pt>
                <c:pt idx="6092">
                  <c:v>-45872759.998480998</c:v>
                </c:pt>
                <c:pt idx="6093">
                  <c:v>-45880289.998479001</c:v>
                </c:pt>
                <c:pt idx="6094">
                  <c:v>-45887819.998476997</c:v>
                </c:pt>
                <c:pt idx="6095">
                  <c:v>-45895349.998475999</c:v>
                </c:pt>
                <c:pt idx="6096">
                  <c:v>-45902879.998474002</c:v>
                </c:pt>
                <c:pt idx="6097">
                  <c:v>-45910409.998471998</c:v>
                </c:pt>
                <c:pt idx="6098">
                  <c:v>-45917939.998470001</c:v>
                </c:pt>
                <c:pt idx="6099">
                  <c:v>-45925469.998468004</c:v>
                </c:pt>
                <c:pt idx="6100">
                  <c:v>-45932999.998466998</c:v>
                </c:pt>
                <c:pt idx="6101">
                  <c:v>-45940529.998465002</c:v>
                </c:pt>
                <c:pt idx="6102">
                  <c:v>-45948059.998462997</c:v>
                </c:pt>
                <c:pt idx="6103">
                  <c:v>-45955589.998461001</c:v>
                </c:pt>
                <c:pt idx="6104">
                  <c:v>-45963119.998459004</c:v>
                </c:pt>
                <c:pt idx="6105">
                  <c:v>-45970649.998458005</c:v>
                </c:pt>
                <c:pt idx="6106">
                  <c:v>-45978179.998456001</c:v>
                </c:pt>
                <c:pt idx="6107">
                  <c:v>-45985709.998454005</c:v>
                </c:pt>
                <c:pt idx="6108">
                  <c:v>-45993239.998452</c:v>
                </c:pt>
                <c:pt idx="6109">
                  <c:v>-46000769.998451002</c:v>
                </c:pt>
                <c:pt idx="6110">
                  <c:v>-46008299.998449005</c:v>
                </c:pt>
                <c:pt idx="6111">
                  <c:v>-46015829.998447008</c:v>
                </c:pt>
                <c:pt idx="6112">
                  <c:v>-46023359.998445004</c:v>
                </c:pt>
                <c:pt idx="6113">
                  <c:v>-46030889.998443007</c:v>
                </c:pt>
                <c:pt idx="6114">
                  <c:v>-46038419.998442002</c:v>
                </c:pt>
                <c:pt idx="6115">
                  <c:v>-46045949.998440005</c:v>
                </c:pt>
                <c:pt idx="6116">
                  <c:v>-46053479.998438008</c:v>
                </c:pt>
                <c:pt idx="6117">
                  <c:v>-46061009.998436004</c:v>
                </c:pt>
                <c:pt idx="6118">
                  <c:v>-46068539.998434007</c:v>
                </c:pt>
                <c:pt idx="6119">
                  <c:v>-46076069.998433009</c:v>
                </c:pt>
                <c:pt idx="6120">
                  <c:v>-46083599.998431005</c:v>
                </c:pt>
                <c:pt idx="6121">
                  <c:v>-46091129.998429</c:v>
                </c:pt>
                <c:pt idx="6122">
                  <c:v>-46098659.998427011</c:v>
                </c:pt>
                <c:pt idx="6123">
                  <c:v>-46106189.998424999</c:v>
                </c:pt>
                <c:pt idx="6124">
                  <c:v>-46113719.998424001</c:v>
                </c:pt>
                <c:pt idx="6125">
                  <c:v>-46121249.998421997</c:v>
                </c:pt>
                <c:pt idx="6126">
                  <c:v>-46128779.99842</c:v>
                </c:pt>
                <c:pt idx="6127">
                  <c:v>-46136309.998418003</c:v>
                </c:pt>
                <c:pt idx="6128">
                  <c:v>-46143839.998416997</c:v>
                </c:pt>
                <c:pt idx="6129">
                  <c:v>-46151369.998415001</c:v>
                </c:pt>
                <c:pt idx="6130">
                  <c:v>-46158899.998412997</c:v>
                </c:pt>
                <c:pt idx="6131">
                  <c:v>-46166429.998411</c:v>
                </c:pt>
                <c:pt idx="6132">
                  <c:v>-46173959.998409003</c:v>
                </c:pt>
                <c:pt idx="6133">
                  <c:v>-46181489.998408005</c:v>
                </c:pt>
                <c:pt idx="6134">
                  <c:v>-46189019.998406</c:v>
                </c:pt>
                <c:pt idx="6135">
                  <c:v>-46196549.998404011</c:v>
                </c:pt>
                <c:pt idx="6136">
                  <c:v>-46204079.998401999</c:v>
                </c:pt>
                <c:pt idx="6137">
                  <c:v>-46211609.998400003</c:v>
                </c:pt>
                <c:pt idx="6138">
                  <c:v>-46219139.998399004</c:v>
                </c:pt>
                <c:pt idx="6139">
                  <c:v>-46226669.998397008</c:v>
                </c:pt>
                <c:pt idx="6140">
                  <c:v>-46234199.998395003</c:v>
                </c:pt>
                <c:pt idx="6141">
                  <c:v>-46241729.998392999</c:v>
                </c:pt>
                <c:pt idx="6142">
                  <c:v>-46249259.998392001</c:v>
                </c:pt>
                <c:pt idx="6143">
                  <c:v>-46256789.998389997</c:v>
                </c:pt>
                <c:pt idx="6144">
                  <c:v>-46264319.998388</c:v>
                </c:pt>
                <c:pt idx="6145">
                  <c:v>-46271849.998385996</c:v>
                </c:pt>
                <c:pt idx="6146">
                  <c:v>-46279379.998383999</c:v>
                </c:pt>
                <c:pt idx="6147">
                  <c:v>-46286909.998383</c:v>
                </c:pt>
                <c:pt idx="6148">
                  <c:v>-46294439.998380996</c:v>
                </c:pt>
                <c:pt idx="6149">
                  <c:v>-46301969.998379</c:v>
                </c:pt>
                <c:pt idx="6150">
                  <c:v>-46309499.998377003</c:v>
                </c:pt>
                <c:pt idx="6151">
                  <c:v>-46317029.998374999</c:v>
                </c:pt>
                <c:pt idx="6152">
                  <c:v>-46324559.998374</c:v>
                </c:pt>
                <c:pt idx="6153">
                  <c:v>-46332089.998371996</c:v>
                </c:pt>
                <c:pt idx="6154">
                  <c:v>-46339619.998369999</c:v>
                </c:pt>
                <c:pt idx="6155">
                  <c:v>-46347149.998368002</c:v>
                </c:pt>
                <c:pt idx="6156">
                  <c:v>-46354679.998365998</c:v>
                </c:pt>
                <c:pt idx="6157">
                  <c:v>-46362209.998365</c:v>
                </c:pt>
                <c:pt idx="6158">
                  <c:v>-46369739.998363003</c:v>
                </c:pt>
                <c:pt idx="6159">
                  <c:v>-46377269.998360999</c:v>
                </c:pt>
                <c:pt idx="6160">
                  <c:v>-46384799.998359002</c:v>
                </c:pt>
                <c:pt idx="6161">
                  <c:v>-46392329.998358004</c:v>
                </c:pt>
                <c:pt idx="6162">
                  <c:v>-46399859.998356</c:v>
                </c:pt>
                <c:pt idx="6163">
                  <c:v>-46407389.998354003</c:v>
                </c:pt>
                <c:pt idx="6164">
                  <c:v>-46414919.998351999</c:v>
                </c:pt>
                <c:pt idx="6165">
                  <c:v>-46422449.998350002</c:v>
                </c:pt>
                <c:pt idx="6166">
                  <c:v>-46429979.998349003</c:v>
                </c:pt>
                <c:pt idx="6167">
                  <c:v>-46437509.998346999</c:v>
                </c:pt>
                <c:pt idx="6168">
                  <c:v>-46445039.998345003</c:v>
                </c:pt>
                <c:pt idx="6169">
                  <c:v>-46452569.998342998</c:v>
                </c:pt>
                <c:pt idx="6170">
                  <c:v>-46460099.998341002</c:v>
                </c:pt>
                <c:pt idx="6171">
                  <c:v>-46467629.998340003</c:v>
                </c:pt>
                <c:pt idx="6172">
                  <c:v>-46475159.998338006</c:v>
                </c:pt>
                <c:pt idx="6173">
                  <c:v>-46482689.998336002</c:v>
                </c:pt>
                <c:pt idx="6174">
                  <c:v>-46490219.998334005</c:v>
                </c:pt>
                <c:pt idx="6175">
                  <c:v>-46497749.998333007</c:v>
                </c:pt>
                <c:pt idx="6176">
                  <c:v>-46505279.998331003</c:v>
                </c:pt>
                <c:pt idx="6177">
                  <c:v>-46512809.998328999</c:v>
                </c:pt>
                <c:pt idx="6178">
                  <c:v>-46520339.998327002</c:v>
                </c:pt>
                <c:pt idx="6179">
                  <c:v>-46527869.998324998</c:v>
                </c:pt>
                <c:pt idx="6180">
                  <c:v>-46535399.998323999</c:v>
                </c:pt>
                <c:pt idx="6181">
                  <c:v>-46542929.998321995</c:v>
                </c:pt>
                <c:pt idx="6182">
                  <c:v>-46550459.998319998</c:v>
                </c:pt>
                <c:pt idx="6183">
                  <c:v>-46557989.998318002</c:v>
                </c:pt>
                <c:pt idx="6184">
                  <c:v>-46565519.998315997</c:v>
                </c:pt>
                <c:pt idx="6185">
                  <c:v>-46573049.998314999</c:v>
                </c:pt>
                <c:pt idx="6186">
                  <c:v>-46580579.998313002</c:v>
                </c:pt>
                <c:pt idx="6187">
                  <c:v>-46588109.998310998</c:v>
                </c:pt>
                <c:pt idx="6188">
                  <c:v>-46595639.998309001</c:v>
                </c:pt>
                <c:pt idx="6189">
                  <c:v>-46603169.998306997</c:v>
                </c:pt>
                <c:pt idx="6190">
                  <c:v>-46610699.998305999</c:v>
                </c:pt>
                <c:pt idx="6191">
                  <c:v>-46618229.998304002</c:v>
                </c:pt>
                <c:pt idx="6192">
                  <c:v>-46625759.998301998</c:v>
                </c:pt>
                <c:pt idx="6193">
                  <c:v>-46633289.998300001</c:v>
                </c:pt>
                <c:pt idx="6194">
                  <c:v>-46640819.99829901</c:v>
                </c:pt>
                <c:pt idx="6195">
                  <c:v>-46648349.998297006</c:v>
                </c:pt>
                <c:pt idx="6196">
                  <c:v>-46655879.998295009</c:v>
                </c:pt>
                <c:pt idx="6197">
                  <c:v>-46663409.998293005</c:v>
                </c:pt>
                <c:pt idx="6198">
                  <c:v>-46670939.998291008</c:v>
                </c:pt>
                <c:pt idx="6199">
                  <c:v>-46678469.99829001</c:v>
                </c:pt>
                <c:pt idx="6200">
                  <c:v>-46685999.998288006</c:v>
                </c:pt>
                <c:pt idx="6201">
                  <c:v>-46693529.998286001</c:v>
                </c:pt>
                <c:pt idx="6202">
                  <c:v>-46701059.998284005</c:v>
                </c:pt>
                <c:pt idx="6203">
                  <c:v>-46708589.998282</c:v>
                </c:pt>
                <c:pt idx="6204">
                  <c:v>-46716119.998281002</c:v>
                </c:pt>
                <c:pt idx="6205">
                  <c:v>-46723649.998279005</c:v>
                </c:pt>
                <c:pt idx="6206">
                  <c:v>-46731179.998277009</c:v>
                </c:pt>
                <c:pt idx="6207">
                  <c:v>-46738709.998275004</c:v>
                </c:pt>
                <c:pt idx="6208">
                  <c:v>-46746239.998273008</c:v>
                </c:pt>
                <c:pt idx="6209">
                  <c:v>-46753769.998272002</c:v>
                </c:pt>
                <c:pt idx="6210">
                  <c:v>-46761299.998270005</c:v>
                </c:pt>
                <c:pt idx="6211">
                  <c:v>-46768829.998268008</c:v>
                </c:pt>
                <c:pt idx="6212">
                  <c:v>-46776359.998266004</c:v>
                </c:pt>
                <c:pt idx="6213">
                  <c:v>-46783889.998265006</c:v>
                </c:pt>
                <c:pt idx="6214">
                  <c:v>-46791419.998263009</c:v>
                </c:pt>
                <c:pt idx="6215">
                  <c:v>-46798949.998261005</c:v>
                </c:pt>
                <c:pt idx="6216">
                  <c:v>-46806479.998259008</c:v>
                </c:pt>
                <c:pt idx="6217">
                  <c:v>-46814009.998257019</c:v>
                </c:pt>
                <c:pt idx="6218">
                  <c:v>-46821539.998256005</c:v>
                </c:pt>
                <c:pt idx="6219">
                  <c:v>-46829069.998254009</c:v>
                </c:pt>
                <c:pt idx="6220">
                  <c:v>-46836599.998252004</c:v>
                </c:pt>
                <c:pt idx="6221">
                  <c:v>-46844129.998250008</c:v>
                </c:pt>
                <c:pt idx="6222">
                  <c:v>-46851659.998248011</c:v>
                </c:pt>
                <c:pt idx="6223">
                  <c:v>-46859189.998247005</c:v>
                </c:pt>
                <c:pt idx="6224">
                  <c:v>-46866719.998245008</c:v>
                </c:pt>
                <c:pt idx="6225">
                  <c:v>-46874249.998243004</c:v>
                </c:pt>
                <c:pt idx="6226">
                  <c:v>-46881779.998241007</c:v>
                </c:pt>
                <c:pt idx="6227">
                  <c:v>-46889309.998240009</c:v>
                </c:pt>
                <c:pt idx="6228">
                  <c:v>-46896839.998238012</c:v>
                </c:pt>
                <c:pt idx="6229">
                  <c:v>-46904369.998236008</c:v>
                </c:pt>
                <c:pt idx="6230">
                  <c:v>-46911899.998234011</c:v>
                </c:pt>
                <c:pt idx="6231">
                  <c:v>-46919429.998232007</c:v>
                </c:pt>
                <c:pt idx="6232">
                  <c:v>-46926959.998231009</c:v>
                </c:pt>
                <c:pt idx="6233">
                  <c:v>-46934489.998229004</c:v>
                </c:pt>
                <c:pt idx="6234">
                  <c:v>-46942019.998227008</c:v>
                </c:pt>
                <c:pt idx="6235">
                  <c:v>-46949549.998225003</c:v>
                </c:pt>
                <c:pt idx="6236">
                  <c:v>-46957079.998222999</c:v>
                </c:pt>
                <c:pt idx="6237">
                  <c:v>-46964609.998222001</c:v>
                </c:pt>
                <c:pt idx="6238">
                  <c:v>-46972139.998220004</c:v>
                </c:pt>
                <c:pt idx="6239">
                  <c:v>-46979669.998218007</c:v>
                </c:pt>
                <c:pt idx="6240">
                  <c:v>-46987199.998216003</c:v>
                </c:pt>
                <c:pt idx="6241">
                  <c:v>-46994729.998214006</c:v>
                </c:pt>
                <c:pt idx="6242">
                  <c:v>-47002259.998213008</c:v>
                </c:pt>
                <c:pt idx="6243">
                  <c:v>-47009789.998211004</c:v>
                </c:pt>
                <c:pt idx="6244">
                  <c:v>-47017319.998209007</c:v>
                </c:pt>
                <c:pt idx="6245">
                  <c:v>-47024849.99820701</c:v>
                </c:pt>
                <c:pt idx="6246">
                  <c:v>-47032379.998206005</c:v>
                </c:pt>
                <c:pt idx="6247">
                  <c:v>-47039909.998204008</c:v>
                </c:pt>
                <c:pt idx="6248">
                  <c:v>-47047439.998202011</c:v>
                </c:pt>
                <c:pt idx="6249">
                  <c:v>-47054969.998200007</c:v>
                </c:pt>
                <c:pt idx="6250">
                  <c:v>-47062499.99819801</c:v>
                </c:pt>
                <c:pt idx="6251">
                  <c:v>-47070029.998197004</c:v>
                </c:pt>
                <c:pt idx="6252">
                  <c:v>-47077559.998195007</c:v>
                </c:pt>
                <c:pt idx="6253">
                  <c:v>-47085089.998193011</c:v>
                </c:pt>
                <c:pt idx="6254">
                  <c:v>-47092619.998191006</c:v>
                </c:pt>
                <c:pt idx="6255">
                  <c:v>-47100149.998189002</c:v>
                </c:pt>
                <c:pt idx="6256">
                  <c:v>-47107679.998188004</c:v>
                </c:pt>
                <c:pt idx="6257">
                  <c:v>-47115209.998186</c:v>
                </c:pt>
                <c:pt idx="6258">
                  <c:v>-47122739.998184003</c:v>
                </c:pt>
                <c:pt idx="6259">
                  <c:v>-47130269.998181999</c:v>
                </c:pt>
                <c:pt idx="6260">
                  <c:v>-47137799.998181</c:v>
                </c:pt>
                <c:pt idx="6261">
                  <c:v>-47145329.998179011</c:v>
                </c:pt>
                <c:pt idx="6262">
                  <c:v>-47152859.998176999</c:v>
                </c:pt>
                <c:pt idx="6263">
                  <c:v>-47160389.998175003</c:v>
                </c:pt>
                <c:pt idx="6264">
                  <c:v>-47167919.998172998</c:v>
                </c:pt>
                <c:pt idx="6265">
                  <c:v>-47175449.998172</c:v>
                </c:pt>
                <c:pt idx="6266">
                  <c:v>-47182979.998170003</c:v>
                </c:pt>
                <c:pt idx="6267">
                  <c:v>-47190509.998168007</c:v>
                </c:pt>
                <c:pt idx="6268">
                  <c:v>-47198039.998166002</c:v>
                </c:pt>
                <c:pt idx="6269">
                  <c:v>-47205569.998164006</c:v>
                </c:pt>
                <c:pt idx="6270">
                  <c:v>-47213099.998163007</c:v>
                </c:pt>
                <c:pt idx="6271">
                  <c:v>-47220629.998161003</c:v>
                </c:pt>
                <c:pt idx="6272">
                  <c:v>-47228159.998159006</c:v>
                </c:pt>
                <c:pt idx="6273">
                  <c:v>-47235689.998157009</c:v>
                </c:pt>
                <c:pt idx="6274">
                  <c:v>-47243219.998155005</c:v>
                </c:pt>
                <c:pt idx="6275">
                  <c:v>-47250749.998154007</c:v>
                </c:pt>
                <c:pt idx="6276">
                  <c:v>-47258279.998152003</c:v>
                </c:pt>
                <c:pt idx="6277">
                  <c:v>-47265809.998150006</c:v>
                </c:pt>
                <c:pt idx="6278">
                  <c:v>-47273339.998148009</c:v>
                </c:pt>
                <c:pt idx="6279">
                  <c:v>-47280869.998147011</c:v>
                </c:pt>
                <c:pt idx="6280">
                  <c:v>-47288399.998145007</c:v>
                </c:pt>
                <c:pt idx="6281">
                  <c:v>-47295929.99814301</c:v>
                </c:pt>
                <c:pt idx="6282">
                  <c:v>-47303459.998141006</c:v>
                </c:pt>
                <c:pt idx="6283">
                  <c:v>-47310989.998139009</c:v>
                </c:pt>
                <c:pt idx="6284">
                  <c:v>-47318519.998138011</c:v>
                </c:pt>
                <c:pt idx="6285">
                  <c:v>-47326049.998136006</c:v>
                </c:pt>
                <c:pt idx="6286">
                  <c:v>-47333579.99813401</c:v>
                </c:pt>
                <c:pt idx="6287">
                  <c:v>-47341109.998132005</c:v>
                </c:pt>
                <c:pt idx="6288">
                  <c:v>-47348639.998130009</c:v>
                </c:pt>
                <c:pt idx="6289">
                  <c:v>-47356169.998129003</c:v>
                </c:pt>
                <c:pt idx="6290">
                  <c:v>-47363699.998126999</c:v>
                </c:pt>
                <c:pt idx="6291">
                  <c:v>-47371229.998125002</c:v>
                </c:pt>
                <c:pt idx="6292">
                  <c:v>-47378759.998122998</c:v>
                </c:pt>
                <c:pt idx="6293">
                  <c:v>-47386289.998121999</c:v>
                </c:pt>
                <c:pt idx="6294">
                  <c:v>-47393819.998120002</c:v>
                </c:pt>
                <c:pt idx="6295">
                  <c:v>-47401349.998118006</c:v>
                </c:pt>
                <c:pt idx="6296">
                  <c:v>-47408879.998116001</c:v>
                </c:pt>
                <c:pt idx="6297">
                  <c:v>-47416409.998114005</c:v>
                </c:pt>
                <c:pt idx="6298">
                  <c:v>-47423939.998112999</c:v>
                </c:pt>
                <c:pt idx="6299">
                  <c:v>-47431469.998111002</c:v>
                </c:pt>
                <c:pt idx="6300">
                  <c:v>-47438999.998109005</c:v>
                </c:pt>
                <c:pt idx="6301">
                  <c:v>-47446529.998107009</c:v>
                </c:pt>
                <c:pt idx="6302">
                  <c:v>-47454059.998105004</c:v>
                </c:pt>
                <c:pt idx="6303">
                  <c:v>-47461589.998104006</c:v>
                </c:pt>
                <c:pt idx="6304">
                  <c:v>-47469119.998102002</c:v>
                </c:pt>
                <c:pt idx="6305">
                  <c:v>-47476649.998100005</c:v>
                </c:pt>
                <c:pt idx="6306">
                  <c:v>-47484179.998098008</c:v>
                </c:pt>
                <c:pt idx="6307">
                  <c:v>-47491709.998096004</c:v>
                </c:pt>
                <c:pt idx="6308">
                  <c:v>-47499239.998095006</c:v>
                </c:pt>
                <c:pt idx="6309">
                  <c:v>-47506769.998093009</c:v>
                </c:pt>
                <c:pt idx="6310">
                  <c:v>-47514299.998091005</c:v>
                </c:pt>
                <c:pt idx="6311">
                  <c:v>-47521829.998089001</c:v>
                </c:pt>
                <c:pt idx="6312">
                  <c:v>-47529359.998088002</c:v>
                </c:pt>
                <c:pt idx="6313">
                  <c:v>-47536889.998085998</c:v>
                </c:pt>
                <c:pt idx="6314">
                  <c:v>-47544419.998084001</c:v>
                </c:pt>
                <c:pt idx="6315">
                  <c:v>-47551949.998081997</c:v>
                </c:pt>
                <c:pt idx="6316">
                  <c:v>-47559479.99808</c:v>
                </c:pt>
                <c:pt idx="6317">
                  <c:v>-47567009.998079002</c:v>
                </c:pt>
                <c:pt idx="6318">
                  <c:v>-47574539.998076998</c:v>
                </c:pt>
                <c:pt idx="6319">
                  <c:v>-47582069.998075001</c:v>
                </c:pt>
                <c:pt idx="6320">
                  <c:v>-47589599.998072997</c:v>
                </c:pt>
                <c:pt idx="6321">
                  <c:v>-47597129.998071</c:v>
                </c:pt>
                <c:pt idx="6322">
                  <c:v>-47604659.998070002</c:v>
                </c:pt>
                <c:pt idx="6323">
                  <c:v>-47612189.998068005</c:v>
                </c:pt>
                <c:pt idx="6324">
                  <c:v>-47619719.998066001</c:v>
                </c:pt>
                <c:pt idx="6325">
                  <c:v>-47627249.998064004</c:v>
                </c:pt>
                <c:pt idx="6326">
                  <c:v>-47634779.998062</c:v>
                </c:pt>
                <c:pt idx="6327">
                  <c:v>-47642309.998061001</c:v>
                </c:pt>
                <c:pt idx="6328">
                  <c:v>-47649839.998059005</c:v>
                </c:pt>
                <c:pt idx="6329">
                  <c:v>-47657369.998057008</c:v>
                </c:pt>
                <c:pt idx="6330">
                  <c:v>-47664899.998055011</c:v>
                </c:pt>
                <c:pt idx="6331">
                  <c:v>-47672429.998054005</c:v>
                </c:pt>
                <c:pt idx="6332">
                  <c:v>-47679959.998052001</c:v>
                </c:pt>
                <c:pt idx="6333">
                  <c:v>-47687489.998050004</c:v>
                </c:pt>
                <c:pt idx="6334">
                  <c:v>-47695019.998048007</c:v>
                </c:pt>
                <c:pt idx="6335">
                  <c:v>-47702549.998046003</c:v>
                </c:pt>
                <c:pt idx="6336">
                  <c:v>-47710079.998045005</c:v>
                </c:pt>
                <c:pt idx="6337">
                  <c:v>-47717609.998043008</c:v>
                </c:pt>
                <c:pt idx="6338">
                  <c:v>-47725139.998041004</c:v>
                </c:pt>
                <c:pt idx="6339">
                  <c:v>-47732669.998039007</c:v>
                </c:pt>
                <c:pt idx="6340">
                  <c:v>-47740199.99803701</c:v>
                </c:pt>
                <c:pt idx="6341">
                  <c:v>-47747729.998036005</c:v>
                </c:pt>
                <c:pt idx="6342">
                  <c:v>-47755259.998034008</c:v>
                </c:pt>
                <c:pt idx="6343">
                  <c:v>-47762789.998032011</c:v>
                </c:pt>
                <c:pt idx="6344">
                  <c:v>-47770319.998029999</c:v>
                </c:pt>
                <c:pt idx="6345">
                  <c:v>-47777849.998029001</c:v>
                </c:pt>
                <c:pt idx="6346">
                  <c:v>-47785379.998026997</c:v>
                </c:pt>
                <c:pt idx="6347">
                  <c:v>-47792909.998025</c:v>
                </c:pt>
                <c:pt idx="6348">
                  <c:v>-47800439.998023003</c:v>
                </c:pt>
                <c:pt idx="6349">
                  <c:v>-47807969.998020999</c:v>
                </c:pt>
                <c:pt idx="6350">
                  <c:v>-47815499.998020001</c:v>
                </c:pt>
                <c:pt idx="6351">
                  <c:v>-47823029.998018004</c:v>
                </c:pt>
                <c:pt idx="6352">
                  <c:v>-47830559.998016</c:v>
                </c:pt>
                <c:pt idx="6353">
                  <c:v>-47838089.998014003</c:v>
                </c:pt>
                <c:pt idx="6354">
                  <c:v>-47845619.998011999</c:v>
                </c:pt>
                <c:pt idx="6355">
                  <c:v>-47853149.998011</c:v>
                </c:pt>
                <c:pt idx="6356">
                  <c:v>-47860679.998009011</c:v>
                </c:pt>
                <c:pt idx="6357">
                  <c:v>-47868209.998006999</c:v>
                </c:pt>
                <c:pt idx="6358">
                  <c:v>-47875739.998005003</c:v>
                </c:pt>
                <c:pt idx="6359">
                  <c:v>-47883269.998002999</c:v>
                </c:pt>
                <c:pt idx="6360">
                  <c:v>-47890799.998002</c:v>
                </c:pt>
                <c:pt idx="6361">
                  <c:v>-47898329.998000003</c:v>
                </c:pt>
                <c:pt idx="6362">
                  <c:v>-47905859.997998007</c:v>
                </c:pt>
                <c:pt idx="6363">
                  <c:v>-47913389.997996002</c:v>
                </c:pt>
                <c:pt idx="6364">
                  <c:v>-47920919.997995004</c:v>
                </c:pt>
                <c:pt idx="6365">
                  <c:v>-47928449.997993007</c:v>
                </c:pt>
                <c:pt idx="6366">
                  <c:v>-47935979.997991003</c:v>
                </c:pt>
                <c:pt idx="6367">
                  <c:v>-47943509.997988999</c:v>
                </c:pt>
                <c:pt idx="6368">
                  <c:v>-47951039.997987002</c:v>
                </c:pt>
                <c:pt idx="6369">
                  <c:v>-47958569.997985996</c:v>
                </c:pt>
                <c:pt idx="6370">
                  <c:v>-47966099.997984</c:v>
                </c:pt>
                <c:pt idx="6371">
                  <c:v>-47973629.997981995</c:v>
                </c:pt>
                <c:pt idx="6372">
                  <c:v>-47981159.997979999</c:v>
                </c:pt>
                <c:pt idx="6373">
                  <c:v>-47988689.997978002</c:v>
                </c:pt>
                <c:pt idx="6374">
                  <c:v>-47996219.997977003</c:v>
                </c:pt>
                <c:pt idx="6375">
                  <c:v>-48003749.997974999</c:v>
                </c:pt>
                <c:pt idx="6376">
                  <c:v>-48011279.997973002</c:v>
                </c:pt>
                <c:pt idx="6377">
                  <c:v>-48018809.997970998</c:v>
                </c:pt>
                <c:pt idx="6378">
                  <c:v>-48026339.99797</c:v>
                </c:pt>
                <c:pt idx="6379">
                  <c:v>-48033869.997968003</c:v>
                </c:pt>
                <c:pt idx="6380">
                  <c:v>-48041399.997965999</c:v>
                </c:pt>
                <c:pt idx="6381">
                  <c:v>-48048929.997964002</c:v>
                </c:pt>
                <c:pt idx="6382">
                  <c:v>-48056459.997961998</c:v>
                </c:pt>
                <c:pt idx="6383">
                  <c:v>-48063989.997961</c:v>
                </c:pt>
                <c:pt idx="6384">
                  <c:v>-48071519.997959003</c:v>
                </c:pt>
                <c:pt idx="6385">
                  <c:v>-48079049.997956999</c:v>
                </c:pt>
                <c:pt idx="6386">
                  <c:v>-48086579.997955002</c:v>
                </c:pt>
                <c:pt idx="6387">
                  <c:v>-48094109.997952998</c:v>
                </c:pt>
                <c:pt idx="6388">
                  <c:v>-48101639.997951999</c:v>
                </c:pt>
                <c:pt idx="6389">
                  <c:v>-48109169.997950003</c:v>
                </c:pt>
                <c:pt idx="6390">
                  <c:v>-48116699.997948006</c:v>
                </c:pt>
                <c:pt idx="6391">
                  <c:v>-48124229.997946002</c:v>
                </c:pt>
                <c:pt idx="6392">
                  <c:v>-48131759.997944005</c:v>
                </c:pt>
                <c:pt idx="6393">
                  <c:v>-48139289.997942999</c:v>
                </c:pt>
                <c:pt idx="6394">
                  <c:v>-48146819.997941002</c:v>
                </c:pt>
                <c:pt idx="6395">
                  <c:v>-48154349.997939005</c:v>
                </c:pt>
                <c:pt idx="6396">
                  <c:v>-48161879.997937009</c:v>
                </c:pt>
                <c:pt idx="6397">
                  <c:v>-48169409.997936003</c:v>
                </c:pt>
                <c:pt idx="6398">
                  <c:v>-48176939.997934006</c:v>
                </c:pt>
                <c:pt idx="6399">
                  <c:v>-48184469.997932002</c:v>
                </c:pt>
                <c:pt idx="6400">
                  <c:v>-48191999.997929998</c:v>
                </c:pt>
                <c:pt idx="6401">
                  <c:v>-48199529.997928001</c:v>
                </c:pt>
                <c:pt idx="6402">
                  <c:v>-48207059.997927003</c:v>
                </c:pt>
                <c:pt idx="6403">
                  <c:v>-48214589.997924998</c:v>
                </c:pt>
                <c:pt idx="6404">
                  <c:v>-48222119.997923002</c:v>
                </c:pt>
                <c:pt idx="6405">
                  <c:v>-48229649.997920997</c:v>
                </c:pt>
                <c:pt idx="6406">
                  <c:v>-48237179.997919001</c:v>
                </c:pt>
                <c:pt idx="6407">
                  <c:v>-48244709.997918002</c:v>
                </c:pt>
                <c:pt idx="6408">
                  <c:v>-48252239.997915998</c:v>
                </c:pt>
                <c:pt idx="6409">
                  <c:v>-48259769.997914001</c:v>
                </c:pt>
                <c:pt idx="6410">
                  <c:v>-48267299.997911997</c:v>
                </c:pt>
                <c:pt idx="6411">
                  <c:v>-48274829.997910999</c:v>
                </c:pt>
                <c:pt idx="6412">
                  <c:v>-48282359.997909002</c:v>
                </c:pt>
                <c:pt idx="6413">
                  <c:v>-48289889.997906998</c:v>
                </c:pt>
                <c:pt idx="6414">
                  <c:v>-48297419.997905001</c:v>
                </c:pt>
                <c:pt idx="6415">
                  <c:v>-48304949.997902997</c:v>
                </c:pt>
                <c:pt idx="6416">
                  <c:v>-48312479.997901998</c:v>
                </c:pt>
                <c:pt idx="6417">
                  <c:v>-48320009.997900002</c:v>
                </c:pt>
                <c:pt idx="6418">
                  <c:v>-48327539.997898005</c:v>
                </c:pt>
                <c:pt idx="6419">
                  <c:v>-48335069.997896001</c:v>
                </c:pt>
                <c:pt idx="6420">
                  <c:v>-48342599.997894004</c:v>
                </c:pt>
                <c:pt idx="6421">
                  <c:v>-48350129.997892998</c:v>
                </c:pt>
                <c:pt idx="6422">
                  <c:v>-48357659.997891001</c:v>
                </c:pt>
                <c:pt idx="6423">
                  <c:v>-48365189.997888997</c:v>
                </c:pt>
                <c:pt idx="6424">
                  <c:v>-48372719.997887</c:v>
                </c:pt>
                <c:pt idx="6425">
                  <c:v>-48380249.997885004</c:v>
                </c:pt>
                <c:pt idx="6426">
                  <c:v>-48387779.997883998</c:v>
                </c:pt>
                <c:pt idx="6427">
                  <c:v>-48395309.997881994</c:v>
                </c:pt>
                <c:pt idx="6428">
                  <c:v>-48402839.997879997</c:v>
                </c:pt>
                <c:pt idx="6429">
                  <c:v>-48410369.997878</c:v>
                </c:pt>
                <c:pt idx="6430">
                  <c:v>-48417899.997877002</c:v>
                </c:pt>
                <c:pt idx="6431">
                  <c:v>-48425429.997874998</c:v>
                </c:pt>
                <c:pt idx="6432">
                  <c:v>-48432959.997873001</c:v>
                </c:pt>
                <c:pt idx="6433">
                  <c:v>-48440489.997870997</c:v>
                </c:pt>
                <c:pt idx="6434">
                  <c:v>-48448019.997869</c:v>
                </c:pt>
                <c:pt idx="6435">
                  <c:v>-48455549.997868001</c:v>
                </c:pt>
                <c:pt idx="6436">
                  <c:v>-48463079.997865997</c:v>
                </c:pt>
                <c:pt idx="6437">
                  <c:v>-48470609.997864</c:v>
                </c:pt>
                <c:pt idx="6438">
                  <c:v>-48478139.997861996</c:v>
                </c:pt>
                <c:pt idx="6439">
                  <c:v>-48485669.99786</c:v>
                </c:pt>
                <c:pt idx="6440">
                  <c:v>-48493199.997859001</c:v>
                </c:pt>
                <c:pt idx="6441">
                  <c:v>-48500729.997856997</c:v>
                </c:pt>
                <c:pt idx="6442">
                  <c:v>-48508259.997855</c:v>
                </c:pt>
                <c:pt idx="6443">
                  <c:v>-48515789.997853003</c:v>
                </c:pt>
                <c:pt idx="6444">
                  <c:v>-48523319.997850999</c:v>
                </c:pt>
                <c:pt idx="6445">
                  <c:v>-48530849.997850001</c:v>
                </c:pt>
                <c:pt idx="6446">
                  <c:v>-48538379.997848004</c:v>
                </c:pt>
                <c:pt idx="6447">
                  <c:v>-48545909.997846</c:v>
                </c:pt>
                <c:pt idx="6448">
                  <c:v>-48553439.997844003</c:v>
                </c:pt>
                <c:pt idx="6449">
                  <c:v>-48560969.997842997</c:v>
                </c:pt>
                <c:pt idx="6450">
                  <c:v>-48568499.997841001</c:v>
                </c:pt>
                <c:pt idx="6451">
                  <c:v>-48576029.997839004</c:v>
                </c:pt>
                <c:pt idx="6452">
                  <c:v>-48583559.997837007</c:v>
                </c:pt>
                <c:pt idx="6453">
                  <c:v>-48591089.997835003</c:v>
                </c:pt>
                <c:pt idx="6454">
                  <c:v>-48598619.997834004</c:v>
                </c:pt>
                <c:pt idx="6455">
                  <c:v>-48606149.997832</c:v>
                </c:pt>
                <c:pt idx="6456">
                  <c:v>-48613679.997830003</c:v>
                </c:pt>
                <c:pt idx="6457">
                  <c:v>-48621209.997827999</c:v>
                </c:pt>
                <c:pt idx="6458">
                  <c:v>-48628739.997825995</c:v>
                </c:pt>
                <c:pt idx="6459">
                  <c:v>-48636269.997824997</c:v>
                </c:pt>
                <c:pt idx="6460">
                  <c:v>-48643799.997823</c:v>
                </c:pt>
                <c:pt idx="6461">
                  <c:v>-48651329.997820996</c:v>
                </c:pt>
                <c:pt idx="6462">
                  <c:v>-48658859.997818999</c:v>
                </c:pt>
                <c:pt idx="6463">
                  <c:v>-48666389.997818001</c:v>
                </c:pt>
                <c:pt idx="6464">
                  <c:v>-48673919.997815996</c:v>
                </c:pt>
                <c:pt idx="6465">
                  <c:v>-48681449.997814</c:v>
                </c:pt>
                <c:pt idx="6466">
                  <c:v>-48688979.997811995</c:v>
                </c:pt>
                <c:pt idx="6467">
                  <c:v>-48696509.997809999</c:v>
                </c:pt>
                <c:pt idx="6468">
                  <c:v>-48704039.997809</c:v>
                </c:pt>
                <c:pt idx="6469">
                  <c:v>-48711569.997807011</c:v>
                </c:pt>
                <c:pt idx="6470">
                  <c:v>-48719099.997804999</c:v>
                </c:pt>
                <c:pt idx="6471">
                  <c:v>-48726629.997803003</c:v>
                </c:pt>
                <c:pt idx="6472">
                  <c:v>-48734159.997800998</c:v>
                </c:pt>
                <c:pt idx="6473">
                  <c:v>-48741689.9978</c:v>
                </c:pt>
                <c:pt idx="6474">
                  <c:v>-48749219.997798003</c:v>
                </c:pt>
                <c:pt idx="6475">
                  <c:v>-48756749.997795999</c:v>
                </c:pt>
                <c:pt idx="6476">
                  <c:v>-48764279.997794002</c:v>
                </c:pt>
                <c:pt idx="6477">
                  <c:v>-48771809.997791998</c:v>
                </c:pt>
                <c:pt idx="6478">
                  <c:v>-48779339.997791</c:v>
                </c:pt>
                <c:pt idx="6479">
                  <c:v>-48786869.997788996</c:v>
                </c:pt>
                <c:pt idx="6480">
                  <c:v>-48794399.997786991</c:v>
                </c:pt>
                <c:pt idx="6481">
                  <c:v>-48801929.997784995</c:v>
                </c:pt>
                <c:pt idx="6482">
                  <c:v>-48809459.997784004</c:v>
                </c:pt>
                <c:pt idx="6483">
                  <c:v>-48816989.997781992</c:v>
                </c:pt>
                <c:pt idx="6484">
                  <c:v>-48824519.997779995</c:v>
                </c:pt>
                <c:pt idx="6485">
                  <c:v>-48832049.997777998</c:v>
                </c:pt>
                <c:pt idx="6486">
                  <c:v>-48839579.997775994</c:v>
                </c:pt>
                <c:pt idx="6487">
                  <c:v>-48847109.997774996</c:v>
                </c:pt>
                <c:pt idx="6488">
                  <c:v>-48854639.997772992</c:v>
                </c:pt>
                <c:pt idx="6489">
                  <c:v>-48862169.997770995</c:v>
                </c:pt>
                <c:pt idx="6490">
                  <c:v>-48869699.997768998</c:v>
                </c:pt>
                <c:pt idx="6491">
                  <c:v>-48877229.997767001</c:v>
                </c:pt>
                <c:pt idx="6492">
                  <c:v>-48884759.997765996</c:v>
                </c:pt>
                <c:pt idx="6493">
                  <c:v>-48892289.997763999</c:v>
                </c:pt>
                <c:pt idx="6494">
                  <c:v>-48899819.997761995</c:v>
                </c:pt>
                <c:pt idx="6495">
                  <c:v>-48907349.997759998</c:v>
                </c:pt>
                <c:pt idx="6496">
                  <c:v>-48914879.997758999</c:v>
                </c:pt>
                <c:pt idx="6497">
                  <c:v>-48922409.997757003</c:v>
                </c:pt>
                <c:pt idx="6498">
                  <c:v>-48929939.997754999</c:v>
                </c:pt>
                <c:pt idx="6499">
                  <c:v>-48937469.997753002</c:v>
                </c:pt>
                <c:pt idx="6500">
                  <c:v>-48944999.997750998</c:v>
                </c:pt>
                <c:pt idx="6501">
                  <c:v>-48952529.997749999</c:v>
                </c:pt>
                <c:pt idx="6502">
                  <c:v>-48960059.997748002</c:v>
                </c:pt>
                <c:pt idx="6503">
                  <c:v>-48967589.997745998</c:v>
                </c:pt>
                <c:pt idx="6504">
                  <c:v>-48975119.997744001</c:v>
                </c:pt>
                <c:pt idx="6505">
                  <c:v>-48982649.997741997</c:v>
                </c:pt>
                <c:pt idx="6506">
                  <c:v>-48990179.997740999</c:v>
                </c:pt>
                <c:pt idx="6507">
                  <c:v>-48997709.997739002</c:v>
                </c:pt>
                <c:pt idx="6508">
                  <c:v>-49005239.997736998</c:v>
                </c:pt>
                <c:pt idx="6509">
                  <c:v>-49012769.997735001</c:v>
                </c:pt>
                <c:pt idx="6510">
                  <c:v>-49020299.997732997</c:v>
                </c:pt>
                <c:pt idx="6511">
                  <c:v>-49027829.997731999</c:v>
                </c:pt>
                <c:pt idx="6512">
                  <c:v>-49035359.997730002</c:v>
                </c:pt>
                <c:pt idx="6513">
                  <c:v>-49042889.997727998</c:v>
                </c:pt>
                <c:pt idx="6514">
                  <c:v>-49050419.997725993</c:v>
                </c:pt>
                <c:pt idx="6515">
                  <c:v>-49057949.997724995</c:v>
                </c:pt>
                <c:pt idx="6516">
                  <c:v>-49065479.997722991</c:v>
                </c:pt>
                <c:pt idx="6517">
                  <c:v>-49073009.997720994</c:v>
                </c:pt>
                <c:pt idx="6518">
                  <c:v>-49080539.997718997</c:v>
                </c:pt>
                <c:pt idx="6519">
                  <c:v>-49088069.997717001</c:v>
                </c:pt>
                <c:pt idx="6520">
                  <c:v>-49095599.997715995</c:v>
                </c:pt>
                <c:pt idx="6521">
                  <c:v>-49103129.997713998</c:v>
                </c:pt>
                <c:pt idx="6522">
                  <c:v>-49110659.997711994</c:v>
                </c:pt>
                <c:pt idx="6523">
                  <c:v>-49118189.997709997</c:v>
                </c:pt>
                <c:pt idx="6524">
                  <c:v>-49125719.997708</c:v>
                </c:pt>
                <c:pt idx="6525">
                  <c:v>-49133249.997707002</c:v>
                </c:pt>
                <c:pt idx="6526">
                  <c:v>-49140779.997704998</c:v>
                </c:pt>
                <c:pt idx="6527">
                  <c:v>-49148309.997703001</c:v>
                </c:pt>
                <c:pt idx="6528">
                  <c:v>-49155839.997700997</c:v>
                </c:pt>
                <c:pt idx="6529">
                  <c:v>-49163369.997700006</c:v>
                </c:pt>
                <c:pt idx="6530">
                  <c:v>-49170899.997698009</c:v>
                </c:pt>
                <c:pt idx="6531">
                  <c:v>-49178429.997696005</c:v>
                </c:pt>
                <c:pt idx="6532">
                  <c:v>-49185959.997694008</c:v>
                </c:pt>
                <c:pt idx="6533">
                  <c:v>-49193489.997692004</c:v>
                </c:pt>
                <c:pt idx="6534">
                  <c:v>-49201019.997691005</c:v>
                </c:pt>
                <c:pt idx="6535">
                  <c:v>-49208549.997689001</c:v>
                </c:pt>
                <c:pt idx="6536">
                  <c:v>-49216079.997686997</c:v>
                </c:pt>
                <c:pt idx="6537">
                  <c:v>-49223609.997685</c:v>
                </c:pt>
                <c:pt idx="6538">
                  <c:v>-49231139.997683011</c:v>
                </c:pt>
                <c:pt idx="6539">
                  <c:v>-49238669.997681998</c:v>
                </c:pt>
                <c:pt idx="6540">
                  <c:v>-49246199.997680001</c:v>
                </c:pt>
                <c:pt idx="6541">
                  <c:v>-49253729.997678004</c:v>
                </c:pt>
                <c:pt idx="6542">
                  <c:v>-49261259.997676</c:v>
                </c:pt>
                <c:pt idx="6543">
                  <c:v>-49268789.997674003</c:v>
                </c:pt>
                <c:pt idx="6544">
                  <c:v>-49276319.997672997</c:v>
                </c:pt>
                <c:pt idx="6545">
                  <c:v>-49283849.997671001</c:v>
                </c:pt>
                <c:pt idx="6546">
                  <c:v>-49291379.997669004</c:v>
                </c:pt>
                <c:pt idx="6547">
                  <c:v>-49298909.997667007</c:v>
                </c:pt>
                <c:pt idx="6548">
                  <c:v>-49306439.997666001</c:v>
                </c:pt>
                <c:pt idx="6549">
                  <c:v>-49313969.997664005</c:v>
                </c:pt>
                <c:pt idx="6550">
                  <c:v>-49321499.997662</c:v>
                </c:pt>
                <c:pt idx="6551">
                  <c:v>-49329029.997660011</c:v>
                </c:pt>
                <c:pt idx="6552">
                  <c:v>-49336559.997658007</c:v>
                </c:pt>
                <c:pt idx="6553">
                  <c:v>-49344089.997657008</c:v>
                </c:pt>
                <c:pt idx="6554">
                  <c:v>-49351619.997655004</c:v>
                </c:pt>
                <c:pt idx="6555">
                  <c:v>-49359149.997653008</c:v>
                </c:pt>
                <c:pt idx="6556">
                  <c:v>-49366679.997651003</c:v>
                </c:pt>
                <c:pt idx="6557">
                  <c:v>-49374209.997649007</c:v>
                </c:pt>
                <c:pt idx="6558">
                  <c:v>-49381739.997648008</c:v>
                </c:pt>
                <c:pt idx="6559">
                  <c:v>-49389269.997646004</c:v>
                </c:pt>
                <c:pt idx="6560">
                  <c:v>-49396799.997644007</c:v>
                </c:pt>
                <c:pt idx="6561">
                  <c:v>-49404329.997642003</c:v>
                </c:pt>
                <c:pt idx="6562">
                  <c:v>-49411859.997640006</c:v>
                </c:pt>
                <c:pt idx="6563">
                  <c:v>-49419389.997639008</c:v>
                </c:pt>
                <c:pt idx="6564">
                  <c:v>-49426919.997637019</c:v>
                </c:pt>
                <c:pt idx="6565">
                  <c:v>-49434449.997635007</c:v>
                </c:pt>
                <c:pt idx="6566">
                  <c:v>-49441979.99763301</c:v>
                </c:pt>
                <c:pt idx="6567">
                  <c:v>-49449509.997632004</c:v>
                </c:pt>
                <c:pt idx="6568">
                  <c:v>-49457039.997630008</c:v>
                </c:pt>
                <c:pt idx="6569">
                  <c:v>-49464569.997628003</c:v>
                </c:pt>
                <c:pt idx="6570">
                  <c:v>-49472099.997625999</c:v>
                </c:pt>
                <c:pt idx="6571">
                  <c:v>-49479629.997624002</c:v>
                </c:pt>
                <c:pt idx="6572">
                  <c:v>-49487159.997622997</c:v>
                </c:pt>
                <c:pt idx="6573">
                  <c:v>-49494689.997621</c:v>
                </c:pt>
                <c:pt idx="6574">
                  <c:v>-49502219.997619003</c:v>
                </c:pt>
                <c:pt idx="6575">
                  <c:v>-49509749.997616999</c:v>
                </c:pt>
                <c:pt idx="6576">
                  <c:v>-49517279.997615002</c:v>
                </c:pt>
                <c:pt idx="6577">
                  <c:v>-49524809.997614011</c:v>
                </c:pt>
                <c:pt idx="6578">
                  <c:v>-49532339.997612</c:v>
                </c:pt>
                <c:pt idx="6579">
                  <c:v>-49539869.997610003</c:v>
                </c:pt>
                <c:pt idx="6580">
                  <c:v>-49547399.997608006</c:v>
                </c:pt>
                <c:pt idx="6581">
                  <c:v>-49554929.997607008</c:v>
                </c:pt>
                <c:pt idx="6582">
                  <c:v>-49562459.997605003</c:v>
                </c:pt>
                <c:pt idx="6583">
                  <c:v>-49569989.997602999</c:v>
                </c:pt>
                <c:pt idx="6584">
                  <c:v>-49577519.997601002</c:v>
                </c:pt>
                <c:pt idx="6585">
                  <c:v>-49585049.997599006</c:v>
                </c:pt>
                <c:pt idx="6586">
                  <c:v>-49592579.997598007</c:v>
                </c:pt>
                <c:pt idx="6587">
                  <c:v>-49600109.997596003</c:v>
                </c:pt>
                <c:pt idx="6588">
                  <c:v>-49607639.997594006</c:v>
                </c:pt>
                <c:pt idx="6589">
                  <c:v>-49615169.997592002</c:v>
                </c:pt>
                <c:pt idx="6590">
                  <c:v>-49622699.997589998</c:v>
                </c:pt>
                <c:pt idx="6591">
                  <c:v>-49630229.997589</c:v>
                </c:pt>
                <c:pt idx="6592">
                  <c:v>-49637759.997587003</c:v>
                </c:pt>
                <c:pt idx="6593">
                  <c:v>-49645289.997584999</c:v>
                </c:pt>
                <c:pt idx="6594">
                  <c:v>-49652819.997583002</c:v>
                </c:pt>
                <c:pt idx="6595">
                  <c:v>-49660349.997580998</c:v>
                </c:pt>
                <c:pt idx="6596">
                  <c:v>-49667879.997579999</c:v>
                </c:pt>
                <c:pt idx="6597">
                  <c:v>-49675409.997578003</c:v>
                </c:pt>
                <c:pt idx="6598">
                  <c:v>-49682939.997575998</c:v>
                </c:pt>
                <c:pt idx="6599">
                  <c:v>-49690469.997574002</c:v>
                </c:pt>
                <c:pt idx="6600">
                  <c:v>-49697999.997573003</c:v>
                </c:pt>
                <c:pt idx="6601">
                  <c:v>-49705529.997570999</c:v>
                </c:pt>
                <c:pt idx="6602">
                  <c:v>-49713059.997569002</c:v>
                </c:pt>
                <c:pt idx="6603">
                  <c:v>-49720589.997566998</c:v>
                </c:pt>
                <c:pt idx="6604">
                  <c:v>-49728119.997565001</c:v>
                </c:pt>
                <c:pt idx="6605">
                  <c:v>-49735649.997564003</c:v>
                </c:pt>
                <c:pt idx="6606">
                  <c:v>-49743179.997561999</c:v>
                </c:pt>
                <c:pt idx="6607">
                  <c:v>-49750709.997560002</c:v>
                </c:pt>
                <c:pt idx="6608">
                  <c:v>-49758239.997558005</c:v>
                </c:pt>
                <c:pt idx="6609">
                  <c:v>-49765769.997556001</c:v>
                </c:pt>
                <c:pt idx="6610">
                  <c:v>-49773299.997555003</c:v>
                </c:pt>
                <c:pt idx="6611">
                  <c:v>-49780829.997552998</c:v>
                </c:pt>
                <c:pt idx="6612">
                  <c:v>-49788359.997551002</c:v>
                </c:pt>
                <c:pt idx="6613">
                  <c:v>-49795889.997549005</c:v>
                </c:pt>
                <c:pt idx="6614">
                  <c:v>-49803419.997548006</c:v>
                </c:pt>
                <c:pt idx="6615">
                  <c:v>-49810949.997546002</c:v>
                </c:pt>
                <c:pt idx="6616">
                  <c:v>-49818479.997544006</c:v>
                </c:pt>
                <c:pt idx="6617">
                  <c:v>-49826009.997542001</c:v>
                </c:pt>
                <c:pt idx="6618">
                  <c:v>-49833539.997540005</c:v>
                </c:pt>
                <c:pt idx="6619">
                  <c:v>-49841069.997539006</c:v>
                </c:pt>
                <c:pt idx="6620">
                  <c:v>-49848599.997537009</c:v>
                </c:pt>
                <c:pt idx="6621">
                  <c:v>-49856129.997535005</c:v>
                </c:pt>
                <c:pt idx="6622">
                  <c:v>-49863659.997533008</c:v>
                </c:pt>
                <c:pt idx="6623">
                  <c:v>-49871189.997531004</c:v>
                </c:pt>
                <c:pt idx="6624">
                  <c:v>-49878719.997529998</c:v>
                </c:pt>
                <c:pt idx="6625">
                  <c:v>-49886249.997528002</c:v>
                </c:pt>
                <c:pt idx="6626">
                  <c:v>-49893779.997525997</c:v>
                </c:pt>
                <c:pt idx="6627">
                  <c:v>-49901309.997524001</c:v>
                </c:pt>
                <c:pt idx="6628">
                  <c:v>-49908839.997521996</c:v>
                </c:pt>
                <c:pt idx="6629">
                  <c:v>-49916369.997520998</c:v>
                </c:pt>
                <c:pt idx="6630">
                  <c:v>-49923899.997519001</c:v>
                </c:pt>
                <c:pt idx="6631">
                  <c:v>-49931429.997516997</c:v>
                </c:pt>
                <c:pt idx="6632">
                  <c:v>-49938959.997515</c:v>
                </c:pt>
                <c:pt idx="6633">
                  <c:v>-49946489.997514002</c:v>
                </c:pt>
                <c:pt idx="6634">
                  <c:v>-49954019.997511998</c:v>
                </c:pt>
                <c:pt idx="6635">
                  <c:v>-49961549.997510001</c:v>
                </c:pt>
                <c:pt idx="6636">
                  <c:v>-49969079.997508004</c:v>
                </c:pt>
                <c:pt idx="6637">
                  <c:v>-49976609.997506</c:v>
                </c:pt>
                <c:pt idx="6638">
                  <c:v>-49984139.997505002</c:v>
                </c:pt>
                <c:pt idx="6639">
                  <c:v>-49991669.997502998</c:v>
                </c:pt>
                <c:pt idx="6640">
                  <c:v>-49999199.997501001</c:v>
                </c:pt>
                <c:pt idx="6641">
                  <c:v>-50006729.997499004</c:v>
                </c:pt>
                <c:pt idx="6642">
                  <c:v>-50014259.997497007</c:v>
                </c:pt>
                <c:pt idx="6643">
                  <c:v>-50021789.997496001</c:v>
                </c:pt>
                <c:pt idx="6644">
                  <c:v>-50029319.997494005</c:v>
                </c:pt>
                <c:pt idx="6645">
                  <c:v>-50036849.997492</c:v>
                </c:pt>
                <c:pt idx="6646">
                  <c:v>-50044379.997490011</c:v>
                </c:pt>
                <c:pt idx="6647">
                  <c:v>-50051909.997488998</c:v>
                </c:pt>
                <c:pt idx="6648">
                  <c:v>-50059439.997487001</c:v>
                </c:pt>
                <c:pt idx="6649">
                  <c:v>-50066969.997484997</c:v>
                </c:pt>
                <c:pt idx="6650">
                  <c:v>-50074499.997483</c:v>
                </c:pt>
                <c:pt idx="6651">
                  <c:v>-50082029.997480996</c:v>
                </c:pt>
                <c:pt idx="6652">
                  <c:v>-50089559.997479998</c:v>
                </c:pt>
                <c:pt idx="6653">
                  <c:v>-50097089.997478001</c:v>
                </c:pt>
                <c:pt idx="6654">
                  <c:v>-50104619.997475997</c:v>
                </c:pt>
                <c:pt idx="6655">
                  <c:v>-50112149.997474</c:v>
                </c:pt>
                <c:pt idx="6656">
                  <c:v>-50119679.997471996</c:v>
                </c:pt>
                <c:pt idx="6657">
                  <c:v>-50127209.997470997</c:v>
                </c:pt>
                <c:pt idx="6658">
                  <c:v>-50134739.997469001</c:v>
                </c:pt>
                <c:pt idx="6659">
                  <c:v>-50142269.997466996</c:v>
                </c:pt>
                <c:pt idx="6660">
                  <c:v>-50149799.997465</c:v>
                </c:pt>
                <c:pt idx="6661">
                  <c:v>-50157329.997463003</c:v>
                </c:pt>
                <c:pt idx="6662">
                  <c:v>-50164859.997461997</c:v>
                </c:pt>
                <c:pt idx="6663">
                  <c:v>-50172389.99746</c:v>
                </c:pt>
                <c:pt idx="6664">
                  <c:v>-50179919.997458003</c:v>
                </c:pt>
                <c:pt idx="6665">
                  <c:v>-50187449.997455999</c:v>
                </c:pt>
                <c:pt idx="6666">
                  <c:v>-50194979.997455001</c:v>
                </c:pt>
                <c:pt idx="6667">
                  <c:v>-50202509.997452997</c:v>
                </c:pt>
                <c:pt idx="6668">
                  <c:v>-50210039.997451</c:v>
                </c:pt>
                <c:pt idx="6669">
                  <c:v>-50217569.997449003</c:v>
                </c:pt>
                <c:pt idx="6670">
                  <c:v>-50225099.997446999</c:v>
                </c:pt>
                <c:pt idx="6671">
                  <c:v>-50232629.997446001</c:v>
                </c:pt>
                <c:pt idx="6672">
                  <c:v>-50240159.997444004</c:v>
                </c:pt>
                <c:pt idx="6673">
                  <c:v>-50247689.997442</c:v>
                </c:pt>
                <c:pt idx="6674">
                  <c:v>-50255219.997440003</c:v>
                </c:pt>
                <c:pt idx="6675">
                  <c:v>-50262749.997438006</c:v>
                </c:pt>
                <c:pt idx="6676">
                  <c:v>-50270279.997437008</c:v>
                </c:pt>
                <c:pt idx="6677">
                  <c:v>-50277809.997435011</c:v>
                </c:pt>
                <c:pt idx="6678">
                  <c:v>-50285339.997432999</c:v>
                </c:pt>
                <c:pt idx="6679">
                  <c:v>-50292869.997431003</c:v>
                </c:pt>
                <c:pt idx="6680">
                  <c:v>-50300399.997428998</c:v>
                </c:pt>
                <c:pt idx="6681">
                  <c:v>-50307929.997428</c:v>
                </c:pt>
                <c:pt idx="6682">
                  <c:v>-50315459.997425996</c:v>
                </c:pt>
                <c:pt idx="6683">
                  <c:v>-50322989.997423999</c:v>
                </c:pt>
                <c:pt idx="6684">
                  <c:v>-50330519.997421995</c:v>
                </c:pt>
                <c:pt idx="6685">
                  <c:v>-50338049.997420996</c:v>
                </c:pt>
                <c:pt idx="6686">
                  <c:v>-50345579.997419</c:v>
                </c:pt>
                <c:pt idx="6687">
                  <c:v>-50353109.997417003</c:v>
                </c:pt>
                <c:pt idx="6688">
                  <c:v>-50360639.997414999</c:v>
                </c:pt>
                <c:pt idx="6689">
                  <c:v>-50368169.997413002</c:v>
                </c:pt>
                <c:pt idx="6690">
                  <c:v>-50375699.997412004</c:v>
                </c:pt>
                <c:pt idx="6691">
                  <c:v>-50383229.997409999</c:v>
                </c:pt>
                <c:pt idx="6692">
                  <c:v>-50390759.997408003</c:v>
                </c:pt>
                <c:pt idx="6693">
                  <c:v>-50398289.997405998</c:v>
                </c:pt>
                <c:pt idx="6694">
                  <c:v>-50405819.997404002</c:v>
                </c:pt>
                <c:pt idx="6695">
                  <c:v>-50413349.997403003</c:v>
                </c:pt>
                <c:pt idx="6696">
                  <c:v>-50420879.997400999</c:v>
                </c:pt>
                <c:pt idx="6697">
                  <c:v>-50428409.997399002</c:v>
                </c:pt>
                <c:pt idx="6698">
                  <c:v>-50435939.997396998</c:v>
                </c:pt>
                <c:pt idx="6699">
                  <c:v>-50443469.997396</c:v>
                </c:pt>
                <c:pt idx="6700">
                  <c:v>-50450999.997394003</c:v>
                </c:pt>
                <c:pt idx="6701">
                  <c:v>-50458529.997391999</c:v>
                </c:pt>
                <c:pt idx="6702">
                  <c:v>-50466059.997390002</c:v>
                </c:pt>
                <c:pt idx="6703">
                  <c:v>-50473589.997387998</c:v>
                </c:pt>
                <c:pt idx="6704">
                  <c:v>-50481119.997386992</c:v>
                </c:pt>
                <c:pt idx="6705">
                  <c:v>-50488649.997384995</c:v>
                </c:pt>
                <c:pt idx="6706">
                  <c:v>-50496179.997382991</c:v>
                </c:pt>
                <c:pt idx="6707">
                  <c:v>-50503709.997380994</c:v>
                </c:pt>
                <c:pt idx="6708">
                  <c:v>-50511239.997378998</c:v>
                </c:pt>
                <c:pt idx="6709">
                  <c:v>-50518769.997377999</c:v>
                </c:pt>
                <c:pt idx="6710">
                  <c:v>-50526299.997375995</c:v>
                </c:pt>
                <c:pt idx="6711">
                  <c:v>-50533829.997373998</c:v>
                </c:pt>
                <c:pt idx="6712">
                  <c:v>-50541359.997371994</c:v>
                </c:pt>
                <c:pt idx="6713">
                  <c:v>-50548889.997369997</c:v>
                </c:pt>
                <c:pt idx="6714">
                  <c:v>-50556419.997368999</c:v>
                </c:pt>
                <c:pt idx="6715">
                  <c:v>-50563949.997367002</c:v>
                </c:pt>
                <c:pt idx="6716">
                  <c:v>-50571479.997364998</c:v>
                </c:pt>
                <c:pt idx="6717">
                  <c:v>-50579009.997363001</c:v>
                </c:pt>
                <c:pt idx="6718">
                  <c:v>-50586539.997361995</c:v>
                </c:pt>
                <c:pt idx="6719">
                  <c:v>-50594069.997359999</c:v>
                </c:pt>
                <c:pt idx="6720">
                  <c:v>-50601599.997358002</c:v>
                </c:pt>
                <c:pt idx="6721">
                  <c:v>-50609129.997355998</c:v>
                </c:pt>
                <c:pt idx="6722">
                  <c:v>-50616659.997354001</c:v>
                </c:pt>
                <c:pt idx="6723">
                  <c:v>-50624189.997353002</c:v>
                </c:pt>
                <c:pt idx="6724">
                  <c:v>-50631719.997350998</c:v>
                </c:pt>
                <c:pt idx="6725">
                  <c:v>-50639249.997349001</c:v>
                </c:pt>
                <c:pt idx="6726">
                  <c:v>-50646779.997346997</c:v>
                </c:pt>
                <c:pt idx="6727">
                  <c:v>-50654309.997345001</c:v>
                </c:pt>
                <c:pt idx="6728">
                  <c:v>-50661839.997344002</c:v>
                </c:pt>
                <c:pt idx="6729">
                  <c:v>-50669369.997341998</c:v>
                </c:pt>
                <c:pt idx="6730">
                  <c:v>-50676899.997340001</c:v>
                </c:pt>
                <c:pt idx="6731">
                  <c:v>-50684429.997338004</c:v>
                </c:pt>
                <c:pt idx="6732">
                  <c:v>-50691959.997336999</c:v>
                </c:pt>
                <c:pt idx="6733">
                  <c:v>-50699489.997335002</c:v>
                </c:pt>
                <c:pt idx="6734">
                  <c:v>-50707019.997332998</c:v>
                </c:pt>
                <c:pt idx="6735">
                  <c:v>-50714549.997331001</c:v>
                </c:pt>
                <c:pt idx="6736">
                  <c:v>-50722079.997328997</c:v>
                </c:pt>
                <c:pt idx="6737">
                  <c:v>-50729609.997327998</c:v>
                </c:pt>
                <c:pt idx="6738">
                  <c:v>-50737139.997325994</c:v>
                </c:pt>
                <c:pt idx="6739">
                  <c:v>-50744669.997323997</c:v>
                </c:pt>
                <c:pt idx="6740">
                  <c:v>-50752199.997321993</c:v>
                </c:pt>
                <c:pt idx="6741">
                  <c:v>-50759729.997319996</c:v>
                </c:pt>
                <c:pt idx="6742">
                  <c:v>-50767259.997318998</c:v>
                </c:pt>
                <c:pt idx="6743">
                  <c:v>-50774789.997317001</c:v>
                </c:pt>
                <c:pt idx="6744">
                  <c:v>-50782319.997314997</c:v>
                </c:pt>
                <c:pt idx="6745">
                  <c:v>-50789849.997313</c:v>
                </c:pt>
                <c:pt idx="6746">
                  <c:v>-50797379.997311004</c:v>
                </c:pt>
                <c:pt idx="6747">
                  <c:v>-50804909.997309998</c:v>
                </c:pt>
                <c:pt idx="6748">
                  <c:v>-50812439.997308001</c:v>
                </c:pt>
                <c:pt idx="6749">
                  <c:v>-50819969.997305997</c:v>
                </c:pt>
                <c:pt idx="6750">
                  <c:v>-50827499.997304</c:v>
                </c:pt>
                <c:pt idx="6751">
                  <c:v>-50835029.997303002</c:v>
                </c:pt>
                <c:pt idx="6752">
                  <c:v>-50842559.997300997</c:v>
                </c:pt>
                <c:pt idx="6753">
                  <c:v>-50850089.997299008</c:v>
                </c:pt>
                <c:pt idx="6754">
                  <c:v>-50857619.997297004</c:v>
                </c:pt>
                <c:pt idx="6755">
                  <c:v>-50865149.997295007</c:v>
                </c:pt>
                <c:pt idx="6756">
                  <c:v>-50872679.997294009</c:v>
                </c:pt>
                <c:pt idx="6757">
                  <c:v>-50880209.997292005</c:v>
                </c:pt>
                <c:pt idx="6758">
                  <c:v>-50887739.997290008</c:v>
                </c:pt>
                <c:pt idx="6759">
                  <c:v>-50895269.997288011</c:v>
                </c:pt>
                <c:pt idx="6760">
                  <c:v>-50902799.997285999</c:v>
                </c:pt>
                <c:pt idx="6761">
                  <c:v>-50910329.997285001</c:v>
                </c:pt>
                <c:pt idx="6762">
                  <c:v>-50917859.997282997</c:v>
                </c:pt>
                <c:pt idx="6763">
                  <c:v>-50925389.997281</c:v>
                </c:pt>
                <c:pt idx="6764">
                  <c:v>-50932919.997279003</c:v>
                </c:pt>
                <c:pt idx="6765">
                  <c:v>-50940449.997278005</c:v>
                </c:pt>
                <c:pt idx="6766">
                  <c:v>-50947979.997276001</c:v>
                </c:pt>
                <c:pt idx="6767">
                  <c:v>-50955509.997274004</c:v>
                </c:pt>
                <c:pt idx="6768">
                  <c:v>-50963039.997272</c:v>
                </c:pt>
                <c:pt idx="6769">
                  <c:v>-50970569.997270003</c:v>
                </c:pt>
                <c:pt idx="6770">
                  <c:v>-50978099.997269005</c:v>
                </c:pt>
                <c:pt idx="6771">
                  <c:v>-50985629.997267008</c:v>
                </c:pt>
                <c:pt idx="6772">
                  <c:v>-50993159.997265011</c:v>
                </c:pt>
                <c:pt idx="6773">
                  <c:v>-51000689.997262999</c:v>
                </c:pt>
                <c:pt idx="6774">
                  <c:v>-51008219.997261003</c:v>
                </c:pt>
                <c:pt idx="6775">
                  <c:v>-51015749.997260004</c:v>
                </c:pt>
                <c:pt idx="6776">
                  <c:v>-51023279.997258008</c:v>
                </c:pt>
                <c:pt idx="6777">
                  <c:v>-51030809.997256003</c:v>
                </c:pt>
                <c:pt idx="6778">
                  <c:v>-51038339.997254007</c:v>
                </c:pt>
                <c:pt idx="6779">
                  <c:v>-51045869.997252002</c:v>
                </c:pt>
                <c:pt idx="6780">
                  <c:v>-51053399.997251004</c:v>
                </c:pt>
                <c:pt idx="6781">
                  <c:v>-51060929.997249007</c:v>
                </c:pt>
                <c:pt idx="6782">
                  <c:v>-51068459.99724701</c:v>
                </c:pt>
                <c:pt idx="6783">
                  <c:v>-51075989.997245006</c:v>
                </c:pt>
                <c:pt idx="6784">
                  <c:v>-51083519.997244008</c:v>
                </c:pt>
                <c:pt idx="6785">
                  <c:v>-51091049.997242011</c:v>
                </c:pt>
                <c:pt idx="6786">
                  <c:v>-51098579.997240007</c:v>
                </c:pt>
                <c:pt idx="6787">
                  <c:v>-51106109.99723801</c:v>
                </c:pt>
                <c:pt idx="6788">
                  <c:v>-51113639.997236006</c:v>
                </c:pt>
                <c:pt idx="6789">
                  <c:v>-51121169.997235008</c:v>
                </c:pt>
                <c:pt idx="6790">
                  <c:v>-51128699.997233011</c:v>
                </c:pt>
                <c:pt idx="6791">
                  <c:v>-51136229.997231007</c:v>
                </c:pt>
                <c:pt idx="6792">
                  <c:v>-51143759.997229002</c:v>
                </c:pt>
                <c:pt idx="6793">
                  <c:v>-51151289.997226998</c:v>
                </c:pt>
                <c:pt idx="6794">
                  <c:v>-51158819.997226</c:v>
                </c:pt>
                <c:pt idx="6795">
                  <c:v>-51166349.997224003</c:v>
                </c:pt>
                <c:pt idx="6796">
                  <c:v>-51173879.997221999</c:v>
                </c:pt>
                <c:pt idx="6797">
                  <c:v>-51181409.997220002</c:v>
                </c:pt>
                <c:pt idx="6798">
                  <c:v>-51188939.997218005</c:v>
                </c:pt>
                <c:pt idx="6799">
                  <c:v>-51196469.997217007</c:v>
                </c:pt>
                <c:pt idx="6800">
                  <c:v>-51203999.997215003</c:v>
                </c:pt>
                <c:pt idx="6801">
                  <c:v>-51211529.997212999</c:v>
                </c:pt>
                <c:pt idx="6802">
                  <c:v>-51219059.997211002</c:v>
                </c:pt>
                <c:pt idx="6803">
                  <c:v>-51226589.997210003</c:v>
                </c:pt>
                <c:pt idx="6804">
                  <c:v>-51234119.997208007</c:v>
                </c:pt>
                <c:pt idx="6805">
                  <c:v>-51241649.997206002</c:v>
                </c:pt>
                <c:pt idx="6806">
                  <c:v>-51249179.997204006</c:v>
                </c:pt>
                <c:pt idx="6807">
                  <c:v>-51256709.997202002</c:v>
                </c:pt>
                <c:pt idx="6808">
                  <c:v>-51264239.997201003</c:v>
                </c:pt>
                <c:pt idx="6809">
                  <c:v>-51271769.997199006</c:v>
                </c:pt>
                <c:pt idx="6810">
                  <c:v>-51279299.99719701</c:v>
                </c:pt>
                <c:pt idx="6811">
                  <c:v>-51286829.997195005</c:v>
                </c:pt>
                <c:pt idx="6812">
                  <c:v>-51294359.997193009</c:v>
                </c:pt>
                <c:pt idx="6813">
                  <c:v>-51301889.997192003</c:v>
                </c:pt>
                <c:pt idx="6814">
                  <c:v>-51309419.997189999</c:v>
                </c:pt>
                <c:pt idx="6815">
                  <c:v>-51316949.997188002</c:v>
                </c:pt>
                <c:pt idx="6816">
                  <c:v>-51324479.997185998</c:v>
                </c:pt>
                <c:pt idx="6817">
                  <c:v>-51332009.997184999</c:v>
                </c:pt>
                <c:pt idx="6818">
                  <c:v>-51339539.997183003</c:v>
                </c:pt>
                <c:pt idx="6819">
                  <c:v>-51347069.997180998</c:v>
                </c:pt>
                <c:pt idx="6820">
                  <c:v>-51354599.997179002</c:v>
                </c:pt>
                <c:pt idx="6821">
                  <c:v>-51362129.997176997</c:v>
                </c:pt>
                <c:pt idx="6822">
                  <c:v>-51369659.997175999</c:v>
                </c:pt>
                <c:pt idx="6823">
                  <c:v>-51377189.997174002</c:v>
                </c:pt>
                <c:pt idx="6824">
                  <c:v>-51384719.997171998</c:v>
                </c:pt>
                <c:pt idx="6825">
                  <c:v>-51392249.997170001</c:v>
                </c:pt>
                <c:pt idx="6826">
                  <c:v>-51399779.997168005</c:v>
                </c:pt>
                <c:pt idx="6827">
                  <c:v>-51407309.997166999</c:v>
                </c:pt>
                <c:pt idx="6828">
                  <c:v>-51414839.997165002</c:v>
                </c:pt>
                <c:pt idx="6829">
                  <c:v>-51422369.997162998</c:v>
                </c:pt>
                <c:pt idx="6830">
                  <c:v>-51429899.997161001</c:v>
                </c:pt>
                <c:pt idx="6831">
                  <c:v>-51437429.997159004</c:v>
                </c:pt>
                <c:pt idx="6832">
                  <c:v>-51444959.997158006</c:v>
                </c:pt>
                <c:pt idx="6833">
                  <c:v>-51452489.997156002</c:v>
                </c:pt>
                <c:pt idx="6834">
                  <c:v>-51460019.997154005</c:v>
                </c:pt>
                <c:pt idx="6835">
                  <c:v>-51467549.997152001</c:v>
                </c:pt>
                <c:pt idx="6836">
                  <c:v>-51475079.997151002</c:v>
                </c:pt>
                <c:pt idx="6837">
                  <c:v>-51482609.997149006</c:v>
                </c:pt>
                <c:pt idx="6838">
                  <c:v>-51490139.997147009</c:v>
                </c:pt>
                <c:pt idx="6839">
                  <c:v>-51497669.997145005</c:v>
                </c:pt>
                <c:pt idx="6840">
                  <c:v>-51505199.997143008</c:v>
                </c:pt>
                <c:pt idx="6841">
                  <c:v>-51512729.997142002</c:v>
                </c:pt>
                <c:pt idx="6842">
                  <c:v>-51520259.997140005</c:v>
                </c:pt>
                <c:pt idx="6843">
                  <c:v>-51527789.997138008</c:v>
                </c:pt>
                <c:pt idx="6844">
                  <c:v>-51535319.997136004</c:v>
                </c:pt>
                <c:pt idx="6845">
                  <c:v>-51542849.997134008</c:v>
                </c:pt>
                <c:pt idx="6846">
                  <c:v>-51550379.997133009</c:v>
                </c:pt>
                <c:pt idx="6847">
                  <c:v>-51557909.997131005</c:v>
                </c:pt>
                <c:pt idx="6848">
                  <c:v>-51565439.997129001</c:v>
                </c:pt>
                <c:pt idx="6849">
                  <c:v>-51572969.997126997</c:v>
                </c:pt>
                <c:pt idx="6850">
                  <c:v>-51580499.997125998</c:v>
                </c:pt>
                <c:pt idx="6851">
                  <c:v>-51588029.997124001</c:v>
                </c:pt>
                <c:pt idx="6852">
                  <c:v>-51595559.997121997</c:v>
                </c:pt>
                <c:pt idx="6853">
                  <c:v>-51603089.99712</c:v>
                </c:pt>
                <c:pt idx="6854">
                  <c:v>-51610619.997118011</c:v>
                </c:pt>
                <c:pt idx="6855">
                  <c:v>-51618149.997116998</c:v>
                </c:pt>
                <c:pt idx="6856">
                  <c:v>-51625679.997115001</c:v>
                </c:pt>
                <c:pt idx="6857">
                  <c:v>-51633209.997112997</c:v>
                </c:pt>
                <c:pt idx="6858">
                  <c:v>-51640739.997111</c:v>
                </c:pt>
                <c:pt idx="6859">
                  <c:v>-51648269.997109003</c:v>
                </c:pt>
                <c:pt idx="6860">
                  <c:v>-51655799.997108005</c:v>
                </c:pt>
                <c:pt idx="6861">
                  <c:v>-51663329.997106001</c:v>
                </c:pt>
                <c:pt idx="6862">
                  <c:v>-51670859.997104004</c:v>
                </c:pt>
                <c:pt idx="6863">
                  <c:v>-51678389.997102</c:v>
                </c:pt>
                <c:pt idx="6864">
                  <c:v>-51685919.997100003</c:v>
                </c:pt>
                <c:pt idx="6865">
                  <c:v>-51693449.997099005</c:v>
                </c:pt>
                <c:pt idx="6866">
                  <c:v>-51700979.997097008</c:v>
                </c:pt>
                <c:pt idx="6867">
                  <c:v>-51708509.997095011</c:v>
                </c:pt>
                <c:pt idx="6868">
                  <c:v>-51716039.997093007</c:v>
                </c:pt>
                <c:pt idx="6869">
                  <c:v>-51723569.997092001</c:v>
                </c:pt>
                <c:pt idx="6870">
                  <c:v>-51731099.997089997</c:v>
                </c:pt>
                <c:pt idx="6871">
                  <c:v>-51738629.997088</c:v>
                </c:pt>
                <c:pt idx="6872">
                  <c:v>-51746159.997085996</c:v>
                </c:pt>
                <c:pt idx="6873">
                  <c:v>-51753689.997083999</c:v>
                </c:pt>
                <c:pt idx="6874">
                  <c:v>-51761219.997083001</c:v>
                </c:pt>
                <c:pt idx="6875">
                  <c:v>-51768749.997080997</c:v>
                </c:pt>
                <c:pt idx="6876">
                  <c:v>-51776279.997079</c:v>
                </c:pt>
                <c:pt idx="6877">
                  <c:v>-51783809.997077003</c:v>
                </c:pt>
                <c:pt idx="6878">
                  <c:v>-51791339.997074999</c:v>
                </c:pt>
                <c:pt idx="6879">
                  <c:v>-51798869.997074001</c:v>
                </c:pt>
                <c:pt idx="6880">
                  <c:v>-51806399.997071996</c:v>
                </c:pt>
                <c:pt idx="6881">
                  <c:v>-51813929.99707</c:v>
                </c:pt>
                <c:pt idx="6882">
                  <c:v>-51821459.997068003</c:v>
                </c:pt>
                <c:pt idx="6883">
                  <c:v>-51828989.997066997</c:v>
                </c:pt>
                <c:pt idx="6884">
                  <c:v>-51836519.997065</c:v>
                </c:pt>
                <c:pt idx="6885">
                  <c:v>-51844049.997063003</c:v>
                </c:pt>
                <c:pt idx="6886">
                  <c:v>-51851579.997060999</c:v>
                </c:pt>
                <c:pt idx="6887">
                  <c:v>-51859109.997059003</c:v>
                </c:pt>
                <c:pt idx="6888">
                  <c:v>-51866639.997058004</c:v>
                </c:pt>
                <c:pt idx="6889">
                  <c:v>-51874169.997056</c:v>
                </c:pt>
                <c:pt idx="6890">
                  <c:v>-51881699.997054003</c:v>
                </c:pt>
                <c:pt idx="6891">
                  <c:v>-51889229.997051999</c:v>
                </c:pt>
                <c:pt idx="6892">
                  <c:v>-51896759.997050002</c:v>
                </c:pt>
                <c:pt idx="6893">
                  <c:v>-51904289.997049004</c:v>
                </c:pt>
                <c:pt idx="6894">
                  <c:v>-51911819.997047007</c:v>
                </c:pt>
                <c:pt idx="6895">
                  <c:v>-51919349.997045003</c:v>
                </c:pt>
                <c:pt idx="6896">
                  <c:v>-51926879.997042999</c:v>
                </c:pt>
                <c:pt idx="6897">
                  <c:v>-51934409.997041002</c:v>
                </c:pt>
                <c:pt idx="6898">
                  <c:v>-51941939.997040011</c:v>
                </c:pt>
                <c:pt idx="6899">
                  <c:v>-51949469.997038007</c:v>
                </c:pt>
                <c:pt idx="6900">
                  <c:v>-51956999.997036003</c:v>
                </c:pt>
                <c:pt idx="6901">
                  <c:v>-51964529.997034006</c:v>
                </c:pt>
                <c:pt idx="6902">
                  <c:v>-51972059.997033007</c:v>
                </c:pt>
                <c:pt idx="6903">
                  <c:v>-51979589.997031003</c:v>
                </c:pt>
                <c:pt idx="6904">
                  <c:v>-51987119.997028999</c:v>
                </c:pt>
                <c:pt idx="6905">
                  <c:v>-51994649.997027002</c:v>
                </c:pt>
                <c:pt idx="6906">
                  <c:v>-52002179.997024998</c:v>
                </c:pt>
                <c:pt idx="6907">
                  <c:v>-52009709.997024</c:v>
                </c:pt>
                <c:pt idx="6908">
                  <c:v>-52017239.997021995</c:v>
                </c:pt>
                <c:pt idx="6909">
                  <c:v>-52024769.997019999</c:v>
                </c:pt>
                <c:pt idx="6910">
                  <c:v>-52032299.997018002</c:v>
                </c:pt>
                <c:pt idx="6911">
                  <c:v>-52039829.997015998</c:v>
                </c:pt>
                <c:pt idx="6912">
                  <c:v>-52047359.997014999</c:v>
                </c:pt>
                <c:pt idx="6913">
                  <c:v>-52054889.997013003</c:v>
                </c:pt>
                <c:pt idx="6914">
                  <c:v>-52062419.997010998</c:v>
                </c:pt>
                <c:pt idx="6915">
                  <c:v>-52069949.997009002</c:v>
                </c:pt>
                <c:pt idx="6916">
                  <c:v>-52077479.997006997</c:v>
                </c:pt>
                <c:pt idx="6917">
                  <c:v>-52085009.997005999</c:v>
                </c:pt>
                <c:pt idx="6918">
                  <c:v>-52092539.997004002</c:v>
                </c:pt>
                <c:pt idx="6919">
                  <c:v>-52100069.997001998</c:v>
                </c:pt>
                <c:pt idx="6920">
                  <c:v>-52107599.997000001</c:v>
                </c:pt>
                <c:pt idx="6921">
                  <c:v>-52115129.996999003</c:v>
                </c:pt>
                <c:pt idx="6922">
                  <c:v>-52122659.996996999</c:v>
                </c:pt>
                <c:pt idx="6923">
                  <c:v>-52130189.996995002</c:v>
                </c:pt>
                <c:pt idx="6924">
                  <c:v>-52137719.996992998</c:v>
                </c:pt>
                <c:pt idx="6925">
                  <c:v>-52145249.996991001</c:v>
                </c:pt>
                <c:pt idx="6926">
                  <c:v>-52152779.996990003</c:v>
                </c:pt>
                <c:pt idx="6927">
                  <c:v>-52160309.996987998</c:v>
                </c:pt>
                <c:pt idx="6928">
                  <c:v>-52167839.996985994</c:v>
                </c:pt>
                <c:pt idx="6929">
                  <c:v>-52175369.996983998</c:v>
                </c:pt>
                <c:pt idx="6930">
                  <c:v>-52182899.996981993</c:v>
                </c:pt>
                <c:pt idx="6931">
                  <c:v>-52190429.996980995</c:v>
                </c:pt>
                <c:pt idx="6932">
                  <c:v>-52197959.996978998</c:v>
                </c:pt>
                <c:pt idx="6933">
                  <c:v>-52205489.996977001</c:v>
                </c:pt>
                <c:pt idx="6934">
                  <c:v>-52213019.996974997</c:v>
                </c:pt>
                <c:pt idx="6935">
                  <c:v>-52220549.996973999</c:v>
                </c:pt>
                <c:pt idx="6936">
                  <c:v>-52228079.996971995</c:v>
                </c:pt>
                <c:pt idx="6937">
                  <c:v>-52235609.996969998</c:v>
                </c:pt>
                <c:pt idx="6938">
                  <c:v>-52243139.996968001</c:v>
                </c:pt>
                <c:pt idx="6939">
                  <c:v>-52250669.996965997</c:v>
                </c:pt>
                <c:pt idx="6940">
                  <c:v>-52258199.996964999</c:v>
                </c:pt>
                <c:pt idx="6941">
                  <c:v>-52265729.996963002</c:v>
                </c:pt>
                <c:pt idx="6942">
                  <c:v>-52273259.996960998</c:v>
                </c:pt>
                <c:pt idx="6943">
                  <c:v>-52280789.996959001</c:v>
                </c:pt>
                <c:pt idx="6944">
                  <c:v>-52288319.996956997</c:v>
                </c:pt>
                <c:pt idx="6945">
                  <c:v>-52295849.996955998</c:v>
                </c:pt>
                <c:pt idx="6946">
                  <c:v>-52303379.996954001</c:v>
                </c:pt>
                <c:pt idx="6947">
                  <c:v>-52310909.996951997</c:v>
                </c:pt>
                <c:pt idx="6948">
                  <c:v>-52318439.996950001</c:v>
                </c:pt>
                <c:pt idx="6949">
                  <c:v>-52325969.996948004</c:v>
                </c:pt>
                <c:pt idx="6950">
                  <c:v>-52333499.996946998</c:v>
                </c:pt>
                <c:pt idx="6951">
                  <c:v>-52341029.996945001</c:v>
                </c:pt>
                <c:pt idx="6952">
                  <c:v>-52348559.996942997</c:v>
                </c:pt>
                <c:pt idx="6953">
                  <c:v>-52356089.996941</c:v>
                </c:pt>
                <c:pt idx="6954">
                  <c:v>-52363619.996940002</c:v>
                </c:pt>
                <c:pt idx="6955">
                  <c:v>-52371149.996938005</c:v>
                </c:pt>
                <c:pt idx="6956">
                  <c:v>-52378679.996936001</c:v>
                </c:pt>
                <c:pt idx="6957">
                  <c:v>-52386209.996934004</c:v>
                </c:pt>
                <c:pt idx="6958">
                  <c:v>-52393739.996932</c:v>
                </c:pt>
                <c:pt idx="6959">
                  <c:v>-52401269.996931002</c:v>
                </c:pt>
                <c:pt idx="6960">
                  <c:v>-52408799.996928997</c:v>
                </c:pt>
                <c:pt idx="6961">
                  <c:v>-52416329.996927001</c:v>
                </c:pt>
                <c:pt idx="6962">
                  <c:v>-52423859.996924996</c:v>
                </c:pt>
                <c:pt idx="6963">
                  <c:v>-52431389.996923</c:v>
                </c:pt>
                <c:pt idx="6964">
                  <c:v>-52438919.996921994</c:v>
                </c:pt>
                <c:pt idx="6965">
                  <c:v>-52446449.996919997</c:v>
                </c:pt>
                <c:pt idx="6966">
                  <c:v>-52453979.996918</c:v>
                </c:pt>
                <c:pt idx="6967">
                  <c:v>-52461509.996916004</c:v>
                </c:pt>
                <c:pt idx="6968">
                  <c:v>-52469039.996914998</c:v>
                </c:pt>
                <c:pt idx="6969">
                  <c:v>-52476569.996913001</c:v>
                </c:pt>
                <c:pt idx="6970">
                  <c:v>-52484099.996910997</c:v>
                </c:pt>
                <c:pt idx="6971">
                  <c:v>-52491629.996909</c:v>
                </c:pt>
                <c:pt idx="6972">
                  <c:v>-52499159.996907003</c:v>
                </c:pt>
                <c:pt idx="6973">
                  <c:v>-52506689.996905997</c:v>
                </c:pt>
                <c:pt idx="6974">
                  <c:v>-52514219.996904001</c:v>
                </c:pt>
                <c:pt idx="6975">
                  <c:v>-52521749.996901996</c:v>
                </c:pt>
                <c:pt idx="6976">
                  <c:v>-52529279.9969</c:v>
                </c:pt>
                <c:pt idx="6977">
                  <c:v>-52536809.996898003</c:v>
                </c:pt>
                <c:pt idx="6978">
                  <c:v>-52544339.996896997</c:v>
                </c:pt>
                <c:pt idx="6979">
                  <c:v>-52551869.996895</c:v>
                </c:pt>
                <c:pt idx="6980">
                  <c:v>-52559399.996893011</c:v>
                </c:pt>
                <c:pt idx="6981">
                  <c:v>-52566929.996890999</c:v>
                </c:pt>
                <c:pt idx="6982">
                  <c:v>-52574459.996888995</c:v>
                </c:pt>
                <c:pt idx="6983">
                  <c:v>-52581989.996887997</c:v>
                </c:pt>
                <c:pt idx="6984">
                  <c:v>-52589519.996885993</c:v>
                </c:pt>
                <c:pt idx="6985">
                  <c:v>-52597049.996883996</c:v>
                </c:pt>
                <c:pt idx="6986">
                  <c:v>-52604579.996881992</c:v>
                </c:pt>
                <c:pt idx="6987">
                  <c:v>-52612109.996880993</c:v>
                </c:pt>
                <c:pt idx="6988">
                  <c:v>-52619639.996878996</c:v>
                </c:pt>
                <c:pt idx="6989">
                  <c:v>-52627169.996877</c:v>
                </c:pt>
                <c:pt idx="6990">
                  <c:v>-52634699.996874996</c:v>
                </c:pt>
                <c:pt idx="6991">
                  <c:v>-52642229.996872991</c:v>
                </c:pt>
                <c:pt idx="6992">
                  <c:v>-52649759.996871993</c:v>
                </c:pt>
                <c:pt idx="6993">
                  <c:v>-52657289.996870004</c:v>
                </c:pt>
                <c:pt idx="6994">
                  <c:v>-52664819.996867999</c:v>
                </c:pt>
                <c:pt idx="6995">
                  <c:v>-52672349.996865995</c:v>
                </c:pt>
                <c:pt idx="6996">
                  <c:v>-52679879.996863998</c:v>
                </c:pt>
                <c:pt idx="6997">
                  <c:v>-52687409.996863</c:v>
                </c:pt>
                <c:pt idx="6998">
                  <c:v>-52694939.996860996</c:v>
                </c:pt>
                <c:pt idx="6999">
                  <c:v>-52702469.996858999</c:v>
                </c:pt>
                <c:pt idx="7000">
                  <c:v>-52709999.996857002</c:v>
                </c:pt>
                <c:pt idx="7001">
                  <c:v>-52717529.996855997</c:v>
                </c:pt>
                <c:pt idx="7002">
                  <c:v>-52725059.996854</c:v>
                </c:pt>
                <c:pt idx="7003">
                  <c:v>-52732589.996851996</c:v>
                </c:pt>
                <c:pt idx="7004">
                  <c:v>-52740119.996849999</c:v>
                </c:pt>
                <c:pt idx="7005">
                  <c:v>-52747649.996848002</c:v>
                </c:pt>
                <c:pt idx="7006">
                  <c:v>-52755179.996847011</c:v>
                </c:pt>
                <c:pt idx="7007">
                  <c:v>-52762709.996844999</c:v>
                </c:pt>
                <c:pt idx="7008">
                  <c:v>-52770239.996843003</c:v>
                </c:pt>
                <c:pt idx="7009">
                  <c:v>-52777769.996840999</c:v>
                </c:pt>
                <c:pt idx="7010">
                  <c:v>-52785299.996839002</c:v>
                </c:pt>
                <c:pt idx="7011">
                  <c:v>-52792829.996838003</c:v>
                </c:pt>
                <c:pt idx="7012">
                  <c:v>-52800359.996835999</c:v>
                </c:pt>
                <c:pt idx="7013">
                  <c:v>-52807889.996834002</c:v>
                </c:pt>
                <c:pt idx="7014">
                  <c:v>-52815419.996831998</c:v>
                </c:pt>
                <c:pt idx="7015">
                  <c:v>-52822949.996830001</c:v>
                </c:pt>
                <c:pt idx="7016">
                  <c:v>-52830479.996828996</c:v>
                </c:pt>
                <c:pt idx="7017">
                  <c:v>-52838009.996826991</c:v>
                </c:pt>
                <c:pt idx="7018">
                  <c:v>-52845539.996824995</c:v>
                </c:pt>
                <c:pt idx="7019">
                  <c:v>-52853069.99682299</c:v>
                </c:pt>
                <c:pt idx="7020">
                  <c:v>-52860599.996821992</c:v>
                </c:pt>
                <c:pt idx="7021">
                  <c:v>-52868129.996819995</c:v>
                </c:pt>
                <c:pt idx="7022">
                  <c:v>-52875659.996817999</c:v>
                </c:pt>
                <c:pt idx="7023">
                  <c:v>-52883189.996815994</c:v>
                </c:pt>
                <c:pt idx="7024">
                  <c:v>-52890719.996813998</c:v>
                </c:pt>
                <c:pt idx="7025">
                  <c:v>-52898249.996812992</c:v>
                </c:pt>
                <c:pt idx="7026">
                  <c:v>-52905779.996810995</c:v>
                </c:pt>
                <c:pt idx="7027">
                  <c:v>-52913309.996808998</c:v>
                </c:pt>
                <c:pt idx="7028">
                  <c:v>-52920839.996807002</c:v>
                </c:pt>
                <c:pt idx="7029">
                  <c:v>-52928369.996804997</c:v>
                </c:pt>
                <c:pt idx="7030">
                  <c:v>-52935899.996803999</c:v>
                </c:pt>
                <c:pt idx="7031">
                  <c:v>-52943429.996801995</c:v>
                </c:pt>
                <c:pt idx="7032">
                  <c:v>-52950959.996799998</c:v>
                </c:pt>
                <c:pt idx="7033">
                  <c:v>-52958489.996798001</c:v>
                </c:pt>
                <c:pt idx="7034">
                  <c:v>-52966019.996795997</c:v>
                </c:pt>
                <c:pt idx="7035">
                  <c:v>-52973549.996794999</c:v>
                </c:pt>
                <c:pt idx="7036">
                  <c:v>-52981079.996793002</c:v>
                </c:pt>
                <c:pt idx="7037">
                  <c:v>-52988609.996790998</c:v>
                </c:pt>
                <c:pt idx="7038">
                  <c:v>-52996139.996788993</c:v>
                </c:pt>
                <c:pt idx="7039">
                  <c:v>-53003669.996787995</c:v>
                </c:pt>
                <c:pt idx="7040">
                  <c:v>-53011199.996785991</c:v>
                </c:pt>
                <c:pt idx="7041">
                  <c:v>-53018729.996783994</c:v>
                </c:pt>
                <c:pt idx="7042">
                  <c:v>-53026259.99678199</c:v>
                </c:pt>
                <c:pt idx="7043">
                  <c:v>-53033789.996779993</c:v>
                </c:pt>
                <c:pt idx="7044">
                  <c:v>-53041319.996778995</c:v>
                </c:pt>
                <c:pt idx="7045">
                  <c:v>-53048849.996776991</c:v>
                </c:pt>
                <c:pt idx="7046">
                  <c:v>-53056379.996774994</c:v>
                </c:pt>
                <c:pt idx="7047">
                  <c:v>-53063909.99677299</c:v>
                </c:pt>
                <c:pt idx="7048">
                  <c:v>-53071439.996770993</c:v>
                </c:pt>
                <c:pt idx="7049">
                  <c:v>-53078969.996769994</c:v>
                </c:pt>
                <c:pt idx="7050">
                  <c:v>-53086499.996767998</c:v>
                </c:pt>
                <c:pt idx="7051">
                  <c:v>-53094029.996765994</c:v>
                </c:pt>
                <c:pt idx="7052">
                  <c:v>-53101559.996763997</c:v>
                </c:pt>
                <c:pt idx="7053">
                  <c:v>-53109089.996762991</c:v>
                </c:pt>
                <c:pt idx="7054">
                  <c:v>-53116619.996760994</c:v>
                </c:pt>
                <c:pt idx="7055">
                  <c:v>-53124149.996758997</c:v>
                </c:pt>
                <c:pt idx="7056">
                  <c:v>-53131679.996757001</c:v>
                </c:pt>
                <c:pt idx="7057">
                  <c:v>-53139209.996754996</c:v>
                </c:pt>
                <c:pt idx="7058">
                  <c:v>-53146739.996753998</c:v>
                </c:pt>
                <c:pt idx="7059">
                  <c:v>-53154269.996751994</c:v>
                </c:pt>
                <c:pt idx="7060">
                  <c:v>-53161799.996749997</c:v>
                </c:pt>
                <c:pt idx="7061">
                  <c:v>-53169329.996748</c:v>
                </c:pt>
                <c:pt idx="7062">
                  <c:v>-53176859.996746004</c:v>
                </c:pt>
                <c:pt idx="7063">
                  <c:v>-53184389.996744998</c:v>
                </c:pt>
                <c:pt idx="7064">
                  <c:v>-53191919.996743001</c:v>
                </c:pt>
                <c:pt idx="7065">
                  <c:v>-53199449.996740997</c:v>
                </c:pt>
                <c:pt idx="7066">
                  <c:v>-53206979.996739</c:v>
                </c:pt>
                <c:pt idx="7067">
                  <c:v>-53214509.996737003</c:v>
                </c:pt>
                <c:pt idx="7068">
                  <c:v>-53222039.996735997</c:v>
                </c:pt>
                <c:pt idx="7069">
                  <c:v>-53229569.996734001</c:v>
                </c:pt>
                <c:pt idx="7070">
                  <c:v>-53237099.996731997</c:v>
                </c:pt>
                <c:pt idx="7071">
                  <c:v>-53244629.99673</c:v>
                </c:pt>
                <c:pt idx="7072">
                  <c:v>-53252159.996728994</c:v>
                </c:pt>
                <c:pt idx="7073">
                  <c:v>-53259689.99672699</c:v>
                </c:pt>
                <c:pt idx="7074">
                  <c:v>-53267219.996724993</c:v>
                </c:pt>
                <c:pt idx="7075">
                  <c:v>-53274749.996723004</c:v>
                </c:pt>
                <c:pt idx="7076">
                  <c:v>-53282279.996720992</c:v>
                </c:pt>
                <c:pt idx="7077">
                  <c:v>-53289809.996719994</c:v>
                </c:pt>
                <c:pt idx="7078">
                  <c:v>-53297339.996717997</c:v>
                </c:pt>
                <c:pt idx="7079">
                  <c:v>-53304869.996715993</c:v>
                </c:pt>
                <c:pt idx="7080">
                  <c:v>-53312399.996713996</c:v>
                </c:pt>
                <c:pt idx="7081">
                  <c:v>-53319929.996711992</c:v>
                </c:pt>
                <c:pt idx="7082">
                  <c:v>-53327459.996710993</c:v>
                </c:pt>
                <c:pt idx="7083">
                  <c:v>-53334989.996708997</c:v>
                </c:pt>
                <c:pt idx="7084">
                  <c:v>-53342519.996707</c:v>
                </c:pt>
                <c:pt idx="7085">
                  <c:v>-53350049.996704996</c:v>
                </c:pt>
                <c:pt idx="7086">
                  <c:v>-53357579.996703997</c:v>
                </c:pt>
                <c:pt idx="7087">
                  <c:v>-53365109.996701993</c:v>
                </c:pt>
                <c:pt idx="7088">
                  <c:v>-53372639.996700004</c:v>
                </c:pt>
                <c:pt idx="7089">
                  <c:v>-53380169.996698007</c:v>
                </c:pt>
                <c:pt idx="7090">
                  <c:v>-53387699.996696003</c:v>
                </c:pt>
                <c:pt idx="7091">
                  <c:v>-53395229.996695004</c:v>
                </c:pt>
                <c:pt idx="7092">
                  <c:v>-53402759.996693008</c:v>
                </c:pt>
                <c:pt idx="7093">
                  <c:v>-53410289.996691003</c:v>
                </c:pt>
                <c:pt idx="7094">
                  <c:v>-53417819.996688999</c:v>
                </c:pt>
                <c:pt idx="7095">
                  <c:v>-53425349.996687002</c:v>
                </c:pt>
                <c:pt idx="7096">
                  <c:v>-53432879.996685997</c:v>
                </c:pt>
                <c:pt idx="7097">
                  <c:v>-53440409.996684</c:v>
                </c:pt>
                <c:pt idx="7098">
                  <c:v>-53447939.996681996</c:v>
                </c:pt>
                <c:pt idx="7099">
                  <c:v>-53455469.996679999</c:v>
                </c:pt>
                <c:pt idx="7100">
                  <c:v>-53462999.996678002</c:v>
                </c:pt>
                <c:pt idx="7101">
                  <c:v>-53470529.996676996</c:v>
                </c:pt>
                <c:pt idx="7102">
                  <c:v>-53478059.996675</c:v>
                </c:pt>
                <c:pt idx="7103">
                  <c:v>-53485589.996673003</c:v>
                </c:pt>
                <c:pt idx="7104">
                  <c:v>-53493119.996670999</c:v>
                </c:pt>
                <c:pt idx="7105">
                  <c:v>-53500649.99667</c:v>
                </c:pt>
                <c:pt idx="7106">
                  <c:v>-53508179.996668003</c:v>
                </c:pt>
                <c:pt idx="7107">
                  <c:v>-53515709.996665999</c:v>
                </c:pt>
                <c:pt idx="7108">
                  <c:v>-53523239.996664003</c:v>
                </c:pt>
                <c:pt idx="7109">
                  <c:v>-53530769.996661998</c:v>
                </c:pt>
                <c:pt idx="7110">
                  <c:v>-53538299.996661</c:v>
                </c:pt>
                <c:pt idx="7111">
                  <c:v>-53545829.996659003</c:v>
                </c:pt>
                <c:pt idx="7112">
                  <c:v>-53553359.996656999</c:v>
                </c:pt>
                <c:pt idx="7113">
                  <c:v>-53560889.996655002</c:v>
                </c:pt>
                <c:pt idx="7114">
                  <c:v>-53568419.996652998</c:v>
                </c:pt>
                <c:pt idx="7115">
                  <c:v>-53575949.996652</c:v>
                </c:pt>
                <c:pt idx="7116">
                  <c:v>-53583479.996650003</c:v>
                </c:pt>
                <c:pt idx="7117">
                  <c:v>-53591009.996648006</c:v>
                </c:pt>
                <c:pt idx="7118">
                  <c:v>-53598539.996646002</c:v>
                </c:pt>
                <c:pt idx="7119">
                  <c:v>-53606069.996645011</c:v>
                </c:pt>
                <c:pt idx="7120">
                  <c:v>-53613599.996642999</c:v>
                </c:pt>
                <c:pt idx="7121">
                  <c:v>-53621129.996641003</c:v>
                </c:pt>
                <c:pt idx="7122">
                  <c:v>-53628659.996639006</c:v>
                </c:pt>
                <c:pt idx="7123">
                  <c:v>-53636189.996637009</c:v>
                </c:pt>
                <c:pt idx="7124">
                  <c:v>-53643719.996636003</c:v>
                </c:pt>
                <c:pt idx="7125">
                  <c:v>-53651249.996634007</c:v>
                </c:pt>
                <c:pt idx="7126">
                  <c:v>-53658779.996632002</c:v>
                </c:pt>
                <c:pt idx="7127">
                  <c:v>-53666309.996629998</c:v>
                </c:pt>
                <c:pt idx="7128">
                  <c:v>-53673839.996628001</c:v>
                </c:pt>
                <c:pt idx="7129">
                  <c:v>-53681369.996627003</c:v>
                </c:pt>
                <c:pt idx="7130">
                  <c:v>-53688899.996624999</c:v>
                </c:pt>
                <c:pt idx="7131">
                  <c:v>-53696429.996623002</c:v>
                </c:pt>
                <c:pt idx="7132">
                  <c:v>-53703959.996620998</c:v>
                </c:pt>
                <c:pt idx="7133">
                  <c:v>-53711489.996619001</c:v>
                </c:pt>
                <c:pt idx="7134">
                  <c:v>-53719019.996618003</c:v>
                </c:pt>
                <c:pt idx="7135">
                  <c:v>-53726549.996615998</c:v>
                </c:pt>
                <c:pt idx="7136">
                  <c:v>-53734079.996614002</c:v>
                </c:pt>
                <c:pt idx="7137">
                  <c:v>-53741609.996611997</c:v>
                </c:pt>
                <c:pt idx="7138">
                  <c:v>-53749139.996610999</c:v>
                </c:pt>
                <c:pt idx="7139">
                  <c:v>-53756669.996609002</c:v>
                </c:pt>
                <c:pt idx="7140">
                  <c:v>-53764199.996606998</c:v>
                </c:pt>
                <c:pt idx="7141">
                  <c:v>-53771729.996605001</c:v>
                </c:pt>
                <c:pt idx="7142">
                  <c:v>-53779259.996602997</c:v>
                </c:pt>
                <c:pt idx="7143">
                  <c:v>-53786789.996601999</c:v>
                </c:pt>
                <c:pt idx="7144">
                  <c:v>-53794319.996600002</c:v>
                </c:pt>
                <c:pt idx="7145">
                  <c:v>-53801849.996598005</c:v>
                </c:pt>
                <c:pt idx="7146">
                  <c:v>-53809379.996596001</c:v>
                </c:pt>
                <c:pt idx="7147">
                  <c:v>-53816909.996594004</c:v>
                </c:pt>
                <c:pt idx="7148">
                  <c:v>-53824439.996592999</c:v>
                </c:pt>
                <c:pt idx="7149">
                  <c:v>-53831969.996591002</c:v>
                </c:pt>
                <c:pt idx="7150">
                  <c:v>-53839499.996588998</c:v>
                </c:pt>
                <c:pt idx="7151">
                  <c:v>-53847029.996587001</c:v>
                </c:pt>
                <c:pt idx="7152">
                  <c:v>-53854559.996584997</c:v>
                </c:pt>
                <c:pt idx="7153">
                  <c:v>-53862089.996583998</c:v>
                </c:pt>
                <c:pt idx="7154">
                  <c:v>-53869619.996581994</c:v>
                </c:pt>
                <c:pt idx="7155">
                  <c:v>-53877149.996579997</c:v>
                </c:pt>
                <c:pt idx="7156">
                  <c:v>-53884679.996578</c:v>
                </c:pt>
                <c:pt idx="7157">
                  <c:v>-53892209.996577002</c:v>
                </c:pt>
                <c:pt idx="7158">
                  <c:v>-53899739.996574998</c:v>
                </c:pt>
                <c:pt idx="7159">
                  <c:v>-53907269.996573001</c:v>
                </c:pt>
                <c:pt idx="7160">
                  <c:v>-53914799.996570997</c:v>
                </c:pt>
                <c:pt idx="7161">
                  <c:v>-53922329.996569</c:v>
                </c:pt>
                <c:pt idx="7162">
                  <c:v>-53929859.996568002</c:v>
                </c:pt>
                <c:pt idx="7163">
                  <c:v>-53937389.996565998</c:v>
                </c:pt>
                <c:pt idx="7164">
                  <c:v>-53944919.996564001</c:v>
                </c:pt>
                <c:pt idx="7165">
                  <c:v>-53952449.996561997</c:v>
                </c:pt>
                <c:pt idx="7166">
                  <c:v>-53959979.99656</c:v>
                </c:pt>
                <c:pt idx="7167">
                  <c:v>-53967509.996559002</c:v>
                </c:pt>
                <c:pt idx="7168">
                  <c:v>-53975039.996556997</c:v>
                </c:pt>
                <c:pt idx="7169">
                  <c:v>-53982569.996555001</c:v>
                </c:pt>
                <c:pt idx="7170">
                  <c:v>-53990099.996552996</c:v>
                </c:pt>
                <c:pt idx="7171">
                  <c:v>-53997629.996551998</c:v>
                </c:pt>
                <c:pt idx="7172">
                  <c:v>-54005159.996550001</c:v>
                </c:pt>
                <c:pt idx="7173">
                  <c:v>-54012689.996548004</c:v>
                </c:pt>
                <c:pt idx="7174">
                  <c:v>-54020219.996546</c:v>
                </c:pt>
                <c:pt idx="7175">
                  <c:v>-54027749.996544003</c:v>
                </c:pt>
                <c:pt idx="7176">
                  <c:v>-54035279.996542998</c:v>
                </c:pt>
                <c:pt idx="7177">
                  <c:v>-54042809.996541001</c:v>
                </c:pt>
                <c:pt idx="7178">
                  <c:v>-54050339.996539004</c:v>
                </c:pt>
                <c:pt idx="7179">
                  <c:v>-54057869.996537007</c:v>
                </c:pt>
                <c:pt idx="7180">
                  <c:v>-54065399.996535003</c:v>
                </c:pt>
                <c:pt idx="7181">
                  <c:v>-54072929.996534005</c:v>
                </c:pt>
                <c:pt idx="7182">
                  <c:v>-54080459.996532001</c:v>
                </c:pt>
                <c:pt idx="7183">
                  <c:v>-54087989.996529996</c:v>
                </c:pt>
                <c:pt idx="7184">
                  <c:v>-54095519.996528</c:v>
                </c:pt>
                <c:pt idx="7185">
                  <c:v>-54103049.996525995</c:v>
                </c:pt>
                <c:pt idx="7186">
                  <c:v>-54110579.996524997</c:v>
                </c:pt>
                <c:pt idx="7187">
                  <c:v>-54118109.996523</c:v>
                </c:pt>
                <c:pt idx="7188">
                  <c:v>-54125639.996521004</c:v>
                </c:pt>
                <c:pt idx="7189">
                  <c:v>-54133169.996518999</c:v>
                </c:pt>
                <c:pt idx="7190">
                  <c:v>-54140699.996518001</c:v>
                </c:pt>
                <c:pt idx="7191">
                  <c:v>-54148229.996515997</c:v>
                </c:pt>
                <c:pt idx="7192">
                  <c:v>-54155759.996514</c:v>
                </c:pt>
                <c:pt idx="7193">
                  <c:v>-54163289.996511996</c:v>
                </c:pt>
                <c:pt idx="7194">
                  <c:v>-54170819.996509999</c:v>
                </c:pt>
                <c:pt idx="7195">
                  <c:v>-54178349.996509001</c:v>
                </c:pt>
                <c:pt idx="7196">
                  <c:v>-54185879.996506996</c:v>
                </c:pt>
                <c:pt idx="7197">
                  <c:v>-54193409.996505</c:v>
                </c:pt>
                <c:pt idx="7198">
                  <c:v>-54200939.996503003</c:v>
                </c:pt>
                <c:pt idx="7199">
                  <c:v>-54208469.996500999</c:v>
                </c:pt>
                <c:pt idx="7200">
                  <c:v>-54215999.9965</c:v>
                </c:pt>
                <c:pt idx="7201">
                  <c:v>-54223529.996498011</c:v>
                </c:pt>
                <c:pt idx="7202">
                  <c:v>-54231059.996495999</c:v>
                </c:pt>
                <c:pt idx="7203">
                  <c:v>-54238589.996494003</c:v>
                </c:pt>
                <c:pt idx="7204">
                  <c:v>-54246119.996492997</c:v>
                </c:pt>
                <c:pt idx="7205">
                  <c:v>-54253649.996491</c:v>
                </c:pt>
                <c:pt idx="7206">
                  <c:v>-54261179.996488996</c:v>
                </c:pt>
                <c:pt idx="7207">
                  <c:v>-54268709.996486992</c:v>
                </c:pt>
                <c:pt idx="7208">
                  <c:v>-54276239.996484995</c:v>
                </c:pt>
                <c:pt idx="7209">
                  <c:v>-54283769.996483997</c:v>
                </c:pt>
                <c:pt idx="7210">
                  <c:v>-54291299.996481992</c:v>
                </c:pt>
                <c:pt idx="7211">
                  <c:v>-54298829.996479996</c:v>
                </c:pt>
                <c:pt idx="7212">
                  <c:v>-54306359.996477999</c:v>
                </c:pt>
                <c:pt idx="7213">
                  <c:v>-54313889.996475995</c:v>
                </c:pt>
                <c:pt idx="7214">
                  <c:v>-54321419.996475004</c:v>
                </c:pt>
                <c:pt idx="7215">
                  <c:v>-54328949.996472992</c:v>
                </c:pt>
                <c:pt idx="7216">
                  <c:v>-54336479.996470995</c:v>
                </c:pt>
                <c:pt idx="7217">
                  <c:v>-54344009.996468998</c:v>
                </c:pt>
                <c:pt idx="7218">
                  <c:v>-54351539.996467002</c:v>
                </c:pt>
                <c:pt idx="7219">
                  <c:v>-54359069.996465996</c:v>
                </c:pt>
                <c:pt idx="7220">
                  <c:v>-54366599.996463999</c:v>
                </c:pt>
                <c:pt idx="7221">
                  <c:v>-54374129.996461995</c:v>
                </c:pt>
                <c:pt idx="7222">
                  <c:v>-54381659.996459998</c:v>
                </c:pt>
                <c:pt idx="7223">
                  <c:v>-54389189.996459</c:v>
                </c:pt>
                <c:pt idx="7224">
                  <c:v>-54396719.996457003</c:v>
                </c:pt>
                <c:pt idx="7225">
                  <c:v>-54404249.996454999</c:v>
                </c:pt>
                <c:pt idx="7226">
                  <c:v>-54411779.996453002</c:v>
                </c:pt>
                <c:pt idx="7227">
                  <c:v>-54419309.996450998</c:v>
                </c:pt>
                <c:pt idx="7228">
                  <c:v>-54426839.99645</c:v>
                </c:pt>
                <c:pt idx="7229">
                  <c:v>-54434369.996448003</c:v>
                </c:pt>
                <c:pt idx="7230">
                  <c:v>-54441899.996445999</c:v>
                </c:pt>
                <c:pt idx="7231">
                  <c:v>-54449429.996444002</c:v>
                </c:pt>
                <c:pt idx="7232">
                  <c:v>-54456959.996441998</c:v>
                </c:pt>
                <c:pt idx="7233">
                  <c:v>-54464489.996440999</c:v>
                </c:pt>
                <c:pt idx="7234">
                  <c:v>-54472019.996439002</c:v>
                </c:pt>
                <c:pt idx="7235">
                  <c:v>-54479549.996436998</c:v>
                </c:pt>
                <c:pt idx="7236">
                  <c:v>-54487079.996435001</c:v>
                </c:pt>
                <c:pt idx="7237">
                  <c:v>-54494609.996434003</c:v>
                </c:pt>
                <c:pt idx="7238">
                  <c:v>-54502139.996431999</c:v>
                </c:pt>
                <c:pt idx="7239">
                  <c:v>-54509669.996430002</c:v>
                </c:pt>
                <c:pt idx="7240">
                  <c:v>-54517199.996427998</c:v>
                </c:pt>
                <c:pt idx="7241">
                  <c:v>-54524729.996425994</c:v>
                </c:pt>
                <c:pt idx="7242">
                  <c:v>-54532259.996424995</c:v>
                </c:pt>
                <c:pt idx="7243">
                  <c:v>-54539789.996422991</c:v>
                </c:pt>
                <c:pt idx="7244">
                  <c:v>-54547319.996420994</c:v>
                </c:pt>
                <c:pt idx="7245">
                  <c:v>-54554849.996418998</c:v>
                </c:pt>
                <c:pt idx="7246">
                  <c:v>-54562379.996417001</c:v>
                </c:pt>
                <c:pt idx="7247">
                  <c:v>-54569909.996415995</c:v>
                </c:pt>
                <c:pt idx="7248">
                  <c:v>-54577439.996413998</c:v>
                </c:pt>
                <c:pt idx="7249">
                  <c:v>-54584969.996411994</c:v>
                </c:pt>
                <c:pt idx="7250">
                  <c:v>-54592499.996409997</c:v>
                </c:pt>
                <c:pt idx="7251">
                  <c:v>-54600029.996408001</c:v>
                </c:pt>
                <c:pt idx="7252">
                  <c:v>-54607559.996407002</c:v>
                </c:pt>
                <c:pt idx="7253">
                  <c:v>-54615089.996404998</c:v>
                </c:pt>
                <c:pt idx="7254">
                  <c:v>-54622619.996403001</c:v>
                </c:pt>
                <c:pt idx="7255">
                  <c:v>-54630149.996400997</c:v>
                </c:pt>
                <c:pt idx="7256">
                  <c:v>-54637679.996399999</c:v>
                </c:pt>
                <c:pt idx="7257">
                  <c:v>-54645209.996398002</c:v>
                </c:pt>
                <c:pt idx="7258">
                  <c:v>-54652739.996395998</c:v>
                </c:pt>
                <c:pt idx="7259">
                  <c:v>-54660269.996394001</c:v>
                </c:pt>
                <c:pt idx="7260">
                  <c:v>-54667799.996391997</c:v>
                </c:pt>
                <c:pt idx="7261">
                  <c:v>-54675329.996390998</c:v>
                </c:pt>
                <c:pt idx="7262">
                  <c:v>-54682859.996388994</c:v>
                </c:pt>
                <c:pt idx="7263">
                  <c:v>-54690389.99638699</c:v>
                </c:pt>
                <c:pt idx="7264">
                  <c:v>-54697919.996384993</c:v>
                </c:pt>
                <c:pt idx="7265">
                  <c:v>-54705449.996382989</c:v>
                </c:pt>
                <c:pt idx="7266">
                  <c:v>-54712979.996381991</c:v>
                </c:pt>
                <c:pt idx="7267">
                  <c:v>-54720509.996379994</c:v>
                </c:pt>
                <c:pt idx="7268">
                  <c:v>-54728039.996377997</c:v>
                </c:pt>
                <c:pt idx="7269">
                  <c:v>-54735569.996375993</c:v>
                </c:pt>
                <c:pt idx="7270">
                  <c:v>-54743099.996374004</c:v>
                </c:pt>
                <c:pt idx="7271">
                  <c:v>-54750629.99637299</c:v>
                </c:pt>
                <c:pt idx="7272">
                  <c:v>-54758159.996370994</c:v>
                </c:pt>
                <c:pt idx="7273">
                  <c:v>-54765689.996368997</c:v>
                </c:pt>
                <c:pt idx="7274">
                  <c:v>-54773219.996367</c:v>
                </c:pt>
                <c:pt idx="7275">
                  <c:v>-54780749.996365994</c:v>
                </c:pt>
                <c:pt idx="7276">
                  <c:v>-54788279.996363997</c:v>
                </c:pt>
                <c:pt idx="7277">
                  <c:v>-54795809.996361993</c:v>
                </c:pt>
                <c:pt idx="7278">
                  <c:v>-54803339.996359996</c:v>
                </c:pt>
                <c:pt idx="7279">
                  <c:v>-54810869.996358</c:v>
                </c:pt>
                <c:pt idx="7280">
                  <c:v>-54818399.996357001</c:v>
                </c:pt>
                <c:pt idx="7281">
                  <c:v>-54825929.996354997</c:v>
                </c:pt>
                <c:pt idx="7282">
                  <c:v>-54833459.996353</c:v>
                </c:pt>
                <c:pt idx="7283">
                  <c:v>-54840989.996351004</c:v>
                </c:pt>
                <c:pt idx="7284">
                  <c:v>-54848519.996348999</c:v>
                </c:pt>
                <c:pt idx="7285">
                  <c:v>-54856049.996348001</c:v>
                </c:pt>
                <c:pt idx="7286">
                  <c:v>-54863579.996345997</c:v>
                </c:pt>
                <c:pt idx="7287">
                  <c:v>-54871109.996344</c:v>
                </c:pt>
                <c:pt idx="7288">
                  <c:v>-54878639.996341996</c:v>
                </c:pt>
                <c:pt idx="7289">
                  <c:v>-54886169.996340998</c:v>
                </c:pt>
                <c:pt idx="7290">
                  <c:v>-54893699.996339001</c:v>
                </c:pt>
                <c:pt idx="7291">
                  <c:v>-54901229.996336997</c:v>
                </c:pt>
                <c:pt idx="7292">
                  <c:v>-54908759.996335</c:v>
                </c:pt>
                <c:pt idx="7293">
                  <c:v>-54916289.996333003</c:v>
                </c:pt>
                <c:pt idx="7294">
                  <c:v>-54923819.996331997</c:v>
                </c:pt>
                <c:pt idx="7295">
                  <c:v>-54931349.99633</c:v>
                </c:pt>
                <c:pt idx="7296">
                  <c:v>-54938879.996328004</c:v>
                </c:pt>
                <c:pt idx="7297">
                  <c:v>-54946409.996325992</c:v>
                </c:pt>
                <c:pt idx="7298">
                  <c:v>-54953939.996323995</c:v>
                </c:pt>
                <c:pt idx="7299">
                  <c:v>-54961469.996322989</c:v>
                </c:pt>
                <c:pt idx="7300">
                  <c:v>-54968999.996320993</c:v>
                </c:pt>
                <c:pt idx="7301">
                  <c:v>-54976529.996318996</c:v>
                </c:pt>
                <c:pt idx="7302">
                  <c:v>-54984059.996316992</c:v>
                </c:pt>
                <c:pt idx="7303">
                  <c:v>-54991589.996314995</c:v>
                </c:pt>
                <c:pt idx="7304">
                  <c:v>-54999119.996313997</c:v>
                </c:pt>
                <c:pt idx="7305">
                  <c:v>-55006649.996311992</c:v>
                </c:pt>
                <c:pt idx="7306">
                  <c:v>-55014179.996309996</c:v>
                </c:pt>
                <c:pt idx="7307">
                  <c:v>-55021709.996307999</c:v>
                </c:pt>
                <c:pt idx="7308">
                  <c:v>-55029239.996307001</c:v>
                </c:pt>
                <c:pt idx="7309">
                  <c:v>-55036769.996304996</c:v>
                </c:pt>
                <c:pt idx="7310">
                  <c:v>-55044299.996303</c:v>
                </c:pt>
                <c:pt idx="7311">
                  <c:v>-55051829.996300995</c:v>
                </c:pt>
                <c:pt idx="7312">
                  <c:v>-55059359.996299006</c:v>
                </c:pt>
                <c:pt idx="7313">
                  <c:v>-55066889.996298008</c:v>
                </c:pt>
                <c:pt idx="7314">
                  <c:v>-55074419.996296003</c:v>
                </c:pt>
                <c:pt idx="7315">
                  <c:v>-55081949.996294007</c:v>
                </c:pt>
                <c:pt idx="7316">
                  <c:v>-55089479.996292002</c:v>
                </c:pt>
                <c:pt idx="7317">
                  <c:v>-55097009.996289998</c:v>
                </c:pt>
                <c:pt idx="7318">
                  <c:v>-55104539.996289</c:v>
                </c:pt>
                <c:pt idx="7319">
                  <c:v>-55112069.996287003</c:v>
                </c:pt>
                <c:pt idx="7320">
                  <c:v>-55119599.996284999</c:v>
                </c:pt>
                <c:pt idx="7321">
                  <c:v>-55127129.996283002</c:v>
                </c:pt>
                <c:pt idx="7322">
                  <c:v>-55134659.996281996</c:v>
                </c:pt>
                <c:pt idx="7323">
                  <c:v>-55142189.99628</c:v>
                </c:pt>
                <c:pt idx="7324">
                  <c:v>-55149719.996278003</c:v>
                </c:pt>
                <c:pt idx="7325">
                  <c:v>-55157249.996275999</c:v>
                </c:pt>
                <c:pt idx="7326">
                  <c:v>-55164779.996274002</c:v>
                </c:pt>
                <c:pt idx="7327">
                  <c:v>-55172309.996273011</c:v>
                </c:pt>
                <c:pt idx="7328">
                  <c:v>-55179839.996270999</c:v>
                </c:pt>
                <c:pt idx="7329">
                  <c:v>-55187369.996269003</c:v>
                </c:pt>
                <c:pt idx="7330">
                  <c:v>-55194899.996266998</c:v>
                </c:pt>
                <c:pt idx="7331">
                  <c:v>-55202429.996265002</c:v>
                </c:pt>
                <c:pt idx="7332">
                  <c:v>-55209959.996264003</c:v>
                </c:pt>
                <c:pt idx="7333">
                  <c:v>-55217489.996261999</c:v>
                </c:pt>
                <c:pt idx="7334">
                  <c:v>-55225019.996260002</c:v>
                </c:pt>
                <c:pt idx="7335">
                  <c:v>-55232549.996258005</c:v>
                </c:pt>
                <c:pt idx="7336">
                  <c:v>-55240079.996256001</c:v>
                </c:pt>
                <c:pt idx="7337">
                  <c:v>-55247609.996255003</c:v>
                </c:pt>
                <c:pt idx="7338">
                  <c:v>-55255139.996252999</c:v>
                </c:pt>
                <c:pt idx="7339">
                  <c:v>-55262669.996251002</c:v>
                </c:pt>
                <c:pt idx="7340">
                  <c:v>-55270199.996249005</c:v>
                </c:pt>
                <c:pt idx="7341">
                  <c:v>-55277729.996248007</c:v>
                </c:pt>
                <c:pt idx="7342">
                  <c:v>-55285259.996246003</c:v>
                </c:pt>
                <c:pt idx="7343">
                  <c:v>-55292789.996244006</c:v>
                </c:pt>
                <c:pt idx="7344">
                  <c:v>-55300319.996242002</c:v>
                </c:pt>
                <c:pt idx="7345">
                  <c:v>-55307849.996240005</c:v>
                </c:pt>
                <c:pt idx="7346">
                  <c:v>-55315379.996239007</c:v>
                </c:pt>
                <c:pt idx="7347">
                  <c:v>-55322909.99623701</c:v>
                </c:pt>
                <c:pt idx="7348">
                  <c:v>-55330439.996235006</c:v>
                </c:pt>
                <c:pt idx="7349">
                  <c:v>-55337969.996233009</c:v>
                </c:pt>
                <c:pt idx="7350">
                  <c:v>-55345499.996231005</c:v>
                </c:pt>
                <c:pt idx="7351">
                  <c:v>-55353029.996229999</c:v>
                </c:pt>
                <c:pt idx="7352">
                  <c:v>-55360559.996228002</c:v>
                </c:pt>
                <c:pt idx="7353">
                  <c:v>-55368089.996225998</c:v>
                </c:pt>
                <c:pt idx="7354">
                  <c:v>-55375619.996224001</c:v>
                </c:pt>
                <c:pt idx="7355">
                  <c:v>-55383149.996223003</c:v>
                </c:pt>
                <c:pt idx="7356">
                  <c:v>-55390679.996220998</c:v>
                </c:pt>
                <c:pt idx="7357">
                  <c:v>-55398209.996219002</c:v>
                </c:pt>
                <c:pt idx="7358">
                  <c:v>-55405739.996216998</c:v>
                </c:pt>
                <c:pt idx="7359">
                  <c:v>-55413269.996215001</c:v>
                </c:pt>
                <c:pt idx="7360">
                  <c:v>-55420799.996214002</c:v>
                </c:pt>
                <c:pt idx="7361">
                  <c:v>-55428329.996211998</c:v>
                </c:pt>
                <c:pt idx="7362">
                  <c:v>-55435859.996210001</c:v>
                </c:pt>
                <c:pt idx="7363">
                  <c:v>-55443389.996208005</c:v>
                </c:pt>
                <c:pt idx="7364">
                  <c:v>-55450919.996206</c:v>
                </c:pt>
                <c:pt idx="7365">
                  <c:v>-55458449.996205002</c:v>
                </c:pt>
                <c:pt idx="7366">
                  <c:v>-55465979.996202998</c:v>
                </c:pt>
                <c:pt idx="7367">
                  <c:v>-55473509.996201001</c:v>
                </c:pt>
                <c:pt idx="7368">
                  <c:v>-55481039.996199004</c:v>
                </c:pt>
                <c:pt idx="7369">
                  <c:v>-55488569.996197008</c:v>
                </c:pt>
                <c:pt idx="7370">
                  <c:v>-55496099.996196002</c:v>
                </c:pt>
                <c:pt idx="7371">
                  <c:v>-55503629.996194005</c:v>
                </c:pt>
                <c:pt idx="7372">
                  <c:v>-55511159.996192001</c:v>
                </c:pt>
                <c:pt idx="7373">
                  <c:v>-55518689.996189997</c:v>
                </c:pt>
                <c:pt idx="7374">
                  <c:v>-55526219.996188998</c:v>
                </c:pt>
                <c:pt idx="7375">
                  <c:v>-55533749.996187001</c:v>
                </c:pt>
                <c:pt idx="7376">
                  <c:v>-55541279.996184997</c:v>
                </c:pt>
                <c:pt idx="7377">
                  <c:v>-55548809.996183001</c:v>
                </c:pt>
                <c:pt idx="7378">
                  <c:v>-55556339.996180996</c:v>
                </c:pt>
                <c:pt idx="7379">
                  <c:v>-55563869.996179998</c:v>
                </c:pt>
                <c:pt idx="7380">
                  <c:v>-55571399.996178001</c:v>
                </c:pt>
                <c:pt idx="7381">
                  <c:v>-55578929.996175997</c:v>
                </c:pt>
                <c:pt idx="7382">
                  <c:v>-55586459.996174</c:v>
                </c:pt>
                <c:pt idx="7383">
                  <c:v>-55593989.996171996</c:v>
                </c:pt>
                <c:pt idx="7384">
                  <c:v>-55601519.996170998</c:v>
                </c:pt>
                <c:pt idx="7385">
                  <c:v>-55609049.996169001</c:v>
                </c:pt>
                <c:pt idx="7386">
                  <c:v>-55616579.996166997</c:v>
                </c:pt>
                <c:pt idx="7387">
                  <c:v>-55624109.996165</c:v>
                </c:pt>
                <c:pt idx="7388">
                  <c:v>-55631639.996163003</c:v>
                </c:pt>
                <c:pt idx="7389">
                  <c:v>-55639169.996161997</c:v>
                </c:pt>
                <c:pt idx="7390">
                  <c:v>-55646699.996160001</c:v>
                </c:pt>
                <c:pt idx="7391">
                  <c:v>-55654229.996158004</c:v>
                </c:pt>
                <c:pt idx="7392">
                  <c:v>-55661759.996156</c:v>
                </c:pt>
                <c:pt idx="7393">
                  <c:v>-55669289.996155001</c:v>
                </c:pt>
                <c:pt idx="7394">
                  <c:v>-55676819.996152997</c:v>
                </c:pt>
                <c:pt idx="7395">
                  <c:v>-55684349.996151</c:v>
                </c:pt>
                <c:pt idx="7396">
                  <c:v>-55691879.996149011</c:v>
                </c:pt>
                <c:pt idx="7397">
                  <c:v>-55699409.996146999</c:v>
                </c:pt>
                <c:pt idx="7398">
                  <c:v>-55706939.996146001</c:v>
                </c:pt>
                <c:pt idx="7399">
                  <c:v>-55714469.996144004</c:v>
                </c:pt>
                <c:pt idx="7400">
                  <c:v>-55721999.996142</c:v>
                </c:pt>
                <c:pt idx="7401">
                  <c:v>-55729529.996140003</c:v>
                </c:pt>
                <c:pt idx="7402">
                  <c:v>-55737059.996138006</c:v>
                </c:pt>
                <c:pt idx="7403">
                  <c:v>-55744589.996137008</c:v>
                </c:pt>
                <c:pt idx="7404">
                  <c:v>-55752119.996135004</c:v>
                </c:pt>
                <c:pt idx="7405">
                  <c:v>-55759649.996133007</c:v>
                </c:pt>
                <c:pt idx="7406">
                  <c:v>-55767179.996131003</c:v>
                </c:pt>
                <c:pt idx="7407">
                  <c:v>-55774709.996129997</c:v>
                </c:pt>
                <c:pt idx="7408">
                  <c:v>-55782239.996128</c:v>
                </c:pt>
                <c:pt idx="7409">
                  <c:v>-55789769.996126004</c:v>
                </c:pt>
                <c:pt idx="7410">
                  <c:v>-55797299.996123999</c:v>
                </c:pt>
                <c:pt idx="7411">
                  <c:v>-55804829.996121995</c:v>
                </c:pt>
                <c:pt idx="7412">
                  <c:v>-55812359.996120997</c:v>
                </c:pt>
                <c:pt idx="7413">
                  <c:v>-55819889.996119</c:v>
                </c:pt>
                <c:pt idx="7414">
                  <c:v>-55827419.996117003</c:v>
                </c:pt>
                <c:pt idx="7415">
                  <c:v>-55834949.996114999</c:v>
                </c:pt>
                <c:pt idx="7416">
                  <c:v>-55842479.996113002</c:v>
                </c:pt>
                <c:pt idx="7417">
                  <c:v>-55850009.996111996</c:v>
                </c:pt>
                <c:pt idx="7418">
                  <c:v>-55857539.99611</c:v>
                </c:pt>
                <c:pt idx="7419">
                  <c:v>-55865069.996108003</c:v>
                </c:pt>
                <c:pt idx="7420">
                  <c:v>-55872599.996105999</c:v>
                </c:pt>
                <c:pt idx="7421">
                  <c:v>-55880129.996104002</c:v>
                </c:pt>
                <c:pt idx="7422">
                  <c:v>-55887659.996103011</c:v>
                </c:pt>
                <c:pt idx="7423">
                  <c:v>-55895189.996100999</c:v>
                </c:pt>
                <c:pt idx="7424">
                  <c:v>-55902719.996099003</c:v>
                </c:pt>
                <c:pt idx="7425">
                  <c:v>-55910249.996096998</c:v>
                </c:pt>
                <c:pt idx="7426">
                  <c:v>-55917779.996096</c:v>
                </c:pt>
                <c:pt idx="7427">
                  <c:v>-55925309.996094003</c:v>
                </c:pt>
                <c:pt idx="7428">
                  <c:v>-55932839.996091999</c:v>
                </c:pt>
                <c:pt idx="7429">
                  <c:v>-55940369.996090002</c:v>
                </c:pt>
                <c:pt idx="7430">
                  <c:v>-55947899.996087998</c:v>
                </c:pt>
                <c:pt idx="7431">
                  <c:v>-55955429.996087</c:v>
                </c:pt>
                <c:pt idx="7432">
                  <c:v>-55962959.996084996</c:v>
                </c:pt>
                <c:pt idx="7433">
                  <c:v>-55970489.996082991</c:v>
                </c:pt>
                <c:pt idx="7434">
                  <c:v>-55978019.996080995</c:v>
                </c:pt>
                <c:pt idx="7435">
                  <c:v>-55985549.996078998</c:v>
                </c:pt>
                <c:pt idx="7436">
                  <c:v>-55993079.996077999</c:v>
                </c:pt>
                <c:pt idx="7437">
                  <c:v>-56000609.996075995</c:v>
                </c:pt>
                <c:pt idx="7438">
                  <c:v>-56008139.996073999</c:v>
                </c:pt>
                <c:pt idx="7439">
                  <c:v>-56015669.996071994</c:v>
                </c:pt>
                <c:pt idx="7440">
                  <c:v>-56023199.996070996</c:v>
                </c:pt>
                <c:pt idx="7441">
                  <c:v>-56030729.996068999</c:v>
                </c:pt>
                <c:pt idx="7442">
                  <c:v>-56038259.996067002</c:v>
                </c:pt>
                <c:pt idx="7443">
                  <c:v>-56045789.996064998</c:v>
                </c:pt>
                <c:pt idx="7444">
                  <c:v>-56053319.996063001</c:v>
                </c:pt>
                <c:pt idx="7445">
                  <c:v>-56060849.996061996</c:v>
                </c:pt>
                <c:pt idx="7446">
                  <c:v>-56068379.996059999</c:v>
                </c:pt>
                <c:pt idx="7447">
                  <c:v>-56075909.996058002</c:v>
                </c:pt>
                <c:pt idx="7448">
                  <c:v>-56083439.996055998</c:v>
                </c:pt>
                <c:pt idx="7449">
                  <c:v>-56090969.996054001</c:v>
                </c:pt>
                <c:pt idx="7450">
                  <c:v>-56098499.996053003</c:v>
                </c:pt>
                <c:pt idx="7451">
                  <c:v>-56106029.996050999</c:v>
                </c:pt>
                <c:pt idx="7452">
                  <c:v>-56113559.996049002</c:v>
                </c:pt>
                <c:pt idx="7453">
                  <c:v>-56121089.996046998</c:v>
                </c:pt>
                <c:pt idx="7454">
                  <c:v>-56128619.996045001</c:v>
                </c:pt>
                <c:pt idx="7455">
                  <c:v>-56136149.996044002</c:v>
                </c:pt>
                <c:pt idx="7456">
                  <c:v>-56143679.996041998</c:v>
                </c:pt>
                <c:pt idx="7457">
                  <c:v>-56151209.996040002</c:v>
                </c:pt>
                <c:pt idx="7458">
                  <c:v>-56158739.996038005</c:v>
                </c:pt>
                <c:pt idx="7459">
                  <c:v>-56166269.996036999</c:v>
                </c:pt>
                <c:pt idx="7460">
                  <c:v>-56173799.996035002</c:v>
                </c:pt>
                <c:pt idx="7461">
                  <c:v>-56181329.996032998</c:v>
                </c:pt>
                <c:pt idx="7462">
                  <c:v>-56188859.996031001</c:v>
                </c:pt>
                <c:pt idx="7463">
                  <c:v>-56196389.996028997</c:v>
                </c:pt>
                <c:pt idx="7464">
                  <c:v>-56203919.996027999</c:v>
                </c:pt>
                <c:pt idx="7465">
                  <c:v>-56211449.996025994</c:v>
                </c:pt>
                <c:pt idx="7466">
                  <c:v>-56218979.996023998</c:v>
                </c:pt>
                <c:pt idx="7467">
                  <c:v>-56226509.996021993</c:v>
                </c:pt>
                <c:pt idx="7468">
                  <c:v>-56234039.996019997</c:v>
                </c:pt>
                <c:pt idx="7469">
                  <c:v>-56241569.996018998</c:v>
                </c:pt>
                <c:pt idx="7470">
                  <c:v>-56249099.996017002</c:v>
                </c:pt>
                <c:pt idx="7471">
                  <c:v>-56256629.996014997</c:v>
                </c:pt>
                <c:pt idx="7472">
                  <c:v>-56264159.996013001</c:v>
                </c:pt>
                <c:pt idx="7473">
                  <c:v>-56271689.996011995</c:v>
                </c:pt>
                <c:pt idx="7474">
                  <c:v>-56279219.996009998</c:v>
                </c:pt>
                <c:pt idx="7475">
                  <c:v>-56286749.996008001</c:v>
                </c:pt>
                <c:pt idx="7476">
                  <c:v>-56294279.996005997</c:v>
                </c:pt>
                <c:pt idx="7477">
                  <c:v>-56301809.996004</c:v>
                </c:pt>
                <c:pt idx="7478">
                  <c:v>-56309339.996003002</c:v>
                </c:pt>
                <c:pt idx="7479">
                  <c:v>-56316869.996000998</c:v>
                </c:pt>
                <c:pt idx="7480">
                  <c:v>-56324399.995999008</c:v>
                </c:pt>
                <c:pt idx="7481">
                  <c:v>-56331929.995997004</c:v>
                </c:pt>
                <c:pt idx="7482">
                  <c:v>-56339459.995995007</c:v>
                </c:pt>
                <c:pt idx="7483">
                  <c:v>-56346989.995994009</c:v>
                </c:pt>
                <c:pt idx="7484">
                  <c:v>-56354519.995992005</c:v>
                </c:pt>
                <c:pt idx="7485">
                  <c:v>-56362049.995990008</c:v>
                </c:pt>
                <c:pt idx="7486">
                  <c:v>-56369579.995988004</c:v>
                </c:pt>
                <c:pt idx="7487">
                  <c:v>-56377109.995986</c:v>
                </c:pt>
                <c:pt idx="7488">
                  <c:v>-56384639.995985001</c:v>
                </c:pt>
                <c:pt idx="7489">
                  <c:v>-56392169.995982997</c:v>
                </c:pt>
                <c:pt idx="7490">
                  <c:v>-56399699.995981</c:v>
                </c:pt>
                <c:pt idx="7491">
                  <c:v>-56407229.995979011</c:v>
                </c:pt>
                <c:pt idx="7492">
                  <c:v>-56414759.995978005</c:v>
                </c:pt>
                <c:pt idx="7493">
                  <c:v>-56422289.995976001</c:v>
                </c:pt>
                <c:pt idx="7494">
                  <c:v>-56429819.995974004</c:v>
                </c:pt>
                <c:pt idx="7495">
                  <c:v>-56437349.995972</c:v>
                </c:pt>
                <c:pt idx="7496">
                  <c:v>-56444879.995970003</c:v>
                </c:pt>
                <c:pt idx="7497">
                  <c:v>-56452409.995969005</c:v>
                </c:pt>
                <c:pt idx="7498">
                  <c:v>-56459939.995967008</c:v>
                </c:pt>
                <c:pt idx="7499">
                  <c:v>-56467469.995965004</c:v>
                </c:pt>
                <c:pt idx="7500">
                  <c:v>-56474999.995963007</c:v>
                </c:pt>
                <c:pt idx="7501">
                  <c:v>-56482529.995961003</c:v>
                </c:pt>
                <c:pt idx="7502">
                  <c:v>-56490059.995960005</c:v>
                </c:pt>
                <c:pt idx="7503">
                  <c:v>-56497589.995958008</c:v>
                </c:pt>
                <c:pt idx="7504">
                  <c:v>-56505119.995956011</c:v>
                </c:pt>
                <c:pt idx="7505">
                  <c:v>-56512649.995954007</c:v>
                </c:pt>
                <c:pt idx="7506">
                  <c:v>-56520179.995952003</c:v>
                </c:pt>
                <c:pt idx="7507">
                  <c:v>-56527709.995951004</c:v>
                </c:pt>
                <c:pt idx="7508">
                  <c:v>-56535239.995949008</c:v>
                </c:pt>
                <c:pt idx="7509">
                  <c:v>-56542769.995947011</c:v>
                </c:pt>
                <c:pt idx="7510">
                  <c:v>-56550299.995945007</c:v>
                </c:pt>
                <c:pt idx="7511">
                  <c:v>-56557829.995944008</c:v>
                </c:pt>
                <c:pt idx="7512">
                  <c:v>-56565359.995942004</c:v>
                </c:pt>
                <c:pt idx="7513">
                  <c:v>-56572889.995940007</c:v>
                </c:pt>
                <c:pt idx="7514">
                  <c:v>-56580419.995938011</c:v>
                </c:pt>
                <c:pt idx="7515">
                  <c:v>-56587949.995936006</c:v>
                </c:pt>
                <c:pt idx="7516">
                  <c:v>-56595479.995935008</c:v>
                </c:pt>
                <c:pt idx="7517">
                  <c:v>-56603009.995933019</c:v>
                </c:pt>
                <c:pt idx="7518">
                  <c:v>-56610539.995931007</c:v>
                </c:pt>
                <c:pt idx="7519">
                  <c:v>-56618069.995929003</c:v>
                </c:pt>
                <c:pt idx="7520">
                  <c:v>-56625599.995926999</c:v>
                </c:pt>
                <c:pt idx="7521">
                  <c:v>-56633129.995926</c:v>
                </c:pt>
                <c:pt idx="7522">
                  <c:v>-56640659.995924003</c:v>
                </c:pt>
                <c:pt idx="7523">
                  <c:v>-56648189.995921999</c:v>
                </c:pt>
                <c:pt idx="7524">
                  <c:v>-56655719.995920002</c:v>
                </c:pt>
                <c:pt idx="7525">
                  <c:v>-56663249.995919004</c:v>
                </c:pt>
                <c:pt idx="7526">
                  <c:v>-56670779.995917007</c:v>
                </c:pt>
                <c:pt idx="7527">
                  <c:v>-56678309.995915003</c:v>
                </c:pt>
                <c:pt idx="7528">
                  <c:v>-56685839.995912999</c:v>
                </c:pt>
                <c:pt idx="7529">
                  <c:v>-56693369.995911002</c:v>
                </c:pt>
                <c:pt idx="7530">
                  <c:v>-56700899.995910004</c:v>
                </c:pt>
                <c:pt idx="7531">
                  <c:v>-56708429.995908007</c:v>
                </c:pt>
                <c:pt idx="7532">
                  <c:v>-56715959.995906003</c:v>
                </c:pt>
                <c:pt idx="7533">
                  <c:v>-56723489.995904006</c:v>
                </c:pt>
                <c:pt idx="7534">
                  <c:v>-56731019.995902002</c:v>
                </c:pt>
                <c:pt idx="7535">
                  <c:v>-56738549.995901003</c:v>
                </c:pt>
                <c:pt idx="7536">
                  <c:v>-56746079.995899007</c:v>
                </c:pt>
                <c:pt idx="7537">
                  <c:v>-56753609.99589701</c:v>
                </c:pt>
                <c:pt idx="7538">
                  <c:v>-56761139.995895006</c:v>
                </c:pt>
                <c:pt idx="7539">
                  <c:v>-56768669.995893009</c:v>
                </c:pt>
                <c:pt idx="7540">
                  <c:v>-56776199.995892003</c:v>
                </c:pt>
                <c:pt idx="7541">
                  <c:v>-56783729.995889999</c:v>
                </c:pt>
                <c:pt idx="7542">
                  <c:v>-56791259.995888002</c:v>
                </c:pt>
                <c:pt idx="7543">
                  <c:v>-56798789.995885998</c:v>
                </c:pt>
                <c:pt idx="7544">
                  <c:v>-56806319.995885</c:v>
                </c:pt>
                <c:pt idx="7545">
                  <c:v>-56813849.995883003</c:v>
                </c:pt>
                <c:pt idx="7546">
                  <c:v>-56821379.995880999</c:v>
                </c:pt>
                <c:pt idx="7547">
                  <c:v>-56828909.995879002</c:v>
                </c:pt>
                <c:pt idx="7548">
                  <c:v>-56836439.995876998</c:v>
                </c:pt>
                <c:pt idx="7549">
                  <c:v>-56843969.995875999</c:v>
                </c:pt>
                <c:pt idx="7550">
                  <c:v>-56851499.995874003</c:v>
                </c:pt>
                <c:pt idx="7551">
                  <c:v>-56859029.995871998</c:v>
                </c:pt>
                <c:pt idx="7552">
                  <c:v>-56866559.995870002</c:v>
                </c:pt>
                <c:pt idx="7553">
                  <c:v>-56874089.995868005</c:v>
                </c:pt>
                <c:pt idx="7554">
                  <c:v>-56881619.995866999</c:v>
                </c:pt>
                <c:pt idx="7555">
                  <c:v>-56889149.995865002</c:v>
                </c:pt>
                <c:pt idx="7556">
                  <c:v>-56896679.995862998</c:v>
                </c:pt>
                <c:pt idx="7557">
                  <c:v>-56904209.995861001</c:v>
                </c:pt>
                <c:pt idx="7558">
                  <c:v>-56911739.995860003</c:v>
                </c:pt>
                <c:pt idx="7559">
                  <c:v>-56919269.995858006</c:v>
                </c:pt>
                <c:pt idx="7560">
                  <c:v>-56926799.995856002</c:v>
                </c:pt>
                <c:pt idx="7561">
                  <c:v>-56934329.995854005</c:v>
                </c:pt>
                <c:pt idx="7562">
                  <c:v>-56941859.995852001</c:v>
                </c:pt>
                <c:pt idx="7563">
                  <c:v>-56949389.995851003</c:v>
                </c:pt>
                <c:pt idx="7564">
                  <c:v>-56956919.995849006</c:v>
                </c:pt>
                <c:pt idx="7565">
                  <c:v>-56964449.995847009</c:v>
                </c:pt>
                <c:pt idx="7566">
                  <c:v>-56971979.995845005</c:v>
                </c:pt>
                <c:pt idx="7567">
                  <c:v>-56979509.995843008</c:v>
                </c:pt>
                <c:pt idx="7568">
                  <c:v>-56987039.995842002</c:v>
                </c:pt>
                <c:pt idx="7569">
                  <c:v>-56994569.995840006</c:v>
                </c:pt>
                <c:pt idx="7570">
                  <c:v>-57002099.995838009</c:v>
                </c:pt>
                <c:pt idx="7571">
                  <c:v>-57009629.995836005</c:v>
                </c:pt>
                <c:pt idx="7572">
                  <c:v>-57017159.995834008</c:v>
                </c:pt>
                <c:pt idx="7573">
                  <c:v>-57024689.995833009</c:v>
                </c:pt>
                <c:pt idx="7574">
                  <c:v>-57032219.995831005</c:v>
                </c:pt>
                <c:pt idx="7575">
                  <c:v>-57039749.995829001</c:v>
                </c:pt>
                <c:pt idx="7576">
                  <c:v>-57047279.995826997</c:v>
                </c:pt>
                <c:pt idx="7577">
                  <c:v>-57054809.995825998</c:v>
                </c:pt>
                <c:pt idx="7578">
                  <c:v>-57062339.995824002</c:v>
                </c:pt>
                <c:pt idx="7579">
                  <c:v>-57069869.995821998</c:v>
                </c:pt>
                <c:pt idx="7580">
                  <c:v>-57077399.995820001</c:v>
                </c:pt>
                <c:pt idx="7581">
                  <c:v>-57084929.995818004</c:v>
                </c:pt>
                <c:pt idx="7582">
                  <c:v>-57092459.995816998</c:v>
                </c:pt>
                <c:pt idx="7583">
                  <c:v>-57099989.995815001</c:v>
                </c:pt>
                <c:pt idx="7584">
                  <c:v>-57107519.995812997</c:v>
                </c:pt>
                <c:pt idx="7585">
                  <c:v>-57115049.995811</c:v>
                </c:pt>
                <c:pt idx="7586">
                  <c:v>-57122579.995809011</c:v>
                </c:pt>
                <c:pt idx="7587">
                  <c:v>-57130109.995808005</c:v>
                </c:pt>
                <c:pt idx="7588">
                  <c:v>-57137639.995806001</c:v>
                </c:pt>
                <c:pt idx="7589">
                  <c:v>-57145169.995804004</c:v>
                </c:pt>
                <c:pt idx="7590">
                  <c:v>-57152699.995802</c:v>
                </c:pt>
                <c:pt idx="7591">
                  <c:v>-57160229.995801002</c:v>
                </c:pt>
                <c:pt idx="7592">
                  <c:v>-57167759.995799005</c:v>
                </c:pt>
                <c:pt idx="7593">
                  <c:v>-57175289.995797008</c:v>
                </c:pt>
                <c:pt idx="7594">
                  <c:v>-57182819.995795004</c:v>
                </c:pt>
                <c:pt idx="7595">
                  <c:v>-57190349.995793007</c:v>
                </c:pt>
                <c:pt idx="7596">
                  <c:v>-57197879.995792001</c:v>
                </c:pt>
                <c:pt idx="7597">
                  <c:v>-57205409.995789997</c:v>
                </c:pt>
                <c:pt idx="7598">
                  <c:v>-57212939.995788001</c:v>
                </c:pt>
                <c:pt idx="7599">
                  <c:v>-57220469.995785996</c:v>
                </c:pt>
                <c:pt idx="7600">
                  <c:v>-57227999.995784</c:v>
                </c:pt>
                <c:pt idx="7601">
                  <c:v>-57235529.995783001</c:v>
                </c:pt>
                <c:pt idx="7602">
                  <c:v>-57243059.995780997</c:v>
                </c:pt>
                <c:pt idx="7603">
                  <c:v>-57250589.995779</c:v>
                </c:pt>
                <c:pt idx="7604">
                  <c:v>-57258119.995777003</c:v>
                </c:pt>
                <c:pt idx="7605">
                  <c:v>-57265649.995774999</c:v>
                </c:pt>
                <c:pt idx="7606">
                  <c:v>-57273179.995774001</c:v>
                </c:pt>
                <c:pt idx="7607">
                  <c:v>-57280709.995771997</c:v>
                </c:pt>
                <c:pt idx="7608">
                  <c:v>-57288239.99577</c:v>
                </c:pt>
                <c:pt idx="7609">
                  <c:v>-57295769.995768003</c:v>
                </c:pt>
                <c:pt idx="7610">
                  <c:v>-57303299.995766997</c:v>
                </c:pt>
                <c:pt idx="7611">
                  <c:v>-57310829.995765001</c:v>
                </c:pt>
                <c:pt idx="7612">
                  <c:v>-57318359.995762996</c:v>
                </c:pt>
                <c:pt idx="7613">
                  <c:v>-57325889.995761</c:v>
                </c:pt>
                <c:pt idx="7614">
                  <c:v>-57333419.995759003</c:v>
                </c:pt>
                <c:pt idx="7615">
                  <c:v>-57340949.995758004</c:v>
                </c:pt>
                <c:pt idx="7616">
                  <c:v>-57348479.995756</c:v>
                </c:pt>
                <c:pt idx="7617">
                  <c:v>-57356009.995754011</c:v>
                </c:pt>
                <c:pt idx="7618">
                  <c:v>-57363539.995751999</c:v>
                </c:pt>
                <c:pt idx="7619">
                  <c:v>-57371069.995750003</c:v>
                </c:pt>
                <c:pt idx="7620">
                  <c:v>-57378599.995749004</c:v>
                </c:pt>
                <c:pt idx="7621">
                  <c:v>-57386129.995747007</c:v>
                </c:pt>
                <c:pt idx="7622">
                  <c:v>-57393659.995745003</c:v>
                </c:pt>
                <c:pt idx="7623">
                  <c:v>-57401189.995742999</c:v>
                </c:pt>
                <c:pt idx="7624">
                  <c:v>-57408719.995741002</c:v>
                </c:pt>
                <c:pt idx="7625">
                  <c:v>-57416249.995740004</c:v>
                </c:pt>
                <c:pt idx="7626">
                  <c:v>-57423779.995738007</c:v>
                </c:pt>
                <c:pt idx="7627">
                  <c:v>-57431309.995736003</c:v>
                </c:pt>
                <c:pt idx="7628">
                  <c:v>-57438839.995734006</c:v>
                </c:pt>
                <c:pt idx="7629">
                  <c:v>-57446369.995733008</c:v>
                </c:pt>
                <c:pt idx="7630">
                  <c:v>-57453899.995731011</c:v>
                </c:pt>
                <c:pt idx="7631">
                  <c:v>-57461429.995728999</c:v>
                </c:pt>
                <c:pt idx="7632">
                  <c:v>-57468959.995727003</c:v>
                </c:pt>
                <c:pt idx="7633">
                  <c:v>-57476489.995724998</c:v>
                </c:pt>
                <c:pt idx="7634">
                  <c:v>-57484019.995724</c:v>
                </c:pt>
                <c:pt idx="7635">
                  <c:v>-57491549.995721996</c:v>
                </c:pt>
                <c:pt idx="7636">
                  <c:v>-57499079.995719999</c:v>
                </c:pt>
                <c:pt idx="7637">
                  <c:v>-57506609.995718002</c:v>
                </c:pt>
                <c:pt idx="7638">
                  <c:v>-57514139.995715998</c:v>
                </c:pt>
                <c:pt idx="7639">
                  <c:v>-57521669.995715</c:v>
                </c:pt>
                <c:pt idx="7640">
                  <c:v>-57529199.995713003</c:v>
                </c:pt>
                <c:pt idx="7641">
                  <c:v>-57536729.995710999</c:v>
                </c:pt>
                <c:pt idx="7642">
                  <c:v>-57544259.995709002</c:v>
                </c:pt>
                <c:pt idx="7643">
                  <c:v>-57551789.995708011</c:v>
                </c:pt>
                <c:pt idx="7644">
                  <c:v>-57559319.995705999</c:v>
                </c:pt>
                <c:pt idx="7645">
                  <c:v>-57566849.995704003</c:v>
                </c:pt>
                <c:pt idx="7646">
                  <c:v>-57574379.995701998</c:v>
                </c:pt>
                <c:pt idx="7647">
                  <c:v>-57581909.995700002</c:v>
                </c:pt>
                <c:pt idx="7648">
                  <c:v>-57589439.995699011</c:v>
                </c:pt>
                <c:pt idx="7649">
                  <c:v>-57596969.995697007</c:v>
                </c:pt>
                <c:pt idx="7650">
                  <c:v>-57604499.99569501</c:v>
                </c:pt>
                <c:pt idx="7651">
                  <c:v>-57612029.995693006</c:v>
                </c:pt>
                <c:pt idx="7652">
                  <c:v>-57619559.995691009</c:v>
                </c:pt>
                <c:pt idx="7653">
                  <c:v>-57627089.99569001</c:v>
                </c:pt>
                <c:pt idx="7654">
                  <c:v>-57634619.995688006</c:v>
                </c:pt>
                <c:pt idx="7655">
                  <c:v>-57642149.995686002</c:v>
                </c:pt>
                <c:pt idx="7656">
                  <c:v>-57649679.995684005</c:v>
                </c:pt>
                <c:pt idx="7657">
                  <c:v>-57657209.995682001</c:v>
                </c:pt>
                <c:pt idx="7658">
                  <c:v>-57664739.995681003</c:v>
                </c:pt>
                <c:pt idx="7659">
                  <c:v>-57672269.995679006</c:v>
                </c:pt>
                <c:pt idx="7660">
                  <c:v>-57679799.995677009</c:v>
                </c:pt>
                <c:pt idx="7661">
                  <c:v>-57687329.995675005</c:v>
                </c:pt>
                <c:pt idx="7662">
                  <c:v>-57694859.995674007</c:v>
                </c:pt>
                <c:pt idx="7663">
                  <c:v>-57702389.995672002</c:v>
                </c:pt>
                <c:pt idx="7664">
                  <c:v>-57709919.995670006</c:v>
                </c:pt>
                <c:pt idx="7665">
                  <c:v>-57717449.995668009</c:v>
                </c:pt>
                <c:pt idx="7666">
                  <c:v>-57724979.995666005</c:v>
                </c:pt>
                <c:pt idx="7667">
                  <c:v>-57732509.995665006</c:v>
                </c:pt>
                <c:pt idx="7668">
                  <c:v>-57740039.99566301</c:v>
                </c:pt>
                <c:pt idx="7669">
                  <c:v>-57747569.995661005</c:v>
                </c:pt>
                <c:pt idx="7670">
                  <c:v>-57755099.995659009</c:v>
                </c:pt>
                <c:pt idx="7671">
                  <c:v>-57762629.995657004</c:v>
                </c:pt>
                <c:pt idx="7672">
                  <c:v>-57770159.995656006</c:v>
                </c:pt>
                <c:pt idx="7673">
                  <c:v>-57777689.995654009</c:v>
                </c:pt>
                <c:pt idx="7674">
                  <c:v>-57785219.995652005</c:v>
                </c:pt>
                <c:pt idx="7675">
                  <c:v>-57792749.995650008</c:v>
                </c:pt>
                <c:pt idx="7676">
                  <c:v>-57800279.99564901</c:v>
                </c:pt>
                <c:pt idx="7677">
                  <c:v>-57807809.995647006</c:v>
                </c:pt>
                <c:pt idx="7678">
                  <c:v>-57815339.995645009</c:v>
                </c:pt>
                <c:pt idx="7679">
                  <c:v>-57822869.995643005</c:v>
                </c:pt>
                <c:pt idx="7680">
                  <c:v>-57830399.995641008</c:v>
                </c:pt>
                <c:pt idx="7681">
                  <c:v>-57837929.99564001</c:v>
                </c:pt>
                <c:pt idx="7682">
                  <c:v>-57845459.995638013</c:v>
                </c:pt>
                <c:pt idx="7683">
                  <c:v>-57852989.995636009</c:v>
                </c:pt>
                <c:pt idx="7684">
                  <c:v>-57860519.995634012</c:v>
                </c:pt>
                <c:pt idx="7685">
                  <c:v>-57868049.995632008</c:v>
                </c:pt>
                <c:pt idx="7686">
                  <c:v>-57875579.995631009</c:v>
                </c:pt>
                <c:pt idx="7687">
                  <c:v>-57883109.995629005</c:v>
                </c:pt>
                <c:pt idx="7688">
                  <c:v>-57890639.995627008</c:v>
                </c:pt>
                <c:pt idx="7689">
                  <c:v>-57898169.995625004</c:v>
                </c:pt>
                <c:pt idx="7690">
                  <c:v>-57905699.995623007</c:v>
                </c:pt>
                <c:pt idx="7691">
                  <c:v>-57913229.995622002</c:v>
                </c:pt>
                <c:pt idx="7692">
                  <c:v>-57920759.995620005</c:v>
                </c:pt>
                <c:pt idx="7693">
                  <c:v>-57928289.995618008</c:v>
                </c:pt>
                <c:pt idx="7694">
                  <c:v>-57935819.995616004</c:v>
                </c:pt>
                <c:pt idx="7695">
                  <c:v>-57943349.995615005</c:v>
                </c:pt>
                <c:pt idx="7696">
                  <c:v>-57950879.995613009</c:v>
                </c:pt>
                <c:pt idx="7697">
                  <c:v>-57958409.995611005</c:v>
                </c:pt>
                <c:pt idx="7698">
                  <c:v>-57965939.995609008</c:v>
                </c:pt>
                <c:pt idx="7699">
                  <c:v>-57973469.995607018</c:v>
                </c:pt>
                <c:pt idx="7700">
                  <c:v>-57980999.995606005</c:v>
                </c:pt>
                <c:pt idx="7701">
                  <c:v>-57988529.995604008</c:v>
                </c:pt>
                <c:pt idx="7702">
                  <c:v>-57996059.995602004</c:v>
                </c:pt>
                <c:pt idx="7703">
                  <c:v>-58003589.995600007</c:v>
                </c:pt>
                <c:pt idx="7704">
                  <c:v>-58011119.995598011</c:v>
                </c:pt>
                <c:pt idx="7705">
                  <c:v>-58018649.995597005</c:v>
                </c:pt>
                <c:pt idx="7706">
                  <c:v>-58026179.995595008</c:v>
                </c:pt>
                <c:pt idx="7707">
                  <c:v>-58033709.995593004</c:v>
                </c:pt>
                <c:pt idx="7708">
                  <c:v>-58041239.995591007</c:v>
                </c:pt>
                <c:pt idx="7709">
                  <c:v>-58048769.995590009</c:v>
                </c:pt>
                <c:pt idx="7710">
                  <c:v>-58056299.995588005</c:v>
                </c:pt>
                <c:pt idx="7711">
                  <c:v>-58063829.995586</c:v>
                </c:pt>
                <c:pt idx="7712">
                  <c:v>-58071359.995584011</c:v>
                </c:pt>
                <c:pt idx="7713">
                  <c:v>-58078889.995581999</c:v>
                </c:pt>
                <c:pt idx="7714">
                  <c:v>-58086419.995581001</c:v>
                </c:pt>
                <c:pt idx="7715">
                  <c:v>-58093949.995579004</c:v>
                </c:pt>
                <c:pt idx="7716">
                  <c:v>-58101479.995577008</c:v>
                </c:pt>
                <c:pt idx="7717">
                  <c:v>-58109009.995575003</c:v>
                </c:pt>
                <c:pt idx="7718">
                  <c:v>-58116539.995572999</c:v>
                </c:pt>
                <c:pt idx="7719">
                  <c:v>-58124069.995572001</c:v>
                </c:pt>
                <c:pt idx="7720">
                  <c:v>-58131599.995570004</c:v>
                </c:pt>
                <c:pt idx="7721">
                  <c:v>-58139129.995568007</c:v>
                </c:pt>
                <c:pt idx="7722">
                  <c:v>-58146659.995566003</c:v>
                </c:pt>
                <c:pt idx="7723">
                  <c:v>-58154189.995564006</c:v>
                </c:pt>
                <c:pt idx="7724">
                  <c:v>-58161719.995563008</c:v>
                </c:pt>
                <c:pt idx="7725">
                  <c:v>-58169249.995561011</c:v>
                </c:pt>
                <c:pt idx="7726">
                  <c:v>-58176779.995559007</c:v>
                </c:pt>
                <c:pt idx="7727">
                  <c:v>-58184309.99555701</c:v>
                </c:pt>
                <c:pt idx="7728">
                  <c:v>-58191839.995556004</c:v>
                </c:pt>
                <c:pt idx="7729">
                  <c:v>-58199369.995554008</c:v>
                </c:pt>
                <c:pt idx="7730">
                  <c:v>-58206899.995552003</c:v>
                </c:pt>
                <c:pt idx="7731">
                  <c:v>-58214429.995550007</c:v>
                </c:pt>
                <c:pt idx="7732">
                  <c:v>-58221959.99554801</c:v>
                </c:pt>
                <c:pt idx="7733">
                  <c:v>-58229489.995547004</c:v>
                </c:pt>
                <c:pt idx="7734">
                  <c:v>-58237019.995545007</c:v>
                </c:pt>
                <c:pt idx="7735">
                  <c:v>-58244549.995543011</c:v>
                </c:pt>
                <c:pt idx="7736">
                  <c:v>-58252079.995541006</c:v>
                </c:pt>
                <c:pt idx="7737">
                  <c:v>-58259609.99553901</c:v>
                </c:pt>
                <c:pt idx="7738">
                  <c:v>-58267139.995538011</c:v>
                </c:pt>
                <c:pt idx="7739">
                  <c:v>-58274669.995536007</c:v>
                </c:pt>
                <c:pt idx="7740">
                  <c:v>-58282199.99553401</c:v>
                </c:pt>
                <c:pt idx="7741">
                  <c:v>-58289729.995532006</c:v>
                </c:pt>
                <c:pt idx="7742">
                  <c:v>-58297259.995530009</c:v>
                </c:pt>
                <c:pt idx="7743">
                  <c:v>-58304789.995529003</c:v>
                </c:pt>
                <c:pt idx="7744">
                  <c:v>-58312319.995526999</c:v>
                </c:pt>
                <c:pt idx="7745">
                  <c:v>-58319849.995525002</c:v>
                </c:pt>
                <c:pt idx="7746">
                  <c:v>-58327379.995522998</c:v>
                </c:pt>
                <c:pt idx="7747">
                  <c:v>-58334909.995522</c:v>
                </c:pt>
                <c:pt idx="7748">
                  <c:v>-58342439.995520003</c:v>
                </c:pt>
                <c:pt idx="7749">
                  <c:v>-58349969.995518006</c:v>
                </c:pt>
                <c:pt idx="7750">
                  <c:v>-58357499.995516002</c:v>
                </c:pt>
                <c:pt idx="7751">
                  <c:v>-58365029.995514005</c:v>
                </c:pt>
                <c:pt idx="7752">
                  <c:v>-58372559.995513007</c:v>
                </c:pt>
                <c:pt idx="7753">
                  <c:v>-58380089.995511003</c:v>
                </c:pt>
                <c:pt idx="7754">
                  <c:v>-58387619.995509006</c:v>
                </c:pt>
                <c:pt idx="7755">
                  <c:v>-58395149.995507009</c:v>
                </c:pt>
                <c:pt idx="7756">
                  <c:v>-58402679.995505005</c:v>
                </c:pt>
                <c:pt idx="7757">
                  <c:v>-58410209.995504007</c:v>
                </c:pt>
                <c:pt idx="7758">
                  <c:v>-58417739.995502003</c:v>
                </c:pt>
                <c:pt idx="7759">
                  <c:v>-58425269.995500006</c:v>
                </c:pt>
                <c:pt idx="7760">
                  <c:v>-58432799.995498009</c:v>
                </c:pt>
                <c:pt idx="7761">
                  <c:v>-58440329.995497011</c:v>
                </c:pt>
                <c:pt idx="7762">
                  <c:v>-58447859.995495006</c:v>
                </c:pt>
                <c:pt idx="7763">
                  <c:v>-58455389.99549301</c:v>
                </c:pt>
                <c:pt idx="7764">
                  <c:v>-58462919.995491005</c:v>
                </c:pt>
                <c:pt idx="7765">
                  <c:v>-58470449.995489001</c:v>
                </c:pt>
                <c:pt idx="7766">
                  <c:v>-58477979.995488003</c:v>
                </c:pt>
                <c:pt idx="7767">
                  <c:v>-58485509.995485999</c:v>
                </c:pt>
                <c:pt idx="7768">
                  <c:v>-58493039.995484002</c:v>
                </c:pt>
                <c:pt idx="7769">
                  <c:v>-58500569.995481998</c:v>
                </c:pt>
                <c:pt idx="7770">
                  <c:v>-58508099.995480001</c:v>
                </c:pt>
                <c:pt idx="7771">
                  <c:v>-58515629.995479003</c:v>
                </c:pt>
                <c:pt idx="7772">
                  <c:v>-58523159.995476998</c:v>
                </c:pt>
                <c:pt idx="7773">
                  <c:v>-58530689.995475002</c:v>
                </c:pt>
                <c:pt idx="7774">
                  <c:v>-58538219.995472997</c:v>
                </c:pt>
                <c:pt idx="7775">
                  <c:v>-58545749.995471001</c:v>
                </c:pt>
                <c:pt idx="7776">
                  <c:v>-58553279.995470002</c:v>
                </c:pt>
                <c:pt idx="7777">
                  <c:v>-58560809.995468006</c:v>
                </c:pt>
                <c:pt idx="7778">
                  <c:v>-58568339.995466001</c:v>
                </c:pt>
                <c:pt idx="7779">
                  <c:v>-58575869.995464005</c:v>
                </c:pt>
                <c:pt idx="7780">
                  <c:v>-58583399.995462999</c:v>
                </c:pt>
                <c:pt idx="7781">
                  <c:v>-58590929.995461002</c:v>
                </c:pt>
                <c:pt idx="7782">
                  <c:v>-58598459.995459005</c:v>
                </c:pt>
                <c:pt idx="7783">
                  <c:v>-58605989.995457008</c:v>
                </c:pt>
                <c:pt idx="7784">
                  <c:v>-58613519.995455004</c:v>
                </c:pt>
                <c:pt idx="7785">
                  <c:v>-58621049.995454006</c:v>
                </c:pt>
                <c:pt idx="7786">
                  <c:v>-58628579.995452002</c:v>
                </c:pt>
                <c:pt idx="7787">
                  <c:v>-58636109.995450005</c:v>
                </c:pt>
                <c:pt idx="7788">
                  <c:v>-58643639.995448008</c:v>
                </c:pt>
                <c:pt idx="7789">
                  <c:v>-58651169.995446004</c:v>
                </c:pt>
                <c:pt idx="7790">
                  <c:v>-58658699.995445006</c:v>
                </c:pt>
                <c:pt idx="7791">
                  <c:v>-58666229.995443009</c:v>
                </c:pt>
                <c:pt idx="7792">
                  <c:v>-58673759.995441005</c:v>
                </c:pt>
                <c:pt idx="7793">
                  <c:v>-58681289.995439008</c:v>
                </c:pt>
                <c:pt idx="7794">
                  <c:v>-58688819.99543801</c:v>
                </c:pt>
                <c:pt idx="7795">
                  <c:v>-58696349.995436005</c:v>
                </c:pt>
                <c:pt idx="7796">
                  <c:v>-58703879.995434009</c:v>
                </c:pt>
                <c:pt idx="7797">
                  <c:v>-58711409.995432004</c:v>
                </c:pt>
                <c:pt idx="7798">
                  <c:v>-58718939.995430008</c:v>
                </c:pt>
                <c:pt idx="7799">
                  <c:v>-58726469.995429002</c:v>
                </c:pt>
                <c:pt idx="7800">
                  <c:v>-58733999.995426998</c:v>
                </c:pt>
                <c:pt idx="7801">
                  <c:v>-58741529.995425001</c:v>
                </c:pt>
                <c:pt idx="7802">
                  <c:v>-58749059.995422997</c:v>
                </c:pt>
                <c:pt idx="7803">
                  <c:v>-58756589.995421</c:v>
                </c:pt>
                <c:pt idx="7804">
                  <c:v>-58764119.995420001</c:v>
                </c:pt>
                <c:pt idx="7805">
                  <c:v>-58771649.995418005</c:v>
                </c:pt>
                <c:pt idx="7806">
                  <c:v>-58779179.995416</c:v>
                </c:pt>
                <c:pt idx="7807">
                  <c:v>-58786709.995414004</c:v>
                </c:pt>
                <c:pt idx="7808">
                  <c:v>-58794239.995412</c:v>
                </c:pt>
                <c:pt idx="7809">
                  <c:v>-58801769.995411001</c:v>
                </c:pt>
                <c:pt idx="7810">
                  <c:v>-58809299.995409004</c:v>
                </c:pt>
                <c:pt idx="7811">
                  <c:v>-58816829.995407008</c:v>
                </c:pt>
                <c:pt idx="7812">
                  <c:v>-58824359.995405003</c:v>
                </c:pt>
                <c:pt idx="7813">
                  <c:v>-58831889.995404005</c:v>
                </c:pt>
                <c:pt idx="7814">
                  <c:v>-58839419.995402001</c:v>
                </c:pt>
                <c:pt idx="7815">
                  <c:v>-58846949.995400004</c:v>
                </c:pt>
                <c:pt idx="7816">
                  <c:v>-58854479.995398007</c:v>
                </c:pt>
                <c:pt idx="7817">
                  <c:v>-58862009.995396003</c:v>
                </c:pt>
                <c:pt idx="7818">
                  <c:v>-58869539.995395005</c:v>
                </c:pt>
                <c:pt idx="7819">
                  <c:v>-58877069.995393008</c:v>
                </c:pt>
                <c:pt idx="7820">
                  <c:v>-58884599.995391004</c:v>
                </c:pt>
                <c:pt idx="7821">
                  <c:v>-58892129.995389</c:v>
                </c:pt>
                <c:pt idx="7822">
                  <c:v>-58899659.995387003</c:v>
                </c:pt>
                <c:pt idx="7823">
                  <c:v>-58907189.995385997</c:v>
                </c:pt>
                <c:pt idx="7824">
                  <c:v>-58914719.995384</c:v>
                </c:pt>
                <c:pt idx="7825">
                  <c:v>-58922249.995381996</c:v>
                </c:pt>
                <c:pt idx="7826">
                  <c:v>-58929779.995379999</c:v>
                </c:pt>
                <c:pt idx="7827">
                  <c:v>-58937309.995379001</c:v>
                </c:pt>
                <c:pt idx="7828">
                  <c:v>-58944839.995376997</c:v>
                </c:pt>
                <c:pt idx="7829">
                  <c:v>-58952369.995375</c:v>
                </c:pt>
                <c:pt idx="7830">
                  <c:v>-58959899.995373003</c:v>
                </c:pt>
                <c:pt idx="7831">
                  <c:v>-58967429.995370999</c:v>
                </c:pt>
                <c:pt idx="7832">
                  <c:v>-58974959.995370001</c:v>
                </c:pt>
                <c:pt idx="7833">
                  <c:v>-58982489.995368004</c:v>
                </c:pt>
                <c:pt idx="7834">
                  <c:v>-58990019.995366</c:v>
                </c:pt>
                <c:pt idx="7835">
                  <c:v>-58997549.995364003</c:v>
                </c:pt>
                <c:pt idx="7836">
                  <c:v>-59005079.995361999</c:v>
                </c:pt>
                <c:pt idx="7837">
                  <c:v>-59012609.995361</c:v>
                </c:pt>
                <c:pt idx="7838">
                  <c:v>-59020139.995359011</c:v>
                </c:pt>
                <c:pt idx="7839">
                  <c:v>-59027669.995356999</c:v>
                </c:pt>
                <c:pt idx="7840">
                  <c:v>-59035199.995355003</c:v>
                </c:pt>
                <c:pt idx="7841">
                  <c:v>-59042729.995352998</c:v>
                </c:pt>
                <c:pt idx="7842">
                  <c:v>-59050259.995352</c:v>
                </c:pt>
                <c:pt idx="7843">
                  <c:v>-59057789.995350003</c:v>
                </c:pt>
                <c:pt idx="7844">
                  <c:v>-59065319.995348006</c:v>
                </c:pt>
                <c:pt idx="7845">
                  <c:v>-59072849.995346002</c:v>
                </c:pt>
                <c:pt idx="7846">
                  <c:v>-59080379.995345004</c:v>
                </c:pt>
                <c:pt idx="7847">
                  <c:v>-59087909.995343007</c:v>
                </c:pt>
                <c:pt idx="7848">
                  <c:v>-59095439.995341003</c:v>
                </c:pt>
                <c:pt idx="7849">
                  <c:v>-59102969.995339006</c:v>
                </c:pt>
                <c:pt idx="7850">
                  <c:v>-59110499.995337009</c:v>
                </c:pt>
                <c:pt idx="7851">
                  <c:v>-59118029.995336011</c:v>
                </c:pt>
                <c:pt idx="7852">
                  <c:v>-59125559.995334007</c:v>
                </c:pt>
                <c:pt idx="7853">
                  <c:v>-59133089.995332003</c:v>
                </c:pt>
                <c:pt idx="7854">
                  <c:v>-59140619.995329998</c:v>
                </c:pt>
                <c:pt idx="7855">
                  <c:v>-59148149.995328002</c:v>
                </c:pt>
                <c:pt idx="7856">
                  <c:v>-59155679.995327003</c:v>
                </c:pt>
                <c:pt idx="7857">
                  <c:v>-59163209.995324999</c:v>
                </c:pt>
                <c:pt idx="7858">
                  <c:v>-59170739.995323002</c:v>
                </c:pt>
                <c:pt idx="7859">
                  <c:v>-59178269.995320998</c:v>
                </c:pt>
                <c:pt idx="7860">
                  <c:v>-59185799.995319001</c:v>
                </c:pt>
                <c:pt idx="7861">
                  <c:v>-59193329.995318003</c:v>
                </c:pt>
                <c:pt idx="7862">
                  <c:v>-59200859.995315999</c:v>
                </c:pt>
                <c:pt idx="7863">
                  <c:v>-59208389.995314002</c:v>
                </c:pt>
                <c:pt idx="7864">
                  <c:v>-59215919.995311998</c:v>
                </c:pt>
                <c:pt idx="7865">
                  <c:v>-59223449.995310999</c:v>
                </c:pt>
                <c:pt idx="7866">
                  <c:v>-59230979.995309003</c:v>
                </c:pt>
                <c:pt idx="7867">
                  <c:v>-59238509.995306998</c:v>
                </c:pt>
                <c:pt idx="7868">
                  <c:v>-59246039.995305002</c:v>
                </c:pt>
                <c:pt idx="7869">
                  <c:v>-59253569.995302998</c:v>
                </c:pt>
                <c:pt idx="7870">
                  <c:v>-59261099.995301999</c:v>
                </c:pt>
                <c:pt idx="7871">
                  <c:v>-59268629.995300002</c:v>
                </c:pt>
                <c:pt idx="7872">
                  <c:v>-59276159.995298013</c:v>
                </c:pt>
                <c:pt idx="7873">
                  <c:v>-59283689.995296009</c:v>
                </c:pt>
                <c:pt idx="7874">
                  <c:v>-59291219.995294012</c:v>
                </c:pt>
                <c:pt idx="7875">
                  <c:v>-59298749.995293006</c:v>
                </c:pt>
                <c:pt idx="7876">
                  <c:v>-59306279.99529101</c:v>
                </c:pt>
                <c:pt idx="7877">
                  <c:v>-59313809.995289005</c:v>
                </c:pt>
                <c:pt idx="7878">
                  <c:v>-59321339.995287009</c:v>
                </c:pt>
                <c:pt idx="7879">
                  <c:v>-59328869.995286003</c:v>
                </c:pt>
                <c:pt idx="7880">
                  <c:v>-59336399.995284006</c:v>
                </c:pt>
                <c:pt idx="7881">
                  <c:v>-59343929.995282002</c:v>
                </c:pt>
                <c:pt idx="7882">
                  <c:v>-59351459.995280005</c:v>
                </c:pt>
                <c:pt idx="7883">
                  <c:v>-59358989.995278008</c:v>
                </c:pt>
                <c:pt idx="7884">
                  <c:v>-59366519.99527701</c:v>
                </c:pt>
                <c:pt idx="7885">
                  <c:v>-59374049.995275006</c:v>
                </c:pt>
                <c:pt idx="7886">
                  <c:v>-59381579.995273009</c:v>
                </c:pt>
                <c:pt idx="7887">
                  <c:v>-59389109.995271005</c:v>
                </c:pt>
                <c:pt idx="7888">
                  <c:v>-59396639.995269008</c:v>
                </c:pt>
                <c:pt idx="7889">
                  <c:v>-59404169.99526801</c:v>
                </c:pt>
                <c:pt idx="7890">
                  <c:v>-59411699.995266005</c:v>
                </c:pt>
                <c:pt idx="7891">
                  <c:v>-59419229.995264009</c:v>
                </c:pt>
                <c:pt idx="7892">
                  <c:v>-59426759.995262004</c:v>
                </c:pt>
                <c:pt idx="7893">
                  <c:v>-59434289.995260008</c:v>
                </c:pt>
                <c:pt idx="7894">
                  <c:v>-59441819.995259009</c:v>
                </c:pt>
                <c:pt idx="7895">
                  <c:v>-59449349.995257005</c:v>
                </c:pt>
                <c:pt idx="7896">
                  <c:v>-59456879.995255008</c:v>
                </c:pt>
                <c:pt idx="7897">
                  <c:v>-59464409.995253004</c:v>
                </c:pt>
                <c:pt idx="7898">
                  <c:v>-59471939.995252006</c:v>
                </c:pt>
                <c:pt idx="7899">
                  <c:v>-59479469.995250009</c:v>
                </c:pt>
                <c:pt idx="7900">
                  <c:v>-59486999.995248012</c:v>
                </c:pt>
                <c:pt idx="7901">
                  <c:v>-59494529.995246008</c:v>
                </c:pt>
                <c:pt idx="7902">
                  <c:v>-59502059.995244011</c:v>
                </c:pt>
                <c:pt idx="7903">
                  <c:v>-59509589.995243005</c:v>
                </c:pt>
                <c:pt idx="7904">
                  <c:v>-59517119.995241009</c:v>
                </c:pt>
                <c:pt idx="7905">
                  <c:v>-59524649.995239012</c:v>
                </c:pt>
                <c:pt idx="7906">
                  <c:v>-59532179.995237015</c:v>
                </c:pt>
                <c:pt idx="7907">
                  <c:v>-59539709.995235018</c:v>
                </c:pt>
                <c:pt idx="7908">
                  <c:v>-59547239.995234013</c:v>
                </c:pt>
                <c:pt idx="7909">
                  <c:v>-59554769.995232008</c:v>
                </c:pt>
                <c:pt idx="7910">
                  <c:v>-59562299.995230004</c:v>
                </c:pt>
                <c:pt idx="7911">
                  <c:v>-59569829.995228007</c:v>
                </c:pt>
                <c:pt idx="7912">
                  <c:v>-59577359.995227009</c:v>
                </c:pt>
                <c:pt idx="7913">
                  <c:v>-59584889.995225005</c:v>
                </c:pt>
                <c:pt idx="7914">
                  <c:v>-59592419.995223008</c:v>
                </c:pt>
                <c:pt idx="7915">
                  <c:v>-59599949.995221004</c:v>
                </c:pt>
                <c:pt idx="7916">
                  <c:v>-59607479.995219007</c:v>
                </c:pt>
                <c:pt idx="7917">
                  <c:v>-59615009.995218009</c:v>
                </c:pt>
                <c:pt idx="7918">
                  <c:v>-59622539.995216005</c:v>
                </c:pt>
                <c:pt idx="7919">
                  <c:v>-59630069.995214008</c:v>
                </c:pt>
                <c:pt idx="7920">
                  <c:v>-59637599.995212011</c:v>
                </c:pt>
                <c:pt idx="7921">
                  <c:v>-59645129.995210007</c:v>
                </c:pt>
                <c:pt idx="7922">
                  <c:v>-59652659.995209008</c:v>
                </c:pt>
                <c:pt idx="7923">
                  <c:v>-59660189.995207004</c:v>
                </c:pt>
                <c:pt idx="7924">
                  <c:v>-59667719.995205007</c:v>
                </c:pt>
                <c:pt idx="7925">
                  <c:v>-59675249.995203011</c:v>
                </c:pt>
                <c:pt idx="7926">
                  <c:v>-59682779.995201007</c:v>
                </c:pt>
                <c:pt idx="7927">
                  <c:v>-59690309.995200008</c:v>
                </c:pt>
                <c:pt idx="7928">
                  <c:v>-59697839.995198011</c:v>
                </c:pt>
                <c:pt idx="7929">
                  <c:v>-59705369.995196007</c:v>
                </c:pt>
                <c:pt idx="7930">
                  <c:v>-59712899.99519401</c:v>
                </c:pt>
                <c:pt idx="7931">
                  <c:v>-59720429.995193005</c:v>
                </c:pt>
                <c:pt idx="7932">
                  <c:v>-59727959.995191008</c:v>
                </c:pt>
                <c:pt idx="7933">
                  <c:v>-59735489.995189011</c:v>
                </c:pt>
                <c:pt idx="7934">
                  <c:v>-59743019.995186999</c:v>
                </c:pt>
                <c:pt idx="7935">
                  <c:v>-59750549.995185003</c:v>
                </c:pt>
                <c:pt idx="7936">
                  <c:v>-59758079.995184004</c:v>
                </c:pt>
                <c:pt idx="7937">
                  <c:v>-59765609.995182</c:v>
                </c:pt>
                <c:pt idx="7938">
                  <c:v>-59773139.995180003</c:v>
                </c:pt>
                <c:pt idx="7939">
                  <c:v>-59780669.995178007</c:v>
                </c:pt>
                <c:pt idx="7940">
                  <c:v>-59788199.995176002</c:v>
                </c:pt>
                <c:pt idx="7941">
                  <c:v>-59795729.995175004</c:v>
                </c:pt>
                <c:pt idx="7942">
                  <c:v>-59803259.995173007</c:v>
                </c:pt>
                <c:pt idx="7943">
                  <c:v>-59810789.995171003</c:v>
                </c:pt>
                <c:pt idx="7944">
                  <c:v>-59818319.995169006</c:v>
                </c:pt>
                <c:pt idx="7945">
                  <c:v>-59825849.995168008</c:v>
                </c:pt>
                <c:pt idx="7946">
                  <c:v>-59833379.995166011</c:v>
                </c:pt>
                <c:pt idx="7947">
                  <c:v>-59840909.995164007</c:v>
                </c:pt>
                <c:pt idx="7948">
                  <c:v>-59848439.995162003</c:v>
                </c:pt>
                <c:pt idx="7949">
                  <c:v>-59855969.995160006</c:v>
                </c:pt>
                <c:pt idx="7950">
                  <c:v>-59863499.995159008</c:v>
                </c:pt>
                <c:pt idx="7951">
                  <c:v>-59871029.995157011</c:v>
                </c:pt>
                <c:pt idx="7952">
                  <c:v>-59878559.995155007</c:v>
                </c:pt>
                <c:pt idx="7953">
                  <c:v>-59886089.99515301</c:v>
                </c:pt>
                <c:pt idx="7954">
                  <c:v>-59893619.995151006</c:v>
                </c:pt>
                <c:pt idx="7955">
                  <c:v>-59901149.995150007</c:v>
                </c:pt>
                <c:pt idx="7956">
                  <c:v>-59908679.995148011</c:v>
                </c:pt>
                <c:pt idx="7957">
                  <c:v>-59916209.995146006</c:v>
                </c:pt>
                <c:pt idx="7958">
                  <c:v>-59923739.99514401</c:v>
                </c:pt>
                <c:pt idx="7959">
                  <c:v>-59931269.995142005</c:v>
                </c:pt>
                <c:pt idx="7960">
                  <c:v>-59938799.995141007</c:v>
                </c:pt>
                <c:pt idx="7961">
                  <c:v>-59946329.99513901</c:v>
                </c:pt>
                <c:pt idx="7962">
                  <c:v>-59953859.995137006</c:v>
                </c:pt>
                <c:pt idx="7963">
                  <c:v>-59961389.995135009</c:v>
                </c:pt>
                <c:pt idx="7964">
                  <c:v>-59968919.995134011</c:v>
                </c:pt>
                <c:pt idx="7965">
                  <c:v>-59976449.995132007</c:v>
                </c:pt>
                <c:pt idx="7966">
                  <c:v>-59983979.99513001</c:v>
                </c:pt>
                <c:pt idx="7967">
                  <c:v>-59991509.995128006</c:v>
                </c:pt>
                <c:pt idx="7968">
                  <c:v>-59999039.995126002</c:v>
                </c:pt>
                <c:pt idx="7969">
                  <c:v>-60006569.995125003</c:v>
                </c:pt>
                <c:pt idx="7970">
                  <c:v>-60014099.995122999</c:v>
                </c:pt>
                <c:pt idx="7971">
                  <c:v>-60021629.995121002</c:v>
                </c:pt>
                <c:pt idx="7972">
                  <c:v>-60029159.995119005</c:v>
                </c:pt>
                <c:pt idx="7973">
                  <c:v>-60036689.995117009</c:v>
                </c:pt>
                <c:pt idx="7974">
                  <c:v>-60044219.995116003</c:v>
                </c:pt>
                <c:pt idx="7975">
                  <c:v>-60051749.995114006</c:v>
                </c:pt>
                <c:pt idx="7976">
                  <c:v>-60059279.995112002</c:v>
                </c:pt>
                <c:pt idx="7977">
                  <c:v>-60066809.995110005</c:v>
                </c:pt>
                <c:pt idx="7978">
                  <c:v>-60074339.995108008</c:v>
                </c:pt>
                <c:pt idx="7979">
                  <c:v>-60081869.99510701</c:v>
                </c:pt>
                <c:pt idx="7980">
                  <c:v>-60089399.995105006</c:v>
                </c:pt>
                <c:pt idx="7981">
                  <c:v>-60096929.995103009</c:v>
                </c:pt>
                <c:pt idx="7982">
                  <c:v>-60104459.995101005</c:v>
                </c:pt>
                <c:pt idx="7983">
                  <c:v>-60111989.995100006</c:v>
                </c:pt>
                <c:pt idx="7984">
                  <c:v>-60119519.99509801</c:v>
                </c:pt>
                <c:pt idx="7985">
                  <c:v>-60127049.995096005</c:v>
                </c:pt>
                <c:pt idx="7986">
                  <c:v>-60134579.995094009</c:v>
                </c:pt>
                <c:pt idx="7987">
                  <c:v>-60142109.995092005</c:v>
                </c:pt>
                <c:pt idx="7988">
                  <c:v>-60149639.995091006</c:v>
                </c:pt>
                <c:pt idx="7989">
                  <c:v>-60157169.995089002</c:v>
                </c:pt>
                <c:pt idx="7990">
                  <c:v>-60164699.995086998</c:v>
                </c:pt>
                <c:pt idx="7991">
                  <c:v>-60172229.995085001</c:v>
                </c:pt>
                <c:pt idx="7992">
                  <c:v>-60179759.995082997</c:v>
                </c:pt>
                <c:pt idx="7993">
                  <c:v>-60187289.995081998</c:v>
                </c:pt>
                <c:pt idx="7994">
                  <c:v>-60194819.995080002</c:v>
                </c:pt>
                <c:pt idx="7995">
                  <c:v>-60202349.995078005</c:v>
                </c:pt>
                <c:pt idx="7996">
                  <c:v>-60209879.995076001</c:v>
                </c:pt>
                <c:pt idx="7997">
                  <c:v>-60217409.995075002</c:v>
                </c:pt>
                <c:pt idx="7998">
                  <c:v>-60224939.995072998</c:v>
                </c:pt>
                <c:pt idx="7999">
                  <c:v>-60232469.995071001</c:v>
                </c:pt>
                <c:pt idx="8000">
                  <c:v>-60239999.995069005</c:v>
                </c:pt>
                <c:pt idx="8001">
                  <c:v>-60247529.995067008</c:v>
                </c:pt>
                <c:pt idx="8002">
                  <c:v>-60255059.995066002</c:v>
                </c:pt>
                <c:pt idx="8003">
                  <c:v>-60262589.995064005</c:v>
                </c:pt>
                <c:pt idx="8004">
                  <c:v>-60270119.995062001</c:v>
                </c:pt>
                <c:pt idx="8005">
                  <c:v>-60277649.995060004</c:v>
                </c:pt>
                <c:pt idx="8006">
                  <c:v>-60285179.995058008</c:v>
                </c:pt>
                <c:pt idx="8007">
                  <c:v>-60292709.995057009</c:v>
                </c:pt>
                <c:pt idx="8008">
                  <c:v>-60300239.995055005</c:v>
                </c:pt>
                <c:pt idx="8009">
                  <c:v>-60307769.995053008</c:v>
                </c:pt>
                <c:pt idx="8010">
                  <c:v>-60315299.995051004</c:v>
                </c:pt>
                <c:pt idx="8011">
                  <c:v>-60322829.995049007</c:v>
                </c:pt>
                <c:pt idx="8012">
                  <c:v>-60330359.995048009</c:v>
                </c:pt>
                <c:pt idx="8013">
                  <c:v>-60337889.995046005</c:v>
                </c:pt>
                <c:pt idx="8014">
                  <c:v>-60345419.995044008</c:v>
                </c:pt>
                <c:pt idx="8015">
                  <c:v>-60352949.995042011</c:v>
                </c:pt>
                <c:pt idx="8016">
                  <c:v>-60360479.995041005</c:v>
                </c:pt>
                <c:pt idx="8017">
                  <c:v>-60368009.995039009</c:v>
                </c:pt>
                <c:pt idx="8018">
                  <c:v>-60375539.995037004</c:v>
                </c:pt>
                <c:pt idx="8019">
                  <c:v>-60383069.995035008</c:v>
                </c:pt>
                <c:pt idx="8020">
                  <c:v>-60390599.995033011</c:v>
                </c:pt>
                <c:pt idx="8021">
                  <c:v>-60398129.995032005</c:v>
                </c:pt>
                <c:pt idx="8022">
                  <c:v>-60405659.995030008</c:v>
                </c:pt>
                <c:pt idx="8023">
                  <c:v>-60413189.995028004</c:v>
                </c:pt>
                <c:pt idx="8024">
                  <c:v>-60420719.995026</c:v>
                </c:pt>
                <c:pt idx="8025">
                  <c:v>-60428249.995024003</c:v>
                </c:pt>
                <c:pt idx="8026">
                  <c:v>-60435779.995022997</c:v>
                </c:pt>
                <c:pt idx="8027">
                  <c:v>-60443309.995021001</c:v>
                </c:pt>
                <c:pt idx="8028">
                  <c:v>-60450839.995019004</c:v>
                </c:pt>
                <c:pt idx="8029">
                  <c:v>-60458369.995017007</c:v>
                </c:pt>
                <c:pt idx="8030">
                  <c:v>-60465899.995016001</c:v>
                </c:pt>
                <c:pt idx="8031">
                  <c:v>-60473429.995014004</c:v>
                </c:pt>
                <c:pt idx="8032">
                  <c:v>-60480959.995012</c:v>
                </c:pt>
                <c:pt idx="8033">
                  <c:v>-60488489.995010003</c:v>
                </c:pt>
                <c:pt idx="8034">
                  <c:v>-60496019.995008007</c:v>
                </c:pt>
                <c:pt idx="8035">
                  <c:v>-60503549.995007008</c:v>
                </c:pt>
                <c:pt idx="8036">
                  <c:v>-60511079.995005004</c:v>
                </c:pt>
                <c:pt idx="8037">
                  <c:v>-60518609.995003007</c:v>
                </c:pt>
                <c:pt idx="8038">
                  <c:v>-60526139.995001003</c:v>
                </c:pt>
                <c:pt idx="8039">
                  <c:v>-60533669.994999006</c:v>
                </c:pt>
                <c:pt idx="8040">
                  <c:v>-60541199.994998008</c:v>
                </c:pt>
                <c:pt idx="8041">
                  <c:v>-60548729.994996004</c:v>
                </c:pt>
                <c:pt idx="8042">
                  <c:v>-60556259.994994007</c:v>
                </c:pt>
                <c:pt idx="8043">
                  <c:v>-60563789.994992003</c:v>
                </c:pt>
                <c:pt idx="8044">
                  <c:v>-60571319.994989999</c:v>
                </c:pt>
                <c:pt idx="8045">
                  <c:v>-60578849.994989</c:v>
                </c:pt>
                <c:pt idx="8046">
                  <c:v>-60586379.994987011</c:v>
                </c:pt>
                <c:pt idx="8047">
                  <c:v>-60593909.994984999</c:v>
                </c:pt>
                <c:pt idx="8048">
                  <c:v>-60601439.994983003</c:v>
                </c:pt>
                <c:pt idx="8049">
                  <c:v>-60608969.994981997</c:v>
                </c:pt>
                <c:pt idx="8050">
                  <c:v>-60616499.99498</c:v>
                </c:pt>
                <c:pt idx="8051">
                  <c:v>-60624029.994978003</c:v>
                </c:pt>
                <c:pt idx="8052">
                  <c:v>-60631559.994975999</c:v>
                </c:pt>
                <c:pt idx="8053">
                  <c:v>-60639089.994974002</c:v>
                </c:pt>
                <c:pt idx="8054">
                  <c:v>-60646619.994972996</c:v>
                </c:pt>
                <c:pt idx="8055">
                  <c:v>-60654149.994971</c:v>
                </c:pt>
                <c:pt idx="8056">
                  <c:v>-60661679.994969003</c:v>
                </c:pt>
                <c:pt idx="8057">
                  <c:v>-60669209.994966999</c:v>
                </c:pt>
                <c:pt idx="8058">
                  <c:v>-60676739.994965002</c:v>
                </c:pt>
                <c:pt idx="8059">
                  <c:v>-60684269.994964011</c:v>
                </c:pt>
                <c:pt idx="8060">
                  <c:v>-60691799.994961999</c:v>
                </c:pt>
                <c:pt idx="8061">
                  <c:v>-60699329.994960003</c:v>
                </c:pt>
                <c:pt idx="8062">
                  <c:v>-60706859.994958006</c:v>
                </c:pt>
                <c:pt idx="8063">
                  <c:v>-60714389.994957007</c:v>
                </c:pt>
                <c:pt idx="8064">
                  <c:v>-60721919.994955003</c:v>
                </c:pt>
                <c:pt idx="8065">
                  <c:v>-60729449.994952999</c:v>
                </c:pt>
                <c:pt idx="8066">
                  <c:v>-60736979.994951002</c:v>
                </c:pt>
                <c:pt idx="8067">
                  <c:v>-60744509.994949006</c:v>
                </c:pt>
                <c:pt idx="8068">
                  <c:v>-60752039.994948007</c:v>
                </c:pt>
                <c:pt idx="8069">
                  <c:v>-60759569.994946003</c:v>
                </c:pt>
                <c:pt idx="8070">
                  <c:v>-60767099.994944006</c:v>
                </c:pt>
                <c:pt idx="8071">
                  <c:v>-60774629.994942002</c:v>
                </c:pt>
                <c:pt idx="8072">
                  <c:v>-60782159.994940005</c:v>
                </c:pt>
                <c:pt idx="8073">
                  <c:v>-60789689.994939007</c:v>
                </c:pt>
                <c:pt idx="8074">
                  <c:v>-60797219.99493701</c:v>
                </c:pt>
                <c:pt idx="8075">
                  <c:v>-60804749.994935006</c:v>
                </c:pt>
                <c:pt idx="8076">
                  <c:v>-60812279.994933009</c:v>
                </c:pt>
                <c:pt idx="8077">
                  <c:v>-60819809.994931005</c:v>
                </c:pt>
                <c:pt idx="8078">
                  <c:v>-60827339.994929999</c:v>
                </c:pt>
                <c:pt idx="8079">
                  <c:v>-60834869.994928002</c:v>
                </c:pt>
                <c:pt idx="8080">
                  <c:v>-60842399.994925998</c:v>
                </c:pt>
                <c:pt idx="8081">
                  <c:v>-60849929.994924001</c:v>
                </c:pt>
                <c:pt idx="8082">
                  <c:v>-60857459.994923003</c:v>
                </c:pt>
                <c:pt idx="8083">
                  <c:v>-60864989.994920999</c:v>
                </c:pt>
                <c:pt idx="8084">
                  <c:v>-60872519.994919002</c:v>
                </c:pt>
                <c:pt idx="8085">
                  <c:v>-60880049.994916998</c:v>
                </c:pt>
                <c:pt idx="8086">
                  <c:v>-60887579.994915001</c:v>
                </c:pt>
                <c:pt idx="8087">
                  <c:v>-60895109.994914003</c:v>
                </c:pt>
                <c:pt idx="8088">
                  <c:v>-60902639.994911999</c:v>
                </c:pt>
                <c:pt idx="8089">
                  <c:v>-60910169.994910002</c:v>
                </c:pt>
                <c:pt idx="8090">
                  <c:v>-60917699.994908005</c:v>
                </c:pt>
                <c:pt idx="8091">
                  <c:v>-60925229.994906001</c:v>
                </c:pt>
                <c:pt idx="8092">
                  <c:v>-60932759.994905002</c:v>
                </c:pt>
                <c:pt idx="8093">
                  <c:v>-60940289.994902998</c:v>
                </c:pt>
                <c:pt idx="8094">
                  <c:v>-60947819.994901001</c:v>
                </c:pt>
                <c:pt idx="8095">
                  <c:v>-60955349.994899005</c:v>
                </c:pt>
                <c:pt idx="8096">
                  <c:v>-60962879.994897008</c:v>
                </c:pt>
                <c:pt idx="8097">
                  <c:v>-60970409.994896002</c:v>
                </c:pt>
                <c:pt idx="8098">
                  <c:v>-60977939.994894005</c:v>
                </c:pt>
                <c:pt idx="8099">
                  <c:v>-60985469.994892001</c:v>
                </c:pt>
                <c:pt idx="8100">
                  <c:v>-60992999.994889997</c:v>
                </c:pt>
                <c:pt idx="8101">
                  <c:v>-61000529.994888999</c:v>
                </c:pt>
                <c:pt idx="8102">
                  <c:v>-61008059.994887002</c:v>
                </c:pt>
                <c:pt idx="8103">
                  <c:v>-61015589.994884998</c:v>
                </c:pt>
                <c:pt idx="8104">
                  <c:v>-61023119.994883001</c:v>
                </c:pt>
                <c:pt idx="8105">
                  <c:v>-61030649.994880997</c:v>
                </c:pt>
                <c:pt idx="8106">
                  <c:v>-61038179.994879998</c:v>
                </c:pt>
                <c:pt idx="8107">
                  <c:v>-61045709.994878002</c:v>
                </c:pt>
                <c:pt idx="8108">
                  <c:v>-61053239.994875997</c:v>
                </c:pt>
                <c:pt idx="8109">
                  <c:v>-61060769.994874001</c:v>
                </c:pt>
                <c:pt idx="8110">
                  <c:v>-61068299.994871996</c:v>
                </c:pt>
                <c:pt idx="8111">
                  <c:v>-61075829.994870998</c:v>
                </c:pt>
                <c:pt idx="8112">
                  <c:v>-61083359.994869001</c:v>
                </c:pt>
                <c:pt idx="8113">
                  <c:v>-61090889.994866997</c:v>
                </c:pt>
                <c:pt idx="8114">
                  <c:v>-61098419.994865</c:v>
                </c:pt>
                <c:pt idx="8115">
                  <c:v>-61105949.994864002</c:v>
                </c:pt>
                <c:pt idx="8116">
                  <c:v>-61113479.994861998</c:v>
                </c:pt>
                <c:pt idx="8117">
                  <c:v>-61121009.994860001</c:v>
                </c:pt>
                <c:pt idx="8118">
                  <c:v>-61128539.994858004</c:v>
                </c:pt>
                <c:pt idx="8119">
                  <c:v>-61136069.994856</c:v>
                </c:pt>
                <c:pt idx="8120">
                  <c:v>-61143599.994855002</c:v>
                </c:pt>
                <c:pt idx="8121">
                  <c:v>-61151129.994852997</c:v>
                </c:pt>
                <c:pt idx="8122">
                  <c:v>-61158659.994851001</c:v>
                </c:pt>
                <c:pt idx="8123">
                  <c:v>-61166189.994849004</c:v>
                </c:pt>
                <c:pt idx="8124">
                  <c:v>-61173719.994847007</c:v>
                </c:pt>
                <c:pt idx="8125">
                  <c:v>-61181249.994846001</c:v>
                </c:pt>
                <c:pt idx="8126">
                  <c:v>-61188779.994844005</c:v>
                </c:pt>
                <c:pt idx="8127">
                  <c:v>-61196309.994842</c:v>
                </c:pt>
                <c:pt idx="8128">
                  <c:v>-61203839.994840011</c:v>
                </c:pt>
                <c:pt idx="8129">
                  <c:v>-61211369.994838007</c:v>
                </c:pt>
                <c:pt idx="8130">
                  <c:v>-61218899.994837008</c:v>
                </c:pt>
                <c:pt idx="8131">
                  <c:v>-61226429.994835004</c:v>
                </c:pt>
                <c:pt idx="8132">
                  <c:v>-61233959.994833007</c:v>
                </c:pt>
                <c:pt idx="8133">
                  <c:v>-61241489.994831003</c:v>
                </c:pt>
                <c:pt idx="8134">
                  <c:v>-61249019.994829997</c:v>
                </c:pt>
                <c:pt idx="8135">
                  <c:v>-61256549.994828001</c:v>
                </c:pt>
                <c:pt idx="8136">
                  <c:v>-61264079.994825996</c:v>
                </c:pt>
                <c:pt idx="8137">
                  <c:v>-61271609.994824</c:v>
                </c:pt>
                <c:pt idx="8138">
                  <c:v>-61279139.994821995</c:v>
                </c:pt>
                <c:pt idx="8139">
                  <c:v>-61286669.994820997</c:v>
                </c:pt>
                <c:pt idx="8140">
                  <c:v>-61294199.994819</c:v>
                </c:pt>
                <c:pt idx="8141">
                  <c:v>-61301729.994817011</c:v>
                </c:pt>
                <c:pt idx="8142">
                  <c:v>-61309259.994814999</c:v>
                </c:pt>
                <c:pt idx="8143">
                  <c:v>-61316789.994813003</c:v>
                </c:pt>
                <c:pt idx="8144">
                  <c:v>-61324319.994811997</c:v>
                </c:pt>
                <c:pt idx="8145">
                  <c:v>-61331849.99481</c:v>
                </c:pt>
                <c:pt idx="8146">
                  <c:v>-61339379.994808003</c:v>
                </c:pt>
                <c:pt idx="8147">
                  <c:v>-61346909.994805999</c:v>
                </c:pt>
                <c:pt idx="8148">
                  <c:v>-61354439.994805001</c:v>
                </c:pt>
                <c:pt idx="8149">
                  <c:v>-61361969.994802997</c:v>
                </c:pt>
                <c:pt idx="8150">
                  <c:v>-61369499.994801</c:v>
                </c:pt>
                <c:pt idx="8151">
                  <c:v>-61377029.994799003</c:v>
                </c:pt>
                <c:pt idx="8152">
                  <c:v>-61384559.994796999</c:v>
                </c:pt>
                <c:pt idx="8153">
                  <c:v>-61392089.994796</c:v>
                </c:pt>
                <c:pt idx="8154">
                  <c:v>-61399619.994794011</c:v>
                </c:pt>
                <c:pt idx="8155">
                  <c:v>-61407149.994791999</c:v>
                </c:pt>
                <c:pt idx="8156">
                  <c:v>-61414679.994790003</c:v>
                </c:pt>
                <c:pt idx="8157">
                  <c:v>-61422209.994787998</c:v>
                </c:pt>
                <c:pt idx="8158">
                  <c:v>-61429739.994787</c:v>
                </c:pt>
                <c:pt idx="8159">
                  <c:v>-61437269.994784996</c:v>
                </c:pt>
                <c:pt idx="8160">
                  <c:v>-61444799.994782992</c:v>
                </c:pt>
                <c:pt idx="8161">
                  <c:v>-61452329.994780995</c:v>
                </c:pt>
                <c:pt idx="8162">
                  <c:v>-61459859.994778998</c:v>
                </c:pt>
                <c:pt idx="8163">
                  <c:v>-61467389.994778</c:v>
                </c:pt>
                <c:pt idx="8164">
                  <c:v>-61474919.994775996</c:v>
                </c:pt>
                <c:pt idx="8165">
                  <c:v>-61482449.994773999</c:v>
                </c:pt>
                <c:pt idx="8166">
                  <c:v>-61489979.994771995</c:v>
                </c:pt>
                <c:pt idx="8167">
                  <c:v>-61497509.994771004</c:v>
                </c:pt>
                <c:pt idx="8168">
                  <c:v>-61505039.994769</c:v>
                </c:pt>
                <c:pt idx="8169">
                  <c:v>-61512569.994767003</c:v>
                </c:pt>
                <c:pt idx="8170">
                  <c:v>-61520099.994764999</c:v>
                </c:pt>
                <c:pt idx="8171">
                  <c:v>-61527629.994763002</c:v>
                </c:pt>
                <c:pt idx="8172">
                  <c:v>-61535159.994761996</c:v>
                </c:pt>
                <c:pt idx="8173">
                  <c:v>-61542689.994759999</c:v>
                </c:pt>
                <c:pt idx="8174">
                  <c:v>-61550219.994758002</c:v>
                </c:pt>
                <c:pt idx="8175">
                  <c:v>-61557749.994755998</c:v>
                </c:pt>
                <c:pt idx="8176">
                  <c:v>-61565279.994754001</c:v>
                </c:pt>
                <c:pt idx="8177">
                  <c:v>-61572809.994753003</c:v>
                </c:pt>
                <c:pt idx="8178">
                  <c:v>-61580339.994750999</c:v>
                </c:pt>
                <c:pt idx="8179">
                  <c:v>-61587869.994749002</c:v>
                </c:pt>
                <c:pt idx="8180">
                  <c:v>-61595399.994746998</c:v>
                </c:pt>
                <c:pt idx="8181">
                  <c:v>-61602929.994746</c:v>
                </c:pt>
                <c:pt idx="8182">
                  <c:v>-61610459.994744003</c:v>
                </c:pt>
                <c:pt idx="8183">
                  <c:v>-61617989.994741999</c:v>
                </c:pt>
                <c:pt idx="8184">
                  <c:v>-61625519.994740002</c:v>
                </c:pt>
                <c:pt idx="8185">
                  <c:v>-61633049.994738005</c:v>
                </c:pt>
                <c:pt idx="8186">
                  <c:v>-61640579.994736999</c:v>
                </c:pt>
                <c:pt idx="8187">
                  <c:v>-61648109.994735003</c:v>
                </c:pt>
                <c:pt idx="8188">
                  <c:v>-61655639.994732998</c:v>
                </c:pt>
                <c:pt idx="8189">
                  <c:v>-61663169.994731002</c:v>
                </c:pt>
                <c:pt idx="8190">
                  <c:v>-61670699.994728997</c:v>
                </c:pt>
                <c:pt idx="8191">
                  <c:v>-61678229.994727999</c:v>
                </c:pt>
                <c:pt idx="8192">
                  <c:v>-61685759.994725995</c:v>
                </c:pt>
                <c:pt idx="8193">
                  <c:v>-61693289.994723998</c:v>
                </c:pt>
                <c:pt idx="8194">
                  <c:v>-61700819.994721994</c:v>
                </c:pt>
                <c:pt idx="8195">
                  <c:v>-61708349.994719997</c:v>
                </c:pt>
                <c:pt idx="8196">
                  <c:v>-61715879.994718999</c:v>
                </c:pt>
                <c:pt idx="8197">
                  <c:v>-61723409.994717002</c:v>
                </c:pt>
                <c:pt idx="8198">
                  <c:v>-61730939.994714998</c:v>
                </c:pt>
                <c:pt idx="8199">
                  <c:v>-61738469.994713001</c:v>
                </c:pt>
                <c:pt idx="8200">
                  <c:v>-61745999.994711995</c:v>
                </c:pt>
                <c:pt idx="8201">
                  <c:v>-61753529.994709998</c:v>
                </c:pt>
                <c:pt idx="8202">
                  <c:v>-61761059.994708002</c:v>
                </c:pt>
                <c:pt idx="8203">
                  <c:v>-61768589.994705997</c:v>
                </c:pt>
                <c:pt idx="8204">
                  <c:v>-61776119.994704001</c:v>
                </c:pt>
                <c:pt idx="8205">
                  <c:v>-61783649.994703002</c:v>
                </c:pt>
                <c:pt idx="8206">
                  <c:v>-61791179.994700998</c:v>
                </c:pt>
                <c:pt idx="8207">
                  <c:v>-61798709.994699009</c:v>
                </c:pt>
                <c:pt idx="8208">
                  <c:v>-61806239.994697005</c:v>
                </c:pt>
                <c:pt idx="8209">
                  <c:v>-61813769.994695008</c:v>
                </c:pt>
                <c:pt idx="8210">
                  <c:v>-61821299.994694009</c:v>
                </c:pt>
                <c:pt idx="8211">
                  <c:v>-61828829.994692005</c:v>
                </c:pt>
                <c:pt idx="8212">
                  <c:v>-61836359.994690008</c:v>
                </c:pt>
                <c:pt idx="8213">
                  <c:v>-61843889.994688004</c:v>
                </c:pt>
                <c:pt idx="8214">
                  <c:v>-61851419.994686</c:v>
                </c:pt>
                <c:pt idx="8215">
                  <c:v>-61858949.994685002</c:v>
                </c:pt>
                <c:pt idx="8216">
                  <c:v>-61866479.994682997</c:v>
                </c:pt>
                <c:pt idx="8217">
                  <c:v>-61874009.994681001</c:v>
                </c:pt>
                <c:pt idx="8218">
                  <c:v>-61881539.994679004</c:v>
                </c:pt>
                <c:pt idx="8219">
                  <c:v>-61889069.994678006</c:v>
                </c:pt>
                <c:pt idx="8220">
                  <c:v>-61896599.994676001</c:v>
                </c:pt>
                <c:pt idx="8221">
                  <c:v>-61904129.994674005</c:v>
                </c:pt>
                <c:pt idx="8222">
                  <c:v>-61911659.994672</c:v>
                </c:pt>
                <c:pt idx="8223">
                  <c:v>-61919189.994670011</c:v>
                </c:pt>
                <c:pt idx="8224">
                  <c:v>-61926719.994669005</c:v>
                </c:pt>
                <c:pt idx="8225">
                  <c:v>-61934249.994667009</c:v>
                </c:pt>
                <c:pt idx="8226">
                  <c:v>-61941779.994665004</c:v>
                </c:pt>
                <c:pt idx="8227">
                  <c:v>-61949309.994663008</c:v>
                </c:pt>
                <c:pt idx="8228">
                  <c:v>-61956839.994661003</c:v>
                </c:pt>
                <c:pt idx="8229">
                  <c:v>-61964369.994660005</c:v>
                </c:pt>
                <c:pt idx="8230">
                  <c:v>-61971899.994658008</c:v>
                </c:pt>
                <c:pt idx="8231">
                  <c:v>-61979429.994656004</c:v>
                </c:pt>
                <c:pt idx="8232">
                  <c:v>-61986959.994654007</c:v>
                </c:pt>
                <c:pt idx="8233">
                  <c:v>-61994489.994653009</c:v>
                </c:pt>
                <c:pt idx="8234">
                  <c:v>-62002019.994651005</c:v>
                </c:pt>
                <c:pt idx="8235">
                  <c:v>-62009549.994649008</c:v>
                </c:pt>
                <c:pt idx="8236">
                  <c:v>-62017079.994647019</c:v>
                </c:pt>
                <c:pt idx="8237">
                  <c:v>-62024609.994645007</c:v>
                </c:pt>
                <c:pt idx="8238">
                  <c:v>-62032139.994644009</c:v>
                </c:pt>
                <c:pt idx="8239">
                  <c:v>-62039669.994642004</c:v>
                </c:pt>
                <c:pt idx="8240">
                  <c:v>-62047199.994640008</c:v>
                </c:pt>
                <c:pt idx="8241">
                  <c:v>-62054729.994638011</c:v>
                </c:pt>
                <c:pt idx="8242">
                  <c:v>-62062259.994636007</c:v>
                </c:pt>
                <c:pt idx="8243">
                  <c:v>-62069789.994635008</c:v>
                </c:pt>
                <c:pt idx="8244">
                  <c:v>-62077319.994633004</c:v>
                </c:pt>
                <c:pt idx="8245">
                  <c:v>-62084849.994631007</c:v>
                </c:pt>
                <c:pt idx="8246">
                  <c:v>-62092379.994629003</c:v>
                </c:pt>
                <c:pt idx="8247">
                  <c:v>-62099909.994626999</c:v>
                </c:pt>
                <c:pt idx="8248">
                  <c:v>-62107439.994626001</c:v>
                </c:pt>
                <c:pt idx="8249">
                  <c:v>-62114969.994624004</c:v>
                </c:pt>
                <c:pt idx="8250">
                  <c:v>-62122499.994622</c:v>
                </c:pt>
                <c:pt idx="8251">
                  <c:v>-62130029.994620003</c:v>
                </c:pt>
                <c:pt idx="8252">
                  <c:v>-62137559.994619004</c:v>
                </c:pt>
                <c:pt idx="8253">
                  <c:v>-62145089.994617008</c:v>
                </c:pt>
                <c:pt idx="8254">
                  <c:v>-62152619.994615003</c:v>
                </c:pt>
                <c:pt idx="8255">
                  <c:v>-62160149.994612999</c:v>
                </c:pt>
                <c:pt idx="8256">
                  <c:v>-62167679.994611003</c:v>
                </c:pt>
                <c:pt idx="8257">
                  <c:v>-62175209.994610004</c:v>
                </c:pt>
                <c:pt idx="8258">
                  <c:v>-62182739.994608007</c:v>
                </c:pt>
                <c:pt idx="8259">
                  <c:v>-62190269.994606003</c:v>
                </c:pt>
                <c:pt idx="8260">
                  <c:v>-62197799.994604006</c:v>
                </c:pt>
                <c:pt idx="8261">
                  <c:v>-62205329.994602002</c:v>
                </c:pt>
                <c:pt idx="8262">
                  <c:v>-62212859.994601004</c:v>
                </c:pt>
                <c:pt idx="8263">
                  <c:v>-62220389.994599007</c:v>
                </c:pt>
                <c:pt idx="8264">
                  <c:v>-62227919.99459701</c:v>
                </c:pt>
                <c:pt idx="8265">
                  <c:v>-62235449.994595006</c:v>
                </c:pt>
                <c:pt idx="8266">
                  <c:v>-62242979.994594008</c:v>
                </c:pt>
                <c:pt idx="8267">
                  <c:v>-62250509.994592011</c:v>
                </c:pt>
                <c:pt idx="8268">
                  <c:v>-62258039.994589999</c:v>
                </c:pt>
                <c:pt idx="8269">
                  <c:v>-62265569.994588003</c:v>
                </c:pt>
                <c:pt idx="8270">
                  <c:v>-62273099.994585998</c:v>
                </c:pt>
                <c:pt idx="8271">
                  <c:v>-62280629.994585</c:v>
                </c:pt>
                <c:pt idx="8272">
                  <c:v>-62288159.994583003</c:v>
                </c:pt>
                <c:pt idx="8273">
                  <c:v>-62295689.994580999</c:v>
                </c:pt>
                <c:pt idx="8274">
                  <c:v>-62303219.994579002</c:v>
                </c:pt>
                <c:pt idx="8275">
                  <c:v>-62310749.994576998</c:v>
                </c:pt>
                <c:pt idx="8276">
                  <c:v>-62318279.994576</c:v>
                </c:pt>
                <c:pt idx="8277">
                  <c:v>-62325809.994574003</c:v>
                </c:pt>
                <c:pt idx="8278">
                  <c:v>-62333339.994571999</c:v>
                </c:pt>
                <c:pt idx="8279">
                  <c:v>-62340869.994570002</c:v>
                </c:pt>
                <c:pt idx="8280">
                  <c:v>-62348399.994568005</c:v>
                </c:pt>
                <c:pt idx="8281">
                  <c:v>-62355929.994566999</c:v>
                </c:pt>
                <c:pt idx="8282">
                  <c:v>-62363459.994565003</c:v>
                </c:pt>
                <c:pt idx="8283">
                  <c:v>-62370989.994562998</c:v>
                </c:pt>
                <c:pt idx="8284">
                  <c:v>-62378519.994561002</c:v>
                </c:pt>
                <c:pt idx="8285">
                  <c:v>-62386049.994560003</c:v>
                </c:pt>
                <c:pt idx="8286">
                  <c:v>-62393579.994558007</c:v>
                </c:pt>
                <c:pt idx="8287">
                  <c:v>-62401109.994556002</c:v>
                </c:pt>
                <c:pt idx="8288">
                  <c:v>-62408639.994554006</c:v>
                </c:pt>
                <c:pt idx="8289">
                  <c:v>-62416169.994552001</c:v>
                </c:pt>
                <c:pt idx="8290">
                  <c:v>-62423699.994551003</c:v>
                </c:pt>
                <c:pt idx="8291">
                  <c:v>-62431229.994549006</c:v>
                </c:pt>
                <c:pt idx="8292">
                  <c:v>-62438759.994547009</c:v>
                </c:pt>
                <c:pt idx="8293">
                  <c:v>-62446289.994545005</c:v>
                </c:pt>
                <c:pt idx="8294">
                  <c:v>-62453819.994543009</c:v>
                </c:pt>
                <c:pt idx="8295">
                  <c:v>-62461349.994542003</c:v>
                </c:pt>
                <c:pt idx="8296">
                  <c:v>-62468879.994540006</c:v>
                </c:pt>
                <c:pt idx="8297">
                  <c:v>-62476409.994538009</c:v>
                </c:pt>
                <c:pt idx="8298">
                  <c:v>-62483939.994536005</c:v>
                </c:pt>
                <c:pt idx="8299">
                  <c:v>-62491469.994535007</c:v>
                </c:pt>
                <c:pt idx="8300">
                  <c:v>-62498999.99453301</c:v>
                </c:pt>
                <c:pt idx="8301">
                  <c:v>-62506529.994531006</c:v>
                </c:pt>
                <c:pt idx="8302">
                  <c:v>-62514059.994529001</c:v>
                </c:pt>
                <c:pt idx="8303">
                  <c:v>-62521589.994526997</c:v>
                </c:pt>
                <c:pt idx="8304">
                  <c:v>-62529119.994525999</c:v>
                </c:pt>
                <c:pt idx="8305">
                  <c:v>-62536649.994524002</c:v>
                </c:pt>
                <c:pt idx="8306">
                  <c:v>-62544179.994521998</c:v>
                </c:pt>
                <c:pt idx="8307">
                  <c:v>-62551709.994520001</c:v>
                </c:pt>
                <c:pt idx="8308">
                  <c:v>-62559239.994518004</c:v>
                </c:pt>
                <c:pt idx="8309">
                  <c:v>-62566769.994516999</c:v>
                </c:pt>
                <c:pt idx="8310">
                  <c:v>-62574299.994515002</c:v>
                </c:pt>
                <c:pt idx="8311">
                  <c:v>-62581829.994512998</c:v>
                </c:pt>
                <c:pt idx="8312">
                  <c:v>-62589359.994511001</c:v>
                </c:pt>
                <c:pt idx="8313">
                  <c:v>-62596889.994509004</c:v>
                </c:pt>
                <c:pt idx="8314">
                  <c:v>-62604419.994508006</c:v>
                </c:pt>
                <c:pt idx="8315">
                  <c:v>-62611949.994506001</c:v>
                </c:pt>
                <c:pt idx="8316">
                  <c:v>-62619479.994504005</c:v>
                </c:pt>
                <c:pt idx="8317">
                  <c:v>-62627009.994502001</c:v>
                </c:pt>
                <c:pt idx="8318">
                  <c:v>-62634539.994501002</c:v>
                </c:pt>
                <c:pt idx="8319">
                  <c:v>-62642069.994499005</c:v>
                </c:pt>
                <c:pt idx="8320">
                  <c:v>-62649599.994497009</c:v>
                </c:pt>
                <c:pt idx="8321">
                  <c:v>-62657129.994495004</c:v>
                </c:pt>
                <c:pt idx="8322">
                  <c:v>-62664659.994493008</c:v>
                </c:pt>
                <c:pt idx="8323">
                  <c:v>-62672189.994492002</c:v>
                </c:pt>
                <c:pt idx="8324">
                  <c:v>-62679719.994489998</c:v>
                </c:pt>
                <c:pt idx="8325">
                  <c:v>-62687249.994488001</c:v>
                </c:pt>
                <c:pt idx="8326">
                  <c:v>-62694779.994485997</c:v>
                </c:pt>
                <c:pt idx="8327">
                  <c:v>-62702309.994484</c:v>
                </c:pt>
                <c:pt idx="8328">
                  <c:v>-62709839.994483002</c:v>
                </c:pt>
                <c:pt idx="8329">
                  <c:v>-62717369.994480997</c:v>
                </c:pt>
                <c:pt idx="8330">
                  <c:v>-62724899.994479001</c:v>
                </c:pt>
                <c:pt idx="8331">
                  <c:v>-62732429.994476996</c:v>
                </c:pt>
                <c:pt idx="8332">
                  <c:v>-62739959.994475</c:v>
                </c:pt>
                <c:pt idx="8333">
                  <c:v>-62747489.994474001</c:v>
                </c:pt>
                <c:pt idx="8334">
                  <c:v>-62755019.994471997</c:v>
                </c:pt>
                <c:pt idx="8335">
                  <c:v>-62762549.99447</c:v>
                </c:pt>
                <c:pt idx="8336">
                  <c:v>-62770079.994468011</c:v>
                </c:pt>
                <c:pt idx="8337">
                  <c:v>-62777609.994466998</c:v>
                </c:pt>
                <c:pt idx="8338">
                  <c:v>-62785139.994465001</c:v>
                </c:pt>
                <c:pt idx="8339">
                  <c:v>-62792669.994462997</c:v>
                </c:pt>
                <c:pt idx="8340">
                  <c:v>-62800199.994461</c:v>
                </c:pt>
                <c:pt idx="8341">
                  <c:v>-62807729.994459003</c:v>
                </c:pt>
                <c:pt idx="8342">
                  <c:v>-62815259.994458005</c:v>
                </c:pt>
                <c:pt idx="8343">
                  <c:v>-62822789.994456001</c:v>
                </c:pt>
                <c:pt idx="8344">
                  <c:v>-62830319.994454004</c:v>
                </c:pt>
                <c:pt idx="8345">
                  <c:v>-62837849.994452</c:v>
                </c:pt>
                <c:pt idx="8346">
                  <c:v>-62845379.994450003</c:v>
                </c:pt>
                <c:pt idx="8347">
                  <c:v>-62852909.994449005</c:v>
                </c:pt>
                <c:pt idx="8348">
                  <c:v>-62860439.994447008</c:v>
                </c:pt>
                <c:pt idx="8349">
                  <c:v>-62867969.994445011</c:v>
                </c:pt>
                <c:pt idx="8350">
                  <c:v>-62875499.994442999</c:v>
                </c:pt>
                <c:pt idx="8351">
                  <c:v>-62883029.994442001</c:v>
                </c:pt>
                <c:pt idx="8352">
                  <c:v>-62890559.994440004</c:v>
                </c:pt>
                <c:pt idx="8353">
                  <c:v>-62898089.994438007</c:v>
                </c:pt>
                <c:pt idx="8354">
                  <c:v>-62905619.994436003</c:v>
                </c:pt>
                <c:pt idx="8355">
                  <c:v>-62913149.994434007</c:v>
                </c:pt>
                <c:pt idx="8356">
                  <c:v>-62920679.994433008</c:v>
                </c:pt>
                <c:pt idx="8357">
                  <c:v>-62928209.994431004</c:v>
                </c:pt>
                <c:pt idx="8358">
                  <c:v>-62935739.994429</c:v>
                </c:pt>
                <c:pt idx="8359">
                  <c:v>-62943269.994427003</c:v>
                </c:pt>
                <c:pt idx="8360">
                  <c:v>-62950799.994424999</c:v>
                </c:pt>
                <c:pt idx="8361">
                  <c:v>-62958329.994424</c:v>
                </c:pt>
                <c:pt idx="8362">
                  <c:v>-62965859.994422004</c:v>
                </c:pt>
                <c:pt idx="8363">
                  <c:v>-62973389.994419999</c:v>
                </c:pt>
                <c:pt idx="8364">
                  <c:v>-62980919.994418003</c:v>
                </c:pt>
                <c:pt idx="8365">
                  <c:v>-62988449.994415998</c:v>
                </c:pt>
                <c:pt idx="8366">
                  <c:v>-62995979.994415</c:v>
                </c:pt>
                <c:pt idx="8367">
                  <c:v>-63003509.994413003</c:v>
                </c:pt>
                <c:pt idx="8368">
                  <c:v>-63011039.994410999</c:v>
                </c:pt>
                <c:pt idx="8369">
                  <c:v>-63018569.994409002</c:v>
                </c:pt>
                <c:pt idx="8370">
                  <c:v>-63026099.994408004</c:v>
                </c:pt>
                <c:pt idx="8371">
                  <c:v>-63033629.994406</c:v>
                </c:pt>
                <c:pt idx="8372">
                  <c:v>-63041159.994404003</c:v>
                </c:pt>
                <c:pt idx="8373">
                  <c:v>-63048689.994401999</c:v>
                </c:pt>
                <c:pt idx="8374">
                  <c:v>-63056219.994400002</c:v>
                </c:pt>
                <c:pt idx="8375">
                  <c:v>-63063749.994399011</c:v>
                </c:pt>
                <c:pt idx="8376">
                  <c:v>-63071279.994396999</c:v>
                </c:pt>
                <c:pt idx="8377">
                  <c:v>-63078809.994395003</c:v>
                </c:pt>
                <c:pt idx="8378">
                  <c:v>-63086339.994392999</c:v>
                </c:pt>
                <c:pt idx="8379">
                  <c:v>-63093869.994391002</c:v>
                </c:pt>
                <c:pt idx="8380">
                  <c:v>-63101399.994390003</c:v>
                </c:pt>
                <c:pt idx="8381">
                  <c:v>-63108929.994387999</c:v>
                </c:pt>
                <c:pt idx="8382">
                  <c:v>-63116459.994385995</c:v>
                </c:pt>
                <c:pt idx="8383">
                  <c:v>-63123989.994383998</c:v>
                </c:pt>
                <c:pt idx="8384">
                  <c:v>-63131519.994383</c:v>
                </c:pt>
                <c:pt idx="8385">
                  <c:v>-63139049.994380996</c:v>
                </c:pt>
                <c:pt idx="8386">
                  <c:v>-63146579.994378999</c:v>
                </c:pt>
                <c:pt idx="8387">
                  <c:v>-63154109.994377002</c:v>
                </c:pt>
                <c:pt idx="8388">
                  <c:v>-63161639.994374998</c:v>
                </c:pt>
                <c:pt idx="8389">
                  <c:v>-63169169.994374</c:v>
                </c:pt>
                <c:pt idx="8390">
                  <c:v>-63176699.994371995</c:v>
                </c:pt>
                <c:pt idx="8391">
                  <c:v>-63184229.994369999</c:v>
                </c:pt>
                <c:pt idx="8392">
                  <c:v>-63191759.994368002</c:v>
                </c:pt>
                <c:pt idx="8393">
                  <c:v>-63199289.994365998</c:v>
                </c:pt>
                <c:pt idx="8394">
                  <c:v>-63206819.994364999</c:v>
                </c:pt>
                <c:pt idx="8395">
                  <c:v>-63214349.994363002</c:v>
                </c:pt>
                <c:pt idx="8396">
                  <c:v>-63221879.994360998</c:v>
                </c:pt>
                <c:pt idx="8397">
                  <c:v>-63229409.994359002</c:v>
                </c:pt>
                <c:pt idx="8398">
                  <c:v>-63236939.994356997</c:v>
                </c:pt>
                <c:pt idx="8399">
                  <c:v>-63244469.994355999</c:v>
                </c:pt>
                <c:pt idx="8400">
                  <c:v>-63251999.994354002</c:v>
                </c:pt>
                <c:pt idx="8401">
                  <c:v>-63259529.994351998</c:v>
                </c:pt>
                <c:pt idx="8402">
                  <c:v>-63267059.994350001</c:v>
                </c:pt>
                <c:pt idx="8403">
                  <c:v>-63274589.994349003</c:v>
                </c:pt>
                <c:pt idx="8404">
                  <c:v>-63282119.994346999</c:v>
                </c:pt>
                <c:pt idx="8405">
                  <c:v>-63289649.994345002</c:v>
                </c:pt>
                <c:pt idx="8406">
                  <c:v>-63297179.994342998</c:v>
                </c:pt>
                <c:pt idx="8407">
                  <c:v>-63304709.994341001</c:v>
                </c:pt>
                <c:pt idx="8408">
                  <c:v>-63312239.994340003</c:v>
                </c:pt>
                <c:pt idx="8409">
                  <c:v>-63319769.994338006</c:v>
                </c:pt>
                <c:pt idx="8410">
                  <c:v>-63327299.994336002</c:v>
                </c:pt>
                <c:pt idx="8411">
                  <c:v>-63334829.994334005</c:v>
                </c:pt>
                <c:pt idx="8412">
                  <c:v>-63342359.994332001</c:v>
                </c:pt>
                <c:pt idx="8413">
                  <c:v>-63349889.994331002</c:v>
                </c:pt>
                <c:pt idx="8414">
                  <c:v>-63357419.994328998</c:v>
                </c:pt>
                <c:pt idx="8415">
                  <c:v>-63364949.994327001</c:v>
                </c:pt>
                <c:pt idx="8416">
                  <c:v>-63372479.994324997</c:v>
                </c:pt>
                <c:pt idx="8417">
                  <c:v>-63380009.994323999</c:v>
                </c:pt>
                <c:pt idx="8418">
                  <c:v>-63387539.994321994</c:v>
                </c:pt>
                <c:pt idx="8419">
                  <c:v>-63395069.994319998</c:v>
                </c:pt>
                <c:pt idx="8420">
                  <c:v>-63402599.994318001</c:v>
                </c:pt>
                <c:pt idx="8421">
                  <c:v>-63410129.994315997</c:v>
                </c:pt>
                <c:pt idx="8422">
                  <c:v>-63417659.994314998</c:v>
                </c:pt>
                <c:pt idx="8423">
                  <c:v>-63425189.994313002</c:v>
                </c:pt>
                <c:pt idx="8424">
                  <c:v>-63432719.994310997</c:v>
                </c:pt>
                <c:pt idx="8425">
                  <c:v>-63440249.994309001</c:v>
                </c:pt>
                <c:pt idx="8426">
                  <c:v>-63447779.994306996</c:v>
                </c:pt>
                <c:pt idx="8427">
                  <c:v>-63455309.994305998</c:v>
                </c:pt>
                <c:pt idx="8428">
                  <c:v>-63462839.994304001</c:v>
                </c:pt>
                <c:pt idx="8429">
                  <c:v>-63470369.994301997</c:v>
                </c:pt>
                <c:pt idx="8430">
                  <c:v>-63477899.9943</c:v>
                </c:pt>
                <c:pt idx="8431">
                  <c:v>-63485429.994298019</c:v>
                </c:pt>
                <c:pt idx="8432">
                  <c:v>-63492959.994297005</c:v>
                </c:pt>
                <c:pt idx="8433">
                  <c:v>-63500489.994295008</c:v>
                </c:pt>
                <c:pt idx="8434">
                  <c:v>-63508019.994293004</c:v>
                </c:pt>
                <c:pt idx="8435">
                  <c:v>-63515549.994291008</c:v>
                </c:pt>
                <c:pt idx="8436">
                  <c:v>-63523079.994290009</c:v>
                </c:pt>
                <c:pt idx="8437">
                  <c:v>-63530609.994288005</c:v>
                </c:pt>
                <c:pt idx="8438">
                  <c:v>-63538139.994286001</c:v>
                </c:pt>
                <c:pt idx="8439">
                  <c:v>-63545669.994284004</c:v>
                </c:pt>
                <c:pt idx="8440">
                  <c:v>-63553199.994282</c:v>
                </c:pt>
                <c:pt idx="8441">
                  <c:v>-63560729.994281001</c:v>
                </c:pt>
                <c:pt idx="8442">
                  <c:v>-63568259.994279005</c:v>
                </c:pt>
                <c:pt idx="8443">
                  <c:v>-63575789.994277008</c:v>
                </c:pt>
                <c:pt idx="8444">
                  <c:v>-63583319.994275011</c:v>
                </c:pt>
                <c:pt idx="8445">
                  <c:v>-63590849.994272999</c:v>
                </c:pt>
                <c:pt idx="8446">
                  <c:v>-63598379.994272001</c:v>
                </c:pt>
                <c:pt idx="8447">
                  <c:v>-63605909.994270004</c:v>
                </c:pt>
                <c:pt idx="8448">
                  <c:v>-63613439.994268008</c:v>
                </c:pt>
                <c:pt idx="8449">
                  <c:v>-63620969.994266003</c:v>
                </c:pt>
                <c:pt idx="8450">
                  <c:v>-63628499.994264007</c:v>
                </c:pt>
                <c:pt idx="8451">
                  <c:v>-63636029.994263008</c:v>
                </c:pt>
                <c:pt idx="8452">
                  <c:v>-63643559.994261004</c:v>
                </c:pt>
                <c:pt idx="8453">
                  <c:v>-63651089.994259007</c:v>
                </c:pt>
                <c:pt idx="8454">
                  <c:v>-63658619.994257011</c:v>
                </c:pt>
                <c:pt idx="8455">
                  <c:v>-63666149.994256005</c:v>
                </c:pt>
                <c:pt idx="8456">
                  <c:v>-63673679.994254008</c:v>
                </c:pt>
                <c:pt idx="8457">
                  <c:v>-63681209.994252004</c:v>
                </c:pt>
                <c:pt idx="8458">
                  <c:v>-63688739.994250007</c:v>
                </c:pt>
                <c:pt idx="8459">
                  <c:v>-63696269.99424801</c:v>
                </c:pt>
                <c:pt idx="8460">
                  <c:v>-63703799.994247004</c:v>
                </c:pt>
                <c:pt idx="8461">
                  <c:v>-63711329.994245008</c:v>
                </c:pt>
                <c:pt idx="8462">
                  <c:v>-63718859.994243011</c:v>
                </c:pt>
                <c:pt idx="8463">
                  <c:v>-63726389.994241007</c:v>
                </c:pt>
                <c:pt idx="8464">
                  <c:v>-63733919.99423901</c:v>
                </c:pt>
                <c:pt idx="8465">
                  <c:v>-63741449.994238012</c:v>
                </c:pt>
                <c:pt idx="8466">
                  <c:v>-63748979.994236007</c:v>
                </c:pt>
                <c:pt idx="8467">
                  <c:v>-63756509.994234011</c:v>
                </c:pt>
                <c:pt idx="8468">
                  <c:v>-63764039.994232006</c:v>
                </c:pt>
                <c:pt idx="8469">
                  <c:v>-63771569.994231008</c:v>
                </c:pt>
                <c:pt idx="8470">
                  <c:v>-63779099.994229004</c:v>
                </c:pt>
                <c:pt idx="8471">
                  <c:v>-63786629.994227007</c:v>
                </c:pt>
                <c:pt idx="8472">
                  <c:v>-63794159.994225003</c:v>
                </c:pt>
                <c:pt idx="8473">
                  <c:v>-63801689.994222999</c:v>
                </c:pt>
                <c:pt idx="8474">
                  <c:v>-63809219.994222</c:v>
                </c:pt>
                <c:pt idx="8475">
                  <c:v>-63816749.994220003</c:v>
                </c:pt>
                <c:pt idx="8476">
                  <c:v>-63824279.994218007</c:v>
                </c:pt>
                <c:pt idx="8477">
                  <c:v>-63831809.994216003</c:v>
                </c:pt>
                <c:pt idx="8478">
                  <c:v>-63839339.994214006</c:v>
                </c:pt>
                <c:pt idx="8479">
                  <c:v>-63846869.994213007</c:v>
                </c:pt>
                <c:pt idx="8480">
                  <c:v>-63854399.994211003</c:v>
                </c:pt>
                <c:pt idx="8481">
                  <c:v>-63861929.994209006</c:v>
                </c:pt>
                <c:pt idx="8482">
                  <c:v>-63869459.99420701</c:v>
                </c:pt>
                <c:pt idx="8483">
                  <c:v>-63876989.994205005</c:v>
                </c:pt>
                <c:pt idx="8484">
                  <c:v>-63884519.994204007</c:v>
                </c:pt>
                <c:pt idx="8485">
                  <c:v>-63892049.994202003</c:v>
                </c:pt>
                <c:pt idx="8486">
                  <c:v>-63899579.994200006</c:v>
                </c:pt>
                <c:pt idx="8487">
                  <c:v>-63907109.994198009</c:v>
                </c:pt>
                <c:pt idx="8488">
                  <c:v>-63914639.994197018</c:v>
                </c:pt>
                <c:pt idx="8489">
                  <c:v>-63922169.994195007</c:v>
                </c:pt>
                <c:pt idx="8490">
                  <c:v>-63929699.99419301</c:v>
                </c:pt>
                <c:pt idx="8491">
                  <c:v>-63937229.994191006</c:v>
                </c:pt>
                <c:pt idx="8492">
                  <c:v>-63944759.994189002</c:v>
                </c:pt>
                <c:pt idx="8493">
                  <c:v>-63952289.994188003</c:v>
                </c:pt>
                <c:pt idx="8494">
                  <c:v>-63959819.994185999</c:v>
                </c:pt>
                <c:pt idx="8495">
                  <c:v>-63967349.994184002</c:v>
                </c:pt>
                <c:pt idx="8496">
                  <c:v>-63974879.994181998</c:v>
                </c:pt>
                <c:pt idx="8497">
                  <c:v>-63982409.994180001</c:v>
                </c:pt>
                <c:pt idx="8498">
                  <c:v>-63989939.994179003</c:v>
                </c:pt>
                <c:pt idx="8499">
                  <c:v>-63997469.994176999</c:v>
                </c:pt>
                <c:pt idx="8500">
                  <c:v>-64004999.994175002</c:v>
                </c:pt>
                <c:pt idx="8501">
                  <c:v>-64012529.994172998</c:v>
                </c:pt>
                <c:pt idx="8502">
                  <c:v>-64020059.994171999</c:v>
                </c:pt>
                <c:pt idx="8503">
                  <c:v>-64027589.994170003</c:v>
                </c:pt>
                <c:pt idx="8504">
                  <c:v>-64035119.994168006</c:v>
                </c:pt>
                <c:pt idx="8505">
                  <c:v>-64042649.994166002</c:v>
                </c:pt>
                <c:pt idx="8506">
                  <c:v>-64050179.994164005</c:v>
                </c:pt>
                <c:pt idx="8507">
                  <c:v>-64057709.994162999</c:v>
                </c:pt>
                <c:pt idx="8508">
                  <c:v>-64065239.994161002</c:v>
                </c:pt>
                <c:pt idx="8509">
                  <c:v>-64072769.994159006</c:v>
                </c:pt>
                <c:pt idx="8510">
                  <c:v>-64080299.994157009</c:v>
                </c:pt>
                <c:pt idx="8511">
                  <c:v>-64087829.994155005</c:v>
                </c:pt>
                <c:pt idx="8512">
                  <c:v>-64095359.994154006</c:v>
                </c:pt>
                <c:pt idx="8513">
                  <c:v>-64102889.994152002</c:v>
                </c:pt>
                <c:pt idx="8514">
                  <c:v>-64110419.994150005</c:v>
                </c:pt>
                <c:pt idx="8515">
                  <c:v>-64117949.994148009</c:v>
                </c:pt>
                <c:pt idx="8516">
                  <c:v>-64125479.994146004</c:v>
                </c:pt>
                <c:pt idx="8517">
                  <c:v>-64133009.994145006</c:v>
                </c:pt>
                <c:pt idx="8518">
                  <c:v>-64140539.994143009</c:v>
                </c:pt>
                <c:pt idx="8519">
                  <c:v>-64148069.994141005</c:v>
                </c:pt>
                <c:pt idx="8520">
                  <c:v>-64155599.994139008</c:v>
                </c:pt>
                <c:pt idx="8521">
                  <c:v>-64163129.99413801</c:v>
                </c:pt>
                <c:pt idx="8522">
                  <c:v>-64170659.994136006</c:v>
                </c:pt>
                <c:pt idx="8523">
                  <c:v>-64178189.994134009</c:v>
                </c:pt>
                <c:pt idx="8524">
                  <c:v>-64185719.994132005</c:v>
                </c:pt>
                <c:pt idx="8525">
                  <c:v>-64193249.994130008</c:v>
                </c:pt>
                <c:pt idx="8526">
                  <c:v>-64200779.994129002</c:v>
                </c:pt>
                <c:pt idx="8527">
                  <c:v>-64208309.994126998</c:v>
                </c:pt>
                <c:pt idx="8528">
                  <c:v>-64215839.994125001</c:v>
                </c:pt>
                <c:pt idx="8529">
                  <c:v>-64223369.994122997</c:v>
                </c:pt>
                <c:pt idx="8530">
                  <c:v>-64230899.994121</c:v>
                </c:pt>
                <c:pt idx="8531">
                  <c:v>-64238429.994120002</c:v>
                </c:pt>
                <c:pt idx="8532">
                  <c:v>-64245959.994118005</c:v>
                </c:pt>
                <c:pt idx="8533">
                  <c:v>-64253489.994116001</c:v>
                </c:pt>
                <c:pt idx="8534">
                  <c:v>-64261019.994114004</c:v>
                </c:pt>
                <c:pt idx="8535">
                  <c:v>-64268549.994112</c:v>
                </c:pt>
                <c:pt idx="8536">
                  <c:v>-64276079.994111001</c:v>
                </c:pt>
                <c:pt idx="8537">
                  <c:v>-64283609.994109005</c:v>
                </c:pt>
                <c:pt idx="8538">
                  <c:v>-64291139.994107008</c:v>
                </c:pt>
                <c:pt idx="8539">
                  <c:v>-64298669.994105004</c:v>
                </c:pt>
                <c:pt idx="8540">
                  <c:v>-64306199.994104005</c:v>
                </c:pt>
                <c:pt idx="8541">
                  <c:v>-64313729.994102001</c:v>
                </c:pt>
                <c:pt idx="8542">
                  <c:v>-64321259.994100004</c:v>
                </c:pt>
                <c:pt idx="8543">
                  <c:v>-64328789.994098008</c:v>
                </c:pt>
                <c:pt idx="8544">
                  <c:v>-64336319.994096003</c:v>
                </c:pt>
                <c:pt idx="8545">
                  <c:v>-64343849.994095005</c:v>
                </c:pt>
                <c:pt idx="8546">
                  <c:v>-64351379.994093008</c:v>
                </c:pt>
                <c:pt idx="8547">
                  <c:v>-64358909.994091004</c:v>
                </c:pt>
                <c:pt idx="8548">
                  <c:v>-64366439.994089</c:v>
                </c:pt>
                <c:pt idx="8549">
                  <c:v>-64373969.994087003</c:v>
                </c:pt>
                <c:pt idx="8550">
                  <c:v>-64381499.994085997</c:v>
                </c:pt>
                <c:pt idx="8551">
                  <c:v>-64389029.994084001</c:v>
                </c:pt>
                <c:pt idx="8552">
                  <c:v>-64396559.994081996</c:v>
                </c:pt>
                <c:pt idx="8553">
                  <c:v>-64404089.99408</c:v>
                </c:pt>
                <c:pt idx="8554">
                  <c:v>-64411619.994079001</c:v>
                </c:pt>
                <c:pt idx="8555">
                  <c:v>-64419149.994076997</c:v>
                </c:pt>
                <c:pt idx="8556">
                  <c:v>-64426679.994075</c:v>
                </c:pt>
                <c:pt idx="8557">
                  <c:v>-64434209.994073011</c:v>
                </c:pt>
                <c:pt idx="8558">
                  <c:v>-64441739.994070999</c:v>
                </c:pt>
                <c:pt idx="8559">
                  <c:v>-64449269.994070001</c:v>
                </c:pt>
                <c:pt idx="8560">
                  <c:v>-64456799.994068004</c:v>
                </c:pt>
                <c:pt idx="8561">
                  <c:v>-64464329.994066</c:v>
                </c:pt>
                <c:pt idx="8562">
                  <c:v>-64471859.994064003</c:v>
                </c:pt>
                <c:pt idx="8563">
                  <c:v>-64479389.994061999</c:v>
                </c:pt>
                <c:pt idx="8564">
                  <c:v>-64486919.994061001</c:v>
                </c:pt>
                <c:pt idx="8565">
                  <c:v>-64494449.994059004</c:v>
                </c:pt>
                <c:pt idx="8566">
                  <c:v>-64501979.994057007</c:v>
                </c:pt>
                <c:pt idx="8567">
                  <c:v>-64509509.994055003</c:v>
                </c:pt>
                <c:pt idx="8568">
                  <c:v>-64517039.994052999</c:v>
                </c:pt>
                <c:pt idx="8569">
                  <c:v>-64524569.994052</c:v>
                </c:pt>
                <c:pt idx="8570">
                  <c:v>-64532099.994050011</c:v>
                </c:pt>
                <c:pt idx="8571">
                  <c:v>-64539629.994048007</c:v>
                </c:pt>
                <c:pt idx="8572">
                  <c:v>-64547159.994046003</c:v>
                </c:pt>
                <c:pt idx="8573">
                  <c:v>-64554689.994045004</c:v>
                </c:pt>
                <c:pt idx="8574">
                  <c:v>-64562219.994043007</c:v>
                </c:pt>
                <c:pt idx="8575">
                  <c:v>-64569749.994041003</c:v>
                </c:pt>
                <c:pt idx="8576">
                  <c:v>-64577279.994039007</c:v>
                </c:pt>
                <c:pt idx="8577">
                  <c:v>-64584809.99403701</c:v>
                </c:pt>
                <c:pt idx="8578">
                  <c:v>-64592339.994036004</c:v>
                </c:pt>
                <c:pt idx="8579">
                  <c:v>-64599869.994034007</c:v>
                </c:pt>
                <c:pt idx="8580">
                  <c:v>-64607399.994032003</c:v>
                </c:pt>
                <c:pt idx="8581">
                  <c:v>-64614929.994029999</c:v>
                </c:pt>
                <c:pt idx="8582">
                  <c:v>-64622459.994028002</c:v>
                </c:pt>
                <c:pt idx="8583">
                  <c:v>-64629989.994027011</c:v>
                </c:pt>
                <c:pt idx="8584">
                  <c:v>-64637519.994024999</c:v>
                </c:pt>
                <c:pt idx="8585">
                  <c:v>-64645049.994023003</c:v>
                </c:pt>
                <c:pt idx="8586">
                  <c:v>-64652579.994020998</c:v>
                </c:pt>
                <c:pt idx="8587">
                  <c:v>-64660109.99402</c:v>
                </c:pt>
                <c:pt idx="8588">
                  <c:v>-64667639.994018003</c:v>
                </c:pt>
                <c:pt idx="8589">
                  <c:v>-64675169.994015999</c:v>
                </c:pt>
                <c:pt idx="8590">
                  <c:v>-64682699.994014002</c:v>
                </c:pt>
                <c:pt idx="8591">
                  <c:v>-64690229.994011998</c:v>
                </c:pt>
                <c:pt idx="8592">
                  <c:v>-64697759.994011</c:v>
                </c:pt>
                <c:pt idx="8593">
                  <c:v>-64705289.994009003</c:v>
                </c:pt>
                <c:pt idx="8594">
                  <c:v>-64712819.994006999</c:v>
                </c:pt>
                <c:pt idx="8595">
                  <c:v>-64720349.994005002</c:v>
                </c:pt>
                <c:pt idx="8596">
                  <c:v>-64727879.994002998</c:v>
                </c:pt>
                <c:pt idx="8597">
                  <c:v>-64735409.994001999</c:v>
                </c:pt>
                <c:pt idx="8598">
                  <c:v>-64742939.994000003</c:v>
                </c:pt>
                <c:pt idx="8599">
                  <c:v>-64750469.993998006</c:v>
                </c:pt>
                <c:pt idx="8600">
                  <c:v>-64757999.993996002</c:v>
                </c:pt>
                <c:pt idx="8601">
                  <c:v>-64765529.993994005</c:v>
                </c:pt>
                <c:pt idx="8602">
                  <c:v>-64773059.993992999</c:v>
                </c:pt>
                <c:pt idx="8603">
                  <c:v>-64780589.993991002</c:v>
                </c:pt>
                <c:pt idx="8604">
                  <c:v>-64788119.993988998</c:v>
                </c:pt>
                <c:pt idx="8605">
                  <c:v>-64795649.993987001</c:v>
                </c:pt>
                <c:pt idx="8606">
                  <c:v>-64803179.993985996</c:v>
                </c:pt>
                <c:pt idx="8607">
                  <c:v>-64810709.993983999</c:v>
                </c:pt>
                <c:pt idx="8608">
                  <c:v>-64818239.993981995</c:v>
                </c:pt>
                <c:pt idx="8609">
                  <c:v>-64825769.993979998</c:v>
                </c:pt>
                <c:pt idx="8610">
                  <c:v>-64833299.993978001</c:v>
                </c:pt>
                <c:pt idx="8611">
                  <c:v>-64840829.993977003</c:v>
                </c:pt>
                <c:pt idx="8612">
                  <c:v>-64848359.993974999</c:v>
                </c:pt>
                <c:pt idx="8613">
                  <c:v>-64855889.993973002</c:v>
                </c:pt>
                <c:pt idx="8614">
                  <c:v>-64863419.993970998</c:v>
                </c:pt>
                <c:pt idx="8615">
                  <c:v>-64870949.993969001</c:v>
                </c:pt>
                <c:pt idx="8616">
                  <c:v>-64878479.993968002</c:v>
                </c:pt>
                <c:pt idx="8617">
                  <c:v>-64886009.993965998</c:v>
                </c:pt>
                <c:pt idx="8618">
                  <c:v>-64893539.993964002</c:v>
                </c:pt>
                <c:pt idx="8619">
                  <c:v>-64901069.993961997</c:v>
                </c:pt>
                <c:pt idx="8620">
                  <c:v>-64908599.993960999</c:v>
                </c:pt>
                <c:pt idx="8621">
                  <c:v>-64916129.993959002</c:v>
                </c:pt>
                <c:pt idx="8622">
                  <c:v>-64923659.993956998</c:v>
                </c:pt>
                <c:pt idx="8623">
                  <c:v>-64931189.993955001</c:v>
                </c:pt>
                <c:pt idx="8624">
                  <c:v>-64938719.993952997</c:v>
                </c:pt>
                <c:pt idx="8625">
                  <c:v>-64946249.993951999</c:v>
                </c:pt>
                <c:pt idx="8626">
                  <c:v>-64953779.993950002</c:v>
                </c:pt>
                <c:pt idx="8627">
                  <c:v>-64961309.993948005</c:v>
                </c:pt>
                <c:pt idx="8628">
                  <c:v>-64968839.993946001</c:v>
                </c:pt>
                <c:pt idx="8629">
                  <c:v>-64976369.993944004</c:v>
                </c:pt>
                <c:pt idx="8630">
                  <c:v>-64983899.993942998</c:v>
                </c:pt>
                <c:pt idx="8631">
                  <c:v>-64991429.993941002</c:v>
                </c:pt>
                <c:pt idx="8632">
                  <c:v>-64998959.993939005</c:v>
                </c:pt>
                <c:pt idx="8633">
                  <c:v>-65006489.993937008</c:v>
                </c:pt>
                <c:pt idx="8634">
                  <c:v>-65014019.993935004</c:v>
                </c:pt>
                <c:pt idx="8635">
                  <c:v>-65021549.993934005</c:v>
                </c:pt>
                <c:pt idx="8636">
                  <c:v>-65029079.993932001</c:v>
                </c:pt>
                <c:pt idx="8637">
                  <c:v>-65036609.993929997</c:v>
                </c:pt>
                <c:pt idx="8638">
                  <c:v>-65044139.993928</c:v>
                </c:pt>
                <c:pt idx="8639">
                  <c:v>-65051669.993927002</c:v>
                </c:pt>
                <c:pt idx="8640">
                  <c:v>-65059199.993924998</c:v>
                </c:pt>
                <c:pt idx="8641">
                  <c:v>-65066729.993923001</c:v>
                </c:pt>
                <c:pt idx="8642">
                  <c:v>-65074259.993920997</c:v>
                </c:pt>
                <c:pt idx="8643">
                  <c:v>-65081789.993919</c:v>
                </c:pt>
                <c:pt idx="8644">
                  <c:v>-65089319.993918002</c:v>
                </c:pt>
                <c:pt idx="8645">
                  <c:v>-65096849.993915997</c:v>
                </c:pt>
                <c:pt idx="8646">
                  <c:v>-65104379.993914001</c:v>
                </c:pt>
                <c:pt idx="8647">
                  <c:v>-65111909.993911996</c:v>
                </c:pt>
                <c:pt idx="8648">
                  <c:v>-65119439.99391</c:v>
                </c:pt>
                <c:pt idx="8649">
                  <c:v>-65126969.993909001</c:v>
                </c:pt>
                <c:pt idx="8650">
                  <c:v>-65134499.993906997</c:v>
                </c:pt>
                <c:pt idx="8651">
                  <c:v>-65142029.993905</c:v>
                </c:pt>
                <c:pt idx="8652">
                  <c:v>-65149559.993903011</c:v>
                </c:pt>
                <c:pt idx="8653">
                  <c:v>-65157089.993900999</c:v>
                </c:pt>
                <c:pt idx="8654">
                  <c:v>-65164619.993900001</c:v>
                </c:pt>
                <c:pt idx="8655">
                  <c:v>-65172149.993898004</c:v>
                </c:pt>
                <c:pt idx="8656">
                  <c:v>-65179679.993896</c:v>
                </c:pt>
                <c:pt idx="8657">
                  <c:v>-65187209.993894003</c:v>
                </c:pt>
                <c:pt idx="8658">
                  <c:v>-65194739.993892998</c:v>
                </c:pt>
                <c:pt idx="8659">
                  <c:v>-65202269.993891001</c:v>
                </c:pt>
                <c:pt idx="8660">
                  <c:v>-65209799.993888997</c:v>
                </c:pt>
                <c:pt idx="8661">
                  <c:v>-65217329.993887</c:v>
                </c:pt>
                <c:pt idx="8662">
                  <c:v>-65224859.993884996</c:v>
                </c:pt>
                <c:pt idx="8663">
                  <c:v>-65232389.993883997</c:v>
                </c:pt>
                <c:pt idx="8664">
                  <c:v>-65239919.993881993</c:v>
                </c:pt>
                <c:pt idx="8665">
                  <c:v>-65247449.993880004</c:v>
                </c:pt>
                <c:pt idx="8666">
                  <c:v>-65254979.993877999</c:v>
                </c:pt>
                <c:pt idx="8667">
                  <c:v>-65262509.993875995</c:v>
                </c:pt>
                <c:pt idx="8668">
                  <c:v>-65270039.993874997</c:v>
                </c:pt>
                <c:pt idx="8669">
                  <c:v>-65277569.993873</c:v>
                </c:pt>
                <c:pt idx="8670">
                  <c:v>-65285099.993870996</c:v>
                </c:pt>
                <c:pt idx="8671">
                  <c:v>-65292629.993868999</c:v>
                </c:pt>
                <c:pt idx="8672">
                  <c:v>-65300159.993868001</c:v>
                </c:pt>
                <c:pt idx="8673">
                  <c:v>-65307689.993865997</c:v>
                </c:pt>
                <c:pt idx="8674">
                  <c:v>-65315219.993864</c:v>
                </c:pt>
                <c:pt idx="8675">
                  <c:v>-65322749.993861996</c:v>
                </c:pt>
                <c:pt idx="8676">
                  <c:v>-65330279.993859999</c:v>
                </c:pt>
                <c:pt idx="8677">
                  <c:v>-65337809.993859001</c:v>
                </c:pt>
                <c:pt idx="8678">
                  <c:v>-65345339.993856996</c:v>
                </c:pt>
                <c:pt idx="8679">
                  <c:v>-65352869.993855</c:v>
                </c:pt>
                <c:pt idx="8680">
                  <c:v>-65360399.993853003</c:v>
                </c:pt>
                <c:pt idx="8681">
                  <c:v>-65367929.993850999</c:v>
                </c:pt>
                <c:pt idx="8682">
                  <c:v>-65375459.99385</c:v>
                </c:pt>
                <c:pt idx="8683">
                  <c:v>-65382989.993848003</c:v>
                </c:pt>
                <c:pt idx="8684">
                  <c:v>-65390519.993845999</c:v>
                </c:pt>
                <c:pt idx="8685">
                  <c:v>-65398049.993844002</c:v>
                </c:pt>
                <c:pt idx="8686">
                  <c:v>-65405579.993841998</c:v>
                </c:pt>
                <c:pt idx="8687">
                  <c:v>-65413109.993841</c:v>
                </c:pt>
                <c:pt idx="8688">
                  <c:v>-65420639.993839003</c:v>
                </c:pt>
                <c:pt idx="8689">
                  <c:v>-65428169.993836999</c:v>
                </c:pt>
                <c:pt idx="8690">
                  <c:v>-65435699.993835002</c:v>
                </c:pt>
                <c:pt idx="8691">
                  <c:v>-65443229.993834004</c:v>
                </c:pt>
                <c:pt idx="8692">
                  <c:v>-65450759.993832</c:v>
                </c:pt>
                <c:pt idx="8693">
                  <c:v>-65458289.993830003</c:v>
                </c:pt>
                <c:pt idx="8694">
                  <c:v>-65465819.993827999</c:v>
                </c:pt>
                <c:pt idx="8695">
                  <c:v>-65473349.993825994</c:v>
                </c:pt>
                <c:pt idx="8696">
                  <c:v>-65480879.993825004</c:v>
                </c:pt>
                <c:pt idx="8697">
                  <c:v>-65488409.993822992</c:v>
                </c:pt>
                <c:pt idx="8698">
                  <c:v>-65495939.993820995</c:v>
                </c:pt>
                <c:pt idx="8699">
                  <c:v>-65503469.993818998</c:v>
                </c:pt>
                <c:pt idx="8700">
                  <c:v>-65510999.993817002</c:v>
                </c:pt>
                <c:pt idx="8701">
                  <c:v>-65518529.993815996</c:v>
                </c:pt>
                <c:pt idx="8702">
                  <c:v>-65526059.993813999</c:v>
                </c:pt>
                <c:pt idx="8703">
                  <c:v>-65533589.993811995</c:v>
                </c:pt>
                <c:pt idx="8704">
                  <c:v>-65541119.993809998</c:v>
                </c:pt>
                <c:pt idx="8705">
                  <c:v>-65548649.993809</c:v>
                </c:pt>
                <c:pt idx="8706">
                  <c:v>-65556179.993807003</c:v>
                </c:pt>
                <c:pt idx="8707">
                  <c:v>-65563709.993804999</c:v>
                </c:pt>
                <c:pt idx="8708">
                  <c:v>-65571239.993803002</c:v>
                </c:pt>
                <c:pt idx="8709">
                  <c:v>-65578769.993800998</c:v>
                </c:pt>
                <c:pt idx="8710">
                  <c:v>-65586299.993799999</c:v>
                </c:pt>
                <c:pt idx="8711">
                  <c:v>-65593829.993798003</c:v>
                </c:pt>
                <c:pt idx="8712">
                  <c:v>-65601359.993795998</c:v>
                </c:pt>
                <c:pt idx="8713">
                  <c:v>-65608889.993794002</c:v>
                </c:pt>
                <c:pt idx="8714">
                  <c:v>-65616419.993791997</c:v>
                </c:pt>
                <c:pt idx="8715">
                  <c:v>-65623949.993790999</c:v>
                </c:pt>
                <c:pt idx="8716">
                  <c:v>-65631479.993788995</c:v>
                </c:pt>
                <c:pt idx="8717">
                  <c:v>-65639009.993786991</c:v>
                </c:pt>
                <c:pt idx="8718">
                  <c:v>-65646539.993784994</c:v>
                </c:pt>
                <c:pt idx="8719">
                  <c:v>-65654069.99378299</c:v>
                </c:pt>
                <c:pt idx="8720">
                  <c:v>-65661599.993781991</c:v>
                </c:pt>
                <c:pt idx="8721">
                  <c:v>-65669129.993779995</c:v>
                </c:pt>
                <c:pt idx="8722">
                  <c:v>-65676659.993777998</c:v>
                </c:pt>
                <c:pt idx="8723">
                  <c:v>-65684189.993775994</c:v>
                </c:pt>
                <c:pt idx="8724">
                  <c:v>-65691719.993774995</c:v>
                </c:pt>
                <c:pt idx="8725">
                  <c:v>-65699249.993772991</c:v>
                </c:pt>
                <c:pt idx="8726">
                  <c:v>-65706779.993770994</c:v>
                </c:pt>
                <c:pt idx="8727">
                  <c:v>-65714309.993768997</c:v>
                </c:pt>
                <c:pt idx="8728">
                  <c:v>-65721839.993767001</c:v>
                </c:pt>
                <c:pt idx="8729">
                  <c:v>-65729369.993765995</c:v>
                </c:pt>
                <c:pt idx="8730">
                  <c:v>-65736899.993763998</c:v>
                </c:pt>
                <c:pt idx="8731">
                  <c:v>-65744429.993761994</c:v>
                </c:pt>
                <c:pt idx="8732">
                  <c:v>-65751959.993759997</c:v>
                </c:pt>
                <c:pt idx="8733">
                  <c:v>-65759489.993758</c:v>
                </c:pt>
                <c:pt idx="8734">
                  <c:v>-65767019.993757002</c:v>
                </c:pt>
                <c:pt idx="8735">
                  <c:v>-65774549.993754998</c:v>
                </c:pt>
                <c:pt idx="8736">
                  <c:v>-65782079.993753001</c:v>
                </c:pt>
                <c:pt idx="8737">
                  <c:v>-65789609.993750997</c:v>
                </c:pt>
                <c:pt idx="8738">
                  <c:v>-65797139.993749999</c:v>
                </c:pt>
                <c:pt idx="8739">
                  <c:v>-65804669.993748002</c:v>
                </c:pt>
                <c:pt idx="8740">
                  <c:v>-65812199.993745998</c:v>
                </c:pt>
                <c:pt idx="8741">
                  <c:v>-65819729.993744001</c:v>
                </c:pt>
                <c:pt idx="8742">
                  <c:v>-65827259.993741997</c:v>
                </c:pt>
                <c:pt idx="8743">
                  <c:v>-65834789.993740998</c:v>
                </c:pt>
                <c:pt idx="8744">
                  <c:v>-65842319.993739001</c:v>
                </c:pt>
                <c:pt idx="8745">
                  <c:v>-65849849.993736997</c:v>
                </c:pt>
                <c:pt idx="8746">
                  <c:v>-65857379.993735</c:v>
                </c:pt>
                <c:pt idx="8747">
                  <c:v>-65864909.993732996</c:v>
                </c:pt>
                <c:pt idx="8748">
                  <c:v>-65872439.993731998</c:v>
                </c:pt>
                <c:pt idx="8749">
                  <c:v>-65879969.993730001</c:v>
                </c:pt>
                <c:pt idx="8750">
                  <c:v>-65887499.993727997</c:v>
                </c:pt>
                <c:pt idx="8751">
                  <c:v>-65895029.993725993</c:v>
                </c:pt>
                <c:pt idx="8752">
                  <c:v>-65902559.993723996</c:v>
                </c:pt>
                <c:pt idx="8753">
                  <c:v>-65910089.99372299</c:v>
                </c:pt>
                <c:pt idx="8754">
                  <c:v>-65917619.993720993</c:v>
                </c:pt>
                <c:pt idx="8755">
                  <c:v>-65925149.993718997</c:v>
                </c:pt>
                <c:pt idx="8756">
                  <c:v>-65932679.993717</c:v>
                </c:pt>
                <c:pt idx="8757">
                  <c:v>-65940209.993715994</c:v>
                </c:pt>
                <c:pt idx="8758">
                  <c:v>-65947739.993713997</c:v>
                </c:pt>
                <c:pt idx="8759">
                  <c:v>-65955269.993711993</c:v>
                </c:pt>
                <c:pt idx="8760">
                  <c:v>-65962799.993709996</c:v>
                </c:pt>
                <c:pt idx="8761">
                  <c:v>-65970329.993708</c:v>
                </c:pt>
                <c:pt idx="8762">
                  <c:v>-65977859.993707001</c:v>
                </c:pt>
                <c:pt idx="8763">
                  <c:v>-65985389.993704997</c:v>
                </c:pt>
                <c:pt idx="8764">
                  <c:v>-65992919.993703</c:v>
                </c:pt>
                <c:pt idx="8765">
                  <c:v>-66000449.993700996</c:v>
                </c:pt>
                <c:pt idx="8766">
                  <c:v>-66007979.993699007</c:v>
                </c:pt>
                <c:pt idx="8767">
                  <c:v>-66015509.993698008</c:v>
                </c:pt>
                <c:pt idx="8768">
                  <c:v>-66023039.993696004</c:v>
                </c:pt>
                <c:pt idx="8769">
                  <c:v>-66030569.993694007</c:v>
                </c:pt>
                <c:pt idx="8770">
                  <c:v>-66038099.993692003</c:v>
                </c:pt>
                <c:pt idx="8771">
                  <c:v>-66045629.993689999</c:v>
                </c:pt>
                <c:pt idx="8772">
                  <c:v>-66053159.993689001</c:v>
                </c:pt>
                <c:pt idx="8773">
                  <c:v>-66060689.993686996</c:v>
                </c:pt>
                <c:pt idx="8774">
                  <c:v>-66068219.993685</c:v>
                </c:pt>
                <c:pt idx="8775">
                  <c:v>-66075749.993683003</c:v>
                </c:pt>
                <c:pt idx="8776">
                  <c:v>-66083279.993681997</c:v>
                </c:pt>
                <c:pt idx="8777">
                  <c:v>-66090809.99368</c:v>
                </c:pt>
                <c:pt idx="8778">
                  <c:v>-66098339.993678011</c:v>
                </c:pt>
                <c:pt idx="8779">
                  <c:v>-66105869.993675999</c:v>
                </c:pt>
                <c:pt idx="8780">
                  <c:v>-66113399.993674003</c:v>
                </c:pt>
                <c:pt idx="8781">
                  <c:v>-66120929.993672997</c:v>
                </c:pt>
                <c:pt idx="8782">
                  <c:v>-66128459.993671</c:v>
                </c:pt>
                <c:pt idx="8783">
                  <c:v>-66135989.993669003</c:v>
                </c:pt>
                <c:pt idx="8784">
                  <c:v>-66143519.993666999</c:v>
                </c:pt>
                <c:pt idx="8785">
                  <c:v>-66151049.993665002</c:v>
                </c:pt>
                <c:pt idx="8786">
                  <c:v>-66158579.993664004</c:v>
                </c:pt>
                <c:pt idx="8787">
                  <c:v>-66166109.993662</c:v>
                </c:pt>
                <c:pt idx="8788">
                  <c:v>-66173639.993660003</c:v>
                </c:pt>
                <c:pt idx="8789">
                  <c:v>-66181169.993658006</c:v>
                </c:pt>
                <c:pt idx="8790">
                  <c:v>-66188699.993657008</c:v>
                </c:pt>
                <c:pt idx="8791">
                  <c:v>-66196229.993655011</c:v>
                </c:pt>
                <c:pt idx="8792">
                  <c:v>-66203759.993652999</c:v>
                </c:pt>
                <c:pt idx="8793">
                  <c:v>-66211289.993651003</c:v>
                </c:pt>
                <c:pt idx="8794">
                  <c:v>-66218819.993649006</c:v>
                </c:pt>
                <c:pt idx="8795">
                  <c:v>-66226349.993648008</c:v>
                </c:pt>
                <c:pt idx="8796">
                  <c:v>-66233879.993646003</c:v>
                </c:pt>
                <c:pt idx="8797">
                  <c:v>-66241409.993644007</c:v>
                </c:pt>
                <c:pt idx="8798">
                  <c:v>-66248939.993642002</c:v>
                </c:pt>
                <c:pt idx="8799">
                  <c:v>-66256469.993640006</c:v>
                </c:pt>
                <c:pt idx="8800">
                  <c:v>-66263999.993639007</c:v>
                </c:pt>
                <c:pt idx="8801">
                  <c:v>-66271529.99363701</c:v>
                </c:pt>
                <c:pt idx="8802">
                  <c:v>-66279059.993635006</c:v>
                </c:pt>
                <c:pt idx="8803">
                  <c:v>-66286589.993633009</c:v>
                </c:pt>
                <c:pt idx="8804">
                  <c:v>-66294119.993631005</c:v>
                </c:pt>
                <c:pt idx="8805">
                  <c:v>-66301649.993629999</c:v>
                </c:pt>
                <c:pt idx="8806">
                  <c:v>-66309179.993628003</c:v>
                </c:pt>
                <c:pt idx="8807">
                  <c:v>-66316709.993625998</c:v>
                </c:pt>
                <c:pt idx="8808">
                  <c:v>-66324239.993624002</c:v>
                </c:pt>
                <c:pt idx="8809">
                  <c:v>-66331769.993623003</c:v>
                </c:pt>
                <c:pt idx="8810">
                  <c:v>-66339299.993620999</c:v>
                </c:pt>
                <c:pt idx="8811">
                  <c:v>-66346829.993619002</c:v>
                </c:pt>
                <c:pt idx="8812">
                  <c:v>-66354359.993616998</c:v>
                </c:pt>
                <c:pt idx="8813">
                  <c:v>-66361889.993615001</c:v>
                </c:pt>
                <c:pt idx="8814">
                  <c:v>-66369419.993614003</c:v>
                </c:pt>
                <c:pt idx="8815">
                  <c:v>-66376949.993611999</c:v>
                </c:pt>
                <c:pt idx="8816">
                  <c:v>-66384479.993610002</c:v>
                </c:pt>
                <c:pt idx="8817">
                  <c:v>-66392009.993608005</c:v>
                </c:pt>
                <c:pt idx="8818">
                  <c:v>-66399539.993606001</c:v>
                </c:pt>
                <c:pt idx="8819">
                  <c:v>-66407069.993605003</c:v>
                </c:pt>
                <c:pt idx="8820">
                  <c:v>-66414599.993602999</c:v>
                </c:pt>
                <c:pt idx="8821">
                  <c:v>-66422129.993601002</c:v>
                </c:pt>
                <c:pt idx="8822">
                  <c:v>-66429659.993599005</c:v>
                </c:pt>
                <c:pt idx="8823">
                  <c:v>-66437189.993598007</c:v>
                </c:pt>
                <c:pt idx="8824">
                  <c:v>-66444719.993596002</c:v>
                </c:pt>
                <c:pt idx="8825">
                  <c:v>-66452249.993594006</c:v>
                </c:pt>
                <c:pt idx="8826">
                  <c:v>-66459779.993592001</c:v>
                </c:pt>
                <c:pt idx="8827">
                  <c:v>-66467309.993589997</c:v>
                </c:pt>
                <c:pt idx="8828">
                  <c:v>-66474839.993588999</c:v>
                </c:pt>
                <c:pt idx="8829">
                  <c:v>-66482369.993587002</c:v>
                </c:pt>
                <c:pt idx="8830">
                  <c:v>-66489899.993584998</c:v>
                </c:pt>
                <c:pt idx="8831">
                  <c:v>-66497429.993583001</c:v>
                </c:pt>
                <c:pt idx="8832">
                  <c:v>-66504959.993580997</c:v>
                </c:pt>
                <c:pt idx="8833">
                  <c:v>-66512489.993579999</c:v>
                </c:pt>
                <c:pt idx="8834">
                  <c:v>-66520019.993578002</c:v>
                </c:pt>
                <c:pt idx="8835">
                  <c:v>-66527549.993575998</c:v>
                </c:pt>
                <c:pt idx="8836">
                  <c:v>-66535079.993574001</c:v>
                </c:pt>
                <c:pt idx="8837">
                  <c:v>-66542609.993571997</c:v>
                </c:pt>
                <c:pt idx="8838">
                  <c:v>-66550139.993570998</c:v>
                </c:pt>
                <c:pt idx="8839">
                  <c:v>-66557669.993569002</c:v>
                </c:pt>
                <c:pt idx="8840">
                  <c:v>-66565199.993566997</c:v>
                </c:pt>
                <c:pt idx="8841">
                  <c:v>-66572729.993565001</c:v>
                </c:pt>
                <c:pt idx="8842">
                  <c:v>-66580259.993564002</c:v>
                </c:pt>
                <c:pt idx="8843">
                  <c:v>-66587789.993561998</c:v>
                </c:pt>
                <c:pt idx="8844">
                  <c:v>-66595319.993560001</c:v>
                </c:pt>
                <c:pt idx="8845">
                  <c:v>-66602849.993558004</c:v>
                </c:pt>
                <c:pt idx="8846">
                  <c:v>-66610379.993556</c:v>
                </c:pt>
                <c:pt idx="8847">
                  <c:v>-66617909.993555002</c:v>
                </c:pt>
                <c:pt idx="8848">
                  <c:v>-66625439.993552998</c:v>
                </c:pt>
                <c:pt idx="8849">
                  <c:v>-66632969.993551001</c:v>
                </c:pt>
                <c:pt idx="8850">
                  <c:v>-66640499.993549004</c:v>
                </c:pt>
                <c:pt idx="8851">
                  <c:v>-66648029.993547007</c:v>
                </c:pt>
                <c:pt idx="8852">
                  <c:v>-66655559.993546002</c:v>
                </c:pt>
                <c:pt idx="8853">
                  <c:v>-66663089.993544005</c:v>
                </c:pt>
                <c:pt idx="8854">
                  <c:v>-66670619.993542001</c:v>
                </c:pt>
                <c:pt idx="8855">
                  <c:v>-66678149.993540004</c:v>
                </c:pt>
                <c:pt idx="8856">
                  <c:v>-66685679.993539006</c:v>
                </c:pt>
                <c:pt idx="8857">
                  <c:v>-66693209.993537009</c:v>
                </c:pt>
                <c:pt idx="8858">
                  <c:v>-66700739.993535005</c:v>
                </c:pt>
                <c:pt idx="8859">
                  <c:v>-66708269.993533008</c:v>
                </c:pt>
                <c:pt idx="8860">
                  <c:v>-66715799.993531011</c:v>
                </c:pt>
                <c:pt idx="8861">
                  <c:v>-66723329.993529998</c:v>
                </c:pt>
                <c:pt idx="8862">
                  <c:v>-66730859.993528001</c:v>
                </c:pt>
                <c:pt idx="8863">
                  <c:v>-66738389.993525997</c:v>
                </c:pt>
                <c:pt idx="8864">
                  <c:v>-66745919.993524</c:v>
                </c:pt>
                <c:pt idx="8865">
                  <c:v>-66753449.993521996</c:v>
                </c:pt>
                <c:pt idx="8866">
                  <c:v>-66760979.993520997</c:v>
                </c:pt>
                <c:pt idx="8867">
                  <c:v>-66768509.993519001</c:v>
                </c:pt>
                <c:pt idx="8868">
                  <c:v>-66776039.993516997</c:v>
                </c:pt>
                <c:pt idx="8869">
                  <c:v>-66783569.993515</c:v>
                </c:pt>
                <c:pt idx="8870">
                  <c:v>-66791099.993513003</c:v>
                </c:pt>
                <c:pt idx="8871">
                  <c:v>-66798629.993511997</c:v>
                </c:pt>
                <c:pt idx="8872">
                  <c:v>-66806159.99351</c:v>
                </c:pt>
                <c:pt idx="8873">
                  <c:v>-66813689.993508011</c:v>
                </c:pt>
                <c:pt idx="8874">
                  <c:v>-66821219.993505999</c:v>
                </c:pt>
                <c:pt idx="8875">
                  <c:v>-66828749.993505001</c:v>
                </c:pt>
                <c:pt idx="8876">
                  <c:v>-66836279.993502997</c:v>
                </c:pt>
                <c:pt idx="8877">
                  <c:v>-66843809.993501</c:v>
                </c:pt>
                <c:pt idx="8878">
                  <c:v>-66851339.993499003</c:v>
                </c:pt>
                <c:pt idx="8879">
                  <c:v>-66858869.993496999</c:v>
                </c:pt>
                <c:pt idx="8880">
                  <c:v>-66866399.993496001</c:v>
                </c:pt>
                <c:pt idx="8881">
                  <c:v>-66873929.993494004</c:v>
                </c:pt>
                <c:pt idx="8882">
                  <c:v>-66881459.993492</c:v>
                </c:pt>
                <c:pt idx="8883">
                  <c:v>-66888989.993490003</c:v>
                </c:pt>
                <c:pt idx="8884">
                  <c:v>-66896519.993487999</c:v>
                </c:pt>
                <c:pt idx="8885">
                  <c:v>-66904049.993487</c:v>
                </c:pt>
                <c:pt idx="8886">
                  <c:v>-66911579.993485004</c:v>
                </c:pt>
                <c:pt idx="8887">
                  <c:v>-66919109.993483</c:v>
                </c:pt>
                <c:pt idx="8888">
                  <c:v>-66926639.993480995</c:v>
                </c:pt>
                <c:pt idx="8889">
                  <c:v>-66934169.993478999</c:v>
                </c:pt>
                <c:pt idx="8890">
                  <c:v>-66941699.993478</c:v>
                </c:pt>
                <c:pt idx="8891">
                  <c:v>-66949229.993475996</c:v>
                </c:pt>
                <c:pt idx="8892">
                  <c:v>-66956759.993473999</c:v>
                </c:pt>
                <c:pt idx="8893">
                  <c:v>-66964289.993471995</c:v>
                </c:pt>
                <c:pt idx="8894">
                  <c:v>-66971819.993470997</c:v>
                </c:pt>
                <c:pt idx="8895">
                  <c:v>-66979349.993469</c:v>
                </c:pt>
                <c:pt idx="8896">
                  <c:v>-66986879.993467003</c:v>
                </c:pt>
                <c:pt idx="8897">
                  <c:v>-66994409.993464999</c:v>
                </c:pt>
                <c:pt idx="8898">
                  <c:v>-67001939.993463002</c:v>
                </c:pt>
                <c:pt idx="8899">
                  <c:v>-67009469.993461996</c:v>
                </c:pt>
                <c:pt idx="8900">
                  <c:v>-67016999.99346</c:v>
                </c:pt>
                <c:pt idx="8901">
                  <c:v>-67024529.993458003</c:v>
                </c:pt>
                <c:pt idx="8902">
                  <c:v>-67032059.993455999</c:v>
                </c:pt>
                <c:pt idx="8903">
                  <c:v>-67039589.993454002</c:v>
                </c:pt>
                <c:pt idx="8904">
                  <c:v>-67047119.993453003</c:v>
                </c:pt>
                <c:pt idx="8905">
                  <c:v>-67054649.993450999</c:v>
                </c:pt>
                <c:pt idx="8906">
                  <c:v>-67062179.993449003</c:v>
                </c:pt>
                <c:pt idx="8907">
                  <c:v>-67069709.993446998</c:v>
                </c:pt>
                <c:pt idx="8908">
                  <c:v>-67077239.993446</c:v>
                </c:pt>
                <c:pt idx="8909">
                  <c:v>-67084769.993444003</c:v>
                </c:pt>
                <c:pt idx="8910">
                  <c:v>-67092299.993441999</c:v>
                </c:pt>
                <c:pt idx="8911">
                  <c:v>-67099829.993440002</c:v>
                </c:pt>
                <c:pt idx="8912">
                  <c:v>-67107359.993438005</c:v>
                </c:pt>
                <c:pt idx="8913">
                  <c:v>-67114889.993437022</c:v>
                </c:pt>
                <c:pt idx="8914">
                  <c:v>-67122419.993434995</c:v>
                </c:pt>
                <c:pt idx="8915">
                  <c:v>-67129949.993433014</c:v>
                </c:pt>
                <c:pt idx="8916">
                  <c:v>-67137479.993431017</c:v>
                </c:pt>
                <c:pt idx="8917">
                  <c:v>-67145009.99342902</c:v>
                </c:pt>
                <c:pt idx="8918">
                  <c:v>-67152539.993428022</c:v>
                </c:pt>
                <c:pt idx="8919">
                  <c:v>-67160069.99342601</c:v>
                </c:pt>
                <c:pt idx="8920">
                  <c:v>-67167599.993424013</c:v>
                </c:pt>
                <c:pt idx="8921">
                  <c:v>-67175129.993422017</c:v>
                </c:pt>
                <c:pt idx="8922">
                  <c:v>-67182659.99342002</c:v>
                </c:pt>
                <c:pt idx="8923">
                  <c:v>-67190189.993419021</c:v>
                </c:pt>
                <c:pt idx="8924">
                  <c:v>-67197719.99341701</c:v>
                </c:pt>
                <c:pt idx="8925">
                  <c:v>-67205249.993415013</c:v>
                </c:pt>
                <c:pt idx="8926">
                  <c:v>-67212779.993413016</c:v>
                </c:pt>
                <c:pt idx="8927">
                  <c:v>-67220309.993412018</c:v>
                </c:pt>
                <c:pt idx="8928">
                  <c:v>-67227839.993410021</c:v>
                </c:pt>
                <c:pt idx="8929">
                  <c:v>-67235369.993408009</c:v>
                </c:pt>
                <c:pt idx="8930">
                  <c:v>-67242899.993406028</c:v>
                </c:pt>
                <c:pt idx="8931">
                  <c:v>-67250429.993404016</c:v>
                </c:pt>
                <c:pt idx="8932">
                  <c:v>-67257959.993403018</c:v>
                </c:pt>
                <c:pt idx="8933">
                  <c:v>-67265489.993401021</c:v>
                </c:pt>
                <c:pt idx="8934">
                  <c:v>-67273019.993399009</c:v>
                </c:pt>
                <c:pt idx="8935">
                  <c:v>-67280549.993397012</c:v>
                </c:pt>
                <c:pt idx="8936">
                  <c:v>-67288079.99339503</c:v>
                </c:pt>
                <c:pt idx="8937">
                  <c:v>-67295609.993394017</c:v>
                </c:pt>
                <c:pt idx="8938">
                  <c:v>-67303139.99339202</c:v>
                </c:pt>
                <c:pt idx="8939">
                  <c:v>-67310669.993390009</c:v>
                </c:pt>
                <c:pt idx="8940">
                  <c:v>-67318199.993388012</c:v>
                </c:pt>
                <c:pt idx="8941">
                  <c:v>-67325729.993387029</c:v>
                </c:pt>
                <c:pt idx="8942">
                  <c:v>-67333259.993385032</c:v>
                </c:pt>
                <c:pt idx="8943">
                  <c:v>-67340789.99338302</c:v>
                </c:pt>
                <c:pt idx="8944">
                  <c:v>-67348319.993381009</c:v>
                </c:pt>
                <c:pt idx="8945">
                  <c:v>-67355849.993379012</c:v>
                </c:pt>
                <c:pt idx="8946">
                  <c:v>-67363379.993378028</c:v>
                </c:pt>
                <c:pt idx="8947">
                  <c:v>-67370909.993376032</c:v>
                </c:pt>
                <c:pt idx="8948">
                  <c:v>-67378439.99337402</c:v>
                </c:pt>
                <c:pt idx="8949">
                  <c:v>-67385969.993372008</c:v>
                </c:pt>
                <c:pt idx="8950">
                  <c:v>-67393499.993370011</c:v>
                </c:pt>
                <c:pt idx="8951">
                  <c:v>-67401029.993369028</c:v>
                </c:pt>
                <c:pt idx="8952">
                  <c:v>-67408559.993367031</c:v>
                </c:pt>
                <c:pt idx="8953">
                  <c:v>-67416089.993365034</c:v>
                </c:pt>
                <c:pt idx="8954">
                  <c:v>-67423619.993363008</c:v>
                </c:pt>
                <c:pt idx="8955">
                  <c:v>-67431149.993361011</c:v>
                </c:pt>
                <c:pt idx="8956">
                  <c:v>-67438679.993360013</c:v>
                </c:pt>
                <c:pt idx="8957">
                  <c:v>-67446209.993358016</c:v>
                </c:pt>
                <c:pt idx="8958">
                  <c:v>-67453739.993356019</c:v>
                </c:pt>
                <c:pt idx="8959">
                  <c:v>-67461269.993353993</c:v>
                </c:pt>
                <c:pt idx="8960">
                  <c:v>-67468799.993352994</c:v>
                </c:pt>
                <c:pt idx="8961">
                  <c:v>-67476329.993351012</c:v>
                </c:pt>
                <c:pt idx="8962">
                  <c:v>-67483859.993349016</c:v>
                </c:pt>
                <c:pt idx="8963">
                  <c:v>-67491389.993347019</c:v>
                </c:pt>
                <c:pt idx="8964">
                  <c:v>-67498919.993345022</c:v>
                </c:pt>
                <c:pt idx="8965">
                  <c:v>-67506449.993343994</c:v>
                </c:pt>
                <c:pt idx="8966">
                  <c:v>-67513979.993341997</c:v>
                </c:pt>
                <c:pt idx="8967">
                  <c:v>-67521509.993340015</c:v>
                </c:pt>
                <c:pt idx="8968">
                  <c:v>-67529039.993338019</c:v>
                </c:pt>
                <c:pt idx="8969">
                  <c:v>-67536569.993336022</c:v>
                </c:pt>
                <c:pt idx="8970">
                  <c:v>-67544099.993334994</c:v>
                </c:pt>
                <c:pt idx="8971">
                  <c:v>-67551629.993332997</c:v>
                </c:pt>
                <c:pt idx="8972">
                  <c:v>-67559159.993331015</c:v>
                </c:pt>
                <c:pt idx="8973">
                  <c:v>-67566689.993329018</c:v>
                </c:pt>
                <c:pt idx="8974">
                  <c:v>-67574219.99332802</c:v>
                </c:pt>
                <c:pt idx="8975">
                  <c:v>-67581749.993326008</c:v>
                </c:pt>
                <c:pt idx="8976">
                  <c:v>-67589279.993323997</c:v>
                </c:pt>
                <c:pt idx="8977">
                  <c:v>-67596809.993322015</c:v>
                </c:pt>
                <c:pt idx="8978">
                  <c:v>-67604339.993320018</c:v>
                </c:pt>
                <c:pt idx="8979">
                  <c:v>-67611869.99331902</c:v>
                </c:pt>
                <c:pt idx="8980">
                  <c:v>-67619399.993317008</c:v>
                </c:pt>
                <c:pt idx="8981">
                  <c:v>-67626929.993314996</c:v>
                </c:pt>
                <c:pt idx="8982">
                  <c:v>-67634459.993313015</c:v>
                </c:pt>
                <c:pt idx="8983">
                  <c:v>-67641989.993311018</c:v>
                </c:pt>
                <c:pt idx="8984">
                  <c:v>-67649519.993310019</c:v>
                </c:pt>
                <c:pt idx="8985">
                  <c:v>-67657049.993308008</c:v>
                </c:pt>
                <c:pt idx="8986">
                  <c:v>-67664579.993306011</c:v>
                </c:pt>
                <c:pt idx="8987">
                  <c:v>-67672109.993304014</c:v>
                </c:pt>
                <c:pt idx="8988">
                  <c:v>-67679639.993302017</c:v>
                </c:pt>
                <c:pt idx="8989">
                  <c:v>-67687169.993301019</c:v>
                </c:pt>
                <c:pt idx="8990">
                  <c:v>-67694699.993299022</c:v>
                </c:pt>
                <c:pt idx="8991">
                  <c:v>-67702229.993297011</c:v>
                </c:pt>
                <c:pt idx="8992">
                  <c:v>-67709759.993295014</c:v>
                </c:pt>
                <c:pt idx="8993">
                  <c:v>-67717289.993294016</c:v>
                </c:pt>
                <c:pt idx="8994">
                  <c:v>-67724819.993292019</c:v>
                </c:pt>
                <c:pt idx="8995">
                  <c:v>-67732349.993290022</c:v>
                </c:pt>
                <c:pt idx="8996">
                  <c:v>-67739879.99328801</c:v>
                </c:pt>
                <c:pt idx="8997">
                  <c:v>-67747409.993286029</c:v>
                </c:pt>
                <c:pt idx="8998">
                  <c:v>-67754939.99328503</c:v>
                </c:pt>
                <c:pt idx="8999">
                  <c:v>-67762469.993283018</c:v>
                </c:pt>
                <c:pt idx="9000">
                  <c:v>-67769999.993281022</c:v>
                </c:pt>
                <c:pt idx="9001">
                  <c:v>-67777529.99327901</c:v>
                </c:pt>
                <c:pt idx="9002">
                  <c:v>-67785059.993277028</c:v>
                </c:pt>
                <c:pt idx="9003">
                  <c:v>-67792589.99327603</c:v>
                </c:pt>
                <c:pt idx="9004">
                  <c:v>-67800119.993274018</c:v>
                </c:pt>
                <c:pt idx="9005">
                  <c:v>-67807649.993272021</c:v>
                </c:pt>
                <c:pt idx="9006">
                  <c:v>-67815179.99327001</c:v>
                </c:pt>
                <c:pt idx="9007">
                  <c:v>-67822709.993269011</c:v>
                </c:pt>
                <c:pt idx="9008">
                  <c:v>-67830239.99326703</c:v>
                </c:pt>
                <c:pt idx="9009">
                  <c:v>-67837769.993265033</c:v>
                </c:pt>
                <c:pt idx="9010">
                  <c:v>-67845299.993263021</c:v>
                </c:pt>
                <c:pt idx="9011">
                  <c:v>-67852829.993261009</c:v>
                </c:pt>
                <c:pt idx="9012">
                  <c:v>-67860359.993259996</c:v>
                </c:pt>
                <c:pt idx="9013">
                  <c:v>-67867889.993258014</c:v>
                </c:pt>
                <c:pt idx="9014">
                  <c:v>-67875419.993256018</c:v>
                </c:pt>
                <c:pt idx="9015">
                  <c:v>-67882949.993254006</c:v>
                </c:pt>
                <c:pt idx="9016">
                  <c:v>-67890479.993251994</c:v>
                </c:pt>
                <c:pt idx="9017">
                  <c:v>-67898009.993250996</c:v>
                </c:pt>
                <c:pt idx="9018">
                  <c:v>-67905539.993249014</c:v>
                </c:pt>
                <c:pt idx="9019">
                  <c:v>-67913069.993247017</c:v>
                </c:pt>
                <c:pt idx="9020">
                  <c:v>-67920599.993245021</c:v>
                </c:pt>
                <c:pt idx="9021">
                  <c:v>-67928129.993242994</c:v>
                </c:pt>
                <c:pt idx="9022">
                  <c:v>-67935659.993241996</c:v>
                </c:pt>
                <c:pt idx="9023">
                  <c:v>-67943189.993240014</c:v>
                </c:pt>
                <c:pt idx="9024">
                  <c:v>-67950719.993238017</c:v>
                </c:pt>
                <c:pt idx="9025">
                  <c:v>-67958249.99323602</c:v>
                </c:pt>
                <c:pt idx="9026">
                  <c:v>-67965779.993235022</c:v>
                </c:pt>
                <c:pt idx="9027">
                  <c:v>-67973309.993232995</c:v>
                </c:pt>
                <c:pt idx="9028">
                  <c:v>-67980839.993231013</c:v>
                </c:pt>
                <c:pt idx="9029">
                  <c:v>-67988369.993229017</c:v>
                </c:pt>
                <c:pt idx="9030">
                  <c:v>-67995899.99322702</c:v>
                </c:pt>
                <c:pt idx="9031">
                  <c:v>-68003429.993226022</c:v>
                </c:pt>
                <c:pt idx="9032">
                  <c:v>-68010959.993223995</c:v>
                </c:pt>
                <c:pt idx="9033">
                  <c:v>-68018489.993222013</c:v>
                </c:pt>
                <c:pt idx="9034">
                  <c:v>-68026019.993220016</c:v>
                </c:pt>
                <c:pt idx="9035">
                  <c:v>-68033549.99321802</c:v>
                </c:pt>
                <c:pt idx="9036">
                  <c:v>-68041079.993217021</c:v>
                </c:pt>
                <c:pt idx="9037">
                  <c:v>-68048609.993214995</c:v>
                </c:pt>
                <c:pt idx="9038">
                  <c:v>-68056139.993213013</c:v>
                </c:pt>
                <c:pt idx="9039">
                  <c:v>-68063669.993211016</c:v>
                </c:pt>
                <c:pt idx="9040">
                  <c:v>-68071199.993209019</c:v>
                </c:pt>
                <c:pt idx="9041">
                  <c:v>-68078729.993208021</c:v>
                </c:pt>
                <c:pt idx="9042">
                  <c:v>-68086259.993206009</c:v>
                </c:pt>
                <c:pt idx="9043">
                  <c:v>-68093789.993204013</c:v>
                </c:pt>
                <c:pt idx="9044">
                  <c:v>-68101319.993202016</c:v>
                </c:pt>
                <c:pt idx="9045">
                  <c:v>-68108849.993201017</c:v>
                </c:pt>
                <c:pt idx="9046">
                  <c:v>-68116379.993199021</c:v>
                </c:pt>
                <c:pt idx="9047">
                  <c:v>-68123909.993197009</c:v>
                </c:pt>
                <c:pt idx="9048">
                  <c:v>-68131439.993194997</c:v>
                </c:pt>
                <c:pt idx="9049">
                  <c:v>-68138969.993193015</c:v>
                </c:pt>
                <c:pt idx="9050">
                  <c:v>-68146499.993192017</c:v>
                </c:pt>
                <c:pt idx="9051">
                  <c:v>-68154029.99319002</c:v>
                </c:pt>
                <c:pt idx="9052">
                  <c:v>-68161559.993188009</c:v>
                </c:pt>
                <c:pt idx="9053">
                  <c:v>-68169089.993186012</c:v>
                </c:pt>
                <c:pt idx="9054">
                  <c:v>-68176619.993184015</c:v>
                </c:pt>
                <c:pt idx="9055">
                  <c:v>-68184149.993183017</c:v>
                </c:pt>
                <c:pt idx="9056">
                  <c:v>-68191679.99318102</c:v>
                </c:pt>
                <c:pt idx="9057">
                  <c:v>-68199209.993179008</c:v>
                </c:pt>
                <c:pt idx="9058">
                  <c:v>-68206739.993177012</c:v>
                </c:pt>
                <c:pt idx="9059">
                  <c:v>-68214269.993176028</c:v>
                </c:pt>
                <c:pt idx="9060">
                  <c:v>-68221799.993174016</c:v>
                </c:pt>
                <c:pt idx="9061">
                  <c:v>-68229329.99317202</c:v>
                </c:pt>
                <c:pt idx="9062">
                  <c:v>-68236859.993170008</c:v>
                </c:pt>
                <c:pt idx="9063">
                  <c:v>-68244389.993168011</c:v>
                </c:pt>
                <c:pt idx="9064">
                  <c:v>-68251919.993167028</c:v>
                </c:pt>
                <c:pt idx="9065">
                  <c:v>-68259449.993165031</c:v>
                </c:pt>
                <c:pt idx="9066">
                  <c:v>-68266979.993163019</c:v>
                </c:pt>
                <c:pt idx="9067">
                  <c:v>-68274509.993161008</c:v>
                </c:pt>
                <c:pt idx="9068">
                  <c:v>-68282039.993158996</c:v>
                </c:pt>
                <c:pt idx="9069">
                  <c:v>-68289569.993158013</c:v>
                </c:pt>
                <c:pt idx="9070">
                  <c:v>-68297099.993156016</c:v>
                </c:pt>
                <c:pt idx="9071">
                  <c:v>-68304629.993154004</c:v>
                </c:pt>
                <c:pt idx="9072">
                  <c:v>-68312159.993151993</c:v>
                </c:pt>
                <c:pt idx="9073">
                  <c:v>-68319689.993149996</c:v>
                </c:pt>
                <c:pt idx="9074">
                  <c:v>-68327219.993148997</c:v>
                </c:pt>
                <c:pt idx="9075">
                  <c:v>-68334749.993147016</c:v>
                </c:pt>
                <c:pt idx="9076">
                  <c:v>-68342279.993145019</c:v>
                </c:pt>
                <c:pt idx="9077">
                  <c:v>-68349809.993143007</c:v>
                </c:pt>
                <c:pt idx="9078">
                  <c:v>-68357339.993141994</c:v>
                </c:pt>
                <c:pt idx="9079">
                  <c:v>-68364869.993139997</c:v>
                </c:pt>
                <c:pt idx="9080">
                  <c:v>-68372399.993138015</c:v>
                </c:pt>
                <c:pt idx="9081">
                  <c:v>-68379929.993136019</c:v>
                </c:pt>
                <c:pt idx="9082">
                  <c:v>-68387459.993134007</c:v>
                </c:pt>
                <c:pt idx="9083">
                  <c:v>-68394989.993132994</c:v>
                </c:pt>
                <c:pt idx="9084">
                  <c:v>-68402519.993130997</c:v>
                </c:pt>
                <c:pt idx="9085">
                  <c:v>-68410049.993129015</c:v>
                </c:pt>
                <c:pt idx="9086">
                  <c:v>-68417579.993127018</c:v>
                </c:pt>
                <c:pt idx="9087">
                  <c:v>-68425109.993125021</c:v>
                </c:pt>
                <c:pt idx="9088">
                  <c:v>-68432639.993123993</c:v>
                </c:pt>
                <c:pt idx="9089">
                  <c:v>-68440169.993121997</c:v>
                </c:pt>
                <c:pt idx="9090">
                  <c:v>-68447699.993120015</c:v>
                </c:pt>
                <c:pt idx="9091">
                  <c:v>-68455229.993118018</c:v>
                </c:pt>
                <c:pt idx="9092">
                  <c:v>-68462759.99311702</c:v>
                </c:pt>
                <c:pt idx="9093">
                  <c:v>-68470289.993114993</c:v>
                </c:pt>
                <c:pt idx="9094">
                  <c:v>-68477819.993112996</c:v>
                </c:pt>
                <c:pt idx="9095">
                  <c:v>-68485349.993111014</c:v>
                </c:pt>
                <c:pt idx="9096">
                  <c:v>-68492879.993109018</c:v>
                </c:pt>
                <c:pt idx="9097">
                  <c:v>-68500409.993108019</c:v>
                </c:pt>
                <c:pt idx="9098">
                  <c:v>-68507939.993106008</c:v>
                </c:pt>
                <c:pt idx="9099">
                  <c:v>-68515469.993103996</c:v>
                </c:pt>
                <c:pt idx="9100">
                  <c:v>-68522999.993102014</c:v>
                </c:pt>
                <c:pt idx="9101">
                  <c:v>-68530529.993100017</c:v>
                </c:pt>
                <c:pt idx="9102">
                  <c:v>-68538059.993099019</c:v>
                </c:pt>
                <c:pt idx="9103">
                  <c:v>-68545589.993097022</c:v>
                </c:pt>
                <c:pt idx="9104">
                  <c:v>-68553119.993094996</c:v>
                </c:pt>
                <c:pt idx="9105">
                  <c:v>-68560649.993093014</c:v>
                </c:pt>
                <c:pt idx="9106">
                  <c:v>-68568179.993091017</c:v>
                </c:pt>
                <c:pt idx="9107">
                  <c:v>-68575709.993090019</c:v>
                </c:pt>
                <c:pt idx="9108">
                  <c:v>-68583239.993088022</c:v>
                </c:pt>
                <c:pt idx="9109">
                  <c:v>-68590769.99308601</c:v>
                </c:pt>
                <c:pt idx="9110">
                  <c:v>-68598299.993084013</c:v>
                </c:pt>
                <c:pt idx="9111">
                  <c:v>-68605829.993083015</c:v>
                </c:pt>
                <c:pt idx="9112">
                  <c:v>-68613359.993081018</c:v>
                </c:pt>
                <c:pt idx="9113">
                  <c:v>-68620889.993079022</c:v>
                </c:pt>
                <c:pt idx="9114">
                  <c:v>-68628419.99307701</c:v>
                </c:pt>
                <c:pt idx="9115">
                  <c:v>-68635949.993075013</c:v>
                </c:pt>
                <c:pt idx="9116">
                  <c:v>-68643479.993074015</c:v>
                </c:pt>
                <c:pt idx="9117">
                  <c:v>-68651009.993072018</c:v>
                </c:pt>
                <c:pt idx="9118">
                  <c:v>-68658539.993070021</c:v>
                </c:pt>
                <c:pt idx="9119">
                  <c:v>-68666069.99306801</c:v>
                </c:pt>
                <c:pt idx="9120">
                  <c:v>-68673599.993066028</c:v>
                </c:pt>
                <c:pt idx="9121">
                  <c:v>-68681129.993065029</c:v>
                </c:pt>
                <c:pt idx="9122">
                  <c:v>-68688659.993063018</c:v>
                </c:pt>
                <c:pt idx="9123">
                  <c:v>-68696189.993061021</c:v>
                </c:pt>
                <c:pt idx="9124">
                  <c:v>-68703719.993058994</c:v>
                </c:pt>
                <c:pt idx="9125">
                  <c:v>-68711249.993057996</c:v>
                </c:pt>
                <c:pt idx="9126">
                  <c:v>-68718779.993056014</c:v>
                </c:pt>
                <c:pt idx="9127">
                  <c:v>-68726309.993054003</c:v>
                </c:pt>
                <c:pt idx="9128">
                  <c:v>-68733839.993052006</c:v>
                </c:pt>
                <c:pt idx="9129">
                  <c:v>-68741369.993049994</c:v>
                </c:pt>
                <c:pt idx="9130">
                  <c:v>-68748899.993048996</c:v>
                </c:pt>
                <c:pt idx="9131">
                  <c:v>-68756429.993047014</c:v>
                </c:pt>
                <c:pt idx="9132">
                  <c:v>-68763959.993045017</c:v>
                </c:pt>
                <c:pt idx="9133">
                  <c:v>-68771489.993043005</c:v>
                </c:pt>
                <c:pt idx="9134">
                  <c:v>-68779019.993040994</c:v>
                </c:pt>
                <c:pt idx="9135">
                  <c:v>-68786549.993039995</c:v>
                </c:pt>
                <c:pt idx="9136">
                  <c:v>-68794079.993038014</c:v>
                </c:pt>
                <c:pt idx="9137">
                  <c:v>-68801609.993036017</c:v>
                </c:pt>
                <c:pt idx="9138">
                  <c:v>-68809139.993034005</c:v>
                </c:pt>
                <c:pt idx="9139">
                  <c:v>-68816669.993031994</c:v>
                </c:pt>
                <c:pt idx="9140">
                  <c:v>-68824199.993030995</c:v>
                </c:pt>
                <c:pt idx="9141">
                  <c:v>-68831729.993029013</c:v>
                </c:pt>
                <c:pt idx="9142">
                  <c:v>-68839259.993027017</c:v>
                </c:pt>
                <c:pt idx="9143">
                  <c:v>-68846789.99302502</c:v>
                </c:pt>
                <c:pt idx="9144">
                  <c:v>-68854319.993024006</c:v>
                </c:pt>
                <c:pt idx="9145">
                  <c:v>-68861849.993021995</c:v>
                </c:pt>
                <c:pt idx="9146">
                  <c:v>-68869379.993020013</c:v>
                </c:pt>
                <c:pt idx="9147">
                  <c:v>-68876909.993018016</c:v>
                </c:pt>
                <c:pt idx="9148">
                  <c:v>-68884439.993016019</c:v>
                </c:pt>
                <c:pt idx="9149">
                  <c:v>-68891969.993015021</c:v>
                </c:pt>
                <c:pt idx="9150">
                  <c:v>-68899499.993012995</c:v>
                </c:pt>
                <c:pt idx="9151">
                  <c:v>-68907029.993011013</c:v>
                </c:pt>
                <c:pt idx="9152">
                  <c:v>-68914559.993009016</c:v>
                </c:pt>
                <c:pt idx="9153">
                  <c:v>-68922089.993007019</c:v>
                </c:pt>
                <c:pt idx="9154">
                  <c:v>-68929619.993006021</c:v>
                </c:pt>
                <c:pt idx="9155">
                  <c:v>-68937149.993003994</c:v>
                </c:pt>
                <c:pt idx="9156">
                  <c:v>-68944679.993001997</c:v>
                </c:pt>
                <c:pt idx="9157">
                  <c:v>-68952209.993000016</c:v>
                </c:pt>
                <c:pt idx="9158">
                  <c:v>-68959739.992998019</c:v>
                </c:pt>
                <c:pt idx="9159">
                  <c:v>-68967269.99299702</c:v>
                </c:pt>
                <c:pt idx="9160">
                  <c:v>-68974799.992994994</c:v>
                </c:pt>
                <c:pt idx="9161">
                  <c:v>-68982329.992992997</c:v>
                </c:pt>
                <c:pt idx="9162">
                  <c:v>-68989859.992991015</c:v>
                </c:pt>
                <c:pt idx="9163">
                  <c:v>-68997389.992990017</c:v>
                </c:pt>
                <c:pt idx="9164">
                  <c:v>-69004919.99298802</c:v>
                </c:pt>
                <c:pt idx="9165">
                  <c:v>-69012449.992986009</c:v>
                </c:pt>
                <c:pt idx="9166">
                  <c:v>-69019979.992983997</c:v>
                </c:pt>
                <c:pt idx="9167">
                  <c:v>-69027509.992982015</c:v>
                </c:pt>
                <c:pt idx="9168">
                  <c:v>-69035039.992981017</c:v>
                </c:pt>
                <c:pt idx="9169">
                  <c:v>-69042569.99297902</c:v>
                </c:pt>
                <c:pt idx="9170">
                  <c:v>-69050099.992977008</c:v>
                </c:pt>
                <c:pt idx="9171">
                  <c:v>-69057629.992974997</c:v>
                </c:pt>
                <c:pt idx="9172">
                  <c:v>-69065159.992973015</c:v>
                </c:pt>
                <c:pt idx="9173">
                  <c:v>-69072689.992972016</c:v>
                </c:pt>
                <c:pt idx="9174">
                  <c:v>-69080219.99297002</c:v>
                </c:pt>
                <c:pt idx="9175">
                  <c:v>-69087749.992968008</c:v>
                </c:pt>
                <c:pt idx="9176">
                  <c:v>-69095279.992966011</c:v>
                </c:pt>
                <c:pt idx="9177">
                  <c:v>-69102809.992965013</c:v>
                </c:pt>
                <c:pt idx="9178">
                  <c:v>-69110339.992963016</c:v>
                </c:pt>
                <c:pt idx="9179">
                  <c:v>-69117869.992961019</c:v>
                </c:pt>
                <c:pt idx="9180">
                  <c:v>-69125399.992958993</c:v>
                </c:pt>
                <c:pt idx="9181">
                  <c:v>-69132929.992956996</c:v>
                </c:pt>
                <c:pt idx="9182">
                  <c:v>-69140459.992956012</c:v>
                </c:pt>
                <c:pt idx="9183">
                  <c:v>-69147989.992954001</c:v>
                </c:pt>
                <c:pt idx="9184">
                  <c:v>-69155519.992952004</c:v>
                </c:pt>
                <c:pt idx="9185">
                  <c:v>-69163049.992950007</c:v>
                </c:pt>
                <c:pt idx="9186">
                  <c:v>-69170579.992947996</c:v>
                </c:pt>
                <c:pt idx="9187">
                  <c:v>-69178109.992946997</c:v>
                </c:pt>
                <c:pt idx="9188">
                  <c:v>-69185639.992945015</c:v>
                </c:pt>
                <c:pt idx="9189">
                  <c:v>-69193169.992943004</c:v>
                </c:pt>
                <c:pt idx="9190">
                  <c:v>-69200699.992941007</c:v>
                </c:pt>
                <c:pt idx="9191">
                  <c:v>-69208229.992938995</c:v>
                </c:pt>
                <c:pt idx="9192">
                  <c:v>-69215759.992937997</c:v>
                </c:pt>
                <c:pt idx="9193">
                  <c:v>-69223289.992936015</c:v>
                </c:pt>
                <c:pt idx="9194">
                  <c:v>-69230819.992934003</c:v>
                </c:pt>
                <c:pt idx="9195">
                  <c:v>-69238349.992932007</c:v>
                </c:pt>
                <c:pt idx="9196">
                  <c:v>-69245879.992930993</c:v>
                </c:pt>
                <c:pt idx="9197">
                  <c:v>-69253409.992928997</c:v>
                </c:pt>
                <c:pt idx="9198">
                  <c:v>-69260939.992927015</c:v>
                </c:pt>
                <c:pt idx="9199">
                  <c:v>-69268469.992925018</c:v>
                </c:pt>
                <c:pt idx="9200">
                  <c:v>-69275999.992923006</c:v>
                </c:pt>
                <c:pt idx="9201">
                  <c:v>-69283529.992921993</c:v>
                </c:pt>
                <c:pt idx="9202">
                  <c:v>-69291059.992919996</c:v>
                </c:pt>
                <c:pt idx="9203">
                  <c:v>-69298589.992918015</c:v>
                </c:pt>
                <c:pt idx="9204">
                  <c:v>-69306119.992916018</c:v>
                </c:pt>
                <c:pt idx="9205">
                  <c:v>-69313649.992914006</c:v>
                </c:pt>
                <c:pt idx="9206">
                  <c:v>-69321179.992912993</c:v>
                </c:pt>
                <c:pt idx="9207">
                  <c:v>-69328709.992910996</c:v>
                </c:pt>
                <c:pt idx="9208">
                  <c:v>-69336239.992909014</c:v>
                </c:pt>
                <c:pt idx="9209">
                  <c:v>-69343769.992907017</c:v>
                </c:pt>
                <c:pt idx="9210">
                  <c:v>-69351299.992906019</c:v>
                </c:pt>
                <c:pt idx="9211">
                  <c:v>-69358829.992904007</c:v>
                </c:pt>
                <c:pt idx="9212">
                  <c:v>-69366359.992901996</c:v>
                </c:pt>
                <c:pt idx="9213">
                  <c:v>-69373889.992900014</c:v>
                </c:pt>
                <c:pt idx="9214">
                  <c:v>-69381419.992898017</c:v>
                </c:pt>
                <c:pt idx="9215">
                  <c:v>-69388949.992897019</c:v>
                </c:pt>
                <c:pt idx="9216">
                  <c:v>-69396479.992895022</c:v>
                </c:pt>
                <c:pt idx="9217">
                  <c:v>-69404009.992892995</c:v>
                </c:pt>
                <c:pt idx="9218">
                  <c:v>-69411539.992891014</c:v>
                </c:pt>
                <c:pt idx="9219">
                  <c:v>-69419069.992889017</c:v>
                </c:pt>
                <c:pt idx="9220">
                  <c:v>-69426599.992888018</c:v>
                </c:pt>
                <c:pt idx="9221">
                  <c:v>-69434129.992886022</c:v>
                </c:pt>
                <c:pt idx="9222">
                  <c:v>-69441659.992883995</c:v>
                </c:pt>
                <c:pt idx="9223">
                  <c:v>-69449189.992882013</c:v>
                </c:pt>
                <c:pt idx="9224">
                  <c:v>-69456719.992880017</c:v>
                </c:pt>
                <c:pt idx="9225">
                  <c:v>-69464249.992879018</c:v>
                </c:pt>
                <c:pt idx="9226">
                  <c:v>-69471779.992877021</c:v>
                </c:pt>
                <c:pt idx="9227">
                  <c:v>-69479309.992874995</c:v>
                </c:pt>
                <c:pt idx="9228">
                  <c:v>-69486839.992873013</c:v>
                </c:pt>
                <c:pt idx="9229">
                  <c:v>-69494369.992872015</c:v>
                </c:pt>
                <c:pt idx="9230">
                  <c:v>-69501899.992870018</c:v>
                </c:pt>
                <c:pt idx="9231">
                  <c:v>-69509429.992868021</c:v>
                </c:pt>
                <c:pt idx="9232">
                  <c:v>-69516959.992866009</c:v>
                </c:pt>
                <c:pt idx="9233">
                  <c:v>-69524489.992864013</c:v>
                </c:pt>
                <c:pt idx="9234">
                  <c:v>-69532019.992863014</c:v>
                </c:pt>
                <c:pt idx="9235">
                  <c:v>-69539549.992861018</c:v>
                </c:pt>
                <c:pt idx="9236">
                  <c:v>-69547079.992859006</c:v>
                </c:pt>
                <c:pt idx="9237">
                  <c:v>-69554609.992856994</c:v>
                </c:pt>
                <c:pt idx="9238">
                  <c:v>-69562139.992854998</c:v>
                </c:pt>
                <c:pt idx="9239">
                  <c:v>-69569669.992853999</c:v>
                </c:pt>
                <c:pt idx="9240">
                  <c:v>-69577199.992852002</c:v>
                </c:pt>
                <c:pt idx="9241">
                  <c:v>-69584729.992850006</c:v>
                </c:pt>
                <c:pt idx="9242">
                  <c:v>-69592259.992847994</c:v>
                </c:pt>
                <c:pt idx="9243">
                  <c:v>-69599789.992846996</c:v>
                </c:pt>
                <c:pt idx="9244">
                  <c:v>-69607319.992844999</c:v>
                </c:pt>
                <c:pt idx="9245">
                  <c:v>-69614849.992843002</c:v>
                </c:pt>
                <c:pt idx="9246">
                  <c:v>-69622379.992841005</c:v>
                </c:pt>
                <c:pt idx="9247">
                  <c:v>-69629909.992838994</c:v>
                </c:pt>
                <c:pt idx="9248">
                  <c:v>-69637439.992837995</c:v>
                </c:pt>
                <c:pt idx="9249">
                  <c:v>-69644969.992836013</c:v>
                </c:pt>
                <c:pt idx="9250">
                  <c:v>-69652499.992834002</c:v>
                </c:pt>
                <c:pt idx="9251">
                  <c:v>-69660029.992832005</c:v>
                </c:pt>
                <c:pt idx="9252">
                  <c:v>-69667559.992829993</c:v>
                </c:pt>
                <c:pt idx="9253">
                  <c:v>-69675089.992828995</c:v>
                </c:pt>
                <c:pt idx="9254">
                  <c:v>-69682619.992827013</c:v>
                </c:pt>
                <c:pt idx="9255">
                  <c:v>-69690149.992825016</c:v>
                </c:pt>
                <c:pt idx="9256">
                  <c:v>-69697679.992823005</c:v>
                </c:pt>
                <c:pt idx="9257">
                  <c:v>-69705209.992820993</c:v>
                </c:pt>
                <c:pt idx="9258">
                  <c:v>-69712739.992819995</c:v>
                </c:pt>
                <c:pt idx="9259">
                  <c:v>-69720269.992818013</c:v>
                </c:pt>
                <c:pt idx="9260">
                  <c:v>-69727799.992816016</c:v>
                </c:pt>
                <c:pt idx="9261">
                  <c:v>-69735329.992814004</c:v>
                </c:pt>
                <c:pt idx="9262">
                  <c:v>-69742859.992813006</c:v>
                </c:pt>
                <c:pt idx="9263">
                  <c:v>-69750389.992810994</c:v>
                </c:pt>
                <c:pt idx="9264">
                  <c:v>-69757919.992809013</c:v>
                </c:pt>
                <c:pt idx="9265">
                  <c:v>-69765449.992807016</c:v>
                </c:pt>
                <c:pt idx="9266">
                  <c:v>-69772979.992805019</c:v>
                </c:pt>
                <c:pt idx="9267">
                  <c:v>-69780509.992804006</c:v>
                </c:pt>
                <c:pt idx="9268">
                  <c:v>-69788039.992801994</c:v>
                </c:pt>
                <c:pt idx="9269">
                  <c:v>-69795569.992799997</c:v>
                </c:pt>
                <c:pt idx="9270">
                  <c:v>-69803099.992798015</c:v>
                </c:pt>
                <c:pt idx="9271">
                  <c:v>-69810629.992796019</c:v>
                </c:pt>
                <c:pt idx="9272">
                  <c:v>-69818159.99279502</c:v>
                </c:pt>
                <c:pt idx="9273">
                  <c:v>-69825689.992792994</c:v>
                </c:pt>
                <c:pt idx="9274">
                  <c:v>-69833219.992790997</c:v>
                </c:pt>
                <c:pt idx="9275">
                  <c:v>-69840749.992789015</c:v>
                </c:pt>
                <c:pt idx="9276">
                  <c:v>-69848279.992787018</c:v>
                </c:pt>
                <c:pt idx="9277">
                  <c:v>-69855809.99278602</c:v>
                </c:pt>
                <c:pt idx="9278">
                  <c:v>-69863339.992783993</c:v>
                </c:pt>
                <c:pt idx="9279">
                  <c:v>-69870869.992781997</c:v>
                </c:pt>
                <c:pt idx="9280">
                  <c:v>-69878399.992780015</c:v>
                </c:pt>
                <c:pt idx="9281">
                  <c:v>-69885929.992779016</c:v>
                </c:pt>
                <c:pt idx="9282">
                  <c:v>-69893459.99277702</c:v>
                </c:pt>
                <c:pt idx="9283">
                  <c:v>-69900989.992774993</c:v>
                </c:pt>
                <c:pt idx="9284">
                  <c:v>-69908519.992772996</c:v>
                </c:pt>
                <c:pt idx="9285">
                  <c:v>-69916049.992771015</c:v>
                </c:pt>
                <c:pt idx="9286">
                  <c:v>-69923579.992770016</c:v>
                </c:pt>
                <c:pt idx="9287">
                  <c:v>-69931109.992768019</c:v>
                </c:pt>
                <c:pt idx="9288">
                  <c:v>-69938639.992766008</c:v>
                </c:pt>
                <c:pt idx="9289">
                  <c:v>-69946169.992763996</c:v>
                </c:pt>
                <c:pt idx="9290">
                  <c:v>-69953699.992762014</c:v>
                </c:pt>
                <c:pt idx="9291">
                  <c:v>-69961229.992761016</c:v>
                </c:pt>
                <c:pt idx="9292">
                  <c:v>-69968759.992759004</c:v>
                </c:pt>
                <c:pt idx="9293">
                  <c:v>-69976289.992756993</c:v>
                </c:pt>
                <c:pt idx="9294">
                  <c:v>-69983819.992754981</c:v>
                </c:pt>
                <c:pt idx="9295">
                  <c:v>-69991349.992753983</c:v>
                </c:pt>
                <c:pt idx="9296">
                  <c:v>-69998879.992752001</c:v>
                </c:pt>
                <c:pt idx="9297">
                  <c:v>-70006409.992750004</c:v>
                </c:pt>
                <c:pt idx="9298">
                  <c:v>-70013939.992748007</c:v>
                </c:pt>
                <c:pt idx="9299">
                  <c:v>-70021469.992745996</c:v>
                </c:pt>
                <c:pt idx="9300">
                  <c:v>-70028999.992744982</c:v>
                </c:pt>
                <c:pt idx="9301">
                  <c:v>-70036529.992743</c:v>
                </c:pt>
                <c:pt idx="9302">
                  <c:v>-70044059.992741004</c:v>
                </c:pt>
                <c:pt idx="9303">
                  <c:v>-70051589.992739007</c:v>
                </c:pt>
                <c:pt idx="9304">
                  <c:v>-70059119.992736995</c:v>
                </c:pt>
                <c:pt idx="9305">
                  <c:v>-70066649.992735997</c:v>
                </c:pt>
                <c:pt idx="9306">
                  <c:v>-70074179.992734</c:v>
                </c:pt>
                <c:pt idx="9307">
                  <c:v>-70081709.992732003</c:v>
                </c:pt>
                <c:pt idx="9308">
                  <c:v>-70089239.992730007</c:v>
                </c:pt>
                <c:pt idx="9309">
                  <c:v>-70096769.992727995</c:v>
                </c:pt>
                <c:pt idx="9310">
                  <c:v>-70104299.992726997</c:v>
                </c:pt>
                <c:pt idx="9311">
                  <c:v>-70111829.992725015</c:v>
                </c:pt>
                <c:pt idx="9312">
                  <c:v>-70119359.992723003</c:v>
                </c:pt>
                <c:pt idx="9313">
                  <c:v>-70126889.992721006</c:v>
                </c:pt>
                <c:pt idx="9314">
                  <c:v>-70134419.992719993</c:v>
                </c:pt>
                <c:pt idx="9315">
                  <c:v>-70141949.992717996</c:v>
                </c:pt>
                <c:pt idx="9316">
                  <c:v>-70149479.992716014</c:v>
                </c:pt>
                <c:pt idx="9317">
                  <c:v>-70157009.992714003</c:v>
                </c:pt>
                <c:pt idx="9318">
                  <c:v>-70164539.992712006</c:v>
                </c:pt>
                <c:pt idx="9319">
                  <c:v>-70172069.992710993</c:v>
                </c:pt>
                <c:pt idx="9320">
                  <c:v>-70179599.992708996</c:v>
                </c:pt>
                <c:pt idx="9321">
                  <c:v>-70187129.992707014</c:v>
                </c:pt>
                <c:pt idx="9322">
                  <c:v>-70194659.992705017</c:v>
                </c:pt>
                <c:pt idx="9323">
                  <c:v>-70202189.992703006</c:v>
                </c:pt>
                <c:pt idx="9324">
                  <c:v>-70209719.992702007</c:v>
                </c:pt>
                <c:pt idx="9325">
                  <c:v>-70217249.992699996</c:v>
                </c:pt>
                <c:pt idx="9326">
                  <c:v>-70224779.992698014</c:v>
                </c:pt>
                <c:pt idx="9327">
                  <c:v>-70232309.992696017</c:v>
                </c:pt>
                <c:pt idx="9328">
                  <c:v>-70239839.992695019</c:v>
                </c:pt>
                <c:pt idx="9329">
                  <c:v>-70247369.992693007</c:v>
                </c:pt>
                <c:pt idx="9330">
                  <c:v>-70254899.992690995</c:v>
                </c:pt>
                <c:pt idx="9331">
                  <c:v>-70262429.992689013</c:v>
                </c:pt>
                <c:pt idx="9332">
                  <c:v>-70269959.992687017</c:v>
                </c:pt>
                <c:pt idx="9333">
                  <c:v>-70277489.992686018</c:v>
                </c:pt>
                <c:pt idx="9334">
                  <c:v>-70285019.992684007</c:v>
                </c:pt>
                <c:pt idx="9335">
                  <c:v>-70292549.992681995</c:v>
                </c:pt>
                <c:pt idx="9336">
                  <c:v>-70300079.992680013</c:v>
                </c:pt>
                <c:pt idx="9337">
                  <c:v>-70307609.992678016</c:v>
                </c:pt>
                <c:pt idx="9338">
                  <c:v>-70315139.992677018</c:v>
                </c:pt>
                <c:pt idx="9339">
                  <c:v>-70322669.992675021</c:v>
                </c:pt>
                <c:pt idx="9340">
                  <c:v>-70330199.992672995</c:v>
                </c:pt>
                <c:pt idx="9341">
                  <c:v>-70337729.992671013</c:v>
                </c:pt>
                <c:pt idx="9342">
                  <c:v>-70345259.992669016</c:v>
                </c:pt>
                <c:pt idx="9343">
                  <c:v>-70352789.992668018</c:v>
                </c:pt>
                <c:pt idx="9344">
                  <c:v>-70360319.992666021</c:v>
                </c:pt>
                <c:pt idx="9345">
                  <c:v>-70367849.992663994</c:v>
                </c:pt>
                <c:pt idx="9346">
                  <c:v>-70375379.992662013</c:v>
                </c:pt>
                <c:pt idx="9347">
                  <c:v>-70382909.992661014</c:v>
                </c:pt>
                <c:pt idx="9348">
                  <c:v>-70390439.992659003</c:v>
                </c:pt>
                <c:pt idx="9349">
                  <c:v>-70397969.992657006</c:v>
                </c:pt>
                <c:pt idx="9350">
                  <c:v>-70405499.992654979</c:v>
                </c:pt>
                <c:pt idx="9351">
                  <c:v>-70413029.992652982</c:v>
                </c:pt>
                <c:pt idx="9352">
                  <c:v>-70420559.992651999</c:v>
                </c:pt>
                <c:pt idx="9353">
                  <c:v>-70428089.992650002</c:v>
                </c:pt>
                <c:pt idx="9354">
                  <c:v>-70435619.992648005</c:v>
                </c:pt>
                <c:pt idx="9355">
                  <c:v>-70443149.992645994</c:v>
                </c:pt>
                <c:pt idx="9356">
                  <c:v>-70450679.992643982</c:v>
                </c:pt>
                <c:pt idx="9357">
                  <c:v>-70458209.992642999</c:v>
                </c:pt>
                <c:pt idx="9358">
                  <c:v>-70465739.992641002</c:v>
                </c:pt>
                <c:pt idx="9359">
                  <c:v>-70473269.992639005</c:v>
                </c:pt>
                <c:pt idx="9360">
                  <c:v>-70480799.992636994</c:v>
                </c:pt>
                <c:pt idx="9361">
                  <c:v>-70488329.992635995</c:v>
                </c:pt>
                <c:pt idx="9362">
                  <c:v>-70495859.992633998</c:v>
                </c:pt>
                <c:pt idx="9363">
                  <c:v>-70503389.992632002</c:v>
                </c:pt>
                <c:pt idx="9364">
                  <c:v>-70510919.992630005</c:v>
                </c:pt>
                <c:pt idx="9365">
                  <c:v>-70518449.992627993</c:v>
                </c:pt>
                <c:pt idx="9366">
                  <c:v>-70525979.992626995</c:v>
                </c:pt>
                <c:pt idx="9367">
                  <c:v>-70533509.992624998</c:v>
                </c:pt>
                <c:pt idx="9368">
                  <c:v>-70541039.992623001</c:v>
                </c:pt>
                <c:pt idx="9369">
                  <c:v>-70548569.992621005</c:v>
                </c:pt>
                <c:pt idx="9370">
                  <c:v>-70556099.992618993</c:v>
                </c:pt>
                <c:pt idx="9371">
                  <c:v>-70563629.992617995</c:v>
                </c:pt>
                <c:pt idx="9372">
                  <c:v>-70571159.992616013</c:v>
                </c:pt>
                <c:pt idx="9373">
                  <c:v>-70578689.992614001</c:v>
                </c:pt>
                <c:pt idx="9374">
                  <c:v>-70586219.992612004</c:v>
                </c:pt>
                <c:pt idx="9375">
                  <c:v>-70593749.992609993</c:v>
                </c:pt>
                <c:pt idx="9376">
                  <c:v>-70601279.992608994</c:v>
                </c:pt>
                <c:pt idx="9377">
                  <c:v>-70608809.992606997</c:v>
                </c:pt>
                <c:pt idx="9378">
                  <c:v>-70616339.992605016</c:v>
                </c:pt>
                <c:pt idx="9379">
                  <c:v>-70623869.992603004</c:v>
                </c:pt>
                <c:pt idx="9380">
                  <c:v>-70631399.992602006</c:v>
                </c:pt>
                <c:pt idx="9381">
                  <c:v>-70638929.992599994</c:v>
                </c:pt>
                <c:pt idx="9382">
                  <c:v>-70646459.992597997</c:v>
                </c:pt>
                <c:pt idx="9383">
                  <c:v>-70653989.992596015</c:v>
                </c:pt>
                <c:pt idx="9384">
                  <c:v>-70661519.992594004</c:v>
                </c:pt>
                <c:pt idx="9385">
                  <c:v>-70669049.992593005</c:v>
                </c:pt>
                <c:pt idx="9386">
                  <c:v>-70676579.992590994</c:v>
                </c:pt>
                <c:pt idx="9387">
                  <c:v>-70684109.992588997</c:v>
                </c:pt>
                <c:pt idx="9388">
                  <c:v>-70691639.992587015</c:v>
                </c:pt>
                <c:pt idx="9389">
                  <c:v>-70699169.992585018</c:v>
                </c:pt>
                <c:pt idx="9390">
                  <c:v>-70706699.992584005</c:v>
                </c:pt>
                <c:pt idx="9391">
                  <c:v>-70714229.992581993</c:v>
                </c:pt>
                <c:pt idx="9392">
                  <c:v>-70721759.992579997</c:v>
                </c:pt>
                <c:pt idx="9393">
                  <c:v>-70729289.992578015</c:v>
                </c:pt>
                <c:pt idx="9394">
                  <c:v>-70736819.992576018</c:v>
                </c:pt>
                <c:pt idx="9395">
                  <c:v>-70744349.99257502</c:v>
                </c:pt>
                <c:pt idx="9396">
                  <c:v>-70751879.992572993</c:v>
                </c:pt>
                <c:pt idx="9397">
                  <c:v>-70759409.992570996</c:v>
                </c:pt>
                <c:pt idx="9398">
                  <c:v>-70766939.992569014</c:v>
                </c:pt>
                <c:pt idx="9399">
                  <c:v>-70774469.992568016</c:v>
                </c:pt>
                <c:pt idx="9400">
                  <c:v>-70781999.992566019</c:v>
                </c:pt>
                <c:pt idx="9401">
                  <c:v>-70789529.992563993</c:v>
                </c:pt>
                <c:pt idx="9402">
                  <c:v>-70797059.992561996</c:v>
                </c:pt>
                <c:pt idx="9403">
                  <c:v>-70804589.992559999</c:v>
                </c:pt>
                <c:pt idx="9404">
                  <c:v>-70812119.992559001</c:v>
                </c:pt>
                <c:pt idx="9405">
                  <c:v>-70819649.992557004</c:v>
                </c:pt>
                <c:pt idx="9406">
                  <c:v>-70827179.992555007</c:v>
                </c:pt>
                <c:pt idx="9407">
                  <c:v>-70834709.992552981</c:v>
                </c:pt>
                <c:pt idx="9408">
                  <c:v>-70842239.992550999</c:v>
                </c:pt>
                <c:pt idx="9409">
                  <c:v>-70849769.992550001</c:v>
                </c:pt>
                <c:pt idx="9410">
                  <c:v>-70857299.992548004</c:v>
                </c:pt>
                <c:pt idx="9411">
                  <c:v>-70864829.992546007</c:v>
                </c:pt>
                <c:pt idx="9412">
                  <c:v>-70872359.99254398</c:v>
                </c:pt>
                <c:pt idx="9413">
                  <c:v>-70879889.992542982</c:v>
                </c:pt>
                <c:pt idx="9414">
                  <c:v>-70887419.992541</c:v>
                </c:pt>
                <c:pt idx="9415">
                  <c:v>-70894949.992539003</c:v>
                </c:pt>
                <c:pt idx="9416">
                  <c:v>-70902479.992537007</c:v>
                </c:pt>
                <c:pt idx="9417">
                  <c:v>-70910009.99253498</c:v>
                </c:pt>
                <c:pt idx="9418">
                  <c:v>-70917539.992533982</c:v>
                </c:pt>
                <c:pt idx="9419">
                  <c:v>-70925069.992532</c:v>
                </c:pt>
                <c:pt idx="9420">
                  <c:v>-70932599.992530003</c:v>
                </c:pt>
                <c:pt idx="9421">
                  <c:v>-70940129.992528006</c:v>
                </c:pt>
                <c:pt idx="9422">
                  <c:v>-70947659.992525995</c:v>
                </c:pt>
                <c:pt idx="9423">
                  <c:v>-70955189.992524981</c:v>
                </c:pt>
                <c:pt idx="9424">
                  <c:v>-70962719.992523</c:v>
                </c:pt>
                <c:pt idx="9425">
                  <c:v>-70970249.992521003</c:v>
                </c:pt>
                <c:pt idx="9426">
                  <c:v>-70977779.992519006</c:v>
                </c:pt>
                <c:pt idx="9427">
                  <c:v>-70985309.992516994</c:v>
                </c:pt>
                <c:pt idx="9428">
                  <c:v>-70992839.992515996</c:v>
                </c:pt>
                <c:pt idx="9429">
                  <c:v>-71000369.992513999</c:v>
                </c:pt>
                <c:pt idx="9430">
                  <c:v>-71007899.992512003</c:v>
                </c:pt>
                <c:pt idx="9431">
                  <c:v>-71015429.992510006</c:v>
                </c:pt>
                <c:pt idx="9432">
                  <c:v>-71022959.992509007</c:v>
                </c:pt>
                <c:pt idx="9433">
                  <c:v>-71030489.992506996</c:v>
                </c:pt>
                <c:pt idx="9434">
                  <c:v>-71038019.992504999</c:v>
                </c:pt>
                <c:pt idx="9435">
                  <c:v>-71045549.992503002</c:v>
                </c:pt>
                <c:pt idx="9436">
                  <c:v>-71053079.992501006</c:v>
                </c:pt>
                <c:pt idx="9437">
                  <c:v>-71060609.992500007</c:v>
                </c:pt>
                <c:pt idx="9438">
                  <c:v>-71068139.99249801</c:v>
                </c:pt>
                <c:pt idx="9439">
                  <c:v>-71075669.992496029</c:v>
                </c:pt>
                <c:pt idx="9440">
                  <c:v>-71083199.992494017</c:v>
                </c:pt>
                <c:pt idx="9441">
                  <c:v>-71090729.99249202</c:v>
                </c:pt>
                <c:pt idx="9442">
                  <c:v>-71098259.992491022</c:v>
                </c:pt>
                <c:pt idx="9443">
                  <c:v>-71105789.99248901</c:v>
                </c:pt>
                <c:pt idx="9444">
                  <c:v>-71113319.992487028</c:v>
                </c:pt>
                <c:pt idx="9445">
                  <c:v>-71120849.992485031</c:v>
                </c:pt>
                <c:pt idx="9446">
                  <c:v>-71128379.992484018</c:v>
                </c:pt>
                <c:pt idx="9447">
                  <c:v>-71135909.992482021</c:v>
                </c:pt>
                <c:pt idx="9448">
                  <c:v>-71143439.99248001</c:v>
                </c:pt>
                <c:pt idx="9449">
                  <c:v>-71150969.992478028</c:v>
                </c:pt>
                <c:pt idx="9450">
                  <c:v>-71158499.992476031</c:v>
                </c:pt>
                <c:pt idx="9451">
                  <c:v>-71166029.992475033</c:v>
                </c:pt>
                <c:pt idx="9452">
                  <c:v>-71173559.992473021</c:v>
                </c:pt>
                <c:pt idx="9453">
                  <c:v>-71181089.992471009</c:v>
                </c:pt>
                <c:pt idx="9454">
                  <c:v>-71188619.992469028</c:v>
                </c:pt>
                <c:pt idx="9455">
                  <c:v>-71196149.992467031</c:v>
                </c:pt>
                <c:pt idx="9456">
                  <c:v>-71203679.992466033</c:v>
                </c:pt>
                <c:pt idx="9457">
                  <c:v>-71211209.992464021</c:v>
                </c:pt>
                <c:pt idx="9458">
                  <c:v>-71218739.992462009</c:v>
                </c:pt>
                <c:pt idx="9459">
                  <c:v>-71226269.992460012</c:v>
                </c:pt>
                <c:pt idx="9460">
                  <c:v>-71233799.992458016</c:v>
                </c:pt>
                <c:pt idx="9461">
                  <c:v>-71241329.992457017</c:v>
                </c:pt>
                <c:pt idx="9462">
                  <c:v>-71248859.992455021</c:v>
                </c:pt>
                <c:pt idx="9463">
                  <c:v>-71256389.992452994</c:v>
                </c:pt>
                <c:pt idx="9464">
                  <c:v>-71263919.992450997</c:v>
                </c:pt>
                <c:pt idx="9465">
                  <c:v>-71271449.992450014</c:v>
                </c:pt>
                <c:pt idx="9466">
                  <c:v>-71278979.992448017</c:v>
                </c:pt>
                <c:pt idx="9467">
                  <c:v>-71286509.99244602</c:v>
                </c:pt>
                <c:pt idx="9468">
                  <c:v>-71294039.992443994</c:v>
                </c:pt>
                <c:pt idx="9469">
                  <c:v>-71301569.992441997</c:v>
                </c:pt>
                <c:pt idx="9470">
                  <c:v>-71309099.992441013</c:v>
                </c:pt>
                <c:pt idx="9471">
                  <c:v>-71316629.992439017</c:v>
                </c:pt>
                <c:pt idx="9472">
                  <c:v>-71324159.99243702</c:v>
                </c:pt>
                <c:pt idx="9473">
                  <c:v>-71331689.992434993</c:v>
                </c:pt>
                <c:pt idx="9474">
                  <c:v>-71339219.992432997</c:v>
                </c:pt>
                <c:pt idx="9475">
                  <c:v>-71346749.992432013</c:v>
                </c:pt>
                <c:pt idx="9476">
                  <c:v>-71354279.992430016</c:v>
                </c:pt>
                <c:pt idx="9477">
                  <c:v>-71361809.99242802</c:v>
                </c:pt>
                <c:pt idx="9478">
                  <c:v>-71369339.992426008</c:v>
                </c:pt>
                <c:pt idx="9479">
                  <c:v>-71376869.992424995</c:v>
                </c:pt>
                <c:pt idx="9480">
                  <c:v>-71384399.992423013</c:v>
                </c:pt>
                <c:pt idx="9481">
                  <c:v>-71391929.992421016</c:v>
                </c:pt>
                <c:pt idx="9482">
                  <c:v>-71399459.992419019</c:v>
                </c:pt>
                <c:pt idx="9483">
                  <c:v>-71406989.992417008</c:v>
                </c:pt>
                <c:pt idx="9484">
                  <c:v>-71414519.992416009</c:v>
                </c:pt>
                <c:pt idx="9485">
                  <c:v>-71422049.992414013</c:v>
                </c:pt>
                <c:pt idx="9486">
                  <c:v>-71429579.992412016</c:v>
                </c:pt>
                <c:pt idx="9487">
                  <c:v>-71437109.992410019</c:v>
                </c:pt>
                <c:pt idx="9488">
                  <c:v>-71444639.992408022</c:v>
                </c:pt>
                <c:pt idx="9489">
                  <c:v>-71452169.992407009</c:v>
                </c:pt>
                <c:pt idx="9490">
                  <c:v>-71459699.992404997</c:v>
                </c:pt>
                <c:pt idx="9491">
                  <c:v>-71467229.992403015</c:v>
                </c:pt>
                <c:pt idx="9492">
                  <c:v>-71474759.992401019</c:v>
                </c:pt>
                <c:pt idx="9493">
                  <c:v>-71482289.992399022</c:v>
                </c:pt>
                <c:pt idx="9494">
                  <c:v>-71489819.992398009</c:v>
                </c:pt>
                <c:pt idx="9495">
                  <c:v>-71497349.992396012</c:v>
                </c:pt>
                <c:pt idx="9496">
                  <c:v>-71504879.992394015</c:v>
                </c:pt>
                <c:pt idx="9497">
                  <c:v>-71512409.992392018</c:v>
                </c:pt>
                <c:pt idx="9498">
                  <c:v>-71519939.99239102</c:v>
                </c:pt>
                <c:pt idx="9499">
                  <c:v>-71527469.992389008</c:v>
                </c:pt>
                <c:pt idx="9500">
                  <c:v>-71534999.992387012</c:v>
                </c:pt>
                <c:pt idx="9501">
                  <c:v>-71542529.99238503</c:v>
                </c:pt>
                <c:pt idx="9502">
                  <c:v>-71550059.992383018</c:v>
                </c:pt>
                <c:pt idx="9503">
                  <c:v>-71557589.99238202</c:v>
                </c:pt>
                <c:pt idx="9504">
                  <c:v>-71565119.992380008</c:v>
                </c:pt>
                <c:pt idx="9505">
                  <c:v>-71572649.992378011</c:v>
                </c:pt>
                <c:pt idx="9506">
                  <c:v>-71580179.992376029</c:v>
                </c:pt>
                <c:pt idx="9507">
                  <c:v>-71587709.992374018</c:v>
                </c:pt>
                <c:pt idx="9508">
                  <c:v>-71595239.992373019</c:v>
                </c:pt>
                <c:pt idx="9509">
                  <c:v>-71602769.992371008</c:v>
                </c:pt>
                <c:pt idx="9510">
                  <c:v>-71610299.992369011</c:v>
                </c:pt>
                <c:pt idx="9511">
                  <c:v>-71617829.992367029</c:v>
                </c:pt>
                <c:pt idx="9512">
                  <c:v>-71625359.992365032</c:v>
                </c:pt>
                <c:pt idx="9513">
                  <c:v>-71632889.992364019</c:v>
                </c:pt>
                <c:pt idx="9514">
                  <c:v>-71640419.992362007</c:v>
                </c:pt>
                <c:pt idx="9515">
                  <c:v>-71647949.992359996</c:v>
                </c:pt>
                <c:pt idx="9516">
                  <c:v>-71655479.992358014</c:v>
                </c:pt>
                <c:pt idx="9517">
                  <c:v>-71663009.992357016</c:v>
                </c:pt>
                <c:pt idx="9518">
                  <c:v>-71670539.992355019</c:v>
                </c:pt>
                <c:pt idx="9519">
                  <c:v>-71678069.992353007</c:v>
                </c:pt>
                <c:pt idx="9520">
                  <c:v>-71685599.992350996</c:v>
                </c:pt>
                <c:pt idx="9521">
                  <c:v>-71693129.992349014</c:v>
                </c:pt>
                <c:pt idx="9522">
                  <c:v>-71700659.992348015</c:v>
                </c:pt>
                <c:pt idx="9523">
                  <c:v>-71708189.992346019</c:v>
                </c:pt>
                <c:pt idx="9524">
                  <c:v>-71715719.992344007</c:v>
                </c:pt>
                <c:pt idx="9525">
                  <c:v>-71723249.992341995</c:v>
                </c:pt>
                <c:pt idx="9526">
                  <c:v>-71730779.992340013</c:v>
                </c:pt>
                <c:pt idx="9527">
                  <c:v>-71738309.992339015</c:v>
                </c:pt>
                <c:pt idx="9528">
                  <c:v>-71745839.992337018</c:v>
                </c:pt>
                <c:pt idx="9529">
                  <c:v>-71753369.992335021</c:v>
                </c:pt>
                <c:pt idx="9530">
                  <c:v>-71760899.992332995</c:v>
                </c:pt>
                <c:pt idx="9531">
                  <c:v>-71768429.992331997</c:v>
                </c:pt>
                <c:pt idx="9532">
                  <c:v>-71775959.992330015</c:v>
                </c:pt>
                <c:pt idx="9533">
                  <c:v>-71783489.992328018</c:v>
                </c:pt>
                <c:pt idx="9534">
                  <c:v>-71791019.992326021</c:v>
                </c:pt>
                <c:pt idx="9535">
                  <c:v>-71798549.992323995</c:v>
                </c:pt>
                <c:pt idx="9536">
                  <c:v>-71806079.992322996</c:v>
                </c:pt>
                <c:pt idx="9537">
                  <c:v>-71813609.992321014</c:v>
                </c:pt>
                <c:pt idx="9538">
                  <c:v>-71821139.992319018</c:v>
                </c:pt>
                <c:pt idx="9539">
                  <c:v>-71828669.992317021</c:v>
                </c:pt>
                <c:pt idx="9540">
                  <c:v>-71836199.992314994</c:v>
                </c:pt>
                <c:pt idx="9541">
                  <c:v>-71843729.992313996</c:v>
                </c:pt>
                <c:pt idx="9542">
                  <c:v>-71851259.992312014</c:v>
                </c:pt>
                <c:pt idx="9543">
                  <c:v>-71858789.992310017</c:v>
                </c:pt>
                <c:pt idx="9544">
                  <c:v>-71866319.992308021</c:v>
                </c:pt>
                <c:pt idx="9545">
                  <c:v>-71873849.992306009</c:v>
                </c:pt>
                <c:pt idx="9546">
                  <c:v>-71881379.992304996</c:v>
                </c:pt>
                <c:pt idx="9547">
                  <c:v>-71888909.992303014</c:v>
                </c:pt>
                <c:pt idx="9548">
                  <c:v>-71896439.992301017</c:v>
                </c:pt>
                <c:pt idx="9549">
                  <c:v>-71903969.99229902</c:v>
                </c:pt>
                <c:pt idx="9550">
                  <c:v>-71911499.992298022</c:v>
                </c:pt>
                <c:pt idx="9551">
                  <c:v>-71919029.99229601</c:v>
                </c:pt>
                <c:pt idx="9552">
                  <c:v>-71926559.992294014</c:v>
                </c:pt>
                <c:pt idx="9553">
                  <c:v>-71934089.992292017</c:v>
                </c:pt>
                <c:pt idx="9554">
                  <c:v>-71941619.99229002</c:v>
                </c:pt>
                <c:pt idx="9555">
                  <c:v>-71949149.992289022</c:v>
                </c:pt>
                <c:pt idx="9556">
                  <c:v>-71956679.99228701</c:v>
                </c:pt>
                <c:pt idx="9557">
                  <c:v>-71964209.992285013</c:v>
                </c:pt>
                <c:pt idx="9558">
                  <c:v>-71971739.992283016</c:v>
                </c:pt>
                <c:pt idx="9559">
                  <c:v>-71979269.99228102</c:v>
                </c:pt>
                <c:pt idx="9560">
                  <c:v>-71986799.992280021</c:v>
                </c:pt>
                <c:pt idx="9561">
                  <c:v>-71994329.99227801</c:v>
                </c:pt>
                <c:pt idx="9562">
                  <c:v>-72001859.992276028</c:v>
                </c:pt>
                <c:pt idx="9563">
                  <c:v>-72009389.992274016</c:v>
                </c:pt>
                <c:pt idx="9564">
                  <c:v>-72016919.992273018</c:v>
                </c:pt>
                <c:pt idx="9565">
                  <c:v>-72024449.992271021</c:v>
                </c:pt>
                <c:pt idx="9566">
                  <c:v>-72031979.992269009</c:v>
                </c:pt>
                <c:pt idx="9567">
                  <c:v>-72039509.992267027</c:v>
                </c:pt>
                <c:pt idx="9568">
                  <c:v>-72047039.992265031</c:v>
                </c:pt>
                <c:pt idx="9569">
                  <c:v>-72054569.992264017</c:v>
                </c:pt>
                <c:pt idx="9570">
                  <c:v>-72062099.992262021</c:v>
                </c:pt>
                <c:pt idx="9571">
                  <c:v>-72069629.992259994</c:v>
                </c:pt>
                <c:pt idx="9572">
                  <c:v>-72077159.992257997</c:v>
                </c:pt>
                <c:pt idx="9573">
                  <c:v>-72084689.992256016</c:v>
                </c:pt>
                <c:pt idx="9574">
                  <c:v>-72092219.992255017</c:v>
                </c:pt>
                <c:pt idx="9575">
                  <c:v>-72099749.992253006</c:v>
                </c:pt>
                <c:pt idx="9576">
                  <c:v>-72107279.992250994</c:v>
                </c:pt>
                <c:pt idx="9577">
                  <c:v>-72114809.992248997</c:v>
                </c:pt>
                <c:pt idx="9578">
                  <c:v>-72122339.992247015</c:v>
                </c:pt>
                <c:pt idx="9579">
                  <c:v>-72129869.992246017</c:v>
                </c:pt>
                <c:pt idx="9580">
                  <c:v>-72137399.992244005</c:v>
                </c:pt>
                <c:pt idx="9581">
                  <c:v>-72144929.992241994</c:v>
                </c:pt>
                <c:pt idx="9582">
                  <c:v>-72152459.992239997</c:v>
                </c:pt>
                <c:pt idx="9583">
                  <c:v>-72159989.992239013</c:v>
                </c:pt>
                <c:pt idx="9584">
                  <c:v>-72167519.992237017</c:v>
                </c:pt>
                <c:pt idx="9585">
                  <c:v>-72175049.99223502</c:v>
                </c:pt>
                <c:pt idx="9586">
                  <c:v>-72182579.992232993</c:v>
                </c:pt>
                <c:pt idx="9587">
                  <c:v>-72190109.992230996</c:v>
                </c:pt>
                <c:pt idx="9588">
                  <c:v>-72197639.992230013</c:v>
                </c:pt>
                <c:pt idx="9589">
                  <c:v>-72205169.992228016</c:v>
                </c:pt>
                <c:pt idx="9590">
                  <c:v>-72212699.99222602</c:v>
                </c:pt>
                <c:pt idx="9591">
                  <c:v>-72220229.992223993</c:v>
                </c:pt>
                <c:pt idx="9592">
                  <c:v>-72227759.992221996</c:v>
                </c:pt>
                <c:pt idx="9593">
                  <c:v>-72235289.992221013</c:v>
                </c:pt>
                <c:pt idx="9594">
                  <c:v>-72242819.992219016</c:v>
                </c:pt>
                <c:pt idx="9595">
                  <c:v>-72250349.992217019</c:v>
                </c:pt>
                <c:pt idx="9596">
                  <c:v>-72257879.992214993</c:v>
                </c:pt>
                <c:pt idx="9597">
                  <c:v>-72265409.992213994</c:v>
                </c:pt>
                <c:pt idx="9598">
                  <c:v>-72272939.992212012</c:v>
                </c:pt>
                <c:pt idx="9599">
                  <c:v>-72280469.992210016</c:v>
                </c:pt>
                <c:pt idx="9600">
                  <c:v>-72287999.992208019</c:v>
                </c:pt>
                <c:pt idx="9601">
                  <c:v>-72295529.992206022</c:v>
                </c:pt>
                <c:pt idx="9602">
                  <c:v>-72303059.992204994</c:v>
                </c:pt>
                <c:pt idx="9603">
                  <c:v>-72310589.992202997</c:v>
                </c:pt>
                <c:pt idx="9604">
                  <c:v>-72318119.992201015</c:v>
                </c:pt>
                <c:pt idx="9605">
                  <c:v>-72325649.992199019</c:v>
                </c:pt>
                <c:pt idx="9606">
                  <c:v>-72333179.992197022</c:v>
                </c:pt>
                <c:pt idx="9607">
                  <c:v>-72340709.992196009</c:v>
                </c:pt>
                <c:pt idx="9608">
                  <c:v>-72348239.992193997</c:v>
                </c:pt>
                <c:pt idx="9609">
                  <c:v>-72355769.992192015</c:v>
                </c:pt>
                <c:pt idx="9610">
                  <c:v>-72363299.992190018</c:v>
                </c:pt>
                <c:pt idx="9611">
                  <c:v>-72370829.992188022</c:v>
                </c:pt>
                <c:pt idx="9612">
                  <c:v>-72378359.992187008</c:v>
                </c:pt>
                <c:pt idx="9613">
                  <c:v>-72385889.992184997</c:v>
                </c:pt>
                <c:pt idx="9614">
                  <c:v>-72393419.992183015</c:v>
                </c:pt>
                <c:pt idx="9615">
                  <c:v>-72400949.992181018</c:v>
                </c:pt>
                <c:pt idx="9616">
                  <c:v>-72408479.99218002</c:v>
                </c:pt>
                <c:pt idx="9617">
                  <c:v>-72416009.992178008</c:v>
                </c:pt>
                <c:pt idx="9618">
                  <c:v>-72423539.992176011</c:v>
                </c:pt>
                <c:pt idx="9619">
                  <c:v>-72431069.992174014</c:v>
                </c:pt>
                <c:pt idx="9620">
                  <c:v>-72438599.992172018</c:v>
                </c:pt>
                <c:pt idx="9621">
                  <c:v>-72446129.992171019</c:v>
                </c:pt>
                <c:pt idx="9622">
                  <c:v>-72453659.992169008</c:v>
                </c:pt>
                <c:pt idx="9623">
                  <c:v>-72461189.992167011</c:v>
                </c:pt>
                <c:pt idx="9624">
                  <c:v>-72468719.992165014</c:v>
                </c:pt>
                <c:pt idx="9625">
                  <c:v>-72476249.992163017</c:v>
                </c:pt>
                <c:pt idx="9626">
                  <c:v>-72483779.992162019</c:v>
                </c:pt>
                <c:pt idx="9627">
                  <c:v>-72491309.992160022</c:v>
                </c:pt>
                <c:pt idx="9628">
                  <c:v>-72498839.992157996</c:v>
                </c:pt>
                <c:pt idx="9629">
                  <c:v>-72506369.992156014</c:v>
                </c:pt>
                <c:pt idx="9630">
                  <c:v>-72513899.992154002</c:v>
                </c:pt>
                <c:pt idx="9631">
                  <c:v>-72521429.992153004</c:v>
                </c:pt>
                <c:pt idx="9632">
                  <c:v>-72528959.992151007</c:v>
                </c:pt>
                <c:pt idx="9633">
                  <c:v>-72536489.992148995</c:v>
                </c:pt>
                <c:pt idx="9634">
                  <c:v>-72544019.992147014</c:v>
                </c:pt>
                <c:pt idx="9635">
                  <c:v>-72551549.992146015</c:v>
                </c:pt>
                <c:pt idx="9636">
                  <c:v>-72559079.992144004</c:v>
                </c:pt>
                <c:pt idx="9637">
                  <c:v>-72566609.992142007</c:v>
                </c:pt>
                <c:pt idx="9638">
                  <c:v>-72574139.992139995</c:v>
                </c:pt>
                <c:pt idx="9639">
                  <c:v>-72581669.992138013</c:v>
                </c:pt>
                <c:pt idx="9640">
                  <c:v>-72589199.992137015</c:v>
                </c:pt>
                <c:pt idx="9641">
                  <c:v>-72596729.992135018</c:v>
                </c:pt>
                <c:pt idx="9642">
                  <c:v>-72604259.992133006</c:v>
                </c:pt>
                <c:pt idx="9643">
                  <c:v>-72611789.992130995</c:v>
                </c:pt>
                <c:pt idx="9644">
                  <c:v>-72619319.992129013</c:v>
                </c:pt>
                <c:pt idx="9645">
                  <c:v>-72626849.992128015</c:v>
                </c:pt>
                <c:pt idx="9646">
                  <c:v>-72634379.992126018</c:v>
                </c:pt>
                <c:pt idx="9647">
                  <c:v>-72641909.992124006</c:v>
                </c:pt>
                <c:pt idx="9648">
                  <c:v>-72649439.992121994</c:v>
                </c:pt>
                <c:pt idx="9649">
                  <c:v>-72656969.992120996</c:v>
                </c:pt>
                <c:pt idx="9650">
                  <c:v>-72664499.992119014</c:v>
                </c:pt>
                <c:pt idx="9651">
                  <c:v>-72672029.992117018</c:v>
                </c:pt>
                <c:pt idx="9652">
                  <c:v>-72679559.992115021</c:v>
                </c:pt>
                <c:pt idx="9653">
                  <c:v>-72687089.992112994</c:v>
                </c:pt>
                <c:pt idx="9654">
                  <c:v>-72694619.992111996</c:v>
                </c:pt>
                <c:pt idx="9655">
                  <c:v>-72702149.992110014</c:v>
                </c:pt>
                <c:pt idx="9656">
                  <c:v>-72709679.992108017</c:v>
                </c:pt>
                <c:pt idx="9657">
                  <c:v>-72717209.99210602</c:v>
                </c:pt>
                <c:pt idx="9658">
                  <c:v>-72724739.992103994</c:v>
                </c:pt>
                <c:pt idx="9659">
                  <c:v>-72732269.992102996</c:v>
                </c:pt>
                <c:pt idx="9660">
                  <c:v>-72739799.992101014</c:v>
                </c:pt>
                <c:pt idx="9661">
                  <c:v>-72747329.992099017</c:v>
                </c:pt>
                <c:pt idx="9662">
                  <c:v>-72754859.99209702</c:v>
                </c:pt>
                <c:pt idx="9663">
                  <c:v>-72762389.992094994</c:v>
                </c:pt>
                <c:pt idx="9664">
                  <c:v>-72769919.992093995</c:v>
                </c:pt>
                <c:pt idx="9665">
                  <c:v>-72777449.992092013</c:v>
                </c:pt>
                <c:pt idx="9666">
                  <c:v>-72784979.992090017</c:v>
                </c:pt>
                <c:pt idx="9667">
                  <c:v>-72792509.99208802</c:v>
                </c:pt>
                <c:pt idx="9668">
                  <c:v>-72800039.992087021</c:v>
                </c:pt>
                <c:pt idx="9669">
                  <c:v>-72807569.992084995</c:v>
                </c:pt>
                <c:pt idx="9670">
                  <c:v>-72815099.992083013</c:v>
                </c:pt>
                <c:pt idx="9671">
                  <c:v>-72822629.992081016</c:v>
                </c:pt>
                <c:pt idx="9672">
                  <c:v>-72830159.99207902</c:v>
                </c:pt>
                <c:pt idx="9673">
                  <c:v>-72837689.992078021</c:v>
                </c:pt>
                <c:pt idx="9674">
                  <c:v>-72845219.99207601</c:v>
                </c:pt>
                <c:pt idx="9675">
                  <c:v>-72852749.992074013</c:v>
                </c:pt>
                <c:pt idx="9676">
                  <c:v>-72860279.992072016</c:v>
                </c:pt>
                <c:pt idx="9677">
                  <c:v>-72867809.992070019</c:v>
                </c:pt>
                <c:pt idx="9678">
                  <c:v>-72875339.992069021</c:v>
                </c:pt>
                <c:pt idx="9679">
                  <c:v>-72882869.992067009</c:v>
                </c:pt>
                <c:pt idx="9680">
                  <c:v>-72890399.992065012</c:v>
                </c:pt>
                <c:pt idx="9681">
                  <c:v>-72897929.992063016</c:v>
                </c:pt>
                <c:pt idx="9682">
                  <c:v>-72905459.992062017</c:v>
                </c:pt>
                <c:pt idx="9683">
                  <c:v>-72912989.992060021</c:v>
                </c:pt>
                <c:pt idx="9684">
                  <c:v>-72920519.992057994</c:v>
                </c:pt>
                <c:pt idx="9685">
                  <c:v>-72928049.992055997</c:v>
                </c:pt>
                <c:pt idx="9686">
                  <c:v>-72935579.992054</c:v>
                </c:pt>
                <c:pt idx="9687">
                  <c:v>-72943109.992053002</c:v>
                </c:pt>
                <c:pt idx="9688">
                  <c:v>-72950639.992051005</c:v>
                </c:pt>
                <c:pt idx="9689">
                  <c:v>-72958169.992048994</c:v>
                </c:pt>
                <c:pt idx="9690">
                  <c:v>-72965699.992046997</c:v>
                </c:pt>
                <c:pt idx="9691">
                  <c:v>-72973229.992045015</c:v>
                </c:pt>
                <c:pt idx="9692">
                  <c:v>-72980759.992044002</c:v>
                </c:pt>
                <c:pt idx="9693">
                  <c:v>-72988289.992042005</c:v>
                </c:pt>
                <c:pt idx="9694">
                  <c:v>-72995819.992039993</c:v>
                </c:pt>
                <c:pt idx="9695">
                  <c:v>-73003349.992037997</c:v>
                </c:pt>
                <c:pt idx="9696">
                  <c:v>-73010879.992036015</c:v>
                </c:pt>
                <c:pt idx="9697">
                  <c:v>-73018409.992035016</c:v>
                </c:pt>
                <c:pt idx="9698">
                  <c:v>-73025939.992033005</c:v>
                </c:pt>
                <c:pt idx="9699">
                  <c:v>-73033469.992030993</c:v>
                </c:pt>
                <c:pt idx="9700">
                  <c:v>-73040999.992028996</c:v>
                </c:pt>
                <c:pt idx="9701">
                  <c:v>-73048529.992028013</c:v>
                </c:pt>
                <c:pt idx="9702">
                  <c:v>-73056059.992026016</c:v>
                </c:pt>
                <c:pt idx="9703">
                  <c:v>-73063589.992024004</c:v>
                </c:pt>
                <c:pt idx="9704">
                  <c:v>-73071119.992021993</c:v>
                </c:pt>
                <c:pt idx="9705">
                  <c:v>-73078649.992019996</c:v>
                </c:pt>
                <c:pt idx="9706">
                  <c:v>-73086179.992019013</c:v>
                </c:pt>
                <c:pt idx="9707">
                  <c:v>-73093709.992017016</c:v>
                </c:pt>
                <c:pt idx="9708">
                  <c:v>-73101239.992015019</c:v>
                </c:pt>
                <c:pt idx="9709">
                  <c:v>-73108769.992013007</c:v>
                </c:pt>
                <c:pt idx="9710">
                  <c:v>-73116299.992010996</c:v>
                </c:pt>
                <c:pt idx="9711">
                  <c:v>-73123829.992009997</c:v>
                </c:pt>
                <c:pt idx="9712">
                  <c:v>-73131359.992008016</c:v>
                </c:pt>
                <c:pt idx="9713">
                  <c:v>-73138889.992006019</c:v>
                </c:pt>
                <c:pt idx="9714">
                  <c:v>-73146419.992004007</c:v>
                </c:pt>
                <c:pt idx="9715">
                  <c:v>-73153949.992002994</c:v>
                </c:pt>
                <c:pt idx="9716">
                  <c:v>-73161479.992000997</c:v>
                </c:pt>
                <c:pt idx="9717">
                  <c:v>-73169009.991999015</c:v>
                </c:pt>
                <c:pt idx="9718">
                  <c:v>-73176539.991997018</c:v>
                </c:pt>
                <c:pt idx="9719">
                  <c:v>-73184069.991995022</c:v>
                </c:pt>
                <c:pt idx="9720">
                  <c:v>-73191599.991993994</c:v>
                </c:pt>
                <c:pt idx="9721">
                  <c:v>-73199129.991991997</c:v>
                </c:pt>
                <c:pt idx="9722">
                  <c:v>-73206659.991990015</c:v>
                </c:pt>
                <c:pt idx="9723">
                  <c:v>-73214189.991988018</c:v>
                </c:pt>
                <c:pt idx="9724">
                  <c:v>-73221719.991986021</c:v>
                </c:pt>
                <c:pt idx="9725">
                  <c:v>-73229249.991984993</c:v>
                </c:pt>
                <c:pt idx="9726">
                  <c:v>-73236779.991982996</c:v>
                </c:pt>
                <c:pt idx="9727">
                  <c:v>-73244309.991981015</c:v>
                </c:pt>
                <c:pt idx="9728">
                  <c:v>-73251839.991979018</c:v>
                </c:pt>
                <c:pt idx="9729">
                  <c:v>-73259369.991977021</c:v>
                </c:pt>
                <c:pt idx="9730">
                  <c:v>-73266899.991976008</c:v>
                </c:pt>
                <c:pt idx="9731">
                  <c:v>-73274429.991973996</c:v>
                </c:pt>
                <c:pt idx="9732">
                  <c:v>-73281959.991972014</c:v>
                </c:pt>
                <c:pt idx="9733">
                  <c:v>-73289489.991970018</c:v>
                </c:pt>
                <c:pt idx="9734">
                  <c:v>-73297019.991969019</c:v>
                </c:pt>
                <c:pt idx="9735">
                  <c:v>-73304549.991967008</c:v>
                </c:pt>
                <c:pt idx="9736">
                  <c:v>-73312079.991964996</c:v>
                </c:pt>
                <c:pt idx="9737">
                  <c:v>-73319609.991963014</c:v>
                </c:pt>
                <c:pt idx="9738">
                  <c:v>-73327139.991961017</c:v>
                </c:pt>
                <c:pt idx="9739">
                  <c:v>-73334669.991960019</c:v>
                </c:pt>
                <c:pt idx="9740">
                  <c:v>-73342199.991958007</c:v>
                </c:pt>
                <c:pt idx="9741">
                  <c:v>-73349729.991955996</c:v>
                </c:pt>
                <c:pt idx="9742">
                  <c:v>-73357259.991953999</c:v>
                </c:pt>
                <c:pt idx="9743">
                  <c:v>-73364789.991952002</c:v>
                </c:pt>
                <c:pt idx="9744">
                  <c:v>-73372319.991951004</c:v>
                </c:pt>
                <c:pt idx="9745">
                  <c:v>-73379849.991949007</c:v>
                </c:pt>
                <c:pt idx="9746">
                  <c:v>-73387379.991946995</c:v>
                </c:pt>
                <c:pt idx="9747">
                  <c:v>-73394909.991944999</c:v>
                </c:pt>
                <c:pt idx="9748">
                  <c:v>-73402439.991943002</c:v>
                </c:pt>
                <c:pt idx="9749">
                  <c:v>-73409969.991942003</c:v>
                </c:pt>
                <c:pt idx="9750">
                  <c:v>-73417499.991940007</c:v>
                </c:pt>
                <c:pt idx="9751">
                  <c:v>-73425029.991937995</c:v>
                </c:pt>
                <c:pt idx="9752">
                  <c:v>-73432559.991936013</c:v>
                </c:pt>
                <c:pt idx="9753">
                  <c:v>-73440089.991935015</c:v>
                </c:pt>
                <c:pt idx="9754">
                  <c:v>-73447619.991933003</c:v>
                </c:pt>
                <c:pt idx="9755">
                  <c:v>-73455149.991931006</c:v>
                </c:pt>
                <c:pt idx="9756">
                  <c:v>-73462679.991928995</c:v>
                </c:pt>
                <c:pt idx="9757">
                  <c:v>-73470209.991927013</c:v>
                </c:pt>
                <c:pt idx="9758">
                  <c:v>-73477739.991926014</c:v>
                </c:pt>
                <c:pt idx="9759">
                  <c:v>-73485269.991924003</c:v>
                </c:pt>
                <c:pt idx="9760">
                  <c:v>-73492799.991922006</c:v>
                </c:pt>
                <c:pt idx="9761">
                  <c:v>-73500329.991919994</c:v>
                </c:pt>
                <c:pt idx="9762">
                  <c:v>-73507859.991918012</c:v>
                </c:pt>
                <c:pt idx="9763">
                  <c:v>-73515389.991917014</c:v>
                </c:pt>
                <c:pt idx="9764">
                  <c:v>-73522919.991915017</c:v>
                </c:pt>
                <c:pt idx="9765">
                  <c:v>-73530449.991913006</c:v>
                </c:pt>
                <c:pt idx="9766">
                  <c:v>-73537979.991910994</c:v>
                </c:pt>
                <c:pt idx="9767">
                  <c:v>-73545509.991909996</c:v>
                </c:pt>
                <c:pt idx="9768">
                  <c:v>-73553039.991908014</c:v>
                </c:pt>
                <c:pt idx="9769">
                  <c:v>-73560569.991906017</c:v>
                </c:pt>
                <c:pt idx="9770">
                  <c:v>-73568099.991904005</c:v>
                </c:pt>
                <c:pt idx="9771">
                  <c:v>-73575629.991901994</c:v>
                </c:pt>
                <c:pt idx="9772">
                  <c:v>-73583159.991900995</c:v>
                </c:pt>
                <c:pt idx="9773">
                  <c:v>-73590689.991899014</c:v>
                </c:pt>
                <c:pt idx="9774">
                  <c:v>-73598219.991897017</c:v>
                </c:pt>
                <c:pt idx="9775">
                  <c:v>-73605749.99189502</c:v>
                </c:pt>
                <c:pt idx="9776">
                  <c:v>-73613279.991892993</c:v>
                </c:pt>
                <c:pt idx="9777">
                  <c:v>-73620809.991891995</c:v>
                </c:pt>
                <c:pt idx="9778">
                  <c:v>-73628339.991890013</c:v>
                </c:pt>
                <c:pt idx="9779">
                  <c:v>-73635869.991888016</c:v>
                </c:pt>
                <c:pt idx="9780">
                  <c:v>-73643399.99188602</c:v>
                </c:pt>
                <c:pt idx="9781">
                  <c:v>-73650929.991883993</c:v>
                </c:pt>
                <c:pt idx="9782">
                  <c:v>-73658459.991882995</c:v>
                </c:pt>
                <c:pt idx="9783">
                  <c:v>-73665989.991881013</c:v>
                </c:pt>
                <c:pt idx="9784">
                  <c:v>-73673519.991879016</c:v>
                </c:pt>
                <c:pt idx="9785">
                  <c:v>-73681049.991877019</c:v>
                </c:pt>
                <c:pt idx="9786">
                  <c:v>-73688579.991876021</c:v>
                </c:pt>
                <c:pt idx="9787">
                  <c:v>-73696109.991873994</c:v>
                </c:pt>
                <c:pt idx="9788">
                  <c:v>-73703639.991872013</c:v>
                </c:pt>
                <c:pt idx="9789">
                  <c:v>-73711169.991870016</c:v>
                </c:pt>
                <c:pt idx="9790">
                  <c:v>-73718699.991868019</c:v>
                </c:pt>
                <c:pt idx="9791">
                  <c:v>-73726229.991867021</c:v>
                </c:pt>
                <c:pt idx="9792">
                  <c:v>-73733759.991864994</c:v>
                </c:pt>
                <c:pt idx="9793">
                  <c:v>-73741289.991862997</c:v>
                </c:pt>
                <c:pt idx="9794">
                  <c:v>-73748819.991861016</c:v>
                </c:pt>
                <c:pt idx="9795">
                  <c:v>-73756349.991859004</c:v>
                </c:pt>
                <c:pt idx="9796">
                  <c:v>-73763879.991858006</c:v>
                </c:pt>
                <c:pt idx="9797">
                  <c:v>-73771409.991855994</c:v>
                </c:pt>
                <c:pt idx="9798">
                  <c:v>-73778939.991853982</c:v>
                </c:pt>
                <c:pt idx="9799">
                  <c:v>-73786469.991852</c:v>
                </c:pt>
                <c:pt idx="9800">
                  <c:v>-73793999.991851002</c:v>
                </c:pt>
                <c:pt idx="9801">
                  <c:v>-73801529.991849005</c:v>
                </c:pt>
                <c:pt idx="9802">
                  <c:v>-73809059.991846994</c:v>
                </c:pt>
                <c:pt idx="9803">
                  <c:v>-73816589.991844982</c:v>
                </c:pt>
                <c:pt idx="9804">
                  <c:v>-73824119.991843</c:v>
                </c:pt>
                <c:pt idx="9805">
                  <c:v>-73831649.991842002</c:v>
                </c:pt>
                <c:pt idx="9806">
                  <c:v>-73839179.991840005</c:v>
                </c:pt>
                <c:pt idx="9807">
                  <c:v>-73846709.991837993</c:v>
                </c:pt>
                <c:pt idx="9808">
                  <c:v>-73854239.991835997</c:v>
                </c:pt>
                <c:pt idx="9809">
                  <c:v>-73861769.991834</c:v>
                </c:pt>
                <c:pt idx="9810">
                  <c:v>-73869299.991833001</c:v>
                </c:pt>
                <c:pt idx="9811">
                  <c:v>-73876829.991831005</c:v>
                </c:pt>
                <c:pt idx="9812">
                  <c:v>-73884359.991828993</c:v>
                </c:pt>
                <c:pt idx="9813">
                  <c:v>-73891889.991826996</c:v>
                </c:pt>
                <c:pt idx="9814">
                  <c:v>-73899419.991824999</c:v>
                </c:pt>
                <c:pt idx="9815">
                  <c:v>-73906949.991824001</c:v>
                </c:pt>
                <c:pt idx="9816">
                  <c:v>-73914479.991822004</c:v>
                </c:pt>
                <c:pt idx="9817">
                  <c:v>-73922009.991819993</c:v>
                </c:pt>
                <c:pt idx="9818">
                  <c:v>-73929539.991817996</c:v>
                </c:pt>
                <c:pt idx="9819">
                  <c:v>-73937069.991817012</c:v>
                </c:pt>
                <c:pt idx="9820">
                  <c:v>-73944599.991815016</c:v>
                </c:pt>
                <c:pt idx="9821">
                  <c:v>-73952129.991813004</c:v>
                </c:pt>
                <c:pt idx="9822">
                  <c:v>-73959659.991811007</c:v>
                </c:pt>
                <c:pt idx="9823">
                  <c:v>-73967189.991808996</c:v>
                </c:pt>
                <c:pt idx="9824">
                  <c:v>-73974719.991807997</c:v>
                </c:pt>
                <c:pt idx="9825">
                  <c:v>-73982249.991806015</c:v>
                </c:pt>
                <c:pt idx="9826">
                  <c:v>-73989779.991804004</c:v>
                </c:pt>
                <c:pt idx="9827">
                  <c:v>-73997309.991802007</c:v>
                </c:pt>
                <c:pt idx="9828">
                  <c:v>-74004839.991799995</c:v>
                </c:pt>
                <c:pt idx="9829">
                  <c:v>-74012369.991798997</c:v>
                </c:pt>
                <c:pt idx="9830">
                  <c:v>-74019899.991797015</c:v>
                </c:pt>
                <c:pt idx="9831">
                  <c:v>-74027429.991795018</c:v>
                </c:pt>
                <c:pt idx="9832">
                  <c:v>-74034959.991793007</c:v>
                </c:pt>
                <c:pt idx="9833">
                  <c:v>-74042489.991791993</c:v>
                </c:pt>
                <c:pt idx="9834">
                  <c:v>-74050019.991789997</c:v>
                </c:pt>
                <c:pt idx="9835">
                  <c:v>-74057549.991788015</c:v>
                </c:pt>
                <c:pt idx="9836">
                  <c:v>-74065079.991786018</c:v>
                </c:pt>
                <c:pt idx="9837">
                  <c:v>-74072609.991784006</c:v>
                </c:pt>
                <c:pt idx="9838">
                  <c:v>-74080139.991782993</c:v>
                </c:pt>
                <c:pt idx="9839">
                  <c:v>-74087669.991780996</c:v>
                </c:pt>
                <c:pt idx="9840">
                  <c:v>-74095199.991779014</c:v>
                </c:pt>
                <c:pt idx="9841">
                  <c:v>-74102729.991777018</c:v>
                </c:pt>
                <c:pt idx="9842">
                  <c:v>-74110259.991775021</c:v>
                </c:pt>
                <c:pt idx="9843">
                  <c:v>-74117789.991773993</c:v>
                </c:pt>
                <c:pt idx="9844">
                  <c:v>-74125319.991771996</c:v>
                </c:pt>
                <c:pt idx="9845">
                  <c:v>-74132849.991770014</c:v>
                </c:pt>
                <c:pt idx="9846">
                  <c:v>-74140379.991768017</c:v>
                </c:pt>
                <c:pt idx="9847">
                  <c:v>-74147909.991766021</c:v>
                </c:pt>
                <c:pt idx="9848">
                  <c:v>-74155439.991765022</c:v>
                </c:pt>
                <c:pt idx="9849">
                  <c:v>-74162969.991762996</c:v>
                </c:pt>
                <c:pt idx="9850">
                  <c:v>-74170499.991761014</c:v>
                </c:pt>
                <c:pt idx="9851">
                  <c:v>-74178029.991759002</c:v>
                </c:pt>
                <c:pt idx="9852">
                  <c:v>-74185559.991758004</c:v>
                </c:pt>
                <c:pt idx="9853">
                  <c:v>-74193089.991756007</c:v>
                </c:pt>
                <c:pt idx="9854">
                  <c:v>-74200619.991753981</c:v>
                </c:pt>
                <c:pt idx="9855">
                  <c:v>-74208149.991751999</c:v>
                </c:pt>
                <c:pt idx="9856">
                  <c:v>-74215679.991750002</c:v>
                </c:pt>
                <c:pt idx="9857">
                  <c:v>-74223209.991749004</c:v>
                </c:pt>
                <c:pt idx="9858">
                  <c:v>-74230739.991747007</c:v>
                </c:pt>
                <c:pt idx="9859">
                  <c:v>-74238269.99174498</c:v>
                </c:pt>
                <c:pt idx="9860">
                  <c:v>-74245799.991742998</c:v>
                </c:pt>
                <c:pt idx="9861">
                  <c:v>-74253329.991741002</c:v>
                </c:pt>
                <c:pt idx="9862">
                  <c:v>-74260859.991740003</c:v>
                </c:pt>
                <c:pt idx="9863">
                  <c:v>-74268389.991738006</c:v>
                </c:pt>
                <c:pt idx="9864">
                  <c:v>-74275919.991735995</c:v>
                </c:pt>
                <c:pt idx="9865">
                  <c:v>-74283449.991733998</c:v>
                </c:pt>
                <c:pt idx="9866">
                  <c:v>-74290979.991732001</c:v>
                </c:pt>
                <c:pt idx="9867">
                  <c:v>-74298509.991731003</c:v>
                </c:pt>
                <c:pt idx="9868">
                  <c:v>-74306039.991729006</c:v>
                </c:pt>
                <c:pt idx="9869">
                  <c:v>-74313569.991726995</c:v>
                </c:pt>
                <c:pt idx="9870">
                  <c:v>-74321099.991724998</c:v>
                </c:pt>
                <c:pt idx="9871">
                  <c:v>-74328629.991723999</c:v>
                </c:pt>
                <c:pt idx="9872">
                  <c:v>-74336159.991722003</c:v>
                </c:pt>
                <c:pt idx="9873">
                  <c:v>-74343689.991720006</c:v>
                </c:pt>
                <c:pt idx="9874">
                  <c:v>-74351219.991717994</c:v>
                </c:pt>
                <c:pt idx="9875">
                  <c:v>-74358749.991715997</c:v>
                </c:pt>
                <c:pt idx="9876">
                  <c:v>-74366279.991714999</c:v>
                </c:pt>
                <c:pt idx="9877">
                  <c:v>-74373809.991713002</c:v>
                </c:pt>
                <c:pt idx="9878">
                  <c:v>-74381339.991711006</c:v>
                </c:pt>
                <c:pt idx="9879">
                  <c:v>-74388869.991708994</c:v>
                </c:pt>
                <c:pt idx="9880">
                  <c:v>-74396399.991706997</c:v>
                </c:pt>
                <c:pt idx="9881">
                  <c:v>-74403929.991706014</c:v>
                </c:pt>
                <c:pt idx="9882">
                  <c:v>-74411459.991704002</c:v>
                </c:pt>
                <c:pt idx="9883">
                  <c:v>-74418989.991702005</c:v>
                </c:pt>
                <c:pt idx="9884">
                  <c:v>-74426519.991699994</c:v>
                </c:pt>
                <c:pt idx="9885">
                  <c:v>-74434049.991698995</c:v>
                </c:pt>
                <c:pt idx="9886">
                  <c:v>-74441579.991697013</c:v>
                </c:pt>
                <c:pt idx="9887">
                  <c:v>-74449109.991695017</c:v>
                </c:pt>
                <c:pt idx="9888">
                  <c:v>-74456639.991693005</c:v>
                </c:pt>
                <c:pt idx="9889">
                  <c:v>-74464169.991690993</c:v>
                </c:pt>
                <c:pt idx="9890">
                  <c:v>-74471699.991689995</c:v>
                </c:pt>
                <c:pt idx="9891">
                  <c:v>-74479229.991688013</c:v>
                </c:pt>
                <c:pt idx="9892">
                  <c:v>-74486759.991686016</c:v>
                </c:pt>
                <c:pt idx="9893">
                  <c:v>-74494289.991684005</c:v>
                </c:pt>
                <c:pt idx="9894">
                  <c:v>-74501819.991681993</c:v>
                </c:pt>
                <c:pt idx="9895">
                  <c:v>-74509349.991680995</c:v>
                </c:pt>
                <c:pt idx="9896">
                  <c:v>-74516879.991679013</c:v>
                </c:pt>
                <c:pt idx="9897">
                  <c:v>-74524409.991677016</c:v>
                </c:pt>
                <c:pt idx="9898">
                  <c:v>-74531939.991675019</c:v>
                </c:pt>
                <c:pt idx="9899">
                  <c:v>-74539469.991672993</c:v>
                </c:pt>
                <c:pt idx="9900">
                  <c:v>-74546999.991671994</c:v>
                </c:pt>
                <c:pt idx="9901">
                  <c:v>-74554529.991670012</c:v>
                </c:pt>
                <c:pt idx="9902">
                  <c:v>-74562059.991668016</c:v>
                </c:pt>
                <c:pt idx="9903">
                  <c:v>-74569589.991666019</c:v>
                </c:pt>
                <c:pt idx="9904">
                  <c:v>-74577119.991665021</c:v>
                </c:pt>
                <c:pt idx="9905">
                  <c:v>-74584649.991662994</c:v>
                </c:pt>
                <c:pt idx="9906">
                  <c:v>-74592179.991660997</c:v>
                </c:pt>
                <c:pt idx="9907">
                  <c:v>-74599709.991659001</c:v>
                </c:pt>
                <c:pt idx="9908">
                  <c:v>-74607239.991657004</c:v>
                </c:pt>
                <c:pt idx="9909">
                  <c:v>-74614769.991656005</c:v>
                </c:pt>
                <c:pt idx="9910">
                  <c:v>-74622299.991653979</c:v>
                </c:pt>
                <c:pt idx="9911">
                  <c:v>-74629829.991651982</c:v>
                </c:pt>
                <c:pt idx="9912">
                  <c:v>-74637359.99165</c:v>
                </c:pt>
                <c:pt idx="9913">
                  <c:v>-74644889.991648003</c:v>
                </c:pt>
                <c:pt idx="9914">
                  <c:v>-74652419.991647005</c:v>
                </c:pt>
                <c:pt idx="9915">
                  <c:v>-74659949.991644979</c:v>
                </c:pt>
                <c:pt idx="9916">
                  <c:v>-74667479.991642982</c:v>
                </c:pt>
                <c:pt idx="9917">
                  <c:v>-74675009.991641</c:v>
                </c:pt>
                <c:pt idx="9918">
                  <c:v>-74682539.991640002</c:v>
                </c:pt>
                <c:pt idx="9919">
                  <c:v>-74690069.991638005</c:v>
                </c:pt>
                <c:pt idx="9920">
                  <c:v>-74697599.991635993</c:v>
                </c:pt>
                <c:pt idx="9921">
                  <c:v>-74705129.991633981</c:v>
                </c:pt>
                <c:pt idx="9922">
                  <c:v>-74712659.991632</c:v>
                </c:pt>
                <c:pt idx="9923">
                  <c:v>-74720189.991631001</c:v>
                </c:pt>
                <c:pt idx="9924">
                  <c:v>-74727719.991629004</c:v>
                </c:pt>
                <c:pt idx="9925">
                  <c:v>-74735249.991626993</c:v>
                </c:pt>
                <c:pt idx="9926">
                  <c:v>-74742779.991624981</c:v>
                </c:pt>
                <c:pt idx="9927">
                  <c:v>-74750309.991622999</c:v>
                </c:pt>
                <c:pt idx="9928">
                  <c:v>-74757839.991622001</c:v>
                </c:pt>
                <c:pt idx="9929">
                  <c:v>-74765369.991620004</c:v>
                </c:pt>
                <c:pt idx="9930">
                  <c:v>-74772899.991618007</c:v>
                </c:pt>
                <c:pt idx="9931">
                  <c:v>-74780429.991615996</c:v>
                </c:pt>
                <c:pt idx="9932">
                  <c:v>-74787959.991613999</c:v>
                </c:pt>
                <c:pt idx="9933">
                  <c:v>-74795489.991613001</c:v>
                </c:pt>
                <c:pt idx="9934">
                  <c:v>-74803019.991611004</c:v>
                </c:pt>
                <c:pt idx="9935">
                  <c:v>-74810549.991609007</c:v>
                </c:pt>
                <c:pt idx="9936">
                  <c:v>-74818079.991606995</c:v>
                </c:pt>
                <c:pt idx="9937">
                  <c:v>-74825609.991605997</c:v>
                </c:pt>
                <c:pt idx="9938">
                  <c:v>-74833139.991604</c:v>
                </c:pt>
                <c:pt idx="9939">
                  <c:v>-74840669.991602004</c:v>
                </c:pt>
                <c:pt idx="9940">
                  <c:v>-74848199.991600007</c:v>
                </c:pt>
                <c:pt idx="9941">
                  <c:v>-74855729.991597995</c:v>
                </c:pt>
                <c:pt idx="9942">
                  <c:v>-74863259.991596997</c:v>
                </c:pt>
                <c:pt idx="9943">
                  <c:v>-74870789.991595015</c:v>
                </c:pt>
                <c:pt idx="9944">
                  <c:v>-74878319.991593003</c:v>
                </c:pt>
                <c:pt idx="9945">
                  <c:v>-74885849.991591007</c:v>
                </c:pt>
                <c:pt idx="9946">
                  <c:v>-74893379.991588995</c:v>
                </c:pt>
                <c:pt idx="9947">
                  <c:v>-74900909.991587996</c:v>
                </c:pt>
                <c:pt idx="9948">
                  <c:v>-74908439.991586015</c:v>
                </c:pt>
                <c:pt idx="9949">
                  <c:v>-74915969.991584003</c:v>
                </c:pt>
                <c:pt idx="9950">
                  <c:v>-74923499.991582006</c:v>
                </c:pt>
                <c:pt idx="9951">
                  <c:v>-74931029.991580993</c:v>
                </c:pt>
                <c:pt idx="9952">
                  <c:v>-74938559.991578996</c:v>
                </c:pt>
                <c:pt idx="9953">
                  <c:v>-74946089.991577014</c:v>
                </c:pt>
                <c:pt idx="9954">
                  <c:v>-74953619.991575018</c:v>
                </c:pt>
                <c:pt idx="9955">
                  <c:v>-74961149.991573006</c:v>
                </c:pt>
                <c:pt idx="9956">
                  <c:v>-74968679.991571993</c:v>
                </c:pt>
                <c:pt idx="9957">
                  <c:v>-74976209.991569996</c:v>
                </c:pt>
                <c:pt idx="9958">
                  <c:v>-74983739.991568014</c:v>
                </c:pt>
                <c:pt idx="9959">
                  <c:v>-74991269.991566017</c:v>
                </c:pt>
                <c:pt idx="9960">
                  <c:v>-74998799.991564006</c:v>
                </c:pt>
                <c:pt idx="9961">
                  <c:v>-75006329.991563007</c:v>
                </c:pt>
                <c:pt idx="9962">
                  <c:v>-75013859.991560996</c:v>
                </c:pt>
                <c:pt idx="9963">
                  <c:v>-75021389.991558999</c:v>
                </c:pt>
                <c:pt idx="9964">
                  <c:v>-75028919.991557002</c:v>
                </c:pt>
                <c:pt idx="9965">
                  <c:v>-75036449.991555005</c:v>
                </c:pt>
                <c:pt idx="9966">
                  <c:v>-75043979.991553992</c:v>
                </c:pt>
                <c:pt idx="9967">
                  <c:v>-75051509.99155198</c:v>
                </c:pt>
                <c:pt idx="9968">
                  <c:v>-75059039.991549999</c:v>
                </c:pt>
                <c:pt idx="9969">
                  <c:v>-75066569.991548002</c:v>
                </c:pt>
                <c:pt idx="9970">
                  <c:v>-75074099.991547003</c:v>
                </c:pt>
                <c:pt idx="9971">
                  <c:v>-75081629.991545007</c:v>
                </c:pt>
                <c:pt idx="9972">
                  <c:v>-75089159.99154298</c:v>
                </c:pt>
                <c:pt idx="9973">
                  <c:v>-75096689.991540998</c:v>
                </c:pt>
                <c:pt idx="9974">
                  <c:v>-75104219.991539001</c:v>
                </c:pt>
                <c:pt idx="9975">
                  <c:v>-75111749.991538003</c:v>
                </c:pt>
                <c:pt idx="9976">
                  <c:v>-75119279.991536006</c:v>
                </c:pt>
                <c:pt idx="9977">
                  <c:v>-75126809.99153398</c:v>
                </c:pt>
                <c:pt idx="9978">
                  <c:v>-75134339.991531998</c:v>
                </c:pt>
                <c:pt idx="9979">
                  <c:v>-75141869.991530001</c:v>
                </c:pt>
                <c:pt idx="9980">
                  <c:v>-75149399.991529003</c:v>
                </c:pt>
                <c:pt idx="9981">
                  <c:v>-75156929.991527006</c:v>
                </c:pt>
                <c:pt idx="9982">
                  <c:v>-75164459.991524979</c:v>
                </c:pt>
                <c:pt idx="9983">
                  <c:v>-75171989.991522998</c:v>
                </c:pt>
                <c:pt idx="9984">
                  <c:v>-75179519.991521001</c:v>
                </c:pt>
                <c:pt idx="9985">
                  <c:v>-75187049.991520002</c:v>
                </c:pt>
                <c:pt idx="9986">
                  <c:v>-75194579.991518006</c:v>
                </c:pt>
                <c:pt idx="9987">
                  <c:v>-75202109.991515994</c:v>
                </c:pt>
                <c:pt idx="9988">
                  <c:v>-75209639.991513982</c:v>
                </c:pt>
                <c:pt idx="9989">
                  <c:v>-75217169.991512999</c:v>
                </c:pt>
                <c:pt idx="9990">
                  <c:v>-75224699.991511002</c:v>
                </c:pt>
                <c:pt idx="9991">
                  <c:v>-75232229.991509005</c:v>
                </c:pt>
                <c:pt idx="9992">
                  <c:v>-75239759.991506994</c:v>
                </c:pt>
                <c:pt idx="9993">
                  <c:v>-75247289.991504982</c:v>
                </c:pt>
                <c:pt idx="9994">
                  <c:v>-75254819.991503999</c:v>
                </c:pt>
                <c:pt idx="9995">
                  <c:v>-75262349.991502002</c:v>
                </c:pt>
                <c:pt idx="9996">
                  <c:v>-75269879.991500005</c:v>
                </c:pt>
                <c:pt idx="9997">
                  <c:v>-75277409.991498008</c:v>
                </c:pt>
                <c:pt idx="9998">
                  <c:v>-75284939.991496012</c:v>
                </c:pt>
                <c:pt idx="9999">
                  <c:v>-75292469.991495013</c:v>
                </c:pt>
                <c:pt idx="10000">
                  <c:v>-75299999.991493016</c:v>
                </c:pt>
                <c:pt idx="10001">
                  <c:v>-75307529.99149102</c:v>
                </c:pt>
                <c:pt idx="10002">
                  <c:v>-75315059.991489008</c:v>
                </c:pt>
                <c:pt idx="10003">
                  <c:v>-75322589.99148801</c:v>
                </c:pt>
                <c:pt idx="10004">
                  <c:v>-75330119.991486028</c:v>
                </c:pt>
                <c:pt idx="10005">
                  <c:v>-75337649.991484016</c:v>
                </c:pt>
                <c:pt idx="10006">
                  <c:v>-75345179.991482019</c:v>
                </c:pt>
                <c:pt idx="10007">
                  <c:v>-75352709.991480008</c:v>
                </c:pt>
                <c:pt idx="10008">
                  <c:v>-75360239.991479009</c:v>
                </c:pt>
                <c:pt idx="10009">
                  <c:v>-75367769.991477028</c:v>
                </c:pt>
                <c:pt idx="10010">
                  <c:v>-75375299.991475031</c:v>
                </c:pt>
                <c:pt idx="10011">
                  <c:v>-75382829.991473019</c:v>
                </c:pt>
                <c:pt idx="10012">
                  <c:v>-75390359.991471007</c:v>
                </c:pt>
                <c:pt idx="10013">
                  <c:v>-75397889.991470009</c:v>
                </c:pt>
                <c:pt idx="10014">
                  <c:v>-75405419.991468012</c:v>
                </c:pt>
                <c:pt idx="10015">
                  <c:v>-75412949.99146603</c:v>
                </c:pt>
                <c:pt idx="10016">
                  <c:v>-75420479.991464019</c:v>
                </c:pt>
                <c:pt idx="10017">
                  <c:v>-75428009.991462022</c:v>
                </c:pt>
                <c:pt idx="10018">
                  <c:v>-75435539.991461009</c:v>
                </c:pt>
                <c:pt idx="10019">
                  <c:v>-75443069.991458997</c:v>
                </c:pt>
                <c:pt idx="10020">
                  <c:v>-75450599.991457015</c:v>
                </c:pt>
                <c:pt idx="10021">
                  <c:v>-75458129.991455019</c:v>
                </c:pt>
                <c:pt idx="10022">
                  <c:v>-75465659.991454005</c:v>
                </c:pt>
                <c:pt idx="10023">
                  <c:v>-75473189.991451994</c:v>
                </c:pt>
                <c:pt idx="10024">
                  <c:v>-75480719.991449997</c:v>
                </c:pt>
                <c:pt idx="10025">
                  <c:v>-75488249.991448015</c:v>
                </c:pt>
                <c:pt idx="10026">
                  <c:v>-75495779.991446018</c:v>
                </c:pt>
                <c:pt idx="10027">
                  <c:v>-75503309.99144502</c:v>
                </c:pt>
                <c:pt idx="10028">
                  <c:v>-75510839.991442993</c:v>
                </c:pt>
                <c:pt idx="10029">
                  <c:v>-75518369.991440997</c:v>
                </c:pt>
                <c:pt idx="10030">
                  <c:v>-75525899.991439015</c:v>
                </c:pt>
                <c:pt idx="10031">
                  <c:v>-75533429.991437018</c:v>
                </c:pt>
                <c:pt idx="10032">
                  <c:v>-75540959.99143602</c:v>
                </c:pt>
                <c:pt idx="10033">
                  <c:v>-75548489.991433993</c:v>
                </c:pt>
                <c:pt idx="10034">
                  <c:v>-75556019.991431996</c:v>
                </c:pt>
                <c:pt idx="10035">
                  <c:v>-75563549.991430014</c:v>
                </c:pt>
                <c:pt idx="10036">
                  <c:v>-75571079.991429016</c:v>
                </c:pt>
                <c:pt idx="10037">
                  <c:v>-75578609.991427019</c:v>
                </c:pt>
                <c:pt idx="10038">
                  <c:v>-75586139.991424993</c:v>
                </c:pt>
                <c:pt idx="10039">
                  <c:v>-75593669.991422996</c:v>
                </c:pt>
                <c:pt idx="10040">
                  <c:v>-75601199.991421014</c:v>
                </c:pt>
                <c:pt idx="10041">
                  <c:v>-75608729.991420016</c:v>
                </c:pt>
                <c:pt idx="10042">
                  <c:v>-75616259.991418019</c:v>
                </c:pt>
                <c:pt idx="10043">
                  <c:v>-75623789.991416022</c:v>
                </c:pt>
                <c:pt idx="10044">
                  <c:v>-75631319.991413996</c:v>
                </c:pt>
                <c:pt idx="10045">
                  <c:v>-75638849.991412014</c:v>
                </c:pt>
                <c:pt idx="10046">
                  <c:v>-75646379.991411015</c:v>
                </c:pt>
                <c:pt idx="10047">
                  <c:v>-75653909.991409019</c:v>
                </c:pt>
                <c:pt idx="10048">
                  <c:v>-75661439.991407022</c:v>
                </c:pt>
                <c:pt idx="10049">
                  <c:v>-75668969.991404995</c:v>
                </c:pt>
                <c:pt idx="10050">
                  <c:v>-75676499.991403013</c:v>
                </c:pt>
                <c:pt idx="10051">
                  <c:v>-75684029.991402015</c:v>
                </c:pt>
                <c:pt idx="10052">
                  <c:v>-75691559.991400018</c:v>
                </c:pt>
                <c:pt idx="10053">
                  <c:v>-75699089.991398022</c:v>
                </c:pt>
                <c:pt idx="10054">
                  <c:v>-75706619.99139601</c:v>
                </c:pt>
                <c:pt idx="10055">
                  <c:v>-75714149.991394997</c:v>
                </c:pt>
                <c:pt idx="10056">
                  <c:v>-75721679.991393015</c:v>
                </c:pt>
                <c:pt idx="10057">
                  <c:v>-75729209.991391018</c:v>
                </c:pt>
                <c:pt idx="10058">
                  <c:v>-75736739.991389021</c:v>
                </c:pt>
                <c:pt idx="10059">
                  <c:v>-75744269.99138701</c:v>
                </c:pt>
                <c:pt idx="10060">
                  <c:v>-75751799.991386011</c:v>
                </c:pt>
                <c:pt idx="10061">
                  <c:v>-75759329.991384014</c:v>
                </c:pt>
                <c:pt idx="10062">
                  <c:v>-75766859.991382018</c:v>
                </c:pt>
                <c:pt idx="10063">
                  <c:v>-75774389.991380021</c:v>
                </c:pt>
                <c:pt idx="10064">
                  <c:v>-75781919.991378009</c:v>
                </c:pt>
                <c:pt idx="10065">
                  <c:v>-75789449.991377011</c:v>
                </c:pt>
                <c:pt idx="10066">
                  <c:v>-75796979.991375014</c:v>
                </c:pt>
                <c:pt idx="10067">
                  <c:v>-75804509.991373017</c:v>
                </c:pt>
                <c:pt idx="10068">
                  <c:v>-75812039.991371021</c:v>
                </c:pt>
                <c:pt idx="10069">
                  <c:v>-75819569.991370022</c:v>
                </c:pt>
                <c:pt idx="10070">
                  <c:v>-75827099.991368011</c:v>
                </c:pt>
                <c:pt idx="10071">
                  <c:v>-75834629.991366029</c:v>
                </c:pt>
                <c:pt idx="10072">
                  <c:v>-75842159.991364017</c:v>
                </c:pt>
                <c:pt idx="10073">
                  <c:v>-75849689.99136202</c:v>
                </c:pt>
                <c:pt idx="10074">
                  <c:v>-75857219.991361022</c:v>
                </c:pt>
                <c:pt idx="10075">
                  <c:v>-75864749.991358995</c:v>
                </c:pt>
                <c:pt idx="10076">
                  <c:v>-75872279.991357014</c:v>
                </c:pt>
                <c:pt idx="10077">
                  <c:v>-75879809.991355017</c:v>
                </c:pt>
                <c:pt idx="10078">
                  <c:v>-75887339.991353005</c:v>
                </c:pt>
                <c:pt idx="10079">
                  <c:v>-75894869.991352007</c:v>
                </c:pt>
                <c:pt idx="10080">
                  <c:v>-75902399.991349995</c:v>
                </c:pt>
                <c:pt idx="10081">
                  <c:v>-75909929.991348013</c:v>
                </c:pt>
                <c:pt idx="10082">
                  <c:v>-75917459.991346017</c:v>
                </c:pt>
                <c:pt idx="10083">
                  <c:v>-75924989.991344005</c:v>
                </c:pt>
                <c:pt idx="10084">
                  <c:v>-75932519.991343006</c:v>
                </c:pt>
                <c:pt idx="10085">
                  <c:v>-75940049.991340995</c:v>
                </c:pt>
                <c:pt idx="10086">
                  <c:v>-75947579.991339013</c:v>
                </c:pt>
                <c:pt idx="10087">
                  <c:v>-75955109.991337016</c:v>
                </c:pt>
                <c:pt idx="10088">
                  <c:v>-75962639.991336018</c:v>
                </c:pt>
                <c:pt idx="10089">
                  <c:v>-75970169.991334006</c:v>
                </c:pt>
                <c:pt idx="10090">
                  <c:v>-75977699.991331995</c:v>
                </c:pt>
                <c:pt idx="10091">
                  <c:v>-75985229.991330013</c:v>
                </c:pt>
                <c:pt idx="10092">
                  <c:v>-75992759.991328016</c:v>
                </c:pt>
                <c:pt idx="10093">
                  <c:v>-76000289.991327018</c:v>
                </c:pt>
                <c:pt idx="10094">
                  <c:v>-76007819.991325021</c:v>
                </c:pt>
                <c:pt idx="10095">
                  <c:v>-76015349.991322994</c:v>
                </c:pt>
                <c:pt idx="10096">
                  <c:v>-76022879.991320997</c:v>
                </c:pt>
                <c:pt idx="10097">
                  <c:v>-76030409.991319016</c:v>
                </c:pt>
                <c:pt idx="10098">
                  <c:v>-76037939.991318017</c:v>
                </c:pt>
                <c:pt idx="10099">
                  <c:v>-76045469.99131602</c:v>
                </c:pt>
                <c:pt idx="10100">
                  <c:v>-76052999.991313994</c:v>
                </c:pt>
                <c:pt idx="10101">
                  <c:v>-76060529.991311997</c:v>
                </c:pt>
                <c:pt idx="10102">
                  <c:v>-76068059.991310015</c:v>
                </c:pt>
                <c:pt idx="10103">
                  <c:v>-76075589.991309017</c:v>
                </c:pt>
                <c:pt idx="10104">
                  <c:v>-76083119.99130702</c:v>
                </c:pt>
                <c:pt idx="10105">
                  <c:v>-76090649.991304994</c:v>
                </c:pt>
                <c:pt idx="10106">
                  <c:v>-76098179.991302997</c:v>
                </c:pt>
                <c:pt idx="10107">
                  <c:v>-76105709.991302013</c:v>
                </c:pt>
                <c:pt idx="10108">
                  <c:v>-76113239.991300017</c:v>
                </c:pt>
                <c:pt idx="10109">
                  <c:v>-76120769.99129802</c:v>
                </c:pt>
                <c:pt idx="10110">
                  <c:v>-76128299.991296008</c:v>
                </c:pt>
                <c:pt idx="10111">
                  <c:v>-76135829.991293997</c:v>
                </c:pt>
                <c:pt idx="10112">
                  <c:v>-76143359.991293013</c:v>
                </c:pt>
                <c:pt idx="10113">
                  <c:v>-76150889.991291016</c:v>
                </c:pt>
                <c:pt idx="10114">
                  <c:v>-76158419.99128902</c:v>
                </c:pt>
                <c:pt idx="10115">
                  <c:v>-76165949.991287008</c:v>
                </c:pt>
                <c:pt idx="10116">
                  <c:v>-76173479.991284996</c:v>
                </c:pt>
                <c:pt idx="10117">
                  <c:v>-76181009.991284013</c:v>
                </c:pt>
                <c:pt idx="10118">
                  <c:v>-76188539.991282016</c:v>
                </c:pt>
                <c:pt idx="10119">
                  <c:v>-76196069.991280019</c:v>
                </c:pt>
                <c:pt idx="10120">
                  <c:v>-76203599.991278008</c:v>
                </c:pt>
                <c:pt idx="10121">
                  <c:v>-76211129.991277009</c:v>
                </c:pt>
                <c:pt idx="10122">
                  <c:v>-76218659.991275012</c:v>
                </c:pt>
                <c:pt idx="10123">
                  <c:v>-76226189.991273016</c:v>
                </c:pt>
                <c:pt idx="10124">
                  <c:v>-76233719.991271019</c:v>
                </c:pt>
                <c:pt idx="10125">
                  <c:v>-76241249.991269022</c:v>
                </c:pt>
                <c:pt idx="10126">
                  <c:v>-76248779.991268009</c:v>
                </c:pt>
                <c:pt idx="10127">
                  <c:v>-76256309.991266012</c:v>
                </c:pt>
                <c:pt idx="10128">
                  <c:v>-76263839.991264015</c:v>
                </c:pt>
                <c:pt idx="10129">
                  <c:v>-76271369.991262019</c:v>
                </c:pt>
                <c:pt idx="10130">
                  <c:v>-76278899.991260022</c:v>
                </c:pt>
                <c:pt idx="10131">
                  <c:v>-76286429.991258994</c:v>
                </c:pt>
                <c:pt idx="10132">
                  <c:v>-76293959.991256997</c:v>
                </c:pt>
                <c:pt idx="10133">
                  <c:v>-76301489.991255015</c:v>
                </c:pt>
                <c:pt idx="10134">
                  <c:v>-76309019.991253003</c:v>
                </c:pt>
                <c:pt idx="10135">
                  <c:v>-76316549.991251007</c:v>
                </c:pt>
                <c:pt idx="10136">
                  <c:v>-76324079.991249993</c:v>
                </c:pt>
                <c:pt idx="10137">
                  <c:v>-76331609.991247997</c:v>
                </c:pt>
                <c:pt idx="10138">
                  <c:v>-76339139.991246015</c:v>
                </c:pt>
                <c:pt idx="10139">
                  <c:v>-76346669.991244003</c:v>
                </c:pt>
                <c:pt idx="10140">
                  <c:v>-76354199.991243005</c:v>
                </c:pt>
                <c:pt idx="10141">
                  <c:v>-76361729.991240993</c:v>
                </c:pt>
                <c:pt idx="10142">
                  <c:v>-76369259.991238996</c:v>
                </c:pt>
                <c:pt idx="10143">
                  <c:v>-76376789.991237015</c:v>
                </c:pt>
                <c:pt idx="10144">
                  <c:v>-76384319.991235018</c:v>
                </c:pt>
                <c:pt idx="10145">
                  <c:v>-76391849.991234004</c:v>
                </c:pt>
                <c:pt idx="10146">
                  <c:v>-76399379.991231993</c:v>
                </c:pt>
                <c:pt idx="10147">
                  <c:v>-76406909.991229996</c:v>
                </c:pt>
                <c:pt idx="10148">
                  <c:v>-76414439.991228014</c:v>
                </c:pt>
                <c:pt idx="10149">
                  <c:v>-76421969.991226017</c:v>
                </c:pt>
                <c:pt idx="10150">
                  <c:v>-76429499.991225019</c:v>
                </c:pt>
                <c:pt idx="10151">
                  <c:v>-76437029.991223007</c:v>
                </c:pt>
                <c:pt idx="10152">
                  <c:v>-76444559.991220996</c:v>
                </c:pt>
                <c:pt idx="10153">
                  <c:v>-76452089.991219014</c:v>
                </c:pt>
                <c:pt idx="10154">
                  <c:v>-76459619.991218016</c:v>
                </c:pt>
                <c:pt idx="10155">
                  <c:v>-76467149.991216019</c:v>
                </c:pt>
                <c:pt idx="10156">
                  <c:v>-76474679.991214007</c:v>
                </c:pt>
                <c:pt idx="10157">
                  <c:v>-76482209.991211995</c:v>
                </c:pt>
                <c:pt idx="10158">
                  <c:v>-76489739.991210014</c:v>
                </c:pt>
                <c:pt idx="10159">
                  <c:v>-76497269.991209015</c:v>
                </c:pt>
                <c:pt idx="10160">
                  <c:v>-76504799.991207018</c:v>
                </c:pt>
                <c:pt idx="10161">
                  <c:v>-76512329.991205022</c:v>
                </c:pt>
                <c:pt idx="10162">
                  <c:v>-76519859.991202995</c:v>
                </c:pt>
                <c:pt idx="10163">
                  <c:v>-76527389.991201013</c:v>
                </c:pt>
                <c:pt idx="10164">
                  <c:v>-76534919.991200015</c:v>
                </c:pt>
                <c:pt idx="10165">
                  <c:v>-76542449.991198018</c:v>
                </c:pt>
                <c:pt idx="10166">
                  <c:v>-76549979.991196021</c:v>
                </c:pt>
                <c:pt idx="10167">
                  <c:v>-76557509.991193995</c:v>
                </c:pt>
                <c:pt idx="10168">
                  <c:v>-76565039.991192013</c:v>
                </c:pt>
                <c:pt idx="10169">
                  <c:v>-76572569.991191015</c:v>
                </c:pt>
                <c:pt idx="10170">
                  <c:v>-76580099.991189018</c:v>
                </c:pt>
                <c:pt idx="10171">
                  <c:v>-76587629.991187021</c:v>
                </c:pt>
                <c:pt idx="10172">
                  <c:v>-76595159.991184995</c:v>
                </c:pt>
                <c:pt idx="10173">
                  <c:v>-76602689.991183996</c:v>
                </c:pt>
                <c:pt idx="10174">
                  <c:v>-76610219.991182014</c:v>
                </c:pt>
                <c:pt idx="10175">
                  <c:v>-76617749.991180018</c:v>
                </c:pt>
                <c:pt idx="10176">
                  <c:v>-76625279.991178021</c:v>
                </c:pt>
                <c:pt idx="10177">
                  <c:v>-76632809.991176009</c:v>
                </c:pt>
                <c:pt idx="10178">
                  <c:v>-76640339.991174996</c:v>
                </c:pt>
                <c:pt idx="10179">
                  <c:v>-76647869.991173014</c:v>
                </c:pt>
                <c:pt idx="10180">
                  <c:v>-76655399.991171017</c:v>
                </c:pt>
                <c:pt idx="10181">
                  <c:v>-76662929.991169021</c:v>
                </c:pt>
                <c:pt idx="10182">
                  <c:v>-76670459.991167009</c:v>
                </c:pt>
                <c:pt idx="10183">
                  <c:v>-76677989.99116601</c:v>
                </c:pt>
                <c:pt idx="10184">
                  <c:v>-76685519.991164014</c:v>
                </c:pt>
                <c:pt idx="10185">
                  <c:v>-76693049.991162017</c:v>
                </c:pt>
                <c:pt idx="10186">
                  <c:v>-76700579.99116002</c:v>
                </c:pt>
                <c:pt idx="10187">
                  <c:v>-76708109.991159007</c:v>
                </c:pt>
                <c:pt idx="10188">
                  <c:v>-76715639.991156995</c:v>
                </c:pt>
                <c:pt idx="10189">
                  <c:v>-76723169.991154999</c:v>
                </c:pt>
                <c:pt idx="10190">
                  <c:v>-76730699.991153002</c:v>
                </c:pt>
                <c:pt idx="10191">
                  <c:v>-76738229.991151005</c:v>
                </c:pt>
                <c:pt idx="10192">
                  <c:v>-76745759.991150007</c:v>
                </c:pt>
                <c:pt idx="10193">
                  <c:v>-76753289.991147995</c:v>
                </c:pt>
                <c:pt idx="10194">
                  <c:v>-76760819.991146013</c:v>
                </c:pt>
                <c:pt idx="10195">
                  <c:v>-76768349.991144001</c:v>
                </c:pt>
                <c:pt idx="10196">
                  <c:v>-76775879.991142005</c:v>
                </c:pt>
                <c:pt idx="10197">
                  <c:v>-76783409.991141006</c:v>
                </c:pt>
                <c:pt idx="10198">
                  <c:v>-76790939.991138995</c:v>
                </c:pt>
                <c:pt idx="10199">
                  <c:v>-76798469.991137013</c:v>
                </c:pt>
                <c:pt idx="10200">
                  <c:v>-76805999.991135016</c:v>
                </c:pt>
                <c:pt idx="10201">
                  <c:v>-76813529.991133004</c:v>
                </c:pt>
                <c:pt idx="10202">
                  <c:v>-76821059.991132006</c:v>
                </c:pt>
                <c:pt idx="10203">
                  <c:v>-76828589.991129994</c:v>
                </c:pt>
                <c:pt idx="10204">
                  <c:v>-76836119.991128013</c:v>
                </c:pt>
                <c:pt idx="10205">
                  <c:v>-76843649.991126016</c:v>
                </c:pt>
                <c:pt idx="10206">
                  <c:v>-76851179.991125017</c:v>
                </c:pt>
                <c:pt idx="10207">
                  <c:v>-76858709.991123006</c:v>
                </c:pt>
                <c:pt idx="10208">
                  <c:v>-76866239.991120994</c:v>
                </c:pt>
                <c:pt idx="10209">
                  <c:v>-76873769.991118997</c:v>
                </c:pt>
                <c:pt idx="10210">
                  <c:v>-76881299.991117015</c:v>
                </c:pt>
                <c:pt idx="10211">
                  <c:v>-76888829.991116017</c:v>
                </c:pt>
                <c:pt idx="10212">
                  <c:v>-76896359.991114005</c:v>
                </c:pt>
                <c:pt idx="10213">
                  <c:v>-76903889.991111994</c:v>
                </c:pt>
                <c:pt idx="10214">
                  <c:v>-76911419.991109997</c:v>
                </c:pt>
                <c:pt idx="10215">
                  <c:v>-76918949.991108015</c:v>
                </c:pt>
                <c:pt idx="10216">
                  <c:v>-76926479.991107017</c:v>
                </c:pt>
                <c:pt idx="10217">
                  <c:v>-76934009.99110502</c:v>
                </c:pt>
                <c:pt idx="10218">
                  <c:v>-76941539.991102993</c:v>
                </c:pt>
                <c:pt idx="10219">
                  <c:v>-76949069.991100997</c:v>
                </c:pt>
                <c:pt idx="10220">
                  <c:v>-76956599.991099015</c:v>
                </c:pt>
                <c:pt idx="10221">
                  <c:v>-76964129.991098017</c:v>
                </c:pt>
                <c:pt idx="10222">
                  <c:v>-76971659.99109602</c:v>
                </c:pt>
                <c:pt idx="10223">
                  <c:v>-76979189.991093993</c:v>
                </c:pt>
                <c:pt idx="10224">
                  <c:v>-76986719.991091996</c:v>
                </c:pt>
                <c:pt idx="10225">
                  <c:v>-76994249.991091013</c:v>
                </c:pt>
                <c:pt idx="10226">
                  <c:v>-77001779.991089016</c:v>
                </c:pt>
                <c:pt idx="10227">
                  <c:v>-77009309.991087019</c:v>
                </c:pt>
                <c:pt idx="10228">
                  <c:v>-77016839.991084993</c:v>
                </c:pt>
                <c:pt idx="10229">
                  <c:v>-77024369.991082996</c:v>
                </c:pt>
                <c:pt idx="10230">
                  <c:v>-77031899.991082013</c:v>
                </c:pt>
                <c:pt idx="10231">
                  <c:v>-77039429.991080016</c:v>
                </c:pt>
                <c:pt idx="10232">
                  <c:v>-77046959.991078019</c:v>
                </c:pt>
                <c:pt idx="10233">
                  <c:v>-77054489.991076007</c:v>
                </c:pt>
                <c:pt idx="10234">
                  <c:v>-77062019.991073996</c:v>
                </c:pt>
                <c:pt idx="10235">
                  <c:v>-77069549.991072997</c:v>
                </c:pt>
                <c:pt idx="10236">
                  <c:v>-77077079.991071016</c:v>
                </c:pt>
                <c:pt idx="10237">
                  <c:v>-77084609.991069019</c:v>
                </c:pt>
                <c:pt idx="10238">
                  <c:v>-77092139.991067022</c:v>
                </c:pt>
                <c:pt idx="10239">
                  <c:v>-77099669.991066009</c:v>
                </c:pt>
                <c:pt idx="10240">
                  <c:v>-77107199.991063997</c:v>
                </c:pt>
                <c:pt idx="10241">
                  <c:v>-77114729.991062015</c:v>
                </c:pt>
                <c:pt idx="10242">
                  <c:v>-77122259.991060019</c:v>
                </c:pt>
                <c:pt idx="10243">
                  <c:v>-77129789.991058007</c:v>
                </c:pt>
                <c:pt idx="10244">
                  <c:v>-77137319.991056994</c:v>
                </c:pt>
                <c:pt idx="10245">
                  <c:v>-77144849.991054982</c:v>
                </c:pt>
                <c:pt idx="10246">
                  <c:v>-77152379.991053</c:v>
                </c:pt>
                <c:pt idx="10247">
                  <c:v>-77159909.991051003</c:v>
                </c:pt>
                <c:pt idx="10248">
                  <c:v>-77167439.991049007</c:v>
                </c:pt>
                <c:pt idx="10249">
                  <c:v>-77174969.991047993</c:v>
                </c:pt>
                <c:pt idx="10250">
                  <c:v>-77182499.991045997</c:v>
                </c:pt>
                <c:pt idx="10251">
                  <c:v>-77190029.991044</c:v>
                </c:pt>
                <c:pt idx="10252">
                  <c:v>-77197559.991042003</c:v>
                </c:pt>
                <c:pt idx="10253">
                  <c:v>-77205089.991040006</c:v>
                </c:pt>
                <c:pt idx="10254">
                  <c:v>-77212619.991038993</c:v>
                </c:pt>
                <c:pt idx="10255">
                  <c:v>-77220149.991036996</c:v>
                </c:pt>
                <c:pt idx="10256">
                  <c:v>-77227679.991034999</c:v>
                </c:pt>
                <c:pt idx="10257">
                  <c:v>-77235209.991033003</c:v>
                </c:pt>
                <c:pt idx="10258">
                  <c:v>-77242739.991032004</c:v>
                </c:pt>
                <c:pt idx="10259">
                  <c:v>-77250269.991029993</c:v>
                </c:pt>
                <c:pt idx="10260">
                  <c:v>-77257799.991027996</c:v>
                </c:pt>
                <c:pt idx="10261">
                  <c:v>-77265329.991026014</c:v>
                </c:pt>
                <c:pt idx="10262">
                  <c:v>-77272859.991024002</c:v>
                </c:pt>
                <c:pt idx="10263">
                  <c:v>-77280389.991023004</c:v>
                </c:pt>
                <c:pt idx="10264">
                  <c:v>-77287919.991021007</c:v>
                </c:pt>
                <c:pt idx="10265">
                  <c:v>-77295449.991018996</c:v>
                </c:pt>
                <c:pt idx="10266">
                  <c:v>-77302979.991017014</c:v>
                </c:pt>
                <c:pt idx="10267">
                  <c:v>-77310509.991015017</c:v>
                </c:pt>
                <c:pt idx="10268">
                  <c:v>-77318039.991014004</c:v>
                </c:pt>
                <c:pt idx="10269">
                  <c:v>-77325569.991012007</c:v>
                </c:pt>
                <c:pt idx="10270">
                  <c:v>-77333099.991009995</c:v>
                </c:pt>
                <c:pt idx="10271">
                  <c:v>-77340629.991008013</c:v>
                </c:pt>
                <c:pt idx="10272">
                  <c:v>-77348159.991007015</c:v>
                </c:pt>
                <c:pt idx="10273">
                  <c:v>-77355689.991005018</c:v>
                </c:pt>
                <c:pt idx="10274">
                  <c:v>-77363219.991003007</c:v>
                </c:pt>
                <c:pt idx="10275">
                  <c:v>-77370749.991000995</c:v>
                </c:pt>
                <c:pt idx="10276">
                  <c:v>-77378279.990999013</c:v>
                </c:pt>
                <c:pt idx="10277">
                  <c:v>-77385809.990998015</c:v>
                </c:pt>
                <c:pt idx="10278">
                  <c:v>-77393339.990996018</c:v>
                </c:pt>
                <c:pt idx="10279">
                  <c:v>-77400869.990994006</c:v>
                </c:pt>
                <c:pt idx="10280">
                  <c:v>-77408399.990991995</c:v>
                </c:pt>
                <c:pt idx="10281">
                  <c:v>-77415929.990990013</c:v>
                </c:pt>
                <c:pt idx="10282">
                  <c:v>-77423459.990989015</c:v>
                </c:pt>
                <c:pt idx="10283">
                  <c:v>-77430989.990987018</c:v>
                </c:pt>
                <c:pt idx="10284">
                  <c:v>-77438519.990985021</c:v>
                </c:pt>
                <c:pt idx="10285">
                  <c:v>-77446049.990982994</c:v>
                </c:pt>
                <c:pt idx="10286">
                  <c:v>-77453579.990981013</c:v>
                </c:pt>
                <c:pt idx="10287">
                  <c:v>-77461109.990980014</c:v>
                </c:pt>
                <c:pt idx="10288">
                  <c:v>-77468639.990978017</c:v>
                </c:pt>
                <c:pt idx="10289">
                  <c:v>-77476169.990976021</c:v>
                </c:pt>
                <c:pt idx="10290">
                  <c:v>-77483699.990973994</c:v>
                </c:pt>
                <c:pt idx="10291">
                  <c:v>-77491229.990972996</c:v>
                </c:pt>
                <c:pt idx="10292">
                  <c:v>-77498759.990971014</c:v>
                </c:pt>
                <c:pt idx="10293">
                  <c:v>-77506289.990969017</c:v>
                </c:pt>
                <c:pt idx="10294">
                  <c:v>-77513819.99096702</c:v>
                </c:pt>
                <c:pt idx="10295">
                  <c:v>-77521349.990964994</c:v>
                </c:pt>
                <c:pt idx="10296">
                  <c:v>-77528879.990963995</c:v>
                </c:pt>
                <c:pt idx="10297">
                  <c:v>-77536409.990962014</c:v>
                </c:pt>
                <c:pt idx="10298">
                  <c:v>-77543939.990960017</c:v>
                </c:pt>
                <c:pt idx="10299">
                  <c:v>-77551469.990958005</c:v>
                </c:pt>
                <c:pt idx="10300">
                  <c:v>-77558999.990955994</c:v>
                </c:pt>
                <c:pt idx="10301">
                  <c:v>-77566529.99095498</c:v>
                </c:pt>
                <c:pt idx="10302">
                  <c:v>-77574059.990952998</c:v>
                </c:pt>
                <c:pt idx="10303">
                  <c:v>-77581589.990951002</c:v>
                </c:pt>
                <c:pt idx="10304">
                  <c:v>-77589119.990949005</c:v>
                </c:pt>
                <c:pt idx="10305">
                  <c:v>-77596649.990948007</c:v>
                </c:pt>
                <c:pt idx="10306">
                  <c:v>-77604179.990945995</c:v>
                </c:pt>
                <c:pt idx="10307">
                  <c:v>-77611709.990943998</c:v>
                </c:pt>
                <c:pt idx="10308">
                  <c:v>-77619239.990942001</c:v>
                </c:pt>
                <c:pt idx="10309">
                  <c:v>-77626769.990940005</c:v>
                </c:pt>
                <c:pt idx="10310">
                  <c:v>-77634299.990939006</c:v>
                </c:pt>
                <c:pt idx="10311">
                  <c:v>-77641829.990936995</c:v>
                </c:pt>
                <c:pt idx="10312">
                  <c:v>-77649359.990934998</c:v>
                </c:pt>
                <c:pt idx="10313">
                  <c:v>-77656889.990933001</c:v>
                </c:pt>
                <c:pt idx="10314">
                  <c:v>-77664419.990931004</c:v>
                </c:pt>
                <c:pt idx="10315">
                  <c:v>-77671949.990930006</c:v>
                </c:pt>
                <c:pt idx="10316">
                  <c:v>-77679479.990927994</c:v>
                </c:pt>
                <c:pt idx="10317">
                  <c:v>-77687009.990925997</c:v>
                </c:pt>
                <c:pt idx="10318">
                  <c:v>-77694539.990924001</c:v>
                </c:pt>
                <c:pt idx="10319">
                  <c:v>-77702069.990922004</c:v>
                </c:pt>
                <c:pt idx="10320">
                  <c:v>-77709599.990921006</c:v>
                </c:pt>
                <c:pt idx="10321">
                  <c:v>-77717129.990918994</c:v>
                </c:pt>
                <c:pt idx="10322">
                  <c:v>-77724659.990916997</c:v>
                </c:pt>
                <c:pt idx="10323">
                  <c:v>-77732189.990915015</c:v>
                </c:pt>
                <c:pt idx="10324">
                  <c:v>-77739719.990914002</c:v>
                </c:pt>
                <c:pt idx="10325">
                  <c:v>-77747249.990912005</c:v>
                </c:pt>
                <c:pt idx="10326">
                  <c:v>-77754779.990909994</c:v>
                </c:pt>
                <c:pt idx="10327">
                  <c:v>-77762309.990907997</c:v>
                </c:pt>
                <c:pt idx="10328">
                  <c:v>-77769839.990906015</c:v>
                </c:pt>
                <c:pt idx="10329">
                  <c:v>-77777369.990905017</c:v>
                </c:pt>
                <c:pt idx="10330">
                  <c:v>-77784899.990903005</c:v>
                </c:pt>
                <c:pt idx="10331">
                  <c:v>-77792429.990900993</c:v>
                </c:pt>
                <c:pt idx="10332">
                  <c:v>-77799959.990898997</c:v>
                </c:pt>
                <c:pt idx="10333">
                  <c:v>-77807489.990897015</c:v>
                </c:pt>
                <c:pt idx="10334">
                  <c:v>-77815019.990896016</c:v>
                </c:pt>
                <c:pt idx="10335">
                  <c:v>-77822549.990894005</c:v>
                </c:pt>
                <c:pt idx="10336">
                  <c:v>-77830079.990891993</c:v>
                </c:pt>
                <c:pt idx="10337">
                  <c:v>-77837609.990889996</c:v>
                </c:pt>
                <c:pt idx="10338">
                  <c:v>-77845139.990888014</c:v>
                </c:pt>
                <c:pt idx="10339">
                  <c:v>-77852669.990887016</c:v>
                </c:pt>
                <c:pt idx="10340">
                  <c:v>-77860199.990885019</c:v>
                </c:pt>
                <c:pt idx="10341">
                  <c:v>-77867729.990882993</c:v>
                </c:pt>
                <c:pt idx="10342">
                  <c:v>-77875259.990880996</c:v>
                </c:pt>
                <c:pt idx="10343">
                  <c:v>-77882789.990880013</c:v>
                </c:pt>
                <c:pt idx="10344">
                  <c:v>-77890319.990878016</c:v>
                </c:pt>
                <c:pt idx="10345">
                  <c:v>-77897849.990876019</c:v>
                </c:pt>
                <c:pt idx="10346">
                  <c:v>-77905379.990874007</c:v>
                </c:pt>
                <c:pt idx="10347">
                  <c:v>-77912909.990871996</c:v>
                </c:pt>
                <c:pt idx="10348">
                  <c:v>-77920439.990870997</c:v>
                </c:pt>
                <c:pt idx="10349">
                  <c:v>-77927969.990869015</c:v>
                </c:pt>
                <c:pt idx="10350">
                  <c:v>-77935499.990867019</c:v>
                </c:pt>
                <c:pt idx="10351">
                  <c:v>-77943029.990865022</c:v>
                </c:pt>
                <c:pt idx="10352">
                  <c:v>-77950559.990862995</c:v>
                </c:pt>
                <c:pt idx="10353">
                  <c:v>-77958089.990861997</c:v>
                </c:pt>
                <c:pt idx="10354">
                  <c:v>-77965619.990860015</c:v>
                </c:pt>
                <c:pt idx="10355">
                  <c:v>-77973149.990858003</c:v>
                </c:pt>
                <c:pt idx="10356">
                  <c:v>-77980679.990856007</c:v>
                </c:pt>
                <c:pt idx="10357">
                  <c:v>-77988209.990854979</c:v>
                </c:pt>
                <c:pt idx="10358">
                  <c:v>-77995739.990852982</c:v>
                </c:pt>
                <c:pt idx="10359">
                  <c:v>-78003269.990851</c:v>
                </c:pt>
                <c:pt idx="10360">
                  <c:v>-78010799.990849003</c:v>
                </c:pt>
                <c:pt idx="10361">
                  <c:v>-78018329.990847006</c:v>
                </c:pt>
                <c:pt idx="10362">
                  <c:v>-78025859.990845993</c:v>
                </c:pt>
                <c:pt idx="10363">
                  <c:v>-78033389.990843982</c:v>
                </c:pt>
                <c:pt idx="10364">
                  <c:v>-78040919.990842</c:v>
                </c:pt>
                <c:pt idx="10365">
                  <c:v>-78048449.990840003</c:v>
                </c:pt>
                <c:pt idx="10366">
                  <c:v>-78055979.990838006</c:v>
                </c:pt>
                <c:pt idx="10367">
                  <c:v>-78063509.990836993</c:v>
                </c:pt>
                <c:pt idx="10368">
                  <c:v>-78071039.990834981</c:v>
                </c:pt>
                <c:pt idx="10369">
                  <c:v>-78078569.990832999</c:v>
                </c:pt>
                <c:pt idx="10370">
                  <c:v>-78086099.990831003</c:v>
                </c:pt>
                <c:pt idx="10371">
                  <c:v>-78093629.990829006</c:v>
                </c:pt>
                <c:pt idx="10372">
                  <c:v>-78101159.990827993</c:v>
                </c:pt>
                <c:pt idx="10373">
                  <c:v>-78108689.990825996</c:v>
                </c:pt>
                <c:pt idx="10374">
                  <c:v>-78116219.990823999</c:v>
                </c:pt>
                <c:pt idx="10375">
                  <c:v>-78123749.990822002</c:v>
                </c:pt>
                <c:pt idx="10376">
                  <c:v>-78131279.990821004</c:v>
                </c:pt>
                <c:pt idx="10377">
                  <c:v>-78138809.990819007</c:v>
                </c:pt>
                <c:pt idx="10378">
                  <c:v>-78146339.990816996</c:v>
                </c:pt>
                <c:pt idx="10379">
                  <c:v>-78153869.990814999</c:v>
                </c:pt>
                <c:pt idx="10380">
                  <c:v>-78161399.990813002</c:v>
                </c:pt>
                <c:pt idx="10381">
                  <c:v>-78168929.990812004</c:v>
                </c:pt>
                <c:pt idx="10382">
                  <c:v>-78176459.990810007</c:v>
                </c:pt>
                <c:pt idx="10383">
                  <c:v>-78183989.990807995</c:v>
                </c:pt>
                <c:pt idx="10384">
                  <c:v>-78191519.990806013</c:v>
                </c:pt>
                <c:pt idx="10385">
                  <c:v>-78199049.990804002</c:v>
                </c:pt>
                <c:pt idx="10386">
                  <c:v>-78206579.990803003</c:v>
                </c:pt>
                <c:pt idx="10387">
                  <c:v>-78214109.990801007</c:v>
                </c:pt>
                <c:pt idx="10388">
                  <c:v>-78221639.990798995</c:v>
                </c:pt>
                <c:pt idx="10389">
                  <c:v>-78229169.990797013</c:v>
                </c:pt>
                <c:pt idx="10390">
                  <c:v>-78236699.990796015</c:v>
                </c:pt>
                <c:pt idx="10391">
                  <c:v>-78244229.990794003</c:v>
                </c:pt>
                <c:pt idx="10392">
                  <c:v>-78251759.990792006</c:v>
                </c:pt>
                <c:pt idx="10393">
                  <c:v>-78259289.990789995</c:v>
                </c:pt>
                <c:pt idx="10394">
                  <c:v>-78266819.990788013</c:v>
                </c:pt>
                <c:pt idx="10395">
                  <c:v>-78274349.990787014</c:v>
                </c:pt>
                <c:pt idx="10396">
                  <c:v>-78281879.990785018</c:v>
                </c:pt>
                <c:pt idx="10397">
                  <c:v>-78289409.990783006</c:v>
                </c:pt>
                <c:pt idx="10398">
                  <c:v>-78296939.990780994</c:v>
                </c:pt>
                <c:pt idx="10399">
                  <c:v>-78304469.990779012</c:v>
                </c:pt>
                <c:pt idx="10400">
                  <c:v>-78311999.990778014</c:v>
                </c:pt>
                <c:pt idx="10401">
                  <c:v>-78319529.990776017</c:v>
                </c:pt>
                <c:pt idx="10402">
                  <c:v>-78327059.990774006</c:v>
                </c:pt>
                <c:pt idx="10403">
                  <c:v>-78334589.990771994</c:v>
                </c:pt>
                <c:pt idx="10404">
                  <c:v>-78342119.990769997</c:v>
                </c:pt>
                <c:pt idx="10405">
                  <c:v>-78349649.990769014</c:v>
                </c:pt>
                <c:pt idx="10406">
                  <c:v>-78357179.990767017</c:v>
                </c:pt>
                <c:pt idx="10407">
                  <c:v>-78364709.99076502</c:v>
                </c:pt>
                <c:pt idx="10408">
                  <c:v>-78372239.990762994</c:v>
                </c:pt>
                <c:pt idx="10409">
                  <c:v>-78379769.990761995</c:v>
                </c:pt>
                <c:pt idx="10410">
                  <c:v>-78387299.990759999</c:v>
                </c:pt>
                <c:pt idx="10411">
                  <c:v>-78394829.990758002</c:v>
                </c:pt>
                <c:pt idx="10412">
                  <c:v>-78402359.990756005</c:v>
                </c:pt>
                <c:pt idx="10413">
                  <c:v>-78409889.990753978</c:v>
                </c:pt>
                <c:pt idx="10414">
                  <c:v>-78417419.99075298</c:v>
                </c:pt>
                <c:pt idx="10415">
                  <c:v>-78424949.990750998</c:v>
                </c:pt>
                <c:pt idx="10416">
                  <c:v>-78432479.990749002</c:v>
                </c:pt>
                <c:pt idx="10417">
                  <c:v>-78440009.990747005</c:v>
                </c:pt>
                <c:pt idx="10418">
                  <c:v>-78447539.990744978</c:v>
                </c:pt>
                <c:pt idx="10419">
                  <c:v>-78455069.99074398</c:v>
                </c:pt>
                <c:pt idx="10420">
                  <c:v>-78462599.990741998</c:v>
                </c:pt>
                <c:pt idx="10421">
                  <c:v>-78470129.990740001</c:v>
                </c:pt>
                <c:pt idx="10422">
                  <c:v>-78477659.990738004</c:v>
                </c:pt>
                <c:pt idx="10423">
                  <c:v>-78485189.990735993</c:v>
                </c:pt>
                <c:pt idx="10424">
                  <c:v>-78492719.99073498</c:v>
                </c:pt>
                <c:pt idx="10425">
                  <c:v>-78500249.990732998</c:v>
                </c:pt>
                <c:pt idx="10426">
                  <c:v>-78507779.990731001</c:v>
                </c:pt>
                <c:pt idx="10427">
                  <c:v>-78515309.990729004</c:v>
                </c:pt>
                <c:pt idx="10428">
                  <c:v>-78522839.990728006</c:v>
                </c:pt>
                <c:pt idx="10429">
                  <c:v>-78530369.990725994</c:v>
                </c:pt>
                <c:pt idx="10430">
                  <c:v>-78537899.990723982</c:v>
                </c:pt>
                <c:pt idx="10431">
                  <c:v>-78545429.990722001</c:v>
                </c:pt>
                <c:pt idx="10432">
                  <c:v>-78552959.990720004</c:v>
                </c:pt>
                <c:pt idx="10433">
                  <c:v>-78560489.990719005</c:v>
                </c:pt>
                <c:pt idx="10434">
                  <c:v>-78568019.990716994</c:v>
                </c:pt>
                <c:pt idx="10435">
                  <c:v>-78575549.990714982</c:v>
                </c:pt>
                <c:pt idx="10436">
                  <c:v>-78583079.990713</c:v>
                </c:pt>
                <c:pt idx="10437">
                  <c:v>-78590609.990711004</c:v>
                </c:pt>
                <c:pt idx="10438">
                  <c:v>-78598139.990710005</c:v>
                </c:pt>
                <c:pt idx="10439">
                  <c:v>-78605669.990707994</c:v>
                </c:pt>
                <c:pt idx="10440">
                  <c:v>-78613199.990705997</c:v>
                </c:pt>
                <c:pt idx="10441">
                  <c:v>-78620729.990704</c:v>
                </c:pt>
                <c:pt idx="10442">
                  <c:v>-78628259.990703002</c:v>
                </c:pt>
                <c:pt idx="10443">
                  <c:v>-78635789.990701005</c:v>
                </c:pt>
                <c:pt idx="10444">
                  <c:v>-78643319.990698993</c:v>
                </c:pt>
                <c:pt idx="10445">
                  <c:v>-78650849.990696996</c:v>
                </c:pt>
                <c:pt idx="10446">
                  <c:v>-78658379.990695015</c:v>
                </c:pt>
                <c:pt idx="10447">
                  <c:v>-78665909.990694001</c:v>
                </c:pt>
                <c:pt idx="10448">
                  <c:v>-78673439.990692005</c:v>
                </c:pt>
                <c:pt idx="10449">
                  <c:v>-78680969.990689993</c:v>
                </c:pt>
                <c:pt idx="10450">
                  <c:v>-78688499.990687996</c:v>
                </c:pt>
                <c:pt idx="10451">
                  <c:v>-78696029.990686014</c:v>
                </c:pt>
                <c:pt idx="10452">
                  <c:v>-78703559.990685016</c:v>
                </c:pt>
                <c:pt idx="10453">
                  <c:v>-78711089.990683004</c:v>
                </c:pt>
                <c:pt idx="10454">
                  <c:v>-78718619.990680993</c:v>
                </c:pt>
                <c:pt idx="10455">
                  <c:v>-78726149.990678996</c:v>
                </c:pt>
                <c:pt idx="10456">
                  <c:v>-78733679.990677014</c:v>
                </c:pt>
                <c:pt idx="10457">
                  <c:v>-78741209.990676016</c:v>
                </c:pt>
                <c:pt idx="10458">
                  <c:v>-78748739.990674004</c:v>
                </c:pt>
                <c:pt idx="10459">
                  <c:v>-78756269.990672007</c:v>
                </c:pt>
                <c:pt idx="10460">
                  <c:v>-78763799.990669996</c:v>
                </c:pt>
                <c:pt idx="10461">
                  <c:v>-78771329.990668997</c:v>
                </c:pt>
                <c:pt idx="10462">
                  <c:v>-78778859.990667015</c:v>
                </c:pt>
                <c:pt idx="10463">
                  <c:v>-78786389.990665019</c:v>
                </c:pt>
                <c:pt idx="10464">
                  <c:v>-78793919.990663007</c:v>
                </c:pt>
                <c:pt idx="10465">
                  <c:v>-78801449.990660995</c:v>
                </c:pt>
                <c:pt idx="10466">
                  <c:v>-78808979.990659982</c:v>
                </c:pt>
                <c:pt idx="10467">
                  <c:v>-78816509.990658</c:v>
                </c:pt>
                <c:pt idx="10468">
                  <c:v>-78824039.990656003</c:v>
                </c:pt>
                <c:pt idx="10469">
                  <c:v>-78831569.990653992</c:v>
                </c:pt>
                <c:pt idx="10470">
                  <c:v>-78839099.99065198</c:v>
                </c:pt>
                <c:pt idx="10471">
                  <c:v>-78846629.990650982</c:v>
                </c:pt>
                <c:pt idx="10472">
                  <c:v>-78854159.990649</c:v>
                </c:pt>
                <c:pt idx="10473">
                  <c:v>-78861689.990647003</c:v>
                </c:pt>
                <c:pt idx="10474">
                  <c:v>-78869219.990645006</c:v>
                </c:pt>
                <c:pt idx="10475">
                  <c:v>-78876749.990643978</c:v>
                </c:pt>
                <c:pt idx="10476">
                  <c:v>-78884279.990641981</c:v>
                </c:pt>
                <c:pt idx="10477">
                  <c:v>-78891809.99064</c:v>
                </c:pt>
                <c:pt idx="10478">
                  <c:v>-78899339.990638003</c:v>
                </c:pt>
                <c:pt idx="10479">
                  <c:v>-78906869.990636006</c:v>
                </c:pt>
                <c:pt idx="10480">
                  <c:v>-78914399.990634978</c:v>
                </c:pt>
                <c:pt idx="10481">
                  <c:v>-78921929.990632981</c:v>
                </c:pt>
                <c:pt idx="10482">
                  <c:v>-78929459.990630999</c:v>
                </c:pt>
                <c:pt idx="10483">
                  <c:v>-78936989.990629002</c:v>
                </c:pt>
                <c:pt idx="10484">
                  <c:v>-78944519.990627006</c:v>
                </c:pt>
                <c:pt idx="10485">
                  <c:v>-78952049.990626007</c:v>
                </c:pt>
                <c:pt idx="10486">
                  <c:v>-78959579.990623981</c:v>
                </c:pt>
                <c:pt idx="10487">
                  <c:v>-78967109.990621999</c:v>
                </c:pt>
                <c:pt idx="10488">
                  <c:v>-78974639.990620002</c:v>
                </c:pt>
                <c:pt idx="10489">
                  <c:v>-78982169.990618005</c:v>
                </c:pt>
                <c:pt idx="10490">
                  <c:v>-78989699.990617007</c:v>
                </c:pt>
                <c:pt idx="10491">
                  <c:v>-78997229.99061498</c:v>
                </c:pt>
                <c:pt idx="10492">
                  <c:v>-79004759.990612999</c:v>
                </c:pt>
                <c:pt idx="10493">
                  <c:v>-79012289.990611002</c:v>
                </c:pt>
                <c:pt idx="10494">
                  <c:v>-79019819.990610003</c:v>
                </c:pt>
                <c:pt idx="10495">
                  <c:v>-79027349.990608007</c:v>
                </c:pt>
                <c:pt idx="10496">
                  <c:v>-79034879.990605995</c:v>
                </c:pt>
                <c:pt idx="10497">
                  <c:v>-79042409.990603998</c:v>
                </c:pt>
                <c:pt idx="10498">
                  <c:v>-79049939.990602002</c:v>
                </c:pt>
                <c:pt idx="10499">
                  <c:v>-79057469.990601003</c:v>
                </c:pt>
                <c:pt idx="10500">
                  <c:v>-79064999.990599006</c:v>
                </c:pt>
                <c:pt idx="10501">
                  <c:v>-79072529.990596995</c:v>
                </c:pt>
                <c:pt idx="10502">
                  <c:v>-79080059.990594998</c:v>
                </c:pt>
                <c:pt idx="10503">
                  <c:v>-79087589.990593001</c:v>
                </c:pt>
                <c:pt idx="10504">
                  <c:v>-79095119.990592003</c:v>
                </c:pt>
                <c:pt idx="10505">
                  <c:v>-79102649.990590006</c:v>
                </c:pt>
                <c:pt idx="10506">
                  <c:v>-79110179.990587994</c:v>
                </c:pt>
                <c:pt idx="10507">
                  <c:v>-79117709.990586013</c:v>
                </c:pt>
                <c:pt idx="10508">
                  <c:v>-79125239.990584999</c:v>
                </c:pt>
                <c:pt idx="10509">
                  <c:v>-79132769.990583003</c:v>
                </c:pt>
                <c:pt idx="10510">
                  <c:v>-79140299.990581006</c:v>
                </c:pt>
                <c:pt idx="10511">
                  <c:v>-79147829.990578994</c:v>
                </c:pt>
                <c:pt idx="10512">
                  <c:v>-79155359.990576997</c:v>
                </c:pt>
                <c:pt idx="10513">
                  <c:v>-79162889.990576014</c:v>
                </c:pt>
                <c:pt idx="10514">
                  <c:v>-79170419.990574002</c:v>
                </c:pt>
                <c:pt idx="10515">
                  <c:v>-79177949.990572006</c:v>
                </c:pt>
                <c:pt idx="10516">
                  <c:v>-79185479.990569994</c:v>
                </c:pt>
                <c:pt idx="10517">
                  <c:v>-79193009.990567997</c:v>
                </c:pt>
                <c:pt idx="10518">
                  <c:v>-79200539.990567014</c:v>
                </c:pt>
                <c:pt idx="10519">
                  <c:v>-79208069.990565017</c:v>
                </c:pt>
                <c:pt idx="10520">
                  <c:v>-79215599.990563005</c:v>
                </c:pt>
                <c:pt idx="10521">
                  <c:v>-79223129.990560994</c:v>
                </c:pt>
                <c:pt idx="10522">
                  <c:v>-79230659.990558982</c:v>
                </c:pt>
                <c:pt idx="10523">
                  <c:v>-79238189.990557998</c:v>
                </c:pt>
                <c:pt idx="10524">
                  <c:v>-79245719.990556002</c:v>
                </c:pt>
                <c:pt idx="10525">
                  <c:v>-79253249.99055399</c:v>
                </c:pt>
                <c:pt idx="10526">
                  <c:v>-79260779.990551978</c:v>
                </c:pt>
                <c:pt idx="10527">
                  <c:v>-79268309.99055098</c:v>
                </c:pt>
                <c:pt idx="10528">
                  <c:v>-79275839.990548998</c:v>
                </c:pt>
                <c:pt idx="10529">
                  <c:v>-79283369.990547001</c:v>
                </c:pt>
                <c:pt idx="10530">
                  <c:v>-79290899.990545005</c:v>
                </c:pt>
                <c:pt idx="10531">
                  <c:v>-79298429.990542978</c:v>
                </c:pt>
                <c:pt idx="10532">
                  <c:v>-79305959.99054198</c:v>
                </c:pt>
                <c:pt idx="10533">
                  <c:v>-79313489.990539998</c:v>
                </c:pt>
                <c:pt idx="10534">
                  <c:v>-79321019.990538001</c:v>
                </c:pt>
                <c:pt idx="10535">
                  <c:v>-79328549.990536004</c:v>
                </c:pt>
                <c:pt idx="10536">
                  <c:v>-79336079.990533978</c:v>
                </c:pt>
                <c:pt idx="10537">
                  <c:v>-79343609.990532979</c:v>
                </c:pt>
                <c:pt idx="10538">
                  <c:v>-79351139.990530998</c:v>
                </c:pt>
                <c:pt idx="10539">
                  <c:v>-79358669.990529001</c:v>
                </c:pt>
                <c:pt idx="10540">
                  <c:v>-79366199.990527004</c:v>
                </c:pt>
                <c:pt idx="10541">
                  <c:v>-79373729.990525007</c:v>
                </c:pt>
                <c:pt idx="10542">
                  <c:v>-79381259.990523979</c:v>
                </c:pt>
                <c:pt idx="10543">
                  <c:v>-79388789.990521982</c:v>
                </c:pt>
                <c:pt idx="10544">
                  <c:v>-79396319.99052</c:v>
                </c:pt>
                <c:pt idx="10545">
                  <c:v>-79403849.990518004</c:v>
                </c:pt>
                <c:pt idx="10546">
                  <c:v>-79411379.990517005</c:v>
                </c:pt>
                <c:pt idx="10547">
                  <c:v>-79418909.990514979</c:v>
                </c:pt>
                <c:pt idx="10548">
                  <c:v>-79426439.990512982</c:v>
                </c:pt>
                <c:pt idx="10549">
                  <c:v>-79433969.990511</c:v>
                </c:pt>
                <c:pt idx="10550">
                  <c:v>-79441499.990509003</c:v>
                </c:pt>
                <c:pt idx="10551">
                  <c:v>-79449029.990508005</c:v>
                </c:pt>
                <c:pt idx="10552">
                  <c:v>-79456559.990505993</c:v>
                </c:pt>
                <c:pt idx="10553">
                  <c:v>-79464089.990503982</c:v>
                </c:pt>
                <c:pt idx="10554">
                  <c:v>-79471619.990502</c:v>
                </c:pt>
                <c:pt idx="10555">
                  <c:v>-79479149.990500003</c:v>
                </c:pt>
                <c:pt idx="10556">
                  <c:v>-79486679.99049902</c:v>
                </c:pt>
                <c:pt idx="10557">
                  <c:v>-79494209.990497008</c:v>
                </c:pt>
                <c:pt idx="10558">
                  <c:v>-79501739.990494996</c:v>
                </c:pt>
                <c:pt idx="10559">
                  <c:v>-79509269.990493014</c:v>
                </c:pt>
                <c:pt idx="10560">
                  <c:v>-79516799.990492016</c:v>
                </c:pt>
                <c:pt idx="10561">
                  <c:v>-79524329.990490019</c:v>
                </c:pt>
                <c:pt idx="10562">
                  <c:v>-79531859.990488008</c:v>
                </c:pt>
                <c:pt idx="10563">
                  <c:v>-79539389.990486011</c:v>
                </c:pt>
                <c:pt idx="10564">
                  <c:v>-79546919.990484014</c:v>
                </c:pt>
                <c:pt idx="10565">
                  <c:v>-79554449.990483016</c:v>
                </c:pt>
                <c:pt idx="10566">
                  <c:v>-79561979.990481019</c:v>
                </c:pt>
                <c:pt idx="10567">
                  <c:v>-79569509.990479022</c:v>
                </c:pt>
                <c:pt idx="10568">
                  <c:v>-79577039.990477011</c:v>
                </c:pt>
                <c:pt idx="10569">
                  <c:v>-79584569.990475014</c:v>
                </c:pt>
                <c:pt idx="10570">
                  <c:v>-79592099.990474015</c:v>
                </c:pt>
                <c:pt idx="10571">
                  <c:v>-79599629.990472019</c:v>
                </c:pt>
                <c:pt idx="10572">
                  <c:v>-79607159.990470022</c:v>
                </c:pt>
                <c:pt idx="10573">
                  <c:v>-79614689.99046801</c:v>
                </c:pt>
                <c:pt idx="10574">
                  <c:v>-79622219.990466028</c:v>
                </c:pt>
                <c:pt idx="10575">
                  <c:v>-79629749.99046503</c:v>
                </c:pt>
                <c:pt idx="10576">
                  <c:v>-79637279.990463018</c:v>
                </c:pt>
                <c:pt idx="10577">
                  <c:v>-79644809.990461022</c:v>
                </c:pt>
                <c:pt idx="10578">
                  <c:v>-79652339.990458995</c:v>
                </c:pt>
                <c:pt idx="10579">
                  <c:v>-79659869.990457997</c:v>
                </c:pt>
                <c:pt idx="10580">
                  <c:v>-79667399.990456015</c:v>
                </c:pt>
                <c:pt idx="10581">
                  <c:v>-79674929.990454003</c:v>
                </c:pt>
                <c:pt idx="10582">
                  <c:v>-79682459.990452006</c:v>
                </c:pt>
                <c:pt idx="10583">
                  <c:v>-79689989.990449995</c:v>
                </c:pt>
                <c:pt idx="10584">
                  <c:v>-79697519.990448996</c:v>
                </c:pt>
                <c:pt idx="10585">
                  <c:v>-79705049.990447015</c:v>
                </c:pt>
                <c:pt idx="10586">
                  <c:v>-79712579.990445018</c:v>
                </c:pt>
                <c:pt idx="10587">
                  <c:v>-79720109.990443006</c:v>
                </c:pt>
                <c:pt idx="10588">
                  <c:v>-79727639.990440995</c:v>
                </c:pt>
                <c:pt idx="10589">
                  <c:v>-79735169.990439996</c:v>
                </c:pt>
                <c:pt idx="10590">
                  <c:v>-79742699.990438014</c:v>
                </c:pt>
                <c:pt idx="10591">
                  <c:v>-79750229.990436018</c:v>
                </c:pt>
                <c:pt idx="10592">
                  <c:v>-79757759.990434006</c:v>
                </c:pt>
                <c:pt idx="10593">
                  <c:v>-79765289.990432993</c:v>
                </c:pt>
                <c:pt idx="10594">
                  <c:v>-79772819.990430996</c:v>
                </c:pt>
                <c:pt idx="10595">
                  <c:v>-79780349.990429014</c:v>
                </c:pt>
                <c:pt idx="10596">
                  <c:v>-79787879.990427017</c:v>
                </c:pt>
                <c:pt idx="10597">
                  <c:v>-79795409.99042502</c:v>
                </c:pt>
                <c:pt idx="10598">
                  <c:v>-79802939.990424007</c:v>
                </c:pt>
                <c:pt idx="10599">
                  <c:v>-79810469.990421996</c:v>
                </c:pt>
                <c:pt idx="10600">
                  <c:v>-79817999.990420014</c:v>
                </c:pt>
                <c:pt idx="10601">
                  <c:v>-79825529.990418017</c:v>
                </c:pt>
                <c:pt idx="10602">
                  <c:v>-79833059.99041602</c:v>
                </c:pt>
                <c:pt idx="10603">
                  <c:v>-79840589.990415022</c:v>
                </c:pt>
                <c:pt idx="10604">
                  <c:v>-79848119.990412995</c:v>
                </c:pt>
                <c:pt idx="10605">
                  <c:v>-79855649.990411013</c:v>
                </c:pt>
                <c:pt idx="10606">
                  <c:v>-79863179.990409017</c:v>
                </c:pt>
                <c:pt idx="10607">
                  <c:v>-79870709.99040702</c:v>
                </c:pt>
                <c:pt idx="10608">
                  <c:v>-79878239.990406021</c:v>
                </c:pt>
                <c:pt idx="10609">
                  <c:v>-79885769.990403995</c:v>
                </c:pt>
                <c:pt idx="10610">
                  <c:v>-79893299.990402013</c:v>
                </c:pt>
                <c:pt idx="10611">
                  <c:v>-79900829.990400016</c:v>
                </c:pt>
                <c:pt idx="10612">
                  <c:v>-79908359.990399018</c:v>
                </c:pt>
                <c:pt idx="10613">
                  <c:v>-79915889.990397021</c:v>
                </c:pt>
                <c:pt idx="10614">
                  <c:v>-79923419.990394995</c:v>
                </c:pt>
                <c:pt idx="10615">
                  <c:v>-79930949.990393013</c:v>
                </c:pt>
                <c:pt idx="10616">
                  <c:v>-79938479.990391016</c:v>
                </c:pt>
                <c:pt idx="10617">
                  <c:v>-79946009.990390018</c:v>
                </c:pt>
                <c:pt idx="10618">
                  <c:v>-79953539.990388021</c:v>
                </c:pt>
                <c:pt idx="10619">
                  <c:v>-79961069.990386009</c:v>
                </c:pt>
                <c:pt idx="10620">
                  <c:v>-79968599.990384012</c:v>
                </c:pt>
                <c:pt idx="10621">
                  <c:v>-79976129.990382016</c:v>
                </c:pt>
                <c:pt idx="10622">
                  <c:v>-79983659.990381017</c:v>
                </c:pt>
                <c:pt idx="10623">
                  <c:v>-79991189.990379021</c:v>
                </c:pt>
                <c:pt idx="10624">
                  <c:v>-79998719.990377009</c:v>
                </c:pt>
                <c:pt idx="10625">
                  <c:v>-80006249.990374997</c:v>
                </c:pt>
                <c:pt idx="10626">
                  <c:v>-80013779.990374014</c:v>
                </c:pt>
                <c:pt idx="10627">
                  <c:v>-80021309.990372017</c:v>
                </c:pt>
                <c:pt idx="10628">
                  <c:v>-80028839.99037002</c:v>
                </c:pt>
                <c:pt idx="10629">
                  <c:v>-80036369.990368009</c:v>
                </c:pt>
                <c:pt idx="10630">
                  <c:v>-80043899.990366012</c:v>
                </c:pt>
                <c:pt idx="10631">
                  <c:v>-80051429.990365013</c:v>
                </c:pt>
                <c:pt idx="10632">
                  <c:v>-80058959.990363017</c:v>
                </c:pt>
                <c:pt idx="10633">
                  <c:v>-80066489.99036102</c:v>
                </c:pt>
                <c:pt idx="10634">
                  <c:v>-80074019.990358993</c:v>
                </c:pt>
                <c:pt idx="10635">
                  <c:v>-80081549.990356997</c:v>
                </c:pt>
                <c:pt idx="10636">
                  <c:v>-80089079.990356013</c:v>
                </c:pt>
                <c:pt idx="10637">
                  <c:v>-80096609.990354002</c:v>
                </c:pt>
                <c:pt idx="10638">
                  <c:v>-80104139.990352005</c:v>
                </c:pt>
                <c:pt idx="10639">
                  <c:v>-80111669.990349993</c:v>
                </c:pt>
                <c:pt idx="10640">
                  <c:v>-80119199.990347996</c:v>
                </c:pt>
                <c:pt idx="10641">
                  <c:v>-80126729.990347013</c:v>
                </c:pt>
                <c:pt idx="10642">
                  <c:v>-80134259.990345016</c:v>
                </c:pt>
                <c:pt idx="10643">
                  <c:v>-80141789.990343004</c:v>
                </c:pt>
                <c:pt idx="10644">
                  <c:v>-80149319.990340993</c:v>
                </c:pt>
                <c:pt idx="10645">
                  <c:v>-80156849.990339994</c:v>
                </c:pt>
                <c:pt idx="10646">
                  <c:v>-80164379.990338013</c:v>
                </c:pt>
                <c:pt idx="10647">
                  <c:v>-80171909.990336016</c:v>
                </c:pt>
                <c:pt idx="10648">
                  <c:v>-80179439.990334004</c:v>
                </c:pt>
                <c:pt idx="10649">
                  <c:v>-80186969.990332007</c:v>
                </c:pt>
                <c:pt idx="10650">
                  <c:v>-80194499.990330994</c:v>
                </c:pt>
                <c:pt idx="10651">
                  <c:v>-80202029.990328997</c:v>
                </c:pt>
                <c:pt idx="10652">
                  <c:v>-80209559.990327016</c:v>
                </c:pt>
                <c:pt idx="10653">
                  <c:v>-80217089.990325019</c:v>
                </c:pt>
                <c:pt idx="10654">
                  <c:v>-80224619.990323007</c:v>
                </c:pt>
                <c:pt idx="10655">
                  <c:v>-80232149.990321994</c:v>
                </c:pt>
                <c:pt idx="10656">
                  <c:v>-80239679.990319997</c:v>
                </c:pt>
                <c:pt idx="10657">
                  <c:v>-80247209.990318015</c:v>
                </c:pt>
                <c:pt idx="10658">
                  <c:v>-80254739.990316018</c:v>
                </c:pt>
                <c:pt idx="10659">
                  <c:v>-80262269.990314007</c:v>
                </c:pt>
                <c:pt idx="10660">
                  <c:v>-80269799.990312994</c:v>
                </c:pt>
                <c:pt idx="10661">
                  <c:v>-80277329.990310997</c:v>
                </c:pt>
                <c:pt idx="10662">
                  <c:v>-80284859.990309015</c:v>
                </c:pt>
                <c:pt idx="10663">
                  <c:v>-80292389.990307018</c:v>
                </c:pt>
                <c:pt idx="10664">
                  <c:v>-80299919.99030602</c:v>
                </c:pt>
                <c:pt idx="10665">
                  <c:v>-80307449.990303993</c:v>
                </c:pt>
                <c:pt idx="10666">
                  <c:v>-80314979.990301996</c:v>
                </c:pt>
                <c:pt idx="10667">
                  <c:v>-80322509.990300015</c:v>
                </c:pt>
                <c:pt idx="10668">
                  <c:v>-80330039.990298018</c:v>
                </c:pt>
                <c:pt idx="10669">
                  <c:v>-80337569.990297019</c:v>
                </c:pt>
                <c:pt idx="10670">
                  <c:v>-80345099.990294993</c:v>
                </c:pt>
                <c:pt idx="10671">
                  <c:v>-80352629.990292996</c:v>
                </c:pt>
                <c:pt idx="10672">
                  <c:v>-80360159.990291014</c:v>
                </c:pt>
                <c:pt idx="10673">
                  <c:v>-80367689.990289018</c:v>
                </c:pt>
                <c:pt idx="10674">
                  <c:v>-80375219.990288019</c:v>
                </c:pt>
                <c:pt idx="10675">
                  <c:v>-80382749.990286008</c:v>
                </c:pt>
                <c:pt idx="10676">
                  <c:v>-80390279.990283996</c:v>
                </c:pt>
                <c:pt idx="10677">
                  <c:v>-80397809.990282014</c:v>
                </c:pt>
                <c:pt idx="10678">
                  <c:v>-80405339.990281016</c:v>
                </c:pt>
                <c:pt idx="10679">
                  <c:v>-80412869.990279019</c:v>
                </c:pt>
                <c:pt idx="10680">
                  <c:v>-80420399.990277022</c:v>
                </c:pt>
                <c:pt idx="10681">
                  <c:v>-80427929.990274996</c:v>
                </c:pt>
                <c:pt idx="10682">
                  <c:v>-80435459.990273014</c:v>
                </c:pt>
                <c:pt idx="10683">
                  <c:v>-80442989.990272015</c:v>
                </c:pt>
                <c:pt idx="10684">
                  <c:v>-80450519.990270019</c:v>
                </c:pt>
                <c:pt idx="10685">
                  <c:v>-80458049.990268022</c:v>
                </c:pt>
                <c:pt idx="10686">
                  <c:v>-80465579.99026601</c:v>
                </c:pt>
                <c:pt idx="10687">
                  <c:v>-80473109.990264013</c:v>
                </c:pt>
                <c:pt idx="10688">
                  <c:v>-80480639.990263015</c:v>
                </c:pt>
                <c:pt idx="10689">
                  <c:v>-80488169.990261018</c:v>
                </c:pt>
                <c:pt idx="10690">
                  <c:v>-80495699.990259007</c:v>
                </c:pt>
                <c:pt idx="10691">
                  <c:v>-80503229.990256995</c:v>
                </c:pt>
                <c:pt idx="10692">
                  <c:v>-80510759.990254998</c:v>
                </c:pt>
                <c:pt idx="10693">
                  <c:v>-80518289.990254</c:v>
                </c:pt>
                <c:pt idx="10694">
                  <c:v>-80525819.990252003</c:v>
                </c:pt>
                <c:pt idx="10695">
                  <c:v>-80533349.990250006</c:v>
                </c:pt>
                <c:pt idx="10696">
                  <c:v>-80540879.990247995</c:v>
                </c:pt>
                <c:pt idx="10697">
                  <c:v>-80548409.990246996</c:v>
                </c:pt>
                <c:pt idx="10698">
                  <c:v>-80555939.990245014</c:v>
                </c:pt>
                <c:pt idx="10699">
                  <c:v>-80563469.990243003</c:v>
                </c:pt>
                <c:pt idx="10700">
                  <c:v>-80570999.990241006</c:v>
                </c:pt>
                <c:pt idx="10701">
                  <c:v>-80578529.990238994</c:v>
                </c:pt>
                <c:pt idx="10702">
                  <c:v>-80586059.990237996</c:v>
                </c:pt>
                <c:pt idx="10703">
                  <c:v>-80593589.990236014</c:v>
                </c:pt>
                <c:pt idx="10704">
                  <c:v>-80601119.990234002</c:v>
                </c:pt>
                <c:pt idx="10705">
                  <c:v>-80608649.990232006</c:v>
                </c:pt>
                <c:pt idx="10706">
                  <c:v>-80616179.990229994</c:v>
                </c:pt>
                <c:pt idx="10707">
                  <c:v>-80623709.990228996</c:v>
                </c:pt>
                <c:pt idx="10708">
                  <c:v>-80631239.990227014</c:v>
                </c:pt>
                <c:pt idx="10709">
                  <c:v>-80638769.990225017</c:v>
                </c:pt>
                <c:pt idx="10710">
                  <c:v>-80646299.990223005</c:v>
                </c:pt>
                <c:pt idx="10711">
                  <c:v>-80653829.990222007</c:v>
                </c:pt>
                <c:pt idx="10712">
                  <c:v>-80661359.990219995</c:v>
                </c:pt>
                <c:pt idx="10713">
                  <c:v>-80668889.990218014</c:v>
                </c:pt>
                <c:pt idx="10714">
                  <c:v>-80676419.990216017</c:v>
                </c:pt>
                <c:pt idx="10715">
                  <c:v>-80683949.990214005</c:v>
                </c:pt>
                <c:pt idx="10716">
                  <c:v>-80691479.990213007</c:v>
                </c:pt>
                <c:pt idx="10717">
                  <c:v>-80699009.990210995</c:v>
                </c:pt>
                <c:pt idx="10718">
                  <c:v>-80706539.990209013</c:v>
                </c:pt>
                <c:pt idx="10719">
                  <c:v>-80714069.990207016</c:v>
                </c:pt>
                <c:pt idx="10720">
                  <c:v>-80721599.99020502</c:v>
                </c:pt>
                <c:pt idx="10721">
                  <c:v>-80729129.990204006</c:v>
                </c:pt>
                <c:pt idx="10722">
                  <c:v>-80736659.990201995</c:v>
                </c:pt>
                <c:pt idx="10723">
                  <c:v>-80744189.990200013</c:v>
                </c:pt>
                <c:pt idx="10724">
                  <c:v>-80751719.990198016</c:v>
                </c:pt>
                <c:pt idx="10725">
                  <c:v>-80759249.990196019</c:v>
                </c:pt>
                <c:pt idx="10726">
                  <c:v>-80766779.990195021</c:v>
                </c:pt>
                <c:pt idx="10727">
                  <c:v>-80774309.990192994</c:v>
                </c:pt>
                <c:pt idx="10728">
                  <c:v>-80781839.990191013</c:v>
                </c:pt>
                <c:pt idx="10729">
                  <c:v>-80789369.990189016</c:v>
                </c:pt>
                <c:pt idx="10730">
                  <c:v>-80796899.990188017</c:v>
                </c:pt>
                <c:pt idx="10731">
                  <c:v>-80804429.990186021</c:v>
                </c:pt>
                <c:pt idx="10732">
                  <c:v>-80811959.990183994</c:v>
                </c:pt>
                <c:pt idx="10733">
                  <c:v>-80819489.990181997</c:v>
                </c:pt>
                <c:pt idx="10734">
                  <c:v>-80827019.990180016</c:v>
                </c:pt>
                <c:pt idx="10735">
                  <c:v>-80834549.990179017</c:v>
                </c:pt>
                <c:pt idx="10736">
                  <c:v>-80842079.99017702</c:v>
                </c:pt>
                <c:pt idx="10737">
                  <c:v>-80849609.990174994</c:v>
                </c:pt>
                <c:pt idx="10738">
                  <c:v>-80857139.990172997</c:v>
                </c:pt>
                <c:pt idx="10739">
                  <c:v>-80864669.990171015</c:v>
                </c:pt>
                <c:pt idx="10740">
                  <c:v>-80872199.990170017</c:v>
                </c:pt>
                <c:pt idx="10741">
                  <c:v>-80879729.99016802</c:v>
                </c:pt>
                <c:pt idx="10742">
                  <c:v>-80887259.990166008</c:v>
                </c:pt>
                <c:pt idx="10743">
                  <c:v>-80894789.990163997</c:v>
                </c:pt>
                <c:pt idx="10744">
                  <c:v>-80902319.990163013</c:v>
                </c:pt>
                <c:pt idx="10745">
                  <c:v>-80909849.990161017</c:v>
                </c:pt>
                <c:pt idx="10746">
                  <c:v>-80917379.990159005</c:v>
                </c:pt>
                <c:pt idx="10747">
                  <c:v>-80924909.990156993</c:v>
                </c:pt>
                <c:pt idx="10748">
                  <c:v>-80932439.990154982</c:v>
                </c:pt>
                <c:pt idx="10749">
                  <c:v>-80939969.990153998</c:v>
                </c:pt>
                <c:pt idx="10750">
                  <c:v>-80947499.990152001</c:v>
                </c:pt>
                <c:pt idx="10751">
                  <c:v>-80955029.990150005</c:v>
                </c:pt>
                <c:pt idx="10752">
                  <c:v>-80962559.990147993</c:v>
                </c:pt>
                <c:pt idx="10753">
                  <c:v>-80970089.990145996</c:v>
                </c:pt>
                <c:pt idx="10754">
                  <c:v>-80977619.990144998</c:v>
                </c:pt>
                <c:pt idx="10755">
                  <c:v>-80985149.990143001</c:v>
                </c:pt>
                <c:pt idx="10756">
                  <c:v>-80992679.990141004</c:v>
                </c:pt>
                <c:pt idx="10757">
                  <c:v>-81000209.990138993</c:v>
                </c:pt>
                <c:pt idx="10758">
                  <c:v>-81007739.990136996</c:v>
                </c:pt>
                <c:pt idx="10759">
                  <c:v>-81015269.990136012</c:v>
                </c:pt>
                <c:pt idx="10760">
                  <c:v>-81022799.990134001</c:v>
                </c:pt>
                <c:pt idx="10761">
                  <c:v>-81030329.990132004</c:v>
                </c:pt>
                <c:pt idx="10762">
                  <c:v>-81037859.990130007</c:v>
                </c:pt>
                <c:pt idx="10763">
                  <c:v>-81045389.990128994</c:v>
                </c:pt>
                <c:pt idx="10764">
                  <c:v>-81052919.990126997</c:v>
                </c:pt>
                <c:pt idx="10765">
                  <c:v>-81060449.990125015</c:v>
                </c:pt>
                <c:pt idx="10766">
                  <c:v>-81067979.990123004</c:v>
                </c:pt>
                <c:pt idx="10767">
                  <c:v>-81075509.990121007</c:v>
                </c:pt>
                <c:pt idx="10768">
                  <c:v>-81083039.990119994</c:v>
                </c:pt>
                <c:pt idx="10769">
                  <c:v>-81090569.990117997</c:v>
                </c:pt>
                <c:pt idx="10770">
                  <c:v>-81098099.990116015</c:v>
                </c:pt>
                <c:pt idx="10771">
                  <c:v>-81105629.990114003</c:v>
                </c:pt>
                <c:pt idx="10772">
                  <c:v>-81113159.990112007</c:v>
                </c:pt>
                <c:pt idx="10773">
                  <c:v>-81120689.990110993</c:v>
                </c:pt>
                <c:pt idx="10774">
                  <c:v>-81128219.990108997</c:v>
                </c:pt>
                <c:pt idx="10775">
                  <c:v>-81135749.990107015</c:v>
                </c:pt>
                <c:pt idx="10776">
                  <c:v>-81143279.990105018</c:v>
                </c:pt>
                <c:pt idx="10777">
                  <c:v>-81150809.990103006</c:v>
                </c:pt>
                <c:pt idx="10778">
                  <c:v>-81158339.990101993</c:v>
                </c:pt>
                <c:pt idx="10779">
                  <c:v>-81165869.990099996</c:v>
                </c:pt>
                <c:pt idx="10780">
                  <c:v>-81173399.990098014</c:v>
                </c:pt>
                <c:pt idx="10781">
                  <c:v>-81180929.990096018</c:v>
                </c:pt>
                <c:pt idx="10782">
                  <c:v>-81188459.990095019</c:v>
                </c:pt>
                <c:pt idx="10783">
                  <c:v>-81195989.990092993</c:v>
                </c:pt>
                <c:pt idx="10784">
                  <c:v>-81203519.990090996</c:v>
                </c:pt>
                <c:pt idx="10785">
                  <c:v>-81211049.990089014</c:v>
                </c:pt>
                <c:pt idx="10786">
                  <c:v>-81218579.990087017</c:v>
                </c:pt>
                <c:pt idx="10787">
                  <c:v>-81226109.990086019</c:v>
                </c:pt>
                <c:pt idx="10788">
                  <c:v>-81233639.990084007</c:v>
                </c:pt>
                <c:pt idx="10789">
                  <c:v>-81241169.990081996</c:v>
                </c:pt>
                <c:pt idx="10790">
                  <c:v>-81248699.990080014</c:v>
                </c:pt>
                <c:pt idx="10791">
                  <c:v>-81256229.990078017</c:v>
                </c:pt>
                <c:pt idx="10792">
                  <c:v>-81263759.990077019</c:v>
                </c:pt>
                <c:pt idx="10793">
                  <c:v>-81271289.990075022</c:v>
                </c:pt>
                <c:pt idx="10794">
                  <c:v>-81278819.990072995</c:v>
                </c:pt>
                <c:pt idx="10795">
                  <c:v>-81286349.990071014</c:v>
                </c:pt>
                <c:pt idx="10796">
                  <c:v>-81293879.990070015</c:v>
                </c:pt>
                <c:pt idx="10797">
                  <c:v>-81301409.990068018</c:v>
                </c:pt>
                <c:pt idx="10798">
                  <c:v>-81308939.990066022</c:v>
                </c:pt>
                <c:pt idx="10799">
                  <c:v>-81316469.990063995</c:v>
                </c:pt>
                <c:pt idx="10800">
                  <c:v>-81323999.990062013</c:v>
                </c:pt>
                <c:pt idx="10801">
                  <c:v>-81331529.990061015</c:v>
                </c:pt>
                <c:pt idx="10802">
                  <c:v>-81339059.990059003</c:v>
                </c:pt>
                <c:pt idx="10803">
                  <c:v>-81346589.990057006</c:v>
                </c:pt>
                <c:pt idx="10804">
                  <c:v>-81354119.99005498</c:v>
                </c:pt>
                <c:pt idx="10805">
                  <c:v>-81361649.990052998</c:v>
                </c:pt>
                <c:pt idx="10806">
                  <c:v>-81369179.990052</c:v>
                </c:pt>
                <c:pt idx="10807">
                  <c:v>-81376709.990050003</c:v>
                </c:pt>
                <c:pt idx="10808">
                  <c:v>-81384239.990048006</c:v>
                </c:pt>
                <c:pt idx="10809">
                  <c:v>-81391769.990045995</c:v>
                </c:pt>
                <c:pt idx="10810">
                  <c:v>-81399299.990043998</c:v>
                </c:pt>
                <c:pt idx="10811">
                  <c:v>-81406829.990042999</c:v>
                </c:pt>
                <c:pt idx="10812">
                  <c:v>-81414359.990041003</c:v>
                </c:pt>
                <c:pt idx="10813">
                  <c:v>-81421889.990039006</c:v>
                </c:pt>
                <c:pt idx="10814">
                  <c:v>-81429419.990036994</c:v>
                </c:pt>
                <c:pt idx="10815">
                  <c:v>-81436949.990035996</c:v>
                </c:pt>
                <c:pt idx="10816">
                  <c:v>-81444479.990033999</c:v>
                </c:pt>
                <c:pt idx="10817">
                  <c:v>-81452009.990032002</c:v>
                </c:pt>
                <c:pt idx="10818">
                  <c:v>-81459539.990030006</c:v>
                </c:pt>
                <c:pt idx="10819">
                  <c:v>-81467069.990027994</c:v>
                </c:pt>
                <c:pt idx="10820">
                  <c:v>-81474599.990026996</c:v>
                </c:pt>
                <c:pt idx="10821">
                  <c:v>-81482129.990024999</c:v>
                </c:pt>
                <c:pt idx="10822">
                  <c:v>-81489659.990023002</c:v>
                </c:pt>
                <c:pt idx="10823">
                  <c:v>-81497189.990021005</c:v>
                </c:pt>
                <c:pt idx="10824">
                  <c:v>-81504719.990018994</c:v>
                </c:pt>
                <c:pt idx="10825">
                  <c:v>-81512249.990017995</c:v>
                </c:pt>
                <c:pt idx="10826">
                  <c:v>-81519779.990016013</c:v>
                </c:pt>
                <c:pt idx="10827">
                  <c:v>-81527309.990014002</c:v>
                </c:pt>
                <c:pt idx="10828">
                  <c:v>-81534839.990012005</c:v>
                </c:pt>
                <c:pt idx="10829">
                  <c:v>-81542369.990011007</c:v>
                </c:pt>
                <c:pt idx="10830">
                  <c:v>-81549899.990008995</c:v>
                </c:pt>
                <c:pt idx="10831">
                  <c:v>-81557429.990007013</c:v>
                </c:pt>
                <c:pt idx="10832">
                  <c:v>-81564959.990005016</c:v>
                </c:pt>
                <c:pt idx="10833">
                  <c:v>-81572489.990003005</c:v>
                </c:pt>
                <c:pt idx="10834">
                  <c:v>-81580019.990002006</c:v>
                </c:pt>
                <c:pt idx="10835">
                  <c:v>-81587549.989999995</c:v>
                </c:pt>
                <c:pt idx="10836">
                  <c:v>-81595079.989998013</c:v>
                </c:pt>
                <c:pt idx="10837">
                  <c:v>-81602609.989996016</c:v>
                </c:pt>
                <c:pt idx="10838">
                  <c:v>-81610139.989994004</c:v>
                </c:pt>
                <c:pt idx="10839">
                  <c:v>-81617669.989993006</c:v>
                </c:pt>
                <c:pt idx="10840">
                  <c:v>-81625199.989990994</c:v>
                </c:pt>
                <c:pt idx="10841">
                  <c:v>-81632729.989989012</c:v>
                </c:pt>
                <c:pt idx="10842">
                  <c:v>-81640259.989987016</c:v>
                </c:pt>
                <c:pt idx="10843">
                  <c:v>-81647789.989985019</c:v>
                </c:pt>
                <c:pt idx="10844">
                  <c:v>-81655319.989984006</c:v>
                </c:pt>
                <c:pt idx="10845">
                  <c:v>-81662849.989981994</c:v>
                </c:pt>
                <c:pt idx="10846">
                  <c:v>-81670379.989979997</c:v>
                </c:pt>
                <c:pt idx="10847">
                  <c:v>-81677909.989978015</c:v>
                </c:pt>
                <c:pt idx="10848">
                  <c:v>-81685439.989977017</c:v>
                </c:pt>
                <c:pt idx="10849">
                  <c:v>-81692969.98997502</c:v>
                </c:pt>
                <c:pt idx="10850">
                  <c:v>-81700499.989972994</c:v>
                </c:pt>
                <c:pt idx="10851">
                  <c:v>-81708029.989970997</c:v>
                </c:pt>
                <c:pt idx="10852">
                  <c:v>-81715559.989969015</c:v>
                </c:pt>
                <c:pt idx="10853">
                  <c:v>-81723089.989968017</c:v>
                </c:pt>
                <c:pt idx="10854">
                  <c:v>-81730619.98996602</c:v>
                </c:pt>
                <c:pt idx="10855">
                  <c:v>-81738149.989963993</c:v>
                </c:pt>
                <c:pt idx="10856">
                  <c:v>-81745679.989961997</c:v>
                </c:pt>
                <c:pt idx="10857">
                  <c:v>-81753209.989960015</c:v>
                </c:pt>
                <c:pt idx="10858">
                  <c:v>-81760739.989959002</c:v>
                </c:pt>
                <c:pt idx="10859">
                  <c:v>-81768269.989957005</c:v>
                </c:pt>
                <c:pt idx="10860">
                  <c:v>-81775799.989954978</c:v>
                </c:pt>
                <c:pt idx="10861">
                  <c:v>-81783329.989952981</c:v>
                </c:pt>
                <c:pt idx="10862">
                  <c:v>-81790859.989951998</c:v>
                </c:pt>
                <c:pt idx="10863">
                  <c:v>-81798389.989950001</c:v>
                </c:pt>
                <c:pt idx="10864">
                  <c:v>-81805919.989948004</c:v>
                </c:pt>
                <c:pt idx="10865">
                  <c:v>-81813449.989945993</c:v>
                </c:pt>
                <c:pt idx="10866">
                  <c:v>-81820979.989943981</c:v>
                </c:pt>
                <c:pt idx="10867">
                  <c:v>-81828509.989942998</c:v>
                </c:pt>
                <c:pt idx="10868">
                  <c:v>-81836039.989941001</c:v>
                </c:pt>
                <c:pt idx="10869">
                  <c:v>-81843569.989939004</c:v>
                </c:pt>
                <c:pt idx="10870">
                  <c:v>-81851099.989937007</c:v>
                </c:pt>
                <c:pt idx="10871">
                  <c:v>-81858629.989934981</c:v>
                </c:pt>
                <c:pt idx="10872">
                  <c:v>-81866159.989933982</c:v>
                </c:pt>
                <c:pt idx="10873">
                  <c:v>-81873689.989932001</c:v>
                </c:pt>
                <c:pt idx="10874">
                  <c:v>-81881219.989930004</c:v>
                </c:pt>
                <c:pt idx="10875">
                  <c:v>-81888749.989928007</c:v>
                </c:pt>
                <c:pt idx="10876">
                  <c:v>-81896279.989925995</c:v>
                </c:pt>
                <c:pt idx="10877">
                  <c:v>-81903809.989924982</c:v>
                </c:pt>
                <c:pt idx="10878">
                  <c:v>-81911339.989923</c:v>
                </c:pt>
                <c:pt idx="10879">
                  <c:v>-81918869.989921004</c:v>
                </c:pt>
                <c:pt idx="10880">
                  <c:v>-81926399.989919007</c:v>
                </c:pt>
                <c:pt idx="10881">
                  <c:v>-81933929.989917994</c:v>
                </c:pt>
                <c:pt idx="10882">
                  <c:v>-81941459.989915997</c:v>
                </c:pt>
                <c:pt idx="10883">
                  <c:v>-81948989.989914</c:v>
                </c:pt>
                <c:pt idx="10884">
                  <c:v>-81956519.989912003</c:v>
                </c:pt>
                <c:pt idx="10885">
                  <c:v>-81964049.989910007</c:v>
                </c:pt>
                <c:pt idx="10886">
                  <c:v>-81971579.989908993</c:v>
                </c:pt>
                <c:pt idx="10887">
                  <c:v>-81979109.989906996</c:v>
                </c:pt>
                <c:pt idx="10888">
                  <c:v>-81986639.989905015</c:v>
                </c:pt>
                <c:pt idx="10889">
                  <c:v>-81994169.989903003</c:v>
                </c:pt>
                <c:pt idx="10890">
                  <c:v>-82001699.989901006</c:v>
                </c:pt>
                <c:pt idx="10891">
                  <c:v>-82009229.989899993</c:v>
                </c:pt>
                <c:pt idx="10892">
                  <c:v>-82016759.989897996</c:v>
                </c:pt>
                <c:pt idx="10893">
                  <c:v>-82024289.989896014</c:v>
                </c:pt>
                <c:pt idx="10894">
                  <c:v>-82031819.989894003</c:v>
                </c:pt>
                <c:pt idx="10895">
                  <c:v>-82039349.989892006</c:v>
                </c:pt>
                <c:pt idx="10896">
                  <c:v>-82046879.989890993</c:v>
                </c:pt>
                <c:pt idx="10897">
                  <c:v>-82054409.989888996</c:v>
                </c:pt>
                <c:pt idx="10898">
                  <c:v>-82061939.989887014</c:v>
                </c:pt>
                <c:pt idx="10899">
                  <c:v>-82069469.989885017</c:v>
                </c:pt>
                <c:pt idx="10900">
                  <c:v>-82076999.989884004</c:v>
                </c:pt>
                <c:pt idx="10901">
                  <c:v>-82084529.989882007</c:v>
                </c:pt>
                <c:pt idx="10902">
                  <c:v>-82092059.989879996</c:v>
                </c:pt>
                <c:pt idx="10903">
                  <c:v>-82099589.989878014</c:v>
                </c:pt>
                <c:pt idx="10904">
                  <c:v>-82107119.989876017</c:v>
                </c:pt>
                <c:pt idx="10905">
                  <c:v>-82114649.989875019</c:v>
                </c:pt>
                <c:pt idx="10906">
                  <c:v>-82122179.989873007</c:v>
                </c:pt>
                <c:pt idx="10907">
                  <c:v>-82129709.989870995</c:v>
                </c:pt>
                <c:pt idx="10908">
                  <c:v>-82137239.989869013</c:v>
                </c:pt>
                <c:pt idx="10909">
                  <c:v>-82144769.989867017</c:v>
                </c:pt>
                <c:pt idx="10910">
                  <c:v>-82152299.989866018</c:v>
                </c:pt>
                <c:pt idx="10911">
                  <c:v>-82159829.989864007</c:v>
                </c:pt>
                <c:pt idx="10912">
                  <c:v>-82167359.989861995</c:v>
                </c:pt>
                <c:pt idx="10913">
                  <c:v>-82174889.989859998</c:v>
                </c:pt>
                <c:pt idx="10914">
                  <c:v>-82182419.989859</c:v>
                </c:pt>
                <c:pt idx="10915">
                  <c:v>-82189949.989857003</c:v>
                </c:pt>
                <c:pt idx="10916">
                  <c:v>-82197479.989855006</c:v>
                </c:pt>
                <c:pt idx="10917">
                  <c:v>-82205009.98985298</c:v>
                </c:pt>
                <c:pt idx="10918">
                  <c:v>-82212539.989850998</c:v>
                </c:pt>
                <c:pt idx="10919">
                  <c:v>-82220069.98985</c:v>
                </c:pt>
                <c:pt idx="10920">
                  <c:v>-82227599.989848003</c:v>
                </c:pt>
                <c:pt idx="10921">
                  <c:v>-82235129.989846006</c:v>
                </c:pt>
                <c:pt idx="10922">
                  <c:v>-82242659.989843979</c:v>
                </c:pt>
                <c:pt idx="10923">
                  <c:v>-82250189.989841998</c:v>
                </c:pt>
                <c:pt idx="10924">
                  <c:v>-82257719.989840999</c:v>
                </c:pt>
                <c:pt idx="10925">
                  <c:v>-82265249.989839002</c:v>
                </c:pt>
                <c:pt idx="10926">
                  <c:v>-82272779.989837006</c:v>
                </c:pt>
                <c:pt idx="10927">
                  <c:v>-82280309.989834979</c:v>
                </c:pt>
                <c:pt idx="10928">
                  <c:v>-82287839.989832982</c:v>
                </c:pt>
                <c:pt idx="10929">
                  <c:v>-82295369.989831999</c:v>
                </c:pt>
                <c:pt idx="10930">
                  <c:v>-82302899.989830002</c:v>
                </c:pt>
                <c:pt idx="10931">
                  <c:v>-82310429.989828005</c:v>
                </c:pt>
                <c:pt idx="10932">
                  <c:v>-82317959.989825994</c:v>
                </c:pt>
                <c:pt idx="10933">
                  <c:v>-82325489.98982498</c:v>
                </c:pt>
                <c:pt idx="10934">
                  <c:v>-82333019.989822999</c:v>
                </c:pt>
                <c:pt idx="10935">
                  <c:v>-82340549.989821002</c:v>
                </c:pt>
                <c:pt idx="10936">
                  <c:v>-82348079.989819005</c:v>
                </c:pt>
                <c:pt idx="10937">
                  <c:v>-82355609.989816993</c:v>
                </c:pt>
                <c:pt idx="10938">
                  <c:v>-82363139.989815995</c:v>
                </c:pt>
                <c:pt idx="10939">
                  <c:v>-82370669.989813998</c:v>
                </c:pt>
                <c:pt idx="10940">
                  <c:v>-82378199.989812002</c:v>
                </c:pt>
                <c:pt idx="10941">
                  <c:v>-82385729.989810005</c:v>
                </c:pt>
                <c:pt idx="10942">
                  <c:v>-82393259.989807993</c:v>
                </c:pt>
                <c:pt idx="10943">
                  <c:v>-82400789.989806995</c:v>
                </c:pt>
                <c:pt idx="10944">
                  <c:v>-82408319.989804998</c:v>
                </c:pt>
                <c:pt idx="10945">
                  <c:v>-82415849.989803001</c:v>
                </c:pt>
                <c:pt idx="10946">
                  <c:v>-82423379.989801005</c:v>
                </c:pt>
                <c:pt idx="10947">
                  <c:v>-82430909.989800006</c:v>
                </c:pt>
                <c:pt idx="10948">
                  <c:v>-82438439.989797994</c:v>
                </c:pt>
                <c:pt idx="10949">
                  <c:v>-82445969.989796013</c:v>
                </c:pt>
                <c:pt idx="10950">
                  <c:v>-82453499.989794001</c:v>
                </c:pt>
                <c:pt idx="10951">
                  <c:v>-82461029.989792004</c:v>
                </c:pt>
                <c:pt idx="10952">
                  <c:v>-82468559.989791006</c:v>
                </c:pt>
                <c:pt idx="10953">
                  <c:v>-82476089.989788994</c:v>
                </c:pt>
                <c:pt idx="10954">
                  <c:v>-82483619.989786997</c:v>
                </c:pt>
                <c:pt idx="10955">
                  <c:v>-82491149.989785016</c:v>
                </c:pt>
                <c:pt idx="10956">
                  <c:v>-82498679.989783004</c:v>
                </c:pt>
                <c:pt idx="10957">
                  <c:v>-82506209.989782006</c:v>
                </c:pt>
                <c:pt idx="10958">
                  <c:v>-82513739.989779994</c:v>
                </c:pt>
                <c:pt idx="10959">
                  <c:v>-82521269.989777997</c:v>
                </c:pt>
                <c:pt idx="10960">
                  <c:v>-82528799.989776015</c:v>
                </c:pt>
                <c:pt idx="10961">
                  <c:v>-82536329.989774004</c:v>
                </c:pt>
                <c:pt idx="10962">
                  <c:v>-82543859.989773005</c:v>
                </c:pt>
                <c:pt idx="10963">
                  <c:v>-82551389.989770994</c:v>
                </c:pt>
                <c:pt idx="10964">
                  <c:v>-82558919.989768997</c:v>
                </c:pt>
                <c:pt idx="10965">
                  <c:v>-82566449.989767015</c:v>
                </c:pt>
                <c:pt idx="10966">
                  <c:v>-82573979.989766017</c:v>
                </c:pt>
                <c:pt idx="10967">
                  <c:v>-82581509.989764005</c:v>
                </c:pt>
                <c:pt idx="10968">
                  <c:v>-82589039.989761993</c:v>
                </c:pt>
                <c:pt idx="10969">
                  <c:v>-82596569.989759982</c:v>
                </c:pt>
                <c:pt idx="10970">
                  <c:v>-82604099.989758</c:v>
                </c:pt>
                <c:pt idx="10971">
                  <c:v>-82611629.989757001</c:v>
                </c:pt>
                <c:pt idx="10972">
                  <c:v>-82619159.989755005</c:v>
                </c:pt>
                <c:pt idx="10973">
                  <c:v>-82626689.989752978</c:v>
                </c:pt>
                <c:pt idx="10974">
                  <c:v>-82634219.989750981</c:v>
                </c:pt>
                <c:pt idx="10975">
                  <c:v>-82641749.989748999</c:v>
                </c:pt>
                <c:pt idx="10976">
                  <c:v>-82649279.989748001</c:v>
                </c:pt>
                <c:pt idx="10977">
                  <c:v>-82656809.989746004</c:v>
                </c:pt>
                <c:pt idx="10978">
                  <c:v>-82664339.989743978</c:v>
                </c:pt>
                <c:pt idx="10979">
                  <c:v>-82671869.989741981</c:v>
                </c:pt>
                <c:pt idx="10980">
                  <c:v>-82679399.989740998</c:v>
                </c:pt>
                <c:pt idx="10981">
                  <c:v>-82686929.989739001</c:v>
                </c:pt>
                <c:pt idx="10982">
                  <c:v>-82694459.989737004</c:v>
                </c:pt>
                <c:pt idx="10983">
                  <c:v>-82701989.989735007</c:v>
                </c:pt>
                <c:pt idx="10984">
                  <c:v>-82709519.989732981</c:v>
                </c:pt>
                <c:pt idx="10985">
                  <c:v>-82717049.989731982</c:v>
                </c:pt>
                <c:pt idx="10986">
                  <c:v>-82724579.98973</c:v>
                </c:pt>
                <c:pt idx="10987">
                  <c:v>-82732109.989728004</c:v>
                </c:pt>
                <c:pt idx="10988">
                  <c:v>-82739639.989726007</c:v>
                </c:pt>
                <c:pt idx="10989">
                  <c:v>-82747169.98972398</c:v>
                </c:pt>
                <c:pt idx="10990">
                  <c:v>-82754699.989722982</c:v>
                </c:pt>
                <c:pt idx="10991">
                  <c:v>-82762229.989721</c:v>
                </c:pt>
                <c:pt idx="10992">
                  <c:v>-82769759.989719003</c:v>
                </c:pt>
                <c:pt idx="10993">
                  <c:v>-82777289.989717007</c:v>
                </c:pt>
                <c:pt idx="10994">
                  <c:v>-82784819.98971498</c:v>
                </c:pt>
                <c:pt idx="10995">
                  <c:v>-82792349.989713982</c:v>
                </c:pt>
                <c:pt idx="10996">
                  <c:v>-82799879.989712</c:v>
                </c:pt>
                <c:pt idx="10997">
                  <c:v>-82807409.989710003</c:v>
                </c:pt>
                <c:pt idx="10998">
                  <c:v>-82814939.989708006</c:v>
                </c:pt>
                <c:pt idx="10999">
                  <c:v>-82822469.989706993</c:v>
                </c:pt>
                <c:pt idx="11000">
                  <c:v>-82829999.989704981</c:v>
                </c:pt>
                <c:pt idx="11001">
                  <c:v>-82837529.989703</c:v>
                </c:pt>
                <c:pt idx="11002">
                  <c:v>-82845059.989701003</c:v>
                </c:pt>
                <c:pt idx="11003">
                  <c:v>-82852589.989699006</c:v>
                </c:pt>
                <c:pt idx="11004">
                  <c:v>-82860119.989697993</c:v>
                </c:pt>
                <c:pt idx="11005">
                  <c:v>-82867649.989695996</c:v>
                </c:pt>
                <c:pt idx="11006">
                  <c:v>-82875179.989693999</c:v>
                </c:pt>
                <c:pt idx="11007">
                  <c:v>-82882709.989692003</c:v>
                </c:pt>
                <c:pt idx="11008">
                  <c:v>-82890239.989690006</c:v>
                </c:pt>
                <c:pt idx="11009">
                  <c:v>-82897769.989689007</c:v>
                </c:pt>
                <c:pt idx="11010">
                  <c:v>-82905299.989686996</c:v>
                </c:pt>
                <c:pt idx="11011">
                  <c:v>-82912829.989684999</c:v>
                </c:pt>
                <c:pt idx="11012">
                  <c:v>-82920359.989683002</c:v>
                </c:pt>
                <c:pt idx="11013">
                  <c:v>-82927889.989681005</c:v>
                </c:pt>
                <c:pt idx="11014">
                  <c:v>-82935419.989680007</c:v>
                </c:pt>
                <c:pt idx="11015">
                  <c:v>-82942949.989677995</c:v>
                </c:pt>
                <c:pt idx="11016">
                  <c:v>-82950479.989676014</c:v>
                </c:pt>
                <c:pt idx="11017">
                  <c:v>-82958009.989674002</c:v>
                </c:pt>
                <c:pt idx="11018">
                  <c:v>-82965539.989673004</c:v>
                </c:pt>
                <c:pt idx="11019">
                  <c:v>-82973069.989671007</c:v>
                </c:pt>
                <c:pt idx="11020">
                  <c:v>-82980599.989668995</c:v>
                </c:pt>
                <c:pt idx="11021">
                  <c:v>-82988129.989667013</c:v>
                </c:pt>
                <c:pt idx="11022">
                  <c:v>-82995659.989665017</c:v>
                </c:pt>
                <c:pt idx="11023">
                  <c:v>-83003189.989664003</c:v>
                </c:pt>
                <c:pt idx="11024">
                  <c:v>-83010719.989662006</c:v>
                </c:pt>
                <c:pt idx="11025">
                  <c:v>-83018249.98965998</c:v>
                </c:pt>
                <c:pt idx="11026">
                  <c:v>-83025779.989657998</c:v>
                </c:pt>
                <c:pt idx="11027">
                  <c:v>-83033309.989656001</c:v>
                </c:pt>
                <c:pt idx="11028">
                  <c:v>-83040839.989655003</c:v>
                </c:pt>
                <c:pt idx="11029">
                  <c:v>-83048369.989652991</c:v>
                </c:pt>
                <c:pt idx="11030">
                  <c:v>-83055899.98965098</c:v>
                </c:pt>
                <c:pt idx="11031">
                  <c:v>-83063429.989648998</c:v>
                </c:pt>
                <c:pt idx="11032">
                  <c:v>-83070959.989647999</c:v>
                </c:pt>
                <c:pt idx="11033">
                  <c:v>-83078489.989646003</c:v>
                </c:pt>
                <c:pt idx="11034">
                  <c:v>-83086019.989643991</c:v>
                </c:pt>
                <c:pt idx="11035">
                  <c:v>-83093549.989641979</c:v>
                </c:pt>
                <c:pt idx="11036">
                  <c:v>-83101079.989639983</c:v>
                </c:pt>
                <c:pt idx="11037">
                  <c:v>-83108609.989638999</c:v>
                </c:pt>
                <c:pt idx="11038">
                  <c:v>-83116139.989637002</c:v>
                </c:pt>
                <c:pt idx="11039">
                  <c:v>-83123669.989635006</c:v>
                </c:pt>
                <c:pt idx="11040">
                  <c:v>-83131199.989632979</c:v>
                </c:pt>
                <c:pt idx="11041">
                  <c:v>-83138729.989630982</c:v>
                </c:pt>
                <c:pt idx="11042">
                  <c:v>-83146259.989629999</c:v>
                </c:pt>
                <c:pt idx="11043">
                  <c:v>-83153789.989628002</c:v>
                </c:pt>
                <c:pt idx="11044">
                  <c:v>-83161319.989626005</c:v>
                </c:pt>
                <c:pt idx="11045">
                  <c:v>-83168849.989623979</c:v>
                </c:pt>
                <c:pt idx="11046">
                  <c:v>-83176379.989621982</c:v>
                </c:pt>
                <c:pt idx="11047">
                  <c:v>-83183909.989620999</c:v>
                </c:pt>
                <c:pt idx="11048">
                  <c:v>-83191439.989619002</c:v>
                </c:pt>
                <c:pt idx="11049">
                  <c:v>-83198969.989617005</c:v>
                </c:pt>
                <c:pt idx="11050">
                  <c:v>-83206499.989614978</c:v>
                </c:pt>
                <c:pt idx="11051">
                  <c:v>-83214029.98961398</c:v>
                </c:pt>
                <c:pt idx="11052">
                  <c:v>-83221559.989611998</c:v>
                </c:pt>
                <c:pt idx="11053">
                  <c:v>-83229089.989610001</c:v>
                </c:pt>
                <c:pt idx="11054">
                  <c:v>-83236619.989608005</c:v>
                </c:pt>
                <c:pt idx="11055">
                  <c:v>-83244149.989605993</c:v>
                </c:pt>
                <c:pt idx="11056">
                  <c:v>-83251679.98960498</c:v>
                </c:pt>
                <c:pt idx="11057">
                  <c:v>-83259209.989602998</c:v>
                </c:pt>
                <c:pt idx="11058">
                  <c:v>-83266739.989601001</c:v>
                </c:pt>
                <c:pt idx="11059">
                  <c:v>-83274269.989599004</c:v>
                </c:pt>
                <c:pt idx="11060">
                  <c:v>-83281799.989596993</c:v>
                </c:pt>
                <c:pt idx="11061">
                  <c:v>-83289329.989595994</c:v>
                </c:pt>
                <c:pt idx="11062">
                  <c:v>-83296859.989593998</c:v>
                </c:pt>
                <c:pt idx="11063">
                  <c:v>-83304389.989592001</c:v>
                </c:pt>
                <c:pt idx="11064">
                  <c:v>-83311919.989590004</c:v>
                </c:pt>
                <c:pt idx="11065">
                  <c:v>-83319449.989589006</c:v>
                </c:pt>
                <c:pt idx="11066">
                  <c:v>-83326979.989586994</c:v>
                </c:pt>
                <c:pt idx="11067">
                  <c:v>-83334509.989584982</c:v>
                </c:pt>
                <c:pt idx="11068">
                  <c:v>-83342039.989583001</c:v>
                </c:pt>
                <c:pt idx="11069">
                  <c:v>-83349569.989581004</c:v>
                </c:pt>
                <c:pt idx="11070">
                  <c:v>-83357099.989580005</c:v>
                </c:pt>
                <c:pt idx="11071">
                  <c:v>-83364629.989577994</c:v>
                </c:pt>
                <c:pt idx="11072">
                  <c:v>-83372159.989575997</c:v>
                </c:pt>
                <c:pt idx="11073">
                  <c:v>-83379689.989574</c:v>
                </c:pt>
                <c:pt idx="11074">
                  <c:v>-83387219.989572003</c:v>
                </c:pt>
                <c:pt idx="11075">
                  <c:v>-83394749.989571005</c:v>
                </c:pt>
                <c:pt idx="11076">
                  <c:v>-83402279.989568993</c:v>
                </c:pt>
                <c:pt idx="11077">
                  <c:v>-83409809.989566997</c:v>
                </c:pt>
                <c:pt idx="11078">
                  <c:v>-83417339.989565015</c:v>
                </c:pt>
                <c:pt idx="11079">
                  <c:v>-83424869.989563003</c:v>
                </c:pt>
                <c:pt idx="11080">
                  <c:v>-83432399.989562005</c:v>
                </c:pt>
                <c:pt idx="11081">
                  <c:v>-83439929.989559978</c:v>
                </c:pt>
                <c:pt idx="11082">
                  <c:v>-83447459.989557981</c:v>
                </c:pt>
                <c:pt idx="11083">
                  <c:v>-83454989.989556</c:v>
                </c:pt>
                <c:pt idx="11084">
                  <c:v>-83462519.989555001</c:v>
                </c:pt>
                <c:pt idx="11085">
                  <c:v>-83470049.98955299</c:v>
                </c:pt>
                <c:pt idx="11086">
                  <c:v>-83477579.989550978</c:v>
                </c:pt>
                <c:pt idx="11087">
                  <c:v>-83485109.989548981</c:v>
                </c:pt>
                <c:pt idx="11088">
                  <c:v>-83492639.989546999</c:v>
                </c:pt>
                <c:pt idx="11089">
                  <c:v>-83500169.989546001</c:v>
                </c:pt>
                <c:pt idx="11090">
                  <c:v>-83507699.989543989</c:v>
                </c:pt>
                <c:pt idx="11091">
                  <c:v>-83515229.989541993</c:v>
                </c:pt>
                <c:pt idx="11092">
                  <c:v>-83522759.989539981</c:v>
                </c:pt>
                <c:pt idx="11093">
                  <c:v>-83530289.989537999</c:v>
                </c:pt>
                <c:pt idx="11094">
                  <c:v>-83537819.989537001</c:v>
                </c:pt>
                <c:pt idx="11095">
                  <c:v>-83545349.989535004</c:v>
                </c:pt>
                <c:pt idx="11096">
                  <c:v>-83552879.989532992</c:v>
                </c:pt>
                <c:pt idx="11097">
                  <c:v>-83560409.989530981</c:v>
                </c:pt>
                <c:pt idx="11098">
                  <c:v>-83567939.989529982</c:v>
                </c:pt>
                <c:pt idx="11099">
                  <c:v>-83575469.989528</c:v>
                </c:pt>
                <c:pt idx="11100">
                  <c:v>-83582999.989526004</c:v>
                </c:pt>
                <c:pt idx="11101">
                  <c:v>-83590529.989523992</c:v>
                </c:pt>
                <c:pt idx="11102">
                  <c:v>-83598059.98952198</c:v>
                </c:pt>
                <c:pt idx="11103">
                  <c:v>-83605589.989520982</c:v>
                </c:pt>
                <c:pt idx="11104">
                  <c:v>-83613119.989519</c:v>
                </c:pt>
                <c:pt idx="11105">
                  <c:v>-83620649.989517003</c:v>
                </c:pt>
                <c:pt idx="11106">
                  <c:v>-83628179.989515007</c:v>
                </c:pt>
                <c:pt idx="11107">
                  <c:v>-83635709.98951298</c:v>
                </c:pt>
                <c:pt idx="11108">
                  <c:v>-83643239.989511982</c:v>
                </c:pt>
                <c:pt idx="11109">
                  <c:v>-83650769.98951</c:v>
                </c:pt>
                <c:pt idx="11110">
                  <c:v>-83658299.989508003</c:v>
                </c:pt>
                <c:pt idx="11111">
                  <c:v>-83665829.989506006</c:v>
                </c:pt>
                <c:pt idx="11112">
                  <c:v>-83673359.98950398</c:v>
                </c:pt>
                <c:pt idx="11113">
                  <c:v>-83680889.989502981</c:v>
                </c:pt>
                <c:pt idx="11114">
                  <c:v>-83688419.989500999</c:v>
                </c:pt>
                <c:pt idx="11115">
                  <c:v>-83695949.989499018</c:v>
                </c:pt>
                <c:pt idx="11116">
                  <c:v>-83703479.989497021</c:v>
                </c:pt>
                <c:pt idx="11117">
                  <c:v>-83711009.989496008</c:v>
                </c:pt>
                <c:pt idx="11118">
                  <c:v>-83718539.989493996</c:v>
                </c:pt>
                <c:pt idx="11119">
                  <c:v>-83726069.989492014</c:v>
                </c:pt>
                <c:pt idx="11120">
                  <c:v>-83733599.989490017</c:v>
                </c:pt>
                <c:pt idx="11121">
                  <c:v>-83741129.989488021</c:v>
                </c:pt>
                <c:pt idx="11122">
                  <c:v>-83748659.989487022</c:v>
                </c:pt>
                <c:pt idx="11123">
                  <c:v>-83756189.989484996</c:v>
                </c:pt>
                <c:pt idx="11124">
                  <c:v>-83763719.989483014</c:v>
                </c:pt>
                <c:pt idx="11125">
                  <c:v>-83771249.989481017</c:v>
                </c:pt>
                <c:pt idx="11126">
                  <c:v>-83778779.98947902</c:v>
                </c:pt>
                <c:pt idx="11127">
                  <c:v>-83786309.989478022</c:v>
                </c:pt>
                <c:pt idx="11128">
                  <c:v>-83793839.98947601</c:v>
                </c:pt>
                <c:pt idx="11129">
                  <c:v>-83801369.989474013</c:v>
                </c:pt>
                <c:pt idx="11130">
                  <c:v>-83808899.989472017</c:v>
                </c:pt>
                <c:pt idx="11131">
                  <c:v>-83816429.98947002</c:v>
                </c:pt>
                <c:pt idx="11132">
                  <c:v>-83823959.989469022</c:v>
                </c:pt>
                <c:pt idx="11133">
                  <c:v>-83831489.98946701</c:v>
                </c:pt>
                <c:pt idx="11134">
                  <c:v>-83839019.989465013</c:v>
                </c:pt>
                <c:pt idx="11135">
                  <c:v>-83846549.989463016</c:v>
                </c:pt>
                <c:pt idx="11136">
                  <c:v>-83854079.989462018</c:v>
                </c:pt>
                <c:pt idx="11137">
                  <c:v>-83861609.989460021</c:v>
                </c:pt>
                <c:pt idx="11138">
                  <c:v>-83869139.989457995</c:v>
                </c:pt>
                <c:pt idx="11139">
                  <c:v>-83876669.989456013</c:v>
                </c:pt>
                <c:pt idx="11140">
                  <c:v>-83884199.989454001</c:v>
                </c:pt>
                <c:pt idx="11141">
                  <c:v>-83891729.989453003</c:v>
                </c:pt>
                <c:pt idx="11142">
                  <c:v>-83899259.989451006</c:v>
                </c:pt>
                <c:pt idx="11143">
                  <c:v>-83906789.989448994</c:v>
                </c:pt>
                <c:pt idx="11144">
                  <c:v>-83914319.989447013</c:v>
                </c:pt>
                <c:pt idx="11145">
                  <c:v>-83921849.989445016</c:v>
                </c:pt>
                <c:pt idx="11146">
                  <c:v>-83929379.989444003</c:v>
                </c:pt>
                <c:pt idx="11147">
                  <c:v>-83936909.989442006</c:v>
                </c:pt>
                <c:pt idx="11148">
                  <c:v>-83944439.989439994</c:v>
                </c:pt>
                <c:pt idx="11149">
                  <c:v>-83951969.989437997</c:v>
                </c:pt>
                <c:pt idx="11150">
                  <c:v>-83959499.989437014</c:v>
                </c:pt>
                <c:pt idx="11151">
                  <c:v>-83967029.989435017</c:v>
                </c:pt>
                <c:pt idx="11152">
                  <c:v>-83974559.989433005</c:v>
                </c:pt>
                <c:pt idx="11153">
                  <c:v>-83982089.989430994</c:v>
                </c:pt>
                <c:pt idx="11154">
                  <c:v>-83989619.989428997</c:v>
                </c:pt>
                <c:pt idx="11155">
                  <c:v>-83997149.989428014</c:v>
                </c:pt>
                <c:pt idx="11156">
                  <c:v>-84004679.989426017</c:v>
                </c:pt>
                <c:pt idx="11157">
                  <c:v>-84012209.989424005</c:v>
                </c:pt>
                <c:pt idx="11158">
                  <c:v>-84019739.989421993</c:v>
                </c:pt>
                <c:pt idx="11159">
                  <c:v>-84027269.989419997</c:v>
                </c:pt>
                <c:pt idx="11160">
                  <c:v>-84034799.989419013</c:v>
                </c:pt>
                <c:pt idx="11161">
                  <c:v>-84042329.989417017</c:v>
                </c:pt>
                <c:pt idx="11162">
                  <c:v>-84049859.98941502</c:v>
                </c:pt>
                <c:pt idx="11163">
                  <c:v>-84057389.989412993</c:v>
                </c:pt>
                <c:pt idx="11164">
                  <c:v>-84064919.989410996</c:v>
                </c:pt>
                <c:pt idx="11165">
                  <c:v>-84072449.989410013</c:v>
                </c:pt>
                <c:pt idx="11166">
                  <c:v>-84079979.989408016</c:v>
                </c:pt>
                <c:pt idx="11167">
                  <c:v>-84087509.989406019</c:v>
                </c:pt>
                <c:pt idx="11168">
                  <c:v>-84095039.989403993</c:v>
                </c:pt>
                <c:pt idx="11169">
                  <c:v>-84102569.989402995</c:v>
                </c:pt>
                <c:pt idx="11170">
                  <c:v>-84110099.989401013</c:v>
                </c:pt>
                <c:pt idx="11171">
                  <c:v>-84117629.989399016</c:v>
                </c:pt>
                <c:pt idx="11172">
                  <c:v>-84125159.989397019</c:v>
                </c:pt>
                <c:pt idx="11173">
                  <c:v>-84132689.989394993</c:v>
                </c:pt>
                <c:pt idx="11174">
                  <c:v>-84140219.989393994</c:v>
                </c:pt>
                <c:pt idx="11175">
                  <c:v>-84147749.989391997</c:v>
                </c:pt>
                <c:pt idx="11176">
                  <c:v>-84155279.989390016</c:v>
                </c:pt>
                <c:pt idx="11177">
                  <c:v>-84162809.989388019</c:v>
                </c:pt>
                <c:pt idx="11178">
                  <c:v>-84170339.989386022</c:v>
                </c:pt>
                <c:pt idx="11179">
                  <c:v>-84177869.989384994</c:v>
                </c:pt>
                <c:pt idx="11180">
                  <c:v>-84185399.989382997</c:v>
                </c:pt>
                <c:pt idx="11181">
                  <c:v>-84192929.989381015</c:v>
                </c:pt>
                <c:pt idx="11182">
                  <c:v>-84200459.989379019</c:v>
                </c:pt>
                <c:pt idx="11183">
                  <c:v>-84207989.98937802</c:v>
                </c:pt>
                <c:pt idx="11184">
                  <c:v>-84215519.989376009</c:v>
                </c:pt>
                <c:pt idx="11185">
                  <c:v>-84223049.989373997</c:v>
                </c:pt>
                <c:pt idx="11186">
                  <c:v>-84230579.989372015</c:v>
                </c:pt>
                <c:pt idx="11187">
                  <c:v>-84238109.989370018</c:v>
                </c:pt>
                <c:pt idx="11188">
                  <c:v>-84245639.98936902</c:v>
                </c:pt>
                <c:pt idx="11189">
                  <c:v>-84253169.989367008</c:v>
                </c:pt>
                <c:pt idx="11190">
                  <c:v>-84260699.989364997</c:v>
                </c:pt>
                <c:pt idx="11191">
                  <c:v>-84268229.989363015</c:v>
                </c:pt>
                <c:pt idx="11192">
                  <c:v>-84275759.989361018</c:v>
                </c:pt>
                <c:pt idx="11193">
                  <c:v>-84283289.98936002</c:v>
                </c:pt>
                <c:pt idx="11194">
                  <c:v>-84290819.989357993</c:v>
                </c:pt>
                <c:pt idx="11195">
                  <c:v>-84298349.989355996</c:v>
                </c:pt>
                <c:pt idx="11196">
                  <c:v>-84305879.989353999</c:v>
                </c:pt>
                <c:pt idx="11197">
                  <c:v>-84313409.989352003</c:v>
                </c:pt>
                <c:pt idx="11198">
                  <c:v>-84320939.989351004</c:v>
                </c:pt>
                <c:pt idx="11199">
                  <c:v>-84328469.989348993</c:v>
                </c:pt>
                <c:pt idx="11200">
                  <c:v>-84335999.989346996</c:v>
                </c:pt>
                <c:pt idx="11201">
                  <c:v>-84343529.989344999</c:v>
                </c:pt>
                <c:pt idx="11202">
                  <c:v>-84351059.989344001</c:v>
                </c:pt>
                <c:pt idx="11203">
                  <c:v>-84358589.989342004</c:v>
                </c:pt>
                <c:pt idx="11204">
                  <c:v>-84366119.989340007</c:v>
                </c:pt>
                <c:pt idx="11205">
                  <c:v>-84373649.989337996</c:v>
                </c:pt>
                <c:pt idx="11206">
                  <c:v>-84381179.989336014</c:v>
                </c:pt>
                <c:pt idx="11207">
                  <c:v>-84388709.989335015</c:v>
                </c:pt>
                <c:pt idx="11208">
                  <c:v>-84396239.989333004</c:v>
                </c:pt>
                <c:pt idx="11209">
                  <c:v>-84403769.989331007</c:v>
                </c:pt>
                <c:pt idx="11210">
                  <c:v>-84411299.989328995</c:v>
                </c:pt>
                <c:pt idx="11211">
                  <c:v>-84418829.989327013</c:v>
                </c:pt>
                <c:pt idx="11212">
                  <c:v>-84426359.989326015</c:v>
                </c:pt>
                <c:pt idx="11213">
                  <c:v>-84433889.989324003</c:v>
                </c:pt>
                <c:pt idx="11214">
                  <c:v>-84441419.989322007</c:v>
                </c:pt>
                <c:pt idx="11215">
                  <c:v>-84448949.989319995</c:v>
                </c:pt>
                <c:pt idx="11216">
                  <c:v>-84456479.989318997</c:v>
                </c:pt>
                <c:pt idx="11217">
                  <c:v>-84464009.989317015</c:v>
                </c:pt>
                <c:pt idx="11218">
                  <c:v>-84471539.989315018</c:v>
                </c:pt>
                <c:pt idx="11219">
                  <c:v>-84479069.989313006</c:v>
                </c:pt>
                <c:pt idx="11220">
                  <c:v>-84486599.989310995</c:v>
                </c:pt>
                <c:pt idx="11221">
                  <c:v>-84494129.989309996</c:v>
                </c:pt>
                <c:pt idx="11222">
                  <c:v>-84501659.989308015</c:v>
                </c:pt>
                <c:pt idx="11223">
                  <c:v>-84509189.989306018</c:v>
                </c:pt>
                <c:pt idx="11224">
                  <c:v>-84516719.989304006</c:v>
                </c:pt>
                <c:pt idx="11225">
                  <c:v>-84524249.989301994</c:v>
                </c:pt>
                <c:pt idx="11226">
                  <c:v>-84531779.989300996</c:v>
                </c:pt>
                <c:pt idx="11227">
                  <c:v>-84539309.989299014</c:v>
                </c:pt>
                <c:pt idx="11228">
                  <c:v>-84546839.989297017</c:v>
                </c:pt>
                <c:pt idx="11229">
                  <c:v>-84554369.989295021</c:v>
                </c:pt>
                <c:pt idx="11230">
                  <c:v>-84561899.989292994</c:v>
                </c:pt>
                <c:pt idx="11231">
                  <c:v>-84569429.989291996</c:v>
                </c:pt>
                <c:pt idx="11232">
                  <c:v>-84576959.989290014</c:v>
                </c:pt>
                <c:pt idx="11233">
                  <c:v>-84584489.989288017</c:v>
                </c:pt>
                <c:pt idx="11234">
                  <c:v>-84592019.98928602</c:v>
                </c:pt>
                <c:pt idx="11235">
                  <c:v>-84599549.989285022</c:v>
                </c:pt>
                <c:pt idx="11236">
                  <c:v>-84607079.989282995</c:v>
                </c:pt>
                <c:pt idx="11237">
                  <c:v>-84614609.989281014</c:v>
                </c:pt>
                <c:pt idx="11238">
                  <c:v>-84622139.989279017</c:v>
                </c:pt>
                <c:pt idx="11239">
                  <c:v>-84629669.98927702</c:v>
                </c:pt>
                <c:pt idx="11240">
                  <c:v>-84637199.989276022</c:v>
                </c:pt>
                <c:pt idx="11241">
                  <c:v>-84644729.989273995</c:v>
                </c:pt>
                <c:pt idx="11242">
                  <c:v>-84652259.989272013</c:v>
                </c:pt>
                <c:pt idx="11243">
                  <c:v>-84659789.989270017</c:v>
                </c:pt>
                <c:pt idx="11244">
                  <c:v>-84667319.98926802</c:v>
                </c:pt>
                <c:pt idx="11245">
                  <c:v>-84674849.989267021</c:v>
                </c:pt>
                <c:pt idx="11246">
                  <c:v>-84682379.989264995</c:v>
                </c:pt>
                <c:pt idx="11247">
                  <c:v>-84689909.989263013</c:v>
                </c:pt>
                <c:pt idx="11248">
                  <c:v>-84697439.989261016</c:v>
                </c:pt>
                <c:pt idx="11249">
                  <c:v>-84704969.989259005</c:v>
                </c:pt>
                <c:pt idx="11250">
                  <c:v>-84712499.989258006</c:v>
                </c:pt>
                <c:pt idx="11251">
                  <c:v>-84720029.989255995</c:v>
                </c:pt>
                <c:pt idx="11252">
                  <c:v>-84727559.989253998</c:v>
                </c:pt>
                <c:pt idx="11253">
                  <c:v>-84735089.989252001</c:v>
                </c:pt>
                <c:pt idx="11254">
                  <c:v>-84742619.989251003</c:v>
                </c:pt>
                <c:pt idx="11255">
                  <c:v>-84750149.989249006</c:v>
                </c:pt>
                <c:pt idx="11256">
                  <c:v>-84757679.989246994</c:v>
                </c:pt>
                <c:pt idx="11257">
                  <c:v>-84765209.989244998</c:v>
                </c:pt>
                <c:pt idx="11258">
                  <c:v>-84772739.989243001</c:v>
                </c:pt>
                <c:pt idx="11259">
                  <c:v>-84780269.989242002</c:v>
                </c:pt>
                <c:pt idx="11260">
                  <c:v>-84787799.989240006</c:v>
                </c:pt>
                <c:pt idx="11261">
                  <c:v>-84795329.989237994</c:v>
                </c:pt>
                <c:pt idx="11262">
                  <c:v>-84802859.989235997</c:v>
                </c:pt>
                <c:pt idx="11263">
                  <c:v>-84810389.989234</c:v>
                </c:pt>
                <c:pt idx="11264">
                  <c:v>-84817919.989233002</c:v>
                </c:pt>
                <c:pt idx="11265">
                  <c:v>-84825449.989231005</c:v>
                </c:pt>
                <c:pt idx="11266">
                  <c:v>-84832979.989228994</c:v>
                </c:pt>
                <c:pt idx="11267">
                  <c:v>-84840509.989226997</c:v>
                </c:pt>
                <c:pt idx="11268">
                  <c:v>-84848039.989226013</c:v>
                </c:pt>
                <c:pt idx="11269">
                  <c:v>-84855569.989224002</c:v>
                </c:pt>
                <c:pt idx="11270">
                  <c:v>-84863099.989222005</c:v>
                </c:pt>
                <c:pt idx="11271">
                  <c:v>-84870629.989219993</c:v>
                </c:pt>
                <c:pt idx="11272">
                  <c:v>-84878159.989217997</c:v>
                </c:pt>
                <c:pt idx="11273">
                  <c:v>-84885689.989217013</c:v>
                </c:pt>
                <c:pt idx="11274">
                  <c:v>-84893219.989215016</c:v>
                </c:pt>
                <c:pt idx="11275">
                  <c:v>-84900749.989213005</c:v>
                </c:pt>
                <c:pt idx="11276">
                  <c:v>-84908279.989210993</c:v>
                </c:pt>
                <c:pt idx="11277">
                  <c:v>-84915809.989208996</c:v>
                </c:pt>
                <c:pt idx="11278">
                  <c:v>-84923339.989208013</c:v>
                </c:pt>
                <c:pt idx="11279">
                  <c:v>-84930869.989206016</c:v>
                </c:pt>
                <c:pt idx="11280">
                  <c:v>-84938399.989204004</c:v>
                </c:pt>
                <c:pt idx="11281">
                  <c:v>-84945929.989201993</c:v>
                </c:pt>
                <c:pt idx="11282">
                  <c:v>-84953459.989199996</c:v>
                </c:pt>
                <c:pt idx="11283">
                  <c:v>-84960989.989199013</c:v>
                </c:pt>
                <c:pt idx="11284">
                  <c:v>-84968519.989197016</c:v>
                </c:pt>
                <c:pt idx="11285">
                  <c:v>-84976049.989195019</c:v>
                </c:pt>
                <c:pt idx="11286">
                  <c:v>-84983579.989193007</c:v>
                </c:pt>
                <c:pt idx="11287">
                  <c:v>-84991109.989191994</c:v>
                </c:pt>
                <c:pt idx="11288">
                  <c:v>-84998639.989189997</c:v>
                </c:pt>
                <c:pt idx="11289">
                  <c:v>-85006169.989188015</c:v>
                </c:pt>
                <c:pt idx="11290">
                  <c:v>-85013699.989186019</c:v>
                </c:pt>
                <c:pt idx="11291">
                  <c:v>-85021229.989184007</c:v>
                </c:pt>
                <c:pt idx="11292">
                  <c:v>-85028759.989182994</c:v>
                </c:pt>
                <c:pt idx="11293">
                  <c:v>-85036289.989180997</c:v>
                </c:pt>
                <c:pt idx="11294">
                  <c:v>-85043819.989179015</c:v>
                </c:pt>
                <c:pt idx="11295">
                  <c:v>-85051349.989177018</c:v>
                </c:pt>
                <c:pt idx="11296">
                  <c:v>-85058879.989175022</c:v>
                </c:pt>
                <c:pt idx="11297">
                  <c:v>-85066409.989173993</c:v>
                </c:pt>
                <c:pt idx="11298">
                  <c:v>-85073939.989171997</c:v>
                </c:pt>
                <c:pt idx="11299">
                  <c:v>-85081469.989170015</c:v>
                </c:pt>
                <c:pt idx="11300">
                  <c:v>-85088999.989168018</c:v>
                </c:pt>
                <c:pt idx="11301">
                  <c:v>-85096529.98916702</c:v>
                </c:pt>
                <c:pt idx="11302">
                  <c:v>-85104059.989164993</c:v>
                </c:pt>
                <c:pt idx="11303">
                  <c:v>-85111589.989162996</c:v>
                </c:pt>
                <c:pt idx="11304">
                  <c:v>-85119119.989161015</c:v>
                </c:pt>
                <c:pt idx="11305">
                  <c:v>-85126649.989159003</c:v>
                </c:pt>
                <c:pt idx="11306">
                  <c:v>-85134179.989158005</c:v>
                </c:pt>
                <c:pt idx="11307">
                  <c:v>-85141709.989155993</c:v>
                </c:pt>
                <c:pt idx="11308">
                  <c:v>-85149239.989153981</c:v>
                </c:pt>
                <c:pt idx="11309">
                  <c:v>-85156769.989151999</c:v>
                </c:pt>
                <c:pt idx="11310">
                  <c:v>-85164299.989150003</c:v>
                </c:pt>
                <c:pt idx="11311">
                  <c:v>-85171829.989149004</c:v>
                </c:pt>
                <c:pt idx="11312">
                  <c:v>-85179359.989146993</c:v>
                </c:pt>
                <c:pt idx="11313">
                  <c:v>-85186889.989144981</c:v>
                </c:pt>
                <c:pt idx="11314">
                  <c:v>-85194419.989142999</c:v>
                </c:pt>
                <c:pt idx="11315">
                  <c:v>-85201949.989141002</c:v>
                </c:pt>
                <c:pt idx="11316">
                  <c:v>-85209479.989140004</c:v>
                </c:pt>
                <c:pt idx="11317">
                  <c:v>-85217009.989138007</c:v>
                </c:pt>
                <c:pt idx="11318">
                  <c:v>-85224539.989135996</c:v>
                </c:pt>
                <c:pt idx="11319">
                  <c:v>-85232069.989133999</c:v>
                </c:pt>
                <c:pt idx="11320">
                  <c:v>-85239599.989133</c:v>
                </c:pt>
                <c:pt idx="11321">
                  <c:v>-85247129.989131004</c:v>
                </c:pt>
                <c:pt idx="11322">
                  <c:v>-85254659.989129007</c:v>
                </c:pt>
                <c:pt idx="11323">
                  <c:v>-85262189.989126995</c:v>
                </c:pt>
                <c:pt idx="11324">
                  <c:v>-85269719.989124998</c:v>
                </c:pt>
                <c:pt idx="11325">
                  <c:v>-85277249.989124</c:v>
                </c:pt>
                <c:pt idx="11326">
                  <c:v>-85284779.989122003</c:v>
                </c:pt>
                <c:pt idx="11327">
                  <c:v>-85292309.989120007</c:v>
                </c:pt>
                <c:pt idx="11328">
                  <c:v>-85299839.989117995</c:v>
                </c:pt>
                <c:pt idx="11329">
                  <c:v>-85307369.989116013</c:v>
                </c:pt>
                <c:pt idx="11330">
                  <c:v>-85314899.989115015</c:v>
                </c:pt>
                <c:pt idx="11331">
                  <c:v>-85322429.989113003</c:v>
                </c:pt>
                <c:pt idx="11332">
                  <c:v>-85329959.989111006</c:v>
                </c:pt>
                <c:pt idx="11333">
                  <c:v>-85337489.989108995</c:v>
                </c:pt>
                <c:pt idx="11334">
                  <c:v>-85345019.989107996</c:v>
                </c:pt>
                <c:pt idx="11335">
                  <c:v>-85352549.989106014</c:v>
                </c:pt>
                <c:pt idx="11336">
                  <c:v>-85360079.989104003</c:v>
                </c:pt>
                <c:pt idx="11337">
                  <c:v>-85367609.989102006</c:v>
                </c:pt>
                <c:pt idx="11338">
                  <c:v>-85375139.989099994</c:v>
                </c:pt>
                <c:pt idx="11339">
                  <c:v>-85382669.989098996</c:v>
                </c:pt>
                <c:pt idx="11340">
                  <c:v>-85390199.989097014</c:v>
                </c:pt>
                <c:pt idx="11341">
                  <c:v>-85397729.989095017</c:v>
                </c:pt>
                <c:pt idx="11342">
                  <c:v>-85405259.989093006</c:v>
                </c:pt>
                <c:pt idx="11343">
                  <c:v>-85412789.989090994</c:v>
                </c:pt>
                <c:pt idx="11344">
                  <c:v>-85420319.989089996</c:v>
                </c:pt>
                <c:pt idx="11345">
                  <c:v>-85427849.989088014</c:v>
                </c:pt>
                <c:pt idx="11346">
                  <c:v>-85435379.989086017</c:v>
                </c:pt>
                <c:pt idx="11347">
                  <c:v>-85442909.989084005</c:v>
                </c:pt>
                <c:pt idx="11348">
                  <c:v>-85450439.989081994</c:v>
                </c:pt>
                <c:pt idx="11349">
                  <c:v>-85457969.989080995</c:v>
                </c:pt>
                <c:pt idx="11350">
                  <c:v>-85465499.989079013</c:v>
                </c:pt>
                <c:pt idx="11351">
                  <c:v>-85473029.989077017</c:v>
                </c:pt>
                <c:pt idx="11352">
                  <c:v>-85480559.98907502</c:v>
                </c:pt>
                <c:pt idx="11353">
                  <c:v>-85488089.989074007</c:v>
                </c:pt>
                <c:pt idx="11354">
                  <c:v>-85495619.989071995</c:v>
                </c:pt>
                <c:pt idx="11355">
                  <c:v>-85503149.989070013</c:v>
                </c:pt>
                <c:pt idx="11356">
                  <c:v>-85510679.989068016</c:v>
                </c:pt>
                <c:pt idx="11357">
                  <c:v>-85518209.98906602</c:v>
                </c:pt>
                <c:pt idx="11358">
                  <c:v>-85525739.989065021</c:v>
                </c:pt>
                <c:pt idx="11359">
                  <c:v>-85533269.989062995</c:v>
                </c:pt>
                <c:pt idx="11360">
                  <c:v>-85540799.989061013</c:v>
                </c:pt>
                <c:pt idx="11361">
                  <c:v>-85548329.989059001</c:v>
                </c:pt>
                <c:pt idx="11362">
                  <c:v>-85555859.989057004</c:v>
                </c:pt>
                <c:pt idx="11363">
                  <c:v>-85563389.989056006</c:v>
                </c:pt>
                <c:pt idx="11364">
                  <c:v>-85570919.98905398</c:v>
                </c:pt>
                <c:pt idx="11365">
                  <c:v>-85578449.989051998</c:v>
                </c:pt>
                <c:pt idx="11366">
                  <c:v>-85585979.989050001</c:v>
                </c:pt>
                <c:pt idx="11367">
                  <c:v>-85593509.989048004</c:v>
                </c:pt>
                <c:pt idx="11368">
                  <c:v>-85601039.989047006</c:v>
                </c:pt>
                <c:pt idx="11369">
                  <c:v>-85608569.989044979</c:v>
                </c:pt>
                <c:pt idx="11370">
                  <c:v>-85616099.989042982</c:v>
                </c:pt>
                <c:pt idx="11371">
                  <c:v>-85623629.989041001</c:v>
                </c:pt>
                <c:pt idx="11372">
                  <c:v>-85631159.989040002</c:v>
                </c:pt>
                <c:pt idx="11373">
                  <c:v>-85638689.989038005</c:v>
                </c:pt>
                <c:pt idx="11374">
                  <c:v>-85646219.989035994</c:v>
                </c:pt>
                <c:pt idx="11375">
                  <c:v>-85653749.989033982</c:v>
                </c:pt>
                <c:pt idx="11376">
                  <c:v>-85661279.989032</c:v>
                </c:pt>
                <c:pt idx="11377">
                  <c:v>-85668809.989031002</c:v>
                </c:pt>
                <c:pt idx="11378">
                  <c:v>-85676339.989029005</c:v>
                </c:pt>
                <c:pt idx="11379">
                  <c:v>-85683869.989026994</c:v>
                </c:pt>
                <c:pt idx="11380">
                  <c:v>-85691399.989024982</c:v>
                </c:pt>
                <c:pt idx="11381">
                  <c:v>-85698929.989023</c:v>
                </c:pt>
                <c:pt idx="11382">
                  <c:v>-85706459.989022002</c:v>
                </c:pt>
                <c:pt idx="11383">
                  <c:v>-85713989.989020005</c:v>
                </c:pt>
                <c:pt idx="11384">
                  <c:v>-85721519.989017993</c:v>
                </c:pt>
                <c:pt idx="11385">
                  <c:v>-85729049.989015996</c:v>
                </c:pt>
                <c:pt idx="11386">
                  <c:v>-85736579.989014998</c:v>
                </c:pt>
                <c:pt idx="11387">
                  <c:v>-85744109.989013001</c:v>
                </c:pt>
                <c:pt idx="11388">
                  <c:v>-85751639.989011005</c:v>
                </c:pt>
                <c:pt idx="11389">
                  <c:v>-85759169.989008993</c:v>
                </c:pt>
                <c:pt idx="11390">
                  <c:v>-85766699.989006996</c:v>
                </c:pt>
                <c:pt idx="11391">
                  <c:v>-85774229.989006013</c:v>
                </c:pt>
                <c:pt idx="11392">
                  <c:v>-85781759.989004001</c:v>
                </c:pt>
                <c:pt idx="11393">
                  <c:v>-85789289.989002004</c:v>
                </c:pt>
                <c:pt idx="11394">
                  <c:v>-85796819.988999993</c:v>
                </c:pt>
                <c:pt idx="11395">
                  <c:v>-85804349.988997996</c:v>
                </c:pt>
                <c:pt idx="11396">
                  <c:v>-85811879.988996997</c:v>
                </c:pt>
                <c:pt idx="11397">
                  <c:v>-85819409.988995016</c:v>
                </c:pt>
                <c:pt idx="11398">
                  <c:v>-85826939.988993004</c:v>
                </c:pt>
                <c:pt idx="11399">
                  <c:v>-85834469.988991007</c:v>
                </c:pt>
                <c:pt idx="11400">
                  <c:v>-85841999.988988996</c:v>
                </c:pt>
                <c:pt idx="11401">
                  <c:v>-85849529.988987997</c:v>
                </c:pt>
                <c:pt idx="11402">
                  <c:v>-85857059.988986015</c:v>
                </c:pt>
                <c:pt idx="11403">
                  <c:v>-85864589.988984004</c:v>
                </c:pt>
                <c:pt idx="11404">
                  <c:v>-85872119.988982007</c:v>
                </c:pt>
                <c:pt idx="11405">
                  <c:v>-85879649.988980994</c:v>
                </c:pt>
                <c:pt idx="11406">
                  <c:v>-85887179.988978997</c:v>
                </c:pt>
                <c:pt idx="11407">
                  <c:v>-85894709.988977015</c:v>
                </c:pt>
                <c:pt idx="11408">
                  <c:v>-85902239.988975018</c:v>
                </c:pt>
                <c:pt idx="11409">
                  <c:v>-85909769.988973007</c:v>
                </c:pt>
                <c:pt idx="11410">
                  <c:v>-85917299.988971993</c:v>
                </c:pt>
                <c:pt idx="11411">
                  <c:v>-85924829.988969997</c:v>
                </c:pt>
                <c:pt idx="11412">
                  <c:v>-85932359.988968015</c:v>
                </c:pt>
                <c:pt idx="11413">
                  <c:v>-85939889.988966018</c:v>
                </c:pt>
                <c:pt idx="11414">
                  <c:v>-85947419.988964006</c:v>
                </c:pt>
                <c:pt idx="11415">
                  <c:v>-85954949.988962993</c:v>
                </c:pt>
                <c:pt idx="11416">
                  <c:v>-85962479.988960996</c:v>
                </c:pt>
                <c:pt idx="11417">
                  <c:v>-85970009.988959</c:v>
                </c:pt>
                <c:pt idx="11418">
                  <c:v>-85977539.988957003</c:v>
                </c:pt>
                <c:pt idx="11419">
                  <c:v>-85985069.988956004</c:v>
                </c:pt>
                <c:pt idx="11420">
                  <c:v>-85992599.988953978</c:v>
                </c:pt>
                <c:pt idx="11421">
                  <c:v>-86000129.988951981</c:v>
                </c:pt>
                <c:pt idx="11422">
                  <c:v>-86007659.988949999</c:v>
                </c:pt>
                <c:pt idx="11423">
                  <c:v>-86015189.988948002</c:v>
                </c:pt>
                <c:pt idx="11424">
                  <c:v>-86022719.988947004</c:v>
                </c:pt>
                <c:pt idx="11425">
                  <c:v>-86030249.988945007</c:v>
                </c:pt>
                <c:pt idx="11426">
                  <c:v>-86037779.988942981</c:v>
                </c:pt>
                <c:pt idx="11427">
                  <c:v>-86045309.988940999</c:v>
                </c:pt>
                <c:pt idx="11428">
                  <c:v>-86052839.988939002</c:v>
                </c:pt>
                <c:pt idx="11429">
                  <c:v>-86060369.988938004</c:v>
                </c:pt>
                <c:pt idx="11430">
                  <c:v>-86067899.988936007</c:v>
                </c:pt>
                <c:pt idx="11431">
                  <c:v>-86075429.98893398</c:v>
                </c:pt>
                <c:pt idx="11432">
                  <c:v>-86082959.988931999</c:v>
                </c:pt>
                <c:pt idx="11433">
                  <c:v>-86090489.988930002</c:v>
                </c:pt>
                <c:pt idx="11434">
                  <c:v>-86098019.988929003</c:v>
                </c:pt>
                <c:pt idx="11435">
                  <c:v>-86105549.988927007</c:v>
                </c:pt>
                <c:pt idx="11436">
                  <c:v>-86113079.98892498</c:v>
                </c:pt>
                <c:pt idx="11437">
                  <c:v>-86120609.988922998</c:v>
                </c:pt>
                <c:pt idx="11438">
                  <c:v>-86128139.988922</c:v>
                </c:pt>
                <c:pt idx="11439">
                  <c:v>-86135669.988920003</c:v>
                </c:pt>
                <c:pt idx="11440">
                  <c:v>-86143199.988918006</c:v>
                </c:pt>
                <c:pt idx="11441">
                  <c:v>-86150729.988915995</c:v>
                </c:pt>
                <c:pt idx="11442">
                  <c:v>-86158259.988913998</c:v>
                </c:pt>
                <c:pt idx="11443">
                  <c:v>-86165789.988913</c:v>
                </c:pt>
                <c:pt idx="11444">
                  <c:v>-86173319.988911003</c:v>
                </c:pt>
                <c:pt idx="11445">
                  <c:v>-86180849.988909006</c:v>
                </c:pt>
                <c:pt idx="11446">
                  <c:v>-86188379.988906994</c:v>
                </c:pt>
                <c:pt idx="11447">
                  <c:v>-86195909.988904998</c:v>
                </c:pt>
                <c:pt idx="11448">
                  <c:v>-86203439.988903999</c:v>
                </c:pt>
                <c:pt idx="11449">
                  <c:v>-86210969.988902003</c:v>
                </c:pt>
                <c:pt idx="11450">
                  <c:v>-86218499.988900006</c:v>
                </c:pt>
                <c:pt idx="11451">
                  <c:v>-86226029.988897994</c:v>
                </c:pt>
                <c:pt idx="11452">
                  <c:v>-86233559.988896996</c:v>
                </c:pt>
                <c:pt idx="11453">
                  <c:v>-86241089.988894999</c:v>
                </c:pt>
                <c:pt idx="11454">
                  <c:v>-86248619.988893002</c:v>
                </c:pt>
                <c:pt idx="11455">
                  <c:v>-86256149.988891006</c:v>
                </c:pt>
                <c:pt idx="11456">
                  <c:v>-86263679.988888994</c:v>
                </c:pt>
                <c:pt idx="11457">
                  <c:v>-86271209.988887995</c:v>
                </c:pt>
                <c:pt idx="11458">
                  <c:v>-86278739.988886014</c:v>
                </c:pt>
                <c:pt idx="11459">
                  <c:v>-86286269.988884002</c:v>
                </c:pt>
                <c:pt idx="11460">
                  <c:v>-86293799.988882005</c:v>
                </c:pt>
                <c:pt idx="11461">
                  <c:v>-86301329.988879994</c:v>
                </c:pt>
                <c:pt idx="11462">
                  <c:v>-86308859.988878995</c:v>
                </c:pt>
                <c:pt idx="11463">
                  <c:v>-86316389.988877013</c:v>
                </c:pt>
                <c:pt idx="11464">
                  <c:v>-86323919.988875017</c:v>
                </c:pt>
                <c:pt idx="11465">
                  <c:v>-86331449.988873005</c:v>
                </c:pt>
                <c:pt idx="11466">
                  <c:v>-86338979.988870993</c:v>
                </c:pt>
                <c:pt idx="11467">
                  <c:v>-86346509.988869995</c:v>
                </c:pt>
                <c:pt idx="11468">
                  <c:v>-86354039.988868013</c:v>
                </c:pt>
                <c:pt idx="11469">
                  <c:v>-86361569.988866016</c:v>
                </c:pt>
                <c:pt idx="11470">
                  <c:v>-86369099.988864005</c:v>
                </c:pt>
                <c:pt idx="11471">
                  <c:v>-86376629.988863006</c:v>
                </c:pt>
                <c:pt idx="11472">
                  <c:v>-86384159.988860995</c:v>
                </c:pt>
                <c:pt idx="11473">
                  <c:v>-86391689.988858998</c:v>
                </c:pt>
                <c:pt idx="11474">
                  <c:v>-86399219.988857001</c:v>
                </c:pt>
                <c:pt idx="11475">
                  <c:v>-86406749.988855004</c:v>
                </c:pt>
                <c:pt idx="11476">
                  <c:v>-86414279.988853991</c:v>
                </c:pt>
                <c:pt idx="11477">
                  <c:v>-86421809.988851979</c:v>
                </c:pt>
                <c:pt idx="11478">
                  <c:v>-86429339.988849998</c:v>
                </c:pt>
                <c:pt idx="11479">
                  <c:v>-86436869.988848001</c:v>
                </c:pt>
                <c:pt idx="11480">
                  <c:v>-86444399.988846004</c:v>
                </c:pt>
                <c:pt idx="11481">
                  <c:v>-86451929.988845006</c:v>
                </c:pt>
                <c:pt idx="11482">
                  <c:v>-86459459.988842979</c:v>
                </c:pt>
                <c:pt idx="11483">
                  <c:v>-86466989.988840982</c:v>
                </c:pt>
                <c:pt idx="11484">
                  <c:v>-86474519.988839</c:v>
                </c:pt>
                <c:pt idx="11485">
                  <c:v>-86482049.988837004</c:v>
                </c:pt>
                <c:pt idx="11486">
                  <c:v>-86489579.988836005</c:v>
                </c:pt>
                <c:pt idx="11487">
                  <c:v>-86497109.988833979</c:v>
                </c:pt>
                <c:pt idx="11488">
                  <c:v>-86504639.988831982</c:v>
                </c:pt>
                <c:pt idx="11489">
                  <c:v>-86512169.98883</c:v>
                </c:pt>
                <c:pt idx="11490">
                  <c:v>-86519699.988829002</c:v>
                </c:pt>
                <c:pt idx="11491">
                  <c:v>-86527229.988827005</c:v>
                </c:pt>
                <c:pt idx="11492">
                  <c:v>-86534759.988824978</c:v>
                </c:pt>
                <c:pt idx="11493">
                  <c:v>-86542289.988822982</c:v>
                </c:pt>
                <c:pt idx="11494">
                  <c:v>-86549819.988821</c:v>
                </c:pt>
                <c:pt idx="11495">
                  <c:v>-86557349.988820001</c:v>
                </c:pt>
                <c:pt idx="11496">
                  <c:v>-86564879.988818005</c:v>
                </c:pt>
                <c:pt idx="11497">
                  <c:v>-86572409.988815993</c:v>
                </c:pt>
                <c:pt idx="11498">
                  <c:v>-86579939.988813981</c:v>
                </c:pt>
                <c:pt idx="11499">
                  <c:v>-86587469.988812</c:v>
                </c:pt>
                <c:pt idx="11500">
                  <c:v>-86594999.988811001</c:v>
                </c:pt>
                <c:pt idx="11501">
                  <c:v>-86602529.988809004</c:v>
                </c:pt>
                <c:pt idx="11502">
                  <c:v>-86610059.988806993</c:v>
                </c:pt>
                <c:pt idx="11503">
                  <c:v>-86617589.988804981</c:v>
                </c:pt>
                <c:pt idx="11504">
                  <c:v>-86625119.988803998</c:v>
                </c:pt>
                <c:pt idx="11505">
                  <c:v>-86632649.988802001</c:v>
                </c:pt>
                <c:pt idx="11506">
                  <c:v>-86640179.988800004</c:v>
                </c:pt>
                <c:pt idx="11507">
                  <c:v>-86647709.988798007</c:v>
                </c:pt>
                <c:pt idx="11508">
                  <c:v>-86655239.988795996</c:v>
                </c:pt>
                <c:pt idx="11509">
                  <c:v>-86662769.988794982</c:v>
                </c:pt>
                <c:pt idx="11510">
                  <c:v>-86670299.988793001</c:v>
                </c:pt>
                <c:pt idx="11511">
                  <c:v>-86677829.988791004</c:v>
                </c:pt>
                <c:pt idx="11512">
                  <c:v>-86685359.988789007</c:v>
                </c:pt>
                <c:pt idx="11513">
                  <c:v>-86692889.988786995</c:v>
                </c:pt>
                <c:pt idx="11514">
                  <c:v>-86700419.988785997</c:v>
                </c:pt>
                <c:pt idx="11515">
                  <c:v>-86707949.988784</c:v>
                </c:pt>
                <c:pt idx="11516">
                  <c:v>-86715479.988782004</c:v>
                </c:pt>
                <c:pt idx="11517">
                  <c:v>-86723009.988780007</c:v>
                </c:pt>
                <c:pt idx="11518">
                  <c:v>-86730539.988777995</c:v>
                </c:pt>
                <c:pt idx="11519">
                  <c:v>-86738069.988776997</c:v>
                </c:pt>
                <c:pt idx="11520">
                  <c:v>-86745599.988775015</c:v>
                </c:pt>
                <c:pt idx="11521">
                  <c:v>-86753129.988773003</c:v>
                </c:pt>
                <c:pt idx="11522">
                  <c:v>-86760659.988771006</c:v>
                </c:pt>
                <c:pt idx="11523">
                  <c:v>-86768189.988769993</c:v>
                </c:pt>
                <c:pt idx="11524">
                  <c:v>-86775719.988767996</c:v>
                </c:pt>
                <c:pt idx="11525">
                  <c:v>-86783249.988766015</c:v>
                </c:pt>
                <c:pt idx="11526">
                  <c:v>-86790779.988764003</c:v>
                </c:pt>
                <c:pt idx="11527">
                  <c:v>-86798309.988762006</c:v>
                </c:pt>
                <c:pt idx="11528">
                  <c:v>-86805839.988760993</c:v>
                </c:pt>
                <c:pt idx="11529">
                  <c:v>-86813369.988758981</c:v>
                </c:pt>
                <c:pt idx="11530">
                  <c:v>-86820899.988756999</c:v>
                </c:pt>
                <c:pt idx="11531">
                  <c:v>-86828429.988755003</c:v>
                </c:pt>
                <c:pt idx="11532">
                  <c:v>-86835959.988752991</c:v>
                </c:pt>
                <c:pt idx="11533">
                  <c:v>-86843489.988751978</c:v>
                </c:pt>
                <c:pt idx="11534">
                  <c:v>-86851019.988749981</c:v>
                </c:pt>
                <c:pt idx="11535">
                  <c:v>-86858549.988747999</c:v>
                </c:pt>
                <c:pt idx="11536">
                  <c:v>-86866079.988746002</c:v>
                </c:pt>
                <c:pt idx="11537">
                  <c:v>-86873609.988745004</c:v>
                </c:pt>
                <c:pt idx="11538">
                  <c:v>-86881139.988742992</c:v>
                </c:pt>
                <c:pt idx="11539">
                  <c:v>-86888669.988740981</c:v>
                </c:pt>
                <c:pt idx="11540">
                  <c:v>-86896199.988738999</c:v>
                </c:pt>
                <c:pt idx="11541">
                  <c:v>-86903729.988737002</c:v>
                </c:pt>
                <c:pt idx="11542">
                  <c:v>-86911259.988736004</c:v>
                </c:pt>
                <c:pt idx="11543">
                  <c:v>-86918789.988733992</c:v>
                </c:pt>
                <c:pt idx="11544">
                  <c:v>-86926319.98873198</c:v>
                </c:pt>
                <c:pt idx="11545">
                  <c:v>-86933849.988729998</c:v>
                </c:pt>
                <c:pt idx="11546">
                  <c:v>-86941379.988728002</c:v>
                </c:pt>
                <c:pt idx="11547">
                  <c:v>-86948909.988727003</c:v>
                </c:pt>
                <c:pt idx="11548">
                  <c:v>-86956439.988725007</c:v>
                </c:pt>
                <c:pt idx="11549">
                  <c:v>-86963969.98872298</c:v>
                </c:pt>
                <c:pt idx="11550">
                  <c:v>-86971499.988720998</c:v>
                </c:pt>
                <c:pt idx="11551">
                  <c:v>-86979029.988719001</c:v>
                </c:pt>
                <c:pt idx="11552">
                  <c:v>-86986559.988718003</c:v>
                </c:pt>
                <c:pt idx="11553">
                  <c:v>-86994089.988716006</c:v>
                </c:pt>
                <c:pt idx="11554">
                  <c:v>-87001619.98871398</c:v>
                </c:pt>
                <c:pt idx="11555">
                  <c:v>-87009149.988711998</c:v>
                </c:pt>
                <c:pt idx="11556">
                  <c:v>-87016679.988710999</c:v>
                </c:pt>
                <c:pt idx="11557">
                  <c:v>-87024209.988709003</c:v>
                </c:pt>
                <c:pt idx="11558">
                  <c:v>-87031739.988707006</c:v>
                </c:pt>
                <c:pt idx="11559">
                  <c:v>-87039269.988704979</c:v>
                </c:pt>
                <c:pt idx="11560">
                  <c:v>-87046799.988702998</c:v>
                </c:pt>
                <c:pt idx="11561">
                  <c:v>-87054329.988701999</c:v>
                </c:pt>
                <c:pt idx="11562">
                  <c:v>-87061859.988700002</c:v>
                </c:pt>
                <c:pt idx="11563">
                  <c:v>-87069389.988698006</c:v>
                </c:pt>
                <c:pt idx="11564">
                  <c:v>-87076919.988695994</c:v>
                </c:pt>
                <c:pt idx="11565">
                  <c:v>-87084449.988693982</c:v>
                </c:pt>
                <c:pt idx="11566">
                  <c:v>-87091979.988692999</c:v>
                </c:pt>
                <c:pt idx="11567">
                  <c:v>-87099509.988691002</c:v>
                </c:pt>
                <c:pt idx="11568">
                  <c:v>-87107039.988689005</c:v>
                </c:pt>
                <c:pt idx="11569">
                  <c:v>-87114569.988686994</c:v>
                </c:pt>
                <c:pt idx="11570">
                  <c:v>-87122099.988685995</c:v>
                </c:pt>
                <c:pt idx="11571">
                  <c:v>-87129629.988683999</c:v>
                </c:pt>
                <c:pt idx="11572">
                  <c:v>-87137159.988682002</c:v>
                </c:pt>
                <c:pt idx="11573">
                  <c:v>-87144689.988680005</c:v>
                </c:pt>
                <c:pt idx="11574">
                  <c:v>-87152219.988677993</c:v>
                </c:pt>
                <c:pt idx="11575">
                  <c:v>-87159749.988676995</c:v>
                </c:pt>
                <c:pt idx="11576">
                  <c:v>-87167279.988674998</c:v>
                </c:pt>
                <c:pt idx="11577">
                  <c:v>-87174809.988673002</c:v>
                </c:pt>
                <c:pt idx="11578">
                  <c:v>-87182339.988671005</c:v>
                </c:pt>
                <c:pt idx="11579">
                  <c:v>-87189869.988668993</c:v>
                </c:pt>
                <c:pt idx="11580">
                  <c:v>-87197399.988667995</c:v>
                </c:pt>
                <c:pt idx="11581">
                  <c:v>-87204929.988666013</c:v>
                </c:pt>
                <c:pt idx="11582">
                  <c:v>-87212459.988664001</c:v>
                </c:pt>
                <c:pt idx="11583">
                  <c:v>-87219989.988662004</c:v>
                </c:pt>
                <c:pt idx="11584">
                  <c:v>-87227519.988659978</c:v>
                </c:pt>
                <c:pt idx="11585">
                  <c:v>-87235049.98865898</c:v>
                </c:pt>
                <c:pt idx="11586">
                  <c:v>-87242579.988656998</c:v>
                </c:pt>
                <c:pt idx="11587">
                  <c:v>-87250109.988655001</c:v>
                </c:pt>
                <c:pt idx="11588">
                  <c:v>-87257639.988652989</c:v>
                </c:pt>
                <c:pt idx="11589">
                  <c:v>-87265169.988651991</c:v>
                </c:pt>
                <c:pt idx="11590">
                  <c:v>-87272699.988649979</c:v>
                </c:pt>
                <c:pt idx="11591">
                  <c:v>-87280229.988647982</c:v>
                </c:pt>
                <c:pt idx="11592">
                  <c:v>-87287759.988646001</c:v>
                </c:pt>
                <c:pt idx="11593">
                  <c:v>-87295289.988643989</c:v>
                </c:pt>
                <c:pt idx="11594">
                  <c:v>-87302819.988642991</c:v>
                </c:pt>
                <c:pt idx="11595">
                  <c:v>-87310349.988640979</c:v>
                </c:pt>
                <c:pt idx="11596">
                  <c:v>-87317879.988638982</c:v>
                </c:pt>
                <c:pt idx="11597">
                  <c:v>-87325409.988637</c:v>
                </c:pt>
                <c:pt idx="11598">
                  <c:v>-87332939.988635004</c:v>
                </c:pt>
                <c:pt idx="11599">
                  <c:v>-87340469.98863399</c:v>
                </c:pt>
                <c:pt idx="11600">
                  <c:v>-87347999.988631979</c:v>
                </c:pt>
                <c:pt idx="11601">
                  <c:v>-87355529.988629982</c:v>
                </c:pt>
                <c:pt idx="11602">
                  <c:v>-87363059.988628</c:v>
                </c:pt>
                <c:pt idx="11603">
                  <c:v>-87370589.988626003</c:v>
                </c:pt>
                <c:pt idx="11604">
                  <c:v>-87378119.988625005</c:v>
                </c:pt>
                <c:pt idx="11605">
                  <c:v>-87385649.988622978</c:v>
                </c:pt>
                <c:pt idx="11606">
                  <c:v>-87393179.988620982</c:v>
                </c:pt>
                <c:pt idx="11607">
                  <c:v>-87400709.988619</c:v>
                </c:pt>
                <c:pt idx="11608">
                  <c:v>-87408239.988618001</c:v>
                </c:pt>
                <c:pt idx="11609">
                  <c:v>-87415769.988616005</c:v>
                </c:pt>
                <c:pt idx="11610">
                  <c:v>-87423299.988613978</c:v>
                </c:pt>
                <c:pt idx="11611">
                  <c:v>-87430829.988611981</c:v>
                </c:pt>
                <c:pt idx="11612">
                  <c:v>-87438359.988609999</c:v>
                </c:pt>
                <c:pt idx="11613">
                  <c:v>-87445889.988609001</c:v>
                </c:pt>
                <c:pt idx="11614">
                  <c:v>-87453419.988607004</c:v>
                </c:pt>
                <c:pt idx="11615">
                  <c:v>-87460949.988604978</c:v>
                </c:pt>
                <c:pt idx="11616">
                  <c:v>-87468479.988602981</c:v>
                </c:pt>
                <c:pt idx="11617">
                  <c:v>-87476009.988600999</c:v>
                </c:pt>
                <c:pt idx="11618">
                  <c:v>-87483539.988600001</c:v>
                </c:pt>
                <c:pt idx="11619">
                  <c:v>-87491069.988598004</c:v>
                </c:pt>
                <c:pt idx="11620">
                  <c:v>-87498599.988596007</c:v>
                </c:pt>
                <c:pt idx="11621">
                  <c:v>-87506129.988593981</c:v>
                </c:pt>
                <c:pt idx="11622">
                  <c:v>-87513659.988592982</c:v>
                </c:pt>
                <c:pt idx="11623">
                  <c:v>-87521189.988591</c:v>
                </c:pt>
                <c:pt idx="11624">
                  <c:v>-87528719.988589004</c:v>
                </c:pt>
                <c:pt idx="11625">
                  <c:v>-87536249.988587007</c:v>
                </c:pt>
                <c:pt idx="11626">
                  <c:v>-87543779.98858498</c:v>
                </c:pt>
                <c:pt idx="11627">
                  <c:v>-87551309.988583982</c:v>
                </c:pt>
                <c:pt idx="11628">
                  <c:v>-87558839.988582</c:v>
                </c:pt>
                <c:pt idx="11629">
                  <c:v>-87566369.988580003</c:v>
                </c:pt>
                <c:pt idx="11630">
                  <c:v>-87573899.988578007</c:v>
                </c:pt>
                <c:pt idx="11631">
                  <c:v>-87581429.988575995</c:v>
                </c:pt>
                <c:pt idx="11632">
                  <c:v>-87588959.988574982</c:v>
                </c:pt>
                <c:pt idx="11633">
                  <c:v>-87596489.988573</c:v>
                </c:pt>
                <c:pt idx="11634">
                  <c:v>-87604019.988571003</c:v>
                </c:pt>
                <c:pt idx="11635">
                  <c:v>-87611549.988569006</c:v>
                </c:pt>
                <c:pt idx="11636">
                  <c:v>-87619079.988566995</c:v>
                </c:pt>
                <c:pt idx="11637">
                  <c:v>-87626609.988565996</c:v>
                </c:pt>
                <c:pt idx="11638">
                  <c:v>-87634139.988564</c:v>
                </c:pt>
                <c:pt idx="11639">
                  <c:v>-87641669.988562003</c:v>
                </c:pt>
                <c:pt idx="11640">
                  <c:v>-87649199.988560006</c:v>
                </c:pt>
                <c:pt idx="11641">
                  <c:v>-87656729.988558978</c:v>
                </c:pt>
                <c:pt idx="11642">
                  <c:v>-87664259.988556981</c:v>
                </c:pt>
                <c:pt idx="11643">
                  <c:v>-87671789.988554984</c:v>
                </c:pt>
                <c:pt idx="11644">
                  <c:v>-87679319.988552988</c:v>
                </c:pt>
                <c:pt idx="11645">
                  <c:v>-87686849.988550991</c:v>
                </c:pt>
                <c:pt idx="11646">
                  <c:v>-87694379.988549992</c:v>
                </c:pt>
                <c:pt idx="11647">
                  <c:v>-87701909.988547981</c:v>
                </c:pt>
                <c:pt idx="11648">
                  <c:v>-87709439.988545999</c:v>
                </c:pt>
                <c:pt idx="11649">
                  <c:v>-87716969.988543987</c:v>
                </c:pt>
                <c:pt idx="11650">
                  <c:v>-87724499.988541991</c:v>
                </c:pt>
                <c:pt idx="11651">
                  <c:v>-87732029.988540992</c:v>
                </c:pt>
                <c:pt idx="11652">
                  <c:v>-87739559.98853898</c:v>
                </c:pt>
                <c:pt idx="11653">
                  <c:v>-87747089.988536999</c:v>
                </c:pt>
                <c:pt idx="11654">
                  <c:v>-87754619.988535002</c:v>
                </c:pt>
                <c:pt idx="11655">
                  <c:v>-87762149.988533989</c:v>
                </c:pt>
                <c:pt idx="11656">
                  <c:v>-87769679.988531992</c:v>
                </c:pt>
                <c:pt idx="11657">
                  <c:v>-87777209.98852998</c:v>
                </c:pt>
                <c:pt idx="11658">
                  <c:v>-87784739.988527998</c:v>
                </c:pt>
                <c:pt idx="11659">
                  <c:v>-87792269.988526002</c:v>
                </c:pt>
                <c:pt idx="11660">
                  <c:v>-87799799.988525003</c:v>
                </c:pt>
                <c:pt idx="11661">
                  <c:v>-87807329.988522992</c:v>
                </c:pt>
                <c:pt idx="11662">
                  <c:v>-87814859.98852098</c:v>
                </c:pt>
                <c:pt idx="11663">
                  <c:v>-87822389.988518998</c:v>
                </c:pt>
                <c:pt idx="11664">
                  <c:v>-87829919.988517001</c:v>
                </c:pt>
                <c:pt idx="11665">
                  <c:v>-87837449.988516003</c:v>
                </c:pt>
                <c:pt idx="11666">
                  <c:v>-87844979.988513991</c:v>
                </c:pt>
                <c:pt idx="11667">
                  <c:v>-87852509.98851198</c:v>
                </c:pt>
                <c:pt idx="11668">
                  <c:v>-87860039.988509998</c:v>
                </c:pt>
                <c:pt idx="11669">
                  <c:v>-87867569.988508001</c:v>
                </c:pt>
                <c:pt idx="11670">
                  <c:v>-87875099.988507003</c:v>
                </c:pt>
                <c:pt idx="11671">
                  <c:v>-87882629.988505006</c:v>
                </c:pt>
                <c:pt idx="11672">
                  <c:v>-87890159.988502979</c:v>
                </c:pt>
                <c:pt idx="11673">
                  <c:v>-87897689.988500983</c:v>
                </c:pt>
                <c:pt idx="11674">
                  <c:v>-87905219.988500014</c:v>
                </c:pt>
                <c:pt idx="11675">
                  <c:v>-87912749.988498017</c:v>
                </c:pt>
                <c:pt idx="11676">
                  <c:v>-87920279.98849602</c:v>
                </c:pt>
                <c:pt idx="11677">
                  <c:v>-87927809.988493994</c:v>
                </c:pt>
                <c:pt idx="11678">
                  <c:v>-87935339.988491997</c:v>
                </c:pt>
                <c:pt idx="11679">
                  <c:v>-87942869.988491014</c:v>
                </c:pt>
                <c:pt idx="11680">
                  <c:v>-87950399.988489017</c:v>
                </c:pt>
                <c:pt idx="11681">
                  <c:v>-87957929.98848702</c:v>
                </c:pt>
                <c:pt idx="11682">
                  <c:v>-87965459.988484994</c:v>
                </c:pt>
                <c:pt idx="11683">
                  <c:v>-87972989.988482997</c:v>
                </c:pt>
                <c:pt idx="11684">
                  <c:v>-87980519.988482013</c:v>
                </c:pt>
                <c:pt idx="11685">
                  <c:v>-87988049.988480017</c:v>
                </c:pt>
                <c:pt idx="11686">
                  <c:v>-87995579.98847802</c:v>
                </c:pt>
                <c:pt idx="11687">
                  <c:v>-88003109.988476008</c:v>
                </c:pt>
                <c:pt idx="11688">
                  <c:v>-88010639.988474995</c:v>
                </c:pt>
                <c:pt idx="11689">
                  <c:v>-88018169.988473013</c:v>
                </c:pt>
                <c:pt idx="11690">
                  <c:v>-88025699.988471016</c:v>
                </c:pt>
                <c:pt idx="11691">
                  <c:v>-88033229.98846902</c:v>
                </c:pt>
                <c:pt idx="11692">
                  <c:v>-88040759.988467008</c:v>
                </c:pt>
                <c:pt idx="11693">
                  <c:v>-88048289.988466009</c:v>
                </c:pt>
                <c:pt idx="11694">
                  <c:v>-88055819.988464013</c:v>
                </c:pt>
                <c:pt idx="11695">
                  <c:v>-88063349.988462016</c:v>
                </c:pt>
                <c:pt idx="11696">
                  <c:v>-88070879.988460019</c:v>
                </c:pt>
                <c:pt idx="11697">
                  <c:v>-88078409.988457993</c:v>
                </c:pt>
                <c:pt idx="11698">
                  <c:v>-88085939.988456994</c:v>
                </c:pt>
                <c:pt idx="11699">
                  <c:v>-88093469.988454998</c:v>
                </c:pt>
                <c:pt idx="11700">
                  <c:v>-88100999.988453001</c:v>
                </c:pt>
                <c:pt idx="11701">
                  <c:v>-88108529.988451004</c:v>
                </c:pt>
                <c:pt idx="11702">
                  <c:v>-88116059.988449007</c:v>
                </c:pt>
                <c:pt idx="11703">
                  <c:v>-88123589.988447994</c:v>
                </c:pt>
                <c:pt idx="11704">
                  <c:v>-88131119.988445997</c:v>
                </c:pt>
                <c:pt idx="11705">
                  <c:v>-88138649.988444</c:v>
                </c:pt>
                <c:pt idx="11706">
                  <c:v>-88146179.988442004</c:v>
                </c:pt>
                <c:pt idx="11707">
                  <c:v>-88153709.988441005</c:v>
                </c:pt>
                <c:pt idx="11708">
                  <c:v>-88161239.988438994</c:v>
                </c:pt>
                <c:pt idx="11709">
                  <c:v>-88168769.988436997</c:v>
                </c:pt>
                <c:pt idx="11710">
                  <c:v>-88176299.988435015</c:v>
                </c:pt>
                <c:pt idx="11711">
                  <c:v>-88183829.988433003</c:v>
                </c:pt>
                <c:pt idx="11712">
                  <c:v>-88191359.988432005</c:v>
                </c:pt>
                <c:pt idx="11713">
                  <c:v>-88198889.988429993</c:v>
                </c:pt>
                <c:pt idx="11714">
                  <c:v>-88206419.988427997</c:v>
                </c:pt>
                <c:pt idx="11715">
                  <c:v>-88213949.988426015</c:v>
                </c:pt>
                <c:pt idx="11716">
                  <c:v>-88221479.988424003</c:v>
                </c:pt>
                <c:pt idx="11717">
                  <c:v>-88229009.988423005</c:v>
                </c:pt>
                <c:pt idx="11718">
                  <c:v>-88236539.988420993</c:v>
                </c:pt>
                <c:pt idx="11719">
                  <c:v>-88244069.988418996</c:v>
                </c:pt>
                <c:pt idx="11720">
                  <c:v>-88251599.988417014</c:v>
                </c:pt>
                <c:pt idx="11721">
                  <c:v>-88259129.988415018</c:v>
                </c:pt>
                <c:pt idx="11722">
                  <c:v>-88266659.988414004</c:v>
                </c:pt>
                <c:pt idx="11723">
                  <c:v>-88274189.988411993</c:v>
                </c:pt>
                <c:pt idx="11724">
                  <c:v>-88281719.988409996</c:v>
                </c:pt>
                <c:pt idx="11725">
                  <c:v>-88289249.988408014</c:v>
                </c:pt>
                <c:pt idx="11726">
                  <c:v>-88296779.988407016</c:v>
                </c:pt>
                <c:pt idx="11727">
                  <c:v>-88304309.988405019</c:v>
                </c:pt>
                <c:pt idx="11728">
                  <c:v>-88311839.988403007</c:v>
                </c:pt>
                <c:pt idx="11729">
                  <c:v>-88319369.988400996</c:v>
                </c:pt>
                <c:pt idx="11730">
                  <c:v>-88326899.988399014</c:v>
                </c:pt>
                <c:pt idx="11731">
                  <c:v>-88334429.988398015</c:v>
                </c:pt>
                <c:pt idx="11732">
                  <c:v>-88341959.988396019</c:v>
                </c:pt>
                <c:pt idx="11733">
                  <c:v>-88349489.988394007</c:v>
                </c:pt>
                <c:pt idx="11734">
                  <c:v>-88357019.988391995</c:v>
                </c:pt>
                <c:pt idx="11735">
                  <c:v>-88364549.988390014</c:v>
                </c:pt>
                <c:pt idx="11736">
                  <c:v>-88372079.988389015</c:v>
                </c:pt>
                <c:pt idx="11737">
                  <c:v>-88379609.988387018</c:v>
                </c:pt>
                <c:pt idx="11738">
                  <c:v>-88387139.988385022</c:v>
                </c:pt>
                <c:pt idx="11739">
                  <c:v>-88394669.988382995</c:v>
                </c:pt>
                <c:pt idx="11740">
                  <c:v>-88402199.988381997</c:v>
                </c:pt>
                <c:pt idx="11741">
                  <c:v>-88409729.988380015</c:v>
                </c:pt>
                <c:pt idx="11742">
                  <c:v>-88417259.988378018</c:v>
                </c:pt>
                <c:pt idx="11743">
                  <c:v>-88424789.988376021</c:v>
                </c:pt>
                <c:pt idx="11744">
                  <c:v>-88432319.988373995</c:v>
                </c:pt>
                <c:pt idx="11745">
                  <c:v>-88439849.988372996</c:v>
                </c:pt>
                <c:pt idx="11746">
                  <c:v>-88447379.988371015</c:v>
                </c:pt>
                <c:pt idx="11747">
                  <c:v>-88454909.988369018</c:v>
                </c:pt>
                <c:pt idx="11748">
                  <c:v>-88462439.988367021</c:v>
                </c:pt>
                <c:pt idx="11749">
                  <c:v>-88469969.988364995</c:v>
                </c:pt>
                <c:pt idx="11750">
                  <c:v>-88477499.988363996</c:v>
                </c:pt>
                <c:pt idx="11751">
                  <c:v>-88485029.988362014</c:v>
                </c:pt>
                <c:pt idx="11752">
                  <c:v>-88492559.988360018</c:v>
                </c:pt>
                <c:pt idx="11753">
                  <c:v>-88500089.988358006</c:v>
                </c:pt>
                <c:pt idx="11754">
                  <c:v>-88507619.988355994</c:v>
                </c:pt>
                <c:pt idx="11755">
                  <c:v>-88515149.988354981</c:v>
                </c:pt>
                <c:pt idx="11756">
                  <c:v>-88522679.988352999</c:v>
                </c:pt>
                <c:pt idx="11757">
                  <c:v>-88530209.988351002</c:v>
                </c:pt>
                <c:pt idx="11758">
                  <c:v>-88537739.988349006</c:v>
                </c:pt>
                <c:pt idx="11759">
                  <c:v>-88545269.988348007</c:v>
                </c:pt>
                <c:pt idx="11760">
                  <c:v>-88552799.988345996</c:v>
                </c:pt>
                <c:pt idx="11761">
                  <c:v>-88560329.988343999</c:v>
                </c:pt>
                <c:pt idx="11762">
                  <c:v>-88567859.988342002</c:v>
                </c:pt>
                <c:pt idx="11763">
                  <c:v>-88575389.988340005</c:v>
                </c:pt>
                <c:pt idx="11764">
                  <c:v>-88582919.988339007</c:v>
                </c:pt>
                <c:pt idx="11765">
                  <c:v>-88590449.988336995</c:v>
                </c:pt>
                <c:pt idx="11766">
                  <c:v>-88597979.988334998</c:v>
                </c:pt>
                <c:pt idx="11767">
                  <c:v>-88605509.988333002</c:v>
                </c:pt>
                <c:pt idx="11768">
                  <c:v>-88613039.988331005</c:v>
                </c:pt>
                <c:pt idx="11769">
                  <c:v>-88620569.988330007</c:v>
                </c:pt>
                <c:pt idx="11770">
                  <c:v>-88628099.988327995</c:v>
                </c:pt>
                <c:pt idx="11771">
                  <c:v>-88635629.988326013</c:v>
                </c:pt>
                <c:pt idx="11772">
                  <c:v>-88643159.988324001</c:v>
                </c:pt>
                <c:pt idx="11773">
                  <c:v>-88650689.988323003</c:v>
                </c:pt>
                <c:pt idx="11774">
                  <c:v>-88658219.988321006</c:v>
                </c:pt>
                <c:pt idx="11775">
                  <c:v>-88665749.988318995</c:v>
                </c:pt>
                <c:pt idx="11776">
                  <c:v>-88673279.988317013</c:v>
                </c:pt>
                <c:pt idx="11777">
                  <c:v>-88680809.988315016</c:v>
                </c:pt>
                <c:pt idx="11778">
                  <c:v>-88688339.988314003</c:v>
                </c:pt>
                <c:pt idx="11779">
                  <c:v>-88695869.988312006</c:v>
                </c:pt>
                <c:pt idx="11780">
                  <c:v>-88703399.988309994</c:v>
                </c:pt>
                <c:pt idx="11781">
                  <c:v>-88710929.988308012</c:v>
                </c:pt>
                <c:pt idx="11782">
                  <c:v>-88718459.988306016</c:v>
                </c:pt>
                <c:pt idx="11783">
                  <c:v>-88725989.988305017</c:v>
                </c:pt>
                <c:pt idx="11784">
                  <c:v>-88733519.988303006</c:v>
                </c:pt>
                <c:pt idx="11785">
                  <c:v>-88741049.988300994</c:v>
                </c:pt>
                <c:pt idx="11786">
                  <c:v>-88748579.988298997</c:v>
                </c:pt>
                <c:pt idx="11787">
                  <c:v>-88756109.988297015</c:v>
                </c:pt>
                <c:pt idx="11788">
                  <c:v>-88763639.988296017</c:v>
                </c:pt>
                <c:pt idx="11789">
                  <c:v>-88771169.988294005</c:v>
                </c:pt>
                <c:pt idx="11790">
                  <c:v>-88778699.988291994</c:v>
                </c:pt>
                <c:pt idx="11791">
                  <c:v>-88786229.988289997</c:v>
                </c:pt>
                <c:pt idx="11792">
                  <c:v>-88793759.988289014</c:v>
                </c:pt>
                <c:pt idx="11793">
                  <c:v>-88801289.988287017</c:v>
                </c:pt>
                <c:pt idx="11794">
                  <c:v>-88808819.98828502</c:v>
                </c:pt>
                <c:pt idx="11795">
                  <c:v>-88816349.988282993</c:v>
                </c:pt>
                <c:pt idx="11796">
                  <c:v>-88823879.988280997</c:v>
                </c:pt>
                <c:pt idx="11797">
                  <c:v>-88831409.988280013</c:v>
                </c:pt>
                <c:pt idx="11798">
                  <c:v>-88838939.988278016</c:v>
                </c:pt>
                <c:pt idx="11799">
                  <c:v>-88846469.98827602</c:v>
                </c:pt>
                <c:pt idx="11800">
                  <c:v>-88853999.988273993</c:v>
                </c:pt>
                <c:pt idx="11801">
                  <c:v>-88861529.988271996</c:v>
                </c:pt>
                <c:pt idx="11802">
                  <c:v>-88869059.988271013</c:v>
                </c:pt>
                <c:pt idx="11803">
                  <c:v>-88876589.988269016</c:v>
                </c:pt>
                <c:pt idx="11804">
                  <c:v>-88884119.988267019</c:v>
                </c:pt>
                <c:pt idx="11805">
                  <c:v>-88891649.988264993</c:v>
                </c:pt>
                <c:pt idx="11806">
                  <c:v>-88899179.988263994</c:v>
                </c:pt>
                <c:pt idx="11807">
                  <c:v>-88906709.988262013</c:v>
                </c:pt>
                <c:pt idx="11808">
                  <c:v>-88914239.988260016</c:v>
                </c:pt>
                <c:pt idx="11809">
                  <c:v>-88921769.988258004</c:v>
                </c:pt>
                <c:pt idx="11810">
                  <c:v>-88929299.988256007</c:v>
                </c:pt>
                <c:pt idx="11811">
                  <c:v>-88936829.988254979</c:v>
                </c:pt>
                <c:pt idx="11812">
                  <c:v>-88944359.988252982</c:v>
                </c:pt>
                <c:pt idx="11813">
                  <c:v>-88951889.988251001</c:v>
                </c:pt>
                <c:pt idx="11814">
                  <c:v>-88959419.988249004</c:v>
                </c:pt>
                <c:pt idx="11815">
                  <c:v>-88966949.988247007</c:v>
                </c:pt>
                <c:pt idx="11816">
                  <c:v>-88974479.988245994</c:v>
                </c:pt>
                <c:pt idx="11817">
                  <c:v>-88982009.988243982</c:v>
                </c:pt>
                <c:pt idx="11818">
                  <c:v>-88989539.988242</c:v>
                </c:pt>
                <c:pt idx="11819">
                  <c:v>-88997069.988240004</c:v>
                </c:pt>
                <c:pt idx="11820">
                  <c:v>-89004599.988238007</c:v>
                </c:pt>
                <c:pt idx="11821">
                  <c:v>-89012129.988236994</c:v>
                </c:pt>
                <c:pt idx="11822">
                  <c:v>-89019659.988234982</c:v>
                </c:pt>
                <c:pt idx="11823">
                  <c:v>-89027189.988233</c:v>
                </c:pt>
                <c:pt idx="11824">
                  <c:v>-89034719.988231003</c:v>
                </c:pt>
                <c:pt idx="11825">
                  <c:v>-89042249.988230005</c:v>
                </c:pt>
                <c:pt idx="11826">
                  <c:v>-89049779.988227993</c:v>
                </c:pt>
                <c:pt idx="11827">
                  <c:v>-89057309.988225996</c:v>
                </c:pt>
                <c:pt idx="11828">
                  <c:v>-89064839.988224</c:v>
                </c:pt>
                <c:pt idx="11829">
                  <c:v>-89072369.988222003</c:v>
                </c:pt>
                <c:pt idx="11830">
                  <c:v>-89079899.988221005</c:v>
                </c:pt>
                <c:pt idx="11831">
                  <c:v>-89087429.988218993</c:v>
                </c:pt>
                <c:pt idx="11832">
                  <c:v>-89094959.988216996</c:v>
                </c:pt>
                <c:pt idx="11833">
                  <c:v>-89102489.988214999</c:v>
                </c:pt>
                <c:pt idx="11834">
                  <c:v>-89110019.988213003</c:v>
                </c:pt>
                <c:pt idx="11835">
                  <c:v>-89117549.988212004</c:v>
                </c:pt>
                <c:pt idx="11836">
                  <c:v>-89125079.988209993</c:v>
                </c:pt>
                <c:pt idx="11837">
                  <c:v>-89132609.988207996</c:v>
                </c:pt>
                <c:pt idx="11838">
                  <c:v>-89140139.988206014</c:v>
                </c:pt>
                <c:pt idx="11839">
                  <c:v>-89147669.988204002</c:v>
                </c:pt>
                <c:pt idx="11840">
                  <c:v>-89155199.988203004</c:v>
                </c:pt>
                <c:pt idx="11841">
                  <c:v>-89162729.988201007</c:v>
                </c:pt>
                <c:pt idx="11842">
                  <c:v>-89170259.988198996</c:v>
                </c:pt>
                <c:pt idx="11843">
                  <c:v>-89177789.988197014</c:v>
                </c:pt>
                <c:pt idx="11844">
                  <c:v>-89185319.988196015</c:v>
                </c:pt>
                <c:pt idx="11845">
                  <c:v>-89192849.988194004</c:v>
                </c:pt>
                <c:pt idx="11846">
                  <c:v>-89200379.988192007</c:v>
                </c:pt>
                <c:pt idx="11847">
                  <c:v>-89207909.988189995</c:v>
                </c:pt>
                <c:pt idx="11848">
                  <c:v>-89215439.988188013</c:v>
                </c:pt>
                <c:pt idx="11849">
                  <c:v>-89222969.988187015</c:v>
                </c:pt>
                <c:pt idx="11850">
                  <c:v>-89230499.988185018</c:v>
                </c:pt>
                <c:pt idx="11851">
                  <c:v>-89238029.988183007</c:v>
                </c:pt>
                <c:pt idx="11852">
                  <c:v>-89245559.988180995</c:v>
                </c:pt>
                <c:pt idx="11853">
                  <c:v>-89253089.988179013</c:v>
                </c:pt>
                <c:pt idx="11854">
                  <c:v>-89260619.988178015</c:v>
                </c:pt>
                <c:pt idx="11855">
                  <c:v>-89268149.988176018</c:v>
                </c:pt>
                <c:pt idx="11856">
                  <c:v>-89275679.988174006</c:v>
                </c:pt>
                <c:pt idx="11857">
                  <c:v>-89283209.988171995</c:v>
                </c:pt>
                <c:pt idx="11858">
                  <c:v>-89290739.988170996</c:v>
                </c:pt>
                <c:pt idx="11859">
                  <c:v>-89298269.988169014</c:v>
                </c:pt>
                <c:pt idx="11860">
                  <c:v>-89305799.988167018</c:v>
                </c:pt>
                <c:pt idx="11861">
                  <c:v>-89313329.988165021</c:v>
                </c:pt>
                <c:pt idx="11862">
                  <c:v>-89320859.988162994</c:v>
                </c:pt>
                <c:pt idx="11863">
                  <c:v>-89328389.988161996</c:v>
                </c:pt>
                <c:pt idx="11864">
                  <c:v>-89335919.988159999</c:v>
                </c:pt>
                <c:pt idx="11865">
                  <c:v>-89343449.988158002</c:v>
                </c:pt>
                <c:pt idx="11866">
                  <c:v>-89350979.988156006</c:v>
                </c:pt>
                <c:pt idx="11867">
                  <c:v>-89358509.988153979</c:v>
                </c:pt>
                <c:pt idx="11868">
                  <c:v>-89366039.988152981</c:v>
                </c:pt>
                <c:pt idx="11869">
                  <c:v>-89373569.988150999</c:v>
                </c:pt>
                <c:pt idx="11870">
                  <c:v>-89381099.988149002</c:v>
                </c:pt>
                <c:pt idx="11871">
                  <c:v>-89388629.988147005</c:v>
                </c:pt>
                <c:pt idx="11872">
                  <c:v>-89396159.988144979</c:v>
                </c:pt>
                <c:pt idx="11873">
                  <c:v>-89403689.988143981</c:v>
                </c:pt>
                <c:pt idx="11874">
                  <c:v>-89411219.988141999</c:v>
                </c:pt>
                <c:pt idx="11875">
                  <c:v>-89418749.988140002</c:v>
                </c:pt>
                <c:pt idx="11876">
                  <c:v>-89426279.988138005</c:v>
                </c:pt>
                <c:pt idx="11877">
                  <c:v>-89433809.988137007</c:v>
                </c:pt>
                <c:pt idx="11878">
                  <c:v>-89441339.98813498</c:v>
                </c:pt>
                <c:pt idx="11879">
                  <c:v>-89448869.988132998</c:v>
                </c:pt>
                <c:pt idx="11880">
                  <c:v>-89456399.988131002</c:v>
                </c:pt>
                <c:pt idx="11881">
                  <c:v>-89463929.988129005</c:v>
                </c:pt>
                <c:pt idx="11882">
                  <c:v>-89471459.988128006</c:v>
                </c:pt>
                <c:pt idx="11883">
                  <c:v>-89478989.988125995</c:v>
                </c:pt>
                <c:pt idx="11884">
                  <c:v>-89486519.988123998</c:v>
                </c:pt>
                <c:pt idx="11885">
                  <c:v>-89494049.988122001</c:v>
                </c:pt>
                <c:pt idx="11886">
                  <c:v>-89501579.988120005</c:v>
                </c:pt>
                <c:pt idx="11887">
                  <c:v>-89509109.988119006</c:v>
                </c:pt>
                <c:pt idx="11888">
                  <c:v>-89516639.988116995</c:v>
                </c:pt>
                <c:pt idx="11889">
                  <c:v>-89524169.988114998</c:v>
                </c:pt>
                <c:pt idx="11890">
                  <c:v>-89531699.988113001</c:v>
                </c:pt>
                <c:pt idx="11891">
                  <c:v>-89539229.988112003</c:v>
                </c:pt>
                <c:pt idx="11892">
                  <c:v>-89546759.988110006</c:v>
                </c:pt>
                <c:pt idx="11893">
                  <c:v>-89554289.988107994</c:v>
                </c:pt>
                <c:pt idx="11894">
                  <c:v>-89561819.988105997</c:v>
                </c:pt>
                <c:pt idx="11895">
                  <c:v>-89569349.988104001</c:v>
                </c:pt>
                <c:pt idx="11896">
                  <c:v>-89576879.988103002</c:v>
                </c:pt>
                <c:pt idx="11897">
                  <c:v>-89584409.988101006</c:v>
                </c:pt>
                <c:pt idx="11898">
                  <c:v>-89591939.988098994</c:v>
                </c:pt>
                <c:pt idx="11899">
                  <c:v>-89599469.988096997</c:v>
                </c:pt>
                <c:pt idx="11900">
                  <c:v>-89606999.988095015</c:v>
                </c:pt>
                <c:pt idx="11901">
                  <c:v>-89614529.988094002</c:v>
                </c:pt>
                <c:pt idx="11902">
                  <c:v>-89622059.988092005</c:v>
                </c:pt>
                <c:pt idx="11903">
                  <c:v>-89629589.988089994</c:v>
                </c:pt>
                <c:pt idx="11904">
                  <c:v>-89637119.988087997</c:v>
                </c:pt>
                <c:pt idx="11905">
                  <c:v>-89644649.988086015</c:v>
                </c:pt>
                <c:pt idx="11906">
                  <c:v>-89652179.988085017</c:v>
                </c:pt>
                <c:pt idx="11907">
                  <c:v>-89659709.988083005</c:v>
                </c:pt>
                <c:pt idx="11908">
                  <c:v>-89667239.988080993</c:v>
                </c:pt>
                <c:pt idx="11909">
                  <c:v>-89674769.988078997</c:v>
                </c:pt>
                <c:pt idx="11910">
                  <c:v>-89682299.988078013</c:v>
                </c:pt>
                <c:pt idx="11911">
                  <c:v>-89689829.988076016</c:v>
                </c:pt>
                <c:pt idx="11912">
                  <c:v>-89697359.988074005</c:v>
                </c:pt>
                <c:pt idx="11913">
                  <c:v>-89704889.988071993</c:v>
                </c:pt>
                <c:pt idx="11914">
                  <c:v>-89712419.988069996</c:v>
                </c:pt>
                <c:pt idx="11915">
                  <c:v>-89719949.988069013</c:v>
                </c:pt>
                <c:pt idx="11916">
                  <c:v>-89727479.988067016</c:v>
                </c:pt>
                <c:pt idx="11917">
                  <c:v>-89735009.988065019</c:v>
                </c:pt>
                <c:pt idx="11918">
                  <c:v>-89742539.988062993</c:v>
                </c:pt>
                <c:pt idx="11919">
                  <c:v>-89750069.988060996</c:v>
                </c:pt>
                <c:pt idx="11920">
                  <c:v>-89757599.988059998</c:v>
                </c:pt>
                <c:pt idx="11921">
                  <c:v>-89765129.988058001</c:v>
                </c:pt>
                <c:pt idx="11922">
                  <c:v>-89772659.988056004</c:v>
                </c:pt>
                <c:pt idx="11923">
                  <c:v>-89780189.988053992</c:v>
                </c:pt>
                <c:pt idx="11924">
                  <c:v>-89787719.988052979</c:v>
                </c:pt>
                <c:pt idx="11925">
                  <c:v>-89795249.988050982</c:v>
                </c:pt>
                <c:pt idx="11926">
                  <c:v>-89802779.988049001</c:v>
                </c:pt>
                <c:pt idx="11927">
                  <c:v>-89810309.988047004</c:v>
                </c:pt>
                <c:pt idx="11928">
                  <c:v>-89817839.988045007</c:v>
                </c:pt>
                <c:pt idx="11929">
                  <c:v>-89825369.988043979</c:v>
                </c:pt>
                <c:pt idx="11930">
                  <c:v>-89832899.988041982</c:v>
                </c:pt>
                <c:pt idx="11931">
                  <c:v>-89840429.98804</c:v>
                </c:pt>
                <c:pt idx="11932">
                  <c:v>-89847959.988038003</c:v>
                </c:pt>
                <c:pt idx="11933">
                  <c:v>-89855489.988036007</c:v>
                </c:pt>
                <c:pt idx="11934">
                  <c:v>-89863019.988034979</c:v>
                </c:pt>
                <c:pt idx="11935">
                  <c:v>-89870549.988032982</c:v>
                </c:pt>
                <c:pt idx="11936">
                  <c:v>-89878079.988031</c:v>
                </c:pt>
                <c:pt idx="11937">
                  <c:v>-89885609.988029003</c:v>
                </c:pt>
                <c:pt idx="11938">
                  <c:v>-89893139.988027006</c:v>
                </c:pt>
                <c:pt idx="11939">
                  <c:v>-89900669.988025993</c:v>
                </c:pt>
                <c:pt idx="11940">
                  <c:v>-89908199.988023981</c:v>
                </c:pt>
                <c:pt idx="11941">
                  <c:v>-89915729.988022</c:v>
                </c:pt>
                <c:pt idx="11942">
                  <c:v>-89923259.988020003</c:v>
                </c:pt>
                <c:pt idx="11943">
                  <c:v>-89930789.988019004</c:v>
                </c:pt>
                <c:pt idx="11944">
                  <c:v>-89938319.988016993</c:v>
                </c:pt>
                <c:pt idx="11945">
                  <c:v>-89945849.988014981</c:v>
                </c:pt>
                <c:pt idx="11946">
                  <c:v>-89953379.988012999</c:v>
                </c:pt>
                <c:pt idx="11947">
                  <c:v>-89960909.988011003</c:v>
                </c:pt>
                <c:pt idx="11948">
                  <c:v>-89968439.988010004</c:v>
                </c:pt>
                <c:pt idx="11949">
                  <c:v>-89975969.988008007</c:v>
                </c:pt>
                <c:pt idx="11950">
                  <c:v>-89983499.988005996</c:v>
                </c:pt>
                <c:pt idx="11951">
                  <c:v>-89991029.988003999</c:v>
                </c:pt>
                <c:pt idx="11952">
                  <c:v>-89998559.988002002</c:v>
                </c:pt>
                <c:pt idx="11953">
                  <c:v>-90006089.988001004</c:v>
                </c:pt>
                <c:pt idx="11954">
                  <c:v>-90013619.987999007</c:v>
                </c:pt>
                <c:pt idx="11955">
                  <c:v>-90021149.987996995</c:v>
                </c:pt>
                <c:pt idx="11956">
                  <c:v>-90028679.987994999</c:v>
                </c:pt>
                <c:pt idx="11957">
                  <c:v>-90036209.987993002</c:v>
                </c:pt>
                <c:pt idx="11958">
                  <c:v>-90043739.987992004</c:v>
                </c:pt>
                <c:pt idx="11959">
                  <c:v>-90051269.987990007</c:v>
                </c:pt>
                <c:pt idx="11960">
                  <c:v>-90058799.987987995</c:v>
                </c:pt>
                <c:pt idx="11961">
                  <c:v>-90066329.987986013</c:v>
                </c:pt>
                <c:pt idx="11962">
                  <c:v>-90073859.987985015</c:v>
                </c:pt>
                <c:pt idx="11963">
                  <c:v>-90081389.987983003</c:v>
                </c:pt>
                <c:pt idx="11964">
                  <c:v>-90088919.987981007</c:v>
                </c:pt>
                <c:pt idx="11965">
                  <c:v>-90096449.987978995</c:v>
                </c:pt>
                <c:pt idx="11966">
                  <c:v>-90103979.987977013</c:v>
                </c:pt>
                <c:pt idx="11967">
                  <c:v>-90111509.987976015</c:v>
                </c:pt>
                <c:pt idx="11968">
                  <c:v>-90119039.987974003</c:v>
                </c:pt>
                <c:pt idx="11969">
                  <c:v>-90126569.987972006</c:v>
                </c:pt>
                <c:pt idx="11970">
                  <c:v>-90134099.987969995</c:v>
                </c:pt>
                <c:pt idx="11971">
                  <c:v>-90141629.987968013</c:v>
                </c:pt>
                <c:pt idx="11972">
                  <c:v>-90149159.987967014</c:v>
                </c:pt>
                <c:pt idx="11973">
                  <c:v>-90156689.987965018</c:v>
                </c:pt>
                <c:pt idx="11974">
                  <c:v>-90164219.987963006</c:v>
                </c:pt>
                <c:pt idx="11975">
                  <c:v>-90171749.987960994</c:v>
                </c:pt>
                <c:pt idx="11976">
                  <c:v>-90179279.987959981</c:v>
                </c:pt>
                <c:pt idx="11977">
                  <c:v>-90186809.987957999</c:v>
                </c:pt>
                <c:pt idx="11978">
                  <c:v>-90194339.987956002</c:v>
                </c:pt>
                <c:pt idx="11979">
                  <c:v>-90201869.987953991</c:v>
                </c:pt>
                <c:pt idx="11980">
                  <c:v>-90209399.987951979</c:v>
                </c:pt>
                <c:pt idx="11981">
                  <c:v>-90216929.987950981</c:v>
                </c:pt>
                <c:pt idx="11982">
                  <c:v>-90224459.987948999</c:v>
                </c:pt>
                <c:pt idx="11983">
                  <c:v>-90231989.987947002</c:v>
                </c:pt>
                <c:pt idx="11984">
                  <c:v>-90239519.987945005</c:v>
                </c:pt>
                <c:pt idx="11985">
                  <c:v>-90247049.987942979</c:v>
                </c:pt>
                <c:pt idx="11986">
                  <c:v>-90254579.98794198</c:v>
                </c:pt>
                <c:pt idx="11987">
                  <c:v>-90262109.987939999</c:v>
                </c:pt>
                <c:pt idx="11988">
                  <c:v>-90269639.987938002</c:v>
                </c:pt>
                <c:pt idx="11989">
                  <c:v>-90277169.987936005</c:v>
                </c:pt>
                <c:pt idx="11990">
                  <c:v>-90284699.987933978</c:v>
                </c:pt>
                <c:pt idx="11991">
                  <c:v>-90292229.98793298</c:v>
                </c:pt>
                <c:pt idx="11992">
                  <c:v>-90299759.987930998</c:v>
                </c:pt>
                <c:pt idx="11993">
                  <c:v>-90307289.987929001</c:v>
                </c:pt>
                <c:pt idx="11994">
                  <c:v>-90314819.987927005</c:v>
                </c:pt>
                <c:pt idx="11995">
                  <c:v>-90322349.987926006</c:v>
                </c:pt>
                <c:pt idx="11996">
                  <c:v>-90329879.98792398</c:v>
                </c:pt>
                <c:pt idx="11997">
                  <c:v>-90337409.987921998</c:v>
                </c:pt>
                <c:pt idx="11998">
                  <c:v>-90344939.987920001</c:v>
                </c:pt>
                <c:pt idx="11999">
                  <c:v>-90352469.987918004</c:v>
                </c:pt>
                <c:pt idx="12000">
                  <c:v>-90359999.987917006</c:v>
                </c:pt>
                <c:pt idx="12001">
                  <c:v>-90367529.987914979</c:v>
                </c:pt>
                <c:pt idx="12002">
                  <c:v>-90375059.987912998</c:v>
                </c:pt>
                <c:pt idx="12003">
                  <c:v>-90382589.987911001</c:v>
                </c:pt>
                <c:pt idx="12004">
                  <c:v>-90390119.987909004</c:v>
                </c:pt>
                <c:pt idx="12005">
                  <c:v>-90397649.987908006</c:v>
                </c:pt>
                <c:pt idx="12006">
                  <c:v>-90405179.987905994</c:v>
                </c:pt>
                <c:pt idx="12007">
                  <c:v>-90412709.987903982</c:v>
                </c:pt>
                <c:pt idx="12008">
                  <c:v>-90420239.987902001</c:v>
                </c:pt>
                <c:pt idx="12009">
                  <c:v>-90427769.987901002</c:v>
                </c:pt>
                <c:pt idx="12010">
                  <c:v>-90435299.987899005</c:v>
                </c:pt>
                <c:pt idx="12011">
                  <c:v>-90442829.987896994</c:v>
                </c:pt>
                <c:pt idx="12012">
                  <c:v>-90450359.987894982</c:v>
                </c:pt>
                <c:pt idx="12013">
                  <c:v>-90457889.987893</c:v>
                </c:pt>
                <c:pt idx="12014">
                  <c:v>-90465419.987892002</c:v>
                </c:pt>
                <c:pt idx="12015">
                  <c:v>-90472949.987890005</c:v>
                </c:pt>
                <c:pt idx="12016">
                  <c:v>-90480479.987887993</c:v>
                </c:pt>
                <c:pt idx="12017">
                  <c:v>-90488009.987885997</c:v>
                </c:pt>
                <c:pt idx="12018">
                  <c:v>-90495539.987884</c:v>
                </c:pt>
                <c:pt idx="12019">
                  <c:v>-90503069.987883002</c:v>
                </c:pt>
                <c:pt idx="12020">
                  <c:v>-90510599.987881005</c:v>
                </c:pt>
                <c:pt idx="12021">
                  <c:v>-90518129.987878993</c:v>
                </c:pt>
                <c:pt idx="12022">
                  <c:v>-90525659.987876996</c:v>
                </c:pt>
                <c:pt idx="12023">
                  <c:v>-90533189.987875015</c:v>
                </c:pt>
                <c:pt idx="12024">
                  <c:v>-90540719.987874001</c:v>
                </c:pt>
                <c:pt idx="12025">
                  <c:v>-90548249.987872005</c:v>
                </c:pt>
                <c:pt idx="12026">
                  <c:v>-90555779.987869993</c:v>
                </c:pt>
                <c:pt idx="12027">
                  <c:v>-90563309.987867996</c:v>
                </c:pt>
                <c:pt idx="12028">
                  <c:v>-90570839.987867013</c:v>
                </c:pt>
                <c:pt idx="12029">
                  <c:v>-90578369.987865016</c:v>
                </c:pt>
                <c:pt idx="12030">
                  <c:v>-90585899.987863004</c:v>
                </c:pt>
                <c:pt idx="12031">
                  <c:v>-90593429.987861007</c:v>
                </c:pt>
                <c:pt idx="12032">
                  <c:v>-90600959.987858981</c:v>
                </c:pt>
                <c:pt idx="12033">
                  <c:v>-90608489.987857983</c:v>
                </c:pt>
                <c:pt idx="12034">
                  <c:v>-90616019.987856001</c:v>
                </c:pt>
                <c:pt idx="12035">
                  <c:v>-90623549.987853989</c:v>
                </c:pt>
                <c:pt idx="12036">
                  <c:v>-90631079.987851992</c:v>
                </c:pt>
                <c:pt idx="12037">
                  <c:v>-90638609.987849981</c:v>
                </c:pt>
                <c:pt idx="12038">
                  <c:v>-90646139.987848982</c:v>
                </c:pt>
                <c:pt idx="12039">
                  <c:v>-90653669.987847</c:v>
                </c:pt>
                <c:pt idx="12040">
                  <c:v>-90661199.987845004</c:v>
                </c:pt>
                <c:pt idx="12041">
                  <c:v>-90668729.987842992</c:v>
                </c:pt>
                <c:pt idx="12042">
                  <c:v>-90676259.987841979</c:v>
                </c:pt>
                <c:pt idx="12043">
                  <c:v>-90683789.987839982</c:v>
                </c:pt>
                <c:pt idx="12044">
                  <c:v>-90691319.987838</c:v>
                </c:pt>
                <c:pt idx="12045">
                  <c:v>-90698849.987836003</c:v>
                </c:pt>
                <c:pt idx="12046">
                  <c:v>-90706379.987833992</c:v>
                </c:pt>
                <c:pt idx="12047">
                  <c:v>-90713909.987832978</c:v>
                </c:pt>
                <c:pt idx="12048">
                  <c:v>-90721439.987830982</c:v>
                </c:pt>
                <c:pt idx="12049">
                  <c:v>-90728969.987829</c:v>
                </c:pt>
                <c:pt idx="12050">
                  <c:v>-90736499.987827003</c:v>
                </c:pt>
                <c:pt idx="12051">
                  <c:v>-90744029.987825006</c:v>
                </c:pt>
                <c:pt idx="12052">
                  <c:v>-90751559.987823978</c:v>
                </c:pt>
                <c:pt idx="12053">
                  <c:v>-90759089.987821981</c:v>
                </c:pt>
                <c:pt idx="12054">
                  <c:v>-90766619.987819999</c:v>
                </c:pt>
                <c:pt idx="12055">
                  <c:v>-90774149.987818003</c:v>
                </c:pt>
                <c:pt idx="12056">
                  <c:v>-90781679.987816006</c:v>
                </c:pt>
                <c:pt idx="12057">
                  <c:v>-90789209.987814978</c:v>
                </c:pt>
                <c:pt idx="12058">
                  <c:v>-90796739.987812981</c:v>
                </c:pt>
                <c:pt idx="12059">
                  <c:v>-90804269.987810999</c:v>
                </c:pt>
                <c:pt idx="12060">
                  <c:v>-90811799.987809002</c:v>
                </c:pt>
                <c:pt idx="12061">
                  <c:v>-90819329.987808004</c:v>
                </c:pt>
                <c:pt idx="12062">
                  <c:v>-90826859.987806007</c:v>
                </c:pt>
                <c:pt idx="12063">
                  <c:v>-90834389.987803981</c:v>
                </c:pt>
                <c:pt idx="12064">
                  <c:v>-90841919.987801999</c:v>
                </c:pt>
                <c:pt idx="12065">
                  <c:v>-90849449.987800002</c:v>
                </c:pt>
                <c:pt idx="12066">
                  <c:v>-90856979.987799004</c:v>
                </c:pt>
                <c:pt idx="12067">
                  <c:v>-90864509.987797007</c:v>
                </c:pt>
                <c:pt idx="12068">
                  <c:v>-90872039.98779498</c:v>
                </c:pt>
                <c:pt idx="12069">
                  <c:v>-90879569.987792999</c:v>
                </c:pt>
                <c:pt idx="12070">
                  <c:v>-90887099.987791002</c:v>
                </c:pt>
                <c:pt idx="12071">
                  <c:v>-90894629.987790003</c:v>
                </c:pt>
                <c:pt idx="12072">
                  <c:v>-90902159.987788007</c:v>
                </c:pt>
                <c:pt idx="12073">
                  <c:v>-90909689.987785995</c:v>
                </c:pt>
                <c:pt idx="12074">
                  <c:v>-90917219.987783998</c:v>
                </c:pt>
                <c:pt idx="12075">
                  <c:v>-90924749.987782001</c:v>
                </c:pt>
                <c:pt idx="12076">
                  <c:v>-90932279.987781003</c:v>
                </c:pt>
                <c:pt idx="12077">
                  <c:v>-90939809.987779006</c:v>
                </c:pt>
                <c:pt idx="12078">
                  <c:v>-90947339.987776995</c:v>
                </c:pt>
                <c:pt idx="12079">
                  <c:v>-90954869.987774998</c:v>
                </c:pt>
                <c:pt idx="12080">
                  <c:v>-90962399.987774</c:v>
                </c:pt>
                <c:pt idx="12081">
                  <c:v>-90969929.987772003</c:v>
                </c:pt>
                <c:pt idx="12082">
                  <c:v>-90977459.987770006</c:v>
                </c:pt>
                <c:pt idx="12083">
                  <c:v>-90984989.987767994</c:v>
                </c:pt>
                <c:pt idx="12084">
                  <c:v>-90992519.987766013</c:v>
                </c:pt>
                <c:pt idx="12085">
                  <c:v>-91000049.987764999</c:v>
                </c:pt>
                <c:pt idx="12086">
                  <c:v>-91007579.987763003</c:v>
                </c:pt>
                <c:pt idx="12087">
                  <c:v>-91015109.987761006</c:v>
                </c:pt>
                <c:pt idx="12088">
                  <c:v>-91022639.987758979</c:v>
                </c:pt>
                <c:pt idx="12089">
                  <c:v>-91030169.987756982</c:v>
                </c:pt>
                <c:pt idx="12090">
                  <c:v>-91037699.987755999</c:v>
                </c:pt>
                <c:pt idx="12091">
                  <c:v>-91045229.987753987</c:v>
                </c:pt>
                <c:pt idx="12092">
                  <c:v>-91052759.987751991</c:v>
                </c:pt>
                <c:pt idx="12093">
                  <c:v>-91060289.987749979</c:v>
                </c:pt>
                <c:pt idx="12094">
                  <c:v>-91067819.987748981</c:v>
                </c:pt>
                <c:pt idx="12095">
                  <c:v>-91075349.987746999</c:v>
                </c:pt>
                <c:pt idx="12096">
                  <c:v>-91082879.987745002</c:v>
                </c:pt>
                <c:pt idx="12097">
                  <c:v>-91090409.98774299</c:v>
                </c:pt>
                <c:pt idx="12098">
                  <c:v>-91097939.987740979</c:v>
                </c:pt>
                <c:pt idx="12099">
                  <c:v>-91105469.98773998</c:v>
                </c:pt>
                <c:pt idx="12100">
                  <c:v>-91112999.987737998</c:v>
                </c:pt>
                <c:pt idx="12101">
                  <c:v>-91120529.987736002</c:v>
                </c:pt>
                <c:pt idx="12102">
                  <c:v>-91128059.98773399</c:v>
                </c:pt>
                <c:pt idx="12103">
                  <c:v>-91135589.987731978</c:v>
                </c:pt>
                <c:pt idx="12104">
                  <c:v>-91143119.98773098</c:v>
                </c:pt>
                <c:pt idx="12105">
                  <c:v>-91150649.987728998</c:v>
                </c:pt>
                <c:pt idx="12106">
                  <c:v>-91158179.987727001</c:v>
                </c:pt>
                <c:pt idx="12107">
                  <c:v>-91165709.987725005</c:v>
                </c:pt>
                <c:pt idx="12108">
                  <c:v>-91173239.987722978</c:v>
                </c:pt>
                <c:pt idx="12109">
                  <c:v>-91180769.98772198</c:v>
                </c:pt>
                <c:pt idx="12110">
                  <c:v>-91188299.987719998</c:v>
                </c:pt>
                <c:pt idx="12111">
                  <c:v>-91195829.987718001</c:v>
                </c:pt>
                <c:pt idx="12112">
                  <c:v>-91203359.987716004</c:v>
                </c:pt>
                <c:pt idx="12113">
                  <c:v>-91210889.987715006</c:v>
                </c:pt>
                <c:pt idx="12114">
                  <c:v>-91218419.987712979</c:v>
                </c:pt>
                <c:pt idx="12115">
                  <c:v>-91225949.987710983</c:v>
                </c:pt>
                <c:pt idx="12116">
                  <c:v>-91233479.987709001</c:v>
                </c:pt>
                <c:pt idx="12117">
                  <c:v>-91241009.987707004</c:v>
                </c:pt>
                <c:pt idx="12118">
                  <c:v>-91248539.987706006</c:v>
                </c:pt>
                <c:pt idx="12119">
                  <c:v>-91256069.987703979</c:v>
                </c:pt>
                <c:pt idx="12120">
                  <c:v>-91263599.987701982</c:v>
                </c:pt>
                <c:pt idx="12121">
                  <c:v>-91271129.9877</c:v>
                </c:pt>
                <c:pt idx="12122">
                  <c:v>-91278659.987698004</c:v>
                </c:pt>
                <c:pt idx="12123">
                  <c:v>-91286189.987697005</c:v>
                </c:pt>
                <c:pt idx="12124">
                  <c:v>-91293719.987694979</c:v>
                </c:pt>
                <c:pt idx="12125">
                  <c:v>-91301249.987692982</c:v>
                </c:pt>
                <c:pt idx="12126">
                  <c:v>-91308779.987691</c:v>
                </c:pt>
                <c:pt idx="12127">
                  <c:v>-91316309.987690002</c:v>
                </c:pt>
                <c:pt idx="12128">
                  <c:v>-91323839.987688005</c:v>
                </c:pt>
                <c:pt idx="12129">
                  <c:v>-91331369.987685993</c:v>
                </c:pt>
                <c:pt idx="12130">
                  <c:v>-91338899.987683982</c:v>
                </c:pt>
                <c:pt idx="12131">
                  <c:v>-91346429.987682</c:v>
                </c:pt>
                <c:pt idx="12132">
                  <c:v>-91353959.987681001</c:v>
                </c:pt>
                <c:pt idx="12133">
                  <c:v>-91361489.987679005</c:v>
                </c:pt>
                <c:pt idx="12134">
                  <c:v>-91369019.987676993</c:v>
                </c:pt>
                <c:pt idx="12135">
                  <c:v>-91376549.987674981</c:v>
                </c:pt>
                <c:pt idx="12136">
                  <c:v>-91384079.987673</c:v>
                </c:pt>
                <c:pt idx="12137">
                  <c:v>-91391609.987672001</c:v>
                </c:pt>
                <c:pt idx="12138">
                  <c:v>-91399139.987670004</c:v>
                </c:pt>
                <c:pt idx="12139">
                  <c:v>-91406669.987667993</c:v>
                </c:pt>
                <c:pt idx="12140">
                  <c:v>-91414199.987665996</c:v>
                </c:pt>
                <c:pt idx="12141">
                  <c:v>-91421729.987663999</c:v>
                </c:pt>
                <c:pt idx="12142">
                  <c:v>-91429259.987663001</c:v>
                </c:pt>
                <c:pt idx="12143">
                  <c:v>-91436789.987661004</c:v>
                </c:pt>
                <c:pt idx="12144">
                  <c:v>-91444319.987658992</c:v>
                </c:pt>
                <c:pt idx="12145">
                  <c:v>-91451849.987656981</c:v>
                </c:pt>
                <c:pt idx="12146">
                  <c:v>-91459379.987655982</c:v>
                </c:pt>
                <c:pt idx="12147">
                  <c:v>-91466909.987653986</c:v>
                </c:pt>
                <c:pt idx="12148">
                  <c:v>-91474439.987651989</c:v>
                </c:pt>
                <c:pt idx="12149">
                  <c:v>-91481969.987649992</c:v>
                </c:pt>
                <c:pt idx="12150">
                  <c:v>-91489499.98764798</c:v>
                </c:pt>
                <c:pt idx="12151">
                  <c:v>-91497029.987646982</c:v>
                </c:pt>
                <c:pt idx="12152">
                  <c:v>-91504559.987645</c:v>
                </c:pt>
                <c:pt idx="12153">
                  <c:v>-91512089.987642989</c:v>
                </c:pt>
                <c:pt idx="12154">
                  <c:v>-91519619.987640992</c:v>
                </c:pt>
                <c:pt idx="12155">
                  <c:v>-91527149.98763898</c:v>
                </c:pt>
                <c:pt idx="12156">
                  <c:v>-91534679.987637982</c:v>
                </c:pt>
                <c:pt idx="12157">
                  <c:v>-91542209.987636</c:v>
                </c:pt>
                <c:pt idx="12158">
                  <c:v>-91549739.987633988</c:v>
                </c:pt>
                <c:pt idx="12159">
                  <c:v>-91557269.987631992</c:v>
                </c:pt>
                <c:pt idx="12160">
                  <c:v>-91564799.987630978</c:v>
                </c:pt>
                <c:pt idx="12161">
                  <c:v>-91572329.987628981</c:v>
                </c:pt>
                <c:pt idx="12162">
                  <c:v>-91579859.987627</c:v>
                </c:pt>
                <c:pt idx="12163">
                  <c:v>-91587389.987625003</c:v>
                </c:pt>
                <c:pt idx="12164">
                  <c:v>-91594919.987622991</c:v>
                </c:pt>
                <c:pt idx="12165">
                  <c:v>-91602449.987621978</c:v>
                </c:pt>
                <c:pt idx="12166">
                  <c:v>-91609979.987619981</c:v>
                </c:pt>
                <c:pt idx="12167">
                  <c:v>-91617509.987617999</c:v>
                </c:pt>
                <c:pt idx="12168">
                  <c:v>-91625039.987616003</c:v>
                </c:pt>
                <c:pt idx="12169">
                  <c:v>-91632569.987613991</c:v>
                </c:pt>
                <c:pt idx="12170">
                  <c:v>-91640099.987612993</c:v>
                </c:pt>
                <c:pt idx="12171">
                  <c:v>-91647629.987610981</c:v>
                </c:pt>
                <c:pt idx="12172">
                  <c:v>-91655159.987608999</c:v>
                </c:pt>
                <c:pt idx="12173">
                  <c:v>-91662689.987607002</c:v>
                </c:pt>
                <c:pt idx="12174">
                  <c:v>-91670219.987605006</c:v>
                </c:pt>
                <c:pt idx="12175">
                  <c:v>-91677749.987603992</c:v>
                </c:pt>
                <c:pt idx="12176">
                  <c:v>-91685279.987601981</c:v>
                </c:pt>
                <c:pt idx="12177">
                  <c:v>-91692809.987599999</c:v>
                </c:pt>
                <c:pt idx="12178">
                  <c:v>-91700339.987598002</c:v>
                </c:pt>
                <c:pt idx="12179">
                  <c:v>-91707869.987597004</c:v>
                </c:pt>
                <c:pt idx="12180">
                  <c:v>-91715399.987595007</c:v>
                </c:pt>
                <c:pt idx="12181">
                  <c:v>-91722929.98759298</c:v>
                </c:pt>
                <c:pt idx="12182">
                  <c:v>-91730459.987590998</c:v>
                </c:pt>
                <c:pt idx="12183">
                  <c:v>-91737989.987589002</c:v>
                </c:pt>
                <c:pt idx="12184">
                  <c:v>-91745519.987588003</c:v>
                </c:pt>
                <c:pt idx="12185">
                  <c:v>-91753049.987586007</c:v>
                </c:pt>
                <c:pt idx="12186">
                  <c:v>-91760579.98758398</c:v>
                </c:pt>
                <c:pt idx="12187">
                  <c:v>-91768109.987581998</c:v>
                </c:pt>
                <c:pt idx="12188">
                  <c:v>-91775639.987580001</c:v>
                </c:pt>
                <c:pt idx="12189">
                  <c:v>-91783169.987579003</c:v>
                </c:pt>
                <c:pt idx="12190">
                  <c:v>-91790699.987577006</c:v>
                </c:pt>
                <c:pt idx="12191">
                  <c:v>-91798229.98757498</c:v>
                </c:pt>
                <c:pt idx="12192">
                  <c:v>-91805759.987572998</c:v>
                </c:pt>
                <c:pt idx="12193">
                  <c:v>-91813289.987571001</c:v>
                </c:pt>
                <c:pt idx="12194">
                  <c:v>-91820819.987570003</c:v>
                </c:pt>
                <c:pt idx="12195">
                  <c:v>-91828349.987568006</c:v>
                </c:pt>
                <c:pt idx="12196">
                  <c:v>-91835879.987565994</c:v>
                </c:pt>
                <c:pt idx="12197">
                  <c:v>-91843409.987563998</c:v>
                </c:pt>
                <c:pt idx="12198">
                  <c:v>-91850939.987562999</c:v>
                </c:pt>
                <c:pt idx="12199">
                  <c:v>-91858469.987561002</c:v>
                </c:pt>
                <c:pt idx="12200">
                  <c:v>-91865999.987558991</c:v>
                </c:pt>
                <c:pt idx="12201">
                  <c:v>-91873529.987556979</c:v>
                </c:pt>
                <c:pt idx="12202">
                  <c:v>-91881059.987554967</c:v>
                </c:pt>
                <c:pt idx="12203">
                  <c:v>-91888589.987553984</c:v>
                </c:pt>
                <c:pt idx="12204">
                  <c:v>-91896119.987551987</c:v>
                </c:pt>
                <c:pt idx="12205">
                  <c:v>-91903649.98754999</c:v>
                </c:pt>
                <c:pt idx="12206">
                  <c:v>-91911179.987547979</c:v>
                </c:pt>
                <c:pt idx="12207">
                  <c:v>-91918709.987545982</c:v>
                </c:pt>
                <c:pt idx="12208">
                  <c:v>-91926239.987544984</c:v>
                </c:pt>
                <c:pt idx="12209">
                  <c:v>-91933769.987542987</c:v>
                </c:pt>
                <c:pt idx="12210">
                  <c:v>-91941299.98754099</c:v>
                </c:pt>
                <c:pt idx="12211">
                  <c:v>-91948829.987538978</c:v>
                </c:pt>
                <c:pt idx="12212">
                  <c:v>-91956359.98753798</c:v>
                </c:pt>
                <c:pt idx="12213">
                  <c:v>-91963889.987535998</c:v>
                </c:pt>
                <c:pt idx="12214">
                  <c:v>-91971419.987533987</c:v>
                </c:pt>
                <c:pt idx="12215">
                  <c:v>-91978949.98753199</c:v>
                </c:pt>
                <c:pt idx="12216">
                  <c:v>-91986479.987529978</c:v>
                </c:pt>
                <c:pt idx="12217">
                  <c:v>-91994009.98752898</c:v>
                </c:pt>
                <c:pt idx="12218">
                  <c:v>-92001539.987526998</c:v>
                </c:pt>
                <c:pt idx="12219">
                  <c:v>-92009069.987525001</c:v>
                </c:pt>
                <c:pt idx="12220">
                  <c:v>-92016599.98752299</c:v>
                </c:pt>
                <c:pt idx="12221">
                  <c:v>-92024129.987520978</c:v>
                </c:pt>
                <c:pt idx="12222">
                  <c:v>-92031659.987519979</c:v>
                </c:pt>
                <c:pt idx="12223">
                  <c:v>-92039189.987517998</c:v>
                </c:pt>
                <c:pt idx="12224">
                  <c:v>-92046719.987516001</c:v>
                </c:pt>
                <c:pt idx="12225">
                  <c:v>-92054249.987513989</c:v>
                </c:pt>
                <c:pt idx="12226">
                  <c:v>-92061779.987511992</c:v>
                </c:pt>
                <c:pt idx="12227">
                  <c:v>-92069309.987510979</c:v>
                </c:pt>
                <c:pt idx="12228">
                  <c:v>-92076839.987508982</c:v>
                </c:pt>
                <c:pt idx="12229">
                  <c:v>-92084369.987507001</c:v>
                </c:pt>
                <c:pt idx="12230">
                  <c:v>-92091899.987505004</c:v>
                </c:pt>
                <c:pt idx="12231">
                  <c:v>-92099429.987503991</c:v>
                </c:pt>
                <c:pt idx="12232">
                  <c:v>-92106959.987501979</c:v>
                </c:pt>
                <c:pt idx="12233">
                  <c:v>-92114489.987499997</c:v>
                </c:pt>
                <c:pt idx="12234">
                  <c:v>-92122019.987498015</c:v>
                </c:pt>
                <c:pt idx="12235">
                  <c:v>-92129549.987496018</c:v>
                </c:pt>
                <c:pt idx="12236">
                  <c:v>-92137079.98749502</c:v>
                </c:pt>
                <c:pt idx="12237">
                  <c:v>-92144609.987492993</c:v>
                </c:pt>
                <c:pt idx="12238">
                  <c:v>-92152139.987490997</c:v>
                </c:pt>
                <c:pt idx="12239">
                  <c:v>-92159669.987489015</c:v>
                </c:pt>
                <c:pt idx="12240">
                  <c:v>-92167199.987487018</c:v>
                </c:pt>
                <c:pt idx="12241">
                  <c:v>-92174729.98748602</c:v>
                </c:pt>
                <c:pt idx="12242">
                  <c:v>-92182259.987483993</c:v>
                </c:pt>
                <c:pt idx="12243">
                  <c:v>-92189789.987481996</c:v>
                </c:pt>
                <c:pt idx="12244">
                  <c:v>-92197319.987480015</c:v>
                </c:pt>
                <c:pt idx="12245">
                  <c:v>-92204849.987479016</c:v>
                </c:pt>
                <c:pt idx="12246">
                  <c:v>-92212379.987477019</c:v>
                </c:pt>
                <c:pt idx="12247">
                  <c:v>-92219909.987474993</c:v>
                </c:pt>
                <c:pt idx="12248">
                  <c:v>-92227439.987472996</c:v>
                </c:pt>
                <c:pt idx="12249">
                  <c:v>-92234969.987471014</c:v>
                </c:pt>
                <c:pt idx="12250">
                  <c:v>-92242499.987470016</c:v>
                </c:pt>
                <c:pt idx="12251">
                  <c:v>-92250029.987468019</c:v>
                </c:pt>
                <c:pt idx="12252">
                  <c:v>-92257559.987466007</c:v>
                </c:pt>
                <c:pt idx="12253">
                  <c:v>-92265089.987463996</c:v>
                </c:pt>
                <c:pt idx="12254">
                  <c:v>-92272619.987462014</c:v>
                </c:pt>
                <c:pt idx="12255">
                  <c:v>-92280149.987461016</c:v>
                </c:pt>
                <c:pt idx="12256">
                  <c:v>-92287679.987459004</c:v>
                </c:pt>
                <c:pt idx="12257">
                  <c:v>-92295209.987457007</c:v>
                </c:pt>
                <c:pt idx="12258">
                  <c:v>-92302739.987454981</c:v>
                </c:pt>
                <c:pt idx="12259">
                  <c:v>-92310269.987452999</c:v>
                </c:pt>
                <c:pt idx="12260">
                  <c:v>-92317799.987452</c:v>
                </c:pt>
                <c:pt idx="12261">
                  <c:v>-92325329.987450004</c:v>
                </c:pt>
                <c:pt idx="12262">
                  <c:v>-92332859.987448007</c:v>
                </c:pt>
                <c:pt idx="12263">
                  <c:v>-92340389.987445995</c:v>
                </c:pt>
                <c:pt idx="12264">
                  <c:v>-92347919.987444982</c:v>
                </c:pt>
                <c:pt idx="12265">
                  <c:v>-92355449.987443</c:v>
                </c:pt>
                <c:pt idx="12266">
                  <c:v>-92362979.987441003</c:v>
                </c:pt>
                <c:pt idx="12267">
                  <c:v>-92370509.987439007</c:v>
                </c:pt>
                <c:pt idx="12268">
                  <c:v>-92378039.987436995</c:v>
                </c:pt>
                <c:pt idx="12269">
                  <c:v>-92385569.987435997</c:v>
                </c:pt>
                <c:pt idx="12270">
                  <c:v>-92393099.987434</c:v>
                </c:pt>
                <c:pt idx="12271">
                  <c:v>-92400629.987432003</c:v>
                </c:pt>
                <c:pt idx="12272">
                  <c:v>-92408159.987430006</c:v>
                </c:pt>
                <c:pt idx="12273">
                  <c:v>-92415689.987427995</c:v>
                </c:pt>
                <c:pt idx="12274">
                  <c:v>-92423219.987426996</c:v>
                </c:pt>
                <c:pt idx="12275">
                  <c:v>-92430749.987424999</c:v>
                </c:pt>
                <c:pt idx="12276">
                  <c:v>-92438279.987423003</c:v>
                </c:pt>
                <c:pt idx="12277">
                  <c:v>-92445809.987421006</c:v>
                </c:pt>
                <c:pt idx="12278">
                  <c:v>-92453339.987419993</c:v>
                </c:pt>
                <c:pt idx="12279">
                  <c:v>-92460869.987417996</c:v>
                </c:pt>
                <c:pt idx="12280">
                  <c:v>-92468399.987416014</c:v>
                </c:pt>
                <c:pt idx="12281">
                  <c:v>-92475929.987414002</c:v>
                </c:pt>
                <c:pt idx="12282">
                  <c:v>-92483459.987412006</c:v>
                </c:pt>
                <c:pt idx="12283">
                  <c:v>-92490989.987411007</c:v>
                </c:pt>
                <c:pt idx="12284">
                  <c:v>-92498519.987408996</c:v>
                </c:pt>
                <c:pt idx="12285">
                  <c:v>-92506049.987407014</c:v>
                </c:pt>
                <c:pt idx="12286">
                  <c:v>-92513579.987405017</c:v>
                </c:pt>
                <c:pt idx="12287">
                  <c:v>-92521109.987403005</c:v>
                </c:pt>
                <c:pt idx="12288">
                  <c:v>-92528639.987402007</c:v>
                </c:pt>
                <c:pt idx="12289">
                  <c:v>-92536169.987399995</c:v>
                </c:pt>
                <c:pt idx="12290">
                  <c:v>-92543699.987398013</c:v>
                </c:pt>
                <c:pt idx="12291">
                  <c:v>-92551229.987396017</c:v>
                </c:pt>
                <c:pt idx="12292">
                  <c:v>-92558759.987394005</c:v>
                </c:pt>
                <c:pt idx="12293">
                  <c:v>-92566289.987393007</c:v>
                </c:pt>
                <c:pt idx="12294">
                  <c:v>-92573819.987390995</c:v>
                </c:pt>
                <c:pt idx="12295">
                  <c:v>-92581349.987389013</c:v>
                </c:pt>
                <c:pt idx="12296">
                  <c:v>-92588879.987387016</c:v>
                </c:pt>
                <c:pt idx="12297">
                  <c:v>-92596409.987386018</c:v>
                </c:pt>
                <c:pt idx="12298">
                  <c:v>-92603939.987384006</c:v>
                </c:pt>
                <c:pt idx="12299">
                  <c:v>-92611469.987381995</c:v>
                </c:pt>
                <c:pt idx="12300">
                  <c:v>-92618999.987380013</c:v>
                </c:pt>
                <c:pt idx="12301">
                  <c:v>-92626529.987378016</c:v>
                </c:pt>
                <c:pt idx="12302">
                  <c:v>-92634059.987377018</c:v>
                </c:pt>
                <c:pt idx="12303">
                  <c:v>-92641589.987375021</c:v>
                </c:pt>
                <c:pt idx="12304">
                  <c:v>-92649119.987372994</c:v>
                </c:pt>
                <c:pt idx="12305">
                  <c:v>-92656649.987371013</c:v>
                </c:pt>
                <c:pt idx="12306">
                  <c:v>-92664179.987369016</c:v>
                </c:pt>
                <c:pt idx="12307">
                  <c:v>-92671709.987368017</c:v>
                </c:pt>
                <c:pt idx="12308">
                  <c:v>-92679239.987366021</c:v>
                </c:pt>
                <c:pt idx="12309">
                  <c:v>-92686769.987363994</c:v>
                </c:pt>
                <c:pt idx="12310">
                  <c:v>-92694299.987361997</c:v>
                </c:pt>
                <c:pt idx="12311">
                  <c:v>-92701829.987360016</c:v>
                </c:pt>
                <c:pt idx="12312">
                  <c:v>-92709359.987359002</c:v>
                </c:pt>
                <c:pt idx="12313">
                  <c:v>-92716889.987357005</c:v>
                </c:pt>
                <c:pt idx="12314">
                  <c:v>-92724419.987354979</c:v>
                </c:pt>
                <c:pt idx="12315">
                  <c:v>-92731949.987352982</c:v>
                </c:pt>
                <c:pt idx="12316">
                  <c:v>-92739479.987351999</c:v>
                </c:pt>
                <c:pt idx="12317">
                  <c:v>-92747009.987350002</c:v>
                </c:pt>
                <c:pt idx="12318">
                  <c:v>-92754539.987348005</c:v>
                </c:pt>
                <c:pt idx="12319">
                  <c:v>-92762069.987345994</c:v>
                </c:pt>
                <c:pt idx="12320">
                  <c:v>-92769599.987343982</c:v>
                </c:pt>
                <c:pt idx="12321">
                  <c:v>-92777129.987342998</c:v>
                </c:pt>
                <c:pt idx="12322">
                  <c:v>-92784659.987341002</c:v>
                </c:pt>
                <c:pt idx="12323">
                  <c:v>-92792189.987339005</c:v>
                </c:pt>
                <c:pt idx="12324">
                  <c:v>-92799719.987336993</c:v>
                </c:pt>
                <c:pt idx="12325">
                  <c:v>-92807249.987334982</c:v>
                </c:pt>
                <c:pt idx="12326">
                  <c:v>-92814779.987333998</c:v>
                </c:pt>
                <c:pt idx="12327">
                  <c:v>-92822309.987332001</c:v>
                </c:pt>
                <c:pt idx="12328">
                  <c:v>-92829839.987330005</c:v>
                </c:pt>
                <c:pt idx="12329">
                  <c:v>-92837369.987327993</c:v>
                </c:pt>
                <c:pt idx="12330">
                  <c:v>-92844899.987326995</c:v>
                </c:pt>
                <c:pt idx="12331">
                  <c:v>-92852429.987324998</c:v>
                </c:pt>
                <c:pt idx="12332">
                  <c:v>-92859959.987323001</c:v>
                </c:pt>
                <c:pt idx="12333">
                  <c:v>-92867489.987321004</c:v>
                </c:pt>
                <c:pt idx="12334">
                  <c:v>-92875019.987318993</c:v>
                </c:pt>
                <c:pt idx="12335">
                  <c:v>-92882549.987317994</c:v>
                </c:pt>
                <c:pt idx="12336">
                  <c:v>-92890079.987315997</c:v>
                </c:pt>
                <c:pt idx="12337">
                  <c:v>-92897609.987314001</c:v>
                </c:pt>
                <c:pt idx="12338">
                  <c:v>-92905139.987312004</c:v>
                </c:pt>
                <c:pt idx="12339">
                  <c:v>-92912669.987310007</c:v>
                </c:pt>
                <c:pt idx="12340">
                  <c:v>-92920199.987308994</c:v>
                </c:pt>
                <c:pt idx="12341">
                  <c:v>-92927729.987306997</c:v>
                </c:pt>
                <c:pt idx="12342">
                  <c:v>-92935259.987305015</c:v>
                </c:pt>
                <c:pt idx="12343">
                  <c:v>-92942789.987303004</c:v>
                </c:pt>
                <c:pt idx="12344">
                  <c:v>-92950319.987301007</c:v>
                </c:pt>
                <c:pt idx="12345">
                  <c:v>-92957849.987299994</c:v>
                </c:pt>
                <c:pt idx="12346">
                  <c:v>-92965379.987297997</c:v>
                </c:pt>
                <c:pt idx="12347">
                  <c:v>-92972909.987296015</c:v>
                </c:pt>
                <c:pt idx="12348">
                  <c:v>-92980439.987294003</c:v>
                </c:pt>
                <c:pt idx="12349">
                  <c:v>-92987969.987293005</c:v>
                </c:pt>
                <c:pt idx="12350">
                  <c:v>-92995499.987290993</c:v>
                </c:pt>
                <c:pt idx="12351">
                  <c:v>-93003029.987288997</c:v>
                </c:pt>
                <c:pt idx="12352">
                  <c:v>-93010559.987287015</c:v>
                </c:pt>
                <c:pt idx="12353">
                  <c:v>-93018089.987285018</c:v>
                </c:pt>
                <c:pt idx="12354">
                  <c:v>-93025619.987284005</c:v>
                </c:pt>
                <c:pt idx="12355">
                  <c:v>-93033149.987281993</c:v>
                </c:pt>
                <c:pt idx="12356">
                  <c:v>-93040679.987279996</c:v>
                </c:pt>
                <c:pt idx="12357">
                  <c:v>-93048209.987278014</c:v>
                </c:pt>
                <c:pt idx="12358">
                  <c:v>-93055739.987276018</c:v>
                </c:pt>
                <c:pt idx="12359">
                  <c:v>-93063269.987275019</c:v>
                </c:pt>
                <c:pt idx="12360">
                  <c:v>-93070799.987272993</c:v>
                </c:pt>
                <c:pt idx="12361">
                  <c:v>-93078329.987270996</c:v>
                </c:pt>
                <c:pt idx="12362">
                  <c:v>-93085859.987269014</c:v>
                </c:pt>
                <c:pt idx="12363">
                  <c:v>-93093389.987268016</c:v>
                </c:pt>
                <c:pt idx="12364">
                  <c:v>-93100919.987266019</c:v>
                </c:pt>
                <c:pt idx="12365">
                  <c:v>-93108449.987264007</c:v>
                </c:pt>
                <c:pt idx="12366">
                  <c:v>-93115979.987261996</c:v>
                </c:pt>
                <c:pt idx="12367">
                  <c:v>-93123509.987259999</c:v>
                </c:pt>
                <c:pt idx="12368">
                  <c:v>-93131039.987259001</c:v>
                </c:pt>
                <c:pt idx="12369">
                  <c:v>-93138569.987257004</c:v>
                </c:pt>
                <c:pt idx="12370">
                  <c:v>-93146099.987255007</c:v>
                </c:pt>
                <c:pt idx="12371">
                  <c:v>-93153629.98725298</c:v>
                </c:pt>
                <c:pt idx="12372">
                  <c:v>-93161159.987250999</c:v>
                </c:pt>
                <c:pt idx="12373">
                  <c:v>-93168689.98725</c:v>
                </c:pt>
                <c:pt idx="12374">
                  <c:v>-93176219.987248003</c:v>
                </c:pt>
                <c:pt idx="12375">
                  <c:v>-93183749.987246007</c:v>
                </c:pt>
                <c:pt idx="12376">
                  <c:v>-93191279.98724398</c:v>
                </c:pt>
                <c:pt idx="12377">
                  <c:v>-93198809.987241998</c:v>
                </c:pt>
                <c:pt idx="12378">
                  <c:v>-93206339.987241</c:v>
                </c:pt>
                <c:pt idx="12379">
                  <c:v>-93213869.987239003</c:v>
                </c:pt>
                <c:pt idx="12380">
                  <c:v>-93221399.987237006</c:v>
                </c:pt>
                <c:pt idx="12381">
                  <c:v>-93228929.98723498</c:v>
                </c:pt>
                <c:pt idx="12382">
                  <c:v>-93236459.987233981</c:v>
                </c:pt>
                <c:pt idx="12383">
                  <c:v>-93243989.987232</c:v>
                </c:pt>
                <c:pt idx="12384">
                  <c:v>-93251519.987230003</c:v>
                </c:pt>
                <c:pt idx="12385">
                  <c:v>-93259049.987228006</c:v>
                </c:pt>
                <c:pt idx="12386">
                  <c:v>-93266579.987225994</c:v>
                </c:pt>
                <c:pt idx="12387">
                  <c:v>-93274109.987224981</c:v>
                </c:pt>
                <c:pt idx="12388">
                  <c:v>-93281639.987222999</c:v>
                </c:pt>
                <c:pt idx="12389">
                  <c:v>-93289169.987221003</c:v>
                </c:pt>
                <c:pt idx="12390">
                  <c:v>-93296699.987219006</c:v>
                </c:pt>
                <c:pt idx="12391">
                  <c:v>-93304229.987216994</c:v>
                </c:pt>
                <c:pt idx="12392">
                  <c:v>-93311759.987215996</c:v>
                </c:pt>
                <c:pt idx="12393">
                  <c:v>-93319289.987213999</c:v>
                </c:pt>
                <c:pt idx="12394">
                  <c:v>-93326819.987212002</c:v>
                </c:pt>
                <c:pt idx="12395">
                  <c:v>-93334349.987210006</c:v>
                </c:pt>
                <c:pt idx="12396">
                  <c:v>-93341879.987209007</c:v>
                </c:pt>
                <c:pt idx="12397">
                  <c:v>-93349409.987206995</c:v>
                </c:pt>
                <c:pt idx="12398">
                  <c:v>-93356939.987204999</c:v>
                </c:pt>
                <c:pt idx="12399">
                  <c:v>-93364469.987203002</c:v>
                </c:pt>
                <c:pt idx="12400">
                  <c:v>-93371999.987201005</c:v>
                </c:pt>
                <c:pt idx="12401">
                  <c:v>-93379529.987200007</c:v>
                </c:pt>
                <c:pt idx="12402">
                  <c:v>-93387059.987197995</c:v>
                </c:pt>
                <c:pt idx="12403">
                  <c:v>-93394589.987196013</c:v>
                </c:pt>
                <c:pt idx="12404">
                  <c:v>-93402119.987194002</c:v>
                </c:pt>
                <c:pt idx="12405">
                  <c:v>-93409649.987192005</c:v>
                </c:pt>
                <c:pt idx="12406">
                  <c:v>-93417179.987191007</c:v>
                </c:pt>
                <c:pt idx="12407">
                  <c:v>-93424709.987188995</c:v>
                </c:pt>
                <c:pt idx="12408">
                  <c:v>-93432239.987187013</c:v>
                </c:pt>
                <c:pt idx="12409">
                  <c:v>-93439769.987185016</c:v>
                </c:pt>
                <c:pt idx="12410">
                  <c:v>-93447299.987183005</c:v>
                </c:pt>
                <c:pt idx="12411">
                  <c:v>-93454829.987182006</c:v>
                </c:pt>
                <c:pt idx="12412">
                  <c:v>-93462359.987179995</c:v>
                </c:pt>
                <c:pt idx="12413">
                  <c:v>-93469889.987178013</c:v>
                </c:pt>
                <c:pt idx="12414">
                  <c:v>-93477419.987176016</c:v>
                </c:pt>
                <c:pt idx="12415">
                  <c:v>-93484949.987175018</c:v>
                </c:pt>
                <c:pt idx="12416">
                  <c:v>-93492479.987173006</c:v>
                </c:pt>
                <c:pt idx="12417">
                  <c:v>-93500009.987170994</c:v>
                </c:pt>
                <c:pt idx="12418">
                  <c:v>-93507539.987169012</c:v>
                </c:pt>
                <c:pt idx="12419">
                  <c:v>-93515069.987167016</c:v>
                </c:pt>
                <c:pt idx="12420">
                  <c:v>-93522599.987166017</c:v>
                </c:pt>
                <c:pt idx="12421">
                  <c:v>-93530129.987164006</c:v>
                </c:pt>
                <c:pt idx="12422">
                  <c:v>-93537659.987161994</c:v>
                </c:pt>
                <c:pt idx="12423">
                  <c:v>-93545189.987159982</c:v>
                </c:pt>
                <c:pt idx="12424">
                  <c:v>-93552719.987158</c:v>
                </c:pt>
                <c:pt idx="12425">
                  <c:v>-93560249.987157002</c:v>
                </c:pt>
                <c:pt idx="12426">
                  <c:v>-93567779.987155005</c:v>
                </c:pt>
                <c:pt idx="12427">
                  <c:v>-93575309.987152979</c:v>
                </c:pt>
                <c:pt idx="12428">
                  <c:v>-93582839.987150982</c:v>
                </c:pt>
                <c:pt idx="12429">
                  <c:v>-93590369.987149</c:v>
                </c:pt>
                <c:pt idx="12430">
                  <c:v>-93597899.987148002</c:v>
                </c:pt>
                <c:pt idx="12431">
                  <c:v>-93605429.987146005</c:v>
                </c:pt>
                <c:pt idx="12432">
                  <c:v>-93612959.987143978</c:v>
                </c:pt>
                <c:pt idx="12433">
                  <c:v>-93620489.987141982</c:v>
                </c:pt>
                <c:pt idx="12434">
                  <c:v>-93628019.987140998</c:v>
                </c:pt>
                <c:pt idx="12435">
                  <c:v>-93635549.987139001</c:v>
                </c:pt>
                <c:pt idx="12436">
                  <c:v>-93643079.987137005</c:v>
                </c:pt>
                <c:pt idx="12437">
                  <c:v>-93650609.987134978</c:v>
                </c:pt>
                <c:pt idx="12438">
                  <c:v>-93658139.987132981</c:v>
                </c:pt>
                <c:pt idx="12439">
                  <c:v>-93665669.987131998</c:v>
                </c:pt>
                <c:pt idx="12440">
                  <c:v>-93673199.987130001</c:v>
                </c:pt>
                <c:pt idx="12441">
                  <c:v>-93680729.987128004</c:v>
                </c:pt>
                <c:pt idx="12442">
                  <c:v>-93688259.987125993</c:v>
                </c:pt>
                <c:pt idx="12443">
                  <c:v>-93695789.987123981</c:v>
                </c:pt>
                <c:pt idx="12444">
                  <c:v>-93703319.987122998</c:v>
                </c:pt>
                <c:pt idx="12445">
                  <c:v>-93710849.987121001</c:v>
                </c:pt>
                <c:pt idx="12446">
                  <c:v>-93718379.987119004</c:v>
                </c:pt>
                <c:pt idx="12447">
                  <c:v>-93725909.987117007</c:v>
                </c:pt>
                <c:pt idx="12448">
                  <c:v>-93733439.987115994</c:v>
                </c:pt>
                <c:pt idx="12449">
                  <c:v>-93740969.987113982</c:v>
                </c:pt>
                <c:pt idx="12450">
                  <c:v>-93748499.987112001</c:v>
                </c:pt>
                <c:pt idx="12451">
                  <c:v>-93756029.987110004</c:v>
                </c:pt>
                <c:pt idx="12452">
                  <c:v>-93763559.987108007</c:v>
                </c:pt>
                <c:pt idx="12453">
                  <c:v>-93771089.987106994</c:v>
                </c:pt>
                <c:pt idx="12454">
                  <c:v>-93778619.987104982</c:v>
                </c:pt>
                <c:pt idx="12455">
                  <c:v>-93786149.987103</c:v>
                </c:pt>
                <c:pt idx="12456">
                  <c:v>-93793679.987101004</c:v>
                </c:pt>
                <c:pt idx="12457">
                  <c:v>-93801209.987099007</c:v>
                </c:pt>
                <c:pt idx="12458">
                  <c:v>-93808739.987097993</c:v>
                </c:pt>
                <c:pt idx="12459">
                  <c:v>-93816269.987095997</c:v>
                </c:pt>
                <c:pt idx="12460">
                  <c:v>-93823799.987094</c:v>
                </c:pt>
                <c:pt idx="12461">
                  <c:v>-93831329.987092003</c:v>
                </c:pt>
                <c:pt idx="12462">
                  <c:v>-93838859.987090006</c:v>
                </c:pt>
                <c:pt idx="12463">
                  <c:v>-93846389.987088993</c:v>
                </c:pt>
                <c:pt idx="12464">
                  <c:v>-93853919.987086996</c:v>
                </c:pt>
                <c:pt idx="12465">
                  <c:v>-93861449.987085015</c:v>
                </c:pt>
                <c:pt idx="12466">
                  <c:v>-93868979.987083003</c:v>
                </c:pt>
                <c:pt idx="12467">
                  <c:v>-93876509.987082005</c:v>
                </c:pt>
                <c:pt idx="12468">
                  <c:v>-93884039.987079993</c:v>
                </c:pt>
                <c:pt idx="12469">
                  <c:v>-93891569.987077996</c:v>
                </c:pt>
                <c:pt idx="12470">
                  <c:v>-93899099.987076014</c:v>
                </c:pt>
                <c:pt idx="12471">
                  <c:v>-93906629.987074003</c:v>
                </c:pt>
                <c:pt idx="12472">
                  <c:v>-93914159.987073004</c:v>
                </c:pt>
                <c:pt idx="12473">
                  <c:v>-93921689.987070993</c:v>
                </c:pt>
                <c:pt idx="12474">
                  <c:v>-93929219.987068996</c:v>
                </c:pt>
                <c:pt idx="12475">
                  <c:v>-93936749.987067014</c:v>
                </c:pt>
                <c:pt idx="12476">
                  <c:v>-93944279.987065017</c:v>
                </c:pt>
                <c:pt idx="12477">
                  <c:v>-93951809.987064004</c:v>
                </c:pt>
                <c:pt idx="12478">
                  <c:v>-93959339.987062007</c:v>
                </c:pt>
                <c:pt idx="12479">
                  <c:v>-93966869.987059981</c:v>
                </c:pt>
                <c:pt idx="12480">
                  <c:v>-93974399.987057999</c:v>
                </c:pt>
                <c:pt idx="12481">
                  <c:v>-93981929.987057</c:v>
                </c:pt>
                <c:pt idx="12482">
                  <c:v>-93989459.987055004</c:v>
                </c:pt>
                <c:pt idx="12483">
                  <c:v>-93996989.987052992</c:v>
                </c:pt>
                <c:pt idx="12484">
                  <c:v>-94004519.98705098</c:v>
                </c:pt>
                <c:pt idx="12485">
                  <c:v>-94012049.987048998</c:v>
                </c:pt>
                <c:pt idx="12486">
                  <c:v>-94019579.987048</c:v>
                </c:pt>
                <c:pt idx="12487">
                  <c:v>-94027109.987046003</c:v>
                </c:pt>
                <c:pt idx="12488">
                  <c:v>-94034639.987043992</c:v>
                </c:pt>
                <c:pt idx="12489">
                  <c:v>-94042169.98704198</c:v>
                </c:pt>
                <c:pt idx="12490">
                  <c:v>-94049699.987039998</c:v>
                </c:pt>
                <c:pt idx="12491">
                  <c:v>-94057229.987039</c:v>
                </c:pt>
                <c:pt idx="12492">
                  <c:v>-94064759.987037003</c:v>
                </c:pt>
                <c:pt idx="12493">
                  <c:v>-94072289.987035006</c:v>
                </c:pt>
                <c:pt idx="12494">
                  <c:v>-94079819.98703298</c:v>
                </c:pt>
                <c:pt idx="12495">
                  <c:v>-94087349.987030998</c:v>
                </c:pt>
                <c:pt idx="12496">
                  <c:v>-94094879.987029999</c:v>
                </c:pt>
                <c:pt idx="12497">
                  <c:v>-94102409.987028003</c:v>
                </c:pt>
                <c:pt idx="12498">
                  <c:v>-94109939.987026006</c:v>
                </c:pt>
                <c:pt idx="12499">
                  <c:v>-94117469.987023979</c:v>
                </c:pt>
                <c:pt idx="12500">
                  <c:v>-94124999.987022981</c:v>
                </c:pt>
                <c:pt idx="12501">
                  <c:v>-94132529.987020999</c:v>
                </c:pt>
                <c:pt idx="12502">
                  <c:v>-94140059.987019002</c:v>
                </c:pt>
                <c:pt idx="12503">
                  <c:v>-94147589.987017006</c:v>
                </c:pt>
                <c:pt idx="12504">
                  <c:v>-94155119.987014979</c:v>
                </c:pt>
                <c:pt idx="12505">
                  <c:v>-94162649.987013981</c:v>
                </c:pt>
                <c:pt idx="12506">
                  <c:v>-94170179.987011999</c:v>
                </c:pt>
                <c:pt idx="12507">
                  <c:v>-94177709.987010002</c:v>
                </c:pt>
                <c:pt idx="12508">
                  <c:v>-94185239.987008005</c:v>
                </c:pt>
                <c:pt idx="12509">
                  <c:v>-94192769.987005994</c:v>
                </c:pt>
                <c:pt idx="12510">
                  <c:v>-94200299.98700498</c:v>
                </c:pt>
                <c:pt idx="12511">
                  <c:v>-94207829.987002999</c:v>
                </c:pt>
                <c:pt idx="12512">
                  <c:v>-94215359.987001002</c:v>
                </c:pt>
                <c:pt idx="12513">
                  <c:v>-94222889.986999005</c:v>
                </c:pt>
                <c:pt idx="12514">
                  <c:v>-94230419.986998007</c:v>
                </c:pt>
                <c:pt idx="12515">
                  <c:v>-94237949.986995995</c:v>
                </c:pt>
                <c:pt idx="12516">
                  <c:v>-94245479.986993998</c:v>
                </c:pt>
                <c:pt idx="12517">
                  <c:v>-94253009.986992002</c:v>
                </c:pt>
                <c:pt idx="12518">
                  <c:v>-94260539.986990005</c:v>
                </c:pt>
                <c:pt idx="12519">
                  <c:v>-94268069.986989006</c:v>
                </c:pt>
                <c:pt idx="12520">
                  <c:v>-94275599.986986995</c:v>
                </c:pt>
                <c:pt idx="12521">
                  <c:v>-94283129.986984998</c:v>
                </c:pt>
                <c:pt idx="12522">
                  <c:v>-94290659.986983001</c:v>
                </c:pt>
                <c:pt idx="12523">
                  <c:v>-94298189.986981004</c:v>
                </c:pt>
                <c:pt idx="12524">
                  <c:v>-94305719.986980006</c:v>
                </c:pt>
                <c:pt idx="12525">
                  <c:v>-94313249.986977994</c:v>
                </c:pt>
                <c:pt idx="12526">
                  <c:v>-94320779.986976013</c:v>
                </c:pt>
                <c:pt idx="12527">
                  <c:v>-94328309.986974001</c:v>
                </c:pt>
                <c:pt idx="12528">
                  <c:v>-94335839.986972004</c:v>
                </c:pt>
                <c:pt idx="12529">
                  <c:v>-94343369.986971006</c:v>
                </c:pt>
                <c:pt idx="12530">
                  <c:v>-94350899.986968994</c:v>
                </c:pt>
                <c:pt idx="12531">
                  <c:v>-94358429.986966997</c:v>
                </c:pt>
                <c:pt idx="12532">
                  <c:v>-94365959.986965016</c:v>
                </c:pt>
                <c:pt idx="12533">
                  <c:v>-94373489.986964002</c:v>
                </c:pt>
                <c:pt idx="12534">
                  <c:v>-94381019.986962005</c:v>
                </c:pt>
                <c:pt idx="12535">
                  <c:v>-94388549.986959979</c:v>
                </c:pt>
                <c:pt idx="12536">
                  <c:v>-94396079.986957982</c:v>
                </c:pt>
                <c:pt idx="12537">
                  <c:v>-94403609.986956</c:v>
                </c:pt>
                <c:pt idx="12538">
                  <c:v>-94411139.986955002</c:v>
                </c:pt>
                <c:pt idx="12539">
                  <c:v>-94418669.98695299</c:v>
                </c:pt>
                <c:pt idx="12540">
                  <c:v>-94426199.986950979</c:v>
                </c:pt>
                <c:pt idx="12541">
                  <c:v>-94433729.986948982</c:v>
                </c:pt>
                <c:pt idx="12542">
                  <c:v>-94441259.986947</c:v>
                </c:pt>
                <c:pt idx="12543">
                  <c:v>-94448789.986946002</c:v>
                </c:pt>
                <c:pt idx="12544">
                  <c:v>-94456319.98694399</c:v>
                </c:pt>
                <c:pt idx="12545">
                  <c:v>-94463849.986941978</c:v>
                </c:pt>
                <c:pt idx="12546">
                  <c:v>-94471379.986939982</c:v>
                </c:pt>
                <c:pt idx="12547">
                  <c:v>-94478909.986938</c:v>
                </c:pt>
                <c:pt idx="12548">
                  <c:v>-94486439.986937001</c:v>
                </c:pt>
                <c:pt idx="12549">
                  <c:v>-94493969.986935005</c:v>
                </c:pt>
                <c:pt idx="12550">
                  <c:v>-94501499.986932978</c:v>
                </c:pt>
                <c:pt idx="12551">
                  <c:v>-94509029.986930981</c:v>
                </c:pt>
                <c:pt idx="12552">
                  <c:v>-94516559.986929998</c:v>
                </c:pt>
                <c:pt idx="12553">
                  <c:v>-94524089.986928001</c:v>
                </c:pt>
                <c:pt idx="12554">
                  <c:v>-94531619.986926004</c:v>
                </c:pt>
                <c:pt idx="12555">
                  <c:v>-94539149.986923978</c:v>
                </c:pt>
                <c:pt idx="12556">
                  <c:v>-94546679.986921981</c:v>
                </c:pt>
                <c:pt idx="12557">
                  <c:v>-94554209.986920998</c:v>
                </c:pt>
                <c:pt idx="12558">
                  <c:v>-94561739.986919001</c:v>
                </c:pt>
                <c:pt idx="12559">
                  <c:v>-94569269.986917004</c:v>
                </c:pt>
                <c:pt idx="12560">
                  <c:v>-94576799.986915007</c:v>
                </c:pt>
                <c:pt idx="12561">
                  <c:v>-94584329.986912981</c:v>
                </c:pt>
                <c:pt idx="12562">
                  <c:v>-94591859.986911982</c:v>
                </c:pt>
                <c:pt idx="12563">
                  <c:v>-94599389.98691</c:v>
                </c:pt>
                <c:pt idx="12564">
                  <c:v>-94606919.986908004</c:v>
                </c:pt>
                <c:pt idx="12565">
                  <c:v>-94614449.986906007</c:v>
                </c:pt>
                <c:pt idx="12566">
                  <c:v>-94621979.986904979</c:v>
                </c:pt>
                <c:pt idx="12567">
                  <c:v>-94629509.986902982</c:v>
                </c:pt>
                <c:pt idx="12568">
                  <c:v>-94637039.986901</c:v>
                </c:pt>
                <c:pt idx="12569">
                  <c:v>-94644569.986899003</c:v>
                </c:pt>
                <c:pt idx="12570">
                  <c:v>-94652099.986897007</c:v>
                </c:pt>
                <c:pt idx="12571">
                  <c:v>-94659629.986895993</c:v>
                </c:pt>
                <c:pt idx="12572">
                  <c:v>-94667159.986893982</c:v>
                </c:pt>
                <c:pt idx="12573">
                  <c:v>-94674689.986892</c:v>
                </c:pt>
                <c:pt idx="12574">
                  <c:v>-94682219.986890003</c:v>
                </c:pt>
                <c:pt idx="12575">
                  <c:v>-94689749.986888006</c:v>
                </c:pt>
                <c:pt idx="12576">
                  <c:v>-94697279.986886993</c:v>
                </c:pt>
                <c:pt idx="12577">
                  <c:v>-94704809.986884981</c:v>
                </c:pt>
                <c:pt idx="12578">
                  <c:v>-94712339.986883</c:v>
                </c:pt>
                <c:pt idx="12579">
                  <c:v>-94719869.986881003</c:v>
                </c:pt>
                <c:pt idx="12580">
                  <c:v>-94727399.986879006</c:v>
                </c:pt>
                <c:pt idx="12581">
                  <c:v>-94734929.986877993</c:v>
                </c:pt>
                <c:pt idx="12582">
                  <c:v>-94742459.986875996</c:v>
                </c:pt>
                <c:pt idx="12583">
                  <c:v>-94749989.986873999</c:v>
                </c:pt>
                <c:pt idx="12584">
                  <c:v>-94757519.986872002</c:v>
                </c:pt>
                <c:pt idx="12585">
                  <c:v>-94765049.986871004</c:v>
                </c:pt>
                <c:pt idx="12586">
                  <c:v>-94772579.986869007</c:v>
                </c:pt>
                <c:pt idx="12587">
                  <c:v>-94780109.986866996</c:v>
                </c:pt>
                <c:pt idx="12588">
                  <c:v>-94787639.986864999</c:v>
                </c:pt>
                <c:pt idx="12589">
                  <c:v>-94795169.986863002</c:v>
                </c:pt>
                <c:pt idx="12590">
                  <c:v>-94802699.986862004</c:v>
                </c:pt>
                <c:pt idx="12591">
                  <c:v>-94810229.986860007</c:v>
                </c:pt>
                <c:pt idx="12592">
                  <c:v>-94817759.98685798</c:v>
                </c:pt>
                <c:pt idx="12593">
                  <c:v>-94825289.986855999</c:v>
                </c:pt>
                <c:pt idx="12594">
                  <c:v>-94832819.986853987</c:v>
                </c:pt>
                <c:pt idx="12595">
                  <c:v>-94840349.986852989</c:v>
                </c:pt>
                <c:pt idx="12596">
                  <c:v>-94847879.986850992</c:v>
                </c:pt>
                <c:pt idx="12597">
                  <c:v>-94855409.98684898</c:v>
                </c:pt>
                <c:pt idx="12598">
                  <c:v>-94862939.986846998</c:v>
                </c:pt>
                <c:pt idx="12599">
                  <c:v>-94870469.986846</c:v>
                </c:pt>
                <c:pt idx="12600">
                  <c:v>-94877999.986843988</c:v>
                </c:pt>
                <c:pt idx="12601">
                  <c:v>-94885529.986841992</c:v>
                </c:pt>
                <c:pt idx="12602">
                  <c:v>-94893059.98683998</c:v>
                </c:pt>
                <c:pt idx="12603">
                  <c:v>-94900589.986837998</c:v>
                </c:pt>
                <c:pt idx="12604">
                  <c:v>-94908119.986837</c:v>
                </c:pt>
                <c:pt idx="12605">
                  <c:v>-94915649.986835003</c:v>
                </c:pt>
                <c:pt idx="12606">
                  <c:v>-94923179.986832991</c:v>
                </c:pt>
                <c:pt idx="12607">
                  <c:v>-94930709.98683098</c:v>
                </c:pt>
                <c:pt idx="12608">
                  <c:v>-94938239.986828998</c:v>
                </c:pt>
                <c:pt idx="12609">
                  <c:v>-94945769.986827999</c:v>
                </c:pt>
                <c:pt idx="12610">
                  <c:v>-94953299.986826003</c:v>
                </c:pt>
                <c:pt idx="12611">
                  <c:v>-94960829.986823991</c:v>
                </c:pt>
                <c:pt idx="12612">
                  <c:v>-94968359.986821979</c:v>
                </c:pt>
                <c:pt idx="12613">
                  <c:v>-94975889.986819983</c:v>
                </c:pt>
                <c:pt idx="12614">
                  <c:v>-94983419.986818999</c:v>
                </c:pt>
                <c:pt idx="12615">
                  <c:v>-94990949.986817002</c:v>
                </c:pt>
                <c:pt idx="12616">
                  <c:v>-94998479.986815006</c:v>
                </c:pt>
                <c:pt idx="12617">
                  <c:v>-95006009.986812979</c:v>
                </c:pt>
                <c:pt idx="12618">
                  <c:v>-95013539.986811981</c:v>
                </c:pt>
                <c:pt idx="12619">
                  <c:v>-95021069.986809999</c:v>
                </c:pt>
                <c:pt idx="12620">
                  <c:v>-95028599.986808002</c:v>
                </c:pt>
                <c:pt idx="12621">
                  <c:v>-95036129.986806005</c:v>
                </c:pt>
                <c:pt idx="12622">
                  <c:v>-95043659.986803979</c:v>
                </c:pt>
                <c:pt idx="12623">
                  <c:v>-95051189.98680298</c:v>
                </c:pt>
                <c:pt idx="12624">
                  <c:v>-95058719.986800998</c:v>
                </c:pt>
                <c:pt idx="12625">
                  <c:v>-95066249.986799002</c:v>
                </c:pt>
                <c:pt idx="12626">
                  <c:v>-95073779.986797005</c:v>
                </c:pt>
                <c:pt idx="12627">
                  <c:v>-95081309.986794978</c:v>
                </c:pt>
                <c:pt idx="12628">
                  <c:v>-95088839.98679398</c:v>
                </c:pt>
                <c:pt idx="12629">
                  <c:v>-95096369.986791998</c:v>
                </c:pt>
                <c:pt idx="12630">
                  <c:v>-95103899.986790001</c:v>
                </c:pt>
                <c:pt idx="12631">
                  <c:v>-95111429.986788005</c:v>
                </c:pt>
                <c:pt idx="12632">
                  <c:v>-95118959.986787006</c:v>
                </c:pt>
                <c:pt idx="12633">
                  <c:v>-95126489.98678498</c:v>
                </c:pt>
                <c:pt idx="12634">
                  <c:v>-95134019.986782998</c:v>
                </c:pt>
                <c:pt idx="12635">
                  <c:v>-95141549.986781001</c:v>
                </c:pt>
                <c:pt idx="12636">
                  <c:v>-95149079.986779004</c:v>
                </c:pt>
                <c:pt idx="12637">
                  <c:v>-95156609.986778006</c:v>
                </c:pt>
                <c:pt idx="12638">
                  <c:v>-95164139.986775994</c:v>
                </c:pt>
                <c:pt idx="12639">
                  <c:v>-95171669.986773998</c:v>
                </c:pt>
                <c:pt idx="12640">
                  <c:v>-95179199.986772001</c:v>
                </c:pt>
                <c:pt idx="12641">
                  <c:v>-95186729.986770004</c:v>
                </c:pt>
                <c:pt idx="12642">
                  <c:v>-95194259.986769006</c:v>
                </c:pt>
                <c:pt idx="12643">
                  <c:v>-95201789.986766994</c:v>
                </c:pt>
                <c:pt idx="12644">
                  <c:v>-95209319.986764982</c:v>
                </c:pt>
                <c:pt idx="12645">
                  <c:v>-95216849.986763</c:v>
                </c:pt>
                <c:pt idx="12646">
                  <c:v>-95224379.986761004</c:v>
                </c:pt>
                <c:pt idx="12647">
                  <c:v>-95231909.986760005</c:v>
                </c:pt>
                <c:pt idx="12648">
                  <c:v>-95239439.986757979</c:v>
                </c:pt>
                <c:pt idx="12649">
                  <c:v>-95246969.986755982</c:v>
                </c:pt>
                <c:pt idx="12650">
                  <c:v>-95254499.986753985</c:v>
                </c:pt>
                <c:pt idx="12651">
                  <c:v>-95262029.986752987</c:v>
                </c:pt>
                <c:pt idx="12652">
                  <c:v>-95269559.98675099</c:v>
                </c:pt>
                <c:pt idx="12653">
                  <c:v>-95277089.986748978</c:v>
                </c:pt>
                <c:pt idx="12654">
                  <c:v>-95284619.986746982</c:v>
                </c:pt>
                <c:pt idx="12655">
                  <c:v>-95292149.986745</c:v>
                </c:pt>
                <c:pt idx="12656">
                  <c:v>-95299679.986743987</c:v>
                </c:pt>
                <c:pt idx="12657">
                  <c:v>-95307209.98674199</c:v>
                </c:pt>
                <c:pt idx="12658">
                  <c:v>-95314739.986739978</c:v>
                </c:pt>
                <c:pt idx="12659">
                  <c:v>-95322269.986737981</c:v>
                </c:pt>
                <c:pt idx="12660">
                  <c:v>-95329799.986736</c:v>
                </c:pt>
                <c:pt idx="12661">
                  <c:v>-95337329.986735001</c:v>
                </c:pt>
                <c:pt idx="12662">
                  <c:v>-95344859.98673299</c:v>
                </c:pt>
                <c:pt idx="12663">
                  <c:v>-95352389.986730978</c:v>
                </c:pt>
                <c:pt idx="12664">
                  <c:v>-95359919.986728981</c:v>
                </c:pt>
                <c:pt idx="12665">
                  <c:v>-95367449.986726999</c:v>
                </c:pt>
                <c:pt idx="12666">
                  <c:v>-95374979.986726001</c:v>
                </c:pt>
                <c:pt idx="12667">
                  <c:v>-95382509.986723989</c:v>
                </c:pt>
                <c:pt idx="12668">
                  <c:v>-95390039.986721992</c:v>
                </c:pt>
                <c:pt idx="12669">
                  <c:v>-95397569.986719981</c:v>
                </c:pt>
                <c:pt idx="12670">
                  <c:v>-95405099.986718982</c:v>
                </c:pt>
                <c:pt idx="12671">
                  <c:v>-95412629.986717001</c:v>
                </c:pt>
                <c:pt idx="12672">
                  <c:v>-95420159.986715004</c:v>
                </c:pt>
                <c:pt idx="12673">
                  <c:v>-95427689.986712992</c:v>
                </c:pt>
                <c:pt idx="12674">
                  <c:v>-95435219.986710981</c:v>
                </c:pt>
                <c:pt idx="12675">
                  <c:v>-95442749.986709982</c:v>
                </c:pt>
                <c:pt idx="12676">
                  <c:v>-95450279.986708</c:v>
                </c:pt>
                <c:pt idx="12677">
                  <c:v>-95457809.986706004</c:v>
                </c:pt>
                <c:pt idx="12678">
                  <c:v>-95465339.986703992</c:v>
                </c:pt>
                <c:pt idx="12679">
                  <c:v>-95472869.98670198</c:v>
                </c:pt>
                <c:pt idx="12680">
                  <c:v>-95480399.986700982</c:v>
                </c:pt>
                <c:pt idx="12681">
                  <c:v>-95487929.986699</c:v>
                </c:pt>
                <c:pt idx="12682">
                  <c:v>-95495459.986697003</c:v>
                </c:pt>
                <c:pt idx="12683">
                  <c:v>-95502989.986695006</c:v>
                </c:pt>
                <c:pt idx="12684">
                  <c:v>-95510519.986693978</c:v>
                </c:pt>
                <c:pt idx="12685">
                  <c:v>-95518049.986691982</c:v>
                </c:pt>
                <c:pt idx="12686">
                  <c:v>-95525579.98669</c:v>
                </c:pt>
                <c:pt idx="12687">
                  <c:v>-95533109.986688003</c:v>
                </c:pt>
                <c:pt idx="12688">
                  <c:v>-95540639.986686006</c:v>
                </c:pt>
                <c:pt idx="12689">
                  <c:v>-95548169.986684978</c:v>
                </c:pt>
                <c:pt idx="12690">
                  <c:v>-95555699.986682981</c:v>
                </c:pt>
                <c:pt idx="12691">
                  <c:v>-95563229.986680999</c:v>
                </c:pt>
                <c:pt idx="12692">
                  <c:v>-95570759.986679003</c:v>
                </c:pt>
                <c:pt idx="12693">
                  <c:v>-95578289.986677006</c:v>
                </c:pt>
                <c:pt idx="12694">
                  <c:v>-95585819.986675993</c:v>
                </c:pt>
                <c:pt idx="12695">
                  <c:v>-95593349.986673981</c:v>
                </c:pt>
                <c:pt idx="12696">
                  <c:v>-95600879.986671999</c:v>
                </c:pt>
                <c:pt idx="12697">
                  <c:v>-95608409.986670002</c:v>
                </c:pt>
                <c:pt idx="12698">
                  <c:v>-95615939.986668006</c:v>
                </c:pt>
                <c:pt idx="12699">
                  <c:v>-95623469.986667007</c:v>
                </c:pt>
                <c:pt idx="12700">
                  <c:v>-95630999.986664981</c:v>
                </c:pt>
                <c:pt idx="12701">
                  <c:v>-95638529.986662999</c:v>
                </c:pt>
                <c:pt idx="12702">
                  <c:v>-95646059.986661002</c:v>
                </c:pt>
                <c:pt idx="12703">
                  <c:v>-95653589.986660004</c:v>
                </c:pt>
                <c:pt idx="12704">
                  <c:v>-95661119.986657992</c:v>
                </c:pt>
                <c:pt idx="12705">
                  <c:v>-95668649.98665598</c:v>
                </c:pt>
                <c:pt idx="12706">
                  <c:v>-95676179.986653984</c:v>
                </c:pt>
                <c:pt idx="12707">
                  <c:v>-95683709.986651987</c:v>
                </c:pt>
                <c:pt idx="12708">
                  <c:v>-95691239.986650988</c:v>
                </c:pt>
                <c:pt idx="12709">
                  <c:v>-95698769.986648992</c:v>
                </c:pt>
                <c:pt idx="12710">
                  <c:v>-95706299.98664698</c:v>
                </c:pt>
                <c:pt idx="12711">
                  <c:v>-95713829.986644983</c:v>
                </c:pt>
                <c:pt idx="12712">
                  <c:v>-95721359.986642987</c:v>
                </c:pt>
                <c:pt idx="12713">
                  <c:v>-95728889.986641988</c:v>
                </c:pt>
                <c:pt idx="12714">
                  <c:v>-95736419.986639991</c:v>
                </c:pt>
                <c:pt idx="12715">
                  <c:v>-95743949.98663798</c:v>
                </c:pt>
                <c:pt idx="12716">
                  <c:v>-95751479.986635998</c:v>
                </c:pt>
                <c:pt idx="12717">
                  <c:v>-95759009.986635</c:v>
                </c:pt>
                <c:pt idx="12718">
                  <c:v>-95766539.986632988</c:v>
                </c:pt>
                <c:pt idx="12719">
                  <c:v>-95774069.986630991</c:v>
                </c:pt>
                <c:pt idx="12720">
                  <c:v>-95781599.986628979</c:v>
                </c:pt>
                <c:pt idx="12721">
                  <c:v>-95789129.986626998</c:v>
                </c:pt>
                <c:pt idx="12722">
                  <c:v>-95796659.986625999</c:v>
                </c:pt>
                <c:pt idx="12723">
                  <c:v>-95804189.986623988</c:v>
                </c:pt>
                <c:pt idx="12724">
                  <c:v>-95811719.986621991</c:v>
                </c:pt>
                <c:pt idx="12725">
                  <c:v>-95819249.986619979</c:v>
                </c:pt>
                <c:pt idx="12726">
                  <c:v>-95826779.986617982</c:v>
                </c:pt>
                <c:pt idx="12727">
                  <c:v>-95834309.986616999</c:v>
                </c:pt>
                <c:pt idx="12728">
                  <c:v>-95841839.986615002</c:v>
                </c:pt>
                <c:pt idx="12729">
                  <c:v>-95849369.98661299</c:v>
                </c:pt>
                <c:pt idx="12730">
                  <c:v>-95856899.986610979</c:v>
                </c:pt>
                <c:pt idx="12731">
                  <c:v>-95864429.986608982</c:v>
                </c:pt>
                <c:pt idx="12732">
                  <c:v>-95871959.986607999</c:v>
                </c:pt>
                <c:pt idx="12733">
                  <c:v>-95879489.986606002</c:v>
                </c:pt>
                <c:pt idx="12734">
                  <c:v>-95887019.98660399</c:v>
                </c:pt>
                <c:pt idx="12735">
                  <c:v>-95894549.986601979</c:v>
                </c:pt>
                <c:pt idx="12736">
                  <c:v>-95902079.98660098</c:v>
                </c:pt>
                <c:pt idx="12737">
                  <c:v>-95909609.986598998</c:v>
                </c:pt>
                <c:pt idx="12738">
                  <c:v>-95917139.986597002</c:v>
                </c:pt>
                <c:pt idx="12739">
                  <c:v>-95924669.986595005</c:v>
                </c:pt>
                <c:pt idx="12740">
                  <c:v>-95932199.986592978</c:v>
                </c:pt>
                <c:pt idx="12741">
                  <c:v>-95939729.98659198</c:v>
                </c:pt>
                <c:pt idx="12742">
                  <c:v>-95947259.986589998</c:v>
                </c:pt>
                <c:pt idx="12743">
                  <c:v>-95954789.986588001</c:v>
                </c:pt>
                <c:pt idx="12744">
                  <c:v>-95962319.986586004</c:v>
                </c:pt>
                <c:pt idx="12745">
                  <c:v>-95969849.986583978</c:v>
                </c:pt>
                <c:pt idx="12746">
                  <c:v>-95977379.98658298</c:v>
                </c:pt>
                <c:pt idx="12747">
                  <c:v>-95984909.986580998</c:v>
                </c:pt>
                <c:pt idx="12748">
                  <c:v>-95992439.986579001</c:v>
                </c:pt>
                <c:pt idx="12749">
                  <c:v>-95999969.986577004</c:v>
                </c:pt>
                <c:pt idx="12750">
                  <c:v>-96007499.986575007</c:v>
                </c:pt>
                <c:pt idx="12751">
                  <c:v>-96015029.986573979</c:v>
                </c:pt>
                <c:pt idx="12752">
                  <c:v>-96022559.986571983</c:v>
                </c:pt>
                <c:pt idx="12753">
                  <c:v>-96030089.986570001</c:v>
                </c:pt>
                <c:pt idx="12754">
                  <c:v>-96037619.986568004</c:v>
                </c:pt>
                <c:pt idx="12755">
                  <c:v>-96045149.986567006</c:v>
                </c:pt>
                <c:pt idx="12756">
                  <c:v>-96052679.986564979</c:v>
                </c:pt>
                <c:pt idx="12757">
                  <c:v>-96060209.986562982</c:v>
                </c:pt>
                <c:pt idx="12758">
                  <c:v>-96067739.986561</c:v>
                </c:pt>
                <c:pt idx="12759">
                  <c:v>-96075269.986558989</c:v>
                </c:pt>
                <c:pt idx="12760">
                  <c:v>-96082799.98655799</c:v>
                </c:pt>
                <c:pt idx="12761">
                  <c:v>-96090329.986555979</c:v>
                </c:pt>
                <c:pt idx="12762">
                  <c:v>-96097859.986553967</c:v>
                </c:pt>
                <c:pt idx="12763">
                  <c:v>-96105389.986551985</c:v>
                </c:pt>
                <c:pt idx="12764">
                  <c:v>-96112919.986549988</c:v>
                </c:pt>
                <c:pt idx="12765">
                  <c:v>-96120449.98654899</c:v>
                </c:pt>
                <c:pt idx="12766">
                  <c:v>-96127979.986546978</c:v>
                </c:pt>
                <c:pt idx="12767">
                  <c:v>-96135509.986544967</c:v>
                </c:pt>
                <c:pt idx="12768">
                  <c:v>-96143039.986542985</c:v>
                </c:pt>
                <c:pt idx="12769">
                  <c:v>-96150569.986541986</c:v>
                </c:pt>
                <c:pt idx="12770">
                  <c:v>-96158099.98653999</c:v>
                </c:pt>
                <c:pt idx="12771">
                  <c:v>-96165629.986537978</c:v>
                </c:pt>
                <c:pt idx="12772">
                  <c:v>-96173159.986535981</c:v>
                </c:pt>
                <c:pt idx="12773">
                  <c:v>-96180689.986533985</c:v>
                </c:pt>
                <c:pt idx="12774">
                  <c:v>-96188219.986532986</c:v>
                </c:pt>
                <c:pt idx="12775">
                  <c:v>-96195749.986530989</c:v>
                </c:pt>
                <c:pt idx="12776">
                  <c:v>-96203279.986528978</c:v>
                </c:pt>
                <c:pt idx="12777">
                  <c:v>-96210809.986526981</c:v>
                </c:pt>
                <c:pt idx="12778">
                  <c:v>-96218339.986524984</c:v>
                </c:pt>
                <c:pt idx="12779">
                  <c:v>-96225869.986523986</c:v>
                </c:pt>
                <c:pt idx="12780">
                  <c:v>-96233399.986521989</c:v>
                </c:pt>
                <c:pt idx="12781">
                  <c:v>-96240929.986519992</c:v>
                </c:pt>
                <c:pt idx="12782">
                  <c:v>-96248459.986517981</c:v>
                </c:pt>
                <c:pt idx="12783">
                  <c:v>-96255989.986515999</c:v>
                </c:pt>
                <c:pt idx="12784">
                  <c:v>-96263519.986515</c:v>
                </c:pt>
                <c:pt idx="12785">
                  <c:v>-96271049.986512989</c:v>
                </c:pt>
                <c:pt idx="12786">
                  <c:v>-96278579.986510992</c:v>
                </c:pt>
                <c:pt idx="12787">
                  <c:v>-96286109.98650898</c:v>
                </c:pt>
                <c:pt idx="12788">
                  <c:v>-96293639.986507982</c:v>
                </c:pt>
                <c:pt idx="12789">
                  <c:v>-96301169.986506</c:v>
                </c:pt>
                <c:pt idx="12790">
                  <c:v>-96308699.986503989</c:v>
                </c:pt>
                <c:pt idx="12791">
                  <c:v>-96316229.986501992</c:v>
                </c:pt>
                <c:pt idx="12792">
                  <c:v>-96323759.986499995</c:v>
                </c:pt>
                <c:pt idx="12793">
                  <c:v>-96331289.986498997</c:v>
                </c:pt>
                <c:pt idx="12794">
                  <c:v>-96338819.986497015</c:v>
                </c:pt>
                <c:pt idx="12795">
                  <c:v>-96346349.986495018</c:v>
                </c:pt>
                <c:pt idx="12796">
                  <c:v>-96353879.986493006</c:v>
                </c:pt>
                <c:pt idx="12797">
                  <c:v>-96361409.986490995</c:v>
                </c:pt>
                <c:pt idx="12798">
                  <c:v>-96368939.986489996</c:v>
                </c:pt>
                <c:pt idx="12799">
                  <c:v>-96376469.986488014</c:v>
                </c:pt>
                <c:pt idx="12800">
                  <c:v>-96383999.986486018</c:v>
                </c:pt>
                <c:pt idx="12801">
                  <c:v>-96391529.986484006</c:v>
                </c:pt>
                <c:pt idx="12802">
                  <c:v>-96399059.986482993</c:v>
                </c:pt>
                <c:pt idx="12803">
                  <c:v>-96406589.986480996</c:v>
                </c:pt>
                <c:pt idx="12804">
                  <c:v>-96414119.986479014</c:v>
                </c:pt>
                <c:pt idx="12805">
                  <c:v>-96421649.986477017</c:v>
                </c:pt>
                <c:pt idx="12806">
                  <c:v>-96429179.986475021</c:v>
                </c:pt>
                <c:pt idx="12807">
                  <c:v>-96436709.986474007</c:v>
                </c:pt>
                <c:pt idx="12808">
                  <c:v>-96444239.986471996</c:v>
                </c:pt>
                <c:pt idx="12809">
                  <c:v>-96451769.986470014</c:v>
                </c:pt>
                <c:pt idx="12810">
                  <c:v>-96459299.986468017</c:v>
                </c:pt>
                <c:pt idx="12811">
                  <c:v>-96466829.98646602</c:v>
                </c:pt>
                <c:pt idx="12812">
                  <c:v>-96474359.986465022</c:v>
                </c:pt>
                <c:pt idx="12813">
                  <c:v>-96481889.986462995</c:v>
                </c:pt>
                <c:pt idx="12814">
                  <c:v>-96489419.986461014</c:v>
                </c:pt>
                <c:pt idx="12815">
                  <c:v>-96496949.986459002</c:v>
                </c:pt>
                <c:pt idx="12816">
                  <c:v>-96504479.986457005</c:v>
                </c:pt>
                <c:pt idx="12817">
                  <c:v>-96512009.986456007</c:v>
                </c:pt>
                <c:pt idx="12818">
                  <c:v>-96519539.98645398</c:v>
                </c:pt>
                <c:pt idx="12819">
                  <c:v>-96527069.986451998</c:v>
                </c:pt>
                <c:pt idx="12820">
                  <c:v>-96534599.986450002</c:v>
                </c:pt>
                <c:pt idx="12821">
                  <c:v>-96542129.986449003</c:v>
                </c:pt>
                <c:pt idx="12822">
                  <c:v>-96549659.986447006</c:v>
                </c:pt>
                <c:pt idx="12823">
                  <c:v>-96557189.98644498</c:v>
                </c:pt>
                <c:pt idx="12824">
                  <c:v>-96564719.986442998</c:v>
                </c:pt>
                <c:pt idx="12825">
                  <c:v>-96572249.986441001</c:v>
                </c:pt>
                <c:pt idx="12826">
                  <c:v>-96579779.986440003</c:v>
                </c:pt>
                <c:pt idx="12827">
                  <c:v>-96587309.986438006</c:v>
                </c:pt>
                <c:pt idx="12828">
                  <c:v>-96594839.986435995</c:v>
                </c:pt>
                <c:pt idx="12829">
                  <c:v>-96602369.986433998</c:v>
                </c:pt>
                <c:pt idx="12830">
                  <c:v>-96609899.986432001</c:v>
                </c:pt>
                <c:pt idx="12831">
                  <c:v>-96617429.986431003</c:v>
                </c:pt>
                <c:pt idx="12832">
                  <c:v>-96624959.986429006</c:v>
                </c:pt>
                <c:pt idx="12833">
                  <c:v>-96632489.986426994</c:v>
                </c:pt>
                <c:pt idx="12834">
                  <c:v>-96640019.986424983</c:v>
                </c:pt>
                <c:pt idx="12835">
                  <c:v>-96647549.986423999</c:v>
                </c:pt>
                <c:pt idx="12836">
                  <c:v>-96655079.986422002</c:v>
                </c:pt>
                <c:pt idx="12837">
                  <c:v>-96662609.986420006</c:v>
                </c:pt>
                <c:pt idx="12838">
                  <c:v>-96670139.986417994</c:v>
                </c:pt>
                <c:pt idx="12839">
                  <c:v>-96677669.986415997</c:v>
                </c:pt>
                <c:pt idx="12840">
                  <c:v>-96685199.986414999</c:v>
                </c:pt>
                <c:pt idx="12841">
                  <c:v>-96692729.986413002</c:v>
                </c:pt>
                <c:pt idx="12842">
                  <c:v>-96700259.986411005</c:v>
                </c:pt>
                <c:pt idx="12843">
                  <c:v>-96707789.986408994</c:v>
                </c:pt>
                <c:pt idx="12844">
                  <c:v>-96715319.986406997</c:v>
                </c:pt>
                <c:pt idx="12845">
                  <c:v>-96722849.986406013</c:v>
                </c:pt>
                <c:pt idx="12846">
                  <c:v>-96730379.986404002</c:v>
                </c:pt>
                <c:pt idx="12847">
                  <c:v>-96737909.986402005</c:v>
                </c:pt>
                <c:pt idx="12848">
                  <c:v>-96745439.986399993</c:v>
                </c:pt>
                <c:pt idx="12849">
                  <c:v>-96752969.986397997</c:v>
                </c:pt>
                <c:pt idx="12850">
                  <c:v>-96760499.986397013</c:v>
                </c:pt>
                <c:pt idx="12851">
                  <c:v>-96768029.986395016</c:v>
                </c:pt>
                <c:pt idx="12852">
                  <c:v>-96775559.986393005</c:v>
                </c:pt>
                <c:pt idx="12853">
                  <c:v>-96783089.986390993</c:v>
                </c:pt>
                <c:pt idx="12854">
                  <c:v>-96790619.986389995</c:v>
                </c:pt>
                <c:pt idx="12855">
                  <c:v>-96798149.986388013</c:v>
                </c:pt>
                <c:pt idx="12856">
                  <c:v>-96805679.986386016</c:v>
                </c:pt>
                <c:pt idx="12857">
                  <c:v>-96813209.986384004</c:v>
                </c:pt>
                <c:pt idx="12858">
                  <c:v>-96820739.986381993</c:v>
                </c:pt>
                <c:pt idx="12859">
                  <c:v>-96828269.986380994</c:v>
                </c:pt>
                <c:pt idx="12860">
                  <c:v>-96835799.986379012</c:v>
                </c:pt>
                <c:pt idx="12861">
                  <c:v>-96843329.986377016</c:v>
                </c:pt>
                <c:pt idx="12862">
                  <c:v>-96850859.986375019</c:v>
                </c:pt>
                <c:pt idx="12863">
                  <c:v>-96858389.986373007</c:v>
                </c:pt>
                <c:pt idx="12864">
                  <c:v>-96865919.986371994</c:v>
                </c:pt>
                <c:pt idx="12865">
                  <c:v>-96873449.986369997</c:v>
                </c:pt>
                <c:pt idx="12866">
                  <c:v>-96880979.986368015</c:v>
                </c:pt>
                <c:pt idx="12867">
                  <c:v>-96888509.986366019</c:v>
                </c:pt>
                <c:pt idx="12868">
                  <c:v>-96896039.986364007</c:v>
                </c:pt>
                <c:pt idx="12869">
                  <c:v>-96903569.986362994</c:v>
                </c:pt>
                <c:pt idx="12870">
                  <c:v>-96911099.986360997</c:v>
                </c:pt>
                <c:pt idx="12871">
                  <c:v>-96918629.986359</c:v>
                </c:pt>
                <c:pt idx="12872">
                  <c:v>-96926159.986357003</c:v>
                </c:pt>
                <c:pt idx="12873">
                  <c:v>-96933689.986356005</c:v>
                </c:pt>
                <c:pt idx="12874">
                  <c:v>-96941219.986353979</c:v>
                </c:pt>
                <c:pt idx="12875">
                  <c:v>-96948749.986351982</c:v>
                </c:pt>
                <c:pt idx="12876">
                  <c:v>-96956279.98635</c:v>
                </c:pt>
                <c:pt idx="12877">
                  <c:v>-96963809.986348003</c:v>
                </c:pt>
                <c:pt idx="12878">
                  <c:v>-96971339.986347005</c:v>
                </c:pt>
                <c:pt idx="12879">
                  <c:v>-96978869.986344978</c:v>
                </c:pt>
                <c:pt idx="12880">
                  <c:v>-96986399.986342981</c:v>
                </c:pt>
                <c:pt idx="12881">
                  <c:v>-96993929.986341</c:v>
                </c:pt>
                <c:pt idx="12882">
                  <c:v>-97001459.986339003</c:v>
                </c:pt>
                <c:pt idx="12883">
                  <c:v>-97008989.986338004</c:v>
                </c:pt>
                <c:pt idx="12884">
                  <c:v>-97016519.986335993</c:v>
                </c:pt>
                <c:pt idx="12885">
                  <c:v>-97024049.986333981</c:v>
                </c:pt>
                <c:pt idx="12886">
                  <c:v>-97031579.986331999</c:v>
                </c:pt>
                <c:pt idx="12887">
                  <c:v>-97039109.986331001</c:v>
                </c:pt>
                <c:pt idx="12888">
                  <c:v>-97046639.986329004</c:v>
                </c:pt>
                <c:pt idx="12889">
                  <c:v>-97054169.986327007</c:v>
                </c:pt>
                <c:pt idx="12890">
                  <c:v>-97061699.986324981</c:v>
                </c:pt>
                <c:pt idx="12891">
                  <c:v>-97069229.986322999</c:v>
                </c:pt>
                <c:pt idx="12892">
                  <c:v>-97076759.986322001</c:v>
                </c:pt>
                <c:pt idx="12893">
                  <c:v>-97084289.986320004</c:v>
                </c:pt>
                <c:pt idx="12894">
                  <c:v>-97091819.986318007</c:v>
                </c:pt>
                <c:pt idx="12895">
                  <c:v>-97099349.986315995</c:v>
                </c:pt>
                <c:pt idx="12896">
                  <c:v>-97106879.986313999</c:v>
                </c:pt>
                <c:pt idx="12897">
                  <c:v>-97114409.986313</c:v>
                </c:pt>
                <c:pt idx="12898">
                  <c:v>-97121939.986311004</c:v>
                </c:pt>
                <c:pt idx="12899">
                  <c:v>-97129469.986309007</c:v>
                </c:pt>
                <c:pt idx="12900">
                  <c:v>-97136999.986306995</c:v>
                </c:pt>
                <c:pt idx="12901">
                  <c:v>-97144529.986304998</c:v>
                </c:pt>
                <c:pt idx="12902">
                  <c:v>-97152059.986304</c:v>
                </c:pt>
                <c:pt idx="12903">
                  <c:v>-97159589.986302003</c:v>
                </c:pt>
                <c:pt idx="12904">
                  <c:v>-97167119.986300007</c:v>
                </c:pt>
                <c:pt idx="12905">
                  <c:v>-97174649.986297995</c:v>
                </c:pt>
                <c:pt idx="12906">
                  <c:v>-97182179.986296996</c:v>
                </c:pt>
                <c:pt idx="12907">
                  <c:v>-97189709.986295015</c:v>
                </c:pt>
                <c:pt idx="12908">
                  <c:v>-97197239.986293003</c:v>
                </c:pt>
                <c:pt idx="12909">
                  <c:v>-97204769.986291006</c:v>
                </c:pt>
                <c:pt idx="12910">
                  <c:v>-97212299.986288995</c:v>
                </c:pt>
                <c:pt idx="12911">
                  <c:v>-97219829.986287996</c:v>
                </c:pt>
                <c:pt idx="12912">
                  <c:v>-97227359.986286014</c:v>
                </c:pt>
                <c:pt idx="12913">
                  <c:v>-97234889.986284003</c:v>
                </c:pt>
                <c:pt idx="12914">
                  <c:v>-97242419.986282006</c:v>
                </c:pt>
                <c:pt idx="12915">
                  <c:v>-97249949.986279994</c:v>
                </c:pt>
                <c:pt idx="12916">
                  <c:v>-97257479.986278996</c:v>
                </c:pt>
                <c:pt idx="12917">
                  <c:v>-97265009.986277014</c:v>
                </c:pt>
                <c:pt idx="12918">
                  <c:v>-97272539.986275017</c:v>
                </c:pt>
                <c:pt idx="12919">
                  <c:v>-97280069.986273006</c:v>
                </c:pt>
                <c:pt idx="12920">
                  <c:v>-97287599.986272007</c:v>
                </c:pt>
                <c:pt idx="12921">
                  <c:v>-97295129.986269996</c:v>
                </c:pt>
                <c:pt idx="12922">
                  <c:v>-97302659.986268014</c:v>
                </c:pt>
                <c:pt idx="12923">
                  <c:v>-97310189.986266017</c:v>
                </c:pt>
                <c:pt idx="12924">
                  <c:v>-97317719.986264005</c:v>
                </c:pt>
                <c:pt idx="12925">
                  <c:v>-97325249.986263007</c:v>
                </c:pt>
                <c:pt idx="12926">
                  <c:v>-97332779.986260995</c:v>
                </c:pt>
                <c:pt idx="12927">
                  <c:v>-97340309.986258999</c:v>
                </c:pt>
                <c:pt idx="12928">
                  <c:v>-97347839.986257002</c:v>
                </c:pt>
                <c:pt idx="12929">
                  <c:v>-97355369.986255005</c:v>
                </c:pt>
                <c:pt idx="12930">
                  <c:v>-97362899.986253992</c:v>
                </c:pt>
                <c:pt idx="12931">
                  <c:v>-97370429.98625198</c:v>
                </c:pt>
                <c:pt idx="12932">
                  <c:v>-97377959.986249998</c:v>
                </c:pt>
                <c:pt idx="12933">
                  <c:v>-97385489.986248001</c:v>
                </c:pt>
                <c:pt idx="12934">
                  <c:v>-97393019.986246005</c:v>
                </c:pt>
                <c:pt idx="12935">
                  <c:v>-97400549.986245006</c:v>
                </c:pt>
                <c:pt idx="12936">
                  <c:v>-97408079.98624298</c:v>
                </c:pt>
                <c:pt idx="12937">
                  <c:v>-97415609.986240998</c:v>
                </c:pt>
                <c:pt idx="12938">
                  <c:v>-97423139.986239001</c:v>
                </c:pt>
                <c:pt idx="12939">
                  <c:v>-97430669.986238003</c:v>
                </c:pt>
                <c:pt idx="12940">
                  <c:v>-97438199.986236006</c:v>
                </c:pt>
                <c:pt idx="12941">
                  <c:v>-97445729.986233979</c:v>
                </c:pt>
                <c:pt idx="12942">
                  <c:v>-97453259.986231998</c:v>
                </c:pt>
                <c:pt idx="12943">
                  <c:v>-97460789.986230001</c:v>
                </c:pt>
                <c:pt idx="12944">
                  <c:v>-97468319.986229002</c:v>
                </c:pt>
                <c:pt idx="12945">
                  <c:v>-97475849.986227006</c:v>
                </c:pt>
                <c:pt idx="12946">
                  <c:v>-97483379.986224979</c:v>
                </c:pt>
                <c:pt idx="12947">
                  <c:v>-97490909.986222982</c:v>
                </c:pt>
                <c:pt idx="12948">
                  <c:v>-97498439.986221001</c:v>
                </c:pt>
                <c:pt idx="12949">
                  <c:v>-97505969.986220002</c:v>
                </c:pt>
                <c:pt idx="12950">
                  <c:v>-97513499.986218005</c:v>
                </c:pt>
                <c:pt idx="12951">
                  <c:v>-97521029.986215994</c:v>
                </c:pt>
                <c:pt idx="12952">
                  <c:v>-97528559.986213982</c:v>
                </c:pt>
                <c:pt idx="12953">
                  <c:v>-97536089.986212999</c:v>
                </c:pt>
                <c:pt idx="12954">
                  <c:v>-97543619.986211002</c:v>
                </c:pt>
                <c:pt idx="12955">
                  <c:v>-97551149.986209005</c:v>
                </c:pt>
                <c:pt idx="12956">
                  <c:v>-97558679.986206993</c:v>
                </c:pt>
                <c:pt idx="12957">
                  <c:v>-97566209.986204982</c:v>
                </c:pt>
                <c:pt idx="12958">
                  <c:v>-97573739.986203998</c:v>
                </c:pt>
                <c:pt idx="12959">
                  <c:v>-97581269.986202002</c:v>
                </c:pt>
                <c:pt idx="12960">
                  <c:v>-97588799.986200005</c:v>
                </c:pt>
                <c:pt idx="12961">
                  <c:v>-97596329.986197993</c:v>
                </c:pt>
                <c:pt idx="12962">
                  <c:v>-97603859.986195996</c:v>
                </c:pt>
                <c:pt idx="12963">
                  <c:v>-97611389.986194998</c:v>
                </c:pt>
                <c:pt idx="12964">
                  <c:v>-97618919.986193001</c:v>
                </c:pt>
                <c:pt idx="12965">
                  <c:v>-97626449.986191005</c:v>
                </c:pt>
                <c:pt idx="12966">
                  <c:v>-97633979.986188993</c:v>
                </c:pt>
                <c:pt idx="12967">
                  <c:v>-97641509.986186996</c:v>
                </c:pt>
                <c:pt idx="12968">
                  <c:v>-97649039.986186013</c:v>
                </c:pt>
                <c:pt idx="12969">
                  <c:v>-97656569.986184001</c:v>
                </c:pt>
                <c:pt idx="12970">
                  <c:v>-97664099.986182004</c:v>
                </c:pt>
                <c:pt idx="12971">
                  <c:v>-97671629.986180007</c:v>
                </c:pt>
                <c:pt idx="12972">
                  <c:v>-97679159.986178994</c:v>
                </c:pt>
                <c:pt idx="12973">
                  <c:v>-97686689.986176997</c:v>
                </c:pt>
                <c:pt idx="12974">
                  <c:v>-97694219.986175016</c:v>
                </c:pt>
                <c:pt idx="12975">
                  <c:v>-97701749.986173004</c:v>
                </c:pt>
                <c:pt idx="12976">
                  <c:v>-97709279.986171007</c:v>
                </c:pt>
                <c:pt idx="12977">
                  <c:v>-97716809.986169994</c:v>
                </c:pt>
                <c:pt idx="12978">
                  <c:v>-97724339.986167997</c:v>
                </c:pt>
                <c:pt idx="12979">
                  <c:v>-97731869.986166015</c:v>
                </c:pt>
                <c:pt idx="12980">
                  <c:v>-97739399.986164004</c:v>
                </c:pt>
                <c:pt idx="12981">
                  <c:v>-97746929.986162007</c:v>
                </c:pt>
                <c:pt idx="12982">
                  <c:v>-97754459.986160994</c:v>
                </c:pt>
                <c:pt idx="12983">
                  <c:v>-97761989.986158982</c:v>
                </c:pt>
                <c:pt idx="12984">
                  <c:v>-97769519.986157</c:v>
                </c:pt>
                <c:pt idx="12985">
                  <c:v>-97777049.986155003</c:v>
                </c:pt>
                <c:pt idx="12986">
                  <c:v>-97784579.986152992</c:v>
                </c:pt>
                <c:pt idx="12987">
                  <c:v>-97792109.986151978</c:v>
                </c:pt>
                <c:pt idx="12988">
                  <c:v>-97799639.986149982</c:v>
                </c:pt>
                <c:pt idx="12989">
                  <c:v>-97807169.986148</c:v>
                </c:pt>
                <c:pt idx="12990">
                  <c:v>-97814699.986146003</c:v>
                </c:pt>
                <c:pt idx="12991">
                  <c:v>-97822229.986145005</c:v>
                </c:pt>
                <c:pt idx="12992">
                  <c:v>-97829759.986142978</c:v>
                </c:pt>
                <c:pt idx="12993">
                  <c:v>-97837289.986140981</c:v>
                </c:pt>
                <c:pt idx="12994">
                  <c:v>-97844819.986138999</c:v>
                </c:pt>
                <c:pt idx="12995">
                  <c:v>-97852349.986137003</c:v>
                </c:pt>
                <c:pt idx="12996">
                  <c:v>-97859879.986136004</c:v>
                </c:pt>
                <c:pt idx="12997">
                  <c:v>-97867409.986133978</c:v>
                </c:pt>
                <c:pt idx="12998">
                  <c:v>-97874939.986131981</c:v>
                </c:pt>
                <c:pt idx="12999">
                  <c:v>-97882469.986129999</c:v>
                </c:pt>
                <c:pt idx="13000">
                  <c:v>-97889999.986128002</c:v>
                </c:pt>
                <c:pt idx="13001">
                  <c:v>-97897529.986127004</c:v>
                </c:pt>
                <c:pt idx="13002">
                  <c:v>-97905059.986125007</c:v>
                </c:pt>
                <c:pt idx="13003">
                  <c:v>-97912589.986122981</c:v>
                </c:pt>
                <c:pt idx="13004">
                  <c:v>-97920119.986120999</c:v>
                </c:pt>
                <c:pt idx="13005">
                  <c:v>-97927649.98612</c:v>
                </c:pt>
                <c:pt idx="13006">
                  <c:v>-97935179.986118004</c:v>
                </c:pt>
                <c:pt idx="13007">
                  <c:v>-97942709.986116007</c:v>
                </c:pt>
                <c:pt idx="13008">
                  <c:v>-97950239.98611398</c:v>
                </c:pt>
                <c:pt idx="13009">
                  <c:v>-97957769.986111999</c:v>
                </c:pt>
                <c:pt idx="13010">
                  <c:v>-97965299.986111</c:v>
                </c:pt>
                <c:pt idx="13011">
                  <c:v>-97972829.986109003</c:v>
                </c:pt>
                <c:pt idx="13012">
                  <c:v>-97980359.986107007</c:v>
                </c:pt>
                <c:pt idx="13013">
                  <c:v>-97987889.98610498</c:v>
                </c:pt>
                <c:pt idx="13014">
                  <c:v>-97995419.986102998</c:v>
                </c:pt>
                <c:pt idx="13015">
                  <c:v>-98002949.986102</c:v>
                </c:pt>
                <c:pt idx="13016">
                  <c:v>-98010479.986100003</c:v>
                </c:pt>
                <c:pt idx="13017">
                  <c:v>-98018009.986098006</c:v>
                </c:pt>
                <c:pt idx="13018">
                  <c:v>-98025539.986095995</c:v>
                </c:pt>
                <c:pt idx="13019">
                  <c:v>-98033069.986093998</c:v>
                </c:pt>
                <c:pt idx="13020">
                  <c:v>-98040599.986093</c:v>
                </c:pt>
                <c:pt idx="13021">
                  <c:v>-98048129.986091003</c:v>
                </c:pt>
                <c:pt idx="13022">
                  <c:v>-98055659.986089006</c:v>
                </c:pt>
                <c:pt idx="13023">
                  <c:v>-98063189.986086994</c:v>
                </c:pt>
                <c:pt idx="13024">
                  <c:v>-98070719.986085996</c:v>
                </c:pt>
                <c:pt idx="13025">
                  <c:v>-98078249.986083999</c:v>
                </c:pt>
                <c:pt idx="13026">
                  <c:v>-98085779.986082003</c:v>
                </c:pt>
                <c:pt idx="13027">
                  <c:v>-98093309.986080006</c:v>
                </c:pt>
                <c:pt idx="13028">
                  <c:v>-98100839.986077994</c:v>
                </c:pt>
                <c:pt idx="13029">
                  <c:v>-98108369.986076996</c:v>
                </c:pt>
                <c:pt idx="13030">
                  <c:v>-98115899.986074999</c:v>
                </c:pt>
                <c:pt idx="13031">
                  <c:v>-98123429.986073002</c:v>
                </c:pt>
                <c:pt idx="13032">
                  <c:v>-98130959.986071005</c:v>
                </c:pt>
                <c:pt idx="13033">
                  <c:v>-98138489.986068994</c:v>
                </c:pt>
                <c:pt idx="13034">
                  <c:v>-98146019.986067995</c:v>
                </c:pt>
                <c:pt idx="13035">
                  <c:v>-98153549.986066014</c:v>
                </c:pt>
                <c:pt idx="13036">
                  <c:v>-98161079.986064002</c:v>
                </c:pt>
                <c:pt idx="13037">
                  <c:v>-98168609.986062005</c:v>
                </c:pt>
                <c:pt idx="13038">
                  <c:v>-98176139.986061007</c:v>
                </c:pt>
                <c:pt idx="13039">
                  <c:v>-98183669.98605898</c:v>
                </c:pt>
                <c:pt idx="13040">
                  <c:v>-98191199.986056998</c:v>
                </c:pt>
                <c:pt idx="13041">
                  <c:v>-98198729.986055002</c:v>
                </c:pt>
                <c:pt idx="13042">
                  <c:v>-98206259.98605299</c:v>
                </c:pt>
                <c:pt idx="13043">
                  <c:v>-98213789.986051992</c:v>
                </c:pt>
                <c:pt idx="13044">
                  <c:v>-98221319.98604998</c:v>
                </c:pt>
                <c:pt idx="13045">
                  <c:v>-98228849.986047998</c:v>
                </c:pt>
                <c:pt idx="13046">
                  <c:v>-98236379.986046001</c:v>
                </c:pt>
                <c:pt idx="13047">
                  <c:v>-98243909.98604399</c:v>
                </c:pt>
                <c:pt idx="13048">
                  <c:v>-98251439.986042991</c:v>
                </c:pt>
                <c:pt idx="13049">
                  <c:v>-98258969.98604098</c:v>
                </c:pt>
                <c:pt idx="13050">
                  <c:v>-98266499.986038998</c:v>
                </c:pt>
                <c:pt idx="13051">
                  <c:v>-98274029.986037001</c:v>
                </c:pt>
                <c:pt idx="13052">
                  <c:v>-98281559.986035004</c:v>
                </c:pt>
                <c:pt idx="13053">
                  <c:v>-98289089.986033991</c:v>
                </c:pt>
                <c:pt idx="13054">
                  <c:v>-98296619.986031979</c:v>
                </c:pt>
                <c:pt idx="13055">
                  <c:v>-98304149.986029983</c:v>
                </c:pt>
                <c:pt idx="13056">
                  <c:v>-98311679.986028001</c:v>
                </c:pt>
                <c:pt idx="13057">
                  <c:v>-98319209.986027002</c:v>
                </c:pt>
                <c:pt idx="13058">
                  <c:v>-98326739.986025006</c:v>
                </c:pt>
                <c:pt idx="13059">
                  <c:v>-98334269.986022979</c:v>
                </c:pt>
                <c:pt idx="13060">
                  <c:v>-98341799.986020982</c:v>
                </c:pt>
                <c:pt idx="13061">
                  <c:v>-98349329.986019</c:v>
                </c:pt>
                <c:pt idx="13062">
                  <c:v>-98356859.986018002</c:v>
                </c:pt>
                <c:pt idx="13063">
                  <c:v>-98364389.986016005</c:v>
                </c:pt>
                <c:pt idx="13064">
                  <c:v>-98371919.986013979</c:v>
                </c:pt>
                <c:pt idx="13065">
                  <c:v>-98379449.986011982</c:v>
                </c:pt>
                <c:pt idx="13066">
                  <c:v>-98386979.98601</c:v>
                </c:pt>
                <c:pt idx="13067">
                  <c:v>-98394509.986009002</c:v>
                </c:pt>
                <c:pt idx="13068">
                  <c:v>-98402039.986007005</c:v>
                </c:pt>
                <c:pt idx="13069">
                  <c:v>-98409569.986004978</c:v>
                </c:pt>
                <c:pt idx="13070">
                  <c:v>-98417099.986002982</c:v>
                </c:pt>
                <c:pt idx="13071">
                  <c:v>-98424629.986001998</c:v>
                </c:pt>
                <c:pt idx="13072">
                  <c:v>-98432159.986000001</c:v>
                </c:pt>
                <c:pt idx="13073">
                  <c:v>-98439689.985998005</c:v>
                </c:pt>
                <c:pt idx="13074">
                  <c:v>-98447219.985995993</c:v>
                </c:pt>
                <c:pt idx="13075">
                  <c:v>-98454749.985993981</c:v>
                </c:pt>
                <c:pt idx="13076">
                  <c:v>-98462279.985992998</c:v>
                </c:pt>
                <c:pt idx="13077">
                  <c:v>-98469809.985991001</c:v>
                </c:pt>
                <c:pt idx="13078">
                  <c:v>-98477339.985989004</c:v>
                </c:pt>
                <c:pt idx="13079">
                  <c:v>-98484869.985986993</c:v>
                </c:pt>
                <c:pt idx="13080">
                  <c:v>-98492399.985984981</c:v>
                </c:pt>
                <c:pt idx="13081">
                  <c:v>-98499929.985983998</c:v>
                </c:pt>
                <c:pt idx="13082">
                  <c:v>-98507459.985982001</c:v>
                </c:pt>
                <c:pt idx="13083">
                  <c:v>-98514989.985980004</c:v>
                </c:pt>
                <c:pt idx="13084">
                  <c:v>-98522519.985978007</c:v>
                </c:pt>
                <c:pt idx="13085">
                  <c:v>-98530049.985975996</c:v>
                </c:pt>
                <c:pt idx="13086">
                  <c:v>-98537579.985974982</c:v>
                </c:pt>
                <c:pt idx="13087">
                  <c:v>-98545109.985973001</c:v>
                </c:pt>
                <c:pt idx="13088">
                  <c:v>-98552639.985971004</c:v>
                </c:pt>
                <c:pt idx="13089">
                  <c:v>-98560169.985969007</c:v>
                </c:pt>
                <c:pt idx="13090">
                  <c:v>-98567699.985967994</c:v>
                </c:pt>
                <c:pt idx="13091">
                  <c:v>-98575229.985965997</c:v>
                </c:pt>
                <c:pt idx="13092">
                  <c:v>-98582759.985964</c:v>
                </c:pt>
                <c:pt idx="13093">
                  <c:v>-98590289.985962003</c:v>
                </c:pt>
                <c:pt idx="13094">
                  <c:v>-98597819.985960007</c:v>
                </c:pt>
                <c:pt idx="13095">
                  <c:v>-98605349.985958979</c:v>
                </c:pt>
                <c:pt idx="13096">
                  <c:v>-98612879.985956982</c:v>
                </c:pt>
                <c:pt idx="13097">
                  <c:v>-98620409.985955</c:v>
                </c:pt>
                <c:pt idx="13098">
                  <c:v>-98627939.985952988</c:v>
                </c:pt>
                <c:pt idx="13099">
                  <c:v>-98635469.985950992</c:v>
                </c:pt>
                <c:pt idx="13100">
                  <c:v>-98642999.985949978</c:v>
                </c:pt>
                <c:pt idx="13101">
                  <c:v>-98650529.985947981</c:v>
                </c:pt>
                <c:pt idx="13102">
                  <c:v>-98658059.985946</c:v>
                </c:pt>
                <c:pt idx="13103">
                  <c:v>-98665589.985943988</c:v>
                </c:pt>
                <c:pt idx="13104">
                  <c:v>-98673119.985941991</c:v>
                </c:pt>
                <c:pt idx="13105">
                  <c:v>-98680649.985940978</c:v>
                </c:pt>
                <c:pt idx="13106">
                  <c:v>-98688179.985938981</c:v>
                </c:pt>
                <c:pt idx="13107">
                  <c:v>-98695709.985936999</c:v>
                </c:pt>
                <c:pt idx="13108">
                  <c:v>-98703239.985935003</c:v>
                </c:pt>
                <c:pt idx="13109">
                  <c:v>-98710769.985933989</c:v>
                </c:pt>
                <c:pt idx="13110">
                  <c:v>-98718299.985931993</c:v>
                </c:pt>
                <c:pt idx="13111">
                  <c:v>-98725829.985929981</c:v>
                </c:pt>
                <c:pt idx="13112">
                  <c:v>-98733359.985927999</c:v>
                </c:pt>
                <c:pt idx="13113">
                  <c:v>-98740889.985926002</c:v>
                </c:pt>
                <c:pt idx="13114">
                  <c:v>-98748419.985925004</c:v>
                </c:pt>
                <c:pt idx="13115">
                  <c:v>-98755949.985922992</c:v>
                </c:pt>
                <c:pt idx="13116">
                  <c:v>-98763479.985920981</c:v>
                </c:pt>
                <c:pt idx="13117">
                  <c:v>-98771009.985918999</c:v>
                </c:pt>
                <c:pt idx="13118">
                  <c:v>-98778539.985917002</c:v>
                </c:pt>
                <c:pt idx="13119">
                  <c:v>-98786069.985916004</c:v>
                </c:pt>
                <c:pt idx="13120">
                  <c:v>-98793599.985913992</c:v>
                </c:pt>
                <c:pt idx="13121">
                  <c:v>-98801129.98591198</c:v>
                </c:pt>
                <c:pt idx="13122">
                  <c:v>-98808659.985909998</c:v>
                </c:pt>
                <c:pt idx="13123">
                  <c:v>-98816189.985909</c:v>
                </c:pt>
                <c:pt idx="13124">
                  <c:v>-98823719.985907003</c:v>
                </c:pt>
                <c:pt idx="13125">
                  <c:v>-98831249.985905007</c:v>
                </c:pt>
                <c:pt idx="13126">
                  <c:v>-98838779.98590298</c:v>
                </c:pt>
                <c:pt idx="13127">
                  <c:v>-98846309.985900998</c:v>
                </c:pt>
                <c:pt idx="13128">
                  <c:v>-98853839.9859</c:v>
                </c:pt>
                <c:pt idx="13129">
                  <c:v>-98861369.985898003</c:v>
                </c:pt>
                <c:pt idx="13130">
                  <c:v>-98868899.985896006</c:v>
                </c:pt>
                <c:pt idx="13131">
                  <c:v>-98876429.98589398</c:v>
                </c:pt>
                <c:pt idx="13132">
                  <c:v>-98883959.985891998</c:v>
                </c:pt>
                <c:pt idx="13133">
                  <c:v>-98891489.985890999</c:v>
                </c:pt>
                <c:pt idx="13134">
                  <c:v>-98899019.985889003</c:v>
                </c:pt>
                <c:pt idx="13135">
                  <c:v>-98906549.985887006</c:v>
                </c:pt>
                <c:pt idx="13136">
                  <c:v>-98914079.985884979</c:v>
                </c:pt>
                <c:pt idx="13137">
                  <c:v>-98921609.985882998</c:v>
                </c:pt>
                <c:pt idx="13138">
                  <c:v>-98929139.985881999</c:v>
                </c:pt>
                <c:pt idx="13139">
                  <c:v>-98936669.985880002</c:v>
                </c:pt>
                <c:pt idx="13140">
                  <c:v>-98944199.985878006</c:v>
                </c:pt>
                <c:pt idx="13141">
                  <c:v>-98951729.985875994</c:v>
                </c:pt>
                <c:pt idx="13142">
                  <c:v>-98959259.985874981</c:v>
                </c:pt>
                <c:pt idx="13143">
                  <c:v>-98966789.985872999</c:v>
                </c:pt>
                <c:pt idx="13144">
                  <c:v>-98974319.985871002</c:v>
                </c:pt>
                <c:pt idx="13145">
                  <c:v>-98981849.985869005</c:v>
                </c:pt>
                <c:pt idx="13146">
                  <c:v>-98989379.985866994</c:v>
                </c:pt>
                <c:pt idx="13147">
                  <c:v>-98996909.985865995</c:v>
                </c:pt>
                <c:pt idx="13148">
                  <c:v>-99004439.985863999</c:v>
                </c:pt>
                <c:pt idx="13149">
                  <c:v>-99011969.985862002</c:v>
                </c:pt>
                <c:pt idx="13150">
                  <c:v>-99019499.985860005</c:v>
                </c:pt>
                <c:pt idx="13151">
                  <c:v>-99027029.985857978</c:v>
                </c:pt>
                <c:pt idx="13152">
                  <c:v>-99034559.98585698</c:v>
                </c:pt>
                <c:pt idx="13153">
                  <c:v>-99042089.985854983</c:v>
                </c:pt>
                <c:pt idx="13154">
                  <c:v>-99049619.985852987</c:v>
                </c:pt>
                <c:pt idx="13155">
                  <c:v>-99057149.98585099</c:v>
                </c:pt>
                <c:pt idx="13156">
                  <c:v>-99064679.985849991</c:v>
                </c:pt>
                <c:pt idx="13157">
                  <c:v>-99072209.98584798</c:v>
                </c:pt>
                <c:pt idx="13158">
                  <c:v>-99079739.985845998</c:v>
                </c:pt>
                <c:pt idx="13159">
                  <c:v>-99087269.985843986</c:v>
                </c:pt>
                <c:pt idx="13160">
                  <c:v>-99094799.98584199</c:v>
                </c:pt>
                <c:pt idx="13161">
                  <c:v>-99102329.985840991</c:v>
                </c:pt>
                <c:pt idx="13162">
                  <c:v>-99109859.985838979</c:v>
                </c:pt>
                <c:pt idx="13163">
                  <c:v>-99117389.985836998</c:v>
                </c:pt>
                <c:pt idx="13164">
                  <c:v>-99124919.985835001</c:v>
                </c:pt>
                <c:pt idx="13165">
                  <c:v>-99132449.985832989</c:v>
                </c:pt>
                <c:pt idx="13166">
                  <c:v>-99139979.985831991</c:v>
                </c:pt>
                <c:pt idx="13167">
                  <c:v>-99147509.985829979</c:v>
                </c:pt>
                <c:pt idx="13168">
                  <c:v>-99155039.985827982</c:v>
                </c:pt>
                <c:pt idx="13169">
                  <c:v>-99162569.985826001</c:v>
                </c:pt>
                <c:pt idx="13170">
                  <c:v>-99170099.985823989</c:v>
                </c:pt>
                <c:pt idx="13171">
                  <c:v>-99177629.985822991</c:v>
                </c:pt>
                <c:pt idx="13172">
                  <c:v>-99185159.985820979</c:v>
                </c:pt>
                <c:pt idx="13173">
                  <c:v>-99192689.985818982</c:v>
                </c:pt>
                <c:pt idx="13174">
                  <c:v>-99200219.985817</c:v>
                </c:pt>
                <c:pt idx="13175">
                  <c:v>-99207749.985816002</c:v>
                </c:pt>
                <c:pt idx="13176">
                  <c:v>-99215279.98581399</c:v>
                </c:pt>
                <c:pt idx="13177">
                  <c:v>-99222809.985811979</c:v>
                </c:pt>
                <c:pt idx="13178">
                  <c:v>-99230339.985809982</c:v>
                </c:pt>
                <c:pt idx="13179">
                  <c:v>-99237869.985808</c:v>
                </c:pt>
                <c:pt idx="13180">
                  <c:v>-99245399.985807002</c:v>
                </c:pt>
                <c:pt idx="13181">
                  <c:v>-99252929.985805005</c:v>
                </c:pt>
                <c:pt idx="13182">
                  <c:v>-99260459.985802978</c:v>
                </c:pt>
                <c:pt idx="13183">
                  <c:v>-99267989.985800982</c:v>
                </c:pt>
                <c:pt idx="13184">
                  <c:v>-99275519.985799</c:v>
                </c:pt>
                <c:pt idx="13185">
                  <c:v>-99283049.985798001</c:v>
                </c:pt>
                <c:pt idx="13186">
                  <c:v>-99290579.985796005</c:v>
                </c:pt>
                <c:pt idx="13187">
                  <c:v>-99298109.985793978</c:v>
                </c:pt>
                <c:pt idx="13188">
                  <c:v>-99305639.985791981</c:v>
                </c:pt>
                <c:pt idx="13189">
                  <c:v>-99313169.985790998</c:v>
                </c:pt>
                <c:pt idx="13190">
                  <c:v>-99320699.985789001</c:v>
                </c:pt>
                <c:pt idx="13191">
                  <c:v>-99328229.985787004</c:v>
                </c:pt>
                <c:pt idx="13192">
                  <c:v>-99335759.985784978</c:v>
                </c:pt>
                <c:pt idx="13193">
                  <c:v>-99343289.985782981</c:v>
                </c:pt>
                <c:pt idx="13194">
                  <c:v>-99350819.985781983</c:v>
                </c:pt>
                <c:pt idx="13195">
                  <c:v>-99358349.985780001</c:v>
                </c:pt>
                <c:pt idx="13196">
                  <c:v>-99365879.985778004</c:v>
                </c:pt>
                <c:pt idx="13197">
                  <c:v>-99373409.985776007</c:v>
                </c:pt>
                <c:pt idx="13198">
                  <c:v>-99380939.985773981</c:v>
                </c:pt>
                <c:pt idx="13199">
                  <c:v>-99388469.985772982</c:v>
                </c:pt>
                <c:pt idx="13200">
                  <c:v>-99395999.985771</c:v>
                </c:pt>
                <c:pt idx="13201">
                  <c:v>-99403529.985769004</c:v>
                </c:pt>
                <c:pt idx="13202">
                  <c:v>-99411059.985767007</c:v>
                </c:pt>
                <c:pt idx="13203">
                  <c:v>-99418589.98576498</c:v>
                </c:pt>
                <c:pt idx="13204">
                  <c:v>-99426119.985763982</c:v>
                </c:pt>
                <c:pt idx="13205">
                  <c:v>-99433649.985762</c:v>
                </c:pt>
                <c:pt idx="13206">
                  <c:v>-99441179.985760003</c:v>
                </c:pt>
                <c:pt idx="13207">
                  <c:v>-99448709.985757992</c:v>
                </c:pt>
                <c:pt idx="13208">
                  <c:v>-99456239.985756978</c:v>
                </c:pt>
                <c:pt idx="13209">
                  <c:v>-99463769.985754967</c:v>
                </c:pt>
                <c:pt idx="13210">
                  <c:v>-99471299.985752985</c:v>
                </c:pt>
                <c:pt idx="13211">
                  <c:v>-99478829.985750988</c:v>
                </c:pt>
                <c:pt idx="13212">
                  <c:v>-99486359.985748991</c:v>
                </c:pt>
                <c:pt idx="13213">
                  <c:v>-99493889.985747978</c:v>
                </c:pt>
                <c:pt idx="13214">
                  <c:v>-99501419.985745981</c:v>
                </c:pt>
                <c:pt idx="13215">
                  <c:v>-99508949.985743985</c:v>
                </c:pt>
                <c:pt idx="13216">
                  <c:v>-99516479.985741988</c:v>
                </c:pt>
                <c:pt idx="13217">
                  <c:v>-99524009.985739991</c:v>
                </c:pt>
                <c:pt idx="13218">
                  <c:v>-99531539.985738978</c:v>
                </c:pt>
                <c:pt idx="13219">
                  <c:v>-99539069.985736981</c:v>
                </c:pt>
                <c:pt idx="13220">
                  <c:v>-99546599.985734984</c:v>
                </c:pt>
                <c:pt idx="13221">
                  <c:v>-99554129.985732988</c:v>
                </c:pt>
                <c:pt idx="13222">
                  <c:v>-99561659.985730991</c:v>
                </c:pt>
                <c:pt idx="13223">
                  <c:v>-99569189.985729992</c:v>
                </c:pt>
                <c:pt idx="13224">
                  <c:v>-99576719.985727981</c:v>
                </c:pt>
                <c:pt idx="13225">
                  <c:v>-99584249.985725999</c:v>
                </c:pt>
                <c:pt idx="13226">
                  <c:v>-99591779.985723987</c:v>
                </c:pt>
                <c:pt idx="13227">
                  <c:v>-99599309.985722989</c:v>
                </c:pt>
                <c:pt idx="13228">
                  <c:v>-99606839.985720992</c:v>
                </c:pt>
                <c:pt idx="13229">
                  <c:v>-99614369.98571898</c:v>
                </c:pt>
                <c:pt idx="13230">
                  <c:v>-99621899.985716999</c:v>
                </c:pt>
                <c:pt idx="13231">
                  <c:v>-99629429.985715002</c:v>
                </c:pt>
                <c:pt idx="13232">
                  <c:v>-99636959.985713989</c:v>
                </c:pt>
                <c:pt idx="13233">
                  <c:v>-99644489.985711992</c:v>
                </c:pt>
                <c:pt idx="13234">
                  <c:v>-99652019.98570998</c:v>
                </c:pt>
                <c:pt idx="13235">
                  <c:v>-99659549.985707998</c:v>
                </c:pt>
                <c:pt idx="13236">
                  <c:v>-99667079.985706002</c:v>
                </c:pt>
                <c:pt idx="13237">
                  <c:v>-99674609.985705003</c:v>
                </c:pt>
                <c:pt idx="13238">
                  <c:v>-99682139.985702991</c:v>
                </c:pt>
                <c:pt idx="13239">
                  <c:v>-99689669.98570098</c:v>
                </c:pt>
                <c:pt idx="13240">
                  <c:v>-99697199.985698998</c:v>
                </c:pt>
                <c:pt idx="13241">
                  <c:v>-99704729.985698</c:v>
                </c:pt>
                <c:pt idx="13242">
                  <c:v>-99712259.985696003</c:v>
                </c:pt>
                <c:pt idx="13243">
                  <c:v>-99719789.985693991</c:v>
                </c:pt>
                <c:pt idx="13244">
                  <c:v>-99727319.98569198</c:v>
                </c:pt>
                <c:pt idx="13245">
                  <c:v>-99734849.985689998</c:v>
                </c:pt>
                <c:pt idx="13246">
                  <c:v>-99742379.985688999</c:v>
                </c:pt>
                <c:pt idx="13247">
                  <c:v>-99749909.985687003</c:v>
                </c:pt>
                <c:pt idx="13248">
                  <c:v>-99757439.985685006</c:v>
                </c:pt>
                <c:pt idx="13249">
                  <c:v>-99764969.985682979</c:v>
                </c:pt>
                <c:pt idx="13250">
                  <c:v>-99772499.985680982</c:v>
                </c:pt>
                <c:pt idx="13251">
                  <c:v>-99780029.985679999</c:v>
                </c:pt>
                <c:pt idx="13252">
                  <c:v>-99787559.985678002</c:v>
                </c:pt>
                <c:pt idx="13253">
                  <c:v>-99795089.985676005</c:v>
                </c:pt>
                <c:pt idx="13254">
                  <c:v>-99802619.985673979</c:v>
                </c:pt>
                <c:pt idx="13255">
                  <c:v>-99810149.985671982</c:v>
                </c:pt>
                <c:pt idx="13256">
                  <c:v>-99817679.985670999</c:v>
                </c:pt>
                <c:pt idx="13257">
                  <c:v>-99825209.985669002</c:v>
                </c:pt>
                <c:pt idx="13258">
                  <c:v>-99832739.985667005</c:v>
                </c:pt>
                <c:pt idx="13259">
                  <c:v>-99840269.985664979</c:v>
                </c:pt>
                <c:pt idx="13260">
                  <c:v>-99847799.98566398</c:v>
                </c:pt>
                <c:pt idx="13261">
                  <c:v>-99855329.985661998</c:v>
                </c:pt>
                <c:pt idx="13262">
                  <c:v>-99862859.985660002</c:v>
                </c:pt>
                <c:pt idx="13263">
                  <c:v>-99870389.98565799</c:v>
                </c:pt>
                <c:pt idx="13264">
                  <c:v>-99877919.985655978</c:v>
                </c:pt>
                <c:pt idx="13265">
                  <c:v>-99885449.985654965</c:v>
                </c:pt>
                <c:pt idx="13266">
                  <c:v>-99892979.985652983</c:v>
                </c:pt>
                <c:pt idx="13267">
                  <c:v>-99900509.985650986</c:v>
                </c:pt>
                <c:pt idx="13268">
                  <c:v>-99908039.98564899</c:v>
                </c:pt>
                <c:pt idx="13269">
                  <c:v>-99915569.985646978</c:v>
                </c:pt>
                <c:pt idx="13270">
                  <c:v>-99923099.98564598</c:v>
                </c:pt>
                <c:pt idx="13271">
                  <c:v>-99930629.985643983</c:v>
                </c:pt>
                <c:pt idx="13272">
                  <c:v>-99938159.985641986</c:v>
                </c:pt>
                <c:pt idx="13273">
                  <c:v>-99945689.985639989</c:v>
                </c:pt>
                <c:pt idx="13274">
                  <c:v>-99953219.985638991</c:v>
                </c:pt>
                <c:pt idx="13275">
                  <c:v>-99960749.985636979</c:v>
                </c:pt>
                <c:pt idx="13276">
                  <c:v>-99968279.985634968</c:v>
                </c:pt>
                <c:pt idx="13277">
                  <c:v>-99975809.985632986</c:v>
                </c:pt>
                <c:pt idx="13278">
                  <c:v>-99983339.985630989</c:v>
                </c:pt>
                <c:pt idx="13279">
                  <c:v>-99990869.985629991</c:v>
                </c:pt>
                <c:pt idx="13280">
                  <c:v>-99998399.985627979</c:v>
                </c:pt>
                <c:pt idx="13281">
                  <c:v>-100005929.985626</c:v>
                </c:pt>
                <c:pt idx="13282">
                  <c:v>-100013459.98562399</c:v>
                </c:pt>
                <c:pt idx="13283">
                  <c:v>-100020989.98562199</c:v>
                </c:pt>
                <c:pt idx="13284">
                  <c:v>-100028519.98562101</c:v>
                </c:pt>
                <c:pt idx="13285">
                  <c:v>-100036049.98561898</c:v>
                </c:pt>
                <c:pt idx="13286">
                  <c:v>-100043579.985617</c:v>
                </c:pt>
                <c:pt idx="13287">
                  <c:v>-100051109.985615</c:v>
                </c:pt>
                <c:pt idx="13288">
                  <c:v>-100058639.98561299</c:v>
                </c:pt>
                <c:pt idx="13289">
                  <c:v>-100066169.98561199</c:v>
                </c:pt>
                <c:pt idx="13290">
                  <c:v>-100073699.98560998</c:v>
                </c:pt>
                <c:pt idx="13291">
                  <c:v>-100081229.985608</c:v>
                </c:pt>
                <c:pt idx="13292">
                  <c:v>-100088759.985606</c:v>
                </c:pt>
                <c:pt idx="13293">
                  <c:v>-100096289.985605</c:v>
                </c:pt>
                <c:pt idx="13294">
                  <c:v>-100103819.98560299</c:v>
                </c:pt>
                <c:pt idx="13295">
                  <c:v>-100111349.98560098</c:v>
                </c:pt>
                <c:pt idx="13296">
                  <c:v>-100118879.985599</c:v>
                </c:pt>
                <c:pt idx="13297">
                  <c:v>-100126409.985597</c:v>
                </c:pt>
                <c:pt idx="13298">
                  <c:v>-100133939.985596</c:v>
                </c:pt>
                <c:pt idx="13299">
                  <c:v>-100141469.98559399</c:v>
                </c:pt>
                <c:pt idx="13300">
                  <c:v>-100148999.98559198</c:v>
                </c:pt>
                <c:pt idx="13301">
                  <c:v>-100156529.98559</c:v>
                </c:pt>
                <c:pt idx="13302">
                  <c:v>-100164059.985588</c:v>
                </c:pt>
                <c:pt idx="13303">
                  <c:v>-100171589.985587</c:v>
                </c:pt>
                <c:pt idx="13304">
                  <c:v>-100179119.985585</c:v>
                </c:pt>
                <c:pt idx="13305">
                  <c:v>-100186649.98558301</c:v>
                </c:pt>
                <c:pt idx="13306">
                  <c:v>-100194179.985581</c:v>
                </c:pt>
                <c:pt idx="13307">
                  <c:v>-100201709.98558</c:v>
                </c:pt>
                <c:pt idx="13308">
                  <c:v>-100209239.985578</c:v>
                </c:pt>
                <c:pt idx="13309">
                  <c:v>-100216769.985576</c:v>
                </c:pt>
                <c:pt idx="13310">
                  <c:v>-100224299.98557401</c:v>
                </c:pt>
                <c:pt idx="13311">
                  <c:v>-100231829.985572</c:v>
                </c:pt>
                <c:pt idx="13312">
                  <c:v>-100239359.985571</c:v>
                </c:pt>
                <c:pt idx="13313">
                  <c:v>-100246889.985569</c:v>
                </c:pt>
                <c:pt idx="13314">
                  <c:v>-100254419.985567</c:v>
                </c:pt>
                <c:pt idx="13315">
                  <c:v>-100261949.98556502</c:v>
                </c:pt>
                <c:pt idx="13316">
                  <c:v>-100269479.985563</c:v>
                </c:pt>
                <c:pt idx="13317">
                  <c:v>-100277009.985562</c:v>
                </c:pt>
                <c:pt idx="13318">
                  <c:v>-100284539.98556</c:v>
                </c:pt>
                <c:pt idx="13319">
                  <c:v>-100292069.98555799</c:v>
                </c:pt>
                <c:pt idx="13320">
                  <c:v>-100299599.98555601</c:v>
                </c:pt>
                <c:pt idx="13321">
                  <c:v>-100307129.98555396</c:v>
                </c:pt>
                <c:pt idx="13322">
                  <c:v>-100314659.98555298</c:v>
                </c:pt>
                <c:pt idx="13323">
                  <c:v>-100322189.98555098</c:v>
                </c:pt>
                <c:pt idx="13324">
                  <c:v>-100329719.98554899</c:v>
                </c:pt>
                <c:pt idx="13325">
                  <c:v>-100337249.98554701</c:v>
                </c:pt>
                <c:pt idx="13326">
                  <c:v>-100344779.98554598</c:v>
                </c:pt>
                <c:pt idx="13327">
                  <c:v>-100352309.98554398</c:v>
                </c:pt>
                <c:pt idx="13328">
                  <c:v>-100359839.98554198</c:v>
                </c:pt>
                <c:pt idx="13329">
                  <c:v>-100367369.98553999</c:v>
                </c:pt>
                <c:pt idx="13330">
                  <c:v>-100374899.98553801</c:v>
                </c:pt>
                <c:pt idx="13331">
                  <c:v>-100382429.98553698</c:v>
                </c:pt>
                <c:pt idx="13332">
                  <c:v>-100389959.985535</c:v>
                </c:pt>
                <c:pt idx="13333">
                  <c:v>-100397489.98553298</c:v>
                </c:pt>
                <c:pt idx="13334">
                  <c:v>-100405019.98553099</c:v>
                </c:pt>
                <c:pt idx="13335">
                  <c:v>-100412549.98552901</c:v>
                </c:pt>
                <c:pt idx="13336">
                  <c:v>-100420079.98552801</c:v>
                </c:pt>
                <c:pt idx="13337">
                  <c:v>-100427609.985526</c:v>
                </c:pt>
                <c:pt idx="13338">
                  <c:v>-100435139.98552398</c:v>
                </c:pt>
                <c:pt idx="13339">
                  <c:v>-100442669.98552199</c:v>
                </c:pt>
                <c:pt idx="13340">
                  <c:v>-100450199.98552099</c:v>
                </c:pt>
                <c:pt idx="13341">
                  <c:v>-100457729.98551901</c:v>
                </c:pt>
                <c:pt idx="13342">
                  <c:v>-100465259.985517</c:v>
                </c:pt>
                <c:pt idx="13343">
                  <c:v>-100472789.985515</c:v>
                </c:pt>
                <c:pt idx="13344">
                  <c:v>-100480319.98551299</c:v>
                </c:pt>
                <c:pt idx="13345">
                  <c:v>-100487849.98551199</c:v>
                </c:pt>
                <c:pt idx="13346">
                  <c:v>-100495379.98551001</c:v>
                </c:pt>
                <c:pt idx="13347">
                  <c:v>-100502909.98550798</c:v>
                </c:pt>
                <c:pt idx="13348">
                  <c:v>-100510439.985506</c:v>
                </c:pt>
                <c:pt idx="13349">
                  <c:v>-100517969.98550399</c:v>
                </c:pt>
                <c:pt idx="13350">
                  <c:v>-100525499.98550299</c:v>
                </c:pt>
                <c:pt idx="13351">
                  <c:v>-100533029.98550101</c:v>
                </c:pt>
                <c:pt idx="13352">
                  <c:v>-100540559.98549899</c:v>
                </c:pt>
                <c:pt idx="13353">
                  <c:v>-100548089.98549701</c:v>
                </c:pt>
                <c:pt idx="13354">
                  <c:v>-100555619.98549502</c:v>
                </c:pt>
                <c:pt idx="13355">
                  <c:v>-100563149.985494</c:v>
                </c:pt>
                <c:pt idx="13356">
                  <c:v>-100570679.98549202</c:v>
                </c:pt>
                <c:pt idx="13357">
                  <c:v>-100578209.98548999</c:v>
                </c:pt>
                <c:pt idx="13358">
                  <c:v>-100585739.98548801</c:v>
                </c:pt>
                <c:pt idx="13359">
                  <c:v>-100593269.98548701</c:v>
                </c:pt>
                <c:pt idx="13360">
                  <c:v>-100600799.98548502</c:v>
                </c:pt>
                <c:pt idx="13361">
                  <c:v>-100608329.98548302</c:v>
                </c:pt>
                <c:pt idx="13362">
                  <c:v>-100615859.98548099</c:v>
                </c:pt>
                <c:pt idx="13363">
                  <c:v>-100623389.98547901</c:v>
                </c:pt>
                <c:pt idx="13364">
                  <c:v>-100630919.98547801</c:v>
                </c:pt>
                <c:pt idx="13365">
                  <c:v>-100638449.98547602</c:v>
                </c:pt>
                <c:pt idx="13366">
                  <c:v>-100645979.98547402</c:v>
                </c:pt>
                <c:pt idx="13367">
                  <c:v>-100653509.98547199</c:v>
                </c:pt>
                <c:pt idx="13368">
                  <c:v>-100661039.98547001</c:v>
                </c:pt>
                <c:pt idx="13369">
                  <c:v>-100668569.98546901</c:v>
                </c:pt>
                <c:pt idx="13370">
                  <c:v>-100676099.98546702</c:v>
                </c:pt>
                <c:pt idx="13371">
                  <c:v>-100683629.98546503</c:v>
                </c:pt>
                <c:pt idx="13372">
                  <c:v>-100691159.98546299</c:v>
                </c:pt>
                <c:pt idx="13373">
                  <c:v>-100698689.98546101</c:v>
                </c:pt>
                <c:pt idx="13374">
                  <c:v>-100706219.98546001</c:v>
                </c:pt>
                <c:pt idx="13375">
                  <c:v>-100713749.985458</c:v>
                </c:pt>
                <c:pt idx="13376">
                  <c:v>-100721279.985456</c:v>
                </c:pt>
                <c:pt idx="13377">
                  <c:v>-100728809.98545398</c:v>
                </c:pt>
                <c:pt idx="13378">
                  <c:v>-100736339.98545298</c:v>
                </c:pt>
                <c:pt idx="13379">
                  <c:v>-100743869.985451</c:v>
                </c:pt>
                <c:pt idx="13380">
                  <c:v>-100751399.985449</c:v>
                </c:pt>
                <c:pt idx="13381">
                  <c:v>-100758929.985447</c:v>
                </c:pt>
                <c:pt idx="13382">
                  <c:v>-100766459.98544498</c:v>
                </c:pt>
                <c:pt idx="13383">
                  <c:v>-100773989.98544398</c:v>
                </c:pt>
                <c:pt idx="13384">
                  <c:v>-100781519.985442</c:v>
                </c:pt>
                <c:pt idx="13385">
                  <c:v>-100789049.98544</c:v>
                </c:pt>
                <c:pt idx="13386">
                  <c:v>-100796579.985438</c:v>
                </c:pt>
                <c:pt idx="13387">
                  <c:v>-100804109.98543602</c:v>
                </c:pt>
                <c:pt idx="13388">
                  <c:v>-100811639.98543498</c:v>
                </c:pt>
                <c:pt idx="13389">
                  <c:v>-100819169.985433</c:v>
                </c:pt>
                <c:pt idx="13390">
                  <c:v>-100826699.985431</c:v>
                </c:pt>
                <c:pt idx="13391">
                  <c:v>-100834229.985429</c:v>
                </c:pt>
                <c:pt idx="13392">
                  <c:v>-100841759.98542802</c:v>
                </c:pt>
                <c:pt idx="13393">
                  <c:v>-100849289.98542599</c:v>
                </c:pt>
                <c:pt idx="13394">
                  <c:v>-100856819.985424</c:v>
                </c:pt>
                <c:pt idx="13395">
                  <c:v>-100864349.985422</c:v>
                </c:pt>
                <c:pt idx="13396">
                  <c:v>-100871879.98542</c:v>
                </c:pt>
                <c:pt idx="13397">
                  <c:v>-100879409.98541902</c:v>
                </c:pt>
                <c:pt idx="13398">
                  <c:v>-100886939.98541699</c:v>
                </c:pt>
                <c:pt idx="13399">
                  <c:v>-100894469.98541501</c:v>
                </c:pt>
                <c:pt idx="13400">
                  <c:v>-100901999.985413</c:v>
                </c:pt>
                <c:pt idx="13401">
                  <c:v>-100909529.985411</c:v>
                </c:pt>
                <c:pt idx="13402">
                  <c:v>-100917059.98541</c:v>
                </c:pt>
                <c:pt idx="13403">
                  <c:v>-100924589.98540799</c:v>
                </c:pt>
                <c:pt idx="13404">
                  <c:v>-100932119.98540601</c:v>
                </c:pt>
                <c:pt idx="13405">
                  <c:v>-100939649.985404</c:v>
                </c:pt>
                <c:pt idx="13406">
                  <c:v>-100947179.985402</c:v>
                </c:pt>
                <c:pt idx="13407">
                  <c:v>-100954709.985401</c:v>
                </c:pt>
                <c:pt idx="13408">
                  <c:v>-100962239.98539899</c:v>
                </c:pt>
                <c:pt idx="13409">
                  <c:v>-100969769.98539701</c:v>
                </c:pt>
                <c:pt idx="13410">
                  <c:v>-100977299.98539501</c:v>
                </c:pt>
                <c:pt idx="13411">
                  <c:v>-100984829.985394</c:v>
                </c:pt>
                <c:pt idx="13412">
                  <c:v>-100992359.985392</c:v>
                </c:pt>
                <c:pt idx="13413">
                  <c:v>-100999889.98538999</c:v>
                </c:pt>
                <c:pt idx="13414">
                  <c:v>-101007419.98538801</c:v>
                </c:pt>
                <c:pt idx="13415">
                  <c:v>-101014949.98538601</c:v>
                </c:pt>
                <c:pt idx="13416">
                  <c:v>-101022479.98538502</c:v>
                </c:pt>
                <c:pt idx="13417">
                  <c:v>-101030009.985383</c:v>
                </c:pt>
                <c:pt idx="13418">
                  <c:v>-101037539.98538102</c:v>
                </c:pt>
                <c:pt idx="13419">
                  <c:v>-101045069.98537901</c:v>
                </c:pt>
                <c:pt idx="13420">
                  <c:v>-101052599.98537701</c:v>
                </c:pt>
                <c:pt idx="13421">
                  <c:v>-101060129.98537602</c:v>
                </c:pt>
                <c:pt idx="13422">
                  <c:v>-101067659.985374</c:v>
                </c:pt>
                <c:pt idx="13423">
                  <c:v>-101075189.98537202</c:v>
                </c:pt>
                <c:pt idx="13424">
                  <c:v>-101082719.98537001</c:v>
                </c:pt>
                <c:pt idx="13425">
                  <c:v>-101090249.98536901</c:v>
                </c:pt>
                <c:pt idx="13426">
                  <c:v>-101097779.98536702</c:v>
                </c:pt>
                <c:pt idx="13427">
                  <c:v>-101105309.98536502</c:v>
                </c:pt>
                <c:pt idx="13428">
                  <c:v>-101112839.98536302</c:v>
                </c:pt>
                <c:pt idx="13429">
                  <c:v>-101120369.98536099</c:v>
                </c:pt>
                <c:pt idx="13430">
                  <c:v>-101127899.98536001</c:v>
                </c:pt>
                <c:pt idx="13431">
                  <c:v>-101135429.985358</c:v>
                </c:pt>
                <c:pt idx="13432">
                  <c:v>-101142959.985356</c:v>
                </c:pt>
                <c:pt idx="13433">
                  <c:v>-101150489.98535401</c:v>
                </c:pt>
                <c:pt idx="13434">
                  <c:v>-101158019.98535198</c:v>
                </c:pt>
                <c:pt idx="13435">
                  <c:v>-101165549.985351</c:v>
                </c:pt>
                <c:pt idx="13436">
                  <c:v>-101173079.985349</c:v>
                </c:pt>
                <c:pt idx="13437">
                  <c:v>-101180609.985347</c:v>
                </c:pt>
                <c:pt idx="13438">
                  <c:v>-101188139.98534502</c:v>
                </c:pt>
                <c:pt idx="13439">
                  <c:v>-101195669.98534298</c:v>
                </c:pt>
                <c:pt idx="13440">
                  <c:v>-101203199.985342</c:v>
                </c:pt>
                <c:pt idx="13441">
                  <c:v>-101210729.98534</c:v>
                </c:pt>
                <c:pt idx="13442">
                  <c:v>-101218259.985338</c:v>
                </c:pt>
                <c:pt idx="13443">
                  <c:v>-101225789.98533602</c:v>
                </c:pt>
                <c:pt idx="13444">
                  <c:v>-101233319.98533502</c:v>
                </c:pt>
                <c:pt idx="13445">
                  <c:v>-101240849.985333</c:v>
                </c:pt>
                <c:pt idx="13446">
                  <c:v>-101248379.985331</c:v>
                </c:pt>
                <c:pt idx="13447">
                  <c:v>-101255909.985329</c:v>
                </c:pt>
                <c:pt idx="13448">
                  <c:v>-101263439.98532702</c:v>
                </c:pt>
                <c:pt idx="13449">
                  <c:v>-101270969.98532602</c:v>
                </c:pt>
                <c:pt idx="13450">
                  <c:v>-101278499.985324</c:v>
                </c:pt>
                <c:pt idx="13451">
                  <c:v>-101286029.985322</c:v>
                </c:pt>
                <c:pt idx="13452">
                  <c:v>-101293559.98532</c:v>
                </c:pt>
                <c:pt idx="13453">
                  <c:v>-101301089.98531802</c:v>
                </c:pt>
                <c:pt idx="13454">
                  <c:v>-101308619.98531702</c:v>
                </c:pt>
                <c:pt idx="13455">
                  <c:v>-101316149.98531501</c:v>
                </c:pt>
                <c:pt idx="13456">
                  <c:v>-101323679.985313</c:v>
                </c:pt>
                <c:pt idx="13457">
                  <c:v>-101331209.985311</c:v>
                </c:pt>
                <c:pt idx="13458">
                  <c:v>-101338739.98531</c:v>
                </c:pt>
                <c:pt idx="13459">
                  <c:v>-101346269.98530802</c:v>
                </c:pt>
                <c:pt idx="13460">
                  <c:v>-101353799.98530599</c:v>
                </c:pt>
                <c:pt idx="13461">
                  <c:v>-101361329.985304</c:v>
                </c:pt>
                <c:pt idx="13462">
                  <c:v>-101368859.985302</c:v>
                </c:pt>
                <c:pt idx="13463">
                  <c:v>-101376389.985301</c:v>
                </c:pt>
                <c:pt idx="13464">
                  <c:v>-101383919.98529902</c:v>
                </c:pt>
                <c:pt idx="13465">
                  <c:v>-101391449.98529699</c:v>
                </c:pt>
                <c:pt idx="13466">
                  <c:v>-101398979.98529501</c:v>
                </c:pt>
                <c:pt idx="13467">
                  <c:v>-101406509.985293</c:v>
                </c:pt>
                <c:pt idx="13468">
                  <c:v>-101414039.985292</c:v>
                </c:pt>
                <c:pt idx="13469">
                  <c:v>-101421569.98529002</c:v>
                </c:pt>
                <c:pt idx="13470">
                  <c:v>-101429099.98528799</c:v>
                </c:pt>
                <c:pt idx="13471">
                  <c:v>-101436629.98528601</c:v>
                </c:pt>
                <c:pt idx="13472">
                  <c:v>-101444159.985284</c:v>
                </c:pt>
                <c:pt idx="13473">
                  <c:v>-101451689.985283</c:v>
                </c:pt>
                <c:pt idx="13474">
                  <c:v>-101459219.98528102</c:v>
                </c:pt>
                <c:pt idx="13475">
                  <c:v>-101466749.98527899</c:v>
                </c:pt>
                <c:pt idx="13476">
                  <c:v>-101474279.98527701</c:v>
                </c:pt>
                <c:pt idx="13477">
                  <c:v>-101481809.98527601</c:v>
                </c:pt>
                <c:pt idx="13478">
                  <c:v>-101489339.985274</c:v>
                </c:pt>
                <c:pt idx="13479">
                  <c:v>-101496869.98527202</c:v>
                </c:pt>
                <c:pt idx="13480">
                  <c:v>-101504399.98526999</c:v>
                </c:pt>
                <c:pt idx="13481">
                  <c:v>-101511929.98526801</c:v>
                </c:pt>
                <c:pt idx="13482">
                  <c:v>-101519459.98526701</c:v>
                </c:pt>
                <c:pt idx="13483">
                  <c:v>-101526989.98526502</c:v>
                </c:pt>
                <c:pt idx="13484">
                  <c:v>-101534519.985263</c:v>
                </c:pt>
                <c:pt idx="13485">
                  <c:v>-101542049.98526099</c:v>
                </c:pt>
                <c:pt idx="13486">
                  <c:v>-101549579.985259</c:v>
                </c:pt>
                <c:pt idx="13487">
                  <c:v>-101557109.985258</c:v>
                </c:pt>
                <c:pt idx="13488">
                  <c:v>-101564639.985256</c:v>
                </c:pt>
                <c:pt idx="13489">
                  <c:v>-101572169.98525399</c:v>
                </c:pt>
                <c:pt idx="13490">
                  <c:v>-101579699.98525198</c:v>
                </c:pt>
                <c:pt idx="13491">
                  <c:v>-101587229.98525</c:v>
                </c:pt>
                <c:pt idx="13492">
                  <c:v>-101594759.985249</c:v>
                </c:pt>
                <c:pt idx="13493">
                  <c:v>-101602289.985247</c:v>
                </c:pt>
                <c:pt idx="13494">
                  <c:v>-101609819.985245</c:v>
                </c:pt>
                <c:pt idx="13495">
                  <c:v>-101617349.98524298</c:v>
                </c:pt>
                <c:pt idx="13496">
                  <c:v>-101624879.98524198</c:v>
                </c:pt>
                <c:pt idx="13497">
                  <c:v>-101632409.98524</c:v>
                </c:pt>
                <c:pt idx="13498">
                  <c:v>-101639939.985238</c:v>
                </c:pt>
                <c:pt idx="13499">
                  <c:v>-101647469.985236</c:v>
                </c:pt>
                <c:pt idx="13500">
                  <c:v>-101654999.98523401</c:v>
                </c:pt>
                <c:pt idx="13501">
                  <c:v>-101662529.98523298</c:v>
                </c:pt>
                <c:pt idx="13502">
                  <c:v>-101670059.985231</c:v>
                </c:pt>
                <c:pt idx="13503">
                  <c:v>-101677589.985229</c:v>
                </c:pt>
                <c:pt idx="13504">
                  <c:v>-101685119.985227</c:v>
                </c:pt>
                <c:pt idx="13505">
                  <c:v>-101692649.98522502</c:v>
                </c:pt>
                <c:pt idx="13506">
                  <c:v>-101700179.98522398</c:v>
                </c:pt>
                <c:pt idx="13507">
                  <c:v>-101707709.985222</c:v>
                </c:pt>
                <c:pt idx="13508">
                  <c:v>-101715239.98522</c:v>
                </c:pt>
                <c:pt idx="13509">
                  <c:v>-101722769.985218</c:v>
                </c:pt>
                <c:pt idx="13510">
                  <c:v>-101730299.98521702</c:v>
                </c:pt>
                <c:pt idx="13511">
                  <c:v>-101737829.98521498</c:v>
                </c:pt>
                <c:pt idx="13512">
                  <c:v>-101745359.985213</c:v>
                </c:pt>
                <c:pt idx="13513">
                  <c:v>-101752889.985211</c:v>
                </c:pt>
                <c:pt idx="13514">
                  <c:v>-101760419.985209</c:v>
                </c:pt>
                <c:pt idx="13515">
                  <c:v>-101767949.985208</c:v>
                </c:pt>
                <c:pt idx="13516">
                  <c:v>-101775479.98520599</c:v>
                </c:pt>
                <c:pt idx="13517">
                  <c:v>-101783009.985204</c:v>
                </c:pt>
                <c:pt idx="13518">
                  <c:v>-101790539.985202</c:v>
                </c:pt>
                <c:pt idx="13519">
                  <c:v>-101798069.9852</c:v>
                </c:pt>
                <c:pt idx="13520">
                  <c:v>-101805599.985199</c:v>
                </c:pt>
                <c:pt idx="13521">
                  <c:v>-101813129.98519699</c:v>
                </c:pt>
                <c:pt idx="13522">
                  <c:v>-101820659.98519501</c:v>
                </c:pt>
                <c:pt idx="13523">
                  <c:v>-101828189.985193</c:v>
                </c:pt>
                <c:pt idx="13524">
                  <c:v>-101835719.985191</c:v>
                </c:pt>
                <c:pt idx="13525">
                  <c:v>-101843249.98519</c:v>
                </c:pt>
                <c:pt idx="13526">
                  <c:v>-101850779.98518802</c:v>
                </c:pt>
                <c:pt idx="13527">
                  <c:v>-101858309.98518601</c:v>
                </c:pt>
                <c:pt idx="13528">
                  <c:v>-101865839.985184</c:v>
                </c:pt>
                <c:pt idx="13529">
                  <c:v>-101873369.985183</c:v>
                </c:pt>
                <c:pt idx="13530">
                  <c:v>-101880899.985181</c:v>
                </c:pt>
                <c:pt idx="13531">
                  <c:v>-101888429.98517902</c:v>
                </c:pt>
                <c:pt idx="13532">
                  <c:v>-101895959.98517701</c:v>
                </c:pt>
                <c:pt idx="13533">
                  <c:v>-101903489.98517501</c:v>
                </c:pt>
                <c:pt idx="13534">
                  <c:v>-101911019.985174</c:v>
                </c:pt>
                <c:pt idx="13535">
                  <c:v>-101918549.985172</c:v>
                </c:pt>
                <c:pt idx="13536">
                  <c:v>-101926079.98517002</c:v>
                </c:pt>
                <c:pt idx="13537">
                  <c:v>-101933609.98516801</c:v>
                </c:pt>
                <c:pt idx="13538">
                  <c:v>-101941139.98516601</c:v>
                </c:pt>
                <c:pt idx="13539">
                  <c:v>-101948669.98516501</c:v>
                </c:pt>
                <c:pt idx="13540">
                  <c:v>-101956199.985163</c:v>
                </c:pt>
                <c:pt idx="13541">
                  <c:v>-101963729.98516102</c:v>
                </c:pt>
                <c:pt idx="13542">
                  <c:v>-101971259.98515898</c:v>
                </c:pt>
                <c:pt idx="13543">
                  <c:v>-101978789.985158</c:v>
                </c:pt>
                <c:pt idx="13544">
                  <c:v>-101986319.985156</c:v>
                </c:pt>
                <c:pt idx="13545">
                  <c:v>-101993849.98515399</c:v>
                </c:pt>
                <c:pt idx="13546">
                  <c:v>-102001379.98515201</c:v>
                </c:pt>
                <c:pt idx="13547">
                  <c:v>-102008909.98514998</c:v>
                </c:pt>
                <c:pt idx="13548">
                  <c:v>-102016439.985149</c:v>
                </c:pt>
                <c:pt idx="13549">
                  <c:v>-102023969.985147</c:v>
                </c:pt>
                <c:pt idx="13550">
                  <c:v>-102031499.985145</c:v>
                </c:pt>
                <c:pt idx="13551">
                  <c:v>-102039029.98514301</c:v>
                </c:pt>
                <c:pt idx="13552">
                  <c:v>-102046559.98514098</c:v>
                </c:pt>
                <c:pt idx="13553">
                  <c:v>-102054089.98514</c:v>
                </c:pt>
                <c:pt idx="13554">
                  <c:v>-102061619.985138</c:v>
                </c:pt>
                <c:pt idx="13555">
                  <c:v>-102069149.985136</c:v>
                </c:pt>
                <c:pt idx="13556">
                  <c:v>-102076679.98513401</c:v>
                </c:pt>
                <c:pt idx="13557">
                  <c:v>-102084209.98513198</c:v>
                </c:pt>
                <c:pt idx="13558">
                  <c:v>-102091739.985131</c:v>
                </c:pt>
                <c:pt idx="13559">
                  <c:v>-102099269.985129</c:v>
                </c:pt>
                <c:pt idx="13560">
                  <c:v>-102106799.985127</c:v>
                </c:pt>
                <c:pt idx="13561">
                  <c:v>-102114329.98512502</c:v>
                </c:pt>
                <c:pt idx="13562">
                  <c:v>-102121859.98512401</c:v>
                </c:pt>
                <c:pt idx="13563">
                  <c:v>-102129389.985122</c:v>
                </c:pt>
                <c:pt idx="13564">
                  <c:v>-102136919.98512</c:v>
                </c:pt>
                <c:pt idx="13565">
                  <c:v>-102144449.985118</c:v>
                </c:pt>
                <c:pt idx="13566">
                  <c:v>-102151979.985116</c:v>
                </c:pt>
                <c:pt idx="13567">
                  <c:v>-102159509.98511502</c:v>
                </c:pt>
                <c:pt idx="13568">
                  <c:v>-102167039.98511298</c:v>
                </c:pt>
                <c:pt idx="13569">
                  <c:v>-102174569.985111</c:v>
                </c:pt>
                <c:pt idx="13570">
                  <c:v>-102182099.985109</c:v>
                </c:pt>
                <c:pt idx="13571">
                  <c:v>-102189629.985107</c:v>
                </c:pt>
                <c:pt idx="13572">
                  <c:v>-102197159.98510602</c:v>
                </c:pt>
                <c:pt idx="13573">
                  <c:v>-102204689.98510398</c:v>
                </c:pt>
                <c:pt idx="13574">
                  <c:v>-102212219.985102</c:v>
                </c:pt>
                <c:pt idx="13575">
                  <c:v>-102219749.9851</c:v>
                </c:pt>
                <c:pt idx="13576">
                  <c:v>-102227279.985099</c:v>
                </c:pt>
                <c:pt idx="13577">
                  <c:v>-102234809.98509702</c:v>
                </c:pt>
                <c:pt idx="13578">
                  <c:v>-102242339.98509498</c:v>
                </c:pt>
                <c:pt idx="13579">
                  <c:v>-102249869.985093</c:v>
                </c:pt>
                <c:pt idx="13580">
                  <c:v>-102257399.985091</c:v>
                </c:pt>
                <c:pt idx="13581">
                  <c:v>-102264929.98509</c:v>
                </c:pt>
                <c:pt idx="13582">
                  <c:v>-102272459.98508802</c:v>
                </c:pt>
                <c:pt idx="13583">
                  <c:v>-102279989.98508599</c:v>
                </c:pt>
                <c:pt idx="13584">
                  <c:v>-102287519.985084</c:v>
                </c:pt>
                <c:pt idx="13585">
                  <c:v>-102295049.985082</c:v>
                </c:pt>
                <c:pt idx="13586">
                  <c:v>-102302579.985081</c:v>
                </c:pt>
                <c:pt idx="13587">
                  <c:v>-102310109.98507902</c:v>
                </c:pt>
                <c:pt idx="13588">
                  <c:v>-102317639.98507699</c:v>
                </c:pt>
                <c:pt idx="13589">
                  <c:v>-102325169.98507501</c:v>
                </c:pt>
                <c:pt idx="13590">
                  <c:v>-102332699.985073</c:v>
                </c:pt>
                <c:pt idx="13591">
                  <c:v>-102340229.985072</c:v>
                </c:pt>
                <c:pt idx="13592">
                  <c:v>-102347759.98507002</c:v>
                </c:pt>
                <c:pt idx="13593">
                  <c:v>-102355289.98506799</c:v>
                </c:pt>
                <c:pt idx="13594">
                  <c:v>-102362819.98506601</c:v>
                </c:pt>
                <c:pt idx="13595">
                  <c:v>-102370349.98506501</c:v>
                </c:pt>
                <c:pt idx="13596">
                  <c:v>-102377879.985063</c:v>
                </c:pt>
                <c:pt idx="13597">
                  <c:v>-102385409.985061</c:v>
                </c:pt>
                <c:pt idx="13598">
                  <c:v>-102392939.98505898</c:v>
                </c:pt>
                <c:pt idx="13599">
                  <c:v>-102400469.985057</c:v>
                </c:pt>
                <c:pt idx="13600">
                  <c:v>-102407999.985056</c:v>
                </c:pt>
                <c:pt idx="13601">
                  <c:v>-102415529.98505399</c:v>
                </c:pt>
                <c:pt idx="13602">
                  <c:v>-102423059.98505199</c:v>
                </c:pt>
                <c:pt idx="13603">
                  <c:v>-102430589.98504998</c:v>
                </c:pt>
                <c:pt idx="13604">
                  <c:v>-102438119.985048</c:v>
                </c:pt>
                <c:pt idx="13605">
                  <c:v>-102445649.985047</c:v>
                </c:pt>
                <c:pt idx="13606">
                  <c:v>-102453179.985045</c:v>
                </c:pt>
                <c:pt idx="13607">
                  <c:v>-102460709.98504299</c:v>
                </c:pt>
                <c:pt idx="13608">
                  <c:v>-102468239.98504101</c:v>
                </c:pt>
                <c:pt idx="13609">
                  <c:v>-102475769.985039</c:v>
                </c:pt>
                <c:pt idx="13610">
                  <c:v>-102483299.985038</c:v>
                </c:pt>
                <c:pt idx="13611">
                  <c:v>-102490829.985036</c:v>
                </c:pt>
                <c:pt idx="13612">
                  <c:v>-102498359.98503399</c:v>
                </c:pt>
                <c:pt idx="13613">
                  <c:v>-102505889.98503201</c:v>
                </c:pt>
                <c:pt idx="13614">
                  <c:v>-102513419.98503098</c:v>
                </c:pt>
                <c:pt idx="13615">
                  <c:v>-102520949.985029</c:v>
                </c:pt>
                <c:pt idx="13616">
                  <c:v>-102528479.985027</c:v>
                </c:pt>
                <c:pt idx="13617">
                  <c:v>-102536009.985025</c:v>
                </c:pt>
                <c:pt idx="13618">
                  <c:v>-102543539.98502301</c:v>
                </c:pt>
                <c:pt idx="13619">
                  <c:v>-102551069.98502198</c:v>
                </c:pt>
                <c:pt idx="13620">
                  <c:v>-102558599.98502</c:v>
                </c:pt>
                <c:pt idx="13621">
                  <c:v>-102566129.985018</c:v>
                </c:pt>
                <c:pt idx="13622">
                  <c:v>-102573659.985016</c:v>
                </c:pt>
                <c:pt idx="13623">
                  <c:v>-102581189.98501401</c:v>
                </c:pt>
                <c:pt idx="13624">
                  <c:v>-102588719.98501298</c:v>
                </c:pt>
                <c:pt idx="13625">
                  <c:v>-102596249.985011</c:v>
                </c:pt>
                <c:pt idx="13626">
                  <c:v>-102603779.985009</c:v>
                </c:pt>
                <c:pt idx="13627">
                  <c:v>-102611309.985007</c:v>
                </c:pt>
                <c:pt idx="13628">
                  <c:v>-102618839.985006</c:v>
                </c:pt>
                <c:pt idx="13629">
                  <c:v>-102626369.98500398</c:v>
                </c:pt>
                <c:pt idx="13630">
                  <c:v>-102633899.985002</c:v>
                </c:pt>
                <c:pt idx="13631">
                  <c:v>-102641429.985</c:v>
                </c:pt>
                <c:pt idx="13632">
                  <c:v>-102648959.984998</c:v>
                </c:pt>
                <c:pt idx="13633">
                  <c:v>-102656489.984997</c:v>
                </c:pt>
                <c:pt idx="13634">
                  <c:v>-102664019.98499498</c:v>
                </c:pt>
                <c:pt idx="13635">
                  <c:v>-102671549.984993</c:v>
                </c:pt>
                <c:pt idx="13636">
                  <c:v>-102679079.984991</c:v>
                </c:pt>
                <c:pt idx="13637">
                  <c:v>-102686609.984989</c:v>
                </c:pt>
                <c:pt idx="13638">
                  <c:v>-102694139.984988</c:v>
                </c:pt>
                <c:pt idx="13639">
                  <c:v>-102701669.98498602</c:v>
                </c:pt>
                <c:pt idx="13640">
                  <c:v>-102709199.984984</c:v>
                </c:pt>
                <c:pt idx="13641">
                  <c:v>-102716729.984982</c:v>
                </c:pt>
                <c:pt idx="13642">
                  <c:v>-102724259.98498</c:v>
                </c:pt>
                <c:pt idx="13643">
                  <c:v>-102731789.984979</c:v>
                </c:pt>
                <c:pt idx="13644">
                  <c:v>-102739319.98497702</c:v>
                </c:pt>
                <c:pt idx="13645">
                  <c:v>-102746849.98497501</c:v>
                </c:pt>
                <c:pt idx="13646">
                  <c:v>-102754379.984973</c:v>
                </c:pt>
                <c:pt idx="13647">
                  <c:v>-102761909.984972</c:v>
                </c:pt>
                <c:pt idx="13648">
                  <c:v>-102769439.98497</c:v>
                </c:pt>
                <c:pt idx="13649">
                  <c:v>-102776969.98496802</c:v>
                </c:pt>
                <c:pt idx="13650">
                  <c:v>-102784499.98496599</c:v>
                </c:pt>
                <c:pt idx="13651">
                  <c:v>-102792029.984964</c:v>
                </c:pt>
                <c:pt idx="13652">
                  <c:v>-102799559.984963</c:v>
                </c:pt>
                <c:pt idx="13653">
                  <c:v>-102807089.984961</c:v>
                </c:pt>
                <c:pt idx="13654">
                  <c:v>-102814619.98495901</c:v>
                </c:pt>
                <c:pt idx="13655">
                  <c:v>-102822149.98495698</c:v>
                </c:pt>
                <c:pt idx="13656">
                  <c:v>-102829679.984955</c:v>
                </c:pt>
                <c:pt idx="13657">
                  <c:v>-102837209.98495398</c:v>
                </c:pt>
                <c:pt idx="13658">
                  <c:v>-102844739.98495199</c:v>
                </c:pt>
                <c:pt idx="13659">
                  <c:v>-102852269.98495001</c:v>
                </c:pt>
                <c:pt idx="13660">
                  <c:v>-102859799.98494798</c:v>
                </c:pt>
                <c:pt idx="13661">
                  <c:v>-102867329.984947</c:v>
                </c:pt>
                <c:pt idx="13662">
                  <c:v>-102874859.984945</c:v>
                </c:pt>
                <c:pt idx="13663">
                  <c:v>-102882389.98494299</c:v>
                </c:pt>
                <c:pt idx="13664">
                  <c:v>-102889919.98494101</c:v>
                </c:pt>
                <c:pt idx="13665">
                  <c:v>-102897449.98493898</c:v>
                </c:pt>
                <c:pt idx="13666">
                  <c:v>-102904979.984938</c:v>
                </c:pt>
                <c:pt idx="13667">
                  <c:v>-102912509.984936</c:v>
                </c:pt>
                <c:pt idx="13668">
                  <c:v>-102920039.98493399</c:v>
                </c:pt>
                <c:pt idx="13669">
                  <c:v>-102927569.98493201</c:v>
                </c:pt>
                <c:pt idx="13670">
                  <c:v>-102935099.98492998</c:v>
                </c:pt>
                <c:pt idx="13671">
                  <c:v>-102942629.984929</c:v>
                </c:pt>
                <c:pt idx="13672">
                  <c:v>-102950159.984927</c:v>
                </c:pt>
                <c:pt idx="13673">
                  <c:v>-102957689.984925</c:v>
                </c:pt>
                <c:pt idx="13674">
                  <c:v>-102965219.98492301</c:v>
                </c:pt>
                <c:pt idx="13675">
                  <c:v>-102972749.98492098</c:v>
                </c:pt>
                <c:pt idx="13676">
                  <c:v>-102980279.98492</c:v>
                </c:pt>
                <c:pt idx="13677">
                  <c:v>-102987809.984918</c:v>
                </c:pt>
                <c:pt idx="13678">
                  <c:v>-102995339.984916</c:v>
                </c:pt>
                <c:pt idx="13679">
                  <c:v>-103002869.98491399</c:v>
                </c:pt>
                <c:pt idx="13680">
                  <c:v>-103010399.98491301</c:v>
                </c:pt>
                <c:pt idx="13681">
                  <c:v>-103017929.98491098</c:v>
                </c:pt>
                <c:pt idx="13682">
                  <c:v>-103025459.984909</c:v>
                </c:pt>
                <c:pt idx="13683">
                  <c:v>-103032989.984907</c:v>
                </c:pt>
                <c:pt idx="13684">
                  <c:v>-103040519.984905</c:v>
                </c:pt>
                <c:pt idx="13685">
                  <c:v>-103048049.98490401</c:v>
                </c:pt>
                <c:pt idx="13686">
                  <c:v>-103055579.98490198</c:v>
                </c:pt>
                <c:pt idx="13687">
                  <c:v>-103063109.9849</c:v>
                </c:pt>
                <c:pt idx="13688">
                  <c:v>-103070639.984898</c:v>
                </c:pt>
                <c:pt idx="13689">
                  <c:v>-103078169.984896</c:v>
                </c:pt>
                <c:pt idx="13690">
                  <c:v>-103085699.98489502</c:v>
                </c:pt>
                <c:pt idx="13691">
                  <c:v>-103093229.98489298</c:v>
                </c:pt>
                <c:pt idx="13692">
                  <c:v>-103100759.984891</c:v>
                </c:pt>
                <c:pt idx="13693">
                  <c:v>-103108289.984889</c:v>
                </c:pt>
                <c:pt idx="13694">
                  <c:v>-103115819.984888</c:v>
                </c:pt>
                <c:pt idx="13695">
                  <c:v>-103123349.98488602</c:v>
                </c:pt>
                <c:pt idx="13696">
                  <c:v>-103130879.98488398</c:v>
                </c:pt>
                <c:pt idx="13697">
                  <c:v>-103138409.984882</c:v>
                </c:pt>
                <c:pt idx="13698">
                  <c:v>-103145939.98488</c:v>
                </c:pt>
                <c:pt idx="13699">
                  <c:v>-103153469.984879</c:v>
                </c:pt>
                <c:pt idx="13700">
                  <c:v>-103160999.98487702</c:v>
                </c:pt>
                <c:pt idx="13701">
                  <c:v>-103168529.98487498</c:v>
                </c:pt>
                <c:pt idx="13702">
                  <c:v>-103176059.984873</c:v>
                </c:pt>
                <c:pt idx="13703">
                  <c:v>-103183589.984871</c:v>
                </c:pt>
                <c:pt idx="13704">
                  <c:v>-103191119.98487</c:v>
                </c:pt>
                <c:pt idx="13705">
                  <c:v>-103198649.984868</c:v>
                </c:pt>
                <c:pt idx="13706">
                  <c:v>-103206179.98486599</c:v>
                </c:pt>
                <c:pt idx="13707">
                  <c:v>-103213709.984864</c:v>
                </c:pt>
                <c:pt idx="13708">
                  <c:v>-103221239.984862</c:v>
                </c:pt>
                <c:pt idx="13709">
                  <c:v>-103228769.984861</c:v>
                </c:pt>
                <c:pt idx="13710">
                  <c:v>-103236299.98485899</c:v>
                </c:pt>
                <c:pt idx="13711">
                  <c:v>-103243829.98485698</c:v>
                </c:pt>
                <c:pt idx="13712">
                  <c:v>-103251359.984855</c:v>
                </c:pt>
                <c:pt idx="13713">
                  <c:v>-103258889.98485398</c:v>
                </c:pt>
                <c:pt idx="13714">
                  <c:v>-103266419.98485199</c:v>
                </c:pt>
                <c:pt idx="13715">
                  <c:v>-103273949.98484999</c:v>
                </c:pt>
                <c:pt idx="13716">
                  <c:v>-103281479.98484798</c:v>
                </c:pt>
                <c:pt idx="13717">
                  <c:v>-103289009.984846</c:v>
                </c:pt>
                <c:pt idx="13718">
                  <c:v>-103296539.984845</c:v>
                </c:pt>
                <c:pt idx="13719">
                  <c:v>-103304069.98484299</c:v>
                </c:pt>
                <c:pt idx="13720">
                  <c:v>-103311599.98484099</c:v>
                </c:pt>
                <c:pt idx="13721">
                  <c:v>-103319129.98483901</c:v>
                </c:pt>
                <c:pt idx="13722">
                  <c:v>-103326659.984837</c:v>
                </c:pt>
                <c:pt idx="13723">
                  <c:v>-103334189.984836</c:v>
                </c:pt>
                <c:pt idx="13724">
                  <c:v>-103341719.98483399</c:v>
                </c:pt>
                <c:pt idx="13725">
                  <c:v>-103349249.98483199</c:v>
                </c:pt>
                <c:pt idx="13726">
                  <c:v>-103356779.98483001</c:v>
                </c:pt>
                <c:pt idx="13727">
                  <c:v>-103364309.984828</c:v>
                </c:pt>
                <c:pt idx="13728">
                  <c:v>-103371839.984827</c:v>
                </c:pt>
                <c:pt idx="13729">
                  <c:v>-103379369.984825</c:v>
                </c:pt>
                <c:pt idx="13730">
                  <c:v>-103386899.98482299</c:v>
                </c:pt>
                <c:pt idx="13731">
                  <c:v>-103394429.98482101</c:v>
                </c:pt>
                <c:pt idx="13732">
                  <c:v>-103401959.98481998</c:v>
                </c:pt>
                <c:pt idx="13733">
                  <c:v>-103409489.984818</c:v>
                </c:pt>
                <c:pt idx="13734">
                  <c:v>-103417019.984816</c:v>
                </c:pt>
                <c:pt idx="13735">
                  <c:v>-103424549.98481399</c:v>
                </c:pt>
                <c:pt idx="13736">
                  <c:v>-103432079.98481201</c:v>
                </c:pt>
                <c:pt idx="13737">
                  <c:v>-103439609.98481098</c:v>
                </c:pt>
                <c:pt idx="13738">
                  <c:v>-103447139.984809</c:v>
                </c:pt>
                <c:pt idx="13739">
                  <c:v>-103454669.984807</c:v>
                </c:pt>
                <c:pt idx="13740">
                  <c:v>-103462199.984805</c:v>
                </c:pt>
                <c:pt idx="13741">
                  <c:v>-103469729.98480301</c:v>
                </c:pt>
                <c:pt idx="13742">
                  <c:v>-103477259.98480198</c:v>
                </c:pt>
                <c:pt idx="13743">
                  <c:v>-103484789.9848</c:v>
                </c:pt>
                <c:pt idx="13744">
                  <c:v>-103492319.984798</c:v>
                </c:pt>
                <c:pt idx="13745">
                  <c:v>-103499849.984796</c:v>
                </c:pt>
                <c:pt idx="13746">
                  <c:v>-103507379.984795</c:v>
                </c:pt>
                <c:pt idx="13747">
                  <c:v>-103514909.98479301</c:v>
                </c:pt>
                <c:pt idx="13748">
                  <c:v>-103522439.984791</c:v>
                </c:pt>
                <c:pt idx="13749">
                  <c:v>-103529969.984789</c:v>
                </c:pt>
                <c:pt idx="13750">
                  <c:v>-103537499.984787</c:v>
                </c:pt>
                <c:pt idx="13751">
                  <c:v>-103545029.984786</c:v>
                </c:pt>
                <c:pt idx="13752">
                  <c:v>-103552559.98478401</c:v>
                </c:pt>
                <c:pt idx="13753">
                  <c:v>-103560089.984782</c:v>
                </c:pt>
                <c:pt idx="13754">
                  <c:v>-103567619.98478</c:v>
                </c:pt>
                <c:pt idx="13755">
                  <c:v>-103575149.984778</c:v>
                </c:pt>
                <c:pt idx="13756">
                  <c:v>-103582679.984777</c:v>
                </c:pt>
                <c:pt idx="13757">
                  <c:v>-103590209.98477502</c:v>
                </c:pt>
                <c:pt idx="13758">
                  <c:v>-103597739.984773</c:v>
                </c:pt>
                <c:pt idx="13759">
                  <c:v>-103605269.984771</c:v>
                </c:pt>
                <c:pt idx="13760">
                  <c:v>-103612799.984769</c:v>
                </c:pt>
                <c:pt idx="13761">
                  <c:v>-103620329.984768</c:v>
                </c:pt>
                <c:pt idx="13762">
                  <c:v>-103627859.98476602</c:v>
                </c:pt>
                <c:pt idx="13763">
                  <c:v>-103635389.98476398</c:v>
                </c:pt>
                <c:pt idx="13764">
                  <c:v>-103642919.984762</c:v>
                </c:pt>
                <c:pt idx="13765">
                  <c:v>-103650449.984761</c:v>
                </c:pt>
                <c:pt idx="13766">
                  <c:v>-103657979.98475899</c:v>
                </c:pt>
                <c:pt idx="13767">
                  <c:v>-103665509.98475701</c:v>
                </c:pt>
                <c:pt idx="13768">
                  <c:v>-103673039.98475496</c:v>
                </c:pt>
                <c:pt idx="13769">
                  <c:v>-103680569.98475298</c:v>
                </c:pt>
                <c:pt idx="13770">
                  <c:v>-103688099.98475198</c:v>
                </c:pt>
                <c:pt idx="13771">
                  <c:v>-103695629.98474999</c:v>
                </c:pt>
                <c:pt idx="13772">
                  <c:v>-103703159.98474801</c:v>
                </c:pt>
                <c:pt idx="13773">
                  <c:v>-103710689.98474598</c:v>
                </c:pt>
                <c:pt idx="13774">
                  <c:v>-103718219.98474398</c:v>
                </c:pt>
                <c:pt idx="13775">
                  <c:v>-103725749.98474298</c:v>
                </c:pt>
                <c:pt idx="13776">
                  <c:v>-103733279.98474099</c:v>
                </c:pt>
                <c:pt idx="13777">
                  <c:v>-103740809.98473901</c:v>
                </c:pt>
                <c:pt idx="13778">
                  <c:v>-103748339.98473698</c:v>
                </c:pt>
                <c:pt idx="13779">
                  <c:v>-103755869.984736</c:v>
                </c:pt>
                <c:pt idx="13780">
                  <c:v>-103763399.98473398</c:v>
                </c:pt>
                <c:pt idx="13781">
                  <c:v>-103770929.98473199</c:v>
                </c:pt>
                <c:pt idx="13782">
                  <c:v>-103778459.98473001</c:v>
                </c:pt>
                <c:pt idx="13783">
                  <c:v>-103785989.98472798</c:v>
                </c:pt>
                <c:pt idx="13784">
                  <c:v>-103793519.984727</c:v>
                </c:pt>
                <c:pt idx="13785">
                  <c:v>-103801049.984725</c:v>
                </c:pt>
                <c:pt idx="13786">
                  <c:v>-103808579.98472299</c:v>
                </c:pt>
                <c:pt idx="13787">
                  <c:v>-103816109.98472099</c:v>
                </c:pt>
                <c:pt idx="13788">
                  <c:v>-103823639.98471898</c:v>
                </c:pt>
                <c:pt idx="13789">
                  <c:v>-103831169.98471798</c:v>
                </c:pt>
                <c:pt idx="13790">
                  <c:v>-103838699.984716</c:v>
                </c:pt>
                <c:pt idx="13791">
                  <c:v>-103846229.98471399</c:v>
                </c:pt>
                <c:pt idx="13792">
                  <c:v>-103853759.98471199</c:v>
                </c:pt>
                <c:pt idx="13793">
                  <c:v>-103861289.98470998</c:v>
                </c:pt>
                <c:pt idx="13794">
                  <c:v>-103868819.98470898</c:v>
                </c:pt>
                <c:pt idx="13795">
                  <c:v>-103876349.984707</c:v>
                </c:pt>
                <c:pt idx="13796">
                  <c:v>-103883879.984705</c:v>
                </c:pt>
                <c:pt idx="13797">
                  <c:v>-103891409.98470299</c:v>
                </c:pt>
                <c:pt idx="13798">
                  <c:v>-103898939.98470201</c:v>
                </c:pt>
                <c:pt idx="13799">
                  <c:v>-103906469.98469998</c:v>
                </c:pt>
                <c:pt idx="13800">
                  <c:v>-103913999.984698</c:v>
                </c:pt>
                <c:pt idx="13801">
                  <c:v>-103921529.984696</c:v>
                </c:pt>
                <c:pt idx="13802">
                  <c:v>-103929059.98469399</c:v>
                </c:pt>
                <c:pt idx="13803">
                  <c:v>-103936589.98469301</c:v>
                </c:pt>
                <c:pt idx="13804">
                  <c:v>-103944119.98469098</c:v>
                </c:pt>
                <c:pt idx="13805">
                  <c:v>-103951649.984689</c:v>
                </c:pt>
                <c:pt idx="13806">
                  <c:v>-103959179.984687</c:v>
                </c:pt>
                <c:pt idx="13807">
                  <c:v>-103966709.984685</c:v>
                </c:pt>
                <c:pt idx="13808">
                  <c:v>-103974239.98468401</c:v>
                </c:pt>
                <c:pt idx="13809">
                  <c:v>-103981769.98468198</c:v>
                </c:pt>
                <c:pt idx="13810">
                  <c:v>-103989299.98468</c:v>
                </c:pt>
                <c:pt idx="13811">
                  <c:v>-103996829.984678</c:v>
                </c:pt>
                <c:pt idx="13812">
                  <c:v>-104004359.984677</c:v>
                </c:pt>
                <c:pt idx="13813">
                  <c:v>-104011889.98467502</c:v>
                </c:pt>
                <c:pt idx="13814">
                  <c:v>-104019419.98467298</c:v>
                </c:pt>
                <c:pt idx="13815">
                  <c:v>-104026949.984671</c:v>
                </c:pt>
                <c:pt idx="13816">
                  <c:v>-104034479.984669</c:v>
                </c:pt>
                <c:pt idx="13817">
                  <c:v>-104042009.984668</c:v>
                </c:pt>
                <c:pt idx="13818">
                  <c:v>-104049539.984666</c:v>
                </c:pt>
                <c:pt idx="13819">
                  <c:v>-104057069.98466398</c:v>
                </c:pt>
                <c:pt idx="13820">
                  <c:v>-104064599.984662</c:v>
                </c:pt>
                <c:pt idx="13821">
                  <c:v>-104072129.98466</c:v>
                </c:pt>
                <c:pt idx="13822">
                  <c:v>-104079659.98465899</c:v>
                </c:pt>
                <c:pt idx="13823">
                  <c:v>-104087189.98465699</c:v>
                </c:pt>
                <c:pt idx="13824">
                  <c:v>-104094719.98465496</c:v>
                </c:pt>
                <c:pt idx="13825">
                  <c:v>-104102249.98465298</c:v>
                </c:pt>
                <c:pt idx="13826">
                  <c:v>-104109779.98465098</c:v>
                </c:pt>
                <c:pt idx="13827">
                  <c:v>-104117309.98464999</c:v>
                </c:pt>
                <c:pt idx="13828">
                  <c:v>-104124839.98464799</c:v>
                </c:pt>
                <c:pt idx="13829">
                  <c:v>-104132369.98464601</c:v>
                </c:pt>
                <c:pt idx="13830">
                  <c:v>-104139899.98464398</c:v>
                </c:pt>
                <c:pt idx="13831">
                  <c:v>-104147429.98464298</c:v>
                </c:pt>
                <c:pt idx="13832">
                  <c:v>-104154959.98464099</c:v>
                </c:pt>
                <c:pt idx="13833">
                  <c:v>-104162489.98463899</c:v>
                </c:pt>
                <c:pt idx="13834">
                  <c:v>-104170019.98463701</c:v>
                </c:pt>
                <c:pt idx="13835">
                  <c:v>-104177549.984635</c:v>
                </c:pt>
                <c:pt idx="13836">
                  <c:v>-104185079.98463398</c:v>
                </c:pt>
                <c:pt idx="13837">
                  <c:v>-104192609.98463199</c:v>
                </c:pt>
                <c:pt idx="13838">
                  <c:v>-104200139.98462999</c:v>
                </c:pt>
                <c:pt idx="13839">
                  <c:v>-104207669.98462801</c:v>
                </c:pt>
                <c:pt idx="13840">
                  <c:v>-104215199.984626</c:v>
                </c:pt>
                <c:pt idx="13841">
                  <c:v>-104222729.984625</c:v>
                </c:pt>
                <c:pt idx="13842">
                  <c:v>-104230259.98462299</c:v>
                </c:pt>
                <c:pt idx="13843">
                  <c:v>-104237789.98462099</c:v>
                </c:pt>
                <c:pt idx="13844">
                  <c:v>-104245319.98461901</c:v>
                </c:pt>
                <c:pt idx="13845">
                  <c:v>-104252849.98461698</c:v>
                </c:pt>
                <c:pt idx="13846">
                  <c:v>-104260379.984616</c:v>
                </c:pt>
                <c:pt idx="13847">
                  <c:v>-104267909.98461398</c:v>
                </c:pt>
                <c:pt idx="13848">
                  <c:v>-104275439.98461199</c:v>
                </c:pt>
                <c:pt idx="13849">
                  <c:v>-104282969.98461001</c:v>
                </c:pt>
                <c:pt idx="13850">
                  <c:v>-104290499.98460898</c:v>
                </c:pt>
                <c:pt idx="13851">
                  <c:v>-104298029.984607</c:v>
                </c:pt>
                <c:pt idx="13852">
                  <c:v>-104305559.984605</c:v>
                </c:pt>
                <c:pt idx="13853">
                  <c:v>-104313089.98460299</c:v>
                </c:pt>
                <c:pt idx="13854">
                  <c:v>-104320619.98460101</c:v>
                </c:pt>
                <c:pt idx="13855">
                  <c:v>-104328149.98459998</c:v>
                </c:pt>
                <c:pt idx="13856">
                  <c:v>-104335679.984598</c:v>
                </c:pt>
                <c:pt idx="13857">
                  <c:v>-104343209.984596</c:v>
                </c:pt>
                <c:pt idx="13858">
                  <c:v>-104350739.98459399</c:v>
                </c:pt>
                <c:pt idx="13859">
                  <c:v>-104358269.98459201</c:v>
                </c:pt>
                <c:pt idx="13860">
                  <c:v>-104365799.98459101</c:v>
                </c:pt>
                <c:pt idx="13861">
                  <c:v>-104373329.984589</c:v>
                </c:pt>
                <c:pt idx="13862">
                  <c:v>-104380859.984587</c:v>
                </c:pt>
                <c:pt idx="13863">
                  <c:v>-104388389.984585</c:v>
                </c:pt>
                <c:pt idx="13864">
                  <c:v>-104395919.98458399</c:v>
                </c:pt>
                <c:pt idx="13865">
                  <c:v>-104403449.98458201</c:v>
                </c:pt>
                <c:pt idx="13866">
                  <c:v>-104410979.98458</c:v>
                </c:pt>
                <c:pt idx="13867">
                  <c:v>-104418509.984578</c:v>
                </c:pt>
                <c:pt idx="13868">
                  <c:v>-104426039.984576</c:v>
                </c:pt>
                <c:pt idx="13869">
                  <c:v>-104433569.984575</c:v>
                </c:pt>
                <c:pt idx="13870">
                  <c:v>-104441099.98457301</c:v>
                </c:pt>
                <c:pt idx="13871">
                  <c:v>-104448629.98457098</c:v>
                </c:pt>
                <c:pt idx="13872">
                  <c:v>-104456159.984569</c:v>
                </c:pt>
                <c:pt idx="13873">
                  <c:v>-104463689.984567</c:v>
                </c:pt>
                <c:pt idx="13874">
                  <c:v>-104471219.984566</c:v>
                </c:pt>
                <c:pt idx="13875">
                  <c:v>-104478749.98456401</c:v>
                </c:pt>
                <c:pt idx="13876">
                  <c:v>-104486279.98456198</c:v>
                </c:pt>
                <c:pt idx="13877">
                  <c:v>-104493809.98456</c:v>
                </c:pt>
                <c:pt idx="13878">
                  <c:v>-104501339.98455799</c:v>
                </c:pt>
                <c:pt idx="13879">
                  <c:v>-104508869.98455699</c:v>
                </c:pt>
                <c:pt idx="13880">
                  <c:v>-104516399.98455501</c:v>
                </c:pt>
                <c:pt idx="13881">
                  <c:v>-104523929.98455296</c:v>
                </c:pt>
                <c:pt idx="13882">
                  <c:v>-104531459.98455098</c:v>
                </c:pt>
                <c:pt idx="13883">
                  <c:v>-104538989.98454998</c:v>
                </c:pt>
                <c:pt idx="13884">
                  <c:v>-104546519.98454799</c:v>
                </c:pt>
                <c:pt idx="13885">
                  <c:v>-104554049.98454601</c:v>
                </c:pt>
                <c:pt idx="13886">
                  <c:v>-104561579.98454396</c:v>
                </c:pt>
                <c:pt idx="13887">
                  <c:v>-104569109.98454198</c:v>
                </c:pt>
                <c:pt idx="13888">
                  <c:v>-104576639.98454098</c:v>
                </c:pt>
                <c:pt idx="13889">
                  <c:v>-104584169.98453899</c:v>
                </c:pt>
                <c:pt idx="13890">
                  <c:v>-104591699.98453701</c:v>
                </c:pt>
                <c:pt idx="13891">
                  <c:v>-104599229.98453496</c:v>
                </c:pt>
                <c:pt idx="13892">
                  <c:v>-104606759.98453298</c:v>
                </c:pt>
                <c:pt idx="13893">
                  <c:v>-104614289.98453198</c:v>
                </c:pt>
                <c:pt idx="13894">
                  <c:v>-104621819.98452999</c:v>
                </c:pt>
                <c:pt idx="13895">
                  <c:v>-104629349.98452801</c:v>
                </c:pt>
                <c:pt idx="13896">
                  <c:v>-104636879.98452598</c:v>
                </c:pt>
                <c:pt idx="13897">
                  <c:v>-104644409.984525</c:v>
                </c:pt>
                <c:pt idx="13898">
                  <c:v>-104651939.98452298</c:v>
                </c:pt>
                <c:pt idx="13899">
                  <c:v>-104659469.98452099</c:v>
                </c:pt>
                <c:pt idx="13900">
                  <c:v>-104666999.98451899</c:v>
                </c:pt>
                <c:pt idx="13901">
                  <c:v>-104674529.98451698</c:v>
                </c:pt>
                <c:pt idx="13902">
                  <c:v>-104682059.98451598</c:v>
                </c:pt>
                <c:pt idx="13903">
                  <c:v>-104689589.98451398</c:v>
                </c:pt>
                <c:pt idx="13904">
                  <c:v>-104697119.98451199</c:v>
                </c:pt>
                <c:pt idx="13905">
                  <c:v>-104704649.98450999</c:v>
                </c:pt>
                <c:pt idx="13906">
                  <c:v>-104712179.98450798</c:v>
                </c:pt>
                <c:pt idx="13907">
                  <c:v>-104719709.98450698</c:v>
                </c:pt>
                <c:pt idx="13908">
                  <c:v>-104727239.984505</c:v>
                </c:pt>
                <c:pt idx="13909">
                  <c:v>-104734769.98450299</c:v>
                </c:pt>
                <c:pt idx="13910">
                  <c:v>-104742299.98450099</c:v>
                </c:pt>
                <c:pt idx="13911">
                  <c:v>-104749829.98449899</c:v>
                </c:pt>
                <c:pt idx="13912">
                  <c:v>-104757359.98449799</c:v>
                </c:pt>
                <c:pt idx="13913">
                  <c:v>-104764889.98449601</c:v>
                </c:pt>
                <c:pt idx="13914">
                  <c:v>-104772419.984494</c:v>
                </c:pt>
                <c:pt idx="13915">
                  <c:v>-104779949.984492</c:v>
                </c:pt>
                <c:pt idx="13916">
                  <c:v>-104787479.98449102</c:v>
                </c:pt>
                <c:pt idx="13917">
                  <c:v>-104795009.98448899</c:v>
                </c:pt>
                <c:pt idx="13918">
                  <c:v>-104802539.98448701</c:v>
                </c:pt>
                <c:pt idx="13919">
                  <c:v>-104810069.98448502</c:v>
                </c:pt>
                <c:pt idx="13920">
                  <c:v>-104817599.984483</c:v>
                </c:pt>
                <c:pt idx="13921">
                  <c:v>-104825129.98448202</c:v>
                </c:pt>
                <c:pt idx="13922">
                  <c:v>-104832659.98447999</c:v>
                </c:pt>
                <c:pt idx="13923">
                  <c:v>-104840189.98447801</c:v>
                </c:pt>
                <c:pt idx="13924">
                  <c:v>-104847719.98447601</c:v>
                </c:pt>
                <c:pt idx="13925">
                  <c:v>-104855249.984474</c:v>
                </c:pt>
                <c:pt idx="13926">
                  <c:v>-104862779.984473</c:v>
                </c:pt>
                <c:pt idx="13927">
                  <c:v>-104870309.98447099</c:v>
                </c:pt>
                <c:pt idx="13928">
                  <c:v>-104877839.98446901</c:v>
                </c:pt>
                <c:pt idx="13929">
                  <c:v>-104885369.98446701</c:v>
                </c:pt>
                <c:pt idx="13930">
                  <c:v>-104892899.98446502</c:v>
                </c:pt>
                <c:pt idx="13931">
                  <c:v>-104900429.984464</c:v>
                </c:pt>
                <c:pt idx="13932">
                  <c:v>-104907959.98446199</c:v>
                </c:pt>
                <c:pt idx="13933">
                  <c:v>-104915489.98446001</c:v>
                </c:pt>
                <c:pt idx="13934">
                  <c:v>-104923019.984458</c:v>
                </c:pt>
                <c:pt idx="13935">
                  <c:v>-104930549.984457</c:v>
                </c:pt>
                <c:pt idx="13936">
                  <c:v>-104938079.984455</c:v>
                </c:pt>
                <c:pt idx="13937">
                  <c:v>-104945609.98445298</c:v>
                </c:pt>
                <c:pt idx="13938">
                  <c:v>-104953139.984451</c:v>
                </c:pt>
                <c:pt idx="13939">
                  <c:v>-104960669.984449</c:v>
                </c:pt>
                <c:pt idx="13940">
                  <c:v>-104968199.984448</c:v>
                </c:pt>
                <c:pt idx="13941">
                  <c:v>-104975729.984446</c:v>
                </c:pt>
                <c:pt idx="13942">
                  <c:v>-104983259.98444401</c:v>
                </c:pt>
                <c:pt idx="13943">
                  <c:v>-104990789.984442</c:v>
                </c:pt>
                <c:pt idx="13944">
                  <c:v>-104998319.98444</c:v>
                </c:pt>
                <c:pt idx="13945">
                  <c:v>-105005849.984439</c:v>
                </c:pt>
                <c:pt idx="13946">
                  <c:v>-105013379.984437</c:v>
                </c:pt>
                <c:pt idx="13947">
                  <c:v>-105020909.98443502</c:v>
                </c:pt>
                <c:pt idx="13948">
                  <c:v>-105028439.984433</c:v>
                </c:pt>
                <c:pt idx="13949">
                  <c:v>-105035969.984432</c:v>
                </c:pt>
                <c:pt idx="13950">
                  <c:v>-105043499.98443</c:v>
                </c:pt>
                <c:pt idx="13951">
                  <c:v>-105051029.984428</c:v>
                </c:pt>
                <c:pt idx="13952">
                  <c:v>-105058559.98442602</c:v>
                </c:pt>
                <c:pt idx="13953">
                  <c:v>-105066089.984424</c:v>
                </c:pt>
                <c:pt idx="13954">
                  <c:v>-105073619.984423</c:v>
                </c:pt>
                <c:pt idx="13955">
                  <c:v>-105081149.984421</c:v>
                </c:pt>
                <c:pt idx="13956">
                  <c:v>-105088679.984419</c:v>
                </c:pt>
                <c:pt idx="13957">
                  <c:v>-105096209.98441702</c:v>
                </c:pt>
                <c:pt idx="13958">
                  <c:v>-105103739.98441498</c:v>
                </c:pt>
                <c:pt idx="13959">
                  <c:v>-105111269.984414</c:v>
                </c:pt>
                <c:pt idx="13960">
                  <c:v>-105118799.984412</c:v>
                </c:pt>
                <c:pt idx="13961">
                  <c:v>-105126329.98441</c:v>
                </c:pt>
                <c:pt idx="13962">
                  <c:v>-105133859.98440802</c:v>
                </c:pt>
                <c:pt idx="13963">
                  <c:v>-105141389.98440599</c:v>
                </c:pt>
                <c:pt idx="13964">
                  <c:v>-105148919.98440501</c:v>
                </c:pt>
                <c:pt idx="13965">
                  <c:v>-105156449.984403</c:v>
                </c:pt>
                <c:pt idx="13966">
                  <c:v>-105163979.984401</c:v>
                </c:pt>
                <c:pt idx="13967">
                  <c:v>-105171509.98439902</c:v>
                </c:pt>
                <c:pt idx="13968">
                  <c:v>-105179039.98439802</c:v>
                </c:pt>
                <c:pt idx="13969">
                  <c:v>-105186569.98439601</c:v>
                </c:pt>
                <c:pt idx="13970">
                  <c:v>-105194099.984394</c:v>
                </c:pt>
                <c:pt idx="13971">
                  <c:v>-105201629.984392</c:v>
                </c:pt>
                <c:pt idx="13972">
                  <c:v>-105209159.98439002</c:v>
                </c:pt>
                <c:pt idx="13973">
                  <c:v>-105216689.98438902</c:v>
                </c:pt>
                <c:pt idx="13974">
                  <c:v>-105224219.98438701</c:v>
                </c:pt>
                <c:pt idx="13975">
                  <c:v>-105231749.98438501</c:v>
                </c:pt>
                <c:pt idx="13976">
                  <c:v>-105239279.984383</c:v>
                </c:pt>
                <c:pt idx="13977">
                  <c:v>-105246809.98438102</c:v>
                </c:pt>
                <c:pt idx="13978">
                  <c:v>-105254339.98438002</c:v>
                </c:pt>
                <c:pt idx="13979">
                  <c:v>-105261869.98437801</c:v>
                </c:pt>
                <c:pt idx="13980">
                  <c:v>-105269399.98437601</c:v>
                </c:pt>
                <c:pt idx="13981">
                  <c:v>-105276929.984374</c:v>
                </c:pt>
                <c:pt idx="13982">
                  <c:v>-105284459.984373</c:v>
                </c:pt>
                <c:pt idx="13983">
                  <c:v>-105291989.98437102</c:v>
                </c:pt>
                <c:pt idx="13984">
                  <c:v>-105299519.98436899</c:v>
                </c:pt>
                <c:pt idx="13985">
                  <c:v>-105307049.98436701</c:v>
                </c:pt>
                <c:pt idx="13986">
                  <c:v>-105314579.98436502</c:v>
                </c:pt>
                <c:pt idx="13987">
                  <c:v>-105322109.984364</c:v>
                </c:pt>
                <c:pt idx="13988">
                  <c:v>-105329639.98436202</c:v>
                </c:pt>
                <c:pt idx="13989">
                  <c:v>-105337169.98435998</c:v>
                </c:pt>
                <c:pt idx="13990">
                  <c:v>-105344699.984358</c:v>
                </c:pt>
                <c:pt idx="13991">
                  <c:v>-105352229.984356</c:v>
                </c:pt>
                <c:pt idx="13992">
                  <c:v>-105359759.984355</c:v>
                </c:pt>
                <c:pt idx="13993">
                  <c:v>-105367289.98435301</c:v>
                </c:pt>
                <c:pt idx="13994">
                  <c:v>-105374819.98435098</c:v>
                </c:pt>
                <c:pt idx="13995">
                  <c:v>-105382349.984349</c:v>
                </c:pt>
                <c:pt idx="13996">
                  <c:v>-105389879.984347</c:v>
                </c:pt>
                <c:pt idx="13997">
                  <c:v>-105397409.984346</c:v>
                </c:pt>
                <c:pt idx="13998">
                  <c:v>-105404939.98434401</c:v>
                </c:pt>
                <c:pt idx="13999">
                  <c:v>-105412469.98434198</c:v>
                </c:pt>
                <c:pt idx="14000">
                  <c:v>-105419999.98434</c:v>
                </c:pt>
                <c:pt idx="14001">
                  <c:v>-105427529.984339</c:v>
                </c:pt>
                <c:pt idx="14002">
                  <c:v>-105435059.984337</c:v>
                </c:pt>
                <c:pt idx="14003">
                  <c:v>-105442589.98433502</c:v>
                </c:pt>
                <c:pt idx="14004">
                  <c:v>-105450119.98433298</c:v>
                </c:pt>
                <c:pt idx="14005">
                  <c:v>-105457649.984331</c:v>
                </c:pt>
                <c:pt idx="14006">
                  <c:v>-105465179.98433</c:v>
                </c:pt>
                <c:pt idx="14007">
                  <c:v>-105472709.984328</c:v>
                </c:pt>
                <c:pt idx="14008">
                  <c:v>-105480239.984326</c:v>
                </c:pt>
                <c:pt idx="14009">
                  <c:v>-105487769.98432398</c:v>
                </c:pt>
                <c:pt idx="14010">
                  <c:v>-105495299.984322</c:v>
                </c:pt>
                <c:pt idx="14011">
                  <c:v>-105502829.984321</c:v>
                </c:pt>
                <c:pt idx="14012">
                  <c:v>-105510359.984319</c:v>
                </c:pt>
                <c:pt idx="14013">
                  <c:v>-105517889.984317</c:v>
                </c:pt>
                <c:pt idx="14014">
                  <c:v>-105525419.98431498</c:v>
                </c:pt>
                <c:pt idx="14015">
                  <c:v>-105532949.98431398</c:v>
                </c:pt>
                <c:pt idx="14016">
                  <c:v>-105540479.984312</c:v>
                </c:pt>
                <c:pt idx="14017">
                  <c:v>-105548009.98431</c:v>
                </c:pt>
                <c:pt idx="14018">
                  <c:v>-105555539.984308</c:v>
                </c:pt>
                <c:pt idx="14019">
                  <c:v>-105563069.98430599</c:v>
                </c:pt>
                <c:pt idx="14020">
                  <c:v>-105570599.98430498</c:v>
                </c:pt>
                <c:pt idx="14021">
                  <c:v>-105578129.984303</c:v>
                </c:pt>
                <c:pt idx="14022">
                  <c:v>-105585659.984301</c:v>
                </c:pt>
                <c:pt idx="14023">
                  <c:v>-105593189.984299</c:v>
                </c:pt>
                <c:pt idx="14024">
                  <c:v>-105600719.98429702</c:v>
                </c:pt>
                <c:pt idx="14025">
                  <c:v>-105608249.98429599</c:v>
                </c:pt>
                <c:pt idx="14026">
                  <c:v>-105615779.984294</c:v>
                </c:pt>
                <c:pt idx="14027">
                  <c:v>-105623309.984292</c:v>
                </c:pt>
                <c:pt idx="14028">
                  <c:v>-105630839.98429</c:v>
                </c:pt>
                <c:pt idx="14029">
                  <c:v>-105638369.98428802</c:v>
                </c:pt>
                <c:pt idx="14030">
                  <c:v>-105645899.98428699</c:v>
                </c:pt>
                <c:pt idx="14031">
                  <c:v>-105653429.98428501</c:v>
                </c:pt>
                <c:pt idx="14032">
                  <c:v>-105660959.984283</c:v>
                </c:pt>
                <c:pt idx="14033">
                  <c:v>-105668489.984281</c:v>
                </c:pt>
                <c:pt idx="14034">
                  <c:v>-105676019.98428002</c:v>
                </c:pt>
                <c:pt idx="14035">
                  <c:v>-105683549.98427799</c:v>
                </c:pt>
                <c:pt idx="14036">
                  <c:v>-105691079.98427601</c:v>
                </c:pt>
                <c:pt idx="14037">
                  <c:v>-105698609.984274</c:v>
                </c:pt>
                <c:pt idx="14038">
                  <c:v>-105706139.984272</c:v>
                </c:pt>
                <c:pt idx="14039">
                  <c:v>-105713669.984271</c:v>
                </c:pt>
                <c:pt idx="14040">
                  <c:v>-105721199.98426899</c:v>
                </c:pt>
                <c:pt idx="14041">
                  <c:v>-105728729.98426701</c:v>
                </c:pt>
                <c:pt idx="14042">
                  <c:v>-105736259.98426501</c:v>
                </c:pt>
                <c:pt idx="14043">
                  <c:v>-105743789.984263</c:v>
                </c:pt>
                <c:pt idx="14044">
                  <c:v>-105751319.984262</c:v>
                </c:pt>
                <c:pt idx="14045">
                  <c:v>-105758849.98425998</c:v>
                </c:pt>
                <c:pt idx="14046">
                  <c:v>-105766379.984258</c:v>
                </c:pt>
                <c:pt idx="14047">
                  <c:v>-105773909.984256</c:v>
                </c:pt>
                <c:pt idx="14048">
                  <c:v>-105781439.98425399</c:v>
                </c:pt>
                <c:pt idx="14049">
                  <c:v>-105788969.98425299</c:v>
                </c:pt>
                <c:pt idx="14050">
                  <c:v>-105796499.98425101</c:v>
                </c:pt>
                <c:pt idx="14051">
                  <c:v>-105804029.984249</c:v>
                </c:pt>
                <c:pt idx="14052">
                  <c:v>-105811559.984247</c:v>
                </c:pt>
                <c:pt idx="14053">
                  <c:v>-105819089.984246</c:v>
                </c:pt>
                <c:pt idx="14054">
                  <c:v>-105826619.98424399</c:v>
                </c:pt>
                <c:pt idx="14055">
                  <c:v>-105834149.98424201</c:v>
                </c:pt>
                <c:pt idx="14056">
                  <c:v>-105841679.98424</c:v>
                </c:pt>
                <c:pt idx="14057">
                  <c:v>-105849209.984238</c:v>
                </c:pt>
                <c:pt idx="14058">
                  <c:v>-105856739.984237</c:v>
                </c:pt>
                <c:pt idx="14059">
                  <c:v>-105864269.984235</c:v>
                </c:pt>
                <c:pt idx="14060">
                  <c:v>-105871799.98423301</c:v>
                </c:pt>
                <c:pt idx="14061">
                  <c:v>-105879329.984231</c:v>
                </c:pt>
                <c:pt idx="14062">
                  <c:v>-105886859.984229</c:v>
                </c:pt>
                <c:pt idx="14063">
                  <c:v>-105894389.984228</c:v>
                </c:pt>
                <c:pt idx="14064">
                  <c:v>-105901919.984226</c:v>
                </c:pt>
                <c:pt idx="14065">
                  <c:v>-105909449.98422401</c:v>
                </c:pt>
                <c:pt idx="14066">
                  <c:v>-105916979.98422198</c:v>
                </c:pt>
                <c:pt idx="14067">
                  <c:v>-105924509.984221</c:v>
                </c:pt>
                <c:pt idx="14068">
                  <c:v>-105932039.984219</c:v>
                </c:pt>
                <c:pt idx="14069">
                  <c:v>-105939569.984217</c:v>
                </c:pt>
                <c:pt idx="14070">
                  <c:v>-105947099.98421502</c:v>
                </c:pt>
                <c:pt idx="14071">
                  <c:v>-105954629.98421298</c:v>
                </c:pt>
                <c:pt idx="14072">
                  <c:v>-105962159.984212</c:v>
                </c:pt>
                <c:pt idx="14073">
                  <c:v>-105969689.98421</c:v>
                </c:pt>
                <c:pt idx="14074">
                  <c:v>-105977219.984208</c:v>
                </c:pt>
                <c:pt idx="14075">
                  <c:v>-105984749.98420602</c:v>
                </c:pt>
                <c:pt idx="14076">
                  <c:v>-105992279.98420398</c:v>
                </c:pt>
                <c:pt idx="14077">
                  <c:v>-105999809.984203</c:v>
                </c:pt>
                <c:pt idx="14078">
                  <c:v>-106007339.984201</c:v>
                </c:pt>
                <c:pt idx="14079">
                  <c:v>-106014869.984199</c:v>
                </c:pt>
                <c:pt idx="14080">
                  <c:v>-106022399.98419702</c:v>
                </c:pt>
                <c:pt idx="14081">
                  <c:v>-106029929.98419498</c:v>
                </c:pt>
                <c:pt idx="14082">
                  <c:v>-106037459.984194</c:v>
                </c:pt>
                <c:pt idx="14083">
                  <c:v>-106044989.984192</c:v>
                </c:pt>
                <c:pt idx="14084">
                  <c:v>-106052519.98419</c:v>
                </c:pt>
                <c:pt idx="14085">
                  <c:v>-106060049.98418802</c:v>
                </c:pt>
                <c:pt idx="14086">
                  <c:v>-106067579.98418702</c:v>
                </c:pt>
                <c:pt idx="14087">
                  <c:v>-106075109.98418501</c:v>
                </c:pt>
                <c:pt idx="14088">
                  <c:v>-106082639.984183</c:v>
                </c:pt>
                <c:pt idx="14089">
                  <c:v>-106090169.984181</c:v>
                </c:pt>
                <c:pt idx="14090">
                  <c:v>-106097699.98417902</c:v>
                </c:pt>
                <c:pt idx="14091">
                  <c:v>-106105229.98417802</c:v>
                </c:pt>
                <c:pt idx="14092">
                  <c:v>-106112759.98417599</c:v>
                </c:pt>
                <c:pt idx="14093">
                  <c:v>-106120289.984174</c:v>
                </c:pt>
                <c:pt idx="14094">
                  <c:v>-106127819.984172</c:v>
                </c:pt>
                <c:pt idx="14095">
                  <c:v>-106135349.98417</c:v>
                </c:pt>
                <c:pt idx="14096">
                  <c:v>-106142879.98416902</c:v>
                </c:pt>
                <c:pt idx="14097">
                  <c:v>-106150409.98416699</c:v>
                </c:pt>
                <c:pt idx="14098">
                  <c:v>-106157939.98416501</c:v>
                </c:pt>
                <c:pt idx="14099">
                  <c:v>-106165469.984163</c:v>
                </c:pt>
                <c:pt idx="14100">
                  <c:v>-106172999.984162</c:v>
                </c:pt>
                <c:pt idx="14101">
                  <c:v>-106180529.98416002</c:v>
                </c:pt>
                <c:pt idx="14102">
                  <c:v>-106188059.98415798</c:v>
                </c:pt>
                <c:pt idx="14103">
                  <c:v>-106195589.984156</c:v>
                </c:pt>
                <c:pt idx="14104">
                  <c:v>-106203119.98415399</c:v>
                </c:pt>
                <c:pt idx="14105">
                  <c:v>-106210649.98415299</c:v>
                </c:pt>
                <c:pt idx="14106">
                  <c:v>-106218179.98415101</c:v>
                </c:pt>
                <c:pt idx="14107">
                  <c:v>-106225709.98414898</c:v>
                </c:pt>
                <c:pt idx="14108">
                  <c:v>-106233239.984147</c:v>
                </c:pt>
                <c:pt idx="14109">
                  <c:v>-106240769.984145</c:v>
                </c:pt>
                <c:pt idx="14110">
                  <c:v>-106248299.98414399</c:v>
                </c:pt>
                <c:pt idx="14111">
                  <c:v>-106255829.98414201</c:v>
                </c:pt>
                <c:pt idx="14112">
                  <c:v>-106263359.98413998</c:v>
                </c:pt>
                <c:pt idx="14113">
                  <c:v>-106270889.984138</c:v>
                </c:pt>
                <c:pt idx="14114">
                  <c:v>-106278419.984136</c:v>
                </c:pt>
                <c:pt idx="14115">
                  <c:v>-106285949.984135</c:v>
                </c:pt>
                <c:pt idx="14116">
                  <c:v>-106293479.98413301</c:v>
                </c:pt>
                <c:pt idx="14117">
                  <c:v>-106301009.98413098</c:v>
                </c:pt>
                <c:pt idx="14118">
                  <c:v>-106308539.984129</c:v>
                </c:pt>
                <c:pt idx="14119">
                  <c:v>-106316069.984128</c:v>
                </c:pt>
                <c:pt idx="14120">
                  <c:v>-106323599.984126</c:v>
                </c:pt>
                <c:pt idx="14121">
                  <c:v>-106331129.98412399</c:v>
                </c:pt>
                <c:pt idx="14122">
                  <c:v>-106338659.98412198</c:v>
                </c:pt>
                <c:pt idx="14123">
                  <c:v>-106346189.98412</c:v>
                </c:pt>
                <c:pt idx="14124">
                  <c:v>-106353719.984119</c:v>
                </c:pt>
                <c:pt idx="14125">
                  <c:v>-106361249.984117</c:v>
                </c:pt>
                <c:pt idx="14126">
                  <c:v>-106368779.984115</c:v>
                </c:pt>
                <c:pt idx="14127">
                  <c:v>-106376309.98411298</c:v>
                </c:pt>
                <c:pt idx="14128">
                  <c:v>-106383839.984111</c:v>
                </c:pt>
                <c:pt idx="14129">
                  <c:v>-106391369.98411</c:v>
                </c:pt>
                <c:pt idx="14130">
                  <c:v>-106398899.984108</c:v>
                </c:pt>
                <c:pt idx="14131">
                  <c:v>-106406429.984106</c:v>
                </c:pt>
                <c:pt idx="14132">
                  <c:v>-106413959.98410398</c:v>
                </c:pt>
                <c:pt idx="14133">
                  <c:v>-106421489.98410298</c:v>
                </c:pt>
                <c:pt idx="14134">
                  <c:v>-106429019.984101</c:v>
                </c:pt>
                <c:pt idx="14135">
                  <c:v>-106436549.984099</c:v>
                </c:pt>
                <c:pt idx="14136">
                  <c:v>-106444079.984097</c:v>
                </c:pt>
                <c:pt idx="14137">
                  <c:v>-106451609.98409502</c:v>
                </c:pt>
                <c:pt idx="14138">
                  <c:v>-106459139.98409398</c:v>
                </c:pt>
                <c:pt idx="14139">
                  <c:v>-106466669.984092</c:v>
                </c:pt>
                <c:pt idx="14140">
                  <c:v>-106474199.98409</c:v>
                </c:pt>
                <c:pt idx="14141">
                  <c:v>-106481729.984088</c:v>
                </c:pt>
                <c:pt idx="14142">
                  <c:v>-106489259.98408602</c:v>
                </c:pt>
                <c:pt idx="14143">
                  <c:v>-106496789.98408498</c:v>
                </c:pt>
                <c:pt idx="14144">
                  <c:v>-106504319.984083</c:v>
                </c:pt>
                <c:pt idx="14145">
                  <c:v>-106511849.984081</c:v>
                </c:pt>
                <c:pt idx="14146">
                  <c:v>-106519379.984079</c:v>
                </c:pt>
                <c:pt idx="14147">
                  <c:v>-106526909.98407702</c:v>
                </c:pt>
                <c:pt idx="14148">
                  <c:v>-106534439.98407599</c:v>
                </c:pt>
                <c:pt idx="14149">
                  <c:v>-106541969.984074</c:v>
                </c:pt>
                <c:pt idx="14150">
                  <c:v>-106549499.984072</c:v>
                </c:pt>
                <c:pt idx="14151">
                  <c:v>-106557029.98407</c:v>
                </c:pt>
                <c:pt idx="14152">
                  <c:v>-106564559.984069</c:v>
                </c:pt>
                <c:pt idx="14153">
                  <c:v>-106572089.98406699</c:v>
                </c:pt>
                <c:pt idx="14154">
                  <c:v>-106579619.98406501</c:v>
                </c:pt>
                <c:pt idx="14155">
                  <c:v>-106587149.984063</c:v>
                </c:pt>
                <c:pt idx="14156">
                  <c:v>-106594679.984061</c:v>
                </c:pt>
                <c:pt idx="14157">
                  <c:v>-106602209.98406</c:v>
                </c:pt>
                <c:pt idx="14158">
                  <c:v>-106609739.98405798</c:v>
                </c:pt>
                <c:pt idx="14159">
                  <c:v>-106617269.984056</c:v>
                </c:pt>
                <c:pt idx="14160">
                  <c:v>-106624799.98405398</c:v>
                </c:pt>
                <c:pt idx="14161">
                  <c:v>-106632329.98405199</c:v>
                </c:pt>
                <c:pt idx="14162">
                  <c:v>-106639859.98405099</c:v>
                </c:pt>
                <c:pt idx="14163">
                  <c:v>-106647389.98404901</c:v>
                </c:pt>
                <c:pt idx="14164">
                  <c:v>-106654919.984047</c:v>
                </c:pt>
                <c:pt idx="14165">
                  <c:v>-106662449.984045</c:v>
                </c:pt>
                <c:pt idx="14166">
                  <c:v>-106669979.98404299</c:v>
                </c:pt>
                <c:pt idx="14167">
                  <c:v>-106677509.98404199</c:v>
                </c:pt>
                <c:pt idx="14168">
                  <c:v>-106685039.98404001</c:v>
                </c:pt>
                <c:pt idx="14169">
                  <c:v>-106692569.984038</c:v>
                </c:pt>
                <c:pt idx="14170">
                  <c:v>-106700099.984036</c:v>
                </c:pt>
                <c:pt idx="14171">
                  <c:v>-106707629.984035</c:v>
                </c:pt>
                <c:pt idx="14172">
                  <c:v>-106715159.98403299</c:v>
                </c:pt>
                <c:pt idx="14173">
                  <c:v>-106722689.98403101</c:v>
                </c:pt>
                <c:pt idx="14174">
                  <c:v>-106730219.984029</c:v>
                </c:pt>
                <c:pt idx="14175">
                  <c:v>-106737749.984027</c:v>
                </c:pt>
                <c:pt idx="14176">
                  <c:v>-106745279.984026</c:v>
                </c:pt>
                <c:pt idx="14177">
                  <c:v>-106752809.98402399</c:v>
                </c:pt>
                <c:pt idx="14178">
                  <c:v>-106760339.98402201</c:v>
                </c:pt>
                <c:pt idx="14179">
                  <c:v>-106767869.98401998</c:v>
                </c:pt>
                <c:pt idx="14180">
                  <c:v>-106775399.984018</c:v>
                </c:pt>
                <c:pt idx="14181">
                  <c:v>-106782929.984017</c:v>
                </c:pt>
                <c:pt idx="14182">
                  <c:v>-106790459.984015</c:v>
                </c:pt>
                <c:pt idx="14183">
                  <c:v>-106797989.98401301</c:v>
                </c:pt>
                <c:pt idx="14184">
                  <c:v>-106805519.98401098</c:v>
                </c:pt>
                <c:pt idx="14185">
                  <c:v>-106813049.98401</c:v>
                </c:pt>
                <c:pt idx="14186">
                  <c:v>-106820579.984008</c:v>
                </c:pt>
                <c:pt idx="14187">
                  <c:v>-106828109.984006</c:v>
                </c:pt>
                <c:pt idx="14188">
                  <c:v>-106835639.98400401</c:v>
                </c:pt>
                <c:pt idx="14189">
                  <c:v>-106843169.98400198</c:v>
                </c:pt>
                <c:pt idx="14190">
                  <c:v>-106850699.984001</c:v>
                </c:pt>
                <c:pt idx="14191">
                  <c:v>-106858229.98399901</c:v>
                </c:pt>
                <c:pt idx="14192">
                  <c:v>-106865759.98399702</c:v>
                </c:pt>
                <c:pt idx="14193">
                  <c:v>-106873289.98399504</c:v>
                </c:pt>
                <c:pt idx="14194">
                  <c:v>-106880819.98399299</c:v>
                </c:pt>
                <c:pt idx="14195">
                  <c:v>-106888349.98399201</c:v>
                </c:pt>
                <c:pt idx="14196">
                  <c:v>-106895879.98399001</c:v>
                </c:pt>
                <c:pt idx="14197">
                  <c:v>-106903409.98398802</c:v>
                </c:pt>
                <c:pt idx="14198">
                  <c:v>-106910939.98398603</c:v>
                </c:pt>
                <c:pt idx="14199">
                  <c:v>-106918469.98398399</c:v>
                </c:pt>
                <c:pt idx="14200">
                  <c:v>-106925999.98398301</c:v>
                </c:pt>
                <c:pt idx="14201">
                  <c:v>-106933529.98398101</c:v>
                </c:pt>
                <c:pt idx="14202">
                  <c:v>-106941059.98397902</c:v>
                </c:pt>
                <c:pt idx="14203">
                  <c:v>-106948589.98397702</c:v>
                </c:pt>
                <c:pt idx="14204">
                  <c:v>-106956119.98397604</c:v>
                </c:pt>
                <c:pt idx="14205">
                  <c:v>-106963649.98397399</c:v>
                </c:pt>
                <c:pt idx="14206">
                  <c:v>-106971179.98397201</c:v>
                </c:pt>
                <c:pt idx="14207">
                  <c:v>-106978709.98397002</c:v>
                </c:pt>
                <c:pt idx="14208">
                  <c:v>-106986239.98396802</c:v>
                </c:pt>
                <c:pt idx="14209">
                  <c:v>-106993769.98396704</c:v>
                </c:pt>
                <c:pt idx="14210">
                  <c:v>-107001299.98396499</c:v>
                </c:pt>
                <c:pt idx="14211">
                  <c:v>-107008829.98396301</c:v>
                </c:pt>
                <c:pt idx="14212">
                  <c:v>-107016359.98396102</c:v>
                </c:pt>
                <c:pt idx="14213">
                  <c:v>-107023889.983959</c:v>
                </c:pt>
                <c:pt idx="14214">
                  <c:v>-107031419.98395802</c:v>
                </c:pt>
                <c:pt idx="14215">
                  <c:v>-107038949.98395599</c:v>
                </c:pt>
                <c:pt idx="14216">
                  <c:v>-107046479.983954</c:v>
                </c:pt>
                <c:pt idx="14217">
                  <c:v>-107054009.983952</c:v>
                </c:pt>
                <c:pt idx="14218">
                  <c:v>-107061539.983951</c:v>
                </c:pt>
                <c:pt idx="14219">
                  <c:v>-107069069.98394902</c:v>
                </c:pt>
                <c:pt idx="14220">
                  <c:v>-107076599.98394699</c:v>
                </c:pt>
                <c:pt idx="14221">
                  <c:v>-107084129.98394501</c:v>
                </c:pt>
                <c:pt idx="14222">
                  <c:v>-107091659.983943</c:v>
                </c:pt>
                <c:pt idx="14223">
                  <c:v>-107099189.983942</c:v>
                </c:pt>
                <c:pt idx="14224">
                  <c:v>-107106719.98394002</c:v>
                </c:pt>
                <c:pt idx="14225">
                  <c:v>-107114249.98393799</c:v>
                </c:pt>
                <c:pt idx="14226">
                  <c:v>-107121779.98393601</c:v>
                </c:pt>
                <c:pt idx="14227">
                  <c:v>-107129309.983934</c:v>
                </c:pt>
                <c:pt idx="14228">
                  <c:v>-107136839.983933</c:v>
                </c:pt>
                <c:pt idx="14229">
                  <c:v>-107144369.98393102</c:v>
                </c:pt>
                <c:pt idx="14230">
                  <c:v>-107151899.98392899</c:v>
                </c:pt>
                <c:pt idx="14231">
                  <c:v>-107159429.98392701</c:v>
                </c:pt>
                <c:pt idx="14232">
                  <c:v>-107166959.98392501</c:v>
                </c:pt>
                <c:pt idx="14233">
                  <c:v>-107174489.983924</c:v>
                </c:pt>
                <c:pt idx="14234">
                  <c:v>-107182019.983922</c:v>
                </c:pt>
                <c:pt idx="14235">
                  <c:v>-107189549.98391999</c:v>
                </c:pt>
                <c:pt idx="14236">
                  <c:v>-107197079.98391801</c:v>
                </c:pt>
                <c:pt idx="14237">
                  <c:v>-107204609.98391701</c:v>
                </c:pt>
                <c:pt idx="14238">
                  <c:v>-107212139.98391502</c:v>
                </c:pt>
                <c:pt idx="14239">
                  <c:v>-107219669.983913</c:v>
                </c:pt>
                <c:pt idx="14240">
                  <c:v>-107227199.98391099</c:v>
                </c:pt>
                <c:pt idx="14241">
                  <c:v>-107234729.98390901</c:v>
                </c:pt>
                <c:pt idx="14242">
                  <c:v>-107242259.98390801</c:v>
                </c:pt>
                <c:pt idx="14243">
                  <c:v>-107249789.98390602</c:v>
                </c:pt>
                <c:pt idx="14244">
                  <c:v>-107257319.983904</c:v>
                </c:pt>
                <c:pt idx="14245">
                  <c:v>-107264849.98390202</c:v>
                </c:pt>
                <c:pt idx="14246">
                  <c:v>-107272379.98390001</c:v>
                </c:pt>
                <c:pt idx="14247">
                  <c:v>-107279909.98389901</c:v>
                </c:pt>
                <c:pt idx="14248">
                  <c:v>-107287439.98389702</c:v>
                </c:pt>
                <c:pt idx="14249">
                  <c:v>-107294969.98389502</c:v>
                </c:pt>
                <c:pt idx="14250">
                  <c:v>-107302499.98389302</c:v>
                </c:pt>
                <c:pt idx="14251">
                  <c:v>-107310029.98389199</c:v>
                </c:pt>
                <c:pt idx="14252">
                  <c:v>-107317559.98389001</c:v>
                </c:pt>
                <c:pt idx="14253">
                  <c:v>-107325089.98388802</c:v>
                </c:pt>
                <c:pt idx="14254">
                  <c:v>-107332619.98388602</c:v>
                </c:pt>
                <c:pt idx="14255">
                  <c:v>-107340149.98388402</c:v>
                </c:pt>
                <c:pt idx="14256">
                  <c:v>-107347679.98388299</c:v>
                </c:pt>
                <c:pt idx="14257">
                  <c:v>-107355209.98388101</c:v>
                </c:pt>
                <c:pt idx="14258">
                  <c:v>-107362739.98387901</c:v>
                </c:pt>
                <c:pt idx="14259">
                  <c:v>-107370269.98387702</c:v>
                </c:pt>
                <c:pt idx="14260">
                  <c:v>-107377799.98387504</c:v>
                </c:pt>
                <c:pt idx="14261">
                  <c:v>-107385329.98387399</c:v>
                </c:pt>
                <c:pt idx="14262">
                  <c:v>-107392859.98387201</c:v>
                </c:pt>
                <c:pt idx="14263">
                  <c:v>-107400389.98387001</c:v>
                </c:pt>
                <c:pt idx="14264">
                  <c:v>-107407919.98386802</c:v>
                </c:pt>
                <c:pt idx="14265">
                  <c:v>-107415449.98386604</c:v>
                </c:pt>
                <c:pt idx="14266">
                  <c:v>-107422979.98386499</c:v>
                </c:pt>
                <c:pt idx="14267">
                  <c:v>-107430509.98386301</c:v>
                </c:pt>
                <c:pt idx="14268">
                  <c:v>-107438039.98386101</c:v>
                </c:pt>
                <c:pt idx="14269">
                  <c:v>-107445569.983859</c:v>
                </c:pt>
                <c:pt idx="14270">
                  <c:v>-107453099.983858</c:v>
                </c:pt>
                <c:pt idx="14271">
                  <c:v>-107460629.98385599</c:v>
                </c:pt>
                <c:pt idx="14272">
                  <c:v>-107468159.983854</c:v>
                </c:pt>
                <c:pt idx="14273">
                  <c:v>-107475689.983852</c:v>
                </c:pt>
                <c:pt idx="14274">
                  <c:v>-107483219.98385</c:v>
                </c:pt>
                <c:pt idx="14275">
                  <c:v>-107490749.983849</c:v>
                </c:pt>
                <c:pt idx="14276">
                  <c:v>-107498279.98384702</c:v>
                </c:pt>
                <c:pt idx="14277">
                  <c:v>-107505809.98384501</c:v>
                </c:pt>
                <c:pt idx="14278">
                  <c:v>-107513339.983843</c:v>
                </c:pt>
                <c:pt idx="14279">
                  <c:v>-107520869.983841</c:v>
                </c:pt>
                <c:pt idx="14280">
                  <c:v>-107528399.98384</c:v>
                </c:pt>
                <c:pt idx="14281">
                  <c:v>-107535929.98383802</c:v>
                </c:pt>
                <c:pt idx="14282">
                  <c:v>-107543459.98383601</c:v>
                </c:pt>
                <c:pt idx="14283">
                  <c:v>-107550989.983834</c:v>
                </c:pt>
                <c:pt idx="14284">
                  <c:v>-107558519.983832</c:v>
                </c:pt>
                <c:pt idx="14285">
                  <c:v>-107566049.983831</c:v>
                </c:pt>
                <c:pt idx="14286">
                  <c:v>-107573579.98382902</c:v>
                </c:pt>
                <c:pt idx="14287">
                  <c:v>-107581109.98382699</c:v>
                </c:pt>
                <c:pt idx="14288">
                  <c:v>-107588639.98382501</c:v>
                </c:pt>
                <c:pt idx="14289">
                  <c:v>-107596169.983824</c:v>
                </c:pt>
                <c:pt idx="14290">
                  <c:v>-107603699.983822</c:v>
                </c:pt>
                <c:pt idx="14291">
                  <c:v>-107611229.98382002</c:v>
                </c:pt>
                <c:pt idx="14292">
                  <c:v>-107618759.98381799</c:v>
                </c:pt>
                <c:pt idx="14293">
                  <c:v>-107626289.98381601</c:v>
                </c:pt>
                <c:pt idx="14294">
                  <c:v>-107633819.98381501</c:v>
                </c:pt>
                <c:pt idx="14295">
                  <c:v>-107641349.983813</c:v>
                </c:pt>
                <c:pt idx="14296">
                  <c:v>-107648879.98381102</c:v>
                </c:pt>
                <c:pt idx="14297">
                  <c:v>-107656409.98380899</c:v>
                </c:pt>
                <c:pt idx="14298">
                  <c:v>-107663939.98380701</c:v>
                </c:pt>
                <c:pt idx="14299">
                  <c:v>-107671469.98380601</c:v>
                </c:pt>
                <c:pt idx="14300">
                  <c:v>-107678999.983804</c:v>
                </c:pt>
                <c:pt idx="14301">
                  <c:v>-107686529.98380202</c:v>
                </c:pt>
                <c:pt idx="14302">
                  <c:v>-107694059.98379999</c:v>
                </c:pt>
                <c:pt idx="14303">
                  <c:v>-107701589.98379901</c:v>
                </c:pt>
                <c:pt idx="14304">
                  <c:v>-107709119.98379701</c:v>
                </c:pt>
                <c:pt idx="14305">
                  <c:v>-107716649.98379502</c:v>
                </c:pt>
                <c:pt idx="14306">
                  <c:v>-107724179.98379302</c:v>
                </c:pt>
                <c:pt idx="14307">
                  <c:v>-107731709.98379099</c:v>
                </c:pt>
                <c:pt idx="14308">
                  <c:v>-107739239.98379001</c:v>
                </c:pt>
                <c:pt idx="14309">
                  <c:v>-107746769.98378801</c:v>
                </c:pt>
                <c:pt idx="14310">
                  <c:v>-107754299.98378602</c:v>
                </c:pt>
                <c:pt idx="14311">
                  <c:v>-107761829.98378402</c:v>
                </c:pt>
                <c:pt idx="14312">
                  <c:v>-107769359.98378199</c:v>
                </c:pt>
                <c:pt idx="14313">
                  <c:v>-107776889.98378101</c:v>
                </c:pt>
                <c:pt idx="14314">
                  <c:v>-107784419.98377901</c:v>
                </c:pt>
                <c:pt idx="14315">
                  <c:v>-107791949.98377702</c:v>
                </c:pt>
                <c:pt idx="14316">
                  <c:v>-107799479.98377502</c:v>
                </c:pt>
                <c:pt idx="14317">
                  <c:v>-107807009.98377299</c:v>
                </c:pt>
                <c:pt idx="14318">
                  <c:v>-107814539.98377199</c:v>
                </c:pt>
                <c:pt idx="14319">
                  <c:v>-107822069.98377001</c:v>
                </c:pt>
                <c:pt idx="14320">
                  <c:v>-107829599.98376802</c:v>
                </c:pt>
                <c:pt idx="14321">
                  <c:v>-107837129.98376602</c:v>
                </c:pt>
                <c:pt idx="14322">
                  <c:v>-107844659.98376504</c:v>
                </c:pt>
                <c:pt idx="14323">
                  <c:v>-107852189.98376299</c:v>
                </c:pt>
                <c:pt idx="14324">
                  <c:v>-107859719.98376101</c:v>
                </c:pt>
                <c:pt idx="14325">
                  <c:v>-107867249.983759</c:v>
                </c:pt>
                <c:pt idx="14326">
                  <c:v>-107874779.983757</c:v>
                </c:pt>
                <c:pt idx="14327">
                  <c:v>-107882309.98375602</c:v>
                </c:pt>
                <c:pt idx="14328">
                  <c:v>-107889839.98375398</c:v>
                </c:pt>
                <c:pt idx="14329">
                  <c:v>-107897369.983752</c:v>
                </c:pt>
                <c:pt idx="14330">
                  <c:v>-107904899.98375</c:v>
                </c:pt>
                <c:pt idx="14331">
                  <c:v>-107912429.983748</c:v>
                </c:pt>
                <c:pt idx="14332">
                  <c:v>-107919959.98374702</c:v>
                </c:pt>
                <c:pt idx="14333">
                  <c:v>-107927489.98374498</c:v>
                </c:pt>
                <c:pt idx="14334">
                  <c:v>-107935019.983743</c:v>
                </c:pt>
                <c:pt idx="14335">
                  <c:v>-107942549.983741</c:v>
                </c:pt>
                <c:pt idx="14336">
                  <c:v>-107950079.98374</c:v>
                </c:pt>
                <c:pt idx="14337">
                  <c:v>-107957609.98373802</c:v>
                </c:pt>
                <c:pt idx="14338">
                  <c:v>-107965139.98373599</c:v>
                </c:pt>
                <c:pt idx="14339">
                  <c:v>-107972669.983734</c:v>
                </c:pt>
                <c:pt idx="14340">
                  <c:v>-107980199.983732</c:v>
                </c:pt>
                <c:pt idx="14341">
                  <c:v>-107987729.983731</c:v>
                </c:pt>
                <c:pt idx="14342">
                  <c:v>-107995259.983729</c:v>
                </c:pt>
                <c:pt idx="14343">
                  <c:v>-108002789.98372699</c:v>
                </c:pt>
                <c:pt idx="14344">
                  <c:v>-108010319.98372501</c:v>
                </c:pt>
                <c:pt idx="14345">
                  <c:v>-108017849.983723</c:v>
                </c:pt>
                <c:pt idx="14346">
                  <c:v>-108025379.983722</c:v>
                </c:pt>
                <c:pt idx="14347">
                  <c:v>-108032909.98372</c:v>
                </c:pt>
                <c:pt idx="14348">
                  <c:v>-108040439.98371799</c:v>
                </c:pt>
                <c:pt idx="14349">
                  <c:v>-108047969.98371601</c:v>
                </c:pt>
                <c:pt idx="14350">
                  <c:v>-108055499.983714</c:v>
                </c:pt>
                <c:pt idx="14351">
                  <c:v>-108063029.983713</c:v>
                </c:pt>
                <c:pt idx="14352">
                  <c:v>-108070559.983711</c:v>
                </c:pt>
                <c:pt idx="14353">
                  <c:v>-108078089.98370899</c:v>
                </c:pt>
                <c:pt idx="14354">
                  <c:v>-108085619.98370701</c:v>
                </c:pt>
                <c:pt idx="14355">
                  <c:v>-108093149.98370601</c:v>
                </c:pt>
                <c:pt idx="14356">
                  <c:v>-108100679.983704</c:v>
                </c:pt>
                <c:pt idx="14357">
                  <c:v>-108108209.983702</c:v>
                </c:pt>
                <c:pt idx="14358">
                  <c:v>-108115739.98370002</c:v>
                </c:pt>
                <c:pt idx="14359">
                  <c:v>-108123269.98369801</c:v>
                </c:pt>
                <c:pt idx="14360">
                  <c:v>-108130799.98369701</c:v>
                </c:pt>
                <c:pt idx="14361">
                  <c:v>-108138329.98369502</c:v>
                </c:pt>
                <c:pt idx="14362">
                  <c:v>-108145859.983693</c:v>
                </c:pt>
                <c:pt idx="14363">
                  <c:v>-108153389.98369102</c:v>
                </c:pt>
                <c:pt idx="14364">
                  <c:v>-108160919.98368901</c:v>
                </c:pt>
                <c:pt idx="14365">
                  <c:v>-108168449.98368801</c:v>
                </c:pt>
                <c:pt idx="14366">
                  <c:v>-108175979.98368602</c:v>
                </c:pt>
                <c:pt idx="14367">
                  <c:v>-108183509.983684</c:v>
                </c:pt>
                <c:pt idx="14368">
                  <c:v>-108191039.98368202</c:v>
                </c:pt>
                <c:pt idx="14369">
                  <c:v>-108198569.98368099</c:v>
                </c:pt>
                <c:pt idx="14370">
                  <c:v>-108206099.98367901</c:v>
                </c:pt>
                <c:pt idx="14371">
                  <c:v>-108213629.98367701</c:v>
                </c:pt>
                <c:pt idx="14372">
                  <c:v>-108221159.98367502</c:v>
                </c:pt>
                <c:pt idx="14373">
                  <c:v>-108228689.98367302</c:v>
                </c:pt>
                <c:pt idx="14374">
                  <c:v>-108236219.98367199</c:v>
                </c:pt>
                <c:pt idx="14375">
                  <c:v>-108243749.98367001</c:v>
                </c:pt>
                <c:pt idx="14376">
                  <c:v>-108251279.98366801</c:v>
                </c:pt>
                <c:pt idx="14377">
                  <c:v>-108258809.98366602</c:v>
                </c:pt>
                <c:pt idx="14378">
                  <c:v>-108266339.98366402</c:v>
                </c:pt>
                <c:pt idx="14379">
                  <c:v>-108273869.98366299</c:v>
                </c:pt>
                <c:pt idx="14380">
                  <c:v>-108281399.98366101</c:v>
                </c:pt>
                <c:pt idx="14381">
                  <c:v>-108288929.983659</c:v>
                </c:pt>
                <c:pt idx="14382">
                  <c:v>-108296459.983657</c:v>
                </c:pt>
                <c:pt idx="14383">
                  <c:v>-108303989.98365502</c:v>
                </c:pt>
                <c:pt idx="14384">
                  <c:v>-108311519.98365401</c:v>
                </c:pt>
                <c:pt idx="14385">
                  <c:v>-108319049.983652</c:v>
                </c:pt>
                <c:pt idx="14386">
                  <c:v>-108326579.98365</c:v>
                </c:pt>
                <c:pt idx="14387">
                  <c:v>-108334109.983648</c:v>
                </c:pt>
                <c:pt idx="14388">
                  <c:v>-108341639.983647</c:v>
                </c:pt>
                <c:pt idx="14389">
                  <c:v>-108349169.98364502</c:v>
                </c:pt>
                <c:pt idx="14390">
                  <c:v>-108356699.983643</c:v>
                </c:pt>
                <c:pt idx="14391">
                  <c:v>-108364229.983641</c:v>
                </c:pt>
                <c:pt idx="14392">
                  <c:v>-108371759.983639</c:v>
                </c:pt>
                <c:pt idx="14393">
                  <c:v>-108379289.983638</c:v>
                </c:pt>
                <c:pt idx="14394">
                  <c:v>-108386819.98363602</c:v>
                </c:pt>
                <c:pt idx="14395">
                  <c:v>-108394349.983634</c:v>
                </c:pt>
                <c:pt idx="14396">
                  <c:v>-108401879.983632</c:v>
                </c:pt>
                <c:pt idx="14397">
                  <c:v>-108409409.98363</c:v>
                </c:pt>
                <c:pt idx="14398">
                  <c:v>-108416939.983629</c:v>
                </c:pt>
                <c:pt idx="14399">
                  <c:v>-108424469.98362702</c:v>
                </c:pt>
              </c:numCache>
            </c:numRef>
          </c:yVal>
          <c:smooth val="1"/>
        </c:ser>
        <c:ser>
          <c:idx val="1"/>
          <c:order val="1"/>
          <c:tx>
            <c:v>moon</c:v>
          </c:tx>
          <c:spPr>
            <a:ln w="19050" cap="rnd">
              <a:solidFill>
                <a:schemeClr val="accent2">
                  <a:alpha val="50000"/>
                </a:schemeClr>
              </a:solidFill>
              <a:round/>
            </a:ln>
            <a:effectLst/>
          </c:spPr>
          <c:marker>
            <c:symbol val="none"/>
          </c:marker>
          <c:xVal>
            <c:numRef>
              <c:f>Sheet1!$C$2:$C$1000</c:f>
              <c:numCache>
                <c:formatCode>General</c:formatCode>
                <c:ptCount val="999"/>
                <c:pt idx="0">
                  <c:v>385000000</c:v>
                </c:pt>
                <c:pt idx="1">
                  <c:v>384999998.38065296</c:v>
                </c:pt>
                <c:pt idx="2">
                  <c:v>384999996.75995499</c:v>
                </c:pt>
                <c:pt idx="3">
                  <c:v>384999995.13925695</c:v>
                </c:pt>
                <c:pt idx="4">
                  <c:v>384999993.51855898</c:v>
                </c:pt>
                <c:pt idx="5">
                  <c:v>384999991.89786106</c:v>
                </c:pt>
                <c:pt idx="6">
                  <c:v>384999990.27716309</c:v>
                </c:pt>
                <c:pt idx="7">
                  <c:v>384999988.65646505</c:v>
                </c:pt>
                <c:pt idx="8">
                  <c:v>384999987.03576696</c:v>
                </c:pt>
                <c:pt idx="9">
                  <c:v>384999985.41506892</c:v>
                </c:pt>
                <c:pt idx="10">
                  <c:v>384999983.79437095</c:v>
                </c:pt>
                <c:pt idx="11">
                  <c:v>384999982.17367297</c:v>
                </c:pt>
                <c:pt idx="12">
                  <c:v>384999980.55297494</c:v>
                </c:pt>
                <c:pt idx="13">
                  <c:v>384999978.93227684</c:v>
                </c:pt>
                <c:pt idx="14">
                  <c:v>384999977.31157899</c:v>
                </c:pt>
                <c:pt idx="15">
                  <c:v>384999975.69088101</c:v>
                </c:pt>
                <c:pt idx="16">
                  <c:v>384999974.07018298</c:v>
                </c:pt>
                <c:pt idx="17">
                  <c:v>384999972.449485</c:v>
                </c:pt>
                <c:pt idx="18">
                  <c:v>384999970.82878703</c:v>
                </c:pt>
                <c:pt idx="19">
                  <c:v>384999969.20808899</c:v>
                </c:pt>
                <c:pt idx="20">
                  <c:v>384999967.58739102</c:v>
                </c:pt>
                <c:pt idx="21">
                  <c:v>384999965.96669292</c:v>
                </c:pt>
                <c:pt idx="22">
                  <c:v>384999964.34599501</c:v>
                </c:pt>
                <c:pt idx="23">
                  <c:v>384999962.72529691</c:v>
                </c:pt>
                <c:pt idx="24">
                  <c:v>384999961.10459906</c:v>
                </c:pt>
                <c:pt idx="25">
                  <c:v>384999959.48390096</c:v>
                </c:pt>
                <c:pt idx="26">
                  <c:v>384999957.86320305</c:v>
                </c:pt>
                <c:pt idx="27">
                  <c:v>384999956.24250501</c:v>
                </c:pt>
                <c:pt idx="28">
                  <c:v>384999954.62180698</c:v>
                </c:pt>
                <c:pt idx="29">
                  <c:v>384999953.001109</c:v>
                </c:pt>
                <c:pt idx="30">
                  <c:v>384999951.38041109</c:v>
                </c:pt>
                <c:pt idx="31">
                  <c:v>384999949.75971305</c:v>
                </c:pt>
                <c:pt idx="32">
                  <c:v>384999948.13901502</c:v>
                </c:pt>
                <c:pt idx="33">
                  <c:v>384999946.51831698</c:v>
                </c:pt>
                <c:pt idx="34">
                  <c:v>384999944.89761901</c:v>
                </c:pt>
                <c:pt idx="35">
                  <c:v>384999943.27692091</c:v>
                </c:pt>
                <c:pt idx="36">
                  <c:v>384999941.656223</c:v>
                </c:pt>
                <c:pt idx="37">
                  <c:v>384999940.03552598</c:v>
                </c:pt>
                <c:pt idx="38">
                  <c:v>384999938.414828</c:v>
                </c:pt>
                <c:pt idx="39">
                  <c:v>384999936.79413003</c:v>
                </c:pt>
                <c:pt idx="40">
                  <c:v>384999935.17343205</c:v>
                </c:pt>
                <c:pt idx="41">
                  <c:v>384999933.55273396</c:v>
                </c:pt>
                <c:pt idx="42">
                  <c:v>384999931.93203586</c:v>
                </c:pt>
                <c:pt idx="43">
                  <c:v>384999930.31133795</c:v>
                </c:pt>
                <c:pt idx="44">
                  <c:v>384999928.69063991</c:v>
                </c:pt>
                <c:pt idx="45">
                  <c:v>384999927.069942</c:v>
                </c:pt>
                <c:pt idx="46">
                  <c:v>384999925.44924396</c:v>
                </c:pt>
                <c:pt idx="47">
                  <c:v>384999923.82854605</c:v>
                </c:pt>
                <c:pt idx="48">
                  <c:v>384999922.20784801</c:v>
                </c:pt>
                <c:pt idx="49">
                  <c:v>384999920.58714998</c:v>
                </c:pt>
                <c:pt idx="50">
                  <c:v>384999918.966452</c:v>
                </c:pt>
                <c:pt idx="51">
                  <c:v>384999917.34575409</c:v>
                </c:pt>
                <c:pt idx="52">
                  <c:v>384999915.72505599</c:v>
                </c:pt>
                <c:pt idx="53">
                  <c:v>384999914.10435802</c:v>
                </c:pt>
                <c:pt idx="54">
                  <c:v>384999912.48365992</c:v>
                </c:pt>
                <c:pt idx="55">
                  <c:v>384999910.86296201</c:v>
                </c:pt>
                <c:pt idx="56">
                  <c:v>384999909.24226391</c:v>
                </c:pt>
                <c:pt idx="57">
                  <c:v>384999907.62156606</c:v>
                </c:pt>
                <c:pt idx="58">
                  <c:v>384999906.00086802</c:v>
                </c:pt>
                <c:pt idx="59">
                  <c:v>384999904.38017005</c:v>
                </c:pt>
                <c:pt idx="60">
                  <c:v>384999902.75947201</c:v>
                </c:pt>
                <c:pt idx="61">
                  <c:v>384999901.13877392</c:v>
                </c:pt>
                <c:pt idx="62">
                  <c:v>384999899.518076</c:v>
                </c:pt>
                <c:pt idx="63">
                  <c:v>384999897.89737803</c:v>
                </c:pt>
                <c:pt idx="64">
                  <c:v>384999896.27667993</c:v>
                </c:pt>
                <c:pt idx="65">
                  <c:v>384999894.65598202</c:v>
                </c:pt>
                <c:pt idx="66">
                  <c:v>384999893.03528386</c:v>
                </c:pt>
                <c:pt idx="67">
                  <c:v>384999891.41458601</c:v>
                </c:pt>
                <c:pt idx="68">
                  <c:v>384999889.79388791</c:v>
                </c:pt>
                <c:pt idx="69">
                  <c:v>384999888.17319006</c:v>
                </c:pt>
                <c:pt idx="70">
                  <c:v>384999886.55249202</c:v>
                </c:pt>
                <c:pt idx="71">
                  <c:v>384999884.93179393</c:v>
                </c:pt>
                <c:pt idx="72">
                  <c:v>384999883.31109601</c:v>
                </c:pt>
                <c:pt idx="73">
                  <c:v>384999881.69039792</c:v>
                </c:pt>
                <c:pt idx="74">
                  <c:v>384999880.0697</c:v>
                </c:pt>
                <c:pt idx="75">
                  <c:v>384999878.44900209</c:v>
                </c:pt>
                <c:pt idx="76">
                  <c:v>384999876.82830399</c:v>
                </c:pt>
                <c:pt idx="77">
                  <c:v>384999875.20760602</c:v>
                </c:pt>
                <c:pt idx="78">
                  <c:v>384999873.58690894</c:v>
                </c:pt>
                <c:pt idx="79">
                  <c:v>384999871.96621096</c:v>
                </c:pt>
                <c:pt idx="80">
                  <c:v>384999870.34551311</c:v>
                </c:pt>
                <c:pt idx="81">
                  <c:v>384999868.72481501</c:v>
                </c:pt>
                <c:pt idx="82">
                  <c:v>384999867.10411704</c:v>
                </c:pt>
                <c:pt idx="83">
                  <c:v>384999865.483419</c:v>
                </c:pt>
                <c:pt idx="84">
                  <c:v>384999863.86272109</c:v>
                </c:pt>
                <c:pt idx="85">
                  <c:v>384999862.24202305</c:v>
                </c:pt>
                <c:pt idx="86">
                  <c:v>384999860.62132502</c:v>
                </c:pt>
                <c:pt idx="87">
                  <c:v>384999859.00062698</c:v>
                </c:pt>
                <c:pt idx="88">
                  <c:v>384999857.37992901</c:v>
                </c:pt>
                <c:pt idx="89">
                  <c:v>384999855.75923091</c:v>
                </c:pt>
                <c:pt idx="90">
                  <c:v>384999854.138533</c:v>
                </c:pt>
                <c:pt idx="91">
                  <c:v>384999852.51783502</c:v>
                </c:pt>
                <c:pt idx="92">
                  <c:v>384999850.89713705</c:v>
                </c:pt>
                <c:pt idx="93">
                  <c:v>384999849.27643895</c:v>
                </c:pt>
                <c:pt idx="94">
                  <c:v>384999847.65574098</c:v>
                </c:pt>
                <c:pt idx="95">
                  <c:v>384999846.03504294</c:v>
                </c:pt>
                <c:pt idx="96">
                  <c:v>384999844.41434503</c:v>
                </c:pt>
                <c:pt idx="97">
                  <c:v>384999842.79364699</c:v>
                </c:pt>
                <c:pt idx="98">
                  <c:v>384999841.17294896</c:v>
                </c:pt>
                <c:pt idx="99">
                  <c:v>384999839.55225092</c:v>
                </c:pt>
                <c:pt idx="100">
                  <c:v>384999837.93155295</c:v>
                </c:pt>
                <c:pt idx="101">
                  <c:v>384999836.31085497</c:v>
                </c:pt>
                <c:pt idx="102">
                  <c:v>384999834.690157</c:v>
                </c:pt>
                <c:pt idx="103">
                  <c:v>384999833.06945902</c:v>
                </c:pt>
                <c:pt idx="104">
                  <c:v>384999831.44876105</c:v>
                </c:pt>
                <c:pt idx="105">
                  <c:v>384999829.82806301</c:v>
                </c:pt>
                <c:pt idx="106">
                  <c:v>384999828.20736498</c:v>
                </c:pt>
                <c:pt idx="107">
                  <c:v>384999826.58666694</c:v>
                </c:pt>
                <c:pt idx="108">
                  <c:v>384999824.96596903</c:v>
                </c:pt>
                <c:pt idx="109">
                  <c:v>384999823.34527099</c:v>
                </c:pt>
                <c:pt idx="110">
                  <c:v>384999821.72457296</c:v>
                </c:pt>
                <c:pt idx="111">
                  <c:v>384999820.10387498</c:v>
                </c:pt>
                <c:pt idx="112">
                  <c:v>384999818.48317695</c:v>
                </c:pt>
                <c:pt idx="113">
                  <c:v>384999816.86247891</c:v>
                </c:pt>
                <c:pt idx="114">
                  <c:v>384999815.241781</c:v>
                </c:pt>
                <c:pt idx="115">
                  <c:v>384999813.62108296</c:v>
                </c:pt>
                <c:pt idx="116">
                  <c:v>384999812.00038499</c:v>
                </c:pt>
                <c:pt idx="117">
                  <c:v>384999810.37968695</c:v>
                </c:pt>
                <c:pt idx="118">
                  <c:v>384999808.75898999</c:v>
                </c:pt>
                <c:pt idx="119">
                  <c:v>384999807.13829201</c:v>
                </c:pt>
                <c:pt idx="120">
                  <c:v>384999805.51759398</c:v>
                </c:pt>
                <c:pt idx="121">
                  <c:v>384999803.896896</c:v>
                </c:pt>
                <c:pt idx="122">
                  <c:v>384999802.27619803</c:v>
                </c:pt>
                <c:pt idx="123">
                  <c:v>384999800.65550005</c:v>
                </c:pt>
                <c:pt idx="124">
                  <c:v>384999799.03480202</c:v>
                </c:pt>
                <c:pt idx="125">
                  <c:v>384999797.41410393</c:v>
                </c:pt>
                <c:pt idx="126">
                  <c:v>384999795.79340601</c:v>
                </c:pt>
                <c:pt idx="127">
                  <c:v>384999794.17270792</c:v>
                </c:pt>
                <c:pt idx="128">
                  <c:v>384999792.55201</c:v>
                </c:pt>
                <c:pt idx="129">
                  <c:v>384999790.93131196</c:v>
                </c:pt>
                <c:pt idx="130">
                  <c:v>384999789.31061399</c:v>
                </c:pt>
                <c:pt idx="131">
                  <c:v>384999787.68991601</c:v>
                </c:pt>
                <c:pt idx="132">
                  <c:v>384999786.06921792</c:v>
                </c:pt>
                <c:pt idx="133">
                  <c:v>384999784.44852006</c:v>
                </c:pt>
                <c:pt idx="134">
                  <c:v>384999782.82782215</c:v>
                </c:pt>
                <c:pt idx="135">
                  <c:v>384999781.20712405</c:v>
                </c:pt>
                <c:pt idx="136">
                  <c:v>384999779.58642602</c:v>
                </c:pt>
                <c:pt idx="137">
                  <c:v>384999777.96572793</c:v>
                </c:pt>
                <c:pt idx="138">
                  <c:v>384999776.34503001</c:v>
                </c:pt>
                <c:pt idx="139">
                  <c:v>384999774.72433192</c:v>
                </c:pt>
                <c:pt idx="140">
                  <c:v>384999773.103634</c:v>
                </c:pt>
                <c:pt idx="141">
                  <c:v>384999771.48293591</c:v>
                </c:pt>
                <c:pt idx="142">
                  <c:v>384999769.86223793</c:v>
                </c:pt>
                <c:pt idx="143">
                  <c:v>384999768.24154001</c:v>
                </c:pt>
                <c:pt idx="144">
                  <c:v>384999766.62084198</c:v>
                </c:pt>
                <c:pt idx="145">
                  <c:v>384999765.000144</c:v>
                </c:pt>
                <c:pt idx="146">
                  <c:v>384999763.37944609</c:v>
                </c:pt>
                <c:pt idx="147">
                  <c:v>384999761.75874799</c:v>
                </c:pt>
                <c:pt idx="148">
                  <c:v>384999760.13805002</c:v>
                </c:pt>
                <c:pt idx="149">
                  <c:v>384999758.51735198</c:v>
                </c:pt>
                <c:pt idx="150">
                  <c:v>384999756.89665395</c:v>
                </c:pt>
                <c:pt idx="151">
                  <c:v>384999755.27595592</c:v>
                </c:pt>
                <c:pt idx="152">
                  <c:v>384999753.655258</c:v>
                </c:pt>
                <c:pt idx="153">
                  <c:v>384999752.03456002</c:v>
                </c:pt>
                <c:pt idx="154">
                  <c:v>384999750.41386205</c:v>
                </c:pt>
                <c:pt idx="155">
                  <c:v>384999748.79316401</c:v>
                </c:pt>
                <c:pt idx="156">
                  <c:v>384999747.17246598</c:v>
                </c:pt>
                <c:pt idx="157">
                  <c:v>384999745.551768</c:v>
                </c:pt>
                <c:pt idx="158">
                  <c:v>384999743.93107086</c:v>
                </c:pt>
                <c:pt idx="159">
                  <c:v>384999742.31037295</c:v>
                </c:pt>
                <c:pt idx="160">
                  <c:v>384999740.68967491</c:v>
                </c:pt>
                <c:pt idx="161">
                  <c:v>384999739.06897694</c:v>
                </c:pt>
                <c:pt idx="162">
                  <c:v>384999737.44827896</c:v>
                </c:pt>
                <c:pt idx="163">
                  <c:v>384999735.82758105</c:v>
                </c:pt>
                <c:pt idx="164">
                  <c:v>384999734.20688295</c:v>
                </c:pt>
                <c:pt idx="165">
                  <c:v>384999732.58618492</c:v>
                </c:pt>
                <c:pt idx="166">
                  <c:v>384999730.96548694</c:v>
                </c:pt>
                <c:pt idx="167">
                  <c:v>384999729.34478909</c:v>
                </c:pt>
                <c:pt idx="168">
                  <c:v>384999727.72409099</c:v>
                </c:pt>
                <c:pt idx="169">
                  <c:v>384999726.10339302</c:v>
                </c:pt>
                <c:pt idx="170">
                  <c:v>384999724.48269486</c:v>
                </c:pt>
                <c:pt idx="171">
                  <c:v>384999722.86199695</c:v>
                </c:pt>
                <c:pt idx="172">
                  <c:v>384999721.24129891</c:v>
                </c:pt>
                <c:pt idx="173">
                  <c:v>384999719.620601</c:v>
                </c:pt>
                <c:pt idx="174">
                  <c:v>384999717.9999029</c:v>
                </c:pt>
                <c:pt idx="175">
                  <c:v>384999716.37920499</c:v>
                </c:pt>
                <c:pt idx="176">
                  <c:v>384999714.75850701</c:v>
                </c:pt>
                <c:pt idx="177">
                  <c:v>384999713.13780898</c:v>
                </c:pt>
                <c:pt idx="178">
                  <c:v>384999711.51711106</c:v>
                </c:pt>
                <c:pt idx="179">
                  <c:v>384999709.89641303</c:v>
                </c:pt>
                <c:pt idx="180">
                  <c:v>384999708.27571499</c:v>
                </c:pt>
                <c:pt idx="181">
                  <c:v>384999706.65501702</c:v>
                </c:pt>
                <c:pt idx="182">
                  <c:v>384999705.03431892</c:v>
                </c:pt>
                <c:pt idx="183">
                  <c:v>384999703.41362101</c:v>
                </c:pt>
                <c:pt idx="184">
                  <c:v>384999701.79292291</c:v>
                </c:pt>
                <c:pt idx="185">
                  <c:v>384999700.172225</c:v>
                </c:pt>
                <c:pt idx="186">
                  <c:v>384999698.55152702</c:v>
                </c:pt>
                <c:pt idx="187">
                  <c:v>384999696.93082899</c:v>
                </c:pt>
                <c:pt idx="188">
                  <c:v>384999695.31013101</c:v>
                </c:pt>
                <c:pt idx="189">
                  <c:v>384999693.68943298</c:v>
                </c:pt>
                <c:pt idx="190">
                  <c:v>384999692.068735</c:v>
                </c:pt>
                <c:pt idx="191">
                  <c:v>384999690.44803703</c:v>
                </c:pt>
                <c:pt idx="192">
                  <c:v>384999688.82733899</c:v>
                </c:pt>
                <c:pt idx="193">
                  <c:v>384999687.20664096</c:v>
                </c:pt>
                <c:pt idx="194">
                  <c:v>384999685.58594292</c:v>
                </c:pt>
                <c:pt idx="195">
                  <c:v>384999683.96524495</c:v>
                </c:pt>
                <c:pt idx="196">
                  <c:v>384999682.34454703</c:v>
                </c:pt>
                <c:pt idx="197">
                  <c:v>384999680.723849</c:v>
                </c:pt>
                <c:pt idx="198">
                  <c:v>384999679.10315204</c:v>
                </c:pt>
                <c:pt idx="199">
                  <c:v>384999677.48245394</c:v>
                </c:pt>
                <c:pt idx="200">
                  <c:v>384999675.86175609</c:v>
                </c:pt>
                <c:pt idx="201">
                  <c:v>384999674.24105799</c:v>
                </c:pt>
                <c:pt idx="202">
                  <c:v>384999672.62036002</c:v>
                </c:pt>
                <c:pt idx="203">
                  <c:v>384999670.99966192</c:v>
                </c:pt>
                <c:pt idx="204">
                  <c:v>384999669.37896401</c:v>
                </c:pt>
                <c:pt idx="205">
                  <c:v>384999667.75826597</c:v>
                </c:pt>
                <c:pt idx="206">
                  <c:v>384999666.13756806</c:v>
                </c:pt>
                <c:pt idx="207">
                  <c:v>384999664.51686996</c:v>
                </c:pt>
                <c:pt idx="208">
                  <c:v>384999662.89617199</c:v>
                </c:pt>
                <c:pt idx="209">
                  <c:v>384999661.27547395</c:v>
                </c:pt>
                <c:pt idx="210">
                  <c:v>384999659.65477598</c:v>
                </c:pt>
                <c:pt idx="211">
                  <c:v>384999658.03407794</c:v>
                </c:pt>
                <c:pt idx="212">
                  <c:v>384999656.41338003</c:v>
                </c:pt>
                <c:pt idx="213">
                  <c:v>384999654.79268193</c:v>
                </c:pt>
                <c:pt idx="214">
                  <c:v>384999653.17198396</c:v>
                </c:pt>
                <c:pt idx="215">
                  <c:v>384999651.55128592</c:v>
                </c:pt>
                <c:pt idx="216">
                  <c:v>384999649.93058795</c:v>
                </c:pt>
                <c:pt idx="217">
                  <c:v>384999648.30988997</c:v>
                </c:pt>
                <c:pt idx="218">
                  <c:v>384999646.68919206</c:v>
                </c:pt>
                <c:pt idx="219">
                  <c:v>384999645.06849402</c:v>
                </c:pt>
                <c:pt idx="220">
                  <c:v>384999643.44779605</c:v>
                </c:pt>
                <c:pt idx="221">
                  <c:v>384999641.82709801</c:v>
                </c:pt>
                <c:pt idx="222">
                  <c:v>384999640.20639992</c:v>
                </c:pt>
                <c:pt idx="223">
                  <c:v>384999638.585702</c:v>
                </c:pt>
                <c:pt idx="224">
                  <c:v>384999636.96500403</c:v>
                </c:pt>
                <c:pt idx="225">
                  <c:v>384999635.34430605</c:v>
                </c:pt>
                <c:pt idx="226">
                  <c:v>384999633.72360796</c:v>
                </c:pt>
                <c:pt idx="227">
                  <c:v>384999632.10290992</c:v>
                </c:pt>
                <c:pt idx="228">
                  <c:v>384999630.48221195</c:v>
                </c:pt>
                <c:pt idx="229">
                  <c:v>384999628.86151397</c:v>
                </c:pt>
                <c:pt idx="230">
                  <c:v>384999627.24081606</c:v>
                </c:pt>
                <c:pt idx="231">
                  <c:v>384999625.62011802</c:v>
                </c:pt>
                <c:pt idx="232">
                  <c:v>384999623.99941999</c:v>
                </c:pt>
                <c:pt idx="233">
                  <c:v>384999622.37872207</c:v>
                </c:pt>
                <c:pt idx="234">
                  <c:v>384999620.75802398</c:v>
                </c:pt>
                <c:pt idx="235">
                  <c:v>384999619.13732606</c:v>
                </c:pt>
                <c:pt idx="236">
                  <c:v>384999617.51662803</c:v>
                </c:pt>
                <c:pt idx="237">
                  <c:v>384999615.89592999</c:v>
                </c:pt>
                <c:pt idx="238">
                  <c:v>384999614.27523196</c:v>
                </c:pt>
                <c:pt idx="239">
                  <c:v>384999612.65453506</c:v>
                </c:pt>
                <c:pt idx="240">
                  <c:v>384999611.03383696</c:v>
                </c:pt>
                <c:pt idx="241">
                  <c:v>384999609.41313899</c:v>
                </c:pt>
                <c:pt idx="242">
                  <c:v>384999607.79244095</c:v>
                </c:pt>
                <c:pt idx="243">
                  <c:v>384999606.17174298</c:v>
                </c:pt>
                <c:pt idx="244">
                  <c:v>384999604.551045</c:v>
                </c:pt>
                <c:pt idx="245">
                  <c:v>384999602.93034697</c:v>
                </c:pt>
                <c:pt idx="246">
                  <c:v>384999601.30964899</c:v>
                </c:pt>
                <c:pt idx="247">
                  <c:v>384999599.68895102</c:v>
                </c:pt>
                <c:pt idx="248">
                  <c:v>384999598.06825298</c:v>
                </c:pt>
                <c:pt idx="249">
                  <c:v>384999596.44755507</c:v>
                </c:pt>
                <c:pt idx="250">
                  <c:v>384999594.82685697</c:v>
                </c:pt>
                <c:pt idx="251">
                  <c:v>384999593.206159</c:v>
                </c:pt>
                <c:pt idx="252">
                  <c:v>384999591.58546102</c:v>
                </c:pt>
                <c:pt idx="253">
                  <c:v>384999589.96476305</c:v>
                </c:pt>
                <c:pt idx="254">
                  <c:v>384999588.34406507</c:v>
                </c:pt>
                <c:pt idx="255">
                  <c:v>384999586.72336698</c:v>
                </c:pt>
                <c:pt idx="256">
                  <c:v>384999585.102669</c:v>
                </c:pt>
                <c:pt idx="257">
                  <c:v>384999583.48197097</c:v>
                </c:pt>
                <c:pt idx="258">
                  <c:v>384999581.86127299</c:v>
                </c:pt>
                <c:pt idx="259">
                  <c:v>384999580.24057502</c:v>
                </c:pt>
                <c:pt idx="260">
                  <c:v>384999578.61987698</c:v>
                </c:pt>
                <c:pt idx="261">
                  <c:v>384999576.99917895</c:v>
                </c:pt>
                <c:pt idx="262">
                  <c:v>384999575.37848097</c:v>
                </c:pt>
                <c:pt idx="263">
                  <c:v>384999573.757783</c:v>
                </c:pt>
                <c:pt idx="264">
                  <c:v>384999572.13708502</c:v>
                </c:pt>
                <c:pt idx="265">
                  <c:v>384999570.51638699</c:v>
                </c:pt>
                <c:pt idx="266">
                  <c:v>384999568.89568895</c:v>
                </c:pt>
                <c:pt idx="267">
                  <c:v>384999567.27499092</c:v>
                </c:pt>
                <c:pt idx="268">
                  <c:v>384999565.654293</c:v>
                </c:pt>
                <c:pt idx="269">
                  <c:v>384999564.03359509</c:v>
                </c:pt>
                <c:pt idx="270">
                  <c:v>384999562.41289699</c:v>
                </c:pt>
                <c:pt idx="271">
                  <c:v>384999560.79219896</c:v>
                </c:pt>
                <c:pt idx="272">
                  <c:v>384999559.17150098</c:v>
                </c:pt>
                <c:pt idx="273">
                  <c:v>384999557.55080301</c:v>
                </c:pt>
                <c:pt idx="274">
                  <c:v>384999555.93010491</c:v>
                </c:pt>
                <c:pt idx="275">
                  <c:v>384999554.309407</c:v>
                </c:pt>
                <c:pt idx="276">
                  <c:v>384999552.68870902</c:v>
                </c:pt>
                <c:pt idx="277">
                  <c:v>384999551.06801105</c:v>
                </c:pt>
                <c:pt idx="278">
                  <c:v>384999549.44731301</c:v>
                </c:pt>
                <c:pt idx="279">
                  <c:v>384999547.82661599</c:v>
                </c:pt>
                <c:pt idx="280">
                  <c:v>384999546.20591795</c:v>
                </c:pt>
                <c:pt idx="281">
                  <c:v>384999544.58521992</c:v>
                </c:pt>
                <c:pt idx="282">
                  <c:v>384999542.96452206</c:v>
                </c:pt>
                <c:pt idx="283">
                  <c:v>384999541.34382415</c:v>
                </c:pt>
                <c:pt idx="284">
                  <c:v>384999539.72312605</c:v>
                </c:pt>
                <c:pt idx="285">
                  <c:v>384999538.10242802</c:v>
                </c:pt>
                <c:pt idx="286">
                  <c:v>384999536.48172992</c:v>
                </c:pt>
                <c:pt idx="287">
                  <c:v>384999534.86103201</c:v>
                </c:pt>
                <c:pt idx="288">
                  <c:v>384999533.24033391</c:v>
                </c:pt>
                <c:pt idx="289">
                  <c:v>384999531.619636</c:v>
                </c:pt>
                <c:pt idx="290">
                  <c:v>384999529.9989379</c:v>
                </c:pt>
                <c:pt idx="291">
                  <c:v>384999528.37823999</c:v>
                </c:pt>
                <c:pt idx="292">
                  <c:v>384999526.75754207</c:v>
                </c:pt>
                <c:pt idx="293">
                  <c:v>384999525.13684392</c:v>
                </c:pt>
                <c:pt idx="294">
                  <c:v>384999523.516146</c:v>
                </c:pt>
                <c:pt idx="295">
                  <c:v>384999521.89544803</c:v>
                </c:pt>
                <c:pt idx="296">
                  <c:v>384999520.27474999</c:v>
                </c:pt>
                <c:pt idx="297">
                  <c:v>384999518.65405208</c:v>
                </c:pt>
                <c:pt idx="298">
                  <c:v>384999517.03335392</c:v>
                </c:pt>
                <c:pt idx="299">
                  <c:v>384999515.41265595</c:v>
                </c:pt>
                <c:pt idx="300">
                  <c:v>384999513.79195786</c:v>
                </c:pt>
                <c:pt idx="301">
                  <c:v>384999512.17126</c:v>
                </c:pt>
                <c:pt idx="302">
                  <c:v>384999510.55056208</c:v>
                </c:pt>
                <c:pt idx="303">
                  <c:v>384999508.92986399</c:v>
                </c:pt>
                <c:pt idx="304">
                  <c:v>384999507.30916607</c:v>
                </c:pt>
                <c:pt idx="305">
                  <c:v>384999505.68846798</c:v>
                </c:pt>
                <c:pt idx="306">
                  <c:v>384999504.06777</c:v>
                </c:pt>
                <c:pt idx="307">
                  <c:v>384999502.44707209</c:v>
                </c:pt>
                <c:pt idx="308">
                  <c:v>384999500.82637393</c:v>
                </c:pt>
                <c:pt idx="309">
                  <c:v>384999499.20567596</c:v>
                </c:pt>
                <c:pt idx="310">
                  <c:v>384999497.58497787</c:v>
                </c:pt>
                <c:pt idx="311">
                  <c:v>384999495.96427995</c:v>
                </c:pt>
                <c:pt idx="312">
                  <c:v>384999494.34358203</c:v>
                </c:pt>
                <c:pt idx="313">
                  <c:v>384999492.72288394</c:v>
                </c:pt>
                <c:pt idx="314">
                  <c:v>384999491.10218602</c:v>
                </c:pt>
                <c:pt idx="315">
                  <c:v>384999489.48148793</c:v>
                </c:pt>
                <c:pt idx="316">
                  <c:v>384999487.86079001</c:v>
                </c:pt>
                <c:pt idx="317">
                  <c:v>384999486.24009198</c:v>
                </c:pt>
                <c:pt idx="318">
                  <c:v>384999484.619394</c:v>
                </c:pt>
                <c:pt idx="319">
                  <c:v>384999482.99869692</c:v>
                </c:pt>
                <c:pt idx="320">
                  <c:v>384999481.37799901</c:v>
                </c:pt>
                <c:pt idx="321">
                  <c:v>384999479.75730097</c:v>
                </c:pt>
                <c:pt idx="322">
                  <c:v>384999478.13660294</c:v>
                </c:pt>
                <c:pt idx="323">
                  <c:v>384999476.51590496</c:v>
                </c:pt>
                <c:pt idx="324">
                  <c:v>384999474.89520699</c:v>
                </c:pt>
                <c:pt idx="325">
                  <c:v>384999473.27450901</c:v>
                </c:pt>
                <c:pt idx="326">
                  <c:v>384999471.65381104</c:v>
                </c:pt>
                <c:pt idx="327">
                  <c:v>384999470.033113</c:v>
                </c:pt>
                <c:pt idx="328">
                  <c:v>384999468.41241503</c:v>
                </c:pt>
                <c:pt idx="329">
                  <c:v>384999466.79171699</c:v>
                </c:pt>
                <c:pt idx="330">
                  <c:v>384999465.17101902</c:v>
                </c:pt>
                <c:pt idx="331">
                  <c:v>384999463.55032098</c:v>
                </c:pt>
                <c:pt idx="332">
                  <c:v>384999461.92962295</c:v>
                </c:pt>
                <c:pt idx="333">
                  <c:v>384999460.30892497</c:v>
                </c:pt>
                <c:pt idx="334">
                  <c:v>384999458.688227</c:v>
                </c:pt>
                <c:pt idx="335">
                  <c:v>384999457.06752908</c:v>
                </c:pt>
                <c:pt idx="336">
                  <c:v>384999455.44683099</c:v>
                </c:pt>
                <c:pt idx="337">
                  <c:v>384999453.82613295</c:v>
                </c:pt>
                <c:pt idx="338">
                  <c:v>384999452.20543492</c:v>
                </c:pt>
                <c:pt idx="339">
                  <c:v>384999450.58473694</c:v>
                </c:pt>
                <c:pt idx="340">
                  <c:v>384999448.96403903</c:v>
                </c:pt>
                <c:pt idx="341">
                  <c:v>384999447.34334105</c:v>
                </c:pt>
                <c:pt idx="342">
                  <c:v>384999445.7226429</c:v>
                </c:pt>
                <c:pt idx="343">
                  <c:v>384999444.10194492</c:v>
                </c:pt>
                <c:pt idx="344">
                  <c:v>384999442.48124689</c:v>
                </c:pt>
                <c:pt idx="345">
                  <c:v>384999440.86054897</c:v>
                </c:pt>
                <c:pt idx="346">
                  <c:v>384999439.239851</c:v>
                </c:pt>
                <c:pt idx="347">
                  <c:v>384999437.61915302</c:v>
                </c:pt>
                <c:pt idx="348">
                  <c:v>384999435.99845499</c:v>
                </c:pt>
                <c:pt idx="349">
                  <c:v>384999434.37775701</c:v>
                </c:pt>
                <c:pt idx="350">
                  <c:v>384999432.75705898</c:v>
                </c:pt>
                <c:pt idx="351">
                  <c:v>384999431.136361</c:v>
                </c:pt>
                <c:pt idx="352">
                  <c:v>384999429.51566303</c:v>
                </c:pt>
                <c:pt idx="353">
                  <c:v>384999427.89496499</c:v>
                </c:pt>
                <c:pt idx="354">
                  <c:v>384999426.27426696</c:v>
                </c:pt>
                <c:pt idx="355">
                  <c:v>384999424.65356904</c:v>
                </c:pt>
                <c:pt idx="356">
                  <c:v>384999423.03287095</c:v>
                </c:pt>
                <c:pt idx="357">
                  <c:v>384999421.41217291</c:v>
                </c:pt>
                <c:pt idx="358">
                  <c:v>384999419.79147494</c:v>
                </c:pt>
                <c:pt idx="359">
                  <c:v>384999418.17077792</c:v>
                </c:pt>
                <c:pt idx="360">
                  <c:v>384999416.55008</c:v>
                </c:pt>
                <c:pt idx="361">
                  <c:v>384999414.92938203</c:v>
                </c:pt>
                <c:pt idx="362">
                  <c:v>384999413.30868399</c:v>
                </c:pt>
                <c:pt idx="363">
                  <c:v>384999411.68798602</c:v>
                </c:pt>
                <c:pt idx="364">
                  <c:v>384999410.06728792</c:v>
                </c:pt>
                <c:pt idx="365">
                  <c:v>384999408.44659001</c:v>
                </c:pt>
                <c:pt idx="366">
                  <c:v>384999406.82589197</c:v>
                </c:pt>
                <c:pt idx="367">
                  <c:v>384999405.205194</c:v>
                </c:pt>
                <c:pt idx="368">
                  <c:v>384999403.58449602</c:v>
                </c:pt>
                <c:pt idx="369">
                  <c:v>384999401.96379799</c:v>
                </c:pt>
                <c:pt idx="370">
                  <c:v>384999400.34310007</c:v>
                </c:pt>
                <c:pt idx="371">
                  <c:v>384999398.72240192</c:v>
                </c:pt>
                <c:pt idx="372">
                  <c:v>384999397.101704</c:v>
                </c:pt>
                <c:pt idx="373">
                  <c:v>384999395.48100603</c:v>
                </c:pt>
                <c:pt idx="374">
                  <c:v>384999393.86030799</c:v>
                </c:pt>
                <c:pt idx="375">
                  <c:v>384999392.23960996</c:v>
                </c:pt>
                <c:pt idx="376">
                  <c:v>384999390.61891198</c:v>
                </c:pt>
                <c:pt idx="377">
                  <c:v>384999388.99821395</c:v>
                </c:pt>
                <c:pt idx="378">
                  <c:v>384999387.37751603</c:v>
                </c:pt>
                <c:pt idx="379">
                  <c:v>384999385.756818</c:v>
                </c:pt>
                <c:pt idx="380">
                  <c:v>384999384.13612002</c:v>
                </c:pt>
                <c:pt idx="381">
                  <c:v>384999382.51542205</c:v>
                </c:pt>
                <c:pt idx="382">
                  <c:v>384999380.89472401</c:v>
                </c:pt>
                <c:pt idx="383">
                  <c:v>384999379.27402598</c:v>
                </c:pt>
                <c:pt idx="384">
                  <c:v>384999377.65332806</c:v>
                </c:pt>
                <c:pt idx="385">
                  <c:v>384999376.03262997</c:v>
                </c:pt>
                <c:pt idx="386">
                  <c:v>384999374.41193193</c:v>
                </c:pt>
                <c:pt idx="387">
                  <c:v>384999372.7912339</c:v>
                </c:pt>
                <c:pt idx="388">
                  <c:v>384999371.17053598</c:v>
                </c:pt>
                <c:pt idx="389">
                  <c:v>384999369.54983801</c:v>
                </c:pt>
                <c:pt idx="390">
                  <c:v>384999367.92913991</c:v>
                </c:pt>
                <c:pt idx="391">
                  <c:v>384999366.30844206</c:v>
                </c:pt>
                <c:pt idx="392">
                  <c:v>384999364.68774402</c:v>
                </c:pt>
                <c:pt idx="393">
                  <c:v>384999363.06704605</c:v>
                </c:pt>
                <c:pt idx="394">
                  <c:v>384999361.44634795</c:v>
                </c:pt>
                <c:pt idx="395">
                  <c:v>384999359.82564992</c:v>
                </c:pt>
                <c:pt idx="396">
                  <c:v>384999358.204952</c:v>
                </c:pt>
                <c:pt idx="397">
                  <c:v>384999356.58425403</c:v>
                </c:pt>
                <c:pt idx="398">
                  <c:v>384999354.96355605</c:v>
                </c:pt>
                <c:pt idx="399">
                  <c:v>384999353.34285802</c:v>
                </c:pt>
                <c:pt idx="400">
                  <c:v>384999351.722161</c:v>
                </c:pt>
                <c:pt idx="401">
                  <c:v>384999350.10146302</c:v>
                </c:pt>
                <c:pt idx="402">
                  <c:v>384999348.48076499</c:v>
                </c:pt>
                <c:pt idx="403">
                  <c:v>384999346.86006701</c:v>
                </c:pt>
                <c:pt idx="404">
                  <c:v>384999345.23936892</c:v>
                </c:pt>
                <c:pt idx="405">
                  <c:v>384999343.618671</c:v>
                </c:pt>
                <c:pt idx="406">
                  <c:v>384999341.99797291</c:v>
                </c:pt>
                <c:pt idx="407">
                  <c:v>384999340.37727499</c:v>
                </c:pt>
                <c:pt idx="408">
                  <c:v>384999338.75657696</c:v>
                </c:pt>
                <c:pt idx="409">
                  <c:v>384999337.13587892</c:v>
                </c:pt>
                <c:pt idx="410">
                  <c:v>384999335.51518101</c:v>
                </c:pt>
                <c:pt idx="411">
                  <c:v>384999333.89448297</c:v>
                </c:pt>
                <c:pt idx="412">
                  <c:v>384999332.273785</c:v>
                </c:pt>
                <c:pt idx="413">
                  <c:v>384999330.65308702</c:v>
                </c:pt>
                <c:pt idx="414">
                  <c:v>384999329.03238893</c:v>
                </c:pt>
                <c:pt idx="415">
                  <c:v>384999327.41169095</c:v>
                </c:pt>
                <c:pt idx="416">
                  <c:v>384999325.79099292</c:v>
                </c:pt>
                <c:pt idx="417">
                  <c:v>384999324.170295</c:v>
                </c:pt>
                <c:pt idx="418">
                  <c:v>384999322.54959702</c:v>
                </c:pt>
                <c:pt idx="419">
                  <c:v>384999320.92889899</c:v>
                </c:pt>
                <c:pt idx="420">
                  <c:v>384999319.30820101</c:v>
                </c:pt>
                <c:pt idx="421">
                  <c:v>384999317.68750304</c:v>
                </c:pt>
                <c:pt idx="422">
                  <c:v>384999316.06680501</c:v>
                </c:pt>
                <c:pt idx="423">
                  <c:v>384999314.44610697</c:v>
                </c:pt>
                <c:pt idx="424">
                  <c:v>384999312.825409</c:v>
                </c:pt>
                <c:pt idx="425">
                  <c:v>384999311.20471102</c:v>
                </c:pt>
                <c:pt idx="426">
                  <c:v>384999309.58401304</c:v>
                </c:pt>
                <c:pt idx="427">
                  <c:v>384999307.96331501</c:v>
                </c:pt>
                <c:pt idx="428">
                  <c:v>384999306.34261698</c:v>
                </c:pt>
                <c:pt idx="429">
                  <c:v>384999304.72191894</c:v>
                </c:pt>
                <c:pt idx="430">
                  <c:v>384999303.10122102</c:v>
                </c:pt>
                <c:pt idx="431">
                  <c:v>384999301.48052305</c:v>
                </c:pt>
                <c:pt idx="432">
                  <c:v>384999299.85982507</c:v>
                </c:pt>
                <c:pt idx="433">
                  <c:v>384999298.23912698</c:v>
                </c:pt>
                <c:pt idx="434">
                  <c:v>384999296.61842906</c:v>
                </c:pt>
                <c:pt idx="435">
                  <c:v>384999294.99773091</c:v>
                </c:pt>
                <c:pt idx="436">
                  <c:v>384999293.377033</c:v>
                </c:pt>
                <c:pt idx="437">
                  <c:v>384999291.75633496</c:v>
                </c:pt>
                <c:pt idx="438">
                  <c:v>384999290.13563699</c:v>
                </c:pt>
                <c:pt idx="439">
                  <c:v>384999288.51493895</c:v>
                </c:pt>
                <c:pt idx="440">
                  <c:v>384999286.89424199</c:v>
                </c:pt>
                <c:pt idx="441">
                  <c:v>384999285.27354401</c:v>
                </c:pt>
                <c:pt idx="442">
                  <c:v>384999283.65284598</c:v>
                </c:pt>
                <c:pt idx="443">
                  <c:v>384999282.03214794</c:v>
                </c:pt>
                <c:pt idx="444">
                  <c:v>384999280.41145003</c:v>
                </c:pt>
                <c:pt idx="445">
                  <c:v>384999278.79075199</c:v>
                </c:pt>
                <c:pt idx="446">
                  <c:v>384999277.17005402</c:v>
                </c:pt>
                <c:pt idx="447">
                  <c:v>384999275.54935598</c:v>
                </c:pt>
                <c:pt idx="448">
                  <c:v>384999273.92865795</c:v>
                </c:pt>
                <c:pt idx="449">
                  <c:v>384999272.30795997</c:v>
                </c:pt>
                <c:pt idx="450">
                  <c:v>384999270.68726206</c:v>
                </c:pt>
                <c:pt idx="451">
                  <c:v>384999269.06656402</c:v>
                </c:pt>
                <c:pt idx="452">
                  <c:v>384999267.44586605</c:v>
                </c:pt>
                <c:pt idx="453">
                  <c:v>384999265.82516801</c:v>
                </c:pt>
                <c:pt idx="454">
                  <c:v>384999264.20446998</c:v>
                </c:pt>
                <c:pt idx="455">
                  <c:v>384999262.583772</c:v>
                </c:pt>
                <c:pt idx="456">
                  <c:v>384999260.96307403</c:v>
                </c:pt>
                <c:pt idx="457">
                  <c:v>384999259.34237599</c:v>
                </c:pt>
                <c:pt idx="458">
                  <c:v>384999257.7216779</c:v>
                </c:pt>
                <c:pt idx="459">
                  <c:v>384999256.10097992</c:v>
                </c:pt>
                <c:pt idx="460">
                  <c:v>384999254.48028195</c:v>
                </c:pt>
                <c:pt idx="461">
                  <c:v>384999252.85958397</c:v>
                </c:pt>
                <c:pt idx="462">
                  <c:v>384999251.238886</c:v>
                </c:pt>
                <c:pt idx="463">
                  <c:v>384999249.61818802</c:v>
                </c:pt>
                <c:pt idx="464">
                  <c:v>384999247.99748999</c:v>
                </c:pt>
                <c:pt idx="465">
                  <c:v>384999246.37679201</c:v>
                </c:pt>
                <c:pt idx="466">
                  <c:v>384999244.75609392</c:v>
                </c:pt>
                <c:pt idx="467">
                  <c:v>384999243.135396</c:v>
                </c:pt>
                <c:pt idx="468">
                  <c:v>384999241.51469803</c:v>
                </c:pt>
                <c:pt idx="469">
                  <c:v>384999239.89399999</c:v>
                </c:pt>
                <c:pt idx="470">
                  <c:v>384999238.27330202</c:v>
                </c:pt>
                <c:pt idx="471">
                  <c:v>384999236.65260392</c:v>
                </c:pt>
                <c:pt idx="472">
                  <c:v>384999235.03190595</c:v>
                </c:pt>
                <c:pt idx="473">
                  <c:v>384999233.41120785</c:v>
                </c:pt>
                <c:pt idx="474">
                  <c:v>384999231.79051</c:v>
                </c:pt>
                <c:pt idx="475">
                  <c:v>384999230.16981208</c:v>
                </c:pt>
                <c:pt idx="476">
                  <c:v>384999228.54911405</c:v>
                </c:pt>
                <c:pt idx="477">
                  <c:v>384999226.92841601</c:v>
                </c:pt>
                <c:pt idx="478">
                  <c:v>384999225.30771798</c:v>
                </c:pt>
                <c:pt idx="479">
                  <c:v>384999223.68702006</c:v>
                </c:pt>
                <c:pt idx="480">
                  <c:v>384999222.06632298</c:v>
                </c:pt>
                <c:pt idx="481">
                  <c:v>384999220.44562501</c:v>
                </c:pt>
                <c:pt idx="482">
                  <c:v>384999218.82492697</c:v>
                </c:pt>
                <c:pt idx="483">
                  <c:v>384999217.204229</c:v>
                </c:pt>
                <c:pt idx="484">
                  <c:v>384999215.58353102</c:v>
                </c:pt>
                <c:pt idx="485">
                  <c:v>384999213.96283299</c:v>
                </c:pt>
                <c:pt idx="486">
                  <c:v>384999212.34213501</c:v>
                </c:pt>
                <c:pt idx="487">
                  <c:v>384999210.72143692</c:v>
                </c:pt>
                <c:pt idx="488">
                  <c:v>384999209.100739</c:v>
                </c:pt>
                <c:pt idx="489">
                  <c:v>384999207.48004103</c:v>
                </c:pt>
                <c:pt idx="490">
                  <c:v>384999205.85934305</c:v>
                </c:pt>
                <c:pt idx="491">
                  <c:v>384999204.23864496</c:v>
                </c:pt>
                <c:pt idx="492">
                  <c:v>384999202.61794698</c:v>
                </c:pt>
                <c:pt idx="493">
                  <c:v>384999200.99724895</c:v>
                </c:pt>
                <c:pt idx="494">
                  <c:v>384999199.37655097</c:v>
                </c:pt>
                <c:pt idx="495">
                  <c:v>384999197.755853</c:v>
                </c:pt>
                <c:pt idx="496">
                  <c:v>384999196.13515502</c:v>
                </c:pt>
                <c:pt idx="497">
                  <c:v>384999194.51445705</c:v>
                </c:pt>
                <c:pt idx="498">
                  <c:v>384999192.89375901</c:v>
                </c:pt>
                <c:pt idx="499">
                  <c:v>384999191.27306098</c:v>
                </c:pt>
                <c:pt idx="500">
                  <c:v>384999189.652363</c:v>
                </c:pt>
                <c:pt idx="501">
                  <c:v>384999188.03166503</c:v>
                </c:pt>
                <c:pt idx="502">
                  <c:v>384999186.41096699</c:v>
                </c:pt>
                <c:pt idx="503">
                  <c:v>384999184.79026896</c:v>
                </c:pt>
                <c:pt idx="504">
                  <c:v>384999183.16957098</c:v>
                </c:pt>
                <c:pt idx="505">
                  <c:v>384999181.54887301</c:v>
                </c:pt>
                <c:pt idx="506">
                  <c:v>384999179.92817491</c:v>
                </c:pt>
                <c:pt idx="507">
                  <c:v>384999178.307477</c:v>
                </c:pt>
                <c:pt idx="508">
                  <c:v>384999176.68677896</c:v>
                </c:pt>
                <c:pt idx="509">
                  <c:v>384999175.06608099</c:v>
                </c:pt>
                <c:pt idx="510">
                  <c:v>384999173.44538295</c:v>
                </c:pt>
                <c:pt idx="511">
                  <c:v>384999171.82468492</c:v>
                </c:pt>
                <c:pt idx="512">
                  <c:v>384999170.20398694</c:v>
                </c:pt>
                <c:pt idx="513">
                  <c:v>384999168.58328903</c:v>
                </c:pt>
                <c:pt idx="514">
                  <c:v>384999166.96259099</c:v>
                </c:pt>
                <c:pt idx="515">
                  <c:v>384999165.34189302</c:v>
                </c:pt>
                <c:pt idx="516">
                  <c:v>384999163.72119492</c:v>
                </c:pt>
                <c:pt idx="517">
                  <c:v>384999162.10049701</c:v>
                </c:pt>
                <c:pt idx="518">
                  <c:v>384999160.47979891</c:v>
                </c:pt>
                <c:pt idx="519">
                  <c:v>384999158.85910106</c:v>
                </c:pt>
                <c:pt idx="520">
                  <c:v>384999157.23840392</c:v>
                </c:pt>
                <c:pt idx="521">
                  <c:v>384999155.61770606</c:v>
                </c:pt>
                <c:pt idx="522">
                  <c:v>384999153.99700803</c:v>
                </c:pt>
                <c:pt idx="523">
                  <c:v>384999152.37630999</c:v>
                </c:pt>
                <c:pt idx="524">
                  <c:v>384999150.75561202</c:v>
                </c:pt>
                <c:pt idx="525">
                  <c:v>384999149.13491392</c:v>
                </c:pt>
                <c:pt idx="526">
                  <c:v>384999147.51421601</c:v>
                </c:pt>
                <c:pt idx="527">
                  <c:v>384999145.89351797</c:v>
                </c:pt>
                <c:pt idx="528">
                  <c:v>384999144.27282</c:v>
                </c:pt>
                <c:pt idx="529">
                  <c:v>384999142.65212208</c:v>
                </c:pt>
                <c:pt idx="530">
                  <c:v>384999141.03142399</c:v>
                </c:pt>
                <c:pt idx="531">
                  <c:v>384999139.41072601</c:v>
                </c:pt>
                <c:pt idx="532">
                  <c:v>384999137.79002792</c:v>
                </c:pt>
                <c:pt idx="533">
                  <c:v>384999136.16933</c:v>
                </c:pt>
                <c:pt idx="534">
                  <c:v>384999134.54863209</c:v>
                </c:pt>
                <c:pt idx="535">
                  <c:v>384999132.92793393</c:v>
                </c:pt>
                <c:pt idx="536">
                  <c:v>384999131.30723602</c:v>
                </c:pt>
                <c:pt idx="537">
                  <c:v>384999129.68653792</c:v>
                </c:pt>
                <c:pt idx="538">
                  <c:v>384999128.06584001</c:v>
                </c:pt>
                <c:pt idx="539">
                  <c:v>384999126.44514197</c:v>
                </c:pt>
                <c:pt idx="540">
                  <c:v>384999124.824444</c:v>
                </c:pt>
                <c:pt idx="541">
                  <c:v>384999123.20374602</c:v>
                </c:pt>
                <c:pt idx="542">
                  <c:v>384999121.58304799</c:v>
                </c:pt>
                <c:pt idx="543">
                  <c:v>384999119.96234995</c:v>
                </c:pt>
                <c:pt idx="544">
                  <c:v>384999118.34165198</c:v>
                </c:pt>
                <c:pt idx="545">
                  <c:v>384999116.72095394</c:v>
                </c:pt>
                <c:pt idx="546">
                  <c:v>384999115.10025609</c:v>
                </c:pt>
                <c:pt idx="547">
                  <c:v>384999113.47955799</c:v>
                </c:pt>
                <c:pt idx="548">
                  <c:v>384999111.85886008</c:v>
                </c:pt>
                <c:pt idx="549">
                  <c:v>384999110.23816198</c:v>
                </c:pt>
                <c:pt idx="550">
                  <c:v>384999108.61746407</c:v>
                </c:pt>
                <c:pt idx="551">
                  <c:v>384999106.99676591</c:v>
                </c:pt>
                <c:pt idx="552">
                  <c:v>384999105.376068</c:v>
                </c:pt>
                <c:pt idx="553">
                  <c:v>384999103.75536996</c:v>
                </c:pt>
                <c:pt idx="554">
                  <c:v>384999102.13467199</c:v>
                </c:pt>
                <c:pt idx="555">
                  <c:v>384999100.51397395</c:v>
                </c:pt>
                <c:pt idx="556">
                  <c:v>384999098.89327592</c:v>
                </c:pt>
                <c:pt idx="557">
                  <c:v>384999097.27257794</c:v>
                </c:pt>
                <c:pt idx="558">
                  <c:v>384999095.65188009</c:v>
                </c:pt>
                <c:pt idx="559">
                  <c:v>384999094.03118199</c:v>
                </c:pt>
                <c:pt idx="560">
                  <c:v>384999092.41048396</c:v>
                </c:pt>
                <c:pt idx="561">
                  <c:v>384999090.78978699</c:v>
                </c:pt>
                <c:pt idx="562">
                  <c:v>384999089.16908902</c:v>
                </c:pt>
                <c:pt idx="563">
                  <c:v>384999087.54839098</c:v>
                </c:pt>
                <c:pt idx="564">
                  <c:v>384999085.92769295</c:v>
                </c:pt>
                <c:pt idx="565">
                  <c:v>384999084.30699492</c:v>
                </c:pt>
                <c:pt idx="566">
                  <c:v>384999082.68629694</c:v>
                </c:pt>
                <c:pt idx="567">
                  <c:v>384999081.06559902</c:v>
                </c:pt>
                <c:pt idx="568">
                  <c:v>384999079.44490099</c:v>
                </c:pt>
                <c:pt idx="569">
                  <c:v>384999077.82420295</c:v>
                </c:pt>
                <c:pt idx="570">
                  <c:v>384999076.20350498</c:v>
                </c:pt>
                <c:pt idx="571">
                  <c:v>384999074.58280694</c:v>
                </c:pt>
                <c:pt idx="572">
                  <c:v>384999072.96210903</c:v>
                </c:pt>
                <c:pt idx="573">
                  <c:v>384999071.34141105</c:v>
                </c:pt>
                <c:pt idx="574">
                  <c:v>384999069.72071296</c:v>
                </c:pt>
                <c:pt idx="575">
                  <c:v>384999068.10001498</c:v>
                </c:pt>
                <c:pt idx="576">
                  <c:v>384999066.47931695</c:v>
                </c:pt>
                <c:pt idx="577">
                  <c:v>384999064.85861897</c:v>
                </c:pt>
                <c:pt idx="578">
                  <c:v>384999063.237921</c:v>
                </c:pt>
                <c:pt idx="579">
                  <c:v>384999061.61722302</c:v>
                </c:pt>
                <c:pt idx="580">
                  <c:v>384999059.99652499</c:v>
                </c:pt>
                <c:pt idx="581">
                  <c:v>384999058.37582701</c:v>
                </c:pt>
                <c:pt idx="582">
                  <c:v>384999056.75512898</c:v>
                </c:pt>
                <c:pt idx="583">
                  <c:v>384999055.134431</c:v>
                </c:pt>
                <c:pt idx="584">
                  <c:v>384999053.51373303</c:v>
                </c:pt>
                <c:pt idx="585">
                  <c:v>384999051.89303499</c:v>
                </c:pt>
                <c:pt idx="586">
                  <c:v>384999050.2723369</c:v>
                </c:pt>
                <c:pt idx="587">
                  <c:v>384999048.65163893</c:v>
                </c:pt>
                <c:pt idx="588">
                  <c:v>384999047.03094095</c:v>
                </c:pt>
                <c:pt idx="589">
                  <c:v>384999045.41024292</c:v>
                </c:pt>
                <c:pt idx="590">
                  <c:v>384999043.789545</c:v>
                </c:pt>
                <c:pt idx="591">
                  <c:v>384999042.16884702</c:v>
                </c:pt>
                <c:pt idx="592">
                  <c:v>384999040.54814905</c:v>
                </c:pt>
                <c:pt idx="593">
                  <c:v>384999038.92745101</c:v>
                </c:pt>
                <c:pt idx="594">
                  <c:v>384999037.30675298</c:v>
                </c:pt>
                <c:pt idx="595">
                  <c:v>384999035.686055</c:v>
                </c:pt>
                <c:pt idx="596">
                  <c:v>384999034.06535703</c:v>
                </c:pt>
                <c:pt idx="597">
                  <c:v>384999032.44465899</c:v>
                </c:pt>
                <c:pt idx="598">
                  <c:v>384999030.82396102</c:v>
                </c:pt>
                <c:pt idx="599">
                  <c:v>384999029.20326298</c:v>
                </c:pt>
                <c:pt idx="600">
                  <c:v>384999027.58256501</c:v>
                </c:pt>
                <c:pt idx="601">
                  <c:v>384999025.96186799</c:v>
                </c:pt>
                <c:pt idx="602">
                  <c:v>384999024.34117001</c:v>
                </c:pt>
                <c:pt idx="603">
                  <c:v>384999022.72047192</c:v>
                </c:pt>
                <c:pt idx="604">
                  <c:v>384999021.09977394</c:v>
                </c:pt>
                <c:pt idx="605">
                  <c:v>384999019.47907603</c:v>
                </c:pt>
                <c:pt idx="606">
                  <c:v>384999017.85837799</c:v>
                </c:pt>
                <c:pt idx="607">
                  <c:v>384999016.23767996</c:v>
                </c:pt>
                <c:pt idx="608">
                  <c:v>384999014.61698192</c:v>
                </c:pt>
                <c:pt idx="609">
                  <c:v>384999012.99628389</c:v>
                </c:pt>
                <c:pt idx="610">
                  <c:v>384999011.37558597</c:v>
                </c:pt>
                <c:pt idx="611">
                  <c:v>384999009.754888</c:v>
                </c:pt>
                <c:pt idx="612">
                  <c:v>384999008.13419002</c:v>
                </c:pt>
                <c:pt idx="613">
                  <c:v>384999006.51349205</c:v>
                </c:pt>
                <c:pt idx="614">
                  <c:v>384999004.89279395</c:v>
                </c:pt>
                <c:pt idx="615">
                  <c:v>384999003.27209592</c:v>
                </c:pt>
                <c:pt idx="616">
                  <c:v>384999001.651398</c:v>
                </c:pt>
                <c:pt idx="617">
                  <c:v>384999000.03070003</c:v>
                </c:pt>
                <c:pt idx="618">
                  <c:v>384998998.41000199</c:v>
                </c:pt>
                <c:pt idx="619">
                  <c:v>384998996.78930396</c:v>
                </c:pt>
                <c:pt idx="620">
                  <c:v>384998995.16860598</c:v>
                </c:pt>
                <c:pt idx="621">
                  <c:v>384998993.54790801</c:v>
                </c:pt>
                <c:pt idx="622">
                  <c:v>384998991.92720991</c:v>
                </c:pt>
                <c:pt idx="623">
                  <c:v>384998990.30651206</c:v>
                </c:pt>
                <c:pt idx="624">
                  <c:v>384998988.68581402</c:v>
                </c:pt>
                <c:pt idx="625">
                  <c:v>384998987.06511605</c:v>
                </c:pt>
                <c:pt idx="626">
                  <c:v>384998985.44441801</c:v>
                </c:pt>
                <c:pt idx="627">
                  <c:v>384998983.82371998</c:v>
                </c:pt>
                <c:pt idx="628">
                  <c:v>384998982.20302206</c:v>
                </c:pt>
                <c:pt idx="629">
                  <c:v>384998980.58232403</c:v>
                </c:pt>
                <c:pt idx="630">
                  <c:v>384998978.96162599</c:v>
                </c:pt>
                <c:pt idx="631">
                  <c:v>384998977.34092802</c:v>
                </c:pt>
                <c:pt idx="632">
                  <c:v>384998975.72022992</c:v>
                </c:pt>
                <c:pt idx="633">
                  <c:v>384998974.09953201</c:v>
                </c:pt>
                <c:pt idx="634">
                  <c:v>384998972.47883391</c:v>
                </c:pt>
                <c:pt idx="635">
                  <c:v>384998970.85813606</c:v>
                </c:pt>
                <c:pt idx="636">
                  <c:v>384998969.23743796</c:v>
                </c:pt>
                <c:pt idx="637">
                  <c:v>384998967.61673999</c:v>
                </c:pt>
                <c:pt idx="638">
                  <c:v>384998965.99604195</c:v>
                </c:pt>
                <c:pt idx="639">
                  <c:v>384998964.37534392</c:v>
                </c:pt>
                <c:pt idx="640">
                  <c:v>384998962.754646</c:v>
                </c:pt>
                <c:pt idx="641">
                  <c:v>384998961.13394892</c:v>
                </c:pt>
                <c:pt idx="642">
                  <c:v>384998959.51325101</c:v>
                </c:pt>
                <c:pt idx="643">
                  <c:v>384998957.89255297</c:v>
                </c:pt>
                <c:pt idx="644">
                  <c:v>384998956.271855</c:v>
                </c:pt>
                <c:pt idx="645">
                  <c:v>384998954.65115702</c:v>
                </c:pt>
                <c:pt idx="646">
                  <c:v>384998953.03045899</c:v>
                </c:pt>
                <c:pt idx="647">
                  <c:v>384998951.40976101</c:v>
                </c:pt>
                <c:pt idx="648">
                  <c:v>384998949.78906298</c:v>
                </c:pt>
                <c:pt idx="649">
                  <c:v>384998948.16836506</c:v>
                </c:pt>
                <c:pt idx="650">
                  <c:v>384998946.54766709</c:v>
                </c:pt>
                <c:pt idx="651">
                  <c:v>384998944.92696893</c:v>
                </c:pt>
                <c:pt idx="652">
                  <c:v>384998943.30627096</c:v>
                </c:pt>
                <c:pt idx="653">
                  <c:v>384998941.68557298</c:v>
                </c:pt>
                <c:pt idx="654">
                  <c:v>384998940.06487501</c:v>
                </c:pt>
                <c:pt idx="655">
                  <c:v>384998938.44417697</c:v>
                </c:pt>
                <c:pt idx="656">
                  <c:v>384998936.823479</c:v>
                </c:pt>
                <c:pt idx="657">
                  <c:v>384998935.20278096</c:v>
                </c:pt>
                <c:pt idx="658">
                  <c:v>384998933.58208299</c:v>
                </c:pt>
                <c:pt idx="659">
                  <c:v>384998931.96138495</c:v>
                </c:pt>
                <c:pt idx="660">
                  <c:v>384998930.34068698</c:v>
                </c:pt>
                <c:pt idx="661">
                  <c:v>384998928.71998894</c:v>
                </c:pt>
                <c:pt idx="662">
                  <c:v>384998927.09929103</c:v>
                </c:pt>
                <c:pt idx="663">
                  <c:v>384998925.47859305</c:v>
                </c:pt>
                <c:pt idx="664">
                  <c:v>384998923.85789508</c:v>
                </c:pt>
                <c:pt idx="665">
                  <c:v>384998922.23719698</c:v>
                </c:pt>
                <c:pt idx="666">
                  <c:v>384998920.61649901</c:v>
                </c:pt>
                <c:pt idx="667">
                  <c:v>384998918.99580091</c:v>
                </c:pt>
                <c:pt idx="668">
                  <c:v>384998917.375103</c:v>
                </c:pt>
                <c:pt idx="669">
                  <c:v>384998915.75440502</c:v>
                </c:pt>
                <c:pt idx="670">
                  <c:v>384998914.13370705</c:v>
                </c:pt>
                <c:pt idx="671">
                  <c:v>384998912.51300901</c:v>
                </c:pt>
                <c:pt idx="672">
                  <c:v>384998910.89231092</c:v>
                </c:pt>
                <c:pt idx="673">
                  <c:v>384998909.27161294</c:v>
                </c:pt>
                <c:pt idx="674">
                  <c:v>384998907.65091509</c:v>
                </c:pt>
                <c:pt idx="675">
                  <c:v>384998906.03021699</c:v>
                </c:pt>
                <c:pt idx="676">
                  <c:v>384998904.40951902</c:v>
                </c:pt>
                <c:pt idx="677">
                  <c:v>384998902.78882098</c:v>
                </c:pt>
                <c:pt idx="678">
                  <c:v>384998901.16812307</c:v>
                </c:pt>
                <c:pt idx="679">
                  <c:v>384998899.54742503</c:v>
                </c:pt>
                <c:pt idx="680">
                  <c:v>384998897.92672694</c:v>
                </c:pt>
                <c:pt idx="681">
                  <c:v>384998896.30602998</c:v>
                </c:pt>
                <c:pt idx="682">
                  <c:v>384998894.685332</c:v>
                </c:pt>
                <c:pt idx="683">
                  <c:v>384998893.06463403</c:v>
                </c:pt>
                <c:pt idx="684">
                  <c:v>384998891.44393599</c:v>
                </c:pt>
                <c:pt idx="685">
                  <c:v>384998889.82323796</c:v>
                </c:pt>
                <c:pt idx="686">
                  <c:v>384998888.20253992</c:v>
                </c:pt>
                <c:pt idx="687">
                  <c:v>384998886.58184201</c:v>
                </c:pt>
                <c:pt idx="688">
                  <c:v>384998884.96114391</c:v>
                </c:pt>
                <c:pt idx="689">
                  <c:v>384998883.34044605</c:v>
                </c:pt>
                <c:pt idx="690">
                  <c:v>384998881.71974796</c:v>
                </c:pt>
                <c:pt idx="691">
                  <c:v>384998880.09904999</c:v>
                </c:pt>
                <c:pt idx="692">
                  <c:v>384998878.47835201</c:v>
                </c:pt>
                <c:pt idx="693">
                  <c:v>384998876.85765398</c:v>
                </c:pt>
                <c:pt idx="694">
                  <c:v>384998875.23695594</c:v>
                </c:pt>
                <c:pt idx="695">
                  <c:v>384998873.61625803</c:v>
                </c:pt>
                <c:pt idx="696">
                  <c:v>384998871.99555999</c:v>
                </c:pt>
                <c:pt idx="697">
                  <c:v>384998870.37486207</c:v>
                </c:pt>
                <c:pt idx="698">
                  <c:v>384998868.75416398</c:v>
                </c:pt>
                <c:pt idx="699">
                  <c:v>384998867.13346606</c:v>
                </c:pt>
                <c:pt idx="700">
                  <c:v>384998865.51276791</c:v>
                </c:pt>
                <c:pt idx="701">
                  <c:v>384998863.89206994</c:v>
                </c:pt>
                <c:pt idx="702">
                  <c:v>384998862.27137196</c:v>
                </c:pt>
                <c:pt idx="703">
                  <c:v>384998860.65067399</c:v>
                </c:pt>
                <c:pt idx="704">
                  <c:v>384998859.02997595</c:v>
                </c:pt>
                <c:pt idx="705">
                  <c:v>384998857.40927786</c:v>
                </c:pt>
                <c:pt idx="706">
                  <c:v>384998855.78858</c:v>
                </c:pt>
                <c:pt idx="707">
                  <c:v>384998854.16788214</c:v>
                </c:pt>
                <c:pt idx="708">
                  <c:v>384998852.54718405</c:v>
                </c:pt>
                <c:pt idx="709">
                  <c:v>384998850.92648596</c:v>
                </c:pt>
                <c:pt idx="710">
                  <c:v>384998849.30578792</c:v>
                </c:pt>
                <c:pt idx="711">
                  <c:v>384998847.68509001</c:v>
                </c:pt>
                <c:pt idx="712">
                  <c:v>384998846.06439197</c:v>
                </c:pt>
                <c:pt idx="713">
                  <c:v>384998844.443694</c:v>
                </c:pt>
                <c:pt idx="714">
                  <c:v>384998842.82299596</c:v>
                </c:pt>
                <c:pt idx="715">
                  <c:v>384998841.20229793</c:v>
                </c:pt>
                <c:pt idx="716">
                  <c:v>384998839.58159995</c:v>
                </c:pt>
                <c:pt idx="717">
                  <c:v>384998837.96090192</c:v>
                </c:pt>
                <c:pt idx="718">
                  <c:v>384998836.340204</c:v>
                </c:pt>
                <c:pt idx="719">
                  <c:v>384998834.71950608</c:v>
                </c:pt>
                <c:pt idx="720">
                  <c:v>384998833.09880799</c:v>
                </c:pt>
                <c:pt idx="721">
                  <c:v>384998831.47811002</c:v>
                </c:pt>
                <c:pt idx="722">
                  <c:v>384998829.85741311</c:v>
                </c:pt>
                <c:pt idx="723">
                  <c:v>384998828.23671496</c:v>
                </c:pt>
                <c:pt idx="724">
                  <c:v>384998826.61601698</c:v>
                </c:pt>
                <c:pt idx="725">
                  <c:v>384998824.99531895</c:v>
                </c:pt>
                <c:pt idx="726">
                  <c:v>384998823.37462097</c:v>
                </c:pt>
                <c:pt idx="727">
                  <c:v>384998821.753923</c:v>
                </c:pt>
                <c:pt idx="728">
                  <c:v>384998820.13322502</c:v>
                </c:pt>
                <c:pt idx="729">
                  <c:v>384998818.51252705</c:v>
                </c:pt>
                <c:pt idx="730">
                  <c:v>384998816.89182901</c:v>
                </c:pt>
                <c:pt idx="731">
                  <c:v>384998815.27113092</c:v>
                </c:pt>
                <c:pt idx="732">
                  <c:v>384998813.650433</c:v>
                </c:pt>
                <c:pt idx="733">
                  <c:v>384998812.02973503</c:v>
                </c:pt>
                <c:pt idx="734">
                  <c:v>384998810.40903699</c:v>
                </c:pt>
                <c:pt idx="735">
                  <c:v>384998808.78833896</c:v>
                </c:pt>
                <c:pt idx="736">
                  <c:v>384998807.16764098</c:v>
                </c:pt>
                <c:pt idx="737">
                  <c:v>384998805.54694295</c:v>
                </c:pt>
                <c:pt idx="738">
                  <c:v>384998803.92624485</c:v>
                </c:pt>
                <c:pt idx="739">
                  <c:v>384998802.305547</c:v>
                </c:pt>
                <c:pt idx="740">
                  <c:v>384998800.68484902</c:v>
                </c:pt>
                <c:pt idx="741">
                  <c:v>384998799.06415105</c:v>
                </c:pt>
                <c:pt idx="742">
                  <c:v>384998797.44345301</c:v>
                </c:pt>
                <c:pt idx="743">
                  <c:v>384998795.82275492</c:v>
                </c:pt>
                <c:pt idx="744">
                  <c:v>384998794.20205694</c:v>
                </c:pt>
                <c:pt idx="745">
                  <c:v>384998792.58135903</c:v>
                </c:pt>
                <c:pt idx="746">
                  <c:v>384998790.96066099</c:v>
                </c:pt>
                <c:pt idx="747">
                  <c:v>384998789.33996296</c:v>
                </c:pt>
                <c:pt idx="748">
                  <c:v>384998787.71926492</c:v>
                </c:pt>
                <c:pt idx="749">
                  <c:v>384998786.09856701</c:v>
                </c:pt>
                <c:pt idx="750">
                  <c:v>384998784.47786897</c:v>
                </c:pt>
                <c:pt idx="751">
                  <c:v>384998782.85717106</c:v>
                </c:pt>
                <c:pt idx="752">
                  <c:v>384998781.2364729</c:v>
                </c:pt>
                <c:pt idx="753">
                  <c:v>384998779.61577499</c:v>
                </c:pt>
                <c:pt idx="754">
                  <c:v>384998777.99507689</c:v>
                </c:pt>
                <c:pt idx="755">
                  <c:v>384998776.37437892</c:v>
                </c:pt>
                <c:pt idx="756">
                  <c:v>384998774.753681</c:v>
                </c:pt>
                <c:pt idx="757">
                  <c:v>384998773.13298297</c:v>
                </c:pt>
                <c:pt idx="758">
                  <c:v>384998771.51228493</c:v>
                </c:pt>
                <c:pt idx="759">
                  <c:v>384998769.89158696</c:v>
                </c:pt>
                <c:pt idx="760">
                  <c:v>384998768.27088892</c:v>
                </c:pt>
                <c:pt idx="761">
                  <c:v>384998766.65019107</c:v>
                </c:pt>
                <c:pt idx="762">
                  <c:v>384998765.02949399</c:v>
                </c:pt>
                <c:pt idx="763">
                  <c:v>384998763.40879601</c:v>
                </c:pt>
                <c:pt idx="764">
                  <c:v>384998761.78809792</c:v>
                </c:pt>
                <c:pt idx="765">
                  <c:v>384998760.16740006</c:v>
                </c:pt>
                <c:pt idx="766">
                  <c:v>384998758.54670209</c:v>
                </c:pt>
                <c:pt idx="767">
                  <c:v>384998756.92600393</c:v>
                </c:pt>
                <c:pt idx="768">
                  <c:v>384998755.30530602</c:v>
                </c:pt>
                <c:pt idx="769">
                  <c:v>384998753.68460792</c:v>
                </c:pt>
                <c:pt idx="770">
                  <c:v>384998752.06391001</c:v>
                </c:pt>
                <c:pt idx="771">
                  <c:v>384998750.44321197</c:v>
                </c:pt>
                <c:pt idx="772">
                  <c:v>384998748.822514</c:v>
                </c:pt>
                <c:pt idx="773">
                  <c:v>384998747.20181602</c:v>
                </c:pt>
                <c:pt idx="774">
                  <c:v>384998745.58111799</c:v>
                </c:pt>
                <c:pt idx="775">
                  <c:v>384998743.96042001</c:v>
                </c:pt>
                <c:pt idx="776">
                  <c:v>384998742.33972198</c:v>
                </c:pt>
                <c:pt idx="777">
                  <c:v>384998740.719024</c:v>
                </c:pt>
                <c:pt idx="778">
                  <c:v>384998739.09832609</c:v>
                </c:pt>
                <c:pt idx="779">
                  <c:v>384998737.47762799</c:v>
                </c:pt>
                <c:pt idx="780">
                  <c:v>384998735.85692996</c:v>
                </c:pt>
                <c:pt idx="781">
                  <c:v>384998734.23623186</c:v>
                </c:pt>
                <c:pt idx="782">
                  <c:v>384998732.61553401</c:v>
                </c:pt>
                <c:pt idx="783">
                  <c:v>384998730.99483591</c:v>
                </c:pt>
                <c:pt idx="784">
                  <c:v>384998729.374138</c:v>
                </c:pt>
                <c:pt idx="785">
                  <c:v>384998727.75344002</c:v>
                </c:pt>
                <c:pt idx="786">
                  <c:v>384998726.13274199</c:v>
                </c:pt>
                <c:pt idx="787">
                  <c:v>384998724.51204395</c:v>
                </c:pt>
                <c:pt idx="788">
                  <c:v>384998722.89134592</c:v>
                </c:pt>
                <c:pt idx="789">
                  <c:v>384998721.27064794</c:v>
                </c:pt>
                <c:pt idx="790">
                  <c:v>384998719.64995009</c:v>
                </c:pt>
                <c:pt idx="791">
                  <c:v>384998718.02925199</c:v>
                </c:pt>
                <c:pt idx="792">
                  <c:v>384998716.40855402</c:v>
                </c:pt>
                <c:pt idx="793">
                  <c:v>384998714.78785598</c:v>
                </c:pt>
                <c:pt idx="794">
                  <c:v>384998713.16715807</c:v>
                </c:pt>
                <c:pt idx="795">
                  <c:v>384998711.54645997</c:v>
                </c:pt>
                <c:pt idx="796">
                  <c:v>384998709.925762</c:v>
                </c:pt>
                <c:pt idx="797">
                  <c:v>384998708.30506402</c:v>
                </c:pt>
                <c:pt idx="798">
                  <c:v>384998706.68436605</c:v>
                </c:pt>
                <c:pt idx="799">
                  <c:v>384998705.06366801</c:v>
                </c:pt>
                <c:pt idx="800">
                  <c:v>384998703.44296992</c:v>
                </c:pt>
                <c:pt idx="801">
                  <c:v>384998701.82227194</c:v>
                </c:pt>
                <c:pt idx="802">
                  <c:v>384998700.20157492</c:v>
                </c:pt>
                <c:pt idx="803">
                  <c:v>384998698.58087695</c:v>
                </c:pt>
                <c:pt idx="804">
                  <c:v>384998696.96017891</c:v>
                </c:pt>
                <c:pt idx="805">
                  <c:v>384998695.339481</c:v>
                </c:pt>
                <c:pt idx="806">
                  <c:v>384998693.71878296</c:v>
                </c:pt>
                <c:pt idx="807">
                  <c:v>384998692.09808499</c:v>
                </c:pt>
                <c:pt idx="808">
                  <c:v>384998690.47738695</c:v>
                </c:pt>
                <c:pt idx="809">
                  <c:v>384998688.85668892</c:v>
                </c:pt>
                <c:pt idx="810">
                  <c:v>384998687.23599094</c:v>
                </c:pt>
                <c:pt idx="811">
                  <c:v>384998685.61529303</c:v>
                </c:pt>
                <c:pt idx="812">
                  <c:v>384998683.99459499</c:v>
                </c:pt>
                <c:pt idx="813">
                  <c:v>384998682.37389702</c:v>
                </c:pt>
                <c:pt idx="814">
                  <c:v>384998680.75319898</c:v>
                </c:pt>
                <c:pt idx="815">
                  <c:v>384998679.13250101</c:v>
                </c:pt>
                <c:pt idx="816">
                  <c:v>384998677.51180297</c:v>
                </c:pt>
                <c:pt idx="817">
                  <c:v>384998675.891105</c:v>
                </c:pt>
                <c:pt idx="818">
                  <c:v>384998674.27040696</c:v>
                </c:pt>
                <c:pt idx="819">
                  <c:v>384998672.64970905</c:v>
                </c:pt>
                <c:pt idx="820">
                  <c:v>384998671.02901101</c:v>
                </c:pt>
                <c:pt idx="821">
                  <c:v>384998669.40831298</c:v>
                </c:pt>
                <c:pt idx="822">
                  <c:v>384998667.787615</c:v>
                </c:pt>
                <c:pt idx="823">
                  <c:v>384998666.16691703</c:v>
                </c:pt>
                <c:pt idx="824">
                  <c:v>384998664.54621899</c:v>
                </c:pt>
                <c:pt idx="825">
                  <c:v>384998662.92552102</c:v>
                </c:pt>
                <c:pt idx="826">
                  <c:v>384998661.30482304</c:v>
                </c:pt>
                <c:pt idx="827">
                  <c:v>384998659.68412507</c:v>
                </c:pt>
                <c:pt idx="828">
                  <c:v>384998658.06342703</c:v>
                </c:pt>
                <c:pt idx="829">
                  <c:v>384998656.442729</c:v>
                </c:pt>
                <c:pt idx="830">
                  <c:v>384998654.82203096</c:v>
                </c:pt>
                <c:pt idx="831">
                  <c:v>384998653.20133299</c:v>
                </c:pt>
                <c:pt idx="832">
                  <c:v>384998651.58063495</c:v>
                </c:pt>
                <c:pt idx="833">
                  <c:v>384998649.95993692</c:v>
                </c:pt>
                <c:pt idx="834">
                  <c:v>384998648.33923894</c:v>
                </c:pt>
                <c:pt idx="835">
                  <c:v>384998646.71854109</c:v>
                </c:pt>
                <c:pt idx="836">
                  <c:v>384998645.09784305</c:v>
                </c:pt>
                <c:pt idx="837">
                  <c:v>384998643.47714502</c:v>
                </c:pt>
                <c:pt idx="838">
                  <c:v>384998641.85644698</c:v>
                </c:pt>
                <c:pt idx="839">
                  <c:v>384998640.23574895</c:v>
                </c:pt>
                <c:pt idx="840">
                  <c:v>384998638.61505097</c:v>
                </c:pt>
                <c:pt idx="841">
                  <c:v>384998636.99435294</c:v>
                </c:pt>
                <c:pt idx="842">
                  <c:v>384998635.37365597</c:v>
                </c:pt>
                <c:pt idx="843">
                  <c:v>384998633.75295794</c:v>
                </c:pt>
                <c:pt idx="844">
                  <c:v>384998632.13225996</c:v>
                </c:pt>
                <c:pt idx="845">
                  <c:v>384998630.51156205</c:v>
                </c:pt>
                <c:pt idx="846">
                  <c:v>384998628.89086401</c:v>
                </c:pt>
                <c:pt idx="847">
                  <c:v>384998627.27016598</c:v>
                </c:pt>
                <c:pt idx="848">
                  <c:v>384998625.64946806</c:v>
                </c:pt>
                <c:pt idx="849">
                  <c:v>384998624.02877003</c:v>
                </c:pt>
                <c:pt idx="850">
                  <c:v>384998622.40807199</c:v>
                </c:pt>
                <c:pt idx="851">
                  <c:v>384998620.78737396</c:v>
                </c:pt>
                <c:pt idx="852">
                  <c:v>384998619.16667593</c:v>
                </c:pt>
                <c:pt idx="853">
                  <c:v>384998617.54597795</c:v>
                </c:pt>
                <c:pt idx="854">
                  <c:v>384998615.92527986</c:v>
                </c:pt>
                <c:pt idx="855">
                  <c:v>384998614.30458206</c:v>
                </c:pt>
                <c:pt idx="856">
                  <c:v>384998612.68388402</c:v>
                </c:pt>
                <c:pt idx="857">
                  <c:v>384998611.06318605</c:v>
                </c:pt>
                <c:pt idx="858">
                  <c:v>384998609.44248796</c:v>
                </c:pt>
                <c:pt idx="859">
                  <c:v>384998607.82178992</c:v>
                </c:pt>
                <c:pt idx="860">
                  <c:v>384998606.201092</c:v>
                </c:pt>
                <c:pt idx="861">
                  <c:v>384998604.58039403</c:v>
                </c:pt>
                <c:pt idx="862">
                  <c:v>384998602.95969599</c:v>
                </c:pt>
                <c:pt idx="863">
                  <c:v>384998601.33899796</c:v>
                </c:pt>
                <c:pt idx="864">
                  <c:v>384998599.71829993</c:v>
                </c:pt>
                <c:pt idx="865">
                  <c:v>384998598.09760201</c:v>
                </c:pt>
                <c:pt idx="866">
                  <c:v>384998596.47690386</c:v>
                </c:pt>
                <c:pt idx="867">
                  <c:v>384998594.856206</c:v>
                </c:pt>
                <c:pt idx="868">
                  <c:v>384998593.23550797</c:v>
                </c:pt>
                <c:pt idx="869">
                  <c:v>384998591.61481005</c:v>
                </c:pt>
                <c:pt idx="870">
                  <c:v>384998589.99411201</c:v>
                </c:pt>
                <c:pt idx="871">
                  <c:v>384998588.37341398</c:v>
                </c:pt>
                <c:pt idx="872">
                  <c:v>384998586.752716</c:v>
                </c:pt>
                <c:pt idx="873">
                  <c:v>384998585.13201803</c:v>
                </c:pt>
                <c:pt idx="874">
                  <c:v>384998583.51131999</c:v>
                </c:pt>
                <c:pt idx="875">
                  <c:v>384998581.89062202</c:v>
                </c:pt>
                <c:pt idx="876">
                  <c:v>384998580.26992399</c:v>
                </c:pt>
                <c:pt idx="877">
                  <c:v>384998578.64922607</c:v>
                </c:pt>
                <c:pt idx="878">
                  <c:v>384998577.02852798</c:v>
                </c:pt>
                <c:pt idx="879">
                  <c:v>384998575.40783</c:v>
                </c:pt>
                <c:pt idx="880">
                  <c:v>384998573.78713202</c:v>
                </c:pt>
                <c:pt idx="881">
                  <c:v>384998572.16643399</c:v>
                </c:pt>
                <c:pt idx="882">
                  <c:v>384998570.54573601</c:v>
                </c:pt>
                <c:pt idx="883">
                  <c:v>384998568.92503893</c:v>
                </c:pt>
                <c:pt idx="884">
                  <c:v>384998567.30434102</c:v>
                </c:pt>
                <c:pt idx="885">
                  <c:v>384998565.68364298</c:v>
                </c:pt>
                <c:pt idx="886">
                  <c:v>384998564.06294495</c:v>
                </c:pt>
                <c:pt idx="887">
                  <c:v>384998562.44224691</c:v>
                </c:pt>
                <c:pt idx="888">
                  <c:v>384998560.821549</c:v>
                </c:pt>
                <c:pt idx="889">
                  <c:v>384998559.20085102</c:v>
                </c:pt>
                <c:pt idx="890">
                  <c:v>384998557.58015305</c:v>
                </c:pt>
                <c:pt idx="891">
                  <c:v>384998555.95945501</c:v>
                </c:pt>
                <c:pt idx="892">
                  <c:v>384998554.33875698</c:v>
                </c:pt>
                <c:pt idx="893">
                  <c:v>384998552.718059</c:v>
                </c:pt>
                <c:pt idx="894">
                  <c:v>384998551.09736109</c:v>
                </c:pt>
                <c:pt idx="895">
                  <c:v>384998549.47666299</c:v>
                </c:pt>
                <c:pt idx="896">
                  <c:v>384998547.85596502</c:v>
                </c:pt>
                <c:pt idx="897">
                  <c:v>384998546.23526692</c:v>
                </c:pt>
                <c:pt idx="898">
                  <c:v>384998544.61456907</c:v>
                </c:pt>
                <c:pt idx="899">
                  <c:v>384998542.99387091</c:v>
                </c:pt>
                <c:pt idx="900">
                  <c:v>384998541.373173</c:v>
                </c:pt>
                <c:pt idx="901">
                  <c:v>384998539.75247496</c:v>
                </c:pt>
                <c:pt idx="902">
                  <c:v>384998538.13177699</c:v>
                </c:pt>
                <c:pt idx="903">
                  <c:v>384998536.51107895</c:v>
                </c:pt>
                <c:pt idx="904">
                  <c:v>384998534.89038092</c:v>
                </c:pt>
                <c:pt idx="905">
                  <c:v>384998533.26968294</c:v>
                </c:pt>
                <c:pt idx="906">
                  <c:v>384998531.64898509</c:v>
                </c:pt>
                <c:pt idx="907">
                  <c:v>384998530.02828699</c:v>
                </c:pt>
                <c:pt idx="908">
                  <c:v>384998528.40758902</c:v>
                </c:pt>
                <c:pt idx="909">
                  <c:v>384998526.78689092</c:v>
                </c:pt>
                <c:pt idx="910">
                  <c:v>384998525.16619301</c:v>
                </c:pt>
                <c:pt idx="911">
                  <c:v>384998523.54549497</c:v>
                </c:pt>
                <c:pt idx="912">
                  <c:v>384998521.92479694</c:v>
                </c:pt>
                <c:pt idx="913">
                  <c:v>384998520.30409902</c:v>
                </c:pt>
                <c:pt idx="914">
                  <c:v>384998518.68340105</c:v>
                </c:pt>
                <c:pt idx="915">
                  <c:v>384998517.06270295</c:v>
                </c:pt>
                <c:pt idx="916">
                  <c:v>384998515.44200492</c:v>
                </c:pt>
                <c:pt idx="917">
                  <c:v>384998513.82130694</c:v>
                </c:pt>
                <c:pt idx="918">
                  <c:v>384998512.20060903</c:v>
                </c:pt>
                <c:pt idx="919">
                  <c:v>384998510.57991099</c:v>
                </c:pt>
                <c:pt idx="920">
                  <c:v>384998508.95921296</c:v>
                </c:pt>
                <c:pt idx="921">
                  <c:v>384998507.33851498</c:v>
                </c:pt>
                <c:pt idx="922">
                  <c:v>384998505.71781701</c:v>
                </c:pt>
                <c:pt idx="923">
                  <c:v>384998504.09712005</c:v>
                </c:pt>
                <c:pt idx="924">
                  <c:v>384998502.47642201</c:v>
                </c:pt>
                <c:pt idx="925">
                  <c:v>384998500.85572398</c:v>
                </c:pt>
                <c:pt idx="926">
                  <c:v>384998499.235026</c:v>
                </c:pt>
                <c:pt idx="927">
                  <c:v>384998497.61432809</c:v>
                </c:pt>
                <c:pt idx="928">
                  <c:v>384998495.99362999</c:v>
                </c:pt>
                <c:pt idx="929">
                  <c:v>384998494.37293196</c:v>
                </c:pt>
                <c:pt idx="930">
                  <c:v>384998492.75223386</c:v>
                </c:pt>
                <c:pt idx="931">
                  <c:v>384998491.13153601</c:v>
                </c:pt>
                <c:pt idx="932">
                  <c:v>384998489.51083791</c:v>
                </c:pt>
                <c:pt idx="933">
                  <c:v>384998487.89014</c:v>
                </c:pt>
                <c:pt idx="934">
                  <c:v>384998486.26944202</c:v>
                </c:pt>
                <c:pt idx="935">
                  <c:v>384998484.64874405</c:v>
                </c:pt>
                <c:pt idx="936">
                  <c:v>384998483.02804601</c:v>
                </c:pt>
                <c:pt idx="937">
                  <c:v>384998481.40734792</c:v>
                </c:pt>
                <c:pt idx="938">
                  <c:v>384998479.78664994</c:v>
                </c:pt>
                <c:pt idx="939">
                  <c:v>384998478.16595209</c:v>
                </c:pt>
                <c:pt idx="940">
                  <c:v>384998476.54525399</c:v>
                </c:pt>
                <c:pt idx="941">
                  <c:v>384998474.92455602</c:v>
                </c:pt>
                <c:pt idx="942">
                  <c:v>384998473.30385798</c:v>
                </c:pt>
                <c:pt idx="943">
                  <c:v>384998471.68316007</c:v>
                </c:pt>
                <c:pt idx="944">
                  <c:v>384998470.06246197</c:v>
                </c:pt>
                <c:pt idx="945">
                  <c:v>384998468.441764</c:v>
                </c:pt>
                <c:pt idx="946">
                  <c:v>384998466.82106602</c:v>
                </c:pt>
                <c:pt idx="947">
                  <c:v>384998465.20036799</c:v>
                </c:pt>
                <c:pt idx="948">
                  <c:v>384998463.57966995</c:v>
                </c:pt>
                <c:pt idx="949">
                  <c:v>384998461.95897192</c:v>
                </c:pt>
                <c:pt idx="950">
                  <c:v>384998460.33827394</c:v>
                </c:pt>
                <c:pt idx="951">
                  <c:v>384998458.71757609</c:v>
                </c:pt>
                <c:pt idx="952">
                  <c:v>384998457.09687793</c:v>
                </c:pt>
                <c:pt idx="953">
                  <c:v>384998455.47617996</c:v>
                </c:pt>
                <c:pt idx="954">
                  <c:v>384998453.85548198</c:v>
                </c:pt>
                <c:pt idx="955">
                  <c:v>384998452.23478395</c:v>
                </c:pt>
                <c:pt idx="956">
                  <c:v>384998450.61408597</c:v>
                </c:pt>
                <c:pt idx="957">
                  <c:v>384998448.99338794</c:v>
                </c:pt>
                <c:pt idx="958">
                  <c:v>384998447.37268996</c:v>
                </c:pt>
                <c:pt idx="959">
                  <c:v>384998445.75199199</c:v>
                </c:pt>
                <c:pt idx="960">
                  <c:v>384998444.13129395</c:v>
                </c:pt>
                <c:pt idx="961">
                  <c:v>384998442.51059598</c:v>
                </c:pt>
                <c:pt idx="962">
                  <c:v>384998440.889898</c:v>
                </c:pt>
                <c:pt idx="963">
                  <c:v>384998439.26920092</c:v>
                </c:pt>
                <c:pt idx="964">
                  <c:v>384998437.64850307</c:v>
                </c:pt>
                <c:pt idx="965">
                  <c:v>384998436.02780497</c:v>
                </c:pt>
                <c:pt idx="966">
                  <c:v>384998434.407107</c:v>
                </c:pt>
                <c:pt idx="967">
                  <c:v>384998432.78640896</c:v>
                </c:pt>
                <c:pt idx="968">
                  <c:v>384998431.16571105</c:v>
                </c:pt>
                <c:pt idx="969">
                  <c:v>384998429.54501301</c:v>
                </c:pt>
                <c:pt idx="970">
                  <c:v>384998427.92431492</c:v>
                </c:pt>
                <c:pt idx="971">
                  <c:v>384998426.303617</c:v>
                </c:pt>
                <c:pt idx="972">
                  <c:v>384998424.68291903</c:v>
                </c:pt>
                <c:pt idx="973">
                  <c:v>384998423.06222099</c:v>
                </c:pt>
                <c:pt idx="974">
                  <c:v>384998421.44152302</c:v>
                </c:pt>
                <c:pt idx="975">
                  <c:v>384998419.82082498</c:v>
                </c:pt>
                <c:pt idx="976">
                  <c:v>384998418.20012701</c:v>
                </c:pt>
                <c:pt idx="977">
                  <c:v>384998416.57942897</c:v>
                </c:pt>
                <c:pt idx="978">
                  <c:v>384998414.958731</c:v>
                </c:pt>
                <c:pt idx="979">
                  <c:v>384998413.33803296</c:v>
                </c:pt>
                <c:pt idx="980">
                  <c:v>384998411.71733499</c:v>
                </c:pt>
                <c:pt idx="981">
                  <c:v>384998410.09663689</c:v>
                </c:pt>
                <c:pt idx="982">
                  <c:v>384998408.47593886</c:v>
                </c:pt>
                <c:pt idx="983">
                  <c:v>384998406.855241</c:v>
                </c:pt>
                <c:pt idx="984">
                  <c:v>384998405.23454303</c:v>
                </c:pt>
                <c:pt idx="985">
                  <c:v>384998403.61384505</c:v>
                </c:pt>
                <c:pt idx="986">
                  <c:v>384998401.99314696</c:v>
                </c:pt>
                <c:pt idx="987">
                  <c:v>384998400.37244892</c:v>
                </c:pt>
                <c:pt idx="988">
                  <c:v>384998398.75175101</c:v>
                </c:pt>
                <c:pt idx="989">
                  <c:v>384998397.13105297</c:v>
                </c:pt>
                <c:pt idx="990">
                  <c:v>384998395.510355</c:v>
                </c:pt>
                <c:pt idx="991">
                  <c:v>384998393.88965696</c:v>
                </c:pt>
                <c:pt idx="992">
                  <c:v>384998392.26895899</c:v>
                </c:pt>
                <c:pt idx="993">
                  <c:v>384998390.64826107</c:v>
                </c:pt>
                <c:pt idx="994">
                  <c:v>384998389.02756304</c:v>
                </c:pt>
                <c:pt idx="995">
                  <c:v>384998387.406865</c:v>
                </c:pt>
                <c:pt idx="996">
                  <c:v>384998385.78616703</c:v>
                </c:pt>
                <c:pt idx="997">
                  <c:v>384998384.16546905</c:v>
                </c:pt>
                <c:pt idx="998">
                  <c:v>384998382.54477102</c:v>
                </c:pt>
              </c:numCache>
            </c:numRef>
          </c:xVal>
          <c:yVal>
            <c:numRef>
              <c:f>Sheet1!$D:$D</c:f>
              <c:numCache>
                <c:formatCode>General</c:formatCode>
                <c:ptCount val="1048576"/>
                <c:pt idx="0">
                  <c:v>0</c:v>
                </c:pt>
                <c:pt idx="1">
                  <c:v>0</c:v>
                </c:pt>
                <c:pt idx="2">
                  <c:v>613199.99999799998</c:v>
                </c:pt>
                <c:pt idx="3">
                  <c:v>1226399.9999960002</c:v>
                </c:pt>
                <c:pt idx="4">
                  <c:v>1839599.9999940002</c:v>
                </c:pt>
                <c:pt idx="5">
                  <c:v>2452799.9999909997</c:v>
                </c:pt>
                <c:pt idx="6">
                  <c:v>3065999.9999889997</c:v>
                </c:pt>
                <c:pt idx="7">
                  <c:v>3679199.9999869997</c:v>
                </c:pt>
                <c:pt idx="8">
                  <c:v>4292399.9999850001</c:v>
                </c:pt>
                <c:pt idx="9">
                  <c:v>4905599.9999819994</c:v>
                </c:pt>
                <c:pt idx="10">
                  <c:v>5518799.9999800008</c:v>
                </c:pt>
                <c:pt idx="11">
                  <c:v>6131999.9999780003</c:v>
                </c:pt>
                <c:pt idx="12">
                  <c:v>6745199.9999760007</c:v>
                </c:pt>
                <c:pt idx="13">
                  <c:v>7358399.9999740003</c:v>
                </c:pt>
                <c:pt idx="14">
                  <c:v>7971599.9999710005</c:v>
                </c:pt>
                <c:pt idx="15">
                  <c:v>8584799.999969</c:v>
                </c:pt>
                <c:pt idx="16">
                  <c:v>9197999.9999669977</c:v>
                </c:pt>
                <c:pt idx="17">
                  <c:v>9811199.999964999</c:v>
                </c:pt>
                <c:pt idx="18">
                  <c:v>10424399.999962</c:v>
                </c:pt>
                <c:pt idx="19">
                  <c:v>11037599.99996</c:v>
                </c:pt>
                <c:pt idx="20">
                  <c:v>11650799.999957999</c:v>
                </c:pt>
                <c:pt idx="21">
                  <c:v>12263999.999956002</c:v>
                </c:pt>
                <c:pt idx="22">
                  <c:v>12877199.999953002</c:v>
                </c:pt>
                <c:pt idx="23">
                  <c:v>13490399.999950999</c:v>
                </c:pt>
                <c:pt idx="24">
                  <c:v>14103599.999949003</c:v>
                </c:pt>
                <c:pt idx="25">
                  <c:v>14716799.999947</c:v>
                </c:pt>
                <c:pt idx="26">
                  <c:v>15329999.999944</c:v>
                </c:pt>
                <c:pt idx="27">
                  <c:v>15943199.999941999</c:v>
                </c:pt>
                <c:pt idx="28">
                  <c:v>16556399.99994</c:v>
                </c:pt>
                <c:pt idx="29">
                  <c:v>17169599.999937996</c:v>
                </c:pt>
                <c:pt idx="30">
                  <c:v>17782799.999936</c:v>
                </c:pt>
                <c:pt idx="31">
                  <c:v>18395999.999932997</c:v>
                </c:pt>
                <c:pt idx="32">
                  <c:v>19009199.999930996</c:v>
                </c:pt>
                <c:pt idx="33">
                  <c:v>19622399.999929</c:v>
                </c:pt>
                <c:pt idx="34">
                  <c:v>20235599.999926999</c:v>
                </c:pt>
                <c:pt idx="35">
                  <c:v>20848799.999924</c:v>
                </c:pt>
                <c:pt idx="36">
                  <c:v>21461999.999922</c:v>
                </c:pt>
                <c:pt idx="37">
                  <c:v>22075199.999919996</c:v>
                </c:pt>
                <c:pt idx="38">
                  <c:v>22688399.999917995</c:v>
                </c:pt>
                <c:pt idx="39">
                  <c:v>23301599.999914996</c:v>
                </c:pt>
                <c:pt idx="40">
                  <c:v>23914799.999912996</c:v>
                </c:pt>
                <c:pt idx="41">
                  <c:v>24527999.999910995</c:v>
                </c:pt>
                <c:pt idx="42">
                  <c:v>25141199.999908995</c:v>
                </c:pt>
                <c:pt idx="43">
                  <c:v>25754399.999906</c:v>
                </c:pt>
                <c:pt idx="44">
                  <c:v>26367599.999903996</c:v>
                </c:pt>
                <c:pt idx="45">
                  <c:v>26980799.999901995</c:v>
                </c:pt>
                <c:pt idx="46">
                  <c:v>27593999.999899995</c:v>
                </c:pt>
                <c:pt idx="47">
                  <c:v>28207199.999897998</c:v>
                </c:pt>
                <c:pt idx="48">
                  <c:v>28820399.999894995</c:v>
                </c:pt>
                <c:pt idx="49">
                  <c:v>29433599.999892995</c:v>
                </c:pt>
                <c:pt idx="50">
                  <c:v>30046799.999890998</c:v>
                </c:pt>
                <c:pt idx="51">
                  <c:v>30659999.999888998</c:v>
                </c:pt>
                <c:pt idx="52">
                  <c:v>31273199.999885995</c:v>
                </c:pt>
                <c:pt idx="53">
                  <c:v>31886399.999883994</c:v>
                </c:pt>
                <c:pt idx="54">
                  <c:v>32499599.999881998</c:v>
                </c:pt>
                <c:pt idx="55">
                  <c:v>33112799.999879997</c:v>
                </c:pt>
                <c:pt idx="56">
                  <c:v>33725999.999878004</c:v>
                </c:pt>
                <c:pt idx="57">
                  <c:v>34339199.999878004</c:v>
                </c:pt>
                <c:pt idx="58">
                  <c:v>34952399.999878004</c:v>
                </c:pt>
                <c:pt idx="59">
                  <c:v>35565599.999878004</c:v>
                </c:pt>
                <c:pt idx="60">
                  <c:v>36178799.999878004</c:v>
                </c:pt>
                <c:pt idx="61">
                  <c:v>36791999.999878004</c:v>
                </c:pt>
                <c:pt idx="62">
                  <c:v>37405199.999878004</c:v>
                </c:pt>
                <c:pt idx="63">
                  <c:v>38018399.999878004</c:v>
                </c:pt>
                <c:pt idx="64">
                  <c:v>38631599.999878004</c:v>
                </c:pt>
                <c:pt idx="65">
                  <c:v>39244799.999878004</c:v>
                </c:pt>
                <c:pt idx="66">
                  <c:v>39857999.999878004</c:v>
                </c:pt>
                <c:pt idx="67">
                  <c:v>40471199.999878004</c:v>
                </c:pt>
                <c:pt idx="68">
                  <c:v>41084399.999878004</c:v>
                </c:pt>
                <c:pt idx="69">
                  <c:v>41697599.999878004</c:v>
                </c:pt>
                <c:pt idx="70">
                  <c:v>42310799.999878004</c:v>
                </c:pt>
                <c:pt idx="71">
                  <c:v>42923999.999878004</c:v>
                </c:pt>
                <c:pt idx="72">
                  <c:v>43537199.999878004</c:v>
                </c:pt>
                <c:pt idx="73">
                  <c:v>44150399.999878004</c:v>
                </c:pt>
                <c:pt idx="74">
                  <c:v>44763599.999878004</c:v>
                </c:pt>
                <c:pt idx="75">
                  <c:v>45376799.999878004</c:v>
                </c:pt>
                <c:pt idx="76">
                  <c:v>45989999.999878004</c:v>
                </c:pt>
                <c:pt idx="77">
                  <c:v>46603199.999878004</c:v>
                </c:pt>
                <c:pt idx="78">
                  <c:v>47216399.999878004</c:v>
                </c:pt>
                <c:pt idx="79">
                  <c:v>47829599.999878004</c:v>
                </c:pt>
                <c:pt idx="80">
                  <c:v>48442799.999878004</c:v>
                </c:pt>
                <c:pt idx="81">
                  <c:v>49055999.999878004</c:v>
                </c:pt>
                <c:pt idx="82">
                  <c:v>49669199.999878004</c:v>
                </c:pt>
                <c:pt idx="83">
                  <c:v>50282399.999878004</c:v>
                </c:pt>
                <c:pt idx="84">
                  <c:v>50895599.999878004</c:v>
                </c:pt>
                <c:pt idx="85">
                  <c:v>51508799.999878004</c:v>
                </c:pt>
                <c:pt idx="86">
                  <c:v>52121999.999878004</c:v>
                </c:pt>
                <c:pt idx="87">
                  <c:v>52735199.999878004</c:v>
                </c:pt>
                <c:pt idx="88">
                  <c:v>53348399.999878004</c:v>
                </c:pt>
                <c:pt idx="89">
                  <c:v>53961599.999878004</c:v>
                </c:pt>
                <c:pt idx="90">
                  <c:v>54574799.999878004</c:v>
                </c:pt>
                <c:pt idx="91">
                  <c:v>55187999.999878004</c:v>
                </c:pt>
                <c:pt idx="92">
                  <c:v>55801199.999878004</c:v>
                </c:pt>
                <c:pt idx="93">
                  <c:v>56414399.999878004</c:v>
                </c:pt>
                <c:pt idx="94">
                  <c:v>57027599.999878004</c:v>
                </c:pt>
                <c:pt idx="95">
                  <c:v>57640799.999878004</c:v>
                </c:pt>
                <c:pt idx="96">
                  <c:v>58253999.999878004</c:v>
                </c:pt>
                <c:pt idx="97">
                  <c:v>58867199.999878004</c:v>
                </c:pt>
                <c:pt idx="98">
                  <c:v>59480399.999878004</c:v>
                </c:pt>
                <c:pt idx="99">
                  <c:v>60093599.999878004</c:v>
                </c:pt>
                <c:pt idx="100">
                  <c:v>60706799.999878004</c:v>
                </c:pt>
                <c:pt idx="101">
                  <c:v>61319999.999878004</c:v>
                </c:pt>
                <c:pt idx="102">
                  <c:v>61933199.999878004</c:v>
                </c:pt>
                <c:pt idx="103">
                  <c:v>62546399.999878004</c:v>
                </c:pt>
                <c:pt idx="104">
                  <c:v>63159599.999878004</c:v>
                </c:pt>
                <c:pt idx="105">
                  <c:v>63772799.999878004</c:v>
                </c:pt>
                <c:pt idx="106">
                  <c:v>64385999.999878004</c:v>
                </c:pt>
                <c:pt idx="107">
                  <c:v>64999199.999878004</c:v>
                </c:pt>
                <c:pt idx="108">
                  <c:v>65612399.999878004</c:v>
                </c:pt>
                <c:pt idx="109">
                  <c:v>66225599.999878004</c:v>
                </c:pt>
                <c:pt idx="110">
                  <c:v>66838799.999878004</c:v>
                </c:pt>
                <c:pt idx="111">
                  <c:v>67451999.999878019</c:v>
                </c:pt>
                <c:pt idx="112">
                  <c:v>68065199.999878019</c:v>
                </c:pt>
                <c:pt idx="113">
                  <c:v>68678399.999878019</c:v>
                </c:pt>
                <c:pt idx="114">
                  <c:v>69291599.999878019</c:v>
                </c:pt>
                <c:pt idx="115">
                  <c:v>69904799.999878019</c:v>
                </c:pt>
                <c:pt idx="116">
                  <c:v>70517999.999878019</c:v>
                </c:pt>
                <c:pt idx="117">
                  <c:v>71131199.999878019</c:v>
                </c:pt>
                <c:pt idx="118">
                  <c:v>71744399.999878019</c:v>
                </c:pt>
                <c:pt idx="119">
                  <c:v>72357599.999878019</c:v>
                </c:pt>
                <c:pt idx="120">
                  <c:v>72970799.999878019</c:v>
                </c:pt>
                <c:pt idx="121">
                  <c:v>73583999.999878019</c:v>
                </c:pt>
                <c:pt idx="122">
                  <c:v>74197199.999878019</c:v>
                </c:pt>
                <c:pt idx="123">
                  <c:v>74810399.999878019</c:v>
                </c:pt>
                <c:pt idx="124">
                  <c:v>75423599.999878019</c:v>
                </c:pt>
                <c:pt idx="125">
                  <c:v>76036799.999878019</c:v>
                </c:pt>
                <c:pt idx="126">
                  <c:v>76649999.999878019</c:v>
                </c:pt>
                <c:pt idx="127">
                  <c:v>77263199.999878019</c:v>
                </c:pt>
                <c:pt idx="128">
                  <c:v>77876399.999878019</c:v>
                </c:pt>
                <c:pt idx="129">
                  <c:v>78489599.999878019</c:v>
                </c:pt>
                <c:pt idx="130">
                  <c:v>79102799.999878019</c:v>
                </c:pt>
                <c:pt idx="131">
                  <c:v>79715999.999878019</c:v>
                </c:pt>
                <c:pt idx="132">
                  <c:v>80329199.999878019</c:v>
                </c:pt>
                <c:pt idx="133">
                  <c:v>80942399.999878019</c:v>
                </c:pt>
                <c:pt idx="134">
                  <c:v>81555599.999878019</c:v>
                </c:pt>
                <c:pt idx="135">
                  <c:v>82168799.999878019</c:v>
                </c:pt>
                <c:pt idx="136">
                  <c:v>82781999.999878019</c:v>
                </c:pt>
                <c:pt idx="137">
                  <c:v>83395199.999878019</c:v>
                </c:pt>
                <c:pt idx="138">
                  <c:v>84008399.999878019</c:v>
                </c:pt>
                <c:pt idx="139">
                  <c:v>84621599.999878019</c:v>
                </c:pt>
                <c:pt idx="140">
                  <c:v>85234799.999878019</c:v>
                </c:pt>
                <c:pt idx="141">
                  <c:v>85847999.999878019</c:v>
                </c:pt>
                <c:pt idx="142">
                  <c:v>86461199.999878019</c:v>
                </c:pt>
                <c:pt idx="143">
                  <c:v>87074399.999878019</c:v>
                </c:pt>
                <c:pt idx="144">
                  <c:v>87687599.999878019</c:v>
                </c:pt>
                <c:pt idx="145">
                  <c:v>88300799.999878019</c:v>
                </c:pt>
                <c:pt idx="146">
                  <c:v>88913999.999878019</c:v>
                </c:pt>
                <c:pt idx="147">
                  <c:v>89527199.999878019</c:v>
                </c:pt>
                <c:pt idx="148">
                  <c:v>90140399.999878019</c:v>
                </c:pt>
                <c:pt idx="149">
                  <c:v>90753599.999878019</c:v>
                </c:pt>
                <c:pt idx="150">
                  <c:v>91366799.999878019</c:v>
                </c:pt>
                <c:pt idx="151">
                  <c:v>91979999.999878019</c:v>
                </c:pt>
                <c:pt idx="152">
                  <c:v>92593199.999878019</c:v>
                </c:pt>
                <c:pt idx="153">
                  <c:v>93206399.999878019</c:v>
                </c:pt>
                <c:pt idx="154">
                  <c:v>93819599.999878019</c:v>
                </c:pt>
                <c:pt idx="155">
                  <c:v>94432799.999878019</c:v>
                </c:pt>
                <c:pt idx="156">
                  <c:v>95045999.999878019</c:v>
                </c:pt>
                <c:pt idx="157">
                  <c:v>95659199.999878019</c:v>
                </c:pt>
                <c:pt idx="158">
                  <c:v>96272399.999878019</c:v>
                </c:pt>
                <c:pt idx="159">
                  <c:v>96885599.999878019</c:v>
                </c:pt>
                <c:pt idx="160">
                  <c:v>97498799.999878019</c:v>
                </c:pt>
                <c:pt idx="161">
                  <c:v>98111999.999878019</c:v>
                </c:pt>
                <c:pt idx="162">
                  <c:v>98725199.999878019</c:v>
                </c:pt>
                <c:pt idx="163">
                  <c:v>99338399.999878019</c:v>
                </c:pt>
                <c:pt idx="164">
                  <c:v>99951599.999878019</c:v>
                </c:pt>
                <c:pt idx="165">
                  <c:v>100564799.99987802</c:v>
                </c:pt>
                <c:pt idx="166">
                  <c:v>101177999.99987802</c:v>
                </c:pt>
                <c:pt idx="167">
                  <c:v>101791199.99987802</c:v>
                </c:pt>
                <c:pt idx="168">
                  <c:v>102404399.99987802</c:v>
                </c:pt>
                <c:pt idx="169">
                  <c:v>103017599.99987802</c:v>
                </c:pt>
                <c:pt idx="170">
                  <c:v>103630799.99987802</c:v>
                </c:pt>
                <c:pt idx="171">
                  <c:v>104243999.99987802</c:v>
                </c:pt>
                <c:pt idx="172">
                  <c:v>104857199.99987802</c:v>
                </c:pt>
                <c:pt idx="173">
                  <c:v>105470399.99987802</c:v>
                </c:pt>
                <c:pt idx="174">
                  <c:v>106083599.99987802</c:v>
                </c:pt>
                <c:pt idx="175">
                  <c:v>106696799.99987802</c:v>
                </c:pt>
                <c:pt idx="176">
                  <c:v>107309999.99987802</c:v>
                </c:pt>
                <c:pt idx="177">
                  <c:v>107923199.99987802</c:v>
                </c:pt>
                <c:pt idx="178">
                  <c:v>108536399.99987802</c:v>
                </c:pt>
                <c:pt idx="179">
                  <c:v>109149599.99987802</c:v>
                </c:pt>
                <c:pt idx="180">
                  <c:v>109762799.99987802</c:v>
                </c:pt>
                <c:pt idx="181">
                  <c:v>110375999.99987802</c:v>
                </c:pt>
                <c:pt idx="182">
                  <c:v>110989199.99987802</c:v>
                </c:pt>
                <c:pt idx="183">
                  <c:v>111602399.99987802</c:v>
                </c:pt>
                <c:pt idx="184">
                  <c:v>112215599.99987802</c:v>
                </c:pt>
                <c:pt idx="185">
                  <c:v>112828799.99987802</c:v>
                </c:pt>
                <c:pt idx="186">
                  <c:v>113441999.99987802</c:v>
                </c:pt>
                <c:pt idx="187">
                  <c:v>114055199.99987802</c:v>
                </c:pt>
                <c:pt idx="188">
                  <c:v>114668399.99987802</c:v>
                </c:pt>
                <c:pt idx="189">
                  <c:v>115281599.99987802</c:v>
                </c:pt>
                <c:pt idx="190">
                  <c:v>115894799.99987802</c:v>
                </c:pt>
                <c:pt idx="191">
                  <c:v>116507999.99987802</c:v>
                </c:pt>
                <c:pt idx="192">
                  <c:v>117121199.99987802</c:v>
                </c:pt>
                <c:pt idx="193">
                  <c:v>117734399.99987802</c:v>
                </c:pt>
                <c:pt idx="194">
                  <c:v>118347599.99987802</c:v>
                </c:pt>
                <c:pt idx="195">
                  <c:v>118960799.99987802</c:v>
                </c:pt>
                <c:pt idx="196">
                  <c:v>119573999.99987802</c:v>
                </c:pt>
                <c:pt idx="197">
                  <c:v>120187199.99987802</c:v>
                </c:pt>
                <c:pt idx="198">
                  <c:v>120800399.99987802</c:v>
                </c:pt>
                <c:pt idx="199">
                  <c:v>121413599.99987802</c:v>
                </c:pt>
                <c:pt idx="200">
                  <c:v>122026799.99987802</c:v>
                </c:pt>
                <c:pt idx="201">
                  <c:v>122639999.99987802</c:v>
                </c:pt>
                <c:pt idx="202">
                  <c:v>123253199.99987802</c:v>
                </c:pt>
                <c:pt idx="203">
                  <c:v>123866399.99987802</c:v>
                </c:pt>
                <c:pt idx="204">
                  <c:v>124479599.99987802</c:v>
                </c:pt>
                <c:pt idx="205">
                  <c:v>125092799.99987802</c:v>
                </c:pt>
                <c:pt idx="206">
                  <c:v>125705999.99987802</c:v>
                </c:pt>
                <c:pt idx="207">
                  <c:v>126319199.99987802</c:v>
                </c:pt>
                <c:pt idx="208">
                  <c:v>126932399.99987802</c:v>
                </c:pt>
                <c:pt idx="209">
                  <c:v>127545599.99987802</c:v>
                </c:pt>
                <c:pt idx="210">
                  <c:v>128158799.99987802</c:v>
                </c:pt>
                <c:pt idx="211">
                  <c:v>128771999.99987802</c:v>
                </c:pt>
                <c:pt idx="212">
                  <c:v>129385199.99987802</c:v>
                </c:pt>
                <c:pt idx="213">
                  <c:v>129998399.99987802</c:v>
                </c:pt>
                <c:pt idx="214">
                  <c:v>130611599.99987802</c:v>
                </c:pt>
                <c:pt idx="215">
                  <c:v>131224799.99987802</c:v>
                </c:pt>
                <c:pt idx="216">
                  <c:v>131837999.99987802</c:v>
                </c:pt>
                <c:pt idx="217">
                  <c:v>132451199.99987802</c:v>
                </c:pt>
                <c:pt idx="218">
                  <c:v>133064399.99987802</c:v>
                </c:pt>
                <c:pt idx="219">
                  <c:v>133677599.99987802</c:v>
                </c:pt>
                <c:pt idx="220">
                  <c:v>134290799.99987802</c:v>
                </c:pt>
                <c:pt idx="221">
                  <c:v>134903999.99987802</c:v>
                </c:pt>
                <c:pt idx="222">
                  <c:v>135517199.99987802</c:v>
                </c:pt>
                <c:pt idx="223">
                  <c:v>136130399.99987802</c:v>
                </c:pt>
                <c:pt idx="224">
                  <c:v>136743599.99987802</c:v>
                </c:pt>
                <c:pt idx="225">
                  <c:v>137356799.99987802</c:v>
                </c:pt>
                <c:pt idx="226">
                  <c:v>137969999.99987802</c:v>
                </c:pt>
                <c:pt idx="227">
                  <c:v>138583199.99987802</c:v>
                </c:pt>
                <c:pt idx="228">
                  <c:v>139196399.99987802</c:v>
                </c:pt>
                <c:pt idx="229">
                  <c:v>139809599.99987802</c:v>
                </c:pt>
                <c:pt idx="230">
                  <c:v>140422799.99987802</c:v>
                </c:pt>
                <c:pt idx="231">
                  <c:v>141035999.99987802</c:v>
                </c:pt>
                <c:pt idx="232">
                  <c:v>141649199.99987802</c:v>
                </c:pt>
                <c:pt idx="233">
                  <c:v>142262399.99987802</c:v>
                </c:pt>
                <c:pt idx="234">
                  <c:v>142875599.99987802</c:v>
                </c:pt>
                <c:pt idx="235">
                  <c:v>143488799.99987802</c:v>
                </c:pt>
                <c:pt idx="236">
                  <c:v>144101999.99987802</c:v>
                </c:pt>
                <c:pt idx="237">
                  <c:v>144715199.99987802</c:v>
                </c:pt>
                <c:pt idx="238">
                  <c:v>145328399.99987802</c:v>
                </c:pt>
                <c:pt idx="239">
                  <c:v>145941599.99987802</c:v>
                </c:pt>
                <c:pt idx="240">
                  <c:v>146554799.99987802</c:v>
                </c:pt>
                <c:pt idx="241">
                  <c:v>147167999.99987802</c:v>
                </c:pt>
                <c:pt idx="242">
                  <c:v>147781199.99987802</c:v>
                </c:pt>
                <c:pt idx="243">
                  <c:v>148394399.99987802</c:v>
                </c:pt>
                <c:pt idx="244">
                  <c:v>149007599.99987802</c:v>
                </c:pt>
                <c:pt idx="245">
                  <c:v>149620799.99987802</c:v>
                </c:pt>
                <c:pt idx="246">
                  <c:v>150233999.99987802</c:v>
                </c:pt>
                <c:pt idx="247">
                  <c:v>150847199.99987802</c:v>
                </c:pt>
                <c:pt idx="248">
                  <c:v>151460399.99987802</c:v>
                </c:pt>
                <c:pt idx="249">
                  <c:v>152073599.99987802</c:v>
                </c:pt>
                <c:pt idx="250">
                  <c:v>152686799.99987802</c:v>
                </c:pt>
                <c:pt idx="251">
                  <c:v>153299999.99987802</c:v>
                </c:pt>
                <c:pt idx="252">
                  <c:v>153913199.99987802</c:v>
                </c:pt>
                <c:pt idx="253">
                  <c:v>154526399.99987802</c:v>
                </c:pt>
                <c:pt idx="254">
                  <c:v>155139599.99987802</c:v>
                </c:pt>
                <c:pt idx="255">
                  <c:v>155752799.99987802</c:v>
                </c:pt>
                <c:pt idx="256">
                  <c:v>156365999.99987802</c:v>
                </c:pt>
                <c:pt idx="257">
                  <c:v>156979199.99987802</c:v>
                </c:pt>
                <c:pt idx="258">
                  <c:v>157592399.99987802</c:v>
                </c:pt>
                <c:pt idx="259">
                  <c:v>158205599.99987802</c:v>
                </c:pt>
                <c:pt idx="260">
                  <c:v>158818799.99987802</c:v>
                </c:pt>
                <c:pt idx="261">
                  <c:v>159431999.99987802</c:v>
                </c:pt>
                <c:pt idx="262">
                  <c:v>160045199.99987802</c:v>
                </c:pt>
                <c:pt idx="263">
                  <c:v>160658399.99987802</c:v>
                </c:pt>
                <c:pt idx="264">
                  <c:v>161271599.99987802</c:v>
                </c:pt>
                <c:pt idx="265">
                  <c:v>161884799.99987802</c:v>
                </c:pt>
                <c:pt idx="266">
                  <c:v>162497999.99987802</c:v>
                </c:pt>
                <c:pt idx="267">
                  <c:v>163111199.99987802</c:v>
                </c:pt>
                <c:pt idx="268">
                  <c:v>163724399.99987802</c:v>
                </c:pt>
                <c:pt idx="269">
                  <c:v>164337599.99987802</c:v>
                </c:pt>
                <c:pt idx="270">
                  <c:v>164950799.99987802</c:v>
                </c:pt>
                <c:pt idx="271">
                  <c:v>165563999.99987802</c:v>
                </c:pt>
                <c:pt idx="272">
                  <c:v>166177199.99987802</c:v>
                </c:pt>
                <c:pt idx="273">
                  <c:v>166790399.99987802</c:v>
                </c:pt>
                <c:pt idx="274">
                  <c:v>167403599.99987802</c:v>
                </c:pt>
                <c:pt idx="275">
                  <c:v>168016799.99987802</c:v>
                </c:pt>
                <c:pt idx="276">
                  <c:v>168629999.99987802</c:v>
                </c:pt>
                <c:pt idx="277">
                  <c:v>169243199.99987802</c:v>
                </c:pt>
                <c:pt idx="278">
                  <c:v>169856399.99987802</c:v>
                </c:pt>
                <c:pt idx="279">
                  <c:v>170469599.99987802</c:v>
                </c:pt>
                <c:pt idx="280">
                  <c:v>171082799.99987802</c:v>
                </c:pt>
                <c:pt idx="281">
                  <c:v>171695999.99987802</c:v>
                </c:pt>
                <c:pt idx="282">
                  <c:v>172309199.99987802</c:v>
                </c:pt>
                <c:pt idx="283">
                  <c:v>172922399.99987802</c:v>
                </c:pt>
                <c:pt idx="284">
                  <c:v>173535599.99987802</c:v>
                </c:pt>
                <c:pt idx="285">
                  <c:v>174148799.99987802</c:v>
                </c:pt>
                <c:pt idx="286">
                  <c:v>174761999.99987802</c:v>
                </c:pt>
                <c:pt idx="287">
                  <c:v>175375199.99987802</c:v>
                </c:pt>
                <c:pt idx="288">
                  <c:v>175988399.99987802</c:v>
                </c:pt>
                <c:pt idx="289">
                  <c:v>176601599.99987802</c:v>
                </c:pt>
                <c:pt idx="290">
                  <c:v>177214799.99987802</c:v>
                </c:pt>
                <c:pt idx="291">
                  <c:v>177827999.99987802</c:v>
                </c:pt>
                <c:pt idx="292">
                  <c:v>178441199.99987802</c:v>
                </c:pt>
                <c:pt idx="293">
                  <c:v>179054399.99987802</c:v>
                </c:pt>
                <c:pt idx="294">
                  <c:v>179667599.99987802</c:v>
                </c:pt>
                <c:pt idx="295">
                  <c:v>180280799.99987802</c:v>
                </c:pt>
                <c:pt idx="296">
                  <c:v>180893999.99987802</c:v>
                </c:pt>
                <c:pt idx="297">
                  <c:v>181507199.99987802</c:v>
                </c:pt>
                <c:pt idx="298">
                  <c:v>182120399.99987802</c:v>
                </c:pt>
                <c:pt idx="299">
                  <c:v>182733599.99987802</c:v>
                </c:pt>
                <c:pt idx="300">
                  <c:v>183346799.99987802</c:v>
                </c:pt>
                <c:pt idx="301">
                  <c:v>183959999.99987802</c:v>
                </c:pt>
                <c:pt idx="302">
                  <c:v>184573199.99987802</c:v>
                </c:pt>
                <c:pt idx="303">
                  <c:v>185186399.99987802</c:v>
                </c:pt>
                <c:pt idx="304">
                  <c:v>185799599.99987802</c:v>
                </c:pt>
                <c:pt idx="305">
                  <c:v>186412799.99987802</c:v>
                </c:pt>
                <c:pt idx="306">
                  <c:v>187025999.99987802</c:v>
                </c:pt>
                <c:pt idx="307">
                  <c:v>187639199.99987802</c:v>
                </c:pt>
                <c:pt idx="308">
                  <c:v>188252399.99987802</c:v>
                </c:pt>
                <c:pt idx="309">
                  <c:v>188865599.99987802</c:v>
                </c:pt>
                <c:pt idx="310">
                  <c:v>189478799.99987802</c:v>
                </c:pt>
                <c:pt idx="311">
                  <c:v>190091999.99987802</c:v>
                </c:pt>
                <c:pt idx="312">
                  <c:v>190705199.99987802</c:v>
                </c:pt>
                <c:pt idx="313">
                  <c:v>191318399.99987802</c:v>
                </c:pt>
                <c:pt idx="314">
                  <c:v>191931599.99987802</c:v>
                </c:pt>
                <c:pt idx="315">
                  <c:v>192544799.99987802</c:v>
                </c:pt>
                <c:pt idx="316">
                  <c:v>193157999.99987802</c:v>
                </c:pt>
                <c:pt idx="317">
                  <c:v>193771199.99987802</c:v>
                </c:pt>
                <c:pt idx="318">
                  <c:v>194384399.99987802</c:v>
                </c:pt>
                <c:pt idx="319">
                  <c:v>194997599.99987802</c:v>
                </c:pt>
                <c:pt idx="320">
                  <c:v>195610799.99987802</c:v>
                </c:pt>
                <c:pt idx="321">
                  <c:v>196223999.99987802</c:v>
                </c:pt>
                <c:pt idx="322">
                  <c:v>196837199.99987802</c:v>
                </c:pt>
                <c:pt idx="323">
                  <c:v>197450399.99987802</c:v>
                </c:pt>
                <c:pt idx="324">
                  <c:v>198063599.99987802</c:v>
                </c:pt>
                <c:pt idx="325">
                  <c:v>198676799.99987802</c:v>
                </c:pt>
                <c:pt idx="326">
                  <c:v>199289999.99987802</c:v>
                </c:pt>
                <c:pt idx="327">
                  <c:v>199903199.99987802</c:v>
                </c:pt>
                <c:pt idx="328">
                  <c:v>200516399.99987802</c:v>
                </c:pt>
                <c:pt idx="329">
                  <c:v>201129599.99987802</c:v>
                </c:pt>
                <c:pt idx="330">
                  <c:v>201742799.99987802</c:v>
                </c:pt>
                <c:pt idx="331">
                  <c:v>202355999.99987802</c:v>
                </c:pt>
                <c:pt idx="332">
                  <c:v>202969199.99987802</c:v>
                </c:pt>
                <c:pt idx="333">
                  <c:v>203582399.99987802</c:v>
                </c:pt>
                <c:pt idx="334">
                  <c:v>204195599.99987802</c:v>
                </c:pt>
                <c:pt idx="335">
                  <c:v>204808799.99987802</c:v>
                </c:pt>
                <c:pt idx="336">
                  <c:v>205421999.99987802</c:v>
                </c:pt>
                <c:pt idx="337">
                  <c:v>206035199.99987802</c:v>
                </c:pt>
                <c:pt idx="338">
                  <c:v>206648399.99987802</c:v>
                </c:pt>
                <c:pt idx="339">
                  <c:v>207261599.99987802</c:v>
                </c:pt>
                <c:pt idx="340">
                  <c:v>207874799.99987802</c:v>
                </c:pt>
                <c:pt idx="341">
                  <c:v>208487999.99987802</c:v>
                </c:pt>
                <c:pt idx="342">
                  <c:v>209101199.99987802</c:v>
                </c:pt>
                <c:pt idx="343">
                  <c:v>209714399.99987802</c:v>
                </c:pt>
                <c:pt idx="344">
                  <c:v>210327599.99987802</c:v>
                </c:pt>
                <c:pt idx="345">
                  <c:v>210940799.99987802</c:v>
                </c:pt>
                <c:pt idx="346">
                  <c:v>211553999.99987802</c:v>
                </c:pt>
                <c:pt idx="347">
                  <c:v>212167199.99987802</c:v>
                </c:pt>
                <c:pt idx="348">
                  <c:v>212780399.99987802</c:v>
                </c:pt>
                <c:pt idx="349">
                  <c:v>213393599.99987802</c:v>
                </c:pt>
                <c:pt idx="350">
                  <c:v>214006799.99987802</c:v>
                </c:pt>
                <c:pt idx="351">
                  <c:v>214619999.99987802</c:v>
                </c:pt>
                <c:pt idx="352">
                  <c:v>215233199.99987802</c:v>
                </c:pt>
                <c:pt idx="353">
                  <c:v>215846399.99987802</c:v>
                </c:pt>
                <c:pt idx="354">
                  <c:v>216459599.99987802</c:v>
                </c:pt>
                <c:pt idx="355">
                  <c:v>217072799.99987802</c:v>
                </c:pt>
                <c:pt idx="356">
                  <c:v>217685999.99987802</c:v>
                </c:pt>
                <c:pt idx="357">
                  <c:v>218299199.99987802</c:v>
                </c:pt>
                <c:pt idx="358">
                  <c:v>218912399.99987802</c:v>
                </c:pt>
                <c:pt idx="359">
                  <c:v>219525599.99987802</c:v>
                </c:pt>
                <c:pt idx="360">
                  <c:v>220138799.99987802</c:v>
                </c:pt>
                <c:pt idx="361">
                  <c:v>220751999.99987802</c:v>
                </c:pt>
                <c:pt idx="362">
                  <c:v>221365199.99987802</c:v>
                </c:pt>
                <c:pt idx="363">
                  <c:v>221978399.99987802</c:v>
                </c:pt>
                <c:pt idx="364">
                  <c:v>222591599.99987802</c:v>
                </c:pt>
                <c:pt idx="365">
                  <c:v>223204799.99987802</c:v>
                </c:pt>
                <c:pt idx="366">
                  <c:v>223817999.99987802</c:v>
                </c:pt>
                <c:pt idx="367">
                  <c:v>224431199.99987802</c:v>
                </c:pt>
                <c:pt idx="368">
                  <c:v>225044399.99987802</c:v>
                </c:pt>
                <c:pt idx="369">
                  <c:v>225657599.99987802</c:v>
                </c:pt>
                <c:pt idx="370">
                  <c:v>226270799.99987802</c:v>
                </c:pt>
                <c:pt idx="371">
                  <c:v>226883999.99987802</c:v>
                </c:pt>
                <c:pt idx="372">
                  <c:v>227497199.99987802</c:v>
                </c:pt>
                <c:pt idx="373">
                  <c:v>228110399.99987802</c:v>
                </c:pt>
                <c:pt idx="374">
                  <c:v>228723599.99987802</c:v>
                </c:pt>
                <c:pt idx="375">
                  <c:v>229336799.99987802</c:v>
                </c:pt>
                <c:pt idx="376">
                  <c:v>229949999.99987802</c:v>
                </c:pt>
                <c:pt idx="377">
                  <c:v>230563199.99987802</c:v>
                </c:pt>
                <c:pt idx="378">
                  <c:v>231176399.99987802</c:v>
                </c:pt>
                <c:pt idx="379">
                  <c:v>231789599.99987802</c:v>
                </c:pt>
                <c:pt idx="380">
                  <c:v>232402799.99987802</c:v>
                </c:pt>
                <c:pt idx="381">
                  <c:v>233015999.99987802</c:v>
                </c:pt>
                <c:pt idx="382">
                  <c:v>233629199.99987802</c:v>
                </c:pt>
                <c:pt idx="383">
                  <c:v>234242399.99987802</c:v>
                </c:pt>
                <c:pt idx="384">
                  <c:v>234855599.99987802</c:v>
                </c:pt>
                <c:pt idx="385">
                  <c:v>235468799.99987802</c:v>
                </c:pt>
                <c:pt idx="386">
                  <c:v>236081999.99987802</c:v>
                </c:pt>
                <c:pt idx="387">
                  <c:v>236695199.99987802</c:v>
                </c:pt>
                <c:pt idx="388">
                  <c:v>237308399.99987802</c:v>
                </c:pt>
                <c:pt idx="389">
                  <c:v>237921599.99987802</c:v>
                </c:pt>
                <c:pt idx="390">
                  <c:v>238534799.99987802</c:v>
                </c:pt>
                <c:pt idx="391">
                  <c:v>239147999.99987802</c:v>
                </c:pt>
                <c:pt idx="392">
                  <c:v>239761199.99987802</c:v>
                </c:pt>
                <c:pt idx="393">
                  <c:v>240374399.99987802</c:v>
                </c:pt>
                <c:pt idx="394">
                  <c:v>240987599.99987802</c:v>
                </c:pt>
                <c:pt idx="395">
                  <c:v>241600799.99987802</c:v>
                </c:pt>
                <c:pt idx="396">
                  <c:v>242213999.99987802</c:v>
                </c:pt>
                <c:pt idx="397">
                  <c:v>242827199.99987802</c:v>
                </c:pt>
                <c:pt idx="398">
                  <c:v>243440399.99987802</c:v>
                </c:pt>
                <c:pt idx="399">
                  <c:v>244053599.99987802</c:v>
                </c:pt>
                <c:pt idx="400">
                  <c:v>244666799.99987802</c:v>
                </c:pt>
                <c:pt idx="401">
                  <c:v>245279999.99987802</c:v>
                </c:pt>
                <c:pt idx="402">
                  <c:v>245893199.99987802</c:v>
                </c:pt>
                <c:pt idx="403">
                  <c:v>246506399.99987802</c:v>
                </c:pt>
                <c:pt idx="404">
                  <c:v>247119599.99987802</c:v>
                </c:pt>
                <c:pt idx="405">
                  <c:v>247732799.99987802</c:v>
                </c:pt>
                <c:pt idx="406">
                  <c:v>248345999.99987802</c:v>
                </c:pt>
                <c:pt idx="407">
                  <c:v>248959199.99987802</c:v>
                </c:pt>
                <c:pt idx="408">
                  <c:v>249572399.99987802</c:v>
                </c:pt>
                <c:pt idx="409">
                  <c:v>250185599.99987802</c:v>
                </c:pt>
                <c:pt idx="410">
                  <c:v>250798799.99987802</c:v>
                </c:pt>
                <c:pt idx="411">
                  <c:v>251411999.99987802</c:v>
                </c:pt>
                <c:pt idx="412">
                  <c:v>252025199.99987802</c:v>
                </c:pt>
                <c:pt idx="413">
                  <c:v>252638399.99987802</c:v>
                </c:pt>
                <c:pt idx="414">
                  <c:v>253251599.99987802</c:v>
                </c:pt>
                <c:pt idx="415">
                  <c:v>253864799.99987802</c:v>
                </c:pt>
                <c:pt idx="416">
                  <c:v>254477999.99987802</c:v>
                </c:pt>
                <c:pt idx="417">
                  <c:v>255091199.99987802</c:v>
                </c:pt>
                <c:pt idx="418">
                  <c:v>255704399.99987802</c:v>
                </c:pt>
                <c:pt idx="419">
                  <c:v>256317599.99987802</c:v>
                </c:pt>
                <c:pt idx="420">
                  <c:v>256930799.99987802</c:v>
                </c:pt>
                <c:pt idx="421">
                  <c:v>257543999.99987802</c:v>
                </c:pt>
                <c:pt idx="422">
                  <c:v>258157199.99987802</c:v>
                </c:pt>
                <c:pt idx="423">
                  <c:v>258770399.99987802</c:v>
                </c:pt>
                <c:pt idx="424">
                  <c:v>259383599.99987802</c:v>
                </c:pt>
                <c:pt idx="425">
                  <c:v>259996799.99987802</c:v>
                </c:pt>
                <c:pt idx="426">
                  <c:v>260609999.99987802</c:v>
                </c:pt>
                <c:pt idx="427">
                  <c:v>261223199.99987802</c:v>
                </c:pt>
                <c:pt idx="428">
                  <c:v>261836399.99987802</c:v>
                </c:pt>
                <c:pt idx="429">
                  <c:v>262449599.99987802</c:v>
                </c:pt>
                <c:pt idx="430">
                  <c:v>263062799.99987802</c:v>
                </c:pt>
                <c:pt idx="431">
                  <c:v>263675999.99987802</c:v>
                </c:pt>
                <c:pt idx="432">
                  <c:v>264289199.99987802</c:v>
                </c:pt>
                <c:pt idx="433">
                  <c:v>264902399.99987802</c:v>
                </c:pt>
                <c:pt idx="434">
                  <c:v>265515599.99987802</c:v>
                </c:pt>
                <c:pt idx="435">
                  <c:v>266128799.99987802</c:v>
                </c:pt>
                <c:pt idx="436">
                  <c:v>266741999.99987802</c:v>
                </c:pt>
                <c:pt idx="437">
                  <c:v>267355199.99987802</c:v>
                </c:pt>
                <c:pt idx="438">
                  <c:v>267968399.99987802</c:v>
                </c:pt>
                <c:pt idx="439">
                  <c:v>268581599.99987793</c:v>
                </c:pt>
                <c:pt idx="440">
                  <c:v>269194799.99987793</c:v>
                </c:pt>
                <c:pt idx="441">
                  <c:v>269807999.99987793</c:v>
                </c:pt>
                <c:pt idx="442">
                  <c:v>270421199.99987793</c:v>
                </c:pt>
                <c:pt idx="443">
                  <c:v>271034399.99987793</c:v>
                </c:pt>
                <c:pt idx="444">
                  <c:v>271647599.99987793</c:v>
                </c:pt>
                <c:pt idx="445">
                  <c:v>272260799.99987793</c:v>
                </c:pt>
                <c:pt idx="446">
                  <c:v>272873999.99987793</c:v>
                </c:pt>
                <c:pt idx="447">
                  <c:v>273487199.99987793</c:v>
                </c:pt>
                <c:pt idx="448">
                  <c:v>274100399.99987793</c:v>
                </c:pt>
                <c:pt idx="449">
                  <c:v>274713599.99987793</c:v>
                </c:pt>
                <c:pt idx="450">
                  <c:v>275326799.99987793</c:v>
                </c:pt>
                <c:pt idx="451">
                  <c:v>275939999.99987793</c:v>
                </c:pt>
                <c:pt idx="452">
                  <c:v>276553199.99987793</c:v>
                </c:pt>
                <c:pt idx="453">
                  <c:v>277166399.99987793</c:v>
                </c:pt>
                <c:pt idx="454">
                  <c:v>277779599.99987793</c:v>
                </c:pt>
                <c:pt idx="455">
                  <c:v>278392799.99987793</c:v>
                </c:pt>
                <c:pt idx="456">
                  <c:v>279005999.99987793</c:v>
                </c:pt>
                <c:pt idx="457">
                  <c:v>279619199.99987793</c:v>
                </c:pt>
                <c:pt idx="458">
                  <c:v>280232399.99987793</c:v>
                </c:pt>
                <c:pt idx="459">
                  <c:v>280845599.99987793</c:v>
                </c:pt>
                <c:pt idx="460">
                  <c:v>281458799.99987793</c:v>
                </c:pt>
                <c:pt idx="461">
                  <c:v>282071999.99987793</c:v>
                </c:pt>
                <c:pt idx="462">
                  <c:v>282685199.99987793</c:v>
                </c:pt>
                <c:pt idx="463">
                  <c:v>283298399.99987793</c:v>
                </c:pt>
                <c:pt idx="464">
                  <c:v>283911599.99987793</c:v>
                </c:pt>
                <c:pt idx="465">
                  <c:v>284524799.99987793</c:v>
                </c:pt>
                <c:pt idx="466">
                  <c:v>285137999.99987793</c:v>
                </c:pt>
                <c:pt idx="467">
                  <c:v>285751199.99987793</c:v>
                </c:pt>
                <c:pt idx="468">
                  <c:v>286364399.99987793</c:v>
                </c:pt>
                <c:pt idx="469">
                  <c:v>286977599.99987793</c:v>
                </c:pt>
                <c:pt idx="470">
                  <c:v>287590799.99987793</c:v>
                </c:pt>
                <c:pt idx="471">
                  <c:v>288203999.99987793</c:v>
                </c:pt>
                <c:pt idx="472">
                  <c:v>288817199.99987793</c:v>
                </c:pt>
                <c:pt idx="473">
                  <c:v>289430399.99987793</c:v>
                </c:pt>
                <c:pt idx="474">
                  <c:v>290043599.99987793</c:v>
                </c:pt>
                <c:pt idx="475">
                  <c:v>290656799.99987793</c:v>
                </c:pt>
                <c:pt idx="476">
                  <c:v>291269999.99987793</c:v>
                </c:pt>
                <c:pt idx="477">
                  <c:v>291883199.99987793</c:v>
                </c:pt>
                <c:pt idx="478">
                  <c:v>292496399.99987793</c:v>
                </c:pt>
                <c:pt idx="479">
                  <c:v>293109599.99987793</c:v>
                </c:pt>
                <c:pt idx="480">
                  <c:v>293722799.99987793</c:v>
                </c:pt>
                <c:pt idx="481">
                  <c:v>294335999.99987793</c:v>
                </c:pt>
                <c:pt idx="482">
                  <c:v>294949199.99987793</c:v>
                </c:pt>
                <c:pt idx="483">
                  <c:v>295562399.99987793</c:v>
                </c:pt>
                <c:pt idx="484">
                  <c:v>296175599.99987793</c:v>
                </c:pt>
                <c:pt idx="485">
                  <c:v>296788799.99987793</c:v>
                </c:pt>
                <c:pt idx="486">
                  <c:v>297401999.99987793</c:v>
                </c:pt>
                <c:pt idx="487">
                  <c:v>298015199.99987793</c:v>
                </c:pt>
                <c:pt idx="488">
                  <c:v>298628399.99987793</c:v>
                </c:pt>
                <c:pt idx="489">
                  <c:v>299241599.99987793</c:v>
                </c:pt>
                <c:pt idx="490">
                  <c:v>299854799.99987793</c:v>
                </c:pt>
                <c:pt idx="491">
                  <c:v>300467999.99987793</c:v>
                </c:pt>
                <c:pt idx="492">
                  <c:v>301081199.99987793</c:v>
                </c:pt>
                <c:pt idx="493">
                  <c:v>301694399.99987793</c:v>
                </c:pt>
                <c:pt idx="494">
                  <c:v>302307599.99987793</c:v>
                </c:pt>
                <c:pt idx="495">
                  <c:v>302920799.99987793</c:v>
                </c:pt>
                <c:pt idx="496">
                  <c:v>303533999.99987793</c:v>
                </c:pt>
                <c:pt idx="497">
                  <c:v>304147199.99987793</c:v>
                </c:pt>
                <c:pt idx="498">
                  <c:v>304760399.99987793</c:v>
                </c:pt>
                <c:pt idx="499">
                  <c:v>305373599.99987793</c:v>
                </c:pt>
                <c:pt idx="500">
                  <c:v>305986799.99987793</c:v>
                </c:pt>
                <c:pt idx="501">
                  <c:v>306599999.99987793</c:v>
                </c:pt>
                <c:pt idx="502">
                  <c:v>307213199.99987793</c:v>
                </c:pt>
                <c:pt idx="503">
                  <c:v>307826399.99987793</c:v>
                </c:pt>
                <c:pt idx="504">
                  <c:v>308439599.99987793</c:v>
                </c:pt>
                <c:pt idx="505">
                  <c:v>309052799.99987793</c:v>
                </c:pt>
                <c:pt idx="506">
                  <c:v>309665999.99987793</c:v>
                </c:pt>
                <c:pt idx="507">
                  <c:v>310279199.99987793</c:v>
                </c:pt>
                <c:pt idx="508">
                  <c:v>310892399.99987793</c:v>
                </c:pt>
                <c:pt idx="509">
                  <c:v>311505599.99987793</c:v>
                </c:pt>
                <c:pt idx="510">
                  <c:v>312118799.99987793</c:v>
                </c:pt>
                <c:pt idx="511">
                  <c:v>312731999.99987793</c:v>
                </c:pt>
                <c:pt idx="512">
                  <c:v>313345199.99987793</c:v>
                </c:pt>
                <c:pt idx="513">
                  <c:v>313958399.99987793</c:v>
                </c:pt>
                <c:pt idx="514">
                  <c:v>314571599.99987793</c:v>
                </c:pt>
                <c:pt idx="515">
                  <c:v>315184799.99987793</c:v>
                </c:pt>
                <c:pt idx="516">
                  <c:v>315797999.99987793</c:v>
                </c:pt>
                <c:pt idx="517">
                  <c:v>316411199.99987793</c:v>
                </c:pt>
                <c:pt idx="518">
                  <c:v>317024399.99987793</c:v>
                </c:pt>
                <c:pt idx="519">
                  <c:v>317637599.99987793</c:v>
                </c:pt>
                <c:pt idx="520">
                  <c:v>318250799.99987793</c:v>
                </c:pt>
                <c:pt idx="521">
                  <c:v>318863999.99987793</c:v>
                </c:pt>
                <c:pt idx="522">
                  <c:v>319477199.99987793</c:v>
                </c:pt>
                <c:pt idx="523">
                  <c:v>320090399.99987793</c:v>
                </c:pt>
                <c:pt idx="524">
                  <c:v>320703599.99987793</c:v>
                </c:pt>
                <c:pt idx="525">
                  <c:v>321316799.99987793</c:v>
                </c:pt>
                <c:pt idx="526">
                  <c:v>321929999.99987793</c:v>
                </c:pt>
                <c:pt idx="527">
                  <c:v>322543199.99987793</c:v>
                </c:pt>
                <c:pt idx="528">
                  <c:v>323156399.99987793</c:v>
                </c:pt>
                <c:pt idx="529">
                  <c:v>323769599.99987793</c:v>
                </c:pt>
                <c:pt idx="530">
                  <c:v>324382799.99987793</c:v>
                </c:pt>
                <c:pt idx="531">
                  <c:v>324995999.99987793</c:v>
                </c:pt>
                <c:pt idx="532">
                  <c:v>325609199.99987793</c:v>
                </c:pt>
                <c:pt idx="533">
                  <c:v>326222399.99987793</c:v>
                </c:pt>
                <c:pt idx="534">
                  <c:v>326835599.99987793</c:v>
                </c:pt>
                <c:pt idx="535">
                  <c:v>327448799.99987793</c:v>
                </c:pt>
                <c:pt idx="536">
                  <c:v>328061999.99987793</c:v>
                </c:pt>
                <c:pt idx="537">
                  <c:v>328675199.99987793</c:v>
                </c:pt>
                <c:pt idx="538">
                  <c:v>329288399.99987793</c:v>
                </c:pt>
                <c:pt idx="539">
                  <c:v>329901599.99987793</c:v>
                </c:pt>
                <c:pt idx="540">
                  <c:v>330514799.99987793</c:v>
                </c:pt>
                <c:pt idx="541">
                  <c:v>331127999.99987793</c:v>
                </c:pt>
                <c:pt idx="542">
                  <c:v>331741199.99987793</c:v>
                </c:pt>
                <c:pt idx="543">
                  <c:v>332354399.99987793</c:v>
                </c:pt>
                <c:pt idx="544">
                  <c:v>332967599.99987793</c:v>
                </c:pt>
                <c:pt idx="545">
                  <c:v>333580799.99987793</c:v>
                </c:pt>
                <c:pt idx="546">
                  <c:v>334193999.99987793</c:v>
                </c:pt>
                <c:pt idx="547">
                  <c:v>334807199.99987793</c:v>
                </c:pt>
                <c:pt idx="548">
                  <c:v>335420399.99987793</c:v>
                </c:pt>
                <c:pt idx="549">
                  <c:v>336033599.99987793</c:v>
                </c:pt>
                <c:pt idx="550">
                  <c:v>336646799.99987793</c:v>
                </c:pt>
                <c:pt idx="551">
                  <c:v>337259999.99987793</c:v>
                </c:pt>
                <c:pt idx="552">
                  <c:v>337873199.99987793</c:v>
                </c:pt>
                <c:pt idx="553">
                  <c:v>338486399.99987793</c:v>
                </c:pt>
                <c:pt idx="554">
                  <c:v>339099599.99987793</c:v>
                </c:pt>
                <c:pt idx="555">
                  <c:v>339712799.99987793</c:v>
                </c:pt>
                <c:pt idx="556">
                  <c:v>340325999.99987793</c:v>
                </c:pt>
                <c:pt idx="557">
                  <c:v>340939199.99987793</c:v>
                </c:pt>
                <c:pt idx="558">
                  <c:v>341552399.99987793</c:v>
                </c:pt>
                <c:pt idx="559">
                  <c:v>342165599.99987793</c:v>
                </c:pt>
                <c:pt idx="560">
                  <c:v>342778799.99987793</c:v>
                </c:pt>
                <c:pt idx="561">
                  <c:v>343391999.99987793</c:v>
                </c:pt>
                <c:pt idx="562">
                  <c:v>344005199.99987793</c:v>
                </c:pt>
                <c:pt idx="563">
                  <c:v>344618399.99987793</c:v>
                </c:pt>
                <c:pt idx="564">
                  <c:v>345231599.99987793</c:v>
                </c:pt>
                <c:pt idx="565">
                  <c:v>345844799.99987793</c:v>
                </c:pt>
                <c:pt idx="566">
                  <c:v>346457999.99987793</c:v>
                </c:pt>
                <c:pt idx="567">
                  <c:v>347071199.99987793</c:v>
                </c:pt>
                <c:pt idx="568">
                  <c:v>347684399.99987793</c:v>
                </c:pt>
                <c:pt idx="569">
                  <c:v>348297599.99987793</c:v>
                </c:pt>
                <c:pt idx="570">
                  <c:v>348910799.99987793</c:v>
                </c:pt>
                <c:pt idx="571">
                  <c:v>349523999.99987793</c:v>
                </c:pt>
                <c:pt idx="572">
                  <c:v>350137199.99987793</c:v>
                </c:pt>
                <c:pt idx="573">
                  <c:v>350750399.99987793</c:v>
                </c:pt>
                <c:pt idx="574">
                  <c:v>351363599.99987793</c:v>
                </c:pt>
                <c:pt idx="575">
                  <c:v>351976799.99987793</c:v>
                </c:pt>
                <c:pt idx="576">
                  <c:v>352589999.99987793</c:v>
                </c:pt>
                <c:pt idx="577">
                  <c:v>353203199.99987793</c:v>
                </c:pt>
                <c:pt idx="578">
                  <c:v>353816399.99987793</c:v>
                </c:pt>
                <c:pt idx="579">
                  <c:v>354429599.99987793</c:v>
                </c:pt>
                <c:pt idx="580">
                  <c:v>355042799.99987793</c:v>
                </c:pt>
                <c:pt idx="581">
                  <c:v>355655999.99987793</c:v>
                </c:pt>
                <c:pt idx="582">
                  <c:v>356269199.99987793</c:v>
                </c:pt>
                <c:pt idx="583">
                  <c:v>356882399.99987793</c:v>
                </c:pt>
                <c:pt idx="584">
                  <c:v>357495599.99987793</c:v>
                </c:pt>
                <c:pt idx="585">
                  <c:v>358108799.99987793</c:v>
                </c:pt>
                <c:pt idx="586">
                  <c:v>358721999.99987793</c:v>
                </c:pt>
                <c:pt idx="587">
                  <c:v>359335199.99987793</c:v>
                </c:pt>
                <c:pt idx="588">
                  <c:v>359948399.99987793</c:v>
                </c:pt>
                <c:pt idx="589">
                  <c:v>360561599.99987793</c:v>
                </c:pt>
                <c:pt idx="590">
                  <c:v>361174799.99987793</c:v>
                </c:pt>
                <c:pt idx="591">
                  <c:v>361787999.99987793</c:v>
                </c:pt>
                <c:pt idx="592">
                  <c:v>362401199.99987793</c:v>
                </c:pt>
                <c:pt idx="593">
                  <c:v>363014399.99987793</c:v>
                </c:pt>
                <c:pt idx="594">
                  <c:v>363627599.99987793</c:v>
                </c:pt>
                <c:pt idx="595">
                  <c:v>364240799.99987793</c:v>
                </c:pt>
                <c:pt idx="596">
                  <c:v>364853999.99987793</c:v>
                </c:pt>
                <c:pt idx="597">
                  <c:v>365467199.99987793</c:v>
                </c:pt>
                <c:pt idx="598">
                  <c:v>366080399.99987793</c:v>
                </c:pt>
                <c:pt idx="599">
                  <c:v>366693599.99987793</c:v>
                </c:pt>
                <c:pt idx="600">
                  <c:v>367306799.99987793</c:v>
                </c:pt>
                <c:pt idx="601">
                  <c:v>367919999.99987793</c:v>
                </c:pt>
                <c:pt idx="602">
                  <c:v>368533199.99987793</c:v>
                </c:pt>
                <c:pt idx="603">
                  <c:v>369146399.99987793</c:v>
                </c:pt>
                <c:pt idx="604">
                  <c:v>369759599.99987793</c:v>
                </c:pt>
                <c:pt idx="605">
                  <c:v>370372799.99987793</c:v>
                </c:pt>
                <c:pt idx="606">
                  <c:v>370985999.99987793</c:v>
                </c:pt>
                <c:pt idx="607">
                  <c:v>371599199.99987793</c:v>
                </c:pt>
                <c:pt idx="608">
                  <c:v>372212399.99987793</c:v>
                </c:pt>
                <c:pt idx="609">
                  <c:v>372825599.99987793</c:v>
                </c:pt>
                <c:pt idx="610">
                  <c:v>373438799.99987793</c:v>
                </c:pt>
                <c:pt idx="611">
                  <c:v>374051999.99987793</c:v>
                </c:pt>
                <c:pt idx="612">
                  <c:v>374665199.99987793</c:v>
                </c:pt>
                <c:pt idx="613">
                  <c:v>375278399.99987793</c:v>
                </c:pt>
                <c:pt idx="614">
                  <c:v>375891599.99987793</c:v>
                </c:pt>
                <c:pt idx="615">
                  <c:v>376504799.99987793</c:v>
                </c:pt>
                <c:pt idx="616">
                  <c:v>377117999.99987793</c:v>
                </c:pt>
                <c:pt idx="617">
                  <c:v>377731199.99987793</c:v>
                </c:pt>
                <c:pt idx="618">
                  <c:v>378344399.99987793</c:v>
                </c:pt>
                <c:pt idx="619">
                  <c:v>378957599.99987793</c:v>
                </c:pt>
                <c:pt idx="620">
                  <c:v>379570799.99987793</c:v>
                </c:pt>
                <c:pt idx="621">
                  <c:v>380183999.99987793</c:v>
                </c:pt>
                <c:pt idx="622">
                  <c:v>380797199.99987793</c:v>
                </c:pt>
                <c:pt idx="623">
                  <c:v>381410399.99987793</c:v>
                </c:pt>
                <c:pt idx="624">
                  <c:v>382023599.99987793</c:v>
                </c:pt>
                <c:pt idx="625">
                  <c:v>382636799.99987793</c:v>
                </c:pt>
                <c:pt idx="626">
                  <c:v>383249999.99987793</c:v>
                </c:pt>
                <c:pt idx="627">
                  <c:v>383863199.99987793</c:v>
                </c:pt>
                <c:pt idx="628">
                  <c:v>384476399.99987793</c:v>
                </c:pt>
                <c:pt idx="629">
                  <c:v>385089599.99987793</c:v>
                </c:pt>
                <c:pt idx="630">
                  <c:v>385702799.99987793</c:v>
                </c:pt>
                <c:pt idx="631">
                  <c:v>386315999.99987793</c:v>
                </c:pt>
                <c:pt idx="632">
                  <c:v>386929199.99987793</c:v>
                </c:pt>
                <c:pt idx="633">
                  <c:v>387542399.99987793</c:v>
                </c:pt>
                <c:pt idx="634">
                  <c:v>388155599.99987793</c:v>
                </c:pt>
                <c:pt idx="635">
                  <c:v>388768799.99987793</c:v>
                </c:pt>
                <c:pt idx="636">
                  <c:v>389381999.99987793</c:v>
                </c:pt>
                <c:pt idx="637">
                  <c:v>389995199.99987793</c:v>
                </c:pt>
                <c:pt idx="638">
                  <c:v>390608399.99987793</c:v>
                </c:pt>
                <c:pt idx="639">
                  <c:v>391221599.99987793</c:v>
                </c:pt>
                <c:pt idx="640">
                  <c:v>391834799.99987793</c:v>
                </c:pt>
                <c:pt idx="641">
                  <c:v>392447999.99987793</c:v>
                </c:pt>
                <c:pt idx="642">
                  <c:v>393061199.99987793</c:v>
                </c:pt>
                <c:pt idx="643">
                  <c:v>393674399.99987793</c:v>
                </c:pt>
                <c:pt idx="644">
                  <c:v>394287599.99987793</c:v>
                </c:pt>
                <c:pt idx="645">
                  <c:v>394900799.99987793</c:v>
                </c:pt>
                <c:pt idx="646">
                  <c:v>395513999.99987793</c:v>
                </c:pt>
                <c:pt idx="647">
                  <c:v>396127199.99987793</c:v>
                </c:pt>
                <c:pt idx="648">
                  <c:v>396740399.99987793</c:v>
                </c:pt>
                <c:pt idx="649">
                  <c:v>397353599.99987793</c:v>
                </c:pt>
                <c:pt idx="650">
                  <c:v>397966799.99987793</c:v>
                </c:pt>
                <c:pt idx="651">
                  <c:v>398579999.99987793</c:v>
                </c:pt>
                <c:pt idx="652">
                  <c:v>399193199.99987793</c:v>
                </c:pt>
                <c:pt idx="653">
                  <c:v>399806399.99987793</c:v>
                </c:pt>
                <c:pt idx="654">
                  <c:v>400419599.99987793</c:v>
                </c:pt>
                <c:pt idx="655">
                  <c:v>401032799.99987793</c:v>
                </c:pt>
                <c:pt idx="656">
                  <c:v>401645999.99987793</c:v>
                </c:pt>
                <c:pt idx="657">
                  <c:v>402259199.99987793</c:v>
                </c:pt>
                <c:pt idx="658">
                  <c:v>402872399.99987793</c:v>
                </c:pt>
                <c:pt idx="659">
                  <c:v>403485599.99987793</c:v>
                </c:pt>
                <c:pt idx="660">
                  <c:v>404098799.99987793</c:v>
                </c:pt>
                <c:pt idx="661">
                  <c:v>404711999.99987793</c:v>
                </c:pt>
                <c:pt idx="662">
                  <c:v>405325199.99987793</c:v>
                </c:pt>
                <c:pt idx="663">
                  <c:v>405938399.99987793</c:v>
                </c:pt>
                <c:pt idx="664">
                  <c:v>406551599.99987793</c:v>
                </c:pt>
                <c:pt idx="665">
                  <c:v>407164799.99987793</c:v>
                </c:pt>
                <c:pt idx="666">
                  <c:v>407777999.99987793</c:v>
                </c:pt>
                <c:pt idx="667">
                  <c:v>408391199.99987793</c:v>
                </c:pt>
                <c:pt idx="668">
                  <c:v>409004399.99987793</c:v>
                </c:pt>
                <c:pt idx="669">
                  <c:v>409617599.99987793</c:v>
                </c:pt>
                <c:pt idx="670">
                  <c:v>410230799.99987793</c:v>
                </c:pt>
                <c:pt idx="671">
                  <c:v>410843999.99987793</c:v>
                </c:pt>
                <c:pt idx="672">
                  <c:v>411457199.99987793</c:v>
                </c:pt>
                <c:pt idx="673">
                  <c:v>412070399.99987793</c:v>
                </c:pt>
                <c:pt idx="674">
                  <c:v>412683599.99987793</c:v>
                </c:pt>
                <c:pt idx="675">
                  <c:v>413296799.99987793</c:v>
                </c:pt>
                <c:pt idx="676">
                  <c:v>413909999.99987793</c:v>
                </c:pt>
                <c:pt idx="677">
                  <c:v>414523199.99987793</c:v>
                </c:pt>
                <c:pt idx="678">
                  <c:v>415136399.99987793</c:v>
                </c:pt>
                <c:pt idx="679">
                  <c:v>415749599.99987793</c:v>
                </c:pt>
                <c:pt idx="680">
                  <c:v>416362799.99987793</c:v>
                </c:pt>
                <c:pt idx="681">
                  <c:v>416975999.99987793</c:v>
                </c:pt>
                <c:pt idx="682">
                  <c:v>417589199.99987793</c:v>
                </c:pt>
                <c:pt idx="683">
                  <c:v>418202399.99987793</c:v>
                </c:pt>
                <c:pt idx="684">
                  <c:v>418815599.99987793</c:v>
                </c:pt>
                <c:pt idx="685">
                  <c:v>419428799.99987793</c:v>
                </c:pt>
                <c:pt idx="686">
                  <c:v>420041999.99987793</c:v>
                </c:pt>
                <c:pt idx="687">
                  <c:v>420655199.99987793</c:v>
                </c:pt>
                <c:pt idx="688">
                  <c:v>421268399.99987793</c:v>
                </c:pt>
                <c:pt idx="689">
                  <c:v>421881599.99987793</c:v>
                </c:pt>
                <c:pt idx="690">
                  <c:v>422494799.99987793</c:v>
                </c:pt>
                <c:pt idx="691">
                  <c:v>423107999.99987793</c:v>
                </c:pt>
                <c:pt idx="692">
                  <c:v>423721199.99987793</c:v>
                </c:pt>
                <c:pt idx="693">
                  <c:v>424334399.99987793</c:v>
                </c:pt>
                <c:pt idx="694">
                  <c:v>424947599.99987793</c:v>
                </c:pt>
                <c:pt idx="695">
                  <c:v>425560799.99987793</c:v>
                </c:pt>
                <c:pt idx="696">
                  <c:v>426173999.99987793</c:v>
                </c:pt>
                <c:pt idx="697">
                  <c:v>426787199.99987793</c:v>
                </c:pt>
                <c:pt idx="698">
                  <c:v>427400399.99987793</c:v>
                </c:pt>
                <c:pt idx="699">
                  <c:v>428013599.99987793</c:v>
                </c:pt>
                <c:pt idx="700">
                  <c:v>428626799.99987793</c:v>
                </c:pt>
                <c:pt idx="701">
                  <c:v>429239999.99987793</c:v>
                </c:pt>
                <c:pt idx="702">
                  <c:v>429853199.99987793</c:v>
                </c:pt>
                <c:pt idx="703">
                  <c:v>430466399.99987793</c:v>
                </c:pt>
                <c:pt idx="704">
                  <c:v>431079599.99987793</c:v>
                </c:pt>
                <c:pt idx="705">
                  <c:v>431692799.99987793</c:v>
                </c:pt>
                <c:pt idx="706">
                  <c:v>432305999.99987793</c:v>
                </c:pt>
                <c:pt idx="707">
                  <c:v>432919199.99987793</c:v>
                </c:pt>
                <c:pt idx="708">
                  <c:v>433532399.99987793</c:v>
                </c:pt>
                <c:pt idx="709">
                  <c:v>434145599.99987793</c:v>
                </c:pt>
                <c:pt idx="710">
                  <c:v>434758799.99987793</c:v>
                </c:pt>
                <c:pt idx="711">
                  <c:v>435371999.99987793</c:v>
                </c:pt>
                <c:pt idx="712">
                  <c:v>435985199.99987793</c:v>
                </c:pt>
                <c:pt idx="713">
                  <c:v>436598399.99987793</c:v>
                </c:pt>
                <c:pt idx="714">
                  <c:v>437211599.99987793</c:v>
                </c:pt>
                <c:pt idx="715">
                  <c:v>437824799.99987793</c:v>
                </c:pt>
                <c:pt idx="716">
                  <c:v>438437999.99987793</c:v>
                </c:pt>
                <c:pt idx="717">
                  <c:v>439051199.99987793</c:v>
                </c:pt>
                <c:pt idx="718">
                  <c:v>439664399.99987793</c:v>
                </c:pt>
                <c:pt idx="719">
                  <c:v>440277599.99987793</c:v>
                </c:pt>
                <c:pt idx="720">
                  <c:v>440890799.99987793</c:v>
                </c:pt>
                <c:pt idx="721">
                  <c:v>441503999.99987793</c:v>
                </c:pt>
                <c:pt idx="722">
                  <c:v>442117199.99987793</c:v>
                </c:pt>
                <c:pt idx="723">
                  <c:v>442730399.99987793</c:v>
                </c:pt>
                <c:pt idx="724">
                  <c:v>443343599.99987793</c:v>
                </c:pt>
                <c:pt idx="725">
                  <c:v>443956799.99987793</c:v>
                </c:pt>
                <c:pt idx="726">
                  <c:v>444569999.99987793</c:v>
                </c:pt>
                <c:pt idx="727">
                  <c:v>445183199.99987793</c:v>
                </c:pt>
                <c:pt idx="728">
                  <c:v>445796399.99987793</c:v>
                </c:pt>
                <c:pt idx="729">
                  <c:v>446409599.99987793</c:v>
                </c:pt>
                <c:pt idx="730">
                  <c:v>447022799.99987793</c:v>
                </c:pt>
                <c:pt idx="731">
                  <c:v>447635999.99987793</c:v>
                </c:pt>
                <c:pt idx="732">
                  <c:v>448249199.99987793</c:v>
                </c:pt>
                <c:pt idx="733">
                  <c:v>448862399.99987793</c:v>
                </c:pt>
                <c:pt idx="734">
                  <c:v>449475599.99987793</c:v>
                </c:pt>
                <c:pt idx="735">
                  <c:v>450088799.99987793</c:v>
                </c:pt>
                <c:pt idx="736">
                  <c:v>450701999.99987793</c:v>
                </c:pt>
                <c:pt idx="737">
                  <c:v>451315199.99987793</c:v>
                </c:pt>
                <c:pt idx="738">
                  <c:v>451928399.99987793</c:v>
                </c:pt>
                <c:pt idx="739">
                  <c:v>452541599.99987793</c:v>
                </c:pt>
                <c:pt idx="740">
                  <c:v>453154799.99987793</c:v>
                </c:pt>
                <c:pt idx="741">
                  <c:v>453767999.99987793</c:v>
                </c:pt>
                <c:pt idx="742">
                  <c:v>454381199.99987793</c:v>
                </c:pt>
                <c:pt idx="743">
                  <c:v>454994399.99987793</c:v>
                </c:pt>
                <c:pt idx="744">
                  <c:v>455607599.99987793</c:v>
                </c:pt>
                <c:pt idx="745">
                  <c:v>456220799.99987793</c:v>
                </c:pt>
                <c:pt idx="746">
                  <c:v>456833999.99987793</c:v>
                </c:pt>
                <c:pt idx="747">
                  <c:v>457447199.99987793</c:v>
                </c:pt>
                <c:pt idx="748">
                  <c:v>458060399.99987793</c:v>
                </c:pt>
                <c:pt idx="749">
                  <c:v>458673599.99987793</c:v>
                </c:pt>
                <c:pt idx="750">
                  <c:v>459286799.99987793</c:v>
                </c:pt>
                <c:pt idx="751">
                  <c:v>459899999.99987793</c:v>
                </c:pt>
                <c:pt idx="752">
                  <c:v>460513199.99987793</c:v>
                </c:pt>
                <c:pt idx="753">
                  <c:v>461126399.99987793</c:v>
                </c:pt>
                <c:pt idx="754">
                  <c:v>461739599.99987793</c:v>
                </c:pt>
                <c:pt idx="755">
                  <c:v>462352799.99987793</c:v>
                </c:pt>
                <c:pt idx="756">
                  <c:v>462965999.99987793</c:v>
                </c:pt>
                <c:pt idx="757">
                  <c:v>463579199.99987793</c:v>
                </c:pt>
                <c:pt idx="758">
                  <c:v>464192399.99987793</c:v>
                </c:pt>
                <c:pt idx="759">
                  <c:v>464805599.99987793</c:v>
                </c:pt>
                <c:pt idx="760">
                  <c:v>465418799.99987793</c:v>
                </c:pt>
                <c:pt idx="761">
                  <c:v>466031999.99987793</c:v>
                </c:pt>
                <c:pt idx="762">
                  <c:v>466645199.99987793</c:v>
                </c:pt>
                <c:pt idx="763">
                  <c:v>467258399.99987793</c:v>
                </c:pt>
                <c:pt idx="764">
                  <c:v>467871599.99987793</c:v>
                </c:pt>
                <c:pt idx="765">
                  <c:v>468484799.99987793</c:v>
                </c:pt>
                <c:pt idx="766">
                  <c:v>469097999.99987793</c:v>
                </c:pt>
                <c:pt idx="767">
                  <c:v>469711199.99987793</c:v>
                </c:pt>
                <c:pt idx="768">
                  <c:v>470324399.99987793</c:v>
                </c:pt>
                <c:pt idx="769">
                  <c:v>470937599.99987793</c:v>
                </c:pt>
                <c:pt idx="770">
                  <c:v>471550799.99987793</c:v>
                </c:pt>
                <c:pt idx="771">
                  <c:v>472163999.99987793</c:v>
                </c:pt>
                <c:pt idx="772">
                  <c:v>472777199.99987793</c:v>
                </c:pt>
                <c:pt idx="773">
                  <c:v>473390399.99987793</c:v>
                </c:pt>
                <c:pt idx="774">
                  <c:v>474003599.99987793</c:v>
                </c:pt>
                <c:pt idx="775">
                  <c:v>474616799.99987793</c:v>
                </c:pt>
                <c:pt idx="776">
                  <c:v>475229999.99987793</c:v>
                </c:pt>
                <c:pt idx="777">
                  <c:v>475843199.99987793</c:v>
                </c:pt>
                <c:pt idx="778">
                  <c:v>476456399.99987793</c:v>
                </c:pt>
                <c:pt idx="779">
                  <c:v>477069599.99987793</c:v>
                </c:pt>
                <c:pt idx="780">
                  <c:v>477682799.99987793</c:v>
                </c:pt>
                <c:pt idx="781">
                  <c:v>478295999.99987793</c:v>
                </c:pt>
                <c:pt idx="782">
                  <c:v>478909199.99987793</c:v>
                </c:pt>
                <c:pt idx="783">
                  <c:v>479522399.99987793</c:v>
                </c:pt>
                <c:pt idx="784">
                  <c:v>480135599.99987793</c:v>
                </c:pt>
                <c:pt idx="785">
                  <c:v>480748799.99987793</c:v>
                </c:pt>
                <c:pt idx="786">
                  <c:v>481361999.99987793</c:v>
                </c:pt>
                <c:pt idx="787">
                  <c:v>481975199.99987793</c:v>
                </c:pt>
                <c:pt idx="788">
                  <c:v>482588399.99987793</c:v>
                </c:pt>
                <c:pt idx="789">
                  <c:v>483201599.99987793</c:v>
                </c:pt>
                <c:pt idx="790">
                  <c:v>483814799.99987793</c:v>
                </c:pt>
                <c:pt idx="791">
                  <c:v>484427999.99987793</c:v>
                </c:pt>
                <c:pt idx="792">
                  <c:v>485041199.99987793</c:v>
                </c:pt>
                <c:pt idx="793">
                  <c:v>485654399.99987793</c:v>
                </c:pt>
                <c:pt idx="794">
                  <c:v>486267599.99987793</c:v>
                </c:pt>
                <c:pt idx="795">
                  <c:v>486880799.99987793</c:v>
                </c:pt>
                <c:pt idx="796">
                  <c:v>487493999.99987793</c:v>
                </c:pt>
                <c:pt idx="797">
                  <c:v>488107199.99987793</c:v>
                </c:pt>
                <c:pt idx="798">
                  <c:v>488720399.99987793</c:v>
                </c:pt>
                <c:pt idx="799">
                  <c:v>489333599.99987793</c:v>
                </c:pt>
                <c:pt idx="800">
                  <c:v>489946799.99987793</c:v>
                </c:pt>
                <c:pt idx="801">
                  <c:v>490559999.99987793</c:v>
                </c:pt>
                <c:pt idx="802">
                  <c:v>491173199.99987793</c:v>
                </c:pt>
                <c:pt idx="803">
                  <c:v>491786399.99987793</c:v>
                </c:pt>
                <c:pt idx="804">
                  <c:v>492399599.99987793</c:v>
                </c:pt>
                <c:pt idx="805">
                  <c:v>493012799.99987793</c:v>
                </c:pt>
                <c:pt idx="806">
                  <c:v>493625999.99987793</c:v>
                </c:pt>
                <c:pt idx="807">
                  <c:v>494239199.99987793</c:v>
                </c:pt>
                <c:pt idx="808">
                  <c:v>494852399.99987793</c:v>
                </c:pt>
                <c:pt idx="809">
                  <c:v>495465599.99987793</c:v>
                </c:pt>
                <c:pt idx="810">
                  <c:v>496078799.99987793</c:v>
                </c:pt>
                <c:pt idx="811">
                  <c:v>496691999.99987793</c:v>
                </c:pt>
                <c:pt idx="812">
                  <c:v>497305199.99987793</c:v>
                </c:pt>
                <c:pt idx="813">
                  <c:v>497918399.99987793</c:v>
                </c:pt>
                <c:pt idx="814">
                  <c:v>498531599.99987793</c:v>
                </c:pt>
                <c:pt idx="815">
                  <c:v>499144799.99987793</c:v>
                </c:pt>
                <c:pt idx="816">
                  <c:v>499757999.99987793</c:v>
                </c:pt>
                <c:pt idx="817">
                  <c:v>500371199.99987793</c:v>
                </c:pt>
                <c:pt idx="818">
                  <c:v>500984399.99987793</c:v>
                </c:pt>
                <c:pt idx="819">
                  <c:v>501597599.99987793</c:v>
                </c:pt>
                <c:pt idx="820">
                  <c:v>502210799.99987793</c:v>
                </c:pt>
                <c:pt idx="821">
                  <c:v>502823999.99987793</c:v>
                </c:pt>
                <c:pt idx="822">
                  <c:v>503437199.99987793</c:v>
                </c:pt>
                <c:pt idx="823">
                  <c:v>504050399.99987793</c:v>
                </c:pt>
                <c:pt idx="824">
                  <c:v>504663599.99987793</c:v>
                </c:pt>
                <c:pt idx="825">
                  <c:v>505276799.99987793</c:v>
                </c:pt>
                <c:pt idx="826">
                  <c:v>505889999.99987793</c:v>
                </c:pt>
                <c:pt idx="827">
                  <c:v>506503199.99987793</c:v>
                </c:pt>
                <c:pt idx="828">
                  <c:v>507116399.99987793</c:v>
                </c:pt>
                <c:pt idx="829">
                  <c:v>507729599.99987793</c:v>
                </c:pt>
                <c:pt idx="830">
                  <c:v>508342799.99987793</c:v>
                </c:pt>
                <c:pt idx="831">
                  <c:v>508955999.99987793</c:v>
                </c:pt>
                <c:pt idx="832">
                  <c:v>509569199.99987793</c:v>
                </c:pt>
                <c:pt idx="833">
                  <c:v>510182399.99987793</c:v>
                </c:pt>
                <c:pt idx="834">
                  <c:v>510795599.99987793</c:v>
                </c:pt>
                <c:pt idx="835">
                  <c:v>511408799.99987793</c:v>
                </c:pt>
                <c:pt idx="836">
                  <c:v>512021999.99987793</c:v>
                </c:pt>
                <c:pt idx="837">
                  <c:v>512635199.99987793</c:v>
                </c:pt>
                <c:pt idx="838">
                  <c:v>513248399.99987793</c:v>
                </c:pt>
                <c:pt idx="839">
                  <c:v>513861599.99987793</c:v>
                </c:pt>
                <c:pt idx="840">
                  <c:v>514474799.99987793</c:v>
                </c:pt>
                <c:pt idx="841">
                  <c:v>515087999.99987793</c:v>
                </c:pt>
                <c:pt idx="842">
                  <c:v>515701199.99987793</c:v>
                </c:pt>
                <c:pt idx="843">
                  <c:v>516314399.99987793</c:v>
                </c:pt>
                <c:pt idx="844">
                  <c:v>516927599.99987793</c:v>
                </c:pt>
                <c:pt idx="845">
                  <c:v>517540799.99987793</c:v>
                </c:pt>
                <c:pt idx="846">
                  <c:v>518153999.99987793</c:v>
                </c:pt>
                <c:pt idx="847">
                  <c:v>518767199.99987793</c:v>
                </c:pt>
                <c:pt idx="848">
                  <c:v>519380399.99987793</c:v>
                </c:pt>
                <c:pt idx="849">
                  <c:v>519993599.99987793</c:v>
                </c:pt>
                <c:pt idx="850">
                  <c:v>520606799.99987793</c:v>
                </c:pt>
                <c:pt idx="851">
                  <c:v>521219999.99987793</c:v>
                </c:pt>
                <c:pt idx="852">
                  <c:v>521833199.99987793</c:v>
                </c:pt>
                <c:pt idx="853">
                  <c:v>522446399.99987793</c:v>
                </c:pt>
                <c:pt idx="854">
                  <c:v>523059599.99987793</c:v>
                </c:pt>
                <c:pt idx="855">
                  <c:v>523672799.99987793</c:v>
                </c:pt>
                <c:pt idx="856">
                  <c:v>524285999.99987793</c:v>
                </c:pt>
                <c:pt idx="857">
                  <c:v>524899199.99987793</c:v>
                </c:pt>
                <c:pt idx="858">
                  <c:v>525512399.99987793</c:v>
                </c:pt>
                <c:pt idx="859">
                  <c:v>526125599.99987793</c:v>
                </c:pt>
                <c:pt idx="860">
                  <c:v>526738799.99987793</c:v>
                </c:pt>
                <c:pt idx="861">
                  <c:v>527351999.99987793</c:v>
                </c:pt>
                <c:pt idx="862">
                  <c:v>527965199.99987793</c:v>
                </c:pt>
                <c:pt idx="863">
                  <c:v>528578399.99987793</c:v>
                </c:pt>
                <c:pt idx="864">
                  <c:v>529191599.99987793</c:v>
                </c:pt>
                <c:pt idx="865">
                  <c:v>529804799.99987793</c:v>
                </c:pt>
                <c:pt idx="866">
                  <c:v>530417999.99987793</c:v>
                </c:pt>
                <c:pt idx="867">
                  <c:v>531031199.99987793</c:v>
                </c:pt>
                <c:pt idx="868">
                  <c:v>531644399.99987793</c:v>
                </c:pt>
                <c:pt idx="869">
                  <c:v>532257599.99987793</c:v>
                </c:pt>
                <c:pt idx="870">
                  <c:v>532870799.99987793</c:v>
                </c:pt>
                <c:pt idx="871">
                  <c:v>533483999.99987793</c:v>
                </c:pt>
                <c:pt idx="872">
                  <c:v>534097199.99987793</c:v>
                </c:pt>
                <c:pt idx="873">
                  <c:v>534710399.99987793</c:v>
                </c:pt>
                <c:pt idx="874">
                  <c:v>535323599.99987793</c:v>
                </c:pt>
                <c:pt idx="875">
                  <c:v>535936799.99987793</c:v>
                </c:pt>
                <c:pt idx="876">
                  <c:v>536549999.99987793</c:v>
                </c:pt>
                <c:pt idx="877">
                  <c:v>537163199.99987793</c:v>
                </c:pt>
                <c:pt idx="878">
                  <c:v>537776399.99987793</c:v>
                </c:pt>
                <c:pt idx="879">
                  <c:v>538389599.99987793</c:v>
                </c:pt>
                <c:pt idx="880">
                  <c:v>539002799.99987793</c:v>
                </c:pt>
                <c:pt idx="881">
                  <c:v>539615999.99987793</c:v>
                </c:pt>
                <c:pt idx="882">
                  <c:v>540229199.99987793</c:v>
                </c:pt>
                <c:pt idx="883">
                  <c:v>540842399.99987793</c:v>
                </c:pt>
                <c:pt idx="884">
                  <c:v>541455599.99987793</c:v>
                </c:pt>
                <c:pt idx="885">
                  <c:v>542068799.99987793</c:v>
                </c:pt>
                <c:pt idx="886">
                  <c:v>542681999.99987793</c:v>
                </c:pt>
                <c:pt idx="887">
                  <c:v>543295199.99987793</c:v>
                </c:pt>
                <c:pt idx="888">
                  <c:v>543908399.99987793</c:v>
                </c:pt>
                <c:pt idx="889">
                  <c:v>544521599.99987793</c:v>
                </c:pt>
                <c:pt idx="890">
                  <c:v>545134799.99987793</c:v>
                </c:pt>
                <c:pt idx="891">
                  <c:v>545747999.99987793</c:v>
                </c:pt>
                <c:pt idx="892">
                  <c:v>546361199.99987793</c:v>
                </c:pt>
                <c:pt idx="893">
                  <c:v>546974399.99987793</c:v>
                </c:pt>
                <c:pt idx="894">
                  <c:v>547587599.99987793</c:v>
                </c:pt>
                <c:pt idx="895">
                  <c:v>548200799.99987793</c:v>
                </c:pt>
                <c:pt idx="896">
                  <c:v>548813999.99987793</c:v>
                </c:pt>
                <c:pt idx="897">
                  <c:v>549427199.99987793</c:v>
                </c:pt>
                <c:pt idx="898">
                  <c:v>550040399.99987793</c:v>
                </c:pt>
                <c:pt idx="899">
                  <c:v>550653599.99987793</c:v>
                </c:pt>
                <c:pt idx="900">
                  <c:v>551266799.99987793</c:v>
                </c:pt>
                <c:pt idx="901">
                  <c:v>551879999.99987793</c:v>
                </c:pt>
                <c:pt idx="902">
                  <c:v>552493199.99987793</c:v>
                </c:pt>
                <c:pt idx="903">
                  <c:v>553106399.99987793</c:v>
                </c:pt>
                <c:pt idx="904">
                  <c:v>553719599.99987793</c:v>
                </c:pt>
                <c:pt idx="905">
                  <c:v>554332799.99987793</c:v>
                </c:pt>
                <c:pt idx="906">
                  <c:v>554945999.99987793</c:v>
                </c:pt>
                <c:pt idx="907">
                  <c:v>555559199.99987793</c:v>
                </c:pt>
                <c:pt idx="908">
                  <c:v>556172399.99987793</c:v>
                </c:pt>
                <c:pt idx="909">
                  <c:v>556785599.99987793</c:v>
                </c:pt>
                <c:pt idx="910">
                  <c:v>557398799.99987793</c:v>
                </c:pt>
                <c:pt idx="911">
                  <c:v>558011999.99987793</c:v>
                </c:pt>
                <c:pt idx="912">
                  <c:v>558625199.99987793</c:v>
                </c:pt>
                <c:pt idx="913">
                  <c:v>559238399.99987793</c:v>
                </c:pt>
                <c:pt idx="914">
                  <c:v>559851599.99987793</c:v>
                </c:pt>
                <c:pt idx="915">
                  <c:v>560464799.99987793</c:v>
                </c:pt>
                <c:pt idx="916">
                  <c:v>561077999.99987793</c:v>
                </c:pt>
                <c:pt idx="917">
                  <c:v>561691199.99987793</c:v>
                </c:pt>
                <c:pt idx="918">
                  <c:v>562304399.99987793</c:v>
                </c:pt>
                <c:pt idx="919">
                  <c:v>562917599.99987793</c:v>
                </c:pt>
                <c:pt idx="920">
                  <c:v>563530799.99987793</c:v>
                </c:pt>
                <c:pt idx="921">
                  <c:v>564143999.99987793</c:v>
                </c:pt>
                <c:pt idx="922">
                  <c:v>564757199.99987793</c:v>
                </c:pt>
                <c:pt idx="923">
                  <c:v>565370399.99987793</c:v>
                </c:pt>
                <c:pt idx="924">
                  <c:v>565983599.99987793</c:v>
                </c:pt>
                <c:pt idx="925">
                  <c:v>566596799.99987793</c:v>
                </c:pt>
                <c:pt idx="926">
                  <c:v>567209999.99987793</c:v>
                </c:pt>
                <c:pt idx="927">
                  <c:v>567823199.99987793</c:v>
                </c:pt>
                <c:pt idx="928">
                  <c:v>568436399.99987793</c:v>
                </c:pt>
                <c:pt idx="929">
                  <c:v>569049599.99987793</c:v>
                </c:pt>
                <c:pt idx="930">
                  <c:v>569662799.99987793</c:v>
                </c:pt>
                <c:pt idx="931">
                  <c:v>570275999.99987793</c:v>
                </c:pt>
                <c:pt idx="932">
                  <c:v>570889199.99987793</c:v>
                </c:pt>
                <c:pt idx="933">
                  <c:v>571502399.99987793</c:v>
                </c:pt>
                <c:pt idx="934">
                  <c:v>572115599.99987793</c:v>
                </c:pt>
                <c:pt idx="935">
                  <c:v>572728799.99987793</c:v>
                </c:pt>
                <c:pt idx="936">
                  <c:v>573341999.99987793</c:v>
                </c:pt>
                <c:pt idx="937">
                  <c:v>573955199.99987793</c:v>
                </c:pt>
                <c:pt idx="938">
                  <c:v>574568399.99987793</c:v>
                </c:pt>
                <c:pt idx="939">
                  <c:v>575181599.99987793</c:v>
                </c:pt>
                <c:pt idx="940">
                  <c:v>575794799.99987793</c:v>
                </c:pt>
                <c:pt idx="941">
                  <c:v>576407999.99987793</c:v>
                </c:pt>
                <c:pt idx="942">
                  <c:v>577021199.99987793</c:v>
                </c:pt>
                <c:pt idx="943">
                  <c:v>577634399.99987793</c:v>
                </c:pt>
                <c:pt idx="944">
                  <c:v>578247599.99987793</c:v>
                </c:pt>
                <c:pt idx="945">
                  <c:v>578860799.99987793</c:v>
                </c:pt>
                <c:pt idx="946">
                  <c:v>579473999.99987793</c:v>
                </c:pt>
                <c:pt idx="947">
                  <c:v>580087199.99987793</c:v>
                </c:pt>
                <c:pt idx="948">
                  <c:v>580700399.99987793</c:v>
                </c:pt>
                <c:pt idx="949">
                  <c:v>581313599.99987793</c:v>
                </c:pt>
                <c:pt idx="950">
                  <c:v>581926799.99987793</c:v>
                </c:pt>
                <c:pt idx="951">
                  <c:v>582539999.99987793</c:v>
                </c:pt>
                <c:pt idx="952">
                  <c:v>583153199.99987793</c:v>
                </c:pt>
                <c:pt idx="953">
                  <c:v>583766399.99987793</c:v>
                </c:pt>
                <c:pt idx="954">
                  <c:v>584379599.99987793</c:v>
                </c:pt>
                <c:pt idx="955">
                  <c:v>584992799.99987793</c:v>
                </c:pt>
                <c:pt idx="956">
                  <c:v>585605999.99987793</c:v>
                </c:pt>
                <c:pt idx="957">
                  <c:v>586219199.99987793</c:v>
                </c:pt>
                <c:pt idx="958">
                  <c:v>586832399.99987793</c:v>
                </c:pt>
                <c:pt idx="959">
                  <c:v>587445599.99987793</c:v>
                </c:pt>
                <c:pt idx="960">
                  <c:v>588058799.99987793</c:v>
                </c:pt>
                <c:pt idx="961">
                  <c:v>588671999.99987793</c:v>
                </c:pt>
                <c:pt idx="962">
                  <c:v>589285199.99987793</c:v>
                </c:pt>
                <c:pt idx="963">
                  <c:v>589898399.99987793</c:v>
                </c:pt>
                <c:pt idx="964">
                  <c:v>590511599.99987793</c:v>
                </c:pt>
                <c:pt idx="965">
                  <c:v>591124799.99987793</c:v>
                </c:pt>
                <c:pt idx="966">
                  <c:v>591737999.99987793</c:v>
                </c:pt>
                <c:pt idx="967">
                  <c:v>592351199.99987793</c:v>
                </c:pt>
                <c:pt idx="968">
                  <c:v>592964399.99987793</c:v>
                </c:pt>
                <c:pt idx="969">
                  <c:v>593577599.99987793</c:v>
                </c:pt>
                <c:pt idx="970">
                  <c:v>594190799.99987793</c:v>
                </c:pt>
                <c:pt idx="971">
                  <c:v>594803999.99987793</c:v>
                </c:pt>
                <c:pt idx="972">
                  <c:v>595417199.99987793</c:v>
                </c:pt>
                <c:pt idx="973">
                  <c:v>596030399.99987793</c:v>
                </c:pt>
                <c:pt idx="974">
                  <c:v>596643599.99987793</c:v>
                </c:pt>
                <c:pt idx="975">
                  <c:v>597256799.99987793</c:v>
                </c:pt>
                <c:pt idx="976">
                  <c:v>597869999.99987793</c:v>
                </c:pt>
                <c:pt idx="977">
                  <c:v>598483199.99987793</c:v>
                </c:pt>
                <c:pt idx="978">
                  <c:v>599096399.99987793</c:v>
                </c:pt>
                <c:pt idx="979">
                  <c:v>599709599.99987793</c:v>
                </c:pt>
                <c:pt idx="980">
                  <c:v>600322799.99987793</c:v>
                </c:pt>
                <c:pt idx="981">
                  <c:v>600935999.99987793</c:v>
                </c:pt>
                <c:pt idx="982">
                  <c:v>601549199.99987793</c:v>
                </c:pt>
                <c:pt idx="983">
                  <c:v>602162399.99987793</c:v>
                </c:pt>
                <c:pt idx="984">
                  <c:v>602775599.99987793</c:v>
                </c:pt>
                <c:pt idx="985">
                  <c:v>603388799.99987793</c:v>
                </c:pt>
                <c:pt idx="986">
                  <c:v>604001999.99987793</c:v>
                </c:pt>
                <c:pt idx="987">
                  <c:v>604615199.99987793</c:v>
                </c:pt>
                <c:pt idx="988">
                  <c:v>605228399.99987793</c:v>
                </c:pt>
                <c:pt idx="989">
                  <c:v>605841599.99987793</c:v>
                </c:pt>
                <c:pt idx="990">
                  <c:v>606454799.99987793</c:v>
                </c:pt>
                <c:pt idx="991">
                  <c:v>607067999.99987793</c:v>
                </c:pt>
                <c:pt idx="992">
                  <c:v>607681199.99987793</c:v>
                </c:pt>
                <c:pt idx="993">
                  <c:v>608294399.99987793</c:v>
                </c:pt>
                <c:pt idx="994">
                  <c:v>608907599.99987793</c:v>
                </c:pt>
                <c:pt idx="995">
                  <c:v>609520799.99987793</c:v>
                </c:pt>
                <c:pt idx="996">
                  <c:v>610133999.99987793</c:v>
                </c:pt>
                <c:pt idx="997">
                  <c:v>610747199.99987793</c:v>
                </c:pt>
                <c:pt idx="998">
                  <c:v>611360399.99987793</c:v>
                </c:pt>
                <c:pt idx="999">
                  <c:v>611973599.99987793</c:v>
                </c:pt>
                <c:pt idx="1000">
                  <c:v>612586799.99987793</c:v>
                </c:pt>
                <c:pt idx="1001">
                  <c:v>613199999.99987793</c:v>
                </c:pt>
                <c:pt idx="1002">
                  <c:v>613813199.99987793</c:v>
                </c:pt>
                <c:pt idx="1003">
                  <c:v>614426399.99987793</c:v>
                </c:pt>
                <c:pt idx="1004">
                  <c:v>615039599.99987793</c:v>
                </c:pt>
                <c:pt idx="1005">
                  <c:v>615652799.99987793</c:v>
                </c:pt>
                <c:pt idx="1006">
                  <c:v>616265999.99987793</c:v>
                </c:pt>
                <c:pt idx="1007">
                  <c:v>616879199.99987793</c:v>
                </c:pt>
                <c:pt idx="1008">
                  <c:v>617492399.99987793</c:v>
                </c:pt>
                <c:pt idx="1009">
                  <c:v>618105599.99987793</c:v>
                </c:pt>
                <c:pt idx="1010">
                  <c:v>618718799.99987793</c:v>
                </c:pt>
                <c:pt idx="1011">
                  <c:v>619331999.99987793</c:v>
                </c:pt>
                <c:pt idx="1012">
                  <c:v>619945199.99987793</c:v>
                </c:pt>
                <c:pt idx="1013">
                  <c:v>620558399.99987793</c:v>
                </c:pt>
                <c:pt idx="1014">
                  <c:v>621171599.99987793</c:v>
                </c:pt>
                <c:pt idx="1015">
                  <c:v>621784799.99987793</c:v>
                </c:pt>
                <c:pt idx="1016">
                  <c:v>622397999.99987793</c:v>
                </c:pt>
                <c:pt idx="1017">
                  <c:v>623011199.99987793</c:v>
                </c:pt>
                <c:pt idx="1018">
                  <c:v>623624399.99987793</c:v>
                </c:pt>
                <c:pt idx="1019">
                  <c:v>624237599.99987793</c:v>
                </c:pt>
                <c:pt idx="1020">
                  <c:v>624850799.99987793</c:v>
                </c:pt>
                <c:pt idx="1021">
                  <c:v>625463999.99987793</c:v>
                </c:pt>
                <c:pt idx="1022">
                  <c:v>626077199.99987793</c:v>
                </c:pt>
                <c:pt idx="1023">
                  <c:v>626690399.99987793</c:v>
                </c:pt>
                <c:pt idx="1024">
                  <c:v>627303599.99987793</c:v>
                </c:pt>
                <c:pt idx="1025">
                  <c:v>627916799.99987793</c:v>
                </c:pt>
                <c:pt idx="1026">
                  <c:v>628529999.99987793</c:v>
                </c:pt>
                <c:pt idx="1027">
                  <c:v>629143199.99987793</c:v>
                </c:pt>
                <c:pt idx="1028">
                  <c:v>629756399.99987793</c:v>
                </c:pt>
                <c:pt idx="1029">
                  <c:v>630369599.99987793</c:v>
                </c:pt>
                <c:pt idx="1030">
                  <c:v>630982799.99987793</c:v>
                </c:pt>
                <c:pt idx="1031">
                  <c:v>631595999.99987793</c:v>
                </c:pt>
                <c:pt idx="1032">
                  <c:v>632209199.99987793</c:v>
                </c:pt>
                <c:pt idx="1033">
                  <c:v>632822399.99987793</c:v>
                </c:pt>
                <c:pt idx="1034">
                  <c:v>633435599.99987793</c:v>
                </c:pt>
                <c:pt idx="1035">
                  <c:v>634048799.99987793</c:v>
                </c:pt>
                <c:pt idx="1036">
                  <c:v>634661999.99987793</c:v>
                </c:pt>
                <c:pt idx="1037">
                  <c:v>635275199.99987793</c:v>
                </c:pt>
                <c:pt idx="1038">
                  <c:v>635888399.99987793</c:v>
                </c:pt>
                <c:pt idx="1039">
                  <c:v>636501599.99987793</c:v>
                </c:pt>
                <c:pt idx="1040">
                  <c:v>637114799.99987793</c:v>
                </c:pt>
                <c:pt idx="1041">
                  <c:v>637727999.99987793</c:v>
                </c:pt>
                <c:pt idx="1042">
                  <c:v>638341199.99987793</c:v>
                </c:pt>
                <c:pt idx="1043">
                  <c:v>638954399.99987793</c:v>
                </c:pt>
                <c:pt idx="1044">
                  <c:v>639567599.99987793</c:v>
                </c:pt>
                <c:pt idx="1045">
                  <c:v>640180799.99987793</c:v>
                </c:pt>
                <c:pt idx="1046">
                  <c:v>640793999.99987793</c:v>
                </c:pt>
                <c:pt idx="1047">
                  <c:v>641407199.99987793</c:v>
                </c:pt>
                <c:pt idx="1048">
                  <c:v>642020399.99987793</c:v>
                </c:pt>
                <c:pt idx="1049">
                  <c:v>642633599.99987793</c:v>
                </c:pt>
                <c:pt idx="1050">
                  <c:v>643246799.99987793</c:v>
                </c:pt>
                <c:pt idx="1051">
                  <c:v>643859999.99987793</c:v>
                </c:pt>
                <c:pt idx="1052">
                  <c:v>644473199.99987793</c:v>
                </c:pt>
                <c:pt idx="1053">
                  <c:v>645086399.99987793</c:v>
                </c:pt>
                <c:pt idx="1054">
                  <c:v>645699599.99987793</c:v>
                </c:pt>
                <c:pt idx="1055">
                  <c:v>646312799.99987793</c:v>
                </c:pt>
                <c:pt idx="1056">
                  <c:v>646925999.99987793</c:v>
                </c:pt>
                <c:pt idx="1057">
                  <c:v>647539199.99987793</c:v>
                </c:pt>
                <c:pt idx="1058">
                  <c:v>648152399.99987793</c:v>
                </c:pt>
                <c:pt idx="1059">
                  <c:v>648765599.99987793</c:v>
                </c:pt>
                <c:pt idx="1060">
                  <c:v>649378799.99987793</c:v>
                </c:pt>
                <c:pt idx="1061">
                  <c:v>649991999.99987793</c:v>
                </c:pt>
                <c:pt idx="1062">
                  <c:v>650605199.99987793</c:v>
                </c:pt>
                <c:pt idx="1063">
                  <c:v>651218399.99987793</c:v>
                </c:pt>
                <c:pt idx="1064">
                  <c:v>651831599.99987793</c:v>
                </c:pt>
                <c:pt idx="1065">
                  <c:v>652444799.99987793</c:v>
                </c:pt>
                <c:pt idx="1066">
                  <c:v>653057999.99987793</c:v>
                </c:pt>
                <c:pt idx="1067">
                  <c:v>653671199.99987793</c:v>
                </c:pt>
                <c:pt idx="1068">
                  <c:v>654284399.99987793</c:v>
                </c:pt>
                <c:pt idx="1069">
                  <c:v>654897599.99987793</c:v>
                </c:pt>
                <c:pt idx="1070">
                  <c:v>655510799.99987793</c:v>
                </c:pt>
                <c:pt idx="1071">
                  <c:v>656123999.99987793</c:v>
                </c:pt>
                <c:pt idx="1072">
                  <c:v>656737199.99987793</c:v>
                </c:pt>
                <c:pt idx="1073">
                  <c:v>657350399.99987793</c:v>
                </c:pt>
                <c:pt idx="1074">
                  <c:v>657963599.99987793</c:v>
                </c:pt>
                <c:pt idx="1075">
                  <c:v>658576799.99987793</c:v>
                </c:pt>
                <c:pt idx="1076">
                  <c:v>659189999.99987793</c:v>
                </c:pt>
                <c:pt idx="1077">
                  <c:v>659803199.99987793</c:v>
                </c:pt>
                <c:pt idx="1078">
                  <c:v>660416399.99987793</c:v>
                </c:pt>
                <c:pt idx="1079">
                  <c:v>661029599.99987793</c:v>
                </c:pt>
                <c:pt idx="1080">
                  <c:v>661642799.99987793</c:v>
                </c:pt>
                <c:pt idx="1081">
                  <c:v>662255999.99987793</c:v>
                </c:pt>
                <c:pt idx="1082">
                  <c:v>662869199.99987793</c:v>
                </c:pt>
                <c:pt idx="1083">
                  <c:v>663482399.99987793</c:v>
                </c:pt>
                <c:pt idx="1084">
                  <c:v>664095599.99987793</c:v>
                </c:pt>
                <c:pt idx="1085">
                  <c:v>664708799.99987793</c:v>
                </c:pt>
                <c:pt idx="1086">
                  <c:v>665321999.99987793</c:v>
                </c:pt>
                <c:pt idx="1087">
                  <c:v>665935199.99987793</c:v>
                </c:pt>
                <c:pt idx="1088">
                  <c:v>666548399.99987793</c:v>
                </c:pt>
                <c:pt idx="1089">
                  <c:v>667161599.99987793</c:v>
                </c:pt>
                <c:pt idx="1090">
                  <c:v>667774799.99987793</c:v>
                </c:pt>
                <c:pt idx="1091">
                  <c:v>668387999.99987793</c:v>
                </c:pt>
                <c:pt idx="1092">
                  <c:v>669001199.99987793</c:v>
                </c:pt>
                <c:pt idx="1093">
                  <c:v>669614399.99987793</c:v>
                </c:pt>
                <c:pt idx="1094">
                  <c:v>670227599.99987793</c:v>
                </c:pt>
                <c:pt idx="1095">
                  <c:v>670840799.99987793</c:v>
                </c:pt>
                <c:pt idx="1096">
                  <c:v>671453999.99987793</c:v>
                </c:pt>
                <c:pt idx="1097">
                  <c:v>672067199.99987793</c:v>
                </c:pt>
                <c:pt idx="1098">
                  <c:v>672680399.99987793</c:v>
                </c:pt>
                <c:pt idx="1099">
                  <c:v>673293599.99987793</c:v>
                </c:pt>
                <c:pt idx="1100">
                  <c:v>673906799.99987793</c:v>
                </c:pt>
                <c:pt idx="1101">
                  <c:v>674519999.99987793</c:v>
                </c:pt>
                <c:pt idx="1102">
                  <c:v>675133199.99987793</c:v>
                </c:pt>
                <c:pt idx="1103">
                  <c:v>675746399.99987793</c:v>
                </c:pt>
                <c:pt idx="1104">
                  <c:v>676359599.99987793</c:v>
                </c:pt>
                <c:pt idx="1105">
                  <c:v>676972799.99987793</c:v>
                </c:pt>
                <c:pt idx="1106">
                  <c:v>677585999.99987793</c:v>
                </c:pt>
                <c:pt idx="1107">
                  <c:v>678199199.99987793</c:v>
                </c:pt>
                <c:pt idx="1108">
                  <c:v>678812399.99987793</c:v>
                </c:pt>
                <c:pt idx="1109">
                  <c:v>679425599.99987793</c:v>
                </c:pt>
                <c:pt idx="1110">
                  <c:v>680038799.99987793</c:v>
                </c:pt>
                <c:pt idx="1111">
                  <c:v>680651999.99987793</c:v>
                </c:pt>
                <c:pt idx="1112">
                  <c:v>681265199.99987793</c:v>
                </c:pt>
                <c:pt idx="1113">
                  <c:v>681878399.99987793</c:v>
                </c:pt>
                <c:pt idx="1114">
                  <c:v>682491599.99987793</c:v>
                </c:pt>
                <c:pt idx="1115">
                  <c:v>683104799.99987793</c:v>
                </c:pt>
                <c:pt idx="1116">
                  <c:v>683717999.99987793</c:v>
                </c:pt>
                <c:pt idx="1117">
                  <c:v>684331199.99987793</c:v>
                </c:pt>
                <c:pt idx="1118">
                  <c:v>684944399.99987793</c:v>
                </c:pt>
                <c:pt idx="1119">
                  <c:v>685557599.99987793</c:v>
                </c:pt>
                <c:pt idx="1120">
                  <c:v>686170799.99987793</c:v>
                </c:pt>
                <c:pt idx="1121">
                  <c:v>686783999.99987793</c:v>
                </c:pt>
                <c:pt idx="1122">
                  <c:v>687397199.99987793</c:v>
                </c:pt>
                <c:pt idx="1123">
                  <c:v>688010399.99987793</c:v>
                </c:pt>
                <c:pt idx="1124">
                  <c:v>688623599.99987793</c:v>
                </c:pt>
                <c:pt idx="1125">
                  <c:v>689236799.99987793</c:v>
                </c:pt>
                <c:pt idx="1126">
                  <c:v>689849999.99987793</c:v>
                </c:pt>
                <c:pt idx="1127">
                  <c:v>690463199.99987793</c:v>
                </c:pt>
                <c:pt idx="1128">
                  <c:v>691076399.99987793</c:v>
                </c:pt>
                <c:pt idx="1129">
                  <c:v>691689599.99987793</c:v>
                </c:pt>
                <c:pt idx="1130">
                  <c:v>692302799.99987793</c:v>
                </c:pt>
                <c:pt idx="1131">
                  <c:v>692915999.99987793</c:v>
                </c:pt>
                <c:pt idx="1132">
                  <c:v>693529199.99987793</c:v>
                </c:pt>
                <c:pt idx="1133">
                  <c:v>694142399.99987793</c:v>
                </c:pt>
                <c:pt idx="1134">
                  <c:v>694755599.99987793</c:v>
                </c:pt>
                <c:pt idx="1135">
                  <c:v>695368799.99987793</c:v>
                </c:pt>
                <c:pt idx="1136">
                  <c:v>695981999.99987793</c:v>
                </c:pt>
                <c:pt idx="1137">
                  <c:v>696595199.99987793</c:v>
                </c:pt>
                <c:pt idx="1138">
                  <c:v>697208399.99987793</c:v>
                </c:pt>
                <c:pt idx="1139">
                  <c:v>697821599.99987793</c:v>
                </c:pt>
                <c:pt idx="1140">
                  <c:v>698434799.99987793</c:v>
                </c:pt>
                <c:pt idx="1141">
                  <c:v>699047999.99987793</c:v>
                </c:pt>
                <c:pt idx="1142">
                  <c:v>699661199.99987793</c:v>
                </c:pt>
                <c:pt idx="1143">
                  <c:v>700274399.99987793</c:v>
                </c:pt>
                <c:pt idx="1144">
                  <c:v>700887599.99987793</c:v>
                </c:pt>
                <c:pt idx="1145">
                  <c:v>701500799.99987793</c:v>
                </c:pt>
                <c:pt idx="1146">
                  <c:v>702113999.99987793</c:v>
                </c:pt>
                <c:pt idx="1147">
                  <c:v>702727199.99987793</c:v>
                </c:pt>
                <c:pt idx="1148">
                  <c:v>703340399.99987793</c:v>
                </c:pt>
                <c:pt idx="1149">
                  <c:v>703953599.99987793</c:v>
                </c:pt>
                <c:pt idx="1150">
                  <c:v>704566799.99987793</c:v>
                </c:pt>
                <c:pt idx="1151">
                  <c:v>705179999.99987793</c:v>
                </c:pt>
                <c:pt idx="1152">
                  <c:v>705793199.99987793</c:v>
                </c:pt>
                <c:pt idx="1153">
                  <c:v>706406399.99987793</c:v>
                </c:pt>
                <c:pt idx="1154">
                  <c:v>707019599.99987793</c:v>
                </c:pt>
                <c:pt idx="1155">
                  <c:v>707632799.99987793</c:v>
                </c:pt>
                <c:pt idx="1156">
                  <c:v>708245999.99987793</c:v>
                </c:pt>
                <c:pt idx="1157">
                  <c:v>708859199.99987793</c:v>
                </c:pt>
                <c:pt idx="1158">
                  <c:v>709472399.99987793</c:v>
                </c:pt>
                <c:pt idx="1159">
                  <c:v>710085599.99987793</c:v>
                </c:pt>
                <c:pt idx="1160">
                  <c:v>710698799.99987793</c:v>
                </c:pt>
                <c:pt idx="1161">
                  <c:v>711311999.99987793</c:v>
                </c:pt>
                <c:pt idx="1162">
                  <c:v>711925199.99987793</c:v>
                </c:pt>
                <c:pt idx="1163">
                  <c:v>712538399.99987793</c:v>
                </c:pt>
                <c:pt idx="1164">
                  <c:v>713151599.99987793</c:v>
                </c:pt>
                <c:pt idx="1165">
                  <c:v>713764799.99987793</c:v>
                </c:pt>
                <c:pt idx="1166">
                  <c:v>714377999.99987793</c:v>
                </c:pt>
                <c:pt idx="1167">
                  <c:v>714991199.99987793</c:v>
                </c:pt>
                <c:pt idx="1168">
                  <c:v>715604399.99987793</c:v>
                </c:pt>
                <c:pt idx="1169">
                  <c:v>716217599.99987793</c:v>
                </c:pt>
                <c:pt idx="1170">
                  <c:v>716830799.99987793</c:v>
                </c:pt>
                <c:pt idx="1171">
                  <c:v>717443999.99987793</c:v>
                </c:pt>
                <c:pt idx="1172">
                  <c:v>718057199.99987793</c:v>
                </c:pt>
                <c:pt idx="1173">
                  <c:v>718670399.99987793</c:v>
                </c:pt>
                <c:pt idx="1174">
                  <c:v>719283599.99987793</c:v>
                </c:pt>
                <c:pt idx="1175">
                  <c:v>719896799.99987793</c:v>
                </c:pt>
                <c:pt idx="1176">
                  <c:v>720509999.99987793</c:v>
                </c:pt>
                <c:pt idx="1177">
                  <c:v>721123199.99987793</c:v>
                </c:pt>
                <c:pt idx="1178">
                  <c:v>721736399.99987793</c:v>
                </c:pt>
                <c:pt idx="1179">
                  <c:v>722349599.99987793</c:v>
                </c:pt>
                <c:pt idx="1180">
                  <c:v>722962799.99987793</c:v>
                </c:pt>
                <c:pt idx="1181">
                  <c:v>723575999.99987793</c:v>
                </c:pt>
                <c:pt idx="1182">
                  <c:v>724189199.99987793</c:v>
                </c:pt>
                <c:pt idx="1183">
                  <c:v>724802399.99987793</c:v>
                </c:pt>
                <c:pt idx="1184">
                  <c:v>725415599.99987793</c:v>
                </c:pt>
                <c:pt idx="1185">
                  <c:v>726028799.99987793</c:v>
                </c:pt>
                <c:pt idx="1186">
                  <c:v>726641999.99987793</c:v>
                </c:pt>
                <c:pt idx="1187">
                  <c:v>727255199.99987793</c:v>
                </c:pt>
                <c:pt idx="1188">
                  <c:v>727868399.99987793</c:v>
                </c:pt>
                <c:pt idx="1189">
                  <c:v>728481599.99987793</c:v>
                </c:pt>
                <c:pt idx="1190">
                  <c:v>729094799.99987793</c:v>
                </c:pt>
                <c:pt idx="1191">
                  <c:v>729707999.99987793</c:v>
                </c:pt>
                <c:pt idx="1192">
                  <c:v>730321199.99987793</c:v>
                </c:pt>
                <c:pt idx="1193">
                  <c:v>730934399.99987793</c:v>
                </c:pt>
                <c:pt idx="1194">
                  <c:v>731547599.99987793</c:v>
                </c:pt>
                <c:pt idx="1195">
                  <c:v>732160799.99987793</c:v>
                </c:pt>
                <c:pt idx="1196">
                  <c:v>732773999.99987793</c:v>
                </c:pt>
                <c:pt idx="1197">
                  <c:v>733387199.99987793</c:v>
                </c:pt>
                <c:pt idx="1198">
                  <c:v>734000399.99987793</c:v>
                </c:pt>
                <c:pt idx="1199">
                  <c:v>734613599.99987793</c:v>
                </c:pt>
                <c:pt idx="1200">
                  <c:v>735226799.99987793</c:v>
                </c:pt>
                <c:pt idx="1201">
                  <c:v>735839999.99987793</c:v>
                </c:pt>
                <c:pt idx="1202">
                  <c:v>736453199.99987793</c:v>
                </c:pt>
                <c:pt idx="1203">
                  <c:v>737066399.99987793</c:v>
                </c:pt>
                <c:pt idx="1204">
                  <c:v>737679599.99987793</c:v>
                </c:pt>
                <c:pt idx="1205">
                  <c:v>738292799.99987793</c:v>
                </c:pt>
                <c:pt idx="1206">
                  <c:v>738905999.99987793</c:v>
                </c:pt>
                <c:pt idx="1207">
                  <c:v>739519199.99987793</c:v>
                </c:pt>
                <c:pt idx="1208">
                  <c:v>740132399.99987793</c:v>
                </c:pt>
                <c:pt idx="1209">
                  <c:v>740745599.99987793</c:v>
                </c:pt>
                <c:pt idx="1210">
                  <c:v>741358799.99987793</c:v>
                </c:pt>
                <c:pt idx="1211">
                  <c:v>741971999.99987793</c:v>
                </c:pt>
                <c:pt idx="1212">
                  <c:v>742585199.99987793</c:v>
                </c:pt>
                <c:pt idx="1213">
                  <c:v>743198399.99987793</c:v>
                </c:pt>
                <c:pt idx="1214">
                  <c:v>743811599.99987793</c:v>
                </c:pt>
                <c:pt idx="1215">
                  <c:v>744424799.99987793</c:v>
                </c:pt>
                <c:pt idx="1216">
                  <c:v>745037999.99987793</c:v>
                </c:pt>
                <c:pt idx="1217">
                  <c:v>745651199.99987793</c:v>
                </c:pt>
                <c:pt idx="1218">
                  <c:v>746264399.99987793</c:v>
                </c:pt>
                <c:pt idx="1219">
                  <c:v>746877599.99987793</c:v>
                </c:pt>
                <c:pt idx="1220">
                  <c:v>747490799.99987793</c:v>
                </c:pt>
                <c:pt idx="1221">
                  <c:v>748103999.99987793</c:v>
                </c:pt>
                <c:pt idx="1222">
                  <c:v>748717199.99987793</c:v>
                </c:pt>
                <c:pt idx="1223">
                  <c:v>749330399.99987793</c:v>
                </c:pt>
                <c:pt idx="1224">
                  <c:v>749943599.99987793</c:v>
                </c:pt>
                <c:pt idx="1225">
                  <c:v>750556799.99987793</c:v>
                </c:pt>
                <c:pt idx="1226">
                  <c:v>751169999.99987793</c:v>
                </c:pt>
                <c:pt idx="1227">
                  <c:v>751783199.99987793</c:v>
                </c:pt>
                <c:pt idx="1228">
                  <c:v>752396399.99987793</c:v>
                </c:pt>
                <c:pt idx="1229">
                  <c:v>753009599.99987793</c:v>
                </c:pt>
                <c:pt idx="1230">
                  <c:v>753622799.99987793</c:v>
                </c:pt>
                <c:pt idx="1231">
                  <c:v>754235999.99987793</c:v>
                </c:pt>
                <c:pt idx="1232">
                  <c:v>754849199.99987793</c:v>
                </c:pt>
                <c:pt idx="1233">
                  <c:v>755462399.99987793</c:v>
                </c:pt>
                <c:pt idx="1234">
                  <c:v>756075599.99987793</c:v>
                </c:pt>
                <c:pt idx="1235">
                  <c:v>756688799.99987793</c:v>
                </c:pt>
                <c:pt idx="1236">
                  <c:v>757301999.99987793</c:v>
                </c:pt>
                <c:pt idx="1237">
                  <c:v>757915199.99987793</c:v>
                </c:pt>
                <c:pt idx="1238">
                  <c:v>758528399.99987793</c:v>
                </c:pt>
                <c:pt idx="1239">
                  <c:v>759141599.99987793</c:v>
                </c:pt>
                <c:pt idx="1240">
                  <c:v>759754799.99987793</c:v>
                </c:pt>
                <c:pt idx="1241">
                  <c:v>760367999.99987793</c:v>
                </c:pt>
                <c:pt idx="1242">
                  <c:v>760981199.99987793</c:v>
                </c:pt>
                <c:pt idx="1243">
                  <c:v>761594399.99987793</c:v>
                </c:pt>
                <c:pt idx="1244">
                  <c:v>762207599.99987793</c:v>
                </c:pt>
                <c:pt idx="1245">
                  <c:v>762820799.99987793</c:v>
                </c:pt>
                <c:pt idx="1246">
                  <c:v>763433999.99987793</c:v>
                </c:pt>
                <c:pt idx="1247">
                  <c:v>764047199.99987793</c:v>
                </c:pt>
                <c:pt idx="1248">
                  <c:v>764660399.99987793</c:v>
                </c:pt>
                <c:pt idx="1249">
                  <c:v>765273599.99987793</c:v>
                </c:pt>
                <c:pt idx="1250">
                  <c:v>765886799.99987793</c:v>
                </c:pt>
                <c:pt idx="1251">
                  <c:v>766499999.99987793</c:v>
                </c:pt>
                <c:pt idx="1252">
                  <c:v>767113199.99987793</c:v>
                </c:pt>
                <c:pt idx="1253">
                  <c:v>767726399.99987793</c:v>
                </c:pt>
                <c:pt idx="1254">
                  <c:v>768339599.99987793</c:v>
                </c:pt>
                <c:pt idx="1255">
                  <c:v>768952799.99987793</c:v>
                </c:pt>
                <c:pt idx="1256">
                  <c:v>769565999.99987793</c:v>
                </c:pt>
                <c:pt idx="1257">
                  <c:v>770179199.99987793</c:v>
                </c:pt>
                <c:pt idx="1258">
                  <c:v>770792399.99987793</c:v>
                </c:pt>
                <c:pt idx="1259">
                  <c:v>771405599.99987793</c:v>
                </c:pt>
                <c:pt idx="1260">
                  <c:v>772018799.99987793</c:v>
                </c:pt>
                <c:pt idx="1261">
                  <c:v>772631999.99987793</c:v>
                </c:pt>
                <c:pt idx="1262">
                  <c:v>773245199.99987793</c:v>
                </c:pt>
                <c:pt idx="1263">
                  <c:v>773858399.99987793</c:v>
                </c:pt>
                <c:pt idx="1264">
                  <c:v>774471599.99987793</c:v>
                </c:pt>
                <c:pt idx="1265">
                  <c:v>775084799.99987793</c:v>
                </c:pt>
                <c:pt idx="1266">
                  <c:v>775697999.99987793</c:v>
                </c:pt>
                <c:pt idx="1267">
                  <c:v>776311199.99987793</c:v>
                </c:pt>
                <c:pt idx="1268">
                  <c:v>776924399.99987793</c:v>
                </c:pt>
                <c:pt idx="1269">
                  <c:v>777537599.99987793</c:v>
                </c:pt>
                <c:pt idx="1270">
                  <c:v>778150799.99987793</c:v>
                </c:pt>
                <c:pt idx="1271">
                  <c:v>778763999.99987793</c:v>
                </c:pt>
                <c:pt idx="1272">
                  <c:v>779377199.99987793</c:v>
                </c:pt>
                <c:pt idx="1273">
                  <c:v>779990399.99987793</c:v>
                </c:pt>
                <c:pt idx="1274">
                  <c:v>780603599.99987793</c:v>
                </c:pt>
                <c:pt idx="1275">
                  <c:v>781216799.99987793</c:v>
                </c:pt>
                <c:pt idx="1276">
                  <c:v>781829999.99987793</c:v>
                </c:pt>
                <c:pt idx="1277">
                  <c:v>782443199.99987793</c:v>
                </c:pt>
                <c:pt idx="1278">
                  <c:v>783056399.99987793</c:v>
                </c:pt>
                <c:pt idx="1279">
                  <c:v>783669599.99987793</c:v>
                </c:pt>
                <c:pt idx="1280">
                  <c:v>784282799.99987793</c:v>
                </c:pt>
                <c:pt idx="1281">
                  <c:v>784895999.99987793</c:v>
                </c:pt>
                <c:pt idx="1282">
                  <c:v>785509199.99987793</c:v>
                </c:pt>
                <c:pt idx="1283">
                  <c:v>786122399.99987793</c:v>
                </c:pt>
                <c:pt idx="1284">
                  <c:v>786735599.99987793</c:v>
                </c:pt>
                <c:pt idx="1285">
                  <c:v>787348799.99987793</c:v>
                </c:pt>
                <c:pt idx="1286">
                  <c:v>787961999.99987793</c:v>
                </c:pt>
                <c:pt idx="1287">
                  <c:v>788575199.99987793</c:v>
                </c:pt>
                <c:pt idx="1288">
                  <c:v>789188399.99987793</c:v>
                </c:pt>
                <c:pt idx="1289">
                  <c:v>789801599.99987793</c:v>
                </c:pt>
                <c:pt idx="1290">
                  <c:v>790414799.99987793</c:v>
                </c:pt>
                <c:pt idx="1291">
                  <c:v>791027999.99987793</c:v>
                </c:pt>
                <c:pt idx="1292">
                  <c:v>791641199.99987793</c:v>
                </c:pt>
                <c:pt idx="1293">
                  <c:v>792254399.99987793</c:v>
                </c:pt>
                <c:pt idx="1294">
                  <c:v>792867599.99987793</c:v>
                </c:pt>
                <c:pt idx="1295">
                  <c:v>793480799.99987793</c:v>
                </c:pt>
                <c:pt idx="1296">
                  <c:v>794093999.99987793</c:v>
                </c:pt>
                <c:pt idx="1297">
                  <c:v>794707199.99987793</c:v>
                </c:pt>
                <c:pt idx="1298">
                  <c:v>795320399.99987793</c:v>
                </c:pt>
                <c:pt idx="1299">
                  <c:v>795933599.99987793</c:v>
                </c:pt>
                <c:pt idx="1300">
                  <c:v>796546799.99987793</c:v>
                </c:pt>
                <c:pt idx="1301">
                  <c:v>797159999.99987793</c:v>
                </c:pt>
                <c:pt idx="1302">
                  <c:v>797773199.99987793</c:v>
                </c:pt>
                <c:pt idx="1303">
                  <c:v>798386399.99987793</c:v>
                </c:pt>
                <c:pt idx="1304">
                  <c:v>798999599.99987793</c:v>
                </c:pt>
                <c:pt idx="1305">
                  <c:v>799612799.99987793</c:v>
                </c:pt>
                <c:pt idx="1306">
                  <c:v>800225999.99987793</c:v>
                </c:pt>
                <c:pt idx="1307">
                  <c:v>800839199.99987793</c:v>
                </c:pt>
                <c:pt idx="1308">
                  <c:v>801452399.99987793</c:v>
                </c:pt>
                <c:pt idx="1309">
                  <c:v>802065599.99987793</c:v>
                </c:pt>
                <c:pt idx="1310">
                  <c:v>802678799.99987793</c:v>
                </c:pt>
                <c:pt idx="1311">
                  <c:v>803291999.99987793</c:v>
                </c:pt>
                <c:pt idx="1312">
                  <c:v>803905199.99987793</c:v>
                </c:pt>
                <c:pt idx="1313">
                  <c:v>804518399.99987793</c:v>
                </c:pt>
                <c:pt idx="1314">
                  <c:v>805131599.99987793</c:v>
                </c:pt>
                <c:pt idx="1315">
                  <c:v>805744799.99987793</c:v>
                </c:pt>
                <c:pt idx="1316">
                  <c:v>806357999.99987793</c:v>
                </c:pt>
                <c:pt idx="1317">
                  <c:v>806971199.99987793</c:v>
                </c:pt>
                <c:pt idx="1318">
                  <c:v>807584399.99987793</c:v>
                </c:pt>
                <c:pt idx="1319">
                  <c:v>808197599.99987793</c:v>
                </c:pt>
                <c:pt idx="1320">
                  <c:v>808810799.99987793</c:v>
                </c:pt>
                <c:pt idx="1321">
                  <c:v>809423999.99987793</c:v>
                </c:pt>
                <c:pt idx="1322">
                  <c:v>810037199.99987793</c:v>
                </c:pt>
                <c:pt idx="1323">
                  <c:v>810650399.99987793</c:v>
                </c:pt>
                <c:pt idx="1324">
                  <c:v>811263599.99987793</c:v>
                </c:pt>
                <c:pt idx="1325">
                  <c:v>811876799.99987793</c:v>
                </c:pt>
                <c:pt idx="1326">
                  <c:v>812489999.99987793</c:v>
                </c:pt>
                <c:pt idx="1327">
                  <c:v>813103199.99987793</c:v>
                </c:pt>
                <c:pt idx="1328">
                  <c:v>813716399.99987793</c:v>
                </c:pt>
                <c:pt idx="1329">
                  <c:v>814329599.99987793</c:v>
                </c:pt>
                <c:pt idx="1330">
                  <c:v>814942799.99987793</c:v>
                </c:pt>
                <c:pt idx="1331">
                  <c:v>815555999.99987793</c:v>
                </c:pt>
                <c:pt idx="1332">
                  <c:v>816169199.99987793</c:v>
                </c:pt>
                <c:pt idx="1333">
                  <c:v>816782399.99987793</c:v>
                </c:pt>
                <c:pt idx="1334">
                  <c:v>817395599.99987793</c:v>
                </c:pt>
                <c:pt idx="1335">
                  <c:v>818008799.99987793</c:v>
                </c:pt>
                <c:pt idx="1336">
                  <c:v>818621999.99987793</c:v>
                </c:pt>
                <c:pt idx="1337">
                  <c:v>819235199.99987793</c:v>
                </c:pt>
                <c:pt idx="1338">
                  <c:v>819848399.99987793</c:v>
                </c:pt>
                <c:pt idx="1339">
                  <c:v>820461599.99987793</c:v>
                </c:pt>
                <c:pt idx="1340">
                  <c:v>821074799.99987793</c:v>
                </c:pt>
                <c:pt idx="1341">
                  <c:v>821687999.99987793</c:v>
                </c:pt>
                <c:pt idx="1342">
                  <c:v>822301199.99987793</c:v>
                </c:pt>
                <c:pt idx="1343">
                  <c:v>822914399.99987793</c:v>
                </c:pt>
                <c:pt idx="1344">
                  <c:v>823527599.99987793</c:v>
                </c:pt>
                <c:pt idx="1345">
                  <c:v>824140799.99987793</c:v>
                </c:pt>
                <c:pt idx="1346">
                  <c:v>824753999.99987793</c:v>
                </c:pt>
                <c:pt idx="1347">
                  <c:v>825367199.99987793</c:v>
                </c:pt>
                <c:pt idx="1348">
                  <c:v>825980399.99987793</c:v>
                </c:pt>
                <c:pt idx="1349">
                  <c:v>826593599.99987793</c:v>
                </c:pt>
                <c:pt idx="1350">
                  <c:v>827206799.99987793</c:v>
                </c:pt>
                <c:pt idx="1351">
                  <c:v>827819999.99987793</c:v>
                </c:pt>
                <c:pt idx="1352">
                  <c:v>828433199.99987793</c:v>
                </c:pt>
                <c:pt idx="1353">
                  <c:v>829046399.99987793</c:v>
                </c:pt>
                <c:pt idx="1354">
                  <c:v>829659599.99987793</c:v>
                </c:pt>
                <c:pt idx="1355">
                  <c:v>830272799.99987793</c:v>
                </c:pt>
                <c:pt idx="1356">
                  <c:v>830885999.99987793</c:v>
                </c:pt>
                <c:pt idx="1357">
                  <c:v>831499199.99987793</c:v>
                </c:pt>
                <c:pt idx="1358">
                  <c:v>832112399.99987793</c:v>
                </c:pt>
                <c:pt idx="1359">
                  <c:v>832725599.99987793</c:v>
                </c:pt>
                <c:pt idx="1360">
                  <c:v>833338799.99987793</c:v>
                </c:pt>
                <c:pt idx="1361">
                  <c:v>833951999.99987793</c:v>
                </c:pt>
                <c:pt idx="1362">
                  <c:v>834565199.99987793</c:v>
                </c:pt>
                <c:pt idx="1363">
                  <c:v>835178399.99987793</c:v>
                </c:pt>
                <c:pt idx="1364">
                  <c:v>835791599.99987793</c:v>
                </c:pt>
                <c:pt idx="1365">
                  <c:v>836404799.99987793</c:v>
                </c:pt>
                <c:pt idx="1366">
                  <c:v>837017999.99987793</c:v>
                </c:pt>
                <c:pt idx="1367">
                  <c:v>837631199.99987793</c:v>
                </c:pt>
                <c:pt idx="1368">
                  <c:v>838244399.99987793</c:v>
                </c:pt>
                <c:pt idx="1369">
                  <c:v>838857599.99987793</c:v>
                </c:pt>
                <c:pt idx="1370">
                  <c:v>839470799.99987793</c:v>
                </c:pt>
                <c:pt idx="1371">
                  <c:v>840083999.99987793</c:v>
                </c:pt>
                <c:pt idx="1372">
                  <c:v>840697199.99987793</c:v>
                </c:pt>
                <c:pt idx="1373">
                  <c:v>841310399.99987793</c:v>
                </c:pt>
                <c:pt idx="1374">
                  <c:v>841923599.99987793</c:v>
                </c:pt>
                <c:pt idx="1375">
                  <c:v>842536799.99987793</c:v>
                </c:pt>
                <c:pt idx="1376">
                  <c:v>843149999.99987793</c:v>
                </c:pt>
                <c:pt idx="1377">
                  <c:v>843763199.99987793</c:v>
                </c:pt>
                <c:pt idx="1378">
                  <c:v>844376399.99987793</c:v>
                </c:pt>
                <c:pt idx="1379">
                  <c:v>844989599.99987793</c:v>
                </c:pt>
                <c:pt idx="1380">
                  <c:v>845602799.99987793</c:v>
                </c:pt>
                <c:pt idx="1381">
                  <c:v>846215999.99987793</c:v>
                </c:pt>
                <c:pt idx="1382">
                  <c:v>846829199.99987793</c:v>
                </c:pt>
                <c:pt idx="1383">
                  <c:v>847442399.99987793</c:v>
                </c:pt>
                <c:pt idx="1384">
                  <c:v>848055599.99987793</c:v>
                </c:pt>
                <c:pt idx="1385">
                  <c:v>848668799.99987793</c:v>
                </c:pt>
                <c:pt idx="1386">
                  <c:v>849281999.99987793</c:v>
                </c:pt>
                <c:pt idx="1387">
                  <c:v>849895199.99987793</c:v>
                </c:pt>
                <c:pt idx="1388">
                  <c:v>850508399.99987793</c:v>
                </c:pt>
                <c:pt idx="1389">
                  <c:v>851121599.99987793</c:v>
                </c:pt>
                <c:pt idx="1390">
                  <c:v>851734799.99987793</c:v>
                </c:pt>
                <c:pt idx="1391">
                  <c:v>852347999.99987793</c:v>
                </c:pt>
                <c:pt idx="1392">
                  <c:v>852961199.99987793</c:v>
                </c:pt>
                <c:pt idx="1393">
                  <c:v>853574399.99987793</c:v>
                </c:pt>
                <c:pt idx="1394">
                  <c:v>854187599.99987793</c:v>
                </c:pt>
                <c:pt idx="1395">
                  <c:v>854800799.99987793</c:v>
                </c:pt>
                <c:pt idx="1396">
                  <c:v>855413999.99987793</c:v>
                </c:pt>
                <c:pt idx="1397">
                  <c:v>856027199.99987793</c:v>
                </c:pt>
                <c:pt idx="1398">
                  <c:v>856640399.99987793</c:v>
                </c:pt>
                <c:pt idx="1399">
                  <c:v>857253599.99987793</c:v>
                </c:pt>
                <c:pt idx="1400">
                  <c:v>857866799.99987793</c:v>
                </c:pt>
                <c:pt idx="1401">
                  <c:v>858479999.99987793</c:v>
                </c:pt>
                <c:pt idx="1402">
                  <c:v>859093199.99987793</c:v>
                </c:pt>
                <c:pt idx="1403">
                  <c:v>859706399.99987793</c:v>
                </c:pt>
                <c:pt idx="1404">
                  <c:v>860319599.99987793</c:v>
                </c:pt>
                <c:pt idx="1405">
                  <c:v>860932799.99987793</c:v>
                </c:pt>
                <c:pt idx="1406">
                  <c:v>861545999.99987793</c:v>
                </c:pt>
                <c:pt idx="1407">
                  <c:v>862159199.99987793</c:v>
                </c:pt>
                <c:pt idx="1408">
                  <c:v>862772399.99987793</c:v>
                </c:pt>
                <c:pt idx="1409">
                  <c:v>863385599.99987793</c:v>
                </c:pt>
                <c:pt idx="1410">
                  <c:v>863998799.99987793</c:v>
                </c:pt>
                <c:pt idx="1411">
                  <c:v>864611999.99987793</c:v>
                </c:pt>
                <c:pt idx="1412">
                  <c:v>865225199.99987793</c:v>
                </c:pt>
                <c:pt idx="1413">
                  <c:v>865838399.99987793</c:v>
                </c:pt>
                <c:pt idx="1414">
                  <c:v>866451599.99987793</c:v>
                </c:pt>
                <c:pt idx="1415">
                  <c:v>867064799.99987793</c:v>
                </c:pt>
                <c:pt idx="1416">
                  <c:v>867677999.99987793</c:v>
                </c:pt>
                <c:pt idx="1417">
                  <c:v>868291199.99987793</c:v>
                </c:pt>
                <c:pt idx="1418">
                  <c:v>868904399.99987793</c:v>
                </c:pt>
                <c:pt idx="1419">
                  <c:v>869517599.99987793</c:v>
                </c:pt>
                <c:pt idx="1420">
                  <c:v>870130799.99987793</c:v>
                </c:pt>
                <c:pt idx="1421">
                  <c:v>870743999.99987793</c:v>
                </c:pt>
                <c:pt idx="1422">
                  <c:v>871357199.99987793</c:v>
                </c:pt>
                <c:pt idx="1423">
                  <c:v>871970399.99987793</c:v>
                </c:pt>
                <c:pt idx="1424">
                  <c:v>872583599.99987793</c:v>
                </c:pt>
                <c:pt idx="1425">
                  <c:v>873196799.99987793</c:v>
                </c:pt>
                <c:pt idx="1426">
                  <c:v>873809999.99987793</c:v>
                </c:pt>
                <c:pt idx="1427">
                  <c:v>874423199.99987793</c:v>
                </c:pt>
                <c:pt idx="1428">
                  <c:v>875036399.99987793</c:v>
                </c:pt>
                <c:pt idx="1429">
                  <c:v>875649599.99987793</c:v>
                </c:pt>
                <c:pt idx="1430">
                  <c:v>876262799.99987793</c:v>
                </c:pt>
                <c:pt idx="1431">
                  <c:v>876875999.99987793</c:v>
                </c:pt>
                <c:pt idx="1432">
                  <c:v>877489199.99987793</c:v>
                </c:pt>
                <c:pt idx="1433">
                  <c:v>878102399.99987793</c:v>
                </c:pt>
                <c:pt idx="1434">
                  <c:v>878715599.99987793</c:v>
                </c:pt>
                <c:pt idx="1435">
                  <c:v>879328799.99987793</c:v>
                </c:pt>
                <c:pt idx="1436">
                  <c:v>879941999.99987793</c:v>
                </c:pt>
                <c:pt idx="1437">
                  <c:v>880555199.99987793</c:v>
                </c:pt>
                <c:pt idx="1438">
                  <c:v>881168399.99987793</c:v>
                </c:pt>
                <c:pt idx="1439">
                  <c:v>881781599.99987793</c:v>
                </c:pt>
                <c:pt idx="1440">
                  <c:v>882394799.99987793</c:v>
                </c:pt>
                <c:pt idx="1441">
                  <c:v>883007999.99987793</c:v>
                </c:pt>
                <c:pt idx="1442">
                  <c:v>883621199.99987793</c:v>
                </c:pt>
                <c:pt idx="1443">
                  <c:v>884234399.99987793</c:v>
                </c:pt>
                <c:pt idx="1444">
                  <c:v>884847599.99987793</c:v>
                </c:pt>
                <c:pt idx="1445">
                  <c:v>885460799.99987793</c:v>
                </c:pt>
                <c:pt idx="1446">
                  <c:v>886073999.99987793</c:v>
                </c:pt>
                <c:pt idx="1447">
                  <c:v>886687199.99987793</c:v>
                </c:pt>
                <c:pt idx="1448">
                  <c:v>887300399.99987793</c:v>
                </c:pt>
                <c:pt idx="1449">
                  <c:v>887913599.99987793</c:v>
                </c:pt>
                <c:pt idx="1450">
                  <c:v>888526799.99987793</c:v>
                </c:pt>
                <c:pt idx="1451">
                  <c:v>889139999.99987793</c:v>
                </c:pt>
                <c:pt idx="1452">
                  <c:v>889753199.99987793</c:v>
                </c:pt>
                <c:pt idx="1453">
                  <c:v>890366399.99987793</c:v>
                </c:pt>
                <c:pt idx="1454">
                  <c:v>890979599.99987793</c:v>
                </c:pt>
                <c:pt idx="1455">
                  <c:v>891592799.99987793</c:v>
                </c:pt>
                <c:pt idx="1456">
                  <c:v>892205999.99987793</c:v>
                </c:pt>
                <c:pt idx="1457">
                  <c:v>892819199.99987793</c:v>
                </c:pt>
                <c:pt idx="1458">
                  <c:v>893432399.99987793</c:v>
                </c:pt>
                <c:pt idx="1459">
                  <c:v>894045599.99987793</c:v>
                </c:pt>
                <c:pt idx="1460">
                  <c:v>894658799.99987793</c:v>
                </c:pt>
                <c:pt idx="1461">
                  <c:v>895271999.99987793</c:v>
                </c:pt>
                <c:pt idx="1462">
                  <c:v>895885199.99987793</c:v>
                </c:pt>
                <c:pt idx="1463">
                  <c:v>896498399.99987793</c:v>
                </c:pt>
                <c:pt idx="1464">
                  <c:v>897111599.99987793</c:v>
                </c:pt>
                <c:pt idx="1465">
                  <c:v>897724799.99987793</c:v>
                </c:pt>
                <c:pt idx="1466">
                  <c:v>898337999.99987793</c:v>
                </c:pt>
                <c:pt idx="1467">
                  <c:v>898951199.99987793</c:v>
                </c:pt>
                <c:pt idx="1468">
                  <c:v>899564399.99987793</c:v>
                </c:pt>
                <c:pt idx="1469">
                  <c:v>900177599.99987793</c:v>
                </c:pt>
                <c:pt idx="1470">
                  <c:v>900790799.99987793</c:v>
                </c:pt>
                <c:pt idx="1471">
                  <c:v>901403999.99987793</c:v>
                </c:pt>
                <c:pt idx="1472">
                  <c:v>902017199.99987793</c:v>
                </c:pt>
                <c:pt idx="1473">
                  <c:v>902630399.99987793</c:v>
                </c:pt>
                <c:pt idx="1474">
                  <c:v>903243599.99987793</c:v>
                </c:pt>
                <c:pt idx="1475">
                  <c:v>903856799.99987793</c:v>
                </c:pt>
                <c:pt idx="1476">
                  <c:v>904469999.99987793</c:v>
                </c:pt>
                <c:pt idx="1477">
                  <c:v>905083199.99987793</c:v>
                </c:pt>
                <c:pt idx="1478">
                  <c:v>905696399.99987793</c:v>
                </c:pt>
                <c:pt idx="1479">
                  <c:v>906309599.99987793</c:v>
                </c:pt>
                <c:pt idx="1480">
                  <c:v>906922799.99987793</c:v>
                </c:pt>
                <c:pt idx="1481">
                  <c:v>907535999.99987793</c:v>
                </c:pt>
                <c:pt idx="1482">
                  <c:v>908149199.99987793</c:v>
                </c:pt>
                <c:pt idx="1483">
                  <c:v>908762399.99987793</c:v>
                </c:pt>
                <c:pt idx="1484">
                  <c:v>909375599.99987793</c:v>
                </c:pt>
                <c:pt idx="1485">
                  <c:v>909988799.99987793</c:v>
                </c:pt>
                <c:pt idx="1486">
                  <c:v>910601999.99987793</c:v>
                </c:pt>
                <c:pt idx="1487">
                  <c:v>911215199.99987793</c:v>
                </c:pt>
                <c:pt idx="1488">
                  <c:v>911828399.99987793</c:v>
                </c:pt>
                <c:pt idx="1489">
                  <c:v>912441599.99987793</c:v>
                </c:pt>
                <c:pt idx="1490">
                  <c:v>913054799.99987793</c:v>
                </c:pt>
                <c:pt idx="1491">
                  <c:v>913667999.99987793</c:v>
                </c:pt>
                <c:pt idx="1492">
                  <c:v>914281199.99987793</c:v>
                </c:pt>
                <c:pt idx="1493">
                  <c:v>914894399.99987793</c:v>
                </c:pt>
                <c:pt idx="1494">
                  <c:v>915507599.99987793</c:v>
                </c:pt>
                <c:pt idx="1495">
                  <c:v>916120799.99987793</c:v>
                </c:pt>
                <c:pt idx="1496">
                  <c:v>916733999.99987793</c:v>
                </c:pt>
                <c:pt idx="1497">
                  <c:v>917347199.99987793</c:v>
                </c:pt>
                <c:pt idx="1498">
                  <c:v>917960399.99987793</c:v>
                </c:pt>
                <c:pt idx="1499">
                  <c:v>918573599.99987793</c:v>
                </c:pt>
                <c:pt idx="1500">
                  <c:v>919186799.99987793</c:v>
                </c:pt>
                <c:pt idx="1501">
                  <c:v>919799999.99987793</c:v>
                </c:pt>
                <c:pt idx="1502">
                  <c:v>920413199.99987793</c:v>
                </c:pt>
                <c:pt idx="1503">
                  <c:v>921026399.99987793</c:v>
                </c:pt>
                <c:pt idx="1504">
                  <c:v>921639599.99987793</c:v>
                </c:pt>
                <c:pt idx="1505">
                  <c:v>922252799.99987793</c:v>
                </c:pt>
                <c:pt idx="1506">
                  <c:v>922865999.99987793</c:v>
                </c:pt>
                <c:pt idx="1507">
                  <c:v>923479199.99987793</c:v>
                </c:pt>
                <c:pt idx="1508">
                  <c:v>924092399.99987793</c:v>
                </c:pt>
                <c:pt idx="1509">
                  <c:v>924705599.99987793</c:v>
                </c:pt>
                <c:pt idx="1510">
                  <c:v>925318799.99987793</c:v>
                </c:pt>
                <c:pt idx="1511">
                  <c:v>925931999.99987793</c:v>
                </c:pt>
                <c:pt idx="1512">
                  <c:v>926545199.99987793</c:v>
                </c:pt>
                <c:pt idx="1513">
                  <c:v>927158399.99987793</c:v>
                </c:pt>
                <c:pt idx="1514">
                  <c:v>927771599.99987793</c:v>
                </c:pt>
                <c:pt idx="1515">
                  <c:v>928384799.99987793</c:v>
                </c:pt>
                <c:pt idx="1516">
                  <c:v>928997999.99987793</c:v>
                </c:pt>
                <c:pt idx="1517">
                  <c:v>929611199.99987793</c:v>
                </c:pt>
                <c:pt idx="1518">
                  <c:v>930224399.99987793</c:v>
                </c:pt>
                <c:pt idx="1519">
                  <c:v>930837599.99987793</c:v>
                </c:pt>
                <c:pt idx="1520">
                  <c:v>931450799.99987793</c:v>
                </c:pt>
                <c:pt idx="1521">
                  <c:v>932063999.99987793</c:v>
                </c:pt>
                <c:pt idx="1522">
                  <c:v>932677199.99987793</c:v>
                </c:pt>
                <c:pt idx="1523">
                  <c:v>933290399.99987793</c:v>
                </c:pt>
                <c:pt idx="1524">
                  <c:v>933903599.99987793</c:v>
                </c:pt>
                <c:pt idx="1525">
                  <c:v>934516799.99987793</c:v>
                </c:pt>
                <c:pt idx="1526">
                  <c:v>935129999.99987793</c:v>
                </c:pt>
                <c:pt idx="1527">
                  <c:v>935743199.99987793</c:v>
                </c:pt>
                <c:pt idx="1528">
                  <c:v>936356399.99987793</c:v>
                </c:pt>
                <c:pt idx="1529">
                  <c:v>936969599.99987793</c:v>
                </c:pt>
                <c:pt idx="1530">
                  <c:v>937582799.99987793</c:v>
                </c:pt>
                <c:pt idx="1531">
                  <c:v>938195999.99987793</c:v>
                </c:pt>
                <c:pt idx="1532">
                  <c:v>938809199.99987793</c:v>
                </c:pt>
                <c:pt idx="1533">
                  <c:v>939422399.99987793</c:v>
                </c:pt>
                <c:pt idx="1534">
                  <c:v>940035599.99987793</c:v>
                </c:pt>
                <c:pt idx="1535">
                  <c:v>940648799.99987793</c:v>
                </c:pt>
                <c:pt idx="1536">
                  <c:v>941261999.99987793</c:v>
                </c:pt>
                <c:pt idx="1537">
                  <c:v>941875199.99987793</c:v>
                </c:pt>
                <c:pt idx="1538">
                  <c:v>942488399.99987793</c:v>
                </c:pt>
                <c:pt idx="1539">
                  <c:v>943101599.99987793</c:v>
                </c:pt>
                <c:pt idx="1540">
                  <c:v>943714799.99987793</c:v>
                </c:pt>
                <c:pt idx="1541">
                  <c:v>944327999.99987793</c:v>
                </c:pt>
                <c:pt idx="1542">
                  <c:v>944941199.99987793</c:v>
                </c:pt>
                <c:pt idx="1543">
                  <c:v>945554399.99987793</c:v>
                </c:pt>
                <c:pt idx="1544">
                  <c:v>946167599.99987793</c:v>
                </c:pt>
                <c:pt idx="1545">
                  <c:v>946780799.99987793</c:v>
                </c:pt>
                <c:pt idx="1546">
                  <c:v>947393999.99987793</c:v>
                </c:pt>
                <c:pt idx="1547">
                  <c:v>948007199.99987793</c:v>
                </c:pt>
                <c:pt idx="1548">
                  <c:v>948620399.99987793</c:v>
                </c:pt>
                <c:pt idx="1549">
                  <c:v>949233599.99987793</c:v>
                </c:pt>
                <c:pt idx="1550">
                  <c:v>949846799.99987793</c:v>
                </c:pt>
                <c:pt idx="1551">
                  <c:v>950459999.99987793</c:v>
                </c:pt>
                <c:pt idx="1552">
                  <c:v>951073199.99987793</c:v>
                </c:pt>
                <c:pt idx="1553">
                  <c:v>951686399.99987793</c:v>
                </c:pt>
                <c:pt idx="1554">
                  <c:v>952299599.99987793</c:v>
                </c:pt>
                <c:pt idx="1555">
                  <c:v>952912799.99987793</c:v>
                </c:pt>
                <c:pt idx="1556">
                  <c:v>953525999.99987793</c:v>
                </c:pt>
                <c:pt idx="1557">
                  <c:v>954139199.99987793</c:v>
                </c:pt>
                <c:pt idx="1558">
                  <c:v>954752399.99987793</c:v>
                </c:pt>
                <c:pt idx="1559">
                  <c:v>955365599.99987793</c:v>
                </c:pt>
                <c:pt idx="1560">
                  <c:v>955978799.99987793</c:v>
                </c:pt>
                <c:pt idx="1561">
                  <c:v>956591999.99987793</c:v>
                </c:pt>
                <c:pt idx="1562">
                  <c:v>957205199.99987793</c:v>
                </c:pt>
                <c:pt idx="1563">
                  <c:v>957818399.99987793</c:v>
                </c:pt>
                <c:pt idx="1564">
                  <c:v>958431599.99987793</c:v>
                </c:pt>
                <c:pt idx="1565">
                  <c:v>959044799.99987793</c:v>
                </c:pt>
                <c:pt idx="1566">
                  <c:v>959657999.99987793</c:v>
                </c:pt>
                <c:pt idx="1567">
                  <c:v>960271199.99987793</c:v>
                </c:pt>
                <c:pt idx="1568">
                  <c:v>960884399.99987793</c:v>
                </c:pt>
                <c:pt idx="1569">
                  <c:v>961497599.99987793</c:v>
                </c:pt>
                <c:pt idx="1570">
                  <c:v>962110799.99987793</c:v>
                </c:pt>
                <c:pt idx="1571">
                  <c:v>962723999.99987793</c:v>
                </c:pt>
                <c:pt idx="1572">
                  <c:v>963337199.99987793</c:v>
                </c:pt>
                <c:pt idx="1573">
                  <c:v>963950399.99987793</c:v>
                </c:pt>
                <c:pt idx="1574">
                  <c:v>964563599.99987793</c:v>
                </c:pt>
                <c:pt idx="1575">
                  <c:v>965176799.99987793</c:v>
                </c:pt>
                <c:pt idx="1576">
                  <c:v>965789999.99987793</c:v>
                </c:pt>
                <c:pt idx="1577">
                  <c:v>966403199.99987793</c:v>
                </c:pt>
                <c:pt idx="1578">
                  <c:v>967016399.99987793</c:v>
                </c:pt>
                <c:pt idx="1579">
                  <c:v>967629599.99987793</c:v>
                </c:pt>
                <c:pt idx="1580">
                  <c:v>968242799.99987793</c:v>
                </c:pt>
                <c:pt idx="1581">
                  <c:v>968855999.99987793</c:v>
                </c:pt>
                <c:pt idx="1582">
                  <c:v>969469199.99987793</c:v>
                </c:pt>
                <c:pt idx="1583">
                  <c:v>970082399.99987793</c:v>
                </c:pt>
                <c:pt idx="1584">
                  <c:v>970695599.99987793</c:v>
                </c:pt>
                <c:pt idx="1585">
                  <c:v>971308799.99987793</c:v>
                </c:pt>
                <c:pt idx="1586">
                  <c:v>971921999.99987793</c:v>
                </c:pt>
                <c:pt idx="1587">
                  <c:v>972535199.99987793</c:v>
                </c:pt>
                <c:pt idx="1588">
                  <c:v>973148399.99987793</c:v>
                </c:pt>
                <c:pt idx="1589">
                  <c:v>973761599.99987793</c:v>
                </c:pt>
                <c:pt idx="1590">
                  <c:v>974374799.99987793</c:v>
                </c:pt>
                <c:pt idx="1591">
                  <c:v>974987999.99987793</c:v>
                </c:pt>
                <c:pt idx="1592">
                  <c:v>975601199.99987793</c:v>
                </c:pt>
                <c:pt idx="1593">
                  <c:v>976214399.99987793</c:v>
                </c:pt>
                <c:pt idx="1594">
                  <c:v>976827599.99987793</c:v>
                </c:pt>
                <c:pt idx="1595">
                  <c:v>977440799.99987793</c:v>
                </c:pt>
                <c:pt idx="1596">
                  <c:v>978053999.99987793</c:v>
                </c:pt>
                <c:pt idx="1597">
                  <c:v>978667199.99987793</c:v>
                </c:pt>
                <c:pt idx="1598">
                  <c:v>979280399.99987793</c:v>
                </c:pt>
                <c:pt idx="1599">
                  <c:v>979893599.99987793</c:v>
                </c:pt>
                <c:pt idx="1600">
                  <c:v>980506799.99987793</c:v>
                </c:pt>
                <c:pt idx="1601">
                  <c:v>981119999.99987793</c:v>
                </c:pt>
                <c:pt idx="1602">
                  <c:v>981733199.99987793</c:v>
                </c:pt>
                <c:pt idx="1603">
                  <c:v>982346399.99987793</c:v>
                </c:pt>
                <c:pt idx="1604">
                  <c:v>982959599.99987793</c:v>
                </c:pt>
                <c:pt idx="1605">
                  <c:v>983572799.99987793</c:v>
                </c:pt>
                <c:pt idx="1606">
                  <c:v>984185999.99987793</c:v>
                </c:pt>
                <c:pt idx="1607">
                  <c:v>984799199.99987793</c:v>
                </c:pt>
                <c:pt idx="1608">
                  <c:v>985412399.99987793</c:v>
                </c:pt>
                <c:pt idx="1609">
                  <c:v>986025599.99987793</c:v>
                </c:pt>
                <c:pt idx="1610">
                  <c:v>986638799.99987793</c:v>
                </c:pt>
                <c:pt idx="1611">
                  <c:v>987251999.99987793</c:v>
                </c:pt>
                <c:pt idx="1612">
                  <c:v>987865199.99987793</c:v>
                </c:pt>
                <c:pt idx="1613">
                  <c:v>988478399.99987793</c:v>
                </c:pt>
                <c:pt idx="1614">
                  <c:v>989091599.99987793</c:v>
                </c:pt>
                <c:pt idx="1615">
                  <c:v>989704799.99987793</c:v>
                </c:pt>
                <c:pt idx="1616">
                  <c:v>990317999.99987793</c:v>
                </c:pt>
                <c:pt idx="1617">
                  <c:v>990931199.99987793</c:v>
                </c:pt>
                <c:pt idx="1618">
                  <c:v>991544399.99987793</c:v>
                </c:pt>
                <c:pt idx="1619">
                  <c:v>992157599.99987793</c:v>
                </c:pt>
                <c:pt idx="1620">
                  <c:v>992770799.99987793</c:v>
                </c:pt>
                <c:pt idx="1621">
                  <c:v>993383999.99987793</c:v>
                </c:pt>
                <c:pt idx="1622">
                  <c:v>993997199.99987793</c:v>
                </c:pt>
                <c:pt idx="1623">
                  <c:v>994610399.99987793</c:v>
                </c:pt>
                <c:pt idx="1624">
                  <c:v>995223599.99987793</c:v>
                </c:pt>
                <c:pt idx="1625">
                  <c:v>995836799.99987793</c:v>
                </c:pt>
                <c:pt idx="1626">
                  <c:v>996449999.99987793</c:v>
                </c:pt>
                <c:pt idx="1627">
                  <c:v>997063199.99987793</c:v>
                </c:pt>
                <c:pt idx="1628">
                  <c:v>997676399.99987793</c:v>
                </c:pt>
                <c:pt idx="1629">
                  <c:v>998289599.99987793</c:v>
                </c:pt>
                <c:pt idx="1630">
                  <c:v>998902799.99987793</c:v>
                </c:pt>
                <c:pt idx="1631">
                  <c:v>999515999.99987793</c:v>
                </c:pt>
                <c:pt idx="1632">
                  <c:v>1000129199.9998698</c:v>
                </c:pt>
                <c:pt idx="1633">
                  <c:v>1000742399.9998698</c:v>
                </c:pt>
                <c:pt idx="1634">
                  <c:v>1001355599.9998698</c:v>
                </c:pt>
                <c:pt idx="1635">
                  <c:v>1001968799.9998698</c:v>
                </c:pt>
                <c:pt idx="1636">
                  <c:v>1002581999.9998698</c:v>
                </c:pt>
                <c:pt idx="1637">
                  <c:v>1003195199.9998698</c:v>
                </c:pt>
                <c:pt idx="1638">
                  <c:v>1003808399.9998698</c:v>
                </c:pt>
                <c:pt idx="1639">
                  <c:v>1004421599.9998698</c:v>
                </c:pt>
                <c:pt idx="1640">
                  <c:v>1005034799.9998698</c:v>
                </c:pt>
                <c:pt idx="1641">
                  <c:v>1005647999.9998698</c:v>
                </c:pt>
                <c:pt idx="1642">
                  <c:v>1006261199.9998698</c:v>
                </c:pt>
                <c:pt idx="1643">
                  <c:v>1006874399.9998698</c:v>
                </c:pt>
                <c:pt idx="1644">
                  <c:v>1007487599.9998698</c:v>
                </c:pt>
                <c:pt idx="1645">
                  <c:v>1008100799.9998698</c:v>
                </c:pt>
                <c:pt idx="1646">
                  <c:v>1008713999.9998698</c:v>
                </c:pt>
                <c:pt idx="1647">
                  <c:v>1009327199.9998698</c:v>
                </c:pt>
                <c:pt idx="1648">
                  <c:v>1009940399.9998698</c:v>
                </c:pt>
                <c:pt idx="1649">
                  <c:v>1010553599.9998698</c:v>
                </c:pt>
                <c:pt idx="1650">
                  <c:v>1011166799.9998698</c:v>
                </c:pt>
                <c:pt idx="1651">
                  <c:v>1011779999.9998698</c:v>
                </c:pt>
                <c:pt idx="1652">
                  <c:v>1012393199.9998698</c:v>
                </c:pt>
                <c:pt idx="1653">
                  <c:v>1013006399.9998698</c:v>
                </c:pt>
                <c:pt idx="1654">
                  <c:v>1013619599.9998698</c:v>
                </c:pt>
                <c:pt idx="1655">
                  <c:v>1014232799.9998698</c:v>
                </c:pt>
                <c:pt idx="1656">
                  <c:v>1014845999.9998698</c:v>
                </c:pt>
                <c:pt idx="1657">
                  <c:v>1015459199.9998698</c:v>
                </c:pt>
                <c:pt idx="1658">
                  <c:v>1016072399.9998698</c:v>
                </c:pt>
                <c:pt idx="1659">
                  <c:v>1016685599.9998698</c:v>
                </c:pt>
                <c:pt idx="1660">
                  <c:v>1017298799.9998698</c:v>
                </c:pt>
                <c:pt idx="1661">
                  <c:v>1017911999.9998698</c:v>
                </c:pt>
                <c:pt idx="1662">
                  <c:v>1018525199.9998698</c:v>
                </c:pt>
                <c:pt idx="1663">
                  <c:v>1019138399.9998698</c:v>
                </c:pt>
                <c:pt idx="1664">
                  <c:v>1019751599.9998698</c:v>
                </c:pt>
                <c:pt idx="1665">
                  <c:v>1020364799.9998698</c:v>
                </c:pt>
                <c:pt idx="1666">
                  <c:v>1020977999.9998698</c:v>
                </c:pt>
                <c:pt idx="1667">
                  <c:v>1021591199.9998698</c:v>
                </c:pt>
                <c:pt idx="1668">
                  <c:v>1022204399.9998698</c:v>
                </c:pt>
                <c:pt idx="1669">
                  <c:v>1022817599.9998698</c:v>
                </c:pt>
                <c:pt idx="1670">
                  <c:v>1023430799.9998698</c:v>
                </c:pt>
                <c:pt idx="1671">
                  <c:v>1024043999.9998698</c:v>
                </c:pt>
                <c:pt idx="1672">
                  <c:v>1024657199.9998698</c:v>
                </c:pt>
                <c:pt idx="1673">
                  <c:v>1025270399.9998698</c:v>
                </c:pt>
                <c:pt idx="1674">
                  <c:v>1025883599.9998698</c:v>
                </c:pt>
                <c:pt idx="1675">
                  <c:v>1026496799.9998698</c:v>
                </c:pt>
                <c:pt idx="1676">
                  <c:v>1027109999.9998698</c:v>
                </c:pt>
                <c:pt idx="1677">
                  <c:v>1027723199.9998698</c:v>
                </c:pt>
                <c:pt idx="1678">
                  <c:v>1028336399.9998698</c:v>
                </c:pt>
                <c:pt idx="1679">
                  <c:v>1028949599.9998698</c:v>
                </c:pt>
                <c:pt idx="1680">
                  <c:v>1029562799.9998698</c:v>
                </c:pt>
                <c:pt idx="1681">
                  <c:v>1030175999.9998698</c:v>
                </c:pt>
                <c:pt idx="1682">
                  <c:v>1030789199.9998698</c:v>
                </c:pt>
                <c:pt idx="1683">
                  <c:v>1031402399.9998698</c:v>
                </c:pt>
                <c:pt idx="1684">
                  <c:v>1032015599.9998698</c:v>
                </c:pt>
                <c:pt idx="1685">
                  <c:v>1032628799.9998698</c:v>
                </c:pt>
                <c:pt idx="1686">
                  <c:v>1033241999.9998698</c:v>
                </c:pt>
                <c:pt idx="1687">
                  <c:v>1033855199.9998698</c:v>
                </c:pt>
                <c:pt idx="1688">
                  <c:v>1034468399.9998698</c:v>
                </c:pt>
                <c:pt idx="1689">
                  <c:v>1035081599.9998698</c:v>
                </c:pt>
                <c:pt idx="1690">
                  <c:v>1035694799.9998698</c:v>
                </c:pt>
                <c:pt idx="1691">
                  <c:v>1036307999.9998698</c:v>
                </c:pt>
                <c:pt idx="1692">
                  <c:v>1036921199.9998698</c:v>
                </c:pt>
                <c:pt idx="1693">
                  <c:v>1037534399.9998698</c:v>
                </c:pt>
                <c:pt idx="1694">
                  <c:v>1038147599.9998698</c:v>
                </c:pt>
                <c:pt idx="1695">
                  <c:v>1038760799.9998698</c:v>
                </c:pt>
                <c:pt idx="1696">
                  <c:v>1039373999.9998698</c:v>
                </c:pt>
                <c:pt idx="1697">
                  <c:v>1039987199.9998698</c:v>
                </c:pt>
                <c:pt idx="1698">
                  <c:v>1040600399.9998698</c:v>
                </c:pt>
                <c:pt idx="1699">
                  <c:v>1041213599.9998698</c:v>
                </c:pt>
                <c:pt idx="1700">
                  <c:v>1041826799.9998698</c:v>
                </c:pt>
                <c:pt idx="1701">
                  <c:v>1042439999.9998698</c:v>
                </c:pt>
                <c:pt idx="1702">
                  <c:v>1043053199.9998698</c:v>
                </c:pt>
                <c:pt idx="1703">
                  <c:v>1043666399.9998698</c:v>
                </c:pt>
                <c:pt idx="1704">
                  <c:v>1044279599.9998698</c:v>
                </c:pt>
                <c:pt idx="1705">
                  <c:v>1044892799.9998698</c:v>
                </c:pt>
                <c:pt idx="1706">
                  <c:v>1045505999.9998698</c:v>
                </c:pt>
                <c:pt idx="1707">
                  <c:v>1046119199.9998698</c:v>
                </c:pt>
                <c:pt idx="1708">
                  <c:v>1046732399.9998698</c:v>
                </c:pt>
                <c:pt idx="1709">
                  <c:v>1047345599.9998698</c:v>
                </c:pt>
                <c:pt idx="1710">
                  <c:v>1047958799.9998698</c:v>
                </c:pt>
                <c:pt idx="1711">
                  <c:v>1048571999.9998698</c:v>
                </c:pt>
                <c:pt idx="1712">
                  <c:v>1049185199.9998698</c:v>
                </c:pt>
                <c:pt idx="1713">
                  <c:v>1049798399.9998698</c:v>
                </c:pt>
                <c:pt idx="1714">
                  <c:v>1050411599.9998698</c:v>
                </c:pt>
                <c:pt idx="1715">
                  <c:v>1051024799.9998698</c:v>
                </c:pt>
                <c:pt idx="1716">
                  <c:v>1051637999.9998698</c:v>
                </c:pt>
                <c:pt idx="1717">
                  <c:v>1052251199.9998698</c:v>
                </c:pt>
                <c:pt idx="1718">
                  <c:v>1052864399.9998698</c:v>
                </c:pt>
                <c:pt idx="1719">
                  <c:v>1053477599.9998698</c:v>
                </c:pt>
                <c:pt idx="1720">
                  <c:v>1054090799.9998698</c:v>
                </c:pt>
                <c:pt idx="1721">
                  <c:v>1054703999.9998698</c:v>
                </c:pt>
                <c:pt idx="1722">
                  <c:v>1055317199.9998698</c:v>
                </c:pt>
                <c:pt idx="1723">
                  <c:v>1055930399.9998698</c:v>
                </c:pt>
                <c:pt idx="1724">
                  <c:v>1056543599.9998698</c:v>
                </c:pt>
                <c:pt idx="1725">
                  <c:v>1057156799.9998698</c:v>
                </c:pt>
                <c:pt idx="1726">
                  <c:v>1057769999.9998698</c:v>
                </c:pt>
                <c:pt idx="1727">
                  <c:v>1058383199.9998698</c:v>
                </c:pt>
                <c:pt idx="1728">
                  <c:v>1058996399.9998698</c:v>
                </c:pt>
                <c:pt idx="1729">
                  <c:v>1059609599.9998698</c:v>
                </c:pt>
                <c:pt idx="1730">
                  <c:v>1060222799.9998698</c:v>
                </c:pt>
                <c:pt idx="1731">
                  <c:v>1060835999.9998698</c:v>
                </c:pt>
                <c:pt idx="1732">
                  <c:v>1061449199.9998698</c:v>
                </c:pt>
                <c:pt idx="1733">
                  <c:v>1062062399.9998698</c:v>
                </c:pt>
                <c:pt idx="1734">
                  <c:v>1062675599.9998698</c:v>
                </c:pt>
                <c:pt idx="1735">
                  <c:v>1063288799.9998698</c:v>
                </c:pt>
                <c:pt idx="1736">
                  <c:v>1063901999.9998698</c:v>
                </c:pt>
                <c:pt idx="1737">
                  <c:v>1064515199.9998698</c:v>
                </c:pt>
                <c:pt idx="1738">
                  <c:v>1065128399.9998698</c:v>
                </c:pt>
                <c:pt idx="1739">
                  <c:v>1065741599.9998698</c:v>
                </c:pt>
                <c:pt idx="1740">
                  <c:v>1066354799.9998698</c:v>
                </c:pt>
                <c:pt idx="1741">
                  <c:v>1066967999.9998698</c:v>
                </c:pt>
                <c:pt idx="1742">
                  <c:v>1067581199.9998698</c:v>
                </c:pt>
                <c:pt idx="1743">
                  <c:v>1068194399.9998698</c:v>
                </c:pt>
                <c:pt idx="1744">
                  <c:v>1068807599.9998698</c:v>
                </c:pt>
                <c:pt idx="1745">
                  <c:v>1069420799.9998698</c:v>
                </c:pt>
                <c:pt idx="1746">
                  <c:v>1070033999.9998698</c:v>
                </c:pt>
                <c:pt idx="1747">
                  <c:v>1070647199.9998698</c:v>
                </c:pt>
                <c:pt idx="1748">
                  <c:v>1071260399.9998698</c:v>
                </c:pt>
                <c:pt idx="1749">
                  <c:v>1071873599.9998698</c:v>
                </c:pt>
                <c:pt idx="1750">
                  <c:v>1072486799.9998698</c:v>
                </c:pt>
                <c:pt idx="1751">
                  <c:v>1073099999.9998698</c:v>
                </c:pt>
                <c:pt idx="1752">
                  <c:v>1073713199.9998698</c:v>
                </c:pt>
                <c:pt idx="1753">
                  <c:v>1074326399.9998701</c:v>
                </c:pt>
                <c:pt idx="1754">
                  <c:v>1074939599.9998701</c:v>
                </c:pt>
                <c:pt idx="1755">
                  <c:v>1075552799.9998701</c:v>
                </c:pt>
                <c:pt idx="1756">
                  <c:v>1076165999.9998701</c:v>
                </c:pt>
                <c:pt idx="1757">
                  <c:v>1076779199.9998701</c:v>
                </c:pt>
                <c:pt idx="1758">
                  <c:v>1077392399.9998701</c:v>
                </c:pt>
                <c:pt idx="1759">
                  <c:v>1078005599.9998701</c:v>
                </c:pt>
                <c:pt idx="1760">
                  <c:v>1078618799.9998701</c:v>
                </c:pt>
                <c:pt idx="1761">
                  <c:v>1079231999.9998701</c:v>
                </c:pt>
                <c:pt idx="1762">
                  <c:v>1079845199.9998701</c:v>
                </c:pt>
                <c:pt idx="1763">
                  <c:v>1080458399.9998701</c:v>
                </c:pt>
                <c:pt idx="1764">
                  <c:v>1081071599.9998701</c:v>
                </c:pt>
                <c:pt idx="1765">
                  <c:v>1081684799.9998701</c:v>
                </c:pt>
                <c:pt idx="1766">
                  <c:v>1082297999.9998701</c:v>
                </c:pt>
                <c:pt idx="1767">
                  <c:v>1082911199.9998701</c:v>
                </c:pt>
                <c:pt idx="1768">
                  <c:v>1083524399.9998701</c:v>
                </c:pt>
                <c:pt idx="1769">
                  <c:v>1084137599.9998701</c:v>
                </c:pt>
                <c:pt idx="1770">
                  <c:v>1084750799.9998701</c:v>
                </c:pt>
                <c:pt idx="1771">
                  <c:v>1085363999.9998701</c:v>
                </c:pt>
                <c:pt idx="1772">
                  <c:v>1085977199.9998701</c:v>
                </c:pt>
                <c:pt idx="1773">
                  <c:v>1086590399.9998701</c:v>
                </c:pt>
                <c:pt idx="1774">
                  <c:v>1087203599.9998701</c:v>
                </c:pt>
                <c:pt idx="1775">
                  <c:v>1087816799.9998701</c:v>
                </c:pt>
                <c:pt idx="1776">
                  <c:v>1088429999.9998701</c:v>
                </c:pt>
                <c:pt idx="1777">
                  <c:v>1089043199.9998701</c:v>
                </c:pt>
                <c:pt idx="1778">
                  <c:v>1089656399.9998701</c:v>
                </c:pt>
                <c:pt idx="1779">
                  <c:v>1090269599.9998701</c:v>
                </c:pt>
                <c:pt idx="1780">
                  <c:v>1090882799.9998701</c:v>
                </c:pt>
                <c:pt idx="1781">
                  <c:v>1091495999.9998701</c:v>
                </c:pt>
                <c:pt idx="1782">
                  <c:v>1092109199.9998701</c:v>
                </c:pt>
                <c:pt idx="1783">
                  <c:v>1092722399.9998701</c:v>
                </c:pt>
                <c:pt idx="1784">
                  <c:v>1093335599.9998701</c:v>
                </c:pt>
                <c:pt idx="1785">
                  <c:v>1093948799.9998701</c:v>
                </c:pt>
                <c:pt idx="1786">
                  <c:v>1094561999.9998701</c:v>
                </c:pt>
                <c:pt idx="1787">
                  <c:v>1095175199.9998701</c:v>
                </c:pt>
                <c:pt idx="1788">
                  <c:v>1095788399.9998701</c:v>
                </c:pt>
                <c:pt idx="1789">
                  <c:v>1096401599.9998701</c:v>
                </c:pt>
                <c:pt idx="1790">
                  <c:v>1097014799.9998701</c:v>
                </c:pt>
                <c:pt idx="1791">
                  <c:v>1097627999.9998701</c:v>
                </c:pt>
                <c:pt idx="1792">
                  <c:v>1098241199.9998701</c:v>
                </c:pt>
                <c:pt idx="1793">
                  <c:v>1098854399.9998701</c:v>
                </c:pt>
                <c:pt idx="1794">
                  <c:v>1099467599.9998701</c:v>
                </c:pt>
                <c:pt idx="1795">
                  <c:v>1100080799.9998701</c:v>
                </c:pt>
                <c:pt idx="1796">
                  <c:v>1100693999.9998701</c:v>
                </c:pt>
                <c:pt idx="1797">
                  <c:v>1101307199.9998701</c:v>
                </c:pt>
                <c:pt idx="1798">
                  <c:v>1101920399.9998701</c:v>
                </c:pt>
                <c:pt idx="1799">
                  <c:v>1102533599.9998701</c:v>
                </c:pt>
                <c:pt idx="1800">
                  <c:v>1103146799.9998701</c:v>
                </c:pt>
                <c:pt idx="1801">
                  <c:v>1103759999.9998701</c:v>
                </c:pt>
                <c:pt idx="1802">
                  <c:v>1104373199.9998701</c:v>
                </c:pt>
                <c:pt idx="1803">
                  <c:v>1104986399.9998701</c:v>
                </c:pt>
                <c:pt idx="1804">
                  <c:v>1105599599.9998701</c:v>
                </c:pt>
                <c:pt idx="1805">
                  <c:v>1106212799.9998701</c:v>
                </c:pt>
                <c:pt idx="1806">
                  <c:v>1106825999.9998701</c:v>
                </c:pt>
                <c:pt idx="1807">
                  <c:v>1107439199.9998701</c:v>
                </c:pt>
                <c:pt idx="1808">
                  <c:v>1108052399.9998701</c:v>
                </c:pt>
                <c:pt idx="1809">
                  <c:v>1108665599.9998701</c:v>
                </c:pt>
                <c:pt idx="1810">
                  <c:v>1109278799.9998701</c:v>
                </c:pt>
                <c:pt idx="1811">
                  <c:v>1109891999.9998701</c:v>
                </c:pt>
                <c:pt idx="1812">
                  <c:v>1110505199.9998701</c:v>
                </c:pt>
                <c:pt idx="1813">
                  <c:v>1111118399.9998701</c:v>
                </c:pt>
                <c:pt idx="1814">
                  <c:v>1111731599.9998701</c:v>
                </c:pt>
                <c:pt idx="1815">
                  <c:v>1112344799.9998701</c:v>
                </c:pt>
                <c:pt idx="1816">
                  <c:v>1112957999.9998701</c:v>
                </c:pt>
                <c:pt idx="1817">
                  <c:v>1113571199.9998701</c:v>
                </c:pt>
                <c:pt idx="1818">
                  <c:v>1114184399.9998701</c:v>
                </c:pt>
                <c:pt idx="1819">
                  <c:v>1114797599.9998701</c:v>
                </c:pt>
                <c:pt idx="1820">
                  <c:v>1115410799.9998701</c:v>
                </c:pt>
                <c:pt idx="1821">
                  <c:v>1116023999.9998701</c:v>
                </c:pt>
                <c:pt idx="1822">
                  <c:v>1116637199.9998701</c:v>
                </c:pt>
                <c:pt idx="1823">
                  <c:v>1117250399.9998701</c:v>
                </c:pt>
                <c:pt idx="1824">
                  <c:v>1117863599.9998701</c:v>
                </c:pt>
                <c:pt idx="1825">
                  <c:v>1118476799.9998701</c:v>
                </c:pt>
                <c:pt idx="1826">
                  <c:v>1119089999.9998701</c:v>
                </c:pt>
                <c:pt idx="1827">
                  <c:v>1119703199.9998701</c:v>
                </c:pt>
                <c:pt idx="1828">
                  <c:v>1120316399.9998701</c:v>
                </c:pt>
                <c:pt idx="1829">
                  <c:v>1120929599.9998701</c:v>
                </c:pt>
                <c:pt idx="1830">
                  <c:v>1121542799.9998701</c:v>
                </c:pt>
                <c:pt idx="1831">
                  <c:v>1122155999.9998701</c:v>
                </c:pt>
                <c:pt idx="1832">
                  <c:v>1122769199.9998701</c:v>
                </c:pt>
                <c:pt idx="1833">
                  <c:v>1123382399.9998701</c:v>
                </c:pt>
                <c:pt idx="1834">
                  <c:v>1123995599.9998701</c:v>
                </c:pt>
                <c:pt idx="1835">
                  <c:v>1124608799.9998701</c:v>
                </c:pt>
                <c:pt idx="1836">
                  <c:v>1125221999.9998701</c:v>
                </c:pt>
                <c:pt idx="1837">
                  <c:v>1125835199.9998701</c:v>
                </c:pt>
                <c:pt idx="1838">
                  <c:v>1126448399.9998701</c:v>
                </c:pt>
                <c:pt idx="1839">
                  <c:v>1127061599.9998701</c:v>
                </c:pt>
                <c:pt idx="1840">
                  <c:v>1127674799.9998701</c:v>
                </c:pt>
                <c:pt idx="1841">
                  <c:v>1128287999.9998701</c:v>
                </c:pt>
                <c:pt idx="1842">
                  <c:v>1128901199.9998701</c:v>
                </c:pt>
                <c:pt idx="1843">
                  <c:v>1129514399.9998701</c:v>
                </c:pt>
                <c:pt idx="1844">
                  <c:v>1130127599.9998701</c:v>
                </c:pt>
                <c:pt idx="1845">
                  <c:v>1130740799.9998701</c:v>
                </c:pt>
                <c:pt idx="1846">
                  <c:v>1131353999.9998701</c:v>
                </c:pt>
                <c:pt idx="1847">
                  <c:v>1131967199.9998701</c:v>
                </c:pt>
                <c:pt idx="1848">
                  <c:v>1132580399.9998701</c:v>
                </c:pt>
                <c:pt idx="1849">
                  <c:v>1133193599.9998701</c:v>
                </c:pt>
                <c:pt idx="1850">
                  <c:v>1133806799.9998701</c:v>
                </c:pt>
                <c:pt idx="1851">
                  <c:v>1134419999.9998701</c:v>
                </c:pt>
                <c:pt idx="1852">
                  <c:v>1135033199.9998701</c:v>
                </c:pt>
                <c:pt idx="1853">
                  <c:v>1135646399.9998701</c:v>
                </c:pt>
                <c:pt idx="1854">
                  <c:v>1136259599.9998701</c:v>
                </c:pt>
                <c:pt idx="1855">
                  <c:v>1136872799.9998701</c:v>
                </c:pt>
                <c:pt idx="1856">
                  <c:v>1137485999.9998701</c:v>
                </c:pt>
                <c:pt idx="1857">
                  <c:v>1138099199.9998701</c:v>
                </c:pt>
                <c:pt idx="1858">
                  <c:v>1138712399.9998701</c:v>
                </c:pt>
                <c:pt idx="1859">
                  <c:v>1139325599.9998701</c:v>
                </c:pt>
                <c:pt idx="1860">
                  <c:v>1139938799.9998701</c:v>
                </c:pt>
                <c:pt idx="1861">
                  <c:v>1140551999.9998701</c:v>
                </c:pt>
                <c:pt idx="1862">
                  <c:v>1141165199.9998701</c:v>
                </c:pt>
                <c:pt idx="1863">
                  <c:v>1141778399.9998701</c:v>
                </c:pt>
                <c:pt idx="1864">
                  <c:v>1142391599.9998701</c:v>
                </c:pt>
                <c:pt idx="1865">
                  <c:v>1143004799.9998701</c:v>
                </c:pt>
                <c:pt idx="1866">
                  <c:v>1143617999.9998701</c:v>
                </c:pt>
                <c:pt idx="1867">
                  <c:v>1144231199.9998701</c:v>
                </c:pt>
                <c:pt idx="1868">
                  <c:v>1144844399.9998701</c:v>
                </c:pt>
                <c:pt idx="1869">
                  <c:v>1145457599.9998701</c:v>
                </c:pt>
                <c:pt idx="1870">
                  <c:v>1146070799.9998701</c:v>
                </c:pt>
                <c:pt idx="1871">
                  <c:v>1146683999.9998701</c:v>
                </c:pt>
                <c:pt idx="1872">
                  <c:v>1147297199.9998701</c:v>
                </c:pt>
                <c:pt idx="1873">
                  <c:v>1147910399.9998701</c:v>
                </c:pt>
                <c:pt idx="1874">
                  <c:v>1148523599.9998701</c:v>
                </c:pt>
                <c:pt idx="1875">
                  <c:v>1149136799.9998701</c:v>
                </c:pt>
                <c:pt idx="1876">
                  <c:v>1149749999.9998701</c:v>
                </c:pt>
                <c:pt idx="1877">
                  <c:v>1150363199.9998701</c:v>
                </c:pt>
                <c:pt idx="1878">
                  <c:v>1150976399.9998701</c:v>
                </c:pt>
                <c:pt idx="1879">
                  <c:v>1151589599.9998701</c:v>
                </c:pt>
                <c:pt idx="1880">
                  <c:v>1152202799.9998701</c:v>
                </c:pt>
                <c:pt idx="1881">
                  <c:v>1152815999.9998701</c:v>
                </c:pt>
                <c:pt idx="1882">
                  <c:v>1153429199.9998701</c:v>
                </c:pt>
                <c:pt idx="1883">
                  <c:v>1154042399.9998701</c:v>
                </c:pt>
                <c:pt idx="1884">
                  <c:v>1154655599.9998701</c:v>
                </c:pt>
                <c:pt idx="1885">
                  <c:v>1155268799.9998701</c:v>
                </c:pt>
                <c:pt idx="1886">
                  <c:v>1155881999.9998701</c:v>
                </c:pt>
                <c:pt idx="1887">
                  <c:v>1156495199.9998701</c:v>
                </c:pt>
                <c:pt idx="1888">
                  <c:v>1157108399.9998701</c:v>
                </c:pt>
                <c:pt idx="1889">
                  <c:v>1157721599.9998701</c:v>
                </c:pt>
                <c:pt idx="1890">
                  <c:v>1158334799.9998701</c:v>
                </c:pt>
                <c:pt idx="1891">
                  <c:v>1158947999.9998701</c:v>
                </c:pt>
                <c:pt idx="1892">
                  <c:v>1159561199.9998701</c:v>
                </c:pt>
                <c:pt idx="1893">
                  <c:v>1160174399.9998701</c:v>
                </c:pt>
                <c:pt idx="1894">
                  <c:v>1160787599.9998701</c:v>
                </c:pt>
                <c:pt idx="1895">
                  <c:v>1161400799.9998701</c:v>
                </c:pt>
                <c:pt idx="1896">
                  <c:v>1162013999.9998701</c:v>
                </c:pt>
                <c:pt idx="1897">
                  <c:v>1162627199.9998701</c:v>
                </c:pt>
                <c:pt idx="1898">
                  <c:v>1163240399.9998701</c:v>
                </c:pt>
                <c:pt idx="1899">
                  <c:v>1163853599.9998701</c:v>
                </c:pt>
                <c:pt idx="1900">
                  <c:v>1164466799.9998701</c:v>
                </c:pt>
                <c:pt idx="1901">
                  <c:v>1165079999.9998701</c:v>
                </c:pt>
                <c:pt idx="1902">
                  <c:v>1165693199.9998701</c:v>
                </c:pt>
                <c:pt idx="1903">
                  <c:v>1166306399.9998701</c:v>
                </c:pt>
                <c:pt idx="1904">
                  <c:v>1166919599.9998701</c:v>
                </c:pt>
                <c:pt idx="1905">
                  <c:v>1167532799.9998701</c:v>
                </c:pt>
                <c:pt idx="1906">
                  <c:v>1168145999.9998701</c:v>
                </c:pt>
                <c:pt idx="1907">
                  <c:v>1168759199.9998701</c:v>
                </c:pt>
                <c:pt idx="1908">
                  <c:v>1169372399.9998701</c:v>
                </c:pt>
                <c:pt idx="1909">
                  <c:v>1169985599.9998701</c:v>
                </c:pt>
                <c:pt idx="1910">
                  <c:v>1170598799.9998701</c:v>
                </c:pt>
                <c:pt idx="1911">
                  <c:v>1171211999.9998701</c:v>
                </c:pt>
                <c:pt idx="1912">
                  <c:v>1171825199.9998701</c:v>
                </c:pt>
                <c:pt idx="1913">
                  <c:v>1172438399.9998701</c:v>
                </c:pt>
                <c:pt idx="1914">
                  <c:v>1173051599.9998701</c:v>
                </c:pt>
                <c:pt idx="1915">
                  <c:v>1173664799.9998701</c:v>
                </c:pt>
                <c:pt idx="1916">
                  <c:v>1174277999.9998701</c:v>
                </c:pt>
                <c:pt idx="1917">
                  <c:v>1174891199.9998701</c:v>
                </c:pt>
                <c:pt idx="1918">
                  <c:v>1175504399.9998701</c:v>
                </c:pt>
                <c:pt idx="1919">
                  <c:v>1176117599.9998701</c:v>
                </c:pt>
                <c:pt idx="1920">
                  <c:v>1176730799.9998701</c:v>
                </c:pt>
                <c:pt idx="1921">
                  <c:v>1177343999.9998701</c:v>
                </c:pt>
                <c:pt idx="1922">
                  <c:v>1177957199.9998701</c:v>
                </c:pt>
                <c:pt idx="1923">
                  <c:v>1178570399.9998701</c:v>
                </c:pt>
                <c:pt idx="1924">
                  <c:v>1179183599.9998701</c:v>
                </c:pt>
                <c:pt idx="1925">
                  <c:v>1179796799.9998701</c:v>
                </c:pt>
                <c:pt idx="1926">
                  <c:v>1180409999.9998701</c:v>
                </c:pt>
                <c:pt idx="1927">
                  <c:v>1181023199.9998701</c:v>
                </c:pt>
                <c:pt idx="1928">
                  <c:v>1181636399.9998701</c:v>
                </c:pt>
                <c:pt idx="1929">
                  <c:v>1182249599.9998701</c:v>
                </c:pt>
                <c:pt idx="1930">
                  <c:v>1182862799.9998701</c:v>
                </c:pt>
                <c:pt idx="1931">
                  <c:v>1183475999.9998701</c:v>
                </c:pt>
                <c:pt idx="1932">
                  <c:v>1184089199.9998701</c:v>
                </c:pt>
                <c:pt idx="1933">
                  <c:v>1184702399.9998701</c:v>
                </c:pt>
                <c:pt idx="1934">
                  <c:v>1185315599.9998701</c:v>
                </c:pt>
                <c:pt idx="1935">
                  <c:v>1185928799.9998701</c:v>
                </c:pt>
                <c:pt idx="1936">
                  <c:v>1186541999.9998701</c:v>
                </c:pt>
                <c:pt idx="1937">
                  <c:v>1187155199.9998701</c:v>
                </c:pt>
                <c:pt idx="1938">
                  <c:v>1187768399.9998701</c:v>
                </c:pt>
                <c:pt idx="1939">
                  <c:v>1188381599.9998701</c:v>
                </c:pt>
                <c:pt idx="1940">
                  <c:v>1188994799.9998701</c:v>
                </c:pt>
                <c:pt idx="1941">
                  <c:v>1189607999.9998701</c:v>
                </c:pt>
                <c:pt idx="1942">
                  <c:v>1190221199.9998701</c:v>
                </c:pt>
                <c:pt idx="1943">
                  <c:v>1190834399.9998701</c:v>
                </c:pt>
                <c:pt idx="1944">
                  <c:v>1191447599.9998701</c:v>
                </c:pt>
                <c:pt idx="1945">
                  <c:v>1192060799.9998701</c:v>
                </c:pt>
                <c:pt idx="1946">
                  <c:v>1192673999.9998701</c:v>
                </c:pt>
                <c:pt idx="1947">
                  <c:v>1193287199.9998701</c:v>
                </c:pt>
                <c:pt idx="1948">
                  <c:v>1193900399.9998701</c:v>
                </c:pt>
                <c:pt idx="1949">
                  <c:v>1194513599.9998701</c:v>
                </c:pt>
                <c:pt idx="1950">
                  <c:v>1195126799.9998701</c:v>
                </c:pt>
                <c:pt idx="1951">
                  <c:v>1195739999.9998701</c:v>
                </c:pt>
                <c:pt idx="1952">
                  <c:v>1196353199.9998701</c:v>
                </c:pt>
                <c:pt idx="1953">
                  <c:v>1196966399.9998701</c:v>
                </c:pt>
                <c:pt idx="1954">
                  <c:v>1197579599.9998701</c:v>
                </c:pt>
                <c:pt idx="1955">
                  <c:v>1198192799.9998701</c:v>
                </c:pt>
                <c:pt idx="1956">
                  <c:v>1198805999.9998701</c:v>
                </c:pt>
                <c:pt idx="1957">
                  <c:v>1199419199.9998701</c:v>
                </c:pt>
                <c:pt idx="1958">
                  <c:v>1200032399.9998701</c:v>
                </c:pt>
                <c:pt idx="1959">
                  <c:v>1200645599.9998701</c:v>
                </c:pt>
                <c:pt idx="1960">
                  <c:v>1201258799.9998701</c:v>
                </c:pt>
                <c:pt idx="1961">
                  <c:v>1201871999.9998701</c:v>
                </c:pt>
                <c:pt idx="1962">
                  <c:v>1202485199.9998701</c:v>
                </c:pt>
                <c:pt idx="1963">
                  <c:v>1203098399.9998701</c:v>
                </c:pt>
                <c:pt idx="1964">
                  <c:v>1203711599.9998701</c:v>
                </c:pt>
                <c:pt idx="1965">
                  <c:v>1204324799.9998701</c:v>
                </c:pt>
                <c:pt idx="1966">
                  <c:v>1204937999.9998701</c:v>
                </c:pt>
                <c:pt idx="1967">
                  <c:v>1205551199.9998701</c:v>
                </c:pt>
                <c:pt idx="1968">
                  <c:v>1206164399.9998701</c:v>
                </c:pt>
                <c:pt idx="1969">
                  <c:v>1206777599.9998701</c:v>
                </c:pt>
                <c:pt idx="1970">
                  <c:v>1207390799.9998701</c:v>
                </c:pt>
                <c:pt idx="1971">
                  <c:v>1208003999.9998701</c:v>
                </c:pt>
                <c:pt idx="1972">
                  <c:v>1208617199.9998701</c:v>
                </c:pt>
                <c:pt idx="1973">
                  <c:v>1209230399.9998701</c:v>
                </c:pt>
                <c:pt idx="1974">
                  <c:v>1209843599.9998701</c:v>
                </c:pt>
                <c:pt idx="1975">
                  <c:v>1210456799.9998701</c:v>
                </c:pt>
                <c:pt idx="1976">
                  <c:v>1211069999.9998701</c:v>
                </c:pt>
                <c:pt idx="1977">
                  <c:v>1211683199.9998701</c:v>
                </c:pt>
                <c:pt idx="1978">
                  <c:v>1212296399.9998701</c:v>
                </c:pt>
                <c:pt idx="1979">
                  <c:v>1212909599.9998701</c:v>
                </c:pt>
                <c:pt idx="1980">
                  <c:v>1213522799.9998701</c:v>
                </c:pt>
                <c:pt idx="1981">
                  <c:v>1214135999.9998701</c:v>
                </c:pt>
                <c:pt idx="1982">
                  <c:v>1214749199.9998701</c:v>
                </c:pt>
                <c:pt idx="1983">
                  <c:v>1215362399.9998701</c:v>
                </c:pt>
                <c:pt idx="1984">
                  <c:v>1215975599.9998701</c:v>
                </c:pt>
                <c:pt idx="1985">
                  <c:v>1216588799.9998701</c:v>
                </c:pt>
                <c:pt idx="1986">
                  <c:v>1217201999.9998701</c:v>
                </c:pt>
                <c:pt idx="1987">
                  <c:v>1217815199.9998701</c:v>
                </c:pt>
                <c:pt idx="1988">
                  <c:v>1218428399.9998701</c:v>
                </c:pt>
                <c:pt idx="1989">
                  <c:v>1219041599.9998701</c:v>
                </c:pt>
                <c:pt idx="1990">
                  <c:v>1219654799.9998701</c:v>
                </c:pt>
                <c:pt idx="1991">
                  <c:v>1220267999.9998701</c:v>
                </c:pt>
                <c:pt idx="1992">
                  <c:v>1220881199.9998701</c:v>
                </c:pt>
                <c:pt idx="1993">
                  <c:v>1221494399.9998701</c:v>
                </c:pt>
                <c:pt idx="1994">
                  <c:v>1222107599.9998701</c:v>
                </c:pt>
                <c:pt idx="1995">
                  <c:v>1222720799.9998701</c:v>
                </c:pt>
                <c:pt idx="1996">
                  <c:v>1223333999.9998701</c:v>
                </c:pt>
                <c:pt idx="1997">
                  <c:v>1223947199.9998701</c:v>
                </c:pt>
                <c:pt idx="1998">
                  <c:v>1224560399.9998701</c:v>
                </c:pt>
                <c:pt idx="1999">
                  <c:v>1225173599.9998701</c:v>
                </c:pt>
                <c:pt idx="2000">
                  <c:v>1225786799.9998701</c:v>
                </c:pt>
                <c:pt idx="2001">
                  <c:v>1226399999.9998701</c:v>
                </c:pt>
                <c:pt idx="2002">
                  <c:v>1227013199.9998701</c:v>
                </c:pt>
                <c:pt idx="2003">
                  <c:v>1227626399.9998701</c:v>
                </c:pt>
                <c:pt idx="2004">
                  <c:v>1228239599.9998701</c:v>
                </c:pt>
                <c:pt idx="2005">
                  <c:v>1228852799.9998701</c:v>
                </c:pt>
                <c:pt idx="2006">
                  <c:v>1229465999.9998701</c:v>
                </c:pt>
                <c:pt idx="2007">
                  <c:v>1230079199.9998701</c:v>
                </c:pt>
                <c:pt idx="2008">
                  <c:v>1230692399.9998701</c:v>
                </c:pt>
                <c:pt idx="2009">
                  <c:v>1231305599.9998701</c:v>
                </c:pt>
                <c:pt idx="2010">
                  <c:v>1231918799.9998701</c:v>
                </c:pt>
                <c:pt idx="2011">
                  <c:v>1232531999.9998701</c:v>
                </c:pt>
                <c:pt idx="2012">
                  <c:v>1233145199.9998701</c:v>
                </c:pt>
                <c:pt idx="2013">
                  <c:v>1233758399.9998701</c:v>
                </c:pt>
                <c:pt idx="2014">
                  <c:v>1234371599.9998701</c:v>
                </c:pt>
                <c:pt idx="2015">
                  <c:v>1234984799.9998701</c:v>
                </c:pt>
                <c:pt idx="2016">
                  <c:v>1235597999.9998701</c:v>
                </c:pt>
                <c:pt idx="2017">
                  <c:v>1236211199.9998701</c:v>
                </c:pt>
                <c:pt idx="2018">
                  <c:v>1236824399.9998701</c:v>
                </c:pt>
                <c:pt idx="2019">
                  <c:v>1237437599.9998701</c:v>
                </c:pt>
                <c:pt idx="2020">
                  <c:v>1238050799.9998701</c:v>
                </c:pt>
                <c:pt idx="2021">
                  <c:v>1238663999.9998701</c:v>
                </c:pt>
                <c:pt idx="2022">
                  <c:v>1239277199.9998701</c:v>
                </c:pt>
                <c:pt idx="2023">
                  <c:v>1239890399.9998701</c:v>
                </c:pt>
                <c:pt idx="2024">
                  <c:v>1240503599.9998701</c:v>
                </c:pt>
                <c:pt idx="2025">
                  <c:v>1241116799.9998701</c:v>
                </c:pt>
                <c:pt idx="2026">
                  <c:v>1241729999.9998701</c:v>
                </c:pt>
                <c:pt idx="2027">
                  <c:v>1242343199.9998701</c:v>
                </c:pt>
                <c:pt idx="2028">
                  <c:v>1242956399.9998701</c:v>
                </c:pt>
                <c:pt idx="2029">
                  <c:v>1243569599.9998701</c:v>
                </c:pt>
                <c:pt idx="2030">
                  <c:v>1244182799.9998701</c:v>
                </c:pt>
                <c:pt idx="2031">
                  <c:v>1244795999.9998701</c:v>
                </c:pt>
                <c:pt idx="2032">
                  <c:v>1245409199.9998701</c:v>
                </c:pt>
                <c:pt idx="2033">
                  <c:v>1246022399.9998701</c:v>
                </c:pt>
                <c:pt idx="2034">
                  <c:v>1246635599.9998701</c:v>
                </c:pt>
                <c:pt idx="2035">
                  <c:v>1247248799.9998701</c:v>
                </c:pt>
                <c:pt idx="2036">
                  <c:v>1247861999.9998701</c:v>
                </c:pt>
                <c:pt idx="2037">
                  <c:v>1248475199.9998701</c:v>
                </c:pt>
                <c:pt idx="2038">
                  <c:v>1249088399.9998701</c:v>
                </c:pt>
                <c:pt idx="2039">
                  <c:v>1249701599.9998701</c:v>
                </c:pt>
                <c:pt idx="2040">
                  <c:v>1250314799.9998701</c:v>
                </c:pt>
                <c:pt idx="2041">
                  <c:v>1250927999.9998701</c:v>
                </c:pt>
                <c:pt idx="2042">
                  <c:v>1251541199.9998701</c:v>
                </c:pt>
                <c:pt idx="2043">
                  <c:v>1252154399.9998701</c:v>
                </c:pt>
                <c:pt idx="2044">
                  <c:v>1252767599.9998701</c:v>
                </c:pt>
                <c:pt idx="2045">
                  <c:v>1253380799.9998701</c:v>
                </c:pt>
                <c:pt idx="2046">
                  <c:v>1253993999.9998701</c:v>
                </c:pt>
                <c:pt idx="2047">
                  <c:v>1254607199.9998701</c:v>
                </c:pt>
                <c:pt idx="2048">
                  <c:v>1255220399.9998701</c:v>
                </c:pt>
                <c:pt idx="2049">
                  <c:v>1255833599.9998701</c:v>
                </c:pt>
                <c:pt idx="2050">
                  <c:v>1256446799.9998701</c:v>
                </c:pt>
                <c:pt idx="2051">
                  <c:v>1257059999.9998701</c:v>
                </c:pt>
                <c:pt idx="2052">
                  <c:v>1257673199.9998701</c:v>
                </c:pt>
                <c:pt idx="2053">
                  <c:v>1258286399.9998701</c:v>
                </c:pt>
                <c:pt idx="2054">
                  <c:v>1258899599.9998701</c:v>
                </c:pt>
                <c:pt idx="2055">
                  <c:v>1259512799.9998701</c:v>
                </c:pt>
                <c:pt idx="2056">
                  <c:v>1260125999.9998701</c:v>
                </c:pt>
                <c:pt idx="2057">
                  <c:v>1260739199.9998701</c:v>
                </c:pt>
                <c:pt idx="2058">
                  <c:v>1261352399.9998701</c:v>
                </c:pt>
                <c:pt idx="2059">
                  <c:v>1261965599.9998701</c:v>
                </c:pt>
                <c:pt idx="2060">
                  <c:v>1262578799.9998701</c:v>
                </c:pt>
                <c:pt idx="2061">
                  <c:v>1263191999.9998701</c:v>
                </c:pt>
                <c:pt idx="2062">
                  <c:v>1263805199.9998701</c:v>
                </c:pt>
                <c:pt idx="2063">
                  <c:v>1264418399.9998701</c:v>
                </c:pt>
                <c:pt idx="2064">
                  <c:v>1265031599.9998701</c:v>
                </c:pt>
                <c:pt idx="2065">
                  <c:v>1265644799.9998701</c:v>
                </c:pt>
                <c:pt idx="2066">
                  <c:v>1266257999.9998701</c:v>
                </c:pt>
                <c:pt idx="2067">
                  <c:v>1266871199.9998701</c:v>
                </c:pt>
                <c:pt idx="2068">
                  <c:v>1267484399.9998701</c:v>
                </c:pt>
                <c:pt idx="2069">
                  <c:v>1268097599.9998701</c:v>
                </c:pt>
                <c:pt idx="2070">
                  <c:v>1268710799.9998701</c:v>
                </c:pt>
                <c:pt idx="2071">
                  <c:v>1269323999.9998701</c:v>
                </c:pt>
                <c:pt idx="2072">
                  <c:v>1269937199.9998701</c:v>
                </c:pt>
                <c:pt idx="2073">
                  <c:v>1270550399.9998701</c:v>
                </c:pt>
                <c:pt idx="2074">
                  <c:v>1271163599.9998701</c:v>
                </c:pt>
                <c:pt idx="2075">
                  <c:v>1271776799.9998701</c:v>
                </c:pt>
                <c:pt idx="2076">
                  <c:v>1272389999.9998701</c:v>
                </c:pt>
                <c:pt idx="2077">
                  <c:v>1273003199.9998701</c:v>
                </c:pt>
                <c:pt idx="2078">
                  <c:v>1273616399.9998701</c:v>
                </c:pt>
                <c:pt idx="2079">
                  <c:v>1274229599.9998701</c:v>
                </c:pt>
                <c:pt idx="2080">
                  <c:v>1274842799.9998701</c:v>
                </c:pt>
                <c:pt idx="2081">
                  <c:v>1275455999.9998701</c:v>
                </c:pt>
                <c:pt idx="2082">
                  <c:v>1276069199.9998701</c:v>
                </c:pt>
                <c:pt idx="2083">
                  <c:v>1276682399.9998701</c:v>
                </c:pt>
                <c:pt idx="2084">
                  <c:v>1277295599.9998701</c:v>
                </c:pt>
                <c:pt idx="2085">
                  <c:v>1277908799.9998701</c:v>
                </c:pt>
                <c:pt idx="2086">
                  <c:v>1278521999.9998701</c:v>
                </c:pt>
                <c:pt idx="2087">
                  <c:v>1279135199.9998701</c:v>
                </c:pt>
                <c:pt idx="2088">
                  <c:v>1279748399.9998701</c:v>
                </c:pt>
                <c:pt idx="2089">
                  <c:v>1280361599.9998701</c:v>
                </c:pt>
                <c:pt idx="2090">
                  <c:v>1280974799.9998701</c:v>
                </c:pt>
                <c:pt idx="2091">
                  <c:v>1281587999.9998701</c:v>
                </c:pt>
                <c:pt idx="2092">
                  <c:v>1282201199.9998701</c:v>
                </c:pt>
                <c:pt idx="2093">
                  <c:v>1282814399.9998701</c:v>
                </c:pt>
                <c:pt idx="2094">
                  <c:v>1283427599.9998701</c:v>
                </c:pt>
                <c:pt idx="2095">
                  <c:v>1284040799.9998701</c:v>
                </c:pt>
                <c:pt idx="2096">
                  <c:v>1284653999.9998701</c:v>
                </c:pt>
                <c:pt idx="2097">
                  <c:v>1285267199.9998701</c:v>
                </c:pt>
                <c:pt idx="2098">
                  <c:v>1285880399.9998701</c:v>
                </c:pt>
                <c:pt idx="2099">
                  <c:v>1286493599.9998701</c:v>
                </c:pt>
                <c:pt idx="2100">
                  <c:v>1287106799.9998701</c:v>
                </c:pt>
                <c:pt idx="2101">
                  <c:v>1287719999.9998701</c:v>
                </c:pt>
                <c:pt idx="2102">
                  <c:v>1288333199.9998701</c:v>
                </c:pt>
                <c:pt idx="2103">
                  <c:v>1288946399.9998701</c:v>
                </c:pt>
                <c:pt idx="2104">
                  <c:v>1289559599.9998701</c:v>
                </c:pt>
                <c:pt idx="2105">
                  <c:v>1290172799.9998701</c:v>
                </c:pt>
                <c:pt idx="2106">
                  <c:v>1290785999.9998701</c:v>
                </c:pt>
                <c:pt idx="2107">
                  <c:v>1291399199.9998701</c:v>
                </c:pt>
                <c:pt idx="2108">
                  <c:v>1292012399.9998701</c:v>
                </c:pt>
                <c:pt idx="2109">
                  <c:v>1292625599.9998701</c:v>
                </c:pt>
                <c:pt idx="2110">
                  <c:v>1293238799.9998701</c:v>
                </c:pt>
                <c:pt idx="2111">
                  <c:v>1293851999.9998701</c:v>
                </c:pt>
                <c:pt idx="2112">
                  <c:v>1294465199.9998701</c:v>
                </c:pt>
                <c:pt idx="2113">
                  <c:v>1295078399.9998701</c:v>
                </c:pt>
                <c:pt idx="2114">
                  <c:v>1295691599.9998701</c:v>
                </c:pt>
                <c:pt idx="2115">
                  <c:v>1296304799.9998701</c:v>
                </c:pt>
                <c:pt idx="2116">
                  <c:v>1296917999.9998701</c:v>
                </c:pt>
                <c:pt idx="2117">
                  <c:v>1297531199.9998701</c:v>
                </c:pt>
                <c:pt idx="2118">
                  <c:v>1298144399.9998701</c:v>
                </c:pt>
                <c:pt idx="2119">
                  <c:v>1298757599.9998701</c:v>
                </c:pt>
                <c:pt idx="2120">
                  <c:v>1299370799.9998701</c:v>
                </c:pt>
                <c:pt idx="2121">
                  <c:v>1299983999.9998701</c:v>
                </c:pt>
                <c:pt idx="2122">
                  <c:v>1300597199.9998701</c:v>
                </c:pt>
                <c:pt idx="2123">
                  <c:v>1301210399.9998701</c:v>
                </c:pt>
                <c:pt idx="2124">
                  <c:v>1301823599.9998701</c:v>
                </c:pt>
                <c:pt idx="2125">
                  <c:v>1302436799.9998701</c:v>
                </c:pt>
                <c:pt idx="2126">
                  <c:v>1303049999.9998701</c:v>
                </c:pt>
                <c:pt idx="2127">
                  <c:v>1303663199.9998701</c:v>
                </c:pt>
                <c:pt idx="2128">
                  <c:v>1304276399.9998701</c:v>
                </c:pt>
                <c:pt idx="2129">
                  <c:v>1304889599.9998701</c:v>
                </c:pt>
                <c:pt idx="2130">
                  <c:v>1305502799.9998701</c:v>
                </c:pt>
                <c:pt idx="2131">
                  <c:v>1306115999.9998701</c:v>
                </c:pt>
                <c:pt idx="2132">
                  <c:v>1306729199.9998701</c:v>
                </c:pt>
                <c:pt idx="2133">
                  <c:v>1307342399.9998701</c:v>
                </c:pt>
                <c:pt idx="2134">
                  <c:v>1307955599.9998701</c:v>
                </c:pt>
                <c:pt idx="2135">
                  <c:v>1308568799.9998701</c:v>
                </c:pt>
                <c:pt idx="2136">
                  <c:v>1309181999.9998701</c:v>
                </c:pt>
                <c:pt idx="2137">
                  <c:v>1309795199.9998701</c:v>
                </c:pt>
                <c:pt idx="2138">
                  <c:v>1310408399.9998701</c:v>
                </c:pt>
                <c:pt idx="2139">
                  <c:v>1311021599.9998701</c:v>
                </c:pt>
                <c:pt idx="2140">
                  <c:v>1311634799.9998701</c:v>
                </c:pt>
                <c:pt idx="2141">
                  <c:v>1312247999.9998701</c:v>
                </c:pt>
                <c:pt idx="2142">
                  <c:v>1312861199.9998701</c:v>
                </c:pt>
                <c:pt idx="2143">
                  <c:v>1313474399.9998701</c:v>
                </c:pt>
                <c:pt idx="2144">
                  <c:v>1314087599.9998701</c:v>
                </c:pt>
                <c:pt idx="2145">
                  <c:v>1314700799.9998701</c:v>
                </c:pt>
                <c:pt idx="2146">
                  <c:v>1315313999.9998701</c:v>
                </c:pt>
                <c:pt idx="2147">
                  <c:v>1315927199.9998701</c:v>
                </c:pt>
                <c:pt idx="2148">
                  <c:v>1316540399.9998701</c:v>
                </c:pt>
                <c:pt idx="2149">
                  <c:v>1317153599.9998701</c:v>
                </c:pt>
                <c:pt idx="2150">
                  <c:v>1317766799.9998701</c:v>
                </c:pt>
                <c:pt idx="2151">
                  <c:v>1318379999.9998701</c:v>
                </c:pt>
                <c:pt idx="2152">
                  <c:v>1318993199.9998701</c:v>
                </c:pt>
                <c:pt idx="2153">
                  <c:v>1319606399.9998701</c:v>
                </c:pt>
                <c:pt idx="2154">
                  <c:v>1320219599.9998701</c:v>
                </c:pt>
                <c:pt idx="2155">
                  <c:v>1320832799.9998701</c:v>
                </c:pt>
                <c:pt idx="2156">
                  <c:v>1321445999.9998701</c:v>
                </c:pt>
                <c:pt idx="2157">
                  <c:v>1322059199.9998701</c:v>
                </c:pt>
                <c:pt idx="2158">
                  <c:v>1322672399.9998701</c:v>
                </c:pt>
                <c:pt idx="2159">
                  <c:v>1323285599.9998701</c:v>
                </c:pt>
                <c:pt idx="2160">
                  <c:v>1323898799.9998701</c:v>
                </c:pt>
                <c:pt idx="2161">
                  <c:v>1324511999.9998701</c:v>
                </c:pt>
                <c:pt idx="2162">
                  <c:v>1325125199.9998701</c:v>
                </c:pt>
                <c:pt idx="2163">
                  <c:v>1325738399.9998701</c:v>
                </c:pt>
                <c:pt idx="2164">
                  <c:v>1326351599.9998701</c:v>
                </c:pt>
                <c:pt idx="2165">
                  <c:v>1326964799.9998701</c:v>
                </c:pt>
                <c:pt idx="2166">
                  <c:v>1327577999.9998701</c:v>
                </c:pt>
                <c:pt idx="2167">
                  <c:v>1328191199.9998701</c:v>
                </c:pt>
                <c:pt idx="2168">
                  <c:v>1328804399.9998701</c:v>
                </c:pt>
                <c:pt idx="2169">
                  <c:v>1329417599.9998701</c:v>
                </c:pt>
                <c:pt idx="2170">
                  <c:v>1330030799.9998701</c:v>
                </c:pt>
                <c:pt idx="2171">
                  <c:v>1330643999.9998701</c:v>
                </c:pt>
                <c:pt idx="2172">
                  <c:v>1331257199.9998701</c:v>
                </c:pt>
                <c:pt idx="2173">
                  <c:v>1331870399.9998701</c:v>
                </c:pt>
                <c:pt idx="2174">
                  <c:v>1332483599.9998701</c:v>
                </c:pt>
                <c:pt idx="2175">
                  <c:v>1333096799.9998701</c:v>
                </c:pt>
                <c:pt idx="2176">
                  <c:v>1333709999.9998701</c:v>
                </c:pt>
                <c:pt idx="2177">
                  <c:v>1334323199.9998701</c:v>
                </c:pt>
                <c:pt idx="2178">
                  <c:v>1334936399.9998701</c:v>
                </c:pt>
                <c:pt idx="2179">
                  <c:v>1335549599.9998701</c:v>
                </c:pt>
                <c:pt idx="2180">
                  <c:v>1336162799.9998701</c:v>
                </c:pt>
                <c:pt idx="2181">
                  <c:v>1336775999.9998701</c:v>
                </c:pt>
                <c:pt idx="2182">
                  <c:v>1337389199.9998701</c:v>
                </c:pt>
                <c:pt idx="2183">
                  <c:v>1338002399.9998701</c:v>
                </c:pt>
                <c:pt idx="2184">
                  <c:v>1338615599.9998701</c:v>
                </c:pt>
                <c:pt idx="2185">
                  <c:v>1339228799.9998701</c:v>
                </c:pt>
                <c:pt idx="2186">
                  <c:v>1339841999.9998701</c:v>
                </c:pt>
                <c:pt idx="2187">
                  <c:v>1340455199.9998701</c:v>
                </c:pt>
                <c:pt idx="2188">
                  <c:v>1341068399.9998701</c:v>
                </c:pt>
                <c:pt idx="2189">
                  <c:v>1341681599.9998701</c:v>
                </c:pt>
                <c:pt idx="2190">
                  <c:v>1342294799.9998701</c:v>
                </c:pt>
                <c:pt idx="2191">
                  <c:v>1342907999.9998701</c:v>
                </c:pt>
                <c:pt idx="2192">
                  <c:v>1343521199.9998701</c:v>
                </c:pt>
                <c:pt idx="2193">
                  <c:v>1344134399.9998701</c:v>
                </c:pt>
                <c:pt idx="2194">
                  <c:v>1344747599.9998701</c:v>
                </c:pt>
                <c:pt idx="2195">
                  <c:v>1345360799.9998701</c:v>
                </c:pt>
                <c:pt idx="2196">
                  <c:v>1345973999.9998701</c:v>
                </c:pt>
                <c:pt idx="2197">
                  <c:v>1346587199.9998701</c:v>
                </c:pt>
                <c:pt idx="2198">
                  <c:v>1347200399.9998701</c:v>
                </c:pt>
                <c:pt idx="2199">
                  <c:v>1347813599.9998701</c:v>
                </c:pt>
                <c:pt idx="2200">
                  <c:v>1348426799.9998701</c:v>
                </c:pt>
                <c:pt idx="2201">
                  <c:v>1349039999.9998701</c:v>
                </c:pt>
                <c:pt idx="2202">
                  <c:v>1349653199.9998701</c:v>
                </c:pt>
                <c:pt idx="2203">
                  <c:v>1350266399.9998701</c:v>
                </c:pt>
                <c:pt idx="2204">
                  <c:v>1350879599.9998701</c:v>
                </c:pt>
                <c:pt idx="2205">
                  <c:v>1351492799.9998701</c:v>
                </c:pt>
                <c:pt idx="2206">
                  <c:v>1352105999.9998701</c:v>
                </c:pt>
                <c:pt idx="2207">
                  <c:v>1352719199.9998701</c:v>
                </c:pt>
                <c:pt idx="2208">
                  <c:v>1353332399.9998701</c:v>
                </c:pt>
                <c:pt idx="2209">
                  <c:v>1353945599.9998701</c:v>
                </c:pt>
                <c:pt idx="2210">
                  <c:v>1354558799.9998701</c:v>
                </c:pt>
                <c:pt idx="2211">
                  <c:v>1355171999.9998701</c:v>
                </c:pt>
                <c:pt idx="2212">
                  <c:v>1355785199.9998701</c:v>
                </c:pt>
                <c:pt idx="2213">
                  <c:v>1356398399.9998701</c:v>
                </c:pt>
                <c:pt idx="2214">
                  <c:v>1357011599.9998701</c:v>
                </c:pt>
                <c:pt idx="2215">
                  <c:v>1357624799.9998701</c:v>
                </c:pt>
                <c:pt idx="2216">
                  <c:v>1358237999.9998701</c:v>
                </c:pt>
                <c:pt idx="2217">
                  <c:v>1358851199.9998701</c:v>
                </c:pt>
                <c:pt idx="2218">
                  <c:v>1359464399.9998701</c:v>
                </c:pt>
                <c:pt idx="2219">
                  <c:v>1360077599.9998701</c:v>
                </c:pt>
                <c:pt idx="2220">
                  <c:v>1360690799.9998701</c:v>
                </c:pt>
                <c:pt idx="2221">
                  <c:v>1361303999.9998701</c:v>
                </c:pt>
                <c:pt idx="2222">
                  <c:v>1361917199.9998701</c:v>
                </c:pt>
                <c:pt idx="2223">
                  <c:v>1362530399.9998701</c:v>
                </c:pt>
                <c:pt idx="2224">
                  <c:v>1363143599.9998701</c:v>
                </c:pt>
                <c:pt idx="2225">
                  <c:v>1363756799.9998701</c:v>
                </c:pt>
                <c:pt idx="2226">
                  <c:v>1364369999.9998701</c:v>
                </c:pt>
                <c:pt idx="2227">
                  <c:v>1364983199.9998701</c:v>
                </c:pt>
                <c:pt idx="2228">
                  <c:v>1365596399.9998701</c:v>
                </c:pt>
                <c:pt idx="2229">
                  <c:v>1366209599.9998701</c:v>
                </c:pt>
                <c:pt idx="2230">
                  <c:v>1366822799.9998701</c:v>
                </c:pt>
                <c:pt idx="2231">
                  <c:v>1367435999.9998701</c:v>
                </c:pt>
                <c:pt idx="2232">
                  <c:v>1368049199.9998701</c:v>
                </c:pt>
                <c:pt idx="2233">
                  <c:v>1368662399.9998701</c:v>
                </c:pt>
                <c:pt idx="2234">
                  <c:v>1369275599.9998701</c:v>
                </c:pt>
                <c:pt idx="2235">
                  <c:v>1369888799.9998701</c:v>
                </c:pt>
                <c:pt idx="2236">
                  <c:v>1370501999.9998701</c:v>
                </c:pt>
                <c:pt idx="2237">
                  <c:v>1371115199.9998701</c:v>
                </c:pt>
                <c:pt idx="2238">
                  <c:v>1371728399.9998701</c:v>
                </c:pt>
                <c:pt idx="2239">
                  <c:v>1372341599.9998701</c:v>
                </c:pt>
                <c:pt idx="2240">
                  <c:v>1372954799.9998701</c:v>
                </c:pt>
                <c:pt idx="2241">
                  <c:v>1373567999.9998701</c:v>
                </c:pt>
                <c:pt idx="2242">
                  <c:v>1374181199.9998701</c:v>
                </c:pt>
                <c:pt idx="2243">
                  <c:v>1374794399.9998701</c:v>
                </c:pt>
                <c:pt idx="2244">
                  <c:v>1375407599.9998701</c:v>
                </c:pt>
                <c:pt idx="2245">
                  <c:v>1376020799.9998701</c:v>
                </c:pt>
                <c:pt idx="2246">
                  <c:v>1376633999.9998701</c:v>
                </c:pt>
                <c:pt idx="2247">
                  <c:v>1377247199.9998701</c:v>
                </c:pt>
                <c:pt idx="2248">
                  <c:v>1377860399.9998701</c:v>
                </c:pt>
                <c:pt idx="2249">
                  <c:v>1378473599.9998701</c:v>
                </c:pt>
                <c:pt idx="2250">
                  <c:v>1379086799.9998701</c:v>
                </c:pt>
                <c:pt idx="2251">
                  <c:v>1379699999.9998701</c:v>
                </c:pt>
                <c:pt idx="2252">
                  <c:v>1380313199.9998701</c:v>
                </c:pt>
                <c:pt idx="2253">
                  <c:v>1380926399.9998701</c:v>
                </c:pt>
                <c:pt idx="2254">
                  <c:v>1381539599.9998701</c:v>
                </c:pt>
                <c:pt idx="2255">
                  <c:v>1382152799.9998701</c:v>
                </c:pt>
                <c:pt idx="2256">
                  <c:v>1382765999.9998701</c:v>
                </c:pt>
                <c:pt idx="2257">
                  <c:v>1383379199.9998701</c:v>
                </c:pt>
                <c:pt idx="2258">
                  <c:v>1383992399.9998701</c:v>
                </c:pt>
                <c:pt idx="2259">
                  <c:v>1384605599.9998701</c:v>
                </c:pt>
                <c:pt idx="2260">
                  <c:v>1385218799.9998701</c:v>
                </c:pt>
                <c:pt idx="2261">
                  <c:v>1385831999.9998701</c:v>
                </c:pt>
                <c:pt idx="2262">
                  <c:v>1386445199.9998701</c:v>
                </c:pt>
                <c:pt idx="2263">
                  <c:v>1387058399.9998701</c:v>
                </c:pt>
                <c:pt idx="2264">
                  <c:v>1387671599.9998701</c:v>
                </c:pt>
                <c:pt idx="2265">
                  <c:v>1388284799.9998701</c:v>
                </c:pt>
                <c:pt idx="2266">
                  <c:v>1388897999.9998701</c:v>
                </c:pt>
                <c:pt idx="2267">
                  <c:v>1389511199.9998701</c:v>
                </c:pt>
                <c:pt idx="2268">
                  <c:v>1390124399.9998701</c:v>
                </c:pt>
                <c:pt idx="2269">
                  <c:v>1390737599.9998701</c:v>
                </c:pt>
                <c:pt idx="2270">
                  <c:v>1391350799.9998701</c:v>
                </c:pt>
                <c:pt idx="2271">
                  <c:v>1391963999.9998701</c:v>
                </c:pt>
                <c:pt idx="2272">
                  <c:v>1392577199.9998701</c:v>
                </c:pt>
                <c:pt idx="2273">
                  <c:v>1393190399.9998701</c:v>
                </c:pt>
                <c:pt idx="2274">
                  <c:v>1393803599.9998701</c:v>
                </c:pt>
                <c:pt idx="2275">
                  <c:v>1394416799.9998701</c:v>
                </c:pt>
                <c:pt idx="2276">
                  <c:v>1395029999.9998701</c:v>
                </c:pt>
                <c:pt idx="2277">
                  <c:v>1395643199.9998701</c:v>
                </c:pt>
                <c:pt idx="2278">
                  <c:v>1396256399.9998701</c:v>
                </c:pt>
                <c:pt idx="2279">
                  <c:v>1396869599.9998701</c:v>
                </c:pt>
                <c:pt idx="2280">
                  <c:v>1397482799.9998701</c:v>
                </c:pt>
                <c:pt idx="2281">
                  <c:v>1398095999.9998701</c:v>
                </c:pt>
                <c:pt idx="2282">
                  <c:v>1398709199.9998701</c:v>
                </c:pt>
                <c:pt idx="2283">
                  <c:v>1399322399.9998701</c:v>
                </c:pt>
                <c:pt idx="2284">
                  <c:v>1399935599.9998701</c:v>
                </c:pt>
                <c:pt idx="2285">
                  <c:v>1400548799.9998701</c:v>
                </c:pt>
                <c:pt idx="2286">
                  <c:v>1401161999.9998701</c:v>
                </c:pt>
                <c:pt idx="2287">
                  <c:v>1401775199.9998701</c:v>
                </c:pt>
                <c:pt idx="2288">
                  <c:v>1402388399.9998701</c:v>
                </c:pt>
                <c:pt idx="2289">
                  <c:v>1403001599.9998701</c:v>
                </c:pt>
                <c:pt idx="2290">
                  <c:v>1403614799.9998701</c:v>
                </c:pt>
                <c:pt idx="2291">
                  <c:v>1404227999.9998701</c:v>
                </c:pt>
                <c:pt idx="2292">
                  <c:v>1404841199.9998701</c:v>
                </c:pt>
                <c:pt idx="2293">
                  <c:v>1405454399.9998701</c:v>
                </c:pt>
                <c:pt idx="2294">
                  <c:v>1406067599.9998701</c:v>
                </c:pt>
                <c:pt idx="2295">
                  <c:v>1406680799.9998701</c:v>
                </c:pt>
                <c:pt idx="2296">
                  <c:v>1407293999.9998701</c:v>
                </c:pt>
                <c:pt idx="2297">
                  <c:v>1407907199.9998701</c:v>
                </c:pt>
                <c:pt idx="2298">
                  <c:v>1408520399.9998701</c:v>
                </c:pt>
                <c:pt idx="2299">
                  <c:v>1409133599.9998701</c:v>
                </c:pt>
                <c:pt idx="2300">
                  <c:v>1409746799.9998701</c:v>
                </c:pt>
                <c:pt idx="2301">
                  <c:v>1410359999.9998701</c:v>
                </c:pt>
                <c:pt idx="2302">
                  <c:v>1410973199.9998701</c:v>
                </c:pt>
                <c:pt idx="2303">
                  <c:v>1411586399.9998701</c:v>
                </c:pt>
                <c:pt idx="2304">
                  <c:v>1412199599.9998701</c:v>
                </c:pt>
                <c:pt idx="2305">
                  <c:v>1412812799.9998701</c:v>
                </c:pt>
                <c:pt idx="2306">
                  <c:v>1413425999.9998701</c:v>
                </c:pt>
                <c:pt idx="2307">
                  <c:v>1414039199.9998701</c:v>
                </c:pt>
                <c:pt idx="2308">
                  <c:v>1414652399.9998701</c:v>
                </c:pt>
                <c:pt idx="2309">
                  <c:v>1415265599.9998701</c:v>
                </c:pt>
                <c:pt idx="2310">
                  <c:v>1415878799.9998701</c:v>
                </c:pt>
                <c:pt idx="2311">
                  <c:v>1416491999.9998701</c:v>
                </c:pt>
                <c:pt idx="2312">
                  <c:v>1417105199.9998701</c:v>
                </c:pt>
                <c:pt idx="2313">
                  <c:v>1417718399.9998701</c:v>
                </c:pt>
                <c:pt idx="2314">
                  <c:v>1418331599.9998701</c:v>
                </c:pt>
                <c:pt idx="2315">
                  <c:v>1418944799.9998701</c:v>
                </c:pt>
                <c:pt idx="2316">
                  <c:v>1419557999.9998701</c:v>
                </c:pt>
                <c:pt idx="2317">
                  <c:v>1420171199.9998701</c:v>
                </c:pt>
                <c:pt idx="2318">
                  <c:v>1420784399.9998701</c:v>
                </c:pt>
                <c:pt idx="2319">
                  <c:v>1421397599.9998701</c:v>
                </c:pt>
                <c:pt idx="2320">
                  <c:v>1422010799.9998701</c:v>
                </c:pt>
                <c:pt idx="2321">
                  <c:v>1422623999.9998701</c:v>
                </c:pt>
                <c:pt idx="2322">
                  <c:v>1423237199.9998701</c:v>
                </c:pt>
                <c:pt idx="2323">
                  <c:v>1423850399.9998701</c:v>
                </c:pt>
                <c:pt idx="2324">
                  <c:v>1424463599.9998701</c:v>
                </c:pt>
                <c:pt idx="2325">
                  <c:v>1425076799.9998701</c:v>
                </c:pt>
                <c:pt idx="2326">
                  <c:v>1425689999.9998701</c:v>
                </c:pt>
                <c:pt idx="2327">
                  <c:v>1426303199.9998701</c:v>
                </c:pt>
                <c:pt idx="2328">
                  <c:v>1426916399.9998701</c:v>
                </c:pt>
                <c:pt idx="2329">
                  <c:v>1427529599.9998701</c:v>
                </c:pt>
                <c:pt idx="2330">
                  <c:v>1428142799.9998701</c:v>
                </c:pt>
                <c:pt idx="2331">
                  <c:v>1428755999.9998701</c:v>
                </c:pt>
                <c:pt idx="2332">
                  <c:v>1429369199.9998701</c:v>
                </c:pt>
                <c:pt idx="2333">
                  <c:v>1429982399.9998701</c:v>
                </c:pt>
                <c:pt idx="2334">
                  <c:v>1430595599.9998701</c:v>
                </c:pt>
                <c:pt idx="2335">
                  <c:v>1431208799.9998701</c:v>
                </c:pt>
                <c:pt idx="2336">
                  <c:v>1431821999.9998701</c:v>
                </c:pt>
                <c:pt idx="2337">
                  <c:v>1432435199.9998701</c:v>
                </c:pt>
                <c:pt idx="2338">
                  <c:v>1433048399.9998701</c:v>
                </c:pt>
                <c:pt idx="2339">
                  <c:v>1433661599.9998701</c:v>
                </c:pt>
                <c:pt idx="2340">
                  <c:v>1434274799.9998701</c:v>
                </c:pt>
                <c:pt idx="2341">
                  <c:v>1434887999.9998701</c:v>
                </c:pt>
                <c:pt idx="2342">
                  <c:v>1435501199.9998701</c:v>
                </c:pt>
                <c:pt idx="2343">
                  <c:v>1436114399.9998701</c:v>
                </c:pt>
                <c:pt idx="2344">
                  <c:v>1436727599.9998701</c:v>
                </c:pt>
                <c:pt idx="2345">
                  <c:v>1437340799.9998701</c:v>
                </c:pt>
                <c:pt idx="2346">
                  <c:v>1437953999.9998701</c:v>
                </c:pt>
                <c:pt idx="2347">
                  <c:v>1438567199.9998701</c:v>
                </c:pt>
                <c:pt idx="2348">
                  <c:v>1439180399.9998701</c:v>
                </c:pt>
                <c:pt idx="2349">
                  <c:v>1439793599.9998701</c:v>
                </c:pt>
                <c:pt idx="2350">
                  <c:v>1440406799.9998701</c:v>
                </c:pt>
                <c:pt idx="2351">
                  <c:v>1441019999.9998701</c:v>
                </c:pt>
                <c:pt idx="2352">
                  <c:v>1441633199.9998701</c:v>
                </c:pt>
                <c:pt idx="2353">
                  <c:v>1442246399.9998701</c:v>
                </c:pt>
                <c:pt idx="2354">
                  <c:v>1442859599.9998701</c:v>
                </c:pt>
                <c:pt idx="2355">
                  <c:v>1443472799.9998701</c:v>
                </c:pt>
                <c:pt idx="2356">
                  <c:v>1444085999.9998701</c:v>
                </c:pt>
                <c:pt idx="2357">
                  <c:v>1444699199.9998701</c:v>
                </c:pt>
                <c:pt idx="2358">
                  <c:v>1445312399.9998701</c:v>
                </c:pt>
                <c:pt idx="2359">
                  <c:v>1445925599.9998701</c:v>
                </c:pt>
                <c:pt idx="2360">
                  <c:v>1446538799.9998701</c:v>
                </c:pt>
                <c:pt idx="2361">
                  <c:v>1447151999.9998701</c:v>
                </c:pt>
                <c:pt idx="2362">
                  <c:v>1447765199.9998701</c:v>
                </c:pt>
                <c:pt idx="2363">
                  <c:v>1448378399.9998701</c:v>
                </c:pt>
                <c:pt idx="2364">
                  <c:v>1448991599.9998701</c:v>
                </c:pt>
                <c:pt idx="2365">
                  <c:v>1449604799.9998701</c:v>
                </c:pt>
                <c:pt idx="2366">
                  <c:v>1450217999.9998701</c:v>
                </c:pt>
                <c:pt idx="2367">
                  <c:v>1450831199.9998701</c:v>
                </c:pt>
                <c:pt idx="2368">
                  <c:v>1451444399.9998701</c:v>
                </c:pt>
                <c:pt idx="2369">
                  <c:v>1452057599.9998701</c:v>
                </c:pt>
                <c:pt idx="2370">
                  <c:v>1452670799.9998701</c:v>
                </c:pt>
                <c:pt idx="2371">
                  <c:v>1453283999.9998701</c:v>
                </c:pt>
                <c:pt idx="2372">
                  <c:v>1453897199.9998701</c:v>
                </c:pt>
                <c:pt idx="2373">
                  <c:v>1454510399.9998701</c:v>
                </c:pt>
                <c:pt idx="2374">
                  <c:v>1455123599.9998701</c:v>
                </c:pt>
                <c:pt idx="2375">
                  <c:v>1455736799.9998701</c:v>
                </c:pt>
                <c:pt idx="2376">
                  <c:v>1456349999.9998701</c:v>
                </c:pt>
                <c:pt idx="2377">
                  <c:v>1456963199.9998701</c:v>
                </c:pt>
                <c:pt idx="2378">
                  <c:v>1457576399.9998701</c:v>
                </c:pt>
                <c:pt idx="2379">
                  <c:v>1458189599.9998701</c:v>
                </c:pt>
                <c:pt idx="2380">
                  <c:v>1458802799.9998701</c:v>
                </c:pt>
                <c:pt idx="2381">
                  <c:v>1459415999.9998701</c:v>
                </c:pt>
                <c:pt idx="2382">
                  <c:v>1460029199.9998701</c:v>
                </c:pt>
                <c:pt idx="2383">
                  <c:v>1460642399.9998701</c:v>
                </c:pt>
                <c:pt idx="2384">
                  <c:v>1461255599.9998701</c:v>
                </c:pt>
                <c:pt idx="2385">
                  <c:v>1461868799.9998701</c:v>
                </c:pt>
                <c:pt idx="2386">
                  <c:v>1462481999.9998701</c:v>
                </c:pt>
                <c:pt idx="2387">
                  <c:v>1463095199.9998701</c:v>
                </c:pt>
                <c:pt idx="2388">
                  <c:v>1463708399.9998701</c:v>
                </c:pt>
                <c:pt idx="2389">
                  <c:v>1464321599.9998701</c:v>
                </c:pt>
                <c:pt idx="2390">
                  <c:v>1464934799.9998701</c:v>
                </c:pt>
                <c:pt idx="2391">
                  <c:v>1465547999.9998701</c:v>
                </c:pt>
                <c:pt idx="2392">
                  <c:v>1466161199.9998701</c:v>
                </c:pt>
                <c:pt idx="2393">
                  <c:v>1466774399.9998701</c:v>
                </c:pt>
                <c:pt idx="2394">
                  <c:v>1467387599.9998701</c:v>
                </c:pt>
                <c:pt idx="2395">
                  <c:v>1468000799.9998701</c:v>
                </c:pt>
                <c:pt idx="2396">
                  <c:v>1468613999.9998701</c:v>
                </c:pt>
                <c:pt idx="2397">
                  <c:v>1469227199.9998701</c:v>
                </c:pt>
                <c:pt idx="2398">
                  <c:v>1469840399.9998701</c:v>
                </c:pt>
                <c:pt idx="2399">
                  <c:v>1470453599.9998701</c:v>
                </c:pt>
                <c:pt idx="2400">
                  <c:v>1471066799.9998701</c:v>
                </c:pt>
                <c:pt idx="2401">
                  <c:v>1471679999.9998701</c:v>
                </c:pt>
                <c:pt idx="2402">
                  <c:v>1472293199.9998701</c:v>
                </c:pt>
                <c:pt idx="2403">
                  <c:v>1472906399.9998701</c:v>
                </c:pt>
                <c:pt idx="2404">
                  <c:v>1473519599.9998701</c:v>
                </c:pt>
                <c:pt idx="2405">
                  <c:v>1474132799.9998701</c:v>
                </c:pt>
                <c:pt idx="2406">
                  <c:v>1474745999.9998701</c:v>
                </c:pt>
                <c:pt idx="2407">
                  <c:v>1475359199.9998701</c:v>
                </c:pt>
                <c:pt idx="2408">
                  <c:v>1475972399.9998701</c:v>
                </c:pt>
                <c:pt idx="2409">
                  <c:v>1476585599.9998701</c:v>
                </c:pt>
                <c:pt idx="2410">
                  <c:v>1477198799.9998701</c:v>
                </c:pt>
                <c:pt idx="2411">
                  <c:v>1477811999.9998701</c:v>
                </c:pt>
                <c:pt idx="2412">
                  <c:v>1478425199.9998701</c:v>
                </c:pt>
                <c:pt idx="2413">
                  <c:v>1479038399.9998701</c:v>
                </c:pt>
                <c:pt idx="2414">
                  <c:v>1479651599.9998701</c:v>
                </c:pt>
                <c:pt idx="2415">
                  <c:v>1480264799.9998701</c:v>
                </c:pt>
                <c:pt idx="2416">
                  <c:v>1480877999.9998701</c:v>
                </c:pt>
                <c:pt idx="2417">
                  <c:v>1481491199.9998701</c:v>
                </c:pt>
                <c:pt idx="2418">
                  <c:v>1482104399.9998701</c:v>
                </c:pt>
                <c:pt idx="2419">
                  <c:v>1482717599.9998701</c:v>
                </c:pt>
                <c:pt idx="2420">
                  <c:v>1483330799.9998701</c:v>
                </c:pt>
                <c:pt idx="2421">
                  <c:v>1483943999.9998701</c:v>
                </c:pt>
                <c:pt idx="2422">
                  <c:v>1484557199.9998701</c:v>
                </c:pt>
                <c:pt idx="2423">
                  <c:v>1485170399.9998701</c:v>
                </c:pt>
                <c:pt idx="2424">
                  <c:v>1485783599.9998701</c:v>
                </c:pt>
                <c:pt idx="2425">
                  <c:v>1486396799.9998701</c:v>
                </c:pt>
                <c:pt idx="2426">
                  <c:v>1487009999.9998701</c:v>
                </c:pt>
                <c:pt idx="2427">
                  <c:v>1487623199.9998701</c:v>
                </c:pt>
                <c:pt idx="2428">
                  <c:v>1488236399.9998701</c:v>
                </c:pt>
                <c:pt idx="2429">
                  <c:v>1488849599.9998701</c:v>
                </c:pt>
                <c:pt idx="2430">
                  <c:v>1489462799.9998701</c:v>
                </c:pt>
                <c:pt idx="2431">
                  <c:v>1490075999.9998701</c:v>
                </c:pt>
                <c:pt idx="2432">
                  <c:v>1490689199.9998701</c:v>
                </c:pt>
                <c:pt idx="2433">
                  <c:v>1491302399.9998701</c:v>
                </c:pt>
                <c:pt idx="2434">
                  <c:v>1491915599.9998701</c:v>
                </c:pt>
                <c:pt idx="2435">
                  <c:v>1492528799.9998701</c:v>
                </c:pt>
                <c:pt idx="2436">
                  <c:v>1493141999.9998701</c:v>
                </c:pt>
                <c:pt idx="2437">
                  <c:v>1493755199.9998701</c:v>
                </c:pt>
                <c:pt idx="2438">
                  <c:v>1494368399.9998701</c:v>
                </c:pt>
                <c:pt idx="2439">
                  <c:v>1494981599.9998701</c:v>
                </c:pt>
                <c:pt idx="2440">
                  <c:v>1495594799.9998701</c:v>
                </c:pt>
                <c:pt idx="2441">
                  <c:v>1496207999.9998701</c:v>
                </c:pt>
                <c:pt idx="2442">
                  <c:v>1496821199.9998701</c:v>
                </c:pt>
                <c:pt idx="2443">
                  <c:v>1497434399.9998701</c:v>
                </c:pt>
                <c:pt idx="2444">
                  <c:v>1498047599.9998701</c:v>
                </c:pt>
                <c:pt idx="2445">
                  <c:v>1498660799.9998701</c:v>
                </c:pt>
                <c:pt idx="2446">
                  <c:v>1499273999.9998701</c:v>
                </c:pt>
                <c:pt idx="2447">
                  <c:v>1499887199.9998701</c:v>
                </c:pt>
                <c:pt idx="2448">
                  <c:v>1500500399.9998701</c:v>
                </c:pt>
                <c:pt idx="2449">
                  <c:v>1501113599.9998701</c:v>
                </c:pt>
                <c:pt idx="2450">
                  <c:v>1501726799.9998701</c:v>
                </c:pt>
                <c:pt idx="2451">
                  <c:v>1502339999.9998701</c:v>
                </c:pt>
                <c:pt idx="2452">
                  <c:v>1502953199.9998701</c:v>
                </c:pt>
                <c:pt idx="2453">
                  <c:v>1503566399.9998701</c:v>
                </c:pt>
                <c:pt idx="2454">
                  <c:v>1504179599.9998701</c:v>
                </c:pt>
                <c:pt idx="2455">
                  <c:v>1504792799.9998701</c:v>
                </c:pt>
                <c:pt idx="2456">
                  <c:v>1505405999.9998701</c:v>
                </c:pt>
                <c:pt idx="2457">
                  <c:v>1506019199.9998701</c:v>
                </c:pt>
                <c:pt idx="2458">
                  <c:v>1506632399.9998701</c:v>
                </c:pt>
                <c:pt idx="2459">
                  <c:v>1507245599.9998701</c:v>
                </c:pt>
                <c:pt idx="2460">
                  <c:v>1507858799.9998701</c:v>
                </c:pt>
                <c:pt idx="2461">
                  <c:v>1508471999.9998701</c:v>
                </c:pt>
                <c:pt idx="2462">
                  <c:v>1509085199.9998701</c:v>
                </c:pt>
                <c:pt idx="2463">
                  <c:v>1509698399.9998701</c:v>
                </c:pt>
                <c:pt idx="2464">
                  <c:v>1510311599.9998701</c:v>
                </c:pt>
                <c:pt idx="2465">
                  <c:v>1510924799.9998701</c:v>
                </c:pt>
                <c:pt idx="2466">
                  <c:v>1511537999.9998701</c:v>
                </c:pt>
                <c:pt idx="2467">
                  <c:v>1512151199.9998701</c:v>
                </c:pt>
                <c:pt idx="2468">
                  <c:v>1512764399.9998701</c:v>
                </c:pt>
                <c:pt idx="2469">
                  <c:v>1513377599.9998701</c:v>
                </c:pt>
                <c:pt idx="2470">
                  <c:v>1513990799.9998701</c:v>
                </c:pt>
                <c:pt idx="2471">
                  <c:v>1514603999.9998701</c:v>
                </c:pt>
                <c:pt idx="2472">
                  <c:v>1515217199.9998701</c:v>
                </c:pt>
                <c:pt idx="2473">
                  <c:v>1515830399.9998701</c:v>
                </c:pt>
                <c:pt idx="2474">
                  <c:v>1516443599.9998701</c:v>
                </c:pt>
                <c:pt idx="2475">
                  <c:v>1517056799.9998701</c:v>
                </c:pt>
                <c:pt idx="2476">
                  <c:v>1517669999.9998701</c:v>
                </c:pt>
                <c:pt idx="2477">
                  <c:v>1518283199.9998701</c:v>
                </c:pt>
                <c:pt idx="2478">
                  <c:v>1518896399.9998701</c:v>
                </c:pt>
                <c:pt idx="2479">
                  <c:v>1519509599.9998701</c:v>
                </c:pt>
                <c:pt idx="2480">
                  <c:v>1520122799.9998701</c:v>
                </c:pt>
                <c:pt idx="2481">
                  <c:v>1520735999.9998701</c:v>
                </c:pt>
                <c:pt idx="2482">
                  <c:v>1521349199.9998701</c:v>
                </c:pt>
                <c:pt idx="2483">
                  <c:v>1521962399.9998701</c:v>
                </c:pt>
                <c:pt idx="2484">
                  <c:v>1522575599.9998701</c:v>
                </c:pt>
                <c:pt idx="2485">
                  <c:v>1523188799.9998701</c:v>
                </c:pt>
                <c:pt idx="2486">
                  <c:v>1523801999.9998701</c:v>
                </c:pt>
                <c:pt idx="2487">
                  <c:v>1524415199.9998701</c:v>
                </c:pt>
                <c:pt idx="2488">
                  <c:v>1525028399.9998701</c:v>
                </c:pt>
                <c:pt idx="2489">
                  <c:v>1525641599.9998701</c:v>
                </c:pt>
                <c:pt idx="2490">
                  <c:v>1526254799.9998701</c:v>
                </c:pt>
                <c:pt idx="2491">
                  <c:v>1526867999.9998701</c:v>
                </c:pt>
                <c:pt idx="2492">
                  <c:v>1527481199.9998701</c:v>
                </c:pt>
                <c:pt idx="2493">
                  <c:v>1528094399.9998701</c:v>
                </c:pt>
                <c:pt idx="2494">
                  <c:v>1528707599.9998701</c:v>
                </c:pt>
                <c:pt idx="2495">
                  <c:v>1529320799.9998701</c:v>
                </c:pt>
                <c:pt idx="2496">
                  <c:v>1529933999.9998701</c:v>
                </c:pt>
                <c:pt idx="2497">
                  <c:v>1530547199.9998701</c:v>
                </c:pt>
                <c:pt idx="2498">
                  <c:v>1531160399.9998701</c:v>
                </c:pt>
                <c:pt idx="2499">
                  <c:v>1531773599.9998701</c:v>
                </c:pt>
                <c:pt idx="2500">
                  <c:v>1532386799.9998701</c:v>
                </c:pt>
                <c:pt idx="2501">
                  <c:v>1532999999.9998701</c:v>
                </c:pt>
                <c:pt idx="2502">
                  <c:v>1533613199.9998701</c:v>
                </c:pt>
                <c:pt idx="2503">
                  <c:v>1534226399.9998701</c:v>
                </c:pt>
                <c:pt idx="2504">
                  <c:v>1534839599.9998701</c:v>
                </c:pt>
                <c:pt idx="2505">
                  <c:v>1535452799.9998701</c:v>
                </c:pt>
                <c:pt idx="2506">
                  <c:v>1536065999.9998701</c:v>
                </c:pt>
                <c:pt idx="2507">
                  <c:v>1536679199.9998701</c:v>
                </c:pt>
                <c:pt idx="2508">
                  <c:v>1537292399.9998701</c:v>
                </c:pt>
                <c:pt idx="2509">
                  <c:v>1537905599.9998701</c:v>
                </c:pt>
                <c:pt idx="2510">
                  <c:v>1538518799.9998701</c:v>
                </c:pt>
                <c:pt idx="2511">
                  <c:v>1539131999.9998701</c:v>
                </c:pt>
                <c:pt idx="2512">
                  <c:v>1539745199.9998701</c:v>
                </c:pt>
                <c:pt idx="2513">
                  <c:v>1540358399.9998701</c:v>
                </c:pt>
                <c:pt idx="2514">
                  <c:v>1540971599.9998701</c:v>
                </c:pt>
                <c:pt idx="2515">
                  <c:v>1541584799.9998701</c:v>
                </c:pt>
                <c:pt idx="2516">
                  <c:v>1542197999.9998701</c:v>
                </c:pt>
                <c:pt idx="2517">
                  <c:v>1542811199.9998701</c:v>
                </c:pt>
                <c:pt idx="2518">
                  <c:v>1543424399.9998701</c:v>
                </c:pt>
                <c:pt idx="2519">
                  <c:v>1544037599.9998701</c:v>
                </c:pt>
                <c:pt idx="2520">
                  <c:v>1544650799.9998701</c:v>
                </c:pt>
                <c:pt idx="2521">
                  <c:v>1545263999.9998701</c:v>
                </c:pt>
                <c:pt idx="2522">
                  <c:v>1545877199.9998701</c:v>
                </c:pt>
                <c:pt idx="2523">
                  <c:v>1546490399.9998701</c:v>
                </c:pt>
                <c:pt idx="2524">
                  <c:v>1547103599.9998701</c:v>
                </c:pt>
                <c:pt idx="2525">
                  <c:v>1547716799.9998701</c:v>
                </c:pt>
                <c:pt idx="2526">
                  <c:v>1548329999.9998701</c:v>
                </c:pt>
                <c:pt idx="2527">
                  <c:v>1548943199.9998701</c:v>
                </c:pt>
                <c:pt idx="2528">
                  <c:v>1549556399.9998701</c:v>
                </c:pt>
                <c:pt idx="2529">
                  <c:v>1550169599.9998701</c:v>
                </c:pt>
                <c:pt idx="2530">
                  <c:v>1550782799.9998701</c:v>
                </c:pt>
                <c:pt idx="2531">
                  <c:v>1551395999.9998701</c:v>
                </c:pt>
                <c:pt idx="2532">
                  <c:v>1552009199.9998701</c:v>
                </c:pt>
                <c:pt idx="2533">
                  <c:v>1552622399.9998701</c:v>
                </c:pt>
                <c:pt idx="2534">
                  <c:v>1553235599.9998701</c:v>
                </c:pt>
                <c:pt idx="2535">
                  <c:v>1553848799.9998701</c:v>
                </c:pt>
                <c:pt idx="2536">
                  <c:v>1554461999.9998701</c:v>
                </c:pt>
                <c:pt idx="2537">
                  <c:v>1555075199.9998701</c:v>
                </c:pt>
                <c:pt idx="2538">
                  <c:v>1555688399.9998701</c:v>
                </c:pt>
                <c:pt idx="2539">
                  <c:v>1556301599.9998701</c:v>
                </c:pt>
                <c:pt idx="2540">
                  <c:v>1556914799.9998701</c:v>
                </c:pt>
                <c:pt idx="2541">
                  <c:v>1557527999.9998701</c:v>
                </c:pt>
                <c:pt idx="2542">
                  <c:v>1558141199.9998701</c:v>
                </c:pt>
                <c:pt idx="2543">
                  <c:v>1558754399.9998701</c:v>
                </c:pt>
                <c:pt idx="2544">
                  <c:v>1559367599.9998701</c:v>
                </c:pt>
                <c:pt idx="2545">
                  <c:v>1559980799.9998701</c:v>
                </c:pt>
                <c:pt idx="2546">
                  <c:v>1560593999.9998701</c:v>
                </c:pt>
                <c:pt idx="2547">
                  <c:v>1561207199.9998701</c:v>
                </c:pt>
                <c:pt idx="2548">
                  <c:v>1561820399.9998701</c:v>
                </c:pt>
                <c:pt idx="2549">
                  <c:v>1562433599.9998701</c:v>
                </c:pt>
                <c:pt idx="2550">
                  <c:v>1563046799.9998701</c:v>
                </c:pt>
                <c:pt idx="2551">
                  <c:v>1563659999.9998701</c:v>
                </c:pt>
                <c:pt idx="2552">
                  <c:v>1564273199.9998701</c:v>
                </c:pt>
                <c:pt idx="2553">
                  <c:v>1564886399.9998701</c:v>
                </c:pt>
                <c:pt idx="2554">
                  <c:v>1565499599.9998701</c:v>
                </c:pt>
                <c:pt idx="2555">
                  <c:v>1566112799.9998701</c:v>
                </c:pt>
                <c:pt idx="2556">
                  <c:v>1566725999.9998701</c:v>
                </c:pt>
                <c:pt idx="2557">
                  <c:v>1567339199.9998701</c:v>
                </c:pt>
                <c:pt idx="2558">
                  <c:v>1567952399.9998701</c:v>
                </c:pt>
                <c:pt idx="2559">
                  <c:v>1568565599.9998701</c:v>
                </c:pt>
                <c:pt idx="2560">
                  <c:v>1569178799.9998701</c:v>
                </c:pt>
                <c:pt idx="2561">
                  <c:v>1569791999.9998701</c:v>
                </c:pt>
                <c:pt idx="2562">
                  <c:v>1570405199.9998701</c:v>
                </c:pt>
                <c:pt idx="2563">
                  <c:v>1571018399.9998701</c:v>
                </c:pt>
                <c:pt idx="2564">
                  <c:v>1571631599.9998701</c:v>
                </c:pt>
                <c:pt idx="2565">
                  <c:v>1572244799.9998701</c:v>
                </c:pt>
                <c:pt idx="2566">
                  <c:v>1572857999.9998701</c:v>
                </c:pt>
                <c:pt idx="2567">
                  <c:v>1573471199.9998701</c:v>
                </c:pt>
                <c:pt idx="2568">
                  <c:v>1574084399.9998701</c:v>
                </c:pt>
                <c:pt idx="2569">
                  <c:v>1574697599.9998701</c:v>
                </c:pt>
                <c:pt idx="2570">
                  <c:v>1575310799.9998701</c:v>
                </c:pt>
                <c:pt idx="2571">
                  <c:v>1575923999.9998701</c:v>
                </c:pt>
                <c:pt idx="2572">
                  <c:v>1576537199.9998701</c:v>
                </c:pt>
                <c:pt idx="2573">
                  <c:v>1577150399.9998701</c:v>
                </c:pt>
                <c:pt idx="2574">
                  <c:v>1577763599.9998701</c:v>
                </c:pt>
                <c:pt idx="2575">
                  <c:v>1578376799.9998701</c:v>
                </c:pt>
                <c:pt idx="2576">
                  <c:v>1578989999.9998701</c:v>
                </c:pt>
                <c:pt idx="2577">
                  <c:v>1579603199.9998701</c:v>
                </c:pt>
                <c:pt idx="2578">
                  <c:v>1580216399.9998701</c:v>
                </c:pt>
                <c:pt idx="2579">
                  <c:v>1580829599.9998701</c:v>
                </c:pt>
                <c:pt idx="2580">
                  <c:v>1581442799.9998701</c:v>
                </c:pt>
                <c:pt idx="2581">
                  <c:v>1582055999.9998701</c:v>
                </c:pt>
                <c:pt idx="2582">
                  <c:v>1582669199.9998701</c:v>
                </c:pt>
                <c:pt idx="2583">
                  <c:v>1583282399.9998701</c:v>
                </c:pt>
                <c:pt idx="2584">
                  <c:v>1583895599.9998701</c:v>
                </c:pt>
                <c:pt idx="2585">
                  <c:v>1584508799.9998701</c:v>
                </c:pt>
                <c:pt idx="2586">
                  <c:v>1585121999.9998701</c:v>
                </c:pt>
                <c:pt idx="2587">
                  <c:v>1585735199.9998701</c:v>
                </c:pt>
                <c:pt idx="2588">
                  <c:v>1586348399.9998701</c:v>
                </c:pt>
                <c:pt idx="2589">
                  <c:v>1586961599.9998701</c:v>
                </c:pt>
                <c:pt idx="2590">
                  <c:v>1587574799.9998701</c:v>
                </c:pt>
                <c:pt idx="2591">
                  <c:v>1588187999.9998701</c:v>
                </c:pt>
                <c:pt idx="2592">
                  <c:v>1588801199.9998701</c:v>
                </c:pt>
                <c:pt idx="2593">
                  <c:v>1589414399.9998701</c:v>
                </c:pt>
                <c:pt idx="2594">
                  <c:v>1590027599.9998701</c:v>
                </c:pt>
                <c:pt idx="2595">
                  <c:v>1590640799.9998701</c:v>
                </c:pt>
                <c:pt idx="2596">
                  <c:v>1591253999.9998701</c:v>
                </c:pt>
                <c:pt idx="2597">
                  <c:v>1591867199.9998701</c:v>
                </c:pt>
                <c:pt idx="2598">
                  <c:v>1592480399.9998701</c:v>
                </c:pt>
                <c:pt idx="2599">
                  <c:v>1593093599.9998701</c:v>
                </c:pt>
                <c:pt idx="2600">
                  <c:v>1593706799.9998701</c:v>
                </c:pt>
                <c:pt idx="2601">
                  <c:v>1594319999.9998701</c:v>
                </c:pt>
                <c:pt idx="2602">
                  <c:v>1594933199.9998701</c:v>
                </c:pt>
                <c:pt idx="2603">
                  <c:v>1595546399.9998701</c:v>
                </c:pt>
                <c:pt idx="2604">
                  <c:v>1596159599.9998701</c:v>
                </c:pt>
                <c:pt idx="2605">
                  <c:v>1596772799.9998701</c:v>
                </c:pt>
                <c:pt idx="2606">
                  <c:v>1597385999.9998701</c:v>
                </c:pt>
                <c:pt idx="2607">
                  <c:v>1597999199.9998701</c:v>
                </c:pt>
                <c:pt idx="2608">
                  <c:v>1598612399.9998701</c:v>
                </c:pt>
                <c:pt idx="2609">
                  <c:v>1599225599.9998701</c:v>
                </c:pt>
                <c:pt idx="2610">
                  <c:v>1599838799.9998701</c:v>
                </c:pt>
                <c:pt idx="2611">
                  <c:v>1600451999.9998701</c:v>
                </c:pt>
                <c:pt idx="2612">
                  <c:v>1601065199.9998701</c:v>
                </c:pt>
                <c:pt idx="2613">
                  <c:v>1601678399.9998701</c:v>
                </c:pt>
                <c:pt idx="2614">
                  <c:v>1602291599.9998701</c:v>
                </c:pt>
                <c:pt idx="2615">
                  <c:v>1602904799.9998701</c:v>
                </c:pt>
                <c:pt idx="2616">
                  <c:v>1603517999.9998701</c:v>
                </c:pt>
                <c:pt idx="2617">
                  <c:v>1604131199.9998701</c:v>
                </c:pt>
                <c:pt idx="2618">
                  <c:v>1604744399.9998701</c:v>
                </c:pt>
                <c:pt idx="2619">
                  <c:v>1605357599.9998701</c:v>
                </c:pt>
                <c:pt idx="2620">
                  <c:v>1605970799.9998701</c:v>
                </c:pt>
                <c:pt idx="2621">
                  <c:v>1606583999.9998701</c:v>
                </c:pt>
                <c:pt idx="2622">
                  <c:v>1607197199.9998701</c:v>
                </c:pt>
                <c:pt idx="2623">
                  <c:v>1607810399.9998701</c:v>
                </c:pt>
                <c:pt idx="2624">
                  <c:v>1608423599.9998701</c:v>
                </c:pt>
                <c:pt idx="2625">
                  <c:v>1609036799.9998701</c:v>
                </c:pt>
                <c:pt idx="2626">
                  <c:v>1609649999.9998701</c:v>
                </c:pt>
                <c:pt idx="2627">
                  <c:v>1610263199.9998701</c:v>
                </c:pt>
                <c:pt idx="2628">
                  <c:v>1610876399.9998701</c:v>
                </c:pt>
                <c:pt idx="2629">
                  <c:v>1611489599.9998701</c:v>
                </c:pt>
                <c:pt idx="2630">
                  <c:v>1612102799.9998701</c:v>
                </c:pt>
                <c:pt idx="2631">
                  <c:v>1612715999.9998701</c:v>
                </c:pt>
                <c:pt idx="2632">
                  <c:v>1613329199.9998701</c:v>
                </c:pt>
                <c:pt idx="2633">
                  <c:v>1613942399.9998701</c:v>
                </c:pt>
                <c:pt idx="2634">
                  <c:v>1614555599.9998701</c:v>
                </c:pt>
                <c:pt idx="2635">
                  <c:v>1615168799.9998701</c:v>
                </c:pt>
                <c:pt idx="2636">
                  <c:v>1615781999.9998701</c:v>
                </c:pt>
                <c:pt idx="2637">
                  <c:v>1616395199.9998701</c:v>
                </c:pt>
                <c:pt idx="2638">
                  <c:v>1617008399.9998701</c:v>
                </c:pt>
                <c:pt idx="2639">
                  <c:v>1617621599.9998701</c:v>
                </c:pt>
                <c:pt idx="2640">
                  <c:v>1618234799.9998701</c:v>
                </c:pt>
                <c:pt idx="2641">
                  <c:v>1618847999.9998701</c:v>
                </c:pt>
                <c:pt idx="2642">
                  <c:v>1619461199.9998701</c:v>
                </c:pt>
                <c:pt idx="2643">
                  <c:v>1620074399.9998701</c:v>
                </c:pt>
                <c:pt idx="2644">
                  <c:v>1620687599.9998701</c:v>
                </c:pt>
                <c:pt idx="2645">
                  <c:v>1621300799.9998701</c:v>
                </c:pt>
                <c:pt idx="2646">
                  <c:v>1621913999.9998701</c:v>
                </c:pt>
                <c:pt idx="2647">
                  <c:v>1622527199.9998701</c:v>
                </c:pt>
                <c:pt idx="2648">
                  <c:v>1623140399.9998701</c:v>
                </c:pt>
                <c:pt idx="2649">
                  <c:v>1623753599.9998701</c:v>
                </c:pt>
                <c:pt idx="2650">
                  <c:v>1624366799.9998701</c:v>
                </c:pt>
                <c:pt idx="2651">
                  <c:v>1624979999.9998701</c:v>
                </c:pt>
                <c:pt idx="2652">
                  <c:v>1625593199.9998701</c:v>
                </c:pt>
                <c:pt idx="2653">
                  <c:v>1626206399.9998701</c:v>
                </c:pt>
                <c:pt idx="2654">
                  <c:v>1626819599.9998701</c:v>
                </c:pt>
                <c:pt idx="2655">
                  <c:v>1627432799.9998701</c:v>
                </c:pt>
                <c:pt idx="2656">
                  <c:v>1628045999.9998701</c:v>
                </c:pt>
                <c:pt idx="2657">
                  <c:v>1628659199.9998701</c:v>
                </c:pt>
                <c:pt idx="2658">
                  <c:v>1629272399.9998701</c:v>
                </c:pt>
                <c:pt idx="2659">
                  <c:v>1629885599.9998701</c:v>
                </c:pt>
                <c:pt idx="2660">
                  <c:v>1630498799.9998701</c:v>
                </c:pt>
                <c:pt idx="2661">
                  <c:v>1631111999.9998701</c:v>
                </c:pt>
                <c:pt idx="2662">
                  <c:v>1631725199.9998701</c:v>
                </c:pt>
                <c:pt idx="2663">
                  <c:v>1632338399.9998701</c:v>
                </c:pt>
                <c:pt idx="2664">
                  <c:v>1632951599.9998701</c:v>
                </c:pt>
                <c:pt idx="2665">
                  <c:v>1633564799.9998701</c:v>
                </c:pt>
                <c:pt idx="2666">
                  <c:v>1634177999.9998701</c:v>
                </c:pt>
                <c:pt idx="2667">
                  <c:v>1634791199.9998701</c:v>
                </c:pt>
                <c:pt idx="2668">
                  <c:v>1635404399.9998701</c:v>
                </c:pt>
                <c:pt idx="2669">
                  <c:v>1636017599.9998701</c:v>
                </c:pt>
                <c:pt idx="2670">
                  <c:v>1636630799.9998701</c:v>
                </c:pt>
                <c:pt idx="2671">
                  <c:v>1637243999.9998701</c:v>
                </c:pt>
                <c:pt idx="2672">
                  <c:v>1637857199.9998701</c:v>
                </c:pt>
                <c:pt idx="2673">
                  <c:v>1638470399.9998701</c:v>
                </c:pt>
                <c:pt idx="2674">
                  <c:v>1639083599.9998701</c:v>
                </c:pt>
                <c:pt idx="2675">
                  <c:v>1639696799.9998701</c:v>
                </c:pt>
                <c:pt idx="2676">
                  <c:v>1640309999.9998701</c:v>
                </c:pt>
                <c:pt idx="2677">
                  <c:v>1640923199.9998701</c:v>
                </c:pt>
                <c:pt idx="2678">
                  <c:v>1641536399.9998701</c:v>
                </c:pt>
                <c:pt idx="2679">
                  <c:v>1642149599.9998701</c:v>
                </c:pt>
                <c:pt idx="2680">
                  <c:v>1642762799.9998701</c:v>
                </c:pt>
                <c:pt idx="2681">
                  <c:v>1643375999.9998701</c:v>
                </c:pt>
                <c:pt idx="2682">
                  <c:v>1643989199.9998701</c:v>
                </c:pt>
                <c:pt idx="2683">
                  <c:v>1644602399.9998701</c:v>
                </c:pt>
                <c:pt idx="2684">
                  <c:v>1645215599.9998701</c:v>
                </c:pt>
                <c:pt idx="2685">
                  <c:v>1645828799.9998701</c:v>
                </c:pt>
                <c:pt idx="2686">
                  <c:v>1646441999.9998701</c:v>
                </c:pt>
                <c:pt idx="2687">
                  <c:v>1647055199.9998701</c:v>
                </c:pt>
                <c:pt idx="2688">
                  <c:v>1647668399.9998701</c:v>
                </c:pt>
                <c:pt idx="2689">
                  <c:v>1648281599.9998701</c:v>
                </c:pt>
                <c:pt idx="2690">
                  <c:v>1648894799.9998701</c:v>
                </c:pt>
                <c:pt idx="2691">
                  <c:v>1649507999.9998701</c:v>
                </c:pt>
                <c:pt idx="2692">
                  <c:v>1650121199.9998701</c:v>
                </c:pt>
                <c:pt idx="2693">
                  <c:v>1650734399.9998701</c:v>
                </c:pt>
                <c:pt idx="2694">
                  <c:v>1651347599.9998701</c:v>
                </c:pt>
                <c:pt idx="2695">
                  <c:v>1651960799.9998701</c:v>
                </c:pt>
                <c:pt idx="2696">
                  <c:v>1652573999.9998701</c:v>
                </c:pt>
                <c:pt idx="2697">
                  <c:v>1653187199.9998701</c:v>
                </c:pt>
                <c:pt idx="2698">
                  <c:v>1653800399.9998701</c:v>
                </c:pt>
                <c:pt idx="2699">
                  <c:v>1654413599.9998701</c:v>
                </c:pt>
                <c:pt idx="2700">
                  <c:v>1655026799.9998701</c:v>
                </c:pt>
                <c:pt idx="2701">
                  <c:v>1655639999.9998701</c:v>
                </c:pt>
                <c:pt idx="2702">
                  <c:v>1656253199.9998701</c:v>
                </c:pt>
                <c:pt idx="2703">
                  <c:v>1656866399.9998701</c:v>
                </c:pt>
                <c:pt idx="2704">
                  <c:v>1657479599.9998701</c:v>
                </c:pt>
                <c:pt idx="2705">
                  <c:v>1658092799.9998701</c:v>
                </c:pt>
                <c:pt idx="2706">
                  <c:v>1658705999.9998701</c:v>
                </c:pt>
                <c:pt idx="2707">
                  <c:v>1659319199.9998701</c:v>
                </c:pt>
                <c:pt idx="2708">
                  <c:v>1659932399.9998701</c:v>
                </c:pt>
                <c:pt idx="2709">
                  <c:v>1660545599.9998701</c:v>
                </c:pt>
                <c:pt idx="2710">
                  <c:v>1661158799.9998701</c:v>
                </c:pt>
                <c:pt idx="2711">
                  <c:v>1661771999.9998701</c:v>
                </c:pt>
                <c:pt idx="2712">
                  <c:v>1662385199.9998701</c:v>
                </c:pt>
                <c:pt idx="2713">
                  <c:v>1662998399.9998701</c:v>
                </c:pt>
                <c:pt idx="2714">
                  <c:v>1663611599.9998701</c:v>
                </c:pt>
                <c:pt idx="2715">
                  <c:v>1664224799.9998701</c:v>
                </c:pt>
                <c:pt idx="2716">
                  <c:v>1664837999.9998701</c:v>
                </c:pt>
                <c:pt idx="2717">
                  <c:v>1665451199.9998701</c:v>
                </c:pt>
                <c:pt idx="2718">
                  <c:v>1666064399.9998701</c:v>
                </c:pt>
                <c:pt idx="2719">
                  <c:v>1666677599.9998701</c:v>
                </c:pt>
                <c:pt idx="2720">
                  <c:v>1667290799.9998701</c:v>
                </c:pt>
                <c:pt idx="2721">
                  <c:v>1667903999.9998701</c:v>
                </c:pt>
                <c:pt idx="2722">
                  <c:v>1668517199.9998701</c:v>
                </c:pt>
                <c:pt idx="2723">
                  <c:v>1669130399.9998701</c:v>
                </c:pt>
                <c:pt idx="2724">
                  <c:v>1669743599.9998701</c:v>
                </c:pt>
                <c:pt idx="2725">
                  <c:v>1670356799.9998701</c:v>
                </c:pt>
                <c:pt idx="2726">
                  <c:v>1670969999.9998701</c:v>
                </c:pt>
                <c:pt idx="2727">
                  <c:v>1671583199.9998701</c:v>
                </c:pt>
                <c:pt idx="2728">
                  <c:v>1672196399.9998701</c:v>
                </c:pt>
                <c:pt idx="2729">
                  <c:v>1672809599.9998701</c:v>
                </c:pt>
                <c:pt idx="2730">
                  <c:v>1673422799.9998701</c:v>
                </c:pt>
                <c:pt idx="2731">
                  <c:v>1674035999.9998701</c:v>
                </c:pt>
                <c:pt idx="2732">
                  <c:v>1674649199.9998701</c:v>
                </c:pt>
                <c:pt idx="2733">
                  <c:v>1675262399.9998701</c:v>
                </c:pt>
                <c:pt idx="2734">
                  <c:v>1675875599.9998701</c:v>
                </c:pt>
                <c:pt idx="2735">
                  <c:v>1676488799.9998701</c:v>
                </c:pt>
                <c:pt idx="2736">
                  <c:v>1677101999.9998701</c:v>
                </c:pt>
                <c:pt idx="2737">
                  <c:v>1677715199.9998701</c:v>
                </c:pt>
                <c:pt idx="2738">
                  <c:v>1678328399.9998701</c:v>
                </c:pt>
                <c:pt idx="2739">
                  <c:v>1678941599.9998701</c:v>
                </c:pt>
                <c:pt idx="2740">
                  <c:v>1679554799.9998701</c:v>
                </c:pt>
                <c:pt idx="2741">
                  <c:v>1680167999.9998701</c:v>
                </c:pt>
                <c:pt idx="2742">
                  <c:v>1680781199.9998701</c:v>
                </c:pt>
                <c:pt idx="2743">
                  <c:v>1681394399.9998701</c:v>
                </c:pt>
                <c:pt idx="2744">
                  <c:v>1682007599.9998701</c:v>
                </c:pt>
                <c:pt idx="2745">
                  <c:v>1682620799.9998701</c:v>
                </c:pt>
                <c:pt idx="2746">
                  <c:v>1683233999.9998701</c:v>
                </c:pt>
                <c:pt idx="2747">
                  <c:v>1683847199.9998701</c:v>
                </c:pt>
                <c:pt idx="2748">
                  <c:v>1684460399.9998701</c:v>
                </c:pt>
                <c:pt idx="2749">
                  <c:v>1685073599.9998701</c:v>
                </c:pt>
                <c:pt idx="2750">
                  <c:v>1685686799.9998701</c:v>
                </c:pt>
                <c:pt idx="2751">
                  <c:v>1686299999.9998701</c:v>
                </c:pt>
                <c:pt idx="2752">
                  <c:v>1686913199.9998701</c:v>
                </c:pt>
                <c:pt idx="2753">
                  <c:v>1687526399.9998701</c:v>
                </c:pt>
                <c:pt idx="2754">
                  <c:v>1688139599.9998701</c:v>
                </c:pt>
                <c:pt idx="2755">
                  <c:v>1688752799.9998701</c:v>
                </c:pt>
                <c:pt idx="2756">
                  <c:v>1689365999.9998701</c:v>
                </c:pt>
                <c:pt idx="2757">
                  <c:v>1689979199.9998701</c:v>
                </c:pt>
                <c:pt idx="2758">
                  <c:v>1690592399.9998701</c:v>
                </c:pt>
                <c:pt idx="2759">
                  <c:v>1691205599.9998701</c:v>
                </c:pt>
                <c:pt idx="2760">
                  <c:v>1691818799.9998701</c:v>
                </c:pt>
                <c:pt idx="2761">
                  <c:v>1692431999.9998701</c:v>
                </c:pt>
                <c:pt idx="2762">
                  <c:v>1693045199.9998701</c:v>
                </c:pt>
                <c:pt idx="2763">
                  <c:v>1693658399.9998701</c:v>
                </c:pt>
                <c:pt idx="2764">
                  <c:v>1694271599.9998701</c:v>
                </c:pt>
                <c:pt idx="2765">
                  <c:v>1694884799.9998701</c:v>
                </c:pt>
                <c:pt idx="2766">
                  <c:v>1695497999.9998701</c:v>
                </c:pt>
                <c:pt idx="2767">
                  <c:v>1696111199.9998701</c:v>
                </c:pt>
                <c:pt idx="2768">
                  <c:v>1696724399.9998701</c:v>
                </c:pt>
                <c:pt idx="2769">
                  <c:v>1697337599.9998701</c:v>
                </c:pt>
                <c:pt idx="2770">
                  <c:v>1697950799.9998701</c:v>
                </c:pt>
                <c:pt idx="2771">
                  <c:v>1698563999.9998701</c:v>
                </c:pt>
                <c:pt idx="2772">
                  <c:v>1699177199.9998701</c:v>
                </c:pt>
                <c:pt idx="2773">
                  <c:v>1699790399.9998701</c:v>
                </c:pt>
                <c:pt idx="2774">
                  <c:v>1700403599.9998701</c:v>
                </c:pt>
                <c:pt idx="2775">
                  <c:v>1701016799.9998701</c:v>
                </c:pt>
                <c:pt idx="2776">
                  <c:v>1701629999.9998701</c:v>
                </c:pt>
                <c:pt idx="2777">
                  <c:v>1702243199.9998701</c:v>
                </c:pt>
                <c:pt idx="2778">
                  <c:v>1702856399.9998701</c:v>
                </c:pt>
                <c:pt idx="2779">
                  <c:v>1703469599.9998701</c:v>
                </c:pt>
                <c:pt idx="2780">
                  <c:v>1704082799.9998701</c:v>
                </c:pt>
                <c:pt idx="2781">
                  <c:v>1704695999.9998701</c:v>
                </c:pt>
                <c:pt idx="2782">
                  <c:v>1705309199.9998701</c:v>
                </c:pt>
                <c:pt idx="2783">
                  <c:v>1705922399.9998701</c:v>
                </c:pt>
                <c:pt idx="2784">
                  <c:v>1706535599.9998701</c:v>
                </c:pt>
                <c:pt idx="2785">
                  <c:v>1707148799.9998701</c:v>
                </c:pt>
                <c:pt idx="2786">
                  <c:v>1707761999.9998701</c:v>
                </c:pt>
                <c:pt idx="2787">
                  <c:v>1708375199.9998701</c:v>
                </c:pt>
                <c:pt idx="2788">
                  <c:v>1708988399.9998701</c:v>
                </c:pt>
                <c:pt idx="2789">
                  <c:v>1709601599.9998701</c:v>
                </c:pt>
                <c:pt idx="2790">
                  <c:v>1710214799.9998701</c:v>
                </c:pt>
                <c:pt idx="2791">
                  <c:v>1710827999.9998701</c:v>
                </c:pt>
                <c:pt idx="2792">
                  <c:v>1711441199.9998701</c:v>
                </c:pt>
                <c:pt idx="2793">
                  <c:v>1712054399.9998701</c:v>
                </c:pt>
                <c:pt idx="2794">
                  <c:v>1712667599.9998701</c:v>
                </c:pt>
                <c:pt idx="2795">
                  <c:v>1713280799.9998701</c:v>
                </c:pt>
                <c:pt idx="2796">
                  <c:v>1713893999.9998701</c:v>
                </c:pt>
                <c:pt idx="2797">
                  <c:v>1714507199.9998701</c:v>
                </c:pt>
                <c:pt idx="2798">
                  <c:v>1715120399.9998701</c:v>
                </c:pt>
                <c:pt idx="2799">
                  <c:v>1715733599.9998701</c:v>
                </c:pt>
                <c:pt idx="2800">
                  <c:v>1716346799.9998701</c:v>
                </c:pt>
                <c:pt idx="2801">
                  <c:v>1716959999.9998701</c:v>
                </c:pt>
                <c:pt idx="2802">
                  <c:v>1717573199.9998701</c:v>
                </c:pt>
                <c:pt idx="2803">
                  <c:v>1718186399.9998701</c:v>
                </c:pt>
                <c:pt idx="2804">
                  <c:v>1718799599.9998701</c:v>
                </c:pt>
                <c:pt idx="2805">
                  <c:v>1719412799.9998701</c:v>
                </c:pt>
                <c:pt idx="2806">
                  <c:v>1720025999.9998701</c:v>
                </c:pt>
                <c:pt idx="2807">
                  <c:v>1720639199.9998701</c:v>
                </c:pt>
                <c:pt idx="2808">
                  <c:v>1721252399.9998701</c:v>
                </c:pt>
                <c:pt idx="2809">
                  <c:v>1721865599.9998701</c:v>
                </c:pt>
                <c:pt idx="2810">
                  <c:v>1722478799.9998701</c:v>
                </c:pt>
                <c:pt idx="2811">
                  <c:v>1723091999.9998701</c:v>
                </c:pt>
                <c:pt idx="2812">
                  <c:v>1723705199.9998701</c:v>
                </c:pt>
                <c:pt idx="2813">
                  <c:v>1724318399.9998701</c:v>
                </c:pt>
                <c:pt idx="2814">
                  <c:v>1724931599.9998701</c:v>
                </c:pt>
                <c:pt idx="2815">
                  <c:v>1725544799.9998701</c:v>
                </c:pt>
                <c:pt idx="2816">
                  <c:v>1726157999.9998701</c:v>
                </c:pt>
                <c:pt idx="2817">
                  <c:v>1726771199.9998701</c:v>
                </c:pt>
                <c:pt idx="2818">
                  <c:v>1727384399.9998701</c:v>
                </c:pt>
                <c:pt idx="2819">
                  <c:v>1727997599.9998701</c:v>
                </c:pt>
                <c:pt idx="2820">
                  <c:v>1728610799.9998701</c:v>
                </c:pt>
                <c:pt idx="2821">
                  <c:v>1729223999.9998701</c:v>
                </c:pt>
                <c:pt idx="2822">
                  <c:v>1729837199.9998701</c:v>
                </c:pt>
                <c:pt idx="2823">
                  <c:v>1730450399.9998701</c:v>
                </c:pt>
                <c:pt idx="2824">
                  <c:v>1731063599.9998701</c:v>
                </c:pt>
                <c:pt idx="2825">
                  <c:v>1731676799.9998701</c:v>
                </c:pt>
                <c:pt idx="2826">
                  <c:v>1732289999.9998701</c:v>
                </c:pt>
                <c:pt idx="2827">
                  <c:v>1732903199.9998701</c:v>
                </c:pt>
                <c:pt idx="2828">
                  <c:v>1733516399.9998701</c:v>
                </c:pt>
                <c:pt idx="2829">
                  <c:v>1734129599.9998701</c:v>
                </c:pt>
                <c:pt idx="2830">
                  <c:v>1734742799.9998701</c:v>
                </c:pt>
                <c:pt idx="2831">
                  <c:v>1735355999.9998701</c:v>
                </c:pt>
                <c:pt idx="2832">
                  <c:v>1735969199.9998701</c:v>
                </c:pt>
                <c:pt idx="2833">
                  <c:v>1736582399.9998701</c:v>
                </c:pt>
                <c:pt idx="2834">
                  <c:v>1737195599.9998701</c:v>
                </c:pt>
                <c:pt idx="2835">
                  <c:v>1737808799.9998701</c:v>
                </c:pt>
                <c:pt idx="2836">
                  <c:v>1738421999.9998701</c:v>
                </c:pt>
                <c:pt idx="2837">
                  <c:v>1739035199.9998701</c:v>
                </c:pt>
                <c:pt idx="2838">
                  <c:v>1739648399.9998701</c:v>
                </c:pt>
                <c:pt idx="2839">
                  <c:v>1740261599.9998701</c:v>
                </c:pt>
                <c:pt idx="2840">
                  <c:v>1740874799.9998701</c:v>
                </c:pt>
                <c:pt idx="2841">
                  <c:v>1741487999.9998701</c:v>
                </c:pt>
                <c:pt idx="2842">
                  <c:v>1742101199.9998701</c:v>
                </c:pt>
                <c:pt idx="2843">
                  <c:v>1742714399.9998701</c:v>
                </c:pt>
                <c:pt idx="2844">
                  <c:v>1743327599.9998701</c:v>
                </c:pt>
                <c:pt idx="2845">
                  <c:v>1743940799.9998701</c:v>
                </c:pt>
                <c:pt idx="2846">
                  <c:v>1744553999.9998701</c:v>
                </c:pt>
                <c:pt idx="2847">
                  <c:v>1745167199.9998701</c:v>
                </c:pt>
                <c:pt idx="2848">
                  <c:v>1745780399.9998701</c:v>
                </c:pt>
                <c:pt idx="2849">
                  <c:v>1746393599.9998701</c:v>
                </c:pt>
                <c:pt idx="2850">
                  <c:v>1747006799.9998701</c:v>
                </c:pt>
                <c:pt idx="2851">
                  <c:v>1747619999.9998701</c:v>
                </c:pt>
                <c:pt idx="2852">
                  <c:v>1748233199.9998701</c:v>
                </c:pt>
                <c:pt idx="2853">
                  <c:v>1748846399.9998701</c:v>
                </c:pt>
                <c:pt idx="2854">
                  <c:v>1749459599.9998701</c:v>
                </c:pt>
                <c:pt idx="2855">
                  <c:v>1750072799.9998701</c:v>
                </c:pt>
                <c:pt idx="2856">
                  <c:v>1750685999.9998701</c:v>
                </c:pt>
                <c:pt idx="2857">
                  <c:v>1751299199.9998701</c:v>
                </c:pt>
                <c:pt idx="2858">
                  <c:v>1751912399.9998701</c:v>
                </c:pt>
                <c:pt idx="2859">
                  <c:v>1752525599.9998701</c:v>
                </c:pt>
                <c:pt idx="2860">
                  <c:v>1753138799.9998701</c:v>
                </c:pt>
                <c:pt idx="2861">
                  <c:v>1753751999.9998701</c:v>
                </c:pt>
                <c:pt idx="2862">
                  <c:v>1754365199.9998701</c:v>
                </c:pt>
                <c:pt idx="2863">
                  <c:v>1754978399.9998701</c:v>
                </c:pt>
                <c:pt idx="2864">
                  <c:v>1755591599.9998701</c:v>
                </c:pt>
                <c:pt idx="2865">
                  <c:v>1756204799.9998701</c:v>
                </c:pt>
                <c:pt idx="2866">
                  <c:v>1756817999.9998701</c:v>
                </c:pt>
                <c:pt idx="2867">
                  <c:v>1757431199.9998701</c:v>
                </c:pt>
                <c:pt idx="2868">
                  <c:v>1758044399.9998701</c:v>
                </c:pt>
                <c:pt idx="2869">
                  <c:v>1758657599.9998701</c:v>
                </c:pt>
                <c:pt idx="2870">
                  <c:v>1759270799.9998701</c:v>
                </c:pt>
                <c:pt idx="2871">
                  <c:v>1759883999.9998701</c:v>
                </c:pt>
                <c:pt idx="2872">
                  <c:v>1760497199.9998701</c:v>
                </c:pt>
                <c:pt idx="2873">
                  <c:v>1761110399.9998701</c:v>
                </c:pt>
                <c:pt idx="2874">
                  <c:v>1761723599.9998701</c:v>
                </c:pt>
                <c:pt idx="2875">
                  <c:v>1762336799.9998701</c:v>
                </c:pt>
                <c:pt idx="2876">
                  <c:v>1762949999.9998701</c:v>
                </c:pt>
                <c:pt idx="2877">
                  <c:v>1763563199.9998701</c:v>
                </c:pt>
                <c:pt idx="2878">
                  <c:v>1764176399.9998701</c:v>
                </c:pt>
                <c:pt idx="2879">
                  <c:v>1764789599.9998701</c:v>
                </c:pt>
                <c:pt idx="2880">
                  <c:v>1765402799.9998701</c:v>
                </c:pt>
                <c:pt idx="2881">
                  <c:v>1766015999.9998701</c:v>
                </c:pt>
                <c:pt idx="2882">
                  <c:v>1766629199.9998701</c:v>
                </c:pt>
                <c:pt idx="2883">
                  <c:v>1767242399.9998701</c:v>
                </c:pt>
                <c:pt idx="2884">
                  <c:v>1767855599.9998701</c:v>
                </c:pt>
                <c:pt idx="2885">
                  <c:v>1768468799.9998701</c:v>
                </c:pt>
                <c:pt idx="2886">
                  <c:v>1769081999.9998701</c:v>
                </c:pt>
                <c:pt idx="2887">
                  <c:v>1769695199.9998701</c:v>
                </c:pt>
                <c:pt idx="2888">
                  <c:v>1770308399.9998701</c:v>
                </c:pt>
                <c:pt idx="2889">
                  <c:v>1770921599.9998701</c:v>
                </c:pt>
                <c:pt idx="2890">
                  <c:v>1771534799.9998701</c:v>
                </c:pt>
                <c:pt idx="2891">
                  <c:v>1772147999.9998701</c:v>
                </c:pt>
                <c:pt idx="2892">
                  <c:v>1772761199.9998701</c:v>
                </c:pt>
                <c:pt idx="2893">
                  <c:v>1773374399.9998701</c:v>
                </c:pt>
                <c:pt idx="2894">
                  <c:v>1773987599.9998701</c:v>
                </c:pt>
                <c:pt idx="2895">
                  <c:v>1774600799.9998701</c:v>
                </c:pt>
                <c:pt idx="2896">
                  <c:v>1775213999.9998701</c:v>
                </c:pt>
                <c:pt idx="2897">
                  <c:v>1775827199.9998701</c:v>
                </c:pt>
                <c:pt idx="2898">
                  <c:v>1776440399.9998701</c:v>
                </c:pt>
                <c:pt idx="2899">
                  <c:v>1777053599.9998701</c:v>
                </c:pt>
                <c:pt idx="2900">
                  <c:v>1777666799.9998701</c:v>
                </c:pt>
                <c:pt idx="2901">
                  <c:v>1778279999.9998701</c:v>
                </c:pt>
                <c:pt idx="2902">
                  <c:v>1778893199.9998701</c:v>
                </c:pt>
                <c:pt idx="2903">
                  <c:v>1779506399.9998701</c:v>
                </c:pt>
                <c:pt idx="2904">
                  <c:v>1780119599.9998701</c:v>
                </c:pt>
                <c:pt idx="2905">
                  <c:v>1780732799.9998701</c:v>
                </c:pt>
                <c:pt idx="2906">
                  <c:v>1781345999.9998701</c:v>
                </c:pt>
                <c:pt idx="2907">
                  <c:v>1781959199.9998701</c:v>
                </c:pt>
                <c:pt idx="2908">
                  <c:v>1782572399.9998701</c:v>
                </c:pt>
                <c:pt idx="2909">
                  <c:v>1783185599.9998701</c:v>
                </c:pt>
                <c:pt idx="2910">
                  <c:v>1783798799.9998701</c:v>
                </c:pt>
                <c:pt idx="2911">
                  <c:v>1784411999.9998701</c:v>
                </c:pt>
                <c:pt idx="2912">
                  <c:v>1785025199.9998701</c:v>
                </c:pt>
                <c:pt idx="2913">
                  <c:v>1785638399.9998701</c:v>
                </c:pt>
                <c:pt idx="2914">
                  <c:v>1786251599.9998701</c:v>
                </c:pt>
                <c:pt idx="2915">
                  <c:v>1786864799.9998701</c:v>
                </c:pt>
                <c:pt idx="2916">
                  <c:v>1787477999.9998701</c:v>
                </c:pt>
                <c:pt idx="2917">
                  <c:v>1788091199.9998701</c:v>
                </c:pt>
                <c:pt idx="2918">
                  <c:v>1788704399.9998701</c:v>
                </c:pt>
                <c:pt idx="2919">
                  <c:v>1789317599.9998701</c:v>
                </c:pt>
                <c:pt idx="2920">
                  <c:v>1789930799.9998701</c:v>
                </c:pt>
                <c:pt idx="2921">
                  <c:v>1790543999.9998701</c:v>
                </c:pt>
                <c:pt idx="2922">
                  <c:v>1791157199.9998701</c:v>
                </c:pt>
                <c:pt idx="2923">
                  <c:v>1791770399.9998701</c:v>
                </c:pt>
                <c:pt idx="2924">
                  <c:v>1792383599.9998701</c:v>
                </c:pt>
                <c:pt idx="2925">
                  <c:v>1792996799.9998701</c:v>
                </c:pt>
                <c:pt idx="2926">
                  <c:v>1793609999.9998701</c:v>
                </c:pt>
                <c:pt idx="2927">
                  <c:v>1794223199.9998701</c:v>
                </c:pt>
                <c:pt idx="2928">
                  <c:v>1794836399.9998701</c:v>
                </c:pt>
                <c:pt idx="2929">
                  <c:v>1795449599.9998701</c:v>
                </c:pt>
                <c:pt idx="2930">
                  <c:v>1796062799.9998701</c:v>
                </c:pt>
                <c:pt idx="2931">
                  <c:v>1796675999.9998701</c:v>
                </c:pt>
                <c:pt idx="2932">
                  <c:v>1797289199.9998701</c:v>
                </c:pt>
                <c:pt idx="2933">
                  <c:v>1797902399.9998701</c:v>
                </c:pt>
                <c:pt idx="2934">
                  <c:v>1798515599.9998701</c:v>
                </c:pt>
                <c:pt idx="2935">
                  <c:v>1799128799.9998701</c:v>
                </c:pt>
                <c:pt idx="2936">
                  <c:v>1799741999.9998701</c:v>
                </c:pt>
                <c:pt idx="2937">
                  <c:v>1800355199.9998701</c:v>
                </c:pt>
                <c:pt idx="2938">
                  <c:v>1800968399.9998701</c:v>
                </c:pt>
                <c:pt idx="2939">
                  <c:v>1801581599.9998701</c:v>
                </c:pt>
                <c:pt idx="2940">
                  <c:v>1802194799.9998701</c:v>
                </c:pt>
                <c:pt idx="2941">
                  <c:v>1802807999.9998701</c:v>
                </c:pt>
                <c:pt idx="2942">
                  <c:v>1803421199.9998701</c:v>
                </c:pt>
                <c:pt idx="2943">
                  <c:v>1804034399.9998701</c:v>
                </c:pt>
                <c:pt idx="2944">
                  <c:v>1804647599.9998701</c:v>
                </c:pt>
                <c:pt idx="2945">
                  <c:v>1805260799.9998701</c:v>
                </c:pt>
                <c:pt idx="2946">
                  <c:v>1805873999.9998701</c:v>
                </c:pt>
                <c:pt idx="2947">
                  <c:v>1806487199.9998701</c:v>
                </c:pt>
                <c:pt idx="2948">
                  <c:v>1807100399.9998701</c:v>
                </c:pt>
                <c:pt idx="2949">
                  <c:v>1807713599.9998701</c:v>
                </c:pt>
                <c:pt idx="2950">
                  <c:v>1808326799.9998701</c:v>
                </c:pt>
                <c:pt idx="2951">
                  <c:v>1808939999.9998701</c:v>
                </c:pt>
                <c:pt idx="2952">
                  <c:v>1809553199.9998701</c:v>
                </c:pt>
                <c:pt idx="2953">
                  <c:v>1810166399.9998701</c:v>
                </c:pt>
                <c:pt idx="2954">
                  <c:v>1810779599.9998701</c:v>
                </c:pt>
                <c:pt idx="2955">
                  <c:v>1811392799.9998701</c:v>
                </c:pt>
                <c:pt idx="2956">
                  <c:v>1812005999.9998701</c:v>
                </c:pt>
                <c:pt idx="2957">
                  <c:v>1812619199.9998701</c:v>
                </c:pt>
                <c:pt idx="2958">
                  <c:v>1813232399.9998701</c:v>
                </c:pt>
                <c:pt idx="2959">
                  <c:v>1813845599.9998701</c:v>
                </c:pt>
                <c:pt idx="2960">
                  <c:v>1814458799.9998701</c:v>
                </c:pt>
                <c:pt idx="2961">
                  <c:v>1815071999.9998701</c:v>
                </c:pt>
                <c:pt idx="2962">
                  <c:v>1815685199.9998701</c:v>
                </c:pt>
                <c:pt idx="2963">
                  <c:v>1816298399.9998701</c:v>
                </c:pt>
                <c:pt idx="2964">
                  <c:v>1816911599.9998701</c:v>
                </c:pt>
                <c:pt idx="2965">
                  <c:v>1817524799.9998701</c:v>
                </c:pt>
                <c:pt idx="2966">
                  <c:v>1818137999.9998701</c:v>
                </c:pt>
                <c:pt idx="2967">
                  <c:v>1818751199.9998701</c:v>
                </c:pt>
                <c:pt idx="2968">
                  <c:v>1819364399.9998701</c:v>
                </c:pt>
                <c:pt idx="2969">
                  <c:v>1819977599.9998701</c:v>
                </c:pt>
                <c:pt idx="2970">
                  <c:v>1820590799.9998701</c:v>
                </c:pt>
                <c:pt idx="2971">
                  <c:v>1821203999.9998701</c:v>
                </c:pt>
                <c:pt idx="2972">
                  <c:v>1821817199.9998701</c:v>
                </c:pt>
                <c:pt idx="2973">
                  <c:v>1822430399.9998701</c:v>
                </c:pt>
                <c:pt idx="2974">
                  <c:v>1823043599.9998701</c:v>
                </c:pt>
                <c:pt idx="2975">
                  <c:v>1823656799.9998701</c:v>
                </c:pt>
                <c:pt idx="2976">
                  <c:v>1824269999.9998701</c:v>
                </c:pt>
                <c:pt idx="2977">
                  <c:v>1824883199.9998701</c:v>
                </c:pt>
                <c:pt idx="2978">
                  <c:v>1825496399.9998701</c:v>
                </c:pt>
                <c:pt idx="2979">
                  <c:v>1826109599.9998701</c:v>
                </c:pt>
                <c:pt idx="2980">
                  <c:v>1826722799.9998701</c:v>
                </c:pt>
                <c:pt idx="2981">
                  <c:v>1827335999.9998701</c:v>
                </c:pt>
                <c:pt idx="2982">
                  <c:v>1827949199.9998701</c:v>
                </c:pt>
                <c:pt idx="2983">
                  <c:v>1828562399.9998701</c:v>
                </c:pt>
                <c:pt idx="2984">
                  <c:v>1829175599.9998701</c:v>
                </c:pt>
                <c:pt idx="2985">
                  <c:v>1829788799.9998701</c:v>
                </c:pt>
                <c:pt idx="2986">
                  <c:v>1830401999.9998701</c:v>
                </c:pt>
                <c:pt idx="2987">
                  <c:v>1831015199.9998701</c:v>
                </c:pt>
                <c:pt idx="2988">
                  <c:v>1831628399.9998701</c:v>
                </c:pt>
                <c:pt idx="2989">
                  <c:v>1832241599.9998701</c:v>
                </c:pt>
                <c:pt idx="2990">
                  <c:v>1832854799.9998701</c:v>
                </c:pt>
                <c:pt idx="2991">
                  <c:v>1833467999.9998701</c:v>
                </c:pt>
                <c:pt idx="2992">
                  <c:v>1834081199.9998701</c:v>
                </c:pt>
                <c:pt idx="2993">
                  <c:v>1834694399.9998701</c:v>
                </c:pt>
                <c:pt idx="2994">
                  <c:v>1835307599.9998701</c:v>
                </c:pt>
                <c:pt idx="2995">
                  <c:v>1835920799.9998701</c:v>
                </c:pt>
                <c:pt idx="2996">
                  <c:v>1836533999.9998701</c:v>
                </c:pt>
                <c:pt idx="2997">
                  <c:v>1837147199.9998701</c:v>
                </c:pt>
                <c:pt idx="2998">
                  <c:v>1837760399.9998701</c:v>
                </c:pt>
                <c:pt idx="2999">
                  <c:v>1838373599.9998701</c:v>
                </c:pt>
                <c:pt idx="3000">
                  <c:v>1838986799.9998701</c:v>
                </c:pt>
                <c:pt idx="3001">
                  <c:v>1839599999.9998701</c:v>
                </c:pt>
                <c:pt idx="3002">
                  <c:v>1840213199.9998701</c:v>
                </c:pt>
                <c:pt idx="3003">
                  <c:v>1840826399.9998701</c:v>
                </c:pt>
                <c:pt idx="3004">
                  <c:v>1841439599.9998701</c:v>
                </c:pt>
                <c:pt idx="3005">
                  <c:v>1842052799.9998701</c:v>
                </c:pt>
                <c:pt idx="3006">
                  <c:v>1842665999.9998701</c:v>
                </c:pt>
                <c:pt idx="3007">
                  <c:v>1843279199.9998701</c:v>
                </c:pt>
                <c:pt idx="3008">
                  <c:v>1843892399.9998701</c:v>
                </c:pt>
                <c:pt idx="3009">
                  <c:v>1844505599.9998701</c:v>
                </c:pt>
                <c:pt idx="3010">
                  <c:v>1845118799.9998701</c:v>
                </c:pt>
                <c:pt idx="3011">
                  <c:v>1845731999.9998701</c:v>
                </c:pt>
                <c:pt idx="3012">
                  <c:v>1846345199.9998701</c:v>
                </c:pt>
                <c:pt idx="3013">
                  <c:v>1846958399.9998701</c:v>
                </c:pt>
                <c:pt idx="3014">
                  <c:v>1847571599.9998701</c:v>
                </c:pt>
                <c:pt idx="3015">
                  <c:v>1848184799.9998701</c:v>
                </c:pt>
                <c:pt idx="3016">
                  <c:v>1848797999.9998701</c:v>
                </c:pt>
                <c:pt idx="3017">
                  <c:v>1849411199.9998701</c:v>
                </c:pt>
                <c:pt idx="3018">
                  <c:v>1850024399.9998701</c:v>
                </c:pt>
                <c:pt idx="3019">
                  <c:v>1850637599.9998701</c:v>
                </c:pt>
                <c:pt idx="3020">
                  <c:v>1851250799.9998701</c:v>
                </c:pt>
                <c:pt idx="3021">
                  <c:v>1851863999.9998701</c:v>
                </c:pt>
                <c:pt idx="3022">
                  <c:v>1852477199.9998701</c:v>
                </c:pt>
                <c:pt idx="3023">
                  <c:v>1853090399.9998701</c:v>
                </c:pt>
                <c:pt idx="3024">
                  <c:v>1853703599.9998701</c:v>
                </c:pt>
                <c:pt idx="3025">
                  <c:v>1854316799.9998701</c:v>
                </c:pt>
                <c:pt idx="3026">
                  <c:v>1854929999.9998701</c:v>
                </c:pt>
                <c:pt idx="3027">
                  <c:v>1855543199.9998701</c:v>
                </c:pt>
                <c:pt idx="3028">
                  <c:v>1856156399.9998701</c:v>
                </c:pt>
                <c:pt idx="3029">
                  <c:v>1856769599.9998701</c:v>
                </c:pt>
                <c:pt idx="3030">
                  <c:v>1857382799.9998701</c:v>
                </c:pt>
                <c:pt idx="3031">
                  <c:v>1857995999.9998701</c:v>
                </c:pt>
                <c:pt idx="3032">
                  <c:v>1858609199.9998701</c:v>
                </c:pt>
                <c:pt idx="3033">
                  <c:v>1859222399.9998701</c:v>
                </c:pt>
                <c:pt idx="3034">
                  <c:v>1859835599.9998701</c:v>
                </c:pt>
                <c:pt idx="3035">
                  <c:v>1860448799.9998701</c:v>
                </c:pt>
                <c:pt idx="3036">
                  <c:v>1861061999.9998701</c:v>
                </c:pt>
                <c:pt idx="3037">
                  <c:v>1861675199.9998701</c:v>
                </c:pt>
                <c:pt idx="3038">
                  <c:v>1862288399.9998701</c:v>
                </c:pt>
                <c:pt idx="3039">
                  <c:v>1862901599.9998701</c:v>
                </c:pt>
                <c:pt idx="3040">
                  <c:v>1863514799.9998701</c:v>
                </c:pt>
                <c:pt idx="3041">
                  <c:v>1864127999.9998701</c:v>
                </c:pt>
                <c:pt idx="3042">
                  <c:v>1864741199.9998701</c:v>
                </c:pt>
                <c:pt idx="3043">
                  <c:v>1865354399.9998701</c:v>
                </c:pt>
                <c:pt idx="3044">
                  <c:v>1865967599.9998701</c:v>
                </c:pt>
                <c:pt idx="3045">
                  <c:v>1866580799.9998701</c:v>
                </c:pt>
                <c:pt idx="3046">
                  <c:v>1867193999.9998701</c:v>
                </c:pt>
                <c:pt idx="3047">
                  <c:v>1867807199.9998701</c:v>
                </c:pt>
                <c:pt idx="3048">
                  <c:v>1868420399.9998701</c:v>
                </c:pt>
                <c:pt idx="3049">
                  <c:v>1869033599.9998701</c:v>
                </c:pt>
                <c:pt idx="3050">
                  <c:v>1869646799.9998701</c:v>
                </c:pt>
                <c:pt idx="3051">
                  <c:v>1870259999.9998701</c:v>
                </c:pt>
                <c:pt idx="3052">
                  <c:v>1870873199.9998701</c:v>
                </c:pt>
                <c:pt idx="3053">
                  <c:v>1871486399.9998701</c:v>
                </c:pt>
                <c:pt idx="3054">
                  <c:v>1872099599.9998701</c:v>
                </c:pt>
                <c:pt idx="3055">
                  <c:v>1872712799.9998701</c:v>
                </c:pt>
                <c:pt idx="3056">
                  <c:v>1873325999.9998701</c:v>
                </c:pt>
                <c:pt idx="3057">
                  <c:v>1873939199.9998701</c:v>
                </c:pt>
                <c:pt idx="3058">
                  <c:v>1874552399.9998701</c:v>
                </c:pt>
                <c:pt idx="3059">
                  <c:v>1875165599.9998701</c:v>
                </c:pt>
                <c:pt idx="3060">
                  <c:v>1875778799.9998701</c:v>
                </c:pt>
                <c:pt idx="3061">
                  <c:v>1876391999.9998701</c:v>
                </c:pt>
                <c:pt idx="3062">
                  <c:v>1877005199.9998701</c:v>
                </c:pt>
                <c:pt idx="3063">
                  <c:v>1877618399.9998701</c:v>
                </c:pt>
                <c:pt idx="3064">
                  <c:v>1878231599.9998701</c:v>
                </c:pt>
                <c:pt idx="3065">
                  <c:v>1878844799.9998701</c:v>
                </c:pt>
                <c:pt idx="3066">
                  <c:v>1879457999.9998701</c:v>
                </c:pt>
                <c:pt idx="3067">
                  <c:v>1880071199.9998701</c:v>
                </c:pt>
                <c:pt idx="3068">
                  <c:v>1880684399.9998701</c:v>
                </c:pt>
                <c:pt idx="3069">
                  <c:v>1881297599.9998701</c:v>
                </c:pt>
                <c:pt idx="3070">
                  <c:v>1881910799.9998701</c:v>
                </c:pt>
                <c:pt idx="3071">
                  <c:v>1882523999.9998701</c:v>
                </c:pt>
                <c:pt idx="3072">
                  <c:v>1883137199.9998701</c:v>
                </c:pt>
                <c:pt idx="3073">
                  <c:v>1883750399.9998701</c:v>
                </c:pt>
                <c:pt idx="3074">
                  <c:v>1884363599.9998701</c:v>
                </c:pt>
                <c:pt idx="3075">
                  <c:v>1884976799.9998701</c:v>
                </c:pt>
                <c:pt idx="3076">
                  <c:v>1885589999.9998701</c:v>
                </c:pt>
                <c:pt idx="3077">
                  <c:v>1886203199.9998701</c:v>
                </c:pt>
                <c:pt idx="3078">
                  <c:v>1886816399.9998701</c:v>
                </c:pt>
                <c:pt idx="3079">
                  <c:v>1887429599.9998701</c:v>
                </c:pt>
                <c:pt idx="3080">
                  <c:v>1888042799.9998701</c:v>
                </c:pt>
                <c:pt idx="3081">
                  <c:v>1888655999.9998701</c:v>
                </c:pt>
                <c:pt idx="3082">
                  <c:v>1889269199.9998701</c:v>
                </c:pt>
                <c:pt idx="3083">
                  <c:v>1889882399.9998701</c:v>
                </c:pt>
                <c:pt idx="3084">
                  <c:v>1890495599.9998701</c:v>
                </c:pt>
                <c:pt idx="3085">
                  <c:v>1891108799.9998701</c:v>
                </c:pt>
                <c:pt idx="3086">
                  <c:v>1891721999.9998701</c:v>
                </c:pt>
                <c:pt idx="3087">
                  <c:v>1892335199.9998701</c:v>
                </c:pt>
                <c:pt idx="3088">
                  <c:v>1892948399.9998701</c:v>
                </c:pt>
                <c:pt idx="3089">
                  <c:v>1893561599.9998701</c:v>
                </c:pt>
                <c:pt idx="3090">
                  <c:v>1894174799.9998701</c:v>
                </c:pt>
                <c:pt idx="3091">
                  <c:v>1894787999.9998701</c:v>
                </c:pt>
                <c:pt idx="3092">
                  <c:v>1895401199.9998701</c:v>
                </c:pt>
                <c:pt idx="3093">
                  <c:v>1896014399.9998701</c:v>
                </c:pt>
                <c:pt idx="3094">
                  <c:v>1896627599.9998701</c:v>
                </c:pt>
                <c:pt idx="3095">
                  <c:v>1897240799.9998701</c:v>
                </c:pt>
                <c:pt idx="3096">
                  <c:v>1897853999.9998701</c:v>
                </c:pt>
                <c:pt idx="3097">
                  <c:v>1898467199.9998701</c:v>
                </c:pt>
                <c:pt idx="3098">
                  <c:v>1899080399.9998701</c:v>
                </c:pt>
                <c:pt idx="3099">
                  <c:v>1899693599.9998701</c:v>
                </c:pt>
                <c:pt idx="3100">
                  <c:v>1900306799.9998701</c:v>
                </c:pt>
                <c:pt idx="3101">
                  <c:v>1900919999.9998701</c:v>
                </c:pt>
                <c:pt idx="3102">
                  <c:v>1901533199.9998701</c:v>
                </c:pt>
                <c:pt idx="3103">
                  <c:v>1902146399.9998701</c:v>
                </c:pt>
                <c:pt idx="3104">
                  <c:v>1902759599.9998701</c:v>
                </c:pt>
                <c:pt idx="3105">
                  <c:v>1903372799.9998701</c:v>
                </c:pt>
                <c:pt idx="3106">
                  <c:v>1903985999.9998701</c:v>
                </c:pt>
                <c:pt idx="3107">
                  <c:v>1904599199.9998701</c:v>
                </c:pt>
                <c:pt idx="3108">
                  <c:v>1905212399.9998701</c:v>
                </c:pt>
                <c:pt idx="3109">
                  <c:v>1905825599.9998701</c:v>
                </c:pt>
                <c:pt idx="3110">
                  <c:v>1906438799.9998701</c:v>
                </c:pt>
                <c:pt idx="3111">
                  <c:v>1907051999.9998701</c:v>
                </c:pt>
                <c:pt idx="3112">
                  <c:v>1907665199.9998701</c:v>
                </c:pt>
                <c:pt idx="3113">
                  <c:v>1908278399.9998701</c:v>
                </c:pt>
                <c:pt idx="3114">
                  <c:v>1908891599.9998701</c:v>
                </c:pt>
                <c:pt idx="3115">
                  <c:v>1909504799.9998701</c:v>
                </c:pt>
                <c:pt idx="3116">
                  <c:v>1910117999.9998701</c:v>
                </c:pt>
                <c:pt idx="3117">
                  <c:v>1910731199.9998701</c:v>
                </c:pt>
                <c:pt idx="3118">
                  <c:v>1911344399.9998701</c:v>
                </c:pt>
                <c:pt idx="3119">
                  <c:v>1911957599.9998701</c:v>
                </c:pt>
                <c:pt idx="3120">
                  <c:v>1912570799.9998701</c:v>
                </c:pt>
                <c:pt idx="3121">
                  <c:v>1913183999.9998701</c:v>
                </c:pt>
                <c:pt idx="3122">
                  <c:v>1913797199.9998701</c:v>
                </c:pt>
                <c:pt idx="3123">
                  <c:v>1914410399.9998701</c:v>
                </c:pt>
                <c:pt idx="3124">
                  <c:v>1915023599.9998701</c:v>
                </c:pt>
                <c:pt idx="3125">
                  <c:v>1915636799.9998701</c:v>
                </c:pt>
                <c:pt idx="3126">
                  <c:v>1916249999.9998701</c:v>
                </c:pt>
                <c:pt idx="3127">
                  <c:v>1916863199.9998701</c:v>
                </c:pt>
                <c:pt idx="3128">
                  <c:v>1917476399.9998701</c:v>
                </c:pt>
                <c:pt idx="3129">
                  <c:v>1918089599.9998701</c:v>
                </c:pt>
                <c:pt idx="3130">
                  <c:v>1918702799.9998701</c:v>
                </c:pt>
                <c:pt idx="3131">
                  <c:v>1919315999.9998701</c:v>
                </c:pt>
                <c:pt idx="3132">
                  <c:v>1919929199.9998701</c:v>
                </c:pt>
                <c:pt idx="3133">
                  <c:v>1920542399.9998701</c:v>
                </c:pt>
                <c:pt idx="3134">
                  <c:v>1921155599.9998701</c:v>
                </c:pt>
                <c:pt idx="3135">
                  <c:v>1921768799.9998701</c:v>
                </c:pt>
                <c:pt idx="3136">
                  <c:v>1922381999.9998701</c:v>
                </c:pt>
                <c:pt idx="3137">
                  <c:v>1922995199.9998701</c:v>
                </c:pt>
                <c:pt idx="3138">
                  <c:v>1923608399.9998701</c:v>
                </c:pt>
                <c:pt idx="3139">
                  <c:v>1924221599.9998701</c:v>
                </c:pt>
                <c:pt idx="3140">
                  <c:v>1924834799.9998701</c:v>
                </c:pt>
                <c:pt idx="3141">
                  <c:v>1925447999.9998701</c:v>
                </c:pt>
                <c:pt idx="3142">
                  <c:v>1926061199.9998701</c:v>
                </c:pt>
                <c:pt idx="3143">
                  <c:v>1926674399.9998701</c:v>
                </c:pt>
                <c:pt idx="3144">
                  <c:v>1927287599.9998701</c:v>
                </c:pt>
                <c:pt idx="3145">
                  <c:v>1927900799.9998701</c:v>
                </c:pt>
                <c:pt idx="3146">
                  <c:v>1928513999.9998701</c:v>
                </c:pt>
                <c:pt idx="3147">
                  <c:v>1929127199.9998701</c:v>
                </c:pt>
                <c:pt idx="3148">
                  <c:v>1929740399.9998701</c:v>
                </c:pt>
                <c:pt idx="3149">
                  <c:v>1930353599.9998701</c:v>
                </c:pt>
                <c:pt idx="3150">
                  <c:v>1930966799.9998701</c:v>
                </c:pt>
                <c:pt idx="3151">
                  <c:v>1931579999.9998701</c:v>
                </c:pt>
                <c:pt idx="3152">
                  <c:v>1932193199.9998701</c:v>
                </c:pt>
                <c:pt idx="3153">
                  <c:v>1932806399.9998701</c:v>
                </c:pt>
                <c:pt idx="3154">
                  <c:v>1933419599.9998701</c:v>
                </c:pt>
                <c:pt idx="3155">
                  <c:v>1934032799.9998701</c:v>
                </c:pt>
                <c:pt idx="3156">
                  <c:v>1934645999.9998701</c:v>
                </c:pt>
                <c:pt idx="3157">
                  <c:v>1935259199.9998701</c:v>
                </c:pt>
                <c:pt idx="3158">
                  <c:v>1935872399.9998701</c:v>
                </c:pt>
                <c:pt idx="3159">
                  <c:v>1936485599.9998701</c:v>
                </c:pt>
                <c:pt idx="3160">
                  <c:v>1937098799.9998701</c:v>
                </c:pt>
                <c:pt idx="3161">
                  <c:v>1937711999.9998701</c:v>
                </c:pt>
                <c:pt idx="3162">
                  <c:v>1938325199.9998701</c:v>
                </c:pt>
                <c:pt idx="3163">
                  <c:v>1938938399.9998701</c:v>
                </c:pt>
                <c:pt idx="3164">
                  <c:v>1939551599.9998701</c:v>
                </c:pt>
                <c:pt idx="3165">
                  <c:v>1940164799.9998701</c:v>
                </c:pt>
                <c:pt idx="3166">
                  <c:v>1940777999.9998701</c:v>
                </c:pt>
                <c:pt idx="3167">
                  <c:v>1941391199.9998701</c:v>
                </c:pt>
                <c:pt idx="3168">
                  <c:v>1942004399.9998701</c:v>
                </c:pt>
                <c:pt idx="3169">
                  <c:v>1942617599.9998701</c:v>
                </c:pt>
                <c:pt idx="3170">
                  <c:v>1943230799.9998701</c:v>
                </c:pt>
                <c:pt idx="3171">
                  <c:v>1943843999.9998701</c:v>
                </c:pt>
                <c:pt idx="3172">
                  <c:v>1944457199.9998701</c:v>
                </c:pt>
                <c:pt idx="3173">
                  <c:v>1945070399.9998701</c:v>
                </c:pt>
                <c:pt idx="3174">
                  <c:v>1945683599.9998701</c:v>
                </c:pt>
                <c:pt idx="3175">
                  <c:v>1946296799.9998701</c:v>
                </c:pt>
                <c:pt idx="3176">
                  <c:v>1946909999.9998701</c:v>
                </c:pt>
                <c:pt idx="3177">
                  <c:v>1947523199.9998701</c:v>
                </c:pt>
                <c:pt idx="3178">
                  <c:v>1948136399.9998701</c:v>
                </c:pt>
                <c:pt idx="3179">
                  <c:v>1948749599.9998701</c:v>
                </c:pt>
                <c:pt idx="3180">
                  <c:v>1949362799.9998701</c:v>
                </c:pt>
                <c:pt idx="3181">
                  <c:v>1949975999.9998701</c:v>
                </c:pt>
                <c:pt idx="3182">
                  <c:v>1950589199.9998701</c:v>
                </c:pt>
                <c:pt idx="3183">
                  <c:v>1951202399.9998701</c:v>
                </c:pt>
                <c:pt idx="3184">
                  <c:v>1951815599.9998701</c:v>
                </c:pt>
                <c:pt idx="3185">
                  <c:v>1952428799.9998701</c:v>
                </c:pt>
                <c:pt idx="3186">
                  <c:v>1953041999.9998701</c:v>
                </c:pt>
                <c:pt idx="3187">
                  <c:v>1953655199.9998701</c:v>
                </c:pt>
                <c:pt idx="3188">
                  <c:v>1954268399.9998701</c:v>
                </c:pt>
                <c:pt idx="3189">
                  <c:v>1954881599.9998701</c:v>
                </c:pt>
                <c:pt idx="3190">
                  <c:v>1955494799.9998701</c:v>
                </c:pt>
                <c:pt idx="3191">
                  <c:v>1956107999.9998701</c:v>
                </c:pt>
                <c:pt idx="3192">
                  <c:v>1956721199.9998701</c:v>
                </c:pt>
                <c:pt idx="3193">
                  <c:v>1957334399.9998701</c:v>
                </c:pt>
                <c:pt idx="3194">
                  <c:v>1957947599.9998701</c:v>
                </c:pt>
                <c:pt idx="3195">
                  <c:v>1958560799.9998701</c:v>
                </c:pt>
                <c:pt idx="3196">
                  <c:v>1959173999.9998701</c:v>
                </c:pt>
                <c:pt idx="3197">
                  <c:v>1959787199.9998701</c:v>
                </c:pt>
                <c:pt idx="3198">
                  <c:v>1960400399.9998701</c:v>
                </c:pt>
                <c:pt idx="3199">
                  <c:v>1961013599.9998701</c:v>
                </c:pt>
                <c:pt idx="3200">
                  <c:v>1961626799.9998701</c:v>
                </c:pt>
                <c:pt idx="3201">
                  <c:v>1962239999.9998701</c:v>
                </c:pt>
                <c:pt idx="3202">
                  <c:v>1962853199.9998701</c:v>
                </c:pt>
                <c:pt idx="3203">
                  <c:v>1963466399.9998701</c:v>
                </c:pt>
                <c:pt idx="3204">
                  <c:v>1964079599.9998701</c:v>
                </c:pt>
                <c:pt idx="3205">
                  <c:v>1964692799.9998701</c:v>
                </c:pt>
                <c:pt idx="3206">
                  <c:v>1965305999.9998701</c:v>
                </c:pt>
                <c:pt idx="3207">
                  <c:v>1965919199.9998701</c:v>
                </c:pt>
                <c:pt idx="3208">
                  <c:v>1966532399.9998701</c:v>
                </c:pt>
                <c:pt idx="3209">
                  <c:v>1967145599.9998701</c:v>
                </c:pt>
                <c:pt idx="3210">
                  <c:v>1967758799.9998701</c:v>
                </c:pt>
                <c:pt idx="3211">
                  <c:v>1968371999.9998701</c:v>
                </c:pt>
                <c:pt idx="3212">
                  <c:v>1968985199.9998701</c:v>
                </c:pt>
                <c:pt idx="3213">
                  <c:v>1969598399.9998701</c:v>
                </c:pt>
                <c:pt idx="3214">
                  <c:v>1970211599.9998701</c:v>
                </c:pt>
                <c:pt idx="3215">
                  <c:v>1970824799.9998701</c:v>
                </c:pt>
                <c:pt idx="3216">
                  <c:v>1971437999.9998701</c:v>
                </c:pt>
                <c:pt idx="3217">
                  <c:v>1972051199.9998701</c:v>
                </c:pt>
                <c:pt idx="3218">
                  <c:v>1972664399.9998701</c:v>
                </c:pt>
                <c:pt idx="3219">
                  <c:v>1973277599.9998701</c:v>
                </c:pt>
                <c:pt idx="3220">
                  <c:v>1973890799.9998701</c:v>
                </c:pt>
                <c:pt idx="3221">
                  <c:v>1974503999.9998701</c:v>
                </c:pt>
                <c:pt idx="3222">
                  <c:v>1975117199.9998701</c:v>
                </c:pt>
                <c:pt idx="3223">
                  <c:v>1975730399.9998701</c:v>
                </c:pt>
                <c:pt idx="3224">
                  <c:v>1976343599.9998701</c:v>
                </c:pt>
                <c:pt idx="3225">
                  <c:v>1976956799.9998701</c:v>
                </c:pt>
                <c:pt idx="3226">
                  <c:v>1977569999.9998701</c:v>
                </c:pt>
                <c:pt idx="3227">
                  <c:v>1978183199.9998701</c:v>
                </c:pt>
                <c:pt idx="3228">
                  <c:v>1978796399.9998701</c:v>
                </c:pt>
                <c:pt idx="3229">
                  <c:v>1979409599.9998701</c:v>
                </c:pt>
                <c:pt idx="3230">
                  <c:v>1980022799.9998701</c:v>
                </c:pt>
                <c:pt idx="3231">
                  <c:v>1980635999.9998701</c:v>
                </c:pt>
                <c:pt idx="3232">
                  <c:v>1981249199.9998701</c:v>
                </c:pt>
                <c:pt idx="3233">
                  <c:v>1981862399.9998701</c:v>
                </c:pt>
                <c:pt idx="3234">
                  <c:v>1982475599.9998701</c:v>
                </c:pt>
                <c:pt idx="3235">
                  <c:v>1983088799.9998701</c:v>
                </c:pt>
                <c:pt idx="3236">
                  <c:v>1983701999.9998701</c:v>
                </c:pt>
                <c:pt idx="3237">
                  <c:v>1984315199.9998701</c:v>
                </c:pt>
                <c:pt idx="3238">
                  <c:v>1984928399.9998701</c:v>
                </c:pt>
                <c:pt idx="3239">
                  <c:v>1985541599.9998701</c:v>
                </c:pt>
                <c:pt idx="3240">
                  <c:v>1986154799.9998701</c:v>
                </c:pt>
                <c:pt idx="3241">
                  <c:v>1986767999.9998701</c:v>
                </c:pt>
                <c:pt idx="3242">
                  <c:v>1987381199.9998701</c:v>
                </c:pt>
                <c:pt idx="3243">
                  <c:v>1987994399.9998701</c:v>
                </c:pt>
                <c:pt idx="3244">
                  <c:v>1988607599.9998701</c:v>
                </c:pt>
                <c:pt idx="3245">
                  <c:v>1989220799.9998701</c:v>
                </c:pt>
                <c:pt idx="3246">
                  <c:v>1989833999.9998701</c:v>
                </c:pt>
                <c:pt idx="3247">
                  <c:v>1990447199.9998701</c:v>
                </c:pt>
                <c:pt idx="3248">
                  <c:v>1991060399.9998701</c:v>
                </c:pt>
                <c:pt idx="3249">
                  <c:v>1991673599.9998701</c:v>
                </c:pt>
                <c:pt idx="3250">
                  <c:v>1992286799.9998701</c:v>
                </c:pt>
                <c:pt idx="3251">
                  <c:v>1992899999.9998701</c:v>
                </c:pt>
                <c:pt idx="3252">
                  <c:v>1993513199.9998701</c:v>
                </c:pt>
                <c:pt idx="3253">
                  <c:v>1994126399.9998701</c:v>
                </c:pt>
                <c:pt idx="3254">
                  <c:v>1994739599.9998701</c:v>
                </c:pt>
                <c:pt idx="3255">
                  <c:v>1995352799.9998701</c:v>
                </c:pt>
                <c:pt idx="3256">
                  <c:v>1995965999.9998701</c:v>
                </c:pt>
                <c:pt idx="3257">
                  <c:v>1996579199.9998701</c:v>
                </c:pt>
                <c:pt idx="3258">
                  <c:v>1997192399.9998701</c:v>
                </c:pt>
                <c:pt idx="3259">
                  <c:v>1997805599.9998701</c:v>
                </c:pt>
                <c:pt idx="3260">
                  <c:v>1998418799.9998701</c:v>
                </c:pt>
                <c:pt idx="3261">
                  <c:v>1999031999.9998701</c:v>
                </c:pt>
                <c:pt idx="3262">
                  <c:v>1999645199.9998701</c:v>
                </c:pt>
                <c:pt idx="3263">
                  <c:v>2000258399.9998701</c:v>
                </c:pt>
                <c:pt idx="3264">
                  <c:v>2000871599.9998701</c:v>
                </c:pt>
                <c:pt idx="3265">
                  <c:v>2001484799.9998701</c:v>
                </c:pt>
                <c:pt idx="3266">
                  <c:v>2002097999.9998701</c:v>
                </c:pt>
                <c:pt idx="3267">
                  <c:v>2002711199.9998701</c:v>
                </c:pt>
                <c:pt idx="3268">
                  <c:v>2003324399.9998701</c:v>
                </c:pt>
                <c:pt idx="3269">
                  <c:v>2003937599.9998701</c:v>
                </c:pt>
                <c:pt idx="3270">
                  <c:v>2004550799.9998701</c:v>
                </c:pt>
                <c:pt idx="3271">
                  <c:v>2005163999.9998701</c:v>
                </c:pt>
                <c:pt idx="3272">
                  <c:v>2005777199.9998701</c:v>
                </c:pt>
                <c:pt idx="3273">
                  <c:v>2006390399.9998701</c:v>
                </c:pt>
                <c:pt idx="3274">
                  <c:v>2007003599.9998701</c:v>
                </c:pt>
                <c:pt idx="3275">
                  <c:v>2007616799.9998701</c:v>
                </c:pt>
                <c:pt idx="3276">
                  <c:v>2008229999.9998701</c:v>
                </c:pt>
                <c:pt idx="3277">
                  <c:v>2008843199.9998701</c:v>
                </c:pt>
                <c:pt idx="3278">
                  <c:v>2009456399.9998701</c:v>
                </c:pt>
                <c:pt idx="3279">
                  <c:v>2010069599.9998701</c:v>
                </c:pt>
                <c:pt idx="3280">
                  <c:v>2010682799.9998701</c:v>
                </c:pt>
                <c:pt idx="3281">
                  <c:v>2011295999.9998701</c:v>
                </c:pt>
                <c:pt idx="3282">
                  <c:v>2011909199.9998701</c:v>
                </c:pt>
                <c:pt idx="3283">
                  <c:v>2012522399.9998701</c:v>
                </c:pt>
                <c:pt idx="3284">
                  <c:v>2013135599.9998701</c:v>
                </c:pt>
                <c:pt idx="3285">
                  <c:v>2013748799.9998701</c:v>
                </c:pt>
                <c:pt idx="3286">
                  <c:v>2014361999.9998701</c:v>
                </c:pt>
                <c:pt idx="3287">
                  <c:v>2014975199.9998701</c:v>
                </c:pt>
                <c:pt idx="3288">
                  <c:v>2015588399.9998701</c:v>
                </c:pt>
                <c:pt idx="3289">
                  <c:v>2016201599.9998701</c:v>
                </c:pt>
                <c:pt idx="3290">
                  <c:v>2016814799.9998701</c:v>
                </c:pt>
                <c:pt idx="3291">
                  <c:v>2017427999.9998701</c:v>
                </c:pt>
                <c:pt idx="3292">
                  <c:v>2018041199.9998701</c:v>
                </c:pt>
                <c:pt idx="3293">
                  <c:v>2018654399.9998701</c:v>
                </c:pt>
                <c:pt idx="3294">
                  <c:v>2019267599.9998701</c:v>
                </c:pt>
                <c:pt idx="3295">
                  <c:v>2019880799.9998701</c:v>
                </c:pt>
                <c:pt idx="3296">
                  <c:v>2020493999.9998701</c:v>
                </c:pt>
                <c:pt idx="3297">
                  <c:v>2021107199.9998701</c:v>
                </c:pt>
                <c:pt idx="3298">
                  <c:v>2021720399.9998701</c:v>
                </c:pt>
                <c:pt idx="3299">
                  <c:v>2022333599.9998701</c:v>
                </c:pt>
                <c:pt idx="3300">
                  <c:v>2022946799.9998701</c:v>
                </c:pt>
                <c:pt idx="3301">
                  <c:v>2023559999.9998701</c:v>
                </c:pt>
                <c:pt idx="3302">
                  <c:v>2024173199.9998701</c:v>
                </c:pt>
                <c:pt idx="3303">
                  <c:v>2024786399.9998701</c:v>
                </c:pt>
                <c:pt idx="3304">
                  <c:v>2025399599.9998701</c:v>
                </c:pt>
                <c:pt idx="3305">
                  <c:v>2026012799.9998701</c:v>
                </c:pt>
                <c:pt idx="3306">
                  <c:v>2026625999.9998701</c:v>
                </c:pt>
                <c:pt idx="3307">
                  <c:v>2027239199.9998701</c:v>
                </c:pt>
                <c:pt idx="3308">
                  <c:v>2027852399.9998701</c:v>
                </c:pt>
                <c:pt idx="3309">
                  <c:v>2028465599.9998701</c:v>
                </c:pt>
                <c:pt idx="3310">
                  <c:v>2029078799.9998701</c:v>
                </c:pt>
                <c:pt idx="3311">
                  <c:v>2029691999.9998701</c:v>
                </c:pt>
                <c:pt idx="3312">
                  <c:v>2030305199.9998701</c:v>
                </c:pt>
                <c:pt idx="3313">
                  <c:v>2030918399.9998701</c:v>
                </c:pt>
                <c:pt idx="3314">
                  <c:v>2031531599.9998701</c:v>
                </c:pt>
                <c:pt idx="3315">
                  <c:v>2032144799.9998701</c:v>
                </c:pt>
                <c:pt idx="3316">
                  <c:v>2032757999.9998701</c:v>
                </c:pt>
                <c:pt idx="3317">
                  <c:v>2033371199.9998701</c:v>
                </c:pt>
                <c:pt idx="3318">
                  <c:v>2033984399.9998701</c:v>
                </c:pt>
                <c:pt idx="3319">
                  <c:v>2034597599.9998701</c:v>
                </c:pt>
                <c:pt idx="3320">
                  <c:v>2035210799.9998701</c:v>
                </c:pt>
                <c:pt idx="3321">
                  <c:v>2035823999.9998701</c:v>
                </c:pt>
                <c:pt idx="3322">
                  <c:v>2036437199.9998701</c:v>
                </c:pt>
                <c:pt idx="3323">
                  <c:v>2037050399.9998701</c:v>
                </c:pt>
                <c:pt idx="3324">
                  <c:v>2037663599.9998701</c:v>
                </c:pt>
                <c:pt idx="3325">
                  <c:v>2038276799.9998701</c:v>
                </c:pt>
                <c:pt idx="3326">
                  <c:v>2038889999.9998701</c:v>
                </c:pt>
                <c:pt idx="3327">
                  <c:v>2039503199.9998701</c:v>
                </c:pt>
                <c:pt idx="3328">
                  <c:v>2040116399.9998701</c:v>
                </c:pt>
                <c:pt idx="3329">
                  <c:v>2040729599.9998701</c:v>
                </c:pt>
                <c:pt idx="3330">
                  <c:v>2041342799.9998701</c:v>
                </c:pt>
                <c:pt idx="3331">
                  <c:v>2041955999.9998701</c:v>
                </c:pt>
                <c:pt idx="3332">
                  <c:v>2042569199.9998701</c:v>
                </c:pt>
                <c:pt idx="3333">
                  <c:v>2043182399.9998701</c:v>
                </c:pt>
                <c:pt idx="3334">
                  <c:v>2043795599.9998701</c:v>
                </c:pt>
                <c:pt idx="3335">
                  <c:v>2044408799.9998701</c:v>
                </c:pt>
                <c:pt idx="3336">
                  <c:v>2045021999.9998701</c:v>
                </c:pt>
                <c:pt idx="3337">
                  <c:v>2045635199.9998701</c:v>
                </c:pt>
                <c:pt idx="3338">
                  <c:v>2046248399.9998701</c:v>
                </c:pt>
                <c:pt idx="3339">
                  <c:v>2046861599.9998701</c:v>
                </c:pt>
                <c:pt idx="3340">
                  <c:v>2047474799.9998701</c:v>
                </c:pt>
                <c:pt idx="3341">
                  <c:v>2048087999.9998701</c:v>
                </c:pt>
                <c:pt idx="3342">
                  <c:v>2048701199.9998701</c:v>
                </c:pt>
                <c:pt idx="3343">
                  <c:v>2049314399.9998701</c:v>
                </c:pt>
                <c:pt idx="3344">
                  <c:v>2049927599.9998701</c:v>
                </c:pt>
                <c:pt idx="3345">
                  <c:v>2050540799.9998701</c:v>
                </c:pt>
                <c:pt idx="3346">
                  <c:v>2051153999.9998701</c:v>
                </c:pt>
                <c:pt idx="3347">
                  <c:v>2051767199.9998701</c:v>
                </c:pt>
                <c:pt idx="3348">
                  <c:v>2052380399.9998701</c:v>
                </c:pt>
                <c:pt idx="3349">
                  <c:v>2052993599.9998701</c:v>
                </c:pt>
                <c:pt idx="3350">
                  <c:v>2053606799.9998701</c:v>
                </c:pt>
                <c:pt idx="3351">
                  <c:v>2054219999.9998701</c:v>
                </c:pt>
                <c:pt idx="3352">
                  <c:v>2054833199.9998701</c:v>
                </c:pt>
                <c:pt idx="3353">
                  <c:v>2055446399.9998701</c:v>
                </c:pt>
                <c:pt idx="3354">
                  <c:v>2056059599.9998701</c:v>
                </c:pt>
                <c:pt idx="3355">
                  <c:v>2056672799.9998701</c:v>
                </c:pt>
                <c:pt idx="3356">
                  <c:v>2057285999.9998701</c:v>
                </c:pt>
                <c:pt idx="3357">
                  <c:v>2057899199.9998701</c:v>
                </c:pt>
                <c:pt idx="3358">
                  <c:v>2058512399.9998701</c:v>
                </c:pt>
                <c:pt idx="3359">
                  <c:v>2059125599.9998701</c:v>
                </c:pt>
                <c:pt idx="3360">
                  <c:v>2059738799.9998701</c:v>
                </c:pt>
                <c:pt idx="3361">
                  <c:v>2060351999.9998701</c:v>
                </c:pt>
                <c:pt idx="3362">
                  <c:v>2060965199.9998701</c:v>
                </c:pt>
                <c:pt idx="3363">
                  <c:v>2061578399.9998701</c:v>
                </c:pt>
                <c:pt idx="3364">
                  <c:v>2062191599.9998701</c:v>
                </c:pt>
                <c:pt idx="3365">
                  <c:v>2062804799.9998701</c:v>
                </c:pt>
                <c:pt idx="3366">
                  <c:v>2063417999.9998701</c:v>
                </c:pt>
                <c:pt idx="3367">
                  <c:v>2064031199.9998701</c:v>
                </c:pt>
                <c:pt idx="3368">
                  <c:v>2064644399.9998701</c:v>
                </c:pt>
                <c:pt idx="3369">
                  <c:v>2065257599.9998701</c:v>
                </c:pt>
                <c:pt idx="3370">
                  <c:v>2065870799.9998701</c:v>
                </c:pt>
                <c:pt idx="3371">
                  <c:v>2066483999.9998701</c:v>
                </c:pt>
                <c:pt idx="3372">
                  <c:v>2067097199.9998701</c:v>
                </c:pt>
                <c:pt idx="3373">
                  <c:v>2067710399.9998701</c:v>
                </c:pt>
                <c:pt idx="3374">
                  <c:v>2068323599.9998701</c:v>
                </c:pt>
                <c:pt idx="3375">
                  <c:v>2068936799.9998701</c:v>
                </c:pt>
                <c:pt idx="3376">
                  <c:v>2069549999.9998701</c:v>
                </c:pt>
                <c:pt idx="3377">
                  <c:v>2070163199.9998701</c:v>
                </c:pt>
                <c:pt idx="3378">
                  <c:v>2070776399.9998701</c:v>
                </c:pt>
                <c:pt idx="3379">
                  <c:v>2071389599.9998701</c:v>
                </c:pt>
                <c:pt idx="3380">
                  <c:v>2072002799.9998701</c:v>
                </c:pt>
                <c:pt idx="3381">
                  <c:v>2072615999.9998701</c:v>
                </c:pt>
                <c:pt idx="3382">
                  <c:v>2073229199.9998701</c:v>
                </c:pt>
                <c:pt idx="3383">
                  <c:v>2073842399.9998701</c:v>
                </c:pt>
                <c:pt idx="3384">
                  <c:v>2074455599.9998701</c:v>
                </c:pt>
                <c:pt idx="3385">
                  <c:v>2075068799.9998701</c:v>
                </c:pt>
                <c:pt idx="3386">
                  <c:v>2075681999.9998701</c:v>
                </c:pt>
                <c:pt idx="3387">
                  <c:v>2076295199.9998701</c:v>
                </c:pt>
                <c:pt idx="3388">
                  <c:v>2076908399.9998701</c:v>
                </c:pt>
                <c:pt idx="3389">
                  <c:v>2077521599.9998701</c:v>
                </c:pt>
                <c:pt idx="3390">
                  <c:v>2078134799.9998701</c:v>
                </c:pt>
                <c:pt idx="3391">
                  <c:v>2078747999.9998701</c:v>
                </c:pt>
                <c:pt idx="3392">
                  <c:v>2079361199.9998701</c:v>
                </c:pt>
                <c:pt idx="3393">
                  <c:v>2079974399.9998701</c:v>
                </c:pt>
                <c:pt idx="3394">
                  <c:v>2080587599.9998701</c:v>
                </c:pt>
                <c:pt idx="3395">
                  <c:v>2081200799.9998701</c:v>
                </c:pt>
                <c:pt idx="3396">
                  <c:v>2081813999.9998701</c:v>
                </c:pt>
                <c:pt idx="3397">
                  <c:v>2082427199.9998701</c:v>
                </c:pt>
                <c:pt idx="3398">
                  <c:v>2083040399.9998701</c:v>
                </c:pt>
                <c:pt idx="3399">
                  <c:v>2083653599.9998701</c:v>
                </c:pt>
                <c:pt idx="3400">
                  <c:v>2084266799.9998701</c:v>
                </c:pt>
                <c:pt idx="3401">
                  <c:v>2084879999.9998701</c:v>
                </c:pt>
                <c:pt idx="3402">
                  <c:v>2085493199.9998701</c:v>
                </c:pt>
                <c:pt idx="3403">
                  <c:v>2086106399.9998701</c:v>
                </c:pt>
                <c:pt idx="3404">
                  <c:v>2086719599.9998701</c:v>
                </c:pt>
                <c:pt idx="3405">
                  <c:v>2087332799.9998701</c:v>
                </c:pt>
                <c:pt idx="3406">
                  <c:v>2087945999.9998701</c:v>
                </c:pt>
                <c:pt idx="3407">
                  <c:v>2088559199.9998701</c:v>
                </c:pt>
                <c:pt idx="3408">
                  <c:v>2089172399.9998701</c:v>
                </c:pt>
                <c:pt idx="3409">
                  <c:v>2089785599.9998701</c:v>
                </c:pt>
                <c:pt idx="3410">
                  <c:v>2090398799.9998701</c:v>
                </c:pt>
                <c:pt idx="3411">
                  <c:v>2091011999.9998701</c:v>
                </c:pt>
                <c:pt idx="3412">
                  <c:v>2091625199.9998701</c:v>
                </c:pt>
                <c:pt idx="3413">
                  <c:v>2092238399.9998701</c:v>
                </c:pt>
                <c:pt idx="3414">
                  <c:v>2092851599.9998701</c:v>
                </c:pt>
                <c:pt idx="3415">
                  <c:v>2093464799.9998701</c:v>
                </c:pt>
                <c:pt idx="3416">
                  <c:v>2094077999.9998701</c:v>
                </c:pt>
                <c:pt idx="3417">
                  <c:v>2094691199.9998701</c:v>
                </c:pt>
                <c:pt idx="3418">
                  <c:v>2095304399.9998701</c:v>
                </c:pt>
                <c:pt idx="3419">
                  <c:v>2095917599.9998701</c:v>
                </c:pt>
                <c:pt idx="3420">
                  <c:v>2096530799.9998701</c:v>
                </c:pt>
                <c:pt idx="3421">
                  <c:v>2097143999.9998701</c:v>
                </c:pt>
                <c:pt idx="3422">
                  <c:v>2097757199.9998701</c:v>
                </c:pt>
                <c:pt idx="3423">
                  <c:v>2098370399.9998701</c:v>
                </c:pt>
                <c:pt idx="3424">
                  <c:v>2098983599.9998701</c:v>
                </c:pt>
                <c:pt idx="3425">
                  <c:v>2099596799.9998701</c:v>
                </c:pt>
                <c:pt idx="3426">
                  <c:v>2100209999.9998701</c:v>
                </c:pt>
                <c:pt idx="3427">
                  <c:v>2100823199.9998701</c:v>
                </c:pt>
                <c:pt idx="3428">
                  <c:v>2101436399.9998701</c:v>
                </c:pt>
                <c:pt idx="3429">
                  <c:v>2102049599.9998701</c:v>
                </c:pt>
                <c:pt idx="3430">
                  <c:v>2102662799.9998701</c:v>
                </c:pt>
                <c:pt idx="3431">
                  <c:v>2103275999.9998701</c:v>
                </c:pt>
                <c:pt idx="3432">
                  <c:v>2103889199.9998701</c:v>
                </c:pt>
                <c:pt idx="3433">
                  <c:v>2104502399.9998701</c:v>
                </c:pt>
                <c:pt idx="3434">
                  <c:v>2105115599.9998701</c:v>
                </c:pt>
                <c:pt idx="3435">
                  <c:v>2105728799.9998701</c:v>
                </c:pt>
                <c:pt idx="3436">
                  <c:v>2106341999.9998701</c:v>
                </c:pt>
                <c:pt idx="3437">
                  <c:v>2106955199.9998701</c:v>
                </c:pt>
                <c:pt idx="3438">
                  <c:v>2107568399.9998701</c:v>
                </c:pt>
                <c:pt idx="3439">
                  <c:v>2108181599.9998701</c:v>
                </c:pt>
                <c:pt idx="3440">
                  <c:v>2108794799.9998701</c:v>
                </c:pt>
                <c:pt idx="3441">
                  <c:v>2109407999.9998701</c:v>
                </c:pt>
                <c:pt idx="3442">
                  <c:v>2110021199.9998701</c:v>
                </c:pt>
                <c:pt idx="3443">
                  <c:v>2110634399.9998701</c:v>
                </c:pt>
                <c:pt idx="3444">
                  <c:v>2111247599.9998701</c:v>
                </c:pt>
                <c:pt idx="3445">
                  <c:v>2111860799.9998701</c:v>
                </c:pt>
                <c:pt idx="3446">
                  <c:v>2112473999.9998701</c:v>
                </c:pt>
                <c:pt idx="3447">
                  <c:v>2113087199.9998701</c:v>
                </c:pt>
                <c:pt idx="3448">
                  <c:v>2113700399.9998701</c:v>
                </c:pt>
                <c:pt idx="3449">
                  <c:v>2114313599.9998701</c:v>
                </c:pt>
                <c:pt idx="3450">
                  <c:v>2114926799.9998701</c:v>
                </c:pt>
                <c:pt idx="3451">
                  <c:v>2115539999.9998701</c:v>
                </c:pt>
                <c:pt idx="3452">
                  <c:v>2116153199.9998701</c:v>
                </c:pt>
                <c:pt idx="3453">
                  <c:v>2116766399.9998701</c:v>
                </c:pt>
                <c:pt idx="3454">
                  <c:v>2117379599.9998701</c:v>
                </c:pt>
                <c:pt idx="3455">
                  <c:v>2117992799.9998701</c:v>
                </c:pt>
                <c:pt idx="3456">
                  <c:v>2118605999.9998701</c:v>
                </c:pt>
                <c:pt idx="3457">
                  <c:v>2119219199.9998701</c:v>
                </c:pt>
                <c:pt idx="3458">
                  <c:v>2119832399.9998701</c:v>
                </c:pt>
                <c:pt idx="3459">
                  <c:v>2120445599.9998701</c:v>
                </c:pt>
                <c:pt idx="3460">
                  <c:v>2121058799.9998701</c:v>
                </c:pt>
                <c:pt idx="3461">
                  <c:v>2121671999.9998701</c:v>
                </c:pt>
                <c:pt idx="3462">
                  <c:v>2122285199.9998701</c:v>
                </c:pt>
                <c:pt idx="3463">
                  <c:v>2122898399.9998701</c:v>
                </c:pt>
                <c:pt idx="3464">
                  <c:v>2123511599.9998701</c:v>
                </c:pt>
                <c:pt idx="3465">
                  <c:v>2124124799.9998701</c:v>
                </c:pt>
                <c:pt idx="3466">
                  <c:v>2124737999.9998701</c:v>
                </c:pt>
                <c:pt idx="3467">
                  <c:v>2125351199.9998701</c:v>
                </c:pt>
                <c:pt idx="3468">
                  <c:v>2125964399.9998701</c:v>
                </c:pt>
                <c:pt idx="3469">
                  <c:v>2126577599.9998701</c:v>
                </c:pt>
                <c:pt idx="3470">
                  <c:v>2127190799.9998701</c:v>
                </c:pt>
                <c:pt idx="3471">
                  <c:v>2127803999.9998701</c:v>
                </c:pt>
                <c:pt idx="3472">
                  <c:v>2128417199.9998701</c:v>
                </c:pt>
                <c:pt idx="3473">
                  <c:v>2129030399.9998701</c:v>
                </c:pt>
                <c:pt idx="3474">
                  <c:v>2129643599.9998701</c:v>
                </c:pt>
                <c:pt idx="3475">
                  <c:v>2130256799.9998701</c:v>
                </c:pt>
                <c:pt idx="3476">
                  <c:v>2130869999.9998701</c:v>
                </c:pt>
                <c:pt idx="3477">
                  <c:v>2131483199.9998701</c:v>
                </c:pt>
                <c:pt idx="3478">
                  <c:v>2132096399.9998701</c:v>
                </c:pt>
                <c:pt idx="3479">
                  <c:v>2132709599.9998701</c:v>
                </c:pt>
                <c:pt idx="3480">
                  <c:v>2133322799.9998701</c:v>
                </c:pt>
                <c:pt idx="3481">
                  <c:v>2133935999.9998701</c:v>
                </c:pt>
                <c:pt idx="3482">
                  <c:v>2134549199.9998701</c:v>
                </c:pt>
                <c:pt idx="3483">
                  <c:v>2135162399.9998701</c:v>
                </c:pt>
                <c:pt idx="3484">
                  <c:v>2135775599.9998701</c:v>
                </c:pt>
                <c:pt idx="3485">
                  <c:v>2136388799.9998701</c:v>
                </c:pt>
                <c:pt idx="3486">
                  <c:v>2137001999.9998701</c:v>
                </c:pt>
                <c:pt idx="3487">
                  <c:v>2137615199.9998701</c:v>
                </c:pt>
                <c:pt idx="3488">
                  <c:v>2138228399.9998701</c:v>
                </c:pt>
                <c:pt idx="3489">
                  <c:v>2138841599.9998701</c:v>
                </c:pt>
                <c:pt idx="3490">
                  <c:v>2139454799.9998701</c:v>
                </c:pt>
                <c:pt idx="3491">
                  <c:v>2140067999.9998701</c:v>
                </c:pt>
                <c:pt idx="3492">
                  <c:v>2140681199.9998701</c:v>
                </c:pt>
                <c:pt idx="3493">
                  <c:v>2141294399.9998701</c:v>
                </c:pt>
                <c:pt idx="3494">
                  <c:v>2141907599.9998701</c:v>
                </c:pt>
                <c:pt idx="3495">
                  <c:v>2142520799.9998701</c:v>
                </c:pt>
                <c:pt idx="3496">
                  <c:v>2143133999.9998701</c:v>
                </c:pt>
                <c:pt idx="3497">
                  <c:v>2143747199.9998701</c:v>
                </c:pt>
                <c:pt idx="3498">
                  <c:v>2144360399.9998701</c:v>
                </c:pt>
                <c:pt idx="3499">
                  <c:v>2144973599.9998701</c:v>
                </c:pt>
                <c:pt idx="3500">
                  <c:v>2145586799.9998701</c:v>
                </c:pt>
                <c:pt idx="3501">
                  <c:v>2146199999.9998701</c:v>
                </c:pt>
                <c:pt idx="3502">
                  <c:v>2146813199.9998701</c:v>
                </c:pt>
                <c:pt idx="3503">
                  <c:v>2147426399.9998701</c:v>
                </c:pt>
                <c:pt idx="3504">
                  <c:v>2148039599.9998703</c:v>
                </c:pt>
                <c:pt idx="3505">
                  <c:v>2148652799.9998703</c:v>
                </c:pt>
                <c:pt idx="3506">
                  <c:v>2149265999.9998703</c:v>
                </c:pt>
                <c:pt idx="3507">
                  <c:v>2149879199.9998703</c:v>
                </c:pt>
                <c:pt idx="3508">
                  <c:v>2150492399.9998703</c:v>
                </c:pt>
                <c:pt idx="3509">
                  <c:v>2151105599.9998703</c:v>
                </c:pt>
                <c:pt idx="3510">
                  <c:v>2151718799.9998703</c:v>
                </c:pt>
                <c:pt idx="3511">
                  <c:v>2152331999.9998703</c:v>
                </c:pt>
                <c:pt idx="3512">
                  <c:v>2152945199.9998703</c:v>
                </c:pt>
                <c:pt idx="3513">
                  <c:v>2153558399.9998703</c:v>
                </c:pt>
                <c:pt idx="3514">
                  <c:v>2154171599.9998703</c:v>
                </c:pt>
                <c:pt idx="3515">
                  <c:v>2154784799.9998703</c:v>
                </c:pt>
                <c:pt idx="3516">
                  <c:v>2155397999.9998703</c:v>
                </c:pt>
                <c:pt idx="3517">
                  <c:v>2156011199.9998703</c:v>
                </c:pt>
                <c:pt idx="3518">
                  <c:v>2156624399.9998703</c:v>
                </c:pt>
                <c:pt idx="3519">
                  <c:v>2157237599.9998703</c:v>
                </c:pt>
                <c:pt idx="3520">
                  <c:v>2157850799.9998703</c:v>
                </c:pt>
                <c:pt idx="3521">
                  <c:v>2158463999.9998703</c:v>
                </c:pt>
                <c:pt idx="3522">
                  <c:v>2159077199.9998703</c:v>
                </c:pt>
                <c:pt idx="3523">
                  <c:v>2159690399.9998703</c:v>
                </c:pt>
                <c:pt idx="3524">
                  <c:v>2160303599.9998703</c:v>
                </c:pt>
                <c:pt idx="3525">
                  <c:v>2160916799.9998703</c:v>
                </c:pt>
                <c:pt idx="3526">
                  <c:v>2161529999.9998703</c:v>
                </c:pt>
                <c:pt idx="3527">
                  <c:v>2162143199.9998703</c:v>
                </c:pt>
                <c:pt idx="3528">
                  <c:v>2162756399.9998703</c:v>
                </c:pt>
                <c:pt idx="3529">
                  <c:v>2163369599.9998703</c:v>
                </c:pt>
                <c:pt idx="3530">
                  <c:v>2163982799.9998703</c:v>
                </c:pt>
                <c:pt idx="3531">
                  <c:v>2164595999.9998703</c:v>
                </c:pt>
                <c:pt idx="3532">
                  <c:v>2165209199.9998703</c:v>
                </c:pt>
                <c:pt idx="3533">
                  <c:v>2165822399.9998703</c:v>
                </c:pt>
                <c:pt idx="3534">
                  <c:v>2166435599.9998703</c:v>
                </c:pt>
                <c:pt idx="3535">
                  <c:v>2167048799.9998703</c:v>
                </c:pt>
                <c:pt idx="3536">
                  <c:v>2167661999.9998703</c:v>
                </c:pt>
                <c:pt idx="3537">
                  <c:v>2168275199.9998703</c:v>
                </c:pt>
                <c:pt idx="3538">
                  <c:v>2168888399.9998703</c:v>
                </c:pt>
                <c:pt idx="3539">
                  <c:v>2169501599.9998703</c:v>
                </c:pt>
                <c:pt idx="3540">
                  <c:v>2170114799.9998703</c:v>
                </c:pt>
                <c:pt idx="3541">
                  <c:v>2170727999.9998703</c:v>
                </c:pt>
                <c:pt idx="3542">
                  <c:v>2171341199.9998703</c:v>
                </c:pt>
                <c:pt idx="3543">
                  <c:v>2171954399.9998703</c:v>
                </c:pt>
                <c:pt idx="3544">
                  <c:v>2172567599.9998703</c:v>
                </c:pt>
                <c:pt idx="3545">
                  <c:v>2173180799.9998703</c:v>
                </c:pt>
                <c:pt idx="3546">
                  <c:v>2173793999.9998703</c:v>
                </c:pt>
                <c:pt idx="3547">
                  <c:v>2174407199.9998703</c:v>
                </c:pt>
                <c:pt idx="3548">
                  <c:v>2175020399.9998703</c:v>
                </c:pt>
                <c:pt idx="3549">
                  <c:v>2175633599.9998703</c:v>
                </c:pt>
                <c:pt idx="3550">
                  <c:v>2176246799.9998703</c:v>
                </c:pt>
                <c:pt idx="3551">
                  <c:v>2176859999.9998703</c:v>
                </c:pt>
                <c:pt idx="3552">
                  <c:v>2177473199.9998703</c:v>
                </c:pt>
                <c:pt idx="3553">
                  <c:v>2178086399.9998703</c:v>
                </c:pt>
                <c:pt idx="3554">
                  <c:v>2178699599.9998703</c:v>
                </c:pt>
                <c:pt idx="3555">
                  <c:v>2179312799.9998703</c:v>
                </c:pt>
                <c:pt idx="3556">
                  <c:v>2179925999.9998703</c:v>
                </c:pt>
                <c:pt idx="3557">
                  <c:v>2180539199.9998703</c:v>
                </c:pt>
                <c:pt idx="3558">
                  <c:v>2181152399.9998703</c:v>
                </c:pt>
                <c:pt idx="3559">
                  <c:v>2181765599.9998703</c:v>
                </c:pt>
                <c:pt idx="3560">
                  <c:v>2182378799.9998703</c:v>
                </c:pt>
                <c:pt idx="3561">
                  <c:v>2182991999.9998703</c:v>
                </c:pt>
                <c:pt idx="3562">
                  <c:v>2183605199.9998703</c:v>
                </c:pt>
                <c:pt idx="3563">
                  <c:v>2184218399.9998703</c:v>
                </c:pt>
                <c:pt idx="3564">
                  <c:v>2184831599.9998703</c:v>
                </c:pt>
                <c:pt idx="3565">
                  <c:v>2185444799.9998703</c:v>
                </c:pt>
                <c:pt idx="3566">
                  <c:v>2186057999.9998703</c:v>
                </c:pt>
                <c:pt idx="3567">
                  <c:v>2186671199.9998703</c:v>
                </c:pt>
                <c:pt idx="3568">
                  <c:v>2187284399.9998703</c:v>
                </c:pt>
                <c:pt idx="3569">
                  <c:v>2187897599.9998703</c:v>
                </c:pt>
                <c:pt idx="3570">
                  <c:v>2188510799.9998703</c:v>
                </c:pt>
                <c:pt idx="3571">
                  <c:v>2189123999.9998703</c:v>
                </c:pt>
                <c:pt idx="3572">
                  <c:v>2189737199.9998703</c:v>
                </c:pt>
                <c:pt idx="3573">
                  <c:v>2190350399.9998703</c:v>
                </c:pt>
                <c:pt idx="3574">
                  <c:v>2190963599.9998703</c:v>
                </c:pt>
                <c:pt idx="3575">
                  <c:v>2191576799.9998703</c:v>
                </c:pt>
                <c:pt idx="3576">
                  <c:v>2192189999.9998703</c:v>
                </c:pt>
                <c:pt idx="3577">
                  <c:v>2192803199.9998703</c:v>
                </c:pt>
                <c:pt idx="3578">
                  <c:v>2193416399.9998703</c:v>
                </c:pt>
                <c:pt idx="3579">
                  <c:v>2194029599.9998703</c:v>
                </c:pt>
                <c:pt idx="3580">
                  <c:v>2194642799.9998703</c:v>
                </c:pt>
                <c:pt idx="3581">
                  <c:v>2195255999.9998703</c:v>
                </c:pt>
                <c:pt idx="3582">
                  <c:v>2195869199.9998703</c:v>
                </c:pt>
                <c:pt idx="3583">
                  <c:v>2196482399.9998703</c:v>
                </c:pt>
                <c:pt idx="3584">
                  <c:v>2197095599.9998703</c:v>
                </c:pt>
                <c:pt idx="3585">
                  <c:v>2197708799.9998703</c:v>
                </c:pt>
                <c:pt idx="3586">
                  <c:v>2198321999.9998703</c:v>
                </c:pt>
                <c:pt idx="3587">
                  <c:v>2198935199.9998703</c:v>
                </c:pt>
                <c:pt idx="3588">
                  <c:v>2199548399.9998703</c:v>
                </c:pt>
                <c:pt idx="3589">
                  <c:v>2200161599.9998703</c:v>
                </c:pt>
                <c:pt idx="3590">
                  <c:v>2200774799.9998703</c:v>
                </c:pt>
                <c:pt idx="3591">
                  <c:v>2201387999.9998703</c:v>
                </c:pt>
                <c:pt idx="3592">
                  <c:v>2202001199.9998703</c:v>
                </c:pt>
                <c:pt idx="3593">
                  <c:v>2202614399.9998703</c:v>
                </c:pt>
                <c:pt idx="3594">
                  <c:v>2203227599.9998703</c:v>
                </c:pt>
                <c:pt idx="3595">
                  <c:v>2203840799.9998703</c:v>
                </c:pt>
                <c:pt idx="3596">
                  <c:v>2204453999.9998703</c:v>
                </c:pt>
                <c:pt idx="3597">
                  <c:v>2205067199.9998703</c:v>
                </c:pt>
                <c:pt idx="3598">
                  <c:v>2205680399.9998703</c:v>
                </c:pt>
                <c:pt idx="3599">
                  <c:v>2206293599.9998703</c:v>
                </c:pt>
                <c:pt idx="3600">
                  <c:v>2206906799.9998703</c:v>
                </c:pt>
                <c:pt idx="3601">
                  <c:v>2207519999.9998703</c:v>
                </c:pt>
                <c:pt idx="3602">
                  <c:v>2208133199.9998703</c:v>
                </c:pt>
                <c:pt idx="3603">
                  <c:v>2208746399.9998703</c:v>
                </c:pt>
                <c:pt idx="3604">
                  <c:v>2209359599.9998703</c:v>
                </c:pt>
                <c:pt idx="3605">
                  <c:v>2209972799.9998703</c:v>
                </c:pt>
                <c:pt idx="3606">
                  <c:v>2210585999.9998703</c:v>
                </c:pt>
                <c:pt idx="3607">
                  <c:v>2211199199.9998703</c:v>
                </c:pt>
                <c:pt idx="3608">
                  <c:v>2211812399.9998703</c:v>
                </c:pt>
                <c:pt idx="3609">
                  <c:v>2212425599.9998703</c:v>
                </c:pt>
                <c:pt idx="3610">
                  <c:v>2213038799.9998703</c:v>
                </c:pt>
                <c:pt idx="3611">
                  <c:v>2213651999.9998703</c:v>
                </c:pt>
                <c:pt idx="3612">
                  <c:v>2214265199.9998703</c:v>
                </c:pt>
                <c:pt idx="3613">
                  <c:v>2214878399.9998703</c:v>
                </c:pt>
                <c:pt idx="3614">
                  <c:v>2215491599.9998703</c:v>
                </c:pt>
                <c:pt idx="3615">
                  <c:v>2216104799.9998703</c:v>
                </c:pt>
                <c:pt idx="3616">
                  <c:v>2216717999.9998703</c:v>
                </c:pt>
                <c:pt idx="3617">
                  <c:v>2217331199.9998703</c:v>
                </c:pt>
                <c:pt idx="3618">
                  <c:v>2217944399.9998703</c:v>
                </c:pt>
                <c:pt idx="3619">
                  <c:v>2218557599.9998703</c:v>
                </c:pt>
                <c:pt idx="3620">
                  <c:v>2219170799.9998703</c:v>
                </c:pt>
                <c:pt idx="3621">
                  <c:v>2219783999.9998703</c:v>
                </c:pt>
                <c:pt idx="3622">
                  <c:v>2220397199.9998703</c:v>
                </c:pt>
                <c:pt idx="3623">
                  <c:v>2221010399.9998703</c:v>
                </c:pt>
                <c:pt idx="3624">
                  <c:v>2221623599.9998703</c:v>
                </c:pt>
                <c:pt idx="3625">
                  <c:v>2222236799.9998703</c:v>
                </c:pt>
                <c:pt idx="3626">
                  <c:v>2222849999.9998703</c:v>
                </c:pt>
                <c:pt idx="3627">
                  <c:v>2223463199.9998703</c:v>
                </c:pt>
                <c:pt idx="3628">
                  <c:v>2224076399.9998703</c:v>
                </c:pt>
                <c:pt idx="3629">
                  <c:v>2224689599.9998703</c:v>
                </c:pt>
                <c:pt idx="3630">
                  <c:v>2225302799.9998703</c:v>
                </c:pt>
                <c:pt idx="3631">
                  <c:v>2225915999.9998703</c:v>
                </c:pt>
                <c:pt idx="3632">
                  <c:v>2226529199.9998703</c:v>
                </c:pt>
                <c:pt idx="3633">
                  <c:v>2227142399.9998703</c:v>
                </c:pt>
                <c:pt idx="3634">
                  <c:v>2227755599.9998703</c:v>
                </c:pt>
                <c:pt idx="3635">
                  <c:v>2228368799.9998703</c:v>
                </c:pt>
                <c:pt idx="3636">
                  <c:v>2228981999.9998703</c:v>
                </c:pt>
                <c:pt idx="3637">
                  <c:v>2229595199.9998703</c:v>
                </c:pt>
                <c:pt idx="3638">
                  <c:v>2230208399.9998703</c:v>
                </c:pt>
                <c:pt idx="3639">
                  <c:v>2230821599.9998703</c:v>
                </c:pt>
                <c:pt idx="3640">
                  <c:v>2231434799.9998703</c:v>
                </c:pt>
                <c:pt idx="3641">
                  <c:v>2232047999.9998703</c:v>
                </c:pt>
                <c:pt idx="3642">
                  <c:v>2232661199.9998703</c:v>
                </c:pt>
                <c:pt idx="3643">
                  <c:v>2233274399.9998703</c:v>
                </c:pt>
                <c:pt idx="3644">
                  <c:v>2233887599.9998703</c:v>
                </c:pt>
                <c:pt idx="3645">
                  <c:v>2234500799.9998703</c:v>
                </c:pt>
                <c:pt idx="3646">
                  <c:v>2235113999.9998703</c:v>
                </c:pt>
                <c:pt idx="3647">
                  <c:v>2235727199.9998703</c:v>
                </c:pt>
                <c:pt idx="3648">
                  <c:v>2236340399.9998703</c:v>
                </c:pt>
                <c:pt idx="3649">
                  <c:v>2236953599.9998703</c:v>
                </c:pt>
                <c:pt idx="3650">
                  <c:v>2237566799.9998703</c:v>
                </c:pt>
                <c:pt idx="3651">
                  <c:v>2238179999.9998703</c:v>
                </c:pt>
                <c:pt idx="3652">
                  <c:v>2238793199.9998703</c:v>
                </c:pt>
                <c:pt idx="3653">
                  <c:v>2239406399.9998703</c:v>
                </c:pt>
                <c:pt idx="3654">
                  <c:v>2240019599.9998703</c:v>
                </c:pt>
                <c:pt idx="3655">
                  <c:v>2240632799.9998703</c:v>
                </c:pt>
                <c:pt idx="3656">
                  <c:v>2241245999.9998703</c:v>
                </c:pt>
                <c:pt idx="3657">
                  <c:v>2241859199.9998703</c:v>
                </c:pt>
                <c:pt idx="3658">
                  <c:v>2242472399.9998703</c:v>
                </c:pt>
                <c:pt idx="3659">
                  <c:v>2243085599.9998703</c:v>
                </c:pt>
                <c:pt idx="3660">
                  <c:v>2243698799.9998703</c:v>
                </c:pt>
                <c:pt idx="3661">
                  <c:v>2244311999.9998703</c:v>
                </c:pt>
                <c:pt idx="3662">
                  <c:v>2244925199.9998703</c:v>
                </c:pt>
                <c:pt idx="3663">
                  <c:v>2245538399.9998703</c:v>
                </c:pt>
                <c:pt idx="3664">
                  <c:v>2246151599.9998703</c:v>
                </c:pt>
                <c:pt idx="3665">
                  <c:v>2246764799.9998703</c:v>
                </c:pt>
                <c:pt idx="3666">
                  <c:v>2247377999.9998703</c:v>
                </c:pt>
                <c:pt idx="3667">
                  <c:v>2247991199.9998703</c:v>
                </c:pt>
                <c:pt idx="3668">
                  <c:v>2248604399.9998703</c:v>
                </c:pt>
                <c:pt idx="3669">
                  <c:v>2249217599.9998703</c:v>
                </c:pt>
                <c:pt idx="3670">
                  <c:v>2249830799.9998703</c:v>
                </c:pt>
                <c:pt idx="3671">
                  <c:v>2250443999.9998703</c:v>
                </c:pt>
                <c:pt idx="3672">
                  <c:v>2251057199.9998703</c:v>
                </c:pt>
                <c:pt idx="3673">
                  <c:v>2251670399.9998703</c:v>
                </c:pt>
                <c:pt idx="3674">
                  <c:v>2252283599.9998703</c:v>
                </c:pt>
                <c:pt idx="3675">
                  <c:v>2252896799.9998703</c:v>
                </c:pt>
                <c:pt idx="3676">
                  <c:v>2253509999.9998703</c:v>
                </c:pt>
                <c:pt idx="3677">
                  <c:v>2254123199.9998703</c:v>
                </c:pt>
                <c:pt idx="3678">
                  <c:v>2254736399.9998703</c:v>
                </c:pt>
                <c:pt idx="3679">
                  <c:v>2255349599.9998703</c:v>
                </c:pt>
                <c:pt idx="3680">
                  <c:v>2255962799.9998703</c:v>
                </c:pt>
                <c:pt idx="3681">
                  <c:v>2256575999.9998703</c:v>
                </c:pt>
                <c:pt idx="3682">
                  <c:v>2257189199.9998703</c:v>
                </c:pt>
                <c:pt idx="3683">
                  <c:v>2257802399.9998703</c:v>
                </c:pt>
                <c:pt idx="3684">
                  <c:v>2258415599.9998703</c:v>
                </c:pt>
                <c:pt idx="3685">
                  <c:v>2259028799.9998703</c:v>
                </c:pt>
                <c:pt idx="3686">
                  <c:v>2259641999.9998703</c:v>
                </c:pt>
                <c:pt idx="3687">
                  <c:v>2260255199.9998703</c:v>
                </c:pt>
                <c:pt idx="3688">
                  <c:v>2260868399.9998703</c:v>
                </c:pt>
                <c:pt idx="3689">
                  <c:v>2261481599.9998703</c:v>
                </c:pt>
                <c:pt idx="3690">
                  <c:v>2262094799.9998703</c:v>
                </c:pt>
                <c:pt idx="3691">
                  <c:v>2262707999.9998703</c:v>
                </c:pt>
                <c:pt idx="3692">
                  <c:v>2263321199.9998703</c:v>
                </c:pt>
                <c:pt idx="3693">
                  <c:v>2263934399.9998703</c:v>
                </c:pt>
                <c:pt idx="3694">
                  <c:v>2264547599.9998703</c:v>
                </c:pt>
                <c:pt idx="3695">
                  <c:v>2265160799.9998703</c:v>
                </c:pt>
                <c:pt idx="3696">
                  <c:v>2265773999.9998703</c:v>
                </c:pt>
                <c:pt idx="3697">
                  <c:v>2266387199.9998703</c:v>
                </c:pt>
                <c:pt idx="3698">
                  <c:v>2267000399.9998703</c:v>
                </c:pt>
                <c:pt idx="3699">
                  <c:v>2267613599.9998703</c:v>
                </c:pt>
                <c:pt idx="3700">
                  <c:v>2268226799.9998703</c:v>
                </c:pt>
                <c:pt idx="3701">
                  <c:v>2268839999.9998703</c:v>
                </c:pt>
                <c:pt idx="3702">
                  <c:v>2269453199.9998703</c:v>
                </c:pt>
                <c:pt idx="3703">
                  <c:v>2270066399.9998703</c:v>
                </c:pt>
                <c:pt idx="3704">
                  <c:v>2270679599.9998703</c:v>
                </c:pt>
                <c:pt idx="3705">
                  <c:v>2271292799.9998703</c:v>
                </c:pt>
                <c:pt idx="3706">
                  <c:v>2271905999.9998703</c:v>
                </c:pt>
                <c:pt idx="3707">
                  <c:v>2272519199.9998703</c:v>
                </c:pt>
                <c:pt idx="3708">
                  <c:v>2273132399.9998703</c:v>
                </c:pt>
                <c:pt idx="3709">
                  <c:v>2273745599.9998703</c:v>
                </c:pt>
                <c:pt idx="3710">
                  <c:v>2274358799.9998703</c:v>
                </c:pt>
                <c:pt idx="3711">
                  <c:v>2274971999.9998703</c:v>
                </c:pt>
                <c:pt idx="3712">
                  <c:v>2275585199.9998703</c:v>
                </c:pt>
                <c:pt idx="3713">
                  <c:v>2276198399.9998703</c:v>
                </c:pt>
                <c:pt idx="3714">
                  <c:v>2276811599.9998703</c:v>
                </c:pt>
                <c:pt idx="3715">
                  <c:v>2277424799.9998703</c:v>
                </c:pt>
                <c:pt idx="3716">
                  <c:v>2278037999.9998703</c:v>
                </c:pt>
                <c:pt idx="3717">
                  <c:v>2278651199.9998703</c:v>
                </c:pt>
                <c:pt idx="3718">
                  <c:v>2279264399.9998703</c:v>
                </c:pt>
                <c:pt idx="3719">
                  <c:v>2279877599.9998703</c:v>
                </c:pt>
                <c:pt idx="3720">
                  <c:v>2280490799.9998703</c:v>
                </c:pt>
                <c:pt idx="3721">
                  <c:v>2281103999.9998703</c:v>
                </c:pt>
                <c:pt idx="3722">
                  <c:v>2281717199.9998703</c:v>
                </c:pt>
                <c:pt idx="3723">
                  <c:v>2282330399.9998703</c:v>
                </c:pt>
                <c:pt idx="3724">
                  <c:v>2282943599.9998703</c:v>
                </c:pt>
                <c:pt idx="3725">
                  <c:v>2283556799.9998703</c:v>
                </c:pt>
                <c:pt idx="3726">
                  <c:v>2284169999.9998703</c:v>
                </c:pt>
                <c:pt idx="3727">
                  <c:v>2284783199.9998703</c:v>
                </c:pt>
                <c:pt idx="3728">
                  <c:v>2285396399.9998703</c:v>
                </c:pt>
                <c:pt idx="3729">
                  <c:v>2286009599.9998703</c:v>
                </c:pt>
                <c:pt idx="3730">
                  <c:v>2286622799.9998703</c:v>
                </c:pt>
                <c:pt idx="3731">
                  <c:v>2287235999.9998703</c:v>
                </c:pt>
                <c:pt idx="3732">
                  <c:v>2287849199.9998703</c:v>
                </c:pt>
                <c:pt idx="3733">
                  <c:v>2288462399.9998703</c:v>
                </c:pt>
                <c:pt idx="3734">
                  <c:v>2289075599.9998703</c:v>
                </c:pt>
                <c:pt idx="3735">
                  <c:v>2289688799.9998703</c:v>
                </c:pt>
                <c:pt idx="3736">
                  <c:v>2290301999.9998703</c:v>
                </c:pt>
                <c:pt idx="3737">
                  <c:v>2290915199.9998703</c:v>
                </c:pt>
                <c:pt idx="3738">
                  <c:v>2291528399.9998703</c:v>
                </c:pt>
                <c:pt idx="3739">
                  <c:v>2292141599.9998703</c:v>
                </c:pt>
                <c:pt idx="3740">
                  <c:v>2292754799.9998703</c:v>
                </c:pt>
                <c:pt idx="3741">
                  <c:v>2293367999.9998703</c:v>
                </c:pt>
                <c:pt idx="3742">
                  <c:v>2293981199.9998703</c:v>
                </c:pt>
                <c:pt idx="3743">
                  <c:v>2294594399.9998703</c:v>
                </c:pt>
                <c:pt idx="3744">
                  <c:v>2295207599.9998703</c:v>
                </c:pt>
                <c:pt idx="3745">
                  <c:v>2295820799.9998703</c:v>
                </c:pt>
                <c:pt idx="3746">
                  <c:v>2296433999.9998703</c:v>
                </c:pt>
                <c:pt idx="3747">
                  <c:v>2297047199.9998703</c:v>
                </c:pt>
                <c:pt idx="3748">
                  <c:v>2297660399.9998703</c:v>
                </c:pt>
                <c:pt idx="3749">
                  <c:v>2298273599.9998703</c:v>
                </c:pt>
                <c:pt idx="3750">
                  <c:v>2298886799.9998703</c:v>
                </c:pt>
                <c:pt idx="3751">
                  <c:v>2299499999.9998703</c:v>
                </c:pt>
                <c:pt idx="3752">
                  <c:v>2300113199.9998703</c:v>
                </c:pt>
                <c:pt idx="3753">
                  <c:v>2300726399.9998703</c:v>
                </c:pt>
                <c:pt idx="3754">
                  <c:v>2301339599.9998703</c:v>
                </c:pt>
                <c:pt idx="3755">
                  <c:v>2301952799.9998703</c:v>
                </c:pt>
                <c:pt idx="3756">
                  <c:v>2302565999.9998703</c:v>
                </c:pt>
                <c:pt idx="3757">
                  <c:v>2303179199.9998703</c:v>
                </c:pt>
                <c:pt idx="3758">
                  <c:v>2303792399.9998703</c:v>
                </c:pt>
                <c:pt idx="3759">
                  <c:v>2304405599.9998703</c:v>
                </c:pt>
                <c:pt idx="3760">
                  <c:v>2305018799.9998703</c:v>
                </c:pt>
                <c:pt idx="3761">
                  <c:v>2305631999.9998703</c:v>
                </c:pt>
                <c:pt idx="3762">
                  <c:v>2306245199.9998703</c:v>
                </c:pt>
                <c:pt idx="3763">
                  <c:v>2306858399.9998703</c:v>
                </c:pt>
                <c:pt idx="3764">
                  <c:v>2307471599.9998703</c:v>
                </c:pt>
                <c:pt idx="3765">
                  <c:v>2308084799.9998703</c:v>
                </c:pt>
                <c:pt idx="3766">
                  <c:v>2308697999.9998703</c:v>
                </c:pt>
                <c:pt idx="3767">
                  <c:v>2309311199.9998703</c:v>
                </c:pt>
                <c:pt idx="3768">
                  <c:v>2309924399.9998703</c:v>
                </c:pt>
                <c:pt idx="3769">
                  <c:v>2310537599.9998703</c:v>
                </c:pt>
                <c:pt idx="3770">
                  <c:v>2311150799.9998703</c:v>
                </c:pt>
                <c:pt idx="3771">
                  <c:v>2311763999.9998703</c:v>
                </c:pt>
                <c:pt idx="3772">
                  <c:v>2312377199.9998703</c:v>
                </c:pt>
                <c:pt idx="3773">
                  <c:v>2312990399.9998703</c:v>
                </c:pt>
                <c:pt idx="3774">
                  <c:v>2313603599.9998703</c:v>
                </c:pt>
                <c:pt idx="3775">
                  <c:v>2314216799.9998703</c:v>
                </c:pt>
                <c:pt idx="3776">
                  <c:v>2314829999.9998703</c:v>
                </c:pt>
                <c:pt idx="3777">
                  <c:v>2315443199.9998703</c:v>
                </c:pt>
                <c:pt idx="3778">
                  <c:v>2316056399.9998703</c:v>
                </c:pt>
                <c:pt idx="3779">
                  <c:v>2316669599.9998703</c:v>
                </c:pt>
                <c:pt idx="3780">
                  <c:v>2317282799.9998703</c:v>
                </c:pt>
                <c:pt idx="3781">
                  <c:v>2317895999.9998703</c:v>
                </c:pt>
                <c:pt idx="3782">
                  <c:v>2318509199.9998703</c:v>
                </c:pt>
                <c:pt idx="3783">
                  <c:v>2319122399.9998703</c:v>
                </c:pt>
                <c:pt idx="3784">
                  <c:v>2319735599.9998703</c:v>
                </c:pt>
                <c:pt idx="3785">
                  <c:v>2320348799.9998703</c:v>
                </c:pt>
                <c:pt idx="3786">
                  <c:v>2320961999.9998703</c:v>
                </c:pt>
                <c:pt idx="3787">
                  <c:v>2321575199.9998703</c:v>
                </c:pt>
                <c:pt idx="3788">
                  <c:v>2322188399.9998703</c:v>
                </c:pt>
                <c:pt idx="3789">
                  <c:v>2322801599.9998703</c:v>
                </c:pt>
                <c:pt idx="3790">
                  <c:v>2323414799.9998703</c:v>
                </c:pt>
                <c:pt idx="3791">
                  <c:v>2324027999.9998703</c:v>
                </c:pt>
                <c:pt idx="3792">
                  <c:v>2324641199.9998703</c:v>
                </c:pt>
                <c:pt idx="3793">
                  <c:v>2325254399.9998703</c:v>
                </c:pt>
                <c:pt idx="3794">
                  <c:v>2325867599.9998703</c:v>
                </c:pt>
                <c:pt idx="3795">
                  <c:v>2326480799.9998703</c:v>
                </c:pt>
                <c:pt idx="3796">
                  <c:v>2327093999.9998703</c:v>
                </c:pt>
                <c:pt idx="3797">
                  <c:v>2327707199.9998703</c:v>
                </c:pt>
                <c:pt idx="3798">
                  <c:v>2328320399.9998703</c:v>
                </c:pt>
                <c:pt idx="3799">
                  <c:v>2328933599.9998703</c:v>
                </c:pt>
                <c:pt idx="3800">
                  <c:v>2329546799.9998703</c:v>
                </c:pt>
                <c:pt idx="3801">
                  <c:v>2330159999.9998703</c:v>
                </c:pt>
                <c:pt idx="3802">
                  <c:v>2330773199.9998703</c:v>
                </c:pt>
                <c:pt idx="3803">
                  <c:v>2331386399.9998703</c:v>
                </c:pt>
                <c:pt idx="3804">
                  <c:v>2331999599.9998703</c:v>
                </c:pt>
                <c:pt idx="3805">
                  <c:v>2332612799.9998703</c:v>
                </c:pt>
                <c:pt idx="3806">
                  <c:v>2333225999.9998703</c:v>
                </c:pt>
                <c:pt idx="3807">
                  <c:v>2333839199.9998703</c:v>
                </c:pt>
                <c:pt idx="3808">
                  <c:v>2334452399.9998703</c:v>
                </c:pt>
                <c:pt idx="3809">
                  <c:v>2335065599.9998703</c:v>
                </c:pt>
                <c:pt idx="3810">
                  <c:v>2335678799.9998703</c:v>
                </c:pt>
                <c:pt idx="3811">
                  <c:v>2336291999.9998703</c:v>
                </c:pt>
                <c:pt idx="3812">
                  <c:v>2336905199.9998703</c:v>
                </c:pt>
                <c:pt idx="3813">
                  <c:v>2337518399.9998703</c:v>
                </c:pt>
                <c:pt idx="3814">
                  <c:v>2338131599.9998703</c:v>
                </c:pt>
                <c:pt idx="3815">
                  <c:v>2338744799.9998703</c:v>
                </c:pt>
                <c:pt idx="3816">
                  <c:v>2339357999.9998703</c:v>
                </c:pt>
                <c:pt idx="3817">
                  <c:v>2339971199.9998703</c:v>
                </c:pt>
                <c:pt idx="3818">
                  <c:v>2340584399.9998703</c:v>
                </c:pt>
                <c:pt idx="3819">
                  <c:v>2341197599.9998703</c:v>
                </c:pt>
                <c:pt idx="3820">
                  <c:v>2341810799.9998703</c:v>
                </c:pt>
                <c:pt idx="3821">
                  <c:v>2342423999.9998703</c:v>
                </c:pt>
                <c:pt idx="3822">
                  <c:v>2343037199.9998703</c:v>
                </c:pt>
                <c:pt idx="3823">
                  <c:v>2343650399.9998703</c:v>
                </c:pt>
                <c:pt idx="3824">
                  <c:v>2344263599.9998703</c:v>
                </c:pt>
                <c:pt idx="3825">
                  <c:v>2344876799.9998703</c:v>
                </c:pt>
                <c:pt idx="3826">
                  <c:v>2345489999.9998703</c:v>
                </c:pt>
                <c:pt idx="3827">
                  <c:v>2346103199.9998703</c:v>
                </c:pt>
                <c:pt idx="3828">
                  <c:v>2346716399.9998703</c:v>
                </c:pt>
                <c:pt idx="3829">
                  <c:v>2347329599.9998703</c:v>
                </c:pt>
                <c:pt idx="3830">
                  <c:v>2347942799.9998703</c:v>
                </c:pt>
                <c:pt idx="3831">
                  <c:v>2348555999.9998703</c:v>
                </c:pt>
                <c:pt idx="3832">
                  <c:v>2349169199.9998703</c:v>
                </c:pt>
                <c:pt idx="3833">
                  <c:v>2349782399.9998703</c:v>
                </c:pt>
                <c:pt idx="3834">
                  <c:v>2350395599.9998703</c:v>
                </c:pt>
                <c:pt idx="3835">
                  <c:v>2351008799.9998703</c:v>
                </c:pt>
                <c:pt idx="3836">
                  <c:v>2351621999.9998703</c:v>
                </c:pt>
                <c:pt idx="3837">
                  <c:v>2352235199.9998703</c:v>
                </c:pt>
                <c:pt idx="3838">
                  <c:v>2352848399.9998703</c:v>
                </c:pt>
                <c:pt idx="3839">
                  <c:v>2353461599.9998703</c:v>
                </c:pt>
                <c:pt idx="3840">
                  <c:v>2354074799.9998703</c:v>
                </c:pt>
                <c:pt idx="3841">
                  <c:v>2354687999.9998703</c:v>
                </c:pt>
                <c:pt idx="3842">
                  <c:v>2355301199.9998703</c:v>
                </c:pt>
                <c:pt idx="3843">
                  <c:v>2355914399.9998703</c:v>
                </c:pt>
                <c:pt idx="3844">
                  <c:v>2356527599.9998703</c:v>
                </c:pt>
                <c:pt idx="3845">
                  <c:v>2357140799.9998703</c:v>
                </c:pt>
                <c:pt idx="3846">
                  <c:v>2357753999.9998703</c:v>
                </c:pt>
                <c:pt idx="3847">
                  <c:v>2358367199.9998703</c:v>
                </c:pt>
                <c:pt idx="3848">
                  <c:v>2358980399.9998703</c:v>
                </c:pt>
                <c:pt idx="3849">
                  <c:v>2359593599.9998703</c:v>
                </c:pt>
                <c:pt idx="3850">
                  <c:v>2360206799.9998703</c:v>
                </c:pt>
                <c:pt idx="3851">
                  <c:v>2360819999.9998703</c:v>
                </c:pt>
                <c:pt idx="3852">
                  <c:v>2361433199.9998703</c:v>
                </c:pt>
                <c:pt idx="3853">
                  <c:v>2362046399.9998703</c:v>
                </c:pt>
                <c:pt idx="3854">
                  <c:v>2362659599.9998703</c:v>
                </c:pt>
                <c:pt idx="3855">
                  <c:v>2363272799.9998703</c:v>
                </c:pt>
                <c:pt idx="3856">
                  <c:v>2363885999.9998703</c:v>
                </c:pt>
                <c:pt idx="3857">
                  <c:v>2364499199.9998703</c:v>
                </c:pt>
                <c:pt idx="3858">
                  <c:v>2365112399.9998703</c:v>
                </c:pt>
                <c:pt idx="3859">
                  <c:v>2365725599.9998703</c:v>
                </c:pt>
                <c:pt idx="3860">
                  <c:v>2366338799.9998703</c:v>
                </c:pt>
                <c:pt idx="3861">
                  <c:v>2366951999.9998703</c:v>
                </c:pt>
                <c:pt idx="3862">
                  <c:v>2367565199.9998703</c:v>
                </c:pt>
                <c:pt idx="3863">
                  <c:v>2368178399.9998703</c:v>
                </c:pt>
                <c:pt idx="3864">
                  <c:v>2368791599.9998703</c:v>
                </c:pt>
                <c:pt idx="3865">
                  <c:v>2369404799.9998703</c:v>
                </c:pt>
                <c:pt idx="3866">
                  <c:v>2370017999.9998703</c:v>
                </c:pt>
                <c:pt idx="3867">
                  <c:v>2370631199.9998703</c:v>
                </c:pt>
                <c:pt idx="3868">
                  <c:v>2371244399.9998703</c:v>
                </c:pt>
                <c:pt idx="3869">
                  <c:v>2371857599.9998703</c:v>
                </c:pt>
                <c:pt idx="3870">
                  <c:v>2372470799.9998703</c:v>
                </c:pt>
                <c:pt idx="3871">
                  <c:v>2373083999.9998703</c:v>
                </c:pt>
                <c:pt idx="3872">
                  <c:v>2373697199.9998703</c:v>
                </c:pt>
                <c:pt idx="3873">
                  <c:v>2374310399.9998703</c:v>
                </c:pt>
                <c:pt idx="3874">
                  <c:v>2374923599.9998703</c:v>
                </c:pt>
                <c:pt idx="3875">
                  <c:v>2375536799.9998703</c:v>
                </c:pt>
                <c:pt idx="3876">
                  <c:v>2376149999.9998703</c:v>
                </c:pt>
                <c:pt idx="3877">
                  <c:v>2376763199.9998703</c:v>
                </c:pt>
                <c:pt idx="3878">
                  <c:v>2377376399.9998703</c:v>
                </c:pt>
                <c:pt idx="3879">
                  <c:v>2377989599.9998703</c:v>
                </c:pt>
                <c:pt idx="3880">
                  <c:v>2378602799.9998703</c:v>
                </c:pt>
                <c:pt idx="3881">
                  <c:v>2379215999.9998703</c:v>
                </c:pt>
                <c:pt idx="3882">
                  <c:v>2379829199.9998703</c:v>
                </c:pt>
                <c:pt idx="3883">
                  <c:v>2380442399.9998703</c:v>
                </c:pt>
                <c:pt idx="3884">
                  <c:v>2381055599.9998703</c:v>
                </c:pt>
                <c:pt idx="3885">
                  <c:v>2381668799.9998703</c:v>
                </c:pt>
                <c:pt idx="3886">
                  <c:v>2382281999.9998703</c:v>
                </c:pt>
                <c:pt idx="3887">
                  <c:v>2382895199.9998703</c:v>
                </c:pt>
                <c:pt idx="3888">
                  <c:v>2383508399.9998703</c:v>
                </c:pt>
                <c:pt idx="3889">
                  <c:v>2384121599.9998703</c:v>
                </c:pt>
                <c:pt idx="3890">
                  <c:v>2384734799.9998703</c:v>
                </c:pt>
                <c:pt idx="3891">
                  <c:v>2385347999.9998703</c:v>
                </c:pt>
                <c:pt idx="3892">
                  <c:v>2385961199.9998703</c:v>
                </c:pt>
                <c:pt idx="3893">
                  <c:v>2386574399.9998703</c:v>
                </c:pt>
                <c:pt idx="3894">
                  <c:v>2387187599.9998703</c:v>
                </c:pt>
                <c:pt idx="3895">
                  <c:v>2387800799.9998703</c:v>
                </c:pt>
                <c:pt idx="3896">
                  <c:v>2388413999.9998703</c:v>
                </c:pt>
                <c:pt idx="3897">
                  <c:v>2389027199.9998703</c:v>
                </c:pt>
                <c:pt idx="3898">
                  <c:v>2389640399.9998703</c:v>
                </c:pt>
                <c:pt idx="3899">
                  <c:v>2390253599.9998703</c:v>
                </c:pt>
                <c:pt idx="3900">
                  <c:v>2390866799.9998703</c:v>
                </c:pt>
                <c:pt idx="3901">
                  <c:v>2391479999.9998703</c:v>
                </c:pt>
                <c:pt idx="3902">
                  <c:v>2392093199.9998703</c:v>
                </c:pt>
                <c:pt idx="3903">
                  <c:v>2392706399.9998703</c:v>
                </c:pt>
                <c:pt idx="3904">
                  <c:v>2393319599.9998703</c:v>
                </c:pt>
                <c:pt idx="3905">
                  <c:v>2393932799.9998703</c:v>
                </c:pt>
                <c:pt idx="3906">
                  <c:v>2394545999.9998703</c:v>
                </c:pt>
                <c:pt idx="3907">
                  <c:v>2395159199.9998703</c:v>
                </c:pt>
                <c:pt idx="3908">
                  <c:v>2395772399.9998703</c:v>
                </c:pt>
                <c:pt idx="3909">
                  <c:v>2396385599.9998703</c:v>
                </c:pt>
                <c:pt idx="3910">
                  <c:v>2396998799.9998703</c:v>
                </c:pt>
                <c:pt idx="3911">
                  <c:v>2397611999.9998703</c:v>
                </c:pt>
                <c:pt idx="3912">
                  <c:v>2398225199.9998703</c:v>
                </c:pt>
                <c:pt idx="3913">
                  <c:v>2398838399.9998703</c:v>
                </c:pt>
                <c:pt idx="3914">
                  <c:v>2399451599.9998703</c:v>
                </c:pt>
                <c:pt idx="3915">
                  <c:v>2400064799.9998703</c:v>
                </c:pt>
                <c:pt idx="3916">
                  <c:v>2400677999.9998703</c:v>
                </c:pt>
                <c:pt idx="3917">
                  <c:v>2401291199.9998703</c:v>
                </c:pt>
                <c:pt idx="3918">
                  <c:v>2401904399.9998703</c:v>
                </c:pt>
                <c:pt idx="3919">
                  <c:v>2402517599.9998703</c:v>
                </c:pt>
                <c:pt idx="3920">
                  <c:v>2403130799.9998703</c:v>
                </c:pt>
                <c:pt idx="3921">
                  <c:v>2403743999.9998703</c:v>
                </c:pt>
                <c:pt idx="3922">
                  <c:v>2404357199.9998703</c:v>
                </c:pt>
                <c:pt idx="3923">
                  <c:v>2404970399.9998703</c:v>
                </c:pt>
                <c:pt idx="3924">
                  <c:v>2405583599.9998703</c:v>
                </c:pt>
                <c:pt idx="3925">
                  <c:v>2406196799.9998703</c:v>
                </c:pt>
                <c:pt idx="3926">
                  <c:v>2406809999.9998703</c:v>
                </c:pt>
                <c:pt idx="3927">
                  <c:v>2407423199.9998703</c:v>
                </c:pt>
                <c:pt idx="3928">
                  <c:v>2408036399.9998703</c:v>
                </c:pt>
                <c:pt idx="3929">
                  <c:v>2408649599.9998703</c:v>
                </c:pt>
                <c:pt idx="3930">
                  <c:v>2409262799.9998703</c:v>
                </c:pt>
                <c:pt idx="3931">
                  <c:v>2409875999.9998703</c:v>
                </c:pt>
                <c:pt idx="3932">
                  <c:v>2410489199.9998703</c:v>
                </c:pt>
                <c:pt idx="3933">
                  <c:v>2411102399.9998703</c:v>
                </c:pt>
                <c:pt idx="3934">
                  <c:v>2411715599.9998703</c:v>
                </c:pt>
                <c:pt idx="3935">
                  <c:v>2412328799.9998703</c:v>
                </c:pt>
                <c:pt idx="3936">
                  <c:v>2412941999.9998703</c:v>
                </c:pt>
                <c:pt idx="3937">
                  <c:v>2413555199.9998703</c:v>
                </c:pt>
                <c:pt idx="3938">
                  <c:v>2414168399.9998703</c:v>
                </c:pt>
                <c:pt idx="3939">
                  <c:v>2414781599.9998703</c:v>
                </c:pt>
                <c:pt idx="3940">
                  <c:v>2415394799.9998703</c:v>
                </c:pt>
                <c:pt idx="3941">
                  <c:v>2416007999.9998703</c:v>
                </c:pt>
                <c:pt idx="3942">
                  <c:v>2416621199.9998703</c:v>
                </c:pt>
                <c:pt idx="3943">
                  <c:v>2417234399.9998703</c:v>
                </c:pt>
                <c:pt idx="3944">
                  <c:v>2417847599.9998703</c:v>
                </c:pt>
                <c:pt idx="3945">
                  <c:v>2418460799.9998703</c:v>
                </c:pt>
                <c:pt idx="3946">
                  <c:v>2419073999.9998703</c:v>
                </c:pt>
                <c:pt idx="3947">
                  <c:v>2419687199.9998703</c:v>
                </c:pt>
                <c:pt idx="3948">
                  <c:v>2420300399.9998703</c:v>
                </c:pt>
                <c:pt idx="3949">
                  <c:v>2420913599.9998703</c:v>
                </c:pt>
                <c:pt idx="3950">
                  <c:v>2421526799.9998703</c:v>
                </c:pt>
                <c:pt idx="3951">
                  <c:v>2422139999.9998703</c:v>
                </c:pt>
                <c:pt idx="3952">
                  <c:v>2422753199.9998703</c:v>
                </c:pt>
                <c:pt idx="3953">
                  <c:v>2423366399.9998703</c:v>
                </c:pt>
                <c:pt idx="3954">
                  <c:v>2423979599.9998703</c:v>
                </c:pt>
                <c:pt idx="3955">
                  <c:v>2424592799.9998703</c:v>
                </c:pt>
                <c:pt idx="3956">
                  <c:v>2425205999.9998703</c:v>
                </c:pt>
                <c:pt idx="3957">
                  <c:v>2425819199.9998703</c:v>
                </c:pt>
                <c:pt idx="3958">
                  <c:v>2426432399.9998703</c:v>
                </c:pt>
                <c:pt idx="3959">
                  <c:v>2427045599.9998703</c:v>
                </c:pt>
                <c:pt idx="3960">
                  <c:v>2427658799.9998703</c:v>
                </c:pt>
                <c:pt idx="3961">
                  <c:v>2428271999.9998703</c:v>
                </c:pt>
                <c:pt idx="3962">
                  <c:v>2428885199.9998703</c:v>
                </c:pt>
                <c:pt idx="3963">
                  <c:v>2429498399.9998703</c:v>
                </c:pt>
                <c:pt idx="3964">
                  <c:v>2430111599.9998703</c:v>
                </c:pt>
                <c:pt idx="3965">
                  <c:v>2430724799.9998703</c:v>
                </c:pt>
                <c:pt idx="3966">
                  <c:v>2431337999.9998703</c:v>
                </c:pt>
                <c:pt idx="3967">
                  <c:v>2431951199.9998703</c:v>
                </c:pt>
                <c:pt idx="3968">
                  <c:v>2432564399.9998703</c:v>
                </c:pt>
                <c:pt idx="3969">
                  <c:v>2433177599.9998703</c:v>
                </c:pt>
                <c:pt idx="3970">
                  <c:v>2433790799.9998703</c:v>
                </c:pt>
                <c:pt idx="3971">
                  <c:v>2434403999.9998703</c:v>
                </c:pt>
                <c:pt idx="3972">
                  <c:v>2435017199.9998703</c:v>
                </c:pt>
                <c:pt idx="3973">
                  <c:v>2435630399.9998703</c:v>
                </c:pt>
                <c:pt idx="3974">
                  <c:v>2436243599.9998703</c:v>
                </c:pt>
                <c:pt idx="3975">
                  <c:v>2436856799.9998703</c:v>
                </c:pt>
                <c:pt idx="3976">
                  <c:v>2437469999.9998703</c:v>
                </c:pt>
                <c:pt idx="3977">
                  <c:v>2438083199.9998703</c:v>
                </c:pt>
                <c:pt idx="3978">
                  <c:v>2438696399.9998703</c:v>
                </c:pt>
                <c:pt idx="3979">
                  <c:v>2439309599.9998703</c:v>
                </c:pt>
                <c:pt idx="3980">
                  <c:v>2439922799.9998703</c:v>
                </c:pt>
                <c:pt idx="3981">
                  <c:v>2440535999.9998703</c:v>
                </c:pt>
                <c:pt idx="3982">
                  <c:v>2441149199.9998703</c:v>
                </c:pt>
                <c:pt idx="3983">
                  <c:v>2441762399.9998703</c:v>
                </c:pt>
                <c:pt idx="3984">
                  <c:v>2442375599.9998703</c:v>
                </c:pt>
                <c:pt idx="3985">
                  <c:v>2442988799.9998703</c:v>
                </c:pt>
                <c:pt idx="3986">
                  <c:v>2443601999.9998703</c:v>
                </c:pt>
                <c:pt idx="3987">
                  <c:v>2444215199.9998703</c:v>
                </c:pt>
                <c:pt idx="3988">
                  <c:v>2444828399.9998703</c:v>
                </c:pt>
                <c:pt idx="3989">
                  <c:v>2445441599.9998703</c:v>
                </c:pt>
                <c:pt idx="3990">
                  <c:v>2446054799.9998703</c:v>
                </c:pt>
                <c:pt idx="3991">
                  <c:v>2446667999.9998703</c:v>
                </c:pt>
                <c:pt idx="3992">
                  <c:v>2447281199.9998703</c:v>
                </c:pt>
                <c:pt idx="3993">
                  <c:v>2447894399.9998703</c:v>
                </c:pt>
                <c:pt idx="3994">
                  <c:v>2448507599.9998703</c:v>
                </c:pt>
                <c:pt idx="3995">
                  <c:v>2449120799.9998703</c:v>
                </c:pt>
                <c:pt idx="3996">
                  <c:v>2449733999.9998703</c:v>
                </c:pt>
                <c:pt idx="3997">
                  <c:v>2450347199.9998703</c:v>
                </c:pt>
                <c:pt idx="3998">
                  <c:v>2450960399.9998703</c:v>
                </c:pt>
                <c:pt idx="3999">
                  <c:v>2451573599.9998703</c:v>
                </c:pt>
                <c:pt idx="4000">
                  <c:v>2452186799.9998703</c:v>
                </c:pt>
                <c:pt idx="4001">
                  <c:v>2452799999.9998703</c:v>
                </c:pt>
                <c:pt idx="4002">
                  <c:v>2453413199.9998703</c:v>
                </c:pt>
                <c:pt idx="4003">
                  <c:v>2454026399.9998703</c:v>
                </c:pt>
                <c:pt idx="4004">
                  <c:v>2454639599.9998703</c:v>
                </c:pt>
                <c:pt idx="4005">
                  <c:v>2455252799.9998703</c:v>
                </c:pt>
                <c:pt idx="4006">
                  <c:v>2455865999.9998703</c:v>
                </c:pt>
                <c:pt idx="4007">
                  <c:v>2456479199.9998703</c:v>
                </c:pt>
                <c:pt idx="4008">
                  <c:v>2457092399.9998703</c:v>
                </c:pt>
                <c:pt idx="4009">
                  <c:v>2457705599.9998703</c:v>
                </c:pt>
                <c:pt idx="4010">
                  <c:v>2458318799.9998703</c:v>
                </c:pt>
                <c:pt idx="4011">
                  <c:v>2458931999.9998703</c:v>
                </c:pt>
                <c:pt idx="4012">
                  <c:v>2459545199.9998703</c:v>
                </c:pt>
                <c:pt idx="4013">
                  <c:v>2460158399.9998703</c:v>
                </c:pt>
                <c:pt idx="4014">
                  <c:v>2460771599.9998703</c:v>
                </c:pt>
                <c:pt idx="4015">
                  <c:v>2461384799.9998703</c:v>
                </c:pt>
                <c:pt idx="4016">
                  <c:v>2461997999.9998703</c:v>
                </c:pt>
                <c:pt idx="4017">
                  <c:v>2462611199.9998703</c:v>
                </c:pt>
                <c:pt idx="4018">
                  <c:v>2463224399.9998703</c:v>
                </c:pt>
                <c:pt idx="4019">
                  <c:v>2463837599.9998703</c:v>
                </c:pt>
                <c:pt idx="4020">
                  <c:v>2464450799.9998703</c:v>
                </c:pt>
                <c:pt idx="4021">
                  <c:v>2465063999.9998703</c:v>
                </c:pt>
                <c:pt idx="4022">
                  <c:v>2465677199.9998703</c:v>
                </c:pt>
                <c:pt idx="4023">
                  <c:v>2466290399.9998703</c:v>
                </c:pt>
                <c:pt idx="4024">
                  <c:v>2466903599.9998703</c:v>
                </c:pt>
                <c:pt idx="4025">
                  <c:v>2467516799.9998703</c:v>
                </c:pt>
                <c:pt idx="4026">
                  <c:v>2468129999.9998703</c:v>
                </c:pt>
                <c:pt idx="4027">
                  <c:v>2468743199.9998703</c:v>
                </c:pt>
                <c:pt idx="4028">
                  <c:v>2469356399.9998703</c:v>
                </c:pt>
                <c:pt idx="4029">
                  <c:v>2469969599.9998703</c:v>
                </c:pt>
                <c:pt idx="4030">
                  <c:v>2470582799.9998703</c:v>
                </c:pt>
                <c:pt idx="4031">
                  <c:v>2471195999.9998703</c:v>
                </c:pt>
                <c:pt idx="4032">
                  <c:v>2471809199.9998703</c:v>
                </c:pt>
                <c:pt idx="4033">
                  <c:v>2472422399.9998703</c:v>
                </c:pt>
                <c:pt idx="4034">
                  <c:v>2473035599.9998703</c:v>
                </c:pt>
                <c:pt idx="4035">
                  <c:v>2473648799.9998703</c:v>
                </c:pt>
                <c:pt idx="4036">
                  <c:v>2474261999.9998703</c:v>
                </c:pt>
                <c:pt idx="4037">
                  <c:v>2474875199.9998703</c:v>
                </c:pt>
                <c:pt idx="4038">
                  <c:v>2475488399.9998703</c:v>
                </c:pt>
                <c:pt idx="4039">
                  <c:v>2476101599.9998703</c:v>
                </c:pt>
                <c:pt idx="4040">
                  <c:v>2476714799.9998703</c:v>
                </c:pt>
                <c:pt idx="4041">
                  <c:v>2477327999.9998703</c:v>
                </c:pt>
                <c:pt idx="4042">
                  <c:v>2477941199.9998703</c:v>
                </c:pt>
                <c:pt idx="4043">
                  <c:v>2478554399.9998703</c:v>
                </c:pt>
                <c:pt idx="4044">
                  <c:v>2479167599.9998703</c:v>
                </c:pt>
                <c:pt idx="4045">
                  <c:v>2479780799.9998703</c:v>
                </c:pt>
                <c:pt idx="4046">
                  <c:v>2480393999.9998703</c:v>
                </c:pt>
                <c:pt idx="4047">
                  <c:v>2481007199.9998703</c:v>
                </c:pt>
                <c:pt idx="4048">
                  <c:v>2481620399.9998703</c:v>
                </c:pt>
                <c:pt idx="4049">
                  <c:v>2482233599.9998703</c:v>
                </c:pt>
                <c:pt idx="4050">
                  <c:v>2482846799.9998703</c:v>
                </c:pt>
                <c:pt idx="4051">
                  <c:v>2483459999.9998703</c:v>
                </c:pt>
                <c:pt idx="4052">
                  <c:v>2484073199.9998703</c:v>
                </c:pt>
                <c:pt idx="4053">
                  <c:v>2484686399.9998703</c:v>
                </c:pt>
                <c:pt idx="4054">
                  <c:v>2485299599.9998703</c:v>
                </c:pt>
                <c:pt idx="4055">
                  <c:v>2485912799.9998703</c:v>
                </c:pt>
                <c:pt idx="4056">
                  <c:v>2486525999.9998703</c:v>
                </c:pt>
                <c:pt idx="4057">
                  <c:v>2487139199.9998703</c:v>
                </c:pt>
                <c:pt idx="4058">
                  <c:v>2487752399.9998703</c:v>
                </c:pt>
                <c:pt idx="4059">
                  <c:v>2488365599.9998703</c:v>
                </c:pt>
                <c:pt idx="4060">
                  <c:v>2488978799.9998703</c:v>
                </c:pt>
                <c:pt idx="4061">
                  <c:v>2489591999.9998703</c:v>
                </c:pt>
                <c:pt idx="4062">
                  <c:v>2490205199.9998703</c:v>
                </c:pt>
                <c:pt idx="4063">
                  <c:v>2490818399.9998703</c:v>
                </c:pt>
                <c:pt idx="4064">
                  <c:v>2491431599.9998703</c:v>
                </c:pt>
                <c:pt idx="4065">
                  <c:v>2492044799.9998703</c:v>
                </c:pt>
                <c:pt idx="4066">
                  <c:v>2492657999.9998703</c:v>
                </c:pt>
                <c:pt idx="4067">
                  <c:v>2493271199.9998703</c:v>
                </c:pt>
                <c:pt idx="4068">
                  <c:v>2493884399.9998703</c:v>
                </c:pt>
                <c:pt idx="4069">
                  <c:v>2494497599.9998703</c:v>
                </c:pt>
                <c:pt idx="4070">
                  <c:v>2495110799.9998703</c:v>
                </c:pt>
                <c:pt idx="4071">
                  <c:v>2495723999.9998703</c:v>
                </c:pt>
                <c:pt idx="4072">
                  <c:v>2496337199.9998703</c:v>
                </c:pt>
                <c:pt idx="4073">
                  <c:v>2496950399.9998703</c:v>
                </c:pt>
                <c:pt idx="4074">
                  <c:v>2497563599.9998703</c:v>
                </c:pt>
                <c:pt idx="4075">
                  <c:v>2498176799.9998703</c:v>
                </c:pt>
                <c:pt idx="4076">
                  <c:v>2498789999.9998703</c:v>
                </c:pt>
                <c:pt idx="4077">
                  <c:v>2499403199.9998703</c:v>
                </c:pt>
                <c:pt idx="4078">
                  <c:v>2500016399.9998703</c:v>
                </c:pt>
                <c:pt idx="4079">
                  <c:v>2500629599.9998703</c:v>
                </c:pt>
                <c:pt idx="4080">
                  <c:v>2501242799.9998703</c:v>
                </c:pt>
                <c:pt idx="4081">
                  <c:v>2501855999.9998703</c:v>
                </c:pt>
                <c:pt idx="4082">
                  <c:v>2502469199.9998703</c:v>
                </c:pt>
                <c:pt idx="4083">
                  <c:v>2503082399.9998703</c:v>
                </c:pt>
                <c:pt idx="4084">
                  <c:v>2503695599.9998703</c:v>
                </c:pt>
                <c:pt idx="4085">
                  <c:v>2504308799.9998703</c:v>
                </c:pt>
                <c:pt idx="4086">
                  <c:v>2504921999.9998703</c:v>
                </c:pt>
                <c:pt idx="4087">
                  <c:v>2505535199.9998703</c:v>
                </c:pt>
                <c:pt idx="4088">
                  <c:v>2506148399.9998703</c:v>
                </c:pt>
                <c:pt idx="4089">
                  <c:v>2506761599.9998703</c:v>
                </c:pt>
                <c:pt idx="4090">
                  <c:v>2507374799.9998703</c:v>
                </c:pt>
                <c:pt idx="4091">
                  <c:v>2507987999.9998703</c:v>
                </c:pt>
                <c:pt idx="4092">
                  <c:v>2508601199.9998703</c:v>
                </c:pt>
                <c:pt idx="4093">
                  <c:v>2509214399.9998703</c:v>
                </c:pt>
                <c:pt idx="4094">
                  <c:v>2509827599.9998703</c:v>
                </c:pt>
                <c:pt idx="4095">
                  <c:v>2510440799.9998703</c:v>
                </c:pt>
                <c:pt idx="4096">
                  <c:v>2511053999.9998703</c:v>
                </c:pt>
                <c:pt idx="4097">
                  <c:v>2511667199.9998703</c:v>
                </c:pt>
                <c:pt idx="4098">
                  <c:v>2512280399.9998703</c:v>
                </c:pt>
                <c:pt idx="4099">
                  <c:v>2512893599.9998703</c:v>
                </c:pt>
                <c:pt idx="4100">
                  <c:v>2513506799.9998703</c:v>
                </c:pt>
                <c:pt idx="4101">
                  <c:v>2514119999.9998703</c:v>
                </c:pt>
                <c:pt idx="4102">
                  <c:v>2514733199.9998703</c:v>
                </c:pt>
                <c:pt idx="4103">
                  <c:v>2515346399.9998703</c:v>
                </c:pt>
                <c:pt idx="4104">
                  <c:v>2515959599.9998703</c:v>
                </c:pt>
                <c:pt idx="4105">
                  <c:v>2516572799.9998703</c:v>
                </c:pt>
                <c:pt idx="4106">
                  <c:v>2517185999.9998703</c:v>
                </c:pt>
                <c:pt idx="4107">
                  <c:v>2517799199.9998703</c:v>
                </c:pt>
                <c:pt idx="4108">
                  <c:v>2518412399.9998703</c:v>
                </c:pt>
                <c:pt idx="4109">
                  <c:v>2519025599.9998703</c:v>
                </c:pt>
                <c:pt idx="4110">
                  <c:v>2519638799.9998703</c:v>
                </c:pt>
                <c:pt idx="4111">
                  <c:v>2520251999.9998703</c:v>
                </c:pt>
                <c:pt idx="4112">
                  <c:v>2520865199.9998703</c:v>
                </c:pt>
                <c:pt idx="4113">
                  <c:v>2521478399.9998703</c:v>
                </c:pt>
                <c:pt idx="4114">
                  <c:v>2522091599.9998703</c:v>
                </c:pt>
                <c:pt idx="4115">
                  <c:v>2522704799.9998703</c:v>
                </c:pt>
                <c:pt idx="4116">
                  <c:v>2523317999.9998703</c:v>
                </c:pt>
                <c:pt idx="4117">
                  <c:v>2523931199.9998703</c:v>
                </c:pt>
                <c:pt idx="4118">
                  <c:v>2524544399.9998703</c:v>
                </c:pt>
                <c:pt idx="4119">
                  <c:v>2525157599.9998703</c:v>
                </c:pt>
                <c:pt idx="4120">
                  <c:v>2525770799.9998703</c:v>
                </c:pt>
                <c:pt idx="4121">
                  <c:v>2526383999.9998703</c:v>
                </c:pt>
                <c:pt idx="4122">
                  <c:v>2526997199.9998703</c:v>
                </c:pt>
                <c:pt idx="4123">
                  <c:v>2527610399.9998703</c:v>
                </c:pt>
                <c:pt idx="4124">
                  <c:v>2528223599.9998703</c:v>
                </c:pt>
                <c:pt idx="4125">
                  <c:v>2528836799.9998703</c:v>
                </c:pt>
                <c:pt idx="4126">
                  <c:v>2529449999.9998703</c:v>
                </c:pt>
                <c:pt idx="4127">
                  <c:v>2530063199.9998703</c:v>
                </c:pt>
                <c:pt idx="4128">
                  <c:v>2530676399.9998703</c:v>
                </c:pt>
                <c:pt idx="4129">
                  <c:v>2531289599.9998703</c:v>
                </c:pt>
                <c:pt idx="4130">
                  <c:v>2531902799.9998703</c:v>
                </c:pt>
                <c:pt idx="4131">
                  <c:v>2532515999.9998703</c:v>
                </c:pt>
                <c:pt idx="4132">
                  <c:v>2533129199.9998703</c:v>
                </c:pt>
                <c:pt idx="4133">
                  <c:v>2533742399.9998703</c:v>
                </c:pt>
                <c:pt idx="4134">
                  <c:v>2534355599.9998703</c:v>
                </c:pt>
                <c:pt idx="4135">
                  <c:v>2534968799.9998703</c:v>
                </c:pt>
                <c:pt idx="4136">
                  <c:v>2535581999.9998703</c:v>
                </c:pt>
                <c:pt idx="4137">
                  <c:v>2536195199.9998703</c:v>
                </c:pt>
                <c:pt idx="4138">
                  <c:v>2536808399.9998703</c:v>
                </c:pt>
                <c:pt idx="4139">
                  <c:v>2537421599.9998703</c:v>
                </c:pt>
                <c:pt idx="4140">
                  <c:v>2538034799.9998703</c:v>
                </c:pt>
                <c:pt idx="4141">
                  <c:v>2538647999.9998703</c:v>
                </c:pt>
                <c:pt idx="4142">
                  <c:v>2539261199.9998703</c:v>
                </c:pt>
                <c:pt idx="4143">
                  <c:v>2539874399.9998703</c:v>
                </c:pt>
                <c:pt idx="4144">
                  <c:v>2540487599.9998703</c:v>
                </c:pt>
                <c:pt idx="4145">
                  <c:v>2541100799.9998703</c:v>
                </c:pt>
                <c:pt idx="4146">
                  <c:v>2541713999.9998703</c:v>
                </c:pt>
                <c:pt idx="4147">
                  <c:v>2542327199.9998703</c:v>
                </c:pt>
                <c:pt idx="4148">
                  <c:v>2542940399.9998703</c:v>
                </c:pt>
                <c:pt idx="4149">
                  <c:v>2543553599.9998703</c:v>
                </c:pt>
                <c:pt idx="4150">
                  <c:v>2544166799.9998703</c:v>
                </c:pt>
                <c:pt idx="4151">
                  <c:v>2544779999.9998703</c:v>
                </c:pt>
                <c:pt idx="4152">
                  <c:v>2545393199.9998703</c:v>
                </c:pt>
                <c:pt idx="4153">
                  <c:v>2546006399.9998703</c:v>
                </c:pt>
                <c:pt idx="4154">
                  <c:v>2546619599.9998703</c:v>
                </c:pt>
                <c:pt idx="4155">
                  <c:v>2547232799.9998703</c:v>
                </c:pt>
                <c:pt idx="4156">
                  <c:v>2547845999.9998703</c:v>
                </c:pt>
                <c:pt idx="4157">
                  <c:v>2548459199.9998703</c:v>
                </c:pt>
                <c:pt idx="4158">
                  <c:v>2549072399.9998703</c:v>
                </c:pt>
                <c:pt idx="4159">
                  <c:v>2549685599.9998703</c:v>
                </c:pt>
                <c:pt idx="4160">
                  <c:v>2550298799.9998703</c:v>
                </c:pt>
                <c:pt idx="4161">
                  <c:v>2550911999.9998703</c:v>
                </c:pt>
                <c:pt idx="4162">
                  <c:v>2551525199.9998703</c:v>
                </c:pt>
                <c:pt idx="4163">
                  <c:v>2552138399.9998703</c:v>
                </c:pt>
                <c:pt idx="4164">
                  <c:v>2552751599.9998703</c:v>
                </c:pt>
                <c:pt idx="4165">
                  <c:v>2553364799.9998703</c:v>
                </c:pt>
                <c:pt idx="4166">
                  <c:v>2553977999.9998703</c:v>
                </c:pt>
                <c:pt idx="4167">
                  <c:v>2554591199.9998703</c:v>
                </c:pt>
                <c:pt idx="4168">
                  <c:v>2555204399.9998703</c:v>
                </c:pt>
                <c:pt idx="4169">
                  <c:v>2555817599.9998703</c:v>
                </c:pt>
                <c:pt idx="4170">
                  <c:v>2556430799.9998703</c:v>
                </c:pt>
                <c:pt idx="4171">
                  <c:v>2557043999.9998703</c:v>
                </c:pt>
                <c:pt idx="4172">
                  <c:v>2557657199.9998703</c:v>
                </c:pt>
                <c:pt idx="4173">
                  <c:v>2558270399.9998703</c:v>
                </c:pt>
                <c:pt idx="4174">
                  <c:v>2558883599.9998703</c:v>
                </c:pt>
                <c:pt idx="4175">
                  <c:v>2559496799.9998703</c:v>
                </c:pt>
                <c:pt idx="4176">
                  <c:v>2560109999.9998703</c:v>
                </c:pt>
                <c:pt idx="4177">
                  <c:v>2560723199.9998703</c:v>
                </c:pt>
                <c:pt idx="4178">
                  <c:v>2561336399.9998703</c:v>
                </c:pt>
                <c:pt idx="4179">
                  <c:v>2561949599.9998703</c:v>
                </c:pt>
                <c:pt idx="4180">
                  <c:v>2562562799.9998703</c:v>
                </c:pt>
                <c:pt idx="4181">
                  <c:v>2563175999.9998703</c:v>
                </c:pt>
                <c:pt idx="4182">
                  <c:v>2563789199.9998703</c:v>
                </c:pt>
                <c:pt idx="4183">
                  <c:v>2564402399.9998703</c:v>
                </c:pt>
                <c:pt idx="4184">
                  <c:v>2565015599.9998703</c:v>
                </c:pt>
                <c:pt idx="4185">
                  <c:v>2565628799.9998703</c:v>
                </c:pt>
                <c:pt idx="4186">
                  <c:v>2566241999.9998703</c:v>
                </c:pt>
                <c:pt idx="4187">
                  <c:v>2566855199.9998703</c:v>
                </c:pt>
                <c:pt idx="4188">
                  <c:v>2567468399.9998703</c:v>
                </c:pt>
                <c:pt idx="4189">
                  <c:v>2568081599.9998703</c:v>
                </c:pt>
                <c:pt idx="4190">
                  <c:v>2568694799.9998703</c:v>
                </c:pt>
                <c:pt idx="4191">
                  <c:v>2569307999.9998703</c:v>
                </c:pt>
                <c:pt idx="4192">
                  <c:v>2569921199.9998703</c:v>
                </c:pt>
                <c:pt idx="4193">
                  <c:v>2570534399.9998703</c:v>
                </c:pt>
                <c:pt idx="4194">
                  <c:v>2571147599.9998703</c:v>
                </c:pt>
                <c:pt idx="4195">
                  <c:v>2571760799.9998703</c:v>
                </c:pt>
                <c:pt idx="4196">
                  <c:v>2572373999.9998703</c:v>
                </c:pt>
                <c:pt idx="4197">
                  <c:v>2572987199.9998703</c:v>
                </c:pt>
                <c:pt idx="4198">
                  <c:v>2573600399.9998703</c:v>
                </c:pt>
                <c:pt idx="4199">
                  <c:v>2574213599.9998703</c:v>
                </c:pt>
                <c:pt idx="4200">
                  <c:v>2574826799.9998703</c:v>
                </c:pt>
                <c:pt idx="4201">
                  <c:v>2575439999.9998703</c:v>
                </c:pt>
                <c:pt idx="4202">
                  <c:v>2576053199.9998703</c:v>
                </c:pt>
                <c:pt idx="4203">
                  <c:v>2576666399.9998703</c:v>
                </c:pt>
                <c:pt idx="4204">
                  <c:v>2577279599.9998703</c:v>
                </c:pt>
                <c:pt idx="4205">
                  <c:v>2577892799.9998703</c:v>
                </c:pt>
                <c:pt idx="4206">
                  <c:v>2578505999.9998703</c:v>
                </c:pt>
                <c:pt idx="4207">
                  <c:v>2579119199.9998703</c:v>
                </c:pt>
                <c:pt idx="4208">
                  <c:v>2579732399.9998703</c:v>
                </c:pt>
                <c:pt idx="4209">
                  <c:v>2580345599.9998703</c:v>
                </c:pt>
                <c:pt idx="4210">
                  <c:v>2580958799.9998703</c:v>
                </c:pt>
                <c:pt idx="4211">
                  <c:v>2581571999.9998703</c:v>
                </c:pt>
                <c:pt idx="4212">
                  <c:v>2582185199.9998703</c:v>
                </c:pt>
                <c:pt idx="4213">
                  <c:v>2582798399.9998703</c:v>
                </c:pt>
                <c:pt idx="4214">
                  <c:v>2583411599.9998703</c:v>
                </c:pt>
                <c:pt idx="4215">
                  <c:v>2584024799.9998703</c:v>
                </c:pt>
                <c:pt idx="4216">
                  <c:v>2584637999.9998703</c:v>
                </c:pt>
                <c:pt idx="4217">
                  <c:v>2585251199.9998703</c:v>
                </c:pt>
                <c:pt idx="4218">
                  <c:v>2585864399.9998703</c:v>
                </c:pt>
                <c:pt idx="4219">
                  <c:v>2586477599.9998703</c:v>
                </c:pt>
                <c:pt idx="4220">
                  <c:v>2587090799.9998703</c:v>
                </c:pt>
                <c:pt idx="4221">
                  <c:v>2587703999.9998703</c:v>
                </c:pt>
                <c:pt idx="4222">
                  <c:v>2588317199.9998703</c:v>
                </c:pt>
                <c:pt idx="4223">
                  <c:v>2588930399.9998703</c:v>
                </c:pt>
                <c:pt idx="4224">
                  <c:v>2589543599.9998703</c:v>
                </c:pt>
                <c:pt idx="4225">
                  <c:v>2590156799.9998703</c:v>
                </c:pt>
                <c:pt idx="4226">
                  <c:v>2590769999.9998703</c:v>
                </c:pt>
                <c:pt idx="4227">
                  <c:v>2591383199.9998703</c:v>
                </c:pt>
                <c:pt idx="4228">
                  <c:v>2591996399.9998703</c:v>
                </c:pt>
                <c:pt idx="4229">
                  <c:v>2592609599.9998703</c:v>
                </c:pt>
                <c:pt idx="4230">
                  <c:v>2593222799.9998703</c:v>
                </c:pt>
                <c:pt idx="4231">
                  <c:v>2593835999.9998703</c:v>
                </c:pt>
                <c:pt idx="4232">
                  <c:v>2594449199.9998703</c:v>
                </c:pt>
                <c:pt idx="4233">
                  <c:v>2595062399.9998703</c:v>
                </c:pt>
                <c:pt idx="4234">
                  <c:v>2595675599.9998703</c:v>
                </c:pt>
                <c:pt idx="4235">
                  <c:v>2596288799.9998703</c:v>
                </c:pt>
                <c:pt idx="4236">
                  <c:v>2596901999.9998703</c:v>
                </c:pt>
                <c:pt idx="4237">
                  <c:v>2597515199.9998703</c:v>
                </c:pt>
                <c:pt idx="4238">
                  <c:v>2598128399.9998703</c:v>
                </c:pt>
                <c:pt idx="4239">
                  <c:v>2598741599.9998703</c:v>
                </c:pt>
                <c:pt idx="4240">
                  <c:v>2599354799.9998703</c:v>
                </c:pt>
                <c:pt idx="4241">
                  <c:v>2599967999.9998703</c:v>
                </c:pt>
                <c:pt idx="4242">
                  <c:v>2600581199.9998703</c:v>
                </c:pt>
                <c:pt idx="4243">
                  <c:v>2601194399.9998703</c:v>
                </c:pt>
                <c:pt idx="4244">
                  <c:v>2601807599.9998703</c:v>
                </c:pt>
                <c:pt idx="4245">
                  <c:v>2602420799.9998703</c:v>
                </c:pt>
                <c:pt idx="4246">
                  <c:v>2603033999.9998703</c:v>
                </c:pt>
                <c:pt idx="4247">
                  <c:v>2603647199.9998703</c:v>
                </c:pt>
                <c:pt idx="4248">
                  <c:v>2604260399.9998703</c:v>
                </c:pt>
                <c:pt idx="4249">
                  <c:v>2604873599.9998703</c:v>
                </c:pt>
                <c:pt idx="4250">
                  <c:v>2605486799.9998703</c:v>
                </c:pt>
                <c:pt idx="4251">
                  <c:v>2606099999.9998703</c:v>
                </c:pt>
                <c:pt idx="4252">
                  <c:v>2606713199.9998703</c:v>
                </c:pt>
                <c:pt idx="4253">
                  <c:v>2607326399.9998703</c:v>
                </c:pt>
                <c:pt idx="4254">
                  <c:v>2607939599.9998703</c:v>
                </c:pt>
                <c:pt idx="4255">
                  <c:v>2608552799.9998703</c:v>
                </c:pt>
                <c:pt idx="4256">
                  <c:v>2609165999.9998703</c:v>
                </c:pt>
                <c:pt idx="4257">
                  <c:v>2609779199.9998703</c:v>
                </c:pt>
                <c:pt idx="4258">
                  <c:v>2610392399.9998703</c:v>
                </c:pt>
                <c:pt idx="4259">
                  <c:v>2611005599.9998703</c:v>
                </c:pt>
                <c:pt idx="4260">
                  <c:v>2611618799.9998703</c:v>
                </c:pt>
                <c:pt idx="4261">
                  <c:v>2612231999.9998703</c:v>
                </c:pt>
                <c:pt idx="4262">
                  <c:v>2612845199.9998703</c:v>
                </c:pt>
                <c:pt idx="4263">
                  <c:v>2613458399.9998703</c:v>
                </c:pt>
                <c:pt idx="4264">
                  <c:v>2614071599.9998703</c:v>
                </c:pt>
                <c:pt idx="4265">
                  <c:v>2614684799.9998703</c:v>
                </c:pt>
                <c:pt idx="4266">
                  <c:v>2615297999.9998703</c:v>
                </c:pt>
                <c:pt idx="4267">
                  <c:v>2615911199.9998703</c:v>
                </c:pt>
                <c:pt idx="4268">
                  <c:v>2616524399.9998703</c:v>
                </c:pt>
                <c:pt idx="4269">
                  <c:v>2617137599.9998703</c:v>
                </c:pt>
                <c:pt idx="4270">
                  <c:v>2617750799.9998703</c:v>
                </c:pt>
                <c:pt idx="4271">
                  <c:v>2618363999.9998703</c:v>
                </c:pt>
                <c:pt idx="4272">
                  <c:v>2618977199.9998703</c:v>
                </c:pt>
                <c:pt idx="4273">
                  <c:v>2619590399.9998703</c:v>
                </c:pt>
                <c:pt idx="4274">
                  <c:v>2620203599.9998703</c:v>
                </c:pt>
                <c:pt idx="4275">
                  <c:v>2620816799.9998703</c:v>
                </c:pt>
                <c:pt idx="4276">
                  <c:v>2621429999.9998703</c:v>
                </c:pt>
                <c:pt idx="4277">
                  <c:v>2622043199.9998703</c:v>
                </c:pt>
                <c:pt idx="4278">
                  <c:v>2622656399.9998703</c:v>
                </c:pt>
                <c:pt idx="4279">
                  <c:v>2623269599.9998703</c:v>
                </c:pt>
                <c:pt idx="4280">
                  <c:v>2623882799.9998703</c:v>
                </c:pt>
                <c:pt idx="4281">
                  <c:v>2624495999.9998703</c:v>
                </c:pt>
                <c:pt idx="4282">
                  <c:v>2625109199.9998703</c:v>
                </c:pt>
                <c:pt idx="4283">
                  <c:v>2625722399.9998703</c:v>
                </c:pt>
                <c:pt idx="4284">
                  <c:v>2626335599.9998703</c:v>
                </c:pt>
                <c:pt idx="4285">
                  <c:v>2626948799.9998703</c:v>
                </c:pt>
                <c:pt idx="4286">
                  <c:v>2627561999.9998703</c:v>
                </c:pt>
                <c:pt idx="4287">
                  <c:v>2628175199.9998703</c:v>
                </c:pt>
                <c:pt idx="4288">
                  <c:v>2628788399.9998703</c:v>
                </c:pt>
                <c:pt idx="4289">
                  <c:v>2629401599.9998703</c:v>
                </c:pt>
                <c:pt idx="4290">
                  <c:v>2630014799.9998703</c:v>
                </c:pt>
                <c:pt idx="4291">
                  <c:v>2630627999.9998703</c:v>
                </c:pt>
                <c:pt idx="4292">
                  <c:v>2631241199.9998703</c:v>
                </c:pt>
                <c:pt idx="4293">
                  <c:v>2631854399.9998703</c:v>
                </c:pt>
                <c:pt idx="4294">
                  <c:v>2632467599.9998703</c:v>
                </c:pt>
                <c:pt idx="4295">
                  <c:v>2633080799.9998703</c:v>
                </c:pt>
                <c:pt idx="4296">
                  <c:v>2633693999.9998703</c:v>
                </c:pt>
                <c:pt idx="4297">
                  <c:v>2634307199.9998703</c:v>
                </c:pt>
                <c:pt idx="4298">
                  <c:v>2634920399.9998703</c:v>
                </c:pt>
                <c:pt idx="4299">
                  <c:v>2635533599.9998703</c:v>
                </c:pt>
                <c:pt idx="4300">
                  <c:v>2636146799.9998703</c:v>
                </c:pt>
                <c:pt idx="4301">
                  <c:v>2636759999.9998703</c:v>
                </c:pt>
                <c:pt idx="4302">
                  <c:v>2637373199.9998703</c:v>
                </c:pt>
                <c:pt idx="4303">
                  <c:v>2637986399.9998703</c:v>
                </c:pt>
                <c:pt idx="4304">
                  <c:v>2638599599.9998703</c:v>
                </c:pt>
                <c:pt idx="4305">
                  <c:v>2639212799.9998703</c:v>
                </c:pt>
                <c:pt idx="4306">
                  <c:v>2639825999.9998703</c:v>
                </c:pt>
                <c:pt idx="4307">
                  <c:v>2640439199.9998703</c:v>
                </c:pt>
                <c:pt idx="4308">
                  <c:v>2641052399.9998703</c:v>
                </c:pt>
                <c:pt idx="4309">
                  <c:v>2641665599.9998703</c:v>
                </c:pt>
                <c:pt idx="4310">
                  <c:v>2642278799.9998703</c:v>
                </c:pt>
                <c:pt idx="4311">
                  <c:v>2642891999.9998703</c:v>
                </c:pt>
                <c:pt idx="4312">
                  <c:v>2643505199.9998703</c:v>
                </c:pt>
                <c:pt idx="4313">
                  <c:v>2644118399.9998703</c:v>
                </c:pt>
                <c:pt idx="4314">
                  <c:v>2644731599.9998703</c:v>
                </c:pt>
                <c:pt idx="4315">
                  <c:v>2645344799.9998703</c:v>
                </c:pt>
                <c:pt idx="4316">
                  <c:v>2645957999.9998703</c:v>
                </c:pt>
                <c:pt idx="4317">
                  <c:v>2646571199.9998703</c:v>
                </c:pt>
                <c:pt idx="4318">
                  <c:v>2647184399.9998703</c:v>
                </c:pt>
                <c:pt idx="4319">
                  <c:v>2647797599.9998703</c:v>
                </c:pt>
                <c:pt idx="4320">
                  <c:v>2648410799.9998703</c:v>
                </c:pt>
                <c:pt idx="4321">
                  <c:v>2649023999.9998703</c:v>
                </c:pt>
                <c:pt idx="4322">
                  <c:v>2649637199.9998703</c:v>
                </c:pt>
                <c:pt idx="4323">
                  <c:v>2650250399.9998703</c:v>
                </c:pt>
                <c:pt idx="4324">
                  <c:v>2650863599.9998703</c:v>
                </c:pt>
                <c:pt idx="4325">
                  <c:v>2651476799.9998703</c:v>
                </c:pt>
                <c:pt idx="4326">
                  <c:v>2652089999.9998703</c:v>
                </c:pt>
                <c:pt idx="4327">
                  <c:v>2652703199.9998703</c:v>
                </c:pt>
                <c:pt idx="4328">
                  <c:v>2653316399.9998703</c:v>
                </c:pt>
                <c:pt idx="4329">
                  <c:v>2653929599.9998703</c:v>
                </c:pt>
                <c:pt idx="4330">
                  <c:v>2654542799.9998703</c:v>
                </c:pt>
                <c:pt idx="4331">
                  <c:v>2655155999.9998703</c:v>
                </c:pt>
                <c:pt idx="4332">
                  <c:v>2655769199.9998703</c:v>
                </c:pt>
                <c:pt idx="4333">
                  <c:v>2656382399.9998703</c:v>
                </c:pt>
                <c:pt idx="4334">
                  <c:v>2656995599.9998703</c:v>
                </c:pt>
                <c:pt idx="4335">
                  <c:v>2657608799.9998703</c:v>
                </c:pt>
                <c:pt idx="4336">
                  <c:v>2658221999.9998703</c:v>
                </c:pt>
                <c:pt idx="4337">
                  <c:v>2658835199.9998703</c:v>
                </c:pt>
                <c:pt idx="4338">
                  <c:v>2659448399.9998703</c:v>
                </c:pt>
                <c:pt idx="4339">
                  <c:v>2660061599.9998703</c:v>
                </c:pt>
                <c:pt idx="4340">
                  <c:v>2660674799.9998703</c:v>
                </c:pt>
                <c:pt idx="4341">
                  <c:v>2661287999.9998703</c:v>
                </c:pt>
                <c:pt idx="4342">
                  <c:v>2661901199.9998703</c:v>
                </c:pt>
                <c:pt idx="4343">
                  <c:v>2662514399.9998703</c:v>
                </c:pt>
                <c:pt idx="4344">
                  <c:v>2663127599.9998703</c:v>
                </c:pt>
                <c:pt idx="4345">
                  <c:v>2663740799.9998703</c:v>
                </c:pt>
                <c:pt idx="4346">
                  <c:v>2664353999.9998703</c:v>
                </c:pt>
                <c:pt idx="4347">
                  <c:v>2664967199.9998703</c:v>
                </c:pt>
                <c:pt idx="4348">
                  <c:v>2665580399.9998703</c:v>
                </c:pt>
                <c:pt idx="4349">
                  <c:v>2666193599.9998703</c:v>
                </c:pt>
                <c:pt idx="4350">
                  <c:v>2666806799.9998703</c:v>
                </c:pt>
                <c:pt idx="4351">
                  <c:v>2667419999.9998703</c:v>
                </c:pt>
                <c:pt idx="4352">
                  <c:v>2668033199.9998703</c:v>
                </c:pt>
                <c:pt idx="4353">
                  <c:v>2668646399.9998703</c:v>
                </c:pt>
                <c:pt idx="4354">
                  <c:v>2669259599.9998703</c:v>
                </c:pt>
                <c:pt idx="4355">
                  <c:v>2669872799.9998703</c:v>
                </c:pt>
                <c:pt idx="4356">
                  <c:v>2670485999.9998703</c:v>
                </c:pt>
                <c:pt idx="4357">
                  <c:v>2671099199.9998703</c:v>
                </c:pt>
                <c:pt idx="4358">
                  <c:v>2671712399.9998703</c:v>
                </c:pt>
                <c:pt idx="4359">
                  <c:v>2672325599.9998703</c:v>
                </c:pt>
                <c:pt idx="4360">
                  <c:v>2672938799.9998703</c:v>
                </c:pt>
                <c:pt idx="4361">
                  <c:v>2673551999.9998703</c:v>
                </c:pt>
                <c:pt idx="4362">
                  <c:v>2674165199.9998703</c:v>
                </c:pt>
                <c:pt idx="4363">
                  <c:v>2674778399.9998703</c:v>
                </c:pt>
                <c:pt idx="4364">
                  <c:v>2675391599.9998703</c:v>
                </c:pt>
                <c:pt idx="4365">
                  <c:v>2676004799.9998703</c:v>
                </c:pt>
                <c:pt idx="4366">
                  <c:v>2676617999.9998703</c:v>
                </c:pt>
                <c:pt idx="4367">
                  <c:v>2677231199.9998703</c:v>
                </c:pt>
                <c:pt idx="4368">
                  <c:v>2677844399.9998703</c:v>
                </c:pt>
                <c:pt idx="4369">
                  <c:v>2678457599.9998703</c:v>
                </c:pt>
                <c:pt idx="4370">
                  <c:v>2679070799.9998703</c:v>
                </c:pt>
                <c:pt idx="4371">
                  <c:v>2679683999.9998703</c:v>
                </c:pt>
                <c:pt idx="4372">
                  <c:v>2680297199.9998703</c:v>
                </c:pt>
                <c:pt idx="4373">
                  <c:v>2680910399.9998703</c:v>
                </c:pt>
                <c:pt idx="4374">
                  <c:v>2681523599.9998703</c:v>
                </c:pt>
                <c:pt idx="4375">
                  <c:v>2682136799.9998703</c:v>
                </c:pt>
                <c:pt idx="4376">
                  <c:v>2682749999.9998703</c:v>
                </c:pt>
                <c:pt idx="4377">
                  <c:v>2683363199.9998703</c:v>
                </c:pt>
                <c:pt idx="4378">
                  <c:v>2683976399.9998703</c:v>
                </c:pt>
                <c:pt idx="4379">
                  <c:v>2684589599.9998703</c:v>
                </c:pt>
                <c:pt idx="4380">
                  <c:v>2685202799.9998703</c:v>
                </c:pt>
                <c:pt idx="4381">
                  <c:v>2685815999.9998703</c:v>
                </c:pt>
                <c:pt idx="4382">
                  <c:v>2686429199.9998703</c:v>
                </c:pt>
                <c:pt idx="4383">
                  <c:v>2687042399.9998703</c:v>
                </c:pt>
                <c:pt idx="4384">
                  <c:v>2687655599.9998703</c:v>
                </c:pt>
                <c:pt idx="4385">
                  <c:v>2688268799.9998703</c:v>
                </c:pt>
                <c:pt idx="4386">
                  <c:v>2688881999.9998703</c:v>
                </c:pt>
                <c:pt idx="4387">
                  <c:v>2689495199.9998703</c:v>
                </c:pt>
                <c:pt idx="4388">
                  <c:v>2690108399.9998703</c:v>
                </c:pt>
                <c:pt idx="4389">
                  <c:v>2690721599.9998703</c:v>
                </c:pt>
                <c:pt idx="4390">
                  <c:v>2691334799.9998703</c:v>
                </c:pt>
                <c:pt idx="4391">
                  <c:v>2691947999.9998703</c:v>
                </c:pt>
                <c:pt idx="4392">
                  <c:v>2692561199.9998703</c:v>
                </c:pt>
                <c:pt idx="4393">
                  <c:v>2693174399.9998703</c:v>
                </c:pt>
                <c:pt idx="4394">
                  <c:v>2693787599.9998703</c:v>
                </c:pt>
                <c:pt idx="4395">
                  <c:v>2694400799.9998703</c:v>
                </c:pt>
                <c:pt idx="4396">
                  <c:v>2695013999.9998703</c:v>
                </c:pt>
                <c:pt idx="4397">
                  <c:v>2695627199.9998703</c:v>
                </c:pt>
                <c:pt idx="4398">
                  <c:v>2696240399.9998703</c:v>
                </c:pt>
                <c:pt idx="4399">
                  <c:v>2696853599.9998703</c:v>
                </c:pt>
                <c:pt idx="4400">
                  <c:v>2697466799.9998703</c:v>
                </c:pt>
                <c:pt idx="4401">
                  <c:v>2698079999.9998703</c:v>
                </c:pt>
                <c:pt idx="4402">
                  <c:v>2698693199.9998703</c:v>
                </c:pt>
                <c:pt idx="4403">
                  <c:v>2699306399.9998703</c:v>
                </c:pt>
                <c:pt idx="4404">
                  <c:v>2699919599.9998703</c:v>
                </c:pt>
                <c:pt idx="4405">
                  <c:v>2700532799.9998703</c:v>
                </c:pt>
                <c:pt idx="4406">
                  <c:v>2701145999.9998703</c:v>
                </c:pt>
                <c:pt idx="4407">
                  <c:v>2701759199.9998703</c:v>
                </c:pt>
                <c:pt idx="4408">
                  <c:v>2702372399.9998703</c:v>
                </c:pt>
                <c:pt idx="4409">
                  <c:v>2702985599.9998703</c:v>
                </c:pt>
                <c:pt idx="4410">
                  <c:v>2703598799.9998703</c:v>
                </c:pt>
                <c:pt idx="4411">
                  <c:v>2704211999.9998703</c:v>
                </c:pt>
                <c:pt idx="4412">
                  <c:v>2704825199.9998703</c:v>
                </c:pt>
                <c:pt idx="4413">
                  <c:v>2705438399.9998703</c:v>
                </c:pt>
                <c:pt idx="4414">
                  <c:v>2706051599.9998703</c:v>
                </c:pt>
                <c:pt idx="4415">
                  <c:v>2706664799.9998703</c:v>
                </c:pt>
                <c:pt idx="4416">
                  <c:v>2707277999.9998703</c:v>
                </c:pt>
                <c:pt idx="4417">
                  <c:v>2707891199.9998703</c:v>
                </c:pt>
                <c:pt idx="4418">
                  <c:v>2708504399.9998703</c:v>
                </c:pt>
                <c:pt idx="4419">
                  <c:v>2709117599.9998703</c:v>
                </c:pt>
                <c:pt idx="4420">
                  <c:v>2709730799.9998703</c:v>
                </c:pt>
                <c:pt idx="4421">
                  <c:v>2710343999.9998703</c:v>
                </c:pt>
                <c:pt idx="4422">
                  <c:v>2710957199.9998703</c:v>
                </c:pt>
                <c:pt idx="4423">
                  <c:v>2711570399.9998703</c:v>
                </c:pt>
                <c:pt idx="4424">
                  <c:v>2712183599.9998703</c:v>
                </c:pt>
                <c:pt idx="4425">
                  <c:v>2712796799.9998703</c:v>
                </c:pt>
                <c:pt idx="4426">
                  <c:v>2713409999.9998703</c:v>
                </c:pt>
                <c:pt idx="4427">
                  <c:v>2714023199.9998703</c:v>
                </c:pt>
                <c:pt idx="4428">
                  <c:v>2714636399.9998703</c:v>
                </c:pt>
                <c:pt idx="4429">
                  <c:v>2715249599.9998703</c:v>
                </c:pt>
                <c:pt idx="4430">
                  <c:v>2715862799.9998703</c:v>
                </c:pt>
                <c:pt idx="4431">
                  <c:v>2716475999.9998703</c:v>
                </c:pt>
                <c:pt idx="4432">
                  <c:v>2717089199.9998703</c:v>
                </c:pt>
                <c:pt idx="4433">
                  <c:v>2717702399.9998703</c:v>
                </c:pt>
                <c:pt idx="4434">
                  <c:v>2718315599.9998703</c:v>
                </c:pt>
                <c:pt idx="4435">
                  <c:v>2718928799.9998703</c:v>
                </c:pt>
                <c:pt idx="4436">
                  <c:v>2719541999.9998703</c:v>
                </c:pt>
                <c:pt idx="4437">
                  <c:v>2720155199.9998703</c:v>
                </c:pt>
                <c:pt idx="4438">
                  <c:v>2720768399.9998703</c:v>
                </c:pt>
                <c:pt idx="4439">
                  <c:v>2721381599.9998703</c:v>
                </c:pt>
                <c:pt idx="4440">
                  <c:v>2721994799.9998703</c:v>
                </c:pt>
                <c:pt idx="4441">
                  <c:v>2722607999.9998703</c:v>
                </c:pt>
                <c:pt idx="4442">
                  <c:v>2723221199.9998703</c:v>
                </c:pt>
                <c:pt idx="4443">
                  <c:v>2723834399.9998703</c:v>
                </c:pt>
                <c:pt idx="4444">
                  <c:v>2724447599.9998703</c:v>
                </c:pt>
                <c:pt idx="4445">
                  <c:v>2725060799.9998703</c:v>
                </c:pt>
                <c:pt idx="4446">
                  <c:v>2725673999.9998703</c:v>
                </c:pt>
                <c:pt idx="4447">
                  <c:v>2726287199.9998703</c:v>
                </c:pt>
                <c:pt idx="4448">
                  <c:v>2726900399.9998703</c:v>
                </c:pt>
                <c:pt idx="4449">
                  <c:v>2727513599.9998703</c:v>
                </c:pt>
                <c:pt idx="4450">
                  <c:v>2728126799.9998703</c:v>
                </c:pt>
                <c:pt idx="4451">
                  <c:v>2728739999.9998703</c:v>
                </c:pt>
                <c:pt idx="4452">
                  <c:v>2729353199.9998703</c:v>
                </c:pt>
                <c:pt idx="4453">
                  <c:v>2729966399.9998703</c:v>
                </c:pt>
                <c:pt idx="4454">
                  <c:v>2730579599.9998703</c:v>
                </c:pt>
                <c:pt idx="4455">
                  <c:v>2731192799.9998703</c:v>
                </c:pt>
                <c:pt idx="4456">
                  <c:v>2731805999.9998703</c:v>
                </c:pt>
                <c:pt idx="4457">
                  <c:v>2732419199.9998703</c:v>
                </c:pt>
                <c:pt idx="4458">
                  <c:v>2733032399.9998703</c:v>
                </c:pt>
                <c:pt idx="4459">
                  <c:v>2733645599.9998703</c:v>
                </c:pt>
                <c:pt idx="4460">
                  <c:v>2734258799.9998703</c:v>
                </c:pt>
                <c:pt idx="4461">
                  <c:v>2734871999.9998703</c:v>
                </c:pt>
                <c:pt idx="4462">
                  <c:v>2735485199.9998703</c:v>
                </c:pt>
                <c:pt idx="4463">
                  <c:v>2736098399.9998703</c:v>
                </c:pt>
                <c:pt idx="4464">
                  <c:v>2736711599.9998703</c:v>
                </c:pt>
                <c:pt idx="4465">
                  <c:v>2737324799.9998703</c:v>
                </c:pt>
                <c:pt idx="4466">
                  <c:v>2737937999.9998703</c:v>
                </c:pt>
                <c:pt idx="4467">
                  <c:v>2738551199.9998703</c:v>
                </c:pt>
                <c:pt idx="4468">
                  <c:v>2739164399.9998703</c:v>
                </c:pt>
                <c:pt idx="4469">
                  <c:v>2739777599.9998703</c:v>
                </c:pt>
                <c:pt idx="4470">
                  <c:v>2740390799.9998703</c:v>
                </c:pt>
                <c:pt idx="4471">
                  <c:v>2741003999.9998703</c:v>
                </c:pt>
                <c:pt idx="4472">
                  <c:v>2741617199.9998703</c:v>
                </c:pt>
                <c:pt idx="4473">
                  <c:v>2742230399.9998703</c:v>
                </c:pt>
                <c:pt idx="4474">
                  <c:v>2742843599.9998703</c:v>
                </c:pt>
                <c:pt idx="4475">
                  <c:v>2743456799.9998703</c:v>
                </c:pt>
                <c:pt idx="4476">
                  <c:v>2744069999.9998703</c:v>
                </c:pt>
                <c:pt idx="4477">
                  <c:v>2744683199.9998703</c:v>
                </c:pt>
                <c:pt idx="4478">
                  <c:v>2745296399.9998703</c:v>
                </c:pt>
                <c:pt idx="4479">
                  <c:v>2745909599.9998703</c:v>
                </c:pt>
                <c:pt idx="4480">
                  <c:v>2746522799.9998703</c:v>
                </c:pt>
                <c:pt idx="4481">
                  <c:v>2747135999.9998703</c:v>
                </c:pt>
                <c:pt idx="4482">
                  <c:v>2747749199.9998703</c:v>
                </c:pt>
                <c:pt idx="4483">
                  <c:v>2748362399.9998703</c:v>
                </c:pt>
                <c:pt idx="4484">
                  <c:v>2748975599.9998703</c:v>
                </c:pt>
                <c:pt idx="4485">
                  <c:v>2749588799.9998703</c:v>
                </c:pt>
                <c:pt idx="4486">
                  <c:v>2750201999.9998703</c:v>
                </c:pt>
                <c:pt idx="4487">
                  <c:v>2750815199.9998703</c:v>
                </c:pt>
                <c:pt idx="4488">
                  <c:v>2751428399.9998703</c:v>
                </c:pt>
                <c:pt idx="4489">
                  <c:v>2752041599.9998703</c:v>
                </c:pt>
                <c:pt idx="4490">
                  <c:v>2752654799.9998703</c:v>
                </c:pt>
                <c:pt idx="4491">
                  <c:v>2753267999.9998703</c:v>
                </c:pt>
                <c:pt idx="4492">
                  <c:v>2753881199.9998703</c:v>
                </c:pt>
                <c:pt idx="4493">
                  <c:v>2754494399.9998703</c:v>
                </c:pt>
                <c:pt idx="4494">
                  <c:v>2755107599.9998703</c:v>
                </c:pt>
                <c:pt idx="4495">
                  <c:v>2755720799.9998703</c:v>
                </c:pt>
                <c:pt idx="4496">
                  <c:v>2756333999.9998703</c:v>
                </c:pt>
                <c:pt idx="4497">
                  <c:v>2756947199.9998703</c:v>
                </c:pt>
                <c:pt idx="4498">
                  <c:v>2757560399.9998703</c:v>
                </c:pt>
                <c:pt idx="4499">
                  <c:v>2758173599.9998703</c:v>
                </c:pt>
                <c:pt idx="4500">
                  <c:v>2758786799.9998703</c:v>
                </c:pt>
                <c:pt idx="4501">
                  <c:v>2759399999.9998703</c:v>
                </c:pt>
                <c:pt idx="4502">
                  <c:v>2760013199.9998703</c:v>
                </c:pt>
                <c:pt idx="4503">
                  <c:v>2760626399.9998703</c:v>
                </c:pt>
                <c:pt idx="4504">
                  <c:v>2761239599.9998703</c:v>
                </c:pt>
                <c:pt idx="4505">
                  <c:v>2761852799.9998703</c:v>
                </c:pt>
                <c:pt idx="4506">
                  <c:v>2762465999.9998703</c:v>
                </c:pt>
                <c:pt idx="4507">
                  <c:v>2763079199.9998703</c:v>
                </c:pt>
                <c:pt idx="4508">
                  <c:v>2763692399.9998703</c:v>
                </c:pt>
                <c:pt idx="4509">
                  <c:v>2764305599.9998703</c:v>
                </c:pt>
                <c:pt idx="4510">
                  <c:v>2764918799.9998703</c:v>
                </c:pt>
                <c:pt idx="4511">
                  <c:v>2765531999.9998703</c:v>
                </c:pt>
                <c:pt idx="4512">
                  <c:v>2766145199.9998703</c:v>
                </c:pt>
                <c:pt idx="4513">
                  <c:v>2766758399.9998703</c:v>
                </c:pt>
                <c:pt idx="4514">
                  <c:v>2767371599.9998703</c:v>
                </c:pt>
                <c:pt idx="4515">
                  <c:v>2767984799.9998703</c:v>
                </c:pt>
                <c:pt idx="4516">
                  <c:v>2768597999.9998703</c:v>
                </c:pt>
                <c:pt idx="4517">
                  <c:v>2769211199.9998703</c:v>
                </c:pt>
                <c:pt idx="4518">
                  <c:v>2769824399.9998703</c:v>
                </c:pt>
                <c:pt idx="4519">
                  <c:v>2770437599.9998703</c:v>
                </c:pt>
                <c:pt idx="4520">
                  <c:v>2771050799.9998703</c:v>
                </c:pt>
                <c:pt idx="4521">
                  <c:v>2771663999.9998703</c:v>
                </c:pt>
                <c:pt idx="4522">
                  <c:v>2772277199.9998703</c:v>
                </c:pt>
                <c:pt idx="4523">
                  <c:v>2772890399.9998703</c:v>
                </c:pt>
                <c:pt idx="4524">
                  <c:v>2773503599.9998703</c:v>
                </c:pt>
                <c:pt idx="4525">
                  <c:v>2774116799.9998703</c:v>
                </c:pt>
                <c:pt idx="4526">
                  <c:v>2774729999.9998703</c:v>
                </c:pt>
                <c:pt idx="4527">
                  <c:v>2775343199.9998703</c:v>
                </c:pt>
                <c:pt idx="4528">
                  <c:v>2775956399.9998703</c:v>
                </c:pt>
                <c:pt idx="4529">
                  <c:v>2776569599.9998703</c:v>
                </c:pt>
                <c:pt idx="4530">
                  <c:v>2777182799.9998703</c:v>
                </c:pt>
                <c:pt idx="4531">
                  <c:v>2777795999.9998703</c:v>
                </c:pt>
                <c:pt idx="4532">
                  <c:v>2778409199.9998703</c:v>
                </c:pt>
                <c:pt idx="4533">
                  <c:v>2779022399.9998703</c:v>
                </c:pt>
                <c:pt idx="4534">
                  <c:v>2779635599.9998703</c:v>
                </c:pt>
                <c:pt idx="4535">
                  <c:v>2780248799.9998703</c:v>
                </c:pt>
                <c:pt idx="4536">
                  <c:v>2780861999.9998703</c:v>
                </c:pt>
                <c:pt idx="4537">
                  <c:v>2781475199.9998703</c:v>
                </c:pt>
                <c:pt idx="4538">
                  <c:v>2782088399.9998703</c:v>
                </c:pt>
                <c:pt idx="4539">
                  <c:v>2782701599.9998703</c:v>
                </c:pt>
                <c:pt idx="4540">
                  <c:v>2783314799.9998703</c:v>
                </c:pt>
                <c:pt idx="4541">
                  <c:v>2783927999.9998703</c:v>
                </c:pt>
                <c:pt idx="4542">
                  <c:v>2784541199.9998703</c:v>
                </c:pt>
                <c:pt idx="4543">
                  <c:v>2785154399.9998703</c:v>
                </c:pt>
                <c:pt idx="4544">
                  <c:v>2785767599.9998703</c:v>
                </c:pt>
                <c:pt idx="4545">
                  <c:v>2786380799.9998703</c:v>
                </c:pt>
                <c:pt idx="4546">
                  <c:v>2786993999.9998703</c:v>
                </c:pt>
                <c:pt idx="4547">
                  <c:v>2787607199.9998703</c:v>
                </c:pt>
                <c:pt idx="4548">
                  <c:v>2788220399.9998703</c:v>
                </c:pt>
                <c:pt idx="4549">
                  <c:v>2788833599.9998703</c:v>
                </c:pt>
                <c:pt idx="4550">
                  <c:v>2789446799.9998703</c:v>
                </c:pt>
                <c:pt idx="4551">
                  <c:v>2790059999.9998703</c:v>
                </c:pt>
                <c:pt idx="4552">
                  <c:v>2790673199.9998703</c:v>
                </c:pt>
                <c:pt idx="4553">
                  <c:v>2791286399.9998703</c:v>
                </c:pt>
                <c:pt idx="4554">
                  <c:v>2791899599.9998703</c:v>
                </c:pt>
                <c:pt idx="4555">
                  <c:v>2792512799.9998703</c:v>
                </c:pt>
                <c:pt idx="4556">
                  <c:v>2793125999.9998703</c:v>
                </c:pt>
                <c:pt idx="4557">
                  <c:v>2793739199.9998703</c:v>
                </c:pt>
                <c:pt idx="4558">
                  <c:v>2794352399.9998703</c:v>
                </c:pt>
                <c:pt idx="4559">
                  <c:v>2794965599.9998703</c:v>
                </c:pt>
                <c:pt idx="4560">
                  <c:v>2795578799.9998703</c:v>
                </c:pt>
                <c:pt idx="4561">
                  <c:v>2796191999.9998703</c:v>
                </c:pt>
                <c:pt idx="4562">
                  <c:v>2796805199.9998703</c:v>
                </c:pt>
                <c:pt idx="4563">
                  <c:v>2797418399.9998703</c:v>
                </c:pt>
                <c:pt idx="4564">
                  <c:v>2798031599.9998703</c:v>
                </c:pt>
                <c:pt idx="4565">
                  <c:v>2798644799.9998703</c:v>
                </c:pt>
                <c:pt idx="4566">
                  <c:v>2799257999.9998703</c:v>
                </c:pt>
                <c:pt idx="4567">
                  <c:v>2799871199.9998703</c:v>
                </c:pt>
                <c:pt idx="4568">
                  <c:v>2800484399.9998703</c:v>
                </c:pt>
                <c:pt idx="4569">
                  <c:v>2801097599.9998703</c:v>
                </c:pt>
                <c:pt idx="4570">
                  <c:v>2801710799.9998703</c:v>
                </c:pt>
                <c:pt idx="4571">
                  <c:v>2802323999.9998703</c:v>
                </c:pt>
                <c:pt idx="4572">
                  <c:v>2802937199.9998703</c:v>
                </c:pt>
                <c:pt idx="4573">
                  <c:v>2803550399.9998703</c:v>
                </c:pt>
                <c:pt idx="4574">
                  <c:v>2804163599.9998703</c:v>
                </c:pt>
                <c:pt idx="4575">
                  <c:v>2804776799.9998703</c:v>
                </c:pt>
                <c:pt idx="4576">
                  <c:v>2805389999.9998703</c:v>
                </c:pt>
                <c:pt idx="4577">
                  <c:v>2806003199.9998703</c:v>
                </c:pt>
                <c:pt idx="4578">
                  <c:v>2806616399.9998703</c:v>
                </c:pt>
                <c:pt idx="4579">
                  <c:v>2807229599.9998703</c:v>
                </c:pt>
                <c:pt idx="4580">
                  <c:v>2807842799.9998703</c:v>
                </c:pt>
                <c:pt idx="4581">
                  <c:v>2808455999.9998703</c:v>
                </c:pt>
                <c:pt idx="4582">
                  <c:v>2809069199.9998703</c:v>
                </c:pt>
                <c:pt idx="4583">
                  <c:v>2809682399.9998703</c:v>
                </c:pt>
                <c:pt idx="4584">
                  <c:v>2810295599.9998703</c:v>
                </c:pt>
                <c:pt idx="4585">
                  <c:v>2810908799.9998703</c:v>
                </c:pt>
                <c:pt idx="4586">
                  <c:v>2811521999.9998703</c:v>
                </c:pt>
                <c:pt idx="4587">
                  <c:v>2812135199.9998703</c:v>
                </c:pt>
                <c:pt idx="4588">
                  <c:v>2812748399.9998703</c:v>
                </c:pt>
                <c:pt idx="4589">
                  <c:v>2813361599.9998703</c:v>
                </c:pt>
                <c:pt idx="4590">
                  <c:v>2813974799.9998703</c:v>
                </c:pt>
                <c:pt idx="4591">
                  <c:v>2814587999.9998703</c:v>
                </c:pt>
                <c:pt idx="4592">
                  <c:v>2815201199.9998703</c:v>
                </c:pt>
                <c:pt idx="4593">
                  <c:v>2815814399.9998703</c:v>
                </c:pt>
                <c:pt idx="4594">
                  <c:v>2816427599.9998703</c:v>
                </c:pt>
                <c:pt idx="4595">
                  <c:v>2817040799.9998703</c:v>
                </c:pt>
                <c:pt idx="4596">
                  <c:v>2817653999.9998703</c:v>
                </c:pt>
                <c:pt idx="4597">
                  <c:v>2818267199.9998703</c:v>
                </c:pt>
                <c:pt idx="4598">
                  <c:v>2818880399.9998703</c:v>
                </c:pt>
                <c:pt idx="4599">
                  <c:v>2819493599.9998703</c:v>
                </c:pt>
                <c:pt idx="4600">
                  <c:v>2820106799.9998703</c:v>
                </c:pt>
                <c:pt idx="4601">
                  <c:v>2820719999.9998703</c:v>
                </c:pt>
                <c:pt idx="4602">
                  <c:v>2821333199.9998703</c:v>
                </c:pt>
                <c:pt idx="4603">
                  <c:v>2821946399.9998703</c:v>
                </c:pt>
                <c:pt idx="4604">
                  <c:v>2822559599.9998703</c:v>
                </c:pt>
                <c:pt idx="4605">
                  <c:v>2823172799.9998703</c:v>
                </c:pt>
                <c:pt idx="4606">
                  <c:v>2823785999.9998703</c:v>
                </c:pt>
                <c:pt idx="4607">
                  <c:v>2824399199.9998703</c:v>
                </c:pt>
                <c:pt idx="4608">
                  <c:v>2825012399.9998703</c:v>
                </c:pt>
                <c:pt idx="4609">
                  <c:v>2825625599.9998703</c:v>
                </c:pt>
                <c:pt idx="4610">
                  <c:v>2826238799.9998703</c:v>
                </c:pt>
                <c:pt idx="4611">
                  <c:v>2826851999.9998703</c:v>
                </c:pt>
                <c:pt idx="4612">
                  <c:v>2827465199.9998703</c:v>
                </c:pt>
                <c:pt idx="4613">
                  <c:v>2828078399.9998703</c:v>
                </c:pt>
                <c:pt idx="4614">
                  <c:v>2828691599.9998703</c:v>
                </c:pt>
                <c:pt idx="4615">
                  <c:v>2829304799.9998703</c:v>
                </c:pt>
                <c:pt idx="4616">
                  <c:v>2829917999.9998703</c:v>
                </c:pt>
                <c:pt idx="4617">
                  <c:v>2830531199.9998703</c:v>
                </c:pt>
                <c:pt idx="4618">
                  <c:v>2831144399.9998703</c:v>
                </c:pt>
                <c:pt idx="4619">
                  <c:v>2831757599.9998703</c:v>
                </c:pt>
                <c:pt idx="4620">
                  <c:v>2832370799.9998703</c:v>
                </c:pt>
                <c:pt idx="4621">
                  <c:v>2832983999.9998703</c:v>
                </c:pt>
                <c:pt idx="4622">
                  <c:v>2833597199.9998703</c:v>
                </c:pt>
                <c:pt idx="4623">
                  <c:v>2834210399.9998703</c:v>
                </c:pt>
                <c:pt idx="4624">
                  <c:v>2834823599.9998703</c:v>
                </c:pt>
                <c:pt idx="4625">
                  <c:v>2835436799.9998703</c:v>
                </c:pt>
                <c:pt idx="4626">
                  <c:v>2836049999.9998703</c:v>
                </c:pt>
                <c:pt idx="4627">
                  <c:v>2836663199.9998703</c:v>
                </c:pt>
                <c:pt idx="4628">
                  <c:v>2837276399.9998703</c:v>
                </c:pt>
                <c:pt idx="4629">
                  <c:v>2837889599.9998703</c:v>
                </c:pt>
                <c:pt idx="4630">
                  <c:v>2838502799.9998703</c:v>
                </c:pt>
                <c:pt idx="4631">
                  <c:v>2839115999.9998703</c:v>
                </c:pt>
                <c:pt idx="4632">
                  <c:v>2839729199.9998703</c:v>
                </c:pt>
                <c:pt idx="4633">
                  <c:v>2840342399.9998703</c:v>
                </c:pt>
                <c:pt idx="4634">
                  <c:v>2840955599.9998703</c:v>
                </c:pt>
                <c:pt idx="4635">
                  <c:v>2841568799.9998703</c:v>
                </c:pt>
                <c:pt idx="4636">
                  <c:v>2842181999.9998703</c:v>
                </c:pt>
                <c:pt idx="4637">
                  <c:v>2842795199.9998703</c:v>
                </c:pt>
                <c:pt idx="4638">
                  <c:v>2843408399.9998703</c:v>
                </c:pt>
                <c:pt idx="4639">
                  <c:v>2844021599.9998703</c:v>
                </c:pt>
                <c:pt idx="4640">
                  <c:v>2844634799.9998703</c:v>
                </c:pt>
                <c:pt idx="4641">
                  <c:v>2845247999.9998703</c:v>
                </c:pt>
                <c:pt idx="4642">
                  <c:v>2845861199.9998703</c:v>
                </c:pt>
                <c:pt idx="4643">
                  <c:v>2846474399.9998703</c:v>
                </c:pt>
                <c:pt idx="4644">
                  <c:v>2847087599.9998703</c:v>
                </c:pt>
                <c:pt idx="4645">
                  <c:v>2847700799.9998703</c:v>
                </c:pt>
                <c:pt idx="4646">
                  <c:v>2848313999.9998703</c:v>
                </c:pt>
                <c:pt idx="4647">
                  <c:v>2848927199.9998703</c:v>
                </c:pt>
                <c:pt idx="4648">
                  <c:v>2849540399.9998703</c:v>
                </c:pt>
                <c:pt idx="4649">
                  <c:v>2850153599.9998703</c:v>
                </c:pt>
                <c:pt idx="4650">
                  <c:v>2850766799.9998703</c:v>
                </c:pt>
                <c:pt idx="4651">
                  <c:v>2851379999.9998703</c:v>
                </c:pt>
                <c:pt idx="4652">
                  <c:v>2851993199.9998703</c:v>
                </c:pt>
                <c:pt idx="4653">
                  <c:v>2852606399.9998703</c:v>
                </c:pt>
                <c:pt idx="4654">
                  <c:v>2853219599.9998703</c:v>
                </c:pt>
                <c:pt idx="4655">
                  <c:v>2853832799.9998703</c:v>
                </c:pt>
                <c:pt idx="4656">
                  <c:v>2854445999.9998703</c:v>
                </c:pt>
                <c:pt idx="4657">
                  <c:v>2855059199.9998703</c:v>
                </c:pt>
                <c:pt idx="4658">
                  <c:v>2855672399.9998703</c:v>
                </c:pt>
                <c:pt idx="4659">
                  <c:v>2856285599.9998703</c:v>
                </c:pt>
                <c:pt idx="4660">
                  <c:v>2856898799.9998703</c:v>
                </c:pt>
                <c:pt idx="4661">
                  <c:v>2857511999.9998703</c:v>
                </c:pt>
                <c:pt idx="4662">
                  <c:v>2858125199.9998703</c:v>
                </c:pt>
                <c:pt idx="4663">
                  <c:v>2858738399.9998703</c:v>
                </c:pt>
                <c:pt idx="4664">
                  <c:v>2859351599.9998703</c:v>
                </c:pt>
                <c:pt idx="4665">
                  <c:v>2859964799.9998703</c:v>
                </c:pt>
                <c:pt idx="4666">
                  <c:v>2860577999.9998703</c:v>
                </c:pt>
                <c:pt idx="4667">
                  <c:v>2861191199.9998703</c:v>
                </c:pt>
                <c:pt idx="4668">
                  <c:v>2861804399.9998703</c:v>
                </c:pt>
                <c:pt idx="4669">
                  <c:v>2862417599.9998703</c:v>
                </c:pt>
                <c:pt idx="4670">
                  <c:v>2863030799.9998703</c:v>
                </c:pt>
                <c:pt idx="4671">
                  <c:v>2863643999.9998703</c:v>
                </c:pt>
                <c:pt idx="4672">
                  <c:v>2864257199.9998703</c:v>
                </c:pt>
                <c:pt idx="4673">
                  <c:v>2864870399.9998703</c:v>
                </c:pt>
                <c:pt idx="4674">
                  <c:v>2865483599.9998703</c:v>
                </c:pt>
                <c:pt idx="4675">
                  <c:v>2866096799.9998703</c:v>
                </c:pt>
                <c:pt idx="4676">
                  <c:v>2866709999.9998703</c:v>
                </c:pt>
                <c:pt idx="4677">
                  <c:v>2867323199.9998703</c:v>
                </c:pt>
                <c:pt idx="4678">
                  <c:v>2867936399.9998703</c:v>
                </c:pt>
                <c:pt idx="4679">
                  <c:v>2868549599.9998703</c:v>
                </c:pt>
                <c:pt idx="4680">
                  <c:v>2869162799.9998703</c:v>
                </c:pt>
                <c:pt idx="4681">
                  <c:v>2869775999.9998703</c:v>
                </c:pt>
                <c:pt idx="4682">
                  <c:v>2870389199.9998703</c:v>
                </c:pt>
                <c:pt idx="4683">
                  <c:v>2871002399.9998703</c:v>
                </c:pt>
                <c:pt idx="4684">
                  <c:v>2871615599.9998703</c:v>
                </c:pt>
                <c:pt idx="4685">
                  <c:v>2872228799.9998703</c:v>
                </c:pt>
                <c:pt idx="4686">
                  <c:v>2872841999.9998703</c:v>
                </c:pt>
                <c:pt idx="4687">
                  <c:v>2873455199.9998703</c:v>
                </c:pt>
                <c:pt idx="4688">
                  <c:v>2874068399.9998703</c:v>
                </c:pt>
                <c:pt idx="4689">
                  <c:v>2874681599.9998703</c:v>
                </c:pt>
                <c:pt idx="4690">
                  <c:v>2875294799.9998703</c:v>
                </c:pt>
                <c:pt idx="4691">
                  <c:v>2875907999.9998703</c:v>
                </c:pt>
                <c:pt idx="4692">
                  <c:v>2876521199.9998703</c:v>
                </c:pt>
                <c:pt idx="4693">
                  <c:v>2877134399.9998703</c:v>
                </c:pt>
                <c:pt idx="4694">
                  <c:v>2877747599.9998703</c:v>
                </c:pt>
                <c:pt idx="4695">
                  <c:v>2878360799.9998703</c:v>
                </c:pt>
                <c:pt idx="4696">
                  <c:v>2878973999.9998703</c:v>
                </c:pt>
                <c:pt idx="4697">
                  <c:v>2879587199.9998703</c:v>
                </c:pt>
                <c:pt idx="4698">
                  <c:v>2880200399.9998703</c:v>
                </c:pt>
                <c:pt idx="4699">
                  <c:v>2880813599.9998703</c:v>
                </c:pt>
                <c:pt idx="4700">
                  <c:v>2881426799.9998703</c:v>
                </c:pt>
                <c:pt idx="4701">
                  <c:v>2882039999.9998703</c:v>
                </c:pt>
                <c:pt idx="4702">
                  <c:v>2882653199.9998703</c:v>
                </c:pt>
                <c:pt idx="4703">
                  <c:v>2883266399.9998703</c:v>
                </c:pt>
                <c:pt idx="4704">
                  <c:v>2883879599.9998703</c:v>
                </c:pt>
                <c:pt idx="4705">
                  <c:v>2884492799.9998703</c:v>
                </c:pt>
                <c:pt idx="4706">
                  <c:v>2885105999.9998703</c:v>
                </c:pt>
                <c:pt idx="4707">
                  <c:v>2885719199.9998703</c:v>
                </c:pt>
                <c:pt idx="4708">
                  <c:v>2886332399.9998703</c:v>
                </c:pt>
                <c:pt idx="4709">
                  <c:v>2886945599.9998703</c:v>
                </c:pt>
                <c:pt idx="4710">
                  <c:v>2887558799.9998703</c:v>
                </c:pt>
                <c:pt idx="4711">
                  <c:v>2888171999.9998703</c:v>
                </c:pt>
                <c:pt idx="4712">
                  <c:v>2888785199.9998703</c:v>
                </c:pt>
                <c:pt idx="4713">
                  <c:v>2889398399.9998703</c:v>
                </c:pt>
                <c:pt idx="4714">
                  <c:v>2890011599.9998703</c:v>
                </c:pt>
                <c:pt idx="4715">
                  <c:v>2890624799.9998703</c:v>
                </c:pt>
                <c:pt idx="4716">
                  <c:v>2891237999.9998703</c:v>
                </c:pt>
                <c:pt idx="4717">
                  <c:v>2891851199.9998703</c:v>
                </c:pt>
                <c:pt idx="4718">
                  <c:v>2892464399.9998703</c:v>
                </c:pt>
                <c:pt idx="4719">
                  <c:v>2893077599.9998703</c:v>
                </c:pt>
                <c:pt idx="4720">
                  <c:v>2893690799.9998703</c:v>
                </c:pt>
                <c:pt idx="4721">
                  <c:v>2894303999.9998703</c:v>
                </c:pt>
                <c:pt idx="4722">
                  <c:v>2894917199.9998703</c:v>
                </c:pt>
                <c:pt idx="4723">
                  <c:v>2895530399.9998703</c:v>
                </c:pt>
                <c:pt idx="4724">
                  <c:v>2896143599.9998703</c:v>
                </c:pt>
                <c:pt idx="4725">
                  <c:v>2896756799.9998703</c:v>
                </c:pt>
                <c:pt idx="4726">
                  <c:v>2897369999.9998703</c:v>
                </c:pt>
                <c:pt idx="4727">
                  <c:v>2897983199.9998703</c:v>
                </c:pt>
                <c:pt idx="4728">
                  <c:v>2898596399.9998703</c:v>
                </c:pt>
                <c:pt idx="4729">
                  <c:v>2899209599.9998703</c:v>
                </c:pt>
                <c:pt idx="4730">
                  <c:v>2899822799.9998703</c:v>
                </c:pt>
                <c:pt idx="4731">
                  <c:v>2900435999.9998703</c:v>
                </c:pt>
                <c:pt idx="4732">
                  <c:v>2901049199.9998703</c:v>
                </c:pt>
                <c:pt idx="4733">
                  <c:v>2901662399.9998703</c:v>
                </c:pt>
                <c:pt idx="4734">
                  <c:v>2902275599.9998703</c:v>
                </c:pt>
                <c:pt idx="4735">
                  <c:v>2902888799.9998703</c:v>
                </c:pt>
                <c:pt idx="4736">
                  <c:v>2903501999.9998703</c:v>
                </c:pt>
                <c:pt idx="4737">
                  <c:v>2904115199.9998703</c:v>
                </c:pt>
                <c:pt idx="4738">
                  <c:v>2904728399.9998703</c:v>
                </c:pt>
                <c:pt idx="4739">
                  <c:v>2905341599.9998703</c:v>
                </c:pt>
                <c:pt idx="4740">
                  <c:v>2905954799.9998703</c:v>
                </c:pt>
                <c:pt idx="4741">
                  <c:v>2906567999.9998703</c:v>
                </c:pt>
                <c:pt idx="4742">
                  <c:v>2907181199.9998703</c:v>
                </c:pt>
                <c:pt idx="4743">
                  <c:v>2907794399.9998703</c:v>
                </c:pt>
                <c:pt idx="4744">
                  <c:v>2908407599.9998703</c:v>
                </c:pt>
                <c:pt idx="4745">
                  <c:v>2909020799.9998703</c:v>
                </c:pt>
                <c:pt idx="4746">
                  <c:v>2909633999.9998703</c:v>
                </c:pt>
                <c:pt idx="4747">
                  <c:v>2910247199.9998703</c:v>
                </c:pt>
                <c:pt idx="4748">
                  <c:v>2910860399.9998703</c:v>
                </c:pt>
                <c:pt idx="4749">
                  <c:v>2911473599.9998703</c:v>
                </c:pt>
                <c:pt idx="4750">
                  <c:v>2912086799.9998703</c:v>
                </c:pt>
                <c:pt idx="4751">
                  <c:v>2912699999.9998703</c:v>
                </c:pt>
                <c:pt idx="4752">
                  <c:v>2913313199.9998703</c:v>
                </c:pt>
                <c:pt idx="4753">
                  <c:v>2913926399.9998703</c:v>
                </c:pt>
                <c:pt idx="4754">
                  <c:v>2914539599.9998703</c:v>
                </c:pt>
                <c:pt idx="4755">
                  <c:v>2915152799.9998703</c:v>
                </c:pt>
                <c:pt idx="4756">
                  <c:v>2915765999.9998703</c:v>
                </c:pt>
                <c:pt idx="4757">
                  <c:v>2916379199.9998703</c:v>
                </c:pt>
                <c:pt idx="4758">
                  <c:v>2916992399.9998703</c:v>
                </c:pt>
                <c:pt idx="4759">
                  <c:v>2917605599.9998703</c:v>
                </c:pt>
                <c:pt idx="4760">
                  <c:v>2918218799.9998703</c:v>
                </c:pt>
                <c:pt idx="4761">
                  <c:v>2918831999.9998703</c:v>
                </c:pt>
                <c:pt idx="4762">
                  <c:v>2919445199.9998703</c:v>
                </c:pt>
                <c:pt idx="4763">
                  <c:v>2920058399.9998703</c:v>
                </c:pt>
                <c:pt idx="4764">
                  <c:v>2920671599.9998703</c:v>
                </c:pt>
                <c:pt idx="4765">
                  <c:v>2921284799.9998703</c:v>
                </c:pt>
                <c:pt idx="4766">
                  <c:v>2921897999.9998703</c:v>
                </c:pt>
                <c:pt idx="4767">
                  <c:v>2922511199.9998703</c:v>
                </c:pt>
                <c:pt idx="4768">
                  <c:v>2923124399.9998703</c:v>
                </c:pt>
                <c:pt idx="4769">
                  <c:v>2923737599.9998703</c:v>
                </c:pt>
                <c:pt idx="4770">
                  <c:v>2924350799.9998703</c:v>
                </c:pt>
                <c:pt idx="4771">
                  <c:v>2924963999.9998703</c:v>
                </c:pt>
                <c:pt idx="4772">
                  <c:v>2925577199.9998703</c:v>
                </c:pt>
                <c:pt idx="4773">
                  <c:v>2926190399.9998703</c:v>
                </c:pt>
                <c:pt idx="4774">
                  <c:v>2926803599.9998703</c:v>
                </c:pt>
                <c:pt idx="4775">
                  <c:v>2927416799.9998703</c:v>
                </c:pt>
                <c:pt idx="4776">
                  <c:v>2928029999.9998703</c:v>
                </c:pt>
                <c:pt idx="4777">
                  <c:v>2928643199.9998703</c:v>
                </c:pt>
                <c:pt idx="4778">
                  <c:v>2929256399.9998703</c:v>
                </c:pt>
                <c:pt idx="4779">
                  <c:v>2929869599.9998703</c:v>
                </c:pt>
                <c:pt idx="4780">
                  <c:v>2930482799.9998703</c:v>
                </c:pt>
                <c:pt idx="4781">
                  <c:v>2931095999.9998703</c:v>
                </c:pt>
                <c:pt idx="4782">
                  <c:v>2931709199.9998703</c:v>
                </c:pt>
                <c:pt idx="4783">
                  <c:v>2932322399.9998703</c:v>
                </c:pt>
                <c:pt idx="4784">
                  <c:v>2932935599.9998703</c:v>
                </c:pt>
                <c:pt idx="4785">
                  <c:v>2933548799.9998703</c:v>
                </c:pt>
                <c:pt idx="4786">
                  <c:v>2934161999.9998703</c:v>
                </c:pt>
                <c:pt idx="4787">
                  <c:v>2934775199.9998703</c:v>
                </c:pt>
                <c:pt idx="4788">
                  <c:v>2935388399.9998703</c:v>
                </c:pt>
                <c:pt idx="4789">
                  <c:v>2936001599.9998703</c:v>
                </c:pt>
                <c:pt idx="4790">
                  <c:v>2936614799.9998703</c:v>
                </c:pt>
                <c:pt idx="4791">
                  <c:v>2937227999.9998703</c:v>
                </c:pt>
                <c:pt idx="4792">
                  <c:v>2937841199.9998703</c:v>
                </c:pt>
                <c:pt idx="4793">
                  <c:v>2938454399.9998703</c:v>
                </c:pt>
                <c:pt idx="4794">
                  <c:v>2939067599.9998703</c:v>
                </c:pt>
                <c:pt idx="4795">
                  <c:v>2939680799.9998703</c:v>
                </c:pt>
                <c:pt idx="4796">
                  <c:v>2940293999.9998703</c:v>
                </c:pt>
                <c:pt idx="4797">
                  <c:v>2940907199.9998703</c:v>
                </c:pt>
                <c:pt idx="4798">
                  <c:v>2941520399.9998703</c:v>
                </c:pt>
                <c:pt idx="4799">
                  <c:v>2942133599.9998703</c:v>
                </c:pt>
                <c:pt idx="4800">
                  <c:v>2942746799.9998703</c:v>
                </c:pt>
                <c:pt idx="4801">
                  <c:v>2943359999.9998703</c:v>
                </c:pt>
                <c:pt idx="4802">
                  <c:v>2943973199.9998703</c:v>
                </c:pt>
                <c:pt idx="4803">
                  <c:v>2944586399.9998703</c:v>
                </c:pt>
                <c:pt idx="4804">
                  <c:v>2945199599.9998703</c:v>
                </c:pt>
                <c:pt idx="4805">
                  <c:v>2945812799.9998703</c:v>
                </c:pt>
                <c:pt idx="4806">
                  <c:v>2946425999.9998703</c:v>
                </c:pt>
                <c:pt idx="4807">
                  <c:v>2947039199.9998703</c:v>
                </c:pt>
                <c:pt idx="4808">
                  <c:v>2947652399.9998703</c:v>
                </c:pt>
                <c:pt idx="4809">
                  <c:v>2948265599.9998703</c:v>
                </c:pt>
                <c:pt idx="4810">
                  <c:v>2948878799.9998703</c:v>
                </c:pt>
                <c:pt idx="4811">
                  <c:v>2949491999.9998703</c:v>
                </c:pt>
                <c:pt idx="4812">
                  <c:v>2950105199.9998703</c:v>
                </c:pt>
                <c:pt idx="4813">
                  <c:v>2950718399.9998703</c:v>
                </c:pt>
                <c:pt idx="4814">
                  <c:v>2951331599.9998703</c:v>
                </c:pt>
                <c:pt idx="4815">
                  <c:v>2951944799.9998703</c:v>
                </c:pt>
                <c:pt idx="4816">
                  <c:v>2952557999.9998703</c:v>
                </c:pt>
                <c:pt idx="4817">
                  <c:v>2953171199.9998703</c:v>
                </c:pt>
                <c:pt idx="4818">
                  <c:v>2953784399.9998703</c:v>
                </c:pt>
                <c:pt idx="4819">
                  <c:v>2954397599.9998703</c:v>
                </c:pt>
                <c:pt idx="4820">
                  <c:v>2955010799.9998703</c:v>
                </c:pt>
                <c:pt idx="4821">
                  <c:v>2955623999.9998703</c:v>
                </c:pt>
                <c:pt idx="4822">
                  <c:v>2956237199.9998703</c:v>
                </c:pt>
                <c:pt idx="4823">
                  <c:v>2956850399.9998703</c:v>
                </c:pt>
                <c:pt idx="4824">
                  <c:v>2957463599.9998703</c:v>
                </c:pt>
                <c:pt idx="4825">
                  <c:v>2958076799.9998703</c:v>
                </c:pt>
                <c:pt idx="4826">
                  <c:v>2958689999.9998703</c:v>
                </c:pt>
                <c:pt idx="4827">
                  <c:v>2959303199.9998703</c:v>
                </c:pt>
                <c:pt idx="4828">
                  <c:v>2959916399.9998703</c:v>
                </c:pt>
                <c:pt idx="4829">
                  <c:v>2960529599.9998703</c:v>
                </c:pt>
                <c:pt idx="4830">
                  <c:v>2961142799.9998703</c:v>
                </c:pt>
                <c:pt idx="4831">
                  <c:v>2961755999.9998703</c:v>
                </c:pt>
                <c:pt idx="4832">
                  <c:v>2962369199.9998703</c:v>
                </c:pt>
                <c:pt idx="4833">
                  <c:v>2962982399.9998703</c:v>
                </c:pt>
                <c:pt idx="4834">
                  <c:v>2963595599.9998703</c:v>
                </c:pt>
                <c:pt idx="4835">
                  <c:v>2964208799.9998703</c:v>
                </c:pt>
                <c:pt idx="4836">
                  <c:v>2964821999.9998703</c:v>
                </c:pt>
                <c:pt idx="4837">
                  <c:v>2965435199.9998703</c:v>
                </c:pt>
                <c:pt idx="4838">
                  <c:v>2966048399.9998703</c:v>
                </c:pt>
                <c:pt idx="4839">
                  <c:v>2966661599.9998703</c:v>
                </c:pt>
                <c:pt idx="4840">
                  <c:v>2967274799.9998703</c:v>
                </c:pt>
                <c:pt idx="4841">
                  <c:v>2967887999.9998703</c:v>
                </c:pt>
                <c:pt idx="4842">
                  <c:v>2968501199.9998703</c:v>
                </c:pt>
                <c:pt idx="4843">
                  <c:v>2969114399.9998703</c:v>
                </c:pt>
                <c:pt idx="4844">
                  <c:v>2969727599.9998703</c:v>
                </c:pt>
                <c:pt idx="4845">
                  <c:v>2970340799.9998703</c:v>
                </c:pt>
                <c:pt idx="4846">
                  <c:v>2970953999.9998703</c:v>
                </c:pt>
                <c:pt idx="4847">
                  <c:v>2971567199.9998703</c:v>
                </c:pt>
                <c:pt idx="4848">
                  <c:v>2972180399.9998703</c:v>
                </c:pt>
                <c:pt idx="4849">
                  <c:v>2972793599.9998703</c:v>
                </c:pt>
                <c:pt idx="4850">
                  <c:v>2973406799.9998703</c:v>
                </c:pt>
                <c:pt idx="4851">
                  <c:v>2974019999.9998703</c:v>
                </c:pt>
                <c:pt idx="4852">
                  <c:v>2974633199.9998703</c:v>
                </c:pt>
                <c:pt idx="4853">
                  <c:v>2975246399.9998703</c:v>
                </c:pt>
                <c:pt idx="4854">
                  <c:v>2975859599.9998703</c:v>
                </c:pt>
                <c:pt idx="4855">
                  <c:v>2976472799.9998703</c:v>
                </c:pt>
                <c:pt idx="4856">
                  <c:v>2977085999.9998703</c:v>
                </c:pt>
                <c:pt idx="4857">
                  <c:v>2977699199.9998703</c:v>
                </c:pt>
                <c:pt idx="4858">
                  <c:v>2978312399.9998703</c:v>
                </c:pt>
                <c:pt idx="4859">
                  <c:v>2978925599.9998703</c:v>
                </c:pt>
                <c:pt idx="4860">
                  <c:v>2979538799.9998703</c:v>
                </c:pt>
                <c:pt idx="4861">
                  <c:v>2980151999.9998703</c:v>
                </c:pt>
                <c:pt idx="4862">
                  <c:v>2980765199.9998703</c:v>
                </c:pt>
                <c:pt idx="4863">
                  <c:v>2981378399.9998703</c:v>
                </c:pt>
                <c:pt idx="4864">
                  <c:v>2981991599.9998703</c:v>
                </c:pt>
                <c:pt idx="4865">
                  <c:v>2982604799.9998703</c:v>
                </c:pt>
                <c:pt idx="4866">
                  <c:v>2983217999.9998703</c:v>
                </c:pt>
                <c:pt idx="4867">
                  <c:v>2983831199.9998703</c:v>
                </c:pt>
                <c:pt idx="4868">
                  <c:v>2984444399.9998703</c:v>
                </c:pt>
                <c:pt idx="4869">
                  <c:v>2985057599.9998703</c:v>
                </c:pt>
                <c:pt idx="4870">
                  <c:v>2985670799.9998703</c:v>
                </c:pt>
                <c:pt idx="4871">
                  <c:v>2986283999.9998703</c:v>
                </c:pt>
                <c:pt idx="4872">
                  <c:v>2986897199.9998703</c:v>
                </c:pt>
                <c:pt idx="4873">
                  <c:v>2987510399.9998703</c:v>
                </c:pt>
                <c:pt idx="4874">
                  <c:v>2988123599.9998703</c:v>
                </c:pt>
                <c:pt idx="4875">
                  <c:v>2988736799.9998703</c:v>
                </c:pt>
                <c:pt idx="4876">
                  <c:v>2989349999.9998703</c:v>
                </c:pt>
                <c:pt idx="4877">
                  <c:v>2989963199.9998703</c:v>
                </c:pt>
                <c:pt idx="4878">
                  <c:v>2990576399.9998703</c:v>
                </c:pt>
                <c:pt idx="4879">
                  <c:v>2991189599.9998703</c:v>
                </c:pt>
                <c:pt idx="4880">
                  <c:v>2991802799.9998703</c:v>
                </c:pt>
                <c:pt idx="4881">
                  <c:v>2992415999.9998703</c:v>
                </c:pt>
                <c:pt idx="4882">
                  <c:v>2993029199.9998703</c:v>
                </c:pt>
                <c:pt idx="4883">
                  <c:v>2993642399.9998703</c:v>
                </c:pt>
                <c:pt idx="4884">
                  <c:v>2994255599.9998703</c:v>
                </c:pt>
                <c:pt idx="4885">
                  <c:v>2994868799.9998703</c:v>
                </c:pt>
                <c:pt idx="4886">
                  <c:v>2995481999.9998703</c:v>
                </c:pt>
                <c:pt idx="4887">
                  <c:v>2996095199.9998703</c:v>
                </c:pt>
                <c:pt idx="4888">
                  <c:v>2996708399.9998703</c:v>
                </c:pt>
                <c:pt idx="4889">
                  <c:v>2997321599.9998703</c:v>
                </c:pt>
                <c:pt idx="4890">
                  <c:v>2997934799.9998703</c:v>
                </c:pt>
                <c:pt idx="4891">
                  <c:v>2998547999.9998703</c:v>
                </c:pt>
                <c:pt idx="4892">
                  <c:v>2999161199.9998703</c:v>
                </c:pt>
                <c:pt idx="4893">
                  <c:v>2999774399.9998703</c:v>
                </c:pt>
                <c:pt idx="4894">
                  <c:v>3000387599.9998703</c:v>
                </c:pt>
                <c:pt idx="4895">
                  <c:v>3001000799.9998703</c:v>
                </c:pt>
                <c:pt idx="4896">
                  <c:v>3001613999.9998703</c:v>
                </c:pt>
                <c:pt idx="4897">
                  <c:v>3002227199.9998703</c:v>
                </c:pt>
                <c:pt idx="4898">
                  <c:v>3002840399.9998703</c:v>
                </c:pt>
                <c:pt idx="4899">
                  <c:v>3003453599.9998703</c:v>
                </c:pt>
                <c:pt idx="4900">
                  <c:v>3004066799.9998703</c:v>
                </c:pt>
                <c:pt idx="4901">
                  <c:v>3004679999.9998703</c:v>
                </c:pt>
                <c:pt idx="4902">
                  <c:v>3005293199.9998703</c:v>
                </c:pt>
                <c:pt idx="4903">
                  <c:v>3005906399.9998703</c:v>
                </c:pt>
                <c:pt idx="4904">
                  <c:v>3006519599.9998703</c:v>
                </c:pt>
                <c:pt idx="4905">
                  <c:v>3007132799.9998703</c:v>
                </c:pt>
                <c:pt idx="4906">
                  <c:v>3007745999.9998703</c:v>
                </c:pt>
                <c:pt idx="4907">
                  <c:v>3008359199.9998703</c:v>
                </c:pt>
                <c:pt idx="4908">
                  <c:v>3008972399.9998703</c:v>
                </c:pt>
                <c:pt idx="4909">
                  <c:v>3009585599.9998703</c:v>
                </c:pt>
                <c:pt idx="4910">
                  <c:v>3010198799.9998703</c:v>
                </c:pt>
                <c:pt idx="4911">
                  <c:v>3010811999.9998703</c:v>
                </c:pt>
                <c:pt idx="4912">
                  <c:v>3011425199.9998703</c:v>
                </c:pt>
                <c:pt idx="4913">
                  <c:v>3012038399.9998703</c:v>
                </c:pt>
                <c:pt idx="4914">
                  <c:v>3012651599.9998703</c:v>
                </c:pt>
                <c:pt idx="4915">
                  <c:v>3013264799.9998703</c:v>
                </c:pt>
                <c:pt idx="4916">
                  <c:v>3013877999.9998703</c:v>
                </c:pt>
                <c:pt idx="4917">
                  <c:v>3014491199.9998703</c:v>
                </c:pt>
                <c:pt idx="4918">
                  <c:v>3015104399.9998703</c:v>
                </c:pt>
                <c:pt idx="4919">
                  <c:v>3015717599.9998703</c:v>
                </c:pt>
                <c:pt idx="4920">
                  <c:v>3016330799.9998703</c:v>
                </c:pt>
                <c:pt idx="4921">
                  <c:v>3016943999.9998703</c:v>
                </c:pt>
                <c:pt idx="4922">
                  <c:v>3017557199.9998703</c:v>
                </c:pt>
                <c:pt idx="4923">
                  <c:v>3018170399.9998703</c:v>
                </c:pt>
                <c:pt idx="4924">
                  <c:v>3018783599.9998703</c:v>
                </c:pt>
                <c:pt idx="4925">
                  <c:v>3019396799.9998703</c:v>
                </c:pt>
                <c:pt idx="4926">
                  <c:v>3020009999.9998703</c:v>
                </c:pt>
                <c:pt idx="4927">
                  <c:v>3020623199.9998703</c:v>
                </c:pt>
                <c:pt idx="4928">
                  <c:v>3021236399.9998703</c:v>
                </c:pt>
                <c:pt idx="4929">
                  <c:v>3021849599.9998703</c:v>
                </c:pt>
                <c:pt idx="4930">
                  <c:v>3022462799.9998703</c:v>
                </c:pt>
                <c:pt idx="4931">
                  <c:v>3023075999.9998703</c:v>
                </c:pt>
                <c:pt idx="4932">
                  <c:v>3023689199.9998703</c:v>
                </c:pt>
                <c:pt idx="4933">
                  <c:v>3024302399.9998703</c:v>
                </c:pt>
                <c:pt idx="4934">
                  <c:v>3024915599.9998703</c:v>
                </c:pt>
                <c:pt idx="4935">
                  <c:v>3025528799.9998703</c:v>
                </c:pt>
                <c:pt idx="4936">
                  <c:v>3026141999.9998703</c:v>
                </c:pt>
                <c:pt idx="4937">
                  <c:v>3026755199.9998703</c:v>
                </c:pt>
                <c:pt idx="4938">
                  <c:v>3027368399.9998703</c:v>
                </c:pt>
                <c:pt idx="4939">
                  <c:v>3027981599.9998703</c:v>
                </c:pt>
                <c:pt idx="4940">
                  <c:v>3028594799.9998703</c:v>
                </c:pt>
                <c:pt idx="4941">
                  <c:v>3029207999.9998703</c:v>
                </c:pt>
                <c:pt idx="4942">
                  <c:v>3029821199.9998703</c:v>
                </c:pt>
                <c:pt idx="4943">
                  <c:v>3030434399.9998703</c:v>
                </c:pt>
                <c:pt idx="4944">
                  <c:v>3031047599.9998703</c:v>
                </c:pt>
                <c:pt idx="4945">
                  <c:v>3031660799.9998703</c:v>
                </c:pt>
                <c:pt idx="4946">
                  <c:v>3032273999.9998703</c:v>
                </c:pt>
                <c:pt idx="4947">
                  <c:v>3032887199.9998703</c:v>
                </c:pt>
                <c:pt idx="4948">
                  <c:v>3033500399.9998703</c:v>
                </c:pt>
                <c:pt idx="4949">
                  <c:v>3034113599.9998703</c:v>
                </c:pt>
                <c:pt idx="4950">
                  <c:v>3034726799.9998703</c:v>
                </c:pt>
                <c:pt idx="4951">
                  <c:v>3035339999.9998703</c:v>
                </c:pt>
                <c:pt idx="4952">
                  <c:v>3035953199.9998703</c:v>
                </c:pt>
                <c:pt idx="4953">
                  <c:v>3036566399.9998703</c:v>
                </c:pt>
                <c:pt idx="4954">
                  <c:v>3037179599.9998703</c:v>
                </c:pt>
                <c:pt idx="4955">
                  <c:v>3037792799.9998703</c:v>
                </c:pt>
                <c:pt idx="4956">
                  <c:v>3038405999.9998703</c:v>
                </c:pt>
                <c:pt idx="4957">
                  <c:v>3039019199.9998703</c:v>
                </c:pt>
                <c:pt idx="4958">
                  <c:v>3039632399.9998703</c:v>
                </c:pt>
                <c:pt idx="4959">
                  <c:v>3040245599.9998703</c:v>
                </c:pt>
                <c:pt idx="4960">
                  <c:v>3040858799.9998703</c:v>
                </c:pt>
                <c:pt idx="4961">
                  <c:v>3041471999.9998703</c:v>
                </c:pt>
                <c:pt idx="4962">
                  <c:v>3042085199.9998703</c:v>
                </c:pt>
                <c:pt idx="4963">
                  <c:v>3042698399.9998703</c:v>
                </c:pt>
                <c:pt idx="4964">
                  <c:v>3043311599.9998703</c:v>
                </c:pt>
                <c:pt idx="4965">
                  <c:v>3043924799.9998703</c:v>
                </c:pt>
                <c:pt idx="4966">
                  <c:v>3044537999.9998703</c:v>
                </c:pt>
                <c:pt idx="4967">
                  <c:v>3045151199.9998703</c:v>
                </c:pt>
                <c:pt idx="4968">
                  <c:v>3045764399.9998703</c:v>
                </c:pt>
                <c:pt idx="4969">
                  <c:v>3046377599.9998703</c:v>
                </c:pt>
                <c:pt idx="4970">
                  <c:v>3046990799.9998703</c:v>
                </c:pt>
                <c:pt idx="4971">
                  <c:v>3047603999.9998703</c:v>
                </c:pt>
                <c:pt idx="4972">
                  <c:v>3048217199.9998703</c:v>
                </c:pt>
                <c:pt idx="4973">
                  <c:v>3048830399.9998703</c:v>
                </c:pt>
                <c:pt idx="4974">
                  <c:v>3049443599.9998703</c:v>
                </c:pt>
                <c:pt idx="4975">
                  <c:v>3050056799.9998703</c:v>
                </c:pt>
                <c:pt idx="4976">
                  <c:v>3050669999.9998703</c:v>
                </c:pt>
                <c:pt idx="4977">
                  <c:v>3051283199.9998703</c:v>
                </c:pt>
                <c:pt idx="4978">
                  <c:v>3051896399.9998703</c:v>
                </c:pt>
                <c:pt idx="4979">
                  <c:v>3052509599.9998703</c:v>
                </c:pt>
                <c:pt idx="4980">
                  <c:v>3053122799.9998703</c:v>
                </c:pt>
                <c:pt idx="4981">
                  <c:v>3053735999.9998703</c:v>
                </c:pt>
                <c:pt idx="4982">
                  <c:v>3054349199.9998703</c:v>
                </c:pt>
                <c:pt idx="4983">
                  <c:v>3054962399.9998703</c:v>
                </c:pt>
                <c:pt idx="4984">
                  <c:v>3055575599.9998703</c:v>
                </c:pt>
                <c:pt idx="4985">
                  <c:v>3056188799.9998703</c:v>
                </c:pt>
                <c:pt idx="4986">
                  <c:v>3056801999.9998703</c:v>
                </c:pt>
                <c:pt idx="4987">
                  <c:v>3057415199.9998703</c:v>
                </c:pt>
                <c:pt idx="4988">
                  <c:v>3058028399.9998703</c:v>
                </c:pt>
                <c:pt idx="4989">
                  <c:v>3058641599.9998703</c:v>
                </c:pt>
                <c:pt idx="4990">
                  <c:v>3059254799.9998703</c:v>
                </c:pt>
                <c:pt idx="4991">
                  <c:v>3059867999.9998703</c:v>
                </c:pt>
                <c:pt idx="4992">
                  <c:v>3060481199.9998703</c:v>
                </c:pt>
                <c:pt idx="4993">
                  <c:v>3061094399.9998703</c:v>
                </c:pt>
                <c:pt idx="4994">
                  <c:v>3061707599.9998703</c:v>
                </c:pt>
                <c:pt idx="4995">
                  <c:v>3062320799.9998703</c:v>
                </c:pt>
                <c:pt idx="4996">
                  <c:v>3062933999.9998703</c:v>
                </c:pt>
                <c:pt idx="4997">
                  <c:v>3063547199.9998703</c:v>
                </c:pt>
                <c:pt idx="4998">
                  <c:v>3064160399.9998703</c:v>
                </c:pt>
                <c:pt idx="4999">
                  <c:v>3064773599.9998703</c:v>
                </c:pt>
                <c:pt idx="5000">
                  <c:v>3065386799.9998703</c:v>
                </c:pt>
                <c:pt idx="5001">
                  <c:v>3065999999.9998703</c:v>
                </c:pt>
                <c:pt idx="5002">
                  <c:v>3066613199.9998703</c:v>
                </c:pt>
                <c:pt idx="5003">
                  <c:v>3067226399.9998703</c:v>
                </c:pt>
                <c:pt idx="5004">
                  <c:v>3067839599.9998703</c:v>
                </c:pt>
                <c:pt idx="5005">
                  <c:v>3068452799.9998703</c:v>
                </c:pt>
                <c:pt idx="5006">
                  <c:v>3069065999.9998703</c:v>
                </c:pt>
                <c:pt idx="5007">
                  <c:v>3069679199.9998703</c:v>
                </c:pt>
                <c:pt idx="5008">
                  <c:v>3070292399.9998703</c:v>
                </c:pt>
                <c:pt idx="5009">
                  <c:v>3070905599.9998703</c:v>
                </c:pt>
                <c:pt idx="5010">
                  <c:v>3071518799.9998703</c:v>
                </c:pt>
                <c:pt idx="5011">
                  <c:v>3072131999.9998703</c:v>
                </c:pt>
                <c:pt idx="5012">
                  <c:v>3072745199.9998703</c:v>
                </c:pt>
                <c:pt idx="5013">
                  <c:v>3073358399.9998703</c:v>
                </c:pt>
                <c:pt idx="5014">
                  <c:v>3073971599.9998703</c:v>
                </c:pt>
                <c:pt idx="5015">
                  <c:v>3074584799.9998703</c:v>
                </c:pt>
                <c:pt idx="5016">
                  <c:v>3075197999.9998703</c:v>
                </c:pt>
                <c:pt idx="5017">
                  <c:v>3075811199.9998703</c:v>
                </c:pt>
                <c:pt idx="5018">
                  <c:v>3076424399.9998703</c:v>
                </c:pt>
                <c:pt idx="5019">
                  <c:v>3077037599.9998703</c:v>
                </c:pt>
                <c:pt idx="5020">
                  <c:v>3077650799.9998703</c:v>
                </c:pt>
                <c:pt idx="5021">
                  <c:v>3078263999.9998703</c:v>
                </c:pt>
                <c:pt idx="5022">
                  <c:v>3078877199.9998703</c:v>
                </c:pt>
                <c:pt idx="5023">
                  <c:v>3079490399.9998703</c:v>
                </c:pt>
                <c:pt idx="5024">
                  <c:v>3080103599.9998703</c:v>
                </c:pt>
                <c:pt idx="5025">
                  <c:v>3080716799.9998703</c:v>
                </c:pt>
                <c:pt idx="5026">
                  <c:v>3081329999.9998703</c:v>
                </c:pt>
                <c:pt idx="5027">
                  <c:v>3081943199.9998703</c:v>
                </c:pt>
                <c:pt idx="5028">
                  <c:v>3082556399.9998703</c:v>
                </c:pt>
                <c:pt idx="5029">
                  <c:v>3083169599.9998703</c:v>
                </c:pt>
                <c:pt idx="5030">
                  <c:v>3083782799.9998703</c:v>
                </c:pt>
                <c:pt idx="5031">
                  <c:v>3084395999.9998703</c:v>
                </c:pt>
                <c:pt idx="5032">
                  <c:v>3085009199.9998703</c:v>
                </c:pt>
                <c:pt idx="5033">
                  <c:v>3085622399.9998703</c:v>
                </c:pt>
                <c:pt idx="5034">
                  <c:v>3086235599.9998703</c:v>
                </c:pt>
                <c:pt idx="5035">
                  <c:v>3086848799.9998703</c:v>
                </c:pt>
                <c:pt idx="5036">
                  <c:v>3087461999.9998703</c:v>
                </c:pt>
                <c:pt idx="5037">
                  <c:v>3088075199.9998703</c:v>
                </c:pt>
                <c:pt idx="5038">
                  <c:v>3088688399.9998703</c:v>
                </c:pt>
                <c:pt idx="5039">
                  <c:v>3089301599.9998703</c:v>
                </c:pt>
                <c:pt idx="5040">
                  <c:v>3089914799.9998703</c:v>
                </c:pt>
                <c:pt idx="5041">
                  <c:v>3090527999.9998703</c:v>
                </c:pt>
                <c:pt idx="5042">
                  <c:v>3091141199.9998703</c:v>
                </c:pt>
                <c:pt idx="5043">
                  <c:v>3091754399.9998703</c:v>
                </c:pt>
                <c:pt idx="5044">
                  <c:v>3092367599.9998703</c:v>
                </c:pt>
                <c:pt idx="5045">
                  <c:v>3092980799.9998703</c:v>
                </c:pt>
                <c:pt idx="5046">
                  <c:v>3093593999.9998703</c:v>
                </c:pt>
                <c:pt idx="5047">
                  <c:v>3094207199.9998703</c:v>
                </c:pt>
                <c:pt idx="5048">
                  <c:v>3094820399.9998703</c:v>
                </c:pt>
                <c:pt idx="5049">
                  <c:v>3095433599.9998703</c:v>
                </c:pt>
                <c:pt idx="5050">
                  <c:v>3096046799.9998703</c:v>
                </c:pt>
                <c:pt idx="5051">
                  <c:v>3096659999.9998703</c:v>
                </c:pt>
                <c:pt idx="5052">
                  <c:v>3097273199.9998703</c:v>
                </c:pt>
                <c:pt idx="5053">
                  <c:v>3097886399.9998703</c:v>
                </c:pt>
                <c:pt idx="5054">
                  <c:v>3098499599.9998703</c:v>
                </c:pt>
                <c:pt idx="5055">
                  <c:v>3099112799.9998703</c:v>
                </c:pt>
                <c:pt idx="5056">
                  <c:v>3099725999.9998703</c:v>
                </c:pt>
                <c:pt idx="5057">
                  <c:v>3100339199.9998703</c:v>
                </c:pt>
                <c:pt idx="5058">
                  <c:v>3100952399.9998703</c:v>
                </c:pt>
                <c:pt idx="5059">
                  <c:v>3101565599.9998703</c:v>
                </c:pt>
                <c:pt idx="5060">
                  <c:v>3102178799.9998703</c:v>
                </c:pt>
                <c:pt idx="5061">
                  <c:v>3102791999.9998703</c:v>
                </c:pt>
                <c:pt idx="5062">
                  <c:v>3103405199.9998703</c:v>
                </c:pt>
                <c:pt idx="5063">
                  <c:v>3104018399.9998703</c:v>
                </c:pt>
                <c:pt idx="5064">
                  <c:v>3104631599.9998703</c:v>
                </c:pt>
                <c:pt idx="5065">
                  <c:v>3105244799.9998703</c:v>
                </c:pt>
                <c:pt idx="5066">
                  <c:v>3105857999.9998703</c:v>
                </c:pt>
                <c:pt idx="5067">
                  <c:v>3106471199.9998703</c:v>
                </c:pt>
                <c:pt idx="5068">
                  <c:v>3107084399.9998703</c:v>
                </c:pt>
                <c:pt idx="5069">
                  <c:v>3107697599.9998703</c:v>
                </c:pt>
                <c:pt idx="5070">
                  <c:v>3108310799.9998703</c:v>
                </c:pt>
                <c:pt idx="5071">
                  <c:v>3108923999.9998703</c:v>
                </c:pt>
                <c:pt idx="5072">
                  <c:v>3109537199.9998703</c:v>
                </c:pt>
                <c:pt idx="5073">
                  <c:v>3110150399.9998703</c:v>
                </c:pt>
                <c:pt idx="5074">
                  <c:v>3110763599.9998703</c:v>
                </c:pt>
                <c:pt idx="5075">
                  <c:v>3111376799.9998703</c:v>
                </c:pt>
                <c:pt idx="5076">
                  <c:v>3111989999.9998703</c:v>
                </c:pt>
                <c:pt idx="5077">
                  <c:v>3112603199.9998703</c:v>
                </c:pt>
                <c:pt idx="5078">
                  <c:v>3113216399.9998703</c:v>
                </c:pt>
                <c:pt idx="5079">
                  <c:v>3113829599.9998703</c:v>
                </c:pt>
                <c:pt idx="5080">
                  <c:v>3114442799.9998703</c:v>
                </c:pt>
                <c:pt idx="5081">
                  <c:v>3115055999.9998703</c:v>
                </c:pt>
                <c:pt idx="5082">
                  <c:v>3115669199.9998703</c:v>
                </c:pt>
                <c:pt idx="5083">
                  <c:v>3116282399.9998703</c:v>
                </c:pt>
                <c:pt idx="5084">
                  <c:v>3116895599.9998703</c:v>
                </c:pt>
                <c:pt idx="5085">
                  <c:v>3117508799.9998703</c:v>
                </c:pt>
                <c:pt idx="5086">
                  <c:v>3118121999.9998703</c:v>
                </c:pt>
                <c:pt idx="5087">
                  <c:v>3118735199.9998703</c:v>
                </c:pt>
                <c:pt idx="5088">
                  <c:v>3119348399.9998703</c:v>
                </c:pt>
                <c:pt idx="5089">
                  <c:v>3119961599.9998703</c:v>
                </c:pt>
                <c:pt idx="5090">
                  <c:v>3120574799.9998703</c:v>
                </c:pt>
                <c:pt idx="5091">
                  <c:v>3121187999.9998703</c:v>
                </c:pt>
                <c:pt idx="5092">
                  <c:v>3121801199.9998703</c:v>
                </c:pt>
                <c:pt idx="5093">
                  <c:v>3122414399.9998703</c:v>
                </c:pt>
                <c:pt idx="5094">
                  <c:v>3123027599.9998703</c:v>
                </c:pt>
                <c:pt idx="5095">
                  <c:v>3123640799.9998703</c:v>
                </c:pt>
                <c:pt idx="5096">
                  <c:v>3124253999.9998703</c:v>
                </c:pt>
                <c:pt idx="5097">
                  <c:v>3124867199.9998703</c:v>
                </c:pt>
                <c:pt idx="5098">
                  <c:v>3125480399.9998703</c:v>
                </c:pt>
                <c:pt idx="5099">
                  <c:v>3126093599.9998703</c:v>
                </c:pt>
                <c:pt idx="5100">
                  <c:v>3126706799.9998703</c:v>
                </c:pt>
                <c:pt idx="5101">
                  <c:v>3127319999.9998703</c:v>
                </c:pt>
                <c:pt idx="5102">
                  <c:v>3127933199.9998703</c:v>
                </c:pt>
                <c:pt idx="5103">
                  <c:v>3128546399.9998703</c:v>
                </c:pt>
                <c:pt idx="5104">
                  <c:v>3129159599.9998703</c:v>
                </c:pt>
                <c:pt idx="5105">
                  <c:v>3129772799.9998703</c:v>
                </c:pt>
                <c:pt idx="5106">
                  <c:v>3130385999.9998703</c:v>
                </c:pt>
                <c:pt idx="5107">
                  <c:v>3130999199.9998703</c:v>
                </c:pt>
                <c:pt idx="5108">
                  <c:v>3131612399.9998703</c:v>
                </c:pt>
                <c:pt idx="5109">
                  <c:v>3132225599.9998703</c:v>
                </c:pt>
                <c:pt idx="5110">
                  <c:v>3132838799.9998703</c:v>
                </c:pt>
                <c:pt idx="5111">
                  <c:v>3133451999.9998703</c:v>
                </c:pt>
                <c:pt idx="5112">
                  <c:v>3134065199.9998703</c:v>
                </c:pt>
                <c:pt idx="5113">
                  <c:v>3134678399.9998703</c:v>
                </c:pt>
                <c:pt idx="5114">
                  <c:v>3135291599.9998703</c:v>
                </c:pt>
                <c:pt idx="5115">
                  <c:v>3135904799.9998703</c:v>
                </c:pt>
                <c:pt idx="5116">
                  <c:v>3136517999.9998703</c:v>
                </c:pt>
                <c:pt idx="5117">
                  <c:v>3137131199.9998703</c:v>
                </c:pt>
                <c:pt idx="5118">
                  <c:v>3137744399.9998703</c:v>
                </c:pt>
                <c:pt idx="5119">
                  <c:v>3138357599.9998703</c:v>
                </c:pt>
                <c:pt idx="5120">
                  <c:v>3138970799.9998703</c:v>
                </c:pt>
                <c:pt idx="5121">
                  <c:v>3139583999.9998703</c:v>
                </c:pt>
                <c:pt idx="5122">
                  <c:v>3140197199.9998703</c:v>
                </c:pt>
                <c:pt idx="5123">
                  <c:v>3140810399.9998703</c:v>
                </c:pt>
                <c:pt idx="5124">
                  <c:v>3141423599.9998703</c:v>
                </c:pt>
                <c:pt idx="5125">
                  <c:v>3142036799.9998703</c:v>
                </c:pt>
                <c:pt idx="5126">
                  <c:v>3142649999.9998703</c:v>
                </c:pt>
                <c:pt idx="5127">
                  <c:v>3143263199.9998703</c:v>
                </c:pt>
                <c:pt idx="5128">
                  <c:v>3143876399.9998703</c:v>
                </c:pt>
                <c:pt idx="5129">
                  <c:v>3144489599.9998703</c:v>
                </c:pt>
                <c:pt idx="5130">
                  <c:v>3145102799.9998703</c:v>
                </c:pt>
                <c:pt idx="5131">
                  <c:v>3145715999.9998703</c:v>
                </c:pt>
                <c:pt idx="5132">
                  <c:v>3146329199.9998703</c:v>
                </c:pt>
                <c:pt idx="5133">
                  <c:v>3146942399.9998703</c:v>
                </c:pt>
                <c:pt idx="5134">
                  <c:v>3147555599.9998703</c:v>
                </c:pt>
                <c:pt idx="5135">
                  <c:v>3148168799.9998703</c:v>
                </c:pt>
                <c:pt idx="5136">
                  <c:v>3148781999.9998703</c:v>
                </c:pt>
                <c:pt idx="5137">
                  <c:v>3149395199.9998703</c:v>
                </c:pt>
                <c:pt idx="5138">
                  <c:v>3150008399.9998703</c:v>
                </c:pt>
                <c:pt idx="5139">
                  <c:v>3150621599.9998703</c:v>
                </c:pt>
                <c:pt idx="5140">
                  <c:v>3151234799.9998703</c:v>
                </c:pt>
                <c:pt idx="5141">
                  <c:v>3151847999.9998703</c:v>
                </c:pt>
                <c:pt idx="5142">
                  <c:v>3152461199.9998703</c:v>
                </c:pt>
                <c:pt idx="5143">
                  <c:v>3153074399.9998703</c:v>
                </c:pt>
                <c:pt idx="5144">
                  <c:v>3153687599.9998703</c:v>
                </c:pt>
                <c:pt idx="5145">
                  <c:v>3154300799.9998703</c:v>
                </c:pt>
                <c:pt idx="5146">
                  <c:v>3154913999.9998703</c:v>
                </c:pt>
                <c:pt idx="5147">
                  <c:v>3155527199.9998703</c:v>
                </c:pt>
                <c:pt idx="5148">
                  <c:v>3156140399.9998703</c:v>
                </c:pt>
                <c:pt idx="5149">
                  <c:v>3156753599.9998703</c:v>
                </c:pt>
                <c:pt idx="5150">
                  <c:v>3157366799.9998703</c:v>
                </c:pt>
                <c:pt idx="5151">
                  <c:v>3157979999.9998703</c:v>
                </c:pt>
                <c:pt idx="5152">
                  <c:v>3158593199.9998703</c:v>
                </c:pt>
                <c:pt idx="5153">
                  <c:v>3159206399.9998703</c:v>
                </c:pt>
                <c:pt idx="5154">
                  <c:v>3159819599.9998703</c:v>
                </c:pt>
                <c:pt idx="5155">
                  <c:v>3160432799.9998703</c:v>
                </c:pt>
                <c:pt idx="5156">
                  <c:v>3161045999.9998703</c:v>
                </c:pt>
                <c:pt idx="5157">
                  <c:v>3161659199.9998703</c:v>
                </c:pt>
                <c:pt idx="5158">
                  <c:v>3162272399.9998703</c:v>
                </c:pt>
                <c:pt idx="5159">
                  <c:v>3162885599.9998703</c:v>
                </c:pt>
                <c:pt idx="5160">
                  <c:v>3163498799.9998703</c:v>
                </c:pt>
                <c:pt idx="5161">
                  <c:v>3164111999.9998703</c:v>
                </c:pt>
                <c:pt idx="5162">
                  <c:v>3164725199.9998703</c:v>
                </c:pt>
                <c:pt idx="5163">
                  <c:v>3165338399.9998703</c:v>
                </c:pt>
                <c:pt idx="5164">
                  <c:v>3165951599.9998703</c:v>
                </c:pt>
                <c:pt idx="5165">
                  <c:v>3166564799.9998703</c:v>
                </c:pt>
                <c:pt idx="5166">
                  <c:v>3167177999.9998703</c:v>
                </c:pt>
                <c:pt idx="5167">
                  <c:v>3167791199.9998703</c:v>
                </c:pt>
                <c:pt idx="5168">
                  <c:v>3168404399.9998703</c:v>
                </c:pt>
                <c:pt idx="5169">
                  <c:v>3169017599.9998703</c:v>
                </c:pt>
                <c:pt idx="5170">
                  <c:v>3169630799.9998703</c:v>
                </c:pt>
                <c:pt idx="5171">
                  <c:v>3170243999.9998703</c:v>
                </c:pt>
                <c:pt idx="5172">
                  <c:v>3170857199.9998703</c:v>
                </c:pt>
                <c:pt idx="5173">
                  <c:v>3171470399.9998703</c:v>
                </c:pt>
                <c:pt idx="5174">
                  <c:v>3172083599.9998703</c:v>
                </c:pt>
                <c:pt idx="5175">
                  <c:v>3172696799.9998703</c:v>
                </c:pt>
                <c:pt idx="5176">
                  <c:v>3173309999.9998703</c:v>
                </c:pt>
                <c:pt idx="5177">
                  <c:v>3173923199.9998703</c:v>
                </c:pt>
                <c:pt idx="5178">
                  <c:v>3174536399.9998703</c:v>
                </c:pt>
                <c:pt idx="5179">
                  <c:v>3175149599.9998703</c:v>
                </c:pt>
                <c:pt idx="5180">
                  <c:v>3175762799.9998703</c:v>
                </c:pt>
                <c:pt idx="5181">
                  <c:v>3176375999.9998703</c:v>
                </c:pt>
                <c:pt idx="5182">
                  <c:v>3176989199.9998703</c:v>
                </c:pt>
                <c:pt idx="5183">
                  <c:v>3177602399.9998703</c:v>
                </c:pt>
                <c:pt idx="5184">
                  <c:v>3178215599.9998703</c:v>
                </c:pt>
                <c:pt idx="5185">
                  <c:v>3178828799.9998703</c:v>
                </c:pt>
                <c:pt idx="5186">
                  <c:v>3179441999.9998703</c:v>
                </c:pt>
                <c:pt idx="5187">
                  <c:v>3180055199.9998703</c:v>
                </c:pt>
                <c:pt idx="5188">
                  <c:v>3180668399.9998703</c:v>
                </c:pt>
                <c:pt idx="5189">
                  <c:v>3181281599.9998703</c:v>
                </c:pt>
                <c:pt idx="5190">
                  <c:v>3181894799.9998703</c:v>
                </c:pt>
                <c:pt idx="5191">
                  <c:v>3182507999.9998703</c:v>
                </c:pt>
                <c:pt idx="5192">
                  <c:v>3183121199.9998703</c:v>
                </c:pt>
                <c:pt idx="5193">
                  <c:v>3183734399.9998703</c:v>
                </c:pt>
                <c:pt idx="5194">
                  <c:v>3184347599.9998703</c:v>
                </c:pt>
                <c:pt idx="5195">
                  <c:v>3184960799.9998703</c:v>
                </c:pt>
                <c:pt idx="5196">
                  <c:v>3185573999.9998703</c:v>
                </c:pt>
                <c:pt idx="5197">
                  <c:v>3186187199.9998703</c:v>
                </c:pt>
                <c:pt idx="5198">
                  <c:v>3186800399.9998703</c:v>
                </c:pt>
                <c:pt idx="5199">
                  <c:v>3187413599.9998703</c:v>
                </c:pt>
                <c:pt idx="5200">
                  <c:v>3188026799.9998703</c:v>
                </c:pt>
                <c:pt idx="5201">
                  <c:v>3188639999.9998703</c:v>
                </c:pt>
                <c:pt idx="5202">
                  <c:v>3189253199.9998703</c:v>
                </c:pt>
                <c:pt idx="5203">
                  <c:v>3189866399.9998703</c:v>
                </c:pt>
                <c:pt idx="5204">
                  <c:v>3190479599.9998703</c:v>
                </c:pt>
                <c:pt idx="5205">
                  <c:v>3191092799.9998703</c:v>
                </c:pt>
                <c:pt idx="5206">
                  <c:v>3191705999.9998703</c:v>
                </c:pt>
                <c:pt idx="5207">
                  <c:v>3192319199.9998703</c:v>
                </c:pt>
                <c:pt idx="5208">
                  <c:v>3192932399.9998703</c:v>
                </c:pt>
                <c:pt idx="5209">
                  <c:v>3193545599.9998703</c:v>
                </c:pt>
                <c:pt idx="5210">
                  <c:v>3194158799.9998703</c:v>
                </c:pt>
                <c:pt idx="5211">
                  <c:v>3194771999.9998703</c:v>
                </c:pt>
                <c:pt idx="5212">
                  <c:v>3195385199.9998703</c:v>
                </c:pt>
                <c:pt idx="5213">
                  <c:v>3195998399.9998703</c:v>
                </c:pt>
                <c:pt idx="5214">
                  <c:v>3196611599.9998703</c:v>
                </c:pt>
                <c:pt idx="5215">
                  <c:v>3197224799.9998703</c:v>
                </c:pt>
                <c:pt idx="5216">
                  <c:v>3197837999.9998703</c:v>
                </c:pt>
                <c:pt idx="5217">
                  <c:v>3198451199.9998703</c:v>
                </c:pt>
                <c:pt idx="5218">
                  <c:v>3199064399.9998703</c:v>
                </c:pt>
                <c:pt idx="5219">
                  <c:v>3199677599.9998703</c:v>
                </c:pt>
                <c:pt idx="5220">
                  <c:v>3200290799.9998703</c:v>
                </c:pt>
                <c:pt idx="5221">
                  <c:v>3200903999.9998703</c:v>
                </c:pt>
                <c:pt idx="5222">
                  <c:v>3201517199.9998703</c:v>
                </c:pt>
                <c:pt idx="5223">
                  <c:v>3202130399.9998703</c:v>
                </c:pt>
                <c:pt idx="5224">
                  <c:v>3202743599.9998703</c:v>
                </c:pt>
                <c:pt idx="5225">
                  <c:v>3203356799.9998703</c:v>
                </c:pt>
                <c:pt idx="5226">
                  <c:v>3203969999.9998703</c:v>
                </c:pt>
                <c:pt idx="5227">
                  <c:v>3204583199.9998703</c:v>
                </c:pt>
                <c:pt idx="5228">
                  <c:v>3205196399.9998703</c:v>
                </c:pt>
                <c:pt idx="5229">
                  <c:v>3205809599.9998703</c:v>
                </c:pt>
                <c:pt idx="5230">
                  <c:v>3206422799.9998703</c:v>
                </c:pt>
                <c:pt idx="5231">
                  <c:v>3207035999.9998703</c:v>
                </c:pt>
                <c:pt idx="5232">
                  <c:v>3207649199.9998703</c:v>
                </c:pt>
                <c:pt idx="5233">
                  <c:v>3208262399.9998703</c:v>
                </c:pt>
                <c:pt idx="5234">
                  <c:v>3208875599.9998703</c:v>
                </c:pt>
                <c:pt idx="5235">
                  <c:v>3209488799.9998703</c:v>
                </c:pt>
                <c:pt idx="5236">
                  <c:v>3210101999.9998703</c:v>
                </c:pt>
                <c:pt idx="5237">
                  <c:v>3210715199.9998703</c:v>
                </c:pt>
                <c:pt idx="5238">
                  <c:v>3211328399.9998703</c:v>
                </c:pt>
                <c:pt idx="5239">
                  <c:v>3211941599.9998703</c:v>
                </c:pt>
                <c:pt idx="5240">
                  <c:v>3212554799.9998703</c:v>
                </c:pt>
                <c:pt idx="5241">
                  <c:v>3213167999.9998703</c:v>
                </c:pt>
                <c:pt idx="5242">
                  <c:v>3213781199.9998703</c:v>
                </c:pt>
                <c:pt idx="5243">
                  <c:v>3214394399.9998703</c:v>
                </c:pt>
                <c:pt idx="5244">
                  <c:v>3215007599.9998703</c:v>
                </c:pt>
                <c:pt idx="5245">
                  <c:v>3215620799.9998703</c:v>
                </c:pt>
                <c:pt idx="5246">
                  <c:v>3216233999.9998703</c:v>
                </c:pt>
                <c:pt idx="5247">
                  <c:v>3216847199.9998703</c:v>
                </c:pt>
                <c:pt idx="5248">
                  <c:v>3217460399.9998703</c:v>
                </c:pt>
                <c:pt idx="5249">
                  <c:v>3218073599.9998703</c:v>
                </c:pt>
                <c:pt idx="5250">
                  <c:v>3218686799.9998703</c:v>
                </c:pt>
                <c:pt idx="5251">
                  <c:v>3219299999.9998703</c:v>
                </c:pt>
                <c:pt idx="5252">
                  <c:v>3219913199.9998703</c:v>
                </c:pt>
                <c:pt idx="5253">
                  <c:v>3220526399.9998703</c:v>
                </c:pt>
                <c:pt idx="5254">
                  <c:v>3221139599.9998703</c:v>
                </c:pt>
                <c:pt idx="5255">
                  <c:v>3221752799.9998703</c:v>
                </c:pt>
                <c:pt idx="5256">
                  <c:v>3222365999.9998703</c:v>
                </c:pt>
                <c:pt idx="5257">
                  <c:v>3222979199.9998703</c:v>
                </c:pt>
                <c:pt idx="5258">
                  <c:v>3223592399.9998703</c:v>
                </c:pt>
                <c:pt idx="5259">
                  <c:v>3224205599.9998703</c:v>
                </c:pt>
                <c:pt idx="5260">
                  <c:v>3224818799.9998703</c:v>
                </c:pt>
                <c:pt idx="5261">
                  <c:v>3225431999.9998703</c:v>
                </c:pt>
                <c:pt idx="5262">
                  <c:v>3226045199.9998703</c:v>
                </c:pt>
                <c:pt idx="5263">
                  <c:v>3226658399.9998703</c:v>
                </c:pt>
                <c:pt idx="5264">
                  <c:v>3227271599.9998703</c:v>
                </c:pt>
                <c:pt idx="5265">
                  <c:v>3227884799.9998703</c:v>
                </c:pt>
                <c:pt idx="5266">
                  <c:v>3228497999.9998703</c:v>
                </c:pt>
                <c:pt idx="5267">
                  <c:v>3229111199.9998703</c:v>
                </c:pt>
                <c:pt idx="5268">
                  <c:v>3229724399.9998703</c:v>
                </c:pt>
                <c:pt idx="5269">
                  <c:v>3230337599.9998703</c:v>
                </c:pt>
                <c:pt idx="5270">
                  <c:v>3230950799.9998703</c:v>
                </c:pt>
                <c:pt idx="5271">
                  <c:v>3231563999.9998703</c:v>
                </c:pt>
                <c:pt idx="5272">
                  <c:v>3232177199.9998703</c:v>
                </c:pt>
                <c:pt idx="5273">
                  <c:v>3232790399.9998703</c:v>
                </c:pt>
                <c:pt idx="5274">
                  <c:v>3233403599.9998703</c:v>
                </c:pt>
                <c:pt idx="5275">
                  <c:v>3234016799.9998703</c:v>
                </c:pt>
                <c:pt idx="5276">
                  <c:v>3234629999.9998703</c:v>
                </c:pt>
                <c:pt idx="5277">
                  <c:v>3235243199.9998703</c:v>
                </c:pt>
                <c:pt idx="5278">
                  <c:v>3235856399.9998703</c:v>
                </c:pt>
                <c:pt idx="5279">
                  <c:v>3236469599.9998703</c:v>
                </c:pt>
                <c:pt idx="5280">
                  <c:v>3237082799.9998703</c:v>
                </c:pt>
                <c:pt idx="5281">
                  <c:v>3237695999.9998703</c:v>
                </c:pt>
                <c:pt idx="5282">
                  <c:v>3238309199.9998703</c:v>
                </c:pt>
                <c:pt idx="5283">
                  <c:v>3238922399.9998703</c:v>
                </c:pt>
                <c:pt idx="5284">
                  <c:v>3239535599.9998703</c:v>
                </c:pt>
                <c:pt idx="5285">
                  <c:v>3240148799.9998703</c:v>
                </c:pt>
                <c:pt idx="5286">
                  <c:v>3240761999.9998703</c:v>
                </c:pt>
                <c:pt idx="5287">
                  <c:v>3241375199.9998703</c:v>
                </c:pt>
                <c:pt idx="5288">
                  <c:v>3241988399.9998703</c:v>
                </c:pt>
                <c:pt idx="5289">
                  <c:v>3242601599.9998703</c:v>
                </c:pt>
                <c:pt idx="5290">
                  <c:v>3243214799.9998703</c:v>
                </c:pt>
                <c:pt idx="5291">
                  <c:v>3243827999.9998703</c:v>
                </c:pt>
                <c:pt idx="5292">
                  <c:v>3244441199.9998703</c:v>
                </c:pt>
                <c:pt idx="5293">
                  <c:v>3245054399.9998703</c:v>
                </c:pt>
                <c:pt idx="5294">
                  <c:v>3245667599.9998703</c:v>
                </c:pt>
                <c:pt idx="5295">
                  <c:v>3246280799.9998703</c:v>
                </c:pt>
                <c:pt idx="5296">
                  <c:v>3246893999.9998703</c:v>
                </c:pt>
                <c:pt idx="5297">
                  <c:v>3247507199.9998703</c:v>
                </c:pt>
                <c:pt idx="5298">
                  <c:v>3248120399.9998703</c:v>
                </c:pt>
                <c:pt idx="5299">
                  <c:v>3248733599.9998703</c:v>
                </c:pt>
                <c:pt idx="5300">
                  <c:v>3249346799.9998703</c:v>
                </c:pt>
                <c:pt idx="5301">
                  <c:v>3249959999.9998703</c:v>
                </c:pt>
                <c:pt idx="5302">
                  <c:v>3250573199.9998703</c:v>
                </c:pt>
                <c:pt idx="5303">
                  <c:v>3251186399.9998703</c:v>
                </c:pt>
                <c:pt idx="5304">
                  <c:v>3251799599.9998703</c:v>
                </c:pt>
                <c:pt idx="5305">
                  <c:v>3252412799.9998703</c:v>
                </c:pt>
                <c:pt idx="5306">
                  <c:v>3253025999.9998703</c:v>
                </c:pt>
                <c:pt idx="5307">
                  <c:v>3253639199.9998703</c:v>
                </c:pt>
                <c:pt idx="5308">
                  <c:v>3254252399.9998703</c:v>
                </c:pt>
                <c:pt idx="5309">
                  <c:v>3254865599.9998703</c:v>
                </c:pt>
                <c:pt idx="5310">
                  <c:v>3255478799.9998703</c:v>
                </c:pt>
                <c:pt idx="5311">
                  <c:v>3256091999.9998703</c:v>
                </c:pt>
                <c:pt idx="5312">
                  <c:v>3256705199.9998703</c:v>
                </c:pt>
                <c:pt idx="5313">
                  <c:v>3257318399.9998703</c:v>
                </c:pt>
                <c:pt idx="5314">
                  <c:v>3257931599.9998703</c:v>
                </c:pt>
                <c:pt idx="5315">
                  <c:v>3258544799.9998703</c:v>
                </c:pt>
                <c:pt idx="5316">
                  <c:v>3259157999.9998703</c:v>
                </c:pt>
                <c:pt idx="5317">
                  <c:v>3259771199.9998703</c:v>
                </c:pt>
                <c:pt idx="5318">
                  <c:v>3260384399.9998703</c:v>
                </c:pt>
                <c:pt idx="5319">
                  <c:v>3260997599.9998703</c:v>
                </c:pt>
                <c:pt idx="5320">
                  <c:v>3261610799.9998703</c:v>
                </c:pt>
                <c:pt idx="5321">
                  <c:v>3262223999.9998703</c:v>
                </c:pt>
                <c:pt idx="5322">
                  <c:v>3262837199.9998703</c:v>
                </c:pt>
                <c:pt idx="5323">
                  <c:v>3263450399.9998703</c:v>
                </c:pt>
                <c:pt idx="5324">
                  <c:v>3264063599.9998703</c:v>
                </c:pt>
                <c:pt idx="5325">
                  <c:v>3264676799.9998703</c:v>
                </c:pt>
                <c:pt idx="5326">
                  <c:v>3265289999.9998703</c:v>
                </c:pt>
                <c:pt idx="5327">
                  <c:v>3265903199.9998703</c:v>
                </c:pt>
                <c:pt idx="5328">
                  <c:v>3266516399.9998703</c:v>
                </c:pt>
                <c:pt idx="5329">
                  <c:v>3267129599.9998703</c:v>
                </c:pt>
                <c:pt idx="5330">
                  <c:v>3267742799.9998703</c:v>
                </c:pt>
                <c:pt idx="5331">
                  <c:v>3268355999.9998703</c:v>
                </c:pt>
                <c:pt idx="5332">
                  <c:v>3268969199.9998703</c:v>
                </c:pt>
                <c:pt idx="5333">
                  <c:v>3269582399.9998703</c:v>
                </c:pt>
                <c:pt idx="5334">
                  <c:v>3270195599.9998703</c:v>
                </c:pt>
                <c:pt idx="5335">
                  <c:v>3270808799.9998703</c:v>
                </c:pt>
                <c:pt idx="5336">
                  <c:v>3271421999.9998703</c:v>
                </c:pt>
                <c:pt idx="5337">
                  <c:v>3272035199.9998703</c:v>
                </c:pt>
                <c:pt idx="5338">
                  <c:v>3272648399.9998703</c:v>
                </c:pt>
                <c:pt idx="5339">
                  <c:v>3273261599.9998703</c:v>
                </c:pt>
                <c:pt idx="5340">
                  <c:v>3273874799.9998703</c:v>
                </c:pt>
                <c:pt idx="5341">
                  <c:v>3274487999.9998703</c:v>
                </c:pt>
                <c:pt idx="5342">
                  <c:v>3275101199.9998703</c:v>
                </c:pt>
                <c:pt idx="5343">
                  <c:v>3275714399.9998703</c:v>
                </c:pt>
                <c:pt idx="5344">
                  <c:v>3276327599.9998703</c:v>
                </c:pt>
                <c:pt idx="5345">
                  <c:v>3276940799.9998703</c:v>
                </c:pt>
                <c:pt idx="5346">
                  <c:v>3277553999.9998703</c:v>
                </c:pt>
                <c:pt idx="5347">
                  <c:v>3278167199.9998703</c:v>
                </c:pt>
                <c:pt idx="5348">
                  <c:v>3278780399.9998703</c:v>
                </c:pt>
                <c:pt idx="5349">
                  <c:v>3279393599.9998703</c:v>
                </c:pt>
                <c:pt idx="5350">
                  <c:v>3280006799.9998703</c:v>
                </c:pt>
                <c:pt idx="5351">
                  <c:v>3280619999.9998703</c:v>
                </c:pt>
                <c:pt idx="5352">
                  <c:v>3281233199.9998703</c:v>
                </c:pt>
                <c:pt idx="5353">
                  <c:v>3281846399.9998703</c:v>
                </c:pt>
                <c:pt idx="5354">
                  <c:v>3282459599.9998703</c:v>
                </c:pt>
                <c:pt idx="5355">
                  <c:v>3283072799.9998703</c:v>
                </c:pt>
                <c:pt idx="5356">
                  <c:v>3283685999.9998703</c:v>
                </c:pt>
                <c:pt idx="5357">
                  <c:v>3284299199.9998703</c:v>
                </c:pt>
                <c:pt idx="5358">
                  <c:v>3284912399.9998703</c:v>
                </c:pt>
                <c:pt idx="5359">
                  <c:v>3285525599.9998703</c:v>
                </c:pt>
                <c:pt idx="5360">
                  <c:v>3286138799.9998703</c:v>
                </c:pt>
                <c:pt idx="5361">
                  <c:v>3286751999.9998703</c:v>
                </c:pt>
                <c:pt idx="5362">
                  <c:v>3287365199.9998703</c:v>
                </c:pt>
                <c:pt idx="5363">
                  <c:v>3287978399.9998703</c:v>
                </c:pt>
                <c:pt idx="5364">
                  <c:v>3288591599.9998703</c:v>
                </c:pt>
                <c:pt idx="5365">
                  <c:v>3289204799.9998703</c:v>
                </c:pt>
                <c:pt idx="5366">
                  <c:v>3289817999.9998703</c:v>
                </c:pt>
                <c:pt idx="5367">
                  <c:v>3290431199.9998703</c:v>
                </c:pt>
                <c:pt idx="5368">
                  <c:v>3291044399.9998703</c:v>
                </c:pt>
                <c:pt idx="5369">
                  <c:v>3291657599.9998703</c:v>
                </c:pt>
                <c:pt idx="5370">
                  <c:v>3292270799.9998703</c:v>
                </c:pt>
                <c:pt idx="5371">
                  <c:v>3292883999.9998703</c:v>
                </c:pt>
                <c:pt idx="5372">
                  <c:v>3293497199.9998703</c:v>
                </c:pt>
                <c:pt idx="5373">
                  <c:v>3294110399.9998703</c:v>
                </c:pt>
                <c:pt idx="5374">
                  <c:v>3294723599.9998703</c:v>
                </c:pt>
                <c:pt idx="5375">
                  <c:v>3295336799.9998703</c:v>
                </c:pt>
                <c:pt idx="5376">
                  <c:v>3295949999.9998703</c:v>
                </c:pt>
                <c:pt idx="5377">
                  <c:v>3296563199.9998703</c:v>
                </c:pt>
                <c:pt idx="5378">
                  <c:v>3297176399.9998703</c:v>
                </c:pt>
                <c:pt idx="5379">
                  <c:v>3297789599.9998703</c:v>
                </c:pt>
                <c:pt idx="5380">
                  <c:v>3298402799.9998703</c:v>
                </c:pt>
                <c:pt idx="5381">
                  <c:v>3299015999.9998703</c:v>
                </c:pt>
                <c:pt idx="5382">
                  <c:v>3299629199.9998703</c:v>
                </c:pt>
                <c:pt idx="5383">
                  <c:v>3300242399.9998703</c:v>
                </c:pt>
                <c:pt idx="5384">
                  <c:v>3300855599.9998703</c:v>
                </c:pt>
                <c:pt idx="5385">
                  <c:v>3301468799.9998703</c:v>
                </c:pt>
                <c:pt idx="5386">
                  <c:v>3302081999.9998703</c:v>
                </c:pt>
                <c:pt idx="5387">
                  <c:v>3302695199.9998703</c:v>
                </c:pt>
                <c:pt idx="5388">
                  <c:v>3303308399.9998703</c:v>
                </c:pt>
                <c:pt idx="5389">
                  <c:v>3303921599.9998703</c:v>
                </c:pt>
                <c:pt idx="5390">
                  <c:v>3304534799.9998703</c:v>
                </c:pt>
                <c:pt idx="5391">
                  <c:v>3305147999.9998703</c:v>
                </c:pt>
                <c:pt idx="5392">
                  <c:v>3305761199.9998703</c:v>
                </c:pt>
                <c:pt idx="5393">
                  <c:v>3306374399.9998703</c:v>
                </c:pt>
                <c:pt idx="5394">
                  <c:v>3306987599.9998703</c:v>
                </c:pt>
                <c:pt idx="5395">
                  <c:v>3307600799.9998703</c:v>
                </c:pt>
                <c:pt idx="5396">
                  <c:v>3308213999.9998703</c:v>
                </c:pt>
                <c:pt idx="5397">
                  <c:v>3308827199.9998703</c:v>
                </c:pt>
                <c:pt idx="5398">
                  <c:v>3309440399.9998703</c:v>
                </c:pt>
                <c:pt idx="5399">
                  <c:v>3310053599.9998703</c:v>
                </c:pt>
                <c:pt idx="5400">
                  <c:v>3310666799.9998703</c:v>
                </c:pt>
                <c:pt idx="5401">
                  <c:v>3311279999.9998703</c:v>
                </c:pt>
                <c:pt idx="5402">
                  <c:v>3311893199.9998703</c:v>
                </c:pt>
                <c:pt idx="5403">
                  <c:v>3312506399.9998703</c:v>
                </c:pt>
                <c:pt idx="5404">
                  <c:v>3313119599.9998703</c:v>
                </c:pt>
                <c:pt idx="5405">
                  <c:v>3313732799.9998703</c:v>
                </c:pt>
                <c:pt idx="5406">
                  <c:v>3314345999.9998703</c:v>
                </c:pt>
                <c:pt idx="5407">
                  <c:v>3314959199.9998703</c:v>
                </c:pt>
                <c:pt idx="5408">
                  <c:v>3315572399.9998703</c:v>
                </c:pt>
                <c:pt idx="5409">
                  <c:v>3316185599.9998703</c:v>
                </c:pt>
                <c:pt idx="5410">
                  <c:v>3316798799.9998703</c:v>
                </c:pt>
                <c:pt idx="5411">
                  <c:v>3317411999.9998703</c:v>
                </c:pt>
                <c:pt idx="5412">
                  <c:v>3318025199.9998703</c:v>
                </c:pt>
                <c:pt idx="5413">
                  <c:v>3318638399.9998703</c:v>
                </c:pt>
                <c:pt idx="5414">
                  <c:v>3319251599.9998703</c:v>
                </c:pt>
                <c:pt idx="5415">
                  <c:v>3319864799.9998703</c:v>
                </c:pt>
                <c:pt idx="5416">
                  <c:v>3320477999.9998703</c:v>
                </c:pt>
                <c:pt idx="5417">
                  <c:v>3321091199.9998703</c:v>
                </c:pt>
                <c:pt idx="5418">
                  <c:v>3321704399.9998703</c:v>
                </c:pt>
                <c:pt idx="5419">
                  <c:v>3322317599.9998703</c:v>
                </c:pt>
                <c:pt idx="5420">
                  <c:v>3322930799.9998703</c:v>
                </c:pt>
                <c:pt idx="5421">
                  <c:v>3323543999.9998703</c:v>
                </c:pt>
                <c:pt idx="5422">
                  <c:v>3324157199.9998703</c:v>
                </c:pt>
                <c:pt idx="5423">
                  <c:v>3324770399.9998703</c:v>
                </c:pt>
                <c:pt idx="5424">
                  <c:v>3325383599.9998703</c:v>
                </c:pt>
                <c:pt idx="5425">
                  <c:v>3325996799.9998703</c:v>
                </c:pt>
                <c:pt idx="5426">
                  <c:v>3326609999.9998703</c:v>
                </c:pt>
                <c:pt idx="5427">
                  <c:v>3327223199.9998703</c:v>
                </c:pt>
                <c:pt idx="5428">
                  <c:v>3327836399.9998703</c:v>
                </c:pt>
                <c:pt idx="5429">
                  <c:v>3328449599.9998703</c:v>
                </c:pt>
                <c:pt idx="5430">
                  <c:v>3329062799.9998703</c:v>
                </c:pt>
                <c:pt idx="5431">
                  <c:v>3329675999.9998703</c:v>
                </c:pt>
                <c:pt idx="5432">
                  <c:v>3330289199.9998703</c:v>
                </c:pt>
                <c:pt idx="5433">
                  <c:v>3330902399.9998703</c:v>
                </c:pt>
                <c:pt idx="5434">
                  <c:v>3331515599.9998703</c:v>
                </c:pt>
                <c:pt idx="5435">
                  <c:v>3332128799.9998703</c:v>
                </c:pt>
                <c:pt idx="5436">
                  <c:v>3332741999.9998703</c:v>
                </c:pt>
                <c:pt idx="5437">
                  <c:v>3333355199.9998703</c:v>
                </c:pt>
                <c:pt idx="5438">
                  <c:v>3333968399.9998703</c:v>
                </c:pt>
                <c:pt idx="5439">
                  <c:v>3334581599.9998703</c:v>
                </c:pt>
                <c:pt idx="5440">
                  <c:v>3335194799.9998703</c:v>
                </c:pt>
                <c:pt idx="5441">
                  <c:v>3335807999.9998703</c:v>
                </c:pt>
                <c:pt idx="5442">
                  <c:v>3336421199.9998703</c:v>
                </c:pt>
                <c:pt idx="5443">
                  <c:v>3337034399.9998703</c:v>
                </c:pt>
                <c:pt idx="5444">
                  <c:v>3337647599.9998703</c:v>
                </c:pt>
                <c:pt idx="5445">
                  <c:v>3338260799.9998703</c:v>
                </c:pt>
                <c:pt idx="5446">
                  <c:v>3338873999.9998703</c:v>
                </c:pt>
                <c:pt idx="5447">
                  <c:v>3339487199.9998703</c:v>
                </c:pt>
                <c:pt idx="5448">
                  <c:v>3340100399.9998703</c:v>
                </c:pt>
                <c:pt idx="5449">
                  <c:v>3340713599.9998703</c:v>
                </c:pt>
                <c:pt idx="5450">
                  <c:v>3341326799.9998703</c:v>
                </c:pt>
                <c:pt idx="5451">
                  <c:v>3341939999.9998703</c:v>
                </c:pt>
                <c:pt idx="5452">
                  <c:v>3342553199.9998703</c:v>
                </c:pt>
                <c:pt idx="5453">
                  <c:v>3343166399.9998703</c:v>
                </c:pt>
                <c:pt idx="5454">
                  <c:v>3343779599.9998703</c:v>
                </c:pt>
                <c:pt idx="5455">
                  <c:v>3344392799.9998703</c:v>
                </c:pt>
                <c:pt idx="5456">
                  <c:v>3345005999.9998703</c:v>
                </c:pt>
                <c:pt idx="5457">
                  <c:v>3345619199.9998703</c:v>
                </c:pt>
                <c:pt idx="5458">
                  <c:v>3346232399.9998703</c:v>
                </c:pt>
                <c:pt idx="5459">
                  <c:v>3346845599.9998703</c:v>
                </c:pt>
                <c:pt idx="5460">
                  <c:v>3347458799.9998703</c:v>
                </c:pt>
                <c:pt idx="5461">
                  <c:v>3348071999.9998703</c:v>
                </c:pt>
                <c:pt idx="5462">
                  <c:v>3348685199.9998703</c:v>
                </c:pt>
                <c:pt idx="5463">
                  <c:v>3349298399.9998703</c:v>
                </c:pt>
                <c:pt idx="5464">
                  <c:v>3349911599.9998703</c:v>
                </c:pt>
                <c:pt idx="5465">
                  <c:v>3350524799.9998703</c:v>
                </c:pt>
                <c:pt idx="5466">
                  <c:v>3351137999.9998703</c:v>
                </c:pt>
                <c:pt idx="5467">
                  <c:v>3351751199.9998703</c:v>
                </c:pt>
                <c:pt idx="5468">
                  <c:v>3352364399.9998703</c:v>
                </c:pt>
                <c:pt idx="5469">
                  <c:v>3352977599.9998703</c:v>
                </c:pt>
                <c:pt idx="5470">
                  <c:v>3353590799.9998703</c:v>
                </c:pt>
                <c:pt idx="5471">
                  <c:v>3354203999.9998703</c:v>
                </c:pt>
                <c:pt idx="5472">
                  <c:v>3354817199.9998703</c:v>
                </c:pt>
                <c:pt idx="5473">
                  <c:v>3355430399.9998703</c:v>
                </c:pt>
                <c:pt idx="5474">
                  <c:v>3356043599.9998703</c:v>
                </c:pt>
                <c:pt idx="5475">
                  <c:v>3356656799.9998703</c:v>
                </c:pt>
                <c:pt idx="5476">
                  <c:v>3357269999.9998703</c:v>
                </c:pt>
                <c:pt idx="5477">
                  <c:v>3357883199.9998703</c:v>
                </c:pt>
                <c:pt idx="5478">
                  <c:v>3358496399.9998703</c:v>
                </c:pt>
                <c:pt idx="5479">
                  <c:v>3359109599.9998703</c:v>
                </c:pt>
                <c:pt idx="5480">
                  <c:v>3359722799.9998703</c:v>
                </c:pt>
                <c:pt idx="5481">
                  <c:v>3360335999.9998703</c:v>
                </c:pt>
                <c:pt idx="5482">
                  <c:v>3360949199.9998703</c:v>
                </c:pt>
                <c:pt idx="5483">
                  <c:v>3361562399.9998703</c:v>
                </c:pt>
                <c:pt idx="5484">
                  <c:v>3362175599.9998703</c:v>
                </c:pt>
                <c:pt idx="5485">
                  <c:v>3362788799.9998703</c:v>
                </c:pt>
                <c:pt idx="5486">
                  <c:v>3363401999.9998703</c:v>
                </c:pt>
                <c:pt idx="5487">
                  <c:v>3364015199.9998703</c:v>
                </c:pt>
                <c:pt idx="5488">
                  <c:v>3364628399.9998703</c:v>
                </c:pt>
                <c:pt idx="5489">
                  <c:v>3365241599.9998703</c:v>
                </c:pt>
                <c:pt idx="5490">
                  <c:v>3365854799.9998703</c:v>
                </c:pt>
                <c:pt idx="5491">
                  <c:v>3366467999.9998703</c:v>
                </c:pt>
                <c:pt idx="5492">
                  <c:v>3367081199.9998703</c:v>
                </c:pt>
                <c:pt idx="5493">
                  <c:v>3367694399.9998703</c:v>
                </c:pt>
                <c:pt idx="5494">
                  <c:v>3368307599.9998703</c:v>
                </c:pt>
                <c:pt idx="5495">
                  <c:v>3368920799.9998703</c:v>
                </c:pt>
                <c:pt idx="5496">
                  <c:v>3369533999.9998703</c:v>
                </c:pt>
                <c:pt idx="5497">
                  <c:v>3370147199.9998703</c:v>
                </c:pt>
                <c:pt idx="5498">
                  <c:v>3370760399.9998703</c:v>
                </c:pt>
                <c:pt idx="5499">
                  <c:v>3371373599.9998703</c:v>
                </c:pt>
                <c:pt idx="5500">
                  <c:v>3371986799.9998703</c:v>
                </c:pt>
                <c:pt idx="5501">
                  <c:v>3372599999.9998703</c:v>
                </c:pt>
                <c:pt idx="5502">
                  <c:v>3373213199.9998703</c:v>
                </c:pt>
                <c:pt idx="5503">
                  <c:v>3373826399.9998703</c:v>
                </c:pt>
                <c:pt idx="5504">
                  <c:v>3374439599.9998703</c:v>
                </c:pt>
                <c:pt idx="5505">
                  <c:v>3375052799.9998703</c:v>
                </c:pt>
                <c:pt idx="5506">
                  <c:v>3375665999.9998703</c:v>
                </c:pt>
                <c:pt idx="5507">
                  <c:v>3376279199.9998703</c:v>
                </c:pt>
                <c:pt idx="5508">
                  <c:v>3376892399.9998703</c:v>
                </c:pt>
                <c:pt idx="5509">
                  <c:v>3377505599.9998703</c:v>
                </c:pt>
                <c:pt idx="5510">
                  <c:v>3378118799.9998703</c:v>
                </c:pt>
                <c:pt idx="5511">
                  <c:v>3378731999.9998703</c:v>
                </c:pt>
                <c:pt idx="5512">
                  <c:v>3379345199.9998703</c:v>
                </c:pt>
                <c:pt idx="5513">
                  <c:v>3379958399.9998703</c:v>
                </c:pt>
                <c:pt idx="5514">
                  <c:v>3380571599.9998703</c:v>
                </c:pt>
                <c:pt idx="5515">
                  <c:v>3381184799.9998703</c:v>
                </c:pt>
                <c:pt idx="5516">
                  <c:v>3381797999.9998703</c:v>
                </c:pt>
                <c:pt idx="5517">
                  <c:v>3382411199.9998703</c:v>
                </c:pt>
                <c:pt idx="5518">
                  <c:v>3383024399.9998703</c:v>
                </c:pt>
                <c:pt idx="5519">
                  <c:v>3383637599.9998703</c:v>
                </c:pt>
                <c:pt idx="5520">
                  <c:v>3384250799.9998703</c:v>
                </c:pt>
                <c:pt idx="5521">
                  <c:v>3384863999.9998703</c:v>
                </c:pt>
                <c:pt idx="5522">
                  <c:v>3385477199.9998703</c:v>
                </c:pt>
                <c:pt idx="5523">
                  <c:v>3386090399.9998703</c:v>
                </c:pt>
                <c:pt idx="5524">
                  <c:v>3386703599.9998703</c:v>
                </c:pt>
                <c:pt idx="5525">
                  <c:v>3387316799.9998703</c:v>
                </c:pt>
                <c:pt idx="5526">
                  <c:v>3387929999.9998703</c:v>
                </c:pt>
                <c:pt idx="5527">
                  <c:v>3388543199.9998703</c:v>
                </c:pt>
                <c:pt idx="5528">
                  <c:v>3389156399.9998703</c:v>
                </c:pt>
                <c:pt idx="5529">
                  <c:v>3389769599.9998703</c:v>
                </c:pt>
                <c:pt idx="5530">
                  <c:v>3390382799.9998703</c:v>
                </c:pt>
                <c:pt idx="5531">
                  <c:v>3390995999.9998703</c:v>
                </c:pt>
                <c:pt idx="5532">
                  <c:v>3391609199.9998703</c:v>
                </c:pt>
                <c:pt idx="5533">
                  <c:v>3392222399.9998703</c:v>
                </c:pt>
                <c:pt idx="5534">
                  <c:v>3392835599.9998703</c:v>
                </c:pt>
                <c:pt idx="5535">
                  <c:v>3393448799.9998703</c:v>
                </c:pt>
                <c:pt idx="5536">
                  <c:v>3394061999.9998703</c:v>
                </c:pt>
                <c:pt idx="5537">
                  <c:v>3394675199.9998703</c:v>
                </c:pt>
                <c:pt idx="5538">
                  <c:v>3395288399.9998703</c:v>
                </c:pt>
                <c:pt idx="5539">
                  <c:v>3395901599.9998703</c:v>
                </c:pt>
                <c:pt idx="5540">
                  <c:v>3396514799.9998703</c:v>
                </c:pt>
                <c:pt idx="5541">
                  <c:v>3397127999.9998703</c:v>
                </c:pt>
                <c:pt idx="5542">
                  <c:v>3397741199.9998703</c:v>
                </c:pt>
                <c:pt idx="5543">
                  <c:v>3398354399.9998703</c:v>
                </c:pt>
                <c:pt idx="5544">
                  <c:v>3398967599.9998703</c:v>
                </c:pt>
                <c:pt idx="5545">
                  <c:v>3399580799.9998703</c:v>
                </c:pt>
                <c:pt idx="5546">
                  <c:v>3400193999.9998703</c:v>
                </c:pt>
                <c:pt idx="5547">
                  <c:v>3400807199.9998703</c:v>
                </c:pt>
                <c:pt idx="5548">
                  <c:v>3401420399.9998703</c:v>
                </c:pt>
                <c:pt idx="5549">
                  <c:v>3402033599.9998703</c:v>
                </c:pt>
                <c:pt idx="5550">
                  <c:v>3402646799.9998703</c:v>
                </c:pt>
                <c:pt idx="5551">
                  <c:v>3403259999.9998703</c:v>
                </c:pt>
                <c:pt idx="5552">
                  <c:v>3403873199.9998703</c:v>
                </c:pt>
                <c:pt idx="5553">
                  <c:v>3404486399.9998703</c:v>
                </c:pt>
                <c:pt idx="5554">
                  <c:v>3405099599.9998703</c:v>
                </c:pt>
                <c:pt idx="5555">
                  <c:v>3405712799.9998703</c:v>
                </c:pt>
                <c:pt idx="5556">
                  <c:v>3406325999.9998703</c:v>
                </c:pt>
                <c:pt idx="5557">
                  <c:v>3406939199.9998703</c:v>
                </c:pt>
                <c:pt idx="5558">
                  <c:v>3407552399.9998703</c:v>
                </c:pt>
                <c:pt idx="5559">
                  <c:v>3408165599.9998703</c:v>
                </c:pt>
                <c:pt idx="5560">
                  <c:v>3408778799.9998703</c:v>
                </c:pt>
                <c:pt idx="5561">
                  <c:v>3409391999.9998703</c:v>
                </c:pt>
                <c:pt idx="5562">
                  <c:v>3410005199.9998703</c:v>
                </c:pt>
                <c:pt idx="5563">
                  <c:v>3410618399.9998703</c:v>
                </c:pt>
                <c:pt idx="5564">
                  <c:v>3411231599.9998703</c:v>
                </c:pt>
                <c:pt idx="5565">
                  <c:v>3411844799.9998703</c:v>
                </c:pt>
                <c:pt idx="5566">
                  <c:v>3412457999.9998703</c:v>
                </c:pt>
                <c:pt idx="5567">
                  <c:v>3413071199.9998703</c:v>
                </c:pt>
                <c:pt idx="5568">
                  <c:v>3413684399.9998703</c:v>
                </c:pt>
                <c:pt idx="5569">
                  <c:v>3414297599.9998703</c:v>
                </c:pt>
                <c:pt idx="5570">
                  <c:v>3414910799.9998703</c:v>
                </c:pt>
                <c:pt idx="5571">
                  <c:v>3415523999.9998703</c:v>
                </c:pt>
                <c:pt idx="5572">
                  <c:v>3416137199.9998703</c:v>
                </c:pt>
                <c:pt idx="5573">
                  <c:v>3416750399.9998703</c:v>
                </c:pt>
                <c:pt idx="5574">
                  <c:v>3417363599.9998703</c:v>
                </c:pt>
                <c:pt idx="5575">
                  <c:v>3417976799.9998703</c:v>
                </c:pt>
                <c:pt idx="5576">
                  <c:v>3418589999.9998703</c:v>
                </c:pt>
                <c:pt idx="5577">
                  <c:v>3419203199.9998703</c:v>
                </c:pt>
                <c:pt idx="5578">
                  <c:v>3419816399.9998703</c:v>
                </c:pt>
                <c:pt idx="5579">
                  <c:v>3420429599.9998703</c:v>
                </c:pt>
                <c:pt idx="5580">
                  <c:v>3421042799.9998703</c:v>
                </c:pt>
                <c:pt idx="5581">
                  <c:v>3421655999.9998703</c:v>
                </c:pt>
                <c:pt idx="5582">
                  <c:v>3422269199.9998703</c:v>
                </c:pt>
                <c:pt idx="5583">
                  <c:v>3422882399.9998703</c:v>
                </c:pt>
                <c:pt idx="5584">
                  <c:v>3423495599.9998703</c:v>
                </c:pt>
                <c:pt idx="5585">
                  <c:v>3424108799.9998703</c:v>
                </c:pt>
                <c:pt idx="5586">
                  <c:v>3424721999.9998703</c:v>
                </c:pt>
                <c:pt idx="5587">
                  <c:v>3425335199.9998703</c:v>
                </c:pt>
                <c:pt idx="5588">
                  <c:v>3425948399.9998703</c:v>
                </c:pt>
                <c:pt idx="5589">
                  <c:v>3426561599.9998703</c:v>
                </c:pt>
                <c:pt idx="5590">
                  <c:v>3427174799.9998703</c:v>
                </c:pt>
                <c:pt idx="5591">
                  <c:v>3427787999.9998703</c:v>
                </c:pt>
                <c:pt idx="5592">
                  <c:v>3428401199.9998703</c:v>
                </c:pt>
                <c:pt idx="5593">
                  <c:v>3429014399.9998703</c:v>
                </c:pt>
                <c:pt idx="5594">
                  <c:v>3429627599.9998703</c:v>
                </c:pt>
                <c:pt idx="5595">
                  <c:v>3430240799.9998703</c:v>
                </c:pt>
                <c:pt idx="5596">
                  <c:v>3430853999.9998703</c:v>
                </c:pt>
                <c:pt idx="5597">
                  <c:v>3431467199.9998703</c:v>
                </c:pt>
                <c:pt idx="5598">
                  <c:v>3432080399.9998703</c:v>
                </c:pt>
                <c:pt idx="5599">
                  <c:v>3432693599.9998703</c:v>
                </c:pt>
                <c:pt idx="5600">
                  <c:v>3433306799.9998703</c:v>
                </c:pt>
                <c:pt idx="5601">
                  <c:v>3433919999.9998703</c:v>
                </c:pt>
                <c:pt idx="5602">
                  <c:v>3434533199.9998703</c:v>
                </c:pt>
                <c:pt idx="5603">
                  <c:v>3435146399.9998703</c:v>
                </c:pt>
                <c:pt idx="5604">
                  <c:v>3435759599.9998703</c:v>
                </c:pt>
                <c:pt idx="5605">
                  <c:v>3436372799.9998703</c:v>
                </c:pt>
                <c:pt idx="5606">
                  <c:v>3436985999.9998703</c:v>
                </c:pt>
                <c:pt idx="5607">
                  <c:v>3437599199.9998703</c:v>
                </c:pt>
                <c:pt idx="5608">
                  <c:v>3438212399.9998703</c:v>
                </c:pt>
                <c:pt idx="5609">
                  <c:v>3438825599.9998703</c:v>
                </c:pt>
                <c:pt idx="5610">
                  <c:v>3439438799.9998703</c:v>
                </c:pt>
                <c:pt idx="5611">
                  <c:v>3440051999.9998703</c:v>
                </c:pt>
                <c:pt idx="5612">
                  <c:v>3440665199.9998703</c:v>
                </c:pt>
                <c:pt idx="5613">
                  <c:v>3441278399.9998703</c:v>
                </c:pt>
                <c:pt idx="5614">
                  <c:v>3441891599.9998703</c:v>
                </c:pt>
                <c:pt idx="5615">
                  <c:v>3442504799.9998703</c:v>
                </c:pt>
                <c:pt idx="5616">
                  <c:v>3443117999.9998703</c:v>
                </c:pt>
                <c:pt idx="5617">
                  <c:v>3443731199.9998703</c:v>
                </c:pt>
                <c:pt idx="5618">
                  <c:v>3444344399.9998703</c:v>
                </c:pt>
                <c:pt idx="5619">
                  <c:v>3444957599.9998703</c:v>
                </c:pt>
                <c:pt idx="5620">
                  <c:v>3445570799.9998703</c:v>
                </c:pt>
                <c:pt idx="5621">
                  <c:v>3446183999.9998703</c:v>
                </c:pt>
                <c:pt idx="5622">
                  <c:v>3446797199.9998703</c:v>
                </c:pt>
                <c:pt idx="5623">
                  <c:v>3447410399.9998703</c:v>
                </c:pt>
                <c:pt idx="5624">
                  <c:v>3448023599.9998703</c:v>
                </c:pt>
                <c:pt idx="5625">
                  <c:v>3448636799.9998703</c:v>
                </c:pt>
                <c:pt idx="5626">
                  <c:v>3449249999.9998703</c:v>
                </c:pt>
                <c:pt idx="5627">
                  <c:v>3449863199.9998703</c:v>
                </c:pt>
                <c:pt idx="5628">
                  <c:v>3450476399.9998703</c:v>
                </c:pt>
                <c:pt idx="5629">
                  <c:v>3451089599.9998703</c:v>
                </c:pt>
                <c:pt idx="5630">
                  <c:v>3451702799.9998703</c:v>
                </c:pt>
                <c:pt idx="5631">
                  <c:v>3452315999.9998703</c:v>
                </c:pt>
                <c:pt idx="5632">
                  <c:v>3452929199.9998703</c:v>
                </c:pt>
                <c:pt idx="5633">
                  <c:v>3453542399.9998703</c:v>
                </c:pt>
                <c:pt idx="5634">
                  <c:v>3454155599.9998703</c:v>
                </c:pt>
                <c:pt idx="5635">
                  <c:v>3454768799.9998703</c:v>
                </c:pt>
                <c:pt idx="5636">
                  <c:v>3455381999.9998703</c:v>
                </c:pt>
                <c:pt idx="5637">
                  <c:v>3455995199.9998703</c:v>
                </c:pt>
                <c:pt idx="5638">
                  <c:v>3456608399.9998703</c:v>
                </c:pt>
                <c:pt idx="5639">
                  <c:v>3457221599.9998703</c:v>
                </c:pt>
                <c:pt idx="5640">
                  <c:v>3457834799.9998703</c:v>
                </c:pt>
                <c:pt idx="5641">
                  <c:v>3458447999.9998703</c:v>
                </c:pt>
                <c:pt idx="5642">
                  <c:v>3459061199.9998703</c:v>
                </c:pt>
                <c:pt idx="5643">
                  <c:v>3459674399.9998703</c:v>
                </c:pt>
                <c:pt idx="5644">
                  <c:v>3460287599.9998703</c:v>
                </c:pt>
                <c:pt idx="5645">
                  <c:v>3460900799.9998703</c:v>
                </c:pt>
                <c:pt idx="5646">
                  <c:v>3461513999.9998703</c:v>
                </c:pt>
                <c:pt idx="5647">
                  <c:v>3462127199.9998703</c:v>
                </c:pt>
                <c:pt idx="5648">
                  <c:v>3462740399.9998703</c:v>
                </c:pt>
                <c:pt idx="5649">
                  <c:v>3463353599.9998703</c:v>
                </c:pt>
                <c:pt idx="5650">
                  <c:v>3463966799.9998703</c:v>
                </c:pt>
                <c:pt idx="5651">
                  <c:v>3464579999.9998703</c:v>
                </c:pt>
                <c:pt idx="5652">
                  <c:v>3465193199.9998703</c:v>
                </c:pt>
                <c:pt idx="5653">
                  <c:v>3465806399.9998703</c:v>
                </c:pt>
                <c:pt idx="5654">
                  <c:v>3466419599.9998703</c:v>
                </c:pt>
                <c:pt idx="5655">
                  <c:v>3467032799.9998703</c:v>
                </c:pt>
                <c:pt idx="5656">
                  <c:v>3467645999.9998703</c:v>
                </c:pt>
                <c:pt idx="5657">
                  <c:v>3468259199.9998703</c:v>
                </c:pt>
                <c:pt idx="5658">
                  <c:v>3468872399.9998703</c:v>
                </c:pt>
                <c:pt idx="5659">
                  <c:v>3469485599.9998703</c:v>
                </c:pt>
                <c:pt idx="5660">
                  <c:v>3470098799.9998703</c:v>
                </c:pt>
                <c:pt idx="5661">
                  <c:v>3470711999.9998703</c:v>
                </c:pt>
                <c:pt idx="5662">
                  <c:v>3471325199.9998703</c:v>
                </c:pt>
                <c:pt idx="5663">
                  <c:v>3471938399.9998703</c:v>
                </c:pt>
                <c:pt idx="5664">
                  <c:v>3472551599.9998703</c:v>
                </c:pt>
                <c:pt idx="5665">
                  <c:v>3473164799.9998703</c:v>
                </c:pt>
                <c:pt idx="5666">
                  <c:v>3473777999.9998703</c:v>
                </c:pt>
                <c:pt idx="5667">
                  <c:v>3474391199.9998703</c:v>
                </c:pt>
                <c:pt idx="5668">
                  <c:v>3475004399.9998703</c:v>
                </c:pt>
                <c:pt idx="5669">
                  <c:v>3475617599.9998703</c:v>
                </c:pt>
                <c:pt idx="5670">
                  <c:v>3476230799.9998703</c:v>
                </c:pt>
                <c:pt idx="5671">
                  <c:v>3476843999.9998703</c:v>
                </c:pt>
                <c:pt idx="5672">
                  <c:v>3477457199.9998703</c:v>
                </c:pt>
                <c:pt idx="5673">
                  <c:v>3478070399.9998703</c:v>
                </c:pt>
                <c:pt idx="5674">
                  <c:v>3478683599.9998703</c:v>
                </c:pt>
                <c:pt idx="5675">
                  <c:v>3479296799.9998703</c:v>
                </c:pt>
                <c:pt idx="5676">
                  <c:v>3479909999.9998703</c:v>
                </c:pt>
                <c:pt idx="5677">
                  <c:v>3480523199.9998703</c:v>
                </c:pt>
                <c:pt idx="5678">
                  <c:v>3481136399.9998703</c:v>
                </c:pt>
                <c:pt idx="5679">
                  <c:v>3481749599.9998703</c:v>
                </c:pt>
                <c:pt idx="5680">
                  <c:v>3482362799.9998703</c:v>
                </c:pt>
                <c:pt idx="5681">
                  <c:v>3482975999.9998703</c:v>
                </c:pt>
                <c:pt idx="5682">
                  <c:v>3483589199.9998703</c:v>
                </c:pt>
                <c:pt idx="5683">
                  <c:v>3484202399.9998703</c:v>
                </c:pt>
                <c:pt idx="5684">
                  <c:v>3484815599.9998703</c:v>
                </c:pt>
                <c:pt idx="5685">
                  <c:v>3485428799.9998703</c:v>
                </c:pt>
                <c:pt idx="5686">
                  <c:v>3486041999.9998703</c:v>
                </c:pt>
                <c:pt idx="5687">
                  <c:v>3486655199.9998703</c:v>
                </c:pt>
                <c:pt idx="5688">
                  <c:v>3487268399.9998703</c:v>
                </c:pt>
                <c:pt idx="5689">
                  <c:v>3487881599.9998703</c:v>
                </c:pt>
                <c:pt idx="5690">
                  <c:v>3488494799.9998703</c:v>
                </c:pt>
                <c:pt idx="5691">
                  <c:v>3489107999.9998703</c:v>
                </c:pt>
                <c:pt idx="5692">
                  <c:v>3489721199.9998703</c:v>
                </c:pt>
                <c:pt idx="5693">
                  <c:v>3490334399.9998703</c:v>
                </c:pt>
                <c:pt idx="5694">
                  <c:v>3490947599.9998703</c:v>
                </c:pt>
                <c:pt idx="5695">
                  <c:v>3491560799.9998703</c:v>
                </c:pt>
                <c:pt idx="5696">
                  <c:v>3492173999.9998703</c:v>
                </c:pt>
                <c:pt idx="5697">
                  <c:v>3492787199.9998703</c:v>
                </c:pt>
                <c:pt idx="5698">
                  <c:v>3493400399.9998703</c:v>
                </c:pt>
                <c:pt idx="5699">
                  <c:v>3494013599.9998703</c:v>
                </c:pt>
                <c:pt idx="5700">
                  <c:v>3494626799.9998703</c:v>
                </c:pt>
                <c:pt idx="5701">
                  <c:v>3495239999.9998703</c:v>
                </c:pt>
                <c:pt idx="5702">
                  <c:v>3495853199.9998703</c:v>
                </c:pt>
                <c:pt idx="5703">
                  <c:v>3496466399.9998703</c:v>
                </c:pt>
                <c:pt idx="5704">
                  <c:v>3497079599.9998703</c:v>
                </c:pt>
                <c:pt idx="5705">
                  <c:v>3497692799.9998703</c:v>
                </c:pt>
                <c:pt idx="5706">
                  <c:v>3498305999.9998703</c:v>
                </c:pt>
                <c:pt idx="5707">
                  <c:v>3498919199.9998703</c:v>
                </c:pt>
                <c:pt idx="5708">
                  <c:v>3499532399.9998703</c:v>
                </c:pt>
                <c:pt idx="5709">
                  <c:v>3500145599.9998703</c:v>
                </c:pt>
                <c:pt idx="5710">
                  <c:v>3500758799.9998703</c:v>
                </c:pt>
                <c:pt idx="5711">
                  <c:v>3501371999.9998703</c:v>
                </c:pt>
                <c:pt idx="5712">
                  <c:v>3501985199.9998703</c:v>
                </c:pt>
                <c:pt idx="5713">
                  <c:v>3502598399.9998703</c:v>
                </c:pt>
                <c:pt idx="5714">
                  <c:v>3503211599.9998703</c:v>
                </c:pt>
                <c:pt idx="5715">
                  <c:v>3503824799.9998703</c:v>
                </c:pt>
                <c:pt idx="5716">
                  <c:v>3504437999.9998703</c:v>
                </c:pt>
                <c:pt idx="5717">
                  <c:v>3505051199.9998703</c:v>
                </c:pt>
                <c:pt idx="5718">
                  <c:v>3505664399.9998703</c:v>
                </c:pt>
                <c:pt idx="5719">
                  <c:v>3506277599.9998703</c:v>
                </c:pt>
                <c:pt idx="5720">
                  <c:v>3506890799.9998703</c:v>
                </c:pt>
                <c:pt idx="5721">
                  <c:v>3507503999.9998703</c:v>
                </c:pt>
                <c:pt idx="5722">
                  <c:v>3508117199.9998703</c:v>
                </c:pt>
                <c:pt idx="5723">
                  <c:v>3508730399.9998703</c:v>
                </c:pt>
                <c:pt idx="5724">
                  <c:v>3509343599.9998703</c:v>
                </c:pt>
                <c:pt idx="5725">
                  <c:v>3509956799.9998703</c:v>
                </c:pt>
                <c:pt idx="5726">
                  <c:v>3510569999.9998703</c:v>
                </c:pt>
                <c:pt idx="5727">
                  <c:v>3511183199.9998703</c:v>
                </c:pt>
                <c:pt idx="5728">
                  <c:v>3511796399.9998703</c:v>
                </c:pt>
                <c:pt idx="5729">
                  <c:v>3512409599.9998703</c:v>
                </c:pt>
                <c:pt idx="5730">
                  <c:v>3513022799.9998703</c:v>
                </c:pt>
                <c:pt idx="5731">
                  <c:v>3513635999.9998703</c:v>
                </c:pt>
                <c:pt idx="5732">
                  <c:v>3514249199.9998703</c:v>
                </c:pt>
                <c:pt idx="5733">
                  <c:v>3514862399.9998703</c:v>
                </c:pt>
                <c:pt idx="5734">
                  <c:v>3515475599.9998703</c:v>
                </c:pt>
                <c:pt idx="5735">
                  <c:v>3516088799.9998703</c:v>
                </c:pt>
                <c:pt idx="5736">
                  <c:v>3516701999.9998703</c:v>
                </c:pt>
                <c:pt idx="5737">
                  <c:v>3517315199.9998703</c:v>
                </c:pt>
                <c:pt idx="5738">
                  <c:v>3517928399.9998703</c:v>
                </c:pt>
                <c:pt idx="5739">
                  <c:v>3518541599.9998703</c:v>
                </c:pt>
                <c:pt idx="5740">
                  <c:v>3519154799.9998703</c:v>
                </c:pt>
                <c:pt idx="5741">
                  <c:v>3519767999.9998703</c:v>
                </c:pt>
                <c:pt idx="5742">
                  <c:v>3520381199.9998703</c:v>
                </c:pt>
                <c:pt idx="5743">
                  <c:v>3520994399.9998703</c:v>
                </c:pt>
                <c:pt idx="5744">
                  <c:v>3521607599.9998703</c:v>
                </c:pt>
                <c:pt idx="5745">
                  <c:v>3522220799.9998703</c:v>
                </c:pt>
                <c:pt idx="5746">
                  <c:v>3522833999.9998703</c:v>
                </c:pt>
                <c:pt idx="5747">
                  <c:v>3523447199.9998703</c:v>
                </c:pt>
                <c:pt idx="5748">
                  <c:v>3524060399.9998703</c:v>
                </c:pt>
                <c:pt idx="5749">
                  <c:v>3524673599.9998703</c:v>
                </c:pt>
                <c:pt idx="5750">
                  <c:v>3525286799.9998703</c:v>
                </c:pt>
                <c:pt idx="5751">
                  <c:v>3525899999.9998703</c:v>
                </c:pt>
                <c:pt idx="5752">
                  <c:v>3526513199.9998703</c:v>
                </c:pt>
                <c:pt idx="5753">
                  <c:v>3527126399.9998703</c:v>
                </c:pt>
                <c:pt idx="5754">
                  <c:v>3527739599.9998703</c:v>
                </c:pt>
                <c:pt idx="5755">
                  <c:v>3528352799.9998703</c:v>
                </c:pt>
                <c:pt idx="5756">
                  <c:v>3528965999.9998703</c:v>
                </c:pt>
                <c:pt idx="5757">
                  <c:v>3529579199.9998703</c:v>
                </c:pt>
                <c:pt idx="5758">
                  <c:v>3530192399.9998703</c:v>
                </c:pt>
                <c:pt idx="5759">
                  <c:v>3530805599.9998703</c:v>
                </c:pt>
                <c:pt idx="5760">
                  <c:v>3531418799.9998703</c:v>
                </c:pt>
                <c:pt idx="5761">
                  <c:v>3532031999.9998703</c:v>
                </c:pt>
                <c:pt idx="5762">
                  <c:v>3532645199.9998703</c:v>
                </c:pt>
                <c:pt idx="5763">
                  <c:v>3533258399.9998703</c:v>
                </c:pt>
                <c:pt idx="5764">
                  <c:v>3533871599.9998703</c:v>
                </c:pt>
                <c:pt idx="5765">
                  <c:v>3534484799.9998703</c:v>
                </c:pt>
                <c:pt idx="5766">
                  <c:v>3535097999.9998703</c:v>
                </c:pt>
                <c:pt idx="5767">
                  <c:v>3535711199.9998703</c:v>
                </c:pt>
                <c:pt idx="5768">
                  <c:v>3536324399.9998703</c:v>
                </c:pt>
                <c:pt idx="5769">
                  <c:v>3536937599.9998703</c:v>
                </c:pt>
                <c:pt idx="5770">
                  <c:v>3537550799.9998703</c:v>
                </c:pt>
                <c:pt idx="5771">
                  <c:v>3538163999.9998703</c:v>
                </c:pt>
                <c:pt idx="5772">
                  <c:v>3538777199.9998703</c:v>
                </c:pt>
                <c:pt idx="5773">
                  <c:v>3539390399.9998703</c:v>
                </c:pt>
                <c:pt idx="5774">
                  <c:v>3540003599.9998703</c:v>
                </c:pt>
                <c:pt idx="5775">
                  <c:v>3540616799.9998703</c:v>
                </c:pt>
                <c:pt idx="5776">
                  <c:v>3541229999.9998703</c:v>
                </c:pt>
                <c:pt idx="5777">
                  <c:v>3541843199.9998703</c:v>
                </c:pt>
                <c:pt idx="5778">
                  <c:v>3542456399.9998703</c:v>
                </c:pt>
                <c:pt idx="5779">
                  <c:v>3543069599.9998703</c:v>
                </c:pt>
                <c:pt idx="5780">
                  <c:v>3543682799.9998703</c:v>
                </c:pt>
                <c:pt idx="5781">
                  <c:v>3544295999.9998703</c:v>
                </c:pt>
                <c:pt idx="5782">
                  <c:v>3544909199.9998703</c:v>
                </c:pt>
                <c:pt idx="5783">
                  <c:v>3545522399.9998703</c:v>
                </c:pt>
                <c:pt idx="5784">
                  <c:v>3546135599.9998703</c:v>
                </c:pt>
                <c:pt idx="5785">
                  <c:v>3546748799.9998703</c:v>
                </c:pt>
                <c:pt idx="5786">
                  <c:v>3547361999.9998703</c:v>
                </c:pt>
                <c:pt idx="5787">
                  <c:v>3547975199.9998703</c:v>
                </c:pt>
                <c:pt idx="5788">
                  <c:v>3548588399.9998703</c:v>
                </c:pt>
                <c:pt idx="5789">
                  <c:v>3549201599.9998703</c:v>
                </c:pt>
                <c:pt idx="5790">
                  <c:v>3549814799.9998703</c:v>
                </c:pt>
                <c:pt idx="5791">
                  <c:v>3550427999.9998703</c:v>
                </c:pt>
                <c:pt idx="5792">
                  <c:v>3551041199.9998703</c:v>
                </c:pt>
                <c:pt idx="5793">
                  <c:v>3551654399.9998703</c:v>
                </c:pt>
                <c:pt idx="5794">
                  <c:v>3552267599.9998703</c:v>
                </c:pt>
                <c:pt idx="5795">
                  <c:v>3552880799.9998703</c:v>
                </c:pt>
                <c:pt idx="5796">
                  <c:v>3553493999.9998703</c:v>
                </c:pt>
                <c:pt idx="5797">
                  <c:v>3554107199.9998703</c:v>
                </c:pt>
                <c:pt idx="5798">
                  <c:v>3554720399.9998703</c:v>
                </c:pt>
                <c:pt idx="5799">
                  <c:v>3555333599.9998703</c:v>
                </c:pt>
                <c:pt idx="5800">
                  <c:v>3555946799.9998703</c:v>
                </c:pt>
                <c:pt idx="5801">
                  <c:v>3556559999.9998703</c:v>
                </c:pt>
                <c:pt idx="5802">
                  <c:v>3557173199.9998703</c:v>
                </c:pt>
                <c:pt idx="5803">
                  <c:v>3557786399.9998703</c:v>
                </c:pt>
                <c:pt idx="5804">
                  <c:v>3558399599.9998703</c:v>
                </c:pt>
                <c:pt idx="5805">
                  <c:v>3559012799.9998703</c:v>
                </c:pt>
                <c:pt idx="5806">
                  <c:v>3559625999.9998703</c:v>
                </c:pt>
                <c:pt idx="5807">
                  <c:v>3560239199.9998703</c:v>
                </c:pt>
                <c:pt idx="5808">
                  <c:v>3560852399.9998703</c:v>
                </c:pt>
                <c:pt idx="5809">
                  <c:v>3561465599.9998703</c:v>
                </c:pt>
                <c:pt idx="5810">
                  <c:v>3562078799.9998703</c:v>
                </c:pt>
                <c:pt idx="5811">
                  <c:v>3562691999.9998703</c:v>
                </c:pt>
                <c:pt idx="5812">
                  <c:v>3563305199.9998703</c:v>
                </c:pt>
                <c:pt idx="5813">
                  <c:v>3563918399.9998703</c:v>
                </c:pt>
                <c:pt idx="5814">
                  <c:v>3564531599.9998703</c:v>
                </c:pt>
                <c:pt idx="5815">
                  <c:v>3565144799.9998703</c:v>
                </c:pt>
                <c:pt idx="5816">
                  <c:v>3565757999.9998703</c:v>
                </c:pt>
                <c:pt idx="5817">
                  <c:v>3566371199.9998703</c:v>
                </c:pt>
                <c:pt idx="5818">
                  <c:v>3566984399.9998703</c:v>
                </c:pt>
                <c:pt idx="5819">
                  <c:v>3567597599.9998703</c:v>
                </c:pt>
                <c:pt idx="5820">
                  <c:v>3568210799.9998703</c:v>
                </c:pt>
                <c:pt idx="5821">
                  <c:v>3568823999.9998703</c:v>
                </c:pt>
                <c:pt idx="5822">
                  <c:v>3569437199.9998703</c:v>
                </c:pt>
                <c:pt idx="5823">
                  <c:v>3570050399.9998703</c:v>
                </c:pt>
                <c:pt idx="5824">
                  <c:v>3570663599.9998703</c:v>
                </c:pt>
                <c:pt idx="5825">
                  <c:v>3571276799.9998703</c:v>
                </c:pt>
                <c:pt idx="5826">
                  <c:v>3571889999.9998703</c:v>
                </c:pt>
                <c:pt idx="5827">
                  <c:v>3572503199.9998703</c:v>
                </c:pt>
                <c:pt idx="5828">
                  <c:v>3573116399.9998703</c:v>
                </c:pt>
                <c:pt idx="5829">
                  <c:v>3573729599.9998703</c:v>
                </c:pt>
                <c:pt idx="5830">
                  <c:v>3574342799.9998703</c:v>
                </c:pt>
                <c:pt idx="5831">
                  <c:v>3574955999.9998703</c:v>
                </c:pt>
                <c:pt idx="5832">
                  <c:v>3575569199.9998703</c:v>
                </c:pt>
                <c:pt idx="5833">
                  <c:v>3576182399.9998703</c:v>
                </c:pt>
                <c:pt idx="5834">
                  <c:v>3576795599.9998703</c:v>
                </c:pt>
                <c:pt idx="5835">
                  <c:v>3577408799.9998703</c:v>
                </c:pt>
                <c:pt idx="5836">
                  <c:v>3578021999.9998703</c:v>
                </c:pt>
                <c:pt idx="5837">
                  <c:v>3578635199.9998703</c:v>
                </c:pt>
                <c:pt idx="5838">
                  <c:v>3579248399.9998703</c:v>
                </c:pt>
                <c:pt idx="5839">
                  <c:v>3579861599.9998703</c:v>
                </c:pt>
                <c:pt idx="5840">
                  <c:v>3580474799.9998703</c:v>
                </c:pt>
                <c:pt idx="5841">
                  <c:v>3581087999.9998703</c:v>
                </c:pt>
                <c:pt idx="5842">
                  <c:v>3581701199.9998703</c:v>
                </c:pt>
                <c:pt idx="5843">
                  <c:v>3582314399.9998703</c:v>
                </c:pt>
                <c:pt idx="5844">
                  <c:v>3582927599.9998703</c:v>
                </c:pt>
                <c:pt idx="5845">
                  <c:v>3583540799.9998703</c:v>
                </c:pt>
                <c:pt idx="5846">
                  <c:v>3584153999.9998703</c:v>
                </c:pt>
                <c:pt idx="5847">
                  <c:v>3584767199.9998703</c:v>
                </c:pt>
                <c:pt idx="5848">
                  <c:v>3585380399.9998703</c:v>
                </c:pt>
                <c:pt idx="5849">
                  <c:v>3585993599.9998703</c:v>
                </c:pt>
                <c:pt idx="5850">
                  <c:v>3586606799.9998703</c:v>
                </c:pt>
                <c:pt idx="5851">
                  <c:v>3587219999.9998703</c:v>
                </c:pt>
                <c:pt idx="5852">
                  <c:v>3587833199.9998703</c:v>
                </c:pt>
                <c:pt idx="5853">
                  <c:v>3588446399.9998703</c:v>
                </c:pt>
                <c:pt idx="5854">
                  <c:v>3589059599.9998703</c:v>
                </c:pt>
                <c:pt idx="5855">
                  <c:v>3589672799.9998703</c:v>
                </c:pt>
                <c:pt idx="5856">
                  <c:v>3590285999.9998703</c:v>
                </c:pt>
                <c:pt idx="5857">
                  <c:v>3590899199.9998703</c:v>
                </c:pt>
                <c:pt idx="5858">
                  <c:v>3591512399.9998703</c:v>
                </c:pt>
                <c:pt idx="5859">
                  <c:v>3592125599.9998703</c:v>
                </c:pt>
                <c:pt idx="5860">
                  <c:v>3592738799.9998703</c:v>
                </c:pt>
                <c:pt idx="5861">
                  <c:v>3593351999.9998703</c:v>
                </c:pt>
                <c:pt idx="5862">
                  <c:v>3593965199.9998703</c:v>
                </c:pt>
                <c:pt idx="5863">
                  <c:v>3594578399.9998703</c:v>
                </c:pt>
                <c:pt idx="5864">
                  <c:v>3595191599.9998703</c:v>
                </c:pt>
                <c:pt idx="5865">
                  <c:v>3595804799.9998703</c:v>
                </c:pt>
                <c:pt idx="5866">
                  <c:v>3596417999.9998703</c:v>
                </c:pt>
                <c:pt idx="5867">
                  <c:v>3597031199.9998703</c:v>
                </c:pt>
                <c:pt idx="5868">
                  <c:v>3597644399.9998703</c:v>
                </c:pt>
                <c:pt idx="5869">
                  <c:v>3598257599.9998703</c:v>
                </c:pt>
                <c:pt idx="5870">
                  <c:v>3598870799.9998703</c:v>
                </c:pt>
                <c:pt idx="5871">
                  <c:v>3599483999.9998703</c:v>
                </c:pt>
                <c:pt idx="5872">
                  <c:v>3600097199.9998703</c:v>
                </c:pt>
                <c:pt idx="5873">
                  <c:v>3600710399.9998703</c:v>
                </c:pt>
                <c:pt idx="5874">
                  <c:v>3601323599.9998703</c:v>
                </c:pt>
                <c:pt idx="5875">
                  <c:v>3601936799.9998703</c:v>
                </c:pt>
                <c:pt idx="5876">
                  <c:v>3602549999.9998703</c:v>
                </c:pt>
                <c:pt idx="5877">
                  <c:v>3603163199.9998703</c:v>
                </c:pt>
                <c:pt idx="5878">
                  <c:v>3603776399.9998703</c:v>
                </c:pt>
                <c:pt idx="5879">
                  <c:v>3604389599.9998703</c:v>
                </c:pt>
                <c:pt idx="5880">
                  <c:v>3605002799.9998703</c:v>
                </c:pt>
                <c:pt idx="5881">
                  <c:v>3605615999.9998703</c:v>
                </c:pt>
                <c:pt idx="5882">
                  <c:v>3606229199.9998703</c:v>
                </c:pt>
                <c:pt idx="5883">
                  <c:v>3606842399.9998703</c:v>
                </c:pt>
                <c:pt idx="5884">
                  <c:v>3607455599.9998703</c:v>
                </c:pt>
                <c:pt idx="5885">
                  <c:v>3608068799.9998703</c:v>
                </c:pt>
                <c:pt idx="5886">
                  <c:v>3608681999.9998703</c:v>
                </c:pt>
                <c:pt idx="5887">
                  <c:v>3609295199.9998703</c:v>
                </c:pt>
                <c:pt idx="5888">
                  <c:v>3609908399.9998703</c:v>
                </c:pt>
                <c:pt idx="5889">
                  <c:v>3610521599.9998703</c:v>
                </c:pt>
                <c:pt idx="5890">
                  <c:v>3611134799.9998703</c:v>
                </c:pt>
                <c:pt idx="5891">
                  <c:v>3611747999.9998703</c:v>
                </c:pt>
                <c:pt idx="5892">
                  <c:v>3612361199.9998703</c:v>
                </c:pt>
                <c:pt idx="5893">
                  <c:v>3612974399.9998703</c:v>
                </c:pt>
                <c:pt idx="5894">
                  <c:v>3613587599.9998703</c:v>
                </c:pt>
                <c:pt idx="5895">
                  <c:v>3614200799.9998703</c:v>
                </c:pt>
                <c:pt idx="5896">
                  <c:v>3614813999.9998703</c:v>
                </c:pt>
                <c:pt idx="5897">
                  <c:v>3615427199.9998703</c:v>
                </c:pt>
                <c:pt idx="5898">
                  <c:v>3616040399.9998703</c:v>
                </c:pt>
                <c:pt idx="5899">
                  <c:v>3616653599.9998703</c:v>
                </c:pt>
                <c:pt idx="5900">
                  <c:v>3617266799.9998703</c:v>
                </c:pt>
                <c:pt idx="5901">
                  <c:v>3617879999.9998703</c:v>
                </c:pt>
                <c:pt idx="5902">
                  <c:v>3618493199.9998703</c:v>
                </c:pt>
                <c:pt idx="5903">
                  <c:v>3619106399.9998703</c:v>
                </c:pt>
                <c:pt idx="5904">
                  <c:v>3619719599.9998703</c:v>
                </c:pt>
                <c:pt idx="5905">
                  <c:v>3620332799.9998703</c:v>
                </c:pt>
                <c:pt idx="5906">
                  <c:v>3620945999.9998703</c:v>
                </c:pt>
                <c:pt idx="5907">
                  <c:v>3621559199.9998703</c:v>
                </c:pt>
                <c:pt idx="5908">
                  <c:v>3622172399.9998703</c:v>
                </c:pt>
                <c:pt idx="5909">
                  <c:v>3622785599.9998703</c:v>
                </c:pt>
                <c:pt idx="5910">
                  <c:v>3623398799.9998703</c:v>
                </c:pt>
                <c:pt idx="5911">
                  <c:v>3624011999.9998703</c:v>
                </c:pt>
                <c:pt idx="5912">
                  <c:v>3624625199.9998703</c:v>
                </c:pt>
                <c:pt idx="5913">
                  <c:v>3625238399.9998703</c:v>
                </c:pt>
                <c:pt idx="5914">
                  <c:v>3625851599.9998703</c:v>
                </c:pt>
                <c:pt idx="5915">
                  <c:v>3626464799.9998703</c:v>
                </c:pt>
                <c:pt idx="5916">
                  <c:v>3627077999.9998703</c:v>
                </c:pt>
                <c:pt idx="5917">
                  <c:v>3627691199.9998703</c:v>
                </c:pt>
                <c:pt idx="5918">
                  <c:v>3628304399.9998703</c:v>
                </c:pt>
                <c:pt idx="5919">
                  <c:v>3628917599.9998703</c:v>
                </c:pt>
                <c:pt idx="5920">
                  <c:v>3629530799.9998703</c:v>
                </c:pt>
                <c:pt idx="5921">
                  <c:v>3630143999.9998703</c:v>
                </c:pt>
                <c:pt idx="5922">
                  <c:v>3630757199.9998703</c:v>
                </c:pt>
                <c:pt idx="5923">
                  <c:v>3631370399.9998703</c:v>
                </c:pt>
                <c:pt idx="5924">
                  <c:v>3631983599.9998703</c:v>
                </c:pt>
                <c:pt idx="5925">
                  <c:v>3632596799.9998703</c:v>
                </c:pt>
                <c:pt idx="5926">
                  <c:v>3633209999.9998703</c:v>
                </c:pt>
                <c:pt idx="5927">
                  <c:v>3633823199.9998703</c:v>
                </c:pt>
                <c:pt idx="5928">
                  <c:v>3634436399.9998703</c:v>
                </c:pt>
                <c:pt idx="5929">
                  <c:v>3635049599.9998703</c:v>
                </c:pt>
                <c:pt idx="5930">
                  <c:v>3635662799.9998703</c:v>
                </c:pt>
                <c:pt idx="5931">
                  <c:v>3636275999.9998703</c:v>
                </c:pt>
                <c:pt idx="5932">
                  <c:v>3636889199.9998703</c:v>
                </c:pt>
                <c:pt idx="5933">
                  <c:v>3637502399.9998703</c:v>
                </c:pt>
                <c:pt idx="5934">
                  <c:v>3638115599.9998703</c:v>
                </c:pt>
                <c:pt idx="5935">
                  <c:v>3638728799.9998703</c:v>
                </c:pt>
                <c:pt idx="5936">
                  <c:v>3639341999.9998703</c:v>
                </c:pt>
                <c:pt idx="5937">
                  <c:v>3639955199.9998703</c:v>
                </c:pt>
                <c:pt idx="5938">
                  <c:v>3640568399.9998703</c:v>
                </c:pt>
                <c:pt idx="5939">
                  <c:v>3641181599.9998703</c:v>
                </c:pt>
                <c:pt idx="5940">
                  <c:v>3641794799.9998703</c:v>
                </c:pt>
                <c:pt idx="5941">
                  <c:v>3642407999.9998703</c:v>
                </c:pt>
                <c:pt idx="5942">
                  <c:v>3643021199.9998703</c:v>
                </c:pt>
                <c:pt idx="5943">
                  <c:v>3643634399.9998703</c:v>
                </c:pt>
                <c:pt idx="5944">
                  <c:v>3644247599.9998703</c:v>
                </c:pt>
                <c:pt idx="5945">
                  <c:v>3644860799.9998703</c:v>
                </c:pt>
                <c:pt idx="5946">
                  <c:v>3645473999.9998703</c:v>
                </c:pt>
                <c:pt idx="5947">
                  <c:v>3646087199.9998703</c:v>
                </c:pt>
                <c:pt idx="5948">
                  <c:v>3646700399.9998703</c:v>
                </c:pt>
                <c:pt idx="5949">
                  <c:v>3647313599.9998703</c:v>
                </c:pt>
                <c:pt idx="5950">
                  <c:v>3647926799.9998703</c:v>
                </c:pt>
                <c:pt idx="5951">
                  <c:v>3648539999.9998703</c:v>
                </c:pt>
                <c:pt idx="5952">
                  <c:v>3649153199.9998703</c:v>
                </c:pt>
                <c:pt idx="5953">
                  <c:v>3649766399.9998703</c:v>
                </c:pt>
                <c:pt idx="5954">
                  <c:v>3650379599.9998703</c:v>
                </c:pt>
                <c:pt idx="5955">
                  <c:v>3650992799.9998703</c:v>
                </c:pt>
                <c:pt idx="5956">
                  <c:v>3651605999.9998703</c:v>
                </c:pt>
                <c:pt idx="5957">
                  <c:v>3652219199.9998703</c:v>
                </c:pt>
                <c:pt idx="5958">
                  <c:v>3652832399.9998703</c:v>
                </c:pt>
                <c:pt idx="5959">
                  <c:v>3653445599.9998703</c:v>
                </c:pt>
                <c:pt idx="5960">
                  <c:v>3654058799.9998703</c:v>
                </c:pt>
                <c:pt idx="5961">
                  <c:v>3654671999.9998703</c:v>
                </c:pt>
                <c:pt idx="5962">
                  <c:v>3655285199.9998703</c:v>
                </c:pt>
                <c:pt idx="5963">
                  <c:v>3655898399.9998703</c:v>
                </c:pt>
                <c:pt idx="5964">
                  <c:v>3656511599.9998703</c:v>
                </c:pt>
                <c:pt idx="5965">
                  <c:v>3657124799.9998703</c:v>
                </c:pt>
                <c:pt idx="5966">
                  <c:v>3657737999.9998703</c:v>
                </c:pt>
                <c:pt idx="5967">
                  <c:v>3658351199.9998703</c:v>
                </c:pt>
                <c:pt idx="5968">
                  <c:v>3658964399.9998703</c:v>
                </c:pt>
                <c:pt idx="5969">
                  <c:v>3659577599.9998703</c:v>
                </c:pt>
                <c:pt idx="5970">
                  <c:v>3660190799.9998703</c:v>
                </c:pt>
                <c:pt idx="5971">
                  <c:v>3660803999.9998703</c:v>
                </c:pt>
                <c:pt idx="5972">
                  <c:v>3661417199.9998703</c:v>
                </c:pt>
                <c:pt idx="5973">
                  <c:v>3662030399.9998703</c:v>
                </c:pt>
                <c:pt idx="5974">
                  <c:v>3662643599.9998703</c:v>
                </c:pt>
                <c:pt idx="5975">
                  <c:v>3663256799.9998703</c:v>
                </c:pt>
                <c:pt idx="5976">
                  <c:v>3663869999.9998703</c:v>
                </c:pt>
                <c:pt idx="5977">
                  <c:v>3664483199.9998703</c:v>
                </c:pt>
                <c:pt idx="5978">
                  <c:v>3665096399.9998703</c:v>
                </c:pt>
                <c:pt idx="5979">
                  <c:v>3665709599.9998703</c:v>
                </c:pt>
                <c:pt idx="5980">
                  <c:v>3666322799.9998703</c:v>
                </c:pt>
                <c:pt idx="5981">
                  <c:v>3666935999.9998703</c:v>
                </c:pt>
                <c:pt idx="5982">
                  <c:v>3667549199.9998703</c:v>
                </c:pt>
                <c:pt idx="5983">
                  <c:v>3668162399.9998703</c:v>
                </c:pt>
                <c:pt idx="5984">
                  <c:v>3668775599.9998703</c:v>
                </c:pt>
                <c:pt idx="5985">
                  <c:v>3669388799.9998703</c:v>
                </c:pt>
                <c:pt idx="5986">
                  <c:v>3670001999.9998703</c:v>
                </c:pt>
                <c:pt idx="5987">
                  <c:v>3670615199.9998703</c:v>
                </c:pt>
                <c:pt idx="5988">
                  <c:v>3671228399.9998703</c:v>
                </c:pt>
                <c:pt idx="5989">
                  <c:v>3671841599.9998703</c:v>
                </c:pt>
                <c:pt idx="5990">
                  <c:v>3672454799.9998703</c:v>
                </c:pt>
                <c:pt idx="5991">
                  <c:v>3673067999.9998703</c:v>
                </c:pt>
                <c:pt idx="5992">
                  <c:v>3673681199.9998703</c:v>
                </c:pt>
                <c:pt idx="5993">
                  <c:v>3674294399.9998703</c:v>
                </c:pt>
                <c:pt idx="5994">
                  <c:v>3674907599.9998703</c:v>
                </c:pt>
                <c:pt idx="5995">
                  <c:v>3675520799.9998703</c:v>
                </c:pt>
                <c:pt idx="5996">
                  <c:v>3676133999.9998703</c:v>
                </c:pt>
                <c:pt idx="5997">
                  <c:v>3676747199.9998703</c:v>
                </c:pt>
                <c:pt idx="5998">
                  <c:v>3677360399.9998703</c:v>
                </c:pt>
                <c:pt idx="5999">
                  <c:v>3677973599.9998703</c:v>
                </c:pt>
                <c:pt idx="6000">
                  <c:v>3678586799.9998703</c:v>
                </c:pt>
                <c:pt idx="6001">
                  <c:v>3679199999.9998703</c:v>
                </c:pt>
                <c:pt idx="6002">
                  <c:v>3679813199.9998703</c:v>
                </c:pt>
                <c:pt idx="6003">
                  <c:v>3680426399.9998703</c:v>
                </c:pt>
                <c:pt idx="6004">
                  <c:v>3681039599.9998703</c:v>
                </c:pt>
                <c:pt idx="6005">
                  <c:v>3681652799.9998703</c:v>
                </c:pt>
                <c:pt idx="6006">
                  <c:v>3682265999.9998703</c:v>
                </c:pt>
                <c:pt idx="6007">
                  <c:v>3682879199.9998703</c:v>
                </c:pt>
                <c:pt idx="6008">
                  <c:v>3683492399.9998703</c:v>
                </c:pt>
                <c:pt idx="6009">
                  <c:v>3684105599.9998703</c:v>
                </c:pt>
                <c:pt idx="6010">
                  <c:v>3684718799.9998703</c:v>
                </c:pt>
                <c:pt idx="6011">
                  <c:v>3685331999.9998703</c:v>
                </c:pt>
                <c:pt idx="6012">
                  <c:v>3685945199.9998703</c:v>
                </c:pt>
                <c:pt idx="6013">
                  <c:v>3686558399.9998703</c:v>
                </c:pt>
                <c:pt idx="6014">
                  <c:v>3687171599.9998703</c:v>
                </c:pt>
                <c:pt idx="6015">
                  <c:v>3687784799.9998703</c:v>
                </c:pt>
                <c:pt idx="6016">
                  <c:v>3688397999.9998703</c:v>
                </c:pt>
                <c:pt idx="6017">
                  <c:v>3689011199.9998703</c:v>
                </c:pt>
                <c:pt idx="6018">
                  <c:v>3689624399.9998703</c:v>
                </c:pt>
                <c:pt idx="6019">
                  <c:v>3690237599.9998703</c:v>
                </c:pt>
                <c:pt idx="6020">
                  <c:v>3690850799.9998703</c:v>
                </c:pt>
                <c:pt idx="6021">
                  <c:v>3691463999.9998703</c:v>
                </c:pt>
                <c:pt idx="6022">
                  <c:v>3692077199.9998703</c:v>
                </c:pt>
                <c:pt idx="6023">
                  <c:v>3692690399.9998703</c:v>
                </c:pt>
                <c:pt idx="6024">
                  <c:v>3693303599.9998703</c:v>
                </c:pt>
                <c:pt idx="6025">
                  <c:v>3693916799.9998703</c:v>
                </c:pt>
                <c:pt idx="6026">
                  <c:v>3694529999.9998703</c:v>
                </c:pt>
                <c:pt idx="6027">
                  <c:v>3695143199.9998703</c:v>
                </c:pt>
                <c:pt idx="6028">
                  <c:v>3695756399.9998703</c:v>
                </c:pt>
                <c:pt idx="6029">
                  <c:v>3696369599.9998703</c:v>
                </c:pt>
                <c:pt idx="6030">
                  <c:v>3696982799.9998703</c:v>
                </c:pt>
                <c:pt idx="6031">
                  <c:v>3697595999.9998703</c:v>
                </c:pt>
                <c:pt idx="6032">
                  <c:v>3698209199.9998703</c:v>
                </c:pt>
                <c:pt idx="6033">
                  <c:v>3698822399.9998703</c:v>
                </c:pt>
                <c:pt idx="6034">
                  <c:v>3699435599.9998703</c:v>
                </c:pt>
                <c:pt idx="6035">
                  <c:v>3700048799.9998703</c:v>
                </c:pt>
                <c:pt idx="6036">
                  <c:v>3700661999.9998703</c:v>
                </c:pt>
                <c:pt idx="6037">
                  <c:v>3701275199.9998703</c:v>
                </c:pt>
                <c:pt idx="6038">
                  <c:v>3701888399.9998703</c:v>
                </c:pt>
                <c:pt idx="6039">
                  <c:v>3702501599.9998703</c:v>
                </c:pt>
                <c:pt idx="6040">
                  <c:v>3703114799.9998703</c:v>
                </c:pt>
                <c:pt idx="6041">
                  <c:v>3703727999.9998703</c:v>
                </c:pt>
                <c:pt idx="6042">
                  <c:v>3704341199.9998703</c:v>
                </c:pt>
                <c:pt idx="6043">
                  <c:v>3704954399.9998703</c:v>
                </c:pt>
                <c:pt idx="6044">
                  <c:v>3705567599.9998703</c:v>
                </c:pt>
                <c:pt idx="6045">
                  <c:v>3706180799.9998703</c:v>
                </c:pt>
                <c:pt idx="6046">
                  <c:v>3706793999.9998703</c:v>
                </c:pt>
                <c:pt idx="6047">
                  <c:v>3707407199.9998703</c:v>
                </c:pt>
                <c:pt idx="6048">
                  <c:v>3708020399.9998703</c:v>
                </c:pt>
                <c:pt idx="6049">
                  <c:v>3708633599.9998703</c:v>
                </c:pt>
                <c:pt idx="6050">
                  <c:v>3709246799.9998703</c:v>
                </c:pt>
                <c:pt idx="6051">
                  <c:v>3709859999.9998703</c:v>
                </c:pt>
                <c:pt idx="6052">
                  <c:v>3710473199.9998703</c:v>
                </c:pt>
                <c:pt idx="6053">
                  <c:v>3711086399.9998703</c:v>
                </c:pt>
                <c:pt idx="6054">
                  <c:v>3711699599.9998703</c:v>
                </c:pt>
                <c:pt idx="6055">
                  <c:v>3712312799.9998703</c:v>
                </c:pt>
                <c:pt idx="6056">
                  <c:v>3712925999.9998703</c:v>
                </c:pt>
                <c:pt idx="6057">
                  <c:v>3713539199.9998703</c:v>
                </c:pt>
                <c:pt idx="6058">
                  <c:v>3714152399.9998703</c:v>
                </c:pt>
                <c:pt idx="6059">
                  <c:v>3714765599.9998703</c:v>
                </c:pt>
                <c:pt idx="6060">
                  <c:v>3715378799.9998703</c:v>
                </c:pt>
                <c:pt idx="6061">
                  <c:v>3715991999.9998703</c:v>
                </c:pt>
                <c:pt idx="6062">
                  <c:v>3716605199.9998703</c:v>
                </c:pt>
                <c:pt idx="6063">
                  <c:v>3717218399.9998703</c:v>
                </c:pt>
                <c:pt idx="6064">
                  <c:v>3717831599.9998703</c:v>
                </c:pt>
                <c:pt idx="6065">
                  <c:v>3718444799.9998703</c:v>
                </c:pt>
                <c:pt idx="6066">
                  <c:v>3719057999.9998703</c:v>
                </c:pt>
                <c:pt idx="6067">
                  <c:v>3719671199.9998703</c:v>
                </c:pt>
                <c:pt idx="6068">
                  <c:v>3720284399.9998703</c:v>
                </c:pt>
                <c:pt idx="6069">
                  <c:v>3720897599.9998703</c:v>
                </c:pt>
                <c:pt idx="6070">
                  <c:v>3721510799.9998703</c:v>
                </c:pt>
                <c:pt idx="6071">
                  <c:v>3722123999.9998703</c:v>
                </c:pt>
                <c:pt idx="6072">
                  <c:v>3722737199.9998703</c:v>
                </c:pt>
                <c:pt idx="6073">
                  <c:v>3723350399.9998703</c:v>
                </c:pt>
                <c:pt idx="6074">
                  <c:v>3723963599.9998703</c:v>
                </c:pt>
                <c:pt idx="6075">
                  <c:v>3724576799.9998703</c:v>
                </c:pt>
                <c:pt idx="6076">
                  <c:v>3725189999.9998703</c:v>
                </c:pt>
                <c:pt idx="6077">
                  <c:v>3725803199.9998703</c:v>
                </c:pt>
                <c:pt idx="6078">
                  <c:v>3726416399.9998703</c:v>
                </c:pt>
                <c:pt idx="6079">
                  <c:v>3727029599.9998703</c:v>
                </c:pt>
                <c:pt idx="6080">
                  <c:v>3727642799.9998703</c:v>
                </c:pt>
                <c:pt idx="6081">
                  <c:v>3728255999.9998703</c:v>
                </c:pt>
                <c:pt idx="6082">
                  <c:v>3728869199.9998703</c:v>
                </c:pt>
                <c:pt idx="6083">
                  <c:v>3729482399.9998703</c:v>
                </c:pt>
                <c:pt idx="6084">
                  <c:v>3730095599.9998703</c:v>
                </c:pt>
                <c:pt idx="6085">
                  <c:v>3730708799.9998703</c:v>
                </c:pt>
                <c:pt idx="6086">
                  <c:v>3731321999.9998703</c:v>
                </c:pt>
                <c:pt idx="6087">
                  <c:v>3731935199.9998703</c:v>
                </c:pt>
                <c:pt idx="6088">
                  <c:v>3732548399.9998703</c:v>
                </c:pt>
                <c:pt idx="6089">
                  <c:v>3733161599.9998703</c:v>
                </c:pt>
                <c:pt idx="6090">
                  <c:v>3733774799.9998703</c:v>
                </c:pt>
                <c:pt idx="6091">
                  <c:v>3734387999.9998703</c:v>
                </c:pt>
                <c:pt idx="6092">
                  <c:v>3735001199.9998703</c:v>
                </c:pt>
                <c:pt idx="6093">
                  <c:v>3735614399.9998703</c:v>
                </c:pt>
                <c:pt idx="6094">
                  <c:v>3736227599.9998703</c:v>
                </c:pt>
                <c:pt idx="6095">
                  <c:v>3736840799.9998703</c:v>
                </c:pt>
                <c:pt idx="6096">
                  <c:v>3737453999.9998703</c:v>
                </c:pt>
                <c:pt idx="6097">
                  <c:v>3738067199.9998703</c:v>
                </c:pt>
                <c:pt idx="6098">
                  <c:v>3738680399.9998703</c:v>
                </c:pt>
                <c:pt idx="6099">
                  <c:v>3739293599.9998703</c:v>
                </c:pt>
                <c:pt idx="6100">
                  <c:v>3739906799.9998703</c:v>
                </c:pt>
                <c:pt idx="6101">
                  <c:v>3740519999.9998703</c:v>
                </c:pt>
                <c:pt idx="6102">
                  <c:v>3741133199.9998703</c:v>
                </c:pt>
                <c:pt idx="6103">
                  <c:v>3741746399.9998703</c:v>
                </c:pt>
                <c:pt idx="6104">
                  <c:v>3742359599.9998703</c:v>
                </c:pt>
                <c:pt idx="6105">
                  <c:v>3742972799.9998703</c:v>
                </c:pt>
                <c:pt idx="6106">
                  <c:v>3743585999.9998703</c:v>
                </c:pt>
                <c:pt idx="6107">
                  <c:v>3744199199.9998703</c:v>
                </c:pt>
                <c:pt idx="6108">
                  <c:v>3744812399.9998703</c:v>
                </c:pt>
                <c:pt idx="6109">
                  <c:v>3745425599.9998703</c:v>
                </c:pt>
                <c:pt idx="6110">
                  <c:v>3746038799.9998703</c:v>
                </c:pt>
                <c:pt idx="6111">
                  <c:v>3746651999.9998703</c:v>
                </c:pt>
                <c:pt idx="6112">
                  <c:v>3747265199.9998703</c:v>
                </c:pt>
                <c:pt idx="6113">
                  <c:v>3747878399.9998703</c:v>
                </c:pt>
                <c:pt idx="6114">
                  <c:v>3748491599.9998703</c:v>
                </c:pt>
                <c:pt idx="6115">
                  <c:v>3749104799.9998703</c:v>
                </c:pt>
                <c:pt idx="6116">
                  <c:v>3749717999.9998703</c:v>
                </c:pt>
                <c:pt idx="6117">
                  <c:v>3750331199.9998703</c:v>
                </c:pt>
                <c:pt idx="6118">
                  <c:v>3750944399.9998703</c:v>
                </c:pt>
                <c:pt idx="6119">
                  <c:v>3751557599.9998703</c:v>
                </c:pt>
                <c:pt idx="6120">
                  <c:v>3752170799.9998703</c:v>
                </c:pt>
                <c:pt idx="6121">
                  <c:v>3752783999.9998703</c:v>
                </c:pt>
                <c:pt idx="6122">
                  <c:v>3753397199.9998703</c:v>
                </c:pt>
                <c:pt idx="6123">
                  <c:v>3754010399.9998703</c:v>
                </c:pt>
                <c:pt idx="6124">
                  <c:v>3754623599.9998703</c:v>
                </c:pt>
                <c:pt idx="6125">
                  <c:v>3755236799.9998703</c:v>
                </c:pt>
                <c:pt idx="6126">
                  <c:v>3755849999.9998703</c:v>
                </c:pt>
                <c:pt idx="6127">
                  <c:v>3756463199.9998703</c:v>
                </c:pt>
                <c:pt idx="6128">
                  <c:v>3757076399.9998703</c:v>
                </c:pt>
                <c:pt idx="6129">
                  <c:v>3757689599.9998703</c:v>
                </c:pt>
                <c:pt idx="6130">
                  <c:v>3758302799.9998703</c:v>
                </c:pt>
                <c:pt idx="6131">
                  <c:v>3758915999.9998703</c:v>
                </c:pt>
                <c:pt idx="6132">
                  <c:v>3759529199.9998703</c:v>
                </c:pt>
                <c:pt idx="6133">
                  <c:v>3760142399.9998703</c:v>
                </c:pt>
                <c:pt idx="6134">
                  <c:v>3760755599.9998703</c:v>
                </c:pt>
                <c:pt idx="6135">
                  <c:v>3761368799.9998703</c:v>
                </c:pt>
                <c:pt idx="6136">
                  <c:v>3761981999.9998703</c:v>
                </c:pt>
                <c:pt idx="6137">
                  <c:v>3762595199.9998703</c:v>
                </c:pt>
                <c:pt idx="6138">
                  <c:v>3763208399.9998703</c:v>
                </c:pt>
                <c:pt idx="6139">
                  <c:v>3763821599.9998703</c:v>
                </c:pt>
                <c:pt idx="6140">
                  <c:v>3764434799.9998703</c:v>
                </c:pt>
                <c:pt idx="6141">
                  <c:v>3765047999.9998703</c:v>
                </c:pt>
                <c:pt idx="6142">
                  <c:v>3765661199.9998703</c:v>
                </c:pt>
                <c:pt idx="6143">
                  <c:v>3766274399.9998703</c:v>
                </c:pt>
                <c:pt idx="6144">
                  <c:v>3766887599.9998703</c:v>
                </c:pt>
                <c:pt idx="6145">
                  <c:v>3767500799.9998703</c:v>
                </c:pt>
                <c:pt idx="6146">
                  <c:v>3768113999.9998703</c:v>
                </c:pt>
                <c:pt idx="6147">
                  <c:v>3768727199.9998703</c:v>
                </c:pt>
                <c:pt idx="6148">
                  <c:v>3769340399.9998703</c:v>
                </c:pt>
                <c:pt idx="6149">
                  <c:v>3769953599.9998703</c:v>
                </c:pt>
                <c:pt idx="6150">
                  <c:v>3770566799.9998703</c:v>
                </c:pt>
                <c:pt idx="6151">
                  <c:v>3771179999.9998703</c:v>
                </c:pt>
                <c:pt idx="6152">
                  <c:v>3771793199.9998703</c:v>
                </c:pt>
                <c:pt idx="6153">
                  <c:v>3772406399.9998703</c:v>
                </c:pt>
                <c:pt idx="6154">
                  <c:v>3773019599.9998703</c:v>
                </c:pt>
                <c:pt idx="6155">
                  <c:v>3773632799.9998703</c:v>
                </c:pt>
                <c:pt idx="6156">
                  <c:v>3774245999.9998703</c:v>
                </c:pt>
                <c:pt idx="6157">
                  <c:v>3774859199.9998703</c:v>
                </c:pt>
                <c:pt idx="6158">
                  <c:v>3775472399.9998703</c:v>
                </c:pt>
                <c:pt idx="6159">
                  <c:v>3776085599.9998703</c:v>
                </c:pt>
                <c:pt idx="6160">
                  <c:v>3776698799.9998703</c:v>
                </c:pt>
                <c:pt idx="6161">
                  <c:v>3777311999.9998703</c:v>
                </c:pt>
                <c:pt idx="6162">
                  <c:v>3777925199.9998703</c:v>
                </c:pt>
                <c:pt idx="6163">
                  <c:v>3778538399.9998703</c:v>
                </c:pt>
                <c:pt idx="6164">
                  <c:v>3779151599.9998703</c:v>
                </c:pt>
                <c:pt idx="6165">
                  <c:v>3779764799.9998703</c:v>
                </c:pt>
                <c:pt idx="6166">
                  <c:v>3780377999.9998703</c:v>
                </c:pt>
                <c:pt idx="6167">
                  <c:v>3780991199.9998703</c:v>
                </c:pt>
                <c:pt idx="6168">
                  <c:v>3781604399.9998703</c:v>
                </c:pt>
                <c:pt idx="6169">
                  <c:v>3782217599.9998703</c:v>
                </c:pt>
                <c:pt idx="6170">
                  <c:v>3782830799.9998703</c:v>
                </c:pt>
                <c:pt idx="6171">
                  <c:v>3783443999.9998703</c:v>
                </c:pt>
                <c:pt idx="6172">
                  <c:v>3784057199.9998703</c:v>
                </c:pt>
                <c:pt idx="6173">
                  <c:v>3784670399.9998703</c:v>
                </c:pt>
                <c:pt idx="6174">
                  <c:v>3785283599.9998703</c:v>
                </c:pt>
                <c:pt idx="6175">
                  <c:v>3785896799.9998703</c:v>
                </c:pt>
                <c:pt idx="6176">
                  <c:v>3786509999.9998703</c:v>
                </c:pt>
                <c:pt idx="6177">
                  <c:v>3787123199.9998703</c:v>
                </c:pt>
                <c:pt idx="6178">
                  <c:v>3787736399.9998703</c:v>
                </c:pt>
                <c:pt idx="6179">
                  <c:v>3788349599.9998703</c:v>
                </c:pt>
                <c:pt idx="6180">
                  <c:v>3788962799.9998703</c:v>
                </c:pt>
                <c:pt idx="6181">
                  <c:v>3789575999.9998703</c:v>
                </c:pt>
                <c:pt idx="6182">
                  <c:v>3790189199.9998703</c:v>
                </c:pt>
                <c:pt idx="6183">
                  <c:v>3790802399.9998703</c:v>
                </c:pt>
                <c:pt idx="6184">
                  <c:v>3791415599.9998703</c:v>
                </c:pt>
                <c:pt idx="6185">
                  <c:v>3792028799.9998703</c:v>
                </c:pt>
                <c:pt idx="6186">
                  <c:v>3792641999.9998703</c:v>
                </c:pt>
                <c:pt idx="6187">
                  <c:v>3793255199.9998703</c:v>
                </c:pt>
                <c:pt idx="6188">
                  <c:v>3793868399.9998703</c:v>
                </c:pt>
                <c:pt idx="6189">
                  <c:v>3794481599.9998703</c:v>
                </c:pt>
                <c:pt idx="6190">
                  <c:v>3795094799.9998703</c:v>
                </c:pt>
                <c:pt idx="6191">
                  <c:v>3795707999.9998703</c:v>
                </c:pt>
                <c:pt idx="6192">
                  <c:v>3796321199.9998703</c:v>
                </c:pt>
                <c:pt idx="6193">
                  <c:v>3796934399.9998703</c:v>
                </c:pt>
                <c:pt idx="6194">
                  <c:v>3797547599.9998703</c:v>
                </c:pt>
                <c:pt idx="6195">
                  <c:v>3798160799.9998703</c:v>
                </c:pt>
                <c:pt idx="6196">
                  <c:v>3798773999.9998703</c:v>
                </c:pt>
                <c:pt idx="6197">
                  <c:v>3799387199.9998703</c:v>
                </c:pt>
                <c:pt idx="6198">
                  <c:v>3800000399.9998703</c:v>
                </c:pt>
                <c:pt idx="6199">
                  <c:v>3800613599.9998703</c:v>
                </c:pt>
                <c:pt idx="6200">
                  <c:v>3801226799.9998703</c:v>
                </c:pt>
                <c:pt idx="6201">
                  <c:v>3801839999.9998703</c:v>
                </c:pt>
                <c:pt idx="6202">
                  <c:v>3802453199.9998703</c:v>
                </c:pt>
                <c:pt idx="6203">
                  <c:v>3803066399.9998703</c:v>
                </c:pt>
                <c:pt idx="6204">
                  <c:v>3803679599.9998703</c:v>
                </c:pt>
                <c:pt idx="6205">
                  <c:v>3804292799.9998703</c:v>
                </c:pt>
                <c:pt idx="6206">
                  <c:v>3804905999.9998703</c:v>
                </c:pt>
                <c:pt idx="6207">
                  <c:v>3805519199.9998703</c:v>
                </c:pt>
                <c:pt idx="6208">
                  <c:v>3806132399.9998703</c:v>
                </c:pt>
                <c:pt idx="6209">
                  <c:v>3806745599.9998703</c:v>
                </c:pt>
                <c:pt idx="6210">
                  <c:v>3807358799.9998703</c:v>
                </c:pt>
                <c:pt idx="6211">
                  <c:v>3807971999.9998703</c:v>
                </c:pt>
                <c:pt idx="6212">
                  <c:v>3808585199.9998703</c:v>
                </c:pt>
                <c:pt idx="6213">
                  <c:v>3809198399.9998703</c:v>
                </c:pt>
                <c:pt idx="6214">
                  <c:v>3809811599.9998703</c:v>
                </c:pt>
                <c:pt idx="6215">
                  <c:v>3810424799.9998703</c:v>
                </c:pt>
                <c:pt idx="6216">
                  <c:v>3811037999.9998703</c:v>
                </c:pt>
                <c:pt idx="6217">
                  <c:v>3811651199.9998703</c:v>
                </c:pt>
                <c:pt idx="6218">
                  <c:v>3812264399.9998703</c:v>
                </c:pt>
                <c:pt idx="6219">
                  <c:v>3812877599.9998703</c:v>
                </c:pt>
                <c:pt idx="6220">
                  <c:v>3813490799.9998703</c:v>
                </c:pt>
                <c:pt idx="6221">
                  <c:v>3814103999.9998703</c:v>
                </c:pt>
                <c:pt idx="6222">
                  <c:v>3814717199.9998703</c:v>
                </c:pt>
                <c:pt idx="6223">
                  <c:v>3815330399.9998703</c:v>
                </c:pt>
                <c:pt idx="6224">
                  <c:v>3815943599.9998703</c:v>
                </c:pt>
                <c:pt idx="6225">
                  <c:v>3816556799.9998703</c:v>
                </c:pt>
                <c:pt idx="6226">
                  <c:v>3817169999.9998703</c:v>
                </c:pt>
                <c:pt idx="6227">
                  <c:v>3817783199.9998703</c:v>
                </c:pt>
                <c:pt idx="6228">
                  <c:v>3818396399.9998703</c:v>
                </c:pt>
                <c:pt idx="6229">
                  <c:v>3819009599.9998703</c:v>
                </c:pt>
                <c:pt idx="6230">
                  <c:v>3819622799.9998703</c:v>
                </c:pt>
                <c:pt idx="6231">
                  <c:v>3820235999.9998703</c:v>
                </c:pt>
                <c:pt idx="6232">
                  <c:v>3820849199.9998703</c:v>
                </c:pt>
                <c:pt idx="6233">
                  <c:v>3821462399.9998703</c:v>
                </c:pt>
                <c:pt idx="6234">
                  <c:v>3822075599.9998703</c:v>
                </c:pt>
                <c:pt idx="6235">
                  <c:v>3822688799.9998703</c:v>
                </c:pt>
                <c:pt idx="6236">
                  <c:v>3823301999.9998703</c:v>
                </c:pt>
                <c:pt idx="6237">
                  <c:v>3823915199.9998703</c:v>
                </c:pt>
                <c:pt idx="6238">
                  <c:v>3824528399.9998703</c:v>
                </c:pt>
                <c:pt idx="6239">
                  <c:v>3825141599.9998703</c:v>
                </c:pt>
                <c:pt idx="6240">
                  <c:v>3825754799.9998703</c:v>
                </c:pt>
                <c:pt idx="6241">
                  <c:v>3826367999.9998703</c:v>
                </c:pt>
                <c:pt idx="6242">
                  <c:v>3826981199.9998703</c:v>
                </c:pt>
                <c:pt idx="6243">
                  <c:v>3827594399.9998703</c:v>
                </c:pt>
                <c:pt idx="6244">
                  <c:v>3828207599.9998703</c:v>
                </c:pt>
                <c:pt idx="6245">
                  <c:v>3828820799.9998703</c:v>
                </c:pt>
                <c:pt idx="6246">
                  <c:v>3829433999.9998703</c:v>
                </c:pt>
                <c:pt idx="6247">
                  <c:v>3830047199.9998703</c:v>
                </c:pt>
                <c:pt idx="6248">
                  <c:v>3830660399.9998703</c:v>
                </c:pt>
                <c:pt idx="6249">
                  <c:v>3831273599.9998703</c:v>
                </c:pt>
                <c:pt idx="6250">
                  <c:v>3831886799.9998703</c:v>
                </c:pt>
                <c:pt idx="6251">
                  <c:v>3832499999.9998703</c:v>
                </c:pt>
                <c:pt idx="6252">
                  <c:v>3833113199.9998703</c:v>
                </c:pt>
                <c:pt idx="6253">
                  <c:v>3833726399.9998703</c:v>
                </c:pt>
                <c:pt idx="6254">
                  <c:v>3834339599.9998703</c:v>
                </c:pt>
                <c:pt idx="6255">
                  <c:v>3834952799.9998703</c:v>
                </c:pt>
                <c:pt idx="6256">
                  <c:v>3835565999.9998703</c:v>
                </c:pt>
                <c:pt idx="6257">
                  <c:v>3836179199.9998703</c:v>
                </c:pt>
                <c:pt idx="6258">
                  <c:v>3836792399.9998703</c:v>
                </c:pt>
                <c:pt idx="6259">
                  <c:v>3837405599.9998703</c:v>
                </c:pt>
                <c:pt idx="6260">
                  <c:v>3838018799.9998703</c:v>
                </c:pt>
                <c:pt idx="6261">
                  <c:v>3838631999.9998703</c:v>
                </c:pt>
                <c:pt idx="6262">
                  <c:v>3839245199.9998703</c:v>
                </c:pt>
                <c:pt idx="6263">
                  <c:v>3839858399.9998703</c:v>
                </c:pt>
                <c:pt idx="6264">
                  <c:v>3840471599.9998703</c:v>
                </c:pt>
                <c:pt idx="6265">
                  <c:v>3841084799.9998703</c:v>
                </c:pt>
                <c:pt idx="6266">
                  <c:v>3841697999.9998703</c:v>
                </c:pt>
                <c:pt idx="6267">
                  <c:v>3842311199.9998703</c:v>
                </c:pt>
                <c:pt idx="6268">
                  <c:v>3842924399.9998703</c:v>
                </c:pt>
                <c:pt idx="6269">
                  <c:v>3843537599.9998703</c:v>
                </c:pt>
                <c:pt idx="6270">
                  <c:v>3844150799.9998703</c:v>
                </c:pt>
                <c:pt idx="6271">
                  <c:v>3844763999.9998703</c:v>
                </c:pt>
                <c:pt idx="6272">
                  <c:v>3845377199.9998703</c:v>
                </c:pt>
                <c:pt idx="6273">
                  <c:v>3845990399.9998703</c:v>
                </c:pt>
                <c:pt idx="6274">
                  <c:v>3846603599.9998703</c:v>
                </c:pt>
                <c:pt idx="6275">
                  <c:v>3847216799.9998703</c:v>
                </c:pt>
                <c:pt idx="6276">
                  <c:v>3847829999.9998703</c:v>
                </c:pt>
                <c:pt idx="6277">
                  <c:v>3848443199.9998703</c:v>
                </c:pt>
                <c:pt idx="6278">
                  <c:v>3849056399.9998703</c:v>
                </c:pt>
                <c:pt idx="6279">
                  <c:v>3849669599.9998703</c:v>
                </c:pt>
                <c:pt idx="6280">
                  <c:v>3850282799.9998703</c:v>
                </c:pt>
                <c:pt idx="6281">
                  <c:v>3850895999.9998703</c:v>
                </c:pt>
                <c:pt idx="6282">
                  <c:v>3851509199.9998703</c:v>
                </c:pt>
                <c:pt idx="6283">
                  <c:v>3852122399.9998703</c:v>
                </c:pt>
                <c:pt idx="6284">
                  <c:v>3852735599.9998703</c:v>
                </c:pt>
                <c:pt idx="6285">
                  <c:v>3853348799.9998703</c:v>
                </c:pt>
                <c:pt idx="6286">
                  <c:v>3853961999.9998703</c:v>
                </c:pt>
                <c:pt idx="6287">
                  <c:v>3854575199.9998703</c:v>
                </c:pt>
                <c:pt idx="6288">
                  <c:v>3855188399.9998703</c:v>
                </c:pt>
                <c:pt idx="6289">
                  <c:v>3855801599.9998703</c:v>
                </c:pt>
                <c:pt idx="6290">
                  <c:v>3856414799.9998703</c:v>
                </c:pt>
                <c:pt idx="6291">
                  <c:v>3857027999.9998703</c:v>
                </c:pt>
                <c:pt idx="6292">
                  <c:v>3857641199.9998703</c:v>
                </c:pt>
                <c:pt idx="6293">
                  <c:v>3858254399.9998703</c:v>
                </c:pt>
                <c:pt idx="6294">
                  <c:v>3858867599.9998703</c:v>
                </c:pt>
                <c:pt idx="6295">
                  <c:v>3859480799.9998703</c:v>
                </c:pt>
                <c:pt idx="6296">
                  <c:v>3860093999.9998703</c:v>
                </c:pt>
                <c:pt idx="6297">
                  <c:v>3860707199.9998703</c:v>
                </c:pt>
                <c:pt idx="6298">
                  <c:v>3861320399.9998703</c:v>
                </c:pt>
                <c:pt idx="6299">
                  <c:v>3861933599.9998703</c:v>
                </c:pt>
                <c:pt idx="6300">
                  <c:v>3862546799.9998703</c:v>
                </c:pt>
                <c:pt idx="6301">
                  <c:v>3863159999.9998703</c:v>
                </c:pt>
                <c:pt idx="6302">
                  <c:v>3863773199.9998703</c:v>
                </c:pt>
                <c:pt idx="6303">
                  <c:v>3864386399.9998703</c:v>
                </c:pt>
                <c:pt idx="6304">
                  <c:v>3864999599.9998703</c:v>
                </c:pt>
                <c:pt idx="6305">
                  <c:v>3865612799.9998703</c:v>
                </c:pt>
                <c:pt idx="6306">
                  <c:v>3866225999.9998703</c:v>
                </c:pt>
                <c:pt idx="6307">
                  <c:v>3866839199.9998703</c:v>
                </c:pt>
                <c:pt idx="6308">
                  <c:v>3867452399.9998703</c:v>
                </c:pt>
                <c:pt idx="6309">
                  <c:v>3868065599.9998703</c:v>
                </c:pt>
                <c:pt idx="6310">
                  <c:v>3868678799.9998703</c:v>
                </c:pt>
                <c:pt idx="6311">
                  <c:v>3869291999.9998703</c:v>
                </c:pt>
                <c:pt idx="6312">
                  <c:v>3869905199.9998703</c:v>
                </c:pt>
                <c:pt idx="6313">
                  <c:v>3870518399.9998703</c:v>
                </c:pt>
                <c:pt idx="6314">
                  <c:v>3871131599.9998703</c:v>
                </c:pt>
                <c:pt idx="6315">
                  <c:v>3871744799.9998703</c:v>
                </c:pt>
                <c:pt idx="6316">
                  <c:v>3872357999.9998703</c:v>
                </c:pt>
                <c:pt idx="6317">
                  <c:v>3872971199.9998703</c:v>
                </c:pt>
                <c:pt idx="6318">
                  <c:v>3873584399.9998703</c:v>
                </c:pt>
                <c:pt idx="6319">
                  <c:v>3874197599.9998703</c:v>
                </c:pt>
                <c:pt idx="6320">
                  <c:v>3874810799.9998703</c:v>
                </c:pt>
                <c:pt idx="6321">
                  <c:v>3875423999.9998703</c:v>
                </c:pt>
                <c:pt idx="6322">
                  <c:v>3876037199.9998703</c:v>
                </c:pt>
                <c:pt idx="6323">
                  <c:v>3876650399.9998703</c:v>
                </c:pt>
                <c:pt idx="6324">
                  <c:v>3877263599.9998703</c:v>
                </c:pt>
                <c:pt idx="6325">
                  <c:v>3877876799.9998703</c:v>
                </c:pt>
                <c:pt idx="6326">
                  <c:v>3878489999.9998703</c:v>
                </c:pt>
                <c:pt idx="6327">
                  <c:v>3879103199.9998703</c:v>
                </c:pt>
                <c:pt idx="6328">
                  <c:v>3879716399.9998703</c:v>
                </c:pt>
                <c:pt idx="6329">
                  <c:v>3880329599.9998703</c:v>
                </c:pt>
                <c:pt idx="6330">
                  <c:v>3880942799.9998703</c:v>
                </c:pt>
                <c:pt idx="6331">
                  <c:v>3881555999.9998703</c:v>
                </c:pt>
                <c:pt idx="6332">
                  <c:v>3882169199.9998703</c:v>
                </c:pt>
                <c:pt idx="6333">
                  <c:v>3882782399.9998703</c:v>
                </c:pt>
                <c:pt idx="6334">
                  <c:v>3883395599.9998703</c:v>
                </c:pt>
                <c:pt idx="6335">
                  <c:v>3884008799.9998703</c:v>
                </c:pt>
                <c:pt idx="6336">
                  <c:v>3884621999.9998703</c:v>
                </c:pt>
                <c:pt idx="6337">
                  <c:v>3885235199.9998703</c:v>
                </c:pt>
                <c:pt idx="6338">
                  <c:v>3885848399.9998703</c:v>
                </c:pt>
                <c:pt idx="6339">
                  <c:v>3886461599.9998703</c:v>
                </c:pt>
                <c:pt idx="6340">
                  <c:v>3887074799.9998703</c:v>
                </c:pt>
                <c:pt idx="6341">
                  <c:v>3887687999.9998703</c:v>
                </c:pt>
                <c:pt idx="6342">
                  <c:v>3888301199.9998703</c:v>
                </c:pt>
                <c:pt idx="6343">
                  <c:v>3888914399.9998703</c:v>
                </c:pt>
                <c:pt idx="6344">
                  <c:v>3889527599.9998703</c:v>
                </c:pt>
                <c:pt idx="6345">
                  <c:v>3890140799.9998703</c:v>
                </c:pt>
                <c:pt idx="6346">
                  <c:v>3890753999.9998703</c:v>
                </c:pt>
                <c:pt idx="6347">
                  <c:v>3891367199.9998703</c:v>
                </c:pt>
                <c:pt idx="6348">
                  <c:v>3891980399.9998703</c:v>
                </c:pt>
                <c:pt idx="6349">
                  <c:v>3892593599.9998703</c:v>
                </c:pt>
                <c:pt idx="6350">
                  <c:v>3893206799.9998703</c:v>
                </c:pt>
                <c:pt idx="6351">
                  <c:v>3893819999.9998703</c:v>
                </c:pt>
                <c:pt idx="6352">
                  <c:v>3894433199.9998703</c:v>
                </c:pt>
                <c:pt idx="6353">
                  <c:v>3895046399.9998703</c:v>
                </c:pt>
                <c:pt idx="6354">
                  <c:v>3895659599.9998703</c:v>
                </c:pt>
                <c:pt idx="6355">
                  <c:v>3896272799.9998703</c:v>
                </c:pt>
                <c:pt idx="6356">
                  <c:v>3896885999.9998703</c:v>
                </c:pt>
                <c:pt idx="6357">
                  <c:v>3897499199.9998703</c:v>
                </c:pt>
                <c:pt idx="6358">
                  <c:v>3898112399.9998703</c:v>
                </c:pt>
                <c:pt idx="6359">
                  <c:v>3898725599.9998703</c:v>
                </c:pt>
                <c:pt idx="6360">
                  <c:v>3899338799.9998703</c:v>
                </c:pt>
                <c:pt idx="6361">
                  <c:v>3899951999.9998703</c:v>
                </c:pt>
                <c:pt idx="6362">
                  <c:v>3900565199.9998703</c:v>
                </c:pt>
                <c:pt idx="6363">
                  <c:v>3901178399.9998703</c:v>
                </c:pt>
                <c:pt idx="6364">
                  <c:v>3901791599.9998703</c:v>
                </c:pt>
                <c:pt idx="6365">
                  <c:v>3902404799.9998703</c:v>
                </c:pt>
                <c:pt idx="6366">
                  <c:v>3903017999.9998703</c:v>
                </c:pt>
                <c:pt idx="6367">
                  <c:v>3903631199.9998703</c:v>
                </c:pt>
                <c:pt idx="6368">
                  <c:v>3904244399.9998703</c:v>
                </c:pt>
                <c:pt idx="6369">
                  <c:v>3904857599.9998703</c:v>
                </c:pt>
                <c:pt idx="6370">
                  <c:v>3905470799.9998703</c:v>
                </c:pt>
                <c:pt idx="6371">
                  <c:v>3906083999.9998703</c:v>
                </c:pt>
                <c:pt idx="6372">
                  <c:v>3906697199.9998703</c:v>
                </c:pt>
                <c:pt idx="6373">
                  <c:v>3907310399.9998703</c:v>
                </c:pt>
                <c:pt idx="6374">
                  <c:v>3907923599.9998703</c:v>
                </c:pt>
                <c:pt idx="6375">
                  <c:v>3908536799.9998703</c:v>
                </c:pt>
                <c:pt idx="6376">
                  <c:v>3909149999.9998703</c:v>
                </c:pt>
                <c:pt idx="6377">
                  <c:v>3909763199.9998703</c:v>
                </c:pt>
                <c:pt idx="6378">
                  <c:v>3910376399.9998703</c:v>
                </c:pt>
                <c:pt idx="6379">
                  <c:v>3910989599.9998703</c:v>
                </c:pt>
                <c:pt idx="6380">
                  <c:v>3911602799.9998703</c:v>
                </c:pt>
                <c:pt idx="6381">
                  <c:v>3912215999.9998703</c:v>
                </c:pt>
                <c:pt idx="6382">
                  <c:v>3912829199.9998703</c:v>
                </c:pt>
                <c:pt idx="6383">
                  <c:v>3913442399.9998703</c:v>
                </c:pt>
                <c:pt idx="6384">
                  <c:v>3914055599.9998703</c:v>
                </c:pt>
                <c:pt idx="6385">
                  <c:v>3914668799.9998703</c:v>
                </c:pt>
                <c:pt idx="6386">
                  <c:v>3915281999.9998703</c:v>
                </c:pt>
                <c:pt idx="6387">
                  <c:v>3915895199.9998703</c:v>
                </c:pt>
                <c:pt idx="6388">
                  <c:v>3916508399.9998703</c:v>
                </c:pt>
                <c:pt idx="6389">
                  <c:v>3917121599.9998703</c:v>
                </c:pt>
                <c:pt idx="6390">
                  <c:v>3917734799.9998703</c:v>
                </c:pt>
                <c:pt idx="6391">
                  <c:v>3918347999.9998703</c:v>
                </c:pt>
                <c:pt idx="6392">
                  <c:v>3918961199.9998703</c:v>
                </c:pt>
                <c:pt idx="6393">
                  <c:v>3919574399.9998703</c:v>
                </c:pt>
                <c:pt idx="6394">
                  <c:v>3920187599.9998703</c:v>
                </c:pt>
                <c:pt idx="6395">
                  <c:v>3920800799.9998703</c:v>
                </c:pt>
                <c:pt idx="6396">
                  <c:v>3921413999.9998703</c:v>
                </c:pt>
                <c:pt idx="6397">
                  <c:v>3922027199.9998703</c:v>
                </c:pt>
                <c:pt idx="6398">
                  <c:v>3922640399.9998703</c:v>
                </c:pt>
                <c:pt idx="6399">
                  <c:v>3923253599.9998703</c:v>
                </c:pt>
                <c:pt idx="6400">
                  <c:v>3923866799.9998703</c:v>
                </c:pt>
                <c:pt idx="6401">
                  <c:v>3924479999.9998703</c:v>
                </c:pt>
                <c:pt idx="6402">
                  <c:v>3925093199.9998703</c:v>
                </c:pt>
                <c:pt idx="6403">
                  <c:v>3925706399.9998703</c:v>
                </c:pt>
                <c:pt idx="6404">
                  <c:v>3926319599.9998703</c:v>
                </c:pt>
                <c:pt idx="6405">
                  <c:v>3926932799.9998703</c:v>
                </c:pt>
                <c:pt idx="6406">
                  <c:v>3927545999.9998703</c:v>
                </c:pt>
                <c:pt idx="6407">
                  <c:v>3928159199.9998703</c:v>
                </c:pt>
                <c:pt idx="6408">
                  <c:v>3928772399.9998703</c:v>
                </c:pt>
                <c:pt idx="6409">
                  <c:v>3929385599.9998703</c:v>
                </c:pt>
                <c:pt idx="6410">
                  <c:v>3929998799.9998703</c:v>
                </c:pt>
                <c:pt idx="6411">
                  <c:v>3930611999.9998703</c:v>
                </c:pt>
                <c:pt idx="6412">
                  <c:v>3931225199.9998703</c:v>
                </c:pt>
                <c:pt idx="6413">
                  <c:v>3931838399.9998703</c:v>
                </c:pt>
                <c:pt idx="6414">
                  <c:v>3932451599.9998703</c:v>
                </c:pt>
                <c:pt idx="6415">
                  <c:v>3933064799.9998703</c:v>
                </c:pt>
                <c:pt idx="6416">
                  <c:v>3933677999.9998703</c:v>
                </c:pt>
                <c:pt idx="6417">
                  <c:v>3934291199.9998703</c:v>
                </c:pt>
                <c:pt idx="6418">
                  <c:v>3934904399.9998703</c:v>
                </c:pt>
                <c:pt idx="6419">
                  <c:v>3935517599.9998703</c:v>
                </c:pt>
                <c:pt idx="6420">
                  <c:v>3936130799.9998703</c:v>
                </c:pt>
                <c:pt idx="6421">
                  <c:v>3936743999.9998703</c:v>
                </c:pt>
                <c:pt idx="6422">
                  <c:v>3937357199.9998703</c:v>
                </c:pt>
                <c:pt idx="6423">
                  <c:v>3937970399.9998703</c:v>
                </c:pt>
                <c:pt idx="6424">
                  <c:v>3938583599.9998703</c:v>
                </c:pt>
                <c:pt idx="6425">
                  <c:v>3939196799.9998703</c:v>
                </c:pt>
                <c:pt idx="6426">
                  <c:v>3939809999.9998703</c:v>
                </c:pt>
                <c:pt idx="6427">
                  <c:v>3940423199.9998703</c:v>
                </c:pt>
                <c:pt idx="6428">
                  <c:v>3941036399.9998703</c:v>
                </c:pt>
                <c:pt idx="6429">
                  <c:v>3941649599.9998703</c:v>
                </c:pt>
                <c:pt idx="6430">
                  <c:v>3942262799.9998703</c:v>
                </c:pt>
                <c:pt idx="6431">
                  <c:v>3942875999.9998703</c:v>
                </c:pt>
                <c:pt idx="6432">
                  <c:v>3943489199.9998703</c:v>
                </c:pt>
                <c:pt idx="6433">
                  <c:v>3944102399.9998703</c:v>
                </c:pt>
                <c:pt idx="6434">
                  <c:v>3944715599.9998703</c:v>
                </c:pt>
                <c:pt idx="6435">
                  <c:v>3945328799.9998703</c:v>
                </c:pt>
                <c:pt idx="6436">
                  <c:v>3945941999.9998703</c:v>
                </c:pt>
                <c:pt idx="6437">
                  <c:v>3946555199.9998703</c:v>
                </c:pt>
                <c:pt idx="6438">
                  <c:v>3947168399.9998703</c:v>
                </c:pt>
                <c:pt idx="6439">
                  <c:v>3947781599.9998703</c:v>
                </c:pt>
                <c:pt idx="6440">
                  <c:v>3948394799.9998703</c:v>
                </c:pt>
                <c:pt idx="6441">
                  <c:v>3949007999.9998703</c:v>
                </c:pt>
                <c:pt idx="6442">
                  <c:v>3949621199.9998703</c:v>
                </c:pt>
                <c:pt idx="6443">
                  <c:v>3950234399.9998703</c:v>
                </c:pt>
                <c:pt idx="6444">
                  <c:v>3950847599.9998703</c:v>
                </c:pt>
                <c:pt idx="6445">
                  <c:v>3951460799.9998703</c:v>
                </c:pt>
                <c:pt idx="6446">
                  <c:v>3952073999.9998703</c:v>
                </c:pt>
                <c:pt idx="6447">
                  <c:v>3952687199.9998703</c:v>
                </c:pt>
                <c:pt idx="6448">
                  <c:v>3953300399.9998703</c:v>
                </c:pt>
                <c:pt idx="6449">
                  <c:v>3953913599.9998703</c:v>
                </c:pt>
                <c:pt idx="6450">
                  <c:v>3954526799.9998703</c:v>
                </c:pt>
                <c:pt idx="6451">
                  <c:v>3955139999.9998703</c:v>
                </c:pt>
                <c:pt idx="6452">
                  <c:v>3955753199.9998703</c:v>
                </c:pt>
                <c:pt idx="6453">
                  <c:v>3956366399.9998703</c:v>
                </c:pt>
                <c:pt idx="6454">
                  <c:v>3956979599.9998703</c:v>
                </c:pt>
                <c:pt idx="6455">
                  <c:v>3957592799.9998703</c:v>
                </c:pt>
                <c:pt idx="6456">
                  <c:v>3958205999.9998703</c:v>
                </c:pt>
                <c:pt idx="6457">
                  <c:v>3958819199.9998703</c:v>
                </c:pt>
                <c:pt idx="6458">
                  <c:v>3959432399.9998703</c:v>
                </c:pt>
                <c:pt idx="6459">
                  <c:v>3960045599.9998703</c:v>
                </c:pt>
                <c:pt idx="6460">
                  <c:v>3960658799.9998703</c:v>
                </c:pt>
                <c:pt idx="6461">
                  <c:v>3961271999.9998703</c:v>
                </c:pt>
                <c:pt idx="6462">
                  <c:v>3961885199.9998703</c:v>
                </c:pt>
                <c:pt idx="6463">
                  <c:v>3962498399.9998703</c:v>
                </c:pt>
                <c:pt idx="6464">
                  <c:v>3963111599.9998703</c:v>
                </c:pt>
                <c:pt idx="6465">
                  <c:v>3963724799.9998703</c:v>
                </c:pt>
                <c:pt idx="6466">
                  <c:v>3964337999.9998703</c:v>
                </c:pt>
                <c:pt idx="6467">
                  <c:v>3964951199.9998703</c:v>
                </c:pt>
                <c:pt idx="6468">
                  <c:v>3965564399.9998703</c:v>
                </c:pt>
                <c:pt idx="6469">
                  <c:v>3966177599.9998703</c:v>
                </c:pt>
                <c:pt idx="6470">
                  <c:v>3966790799.9998703</c:v>
                </c:pt>
                <c:pt idx="6471">
                  <c:v>3967403999.9998703</c:v>
                </c:pt>
                <c:pt idx="6472">
                  <c:v>3968017199.9998703</c:v>
                </c:pt>
                <c:pt idx="6473">
                  <c:v>3968630399.9998703</c:v>
                </c:pt>
                <c:pt idx="6474">
                  <c:v>3969243599.9998703</c:v>
                </c:pt>
                <c:pt idx="6475">
                  <c:v>3969856799.9998703</c:v>
                </c:pt>
                <c:pt idx="6476">
                  <c:v>3970469999.9998703</c:v>
                </c:pt>
                <c:pt idx="6477">
                  <c:v>3971083199.9998703</c:v>
                </c:pt>
                <c:pt idx="6478">
                  <c:v>3971696399.9998703</c:v>
                </c:pt>
                <c:pt idx="6479">
                  <c:v>3972309599.9998703</c:v>
                </c:pt>
                <c:pt idx="6480">
                  <c:v>3972922799.9998703</c:v>
                </c:pt>
                <c:pt idx="6481">
                  <c:v>3973535999.9998703</c:v>
                </c:pt>
                <c:pt idx="6482">
                  <c:v>3974149199.9998703</c:v>
                </c:pt>
                <c:pt idx="6483">
                  <c:v>3974762399.9998703</c:v>
                </c:pt>
                <c:pt idx="6484">
                  <c:v>3975375599.9998703</c:v>
                </c:pt>
                <c:pt idx="6485">
                  <c:v>3975988799.9998703</c:v>
                </c:pt>
                <c:pt idx="6486">
                  <c:v>3976601999.9998703</c:v>
                </c:pt>
                <c:pt idx="6487">
                  <c:v>3977215199.9998703</c:v>
                </c:pt>
                <c:pt idx="6488">
                  <c:v>3977828399.9998703</c:v>
                </c:pt>
                <c:pt idx="6489">
                  <c:v>3978441599.9998703</c:v>
                </c:pt>
                <c:pt idx="6490">
                  <c:v>3979054799.9998703</c:v>
                </c:pt>
                <c:pt idx="6491">
                  <c:v>3979667999.9998703</c:v>
                </c:pt>
                <c:pt idx="6492">
                  <c:v>3980281199.9998703</c:v>
                </c:pt>
                <c:pt idx="6493">
                  <c:v>3980894399.9998703</c:v>
                </c:pt>
                <c:pt idx="6494">
                  <c:v>3981507599.9998703</c:v>
                </c:pt>
                <c:pt idx="6495">
                  <c:v>3982120799.9998703</c:v>
                </c:pt>
                <c:pt idx="6496">
                  <c:v>3982733999.9998703</c:v>
                </c:pt>
                <c:pt idx="6497">
                  <c:v>3983347199.9998703</c:v>
                </c:pt>
                <c:pt idx="6498">
                  <c:v>3983960399.9998703</c:v>
                </c:pt>
                <c:pt idx="6499">
                  <c:v>3984573599.9998703</c:v>
                </c:pt>
                <c:pt idx="6500">
                  <c:v>3985186799.9998703</c:v>
                </c:pt>
                <c:pt idx="6501">
                  <c:v>3985799999.9998703</c:v>
                </c:pt>
                <c:pt idx="6502">
                  <c:v>3986413199.9998703</c:v>
                </c:pt>
                <c:pt idx="6503">
                  <c:v>3987026399.9998703</c:v>
                </c:pt>
                <c:pt idx="6504">
                  <c:v>3987639599.9998703</c:v>
                </c:pt>
                <c:pt idx="6505">
                  <c:v>3988252799.9998703</c:v>
                </c:pt>
                <c:pt idx="6506">
                  <c:v>3988865999.9998703</c:v>
                </c:pt>
                <c:pt idx="6507">
                  <c:v>3989479199.9998703</c:v>
                </c:pt>
                <c:pt idx="6508">
                  <c:v>3990092399.9998703</c:v>
                </c:pt>
                <c:pt idx="6509">
                  <c:v>3990705599.9998703</c:v>
                </c:pt>
                <c:pt idx="6510">
                  <c:v>3991318799.9998703</c:v>
                </c:pt>
                <c:pt idx="6511">
                  <c:v>3991931999.9998703</c:v>
                </c:pt>
                <c:pt idx="6512">
                  <c:v>3992545199.9998703</c:v>
                </c:pt>
                <c:pt idx="6513">
                  <c:v>3993158399.9998703</c:v>
                </c:pt>
                <c:pt idx="6514">
                  <c:v>3993771599.9998703</c:v>
                </c:pt>
                <c:pt idx="6515">
                  <c:v>3994384799.9998703</c:v>
                </c:pt>
                <c:pt idx="6516">
                  <c:v>3994997999.9998703</c:v>
                </c:pt>
                <c:pt idx="6517">
                  <c:v>3995611199.9998703</c:v>
                </c:pt>
                <c:pt idx="6518">
                  <c:v>3996224399.9998703</c:v>
                </c:pt>
                <c:pt idx="6519">
                  <c:v>3996837599.9998703</c:v>
                </c:pt>
                <c:pt idx="6520">
                  <c:v>3997450799.9998703</c:v>
                </c:pt>
                <c:pt idx="6521">
                  <c:v>3998063999.9998703</c:v>
                </c:pt>
                <c:pt idx="6522">
                  <c:v>3998677199.9998703</c:v>
                </c:pt>
                <c:pt idx="6523">
                  <c:v>3999290399.9998703</c:v>
                </c:pt>
                <c:pt idx="6524">
                  <c:v>3999903599.9998703</c:v>
                </c:pt>
                <c:pt idx="6525">
                  <c:v>4000516799.9998703</c:v>
                </c:pt>
                <c:pt idx="6526">
                  <c:v>4001129999.9998703</c:v>
                </c:pt>
                <c:pt idx="6527">
                  <c:v>4001743199.9998703</c:v>
                </c:pt>
                <c:pt idx="6528">
                  <c:v>4002356399.9998703</c:v>
                </c:pt>
                <c:pt idx="6529">
                  <c:v>4002969599.9998703</c:v>
                </c:pt>
                <c:pt idx="6530">
                  <c:v>4003582799.9998703</c:v>
                </c:pt>
                <c:pt idx="6531">
                  <c:v>4004195999.9998703</c:v>
                </c:pt>
                <c:pt idx="6532">
                  <c:v>4004809199.9998703</c:v>
                </c:pt>
                <c:pt idx="6533">
                  <c:v>4005422399.9998703</c:v>
                </c:pt>
                <c:pt idx="6534">
                  <c:v>4006035599.9998703</c:v>
                </c:pt>
                <c:pt idx="6535">
                  <c:v>4006648799.9998703</c:v>
                </c:pt>
                <c:pt idx="6536">
                  <c:v>4007261999.9998703</c:v>
                </c:pt>
                <c:pt idx="6537">
                  <c:v>4007875199.9998703</c:v>
                </c:pt>
                <c:pt idx="6538">
                  <c:v>4008488399.9998703</c:v>
                </c:pt>
                <c:pt idx="6539">
                  <c:v>4009101599.9998703</c:v>
                </c:pt>
                <c:pt idx="6540">
                  <c:v>4009714799.9998703</c:v>
                </c:pt>
                <c:pt idx="6541">
                  <c:v>4010327999.9998703</c:v>
                </c:pt>
                <c:pt idx="6542">
                  <c:v>4010941199.9998703</c:v>
                </c:pt>
                <c:pt idx="6543">
                  <c:v>4011554399.9998703</c:v>
                </c:pt>
                <c:pt idx="6544">
                  <c:v>4012167599.9998703</c:v>
                </c:pt>
                <c:pt idx="6545">
                  <c:v>4012780799.9998703</c:v>
                </c:pt>
                <c:pt idx="6546">
                  <c:v>4013393999.9998703</c:v>
                </c:pt>
                <c:pt idx="6547">
                  <c:v>4014007199.9998703</c:v>
                </c:pt>
                <c:pt idx="6548">
                  <c:v>4014620399.9998703</c:v>
                </c:pt>
                <c:pt idx="6549">
                  <c:v>4015233599.9998703</c:v>
                </c:pt>
                <c:pt idx="6550">
                  <c:v>4015846799.9998703</c:v>
                </c:pt>
                <c:pt idx="6551">
                  <c:v>4016459999.9998703</c:v>
                </c:pt>
                <c:pt idx="6552">
                  <c:v>4017073199.9998703</c:v>
                </c:pt>
                <c:pt idx="6553">
                  <c:v>4017686399.9998703</c:v>
                </c:pt>
                <c:pt idx="6554">
                  <c:v>4018299599.9998703</c:v>
                </c:pt>
                <c:pt idx="6555">
                  <c:v>4018912799.9998703</c:v>
                </c:pt>
                <c:pt idx="6556">
                  <c:v>4019525999.9998703</c:v>
                </c:pt>
                <c:pt idx="6557">
                  <c:v>4020139199.9998703</c:v>
                </c:pt>
                <c:pt idx="6558">
                  <c:v>4020752399.9998703</c:v>
                </c:pt>
                <c:pt idx="6559">
                  <c:v>4021365599.9998703</c:v>
                </c:pt>
                <c:pt idx="6560">
                  <c:v>4021978799.9998703</c:v>
                </c:pt>
                <c:pt idx="6561">
                  <c:v>4022591999.9998703</c:v>
                </c:pt>
                <c:pt idx="6562">
                  <c:v>4023205199.9998703</c:v>
                </c:pt>
                <c:pt idx="6563">
                  <c:v>4023818399.9998703</c:v>
                </c:pt>
                <c:pt idx="6564">
                  <c:v>4024431599.9998703</c:v>
                </c:pt>
                <c:pt idx="6565">
                  <c:v>4025044799.9998703</c:v>
                </c:pt>
                <c:pt idx="6566">
                  <c:v>4025657999.9998703</c:v>
                </c:pt>
                <c:pt idx="6567">
                  <c:v>4026271199.9998703</c:v>
                </c:pt>
                <c:pt idx="6568">
                  <c:v>4026884399.9998703</c:v>
                </c:pt>
                <c:pt idx="6569">
                  <c:v>4027497599.9998703</c:v>
                </c:pt>
                <c:pt idx="6570">
                  <c:v>4028110799.9998703</c:v>
                </c:pt>
                <c:pt idx="6571">
                  <c:v>4028723999.9998703</c:v>
                </c:pt>
                <c:pt idx="6572">
                  <c:v>4029337199.9998703</c:v>
                </c:pt>
                <c:pt idx="6573">
                  <c:v>4029950399.9998703</c:v>
                </c:pt>
                <c:pt idx="6574">
                  <c:v>4030563599.9998703</c:v>
                </c:pt>
                <c:pt idx="6575">
                  <c:v>4031176799.9998703</c:v>
                </c:pt>
                <c:pt idx="6576">
                  <c:v>4031789999.9998703</c:v>
                </c:pt>
                <c:pt idx="6577">
                  <c:v>4032403199.9998703</c:v>
                </c:pt>
                <c:pt idx="6578">
                  <c:v>4033016399.9998703</c:v>
                </c:pt>
                <c:pt idx="6579">
                  <c:v>4033629599.9998703</c:v>
                </c:pt>
                <c:pt idx="6580">
                  <c:v>4034242799.9998703</c:v>
                </c:pt>
                <c:pt idx="6581">
                  <c:v>4034855999.9998703</c:v>
                </c:pt>
                <c:pt idx="6582">
                  <c:v>4035469199.9998703</c:v>
                </c:pt>
                <c:pt idx="6583">
                  <c:v>4036082399.9998703</c:v>
                </c:pt>
                <c:pt idx="6584">
                  <c:v>4036695599.9998703</c:v>
                </c:pt>
                <c:pt idx="6585">
                  <c:v>4037308799.9998703</c:v>
                </c:pt>
                <c:pt idx="6586">
                  <c:v>4037921999.9998703</c:v>
                </c:pt>
                <c:pt idx="6587">
                  <c:v>4038535199.9998703</c:v>
                </c:pt>
                <c:pt idx="6588">
                  <c:v>4039148399.9998703</c:v>
                </c:pt>
                <c:pt idx="6589">
                  <c:v>4039761599.9998703</c:v>
                </c:pt>
                <c:pt idx="6590">
                  <c:v>4040374799.9998703</c:v>
                </c:pt>
                <c:pt idx="6591">
                  <c:v>4040987999.9998703</c:v>
                </c:pt>
                <c:pt idx="6592">
                  <c:v>4041601199.9998703</c:v>
                </c:pt>
                <c:pt idx="6593">
                  <c:v>4042214399.9998703</c:v>
                </c:pt>
                <c:pt idx="6594">
                  <c:v>4042827599.9998703</c:v>
                </c:pt>
                <c:pt idx="6595">
                  <c:v>4043440799.9998703</c:v>
                </c:pt>
                <c:pt idx="6596">
                  <c:v>4044053999.9998703</c:v>
                </c:pt>
                <c:pt idx="6597">
                  <c:v>4044667199.9998703</c:v>
                </c:pt>
                <c:pt idx="6598">
                  <c:v>4045280399.9998703</c:v>
                </c:pt>
                <c:pt idx="6599">
                  <c:v>4045893599.9998703</c:v>
                </c:pt>
                <c:pt idx="6600">
                  <c:v>4046506799.9998703</c:v>
                </c:pt>
                <c:pt idx="6601">
                  <c:v>4047119999.9998703</c:v>
                </c:pt>
                <c:pt idx="6602">
                  <c:v>4047733199.9998703</c:v>
                </c:pt>
                <c:pt idx="6603">
                  <c:v>4048346399.9998703</c:v>
                </c:pt>
                <c:pt idx="6604">
                  <c:v>4048959599.9998703</c:v>
                </c:pt>
                <c:pt idx="6605">
                  <c:v>4049572799.9998703</c:v>
                </c:pt>
                <c:pt idx="6606">
                  <c:v>4050185999.9998703</c:v>
                </c:pt>
                <c:pt idx="6607">
                  <c:v>4050799199.9998703</c:v>
                </c:pt>
                <c:pt idx="6608">
                  <c:v>4051412399.9998703</c:v>
                </c:pt>
                <c:pt idx="6609">
                  <c:v>4052025599.9998703</c:v>
                </c:pt>
                <c:pt idx="6610">
                  <c:v>4052638799.9998703</c:v>
                </c:pt>
                <c:pt idx="6611">
                  <c:v>4053251999.9998703</c:v>
                </c:pt>
                <c:pt idx="6612">
                  <c:v>4053865199.9998703</c:v>
                </c:pt>
                <c:pt idx="6613">
                  <c:v>4054478399.9998703</c:v>
                </c:pt>
                <c:pt idx="6614">
                  <c:v>4055091599.9998703</c:v>
                </c:pt>
                <c:pt idx="6615">
                  <c:v>4055704799.9998703</c:v>
                </c:pt>
                <c:pt idx="6616">
                  <c:v>4056317999.9998703</c:v>
                </c:pt>
                <c:pt idx="6617">
                  <c:v>4056931199.9998703</c:v>
                </c:pt>
                <c:pt idx="6618">
                  <c:v>4057544399.9998703</c:v>
                </c:pt>
                <c:pt idx="6619">
                  <c:v>4058157599.9998703</c:v>
                </c:pt>
                <c:pt idx="6620">
                  <c:v>4058770799.9998703</c:v>
                </c:pt>
                <c:pt idx="6621">
                  <c:v>4059383999.9998703</c:v>
                </c:pt>
                <c:pt idx="6622">
                  <c:v>4059997199.9998703</c:v>
                </c:pt>
                <c:pt idx="6623">
                  <c:v>4060610399.9998703</c:v>
                </c:pt>
                <c:pt idx="6624">
                  <c:v>4061223599.9998703</c:v>
                </c:pt>
                <c:pt idx="6625">
                  <c:v>4061836799.9998703</c:v>
                </c:pt>
                <c:pt idx="6626">
                  <c:v>4062449999.9998703</c:v>
                </c:pt>
                <c:pt idx="6627">
                  <c:v>4063063199.9998703</c:v>
                </c:pt>
                <c:pt idx="6628">
                  <c:v>4063676399.9998703</c:v>
                </c:pt>
                <c:pt idx="6629">
                  <c:v>4064289599.9998703</c:v>
                </c:pt>
                <c:pt idx="6630">
                  <c:v>4064902799.9998703</c:v>
                </c:pt>
                <c:pt idx="6631">
                  <c:v>4065515999.9998703</c:v>
                </c:pt>
                <c:pt idx="6632">
                  <c:v>4066129199.9998703</c:v>
                </c:pt>
                <c:pt idx="6633">
                  <c:v>4066742399.9998703</c:v>
                </c:pt>
                <c:pt idx="6634">
                  <c:v>4067355599.9998703</c:v>
                </c:pt>
                <c:pt idx="6635">
                  <c:v>4067968799.9998703</c:v>
                </c:pt>
                <c:pt idx="6636">
                  <c:v>4068581999.9998703</c:v>
                </c:pt>
                <c:pt idx="6637">
                  <c:v>4069195199.9998703</c:v>
                </c:pt>
                <c:pt idx="6638">
                  <c:v>4069808399.9998703</c:v>
                </c:pt>
                <c:pt idx="6639">
                  <c:v>4070421599.9998703</c:v>
                </c:pt>
                <c:pt idx="6640">
                  <c:v>4071034799.9998703</c:v>
                </c:pt>
                <c:pt idx="6641">
                  <c:v>4071647999.9998703</c:v>
                </c:pt>
                <c:pt idx="6642">
                  <c:v>4072261199.9998703</c:v>
                </c:pt>
                <c:pt idx="6643">
                  <c:v>4072874399.9998703</c:v>
                </c:pt>
                <c:pt idx="6644">
                  <c:v>4073487599.9998703</c:v>
                </c:pt>
                <c:pt idx="6645">
                  <c:v>4074100799.9998703</c:v>
                </c:pt>
                <c:pt idx="6646">
                  <c:v>4074713999.9998703</c:v>
                </c:pt>
                <c:pt idx="6647">
                  <c:v>4075327199.9998703</c:v>
                </c:pt>
                <c:pt idx="6648">
                  <c:v>4075940399.9998703</c:v>
                </c:pt>
                <c:pt idx="6649">
                  <c:v>4076553599.9998703</c:v>
                </c:pt>
                <c:pt idx="6650">
                  <c:v>4077166799.9998703</c:v>
                </c:pt>
                <c:pt idx="6651">
                  <c:v>4077779999.9998703</c:v>
                </c:pt>
                <c:pt idx="6652">
                  <c:v>4078393199.9998703</c:v>
                </c:pt>
                <c:pt idx="6653">
                  <c:v>4079006399.9998703</c:v>
                </c:pt>
                <c:pt idx="6654">
                  <c:v>4079619599.9998703</c:v>
                </c:pt>
                <c:pt idx="6655">
                  <c:v>4080232799.9998703</c:v>
                </c:pt>
                <c:pt idx="6656">
                  <c:v>4080845999.9998703</c:v>
                </c:pt>
                <c:pt idx="6657">
                  <c:v>4081459199.9998703</c:v>
                </c:pt>
                <c:pt idx="6658">
                  <c:v>4082072399.9998703</c:v>
                </c:pt>
                <c:pt idx="6659">
                  <c:v>4082685599.9998703</c:v>
                </c:pt>
                <c:pt idx="6660">
                  <c:v>4083298799.9998703</c:v>
                </c:pt>
                <c:pt idx="6661">
                  <c:v>4083911999.9998703</c:v>
                </c:pt>
                <c:pt idx="6662">
                  <c:v>4084525199.9998703</c:v>
                </c:pt>
                <c:pt idx="6663">
                  <c:v>4085138399.9998703</c:v>
                </c:pt>
                <c:pt idx="6664">
                  <c:v>4085751599.9998703</c:v>
                </c:pt>
                <c:pt idx="6665">
                  <c:v>4086364799.9998703</c:v>
                </c:pt>
                <c:pt idx="6666">
                  <c:v>4086977999.9998703</c:v>
                </c:pt>
                <c:pt idx="6667">
                  <c:v>4087591199.9998703</c:v>
                </c:pt>
                <c:pt idx="6668">
                  <c:v>4088204399.9998703</c:v>
                </c:pt>
                <c:pt idx="6669">
                  <c:v>4088817599.9998703</c:v>
                </c:pt>
                <c:pt idx="6670">
                  <c:v>4089430799.9998703</c:v>
                </c:pt>
                <c:pt idx="6671">
                  <c:v>4090043999.9998703</c:v>
                </c:pt>
                <c:pt idx="6672">
                  <c:v>4090657199.9998703</c:v>
                </c:pt>
                <c:pt idx="6673">
                  <c:v>4091270399.9998703</c:v>
                </c:pt>
                <c:pt idx="6674">
                  <c:v>4091883599.9998703</c:v>
                </c:pt>
                <c:pt idx="6675">
                  <c:v>4092496799.9998703</c:v>
                </c:pt>
                <c:pt idx="6676">
                  <c:v>4093109999.9998703</c:v>
                </c:pt>
                <c:pt idx="6677">
                  <c:v>4093723199.9998703</c:v>
                </c:pt>
                <c:pt idx="6678">
                  <c:v>4094336399.9998703</c:v>
                </c:pt>
                <c:pt idx="6679">
                  <c:v>4094949599.9998703</c:v>
                </c:pt>
                <c:pt idx="6680">
                  <c:v>4095562799.9998703</c:v>
                </c:pt>
                <c:pt idx="6681">
                  <c:v>4096175999.9998703</c:v>
                </c:pt>
                <c:pt idx="6682">
                  <c:v>4096789199.9998703</c:v>
                </c:pt>
                <c:pt idx="6683">
                  <c:v>4097402399.9998703</c:v>
                </c:pt>
                <c:pt idx="6684">
                  <c:v>4098015599.9998703</c:v>
                </c:pt>
                <c:pt idx="6685">
                  <c:v>4098628799.9998703</c:v>
                </c:pt>
                <c:pt idx="6686">
                  <c:v>4099241999.9998703</c:v>
                </c:pt>
                <c:pt idx="6687">
                  <c:v>4099855199.9998703</c:v>
                </c:pt>
                <c:pt idx="6688">
                  <c:v>4100468399.9998703</c:v>
                </c:pt>
                <c:pt idx="6689">
                  <c:v>4101081599.9998703</c:v>
                </c:pt>
                <c:pt idx="6690">
                  <c:v>4101694799.9998703</c:v>
                </c:pt>
                <c:pt idx="6691">
                  <c:v>4102307999.9998703</c:v>
                </c:pt>
                <c:pt idx="6692">
                  <c:v>4102921199.9998703</c:v>
                </c:pt>
                <c:pt idx="6693">
                  <c:v>4103534399.9998703</c:v>
                </c:pt>
                <c:pt idx="6694">
                  <c:v>4104147599.9998703</c:v>
                </c:pt>
                <c:pt idx="6695">
                  <c:v>4104760799.9998703</c:v>
                </c:pt>
                <c:pt idx="6696">
                  <c:v>4105373999.9998703</c:v>
                </c:pt>
                <c:pt idx="6697">
                  <c:v>4105987199.9998703</c:v>
                </c:pt>
                <c:pt idx="6698">
                  <c:v>4106600399.9998703</c:v>
                </c:pt>
                <c:pt idx="6699">
                  <c:v>4107213599.9998703</c:v>
                </c:pt>
                <c:pt idx="6700">
                  <c:v>4107826799.9998703</c:v>
                </c:pt>
                <c:pt idx="6701">
                  <c:v>4108439999.9998703</c:v>
                </c:pt>
                <c:pt idx="6702">
                  <c:v>4109053199.9998703</c:v>
                </c:pt>
                <c:pt idx="6703">
                  <c:v>4109666399.9998703</c:v>
                </c:pt>
                <c:pt idx="6704">
                  <c:v>4110279599.9998703</c:v>
                </c:pt>
                <c:pt idx="6705">
                  <c:v>4110892799.9998703</c:v>
                </c:pt>
                <c:pt idx="6706">
                  <c:v>4111505999.9998703</c:v>
                </c:pt>
                <c:pt idx="6707">
                  <c:v>4112119199.9998703</c:v>
                </c:pt>
                <c:pt idx="6708">
                  <c:v>4112732399.9998703</c:v>
                </c:pt>
                <c:pt idx="6709">
                  <c:v>4113345599.9998703</c:v>
                </c:pt>
                <c:pt idx="6710">
                  <c:v>4113958799.9998703</c:v>
                </c:pt>
                <c:pt idx="6711">
                  <c:v>4114571999.9998703</c:v>
                </c:pt>
                <c:pt idx="6712">
                  <c:v>4115185199.9998703</c:v>
                </c:pt>
                <c:pt idx="6713">
                  <c:v>4115798399.9998703</c:v>
                </c:pt>
                <c:pt idx="6714">
                  <c:v>4116411599.9998703</c:v>
                </c:pt>
                <c:pt idx="6715">
                  <c:v>4117024799.9998703</c:v>
                </c:pt>
                <c:pt idx="6716">
                  <c:v>4117637999.9998703</c:v>
                </c:pt>
                <c:pt idx="6717">
                  <c:v>4118251199.9998703</c:v>
                </c:pt>
                <c:pt idx="6718">
                  <c:v>4118864399.9998703</c:v>
                </c:pt>
                <c:pt idx="6719">
                  <c:v>4119477599.9998703</c:v>
                </c:pt>
                <c:pt idx="6720">
                  <c:v>4120090799.9998703</c:v>
                </c:pt>
                <c:pt idx="6721">
                  <c:v>4120703999.9998703</c:v>
                </c:pt>
                <c:pt idx="6722">
                  <c:v>4121317199.9998703</c:v>
                </c:pt>
                <c:pt idx="6723">
                  <c:v>4121930399.9998703</c:v>
                </c:pt>
                <c:pt idx="6724">
                  <c:v>4122543599.9998703</c:v>
                </c:pt>
                <c:pt idx="6725">
                  <c:v>4123156799.9998703</c:v>
                </c:pt>
                <c:pt idx="6726">
                  <c:v>4123769999.9998703</c:v>
                </c:pt>
                <c:pt idx="6727">
                  <c:v>4124383199.9998703</c:v>
                </c:pt>
                <c:pt idx="6728">
                  <c:v>4124996399.9998703</c:v>
                </c:pt>
                <c:pt idx="6729">
                  <c:v>4125609599.9998703</c:v>
                </c:pt>
                <c:pt idx="6730">
                  <c:v>4126222799.9998703</c:v>
                </c:pt>
                <c:pt idx="6731">
                  <c:v>4126835999.9998703</c:v>
                </c:pt>
                <c:pt idx="6732">
                  <c:v>4127449199.9998703</c:v>
                </c:pt>
                <c:pt idx="6733">
                  <c:v>4128062399.9998703</c:v>
                </c:pt>
                <c:pt idx="6734">
                  <c:v>4128675599.9998703</c:v>
                </c:pt>
                <c:pt idx="6735">
                  <c:v>4129288799.9998703</c:v>
                </c:pt>
                <c:pt idx="6736">
                  <c:v>4129901999.9998703</c:v>
                </c:pt>
                <c:pt idx="6737">
                  <c:v>4130515199.9998703</c:v>
                </c:pt>
                <c:pt idx="6738">
                  <c:v>4131128399.9998703</c:v>
                </c:pt>
                <c:pt idx="6739">
                  <c:v>4131741599.9998703</c:v>
                </c:pt>
                <c:pt idx="6740">
                  <c:v>4132354799.9998703</c:v>
                </c:pt>
                <c:pt idx="6741">
                  <c:v>4132967999.9998703</c:v>
                </c:pt>
                <c:pt idx="6742">
                  <c:v>4133581199.9998703</c:v>
                </c:pt>
                <c:pt idx="6743">
                  <c:v>4134194399.9998703</c:v>
                </c:pt>
                <c:pt idx="6744">
                  <c:v>4134807599.9998703</c:v>
                </c:pt>
                <c:pt idx="6745">
                  <c:v>4135420799.9998703</c:v>
                </c:pt>
                <c:pt idx="6746">
                  <c:v>4136033999.9998703</c:v>
                </c:pt>
                <c:pt idx="6747">
                  <c:v>4136647199.9998703</c:v>
                </c:pt>
                <c:pt idx="6748">
                  <c:v>4137260399.9998703</c:v>
                </c:pt>
                <c:pt idx="6749">
                  <c:v>4137873599.9998703</c:v>
                </c:pt>
                <c:pt idx="6750">
                  <c:v>4138486799.9998703</c:v>
                </c:pt>
                <c:pt idx="6751">
                  <c:v>4139099999.9998703</c:v>
                </c:pt>
                <c:pt idx="6752">
                  <c:v>4139713199.9998703</c:v>
                </c:pt>
                <c:pt idx="6753">
                  <c:v>4140326399.9998703</c:v>
                </c:pt>
                <c:pt idx="6754">
                  <c:v>4140939599.9998703</c:v>
                </c:pt>
                <c:pt idx="6755">
                  <c:v>4141552799.9998703</c:v>
                </c:pt>
                <c:pt idx="6756">
                  <c:v>4142165999.9998703</c:v>
                </c:pt>
                <c:pt idx="6757">
                  <c:v>4142779199.9998703</c:v>
                </c:pt>
                <c:pt idx="6758">
                  <c:v>4143392399.9998703</c:v>
                </c:pt>
                <c:pt idx="6759">
                  <c:v>4144005599.9998703</c:v>
                </c:pt>
                <c:pt idx="6760">
                  <c:v>4144618799.9998703</c:v>
                </c:pt>
                <c:pt idx="6761">
                  <c:v>4145231999.9998703</c:v>
                </c:pt>
                <c:pt idx="6762">
                  <c:v>4145845199.9998703</c:v>
                </c:pt>
                <c:pt idx="6763">
                  <c:v>4146458399.9998703</c:v>
                </c:pt>
                <c:pt idx="6764">
                  <c:v>4147071599.9998703</c:v>
                </c:pt>
                <c:pt idx="6765">
                  <c:v>4147684799.9998703</c:v>
                </c:pt>
                <c:pt idx="6766">
                  <c:v>4148297999.9998703</c:v>
                </c:pt>
                <c:pt idx="6767">
                  <c:v>4148911199.9998703</c:v>
                </c:pt>
                <c:pt idx="6768">
                  <c:v>4149524399.9998703</c:v>
                </c:pt>
                <c:pt idx="6769">
                  <c:v>4150137599.9998703</c:v>
                </c:pt>
                <c:pt idx="6770">
                  <c:v>4150750799.9998703</c:v>
                </c:pt>
                <c:pt idx="6771">
                  <c:v>4151363999.9998703</c:v>
                </c:pt>
                <c:pt idx="6772">
                  <c:v>4151977199.9998703</c:v>
                </c:pt>
                <c:pt idx="6773">
                  <c:v>4152590399.9998703</c:v>
                </c:pt>
                <c:pt idx="6774">
                  <c:v>4153203599.9998703</c:v>
                </c:pt>
                <c:pt idx="6775">
                  <c:v>4153816799.9998703</c:v>
                </c:pt>
                <c:pt idx="6776">
                  <c:v>4154429999.9998703</c:v>
                </c:pt>
                <c:pt idx="6777">
                  <c:v>4155043199.9998703</c:v>
                </c:pt>
                <c:pt idx="6778">
                  <c:v>4155656399.9998703</c:v>
                </c:pt>
                <c:pt idx="6779">
                  <c:v>4156269599.9998703</c:v>
                </c:pt>
                <c:pt idx="6780">
                  <c:v>4156882799.9998703</c:v>
                </c:pt>
                <c:pt idx="6781">
                  <c:v>4157495999.9998703</c:v>
                </c:pt>
                <c:pt idx="6782">
                  <c:v>4158109199.9998703</c:v>
                </c:pt>
                <c:pt idx="6783">
                  <c:v>4158722399.9998703</c:v>
                </c:pt>
                <c:pt idx="6784">
                  <c:v>4159335599.9998703</c:v>
                </c:pt>
                <c:pt idx="6785">
                  <c:v>4159948799.9998703</c:v>
                </c:pt>
                <c:pt idx="6786">
                  <c:v>4160561999.9998703</c:v>
                </c:pt>
                <c:pt idx="6787">
                  <c:v>4161175199.9998703</c:v>
                </c:pt>
                <c:pt idx="6788">
                  <c:v>4161788399.9998703</c:v>
                </c:pt>
                <c:pt idx="6789">
                  <c:v>4162401599.9998703</c:v>
                </c:pt>
                <c:pt idx="6790">
                  <c:v>4163014799.9998703</c:v>
                </c:pt>
                <c:pt idx="6791">
                  <c:v>4163627999.9998703</c:v>
                </c:pt>
                <c:pt idx="6792">
                  <c:v>4164241199.9998703</c:v>
                </c:pt>
                <c:pt idx="6793">
                  <c:v>4164854399.9998703</c:v>
                </c:pt>
                <c:pt idx="6794">
                  <c:v>4165467599.9998703</c:v>
                </c:pt>
                <c:pt idx="6795">
                  <c:v>4166080799.9998703</c:v>
                </c:pt>
                <c:pt idx="6796">
                  <c:v>4166693999.9998703</c:v>
                </c:pt>
                <c:pt idx="6797">
                  <c:v>4167307199.9998703</c:v>
                </c:pt>
                <c:pt idx="6798">
                  <c:v>4167920399.9998703</c:v>
                </c:pt>
                <c:pt idx="6799">
                  <c:v>4168533599.9998703</c:v>
                </c:pt>
                <c:pt idx="6800">
                  <c:v>4169146799.9998703</c:v>
                </c:pt>
                <c:pt idx="6801">
                  <c:v>4169759999.9998703</c:v>
                </c:pt>
                <c:pt idx="6802">
                  <c:v>4170373199.9998703</c:v>
                </c:pt>
                <c:pt idx="6803">
                  <c:v>4170986399.9998703</c:v>
                </c:pt>
                <c:pt idx="6804">
                  <c:v>4171599599.9998703</c:v>
                </c:pt>
                <c:pt idx="6805">
                  <c:v>4172212799.9998703</c:v>
                </c:pt>
                <c:pt idx="6806">
                  <c:v>4172825999.9998703</c:v>
                </c:pt>
                <c:pt idx="6807">
                  <c:v>4173439199.9998703</c:v>
                </c:pt>
                <c:pt idx="6808">
                  <c:v>4174052399.9998703</c:v>
                </c:pt>
                <c:pt idx="6809">
                  <c:v>4174665599.9998703</c:v>
                </c:pt>
                <c:pt idx="6810">
                  <c:v>4175278799.9998703</c:v>
                </c:pt>
                <c:pt idx="6811">
                  <c:v>4175891999.9998703</c:v>
                </c:pt>
                <c:pt idx="6812">
                  <c:v>4176505199.9998703</c:v>
                </c:pt>
                <c:pt idx="6813">
                  <c:v>4177118399.9998703</c:v>
                </c:pt>
                <c:pt idx="6814">
                  <c:v>4177731599.9998703</c:v>
                </c:pt>
                <c:pt idx="6815">
                  <c:v>4178344799.9998703</c:v>
                </c:pt>
                <c:pt idx="6816">
                  <c:v>4178957999.9998703</c:v>
                </c:pt>
                <c:pt idx="6817">
                  <c:v>4179571199.9998703</c:v>
                </c:pt>
                <c:pt idx="6818">
                  <c:v>4180184399.9998703</c:v>
                </c:pt>
                <c:pt idx="6819">
                  <c:v>4180797599.9998703</c:v>
                </c:pt>
                <c:pt idx="6820">
                  <c:v>4181410799.9998703</c:v>
                </c:pt>
                <c:pt idx="6821">
                  <c:v>4182023999.9998703</c:v>
                </c:pt>
                <c:pt idx="6822">
                  <c:v>4182637199.9998703</c:v>
                </c:pt>
                <c:pt idx="6823">
                  <c:v>4183250399.9998703</c:v>
                </c:pt>
                <c:pt idx="6824">
                  <c:v>4183863599.9998703</c:v>
                </c:pt>
                <c:pt idx="6825">
                  <c:v>4184476799.9998703</c:v>
                </c:pt>
                <c:pt idx="6826">
                  <c:v>4185089999.9998703</c:v>
                </c:pt>
                <c:pt idx="6827">
                  <c:v>4185703199.9998703</c:v>
                </c:pt>
                <c:pt idx="6828">
                  <c:v>4186316399.9998703</c:v>
                </c:pt>
                <c:pt idx="6829">
                  <c:v>4186929599.9998703</c:v>
                </c:pt>
                <c:pt idx="6830">
                  <c:v>4187542799.9998703</c:v>
                </c:pt>
                <c:pt idx="6831">
                  <c:v>4188155999.9998703</c:v>
                </c:pt>
                <c:pt idx="6832">
                  <c:v>4188769199.9998703</c:v>
                </c:pt>
                <c:pt idx="6833">
                  <c:v>4189382399.9998703</c:v>
                </c:pt>
                <c:pt idx="6834">
                  <c:v>4189995599.9998703</c:v>
                </c:pt>
                <c:pt idx="6835">
                  <c:v>4190608799.9998703</c:v>
                </c:pt>
                <c:pt idx="6836">
                  <c:v>4191221999.9998703</c:v>
                </c:pt>
                <c:pt idx="6837">
                  <c:v>4191835199.9998703</c:v>
                </c:pt>
                <c:pt idx="6838">
                  <c:v>4192448399.9998703</c:v>
                </c:pt>
                <c:pt idx="6839">
                  <c:v>4193061599.9998703</c:v>
                </c:pt>
                <c:pt idx="6840">
                  <c:v>4193674799.9998703</c:v>
                </c:pt>
                <c:pt idx="6841">
                  <c:v>4194287999.9998703</c:v>
                </c:pt>
                <c:pt idx="6842">
                  <c:v>4194901199.9998703</c:v>
                </c:pt>
                <c:pt idx="6843">
                  <c:v>4195514399.9998703</c:v>
                </c:pt>
                <c:pt idx="6844">
                  <c:v>4196127599.9998703</c:v>
                </c:pt>
                <c:pt idx="6845">
                  <c:v>4196740799.9998703</c:v>
                </c:pt>
                <c:pt idx="6846">
                  <c:v>4197353999.9998703</c:v>
                </c:pt>
                <c:pt idx="6847">
                  <c:v>4197967199.9998703</c:v>
                </c:pt>
                <c:pt idx="6848">
                  <c:v>4198580399.9998703</c:v>
                </c:pt>
                <c:pt idx="6849">
                  <c:v>4199193599.9998703</c:v>
                </c:pt>
                <c:pt idx="6850">
                  <c:v>4199806799.9998703</c:v>
                </c:pt>
                <c:pt idx="6851">
                  <c:v>4200419999.9998703</c:v>
                </c:pt>
                <c:pt idx="6852">
                  <c:v>4201033199.9998703</c:v>
                </c:pt>
                <c:pt idx="6853">
                  <c:v>4201646399.9998703</c:v>
                </c:pt>
                <c:pt idx="6854">
                  <c:v>4202259599.9998703</c:v>
                </c:pt>
                <c:pt idx="6855">
                  <c:v>4202872799.9998703</c:v>
                </c:pt>
                <c:pt idx="6856">
                  <c:v>4203485999.9998703</c:v>
                </c:pt>
                <c:pt idx="6857">
                  <c:v>4204099199.9998703</c:v>
                </c:pt>
                <c:pt idx="6858">
                  <c:v>4204712399.9998703</c:v>
                </c:pt>
                <c:pt idx="6859">
                  <c:v>4205325599.9998703</c:v>
                </c:pt>
                <c:pt idx="6860">
                  <c:v>4205938799.9998703</c:v>
                </c:pt>
                <c:pt idx="6861">
                  <c:v>4206551999.9998703</c:v>
                </c:pt>
                <c:pt idx="6862">
                  <c:v>4207165199.9998703</c:v>
                </c:pt>
                <c:pt idx="6863">
                  <c:v>4207778399.9998703</c:v>
                </c:pt>
                <c:pt idx="6864">
                  <c:v>4208391599.9998703</c:v>
                </c:pt>
                <c:pt idx="6865">
                  <c:v>4209004799.9998703</c:v>
                </c:pt>
                <c:pt idx="6866">
                  <c:v>4209617999.9998703</c:v>
                </c:pt>
                <c:pt idx="6867">
                  <c:v>4210231199.9998703</c:v>
                </c:pt>
                <c:pt idx="6868">
                  <c:v>4210844399.9998703</c:v>
                </c:pt>
                <c:pt idx="6869">
                  <c:v>4211457599.9998703</c:v>
                </c:pt>
                <c:pt idx="6870">
                  <c:v>4212070799.9998703</c:v>
                </c:pt>
                <c:pt idx="6871">
                  <c:v>4212683999.9998703</c:v>
                </c:pt>
                <c:pt idx="6872">
                  <c:v>4213297199.9998703</c:v>
                </c:pt>
                <c:pt idx="6873">
                  <c:v>4213910399.9998703</c:v>
                </c:pt>
                <c:pt idx="6874">
                  <c:v>4214523599.9998703</c:v>
                </c:pt>
                <c:pt idx="6875">
                  <c:v>4215136799.9998703</c:v>
                </c:pt>
                <c:pt idx="6876">
                  <c:v>4215749999.9998703</c:v>
                </c:pt>
                <c:pt idx="6877">
                  <c:v>4216363199.9998703</c:v>
                </c:pt>
                <c:pt idx="6878">
                  <c:v>4216976399.9998703</c:v>
                </c:pt>
                <c:pt idx="6879">
                  <c:v>4217589599.9998703</c:v>
                </c:pt>
                <c:pt idx="6880">
                  <c:v>4218202799.9998703</c:v>
                </c:pt>
                <c:pt idx="6881">
                  <c:v>4218815999.9998703</c:v>
                </c:pt>
                <c:pt idx="6882">
                  <c:v>4219429199.9998703</c:v>
                </c:pt>
                <c:pt idx="6883">
                  <c:v>4220042399.9998703</c:v>
                </c:pt>
                <c:pt idx="6884">
                  <c:v>4220655599.9998703</c:v>
                </c:pt>
                <c:pt idx="6885">
                  <c:v>4221268799.9998703</c:v>
                </c:pt>
                <c:pt idx="6886">
                  <c:v>4221881999.9998703</c:v>
                </c:pt>
                <c:pt idx="6887">
                  <c:v>4222495199.9998703</c:v>
                </c:pt>
                <c:pt idx="6888">
                  <c:v>4223108399.9998703</c:v>
                </c:pt>
                <c:pt idx="6889">
                  <c:v>4223721599.9998703</c:v>
                </c:pt>
                <c:pt idx="6890">
                  <c:v>4224334799.9998703</c:v>
                </c:pt>
                <c:pt idx="6891">
                  <c:v>4224947999.9998703</c:v>
                </c:pt>
                <c:pt idx="6892">
                  <c:v>4225561199.9998703</c:v>
                </c:pt>
                <c:pt idx="6893">
                  <c:v>4226174399.9998703</c:v>
                </c:pt>
                <c:pt idx="6894">
                  <c:v>4226787599.9998703</c:v>
                </c:pt>
                <c:pt idx="6895">
                  <c:v>4227400799.9998703</c:v>
                </c:pt>
                <c:pt idx="6896">
                  <c:v>4228013999.9998703</c:v>
                </c:pt>
                <c:pt idx="6897">
                  <c:v>4228627199.9998703</c:v>
                </c:pt>
                <c:pt idx="6898">
                  <c:v>4229240399.9998703</c:v>
                </c:pt>
                <c:pt idx="6899">
                  <c:v>4229853599.9998703</c:v>
                </c:pt>
                <c:pt idx="6900">
                  <c:v>4230466799.9998703</c:v>
                </c:pt>
                <c:pt idx="6901">
                  <c:v>4231079999.9998703</c:v>
                </c:pt>
                <c:pt idx="6902">
                  <c:v>4231693199.9998703</c:v>
                </c:pt>
                <c:pt idx="6903">
                  <c:v>4232306399.9998703</c:v>
                </c:pt>
                <c:pt idx="6904">
                  <c:v>4232919599.9998703</c:v>
                </c:pt>
                <c:pt idx="6905">
                  <c:v>4233532799.9998703</c:v>
                </c:pt>
                <c:pt idx="6906">
                  <c:v>4234145999.9998703</c:v>
                </c:pt>
                <c:pt idx="6907">
                  <c:v>4234759199.9998703</c:v>
                </c:pt>
                <c:pt idx="6908">
                  <c:v>4235372399.9998703</c:v>
                </c:pt>
                <c:pt idx="6909">
                  <c:v>4235985599.9998703</c:v>
                </c:pt>
                <c:pt idx="6910">
                  <c:v>4236598799.9998703</c:v>
                </c:pt>
                <c:pt idx="6911">
                  <c:v>4237211999.9998703</c:v>
                </c:pt>
                <c:pt idx="6912">
                  <c:v>4237825199.9998703</c:v>
                </c:pt>
                <c:pt idx="6913">
                  <c:v>4238438399.9998703</c:v>
                </c:pt>
                <c:pt idx="6914">
                  <c:v>4239051599.9998703</c:v>
                </c:pt>
                <c:pt idx="6915">
                  <c:v>4239664799.9998703</c:v>
                </c:pt>
                <c:pt idx="6916">
                  <c:v>4240277999.9998703</c:v>
                </c:pt>
                <c:pt idx="6917">
                  <c:v>4240891199.9998703</c:v>
                </c:pt>
                <c:pt idx="6918">
                  <c:v>4241504399.9998703</c:v>
                </c:pt>
                <c:pt idx="6919">
                  <c:v>4242117599.9998703</c:v>
                </c:pt>
                <c:pt idx="6920">
                  <c:v>4242730799.9998703</c:v>
                </c:pt>
                <c:pt idx="6921">
                  <c:v>4243343999.9998703</c:v>
                </c:pt>
                <c:pt idx="6922">
                  <c:v>4243957199.9998703</c:v>
                </c:pt>
                <c:pt idx="6923">
                  <c:v>4244570399.9998703</c:v>
                </c:pt>
                <c:pt idx="6924">
                  <c:v>4245183599.9998703</c:v>
                </c:pt>
                <c:pt idx="6925">
                  <c:v>4245796799.9998703</c:v>
                </c:pt>
                <c:pt idx="6926">
                  <c:v>4246409999.9998703</c:v>
                </c:pt>
                <c:pt idx="6927">
                  <c:v>4247023199.9998703</c:v>
                </c:pt>
                <c:pt idx="6928">
                  <c:v>4247636399.9998703</c:v>
                </c:pt>
                <c:pt idx="6929">
                  <c:v>4248249599.9998703</c:v>
                </c:pt>
                <c:pt idx="6930">
                  <c:v>4248862799.9998703</c:v>
                </c:pt>
                <c:pt idx="6931">
                  <c:v>4249475999.9998703</c:v>
                </c:pt>
                <c:pt idx="6932">
                  <c:v>4250089199.9998703</c:v>
                </c:pt>
                <c:pt idx="6933">
                  <c:v>4250702399.9998703</c:v>
                </c:pt>
                <c:pt idx="6934">
                  <c:v>4251315599.9998703</c:v>
                </c:pt>
                <c:pt idx="6935">
                  <c:v>4251928799.9998703</c:v>
                </c:pt>
                <c:pt idx="6936">
                  <c:v>4252541999.9998703</c:v>
                </c:pt>
                <c:pt idx="6937">
                  <c:v>4253155199.9998703</c:v>
                </c:pt>
                <c:pt idx="6938">
                  <c:v>4253768399.9998703</c:v>
                </c:pt>
                <c:pt idx="6939">
                  <c:v>4254381599.9998703</c:v>
                </c:pt>
                <c:pt idx="6940">
                  <c:v>4254994799.9998703</c:v>
                </c:pt>
                <c:pt idx="6941">
                  <c:v>4255607999.9998703</c:v>
                </c:pt>
                <c:pt idx="6942">
                  <c:v>4256221199.9998703</c:v>
                </c:pt>
                <c:pt idx="6943">
                  <c:v>4256834399.9998703</c:v>
                </c:pt>
                <c:pt idx="6944">
                  <c:v>4257447599.9998703</c:v>
                </c:pt>
                <c:pt idx="6945">
                  <c:v>4258060799.9998703</c:v>
                </c:pt>
                <c:pt idx="6946">
                  <c:v>4258673999.9998703</c:v>
                </c:pt>
                <c:pt idx="6947">
                  <c:v>4259287199.9998703</c:v>
                </c:pt>
                <c:pt idx="6948">
                  <c:v>4259900399.9998703</c:v>
                </c:pt>
                <c:pt idx="6949">
                  <c:v>4260513599.9998703</c:v>
                </c:pt>
                <c:pt idx="6950">
                  <c:v>4261126799.9998703</c:v>
                </c:pt>
                <c:pt idx="6951">
                  <c:v>4261739999.9998703</c:v>
                </c:pt>
                <c:pt idx="6952">
                  <c:v>4262353199.9998703</c:v>
                </c:pt>
                <c:pt idx="6953">
                  <c:v>4262966399.9998703</c:v>
                </c:pt>
                <c:pt idx="6954">
                  <c:v>4263579599.9998703</c:v>
                </c:pt>
                <c:pt idx="6955">
                  <c:v>4264192799.9998703</c:v>
                </c:pt>
                <c:pt idx="6956">
                  <c:v>4264805999.9998703</c:v>
                </c:pt>
                <c:pt idx="6957">
                  <c:v>4265419199.9998703</c:v>
                </c:pt>
                <c:pt idx="6958">
                  <c:v>4266032399.9998703</c:v>
                </c:pt>
                <c:pt idx="6959">
                  <c:v>4266645599.9998703</c:v>
                </c:pt>
                <c:pt idx="6960">
                  <c:v>4267258799.9998703</c:v>
                </c:pt>
                <c:pt idx="6961">
                  <c:v>4267871999.9998703</c:v>
                </c:pt>
                <c:pt idx="6962">
                  <c:v>4268485199.9998703</c:v>
                </c:pt>
                <c:pt idx="6963">
                  <c:v>4269098399.9998703</c:v>
                </c:pt>
                <c:pt idx="6964">
                  <c:v>4269711599.9998703</c:v>
                </c:pt>
                <c:pt idx="6965">
                  <c:v>4270324799.9998703</c:v>
                </c:pt>
                <c:pt idx="6966">
                  <c:v>4270937999.9998703</c:v>
                </c:pt>
                <c:pt idx="6967">
                  <c:v>4271551199.9998703</c:v>
                </c:pt>
                <c:pt idx="6968">
                  <c:v>4272164399.9998703</c:v>
                </c:pt>
                <c:pt idx="6969">
                  <c:v>4272777599.9998703</c:v>
                </c:pt>
                <c:pt idx="6970">
                  <c:v>4273390799.9998703</c:v>
                </c:pt>
                <c:pt idx="6971">
                  <c:v>4274003999.9998703</c:v>
                </c:pt>
                <c:pt idx="6972">
                  <c:v>4274617199.9998703</c:v>
                </c:pt>
                <c:pt idx="6973">
                  <c:v>4275230399.9998703</c:v>
                </c:pt>
                <c:pt idx="6974">
                  <c:v>4275843599.9998703</c:v>
                </c:pt>
                <c:pt idx="6975">
                  <c:v>4276456799.9998703</c:v>
                </c:pt>
                <c:pt idx="6976">
                  <c:v>4277069999.9998703</c:v>
                </c:pt>
                <c:pt idx="6977">
                  <c:v>4277683199.9998703</c:v>
                </c:pt>
                <c:pt idx="6978">
                  <c:v>4278296399.9998703</c:v>
                </c:pt>
                <c:pt idx="6979">
                  <c:v>4278909599.9998703</c:v>
                </c:pt>
                <c:pt idx="6980">
                  <c:v>4279522799.9998703</c:v>
                </c:pt>
                <c:pt idx="6981">
                  <c:v>4280135999.9998703</c:v>
                </c:pt>
                <c:pt idx="6982">
                  <c:v>4280749199.9998703</c:v>
                </c:pt>
                <c:pt idx="6983">
                  <c:v>4281362399.9998703</c:v>
                </c:pt>
                <c:pt idx="6984">
                  <c:v>4281975599.9998703</c:v>
                </c:pt>
                <c:pt idx="6985">
                  <c:v>4282588799.9998703</c:v>
                </c:pt>
                <c:pt idx="6986">
                  <c:v>4283201999.9998703</c:v>
                </c:pt>
                <c:pt idx="6987">
                  <c:v>4283815199.9998703</c:v>
                </c:pt>
                <c:pt idx="6988">
                  <c:v>4284428399.9998703</c:v>
                </c:pt>
                <c:pt idx="6989">
                  <c:v>4285041599.9998703</c:v>
                </c:pt>
                <c:pt idx="6990">
                  <c:v>4285654799.9998703</c:v>
                </c:pt>
                <c:pt idx="6991">
                  <c:v>4286267999.9998703</c:v>
                </c:pt>
                <c:pt idx="6992">
                  <c:v>4286881199.9998703</c:v>
                </c:pt>
                <c:pt idx="6993">
                  <c:v>4287494399.9998703</c:v>
                </c:pt>
                <c:pt idx="6994">
                  <c:v>4288107599.9998703</c:v>
                </c:pt>
                <c:pt idx="6995">
                  <c:v>4288720799.9998703</c:v>
                </c:pt>
                <c:pt idx="6996">
                  <c:v>4289333999.9998703</c:v>
                </c:pt>
                <c:pt idx="6997">
                  <c:v>4289947199.9998703</c:v>
                </c:pt>
                <c:pt idx="6998">
                  <c:v>4290560399.9998703</c:v>
                </c:pt>
                <c:pt idx="6999">
                  <c:v>4291173599.9998703</c:v>
                </c:pt>
                <c:pt idx="7000">
                  <c:v>4291786799.9998703</c:v>
                </c:pt>
                <c:pt idx="7001">
                  <c:v>4292399999.9998703</c:v>
                </c:pt>
                <c:pt idx="7002">
                  <c:v>4293013199.9998703</c:v>
                </c:pt>
                <c:pt idx="7003">
                  <c:v>4293626399.9998703</c:v>
                </c:pt>
                <c:pt idx="7004">
                  <c:v>4294239599.9998703</c:v>
                </c:pt>
                <c:pt idx="7005">
                  <c:v>4294852799.9998703</c:v>
                </c:pt>
                <c:pt idx="7006">
                  <c:v>4295465999.9998693</c:v>
                </c:pt>
                <c:pt idx="7007">
                  <c:v>4296079199.9998693</c:v>
                </c:pt>
                <c:pt idx="7008">
                  <c:v>4296692399.9998693</c:v>
                </c:pt>
                <c:pt idx="7009">
                  <c:v>4297305599.9998693</c:v>
                </c:pt>
                <c:pt idx="7010">
                  <c:v>4297918799.9998693</c:v>
                </c:pt>
                <c:pt idx="7011">
                  <c:v>4298531999.9998693</c:v>
                </c:pt>
                <c:pt idx="7012">
                  <c:v>4299145199.9998693</c:v>
                </c:pt>
                <c:pt idx="7013">
                  <c:v>4299758399.9998693</c:v>
                </c:pt>
                <c:pt idx="7014">
                  <c:v>4300371599.9998693</c:v>
                </c:pt>
                <c:pt idx="7015">
                  <c:v>4300984799.9998693</c:v>
                </c:pt>
                <c:pt idx="7016">
                  <c:v>4301597999.9998693</c:v>
                </c:pt>
                <c:pt idx="7017">
                  <c:v>4302211199.9998693</c:v>
                </c:pt>
                <c:pt idx="7018">
                  <c:v>4302824399.9998693</c:v>
                </c:pt>
                <c:pt idx="7019">
                  <c:v>4303437599.9998693</c:v>
                </c:pt>
                <c:pt idx="7020">
                  <c:v>4304050799.9998693</c:v>
                </c:pt>
                <c:pt idx="7021">
                  <c:v>4304663999.9998693</c:v>
                </c:pt>
                <c:pt idx="7022">
                  <c:v>4305277199.9998693</c:v>
                </c:pt>
                <c:pt idx="7023">
                  <c:v>4305890399.9998693</c:v>
                </c:pt>
                <c:pt idx="7024">
                  <c:v>4306503599.9998693</c:v>
                </c:pt>
                <c:pt idx="7025">
                  <c:v>4307116799.9998693</c:v>
                </c:pt>
                <c:pt idx="7026">
                  <c:v>4307729999.9998693</c:v>
                </c:pt>
                <c:pt idx="7027">
                  <c:v>4308343199.9998693</c:v>
                </c:pt>
                <c:pt idx="7028">
                  <c:v>4308956399.9998693</c:v>
                </c:pt>
                <c:pt idx="7029">
                  <c:v>4309569599.9998693</c:v>
                </c:pt>
                <c:pt idx="7030">
                  <c:v>4310182799.9998693</c:v>
                </c:pt>
                <c:pt idx="7031">
                  <c:v>4310795999.9998693</c:v>
                </c:pt>
                <c:pt idx="7032">
                  <c:v>4311409199.9998693</c:v>
                </c:pt>
                <c:pt idx="7033">
                  <c:v>4312022399.9998693</c:v>
                </c:pt>
                <c:pt idx="7034">
                  <c:v>4312635599.9998693</c:v>
                </c:pt>
                <c:pt idx="7035">
                  <c:v>4313248799.9998693</c:v>
                </c:pt>
                <c:pt idx="7036">
                  <c:v>4313861999.9998693</c:v>
                </c:pt>
                <c:pt idx="7037">
                  <c:v>4314475199.9998693</c:v>
                </c:pt>
                <c:pt idx="7038">
                  <c:v>4315088399.9998693</c:v>
                </c:pt>
                <c:pt idx="7039">
                  <c:v>4315701599.9998693</c:v>
                </c:pt>
                <c:pt idx="7040">
                  <c:v>4316314799.9998693</c:v>
                </c:pt>
                <c:pt idx="7041">
                  <c:v>4316927999.9998693</c:v>
                </c:pt>
                <c:pt idx="7042">
                  <c:v>4317541199.9998693</c:v>
                </c:pt>
                <c:pt idx="7043">
                  <c:v>4318154399.9998693</c:v>
                </c:pt>
                <c:pt idx="7044">
                  <c:v>4318767599.9998693</c:v>
                </c:pt>
                <c:pt idx="7045">
                  <c:v>4319380799.9998693</c:v>
                </c:pt>
                <c:pt idx="7046">
                  <c:v>4319993999.9998693</c:v>
                </c:pt>
                <c:pt idx="7047">
                  <c:v>4320607199.9998693</c:v>
                </c:pt>
                <c:pt idx="7048">
                  <c:v>4321220399.9998693</c:v>
                </c:pt>
                <c:pt idx="7049">
                  <c:v>4321833599.9998693</c:v>
                </c:pt>
                <c:pt idx="7050">
                  <c:v>4322446799.9998693</c:v>
                </c:pt>
                <c:pt idx="7051">
                  <c:v>4323059999.9998693</c:v>
                </c:pt>
                <c:pt idx="7052">
                  <c:v>4323673199.9998693</c:v>
                </c:pt>
                <c:pt idx="7053">
                  <c:v>4324286399.9998693</c:v>
                </c:pt>
                <c:pt idx="7054">
                  <c:v>4324899599.9998693</c:v>
                </c:pt>
                <c:pt idx="7055">
                  <c:v>4325512799.9998693</c:v>
                </c:pt>
                <c:pt idx="7056">
                  <c:v>4326125999.9998693</c:v>
                </c:pt>
                <c:pt idx="7057">
                  <c:v>4326739199.9998693</c:v>
                </c:pt>
                <c:pt idx="7058">
                  <c:v>4327352399.9998693</c:v>
                </c:pt>
                <c:pt idx="7059">
                  <c:v>4327965599.9998693</c:v>
                </c:pt>
                <c:pt idx="7060">
                  <c:v>4328578799.9998693</c:v>
                </c:pt>
                <c:pt idx="7061">
                  <c:v>4329191999.9998693</c:v>
                </c:pt>
                <c:pt idx="7062">
                  <c:v>4329805199.9998693</c:v>
                </c:pt>
                <c:pt idx="7063">
                  <c:v>4330418399.9998693</c:v>
                </c:pt>
                <c:pt idx="7064">
                  <c:v>4331031599.9998693</c:v>
                </c:pt>
                <c:pt idx="7065">
                  <c:v>4331644799.9998693</c:v>
                </c:pt>
                <c:pt idx="7066">
                  <c:v>4332257999.9998693</c:v>
                </c:pt>
                <c:pt idx="7067">
                  <c:v>4332871199.9998693</c:v>
                </c:pt>
                <c:pt idx="7068">
                  <c:v>4333484399.9998693</c:v>
                </c:pt>
                <c:pt idx="7069">
                  <c:v>4334097599.9998693</c:v>
                </c:pt>
                <c:pt idx="7070">
                  <c:v>4334710799.9998693</c:v>
                </c:pt>
                <c:pt idx="7071">
                  <c:v>4335323999.9998693</c:v>
                </c:pt>
                <c:pt idx="7072">
                  <c:v>4335937199.9998693</c:v>
                </c:pt>
                <c:pt idx="7073">
                  <c:v>4336550399.9998693</c:v>
                </c:pt>
                <c:pt idx="7074">
                  <c:v>4337163599.9998693</c:v>
                </c:pt>
                <c:pt idx="7075">
                  <c:v>4337776799.9998693</c:v>
                </c:pt>
                <c:pt idx="7076">
                  <c:v>4338389999.9998693</c:v>
                </c:pt>
                <c:pt idx="7077">
                  <c:v>4339003199.9998693</c:v>
                </c:pt>
                <c:pt idx="7078">
                  <c:v>4339616399.9998693</c:v>
                </c:pt>
                <c:pt idx="7079">
                  <c:v>4340229599.9998693</c:v>
                </c:pt>
                <c:pt idx="7080">
                  <c:v>4340842799.9998693</c:v>
                </c:pt>
                <c:pt idx="7081">
                  <c:v>4341455999.9998693</c:v>
                </c:pt>
                <c:pt idx="7082">
                  <c:v>4342069199.9998693</c:v>
                </c:pt>
                <c:pt idx="7083">
                  <c:v>4342682399.9998693</c:v>
                </c:pt>
                <c:pt idx="7084">
                  <c:v>4343295599.9998693</c:v>
                </c:pt>
                <c:pt idx="7085">
                  <c:v>4343908799.9998693</c:v>
                </c:pt>
                <c:pt idx="7086">
                  <c:v>4344521999.9998693</c:v>
                </c:pt>
                <c:pt idx="7087">
                  <c:v>4345135199.9998693</c:v>
                </c:pt>
                <c:pt idx="7088">
                  <c:v>4345748399.9998693</c:v>
                </c:pt>
                <c:pt idx="7089">
                  <c:v>4346361599.9998693</c:v>
                </c:pt>
                <c:pt idx="7090">
                  <c:v>4346974799.9998693</c:v>
                </c:pt>
                <c:pt idx="7091">
                  <c:v>4347587999.9998693</c:v>
                </c:pt>
                <c:pt idx="7092">
                  <c:v>4348201199.9998693</c:v>
                </c:pt>
                <c:pt idx="7093">
                  <c:v>4348814399.9998693</c:v>
                </c:pt>
                <c:pt idx="7094">
                  <c:v>4349427599.9998693</c:v>
                </c:pt>
                <c:pt idx="7095">
                  <c:v>4350040799.9998693</c:v>
                </c:pt>
                <c:pt idx="7096">
                  <c:v>4350653999.9998693</c:v>
                </c:pt>
                <c:pt idx="7097">
                  <c:v>4351267199.9998693</c:v>
                </c:pt>
                <c:pt idx="7098">
                  <c:v>4351880399.9998693</c:v>
                </c:pt>
                <c:pt idx="7099">
                  <c:v>4352493599.9998693</c:v>
                </c:pt>
                <c:pt idx="7100">
                  <c:v>4353106799.9998693</c:v>
                </c:pt>
                <c:pt idx="7101">
                  <c:v>4353719999.9998693</c:v>
                </c:pt>
                <c:pt idx="7102">
                  <c:v>4354333199.9998693</c:v>
                </c:pt>
                <c:pt idx="7103">
                  <c:v>4354946399.9998693</c:v>
                </c:pt>
                <c:pt idx="7104">
                  <c:v>4355559599.9998693</c:v>
                </c:pt>
                <c:pt idx="7105">
                  <c:v>4356172799.9998693</c:v>
                </c:pt>
                <c:pt idx="7106">
                  <c:v>4356785999.9998693</c:v>
                </c:pt>
                <c:pt idx="7107">
                  <c:v>4357399199.9998693</c:v>
                </c:pt>
                <c:pt idx="7108">
                  <c:v>4358012399.9998693</c:v>
                </c:pt>
                <c:pt idx="7109">
                  <c:v>4358625599.9998693</c:v>
                </c:pt>
                <c:pt idx="7110">
                  <c:v>4359238799.9998693</c:v>
                </c:pt>
                <c:pt idx="7111">
                  <c:v>4359851999.9998693</c:v>
                </c:pt>
                <c:pt idx="7112">
                  <c:v>4360465199.9998693</c:v>
                </c:pt>
                <c:pt idx="7113">
                  <c:v>4361078399.9998693</c:v>
                </c:pt>
                <c:pt idx="7114">
                  <c:v>4361691599.9998693</c:v>
                </c:pt>
                <c:pt idx="7115">
                  <c:v>4362304799.9998693</c:v>
                </c:pt>
                <c:pt idx="7116">
                  <c:v>4362917999.9998693</c:v>
                </c:pt>
                <c:pt idx="7117">
                  <c:v>4363531199.9998693</c:v>
                </c:pt>
                <c:pt idx="7118">
                  <c:v>4364144399.9998693</c:v>
                </c:pt>
                <c:pt idx="7119">
                  <c:v>4364757599.9998693</c:v>
                </c:pt>
                <c:pt idx="7120">
                  <c:v>4365370799.9998693</c:v>
                </c:pt>
                <c:pt idx="7121">
                  <c:v>4365983999.9998693</c:v>
                </c:pt>
                <c:pt idx="7122">
                  <c:v>4366597199.9998693</c:v>
                </c:pt>
                <c:pt idx="7123">
                  <c:v>4367210399.9998693</c:v>
                </c:pt>
                <c:pt idx="7124">
                  <c:v>4367823599.9998693</c:v>
                </c:pt>
                <c:pt idx="7125">
                  <c:v>4368436799.9998693</c:v>
                </c:pt>
                <c:pt idx="7126">
                  <c:v>4369049999.9998693</c:v>
                </c:pt>
                <c:pt idx="7127">
                  <c:v>4369663199.9998693</c:v>
                </c:pt>
                <c:pt idx="7128">
                  <c:v>4370276399.9998693</c:v>
                </c:pt>
                <c:pt idx="7129">
                  <c:v>4370889599.9998693</c:v>
                </c:pt>
                <c:pt idx="7130">
                  <c:v>4371502799.9998693</c:v>
                </c:pt>
                <c:pt idx="7131">
                  <c:v>4372115999.9998693</c:v>
                </c:pt>
                <c:pt idx="7132">
                  <c:v>4372729199.9998693</c:v>
                </c:pt>
                <c:pt idx="7133">
                  <c:v>4373342399.9998693</c:v>
                </c:pt>
                <c:pt idx="7134">
                  <c:v>4373955599.9998693</c:v>
                </c:pt>
                <c:pt idx="7135">
                  <c:v>4374568799.9998693</c:v>
                </c:pt>
                <c:pt idx="7136">
                  <c:v>4375181999.9998693</c:v>
                </c:pt>
                <c:pt idx="7137">
                  <c:v>4375795199.9998693</c:v>
                </c:pt>
                <c:pt idx="7138">
                  <c:v>4376408399.9998693</c:v>
                </c:pt>
                <c:pt idx="7139">
                  <c:v>4377021599.9998693</c:v>
                </c:pt>
                <c:pt idx="7140">
                  <c:v>4377634799.9998693</c:v>
                </c:pt>
                <c:pt idx="7141">
                  <c:v>4378247999.9998693</c:v>
                </c:pt>
                <c:pt idx="7142">
                  <c:v>4378861199.9998693</c:v>
                </c:pt>
                <c:pt idx="7143">
                  <c:v>4379474399.9998693</c:v>
                </c:pt>
                <c:pt idx="7144">
                  <c:v>4380087599.9998693</c:v>
                </c:pt>
                <c:pt idx="7145">
                  <c:v>4380700799.9998693</c:v>
                </c:pt>
                <c:pt idx="7146">
                  <c:v>4381313999.9998693</c:v>
                </c:pt>
                <c:pt idx="7147">
                  <c:v>4381927199.9998693</c:v>
                </c:pt>
                <c:pt idx="7148">
                  <c:v>4382540399.9998693</c:v>
                </c:pt>
                <c:pt idx="7149">
                  <c:v>4383153599.9998693</c:v>
                </c:pt>
                <c:pt idx="7150">
                  <c:v>4383766799.9998693</c:v>
                </c:pt>
                <c:pt idx="7151">
                  <c:v>4384379999.9998693</c:v>
                </c:pt>
                <c:pt idx="7152">
                  <c:v>4384993199.9998693</c:v>
                </c:pt>
                <c:pt idx="7153">
                  <c:v>4385606399.9998693</c:v>
                </c:pt>
                <c:pt idx="7154">
                  <c:v>4386219599.9998693</c:v>
                </c:pt>
                <c:pt idx="7155">
                  <c:v>4386832799.9998693</c:v>
                </c:pt>
                <c:pt idx="7156">
                  <c:v>4387445999.9998693</c:v>
                </c:pt>
                <c:pt idx="7157">
                  <c:v>4388059199.9998693</c:v>
                </c:pt>
                <c:pt idx="7158">
                  <c:v>4388672399.9998693</c:v>
                </c:pt>
                <c:pt idx="7159">
                  <c:v>4389285599.9998693</c:v>
                </c:pt>
                <c:pt idx="7160">
                  <c:v>4389898799.9998693</c:v>
                </c:pt>
                <c:pt idx="7161">
                  <c:v>4390511999.9998693</c:v>
                </c:pt>
                <c:pt idx="7162">
                  <c:v>4391125199.9998693</c:v>
                </c:pt>
                <c:pt idx="7163">
                  <c:v>4391738399.9998693</c:v>
                </c:pt>
                <c:pt idx="7164">
                  <c:v>4392351599.9998693</c:v>
                </c:pt>
                <c:pt idx="7165">
                  <c:v>4392964799.9998693</c:v>
                </c:pt>
                <c:pt idx="7166">
                  <c:v>4393577999.9998693</c:v>
                </c:pt>
                <c:pt idx="7167">
                  <c:v>4394191199.9998693</c:v>
                </c:pt>
                <c:pt idx="7168">
                  <c:v>4394804399.9998693</c:v>
                </c:pt>
                <c:pt idx="7169">
                  <c:v>4395417599.9998693</c:v>
                </c:pt>
                <c:pt idx="7170">
                  <c:v>4396030799.9998693</c:v>
                </c:pt>
                <c:pt idx="7171">
                  <c:v>4396643999.9998693</c:v>
                </c:pt>
                <c:pt idx="7172">
                  <c:v>4397257199.9998693</c:v>
                </c:pt>
                <c:pt idx="7173">
                  <c:v>4397870399.9998693</c:v>
                </c:pt>
                <c:pt idx="7174">
                  <c:v>4398483599.9998693</c:v>
                </c:pt>
                <c:pt idx="7175">
                  <c:v>4399096799.9998693</c:v>
                </c:pt>
                <c:pt idx="7176">
                  <c:v>4399709999.9998693</c:v>
                </c:pt>
                <c:pt idx="7177">
                  <c:v>4400323199.9998693</c:v>
                </c:pt>
                <c:pt idx="7178">
                  <c:v>4400936399.9998693</c:v>
                </c:pt>
                <c:pt idx="7179">
                  <c:v>4401549599.9998693</c:v>
                </c:pt>
                <c:pt idx="7180">
                  <c:v>4402162799.9998693</c:v>
                </c:pt>
                <c:pt idx="7181">
                  <c:v>4402775999.9998693</c:v>
                </c:pt>
                <c:pt idx="7182">
                  <c:v>4403389199.9998693</c:v>
                </c:pt>
                <c:pt idx="7183">
                  <c:v>4404002399.9998693</c:v>
                </c:pt>
                <c:pt idx="7184">
                  <c:v>4404615599.9998693</c:v>
                </c:pt>
                <c:pt idx="7185">
                  <c:v>4405228799.9998693</c:v>
                </c:pt>
                <c:pt idx="7186">
                  <c:v>4405841999.9998693</c:v>
                </c:pt>
                <c:pt idx="7187">
                  <c:v>4406455199.9998693</c:v>
                </c:pt>
                <c:pt idx="7188">
                  <c:v>4407068399.9998693</c:v>
                </c:pt>
                <c:pt idx="7189">
                  <c:v>4407681599.9998693</c:v>
                </c:pt>
                <c:pt idx="7190">
                  <c:v>4408294799.9998693</c:v>
                </c:pt>
                <c:pt idx="7191">
                  <c:v>4408907999.9998693</c:v>
                </c:pt>
                <c:pt idx="7192">
                  <c:v>4409521199.9998693</c:v>
                </c:pt>
                <c:pt idx="7193">
                  <c:v>4410134399.9998693</c:v>
                </c:pt>
                <c:pt idx="7194">
                  <c:v>4410747599.9998693</c:v>
                </c:pt>
                <c:pt idx="7195">
                  <c:v>4411360799.9998693</c:v>
                </c:pt>
                <c:pt idx="7196">
                  <c:v>4411973999.9998693</c:v>
                </c:pt>
                <c:pt idx="7197">
                  <c:v>4412587199.9998693</c:v>
                </c:pt>
                <c:pt idx="7198">
                  <c:v>4413200399.9998693</c:v>
                </c:pt>
                <c:pt idx="7199">
                  <c:v>4413813599.9998693</c:v>
                </c:pt>
                <c:pt idx="7200">
                  <c:v>4414426799.9998693</c:v>
                </c:pt>
                <c:pt idx="7201">
                  <c:v>4415039999.9998693</c:v>
                </c:pt>
                <c:pt idx="7202">
                  <c:v>4415653199.9998693</c:v>
                </c:pt>
                <c:pt idx="7203">
                  <c:v>4416266399.9998693</c:v>
                </c:pt>
                <c:pt idx="7204">
                  <c:v>4416879599.9998693</c:v>
                </c:pt>
                <c:pt idx="7205">
                  <c:v>4417492799.9998693</c:v>
                </c:pt>
                <c:pt idx="7206">
                  <c:v>4418105999.9998693</c:v>
                </c:pt>
                <c:pt idx="7207">
                  <c:v>4418719199.9998693</c:v>
                </c:pt>
                <c:pt idx="7208">
                  <c:v>4419332399.9998693</c:v>
                </c:pt>
                <c:pt idx="7209">
                  <c:v>4419945599.9998693</c:v>
                </c:pt>
                <c:pt idx="7210">
                  <c:v>4420558799.9998693</c:v>
                </c:pt>
                <c:pt idx="7211">
                  <c:v>4421171999.9998693</c:v>
                </c:pt>
                <c:pt idx="7212">
                  <c:v>4421785199.9998693</c:v>
                </c:pt>
                <c:pt idx="7213">
                  <c:v>4422398399.9998693</c:v>
                </c:pt>
                <c:pt idx="7214">
                  <c:v>4423011599.9998693</c:v>
                </c:pt>
                <c:pt idx="7215">
                  <c:v>4423624799.9998693</c:v>
                </c:pt>
                <c:pt idx="7216">
                  <c:v>4424237999.9998693</c:v>
                </c:pt>
                <c:pt idx="7217">
                  <c:v>4424851199.9998693</c:v>
                </c:pt>
                <c:pt idx="7218">
                  <c:v>4425464399.9998693</c:v>
                </c:pt>
                <c:pt idx="7219">
                  <c:v>4426077599.9998693</c:v>
                </c:pt>
                <c:pt idx="7220">
                  <c:v>4426690799.9998693</c:v>
                </c:pt>
                <c:pt idx="7221">
                  <c:v>4427303999.9998693</c:v>
                </c:pt>
                <c:pt idx="7222">
                  <c:v>4427917199.9998693</c:v>
                </c:pt>
                <c:pt idx="7223">
                  <c:v>4428530399.9998693</c:v>
                </c:pt>
                <c:pt idx="7224">
                  <c:v>4429143599.9998693</c:v>
                </c:pt>
                <c:pt idx="7225">
                  <c:v>4429756799.9998693</c:v>
                </c:pt>
                <c:pt idx="7226">
                  <c:v>4430369999.9998693</c:v>
                </c:pt>
                <c:pt idx="7227">
                  <c:v>4430983199.9998693</c:v>
                </c:pt>
                <c:pt idx="7228">
                  <c:v>4431596399.9998693</c:v>
                </c:pt>
                <c:pt idx="7229">
                  <c:v>4432209599.9998693</c:v>
                </c:pt>
                <c:pt idx="7230">
                  <c:v>4432822799.9998693</c:v>
                </c:pt>
                <c:pt idx="7231">
                  <c:v>4433435999.9998693</c:v>
                </c:pt>
                <c:pt idx="7232">
                  <c:v>4434049199.9998693</c:v>
                </c:pt>
                <c:pt idx="7233">
                  <c:v>4434662399.9998693</c:v>
                </c:pt>
                <c:pt idx="7234">
                  <c:v>4435275599.9998693</c:v>
                </c:pt>
                <c:pt idx="7235">
                  <c:v>4435888799.9998693</c:v>
                </c:pt>
                <c:pt idx="7236">
                  <c:v>4436501999.9998693</c:v>
                </c:pt>
                <c:pt idx="7237">
                  <c:v>4437115199.9998693</c:v>
                </c:pt>
                <c:pt idx="7238">
                  <c:v>4437728399.9998693</c:v>
                </c:pt>
                <c:pt idx="7239">
                  <c:v>4438341599.9998693</c:v>
                </c:pt>
                <c:pt idx="7240">
                  <c:v>4438954799.9998693</c:v>
                </c:pt>
                <c:pt idx="7241">
                  <c:v>4439567999.9998693</c:v>
                </c:pt>
                <c:pt idx="7242">
                  <c:v>4440181199.9998693</c:v>
                </c:pt>
                <c:pt idx="7243">
                  <c:v>4440794399.9998693</c:v>
                </c:pt>
                <c:pt idx="7244">
                  <c:v>4441407599.9998693</c:v>
                </c:pt>
                <c:pt idx="7245">
                  <c:v>4442020799.9998693</c:v>
                </c:pt>
                <c:pt idx="7246">
                  <c:v>4442633999.9998693</c:v>
                </c:pt>
                <c:pt idx="7247">
                  <c:v>4443247199.9998693</c:v>
                </c:pt>
                <c:pt idx="7248">
                  <c:v>4443860399.9998693</c:v>
                </c:pt>
                <c:pt idx="7249">
                  <c:v>4444473599.9998693</c:v>
                </c:pt>
                <c:pt idx="7250">
                  <c:v>4445086799.9998693</c:v>
                </c:pt>
                <c:pt idx="7251">
                  <c:v>4445699999.9998693</c:v>
                </c:pt>
                <c:pt idx="7252">
                  <c:v>4446313199.9998693</c:v>
                </c:pt>
                <c:pt idx="7253">
                  <c:v>4446926399.9998693</c:v>
                </c:pt>
                <c:pt idx="7254">
                  <c:v>4447539599.9998693</c:v>
                </c:pt>
                <c:pt idx="7255">
                  <c:v>4448152799.9998693</c:v>
                </c:pt>
                <c:pt idx="7256">
                  <c:v>4448765999.9998693</c:v>
                </c:pt>
                <c:pt idx="7257">
                  <c:v>4449379199.9998693</c:v>
                </c:pt>
                <c:pt idx="7258">
                  <c:v>4449992399.9998693</c:v>
                </c:pt>
                <c:pt idx="7259">
                  <c:v>4450605599.9998693</c:v>
                </c:pt>
                <c:pt idx="7260">
                  <c:v>4451218799.9998693</c:v>
                </c:pt>
                <c:pt idx="7261">
                  <c:v>4451831999.9998693</c:v>
                </c:pt>
                <c:pt idx="7262">
                  <c:v>4452445199.9998693</c:v>
                </c:pt>
                <c:pt idx="7263">
                  <c:v>4453058399.9998693</c:v>
                </c:pt>
                <c:pt idx="7264">
                  <c:v>4453671599.9998693</c:v>
                </c:pt>
                <c:pt idx="7265">
                  <c:v>4454284799.9998693</c:v>
                </c:pt>
                <c:pt idx="7266">
                  <c:v>4454897999.9998693</c:v>
                </c:pt>
                <c:pt idx="7267">
                  <c:v>4455511199.9998693</c:v>
                </c:pt>
                <c:pt idx="7268">
                  <c:v>4456124399.9998693</c:v>
                </c:pt>
                <c:pt idx="7269">
                  <c:v>4456737599.9998693</c:v>
                </c:pt>
                <c:pt idx="7270">
                  <c:v>4457350799.9998693</c:v>
                </c:pt>
                <c:pt idx="7271">
                  <c:v>4457963999.9998693</c:v>
                </c:pt>
                <c:pt idx="7272">
                  <c:v>4458577199.9998693</c:v>
                </c:pt>
                <c:pt idx="7273">
                  <c:v>4459190399.9998693</c:v>
                </c:pt>
                <c:pt idx="7274">
                  <c:v>4459803599.9998693</c:v>
                </c:pt>
                <c:pt idx="7275">
                  <c:v>4460416799.9998693</c:v>
                </c:pt>
                <c:pt idx="7276">
                  <c:v>4461029999.9998693</c:v>
                </c:pt>
                <c:pt idx="7277">
                  <c:v>4461643199.9998693</c:v>
                </c:pt>
                <c:pt idx="7278">
                  <c:v>4462256399.9998693</c:v>
                </c:pt>
                <c:pt idx="7279">
                  <c:v>4462869599.9998693</c:v>
                </c:pt>
                <c:pt idx="7280">
                  <c:v>4463482799.9998693</c:v>
                </c:pt>
                <c:pt idx="7281">
                  <c:v>4464095999.9998693</c:v>
                </c:pt>
                <c:pt idx="7282">
                  <c:v>4464709199.9998693</c:v>
                </c:pt>
                <c:pt idx="7283">
                  <c:v>4465322399.9998693</c:v>
                </c:pt>
                <c:pt idx="7284">
                  <c:v>4465935599.9998693</c:v>
                </c:pt>
                <c:pt idx="7285">
                  <c:v>4466548799.9998693</c:v>
                </c:pt>
                <c:pt idx="7286">
                  <c:v>4467161999.9998693</c:v>
                </c:pt>
                <c:pt idx="7287">
                  <c:v>4467775199.9998693</c:v>
                </c:pt>
                <c:pt idx="7288">
                  <c:v>4468388399.9998693</c:v>
                </c:pt>
                <c:pt idx="7289">
                  <c:v>4469001599.9998693</c:v>
                </c:pt>
                <c:pt idx="7290">
                  <c:v>4469614799.9998693</c:v>
                </c:pt>
                <c:pt idx="7291">
                  <c:v>4470227999.9998693</c:v>
                </c:pt>
                <c:pt idx="7292">
                  <c:v>4470841199.9998693</c:v>
                </c:pt>
                <c:pt idx="7293">
                  <c:v>4471454399.9998693</c:v>
                </c:pt>
                <c:pt idx="7294">
                  <c:v>4472067599.9998693</c:v>
                </c:pt>
                <c:pt idx="7295">
                  <c:v>4472680799.9998693</c:v>
                </c:pt>
                <c:pt idx="7296">
                  <c:v>4473293999.9998693</c:v>
                </c:pt>
                <c:pt idx="7297">
                  <c:v>4473907199.9998693</c:v>
                </c:pt>
                <c:pt idx="7298">
                  <c:v>4474520399.9998693</c:v>
                </c:pt>
                <c:pt idx="7299">
                  <c:v>4475133599.9998693</c:v>
                </c:pt>
                <c:pt idx="7300">
                  <c:v>4475746799.9998693</c:v>
                </c:pt>
                <c:pt idx="7301">
                  <c:v>4476359999.9998693</c:v>
                </c:pt>
                <c:pt idx="7302">
                  <c:v>4476973199.9998693</c:v>
                </c:pt>
                <c:pt idx="7303">
                  <c:v>4477586399.9998693</c:v>
                </c:pt>
                <c:pt idx="7304">
                  <c:v>4478199599.9998693</c:v>
                </c:pt>
                <c:pt idx="7305">
                  <c:v>4478812799.9998693</c:v>
                </c:pt>
                <c:pt idx="7306">
                  <c:v>4479425999.9998693</c:v>
                </c:pt>
                <c:pt idx="7307">
                  <c:v>4480039199.9998693</c:v>
                </c:pt>
                <c:pt idx="7308">
                  <c:v>4480652399.9998693</c:v>
                </c:pt>
                <c:pt idx="7309">
                  <c:v>4481265599.9998693</c:v>
                </c:pt>
                <c:pt idx="7310">
                  <c:v>4481878799.9998693</c:v>
                </c:pt>
                <c:pt idx="7311">
                  <c:v>4482491999.9998693</c:v>
                </c:pt>
                <c:pt idx="7312">
                  <c:v>4483105199.9998693</c:v>
                </c:pt>
                <c:pt idx="7313">
                  <c:v>4483718399.9998693</c:v>
                </c:pt>
                <c:pt idx="7314">
                  <c:v>4484331599.9998693</c:v>
                </c:pt>
                <c:pt idx="7315">
                  <c:v>4484944799.9998693</c:v>
                </c:pt>
                <c:pt idx="7316">
                  <c:v>4485557999.9998693</c:v>
                </c:pt>
                <c:pt idx="7317">
                  <c:v>4486171199.9998693</c:v>
                </c:pt>
                <c:pt idx="7318">
                  <c:v>4486784399.9998693</c:v>
                </c:pt>
                <c:pt idx="7319">
                  <c:v>4487397599.9998693</c:v>
                </c:pt>
                <c:pt idx="7320">
                  <c:v>4488010799.9998693</c:v>
                </c:pt>
                <c:pt idx="7321">
                  <c:v>4488623999.9998693</c:v>
                </c:pt>
                <c:pt idx="7322">
                  <c:v>4489237199.9998693</c:v>
                </c:pt>
                <c:pt idx="7323">
                  <c:v>4489850399.9998693</c:v>
                </c:pt>
                <c:pt idx="7324">
                  <c:v>4490463599.9998693</c:v>
                </c:pt>
                <c:pt idx="7325">
                  <c:v>4491076799.9998693</c:v>
                </c:pt>
                <c:pt idx="7326">
                  <c:v>4491689999.9998693</c:v>
                </c:pt>
                <c:pt idx="7327">
                  <c:v>4492303199.9998693</c:v>
                </c:pt>
                <c:pt idx="7328">
                  <c:v>4492916399.9998693</c:v>
                </c:pt>
                <c:pt idx="7329">
                  <c:v>4493529599.9998693</c:v>
                </c:pt>
                <c:pt idx="7330">
                  <c:v>4494142799.9998693</c:v>
                </c:pt>
                <c:pt idx="7331">
                  <c:v>4494755999.9998693</c:v>
                </c:pt>
                <c:pt idx="7332">
                  <c:v>4495369199.9998693</c:v>
                </c:pt>
                <c:pt idx="7333">
                  <c:v>4495982399.9998693</c:v>
                </c:pt>
                <c:pt idx="7334">
                  <c:v>4496595599.9998693</c:v>
                </c:pt>
                <c:pt idx="7335">
                  <c:v>4497208799.9998693</c:v>
                </c:pt>
                <c:pt idx="7336">
                  <c:v>4497821999.9998693</c:v>
                </c:pt>
                <c:pt idx="7337">
                  <c:v>4498435199.9998693</c:v>
                </c:pt>
                <c:pt idx="7338">
                  <c:v>4499048399.9998693</c:v>
                </c:pt>
                <c:pt idx="7339">
                  <c:v>4499661599.9998693</c:v>
                </c:pt>
                <c:pt idx="7340">
                  <c:v>4500274799.9998693</c:v>
                </c:pt>
                <c:pt idx="7341">
                  <c:v>4500887999.9998693</c:v>
                </c:pt>
                <c:pt idx="7342">
                  <c:v>4501501199.9998693</c:v>
                </c:pt>
                <c:pt idx="7343">
                  <c:v>4502114399.9998693</c:v>
                </c:pt>
                <c:pt idx="7344">
                  <c:v>4502727599.9998693</c:v>
                </c:pt>
                <c:pt idx="7345">
                  <c:v>4503340799.9998693</c:v>
                </c:pt>
                <c:pt idx="7346">
                  <c:v>4503953999.9998693</c:v>
                </c:pt>
                <c:pt idx="7347">
                  <c:v>4504567199.9998693</c:v>
                </c:pt>
                <c:pt idx="7348">
                  <c:v>4505180399.9998693</c:v>
                </c:pt>
                <c:pt idx="7349">
                  <c:v>4505793599.9998693</c:v>
                </c:pt>
                <c:pt idx="7350">
                  <c:v>4506406799.9998693</c:v>
                </c:pt>
                <c:pt idx="7351">
                  <c:v>4507019999.9998693</c:v>
                </c:pt>
                <c:pt idx="7352">
                  <c:v>4507633199.9998693</c:v>
                </c:pt>
                <c:pt idx="7353">
                  <c:v>4508246399.9998693</c:v>
                </c:pt>
                <c:pt idx="7354">
                  <c:v>4508859599.9998693</c:v>
                </c:pt>
                <c:pt idx="7355">
                  <c:v>4509472799.9998693</c:v>
                </c:pt>
                <c:pt idx="7356">
                  <c:v>4510085999.9998693</c:v>
                </c:pt>
                <c:pt idx="7357">
                  <c:v>4510699199.9998693</c:v>
                </c:pt>
                <c:pt idx="7358">
                  <c:v>4511312399.9998693</c:v>
                </c:pt>
                <c:pt idx="7359">
                  <c:v>4511925599.9998693</c:v>
                </c:pt>
                <c:pt idx="7360">
                  <c:v>4512538799.9998693</c:v>
                </c:pt>
                <c:pt idx="7361">
                  <c:v>4513151999.9998693</c:v>
                </c:pt>
                <c:pt idx="7362">
                  <c:v>4513765199.9998693</c:v>
                </c:pt>
                <c:pt idx="7363">
                  <c:v>4514378399.9998693</c:v>
                </c:pt>
                <c:pt idx="7364">
                  <c:v>4514991599.9998693</c:v>
                </c:pt>
                <c:pt idx="7365">
                  <c:v>4515604799.9998693</c:v>
                </c:pt>
                <c:pt idx="7366">
                  <c:v>4516217999.9998693</c:v>
                </c:pt>
                <c:pt idx="7367">
                  <c:v>4516831199.9998693</c:v>
                </c:pt>
                <c:pt idx="7368">
                  <c:v>4517444399.9998693</c:v>
                </c:pt>
                <c:pt idx="7369">
                  <c:v>4518057599.9998693</c:v>
                </c:pt>
                <c:pt idx="7370">
                  <c:v>4518670799.9998693</c:v>
                </c:pt>
                <c:pt idx="7371">
                  <c:v>4519283999.9998693</c:v>
                </c:pt>
                <c:pt idx="7372">
                  <c:v>4519897199.9998693</c:v>
                </c:pt>
                <c:pt idx="7373">
                  <c:v>4520510399.9998693</c:v>
                </c:pt>
                <c:pt idx="7374">
                  <c:v>4521123599.9998693</c:v>
                </c:pt>
                <c:pt idx="7375">
                  <c:v>4521736799.9998693</c:v>
                </c:pt>
                <c:pt idx="7376">
                  <c:v>4522349999.9998693</c:v>
                </c:pt>
                <c:pt idx="7377">
                  <c:v>4522963199.9998693</c:v>
                </c:pt>
                <c:pt idx="7378">
                  <c:v>4523576399.9998693</c:v>
                </c:pt>
                <c:pt idx="7379">
                  <c:v>4524189599.9998693</c:v>
                </c:pt>
                <c:pt idx="7380">
                  <c:v>4524802799.9998693</c:v>
                </c:pt>
                <c:pt idx="7381">
                  <c:v>4525415999.9998693</c:v>
                </c:pt>
                <c:pt idx="7382">
                  <c:v>4526029199.9998693</c:v>
                </c:pt>
                <c:pt idx="7383">
                  <c:v>4526642399.9998693</c:v>
                </c:pt>
                <c:pt idx="7384">
                  <c:v>4527255599.9998693</c:v>
                </c:pt>
                <c:pt idx="7385">
                  <c:v>4527868799.9998693</c:v>
                </c:pt>
                <c:pt idx="7386">
                  <c:v>4528481999.9998693</c:v>
                </c:pt>
                <c:pt idx="7387">
                  <c:v>4529095199.9998693</c:v>
                </c:pt>
                <c:pt idx="7388">
                  <c:v>4529708399.9998693</c:v>
                </c:pt>
                <c:pt idx="7389">
                  <c:v>4530321599.9998693</c:v>
                </c:pt>
                <c:pt idx="7390">
                  <c:v>4530934799.9998693</c:v>
                </c:pt>
                <c:pt idx="7391">
                  <c:v>4531547999.9998693</c:v>
                </c:pt>
                <c:pt idx="7392">
                  <c:v>4532161199.9998693</c:v>
                </c:pt>
                <c:pt idx="7393">
                  <c:v>4532774399.9998693</c:v>
                </c:pt>
                <c:pt idx="7394">
                  <c:v>4533387599.9998693</c:v>
                </c:pt>
                <c:pt idx="7395">
                  <c:v>4534000799.9998693</c:v>
                </c:pt>
                <c:pt idx="7396">
                  <c:v>4534613999.9998693</c:v>
                </c:pt>
                <c:pt idx="7397">
                  <c:v>4535227199.9998693</c:v>
                </c:pt>
                <c:pt idx="7398">
                  <c:v>4535840399.9998693</c:v>
                </c:pt>
                <c:pt idx="7399">
                  <c:v>4536453599.9998693</c:v>
                </c:pt>
                <c:pt idx="7400">
                  <c:v>4537066799.9998693</c:v>
                </c:pt>
                <c:pt idx="7401">
                  <c:v>4537679999.9998693</c:v>
                </c:pt>
                <c:pt idx="7402">
                  <c:v>4538293199.9998693</c:v>
                </c:pt>
                <c:pt idx="7403">
                  <c:v>4538906399.9998693</c:v>
                </c:pt>
                <c:pt idx="7404">
                  <c:v>4539519599.9998693</c:v>
                </c:pt>
                <c:pt idx="7405">
                  <c:v>4540132799.9998693</c:v>
                </c:pt>
                <c:pt idx="7406">
                  <c:v>4540745999.9998693</c:v>
                </c:pt>
                <c:pt idx="7407">
                  <c:v>4541359199.9998693</c:v>
                </c:pt>
                <c:pt idx="7408">
                  <c:v>4541972399.9998693</c:v>
                </c:pt>
                <c:pt idx="7409">
                  <c:v>4542585599.9998693</c:v>
                </c:pt>
                <c:pt idx="7410">
                  <c:v>4543198799.9998693</c:v>
                </c:pt>
                <c:pt idx="7411">
                  <c:v>4543811999.9998693</c:v>
                </c:pt>
                <c:pt idx="7412">
                  <c:v>4544425199.9998693</c:v>
                </c:pt>
                <c:pt idx="7413">
                  <c:v>4545038399.9998693</c:v>
                </c:pt>
                <c:pt idx="7414">
                  <c:v>4545651599.9998693</c:v>
                </c:pt>
                <c:pt idx="7415">
                  <c:v>4546264799.9998693</c:v>
                </c:pt>
                <c:pt idx="7416">
                  <c:v>4546877999.9998693</c:v>
                </c:pt>
                <c:pt idx="7417">
                  <c:v>4547491199.9998693</c:v>
                </c:pt>
                <c:pt idx="7418">
                  <c:v>4548104399.9998693</c:v>
                </c:pt>
                <c:pt idx="7419">
                  <c:v>4548717599.9998693</c:v>
                </c:pt>
                <c:pt idx="7420">
                  <c:v>4549330799.9998693</c:v>
                </c:pt>
                <c:pt idx="7421">
                  <c:v>4549943999.9998693</c:v>
                </c:pt>
                <c:pt idx="7422">
                  <c:v>4550557199.9998693</c:v>
                </c:pt>
                <c:pt idx="7423">
                  <c:v>4551170399.9998693</c:v>
                </c:pt>
                <c:pt idx="7424">
                  <c:v>4551783599.9998693</c:v>
                </c:pt>
                <c:pt idx="7425">
                  <c:v>4552396799.9998693</c:v>
                </c:pt>
                <c:pt idx="7426">
                  <c:v>4553009999.9998693</c:v>
                </c:pt>
                <c:pt idx="7427">
                  <c:v>4553623199.9998693</c:v>
                </c:pt>
                <c:pt idx="7428">
                  <c:v>4554236399.9998693</c:v>
                </c:pt>
                <c:pt idx="7429">
                  <c:v>4554849599.9998693</c:v>
                </c:pt>
                <c:pt idx="7430">
                  <c:v>4555462799.9998693</c:v>
                </c:pt>
                <c:pt idx="7431">
                  <c:v>4556075999.9998693</c:v>
                </c:pt>
                <c:pt idx="7432">
                  <c:v>4556689199.9998693</c:v>
                </c:pt>
                <c:pt idx="7433">
                  <c:v>4557302399.9998693</c:v>
                </c:pt>
                <c:pt idx="7434">
                  <c:v>4557915599.9998693</c:v>
                </c:pt>
                <c:pt idx="7435">
                  <c:v>4558528799.9998693</c:v>
                </c:pt>
                <c:pt idx="7436">
                  <c:v>4559141999.9998693</c:v>
                </c:pt>
                <c:pt idx="7437">
                  <c:v>4559755199.9998693</c:v>
                </c:pt>
                <c:pt idx="7438">
                  <c:v>4560368399.9998693</c:v>
                </c:pt>
                <c:pt idx="7439">
                  <c:v>4560981599.9998693</c:v>
                </c:pt>
                <c:pt idx="7440">
                  <c:v>4561594799.9998693</c:v>
                </c:pt>
                <c:pt idx="7441">
                  <c:v>4562207999.9998693</c:v>
                </c:pt>
                <c:pt idx="7442">
                  <c:v>4562821199.9998693</c:v>
                </c:pt>
                <c:pt idx="7443">
                  <c:v>4563434399.9998693</c:v>
                </c:pt>
                <c:pt idx="7444">
                  <c:v>4564047599.9998693</c:v>
                </c:pt>
                <c:pt idx="7445">
                  <c:v>4564660799.9998693</c:v>
                </c:pt>
                <c:pt idx="7446">
                  <c:v>4565273999.9998693</c:v>
                </c:pt>
                <c:pt idx="7447">
                  <c:v>4565887199.9998693</c:v>
                </c:pt>
                <c:pt idx="7448">
                  <c:v>4566500399.9998693</c:v>
                </c:pt>
                <c:pt idx="7449">
                  <c:v>4567113599.9998693</c:v>
                </c:pt>
                <c:pt idx="7450">
                  <c:v>4567726799.9998693</c:v>
                </c:pt>
                <c:pt idx="7451">
                  <c:v>4568339999.9998693</c:v>
                </c:pt>
                <c:pt idx="7452">
                  <c:v>4568953199.9998693</c:v>
                </c:pt>
                <c:pt idx="7453">
                  <c:v>4569566399.9998693</c:v>
                </c:pt>
                <c:pt idx="7454">
                  <c:v>4570179599.9998693</c:v>
                </c:pt>
                <c:pt idx="7455">
                  <c:v>4570792799.9998693</c:v>
                </c:pt>
                <c:pt idx="7456">
                  <c:v>4571405999.9998693</c:v>
                </c:pt>
                <c:pt idx="7457">
                  <c:v>4572019199.9998693</c:v>
                </c:pt>
                <c:pt idx="7458">
                  <c:v>4572632399.9998693</c:v>
                </c:pt>
                <c:pt idx="7459">
                  <c:v>4573245599.9998693</c:v>
                </c:pt>
                <c:pt idx="7460">
                  <c:v>4573858799.9998693</c:v>
                </c:pt>
                <c:pt idx="7461">
                  <c:v>4574471999.9998693</c:v>
                </c:pt>
                <c:pt idx="7462">
                  <c:v>4575085199.9998693</c:v>
                </c:pt>
                <c:pt idx="7463">
                  <c:v>4575698399.9998693</c:v>
                </c:pt>
                <c:pt idx="7464">
                  <c:v>4576311599.9998693</c:v>
                </c:pt>
                <c:pt idx="7465">
                  <c:v>4576924799.9998693</c:v>
                </c:pt>
                <c:pt idx="7466">
                  <c:v>4577537999.9998693</c:v>
                </c:pt>
                <c:pt idx="7467">
                  <c:v>4578151199.9998693</c:v>
                </c:pt>
                <c:pt idx="7468">
                  <c:v>4578764399.9998693</c:v>
                </c:pt>
                <c:pt idx="7469">
                  <c:v>4579377599.9998693</c:v>
                </c:pt>
                <c:pt idx="7470">
                  <c:v>4579990799.9998693</c:v>
                </c:pt>
                <c:pt idx="7471">
                  <c:v>4580603999.9998693</c:v>
                </c:pt>
                <c:pt idx="7472">
                  <c:v>4581217199.9998693</c:v>
                </c:pt>
                <c:pt idx="7473">
                  <c:v>4581830399.9998693</c:v>
                </c:pt>
                <c:pt idx="7474">
                  <c:v>4582443599.9998693</c:v>
                </c:pt>
                <c:pt idx="7475">
                  <c:v>4583056799.9998693</c:v>
                </c:pt>
                <c:pt idx="7476">
                  <c:v>4583669999.9998693</c:v>
                </c:pt>
                <c:pt idx="7477">
                  <c:v>4584283199.9998693</c:v>
                </c:pt>
                <c:pt idx="7478">
                  <c:v>4584896399.9998693</c:v>
                </c:pt>
                <c:pt idx="7479">
                  <c:v>4585509599.9998693</c:v>
                </c:pt>
                <c:pt idx="7480">
                  <c:v>4586122799.9998693</c:v>
                </c:pt>
                <c:pt idx="7481">
                  <c:v>4586735999.9998693</c:v>
                </c:pt>
                <c:pt idx="7482">
                  <c:v>4587349199.9998693</c:v>
                </c:pt>
                <c:pt idx="7483">
                  <c:v>4587962399.9998693</c:v>
                </c:pt>
                <c:pt idx="7484">
                  <c:v>4588575599.9998693</c:v>
                </c:pt>
                <c:pt idx="7485">
                  <c:v>4589188799.9998693</c:v>
                </c:pt>
                <c:pt idx="7486">
                  <c:v>4589801999.9998693</c:v>
                </c:pt>
                <c:pt idx="7487">
                  <c:v>4590415199.9998693</c:v>
                </c:pt>
                <c:pt idx="7488">
                  <c:v>4591028399.9998693</c:v>
                </c:pt>
                <c:pt idx="7489">
                  <c:v>4591641599.9998693</c:v>
                </c:pt>
                <c:pt idx="7490">
                  <c:v>4592254799.9998693</c:v>
                </c:pt>
                <c:pt idx="7491">
                  <c:v>4592867999.9998693</c:v>
                </c:pt>
                <c:pt idx="7492">
                  <c:v>4593481199.9998693</c:v>
                </c:pt>
                <c:pt idx="7493">
                  <c:v>4594094399.9998693</c:v>
                </c:pt>
                <c:pt idx="7494">
                  <c:v>4594707599.9998693</c:v>
                </c:pt>
                <c:pt idx="7495">
                  <c:v>4595320799.9998693</c:v>
                </c:pt>
                <c:pt idx="7496">
                  <c:v>4595933999.9998693</c:v>
                </c:pt>
                <c:pt idx="7497">
                  <c:v>4596547199.9998693</c:v>
                </c:pt>
                <c:pt idx="7498">
                  <c:v>4597160399.9998693</c:v>
                </c:pt>
                <c:pt idx="7499">
                  <c:v>4597773599.9998693</c:v>
                </c:pt>
                <c:pt idx="7500">
                  <c:v>4598386799.9998693</c:v>
                </c:pt>
                <c:pt idx="7501">
                  <c:v>4598999999.9998693</c:v>
                </c:pt>
                <c:pt idx="7502">
                  <c:v>4599613199.9998693</c:v>
                </c:pt>
                <c:pt idx="7503">
                  <c:v>4600226399.9998693</c:v>
                </c:pt>
                <c:pt idx="7504">
                  <c:v>4600839599.9998693</c:v>
                </c:pt>
                <c:pt idx="7505">
                  <c:v>4601452799.9998693</c:v>
                </c:pt>
                <c:pt idx="7506">
                  <c:v>4602065999.9998693</c:v>
                </c:pt>
                <c:pt idx="7507">
                  <c:v>4602679199.9998693</c:v>
                </c:pt>
                <c:pt idx="7508">
                  <c:v>4603292399.9998693</c:v>
                </c:pt>
                <c:pt idx="7509">
                  <c:v>4603905599.9998693</c:v>
                </c:pt>
                <c:pt idx="7510">
                  <c:v>4604518799.9998693</c:v>
                </c:pt>
                <c:pt idx="7511">
                  <c:v>4605131999.9998693</c:v>
                </c:pt>
                <c:pt idx="7512">
                  <c:v>4605745199.9998693</c:v>
                </c:pt>
                <c:pt idx="7513">
                  <c:v>4606358399.9998693</c:v>
                </c:pt>
                <c:pt idx="7514">
                  <c:v>4606971599.9998693</c:v>
                </c:pt>
                <c:pt idx="7515">
                  <c:v>4607584799.9998693</c:v>
                </c:pt>
                <c:pt idx="7516">
                  <c:v>4608197999.9998693</c:v>
                </c:pt>
                <c:pt idx="7517">
                  <c:v>4608811199.9998693</c:v>
                </c:pt>
                <c:pt idx="7518">
                  <c:v>4609424399.9998693</c:v>
                </c:pt>
                <c:pt idx="7519">
                  <c:v>4610037599.9998693</c:v>
                </c:pt>
                <c:pt idx="7520">
                  <c:v>4610650799.9998693</c:v>
                </c:pt>
                <c:pt idx="7521">
                  <c:v>4611263999.9998693</c:v>
                </c:pt>
                <c:pt idx="7522">
                  <c:v>4611877199.9998693</c:v>
                </c:pt>
                <c:pt idx="7523">
                  <c:v>4612490399.9998693</c:v>
                </c:pt>
                <c:pt idx="7524">
                  <c:v>4613103599.9998693</c:v>
                </c:pt>
                <c:pt idx="7525">
                  <c:v>4613716799.9998693</c:v>
                </c:pt>
                <c:pt idx="7526">
                  <c:v>4614329999.9998693</c:v>
                </c:pt>
                <c:pt idx="7527">
                  <c:v>4614943199.9998693</c:v>
                </c:pt>
                <c:pt idx="7528">
                  <c:v>4615556399.9998693</c:v>
                </c:pt>
                <c:pt idx="7529">
                  <c:v>4616169599.9998693</c:v>
                </c:pt>
                <c:pt idx="7530">
                  <c:v>4616782799.9998693</c:v>
                </c:pt>
                <c:pt idx="7531">
                  <c:v>4617395999.9998693</c:v>
                </c:pt>
                <c:pt idx="7532">
                  <c:v>4618009199.9998693</c:v>
                </c:pt>
                <c:pt idx="7533">
                  <c:v>4618622399.9998693</c:v>
                </c:pt>
                <c:pt idx="7534">
                  <c:v>4619235599.9998693</c:v>
                </c:pt>
                <c:pt idx="7535">
                  <c:v>4619848799.9998693</c:v>
                </c:pt>
                <c:pt idx="7536">
                  <c:v>4620461999.9998693</c:v>
                </c:pt>
                <c:pt idx="7537">
                  <c:v>4621075199.9998693</c:v>
                </c:pt>
                <c:pt idx="7538">
                  <c:v>4621688399.9998693</c:v>
                </c:pt>
                <c:pt idx="7539">
                  <c:v>4622301599.9998693</c:v>
                </c:pt>
                <c:pt idx="7540">
                  <c:v>4622914799.9998693</c:v>
                </c:pt>
                <c:pt idx="7541">
                  <c:v>4623527999.9998693</c:v>
                </c:pt>
                <c:pt idx="7542">
                  <c:v>4624141199.9998693</c:v>
                </c:pt>
                <c:pt idx="7543">
                  <c:v>4624754399.9998693</c:v>
                </c:pt>
                <c:pt idx="7544">
                  <c:v>4625367599.9998693</c:v>
                </c:pt>
                <c:pt idx="7545">
                  <c:v>4625980799.9998693</c:v>
                </c:pt>
                <c:pt idx="7546">
                  <c:v>4626593999.9998693</c:v>
                </c:pt>
                <c:pt idx="7547">
                  <c:v>4627207199.9998693</c:v>
                </c:pt>
                <c:pt idx="7548">
                  <c:v>4627820399.9998693</c:v>
                </c:pt>
                <c:pt idx="7549">
                  <c:v>4628433599.9998693</c:v>
                </c:pt>
                <c:pt idx="7550">
                  <c:v>4629046799.9998693</c:v>
                </c:pt>
                <c:pt idx="7551">
                  <c:v>4629659999.9998693</c:v>
                </c:pt>
                <c:pt idx="7552">
                  <c:v>4630273199.9998693</c:v>
                </c:pt>
                <c:pt idx="7553">
                  <c:v>4630886399.9998693</c:v>
                </c:pt>
                <c:pt idx="7554">
                  <c:v>4631499599.9998693</c:v>
                </c:pt>
                <c:pt idx="7555">
                  <c:v>4632112799.9998693</c:v>
                </c:pt>
                <c:pt idx="7556">
                  <c:v>4632725999.9998693</c:v>
                </c:pt>
                <c:pt idx="7557">
                  <c:v>4633339199.9998693</c:v>
                </c:pt>
                <c:pt idx="7558">
                  <c:v>4633952399.9998693</c:v>
                </c:pt>
                <c:pt idx="7559">
                  <c:v>4634565599.9998693</c:v>
                </c:pt>
                <c:pt idx="7560">
                  <c:v>4635178799.9998693</c:v>
                </c:pt>
                <c:pt idx="7561">
                  <c:v>4635791999.9998693</c:v>
                </c:pt>
                <c:pt idx="7562">
                  <c:v>4636405199.9998693</c:v>
                </c:pt>
                <c:pt idx="7563">
                  <c:v>4637018399.9998693</c:v>
                </c:pt>
                <c:pt idx="7564">
                  <c:v>4637631599.9998693</c:v>
                </c:pt>
                <c:pt idx="7565">
                  <c:v>4638244799.9998693</c:v>
                </c:pt>
                <c:pt idx="7566">
                  <c:v>4638857999.9998693</c:v>
                </c:pt>
                <c:pt idx="7567">
                  <c:v>4639471199.9998693</c:v>
                </c:pt>
                <c:pt idx="7568">
                  <c:v>4640084399.9998693</c:v>
                </c:pt>
                <c:pt idx="7569">
                  <c:v>4640697599.9998693</c:v>
                </c:pt>
                <c:pt idx="7570">
                  <c:v>4641310799.9998693</c:v>
                </c:pt>
                <c:pt idx="7571">
                  <c:v>4641923999.9998693</c:v>
                </c:pt>
                <c:pt idx="7572">
                  <c:v>4642537199.9998693</c:v>
                </c:pt>
                <c:pt idx="7573">
                  <c:v>4643150399.9998693</c:v>
                </c:pt>
                <c:pt idx="7574">
                  <c:v>4643763599.9998693</c:v>
                </c:pt>
                <c:pt idx="7575">
                  <c:v>4644376799.9998693</c:v>
                </c:pt>
                <c:pt idx="7576">
                  <c:v>4644989999.9998693</c:v>
                </c:pt>
                <c:pt idx="7577">
                  <c:v>4645603199.9998693</c:v>
                </c:pt>
                <c:pt idx="7578">
                  <c:v>4646216399.9998693</c:v>
                </c:pt>
                <c:pt idx="7579">
                  <c:v>4646829599.9998693</c:v>
                </c:pt>
                <c:pt idx="7580">
                  <c:v>4647442799.9998693</c:v>
                </c:pt>
                <c:pt idx="7581">
                  <c:v>4648055999.9998693</c:v>
                </c:pt>
                <c:pt idx="7582">
                  <c:v>4648669199.9998693</c:v>
                </c:pt>
                <c:pt idx="7583">
                  <c:v>4649282399.9998693</c:v>
                </c:pt>
                <c:pt idx="7584">
                  <c:v>4649895599.9998693</c:v>
                </c:pt>
                <c:pt idx="7585">
                  <c:v>4650508799.9998693</c:v>
                </c:pt>
                <c:pt idx="7586">
                  <c:v>4651121999.9998693</c:v>
                </c:pt>
                <c:pt idx="7587">
                  <c:v>4651735199.9998693</c:v>
                </c:pt>
                <c:pt idx="7588">
                  <c:v>4652348399.9998693</c:v>
                </c:pt>
                <c:pt idx="7589">
                  <c:v>4652961599.9998693</c:v>
                </c:pt>
                <c:pt idx="7590">
                  <c:v>4653574799.9998693</c:v>
                </c:pt>
                <c:pt idx="7591">
                  <c:v>4654187999.9998693</c:v>
                </c:pt>
                <c:pt idx="7592">
                  <c:v>4654801199.9998693</c:v>
                </c:pt>
                <c:pt idx="7593">
                  <c:v>4655414399.9998693</c:v>
                </c:pt>
                <c:pt idx="7594">
                  <c:v>4656027599.9998693</c:v>
                </c:pt>
                <c:pt idx="7595">
                  <c:v>4656640799.9998693</c:v>
                </c:pt>
                <c:pt idx="7596">
                  <c:v>4657253999.9998693</c:v>
                </c:pt>
                <c:pt idx="7597">
                  <c:v>4657867199.9998693</c:v>
                </c:pt>
                <c:pt idx="7598">
                  <c:v>4658480399.9998693</c:v>
                </c:pt>
                <c:pt idx="7599">
                  <c:v>4659093599.9998693</c:v>
                </c:pt>
                <c:pt idx="7600">
                  <c:v>4659706799.9998693</c:v>
                </c:pt>
                <c:pt idx="7601">
                  <c:v>4660319999.9998693</c:v>
                </c:pt>
                <c:pt idx="7602">
                  <c:v>4660933199.9998693</c:v>
                </c:pt>
                <c:pt idx="7603">
                  <c:v>4661546399.9998693</c:v>
                </c:pt>
                <c:pt idx="7604">
                  <c:v>4662159599.9998693</c:v>
                </c:pt>
                <c:pt idx="7605">
                  <c:v>4662772799.9998693</c:v>
                </c:pt>
                <c:pt idx="7606">
                  <c:v>4663385999.9998693</c:v>
                </c:pt>
                <c:pt idx="7607">
                  <c:v>4663999199.9998693</c:v>
                </c:pt>
                <c:pt idx="7608">
                  <c:v>4664612399.9998693</c:v>
                </c:pt>
                <c:pt idx="7609">
                  <c:v>4665225599.9998693</c:v>
                </c:pt>
                <c:pt idx="7610">
                  <c:v>4665838799.9998693</c:v>
                </c:pt>
                <c:pt idx="7611">
                  <c:v>4666451999.9998693</c:v>
                </c:pt>
                <c:pt idx="7612">
                  <c:v>4667065199.9998693</c:v>
                </c:pt>
                <c:pt idx="7613">
                  <c:v>4667678399.9998693</c:v>
                </c:pt>
                <c:pt idx="7614">
                  <c:v>4668291599.9998693</c:v>
                </c:pt>
                <c:pt idx="7615">
                  <c:v>4668904799.9998693</c:v>
                </c:pt>
                <c:pt idx="7616">
                  <c:v>4669517999.9998693</c:v>
                </c:pt>
                <c:pt idx="7617">
                  <c:v>4670131199.9998693</c:v>
                </c:pt>
                <c:pt idx="7618">
                  <c:v>4670744399.9998693</c:v>
                </c:pt>
                <c:pt idx="7619">
                  <c:v>4671357599.9998693</c:v>
                </c:pt>
                <c:pt idx="7620">
                  <c:v>4671970799.9998693</c:v>
                </c:pt>
                <c:pt idx="7621">
                  <c:v>4672583999.9998693</c:v>
                </c:pt>
                <c:pt idx="7622">
                  <c:v>4673197199.9998693</c:v>
                </c:pt>
                <c:pt idx="7623">
                  <c:v>4673810399.9998693</c:v>
                </c:pt>
                <c:pt idx="7624">
                  <c:v>4674423599.9998693</c:v>
                </c:pt>
                <c:pt idx="7625">
                  <c:v>4675036799.9998693</c:v>
                </c:pt>
                <c:pt idx="7626">
                  <c:v>4675649999.9998693</c:v>
                </c:pt>
                <c:pt idx="7627">
                  <c:v>4676263199.9998693</c:v>
                </c:pt>
                <c:pt idx="7628">
                  <c:v>4676876399.9998693</c:v>
                </c:pt>
                <c:pt idx="7629">
                  <c:v>4677489599.9998693</c:v>
                </c:pt>
                <c:pt idx="7630">
                  <c:v>4678102799.9998693</c:v>
                </c:pt>
                <c:pt idx="7631">
                  <c:v>4678715999.9998693</c:v>
                </c:pt>
                <c:pt idx="7632">
                  <c:v>4679329199.9998693</c:v>
                </c:pt>
                <c:pt idx="7633">
                  <c:v>4679942399.9998693</c:v>
                </c:pt>
                <c:pt idx="7634">
                  <c:v>4680555599.9998693</c:v>
                </c:pt>
                <c:pt idx="7635">
                  <c:v>4681168799.9998693</c:v>
                </c:pt>
                <c:pt idx="7636">
                  <c:v>4681781999.9998693</c:v>
                </c:pt>
                <c:pt idx="7637">
                  <c:v>4682395199.9998693</c:v>
                </c:pt>
                <c:pt idx="7638">
                  <c:v>4683008399.9998693</c:v>
                </c:pt>
                <c:pt idx="7639">
                  <c:v>4683621599.9998693</c:v>
                </c:pt>
                <c:pt idx="7640">
                  <c:v>4684234799.9998693</c:v>
                </c:pt>
                <c:pt idx="7641">
                  <c:v>4684847999.9998693</c:v>
                </c:pt>
                <c:pt idx="7642">
                  <c:v>4685461199.9998693</c:v>
                </c:pt>
                <c:pt idx="7643">
                  <c:v>4686074399.9998693</c:v>
                </c:pt>
                <c:pt idx="7644">
                  <c:v>4686687599.9998693</c:v>
                </c:pt>
                <c:pt idx="7645">
                  <c:v>4687300799.9998693</c:v>
                </c:pt>
                <c:pt idx="7646">
                  <c:v>4687913999.9998693</c:v>
                </c:pt>
                <c:pt idx="7647">
                  <c:v>4688527199.9998693</c:v>
                </c:pt>
                <c:pt idx="7648">
                  <c:v>4689140399.9998693</c:v>
                </c:pt>
                <c:pt idx="7649">
                  <c:v>4689753599.9998693</c:v>
                </c:pt>
                <c:pt idx="7650">
                  <c:v>4690366799.9998693</c:v>
                </c:pt>
                <c:pt idx="7651">
                  <c:v>4690979999.9998693</c:v>
                </c:pt>
                <c:pt idx="7652">
                  <c:v>4691593199.9998693</c:v>
                </c:pt>
                <c:pt idx="7653">
                  <c:v>4692206399.9998693</c:v>
                </c:pt>
                <c:pt idx="7654">
                  <c:v>4692819599.9998693</c:v>
                </c:pt>
                <c:pt idx="7655">
                  <c:v>4693432799.9998693</c:v>
                </c:pt>
                <c:pt idx="7656">
                  <c:v>4694045999.9998693</c:v>
                </c:pt>
                <c:pt idx="7657">
                  <c:v>4694659199.9998693</c:v>
                </c:pt>
                <c:pt idx="7658">
                  <c:v>4695272399.9998693</c:v>
                </c:pt>
                <c:pt idx="7659">
                  <c:v>4695885599.9998693</c:v>
                </c:pt>
                <c:pt idx="7660">
                  <c:v>4696498799.9998693</c:v>
                </c:pt>
                <c:pt idx="7661">
                  <c:v>4697111999.9998693</c:v>
                </c:pt>
                <c:pt idx="7662">
                  <c:v>4697725199.9998693</c:v>
                </c:pt>
                <c:pt idx="7663">
                  <c:v>4698338399.9998693</c:v>
                </c:pt>
                <c:pt idx="7664">
                  <c:v>4698951599.9998693</c:v>
                </c:pt>
                <c:pt idx="7665">
                  <c:v>4699564799.9998693</c:v>
                </c:pt>
                <c:pt idx="7666">
                  <c:v>4700177999.9998693</c:v>
                </c:pt>
                <c:pt idx="7667">
                  <c:v>4700791199.9998693</c:v>
                </c:pt>
                <c:pt idx="7668">
                  <c:v>4701404399.9998693</c:v>
                </c:pt>
                <c:pt idx="7669">
                  <c:v>4702017599.9998693</c:v>
                </c:pt>
                <c:pt idx="7670">
                  <c:v>4702630799.9998693</c:v>
                </c:pt>
                <c:pt idx="7671">
                  <c:v>4703243999.9998693</c:v>
                </c:pt>
                <c:pt idx="7672">
                  <c:v>4703857199.9998693</c:v>
                </c:pt>
                <c:pt idx="7673">
                  <c:v>4704470399.9998693</c:v>
                </c:pt>
                <c:pt idx="7674">
                  <c:v>4705083599.9998693</c:v>
                </c:pt>
                <c:pt idx="7675">
                  <c:v>4705696799.9998693</c:v>
                </c:pt>
                <c:pt idx="7676">
                  <c:v>4706309999.9998693</c:v>
                </c:pt>
                <c:pt idx="7677">
                  <c:v>4706923199.9998693</c:v>
                </c:pt>
                <c:pt idx="7678">
                  <c:v>4707536399.9998693</c:v>
                </c:pt>
                <c:pt idx="7679">
                  <c:v>4708149599.9998693</c:v>
                </c:pt>
                <c:pt idx="7680">
                  <c:v>4708762799.9998693</c:v>
                </c:pt>
                <c:pt idx="7681">
                  <c:v>4709375999.9998693</c:v>
                </c:pt>
                <c:pt idx="7682">
                  <c:v>4709989199.9998693</c:v>
                </c:pt>
                <c:pt idx="7683">
                  <c:v>4710602399.9998693</c:v>
                </c:pt>
                <c:pt idx="7684">
                  <c:v>4711215599.9998693</c:v>
                </c:pt>
                <c:pt idx="7685">
                  <c:v>4711828799.9998693</c:v>
                </c:pt>
                <c:pt idx="7686">
                  <c:v>4712441999.9998693</c:v>
                </c:pt>
                <c:pt idx="7687">
                  <c:v>4713055199.9998693</c:v>
                </c:pt>
                <c:pt idx="7688">
                  <c:v>4713668399.9998693</c:v>
                </c:pt>
                <c:pt idx="7689">
                  <c:v>4714281599.9998693</c:v>
                </c:pt>
                <c:pt idx="7690">
                  <c:v>4714894799.9998693</c:v>
                </c:pt>
                <c:pt idx="7691">
                  <c:v>4715507999.9998693</c:v>
                </c:pt>
                <c:pt idx="7692">
                  <c:v>4716121199.9998693</c:v>
                </c:pt>
                <c:pt idx="7693">
                  <c:v>4716734399.9998693</c:v>
                </c:pt>
                <c:pt idx="7694">
                  <c:v>4717347599.9998693</c:v>
                </c:pt>
                <c:pt idx="7695">
                  <c:v>4717960799.9998693</c:v>
                </c:pt>
                <c:pt idx="7696">
                  <c:v>4718573999.9998693</c:v>
                </c:pt>
                <c:pt idx="7697">
                  <c:v>4719187199.9998693</c:v>
                </c:pt>
                <c:pt idx="7698">
                  <c:v>4719800399.9998693</c:v>
                </c:pt>
                <c:pt idx="7699">
                  <c:v>4720413599.9998693</c:v>
                </c:pt>
                <c:pt idx="7700">
                  <c:v>4721026799.9998693</c:v>
                </c:pt>
                <c:pt idx="7701">
                  <c:v>4721639999.9998693</c:v>
                </c:pt>
                <c:pt idx="7702">
                  <c:v>4722253199.9998693</c:v>
                </c:pt>
                <c:pt idx="7703">
                  <c:v>4722866399.9998693</c:v>
                </c:pt>
                <c:pt idx="7704">
                  <c:v>4723479599.9998693</c:v>
                </c:pt>
                <c:pt idx="7705">
                  <c:v>4724092799.9998693</c:v>
                </c:pt>
                <c:pt idx="7706">
                  <c:v>4724705999.9998693</c:v>
                </c:pt>
                <c:pt idx="7707">
                  <c:v>4725319199.9998693</c:v>
                </c:pt>
                <c:pt idx="7708">
                  <c:v>4725932399.9998693</c:v>
                </c:pt>
                <c:pt idx="7709">
                  <c:v>4726545599.9998693</c:v>
                </c:pt>
                <c:pt idx="7710">
                  <c:v>4727158799.9998693</c:v>
                </c:pt>
                <c:pt idx="7711">
                  <c:v>4727771999.9998693</c:v>
                </c:pt>
                <c:pt idx="7712">
                  <c:v>4728385199.9998693</c:v>
                </c:pt>
                <c:pt idx="7713">
                  <c:v>4728998399.9998693</c:v>
                </c:pt>
                <c:pt idx="7714">
                  <c:v>4729611599.9998693</c:v>
                </c:pt>
                <c:pt idx="7715">
                  <c:v>4730224799.9998693</c:v>
                </c:pt>
                <c:pt idx="7716">
                  <c:v>4730837999.9998693</c:v>
                </c:pt>
                <c:pt idx="7717">
                  <c:v>4731451199.9998693</c:v>
                </c:pt>
                <c:pt idx="7718">
                  <c:v>4732064399.9998693</c:v>
                </c:pt>
                <c:pt idx="7719">
                  <c:v>4732677599.9998693</c:v>
                </c:pt>
                <c:pt idx="7720">
                  <c:v>4733290799.9998693</c:v>
                </c:pt>
                <c:pt idx="7721">
                  <c:v>4733903999.9998693</c:v>
                </c:pt>
                <c:pt idx="7722">
                  <c:v>4734517199.9998693</c:v>
                </c:pt>
                <c:pt idx="7723">
                  <c:v>4735130399.9998693</c:v>
                </c:pt>
                <c:pt idx="7724">
                  <c:v>4735743599.9998693</c:v>
                </c:pt>
                <c:pt idx="7725">
                  <c:v>4736356799.9998693</c:v>
                </c:pt>
                <c:pt idx="7726">
                  <c:v>4736969999.9998693</c:v>
                </c:pt>
                <c:pt idx="7727">
                  <c:v>4737583199.9998693</c:v>
                </c:pt>
                <c:pt idx="7728">
                  <c:v>4738196399.9998693</c:v>
                </c:pt>
                <c:pt idx="7729">
                  <c:v>4738809599.9998693</c:v>
                </c:pt>
                <c:pt idx="7730">
                  <c:v>4739422799.9998693</c:v>
                </c:pt>
                <c:pt idx="7731">
                  <c:v>4740035999.9998693</c:v>
                </c:pt>
                <c:pt idx="7732">
                  <c:v>4740649199.9998693</c:v>
                </c:pt>
                <c:pt idx="7733">
                  <c:v>4741262399.9998693</c:v>
                </c:pt>
                <c:pt idx="7734">
                  <c:v>4741875599.9998693</c:v>
                </c:pt>
                <c:pt idx="7735">
                  <c:v>4742488799.9998693</c:v>
                </c:pt>
                <c:pt idx="7736">
                  <c:v>4743101999.9998693</c:v>
                </c:pt>
                <c:pt idx="7737">
                  <c:v>4743715199.9998693</c:v>
                </c:pt>
                <c:pt idx="7738">
                  <c:v>4744328399.9998693</c:v>
                </c:pt>
                <c:pt idx="7739">
                  <c:v>4744941599.9998693</c:v>
                </c:pt>
                <c:pt idx="7740">
                  <c:v>4745554799.9998693</c:v>
                </c:pt>
                <c:pt idx="7741">
                  <c:v>4746167999.9998693</c:v>
                </c:pt>
                <c:pt idx="7742">
                  <c:v>4746781199.9998693</c:v>
                </c:pt>
                <c:pt idx="7743">
                  <c:v>4747394399.9998693</c:v>
                </c:pt>
                <c:pt idx="7744">
                  <c:v>4748007599.9998693</c:v>
                </c:pt>
                <c:pt idx="7745">
                  <c:v>4748620799.9998693</c:v>
                </c:pt>
                <c:pt idx="7746">
                  <c:v>4749233999.9998693</c:v>
                </c:pt>
                <c:pt idx="7747">
                  <c:v>4749847199.9998693</c:v>
                </c:pt>
                <c:pt idx="7748">
                  <c:v>4750460399.9998693</c:v>
                </c:pt>
                <c:pt idx="7749">
                  <c:v>4751073599.9998693</c:v>
                </c:pt>
                <c:pt idx="7750">
                  <c:v>4751686799.9998693</c:v>
                </c:pt>
                <c:pt idx="7751">
                  <c:v>4752299999.9998693</c:v>
                </c:pt>
                <c:pt idx="7752">
                  <c:v>4752913199.9998693</c:v>
                </c:pt>
                <c:pt idx="7753">
                  <c:v>4753526399.9998693</c:v>
                </c:pt>
                <c:pt idx="7754">
                  <c:v>4754139599.9998693</c:v>
                </c:pt>
                <c:pt idx="7755">
                  <c:v>4754752799.9998693</c:v>
                </c:pt>
                <c:pt idx="7756">
                  <c:v>4755365999.9998693</c:v>
                </c:pt>
                <c:pt idx="7757">
                  <c:v>4755979199.9998693</c:v>
                </c:pt>
                <c:pt idx="7758">
                  <c:v>4756592399.9998693</c:v>
                </c:pt>
                <c:pt idx="7759">
                  <c:v>4757205599.9998693</c:v>
                </c:pt>
                <c:pt idx="7760">
                  <c:v>4757818799.9998693</c:v>
                </c:pt>
                <c:pt idx="7761">
                  <c:v>4758431999.9998693</c:v>
                </c:pt>
                <c:pt idx="7762">
                  <c:v>4759045199.9998693</c:v>
                </c:pt>
                <c:pt idx="7763">
                  <c:v>4759658399.9998693</c:v>
                </c:pt>
                <c:pt idx="7764">
                  <c:v>4760271599.9998693</c:v>
                </c:pt>
                <c:pt idx="7765">
                  <c:v>4760884799.9998693</c:v>
                </c:pt>
                <c:pt idx="7766">
                  <c:v>4761497999.9998693</c:v>
                </c:pt>
                <c:pt idx="7767">
                  <c:v>4762111199.9998693</c:v>
                </c:pt>
                <c:pt idx="7768">
                  <c:v>4762724399.9998693</c:v>
                </c:pt>
                <c:pt idx="7769">
                  <c:v>4763337599.9998693</c:v>
                </c:pt>
                <c:pt idx="7770">
                  <c:v>4763950799.9998693</c:v>
                </c:pt>
                <c:pt idx="7771">
                  <c:v>4764563999.9998693</c:v>
                </c:pt>
                <c:pt idx="7772">
                  <c:v>4765177199.9998693</c:v>
                </c:pt>
                <c:pt idx="7773">
                  <c:v>4765790399.9998693</c:v>
                </c:pt>
                <c:pt idx="7774">
                  <c:v>4766403599.9998693</c:v>
                </c:pt>
                <c:pt idx="7775">
                  <c:v>4767016799.9998693</c:v>
                </c:pt>
                <c:pt idx="7776">
                  <c:v>4767629999.9998693</c:v>
                </c:pt>
                <c:pt idx="7777">
                  <c:v>4768243199.9998693</c:v>
                </c:pt>
                <c:pt idx="7778">
                  <c:v>4768856399.9998693</c:v>
                </c:pt>
                <c:pt idx="7779">
                  <c:v>4769469599.9998693</c:v>
                </c:pt>
                <c:pt idx="7780">
                  <c:v>4770082799.9998693</c:v>
                </c:pt>
                <c:pt idx="7781">
                  <c:v>4770695999.9998693</c:v>
                </c:pt>
                <c:pt idx="7782">
                  <c:v>4771309199.9998693</c:v>
                </c:pt>
                <c:pt idx="7783">
                  <c:v>4771922399.9998693</c:v>
                </c:pt>
                <c:pt idx="7784">
                  <c:v>4772535599.9998693</c:v>
                </c:pt>
                <c:pt idx="7785">
                  <c:v>4773148799.9998693</c:v>
                </c:pt>
                <c:pt idx="7786">
                  <c:v>4773761999.9998693</c:v>
                </c:pt>
                <c:pt idx="7787">
                  <c:v>4774375199.9998693</c:v>
                </c:pt>
                <c:pt idx="7788">
                  <c:v>4774988399.9998693</c:v>
                </c:pt>
                <c:pt idx="7789">
                  <c:v>4775601599.9998693</c:v>
                </c:pt>
                <c:pt idx="7790">
                  <c:v>4776214799.9998693</c:v>
                </c:pt>
                <c:pt idx="7791">
                  <c:v>4776827999.9998693</c:v>
                </c:pt>
                <c:pt idx="7792">
                  <c:v>4777441199.9998693</c:v>
                </c:pt>
                <c:pt idx="7793">
                  <c:v>4778054399.9998693</c:v>
                </c:pt>
                <c:pt idx="7794">
                  <c:v>4778667599.9998693</c:v>
                </c:pt>
                <c:pt idx="7795">
                  <c:v>4779280799.9998693</c:v>
                </c:pt>
                <c:pt idx="7796">
                  <c:v>4779893999.9998693</c:v>
                </c:pt>
                <c:pt idx="7797">
                  <c:v>4780507199.9998693</c:v>
                </c:pt>
                <c:pt idx="7798">
                  <c:v>4781120399.9998693</c:v>
                </c:pt>
                <c:pt idx="7799">
                  <c:v>4781733599.9998693</c:v>
                </c:pt>
                <c:pt idx="7800">
                  <c:v>4782346799.9998693</c:v>
                </c:pt>
                <c:pt idx="7801">
                  <c:v>4782959999.9998693</c:v>
                </c:pt>
                <c:pt idx="7802">
                  <c:v>4783573199.9998693</c:v>
                </c:pt>
                <c:pt idx="7803">
                  <c:v>4784186399.9998693</c:v>
                </c:pt>
                <c:pt idx="7804">
                  <c:v>4784799599.9998693</c:v>
                </c:pt>
                <c:pt idx="7805">
                  <c:v>4785412799.9998693</c:v>
                </c:pt>
                <c:pt idx="7806">
                  <c:v>4786025999.9998693</c:v>
                </c:pt>
                <c:pt idx="7807">
                  <c:v>4786639199.9998693</c:v>
                </c:pt>
                <c:pt idx="7808">
                  <c:v>4787252399.9998693</c:v>
                </c:pt>
                <c:pt idx="7809">
                  <c:v>4787865599.9998693</c:v>
                </c:pt>
                <c:pt idx="7810">
                  <c:v>4788478799.9998693</c:v>
                </c:pt>
                <c:pt idx="7811">
                  <c:v>4789091999.9998693</c:v>
                </c:pt>
                <c:pt idx="7812">
                  <c:v>4789705199.9998693</c:v>
                </c:pt>
                <c:pt idx="7813">
                  <c:v>4790318399.9998693</c:v>
                </c:pt>
                <c:pt idx="7814">
                  <c:v>4790931599.9998693</c:v>
                </c:pt>
                <c:pt idx="7815">
                  <c:v>4791544799.9998693</c:v>
                </c:pt>
                <c:pt idx="7816">
                  <c:v>4792157999.9998693</c:v>
                </c:pt>
                <c:pt idx="7817">
                  <c:v>4792771199.9998693</c:v>
                </c:pt>
                <c:pt idx="7818">
                  <c:v>4793384399.9998693</c:v>
                </c:pt>
                <c:pt idx="7819">
                  <c:v>4793997599.9998693</c:v>
                </c:pt>
                <c:pt idx="7820">
                  <c:v>4794610799.9998693</c:v>
                </c:pt>
                <c:pt idx="7821">
                  <c:v>4795223999.9998693</c:v>
                </c:pt>
                <c:pt idx="7822">
                  <c:v>4795837199.9998693</c:v>
                </c:pt>
                <c:pt idx="7823">
                  <c:v>4796450399.9998693</c:v>
                </c:pt>
                <c:pt idx="7824">
                  <c:v>4797063599.9998693</c:v>
                </c:pt>
                <c:pt idx="7825">
                  <c:v>4797676799.9998693</c:v>
                </c:pt>
                <c:pt idx="7826">
                  <c:v>4798289999.9998693</c:v>
                </c:pt>
                <c:pt idx="7827">
                  <c:v>4798903199.9998693</c:v>
                </c:pt>
                <c:pt idx="7828">
                  <c:v>4799516399.9998693</c:v>
                </c:pt>
                <c:pt idx="7829">
                  <c:v>4800129599.9998693</c:v>
                </c:pt>
                <c:pt idx="7830">
                  <c:v>4800742799.9998693</c:v>
                </c:pt>
                <c:pt idx="7831">
                  <c:v>4801355999.9998693</c:v>
                </c:pt>
                <c:pt idx="7832">
                  <c:v>4801969199.9998693</c:v>
                </c:pt>
                <c:pt idx="7833">
                  <c:v>4802582399.9998693</c:v>
                </c:pt>
                <c:pt idx="7834">
                  <c:v>4803195599.9998693</c:v>
                </c:pt>
                <c:pt idx="7835">
                  <c:v>4803808799.9998693</c:v>
                </c:pt>
                <c:pt idx="7836">
                  <c:v>4804421999.9998693</c:v>
                </c:pt>
                <c:pt idx="7837">
                  <c:v>4805035199.9998693</c:v>
                </c:pt>
                <c:pt idx="7838">
                  <c:v>4805648399.9998693</c:v>
                </c:pt>
                <c:pt idx="7839">
                  <c:v>4806261599.9998693</c:v>
                </c:pt>
                <c:pt idx="7840">
                  <c:v>4806874799.9998693</c:v>
                </c:pt>
                <c:pt idx="7841">
                  <c:v>4807487999.9998693</c:v>
                </c:pt>
                <c:pt idx="7842">
                  <c:v>4808101199.9998693</c:v>
                </c:pt>
                <c:pt idx="7843">
                  <c:v>4808714399.9998693</c:v>
                </c:pt>
                <c:pt idx="7844">
                  <c:v>4809327599.9998693</c:v>
                </c:pt>
                <c:pt idx="7845">
                  <c:v>4809940799.9998693</c:v>
                </c:pt>
                <c:pt idx="7846">
                  <c:v>4810553999.9998693</c:v>
                </c:pt>
                <c:pt idx="7847">
                  <c:v>4811167199.9998693</c:v>
                </c:pt>
                <c:pt idx="7848">
                  <c:v>4811780399.9998693</c:v>
                </c:pt>
                <c:pt idx="7849">
                  <c:v>4812393599.9998693</c:v>
                </c:pt>
                <c:pt idx="7850">
                  <c:v>4813006799.9998693</c:v>
                </c:pt>
                <c:pt idx="7851">
                  <c:v>4813619999.9998693</c:v>
                </c:pt>
                <c:pt idx="7852">
                  <c:v>4814233199.9998693</c:v>
                </c:pt>
                <c:pt idx="7853">
                  <c:v>4814846399.9998693</c:v>
                </c:pt>
                <c:pt idx="7854">
                  <c:v>4815459599.9998693</c:v>
                </c:pt>
                <c:pt idx="7855">
                  <c:v>4816072799.9998693</c:v>
                </c:pt>
                <c:pt idx="7856">
                  <c:v>4816685999.9998693</c:v>
                </c:pt>
                <c:pt idx="7857">
                  <c:v>4817299199.9998693</c:v>
                </c:pt>
                <c:pt idx="7858">
                  <c:v>4817912399.9998693</c:v>
                </c:pt>
                <c:pt idx="7859">
                  <c:v>4818525599.9998693</c:v>
                </c:pt>
                <c:pt idx="7860">
                  <c:v>4819138799.9998693</c:v>
                </c:pt>
                <c:pt idx="7861">
                  <c:v>4819751999.9998693</c:v>
                </c:pt>
                <c:pt idx="7862">
                  <c:v>4820365199.9998693</c:v>
                </c:pt>
                <c:pt idx="7863">
                  <c:v>4820978399.9998693</c:v>
                </c:pt>
                <c:pt idx="7864">
                  <c:v>4821591599.9998693</c:v>
                </c:pt>
                <c:pt idx="7865">
                  <c:v>4822204799.9998693</c:v>
                </c:pt>
                <c:pt idx="7866">
                  <c:v>4822817999.9998693</c:v>
                </c:pt>
                <c:pt idx="7867">
                  <c:v>4823431199.9998693</c:v>
                </c:pt>
                <c:pt idx="7868">
                  <c:v>4824044399.9998693</c:v>
                </c:pt>
                <c:pt idx="7869">
                  <c:v>4824657599.9998693</c:v>
                </c:pt>
                <c:pt idx="7870">
                  <c:v>4825270799.9998693</c:v>
                </c:pt>
                <c:pt idx="7871">
                  <c:v>4825883999.9998693</c:v>
                </c:pt>
                <c:pt idx="7872">
                  <c:v>4826497199.9998693</c:v>
                </c:pt>
                <c:pt idx="7873">
                  <c:v>4827110399.9998693</c:v>
                </c:pt>
                <c:pt idx="7874">
                  <c:v>4827723599.9998693</c:v>
                </c:pt>
                <c:pt idx="7875">
                  <c:v>4828336799.9998693</c:v>
                </c:pt>
                <c:pt idx="7876">
                  <c:v>4828949999.9998693</c:v>
                </c:pt>
                <c:pt idx="7877">
                  <c:v>4829563199.9998693</c:v>
                </c:pt>
                <c:pt idx="7878">
                  <c:v>4830176399.9998693</c:v>
                </c:pt>
                <c:pt idx="7879">
                  <c:v>4830789599.9998693</c:v>
                </c:pt>
                <c:pt idx="7880">
                  <c:v>4831402799.9998693</c:v>
                </c:pt>
                <c:pt idx="7881">
                  <c:v>4832015999.9998693</c:v>
                </c:pt>
                <c:pt idx="7882">
                  <c:v>4832629199.9998693</c:v>
                </c:pt>
                <c:pt idx="7883">
                  <c:v>4833242399.9998693</c:v>
                </c:pt>
                <c:pt idx="7884">
                  <c:v>4833855599.9998693</c:v>
                </c:pt>
                <c:pt idx="7885">
                  <c:v>4834468799.9998693</c:v>
                </c:pt>
                <c:pt idx="7886">
                  <c:v>4835081999.9998693</c:v>
                </c:pt>
                <c:pt idx="7887">
                  <c:v>4835695199.9998693</c:v>
                </c:pt>
                <c:pt idx="7888">
                  <c:v>4836308399.9998693</c:v>
                </c:pt>
                <c:pt idx="7889">
                  <c:v>4836921599.9998693</c:v>
                </c:pt>
                <c:pt idx="7890">
                  <c:v>4837534799.9998693</c:v>
                </c:pt>
                <c:pt idx="7891">
                  <c:v>4838147999.9998693</c:v>
                </c:pt>
                <c:pt idx="7892">
                  <c:v>4838761199.9998693</c:v>
                </c:pt>
                <c:pt idx="7893">
                  <c:v>4839374399.9998693</c:v>
                </c:pt>
                <c:pt idx="7894">
                  <c:v>4839987599.9998693</c:v>
                </c:pt>
                <c:pt idx="7895">
                  <c:v>4840600799.9998693</c:v>
                </c:pt>
                <c:pt idx="7896">
                  <c:v>4841213999.9998693</c:v>
                </c:pt>
                <c:pt idx="7897">
                  <c:v>4841827199.9998693</c:v>
                </c:pt>
                <c:pt idx="7898">
                  <c:v>4842440399.9998693</c:v>
                </c:pt>
                <c:pt idx="7899">
                  <c:v>4843053599.9998693</c:v>
                </c:pt>
                <c:pt idx="7900">
                  <c:v>4843666799.9998693</c:v>
                </c:pt>
                <c:pt idx="7901">
                  <c:v>4844279999.9998693</c:v>
                </c:pt>
                <c:pt idx="7902">
                  <c:v>4844893199.9998693</c:v>
                </c:pt>
                <c:pt idx="7903">
                  <c:v>4845506399.9998693</c:v>
                </c:pt>
                <c:pt idx="7904">
                  <c:v>4846119599.9998693</c:v>
                </c:pt>
                <c:pt idx="7905">
                  <c:v>4846732799.9998693</c:v>
                </c:pt>
                <c:pt idx="7906">
                  <c:v>4847345999.9998693</c:v>
                </c:pt>
                <c:pt idx="7907">
                  <c:v>4847959199.9998693</c:v>
                </c:pt>
                <c:pt idx="7908">
                  <c:v>4848572399.9998693</c:v>
                </c:pt>
                <c:pt idx="7909">
                  <c:v>4849185599.9998693</c:v>
                </c:pt>
                <c:pt idx="7910">
                  <c:v>4849798799.9998693</c:v>
                </c:pt>
                <c:pt idx="7911">
                  <c:v>4850411999.9998693</c:v>
                </c:pt>
                <c:pt idx="7912">
                  <c:v>4851025199.9998693</c:v>
                </c:pt>
                <c:pt idx="7913">
                  <c:v>4851638399.9998693</c:v>
                </c:pt>
                <c:pt idx="7914">
                  <c:v>4852251599.9998693</c:v>
                </c:pt>
                <c:pt idx="7915">
                  <c:v>4852864799.9998693</c:v>
                </c:pt>
                <c:pt idx="7916">
                  <c:v>4853477999.9998693</c:v>
                </c:pt>
                <c:pt idx="7917">
                  <c:v>4854091199.9998693</c:v>
                </c:pt>
                <c:pt idx="7918">
                  <c:v>4854704399.9998693</c:v>
                </c:pt>
                <c:pt idx="7919">
                  <c:v>4855317599.9998693</c:v>
                </c:pt>
                <c:pt idx="7920">
                  <c:v>4855930799.9998693</c:v>
                </c:pt>
                <c:pt idx="7921">
                  <c:v>4856543999.9998693</c:v>
                </c:pt>
                <c:pt idx="7922">
                  <c:v>4857157199.9998693</c:v>
                </c:pt>
                <c:pt idx="7923">
                  <c:v>4857770399.9998693</c:v>
                </c:pt>
                <c:pt idx="7924">
                  <c:v>4858383599.9998693</c:v>
                </c:pt>
                <c:pt idx="7925">
                  <c:v>4858996799.9998693</c:v>
                </c:pt>
                <c:pt idx="7926">
                  <c:v>4859609999.9998693</c:v>
                </c:pt>
                <c:pt idx="7927">
                  <c:v>4860223199.9998693</c:v>
                </c:pt>
                <c:pt idx="7928">
                  <c:v>4860836399.9998693</c:v>
                </c:pt>
                <c:pt idx="7929">
                  <c:v>4861449599.9998693</c:v>
                </c:pt>
                <c:pt idx="7930">
                  <c:v>4862062799.9998693</c:v>
                </c:pt>
                <c:pt idx="7931">
                  <c:v>4862675999.9998693</c:v>
                </c:pt>
                <c:pt idx="7932">
                  <c:v>4863289199.9998693</c:v>
                </c:pt>
                <c:pt idx="7933">
                  <c:v>4863902399.9998693</c:v>
                </c:pt>
                <c:pt idx="7934">
                  <c:v>4864515599.9998693</c:v>
                </c:pt>
                <c:pt idx="7935">
                  <c:v>4865128799.9998693</c:v>
                </c:pt>
                <c:pt idx="7936">
                  <c:v>4865741999.9998693</c:v>
                </c:pt>
                <c:pt idx="7937">
                  <c:v>4866355199.9998693</c:v>
                </c:pt>
                <c:pt idx="7938">
                  <c:v>4866968399.9998693</c:v>
                </c:pt>
                <c:pt idx="7939">
                  <c:v>4867581599.9998693</c:v>
                </c:pt>
                <c:pt idx="7940">
                  <c:v>4868194799.9998693</c:v>
                </c:pt>
                <c:pt idx="7941">
                  <c:v>4868807999.9998693</c:v>
                </c:pt>
                <c:pt idx="7942">
                  <c:v>4869421199.9998693</c:v>
                </c:pt>
                <c:pt idx="7943">
                  <c:v>4870034399.9998693</c:v>
                </c:pt>
                <c:pt idx="7944">
                  <c:v>4870647599.9998693</c:v>
                </c:pt>
                <c:pt idx="7945">
                  <c:v>4871260799.9998693</c:v>
                </c:pt>
                <c:pt idx="7946">
                  <c:v>4871873999.9998693</c:v>
                </c:pt>
                <c:pt idx="7947">
                  <c:v>4872487199.9998693</c:v>
                </c:pt>
                <c:pt idx="7948">
                  <c:v>4873100399.9998693</c:v>
                </c:pt>
                <c:pt idx="7949">
                  <c:v>4873713599.9998693</c:v>
                </c:pt>
                <c:pt idx="7950">
                  <c:v>4874326799.9998693</c:v>
                </c:pt>
                <c:pt idx="7951">
                  <c:v>4874939999.9998693</c:v>
                </c:pt>
                <c:pt idx="7952">
                  <c:v>4875553199.9998693</c:v>
                </c:pt>
                <c:pt idx="7953">
                  <c:v>4876166399.9998693</c:v>
                </c:pt>
                <c:pt idx="7954">
                  <c:v>4876779599.9998693</c:v>
                </c:pt>
                <c:pt idx="7955">
                  <c:v>4877392799.9998693</c:v>
                </c:pt>
                <c:pt idx="7956">
                  <c:v>4878005999.9998693</c:v>
                </c:pt>
                <c:pt idx="7957">
                  <c:v>4878619199.9998693</c:v>
                </c:pt>
                <c:pt idx="7958">
                  <c:v>4879232399.9998693</c:v>
                </c:pt>
                <c:pt idx="7959">
                  <c:v>4879845599.9998693</c:v>
                </c:pt>
                <c:pt idx="7960">
                  <c:v>4880458799.9998693</c:v>
                </c:pt>
                <c:pt idx="7961">
                  <c:v>4881071999.9998693</c:v>
                </c:pt>
                <c:pt idx="7962">
                  <c:v>4881685199.9998693</c:v>
                </c:pt>
                <c:pt idx="7963">
                  <c:v>4882298399.9998693</c:v>
                </c:pt>
                <c:pt idx="7964">
                  <c:v>4882911599.9998693</c:v>
                </c:pt>
                <c:pt idx="7965">
                  <c:v>4883524799.9998693</c:v>
                </c:pt>
                <c:pt idx="7966">
                  <c:v>4884137999.9998693</c:v>
                </c:pt>
                <c:pt idx="7967">
                  <c:v>4884751199.9998693</c:v>
                </c:pt>
                <c:pt idx="7968">
                  <c:v>4885364399.9998693</c:v>
                </c:pt>
                <c:pt idx="7969">
                  <c:v>4885977599.9998693</c:v>
                </c:pt>
                <c:pt idx="7970">
                  <c:v>4886590799.9998693</c:v>
                </c:pt>
                <c:pt idx="7971">
                  <c:v>4887203999.9998693</c:v>
                </c:pt>
                <c:pt idx="7972">
                  <c:v>4887817199.9998693</c:v>
                </c:pt>
                <c:pt idx="7973">
                  <c:v>4888430399.9998693</c:v>
                </c:pt>
                <c:pt idx="7974">
                  <c:v>4889043599.9998693</c:v>
                </c:pt>
                <c:pt idx="7975">
                  <c:v>4889656799.9998693</c:v>
                </c:pt>
                <c:pt idx="7976">
                  <c:v>4890269999.9998693</c:v>
                </c:pt>
                <c:pt idx="7977">
                  <c:v>4890883199.9998693</c:v>
                </c:pt>
                <c:pt idx="7978">
                  <c:v>4891496399.9998693</c:v>
                </c:pt>
                <c:pt idx="7979">
                  <c:v>4892109599.9998693</c:v>
                </c:pt>
                <c:pt idx="7980">
                  <c:v>4892722799.9998693</c:v>
                </c:pt>
                <c:pt idx="7981">
                  <c:v>4893335999.9998693</c:v>
                </c:pt>
                <c:pt idx="7982">
                  <c:v>4893949199.9998693</c:v>
                </c:pt>
                <c:pt idx="7983">
                  <c:v>4894562399.9998693</c:v>
                </c:pt>
                <c:pt idx="7984">
                  <c:v>4895175599.9998693</c:v>
                </c:pt>
                <c:pt idx="7985">
                  <c:v>4895788799.9998693</c:v>
                </c:pt>
                <c:pt idx="7986">
                  <c:v>4896401999.9998693</c:v>
                </c:pt>
                <c:pt idx="7987">
                  <c:v>4897015199.9998693</c:v>
                </c:pt>
                <c:pt idx="7988">
                  <c:v>4897628399.9998693</c:v>
                </c:pt>
                <c:pt idx="7989">
                  <c:v>4898241599.9998693</c:v>
                </c:pt>
                <c:pt idx="7990">
                  <c:v>4898854799.9998693</c:v>
                </c:pt>
                <c:pt idx="7991">
                  <c:v>4899467999.9998693</c:v>
                </c:pt>
                <c:pt idx="7992">
                  <c:v>4900081199.9998693</c:v>
                </c:pt>
                <c:pt idx="7993">
                  <c:v>4900694399.9998693</c:v>
                </c:pt>
                <c:pt idx="7994">
                  <c:v>4901307599.9998693</c:v>
                </c:pt>
                <c:pt idx="7995">
                  <c:v>4901920799.9998693</c:v>
                </c:pt>
                <c:pt idx="7996">
                  <c:v>4902533999.9998693</c:v>
                </c:pt>
                <c:pt idx="7997">
                  <c:v>4903147199.9998693</c:v>
                </c:pt>
                <c:pt idx="7998">
                  <c:v>4903760399.9998693</c:v>
                </c:pt>
                <c:pt idx="7999">
                  <c:v>4904373599.9998693</c:v>
                </c:pt>
                <c:pt idx="8000">
                  <c:v>4904986799.9998693</c:v>
                </c:pt>
                <c:pt idx="8001">
                  <c:v>4905599999.9998693</c:v>
                </c:pt>
                <c:pt idx="8002">
                  <c:v>4906213199.9998693</c:v>
                </c:pt>
                <c:pt idx="8003">
                  <c:v>4906826399.9998693</c:v>
                </c:pt>
                <c:pt idx="8004">
                  <c:v>4907439599.9998693</c:v>
                </c:pt>
                <c:pt idx="8005">
                  <c:v>4908052799.9998693</c:v>
                </c:pt>
                <c:pt idx="8006">
                  <c:v>4908665999.9998693</c:v>
                </c:pt>
                <c:pt idx="8007">
                  <c:v>4909279199.9998693</c:v>
                </c:pt>
                <c:pt idx="8008">
                  <c:v>4909892399.9998693</c:v>
                </c:pt>
                <c:pt idx="8009">
                  <c:v>4910505599.9998693</c:v>
                </c:pt>
                <c:pt idx="8010">
                  <c:v>4911118799.9998693</c:v>
                </c:pt>
                <c:pt idx="8011">
                  <c:v>4911731999.9998693</c:v>
                </c:pt>
                <c:pt idx="8012">
                  <c:v>4912345199.9998693</c:v>
                </c:pt>
                <c:pt idx="8013">
                  <c:v>4912958399.9998693</c:v>
                </c:pt>
                <c:pt idx="8014">
                  <c:v>4913571599.9998693</c:v>
                </c:pt>
                <c:pt idx="8015">
                  <c:v>4914184799.9998693</c:v>
                </c:pt>
                <c:pt idx="8016">
                  <c:v>4914797999.9998693</c:v>
                </c:pt>
                <c:pt idx="8017">
                  <c:v>4915411199.9998693</c:v>
                </c:pt>
                <c:pt idx="8018">
                  <c:v>4916024399.9998693</c:v>
                </c:pt>
                <c:pt idx="8019">
                  <c:v>4916637599.9998693</c:v>
                </c:pt>
                <c:pt idx="8020">
                  <c:v>4917250799.9998693</c:v>
                </c:pt>
                <c:pt idx="8021">
                  <c:v>4917863999.9998693</c:v>
                </c:pt>
                <c:pt idx="8022">
                  <c:v>4918477199.9998693</c:v>
                </c:pt>
                <c:pt idx="8023">
                  <c:v>4919090399.9998693</c:v>
                </c:pt>
                <c:pt idx="8024">
                  <c:v>4919703599.9998693</c:v>
                </c:pt>
                <c:pt idx="8025">
                  <c:v>4920316799.9998693</c:v>
                </c:pt>
                <c:pt idx="8026">
                  <c:v>4920929999.9998693</c:v>
                </c:pt>
                <c:pt idx="8027">
                  <c:v>4921543199.9998693</c:v>
                </c:pt>
                <c:pt idx="8028">
                  <c:v>4922156399.9998693</c:v>
                </c:pt>
                <c:pt idx="8029">
                  <c:v>4922769599.9998693</c:v>
                </c:pt>
                <c:pt idx="8030">
                  <c:v>4923382799.9998693</c:v>
                </c:pt>
                <c:pt idx="8031">
                  <c:v>4923995999.9998693</c:v>
                </c:pt>
                <c:pt idx="8032">
                  <c:v>4924609199.9998693</c:v>
                </c:pt>
                <c:pt idx="8033">
                  <c:v>4925222399.9998693</c:v>
                </c:pt>
                <c:pt idx="8034">
                  <c:v>4925835599.9998693</c:v>
                </c:pt>
                <c:pt idx="8035">
                  <c:v>4926448799.9998693</c:v>
                </c:pt>
                <c:pt idx="8036">
                  <c:v>4927061999.9998693</c:v>
                </c:pt>
                <c:pt idx="8037">
                  <c:v>4927675199.9998693</c:v>
                </c:pt>
                <c:pt idx="8038">
                  <c:v>4928288399.9998693</c:v>
                </c:pt>
                <c:pt idx="8039">
                  <c:v>4928901599.9998693</c:v>
                </c:pt>
                <c:pt idx="8040">
                  <c:v>4929514799.9998693</c:v>
                </c:pt>
                <c:pt idx="8041">
                  <c:v>4930127999.9998693</c:v>
                </c:pt>
                <c:pt idx="8042">
                  <c:v>4930741199.9998693</c:v>
                </c:pt>
                <c:pt idx="8043">
                  <c:v>4931354399.9998693</c:v>
                </c:pt>
                <c:pt idx="8044">
                  <c:v>4931967599.9998693</c:v>
                </c:pt>
                <c:pt idx="8045">
                  <c:v>4932580799.9998693</c:v>
                </c:pt>
                <c:pt idx="8046">
                  <c:v>4933193999.9998693</c:v>
                </c:pt>
                <c:pt idx="8047">
                  <c:v>4933807199.9998693</c:v>
                </c:pt>
                <c:pt idx="8048">
                  <c:v>4934420399.9998693</c:v>
                </c:pt>
                <c:pt idx="8049">
                  <c:v>4935033599.9998693</c:v>
                </c:pt>
                <c:pt idx="8050">
                  <c:v>4935646799.9998693</c:v>
                </c:pt>
                <c:pt idx="8051">
                  <c:v>4936259999.9998693</c:v>
                </c:pt>
                <c:pt idx="8052">
                  <c:v>4936873199.9998693</c:v>
                </c:pt>
                <c:pt idx="8053">
                  <c:v>4937486399.9998693</c:v>
                </c:pt>
                <c:pt idx="8054">
                  <c:v>4938099599.9998693</c:v>
                </c:pt>
                <c:pt idx="8055">
                  <c:v>4938712799.9998693</c:v>
                </c:pt>
                <c:pt idx="8056">
                  <c:v>4939325999.9998693</c:v>
                </c:pt>
                <c:pt idx="8057">
                  <c:v>4939939199.9998693</c:v>
                </c:pt>
                <c:pt idx="8058">
                  <c:v>4940552399.9998693</c:v>
                </c:pt>
                <c:pt idx="8059">
                  <c:v>4941165599.9998693</c:v>
                </c:pt>
                <c:pt idx="8060">
                  <c:v>4941778799.9998693</c:v>
                </c:pt>
                <c:pt idx="8061">
                  <c:v>4942391999.9998693</c:v>
                </c:pt>
                <c:pt idx="8062">
                  <c:v>4943005199.9998693</c:v>
                </c:pt>
                <c:pt idx="8063">
                  <c:v>4943618399.9998693</c:v>
                </c:pt>
                <c:pt idx="8064">
                  <c:v>4944231599.9998693</c:v>
                </c:pt>
                <c:pt idx="8065">
                  <c:v>4944844799.9998693</c:v>
                </c:pt>
                <c:pt idx="8066">
                  <c:v>4945457999.9998693</c:v>
                </c:pt>
                <c:pt idx="8067">
                  <c:v>4946071199.9998693</c:v>
                </c:pt>
                <c:pt idx="8068">
                  <c:v>4946684399.9998693</c:v>
                </c:pt>
                <c:pt idx="8069">
                  <c:v>4947297599.9998693</c:v>
                </c:pt>
                <c:pt idx="8070">
                  <c:v>4947910799.9998693</c:v>
                </c:pt>
                <c:pt idx="8071">
                  <c:v>4948523999.9998693</c:v>
                </c:pt>
                <c:pt idx="8072">
                  <c:v>4949137199.9998693</c:v>
                </c:pt>
                <c:pt idx="8073">
                  <c:v>4949750399.9998693</c:v>
                </c:pt>
                <c:pt idx="8074">
                  <c:v>4950363599.9998693</c:v>
                </c:pt>
                <c:pt idx="8075">
                  <c:v>4950976799.9998693</c:v>
                </c:pt>
                <c:pt idx="8076">
                  <c:v>4951589999.9998693</c:v>
                </c:pt>
                <c:pt idx="8077">
                  <c:v>4952203199.9998693</c:v>
                </c:pt>
                <c:pt idx="8078">
                  <c:v>4952816399.9998693</c:v>
                </c:pt>
                <c:pt idx="8079">
                  <c:v>4953429599.9998693</c:v>
                </c:pt>
                <c:pt idx="8080">
                  <c:v>4954042799.9998693</c:v>
                </c:pt>
                <c:pt idx="8081">
                  <c:v>4954655999.9998693</c:v>
                </c:pt>
                <c:pt idx="8082">
                  <c:v>4955269199.9998693</c:v>
                </c:pt>
                <c:pt idx="8083">
                  <c:v>4955882399.9998693</c:v>
                </c:pt>
                <c:pt idx="8084">
                  <c:v>4956495599.9998693</c:v>
                </c:pt>
                <c:pt idx="8085">
                  <c:v>4957108799.9998693</c:v>
                </c:pt>
                <c:pt idx="8086">
                  <c:v>4957721999.9998693</c:v>
                </c:pt>
                <c:pt idx="8087">
                  <c:v>4958335199.9998693</c:v>
                </c:pt>
                <c:pt idx="8088">
                  <c:v>4958948399.9998693</c:v>
                </c:pt>
                <c:pt idx="8089">
                  <c:v>4959561599.9998693</c:v>
                </c:pt>
                <c:pt idx="8090">
                  <c:v>4960174799.9998693</c:v>
                </c:pt>
                <c:pt idx="8091">
                  <c:v>4960787999.9998693</c:v>
                </c:pt>
                <c:pt idx="8092">
                  <c:v>4961401199.9998693</c:v>
                </c:pt>
                <c:pt idx="8093">
                  <c:v>4962014399.9998693</c:v>
                </c:pt>
                <c:pt idx="8094">
                  <c:v>4962627599.9998693</c:v>
                </c:pt>
                <c:pt idx="8095">
                  <c:v>4963240799.9998693</c:v>
                </c:pt>
                <c:pt idx="8096">
                  <c:v>4963853999.9998693</c:v>
                </c:pt>
                <c:pt idx="8097">
                  <c:v>4964467199.9998693</c:v>
                </c:pt>
                <c:pt idx="8098">
                  <c:v>4965080399.9998693</c:v>
                </c:pt>
                <c:pt idx="8099">
                  <c:v>4965693599.9998693</c:v>
                </c:pt>
                <c:pt idx="8100">
                  <c:v>4966306799.9998693</c:v>
                </c:pt>
                <c:pt idx="8101">
                  <c:v>4966919999.9998693</c:v>
                </c:pt>
                <c:pt idx="8102">
                  <c:v>4967533199.9998693</c:v>
                </c:pt>
                <c:pt idx="8103">
                  <c:v>4968146399.9998693</c:v>
                </c:pt>
                <c:pt idx="8104">
                  <c:v>4968759599.9998693</c:v>
                </c:pt>
                <c:pt idx="8105">
                  <c:v>4969372799.9998693</c:v>
                </c:pt>
                <c:pt idx="8106">
                  <c:v>4969985999.9998693</c:v>
                </c:pt>
                <c:pt idx="8107">
                  <c:v>4970599199.9998693</c:v>
                </c:pt>
                <c:pt idx="8108">
                  <c:v>4971212399.9998693</c:v>
                </c:pt>
                <c:pt idx="8109">
                  <c:v>4971825599.9998693</c:v>
                </c:pt>
                <c:pt idx="8110">
                  <c:v>4972438799.9998693</c:v>
                </c:pt>
                <c:pt idx="8111">
                  <c:v>4973051999.9998693</c:v>
                </c:pt>
                <c:pt idx="8112">
                  <c:v>4973665199.9998693</c:v>
                </c:pt>
                <c:pt idx="8113">
                  <c:v>4974278399.9998693</c:v>
                </c:pt>
                <c:pt idx="8114">
                  <c:v>4974891599.9998693</c:v>
                </c:pt>
                <c:pt idx="8115">
                  <c:v>4975504799.9998693</c:v>
                </c:pt>
                <c:pt idx="8116">
                  <c:v>4976117999.9998693</c:v>
                </c:pt>
                <c:pt idx="8117">
                  <c:v>4976731199.9998693</c:v>
                </c:pt>
                <c:pt idx="8118">
                  <c:v>4977344399.9998693</c:v>
                </c:pt>
                <c:pt idx="8119">
                  <c:v>4977957599.9998693</c:v>
                </c:pt>
                <c:pt idx="8120">
                  <c:v>4978570799.9998693</c:v>
                </c:pt>
                <c:pt idx="8121">
                  <c:v>4979183999.9998693</c:v>
                </c:pt>
                <c:pt idx="8122">
                  <c:v>4979797199.9998693</c:v>
                </c:pt>
                <c:pt idx="8123">
                  <c:v>4980410399.9998693</c:v>
                </c:pt>
                <c:pt idx="8124">
                  <c:v>4981023599.9998693</c:v>
                </c:pt>
                <c:pt idx="8125">
                  <c:v>4981636799.9998693</c:v>
                </c:pt>
                <c:pt idx="8126">
                  <c:v>4982249999.9998693</c:v>
                </c:pt>
                <c:pt idx="8127">
                  <c:v>4982863199.9998693</c:v>
                </c:pt>
                <c:pt idx="8128">
                  <c:v>4983476399.9998693</c:v>
                </c:pt>
                <c:pt idx="8129">
                  <c:v>4984089599.9998693</c:v>
                </c:pt>
                <c:pt idx="8130">
                  <c:v>4984702799.9998693</c:v>
                </c:pt>
                <c:pt idx="8131">
                  <c:v>4985315999.9998693</c:v>
                </c:pt>
                <c:pt idx="8132">
                  <c:v>4985929199.9998693</c:v>
                </c:pt>
                <c:pt idx="8133">
                  <c:v>4986542399.9998693</c:v>
                </c:pt>
                <c:pt idx="8134">
                  <c:v>4987155599.9998693</c:v>
                </c:pt>
                <c:pt idx="8135">
                  <c:v>4987768799.9998693</c:v>
                </c:pt>
                <c:pt idx="8136">
                  <c:v>4988381999.9998693</c:v>
                </c:pt>
                <c:pt idx="8137">
                  <c:v>4988995199.9998693</c:v>
                </c:pt>
                <c:pt idx="8138">
                  <c:v>4989608399.9998693</c:v>
                </c:pt>
                <c:pt idx="8139">
                  <c:v>4990221599.9998693</c:v>
                </c:pt>
                <c:pt idx="8140">
                  <c:v>4990834799.9998693</c:v>
                </c:pt>
                <c:pt idx="8141">
                  <c:v>4991447999.9998693</c:v>
                </c:pt>
                <c:pt idx="8142">
                  <c:v>4992061199.9998693</c:v>
                </c:pt>
                <c:pt idx="8143">
                  <c:v>4992674399.9998693</c:v>
                </c:pt>
                <c:pt idx="8144">
                  <c:v>4993287599.9998693</c:v>
                </c:pt>
                <c:pt idx="8145">
                  <c:v>4993900799.9998693</c:v>
                </c:pt>
                <c:pt idx="8146">
                  <c:v>4994513999.9998693</c:v>
                </c:pt>
                <c:pt idx="8147">
                  <c:v>4995127199.9998693</c:v>
                </c:pt>
                <c:pt idx="8148">
                  <c:v>4995740399.9998693</c:v>
                </c:pt>
                <c:pt idx="8149">
                  <c:v>4996353599.9998693</c:v>
                </c:pt>
                <c:pt idx="8150">
                  <c:v>4996966799.9998693</c:v>
                </c:pt>
                <c:pt idx="8151">
                  <c:v>4997579999.9998693</c:v>
                </c:pt>
                <c:pt idx="8152">
                  <c:v>4998193199.9998693</c:v>
                </c:pt>
                <c:pt idx="8153">
                  <c:v>4998806399.9998693</c:v>
                </c:pt>
                <c:pt idx="8154">
                  <c:v>4999419599.9998693</c:v>
                </c:pt>
                <c:pt idx="8155">
                  <c:v>5000032799.9998693</c:v>
                </c:pt>
                <c:pt idx="8156">
                  <c:v>5000645999.9998693</c:v>
                </c:pt>
                <c:pt idx="8157">
                  <c:v>5001259199.9998693</c:v>
                </c:pt>
                <c:pt idx="8158">
                  <c:v>5001872399.9998693</c:v>
                </c:pt>
                <c:pt idx="8159">
                  <c:v>5002485599.9998693</c:v>
                </c:pt>
                <c:pt idx="8160">
                  <c:v>5003098799.9998693</c:v>
                </c:pt>
                <c:pt idx="8161">
                  <c:v>5003711999.9998693</c:v>
                </c:pt>
                <c:pt idx="8162">
                  <c:v>5004325199.9998693</c:v>
                </c:pt>
                <c:pt idx="8163">
                  <c:v>5004938399.9998693</c:v>
                </c:pt>
                <c:pt idx="8164">
                  <c:v>5005551599.9998693</c:v>
                </c:pt>
                <c:pt idx="8165">
                  <c:v>5006164799.9998693</c:v>
                </c:pt>
                <c:pt idx="8166">
                  <c:v>5006777999.9998693</c:v>
                </c:pt>
                <c:pt idx="8167">
                  <c:v>5007391199.9998693</c:v>
                </c:pt>
                <c:pt idx="8168">
                  <c:v>5008004399.9998693</c:v>
                </c:pt>
                <c:pt idx="8169">
                  <c:v>5008617599.9998693</c:v>
                </c:pt>
                <c:pt idx="8170">
                  <c:v>5009230799.9998693</c:v>
                </c:pt>
                <c:pt idx="8171">
                  <c:v>5009843999.9998693</c:v>
                </c:pt>
                <c:pt idx="8172">
                  <c:v>5010457199.9998693</c:v>
                </c:pt>
                <c:pt idx="8173">
                  <c:v>5011070399.9998693</c:v>
                </c:pt>
                <c:pt idx="8174">
                  <c:v>5011683599.9998693</c:v>
                </c:pt>
                <c:pt idx="8175">
                  <c:v>5012296799.9998693</c:v>
                </c:pt>
                <c:pt idx="8176">
                  <c:v>5012909999.9998693</c:v>
                </c:pt>
                <c:pt idx="8177">
                  <c:v>5013523199.9998693</c:v>
                </c:pt>
                <c:pt idx="8178">
                  <c:v>5014136399.9998693</c:v>
                </c:pt>
                <c:pt idx="8179">
                  <c:v>5014749599.9998693</c:v>
                </c:pt>
                <c:pt idx="8180">
                  <c:v>5015362799.9998693</c:v>
                </c:pt>
                <c:pt idx="8181">
                  <c:v>5015975999.9998693</c:v>
                </c:pt>
                <c:pt idx="8182">
                  <c:v>5016589199.9998693</c:v>
                </c:pt>
                <c:pt idx="8183">
                  <c:v>5017202399.9998693</c:v>
                </c:pt>
                <c:pt idx="8184">
                  <c:v>5017815599.9998693</c:v>
                </c:pt>
                <c:pt idx="8185">
                  <c:v>5018428799.9998693</c:v>
                </c:pt>
                <c:pt idx="8186">
                  <c:v>5019041999.9998693</c:v>
                </c:pt>
                <c:pt idx="8187">
                  <c:v>5019655199.9998693</c:v>
                </c:pt>
                <c:pt idx="8188">
                  <c:v>5020268399.9998693</c:v>
                </c:pt>
                <c:pt idx="8189">
                  <c:v>5020881599.9998693</c:v>
                </c:pt>
                <c:pt idx="8190">
                  <c:v>5021494799.9998693</c:v>
                </c:pt>
                <c:pt idx="8191">
                  <c:v>5022107999.9998693</c:v>
                </c:pt>
                <c:pt idx="8192">
                  <c:v>5022721199.9998693</c:v>
                </c:pt>
                <c:pt idx="8193">
                  <c:v>5023334399.9998693</c:v>
                </c:pt>
                <c:pt idx="8194">
                  <c:v>5023947599.9998693</c:v>
                </c:pt>
                <c:pt idx="8195">
                  <c:v>5024560799.9998693</c:v>
                </c:pt>
                <c:pt idx="8196">
                  <c:v>5025173999.9998693</c:v>
                </c:pt>
                <c:pt idx="8197">
                  <c:v>5025787199.9998693</c:v>
                </c:pt>
                <c:pt idx="8198">
                  <c:v>5026400399.9998693</c:v>
                </c:pt>
                <c:pt idx="8199">
                  <c:v>5027013599.9998693</c:v>
                </c:pt>
                <c:pt idx="8200">
                  <c:v>5027626799.9998693</c:v>
                </c:pt>
                <c:pt idx="8201">
                  <c:v>5028239999.9998693</c:v>
                </c:pt>
                <c:pt idx="8202">
                  <c:v>5028853199.9998693</c:v>
                </c:pt>
                <c:pt idx="8203">
                  <c:v>5029466399.9998693</c:v>
                </c:pt>
                <c:pt idx="8204">
                  <c:v>5030079599.9998693</c:v>
                </c:pt>
                <c:pt idx="8205">
                  <c:v>5030692799.9998693</c:v>
                </c:pt>
                <c:pt idx="8206">
                  <c:v>5031305999.9998693</c:v>
                </c:pt>
                <c:pt idx="8207">
                  <c:v>5031919199.9998693</c:v>
                </c:pt>
                <c:pt idx="8208">
                  <c:v>5032532399.9998693</c:v>
                </c:pt>
                <c:pt idx="8209">
                  <c:v>5033145599.9998693</c:v>
                </c:pt>
                <c:pt idx="8210">
                  <c:v>5033758799.9998693</c:v>
                </c:pt>
                <c:pt idx="8211">
                  <c:v>5034371999.9998693</c:v>
                </c:pt>
                <c:pt idx="8212">
                  <c:v>5034985199.9998693</c:v>
                </c:pt>
                <c:pt idx="8213">
                  <c:v>5035598399.9998693</c:v>
                </c:pt>
                <c:pt idx="8214">
                  <c:v>5036211599.9998693</c:v>
                </c:pt>
                <c:pt idx="8215">
                  <c:v>5036824799.9998693</c:v>
                </c:pt>
                <c:pt idx="8216">
                  <c:v>5037437999.9998693</c:v>
                </c:pt>
                <c:pt idx="8217">
                  <c:v>5038051199.9998693</c:v>
                </c:pt>
                <c:pt idx="8218">
                  <c:v>5038664399.9998693</c:v>
                </c:pt>
                <c:pt idx="8219">
                  <c:v>5039277599.9998693</c:v>
                </c:pt>
                <c:pt idx="8220">
                  <c:v>5039890799.9998693</c:v>
                </c:pt>
                <c:pt idx="8221">
                  <c:v>5040503999.9998693</c:v>
                </c:pt>
                <c:pt idx="8222">
                  <c:v>5041117199.9998693</c:v>
                </c:pt>
                <c:pt idx="8223">
                  <c:v>5041730399.9998693</c:v>
                </c:pt>
                <c:pt idx="8224">
                  <c:v>5042343599.9998693</c:v>
                </c:pt>
                <c:pt idx="8225">
                  <c:v>5042956799.9998693</c:v>
                </c:pt>
                <c:pt idx="8226">
                  <c:v>5043569999.9998693</c:v>
                </c:pt>
                <c:pt idx="8227">
                  <c:v>5044183199.9998693</c:v>
                </c:pt>
                <c:pt idx="8228">
                  <c:v>5044796399.9998693</c:v>
                </c:pt>
                <c:pt idx="8229">
                  <c:v>5045409599.9998693</c:v>
                </c:pt>
                <c:pt idx="8230">
                  <c:v>5046022799.9998693</c:v>
                </c:pt>
                <c:pt idx="8231">
                  <c:v>5046635999.9998693</c:v>
                </c:pt>
                <c:pt idx="8232">
                  <c:v>5047249199.9998693</c:v>
                </c:pt>
                <c:pt idx="8233">
                  <c:v>5047862399.9998693</c:v>
                </c:pt>
                <c:pt idx="8234">
                  <c:v>5048475599.9998693</c:v>
                </c:pt>
                <c:pt idx="8235">
                  <c:v>5049088799.9998693</c:v>
                </c:pt>
                <c:pt idx="8236">
                  <c:v>5049701999.9998693</c:v>
                </c:pt>
                <c:pt idx="8237">
                  <c:v>5050315199.9998693</c:v>
                </c:pt>
                <c:pt idx="8238">
                  <c:v>5050928399.9998693</c:v>
                </c:pt>
                <c:pt idx="8239">
                  <c:v>5051541599.9998693</c:v>
                </c:pt>
                <c:pt idx="8240">
                  <c:v>5052154799.9998693</c:v>
                </c:pt>
                <c:pt idx="8241">
                  <c:v>5052767999.9998693</c:v>
                </c:pt>
                <c:pt idx="8242">
                  <c:v>5053381199.9998693</c:v>
                </c:pt>
                <c:pt idx="8243">
                  <c:v>5053994399.9998693</c:v>
                </c:pt>
                <c:pt idx="8244">
                  <c:v>5054607599.9998693</c:v>
                </c:pt>
                <c:pt idx="8245">
                  <c:v>5055220799.9998693</c:v>
                </c:pt>
                <c:pt idx="8246">
                  <c:v>5055833999.9998693</c:v>
                </c:pt>
                <c:pt idx="8247">
                  <c:v>5056447199.9998693</c:v>
                </c:pt>
                <c:pt idx="8248">
                  <c:v>5057060399.9998693</c:v>
                </c:pt>
                <c:pt idx="8249">
                  <c:v>5057673599.9998693</c:v>
                </c:pt>
                <c:pt idx="8250">
                  <c:v>5058286799.9998693</c:v>
                </c:pt>
                <c:pt idx="8251">
                  <c:v>5058899999.9998693</c:v>
                </c:pt>
                <c:pt idx="8252">
                  <c:v>5059513199.9998693</c:v>
                </c:pt>
                <c:pt idx="8253">
                  <c:v>5060126399.9998693</c:v>
                </c:pt>
                <c:pt idx="8254">
                  <c:v>5060739599.9998693</c:v>
                </c:pt>
                <c:pt idx="8255">
                  <c:v>5061352799.9998693</c:v>
                </c:pt>
                <c:pt idx="8256">
                  <c:v>5061965999.9998693</c:v>
                </c:pt>
                <c:pt idx="8257">
                  <c:v>5062579199.9998693</c:v>
                </c:pt>
                <c:pt idx="8258">
                  <c:v>5063192399.9998693</c:v>
                </c:pt>
                <c:pt idx="8259">
                  <c:v>5063805599.9998693</c:v>
                </c:pt>
                <c:pt idx="8260">
                  <c:v>5064418799.9998693</c:v>
                </c:pt>
                <c:pt idx="8261">
                  <c:v>5065031999.9998693</c:v>
                </c:pt>
                <c:pt idx="8262">
                  <c:v>5065645199.9998693</c:v>
                </c:pt>
                <c:pt idx="8263">
                  <c:v>5066258399.9998693</c:v>
                </c:pt>
                <c:pt idx="8264">
                  <c:v>5066871599.9998693</c:v>
                </c:pt>
                <c:pt idx="8265">
                  <c:v>5067484799.9998693</c:v>
                </c:pt>
                <c:pt idx="8266">
                  <c:v>5068097999.9998693</c:v>
                </c:pt>
                <c:pt idx="8267">
                  <c:v>5068711199.9998693</c:v>
                </c:pt>
                <c:pt idx="8268">
                  <c:v>5069324399.9998693</c:v>
                </c:pt>
                <c:pt idx="8269">
                  <c:v>5069937599.9998693</c:v>
                </c:pt>
                <c:pt idx="8270">
                  <c:v>5070550799.9998693</c:v>
                </c:pt>
                <c:pt idx="8271">
                  <c:v>5071163999.9998693</c:v>
                </c:pt>
                <c:pt idx="8272">
                  <c:v>5071777199.9998693</c:v>
                </c:pt>
                <c:pt idx="8273">
                  <c:v>5072390399.9998693</c:v>
                </c:pt>
                <c:pt idx="8274">
                  <c:v>5073003599.9998693</c:v>
                </c:pt>
                <c:pt idx="8275">
                  <c:v>5073616799.9998693</c:v>
                </c:pt>
                <c:pt idx="8276">
                  <c:v>5074229999.9998693</c:v>
                </c:pt>
                <c:pt idx="8277">
                  <c:v>5074843199.9998693</c:v>
                </c:pt>
                <c:pt idx="8278">
                  <c:v>5075456399.9998693</c:v>
                </c:pt>
                <c:pt idx="8279">
                  <c:v>5076069599.9998693</c:v>
                </c:pt>
                <c:pt idx="8280">
                  <c:v>5076682799.9998693</c:v>
                </c:pt>
                <c:pt idx="8281">
                  <c:v>5077295999.9998693</c:v>
                </c:pt>
                <c:pt idx="8282">
                  <c:v>5077909199.9998693</c:v>
                </c:pt>
                <c:pt idx="8283">
                  <c:v>5078522399.9998693</c:v>
                </c:pt>
                <c:pt idx="8284">
                  <c:v>5079135599.9998693</c:v>
                </c:pt>
                <c:pt idx="8285">
                  <c:v>5079748799.9998693</c:v>
                </c:pt>
                <c:pt idx="8286">
                  <c:v>5080361999.9998693</c:v>
                </c:pt>
                <c:pt idx="8287">
                  <c:v>5080975199.9998693</c:v>
                </c:pt>
                <c:pt idx="8288">
                  <c:v>5081588399.9998693</c:v>
                </c:pt>
                <c:pt idx="8289">
                  <c:v>5082201599.9998693</c:v>
                </c:pt>
                <c:pt idx="8290">
                  <c:v>5082814799.9998693</c:v>
                </c:pt>
                <c:pt idx="8291">
                  <c:v>5083427999.9998693</c:v>
                </c:pt>
                <c:pt idx="8292">
                  <c:v>5084041199.9998693</c:v>
                </c:pt>
                <c:pt idx="8293">
                  <c:v>5084654399.9998693</c:v>
                </c:pt>
                <c:pt idx="8294">
                  <c:v>5085267599.9998693</c:v>
                </c:pt>
                <c:pt idx="8295">
                  <c:v>5085880799.9998693</c:v>
                </c:pt>
                <c:pt idx="8296">
                  <c:v>5086493999.9998693</c:v>
                </c:pt>
                <c:pt idx="8297">
                  <c:v>5087107199.9998693</c:v>
                </c:pt>
                <c:pt idx="8298">
                  <c:v>5087720399.9998693</c:v>
                </c:pt>
                <c:pt idx="8299">
                  <c:v>5088333599.9998693</c:v>
                </c:pt>
                <c:pt idx="8300">
                  <c:v>5088946799.9998693</c:v>
                </c:pt>
                <c:pt idx="8301">
                  <c:v>5089559999.9998693</c:v>
                </c:pt>
                <c:pt idx="8302">
                  <c:v>5090173199.9998693</c:v>
                </c:pt>
                <c:pt idx="8303">
                  <c:v>5090786399.9998693</c:v>
                </c:pt>
                <c:pt idx="8304">
                  <c:v>5091399599.9998693</c:v>
                </c:pt>
                <c:pt idx="8305">
                  <c:v>5092012799.9998693</c:v>
                </c:pt>
                <c:pt idx="8306">
                  <c:v>5092625999.9998693</c:v>
                </c:pt>
                <c:pt idx="8307">
                  <c:v>5093239199.9998693</c:v>
                </c:pt>
                <c:pt idx="8308">
                  <c:v>5093852399.9998693</c:v>
                </c:pt>
                <c:pt idx="8309">
                  <c:v>5094465599.9998693</c:v>
                </c:pt>
                <c:pt idx="8310">
                  <c:v>5095078799.9998693</c:v>
                </c:pt>
                <c:pt idx="8311">
                  <c:v>5095691999.9998693</c:v>
                </c:pt>
                <c:pt idx="8312">
                  <c:v>5096305199.9998693</c:v>
                </c:pt>
                <c:pt idx="8313">
                  <c:v>5096918399.9998693</c:v>
                </c:pt>
                <c:pt idx="8314">
                  <c:v>5097531599.9998693</c:v>
                </c:pt>
                <c:pt idx="8315">
                  <c:v>5098144799.9998693</c:v>
                </c:pt>
                <c:pt idx="8316">
                  <c:v>5098757999.9998693</c:v>
                </c:pt>
                <c:pt idx="8317">
                  <c:v>5099371199.9998693</c:v>
                </c:pt>
                <c:pt idx="8318">
                  <c:v>5099984399.9998693</c:v>
                </c:pt>
                <c:pt idx="8319">
                  <c:v>5100597599.9998693</c:v>
                </c:pt>
                <c:pt idx="8320">
                  <c:v>5101210799.9998693</c:v>
                </c:pt>
                <c:pt idx="8321">
                  <c:v>5101823999.9998693</c:v>
                </c:pt>
                <c:pt idx="8322">
                  <c:v>5102437199.9998693</c:v>
                </c:pt>
                <c:pt idx="8323">
                  <c:v>5103050399.9998693</c:v>
                </c:pt>
                <c:pt idx="8324">
                  <c:v>5103663599.9998693</c:v>
                </c:pt>
                <c:pt idx="8325">
                  <c:v>5104276799.9998693</c:v>
                </c:pt>
                <c:pt idx="8326">
                  <c:v>5104889999.9998693</c:v>
                </c:pt>
                <c:pt idx="8327">
                  <c:v>5105503199.9998693</c:v>
                </c:pt>
                <c:pt idx="8328">
                  <c:v>5106116399.9998693</c:v>
                </c:pt>
                <c:pt idx="8329">
                  <c:v>5106729599.9998693</c:v>
                </c:pt>
                <c:pt idx="8330">
                  <c:v>5107342799.9998693</c:v>
                </c:pt>
                <c:pt idx="8331">
                  <c:v>5107955999.9998693</c:v>
                </c:pt>
                <c:pt idx="8332">
                  <c:v>5108569199.9998693</c:v>
                </c:pt>
                <c:pt idx="8333">
                  <c:v>5109182399.9998693</c:v>
                </c:pt>
                <c:pt idx="8334">
                  <c:v>5109795599.9998693</c:v>
                </c:pt>
                <c:pt idx="8335">
                  <c:v>5110408799.9998693</c:v>
                </c:pt>
                <c:pt idx="8336">
                  <c:v>5111021999.9998693</c:v>
                </c:pt>
                <c:pt idx="8337">
                  <c:v>5111635199.9998693</c:v>
                </c:pt>
                <c:pt idx="8338">
                  <c:v>5112248399.9998693</c:v>
                </c:pt>
                <c:pt idx="8339">
                  <c:v>5112861599.9998693</c:v>
                </c:pt>
                <c:pt idx="8340">
                  <c:v>5113474799.9998693</c:v>
                </c:pt>
                <c:pt idx="8341">
                  <c:v>5114087999.9998693</c:v>
                </c:pt>
                <c:pt idx="8342">
                  <c:v>5114701199.9998693</c:v>
                </c:pt>
                <c:pt idx="8343">
                  <c:v>5115314399.9998693</c:v>
                </c:pt>
                <c:pt idx="8344">
                  <c:v>5115927599.9998693</c:v>
                </c:pt>
                <c:pt idx="8345">
                  <c:v>5116540799.9998693</c:v>
                </c:pt>
                <c:pt idx="8346">
                  <c:v>5117153999.9998693</c:v>
                </c:pt>
                <c:pt idx="8347">
                  <c:v>5117767199.9998693</c:v>
                </c:pt>
                <c:pt idx="8348">
                  <c:v>5118380399.9998693</c:v>
                </c:pt>
                <c:pt idx="8349">
                  <c:v>5118993599.9998693</c:v>
                </c:pt>
                <c:pt idx="8350">
                  <c:v>5119606799.9998693</c:v>
                </c:pt>
                <c:pt idx="8351">
                  <c:v>5120219999.9998693</c:v>
                </c:pt>
                <c:pt idx="8352">
                  <c:v>5120833199.9998693</c:v>
                </c:pt>
                <c:pt idx="8353">
                  <c:v>5121446399.9998693</c:v>
                </c:pt>
                <c:pt idx="8354">
                  <c:v>5122059599.9998693</c:v>
                </c:pt>
                <c:pt idx="8355">
                  <c:v>5122672799.9998693</c:v>
                </c:pt>
                <c:pt idx="8356">
                  <c:v>5123285999.9998693</c:v>
                </c:pt>
                <c:pt idx="8357">
                  <c:v>5123899199.9998693</c:v>
                </c:pt>
                <c:pt idx="8358">
                  <c:v>5124512399.9998693</c:v>
                </c:pt>
                <c:pt idx="8359">
                  <c:v>5125125599.9998693</c:v>
                </c:pt>
                <c:pt idx="8360">
                  <c:v>5125738799.9998693</c:v>
                </c:pt>
                <c:pt idx="8361">
                  <c:v>5126351999.9998693</c:v>
                </c:pt>
                <c:pt idx="8362">
                  <c:v>5126965199.9998693</c:v>
                </c:pt>
                <c:pt idx="8363">
                  <c:v>5127578399.9998693</c:v>
                </c:pt>
                <c:pt idx="8364">
                  <c:v>5128191599.9998693</c:v>
                </c:pt>
                <c:pt idx="8365">
                  <c:v>5128804799.9998693</c:v>
                </c:pt>
                <c:pt idx="8366">
                  <c:v>5129417999.9998693</c:v>
                </c:pt>
                <c:pt idx="8367">
                  <c:v>5130031199.9998693</c:v>
                </c:pt>
                <c:pt idx="8368">
                  <c:v>5130644399.9998693</c:v>
                </c:pt>
                <c:pt idx="8369">
                  <c:v>5131257599.9998693</c:v>
                </c:pt>
                <c:pt idx="8370">
                  <c:v>5131870799.9998693</c:v>
                </c:pt>
                <c:pt idx="8371">
                  <c:v>5132483999.9998693</c:v>
                </c:pt>
                <c:pt idx="8372">
                  <c:v>5133097199.9998693</c:v>
                </c:pt>
                <c:pt idx="8373">
                  <c:v>5133710399.9998693</c:v>
                </c:pt>
                <c:pt idx="8374">
                  <c:v>5134323599.9998693</c:v>
                </c:pt>
                <c:pt idx="8375">
                  <c:v>5134936799.9998693</c:v>
                </c:pt>
                <c:pt idx="8376">
                  <c:v>5135549999.9998693</c:v>
                </c:pt>
                <c:pt idx="8377">
                  <c:v>5136163199.9998693</c:v>
                </c:pt>
                <c:pt idx="8378">
                  <c:v>5136776399.9998693</c:v>
                </c:pt>
                <c:pt idx="8379">
                  <c:v>5137389599.9998693</c:v>
                </c:pt>
                <c:pt idx="8380">
                  <c:v>5138002799.9998693</c:v>
                </c:pt>
                <c:pt idx="8381">
                  <c:v>5138615999.9998693</c:v>
                </c:pt>
                <c:pt idx="8382">
                  <c:v>5139229199.9998693</c:v>
                </c:pt>
                <c:pt idx="8383">
                  <c:v>5139842399.9998693</c:v>
                </c:pt>
                <c:pt idx="8384">
                  <c:v>5140455599.9998693</c:v>
                </c:pt>
                <c:pt idx="8385">
                  <c:v>5141068799.9998693</c:v>
                </c:pt>
                <c:pt idx="8386">
                  <c:v>5141681999.9998693</c:v>
                </c:pt>
                <c:pt idx="8387">
                  <c:v>5142295199.9998693</c:v>
                </c:pt>
                <c:pt idx="8388">
                  <c:v>5142908399.9998693</c:v>
                </c:pt>
                <c:pt idx="8389">
                  <c:v>5143521599.9998693</c:v>
                </c:pt>
                <c:pt idx="8390">
                  <c:v>5144134799.9998693</c:v>
                </c:pt>
                <c:pt idx="8391">
                  <c:v>5144747999.9998693</c:v>
                </c:pt>
                <c:pt idx="8392">
                  <c:v>5145361199.9998693</c:v>
                </c:pt>
                <c:pt idx="8393">
                  <c:v>5145974399.9998693</c:v>
                </c:pt>
                <c:pt idx="8394">
                  <c:v>5146587599.9998693</c:v>
                </c:pt>
                <c:pt idx="8395">
                  <c:v>5147200799.9998693</c:v>
                </c:pt>
                <c:pt idx="8396">
                  <c:v>5147813999.9998693</c:v>
                </c:pt>
                <c:pt idx="8397">
                  <c:v>5148427199.9998693</c:v>
                </c:pt>
                <c:pt idx="8398">
                  <c:v>5149040399.9998693</c:v>
                </c:pt>
                <c:pt idx="8399">
                  <c:v>5149653599.9998693</c:v>
                </c:pt>
                <c:pt idx="8400">
                  <c:v>5150266799.9998693</c:v>
                </c:pt>
                <c:pt idx="8401">
                  <c:v>5150879999.9998693</c:v>
                </c:pt>
                <c:pt idx="8402">
                  <c:v>5151493199.9998693</c:v>
                </c:pt>
                <c:pt idx="8403">
                  <c:v>5152106399.9998693</c:v>
                </c:pt>
                <c:pt idx="8404">
                  <c:v>5152719599.9998693</c:v>
                </c:pt>
                <c:pt idx="8405">
                  <c:v>5153332799.9998693</c:v>
                </c:pt>
                <c:pt idx="8406">
                  <c:v>5153945999.9998693</c:v>
                </c:pt>
                <c:pt idx="8407">
                  <c:v>5154559199.9998693</c:v>
                </c:pt>
                <c:pt idx="8408">
                  <c:v>5155172399.9998693</c:v>
                </c:pt>
                <c:pt idx="8409">
                  <c:v>5155785599.9998693</c:v>
                </c:pt>
                <c:pt idx="8410">
                  <c:v>5156398799.9998693</c:v>
                </c:pt>
                <c:pt idx="8411">
                  <c:v>5157011999.9998693</c:v>
                </c:pt>
                <c:pt idx="8412">
                  <c:v>5157625199.9998693</c:v>
                </c:pt>
                <c:pt idx="8413">
                  <c:v>5158238399.9998693</c:v>
                </c:pt>
                <c:pt idx="8414">
                  <c:v>5158851599.9998693</c:v>
                </c:pt>
                <c:pt idx="8415">
                  <c:v>5159464799.9998693</c:v>
                </c:pt>
                <c:pt idx="8416">
                  <c:v>5160077999.9998693</c:v>
                </c:pt>
                <c:pt idx="8417">
                  <c:v>5160691199.9998693</c:v>
                </c:pt>
                <c:pt idx="8418">
                  <c:v>5161304399.9998693</c:v>
                </c:pt>
                <c:pt idx="8419">
                  <c:v>5161917599.9998693</c:v>
                </c:pt>
                <c:pt idx="8420">
                  <c:v>5162530799.9998693</c:v>
                </c:pt>
                <c:pt idx="8421">
                  <c:v>5163143999.9998693</c:v>
                </c:pt>
                <c:pt idx="8422">
                  <c:v>5163757199.9998693</c:v>
                </c:pt>
                <c:pt idx="8423">
                  <c:v>5164370399.9998693</c:v>
                </c:pt>
                <c:pt idx="8424">
                  <c:v>5164983599.9998693</c:v>
                </c:pt>
                <c:pt idx="8425">
                  <c:v>5165596799.9998693</c:v>
                </c:pt>
                <c:pt idx="8426">
                  <c:v>5166209999.9998693</c:v>
                </c:pt>
                <c:pt idx="8427">
                  <c:v>5166823199.9998693</c:v>
                </c:pt>
                <c:pt idx="8428">
                  <c:v>5167436399.9998693</c:v>
                </c:pt>
                <c:pt idx="8429">
                  <c:v>5168049599.9998693</c:v>
                </c:pt>
                <c:pt idx="8430">
                  <c:v>5168662799.9998693</c:v>
                </c:pt>
                <c:pt idx="8431">
                  <c:v>5169275999.9998693</c:v>
                </c:pt>
                <c:pt idx="8432">
                  <c:v>5169889199.9998693</c:v>
                </c:pt>
                <c:pt idx="8433">
                  <c:v>5170502399.9998693</c:v>
                </c:pt>
                <c:pt idx="8434">
                  <c:v>5171115599.9998693</c:v>
                </c:pt>
                <c:pt idx="8435">
                  <c:v>5171728799.9998693</c:v>
                </c:pt>
                <c:pt idx="8436">
                  <c:v>5172341999.9998693</c:v>
                </c:pt>
                <c:pt idx="8437">
                  <c:v>5172955199.9998693</c:v>
                </c:pt>
                <c:pt idx="8438">
                  <c:v>5173568399.9998693</c:v>
                </c:pt>
                <c:pt idx="8439">
                  <c:v>5174181599.9998693</c:v>
                </c:pt>
                <c:pt idx="8440">
                  <c:v>5174794799.9998693</c:v>
                </c:pt>
                <c:pt idx="8441">
                  <c:v>5175407999.9998693</c:v>
                </c:pt>
                <c:pt idx="8442">
                  <c:v>5176021199.9998693</c:v>
                </c:pt>
                <c:pt idx="8443">
                  <c:v>5176634399.9998693</c:v>
                </c:pt>
                <c:pt idx="8444">
                  <c:v>5177247599.9998693</c:v>
                </c:pt>
                <c:pt idx="8445">
                  <c:v>5177860799.9998693</c:v>
                </c:pt>
                <c:pt idx="8446">
                  <c:v>5178473999.9998693</c:v>
                </c:pt>
                <c:pt idx="8447">
                  <c:v>5179087199.9998693</c:v>
                </c:pt>
                <c:pt idx="8448">
                  <c:v>5179700399.9998693</c:v>
                </c:pt>
                <c:pt idx="8449">
                  <c:v>5180313599.9998693</c:v>
                </c:pt>
                <c:pt idx="8450">
                  <c:v>5180926799.9998693</c:v>
                </c:pt>
                <c:pt idx="8451">
                  <c:v>5181539999.9998693</c:v>
                </c:pt>
                <c:pt idx="8452">
                  <c:v>5182153199.9998693</c:v>
                </c:pt>
                <c:pt idx="8453">
                  <c:v>5182766399.9998693</c:v>
                </c:pt>
                <c:pt idx="8454">
                  <c:v>5183379599.9998693</c:v>
                </c:pt>
                <c:pt idx="8455">
                  <c:v>5183992799.9998693</c:v>
                </c:pt>
                <c:pt idx="8456">
                  <c:v>5184605999.9998693</c:v>
                </c:pt>
                <c:pt idx="8457">
                  <c:v>5185219199.9998693</c:v>
                </c:pt>
                <c:pt idx="8458">
                  <c:v>5185832399.9998693</c:v>
                </c:pt>
                <c:pt idx="8459">
                  <c:v>5186445599.9998693</c:v>
                </c:pt>
                <c:pt idx="8460">
                  <c:v>5187058799.9998693</c:v>
                </c:pt>
                <c:pt idx="8461">
                  <c:v>5187671999.9998693</c:v>
                </c:pt>
                <c:pt idx="8462">
                  <c:v>5188285199.9998693</c:v>
                </c:pt>
                <c:pt idx="8463">
                  <c:v>5188898399.9998693</c:v>
                </c:pt>
                <c:pt idx="8464">
                  <c:v>5189511599.9998693</c:v>
                </c:pt>
                <c:pt idx="8465">
                  <c:v>5190124799.9998693</c:v>
                </c:pt>
                <c:pt idx="8466">
                  <c:v>5190737999.9998693</c:v>
                </c:pt>
                <c:pt idx="8467">
                  <c:v>5191351199.9998693</c:v>
                </c:pt>
                <c:pt idx="8468">
                  <c:v>5191964399.9998693</c:v>
                </c:pt>
                <c:pt idx="8469">
                  <c:v>5192577599.9998693</c:v>
                </c:pt>
                <c:pt idx="8470">
                  <c:v>5193190799.9998693</c:v>
                </c:pt>
                <c:pt idx="8471">
                  <c:v>5193803999.9998693</c:v>
                </c:pt>
                <c:pt idx="8472">
                  <c:v>5194417199.9998693</c:v>
                </c:pt>
                <c:pt idx="8473">
                  <c:v>5195030399.9998693</c:v>
                </c:pt>
                <c:pt idx="8474">
                  <c:v>5195643599.9998693</c:v>
                </c:pt>
                <c:pt idx="8475">
                  <c:v>5196256799.9998693</c:v>
                </c:pt>
                <c:pt idx="8476">
                  <c:v>5196869999.9998693</c:v>
                </c:pt>
                <c:pt idx="8477">
                  <c:v>5197483199.9998693</c:v>
                </c:pt>
                <c:pt idx="8478">
                  <c:v>5198096399.9998693</c:v>
                </c:pt>
                <c:pt idx="8479">
                  <c:v>5198709599.9998693</c:v>
                </c:pt>
                <c:pt idx="8480">
                  <c:v>5199322799.9998693</c:v>
                </c:pt>
                <c:pt idx="8481">
                  <c:v>5199935999.9998693</c:v>
                </c:pt>
                <c:pt idx="8482">
                  <c:v>5200549199.9998693</c:v>
                </c:pt>
                <c:pt idx="8483">
                  <c:v>5201162399.9998693</c:v>
                </c:pt>
                <c:pt idx="8484">
                  <c:v>5201775599.9998693</c:v>
                </c:pt>
                <c:pt idx="8485">
                  <c:v>5202388799.9998693</c:v>
                </c:pt>
                <c:pt idx="8486">
                  <c:v>5203001999.9998693</c:v>
                </c:pt>
                <c:pt idx="8487">
                  <c:v>5203615199.9998693</c:v>
                </c:pt>
                <c:pt idx="8488">
                  <c:v>5204228399.9998693</c:v>
                </c:pt>
                <c:pt idx="8489">
                  <c:v>5204841599.9998693</c:v>
                </c:pt>
                <c:pt idx="8490">
                  <c:v>5205454799.9998693</c:v>
                </c:pt>
                <c:pt idx="8491">
                  <c:v>5206067999.9998693</c:v>
                </c:pt>
                <c:pt idx="8492">
                  <c:v>5206681199.9998693</c:v>
                </c:pt>
                <c:pt idx="8493">
                  <c:v>5207294399.9998693</c:v>
                </c:pt>
                <c:pt idx="8494">
                  <c:v>5207907599.9998693</c:v>
                </c:pt>
                <c:pt idx="8495">
                  <c:v>5208520799.9998693</c:v>
                </c:pt>
                <c:pt idx="8496">
                  <c:v>5209133999.9998693</c:v>
                </c:pt>
                <c:pt idx="8497">
                  <c:v>5209747199.9998693</c:v>
                </c:pt>
                <c:pt idx="8498">
                  <c:v>5210360399.9998693</c:v>
                </c:pt>
                <c:pt idx="8499">
                  <c:v>5210973599.9998693</c:v>
                </c:pt>
                <c:pt idx="8500">
                  <c:v>5211586799.9998693</c:v>
                </c:pt>
                <c:pt idx="8501">
                  <c:v>5212199999.9998693</c:v>
                </c:pt>
                <c:pt idx="8502">
                  <c:v>5212813199.9998693</c:v>
                </c:pt>
                <c:pt idx="8503">
                  <c:v>5213426399.9998693</c:v>
                </c:pt>
                <c:pt idx="8504">
                  <c:v>5214039599.9998693</c:v>
                </c:pt>
                <c:pt idx="8505">
                  <c:v>5214652799.9998693</c:v>
                </c:pt>
                <c:pt idx="8506">
                  <c:v>5215265999.9998693</c:v>
                </c:pt>
                <c:pt idx="8507">
                  <c:v>5215879199.9998693</c:v>
                </c:pt>
                <c:pt idx="8508">
                  <c:v>5216492399.9998693</c:v>
                </c:pt>
                <c:pt idx="8509">
                  <c:v>5217105599.9998693</c:v>
                </c:pt>
                <c:pt idx="8510">
                  <c:v>5217718799.9998693</c:v>
                </c:pt>
                <c:pt idx="8511">
                  <c:v>5218331999.9998693</c:v>
                </c:pt>
                <c:pt idx="8512">
                  <c:v>5218945199.9998693</c:v>
                </c:pt>
                <c:pt idx="8513">
                  <c:v>5219558399.9998693</c:v>
                </c:pt>
                <c:pt idx="8514">
                  <c:v>5220171599.9998693</c:v>
                </c:pt>
                <c:pt idx="8515">
                  <c:v>5220784799.9998693</c:v>
                </c:pt>
                <c:pt idx="8516">
                  <c:v>5221397999.9998693</c:v>
                </c:pt>
                <c:pt idx="8517">
                  <c:v>5222011199.9998693</c:v>
                </c:pt>
                <c:pt idx="8518">
                  <c:v>5222624399.9998693</c:v>
                </c:pt>
                <c:pt idx="8519">
                  <c:v>5223237599.9998693</c:v>
                </c:pt>
                <c:pt idx="8520">
                  <c:v>5223850799.9998693</c:v>
                </c:pt>
                <c:pt idx="8521">
                  <c:v>5224463999.9998693</c:v>
                </c:pt>
                <c:pt idx="8522">
                  <c:v>5225077199.9998693</c:v>
                </c:pt>
                <c:pt idx="8523">
                  <c:v>5225690399.9998693</c:v>
                </c:pt>
                <c:pt idx="8524">
                  <c:v>5226303599.9998693</c:v>
                </c:pt>
                <c:pt idx="8525">
                  <c:v>5226916799.9998693</c:v>
                </c:pt>
                <c:pt idx="8526">
                  <c:v>5227529999.9998693</c:v>
                </c:pt>
                <c:pt idx="8527">
                  <c:v>5228143199.9998693</c:v>
                </c:pt>
                <c:pt idx="8528">
                  <c:v>5228756399.9998693</c:v>
                </c:pt>
                <c:pt idx="8529">
                  <c:v>5229369599.9998693</c:v>
                </c:pt>
                <c:pt idx="8530">
                  <c:v>5229982799.9998693</c:v>
                </c:pt>
                <c:pt idx="8531">
                  <c:v>5230595999.9998693</c:v>
                </c:pt>
                <c:pt idx="8532">
                  <c:v>5231209199.9998693</c:v>
                </c:pt>
                <c:pt idx="8533">
                  <c:v>5231822399.9998693</c:v>
                </c:pt>
                <c:pt idx="8534">
                  <c:v>5232435599.9998693</c:v>
                </c:pt>
                <c:pt idx="8535">
                  <c:v>5233048799.9998693</c:v>
                </c:pt>
                <c:pt idx="8536">
                  <c:v>5233661999.9998693</c:v>
                </c:pt>
                <c:pt idx="8537">
                  <c:v>5234275199.9998693</c:v>
                </c:pt>
                <c:pt idx="8538">
                  <c:v>5234888399.9998693</c:v>
                </c:pt>
                <c:pt idx="8539">
                  <c:v>5235501599.9998693</c:v>
                </c:pt>
                <c:pt idx="8540">
                  <c:v>5236114799.9998693</c:v>
                </c:pt>
                <c:pt idx="8541">
                  <c:v>5236727999.9998693</c:v>
                </c:pt>
                <c:pt idx="8542">
                  <c:v>5237341199.9998693</c:v>
                </c:pt>
                <c:pt idx="8543">
                  <c:v>5237954399.9998693</c:v>
                </c:pt>
                <c:pt idx="8544">
                  <c:v>5238567599.9998693</c:v>
                </c:pt>
                <c:pt idx="8545">
                  <c:v>5239180799.9998693</c:v>
                </c:pt>
                <c:pt idx="8546">
                  <c:v>5239793999.9998693</c:v>
                </c:pt>
                <c:pt idx="8547">
                  <c:v>5240407199.9998693</c:v>
                </c:pt>
                <c:pt idx="8548">
                  <c:v>5241020399.9998693</c:v>
                </c:pt>
                <c:pt idx="8549">
                  <c:v>5241633599.9998693</c:v>
                </c:pt>
                <c:pt idx="8550">
                  <c:v>5242246799.9998693</c:v>
                </c:pt>
                <c:pt idx="8551">
                  <c:v>5242859999.9998693</c:v>
                </c:pt>
                <c:pt idx="8552">
                  <c:v>5243473199.9998693</c:v>
                </c:pt>
                <c:pt idx="8553">
                  <c:v>5244086399.9998693</c:v>
                </c:pt>
                <c:pt idx="8554">
                  <c:v>5244699599.9998693</c:v>
                </c:pt>
                <c:pt idx="8555">
                  <c:v>5245312799.9998693</c:v>
                </c:pt>
                <c:pt idx="8556">
                  <c:v>5245925999.9998693</c:v>
                </c:pt>
                <c:pt idx="8557">
                  <c:v>5246539199.9998693</c:v>
                </c:pt>
                <c:pt idx="8558">
                  <c:v>5247152399.9998693</c:v>
                </c:pt>
                <c:pt idx="8559">
                  <c:v>5247765599.9998693</c:v>
                </c:pt>
                <c:pt idx="8560">
                  <c:v>5248378799.9998693</c:v>
                </c:pt>
                <c:pt idx="8561">
                  <c:v>5248991999.9998693</c:v>
                </c:pt>
                <c:pt idx="8562">
                  <c:v>5249605199.9998693</c:v>
                </c:pt>
                <c:pt idx="8563">
                  <c:v>5250218399.9998693</c:v>
                </c:pt>
                <c:pt idx="8564">
                  <c:v>5250831599.9998693</c:v>
                </c:pt>
                <c:pt idx="8565">
                  <c:v>5251444799.9998693</c:v>
                </c:pt>
                <c:pt idx="8566">
                  <c:v>5252057999.9998693</c:v>
                </c:pt>
                <c:pt idx="8567">
                  <c:v>5252671199.9998693</c:v>
                </c:pt>
                <c:pt idx="8568">
                  <c:v>5253284399.9998693</c:v>
                </c:pt>
                <c:pt idx="8569">
                  <c:v>5253897599.9998693</c:v>
                </c:pt>
                <c:pt idx="8570">
                  <c:v>5254510799.9998693</c:v>
                </c:pt>
                <c:pt idx="8571">
                  <c:v>5255123999.9998693</c:v>
                </c:pt>
                <c:pt idx="8572">
                  <c:v>5255737199.9998693</c:v>
                </c:pt>
                <c:pt idx="8573">
                  <c:v>5256350399.9998693</c:v>
                </c:pt>
                <c:pt idx="8574">
                  <c:v>5256963599.9998693</c:v>
                </c:pt>
                <c:pt idx="8575">
                  <c:v>5257576799.9998693</c:v>
                </c:pt>
                <c:pt idx="8576">
                  <c:v>5258189999.9998693</c:v>
                </c:pt>
                <c:pt idx="8577">
                  <c:v>5258803199.9998693</c:v>
                </c:pt>
                <c:pt idx="8578">
                  <c:v>5259416399.9998693</c:v>
                </c:pt>
                <c:pt idx="8579">
                  <c:v>5260029599.9998693</c:v>
                </c:pt>
                <c:pt idx="8580">
                  <c:v>5260642799.9998693</c:v>
                </c:pt>
                <c:pt idx="8581">
                  <c:v>5261255999.9998693</c:v>
                </c:pt>
                <c:pt idx="8582">
                  <c:v>5261869199.9998693</c:v>
                </c:pt>
                <c:pt idx="8583">
                  <c:v>5262482399.9998693</c:v>
                </c:pt>
                <c:pt idx="8584">
                  <c:v>5263095599.9998693</c:v>
                </c:pt>
                <c:pt idx="8585">
                  <c:v>5263708799.9998693</c:v>
                </c:pt>
                <c:pt idx="8586">
                  <c:v>5264321999.9998693</c:v>
                </c:pt>
                <c:pt idx="8587">
                  <c:v>5264935199.9998693</c:v>
                </c:pt>
                <c:pt idx="8588">
                  <c:v>5265548399.9998693</c:v>
                </c:pt>
                <c:pt idx="8589">
                  <c:v>5266161599.9998693</c:v>
                </c:pt>
                <c:pt idx="8590">
                  <c:v>5266774799.9998693</c:v>
                </c:pt>
                <c:pt idx="8591">
                  <c:v>5267387999.9998693</c:v>
                </c:pt>
                <c:pt idx="8592">
                  <c:v>5268001199.9998693</c:v>
                </c:pt>
                <c:pt idx="8593">
                  <c:v>5268614399.9998693</c:v>
                </c:pt>
                <c:pt idx="8594">
                  <c:v>5269227599.9998693</c:v>
                </c:pt>
                <c:pt idx="8595">
                  <c:v>5269840799.9998693</c:v>
                </c:pt>
                <c:pt idx="8596">
                  <c:v>5270453999.9998693</c:v>
                </c:pt>
                <c:pt idx="8597">
                  <c:v>5271067199.9998693</c:v>
                </c:pt>
                <c:pt idx="8598">
                  <c:v>5271680399.9998693</c:v>
                </c:pt>
                <c:pt idx="8599">
                  <c:v>5272293599.9998693</c:v>
                </c:pt>
                <c:pt idx="8600">
                  <c:v>5272906799.9998693</c:v>
                </c:pt>
                <c:pt idx="8601">
                  <c:v>5273519999.9998693</c:v>
                </c:pt>
                <c:pt idx="8602">
                  <c:v>5274133199.9998693</c:v>
                </c:pt>
                <c:pt idx="8603">
                  <c:v>5274746399.9998693</c:v>
                </c:pt>
                <c:pt idx="8604">
                  <c:v>5275359599.9998693</c:v>
                </c:pt>
                <c:pt idx="8605">
                  <c:v>5275972799.9998693</c:v>
                </c:pt>
                <c:pt idx="8606">
                  <c:v>5276585999.9998693</c:v>
                </c:pt>
                <c:pt idx="8607">
                  <c:v>5277199199.9998693</c:v>
                </c:pt>
                <c:pt idx="8608">
                  <c:v>5277812399.9998693</c:v>
                </c:pt>
                <c:pt idx="8609">
                  <c:v>5278425599.9998693</c:v>
                </c:pt>
                <c:pt idx="8610">
                  <c:v>5279038799.9998693</c:v>
                </c:pt>
                <c:pt idx="8611">
                  <c:v>5279651999.9998693</c:v>
                </c:pt>
                <c:pt idx="8612">
                  <c:v>5280265199.9998693</c:v>
                </c:pt>
                <c:pt idx="8613">
                  <c:v>5280878399.9998693</c:v>
                </c:pt>
                <c:pt idx="8614">
                  <c:v>5281491599.9998693</c:v>
                </c:pt>
                <c:pt idx="8615">
                  <c:v>5282104799.9998693</c:v>
                </c:pt>
                <c:pt idx="8616">
                  <c:v>5282717999.9998693</c:v>
                </c:pt>
                <c:pt idx="8617">
                  <c:v>5283331199.9998693</c:v>
                </c:pt>
                <c:pt idx="8618">
                  <c:v>5283944399.9998693</c:v>
                </c:pt>
                <c:pt idx="8619">
                  <c:v>5284557599.9998693</c:v>
                </c:pt>
                <c:pt idx="8620">
                  <c:v>5285170799.9998693</c:v>
                </c:pt>
                <c:pt idx="8621">
                  <c:v>5285783999.9998693</c:v>
                </c:pt>
                <c:pt idx="8622">
                  <c:v>5286397199.9998693</c:v>
                </c:pt>
                <c:pt idx="8623">
                  <c:v>5287010399.9998693</c:v>
                </c:pt>
                <c:pt idx="8624">
                  <c:v>5287623599.9998693</c:v>
                </c:pt>
                <c:pt idx="8625">
                  <c:v>5288236799.9998693</c:v>
                </c:pt>
                <c:pt idx="8626">
                  <c:v>5288849999.9998693</c:v>
                </c:pt>
                <c:pt idx="8627">
                  <c:v>5289463199.9998693</c:v>
                </c:pt>
                <c:pt idx="8628">
                  <c:v>5290076399.9998693</c:v>
                </c:pt>
                <c:pt idx="8629">
                  <c:v>5290689599.9998693</c:v>
                </c:pt>
                <c:pt idx="8630">
                  <c:v>5291302799.9998693</c:v>
                </c:pt>
                <c:pt idx="8631">
                  <c:v>5291915999.9998693</c:v>
                </c:pt>
                <c:pt idx="8632">
                  <c:v>5292529199.9998693</c:v>
                </c:pt>
                <c:pt idx="8633">
                  <c:v>5293142399.9998693</c:v>
                </c:pt>
                <c:pt idx="8634">
                  <c:v>5293755599.9998693</c:v>
                </c:pt>
                <c:pt idx="8635">
                  <c:v>5294368799.9998693</c:v>
                </c:pt>
                <c:pt idx="8636">
                  <c:v>5294981999.9998693</c:v>
                </c:pt>
                <c:pt idx="8637">
                  <c:v>5295595199.9998693</c:v>
                </c:pt>
                <c:pt idx="8638">
                  <c:v>5296208399.9998693</c:v>
                </c:pt>
                <c:pt idx="8639">
                  <c:v>5296821599.9998693</c:v>
                </c:pt>
                <c:pt idx="8640">
                  <c:v>5297434799.9998693</c:v>
                </c:pt>
                <c:pt idx="8641">
                  <c:v>5298047999.9998693</c:v>
                </c:pt>
                <c:pt idx="8642">
                  <c:v>5298661199.9998693</c:v>
                </c:pt>
                <c:pt idx="8643">
                  <c:v>5299274399.9998693</c:v>
                </c:pt>
                <c:pt idx="8644">
                  <c:v>5299887599.9998693</c:v>
                </c:pt>
                <c:pt idx="8645">
                  <c:v>5300500799.9998693</c:v>
                </c:pt>
                <c:pt idx="8646">
                  <c:v>5301113999.9998693</c:v>
                </c:pt>
                <c:pt idx="8647">
                  <c:v>5301727199.9998693</c:v>
                </c:pt>
                <c:pt idx="8648">
                  <c:v>5302340399.9998693</c:v>
                </c:pt>
                <c:pt idx="8649">
                  <c:v>5302953599.9998693</c:v>
                </c:pt>
                <c:pt idx="8650">
                  <c:v>5303566799.9998693</c:v>
                </c:pt>
                <c:pt idx="8651">
                  <c:v>5304179999.9998693</c:v>
                </c:pt>
                <c:pt idx="8652">
                  <c:v>5304793199.9998693</c:v>
                </c:pt>
                <c:pt idx="8653">
                  <c:v>5305406399.9998693</c:v>
                </c:pt>
                <c:pt idx="8654">
                  <c:v>5306019599.9998693</c:v>
                </c:pt>
                <c:pt idx="8655">
                  <c:v>5306632799.9998693</c:v>
                </c:pt>
                <c:pt idx="8656">
                  <c:v>5307245999.9998693</c:v>
                </c:pt>
                <c:pt idx="8657">
                  <c:v>5307859199.9998693</c:v>
                </c:pt>
                <c:pt idx="8658">
                  <c:v>5308472399.9998693</c:v>
                </c:pt>
                <c:pt idx="8659">
                  <c:v>5309085599.9998693</c:v>
                </c:pt>
                <c:pt idx="8660">
                  <c:v>5309698799.9998693</c:v>
                </c:pt>
                <c:pt idx="8661">
                  <c:v>5310311999.9998693</c:v>
                </c:pt>
                <c:pt idx="8662">
                  <c:v>5310925199.9998693</c:v>
                </c:pt>
                <c:pt idx="8663">
                  <c:v>5311538399.9998693</c:v>
                </c:pt>
                <c:pt idx="8664">
                  <c:v>5312151599.9998693</c:v>
                </c:pt>
                <c:pt idx="8665">
                  <c:v>5312764799.9998693</c:v>
                </c:pt>
                <c:pt idx="8666">
                  <c:v>5313377999.9998693</c:v>
                </c:pt>
                <c:pt idx="8667">
                  <c:v>5313991199.9998693</c:v>
                </c:pt>
                <c:pt idx="8668">
                  <c:v>5314604399.9998693</c:v>
                </c:pt>
                <c:pt idx="8669">
                  <c:v>5315217599.9998693</c:v>
                </c:pt>
                <c:pt idx="8670">
                  <c:v>5315830799.9998693</c:v>
                </c:pt>
                <c:pt idx="8671">
                  <c:v>5316443999.9998693</c:v>
                </c:pt>
                <c:pt idx="8672">
                  <c:v>5317057199.9998693</c:v>
                </c:pt>
                <c:pt idx="8673">
                  <c:v>5317670399.9998693</c:v>
                </c:pt>
                <c:pt idx="8674">
                  <c:v>5318283599.9998693</c:v>
                </c:pt>
                <c:pt idx="8675">
                  <c:v>5318896799.9998693</c:v>
                </c:pt>
                <c:pt idx="8676">
                  <c:v>5319509999.9998693</c:v>
                </c:pt>
                <c:pt idx="8677">
                  <c:v>5320123199.9998693</c:v>
                </c:pt>
                <c:pt idx="8678">
                  <c:v>5320736399.9998693</c:v>
                </c:pt>
                <c:pt idx="8679">
                  <c:v>5321349599.9998693</c:v>
                </c:pt>
                <c:pt idx="8680">
                  <c:v>5321962799.9998693</c:v>
                </c:pt>
                <c:pt idx="8681">
                  <c:v>5322575999.9998693</c:v>
                </c:pt>
                <c:pt idx="8682">
                  <c:v>5323189199.9998693</c:v>
                </c:pt>
                <c:pt idx="8683">
                  <c:v>5323802399.9998693</c:v>
                </c:pt>
                <c:pt idx="8684">
                  <c:v>5324415599.9998693</c:v>
                </c:pt>
                <c:pt idx="8685">
                  <c:v>5325028799.9998693</c:v>
                </c:pt>
                <c:pt idx="8686">
                  <c:v>5325641999.9998693</c:v>
                </c:pt>
                <c:pt idx="8687">
                  <c:v>5326255199.9998693</c:v>
                </c:pt>
                <c:pt idx="8688">
                  <c:v>5326868399.9998693</c:v>
                </c:pt>
                <c:pt idx="8689">
                  <c:v>5327481599.9998693</c:v>
                </c:pt>
                <c:pt idx="8690">
                  <c:v>5328094799.9998693</c:v>
                </c:pt>
                <c:pt idx="8691">
                  <c:v>5328707999.9998693</c:v>
                </c:pt>
                <c:pt idx="8692">
                  <c:v>5329321199.9998693</c:v>
                </c:pt>
                <c:pt idx="8693">
                  <c:v>5329934399.9998693</c:v>
                </c:pt>
                <c:pt idx="8694">
                  <c:v>5330547599.9998693</c:v>
                </c:pt>
                <c:pt idx="8695">
                  <c:v>5331160799.9998693</c:v>
                </c:pt>
                <c:pt idx="8696">
                  <c:v>5331773999.9998693</c:v>
                </c:pt>
                <c:pt idx="8697">
                  <c:v>5332387199.9998693</c:v>
                </c:pt>
                <c:pt idx="8698">
                  <c:v>5333000399.9998693</c:v>
                </c:pt>
                <c:pt idx="8699">
                  <c:v>5333613599.9998693</c:v>
                </c:pt>
                <c:pt idx="8700">
                  <c:v>5334226799.9998693</c:v>
                </c:pt>
                <c:pt idx="8701">
                  <c:v>5334839999.9998693</c:v>
                </c:pt>
                <c:pt idx="8702">
                  <c:v>5335453199.9998693</c:v>
                </c:pt>
                <c:pt idx="8703">
                  <c:v>5336066399.9998693</c:v>
                </c:pt>
                <c:pt idx="8704">
                  <c:v>5336679599.9998693</c:v>
                </c:pt>
                <c:pt idx="8705">
                  <c:v>5337292799.9998693</c:v>
                </c:pt>
                <c:pt idx="8706">
                  <c:v>5337905999.9998693</c:v>
                </c:pt>
                <c:pt idx="8707">
                  <c:v>5338519199.9998693</c:v>
                </c:pt>
                <c:pt idx="8708">
                  <c:v>5339132399.9998693</c:v>
                </c:pt>
                <c:pt idx="8709">
                  <c:v>5339745599.9998693</c:v>
                </c:pt>
                <c:pt idx="8710">
                  <c:v>5340358799.9998693</c:v>
                </c:pt>
                <c:pt idx="8711">
                  <c:v>5340971999.9998693</c:v>
                </c:pt>
                <c:pt idx="8712">
                  <c:v>5341585199.9998693</c:v>
                </c:pt>
                <c:pt idx="8713">
                  <c:v>5342198399.9998693</c:v>
                </c:pt>
                <c:pt idx="8714">
                  <c:v>5342811599.9998693</c:v>
                </c:pt>
                <c:pt idx="8715">
                  <c:v>5343424799.9998693</c:v>
                </c:pt>
                <c:pt idx="8716">
                  <c:v>5344037999.9998693</c:v>
                </c:pt>
                <c:pt idx="8717">
                  <c:v>5344651199.9998693</c:v>
                </c:pt>
                <c:pt idx="8718">
                  <c:v>5345264399.9998693</c:v>
                </c:pt>
                <c:pt idx="8719">
                  <c:v>5345877599.9998693</c:v>
                </c:pt>
                <c:pt idx="8720">
                  <c:v>5346490799.9998693</c:v>
                </c:pt>
                <c:pt idx="8721">
                  <c:v>5347103999.9998693</c:v>
                </c:pt>
                <c:pt idx="8722">
                  <c:v>5347717199.9998693</c:v>
                </c:pt>
                <c:pt idx="8723">
                  <c:v>5348330399.9998693</c:v>
                </c:pt>
                <c:pt idx="8724">
                  <c:v>5348943599.9998693</c:v>
                </c:pt>
                <c:pt idx="8725">
                  <c:v>5349556799.9998693</c:v>
                </c:pt>
                <c:pt idx="8726">
                  <c:v>5350169999.9998693</c:v>
                </c:pt>
                <c:pt idx="8727">
                  <c:v>5350783199.9998693</c:v>
                </c:pt>
                <c:pt idx="8728">
                  <c:v>5351396399.9998693</c:v>
                </c:pt>
                <c:pt idx="8729">
                  <c:v>5352009599.9998693</c:v>
                </c:pt>
                <c:pt idx="8730">
                  <c:v>5352622799.9998693</c:v>
                </c:pt>
                <c:pt idx="8731">
                  <c:v>5353235999.9998693</c:v>
                </c:pt>
                <c:pt idx="8732">
                  <c:v>5353849199.9998693</c:v>
                </c:pt>
                <c:pt idx="8733">
                  <c:v>5354462399.9998693</c:v>
                </c:pt>
                <c:pt idx="8734">
                  <c:v>5355075599.9998693</c:v>
                </c:pt>
                <c:pt idx="8735">
                  <c:v>5355688799.9998693</c:v>
                </c:pt>
                <c:pt idx="8736">
                  <c:v>5356301999.9998693</c:v>
                </c:pt>
                <c:pt idx="8737">
                  <c:v>5356915199.9998693</c:v>
                </c:pt>
                <c:pt idx="8738">
                  <c:v>5357528399.9998693</c:v>
                </c:pt>
                <c:pt idx="8739">
                  <c:v>5358141599.9998693</c:v>
                </c:pt>
                <c:pt idx="8740">
                  <c:v>5358754799.9998693</c:v>
                </c:pt>
                <c:pt idx="8741">
                  <c:v>5359367999.9998693</c:v>
                </c:pt>
                <c:pt idx="8742">
                  <c:v>5359981199.9998693</c:v>
                </c:pt>
                <c:pt idx="8743">
                  <c:v>5360594399.9998693</c:v>
                </c:pt>
                <c:pt idx="8744">
                  <c:v>5361207599.9998693</c:v>
                </c:pt>
                <c:pt idx="8745">
                  <c:v>5361820799.9998693</c:v>
                </c:pt>
                <c:pt idx="8746">
                  <c:v>5362433999.9998693</c:v>
                </c:pt>
                <c:pt idx="8747">
                  <c:v>5363047199.9998693</c:v>
                </c:pt>
                <c:pt idx="8748">
                  <c:v>5363660399.9998693</c:v>
                </c:pt>
                <c:pt idx="8749">
                  <c:v>5364273599.9998693</c:v>
                </c:pt>
                <c:pt idx="8750">
                  <c:v>5364886799.9998693</c:v>
                </c:pt>
                <c:pt idx="8751">
                  <c:v>5365499999.9998693</c:v>
                </c:pt>
                <c:pt idx="8752">
                  <c:v>5366113199.9998693</c:v>
                </c:pt>
                <c:pt idx="8753">
                  <c:v>5366726399.9998693</c:v>
                </c:pt>
                <c:pt idx="8754">
                  <c:v>5367339599.9998693</c:v>
                </c:pt>
                <c:pt idx="8755">
                  <c:v>5367952799.9998693</c:v>
                </c:pt>
                <c:pt idx="8756">
                  <c:v>5368565999.9998693</c:v>
                </c:pt>
                <c:pt idx="8757">
                  <c:v>5369179199.9998693</c:v>
                </c:pt>
                <c:pt idx="8758">
                  <c:v>5369792399.9998693</c:v>
                </c:pt>
                <c:pt idx="8759">
                  <c:v>5370405599.9998693</c:v>
                </c:pt>
                <c:pt idx="8760">
                  <c:v>5371018799.9998693</c:v>
                </c:pt>
                <c:pt idx="8761">
                  <c:v>5371631999.9998693</c:v>
                </c:pt>
                <c:pt idx="8762">
                  <c:v>5372245199.9998693</c:v>
                </c:pt>
                <c:pt idx="8763">
                  <c:v>5372858399.9998693</c:v>
                </c:pt>
                <c:pt idx="8764">
                  <c:v>5373471599.9998693</c:v>
                </c:pt>
                <c:pt idx="8765">
                  <c:v>5374084799.9998693</c:v>
                </c:pt>
                <c:pt idx="8766">
                  <c:v>5374697999.9998693</c:v>
                </c:pt>
                <c:pt idx="8767">
                  <c:v>5375311199.9998693</c:v>
                </c:pt>
                <c:pt idx="8768">
                  <c:v>5375924399.9998693</c:v>
                </c:pt>
                <c:pt idx="8769">
                  <c:v>5376537599.9998693</c:v>
                </c:pt>
                <c:pt idx="8770">
                  <c:v>5377150799.9998693</c:v>
                </c:pt>
                <c:pt idx="8771">
                  <c:v>5377763999.9998693</c:v>
                </c:pt>
                <c:pt idx="8772">
                  <c:v>5378377199.9998693</c:v>
                </c:pt>
                <c:pt idx="8773">
                  <c:v>5378990399.9998693</c:v>
                </c:pt>
                <c:pt idx="8774">
                  <c:v>5379603599.9998693</c:v>
                </c:pt>
                <c:pt idx="8775">
                  <c:v>5380216799.9998693</c:v>
                </c:pt>
                <c:pt idx="8776">
                  <c:v>5380829999.9998693</c:v>
                </c:pt>
                <c:pt idx="8777">
                  <c:v>5381443199.9998693</c:v>
                </c:pt>
                <c:pt idx="8778">
                  <c:v>5382056399.9998693</c:v>
                </c:pt>
                <c:pt idx="8779">
                  <c:v>5382669599.9998693</c:v>
                </c:pt>
                <c:pt idx="8780">
                  <c:v>5383282799.9998693</c:v>
                </c:pt>
                <c:pt idx="8781">
                  <c:v>5383895999.9998693</c:v>
                </c:pt>
                <c:pt idx="8782">
                  <c:v>5384509199.9998693</c:v>
                </c:pt>
                <c:pt idx="8783">
                  <c:v>5385122399.9998693</c:v>
                </c:pt>
                <c:pt idx="8784">
                  <c:v>5385735599.9998693</c:v>
                </c:pt>
                <c:pt idx="8785">
                  <c:v>5386348799.9998693</c:v>
                </c:pt>
                <c:pt idx="8786">
                  <c:v>5386961999.9998693</c:v>
                </c:pt>
                <c:pt idx="8787">
                  <c:v>5387575199.9998693</c:v>
                </c:pt>
                <c:pt idx="8788">
                  <c:v>5388188399.9998693</c:v>
                </c:pt>
                <c:pt idx="8789">
                  <c:v>5388801599.9998693</c:v>
                </c:pt>
                <c:pt idx="8790">
                  <c:v>5389414799.9998693</c:v>
                </c:pt>
                <c:pt idx="8791">
                  <c:v>5390027999.9998693</c:v>
                </c:pt>
                <c:pt idx="8792">
                  <c:v>5390641199.9998693</c:v>
                </c:pt>
                <c:pt idx="8793">
                  <c:v>5391254399.9998693</c:v>
                </c:pt>
                <c:pt idx="8794">
                  <c:v>5391867599.9998693</c:v>
                </c:pt>
                <c:pt idx="8795">
                  <c:v>5392480799.9998693</c:v>
                </c:pt>
                <c:pt idx="8796">
                  <c:v>5393093999.9998693</c:v>
                </c:pt>
                <c:pt idx="8797">
                  <c:v>5393707199.9998693</c:v>
                </c:pt>
                <c:pt idx="8798">
                  <c:v>5394320399.9998693</c:v>
                </c:pt>
                <c:pt idx="8799">
                  <c:v>5394933599.9998693</c:v>
                </c:pt>
                <c:pt idx="8800">
                  <c:v>5395546799.9998693</c:v>
                </c:pt>
                <c:pt idx="8801">
                  <c:v>5396159999.9998693</c:v>
                </c:pt>
                <c:pt idx="8802">
                  <c:v>5396773199.9998693</c:v>
                </c:pt>
                <c:pt idx="8803">
                  <c:v>5397386399.9998693</c:v>
                </c:pt>
                <c:pt idx="8804">
                  <c:v>5397999599.9998693</c:v>
                </c:pt>
                <c:pt idx="8805">
                  <c:v>5398612799.9998693</c:v>
                </c:pt>
                <c:pt idx="8806">
                  <c:v>5399225999.9998693</c:v>
                </c:pt>
                <c:pt idx="8807">
                  <c:v>5399839199.9998693</c:v>
                </c:pt>
                <c:pt idx="8808">
                  <c:v>5400452399.9998693</c:v>
                </c:pt>
                <c:pt idx="8809">
                  <c:v>5401065599.9998693</c:v>
                </c:pt>
                <c:pt idx="8810">
                  <c:v>5401678799.9998693</c:v>
                </c:pt>
                <c:pt idx="8811">
                  <c:v>5402291999.9998693</c:v>
                </c:pt>
                <c:pt idx="8812">
                  <c:v>5402905199.9998693</c:v>
                </c:pt>
                <c:pt idx="8813">
                  <c:v>5403518399.9998693</c:v>
                </c:pt>
                <c:pt idx="8814">
                  <c:v>5404131599.9998693</c:v>
                </c:pt>
                <c:pt idx="8815">
                  <c:v>5404744799.9998693</c:v>
                </c:pt>
                <c:pt idx="8816">
                  <c:v>5405357999.9998693</c:v>
                </c:pt>
                <c:pt idx="8817">
                  <c:v>5405971199.9998693</c:v>
                </c:pt>
                <c:pt idx="8818">
                  <c:v>5406584399.9998693</c:v>
                </c:pt>
                <c:pt idx="8819">
                  <c:v>5407197599.9998693</c:v>
                </c:pt>
                <c:pt idx="8820">
                  <c:v>5407810799.9998693</c:v>
                </c:pt>
                <c:pt idx="8821">
                  <c:v>5408423999.9998693</c:v>
                </c:pt>
                <c:pt idx="8822">
                  <c:v>5409037199.9998693</c:v>
                </c:pt>
                <c:pt idx="8823">
                  <c:v>5409650399.9998693</c:v>
                </c:pt>
                <c:pt idx="8824">
                  <c:v>5410263599.9998693</c:v>
                </c:pt>
                <c:pt idx="8825">
                  <c:v>5410876799.9998693</c:v>
                </c:pt>
                <c:pt idx="8826">
                  <c:v>5411489999.9998693</c:v>
                </c:pt>
                <c:pt idx="8827">
                  <c:v>5412103199.9998693</c:v>
                </c:pt>
                <c:pt idx="8828">
                  <c:v>5412716399.9998693</c:v>
                </c:pt>
                <c:pt idx="8829">
                  <c:v>5413329599.9998693</c:v>
                </c:pt>
                <c:pt idx="8830">
                  <c:v>5413942799.9998693</c:v>
                </c:pt>
                <c:pt idx="8831">
                  <c:v>5414555999.9998693</c:v>
                </c:pt>
                <c:pt idx="8832">
                  <c:v>5415169199.9998693</c:v>
                </c:pt>
                <c:pt idx="8833">
                  <c:v>5415782399.9998693</c:v>
                </c:pt>
                <c:pt idx="8834">
                  <c:v>5416395599.9998693</c:v>
                </c:pt>
                <c:pt idx="8835">
                  <c:v>5417008799.9998693</c:v>
                </c:pt>
                <c:pt idx="8836">
                  <c:v>5417621999.9998693</c:v>
                </c:pt>
                <c:pt idx="8837">
                  <c:v>5418235199.9998693</c:v>
                </c:pt>
                <c:pt idx="8838">
                  <c:v>5418848399.9998693</c:v>
                </c:pt>
                <c:pt idx="8839">
                  <c:v>5419461599.9998693</c:v>
                </c:pt>
                <c:pt idx="8840">
                  <c:v>5420074799.9998693</c:v>
                </c:pt>
                <c:pt idx="8841">
                  <c:v>5420687999.9998693</c:v>
                </c:pt>
                <c:pt idx="8842">
                  <c:v>5421301199.9998693</c:v>
                </c:pt>
                <c:pt idx="8843">
                  <c:v>5421914399.9998693</c:v>
                </c:pt>
                <c:pt idx="8844">
                  <c:v>5422527599.9998693</c:v>
                </c:pt>
                <c:pt idx="8845">
                  <c:v>5423140799.9998693</c:v>
                </c:pt>
                <c:pt idx="8846">
                  <c:v>5423753999.9998693</c:v>
                </c:pt>
                <c:pt idx="8847">
                  <c:v>5424367199.9998693</c:v>
                </c:pt>
                <c:pt idx="8848">
                  <c:v>5424980399.9998693</c:v>
                </c:pt>
                <c:pt idx="8849">
                  <c:v>5425593599.9998693</c:v>
                </c:pt>
                <c:pt idx="8850">
                  <c:v>5426206799.9998693</c:v>
                </c:pt>
                <c:pt idx="8851">
                  <c:v>5426819999.9998693</c:v>
                </c:pt>
                <c:pt idx="8852">
                  <c:v>5427433199.9998693</c:v>
                </c:pt>
                <c:pt idx="8853">
                  <c:v>5428046399.9998693</c:v>
                </c:pt>
                <c:pt idx="8854">
                  <c:v>5428659599.9998693</c:v>
                </c:pt>
                <c:pt idx="8855">
                  <c:v>5429272799.9998693</c:v>
                </c:pt>
                <c:pt idx="8856">
                  <c:v>5429885999.9998693</c:v>
                </c:pt>
                <c:pt idx="8857">
                  <c:v>5430499199.9998693</c:v>
                </c:pt>
                <c:pt idx="8858">
                  <c:v>5431112399.9998693</c:v>
                </c:pt>
                <c:pt idx="8859">
                  <c:v>5431725599.9998693</c:v>
                </c:pt>
                <c:pt idx="8860">
                  <c:v>5432338799.9998693</c:v>
                </c:pt>
                <c:pt idx="8861">
                  <c:v>5432951999.9998693</c:v>
                </c:pt>
                <c:pt idx="8862">
                  <c:v>5433565199.9998693</c:v>
                </c:pt>
                <c:pt idx="8863">
                  <c:v>5434178399.9998693</c:v>
                </c:pt>
                <c:pt idx="8864">
                  <c:v>5434791599.9998693</c:v>
                </c:pt>
                <c:pt idx="8865">
                  <c:v>5435404799.9998693</c:v>
                </c:pt>
                <c:pt idx="8866">
                  <c:v>5436017999.9998693</c:v>
                </c:pt>
                <c:pt idx="8867">
                  <c:v>5436631199.9998693</c:v>
                </c:pt>
                <c:pt idx="8868">
                  <c:v>5437244399.9998693</c:v>
                </c:pt>
                <c:pt idx="8869">
                  <c:v>5437857599.9998693</c:v>
                </c:pt>
                <c:pt idx="8870">
                  <c:v>5438470799.9998693</c:v>
                </c:pt>
                <c:pt idx="8871">
                  <c:v>5439083999.9998693</c:v>
                </c:pt>
                <c:pt idx="8872">
                  <c:v>5439697199.9998693</c:v>
                </c:pt>
                <c:pt idx="8873">
                  <c:v>5440310399.9998693</c:v>
                </c:pt>
                <c:pt idx="8874">
                  <c:v>5440923599.9998693</c:v>
                </c:pt>
                <c:pt idx="8875">
                  <c:v>5441536799.9998693</c:v>
                </c:pt>
                <c:pt idx="8876">
                  <c:v>5442149999.9998693</c:v>
                </c:pt>
                <c:pt idx="8877">
                  <c:v>5442763199.9998693</c:v>
                </c:pt>
                <c:pt idx="8878">
                  <c:v>5443376399.9998693</c:v>
                </c:pt>
                <c:pt idx="8879">
                  <c:v>5443989599.9998693</c:v>
                </c:pt>
                <c:pt idx="8880">
                  <c:v>5444602799.9998693</c:v>
                </c:pt>
                <c:pt idx="8881">
                  <c:v>5445215999.9998693</c:v>
                </c:pt>
                <c:pt idx="8882">
                  <c:v>5445829199.9998693</c:v>
                </c:pt>
                <c:pt idx="8883">
                  <c:v>5446442399.9998693</c:v>
                </c:pt>
                <c:pt idx="8884">
                  <c:v>5447055599.9998693</c:v>
                </c:pt>
                <c:pt idx="8885">
                  <c:v>5447668799.9998693</c:v>
                </c:pt>
                <c:pt idx="8886">
                  <c:v>5448281999.9998693</c:v>
                </c:pt>
                <c:pt idx="8887">
                  <c:v>5448895199.9998693</c:v>
                </c:pt>
                <c:pt idx="8888">
                  <c:v>5449508399.9998693</c:v>
                </c:pt>
                <c:pt idx="8889">
                  <c:v>5450121599.9998693</c:v>
                </c:pt>
                <c:pt idx="8890">
                  <c:v>5450734799.9998693</c:v>
                </c:pt>
                <c:pt idx="8891">
                  <c:v>5451347999.9998693</c:v>
                </c:pt>
                <c:pt idx="8892">
                  <c:v>5451961199.9998693</c:v>
                </c:pt>
                <c:pt idx="8893">
                  <c:v>5452574399.9998693</c:v>
                </c:pt>
                <c:pt idx="8894">
                  <c:v>5453187599.9998693</c:v>
                </c:pt>
                <c:pt idx="8895">
                  <c:v>5453800799.9998693</c:v>
                </c:pt>
                <c:pt idx="8896">
                  <c:v>5454413999.9998693</c:v>
                </c:pt>
                <c:pt idx="8897">
                  <c:v>5455027199.9998693</c:v>
                </c:pt>
                <c:pt idx="8898">
                  <c:v>5455640399.9998693</c:v>
                </c:pt>
                <c:pt idx="8899">
                  <c:v>5456253599.9998693</c:v>
                </c:pt>
                <c:pt idx="8900">
                  <c:v>5456866799.9998693</c:v>
                </c:pt>
                <c:pt idx="8901">
                  <c:v>5457479999.9998693</c:v>
                </c:pt>
                <c:pt idx="8902">
                  <c:v>5458093199.9998693</c:v>
                </c:pt>
                <c:pt idx="8903">
                  <c:v>5458706399.9998693</c:v>
                </c:pt>
                <c:pt idx="8904">
                  <c:v>5459319599.9998693</c:v>
                </c:pt>
                <c:pt idx="8905">
                  <c:v>5459932799.9998693</c:v>
                </c:pt>
                <c:pt idx="8906">
                  <c:v>5460545999.9998693</c:v>
                </c:pt>
                <c:pt idx="8907">
                  <c:v>5461159199.9998693</c:v>
                </c:pt>
                <c:pt idx="8908">
                  <c:v>5461772399.9998693</c:v>
                </c:pt>
                <c:pt idx="8909">
                  <c:v>5462385599.9998693</c:v>
                </c:pt>
                <c:pt idx="8910">
                  <c:v>5462998799.9998693</c:v>
                </c:pt>
                <c:pt idx="8911">
                  <c:v>5463611999.9998693</c:v>
                </c:pt>
                <c:pt idx="8912">
                  <c:v>5464225199.9998693</c:v>
                </c:pt>
                <c:pt idx="8913">
                  <c:v>5464838399.9998693</c:v>
                </c:pt>
                <c:pt idx="8914">
                  <c:v>5465451599.9998693</c:v>
                </c:pt>
                <c:pt idx="8915">
                  <c:v>5466064799.9998693</c:v>
                </c:pt>
                <c:pt idx="8916">
                  <c:v>5466677999.9998693</c:v>
                </c:pt>
                <c:pt idx="8917">
                  <c:v>5467291199.9998693</c:v>
                </c:pt>
                <c:pt idx="8918">
                  <c:v>5467904399.9998693</c:v>
                </c:pt>
                <c:pt idx="8919">
                  <c:v>5468517599.9998693</c:v>
                </c:pt>
                <c:pt idx="8920">
                  <c:v>5469130799.9998693</c:v>
                </c:pt>
                <c:pt idx="8921">
                  <c:v>5469743999.9998693</c:v>
                </c:pt>
                <c:pt idx="8922">
                  <c:v>5470357199.9998693</c:v>
                </c:pt>
                <c:pt idx="8923">
                  <c:v>5470970399.9998693</c:v>
                </c:pt>
                <c:pt idx="8924">
                  <c:v>5471583599.9998693</c:v>
                </c:pt>
                <c:pt idx="8925">
                  <c:v>5472196799.9998693</c:v>
                </c:pt>
                <c:pt idx="8926">
                  <c:v>5472809999.9998693</c:v>
                </c:pt>
                <c:pt idx="8927">
                  <c:v>5473423199.9998693</c:v>
                </c:pt>
                <c:pt idx="8928">
                  <c:v>5474036399.9998693</c:v>
                </c:pt>
                <c:pt idx="8929">
                  <c:v>5474649599.9998693</c:v>
                </c:pt>
                <c:pt idx="8930">
                  <c:v>5475262799.9998693</c:v>
                </c:pt>
                <c:pt idx="8931">
                  <c:v>5475875999.9998693</c:v>
                </c:pt>
                <c:pt idx="8932">
                  <c:v>5476489199.9998693</c:v>
                </c:pt>
                <c:pt idx="8933">
                  <c:v>5477102399.9998693</c:v>
                </c:pt>
                <c:pt idx="8934">
                  <c:v>5477715599.9998693</c:v>
                </c:pt>
                <c:pt idx="8935">
                  <c:v>5478328799.9998693</c:v>
                </c:pt>
                <c:pt idx="8936">
                  <c:v>5478941999.9998693</c:v>
                </c:pt>
                <c:pt idx="8937">
                  <c:v>5479555199.9998693</c:v>
                </c:pt>
                <c:pt idx="8938">
                  <c:v>5480168399.9998693</c:v>
                </c:pt>
                <c:pt idx="8939">
                  <c:v>5480781599.9998693</c:v>
                </c:pt>
                <c:pt idx="8940">
                  <c:v>5481394799.9998693</c:v>
                </c:pt>
                <c:pt idx="8941">
                  <c:v>5482007999.9998693</c:v>
                </c:pt>
                <c:pt idx="8942">
                  <c:v>5482621199.9998693</c:v>
                </c:pt>
                <c:pt idx="8943">
                  <c:v>5483234399.9998693</c:v>
                </c:pt>
                <c:pt idx="8944">
                  <c:v>5483847599.9998693</c:v>
                </c:pt>
                <c:pt idx="8945">
                  <c:v>5484460799.9998693</c:v>
                </c:pt>
                <c:pt idx="8946">
                  <c:v>5485073999.9998693</c:v>
                </c:pt>
                <c:pt idx="8947">
                  <c:v>5485687199.9998693</c:v>
                </c:pt>
                <c:pt idx="8948">
                  <c:v>5486300399.9998693</c:v>
                </c:pt>
                <c:pt idx="8949">
                  <c:v>5486913599.9998693</c:v>
                </c:pt>
                <c:pt idx="8950">
                  <c:v>5487526799.9998693</c:v>
                </c:pt>
                <c:pt idx="8951">
                  <c:v>5488139999.9998693</c:v>
                </c:pt>
                <c:pt idx="8952">
                  <c:v>5488753199.9998693</c:v>
                </c:pt>
                <c:pt idx="8953">
                  <c:v>5489366399.9998693</c:v>
                </c:pt>
                <c:pt idx="8954">
                  <c:v>5489979599.9998693</c:v>
                </c:pt>
                <c:pt idx="8955">
                  <c:v>5490592799.9998693</c:v>
                </c:pt>
                <c:pt idx="8956">
                  <c:v>5491205999.9998693</c:v>
                </c:pt>
                <c:pt idx="8957">
                  <c:v>5491819199.9998693</c:v>
                </c:pt>
                <c:pt idx="8958">
                  <c:v>5492432399.9998693</c:v>
                </c:pt>
                <c:pt idx="8959">
                  <c:v>5493045599.9998693</c:v>
                </c:pt>
                <c:pt idx="8960">
                  <c:v>5493658799.9998693</c:v>
                </c:pt>
                <c:pt idx="8961">
                  <c:v>5494271999.9998693</c:v>
                </c:pt>
                <c:pt idx="8962">
                  <c:v>5494885199.9998693</c:v>
                </c:pt>
                <c:pt idx="8963">
                  <c:v>5495498399.9998693</c:v>
                </c:pt>
                <c:pt idx="8964">
                  <c:v>5496111599.9998693</c:v>
                </c:pt>
                <c:pt idx="8965">
                  <c:v>5496724799.9998693</c:v>
                </c:pt>
                <c:pt idx="8966">
                  <c:v>5497337999.9998693</c:v>
                </c:pt>
                <c:pt idx="8967">
                  <c:v>5497951199.9998693</c:v>
                </c:pt>
                <c:pt idx="8968">
                  <c:v>5498564399.9998693</c:v>
                </c:pt>
                <c:pt idx="8969">
                  <c:v>5499177599.9998693</c:v>
                </c:pt>
                <c:pt idx="8970">
                  <c:v>5499790799.9998693</c:v>
                </c:pt>
                <c:pt idx="8971">
                  <c:v>5500403999.9998693</c:v>
                </c:pt>
                <c:pt idx="8972">
                  <c:v>5501017199.9998693</c:v>
                </c:pt>
                <c:pt idx="8973">
                  <c:v>5501630399.9998693</c:v>
                </c:pt>
                <c:pt idx="8974">
                  <c:v>5502243599.9998693</c:v>
                </c:pt>
                <c:pt idx="8975">
                  <c:v>5502856799.9998693</c:v>
                </c:pt>
                <c:pt idx="8976">
                  <c:v>5503469999.9998693</c:v>
                </c:pt>
                <c:pt idx="8977">
                  <c:v>5504083199.9998693</c:v>
                </c:pt>
                <c:pt idx="8978">
                  <c:v>5504696399.9998693</c:v>
                </c:pt>
                <c:pt idx="8979">
                  <c:v>5505309599.9998693</c:v>
                </c:pt>
                <c:pt idx="8980">
                  <c:v>5505922799.9998693</c:v>
                </c:pt>
                <c:pt idx="8981">
                  <c:v>5506535999.9998693</c:v>
                </c:pt>
                <c:pt idx="8982">
                  <c:v>5507149199.9998693</c:v>
                </c:pt>
                <c:pt idx="8983">
                  <c:v>5507762399.9998693</c:v>
                </c:pt>
                <c:pt idx="8984">
                  <c:v>5508375599.9998693</c:v>
                </c:pt>
                <c:pt idx="8985">
                  <c:v>5508988799.9998693</c:v>
                </c:pt>
                <c:pt idx="8986">
                  <c:v>5509601999.9998693</c:v>
                </c:pt>
                <c:pt idx="8987">
                  <c:v>5510215199.9998693</c:v>
                </c:pt>
                <c:pt idx="8988">
                  <c:v>5510828399.9998693</c:v>
                </c:pt>
                <c:pt idx="8989">
                  <c:v>5511441599.9998693</c:v>
                </c:pt>
                <c:pt idx="8990">
                  <c:v>5512054799.9998693</c:v>
                </c:pt>
                <c:pt idx="8991">
                  <c:v>5512667999.9998693</c:v>
                </c:pt>
                <c:pt idx="8992">
                  <c:v>5513281199.9998693</c:v>
                </c:pt>
                <c:pt idx="8993">
                  <c:v>5513894399.9998693</c:v>
                </c:pt>
                <c:pt idx="8994">
                  <c:v>5514507599.9998693</c:v>
                </c:pt>
                <c:pt idx="8995">
                  <c:v>5515120799.9998693</c:v>
                </c:pt>
                <c:pt idx="8996">
                  <c:v>5515733999.9998693</c:v>
                </c:pt>
                <c:pt idx="8997">
                  <c:v>5516347199.9998693</c:v>
                </c:pt>
                <c:pt idx="8998">
                  <c:v>5516960399.9998693</c:v>
                </c:pt>
                <c:pt idx="8999">
                  <c:v>5517573599.9998693</c:v>
                </c:pt>
                <c:pt idx="9000">
                  <c:v>5518186799.9998693</c:v>
                </c:pt>
                <c:pt idx="9001">
                  <c:v>5518799999.9998693</c:v>
                </c:pt>
                <c:pt idx="9002">
                  <c:v>5519413199.9998693</c:v>
                </c:pt>
                <c:pt idx="9003">
                  <c:v>5520026399.9998693</c:v>
                </c:pt>
                <c:pt idx="9004">
                  <c:v>5520639599.9998693</c:v>
                </c:pt>
                <c:pt idx="9005">
                  <c:v>5521252799.9998693</c:v>
                </c:pt>
                <c:pt idx="9006">
                  <c:v>5521865999.9998693</c:v>
                </c:pt>
                <c:pt idx="9007">
                  <c:v>5522479199.9998693</c:v>
                </c:pt>
                <c:pt idx="9008">
                  <c:v>5523092399.9998693</c:v>
                </c:pt>
                <c:pt idx="9009">
                  <c:v>5523705599.9998693</c:v>
                </c:pt>
                <c:pt idx="9010">
                  <c:v>5524318799.9998693</c:v>
                </c:pt>
                <c:pt idx="9011">
                  <c:v>5524931999.9998693</c:v>
                </c:pt>
                <c:pt idx="9012">
                  <c:v>5525545199.9998693</c:v>
                </c:pt>
                <c:pt idx="9013">
                  <c:v>5526158399.9998693</c:v>
                </c:pt>
                <c:pt idx="9014">
                  <c:v>5526771599.9998693</c:v>
                </c:pt>
                <c:pt idx="9015">
                  <c:v>5527384799.9998693</c:v>
                </c:pt>
                <c:pt idx="9016">
                  <c:v>5527997999.9998693</c:v>
                </c:pt>
                <c:pt idx="9017">
                  <c:v>5528611199.9998693</c:v>
                </c:pt>
                <c:pt idx="9018">
                  <c:v>5529224399.9998693</c:v>
                </c:pt>
                <c:pt idx="9019">
                  <c:v>5529837599.9998693</c:v>
                </c:pt>
                <c:pt idx="9020">
                  <c:v>5530450799.9998693</c:v>
                </c:pt>
                <c:pt idx="9021">
                  <c:v>5531063999.9998693</c:v>
                </c:pt>
                <c:pt idx="9022">
                  <c:v>5531677199.9998693</c:v>
                </c:pt>
                <c:pt idx="9023">
                  <c:v>5532290399.9998693</c:v>
                </c:pt>
                <c:pt idx="9024">
                  <c:v>5532903599.9998693</c:v>
                </c:pt>
                <c:pt idx="9025">
                  <c:v>5533516799.9998693</c:v>
                </c:pt>
                <c:pt idx="9026">
                  <c:v>5534129999.9998693</c:v>
                </c:pt>
                <c:pt idx="9027">
                  <c:v>5534743199.9998693</c:v>
                </c:pt>
                <c:pt idx="9028">
                  <c:v>5535356399.9998693</c:v>
                </c:pt>
                <c:pt idx="9029">
                  <c:v>5535969599.9998693</c:v>
                </c:pt>
                <c:pt idx="9030">
                  <c:v>5536582799.9998693</c:v>
                </c:pt>
                <c:pt idx="9031">
                  <c:v>5537195999.9998693</c:v>
                </c:pt>
                <c:pt idx="9032">
                  <c:v>5537809199.9998693</c:v>
                </c:pt>
                <c:pt idx="9033">
                  <c:v>5538422399.9998693</c:v>
                </c:pt>
                <c:pt idx="9034">
                  <c:v>5539035599.9998693</c:v>
                </c:pt>
                <c:pt idx="9035">
                  <c:v>5539648799.9998693</c:v>
                </c:pt>
                <c:pt idx="9036">
                  <c:v>5540261999.9998693</c:v>
                </c:pt>
                <c:pt idx="9037">
                  <c:v>5540875199.9998693</c:v>
                </c:pt>
                <c:pt idx="9038">
                  <c:v>5541488399.9998693</c:v>
                </c:pt>
                <c:pt idx="9039">
                  <c:v>5542101599.9998693</c:v>
                </c:pt>
                <c:pt idx="9040">
                  <c:v>5542714799.9998693</c:v>
                </c:pt>
                <c:pt idx="9041">
                  <c:v>5543327999.9998693</c:v>
                </c:pt>
                <c:pt idx="9042">
                  <c:v>5543941199.9998693</c:v>
                </c:pt>
                <c:pt idx="9043">
                  <c:v>5544554399.9998693</c:v>
                </c:pt>
                <c:pt idx="9044">
                  <c:v>5545167599.9998693</c:v>
                </c:pt>
                <c:pt idx="9045">
                  <c:v>5545780799.9998693</c:v>
                </c:pt>
                <c:pt idx="9046">
                  <c:v>5546393999.9998693</c:v>
                </c:pt>
                <c:pt idx="9047">
                  <c:v>5547007199.9998693</c:v>
                </c:pt>
                <c:pt idx="9048">
                  <c:v>5547620399.9998693</c:v>
                </c:pt>
                <c:pt idx="9049">
                  <c:v>5548233599.9998693</c:v>
                </c:pt>
                <c:pt idx="9050">
                  <c:v>5548846799.9998693</c:v>
                </c:pt>
                <c:pt idx="9051">
                  <c:v>5549459999.9998693</c:v>
                </c:pt>
                <c:pt idx="9052">
                  <c:v>5550073199.9998693</c:v>
                </c:pt>
                <c:pt idx="9053">
                  <c:v>5550686399.9998693</c:v>
                </c:pt>
                <c:pt idx="9054">
                  <c:v>5551299599.9998693</c:v>
                </c:pt>
                <c:pt idx="9055">
                  <c:v>5551912799.9998693</c:v>
                </c:pt>
                <c:pt idx="9056">
                  <c:v>5552525999.9998693</c:v>
                </c:pt>
                <c:pt idx="9057">
                  <c:v>5553139199.9998693</c:v>
                </c:pt>
                <c:pt idx="9058">
                  <c:v>5553752399.9998693</c:v>
                </c:pt>
                <c:pt idx="9059">
                  <c:v>5554365599.9998693</c:v>
                </c:pt>
                <c:pt idx="9060">
                  <c:v>5554978799.9998693</c:v>
                </c:pt>
                <c:pt idx="9061">
                  <c:v>5555591999.9998693</c:v>
                </c:pt>
                <c:pt idx="9062">
                  <c:v>5556205199.9998693</c:v>
                </c:pt>
                <c:pt idx="9063">
                  <c:v>5556818399.9998693</c:v>
                </c:pt>
                <c:pt idx="9064">
                  <c:v>5557431599.9998693</c:v>
                </c:pt>
                <c:pt idx="9065">
                  <c:v>5558044799.9998693</c:v>
                </c:pt>
                <c:pt idx="9066">
                  <c:v>5558657999.9998693</c:v>
                </c:pt>
                <c:pt idx="9067">
                  <c:v>5559271199.9998693</c:v>
                </c:pt>
                <c:pt idx="9068">
                  <c:v>5559884399.9998693</c:v>
                </c:pt>
                <c:pt idx="9069">
                  <c:v>5560497599.9998693</c:v>
                </c:pt>
                <c:pt idx="9070">
                  <c:v>5561110799.9998693</c:v>
                </c:pt>
                <c:pt idx="9071">
                  <c:v>5561723999.9998693</c:v>
                </c:pt>
                <c:pt idx="9072">
                  <c:v>5562337199.9998693</c:v>
                </c:pt>
                <c:pt idx="9073">
                  <c:v>5562950399.9998693</c:v>
                </c:pt>
                <c:pt idx="9074">
                  <c:v>5563563599.9998693</c:v>
                </c:pt>
                <c:pt idx="9075">
                  <c:v>5564176799.9998693</c:v>
                </c:pt>
                <c:pt idx="9076">
                  <c:v>5564789999.9998693</c:v>
                </c:pt>
                <c:pt idx="9077">
                  <c:v>5565403199.9998693</c:v>
                </c:pt>
                <c:pt idx="9078">
                  <c:v>5566016399.9998693</c:v>
                </c:pt>
                <c:pt idx="9079">
                  <c:v>5566629599.9998693</c:v>
                </c:pt>
                <c:pt idx="9080">
                  <c:v>5567242799.9998693</c:v>
                </c:pt>
                <c:pt idx="9081">
                  <c:v>5567855999.9998693</c:v>
                </c:pt>
                <c:pt idx="9082">
                  <c:v>5568469199.9998693</c:v>
                </c:pt>
                <c:pt idx="9083">
                  <c:v>5569082399.9998693</c:v>
                </c:pt>
                <c:pt idx="9084">
                  <c:v>5569695599.9998693</c:v>
                </c:pt>
                <c:pt idx="9085">
                  <c:v>5570308799.9998693</c:v>
                </c:pt>
                <c:pt idx="9086">
                  <c:v>5570921999.9998693</c:v>
                </c:pt>
                <c:pt idx="9087">
                  <c:v>5571535199.9998693</c:v>
                </c:pt>
                <c:pt idx="9088">
                  <c:v>5572148399.9998693</c:v>
                </c:pt>
                <c:pt idx="9089">
                  <c:v>5572761599.9998693</c:v>
                </c:pt>
                <c:pt idx="9090">
                  <c:v>5573374799.9998693</c:v>
                </c:pt>
                <c:pt idx="9091">
                  <c:v>5573987999.9998693</c:v>
                </c:pt>
                <c:pt idx="9092">
                  <c:v>5574601199.9998693</c:v>
                </c:pt>
                <c:pt idx="9093">
                  <c:v>5575214399.9998693</c:v>
                </c:pt>
                <c:pt idx="9094">
                  <c:v>5575827599.9998693</c:v>
                </c:pt>
                <c:pt idx="9095">
                  <c:v>5576440799.9998693</c:v>
                </c:pt>
                <c:pt idx="9096">
                  <c:v>5577053999.9998693</c:v>
                </c:pt>
                <c:pt idx="9097">
                  <c:v>5577667199.9998693</c:v>
                </c:pt>
                <c:pt idx="9098">
                  <c:v>5578280399.9998693</c:v>
                </c:pt>
                <c:pt idx="9099">
                  <c:v>5578893599.9998693</c:v>
                </c:pt>
                <c:pt idx="9100">
                  <c:v>5579506799.9998693</c:v>
                </c:pt>
                <c:pt idx="9101">
                  <c:v>5580119999.9998693</c:v>
                </c:pt>
                <c:pt idx="9102">
                  <c:v>5580733199.9998693</c:v>
                </c:pt>
                <c:pt idx="9103">
                  <c:v>5581346399.9998693</c:v>
                </c:pt>
                <c:pt idx="9104">
                  <c:v>5581959599.9998693</c:v>
                </c:pt>
                <c:pt idx="9105">
                  <c:v>5582572799.9998693</c:v>
                </c:pt>
                <c:pt idx="9106">
                  <c:v>5583185999.9998693</c:v>
                </c:pt>
                <c:pt idx="9107">
                  <c:v>5583799199.9998693</c:v>
                </c:pt>
                <c:pt idx="9108">
                  <c:v>5584412399.9998693</c:v>
                </c:pt>
                <c:pt idx="9109">
                  <c:v>5585025599.9998693</c:v>
                </c:pt>
                <c:pt idx="9110">
                  <c:v>5585638799.9998693</c:v>
                </c:pt>
                <c:pt idx="9111">
                  <c:v>5586251999.9998693</c:v>
                </c:pt>
                <c:pt idx="9112">
                  <c:v>5586865199.9998693</c:v>
                </c:pt>
                <c:pt idx="9113">
                  <c:v>5587478399.9998693</c:v>
                </c:pt>
                <c:pt idx="9114">
                  <c:v>5588091599.9998693</c:v>
                </c:pt>
                <c:pt idx="9115">
                  <c:v>5588704799.9998693</c:v>
                </c:pt>
                <c:pt idx="9116">
                  <c:v>5589317999.9998693</c:v>
                </c:pt>
                <c:pt idx="9117">
                  <c:v>5589931199.9998693</c:v>
                </c:pt>
                <c:pt idx="9118">
                  <c:v>5590544399.9998693</c:v>
                </c:pt>
                <c:pt idx="9119">
                  <c:v>5591157599.9998693</c:v>
                </c:pt>
                <c:pt idx="9120">
                  <c:v>5591770799.9998693</c:v>
                </c:pt>
                <c:pt idx="9121">
                  <c:v>5592383999.9998693</c:v>
                </c:pt>
                <c:pt idx="9122">
                  <c:v>5592997199.9998693</c:v>
                </c:pt>
                <c:pt idx="9123">
                  <c:v>5593610399.9998693</c:v>
                </c:pt>
                <c:pt idx="9124">
                  <c:v>5594223599.9998693</c:v>
                </c:pt>
                <c:pt idx="9125">
                  <c:v>5594836799.9998693</c:v>
                </c:pt>
                <c:pt idx="9126">
                  <c:v>5595449999.9998693</c:v>
                </c:pt>
                <c:pt idx="9127">
                  <c:v>5596063199.9998693</c:v>
                </c:pt>
                <c:pt idx="9128">
                  <c:v>5596676399.9998693</c:v>
                </c:pt>
                <c:pt idx="9129">
                  <c:v>5597289599.9998693</c:v>
                </c:pt>
                <c:pt idx="9130">
                  <c:v>5597902799.9998693</c:v>
                </c:pt>
                <c:pt idx="9131">
                  <c:v>5598515999.9998693</c:v>
                </c:pt>
                <c:pt idx="9132">
                  <c:v>5599129199.9998693</c:v>
                </c:pt>
                <c:pt idx="9133">
                  <c:v>5599742399.9998693</c:v>
                </c:pt>
                <c:pt idx="9134">
                  <c:v>5600355599.9998693</c:v>
                </c:pt>
                <c:pt idx="9135">
                  <c:v>5600968799.9998693</c:v>
                </c:pt>
                <c:pt idx="9136">
                  <c:v>5601581999.9998693</c:v>
                </c:pt>
                <c:pt idx="9137">
                  <c:v>5602195199.9998693</c:v>
                </c:pt>
                <c:pt idx="9138">
                  <c:v>5602808399.9998693</c:v>
                </c:pt>
                <c:pt idx="9139">
                  <c:v>5603421599.9998693</c:v>
                </c:pt>
                <c:pt idx="9140">
                  <c:v>5604034799.9998693</c:v>
                </c:pt>
                <c:pt idx="9141">
                  <c:v>5604647999.9998693</c:v>
                </c:pt>
                <c:pt idx="9142">
                  <c:v>5605261199.9998693</c:v>
                </c:pt>
                <c:pt idx="9143">
                  <c:v>5605874399.9998693</c:v>
                </c:pt>
                <c:pt idx="9144">
                  <c:v>5606487599.9998693</c:v>
                </c:pt>
                <c:pt idx="9145">
                  <c:v>5607100799.9998693</c:v>
                </c:pt>
                <c:pt idx="9146">
                  <c:v>5607713999.9998693</c:v>
                </c:pt>
                <c:pt idx="9147">
                  <c:v>5608327199.9998693</c:v>
                </c:pt>
                <c:pt idx="9148">
                  <c:v>5608940399.9998693</c:v>
                </c:pt>
                <c:pt idx="9149">
                  <c:v>5609553599.9998693</c:v>
                </c:pt>
                <c:pt idx="9150">
                  <c:v>5610166799.9998693</c:v>
                </c:pt>
                <c:pt idx="9151">
                  <c:v>5610779999.9998693</c:v>
                </c:pt>
                <c:pt idx="9152">
                  <c:v>5611393199.9998693</c:v>
                </c:pt>
                <c:pt idx="9153">
                  <c:v>5612006399.9998693</c:v>
                </c:pt>
                <c:pt idx="9154">
                  <c:v>5612619599.9998693</c:v>
                </c:pt>
                <c:pt idx="9155">
                  <c:v>5613232799.9998693</c:v>
                </c:pt>
                <c:pt idx="9156">
                  <c:v>5613845999.9998693</c:v>
                </c:pt>
                <c:pt idx="9157">
                  <c:v>5614459199.9998693</c:v>
                </c:pt>
                <c:pt idx="9158">
                  <c:v>5615072399.9998693</c:v>
                </c:pt>
                <c:pt idx="9159">
                  <c:v>5615685599.9998693</c:v>
                </c:pt>
                <c:pt idx="9160">
                  <c:v>5616298799.9998693</c:v>
                </c:pt>
                <c:pt idx="9161">
                  <c:v>5616911999.9998693</c:v>
                </c:pt>
                <c:pt idx="9162">
                  <c:v>5617525199.9998693</c:v>
                </c:pt>
                <c:pt idx="9163">
                  <c:v>5618138399.9998693</c:v>
                </c:pt>
                <c:pt idx="9164">
                  <c:v>5618751599.9998693</c:v>
                </c:pt>
                <c:pt idx="9165">
                  <c:v>5619364799.9998693</c:v>
                </c:pt>
                <c:pt idx="9166">
                  <c:v>5619977999.9998693</c:v>
                </c:pt>
                <c:pt idx="9167">
                  <c:v>5620591199.9998693</c:v>
                </c:pt>
                <c:pt idx="9168">
                  <c:v>5621204399.9998693</c:v>
                </c:pt>
                <c:pt idx="9169">
                  <c:v>5621817599.9998693</c:v>
                </c:pt>
                <c:pt idx="9170">
                  <c:v>5622430799.9998693</c:v>
                </c:pt>
                <c:pt idx="9171">
                  <c:v>5623043999.9998693</c:v>
                </c:pt>
                <c:pt idx="9172">
                  <c:v>5623657199.9998693</c:v>
                </c:pt>
                <c:pt idx="9173">
                  <c:v>5624270399.9998693</c:v>
                </c:pt>
                <c:pt idx="9174">
                  <c:v>5624883599.9998693</c:v>
                </c:pt>
                <c:pt idx="9175">
                  <c:v>5625496799.9998693</c:v>
                </c:pt>
                <c:pt idx="9176">
                  <c:v>5626109999.9998693</c:v>
                </c:pt>
                <c:pt idx="9177">
                  <c:v>5626723199.9998693</c:v>
                </c:pt>
                <c:pt idx="9178">
                  <c:v>5627336399.9998693</c:v>
                </c:pt>
                <c:pt idx="9179">
                  <c:v>5627949599.9998693</c:v>
                </c:pt>
                <c:pt idx="9180">
                  <c:v>5628562799.9998693</c:v>
                </c:pt>
                <c:pt idx="9181">
                  <c:v>5629175999.9998693</c:v>
                </c:pt>
                <c:pt idx="9182">
                  <c:v>5629789199.9998693</c:v>
                </c:pt>
                <c:pt idx="9183">
                  <c:v>5630402399.9998693</c:v>
                </c:pt>
                <c:pt idx="9184">
                  <c:v>5631015599.9998693</c:v>
                </c:pt>
                <c:pt idx="9185">
                  <c:v>5631628799.9998693</c:v>
                </c:pt>
                <c:pt idx="9186">
                  <c:v>5632241999.9998693</c:v>
                </c:pt>
                <c:pt idx="9187">
                  <c:v>5632855199.9998693</c:v>
                </c:pt>
                <c:pt idx="9188">
                  <c:v>5633468399.9998693</c:v>
                </c:pt>
                <c:pt idx="9189">
                  <c:v>5634081599.9998693</c:v>
                </c:pt>
                <c:pt idx="9190">
                  <c:v>5634694799.9998693</c:v>
                </c:pt>
                <c:pt idx="9191">
                  <c:v>5635307999.9998693</c:v>
                </c:pt>
                <c:pt idx="9192">
                  <c:v>5635921199.9998693</c:v>
                </c:pt>
                <c:pt idx="9193">
                  <c:v>5636534399.9998693</c:v>
                </c:pt>
                <c:pt idx="9194">
                  <c:v>5637147599.9998693</c:v>
                </c:pt>
                <c:pt idx="9195">
                  <c:v>5637760799.9998693</c:v>
                </c:pt>
                <c:pt idx="9196">
                  <c:v>5638373999.9998693</c:v>
                </c:pt>
                <c:pt idx="9197">
                  <c:v>5638987199.9998693</c:v>
                </c:pt>
                <c:pt idx="9198">
                  <c:v>5639600399.9998693</c:v>
                </c:pt>
                <c:pt idx="9199">
                  <c:v>5640213599.9998693</c:v>
                </c:pt>
                <c:pt idx="9200">
                  <c:v>5640826799.9998693</c:v>
                </c:pt>
                <c:pt idx="9201">
                  <c:v>5641439999.9998693</c:v>
                </c:pt>
                <c:pt idx="9202">
                  <c:v>5642053199.9998693</c:v>
                </c:pt>
                <c:pt idx="9203">
                  <c:v>5642666399.9998693</c:v>
                </c:pt>
                <c:pt idx="9204">
                  <c:v>5643279599.9998693</c:v>
                </c:pt>
                <c:pt idx="9205">
                  <c:v>5643892799.9998693</c:v>
                </c:pt>
                <c:pt idx="9206">
                  <c:v>5644505999.9998693</c:v>
                </c:pt>
                <c:pt idx="9207">
                  <c:v>5645119199.9998693</c:v>
                </c:pt>
                <c:pt idx="9208">
                  <c:v>5645732399.9998693</c:v>
                </c:pt>
                <c:pt idx="9209">
                  <c:v>5646345599.9998693</c:v>
                </c:pt>
                <c:pt idx="9210">
                  <c:v>5646958799.9998693</c:v>
                </c:pt>
                <c:pt idx="9211">
                  <c:v>5647571999.9998693</c:v>
                </c:pt>
                <c:pt idx="9212">
                  <c:v>5648185199.9998693</c:v>
                </c:pt>
                <c:pt idx="9213">
                  <c:v>5648798399.9998693</c:v>
                </c:pt>
                <c:pt idx="9214">
                  <c:v>5649411599.9998693</c:v>
                </c:pt>
                <c:pt idx="9215">
                  <c:v>5650024799.9998693</c:v>
                </c:pt>
                <c:pt idx="9216">
                  <c:v>5650637999.9998693</c:v>
                </c:pt>
                <c:pt idx="9217">
                  <c:v>5651251199.9998693</c:v>
                </c:pt>
                <c:pt idx="9218">
                  <c:v>5651864399.9998693</c:v>
                </c:pt>
                <c:pt idx="9219">
                  <c:v>5652477599.9998693</c:v>
                </c:pt>
                <c:pt idx="9220">
                  <c:v>5653090799.9998693</c:v>
                </c:pt>
                <c:pt idx="9221">
                  <c:v>5653703999.9998693</c:v>
                </c:pt>
                <c:pt idx="9222">
                  <c:v>5654317199.9998693</c:v>
                </c:pt>
                <c:pt idx="9223">
                  <c:v>5654930399.9998693</c:v>
                </c:pt>
                <c:pt idx="9224">
                  <c:v>5655543599.9998693</c:v>
                </c:pt>
                <c:pt idx="9225">
                  <c:v>5656156799.9998693</c:v>
                </c:pt>
                <c:pt idx="9226">
                  <c:v>5656769999.9998693</c:v>
                </c:pt>
                <c:pt idx="9227">
                  <c:v>5657383199.9998693</c:v>
                </c:pt>
                <c:pt idx="9228">
                  <c:v>5657996399.9998693</c:v>
                </c:pt>
                <c:pt idx="9229">
                  <c:v>5658609599.9998693</c:v>
                </c:pt>
                <c:pt idx="9230">
                  <c:v>5659222799.9998693</c:v>
                </c:pt>
                <c:pt idx="9231">
                  <c:v>5659835999.9998693</c:v>
                </c:pt>
                <c:pt idx="9232">
                  <c:v>5660449199.9998693</c:v>
                </c:pt>
                <c:pt idx="9233">
                  <c:v>5661062399.9998693</c:v>
                </c:pt>
                <c:pt idx="9234">
                  <c:v>5661675599.9998693</c:v>
                </c:pt>
                <c:pt idx="9235">
                  <c:v>5662288799.9998693</c:v>
                </c:pt>
                <c:pt idx="9236">
                  <c:v>5662901999.9998693</c:v>
                </c:pt>
                <c:pt idx="9237">
                  <c:v>5663515199.9998693</c:v>
                </c:pt>
                <c:pt idx="9238">
                  <c:v>5664128399.9998693</c:v>
                </c:pt>
                <c:pt idx="9239">
                  <c:v>5664741599.9998693</c:v>
                </c:pt>
                <c:pt idx="9240">
                  <c:v>5665354799.9998693</c:v>
                </c:pt>
                <c:pt idx="9241">
                  <c:v>5665967999.9998693</c:v>
                </c:pt>
                <c:pt idx="9242">
                  <c:v>5666581199.9998693</c:v>
                </c:pt>
                <c:pt idx="9243">
                  <c:v>5667194399.9998693</c:v>
                </c:pt>
                <c:pt idx="9244">
                  <c:v>5667807599.9998693</c:v>
                </c:pt>
                <c:pt idx="9245">
                  <c:v>5668420799.9998693</c:v>
                </c:pt>
                <c:pt idx="9246">
                  <c:v>5669033999.9998693</c:v>
                </c:pt>
                <c:pt idx="9247">
                  <c:v>5669647199.9998693</c:v>
                </c:pt>
                <c:pt idx="9248">
                  <c:v>5670260399.9998693</c:v>
                </c:pt>
                <c:pt idx="9249">
                  <c:v>5670873599.9998693</c:v>
                </c:pt>
                <c:pt idx="9250">
                  <c:v>5671486799.9998693</c:v>
                </c:pt>
                <c:pt idx="9251">
                  <c:v>5672099999.9998693</c:v>
                </c:pt>
                <c:pt idx="9252">
                  <c:v>5672713199.9998693</c:v>
                </c:pt>
                <c:pt idx="9253">
                  <c:v>5673326399.9998693</c:v>
                </c:pt>
                <c:pt idx="9254">
                  <c:v>5673939599.9998693</c:v>
                </c:pt>
                <c:pt idx="9255">
                  <c:v>5674552799.9998693</c:v>
                </c:pt>
                <c:pt idx="9256">
                  <c:v>5675165999.9998693</c:v>
                </c:pt>
                <c:pt idx="9257">
                  <c:v>5675779199.9998693</c:v>
                </c:pt>
                <c:pt idx="9258">
                  <c:v>5676392399.9998693</c:v>
                </c:pt>
                <c:pt idx="9259">
                  <c:v>5677005599.9998693</c:v>
                </c:pt>
                <c:pt idx="9260">
                  <c:v>5677618799.9998693</c:v>
                </c:pt>
                <c:pt idx="9261">
                  <c:v>5678231999.9998693</c:v>
                </c:pt>
                <c:pt idx="9262">
                  <c:v>5678845199.9998693</c:v>
                </c:pt>
                <c:pt idx="9263">
                  <c:v>5679458399.9998693</c:v>
                </c:pt>
                <c:pt idx="9264">
                  <c:v>5680071599.9998693</c:v>
                </c:pt>
                <c:pt idx="9265">
                  <c:v>5680684799.9998693</c:v>
                </c:pt>
                <c:pt idx="9266">
                  <c:v>5681297999.9998693</c:v>
                </c:pt>
                <c:pt idx="9267">
                  <c:v>5681911199.9998693</c:v>
                </c:pt>
                <c:pt idx="9268">
                  <c:v>5682524399.9998693</c:v>
                </c:pt>
                <c:pt idx="9269">
                  <c:v>5683137599.9998693</c:v>
                </c:pt>
                <c:pt idx="9270">
                  <c:v>5683750799.9998693</c:v>
                </c:pt>
                <c:pt idx="9271">
                  <c:v>5684363999.9998693</c:v>
                </c:pt>
                <c:pt idx="9272">
                  <c:v>5684977199.9998693</c:v>
                </c:pt>
                <c:pt idx="9273">
                  <c:v>5685590399.9998693</c:v>
                </c:pt>
                <c:pt idx="9274">
                  <c:v>5686203599.9998693</c:v>
                </c:pt>
                <c:pt idx="9275">
                  <c:v>5686816799.9998693</c:v>
                </c:pt>
                <c:pt idx="9276">
                  <c:v>5687429999.9998693</c:v>
                </c:pt>
                <c:pt idx="9277">
                  <c:v>5688043199.9998693</c:v>
                </c:pt>
                <c:pt idx="9278">
                  <c:v>5688656399.9998693</c:v>
                </c:pt>
                <c:pt idx="9279">
                  <c:v>5689269599.9998693</c:v>
                </c:pt>
                <c:pt idx="9280">
                  <c:v>5689882799.9998693</c:v>
                </c:pt>
                <c:pt idx="9281">
                  <c:v>5690495999.9998693</c:v>
                </c:pt>
                <c:pt idx="9282">
                  <c:v>5691109199.9998693</c:v>
                </c:pt>
                <c:pt idx="9283">
                  <c:v>5691722399.9998693</c:v>
                </c:pt>
                <c:pt idx="9284">
                  <c:v>5692335599.9998693</c:v>
                </c:pt>
                <c:pt idx="9285">
                  <c:v>5692948799.9998693</c:v>
                </c:pt>
                <c:pt idx="9286">
                  <c:v>5693561999.9998693</c:v>
                </c:pt>
                <c:pt idx="9287">
                  <c:v>5694175199.9998693</c:v>
                </c:pt>
                <c:pt idx="9288">
                  <c:v>5694788399.9998693</c:v>
                </c:pt>
                <c:pt idx="9289">
                  <c:v>5695401599.9998693</c:v>
                </c:pt>
                <c:pt idx="9290">
                  <c:v>5696014799.9998693</c:v>
                </c:pt>
                <c:pt idx="9291">
                  <c:v>5696627999.9998693</c:v>
                </c:pt>
                <c:pt idx="9292">
                  <c:v>5697241199.9998693</c:v>
                </c:pt>
                <c:pt idx="9293">
                  <c:v>5697854399.9998693</c:v>
                </c:pt>
                <c:pt idx="9294">
                  <c:v>5698467599.9998693</c:v>
                </c:pt>
                <c:pt idx="9295">
                  <c:v>5699080799.9998693</c:v>
                </c:pt>
                <c:pt idx="9296">
                  <c:v>5699693999.9998693</c:v>
                </c:pt>
                <c:pt idx="9297">
                  <c:v>5700307199.9998693</c:v>
                </c:pt>
                <c:pt idx="9298">
                  <c:v>5700920399.9998693</c:v>
                </c:pt>
                <c:pt idx="9299">
                  <c:v>5701533599.9998693</c:v>
                </c:pt>
                <c:pt idx="9300">
                  <c:v>5702146799.9998693</c:v>
                </c:pt>
                <c:pt idx="9301">
                  <c:v>5702759999.9998693</c:v>
                </c:pt>
                <c:pt idx="9302">
                  <c:v>5703373199.9998693</c:v>
                </c:pt>
                <c:pt idx="9303">
                  <c:v>5703986399.9998693</c:v>
                </c:pt>
                <c:pt idx="9304">
                  <c:v>5704599599.9998693</c:v>
                </c:pt>
                <c:pt idx="9305">
                  <c:v>5705212799.9998693</c:v>
                </c:pt>
                <c:pt idx="9306">
                  <c:v>5705825999.9998693</c:v>
                </c:pt>
                <c:pt idx="9307">
                  <c:v>5706439199.9998693</c:v>
                </c:pt>
                <c:pt idx="9308">
                  <c:v>5707052399.9998693</c:v>
                </c:pt>
                <c:pt idx="9309">
                  <c:v>5707665599.9998693</c:v>
                </c:pt>
                <c:pt idx="9310">
                  <c:v>5708278799.9998693</c:v>
                </c:pt>
                <c:pt idx="9311">
                  <c:v>5708891999.9998693</c:v>
                </c:pt>
                <c:pt idx="9312">
                  <c:v>5709505199.9998693</c:v>
                </c:pt>
                <c:pt idx="9313">
                  <c:v>5710118399.9998693</c:v>
                </c:pt>
                <c:pt idx="9314">
                  <c:v>5710731599.9998693</c:v>
                </c:pt>
                <c:pt idx="9315">
                  <c:v>5711344799.9998693</c:v>
                </c:pt>
                <c:pt idx="9316">
                  <c:v>5711957999.9998693</c:v>
                </c:pt>
                <c:pt idx="9317">
                  <c:v>5712571199.9998693</c:v>
                </c:pt>
                <c:pt idx="9318">
                  <c:v>5713184399.9998693</c:v>
                </c:pt>
                <c:pt idx="9319">
                  <c:v>5713797599.9998693</c:v>
                </c:pt>
                <c:pt idx="9320">
                  <c:v>5714410799.9998693</c:v>
                </c:pt>
                <c:pt idx="9321">
                  <c:v>5715023999.9998693</c:v>
                </c:pt>
                <c:pt idx="9322">
                  <c:v>5715637199.9998693</c:v>
                </c:pt>
                <c:pt idx="9323">
                  <c:v>5716250399.9998693</c:v>
                </c:pt>
                <c:pt idx="9324">
                  <c:v>5716863599.9998693</c:v>
                </c:pt>
                <c:pt idx="9325">
                  <c:v>5717476799.9998693</c:v>
                </c:pt>
                <c:pt idx="9326">
                  <c:v>5718089999.9998693</c:v>
                </c:pt>
                <c:pt idx="9327">
                  <c:v>5718703199.9998693</c:v>
                </c:pt>
                <c:pt idx="9328">
                  <c:v>5719316399.9998693</c:v>
                </c:pt>
                <c:pt idx="9329">
                  <c:v>5719929599.9998693</c:v>
                </c:pt>
                <c:pt idx="9330">
                  <c:v>5720542799.9998693</c:v>
                </c:pt>
                <c:pt idx="9331">
                  <c:v>5721155999.9998693</c:v>
                </c:pt>
                <c:pt idx="9332">
                  <c:v>5721769199.9998693</c:v>
                </c:pt>
                <c:pt idx="9333">
                  <c:v>5722382399.9998693</c:v>
                </c:pt>
                <c:pt idx="9334">
                  <c:v>5722995599.9998693</c:v>
                </c:pt>
                <c:pt idx="9335">
                  <c:v>5723608799.9998693</c:v>
                </c:pt>
                <c:pt idx="9336">
                  <c:v>5724221999.9998693</c:v>
                </c:pt>
                <c:pt idx="9337">
                  <c:v>5724835199.9998693</c:v>
                </c:pt>
                <c:pt idx="9338">
                  <c:v>5725448399.9998693</c:v>
                </c:pt>
                <c:pt idx="9339">
                  <c:v>5726061599.9998693</c:v>
                </c:pt>
                <c:pt idx="9340">
                  <c:v>5726674799.9998693</c:v>
                </c:pt>
                <c:pt idx="9341">
                  <c:v>5727287999.9998693</c:v>
                </c:pt>
                <c:pt idx="9342">
                  <c:v>5727901199.9998693</c:v>
                </c:pt>
                <c:pt idx="9343">
                  <c:v>5728514399.9998693</c:v>
                </c:pt>
                <c:pt idx="9344">
                  <c:v>5729127599.9998693</c:v>
                </c:pt>
                <c:pt idx="9345">
                  <c:v>5729740799.9998693</c:v>
                </c:pt>
                <c:pt idx="9346">
                  <c:v>5730353999.9998693</c:v>
                </c:pt>
                <c:pt idx="9347">
                  <c:v>5730967199.9998693</c:v>
                </c:pt>
                <c:pt idx="9348">
                  <c:v>5731580399.9998693</c:v>
                </c:pt>
                <c:pt idx="9349">
                  <c:v>5732193599.9998693</c:v>
                </c:pt>
                <c:pt idx="9350">
                  <c:v>5732806799.9998693</c:v>
                </c:pt>
                <c:pt idx="9351">
                  <c:v>5733419999.9998693</c:v>
                </c:pt>
                <c:pt idx="9352">
                  <c:v>5734033199.9998693</c:v>
                </c:pt>
                <c:pt idx="9353">
                  <c:v>5734646399.9998693</c:v>
                </c:pt>
                <c:pt idx="9354">
                  <c:v>5735259599.9998693</c:v>
                </c:pt>
                <c:pt idx="9355">
                  <c:v>5735872799.9998693</c:v>
                </c:pt>
                <c:pt idx="9356">
                  <c:v>5736485999.9998693</c:v>
                </c:pt>
                <c:pt idx="9357">
                  <c:v>5737099199.9998693</c:v>
                </c:pt>
                <c:pt idx="9358">
                  <c:v>5737712399.9998693</c:v>
                </c:pt>
                <c:pt idx="9359">
                  <c:v>5738325599.9998693</c:v>
                </c:pt>
                <c:pt idx="9360">
                  <c:v>5738938799.9998693</c:v>
                </c:pt>
                <c:pt idx="9361">
                  <c:v>5739551999.9998693</c:v>
                </c:pt>
                <c:pt idx="9362">
                  <c:v>5740165199.9998693</c:v>
                </c:pt>
                <c:pt idx="9363">
                  <c:v>5740778399.9998693</c:v>
                </c:pt>
                <c:pt idx="9364">
                  <c:v>5741391599.9998693</c:v>
                </c:pt>
                <c:pt idx="9365">
                  <c:v>5742004799.9998693</c:v>
                </c:pt>
                <c:pt idx="9366">
                  <c:v>5742617999.9998693</c:v>
                </c:pt>
                <c:pt idx="9367">
                  <c:v>5743231199.9998693</c:v>
                </c:pt>
                <c:pt idx="9368">
                  <c:v>5743844399.9998693</c:v>
                </c:pt>
                <c:pt idx="9369">
                  <c:v>5744457599.9998693</c:v>
                </c:pt>
                <c:pt idx="9370">
                  <c:v>5745070799.9998693</c:v>
                </c:pt>
                <c:pt idx="9371">
                  <c:v>5745683999.9998693</c:v>
                </c:pt>
                <c:pt idx="9372">
                  <c:v>5746297199.9998693</c:v>
                </c:pt>
                <c:pt idx="9373">
                  <c:v>5746910399.9998693</c:v>
                </c:pt>
                <c:pt idx="9374">
                  <c:v>5747523599.9998693</c:v>
                </c:pt>
                <c:pt idx="9375">
                  <c:v>5748136799.9998693</c:v>
                </c:pt>
                <c:pt idx="9376">
                  <c:v>5748749999.9998693</c:v>
                </c:pt>
                <c:pt idx="9377">
                  <c:v>5749363199.9998693</c:v>
                </c:pt>
                <c:pt idx="9378">
                  <c:v>5749976399.9998693</c:v>
                </c:pt>
                <c:pt idx="9379">
                  <c:v>5750589599.9998693</c:v>
                </c:pt>
                <c:pt idx="9380">
                  <c:v>5751202799.9998693</c:v>
                </c:pt>
                <c:pt idx="9381">
                  <c:v>5751815999.9998693</c:v>
                </c:pt>
                <c:pt idx="9382">
                  <c:v>5752429199.9998693</c:v>
                </c:pt>
                <c:pt idx="9383">
                  <c:v>5753042399.9998693</c:v>
                </c:pt>
                <c:pt idx="9384">
                  <c:v>5753655599.9998693</c:v>
                </c:pt>
                <c:pt idx="9385">
                  <c:v>5754268799.9998693</c:v>
                </c:pt>
                <c:pt idx="9386">
                  <c:v>5754881999.9998693</c:v>
                </c:pt>
                <c:pt idx="9387">
                  <c:v>5755495199.9998693</c:v>
                </c:pt>
                <c:pt idx="9388">
                  <c:v>5756108399.9998693</c:v>
                </c:pt>
                <c:pt idx="9389">
                  <c:v>5756721599.9998693</c:v>
                </c:pt>
                <c:pt idx="9390">
                  <c:v>5757334799.9998693</c:v>
                </c:pt>
                <c:pt idx="9391">
                  <c:v>5757947999.9998693</c:v>
                </c:pt>
                <c:pt idx="9392">
                  <c:v>5758561199.9998693</c:v>
                </c:pt>
                <c:pt idx="9393">
                  <c:v>5759174399.9998693</c:v>
                </c:pt>
                <c:pt idx="9394">
                  <c:v>5759787599.9998693</c:v>
                </c:pt>
                <c:pt idx="9395">
                  <c:v>5760400799.9998693</c:v>
                </c:pt>
                <c:pt idx="9396">
                  <c:v>5761013999.9998693</c:v>
                </c:pt>
                <c:pt idx="9397">
                  <c:v>5761627199.9998693</c:v>
                </c:pt>
                <c:pt idx="9398">
                  <c:v>5762240399.9998693</c:v>
                </c:pt>
                <c:pt idx="9399">
                  <c:v>5762853599.9998693</c:v>
                </c:pt>
                <c:pt idx="9400">
                  <c:v>5763466799.9998693</c:v>
                </c:pt>
                <c:pt idx="9401">
                  <c:v>5764079999.9998693</c:v>
                </c:pt>
                <c:pt idx="9402">
                  <c:v>5764693199.9998693</c:v>
                </c:pt>
                <c:pt idx="9403">
                  <c:v>5765306399.9998693</c:v>
                </c:pt>
                <c:pt idx="9404">
                  <c:v>5765919599.9998693</c:v>
                </c:pt>
                <c:pt idx="9405">
                  <c:v>5766532799.9998693</c:v>
                </c:pt>
                <c:pt idx="9406">
                  <c:v>5767145999.9998693</c:v>
                </c:pt>
                <c:pt idx="9407">
                  <c:v>5767759199.9998693</c:v>
                </c:pt>
                <c:pt idx="9408">
                  <c:v>5768372399.9998693</c:v>
                </c:pt>
                <c:pt idx="9409">
                  <c:v>5768985599.9998693</c:v>
                </c:pt>
                <c:pt idx="9410">
                  <c:v>5769598799.9998693</c:v>
                </c:pt>
                <c:pt idx="9411">
                  <c:v>5770211999.9998693</c:v>
                </c:pt>
                <c:pt idx="9412">
                  <c:v>5770825199.9998693</c:v>
                </c:pt>
                <c:pt idx="9413">
                  <c:v>5771438399.9998693</c:v>
                </c:pt>
                <c:pt idx="9414">
                  <c:v>5772051599.9998693</c:v>
                </c:pt>
                <c:pt idx="9415">
                  <c:v>5772664799.9998693</c:v>
                </c:pt>
                <c:pt idx="9416">
                  <c:v>5773277999.9998693</c:v>
                </c:pt>
                <c:pt idx="9417">
                  <c:v>5773891199.9998693</c:v>
                </c:pt>
                <c:pt idx="9418">
                  <c:v>5774504399.9998693</c:v>
                </c:pt>
                <c:pt idx="9419">
                  <c:v>5775117599.9998693</c:v>
                </c:pt>
                <c:pt idx="9420">
                  <c:v>5775730799.9998693</c:v>
                </c:pt>
                <c:pt idx="9421">
                  <c:v>5776343999.9998693</c:v>
                </c:pt>
                <c:pt idx="9422">
                  <c:v>5776957199.9998693</c:v>
                </c:pt>
                <c:pt idx="9423">
                  <c:v>5777570399.9998693</c:v>
                </c:pt>
                <c:pt idx="9424">
                  <c:v>5778183599.9998693</c:v>
                </c:pt>
                <c:pt idx="9425">
                  <c:v>5778796799.9998693</c:v>
                </c:pt>
                <c:pt idx="9426">
                  <c:v>5779409999.9998693</c:v>
                </c:pt>
                <c:pt idx="9427">
                  <c:v>5780023199.9998693</c:v>
                </c:pt>
                <c:pt idx="9428">
                  <c:v>5780636399.9998693</c:v>
                </c:pt>
                <c:pt idx="9429">
                  <c:v>5781249599.9998693</c:v>
                </c:pt>
                <c:pt idx="9430">
                  <c:v>5781862799.9998693</c:v>
                </c:pt>
                <c:pt idx="9431">
                  <c:v>5782475999.9998693</c:v>
                </c:pt>
                <c:pt idx="9432">
                  <c:v>5783089199.9998693</c:v>
                </c:pt>
                <c:pt idx="9433">
                  <c:v>5783702399.9998693</c:v>
                </c:pt>
                <c:pt idx="9434">
                  <c:v>5784315599.9998693</c:v>
                </c:pt>
                <c:pt idx="9435">
                  <c:v>5784928799.9998693</c:v>
                </c:pt>
                <c:pt idx="9436">
                  <c:v>5785541999.9998693</c:v>
                </c:pt>
                <c:pt idx="9437">
                  <c:v>5786155199.9998693</c:v>
                </c:pt>
                <c:pt idx="9438">
                  <c:v>5786768399.9998693</c:v>
                </c:pt>
                <c:pt idx="9439">
                  <c:v>5787381599.9998693</c:v>
                </c:pt>
                <c:pt idx="9440">
                  <c:v>5787994799.9998693</c:v>
                </c:pt>
                <c:pt idx="9441">
                  <c:v>5788607999.9998693</c:v>
                </c:pt>
                <c:pt idx="9442">
                  <c:v>5789221199.9998693</c:v>
                </c:pt>
                <c:pt idx="9443">
                  <c:v>5789834399.9998693</c:v>
                </c:pt>
                <c:pt idx="9444">
                  <c:v>5790447599.9998693</c:v>
                </c:pt>
                <c:pt idx="9445">
                  <c:v>5791060799.9998693</c:v>
                </c:pt>
                <c:pt idx="9446">
                  <c:v>5791673999.9998693</c:v>
                </c:pt>
                <c:pt idx="9447">
                  <c:v>5792287199.9998693</c:v>
                </c:pt>
                <c:pt idx="9448">
                  <c:v>5792900399.9998693</c:v>
                </c:pt>
                <c:pt idx="9449">
                  <c:v>5793513599.9998693</c:v>
                </c:pt>
                <c:pt idx="9450">
                  <c:v>5794126799.9998693</c:v>
                </c:pt>
                <c:pt idx="9451">
                  <c:v>5794739999.9998693</c:v>
                </c:pt>
                <c:pt idx="9452">
                  <c:v>5795353199.9998693</c:v>
                </c:pt>
                <c:pt idx="9453">
                  <c:v>5795966399.9998693</c:v>
                </c:pt>
                <c:pt idx="9454">
                  <c:v>5796579599.9998693</c:v>
                </c:pt>
                <c:pt idx="9455">
                  <c:v>5797192799.9998693</c:v>
                </c:pt>
                <c:pt idx="9456">
                  <c:v>5797805999.9998693</c:v>
                </c:pt>
                <c:pt idx="9457">
                  <c:v>5798419199.9998693</c:v>
                </c:pt>
                <c:pt idx="9458">
                  <c:v>5799032399.9998693</c:v>
                </c:pt>
                <c:pt idx="9459">
                  <c:v>5799645599.9998693</c:v>
                </c:pt>
                <c:pt idx="9460">
                  <c:v>5800258799.9998693</c:v>
                </c:pt>
                <c:pt idx="9461">
                  <c:v>5800871999.9998693</c:v>
                </c:pt>
                <c:pt idx="9462">
                  <c:v>5801485199.9998693</c:v>
                </c:pt>
                <c:pt idx="9463">
                  <c:v>5802098399.9998693</c:v>
                </c:pt>
                <c:pt idx="9464">
                  <c:v>5802711599.9998693</c:v>
                </c:pt>
                <c:pt idx="9465">
                  <c:v>5803324799.9998693</c:v>
                </c:pt>
                <c:pt idx="9466">
                  <c:v>5803937999.9998693</c:v>
                </c:pt>
                <c:pt idx="9467">
                  <c:v>5804551199.9998693</c:v>
                </c:pt>
                <c:pt idx="9468">
                  <c:v>5805164399.9998693</c:v>
                </c:pt>
                <c:pt idx="9469">
                  <c:v>5805777599.9998693</c:v>
                </c:pt>
                <c:pt idx="9470">
                  <c:v>5806390799.9998693</c:v>
                </c:pt>
                <c:pt idx="9471">
                  <c:v>5807003999.9998693</c:v>
                </c:pt>
                <c:pt idx="9472">
                  <c:v>5807617199.9998693</c:v>
                </c:pt>
                <c:pt idx="9473">
                  <c:v>5808230399.9998693</c:v>
                </c:pt>
                <c:pt idx="9474">
                  <c:v>5808843599.9998693</c:v>
                </c:pt>
                <c:pt idx="9475">
                  <c:v>5809456799.9998693</c:v>
                </c:pt>
                <c:pt idx="9476">
                  <c:v>5810069999.9998693</c:v>
                </c:pt>
                <c:pt idx="9477">
                  <c:v>5810683199.9998693</c:v>
                </c:pt>
                <c:pt idx="9478">
                  <c:v>5811296399.9998693</c:v>
                </c:pt>
                <c:pt idx="9479">
                  <c:v>5811909599.9998693</c:v>
                </c:pt>
                <c:pt idx="9480">
                  <c:v>5812522799.9998693</c:v>
                </c:pt>
                <c:pt idx="9481">
                  <c:v>5813135999.9998693</c:v>
                </c:pt>
                <c:pt idx="9482">
                  <c:v>5813749199.9998693</c:v>
                </c:pt>
                <c:pt idx="9483">
                  <c:v>5814362399.9998693</c:v>
                </c:pt>
                <c:pt idx="9484">
                  <c:v>5814975599.9998693</c:v>
                </c:pt>
                <c:pt idx="9485">
                  <c:v>5815588799.9998693</c:v>
                </c:pt>
                <c:pt idx="9486">
                  <c:v>5816201999.9998693</c:v>
                </c:pt>
                <c:pt idx="9487">
                  <c:v>5816815199.9998693</c:v>
                </c:pt>
                <c:pt idx="9488">
                  <c:v>5817428399.9998693</c:v>
                </c:pt>
                <c:pt idx="9489">
                  <c:v>5818041599.9998693</c:v>
                </c:pt>
                <c:pt idx="9490">
                  <c:v>5818654799.9998693</c:v>
                </c:pt>
                <c:pt idx="9491">
                  <c:v>5819267999.9998693</c:v>
                </c:pt>
                <c:pt idx="9492">
                  <c:v>5819881199.9998693</c:v>
                </c:pt>
                <c:pt idx="9493">
                  <c:v>5820494399.9998693</c:v>
                </c:pt>
                <c:pt idx="9494">
                  <c:v>5821107599.9998693</c:v>
                </c:pt>
                <c:pt idx="9495">
                  <c:v>5821720799.9998693</c:v>
                </c:pt>
                <c:pt idx="9496">
                  <c:v>5822333999.9998693</c:v>
                </c:pt>
                <c:pt idx="9497">
                  <c:v>5822947199.9998693</c:v>
                </c:pt>
                <c:pt idx="9498">
                  <c:v>5823560399.9998693</c:v>
                </c:pt>
                <c:pt idx="9499">
                  <c:v>5824173599.9998693</c:v>
                </c:pt>
                <c:pt idx="9500">
                  <c:v>5824786799.9998693</c:v>
                </c:pt>
                <c:pt idx="9501">
                  <c:v>5825399999.9998693</c:v>
                </c:pt>
                <c:pt idx="9502">
                  <c:v>5826013199.9998693</c:v>
                </c:pt>
                <c:pt idx="9503">
                  <c:v>5826626399.9998693</c:v>
                </c:pt>
                <c:pt idx="9504">
                  <c:v>5827239599.9998693</c:v>
                </c:pt>
                <c:pt idx="9505">
                  <c:v>5827852799.9998693</c:v>
                </c:pt>
                <c:pt idx="9506">
                  <c:v>5828465999.9998693</c:v>
                </c:pt>
                <c:pt idx="9507">
                  <c:v>5829079199.9998693</c:v>
                </c:pt>
                <c:pt idx="9508">
                  <c:v>5829692399.9998693</c:v>
                </c:pt>
                <c:pt idx="9509">
                  <c:v>5830305599.9998693</c:v>
                </c:pt>
                <c:pt idx="9510">
                  <c:v>5830918799.9998693</c:v>
                </c:pt>
                <c:pt idx="9511">
                  <c:v>5831531999.9998693</c:v>
                </c:pt>
                <c:pt idx="9512">
                  <c:v>5832145199.9998693</c:v>
                </c:pt>
                <c:pt idx="9513">
                  <c:v>5832758399.9998693</c:v>
                </c:pt>
                <c:pt idx="9514">
                  <c:v>5833371599.9998693</c:v>
                </c:pt>
                <c:pt idx="9515">
                  <c:v>5833984799.9998693</c:v>
                </c:pt>
                <c:pt idx="9516">
                  <c:v>5834597999.9998693</c:v>
                </c:pt>
                <c:pt idx="9517">
                  <c:v>5835211199.9998693</c:v>
                </c:pt>
                <c:pt idx="9518">
                  <c:v>5835824399.9998693</c:v>
                </c:pt>
                <c:pt idx="9519">
                  <c:v>5836437599.9998693</c:v>
                </c:pt>
                <c:pt idx="9520">
                  <c:v>5837050799.9998693</c:v>
                </c:pt>
                <c:pt idx="9521">
                  <c:v>5837663999.9998693</c:v>
                </c:pt>
                <c:pt idx="9522">
                  <c:v>5838277199.9998693</c:v>
                </c:pt>
                <c:pt idx="9523">
                  <c:v>5838890399.9998693</c:v>
                </c:pt>
                <c:pt idx="9524">
                  <c:v>5839503599.9998693</c:v>
                </c:pt>
                <c:pt idx="9525">
                  <c:v>5840116799.9998693</c:v>
                </c:pt>
                <c:pt idx="9526">
                  <c:v>5840729999.9998693</c:v>
                </c:pt>
                <c:pt idx="9527">
                  <c:v>5841343199.9998693</c:v>
                </c:pt>
                <c:pt idx="9528">
                  <c:v>5841956399.9998693</c:v>
                </c:pt>
                <c:pt idx="9529">
                  <c:v>5842569599.9998693</c:v>
                </c:pt>
                <c:pt idx="9530">
                  <c:v>5843182799.9998693</c:v>
                </c:pt>
                <c:pt idx="9531">
                  <c:v>5843795999.9998693</c:v>
                </c:pt>
                <c:pt idx="9532">
                  <c:v>5844409199.9998693</c:v>
                </c:pt>
                <c:pt idx="9533">
                  <c:v>5845022399.9998693</c:v>
                </c:pt>
                <c:pt idx="9534">
                  <c:v>5845635599.9998693</c:v>
                </c:pt>
                <c:pt idx="9535">
                  <c:v>5846248799.9998693</c:v>
                </c:pt>
                <c:pt idx="9536">
                  <c:v>5846861999.9998693</c:v>
                </c:pt>
                <c:pt idx="9537">
                  <c:v>5847475199.9998693</c:v>
                </c:pt>
                <c:pt idx="9538">
                  <c:v>5848088399.9998693</c:v>
                </c:pt>
                <c:pt idx="9539">
                  <c:v>5848701599.9998693</c:v>
                </c:pt>
                <c:pt idx="9540">
                  <c:v>5849314799.9998693</c:v>
                </c:pt>
                <c:pt idx="9541">
                  <c:v>5849927999.9998693</c:v>
                </c:pt>
                <c:pt idx="9542">
                  <c:v>5850541199.9998693</c:v>
                </c:pt>
                <c:pt idx="9543">
                  <c:v>5851154399.9998693</c:v>
                </c:pt>
                <c:pt idx="9544">
                  <c:v>5851767599.9998693</c:v>
                </c:pt>
                <c:pt idx="9545">
                  <c:v>5852380799.9998693</c:v>
                </c:pt>
                <c:pt idx="9546">
                  <c:v>5852993999.9998693</c:v>
                </c:pt>
                <c:pt idx="9547">
                  <c:v>5853607199.9998693</c:v>
                </c:pt>
                <c:pt idx="9548">
                  <c:v>5854220399.9998693</c:v>
                </c:pt>
                <c:pt idx="9549">
                  <c:v>5854833599.9998693</c:v>
                </c:pt>
                <c:pt idx="9550">
                  <c:v>5855446799.9998693</c:v>
                </c:pt>
                <c:pt idx="9551">
                  <c:v>5856059999.9998693</c:v>
                </c:pt>
                <c:pt idx="9552">
                  <c:v>5856673199.9998693</c:v>
                </c:pt>
                <c:pt idx="9553">
                  <c:v>5857286399.9998693</c:v>
                </c:pt>
                <c:pt idx="9554">
                  <c:v>5857899599.9998693</c:v>
                </c:pt>
                <c:pt idx="9555">
                  <c:v>5858512799.9998693</c:v>
                </c:pt>
                <c:pt idx="9556">
                  <c:v>5859125999.9998693</c:v>
                </c:pt>
                <c:pt idx="9557">
                  <c:v>5859739199.9998693</c:v>
                </c:pt>
                <c:pt idx="9558">
                  <c:v>5860352399.9998693</c:v>
                </c:pt>
                <c:pt idx="9559">
                  <c:v>5860965599.9998693</c:v>
                </c:pt>
                <c:pt idx="9560">
                  <c:v>5861578799.9998693</c:v>
                </c:pt>
                <c:pt idx="9561">
                  <c:v>5862191999.9998693</c:v>
                </c:pt>
                <c:pt idx="9562">
                  <c:v>5862805199.9998693</c:v>
                </c:pt>
                <c:pt idx="9563">
                  <c:v>5863418399.9998693</c:v>
                </c:pt>
                <c:pt idx="9564">
                  <c:v>5864031599.9998693</c:v>
                </c:pt>
                <c:pt idx="9565">
                  <c:v>5864644799.9998693</c:v>
                </c:pt>
                <c:pt idx="9566">
                  <c:v>5865257999.9998693</c:v>
                </c:pt>
                <c:pt idx="9567">
                  <c:v>5865871199.9998693</c:v>
                </c:pt>
                <c:pt idx="9568">
                  <c:v>5866484399.9998693</c:v>
                </c:pt>
                <c:pt idx="9569">
                  <c:v>5867097599.9998693</c:v>
                </c:pt>
                <c:pt idx="9570">
                  <c:v>5867710799.9998693</c:v>
                </c:pt>
                <c:pt idx="9571">
                  <c:v>5868323999.9998693</c:v>
                </c:pt>
                <c:pt idx="9572">
                  <c:v>5868937199.9998693</c:v>
                </c:pt>
                <c:pt idx="9573">
                  <c:v>5869550399.9998693</c:v>
                </c:pt>
                <c:pt idx="9574">
                  <c:v>5870163599.9998693</c:v>
                </c:pt>
                <c:pt idx="9575">
                  <c:v>5870776799.9998693</c:v>
                </c:pt>
                <c:pt idx="9576">
                  <c:v>5871389999.9998693</c:v>
                </c:pt>
                <c:pt idx="9577">
                  <c:v>5872003199.9998693</c:v>
                </c:pt>
                <c:pt idx="9578">
                  <c:v>5872616399.9998693</c:v>
                </c:pt>
                <c:pt idx="9579">
                  <c:v>5873229599.9998693</c:v>
                </c:pt>
                <c:pt idx="9580">
                  <c:v>5873842799.9998693</c:v>
                </c:pt>
                <c:pt idx="9581">
                  <c:v>5874455999.9998693</c:v>
                </c:pt>
                <c:pt idx="9582">
                  <c:v>5875069199.9998693</c:v>
                </c:pt>
                <c:pt idx="9583">
                  <c:v>5875682399.9998693</c:v>
                </c:pt>
                <c:pt idx="9584">
                  <c:v>5876295599.9998693</c:v>
                </c:pt>
                <c:pt idx="9585">
                  <c:v>5876908799.9998693</c:v>
                </c:pt>
                <c:pt idx="9586">
                  <c:v>5877521999.9998693</c:v>
                </c:pt>
                <c:pt idx="9587">
                  <c:v>5878135199.9998693</c:v>
                </c:pt>
                <c:pt idx="9588">
                  <c:v>5878748399.9998693</c:v>
                </c:pt>
                <c:pt idx="9589">
                  <c:v>5879361599.9998693</c:v>
                </c:pt>
                <c:pt idx="9590">
                  <c:v>5879974799.9998693</c:v>
                </c:pt>
                <c:pt idx="9591">
                  <c:v>5880587999.9998693</c:v>
                </c:pt>
                <c:pt idx="9592">
                  <c:v>5881201199.9998693</c:v>
                </c:pt>
                <c:pt idx="9593">
                  <c:v>5881814399.9998693</c:v>
                </c:pt>
                <c:pt idx="9594">
                  <c:v>5882427599.9998693</c:v>
                </c:pt>
                <c:pt idx="9595">
                  <c:v>5883040799.9998693</c:v>
                </c:pt>
                <c:pt idx="9596">
                  <c:v>5883653999.9998693</c:v>
                </c:pt>
                <c:pt idx="9597">
                  <c:v>5884267199.9998693</c:v>
                </c:pt>
                <c:pt idx="9598">
                  <c:v>5884880399.9998693</c:v>
                </c:pt>
                <c:pt idx="9599">
                  <c:v>5885493599.9998693</c:v>
                </c:pt>
                <c:pt idx="9600">
                  <c:v>5886106799.9998693</c:v>
                </c:pt>
                <c:pt idx="9601">
                  <c:v>5886719999.9998693</c:v>
                </c:pt>
                <c:pt idx="9602">
                  <c:v>5887333199.9998693</c:v>
                </c:pt>
                <c:pt idx="9603">
                  <c:v>5887946399.9998693</c:v>
                </c:pt>
                <c:pt idx="9604">
                  <c:v>5888559599.9998693</c:v>
                </c:pt>
                <c:pt idx="9605">
                  <c:v>5889172799.9998693</c:v>
                </c:pt>
                <c:pt idx="9606">
                  <c:v>5889785999.9998693</c:v>
                </c:pt>
                <c:pt idx="9607">
                  <c:v>5890399199.9998693</c:v>
                </c:pt>
                <c:pt idx="9608">
                  <c:v>5891012399.9998693</c:v>
                </c:pt>
                <c:pt idx="9609">
                  <c:v>5891625599.9998693</c:v>
                </c:pt>
                <c:pt idx="9610">
                  <c:v>5892238799.9998693</c:v>
                </c:pt>
                <c:pt idx="9611">
                  <c:v>5892851999.9998693</c:v>
                </c:pt>
                <c:pt idx="9612">
                  <c:v>5893465199.9998693</c:v>
                </c:pt>
                <c:pt idx="9613">
                  <c:v>5894078399.9998693</c:v>
                </c:pt>
                <c:pt idx="9614">
                  <c:v>5894691599.9998693</c:v>
                </c:pt>
                <c:pt idx="9615">
                  <c:v>5895304799.9998693</c:v>
                </c:pt>
                <c:pt idx="9616">
                  <c:v>5895917999.9998693</c:v>
                </c:pt>
                <c:pt idx="9617">
                  <c:v>5896531199.9998693</c:v>
                </c:pt>
                <c:pt idx="9618">
                  <c:v>5897144399.9998693</c:v>
                </c:pt>
                <c:pt idx="9619">
                  <c:v>5897757599.9998693</c:v>
                </c:pt>
                <c:pt idx="9620">
                  <c:v>5898370799.9998693</c:v>
                </c:pt>
                <c:pt idx="9621">
                  <c:v>5898983999.9998693</c:v>
                </c:pt>
                <c:pt idx="9622">
                  <c:v>5899597199.9998693</c:v>
                </c:pt>
                <c:pt idx="9623">
                  <c:v>5900210399.9998693</c:v>
                </c:pt>
                <c:pt idx="9624">
                  <c:v>5900823599.9998693</c:v>
                </c:pt>
                <c:pt idx="9625">
                  <c:v>5901436799.9998693</c:v>
                </c:pt>
                <c:pt idx="9626">
                  <c:v>5902049999.9998693</c:v>
                </c:pt>
                <c:pt idx="9627">
                  <c:v>5902663199.9998693</c:v>
                </c:pt>
                <c:pt idx="9628">
                  <c:v>5903276399.9998693</c:v>
                </c:pt>
                <c:pt idx="9629">
                  <c:v>5903889599.9998693</c:v>
                </c:pt>
                <c:pt idx="9630">
                  <c:v>5904502799.9998693</c:v>
                </c:pt>
                <c:pt idx="9631">
                  <c:v>5905115999.9998693</c:v>
                </c:pt>
                <c:pt idx="9632">
                  <c:v>5905729199.9998693</c:v>
                </c:pt>
                <c:pt idx="9633">
                  <c:v>5906342399.9998693</c:v>
                </c:pt>
                <c:pt idx="9634">
                  <c:v>5906955599.9998693</c:v>
                </c:pt>
                <c:pt idx="9635">
                  <c:v>5907568799.9998693</c:v>
                </c:pt>
                <c:pt idx="9636">
                  <c:v>5908181999.9998693</c:v>
                </c:pt>
                <c:pt idx="9637">
                  <c:v>5908795199.9998693</c:v>
                </c:pt>
                <c:pt idx="9638">
                  <c:v>5909408399.9998693</c:v>
                </c:pt>
                <c:pt idx="9639">
                  <c:v>5910021599.9998693</c:v>
                </c:pt>
                <c:pt idx="9640">
                  <c:v>5910634799.9998693</c:v>
                </c:pt>
                <c:pt idx="9641">
                  <c:v>5911247999.9998693</c:v>
                </c:pt>
                <c:pt idx="9642">
                  <c:v>5911861199.9998693</c:v>
                </c:pt>
                <c:pt idx="9643">
                  <c:v>5912474399.9998693</c:v>
                </c:pt>
                <c:pt idx="9644">
                  <c:v>5913087599.9998693</c:v>
                </c:pt>
                <c:pt idx="9645">
                  <c:v>5913700799.9998693</c:v>
                </c:pt>
                <c:pt idx="9646">
                  <c:v>5914313999.9998693</c:v>
                </c:pt>
                <c:pt idx="9647">
                  <c:v>5914927199.9998693</c:v>
                </c:pt>
                <c:pt idx="9648">
                  <c:v>5915540399.9998693</c:v>
                </c:pt>
                <c:pt idx="9649">
                  <c:v>5916153599.9998693</c:v>
                </c:pt>
                <c:pt idx="9650">
                  <c:v>5916766799.9998693</c:v>
                </c:pt>
                <c:pt idx="9651">
                  <c:v>5917379999.9998693</c:v>
                </c:pt>
                <c:pt idx="9652">
                  <c:v>5917993199.9998693</c:v>
                </c:pt>
                <c:pt idx="9653">
                  <c:v>5918606399.9998693</c:v>
                </c:pt>
                <c:pt idx="9654">
                  <c:v>5919219599.9998693</c:v>
                </c:pt>
                <c:pt idx="9655">
                  <c:v>5919832799.9998693</c:v>
                </c:pt>
                <c:pt idx="9656">
                  <c:v>5920445999.9998693</c:v>
                </c:pt>
                <c:pt idx="9657">
                  <c:v>5921059199.9998693</c:v>
                </c:pt>
                <c:pt idx="9658">
                  <c:v>5921672399.9998693</c:v>
                </c:pt>
                <c:pt idx="9659">
                  <c:v>5922285599.9998693</c:v>
                </c:pt>
                <c:pt idx="9660">
                  <c:v>5922898799.9998693</c:v>
                </c:pt>
                <c:pt idx="9661">
                  <c:v>5923511999.9998693</c:v>
                </c:pt>
                <c:pt idx="9662">
                  <c:v>5924125199.9998693</c:v>
                </c:pt>
                <c:pt idx="9663">
                  <c:v>5924738399.9998693</c:v>
                </c:pt>
                <c:pt idx="9664">
                  <c:v>5925351599.9998693</c:v>
                </c:pt>
                <c:pt idx="9665">
                  <c:v>5925964799.9998693</c:v>
                </c:pt>
                <c:pt idx="9666">
                  <c:v>5926577999.9998693</c:v>
                </c:pt>
                <c:pt idx="9667">
                  <c:v>5927191199.9998693</c:v>
                </c:pt>
                <c:pt idx="9668">
                  <c:v>5927804399.9998693</c:v>
                </c:pt>
                <c:pt idx="9669">
                  <c:v>5928417599.9998693</c:v>
                </c:pt>
                <c:pt idx="9670">
                  <c:v>5929030799.9998693</c:v>
                </c:pt>
                <c:pt idx="9671">
                  <c:v>5929643999.9998693</c:v>
                </c:pt>
                <c:pt idx="9672">
                  <c:v>5930257199.9998693</c:v>
                </c:pt>
                <c:pt idx="9673">
                  <c:v>5930870399.9998693</c:v>
                </c:pt>
                <c:pt idx="9674">
                  <c:v>5931483599.9998693</c:v>
                </c:pt>
                <c:pt idx="9675">
                  <c:v>5932096799.9998693</c:v>
                </c:pt>
                <c:pt idx="9676">
                  <c:v>5932709999.9998693</c:v>
                </c:pt>
                <c:pt idx="9677">
                  <c:v>5933323199.9998693</c:v>
                </c:pt>
                <c:pt idx="9678">
                  <c:v>5933936399.9998693</c:v>
                </c:pt>
                <c:pt idx="9679">
                  <c:v>5934549599.9998693</c:v>
                </c:pt>
                <c:pt idx="9680">
                  <c:v>5935162799.9998693</c:v>
                </c:pt>
                <c:pt idx="9681">
                  <c:v>5935775999.9998693</c:v>
                </c:pt>
                <c:pt idx="9682">
                  <c:v>5936389199.9998693</c:v>
                </c:pt>
                <c:pt idx="9683">
                  <c:v>5937002399.9998693</c:v>
                </c:pt>
                <c:pt idx="9684">
                  <c:v>5937615599.9998693</c:v>
                </c:pt>
                <c:pt idx="9685">
                  <c:v>5938228799.9998693</c:v>
                </c:pt>
                <c:pt idx="9686">
                  <c:v>5938841999.9998693</c:v>
                </c:pt>
                <c:pt idx="9687">
                  <c:v>5939455199.9998693</c:v>
                </c:pt>
                <c:pt idx="9688">
                  <c:v>5940068399.9998693</c:v>
                </c:pt>
                <c:pt idx="9689">
                  <c:v>5940681599.9998693</c:v>
                </c:pt>
                <c:pt idx="9690">
                  <c:v>5941294799.9998693</c:v>
                </c:pt>
                <c:pt idx="9691">
                  <c:v>5941907999.9998693</c:v>
                </c:pt>
                <c:pt idx="9692">
                  <c:v>5942521199.9998693</c:v>
                </c:pt>
                <c:pt idx="9693">
                  <c:v>5943134399.9998693</c:v>
                </c:pt>
                <c:pt idx="9694">
                  <c:v>5943747599.9998693</c:v>
                </c:pt>
                <c:pt idx="9695">
                  <c:v>5944360799.9998693</c:v>
                </c:pt>
                <c:pt idx="9696">
                  <c:v>5944973999.9998693</c:v>
                </c:pt>
                <c:pt idx="9697">
                  <c:v>5945587199.9998693</c:v>
                </c:pt>
                <c:pt idx="9698">
                  <c:v>5946200399.9998693</c:v>
                </c:pt>
                <c:pt idx="9699">
                  <c:v>5946813599.9998693</c:v>
                </c:pt>
                <c:pt idx="9700">
                  <c:v>5947426799.9998693</c:v>
                </c:pt>
                <c:pt idx="9701">
                  <c:v>5948039999.9998693</c:v>
                </c:pt>
                <c:pt idx="9702">
                  <c:v>5948653199.9998693</c:v>
                </c:pt>
                <c:pt idx="9703">
                  <c:v>5949266399.9998693</c:v>
                </c:pt>
                <c:pt idx="9704">
                  <c:v>5949879599.9998693</c:v>
                </c:pt>
                <c:pt idx="9705">
                  <c:v>5950492799.9998693</c:v>
                </c:pt>
                <c:pt idx="9706">
                  <c:v>5951105999.9998693</c:v>
                </c:pt>
                <c:pt idx="9707">
                  <c:v>5951719199.9998693</c:v>
                </c:pt>
                <c:pt idx="9708">
                  <c:v>5952332399.9998693</c:v>
                </c:pt>
                <c:pt idx="9709">
                  <c:v>5952945599.9998693</c:v>
                </c:pt>
                <c:pt idx="9710">
                  <c:v>5953558799.9998693</c:v>
                </c:pt>
                <c:pt idx="9711">
                  <c:v>5954171999.9998693</c:v>
                </c:pt>
                <c:pt idx="9712">
                  <c:v>5954785199.9998693</c:v>
                </c:pt>
                <c:pt idx="9713">
                  <c:v>5955398399.9998693</c:v>
                </c:pt>
                <c:pt idx="9714">
                  <c:v>5956011599.9998693</c:v>
                </c:pt>
                <c:pt idx="9715">
                  <c:v>5956624799.9998693</c:v>
                </c:pt>
                <c:pt idx="9716">
                  <c:v>5957237999.9998693</c:v>
                </c:pt>
                <c:pt idx="9717">
                  <c:v>5957851199.9998693</c:v>
                </c:pt>
                <c:pt idx="9718">
                  <c:v>5958464399.9998693</c:v>
                </c:pt>
                <c:pt idx="9719">
                  <c:v>5959077599.9998693</c:v>
                </c:pt>
                <c:pt idx="9720">
                  <c:v>5959690799.9998693</c:v>
                </c:pt>
                <c:pt idx="9721">
                  <c:v>5960303999.9998693</c:v>
                </c:pt>
                <c:pt idx="9722">
                  <c:v>5960917199.9998693</c:v>
                </c:pt>
                <c:pt idx="9723">
                  <c:v>5961530399.9998693</c:v>
                </c:pt>
                <c:pt idx="9724">
                  <c:v>5962143599.9998693</c:v>
                </c:pt>
                <c:pt idx="9725">
                  <c:v>5962756799.9998693</c:v>
                </c:pt>
                <c:pt idx="9726">
                  <c:v>5963369999.9998693</c:v>
                </c:pt>
                <c:pt idx="9727">
                  <c:v>5963983199.9998693</c:v>
                </c:pt>
                <c:pt idx="9728">
                  <c:v>5964596399.9998693</c:v>
                </c:pt>
                <c:pt idx="9729">
                  <c:v>5965209599.9998693</c:v>
                </c:pt>
                <c:pt idx="9730">
                  <c:v>5965822799.9998693</c:v>
                </c:pt>
                <c:pt idx="9731">
                  <c:v>5966435999.9998693</c:v>
                </c:pt>
                <c:pt idx="9732">
                  <c:v>5967049199.9998693</c:v>
                </c:pt>
                <c:pt idx="9733">
                  <c:v>5967662399.9998693</c:v>
                </c:pt>
                <c:pt idx="9734">
                  <c:v>5968275599.9998693</c:v>
                </c:pt>
                <c:pt idx="9735">
                  <c:v>5968888799.9998693</c:v>
                </c:pt>
                <c:pt idx="9736">
                  <c:v>5969501999.9998693</c:v>
                </c:pt>
                <c:pt idx="9737">
                  <c:v>5970115199.9998693</c:v>
                </c:pt>
                <c:pt idx="9738">
                  <c:v>5970728399.9998693</c:v>
                </c:pt>
                <c:pt idx="9739">
                  <c:v>5971341599.9998693</c:v>
                </c:pt>
                <c:pt idx="9740">
                  <c:v>5971954799.9998693</c:v>
                </c:pt>
                <c:pt idx="9741">
                  <c:v>5972567999.9998693</c:v>
                </c:pt>
                <c:pt idx="9742">
                  <c:v>5973181199.9998693</c:v>
                </c:pt>
                <c:pt idx="9743">
                  <c:v>5973794399.9998693</c:v>
                </c:pt>
                <c:pt idx="9744">
                  <c:v>5974407599.9998693</c:v>
                </c:pt>
                <c:pt idx="9745">
                  <c:v>5975020799.9998693</c:v>
                </c:pt>
                <c:pt idx="9746">
                  <c:v>5975633999.9998693</c:v>
                </c:pt>
                <c:pt idx="9747">
                  <c:v>5976247199.9998693</c:v>
                </c:pt>
                <c:pt idx="9748">
                  <c:v>5976860399.9998693</c:v>
                </c:pt>
                <c:pt idx="9749">
                  <c:v>5977473599.9998693</c:v>
                </c:pt>
                <c:pt idx="9750">
                  <c:v>5978086799.9998693</c:v>
                </c:pt>
                <c:pt idx="9751">
                  <c:v>5978699999.9998693</c:v>
                </c:pt>
                <c:pt idx="9752">
                  <c:v>5979313199.9998693</c:v>
                </c:pt>
                <c:pt idx="9753">
                  <c:v>5979926399.9998693</c:v>
                </c:pt>
                <c:pt idx="9754">
                  <c:v>5980539599.9998693</c:v>
                </c:pt>
                <c:pt idx="9755">
                  <c:v>5981152799.9998693</c:v>
                </c:pt>
                <c:pt idx="9756">
                  <c:v>5981765999.9998693</c:v>
                </c:pt>
                <c:pt idx="9757">
                  <c:v>5982379199.9998693</c:v>
                </c:pt>
                <c:pt idx="9758">
                  <c:v>5982992399.9998693</c:v>
                </c:pt>
                <c:pt idx="9759">
                  <c:v>5983605599.9998693</c:v>
                </c:pt>
                <c:pt idx="9760">
                  <c:v>5984218799.9998693</c:v>
                </c:pt>
                <c:pt idx="9761">
                  <c:v>5984831999.9998693</c:v>
                </c:pt>
                <c:pt idx="9762">
                  <c:v>5985445199.9998693</c:v>
                </c:pt>
                <c:pt idx="9763">
                  <c:v>5986058399.9998693</c:v>
                </c:pt>
                <c:pt idx="9764">
                  <c:v>5986671599.9998693</c:v>
                </c:pt>
                <c:pt idx="9765">
                  <c:v>5987284799.9998693</c:v>
                </c:pt>
                <c:pt idx="9766">
                  <c:v>5987897999.9998693</c:v>
                </c:pt>
                <c:pt idx="9767">
                  <c:v>5988511199.9998693</c:v>
                </c:pt>
                <c:pt idx="9768">
                  <c:v>5989124399.9998693</c:v>
                </c:pt>
                <c:pt idx="9769">
                  <c:v>5989737599.9998693</c:v>
                </c:pt>
                <c:pt idx="9770">
                  <c:v>5990350799.9998693</c:v>
                </c:pt>
                <c:pt idx="9771">
                  <c:v>5990963999.9998693</c:v>
                </c:pt>
                <c:pt idx="9772">
                  <c:v>5991577199.9998693</c:v>
                </c:pt>
                <c:pt idx="9773">
                  <c:v>5992190399.9998693</c:v>
                </c:pt>
                <c:pt idx="9774">
                  <c:v>5992803599.9998693</c:v>
                </c:pt>
                <c:pt idx="9775">
                  <c:v>5993416799.9998693</c:v>
                </c:pt>
                <c:pt idx="9776">
                  <c:v>5994029999.9998693</c:v>
                </c:pt>
                <c:pt idx="9777">
                  <c:v>5994643199.9998693</c:v>
                </c:pt>
                <c:pt idx="9778">
                  <c:v>5995256399.9998693</c:v>
                </c:pt>
                <c:pt idx="9779">
                  <c:v>5995869599.9998693</c:v>
                </c:pt>
                <c:pt idx="9780">
                  <c:v>5996482799.9998693</c:v>
                </c:pt>
                <c:pt idx="9781">
                  <c:v>5997095999.9998693</c:v>
                </c:pt>
                <c:pt idx="9782">
                  <c:v>5997709199.9998693</c:v>
                </c:pt>
                <c:pt idx="9783">
                  <c:v>5998322399.9998693</c:v>
                </c:pt>
                <c:pt idx="9784">
                  <c:v>5998935599.9998693</c:v>
                </c:pt>
                <c:pt idx="9785">
                  <c:v>5999548799.9998693</c:v>
                </c:pt>
                <c:pt idx="9786">
                  <c:v>6000161999.9998693</c:v>
                </c:pt>
                <c:pt idx="9787">
                  <c:v>6000775199.9998693</c:v>
                </c:pt>
                <c:pt idx="9788">
                  <c:v>6001388399.9998693</c:v>
                </c:pt>
                <c:pt idx="9789">
                  <c:v>6002001599.9998693</c:v>
                </c:pt>
                <c:pt idx="9790">
                  <c:v>6002614799.9998693</c:v>
                </c:pt>
                <c:pt idx="9791">
                  <c:v>6003227999.9998693</c:v>
                </c:pt>
                <c:pt idx="9792">
                  <c:v>6003841199.9998693</c:v>
                </c:pt>
                <c:pt idx="9793">
                  <c:v>6004454399.9998693</c:v>
                </c:pt>
                <c:pt idx="9794">
                  <c:v>6005067599.9998693</c:v>
                </c:pt>
                <c:pt idx="9795">
                  <c:v>6005680799.9998693</c:v>
                </c:pt>
                <c:pt idx="9796">
                  <c:v>6006293999.9998693</c:v>
                </c:pt>
                <c:pt idx="9797">
                  <c:v>6006907199.9998693</c:v>
                </c:pt>
                <c:pt idx="9798">
                  <c:v>6007520399.9998693</c:v>
                </c:pt>
                <c:pt idx="9799">
                  <c:v>6008133599.9998693</c:v>
                </c:pt>
                <c:pt idx="9800">
                  <c:v>6008746799.9998693</c:v>
                </c:pt>
                <c:pt idx="9801">
                  <c:v>6009359999.9998693</c:v>
                </c:pt>
                <c:pt idx="9802">
                  <c:v>6009973199.9998693</c:v>
                </c:pt>
                <c:pt idx="9803">
                  <c:v>6010586399.9998693</c:v>
                </c:pt>
                <c:pt idx="9804">
                  <c:v>6011199599.9998693</c:v>
                </c:pt>
                <c:pt idx="9805">
                  <c:v>6011812799.9998693</c:v>
                </c:pt>
                <c:pt idx="9806">
                  <c:v>6012425999.9998693</c:v>
                </c:pt>
                <c:pt idx="9807">
                  <c:v>6013039199.9998693</c:v>
                </c:pt>
                <c:pt idx="9808">
                  <c:v>6013652399.9998693</c:v>
                </c:pt>
                <c:pt idx="9809">
                  <c:v>6014265599.9998693</c:v>
                </c:pt>
                <c:pt idx="9810">
                  <c:v>6014878799.9998693</c:v>
                </c:pt>
                <c:pt idx="9811">
                  <c:v>6015491999.9998693</c:v>
                </c:pt>
                <c:pt idx="9812">
                  <c:v>6016105199.9998693</c:v>
                </c:pt>
                <c:pt idx="9813">
                  <c:v>6016718399.9998693</c:v>
                </c:pt>
                <c:pt idx="9814">
                  <c:v>6017331599.9998693</c:v>
                </c:pt>
                <c:pt idx="9815">
                  <c:v>6017944799.9998693</c:v>
                </c:pt>
                <c:pt idx="9816">
                  <c:v>6018557999.9998693</c:v>
                </c:pt>
                <c:pt idx="9817">
                  <c:v>6019171199.9998693</c:v>
                </c:pt>
                <c:pt idx="9818">
                  <c:v>6019784399.9998693</c:v>
                </c:pt>
                <c:pt idx="9819">
                  <c:v>6020397599.9998693</c:v>
                </c:pt>
                <c:pt idx="9820">
                  <c:v>6021010799.9998693</c:v>
                </c:pt>
                <c:pt idx="9821">
                  <c:v>6021623999.9998693</c:v>
                </c:pt>
                <c:pt idx="9822">
                  <c:v>6022237199.9998693</c:v>
                </c:pt>
                <c:pt idx="9823">
                  <c:v>6022850399.9998693</c:v>
                </c:pt>
                <c:pt idx="9824">
                  <c:v>6023463599.9998693</c:v>
                </c:pt>
                <c:pt idx="9825">
                  <c:v>6024076799.9998693</c:v>
                </c:pt>
                <c:pt idx="9826">
                  <c:v>6024689999.9998693</c:v>
                </c:pt>
                <c:pt idx="9827">
                  <c:v>6025303199.9998693</c:v>
                </c:pt>
                <c:pt idx="9828">
                  <c:v>6025916399.9998693</c:v>
                </c:pt>
                <c:pt idx="9829">
                  <c:v>6026529599.9998693</c:v>
                </c:pt>
                <c:pt idx="9830">
                  <c:v>6027142799.9998693</c:v>
                </c:pt>
                <c:pt idx="9831">
                  <c:v>6027755999.9998693</c:v>
                </c:pt>
                <c:pt idx="9832">
                  <c:v>6028369199.9998693</c:v>
                </c:pt>
                <c:pt idx="9833">
                  <c:v>6028982399.9998693</c:v>
                </c:pt>
                <c:pt idx="9834">
                  <c:v>6029595599.9998693</c:v>
                </c:pt>
                <c:pt idx="9835">
                  <c:v>6030208799.9998693</c:v>
                </c:pt>
                <c:pt idx="9836">
                  <c:v>6030821999.9998693</c:v>
                </c:pt>
                <c:pt idx="9837">
                  <c:v>6031435199.9998693</c:v>
                </c:pt>
                <c:pt idx="9838">
                  <c:v>6032048399.9998693</c:v>
                </c:pt>
                <c:pt idx="9839">
                  <c:v>6032661599.9998693</c:v>
                </c:pt>
                <c:pt idx="9840">
                  <c:v>6033274799.9998693</c:v>
                </c:pt>
                <c:pt idx="9841">
                  <c:v>6033887999.9998693</c:v>
                </c:pt>
                <c:pt idx="9842">
                  <c:v>6034501199.9998693</c:v>
                </c:pt>
                <c:pt idx="9843">
                  <c:v>6035114399.9998693</c:v>
                </c:pt>
                <c:pt idx="9844">
                  <c:v>6035727599.9998693</c:v>
                </c:pt>
                <c:pt idx="9845">
                  <c:v>6036340799.9998693</c:v>
                </c:pt>
                <c:pt idx="9846">
                  <c:v>6036953999.9998693</c:v>
                </c:pt>
                <c:pt idx="9847">
                  <c:v>6037567199.9998693</c:v>
                </c:pt>
                <c:pt idx="9848">
                  <c:v>6038180399.9998693</c:v>
                </c:pt>
                <c:pt idx="9849">
                  <c:v>6038793599.9998693</c:v>
                </c:pt>
                <c:pt idx="9850">
                  <c:v>6039406799.9998693</c:v>
                </c:pt>
                <c:pt idx="9851">
                  <c:v>6040019999.9998693</c:v>
                </c:pt>
                <c:pt idx="9852">
                  <c:v>6040633199.9998693</c:v>
                </c:pt>
                <c:pt idx="9853">
                  <c:v>6041246399.9998693</c:v>
                </c:pt>
                <c:pt idx="9854">
                  <c:v>6041859599.9998693</c:v>
                </c:pt>
                <c:pt idx="9855">
                  <c:v>6042472799.9998693</c:v>
                </c:pt>
                <c:pt idx="9856">
                  <c:v>6043085999.9998693</c:v>
                </c:pt>
                <c:pt idx="9857">
                  <c:v>6043699199.9998693</c:v>
                </c:pt>
                <c:pt idx="9858">
                  <c:v>6044312399.9998693</c:v>
                </c:pt>
                <c:pt idx="9859">
                  <c:v>6044925599.9998693</c:v>
                </c:pt>
                <c:pt idx="9860">
                  <c:v>6045538799.9998693</c:v>
                </c:pt>
                <c:pt idx="9861">
                  <c:v>6046151999.9998693</c:v>
                </c:pt>
                <c:pt idx="9862">
                  <c:v>6046765199.9998693</c:v>
                </c:pt>
                <c:pt idx="9863">
                  <c:v>6047378399.9998693</c:v>
                </c:pt>
                <c:pt idx="9864">
                  <c:v>6047991599.9998693</c:v>
                </c:pt>
                <c:pt idx="9865">
                  <c:v>6048604799.9998693</c:v>
                </c:pt>
                <c:pt idx="9866">
                  <c:v>6049217999.9998693</c:v>
                </c:pt>
                <c:pt idx="9867">
                  <c:v>6049831199.9998693</c:v>
                </c:pt>
                <c:pt idx="9868">
                  <c:v>6050444399.9998693</c:v>
                </c:pt>
                <c:pt idx="9869">
                  <c:v>6051057599.9998693</c:v>
                </c:pt>
                <c:pt idx="9870">
                  <c:v>6051670799.9998693</c:v>
                </c:pt>
                <c:pt idx="9871">
                  <c:v>6052283999.9998693</c:v>
                </c:pt>
                <c:pt idx="9872">
                  <c:v>6052897199.9998693</c:v>
                </c:pt>
                <c:pt idx="9873">
                  <c:v>6053510399.9998693</c:v>
                </c:pt>
                <c:pt idx="9874">
                  <c:v>6054123599.9998693</c:v>
                </c:pt>
                <c:pt idx="9875">
                  <c:v>6054736799.9998693</c:v>
                </c:pt>
                <c:pt idx="9876">
                  <c:v>6055349999.9998693</c:v>
                </c:pt>
                <c:pt idx="9877">
                  <c:v>6055963199.9998693</c:v>
                </c:pt>
                <c:pt idx="9878">
                  <c:v>6056576399.9998693</c:v>
                </c:pt>
                <c:pt idx="9879">
                  <c:v>6057189599.9998693</c:v>
                </c:pt>
                <c:pt idx="9880">
                  <c:v>6057802799.9998693</c:v>
                </c:pt>
                <c:pt idx="9881">
                  <c:v>6058415999.9998693</c:v>
                </c:pt>
                <c:pt idx="9882">
                  <c:v>6059029199.9998693</c:v>
                </c:pt>
                <c:pt idx="9883">
                  <c:v>6059642399.9998693</c:v>
                </c:pt>
                <c:pt idx="9884">
                  <c:v>6060255599.9998693</c:v>
                </c:pt>
                <c:pt idx="9885">
                  <c:v>6060868799.9998693</c:v>
                </c:pt>
                <c:pt idx="9886">
                  <c:v>6061481999.9998693</c:v>
                </c:pt>
                <c:pt idx="9887">
                  <c:v>6062095199.9998693</c:v>
                </c:pt>
                <c:pt idx="9888">
                  <c:v>6062708399.9998693</c:v>
                </c:pt>
                <c:pt idx="9889">
                  <c:v>6063321599.9998693</c:v>
                </c:pt>
                <c:pt idx="9890">
                  <c:v>6063934799.9998693</c:v>
                </c:pt>
                <c:pt idx="9891">
                  <c:v>6064547999.9998693</c:v>
                </c:pt>
                <c:pt idx="9892">
                  <c:v>6065161199.9998693</c:v>
                </c:pt>
                <c:pt idx="9893">
                  <c:v>6065774399.9998693</c:v>
                </c:pt>
                <c:pt idx="9894">
                  <c:v>6066387599.9998693</c:v>
                </c:pt>
                <c:pt idx="9895">
                  <c:v>6067000799.9998693</c:v>
                </c:pt>
                <c:pt idx="9896">
                  <c:v>6067613999.9998693</c:v>
                </c:pt>
                <c:pt idx="9897">
                  <c:v>6068227199.9998693</c:v>
                </c:pt>
                <c:pt idx="9898">
                  <c:v>6068840399.9998693</c:v>
                </c:pt>
                <c:pt idx="9899">
                  <c:v>6069453599.9998693</c:v>
                </c:pt>
                <c:pt idx="9900">
                  <c:v>6070066799.9998693</c:v>
                </c:pt>
                <c:pt idx="9901">
                  <c:v>6070679999.9998693</c:v>
                </c:pt>
                <c:pt idx="9902">
                  <c:v>6071293199.9998693</c:v>
                </c:pt>
                <c:pt idx="9903">
                  <c:v>6071906399.9998693</c:v>
                </c:pt>
                <c:pt idx="9904">
                  <c:v>6072519599.9998693</c:v>
                </c:pt>
                <c:pt idx="9905">
                  <c:v>6073132799.9998693</c:v>
                </c:pt>
                <c:pt idx="9906">
                  <c:v>6073745999.9998693</c:v>
                </c:pt>
                <c:pt idx="9907">
                  <c:v>6074359199.9998693</c:v>
                </c:pt>
                <c:pt idx="9908">
                  <c:v>6074972399.9998693</c:v>
                </c:pt>
                <c:pt idx="9909">
                  <c:v>6075585599.9998693</c:v>
                </c:pt>
                <c:pt idx="9910">
                  <c:v>6076198799.9998693</c:v>
                </c:pt>
                <c:pt idx="9911">
                  <c:v>6076811999.9998693</c:v>
                </c:pt>
                <c:pt idx="9912">
                  <c:v>6077425199.9998693</c:v>
                </c:pt>
                <c:pt idx="9913">
                  <c:v>6078038399.9998693</c:v>
                </c:pt>
                <c:pt idx="9914">
                  <c:v>6078651599.9998693</c:v>
                </c:pt>
                <c:pt idx="9915">
                  <c:v>6079264799.9998693</c:v>
                </c:pt>
                <c:pt idx="9916">
                  <c:v>6079877999.9998693</c:v>
                </c:pt>
                <c:pt idx="9917">
                  <c:v>6080491199.9998693</c:v>
                </c:pt>
                <c:pt idx="9918">
                  <c:v>6081104399.9998693</c:v>
                </c:pt>
                <c:pt idx="9919">
                  <c:v>6081717599.9998693</c:v>
                </c:pt>
                <c:pt idx="9920">
                  <c:v>6082330799.9998693</c:v>
                </c:pt>
                <c:pt idx="9921">
                  <c:v>6082943999.9998693</c:v>
                </c:pt>
                <c:pt idx="9922">
                  <c:v>6083557199.9998693</c:v>
                </c:pt>
                <c:pt idx="9923">
                  <c:v>6084170399.9998693</c:v>
                </c:pt>
                <c:pt idx="9924">
                  <c:v>6084783599.9998693</c:v>
                </c:pt>
                <c:pt idx="9925">
                  <c:v>6085396799.9998693</c:v>
                </c:pt>
                <c:pt idx="9926">
                  <c:v>6086009999.9998693</c:v>
                </c:pt>
                <c:pt idx="9927">
                  <c:v>6086623199.9998693</c:v>
                </c:pt>
                <c:pt idx="9928">
                  <c:v>6087236399.9998693</c:v>
                </c:pt>
                <c:pt idx="9929">
                  <c:v>6087849599.9998693</c:v>
                </c:pt>
                <c:pt idx="9930">
                  <c:v>6088462799.9998693</c:v>
                </c:pt>
                <c:pt idx="9931">
                  <c:v>6089075999.9998693</c:v>
                </c:pt>
                <c:pt idx="9932">
                  <c:v>6089689199.9998693</c:v>
                </c:pt>
                <c:pt idx="9933">
                  <c:v>6090302399.9998693</c:v>
                </c:pt>
                <c:pt idx="9934">
                  <c:v>6090915599.9998693</c:v>
                </c:pt>
                <c:pt idx="9935">
                  <c:v>6091528799.9998693</c:v>
                </c:pt>
                <c:pt idx="9936">
                  <c:v>6092141999.9998693</c:v>
                </c:pt>
                <c:pt idx="9937">
                  <c:v>6092755199.9998693</c:v>
                </c:pt>
                <c:pt idx="9938">
                  <c:v>6093368399.9998693</c:v>
                </c:pt>
                <c:pt idx="9939">
                  <c:v>6093981599.9998693</c:v>
                </c:pt>
                <c:pt idx="9940">
                  <c:v>6094594799.9998693</c:v>
                </c:pt>
                <c:pt idx="9941">
                  <c:v>6095207999.9998693</c:v>
                </c:pt>
                <c:pt idx="9942">
                  <c:v>6095821199.9998693</c:v>
                </c:pt>
                <c:pt idx="9943">
                  <c:v>6096434399.9998693</c:v>
                </c:pt>
                <c:pt idx="9944">
                  <c:v>6097047599.9998693</c:v>
                </c:pt>
                <c:pt idx="9945">
                  <c:v>6097660799.9998693</c:v>
                </c:pt>
                <c:pt idx="9946">
                  <c:v>6098273999.9998693</c:v>
                </c:pt>
                <c:pt idx="9947">
                  <c:v>6098887199.9998693</c:v>
                </c:pt>
                <c:pt idx="9948">
                  <c:v>6099500399.9998693</c:v>
                </c:pt>
                <c:pt idx="9949">
                  <c:v>6100113599.9998693</c:v>
                </c:pt>
                <c:pt idx="9950">
                  <c:v>6100726799.9998693</c:v>
                </c:pt>
                <c:pt idx="9951">
                  <c:v>6101339999.9998693</c:v>
                </c:pt>
                <c:pt idx="9952">
                  <c:v>6101953199.9998693</c:v>
                </c:pt>
                <c:pt idx="9953">
                  <c:v>6102566399.9998693</c:v>
                </c:pt>
                <c:pt idx="9954">
                  <c:v>6103179599.9998693</c:v>
                </c:pt>
                <c:pt idx="9955">
                  <c:v>6103792799.9998693</c:v>
                </c:pt>
                <c:pt idx="9956">
                  <c:v>6104405999.9998693</c:v>
                </c:pt>
                <c:pt idx="9957">
                  <c:v>6105019199.9998693</c:v>
                </c:pt>
                <c:pt idx="9958">
                  <c:v>6105632399.9998693</c:v>
                </c:pt>
                <c:pt idx="9959">
                  <c:v>6106245599.9998693</c:v>
                </c:pt>
                <c:pt idx="9960">
                  <c:v>6106858799.9998693</c:v>
                </c:pt>
                <c:pt idx="9961">
                  <c:v>6107471999.9998693</c:v>
                </c:pt>
                <c:pt idx="9962">
                  <c:v>6108085199.9998693</c:v>
                </c:pt>
                <c:pt idx="9963">
                  <c:v>6108698399.9998693</c:v>
                </c:pt>
                <c:pt idx="9964">
                  <c:v>6109311599.9998693</c:v>
                </c:pt>
                <c:pt idx="9965">
                  <c:v>6109924799.9998693</c:v>
                </c:pt>
                <c:pt idx="9966">
                  <c:v>6110537999.9998693</c:v>
                </c:pt>
                <c:pt idx="9967">
                  <c:v>6111151199.9998693</c:v>
                </c:pt>
                <c:pt idx="9968">
                  <c:v>6111764399.9998693</c:v>
                </c:pt>
                <c:pt idx="9969">
                  <c:v>6112377599.9998693</c:v>
                </c:pt>
                <c:pt idx="9970">
                  <c:v>6112990799.9998693</c:v>
                </c:pt>
                <c:pt idx="9971">
                  <c:v>6113603999.9998693</c:v>
                </c:pt>
                <c:pt idx="9972">
                  <c:v>6114217199.9998693</c:v>
                </c:pt>
                <c:pt idx="9973">
                  <c:v>6114830399.9998693</c:v>
                </c:pt>
                <c:pt idx="9974">
                  <c:v>6115443599.9998693</c:v>
                </c:pt>
                <c:pt idx="9975">
                  <c:v>6116056799.9998693</c:v>
                </c:pt>
                <c:pt idx="9976">
                  <c:v>6116669999.9998693</c:v>
                </c:pt>
                <c:pt idx="9977">
                  <c:v>6117283199.9998693</c:v>
                </c:pt>
                <c:pt idx="9978">
                  <c:v>6117896399.9998693</c:v>
                </c:pt>
                <c:pt idx="9979">
                  <c:v>6118509599.9998693</c:v>
                </c:pt>
                <c:pt idx="9980">
                  <c:v>6119122799.9998693</c:v>
                </c:pt>
                <c:pt idx="9981">
                  <c:v>6119735999.9998693</c:v>
                </c:pt>
                <c:pt idx="9982">
                  <c:v>6120349199.9998693</c:v>
                </c:pt>
                <c:pt idx="9983">
                  <c:v>6120962399.9998693</c:v>
                </c:pt>
                <c:pt idx="9984">
                  <c:v>6121575599.9998693</c:v>
                </c:pt>
                <c:pt idx="9985">
                  <c:v>6122188799.9998693</c:v>
                </c:pt>
                <c:pt idx="9986">
                  <c:v>6122801999.9998693</c:v>
                </c:pt>
                <c:pt idx="9987">
                  <c:v>6123415199.9998693</c:v>
                </c:pt>
                <c:pt idx="9988">
                  <c:v>6124028399.9998693</c:v>
                </c:pt>
                <c:pt idx="9989">
                  <c:v>6124641599.9998693</c:v>
                </c:pt>
                <c:pt idx="9990">
                  <c:v>6125254799.9998693</c:v>
                </c:pt>
                <c:pt idx="9991">
                  <c:v>6125867999.9998693</c:v>
                </c:pt>
                <c:pt idx="9992">
                  <c:v>6126481199.9998693</c:v>
                </c:pt>
                <c:pt idx="9993">
                  <c:v>6127094399.9998693</c:v>
                </c:pt>
                <c:pt idx="9994">
                  <c:v>6127707599.9998693</c:v>
                </c:pt>
                <c:pt idx="9995">
                  <c:v>6128320799.9998693</c:v>
                </c:pt>
                <c:pt idx="9996">
                  <c:v>6128933999.9998693</c:v>
                </c:pt>
                <c:pt idx="9997">
                  <c:v>6129547199.9998693</c:v>
                </c:pt>
                <c:pt idx="9998">
                  <c:v>6130160399.9998693</c:v>
                </c:pt>
                <c:pt idx="9999">
                  <c:v>6130773599.9998693</c:v>
                </c:pt>
                <c:pt idx="10000">
                  <c:v>6131386799.9998693</c:v>
                </c:pt>
                <c:pt idx="10001">
                  <c:v>6131999999.9998693</c:v>
                </c:pt>
                <c:pt idx="10002">
                  <c:v>6132613199.9998693</c:v>
                </c:pt>
                <c:pt idx="10003">
                  <c:v>6133226399.9998693</c:v>
                </c:pt>
                <c:pt idx="10004">
                  <c:v>6133839599.9998693</c:v>
                </c:pt>
                <c:pt idx="10005">
                  <c:v>6134452799.9998693</c:v>
                </c:pt>
                <c:pt idx="10006">
                  <c:v>6135065999.9998693</c:v>
                </c:pt>
                <c:pt idx="10007">
                  <c:v>6135679199.9998693</c:v>
                </c:pt>
                <c:pt idx="10008">
                  <c:v>6136292399.9998693</c:v>
                </c:pt>
                <c:pt idx="10009">
                  <c:v>6136905599.9998693</c:v>
                </c:pt>
                <c:pt idx="10010">
                  <c:v>6137518799.9998693</c:v>
                </c:pt>
                <c:pt idx="10011">
                  <c:v>6138131999.9998693</c:v>
                </c:pt>
                <c:pt idx="10012">
                  <c:v>6138745199.9998693</c:v>
                </c:pt>
                <c:pt idx="10013">
                  <c:v>6139358399.9998693</c:v>
                </c:pt>
                <c:pt idx="10014">
                  <c:v>6139971599.9998693</c:v>
                </c:pt>
                <c:pt idx="10015">
                  <c:v>6140584799.9998693</c:v>
                </c:pt>
                <c:pt idx="10016">
                  <c:v>6141197999.9998693</c:v>
                </c:pt>
                <c:pt idx="10017">
                  <c:v>6141811199.9998693</c:v>
                </c:pt>
                <c:pt idx="10018">
                  <c:v>6142424399.9998693</c:v>
                </c:pt>
                <c:pt idx="10019">
                  <c:v>6143037599.9998693</c:v>
                </c:pt>
                <c:pt idx="10020">
                  <c:v>6143650799.9998693</c:v>
                </c:pt>
                <c:pt idx="10021">
                  <c:v>6144263999.9998693</c:v>
                </c:pt>
                <c:pt idx="10022">
                  <c:v>6144877199.9998693</c:v>
                </c:pt>
                <c:pt idx="10023">
                  <c:v>6145490399.9998693</c:v>
                </c:pt>
                <c:pt idx="10024">
                  <c:v>6146103599.9998693</c:v>
                </c:pt>
                <c:pt idx="10025">
                  <c:v>6146716799.9998693</c:v>
                </c:pt>
                <c:pt idx="10026">
                  <c:v>6147329999.9998693</c:v>
                </c:pt>
                <c:pt idx="10027">
                  <c:v>6147943199.9998693</c:v>
                </c:pt>
                <c:pt idx="10028">
                  <c:v>6148556399.9998693</c:v>
                </c:pt>
                <c:pt idx="10029">
                  <c:v>6149169599.9998693</c:v>
                </c:pt>
                <c:pt idx="10030">
                  <c:v>6149782799.9998693</c:v>
                </c:pt>
                <c:pt idx="10031">
                  <c:v>6150395999.9998693</c:v>
                </c:pt>
                <c:pt idx="10032">
                  <c:v>6151009199.9998693</c:v>
                </c:pt>
                <c:pt idx="10033">
                  <c:v>6151622399.9998693</c:v>
                </c:pt>
                <c:pt idx="10034">
                  <c:v>6152235599.9998693</c:v>
                </c:pt>
                <c:pt idx="10035">
                  <c:v>6152848799.9998693</c:v>
                </c:pt>
                <c:pt idx="10036">
                  <c:v>6153461999.9998693</c:v>
                </c:pt>
                <c:pt idx="10037">
                  <c:v>6154075199.9998693</c:v>
                </c:pt>
                <c:pt idx="10038">
                  <c:v>6154688399.9998693</c:v>
                </c:pt>
                <c:pt idx="10039">
                  <c:v>6155301599.9998693</c:v>
                </c:pt>
                <c:pt idx="10040">
                  <c:v>6155914799.9998693</c:v>
                </c:pt>
                <c:pt idx="10041">
                  <c:v>6156527999.9998693</c:v>
                </c:pt>
                <c:pt idx="10042">
                  <c:v>6157141199.9998693</c:v>
                </c:pt>
                <c:pt idx="10043">
                  <c:v>6157754399.9998693</c:v>
                </c:pt>
                <c:pt idx="10044">
                  <c:v>6158367599.9998693</c:v>
                </c:pt>
                <c:pt idx="10045">
                  <c:v>6158980799.9998693</c:v>
                </c:pt>
                <c:pt idx="10046">
                  <c:v>6159593999.9998693</c:v>
                </c:pt>
                <c:pt idx="10047">
                  <c:v>6160207199.9998693</c:v>
                </c:pt>
                <c:pt idx="10048">
                  <c:v>6160820399.9998693</c:v>
                </c:pt>
                <c:pt idx="10049">
                  <c:v>6161433599.9998693</c:v>
                </c:pt>
                <c:pt idx="10050">
                  <c:v>6162046799.9998693</c:v>
                </c:pt>
                <c:pt idx="10051">
                  <c:v>6162659999.9998693</c:v>
                </c:pt>
                <c:pt idx="10052">
                  <c:v>6163273199.9998693</c:v>
                </c:pt>
                <c:pt idx="10053">
                  <c:v>6163886399.9998693</c:v>
                </c:pt>
                <c:pt idx="10054">
                  <c:v>6164499599.9998693</c:v>
                </c:pt>
                <c:pt idx="10055">
                  <c:v>6165112799.9998693</c:v>
                </c:pt>
                <c:pt idx="10056">
                  <c:v>6165725999.9998693</c:v>
                </c:pt>
                <c:pt idx="10057">
                  <c:v>6166339199.9998693</c:v>
                </c:pt>
                <c:pt idx="10058">
                  <c:v>6166952399.9998693</c:v>
                </c:pt>
                <c:pt idx="10059">
                  <c:v>6167565599.9998693</c:v>
                </c:pt>
                <c:pt idx="10060">
                  <c:v>6168178799.9998693</c:v>
                </c:pt>
                <c:pt idx="10061">
                  <c:v>6168791999.9998693</c:v>
                </c:pt>
                <c:pt idx="10062">
                  <c:v>6169405199.9998693</c:v>
                </c:pt>
                <c:pt idx="10063">
                  <c:v>6170018399.9998693</c:v>
                </c:pt>
                <c:pt idx="10064">
                  <c:v>6170631599.9998693</c:v>
                </c:pt>
                <c:pt idx="10065">
                  <c:v>6171244799.9998693</c:v>
                </c:pt>
                <c:pt idx="10066">
                  <c:v>6171857999.9998693</c:v>
                </c:pt>
                <c:pt idx="10067">
                  <c:v>6172471199.9998693</c:v>
                </c:pt>
                <c:pt idx="10068">
                  <c:v>6173084399.9998693</c:v>
                </c:pt>
                <c:pt idx="10069">
                  <c:v>6173697599.9998693</c:v>
                </c:pt>
                <c:pt idx="10070">
                  <c:v>6174310799.9998693</c:v>
                </c:pt>
                <c:pt idx="10071">
                  <c:v>6174923999.9998693</c:v>
                </c:pt>
                <c:pt idx="10072">
                  <c:v>6175537199.9998693</c:v>
                </c:pt>
                <c:pt idx="10073">
                  <c:v>6176150399.9998693</c:v>
                </c:pt>
                <c:pt idx="10074">
                  <c:v>6176763599.9998693</c:v>
                </c:pt>
                <c:pt idx="10075">
                  <c:v>6177376799.9998693</c:v>
                </c:pt>
                <c:pt idx="10076">
                  <c:v>6177989999.9998693</c:v>
                </c:pt>
                <c:pt idx="10077">
                  <c:v>6178603199.9998693</c:v>
                </c:pt>
                <c:pt idx="10078">
                  <c:v>6179216399.9998693</c:v>
                </c:pt>
                <c:pt idx="10079">
                  <c:v>6179829599.9998693</c:v>
                </c:pt>
                <c:pt idx="10080">
                  <c:v>6180442799.9998693</c:v>
                </c:pt>
                <c:pt idx="10081">
                  <c:v>6181055999.9998693</c:v>
                </c:pt>
                <c:pt idx="10082">
                  <c:v>6181669199.9998693</c:v>
                </c:pt>
                <c:pt idx="10083">
                  <c:v>6182282399.9998693</c:v>
                </c:pt>
                <c:pt idx="10084">
                  <c:v>6182895599.9998693</c:v>
                </c:pt>
                <c:pt idx="10085">
                  <c:v>6183508799.9998693</c:v>
                </c:pt>
                <c:pt idx="10086">
                  <c:v>6184121999.9998693</c:v>
                </c:pt>
                <c:pt idx="10087">
                  <c:v>6184735199.9998693</c:v>
                </c:pt>
                <c:pt idx="10088">
                  <c:v>6185348399.9998693</c:v>
                </c:pt>
                <c:pt idx="10089">
                  <c:v>6185961599.9998693</c:v>
                </c:pt>
                <c:pt idx="10090">
                  <c:v>6186574799.9998693</c:v>
                </c:pt>
                <c:pt idx="10091">
                  <c:v>6187187999.9998693</c:v>
                </c:pt>
                <c:pt idx="10092">
                  <c:v>6187801199.9998693</c:v>
                </c:pt>
                <c:pt idx="10093">
                  <c:v>6188414399.9998693</c:v>
                </c:pt>
                <c:pt idx="10094">
                  <c:v>6189027599.9998693</c:v>
                </c:pt>
                <c:pt idx="10095">
                  <c:v>6189640799.9998693</c:v>
                </c:pt>
                <c:pt idx="10096">
                  <c:v>6190253999.9998693</c:v>
                </c:pt>
                <c:pt idx="10097">
                  <c:v>6190867199.9998693</c:v>
                </c:pt>
                <c:pt idx="10098">
                  <c:v>6191480399.9998693</c:v>
                </c:pt>
                <c:pt idx="10099">
                  <c:v>6192093599.9998693</c:v>
                </c:pt>
                <c:pt idx="10100">
                  <c:v>6192706799.9998693</c:v>
                </c:pt>
                <c:pt idx="10101">
                  <c:v>6193319999.9998693</c:v>
                </c:pt>
                <c:pt idx="10102">
                  <c:v>6193933199.9998693</c:v>
                </c:pt>
                <c:pt idx="10103">
                  <c:v>6194546399.9998693</c:v>
                </c:pt>
                <c:pt idx="10104">
                  <c:v>6195159599.9998693</c:v>
                </c:pt>
                <c:pt idx="10105">
                  <c:v>6195772799.9998693</c:v>
                </c:pt>
                <c:pt idx="10106">
                  <c:v>6196385999.9998693</c:v>
                </c:pt>
                <c:pt idx="10107">
                  <c:v>6196999199.9998693</c:v>
                </c:pt>
                <c:pt idx="10108">
                  <c:v>6197612399.9998693</c:v>
                </c:pt>
                <c:pt idx="10109">
                  <c:v>6198225599.9998693</c:v>
                </c:pt>
                <c:pt idx="10110">
                  <c:v>6198838799.9998693</c:v>
                </c:pt>
                <c:pt idx="10111">
                  <c:v>6199451999.9998693</c:v>
                </c:pt>
                <c:pt idx="10112">
                  <c:v>6200065199.9998693</c:v>
                </c:pt>
                <c:pt idx="10113">
                  <c:v>6200678399.9998693</c:v>
                </c:pt>
                <c:pt idx="10114">
                  <c:v>6201291599.9998693</c:v>
                </c:pt>
                <c:pt idx="10115">
                  <c:v>6201904799.9998693</c:v>
                </c:pt>
                <c:pt idx="10116">
                  <c:v>6202517999.9998693</c:v>
                </c:pt>
                <c:pt idx="10117">
                  <c:v>6203131199.9998693</c:v>
                </c:pt>
                <c:pt idx="10118">
                  <c:v>6203744399.9998693</c:v>
                </c:pt>
                <c:pt idx="10119">
                  <c:v>6204357599.9998693</c:v>
                </c:pt>
                <c:pt idx="10120">
                  <c:v>6204970799.9998693</c:v>
                </c:pt>
                <c:pt idx="10121">
                  <c:v>6205583999.9998693</c:v>
                </c:pt>
                <c:pt idx="10122">
                  <c:v>6206197199.9998693</c:v>
                </c:pt>
                <c:pt idx="10123">
                  <c:v>6206810399.9998693</c:v>
                </c:pt>
                <c:pt idx="10124">
                  <c:v>6207423599.9998693</c:v>
                </c:pt>
                <c:pt idx="10125">
                  <c:v>6208036799.9998693</c:v>
                </c:pt>
                <c:pt idx="10126">
                  <c:v>6208649999.9998693</c:v>
                </c:pt>
                <c:pt idx="10127">
                  <c:v>6209263199.9998693</c:v>
                </c:pt>
                <c:pt idx="10128">
                  <c:v>6209876399.9998693</c:v>
                </c:pt>
                <c:pt idx="10129">
                  <c:v>6210489599.9998693</c:v>
                </c:pt>
                <c:pt idx="10130">
                  <c:v>6211102799.9998693</c:v>
                </c:pt>
                <c:pt idx="10131">
                  <c:v>6211715999.9998693</c:v>
                </c:pt>
                <c:pt idx="10132">
                  <c:v>6212329199.9998693</c:v>
                </c:pt>
                <c:pt idx="10133">
                  <c:v>6212942399.9998693</c:v>
                </c:pt>
                <c:pt idx="10134">
                  <c:v>6213555599.9998693</c:v>
                </c:pt>
                <c:pt idx="10135">
                  <c:v>6214168799.9998693</c:v>
                </c:pt>
                <c:pt idx="10136">
                  <c:v>6214781999.9998693</c:v>
                </c:pt>
                <c:pt idx="10137">
                  <c:v>6215395199.9998693</c:v>
                </c:pt>
                <c:pt idx="10138">
                  <c:v>6216008399.9998693</c:v>
                </c:pt>
                <c:pt idx="10139">
                  <c:v>6216621599.9998693</c:v>
                </c:pt>
                <c:pt idx="10140">
                  <c:v>6217234799.9998693</c:v>
                </c:pt>
                <c:pt idx="10141">
                  <c:v>6217847999.9998693</c:v>
                </c:pt>
                <c:pt idx="10142">
                  <c:v>6218461199.9998693</c:v>
                </c:pt>
                <c:pt idx="10143">
                  <c:v>6219074399.9998693</c:v>
                </c:pt>
                <c:pt idx="10144">
                  <c:v>6219687599.9998693</c:v>
                </c:pt>
                <c:pt idx="10145">
                  <c:v>6220300799.9998693</c:v>
                </c:pt>
                <c:pt idx="10146">
                  <c:v>6220913999.9998693</c:v>
                </c:pt>
                <c:pt idx="10147">
                  <c:v>6221527199.9998693</c:v>
                </c:pt>
                <c:pt idx="10148">
                  <c:v>6222140399.9998693</c:v>
                </c:pt>
                <c:pt idx="10149">
                  <c:v>6222753599.9998693</c:v>
                </c:pt>
                <c:pt idx="10150">
                  <c:v>6223366799.9998693</c:v>
                </c:pt>
                <c:pt idx="10151">
                  <c:v>6223979999.9998693</c:v>
                </c:pt>
                <c:pt idx="10152">
                  <c:v>6224593199.9998693</c:v>
                </c:pt>
                <c:pt idx="10153">
                  <c:v>6225206399.9998693</c:v>
                </c:pt>
                <c:pt idx="10154">
                  <c:v>6225819599.9998693</c:v>
                </c:pt>
                <c:pt idx="10155">
                  <c:v>6226432799.9998693</c:v>
                </c:pt>
                <c:pt idx="10156">
                  <c:v>6227045999.9998693</c:v>
                </c:pt>
                <c:pt idx="10157">
                  <c:v>6227659199.9998693</c:v>
                </c:pt>
                <c:pt idx="10158">
                  <c:v>6228272399.9998693</c:v>
                </c:pt>
                <c:pt idx="10159">
                  <c:v>6228885599.9998693</c:v>
                </c:pt>
                <c:pt idx="10160">
                  <c:v>6229498799.9998693</c:v>
                </c:pt>
                <c:pt idx="10161">
                  <c:v>6230111999.9998693</c:v>
                </c:pt>
                <c:pt idx="10162">
                  <c:v>6230725199.9998693</c:v>
                </c:pt>
                <c:pt idx="10163">
                  <c:v>6231338399.9998693</c:v>
                </c:pt>
                <c:pt idx="10164">
                  <c:v>6231951599.9998693</c:v>
                </c:pt>
                <c:pt idx="10165">
                  <c:v>6232564799.9998693</c:v>
                </c:pt>
                <c:pt idx="10166">
                  <c:v>6233177999.9998693</c:v>
                </c:pt>
                <c:pt idx="10167">
                  <c:v>6233791199.9998693</c:v>
                </c:pt>
                <c:pt idx="10168">
                  <c:v>6234404399.9998693</c:v>
                </c:pt>
                <c:pt idx="10169">
                  <c:v>6235017599.9998693</c:v>
                </c:pt>
                <c:pt idx="10170">
                  <c:v>6235630799.9998693</c:v>
                </c:pt>
                <c:pt idx="10171">
                  <c:v>6236243999.9998693</c:v>
                </c:pt>
                <c:pt idx="10172">
                  <c:v>6236857199.9998693</c:v>
                </c:pt>
                <c:pt idx="10173">
                  <c:v>6237470399.9998693</c:v>
                </c:pt>
                <c:pt idx="10174">
                  <c:v>6238083599.9998693</c:v>
                </c:pt>
                <c:pt idx="10175">
                  <c:v>6238696799.9998693</c:v>
                </c:pt>
                <c:pt idx="10176">
                  <c:v>6239309999.9998693</c:v>
                </c:pt>
                <c:pt idx="10177">
                  <c:v>6239923199.9998693</c:v>
                </c:pt>
                <c:pt idx="10178">
                  <c:v>6240536399.9998693</c:v>
                </c:pt>
                <c:pt idx="10179">
                  <c:v>6241149599.9998693</c:v>
                </c:pt>
                <c:pt idx="10180">
                  <c:v>6241762799.9998693</c:v>
                </c:pt>
                <c:pt idx="10181">
                  <c:v>6242375999.9998693</c:v>
                </c:pt>
                <c:pt idx="10182">
                  <c:v>6242989199.9998693</c:v>
                </c:pt>
                <c:pt idx="10183">
                  <c:v>6243602399.9998693</c:v>
                </c:pt>
                <c:pt idx="10184">
                  <c:v>6244215599.9998693</c:v>
                </c:pt>
                <c:pt idx="10185">
                  <c:v>6244828799.9998693</c:v>
                </c:pt>
                <c:pt idx="10186">
                  <c:v>6245441999.9998693</c:v>
                </c:pt>
                <c:pt idx="10187">
                  <c:v>6246055199.9998693</c:v>
                </c:pt>
                <c:pt idx="10188">
                  <c:v>6246668399.9998693</c:v>
                </c:pt>
                <c:pt idx="10189">
                  <c:v>6247281599.9998693</c:v>
                </c:pt>
                <c:pt idx="10190">
                  <c:v>6247894799.9998693</c:v>
                </c:pt>
                <c:pt idx="10191">
                  <c:v>6248507999.9998693</c:v>
                </c:pt>
                <c:pt idx="10192">
                  <c:v>6249121199.9998693</c:v>
                </c:pt>
                <c:pt idx="10193">
                  <c:v>6249734399.9998693</c:v>
                </c:pt>
                <c:pt idx="10194">
                  <c:v>6250347599.9998693</c:v>
                </c:pt>
                <c:pt idx="10195">
                  <c:v>6250960799.9998693</c:v>
                </c:pt>
                <c:pt idx="10196">
                  <c:v>6251573999.9998693</c:v>
                </c:pt>
                <c:pt idx="10197">
                  <c:v>6252187199.9998693</c:v>
                </c:pt>
                <c:pt idx="10198">
                  <c:v>6252800399.9998693</c:v>
                </c:pt>
                <c:pt idx="10199">
                  <c:v>6253413599.9998693</c:v>
                </c:pt>
                <c:pt idx="10200">
                  <c:v>6254026799.9998693</c:v>
                </c:pt>
                <c:pt idx="10201">
                  <c:v>6254639999.9998693</c:v>
                </c:pt>
                <c:pt idx="10202">
                  <c:v>6255253199.9998693</c:v>
                </c:pt>
                <c:pt idx="10203">
                  <c:v>6255866399.9998693</c:v>
                </c:pt>
                <c:pt idx="10204">
                  <c:v>6256479599.9998693</c:v>
                </c:pt>
                <c:pt idx="10205">
                  <c:v>6257092799.9998693</c:v>
                </c:pt>
                <c:pt idx="10206">
                  <c:v>6257705999.9998693</c:v>
                </c:pt>
                <c:pt idx="10207">
                  <c:v>6258319199.9998693</c:v>
                </c:pt>
                <c:pt idx="10208">
                  <c:v>6258932399.9998693</c:v>
                </c:pt>
                <c:pt idx="10209">
                  <c:v>6259545599.9998693</c:v>
                </c:pt>
                <c:pt idx="10210">
                  <c:v>6260158799.9998693</c:v>
                </c:pt>
                <c:pt idx="10211">
                  <c:v>6260771999.9998693</c:v>
                </c:pt>
                <c:pt idx="10212">
                  <c:v>6261385199.9998693</c:v>
                </c:pt>
                <c:pt idx="10213">
                  <c:v>6261998399.9998693</c:v>
                </c:pt>
                <c:pt idx="10214">
                  <c:v>6262611599.9998693</c:v>
                </c:pt>
                <c:pt idx="10215">
                  <c:v>6263224799.9998693</c:v>
                </c:pt>
                <c:pt idx="10216">
                  <c:v>6263837999.9998693</c:v>
                </c:pt>
                <c:pt idx="10217">
                  <c:v>6264451199.9998693</c:v>
                </c:pt>
                <c:pt idx="10218">
                  <c:v>6265064399.9998693</c:v>
                </c:pt>
                <c:pt idx="10219">
                  <c:v>6265677599.9998693</c:v>
                </c:pt>
                <c:pt idx="10220">
                  <c:v>6266290799.9998693</c:v>
                </c:pt>
                <c:pt idx="10221">
                  <c:v>6266903999.9998693</c:v>
                </c:pt>
                <c:pt idx="10222">
                  <c:v>6267517199.9998693</c:v>
                </c:pt>
                <c:pt idx="10223">
                  <c:v>6268130399.9998693</c:v>
                </c:pt>
                <c:pt idx="10224">
                  <c:v>6268743599.9998693</c:v>
                </c:pt>
                <c:pt idx="10225">
                  <c:v>6269356799.9998693</c:v>
                </c:pt>
                <c:pt idx="10226">
                  <c:v>6269969999.9998693</c:v>
                </c:pt>
                <c:pt idx="10227">
                  <c:v>6270583199.9998693</c:v>
                </c:pt>
                <c:pt idx="10228">
                  <c:v>6271196399.9998693</c:v>
                </c:pt>
                <c:pt idx="10229">
                  <c:v>6271809599.9998693</c:v>
                </c:pt>
                <c:pt idx="10230">
                  <c:v>6272422799.9998693</c:v>
                </c:pt>
                <c:pt idx="10231">
                  <c:v>6273035999.9998693</c:v>
                </c:pt>
                <c:pt idx="10232">
                  <c:v>6273649199.9998693</c:v>
                </c:pt>
                <c:pt idx="10233">
                  <c:v>6274262399.9998693</c:v>
                </c:pt>
                <c:pt idx="10234">
                  <c:v>6274875599.9998693</c:v>
                </c:pt>
                <c:pt idx="10235">
                  <c:v>6275488799.9998693</c:v>
                </c:pt>
                <c:pt idx="10236">
                  <c:v>6276101999.9998693</c:v>
                </c:pt>
                <c:pt idx="10237">
                  <c:v>6276715199.9998693</c:v>
                </c:pt>
                <c:pt idx="10238">
                  <c:v>6277328399.9998693</c:v>
                </c:pt>
                <c:pt idx="10239">
                  <c:v>6277941599.9998693</c:v>
                </c:pt>
                <c:pt idx="10240">
                  <c:v>6278554799.9998693</c:v>
                </c:pt>
                <c:pt idx="10241">
                  <c:v>6279167999.9998693</c:v>
                </c:pt>
                <c:pt idx="10242">
                  <c:v>6279781199.9998693</c:v>
                </c:pt>
                <c:pt idx="10243">
                  <c:v>6280394399.9998693</c:v>
                </c:pt>
                <c:pt idx="10244">
                  <c:v>6281007599.9998693</c:v>
                </c:pt>
                <c:pt idx="10245">
                  <c:v>6281620799.9998693</c:v>
                </c:pt>
                <c:pt idx="10246">
                  <c:v>6282233999.9998693</c:v>
                </c:pt>
                <c:pt idx="10247">
                  <c:v>6282847199.9998693</c:v>
                </c:pt>
                <c:pt idx="10248">
                  <c:v>6283460399.9998693</c:v>
                </c:pt>
                <c:pt idx="10249">
                  <c:v>6284073599.9998693</c:v>
                </c:pt>
                <c:pt idx="10250">
                  <c:v>6284686799.9998693</c:v>
                </c:pt>
                <c:pt idx="10251">
                  <c:v>6285299999.9998693</c:v>
                </c:pt>
                <c:pt idx="10252">
                  <c:v>6285913199.9998693</c:v>
                </c:pt>
                <c:pt idx="10253">
                  <c:v>6286526399.9998693</c:v>
                </c:pt>
                <c:pt idx="10254">
                  <c:v>6287139599.9998693</c:v>
                </c:pt>
                <c:pt idx="10255">
                  <c:v>6287752799.9998693</c:v>
                </c:pt>
                <c:pt idx="10256">
                  <c:v>6288365999.9998693</c:v>
                </c:pt>
                <c:pt idx="10257">
                  <c:v>6288979199.9998693</c:v>
                </c:pt>
                <c:pt idx="10258">
                  <c:v>6289592399.9998693</c:v>
                </c:pt>
                <c:pt idx="10259">
                  <c:v>6290205599.9998693</c:v>
                </c:pt>
                <c:pt idx="10260">
                  <c:v>6290818799.9998693</c:v>
                </c:pt>
                <c:pt idx="10261">
                  <c:v>6291431999.9998693</c:v>
                </c:pt>
                <c:pt idx="10262">
                  <c:v>6292045199.9998693</c:v>
                </c:pt>
                <c:pt idx="10263">
                  <c:v>6292658399.9998693</c:v>
                </c:pt>
                <c:pt idx="10264">
                  <c:v>6293271599.9998693</c:v>
                </c:pt>
                <c:pt idx="10265">
                  <c:v>6293884799.9998693</c:v>
                </c:pt>
                <c:pt idx="10266">
                  <c:v>6294497999.9998693</c:v>
                </c:pt>
                <c:pt idx="10267">
                  <c:v>6295111199.9998693</c:v>
                </c:pt>
                <c:pt idx="10268">
                  <c:v>6295724399.9998693</c:v>
                </c:pt>
                <c:pt idx="10269">
                  <c:v>6296337599.9998693</c:v>
                </c:pt>
                <c:pt idx="10270">
                  <c:v>6296950799.9998693</c:v>
                </c:pt>
                <c:pt idx="10271">
                  <c:v>6297563999.9998693</c:v>
                </c:pt>
                <c:pt idx="10272">
                  <c:v>6298177199.9998693</c:v>
                </c:pt>
                <c:pt idx="10273">
                  <c:v>6298790399.9998693</c:v>
                </c:pt>
                <c:pt idx="10274">
                  <c:v>6299403599.9998693</c:v>
                </c:pt>
                <c:pt idx="10275">
                  <c:v>6300016799.9998693</c:v>
                </c:pt>
                <c:pt idx="10276">
                  <c:v>6300629999.9998693</c:v>
                </c:pt>
                <c:pt idx="10277">
                  <c:v>6301243199.9998693</c:v>
                </c:pt>
                <c:pt idx="10278">
                  <c:v>6301856399.9998693</c:v>
                </c:pt>
                <c:pt idx="10279">
                  <c:v>6302469599.9998693</c:v>
                </c:pt>
                <c:pt idx="10280">
                  <c:v>6303082799.9998693</c:v>
                </c:pt>
                <c:pt idx="10281">
                  <c:v>6303695999.9998693</c:v>
                </c:pt>
                <c:pt idx="10282">
                  <c:v>6304309199.9998693</c:v>
                </c:pt>
                <c:pt idx="10283">
                  <c:v>6304922399.9998693</c:v>
                </c:pt>
                <c:pt idx="10284">
                  <c:v>6305535599.9998693</c:v>
                </c:pt>
                <c:pt idx="10285">
                  <c:v>6306148799.9998693</c:v>
                </c:pt>
                <c:pt idx="10286">
                  <c:v>6306761999.9998693</c:v>
                </c:pt>
                <c:pt idx="10287">
                  <c:v>6307375199.9998693</c:v>
                </c:pt>
                <c:pt idx="10288">
                  <c:v>6307988399.9998693</c:v>
                </c:pt>
                <c:pt idx="10289">
                  <c:v>6308601599.9998693</c:v>
                </c:pt>
                <c:pt idx="10290">
                  <c:v>6309214799.9998693</c:v>
                </c:pt>
                <c:pt idx="10291">
                  <c:v>6309827999.9998693</c:v>
                </c:pt>
                <c:pt idx="10292">
                  <c:v>6310441199.9998693</c:v>
                </c:pt>
                <c:pt idx="10293">
                  <c:v>6311054399.9998693</c:v>
                </c:pt>
                <c:pt idx="10294">
                  <c:v>6311667599.9998693</c:v>
                </c:pt>
                <c:pt idx="10295">
                  <c:v>6312280799.9998693</c:v>
                </c:pt>
                <c:pt idx="10296">
                  <c:v>6312893999.9998693</c:v>
                </c:pt>
                <c:pt idx="10297">
                  <c:v>6313507199.9998693</c:v>
                </c:pt>
                <c:pt idx="10298">
                  <c:v>6314120399.9998693</c:v>
                </c:pt>
                <c:pt idx="10299">
                  <c:v>6314733599.9998693</c:v>
                </c:pt>
                <c:pt idx="10300">
                  <c:v>6315346799.9998693</c:v>
                </c:pt>
                <c:pt idx="10301">
                  <c:v>6315959999.9998693</c:v>
                </c:pt>
                <c:pt idx="10302">
                  <c:v>6316573199.9998693</c:v>
                </c:pt>
                <c:pt idx="10303">
                  <c:v>6317186399.9998693</c:v>
                </c:pt>
                <c:pt idx="10304">
                  <c:v>6317799599.9998693</c:v>
                </c:pt>
                <c:pt idx="10305">
                  <c:v>6318412799.9998693</c:v>
                </c:pt>
                <c:pt idx="10306">
                  <c:v>6319025999.9998693</c:v>
                </c:pt>
                <c:pt idx="10307">
                  <c:v>6319639199.9998693</c:v>
                </c:pt>
                <c:pt idx="10308">
                  <c:v>6320252399.9998693</c:v>
                </c:pt>
                <c:pt idx="10309">
                  <c:v>6320865599.9998693</c:v>
                </c:pt>
                <c:pt idx="10310">
                  <c:v>6321478799.9998693</c:v>
                </c:pt>
                <c:pt idx="10311">
                  <c:v>6322091999.9998693</c:v>
                </c:pt>
                <c:pt idx="10312">
                  <c:v>6322705199.9998693</c:v>
                </c:pt>
                <c:pt idx="10313">
                  <c:v>6323318399.9998693</c:v>
                </c:pt>
                <c:pt idx="10314">
                  <c:v>6323931599.9998693</c:v>
                </c:pt>
                <c:pt idx="10315">
                  <c:v>6324544799.9998693</c:v>
                </c:pt>
                <c:pt idx="10316">
                  <c:v>6325157999.9998693</c:v>
                </c:pt>
                <c:pt idx="10317">
                  <c:v>6325771199.9998693</c:v>
                </c:pt>
                <c:pt idx="10318">
                  <c:v>6326384399.9998693</c:v>
                </c:pt>
                <c:pt idx="10319">
                  <c:v>6326997599.9998693</c:v>
                </c:pt>
                <c:pt idx="10320">
                  <c:v>6327610799.9998693</c:v>
                </c:pt>
                <c:pt idx="10321">
                  <c:v>6328223999.9998693</c:v>
                </c:pt>
                <c:pt idx="10322">
                  <c:v>6328837199.9998693</c:v>
                </c:pt>
                <c:pt idx="10323">
                  <c:v>6329450399.9998693</c:v>
                </c:pt>
                <c:pt idx="10324">
                  <c:v>6330063599.9998693</c:v>
                </c:pt>
                <c:pt idx="10325">
                  <c:v>6330676799.9998693</c:v>
                </c:pt>
                <c:pt idx="10326">
                  <c:v>6331289999.9998693</c:v>
                </c:pt>
                <c:pt idx="10327">
                  <c:v>6331903199.9998693</c:v>
                </c:pt>
                <c:pt idx="10328">
                  <c:v>6332516399.9998693</c:v>
                </c:pt>
                <c:pt idx="10329">
                  <c:v>6333129599.9998693</c:v>
                </c:pt>
                <c:pt idx="10330">
                  <c:v>6333742799.9998693</c:v>
                </c:pt>
                <c:pt idx="10331">
                  <c:v>6334355999.9998693</c:v>
                </c:pt>
                <c:pt idx="10332">
                  <c:v>6334969199.9998693</c:v>
                </c:pt>
                <c:pt idx="10333">
                  <c:v>6335582399.9998693</c:v>
                </c:pt>
                <c:pt idx="10334">
                  <c:v>6336195599.9998693</c:v>
                </c:pt>
                <c:pt idx="10335">
                  <c:v>6336808799.9998693</c:v>
                </c:pt>
                <c:pt idx="10336">
                  <c:v>6337421999.9998693</c:v>
                </c:pt>
                <c:pt idx="10337">
                  <c:v>6338035199.9998693</c:v>
                </c:pt>
                <c:pt idx="10338">
                  <c:v>6338648399.9998693</c:v>
                </c:pt>
                <c:pt idx="10339">
                  <c:v>6339261599.9998693</c:v>
                </c:pt>
                <c:pt idx="10340">
                  <c:v>6339874799.9998693</c:v>
                </c:pt>
                <c:pt idx="10341">
                  <c:v>6340487999.9998693</c:v>
                </c:pt>
                <c:pt idx="10342">
                  <c:v>6341101199.9998693</c:v>
                </c:pt>
                <c:pt idx="10343">
                  <c:v>6341714399.9998693</c:v>
                </c:pt>
                <c:pt idx="10344">
                  <c:v>6342327599.9998693</c:v>
                </c:pt>
                <c:pt idx="10345">
                  <c:v>6342940799.9998693</c:v>
                </c:pt>
                <c:pt idx="10346">
                  <c:v>6343553999.9998693</c:v>
                </c:pt>
                <c:pt idx="10347">
                  <c:v>6344167199.9998693</c:v>
                </c:pt>
                <c:pt idx="10348">
                  <c:v>6344780399.9998693</c:v>
                </c:pt>
                <c:pt idx="10349">
                  <c:v>6345393599.9998693</c:v>
                </c:pt>
                <c:pt idx="10350">
                  <c:v>6346006799.9998693</c:v>
                </c:pt>
                <c:pt idx="10351">
                  <c:v>6346619999.9998693</c:v>
                </c:pt>
                <c:pt idx="10352">
                  <c:v>6347233199.9998693</c:v>
                </c:pt>
                <c:pt idx="10353">
                  <c:v>6347846399.9998693</c:v>
                </c:pt>
                <c:pt idx="10354">
                  <c:v>6348459599.9998693</c:v>
                </c:pt>
                <c:pt idx="10355">
                  <c:v>6349072799.9998693</c:v>
                </c:pt>
                <c:pt idx="10356">
                  <c:v>6349685999.9998693</c:v>
                </c:pt>
                <c:pt idx="10357">
                  <c:v>6350299199.9998693</c:v>
                </c:pt>
                <c:pt idx="10358">
                  <c:v>6350912399.9998693</c:v>
                </c:pt>
                <c:pt idx="10359">
                  <c:v>6351525599.9998693</c:v>
                </c:pt>
                <c:pt idx="10360">
                  <c:v>6352138799.9998693</c:v>
                </c:pt>
                <c:pt idx="10361">
                  <c:v>6352751999.9998693</c:v>
                </c:pt>
                <c:pt idx="10362">
                  <c:v>6353365199.9998693</c:v>
                </c:pt>
                <c:pt idx="10363">
                  <c:v>6353978399.9998693</c:v>
                </c:pt>
                <c:pt idx="10364">
                  <c:v>6354591599.9998693</c:v>
                </c:pt>
                <c:pt idx="10365">
                  <c:v>6355204799.9998693</c:v>
                </c:pt>
                <c:pt idx="10366">
                  <c:v>6355817999.9998693</c:v>
                </c:pt>
                <c:pt idx="10367">
                  <c:v>6356431199.9998693</c:v>
                </c:pt>
                <c:pt idx="10368">
                  <c:v>6357044399.9998693</c:v>
                </c:pt>
                <c:pt idx="10369">
                  <c:v>6357657599.9998693</c:v>
                </c:pt>
                <c:pt idx="10370">
                  <c:v>6358270799.9998693</c:v>
                </c:pt>
                <c:pt idx="10371">
                  <c:v>6358883999.9998693</c:v>
                </c:pt>
                <c:pt idx="10372">
                  <c:v>6359497199.9998693</c:v>
                </c:pt>
                <c:pt idx="10373">
                  <c:v>6360110399.9998693</c:v>
                </c:pt>
                <c:pt idx="10374">
                  <c:v>6360723599.9998693</c:v>
                </c:pt>
                <c:pt idx="10375">
                  <c:v>6361336799.9998693</c:v>
                </c:pt>
                <c:pt idx="10376">
                  <c:v>6361949999.9998693</c:v>
                </c:pt>
                <c:pt idx="10377">
                  <c:v>6362563199.9998693</c:v>
                </c:pt>
                <c:pt idx="10378">
                  <c:v>6363176399.9998693</c:v>
                </c:pt>
                <c:pt idx="10379">
                  <c:v>6363789599.9998693</c:v>
                </c:pt>
                <c:pt idx="10380">
                  <c:v>6364402799.9998693</c:v>
                </c:pt>
                <c:pt idx="10381">
                  <c:v>6365015999.9998693</c:v>
                </c:pt>
                <c:pt idx="10382">
                  <c:v>6365629199.9998693</c:v>
                </c:pt>
                <c:pt idx="10383">
                  <c:v>6366242399.9998693</c:v>
                </c:pt>
                <c:pt idx="10384">
                  <c:v>6366855599.9998693</c:v>
                </c:pt>
                <c:pt idx="10385">
                  <c:v>6367468799.9998693</c:v>
                </c:pt>
                <c:pt idx="10386">
                  <c:v>6368081999.9998693</c:v>
                </c:pt>
                <c:pt idx="10387">
                  <c:v>6368695199.9998693</c:v>
                </c:pt>
                <c:pt idx="10388">
                  <c:v>6369308399.9998693</c:v>
                </c:pt>
                <c:pt idx="10389">
                  <c:v>6369921599.9998693</c:v>
                </c:pt>
                <c:pt idx="10390">
                  <c:v>6370534799.9998693</c:v>
                </c:pt>
                <c:pt idx="10391">
                  <c:v>6371147999.9998693</c:v>
                </c:pt>
                <c:pt idx="10392">
                  <c:v>6371761199.9998693</c:v>
                </c:pt>
                <c:pt idx="10393">
                  <c:v>6372374399.9998693</c:v>
                </c:pt>
                <c:pt idx="10394">
                  <c:v>6372987599.9998693</c:v>
                </c:pt>
                <c:pt idx="10395">
                  <c:v>6373600799.9998693</c:v>
                </c:pt>
                <c:pt idx="10396">
                  <c:v>6374213999.9998693</c:v>
                </c:pt>
                <c:pt idx="10397">
                  <c:v>6374827199.9998693</c:v>
                </c:pt>
                <c:pt idx="10398">
                  <c:v>6375440399.9998693</c:v>
                </c:pt>
                <c:pt idx="10399">
                  <c:v>6376053599.9998693</c:v>
                </c:pt>
                <c:pt idx="10400">
                  <c:v>6376666799.9998693</c:v>
                </c:pt>
                <c:pt idx="10401">
                  <c:v>6377279999.9998693</c:v>
                </c:pt>
                <c:pt idx="10402">
                  <c:v>6377893199.9998693</c:v>
                </c:pt>
                <c:pt idx="10403">
                  <c:v>6378506399.9998693</c:v>
                </c:pt>
                <c:pt idx="10404">
                  <c:v>6379119599.9998693</c:v>
                </c:pt>
                <c:pt idx="10405">
                  <c:v>6379732799.9998693</c:v>
                </c:pt>
                <c:pt idx="10406">
                  <c:v>6380345999.9998693</c:v>
                </c:pt>
                <c:pt idx="10407">
                  <c:v>6380959199.9998693</c:v>
                </c:pt>
                <c:pt idx="10408">
                  <c:v>6381572399.9998693</c:v>
                </c:pt>
                <c:pt idx="10409">
                  <c:v>6382185599.9998693</c:v>
                </c:pt>
                <c:pt idx="10410">
                  <c:v>6382798799.9998693</c:v>
                </c:pt>
                <c:pt idx="10411">
                  <c:v>6383411999.9998693</c:v>
                </c:pt>
                <c:pt idx="10412">
                  <c:v>6384025199.9998693</c:v>
                </c:pt>
                <c:pt idx="10413">
                  <c:v>6384638399.9998693</c:v>
                </c:pt>
                <c:pt idx="10414">
                  <c:v>6385251599.9998693</c:v>
                </c:pt>
                <c:pt idx="10415">
                  <c:v>6385864799.9998693</c:v>
                </c:pt>
                <c:pt idx="10416">
                  <c:v>6386477999.9998693</c:v>
                </c:pt>
                <c:pt idx="10417">
                  <c:v>6387091199.9998693</c:v>
                </c:pt>
                <c:pt idx="10418">
                  <c:v>6387704399.9998693</c:v>
                </c:pt>
                <c:pt idx="10419">
                  <c:v>6388317599.9998693</c:v>
                </c:pt>
                <c:pt idx="10420">
                  <c:v>6388930799.9998693</c:v>
                </c:pt>
                <c:pt idx="10421">
                  <c:v>6389543999.9998693</c:v>
                </c:pt>
                <c:pt idx="10422">
                  <c:v>6390157199.9998693</c:v>
                </c:pt>
                <c:pt idx="10423">
                  <c:v>6390770399.9998693</c:v>
                </c:pt>
                <c:pt idx="10424">
                  <c:v>6391383599.9998693</c:v>
                </c:pt>
                <c:pt idx="10425">
                  <c:v>6391996799.9998693</c:v>
                </c:pt>
                <c:pt idx="10426">
                  <c:v>6392609999.9998693</c:v>
                </c:pt>
                <c:pt idx="10427">
                  <c:v>6393223199.9998693</c:v>
                </c:pt>
                <c:pt idx="10428">
                  <c:v>6393836399.9998693</c:v>
                </c:pt>
                <c:pt idx="10429">
                  <c:v>6394449599.9998693</c:v>
                </c:pt>
                <c:pt idx="10430">
                  <c:v>6395062799.9998693</c:v>
                </c:pt>
                <c:pt idx="10431">
                  <c:v>6395675999.9998693</c:v>
                </c:pt>
                <c:pt idx="10432">
                  <c:v>6396289199.9998693</c:v>
                </c:pt>
                <c:pt idx="10433">
                  <c:v>6396902399.9998693</c:v>
                </c:pt>
                <c:pt idx="10434">
                  <c:v>6397515599.9998693</c:v>
                </c:pt>
                <c:pt idx="10435">
                  <c:v>6398128799.9998693</c:v>
                </c:pt>
                <c:pt idx="10436">
                  <c:v>6398741999.9998693</c:v>
                </c:pt>
                <c:pt idx="10437">
                  <c:v>6399355199.9998693</c:v>
                </c:pt>
                <c:pt idx="10438">
                  <c:v>6399968399.9998693</c:v>
                </c:pt>
                <c:pt idx="10439">
                  <c:v>6400581599.9998693</c:v>
                </c:pt>
                <c:pt idx="10440">
                  <c:v>6401194799.9998693</c:v>
                </c:pt>
                <c:pt idx="10441">
                  <c:v>6401807999.9998693</c:v>
                </c:pt>
                <c:pt idx="10442">
                  <c:v>6402421199.9998693</c:v>
                </c:pt>
                <c:pt idx="10443">
                  <c:v>6403034399.9998693</c:v>
                </c:pt>
                <c:pt idx="10444">
                  <c:v>6403647599.9998693</c:v>
                </c:pt>
                <c:pt idx="10445">
                  <c:v>6404260799.9998693</c:v>
                </c:pt>
                <c:pt idx="10446">
                  <c:v>6404873999.9998693</c:v>
                </c:pt>
                <c:pt idx="10447">
                  <c:v>6405487199.9998693</c:v>
                </c:pt>
                <c:pt idx="10448">
                  <c:v>6406100399.9998693</c:v>
                </c:pt>
                <c:pt idx="10449">
                  <c:v>6406713599.9998693</c:v>
                </c:pt>
                <c:pt idx="10450">
                  <c:v>6407326799.9998693</c:v>
                </c:pt>
                <c:pt idx="10451">
                  <c:v>6407939999.9998693</c:v>
                </c:pt>
                <c:pt idx="10452">
                  <c:v>6408553199.9998693</c:v>
                </c:pt>
                <c:pt idx="10453">
                  <c:v>6409166399.9998693</c:v>
                </c:pt>
                <c:pt idx="10454">
                  <c:v>6409779599.9998693</c:v>
                </c:pt>
                <c:pt idx="10455">
                  <c:v>6410392799.9998693</c:v>
                </c:pt>
                <c:pt idx="10456">
                  <c:v>6411005999.9998693</c:v>
                </c:pt>
                <c:pt idx="10457">
                  <c:v>6411619199.9998693</c:v>
                </c:pt>
                <c:pt idx="10458">
                  <c:v>6412232399.9998693</c:v>
                </c:pt>
                <c:pt idx="10459">
                  <c:v>6412845599.9998693</c:v>
                </c:pt>
                <c:pt idx="10460">
                  <c:v>6413458799.9998693</c:v>
                </c:pt>
                <c:pt idx="10461">
                  <c:v>6414071999.9998693</c:v>
                </c:pt>
                <c:pt idx="10462">
                  <c:v>6414685199.9998693</c:v>
                </c:pt>
                <c:pt idx="10463">
                  <c:v>6415298399.9998693</c:v>
                </c:pt>
                <c:pt idx="10464">
                  <c:v>6415911599.9998693</c:v>
                </c:pt>
                <c:pt idx="10465">
                  <c:v>6416524799.9998693</c:v>
                </c:pt>
                <c:pt idx="10466">
                  <c:v>6417137999.9998693</c:v>
                </c:pt>
                <c:pt idx="10467">
                  <c:v>6417751199.9998693</c:v>
                </c:pt>
                <c:pt idx="10468">
                  <c:v>6418364399.9998693</c:v>
                </c:pt>
                <c:pt idx="10469">
                  <c:v>6418977599.9998693</c:v>
                </c:pt>
                <c:pt idx="10470">
                  <c:v>6419590799.9998693</c:v>
                </c:pt>
                <c:pt idx="10471">
                  <c:v>6420203999.9998693</c:v>
                </c:pt>
                <c:pt idx="10472">
                  <c:v>6420817199.9998693</c:v>
                </c:pt>
                <c:pt idx="10473">
                  <c:v>6421430399.9998693</c:v>
                </c:pt>
                <c:pt idx="10474">
                  <c:v>6422043599.9998693</c:v>
                </c:pt>
                <c:pt idx="10475">
                  <c:v>6422656799.9998693</c:v>
                </c:pt>
                <c:pt idx="10476">
                  <c:v>6423269999.9998693</c:v>
                </c:pt>
                <c:pt idx="10477">
                  <c:v>6423883199.9998693</c:v>
                </c:pt>
                <c:pt idx="10478">
                  <c:v>6424496399.9998693</c:v>
                </c:pt>
                <c:pt idx="10479">
                  <c:v>6425109599.9998693</c:v>
                </c:pt>
                <c:pt idx="10480">
                  <c:v>6425722799.9998693</c:v>
                </c:pt>
                <c:pt idx="10481">
                  <c:v>6426335999.9998693</c:v>
                </c:pt>
                <c:pt idx="10482">
                  <c:v>6426949199.9998693</c:v>
                </c:pt>
                <c:pt idx="10483">
                  <c:v>6427562399.9998693</c:v>
                </c:pt>
                <c:pt idx="10484">
                  <c:v>6428175599.9998693</c:v>
                </c:pt>
                <c:pt idx="10485">
                  <c:v>6428788799.9998693</c:v>
                </c:pt>
                <c:pt idx="10486">
                  <c:v>6429401999.9998693</c:v>
                </c:pt>
                <c:pt idx="10487">
                  <c:v>6430015199.9998693</c:v>
                </c:pt>
                <c:pt idx="10488">
                  <c:v>6430628399.9998693</c:v>
                </c:pt>
                <c:pt idx="10489">
                  <c:v>6431241599.9998693</c:v>
                </c:pt>
                <c:pt idx="10490">
                  <c:v>6431854799.9998693</c:v>
                </c:pt>
                <c:pt idx="10491">
                  <c:v>6432467999.9998693</c:v>
                </c:pt>
                <c:pt idx="10492">
                  <c:v>6433081199.9998693</c:v>
                </c:pt>
                <c:pt idx="10493">
                  <c:v>6433694399.9998693</c:v>
                </c:pt>
                <c:pt idx="10494">
                  <c:v>6434307599.9998693</c:v>
                </c:pt>
                <c:pt idx="10495">
                  <c:v>6434920799.9998693</c:v>
                </c:pt>
                <c:pt idx="10496">
                  <c:v>6435533999.9998693</c:v>
                </c:pt>
                <c:pt idx="10497">
                  <c:v>6436147199.9998693</c:v>
                </c:pt>
                <c:pt idx="10498">
                  <c:v>6436760399.9998693</c:v>
                </c:pt>
                <c:pt idx="10499">
                  <c:v>6437373599.9998693</c:v>
                </c:pt>
                <c:pt idx="10500">
                  <c:v>6437986799.9998693</c:v>
                </c:pt>
                <c:pt idx="10501">
                  <c:v>6438599999.9998693</c:v>
                </c:pt>
                <c:pt idx="10502">
                  <c:v>6439213199.9998693</c:v>
                </c:pt>
                <c:pt idx="10503">
                  <c:v>6439826399.9998693</c:v>
                </c:pt>
                <c:pt idx="10504">
                  <c:v>6440439599.9998693</c:v>
                </c:pt>
                <c:pt idx="10505">
                  <c:v>6441052799.9998693</c:v>
                </c:pt>
                <c:pt idx="10506">
                  <c:v>6441665999.9998693</c:v>
                </c:pt>
                <c:pt idx="10507">
                  <c:v>6442279199.9998693</c:v>
                </c:pt>
                <c:pt idx="10508">
                  <c:v>6442892399.9998693</c:v>
                </c:pt>
                <c:pt idx="10509">
                  <c:v>6443505599.9998693</c:v>
                </c:pt>
                <c:pt idx="10510">
                  <c:v>6444118799.9998693</c:v>
                </c:pt>
                <c:pt idx="10511">
                  <c:v>6444731999.9998693</c:v>
                </c:pt>
                <c:pt idx="10512">
                  <c:v>6445345199.9998693</c:v>
                </c:pt>
                <c:pt idx="10513">
                  <c:v>6445958399.9998693</c:v>
                </c:pt>
                <c:pt idx="10514">
                  <c:v>6446571599.9998693</c:v>
                </c:pt>
                <c:pt idx="10515">
                  <c:v>6447184799.9998693</c:v>
                </c:pt>
                <c:pt idx="10516">
                  <c:v>6447797999.9998693</c:v>
                </c:pt>
                <c:pt idx="10517">
                  <c:v>6448411199.9998693</c:v>
                </c:pt>
                <c:pt idx="10518">
                  <c:v>6449024399.9998693</c:v>
                </c:pt>
                <c:pt idx="10519">
                  <c:v>6449637599.9998693</c:v>
                </c:pt>
                <c:pt idx="10520">
                  <c:v>6450250799.9998693</c:v>
                </c:pt>
                <c:pt idx="10521">
                  <c:v>6450863999.9998693</c:v>
                </c:pt>
                <c:pt idx="10522">
                  <c:v>6451477199.9998693</c:v>
                </c:pt>
                <c:pt idx="10523">
                  <c:v>6452090399.9998693</c:v>
                </c:pt>
                <c:pt idx="10524">
                  <c:v>6452703599.9998693</c:v>
                </c:pt>
                <c:pt idx="10525">
                  <c:v>6453316799.9998693</c:v>
                </c:pt>
                <c:pt idx="10526">
                  <c:v>6453929999.9998693</c:v>
                </c:pt>
                <c:pt idx="10527">
                  <c:v>6454543199.9998693</c:v>
                </c:pt>
                <c:pt idx="10528">
                  <c:v>6455156399.9998693</c:v>
                </c:pt>
                <c:pt idx="10529">
                  <c:v>6455769599.9998693</c:v>
                </c:pt>
                <c:pt idx="10530">
                  <c:v>6456382799.9998693</c:v>
                </c:pt>
                <c:pt idx="10531">
                  <c:v>6456995999.9998693</c:v>
                </c:pt>
                <c:pt idx="10532">
                  <c:v>6457609199.9998693</c:v>
                </c:pt>
                <c:pt idx="10533">
                  <c:v>6458222399.9998693</c:v>
                </c:pt>
                <c:pt idx="10534">
                  <c:v>6458835599.9998693</c:v>
                </c:pt>
                <c:pt idx="10535">
                  <c:v>6459448799.9998693</c:v>
                </c:pt>
                <c:pt idx="10536">
                  <c:v>6460061999.9998693</c:v>
                </c:pt>
                <c:pt idx="10537">
                  <c:v>6460675199.9998693</c:v>
                </c:pt>
                <c:pt idx="10538">
                  <c:v>6461288399.9998693</c:v>
                </c:pt>
                <c:pt idx="10539">
                  <c:v>6461901599.9998693</c:v>
                </c:pt>
                <c:pt idx="10540">
                  <c:v>6462514799.9998693</c:v>
                </c:pt>
                <c:pt idx="10541">
                  <c:v>6463127999.9998693</c:v>
                </c:pt>
                <c:pt idx="10542">
                  <c:v>6463741199.9998693</c:v>
                </c:pt>
                <c:pt idx="10543">
                  <c:v>6464354399.9998693</c:v>
                </c:pt>
                <c:pt idx="10544">
                  <c:v>6464967599.9998693</c:v>
                </c:pt>
                <c:pt idx="10545">
                  <c:v>6465580799.9998693</c:v>
                </c:pt>
                <c:pt idx="10546">
                  <c:v>6466193999.9998693</c:v>
                </c:pt>
                <c:pt idx="10547">
                  <c:v>6466807199.9998693</c:v>
                </c:pt>
                <c:pt idx="10548">
                  <c:v>6467420399.9998693</c:v>
                </c:pt>
                <c:pt idx="10549">
                  <c:v>6468033599.9998693</c:v>
                </c:pt>
                <c:pt idx="10550">
                  <c:v>6468646799.9998693</c:v>
                </c:pt>
                <c:pt idx="10551">
                  <c:v>6469259999.9998693</c:v>
                </c:pt>
                <c:pt idx="10552">
                  <c:v>6469873199.9998693</c:v>
                </c:pt>
                <c:pt idx="10553">
                  <c:v>6470486399.9998693</c:v>
                </c:pt>
                <c:pt idx="10554">
                  <c:v>6471099599.9998693</c:v>
                </c:pt>
                <c:pt idx="10555">
                  <c:v>6471712799.9998693</c:v>
                </c:pt>
                <c:pt idx="10556">
                  <c:v>6472325999.9998693</c:v>
                </c:pt>
                <c:pt idx="10557">
                  <c:v>6472939199.9998693</c:v>
                </c:pt>
                <c:pt idx="10558">
                  <c:v>6473552399.9998693</c:v>
                </c:pt>
                <c:pt idx="10559">
                  <c:v>6474165599.9998693</c:v>
                </c:pt>
                <c:pt idx="10560">
                  <c:v>6474778799.9998693</c:v>
                </c:pt>
                <c:pt idx="10561">
                  <c:v>6475391999.9998693</c:v>
                </c:pt>
                <c:pt idx="10562">
                  <c:v>6476005199.9998693</c:v>
                </c:pt>
                <c:pt idx="10563">
                  <c:v>6476618399.9998693</c:v>
                </c:pt>
                <c:pt idx="10564">
                  <c:v>6477231599.9998693</c:v>
                </c:pt>
                <c:pt idx="10565">
                  <c:v>6477844799.9998693</c:v>
                </c:pt>
                <c:pt idx="10566">
                  <c:v>6478457999.9998693</c:v>
                </c:pt>
                <c:pt idx="10567">
                  <c:v>6479071199.9998693</c:v>
                </c:pt>
                <c:pt idx="10568">
                  <c:v>6479684399.9998693</c:v>
                </c:pt>
                <c:pt idx="10569">
                  <c:v>6480297599.9998693</c:v>
                </c:pt>
                <c:pt idx="10570">
                  <c:v>6480910799.9998693</c:v>
                </c:pt>
                <c:pt idx="10571">
                  <c:v>6481523999.9998693</c:v>
                </c:pt>
                <c:pt idx="10572">
                  <c:v>6482137199.9998693</c:v>
                </c:pt>
                <c:pt idx="10573">
                  <c:v>6482750399.9998693</c:v>
                </c:pt>
                <c:pt idx="10574">
                  <c:v>6483363599.9998693</c:v>
                </c:pt>
                <c:pt idx="10575">
                  <c:v>6483976799.9998693</c:v>
                </c:pt>
                <c:pt idx="10576">
                  <c:v>6484589999.9998693</c:v>
                </c:pt>
                <c:pt idx="10577">
                  <c:v>6485203199.9998693</c:v>
                </c:pt>
                <c:pt idx="10578">
                  <c:v>6485816399.9998693</c:v>
                </c:pt>
                <c:pt idx="10579">
                  <c:v>6486429599.9998693</c:v>
                </c:pt>
                <c:pt idx="10580">
                  <c:v>6487042799.9998693</c:v>
                </c:pt>
                <c:pt idx="10581">
                  <c:v>6487655999.9998693</c:v>
                </c:pt>
                <c:pt idx="10582">
                  <c:v>6488269199.9998693</c:v>
                </c:pt>
                <c:pt idx="10583">
                  <c:v>6488882399.9998693</c:v>
                </c:pt>
                <c:pt idx="10584">
                  <c:v>6489495599.9998693</c:v>
                </c:pt>
                <c:pt idx="10585">
                  <c:v>6490108799.9998693</c:v>
                </c:pt>
                <c:pt idx="10586">
                  <c:v>6490721999.9998693</c:v>
                </c:pt>
                <c:pt idx="10587">
                  <c:v>6491335199.9998693</c:v>
                </c:pt>
                <c:pt idx="10588">
                  <c:v>6491948399.9998693</c:v>
                </c:pt>
                <c:pt idx="10589">
                  <c:v>6492561599.9998693</c:v>
                </c:pt>
                <c:pt idx="10590">
                  <c:v>6493174799.9998693</c:v>
                </c:pt>
                <c:pt idx="10591">
                  <c:v>6493787999.9998693</c:v>
                </c:pt>
                <c:pt idx="10592">
                  <c:v>6494401199.9998693</c:v>
                </c:pt>
                <c:pt idx="10593">
                  <c:v>6495014399.9998693</c:v>
                </c:pt>
                <c:pt idx="10594">
                  <c:v>6495627599.9998693</c:v>
                </c:pt>
                <c:pt idx="10595">
                  <c:v>6496240799.9998693</c:v>
                </c:pt>
                <c:pt idx="10596">
                  <c:v>6496853999.9998693</c:v>
                </c:pt>
                <c:pt idx="10597">
                  <c:v>6497467199.9998693</c:v>
                </c:pt>
                <c:pt idx="10598">
                  <c:v>6498080399.9998693</c:v>
                </c:pt>
                <c:pt idx="10599">
                  <c:v>6498693599.9998693</c:v>
                </c:pt>
                <c:pt idx="10600">
                  <c:v>6499306799.9998693</c:v>
                </c:pt>
                <c:pt idx="10601">
                  <c:v>6499919999.9998693</c:v>
                </c:pt>
                <c:pt idx="10602">
                  <c:v>6500533199.9998693</c:v>
                </c:pt>
                <c:pt idx="10603">
                  <c:v>6501146399.9998693</c:v>
                </c:pt>
                <c:pt idx="10604">
                  <c:v>6501759599.9998693</c:v>
                </c:pt>
                <c:pt idx="10605">
                  <c:v>6502372799.9998693</c:v>
                </c:pt>
                <c:pt idx="10606">
                  <c:v>6502985999.9998693</c:v>
                </c:pt>
                <c:pt idx="10607">
                  <c:v>6503599199.9998693</c:v>
                </c:pt>
                <c:pt idx="10608">
                  <c:v>6504212399.9998693</c:v>
                </c:pt>
                <c:pt idx="10609">
                  <c:v>6504825599.9998693</c:v>
                </c:pt>
                <c:pt idx="10610">
                  <c:v>6505438799.9998693</c:v>
                </c:pt>
                <c:pt idx="10611">
                  <c:v>6506051999.9998693</c:v>
                </c:pt>
                <c:pt idx="10612">
                  <c:v>6506665199.9998693</c:v>
                </c:pt>
                <c:pt idx="10613">
                  <c:v>6507278399.9998693</c:v>
                </c:pt>
                <c:pt idx="10614">
                  <c:v>6507891599.9998693</c:v>
                </c:pt>
                <c:pt idx="10615">
                  <c:v>6508504799.9998693</c:v>
                </c:pt>
                <c:pt idx="10616">
                  <c:v>6509117999.9998693</c:v>
                </c:pt>
                <c:pt idx="10617">
                  <c:v>6509731199.9998693</c:v>
                </c:pt>
                <c:pt idx="10618">
                  <c:v>6510344399.9998693</c:v>
                </c:pt>
                <c:pt idx="10619">
                  <c:v>6510957599.9998693</c:v>
                </c:pt>
                <c:pt idx="10620">
                  <c:v>6511570799.9998693</c:v>
                </c:pt>
                <c:pt idx="10621">
                  <c:v>6512183999.9998693</c:v>
                </c:pt>
                <c:pt idx="10622">
                  <c:v>6512797199.9998693</c:v>
                </c:pt>
                <c:pt idx="10623">
                  <c:v>6513410399.9998693</c:v>
                </c:pt>
                <c:pt idx="10624">
                  <c:v>6514023599.9998693</c:v>
                </c:pt>
                <c:pt idx="10625">
                  <c:v>6514636799.9998693</c:v>
                </c:pt>
                <c:pt idx="10626">
                  <c:v>6515249999.9998693</c:v>
                </c:pt>
                <c:pt idx="10627">
                  <c:v>6515863199.9998693</c:v>
                </c:pt>
                <c:pt idx="10628">
                  <c:v>6516476399.9998693</c:v>
                </c:pt>
                <c:pt idx="10629">
                  <c:v>6517089599.9998693</c:v>
                </c:pt>
                <c:pt idx="10630">
                  <c:v>6517702799.9998693</c:v>
                </c:pt>
                <c:pt idx="10631">
                  <c:v>6518315999.9998693</c:v>
                </c:pt>
                <c:pt idx="10632">
                  <c:v>6518929199.9998693</c:v>
                </c:pt>
                <c:pt idx="10633">
                  <c:v>6519542399.9998693</c:v>
                </c:pt>
                <c:pt idx="10634">
                  <c:v>6520155599.9998693</c:v>
                </c:pt>
                <c:pt idx="10635">
                  <c:v>6520768799.9998693</c:v>
                </c:pt>
                <c:pt idx="10636">
                  <c:v>6521381999.9998693</c:v>
                </c:pt>
                <c:pt idx="10637">
                  <c:v>6521995199.9998693</c:v>
                </c:pt>
                <c:pt idx="10638">
                  <c:v>6522608399.9998693</c:v>
                </c:pt>
                <c:pt idx="10639">
                  <c:v>6523221599.9998693</c:v>
                </c:pt>
                <c:pt idx="10640">
                  <c:v>6523834799.9998693</c:v>
                </c:pt>
                <c:pt idx="10641">
                  <c:v>6524447999.9998693</c:v>
                </c:pt>
                <c:pt idx="10642">
                  <c:v>6525061199.9998693</c:v>
                </c:pt>
                <c:pt idx="10643">
                  <c:v>6525674399.9998693</c:v>
                </c:pt>
                <c:pt idx="10644">
                  <c:v>6526287599.9998693</c:v>
                </c:pt>
                <c:pt idx="10645">
                  <c:v>6526900799.9998693</c:v>
                </c:pt>
                <c:pt idx="10646">
                  <c:v>6527513999.9998693</c:v>
                </c:pt>
                <c:pt idx="10647">
                  <c:v>6528127199.9998693</c:v>
                </c:pt>
                <c:pt idx="10648">
                  <c:v>6528740399.9998693</c:v>
                </c:pt>
                <c:pt idx="10649">
                  <c:v>6529353599.9998693</c:v>
                </c:pt>
                <c:pt idx="10650">
                  <c:v>6529966799.9998693</c:v>
                </c:pt>
                <c:pt idx="10651">
                  <c:v>6530579999.9998693</c:v>
                </c:pt>
                <c:pt idx="10652">
                  <c:v>6531193199.9998693</c:v>
                </c:pt>
                <c:pt idx="10653">
                  <c:v>6531806399.9998693</c:v>
                </c:pt>
                <c:pt idx="10654">
                  <c:v>6532419599.9998693</c:v>
                </c:pt>
                <c:pt idx="10655">
                  <c:v>6533032799.9998693</c:v>
                </c:pt>
                <c:pt idx="10656">
                  <c:v>6533645999.9998693</c:v>
                </c:pt>
                <c:pt idx="10657">
                  <c:v>6534259199.9998693</c:v>
                </c:pt>
                <c:pt idx="10658">
                  <c:v>6534872399.9998693</c:v>
                </c:pt>
                <c:pt idx="10659">
                  <c:v>6535485599.9998693</c:v>
                </c:pt>
                <c:pt idx="10660">
                  <c:v>6536098799.9998693</c:v>
                </c:pt>
                <c:pt idx="10661">
                  <c:v>6536711999.9998693</c:v>
                </c:pt>
                <c:pt idx="10662">
                  <c:v>6537325199.9998693</c:v>
                </c:pt>
                <c:pt idx="10663">
                  <c:v>6537938399.9998693</c:v>
                </c:pt>
                <c:pt idx="10664">
                  <c:v>6538551599.9998693</c:v>
                </c:pt>
                <c:pt idx="10665">
                  <c:v>6539164799.9998693</c:v>
                </c:pt>
                <c:pt idx="10666">
                  <c:v>6539777999.9998693</c:v>
                </c:pt>
                <c:pt idx="10667">
                  <c:v>6540391199.9998693</c:v>
                </c:pt>
                <c:pt idx="10668">
                  <c:v>6541004399.9998693</c:v>
                </c:pt>
                <c:pt idx="10669">
                  <c:v>6541617599.9998693</c:v>
                </c:pt>
                <c:pt idx="10670">
                  <c:v>6542230799.9998693</c:v>
                </c:pt>
                <c:pt idx="10671">
                  <c:v>6542843999.9998693</c:v>
                </c:pt>
                <c:pt idx="10672">
                  <c:v>6543457199.9998693</c:v>
                </c:pt>
                <c:pt idx="10673">
                  <c:v>6544070399.9998693</c:v>
                </c:pt>
                <c:pt idx="10674">
                  <c:v>6544683599.9998693</c:v>
                </c:pt>
                <c:pt idx="10675">
                  <c:v>6545296799.9998693</c:v>
                </c:pt>
                <c:pt idx="10676">
                  <c:v>6545909999.9998693</c:v>
                </c:pt>
                <c:pt idx="10677">
                  <c:v>6546523199.9998693</c:v>
                </c:pt>
                <c:pt idx="10678">
                  <c:v>6547136399.9998693</c:v>
                </c:pt>
                <c:pt idx="10679">
                  <c:v>6547749599.9998693</c:v>
                </c:pt>
                <c:pt idx="10680">
                  <c:v>6548362799.9998693</c:v>
                </c:pt>
                <c:pt idx="10681">
                  <c:v>6548975999.9998693</c:v>
                </c:pt>
                <c:pt idx="10682">
                  <c:v>6549589199.9998693</c:v>
                </c:pt>
                <c:pt idx="10683">
                  <c:v>6550202399.9998693</c:v>
                </c:pt>
                <c:pt idx="10684">
                  <c:v>6550815599.9998693</c:v>
                </c:pt>
                <c:pt idx="10685">
                  <c:v>6551428799.9998693</c:v>
                </c:pt>
                <c:pt idx="10686">
                  <c:v>6552041999.9998693</c:v>
                </c:pt>
                <c:pt idx="10687">
                  <c:v>6552655199.9998693</c:v>
                </c:pt>
                <c:pt idx="10688">
                  <c:v>6553268399.9998693</c:v>
                </c:pt>
                <c:pt idx="10689">
                  <c:v>6553881599.9998693</c:v>
                </c:pt>
                <c:pt idx="10690">
                  <c:v>6554494799.9998693</c:v>
                </c:pt>
                <c:pt idx="10691">
                  <c:v>6555107999.9998693</c:v>
                </c:pt>
                <c:pt idx="10692">
                  <c:v>6555721199.9998693</c:v>
                </c:pt>
                <c:pt idx="10693">
                  <c:v>6556334399.9998693</c:v>
                </c:pt>
                <c:pt idx="10694">
                  <c:v>6556947599.9998693</c:v>
                </c:pt>
                <c:pt idx="10695">
                  <c:v>6557560799.9998693</c:v>
                </c:pt>
                <c:pt idx="10696">
                  <c:v>6558173999.9998693</c:v>
                </c:pt>
                <c:pt idx="10697">
                  <c:v>6558787199.9998693</c:v>
                </c:pt>
                <c:pt idx="10698">
                  <c:v>6559400399.9998693</c:v>
                </c:pt>
                <c:pt idx="10699">
                  <c:v>6560013599.9998693</c:v>
                </c:pt>
                <c:pt idx="10700">
                  <c:v>6560626799.9998693</c:v>
                </c:pt>
                <c:pt idx="10701">
                  <c:v>6561239999.9998693</c:v>
                </c:pt>
                <c:pt idx="10702">
                  <c:v>6561853199.9998693</c:v>
                </c:pt>
                <c:pt idx="10703">
                  <c:v>6562466399.9998693</c:v>
                </c:pt>
                <c:pt idx="10704">
                  <c:v>6563079599.9998693</c:v>
                </c:pt>
                <c:pt idx="10705">
                  <c:v>6563692799.9998693</c:v>
                </c:pt>
                <c:pt idx="10706">
                  <c:v>6564305999.9998693</c:v>
                </c:pt>
                <c:pt idx="10707">
                  <c:v>6564919199.9998693</c:v>
                </c:pt>
                <c:pt idx="10708">
                  <c:v>6565532399.9998693</c:v>
                </c:pt>
                <c:pt idx="10709">
                  <c:v>6566145599.9998693</c:v>
                </c:pt>
                <c:pt idx="10710">
                  <c:v>6566758799.9998693</c:v>
                </c:pt>
                <c:pt idx="10711">
                  <c:v>6567371999.9998693</c:v>
                </c:pt>
                <c:pt idx="10712">
                  <c:v>6567985199.9998693</c:v>
                </c:pt>
                <c:pt idx="10713">
                  <c:v>6568598399.9998693</c:v>
                </c:pt>
                <c:pt idx="10714">
                  <c:v>6569211599.9998693</c:v>
                </c:pt>
                <c:pt idx="10715">
                  <c:v>6569824799.9998693</c:v>
                </c:pt>
                <c:pt idx="10716">
                  <c:v>6570437999.9998693</c:v>
                </c:pt>
                <c:pt idx="10717">
                  <c:v>6571051199.9998693</c:v>
                </c:pt>
                <c:pt idx="10718">
                  <c:v>6571664399.9998693</c:v>
                </c:pt>
                <c:pt idx="10719">
                  <c:v>6572277599.9998693</c:v>
                </c:pt>
                <c:pt idx="10720">
                  <c:v>6572890799.9998693</c:v>
                </c:pt>
                <c:pt idx="10721">
                  <c:v>6573503999.9998693</c:v>
                </c:pt>
                <c:pt idx="10722">
                  <c:v>6574117199.9998693</c:v>
                </c:pt>
                <c:pt idx="10723">
                  <c:v>6574730399.9998693</c:v>
                </c:pt>
                <c:pt idx="10724">
                  <c:v>6575343599.9998693</c:v>
                </c:pt>
                <c:pt idx="10725">
                  <c:v>6575956799.9998693</c:v>
                </c:pt>
                <c:pt idx="10726">
                  <c:v>6576569999.9998693</c:v>
                </c:pt>
                <c:pt idx="10727">
                  <c:v>6577183199.9998693</c:v>
                </c:pt>
                <c:pt idx="10728">
                  <c:v>6577796399.9998693</c:v>
                </c:pt>
                <c:pt idx="10729">
                  <c:v>6578409599.9998693</c:v>
                </c:pt>
                <c:pt idx="10730">
                  <c:v>6579022799.9998693</c:v>
                </c:pt>
                <c:pt idx="10731">
                  <c:v>6579635999.9998693</c:v>
                </c:pt>
                <c:pt idx="10732">
                  <c:v>6580249199.9998693</c:v>
                </c:pt>
                <c:pt idx="10733">
                  <c:v>6580862399.9998693</c:v>
                </c:pt>
                <c:pt idx="10734">
                  <c:v>6581475599.9998693</c:v>
                </c:pt>
                <c:pt idx="10735">
                  <c:v>6582088799.9998693</c:v>
                </c:pt>
                <c:pt idx="10736">
                  <c:v>6582701999.9998693</c:v>
                </c:pt>
                <c:pt idx="10737">
                  <c:v>6583315199.9998693</c:v>
                </c:pt>
                <c:pt idx="10738">
                  <c:v>6583928399.9998693</c:v>
                </c:pt>
                <c:pt idx="10739">
                  <c:v>6584541599.9998693</c:v>
                </c:pt>
                <c:pt idx="10740">
                  <c:v>6585154799.9998693</c:v>
                </c:pt>
                <c:pt idx="10741">
                  <c:v>6585767999.9998693</c:v>
                </c:pt>
                <c:pt idx="10742">
                  <c:v>6586381199.9998693</c:v>
                </c:pt>
                <c:pt idx="10743">
                  <c:v>6586994399.9998693</c:v>
                </c:pt>
                <c:pt idx="10744">
                  <c:v>6587607599.9998693</c:v>
                </c:pt>
                <c:pt idx="10745">
                  <c:v>6588220799.9998693</c:v>
                </c:pt>
                <c:pt idx="10746">
                  <c:v>6588833999.9998693</c:v>
                </c:pt>
                <c:pt idx="10747">
                  <c:v>6589447199.9998693</c:v>
                </c:pt>
                <c:pt idx="10748">
                  <c:v>6590060399.9998693</c:v>
                </c:pt>
                <c:pt idx="10749">
                  <c:v>6590673599.9998693</c:v>
                </c:pt>
                <c:pt idx="10750">
                  <c:v>6591286799.9998693</c:v>
                </c:pt>
                <c:pt idx="10751">
                  <c:v>6591899999.9998693</c:v>
                </c:pt>
                <c:pt idx="10752">
                  <c:v>6592513199.9998693</c:v>
                </c:pt>
                <c:pt idx="10753">
                  <c:v>6593126399.9998693</c:v>
                </c:pt>
                <c:pt idx="10754">
                  <c:v>6593739599.9998693</c:v>
                </c:pt>
                <c:pt idx="10755">
                  <c:v>6594352799.9998693</c:v>
                </c:pt>
                <c:pt idx="10756">
                  <c:v>6594965999.9998693</c:v>
                </c:pt>
                <c:pt idx="10757">
                  <c:v>6595579199.9998693</c:v>
                </c:pt>
                <c:pt idx="10758">
                  <c:v>6596192399.9998693</c:v>
                </c:pt>
                <c:pt idx="10759">
                  <c:v>6596805599.9998693</c:v>
                </c:pt>
                <c:pt idx="10760">
                  <c:v>6597418799.9998693</c:v>
                </c:pt>
                <c:pt idx="10761">
                  <c:v>6598031999.9998693</c:v>
                </c:pt>
                <c:pt idx="10762">
                  <c:v>6598645199.9998693</c:v>
                </c:pt>
                <c:pt idx="10763">
                  <c:v>6599258399.9998693</c:v>
                </c:pt>
                <c:pt idx="10764">
                  <c:v>6599871599.9998693</c:v>
                </c:pt>
                <c:pt idx="10765">
                  <c:v>6600484799.9998693</c:v>
                </c:pt>
                <c:pt idx="10766">
                  <c:v>6601097999.9998693</c:v>
                </c:pt>
                <c:pt idx="10767">
                  <c:v>6601711199.9998693</c:v>
                </c:pt>
                <c:pt idx="10768">
                  <c:v>6602324399.9998693</c:v>
                </c:pt>
                <c:pt idx="10769">
                  <c:v>6602937599.9998693</c:v>
                </c:pt>
                <c:pt idx="10770">
                  <c:v>6603550799.9998693</c:v>
                </c:pt>
                <c:pt idx="10771">
                  <c:v>6604163999.9998693</c:v>
                </c:pt>
                <c:pt idx="10772">
                  <c:v>6604777199.9998693</c:v>
                </c:pt>
                <c:pt idx="10773">
                  <c:v>6605390399.9998693</c:v>
                </c:pt>
                <c:pt idx="10774">
                  <c:v>6606003599.9998693</c:v>
                </c:pt>
                <c:pt idx="10775">
                  <c:v>6606616799.9998693</c:v>
                </c:pt>
                <c:pt idx="10776">
                  <c:v>6607229999.9998693</c:v>
                </c:pt>
                <c:pt idx="10777">
                  <c:v>6607843199.9998693</c:v>
                </c:pt>
                <c:pt idx="10778">
                  <c:v>6608456399.9998693</c:v>
                </c:pt>
                <c:pt idx="10779">
                  <c:v>6609069599.9998693</c:v>
                </c:pt>
                <c:pt idx="10780">
                  <c:v>6609682799.9998693</c:v>
                </c:pt>
                <c:pt idx="10781">
                  <c:v>6610295999.9998693</c:v>
                </c:pt>
                <c:pt idx="10782">
                  <c:v>6610909199.9998693</c:v>
                </c:pt>
                <c:pt idx="10783">
                  <c:v>6611522399.9998693</c:v>
                </c:pt>
                <c:pt idx="10784">
                  <c:v>6612135599.9998693</c:v>
                </c:pt>
                <c:pt idx="10785">
                  <c:v>6612748799.9998693</c:v>
                </c:pt>
                <c:pt idx="10786">
                  <c:v>6613361999.9998693</c:v>
                </c:pt>
                <c:pt idx="10787">
                  <c:v>6613975199.9998693</c:v>
                </c:pt>
                <c:pt idx="10788">
                  <c:v>6614588399.9998693</c:v>
                </c:pt>
                <c:pt idx="10789">
                  <c:v>6615201599.9998693</c:v>
                </c:pt>
                <c:pt idx="10790">
                  <c:v>6615814799.9998693</c:v>
                </c:pt>
                <c:pt idx="10791">
                  <c:v>6616427999.9998693</c:v>
                </c:pt>
                <c:pt idx="10792">
                  <c:v>6617041199.9998693</c:v>
                </c:pt>
                <c:pt idx="10793">
                  <c:v>6617654399.9998693</c:v>
                </c:pt>
                <c:pt idx="10794">
                  <c:v>6618267599.9998693</c:v>
                </c:pt>
                <c:pt idx="10795">
                  <c:v>6618880799.9998693</c:v>
                </c:pt>
                <c:pt idx="10796">
                  <c:v>6619493999.9998693</c:v>
                </c:pt>
                <c:pt idx="10797">
                  <c:v>6620107199.9998693</c:v>
                </c:pt>
                <c:pt idx="10798">
                  <c:v>6620720399.9998693</c:v>
                </c:pt>
                <c:pt idx="10799">
                  <c:v>6621333599.9998693</c:v>
                </c:pt>
                <c:pt idx="10800">
                  <c:v>6621946799.9998693</c:v>
                </c:pt>
                <c:pt idx="10801">
                  <c:v>6622559999.9998693</c:v>
                </c:pt>
                <c:pt idx="10802">
                  <c:v>6623173199.9998693</c:v>
                </c:pt>
                <c:pt idx="10803">
                  <c:v>6623786399.9998693</c:v>
                </c:pt>
                <c:pt idx="10804">
                  <c:v>6624399599.9998693</c:v>
                </c:pt>
                <c:pt idx="10805">
                  <c:v>6625012799.9998693</c:v>
                </c:pt>
                <c:pt idx="10806">
                  <c:v>6625625999.9998693</c:v>
                </c:pt>
                <c:pt idx="10807">
                  <c:v>6626239199.9998693</c:v>
                </c:pt>
                <c:pt idx="10808">
                  <c:v>6626852399.9998693</c:v>
                </c:pt>
                <c:pt idx="10809">
                  <c:v>6627465599.9998693</c:v>
                </c:pt>
                <c:pt idx="10810">
                  <c:v>6628078799.9998693</c:v>
                </c:pt>
                <c:pt idx="10811">
                  <c:v>6628691999.9998693</c:v>
                </c:pt>
                <c:pt idx="10812">
                  <c:v>6629305199.9998693</c:v>
                </c:pt>
                <c:pt idx="10813">
                  <c:v>6629918399.9998693</c:v>
                </c:pt>
                <c:pt idx="10814">
                  <c:v>6630531599.9998693</c:v>
                </c:pt>
                <c:pt idx="10815">
                  <c:v>6631144799.9998693</c:v>
                </c:pt>
                <c:pt idx="10816">
                  <c:v>6631757999.9998693</c:v>
                </c:pt>
                <c:pt idx="10817">
                  <c:v>6632371199.9998693</c:v>
                </c:pt>
                <c:pt idx="10818">
                  <c:v>6632984399.9998693</c:v>
                </c:pt>
                <c:pt idx="10819">
                  <c:v>6633597599.9998693</c:v>
                </c:pt>
                <c:pt idx="10820">
                  <c:v>6634210799.9998693</c:v>
                </c:pt>
                <c:pt idx="10821">
                  <c:v>6634823999.9998693</c:v>
                </c:pt>
                <c:pt idx="10822">
                  <c:v>6635437199.9998693</c:v>
                </c:pt>
                <c:pt idx="10823">
                  <c:v>6636050399.9998693</c:v>
                </c:pt>
                <c:pt idx="10824">
                  <c:v>6636663599.9998693</c:v>
                </c:pt>
                <c:pt idx="10825">
                  <c:v>6637276799.9998693</c:v>
                </c:pt>
                <c:pt idx="10826">
                  <c:v>6637889999.9998693</c:v>
                </c:pt>
                <c:pt idx="10827">
                  <c:v>6638503199.9998693</c:v>
                </c:pt>
                <c:pt idx="10828">
                  <c:v>6639116399.9998693</c:v>
                </c:pt>
                <c:pt idx="10829">
                  <c:v>6639729599.9998693</c:v>
                </c:pt>
                <c:pt idx="10830">
                  <c:v>6640342799.9998693</c:v>
                </c:pt>
                <c:pt idx="10831">
                  <c:v>6640955999.9998693</c:v>
                </c:pt>
                <c:pt idx="10832">
                  <c:v>6641569199.9998693</c:v>
                </c:pt>
                <c:pt idx="10833">
                  <c:v>6642182399.9998693</c:v>
                </c:pt>
                <c:pt idx="10834">
                  <c:v>6642795599.9998693</c:v>
                </c:pt>
                <c:pt idx="10835">
                  <c:v>6643408799.9998693</c:v>
                </c:pt>
                <c:pt idx="10836">
                  <c:v>6644021999.9998693</c:v>
                </c:pt>
                <c:pt idx="10837">
                  <c:v>6644635199.9998693</c:v>
                </c:pt>
                <c:pt idx="10838">
                  <c:v>6645248399.9998693</c:v>
                </c:pt>
                <c:pt idx="10839">
                  <c:v>6645861599.9998693</c:v>
                </c:pt>
                <c:pt idx="10840">
                  <c:v>6646474799.9998693</c:v>
                </c:pt>
                <c:pt idx="10841">
                  <c:v>6647087999.9998693</c:v>
                </c:pt>
                <c:pt idx="10842">
                  <c:v>6647701199.9998693</c:v>
                </c:pt>
                <c:pt idx="10843">
                  <c:v>6648314399.9998693</c:v>
                </c:pt>
                <c:pt idx="10844">
                  <c:v>6648927599.9998693</c:v>
                </c:pt>
                <c:pt idx="10845">
                  <c:v>6649540799.9998693</c:v>
                </c:pt>
                <c:pt idx="10846">
                  <c:v>6650153999.9998693</c:v>
                </c:pt>
                <c:pt idx="10847">
                  <c:v>6650767199.9998693</c:v>
                </c:pt>
                <c:pt idx="10848">
                  <c:v>6651380399.9998693</c:v>
                </c:pt>
                <c:pt idx="10849">
                  <c:v>6651993599.9998693</c:v>
                </c:pt>
                <c:pt idx="10850">
                  <c:v>6652606799.9998693</c:v>
                </c:pt>
                <c:pt idx="10851">
                  <c:v>6653219999.9998693</c:v>
                </c:pt>
                <c:pt idx="10852">
                  <c:v>6653833199.9998693</c:v>
                </c:pt>
                <c:pt idx="10853">
                  <c:v>6654446399.9998693</c:v>
                </c:pt>
                <c:pt idx="10854">
                  <c:v>6655059599.9998693</c:v>
                </c:pt>
                <c:pt idx="10855">
                  <c:v>6655672799.9998693</c:v>
                </c:pt>
                <c:pt idx="10856">
                  <c:v>6656285999.9998693</c:v>
                </c:pt>
                <c:pt idx="10857">
                  <c:v>6656899199.9998693</c:v>
                </c:pt>
                <c:pt idx="10858">
                  <c:v>6657512399.9998693</c:v>
                </c:pt>
                <c:pt idx="10859">
                  <c:v>6658125599.9998693</c:v>
                </c:pt>
                <c:pt idx="10860">
                  <c:v>6658738799.9998693</c:v>
                </c:pt>
                <c:pt idx="10861">
                  <c:v>6659351999.9998693</c:v>
                </c:pt>
                <c:pt idx="10862">
                  <c:v>6659965199.9998693</c:v>
                </c:pt>
                <c:pt idx="10863">
                  <c:v>6660578399.9998693</c:v>
                </c:pt>
                <c:pt idx="10864">
                  <c:v>6661191599.9998693</c:v>
                </c:pt>
                <c:pt idx="10865">
                  <c:v>6661804799.9998693</c:v>
                </c:pt>
                <c:pt idx="10866">
                  <c:v>6662417999.9998693</c:v>
                </c:pt>
                <c:pt idx="10867">
                  <c:v>6663031199.9998693</c:v>
                </c:pt>
                <c:pt idx="10868">
                  <c:v>6663644399.9998693</c:v>
                </c:pt>
                <c:pt idx="10869">
                  <c:v>6664257599.9998693</c:v>
                </c:pt>
                <c:pt idx="10870">
                  <c:v>6664870799.9998693</c:v>
                </c:pt>
                <c:pt idx="10871">
                  <c:v>6665483999.9998693</c:v>
                </c:pt>
                <c:pt idx="10872">
                  <c:v>6666097199.9998693</c:v>
                </c:pt>
                <c:pt idx="10873">
                  <c:v>6666710399.9998693</c:v>
                </c:pt>
                <c:pt idx="10874">
                  <c:v>6667323599.9998693</c:v>
                </c:pt>
                <c:pt idx="10875">
                  <c:v>6667936799.9998693</c:v>
                </c:pt>
                <c:pt idx="10876">
                  <c:v>6668549999.9998693</c:v>
                </c:pt>
                <c:pt idx="10877">
                  <c:v>6669163199.9998693</c:v>
                </c:pt>
                <c:pt idx="10878">
                  <c:v>6669776399.9998693</c:v>
                </c:pt>
                <c:pt idx="10879">
                  <c:v>6670389599.9998693</c:v>
                </c:pt>
                <c:pt idx="10880">
                  <c:v>6671002799.9998693</c:v>
                </c:pt>
                <c:pt idx="10881">
                  <c:v>6671615999.9998693</c:v>
                </c:pt>
                <c:pt idx="10882">
                  <c:v>6672229199.9998693</c:v>
                </c:pt>
                <c:pt idx="10883">
                  <c:v>6672842399.9998693</c:v>
                </c:pt>
                <c:pt idx="10884">
                  <c:v>6673455599.9998693</c:v>
                </c:pt>
                <c:pt idx="10885">
                  <c:v>6674068799.9998693</c:v>
                </c:pt>
                <c:pt idx="10886">
                  <c:v>6674681999.9998693</c:v>
                </c:pt>
                <c:pt idx="10887">
                  <c:v>6675295199.9998693</c:v>
                </c:pt>
                <c:pt idx="10888">
                  <c:v>6675908399.9998693</c:v>
                </c:pt>
                <c:pt idx="10889">
                  <c:v>6676521599.9998693</c:v>
                </c:pt>
                <c:pt idx="10890">
                  <c:v>6677134799.9998693</c:v>
                </c:pt>
                <c:pt idx="10891">
                  <c:v>6677747999.9998693</c:v>
                </c:pt>
                <c:pt idx="10892">
                  <c:v>6678361199.9998693</c:v>
                </c:pt>
                <c:pt idx="10893">
                  <c:v>6678974399.9998693</c:v>
                </c:pt>
                <c:pt idx="10894">
                  <c:v>6679587599.9998693</c:v>
                </c:pt>
                <c:pt idx="10895">
                  <c:v>6680200799.9998693</c:v>
                </c:pt>
                <c:pt idx="10896">
                  <c:v>6680813999.9998693</c:v>
                </c:pt>
                <c:pt idx="10897">
                  <c:v>6681427199.9998693</c:v>
                </c:pt>
                <c:pt idx="10898">
                  <c:v>6682040399.9998693</c:v>
                </c:pt>
                <c:pt idx="10899">
                  <c:v>6682653599.9998693</c:v>
                </c:pt>
                <c:pt idx="10900">
                  <c:v>6683266799.9998693</c:v>
                </c:pt>
                <c:pt idx="10901">
                  <c:v>6683879999.9998693</c:v>
                </c:pt>
                <c:pt idx="10902">
                  <c:v>6684493199.9998693</c:v>
                </c:pt>
                <c:pt idx="10903">
                  <c:v>6685106399.9998693</c:v>
                </c:pt>
                <c:pt idx="10904">
                  <c:v>6685719599.9998693</c:v>
                </c:pt>
                <c:pt idx="10905">
                  <c:v>6686332799.9998693</c:v>
                </c:pt>
                <c:pt idx="10906">
                  <c:v>6686945999.9998693</c:v>
                </c:pt>
                <c:pt idx="10907">
                  <c:v>6687559199.9998693</c:v>
                </c:pt>
                <c:pt idx="10908">
                  <c:v>6688172399.9998693</c:v>
                </c:pt>
                <c:pt idx="10909">
                  <c:v>6688785599.9998693</c:v>
                </c:pt>
                <c:pt idx="10910">
                  <c:v>6689398799.9998693</c:v>
                </c:pt>
                <c:pt idx="10911">
                  <c:v>6690011999.9998693</c:v>
                </c:pt>
                <c:pt idx="10912">
                  <c:v>6690625199.9998693</c:v>
                </c:pt>
                <c:pt idx="10913">
                  <c:v>6691238399.9998693</c:v>
                </c:pt>
                <c:pt idx="10914">
                  <c:v>6691851599.9998693</c:v>
                </c:pt>
                <c:pt idx="10915">
                  <c:v>6692464799.9998693</c:v>
                </c:pt>
                <c:pt idx="10916">
                  <c:v>6693077999.9998693</c:v>
                </c:pt>
                <c:pt idx="10917">
                  <c:v>6693691199.9998693</c:v>
                </c:pt>
                <c:pt idx="10918">
                  <c:v>6694304399.9998693</c:v>
                </c:pt>
                <c:pt idx="10919">
                  <c:v>6694917599.9998693</c:v>
                </c:pt>
                <c:pt idx="10920">
                  <c:v>6695530799.9998693</c:v>
                </c:pt>
                <c:pt idx="10921">
                  <c:v>6696143999.9998693</c:v>
                </c:pt>
                <c:pt idx="10922">
                  <c:v>6696757199.9998693</c:v>
                </c:pt>
                <c:pt idx="10923">
                  <c:v>6697370399.9998693</c:v>
                </c:pt>
                <c:pt idx="10924">
                  <c:v>6697983599.9998693</c:v>
                </c:pt>
                <c:pt idx="10925">
                  <c:v>6698596799.9998693</c:v>
                </c:pt>
                <c:pt idx="10926">
                  <c:v>6699209999.9998693</c:v>
                </c:pt>
                <c:pt idx="10927">
                  <c:v>6699823199.9998693</c:v>
                </c:pt>
                <c:pt idx="10928">
                  <c:v>6700436399.9998693</c:v>
                </c:pt>
                <c:pt idx="10929">
                  <c:v>6701049599.9998693</c:v>
                </c:pt>
                <c:pt idx="10930">
                  <c:v>6701662799.9998693</c:v>
                </c:pt>
                <c:pt idx="10931">
                  <c:v>6702275999.9998693</c:v>
                </c:pt>
                <c:pt idx="10932">
                  <c:v>6702889199.9998693</c:v>
                </c:pt>
                <c:pt idx="10933">
                  <c:v>6703502399.9998693</c:v>
                </c:pt>
                <c:pt idx="10934">
                  <c:v>6704115599.9998693</c:v>
                </c:pt>
                <c:pt idx="10935">
                  <c:v>6704728799.9998693</c:v>
                </c:pt>
                <c:pt idx="10936">
                  <c:v>6705341999.9998693</c:v>
                </c:pt>
                <c:pt idx="10937">
                  <c:v>6705955199.9998693</c:v>
                </c:pt>
                <c:pt idx="10938">
                  <c:v>6706568399.9998693</c:v>
                </c:pt>
                <c:pt idx="10939">
                  <c:v>6707181599.9998693</c:v>
                </c:pt>
                <c:pt idx="10940">
                  <c:v>6707794799.9998693</c:v>
                </c:pt>
                <c:pt idx="10941">
                  <c:v>6708407999.9998693</c:v>
                </c:pt>
                <c:pt idx="10942">
                  <c:v>6709021199.9998693</c:v>
                </c:pt>
                <c:pt idx="10943">
                  <c:v>6709634399.9998693</c:v>
                </c:pt>
                <c:pt idx="10944">
                  <c:v>6710247599.9998693</c:v>
                </c:pt>
                <c:pt idx="10945">
                  <c:v>6710860799.9998693</c:v>
                </c:pt>
                <c:pt idx="10946">
                  <c:v>6711473999.9998693</c:v>
                </c:pt>
                <c:pt idx="10947">
                  <c:v>6712087199.9998693</c:v>
                </c:pt>
                <c:pt idx="10948">
                  <c:v>6712700399.9998693</c:v>
                </c:pt>
                <c:pt idx="10949">
                  <c:v>6713313599.9998693</c:v>
                </c:pt>
                <c:pt idx="10950">
                  <c:v>6713926799.9998693</c:v>
                </c:pt>
                <c:pt idx="10951">
                  <c:v>6714539999.9998693</c:v>
                </c:pt>
                <c:pt idx="10952">
                  <c:v>6715153199.9998693</c:v>
                </c:pt>
                <c:pt idx="10953">
                  <c:v>6715766399.9998693</c:v>
                </c:pt>
                <c:pt idx="10954">
                  <c:v>6716379599.9998693</c:v>
                </c:pt>
                <c:pt idx="10955">
                  <c:v>6716992799.9998693</c:v>
                </c:pt>
                <c:pt idx="10956">
                  <c:v>6717605999.9998693</c:v>
                </c:pt>
                <c:pt idx="10957">
                  <c:v>6718219199.9998693</c:v>
                </c:pt>
                <c:pt idx="10958">
                  <c:v>6718832399.9998693</c:v>
                </c:pt>
                <c:pt idx="10959">
                  <c:v>6719445599.9998693</c:v>
                </c:pt>
                <c:pt idx="10960">
                  <c:v>6720058799.9998693</c:v>
                </c:pt>
                <c:pt idx="10961">
                  <c:v>6720671999.9998693</c:v>
                </c:pt>
                <c:pt idx="10962">
                  <c:v>6721285199.9998693</c:v>
                </c:pt>
                <c:pt idx="10963">
                  <c:v>6721898399.9998693</c:v>
                </c:pt>
                <c:pt idx="10964">
                  <c:v>6722511599.9998693</c:v>
                </c:pt>
                <c:pt idx="10965">
                  <c:v>6723124799.9998693</c:v>
                </c:pt>
                <c:pt idx="10966">
                  <c:v>6723737999.9998693</c:v>
                </c:pt>
                <c:pt idx="10967">
                  <c:v>6724351199.9998693</c:v>
                </c:pt>
                <c:pt idx="10968">
                  <c:v>6724964399.9998693</c:v>
                </c:pt>
                <c:pt idx="10969">
                  <c:v>6725577599.9998693</c:v>
                </c:pt>
                <c:pt idx="10970">
                  <c:v>6726190799.9998693</c:v>
                </c:pt>
                <c:pt idx="10971">
                  <c:v>6726803999.9998693</c:v>
                </c:pt>
                <c:pt idx="10972">
                  <c:v>6727417199.9998693</c:v>
                </c:pt>
                <c:pt idx="10973">
                  <c:v>6728030399.9998693</c:v>
                </c:pt>
                <c:pt idx="10974">
                  <c:v>6728643599.9998693</c:v>
                </c:pt>
                <c:pt idx="10975">
                  <c:v>6729256799.9998693</c:v>
                </c:pt>
                <c:pt idx="10976">
                  <c:v>6729869999.9998693</c:v>
                </c:pt>
                <c:pt idx="10977">
                  <c:v>6730483199.9998693</c:v>
                </c:pt>
                <c:pt idx="10978">
                  <c:v>6731096399.9998693</c:v>
                </c:pt>
                <c:pt idx="10979">
                  <c:v>6731709599.9998693</c:v>
                </c:pt>
                <c:pt idx="10980">
                  <c:v>6732322799.9998693</c:v>
                </c:pt>
                <c:pt idx="10981">
                  <c:v>6732935999.9998693</c:v>
                </c:pt>
                <c:pt idx="10982">
                  <c:v>6733549199.9998693</c:v>
                </c:pt>
                <c:pt idx="10983">
                  <c:v>6734162399.9998693</c:v>
                </c:pt>
                <c:pt idx="10984">
                  <c:v>6734775599.9998693</c:v>
                </c:pt>
                <c:pt idx="10985">
                  <c:v>6735388799.9998693</c:v>
                </c:pt>
                <c:pt idx="10986">
                  <c:v>6736001999.9998693</c:v>
                </c:pt>
                <c:pt idx="10987">
                  <c:v>6736615199.9998693</c:v>
                </c:pt>
                <c:pt idx="10988">
                  <c:v>6737228399.9998693</c:v>
                </c:pt>
                <c:pt idx="10989">
                  <c:v>6737841599.9998693</c:v>
                </c:pt>
                <c:pt idx="10990">
                  <c:v>6738454799.9998693</c:v>
                </c:pt>
                <c:pt idx="10991">
                  <c:v>6739067999.9998693</c:v>
                </c:pt>
                <c:pt idx="10992">
                  <c:v>6739681199.9998693</c:v>
                </c:pt>
                <c:pt idx="10993">
                  <c:v>6740294399.9998693</c:v>
                </c:pt>
                <c:pt idx="10994">
                  <c:v>6740907599.9998693</c:v>
                </c:pt>
                <c:pt idx="10995">
                  <c:v>6741520799.9998693</c:v>
                </c:pt>
                <c:pt idx="10996">
                  <c:v>6742133999.9998693</c:v>
                </c:pt>
                <c:pt idx="10997">
                  <c:v>6742747199.9998693</c:v>
                </c:pt>
                <c:pt idx="10998">
                  <c:v>6743360399.9998693</c:v>
                </c:pt>
                <c:pt idx="10999">
                  <c:v>6743973599.9998693</c:v>
                </c:pt>
                <c:pt idx="11000">
                  <c:v>6744586799.9998693</c:v>
                </c:pt>
                <c:pt idx="11001">
                  <c:v>6745199999.9998693</c:v>
                </c:pt>
                <c:pt idx="11002">
                  <c:v>6745813199.9998693</c:v>
                </c:pt>
                <c:pt idx="11003">
                  <c:v>6746426399.9998693</c:v>
                </c:pt>
                <c:pt idx="11004">
                  <c:v>6747039599.9998693</c:v>
                </c:pt>
                <c:pt idx="11005">
                  <c:v>6747652799.9998693</c:v>
                </c:pt>
                <c:pt idx="11006">
                  <c:v>6748265999.9998693</c:v>
                </c:pt>
                <c:pt idx="11007">
                  <c:v>6748879199.9998693</c:v>
                </c:pt>
                <c:pt idx="11008">
                  <c:v>6749492399.9998693</c:v>
                </c:pt>
                <c:pt idx="11009">
                  <c:v>6750105599.9998693</c:v>
                </c:pt>
                <c:pt idx="11010">
                  <c:v>6750718799.9998693</c:v>
                </c:pt>
                <c:pt idx="11011">
                  <c:v>6751331999.9998693</c:v>
                </c:pt>
                <c:pt idx="11012">
                  <c:v>6751945199.9998693</c:v>
                </c:pt>
                <c:pt idx="11013">
                  <c:v>6752558399.9998693</c:v>
                </c:pt>
                <c:pt idx="11014">
                  <c:v>6753171599.9998693</c:v>
                </c:pt>
                <c:pt idx="11015">
                  <c:v>6753784799.9998693</c:v>
                </c:pt>
                <c:pt idx="11016">
                  <c:v>6754397999.9998693</c:v>
                </c:pt>
                <c:pt idx="11017">
                  <c:v>6755011199.9998693</c:v>
                </c:pt>
                <c:pt idx="11018">
                  <c:v>6755624399.9998693</c:v>
                </c:pt>
                <c:pt idx="11019">
                  <c:v>6756237599.9998693</c:v>
                </c:pt>
                <c:pt idx="11020">
                  <c:v>6756850799.9998693</c:v>
                </c:pt>
                <c:pt idx="11021">
                  <c:v>6757463999.9998693</c:v>
                </c:pt>
                <c:pt idx="11022">
                  <c:v>6758077199.9998693</c:v>
                </c:pt>
                <c:pt idx="11023">
                  <c:v>6758690399.9998693</c:v>
                </c:pt>
                <c:pt idx="11024">
                  <c:v>6759303599.9998693</c:v>
                </c:pt>
                <c:pt idx="11025">
                  <c:v>6759916799.9998693</c:v>
                </c:pt>
                <c:pt idx="11026">
                  <c:v>6760529999.9998693</c:v>
                </c:pt>
                <c:pt idx="11027">
                  <c:v>6761143199.9998693</c:v>
                </c:pt>
                <c:pt idx="11028">
                  <c:v>6761756399.9998693</c:v>
                </c:pt>
                <c:pt idx="11029">
                  <c:v>6762369599.9998693</c:v>
                </c:pt>
                <c:pt idx="11030">
                  <c:v>6762982799.9998693</c:v>
                </c:pt>
                <c:pt idx="11031">
                  <c:v>6763595999.9998693</c:v>
                </c:pt>
                <c:pt idx="11032">
                  <c:v>6764209199.9998693</c:v>
                </c:pt>
                <c:pt idx="11033">
                  <c:v>6764822399.9998693</c:v>
                </c:pt>
                <c:pt idx="11034">
                  <c:v>6765435599.9998693</c:v>
                </c:pt>
                <c:pt idx="11035">
                  <c:v>6766048799.9998693</c:v>
                </c:pt>
                <c:pt idx="11036">
                  <c:v>6766661999.9998693</c:v>
                </c:pt>
                <c:pt idx="11037">
                  <c:v>6767275199.9998693</c:v>
                </c:pt>
                <c:pt idx="11038">
                  <c:v>6767888399.9998693</c:v>
                </c:pt>
                <c:pt idx="11039">
                  <c:v>6768501599.9998693</c:v>
                </c:pt>
                <c:pt idx="11040">
                  <c:v>6769114799.9998693</c:v>
                </c:pt>
                <c:pt idx="11041">
                  <c:v>6769727999.9998693</c:v>
                </c:pt>
                <c:pt idx="11042">
                  <c:v>6770341199.9998693</c:v>
                </c:pt>
                <c:pt idx="11043">
                  <c:v>6770954399.9998693</c:v>
                </c:pt>
                <c:pt idx="11044">
                  <c:v>6771567599.9998693</c:v>
                </c:pt>
                <c:pt idx="11045">
                  <c:v>6772180799.9998693</c:v>
                </c:pt>
                <c:pt idx="11046">
                  <c:v>6772793999.9998693</c:v>
                </c:pt>
                <c:pt idx="11047">
                  <c:v>6773407199.9998693</c:v>
                </c:pt>
                <c:pt idx="11048">
                  <c:v>6774020399.9998693</c:v>
                </c:pt>
                <c:pt idx="11049">
                  <c:v>6774633599.9998693</c:v>
                </c:pt>
                <c:pt idx="11050">
                  <c:v>6775246799.9998693</c:v>
                </c:pt>
                <c:pt idx="11051">
                  <c:v>6775859999.9998693</c:v>
                </c:pt>
                <c:pt idx="11052">
                  <c:v>6776473199.9998693</c:v>
                </c:pt>
                <c:pt idx="11053">
                  <c:v>6777086399.9998693</c:v>
                </c:pt>
                <c:pt idx="11054">
                  <c:v>6777699599.9998693</c:v>
                </c:pt>
                <c:pt idx="11055">
                  <c:v>6778312799.9998693</c:v>
                </c:pt>
                <c:pt idx="11056">
                  <c:v>6778925999.9998693</c:v>
                </c:pt>
                <c:pt idx="11057">
                  <c:v>6779539199.9998693</c:v>
                </c:pt>
                <c:pt idx="11058">
                  <c:v>6780152399.9998693</c:v>
                </c:pt>
                <c:pt idx="11059">
                  <c:v>6780765599.9998693</c:v>
                </c:pt>
                <c:pt idx="11060">
                  <c:v>6781378799.9998693</c:v>
                </c:pt>
                <c:pt idx="11061">
                  <c:v>6781991999.9998693</c:v>
                </c:pt>
                <c:pt idx="11062">
                  <c:v>6782605199.9998693</c:v>
                </c:pt>
                <c:pt idx="11063">
                  <c:v>6783218399.9998693</c:v>
                </c:pt>
                <c:pt idx="11064">
                  <c:v>6783831599.9998693</c:v>
                </c:pt>
                <c:pt idx="11065">
                  <c:v>6784444799.9998693</c:v>
                </c:pt>
                <c:pt idx="11066">
                  <c:v>6785057999.9998693</c:v>
                </c:pt>
                <c:pt idx="11067">
                  <c:v>6785671199.9998693</c:v>
                </c:pt>
                <c:pt idx="11068">
                  <c:v>6786284399.9998693</c:v>
                </c:pt>
                <c:pt idx="11069">
                  <c:v>6786897599.9998693</c:v>
                </c:pt>
                <c:pt idx="11070">
                  <c:v>6787510799.9998693</c:v>
                </c:pt>
                <c:pt idx="11071">
                  <c:v>6788123999.9998693</c:v>
                </c:pt>
                <c:pt idx="11072">
                  <c:v>6788737199.9998693</c:v>
                </c:pt>
                <c:pt idx="11073">
                  <c:v>6789350399.9998693</c:v>
                </c:pt>
                <c:pt idx="11074">
                  <c:v>6789963599.9998693</c:v>
                </c:pt>
                <c:pt idx="11075">
                  <c:v>6790576799.9998693</c:v>
                </c:pt>
                <c:pt idx="11076">
                  <c:v>6791189999.9998693</c:v>
                </c:pt>
                <c:pt idx="11077">
                  <c:v>6791803199.9998693</c:v>
                </c:pt>
                <c:pt idx="11078">
                  <c:v>6792416399.9998693</c:v>
                </c:pt>
                <c:pt idx="11079">
                  <c:v>6793029599.9998693</c:v>
                </c:pt>
                <c:pt idx="11080">
                  <c:v>6793642799.9998693</c:v>
                </c:pt>
                <c:pt idx="11081">
                  <c:v>6794255999.9998693</c:v>
                </c:pt>
                <c:pt idx="11082">
                  <c:v>6794869199.9998693</c:v>
                </c:pt>
                <c:pt idx="11083">
                  <c:v>6795482399.9998693</c:v>
                </c:pt>
                <c:pt idx="11084">
                  <c:v>6796095599.9998693</c:v>
                </c:pt>
                <c:pt idx="11085">
                  <c:v>6796708799.9998693</c:v>
                </c:pt>
                <c:pt idx="11086">
                  <c:v>6797321999.9998693</c:v>
                </c:pt>
                <c:pt idx="11087">
                  <c:v>6797935199.9998693</c:v>
                </c:pt>
                <c:pt idx="11088">
                  <c:v>6798548399.9998693</c:v>
                </c:pt>
                <c:pt idx="11089">
                  <c:v>6799161599.9998693</c:v>
                </c:pt>
                <c:pt idx="11090">
                  <c:v>6799774799.9998693</c:v>
                </c:pt>
                <c:pt idx="11091">
                  <c:v>6800387999.9998693</c:v>
                </c:pt>
                <c:pt idx="11092">
                  <c:v>6801001199.9998693</c:v>
                </c:pt>
                <c:pt idx="11093">
                  <c:v>6801614399.9998693</c:v>
                </c:pt>
                <c:pt idx="11094">
                  <c:v>6802227599.9998693</c:v>
                </c:pt>
                <c:pt idx="11095">
                  <c:v>6802840799.9998693</c:v>
                </c:pt>
                <c:pt idx="11096">
                  <c:v>6803453999.9998693</c:v>
                </c:pt>
                <c:pt idx="11097">
                  <c:v>6804067199.9998693</c:v>
                </c:pt>
                <c:pt idx="11098">
                  <c:v>6804680399.9998693</c:v>
                </c:pt>
                <c:pt idx="11099">
                  <c:v>6805293599.9998693</c:v>
                </c:pt>
                <c:pt idx="11100">
                  <c:v>6805906799.9998693</c:v>
                </c:pt>
                <c:pt idx="11101">
                  <c:v>6806519999.9998693</c:v>
                </c:pt>
                <c:pt idx="11102">
                  <c:v>6807133199.9998693</c:v>
                </c:pt>
                <c:pt idx="11103">
                  <c:v>6807746399.9998693</c:v>
                </c:pt>
                <c:pt idx="11104">
                  <c:v>6808359599.9998693</c:v>
                </c:pt>
                <c:pt idx="11105">
                  <c:v>6808972799.9998693</c:v>
                </c:pt>
                <c:pt idx="11106">
                  <c:v>6809585999.9998693</c:v>
                </c:pt>
                <c:pt idx="11107">
                  <c:v>6810199199.9998693</c:v>
                </c:pt>
                <c:pt idx="11108">
                  <c:v>6810812399.9998693</c:v>
                </c:pt>
                <c:pt idx="11109">
                  <c:v>6811425599.9998693</c:v>
                </c:pt>
                <c:pt idx="11110">
                  <c:v>6812038799.9998693</c:v>
                </c:pt>
                <c:pt idx="11111">
                  <c:v>6812651999.9998693</c:v>
                </c:pt>
                <c:pt idx="11112">
                  <c:v>6813265199.9998693</c:v>
                </c:pt>
                <c:pt idx="11113">
                  <c:v>6813878399.9998693</c:v>
                </c:pt>
                <c:pt idx="11114">
                  <c:v>6814491599.9998693</c:v>
                </c:pt>
                <c:pt idx="11115">
                  <c:v>6815104799.9998693</c:v>
                </c:pt>
                <c:pt idx="11116">
                  <c:v>6815717999.9998693</c:v>
                </c:pt>
                <c:pt idx="11117">
                  <c:v>6816331199.9998693</c:v>
                </c:pt>
                <c:pt idx="11118">
                  <c:v>6816944399.9998693</c:v>
                </c:pt>
                <c:pt idx="11119">
                  <c:v>6817557599.9998693</c:v>
                </c:pt>
                <c:pt idx="11120">
                  <c:v>6818170799.9998693</c:v>
                </c:pt>
                <c:pt idx="11121">
                  <c:v>6818783999.9998693</c:v>
                </c:pt>
                <c:pt idx="11122">
                  <c:v>6819397199.9998693</c:v>
                </c:pt>
                <c:pt idx="11123">
                  <c:v>6820010399.9998693</c:v>
                </c:pt>
                <c:pt idx="11124">
                  <c:v>6820623599.9998693</c:v>
                </c:pt>
                <c:pt idx="11125">
                  <c:v>6821236799.9998693</c:v>
                </c:pt>
                <c:pt idx="11126">
                  <c:v>6821849999.9998693</c:v>
                </c:pt>
                <c:pt idx="11127">
                  <c:v>6822463199.9998693</c:v>
                </c:pt>
                <c:pt idx="11128">
                  <c:v>6823076399.9998693</c:v>
                </c:pt>
                <c:pt idx="11129">
                  <c:v>6823689599.9998693</c:v>
                </c:pt>
                <c:pt idx="11130">
                  <c:v>6824302799.9998693</c:v>
                </c:pt>
                <c:pt idx="11131">
                  <c:v>6824915999.9998693</c:v>
                </c:pt>
                <c:pt idx="11132">
                  <c:v>6825529199.9998693</c:v>
                </c:pt>
                <c:pt idx="11133">
                  <c:v>6826142399.9998693</c:v>
                </c:pt>
                <c:pt idx="11134">
                  <c:v>6826755599.9998693</c:v>
                </c:pt>
                <c:pt idx="11135">
                  <c:v>6827368799.9998693</c:v>
                </c:pt>
                <c:pt idx="11136">
                  <c:v>6827981999.9998693</c:v>
                </c:pt>
                <c:pt idx="11137">
                  <c:v>6828595199.9998693</c:v>
                </c:pt>
                <c:pt idx="11138">
                  <c:v>6829208399.9998693</c:v>
                </c:pt>
                <c:pt idx="11139">
                  <c:v>6829821599.9998693</c:v>
                </c:pt>
                <c:pt idx="11140">
                  <c:v>6830434799.9998693</c:v>
                </c:pt>
                <c:pt idx="11141">
                  <c:v>6831047999.9998693</c:v>
                </c:pt>
                <c:pt idx="11142">
                  <c:v>6831661199.9998693</c:v>
                </c:pt>
                <c:pt idx="11143">
                  <c:v>6832274399.9998693</c:v>
                </c:pt>
                <c:pt idx="11144">
                  <c:v>6832887599.9998693</c:v>
                </c:pt>
                <c:pt idx="11145">
                  <c:v>6833500799.9998693</c:v>
                </c:pt>
                <c:pt idx="11146">
                  <c:v>6834113999.9998693</c:v>
                </c:pt>
                <c:pt idx="11147">
                  <c:v>6834727199.9998693</c:v>
                </c:pt>
                <c:pt idx="11148">
                  <c:v>6835340399.9998693</c:v>
                </c:pt>
                <c:pt idx="11149">
                  <c:v>6835953599.9998693</c:v>
                </c:pt>
                <c:pt idx="11150">
                  <c:v>6836566799.9998693</c:v>
                </c:pt>
                <c:pt idx="11151">
                  <c:v>6837179999.9998693</c:v>
                </c:pt>
                <c:pt idx="11152">
                  <c:v>6837793199.9998693</c:v>
                </c:pt>
                <c:pt idx="11153">
                  <c:v>6838406399.9998693</c:v>
                </c:pt>
                <c:pt idx="11154">
                  <c:v>6839019599.9998693</c:v>
                </c:pt>
                <c:pt idx="11155">
                  <c:v>6839632799.9998693</c:v>
                </c:pt>
                <c:pt idx="11156">
                  <c:v>6840245999.9998693</c:v>
                </c:pt>
                <c:pt idx="11157">
                  <c:v>6840859199.9998693</c:v>
                </c:pt>
                <c:pt idx="11158">
                  <c:v>6841472399.9998693</c:v>
                </c:pt>
                <c:pt idx="11159">
                  <c:v>6842085599.9998693</c:v>
                </c:pt>
                <c:pt idx="11160">
                  <c:v>6842698799.9998693</c:v>
                </c:pt>
                <c:pt idx="11161">
                  <c:v>6843311999.9998693</c:v>
                </c:pt>
                <c:pt idx="11162">
                  <c:v>6843925199.9998693</c:v>
                </c:pt>
                <c:pt idx="11163">
                  <c:v>6844538399.9998693</c:v>
                </c:pt>
                <c:pt idx="11164">
                  <c:v>6845151599.9998693</c:v>
                </c:pt>
                <c:pt idx="11165">
                  <c:v>6845764799.9998693</c:v>
                </c:pt>
                <c:pt idx="11166">
                  <c:v>6846377999.9998693</c:v>
                </c:pt>
                <c:pt idx="11167">
                  <c:v>6846991199.9998693</c:v>
                </c:pt>
                <c:pt idx="11168">
                  <c:v>6847604399.9998693</c:v>
                </c:pt>
                <c:pt idx="11169">
                  <c:v>6848217599.9998693</c:v>
                </c:pt>
                <c:pt idx="11170">
                  <c:v>6848830799.9998693</c:v>
                </c:pt>
                <c:pt idx="11171">
                  <c:v>6849443999.9998693</c:v>
                </c:pt>
                <c:pt idx="11172">
                  <c:v>6850057199.9998693</c:v>
                </c:pt>
                <c:pt idx="11173">
                  <c:v>6850670399.9998693</c:v>
                </c:pt>
                <c:pt idx="11174">
                  <c:v>6851283599.9998693</c:v>
                </c:pt>
                <c:pt idx="11175">
                  <c:v>6851896799.9998693</c:v>
                </c:pt>
                <c:pt idx="11176">
                  <c:v>6852509999.9998693</c:v>
                </c:pt>
                <c:pt idx="11177">
                  <c:v>6853123199.9998693</c:v>
                </c:pt>
                <c:pt idx="11178">
                  <c:v>6853736399.9998693</c:v>
                </c:pt>
                <c:pt idx="11179">
                  <c:v>6854349599.9998693</c:v>
                </c:pt>
                <c:pt idx="11180">
                  <c:v>6854962799.9998693</c:v>
                </c:pt>
                <c:pt idx="11181">
                  <c:v>6855575999.9998693</c:v>
                </c:pt>
                <c:pt idx="11182">
                  <c:v>6856189199.9998693</c:v>
                </c:pt>
                <c:pt idx="11183">
                  <c:v>6856802399.9998693</c:v>
                </c:pt>
                <c:pt idx="11184">
                  <c:v>6857415599.9998693</c:v>
                </c:pt>
                <c:pt idx="11185">
                  <c:v>6858028799.9998693</c:v>
                </c:pt>
                <c:pt idx="11186">
                  <c:v>6858641999.9998693</c:v>
                </c:pt>
                <c:pt idx="11187">
                  <c:v>6859255199.9998693</c:v>
                </c:pt>
                <c:pt idx="11188">
                  <c:v>6859868399.9998693</c:v>
                </c:pt>
                <c:pt idx="11189">
                  <c:v>6860481599.9998693</c:v>
                </c:pt>
                <c:pt idx="11190">
                  <c:v>6861094799.9998693</c:v>
                </c:pt>
                <c:pt idx="11191">
                  <c:v>6861707999.9998693</c:v>
                </c:pt>
                <c:pt idx="11192">
                  <c:v>6862321199.9998693</c:v>
                </c:pt>
                <c:pt idx="11193">
                  <c:v>6862934399.9998693</c:v>
                </c:pt>
                <c:pt idx="11194">
                  <c:v>6863547599.9998693</c:v>
                </c:pt>
                <c:pt idx="11195">
                  <c:v>6864160799.9998693</c:v>
                </c:pt>
                <c:pt idx="11196">
                  <c:v>6864773999.9998693</c:v>
                </c:pt>
                <c:pt idx="11197">
                  <c:v>6865387199.9998693</c:v>
                </c:pt>
                <c:pt idx="11198">
                  <c:v>6866000399.9998693</c:v>
                </c:pt>
                <c:pt idx="11199">
                  <c:v>6866613599.9998693</c:v>
                </c:pt>
                <c:pt idx="11200">
                  <c:v>6867226799.9998693</c:v>
                </c:pt>
                <c:pt idx="11201">
                  <c:v>6867839999.9998693</c:v>
                </c:pt>
                <c:pt idx="11202">
                  <c:v>6868453199.9998693</c:v>
                </c:pt>
                <c:pt idx="11203">
                  <c:v>6869066399.9998693</c:v>
                </c:pt>
                <c:pt idx="11204">
                  <c:v>6869679599.9998693</c:v>
                </c:pt>
                <c:pt idx="11205">
                  <c:v>6870292799.9998693</c:v>
                </c:pt>
                <c:pt idx="11206">
                  <c:v>6870905999.9998693</c:v>
                </c:pt>
                <c:pt idx="11207">
                  <c:v>6871519199.9998693</c:v>
                </c:pt>
                <c:pt idx="11208">
                  <c:v>6872132399.9998693</c:v>
                </c:pt>
                <c:pt idx="11209">
                  <c:v>6872745599.9998693</c:v>
                </c:pt>
                <c:pt idx="11210">
                  <c:v>6873358799.9998693</c:v>
                </c:pt>
                <c:pt idx="11211">
                  <c:v>6873971999.9998693</c:v>
                </c:pt>
                <c:pt idx="11212">
                  <c:v>6874585199.9998693</c:v>
                </c:pt>
                <c:pt idx="11213">
                  <c:v>6875198399.9998693</c:v>
                </c:pt>
                <c:pt idx="11214">
                  <c:v>6875811599.9998693</c:v>
                </c:pt>
                <c:pt idx="11215">
                  <c:v>6876424799.9998693</c:v>
                </c:pt>
                <c:pt idx="11216">
                  <c:v>6877037999.9998693</c:v>
                </c:pt>
                <c:pt idx="11217">
                  <c:v>6877651199.9998693</c:v>
                </c:pt>
                <c:pt idx="11218">
                  <c:v>6878264399.9998693</c:v>
                </c:pt>
                <c:pt idx="11219">
                  <c:v>6878877599.9998693</c:v>
                </c:pt>
                <c:pt idx="11220">
                  <c:v>6879490799.9998693</c:v>
                </c:pt>
                <c:pt idx="11221">
                  <c:v>6880103999.9998693</c:v>
                </c:pt>
                <c:pt idx="11222">
                  <c:v>6880717199.9998693</c:v>
                </c:pt>
                <c:pt idx="11223">
                  <c:v>6881330399.9998693</c:v>
                </c:pt>
                <c:pt idx="11224">
                  <c:v>6881943599.9998693</c:v>
                </c:pt>
                <c:pt idx="11225">
                  <c:v>6882556799.9998693</c:v>
                </c:pt>
                <c:pt idx="11226">
                  <c:v>6883169999.9998693</c:v>
                </c:pt>
                <c:pt idx="11227">
                  <c:v>6883783199.9998693</c:v>
                </c:pt>
                <c:pt idx="11228">
                  <c:v>6884396399.9998693</c:v>
                </c:pt>
                <c:pt idx="11229">
                  <c:v>6885009599.9998693</c:v>
                </c:pt>
                <c:pt idx="11230">
                  <c:v>6885622799.9998693</c:v>
                </c:pt>
                <c:pt idx="11231">
                  <c:v>6886235999.9998693</c:v>
                </c:pt>
                <c:pt idx="11232">
                  <c:v>6886849199.9998693</c:v>
                </c:pt>
                <c:pt idx="11233">
                  <c:v>6887462399.9998693</c:v>
                </c:pt>
                <c:pt idx="11234">
                  <c:v>6888075599.9998693</c:v>
                </c:pt>
                <c:pt idx="11235">
                  <c:v>6888688799.9998693</c:v>
                </c:pt>
                <c:pt idx="11236">
                  <c:v>6889301999.9998693</c:v>
                </c:pt>
                <c:pt idx="11237">
                  <c:v>6889915199.9998693</c:v>
                </c:pt>
                <c:pt idx="11238">
                  <c:v>6890528399.9998693</c:v>
                </c:pt>
                <c:pt idx="11239">
                  <c:v>6891141599.9998693</c:v>
                </c:pt>
                <c:pt idx="11240">
                  <c:v>6891754799.9998693</c:v>
                </c:pt>
                <c:pt idx="11241">
                  <c:v>6892367999.9998693</c:v>
                </c:pt>
                <c:pt idx="11242">
                  <c:v>6892981199.9998693</c:v>
                </c:pt>
                <c:pt idx="11243">
                  <c:v>6893594399.9998693</c:v>
                </c:pt>
                <c:pt idx="11244">
                  <c:v>6894207599.9998693</c:v>
                </c:pt>
                <c:pt idx="11245">
                  <c:v>6894820799.9998693</c:v>
                </c:pt>
                <c:pt idx="11246">
                  <c:v>6895433999.9998693</c:v>
                </c:pt>
                <c:pt idx="11247">
                  <c:v>6896047199.9998693</c:v>
                </c:pt>
                <c:pt idx="11248">
                  <c:v>6896660399.9998693</c:v>
                </c:pt>
                <c:pt idx="11249">
                  <c:v>6897273599.9998693</c:v>
                </c:pt>
                <c:pt idx="11250">
                  <c:v>6897886799.9998693</c:v>
                </c:pt>
                <c:pt idx="11251">
                  <c:v>6898499999.9998693</c:v>
                </c:pt>
                <c:pt idx="11252">
                  <c:v>6899113199.9998693</c:v>
                </c:pt>
                <c:pt idx="11253">
                  <c:v>6899726399.9998693</c:v>
                </c:pt>
                <c:pt idx="11254">
                  <c:v>6900339599.9998693</c:v>
                </c:pt>
                <c:pt idx="11255">
                  <c:v>6900952799.9998693</c:v>
                </c:pt>
                <c:pt idx="11256">
                  <c:v>6901565999.9998693</c:v>
                </c:pt>
                <c:pt idx="11257">
                  <c:v>6902179199.9998693</c:v>
                </c:pt>
                <c:pt idx="11258">
                  <c:v>6902792399.9998693</c:v>
                </c:pt>
                <c:pt idx="11259">
                  <c:v>6903405599.9998693</c:v>
                </c:pt>
                <c:pt idx="11260">
                  <c:v>6904018799.9998693</c:v>
                </c:pt>
                <c:pt idx="11261">
                  <c:v>6904631999.9998693</c:v>
                </c:pt>
                <c:pt idx="11262">
                  <c:v>6905245199.9998693</c:v>
                </c:pt>
                <c:pt idx="11263">
                  <c:v>6905858399.9998693</c:v>
                </c:pt>
                <c:pt idx="11264">
                  <c:v>6906471599.9998693</c:v>
                </c:pt>
                <c:pt idx="11265">
                  <c:v>6907084799.9998693</c:v>
                </c:pt>
                <c:pt idx="11266">
                  <c:v>6907697999.9998693</c:v>
                </c:pt>
                <c:pt idx="11267">
                  <c:v>6908311199.9998693</c:v>
                </c:pt>
                <c:pt idx="11268">
                  <c:v>6908924399.9998693</c:v>
                </c:pt>
                <c:pt idx="11269">
                  <c:v>6909537599.9998693</c:v>
                </c:pt>
                <c:pt idx="11270">
                  <c:v>6910150799.9998693</c:v>
                </c:pt>
                <c:pt idx="11271">
                  <c:v>6910763999.9998693</c:v>
                </c:pt>
                <c:pt idx="11272">
                  <c:v>6911377199.9998693</c:v>
                </c:pt>
                <c:pt idx="11273">
                  <c:v>6911990399.9998693</c:v>
                </c:pt>
                <c:pt idx="11274">
                  <c:v>6912603599.9998693</c:v>
                </c:pt>
                <c:pt idx="11275">
                  <c:v>6913216799.9998693</c:v>
                </c:pt>
                <c:pt idx="11276">
                  <c:v>6913829999.9998693</c:v>
                </c:pt>
                <c:pt idx="11277">
                  <c:v>6914443199.9998693</c:v>
                </c:pt>
                <c:pt idx="11278">
                  <c:v>6915056399.9998693</c:v>
                </c:pt>
                <c:pt idx="11279">
                  <c:v>6915669599.9998693</c:v>
                </c:pt>
                <c:pt idx="11280">
                  <c:v>6916282799.9998693</c:v>
                </c:pt>
                <c:pt idx="11281">
                  <c:v>6916895999.9998693</c:v>
                </c:pt>
                <c:pt idx="11282">
                  <c:v>6917509199.9998693</c:v>
                </c:pt>
                <c:pt idx="11283">
                  <c:v>6918122399.9998693</c:v>
                </c:pt>
                <c:pt idx="11284">
                  <c:v>6918735599.9998693</c:v>
                </c:pt>
                <c:pt idx="11285">
                  <c:v>6919348799.9998693</c:v>
                </c:pt>
                <c:pt idx="11286">
                  <c:v>6919961999.9998693</c:v>
                </c:pt>
                <c:pt idx="11287">
                  <c:v>6920575199.9998693</c:v>
                </c:pt>
                <c:pt idx="11288">
                  <c:v>6921188399.9998693</c:v>
                </c:pt>
                <c:pt idx="11289">
                  <c:v>6921801599.9998693</c:v>
                </c:pt>
                <c:pt idx="11290">
                  <c:v>6922414799.9998693</c:v>
                </c:pt>
                <c:pt idx="11291">
                  <c:v>6923027999.9998693</c:v>
                </c:pt>
                <c:pt idx="11292">
                  <c:v>6923641199.9998693</c:v>
                </c:pt>
                <c:pt idx="11293">
                  <c:v>6924254399.9998693</c:v>
                </c:pt>
                <c:pt idx="11294">
                  <c:v>6924867599.9998693</c:v>
                </c:pt>
                <c:pt idx="11295">
                  <c:v>6925480799.9998693</c:v>
                </c:pt>
                <c:pt idx="11296">
                  <c:v>6926093999.9998693</c:v>
                </c:pt>
                <c:pt idx="11297">
                  <c:v>6926707199.9998693</c:v>
                </c:pt>
                <c:pt idx="11298">
                  <c:v>6927320399.9998693</c:v>
                </c:pt>
                <c:pt idx="11299">
                  <c:v>6927933599.9998693</c:v>
                </c:pt>
                <c:pt idx="11300">
                  <c:v>6928546799.9998693</c:v>
                </c:pt>
                <c:pt idx="11301">
                  <c:v>6929159999.9998693</c:v>
                </c:pt>
                <c:pt idx="11302">
                  <c:v>6929773199.9998693</c:v>
                </c:pt>
                <c:pt idx="11303">
                  <c:v>6930386399.9998693</c:v>
                </c:pt>
                <c:pt idx="11304">
                  <c:v>6930999599.9998693</c:v>
                </c:pt>
                <c:pt idx="11305">
                  <c:v>6931612799.9998693</c:v>
                </c:pt>
                <c:pt idx="11306">
                  <c:v>6932225999.9998693</c:v>
                </c:pt>
                <c:pt idx="11307">
                  <c:v>6932839199.9998693</c:v>
                </c:pt>
                <c:pt idx="11308">
                  <c:v>6933452399.9998693</c:v>
                </c:pt>
                <c:pt idx="11309">
                  <c:v>6934065599.9998693</c:v>
                </c:pt>
                <c:pt idx="11310">
                  <c:v>6934678799.9998693</c:v>
                </c:pt>
                <c:pt idx="11311">
                  <c:v>6935291999.9998693</c:v>
                </c:pt>
                <c:pt idx="11312">
                  <c:v>6935905199.9998693</c:v>
                </c:pt>
                <c:pt idx="11313">
                  <c:v>6936518399.9998693</c:v>
                </c:pt>
                <c:pt idx="11314">
                  <c:v>6937131599.9998693</c:v>
                </c:pt>
                <c:pt idx="11315">
                  <c:v>6937744799.9998693</c:v>
                </c:pt>
                <c:pt idx="11316">
                  <c:v>6938357999.9998693</c:v>
                </c:pt>
                <c:pt idx="11317">
                  <c:v>6938971199.9998693</c:v>
                </c:pt>
                <c:pt idx="11318">
                  <c:v>6939584399.9998693</c:v>
                </c:pt>
                <c:pt idx="11319">
                  <c:v>6940197599.9998693</c:v>
                </c:pt>
                <c:pt idx="11320">
                  <c:v>6940810799.9998693</c:v>
                </c:pt>
                <c:pt idx="11321">
                  <c:v>6941423999.9998693</c:v>
                </c:pt>
                <c:pt idx="11322">
                  <c:v>6942037199.9998693</c:v>
                </c:pt>
                <c:pt idx="11323">
                  <c:v>6942650399.9998693</c:v>
                </c:pt>
                <c:pt idx="11324">
                  <c:v>6943263599.9998693</c:v>
                </c:pt>
                <c:pt idx="11325">
                  <c:v>6943876799.9998693</c:v>
                </c:pt>
                <c:pt idx="11326">
                  <c:v>6944489999.9998693</c:v>
                </c:pt>
                <c:pt idx="11327">
                  <c:v>6945103199.9998693</c:v>
                </c:pt>
                <c:pt idx="11328">
                  <c:v>6945716399.9998693</c:v>
                </c:pt>
                <c:pt idx="11329">
                  <c:v>6946329599.9998693</c:v>
                </c:pt>
                <c:pt idx="11330">
                  <c:v>6946942799.9998693</c:v>
                </c:pt>
                <c:pt idx="11331">
                  <c:v>6947555999.9998693</c:v>
                </c:pt>
                <c:pt idx="11332">
                  <c:v>6948169199.9998693</c:v>
                </c:pt>
                <c:pt idx="11333">
                  <c:v>6948782399.9998693</c:v>
                </c:pt>
                <c:pt idx="11334">
                  <c:v>6949395599.9998693</c:v>
                </c:pt>
                <c:pt idx="11335">
                  <c:v>6950008799.9998693</c:v>
                </c:pt>
                <c:pt idx="11336">
                  <c:v>6950621999.9998693</c:v>
                </c:pt>
                <c:pt idx="11337">
                  <c:v>6951235199.9998693</c:v>
                </c:pt>
                <c:pt idx="11338">
                  <c:v>6951848399.9998693</c:v>
                </c:pt>
                <c:pt idx="11339">
                  <c:v>6952461599.9998693</c:v>
                </c:pt>
                <c:pt idx="11340">
                  <c:v>6953074799.9998693</c:v>
                </c:pt>
                <c:pt idx="11341">
                  <c:v>6953687999.9998693</c:v>
                </c:pt>
                <c:pt idx="11342">
                  <c:v>6954301199.9998693</c:v>
                </c:pt>
                <c:pt idx="11343">
                  <c:v>6954914399.9998693</c:v>
                </c:pt>
                <c:pt idx="11344">
                  <c:v>6955527599.9998693</c:v>
                </c:pt>
                <c:pt idx="11345">
                  <c:v>6956140799.9998693</c:v>
                </c:pt>
                <c:pt idx="11346">
                  <c:v>6956753999.9998693</c:v>
                </c:pt>
                <c:pt idx="11347">
                  <c:v>6957367199.9998693</c:v>
                </c:pt>
                <c:pt idx="11348">
                  <c:v>6957980399.9998693</c:v>
                </c:pt>
                <c:pt idx="11349">
                  <c:v>6958593599.9998693</c:v>
                </c:pt>
                <c:pt idx="11350">
                  <c:v>6959206799.9998693</c:v>
                </c:pt>
                <c:pt idx="11351">
                  <c:v>6959819999.9998693</c:v>
                </c:pt>
                <c:pt idx="11352">
                  <c:v>6960433199.9998693</c:v>
                </c:pt>
                <c:pt idx="11353">
                  <c:v>6961046399.9998693</c:v>
                </c:pt>
                <c:pt idx="11354">
                  <c:v>6961659599.9998693</c:v>
                </c:pt>
                <c:pt idx="11355">
                  <c:v>6962272799.9998693</c:v>
                </c:pt>
                <c:pt idx="11356">
                  <c:v>6962885999.9998693</c:v>
                </c:pt>
                <c:pt idx="11357">
                  <c:v>6963499199.9998693</c:v>
                </c:pt>
                <c:pt idx="11358">
                  <c:v>6964112399.9998693</c:v>
                </c:pt>
                <c:pt idx="11359">
                  <c:v>6964725599.9998693</c:v>
                </c:pt>
                <c:pt idx="11360">
                  <c:v>6965338799.9998693</c:v>
                </c:pt>
                <c:pt idx="11361">
                  <c:v>6965951999.9998693</c:v>
                </c:pt>
                <c:pt idx="11362">
                  <c:v>6966565199.9998693</c:v>
                </c:pt>
                <c:pt idx="11363">
                  <c:v>6967178399.9998693</c:v>
                </c:pt>
                <c:pt idx="11364">
                  <c:v>6967791599.9998693</c:v>
                </c:pt>
                <c:pt idx="11365">
                  <c:v>6968404799.9998693</c:v>
                </c:pt>
                <c:pt idx="11366">
                  <c:v>6969017999.9998693</c:v>
                </c:pt>
                <c:pt idx="11367">
                  <c:v>6969631199.9998693</c:v>
                </c:pt>
                <c:pt idx="11368">
                  <c:v>6970244399.9998693</c:v>
                </c:pt>
                <c:pt idx="11369">
                  <c:v>6970857599.9998693</c:v>
                </c:pt>
                <c:pt idx="11370">
                  <c:v>6971470799.9998693</c:v>
                </c:pt>
                <c:pt idx="11371">
                  <c:v>6972083999.9998693</c:v>
                </c:pt>
                <c:pt idx="11372">
                  <c:v>6972697199.9998693</c:v>
                </c:pt>
                <c:pt idx="11373">
                  <c:v>6973310399.9998693</c:v>
                </c:pt>
                <c:pt idx="11374">
                  <c:v>6973923599.9998693</c:v>
                </c:pt>
                <c:pt idx="11375">
                  <c:v>6974536799.9998693</c:v>
                </c:pt>
                <c:pt idx="11376">
                  <c:v>6975149999.9998693</c:v>
                </c:pt>
                <c:pt idx="11377">
                  <c:v>6975763199.9998693</c:v>
                </c:pt>
                <c:pt idx="11378">
                  <c:v>6976376399.9998693</c:v>
                </c:pt>
                <c:pt idx="11379">
                  <c:v>6976989599.9998693</c:v>
                </c:pt>
                <c:pt idx="11380">
                  <c:v>6977602799.9998693</c:v>
                </c:pt>
                <c:pt idx="11381">
                  <c:v>6978215999.9998693</c:v>
                </c:pt>
                <c:pt idx="11382">
                  <c:v>6978829199.9998693</c:v>
                </c:pt>
                <c:pt idx="11383">
                  <c:v>6979442399.9998693</c:v>
                </c:pt>
                <c:pt idx="11384">
                  <c:v>6980055599.9998693</c:v>
                </c:pt>
                <c:pt idx="11385">
                  <c:v>6980668799.9998693</c:v>
                </c:pt>
                <c:pt idx="11386">
                  <c:v>6981281999.9998693</c:v>
                </c:pt>
                <c:pt idx="11387">
                  <c:v>6981895199.9998693</c:v>
                </c:pt>
                <c:pt idx="11388">
                  <c:v>6982508399.9998693</c:v>
                </c:pt>
                <c:pt idx="11389">
                  <c:v>6983121599.9998693</c:v>
                </c:pt>
                <c:pt idx="11390">
                  <c:v>6983734799.9998693</c:v>
                </c:pt>
                <c:pt idx="11391">
                  <c:v>6984347999.9998693</c:v>
                </c:pt>
                <c:pt idx="11392">
                  <c:v>6984961199.9998693</c:v>
                </c:pt>
                <c:pt idx="11393">
                  <c:v>6985574399.9998693</c:v>
                </c:pt>
                <c:pt idx="11394">
                  <c:v>6986187599.9998693</c:v>
                </c:pt>
                <c:pt idx="11395">
                  <c:v>6986800799.9998693</c:v>
                </c:pt>
                <c:pt idx="11396">
                  <c:v>6987413999.9998693</c:v>
                </c:pt>
                <c:pt idx="11397">
                  <c:v>6988027199.9998693</c:v>
                </c:pt>
                <c:pt idx="11398">
                  <c:v>6988640399.9998693</c:v>
                </c:pt>
                <c:pt idx="11399">
                  <c:v>6989253599.9998693</c:v>
                </c:pt>
                <c:pt idx="11400">
                  <c:v>6989866799.9998693</c:v>
                </c:pt>
                <c:pt idx="11401">
                  <c:v>6990479999.9998693</c:v>
                </c:pt>
                <c:pt idx="11402">
                  <c:v>6991093199.9998693</c:v>
                </c:pt>
                <c:pt idx="11403">
                  <c:v>6991706399.9998693</c:v>
                </c:pt>
                <c:pt idx="11404">
                  <c:v>6992319599.9998693</c:v>
                </c:pt>
                <c:pt idx="11405">
                  <c:v>6992932799.9998693</c:v>
                </c:pt>
                <c:pt idx="11406">
                  <c:v>6993545999.9998693</c:v>
                </c:pt>
                <c:pt idx="11407">
                  <c:v>6994159199.9998693</c:v>
                </c:pt>
                <c:pt idx="11408">
                  <c:v>6994772399.9998693</c:v>
                </c:pt>
                <c:pt idx="11409">
                  <c:v>6995385599.9998693</c:v>
                </c:pt>
                <c:pt idx="11410">
                  <c:v>6995998799.9998693</c:v>
                </c:pt>
                <c:pt idx="11411">
                  <c:v>6996611999.9998693</c:v>
                </c:pt>
                <c:pt idx="11412">
                  <c:v>6997225199.9998693</c:v>
                </c:pt>
                <c:pt idx="11413">
                  <c:v>6997838399.9998693</c:v>
                </c:pt>
                <c:pt idx="11414">
                  <c:v>6998451599.9998693</c:v>
                </c:pt>
                <c:pt idx="11415">
                  <c:v>6999064799.9998693</c:v>
                </c:pt>
                <c:pt idx="11416">
                  <c:v>6999677999.9998693</c:v>
                </c:pt>
                <c:pt idx="11417">
                  <c:v>7000291199.9998693</c:v>
                </c:pt>
                <c:pt idx="11418">
                  <c:v>7000904399.9998693</c:v>
                </c:pt>
                <c:pt idx="11419">
                  <c:v>7001517599.9998693</c:v>
                </c:pt>
                <c:pt idx="11420">
                  <c:v>7002130799.9998693</c:v>
                </c:pt>
                <c:pt idx="11421">
                  <c:v>7002743999.9998693</c:v>
                </c:pt>
                <c:pt idx="11422">
                  <c:v>7003357199.9998693</c:v>
                </c:pt>
                <c:pt idx="11423">
                  <c:v>7003970399.9998693</c:v>
                </c:pt>
                <c:pt idx="11424">
                  <c:v>7004583599.9998693</c:v>
                </c:pt>
                <c:pt idx="11425">
                  <c:v>7005196799.9998693</c:v>
                </c:pt>
                <c:pt idx="11426">
                  <c:v>7005809999.9998693</c:v>
                </c:pt>
                <c:pt idx="11427">
                  <c:v>7006423199.9998693</c:v>
                </c:pt>
                <c:pt idx="11428">
                  <c:v>7007036399.9998693</c:v>
                </c:pt>
                <c:pt idx="11429">
                  <c:v>7007649599.9998693</c:v>
                </c:pt>
                <c:pt idx="11430">
                  <c:v>7008262799.9998693</c:v>
                </c:pt>
                <c:pt idx="11431">
                  <c:v>7008875999.9998693</c:v>
                </c:pt>
                <c:pt idx="11432">
                  <c:v>7009489199.9998693</c:v>
                </c:pt>
                <c:pt idx="11433">
                  <c:v>7010102399.9998693</c:v>
                </c:pt>
                <c:pt idx="11434">
                  <c:v>7010715599.9998693</c:v>
                </c:pt>
                <c:pt idx="11435">
                  <c:v>7011328799.9998693</c:v>
                </c:pt>
                <c:pt idx="11436">
                  <c:v>7011941999.9998693</c:v>
                </c:pt>
                <c:pt idx="11437">
                  <c:v>7012555199.9998693</c:v>
                </c:pt>
                <c:pt idx="11438">
                  <c:v>7013168399.9998693</c:v>
                </c:pt>
                <c:pt idx="11439">
                  <c:v>7013781599.9998693</c:v>
                </c:pt>
                <c:pt idx="11440">
                  <c:v>7014394799.9998693</c:v>
                </c:pt>
                <c:pt idx="11441">
                  <c:v>7015007999.9998693</c:v>
                </c:pt>
                <c:pt idx="11442">
                  <c:v>7015621199.9998693</c:v>
                </c:pt>
                <c:pt idx="11443">
                  <c:v>7016234399.9998693</c:v>
                </c:pt>
                <c:pt idx="11444">
                  <c:v>7016847599.9998693</c:v>
                </c:pt>
                <c:pt idx="11445">
                  <c:v>7017460799.9998693</c:v>
                </c:pt>
                <c:pt idx="11446">
                  <c:v>7018073999.9998693</c:v>
                </c:pt>
                <c:pt idx="11447">
                  <c:v>7018687199.9998693</c:v>
                </c:pt>
                <c:pt idx="11448">
                  <c:v>7019300399.9998693</c:v>
                </c:pt>
                <c:pt idx="11449">
                  <c:v>7019913599.9998693</c:v>
                </c:pt>
                <c:pt idx="11450">
                  <c:v>7020526799.9998693</c:v>
                </c:pt>
                <c:pt idx="11451">
                  <c:v>7021139999.9998693</c:v>
                </c:pt>
                <c:pt idx="11452">
                  <c:v>7021753199.9998693</c:v>
                </c:pt>
                <c:pt idx="11453">
                  <c:v>7022366399.9998693</c:v>
                </c:pt>
                <c:pt idx="11454">
                  <c:v>7022979599.9998693</c:v>
                </c:pt>
                <c:pt idx="11455">
                  <c:v>7023592799.9998693</c:v>
                </c:pt>
                <c:pt idx="11456">
                  <c:v>7024205999.9998693</c:v>
                </c:pt>
                <c:pt idx="11457">
                  <c:v>7024819199.9998693</c:v>
                </c:pt>
                <c:pt idx="11458">
                  <c:v>7025432399.9998693</c:v>
                </c:pt>
                <c:pt idx="11459">
                  <c:v>7026045599.9998693</c:v>
                </c:pt>
                <c:pt idx="11460">
                  <c:v>7026658799.9998693</c:v>
                </c:pt>
                <c:pt idx="11461">
                  <c:v>7027271999.9998693</c:v>
                </c:pt>
                <c:pt idx="11462">
                  <c:v>7027885199.9998693</c:v>
                </c:pt>
                <c:pt idx="11463">
                  <c:v>7028498399.9998693</c:v>
                </c:pt>
                <c:pt idx="11464">
                  <c:v>7029111599.9998693</c:v>
                </c:pt>
                <c:pt idx="11465">
                  <c:v>7029724799.9998693</c:v>
                </c:pt>
                <c:pt idx="11466">
                  <c:v>7030337999.9998693</c:v>
                </c:pt>
                <c:pt idx="11467">
                  <c:v>7030951199.9998693</c:v>
                </c:pt>
                <c:pt idx="11468">
                  <c:v>7031564399.9998693</c:v>
                </c:pt>
                <c:pt idx="11469">
                  <c:v>7032177599.9998693</c:v>
                </c:pt>
                <c:pt idx="11470">
                  <c:v>7032790799.9998693</c:v>
                </c:pt>
                <c:pt idx="11471">
                  <c:v>7033403999.9998693</c:v>
                </c:pt>
                <c:pt idx="11472">
                  <c:v>7034017199.9998693</c:v>
                </c:pt>
                <c:pt idx="11473">
                  <c:v>7034630399.9998693</c:v>
                </c:pt>
                <c:pt idx="11474">
                  <c:v>7035243599.9998693</c:v>
                </c:pt>
                <c:pt idx="11475">
                  <c:v>7035856799.9998693</c:v>
                </c:pt>
                <c:pt idx="11476">
                  <c:v>7036469999.9998693</c:v>
                </c:pt>
                <c:pt idx="11477">
                  <c:v>7037083199.9998693</c:v>
                </c:pt>
                <c:pt idx="11478">
                  <c:v>7037696399.9998693</c:v>
                </c:pt>
                <c:pt idx="11479">
                  <c:v>7038309599.9998693</c:v>
                </c:pt>
                <c:pt idx="11480">
                  <c:v>7038922799.9998693</c:v>
                </c:pt>
                <c:pt idx="11481">
                  <c:v>7039535999.9998693</c:v>
                </c:pt>
                <c:pt idx="11482">
                  <c:v>7040149199.9998693</c:v>
                </c:pt>
                <c:pt idx="11483">
                  <c:v>7040762399.9998693</c:v>
                </c:pt>
                <c:pt idx="11484">
                  <c:v>7041375599.9998693</c:v>
                </c:pt>
                <c:pt idx="11485">
                  <c:v>7041988799.9998693</c:v>
                </c:pt>
                <c:pt idx="11486">
                  <c:v>7042601999.9998693</c:v>
                </c:pt>
                <c:pt idx="11487">
                  <c:v>7043215199.9998693</c:v>
                </c:pt>
                <c:pt idx="11488">
                  <c:v>7043828399.9998693</c:v>
                </c:pt>
                <c:pt idx="11489">
                  <c:v>7044441599.9998693</c:v>
                </c:pt>
                <c:pt idx="11490">
                  <c:v>7045054799.9998693</c:v>
                </c:pt>
                <c:pt idx="11491">
                  <c:v>7045667999.9998693</c:v>
                </c:pt>
                <c:pt idx="11492">
                  <c:v>7046281199.9998693</c:v>
                </c:pt>
                <c:pt idx="11493">
                  <c:v>7046894399.9998693</c:v>
                </c:pt>
                <c:pt idx="11494">
                  <c:v>7047507599.9998693</c:v>
                </c:pt>
                <c:pt idx="11495">
                  <c:v>7048120799.9998693</c:v>
                </c:pt>
                <c:pt idx="11496">
                  <c:v>7048733999.9998693</c:v>
                </c:pt>
                <c:pt idx="11497">
                  <c:v>7049347199.9998693</c:v>
                </c:pt>
                <c:pt idx="11498">
                  <c:v>7049960399.9998693</c:v>
                </c:pt>
                <c:pt idx="11499">
                  <c:v>7050573599.9998693</c:v>
                </c:pt>
                <c:pt idx="11500">
                  <c:v>7051186799.9998693</c:v>
                </c:pt>
                <c:pt idx="11501">
                  <c:v>7051799999.9998693</c:v>
                </c:pt>
                <c:pt idx="11502">
                  <c:v>7052413199.9998693</c:v>
                </c:pt>
                <c:pt idx="11503">
                  <c:v>7053026399.9998693</c:v>
                </c:pt>
                <c:pt idx="11504">
                  <c:v>7053639599.9998693</c:v>
                </c:pt>
                <c:pt idx="11505">
                  <c:v>7054252799.9998693</c:v>
                </c:pt>
                <c:pt idx="11506">
                  <c:v>7054865999.9998693</c:v>
                </c:pt>
                <c:pt idx="11507">
                  <c:v>7055479199.9998693</c:v>
                </c:pt>
                <c:pt idx="11508">
                  <c:v>7056092399.9998693</c:v>
                </c:pt>
                <c:pt idx="11509">
                  <c:v>7056705599.9998693</c:v>
                </c:pt>
                <c:pt idx="11510">
                  <c:v>7057318799.9998693</c:v>
                </c:pt>
                <c:pt idx="11511">
                  <c:v>7057931999.9998693</c:v>
                </c:pt>
                <c:pt idx="11512">
                  <c:v>7058545199.9998693</c:v>
                </c:pt>
                <c:pt idx="11513">
                  <c:v>7059158399.9998693</c:v>
                </c:pt>
                <c:pt idx="11514">
                  <c:v>7059771599.9998693</c:v>
                </c:pt>
                <c:pt idx="11515">
                  <c:v>7060384799.9998693</c:v>
                </c:pt>
                <c:pt idx="11516">
                  <c:v>7060997999.9998693</c:v>
                </c:pt>
                <c:pt idx="11517">
                  <c:v>7061611199.9998693</c:v>
                </c:pt>
                <c:pt idx="11518">
                  <c:v>7062224399.9998693</c:v>
                </c:pt>
                <c:pt idx="11519">
                  <c:v>7062837599.9998693</c:v>
                </c:pt>
                <c:pt idx="11520">
                  <c:v>7063450799.9998693</c:v>
                </c:pt>
                <c:pt idx="11521">
                  <c:v>7064063999.9998693</c:v>
                </c:pt>
                <c:pt idx="11522">
                  <c:v>7064677199.9998693</c:v>
                </c:pt>
                <c:pt idx="11523">
                  <c:v>7065290399.9998693</c:v>
                </c:pt>
                <c:pt idx="11524">
                  <c:v>7065903599.9998693</c:v>
                </c:pt>
                <c:pt idx="11525">
                  <c:v>7066516799.9998693</c:v>
                </c:pt>
                <c:pt idx="11526">
                  <c:v>7067129999.9998693</c:v>
                </c:pt>
                <c:pt idx="11527">
                  <c:v>7067743199.9998693</c:v>
                </c:pt>
                <c:pt idx="11528">
                  <c:v>7068356399.9998693</c:v>
                </c:pt>
                <c:pt idx="11529">
                  <c:v>7068969599.9998693</c:v>
                </c:pt>
                <c:pt idx="11530">
                  <c:v>7069582799.9998693</c:v>
                </c:pt>
                <c:pt idx="11531">
                  <c:v>7070195999.9998693</c:v>
                </c:pt>
                <c:pt idx="11532">
                  <c:v>7070809199.9998693</c:v>
                </c:pt>
                <c:pt idx="11533">
                  <c:v>7071422399.9998693</c:v>
                </c:pt>
                <c:pt idx="11534">
                  <c:v>7072035599.9998693</c:v>
                </c:pt>
                <c:pt idx="11535">
                  <c:v>7072648799.9998693</c:v>
                </c:pt>
                <c:pt idx="11536">
                  <c:v>7073261999.9998693</c:v>
                </c:pt>
                <c:pt idx="11537">
                  <c:v>7073875199.9998693</c:v>
                </c:pt>
                <c:pt idx="11538">
                  <c:v>7074488399.9998693</c:v>
                </c:pt>
                <c:pt idx="11539">
                  <c:v>7075101599.9998693</c:v>
                </c:pt>
                <c:pt idx="11540">
                  <c:v>7075714799.9998693</c:v>
                </c:pt>
                <c:pt idx="11541">
                  <c:v>7076327999.9998693</c:v>
                </c:pt>
                <c:pt idx="11542">
                  <c:v>7076941199.9998693</c:v>
                </c:pt>
                <c:pt idx="11543">
                  <c:v>7077554399.9998693</c:v>
                </c:pt>
                <c:pt idx="11544">
                  <c:v>7078167599.9998693</c:v>
                </c:pt>
                <c:pt idx="11545">
                  <c:v>7078780799.9998693</c:v>
                </c:pt>
                <c:pt idx="11546">
                  <c:v>7079393999.9998693</c:v>
                </c:pt>
                <c:pt idx="11547">
                  <c:v>7080007199.9998693</c:v>
                </c:pt>
                <c:pt idx="11548">
                  <c:v>7080620399.9998693</c:v>
                </c:pt>
                <c:pt idx="11549">
                  <c:v>7081233599.9998693</c:v>
                </c:pt>
                <c:pt idx="11550">
                  <c:v>7081846799.9998693</c:v>
                </c:pt>
                <c:pt idx="11551">
                  <c:v>7082459999.9998693</c:v>
                </c:pt>
                <c:pt idx="11552">
                  <c:v>7083073199.9998693</c:v>
                </c:pt>
                <c:pt idx="11553">
                  <c:v>7083686399.9998693</c:v>
                </c:pt>
                <c:pt idx="11554">
                  <c:v>7084299599.9998693</c:v>
                </c:pt>
                <c:pt idx="11555">
                  <c:v>7084912799.9998693</c:v>
                </c:pt>
                <c:pt idx="11556">
                  <c:v>7085525999.9998693</c:v>
                </c:pt>
                <c:pt idx="11557">
                  <c:v>7086139199.9998693</c:v>
                </c:pt>
                <c:pt idx="11558">
                  <c:v>7086752399.9998693</c:v>
                </c:pt>
                <c:pt idx="11559">
                  <c:v>7087365599.9998693</c:v>
                </c:pt>
                <c:pt idx="11560">
                  <c:v>7087978799.9998693</c:v>
                </c:pt>
                <c:pt idx="11561">
                  <c:v>7088591999.9998693</c:v>
                </c:pt>
                <c:pt idx="11562">
                  <c:v>7089205199.9998693</c:v>
                </c:pt>
                <c:pt idx="11563">
                  <c:v>7089818399.9998693</c:v>
                </c:pt>
                <c:pt idx="11564">
                  <c:v>7090431599.9998693</c:v>
                </c:pt>
                <c:pt idx="11565">
                  <c:v>7091044799.9998693</c:v>
                </c:pt>
                <c:pt idx="11566">
                  <c:v>7091657999.9998693</c:v>
                </c:pt>
                <c:pt idx="11567">
                  <c:v>7092271199.9998693</c:v>
                </c:pt>
                <c:pt idx="11568">
                  <c:v>7092884399.9998693</c:v>
                </c:pt>
                <c:pt idx="11569">
                  <c:v>7093497599.9998693</c:v>
                </c:pt>
                <c:pt idx="11570">
                  <c:v>7094110799.9998693</c:v>
                </c:pt>
                <c:pt idx="11571">
                  <c:v>7094723999.9998693</c:v>
                </c:pt>
                <c:pt idx="11572">
                  <c:v>7095337199.9998693</c:v>
                </c:pt>
                <c:pt idx="11573">
                  <c:v>7095950399.9998693</c:v>
                </c:pt>
                <c:pt idx="11574">
                  <c:v>7096563599.9998693</c:v>
                </c:pt>
                <c:pt idx="11575">
                  <c:v>7097176799.9998693</c:v>
                </c:pt>
                <c:pt idx="11576">
                  <c:v>7097789999.9998693</c:v>
                </c:pt>
                <c:pt idx="11577">
                  <c:v>7098403199.9998693</c:v>
                </c:pt>
                <c:pt idx="11578">
                  <c:v>7099016399.9998693</c:v>
                </c:pt>
                <c:pt idx="11579">
                  <c:v>7099629599.9998693</c:v>
                </c:pt>
                <c:pt idx="11580">
                  <c:v>7100242799.9998693</c:v>
                </c:pt>
                <c:pt idx="11581">
                  <c:v>7100855999.9998693</c:v>
                </c:pt>
                <c:pt idx="11582">
                  <c:v>7101469199.9998693</c:v>
                </c:pt>
                <c:pt idx="11583">
                  <c:v>7102082399.9998693</c:v>
                </c:pt>
                <c:pt idx="11584">
                  <c:v>7102695599.9998693</c:v>
                </c:pt>
                <c:pt idx="11585">
                  <c:v>7103308799.9998693</c:v>
                </c:pt>
                <c:pt idx="11586">
                  <c:v>7103921999.9998693</c:v>
                </c:pt>
                <c:pt idx="11587">
                  <c:v>7104535199.9998693</c:v>
                </c:pt>
                <c:pt idx="11588">
                  <c:v>7105148399.9998693</c:v>
                </c:pt>
                <c:pt idx="11589">
                  <c:v>7105761599.9998693</c:v>
                </c:pt>
                <c:pt idx="11590">
                  <c:v>7106374799.9998693</c:v>
                </c:pt>
                <c:pt idx="11591">
                  <c:v>7106987999.9998693</c:v>
                </c:pt>
                <c:pt idx="11592">
                  <c:v>7107601199.9998693</c:v>
                </c:pt>
                <c:pt idx="11593">
                  <c:v>7108214399.9998693</c:v>
                </c:pt>
                <c:pt idx="11594">
                  <c:v>7108827599.9998693</c:v>
                </c:pt>
                <c:pt idx="11595">
                  <c:v>7109440799.9998693</c:v>
                </c:pt>
                <c:pt idx="11596">
                  <c:v>7110053999.9998693</c:v>
                </c:pt>
                <c:pt idx="11597">
                  <c:v>7110667199.9998693</c:v>
                </c:pt>
                <c:pt idx="11598">
                  <c:v>7111280399.9998693</c:v>
                </c:pt>
                <c:pt idx="11599">
                  <c:v>7111893599.9998693</c:v>
                </c:pt>
                <c:pt idx="11600">
                  <c:v>7112506799.9998693</c:v>
                </c:pt>
                <c:pt idx="11601">
                  <c:v>7113119999.9998693</c:v>
                </c:pt>
                <c:pt idx="11602">
                  <c:v>7113733199.9998693</c:v>
                </c:pt>
                <c:pt idx="11603">
                  <c:v>7114346399.9998693</c:v>
                </c:pt>
                <c:pt idx="11604">
                  <c:v>7114959599.9998693</c:v>
                </c:pt>
                <c:pt idx="11605">
                  <c:v>7115572799.9998693</c:v>
                </c:pt>
                <c:pt idx="11606">
                  <c:v>7116185999.9998693</c:v>
                </c:pt>
                <c:pt idx="11607">
                  <c:v>7116799199.9998693</c:v>
                </c:pt>
                <c:pt idx="11608">
                  <c:v>7117412399.9998693</c:v>
                </c:pt>
                <c:pt idx="11609">
                  <c:v>7118025599.9998693</c:v>
                </c:pt>
                <c:pt idx="11610">
                  <c:v>7118638799.9998693</c:v>
                </c:pt>
                <c:pt idx="11611">
                  <c:v>7119251999.9998693</c:v>
                </c:pt>
                <c:pt idx="11612">
                  <c:v>7119865199.9998693</c:v>
                </c:pt>
                <c:pt idx="11613">
                  <c:v>7120478399.9998693</c:v>
                </c:pt>
                <c:pt idx="11614">
                  <c:v>7121091599.9998693</c:v>
                </c:pt>
                <c:pt idx="11615">
                  <c:v>7121704799.9998693</c:v>
                </c:pt>
                <c:pt idx="11616">
                  <c:v>7122317999.9998693</c:v>
                </c:pt>
                <c:pt idx="11617">
                  <c:v>7122931199.9998693</c:v>
                </c:pt>
                <c:pt idx="11618">
                  <c:v>7123544399.9998693</c:v>
                </c:pt>
                <c:pt idx="11619">
                  <c:v>7124157599.9998693</c:v>
                </c:pt>
                <c:pt idx="11620">
                  <c:v>7124770799.9998693</c:v>
                </c:pt>
                <c:pt idx="11621">
                  <c:v>7125383999.9998693</c:v>
                </c:pt>
                <c:pt idx="11622">
                  <c:v>7125997199.9998693</c:v>
                </c:pt>
                <c:pt idx="11623">
                  <c:v>7126610399.9998693</c:v>
                </c:pt>
                <c:pt idx="11624">
                  <c:v>7127223599.9998693</c:v>
                </c:pt>
                <c:pt idx="11625">
                  <c:v>7127836799.9998693</c:v>
                </c:pt>
                <c:pt idx="11626">
                  <c:v>7128449999.9998693</c:v>
                </c:pt>
                <c:pt idx="11627">
                  <c:v>7129063199.9998693</c:v>
                </c:pt>
                <c:pt idx="11628">
                  <c:v>7129676399.9998693</c:v>
                </c:pt>
                <c:pt idx="11629">
                  <c:v>7130289599.9998693</c:v>
                </c:pt>
                <c:pt idx="11630">
                  <c:v>7130902799.9998693</c:v>
                </c:pt>
                <c:pt idx="11631">
                  <c:v>7131515999.9998693</c:v>
                </c:pt>
                <c:pt idx="11632">
                  <c:v>7132129199.9998693</c:v>
                </c:pt>
                <c:pt idx="11633">
                  <c:v>7132742399.9998693</c:v>
                </c:pt>
                <c:pt idx="11634">
                  <c:v>7133355599.9998693</c:v>
                </c:pt>
                <c:pt idx="11635">
                  <c:v>7133968799.9998693</c:v>
                </c:pt>
                <c:pt idx="11636">
                  <c:v>7134581999.9998693</c:v>
                </c:pt>
                <c:pt idx="11637">
                  <c:v>7135195199.9998693</c:v>
                </c:pt>
                <c:pt idx="11638">
                  <c:v>7135808399.9998693</c:v>
                </c:pt>
                <c:pt idx="11639">
                  <c:v>7136421599.9998693</c:v>
                </c:pt>
                <c:pt idx="11640">
                  <c:v>7137034799.9998693</c:v>
                </c:pt>
                <c:pt idx="11641">
                  <c:v>7137647999.9998693</c:v>
                </c:pt>
                <c:pt idx="11642">
                  <c:v>7138261199.9998693</c:v>
                </c:pt>
                <c:pt idx="11643">
                  <c:v>7138874399.9998693</c:v>
                </c:pt>
                <c:pt idx="11644">
                  <c:v>7139487599.9998693</c:v>
                </c:pt>
                <c:pt idx="11645">
                  <c:v>7140100799.9998693</c:v>
                </c:pt>
                <c:pt idx="11646">
                  <c:v>7140713999.9998693</c:v>
                </c:pt>
                <c:pt idx="11647">
                  <c:v>7141327199.9998693</c:v>
                </c:pt>
                <c:pt idx="11648">
                  <c:v>7141940399.9998693</c:v>
                </c:pt>
                <c:pt idx="11649">
                  <c:v>7142553599.9998693</c:v>
                </c:pt>
                <c:pt idx="11650">
                  <c:v>7143166799.9998693</c:v>
                </c:pt>
                <c:pt idx="11651">
                  <c:v>7143779999.9998693</c:v>
                </c:pt>
                <c:pt idx="11652">
                  <c:v>7144393199.9998693</c:v>
                </c:pt>
                <c:pt idx="11653">
                  <c:v>7145006399.9998693</c:v>
                </c:pt>
                <c:pt idx="11654">
                  <c:v>7145619599.9998693</c:v>
                </c:pt>
                <c:pt idx="11655">
                  <c:v>7146232799.9998693</c:v>
                </c:pt>
                <c:pt idx="11656">
                  <c:v>7146845999.9998693</c:v>
                </c:pt>
                <c:pt idx="11657">
                  <c:v>7147459199.9998693</c:v>
                </c:pt>
                <c:pt idx="11658">
                  <c:v>7148072399.9998693</c:v>
                </c:pt>
                <c:pt idx="11659">
                  <c:v>7148685599.9998693</c:v>
                </c:pt>
                <c:pt idx="11660">
                  <c:v>7149298799.9998693</c:v>
                </c:pt>
                <c:pt idx="11661">
                  <c:v>7149911999.9998693</c:v>
                </c:pt>
                <c:pt idx="11662">
                  <c:v>7150525199.9998693</c:v>
                </c:pt>
                <c:pt idx="11663">
                  <c:v>7151138399.9998693</c:v>
                </c:pt>
                <c:pt idx="11664">
                  <c:v>7151751599.9998693</c:v>
                </c:pt>
                <c:pt idx="11665">
                  <c:v>7152364799.9998693</c:v>
                </c:pt>
                <c:pt idx="11666">
                  <c:v>7152977999.9998693</c:v>
                </c:pt>
                <c:pt idx="11667">
                  <c:v>7153591199.9998693</c:v>
                </c:pt>
                <c:pt idx="11668">
                  <c:v>7154204399.9998693</c:v>
                </c:pt>
                <c:pt idx="11669">
                  <c:v>7154817599.9998693</c:v>
                </c:pt>
                <c:pt idx="11670">
                  <c:v>7155430799.9998693</c:v>
                </c:pt>
                <c:pt idx="11671">
                  <c:v>7156043999.9998693</c:v>
                </c:pt>
                <c:pt idx="11672">
                  <c:v>7156657199.9998693</c:v>
                </c:pt>
                <c:pt idx="11673">
                  <c:v>7157270399.9998693</c:v>
                </c:pt>
                <c:pt idx="11674">
                  <c:v>7157883599.9998693</c:v>
                </c:pt>
                <c:pt idx="11675">
                  <c:v>7158496799.9998693</c:v>
                </c:pt>
                <c:pt idx="11676">
                  <c:v>7159109999.9998693</c:v>
                </c:pt>
                <c:pt idx="11677">
                  <c:v>7159723199.9998693</c:v>
                </c:pt>
                <c:pt idx="11678">
                  <c:v>7160336399.9998693</c:v>
                </c:pt>
                <c:pt idx="11679">
                  <c:v>7160949599.9998693</c:v>
                </c:pt>
                <c:pt idx="11680">
                  <c:v>7161562799.9998693</c:v>
                </c:pt>
                <c:pt idx="11681">
                  <c:v>7162175999.9998693</c:v>
                </c:pt>
                <c:pt idx="11682">
                  <c:v>7162789199.9998693</c:v>
                </c:pt>
                <c:pt idx="11683">
                  <c:v>7163402399.9998693</c:v>
                </c:pt>
                <c:pt idx="11684">
                  <c:v>7164015599.9998693</c:v>
                </c:pt>
                <c:pt idx="11685">
                  <c:v>7164628799.9998693</c:v>
                </c:pt>
                <c:pt idx="11686">
                  <c:v>7165241999.9998693</c:v>
                </c:pt>
                <c:pt idx="11687">
                  <c:v>7165855199.9998693</c:v>
                </c:pt>
                <c:pt idx="11688">
                  <c:v>7166468399.9998693</c:v>
                </c:pt>
                <c:pt idx="11689">
                  <c:v>7167081599.9998693</c:v>
                </c:pt>
                <c:pt idx="11690">
                  <c:v>7167694799.9998693</c:v>
                </c:pt>
                <c:pt idx="11691">
                  <c:v>7168307999.9998693</c:v>
                </c:pt>
                <c:pt idx="11692">
                  <c:v>7168921199.9998693</c:v>
                </c:pt>
                <c:pt idx="11693">
                  <c:v>7169534399.9998693</c:v>
                </c:pt>
                <c:pt idx="11694">
                  <c:v>7170147599.9998693</c:v>
                </c:pt>
                <c:pt idx="11695">
                  <c:v>7170760799.9998693</c:v>
                </c:pt>
                <c:pt idx="11696">
                  <c:v>7171373999.9998693</c:v>
                </c:pt>
                <c:pt idx="11697">
                  <c:v>7171987199.9998693</c:v>
                </c:pt>
                <c:pt idx="11698">
                  <c:v>7172600399.9998693</c:v>
                </c:pt>
                <c:pt idx="11699">
                  <c:v>7173213599.9998693</c:v>
                </c:pt>
                <c:pt idx="11700">
                  <c:v>7173826799.9998693</c:v>
                </c:pt>
                <c:pt idx="11701">
                  <c:v>7174439999.9998693</c:v>
                </c:pt>
                <c:pt idx="11702">
                  <c:v>7175053199.9998693</c:v>
                </c:pt>
                <c:pt idx="11703">
                  <c:v>7175666399.9998693</c:v>
                </c:pt>
                <c:pt idx="11704">
                  <c:v>7176279599.9998693</c:v>
                </c:pt>
                <c:pt idx="11705">
                  <c:v>7176892799.9998693</c:v>
                </c:pt>
                <c:pt idx="11706">
                  <c:v>7177505999.9998693</c:v>
                </c:pt>
                <c:pt idx="11707">
                  <c:v>7178119199.9998693</c:v>
                </c:pt>
                <c:pt idx="11708">
                  <c:v>7178732399.9998693</c:v>
                </c:pt>
                <c:pt idx="11709">
                  <c:v>7179345599.9998693</c:v>
                </c:pt>
                <c:pt idx="11710">
                  <c:v>7179958799.9998693</c:v>
                </c:pt>
                <c:pt idx="11711">
                  <c:v>7180571999.9998693</c:v>
                </c:pt>
                <c:pt idx="11712">
                  <c:v>7181185199.9998693</c:v>
                </c:pt>
                <c:pt idx="11713">
                  <c:v>7181798399.9998693</c:v>
                </c:pt>
                <c:pt idx="11714">
                  <c:v>7182411599.9998693</c:v>
                </c:pt>
                <c:pt idx="11715">
                  <c:v>7183024799.9998693</c:v>
                </c:pt>
                <c:pt idx="11716">
                  <c:v>7183637999.9998693</c:v>
                </c:pt>
                <c:pt idx="11717">
                  <c:v>7184251199.9998693</c:v>
                </c:pt>
                <c:pt idx="11718">
                  <c:v>7184864399.9998693</c:v>
                </c:pt>
                <c:pt idx="11719">
                  <c:v>7185477599.9998693</c:v>
                </c:pt>
                <c:pt idx="11720">
                  <c:v>7186090799.9998693</c:v>
                </c:pt>
                <c:pt idx="11721">
                  <c:v>7186703999.9998693</c:v>
                </c:pt>
                <c:pt idx="11722">
                  <c:v>7187317199.9998693</c:v>
                </c:pt>
                <c:pt idx="11723">
                  <c:v>7187930399.9998693</c:v>
                </c:pt>
                <c:pt idx="11724">
                  <c:v>7188543599.9998693</c:v>
                </c:pt>
                <c:pt idx="11725">
                  <c:v>7189156799.9998693</c:v>
                </c:pt>
                <c:pt idx="11726">
                  <c:v>7189769999.9998693</c:v>
                </c:pt>
                <c:pt idx="11727">
                  <c:v>7190383199.9998693</c:v>
                </c:pt>
                <c:pt idx="11728">
                  <c:v>7190996399.9998693</c:v>
                </c:pt>
                <c:pt idx="11729">
                  <c:v>7191609599.9998693</c:v>
                </c:pt>
                <c:pt idx="11730">
                  <c:v>7192222799.9998693</c:v>
                </c:pt>
                <c:pt idx="11731">
                  <c:v>7192835999.9998693</c:v>
                </c:pt>
                <c:pt idx="11732">
                  <c:v>7193449199.9998693</c:v>
                </c:pt>
                <c:pt idx="11733">
                  <c:v>7194062399.9998693</c:v>
                </c:pt>
                <c:pt idx="11734">
                  <c:v>7194675599.9998693</c:v>
                </c:pt>
                <c:pt idx="11735">
                  <c:v>7195288799.9998693</c:v>
                </c:pt>
                <c:pt idx="11736">
                  <c:v>7195901999.9998693</c:v>
                </c:pt>
                <c:pt idx="11737">
                  <c:v>7196515199.9998693</c:v>
                </c:pt>
                <c:pt idx="11738">
                  <c:v>7197128399.9998693</c:v>
                </c:pt>
                <c:pt idx="11739">
                  <c:v>7197741599.9998693</c:v>
                </c:pt>
                <c:pt idx="11740">
                  <c:v>7198354799.9998693</c:v>
                </c:pt>
                <c:pt idx="11741">
                  <c:v>7198967999.9998693</c:v>
                </c:pt>
                <c:pt idx="11742">
                  <c:v>7199581199.9998693</c:v>
                </c:pt>
                <c:pt idx="11743">
                  <c:v>7200194399.9998693</c:v>
                </c:pt>
                <c:pt idx="11744">
                  <c:v>7200807599.9998693</c:v>
                </c:pt>
                <c:pt idx="11745">
                  <c:v>7201420799.9998693</c:v>
                </c:pt>
                <c:pt idx="11746">
                  <c:v>7202033999.9998693</c:v>
                </c:pt>
                <c:pt idx="11747">
                  <c:v>7202647199.9998693</c:v>
                </c:pt>
                <c:pt idx="11748">
                  <c:v>7203260399.9998693</c:v>
                </c:pt>
                <c:pt idx="11749">
                  <c:v>7203873599.9998693</c:v>
                </c:pt>
                <c:pt idx="11750">
                  <c:v>7204486799.9998693</c:v>
                </c:pt>
                <c:pt idx="11751">
                  <c:v>7205099999.9998693</c:v>
                </c:pt>
                <c:pt idx="11752">
                  <c:v>7205713199.9998693</c:v>
                </c:pt>
                <c:pt idx="11753">
                  <c:v>7206326399.9998693</c:v>
                </c:pt>
                <c:pt idx="11754">
                  <c:v>7206939599.9998693</c:v>
                </c:pt>
                <c:pt idx="11755">
                  <c:v>7207552799.9998693</c:v>
                </c:pt>
                <c:pt idx="11756">
                  <c:v>7208165999.9998693</c:v>
                </c:pt>
                <c:pt idx="11757">
                  <c:v>7208779199.9998693</c:v>
                </c:pt>
                <c:pt idx="11758">
                  <c:v>7209392399.9998693</c:v>
                </c:pt>
                <c:pt idx="11759">
                  <c:v>7210005599.9998693</c:v>
                </c:pt>
                <c:pt idx="11760">
                  <c:v>7210618799.9998693</c:v>
                </c:pt>
                <c:pt idx="11761">
                  <c:v>7211231999.9998693</c:v>
                </c:pt>
                <c:pt idx="11762">
                  <c:v>7211845199.9998693</c:v>
                </c:pt>
                <c:pt idx="11763">
                  <c:v>7212458399.9998693</c:v>
                </c:pt>
                <c:pt idx="11764">
                  <c:v>7213071599.9998693</c:v>
                </c:pt>
                <c:pt idx="11765">
                  <c:v>7213684799.9998693</c:v>
                </c:pt>
                <c:pt idx="11766">
                  <c:v>7214297999.9998693</c:v>
                </c:pt>
                <c:pt idx="11767">
                  <c:v>7214911199.9998693</c:v>
                </c:pt>
                <c:pt idx="11768">
                  <c:v>7215524399.9998693</c:v>
                </c:pt>
                <c:pt idx="11769">
                  <c:v>7216137599.9998693</c:v>
                </c:pt>
                <c:pt idx="11770">
                  <c:v>7216750799.9998693</c:v>
                </c:pt>
                <c:pt idx="11771">
                  <c:v>7217363999.9998693</c:v>
                </c:pt>
                <c:pt idx="11772">
                  <c:v>7217977199.9998693</c:v>
                </c:pt>
                <c:pt idx="11773">
                  <c:v>7218590399.9998693</c:v>
                </c:pt>
                <c:pt idx="11774">
                  <c:v>7219203599.9998693</c:v>
                </c:pt>
                <c:pt idx="11775">
                  <c:v>7219816799.9998693</c:v>
                </c:pt>
                <c:pt idx="11776">
                  <c:v>7220429999.9998693</c:v>
                </c:pt>
                <c:pt idx="11777">
                  <c:v>7221043199.9998693</c:v>
                </c:pt>
                <c:pt idx="11778">
                  <c:v>7221656399.9998693</c:v>
                </c:pt>
                <c:pt idx="11779">
                  <c:v>7222269599.9998693</c:v>
                </c:pt>
                <c:pt idx="11780">
                  <c:v>7222882799.9998693</c:v>
                </c:pt>
                <c:pt idx="11781">
                  <c:v>7223495999.9998693</c:v>
                </c:pt>
                <c:pt idx="11782">
                  <c:v>7224109199.9998693</c:v>
                </c:pt>
                <c:pt idx="11783">
                  <c:v>7224722399.9998693</c:v>
                </c:pt>
                <c:pt idx="11784">
                  <c:v>7225335599.9998693</c:v>
                </c:pt>
                <c:pt idx="11785">
                  <c:v>7225948799.9998693</c:v>
                </c:pt>
                <c:pt idx="11786">
                  <c:v>7226561999.9998693</c:v>
                </c:pt>
                <c:pt idx="11787">
                  <c:v>7227175199.9998693</c:v>
                </c:pt>
                <c:pt idx="11788">
                  <c:v>7227788399.9998693</c:v>
                </c:pt>
                <c:pt idx="11789">
                  <c:v>7228401599.9998693</c:v>
                </c:pt>
                <c:pt idx="11790">
                  <c:v>7229014799.9998693</c:v>
                </c:pt>
                <c:pt idx="11791">
                  <c:v>7229627999.9998693</c:v>
                </c:pt>
                <c:pt idx="11792">
                  <c:v>7230241199.9998693</c:v>
                </c:pt>
                <c:pt idx="11793">
                  <c:v>7230854399.9998693</c:v>
                </c:pt>
                <c:pt idx="11794">
                  <c:v>7231467599.9998693</c:v>
                </c:pt>
                <c:pt idx="11795">
                  <c:v>7232080799.9998693</c:v>
                </c:pt>
                <c:pt idx="11796">
                  <c:v>7232693999.9998693</c:v>
                </c:pt>
                <c:pt idx="11797">
                  <c:v>7233307199.9998693</c:v>
                </c:pt>
                <c:pt idx="11798">
                  <c:v>7233920399.9998693</c:v>
                </c:pt>
                <c:pt idx="11799">
                  <c:v>7234533599.9998693</c:v>
                </c:pt>
                <c:pt idx="11800">
                  <c:v>7235146799.9998693</c:v>
                </c:pt>
                <c:pt idx="11801">
                  <c:v>7235759999.9998693</c:v>
                </c:pt>
                <c:pt idx="11802">
                  <c:v>7236373199.9998693</c:v>
                </c:pt>
                <c:pt idx="11803">
                  <c:v>7236986399.9998693</c:v>
                </c:pt>
                <c:pt idx="11804">
                  <c:v>7237599599.9998693</c:v>
                </c:pt>
                <c:pt idx="11805">
                  <c:v>7238212799.9998693</c:v>
                </c:pt>
                <c:pt idx="11806">
                  <c:v>7238825999.9998693</c:v>
                </c:pt>
                <c:pt idx="11807">
                  <c:v>7239439199.9998693</c:v>
                </c:pt>
                <c:pt idx="11808">
                  <c:v>7240052399.9998693</c:v>
                </c:pt>
                <c:pt idx="11809">
                  <c:v>7240665599.9998693</c:v>
                </c:pt>
                <c:pt idx="11810">
                  <c:v>7241278799.9998693</c:v>
                </c:pt>
                <c:pt idx="11811">
                  <c:v>7241891999.9998693</c:v>
                </c:pt>
                <c:pt idx="11812">
                  <c:v>7242505199.9998693</c:v>
                </c:pt>
                <c:pt idx="11813">
                  <c:v>7243118399.9998693</c:v>
                </c:pt>
                <c:pt idx="11814">
                  <c:v>7243731599.9998693</c:v>
                </c:pt>
                <c:pt idx="11815">
                  <c:v>7244344799.9998693</c:v>
                </c:pt>
                <c:pt idx="11816">
                  <c:v>7244957999.9998693</c:v>
                </c:pt>
                <c:pt idx="11817">
                  <c:v>7245571199.9998693</c:v>
                </c:pt>
                <c:pt idx="11818">
                  <c:v>7246184399.9998693</c:v>
                </c:pt>
                <c:pt idx="11819">
                  <c:v>7246797599.9998693</c:v>
                </c:pt>
                <c:pt idx="11820">
                  <c:v>7247410799.9998693</c:v>
                </c:pt>
                <c:pt idx="11821">
                  <c:v>7248023999.9998693</c:v>
                </c:pt>
                <c:pt idx="11822">
                  <c:v>7248637199.9998693</c:v>
                </c:pt>
                <c:pt idx="11823">
                  <c:v>7249250399.9998693</c:v>
                </c:pt>
                <c:pt idx="11824">
                  <c:v>7249863599.9998693</c:v>
                </c:pt>
                <c:pt idx="11825">
                  <c:v>7250476799.9998693</c:v>
                </c:pt>
                <c:pt idx="11826">
                  <c:v>7251089999.9998693</c:v>
                </c:pt>
                <c:pt idx="11827">
                  <c:v>7251703199.9998693</c:v>
                </c:pt>
                <c:pt idx="11828">
                  <c:v>7252316399.9998693</c:v>
                </c:pt>
                <c:pt idx="11829">
                  <c:v>7252929599.9998693</c:v>
                </c:pt>
                <c:pt idx="11830">
                  <c:v>7253542799.9998693</c:v>
                </c:pt>
                <c:pt idx="11831">
                  <c:v>7254155999.9998693</c:v>
                </c:pt>
                <c:pt idx="11832">
                  <c:v>7254769199.9998693</c:v>
                </c:pt>
                <c:pt idx="11833">
                  <c:v>7255382399.9998693</c:v>
                </c:pt>
                <c:pt idx="11834">
                  <c:v>7255995599.9998693</c:v>
                </c:pt>
                <c:pt idx="11835">
                  <c:v>7256608799.9998693</c:v>
                </c:pt>
                <c:pt idx="11836">
                  <c:v>7257221999.9998693</c:v>
                </c:pt>
                <c:pt idx="11837">
                  <c:v>7257835199.9998693</c:v>
                </c:pt>
                <c:pt idx="11838">
                  <c:v>7258448399.9998693</c:v>
                </c:pt>
                <c:pt idx="11839">
                  <c:v>7259061599.9998693</c:v>
                </c:pt>
                <c:pt idx="11840">
                  <c:v>7259674799.9998693</c:v>
                </c:pt>
                <c:pt idx="11841">
                  <c:v>7260287999.9998693</c:v>
                </c:pt>
                <c:pt idx="11842">
                  <c:v>7260901199.9998693</c:v>
                </c:pt>
                <c:pt idx="11843">
                  <c:v>7261514399.9998693</c:v>
                </c:pt>
                <c:pt idx="11844">
                  <c:v>7262127599.9998693</c:v>
                </c:pt>
                <c:pt idx="11845">
                  <c:v>7262740799.9998693</c:v>
                </c:pt>
                <c:pt idx="11846">
                  <c:v>7263353999.9998693</c:v>
                </c:pt>
                <c:pt idx="11847">
                  <c:v>7263967199.9998693</c:v>
                </c:pt>
                <c:pt idx="11848">
                  <c:v>7264580399.9998693</c:v>
                </c:pt>
                <c:pt idx="11849">
                  <c:v>7265193599.9998693</c:v>
                </c:pt>
                <c:pt idx="11850">
                  <c:v>7265806799.9998693</c:v>
                </c:pt>
                <c:pt idx="11851">
                  <c:v>7266419999.9998693</c:v>
                </c:pt>
                <c:pt idx="11852">
                  <c:v>7267033199.9998693</c:v>
                </c:pt>
                <c:pt idx="11853">
                  <c:v>7267646399.9998693</c:v>
                </c:pt>
                <c:pt idx="11854">
                  <c:v>7268259599.9998693</c:v>
                </c:pt>
                <c:pt idx="11855">
                  <c:v>7268872799.9998693</c:v>
                </c:pt>
                <c:pt idx="11856">
                  <c:v>7269485999.9998693</c:v>
                </c:pt>
                <c:pt idx="11857">
                  <c:v>7270099199.9998693</c:v>
                </c:pt>
                <c:pt idx="11858">
                  <c:v>7270712399.9998693</c:v>
                </c:pt>
                <c:pt idx="11859">
                  <c:v>7271325599.9998693</c:v>
                </c:pt>
                <c:pt idx="11860">
                  <c:v>7271938799.9998693</c:v>
                </c:pt>
                <c:pt idx="11861">
                  <c:v>7272551999.9998693</c:v>
                </c:pt>
                <c:pt idx="11862">
                  <c:v>7273165199.9998693</c:v>
                </c:pt>
                <c:pt idx="11863">
                  <c:v>7273778399.9998693</c:v>
                </c:pt>
                <c:pt idx="11864">
                  <c:v>7274391599.9998693</c:v>
                </c:pt>
                <c:pt idx="11865">
                  <c:v>7275004799.9998693</c:v>
                </c:pt>
                <c:pt idx="11866">
                  <c:v>7275617999.9998693</c:v>
                </c:pt>
                <c:pt idx="11867">
                  <c:v>7276231199.9998693</c:v>
                </c:pt>
                <c:pt idx="11868">
                  <c:v>7276844399.9998693</c:v>
                </c:pt>
                <c:pt idx="11869">
                  <c:v>7277457599.9998693</c:v>
                </c:pt>
                <c:pt idx="11870">
                  <c:v>7278070799.9998693</c:v>
                </c:pt>
                <c:pt idx="11871">
                  <c:v>7278683999.9998693</c:v>
                </c:pt>
                <c:pt idx="11872">
                  <c:v>7279297199.9998693</c:v>
                </c:pt>
                <c:pt idx="11873">
                  <c:v>7279910399.9998693</c:v>
                </c:pt>
                <c:pt idx="11874">
                  <c:v>7280523599.9998693</c:v>
                </c:pt>
                <c:pt idx="11875">
                  <c:v>7281136799.9998693</c:v>
                </c:pt>
                <c:pt idx="11876">
                  <c:v>7281749999.9998693</c:v>
                </c:pt>
                <c:pt idx="11877">
                  <c:v>7282363199.9998693</c:v>
                </c:pt>
                <c:pt idx="11878">
                  <c:v>7282976399.9998693</c:v>
                </c:pt>
                <c:pt idx="11879">
                  <c:v>7283589599.9998693</c:v>
                </c:pt>
                <c:pt idx="11880">
                  <c:v>7284202799.9998693</c:v>
                </c:pt>
                <c:pt idx="11881">
                  <c:v>7284815999.9998693</c:v>
                </c:pt>
                <c:pt idx="11882">
                  <c:v>7285429199.9998693</c:v>
                </c:pt>
                <c:pt idx="11883">
                  <c:v>7286042399.9998693</c:v>
                </c:pt>
                <c:pt idx="11884">
                  <c:v>7286655599.9998693</c:v>
                </c:pt>
                <c:pt idx="11885">
                  <c:v>7287268799.9998693</c:v>
                </c:pt>
                <c:pt idx="11886">
                  <c:v>7287881999.9998693</c:v>
                </c:pt>
                <c:pt idx="11887">
                  <c:v>7288495199.9998693</c:v>
                </c:pt>
                <c:pt idx="11888">
                  <c:v>7289108399.9998693</c:v>
                </c:pt>
                <c:pt idx="11889">
                  <c:v>7289721599.9998693</c:v>
                </c:pt>
                <c:pt idx="11890">
                  <c:v>7290334799.9998693</c:v>
                </c:pt>
                <c:pt idx="11891">
                  <c:v>7290947999.9998693</c:v>
                </c:pt>
                <c:pt idx="11892">
                  <c:v>7291561199.9998693</c:v>
                </c:pt>
                <c:pt idx="11893">
                  <c:v>7292174399.9998693</c:v>
                </c:pt>
                <c:pt idx="11894">
                  <c:v>7292787599.9998693</c:v>
                </c:pt>
                <c:pt idx="11895">
                  <c:v>7293400799.9998693</c:v>
                </c:pt>
                <c:pt idx="11896">
                  <c:v>7294013999.9998693</c:v>
                </c:pt>
                <c:pt idx="11897">
                  <c:v>7294627199.9998693</c:v>
                </c:pt>
                <c:pt idx="11898">
                  <c:v>7295240399.9998693</c:v>
                </c:pt>
                <c:pt idx="11899">
                  <c:v>7295853599.9998693</c:v>
                </c:pt>
                <c:pt idx="11900">
                  <c:v>7296466799.9998693</c:v>
                </c:pt>
                <c:pt idx="11901">
                  <c:v>7297079999.9998693</c:v>
                </c:pt>
                <c:pt idx="11902">
                  <c:v>7297693199.9998693</c:v>
                </c:pt>
                <c:pt idx="11903">
                  <c:v>7298306399.9998693</c:v>
                </c:pt>
                <c:pt idx="11904">
                  <c:v>7298919599.9998693</c:v>
                </c:pt>
                <c:pt idx="11905">
                  <c:v>7299532799.9998693</c:v>
                </c:pt>
                <c:pt idx="11906">
                  <c:v>7300145999.9998693</c:v>
                </c:pt>
                <c:pt idx="11907">
                  <c:v>7300759199.9998693</c:v>
                </c:pt>
                <c:pt idx="11908">
                  <c:v>7301372399.9998693</c:v>
                </c:pt>
                <c:pt idx="11909">
                  <c:v>7301985599.9998693</c:v>
                </c:pt>
                <c:pt idx="11910">
                  <c:v>7302598799.9998693</c:v>
                </c:pt>
                <c:pt idx="11911">
                  <c:v>7303211999.9998693</c:v>
                </c:pt>
                <c:pt idx="11912">
                  <c:v>7303825199.9998693</c:v>
                </c:pt>
                <c:pt idx="11913">
                  <c:v>7304438399.9998693</c:v>
                </c:pt>
                <c:pt idx="11914">
                  <c:v>7305051599.9998693</c:v>
                </c:pt>
                <c:pt idx="11915">
                  <c:v>7305664799.9998693</c:v>
                </c:pt>
                <c:pt idx="11916">
                  <c:v>7306277999.9998693</c:v>
                </c:pt>
                <c:pt idx="11917">
                  <c:v>7306891199.9998693</c:v>
                </c:pt>
                <c:pt idx="11918">
                  <c:v>7307504399.9998693</c:v>
                </c:pt>
                <c:pt idx="11919">
                  <c:v>7308117599.9998693</c:v>
                </c:pt>
                <c:pt idx="11920">
                  <c:v>7308730799.9998693</c:v>
                </c:pt>
                <c:pt idx="11921">
                  <c:v>7309343999.9998693</c:v>
                </c:pt>
                <c:pt idx="11922">
                  <c:v>7309957199.9998693</c:v>
                </c:pt>
                <c:pt idx="11923">
                  <c:v>7310570399.9998693</c:v>
                </c:pt>
                <c:pt idx="11924">
                  <c:v>7311183599.9998693</c:v>
                </c:pt>
                <c:pt idx="11925">
                  <c:v>7311796799.9998693</c:v>
                </c:pt>
                <c:pt idx="11926">
                  <c:v>7312409999.9998693</c:v>
                </c:pt>
                <c:pt idx="11927">
                  <c:v>7313023199.9998693</c:v>
                </c:pt>
                <c:pt idx="11928">
                  <c:v>7313636399.9998693</c:v>
                </c:pt>
                <c:pt idx="11929">
                  <c:v>7314249599.9998693</c:v>
                </c:pt>
                <c:pt idx="11930">
                  <c:v>7314862799.9998693</c:v>
                </c:pt>
                <c:pt idx="11931">
                  <c:v>7315475999.9998693</c:v>
                </c:pt>
                <c:pt idx="11932">
                  <c:v>7316089199.9998693</c:v>
                </c:pt>
                <c:pt idx="11933">
                  <c:v>7316702399.9998693</c:v>
                </c:pt>
                <c:pt idx="11934">
                  <c:v>7317315599.9998693</c:v>
                </c:pt>
                <c:pt idx="11935">
                  <c:v>7317928799.9998693</c:v>
                </c:pt>
                <c:pt idx="11936">
                  <c:v>7318541999.9998693</c:v>
                </c:pt>
                <c:pt idx="11937">
                  <c:v>7319155199.9998693</c:v>
                </c:pt>
                <c:pt idx="11938">
                  <c:v>7319768399.9998693</c:v>
                </c:pt>
                <c:pt idx="11939">
                  <c:v>7320381599.9998693</c:v>
                </c:pt>
                <c:pt idx="11940">
                  <c:v>7320994799.9998693</c:v>
                </c:pt>
                <c:pt idx="11941">
                  <c:v>7321607999.9998693</c:v>
                </c:pt>
                <c:pt idx="11942">
                  <c:v>7322221199.9998693</c:v>
                </c:pt>
                <c:pt idx="11943">
                  <c:v>7322834399.9998693</c:v>
                </c:pt>
                <c:pt idx="11944">
                  <c:v>7323447599.9998693</c:v>
                </c:pt>
                <c:pt idx="11945">
                  <c:v>7324060799.9998693</c:v>
                </c:pt>
                <c:pt idx="11946">
                  <c:v>7324673999.9998693</c:v>
                </c:pt>
                <c:pt idx="11947">
                  <c:v>7325287199.9998693</c:v>
                </c:pt>
                <c:pt idx="11948">
                  <c:v>7325900399.9998693</c:v>
                </c:pt>
                <c:pt idx="11949">
                  <c:v>7326513599.9998693</c:v>
                </c:pt>
                <c:pt idx="11950">
                  <c:v>7327126799.9998693</c:v>
                </c:pt>
                <c:pt idx="11951">
                  <c:v>7327739999.9998693</c:v>
                </c:pt>
                <c:pt idx="11952">
                  <c:v>7328353199.9998693</c:v>
                </c:pt>
                <c:pt idx="11953">
                  <c:v>7328966399.9998693</c:v>
                </c:pt>
                <c:pt idx="11954">
                  <c:v>7329579599.9998693</c:v>
                </c:pt>
                <c:pt idx="11955">
                  <c:v>7330192799.9998693</c:v>
                </c:pt>
                <c:pt idx="11956">
                  <c:v>7330805999.9998693</c:v>
                </c:pt>
                <c:pt idx="11957">
                  <c:v>7331419199.9998693</c:v>
                </c:pt>
                <c:pt idx="11958">
                  <c:v>7332032399.9998693</c:v>
                </c:pt>
                <c:pt idx="11959">
                  <c:v>7332645599.9998693</c:v>
                </c:pt>
                <c:pt idx="11960">
                  <c:v>7333258799.9998693</c:v>
                </c:pt>
                <c:pt idx="11961">
                  <c:v>7333871999.9998693</c:v>
                </c:pt>
                <c:pt idx="11962">
                  <c:v>7334485199.9998693</c:v>
                </c:pt>
                <c:pt idx="11963">
                  <c:v>7335098399.9998693</c:v>
                </c:pt>
                <c:pt idx="11964">
                  <c:v>7335711599.9998693</c:v>
                </c:pt>
                <c:pt idx="11965">
                  <c:v>7336324799.9998693</c:v>
                </c:pt>
                <c:pt idx="11966">
                  <c:v>7336937999.9998693</c:v>
                </c:pt>
                <c:pt idx="11967">
                  <c:v>7337551199.9998693</c:v>
                </c:pt>
                <c:pt idx="11968">
                  <c:v>7338164399.9998693</c:v>
                </c:pt>
                <c:pt idx="11969">
                  <c:v>7338777599.9998693</c:v>
                </c:pt>
                <c:pt idx="11970">
                  <c:v>7339390799.9998693</c:v>
                </c:pt>
                <c:pt idx="11971">
                  <c:v>7340003999.9998693</c:v>
                </c:pt>
                <c:pt idx="11972">
                  <c:v>7340617199.9998693</c:v>
                </c:pt>
                <c:pt idx="11973">
                  <c:v>7341230399.9998693</c:v>
                </c:pt>
                <c:pt idx="11974">
                  <c:v>7341843599.9998693</c:v>
                </c:pt>
                <c:pt idx="11975">
                  <c:v>7342456799.9998693</c:v>
                </c:pt>
                <c:pt idx="11976">
                  <c:v>7343069999.9998693</c:v>
                </c:pt>
                <c:pt idx="11977">
                  <c:v>7343683199.9998693</c:v>
                </c:pt>
                <c:pt idx="11978">
                  <c:v>7344296399.9998693</c:v>
                </c:pt>
                <c:pt idx="11979">
                  <c:v>7344909599.9998693</c:v>
                </c:pt>
                <c:pt idx="11980">
                  <c:v>7345522799.9998693</c:v>
                </c:pt>
                <c:pt idx="11981">
                  <c:v>7346135999.9998693</c:v>
                </c:pt>
                <c:pt idx="11982">
                  <c:v>7346749199.9998693</c:v>
                </c:pt>
                <c:pt idx="11983">
                  <c:v>7347362399.9998693</c:v>
                </c:pt>
                <c:pt idx="11984">
                  <c:v>7347975599.9998693</c:v>
                </c:pt>
                <c:pt idx="11985">
                  <c:v>7348588799.9998693</c:v>
                </c:pt>
                <c:pt idx="11986">
                  <c:v>7349201999.9998693</c:v>
                </c:pt>
                <c:pt idx="11987">
                  <c:v>7349815199.9998693</c:v>
                </c:pt>
                <c:pt idx="11988">
                  <c:v>7350428399.9998693</c:v>
                </c:pt>
                <c:pt idx="11989">
                  <c:v>7351041599.9998693</c:v>
                </c:pt>
                <c:pt idx="11990">
                  <c:v>7351654799.9998693</c:v>
                </c:pt>
                <c:pt idx="11991">
                  <c:v>7352267999.9998693</c:v>
                </c:pt>
                <c:pt idx="11992">
                  <c:v>7352881199.9998693</c:v>
                </c:pt>
                <c:pt idx="11993">
                  <c:v>7353494399.9998693</c:v>
                </c:pt>
                <c:pt idx="11994">
                  <c:v>7354107599.9998693</c:v>
                </c:pt>
                <c:pt idx="11995">
                  <c:v>7354720799.9998693</c:v>
                </c:pt>
                <c:pt idx="11996">
                  <c:v>7355333999.9998693</c:v>
                </c:pt>
                <c:pt idx="11997">
                  <c:v>7355947199.9998693</c:v>
                </c:pt>
                <c:pt idx="11998">
                  <c:v>7356560399.9998693</c:v>
                </c:pt>
                <c:pt idx="11999">
                  <c:v>7357173599.9998693</c:v>
                </c:pt>
                <c:pt idx="12000">
                  <c:v>7357786799.9998693</c:v>
                </c:pt>
                <c:pt idx="12001">
                  <c:v>7358399999.9998693</c:v>
                </c:pt>
                <c:pt idx="12002">
                  <c:v>7359013199.9998693</c:v>
                </c:pt>
                <c:pt idx="12003">
                  <c:v>7359626399.9998693</c:v>
                </c:pt>
                <c:pt idx="12004">
                  <c:v>7360239599.9998693</c:v>
                </c:pt>
                <c:pt idx="12005">
                  <c:v>7360852799.9998693</c:v>
                </c:pt>
                <c:pt idx="12006">
                  <c:v>7361465999.9998693</c:v>
                </c:pt>
                <c:pt idx="12007">
                  <c:v>7362079199.9998693</c:v>
                </c:pt>
                <c:pt idx="12008">
                  <c:v>7362692399.9998693</c:v>
                </c:pt>
                <c:pt idx="12009">
                  <c:v>7363305599.9998693</c:v>
                </c:pt>
                <c:pt idx="12010">
                  <c:v>7363918799.9998693</c:v>
                </c:pt>
                <c:pt idx="12011">
                  <c:v>7364531999.9998693</c:v>
                </c:pt>
                <c:pt idx="12012">
                  <c:v>7365145199.9998693</c:v>
                </c:pt>
                <c:pt idx="12013">
                  <c:v>7365758399.9998693</c:v>
                </c:pt>
                <c:pt idx="12014">
                  <c:v>7366371599.9998693</c:v>
                </c:pt>
                <c:pt idx="12015">
                  <c:v>7366984799.9998693</c:v>
                </c:pt>
                <c:pt idx="12016">
                  <c:v>7367597999.9998693</c:v>
                </c:pt>
                <c:pt idx="12017">
                  <c:v>7368211199.9998693</c:v>
                </c:pt>
                <c:pt idx="12018">
                  <c:v>7368824399.9998693</c:v>
                </c:pt>
                <c:pt idx="12019">
                  <c:v>7369437599.9998693</c:v>
                </c:pt>
                <c:pt idx="12020">
                  <c:v>7370050799.9998693</c:v>
                </c:pt>
                <c:pt idx="12021">
                  <c:v>7370663999.9998693</c:v>
                </c:pt>
                <c:pt idx="12022">
                  <c:v>7371277199.9998693</c:v>
                </c:pt>
                <c:pt idx="12023">
                  <c:v>7371890399.9998693</c:v>
                </c:pt>
                <c:pt idx="12024">
                  <c:v>7372503599.9998693</c:v>
                </c:pt>
                <c:pt idx="12025">
                  <c:v>7373116799.9998693</c:v>
                </c:pt>
                <c:pt idx="12026">
                  <c:v>7373729999.9998693</c:v>
                </c:pt>
                <c:pt idx="12027">
                  <c:v>7374343199.9998693</c:v>
                </c:pt>
                <c:pt idx="12028">
                  <c:v>7374956399.9998693</c:v>
                </c:pt>
                <c:pt idx="12029">
                  <c:v>7375569599.9998693</c:v>
                </c:pt>
                <c:pt idx="12030">
                  <c:v>7376182799.9998693</c:v>
                </c:pt>
                <c:pt idx="12031">
                  <c:v>7376795999.9998693</c:v>
                </c:pt>
                <c:pt idx="12032">
                  <c:v>7377409199.9998693</c:v>
                </c:pt>
                <c:pt idx="12033">
                  <c:v>7378022399.9998693</c:v>
                </c:pt>
                <c:pt idx="12034">
                  <c:v>7378635599.9998693</c:v>
                </c:pt>
                <c:pt idx="12035">
                  <c:v>7379248799.9998693</c:v>
                </c:pt>
                <c:pt idx="12036">
                  <c:v>7379861999.9998693</c:v>
                </c:pt>
                <c:pt idx="12037">
                  <c:v>7380475199.9998693</c:v>
                </c:pt>
                <c:pt idx="12038">
                  <c:v>7381088399.9998693</c:v>
                </c:pt>
                <c:pt idx="12039">
                  <c:v>7381701599.9998693</c:v>
                </c:pt>
                <c:pt idx="12040">
                  <c:v>7382314799.9998693</c:v>
                </c:pt>
                <c:pt idx="12041">
                  <c:v>7382927999.9998693</c:v>
                </c:pt>
                <c:pt idx="12042">
                  <c:v>7383541199.9998693</c:v>
                </c:pt>
                <c:pt idx="12043">
                  <c:v>7384154399.9998693</c:v>
                </c:pt>
                <c:pt idx="12044">
                  <c:v>7384767599.9998693</c:v>
                </c:pt>
                <c:pt idx="12045">
                  <c:v>7385380799.9998693</c:v>
                </c:pt>
                <c:pt idx="12046">
                  <c:v>7385993999.9998693</c:v>
                </c:pt>
                <c:pt idx="12047">
                  <c:v>7386607199.9998693</c:v>
                </c:pt>
                <c:pt idx="12048">
                  <c:v>7387220399.9998693</c:v>
                </c:pt>
                <c:pt idx="12049">
                  <c:v>7387833599.9998693</c:v>
                </c:pt>
                <c:pt idx="12050">
                  <c:v>7388446799.9998693</c:v>
                </c:pt>
                <c:pt idx="12051">
                  <c:v>7389059999.9998693</c:v>
                </c:pt>
                <c:pt idx="12052">
                  <c:v>7389673199.9998693</c:v>
                </c:pt>
                <c:pt idx="12053">
                  <c:v>7390286399.9998693</c:v>
                </c:pt>
                <c:pt idx="12054">
                  <c:v>7390899599.9998693</c:v>
                </c:pt>
                <c:pt idx="12055">
                  <c:v>7391512799.9998693</c:v>
                </c:pt>
                <c:pt idx="12056">
                  <c:v>7392125999.9998693</c:v>
                </c:pt>
                <c:pt idx="12057">
                  <c:v>7392739199.9998693</c:v>
                </c:pt>
                <c:pt idx="12058">
                  <c:v>7393352399.9998693</c:v>
                </c:pt>
                <c:pt idx="12059">
                  <c:v>7393965599.9998693</c:v>
                </c:pt>
                <c:pt idx="12060">
                  <c:v>7394578799.9998693</c:v>
                </c:pt>
                <c:pt idx="12061">
                  <c:v>7395191999.9998693</c:v>
                </c:pt>
                <c:pt idx="12062">
                  <c:v>7395805199.9998693</c:v>
                </c:pt>
                <c:pt idx="12063">
                  <c:v>7396418399.9998693</c:v>
                </c:pt>
                <c:pt idx="12064">
                  <c:v>7397031599.9998693</c:v>
                </c:pt>
                <c:pt idx="12065">
                  <c:v>7397644799.9998693</c:v>
                </c:pt>
                <c:pt idx="12066">
                  <c:v>7398257999.9998693</c:v>
                </c:pt>
                <c:pt idx="12067">
                  <c:v>7398871199.9998693</c:v>
                </c:pt>
                <c:pt idx="12068">
                  <c:v>7399484399.9998693</c:v>
                </c:pt>
                <c:pt idx="12069">
                  <c:v>7400097599.9998693</c:v>
                </c:pt>
                <c:pt idx="12070">
                  <c:v>7400710799.9998693</c:v>
                </c:pt>
                <c:pt idx="12071">
                  <c:v>7401323999.9998693</c:v>
                </c:pt>
                <c:pt idx="12072">
                  <c:v>7401937199.9998693</c:v>
                </c:pt>
                <c:pt idx="12073">
                  <c:v>7402550399.9998693</c:v>
                </c:pt>
                <c:pt idx="12074">
                  <c:v>7403163599.9998693</c:v>
                </c:pt>
                <c:pt idx="12075">
                  <c:v>7403776799.9998693</c:v>
                </c:pt>
                <c:pt idx="12076">
                  <c:v>7404389999.9998693</c:v>
                </c:pt>
                <c:pt idx="12077">
                  <c:v>7405003199.9998693</c:v>
                </c:pt>
                <c:pt idx="12078">
                  <c:v>7405616399.9998693</c:v>
                </c:pt>
                <c:pt idx="12079">
                  <c:v>7406229599.9998693</c:v>
                </c:pt>
                <c:pt idx="12080">
                  <c:v>7406842799.9998693</c:v>
                </c:pt>
                <c:pt idx="12081">
                  <c:v>7407455999.9998693</c:v>
                </c:pt>
                <c:pt idx="12082">
                  <c:v>7408069199.9998693</c:v>
                </c:pt>
                <c:pt idx="12083">
                  <c:v>7408682399.9998693</c:v>
                </c:pt>
                <c:pt idx="12084">
                  <c:v>7409295599.9998693</c:v>
                </c:pt>
                <c:pt idx="12085">
                  <c:v>7409908799.9998693</c:v>
                </c:pt>
                <c:pt idx="12086">
                  <c:v>7410521999.9998693</c:v>
                </c:pt>
                <c:pt idx="12087">
                  <c:v>7411135199.9998693</c:v>
                </c:pt>
                <c:pt idx="12088">
                  <c:v>7411748399.9998693</c:v>
                </c:pt>
                <c:pt idx="12089">
                  <c:v>7412361599.9998693</c:v>
                </c:pt>
                <c:pt idx="12090">
                  <c:v>7412974799.9998693</c:v>
                </c:pt>
                <c:pt idx="12091">
                  <c:v>7413587999.9998693</c:v>
                </c:pt>
                <c:pt idx="12092">
                  <c:v>7414201199.9998693</c:v>
                </c:pt>
                <c:pt idx="12093">
                  <c:v>7414814399.9998693</c:v>
                </c:pt>
                <c:pt idx="12094">
                  <c:v>7415427599.9998693</c:v>
                </c:pt>
                <c:pt idx="12095">
                  <c:v>7416040799.9998693</c:v>
                </c:pt>
                <c:pt idx="12096">
                  <c:v>7416653999.9998693</c:v>
                </c:pt>
                <c:pt idx="12097">
                  <c:v>7417267199.9998693</c:v>
                </c:pt>
                <c:pt idx="12098">
                  <c:v>7417880399.9998693</c:v>
                </c:pt>
                <c:pt idx="12099">
                  <c:v>7418493599.9998693</c:v>
                </c:pt>
                <c:pt idx="12100">
                  <c:v>7419106799.9998693</c:v>
                </c:pt>
                <c:pt idx="12101">
                  <c:v>7419719999.9998693</c:v>
                </c:pt>
                <c:pt idx="12102">
                  <c:v>7420333199.9998693</c:v>
                </c:pt>
                <c:pt idx="12103">
                  <c:v>7420946399.9998693</c:v>
                </c:pt>
                <c:pt idx="12104">
                  <c:v>7421559599.9998693</c:v>
                </c:pt>
                <c:pt idx="12105">
                  <c:v>7422172799.9998693</c:v>
                </c:pt>
                <c:pt idx="12106">
                  <c:v>7422785999.9998693</c:v>
                </c:pt>
                <c:pt idx="12107">
                  <c:v>7423399199.9998693</c:v>
                </c:pt>
                <c:pt idx="12108">
                  <c:v>7424012399.9998693</c:v>
                </c:pt>
                <c:pt idx="12109">
                  <c:v>7424625599.9998693</c:v>
                </c:pt>
                <c:pt idx="12110">
                  <c:v>7425238799.9998693</c:v>
                </c:pt>
                <c:pt idx="12111">
                  <c:v>7425851999.9998693</c:v>
                </c:pt>
                <c:pt idx="12112">
                  <c:v>7426465199.9998693</c:v>
                </c:pt>
                <c:pt idx="12113">
                  <c:v>7427078399.9998693</c:v>
                </c:pt>
                <c:pt idx="12114">
                  <c:v>7427691599.9998693</c:v>
                </c:pt>
                <c:pt idx="12115">
                  <c:v>7428304799.9998693</c:v>
                </c:pt>
                <c:pt idx="12116">
                  <c:v>7428917999.9998693</c:v>
                </c:pt>
                <c:pt idx="12117">
                  <c:v>7429531199.9998693</c:v>
                </c:pt>
                <c:pt idx="12118">
                  <c:v>7430144399.9998693</c:v>
                </c:pt>
                <c:pt idx="12119">
                  <c:v>7430757599.9998693</c:v>
                </c:pt>
                <c:pt idx="12120">
                  <c:v>7431370799.9998693</c:v>
                </c:pt>
                <c:pt idx="12121">
                  <c:v>7431983999.9998693</c:v>
                </c:pt>
                <c:pt idx="12122">
                  <c:v>7432597199.9998693</c:v>
                </c:pt>
                <c:pt idx="12123">
                  <c:v>7433210399.9998693</c:v>
                </c:pt>
                <c:pt idx="12124">
                  <c:v>7433823599.9998693</c:v>
                </c:pt>
                <c:pt idx="12125">
                  <c:v>7434436799.9998693</c:v>
                </c:pt>
                <c:pt idx="12126">
                  <c:v>7435049999.9998693</c:v>
                </c:pt>
                <c:pt idx="12127">
                  <c:v>7435663199.9998693</c:v>
                </c:pt>
                <c:pt idx="12128">
                  <c:v>7436276399.9998693</c:v>
                </c:pt>
                <c:pt idx="12129">
                  <c:v>7436889599.9998693</c:v>
                </c:pt>
                <c:pt idx="12130">
                  <c:v>7437502799.9998693</c:v>
                </c:pt>
                <c:pt idx="12131">
                  <c:v>7438115999.9998693</c:v>
                </c:pt>
                <c:pt idx="12132">
                  <c:v>7438729199.9998693</c:v>
                </c:pt>
                <c:pt idx="12133">
                  <c:v>7439342399.9998693</c:v>
                </c:pt>
                <c:pt idx="12134">
                  <c:v>7439955599.9998693</c:v>
                </c:pt>
                <c:pt idx="12135">
                  <c:v>7440568799.9998693</c:v>
                </c:pt>
                <c:pt idx="12136">
                  <c:v>7441181999.9998693</c:v>
                </c:pt>
                <c:pt idx="12137">
                  <c:v>7441795199.9998693</c:v>
                </c:pt>
                <c:pt idx="12138">
                  <c:v>7442408399.9998693</c:v>
                </c:pt>
                <c:pt idx="12139">
                  <c:v>7443021599.9998693</c:v>
                </c:pt>
                <c:pt idx="12140">
                  <c:v>7443634799.9998693</c:v>
                </c:pt>
                <c:pt idx="12141">
                  <c:v>7444247999.9998693</c:v>
                </c:pt>
                <c:pt idx="12142">
                  <c:v>7444861199.9998693</c:v>
                </c:pt>
                <c:pt idx="12143">
                  <c:v>7445474399.9998693</c:v>
                </c:pt>
                <c:pt idx="12144">
                  <c:v>7446087599.9998693</c:v>
                </c:pt>
                <c:pt idx="12145">
                  <c:v>7446700799.9998693</c:v>
                </c:pt>
                <c:pt idx="12146">
                  <c:v>7447313999.9998693</c:v>
                </c:pt>
                <c:pt idx="12147">
                  <c:v>7447927199.9998693</c:v>
                </c:pt>
                <c:pt idx="12148">
                  <c:v>7448540399.9998693</c:v>
                </c:pt>
                <c:pt idx="12149">
                  <c:v>7449153599.9998693</c:v>
                </c:pt>
                <c:pt idx="12150">
                  <c:v>7449766799.9998693</c:v>
                </c:pt>
                <c:pt idx="12151">
                  <c:v>7450379999.9998693</c:v>
                </c:pt>
                <c:pt idx="12152">
                  <c:v>7450993199.9998693</c:v>
                </c:pt>
                <c:pt idx="12153">
                  <c:v>7451606399.9998693</c:v>
                </c:pt>
                <c:pt idx="12154">
                  <c:v>7452219599.9998693</c:v>
                </c:pt>
                <c:pt idx="12155">
                  <c:v>7452832799.9998693</c:v>
                </c:pt>
                <c:pt idx="12156">
                  <c:v>7453445999.9998693</c:v>
                </c:pt>
                <c:pt idx="12157">
                  <c:v>7454059199.9998693</c:v>
                </c:pt>
                <c:pt idx="12158">
                  <c:v>7454672399.9998693</c:v>
                </c:pt>
                <c:pt idx="12159">
                  <c:v>7455285599.9998693</c:v>
                </c:pt>
                <c:pt idx="12160">
                  <c:v>7455898799.9998693</c:v>
                </c:pt>
                <c:pt idx="12161">
                  <c:v>7456511999.9998693</c:v>
                </c:pt>
                <c:pt idx="12162">
                  <c:v>7457125199.9998693</c:v>
                </c:pt>
                <c:pt idx="12163">
                  <c:v>7457738399.9998693</c:v>
                </c:pt>
                <c:pt idx="12164">
                  <c:v>7458351599.9998693</c:v>
                </c:pt>
                <c:pt idx="12165">
                  <c:v>7458964799.9998693</c:v>
                </c:pt>
                <c:pt idx="12166">
                  <c:v>7459577999.9998693</c:v>
                </c:pt>
                <c:pt idx="12167">
                  <c:v>7460191199.9998693</c:v>
                </c:pt>
                <c:pt idx="12168">
                  <c:v>7460804399.9998693</c:v>
                </c:pt>
                <c:pt idx="12169">
                  <c:v>7461417599.9998693</c:v>
                </c:pt>
                <c:pt idx="12170">
                  <c:v>7462030799.9998693</c:v>
                </c:pt>
                <c:pt idx="12171">
                  <c:v>7462643999.9998693</c:v>
                </c:pt>
                <c:pt idx="12172">
                  <c:v>7463257199.9998693</c:v>
                </c:pt>
                <c:pt idx="12173">
                  <c:v>7463870399.9998693</c:v>
                </c:pt>
                <c:pt idx="12174">
                  <c:v>7464483599.9998693</c:v>
                </c:pt>
                <c:pt idx="12175">
                  <c:v>7465096799.9998693</c:v>
                </c:pt>
                <c:pt idx="12176">
                  <c:v>7465709999.9998693</c:v>
                </c:pt>
                <c:pt idx="12177">
                  <c:v>7466323199.9998693</c:v>
                </c:pt>
                <c:pt idx="12178">
                  <c:v>7466936399.9998693</c:v>
                </c:pt>
                <c:pt idx="12179">
                  <c:v>7467549599.9998693</c:v>
                </c:pt>
                <c:pt idx="12180">
                  <c:v>7468162799.9998693</c:v>
                </c:pt>
                <c:pt idx="12181">
                  <c:v>7468775999.9998693</c:v>
                </c:pt>
                <c:pt idx="12182">
                  <c:v>7469389199.9998693</c:v>
                </c:pt>
                <c:pt idx="12183">
                  <c:v>7470002399.9998693</c:v>
                </c:pt>
                <c:pt idx="12184">
                  <c:v>7470615599.9998693</c:v>
                </c:pt>
                <c:pt idx="12185">
                  <c:v>7471228799.9998693</c:v>
                </c:pt>
                <c:pt idx="12186">
                  <c:v>7471841999.9998693</c:v>
                </c:pt>
                <c:pt idx="12187">
                  <c:v>7472455199.9998693</c:v>
                </c:pt>
                <c:pt idx="12188">
                  <c:v>7473068399.9998693</c:v>
                </c:pt>
                <c:pt idx="12189">
                  <c:v>7473681599.9998693</c:v>
                </c:pt>
                <c:pt idx="12190">
                  <c:v>7474294799.9998693</c:v>
                </c:pt>
                <c:pt idx="12191">
                  <c:v>7474907999.9998693</c:v>
                </c:pt>
                <c:pt idx="12192">
                  <c:v>7475521199.9998693</c:v>
                </c:pt>
                <c:pt idx="12193">
                  <c:v>7476134399.9998693</c:v>
                </c:pt>
                <c:pt idx="12194">
                  <c:v>7476747599.9998693</c:v>
                </c:pt>
                <c:pt idx="12195">
                  <c:v>7477360799.9998693</c:v>
                </c:pt>
                <c:pt idx="12196">
                  <c:v>7477973999.9998693</c:v>
                </c:pt>
                <c:pt idx="12197">
                  <c:v>7478587199.9998693</c:v>
                </c:pt>
                <c:pt idx="12198">
                  <c:v>7479200399.9998693</c:v>
                </c:pt>
                <c:pt idx="12199">
                  <c:v>7479813599.9998693</c:v>
                </c:pt>
                <c:pt idx="12200">
                  <c:v>7480426799.9998693</c:v>
                </c:pt>
                <c:pt idx="12201">
                  <c:v>7481039999.9998693</c:v>
                </c:pt>
                <c:pt idx="12202">
                  <c:v>7481653199.9998693</c:v>
                </c:pt>
                <c:pt idx="12203">
                  <c:v>7482266399.9998693</c:v>
                </c:pt>
                <c:pt idx="12204">
                  <c:v>7482879599.9998693</c:v>
                </c:pt>
                <c:pt idx="12205">
                  <c:v>7483492799.9998693</c:v>
                </c:pt>
                <c:pt idx="12206">
                  <c:v>7484105999.9998693</c:v>
                </c:pt>
                <c:pt idx="12207">
                  <c:v>7484719199.9998693</c:v>
                </c:pt>
                <c:pt idx="12208">
                  <c:v>7485332399.9998693</c:v>
                </c:pt>
                <c:pt idx="12209">
                  <c:v>7485945599.9998693</c:v>
                </c:pt>
                <c:pt idx="12210">
                  <c:v>7486558799.9998693</c:v>
                </c:pt>
                <c:pt idx="12211">
                  <c:v>7487171999.9998693</c:v>
                </c:pt>
                <c:pt idx="12212">
                  <c:v>7487785199.9998693</c:v>
                </c:pt>
                <c:pt idx="12213">
                  <c:v>7488398399.9998693</c:v>
                </c:pt>
                <c:pt idx="12214">
                  <c:v>7489011599.9998693</c:v>
                </c:pt>
                <c:pt idx="12215">
                  <c:v>7489624799.9998693</c:v>
                </c:pt>
                <c:pt idx="12216">
                  <c:v>7490237999.9998693</c:v>
                </c:pt>
                <c:pt idx="12217">
                  <c:v>7490851199.9998693</c:v>
                </c:pt>
                <c:pt idx="12218">
                  <c:v>7491464399.9998693</c:v>
                </c:pt>
                <c:pt idx="12219">
                  <c:v>7492077599.9998693</c:v>
                </c:pt>
                <c:pt idx="12220">
                  <c:v>7492690799.9998693</c:v>
                </c:pt>
                <c:pt idx="12221">
                  <c:v>7493303999.9998693</c:v>
                </c:pt>
                <c:pt idx="12222">
                  <c:v>7493917199.9998693</c:v>
                </c:pt>
                <c:pt idx="12223">
                  <c:v>7494530399.9998693</c:v>
                </c:pt>
                <c:pt idx="12224">
                  <c:v>7495143599.9998693</c:v>
                </c:pt>
                <c:pt idx="12225">
                  <c:v>7495756799.9998693</c:v>
                </c:pt>
                <c:pt idx="12226">
                  <c:v>7496369999.9998693</c:v>
                </c:pt>
                <c:pt idx="12227">
                  <c:v>7496983199.9998693</c:v>
                </c:pt>
                <c:pt idx="12228">
                  <c:v>7497596399.9998693</c:v>
                </c:pt>
                <c:pt idx="12229">
                  <c:v>7498209599.9998693</c:v>
                </c:pt>
                <c:pt idx="12230">
                  <c:v>7498822799.9998693</c:v>
                </c:pt>
                <c:pt idx="12231">
                  <c:v>7499435999.9998693</c:v>
                </c:pt>
                <c:pt idx="12232">
                  <c:v>7500049199.9998693</c:v>
                </c:pt>
                <c:pt idx="12233">
                  <c:v>7500662399.9998693</c:v>
                </c:pt>
                <c:pt idx="12234">
                  <c:v>7501275599.9998693</c:v>
                </c:pt>
                <c:pt idx="12235">
                  <c:v>7501888799.9998693</c:v>
                </c:pt>
                <c:pt idx="12236">
                  <c:v>7502501999.9998693</c:v>
                </c:pt>
                <c:pt idx="12237">
                  <c:v>7503115199.9998693</c:v>
                </c:pt>
                <c:pt idx="12238">
                  <c:v>7503728399.9998693</c:v>
                </c:pt>
                <c:pt idx="12239">
                  <c:v>7504341599.9998693</c:v>
                </c:pt>
                <c:pt idx="12240">
                  <c:v>7504954799.9998693</c:v>
                </c:pt>
                <c:pt idx="12241">
                  <c:v>7505567999.9998693</c:v>
                </c:pt>
                <c:pt idx="12242">
                  <c:v>7506181199.9998693</c:v>
                </c:pt>
                <c:pt idx="12243">
                  <c:v>7506794399.9998693</c:v>
                </c:pt>
                <c:pt idx="12244">
                  <c:v>7507407599.9998693</c:v>
                </c:pt>
                <c:pt idx="12245">
                  <c:v>7508020799.9998693</c:v>
                </c:pt>
                <c:pt idx="12246">
                  <c:v>7508633999.9998693</c:v>
                </c:pt>
                <c:pt idx="12247">
                  <c:v>7509247199.9998693</c:v>
                </c:pt>
                <c:pt idx="12248">
                  <c:v>7509860399.9998693</c:v>
                </c:pt>
                <c:pt idx="12249">
                  <c:v>7510473599.9998693</c:v>
                </c:pt>
                <c:pt idx="12250">
                  <c:v>7511086799.9998693</c:v>
                </c:pt>
                <c:pt idx="12251">
                  <c:v>7511699999.9998693</c:v>
                </c:pt>
                <c:pt idx="12252">
                  <c:v>7512313199.9998693</c:v>
                </c:pt>
                <c:pt idx="12253">
                  <c:v>7512926399.9998693</c:v>
                </c:pt>
                <c:pt idx="12254">
                  <c:v>7513539599.9998693</c:v>
                </c:pt>
                <c:pt idx="12255">
                  <c:v>7514152799.9998693</c:v>
                </c:pt>
                <c:pt idx="12256">
                  <c:v>7514765999.9998693</c:v>
                </c:pt>
                <c:pt idx="12257">
                  <c:v>7515379199.9998693</c:v>
                </c:pt>
                <c:pt idx="12258">
                  <c:v>7515992399.9998693</c:v>
                </c:pt>
                <c:pt idx="12259">
                  <c:v>7516605599.9998693</c:v>
                </c:pt>
                <c:pt idx="12260">
                  <c:v>7517218799.9998693</c:v>
                </c:pt>
                <c:pt idx="12261">
                  <c:v>7517831999.9998693</c:v>
                </c:pt>
                <c:pt idx="12262">
                  <c:v>7518445199.9998693</c:v>
                </c:pt>
                <c:pt idx="12263">
                  <c:v>7519058399.9998693</c:v>
                </c:pt>
                <c:pt idx="12264">
                  <c:v>7519671599.9998693</c:v>
                </c:pt>
                <c:pt idx="12265">
                  <c:v>7520284799.9998693</c:v>
                </c:pt>
                <c:pt idx="12266">
                  <c:v>7520897999.9998693</c:v>
                </c:pt>
                <c:pt idx="12267">
                  <c:v>7521511199.9998693</c:v>
                </c:pt>
                <c:pt idx="12268">
                  <c:v>7522124399.9998693</c:v>
                </c:pt>
                <c:pt idx="12269">
                  <c:v>7522737599.9998693</c:v>
                </c:pt>
                <c:pt idx="12270">
                  <c:v>7523350799.9998693</c:v>
                </c:pt>
                <c:pt idx="12271">
                  <c:v>7523963999.9998693</c:v>
                </c:pt>
                <c:pt idx="12272">
                  <c:v>7524577199.9998693</c:v>
                </c:pt>
                <c:pt idx="12273">
                  <c:v>7525190399.9998693</c:v>
                </c:pt>
                <c:pt idx="12274">
                  <c:v>7525803599.9998693</c:v>
                </c:pt>
                <c:pt idx="12275">
                  <c:v>7526416799.9998693</c:v>
                </c:pt>
                <c:pt idx="12276">
                  <c:v>7527029999.9998693</c:v>
                </c:pt>
                <c:pt idx="12277">
                  <c:v>7527643199.9998693</c:v>
                </c:pt>
                <c:pt idx="12278">
                  <c:v>7528256399.9998693</c:v>
                </c:pt>
                <c:pt idx="12279">
                  <c:v>7528869599.9998693</c:v>
                </c:pt>
                <c:pt idx="12280">
                  <c:v>7529482799.9998693</c:v>
                </c:pt>
                <c:pt idx="12281">
                  <c:v>7530095999.9998693</c:v>
                </c:pt>
                <c:pt idx="12282">
                  <c:v>7530709199.9998693</c:v>
                </c:pt>
                <c:pt idx="12283">
                  <c:v>7531322399.9998693</c:v>
                </c:pt>
                <c:pt idx="12284">
                  <c:v>7531935599.9998693</c:v>
                </c:pt>
                <c:pt idx="12285">
                  <c:v>7532548799.9998693</c:v>
                </c:pt>
                <c:pt idx="12286">
                  <c:v>7533161999.9998693</c:v>
                </c:pt>
                <c:pt idx="12287">
                  <c:v>7533775199.9998693</c:v>
                </c:pt>
                <c:pt idx="12288">
                  <c:v>7534388399.9998693</c:v>
                </c:pt>
                <c:pt idx="12289">
                  <c:v>7535001599.9998693</c:v>
                </c:pt>
                <c:pt idx="12290">
                  <c:v>7535614799.9998693</c:v>
                </c:pt>
                <c:pt idx="12291">
                  <c:v>7536227999.9998693</c:v>
                </c:pt>
                <c:pt idx="12292">
                  <c:v>7536841199.9998693</c:v>
                </c:pt>
                <c:pt idx="12293">
                  <c:v>7537454399.9998693</c:v>
                </c:pt>
                <c:pt idx="12294">
                  <c:v>7538067599.9998693</c:v>
                </c:pt>
                <c:pt idx="12295">
                  <c:v>7538680799.9998693</c:v>
                </c:pt>
                <c:pt idx="12296">
                  <c:v>7539293999.9998693</c:v>
                </c:pt>
                <c:pt idx="12297">
                  <c:v>7539907199.9998693</c:v>
                </c:pt>
                <c:pt idx="12298">
                  <c:v>7540520399.9998693</c:v>
                </c:pt>
                <c:pt idx="12299">
                  <c:v>7541133599.9998693</c:v>
                </c:pt>
                <c:pt idx="12300">
                  <c:v>7541746799.9998693</c:v>
                </c:pt>
                <c:pt idx="12301">
                  <c:v>7542359999.9998693</c:v>
                </c:pt>
                <c:pt idx="12302">
                  <c:v>7542973199.9998693</c:v>
                </c:pt>
                <c:pt idx="12303">
                  <c:v>7543586399.9998693</c:v>
                </c:pt>
                <c:pt idx="12304">
                  <c:v>7544199599.9998693</c:v>
                </c:pt>
                <c:pt idx="12305">
                  <c:v>7544812799.9998693</c:v>
                </c:pt>
                <c:pt idx="12306">
                  <c:v>7545425999.9998693</c:v>
                </c:pt>
                <c:pt idx="12307">
                  <c:v>7546039199.9998693</c:v>
                </c:pt>
                <c:pt idx="12308">
                  <c:v>7546652399.9998693</c:v>
                </c:pt>
                <c:pt idx="12309">
                  <c:v>7547265599.9998693</c:v>
                </c:pt>
                <c:pt idx="12310">
                  <c:v>7547878799.9998693</c:v>
                </c:pt>
                <c:pt idx="12311">
                  <c:v>7548491999.9998693</c:v>
                </c:pt>
                <c:pt idx="12312">
                  <c:v>7549105199.9998693</c:v>
                </c:pt>
                <c:pt idx="12313">
                  <c:v>7549718399.9998693</c:v>
                </c:pt>
                <c:pt idx="12314">
                  <c:v>7550331599.9998693</c:v>
                </c:pt>
                <c:pt idx="12315">
                  <c:v>7550944799.9998693</c:v>
                </c:pt>
                <c:pt idx="12316">
                  <c:v>7551557999.9998693</c:v>
                </c:pt>
                <c:pt idx="12317">
                  <c:v>7552171199.9998693</c:v>
                </c:pt>
                <c:pt idx="12318">
                  <c:v>7552784399.9998693</c:v>
                </c:pt>
                <c:pt idx="12319">
                  <c:v>7553397599.9998693</c:v>
                </c:pt>
                <c:pt idx="12320">
                  <c:v>7554010799.9998693</c:v>
                </c:pt>
                <c:pt idx="12321">
                  <c:v>7554623999.9998693</c:v>
                </c:pt>
                <c:pt idx="12322">
                  <c:v>7555237199.9998693</c:v>
                </c:pt>
                <c:pt idx="12323">
                  <c:v>7555850399.9998693</c:v>
                </c:pt>
                <c:pt idx="12324">
                  <c:v>7556463599.9998693</c:v>
                </c:pt>
                <c:pt idx="12325">
                  <c:v>7557076799.9998693</c:v>
                </c:pt>
                <c:pt idx="12326">
                  <c:v>7557689999.9998693</c:v>
                </c:pt>
                <c:pt idx="12327">
                  <c:v>7558303199.9998693</c:v>
                </c:pt>
                <c:pt idx="12328">
                  <c:v>7558916399.9998693</c:v>
                </c:pt>
                <c:pt idx="12329">
                  <c:v>7559529599.9998693</c:v>
                </c:pt>
                <c:pt idx="12330">
                  <c:v>7560142799.9998693</c:v>
                </c:pt>
                <c:pt idx="12331">
                  <c:v>7560755999.9998693</c:v>
                </c:pt>
                <c:pt idx="12332">
                  <c:v>7561369199.9998693</c:v>
                </c:pt>
                <c:pt idx="12333">
                  <c:v>7561982399.9998693</c:v>
                </c:pt>
                <c:pt idx="12334">
                  <c:v>7562595599.9998693</c:v>
                </c:pt>
                <c:pt idx="12335">
                  <c:v>7563208799.9998693</c:v>
                </c:pt>
                <c:pt idx="12336">
                  <c:v>7563821999.9998693</c:v>
                </c:pt>
                <c:pt idx="12337">
                  <c:v>7564435199.9998693</c:v>
                </c:pt>
                <c:pt idx="12338">
                  <c:v>7565048399.9998693</c:v>
                </c:pt>
                <c:pt idx="12339">
                  <c:v>7565661599.9998693</c:v>
                </c:pt>
                <c:pt idx="12340">
                  <c:v>7566274799.9998693</c:v>
                </c:pt>
                <c:pt idx="12341">
                  <c:v>7566887999.9998693</c:v>
                </c:pt>
                <c:pt idx="12342">
                  <c:v>7567501199.9998693</c:v>
                </c:pt>
                <c:pt idx="12343">
                  <c:v>7568114399.9998693</c:v>
                </c:pt>
                <c:pt idx="12344">
                  <c:v>7568727599.9998693</c:v>
                </c:pt>
                <c:pt idx="12345">
                  <c:v>7569340799.9998693</c:v>
                </c:pt>
                <c:pt idx="12346">
                  <c:v>7569953999.9998693</c:v>
                </c:pt>
                <c:pt idx="12347">
                  <c:v>7570567199.9998693</c:v>
                </c:pt>
                <c:pt idx="12348">
                  <c:v>7571180399.9998693</c:v>
                </c:pt>
                <c:pt idx="12349">
                  <c:v>7571793599.9998693</c:v>
                </c:pt>
                <c:pt idx="12350">
                  <c:v>7572406799.9998693</c:v>
                </c:pt>
                <c:pt idx="12351">
                  <c:v>7573019999.9998693</c:v>
                </c:pt>
                <c:pt idx="12352">
                  <c:v>7573633199.9998693</c:v>
                </c:pt>
                <c:pt idx="12353">
                  <c:v>7574246399.9998693</c:v>
                </c:pt>
                <c:pt idx="12354">
                  <c:v>7574859599.9998693</c:v>
                </c:pt>
                <c:pt idx="12355">
                  <c:v>7575472799.9998693</c:v>
                </c:pt>
                <c:pt idx="12356">
                  <c:v>7576085999.9998693</c:v>
                </c:pt>
                <c:pt idx="12357">
                  <c:v>7576699199.9998693</c:v>
                </c:pt>
                <c:pt idx="12358">
                  <c:v>7577312399.9998693</c:v>
                </c:pt>
                <c:pt idx="12359">
                  <c:v>7577925599.9998693</c:v>
                </c:pt>
                <c:pt idx="12360">
                  <c:v>7578538799.9998693</c:v>
                </c:pt>
                <c:pt idx="12361">
                  <c:v>7579151999.9998693</c:v>
                </c:pt>
                <c:pt idx="12362">
                  <c:v>7579765199.9998693</c:v>
                </c:pt>
                <c:pt idx="12363">
                  <c:v>7580378399.9998693</c:v>
                </c:pt>
                <c:pt idx="12364">
                  <c:v>7580991599.9998693</c:v>
                </c:pt>
                <c:pt idx="12365">
                  <c:v>7581604799.9998693</c:v>
                </c:pt>
                <c:pt idx="12366">
                  <c:v>7582217999.9998693</c:v>
                </c:pt>
                <c:pt idx="12367">
                  <c:v>7582831199.9998693</c:v>
                </c:pt>
                <c:pt idx="12368">
                  <c:v>7583444399.9998693</c:v>
                </c:pt>
                <c:pt idx="12369">
                  <c:v>7584057599.9998693</c:v>
                </c:pt>
                <c:pt idx="12370">
                  <c:v>7584670799.9998693</c:v>
                </c:pt>
                <c:pt idx="12371">
                  <c:v>7585283999.9998693</c:v>
                </c:pt>
                <c:pt idx="12372">
                  <c:v>7585897199.9998693</c:v>
                </c:pt>
                <c:pt idx="12373">
                  <c:v>7586510399.9998693</c:v>
                </c:pt>
                <c:pt idx="12374">
                  <c:v>7587123599.9998693</c:v>
                </c:pt>
                <c:pt idx="12375">
                  <c:v>7587736799.9998693</c:v>
                </c:pt>
                <c:pt idx="12376">
                  <c:v>7588349999.9998693</c:v>
                </c:pt>
                <c:pt idx="12377">
                  <c:v>7588963199.9998693</c:v>
                </c:pt>
                <c:pt idx="12378">
                  <c:v>7589576399.9998693</c:v>
                </c:pt>
                <c:pt idx="12379">
                  <c:v>7590189599.9998693</c:v>
                </c:pt>
                <c:pt idx="12380">
                  <c:v>7590802799.9998693</c:v>
                </c:pt>
                <c:pt idx="12381">
                  <c:v>7591415999.9998693</c:v>
                </c:pt>
                <c:pt idx="12382">
                  <c:v>7592029199.9998693</c:v>
                </c:pt>
                <c:pt idx="12383">
                  <c:v>7592642399.9998693</c:v>
                </c:pt>
                <c:pt idx="12384">
                  <c:v>7593255599.9998693</c:v>
                </c:pt>
                <c:pt idx="12385">
                  <c:v>7593868799.9998693</c:v>
                </c:pt>
                <c:pt idx="12386">
                  <c:v>7594481999.9998693</c:v>
                </c:pt>
                <c:pt idx="12387">
                  <c:v>7595095199.9998693</c:v>
                </c:pt>
                <c:pt idx="12388">
                  <c:v>7595708399.9998693</c:v>
                </c:pt>
                <c:pt idx="12389">
                  <c:v>7596321599.9998693</c:v>
                </c:pt>
                <c:pt idx="12390">
                  <c:v>7596934799.9998693</c:v>
                </c:pt>
                <c:pt idx="12391">
                  <c:v>7597547999.9998693</c:v>
                </c:pt>
                <c:pt idx="12392">
                  <c:v>7598161199.9998693</c:v>
                </c:pt>
                <c:pt idx="12393">
                  <c:v>7598774399.9998693</c:v>
                </c:pt>
                <c:pt idx="12394">
                  <c:v>7599387599.9998693</c:v>
                </c:pt>
                <c:pt idx="12395">
                  <c:v>7600000799.9998693</c:v>
                </c:pt>
                <c:pt idx="12396">
                  <c:v>7600613999.9998693</c:v>
                </c:pt>
                <c:pt idx="12397">
                  <c:v>7601227199.9998693</c:v>
                </c:pt>
                <c:pt idx="12398">
                  <c:v>7601840399.9998693</c:v>
                </c:pt>
                <c:pt idx="12399">
                  <c:v>7602453599.9998693</c:v>
                </c:pt>
                <c:pt idx="12400">
                  <c:v>7603066799.9998693</c:v>
                </c:pt>
                <c:pt idx="12401">
                  <c:v>7603679999.9998693</c:v>
                </c:pt>
                <c:pt idx="12402">
                  <c:v>7604293199.9998693</c:v>
                </c:pt>
                <c:pt idx="12403">
                  <c:v>7604906399.9998693</c:v>
                </c:pt>
                <c:pt idx="12404">
                  <c:v>7605519599.9998693</c:v>
                </c:pt>
                <c:pt idx="12405">
                  <c:v>7606132799.9998693</c:v>
                </c:pt>
                <c:pt idx="12406">
                  <c:v>7606745999.9998693</c:v>
                </c:pt>
                <c:pt idx="12407">
                  <c:v>7607359199.9998693</c:v>
                </c:pt>
                <c:pt idx="12408">
                  <c:v>7607972399.9998693</c:v>
                </c:pt>
                <c:pt idx="12409">
                  <c:v>7608585599.9998693</c:v>
                </c:pt>
                <c:pt idx="12410">
                  <c:v>7609198799.9998693</c:v>
                </c:pt>
                <c:pt idx="12411">
                  <c:v>7609811999.9998693</c:v>
                </c:pt>
                <c:pt idx="12412">
                  <c:v>7610425199.9998693</c:v>
                </c:pt>
                <c:pt idx="12413">
                  <c:v>7611038399.9998693</c:v>
                </c:pt>
                <c:pt idx="12414">
                  <c:v>7611651599.9998693</c:v>
                </c:pt>
                <c:pt idx="12415">
                  <c:v>7612264799.9998693</c:v>
                </c:pt>
                <c:pt idx="12416">
                  <c:v>7612877999.9998693</c:v>
                </c:pt>
                <c:pt idx="12417">
                  <c:v>7613491199.9998693</c:v>
                </c:pt>
                <c:pt idx="12418">
                  <c:v>7614104399.9998693</c:v>
                </c:pt>
                <c:pt idx="12419">
                  <c:v>7614717599.9998693</c:v>
                </c:pt>
                <c:pt idx="12420">
                  <c:v>7615330799.9998693</c:v>
                </c:pt>
                <c:pt idx="12421">
                  <c:v>7615943999.9998693</c:v>
                </c:pt>
                <c:pt idx="12422">
                  <c:v>7616557199.9998693</c:v>
                </c:pt>
                <c:pt idx="12423">
                  <c:v>7617170399.9998693</c:v>
                </c:pt>
                <c:pt idx="12424">
                  <c:v>7617783599.9998693</c:v>
                </c:pt>
                <c:pt idx="12425">
                  <c:v>7618396799.9998693</c:v>
                </c:pt>
                <c:pt idx="12426">
                  <c:v>7619009999.9998693</c:v>
                </c:pt>
                <c:pt idx="12427">
                  <c:v>7619623199.9998693</c:v>
                </c:pt>
                <c:pt idx="12428">
                  <c:v>7620236399.9998693</c:v>
                </c:pt>
                <c:pt idx="12429">
                  <c:v>7620849599.9998693</c:v>
                </c:pt>
                <c:pt idx="12430">
                  <c:v>7621462799.9998693</c:v>
                </c:pt>
                <c:pt idx="12431">
                  <c:v>7622075999.9998693</c:v>
                </c:pt>
                <c:pt idx="12432">
                  <c:v>7622689199.9998693</c:v>
                </c:pt>
                <c:pt idx="12433">
                  <c:v>7623302399.9998693</c:v>
                </c:pt>
                <c:pt idx="12434">
                  <c:v>7623915599.9998693</c:v>
                </c:pt>
                <c:pt idx="12435">
                  <c:v>7624528799.9998693</c:v>
                </c:pt>
                <c:pt idx="12436">
                  <c:v>7625141999.9998693</c:v>
                </c:pt>
                <c:pt idx="12437">
                  <c:v>7625755199.9998693</c:v>
                </c:pt>
                <c:pt idx="12438">
                  <c:v>7626368399.9998693</c:v>
                </c:pt>
                <c:pt idx="12439">
                  <c:v>7626981599.9998693</c:v>
                </c:pt>
                <c:pt idx="12440">
                  <c:v>7627594799.9998693</c:v>
                </c:pt>
                <c:pt idx="12441">
                  <c:v>7628207999.9998693</c:v>
                </c:pt>
                <c:pt idx="12442">
                  <c:v>7628821199.9998693</c:v>
                </c:pt>
                <c:pt idx="12443">
                  <c:v>7629434399.9998693</c:v>
                </c:pt>
                <c:pt idx="12444">
                  <c:v>7630047599.9998693</c:v>
                </c:pt>
                <c:pt idx="12445">
                  <c:v>7630660799.9998693</c:v>
                </c:pt>
                <c:pt idx="12446">
                  <c:v>7631273999.9998693</c:v>
                </c:pt>
                <c:pt idx="12447">
                  <c:v>7631887199.9998693</c:v>
                </c:pt>
                <c:pt idx="12448">
                  <c:v>7632500399.9998693</c:v>
                </c:pt>
                <c:pt idx="12449">
                  <c:v>7633113599.9998693</c:v>
                </c:pt>
                <c:pt idx="12450">
                  <c:v>7633726799.9998693</c:v>
                </c:pt>
                <c:pt idx="12451">
                  <c:v>7634339999.9998693</c:v>
                </c:pt>
                <c:pt idx="12452">
                  <c:v>7634953199.9998693</c:v>
                </c:pt>
                <c:pt idx="12453">
                  <c:v>7635566399.9998693</c:v>
                </c:pt>
                <c:pt idx="12454">
                  <c:v>7636179599.9998693</c:v>
                </c:pt>
                <c:pt idx="12455">
                  <c:v>7636792799.9998693</c:v>
                </c:pt>
                <c:pt idx="12456">
                  <c:v>7637405999.9998693</c:v>
                </c:pt>
                <c:pt idx="12457">
                  <c:v>7638019199.9998693</c:v>
                </c:pt>
                <c:pt idx="12458">
                  <c:v>7638632399.9998693</c:v>
                </c:pt>
                <c:pt idx="12459">
                  <c:v>7639245599.9998693</c:v>
                </c:pt>
                <c:pt idx="12460">
                  <c:v>7639858799.9998693</c:v>
                </c:pt>
                <c:pt idx="12461">
                  <c:v>7640471999.9998693</c:v>
                </c:pt>
                <c:pt idx="12462">
                  <c:v>7641085199.9998693</c:v>
                </c:pt>
                <c:pt idx="12463">
                  <c:v>7641698399.9998693</c:v>
                </c:pt>
                <c:pt idx="12464">
                  <c:v>7642311599.9998693</c:v>
                </c:pt>
                <c:pt idx="12465">
                  <c:v>7642924799.9998693</c:v>
                </c:pt>
                <c:pt idx="12466">
                  <c:v>7643537999.9998693</c:v>
                </c:pt>
                <c:pt idx="12467">
                  <c:v>7644151199.9998693</c:v>
                </c:pt>
                <c:pt idx="12468">
                  <c:v>7644764399.9998693</c:v>
                </c:pt>
                <c:pt idx="12469">
                  <c:v>7645377599.9998693</c:v>
                </c:pt>
                <c:pt idx="12470">
                  <c:v>7645990799.9998693</c:v>
                </c:pt>
                <c:pt idx="12471">
                  <c:v>7646603999.9998693</c:v>
                </c:pt>
                <c:pt idx="12472">
                  <c:v>7647217199.9998693</c:v>
                </c:pt>
                <c:pt idx="12473">
                  <c:v>7647830399.9998693</c:v>
                </c:pt>
                <c:pt idx="12474">
                  <c:v>7648443599.9998693</c:v>
                </c:pt>
                <c:pt idx="12475">
                  <c:v>7649056799.9998693</c:v>
                </c:pt>
                <c:pt idx="12476">
                  <c:v>7649669999.9998693</c:v>
                </c:pt>
                <c:pt idx="12477">
                  <c:v>7650283199.9998693</c:v>
                </c:pt>
                <c:pt idx="12478">
                  <c:v>7650896399.9998693</c:v>
                </c:pt>
                <c:pt idx="12479">
                  <c:v>7651509599.9998693</c:v>
                </c:pt>
                <c:pt idx="12480">
                  <c:v>7652122799.9998693</c:v>
                </c:pt>
                <c:pt idx="12481">
                  <c:v>7652735999.9998693</c:v>
                </c:pt>
                <c:pt idx="12482">
                  <c:v>7653349199.9998693</c:v>
                </c:pt>
                <c:pt idx="12483">
                  <c:v>7653962399.9998693</c:v>
                </c:pt>
                <c:pt idx="12484">
                  <c:v>7654575599.9998693</c:v>
                </c:pt>
                <c:pt idx="12485">
                  <c:v>7655188799.9998693</c:v>
                </c:pt>
                <c:pt idx="12486">
                  <c:v>7655801999.9998693</c:v>
                </c:pt>
                <c:pt idx="12487">
                  <c:v>7656415199.9998693</c:v>
                </c:pt>
                <c:pt idx="12488">
                  <c:v>7657028399.9998693</c:v>
                </c:pt>
                <c:pt idx="12489">
                  <c:v>7657641599.9998693</c:v>
                </c:pt>
                <c:pt idx="12490">
                  <c:v>7658254799.9998693</c:v>
                </c:pt>
                <c:pt idx="12491">
                  <c:v>7658867999.9998693</c:v>
                </c:pt>
                <c:pt idx="12492">
                  <c:v>7659481199.9998693</c:v>
                </c:pt>
                <c:pt idx="12493">
                  <c:v>7660094399.9998693</c:v>
                </c:pt>
                <c:pt idx="12494">
                  <c:v>7660707599.9998693</c:v>
                </c:pt>
                <c:pt idx="12495">
                  <c:v>7661320799.9998693</c:v>
                </c:pt>
                <c:pt idx="12496">
                  <c:v>7661933999.9998693</c:v>
                </c:pt>
                <c:pt idx="12497">
                  <c:v>7662547199.9998693</c:v>
                </c:pt>
                <c:pt idx="12498">
                  <c:v>7663160399.9998693</c:v>
                </c:pt>
                <c:pt idx="12499">
                  <c:v>7663773599.9998693</c:v>
                </c:pt>
                <c:pt idx="12500">
                  <c:v>7664386799.9998693</c:v>
                </c:pt>
                <c:pt idx="12501">
                  <c:v>7664999999.9998693</c:v>
                </c:pt>
                <c:pt idx="12502">
                  <c:v>7665613199.9998693</c:v>
                </c:pt>
                <c:pt idx="12503">
                  <c:v>7666226399.9998693</c:v>
                </c:pt>
                <c:pt idx="12504">
                  <c:v>7666839599.9998693</c:v>
                </c:pt>
                <c:pt idx="12505">
                  <c:v>7667452799.9998693</c:v>
                </c:pt>
                <c:pt idx="12506">
                  <c:v>7668065999.9998693</c:v>
                </c:pt>
                <c:pt idx="12507">
                  <c:v>7668679199.9998693</c:v>
                </c:pt>
                <c:pt idx="12508">
                  <c:v>7669292399.9998693</c:v>
                </c:pt>
                <c:pt idx="12509">
                  <c:v>7669905599.9998693</c:v>
                </c:pt>
                <c:pt idx="12510">
                  <c:v>7670518799.9998693</c:v>
                </c:pt>
                <c:pt idx="12511">
                  <c:v>7671131999.9998693</c:v>
                </c:pt>
                <c:pt idx="12512">
                  <c:v>7671745199.9998693</c:v>
                </c:pt>
                <c:pt idx="12513">
                  <c:v>7672358399.9998693</c:v>
                </c:pt>
                <c:pt idx="12514">
                  <c:v>7672971599.9998693</c:v>
                </c:pt>
                <c:pt idx="12515">
                  <c:v>7673584799.9998693</c:v>
                </c:pt>
                <c:pt idx="12516">
                  <c:v>7674197999.9998693</c:v>
                </c:pt>
                <c:pt idx="12517">
                  <c:v>7674811199.9998693</c:v>
                </c:pt>
                <c:pt idx="12518">
                  <c:v>7675424399.9998693</c:v>
                </c:pt>
                <c:pt idx="12519">
                  <c:v>7676037599.9998693</c:v>
                </c:pt>
                <c:pt idx="12520">
                  <c:v>7676650799.9998693</c:v>
                </c:pt>
                <c:pt idx="12521">
                  <c:v>7677263999.9998693</c:v>
                </c:pt>
                <c:pt idx="12522">
                  <c:v>7677877199.9998693</c:v>
                </c:pt>
                <c:pt idx="12523">
                  <c:v>7678490399.9998693</c:v>
                </c:pt>
                <c:pt idx="12524">
                  <c:v>7679103599.9998693</c:v>
                </c:pt>
                <c:pt idx="12525">
                  <c:v>7679716799.9998693</c:v>
                </c:pt>
                <c:pt idx="12526">
                  <c:v>7680329999.9998693</c:v>
                </c:pt>
                <c:pt idx="12527">
                  <c:v>7680943199.9998693</c:v>
                </c:pt>
                <c:pt idx="12528">
                  <c:v>7681556399.9998693</c:v>
                </c:pt>
                <c:pt idx="12529">
                  <c:v>7682169599.9998693</c:v>
                </c:pt>
                <c:pt idx="12530">
                  <c:v>7682782799.9998693</c:v>
                </c:pt>
                <c:pt idx="12531">
                  <c:v>7683395999.9998693</c:v>
                </c:pt>
                <c:pt idx="12532">
                  <c:v>7684009199.9998693</c:v>
                </c:pt>
                <c:pt idx="12533">
                  <c:v>7684622399.9998693</c:v>
                </c:pt>
                <c:pt idx="12534">
                  <c:v>7685235599.9998693</c:v>
                </c:pt>
                <c:pt idx="12535">
                  <c:v>7685848799.9998693</c:v>
                </c:pt>
                <c:pt idx="12536">
                  <c:v>7686461999.9998693</c:v>
                </c:pt>
                <c:pt idx="12537">
                  <c:v>7687075199.9998693</c:v>
                </c:pt>
                <c:pt idx="12538">
                  <c:v>7687688399.9998693</c:v>
                </c:pt>
                <c:pt idx="12539">
                  <c:v>7688301599.9998693</c:v>
                </c:pt>
                <c:pt idx="12540">
                  <c:v>7688914799.9998693</c:v>
                </c:pt>
                <c:pt idx="12541">
                  <c:v>7689527999.9998693</c:v>
                </c:pt>
                <c:pt idx="12542">
                  <c:v>7690141199.9998693</c:v>
                </c:pt>
                <c:pt idx="12543">
                  <c:v>7690754399.9998693</c:v>
                </c:pt>
                <c:pt idx="12544">
                  <c:v>7691367599.9998693</c:v>
                </c:pt>
                <c:pt idx="12545">
                  <c:v>7691980799.9998693</c:v>
                </c:pt>
                <c:pt idx="12546">
                  <c:v>7692593999.9998693</c:v>
                </c:pt>
                <c:pt idx="12547">
                  <c:v>7693207199.9998693</c:v>
                </c:pt>
                <c:pt idx="12548">
                  <c:v>7693820399.9998693</c:v>
                </c:pt>
                <c:pt idx="12549">
                  <c:v>7694433599.9998693</c:v>
                </c:pt>
                <c:pt idx="12550">
                  <c:v>7695046799.9998693</c:v>
                </c:pt>
                <c:pt idx="12551">
                  <c:v>7695659999.9998693</c:v>
                </c:pt>
                <c:pt idx="12552">
                  <c:v>7696273199.9998693</c:v>
                </c:pt>
                <c:pt idx="12553">
                  <c:v>7696886399.9998693</c:v>
                </c:pt>
                <c:pt idx="12554">
                  <c:v>7697499599.9998693</c:v>
                </c:pt>
                <c:pt idx="12555">
                  <c:v>7698112799.9998693</c:v>
                </c:pt>
                <c:pt idx="12556">
                  <c:v>7698725999.9998693</c:v>
                </c:pt>
                <c:pt idx="12557">
                  <c:v>7699339199.9998693</c:v>
                </c:pt>
                <c:pt idx="12558">
                  <c:v>7699952399.9998693</c:v>
                </c:pt>
                <c:pt idx="12559">
                  <c:v>7700565599.9998693</c:v>
                </c:pt>
                <c:pt idx="12560">
                  <c:v>7701178799.9998693</c:v>
                </c:pt>
                <c:pt idx="12561">
                  <c:v>7701791999.9998693</c:v>
                </c:pt>
                <c:pt idx="12562">
                  <c:v>7702405199.9998693</c:v>
                </c:pt>
                <c:pt idx="12563">
                  <c:v>7703018399.9998693</c:v>
                </c:pt>
                <c:pt idx="12564">
                  <c:v>7703631599.9998693</c:v>
                </c:pt>
                <c:pt idx="12565">
                  <c:v>7704244799.9998693</c:v>
                </c:pt>
                <c:pt idx="12566">
                  <c:v>7704857999.9998693</c:v>
                </c:pt>
                <c:pt idx="12567">
                  <c:v>7705471199.9998693</c:v>
                </c:pt>
                <c:pt idx="12568">
                  <c:v>7706084399.9998693</c:v>
                </c:pt>
                <c:pt idx="12569">
                  <c:v>7706697599.9998693</c:v>
                </c:pt>
                <c:pt idx="12570">
                  <c:v>7707310799.9998693</c:v>
                </c:pt>
                <c:pt idx="12571">
                  <c:v>7707923999.9998693</c:v>
                </c:pt>
                <c:pt idx="12572">
                  <c:v>7708537199.9998693</c:v>
                </c:pt>
                <c:pt idx="12573">
                  <c:v>7709150399.9998693</c:v>
                </c:pt>
                <c:pt idx="12574">
                  <c:v>7709763599.9998693</c:v>
                </c:pt>
                <c:pt idx="12575">
                  <c:v>7710376799.9998693</c:v>
                </c:pt>
                <c:pt idx="12576">
                  <c:v>7710989999.9998693</c:v>
                </c:pt>
                <c:pt idx="12577">
                  <c:v>7711603199.9998693</c:v>
                </c:pt>
                <c:pt idx="12578">
                  <c:v>7712216399.9998693</c:v>
                </c:pt>
                <c:pt idx="12579">
                  <c:v>7712829599.9998693</c:v>
                </c:pt>
                <c:pt idx="12580">
                  <c:v>7713442799.9998693</c:v>
                </c:pt>
                <c:pt idx="12581">
                  <c:v>7714055999.9998693</c:v>
                </c:pt>
                <c:pt idx="12582">
                  <c:v>7714669199.9998693</c:v>
                </c:pt>
                <c:pt idx="12583">
                  <c:v>7715282399.9998693</c:v>
                </c:pt>
                <c:pt idx="12584">
                  <c:v>7715895599.9998693</c:v>
                </c:pt>
                <c:pt idx="12585">
                  <c:v>7716508799.9998693</c:v>
                </c:pt>
                <c:pt idx="12586">
                  <c:v>7717121999.9998693</c:v>
                </c:pt>
                <c:pt idx="12587">
                  <c:v>7717735199.9998693</c:v>
                </c:pt>
                <c:pt idx="12588">
                  <c:v>7718348399.9998693</c:v>
                </c:pt>
                <c:pt idx="12589">
                  <c:v>7718961599.9998693</c:v>
                </c:pt>
                <c:pt idx="12590">
                  <c:v>7719574799.9998693</c:v>
                </c:pt>
                <c:pt idx="12591">
                  <c:v>7720187999.9998693</c:v>
                </c:pt>
                <c:pt idx="12592">
                  <c:v>7720801199.9998693</c:v>
                </c:pt>
                <c:pt idx="12593">
                  <c:v>7721414399.9998693</c:v>
                </c:pt>
                <c:pt idx="12594">
                  <c:v>7722027599.9998693</c:v>
                </c:pt>
                <c:pt idx="12595">
                  <c:v>7722640799.9998693</c:v>
                </c:pt>
                <c:pt idx="12596">
                  <c:v>7723253999.9998693</c:v>
                </c:pt>
                <c:pt idx="12597">
                  <c:v>7723867199.9998693</c:v>
                </c:pt>
                <c:pt idx="12598">
                  <c:v>7724480399.9998693</c:v>
                </c:pt>
                <c:pt idx="12599">
                  <c:v>7725093599.9998693</c:v>
                </c:pt>
                <c:pt idx="12600">
                  <c:v>7725706799.9998693</c:v>
                </c:pt>
                <c:pt idx="12601">
                  <c:v>7726319999.9998693</c:v>
                </c:pt>
                <c:pt idx="12602">
                  <c:v>7726933199.9998693</c:v>
                </c:pt>
                <c:pt idx="12603">
                  <c:v>7727546399.9998693</c:v>
                </c:pt>
                <c:pt idx="12604">
                  <c:v>7728159599.9998693</c:v>
                </c:pt>
                <c:pt idx="12605">
                  <c:v>7728772799.9998693</c:v>
                </c:pt>
                <c:pt idx="12606">
                  <c:v>7729385999.9998693</c:v>
                </c:pt>
                <c:pt idx="12607">
                  <c:v>7729999199.9998693</c:v>
                </c:pt>
                <c:pt idx="12608">
                  <c:v>7730612399.9998693</c:v>
                </c:pt>
                <c:pt idx="12609">
                  <c:v>7731225599.9998693</c:v>
                </c:pt>
                <c:pt idx="12610">
                  <c:v>7731838799.9998693</c:v>
                </c:pt>
                <c:pt idx="12611">
                  <c:v>7732451999.9998693</c:v>
                </c:pt>
                <c:pt idx="12612">
                  <c:v>7733065199.9998693</c:v>
                </c:pt>
                <c:pt idx="12613">
                  <c:v>7733678399.9998693</c:v>
                </c:pt>
                <c:pt idx="12614">
                  <c:v>7734291599.9998693</c:v>
                </c:pt>
                <c:pt idx="12615">
                  <c:v>7734904799.9998693</c:v>
                </c:pt>
                <c:pt idx="12616">
                  <c:v>7735517999.9998693</c:v>
                </c:pt>
                <c:pt idx="12617">
                  <c:v>7736131199.9998693</c:v>
                </c:pt>
                <c:pt idx="12618">
                  <c:v>7736744399.9998693</c:v>
                </c:pt>
                <c:pt idx="12619">
                  <c:v>7737357599.9998693</c:v>
                </c:pt>
                <c:pt idx="12620">
                  <c:v>7737970799.9998693</c:v>
                </c:pt>
                <c:pt idx="12621">
                  <c:v>7738583999.9998693</c:v>
                </c:pt>
                <c:pt idx="12622">
                  <c:v>7739197199.9998693</c:v>
                </c:pt>
                <c:pt idx="12623">
                  <c:v>7739810399.9998693</c:v>
                </c:pt>
                <c:pt idx="12624">
                  <c:v>7740423599.9998693</c:v>
                </c:pt>
                <c:pt idx="12625">
                  <c:v>7741036799.9998693</c:v>
                </c:pt>
                <c:pt idx="12626">
                  <c:v>7741649999.9998693</c:v>
                </c:pt>
                <c:pt idx="12627">
                  <c:v>7742263199.9998693</c:v>
                </c:pt>
                <c:pt idx="12628">
                  <c:v>7742876399.9998693</c:v>
                </c:pt>
                <c:pt idx="12629">
                  <c:v>7743489599.9998693</c:v>
                </c:pt>
                <c:pt idx="12630">
                  <c:v>7744102799.9998693</c:v>
                </c:pt>
                <c:pt idx="12631">
                  <c:v>7744715999.9998693</c:v>
                </c:pt>
                <c:pt idx="12632">
                  <c:v>7745329199.9998693</c:v>
                </c:pt>
                <c:pt idx="12633">
                  <c:v>7745942399.9998693</c:v>
                </c:pt>
                <c:pt idx="12634">
                  <c:v>7746555599.9998693</c:v>
                </c:pt>
                <c:pt idx="12635">
                  <c:v>7747168799.9998693</c:v>
                </c:pt>
                <c:pt idx="12636">
                  <c:v>7747781999.9998693</c:v>
                </c:pt>
                <c:pt idx="12637">
                  <c:v>7748395199.9998693</c:v>
                </c:pt>
                <c:pt idx="12638">
                  <c:v>7749008399.9998693</c:v>
                </c:pt>
                <c:pt idx="12639">
                  <c:v>7749621599.9998693</c:v>
                </c:pt>
                <c:pt idx="12640">
                  <c:v>7750234799.9998693</c:v>
                </c:pt>
                <c:pt idx="12641">
                  <c:v>7750847999.9998693</c:v>
                </c:pt>
                <c:pt idx="12642">
                  <c:v>7751461199.9998693</c:v>
                </c:pt>
                <c:pt idx="12643">
                  <c:v>7752074399.9998693</c:v>
                </c:pt>
                <c:pt idx="12644">
                  <c:v>7752687599.9998693</c:v>
                </c:pt>
                <c:pt idx="12645">
                  <c:v>7753300799.9998693</c:v>
                </c:pt>
                <c:pt idx="12646">
                  <c:v>7753913999.9998693</c:v>
                </c:pt>
                <c:pt idx="12647">
                  <c:v>7754527199.9998693</c:v>
                </c:pt>
                <c:pt idx="12648">
                  <c:v>7755140399.9998693</c:v>
                </c:pt>
                <c:pt idx="12649">
                  <c:v>7755753599.9998693</c:v>
                </c:pt>
                <c:pt idx="12650">
                  <c:v>7756366799.9998693</c:v>
                </c:pt>
                <c:pt idx="12651">
                  <c:v>7756979999.9998693</c:v>
                </c:pt>
                <c:pt idx="12652">
                  <c:v>7757593199.9998693</c:v>
                </c:pt>
                <c:pt idx="12653">
                  <c:v>7758206399.9998693</c:v>
                </c:pt>
                <c:pt idx="12654">
                  <c:v>7758819599.9998693</c:v>
                </c:pt>
                <c:pt idx="12655">
                  <c:v>7759432799.9998693</c:v>
                </c:pt>
                <c:pt idx="12656">
                  <c:v>7760045999.9998693</c:v>
                </c:pt>
                <c:pt idx="12657">
                  <c:v>7760659199.9998693</c:v>
                </c:pt>
                <c:pt idx="12658">
                  <c:v>7761272399.9998693</c:v>
                </c:pt>
                <c:pt idx="12659">
                  <c:v>7761885599.9998693</c:v>
                </c:pt>
                <c:pt idx="12660">
                  <c:v>7762498799.9998693</c:v>
                </c:pt>
                <c:pt idx="12661">
                  <c:v>7763111999.9998693</c:v>
                </c:pt>
                <c:pt idx="12662">
                  <c:v>7763725199.9998693</c:v>
                </c:pt>
                <c:pt idx="12663">
                  <c:v>7764338399.9998693</c:v>
                </c:pt>
                <c:pt idx="12664">
                  <c:v>7764951599.9998693</c:v>
                </c:pt>
                <c:pt idx="12665">
                  <c:v>7765564799.9998693</c:v>
                </c:pt>
                <c:pt idx="12666">
                  <c:v>7766177999.9998693</c:v>
                </c:pt>
                <c:pt idx="12667">
                  <c:v>7766791199.9998693</c:v>
                </c:pt>
                <c:pt idx="12668">
                  <c:v>7767404399.9998693</c:v>
                </c:pt>
                <c:pt idx="12669">
                  <c:v>7768017599.9998693</c:v>
                </c:pt>
                <c:pt idx="12670">
                  <c:v>7768630799.9998693</c:v>
                </c:pt>
                <c:pt idx="12671">
                  <c:v>7769243999.9998693</c:v>
                </c:pt>
                <c:pt idx="12672">
                  <c:v>7769857199.9998693</c:v>
                </c:pt>
                <c:pt idx="12673">
                  <c:v>7770470399.9998693</c:v>
                </c:pt>
                <c:pt idx="12674">
                  <c:v>7771083599.9998693</c:v>
                </c:pt>
                <c:pt idx="12675">
                  <c:v>7771696799.9998693</c:v>
                </c:pt>
                <c:pt idx="12676">
                  <c:v>7772309999.9998693</c:v>
                </c:pt>
                <c:pt idx="12677">
                  <c:v>7772923199.9998693</c:v>
                </c:pt>
                <c:pt idx="12678">
                  <c:v>7773536399.9998693</c:v>
                </c:pt>
                <c:pt idx="12679">
                  <c:v>7774149599.9998693</c:v>
                </c:pt>
                <c:pt idx="12680">
                  <c:v>7774762799.9998693</c:v>
                </c:pt>
                <c:pt idx="12681">
                  <c:v>7775375999.9998693</c:v>
                </c:pt>
                <c:pt idx="12682">
                  <c:v>7775989199.9998693</c:v>
                </c:pt>
                <c:pt idx="12683">
                  <c:v>7776602399.9998693</c:v>
                </c:pt>
                <c:pt idx="12684">
                  <c:v>7777215599.9998693</c:v>
                </c:pt>
                <c:pt idx="12685">
                  <c:v>7777828799.9998693</c:v>
                </c:pt>
                <c:pt idx="12686">
                  <c:v>7778441999.9998693</c:v>
                </c:pt>
                <c:pt idx="12687">
                  <c:v>7779055199.9998693</c:v>
                </c:pt>
                <c:pt idx="12688">
                  <c:v>7779668399.9998693</c:v>
                </c:pt>
                <c:pt idx="12689">
                  <c:v>7780281599.9998693</c:v>
                </c:pt>
                <c:pt idx="12690">
                  <c:v>7780894799.9998693</c:v>
                </c:pt>
                <c:pt idx="12691">
                  <c:v>7781507999.9998693</c:v>
                </c:pt>
                <c:pt idx="12692">
                  <c:v>7782121199.9998693</c:v>
                </c:pt>
                <c:pt idx="12693">
                  <c:v>7782734399.9998693</c:v>
                </c:pt>
                <c:pt idx="12694">
                  <c:v>7783347599.9998693</c:v>
                </c:pt>
                <c:pt idx="12695">
                  <c:v>7783960799.9998693</c:v>
                </c:pt>
                <c:pt idx="12696">
                  <c:v>7784573999.9998693</c:v>
                </c:pt>
                <c:pt idx="12697">
                  <c:v>7785187199.9998693</c:v>
                </c:pt>
                <c:pt idx="12698">
                  <c:v>7785800399.9998693</c:v>
                </c:pt>
                <c:pt idx="12699">
                  <c:v>7786413599.9998693</c:v>
                </c:pt>
                <c:pt idx="12700">
                  <c:v>7787026799.9998693</c:v>
                </c:pt>
                <c:pt idx="12701">
                  <c:v>7787639999.9998693</c:v>
                </c:pt>
                <c:pt idx="12702">
                  <c:v>7788253199.9998693</c:v>
                </c:pt>
                <c:pt idx="12703">
                  <c:v>7788866399.9998693</c:v>
                </c:pt>
                <c:pt idx="12704">
                  <c:v>7789479599.9998693</c:v>
                </c:pt>
                <c:pt idx="12705">
                  <c:v>7790092799.9998693</c:v>
                </c:pt>
                <c:pt idx="12706">
                  <c:v>7790705999.9998693</c:v>
                </c:pt>
                <c:pt idx="12707">
                  <c:v>7791319199.9998693</c:v>
                </c:pt>
                <c:pt idx="12708">
                  <c:v>7791932399.9998693</c:v>
                </c:pt>
                <c:pt idx="12709">
                  <c:v>7792545599.9998693</c:v>
                </c:pt>
                <c:pt idx="12710">
                  <c:v>7793158799.9998693</c:v>
                </c:pt>
                <c:pt idx="12711">
                  <c:v>7793771999.9998693</c:v>
                </c:pt>
                <c:pt idx="12712">
                  <c:v>7794385199.9998693</c:v>
                </c:pt>
                <c:pt idx="12713">
                  <c:v>7794998399.9998693</c:v>
                </c:pt>
                <c:pt idx="12714">
                  <c:v>7795611599.9998693</c:v>
                </c:pt>
                <c:pt idx="12715">
                  <c:v>7796224799.9998693</c:v>
                </c:pt>
                <c:pt idx="12716">
                  <c:v>7796837999.9998693</c:v>
                </c:pt>
                <c:pt idx="12717">
                  <c:v>7797451199.9998693</c:v>
                </c:pt>
                <c:pt idx="12718">
                  <c:v>7798064399.9998693</c:v>
                </c:pt>
                <c:pt idx="12719">
                  <c:v>7798677599.9998693</c:v>
                </c:pt>
                <c:pt idx="12720">
                  <c:v>7799290799.9998693</c:v>
                </c:pt>
                <c:pt idx="12721">
                  <c:v>7799903999.9998693</c:v>
                </c:pt>
                <c:pt idx="12722">
                  <c:v>7800517199.9998693</c:v>
                </c:pt>
                <c:pt idx="12723">
                  <c:v>7801130399.9998693</c:v>
                </c:pt>
                <c:pt idx="12724">
                  <c:v>7801743599.9998693</c:v>
                </c:pt>
                <c:pt idx="12725">
                  <c:v>7802356799.9998693</c:v>
                </c:pt>
                <c:pt idx="12726">
                  <c:v>7802969999.9998693</c:v>
                </c:pt>
                <c:pt idx="12727">
                  <c:v>7803583199.9998693</c:v>
                </c:pt>
                <c:pt idx="12728">
                  <c:v>7804196399.9998693</c:v>
                </c:pt>
                <c:pt idx="12729">
                  <c:v>7804809599.9998693</c:v>
                </c:pt>
                <c:pt idx="12730">
                  <c:v>7805422799.9998693</c:v>
                </c:pt>
                <c:pt idx="12731">
                  <c:v>7806035999.9998693</c:v>
                </c:pt>
                <c:pt idx="12732">
                  <c:v>7806649199.9998693</c:v>
                </c:pt>
                <c:pt idx="12733">
                  <c:v>7807262399.9998693</c:v>
                </c:pt>
                <c:pt idx="12734">
                  <c:v>7807875599.9998693</c:v>
                </c:pt>
                <c:pt idx="12735">
                  <c:v>7808488799.9998693</c:v>
                </c:pt>
                <c:pt idx="12736">
                  <c:v>7809101999.9998693</c:v>
                </c:pt>
                <c:pt idx="12737">
                  <c:v>7809715199.9998693</c:v>
                </c:pt>
                <c:pt idx="12738">
                  <c:v>7810328399.9998693</c:v>
                </c:pt>
                <c:pt idx="12739">
                  <c:v>7810941599.9998693</c:v>
                </c:pt>
                <c:pt idx="12740">
                  <c:v>7811554799.9998693</c:v>
                </c:pt>
                <c:pt idx="12741">
                  <c:v>7812167999.9998693</c:v>
                </c:pt>
                <c:pt idx="12742">
                  <c:v>7812781199.9998693</c:v>
                </c:pt>
                <c:pt idx="12743">
                  <c:v>7813394399.9998693</c:v>
                </c:pt>
                <c:pt idx="12744">
                  <c:v>7814007599.9998693</c:v>
                </c:pt>
                <c:pt idx="12745">
                  <c:v>7814620799.9998693</c:v>
                </c:pt>
                <c:pt idx="12746">
                  <c:v>7815233999.9998693</c:v>
                </c:pt>
                <c:pt idx="12747">
                  <c:v>7815847199.9998693</c:v>
                </c:pt>
                <c:pt idx="12748">
                  <c:v>7816460399.9998693</c:v>
                </c:pt>
                <c:pt idx="12749">
                  <c:v>7817073599.9998693</c:v>
                </c:pt>
                <c:pt idx="12750">
                  <c:v>7817686799.9998693</c:v>
                </c:pt>
                <c:pt idx="12751">
                  <c:v>7818299999.9998693</c:v>
                </c:pt>
                <c:pt idx="12752">
                  <c:v>7818913199.9998693</c:v>
                </c:pt>
                <c:pt idx="12753">
                  <c:v>7819526399.9998693</c:v>
                </c:pt>
                <c:pt idx="12754">
                  <c:v>7820139599.9998693</c:v>
                </c:pt>
                <c:pt idx="12755">
                  <c:v>7820752799.9998693</c:v>
                </c:pt>
                <c:pt idx="12756">
                  <c:v>7821365999.9998693</c:v>
                </c:pt>
                <c:pt idx="12757">
                  <c:v>7821979199.9998693</c:v>
                </c:pt>
                <c:pt idx="12758">
                  <c:v>7822592399.9998693</c:v>
                </c:pt>
                <c:pt idx="12759">
                  <c:v>7823205599.9998693</c:v>
                </c:pt>
                <c:pt idx="12760">
                  <c:v>7823818799.9998693</c:v>
                </c:pt>
                <c:pt idx="12761">
                  <c:v>7824431999.9998693</c:v>
                </c:pt>
                <c:pt idx="12762">
                  <c:v>7825045199.9998693</c:v>
                </c:pt>
                <c:pt idx="12763">
                  <c:v>7825658399.9998693</c:v>
                </c:pt>
                <c:pt idx="12764">
                  <c:v>7826271599.9998693</c:v>
                </c:pt>
                <c:pt idx="12765">
                  <c:v>7826884799.9998693</c:v>
                </c:pt>
                <c:pt idx="12766">
                  <c:v>7827497999.9998693</c:v>
                </c:pt>
                <c:pt idx="12767">
                  <c:v>7828111199.9998693</c:v>
                </c:pt>
                <c:pt idx="12768">
                  <c:v>7828724399.9998693</c:v>
                </c:pt>
                <c:pt idx="12769">
                  <c:v>7829337599.9998693</c:v>
                </c:pt>
                <c:pt idx="12770">
                  <c:v>7829950799.9998693</c:v>
                </c:pt>
                <c:pt idx="12771">
                  <c:v>7830563999.9998693</c:v>
                </c:pt>
                <c:pt idx="12772">
                  <c:v>7831177199.9998693</c:v>
                </c:pt>
                <c:pt idx="12773">
                  <c:v>7831790399.9998693</c:v>
                </c:pt>
                <c:pt idx="12774">
                  <c:v>7832403599.9998693</c:v>
                </c:pt>
                <c:pt idx="12775">
                  <c:v>7833016799.9998693</c:v>
                </c:pt>
                <c:pt idx="12776">
                  <c:v>7833629999.9998693</c:v>
                </c:pt>
                <c:pt idx="12777">
                  <c:v>7834243199.9998693</c:v>
                </c:pt>
                <c:pt idx="12778">
                  <c:v>7834856399.9998693</c:v>
                </c:pt>
                <c:pt idx="12779">
                  <c:v>7835469599.9998693</c:v>
                </c:pt>
                <c:pt idx="12780">
                  <c:v>7836082799.9998693</c:v>
                </c:pt>
                <c:pt idx="12781">
                  <c:v>7836695999.9998693</c:v>
                </c:pt>
                <c:pt idx="12782">
                  <c:v>7837309199.9998693</c:v>
                </c:pt>
                <c:pt idx="12783">
                  <c:v>7837922399.9998693</c:v>
                </c:pt>
                <c:pt idx="12784">
                  <c:v>7838535599.9998693</c:v>
                </c:pt>
                <c:pt idx="12785">
                  <c:v>7839148799.9998693</c:v>
                </c:pt>
                <c:pt idx="12786">
                  <c:v>7839761999.9998693</c:v>
                </c:pt>
                <c:pt idx="12787">
                  <c:v>7840375199.9998693</c:v>
                </c:pt>
                <c:pt idx="12788">
                  <c:v>7840988399.9998693</c:v>
                </c:pt>
                <c:pt idx="12789">
                  <c:v>7841601599.9998693</c:v>
                </c:pt>
                <c:pt idx="12790">
                  <c:v>7842214799.9998693</c:v>
                </c:pt>
                <c:pt idx="12791">
                  <c:v>7842827999.9998693</c:v>
                </c:pt>
                <c:pt idx="12792">
                  <c:v>7843441199.9998693</c:v>
                </c:pt>
                <c:pt idx="12793">
                  <c:v>7844054399.9998693</c:v>
                </c:pt>
                <c:pt idx="12794">
                  <c:v>7844667599.9998693</c:v>
                </c:pt>
                <c:pt idx="12795">
                  <c:v>7845280799.9998693</c:v>
                </c:pt>
                <c:pt idx="12796">
                  <c:v>7845893999.9998693</c:v>
                </c:pt>
                <c:pt idx="12797">
                  <c:v>7846507199.9998693</c:v>
                </c:pt>
                <c:pt idx="12798">
                  <c:v>7847120399.9998693</c:v>
                </c:pt>
                <c:pt idx="12799">
                  <c:v>7847733599.9998693</c:v>
                </c:pt>
                <c:pt idx="12800">
                  <c:v>7848346799.9998693</c:v>
                </c:pt>
                <c:pt idx="12801">
                  <c:v>7848959999.9998693</c:v>
                </c:pt>
                <c:pt idx="12802">
                  <c:v>7849573199.9998693</c:v>
                </c:pt>
                <c:pt idx="12803">
                  <c:v>7850186399.9998693</c:v>
                </c:pt>
                <c:pt idx="12804">
                  <c:v>7850799599.9998693</c:v>
                </c:pt>
                <c:pt idx="12805">
                  <c:v>7851412799.9998693</c:v>
                </c:pt>
                <c:pt idx="12806">
                  <c:v>7852025999.9998693</c:v>
                </c:pt>
                <c:pt idx="12807">
                  <c:v>7852639199.9998693</c:v>
                </c:pt>
                <c:pt idx="12808">
                  <c:v>7853252399.9998693</c:v>
                </c:pt>
                <c:pt idx="12809">
                  <c:v>7853865599.9998693</c:v>
                </c:pt>
                <c:pt idx="12810">
                  <c:v>7854478799.9998693</c:v>
                </c:pt>
                <c:pt idx="12811">
                  <c:v>7855091999.9998693</c:v>
                </c:pt>
                <c:pt idx="12812">
                  <c:v>7855705199.9998693</c:v>
                </c:pt>
                <c:pt idx="12813">
                  <c:v>7856318399.9998693</c:v>
                </c:pt>
                <c:pt idx="12814">
                  <c:v>7856931599.9998693</c:v>
                </c:pt>
                <c:pt idx="12815">
                  <c:v>7857544799.9998693</c:v>
                </c:pt>
                <c:pt idx="12816">
                  <c:v>7858157999.9998693</c:v>
                </c:pt>
                <c:pt idx="12817">
                  <c:v>7858771199.9998693</c:v>
                </c:pt>
                <c:pt idx="12818">
                  <c:v>7859384399.9998693</c:v>
                </c:pt>
                <c:pt idx="12819">
                  <c:v>7859997599.9998693</c:v>
                </c:pt>
                <c:pt idx="12820">
                  <c:v>7860610799.9998693</c:v>
                </c:pt>
                <c:pt idx="12821">
                  <c:v>7861223999.9998693</c:v>
                </c:pt>
                <c:pt idx="12822">
                  <c:v>7861837199.9998693</c:v>
                </c:pt>
                <c:pt idx="12823">
                  <c:v>7862450399.9998693</c:v>
                </c:pt>
                <c:pt idx="12824">
                  <c:v>7863063599.9998693</c:v>
                </c:pt>
                <c:pt idx="12825">
                  <c:v>7863676799.9998693</c:v>
                </c:pt>
                <c:pt idx="12826">
                  <c:v>7864289999.9998693</c:v>
                </c:pt>
                <c:pt idx="12827">
                  <c:v>7864903199.9998693</c:v>
                </c:pt>
                <c:pt idx="12828">
                  <c:v>7865516399.9998693</c:v>
                </c:pt>
                <c:pt idx="12829">
                  <c:v>7866129599.9998693</c:v>
                </c:pt>
                <c:pt idx="12830">
                  <c:v>7866742799.9998693</c:v>
                </c:pt>
                <c:pt idx="12831">
                  <c:v>7867355999.9998693</c:v>
                </c:pt>
                <c:pt idx="12832">
                  <c:v>7867969199.9998693</c:v>
                </c:pt>
                <c:pt idx="12833">
                  <c:v>7868582399.9998693</c:v>
                </c:pt>
                <c:pt idx="12834">
                  <c:v>7869195599.9998693</c:v>
                </c:pt>
                <c:pt idx="12835">
                  <c:v>7869808799.9998693</c:v>
                </c:pt>
                <c:pt idx="12836">
                  <c:v>7870421999.9998693</c:v>
                </c:pt>
                <c:pt idx="12837">
                  <c:v>7871035199.9998693</c:v>
                </c:pt>
                <c:pt idx="12838">
                  <c:v>7871648399.9998693</c:v>
                </c:pt>
                <c:pt idx="12839">
                  <c:v>7872261599.9998693</c:v>
                </c:pt>
                <c:pt idx="12840">
                  <c:v>7872874799.9998693</c:v>
                </c:pt>
                <c:pt idx="12841">
                  <c:v>7873487999.9998693</c:v>
                </c:pt>
                <c:pt idx="12842">
                  <c:v>7874101199.9998693</c:v>
                </c:pt>
                <c:pt idx="12843">
                  <c:v>7874714399.9998693</c:v>
                </c:pt>
                <c:pt idx="12844">
                  <c:v>7875327599.9998693</c:v>
                </c:pt>
                <c:pt idx="12845">
                  <c:v>7875940799.9998693</c:v>
                </c:pt>
                <c:pt idx="12846">
                  <c:v>7876553999.9998693</c:v>
                </c:pt>
                <c:pt idx="12847">
                  <c:v>7877167199.9998693</c:v>
                </c:pt>
                <c:pt idx="12848">
                  <c:v>7877780399.9998693</c:v>
                </c:pt>
                <c:pt idx="12849">
                  <c:v>7878393599.9998693</c:v>
                </c:pt>
                <c:pt idx="12850">
                  <c:v>7879006799.9998693</c:v>
                </c:pt>
                <c:pt idx="12851">
                  <c:v>7879619999.9998693</c:v>
                </c:pt>
                <c:pt idx="12852">
                  <c:v>7880233199.9998693</c:v>
                </c:pt>
                <c:pt idx="12853">
                  <c:v>7880846399.9998693</c:v>
                </c:pt>
                <c:pt idx="12854">
                  <c:v>7881459599.9998693</c:v>
                </c:pt>
                <c:pt idx="12855">
                  <c:v>7882072799.9998693</c:v>
                </c:pt>
                <c:pt idx="12856">
                  <c:v>7882685999.9998693</c:v>
                </c:pt>
                <c:pt idx="12857">
                  <c:v>7883299199.9998693</c:v>
                </c:pt>
                <c:pt idx="12858">
                  <c:v>7883912399.9998693</c:v>
                </c:pt>
                <c:pt idx="12859">
                  <c:v>7884525599.9998693</c:v>
                </c:pt>
                <c:pt idx="12860">
                  <c:v>7885138799.9998693</c:v>
                </c:pt>
                <c:pt idx="12861">
                  <c:v>7885751999.9998693</c:v>
                </c:pt>
                <c:pt idx="12862">
                  <c:v>7886365199.9998693</c:v>
                </c:pt>
                <c:pt idx="12863">
                  <c:v>7886978399.9998693</c:v>
                </c:pt>
                <c:pt idx="12864">
                  <c:v>7887591599.9998693</c:v>
                </c:pt>
                <c:pt idx="12865">
                  <c:v>7888204799.9998693</c:v>
                </c:pt>
                <c:pt idx="12866">
                  <c:v>7888817999.9998693</c:v>
                </c:pt>
                <c:pt idx="12867">
                  <c:v>7889431199.9998693</c:v>
                </c:pt>
                <c:pt idx="12868">
                  <c:v>7890044399.9998693</c:v>
                </c:pt>
                <c:pt idx="12869">
                  <c:v>7890657599.9998693</c:v>
                </c:pt>
                <c:pt idx="12870">
                  <c:v>7891270799.9998693</c:v>
                </c:pt>
                <c:pt idx="12871">
                  <c:v>7891883999.9998693</c:v>
                </c:pt>
                <c:pt idx="12872">
                  <c:v>7892497199.9998693</c:v>
                </c:pt>
                <c:pt idx="12873">
                  <c:v>7893110399.9998693</c:v>
                </c:pt>
                <c:pt idx="12874">
                  <c:v>7893723599.9998693</c:v>
                </c:pt>
                <c:pt idx="12875">
                  <c:v>7894336799.9998693</c:v>
                </c:pt>
                <c:pt idx="12876">
                  <c:v>7894949999.9998693</c:v>
                </c:pt>
                <c:pt idx="12877">
                  <c:v>7895563199.9998693</c:v>
                </c:pt>
                <c:pt idx="12878">
                  <c:v>7896176399.9998693</c:v>
                </c:pt>
                <c:pt idx="12879">
                  <c:v>7896789599.9998693</c:v>
                </c:pt>
                <c:pt idx="12880">
                  <c:v>7897402799.9998693</c:v>
                </c:pt>
                <c:pt idx="12881">
                  <c:v>7898015999.9998693</c:v>
                </c:pt>
                <c:pt idx="12882">
                  <c:v>7898629199.9998693</c:v>
                </c:pt>
                <c:pt idx="12883">
                  <c:v>7899242399.9998693</c:v>
                </c:pt>
                <c:pt idx="12884">
                  <c:v>7899855599.9998693</c:v>
                </c:pt>
                <c:pt idx="12885">
                  <c:v>7900468799.9998693</c:v>
                </c:pt>
                <c:pt idx="12886">
                  <c:v>7901081999.9998693</c:v>
                </c:pt>
                <c:pt idx="12887">
                  <c:v>7901695199.9998693</c:v>
                </c:pt>
                <c:pt idx="12888">
                  <c:v>7902308399.9998693</c:v>
                </c:pt>
                <c:pt idx="12889">
                  <c:v>7902921599.9998693</c:v>
                </c:pt>
                <c:pt idx="12890">
                  <c:v>7903534799.9998693</c:v>
                </c:pt>
                <c:pt idx="12891">
                  <c:v>7904147999.9998693</c:v>
                </c:pt>
                <c:pt idx="12892">
                  <c:v>7904761199.9998693</c:v>
                </c:pt>
                <c:pt idx="12893">
                  <c:v>7905374399.9998693</c:v>
                </c:pt>
                <c:pt idx="12894">
                  <c:v>7905987599.9998693</c:v>
                </c:pt>
                <c:pt idx="12895">
                  <c:v>7906600799.9998693</c:v>
                </c:pt>
                <c:pt idx="12896">
                  <c:v>7907213999.9998693</c:v>
                </c:pt>
                <c:pt idx="12897">
                  <c:v>7907827199.9998693</c:v>
                </c:pt>
                <c:pt idx="12898">
                  <c:v>7908440399.9998693</c:v>
                </c:pt>
                <c:pt idx="12899">
                  <c:v>7909053599.9998693</c:v>
                </c:pt>
                <c:pt idx="12900">
                  <c:v>7909666799.9998693</c:v>
                </c:pt>
                <c:pt idx="12901">
                  <c:v>7910279999.9998693</c:v>
                </c:pt>
                <c:pt idx="12902">
                  <c:v>7910893199.9998693</c:v>
                </c:pt>
                <c:pt idx="12903">
                  <c:v>7911506399.9998693</c:v>
                </c:pt>
                <c:pt idx="12904">
                  <c:v>7912119599.9998693</c:v>
                </c:pt>
                <c:pt idx="12905">
                  <c:v>7912732799.9998693</c:v>
                </c:pt>
                <c:pt idx="12906">
                  <c:v>7913345999.9998693</c:v>
                </c:pt>
                <c:pt idx="12907">
                  <c:v>7913959199.9998693</c:v>
                </c:pt>
                <c:pt idx="12908">
                  <c:v>7914572399.9998693</c:v>
                </c:pt>
                <c:pt idx="12909">
                  <c:v>7915185599.9998693</c:v>
                </c:pt>
                <c:pt idx="12910">
                  <c:v>7915798799.9998693</c:v>
                </c:pt>
                <c:pt idx="12911">
                  <c:v>7916411999.9998693</c:v>
                </c:pt>
                <c:pt idx="12912">
                  <c:v>7917025199.9998693</c:v>
                </c:pt>
                <c:pt idx="12913">
                  <c:v>7917638399.9998693</c:v>
                </c:pt>
                <c:pt idx="12914">
                  <c:v>7918251599.9998693</c:v>
                </c:pt>
                <c:pt idx="12915">
                  <c:v>7918864799.9998693</c:v>
                </c:pt>
                <c:pt idx="12916">
                  <c:v>7919477999.9998693</c:v>
                </c:pt>
                <c:pt idx="12917">
                  <c:v>7920091199.9998693</c:v>
                </c:pt>
                <c:pt idx="12918">
                  <c:v>7920704399.9998693</c:v>
                </c:pt>
                <c:pt idx="12919">
                  <c:v>7921317599.9998693</c:v>
                </c:pt>
                <c:pt idx="12920">
                  <c:v>7921930799.9998693</c:v>
                </c:pt>
                <c:pt idx="12921">
                  <c:v>7922543999.9998693</c:v>
                </c:pt>
                <c:pt idx="12922">
                  <c:v>7923157199.9998693</c:v>
                </c:pt>
                <c:pt idx="12923">
                  <c:v>7923770399.9998693</c:v>
                </c:pt>
                <c:pt idx="12924">
                  <c:v>7924383599.9998693</c:v>
                </c:pt>
                <c:pt idx="12925">
                  <c:v>7924996799.9998693</c:v>
                </c:pt>
                <c:pt idx="12926">
                  <c:v>7925609999.9998693</c:v>
                </c:pt>
                <c:pt idx="12927">
                  <c:v>7926223199.9998693</c:v>
                </c:pt>
                <c:pt idx="12928">
                  <c:v>7926836399.9998693</c:v>
                </c:pt>
                <c:pt idx="12929">
                  <c:v>7927449599.9998693</c:v>
                </c:pt>
                <c:pt idx="12930">
                  <c:v>7928062799.9998693</c:v>
                </c:pt>
                <c:pt idx="12931">
                  <c:v>7928675999.9998693</c:v>
                </c:pt>
                <c:pt idx="12932">
                  <c:v>7929289199.9998693</c:v>
                </c:pt>
                <c:pt idx="12933">
                  <c:v>7929902399.9998693</c:v>
                </c:pt>
                <c:pt idx="12934">
                  <c:v>7930515599.9998693</c:v>
                </c:pt>
                <c:pt idx="12935">
                  <c:v>7931128799.9998693</c:v>
                </c:pt>
                <c:pt idx="12936">
                  <c:v>7931741999.9998693</c:v>
                </c:pt>
                <c:pt idx="12937">
                  <c:v>7932355199.9998693</c:v>
                </c:pt>
                <c:pt idx="12938">
                  <c:v>7932968399.9998693</c:v>
                </c:pt>
                <c:pt idx="12939">
                  <c:v>7933581599.9998693</c:v>
                </c:pt>
                <c:pt idx="12940">
                  <c:v>7934194799.9998693</c:v>
                </c:pt>
                <c:pt idx="12941">
                  <c:v>7934807999.9998693</c:v>
                </c:pt>
                <c:pt idx="12942">
                  <c:v>7935421199.9998693</c:v>
                </c:pt>
                <c:pt idx="12943">
                  <c:v>7936034399.9998693</c:v>
                </c:pt>
                <c:pt idx="12944">
                  <c:v>7936647599.9998693</c:v>
                </c:pt>
                <c:pt idx="12945">
                  <c:v>7937260799.9998693</c:v>
                </c:pt>
                <c:pt idx="12946">
                  <c:v>7937873999.9998693</c:v>
                </c:pt>
                <c:pt idx="12947">
                  <c:v>7938487199.9998693</c:v>
                </c:pt>
                <c:pt idx="12948">
                  <c:v>7939100399.9998693</c:v>
                </c:pt>
                <c:pt idx="12949">
                  <c:v>7939713599.9998693</c:v>
                </c:pt>
                <c:pt idx="12950">
                  <c:v>7940326799.9998693</c:v>
                </c:pt>
                <c:pt idx="12951">
                  <c:v>7940939999.9998693</c:v>
                </c:pt>
                <c:pt idx="12952">
                  <c:v>7941553199.9998693</c:v>
                </c:pt>
                <c:pt idx="12953">
                  <c:v>7942166399.9998693</c:v>
                </c:pt>
                <c:pt idx="12954">
                  <c:v>7942779599.9998693</c:v>
                </c:pt>
                <c:pt idx="12955">
                  <c:v>7943392799.9998693</c:v>
                </c:pt>
                <c:pt idx="12956">
                  <c:v>7944005999.9998693</c:v>
                </c:pt>
                <c:pt idx="12957">
                  <c:v>7944619199.9998693</c:v>
                </c:pt>
                <c:pt idx="12958">
                  <c:v>7945232399.9998693</c:v>
                </c:pt>
                <c:pt idx="12959">
                  <c:v>7945845599.9998693</c:v>
                </c:pt>
                <c:pt idx="12960">
                  <c:v>7946458799.9998693</c:v>
                </c:pt>
                <c:pt idx="12961">
                  <c:v>7947071999.9998693</c:v>
                </c:pt>
                <c:pt idx="12962">
                  <c:v>7947685199.9998693</c:v>
                </c:pt>
                <c:pt idx="12963">
                  <c:v>7948298399.9998693</c:v>
                </c:pt>
                <c:pt idx="12964">
                  <c:v>7948911599.9998693</c:v>
                </c:pt>
                <c:pt idx="12965">
                  <c:v>7949524799.9998693</c:v>
                </c:pt>
                <c:pt idx="12966">
                  <c:v>7950137999.9998693</c:v>
                </c:pt>
                <c:pt idx="12967">
                  <c:v>7950751199.9998693</c:v>
                </c:pt>
                <c:pt idx="12968">
                  <c:v>7951364399.9998693</c:v>
                </c:pt>
                <c:pt idx="12969">
                  <c:v>7951977599.9998693</c:v>
                </c:pt>
                <c:pt idx="12970">
                  <c:v>7952590799.9998693</c:v>
                </c:pt>
                <c:pt idx="12971">
                  <c:v>7953203999.9998693</c:v>
                </c:pt>
                <c:pt idx="12972">
                  <c:v>7953817199.9998693</c:v>
                </c:pt>
                <c:pt idx="12973">
                  <c:v>7954430399.9998693</c:v>
                </c:pt>
                <c:pt idx="12974">
                  <c:v>7955043599.9998693</c:v>
                </c:pt>
                <c:pt idx="12975">
                  <c:v>7955656799.9998693</c:v>
                </c:pt>
                <c:pt idx="12976">
                  <c:v>7956269999.9998693</c:v>
                </c:pt>
                <c:pt idx="12977">
                  <c:v>7956883199.9998693</c:v>
                </c:pt>
                <c:pt idx="12978">
                  <c:v>7957496399.9998693</c:v>
                </c:pt>
                <c:pt idx="12979">
                  <c:v>7958109599.9998693</c:v>
                </c:pt>
                <c:pt idx="12980">
                  <c:v>7958722799.9998693</c:v>
                </c:pt>
                <c:pt idx="12981">
                  <c:v>7959335999.9998693</c:v>
                </c:pt>
                <c:pt idx="12982">
                  <c:v>7959949199.9998693</c:v>
                </c:pt>
                <c:pt idx="12983">
                  <c:v>7960562399.9998693</c:v>
                </c:pt>
                <c:pt idx="12984">
                  <c:v>7961175599.9998693</c:v>
                </c:pt>
                <c:pt idx="12985">
                  <c:v>7961788799.9998693</c:v>
                </c:pt>
                <c:pt idx="12986">
                  <c:v>7962401999.9998693</c:v>
                </c:pt>
                <c:pt idx="12987">
                  <c:v>7963015199.9998693</c:v>
                </c:pt>
                <c:pt idx="12988">
                  <c:v>7963628399.9998693</c:v>
                </c:pt>
                <c:pt idx="12989">
                  <c:v>7964241599.9998693</c:v>
                </c:pt>
                <c:pt idx="12990">
                  <c:v>7964854799.9998693</c:v>
                </c:pt>
                <c:pt idx="12991">
                  <c:v>7965467999.9998693</c:v>
                </c:pt>
                <c:pt idx="12992">
                  <c:v>7966081199.9998693</c:v>
                </c:pt>
                <c:pt idx="12993">
                  <c:v>7966694399.9998693</c:v>
                </c:pt>
                <c:pt idx="12994">
                  <c:v>7967307599.9998693</c:v>
                </c:pt>
                <c:pt idx="12995">
                  <c:v>7967920799.9998693</c:v>
                </c:pt>
                <c:pt idx="12996">
                  <c:v>7968533999.9998693</c:v>
                </c:pt>
                <c:pt idx="12997">
                  <c:v>7969147199.9998693</c:v>
                </c:pt>
                <c:pt idx="12998">
                  <c:v>7969760399.9998693</c:v>
                </c:pt>
                <c:pt idx="12999">
                  <c:v>7970373599.9998693</c:v>
                </c:pt>
                <c:pt idx="13000">
                  <c:v>7970986799.9998693</c:v>
                </c:pt>
                <c:pt idx="13001">
                  <c:v>7971599999.9998693</c:v>
                </c:pt>
                <c:pt idx="13002">
                  <c:v>7972213199.9998693</c:v>
                </c:pt>
                <c:pt idx="13003">
                  <c:v>7972826399.9998693</c:v>
                </c:pt>
                <c:pt idx="13004">
                  <c:v>7973439599.9998693</c:v>
                </c:pt>
                <c:pt idx="13005">
                  <c:v>7974052799.9998693</c:v>
                </c:pt>
                <c:pt idx="13006">
                  <c:v>7974665999.9998693</c:v>
                </c:pt>
                <c:pt idx="13007">
                  <c:v>7975279199.9998693</c:v>
                </c:pt>
                <c:pt idx="13008">
                  <c:v>7975892399.9998693</c:v>
                </c:pt>
                <c:pt idx="13009">
                  <c:v>7976505599.9998693</c:v>
                </c:pt>
                <c:pt idx="13010">
                  <c:v>7977118799.9998693</c:v>
                </c:pt>
                <c:pt idx="13011">
                  <c:v>7977731999.9998693</c:v>
                </c:pt>
                <c:pt idx="13012">
                  <c:v>7978345199.9998693</c:v>
                </c:pt>
                <c:pt idx="13013">
                  <c:v>7978958399.9998693</c:v>
                </c:pt>
                <c:pt idx="13014">
                  <c:v>7979571599.9998693</c:v>
                </c:pt>
                <c:pt idx="13015">
                  <c:v>7980184799.9998693</c:v>
                </c:pt>
                <c:pt idx="13016">
                  <c:v>7980797999.9998693</c:v>
                </c:pt>
                <c:pt idx="13017">
                  <c:v>7981411199.9998693</c:v>
                </c:pt>
                <c:pt idx="13018">
                  <c:v>7982024399.9998693</c:v>
                </c:pt>
                <c:pt idx="13019">
                  <c:v>7982637599.9998693</c:v>
                </c:pt>
                <c:pt idx="13020">
                  <c:v>7983250799.9998693</c:v>
                </c:pt>
                <c:pt idx="13021">
                  <c:v>7983863999.9998693</c:v>
                </c:pt>
                <c:pt idx="13022">
                  <c:v>7984477199.9998693</c:v>
                </c:pt>
                <c:pt idx="13023">
                  <c:v>7985090399.9998693</c:v>
                </c:pt>
                <c:pt idx="13024">
                  <c:v>7985703599.9998693</c:v>
                </c:pt>
                <c:pt idx="13025">
                  <c:v>7986316799.9998693</c:v>
                </c:pt>
                <c:pt idx="13026">
                  <c:v>7986929999.9998693</c:v>
                </c:pt>
                <c:pt idx="13027">
                  <c:v>7987543199.9998693</c:v>
                </c:pt>
                <c:pt idx="13028">
                  <c:v>7988156399.9998693</c:v>
                </c:pt>
                <c:pt idx="13029">
                  <c:v>7988769599.9998693</c:v>
                </c:pt>
                <c:pt idx="13030">
                  <c:v>7989382799.9998693</c:v>
                </c:pt>
                <c:pt idx="13031">
                  <c:v>7989995999.9998693</c:v>
                </c:pt>
                <c:pt idx="13032">
                  <c:v>7990609199.9998693</c:v>
                </c:pt>
                <c:pt idx="13033">
                  <c:v>7991222399.9998693</c:v>
                </c:pt>
                <c:pt idx="13034">
                  <c:v>7991835599.9998693</c:v>
                </c:pt>
                <c:pt idx="13035">
                  <c:v>7992448799.9998693</c:v>
                </c:pt>
                <c:pt idx="13036">
                  <c:v>7993061999.9998693</c:v>
                </c:pt>
                <c:pt idx="13037">
                  <c:v>7993675199.9998693</c:v>
                </c:pt>
                <c:pt idx="13038">
                  <c:v>7994288399.9998693</c:v>
                </c:pt>
                <c:pt idx="13039">
                  <c:v>7994901599.9998693</c:v>
                </c:pt>
                <c:pt idx="13040">
                  <c:v>7995514799.9998693</c:v>
                </c:pt>
                <c:pt idx="13041">
                  <c:v>7996127999.9998693</c:v>
                </c:pt>
                <c:pt idx="13042">
                  <c:v>7996741199.9998693</c:v>
                </c:pt>
                <c:pt idx="13043">
                  <c:v>7997354399.9998693</c:v>
                </c:pt>
                <c:pt idx="13044">
                  <c:v>7997967599.9998693</c:v>
                </c:pt>
                <c:pt idx="13045">
                  <c:v>7998580799.9998693</c:v>
                </c:pt>
                <c:pt idx="13046">
                  <c:v>7999193999.9998693</c:v>
                </c:pt>
                <c:pt idx="13047">
                  <c:v>7999807199.9998693</c:v>
                </c:pt>
                <c:pt idx="13048">
                  <c:v>8000420399.9998693</c:v>
                </c:pt>
                <c:pt idx="13049">
                  <c:v>8001033599.9998693</c:v>
                </c:pt>
                <c:pt idx="13050">
                  <c:v>8001646799.9998693</c:v>
                </c:pt>
                <c:pt idx="13051">
                  <c:v>8002259999.9998693</c:v>
                </c:pt>
                <c:pt idx="13052">
                  <c:v>8002873199.9998693</c:v>
                </c:pt>
                <c:pt idx="13053">
                  <c:v>8003486399.9998693</c:v>
                </c:pt>
                <c:pt idx="13054">
                  <c:v>8004099599.9998693</c:v>
                </c:pt>
                <c:pt idx="13055">
                  <c:v>8004712799.9998693</c:v>
                </c:pt>
                <c:pt idx="13056">
                  <c:v>8005325999.9998693</c:v>
                </c:pt>
                <c:pt idx="13057">
                  <c:v>8005939199.9998693</c:v>
                </c:pt>
                <c:pt idx="13058">
                  <c:v>8006552399.9998693</c:v>
                </c:pt>
                <c:pt idx="13059">
                  <c:v>8007165599.9998693</c:v>
                </c:pt>
                <c:pt idx="13060">
                  <c:v>8007778799.9998693</c:v>
                </c:pt>
                <c:pt idx="13061">
                  <c:v>8008391999.9998693</c:v>
                </c:pt>
                <c:pt idx="13062">
                  <c:v>8009005199.9998693</c:v>
                </c:pt>
                <c:pt idx="13063">
                  <c:v>8009618399.9998693</c:v>
                </c:pt>
                <c:pt idx="13064">
                  <c:v>8010231599.9998693</c:v>
                </c:pt>
                <c:pt idx="13065">
                  <c:v>8010844799.9998693</c:v>
                </c:pt>
                <c:pt idx="13066">
                  <c:v>8011457999.9998693</c:v>
                </c:pt>
                <c:pt idx="13067">
                  <c:v>8012071199.9998693</c:v>
                </c:pt>
                <c:pt idx="13068">
                  <c:v>8012684399.9998693</c:v>
                </c:pt>
                <c:pt idx="13069">
                  <c:v>8013297599.9998693</c:v>
                </c:pt>
                <c:pt idx="13070">
                  <c:v>8013910799.9998693</c:v>
                </c:pt>
                <c:pt idx="13071">
                  <c:v>8014523999.9998693</c:v>
                </c:pt>
                <c:pt idx="13072">
                  <c:v>8015137199.9998693</c:v>
                </c:pt>
                <c:pt idx="13073">
                  <c:v>8015750399.9998693</c:v>
                </c:pt>
                <c:pt idx="13074">
                  <c:v>8016363599.9998693</c:v>
                </c:pt>
                <c:pt idx="13075">
                  <c:v>8016976799.9998693</c:v>
                </c:pt>
                <c:pt idx="13076">
                  <c:v>8017589999.9998693</c:v>
                </c:pt>
                <c:pt idx="13077">
                  <c:v>8018203199.9998693</c:v>
                </c:pt>
                <c:pt idx="13078">
                  <c:v>8018816399.9998693</c:v>
                </c:pt>
                <c:pt idx="13079">
                  <c:v>8019429599.9998693</c:v>
                </c:pt>
                <c:pt idx="13080">
                  <c:v>8020042799.9998693</c:v>
                </c:pt>
                <c:pt idx="13081">
                  <c:v>8020655999.9998693</c:v>
                </c:pt>
                <c:pt idx="13082">
                  <c:v>8021269199.9998693</c:v>
                </c:pt>
                <c:pt idx="13083">
                  <c:v>8021882399.9998693</c:v>
                </c:pt>
                <c:pt idx="13084">
                  <c:v>8022495599.9998693</c:v>
                </c:pt>
                <c:pt idx="13085">
                  <c:v>8023108799.9998693</c:v>
                </c:pt>
                <c:pt idx="13086">
                  <c:v>8023721999.9998693</c:v>
                </c:pt>
                <c:pt idx="13087">
                  <c:v>8024335199.9998693</c:v>
                </c:pt>
                <c:pt idx="13088">
                  <c:v>8024948399.9998693</c:v>
                </c:pt>
                <c:pt idx="13089">
                  <c:v>8025561599.9998693</c:v>
                </c:pt>
                <c:pt idx="13090">
                  <c:v>8026174799.9998693</c:v>
                </c:pt>
                <c:pt idx="13091">
                  <c:v>8026787999.9998693</c:v>
                </c:pt>
                <c:pt idx="13092">
                  <c:v>8027401199.9998693</c:v>
                </c:pt>
                <c:pt idx="13093">
                  <c:v>8028014399.9998693</c:v>
                </c:pt>
                <c:pt idx="13094">
                  <c:v>8028627599.9998693</c:v>
                </c:pt>
                <c:pt idx="13095">
                  <c:v>8029240799.9998693</c:v>
                </c:pt>
                <c:pt idx="13096">
                  <c:v>8029853999.9998693</c:v>
                </c:pt>
                <c:pt idx="13097">
                  <c:v>8030467199.9998693</c:v>
                </c:pt>
                <c:pt idx="13098">
                  <c:v>8031080399.9998693</c:v>
                </c:pt>
                <c:pt idx="13099">
                  <c:v>8031693599.9998693</c:v>
                </c:pt>
                <c:pt idx="13100">
                  <c:v>8032306799.9998693</c:v>
                </c:pt>
                <c:pt idx="13101">
                  <c:v>8032919999.9998693</c:v>
                </c:pt>
                <c:pt idx="13102">
                  <c:v>8033533199.9998693</c:v>
                </c:pt>
                <c:pt idx="13103">
                  <c:v>8034146399.9998693</c:v>
                </c:pt>
                <c:pt idx="13104">
                  <c:v>8034759599.9998693</c:v>
                </c:pt>
                <c:pt idx="13105">
                  <c:v>8035372799.9998693</c:v>
                </c:pt>
                <c:pt idx="13106">
                  <c:v>8035985999.9998693</c:v>
                </c:pt>
                <c:pt idx="13107">
                  <c:v>8036599199.9998693</c:v>
                </c:pt>
                <c:pt idx="13108">
                  <c:v>8037212399.9998693</c:v>
                </c:pt>
                <c:pt idx="13109">
                  <c:v>8037825599.9998693</c:v>
                </c:pt>
                <c:pt idx="13110">
                  <c:v>8038438799.9998693</c:v>
                </c:pt>
                <c:pt idx="13111">
                  <c:v>8039051999.9998693</c:v>
                </c:pt>
                <c:pt idx="13112">
                  <c:v>8039665199.9998693</c:v>
                </c:pt>
                <c:pt idx="13113">
                  <c:v>8040278399.9998693</c:v>
                </c:pt>
                <c:pt idx="13114">
                  <c:v>8040891599.9998693</c:v>
                </c:pt>
                <c:pt idx="13115">
                  <c:v>8041504799.9998693</c:v>
                </c:pt>
                <c:pt idx="13116">
                  <c:v>8042117999.9998693</c:v>
                </c:pt>
                <c:pt idx="13117">
                  <c:v>8042731199.9998693</c:v>
                </c:pt>
                <c:pt idx="13118">
                  <c:v>8043344399.9998693</c:v>
                </c:pt>
                <c:pt idx="13119">
                  <c:v>8043957599.9998693</c:v>
                </c:pt>
                <c:pt idx="13120">
                  <c:v>8044570799.9998693</c:v>
                </c:pt>
                <c:pt idx="13121">
                  <c:v>8045183999.9998693</c:v>
                </c:pt>
                <c:pt idx="13122">
                  <c:v>8045797199.9998693</c:v>
                </c:pt>
                <c:pt idx="13123">
                  <c:v>8046410399.9998693</c:v>
                </c:pt>
                <c:pt idx="13124">
                  <c:v>8047023599.9998693</c:v>
                </c:pt>
                <c:pt idx="13125">
                  <c:v>8047636799.9998693</c:v>
                </c:pt>
                <c:pt idx="13126">
                  <c:v>8048249999.9998693</c:v>
                </c:pt>
                <c:pt idx="13127">
                  <c:v>8048863199.9998693</c:v>
                </c:pt>
                <c:pt idx="13128">
                  <c:v>8049476399.9998693</c:v>
                </c:pt>
                <c:pt idx="13129">
                  <c:v>8050089599.9998693</c:v>
                </c:pt>
                <c:pt idx="13130">
                  <c:v>8050702799.9998693</c:v>
                </c:pt>
                <c:pt idx="13131">
                  <c:v>8051315999.9998693</c:v>
                </c:pt>
                <c:pt idx="13132">
                  <c:v>8051929199.9998693</c:v>
                </c:pt>
                <c:pt idx="13133">
                  <c:v>8052542399.9998693</c:v>
                </c:pt>
                <c:pt idx="13134">
                  <c:v>8053155599.9998693</c:v>
                </c:pt>
                <c:pt idx="13135">
                  <c:v>8053768799.9998693</c:v>
                </c:pt>
                <c:pt idx="13136">
                  <c:v>8054381999.9998693</c:v>
                </c:pt>
                <c:pt idx="13137">
                  <c:v>8054995199.9998693</c:v>
                </c:pt>
                <c:pt idx="13138">
                  <c:v>8055608399.9998693</c:v>
                </c:pt>
                <c:pt idx="13139">
                  <c:v>8056221599.9998693</c:v>
                </c:pt>
                <c:pt idx="13140">
                  <c:v>8056834799.9998693</c:v>
                </c:pt>
                <c:pt idx="13141">
                  <c:v>8057447999.9998693</c:v>
                </c:pt>
                <c:pt idx="13142">
                  <c:v>8058061199.9998693</c:v>
                </c:pt>
                <c:pt idx="13143">
                  <c:v>8058674399.9998693</c:v>
                </c:pt>
                <c:pt idx="13144">
                  <c:v>8059287599.9998693</c:v>
                </c:pt>
                <c:pt idx="13145">
                  <c:v>8059900799.9998693</c:v>
                </c:pt>
                <c:pt idx="13146">
                  <c:v>8060513999.9998693</c:v>
                </c:pt>
                <c:pt idx="13147">
                  <c:v>8061127199.9998693</c:v>
                </c:pt>
                <c:pt idx="13148">
                  <c:v>8061740399.9998693</c:v>
                </c:pt>
                <c:pt idx="13149">
                  <c:v>8062353599.9998693</c:v>
                </c:pt>
                <c:pt idx="13150">
                  <c:v>8062966799.9998693</c:v>
                </c:pt>
                <c:pt idx="13151">
                  <c:v>8063579999.9998693</c:v>
                </c:pt>
                <c:pt idx="13152">
                  <c:v>8064193199.9998693</c:v>
                </c:pt>
                <c:pt idx="13153">
                  <c:v>8064806399.9998693</c:v>
                </c:pt>
                <c:pt idx="13154">
                  <c:v>8065419599.9998693</c:v>
                </c:pt>
                <c:pt idx="13155">
                  <c:v>8066032799.9998693</c:v>
                </c:pt>
                <c:pt idx="13156">
                  <c:v>8066645999.9998693</c:v>
                </c:pt>
                <c:pt idx="13157">
                  <c:v>8067259199.9998693</c:v>
                </c:pt>
                <c:pt idx="13158">
                  <c:v>8067872399.9998693</c:v>
                </c:pt>
                <c:pt idx="13159">
                  <c:v>8068485599.9998693</c:v>
                </c:pt>
                <c:pt idx="13160">
                  <c:v>8069098799.9998693</c:v>
                </c:pt>
                <c:pt idx="13161">
                  <c:v>8069711999.9998693</c:v>
                </c:pt>
                <c:pt idx="13162">
                  <c:v>8070325199.9998693</c:v>
                </c:pt>
                <c:pt idx="13163">
                  <c:v>8070938399.9998693</c:v>
                </c:pt>
                <c:pt idx="13164">
                  <c:v>8071551599.9998693</c:v>
                </c:pt>
                <c:pt idx="13165">
                  <c:v>8072164799.9998693</c:v>
                </c:pt>
                <c:pt idx="13166">
                  <c:v>8072777999.9998693</c:v>
                </c:pt>
                <c:pt idx="13167">
                  <c:v>8073391199.9998693</c:v>
                </c:pt>
                <c:pt idx="13168">
                  <c:v>8074004399.9998693</c:v>
                </c:pt>
                <c:pt idx="13169">
                  <c:v>8074617599.9998693</c:v>
                </c:pt>
                <c:pt idx="13170">
                  <c:v>8075230799.9998693</c:v>
                </c:pt>
                <c:pt idx="13171">
                  <c:v>8075843999.9998693</c:v>
                </c:pt>
                <c:pt idx="13172">
                  <c:v>8076457199.9998693</c:v>
                </c:pt>
                <c:pt idx="13173">
                  <c:v>8077070399.9998693</c:v>
                </c:pt>
                <c:pt idx="13174">
                  <c:v>8077683599.9998693</c:v>
                </c:pt>
                <c:pt idx="13175">
                  <c:v>8078296799.9998693</c:v>
                </c:pt>
                <c:pt idx="13176">
                  <c:v>8078909999.9998693</c:v>
                </c:pt>
                <c:pt idx="13177">
                  <c:v>8079523199.9998693</c:v>
                </c:pt>
                <c:pt idx="13178">
                  <c:v>8080136399.9998693</c:v>
                </c:pt>
                <c:pt idx="13179">
                  <c:v>8080749599.9998693</c:v>
                </c:pt>
                <c:pt idx="13180">
                  <c:v>8081362799.9998693</c:v>
                </c:pt>
                <c:pt idx="13181">
                  <c:v>8081975999.9998693</c:v>
                </c:pt>
                <c:pt idx="13182">
                  <c:v>8082589199.9998693</c:v>
                </c:pt>
                <c:pt idx="13183">
                  <c:v>8083202399.9998693</c:v>
                </c:pt>
                <c:pt idx="13184">
                  <c:v>8083815599.9998693</c:v>
                </c:pt>
                <c:pt idx="13185">
                  <c:v>8084428799.9998693</c:v>
                </c:pt>
                <c:pt idx="13186">
                  <c:v>8085041999.9998693</c:v>
                </c:pt>
                <c:pt idx="13187">
                  <c:v>8085655199.9998693</c:v>
                </c:pt>
                <c:pt idx="13188">
                  <c:v>8086268399.9998693</c:v>
                </c:pt>
                <c:pt idx="13189">
                  <c:v>8086881599.9998693</c:v>
                </c:pt>
                <c:pt idx="13190">
                  <c:v>8087494799.9998693</c:v>
                </c:pt>
                <c:pt idx="13191">
                  <c:v>8088107999.9998693</c:v>
                </c:pt>
                <c:pt idx="13192">
                  <c:v>8088721199.9998693</c:v>
                </c:pt>
                <c:pt idx="13193">
                  <c:v>8089334399.9998693</c:v>
                </c:pt>
                <c:pt idx="13194">
                  <c:v>8089947599.9998693</c:v>
                </c:pt>
                <c:pt idx="13195">
                  <c:v>8090560799.9998693</c:v>
                </c:pt>
                <c:pt idx="13196">
                  <c:v>8091173999.9998693</c:v>
                </c:pt>
                <c:pt idx="13197">
                  <c:v>8091787199.9998693</c:v>
                </c:pt>
                <c:pt idx="13198">
                  <c:v>8092400399.9998693</c:v>
                </c:pt>
                <c:pt idx="13199">
                  <c:v>8093013599.9998693</c:v>
                </c:pt>
                <c:pt idx="13200">
                  <c:v>8093626799.9998693</c:v>
                </c:pt>
                <c:pt idx="13201">
                  <c:v>8094239999.9998693</c:v>
                </c:pt>
                <c:pt idx="13202">
                  <c:v>8094853199.9998693</c:v>
                </c:pt>
                <c:pt idx="13203">
                  <c:v>8095466399.9998693</c:v>
                </c:pt>
                <c:pt idx="13204">
                  <c:v>8096079599.9998693</c:v>
                </c:pt>
                <c:pt idx="13205">
                  <c:v>8096692799.9998693</c:v>
                </c:pt>
                <c:pt idx="13206">
                  <c:v>8097305999.9998693</c:v>
                </c:pt>
                <c:pt idx="13207">
                  <c:v>8097919199.9998693</c:v>
                </c:pt>
                <c:pt idx="13208">
                  <c:v>8098532399.9998693</c:v>
                </c:pt>
                <c:pt idx="13209">
                  <c:v>8099145599.9998693</c:v>
                </c:pt>
                <c:pt idx="13210">
                  <c:v>8099758799.9998693</c:v>
                </c:pt>
                <c:pt idx="13211">
                  <c:v>8100371999.9998693</c:v>
                </c:pt>
                <c:pt idx="13212">
                  <c:v>8100985199.9998693</c:v>
                </c:pt>
                <c:pt idx="13213">
                  <c:v>8101598399.9998693</c:v>
                </c:pt>
                <c:pt idx="13214">
                  <c:v>8102211599.9998693</c:v>
                </c:pt>
                <c:pt idx="13215">
                  <c:v>8102824799.9998693</c:v>
                </c:pt>
                <c:pt idx="13216">
                  <c:v>8103437999.9998693</c:v>
                </c:pt>
                <c:pt idx="13217">
                  <c:v>8104051199.9998693</c:v>
                </c:pt>
                <c:pt idx="13218">
                  <c:v>8104664399.9998693</c:v>
                </c:pt>
                <c:pt idx="13219">
                  <c:v>8105277599.9998693</c:v>
                </c:pt>
                <c:pt idx="13220">
                  <c:v>8105890799.9998693</c:v>
                </c:pt>
                <c:pt idx="13221">
                  <c:v>8106503999.9998693</c:v>
                </c:pt>
                <c:pt idx="13222">
                  <c:v>8107117199.9998693</c:v>
                </c:pt>
                <c:pt idx="13223">
                  <c:v>8107730399.9998693</c:v>
                </c:pt>
                <c:pt idx="13224">
                  <c:v>8108343599.9998693</c:v>
                </c:pt>
                <c:pt idx="13225">
                  <c:v>8108956799.9998693</c:v>
                </c:pt>
                <c:pt idx="13226">
                  <c:v>8109569999.9998693</c:v>
                </c:pt>
                <c:pt idx="13227">
                  <c:v>8110183199.9998693</c:v>
                </c:pt>
                <c:pt idx="13228">
                  <c:v>8110796399.9998693</c:v>
                </c:pt>
                <c:pt idx="13229">
                  <c:v>8111409599.9998693</c:v>
                </c:pt>
                <c:pt idx="13230">
                  <c:v>8112022799.9998693</c:v>
                </c:pt>
                <c:pt idx="13231">
                  <c:v>8112635999.9998693</c:v>
                </c:pt>
                <c:pt idx="13232">
                  <c:v>8113249199.9998693</c:v>
                </c:pt>
                <c:pt idx="13233">
                  <c:v>8113862399.9998693</c:v>
                </c:pt>
                <c:pt idx="13234">
                  <c:v>8114475599.9998693</c:v>
                </c:pt>
                <c:pt idx="13235">
                  <c:v>8115088799.9998693</c:v>
                </c:pt>
                <c:pt idx="13236">
                  <c:v>8115701999.9998693</c:v>
                </c:pt>
                <c:pt idx="13237">
                  <c:v>8116315199.9998693</c:v>
                </c:pt>
                <c:pt idx="13238">
                  <c:v>8116928399.9998693</c:v>
                </c:pt>
                <c:pt idx="13239">
                  <c:v>8117541599.9998693</c:v>
                </c:pt>
                <c:pt idx="13240">
                  <c:v>8118154799.9998693</c:v>
                </c:pt>
                <c:pt idx="13241">
                  <c:v>8118767999.9998693</c:v>
                </c:pt>
                <c:pt idx="13242">
                  <c:v>8119381199.9998693</c:v>
                </c:pt>
                <c:pt idx="13243">
                  <c:v>8119994399.9998693</c:v>
                </c:pt>
                <c:pt idx="13244">
                  <c:v>8120607599.9998693</c:v>
                </c:pt>
                <c:pt idx="13245">
                  <c:v>8121220799.9998693</c:v>
                </c:pt>
                <c:pt idx="13246">
                  <c:v>8121833999.9998693</c:v>
                </c:pt>
                <c:pt idx="13247">
                  <c:v>8122447199.9998693</c:v>
                </c:pt>
                <c:pt idx="13248">
                  <c:v>8123060399.9998693</c:v>
                </c:pt>
                <c:pt idx="13249">
                  <c:v>8123673599.9998693</c:v>
                </c:pt>
                <c:pt idx="13250">
                  <c:v>8124286799.9998693</c:v>
                </c:pt>
                <c:pt idx="13251">
                  <c:v>8124899999.9998693</c:v>
                </c:pt>
                <c:pt idx="13252">
                  <c:v>8125513199.9998693</c:v>
                </c:pt>
                <c:pt idx="13253">
                  <c:v>8126126399.9998693</c:v>
                </c:pt>
                <c:pt idx="13254">
                  <c:v>8126739599.9998693</c:v>
                </c:pt>
                <c:pt idx="13255">
                  <c:v>8127352799.9998693</c:v>
                </c:pt>
                <c:pt idx="13256">
                  <c:v>8127965999.9998693</c:v>
                </c:pt>
                <c:pt idx="13257">
                  <c:v>8128579199.9998693</c:v>
                </c:pt>
                <c:pt idx="13258">
                  <c:v>8129192399.9998693</c:v>
                </c:pt>
                <c:pt idx="13259">
                  <c:v>8129805599.9998693</c:v>
                </c:pt>
                <c:pt idx="13260">
                  <c:v>8130418799.9998693</c:v>
                </c:pt>
                <c:pt idx="13261">
                  <c:v>8131031999.9998693</c:v>
                </c:pt>
                <c:pt idx="13262">
                  <c:v>8131645199.9998693</c:v>
                </c:pt>
                <c:pt idx="13263">
                  <c:v>8132258399.9998693</c:v>
                </c:pt>
                <c:pt idx="13264">
                  <c:v>8132871599.9998693</c:v>
                </c:pt>
                <c:pt idx="13265">
                  <c:v>8133484799.9998693</c:v>
                </c:pt>
                <c:pt idx="13266">
                  <c:v>8134097999.9998693</c:v>
                </c:pt>
                <c:pt idx="13267">
                  <c:v>8134711199.9998693</c:v>
                </c:pt>
                <c:pt idx="13268">
                  <c:v>8135324399.9998693</c:v>
                </c:pt>
                <c:pt idx="13269">
                  <c:v>8135937599.9998693</c:v>
                </c:pt>
                <c:pt idx="13270">
                  <c:v>8136550799.9998693</c:v>
                </c:pt>
                <c:pt idx="13271">
                  <c:v>8137163999.9998693</c:v>
                </c:pt>
                <c:pt idx="13272">
                  <c:v>8137777199.9998693</c:v>
                </c:pt>
                <c:pt idx="13273">
                  <c:v>8138390399.9998693</c:v>
                </c:pt>
                <c:pt idx="13274">
                  <c:v>8139003599.9998693</c:v>
                </c:pt>
                <c:pt idx="13275">
                  <c:v>8139616799.9998693</c:v>
                </c:pt>
                <c:pt idx="13276">
                  <c:v>8140229999.9998693</c:v>
                </c:pt>
                <c:pt idx="13277">
                  <c:v>8140843199.9998693</c:v>
                </c:pt>
                <c:pt idx="13278">
                  <c:v>8141456399.9998693</c:v>
                </c:pt>
                <c:pt idx="13279">
                  <c:v>8142069599.9998693</c:v>
                </c:pt>
                <c:pt idx="13280">
                  <c:v>8142682799.9998693</c:v>
                </c:pt>
                <c:pt idx="13281">
                  <c:v>8143295999.9998693</c:v>
                </c:pt>
                <c:pt idx="13282">
                  <c:v>8143909199.9998693</c:v>
                </c:pt>
                <c:pt idx="13283">
                  <c:v>8144522399.9998693</c:v>
                </c:pt>
                <c:pt idx="13284">
                  <c:v>8145135599.9998693</c:v>
                </c:pt>
                <c:pt idx="13285">
                  <c:v>8145748799.9998693</c:v>
                </c:pt>
                <c:pt idx="13286">
                  <c:v>8146361999.9998693</c:v>
                </c:pt>
                <c:pt idx="13287">
                  <c:v>8146975199.9998693</c:v>
                </c:pt>
                <c:pt idx="13288">
                  <c:v>8147588399.9998693</c:v>
                </c:pt>
                <c:pt idx="13289">
                  <c:v>8148201599.9998693</c:v>
                </c:pt>
                <c:pt idx="13290">
                  <c:v>8148814799.9998693</c:v>
                </c:pt>
                <c:pt idx="13291">
                  <c:v>8149427999.9998693</c:v>
                </c:pt>
                <c:pt idx="13292">
                  <c:v>8150041199.9998693</c:v>
                </c:pt>
                <c:pt idx="13293">
                  <c:v>8150654399.9998693</c:v>
                </c:pt>
                <c:pt idx="13294">
                  <c:v>8151267599.9998693</c:v>
                </c:pt>
                <c:pt idx="13295">
                  <c:v>8151880799.9998693</c:v>
                </c:pt>
                <c:pt idx="13296">
                  <c:v>8152493999.9998693</c:v>
                </c:pt>
                <c:pt idx="13297">
                  <c:v>8153107199.9998693</c:v>
                </c:pt>
                <c:pt idx="13298">
                  <c:v>8153720399.9998693</c:v>
                </c:pt>
                <c:pt idx="13299">
                  <c:v>8154333599.9998693</c:v>
                </c:pt>
                <c:pt idx="13300">
                  <c:v>8154946799.9998693</c:v>
                </c:pt>
                <c:pt idx="13301">
                  <c:v>8155559999.9998693</c:v>
                </c:pt>
                <c:pt idx="13302">
                  <c:v>8156173199.9998693</c:v>
                </c:pt>
                <c:pt idx="13303">
                  <c:v>8156786399.9998693</c:v>
                </c:pt>
                <c:pt idx="13304">
                  <c:v>8157399599.9998693</c:v>
                </c:pt>
                <c:pt idx="13305">
                  <c:v>8158012799.9998693</c:v>
                </c:pt>
                <c:pt idx="13306">
                  <c:v>8158625999.9998693</c:v>
                </c:pt>
                <c:pt idx="13307">
                  <c:v>8159239199.9998693</c:v>
                </c:pt>
                <c:pt idx="13308">
                  <c:v>8159852399.9998693</c:v>
                </c:pt>
                <c:pt idx="13309">
                  <c:v>8160465599.9998693</c:v>
                </c:pt>
                <c:pt idx="13310">
                  <c:v>8161078799.9998693</c:v>
                </c:pt>
                <c:pt idx="13311">
                  <c:v>8161691999.9998693</c:v>
                </c:pt>
                <c:pt idx="13312">
                  <c:v>8162305199.9998693</c:v>
                </c:pt>
                <c:pt idx="13313">
                  <c:v>8162918399.9998693</c:v>
                </c:pt>
                <c:pt idx="13314">
                  <c:v>8163531599.9998693</c:v>
                </c:pt>
                <c:pt idx="13315">
                  <c:v>8164144799.9998693</c:v>
                </c:pt>
                <c:pt idx="13316">
                  <c:v>8164757999.9998693</c:v>
                </c:pt>
                <c:pt idx="13317">
                  <c:v>8165371199.9998693</c:v>
                </c:pt>
                <c:pt idx="13318">
                  <c:v>8165984399.9998693</c:v>
                </c:pt>
                <c:pt idx="13319">
                  <c:v>8166597599.9998693</c:v>
                </c:pt>
                <c:pt idx="13320">
                  <c:v>8167210799.9998693</c:v>
                </c:pt>
                <c:pt idx="13321">
                  <c:v>8167823999.9998693</c:v>
                </c:pt>
                <c:pt idx="13322">
                  <c:v>8168437199.9998693</c:v>
                </c:pt>
                <c:pt idx="13323">
                  <c:v>8169050399.9998693</c:v>
                </c:pt>
                <c:pt idx="13324">
                  <c:v>8169663599.9998693</c:v>
                </c:pt>
                <c:pt idx="13325">
                  <c:v>8170276799.9998693</c:v>
                </c:pt>
                <c:pt idx="13326">
                  <c:v>8170889999.9998693</c:v>
                </c:pt>
                <c:pt idx="13327">
                  <c:v>8171503199.9998693</c:v>
                </c:pt>
                <c:pt idx="13328">
                  <c:v>8172116399.9998693</c:v>
                </c:pt>
                <c:pt idx="13329">
                  <c:v>8172729599.9998693</c:v>
                </c:pt>
                <c:pt idx="13330">
                  <c:v>8173342799.9998693</c:v>
                </c:pt>
                <c:pt idx="13331">
                  <c:v>8173955999.9998693</c:v>
                </c:pt>
                <c:pt idx="13332">
                  <c:v>8174569199.9998693</c:v>
                </c:pt>
                <c:pt idx="13333">
                  <c:v>8175182399.9998693</c:v>
                </c:pt>
                <c:pt idx="13334">
                  <c:v>8175795599.9998693</c:v>
                </c:pt>
                <c:pt idx="13335">
                  <c:v>8176408799.9998693</c:v>
                </c:pt>
                <c:pt idx="13336">
                  <c:v>8177021999.9998693</c:v>
                </c:pt>
                <c:pt idx="13337">
                  <c:v>8177635199.9998693</c:v>
                </c:pt>
                <c:pt idx="13338">
                  <c:v>8178248399.9998693</c:v>
                </c:pt>
                <c:pt idx="13339">
                  <c:v>8178861599.9998693</c:v>
                </c:pt>
                <c:pt idx="13340">
                  <c:v>8179474799.9998693</c:v>
                </c:pt>
                <c:pt idx="13341">
                  <c:v>8180087999.9998693</c:v>
                </c:pt>
                <c:pt idx="13342">
                  <c:v>8180701199.9998693</c:v>
                </c:pt>
                <c:pt idx="13343">
                  <c:v>8181314399.9998693</c:v>
                </c:pt>
                <c:pt idx="13344">
                  <c:v>8181927599.9998693</c:v>
                </c:pt>
                <c:pt idx="13345">
                  <c:v>8182540799.9998693</c:v>
                </c:pt>
                <c:pt idx="13346">
                  <c:v>8183153999.9998693</c:v>
                </c:pt>
                <c:pt idx="13347">
                  <c:v>8183767199.9998693</c:v>
                </c:pt>
                <c:pt idx="13348">
                  <c:v>8184380399.9998693</c:v>
                </c:pt>
                <c:pt idx="13349">
                  <c:v>8184993599.9998693</c:v>
                </c:pt>
                <c:pt idx="13350">
                  <c:v>8185606799.9998693</c:v>
                </c:pt>
                <c:pt idx="13351">
                  <c:v>8186219999.9998693</c:v>
                </c:pt>
                <c:pt idx="13352">
                  <c:v>8186833199.9998693</c:v>
                </c:pt>
                <c:pt idx="13353">
                  <c:v>8187446399.9998693</c:v>
                </c:pt>
                <c:pt idx="13354">
                  <c:v>8188059599.9998693</c:v>
                </c:pt>
                <c:pt idx="13355">
                  <c:v>8188672799.9998693</c:v>
                </c:pt>
                <c:pt idx="13356">
                  <c:v>8189285999.9998693</c:v>
                </c:pt>
                <c:pt idx="13357">
                  <c:v>8189899199.9998693</c:v>
                </c:pt>
                <c:pt idx="13358">
                  <c:v>8190512399.9998693</c:v>
                </c:pt>
                <c:pt idx="13359">
                  <c:v>8191125599.9998693</c:v>
                </c:pt>
                <c:pt idx="13360">
                  <c:v>8191738799.9998693</c:v>
                </c:pt>
                <c:pt idx="13361">
                  <c:v>8192351999.9998693</c:v>
                </c:pt>
                <c:pt idx="13362">
                  <c:v>8192965199.9998693</c:v>
                </c:pt>
                <c:pt idx="13363">
                  <c:v>8193578399.9998693</c:v>
                </c:pt>
                <c:pt idx="13364">
                  <c:v>8194191599.9998693</c:v>
                </c:pt>
                <c:pt idx="13365">
                  <c:v>8194804799.9998693</c:v>
                </c:pt>
                <c:pt idx="13366">
                  <c:v>8195417999.9998693</c:v>
                </c:pt>
                <c:pt idx="13367">
                  <c:v>8196031199.9998693</c:v>
                </c:pt>
                <c:pt idx="13368">
                  <c:v>8196644399.9998693</c:v>
                </c:pt>
                <c:pt idx="13369">
                  <c:v>8197257599.9998693</c:v>
                </c:pt>
                <c:pt idx="13370">
                  <c:v>8197870799.9998693</c:v>
                </c:pt>
                <c:pt idx="13371">
                  <c:v>8198483999.9998693</c:v>
                </c:pt>
                <c:pt idx="13372">
                  <c:v>8199097199.9998693</c:v>
                </c:pt>
                <c:pt idx="13373">
                  <c:v>8199710399.9998693</c:v>
                </c:pt>
                <c:pt idx="13374">
                  <c:v>8200323599.9998693</c:v>
                </c:pt>
                <c:pt idx="13375">
                  <c:v>8200936799.9998693</c:v>
                </c:pt>
                <c:pt idx="13376">
                  <c:v>8201549999.9998693</c:v>
                </c:pt>
                <c:pt idx="13377">
                  <c:v>8202163199.9998693</c:v>
                </c:pt>
                <c:pt idx="13378">
                  <c:v>8202776399.9998693</c:v>
                </c:pt>
                <c:pt idx="13379">
                  <c:v>8203389599.9998693</c:v>
                </c:pt>
                <c:pt idx="13380">
                  <c:v>8204002799.9998693</c:v>
                </c:pt>
                <c:pt idx="13381">
                  <c:v>8204615999.9998693</c:v>
                </c:pt>
                <c:pt idx="13382">
                  <c:v>8205229199.9998693</c:v>
                </c:pt>
                <c:pt idx="13383">
                  <c:v>8205842399.9998693</c:v>
                </c:pt>
                <c:pt idx="13384">
                  <c:v>8206455599.9998693</c:v>
                </c:pt>
                <c:pt idx="13385">
                  <c:v>8207068799.9998693</c:v>
                </c:pt>
                <c:pt idx="13386">
                  <c:v>8207681999.9998693</c:v>
                </c:pt>
                <c:pt idx="13387">
                  <c:v>8208295199.9998693</c:v>
                </c:pt>
                <c:pt idx="13388">
                  <c:v>8208908399.9998693</c:v>
                </c:pt>
                <c:pt idx="13389">
                  <c:v>8209521599.9998693</c:v>
                </c:pt>
                <c:pt idx="13390">
                  <c:v>8210134799.9998693</c:v>
                </c:pt>
                <c:pt idx="13391">
                  <c:v>8210747999.9998693</c:v>
                </c:pt>
                <c:pt idx="13392">
                  <c:v>8211361199.9998693</c:v>
                </c:pt>
                <c:pt idx="13393">
                  <c:v>8211974399.9998693</c:v>
                </c:pt>
                <c:pt idx="13394">
                  <c:v>8212587599.9998693</c:v>
                </c:pt>
                <c:pt idx="13395">
                  <c:v>8213200799.9998693</c:v>
                </c:pt>
                <c:pt idx="13396">
                  <c:v>8213813999.9998693</c:v>
                </c:pt>
                <c:pt idx="13397">
                  <c:v>8214427199.9998693</c:v>
                </c:pt>
                <c:pt idx="13398">
                  <c:v>8215040399.9998693</c:v>
                </c:pt>
                <c:pt idx="13399">
                  <c:v>8215653599.9998693</c:v>
                </c:pt>
                <c:pt idx="13400">
                  <c:v>8216266799.9998693</c:v>
                </c:pt>
                <c:pt idx="13401">
                  <c:v>8216879999.9998693</c:v>
                </c:pt>
                <c:pt idx="13402">
                  <c:v>8217493199.9998693</c:v>
                </c:pt>
                <c:pt idx="13403">
                  <c:v>8218106399.9998693</c:v>
                </c:pt>
                <c:pt idx="13404">
                  <c:v>8218719599.9998693</c:v>
                </c:pt>
                <c:pt idx="13405">
                  <c:v>8219332799.9998693</c:v>
                </c:pt>
                <c:pt idx="13406">
                  <c:v>8219945999.9998693</c:v>
                </c:pt>
                <c:pt idx="13407">
                  <c:v>8220559199.9998693</c:v>
                </c:pt>
                <c:pt idx="13408">
                  <c:v>8221172399.9998693</c:v>
                </c:pt>
                <c:pt idx="13409">
                  <c:v>8221785599.9998693</c:v>
                </c:pt>
                <c:pt idx="13410">
                  <c:v>8222398799.9998693</c:v>
                </c:pt>
                <c:pt idx="13411">
                  <c:v>8223011999.9998693</c:v>
                </c:pt>
                <c:pt idx="13412">
                  <c:v>8223625199.9998693</c:v>
                </c:pt>
                <c:pt idx="13413">
                  <c:v>8224238399.9998693</c:v>
                </c:pt>
                <c:pt idx="13414">
                  <c:v>8224851599.9998693</c:v>
                </c:pt>
                <c:pt idx="13415">
                  <c:v>8225464799.9998693</c:v>
                </c:pt>
                <c:pt idx="13416">
                  <c:v>8226077999.9998693</c:v>
                </c:pt>
                <c:pt idx="13417">
                  <c:v>8226691199.9998693</c:v>
                </c:pt>
                <c:pt idx="13418">
                  <c:v>8227304399.9998693</c:v>
                </c:pt>
                <c:pt idx="13419">
                  <c:v>8227917599.9998693</c:v>
                </c:pt>
                <c:pt idx="13420">
                  <c:v>8228530799.9998693</c:v>
                </c:pt>
                <c:pt idx="13421">
                  <c:v>8229143999.9998693</c:v>
                </c:pt>
                <c:pt idx="13422">
                  <c:v>8229757199.9998693</c:v>
                </c:pt>
                <c:pt idx="13423">
                  <c:v>8230370399.9998693</c:v>
                </c:pt>
                <c:pt idx="13424">
                  <c:v>8230983599.9998693</c:v>
                </c:pt>
                <c:pt idx="13425">
                  <c:v>8231596799.9998693</c:v>
                </c:pt>
                <c:pt idx="13426">
                  <c:v>8232209999.9998693</c:v>
                </c:pt>
                <c:pt idx="13427">
                  <c:v>8232823199.9998693</c:v>
                </c:pt>
                <c:pt idx="13428">
                  <c:v>8233436399.9998693</c:v>
                </c:pt>
                <c:pt idx="13429">
                  <c:v>8234049599.9998693</c:v>
                </c:pt>
                <c:pt idx="13430">
                  <c:v>8234662799.9998693</c:v>
                </c:pt>
                <c:pt idx="13431">
                  <c:v>8235275999.9998693</c:v>
                </c:pt>
                <c:pt idx="13432">
                  <c:v>8235889199.9998693</c:v>
                </c:pt>
                <c:pt idx="13433">
                  <c:v>8236502399.9998693</c:v>
                </c:pt>
                <c:pt idx="13434">
                  <c:v>8237115599.9998693</c:v>
                </c:pt>
                <c:pt idx="13435">
                  <c:v>8237728799.9998693</c:v>
                </c:pt>
                <c:pt idx="13436">
                  <c:v>8238341999.9998693</c:v>
                </c:pt>
                <c:pt idx="13437">
                  <c:v>8238955199.9998693</c:v>
                </c:pt>
                <c:pt idx="13438">
                  <c:v>8239568399.9998693</c:v>
                </c:pt>
                <c:pt idx="13439">
                  <c:v>8240181599.9998693</c:v>
                </c:pt>
                <c:pt idx="13440">
                  <c:v>8240794799.9998693</c:v>
                </c:pt>
                <c:pt idx="13441">
                  <c:v>8241407999.9998693</c:v>
                </c:pt>
                <c:pt idx="13442">
                  <c:v>8242021199.9998693</c:v>
                </c:pt>
                <c:pt idx="13443">
                  <c:v>8242634399.9998693</c:v>
                </c:pt>
                <c:pt idx="13444">
                  <c:v>8243247599.9998693</c:v>
                </c:pt>
                <c:pt idx="13445">
                  <c:v>8243860799.9998693</c:v>
                </c:pt>
                <c:pt idx="13446">
                  <c:v>8244473999.9998693</c:v>
                </c:pt>
                <c:pt idx="13447">
                  <c:v>8245087199.9998693</c:v>
                </c:pt>
                <c:pt idx="13448">
                  <c:v>8245700399.9998693</c:v>
                </c:pt>
                <c:pt idx="13449">
                  <c:v>8246313599.9998693</c:v>
                </c:pt>
                <c:pt idx="13450">
                  <c:v>8246926799.9998693</c:v>
                </c:pt>
                <c:pt idx="13451">
                  <c:v>8247539999.9998693</c:v>
                </c:pt>
                <c:pt idx="13452">
                  <c:v>8248153199.9998693</c:v>
                </c:pt>
                <c:pt idx="13453">
                  <c:v>8248766399.9998693</c:v>
                </c:pt>
                <c:pt idx="13454">
                  <c:v>8249379599.9998693</c:v>
                </c:pt>
                <c:pt idx="13455">
                  <c:v>8249992799.9998693</c:v>
                </c:pt>
                <c:pt idx="13456">
                  <c:v>8250605999.9998693</c:v>
                </c:pt>
                <c:pt idx="13457">
                  <c:v>8251219199.9998693</c:v>
                </c:pt>
                <c:pt idx="13458">
                  <c:v>8251832399.9998693</c:v>
                </c:pt>
                <c:pt idx="13459">
                  <c:v>8252445599.9998693</c:v>
                </c:pt>
                <c:pt idx="13460">
                  <c:v>8253058799.9998693</c:v>
                </c:pt>
                <c:pt idx="13461">
                  <c:v>8253671999.9998693</c:v>
                </c:pt>
                <c:pt idx="13462">
                  <c:v>8254285199.9998693</c:v>
                </c:pt>
                <c:pt idx="13463">
                  <c:v>8254898399.9998693</c:v>
                </c:pt>
                <c:pt idx="13464">
                  <c:v>8255511599.9998693</c:v>
                </c:pt>
                <c:pt idx="13465">
                  <c:v>8256124799.9998693</c:v>
                </c:pt>
                <c:pt idx="13466">
                  <c:v>8256737999.9998693</c:v>
                </c:pt>
                <c:pt idx="13467">
                  <c:v>8257351199.9998693</c:v>
                </c:pt>
                <c:pt idx="13468">
                  <c:v>8257964399.9998693</c:v>
                </c:pt>
                <c:pt idx="13469">
                  <c:v>8258577599.9998693</c:v>
                </c:pt>
                <c:pt idx="13470">
                  <c:v>8259190799.9998693</c:v>
                </c:pt>
                <c:pt idx="13471">
                  <c:v>8259803999.9998693</c:v>
                </c:pt>
                <c:pt idx="13472">
                  <c:v>8260417199.9998693</c:v>
                </c:pt>
                <c:pt idx="13473">
                  <c:v>8261030399.9998693</c:v>
                </c:pt>
                <c:pt idx="13474">
                  <c:v>8261643599.9998693</c:v>
                </c:pt>
                <c:pt idx="13475">
                  <c:v>8262256799.9998693</c:v>
                </c:pt>
                <c:pt idx="13476">
                  <c:v>8262869999.9998693</c:v>
                </c:pt>
                <c:pt idx="13477">
                  <c:v>8263483199.9998693</c:v>
                </c:pt>
                <c:pt idx="13478">
                  <c:v>8264096399.9998693</c:v>
                </c:pt>
                <c:pt idx="13479">
                  <c:v>8264709599.9998693</c:v>
                </c:pt>
                <c:pt idx="13480">
                  <c:v>8265322799.9998693</c:v>
                </c:pt>
                <c:pt idx="13481">
                  <c:v>8265935999.9998693</c:v>
                </c:pt>
                <c:pt idx="13482">
                  <c:v>8266549199.9998693</c:v>
                </c:pt>
                <c:pt idx="13483">
                  <c:v>8267162399.9998693</c:v>
                </c:pt>
                <c:pt idx="13484">
                  <c:v>8267775599.9998693</c:v>
                </c:pt>
                <c:pt idx="13485">
                  <c:v>8268388799.9998693</c:v>
                </c:pt>
                <c:pt idx="13486">
                  <c:v>8269001999.9998693</c:v>
                </c:pt>
                <c:pt idx="13487">
                  <c:v>8269615199.9998693</c:v>
                </c:pt>
                <c:pt idx="13488">
                  <c:v>8270228399.9998693</c:v>
                </c:pt>
                <c:pt idx="13489">
                  <c:v>8270841599.9998693</c:v>
                </c:pt>
                <c:pt idx="13490">
                  <c:v>8271454799.9998693</c:v>
                </c:pt>
                <c:pt idx="13491">
                  <c:v>8272067999.9998693</c:v>
                </c:pt>
                <c:pt idx="13492">
                  <c:v>8272681199.9998693</c:v>
                </c:pt>
                <c:pt idx="13493">
                  <c:v>8273294399.9998693</c:v>
                </c:pt>
                <c:pt idx="13494">
                  <c:v>8273907599.9998693</c:v>
                </c:pt>
                <c:pt idx="13495">
                  <c:v>8274520799.9998693</c:v>
                </c:pt>
                <c:pt idx="13496">
                  <c:v>8275133999.9998693</c:v>
                </c:pt>
                <c:pt idx="13497">
                  <c:v>8275747199.9998693</c:v>
                </c:pt>
                <c:pt idx="13498">
                  <c:v>8276360399.9998693</c:v>
                </c:pt>
                <c:pt idx="13499">
                  <c:v>8276973599.9998693</c:v>
                </c:pt>
                <c:pt idx="13500">
                  <c:v>8277586799.9998693</c:v>
                </c:pt>
                <c:pt idx="13501">
                  <c:v>8278199999.9998693</c:v>
                </c:pt>
                <c:pt idx="13502">
                  <c:v>8278813199.9998693</c:v>
                </c:pt>
                <c:pt idx="13503">
                  <c:v>8279426399.9998693</c:v>
                </c:pt>
                <c:pt idx="13504">
                  <c:v>8280039599.9998693</c:v>
                </c:pt>
                <c:pt idx="13505">
                  <c:v>8280652799.9998693</c:v>
                </c:pt>
                <c:pt idx="13506">
                  <c:v>8281265999.9998693</c:v>
                </c:pt>
                <c:pt idx="13507">
                  <c:v>8281879199.9998693</c:v>
                </c:pt>
                <c:pt idx="13508">
                  <c:v>8282492399.9998693</c:v>
                </c:pt>
                <c:pt idx="13509">
                  <c:v>8283105599.9998693</c:v>
                </c:pt>
                <c:pt idx="13510">
                  <c:v>8283718799.9998693</c:v>
                </c:pt>
                <c:pt idx="13511">
                  <c:v>8284331999.9998693</c:v>
                </c:pt>
                <c:pt idx="13512">
                  <c:v>8284945199.9998693</c:v>
                </c:pt>
                <c:pt idx="13513">
                  <c:v>8285558399.9998693</c:v>
                </c:pt>
                <c:pt idx="13514">
                  <c:v>8286171599.9998693</c:v>
                </c:pt>
                <c:pt idx="13515">
                  <c:v>8286784799.9998693</c:v>
                </c:pt>
                <c:pt idx="13516">
                  <c:v>8287397999.9998693</c:v>
                </c:pt>
                <c:pt idx="13517">
                  <c:v>8288011199.9998693</c:v>
                </c:pt>
                <c:pt idx="13518">
                  <c:v>8288624399.9998693</c:v>
                </c:pt>
                <c:pt idx="13519">
                  <c:v>8289237599.9998693</c:v>
                </c:pt>
                <c:pt idx="13520">
                  <c:v>8289850799.9998693</c:v>
                </c:pt>
                <c:pt idx="13521">
                  <c:v>8290463999.9998693</c:v>
                </c:pt>
                <c:pt idx="13522">
                  <c:v>8291077199.9998693</c:v>
                </c:pt>
                <c:pt idx="13523">
                  <c:v>8291690399.9998693</c:v>
                </c:pt>
                <c:pt idx="13524">
                  <c:v>8292303599.9998693</c:v>
                </c:pt>
                <c:pt idx="13525">
                  <c:v>8292916799.9998693</c:v>
                </c:pt>
                <c:pt idx="13526">
                  <c:v>8293529999.9998693</c:v>
                </c:pt>
                <c:pt idx="13527">
                  <c:v>8294143199.9998693</c:v>
                </c:pt>
                <c:pt idx="13528">
                  <c:v>8294756399.9998693</c:v>
                </c:pt>
                <c:pt idx="13529">
                  <c:v>8295369599.9998693</c:v>
                </c:pt>
                <c:pt idx="13530">
                  <c:v>8295982799.9998693</c:v>
                </c:pt>
                <c:pt idx="13531">
                  <c:v>8296595999.9998693</c:v>
                </c:pt>
                <c:pt idx="13532">
                  <c:v>8297209199.9998693</c:v>
                </c:pt>
                <c:pt idx="13533">
                  <c:v>8297822399.9998693</c:v>
                </c:pt>
                <c:pt idx="13534">
                  <c:v>8298435599.9998693</c:v>
                </c:pt>
                <c:pt idx="13535">
                  <c:v>8299048799.9998693</c:v>
                </c:pt>
                <c:pt idx="13536">
                  <c:v>8299661999.9998693</c:v>
                </c:pt>
                <c:pt idx="13537">
                  <c:v>8300275199.9998693</c:v>
                </c:pt>
                <c:pt idx="13538">
                  <c:v>8300888399.9998693</c:v>
                </c:pt>
                <c:pt idx="13539">
                  <c:v>8301501599.9998693</c:v>
                </c:pt>
                <c:pt idx="13540">
                  <c:v>8302114799.9998693</c:v>
                </c:pt>
                <c:pt idx="13541">
                  <c:v>8302727999.9998693</c:v>
                </c:pt>
                <c:pt idx="13542">
                  <c:v>8303341199.9998693</c:v>
                </c:pt>
                <c:pt idx="13543">
                  <c:v>8303954399.9998693</c:v>
                </c:pt>
                <c:pt idx="13544">
                  <c:v>8304567599.9998693</c:v>
                </c:pt>
                <c:pt idx="13545">
                  <c:v>8305180799.9998693</c:v>
                </c:pt>
                <c:pt idx="13546">
                  <c:v>8305793999.9998693</c:v>
                </c:pt>
                <c:pt idx="13547">
                  <c:v>8306407199.9998693</c:v>
                </c:pt>
                <c:pt idx="13548">
                  <c:v>8307020399.9998693</c:v>
                </c:pt>
                <c:pt idx="13549">
                  <c:v>8307633599.9998693</c:v>
                </c:pt>
                <c:pt idx="13550">
                  <c:v>8308246799.9998693</c:v>
                </c:pt>
                <c:pt idx="13551">
                  <c:v>8308859999.9998693</c:v>
                </c:pt>
                <c:pt idx="13552">
                  <c:v>8309473199.9998693</c:v>
                </c:pt>
                <c:pt idx="13553">
                  <c:v>8310086399.9998693</c:v>
                </c:pt>
                <c:pt idx="13554">
                  <c:v>8310699599.9998693</c:v>
                </c:pt>
                <c:pt idx="13555">
                  <c:v>8311312799.9998693</c:v>
                </c:pt>
                <c:pt idx="13556">
                  <c:v>8311925999.9998693</c:v>
                </c:pt>
                <c:pt idx="13557">
                  <c:v>8312539199.9998693</c:v>
                </c:pt>
                <c:pt idx="13558">
                  <c:v>8313152399.9998693</c:v>
                </c:pt>
                <c:pt idx="13559">
                  <c:v>8313765599.9998693</c:v>
                </c:pt>
                <c:pt idx="13560">
                  <c:v>8314378799.9998693</c:v>
                </c:pt>
                <c:pt idx="13561">
                  <c:v>8314991999.9998693</c:v>
                </c:pt>
                <c:pt idx="13562">
                  <c:v>8315605199.9998693</c:v>
                </c:pt>
                <c:pt idx="13563">
                  <c:v>8316218399.9998693</c:v>
                </c:pt>
                <c:pt idx="13564">
                  <c:v>8316831599.9998693</c:v>
                </c:pt>
                <c:pt idx="13565">
                  <c:v>8317444799.9998693</c:v>
                </c:pt>
                <c:pt idx="13566">
                  <c:v>8318057999.9998693</c:v>
                </c:pt>
                <c:pt idx="13567">
                  <c:v>8318671199.9998693</c:v>
                </c:pt>
                <c:pt idx="13568">
                  <c:v>8319284399.9998693</c:v>
                </c:pt>
                <c:pt idx="13569">
                  <c:v>8319897599.9998693</c:v>
                </c:pt>
                <c:pt idx="13570">
                  <c:v>8320510799.9998693</c:v>
                </c:pt>
                <c:pt idx="13571">
                  <c:v>8321123999.9998693</c:v>
                </c:pt>
                <c:pt idx="13572">
                  <c:v>8321737199.9998693</c:v>
                </c:pt>
                <c:pt idx="13573">
                  <c:v>8322350399.9998693</c:v>
                </c:pt>
                <c:pt idx="13574">
                  <c:v>8322963599.9998693</c:v>
                </c:pt>
                <c:pt idx="13575">
                  <c:v>8323576799.9998693</c:v>
                </c:pt>
                <c:pt idx="13576">
                  <c:v>8324189999.9998693</c:v>
                </c:pt>
                <c:pt idx="13577">
                  <c:v>8324803199.9998693</c:v>
                </c:pt>
                <c:pt idx="13578">
                  <c:v>8325416399.9998693</c:v>
                </c:pt>
                <c:pt idx="13579">
                  <c:v>8326029599.9998693</c:v>
                </c:pt>
                <c:pt idx="13580">
                  <c:v>8326642799.9998693</c:v>
                </c:pt>
                <c:pt idx="13581">
                  <c:v>8327255999.9998693</c:v>
                </c:pt>
                <c:pt idx="13582">
                  <c:v>8327869199.9998693</c:v>
                </c:pt>
                <c:pt idx="13583">
                  <c:v>8328482399.9998693</c:v>
                </c:pt>
                <c:pt idx="13584">
                  <c:v>8329095599.9998693</c:v>
                </c:pt>
                <c:pt idx="13585">
                  <c:v>8329708799.9998693</c:v>
                </c:pt>
                <c:pt idx="13586">
                  <c:v>8330321999.9998693</c:v>
                </c:pt>
                <c:pt idx="13587">
                  <c:v>8330935199.9998693</c:v>
                </c:pt>
                <c:pt idx="13588">
                  <c:v>8331548399.9998693</c:v>
                </c:pt>
                <c:pt idx="13589">
                  <c:v>8332161599.9998693</c:v>
                </c:pt>
                <c:pt idx="13590">
                  <c:v>8332774799.9998693</c:v>
                </c:pt>
                <c:pt idx="13591">
                  <c:v>8333387999.9998693</c:v>
                </c:pt>
                <c:pt idx="13592">
                  <c:v>8334001199.9998693</c:v>
                </c:pt>
                <c:pt idx="13593">
                  <c:v>8334614399.9998693</c:v>
                </c:pt>
                <c:pt idx="13594">
                  <c:v>8335227599.9998693</c:v>
                </c:pt>
                <c:pt idx="13595">
                  <c:v>8335840799.9998693</c:v>
                </c:pt>
                <c:pt idx="13596">
                  <c:v>8336453999.9998693</c:v>
                </c:pt>
                <c:pt idx="13597">
                  <c:v>8337067199.9998693</c:v>
                </c:pt>
                <c:pt idx="13598">
                  <c:v>8337680399.9998693</c:v>
                </c:pt>
                <c:pt idx="13599">
                  <c:v>8338293599.9998693</c:v>
                </c:pt>
                <c:pt idx="13600">
                  <c:v>8338906799.9998693</c:v>
                </c:pt>
                <c:pt idx="13601">
                  <c:v>8339519999.9998693</c:v>
                </c:pt>
                <c:pt idx="13602">
                  <c:v>8340133199.9998693</c:v>
                </c:pt>
                <c:pt idx="13603">
                  <c:v>8340746399.9998693</c:v>
                </c:pt>
                <c:pt idx="13604">
                  <c:v>8341359599.9998693</c:v>
                </c:pt>
                <c:pt idx="13605">
                  <c:v>8341972799.9998693</c:v>
                </c:pt>
                <c:pt idx="13606">
                  <c:v>8342585999.9998693</c:v>
                </c:pt>
                <c:pt idx="13607">
                  <c:v>8343199199.9998693</c:v>
                </c:pt>
                <c:pt idx="13608">
                  <c:v>8343812399.9998693</c:v>
                </c:pt>
                <c:pt idx="13609">
                  <c:v>8344425599.9998693</c:v>
                </c:pt>
                <c:pt idx="13610">
                  <c:v>8345038799.9998693</c:v>
                </c:pt>
                <c:pt idx="13611">
                  <c:v>8345651999.9998693</c:v>
                </c:pt>
                <c:pt idx="13612">
                  <c:v>8346265199.9998693</c:v>
                </c:pt>
                <c:pt idx="13613">
                  <c:v>8346878399.9998693</c:v>
                </c:pt>
                <c:pt idx="13614">
                  <c:v>8347491599.9998693</c:v>
                </c:pt>
                <c:pt idx="13615">
                  <c:v>8348104799.9998693</c:v>
                </c:pt>
                <c:pt idx="13616">
                  <c:v>8348717999.9998693</c:v>
                </c:pt>
                <c:pt idx="13617">
                  <c:v>8349331199.9998693</c:v>
                </c:pt>
                <c:pt idx="13618">
                  <c:v>8349944399.9998693</c:v>
                </c:pt>
                <c:pt idx="13619">
                  <c:v>8350557599.9998693</c:v>
                </c:pt>
                <c:pt idx="13620">
                  <c:v>8351170799.9998693</c:v>
                </c:pt>
                <c:pt idx="13621">
                  <c:v>8351783999.9998693</c:v>
                </c:pt>
                <c:pt idx="13622">
                  <c:v>8352397199.9998693</c:v>
                </c:pt>
                <c:pt idx="13623">
                  <c:v>8353010399.9998693</c:v>
                </c:pt>
                <c:pt idx="13624">
                  <c:v>8353623599.9998693</c:v>
                </c:pt>
                <c:pt idx="13625">
                  <c:v>8354236799.9998693</c:v>
                </c:pt>
                <c:pt idx="13626">
                  <c:v>8354849999.9998693</c:v>
                </c:pt>
                <c:pt idx="13627">
                  <c:v>8355463199.9998693</c:v>
                </c:pt>
                <c:pt idx="13628">
                  <c:v>8356076399.9998693</c:v>
                </c:pt>
                <c:pt idx="13629">
                  <c:v>8356689599.9998693</c:v>
                </c:pt>
                <c:pt idx="13630">
                  <c:v>8357302799.9998693</c:v>
                </c:pt>
                <c:pt idx="13631">
                  <c:v>8357915999.9998693</c:v>
                </c:pt>
                <c:pt idx="13632">
                  <c:v>8358529199.9998693</c:v>
                </c:pt>
                <c:pt idx="13633">
                  <c:v>8359142399.9998693</c:v>
                </c:pt>
                <c:pt idx="13634">
                  <c:v>8359755599.9998693</c:v>
                </c:pt>
                <c:pt idx="13635">
                  <c:v>8360368799.9998693</c:v>
                </c:pt>
                <c:pt idx="13636">
                  <c:v>8360981999.9998693</c:v>
                </c:pt>
                <c:pt idx="13637">
                  <c:v>8361595199.9998693</c:v>
                </c:pt>
                <c:pt idx="13638">
                  <c:v>8362208399.9998693</c:v>
                </c:pt>
                <c:pt idx="13639">
                  <c:v>8362821599.9998693</c:v>
                </c:pt>
                <c:pt idx="13640">
                  <c:v>8363434799.9998693</c:v>
                </c:pt>
                <c:pt idx="13641">
                  <c:v>8364047999.9998693</c:v>
                </c:pt>
                <c:pt idx="13642">
                  <c:v>8364661199.9998693</c:v>
                </c:pt>
                <c:pt idx="13643">
                  <c:v>8365274399.9998693</c:v>
                </c:pt>
                <c:pt idx="13644">
                  <c:v>8365887599.9998693</c:v>
                </c:pt>
                <c:pt idx="13645">
                  <c:v>8366500799.9998693</c:v>
                </c:pt>
                <c:pt idx="13646">
                  <c:v>8367113999.9998693</c:v>
                </c:pt>
                <c:pt idx="13647">
                  <c:v>8367727199.9998693</c:v>
                </c:pt>
                <c:pt idx="13648">
                  <c:v>8368340399.9998693</c:v>
                </c:pt>
                <c:pt idx="13649">
                  <c:v>8368953599.9998693</c:v>
                </c:pt>
                <c:pt idx="13650">
                  <c:v>8369566799.9998693</c:v>
                </c:pt>
                <c:pt idx="13651">
                  <c:v>8370179999.9998693</c:v>
                </c:pt>
                <c:pt idx="13652">
                  <c:v>8370793199.9998693</c:v>
                </c:pt>
                <c:pt idx="13653">
                  <c:v>8371406399.9998693</c:v>
                </c:pt>
                <c:pt idx="13654">
                  <c:v>8372019599.9998693</c:v>
                </c:pt>
                <c:pt idx="13655">
                  <c:v>8372632799.9998693</c:v>
                </c:pt>
                <c:pt idx="13656">
                  <c:v>8373245999.9998693</c:v>
                </c:pt>
                <c:pt idx="13657">
                  <c:v>8373859199.9998693</c:v>
                </c:pt>
                <c:pt idx="13658">
                  <c:v>8374472399.9998693</c:v>
                </c:pt>
                <c:pt idx="13659">
                  <c:v>8375085599.9998693</c:v>
                </c:pt>
                <c:pt idx="13660">
                  <c:v>8375698799.9998693</c:v>
                </c:pt>
                <c:pt idx="13661">
                  <c:v>8376311999.9998693</c:v>
                </c:pt>
                <c:pt idx="13662">
                  <c:v>8376925199.9998693</c:v>
                </c:pt>
                <c:pt idx="13663">
                  <c:v>8377538399.9998693</c:v>
                </c:pt>
                <c:pt idx="13664">
                  <c:v>8378151599.9998693</c:v>
                </c:pt>
                <c:pt idx="13665">
                  <c:v>8378764799.9998693</c:v>
                </c:pt>
                <c:pt idx="13666">
                  <c:v>8379377999.9998693</c:v>
                </c:pt>
                <c:pt idx="13667">
                  <c:v>8379991199.9998693</c:v>
                </c:pt>
                <c:pt idx="13668">
                  <c:v>8380604399.9998693</c:v>
                </c:pt>
                <c:pt idx="13669">
                  <c:v>8381217599.9998693</c:v>
                </c:pt>
                <c:pt idx="13670">
                  <c:v>8381830799.9998693</c:v>
                </c:pt>
                <c:pt idx="13671">
                  <c:v>8382443999.9998693</c:v>
                </c:pt>
                <c:pt idx="13672">
                  <c:v>8383057199.9998693</c:v>
                </c:pt>
                <c:pt idx="13673">
                  <c:v>8383670399.9998693</c:v>
                </c:pt>
                <c:pt idx="13674">
                  <c:v>8384283599.9998693</c:v>
                </c:pt>
                <c:pt idx="13675">
                  <c:v>8384896799.9998693</c:v>
                </c:pt>
                <c:pt idx="13676">
                  <c:v>8385509999.9998693</c:v>
                </c:pt>
                <c:pt idx="13677">
                  <c:v>8386123199.9998693</c:v>
                </c:pt>
                <c:pt idx="13678">
                  <c:v>8386736399.9998693</c:v>
                </c:pt>
                <c:pt idx="13679">
                  <c:v>8387349599.9998693</c:v>
                </c:pt>
                <c:pt idx="13680">
                  <c:v>8387962799.9998693</c:v>
                </c:pt>
                <c:pt idx="13681">
                  <c:v>8388575999.9998693</c:v>
                </c:pt>
                <c:pt idx="13682">
                  <c:v>8389189199.9998693</c:v>
                </c:pt>
                <c:pt idx="13683">
                  <c:v>8389802399.9998693</c:v>
                </c:pt>
                <c:pt idx="13684">
                  <c:v>8390415599.9998693</c:v>
                </c:pt>
                <c:pt idx="13685">
                  <c:v>8391028799.9998693</c:v>
                </c:pt>
                <c:pt idx="13686">
                  <c:v>8391641999.9998693</c:v>
                </c:pt>
                <c:pt idx="13687">
                  <c:v>8392255199.9998693</c:v>
                </c:pt>
                <c:pt idx="13688">
                  <c:v>8392868399.9998693</c:v>
                </c:pt>
                <c:pt idx="13689">
                  <c:v>8393481599.9998693</c:v>
                </c:pt>
                <c:pt idx="13690">
                  <c:v>8394094799.9998693</c:v>
                </c:pt>
                <c:pt idx="13691">
                  <c:v>8394707999.9998693</c:v>
                </c:pt>
                <c:pt idx="13692">
                  <c:v>8395321199.9998693</c:v>
                </c:pt>
                <c:pt idx="13693">
                  <c:v>8395934399.9998693</c:v>
                </c:pt>
                <c:pt idx="13694">
                  <c:v>8396547599.9998693</c:v>
                </c:pt>
                <c:pt idx="13695">
                  <c:v>8397160799.9998693</c:v>
                </c:pt>
                <c:pt idx="13696">
                  <c:v>8397773999.9998693</c:v>
                </c:pt>
                <c:pt idx="13697">
                  <c:v>8398387199.9998693</c:v>
                </c:pt>
                <c:pt idx="13698">
                  <c:v>8399000399.9998693</c:v>
                </c:pt>
                <c:pt idx="13699">
                  <c:v>8399613599.9998693</c:v>
                </c:pt>
                <c:pt idx="13700">
                  <c:v>8400226799.9998693</c:v>
                </c:pt>
                <c:pt idx="13701">
                  <c:v>8400839999.9998693</c:v>
                </c:pt>
                <c:pt idx="13702">
                  <c:v>8401453199.9998693</c:v>
                </c:pt>
                <c:pt idx="13703">
                  <c:v>8402066399.9998693</c:v>
                </c:pt>
                <c:pt idx="13704">
                  <c:v>8402679599.9998693</c:v>
                </c:pt>
                <c:pt idx="13705">
                  <c:v>8403292799.9998693</c:v>
                </c:pt>
                <c:pt idx="13706">
                  <c:v>8403905999.9998693</c:v>
                </c:pt>
                <c:pt idx="13707">
                  <c:v>8404519199.9998693</c:v>
                </c:pt>
                <c:pt idx="13708">
                  <c:v>8405132399.9998693</c:v>
                </c:pt>
                <c:pt idx="13709">
                  <c:v>8405745599.9998693</c:v>
                </c:pt>
                <c:pt idx="13710">
                  <c:v>8406358799.9998693</c:v>
                </c:pt>
                <c:pt idx="13711">
                  <c:v>8406971999.9998693</c:v>
                </c:pt>
                <c:pt idx="13712">
                  <c:v>8407585199.9998693</c:v>
                </c:pt>
                <c:pt idx="13713">
                  <c:v>8408198399.9998693</c:v>
                </c:pt>
                <c:pt idx="13714">
                  <c:v>8408811599.9998693</c:v>
                </c:pt>
                <c:pt idx="13715">
                  <c:v>8409424799.9998693</c:v>
                </c:pt>
                <c:pt idx="13716">
                  <c:v>8410037999.9998693</c:v>
                </c:pt>
                <c:pt idx="13717">
                  <c:v>8410651199.9998693</c:v>
                </c:pt>
                <c:pt idx="13718">
                  <c:v>8411264399.9998693</c:v>
                </c:pt>
                <c:pt idx="13719">
                  <c:v>8411877599.9998693</c:v>
                </c:pt>
                <c:pt idx="13720">
                  <c:v>8412490799.9998693</c:v>
                </c:pt>
                <c:pt idx="13721">
                  <c:v>8413103999.9998693</c:v>
                </c:pt>
                <c:pt idx="13722">
                  <c:v>8413717199.9998693</c:v>
                </c:pt>
                <c:pt idx="13723">
                  <c:v>8414330399.9998693</c:v>
                </c:pt>
                <c:pt idx="13724">
                  <c:v>8414943599.9998693</c:v>
                </c:pt>
                <c:pt idx="13725">
                  <c:v>8415556799.9998693</c:v>
                </c:pt>
                <c:pt idx="13726">
                  <c:v>8416169999.9998693</c:v>
                </c:pt>
                <c:pt idx="13727">
                  <c:v>8416783199.9998693</c:v>
                </c:pt>
                <c:pt idx="13728">
                  <c:v>8417396399.9998693</c:v>
                </c:pt>
                <c:pt idx="13729">
                  <c:v>8418009599.9998693</c:v>
                </c:pt>
                <c:pt idx="13730">
                  <c:v>8418622799.9998693</c:v>
                </c:pt>
                <c:pt idx="13731">
                  <c:v>8419235999.9998693</c:v>
                </c:pt>
                <c:pt idx="13732">
                  <c:v>8419849199.9998693</c:v>
                </c:pt>
                <c:pt idx="13733">
                  <c:v>8420462399.9998693</c:v>
                </c:pt>
                <c:pt idx="13734">
                  <c:v>8421075599.9998693</c:v>
                </c:pt>
                <c:pt idx="13735">
                  <c:v>8421688799.9998693</c:v>
                </c:pt>
                <c:pt idx="13736">
                  <c:v>8422301999.9998693</c:v>
                </c:pt>
                <c:pt idx="13737">
                  <c:v>8422915199.9998693</c:v>
                </c:pt>
                <c:pt idx="13738">
                  <c:v>8423528399.9998693</c:v>
                </c:pt>
                <c:pt idx="13739">
                  <c:v>8424141599.9998693</c:v>
                </c:pt>
                <c:pt idx="13740">
                  <c:v>8424754799.9998693</c:v>
                </c:pt>
                <c:pt idx="13741">
                  <c:v>8425367999.9998693</c:v>
                </c:pt>
                <c:pt idx="13742">
                  <c:v>8425981199.9998693</c:v>
                </c:pt>
                <c:pt idx="13743">
                  <c:v>8426594399.9998693</c:v>
                </c:pt>
                <c:pt idx="13744">
                  <c:v>8427207599.9998693</c:v>
                </c:pt>
                <c:pt idx="13745">
                  <c:v>8427820799.9998693</c:v>
                </c:pt>
                <c:pt idx="13746">
                  <c:v>8428433999.9998693</c:v>
                </c:pt>
                <c:pt idx="13747">
                  <c:v>8429047199.9998693</c:v>
                </c:pt>
                <c:pt idx="13748">
                  <c:v>8429660399.9998693</c:v>
                </c:pt>
                <c:pt idx="13749">
                  <c:v>8430273599.9998693</c:v>
                </c:pt>
                <c:pt idx="13750">
                  <c:v>8430886799.9998693</c:v>
                </c:pt>
                <c:pt idx="13751">
                  <c:v>8431499999.9998693</c:v>
                </c:pt>
                <c:pt idx="13752">
                  <c:v>8432113199.9998693</c:v>
                </c:pt>
                <c:pt idx="13753">
                  <c:v>8432726399.9998693</c:v>
                </c:pt>
                <c:pt idx="13754">
                  <c:v>8433339599.9998693</c:v>
                </c:pt>
                <c:pt idx="13755">
                  <c:v>8433952799.9998693</c:v>
                </c:pt>
                <c:pt idx="13756">
                  <c:v>8434565999.9998693</c:v>
                </c:pt>
                <c:pt idx="13757">
                  <c:v>8435179199.9998693</c:v>
                </c:pt>
                <c:pt idx="13758">
                  <c:v>8435792399.9998693</c:v>
                </c:pt>
                <c:pt idx="13759">
                  <c:v>8436405599.9998693</c:v>
                </c:pt>
                <c:pt idx="13760">
                  <c:v>8437018799.9998693</c:v>
                </c:pt>
                <c:pt idx="13761">
                  <c:v>8437631999.9998693</c:v>
                </c:pt>
                <c:pt idx="13762">
                  <c:v>8438245199.9998693</c:v>
                </c:pt>
                <c:pt idx="13763">
                  <c:v>8438858399.9998693</c:v>
                </c:pt>
                <c:pt idx="13764">
                  <c:v>8439471599.9998693</c:v>
                </c:pt>
                <c:pt idx="13765">
                  <c:v>8440084799.9998693</c:v>
                </c:pt>
                <c:pt idx="13766">
                  <c:v>8440697999.9998693</c:v>
                </c:pt>
                <c:pt idx="13767">
                  <c:v>8441311199.9998693</c:v>
                </c:pt>
                <c:pt idx="13768">
                  <c:v>8441924399.9998693</c:v>
                </c:pt>
                <c:pt idx="13769">
                  <c:v>8442537599.9998693</c:v>
                </c:pt>
                <c:pt idx="13770">
                  <c:v>8443150799.9998693</c:v>
                </c:pt>
                <c:pt idx="13771">
                  <c:v>8443763999.9998693</c:v>
                </c:pt>
                <c:pt idx="13772">
                  <c:v>8444377199.9998693</c:v>
                </c:pt>
                <c:pt idx="13773">
                  <c:v>8444990399.9998693</c:v>
                </c:pt>
                <c:pt idx="13774">
                  <c:v>8445603599.9998693</c:v>
                </c:pt>
                <c:pt idx="13775">
                  <c:v>8446216799.9998693</c:v>
                </c:pt>
                <c:pt idx="13776">
                  <c:v>8446829999.9998693</c:v>
                </c:pt>
                <c:pt idx="13777">
                  <c:v>8447443199.9998693</c:v>
                </c:pt>
                <c:pt idx="13778">
                  <c:v>8448056399.9998693</c:v>
                </c:pt>
                <c:pt idx="13779">
                  <c:v>8448669599.9998693</c:v>
                </c:pt>
                <c:pt idx="13780">
                  <c:v>8449282799.9998693</c:v>
                </c:pt>
                <c:pt idx="13781">
                  <c:v>8449895999.9998693</c:v>
                </c:pt>
                <c:pt idx="13782">
                  <c:v>8450509199.9998693</c:v>
                </c:pt>
                <c:pt idx="13783">
                  <c:v>8451122399.9998693</c:v>
                </c:pt>
                <c:pt idx="13784">
                  <c:v>8451735599.9998693</c:v>
                </c:pt>
                <c:pt idx="13785">
                  <c:v>8452348799.9998693</c:v>
                </c:pt>
                <c:pt idx="13786">
                  <c:v>8452961999.9998693</c:v>
                </c:pt>
                <c:pt idx="13787">
                  <c:v>8453575199.9998693</c:v>
                </c:pt>
                <c:pt idx="13788">
                  <c:v>8454188399.9998693</c:v>
                </c:pt>
                <c:pt idx="13789">
                  <c:v>8454801599.9998693</c:v>
                </c:pt>
                <c:pt idx="13790">
                  <c:v>8455414799.9998693</c:v>
                </c:pt>
                <c:pt idx="13791">
                  <c:v>8456027999.9998693</c:v>
                </c:pt>
                <c:pt idx="13792">
                  <c:v>8456641199.9998693</c:v>
                </c:pt>
                <c:pt idx="13793">
                  <c:v>8457254399.9998693</c:v>
                </c:pt>
                <c:pt idx="13794">
                  <c:v>8457867599.9998693</c:v>
                </c:pt>
                <c:pt idx="13795">
                  <c:v>8458480799.9998693</c:v>
                </c:pt>
                <c:pt idx="13796">
                  <c:v>8459093999.9998693</c:v>
                </c:pt>
                <c:pt idx="13797">
                  <c:v>8459707199.9998693</c:v>
                </c:pt>
                <c:pt idx="13798">
                  <c:v>8460320399.9998693</c:v>
                </c:pt>
                <c:pt idx="13799">
                  <c:v>8460933599.9998693</c:v>
                </c:pt>
                <c:pt idx="13800">
                  <c:v>8461546799.9998693</c:v>
                </c:pt>
                <c:pt idx="13801">
                  <c:v>8462159999.9998693</c:v>
                </c:pt>
                <c:pt idx="13802">
                  <c:v>8462773199.9998693</c:v>
                </c:pt>
                <c:pt idx="13803">
                  <c:v>8463386399.9998693</c:v>
                </c:pt>
                <c:pt idx="13804">
                  <c:v>8463999599.9998693</c:v>
                </c:pt>
                <c:pt idx="13805">
                  <c:v>8464612799.9998693</c:v>
                </c:pt>
                <c:pt idx="13806">
                  <c:v>8465225999.9998693</c:v>
                </c:pt>
                <c:pt idx="13807">
                  <c:v>8465839199.9998693</c:v>
                </c:pt>
                <c:pt idx="13808">
                  <c:v>8466452399.9998693</c:v>
                </c:pt>
                <c:pt idx="13809">
                  <c:v>8467065599.9998693</c:v>
                </c:pt>
                <c:pt idx="13810">
                  <c:v>8467678799.9998693</c:v>
                </c:pt>
                <c:pt idx="13811">
                  <c:v>8468291999.9998693</c:v>
                </c:pt>
                <c:pt idx="13812">
                  <c:v>8468905199.9998693</c:v>
                </c:pt>
                <c:pt idx="13813">
                  <c:v>8469518399.9998693</c:v>
                </c:pt>
                <c:pt idx="13814">
                  <c:v>8470131599.9998693</c:v>
                </c:pt>
                <c:pt idx="13815">
                  <c:v>8470744799.9998693</c:v>
                </c:pt>
                <c:pt idx="13816">
                  <c:v>8471357999.9998693</c:v>
                </c:pt>
                <c:pt idx="13817">
                  <c:v>8471971199.9998693</c:v>
                </c:pt>
                <c:pt idx="13818">
                  <c:v>8472584399.9998693</c:v>
                </c:pt>
                <c:pt idx="13819">
                  <c:v>8473197599.9998693</c:v>
                </c:pt>
                <c:pt idx="13820">
                  <c:v>8473810799.9998693</c:v>
                </c:pt>
                <c:pt idx="13821">
                  <c:v>8474423999.9998693</c:v>
                </c:pt>
                <c:pt idx="13822">
                  <c:v>8475037199.9998693</c:v>
                </c:pt>
                <c:pt idx="13823">
                  <c:v>8475650399.9998693</c:v>
                </c:pt>
                <c:pt idx="13824">
                  <c:v>8476263599.9998693</c:v>
                </c:pt>
                <c:pt idx="13825">
                  <c:v>8476876799.9998693</c:v>
                </c:pt>
                <c:pt idx="13826">
                  <c:v>8477489999.9998693</c:v>
                </c:pt>
                <c:pt idx="13827">
                  <c:v>8478103199.9998693</c:v>
                </c:pt>
                <c:pt idx="13828">
                  <c:v>8478716399.9998693</c:v>
                </c:pt>
                <c:pt idx="13829">
                  <c:v>8479329599.9998693</c:v>
                </c:pt>
                <c:pt idx="13830">
                  <c:v>8479942799.9998693</c:v>
                </c:pt>
                <c:pt idx="13831">
                  <c:v>8480555999.9998693</c:v>
                </c:pt>
                <c:pt idx="13832">
                  <c:v>8481169199.9998693</c:v>
                </c:pt>
                <c:pt idx="13833">
                  <c:v>8481782399.9998693</c:v>
                </c:pt>
                <c:pt idx="13834">
                  <c:v>8482395599.9998693</c:v>
                </c:pt>
                <c:pt idx="13835">
                  <c:v>8483008799.9998693</c:v>
                </c:pt>
                <c:pt idx="13836">
                  <c:v>8483621999.9998693</c:v>
                </c:pt>
                <c:pt idx="13837">
                  <c:v>8484235199.9998693</c:v>
                </c:pt>
                <c:pt idx="13838">
                  <c:v>8484848399.9998693</c:v>
                </c:pt>
                <c:pt idx="13839">
                  <c:v>8485461599.9998693</c:v>
                </c:pt>
                <c:pt idx="13840">
                  <c:v>8486074799.9998693</c:v>
                </c:pt>
                <c:pt idx="13841">
                  <c:v>8486687999.9998693</c:v>
                </c:pt>
                <c:pt idx="13842">
                  <c:v>8487301199.9998693</c:v>
                </c:pt>
                <c:pt idx="13843">
                  <c:v>8487914399.9998693</c:v>
                </c:pt>
                <c:pt idx="13844">
                  <c:v>8488527599.9998693</c:v>
                </c:pt>
                <c:pt idx="13845">
                  <c:v>8489140799.9998693</c:v>
                </c:pt>
                <c:pt idx="13846">
                  <c:v>8489753999.9998693</c:v>
                </c:pt>
                <c:pt idx="13847">
                  <c:v>8490367199.9998693</c:v>
                </c:pt>
                <c:pt idx="13848">
                  <c:v>8490980399.9998693</c:v>
                </c:pt>
                <c:pt idx="13849">
                  <c:v>8491593599.9998693</c:v>
                </c:pt>
                <c:pt idx="13850">
                  <c:v>8492206799.9998693</c:v>
                </c:pt>
                <c:pt idx="13851">
                  <c:v>8492819999.9998693</c:v>
                </c:pt>
                <c:pt idx="13852">
                  <c:v>8493433199.9998693</c:v>
                </c:pt>
                <c:pt idx="13853">
                  <c:v>8494046399.9998693</c:v>
                </c:pt>
                <c:pt idx="13854">
                  <c:v>8494659599.9998693</c:v>
                </c:pt>
                <c:pt idx="13855">
                  <c:v>8495272799.9998693</c:v>
                </c:pt>
                <c:pt idx="13856">
                  <c:v>8495885999.9998693</c:v>
                </c:pt>
                <c:pt idx="13857">
                  <c:v>8496499199.9998693</c:v>
                </c:pt>
                <c:pt idx="13858">
                  <c:v>8497112399.9998693</c:v>
                </c:pt>
                <c:pt idx="13859">
                  <c:v>8497725599.9998693</c:v>
                </c:pt>
                <c:pt idx="13860">
                  <c:v>8498338799.9998693</c:v>
                </c:pt>
                <c:pt idx="13861">
                  <c:v>8498951999.9998693</c:v>
                </c:pt>
                <c:pt idx="13862">
                  <c:v>8499565199.9998693</c:v>
                </c:pt>
                <c:pt idx="13863">
                  <c:v>8500178399.9998693</c:v>
                </c:pt>
                <c:pt idx="13864">
                  <c:v>8500791599.9998693</c:v>
                </c:pt>
                <c:pt idx="13865">
                  <c:v>8501404799.9998693</c:v>
                </c:pt>
                <c:pt idx="13866">
                  <c:v>8502017999.9998693</c:v>
                </c:pt>
                <c:pt idx="13867">
                  <c:v>8502631199.9998693</c:v>
                </c:pt>
                <c:pt idx="13868">
                  <c:v>8503244399.9998693</c:v>
                </c:pt>
                <c:pt idx="13869">
                  <c:v>8503857599.9998693</c:v>
                </c:pt>
                <c:pt idx="13870">
                  <c:v>8504470799.9998693</c:v>
                </c:pt>
                <c:pt idx="13871">
                  <c:v>8505083999.9998693</c:v>
                </c:pt>
                <c:pt idx="13872">
                  <c:v>8505697199.9998693</c:v>
                </c:pt>
                <c:pt idx="13873">
                  <c:v>8506310399.9998693</c:v>
                </c:pt>
                <c:pt idx="13874">
                  <c:v>8506923599.9998693</c:v>
                </c:pt>
                <c:pt idx="13875">
                  <c:v>8507536799.9998693</c:v>
                </c:pt>
                <c:pt idx="13876">
                  <c:v>8508149999.9998693</c:v>
                </c:pt>
                <c:pt idx="13877">
                  <c:v>8508763199.9998693</c:v>
                </c:pt>
                <c:pt idx="13878">
                  <c:v>8509376399.9998693</c:v>
                </c:pt>
                <c:pt idx="13879">
                  <c:v>8509989599.9998693</c:v>
                </c:pt>
                <c:pt idx="13880">
                  <c:v>8510602799.9998693</c:v>
                </c:pt>
                <c:pt idx="13881">
                  <c:v>8511215999.9998693</c:v>
                </c:pt>
                <c:pt idx="13882">
                  <c:v>8511829199.9998693</c:v>
                </c:pt>
                <c:pt idx="13883">
                  <c:v>8512442399.9998693</c:v>
                </c:pt>
                <c:pt idx="13884">
                  <c:v>8513055599.9998693</c:v>
                </c:pt>
                <c:pt idx="13885">
                  <c:v>8513668799.9998693</c:v>
                </c:pt>
                <c:pt idx="13886">
                  <c:v>8514281999.9998693</c:v>
                </c:pt>
                <c:pt idx="13887">
                  <c:v>8514895199.9998693</c:v>
                </c:pt>
                <c:pt idx="13888">
                  <c:v>8515508399.9998693</c:v>
                </c:pt>
                <c:pt idx="13889">
                  <c:v>8516121599.9998693</c:v>
                </c:pt>
                <c:pt idx="13890">
                  <c:v>8516734799.9998693</c:v>
                </c:pt>
                <c:pt idx="13891">
                  <c:v>8517347999.9998693</c:v>
                </c:pt>
                <c:pt idx="13892">
                  <c:v>8517961199.9998693</c:v>
                </c:pt>
                <c:pt idx="13893">
                  <c:v>8518574399.9998693</c:v>
                </c:pt>
                <c:pt idx="13894">
                  <c:v>8519187599.9998693</c:v>
                </c:pt>
                <c:pt idx="13895">
                  <c:v>8519800799.9998693</c:v>
                </c:pt>
                <c:pt idx="13896">
                  <c:v>8520413999.9998693</c:v>
                </c:pt>
                <c:pt idx="13897">
                  <c:v>8521027199.9998693</c:v>
                </c:pt>
                <c:pt idx="13898">
                  <c:v>8521640399.9998693</c:v>
                </c:pt>
                <c:pt idx="13899">
                  <c:v>8522253599.9998693</c:v>
                </c:pt>
                <c:pt idx="13900">
                  <c:v>8522866799.9998693</c:v>
                </c:pt>
                <c:pt idx="13901">
                  <c:v>8523479999.9998693</c:v>
                </c:pt>
                <c:pt idx="13902">
                  <c:v>8524093199.9998693</c:v>
                </c:pt>
                <c:pt idx="13903">
                  <c:v>8524706399.9998693</c:v>
                </c:pt>
                <c:pt idx="13904">
                  <c:v>8525319599.9998693</c:v>
                </c:pt>
                <c:pt idx="13905">
                  <c:v>8525932799.9998693</c:v>
                </c:pt>
                <c:pt idx="13906">
                  <c:v>8526545999.9998693</c:v>
                </c:pt>
                <c:pt idx="13907">
                  <c:v>8527159199.9998693</c:v>
                </c:pt>
                <c:pt idx="13908">
                  <c:v>8527772399.9998693</c:v>
                </c:pt>
                <c:pt idx="13909">
                  <c:v>8528385599.9998693</c:v>
                </c:pt>
                <c:pt idx="13910">
                  <c:v>8528998799.9998693</c:v>
                </c:pt>
                <c:pt idx="13911">
                  <c:v>8529611999.9998693</c:v>
                </c:pt>
                <c:pt idx="13912">
                  <c:v>8530225199.9998693</c:v>
                </c:pt>
                <c:pt idx="13913">
                  <c:v>8530838399.9998693</c:v>
                </c:pt>
                <c:pt idx="13914">
                  <c:v>8531451599.9998693</c:v>
                </c:pt>
                <c:pt idx="13915">
                  <c:v>8532064799.9998693</c:v>
                </c:pt>
                <c:pt idx="13916">
                  <c:v>8532677999.9998693</c:v>
                </c:pt>
                <c:pt idx="13917">
                  <c:v>8533291199.9998693</c:v>
                </c:pt>
                <c:pt idx="13918">
                  <c:v>8533904399.9998693</c:v>
                </c:pt>
                <c:pt idx="13919">
                  <c:v>8534517599.9998693</c:v>
                </c:pt>
                <c:pt idx="13920">
                  <c:v>8535130799.9998693</c:v>
                </c:pt>
                <c:pt idx="13921">
                  <c:v>8535743999.9998693</c:v>
                </c:pt>
                <c:pt idx="13922">
                  <c:v>8536357199.9998693</c:v>
                </c:pt>
                <c:pt idx="13923">
                  <c:v>8536970399.9998693</c:v>
                </c:pt>
                <c:pt idx="13924">
                  <c:v>8537583599.9998693</c:v>
                </c:pt>
                <c:pt idx="13925">
                  <c:v>8538196799.9998693</c:v>
                </c:pt>
                <c:pt idx="13926">
                  <c:v>8538809999.9998693</c:v>
                </c:pt>
                <c:pt idx="13927">
                  <c:v>8539423199.9998693</c:v>
                </c:pt>
                <c:pt idx="13928">
                  <c:v>8540036399.9998693</c:v>
                </c:pt>
                <c:pt idx="13929">
                  <c:v>8540649599.9998693</c:v>
                </c:pt>
                <c:pt idx="13930">
                  <c:v>8541262799.9998693</c:v>
                </c:pt>
                <c:pt idx="13931">
                  <c:v>8541875999.9998693</c:v>
                </c:pt>
                <c:pt idx="13932">
                  <c:v>8542489199.9998693</c:v>
                </c:pt>
                <c:pt idx="13933">
                  <c:v>8543102399.9998693</c:v>
                </c:pt>
                <c:pt idx="13934">
                  <c:v>8543715599.9998693</c:v>
                </c:pt>
                <c:pt idx="13935">
                  <c:v>8544328799.9998693</c:v>
                </c:pt>
                <c:pt idx="13936">
                  <c:v>8544941999.9998693</c:v>
                </c:pt>
                <c:pt idx="13937">
                  <c:v>8545555199.9998693</c:v>
                </c:pt>
                <c:pt idx="13938">
                  <c:v>8546168399.9998693</c:v>
                </c:pt>
                <c:pt idx="13939">
                  <c:v>8546781599.9998693</c:v>
                </c:pt>
                <c:pt idx="13940">
                  <c:v>8547394799.9998693</c:v>
                </c:pt>
                <c:pt idx="13941">
                  <c:v>8548007999.9998693</c:v>
                </c:pt>
                <c:pt idx="13942">
                  <c:v>8548621199.9998693</c:v>
                </c:pt>
                <c:pt idx="13943">
                  <c:v>8549234399.9998693</c:v>
                </c:pt>
                <c:pt idx="13944">
                  <c:v>8549847599.9998693</c:v>
                </c:pt>
                <c:pt idx="13945">
                  <c:v>8550460799.9998693</c:v>
                </c:pt>
                <c:pt idx="13946">
                  <c:v>8551073999.9998693</c:v>
                </c:pt>
                <c:pt idx="13947">
                  <c:v>8551687199.9998693</c:v>
                </c:pt>
                <c:pt idx="13948">
                  <c:v>8552300399.9998693</c:v>
                </c:pt>
                <c:pt idx="13949">
                  <c:v>8552913599.9998693</c:v>
                </c:pt>
                <c:pt idx="13950">
                  <c:v>8553526799.9998693</c:v>
                </c:pt>
                <c:pt idx="13951">
                  <c:v>8554139999.9998693</c:v>
                </c:pt>
                <c:pt idx="13952">
                  <c:v>8554753199.9998693</c:v>
                </c:pt>
                <c:pt idx="13953">
                  <c:v>8555366399.9998693</c:v>
                </c:pt>
                <c:pt idx="13954">
                  <c:v>8555979599.9998693</c:v>
                </c:pt>
                <c:pt idx="13955">
                  <c:v>8556592799.9998693</c:v>
                </c:pt>
                <c:pt idx="13956">
                  <c:v>8557205999.9998693</c:v>
                </c:pt>
                <c:pt idx="13957">
                  <c:v>8557819199.9998693</c:v>
                </c:pt>
                <c:pt idx="13958">
                  <c:v>8558432399.9998693</c:v>
                </c:pt>
                <c:pt idx="13959">
                  <c:v>8559045599.9998693</c:v>
                </c:pt>
                <c:pt idx="13960">
                  <c:v>8559658799.9998693</c:v>
                </c:pt>
                <c:pt idx="13961">
                  <c:v>8560271999.9998693</c:v>
                </c:pt>
                <c:pt idx="13962">
                  <c:v>8560885199.9998693</c:v>
                </c:pt>
                <c:pt idx="13963">
                  <c:v>8561498399.9998693</c:v>
                </c:pt>
                <c:pt idx="13964">
                  <c:v>8562111599.9998693</c:v>
                </c:pt>
                <c:pt idx="13965">
                  <c:v>8562724799.9998693</c:v>
                </c:pt>
                <c:pt idx="13966">
                  <c:v>8563337999.9998693</c:v>
                </c:pt>
                <c:pt idx="13967">
                  <c:v>8563951199.9998693</c:v>
                </c:pt>
                <c:pt idx="13968">
                  <c:v>8564564399.9998693</c:v>
                </c:pt>
                <c:pt idx="13969">
                  <c:v>8565177599.9998693</c:v>
                </c:pt>
                <c:pt idx="13970">
                  <c:v>8565790799.9998693</c:v>
                </c:pt>
                <c:pt idx="13971">
                  <c:v>8566403999.9998693</c:v>
                </c:pt>
                <c:pt idx="13972">
                  <c:v>8567017199.9998693</c:v>
                </c:pt>
                <c:pt idx="13973">
                  <c:v>8567630399.9998693</c:v>
                </c:pt>
                <c:pt idx="13974">
                  <c:v>8568243599.9998693</c:v>
                </c:pt>
                <c:pt idx="13975">
                  <c:v>8568856799.9998693</c:v>
                </c:pt>
                <c:pt idx="13976">
                  <c:v>8569469999.9998693</c:v>
                </c:pt>
                <c:pt idx="13977">
                  <c:v>8570083199.9998693</c:v>
                </c:pt>
                <c:pt idx="13978">
                  <c:v>8570696399.9998693</c:v>
                </c:pt>
                <c:pt idx="13979">
                  <c:v>8571309599.9998693</c:v>
                </c:pt>
                <c:pt idx="13980">
                  <c:v>8571922799.9998693</c:v>
                </c:pt>
                <c:pt idx="13981">
                  <c:v>8572535999.9998693</c:v>
                </c:pt>
                <c:pt idx="13982">
                  <c:v>8573149199.9998693</c:v>
                </c:pt>
                <c:pt idx="13983">
                  <c:v>8573762399.9998693</c:v>
                </c:pt>
                <c:pt idx="13984">
                  <c:v>8574375599.9998693</c:v>
                </c:pt>
                <c:pt idx="13985">
                  <c:v>8574988799.9998693</c:v>
                </c:pt>
                <c:pt idx="13986">
                  <c:v>8575601999.9998693</c:v>
                </c:pt>
                <c:pt idx="13987">
                  <c:v>8576215199.9998693</c:v>
                </c:pt>
                <c:pt idx="13988">
                  <c:v>8576828399.9998693</c:v>
                </c:pt>
                <c:pt idx="13989">
                  <c:v>8577441599.9998693</c:v>
                </c:pt>
                <c:pt idx="13990">
                  <c:v>8578054799.9998693</c:v>
                </c:pt>
                <c:pt idx="13991">
                  <c:v>8578667999.9998693</c:v>
                </c:pt>
                <c:pt idx="13992">
                  <c:v>8579281199.9998693</c:v>
                </c:pt>
                <c:pt idx="13993">
                  <c:v>8579894399.9998693</c:v>
                </c:pt>
                <c:pt idx="13994">
                  <c:v>8580507599.9998693</c:v>
                </c:pt>
                <c:pt idx="13995">
                  <c:v>8581120799.9998693</c:v>
                </c:pt>
                <c:pt idx="13996">
                  <c:v>8581733999.9998693</c:v>
                </c:pt>
                <c:pt idx="13997">
                  <c:v>8582347199.9998693</c:v>
                </c:pt>
                <c:pt idx="13998">
                  <c:v>8582960399.9998693</c:v>
                </c:pt>
                <c:pt idx="13999">
                  <c:v>8583573599.9998693</c:v>
                </c:pt>
                <c:pt idx="14000">
                  <c:v>8584186799.9998693</c:v>
                </c:pt>
                <c:pt idx="14001">
                  <c:v>8584799999.9998693</c:v>
                </c:pt>
                <c:pt idx="14002">
                  <c:v>8585413199.9998693</c:v>
                </c:pt>
                <c:pt idx="14003">
                  <c:v>8586026399.9998693</c:v>
                </c:pt>
                <c:pt idx="14004">
                  <c:v>8586639599.9998693</c:v>
                </c:pt>
                <c:pt idx="14005">
                  <c:v>8587252799.9998693</c:v>
                </c:pt>
                <c:pt idx="14006">
                  <c:v>8587865999.9998693</c:v>
                </c:pt>
                <c:pt idx="14007">
                  <c:v>8588479199.9998693</c:v>
                </c:pt>
                <c:pt idx="14008">
                  <c:v>8589092399.9998693</c:v>
                </c:pt>
                <c:pt idx="14009">
                  <c:v>8589705599.9998693</c:v>
                </c:pt>
                <c:pt idx="14010">
                  <c:v>8590318799.9998703</c:v>
                </c:pt>
                <c:pt idx="14011">
                  <c:v>8590931999.9998703</c:v>
                </c:pt>
                <c:pt idx="14012">
                  <c:v>8591545199.9998703</c:v>
                </c:pt>
                <c:pt idx="14013">
                  <c:v>8592158399.9998703</c:v>
                </c:pt>
                <c:pt idx="14014">
                  <c:v>8592771599.9998703</c:v>
                </c:pt>
                <c:pt idx="14015">
                  <c:v>8593384799.9998703</c:v>
                </c:pt>
                <c:pt idx="14016">
                  <c:v>8593997999.9998703</c:v>
                </c:pt>
                <c:pt idx="14017">
                  <c:v>8594611199.9998703</c:v>
                </c:pt>
                <c:pt idx="14018">
                  <c:v>8595224399.9998703</c:v>
                </c:pt>
                <c:pt idx="14019">
                  <c:v>8595837599.9998703</c:v>
                </c:pt>
                <c:pt idx="14020">
                  <c:v>8596450799.9998703</c:v>
                </c:pt>
                <c:pt idx="14021">
                  <c:v>8597063999.9998703</c:v>
                </c:pt>
                <c:pt idx="14022">
                  <c:v>8597677199.9998703</c:v>
                </c:pt>
                <c:pt idx="14023">
                  <c:v>8598290399.9998703</c:v>
                </c:pt>
                <c:pt idx="14024">
                  <c:v>8598903599.9998703</c:v>
                </c:pt>
                <c:pt idx="14025">
                  <c:v>8599516799.9998703</c:v>
                </c:pt>
                <c:pt idx="14026">
                  <c:v>8600129999.9998703</c:v>
                </c:pt>
                <c:pt idx="14027">
                  <c:v>8600743199.9998703</c:v>
                </c:pt>
                <c:pt idx="14028">
                  <c:v>8601356399.9998703</c:v>
                </c:pt>
                <c:pt idx="14029">
                  <c:v>8601969599.9998703</c:v>
                </c:pt>
                <c:pt idx="14030">
                  <c:v>8602582799.9998703</c:v>
                </c:pt>
                <c:pt idx="14031">
                  <c:v>8603195999.9998703</c:v>
                </c:pt>
                <c:pt idx="14032">
                  <c:v>8603809199.9998703</c:v>
                </c:pt>
                <c:pt idx="14033">
                  <c:v>8604422399.9998703</c:v>
                </c:pt>
                <c:pt idx="14034">
                  <c:v>8605035599.9998703</c:v>
                </c:pt>
                <c:pt idx="14035">
                  <c:v>8605648799.9998703</c:v>
                </c:pt>
                <c:pt idx="14036">
                  <c:v>8606261999.9998703</c:v>
                </c:pt>
                <c:pt idx="14037">
                  <c:v>8606875199.9998703</c:v>
                </c:pt>
                <c:pt idx="14038">
                  <c:v>8607488399.9998703</c:v>
                </c:pt>
                <c:pt idx="14039">
                  <c:v>8608101599.9998703</c:v>
                </c:pt>
                <c:pt idx="14040">
                  <c:v>8608714799.9998703</c:v>
                </c:pt>
                <c:pt idx="14041">
                  <c:v>8609327999.9998703</c:v>
                </c:pt>
                <c:pt idx="14042">
                  <c:v>8609941199.9998703</c:v>
                </c:pt>
                <c:pt idx="14043">
                  <c:v>8610554399.9998703</c:v>
                </c:pt>
                <c:pt idx="14044">
                  <c:v>8611167599.9998703</c:v>
                </c:pt>
                <c:pt idx="14045">
                  <c:v>8611780799.9998703</c:v>
                </c:pt>
                <c:pt idx="14046">
                  <c:v>8612393999.9998703</c:v>
                </c:pt>
                <c:pt idx="14047">
                  <c:v>8613007199.9998703</c:v>
                </c:pt>
                <c:pt idx="14048">
                  <c:v>8613620399.9998703</c:v>
                </c:pt>
                <c:pt idx="14049">
                  <c:v>8614233599.9998703</c:v>
                </c:pt>
                <c:pt idx="14050">
                  <c:v>8614846799.9998703</c:v>
                </c:pt>
                <c:pt idx="14051">
                  <c:v>8615459999.9998703</c:v>
                </c:pt>
                <c:pt idx="14052">
                  <c:v>8616073199.9998703</c:v>
                </c:pt>
                <c:pt idx="14053">
                  <c:v>8616686399.9998703</c:v>
                </c:pt>
                <c:pt idx="14054">
                  <c:v>8617299599.9998703</c:v>
                </c:pt>
                <c:pt idx="14055">
                  <c:v>8617912799.9998703</c:v>
                </c:pt>
                <c:pt idx="14056">
                  <c:v>8618525999.9998703</c:v>
                </c:pt>
                <c:pt idx="14057">
                  <c:v>8619139199.9998703</c:v>
                </c:pt>
                <c:pt idx="14058">
                  <c:v>8619752399.9998703</c:v>
                </c:pt>
                <c:pt idx="14059">
                  <c:v>8620365599.9998703</c:v>
                </c:pt>
                <c:pt idx="14060">
                  <c:v>8620978799.9998703</c:v>
                </c:pt>
                <c:pt idx="14061">
                  <c:v>8621591999.9998703</c:v>
                </c:pt>
                <c:pt idx="14062">
                  <c:v>8622205199.9998703</c:v>
                </c:pt>
                <c:pt idx="14063">
                  <c:v>8622818399.9998703</c:v>
                </c:pt>
                <c:pt idx="14064">
                  <c:v>8623431599.9998703</c:v>
                </c:pt>
                <c:pt idx="14065">
                  <c:v>8624044799.9998703</c:v>
                </c:pt>
                <c:pt idx="14066">
                  <c:v>8624657999.9998703</c:v>
                </c:pt>
                <c:pt idx="14067">
                  <c:v>8625271199.9998703</c:v>
                </c:pt>
                <c:pt idx="14068">
                  <c:v>8625884399.9998703</c:v>
                </c:pt>
                <c:pt idx="14069">
                  <c:v>8626497599.9998703</c:v>
                </c:pt>
                <c:pt idx="14070">
                  <c:v>8627110799.9998703</c:v>
                </c:pt>
                <c:pt idx="14071">
                  <c:v>8627723999.9998703</c:v>
                </c:pt>
                <c:pt idx="14072">
                  <c:v>8628337199.9998703</c:v>
                </c:pt>
                <c:pt idx="14073">
                  <c:v>8628950399.9998703</c:v>
                </c:pt>
                <c:pt idx="14074">
                  <c:v>8629563599.9998703</c:v>
                </c:pt>
                <c:pt idx="14075">
                  <c:v>8630176799.9998703</c:v>
                </c:pt>
                <c:pt idx="14076">
                  <c:v>8630789999.9998703</c:v>
                </c:pt>
                <c:pt idx="14077">
                  <c:v>8631403199.9998703</c:v>
                </c:pt>
                <c:pt idx="14078">
                  <c:v>8632016399.9998703</c:v>
                </c:pt>
                <c:pt idx="14079">
                  <c:v>8632629599.9998703</c:v>
                </c:pt>
                <c:pt idx="14080">
                  <c:v>8633242799.9998703</c:v>
                </c:pt>
                <c:pt idx="14081">
                  <c:v>8633855999.9998703</c:v>
                </c:pt>
                <c:pt idx="14082">
                  <c:v>8634469199.9998703</c:v>
                </c:pt>
                <c:pt idx="14083">
                  <c:v>8635082399.9998703</c:v>
                </c:pt>
                <c:pt idx="14084">
                  <c:v>8635695599.9998703</c:v>
                </c:pt>
                <c:pt idx="14085">
                  <c:v>8636308799.9998703</c:v>
                </c:pt>
                <c:pt idx="14086">
                  <c:v>8636921999.9998703</c:v>
                </c:pt>
                <c:pt idx="14087">
                  <c:v>8637535199.9998703</c:v>
                </c:pt>
                <c:pt idx="14088">
                  <c:v>8638148399.9998703</c:v>
                </c:pt>
                <c:pt idx="14089">
                  <c:v>8638761599.9998703</c:v>
                </c:pt>
                <c:pt idx="14090">
                  <c:v>8639374799.9998703</c:v>
                </c:pt>
                <c:pt idx="14091">
                  <c:v>8639987999.9998703</c:v>
                </c:pt>
                <c:pt idx="14092">
                  <c:v>8640601199.9998703</c:v>
                </c:pt>
                <c:pt idx="14093">
                  <c:v>8641214399.9998703</c:v>
                </c:pt>
                <c:pt idx="14094">
                  <c:v>8641827599.9998703</c:v>
                </c:pt>
                <c:pt idx="14095">
                  <c:v>8642440799.9998703</c:v>
                </c:pt>
                <c:pt idx="14096">
                  <c:v>8643053999.9998703</c:v>
                </c:pt>
                <c:pt idx="14097">
                  <c:v>8643667199.9998703</c:v>
                </c:pt>
                <c:pt idx="14098">
                  <c:v>8644280399.9998703</c:v>
                </c:pt>
                <c:pt idx="14099">
                  <c:v>8644893599.9998703</c:v>
                </c:pt>
                <c:pt idx="14100">
                  <c:v>8645506799.9998703</c:v>
                </c:pt>
                <c:pt idx="14101">
                  <c:v>8646119999.9998703</c:v>
                </c:pt>
                <c:pt idx="14102">
                  <c:v>8646733199.9998703</c:v>
                </c:pt>
                <c:pt idx="14103">
                  <c:v>8647346399.9998703</c:v>
                </c:pt>
                <c:pt idx="14104">
                  <c:v>8647959599.9998703</c:v>
                </c:pt>
                <c:pt idx="14105">
                  <c:v>8648572799.9998703</c:v>
                </c:pt>
                <c:pt idx="14106">
                  <c:v>8649185999.9998703</c:v>
                </c:pt>
                <c:pt idx="14107">
                  <c:v>8649799199.9998703</c:v>
                </c:pt>
                <c:pt idx="14108">
                  <c:v>8650412399.9998703</c:v>
                </c:pt>
                <c:pt idx="14109">
                  <c:v>8651025599.9998703</c:v>
                </c:pt>
                <c:pt idx="14110">
                  <c:v>8651638799.9998703</c:v>
                </c:pt>
                <c:pt idx="14111">
                  <c:v>8652251999.9998703</c:v>
                </c:pt>
                <c:pt idx="14112">
                  <c:v>8652865199.9998703</c:v>
                </c:pt>
                <c:pt idx="14113">
                  <c:v>8653478399.9998703</c:v>
                </c:pt>
                <c:pt idx="14114">
                  <c:v>8654091599.9998703</c:v>
                </c:pt>
                <c:pt idx="14115">
                  <c:v>8654704799.9998703</c:v>
                </c:pt>
                <c:pt idx="14116">
                  <c:v>8655317999.9998703</c:v>
                </c:pt>
                <c:pt idx="14117">
                  <c:v>8655931199.9998703</c:v>
                </c:pt>
                <c:pt idx="14118">
                  <c:v>8656544399.9998703</c:v>
                </c:pt>
                <c:pt idx="14119">
                  <c:v>8657157599.9998703</c:v>
                </c:pt>
                <c:pt idx="14120">
                  <c:v>8657770799.9998703</c:v>
                </c:pt>
                <c:pt idx="14121">
                  <c:v>8658383999.9998703</c:v>
                </c:pt>
                <c:pt idx="14122">
                  <c:v>8658997199.9998703</c:v>
                </c:pt>
                <c:pt idx="14123">
                  <c:v>8659610399.9998703</c:v>
                </c:pt>
                <c:pt idx="14124">
                  <c:v>8660223599.9998703</c:v>
                </c:pt>
                <c:pt idx="14125">
                  <c:v>8660836799.9998703</c:v>
                </c:pt>
                <c:pt idx="14126">
                  <c:v>8661449999.9998703</c:v>
                </c:pt>
                <c:pt idx="14127">
                  <c:v>8662063199.9998703</c:v>
                </c:pt>
                <c:pt idx="14128">
                  <c:v>8662676399.9998703</c:v>
                </c:pt>
                <c:pt idx="14129">
                  <c:v>8663289599.9998703</c:v>
                </c:pt>
                <c:pt idx="14130">
                  <c:v>8663902799.9998703</c:v>
                </c:pt>
                <c:pt idx="14131">
                  <c:v>8664515999.9998703</c:v>
                </c:pt>
                <c:pt idx="14132">
                  <c:v>8665129199.9998703</c:v>
                </c:pt>
                <c:pt idx="14133">
                  <c:v>8665742399.9998703</c:v>
                </c:pt>
                <c:pt idx="14134">
                  <c:v>8666355599.9998703</c:v>
                </c:pt>
                <c:pt idx="14135">
                  <c:v>8666968799.9998703</c:v>
                </c:pt>
                <c:pt idx="14136">
                  <c:v>8667581999.9998703</c:v>
                </c:pt>
                <c:pt idx="14137">
                  <c:v>8668195199.9998703</c:v>
                </c:pt>
                <c:pt idx="14138">
                  <c:v>8668808399.9998703</c:v>
                </c:pt>
                <c:pt idx="14139">
                  <c:v>8669421599.9998703</c:v>
                </c:pt>
                <c:pt idx="14140">
                  <c:v>8670034799.9998703</c:v>
                </c:pt>
                <c:pt idx="14141">
                  <c:v>8670647999.9998703</c:v>
                </c:pt>
                <c:pt idx="14142">
                  <c:v>8671261199.9998703</c:v>
                </c:pt>
                <c:pt idx="14143">
                  <c:v>8671874399.9998703</c:v>
                </c:pt>
                <c:pt idx="14144">
                  <c:v>8672487599.9998703</c:v>
                </c:pt>
                <c:pt idx="14145">
                  <c:v>8673100799.9998703</c:v>
                </c:pt>
                <c:pt idx="14146">
                  <c:v>8673713999.9998703</c:v>
                </c:pt>
                <c:pt idx="14147">
                  <c:v>8674327199.9998703</c:v>
                </c:pt>
                <c:pt idx="14148">
                  <c:v>8674940399.9998703</c:v>
                </c:pt>
                <c:pt idx="14149">
                  <c:v>8675553599.9998703</c:v>
                </c:pt>
                <c:pt idx="14150">
                  <c:v>8676166799.9998703</c:v>
                </c:pt>
                <c:pt idx="14151">
                  <c:v>8676779999.9998703</c:v>
                </c:pt>
                <c:pt idx="14152">
                  <c:v>8677393199.9998703</c:v>
                </c:pt>
                <c:pt idx="14153">
                  <c:v>8678006399.9998703</c:v>
                </c:pt>
                <c:pt idx="14154">
                  <c:v>8678619599.9998703</c:v>
                </c:pt>
                <c:pt idx="14155">
                  <c:v>8679232799.9998703</c:v>
                </c:pt>
                <c:pt idx="14156">
                  <c:v>8679845999.9998703</c:v>
                </c:pt>
                <c:pt idx="14157">
                  <c:v>8680459199.9998703</c:v>
                </c:pt>
                <c:pt idx="14158">
                  <c:v>8681072399.9998703</c:v>
                </c:pt>
                <c:pt idx="14159">
                  <c:v>8681685599.9998703</c:v>
                </c:pt>
                <c:pt idx="14160">
                  <c:v>8682298799.9998703</c:v>
                </c:pt>
                <c:pt idx="14161">
                  <c:v>8682911999.9998703</c:v>
                </c:pt>
                <c:pt idx="14162">
                  <c:v>8683525199.9998703</c:v>
                </c:pt>
                <c:pt idx="14163">
                  <c:v>8684138399.9998703</c:v>
                </c:pt>
                <c:pt idx="14164">
                  <c:v>8684751599.9998703</c:v>
                </c:pt>
                <c:pt idx="14165">
                  <c:v>8685364799.9998703</c:v>
                </c:pt>
                <c:pt idx="14166">
                  <c:v>8685977999.9998703</c:v>
                </c:pt>
                <c:pt idx="14167">
                  <c:v>8686591199.9998703</c:v>
                </c:pt>
                <c:pt idx="14168">
                  <c:v>8687204399.9998703</c:v>
                </c:pt>
                <c:pt idx="14169">
                  <c:v>8687817599.9998703</c:v>
                </c:pt>
                <c:pt idx="14170">
                  <c:v>8688430799.9998703</c:v>
                </c:pt>
                <c:pt idx="14171">
                  <c:v>8689043999.9998703</c:v>
                </c:pt>
                <c:pt idx="14172">
                  <c:v>8689657199.9998703</c:v>
                </c:pt>
                <c:pt idx="14173">
                  <c:v>8690270399.9998703</c:v>
                </c:pt>
                <c:pt idx="14174">
                  <c:v>8690883599.9998703</c:v>
                </c:pt>
                <c:pt idx="14175">
                  <c:v>8691496799.9998703</c:v>
                </c:pt>
                <c:pt idx="14176">
                  <c:v>8692109999.9998703</c:v>
                </c:pt>
                <c:pt idx="14177">
                  <c:v>8692723199.9998703</c:v>
                </c:pt>
                <c:pt idx="14178">
                  <c:v>8693336399.9998703</c:v>
                </c:pt>
                <c:pt idx="14179">
                  <c:v>8693949599.9998703</c:v>
                </c:pt>
                <c:pt idx="14180">
                  <c:v>8694562799.9998703</c:v>
                </c:pt>
                <c:pt idx="14181">
                  <c:v>8695175999.9998703</c:v>
                </c:pt>
                <c:pt idx="14182">
                  <c:v>8695789199.9998703</c:v>
                </c:pt>
                <c:pt idx="14183">
                  <c:v>8696402399.9998703</c:v>
                </c:pt>
                <c:pt idx="14184">
                  <c:v>8697015599.9998703</c:v>
                </c:pt>
                <c:pt idx="14185">
                  <c:v>8697628799.9998703</c:v>
                </c:pt>
                <c:pt idx="14186">
                  <c:v>8698241999.9998703</c:v>
                </c:pt>
                <c:pt idx="14187">
                  <c:v>8698855199.9998703</c:v>
                </c:pt>
                <c:pt idx="14188">
                  <c:v>8699468399.9998703</c:v>
                </c:pt>
                <c:pt idx="14189">
                  <c:v>8700081599.9998703</c:v>
                </c:pt>
                <c:pt idx="14190">
                  <c:v>8700694799.9998703</c:v>
                </c:pt>
                <c:pt idx="14191">
                  <c:v>8701307999.9998703</c:v>
                </c:pt>
                <c:pt idx="14192">
                  <c:v>8701921199.9998703</c:v>
                </c:pt>
                <c:pt idx="14193">
                  <c:v>8702534399.9998703</c:v>
                </c:pt>
                <c:pt idx="14194">
                  <c:v>8703147599.9998703</c:v>
                </c:pt>
                <c:pt idx="14195">
                  <c:v>8703760799.9998703</c:v>
                </c:pt>
                <c:pt idx="14196">
                  <c:v>8704373999.9998703</c:v>
                </c:pt>
                <c:pt idx="14197">
                  <c:v>8704987199.9998703</c:v>
                </c:pt>
                <c:pt idx="14198">
                  <c:v>8705600399.9998703</c:v>
                </c:pt>
                <c:pt idx="14199">
                  <c:v>8706213599.9998703</c:v>
                </c:pt>
                <c:pt idx="14200">
                  <c:v>8706826799.9998703</c:v>
                </c:pt>
                <c:pt idx="14201">
                  <c:v>8707439999.9998703</c:v>
                </c:pt>
                <c:pt idx="14202">
                  <c:v>8708053199.9998703</c:v>
                </c:pt>
                <c:pt idx="14203">
                  <c:v>8708666399.9998703</c:v>
                </c:pt>
                <c:pt idx="14204">
                  <c:v>8709279599.9998703</c:v>
                </c:pt>
                <c:pt idx="14205">
                  <c:v>8709892799.9998703</c:v>
                </c:pt>
                <c:pt idx="14206">
                  <c:v>8710505999.9998703</c:v>
                </c:pt>
                <c:pt idx="14207">
                  <c:v>8711119199.9998703</c:v>
                </c:pt>
                <c:pt idx="14208">
                  <c:v>8711732399.9998703</c:v>
                </c:pt>
                <c:pt idx="14209">
                  <c:v>8712345599.9998703</c:v>
                </c:pt>
                <c:pt idx="14210">
                  <c:v>8712958799.9998703</c:v>
                </c:pt>
                <c:pt idx="14211">
                  <c:v>8713571999.9998703</c:v>
                </c:pt>
                <c:pt idx="14212">
                  <c:v>8714185199.9998703</c:v>
                </c:pt>
                <c:pt idx="14213">
                  <c:v>8714798399.9998703</c:v>
                </c:pt>
                <c:pt idx="14214">
                  <c:v>8715411599.9998703</c:v>
                </c:pt>
                <c:pt idx="14215">
                  <c:v>8716024799.9998703</c:v>
                </c:pt>
                <c:pt idx="14216">
                  <c:v>8716637999.9998703</c:v>
                </c:pt>
                <c:pt idx="14217">
                  <c:v>8717251199.9998703</c:v>
                </c:pt>
                <c:pt idx="14218">
                  <c:v>8717864399.9998703</c:v>
                </c:pt>
                <c:pt idx="14219">
                  <c:v>8718477599.9998703</c:v>
                </c:pt>
                <c:pt idx="14220">
                  <c:v>8719090799.9998703</c:v>
                </c:pt>
                <c:pt idx="14221">
                  <c:v>8719703999.9998703</c:v>
                </c:pt>
                <c:pt idx="14222">
                  <c:v>8720317199.9998703</c:v>
                </c:pt>
                <c:pt idx="14223">
                  <c:v>8720930399.9998703</c:v>
                </c:pt>
                <c:pt idx="14224">
                  <c:v>8721543599.9998703</c:v>
                </c:pt>
                <c:pt idx="14225">
                  <c:v>8722156799.9998703</c:v>
                </c:pt>
                <c:pt idx="14226">
                  <c:v>8722769999.9998703</c:v>
                </c:pt>
                <c:pt idx="14227">
                  <c:v>8723383199.9998703</c:v>
                </c:pt>
                <c:pt idx="14228">
                  <c:v>8723996399.9998703</c:v>
                </c:pt>
                <c:pt idx="14229">
                  <c:v>8724609599.9998703</c:v>
                </c:pt>
                <c:pt idx="14230">
                  <c:v>8725222799.9998703</c:v>
                </c:pt>
                <c:pt idx="14231">
                  <c:v>8725835999.9998703</c:v>
                </c:pt>
                <c:pt idx="14232">
                  <c:v>8726449199.9998703</c:v>
                </c:pt>
                <c:pt idx="14233">
                  <c:v>8727062399.9998703</c:v>
                </c:pt>
                <c:pt idx="14234">
                  <c:v>8727675599.9998703</c:v>
                </c:pt>
                <c:pt idx="14235">
                  <c:v>8728288799.9998703</c:v>
                </c:pt>
                <c:pt idx="14236">
                  <c:v>8728901999.9998703</c:v>
                </c:pt>
                <c:pt idx="14237">
                  <c:v>8729515199.9998703</c:v>
                </c:pt>
                <c:pt idx="14238">
                  <c:v>8730128399.9998703</c:v>
                </c:pt>
                <c:pt idx="14239">
                  <c:v>8730741599.9998703</c:v>
                </c:pt>
                <c:pt idx="14240">
                  <c:v>8731354799.9998703</c:v>
                </c:pt>
                <c:pt idx="14241">
                  <c:v>8731967999.9998703</c:v>
                </c:pt>
                <c:pt idx="14242">
                  <c:v>8732581199.9998703</c:v>
                </c:pt>
                <c:pt idx="14243">
                  <c:v>8733194399.9998703</c:v>
                </c:pt>
                <c:pt idx="14244">
                  <c:v>8733807599.9998703</c:v>
                </c:pt>
                <c:pt idx="14245">
                  <c:v>8734420799.9998703</c:v>
                </c:pt>
                <c:pt idx="14246">
                  <c:v>8735033999.9998703</c:v>
                </c:pt>
                <c:pt idx="14247">
                  <c:v>8735647199.9998703</c:v>
                </c:pt>
                <c:pt idx="14248">
                  <c:v>8736260399.9998703</c:v>
                </c:pt>
                <c:pt idx="14249">
                  <c:v>8736873599.9998703</c:v>
                </c:pt>
                <c:pt idx="14250">
                  <c:v>8737486799.9998703</c:v>
                </c:pt>
                <c:pt idx="14251">
                  <c:v>8738099999.9998703</c:v>
                </c:pt>
                <c:pt idx="14252">
                  <c:v>8738713199.9998703</c:v>
                </c:pt>
                <c:pt idx="14253">
                  <c:v>8739326399.9998703</c:v>
                </c:pt>
                <c:pt idx="14254">
                  <c:v>8739939599.9998703</c:v>
                </c:pt>
                <c:pt idx="14255">
                  <c:v>8740552799.9998703</c:v>
                </c:pt>
                <c:pt idx="14256">
                  <c:v>8741165999.9998703</c:v>
                </c:pt>
                <c:pt idx="14257">
                  <c:v>8741779199.9998703</c:v>
                </c:pt>
                <c:pt idx="14258">
                  <c:v>8742392399.9998703</c:v>
                </c:pt>
                <c:pt idx="14259">
                  <c:v>8743005599.9998703</c:v>
                </c:pt>
                <c:pt idx="14260">
                  <c:v>8743618799.9998703</c:v>
                </c:pt>
                <c:pt idx="14261">
                  <c:v>8744231999.9998703</c:v>
                </c:pt>
                <c:pt idx="14262">
                  <c:v>8744845199.9998703</c:v>
                </c:pt>
                <c:pt idx="14263">
                  <c:v>8745458399.9998703</c:v>
                </c:pt>
                <c:pt idx="14264">
                  <c:v>8746071599.9998703</c:v>
                </c:pt>
                <c:pt idx="14265">
                  <c:v>8746684799.9998703</c:v>
                </c:pt>
                <c:pt idx="14266">
                  <c:v>8747297999.9998703</c:v>
                </c:pt>
                <c:pt idx="14267">
                  <c:v>8747911199.9998703</c:v>
                </c:pt>
                <c:pt idx="14268">
                  <c:v>8748524399.9998703</c:v>
                </c:pt>
                <c:pt idx="14269">
                  <c:v>8749137599.9998703</c:v>
                </c:pt>
                <c:pt idx="14270">
                  <c:v>8749750799.9998703</c:v>
                </c:pt>
                <c:pt idx="14271">
                  <c:v>8750363999.9998703</c:v>
                </c:pt>
                <c:pt idx="14272">
                  <c:v>8750977199.9998703</c:v>
                </c:pt>
                <c:pt idx="14273">
                  <c:v>8751590399.9998703</c:v>
                </c:pt>
                <c:pt idx="14274">
                  <c:v>8752203599.9998703</c:v>
                </c:pt>
                <c:pt idx="14275">
                  <c:v>8752816799.9998703</c:v>
                </c:pt>
                <c:pt idx="14276">
                  <c:v>8753429999.9998703</c:v>
                </c:pt>
                <c:pt idx="14277">
                  <c:v>8754043199.9998703</c:v>
                </c:pt>
                <c:pt idx="14278">
                  <c:v>8754656399.9998703</c:v>
                </c:pt>
                <c:pt idx="14279">
                  <c:v>8755269599.9998703</c:v>
                </c:pt>
                <c:pt idx="14280">
                  <c:v>8755882799.9998703</c:v>
                </c:pt>
                <c:pt idx="14281">
                  <c:v>8756495999.9998703</c:v>
                </c:pt>
                <c:pt idx="14282">
                  <c:v>8757109199.9998703</c:v>
                </c:pt>
                <c:pt idx="14283">
                  <c:v>8757722399.9998703</c:v>
                </c:pt>
                <c:pt idx="14284">
                  <c:v>8758335599.9998703</c:v>
                </c:pt>
                <c:pt idx="14285">
                  <c:v>8758948799.9998703</c:v>
                </c:pt>
                <c:pt idx="14286">
                  <c:v>8759561999.9998703</c:v>
                </c:pt>
                <c:pt idx="14287">
                  <c:v>8760175199.9998703</c:v>
                </c:pt>
                <c:pt idx="14288">
                  <c:v>8760788399.9998703</c:v>
                </c:pt>
                <c:pt idx="14289">
                  <c:v>8761401599.9998703</c:v>
                </c:pt>
                <c:pt idx="14290">
                  <c:v>8762014799.9998703</c:v>
                </c:pt>
                <c:pt idx="14291">
                  <c:v>8762627999.9998703</c:v>
                </c:pt>
                <c:pt idx="14292">
                  <c:v>8763241199.9998703</c:v>
                </c:pt>
                <c:pt idx="14293">
                  <c:v>8763854399.9998703</c:v>
                </c:pt>
                <c:pt idx="14294">
                  <c:v>8764467599.9998703</c:v>
                </c:pt>
                <c:pt idx="14295">
                  <c:v>8765080799.9998703</c:v>
                </c:pt>
                <c:pt idx="14296">
                  <c:v>8765693999.9998703</c:v>
                </c:pt>
                <c:pt idx="14297">
                  <c:v>8766307199.9998703</c:v>
                </c:pt>
                <c:pt idx="14298">
                  <c:v>8766920399.9998703</c:v>
                </c:pt>
                <c:pt idx="14299">
                  <c:v>8767533599.9998703</c:v>
                </c:pt>
                <c:pt idx="14300">
                  <c:v>8768146799.9998703</c:v>
                </c:pt>
                <c:pt idx="14301">
                  <c:v>8768759999.9998703</c:v>
                </c:pt>
                <c:pt idx="14302">
                  <c:v>8769373199.9998703</c:v>
                </c:pt>
                <c:pt idx="14303">
                  <c:v>8769986399.9998703</c:v>
                </c:pt>
                <c:pt idx="14304">
                  <c:v>8770599599.9998703</c:v>
                </c:pt>
                <c:pt idx="14305">
                  <c:v>8771212799.9998703</c:v>
                </c:pt>
                <c:pt idx="14306">
                  <c:v>8771825999.9998703</c:v>
                </c:pt>
                <c:pt idx="14307">
                  <c:v>8772439199.9998703</c:v>
                </c:pt>
                <c:pt idx="14308">
                  <c:v>8773052399.9998703</c:v>
                </c:pt>
                <c:pt idx="14309">
                  <c:v>8773665599.9998703</c:v>
                </c:pt>
                <c:pt idx="14310">
                  <c:v>8774278799.9998703</c:v>
                </c:pt>
                <c:pt idx="14311">
                  <c:v>8774891999.9998703</c:v>
                </c:pt>
                <c:pt idx="14312">
                  <c:v>8775505199.9998703</c:v>
                </c:pt>
                <c:pt idx="14313">
                  <c:v>8776118399.9998703</c:v>
                </c:pt>
                <c:pt idx="14314">
                  <c:v>8776731599.9998703</c:v>
                </c:pt>
                <c:pt idx="14315">
                  <c:v>8777344799.9998703</c:v>
                </c:pt>
                <c:pt idx="14316">
                  <c:v>8777957999.9998703</c:v>
                </c:pt>
                <c:pt idx="14317">
                  <c:v>8778571199.9998703</c:v>
                </c:pt>
                <c:pt idx="14318">
                  <c:v>8779184399.9998703</c:v>
                </c:pt>
                <c:pt idx="14319">
                  <c:v>8779797599.9998703</c:v>
                </c:pt>
                <c:pt idx="14320">
                  <c:v>8780410799.9998703</c:v>
                </c:pt>
                <c:pt idx="14321">
                  <c:v>8781023999.9998703</c:v>
                </c:pt>
                <c:pt idx="14322">
                  <c:v>8781637199.9998703</c:v>
                </c:pt>
                <c:pt idx="14323">
                  <c:v>8782250399.9998703</c:v>
                </c:pt>
                <c:pt idx="14324">
                  <c:v>8782863599.9998703</c:v>
                </c:pt>
                <c:pt idx="14325">
                  <c:v>8783476799.9998703</c:v>
                </c:pt>
                <c:pt idx="14326">
                  <c:v>8784089999.9998703</c:v>
                </c:pt>
                <c:pt idx="14327">
                  <c:v>8784703199.9998703</c:v>
                </c:pt>
                <c:pt idx="14328">
                  <c:v>8785316399.9998703</c:v>
                </c:pt>
                <c:pt idx="14329">
                  <c:v>8785929599.9998703</c:v>
                </c:pt>
                <c:pt idx="14330">
                  <c:v>8786542799.9998703</c:v>
                </c:pt>
                <c:pt idx="14331">
                  <c:v>8787155999.9998703</c:v>
                </c:pt>
                <c:pt idx="14332">
                  <c:v>8787769199.9998703</c:v>
                </c:pt>
                <c:pt idx="14333">
                  <c:v>8788382399.9998703</c:v>
                </c:pt>
                <c:pt idx="14334">
                  <c:v>8788995599.9998703</c:v>
                </c:pt>
                <c:pt idx="14335">
                  <c:v>8789608799.9998703</c:v>
                </c:pt>
                <c:pt idx="14336">
                  <c:v>8790221999.9998703</c:v>
                </c:pt>
                <c:pt idx="14337">
                  <c:v>8790835199.9998703</c:v>
                </c:pt>
                <c:pt idx="14338">
                  <c:v>8791448399.9998703</c:v>
                </c:pt>
                <c:pt idx="14339">
                  <c:v>8792061599.9998703</c:v>
                </c:pt>
                <c:pt idx="14340">
                  <c:v>8792674799.9998703</c:v>
                </c:pt>
                <c:pt idx="14341">
                  <c:v>8793287999.9998703</c:v>
                </c:pt>
                <c:pt idx="14342">
                  <c:v>8793901199.9998703</c:v>
                </c:pt>
                <c:pt idx="14343">
                  <c:v>8794514399.9998703</c:v>
                </c:pt>
                <c:pt idx="14344">
                  <c:v>8795127599.9998703</c:v>
                </c:pt>
                <c:pt idx="14345">
                  <c:v>8795740799.9998703</c:v>
                </c:pt>
                <c:pt idx="14346">
                  <c:v>8796353999.9998703</c:v>
                </c:pt>
                <c:pt idx="14347">
                  <c:v>8796967199.9998703</c:v>
                </c:pt>
                <c:pt idx="14348">
                  <c:v>8797580399.9998703</c:v>
                </c:pt>
                <c:pt idx="14349">
                  <c:v>8798193599.9998703</c:v>
                </c:pt>
                <c:pt idx="14350">
                  <c:v>8798806799.9998703</c:v>
                </c:pt>
                <c:pt idx="14351">
                  <c:v>8799419999.9998703</c:v>
                </c:pt>
                <c:pt idx="14352">
                  <c:v>8800033199.9998703</c:v>
                </c:pt>
                <c:pt idx="14353">
                  <c:v>8800646399.9998703</c:v>
                </c:pt>
                <c:pt idx="14354">
                  <c:v>8801259599.9998703</c:v>
                </c:pt>
                <c:pt idx="14355">
                  <c:v>8801872799.9998703</c:v>
                </c:pt>
                <c:pt idx="14356">
                  <c:v>8802485999.9998703</c:v>
                </c:pt>
                <c:pt idx="14357">
                  <c:v>8803099199.9998703</c:v>
                </c:pt>
                <c:pt idx="14358">
                  <c:v>8803712399.9998703</c:v>
                </c:pt>
                <c:pt idx="14359">
                  <c:v>8804325599.9998703</c:v>
                </c:pt>
                <c:pt idx="14360">
                  <c:v>8804938799.9998703</c:v>
                </c:pt>
                <c:pt idx="14361">
                  <c:v>8805551999.9998703</c:v>
                </c:pt>
                <c:pt idx="14362">
                  <c:v>8806165199.9998703</c:v>
                </c:pt>
                <c:pt idx="14363">
                  <c:v>8806778399.9998703</c:v>
                </c:pt>
                <c:pt idx="14364">
                  <c:v>8807391599.9998703</c:v>
                </c:pt>
                <c:pt idx="14365">
                  <c:v>8808004799.9998703</c:v>
                </c:pt>
                <c:pt idx="14366">
                  <c:v>8808617999.9998703</c:v>
                </c:pt>
                <c:pt idx="14367">
                  <c:v>8809231199.9998703</c:v>
                </c:pt>
                <c:pt idx="14368">
                  <c:v>8809844399.9998703</c:v>
                </c:pt>
                <c:pt idx="14369">
                  <c:v>8810457599.9998703</c:v>
                </c:pt>
                <c:pt idx="14370">
                  <c:v>8811070799.9998703</c:v>
                </c:pt>
                <c:pt idx="14371">
                  <c:v>8811683999.9998703</c:v>
                </c:pt>
                <c:pt idx="14372">
                  <c:v>8812297199.9998703</c:v>
                </c:pt>
                <c:pt idx="14373">
                  <c:v>8812910399.9998703</c:v>
                </c:pt>
                <c:pt idx="14374">
                  <c:v>8813523599.9998703</c:v>
                </c:pt>
                <c:pt idx="14375">
                  <c:v>8814136799.9998703</c:v>
                </c:pt>
                <c:pt idx="14376">
                  <c:v>8814749999.9998703</c:v>
                </c:pt>
                <c:pt idx="14377">
                  <c:v>8815363199.9998703</c:v>
                </c:pt>
                <c:pt idx="14378">
                  <c:v>8815976399.9998703</c:v>
                </c:pt>
                <c:pt idx="14379">
                  <c:v>8816589599.9998703</c:v>
                </c:pt>
                <c:pt idx="14380">
                  <c:v>8817202799.9998703</c:v>
                </c:pt>
                <c:pt idx="14381">
                  <c:v>8817815999.9998703</c:v>
                </c:pt>
                <c:pt idx="14382">
                  <c:v>8818429199.9998703</c:v>
                </c:pt>
                <c:pt idx="14383">
                  <c:v>8819042399.9998703</c:v>
                </c:pt>
                <c:pt idx="14384">
                  <c:v>8819655599.9998703</c:v>
                </c:pt>
                <c:pt idx="14385">
                  <c:v>8820268799.9998703</c:v>
                </c:pt>
                <c:pt idx="14386">
                  <c:v>8820881999.9998703</c:v>
                </c:pt>
                <c:pt idx="14387">
                  <c:v>8821495199.9998703</c:v>
                </c:pt>
                <c:pt idx="14388">
                  <c:v>8822108399.9998703</c:v>
                </c:pt>
                <c:pt idx="14389">
                  <c:v>8822721599.9998703</c:v>
                </c:pt>
                <c:pt idx="14390">
                  <c:v>8823334799.9998703</c:v>
                </c:pt>
                <c:pt idx="14391">
                  <c:v>8823947999.9998703</c:v>
                </c:pt>
                <c:pt idx="14392">
                  <c:v>8824561199.9998703</c:v>
                </c:pt>
                <c:pt idx="14393">
                  <c:v>8825174399.9998703</c:v>
                </c:pt>
                <c:pt idx="14394">
                  <c:v>8825787599.9998703</c:v>
                </c:pt>
                <c:pt idx="14395">
                  <c:v>8826400799.9998703</c:v>
                </c:pt>
                <c:pt idx="14396">
                  <c:v>8827013999.9998703</c:v>
                </c:pt>
                <c:pt idx="14397">
                  <c:v>8827627199.9998703</c:v>
                </c:pt>
                <c:pt idx="14398">
                  <c:v>8828240399.9998703</c:v>
                </c:pt>
                <c:pt idx="14399">
                  <c:v>8828853599.9998703</c:v>
                </c:pt>
                <c:pt idx="14400">
                  <c:v>8829466799.9998703</c:v>
                </c:pt>
              </c:numCache>
            </c:numRef>
          </c:yVal>
          <c:smooth val="1"/>
        </c:ser>
        <c:axId val="159456256"/>
        <c:axId val="190588032"/>
      </c:scatterChart>
      <c:valAx>
        <c:axId val="159456256"/>
        <c:scaling>
          <c:orientation val="minMax"/>
        </c:scaling>
        <c:axPos val="b"/>
        <c:title>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588032"/>
        <c:crosses val="autoZero"/>
        <c:crossBetween val="midCat"/>
      </c:valAx>
      <c:valAx>
        <c:axId val="190588032"/>
        <c:scaling>
          <c:orientation val="minMax"/>
        </c:scaling>
        <c:axPos val="l"/>
        <c:majorGridlines>
          <c:spPr>
            <a:ln w="9525" cap="flat" cmpd="sng" algn="ctr">
              <a:solidFill>
                <a:schemeClr val="tx1">
                  <a:lumMod val="15000"/>
                  <a:lumOff val="85000"/>
                </a:schemeClr>
              </a:solidFill>
              <a:round/>
            </a:ln>
            <a:effectLst/>
          </c:spPr>
        </c:majorGridlines>
        <c:title>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456256"/>
        <c:crosses val="autoZero"/>
        <c:crossBetween val="midCat"/>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smoothMarker"/>
        <c:ser>
          <c:idx val="0"/>
          <c:order val="0"/>
          <c:tx>
            <c:strRef>
              <c:f>Sheet1!$C$1</c:f>
              <c:strCache>
                <c:ptCount val="1"/>
                <c:pt idx="0">
                  <c:v>y</c:v>
                </c:pt>
              </c:strCache>
            </c:strRef>
          </c:tx>
          <c:spPr>
            <a:ln w="12700"/>
          </c:spPr>
          <c:marker>
            <c:symbol val="none"/>
          </c:marker>
          <c:xVal>
            <c:numRef>
              <c:f>Sheet1!$B$2:$B$864001</c:f>
              <c:numCache>
                <c:formatCode>General</c:formatCode>
                <c:ptCount val="864000"/>
                <c:pt idx="0">
                  <c:v>-7000000</c:v>
                </c:pt>
                <c:pt idx="1">
                  <c:v>-6999999.9593490008</c:v>
                </c:pt>
                <c:pt idx="2">
                  <c:v>-6941665.533698</c:v>
                </c:pt>
                <c:pt idx="3">
                  <c:v>-6770330.6846819986</c:v>
                </c:pt>
                <c:pt idx="4">
                  <c:v>-6495571.6733450005</c:v>
                </c:pt>
                <c:pt idx="5">
                  <c:v>-6130976.257824</c:v>
                </c:pt>
                <c:pt idx="6">
                  <c:v>-5691727.4099820005</c:v>
                </c:pt>
                <c:pt idx="7">
                  <c:v>-5192645.7513670009</c:v>
                </c:pt>
                <c:pt idx="8">
                  <c:v>-4647002.8707680004</c:v>
                </c:pt>
                <c:pt idx="9">
                  <c:v>-4066028.1203970001</c:v>
                </c:pt>
                <c:pt idx="10">
                  <c:v>-3458876.1465579998</c:v>
                </c:pt>
                <c:pt idx="11">
                  <c:v>-2832833.4716209997</c:v>
                </c:pt>
                <c:pt idx="12">
                  <c:v>-2193612.9193309997</c:v>
                </c:pt>
                <c:pt idx="13">
                  <c:v>-1545652.3679650002</c:v>
                </c:pt>
                <c:pt idx="14">
                  <c:v>-892380.31184800004</c:v>
                </c:pt>
                <c:pt idx="15">
                  <c:v>-236436.59131399996</c:v>
                </c:pt>
                <c:pt idx="16">
                  <c:v>420150.861416</c:v>
                </c:pt>
                <c:pt idx="17">
                  <c:v>1075827.4653759999</c:v>
                </c:pt>
                <c:pt idx="18">
                  <c:v>1729404.633686</c:v>
                </c:pt>
                <c:pt idx="19">
                  <c:v>2379977.070326</c:v>
                </c:pt>
                <c:pt idx="20">
                  <c:v>3026859.1879730001</c:v>
                </c:pt>
                <c:pt idx="21">
                  <c:v>3669536.2068170002</c:v>
                </c:pt>
                <c:pt idx="22">
                  <c:v>4307626.4715580009</c:v>
                </c:pt>
                <c:pt idx="23">
                  <c:v>4940852.3286690004</c:v>
                </c:pt>
                <c:pt idx="24">
                  <c:v>5569017.5411680005</c:v>
                </c:pt>
                <c:pt idx="25">
                  <c:v>6191989.7073710011</c:v>
                </c:pt>
                <c:pt idx="26">
                  <c:v>6809686.5220809998</c:v>
                </c:pt>
                <c:pt idx="27">
                  <c:v>7422064.9993940005</c:v>
                </c:pt>
                <c:pt idx="28">
                  <c:v>8029112.9875920014</c:v>
                </c:pt>
                <c:pt idx="29">
                  <c:v>8630842.4655130021</c:v>
                </c:pt>
                <c:pt idx="30">
                  <c:v>9227284.229539996</c:v>
                </c:pt>
                <c:pt idx="31">
                  <c:v>9818483.6706850007</c:v>
                </c:pt>
                <c:pt idx="32">
                  <c:v>10404497.409794001</c:v>
                </c:pt>
                <c:pt idx="33">
                  <c:v>10985390.610952999</c:v>
                </c:pt>
                <c:pt idx="34">
                  <c:v>11561234.832937</c:v>
                </c:pt>
                <c:pt idx="35">
                  <c:v>12132106.30907</c:v>
                </c:pt>
                <c:pt idx="36">
                  <c:v>12698084.569354</c:v>
                </c:pt>
                <c:pt idx="37">
                  <c:v>13259251.336897001</c:v>
                </c:pt>
                <c:pt idx="38">
                  <c:v>13815689.644801</c:v>
                </c:pt>
                <c:pt idx="39">
                  <c:v>14367483.130713999</c:v>
                </c:pt>
                <c:pt idx="40">
                  <c:v>14914715.474870002</c:v>
                </c:pt>
                <c:pt idx="41">
                  <c:v>15457469.954264</c:v>
                </c:pt>
                <c:pt idx="42">
                  <c:v>15995829.090980003</c:v>
                </c:pt>
                <c:pt idx="43">
                  <c:v>16529874.376948003</c:v>
                </c:pt>
                <c:pt idx="44">
                  <c:v>17059686.060807995</c:v>
                </c:pt>
                <c:pt idx="45">
                  <c:v>17585342.985281996</c:v>
                </c:pt>
                <c:pt idx="46">
                  <c:v>18106922.465602994</c:v>
                </c:pt>
                <c:pt idx="47">
                  <c:v>18624500.201342002</c:v>
                </c:pt>
                <c:pt idx="48">
                  <c:v>19138150.21534</c:v>
                </c:pt>
                <c:pt idx="49">
                  <c:v>19647944.814638</c:v>
                </c:pt>
                <c:pt idx="50">
                  <c:v>20153954.569194999</c:v>
                </c:pt>
                <c:pt idx="51">
                  <c:v>20656248.304955002</c:v>
                </c:pt>
                <c:pt idx="52">
                  <c:v>21154893.108433999</c:v>
                </c:pt>
                <c:pt idx="53">
                  <c:v>21649954.340505999</c:v>
                </c:pt>
                <c:pt idx="54">
                  <c:v>22141495.657476</c:v>
                </c:pt>
                <c:pt idx="55">
                  <c:v>22629579.037869997</c:v>
                </c:pt>
                <c:pt idx="56">
                  <c:v>23114264.813648995</c:v>
                </c:pt>
                <c:pt idx="57">
                  <c:v>23595611.704777997</c:v>
                </c:pt>
                <c:pt idx="58">
                  <c:v>24073676.856291</c:v>
                </c:pt>
                <c:pt idx="59">
                  <c:v>24548515.877124004</c:v>
                </c:pt>
                <c:pt idx="60">
                  <c:v>25020182.880136006</c:v>
                </c:pt>
                <c:pt idx="61">
                  <c:v>25488730.522830997</c:v>
                </c:pt>
                <c:pt idx="62">
                  <c:v>25954210.048409</c:v>
                </c:pt>
                <c:pt idx="63">
                  <c:v>26416671.326809</c:v>
                </c:pt>
                <c:pt idx="64">
                  <c:v>26876162.895505</c:v>
                </c:pt>
                <c:pt idx="65">
                  <c:v>27332731.999843996</c:v>
                </c:pt>
                <c:pt idx="66">
                  <c:v>27786424.632771999</c:v>
                </c:pt>
                <c:pt idx="67">
                  <c:v>28237285.573811997</c:v>
                </c:pt>
                <c:pt idx="68">
                  <c:v>28685358.427204002</c:v>
                </c:pt>
                <c:pt idx="69">
                  <c:v>29130685.659138005</c:v>
                </c:pt>
                <c:pt idx="70">
                  <c:v>29573308.634013001</c:v>
                </c:pt>
                <c:pt idx="71">
                  <c:v>30013267.649700001</c:v>
                </c:pt>
                <c:pt idx="72">
                  <c:v>30450601.971774995</c:v>
                </c:pt>
                <c:pt idx="73">
                  <c:v>30885349.866721001</c:v>
                </c:pt>
                <c:pt idx="74">
                  <c:v>31317548.634080004</c:v>
                </c:pt>
                <c:pt idx="75">
                  <c:v>31747234.637577999</c:v>
                </c:pt>
                <c:pt idx="76">
                  <c:v>32174443.335214</c:v>
                </c:pt>
                <c:pt idx="77">
                  <c:v>32599209.308343999</c:v>
                </c:pt>
                <c:pt idx="78">
                  <c:v>33021566.289765995</c:v>
                </c:pt>
                <c:pt idx="79">
                  <c:v>33441547.190841995</c:v>
                </c:pt>
                <c:pt idx="80">
                  <c:v>33859184.127655007</c:v>
                </c:pt>
                <c:pt idx="81">
                  <c:v>34274508.446259998</c:v>
                </c:pt>
                <c:pt idx="82">
                  <c:v>34687550.747025996</c:v>
                </c:pt>
                <c:pt idx="83">
                  <c:v>35098340.908111997</c:v>
                </c:pt>
                <c:pt idx="84">
                  <c:v>35506908.108098008</c:v>
                </c:pt>
                <c:pt idx="85">
                  <c:v>35913280.847803995</c:v>
                </c:pt>
                <c:pt idx="86">
                  <c:v>36317486.971319996</c:v>
                </c:pt>
                <c:pt idx="87">
                  <c:v>36719553.686274998</c:v>
                </c:pt>
                <c:pt idx="88">
                  <c:v>37119507.583371989</c:v>
                </c:pt>
                <c:pt idx="89">
                  <c:v>37517374.655220002</c:v>
                </c:pt>
                <c:pt idx="90">
                  <c:v>37913180.314483993</c:v>
                </c:pt>
                <c:pt idx="91">
                  <c:v>38306949.411378004</c:v>
                </c:pt>
                <c:pt idx="92">
                  <c:v>38698706.250529997</c:v>
                </c:pt>
                <c:pt idx="93">
                  <c:v>39088474.607242003</c:v>
                </c:pt>
                <c:pt idx="94">
                  <c:v>39476277.743161999</c:v>
                </c:pt>
                <c:pt idx="95">
                  <c:v>39862138.421399005</c:v>
                </c:pt>
                <c:pt idx="96">
                  <c:v>40246078.921104006</c:v>
                </c:pt>
                <c:pt idx="97">
                  <c:v>40628121.051520996</c:v>
                </c:pt>
                <c:pt idx="98">
                  <c:v>41008286.165553018</c:v>
                </c:pt>
                <c:pt idx="99">
                  <c:v>41386595.172844</c:v>
                </c:pt>
                <c:pt idx="100">
                  <c:v>41763068.552399993</c:v>
                </c:pt>
                <c:pt idx="101">
                  <c:v>42137726.364775993</c:v>
                </c:pt>
                <c:pt idx="102">
                  <c:v>42510588.263834007</c:v>
                </c:pt>
                <c:pt idx="103">
                  <c:v>42881673.508091003</c:v>
                </c:pt>
                <c:pt idx="104">
                  <c:v>43251000.971685</c:v>
                </c:pt>
                <c:pt idx="105">
                  <c:v>43618589.154956996</c:v>
                </c:pt>
                <c:pt idx="106">
                  <c:v>43984456.194675006</c:v>
                </c:pt>
                <c:pt idx="107">
                  <c:v>44348619.873911992</c:v>
                </c:pt>
                <c:pt idx="108">
                  <c:v>44711097.631588005</c:v>
                </c:pt>
                <c:pt idx="109">
                  <c:v>45071906.571695007</c:v>
                </c:pt>
                <c:pt idx="110">
                  <c:v>45431063.472210996</c:v>
                </c:pt>
                <c:pt idx="111">
                  <c:v>45788584.793716997</c:v>
                </c:pt>
                <c:pt idx="112">
                  <c:v>46144486.687734</c:v>
                </c:pt>
                <c:pt idx="113">
                  <c:v>46498785.004784994</c:v>
                </c:pt>
                <c:pt idx="114">
                  <c:v>46851495.302183993</c:v>
                </c:pt>
                <c:pt idx="115">
                  <c:v>47202632.851590998</c:v>
                </c:pt>
                <c:pt idx="116">
                  <c:v>47552212.646302991</c:v>
                </c:pt>
                <c:pt idx="117">
                  <c:v>47900249.408325993</c:v>
                </c:pt>
                <c:pt idx="118">
                  <c:v>48246757.595213011</c:v>
                </c:pt>
                <c:pt idx="119">
                  <c:v>48591751.406685993</c:v>
                </c:pt>
                <c:pt idx="120">
                  <c:v>48935244.791051008</c:v>
                </c:pt>
                <c:pt idx="121">
                  <c:v>49277251.451414995</c:v>
                </c:pt>
                <c:pt idx="122">
                  <c:v>49617784.851698011</c:v>
                </c:pt>
                <c:pt idx="123">
                  <c:v>49956858.222471997</c:v>
                </c:pt>
                <c:pt idx="124">
                  <c:v>50294484.566610001</c:v>
                </c:pt>
                <c:pt idx="125">
                  <c:v>50630676.664769001</c:v>
                </c:pt>
                <c:pt idx="126">
                  <c:v>50965447.080697007</c:v>
                </c:pt>
                <c:pt idx="127">
                  <c:v>51298808.166394003</c:v>
                </c:pt>
                <c:pt idx="128">
                  <c:v>51630772.067097008</c:v>
                </c:pt>
                <c:pt idx="129">
                  <c:v>51961350.726140007</c:v>
                </c:pt>
                <c:pt idx="130">
                  <c:v>52290555.889646001</c:v>
                </c:pt>
                <c:pt idx="131">
                  <c:v>52618399.111096002</c:v>
                </c:pt>
                <c:pt idx="132">
                  <c:v>52944891.755759999</c:v>
                </c:pt>
                <c:pt idx="133">
                  <c:v>53270045.004992999</c:v>
                </c:pt>
                <c:pt idx="134">
                  <c:v>53593869.860413</c:v>
                </c:pt>
                <c:pt idx="135">
                  <c:v>53916377.147955999</c:v>
                </c:pt>
                <c:pt idx="136">
                  <c:v>54237577.521810003</c:v>
                </c:pt>
                <c:pt idx="137">
                  <c:v>54557481.468247004</c:v>
                </c:pt>
                <c:pt idx="138">
                  <c:v>54876099.309335001</c:v>
                </c:pt>
                <c:pt idx="139">
                  <c:v>55193441.206550002</c:v>
                </c:pt>
                <c:pt idx="140">
                  <c:v>55509517.164292008</c:v>
                </c:pt>
                <c:pt idx="141">
                  <c:v>55824337.033289</c:v>
                </c:pt>
                <c:pt idx="142">
                  <c:v>56137910.513925992</c:v>
                </c:pt>
                <c:pt idx="143">
                  <c:v>56450247.159460001</c:v>
                </c:pt>
                <c:pt idx="144">
                  <c:v>56761356.379168004</c:v>
                </c:pt>
                <c:pt idx="145">
                  <c:v>57071247.441391997</c:v>
                </c:pt>
                <c:pt idx="146">
                  <c:v>57379929.476511993</c:v>
                </c:pt>
                <c:pt idx="147">
                  <c:v>57687411.479839005</c:v>
                </c:pt>
                <c:pt idx="148">
                  <c:v>57993702.314418994</c:v>
                </c:pt>
                <c:pt idx="149">
                  <c:v>58298810.713775992</c:v>
                </c:pt>
                <c:pt idx="150">
                  <c:v>58602745.284578003</c:v>
                </c:pt>
                <c:pt idx="151">
                  <c:v>58905514.509224005</c:v>
                </c:pt>
                <c:pt idx="152">
                  <c:v>59207126.748379</c:v>
                </c:pt>
                <c:pt idx="153">
                  <c:v>59507590.243427999</c:v>
                </c:pt>
                <c:pt idx="154">
                  <c:v>59806913.118877999</c:v>
                </c:pt>
                <c:pt idx="155">
                  <c:v>60105103.384686992</c:v>
                </c:pt>
                <c:pt idx="156">
                  <c:v>60402168.938544005</c:v>
                </c:pt>
                <c:pt idx="157">
                  <c:v>60698117.568084002</c:v>
                </c:pt>
                <c:pt idx="158">
                  <c:v>60992956.953048997</c:v>
                </c:pt>
                <c:pt idx="159">
                  <c:v>61286694.667395003</c:v>
                </c:pt>
                <c:pt idx="160">
                  <c:v>61579338.181342997</c:v>
                </c:pt>
                <c:pt idx="161">
                  <c:v>61870894.86338599</c:v>
                </c:pt>
                <c:pt idx="162">
                  <c:v>62161371.982235998</c:v>
                </c:pt>
                <c:pt idx="163">
                  <c:v>62450776.708733007</c:v>
                </c:pt>
                <c:pt idx="164">
                  <c:v>62739116.117698006</c:v>
                </c:pt>
                <c:pt idx="165">
                  <c:v>63026397.189750001</c:v>
                </c:pt>
                <c:pt idx="166">
                  <c:v>63312626.813071989</c:v>
                </c:pt>
                <c:pt idx="167">
                  <c:v>63597811.785135008</c:v>
                </c:pt>
                <c:pt idx="168">
                  <c:v>63881958.814384989</c:v>
                </c:pt>
                <c:pt idx="169">
                  <c:v>64165074.521883003</c:v>
                </c:pt>
                <c:pt idx="170">
                  <c:v>64447165.442914993</c:v>
                </c:pt>
                <c:pt idx="171">
                  <c:v>64728238.028552003</c:v>
                </c:pt>
                <c:pt idx="172">
                  <c:v>65008298.647186004</c:v>
                </c:pt>
                <c:pt idx="173">
                  <c:v>65287353.586019993</c:v>
                </c:pt>
                <c:pt idx="174">
                  <c:v>65565409.052526996</c:v>
                </c:pt>
                <c:pt idx="175">
                  <c:v>65842471.175878003</c:v>
                </c:pt>
                <c:pt idx="176">
                  <c:v>66118546.008334003</c:v>
                </c:pt>
                <c:pt idx="177">
                  <c:v>66393639.526602998</c:v>
                </c:pt>
                <c:pt idx="178">
                  <c:v>66667757.633171998</c:v>
                </c:pt>
                <c:pt idx="179">
                  <c:v>66940906.157608002</c:v>
                </c:pt>
                <c:pt idx="180">
                  <c:v>67213090.857824966</c:v>
                </c:pt>
                <c:pt idx="181">
                  <c:v>67484317.421325997</c:v>
                </c:pt>
                <c:pt idx="182">
                  <c:v>67754591.466415018</c:v>
                </c:pt>
                <c:pt idx="183">
                  <c:v>68023918.543387011</c:v>
                </c:pt>
                <c:pt idx="184">
                  <c:v>68292304.135686979</c:v>
                </c:pt>
                <c:pt idx="185">
                  <c:v>68559753.661040992</c:v>
                </c:pt>
                <c:pt idx="186">
                  <c:v>68826272.472571999</c:v>
                </c:pt>
                <c:pt idx="187">
                  <c:v>69091865.859879002</c:v>
                </c:pt>
                <c:pt idx="188">
                  <c:v>69356539.050102979</c:v>
                </c:pt>
                <c:pt idx="189">
                  <c:v>69620297.208965018</c:v>
                </c:pt>
                <c:pt idx="190">
                  <c:v>69883145.441782996</c:v>
                </c:pt>
                <c:pt idx="191">
                  <c:v>70145088.794464007</c:v>
                </c:pt>
                <c:pt idx="192">
                  <c:v>70406132.254482001</c:v>
                </c:pt>
                <c:pt idx="193">
                  <c:v>70666280.751826003</c:v>
                </c:pt>
                <c:pt idx="194">
                  <c:v>70925539.159937978</c:v>
                </c:pt>
                <c:pt idx="195">
                  <c:v>71183912.296621978</c:v>
                </c:pt>
                <c:pt idx="196">
                  <c:v>71441404.924938992</c:v>
                </c:pt>
                <c:pt idx="197">
                  <c:v>71698021.754086003</c:v>
                </c:pt>
                <c:pt idx="198">
                  <c:v>71953767.440247014</c:v>
                </c:pt>
                <c:pt idx="199">
                  <c:v>72208646.587437004</c:v>
                </c:pt>
                <c:pt idx="200">
                  <c:v>72462663.748326018</c:v>
                </c:pt>
                <c:pt idx="201">
                  <c:v>72715823.425036982</c:v>
                </c:pt>
                <c:pt idx="202">
                  <c:v>72968130.069944978</c:v>
                </c:pt>
                <c:pt idx="203">
                  <c:v>73219588.086442992</c:v>
                </c:pt>
                <c:pt idx="204">
                  <c:v>73470201.82970199</c:v>
                </c:pt>
                <c:pt idx="205">
                  <c:v>73719975.607412979</c:v>
                </c:pt>
                <c:pt idx="206">
                  <c:v>73968913.680517986</c:v>
                </c:pt>
                <c:pt idx="207">
                  <c:v>74217020.263916016</c:v>
                </c:pt>
                <c:pt idx="208">
                  <c:v>74464299.527169004</c:v>
                </c:pt>
                <c:pt idx="209">
                  <c:v>74710755.595183</c:v>
                </c:pt>
                <c:pt idx="210">
                  <c:v>74956392.548881993</c:v>
                </c:pt>
                <c:pt idx="211">
                  <c:v>75201214.425862998</c:v>
                </c:pt>
                <c:pt idx="212">
                  <c:v>75445225.221049979</c:v>
                </c:pt>
                <c:pt idx="213">
                  <c:v>75688428.887315005</c:v>
                </c:pt>
                <c:pt idx="214">
                  <c:v>75930829.336110979</c:v>
                </c:pt>
                <c:pt idx="215">
                  <c:v>76172430.438075021</c:v>
                </c:pt>
                <c:pt idx="216">
                  <c:v>76413236.023625001</c:v>
                </c:pt>
                <c:pt idx="217">
                  <c:v>76653249.88354899</c:v>
                </c:pt>
                <c:pt idx="218">
                  <c:v>76892475.769577995</c:v>
                </c:pt>
                <c:pt idx="219">
                  <c:v>77130917.394952983</c:v>
                </c:pt>
                <c:pt idx="220">
                  <c:v>77368578.434974998</c:v>
                </c:pt>
                <c:pt idx="221">
                  <c:v>77605462.527547985</c:v>
                </c:pt>
                <c:pt idx="222">
                  <c:v>77841573.273718998</c:v>
                </c:pt>
                <c:pt idx="223">
                  <c:v>78076914.238190994</c:v>
                </c:pt>
                <c:pt idx="224">
                  <c:v>78311488.949844003</c:v>
                </c:pt>
                <c:pt idx="225">
                  <c:v>78545300.902237996</c:v>
                </c:pt>
                <c:pt idx="226">
                  <c:v>78778353.554102987</c:v>
                </c:pt>
                <c:pt idx="227">
                  <c:v>79010650.329832986</c:v>
                </c:pt>
                <c:pt idx="228">
                  <c:v>79242194.61995399</c:v>
                </c:pt>
                <c:pt idx="229">
                  <c:v>79472989.781600982</c:v>
                </c:pt>
                <c:pt idx="230">
                  <c:v>79703039.138970003</c:v>
                </c:pt>
                <c:pt idx="231">
                  <c:v>79932345.983776018</c:v>
                </c:pt>
                <c:pt idx="232">
                  <c:v>80160913.575692967</c:v>
                </c:pt>
                <c:pt idx="233">
                  <c:v>80388745.142791003</c:v>
                </c:pt>
                <c:pt idx="234">
                  <c:v>80615843.881963998</c:v>
                </c:pt>
                <c:pt idx="235">
                  <c:v>80842212.959350005</c:v>
                </c:pt>
                <c:pt idx="236">
                  <c:v>81067855.510742992</c:v>
                </c:pt>
                <c:pt idx="237">
                  <c:v>81292774.642001003</c:v>
                </c:pt>
                <c:pt idx="238">
                  <c:v>81516973.429444</c:v>
                </c:pt>
                <c:pt idx="239">
                  <c:v>81740454.920243979</c:v>
                </c:pt>
                <c:pt idx="240">
                  <c:v>81963222.132811978</c:v>
                </c:pt>
                <c:pt idx="241">
                  <c:v>82185278.057177007</c:v>
                </c:pt>
                <c:pt idx="242">
                  <c:v>82406625.65535599</c:v>
                </c:pt>
                <c:pt idx="243">
                  <c:v>82627267.861717001</c:v>
                </c:pt>
                <c:pt idx="244">
                  <c:v>82847207.583345994</c:v>
                </c:pt>
                <c:pt idx="245">
                  <c:v>83066447.700393006</c:v>
                </c:pt>
                <c:pt idx="246">
                  <c:v>83284991.066421002</c:v>
                </c:pt>
                <c:pt idx="247">
                  <c:v>83502840.508749992</c:v>
                </c:pt>
                <c:pt idx="248">
                  <c:v>83719998.828788981</c:v>
                </c:pt>
                <c:pt idx="249">
                  <c:v>83936468.802368015</c:v>
                </c:pt>
                <c:pt idx="250">
                  <c:v>84152253.180061981</c:v>
                </c:pt>
                <c:pt idx="251">
                  <c:v>84367354.687510967</c:v>
                </c:pt>
                <c:pt idx="252">
                  <c:v>84581776.025730968</c:v>
                </c:pt>
                <c:pt idx="253">
                  <c:v>84795519.871427998</c:v>
                </c:pt>
                <c:pt idx="254">
                  <c:v>85008588.877295002</c:v>
                </c:pt>
                <c:pt idx="255">
                  <c:v>85220985.672316</c:v>
                </c:pt>
                <c:pt idx="256">
                  <c:v>85432712.862057</c:v>
                </c:pt>
                <c:pt idx="257">
                  <c:v>85643773.028955981</c:v>
                </c:pt>
                <c:pt idx="258">
                  <c:v>85854168.732605994</c:v>
                </c:pt>
                <c:pt idx="259">
                  <c:v>86063902.510037005</c:v>
                </c:pt>
                <c:pt idx="260">
                  <c:v>86272976.875989988</c:v>
                </c:pt>
                <c:pt idx="261">
                  <c:v>86481394.323188007</c:v>
                </c:pt>
                <c:pt idx="262">
                  <c:v>86689157.322601989</c:v>
                </c:pt>
                <c:pt idx="263">
                  <c:v>86896268.323713988</c:v>
                </c:pt>
                <c:pt idx="264">
                  <c:v>87102729.754775003</c:v>
                </c:pt>
                <c:pt idx="265">
                  <c:v>87308544.023061007</c:v>
                </c:pt>
                <c:pt idx="266">
                  <c:v>87513713.515118003</c:v>
                </c:pt>
                <c:pt idx="267">
                  <c:v>87718240.59701398</c:v>
                </c:pt>
                <c:pt idx="268">
                  <c:v>87922127.614577979</c:v>
                </c:pt>
                <c:pt idx="269">
                  <c:v>88125376.893638998</c:v>
                </c:pt>
                <c:pt idx="270">
                  <c:v>88327990.740262017</c:v>
                </c:pt>
                <c:pt idx="271">
                  <c:v>88529971.440979019</c:v>
                </c:pt>
                <c:pt idx="272">
                  <c:v>88731321.263015017</c:v>
                </c:pt>
                <c:pt idx="273">
                  <c:v>88932042.454515979</c:v>
                </c:pt>
                <c:pt idx="274">
                  <c:v>89132137.244764</c:v>
                </c:pt>
                <c:pt idx="275">
                  <c:v>89331607.844401002</c:v>
                </c:pt>
                <c:pt idx="276">
                  <c:v>89530456.445638001</c:v>
                </c:pt>
                <c:pt idx="277">
                  <c:v>89728685.222471014</c:v>
                </c:pt>
                <c:pt idx="278">
                  <c:v>89926296.330881998</c:v>
                </c:pt>
                <c:pt idx="279">
                  <c:v>90123291.909050003</c:v>
                </c:pt>
                <c:pt idx="280">
                  <c:v>90319674.077547967</c:v>
                </c:pt>
                <c:pt idx="281">
                  <c:v>90515444.939546004</c:v>
                </c:pt>
                <c:pt idx="282">
                  <c:v>90710606.581001982</c:v>
                </c:pt>
                <c:pt idx="283">
                  <c:v>90905161.070858985</c:v>
                </c:pt>
                <c:pt idx="284">
                  <c:v>91099110.461229995</c:v>
                </c:pt>
                <c:pt idx="285">
                  <c:v>91292456.787591979</c:v>
                </c:pt>
                <c:pt idx="286">
                  <c:v>91485202.068960994</c:v>
                </c:pt>
                <c:pt idx="287">
                  <c:v>91677348.30808498</c:v>
                </c:pt>
                <c:pt idx="288">
                  <c:v>91868897.491611004</c:v>
                </c:pt>
                <c:pt idx="289">
                  <c:v>92059851.590271994</c:v>
                </c:pt>
                <c:pt idx="290">
                  <c:v>92250212.559053987</c:v>
                </c:pt>
                <c:pt idx="291">
                  <c:v>92439982.337371007</c:v>
                </c:pt>
                <c:pt idx="292">
                  <c:v>92629162.849230006</c:v>
                </c:pt>
                <c:pt idx="293">
                  <c:v>92817756.003401995</c:v>
                </c:pt>
                <c:pt idx="294">
                  <c:v>93005763.693586007</c:v>
                </c:pt>
                <c:pt idx="295">
                  <c:v>93193187.798565015</c:v>
                </c:pt>
                <c:pt idx="296">
                  <c:v>93380030.182373002</c:v>
                </c:pt>
                <c:pt idx="297">
                  <c:v>93566292.694444984</c:v>
                </c:pt>
                <c:pt idx="298">
                  <c:v>93751977.169779003</c:v>
                </c:pt>
                <c:pt idx="299">
                  <c:v>93937085.429085016</c:v>
                </c:pt>
                <c:pt idx="300">
                  <c:v>94121619.278932989</c:v>
                </c:pt>
                <c:pt idx="301">
                  <c:v>94305580.511910006</c:v>
                </c:pt>
                <c:pt idx="302">
                  <c:v>94488970.906757981</c:v>
                </c:pt>
                <c:pt idx="303">
                  <c:v>94671792.228521988</c:v>
                </c:pt>
                <c:pt idx="304">
                  <c:v>94854046.228692979</c:v>
                </c:pt>
                <c:pt idx="305">
                  <c:v>95035734.645348981</c:v>
                </c:pt>
                <c:pt idx="306">
                  <c:v>95216859.203290015</c:v>
                </c:pt>
                <c:pt idx="307">
                  <c:v>95397421.614180982</c:v>
                </c:pt>
                <c:pt idx="308">
                  <c:v>95577423.576677978</c:v>
                </c:pt>
                <c:pt idx="309">
                  <c:v>95756866.776571989</c:v>
                </c:pt>
                <c:pt idx="310">
                  <c:v>95935752.886909992</c:v>
                </c:pt>
                <c:pt idx="311">
                  <c:v>96114083.568130001</c:v>
                </c:pt>
                <c:pt idx="312">
                  <c:v>96291860.468188018</c:v>
                </c:pt>
                <c:pt idx="313">
                  <c:v>96469085.222682998</c:v>
                </c:pt>
                <c:pt idx="314">
                  <c:v>96645759.454981998</c:v>
                </c:pt>
                <c:pt idx="315">
                  <c:v>96821884.776342988</c:v>
                </c:pt>
                <c:pt idx="316">
                  <c:v>96997462.786033988</c:v>
                </c:pt>
                <c:pt idx="317">
                  <c:v>97172495.07145299</c:v>
                </c:pt>
                <c:pt idx="318">
                  <c:v>97346983.208250001</c:v>
                </c:pt>
                <c:pt idx="319">
                  <c:v>97520928.760436013</c:v>
                </c:pt>
                <c:pt idx="320">
                  <c:v>97694333.280503988</c:v>
                </c:pt>
                <c:pt idx="321">
                  <c:v>97867198.309539989</c:v>
                </c:pt>
                <c:pt idx="322">
                  <c:v>98039525.377331987</c:v>
                </c:pt>
                <c:pt idx="323">
                  <c:v>98211316.00248602</c:v>
                </c:pt>
                <c:pt idx="324">
                  <c:v>98382571.69252798</c:v>
                </c:pt>
                <c:pt idx="325">
                  <c:v>98553293.944019005</c:v>
                </c:pt>
                <c:pt idx="326">
                  <c:v>98723484.242652982</c:v>
                </c:pt>
                <c:pt idx="327">
                  <c:v>98893144.063370019</c:v>
                </c:pt>
                <c:pt idx="328">
                  <c:v>99062274.870450988</c:v>
                </c:pt>
                <c:pt idx="329">
                  <c:v>99230878.117627978</c:v>
                </c:pt>
                <c:pt idx="330">
                  <c:v>99398955.248177022</c:v>
                </c:pt>
                <c:pt idx="331">
                  <c:v>99566507.69502598</c:v>
                </c:pt>
                <c:pt idx="332">
                  <c:v>99733536.880842984</c:v>
                </c:pt>
                <c:pt idx="333">
                  <c:v>99900044.218142003</c:v>
                </c:pt>
                <c:pt idx="334">
                  <c:v>100066031.109374</c:v>
                </c:pt>
                <c:pt idx="335">
                  <c:v>100231498.94702202</c:v>
                </c:pt>
                <c:pt idx="336">
                  <c:v>100396449.11369599</c:v>
                </c:pt>
                <c:pt idx="337">
                  <c:v>100560882.98222202</c:v>
                </c:pt>
                <c:pt idx="338">
                  <c:v>100724801.915738</c:v>
                </c:pt>
                <c:pt idx="339">
                  <c:v>100888207.26777799</c:v>
                </c:pt>
                <c:pt idx="340">
                  <c:v>101051100.382364</c:v>
                </c:pt>
                <c:pt idx="341">
                  <c:v>101213482.59409502</c:v>
                </c:pt>
                <c:pt idx="342">
                  <c:v>101375355.228229</c:v>
                </c:pt>
                <c:pt idx="343">
                  <c:v>101536719.60077198</c:v>
                </c:pt>
                <c:pt idx="344">
                  <c:v>101697577.018562</c:v>
                </c:pt>
                <c:pt idx="345">
                  <c:v>101857928.77935401</c:v>
                </c:pt>
                <c:pt idx="346">
                  <c:v>102017776.171896</c:v>
                </c:pt>
                <c:pt idx="347">
                  <c:v>102177120.476018</c:v>
                </c:pt>
                <c:pt idx="348">
                  <c:v>102335962.96270801</c:v>
                </c:pt>
                <c:pt idx="349">
                  <c:v>102494304.894192</c:v>
                </c:pt>
                <c:pt idx="350">
                  <c:v>102652147.52401598</c:v>
                </c:pt>
                <c:pt idx="351">
                  <c:v>102809492.09711599</c:v>
                </c:pt>
                <c:pt idx="352">
                  <c:v>102966339.849902</c:v>
                </c:pt>
                <c:pt idx="353">
                  <c:v>103122692.01033002</c:v>
                </c:pt>
                <c:pt idx="354">
                  <c:v>103278549.79797801</c:v>
                </c:pt>
                <c:pt idx="355">
                  <c:v>103433914.424118</c:v>
                </c:pt>
                <c:pt idx="356">
                  <c:v>103588787.091791</c:v>
                </c:pt>
                <c:pt idx="357">
                  <c:v>103743168.99587899</c:v>
                </c:pt>
                <c:pt idx="358">
                  <c:v>103897061.32317601</c:v>
                </c:pt>
                <c:pt idx="359">
                  <c:v>104050465.25245699</c:v>
                </c:pt>
                <c:pt idx="360">
                  <c:v>104203381.95454898</c:v>
                </c:pt>
                <c:pt idx="361">
                  <c:v>104355812.59239902</c:v>
                </c:pt>
                <c:pt idx="362">
                  <c:v>104507758.32114398</c:v>
                </c:pt>
                <c:pt idx="363">
                  <c:v>104659220.28817602</c:v>
                </c:pt>
                <c:pt idx="364">
                  <c:v>104810199.63320802</c:v>
                </c:pt>
                <c:pt idx="365">
                  <c:v>104960697.488342</c:v>
                </c:pt>
                <c:pt idx="366">
                  <c:v>105110714.97813198</c:v>
                </c:pt>
                <c:pt idx="367">
                  <c:v>105260253.219649</c:v>
                </c:pt>
                <c:pt idx="368">
                  <c:v>105409313.32254298</c:v>
                </c:pt>
                <c:pt idx="369">
                  <c:v>105557896.389107</c:v>
                </c:pt>
                <c:pt idx="370">
                  <c:v>105706003.514339</c:v>
                </c:pt>
                <c:pt idx="371">
                  <c:v>105853635.78600401</c:v>
                </c:pt>
                <c:pt idx="372">
                  <c:v>106000794.28469101</c:v>
                </c:pt>
                <c:pt idx="373">
                  <c:v>106147480.08387601</c:v>
                </c:pt>
                <c:pt idx="374">
                  <c:v>106293694.24998102</c:v>
                </c:pt>
                <c:pt idx="375">
                  <c:v>106439437.84243001</c:v>
                </c:pt>
                <c:pt idx="376">
                  <c:v>106584711.91371199</c:v>
                </c:pt>
                <c:pt idx="377">
                  <c:v>106729517.50943002</c:v>
                </c:pt>
                <c:pt idx="378">
                  <c:v>106873855.66836701</c:v>
                </c:pt>
                <c:pt idx="379">
                  <c:v>107017727.42253399</c:v>
                </c:pt>
                <c:pt idx="380">
                  <c:v>107161133.79723002</c:v>
                </c:pt>
                <c:pt idx="381">
                  <c:v>107304075.811093</c:v>
                </c:pt>
                <c:pt idx="382">
                  <c:v>107446554.47616</c:v>
                </c:pt>
                <c:pt idx="383">
                  <c:v>107588570.797912</c:v>
                </c:pt>
                <c:pt idx="384">
                  <c:v>107730125.775335</c:v>
                </c:pt>
                <c:pt idx="385">
                  <c:v>107871220.40096702</c:v>
                </c:pt>
                <c:pt idx="386">
                  <c:v>108011855.66095199</c:v>
                </c:pt>
                <c:pt idx="387">
                  <c:v>108152032.535089</c:v>
                </c:pt>
                <c:pt idx="388">
                  <c:v>108291751.99688601</c:v>
                </c:pt>
                <c:pt idx="389">
                  <c:v>108431015.01360601</c:v>
                </c:pt>
                <c:pt idx="390">
                  <c:v>108569822.546321</c:v>
                </c:pt>
                <c:pt idx="391">
                  <c:v>108708175.54995599</c:v>
                </c:pt>
                <c:pt idx="392">
                  <c:v>108846074.97334</c:v>
                </c:pt>
                <c:pt idx="393">
                  <c:v>108983521.75925602</c:v>
                </c:pt>
                <c:pt idx="394">
                  <c:v>109120516.844483</c:v>
                </c:pt>
                <c:pt idx="395">
                  <c:v>109257061.15984701</c:v>
                </c:pt>
                <c:pt idx="396">
                  <c:v>109393155.63026699</c:v>
                </c:pt>
                <c:pt idx="397">
                  <c:v>109528801.17479798</c:v>
                </c:pt>
                <c:pt idx="398">
                  <c:v>109663998.70668</c:v>
                </c:pt>
                <c:pt idx="399">
                  <c:v>109798749.13338001</c:v>
                </c:pt>
                <c:pt idx="400">
                  <c:v>109933053.35663798</c:v>
                </c:pt>
                <c:pt idx="401">
                  <c:v>110066912.27251001</c:v>
                </c:pt>
                <c:pt idx="402">
                  <c:v>110200326.771411</c:v>
                </c:pt>
                <c:pt idx="403">
                  <c:v>110333297.73816201</c:v>
                </c:pt>
                <c:pt idx="404">
                  <c:v>110465826.052026</c:v>
                </c:pt>
                <c:pt idx="405">
                  <c:v>110597912.58675298</c:v>
                </c:pt>
                <c:pt idx="406">
                  <c:v>110729558.21062498</c:v>
                </c:pt>
                <c:pt idx="407">
                  <c:v>110860763.78649102</c:v>
                </c:pt>
                <c:pt idx="408">
                  <c:v>110991530.17181298</c:v>
                </c:pt>
                <c:pt idx="409">
                  <c:v>111121858.218704</c:v>
                </c:pt>
                <c:pt idx="410">
                  <c:v>111251748.77396601</c:v>
                </c:pt>
                <c:pt idx="411">
                  <c:v>111381202.67913496</c:v>
                </c:pt>
                <c:pt idx="412">
                  <c:v>111510220.77051298</c:v>
                </c:pt>
                <c:pt idx="413">
                  <c:v>111638803.87921201</c:v>
                </c:pt>
                <c:pt idx="414">
                  <c:v>111766952.831192</c:v>
                </c:pt>
                <c:pt idx="415">
                  <c:v>111894668.44729601</c:v>
                </c:pt>
                <c:pt idx="416">
                  <c:v>112021951.54328804</c:v>
                </c:pt>
                <c:pt idx="417">
                  <c:v>112148802.929892</c:v>
                </c:pt>
                <c:pt idx="418">
                  <c:v>112275223.41282901</c:v>
                </c:pt>
                <c:pt idx="419">
                  <c:v>112401213.792851</c:v>
                </c:pt>
                <c:pt idx="420">
                  <c:v>112526774.865776</c:v>
                </c:pt>
                <c:pt idx="421">
                  <c:v>112651907.422529</c:v>
                </c:pt>
                <c:pt idx="422">
                  <c:v>112776612.24917302</c:v>
                </c:pt>
                <c:pt idx="423">
                  <c:v>112900890.12694299</c:v>
                </c:pt>
                <c:pt idx="424">
                  <c:v>113024741.832284</c:v>
                </c:pt>
                <c:pt idx="425">
                  <c:v>113148168.13688201</c:v>
                </c:pt>
                <c:pt idx="426">
                  <c:v>113271169.80770199</c:v>
                </c:pt>
                <c:pt idx="427">
                  <c:v>113393747.607016</c:v>
                </c:pt>
                <c:pt idx="428">
                  <c:v>113515902.29243901</c:v>
                </c:pt>
                <c:pt idx="429">
                  <c:v>113637634.616964</c:v>
                </c:pt>
                <c:pt idx="430">
                  <c:v>113758945.328991</c:v>
                </c:pt>
                <c:pt idx="431">
                  <c:v>113879835.17235801</c:v>
                </c:pt>
                <c:pt idx="432">
                  <c:v>114000304.88638</c:v>
                </c:pt>
                <c:pt idx="433">
                  <c:v>114120355.205871</c:v>
                </c:pt>
                <c:pt idx="434">
                  <c:v>114239986.861184</c:v>
                </c:pt>
                <c:pt idx="435">
                  <c:v>114359200.57823399</c:v>
                </c:pt>
                <c:pt idx="436">
                  <c:v>114477997.07853501</c:v>
                </c:pt>
                <c:pt idx="437">
                  <c:v>114596377.079228</c:v>
                </c:pt>
                <c:pt idx="438">
                  <c:v>114714341.29310802</c:v>
                </c:pt>
                <c:pt idx="439">
                  <c:v>114831890.42866002</c:v>
                </c:pt>
                <c:pt idx="440">
                  <c:v>114949025.190082</c:v>
                </c:pt>
                <c:pt idx="441">
                  <c:v>115065746.277317</c:v>
                </c:pt>
                <c:pt idx="442">
                  <c:v>115182054.386085</c:v>
                </c:pt>
                <c:pt idx="443">
                  <c:v>115297950.207904</c:v>
                </c:pt>
                <c:pt idx="444">
                  <c:v>115413434.43012501</c:v>
                </c:pt>
                <c:pt idx="445">
                  <c:v>115528507.735957</c:v>
                </c:pt>
                <c:pt idx="446">
                  <c:v>115643170.80449602</c:v>
                </c:pt>
                <c:pt idx="447">
                  <c:v>115757424.31074998</c:v>
                </c:pt>
                <c:pt idx="448">
                  <c:v>115871268.925669</c:v>
                </c:pt>
                <c:pt idx="449">
                  <c:v>115984705.316172</c:v>
                </c:pt>
                <c:pt idx="450">
                  <c:v>116097734.145171</c:v>
                </c:pt>
                <c:pt idx="451">
                  <c:v>116210356.07159798</c:v>
                </c:pt>
                <c:pt idx="452">
                  <c:v>116322571.750434</c:v>
                </c:pt>
                <c:pt idx="453">
                  <c:v>116434381.83273201</c:v>
                </c:pt>
                <c:pt idx="454">
                  <c:v>116545786.96564399</c:v>
                </c:pt>
                <c:pt idx="455">
                  <c:v>116656787.79244602</c:v>
                </c:pt>
                <c:pt idx="456">
                  <c:v>116767384.95256102</c:v>
                </c:pt>
                <c:pt idx="457">
                  <c:v>116877579.08159</c:v>
                </c:pt>
                <c:pt idx="458">
                  <c:v>116987370.81133002</c:v>
                </c:pt>
                <c:pt idx="459">
                  <c:v>117096760.76980102</c:v>
                </c:pt>
                <c:pt idx="460">
                  <c:v>117205749.581273</c:v>
                </c:pt>
                <c:pt idx="461">
                  <c:v>117314337.86628501</c:v>
                </c:pt>
                <c:pt idx="462">
                  <c:v>117422526.24167101</c:v>
                </c:pt>
                <c:pt idx="463">
                  <c:v>117530315.320586</c:v>
                </c:pt>
                <c:pt idx="464">
                  <c:v>117637705.71252501</c:v>
                </c:pt>
                <c:pt idx="465">
                  <c:v>117744698.023348</c:v>
                </c:pt>
                <c:pt idx="466">
                  <c:v>117851292.855305</c:v>
                </c:pt>
                <c:pt idx="467">
                  <c:v>117957490.80705398</c:v>
                </c:pt>
                <c:pt idx="468">
                  <c:v>118063292.47368802</c:v>
                </c:pt>
                <c:pt idx="469">
                  <c:v>118168698.44675502</c:v>
                </c:pt>
                <c:pt idx="470">
                  <c:v>118273709.314279</c:v>
                </c:pt>
                <c:pt idx="471">
                  <c:v>118378325.660785</c:v>
                </c:pt>
                <c:pt idx="472">
                  <c:v>118482548.06731699</c:v>
                </c:pt>
                <c:pt idx="473">
                  <c:v>118586377.11146399</c:v>
                </c:pt>
                <c:pt idx="474">
                  <c:v>118689813.36737502</c:v>
                </c:pt>
                <c:pt idx="475">
                  <c:v>118792857.40578599</c:v>
                </c:pt>
                <c:pt idx="476">
                  <c:v>118895509.794037</c:v>
                </c:pt>
                <c:pt idx="477">
                  <c:v>118997771.09609501</c:v>
                </c:pt>
                <c:pt idx="478">
                  <c:v>119099641.87257199</c:v>
                </c:pt>
                <c:pt idx="479">
                  <c:v>119201122.68074699</c:v>
                </c:pt>
                <c:pt idx="480">
                  <c:v>119302214.07458599</c:v>
                </c:pt>
                <c:pt idx="481">
                  <c:v>119402916.60476299</c:v>
                </c:pt>
                <c:pt idx="482">
                  <c:v>119503230.81867501</c:v>
                </c:pt>
                <c:pt idx="483">
                  <c:v>119603157.26046804</c:v>
                </c:pt>
                <c:pt idx="484">
                  <c:v>119702696.47105201</c:v>
                </c:pt>
                <c:pt idx="485">
                  <c:v>119801848.98811902</c:v>
                </c:pt>
                <c:pt idx="486">
                  <c:v>119900615.34616899</c:v>
                </c:pt>
                <c:pt idx="487">
                  <c:v>119998996.07651998</c:v>
                </c:pt>
                <c:pt idx="488">
                  <c:v>120096991.707332</c:v>
                </c:pt>
                <c:pt idx="489">
                  <c:v>120194602.76362501</c:v>
                </c:pt>
                <c:pt idx="490">
                  <c:v>120291829.76729602</c:v>
                </c:pt>
                <c:pt idx="491">
                  <c:v>120388673.237139</c:v>
                </c:pt>
                <c:pt idx="492">
                  <c:v>120485133.68885899</c:v>
                </c:pt>
                <c:pt idx="493">
                  <c:v>120581211.63509399</c:v>
                </c:pt>
                <c:pt idx="494">
                  <c:v>120676907.58543098</c:v>
                </c:pt>
                <c:pt idx="495">
                  <c:v>120772222.04642501</c:v>
                </c:pt>
                <c:pt idx="496">
                  <c:v>120867155.52161199</c:v>
                </c:pt>
                <c:pt idx="497">
                  <c:v>120961708.51153198</c:v>
                </c:pt>
                <c:pt idx="498">
                  <c:v>121055881.513741</c:v>
                </c:pt>
                <c:pt idx="499">
                  <c:v>121149675.02283201</c:v>
                </c:pt>
                <c:pt idx="500">
                  <c:v>121243089.530449</c:v>
                </c:pt>
                <c:pt idx="501">
                  <c:v>121336125.52530301</c:v>
                </c:pt>
                <c:pt idx="502">
                  <c:v>121428783.49319102</c:v>
                </c:pt>
                <c:pt idx="503">
                  <c:v>121521063.91701202</c:v>
                </c:pt>
                <c:pt idx="504">
                  <c:v>121612967.27678098</c:v>
                </c:pt>
                <c:pt idx="505">
                  <c:v>121704494.04964502</c:v>
                </c:pt>
                <c:pt idx="506">
                  <c:v>121795644.709903</c:v>
                </c:pt>
                <c:pt idx="507">
                  <c:v>121886419.72901602</c:v>
                </c:pt>
                <c:pt idx="508">
                  <c:v>121976819.57562599</c:v>
                </c:pt>
                <c:pt idx="509">
                  <c:v>122066844.715571</c:v>
                </c:pt>
                <c:pt idx="510">
                  <c:v>122156495.6119</c:v>
                </c:pt>
                <c:pt idx="511">
                  <c:v>122245772.724889</c:v>
                </c:pt>
                <c:pt idx="512">
                  <c:v>122334676.512053</c:v>
                </c:pt>
                <c:pt idx="513">
                  <c:v>122423207.42816402</c:v>
                </c:pt>
                <c:pt idx="514">
                  <c:v>122511365.92526601</c:v>
                </c:pt>
                <c:pt idx="515">
                  <c:v>122599152.45268799</c:v>
                </c:pt>
                <c:pt idx="516">
                  <c:v>122686567.457056</c:v>
                </c:pt>
                <c:pt idx="517">
                  <c:v>122773611.382314</c:v>
                </c:pt>
                <c:pt idx="518">
                  <c:v>122860284.66973299</c:v>
                </c:pt>
                <c:pt idx="519">
                  <c:v>122946587.757927</c:v>
                </c:pt>
                <c:pt idx="520">
                  <c:v>123032521.08286601</c:v>
                </c:pt>
                <c:pt idx="521">
                  <c:v>123118085.07788998</c:v>
                </c:pt>
                <c:pt idx="522">
                  <c:v>123203280.17372398</c:v>
                </c:pt>
                <c:pt idx="523">
                  <c:v>123288106.79849201</c:v>
                </c:pt>
                <c:pt idx="524">
                  <c:v>123372565.37772699</c:v>
                </c:pt>
                <c:pt idx="525">
                  <c:v>123456656.334388</c:v>
                </c:pt>
                <c:pt idx="526">
                  <c:v>123540380.088872</c:v>
                </c:pt>
                <c:pt idx="527">
                  <c:v>123623737.059027</c:v>
                </c:pt>
                <c:pt idx="528">
                  <c:v>123706727.66016501</c:v>
                </c:pt>
                <c:pt idx="529">
                  <c:v>123789352.305076</c:v>
                </c:pt>
                <c:pt idx="530">
                  <c:v>123871611.404037</c:v>
                </c:pt>
                <c:pt idx="531">
                  <c:v>123953505.36483198</c:v>
                </c:pt>
                <c:pt idx="532">
                  <c:v>124035034.592757</c:v>
                </c:pt>
                <c:pt idx="533">
                  <c:v>124116199.49063602</c:v>
                </c:pt>
                <c:pt idx="534">
                  <c:v>124197000.45883502</c:v>
                </c:pt>
                <c:pt idx="535">
                  <c:v>124277437.89527</c:v>
                </c:pt>
                <c:pt idx="536">
                  <c:v>124357512.19542198</c:v>
                </c:pt>
                <c:pt idx="537">
                  <c:v>124437223.75235</c:v>
                </c:pt>
                <c:pt idx="538">
                  <c:v>124516572.956699</c:v>
                </c:pt>
                <c:pt idx="539">
                  <c:v>124595560.196716</c:v>
                </c:pt>
                <c:pt idx="540">
                  <c:v>124674185.858261</c:v>
                </c:pt>
                <c:pt idx="541">
                  <c:v>124752450.32481399</c:v>
                </c:pt>
                <c:pt idx="542">
                  <c:v>124830353.977494</c:v>
                </c:pt>
                <c:pt idx="543">
                  <c:v>124907897.19506502</c:v>
                </c:pt>
                <c:pt idx="544">
                  <c:v>124985080.353948</c:v>
                </c:pt>
                <c:pt idx="545">
                  <c:v>125061903.82823399</c:v>
                </c:pt>
                <c:pt idx="546">
                  <c:v>125138367.98969601</c:v>
                </c:pt>
                <c:pt idx="547">
                  <c:v>125214473.20779602</c:v>
                </c:pt>
                <c:pt idx="548">
                  <c:v>125290219.8497</c:v>
                </c:pt>
                <c:pt idx="549">
                  <c:v>125365608.280284</c:v>
                </c:pt>
                <c:pt idx="550">
                  <c:v>125440638.86215298</c:v>
                </c:pt>
                <c:pt idx="551">
                  <c:v>125515311.95564198</c:v>
                </c:pt>
                <c:pt idx="552">
                  <c:v>125589627.918834</c:v>
                </c:pt>
                <c:pt idx="553">
                  <c:v>125663587.107566</c:v>
                </c:pt>
                <c:pt idx="554">
                  <c:v>125737189.87544198</c:v>
                </c:pt>
                <c:pt idx="555">
                  <c:v>125810436.57384199</c:v>
                </c:pt>
                <c:pt idx="556">
                  <c:v>125883327.55193098</c:v>
                </c:pt>
                <c:pt idx="557">
                  <c:v>125955863.15667398</c:v>
                </c:pt>
                <c:pt idx="558">
                  <c:v>126028043.73284</c:v>
                </c:pt>
                <c:pt idx="559">
                  <c:v>126099869.623016</c:v>
                </c:pt>
                <c:pt idx="560">
                  <c:v>126171341.16761398</c:v>
                </c:pt>
                <c:pt idx="561">
                  <c:v>126242458.70488502</c:v>
                </c:pt>
                <c:pt idx="562">
                  <c:v>126313222.57092199</c:v>
                </c:pt>
                <c:pt idx="563">
                  <c:v>126383633.09967701</c:v>
                </c:pt>
                <c:pt idx="564">
                  <c:v>126453690.62296498</c:v>
                </c:pt>
                <c:pt idx="565">
                  <c:v>126523395.47047701</c:v>
                </c:pt>
                <c:pt idx="566">
                  <c:v>126592747.96978602</c:v>
                </c:pt>
                <c:pt idx="567">
                  <c:v>126661748.44636104</c:v>
                </c:pt>
                <c:pt idx="568">
                  <c:v>126730397.223572</c:v>
                </c:pt>
                <c:pt idx="569">
                  <c:v>126798694.62269901</c:v>
                </c:pt>
                <c:pt idx="570">
                  <c:v>126866640.962944</c:v>
                </c:pt>
                <c:pt idx="571">
                  <c:v>126934236.56143799</c:v>
                </c:pt>
                <c:pt idx="572">
                  <c:v>127001481.733252</c:v>
                </c:pt>
                <c:pt idx="573">
                  <c:v>127068376.79140201</c:v>
                </c:pt>
                <c:pt idx="574">
                  <c:v>127134922.04685998</c:v>
                </c:pt>
                <c:pt idx="575">
                  <c:v>127201117.80856401</c:v>
                </c:pt>
                <c:pt idx="576">
                  <c:v>127266964.38342501</c:v>
                </c:pt>
                <c:pt idx="577">
                  <c:v>127332462.076335</c:v>
                </c:pt>
                <c:pt idx="578">
                  <c:v>127397611.19017501</c:v>
                </c:pt>
                <c:pt idx="579">
                  <c:v>127462412.02582601</c:v>
                </c:pt>
                <c:pt idx="580">
                  <c:v>127526864.88217601</c:v>
                </c:pt>
                <c:pt idx="581">
                  <c:v>127590970.056126</c:v>
                </c:pt>
                <c:pt idx="582">
                  <c:v>127654727.842602</c:v>
                </c:pt>
                <c:pt idx="583">
                  <c:v>127718138.53456098</c:v>
                </c:pt>
                <c:pt idx="584">
                  <c:v>127781202.42299801</c:v>
                </c:pt>
                <c:pt idx="585">
                  <c:v>127843919.796955</c:v>
                </c:pt>
                <c:pt idx="586">
                  <c:v>127906290.94353102</c:v>
                </c:pt>
                <c:pt idx="587">
                  <c:v>127968316.14788498</c:v>
                </c:pt>
                <c:pt idx="588">
                  <c:v>128029995.693248</c:v>
                </c:pt>
                <c:pt idx="589">
                  <c:v>128091329.860929</c:v>
                </c:pt>
                <c:pt idx="590">
                  <c:v>128152318.930323</c:v>
                </c:pt>
                <c:pt idx="591">
                  <c:v>128212963.17891701</c:v>
                </c:pt>
                <c:pt idx="592">
                  <c:v>128273262.88229902</c:v>
                </c:pt>
                <c:pt idx="593">
                  <c:v>128333218.31416501</c:v>
                </c:pt>
                <c:pt idx="594">
                  <c:v>128392829.74632801</c:v>
                </c:pt>
                <c:pt idx="595">
                  <c:v>128452097.448722</c:v>
                </c:pt>
                <c:pt idx="596">
                  <c:v>128511021.689412</c:v>
                </c:pt>
                <c:pt idx="597">
                  <c:v>128569602.734597</c:v>
                </c:pt>
                <c:pt idx="598">
                  <c:v>128627840.84862401</c:v>
                </c:pt>
                <c:pt idx="599">
                  <c:v>128685736.29398802</c:v>
                </c:pt>
                <c:pt idx="600">
                  <c:v>128743289.33134502</c:v>
                </c:pt>
                <c:pt idx="601">
                  <c:v>128800500.219512</c:v>
                </c:pt>
                <c:pt idx="602">
                  <c:v>128857369.21548101</c:v>
                </c:pt>
                <c:pt idx="603">
                  <c:v>128913896.57442099</c:v>
                </c:pt>
                <c:pt idx="604">
                  <c:v>128970082.54968502</c:v>
                </c:pt>
                <c:pt idx="605">
                  <c:v>129025927.392821</c:v>
                </c:pt>
                <c:pt idx="606">
                  <c:v>129081431.353572</c:v>
                </c:pt>
                <c:pt idx="607">
                  <c:v>129136594.679888</c:v>
                </c:pt>
                <c:pt idx="608">
                  <c:v>129191417.61793</c:v>
                </c:pt>
                <c:pt idx="609">
                  <c:v>129245900.41207603</c:v>
                </c:pt>
                <c:pt idx="610">
                  <c:v>129300043.30492799</c:v>
                </c:pt>
                <c:pt idx="611">
                  <c:v>129353846.53732</c:v>
                </c:pt>
                <c:pt idx="612">
                  <c:v>129407310.34832102</c:v>
                </c:pt>
                <c:pt idx="613">
                  <c:v>129460434.97524299</c:v>
                </c:pt>
                <c:pt idx="614">
                  <c:v>129513220.65364701</c:v>
                </c:pt>
                <c:pt idx="615">
                  <c:v>129565667.61735</c:v>
                </c:pt>
                <c:pt idx="616">
                  <c:v>129617776.09842999</c:v>
                </c:pt>
                <c:pt idx="617">
                  <c:v>129669546.32722898</c:v>
                </c:pt>
                <c:pt idx="618">
                  <c:v>129720978.53236601</c:v>
                </c:pt>
                <c:pt idx="619">
                  <c:v>129772072.94073501</c:v>
                </c:pt>
                <c:pt idx="620">
                  <c:v>129822829.77751701</c:v>
                </c:pt>
                <c:pt idx="621">
                  <c:v>129873249.266183</c:v>
                </c:pt>
                <c:pt idx="622">
                  <c:v>129923331.628498</c:v>
                </c:pt>
                <c:pt idx="623">
                  <c:v>129973077.08453096</c:v>
                </c:pt>
                <c:pt idx="624">
                  <c:v>130022485.85265601</c:v>
                </c:pt>
                <c:pt idx="625">
                  <c:v>130071558.149562</c:v>
                </c:pt>
                <c:pt idx="626">
                  <c:v>130120294.19025299</c:v>
                </c:pt>
                <c:pt idx="627">
                  <c:v>130168694.18806</c:v>
                </c:pt>
                <c:pt idx="628">
                  <c:v>130216758.35463999</c:v>
                </c:pt>
                <c:pt idx="629">
                  <c:v>130264486.89998601</c:v>
                </c:pt>
                <c:pt idx="630">
                  <c:v>130311880.03242999</c:v>
                </c:pt>
                <c:pt idx="631">
                  <c:v>130358937.95864898</c:v>
                </c:pt>
                <c:pt idx="632">
                  <c:v>130405660.88367</c:v>
                </c:pt>
                <c:pt idx="633">
                  <c:v>130452049.010873</c:v>
                </c:pt>
                <c:pt idx="634">
                  <c:v>130498102.54200302</c:v>
                </c:pt>
                <c:pt idx="635">
                  <c:v>130543821.67716399</c:v>
                </c:pt>
                <c:pt idx="636">
                  <c:v>130589206.61483496</c:v>
                </c:pt>
                <c:pt idx="637">
                  <c:v>130634257.55186802</c:v>
                </c:pt>
                <c:pt idx="638">
                  <c:v>130678974.68349601</c:v>
                </c:pt>
                <c:pt idx="639">
                  <c:v>130723358.203334</c:v>
                </c:pt>
                <c:pt idx="640">
                  <c:v>130767408.30339001</c:v>
                </c:pt>
                <c:pt idx="641">
                  <c:v>130811125.17406496</c:v>
                </c:pt>
                <c:pt idx="642">
                  <c:v>130854509.00415899</c:v>
                </c:pt>
                <c:pt idx="643">
                  <c:v>130897559.98087601</c:v>
                </c:pt>
                <c:pt idx="644">
                  <c:v>130940278.289827</c:v>
                </c:pt>
                <c:pt idx="645">
                  <c:v>130982664.11503798</c:v>
                </c:pt>
                <c:pt idx="646">
                  <c:v>131024717.63895099</c:v>
                </c:pt>
                <c:pt idx="647">
                  <c:v>131066439.04242902</c:v>
                </c:pt>
                <c:pt idx="648">
                  <c:v>131107828.50476301</c:v>
                </c:pt>
                <c:pt idx="649">
                  <c:v>131148886.20367502</c:v>
                </c:pt>
                <c:pt idx="650">
                  <c:v>131189612.315319</c:v>
                </c:pt>
                <c:pt idx="651">
                  <c:v>131230007.014291</c:v>
                </c:pt>
                <c:pt idx="652">
                  <c:v>131270070.47363098</c:v>
                </c:pt>
                <c:pt idx="653">
                  <c:v>131309802.86482298</c:v>
                </c:pt>
                <c:pt idx="654">
                  <c:v>131349204.357807</c:v>
                </c:pt>
                <c:pt idx="655">
                  <c:v>131388275.120977</c:v>
                </c:pt>
                <c:pt idx="656">
                  <c:v>131427015.321187</c:v>
                </c:pt>
                <c:pt idx="657">
                  <c:v>131465425.12375601</c:v>
                </c:pt>
                <c:pt idx="658">
                  <c:v>131503504.69247101</c:v>
                </c:pt>
                <c:pt idx="659">
                  <c:v>131541254.18958898</c:v>
                </c:pt>
                <c:pt idx="660">
                  <c:v>131578673.77584599</c:v>
                </c:pt>
                <c:pt idx="661">
                  <c:v>131615763.610456</c:v>
                </c:pt>
                <c:pt idx="662">
                  <c:v>131652523.851117</c:v>
                </c:pt>
                <c:pt idx="663">
                  <c:v>131688954.65401499</c:v>
                </c:pt>
                <c:pt idx="664">
                  <c:v>131725056.173825</c:v>
                </c:pt>
                <c:pt idx="665">
                  <c:v>131760828.563721</c:v>
                </c:pt>
                <c:pt idx="666">
                  <c:v>131796271.975372</c:v>
                </c:pt>
                <c:pt idx="667">
                  <c:v>131831386.55895101</c:v>
                </c:pt>
                <c:pt idx="668">
                  <c:v>131866172.46313402</c:v>
                </c:pt>
                <c:pt idx="669">
                  <c:v>131900629.83511101</c:v>
                </c:pt>
                <c:pt idx="670">
                  <c:v>131934758.82058001</c:v>
                </c:pt>
                <c:pt idx="671">
                  <c:v>131968559.563759</c:v>
                </c:pt>
                <c:pt idx="672">
                  <c:v>132002032.20738302</c:v>
                </c:pt>
                <c:pt idx="673">
                  <c:v>132035176.892712</c:v>
                </c:pt>
                <c:pt idx="674">
                  <c:v>132067993.75952998</c:v>
                </c:pt>
                <c:pt idx="675">
                  <c:v>132100482.946154</c:v>
                </c:pt>
                <c:pt idx="676">
                  <c:v>132132644.589432</c:v>
                </c:pt>
                <c:pt idx="677">
                  <c:v>132164478.82474698</c:v>
                </c:pt>
                <c:pt idx="678">
                  <c:v>132195985.786025</c:v>
                </c:pt>
                <c:pt idx="679">
                  <c:v>132227165.60573098</c:v>
                </c:pt>
                <c:pt idx="680">
                  <c:v>132258018.41487801</c:v>
                </c:pt>
                <c:pt idx="681">
                  <c:v>132288544.34302601</c:v>
                </c:pt>
                <c:pt idx="682">
                  <c:v>132318743.51828901</c:v>
                </c:pt>
                <c:pt idx="683">
                  <c:v>132348616.067334</c:v>
                </c:pt>
                <c:pt idx="684">
                  <c:v>132378162.11538699</c:v>
                </c:pt>
                <c:pt idx="685">
                  <c:v>132407381.78623298</c:v>
                </c:pt>
                <c:pt idx="686">
                  <c:v>132436275.202223</c:v>
                </c:pt>
                <c:pt idx="687">
                  <c:v>132464842.484272</c:v>
                </c:pt>
                <c:pt idx="688">
                  <c:v>132493083.75186799</c:v>
                </c:pt>
                <c:pt idx="689">
                  <c:v>132520999.12306599</c:v>
                </c:pt>
                <c:pt idx="690">
                  <c:v>132548588.71449901</c:v>
                </c:pt>
                <c:pt idx="691">
                  <c:v>132575852.64137802</c:v>
                </c:pt>
                <c:pt idx="692">
                  <c:v>132602791.01749399</c:v>
                </c:pt>
                <c:pt idx="693">
                  <c:v>132629403.955219</c:v>
                </c:pt>
                <c:pt idx="694">
                  <c:v>132655691.56551199</c:v>
                </c:pt>
                <c:pt idx="695">
                  <c:v>132681653.95792</c:v>
                </c:pt>
                <c:pt idx="696">
                  <c:v>132707291.24058102</c:v>
                </c:pt>
                <c:pt idx="697">
                  <c:v>132732603.52022399</c:v>
                </c:pt>
                <c:pt idx="698">
                  <c:v>132757590.90217704</c:v>
                </c:pt>
                <c:pt idx="699">
                  <c:v>132782253.49036402</c:v>
                </c:pt>
                <c:pt idx="700">
                  <c:v>132806591.38731</c:v>
                </c:pt>
                <c:pt idx="701">
                  <c:v>132830604.69414099</c:v>
                </c:pt>
                <c:pt idx="702">
                  <c:v>132854293.510591</c:v>
                </c:pt>
                <c:pt idx="703">
                  <c:v>132877657.935</c:v>
                </c:pt>
                <c:pt idx="704">
                  <c:v>132900698.064317</c:v>
                </c:pt>
                <c:pt idx="705">
                  <c:v>132923413.99410501</c:v>
                </c:pt>
                <c:pt idx="706">
                  <c:v>132945805.818538</c:v>
                </c:pt>
                <c:pt idx="707">
                  <c:v>132967873.630411</c:v>
                </c:pt>
                <c:pt idx="708">
                  <c:v>132989617.52113201</c:v>
                </c:pt>
                <c:pt idx="709">
                  <c:v>133011037.58073398</c:v>
                </c:pt>
                <c:pt idx="710">
                  <c:v>133032133.89787</c:v>
                </c:pt>
                <c:pt idx="711">
                  <c:v>133052906.559818</c:v>
                </c:pt>
                <c:pt idx="712">
                  <c:v>133073355.652483</c:v>
                </c:pt>
                <c:pt idx="713">
                  <c:v>133093481.26040001</c:v>
                </c:pt>
                <c:pt idx="714">
                  <c:v>133113283.46673298</c:v>
                </c:pt>
                <c:pt idx="715">
                  <c:v>133132762.35327701</c:v>
                </c:pt>
                <c:pt idx="716">
                  <c:v>133151918.00046402</c:v>
                </c:pt>
                <c:pt idx="717">
                  <c:v>133170750.48736101</c:v>
                </c:pt>
                <c:pt idx="718">
                  <c:v>133189259.891673</c:v>
                </c:pt>
                <c:pt idx="719">
                  <c:v>133207446.28974399</c:v>
                </c:pt>
                <c:pt idx="720">
                  <c:v>133225309.756561</c:v>
                </c:pt>
                <c:pt idx="721">
                  <c:v>133242850.36575298</c:v>
                </c:pt>
                <c:pt idx="722">
                  <c:v>133260068.18959399</c:v>
                </c:pt>
                <c:pt idx="723">
                  <c:v>133276963.29900502</c:v>
                </c:pt>
                <c:pt idx="724">
                  <c:v>133293535.76355401</c:v>
                </c:pt>
                <c:pt idx="725">
                  <c:v>133309785.65146002</c:v>
                </c:pt>
                <c:pt idx="726">
                  <c:v>133325713.02959301</c:v>
                </c:pt>
                <c:pt idx="727">
                  <c:v>133341317.96347503</c:v>
                </c:pt>
                <c:pt idx="728">
                  <c:v>133356600.51728199</c:v>
                </c:pt>
                <c:pt idx="729">
                  <c:v>133371560.753846</c:v>
                </c:pt>
                <c:pt idx="730">
                  <c:v>133386198.73465799</c:v>
                </c:pt>
                <c:pt idx="731">
                  <c:v>133400514.51986399</c:v>
                </c:pt>
                <c:pt idx="732">
                  <c:v>133414508.168273</c:v>
                </c:pt>
                <c:pt idx="733">
                  <c:v>133428179.737353</c:v>
                </c:pt>
                <c:pt idx="734">
                  <c:v>133441529.28323601</c:v>
                </c:pt>
                <c:pt idx="735">
                  <c:v>133454556.860717</c:v>
                </c:pt>
                <c:pt idx="736">
                  <c:v>133467262.523256</c:v>
                </c:pt>
                <c:pt idx="737">
                  <c:v>133479646.32298</c:v>
                </c:pt>
                <c:pt idx="738">
                  <c:v>133491708.310682</c:v>
                </c:pt>
                <c:pt idx="739">
                  <c:v>133503448.535825</c:v>
                </c:pt>
                <c:pt idx="740">
                  <c:v>133514867.04653898</c:v>
                </c:pt>
                <c:pt idx="741">
                  <c:v>133525963.88962901</c:v>
                </c:pt>
                <c:pt idx="742">
                  <c:v>133536739.110569</c:v>
                </c:pt>
                <c:pt idx="743">
                  <c:v>133547192.75350502</c:v>
                </c:pt>
                <c:pt idx="744">
                  <c:v>133557324.861259</c:v>
                </c:pt>
                <c:pt idx="745">
                  <c:v>133567135.475327</c:v>
                </c:pt>
                <c:pt idx="746">
                  <c:v>133576624.635879</c:v>
                </c:pt>
                <c:pt idx="747">
                  <c:v>133585792.38176498</c:v>
                </c:pt>
                <c:pt idx="748">
                  <c:v>133594638.75050898</c:v>
                </c:pt>
                <c:pt idx="749">
                  <c:v>133603163.77831602</c:v>
                </c:pt>
                <c:pt idx="750">
                  <c:v>133611367.50006902</c:v>
                </c:pt>
                <c:pt idx="751">
                  <c:v>133619249.94933002</c:v>
                </c:pt>
                <c:pt idx="752">
                  <c:v>133626811.15834399</c:v>
                </c:pt>
                <c:pt idx="753">
                  <c:v>133634051.158035</c:v>
                </c:pt>
                <c:pt idx="754">
                  <c:v>133640969.978011</c:v>
                </c:pt>
                <c:pt idx="755">
                  <c:v>133647567.646562</c:v>
                </c:pt>
                <c:pt idx="756">
                  <c:v>133653844.19066</c:v>
                </c:pt>
                <c:pt idx="757">
                  <c:v>133659799.63596298</c:v>
                </c:pt>
                <c:pt idx="758">
                  <c:v>133665434.00681399</c:v>
                </c:pt>
                <c:pt idx="759">
                  <c:v>133670747.32623801</c:v>
                </c:pt>
                <c:pt idx="760">
                  <c:v>133675739.61594899</c:v>
                </c:pt>
                <c:pt idx="761">
                  <c:v>133680410.896346</c:v>
                </c:pt>
                <c:pt idx="762">
                  <c:v>133684761.18651299</c:v>
                </c:pt>
                <c:pt idx="763">
                  <c:v>133688790.50422399</c:v>
                </c:pt>
                <c:pt idx="764">
                  <c:v>133692498.86593698</c:v>
                </c:pt>
                <c:pt idx="765">
                  <c:v>133695886.286801</c:v>
                </c:pt>
                <c:pt idx="766">
                  <c:v>133698952.78065099</c:v>
                </c:pt>
                <c:pt idx="767">
                  <c:v>133701698.360011</c:v>
                </c:pt>
                <c:pt idx="768">
                  <c:v>133704123.03609398</c:v>
                </c:pt>
                <c:pt idx="769">
                  <c:v>133706226.818803</c:v>
                </c:pt>
                <c:pt idx="770">
                  <c:v>133708009.716727</c:v>
                </c:pt>
                <c:pt idx="771">
                  <c:v>133709471.737147</c:v>
                </c:pt>
                <c:pt idx="772">
                  <c:v>133710612.88603398</c:v>
                </c:pt>
                <c:pt idx="773">
                  <c:v>133711433.168045</c:v>
                </c:pt>
                <c:pt idx="774">
                  <c:v>133711932.58653198</c:v>
                </c:pt>
                <c:pt idx="775">
                  <c:v>133712111.14353198</c:v>
                </c:pt>
                <c:pt idx="776">
                  <c:v>133711968.83977599</c:v>
                </c:pt>
                <c:pt idx="777">
                  <c:v>133711505.67468199</c:v>
                </c:pt>
                <c:pt idx="778">
                  <c:v>133710721.646358</c:v>
                </c:pt>
                <c:pt idx="779">
                  <c:v>133709616.75160401</c:v>
                </c:pt>
                <c:pt idx="780">
                  <c:v>133708190.985908</c:v>
                </c:pt>
                <c:pt idx="781">
                  <c:v>133706444.34344901</c:v>
                </c:pt>
                <c:pt idx="782">
                  <c:v>133704376.817094</c:v>
                </c:pt>
                <c:pt idx="783">
                  <c:v>133701988.39839999</c:v>
                </c:pt>
                <c:pt idx="784">
                  <c:v>133699279.07761298</c:v>
                </c:pt>
                <c:pt idx="785">
                  <c:v>133696248.84366901</c:v>
                </c:pt>
                <c:pt idx="786">
                  <c:v>133692897.68419199</c:v>
                </c:pt>
                <c:pt idx="787">
                  <c:v>133689225.58549501</c:v>
                </c:pt>
                <c:pt idx="788">
                  <c:v>133685232.53257802</c:v>
                </c:pt>
                <c:pt idx="789">
                  <c:v>133680918.50913</c:v>
                </c:pt>
                <c:pt idx="790">
                  <c:v>133676283.497526</c:v>
                </c:pt>
                <c:pt idx="791">
                  <c:v>133671327.478829</c:v>
                </c:pt>
                <c:pt idx="792">
                  <c:v>133666050.43279099</c:v>
                </c:pt>
                <c:pt idx="793">
                  <c:v>133660452.337845</c:v>
                </c:pt>
                <c:pt idx="794">
                  <c:v>133654533.17111398</c:v>
                </c:pt>
                <c:pt idx="795">
                  <c:v>133648292.90840399</c:v>
                </c:pt>
                <c:pt idx="796">
                  <c:v>133641731.524207</c:v>
                </c:pt>
                <c:pt idx="797">
                  <c:v>133634848.99169801</c:v>
                </c:pt>
                <c:pt idx="798">
                  <c:v>133627645.282736</c:v>
                </c:pt>
                <c:pt idx="799">
                  <c:v>133620120.367862</c:v>
                </c:pt>
                <c:pt idx="800">
                  <c:v>133612274.21630099</c:v>
                </c:pt>
                <c:pt idx="801">
                  <c:v>133604106.795959</c:v>
                </c:pt>
                <c:pt idx="802">
                  <c:v>133595618.07342</c:v>
                </c:pt>
                <c:pt idx="803">
                  <c:v>133586808.013951</c:v>
                </c:pt>
                <c:pt idx="804">
                  <c:v>133577676.58149801</c:v>
                </c:pt>
                <c:pt idx="805">
                  <c:v>133568223.73868501</c:v>
                </c:pt>
                <c:pt idx="806">
                  <c:v>133558449.446812</c:v>
                </c:pt>
                <c:pt idx="807">
                  <c:v>133548353.66585699</c:v>
                </c:pt>
                <c:pt idx="808">
                  <c:v>133537936.354476</c:v>
                </c:pt>
                <c:pt idx="809">
                  <c:v>133527197.46999604</c:v>
                </c:pt>
                <c:pt idx="810">
                  <c:v>133516136.96842001</c:v>
                </c:pt>
                <c:pt idx="811">
                  <c:v>133504754.80442299</c:v>
                </c:pt>
                <c:pt idx="812">
                  <c:v>133493050.931354</c:v>
                </c:pt>
                <c:pt idx="813">
                  <c:v>133481025.30123</c:v>
                </c:pt>
                <c:pt idx="814">
                  <c:v>133468677.86473899</c:v>
                </c:pt>
                <c:pt idx="815">
                  <c:v>133456008.57123898</c:v>
                </c:pt>
                <c:pt idx="816">
                  <c:v>133443017.36875398</c:v>
                </c:pt>
                <c:pt idx="817">
                  <c:v>133429704.20397399</c:v>
                </c:pt>
                <c:pt idx="818">
                  <c:v>133416069.022255</c:v>
                </c:pt>
                <c:pt idx="819">
                  <c:v>133402111.767616</c:v>
                </c:pt>
                <c:pt idx="820">
                  <c:v>133387832.38274001</c:v>
                </c:pt>
                <c:pt idx="821">
                  <c:v>133373230.808971</c:v>
                </c:pt>
                <c:pt idx="822">
                  <c:v>133358306.986312</c:v>
                </c:pt>
                <c:pt idx="823">
                  <c:v>133343060.85342501</c:v>
                </c:pt>
                <c:pt idx="824">
                  <c:v>133327492.34762998</c:v>
                </c:pt>
                <c:pt idx="825">
                  <c:v>133311601.40490298</c:v>
                </c:pt>
                <c:pt idx="826">
                  <c:v>133295387.95987202</c:v>
                </c:pt>
                <c:pt idx="827">
                  <c:v>133278851.945822</c:v>
                </c:pt>
                <c:pt idx="828">
                  <c:v>133261993.29468502</c:v>
                </c:pt>
                <c:pt idx="829">
                  <c:v>133244811.937047</c:v>
                </c:pt>
                <c:pt idx="830">
                  <c:v>133227307.802139</c:v>
                </c:pt>
                <c:pt idx="831">
                  <c:v>133209480.817839</c:v>
                </c:pt>
                <c:pt idx="832">
                  <c:v>133191330.91067302</c:v>
                </c:pt>
                <c:pt idx="833">
                  <c:v>133172858.005806</c:v>
                </c:pt>
                <c:pt idx="834">
                  <c:v>133154062.02704801</c:v>
                </c:pt>
                <c:pt idx="835">
                  <c:v>133134942.89684901</c:v>
                </c:pt>
                <c:pt idx="836">
                  <c:v>133115500.536293</c:v>
                </c:pt>
                <c:pt idx="837">
                  <c:v>133095734.865106</c:v>
                </c:pt>
                <c:pt idx="838">
                  <c:v>133075645.801645</c:v>
                </c:pt>
                <c:pt idx="839">
                  <c:v>133055233.26289999</c:v>
                </c:pt>
                <c:pt idx="840">
                  <c:v>133034497.164492</c:v>
                </c:pt>
                <c:pt idx="841">
                  <c:v>133013437.420672</c:v>
                </c:pt>
                <c:pt idx="842">
                  <c:v>132992053.94431502</c:v>
                </c:pt>
                <c:pt idx="843">
                  <c:v>132970346.646925</c:v>
                </c:pt>
                <c:pt idx="844">
                  <c:v>132948315.43862602</c:v>
                </c:pt>
                <c:pt idx="845">
                  <c:v>132925960.22816202</c:v>
                </c:pt>
                <c:pt idx="846">
                  <c:v>132903280.92289899</c:v>
                </c:pt>
                <c:pt idx="847">
                  <c:v>132880277.42881602</c:v>
                </c:pt>
                <c:pt idx="848">
                  <c:v>132856949.65050898</c:v>
                </c:pt>
                <c:pt idx="849">
                  <c:v>132833297.49118401</c:v>
                </c:pt>
                <c:pt idx="850">
                  <c:v>132809320.85265799</c:v>
                </c:pt>
                <c:pt idx="851">
                  <c:v>132785019.63535701</c:v>
                </c:pt>
                <c:pt idx="852">
                  <c:v>132760393.73830999</c:v>
                </c:pt>
                <c:pt idx="853">
                  <c:v>132735443.05915201</c:v>
                </c:pt>
                <c:pt idx="854">
                  <c:v>132710167.49411501</c:v>
                </c:pt>
                <c:pt idx="855">
                  <c:v>132684566.938031</c:v>
                </c:pt>
                <c:pt idx="856">
                  <c:v>132658641.28433</c:v>
                </c:pt>
                <c:pt idx="857">
                  <c:v>132632390.42503299</c:v>
                </c:pt>
                <c:pt idx="858">
                  <c:v>132605814.25075299</c:v>
                </c:pt>
                <c:pt idx="859">
                  <c:v>132578912.65068901</c:v>
                </c:pt>
                <c:pt idx="860">
                  <c:v>132551685.512629</c:v>
                </c:pt>
                <c:pt idx="861">
                  <c:v>132524132.72294298</c:v>
                </c:pt>
                <c:pt idx="862">
                  <c:v>132496254.16658099</c:v>
                </c:pt>
                <c:pt idx="863">
                  <c:v>132468049.727072</c:v>
                </c:pt>
                <c:pt idx="864">
                  <c:v>132439519.28651798</c:v>
                </c:pt>
                <c:pt idx="865">
                  <c:v>132410662.725596</c:v>
                </c:pt>
                <c:pt idx="866">
                  <c:v>132381479.92355201</c:v>
                </c:pt>
                <c:pt idx="867">
                  <c:v>132351970.75819699</c:v>
                </c:pt>
                <c:pt idx="868">
                  <c:v>132322135.10590801</c:v>
                </c:pt>
                <c:pt idx="869">
                  <c:v>132291972.84162198</c:v>
                </c:pt>
                <c:pt idx="870">
                  <c:v>132261483.838835</c:v>
                </c:pt>
                <c:pt idx="871">
                  <c:v>132230667.96959701</c:v>
                </c:pt>
                <c:pt idx="872">
                  <c:v>132199525.10451199</c:v>
                </c:pt>
                <c:pt idx="873">
                  <c:v>132168055.11273</c:v>
                </c:pt>
                <c:pt idx="874">
                  <c:v>132136257.86195098</c:v>
                </c:pt>
                <c:pt idx="875">
                  <c:v>132104133.21841399</c:v>
                </c:pt>
                <c:pt idx="876">
                  <c:v>132071681.046901</c:v>
                </c:pt>
                <c:pt idx="877">
                  <c:v>132038901.210729</c:v>
                </c:pt>
                <c:pt idx="878">
                  <c:v>132005793.57174899</c:v>
                </c:pt>
                <c:pt idx="879">
                  <c:v>131972357.99033999</c:v>
                </c:pt>
                <c:pt idx="880">
                  <c:v>131938594.32541201</c:v>
                </c:pt>
                <c:pt idx="881">
                  <c:v>131904502.434394</c:v>
                </c:pt>
                <c:pt idx="882">
                  <c:v>131870082.17323798</c:v>
                </c:pt>
                <c:pt idx="883">
                  <c:v>131835333.396412</c:v>
                </c:pt>
                <c:pt idx="884">
                  <c:v>131800255.95689602</c:v>
                </c:pt>
                <c:pt idx="885">
                  <c:v>131764849.706181</c:v>
                </c:pt>
                <c:pt idx="886">
                  <c:v>131729114.49426299</c:v>
                </c:pt>
                <c:pt idx="887">
                  <c:v>131693050.16964298</c:v>
                </c:pt>
                <c:pt idx="888">
                  <c:v>131656656.579318</c:v>
                </c:pt>
                <c:pt idx="889">
                  <c:v>131619933.568781</c:v>
                </c:pt>
                <c:pt idx="890">
                  <c:v>131582880.98201799</c:v>
                </c:pt>
                <c:pt idx="891">
                  <c:v>131545498.66150199</c:v>
                </c:pt>
                <c:pt idx="892">
                  <c:v>131507786.44819002</c:v>
                </c:pt>
                <c:pt idx="893">
                  <c:v>131469744.18151899</c:v>
                </c:pt>
                <c:pt idx="894">
                  <c:v>131431371.699404</c:v>
                </c:pt>
                <c:pt idx="895">
                  <c:v>131392668.838229</c:v>
                </c:pt>
                <c:pt idx="896">
                  <c:v>131353635.432851</c:v>
                </c:pt>
                <c:pt idx="897">
                  <c:v>131314271.316588</c:v>
                </c:pt>
                <c:pt idx="898">
                  <c:v>131274576.32122</c:v>
                </c:pt>
                <c:pt idx="899">
                  <c:v>131234550.27698401</c:v>
                </c:pt>
                <c:pt idx="900">
                  <c:v>131194193.01256801</c:v>
                </c:pt>
                <c:pt idx="901">
                  <c:v>131153504.35510999</c:v>
                </c:pt>
                <c:pt idx="902">
                  <c:v>131112484.130189</c:v>
                </c:pt>
                <c:pt idx="903">
                  <c:v>131071132.161828</c:v>
                </c:pt>
                <c:pt idx="904">
                  <c:v>131029448.27248099</c:v>
                </c:pt>
                <c:pt idx="905">
                  <c:v>130987432.28303599</c:v>
                </c:pt>
                <c:pt idx="906">
                  <c:v>130945084.01280801</c:v>
                </c:pt>
                <c:pt idx="907">
                  <c:v>130902403.27953199</c:v>
                </c:pt>
                <c:pt idx="908">
                  <c:v>130859389.89936201</c:v>
                </c:pt>
                <c:pt idx="909">
                  <c:v>130816043.686867</c:v>
                </c:pt>
                <c:pt idx="910">
                  <c:v>130772364.45502201</c:v>
                </c:pt>
                <c:pt idx="911">
                  <c:v>130728352.01520802</c:v>
                </c:pt>
                <c:pt idx="912">
                  <c:v>130684006.17720598</c:v>
                </c:pt>
                <c:pt idx="913">
                  <c:v>130639326.74918902</c:v>
                </c:pt>
                <c:pt idx="914">
                  <c:v>130594313.53772399</c:v>
                </c:pt>
                <c:pt idx="915">
                  <c:v>130548966.34776102</c:v>
                </c:pt>
                <c:pt idx="916">
                  <c:v>130503284.98263</c:v>
                </c:pt>
                <c:pt idx="917">
                  <c:v>130457269.244039</c:v>
                </c:pt>
                <c:pt idx="918">
                  <c:v>130410918.93206502</c:v>
                </c:pt>
                <c:pt idx="919">
                  <c:v>130364233.84514998</c:v>
                </c:pt>
                <c:pt idx="920">
                  <c:v>130317213.78009802</c:v>
                </c:pt>
                <c:pt idx="921">
                  <c:v>130269858.53206901</c:v>
                </c:pt>
                <c:pt idx="922">
                  <c:v>130222167.89457399</c:v>
                </c:pt>
                <c:pt idx="923">
                  <c:v>130174141.65946601</c:v>
                </c:pt>
                <c:pt idx="924">
                  <c:v>130125779.61694199</c:v>
                </c:pt>
                <c:pt idx="925">
                  <c:v>130077081.55553098</c:v>
                </c:pt>
                <c:pt idx="926">
                  <c:v>130028047.26209299</c:v>
                </c:pt>
                <c:pt idx="927">
                  <c:v>129978676.52181201</c:v>
                </c:pt>
                <c:pt idx="928">
                  <c:v>129928969.118192</c:v>
                </c:pt>
                <c:pt idx="929">
                  <c:v>129878924.833047</c:v>
                </c:pt>
                <c:pt idx="930">
                  <c:v>129828543.446502</c:v>
                </c:pt>
                <c:pt idx="931">
                  <c:v>129777824.736983</c:v>
                </c:pt>
                <c:pt idx="932">
                  <c:v>129726768.48121102</c:v>
                </c:pt>
                <c:pt idx="933">
                  <c:v>129675374.454201</c:v>
                </c:pt>
                <c:pt idx="934">
                  <c:v>129623642.42925</c:v>
                </c:pt>
                <c:pt idx="935">
                  <c:v>129571572.17793699</c:v>
                </c:pt>
                <c:pt idx="936">
                  <c:v>129519163.470112</c:v>
                </c:pt>
                <c:pt idx="937">
                  <c:v>129466416.07389602</c:v>
                </c:pt>
                <c:pt idx="938">
                  <c:v>129413329.755667</c:v>
                </c:pt>
                <c:pt idx="939">
                  <c:v>129359904.280062</c:v>
                </c:pt>
                <c:pt idx="940">
                  <c:v>129306139.40996802</c:v>
                </c:pt>
                <c:pt idx="941">
                  <c:v>129252034.90651301</c:v>
                </c:pt>
                <c:pt idx="942">
                  <c:v>129197590.52906501</c:v>
                </c:pt>
                <c:pt idx="943">
                  <c:v>129142806.03522</c:v>
                </c:pt>
                <c:pt idx="944">
                  <c:v>129087681.18080199</c:v>
                </c:pt>
                <c:pt idx="945">
                  <c:v>129032215.719852</c:v>
                </c:pt>
                <c:pt idx="946">
                  <c:v>128976409.40462101</c:v>
                </c:pt>
                <c:pt idx="947">
                  <c:v>128920261.98557</c:v>
                </c:pt>
                <c:pt idx="948">
                  <c:v>128863773.21135701</c:v>
                </c:pt>
                <c:pt idx="949">
                  <c:v>128806942.82882999</c:v>
                </c:pt>
                <c:pt idx="950">
                  <c:v>128749770.583028</c:v>
                </c:pt>
                <c:pt idx="951">
                  <c:v>128692256.21716399</c:v>
                </c:pt>
                <c:pt idx="952">
                  <c:v>128634399.472627</c:v>
                </c:pt>
                <c:pt idx="953">
                  <c:v>128576200.088971</c:v>
                </c:pt>
                <c:pt idx="954">
                  <c:v>128517657.80390802</c:v>
                </c:pt>
                <c:pt idx="955">
                  <c:v>128458772.353301</c:v>
                </c:pt>
                <c:pt idx="956">
                  <c:v>128399543.47115998</c:v>
                </c:pt>
                <c:pt idx="957">
                  <c:v>128339970.88963199</c:v>
                </c:pt>
                <c:pt idx="958">
                  <c:v>128280054.338993</c:v>
                </c:pt>
                <c:pt idx="959">
                  <c:v>128219793.54764399</c:v>
                </c:pt>
                <c:pt idx="960">
                  <c:v>128159188.24210301</c:v>
                </c:pt>
                <c:pt idx="961">
                  <c:v>128098238.14699498</c:v>
                </c:pt>
                <c:pt idx="962">
                  <c:v>128036942.985047</c:v>
                </c:pt>
                <c:pt idx="963">
                  <c:v>127975302.477081</c:v>
                </c:pt>
                <c:pt idx="964">
                  <c:v>127913316.34200501</c:v>
                </c:pt>
                <c:pt idx="965">
                  <c:v>127850984.29680498</c:v>
                </c:pt>
                <c:pt idx="966">
                  <c:v>127788306.05653998</c:v>
                </c:pt>
                <c:pt idx="967">
                  <c:v>127725281.33433101</c:v>
                </c:pt>
                <c:pt idx="968">
                  <c:v>127661909.84135599</c:v>
                </c:pt>
                <c:pt idx="969">
                  <c:v>127598191.28684101</c:v>
                </c:pt>
                <c:pt idx="970">
                  <c:v>127534125.37804998</c:v>
                </c:pt>
                <c:pt idx="971">
                  <c:v>127469711.820282</c:v>
                </c:pt>
                <c:pt idx="972">
                  <c:v>127404950.31685798</c:v>
                </c:pt>
                <c:pt idx="973">
                  <c:v>127339840.56911501</c:v>
                </c:pt>
                <c:pt idx="974">
                  <c:v>127274382.276399</c:v>
                </c:pt>
                <c:pt idx="975">
                  <c:v>127208575.13605298</c:v>
                </c:pt>
                <c:pt idx="976">
                  <c:v>127142418.84341504</c:v>
                </c:pt>
                <c:pt idx="977">
                  <c:v>127075913.0918</c:v>
                </c:pt>
                <c:pt idx="978">
                  <c:v>127009057.57250199</c:v>
                </c:pt>
                <c:pt idx="979">
                  <c:v>126941851.974778</c:v>
                </c:pt>
                <c:pt idx="980">
                  <c:v>126874295.98584299</c:v>
                </c:pt>
                <c:pt idx="981">
                  <c:v>126806389.29086001</c:v>
                </c:pt>
                <c:pt idx="982">
                  <c:v>126738131.57292998</c:v>
                </c:pt>
                <c:pt idx="983">
                  <c:v>126669522.51308702</c:v>
                </c:pt>
                <c:pt idx="984">
                  <c:v>126600561.79028399</c:v>
                </c:pt>
                <c:pt idx="985">
                  <c:v>126531249.08138801</c:v>
                </c:pt>
                <c:pt idx="986">
                  <c:v>126461584.06116901</c:v>
                </c:pt>
                <c:pt idx="987">
                  <c:v>126391566.40229201</c:v>
                </c:pt>
                <c:pt idx="988">
                  <c:v>126321195.775305</c:v>
                </c:pt>
                <c:pt idx="989">
                  <c:v>126250471.84863399</c:v>
                </c:pt>
                <c:pt idx="990">
                  <c:v>126179394.288569</c:v>
                </c:pt>
                <c:pt idx="991">
                  <c:v>126107962.759258</c:v>
                </c:pt>
                <c:pt idx="992">
                  <c:v>126036176.92269599</c:v>
                </c:pt>
                <c:pt idx="993">
                  <c:v>125964036.43871501</c:v>
                </c:pt>
                <c:pt idx="994">
                  <c:v>125891540.964974</c:v>
                </c:pt>
                <c:pt idx="995">
                  <c:v>125818690.15695098</c:v>
                </c:pt>
                <c:pt idx="996">
                  <c:v>125745483.66793001</c:v>
                </c:pt>
                <c:pt idx="997">
                  <c:v>125671921.14899601</c:v>
                </c:pt>
                <c:pt idx="998">
                  <c:v>125598002.24901801</c:v>
                </c:pt>
                <c:pt idx="999">
                  <c:v>125523726.61464499</c:v>
                </c:pt>
                <c:pt idx="1000">
                  <c:v>125449093.890292</c:v>
                </c:pt>
                <c:pt idx="1001">
                  <c:v>125374103.71813102</c:v>
                </c:pt>
                <c:pt idx="1002">
                  <c:v>125298755.73808099</c:v>
                </c:pt>
                <c:pt idx="1003">
                  <c:v>125223049.587795</c:v>
                </c:pt>
                <c:pt idx="1004">
                  <c:v>125146984.90265401</c:v>
                </c:pt>
                <c:pt idx="1005">
                  <c:v>125070561.31575099</c:v>
                </c:pt>
                <c:pt idx="1006">
                  <c:v>124993778.457883</c:v>
                </c:pt>
                <c:pt idx="1007">
                  <c:v>124916635.95754001</c:v>
                </c:pt>
                <c:pt idx="1008">
                  <c:v>124839133.44089504</c:v>
                </c:pt>
                <c:pt idx="1009">
                  <c:v>124761270.53178699</c:v>
                </c:pt>
                <c:pt idx="1010">
                  <c:v>124683046.85172001</c:v>
                </c:pt>
                <c:pt idx="1011">
                  <c:v>124604462.019842</c:v>
                </c:pt>
                <c:pt idx="1012">
                  <c:v>124525515.65293798</c:v>
                </c:pt>
                <c:pt idx="1013">
                  <c:v>124446207.365419</c:v>
                </c:pt>
                <c:pt idx="1014">
                  <c:v>124366536.76930802</c:v>
                </c:pt>
                <c:pt idx="1015">
                  <c:v>124286503.47423199</c:v>
                </c:pt>
                <c:pt idx="1016">
                  <c:v>124206107.08740501</c:v>
                </c:pt>
                <c:pt idx="1017">
                  <c:v>124125347.21362002</c:v>
                </c:pt>
                <c:pt idx="1018">
                  <c:v>124044223.455237</c:v>
                </c:pt>
                <c:pt idx="1019">
                  <c:v>123962735.41216703</c:v>
                </c:pt>
                <c:pt idx="1020">
                  <c:v>123880882.68186502</c:v>
                </c:pt>
                <c:pt idx="1021">
                  <c:v>123798664.85931398</c:v>
                </c:pt>
                <c:pt idx="1022">
                  <c:v>123716081.53701298</c:v>
                </c:pt>
                <c:pt idx="1023">
                  <c:v>123633132.304967</c:v>
                </c:pt>
                <c:pt idx="1024">
                  <c:v>123549816.75067</c:v>
                </c:pt>
                <c:pt idx="1025">
                  <c:v>123466134.45909601</c:v>
                </c:pt>
                <c:pt idx="1026">
                  <c:v>123382085.012684</c:v>
                </c:pt>
                <c:pt idx="1027">
                  <c:v>123297667.99132504</c:v>
                </c:pt>
                <c:pt idx="1028">
                  <c:v>123212882.972352</c:v>
                </c:pt>
                <c:pt idx="1029">
                  <c:v>123127729.53052101</c:v>
                </c:pt>
                <c:pt idx="1030">
                  <c:v>123042207.238004</c:v>
                </c:pt>
                <c:pt idx="1031">
                  <c:v>122956315.664369</c:v>
                </c:pt>
                <c:pt idx="1032">
                  <c:v>122870054.37657298</c:v>
                </c:pt>
                <c:pt idx="1033">
                  <c:v>122783422.938942</c:v>
                </c:pt>
                <c:pt idx="1034">
                  <c:v>122696420.91316304</c:v>
                </c:pt>
                <c:pt idx="1035">
                  <c:v>122609047.85826601</c:v>
                </c:pt>
                <c:pt idx="1036">
                  <c:v>122521303.33061001</c:v>
                </c:pt>
                <c:pt idx="1037">
                  <c:v>122433186.883872</c:v>
                </c:pt>
                <c:pt idx="1038">
                  <c:v>122344698.06902802</c:v>
                </c:pt>
                <c:pt idx="1039">
                  <c:v>122255836.43434398</c:v>
                </c:pt>
                <c:pt idx="1040">
                  <c:v>122166601.52535598</c:v>
                </c:pt>
                <c:pt idx="1041">
                  <c:v>122076992.88485798</c:v>
                </c:pt>
                <c:pt idx="1042">
                  <c:v>121987010.052889</c:v>
                </c:pt>
                <c:pt idx="1043">
                  <c:v>121896652.56671301</c:v>
                </c:pt>
                <c:pt idx="1044">
                  <c:v>121805919.96080902</c:v>
                </c:pt>
                <c:pt idx="1045">
                  <c:v>121714811.76685201</c:v>
                </c:pt>
                <c:pt idx="1046">
                  <c:v>121623327.51369801</c:v>
                </c:pt>
                <c:pt idx="1047">
                  <c:v>121531466.727373</c:v>
                </c:pt>
                <c:pt idx="1048">
                  <c:v>121439228.93105</c:v>
                </c:pt>
                <c:pt idx="1049">
                  <c:v>121346613.64504001</c:v>
                </c:pt>
                <c:pt idx="1050">
                  <c:v>121253620.38677098</c:v>
                </c:pt>
                <c:pt idx="1051">
                  <c:v>121160248.67077298</c:v>
                </c:pt>
                <c:pt idx="1052">
                  <c:v>121066498.00866702</c:v>
                </c:pt>
                <c:pt idx="1053">
                  <c:v>120972367.90913902</c:v>
                </c:pt>
                <c:pt idx="1054">
                  <c:v>120877857.87793098</c:v>
                </c:pt>
                <c:pt idx="1055">
                  <c:v>120782967.417823</c:v>
                </c:pt>
                <c:pt idx="1056">
                  <c:v>120687696.02861299</c:v>
                </c:pt>
                <c:pt idx="1057">
                  <c:v>120592043.207103</c:v>
                </c:pt>
                <c:pt idx="1058">
                  <c:v>120496008.44708201</c:v>
                </c:pt>
                <c:pt idx="1059">
                  <c:v>120399591.23930502</c:v>
                </c:pt>
                <c:pt idx="1060">
                  <c:v>120302791.07148002</c:v>
                </c:pt>
                <c:pt idx="1061">
                  <c:v>120205607.42825</c:v>
                </c:pt>
                <c:pt idx="1062">
                  <c:v>120108039.79117002</c:v>
                </c:pt>
                <c:pt idx="1063">
                  <c:v>120010087.638695</c:v>
                </c:pt>
                <c:pt idx="1064">
                  <c:v>119911750.44615902</c:v>
                </c:pt>
                <c:pt idx="1065">
                  <c:v>119813027.68575698</c:v>
                </c:pt>
                <c:pt idx="1066">
                  <c:v>119713918.82652898</c:v>
                </c:pt>
                <c:pt idx="1067">
                  <c:v>119614423.334337</c:v>
                </c:pt>
                <c:pt idx="1068">
                  <c:v>119514540.67184798</c:v>
                </c:pt>
                <c:pt idx="1069">
                  <c:v>119414270.298517</c:v>
                </c:pt>
                <c:pt idx="1070">
                  <c:v>119313611.67056701</c:v>
                </c:pt>
                <c:pt idx="1071">
                  <c:v>119212564.24096604</c:v>
                </c:pt>
                <c:pt idx="1072">
                  <c:v>119111127.45941402</c:v>
                </c:pt>
                <c:pt idx="1073">
                  <c:v>119009300.77231702</c:v>
                </c:pt>
                <c:pt idx="1074">
                  <c:v>118907083.62277098</c:v>
                </c:pt>
                <c:pt idx="1075">
                  <c:v>118804475.45054099</c:v>
                </c:pt>
                <c:pt idx="1076">
                  <c:v>118701475.69204198</c:v>
                </c:pt>
                <c:pt idx="1077">
                  <c:v>118598083.780314</c:v>
                </c:pt>
                <c:pt idx="1078">
                  <c:v>118494299.145007</c:v>
                </c:pt>
                <c:pt idx="1079">
                  <c:v>118390121.21235801</c:v>
                </c:pt>
                <c:pt idx="1080">
                  <c:v>118285549.40516999</c:v>
                </c:pt>
                <c:pt idx="1081">
                  <c:v>118180583.14278699</c:v>
                </c:pt>
                <c:pt idx="1082">
                  <c:v>118075221.84108099</c:v>
                </c:pt>
                <c:pt idx="1083">
                  <c:v>117969464.91242301</c:v>
                </c:pt>
                <c:pt idx="1084">
                  <c:v>117863311.76566498</c:v>
                </c:pt>
                <c:pt idx="1085">
                  <c:v>117756761.806115</c:v>
                </c:pt>
                <c:pt idx="1086">
                  <c:v>117649814.43551898</c:v>
                </c:pt>
                <c:pt idx="1087">
                  <c:v>117542469.052035</c:v>
                </c:pt>
                <c:pt idx="1088">
                  <c:v>117434725.050211</c:v>
                </c:pt>
                <c:pt idx="1089">
                  <c:v>117326581.82096398</c:v>
                </c:pt>
                <c:pt idx="1090">
                  <c:v>117218038.75155398</c:v>
                </c:pt>
                <c:pt idx="1091">
                  <c:v>117109095.22556299</c:v>
                </c:pt>
                <c:pt idx="1092">
                  <c:v>116999750.62287198</c:v>
                </c:pt>
                <c:pt idx="1093">
                  <c:v>116890004.319636</c:v>
                </c:pt>
                <c:pt idx="1094">
                  <c:v>116779855.68825698</c:v>
                </c:pt>
                <c:pt idx="1095">
                  <c:v>116669304.09736702</c:v>
                </c:pt>
                <c:pt idx="1096">
                  <c:v>116558348.91179802</c:v>
                </c:pt>
                <c:pt idx="1097">
                  <c:v>116446989.492557</c:v>
                </c:pt>
                <c:pt idx="1098">
                  <c:v>116335225.196806</c:v>
                </c:pt>
                <c:pt idx="1099">
                  <c:v>116223055.37783198</c:v>
                </c:pt>
                <c:pt idx="1100">
                  <c:v>116110479.38502398</c:v>
                </c:pt>
                <c:pt idx="1101">
                  <c:v>115997496.56384602</c:v>
                </c:pt>
                <c:pt idx="1102">
                  <c:v>115884106.255815</c:v>
                </c:pt>
                <c:pt idx="1103">
                  <c:v>115770307.79846801</c:v>
                </c:pt>
                <c:pt idx="1104">
                  <c:v>115656100.52534099</c:v>
                </c:pt>
                <c:pt idx="1105">
                  <c:v>115541483.76594098</c:v>
                </c:pt>
                <c:pt idx="1106">
                  <c:v>115426456.84571898</c:v>
                </c:pt>
                <c:pt idx="1107">
                  <c:v>115311019.08604398</c:v>
                </c:pt>
                <c:pt idx="1108">
                  <c:v>115195169.80417198</c:v>
                </c:pt>
                <c:pt idx="1109">
                  <c:v>115078908.31322099</c:v>
                </c:pt>
                <c:pt idx="1110">
                  <c:v>114962233.92214498</c:v>
                </c:pt>
                <c:pt idx="1111">
                  <c:v>114845145.935702</c:v>
                </c:pt>
                <c:pt idx="1112">
                  <c:v>114727643.65442701</c:v>
                </c:pt>
                <c:pt idx="1113">
                  <c:v>114609726.37460198</c:v>
                </c:pt>
                <c:pt idx="1114">
                  <c:v>114491393.38823098</c:v>
                </c:pt>
                <c:pt idx="1115">
                  <c:v>114372643.98300502</c:v>
                </c:pt>
                <c:pt idx="1116">
                  <c:v>114253477.44227603</c:v>
                </c:pt>
                <c:pt idx="1117">
                  <c:v>114133893.045027</c:v>
                </c:pt>
                <c:pt idx="1118">
                  <c:v>114013890.06584099</c:v>
                </c:pt>
                <c:pt idx="1119">
                  <c:v>113893467.774868</c:v>
                </c:pt>
                <c:pt idx="1120">
                  <c:v>113772625.43779902</c:v>
                </c:pt>
                <c:pt idx="1121">
                  <c:v>113651362.31583001</c:v>
                </c:pt>
                <c:pt idx="1122">
                  <c:v>113529677.66563499</c:v>
                </c:pt>
                <c:pt idx="1123">
                  <c:v>113407570.73933102</c:v>
                </c:pt>
                <c:pt idx="1124">
                  <c:v>113285040.784446</c:v>
                </c:pt>
                <c:pt idx="1125">
                  <c:v>113162087.04388902</c:v>
                </c:pt>
                <c:pt idx="1126">
                  <c:v>113038708.755916</c:v>
                </c:pt>
                <c:pt idx="1127">
                  <c:v>112914905.15409298</c:v>
                </c:pt>
                <c:pt idx="1128">
                  <c:v>112790675.46726902</c:v>
                </c:pt>
                <c:pt idx="1129">
                  <c:v>112666018.91954</c:v>
                </c:pt>
                <c:pt idx="1130">
                  <c:v>112540934.730212</c:v>
                </c:pt>
                <c:pt idx="1131">
                  <c:v>112415422.11377102</c:v>
                </c:pt>
                <c:pt idx="1132">
                  <c:v>112289480.27984199</c:v>
                </c:pt>
                <c:pt idx="1133">
                  <c:v>112163108.43316202</c:v>
                </c:pt>
                <c:pt idx="1134">
                  <c:v>112036305.77353798</c:v>
                </c:pt>
                <c:pt idx="1135">
                  <c:v>111909071.495812</c:v>
                </c:pt>
                <c:pt idx="1136">
                  <c:v>111781404.789829</c:v>
                </c:pt>
                <c:pt idx="1137">
                  <c:v>111653304.84039302</c:v>
                </c:pt>
                <c:pt idx="1138">
                  <c:v>111524770.82723901</c:v>
                </c:pt>
                <c:pt idx="1139">
                  <c:v>111395801.924987</c:v>
                </c:pt>
                <c:pt idx="1140">
                  <c:v>111266397.30310902</c:v>
                </c:pt>
                <c:pt idx="1141">
                  <c:v>111136556.12589099</c:v>
                </c:pt>
                <c:pt idx="1142">
                  <c:v>111006277.55238999</c:v>
                </c:pt>
                <c:pt idx="1143">
                  <c:v>110875560.73640102</c:v>
                </c:pt>
                <c:pt idx="1144">
                  <c:v>110744404.82641301</c:v>
                </c:pt>
                <c:pt idx="1145">
                  <c:v>110612808.965572</c:v>
                </c:pt>
                <c:pt idx="1146">
                  <c:v>110480772.291637</c:v>
                </c:pt>
                <c:pt idx="1147">
                  <c:v>110348293.93694398</c:v>
                </c:pt>
                <c:pt idx="1148">
                  <c:v>110215373.028363</c:v>
                </c:pt>
                <c:pt idx="1149">
                  <c:v>110082008.68725398</c:v>
                </c:pt>
                <c:pt idx="1150">
                  <c:v>109948200.02942702</c:v>
                </c:pt>
                <c:pt idx="1151">
                  <c:v>109813946.16510299</c:v>
                </c:pt>
                <c:pt idx="1152">
                  <c:v>109679246.198863</c:v>
                </c:pt>
                <c:pt idx="1153">
                  <c:v>109544099.22961301</c:v>
                </c:pt>
                <c:pt idx="1154">
                  <c:v>109408504.35053501</c:v>
                </c:pt>
                <c:pt idx="1155">
                  <c:v>109272460.64904298</c:v>
                </c:pt>
                <c:pt idx="1156">
                  <c:v>109135967.20674101</c:v>
                </c:pt>
                <c:pt idx="1157">
                  <c:v>108999023.09937601</c:v>
                </c:pt>
                <c:pt idx="1158">
                  <c:v>108861627.39679198</c:v>
                </c:pt>
                <c:pt idx="1159">
                  <c:v>108723779.162882</c:v>
                </c:pt>
                <c:pt idx="1160">
                  <c:v>108585477.45554699</c:v>
                </c:pt>
                <c:pt idx="1161">
                  <c:v>108446721.32664299</c:v>
                </c:pt>
                <c:pt idx="1162">
                  <c:v>108307509.821935</c:v>
                </c:pt>
                <c:pt idx="1163">
                  <c:v>108167841.981048</c:v>
                </c:pt>
                <c:pt idx="1164">
                  <c:v>108027716.837422</c:v>
                </c:pt>
                <c:pt idx="1165">
                  <c:v>107887133.41825701</c:v>
                </c:pt>
                <c:pt idx="1166">
                  <c:v>107746090.74446604</c:v>
                </c:pt>
                <c:pt idx="1167">
                  <c:v>107604587.830626</c:v>
                </c:pt>
                <c:pt idx="1168">
                  <c:v>107462623.68492197</c:v>
                </c:pt>
                <c:pt idx="1169">
                  <c:v>107320197.309102</c:v>
                </c:pt>
                <c:pt idx="1170">
                  <c:v>107177307.698419</c:v>
                </c:pt>
                <c:pt idx="1171">
                  <c:v>107033953.841582</c:v>
                </c:pt>
                <c:pt idx="1172">
                  <c:v>106890134.720699</c:v>
                </c:pt>
                <c:pt idx="1173">
                  <c:v>106745849.31122699</c:v>
                </c:pt>
                <c:pt idx="1174">
                  <c:v>106601096.581917</c:v>
                </c:pt>
                <c:pt idx="1175">
                  <c:v>106455875.49475299</c:v>
                </c:pt>
                <c:pt idx="1176">
                  <c:v>106310185.004906</c:v>
                </c:pt>
                <c:pt idx="1177">
                  <c:v>106164024.06066699</c:v>
                </c:pt>
                <c:pt idx="1178">
                  <c:v>106017391.60340002</c:v>
                </c:pt>
                <c:pt idx="1179">
                  <c:v>105870286.56747504</c:v>
                </c:pt>
                <c:pt idx="1180">
                  <c:v>105722707.880218</c:v>
                </c:pt>
                <c:pt idx="1181">
                  <c:v>105574654.461844</c:v>
                </c:pt>
                <c:pt idx="1182">
                  <c:v>105426125.225402</c:v>
                </c:pt>
                <c:pt idx="1183">
                  <c:v>105277119.07671799</c:v>
                </c:pt>
                <c:pt idx="1184">
                  <c:v>105127634.914323</c:v>
                </c:pt>
                <c:pt idx="1185">
                  <c:v>104977671.629402</c:v>
                </c:pt>
                <c:pt idx="1186">
                  <c:v>104827228.10572599</c:v>
                </c:pt>
                <c:pt idx="1187">
                  <c:v>104676303.21958899</c:v>
                </c:pt>
                <c:pt idx="1188">
                  <c:v>104524895.839745</c:v>
                </c:pt>
                <c:pt idx="1189">
                  <c:v>104373004.827345</c:v>
                </c:pt>
                <c:pt idx="1190">
                  <c:v>104220629.035868</c:v>
                </c:pt>
                <c:pt idx="1191">
                  <c:v>104067767.311056</c:v>
                </c:pt>
                <c:pt idx="1192">
                  <c:v>103914418.49084599</c:v>
                </c:pt>
                <c:pt idx="1193">
                  <c:v>103760581.40530601</c:v>
                </c:pt>
                <c:pt idx="1194">
                  <c:v>103606254.87656198</c:v>
                </c:pt>
                <c:pt idx="1195">
                  <c:v>103451437.71873</c:v>
                </c:pt>
                <c:pt idx="1196">
                  <c:v>103296128.737845</c:v>
                </c:pt>
                <c:pt idx="1197">
                  <c:v>103140326.731793</c:v>
                </c:pt>
                <c:pt idx="1198">
                  <c:v>102984030.490233</c:v>
                </c:pt>
                <c:pt idx="1199">
                  <c:v>102827238.79453099</c:v>
                </c:pt>
                <c:pt idx="1200">
                  <c:v>102669950.41768001</c:v>
                </c:pt>
                <c:pt idx="1201">
                  <c:v>102512164.12423098</c:v>
                </c:pt>
                <c:pt idx="1202">
                  <c:v>102353878.67021199</c:v>
                </c:pt>
                <c:pt idx="1203">
                  <c:v>102195092.803057</c:v>
                </c:pt>
                <c:pt idx="1204">
                  <c:v>102035805.26152298</c:v>
                </c:pt>
                <c:pt idx="1205">
                  <c:v>101876014.77561601</c:v>
                </c:pt>
                <c:pt idx="1206">
                  <c:v>101715720.06651001</c:v>
                </c:pt>
                <c:pt idx="1207">
                  <c:v>101554919.84646602</c:v>
                </c:pt>
                <c:pt idx="1208">
                  <c:v>101393612.81875399</c:v>
                </c:pt>
                <c:pt idx="1209">
                  <c:v>101231797.67756601</c:v>
                </c:pt>
                <c:pt idx="1210">
                  <c:v>101069473.107935</c:v>
                </c:pt>
                <c:pt idx="1211">
                  <c:v>100906637.78565198</c:v>
                </c:pt>
                <c:pt idx="1212">
                  <c:v>100743290.377178</c:v>
                </c:pt>
                <c:pt idx="1213">
                  <c:v>100579429.539562</c:v>
                </c:pt>
                <c:pt idx="1214">
                  <c:v>100415053.92034702</c:v>
                </c:pt>
                <c:pt idx="1215">
                  <c:v>100250162.15748602</c:v>
                </c:pt>
                <c:pt idx="1216">
                  <c:v>100084752.87925099</c:v>
                </c:pt>
                <c:pt idx="1217">
                  <c:v>99918824.704142988</c:v>
                </c:pt>
                <c:pt idx="1218">
                  <c:v>99752376.240798995</c:v>
                </c:pt>
                <c:pt idx="1219">
                  <c:v>99585406.087898001</c:v>
                </c:pt>
                <c:pt idx="1220">
                  <c:v>99417912.834069982</c:v>
                </c:pt>
                <c:pt idx="1221">
                  <c:v>99249895.057796001</c:v>
                </c:pt>
                <c:pt idx="1222">
                  <c:v>99081351.327315003</c:v>
                </c:pt>
                <c:pt idx="1223">
                  <c:v>98912280.200522989</c:v>
                </c:pt>
                <c:pt idx="1224">
                  <c:v>98742680.224876001</c:v>
                </c:pt>
                <c:pt idx="1225">
                  <c:v>98572549.937288016</c:v>
                </c:pt>
                <c:pt idx="1226">
                  <c:v>98401887.864031985</c:v>
                </c:pt>
                <c:pt idx="1227">
                  <c:v>98230692.520629987</c:v>
                </c:pt>
                <c:pt idx="1228">
                  <c:v>98058962.411758006</c:v>
                </c:pt>
                <c:pt idx="1229">
                  <c:v>97886696.031131998</c:v>
                </c:pt>
                <c:pt idx="1230">
                  <c:v>97713891.861404002</c:v>
                </c:pt>
                <c:pt idx="1231">
                  <c:v>97540548.37405397</c:v>
                </c:pt>
                <c:pt idx="1232">
                  <c:v>97366664.029278994</c:v>
                </c:pt>
                <c:pt idx="1233">
                  <c:v>97192237.275880992</c:v>
                </c:pt>
                <c:pt idx="1234">
                  <c:v>97017266.551155001</c:v>
                </c:pt>
                <c:pt idx="1235">
                  <c:v>96841750.280772999</c:v>
                </c:pt>
                <c:pt idx="1236">
                  <c:v>96665686.878669992</c:v>
                </c:pt>
                <c:pt idx="1237">
                  <c:v>96489074.746923998</c:v>
                </c:pt>
                <c:pt idx="1238">
                  <c:v>96311912.275637984</c:v>
                </c:pt>
                <c:pt idx="1239">
                  <c:v>96134197.842820004</c:v>
                </c:pt>
                <c:pt idx="1240">
                  <c:v>95955929.814258978</c:v>
                </c:pt>
                <c:pt idx="1241">
                  <c:v>95777106.543401018</c:v>
                </c:pt>
                <c:pt idx="1242">
                  <c:v>95597726.371225998</c:v>
                </c:pt>
                <c:pt idx="1243">
                  <c:v>95417787.626115978</c:v>
                </c:pt>
                <c:pt idx="1244">
                  <c:v>95237288.623728991</c:v>
                </c:pt>
                <c:pt idx="1245">
                  <c:v>95056227.666867003</c:v>
                </c:pt>
                <c:pt idx="1246">
                  <c:v>94874603.045342982</c:v>
                </c:pt>
                <c:pt idx="1247">
                  <c:v>94692413.035846978</c:v>
                </c:pt>
                <c:pt idx="1248">
                  <c:v>94509655.901809007</c:v>
                </c:pt>
                <c:pt idx="1249">
                  <c:v>94326329.893261015</c:v>
                </c:pt>
                <c:pt idx="1250">
                  <c:v>94142433.246693999</c:v>
                </c:pt>
                <c:pt idx="1251">
                  <c:v>93957964.184922963</c:v>
                </c:pt>
                <c:pt idx="1252">
                  <c:v>93772920.916932002</c:v>
                </c:pt>
                <c:pt idx="1253">
                  <c:v>93587301.637737989</c:v>
                </c:pt>
                <c:pt idx="1254">
                  <c:v>93401104.528237</c:v>
                </c:pt>
                <c:pt idx="1255">
                  <c:v>93214327.755052984</c:v>
                </c:pt>
                <c:pt idx="1256">
                  <c:v>93026969.470387995</c:v>
                </c:pt>
                <c:pt idx="1257">
                  <c:v>92839027.811867014</c:v>
                </c:pt>
                <c:pt idx="1258">
                  <c:v>92650500.902381018</c:v>
                </c:pt>
                <c:pt idx="1259">
                  <c:v>92461386.849924982</c:v>
                </c:pt>
                <c:pt idx="1260">
                  <c:v>92271683.747438997</c:v>
                </c:pt>
                <c:pt idx="1261">
                  <c:v>92081389.672644988</c:v>
                </c:pt>
                <c:pt idx="1262">
                  <c:v>91890502.687878981</c:v>
                </c:pt>
                <c:pt idx="1263">
                  <c:v>91699020.839921981</c:v>
                </c:pt>
                <c:pt idx="1264">
                  <c:v>91506942.159829989</c:v>
                </c:pt>
                <c:pt idx="1265">
                  <c:v>91314264.662762001</c:v>
                </c:pt>
                <c:pt idx="1266">
                  <c:v>91120986.347799003</c:v>
                </c:pt>
                <c:pt idx="1267">
                  <c:v>90927105.19777</c:v>
                </c:pt>
                <c:pt idx="1268">
                  <c:v>90732619.179070979</c:v>
                </c:pt>
                <c:pt idx="1269">
                  <c:v>90537526.241474018</c:v>
                </c:pt>
                <c:pt idx="1270">
                  <c:v>90341824.31794998</c:v>
                </c:pt>
                <c:pt idx="1271">
                  <c:v>90145511.324469998</c:v>
                </c:pt>
                <c:pt idx="1272">
                  <c:v>89948585.159821987</c:v>
                </c:pt>
                <c:pt idx="1273">
                  <c:v>89751043.705408007</c:v>
                </c:pt>
                <c:pt idx="1274">
                  <c:v>89552884.825046986</c:v>
                </c:pt>
                <c:pt idx="1275">
                  <c:v>89354106.364778981</c:v>
                </c:pt>
                <c:pt idx="1276">
                  <c:v>89154706.152654991</c:v>
                </c:pt>
                <c:pt idx="1277">
                  <c:v>88954681.998531982</c:v>
                </c:pt>
                <c:pt idx="1278">
                  <c:v>88754031.693860993</c:v>
                </c:pt>
                <c:pt idx="1279">
                  <c:v>88552753.01147601</c:v>
                </c:pt>
                <c:pt idx="1280">
                  <c:v>88350843.705374002</c:v>
                </c:pt>
                <c:pt idx="1281">
                  <c:v>88148301.510498017</c:v>
                </c:pt>
                <c:pt idx="1282">
                  <c:v>87945124.142508</c:v>
                </c:pt>
                <c:pt idx="1283">
                  <c:v>87741309.297556981</c:v>
                </c:pt>
                <c:pt idx="1284">
                  <c:v>87536854.652061999</c:v>
                </c:pt>
                <c:pt idx="1285">
                  <c:v>87331757.862463996</c:v>
                </c:pt>
                <c:pt idx="1286">
                  <c:v>87126016.564995006</c:v>
                </c:pt>
                <c:pt idx="1287">
                  <c:v>86919628.375433967</c:v>
                </c:pt>
                <c:pt idx="1288">
                  <c:v>86712590.888861001</c:v>
                </c:pt>
                <c:pt idx="1289">
                  <c:v>86504901.679407001</c:v>
                </c:pt>
                <c:pt idx="1290">
                  <c:v>86296558.300001979</c:v>
                </c:pt>
                <c:pt idx="1291">
                  <c:v>86087558.282115996</c:v>
                </c:pt>
                <c:pt idx="1292">
                  <c:v>85877899.135496005</c:v>
                </c:pt>
                <c:pt idx="1293">
                  <c:v>85667578.347902998</c:v>
                </c:pt>
                <c:pt idx="1294">
                  <c:v>85456593.384839967</c:v>
                </c:pt>
                <c:pt idx="1295">
                  <c:v>85244941.689275995</c:v>
                </c:pt>
                <c:pt idx="1296">
                  <c:v>85032620.681367993</c:v>
                </c:pt>
                <c:pt idx="1297">
                  <c:v>84819627.758177996</c:v>
                </c:pt>
                <c:pt idx="1298">
                  <c:v>84605960.293383017</c:v>
                </c:pt>
                <c:pt idx="1299">
                  <c:v>84391615.636982992</c:v>
                </c:pt>
                <c:pt idx="1300">
                  <c:v>84176591.115001991</c:v>
                </c:pt>
                <c:pt idx="1301">
                  <c:v>83960884.029184982</c:v>
                </c:pt>
                <c:pt idx="1302">
                  <c:v>83744491.656688988</c:v>
                </c:pt>
                <c:pt idx="1303">
                  <c:v>83527411.249772996</c:v>
                </c:pt>
                <c:pt idx="1304">
                  <c:v>83309640.035476997</c:v>
                </c:pt>
                <c:pt idx="1305">
                  <c:v>83091175.215297997</c:v>
                </c:pt>
                <c:pt idx="1306">
                  <c:v>82872013.964860007</c:v>
                </c:pt>
                <c:pt idx="1307">
                  <c:v>82652153.433583006</c:v>
                </c:pt>
                <c:pt idx="1308">
                  <c:v>82431590.744337007</c:v>
                </c:pt>
                <c:pt idx="1309">
                  <c:v>82210322.993100017</c:v>
                </c:pt>
                <c:pt idx="1310">
                  <c:v>81988347.248600006</c:v>
                </c:pt>
                <c:pt idx="1311">
                  <c:v>81765660.551964998</c:v>
                </c:pt>
                <c:pt idx="1312">
                  <c:v>81542259.916350007</c:v>
                </c:pt>
                <c:pt idx="1313">
                  <c:v>81318142.326568991</c:v>
                </c:pt>
                <c:pt idx="1314">
                  <c:v>81093304.738718003</c:v>
                </c:pt>
                <c:pt idx="1315">
                  <c:v>80867744.079789981</c:v>
                </c:pt>
                <c:pt idx="1316">
                  <c:v>80641457.247284994</c:v>
                </c:pt>
                <c:pt idx="1317">
                  <c:v>80414441.108810991</c:v>
                </c:pt>
                <c:pt idx="1318">
                  <c:v>80186692.501679003</c:v>
                </c:pt>
                <c:pt idx="1319">
                  <c:v>79958208.232491016</c:v>
                </c:pt>
                <c:pt idx="1320">
                  <c:v>79728985.076721966</c:v>
                </c:pt>
                <c:pt idx="1321">
                  <c:v>79499019.778289005</c:v>
                </c:pt>
                <c:pt idx="1322">
                  <c:v>79268309.049119994</c:v>
                </c:pt>
                <c:pt idx="1323">
                  <c:v>79036849.568710998</c:v>
                </c:pt>
                <c:pt idx="1324">
                  <c:v>78804637.983671993</c:v>
                </c:pt>
                <c:pt idx="1325">
                  <c:v>78571670.907271996</c:v>
                </c:pt>
                <c:pt idx="1326">
                  <c:v>78337944.918970019</c:v>
                </c:pt>
                <c:pt idx="1327">
                  <c:v>78103456.563936993</c:v>
                </c:pt>
                <c:pt idx="1328">
                  <c:v>77868202.352573991</c:v>
                </c:pt>
                <c:pt idx="1329">
                  <c:v>77632178.760018006</c:v>
                </c:pt>
                <c:pt idx="1330">
                  <c:v>77395382.225636989</c:v>
                </c:pt>
                <c:pt idx="1331">
                  <c:v>77157809.152517989</c:v>
                </c:pt>
                <c:pt idx="1332">
                  <c:v>76919455.906947002</c:v>
                </c:pt>
                <c:pt idx="1333">
                  <c:v>76680318.817874998</c:v>
                </c:pt>
                <c:pt idx="1334">
                  <c:v>76440394.176376998</c:v>
                </c:pt>
                <c:pt idx="1335">
                  <c:v>76199678.235098004</c:v>
                </c:pt>
                <c:pt idx="1336">
                  <c:v>75958167.207691982</c:v>
                </c:pt>
                <c:pt idx="1337">
                  <c:v>75715857.268245995</c:v>
                </c:pt>
                <c:pt idx="1338">
                  <c:v>75472744.550698981</c:v>
                </c:pt>
                <c:pt idx="1339">
                  <c:v>75228825.14824</c:v>
                </c:pt>
                <c:pt idx="1340">
                  <c:v>74984095.112706006</c:v>
                </c:pt>
                <c:pt idx="1341">
                  <c:v>74738550.453957006</c:v>
                </c:pt>
                <c:pt idx="1342">
                  <c:v>74492187.139250979</c:v>
                </c:pt>
                <c:pt idx="1343">
                  <c:v>74245001.092590004</c:v>
                </c:pt>
                <c:pt idx="1344">
                  <c:v>73996988.19407098</c:v>
                </c:pt>
                <c:pt idx="1345">
                  <c:v>73748144.279212981</c:v>
                </c:pt>
                <c:pt idx="1346">
                  <c:v>73498465.138273001</c:v>
                </c:pt>
                <c:pt idx="1347">
                  <c:v>73247946.515546992</c:v>
                </c:pt>
                <c:pt idx="1348">
                  <c:v>72996584.108662978</c:v>
                </c:pt>
                <c:pt idx="1349">
                  <c:v>72744373.56785199</c:v>
                </c:pt>
                <c:pt idx="1350">
                  <c:v>72491310.495204002</c:v>
                </c:pt>
                <c:pt idx="1351">
                  <c:v>72237390.443921015</c:v>
                </c:pt>
                <c:pt idx="1352">
                  <c:v>71982608.917537004</c:v>
                </c:pt>
                <c:pt idx="1353">
                  <c:v>71726961.369135007</c:v>
                </c:pt>
                <c:pt idx="1354">
                  <c:v>71470443.20054099</c:v>
                </c:pt>
                <c:pt idx="1355">
                  <c:v>71213049.761508003</c:v>
                </c:pt>
                <c:pt idx="1356">
                  <c:v>70954776.348872006</c:v>
                </c:pt>
                <c:pt idx="1357">
                  <c:v>70695618.205700979</c:v>
                </c:pt>
                <c:pt idx="1358">
                  <c:v>70435570.520419002</c:v>
                </c:pt>
                <c:pt idx="1359">
                  <c:v>70174628.425918981</c:v>
                </c:pt>
                <c:pt idx="1360">
                  <c:v>69912786.998644978</c:v>
                </c:pt>
                <c:pt idx="1361">
                  <c:v>69650041.257667005</c:v>
                </c:pt>
                <c:pt idx="1362">
                  <c:v>69386386.163726002</c:v>
                </c:pt>
                <c:pt idx="1363">
                  <c:v>69121816.618268996</c:v>
                </c:pt>
                <c:pt idx="1364">
                  <c:v>68856327.462449014</c:v>
                </c:pt>
                <c:pt idx="1365">
                  <c:v>68589913.476117</c:v>
                </c:pt>
                <c:pt idx="1366">
                  <c:v>68322569.376781985</c:v>
                </c:pt>
                <c:pt idx="1367">
                  <c:v>68054289.818555981</c:v>
                </c:pt>
                <c:pt idx="1368">
                  <c:v>67785069.391063005</c:v>
                </c:pt>
                <c:pt idx="1369">
                  <c:v>67514902.618341982</c:v>
                </c:pt>
                <c:pt idx="1370">
                  <c:v>67243783.957710981</c:v>
                </c:pt>
                <c:pt idx="1371">
                  <c:v>66971707.798606008</c:v>
                </c:pt>
                <c:pt idx="1372">
                  <c:v>66698668.461402997</c:v>
                </c:pt>
                <c:pt idx="1373">
                  <c:v>66424660.196206003</c:v>
                </c:pt>
                <c:pt idx="1374">
                  <c:v>66149677.181608006</c:v>
                </c:pt>
                <c:pt idx="1375">
                  <c:v>65873713.523424998</c:v>
                </c:pt>
                <c:pt idx="1376">
                  <c:v>65596763.253399998</c:v>
                </c:pt>
                <c:pt idx="1377">
                  <c:v>65318820.327875994</c:v>
                </c:pt>
                <c:pt idx="1378">
                  <c:v>65039878.626444004</c:v>
                </c:pt>
                <c:pt idx="1379">
                  <c:v>64759931.950545996</c:v>
                </c:pt>
                <c:pt idx="1380">
                  <c:v>64478974.022059999</c:v>
                </c:pt>
                <c:pt idx="1381">
                  <c:v>64196998.481843002</c:v>
                </c:pt>
                <c:pt idx="1382">
                  <c:v>63913998.888241</c:v>
                </c:pt>
                <c:pt idx="1383">
                  <c:v>63629968.715562001</c:v>
                </c:pt>
                <c:pt idx="1384">
                  <c:v>63344901.352513991</c:v>
                </c:pt>
                <c:pt idx="1385">
                  <c:v>63058790.100608006</c:v>
                </c:pt>
                <c:pt idx="1386">
                  <c:v>62771628.172514997</c:v>
                </c:pt>
                <c:pt idx="1387">
                  <c:v>62483408.690385997</c:v>
                </c:pt>
                <c:pt idx="1388">
                  <c:v>62194124.684135005</c:v>
                </c:pt>
                <c:pt idx="1389">
                  <c:v>61903769.089674003</c:v>
                </c:pt>
                <c:pt idx="1390">
                  <c:v>61612334.747105002</c:v>
                </c:pt>
                <c:pt idx="1391">
                  <c:v>61319814.398867011</c:v>
                </c:pt>
                <c:pt idx="1392">
                  <c:v>61026200.68784</c:v>
                </c:pt>
                <c:pt idx="1393">
                  <c:v>60731486.155395001</c:v>
                </c:pt>
                <c:pt idx="1394">
                  <c:v>60435663.239399008</c:v>
                </c:pt>
                <c:pt idx="1395">
                  <c:v>60138724.272168003</c:v>
                </c:pt>
                <c:pt idx="1396">
                  <c:v>59840661.478363998</c:v>
                </c:pt>
                <c:pt idx="1397">
                  <c:v>59541466.972842991</c:v>
                </c:pt>
                <c:pt idx="1398">
                  <c:v>59241132.758444004</c:v>
                </c:pt>
                <c:pt idx="1399">
                  <c:v>58939650.723719999</c:v>
                </c:pt>
                <c:pt idx="1400">
                  <c:v>58637012.640609011</c:v>
                </c:pt>
                <c:pt idx="1401">
                  <c:v>58333210.162046999</c:v>
                </c:pt>
                <c:pt idx="1402">
                  <c:v>58028234.819513001</c:v>
                </c:pt>
                <c:pt idx="1403">
                  <c:v>57722078.020510003</c:v>
                </c:pt>
                <c:pt idx="1404">
                  <c:v>57414731.045979001</c:v>
                </c:pt>
                <c:pt idx="1405">
                  <c:v>57106185.047642</c:v>
                </c:pt>
                <c:pt idx="1406">
                  <c:v>56796431.045276001</c:v>
                </c:pt>
                <c:pt idx="1407">
                  <c:v>56485459.923901998</c:v>
                </c:pt>
                <c:pt idx="1408">
                  <c:v>56173262.430914998</c:v>
                </c:pt>
                <c:pt idx="1409">
                  <c:v>55859829.173111998</c:v>
                </c:pt>
                <c:pt idx="1410">
                  <c:v>55545150.61366</c:v>
                </c:pt>
                <c:pt idx="1411">
                  <c:v>55229217.068959005</c:v>
                </c:pt>
                <c:pt idx="1412">
                  <c:v>54912018.705431007</c:v>
                </c:pt>
                <c:pt idx="1413">
                  <c:v>54593545.536208004</c:v>
                </c:pt>
                <c:pt idx="1414">
                  <c:v>54273787.417737</c:v>
                </c:pt>
                <c:pt idx="1415">
                  <c:v>53952734.046271995</c:v>
                </c:pt>
                <c:pt idx="1416">
                  <c:v>53630374.954279996</c:v>
                </c:pt>
                <c:pt idx="1417">
                  <c:v>53306699.506734997</c:v>
                </c:pt>
                <c:pt idx="1418">
                  <c:v>52981696.897300005</c:v>
                </c:pt>
                <c:pt idx="1419">
                  <c:v>52655356.144409999</c:v>
                </c:pt>
                <c:pt idx="1420">
                  <c:v>52327666.087223001</c:v>
                </c:pt>
                <c:pt idx="1421">
                  <c:v>51998615.381462991</c:v>
                </c:pt>
                <c:pt idx="1422">
                  <c:v>51668192.495135009</c:v>
                </c:pt>
                <c:pt idx="1423">
                  <c:v>51336385.704105005</c:v>
                </c:pt>
                <c:pt idx="1424">
                  <c:v>51003183.087559</c:v>
                </c:pt>
                <c:pt idx="1425">
                  <c:v>50668572.523309998</c:v>
                </c:pt>
                <c:pt idx="1426">
                  <c:v>50332541.682967</c:v>
                </c:pt>
                <c:pt idx="1427">
                  <c:v>49995078.026963003</c:v>
                </c:pt>
                <c:pt idx="1428">
                  <c:v>49656168.799412005</c:v>
                </c:pt>
                <c:pt idx="1429">
                  <c:v>49315801.022819996</c:v>
                </c:pt>
                <c:pt idx="1430">
                  <c:v>48973961.492623001</c:v>
                </c:pt>
                <c:pt idx="1431">
                  <c:v>48630636.771552004</c:v>
                </c:pt>
                <c:pt idx="1432">
                  <c:v>48285813.18382699</c:v>
                </c:pt>
                <c:pt idx="1433">
                  <c:v>47939476.809152998</c:v>
                </c:pt>
                <c:pt idx="1434">
                  <c:v>47591613.476530999</c:v>
                </c:pt>
                <c:pt idx="1435">
                  <c:v>47242208.757867999</c:v>
                </c:pt>
                <c:pt idx="1436">
                  <c:v>46891247.961378001</c:v>
                </c:pt>
                <c:pt idx="1437">
                  <c:v>46538716.124765001</c:v>
                </c:pt>
                <c:pt idx="1438">
                  <c:v>46184598.008184001</c:v>
                </c:pt>
                <c:pt idx="1439">
                  <c:v>45828878.086966991</c:v>
                </c:pt>
                <c:pt idx="1440">
                  <c:v>45471540.544105999</c:v>
                </c:pt>
                <c:pt idx="1441">
                  <c:v>45112569.262491003</c:v>
                </c:pt>
                <c:pt idx="1442">
                  <c:v>44751947.816868991</c:v>
                </c:pt>
                <c:pt idx="1443">
                  <c:v>44389659.465554006</c:v>
                </c:pt>
                <c:pt idx="1444">
                  <c:v>44025687.141828999</c:v>
                </c:pt>
                <c:pt idx="1445">
                  <c:v>43660013.445073001</c:v>
                </c:pt>
                <c:pt idx="1446">
                  <c:v>43292620.631570004</c:v>
                </c:pt>
                <c:pt idx="1447">
                  <c:v>42923490.605004005</c:v>
                </c:pt>
                <c:pt idx="1448">
                  <c:v>42552604.906618997</c:v>
                </c:pt>
                <c:pt idx="1449">
                  <c:v>42179944.705036007</c:v>
                </c:pt>
                <c:pt idx="1450">
                  <c:v>41805490.785708003</c:v>
                </c:pt>
                <c:pt idx="1451">
                  <c:v>41429223.540004</c:v>
                </c:pt>
                <c:pt idx="1452">
                  <c:v>41051122.953903995</c:v>
                </c:pt>
                <c:pt idx="1453">
                  <c:v>40671168.596280999</c:v>
                </c:pt>
                <c:pt idx="1454">
                  <c:v>40289339.606773995</c:v>
                </c:pt>
                <c:pt idx="1455">
                  <c:v>39905614.683208011</c:v>
                </c:pt>
                <c:pt idx="1456">
                  <c:v>39519972.068571001</c:v>
                </c:pt>
                <c:pt idx="1457">
                  <c:v>39132389.537501998</c:v>
                </c:pt>
                <c:pt idx="1458">
                  <c:v>38742844.382291995</c:v>
                </c:pt>
                <c:pt idx="1459">
                  <c:v>38351313.398368999</c:v>
                </c:pt>
                <c:pt idx="1460">
                  <c:v>37957772.869243011</c:v>
                </c:pt>
                <c:pt idx="1461">
                  <c:v>37562198.550897002</c:v>
                </c:pt>
                <c:pt idx="1462">
                  <c:v>37164565.655594006</c:v>
                </c:pt>
                <c:pt idx="1463">
                  <c:v>36764848.835084997</c:v>
                </c:pt>
                <c:pt idx="1464">
                  <c:v>36363022.163184002</c:v>
                </c:pt>
                <c:pt idx="1465">
                  <c:v>35959059.117694005</c:v>
                </c:pt>
                <c:pt idx="1466">
                  <c:v>35552932.56165801</c:v>
                </c:pt>
                <c:pt idx="1467">
                  <c:v>35144614.723901011</c:v>
                </c:pt>
                <c:pt idx="1468">
                  <c:v>34734077.178844005</c:v>
                </c:pt>
                <c:pt idx="1469">
                  <c:v>34321290.825562999</c:v>
                </c:pt>
                <c:pt idx="1470">
                  <c:v>33906225.866060995</c:v>
                </c:pt>
                <c:pt idx="1471">
                  <c:v>33488851.782730997</c:v>
                </c:pt>
                <c:pt idx="1472">
                  <c:v>33069137.314975001</c:v>
                </c:pt>
                <c:pt idx="1473">
                  <c:v>32647050.43496</c:v>
                </c:pt>
                <c:pt idx="1474">
                  <c:v>32222558.322477002</c:v>
                </c:pt>
                <c:pt idx="1475">
                  <c:v>31795627.338879</c:v>
                </c:pt>
                <c:pt idx="1476">
                  <c:v>31366223.000074998</c:v>
                </c:pt>
                <c:pt idx="1477">
                  <c:v>30934309.948555</c:v>
                </c:pt>
                <c:pt idx="1478">
                  <c:v>30499851.924417995</c:v>
                </c:pt>
                <c:pt idx="1479">
                  <c:v>30062811.735397998</c:v>
                </c:pt>
                <c:pt idx="1480">
                  <c:v>29623151.225855995</c:v>
                </c:pt>
                <c:pt idx="1481">
                  <c:v>29180831.244744997</c:v>
                </c:pt>
                <c:pt idx="1482">
                  <c:v>28735811.612527009</c:v>
                </c:pt>
                <c:pt idx="1483">
                  <c:v>28288051.087054998</c:v>
                </c:pt>
                <c:pt idx="1484">
                  <c:v>27837507.328426003</c:v>
                </c:pt>
                <c:pt idx="1485">
                  <c:v>27384136.862833995</c:v>
                </c:pt>
                <c:pt idx="1486">
                  <c:v>26927895.045442995</c:v>
                </c:pt>
                <c:pt idx="1487">
                  <c:v>26468736.022346001</c:v>
                </c:pt>
                <c:pt idx="1488">
                  <c:v>26006612.691680998</c:v>
                </c:pt>
                <c:pt idx="1489">
                  <c:v>25541476.663977996</c:v>
                </c:pt>
                <c:pt idx="1490">
                  <c:v>25073278.221886996</c:v>
                </c:pt>
                <c:pt idx="1491">
                  <c:v>24601966.279426001</c:v>
                </c:pt>
                <c:pt idx="1492">
                  <c:v>24127488.340946</c:v>
                </c:pt>
                <c:pt idx="1493">
                  <c:v>23649790.460074995</c:v>
                </c:pt>
                <c:pt idx="1494">
                  <c:v>23168817.198938999</c:v>
                </c:pt>
                <c:pt idx="1495">
                  <c:v>22684511.588036001</c:v>
                </c:pt>
                <c:pt idx="1496">
                  <c:v>22196815.087241996</c:v>
                </c:pt>
                <c:pt idx="1497">
                  <c:v>21705667.548519999</c:v>
                </c:pt>
                <c:pt idx="1498">
                  <c:v>21211007.181019995</c:v>
                </c:pt>
                <c:pt idx="1499">
                  <c:v>20712770.519437999</c:v>
                </c:pt>
                <c:pt idx="1500">
                  <c:v>20210892.396670997</c:v>
                </c:pt>
                <c:pt idx="1501">
                  <c:v>19705305.922019996</c:v>
                </c:pt>
                <c:pt idx="1502">
                  <c:v>19195942.466493998</c:v>
                </c:pt>
                <c:pt idx="1503">
                  <c:v>18682731.657077</c:v>
                </c:pt>
                <c:pt idx="1504">
                  <c:v>18165601.382222999</c:v>
                </c:pt>
                <c:pt idx="1505">
                  <c:v>17644477.811361998</c:v>
                </c:pt>
                <c:pt idx="1506">
                  <c:v>17119285.431761995</c:v>
                </c:pt>
                <c:pt idx="1507">
                  <c:v>16589947.106873998</c:v>
                </c:pt>
                <c:pt idx="1508">
                  <c:v>16056384.161156002</c:v>
                </c:pt>
                <c:pt idx="1509">
                  <c:v>15518516.497506998</c:v>
                </c:pt>
                <c:pt idx="1510">
                  <c:v>14976262.754825</c:v>
                </c:pt>
                <c:pt idx="1511">
                  <c:v>14429540.514898</c:v>
                </c:pt>
                <c:pt idx="1512">
                  <c:v>13878266.569963999</c:v>
                </c:pt>
                <c:pt idx="1513">
                  <c:v>13322357.264936</c:v>
                </c:pt>
                <c:pt idx="1514">
                  <c:v>12761728.931572</c:v>
                </c:pt>
                <c:pt idx="1515">
                  <c:v>12196298.436051</c:v>
                </c:pt>
                <c:pt idx="1516">
                  <c:v>11625983.866643002</c:v>
                </c:pt>
                <c:pt idx="1517">
                  <c:v>11050705.394776002</c:v>
                </c:pt>
                <c:pt idx="1518">
                  <c:v>10470386.351233002</c:v>
                </c:pt>
                <c:pt idx="1519">
                  <c:v>9884954.5699189994</c:v>
                </c:pt>
                <c:pt idx="1520">
                  <c:v>9294344.0653930008</c:v>
                </c:pt>
                <c:pt idx="1521">
                  <c:v>8698497.1280069984</c:v>
                </c:pt>
                <c:pt idx="1522">
                  <c:v>8097366.9433250008</c:v>
                </c:pt>
                <c:pt idx="1523">
                  <c:v>7490920.8721139999</c:v>
                </c:pt>
                <c:pt idx="1524">
                  <c:v>6879144.5657609999</c:v>
                </c:pt>
                <c:pt idx="1525">
                  <c:v>6262047.1425139997</c:v>
                </c:pt>
                <c:pt idx="1526">
                  <c:v>5639667.7163000004</c:v>
                </c:pt>
                <c:pt idx="1527">
                  <c:v>5012083.6574910004</c:v>
                </c:pt>
                <c:pt idx="1528">
                  <c:v>4379421.0809290009</c:v>
                </c:pt>
                <c:pt idx="1529">
                  <c:v>3741868.2104409994</c:v>
                </c:pt>
                <c:pt idx="1530">
                  <c:v>3099692.4736569994</c:v>
                </c:pt>
                <c:pt idx="1531">
                  <c:v>2453262.4528559996</c:v>
                </c:pt>
                <c:pt idx="1532">
                  <c:v>1803076.1779410003</c:v>
                </c:pt>
                <c:pt idx="1533">
                  <c:v>1149797.7222879999</c:v>
                </c:pt>
                <c:pt idx="1534">
                  <c:v>494304.67941800004</c:v>
                </c:pt>
                <c:pt idx="1535">
                  <c:v>-162250.11654500003</c:v>
                </c:pt>
                <c:pt idx="1536">
                  <c:v>-818358.304641</c:v>
                </c:pt>
                <c:pt idx="1537">
                  <c:v>-1472051.7371110001</c:v>
                </c:pt>
                <c:pt idx="1538">
                  <c:v>-2120767.7986869998</c:v>
                </c:pt>
                <c:pt idx="1539">
                  <c:v>-2761177.3108169995</c:v>
                </c:pt>
                <c:pt idx="1540">
                  <c:v>-3388968.9542689999</c:v>
                </c:pt>
                <c:pt idx="1541">
                  <c:v>-3998588.51406</c:v>
                </c:pt>
                <c:pt idx="1542">
                  <c:v>-4582942.6306179995</c:v>
                </c:pt>
                <c:pt idx="1543">
                  <c:v>-5133100.7599410005</c:v>
                </c:pt>
                <c:pt idx="1544">
                  <c:v>-5638072.5009700004</c:v>
                </c:pt>
                <c:pt idx="1545">
                  <c:v>-6084803.0643250002</c:v>
                </c:pt>
                <c:pt idx="1546">
                  <c:v>-6458601.9436690006</c:v>
                </c:pt>
                <c:pt idx="1547">
                  <c:v>-6744242.4436189998</c:v>
                </c:pt>
                <c:pt idx="1548">
                  <c:v>-6927838.6797049996</c:v>
                </c:pt>
                <c:pt idx="1549">
                  <c:v>-6999241.6916669998</c:v>
                </c:pt>
                <c:pt idx="1550">
                  <c:v>-6954214.8983720001</c:v>
                </c:pt>
                <c:pt idx="1551">
                  <c:v>-6795449.6277939994</c:v>
                </c:pt>
                <c:pt idx="1552">
                  <c:v>-6531912.6308899997</c:v>
                </c:pt>
                <c:pt idx="1553">
                  <c:v>-6176856.7158299992</c:v>
                </c:pt>
                <c:pt idx="1554">
                  <c:v>-5745394.6197359981</c:v>
                </c:pt>
                <c:pt idx="1555">
                  <c:v>-5252463.628459</c:v>
                </c:pt>
                <c:pt idx="1556">
                  <c:v>-4711549.1614629999</c:v>
                </c:pt>
                <c:pt idx="1557">
                  <c:v>-4134122.8657539994</c:v>
                </c:pt>
                <c:pt idx="1558">
                  <c:v>-3529569.6513789999</c:v>
                </c:pt>
                <c:pt idx="1559">
                  <c:v>-2905375.9809920001</c:v>
                </c:pt>
                <c:pt idx="1560">
                  <c:v>-2267419.5629439997</c:v>
                </c:pt>
                <c:pt idx="1561">
                  <c:v>-1620270.1779400003</c:v>
                </c:pt>
                <c:pt idx="1562">
                  <c:v>-967459.98000400001</c:v>
                </c:pt>
                <c:pt idx="1563">
                  <c:v>-311709.47379999998</c:v>
                </c:pt>
                <c:pt idx="1564">
                  <c:v>344890.94140800001</c:v>
                </c:pt>
                <c:pt idx="1565">
                  <c:v>1000738.388741</c:v>
                </c:pt>
                <c:pt idx="1566">
                  <c:v>1654606.9276869998</c:v>
                </c:pt>
                <c:pt idx="1567">
                  <c:v>2305562.3259689994</c:v>
                </c:pt>
                <c:pt idx="1568">
                  <c:v>2952896.5304019996</c:v>
                </c:pt>
                <c:pt idx="1569">
                  <c:v>3596077.275192</c:v>
                </c:pt>
                <c:pt idx="1570">
                  <c:v>4234709.261216999</c:v>
                </c:pt>
                <c:pt idx="1571">
                  <c:v>4868504.1650689999</c:v>
                </c:pt>
                <c:pt idx="1572">
                  <c:v>5497257.3901719991</c:v>
                </c:pt>
                <c:pt idx="1573">
                  <c:v>6120829.976884</c:v>
                </c:pt>
                <c:pt idx="1574">
                  <c:v>6739134.4724410018</c:v>
                </c:pt>
                <c:pt idx="1575">
                  <c:v>7352123.8516460005</c:v>
                </c:pt>
                <c:pt idx="1576">
                  <c:v>7959782.7974790009</c:v>
                </c:pt>
                <c:pt idx="1577">
                  <c:v>8562120.8150319997</c:v>
                </c:pt>
                <c:pt idx="1578">
                  <c:v>9159166.7757779993</c:v>
                </c:pt>
                <c:pt idx="1579">
                  <c:v>9750964.5825839993</c:v>
                </c:pt>
                <c:pt idx="1580">
                  <c:v>10337569.716521999</c:v>
                </c:pt>
                <c:pt idx="1581">
                  <c:v>10919046.480279</c:v>
                </c:pt>
                <c:pt idx="1582">
                  <c:v>11495465.793992</c:v>
                </c:pt>
                <c:pt idx="1583">
                  <c:v>12066903.430752002</c:v>
                </c:pt>
                <c:pt idx="1584">
                  <c:v>12633438.603242002</c:v>
                </c:pt>
                <c:pt idx="1585">
                  <c:v>13195152.831684003</c:v>
                </c:pt>
                <c:pt idx="1586">
                  <c:v>13752129.037804998</c:v>
                </c:pt>
                <c:pt idx="1587">
                  <c:v>14304450.820901999</c:v>
                </c:pt>
                <c:pt idx="1588">
                  <c:v>14852201.880929003</c:v>
                </c:pt>
                <c:pt idx="1589">
                  <c:v>15395465.560568998</c:v>
                </c:pt>
                <c:pt idx="1590">
                  <c:v>15934324.483730001</c:v>
                </c:pt>
                <c:pt idx="1591">
                  <c:v>16468860.272330998</c:v>
                </c:pt>
                <c:pt idx="1592">
                  <c:v>16999153.326676</c:v>
                </c:pt>
                <c:pt idx="1593">
                  <c:v>17525282.657550003</c:v>
                </c:pt>
                <c:pt idx="1594">
                  <c:v>18047325.760365002</c:v>
                </c:pt>
                <c:pt idx="1595">
                  <c:v>18565358.523493998</c:v>
                </c:pt>
                <c:pt idx="1596">
                  <c:v>19079455.164379999</c:v>
                </c:pt>
                <c:pt idx="1597">
                  <c:v>19589688.188170001</c:v>
                </c:pt>
                <c:pt idx="1598">
                  <c:v>20096128.364581998</c:v>
                </c:pt>
                <c:pt idx="1599">
                  <c:v>20598844.71948</c:v>
                </c:pt>
                <c:pt idx="1600">
                  <c:v>21097904.538268</c:v>
                </c:pt>
                <c:pt idx="1601">
                  <c:v>21593373.378724005</c:v>
                </c:pt>
                <c:pt idx="1602">
                  <c:v>22085315.091325998</c:v>
                </c:pt>
                <c:pt idx="1603">
                  <c:v>22573791.845453002</c:v>
                </c:pt>
                <c:pt idx="1604">
                  <c:v>23058864.160151001</c:v>
                </c:pt>
                <c:pt idx="1605">
                  <c:v>23540590.938365001</c:v>
                </c:pt>
                <c:pt idx="1606">
                  <c:v>24019029.503759999</c:v>
                </c:pt>
                <c:pt idx="1607">
                  <c:v>24494235.639378</c:v>
                </c:pt>
                <c:pt idx="1608">
                  <c:v>24966263.627551001</c:v>
                </c:pt>
                <c:pt idx="1609">
                  <c:v>25435166.290566001</c:v>
                </c:pt>
                <c:pt idx="1610">
                  <c:v>25900995.031692997</c:v>
                </c:pt>
                <c:pt idx="1611">
                  <c:v>26363799.876242999</c:v>
                </c:pt>
                <c:pt idx="1612">
                  <c:v>26823629.512405999</c:v>
                </c:pt>
                <c:pt idx="1613">
                  <c:v>27280531.331646997</c:v>
                </c:pt>
                <c:pt idx="1614">
                  <c:v>27734551.468510997</c:v>
                </c:pt>
                <c:pt idx="1615">
                  <c:v>28185734.839694001</c:v>
                </c:pt>
                <c:pt idx="1616">
                  <c:v>28634125.182277996</c:v>
                </c:pt>
                <c:pt idx="1617">
                  <c:v>29079765.091077995</c:v>
                </c:pt>
                <c:pt idx="1618">
                  <c:v>29522696.055008002</c:v>
                </c:pt>
                <c:pt idx="1619">
                  <c:v>29962958.492462002</c:v>
                </c:pt>
                <c:pt idx="1620">
                  <c:v>30400591.785671998</c:v>
                </c:pt>
                <c:pt idx="1621">
                  <c:v>30835634.314017005</c:v>
                </c:pt>
                <c:pt idx="1622">
                  <c:v>31268123.486304</c:v>
                </c:pt>
                <c:pt idx="1623">
                  <c:v>31698095.772008002</c:v>
                </c:pt>
                <c:pt idx="1624">
                  <c:v>32125586.731477994</c:v>
                </c:pt>
                <c:pt idx="1625">
                  <c:v>32550631.045136001</c:v>
                </c:pt>
                <c:pt idx="1626">
                  <c:v>32973262.541677993</c:v>
                </c:pt>
                <c:pt idx="1627">
                  <c:v>33393514.225298997</c:v>
                </c:pt>
                <c:pt idx="1628">
                  <c:v>33811418.301968001</c:v>
                </c:pt>
                <c:pt idx="1629">
                  <c:v>34227006.204773001</c:v>
                </c:pt>
                <c:pt idx="1630">
                  <c:v>34640308.618371993</c:v>
                </c:pt>
                <c:pt idx="1631">
                  <c:v>35051355.502563</c:v>
                </c:pt>
                <c:pt idx="1632">
                  <c:v>35460176.115014002</c:v>
                </c:pt>
                <c:pt idx="1633">
                  <c:v>35866799.033170998</c:v>
                </c:pt>
                <c:pt idx="1634">
                  <c:v>36271252.175379001</c:v>
                </c:pt>
                <c:pt idx="1635">
                  <c:v>36673562.821232006</c:v>
                </c:pt>
                <c:pt idx="1636">
                  <c:v>37073757.63119901</c:v>
                </c:pt>
                <c:pt idx="1637">
                  <c:v>37471862.665529005</c:v>
                </c:pt>
                <c:pt idx="1638">
                  <c:v>37867903.402479991</c:v>
                </c:pt>
                <c:pt idx="1639">
                  <c:v>38261904.755885996</c:v>
                </c:pt>
                <c:pt idx="1640">
                  <c:v>38653891.092091002</c:v>
                </c:pt>
                <c:pt idx="1641">
                  <c:v>39043886.246280998</c:v>
                </c:pt>
                <c:pt idx="1642">
                  <c:v>39431913.538219005</c:v>
                </c:pt>
                <c:pt idx="1643">
                  <c:v>39817995.787423998</c:v>
                </c:pt>
                <c:pt idx="1644">
                  <c:v>40202155.327810995</c:v>
                </c:pt>
                <c:pt idx="1645">
                  <c:v>40584414.021802999</c:v>
                </c:pt>
                <c:pt idx="1646">
                  <c:v>40964793.273952998</c:v>
                </c:pt>
                <c:pt idx="1647">
                  <c:v>41343314.044074997</c:v>
                </c:pt>
                <c:pt idx="1648">
                  <c:v>41719996.859924994</c:v>
                </c:pt>
                <c:pt idx="1649">
                  <c:v>42094861.829431005</c:v>
                </c:pt>
                <c:pt idx="1650">
                  <c:v>42467928.652497001</c:v>
                </c:pt>
                <c:pt idx="1651">
                  <c:v>42839216.632408001</c:v>
                </c:pt>
                <c:pt idx="1652">
                  <c:v>43208744.686826989</c:v>
                </c:pt>
                <c:pt idx="1653">
                  <c:v>43576531.35842599</c:v>
                </c:pt>
                <c:pt idx="1654">
                  <c:v>43942594.825151004</c:v>
                </c:pt>
                <c:pt idx="1655">
                  <c:v>44306952.910136998</c:v>
                </c:pt>
                <c:pt idx="1656">
                  <c:v>44669623.091289006</c:v>
                </c:pt>
                <c:pt idx="1657">
                  <c:v>45030622.510540999</c:v>
                </c:pt>
                <c:pt idx="1658">
                  <c:v>45389967.982806996</c:v>
                </c:pt>
                <c:pt idx="1659">
                  <c:v>45747676.004632011</c:v>
                </c:pt>
                <c:pt idx="1660">
                  <c:v>46103762.762556002</c:v>
                </c:pt>
                <c:pt idx="1661">
                  <c:v>46458244.141212001</c:v>
                </c:pt>
                <c:pt idx="1662">
                  <c:v>46811135.731146008</c:v>
                </c:pt>
                <c:pt idx="1663">
                  <c:v>47162452.836391993</c:v>
                </c:pt>
                <c:pt idx="1664">
                  <c:v>47512210.481800996</c:v>
                </c:pt>
                <c:pt idx="1665">
                  <c:v>47860423.420132011</c:v>
                </c:pt>
                <c:pt idx="1666">
                  <c:v>48207106.138918005</c:v>
                </c:pt>
                <c:pt idx="1667">
                  <c:v>48552272.867113002</c:v>
                </c:pt>
                <c:pt idx="1668">
                  <c:v>48895937.581531003</c:v>
                </c:pt>
                <c:pt idx="1669">
                  <c:v>49238114.013080992</c:v>
                </c:pt>
                <c:pt idx="1670">
                  <c:v>49578815.652808994</c:v>
                </c:pt>
                <c:pt idx="1671">
                  <c:v>49918055.757750995</c:v>
                </c:pt>
                <c:pt idx="1672">
                  <c:v>50255847.356603995</c:v>
                </c:pt>
                <c:pt idx="1673">
                  <c:v>50592203.25523001</c:v>
                </c:pt>
                <c:pt idx="1674">
                  <c:v>50927136.041984998</c:v>
                </c:pt>
                <c:pt idx="1675">
                  <c:v>51260658.092885993</c:v>
                </c:pt>
                <c:pt idx="1676">
                  <c:v>51592781.576632001</c:v>
                </c:pt>
                <c:pt idx="1677">
                  <c:v>51923518.459461004</c:v>
                </c:pt>
                <c:pt idx="1678">
                  <c:v>52252880.509874001</c:v>
                </c:pt>
                <c:pt idx="1679">
                  <c:v>52580879.303213</c:v>
                </c:pt>
                <c:pt idx="1680">
                  <c:v>52907526.226105005</c:v>
                </c:pt>
                <c:pt idx="1681">
                  <c:v>53232832.480777994</c:v>
                </c:pt>
                <c:pt idx="1682">
                  <c:v>53556809.089249007</c:v>
                </c:pt>
                <c:pt idx="1683">
                  <c:v>53879466.897395</c:v>
                </c:pt>
                <c:pt idx="1684">
                  <c:v>54200816.578901</c:v>
                </c:pt>
                <c:pt idx="1685">
                  <c:v>54520868.639098018</c:v>
                </c:pt>
                <c:pt idx="1686">
                  <c:v>54839633.418697007</c:v>
                </c:pt>
                <c:pt idx="1687">
                  <c:v>55157121.097405002</c:v>
                </c:pt>
                <c:pt idx="1688">
                  <c:v>55473341.697458006</c:v>
                </c:pt>
                <c:pt idx="1689">
                  <c:v>55788305.087033011</c:v>
                </c:pt>
                <c:pt idx="1690">
                  <c:v>56102020.983584993</c:v>
                </c:pt>
                <c:pt idx="1691">
                  <c:v>56414498.957079992</c:v>
                </c:pt>
                <c:pt idx="1692">
                  <c:v>56725748.433146998</c:v>
                </c:pt>
                <c:pt idx="1693">
                  <c:v>57035778.696134008</c:v>
                </c:pt>
                <c:pt idx="1694">
                  <c:v>57344598.892091997</c:v>
                </c:pt>
                <c:pt idx="1695">
                  <c:v>57652218.031672001</c:v>
                </c:pt>
                <c:pt idx="1696">
                  <c:v>57958644.992945001</c:v>
                </c:pt>
                <c:pt idx="1697">
                  <c:v>58263888.524150006</c:v>
                </c:pt>
                <c:pt idx="1698">
                  <c:v>58567957.246364996</c:v>
                </c:pt>
                <c:pt idx="1699">
                  <c:v>58870859.656107001</c:v>
                </c:pt>
                <c:pt idx="1700">
                  <c:v>59172604.127874002</c:v>
                </c:pt>
                <c:pt idx="1701">
                  <c:v>59473198.916603997</c:v>
                </c:pt>
                <c:pt idx="1702">
                  <c:v>59772652.160083003</c:v>
                </c:pt>
                <c:pt idx="1703">
                  <c:v>60070971.881287001</c:v>
                </c:pt>
                <c:pt idx="1704">
                  <c:v>60368165.990665011</c:v>
                </c:pt>
                <c:pt idx="1705">
                  <c:v>60664242.288356997</c:v>
                </c:pt>
                <c:pt idx="1706">
                  <c:v>60959208.466368996</c:v>
                </c:pt>
                <c:pt idx="1707">
                  <c:v>61253072.110679001</c:v>
                </c:pt>
                <c:pt idx="1708">
                  <c:v>61545840.703301996</c:v>
                </c:pt>
                <c:pt idx="1709">
                  <c:v>61837521.62429101</c:v>
                </c:pt>
                <c:pt idx="1710">
                  <c:v>62128122.153702989</c:v>
                </c:pt>
                <c:pt idx="1711">
                  <c:v>62417649.473503001</c:v>
                </c:pt>
                <c:pt idx="1712">
                  <c:v>62706110.66943001</c:v>
                </c:pt>
                <c:pt idx="1713">
                  <c:v>62993512.732811995</c:v>
                </c:pt>
                <c:pt idx="1714">
                  <c:v>63279862.562340997</c:v>
                </c:pt>
                <c:pt idx="1715">
                  <c:v>63565166.965802997</c:v>
                </c:pt>
                <c:pt idx="1716">
                  <c:v>63849432.661766</c:v>
                </c:pt>
                <c:pt idx="1717">
                  <c:v>64132666.281231008</c:v>
                </c:pt>
                <c:pt idx="1718">
                  <c:v>64414874.369234011</c:v>
                </c:pt>
                <c:pt idx="1719">
                  <c:v>64696063.386426993</c:v>
                </c:pt>
                <c:pt idx="1720">
                  <c:v>64976239.710602</c:v>
                </c:pt>
                <c:pt idx="1721">
                  <c:v>65255409.638197005</c:v>
                </c:pt>
                <c:pt idx="1722">
                  <c:v>65533579.385753997</c:v>
                </c:pt>
                <c:pt idx="1723">
                  <c:v>65810755.091351002</c:v>
                </c:pt>
                <c:pt idx="1724">
                  <c:v>66086942.815995</c:v>
                </c:pt>
                <c:pt idx="1725">
                  <c:v>66362148.544990003</c:v>
                </c:pt>
                <c:pt idx="1726">
                  <c:v>66636378.189267009</c:v>
                </c:pt>
                <c:pt idx="1727">
                  <c:v>66909637.586686991</c:v>
                </c:pt>
                <c:pt idx="1728">
                  <c:v>67181932.503316015</c:v>
                </c:pt>
                <c:pt idx="1729">
                  <c:v>67453268.634667978</c:v>
                </c:pt>
                <c:pt idx="1730">
                  <c:v>67723651.606920987</c:v>
                </c:pt>
                <c:pt idx="1731">
                  <c:v>67993086.978109002</c:v>
                </c:pt>
                <c:pt idx="1732">
                  <c:v>68261580.239280015</c:v>
                </c:pt>
                <c:pt idx="1733">
                  <c:v>68529136.815641984</c:v>
                </c:pt>
                <c:pt idx="1734">
                  <c:v>68795762.067665994</c:v>
                </c:pt>
                <c:pt idx="1735">
                  <c:v>69061461.292182013</c:v>
                </c:pt>
                <c:pt idx="1736">
                  <c:v>69326239.723440006</c:v>
                </c:pt>
                <c:pt idx="1737">
                  <c:v>69590102.534148991</c:v>
                </c:pt>
                <c:pt idx="1738">
                  <c:v>69853054.836500987</c:v>
                </c:pt>
                <c:pt idx="1739">
                  <c:v>70115101.683166996</c:v>
                </c:pt>
                <c:pt idx="1740">
                  <c:v>70376248.068270013</c:v>
                </c:pt>
                <c:pt idx="1741">
                  <c:v>70636498.928343982</c:v>
                </c:pt>
                <c:pt idx="1742">
                  <c:v>70895859.143267021</c:v>
                </c:pt>
                <c:pt idx="1743">
                  <c:v>71154333.537175015</c:v>
                </c:pt>
                <c:pt idx="1744">
                  <c:v>71411926.879363999</c:v>
                </c:pt>
                <c:pt idx="1745">
                  <c:v>71668643.885158986</c:v>
                </c:pt>
                <c:pt idx="1746">
                  <c:v>71924489.216781005</c:v>
                </c:pt>
                <c:pt idx="1747">
                  <c:v>72179467.484185994</c:v>
                </c:pt>
                <c:pt idx="1748">
                  <c:v>72433583.245886013</c:v>
                </c:pt>
                <c:pt idx="1749">
                  <c:v>72686841.009762004</c:v>
                </c:pt>
                <c:pt idx="1750">
                  <c:v>72939245.233851999</c:v>
                </c:pt>
                <c:pt idx="1751">
                  <c:v>73190800.32712698</c:v>
                </c:pt>
                <c:pt idx="1752">
                  <c:v>73441510.650247991</c:v>
                </c:pt>
                <c:pt idx="1753">
                  <c:v>73691380.516314</c:v>
                </c:pt>
                <c:pt idx="1754">
                  <c:v>73940414.191587999</c:v>
                </c:pt>
                <c:pt idx="1755">
                  <c:v>74188615.896215007</c:v>
                </c:pt>
                <c:pt idx="1756">
                  <c:v>74435989.804917991</c:v>
                </c:pt>
                <c:pt idx="1757">
                  <c:v>74682540.047690004</c:v>
                </c:pt>
                <c:pt idx="1758">
                  <c:v>74928270.710463017</c:v>
                </c:pt>
                <c:pt idx="1759">
                  <c:v>75173185.835769981</c:v>
                </c:pt>
                <c:pt idx="1760">
                  <c:v>75417289.423392996</c:v>
                </c:pt>
                <c:pt idx="1761">
                  <c:v>75660585.430997014</c:v>
                </c:pt>
                <c:pt idx="1762">
                  <c:v>75903077.774749964</c:v>
                </c:pt>
                <c:pt idx="1763">
                  <c:v>76144770.329938978</c:v>
                </c:pt>
                <c:pt idx="1764">
                  <c:v>76385666.931563005</c:v>
                </c:pt>
                <c:pt idx="1765">
                  <c:v>76625771.374923974</c:v>
                </c:pt>
                <c:pt idx="1766">
                  <c:v>76865087.416204005</c:v>
                </c:pt>
                <c:pt idx="1767">
                  <c:v>77103618.773027003</c:v>
                </c:pt>
                <c:pt idx="1768">
                  <c:v>77341369.125016987</c:v>
                </c:pt>
                <c:pt idx="1769">
                  <c:v>77578342.114338979</c:v>
                </c:pt>
                <c:pt idx="1770">
                  <c:v>77814541.346238002</c:v>
                </c:pt>
                <c:pt idx="1771">
                  <c:v>78049970.389557987</c:v>
                </c:pt>
                <c:pt idx="1772">
                  <c:v>78284632.777260005</c:v>
                </c:pt>
                <c:pt idx="1773">
                  <c:v>78518532.00692898</c:v>
                </c:pt>
                <c:pt idx="1774">
                  <c:v>78751671.541264012</c:v>
                </c:pt>
                <c:pt idx="1775">
                  <c:v>78984054.808570981</c:v>
                </c:pt>
                <c:pt idx="1776">
                  <c:v>79215685.203234002</c:v>
                </c:pt>
                <c:pt idx="1777">
                  <c:v>79446566.086195007</c:v>
                </c:pt>
                <c:pt idx="1778">
                  <c:v>79676700.785402</c:v>
                </c:pt>
                <c:pt idx="1779">
                  <c:v>79906092.596270993</c:v>
                </c:pt>
                <c:pt idx="1780">
                  <c:v>80134744.782129005</c:v>
                </c:pt>
                <c:pt idx="1781">
                  <c:v>80362660.574647963</c:v>
                </c:pt>
                <c:pt idx="1782">
                  <c:v>80589843.174271986</c:v>
                </c:pt>
                <c:pt idx="1783">
                  <c:v>80816295.750646979</c:v>
                </c:pt>
                <c:pt idx="1784">
                  <c:v>81042021.443023995</c:v>
                </c:pt>
                <c:pt idx="1785">
                  <c:v>81267023.360672981</c:v>
                </c:pt>
                <c:pt idx="1786">
                  <c:v>81491304.583281994</c:v>
                </c:pt>
                <c:pt idx="1787">
                  <c:v>81714868.161342978</c:v>
                </c:pt>
                <c:pt idx="1788">
                  <c:v>81937717.116547987</c:v>
                </c:pt>
                <c:pt idx="1789">
                  <c:v>82159854.442158997</c:v>
                </c:pt>
                <c:pt idx="1790">
                  <c:v>82381283.103385016</c:v>
                </c:pt>
                <c:pt idx="1791">
                  <c:v>82602006.037748992</c:v>
                </c:pt>
                <c:pt idx="1792">
                  <c:v>82822026.155444965</c:v>
                </c:pt>
                <c:pt idx="1793">
                  <c:v>83041346.339693978</c:v>
                </c:pt>
                <c:pt idx="1794">
                  <c:v>83259969.447089016</c:v>
                </c:pt>
                <c:pt idx="1795">
                  <c:v>83477898.307942986</c:v>
                </c:pt>
                <c:pt idx="1796">
                  <c:v>83695135.726617992</c:v>
                </c:pt>
                <c:pt idx="1797">
                  <c:v>83911684.481860995</c:v>
                </c:pt>
                <c:pt idx="1798">
                  <c:v>84127547.32712698</c:v>
                </c:pt>
                <c:pt idx="1799">
                  <c:v>84342726.990896016</c:v>
                </c:pt>
                <c:pt idx="1800">
                  <c:v>84557226.176994964</c:v>
                </c:pt>
                <c:pt idx="1801">
                  <c:v>84771047.564898998</c:v>
                </c:pt>
                <c:pt idx="1802">
                  <c:v>84984193.810039982</c:v>
                </c:pt>
                <c:pt idx="1803">
                  <c:v>85196667.544104978</c:v>
                </c:pt>
                <c:pt idx="1804">
                  <c:v>85408471.375329986</c:v>
                </c:pt>
                <c:pt idx="1805">
                  <c:v>85619607.88879098</c:v>
                </c:pt>
                <c:pt idx="1806">
                  <c:v>85830079.646686003</c:v>
                </c:pt>
                <c:pt idx="1807">
                  <c:v>86039889.188616991</c:v>
                </c:pt>
                <c:pt idx="1808">
                  <c:v>86249039.031866997</c:v>
                </c:pt>
                <c:pt idx="1809">
                  <c:v>86457531.671670988</c:v>
                </c:pt>
                <c:pt idx="1810">
                  <c:v>86665369.581479013</c:v>
                </c:pt>
                <c:pt idx="1811">
                  <c:v>86872555.213225022</c:v>
                </c:pt>
                <c:pt idx="1812">
                  <c:v>87079090.997580007</c:v>
                </c:pt>
                <c:pt idx="1813">
                  <c:v>87284979.344212979</c:v>
                </c:pt>
                <c:pt idx="1814">
                  <c:v>87490222.642032981</c:v>
                </c:pt>
                <c:pt idx="1815">
                  <c:v>87694823.259444982</c:v>
                </c:pt>
                <c:pt idx="1816">
                  <c:v>87898783.544585004</c:v>
                </c:pt>
                <c:pt idx="1817">
                  <c:v>88102105.825564966</c:v>
                </c:pt>
                <c:pt idx="1818">
                  <c:v>88304792.410702005</c:v>
                </c:pt>
                <c:pt idx="1819">
                  <c:v>88506845.588756979</c:v>
                </c:pt>
                <c:pt idx="1820">
                  <c:v>88708267.629156992</c:v>
                </c:pt>
                <c:pt idx="1821">
                  <c:v>88909060.782223001</c:v>
                </c:pt>
                <c:pt idx="1822">
                  <c:v>89109227.279391006</c:v>
                </c:pt>
                <c:pt idx="1823">
                  <c:v>89308769.333427995</c:v>
                </c:pt>
                <c:pt idx="1824">
                  <c:v>89507689.138648987</c:v>
                </c:pt>
                <c:pt idx="1825">
                  <c:v>89705988.871124983</c:v>
                </c:pt>
                <c:pt idx="1826">
                  <c:v>89903670.688893989</c:v>
                </c:pt>
                <c:pt idx="1827">
                  <c:v>90100736.73216702</c:v>
                </c:pt>
                <c:pt idx="1828">
                  <c:v>90297189.123524964</c:v>
                </c:pt>
                <c:pt idx="1829">
                  <c:v>90493029.968123004</c:v>
                </c:pt>
                <c:pt idx="1830">
                  <c:v>90688261.353882998</c:v>
                </c:pt>
                <c:pt idx="1831">
                  <c:v>90882885.351687998</c:v>
                </c:pt>
                <c:pt idx="1832">
                  <c:v>91076904.01557298</c:v>
                </c:pt>
                <c:pt idx="1833">
                  <c:v>91270319.382910982</c:v>
                </c:pt>
                <c:pt idx="1834">
                  <c:v>91463133.474596992</c:v>
                </c:pt>
                <c:pt idx="1835">
                  <c:v>91655348.295234978</c:v>
                </c:pt>
                <c:pt idx="1836">
                  <c:v>91846965.833308995</c:v>
                </c:pt>
                <c:pt idx="1837">
                  <c:v>92037988.061368018</c:v>
                </c:pt>
                <c:pt idx="1838">
                  <c:v>92228416.936194003</c:v>
                </c:pt>
                <c:pt idx="1839">
                  <c:v>92418254.398977995</c:v>
                </c:pt>
                <c:pt idx="1840">
                  <c:v>92607502.375486001</c:v>
                </c:pt>
                <c:pt idx="1841">
                  <c:v>92796162.776227981</c:v>
                </c:pt>
                <c:pt idx="1842">
                  <c:v>92984237.496619999</c:v>
                </c:pt>
                <c:pt idx="1843">
                  <c:v>93171728.417149007</c:v>
                </c:pt>
                <c:pt idx="1844">
                  <c:v>93358637.403530002</c:v>
                </c:pt>
                <c:pt idx="1845">
                  <c:v>93544966.306867003</c:v>
                </c:pt>
                <c:pt idx="1846">
                  <c:v>93730716.963804007</c:v>
                </c:pt>
                <c:pt idx="1847">
                  <c:v>93915891.19667998</c:v>
                </c:pt>
                <c:pt idx="1848">
                  <c:v>94100490.813682005</c:v>
                </c:pt>
                <c:pt idx="1849">
                  <c:v>94284517.608989999</c:v>
                </c:pt>
                <c:pt idx="1850">
                  <c:v>94467973.362926006</c:v>
                </c:pt>
                <c:pt idx="1851">
                  <c:v>94650859.842099994</c:v>
                </c:pt>
                <c:pt idx="1852">
                  <c:v>94833178.799548998</c:v>
                </c:pt>
                <c:pt idx="1853">
                  <c:v>95014931.974880978</c:v>
                </c:pt>
                <c:pt idx="1854">
                  <c:v>95196121.094412982</c:v>
                </c:pt>
                <c:pt idx="1855">
                  <c:v>95376747.871307001</c:v>
                </c:pt>
                <c:pt idx="1856">
                  <c:v>95556814.005706981</c:v>
                </c:pt>
                <c:pt idx="1857">
                  <c:v>95736321.184867978</c:v>
                </c:pt>
                <c:pt idx="1858">
                  <c:v>95915271.083294004</c:v>
                </c:pt>
                <c:pt idx="1859">
                  <c:v>96093665.362862006</c:v>
                </c:pt>
                <c:pt idx="1860">
                  <c:v>96271505.672952965</c:v>
                </c:pt>
                <c:pt idx="1861">
                  <c:v>96448793.650575981</c:v>
                </c:pt>
                <c:pt idx="1862">
                  <c:v>96625530.920495018</c:v>
                </c:pt>
                <c:pt idx="1863">
                  <c:v>96801719.095348001</c:v>
                </c:pt>
                <c:pt idx="1864">
                  <c:v>96977359.77577199</c:v>
                </c:pt>
                <c:pt idx="1865">
                  <c:v>97152454.550522983</c:v>
                </c:pt>
                <c:pt idx="1866">
                  <c:v>97327004.996589005</c:v>
                </c:pt>
                <c:pt idx="1867">
                  <c:v>97501012.679310992</c:v>
                </c:pt>
                <c:pt idx="1868">
                  <c:v>97674479.152498007</c:v>
                </c:pt>
                <c:pt idx="1869">
                  <c:v>97847405.958535001</c:v>
                </c:pt>
                <c:pt idx="1870">
                  <c:v>98019794.628501967</c:v>
                </c:pt>
                <c:pt idx="1871">
                  <c:v>98191646.682279006</c:v>
                </c:pt>
                <c:pt idx="1872">
                  <c:v>98362963.628660992</c:v>
                </c:pt>
                <c:pt idx="1873">
                  <c:v>98533746.965457007</c:v>
                </c:pt>
                <c:pt idx="1874">
                  <c:v>98703998.179602966</c:v>
                </c:pt>
                <c:pt idx="1875">
                  <c:v>98873718.747267008</c:v>
                </c:pt>
                <c:pt idx="1876">
                  <c:v>99042910.133947998</c:v>
                </c:pt>
                <c:pt idx="1877">
                  <c:v>99211573.794578999</c:v>
                </c:pt>
                <c:pt idx="1878">
                  <c:v>99379711.173633963</c:v>
                </c:pt>
                <c:pt idx="1879">
                  <c:v>99547323.705218002</c:v>
                </c:pt>
                <c:pt idx="1880">
                  <c:v>99714412.813173994</c:v>
                </c:pt>
                <c:pt idx="1881">
                  <c:v>99880979.911173016</c:v>
                </c:pt>
                <c:pt idx="1882">
                  <c:v>100047026.40281701</c:v>
                </c:pt>
                <c:pt idx="1883">
                  <c:v>100212553.681725</c:v>
                </c:pt>
                <c:pt idx="1884">
                  <c:v>100377563.13163598</c:v>
                </c:pt>
                <c:pt idx="1885">
                  <c:v>100542056.12649301</c:v>
                </c:pt>
                <c:pt idx="1886">
                  <c:v>100706034.03053901</c:v>
                </c:pt>
                <c:pt idx="1887">
                  <c:v>100869498.19840501</c:v>
                </c:pt>
                <c:pt idx="1888">
                  <c:v>101032449.9752</c:v>
                </c:pt>
                <c:pt idx="1889">
                  <c:v>101194890.69659698</c:v>
                </c:pt>
                <c:pt idx="1890">
                  <c:v>101356821.68892299</c:v>
                </c:pt>
                <c:pt idx="1891">
                  <c:v>101518244.26923899</c:v>
                </c:pt>
                <c:pt idx="1892">
                  <c:v>101679159.745432</c:v>
                </c:pt>
                <c:pt idx="1893">
                  <c:v>101839569.41629001</c:v>
                </c:pt>
                <c:pt idx="1894">
                  <c:v>101999474.57159398</c:v>
                </c:pt>
                <c:pt idx="1895">
                  <c:v>102158876.49218903</c:v>
                </c:pt>
                <c:pt idx="1896">
                  <c:v>102317776.45007502</c:v>
                </c:pt>
                <c:pt idx="1897">
                  <c:v>102476175.70847902</c:v>
                </c:pt>
                <c:pt idx="1898">
                  <c:v>102634075.521935</c:v>
                </c:pt>
                <c:pt idx="1899">
                  <c:v>102791477.13636501</c:v>
                </c:pt>
                <c:pt idx="1900">
                  <c:v>102948381.789152</c:v>
                </c:pt>
                <c:pt idx="1901">
                  <c:v>103104790.70921701</c:v>
                </c:pt>
                <c:pt idx="1902">
                  <c:v>103260705.11709498</c:v>
                </c:pt>
                <c:pt idx="1903">
                  <c:v>103416126.225008</c:v>
                </c:pt>
                <c:pt idx="1904">
                  <c:v>103571055.236936</c:v>
                </c:pt>
                <c:pt idx="1905">
                  <c:v>103725493.348692</c:v>
                </c:pt>
                <c:pt idx="1906">
                  <c:v>103879441.74799502</c:v>
                </c:pt>
                <c:pt idx="1907">
                  <c:v>104032901.61453499</c:v>
                </c:pt>
                <c:pt idx="1908">
                  <c:v>104185874.12004599</c:v>
                </c:pt>
                <c:pt idx="1909">
                  <c:v>104338360.42837802</c:v>
                </c:pt>
                <c:pt idx="1910">
                  <c:v>104490361.69555798</c:v>
                </c:pt>
                <c:pt idx="1911">
                  <c:v>104641879.06986199</c:v>
                </c:pt>
                <c:pt idx="1912">
                  <c:v>104792913.691881</c:v>
                </c:pt>
                <c:pt idx="1913">
                  <c:v>104943466.69458701</c:v>
                </c:pt>
                <c:pt idx="1914">
                  <c:v>105093539.20339401</c:v>
                </c:pt>
                <c:pt idx="1915">
                  <c:v>105243132.33622998</c:v>
                </c:pt>
                <c:pt idx="1916">
                  <c:v>105392247.20359002</c:v>
                </c:pt>
                <c:pt idx="1917">
                  <c:v>105540884.908611</c:v>
                </c:pt>
                <c:pt idx="1918">
                  <c:v>105689046.547122</c:v>
                </c:pt>
                <c:pt idx="1919">
                  <c:v>105836733.20771401</c:v>
                </c:pt>
                <c:pt idx="1920">
                  <c:v>105983945.97179602</c:v>
                </c:pt>
                <c:pt idx="1921">
                  <c:v>106130685.91365699</c:v>
                </c:pt>
                <c:pt idx="1922">
                  <c:v>106276954.10052396</c:v>
                </c:pt>
                <c:pt idx="1923">
                  <c:v>106422751.592622</c:v>
                </c:pt>
                <c:pt idx="1924">
                  <c:v>106568079.44323002</c:v>
                </c:pt>
                <c:pt idx="1925">
                  <c:v>106712938.69874001</c:v>
                </c:pt>
                <c:pt idx="1926">
                  <c:v>106857330.39871198</c:v>
                </c:pt>
                <c:pt idx="1927">
                  <c:v>107001255.57593198</c:v>
                </c:pt>
                <c:pt idx="1928">
                  <c:v>107144715.25646502</c:v>
                </c:pt>
                <c:pt idx="1929">
                  <c:v>107287710.459711</c:v>
                </c:pt>
                <c:pt idx="1930">
                  <c:v>107430242.198459</c:v>
                </c:pt>
                <c:pt idx="1931">
                  <c:v>107572311.47894098</c:v>
                </c:pt>
                <c:pt idx="1932">
                  <c:v>107713919.30088502</c:v>
                </c:pt>
                <c:pt idx="1933">
                  <c:v>107855066.65756398</c:v>
                </c:pt>
                <c:pt idx="1934">
                  <c:v>107995754.53585298</c:v>
                </c:pt>
                <c:pt idx="1935">
                  <c:v>108135983.91627802</c:v>
                </c:pt>
                <c:pt idx="1936">
                  <c:v>108275755.77306202</c:v>
                </c:pt>
                <c:pt idx="1937">
                  <c:v>108415071.074185</c:v>
                </c:pt>
                <c:pt idx="1938">
                  <c:v>108553930.78142501</c:v>
                </c:pt>
                <c:pt idx="1939">
                  <c:v>108692335.850409</c:v>
                </c:pt>
                <c:pt idx="1940">
                  <c:v>108830287.230663</c:v>
                </c:pt>
                <c:pt idx="1941">
                  <c:v>108967785.86566</c:v>
                </c:pt>
                <c:pt idx="1942">
                  <c:v>109104832.69286601</c:v>
                </c:pt>
                <c:pt idx="1943">
                  <c:v>109241428.64378701</c:v>
                </c:pt>
                <c:pt idx="1944">
                  <c:v>109377574.644016</c:v>
                </c:pt>
                <c:pt idx="1945">
                  <c:v>109513271.61327901</c:v>
                </c:pt>
                <c:pt idx="1946">
                  <c:v>109648520.46547902</c:v>
                </c:pt>
                <c:pt idx="1947">
                  <c:v>109783322.10874496</c:v>
                </c:pt>
                <c:pt idx="1948">
                  <c:v>109917677.44547004</c:v>
                </c:pt>
                <c:pt idx="1949">
                  <c:v>110051587.37235898</c:v>
                </c:pt>
                <c:pt idx="1950">
                  <c:v>110185052.78047299</c:v>
                </c:pt>
                <c:pt idx="1951">
                  <c:v>110318074.555271</c:v>
                </c:pt>
                <c:pt idx="1952">
                  <c:v>110450653.57665099</c:v>
                </c:pt>
                <c:pt idx="1953">
                  <c:v>110582790.71899402</c:v>
                </c:pt>
                <c:pt idx="1954">
                  <c:v>110714486.851206</c:v>
                </c:pt>
                <c:pt idx="1955">
                  <c:v>110845742.83675699</c:v>
                </c:pt>
                <c:pt idx="1956">
                  <c:v>110976559.53372498</c:v>
                </c:pt>
                <c:pt idx="1957">
                  <c:v>111106937.79483399</c:v>
                </c:pt>
                <c:pt idx="1958">
                  <c:v>111236878.46749301</c:v>
                </c:pt>
                <c:pt idx="1959">
                  <c:v>111366382.393838</c:v>
                </c:pt>
                <c:pt idx="1960">
                  <c:v>111495450.41077201</c:v>
                </c:pt>
                <c:pt idx="1961">
                  <c:v>111624083.34999999</c:v>
                </c:pt>
                <c:pt idx="1962">
                  <c:v>111752282.03806801</c:v>
                </c:pt>
                <c:pt idx="1963">
                  <c:v>111880047.29640602</c:v>
                </c:pt>
                <c:pt idx="1964">
                  <c:v>112007379.94135801</c:v>
                </c:pt>
                <c:pt idx="1965">
                  <c:v>112134280.78422399</c:v>
                </c:pt>
                <c:pt idx="1966">
                  <c:v>112260750.63129599</c:v>
                </c:pt>
                <c:pt idx="1967">
                  <c:v>112386790.283894</c:v>
                </c:pt>
                <c:pt idx="1968">
                  <c:v>112512400.53840202</c:v>
                </c:pt>
                <c:pt idx="1969">
                  <c:v>112637582.18630201</c:v>
                </c:pt>
                <c:pt idx="1970">
                  <c:v>112762336.014213</c:v>
                </c:pt>
                <c:pt idx="1971">
                  <c:v>112886662.803922</c:v>
                </c:pt>
                <c:pt idx="1972">
                  <c:v>113010563.332421</c:v>
                </c:pt>
                <c:pt idx="1973">
                  <c:v>113134038.37194198</c:v>
                </c:pt>
                <c:pt idx="1974">
                  <c:v>113257088.689987</c:v>
                </c:pt>
                <c:pt idx="1975">
                  <c:v>113379715.04936503</c:v>
                </c:pt>
                <c:pt idx="1976">
                  <c:v>113501918.208224</c:v>
                </c:pt>
                <c:pt idx="1977">
                  <c:v>113623698.92008501</c:v>
                </c:pt>
                <c:pt idx="1978">
                  <c:v>113745057.93387301</c:v>
                </c:pt>
                <c:pt idx="1979">
                  <c:v>113865995.99394801</c:v>
                </c:pt>
                <c:pt idx="1980">
                  <c:v>113986513.84014</c:v>
                </c:pt>
                <c:pt idx="1981">
                  <c:v>114106612.20777902</c:v>
                </c:pt>
                <c:pt idx="1982">
                  <c:v>114226291.82772799</c:v>
                </c:pt>
                <c:pt idx="1983">
                  <c:v>114345553.42640902</c:v>
                </c:pt>
                <c:pt idx="1984">
                  <c:v>114464397.72583999</c:v>
                </c:pt>
                <c:pt idx="1985">
                  <c:v>114582825.44365899</c:v>
                </c:pt>
                <c:pt idx="1986">
                  <c:v>114700837.29316102</c:v>
                </c:pt>
                <c:pt idx="1987">
                  <c:v>114818433.98332199</c:v>
                </c:pt>
                <c:pt idx="1988">
                  <c:v>114935616.21882902</c:v>
                </c:pt>
                <c:pt idx="1989">
                  <c:v>115052384.70011501</c:v>
                </c:pt>
                <c:pt idx="1990">
                  <c:v>115168740.12337902</c:v>
                </c:pt>
                <c:pt idx="1991">
                  <c:v>115284683.18062098</c:v>
                </c:pt>
                <c:pt idx="1992">
                  <c:v>115400214.559668</c:v>
                </c:pt>
                <c:pt idx="1993">
                  <c:v>115515334.944203</c:v>
                </c:pt>
                <c:pt idx="1994">
                  <c:v>115630045.01379099</c:v>
                </c:pt>
                <c:pt idx="1995">
                  <c:v>115744345.44390902</c:v>
                </c:pt>
                <c:pt idx="1996">
                  <c:v>115858236.90597002</c:v>
                </c:pt>
                <c:pt idx="1997">
                  <c:v>115971720.067353</c:v>
                </c:pt>
                <c:pt idx="1998">
                  <c:v>116084795.59142901</c:v>
                </c:pt>
                <c:pt idx="1999">
                  <c:v>116197464.137585</c:v>
                </c:pt>
                <c:pt idx="2000">
                  <c:v>116309726.36125401</c:v>
                </c:pt>
                <c:pt idx="2001">
                  <c:v>116421582.91393702</c:v>
                </c:pt>
                <c:pt idx="2002">
                  <c:v>116533034.44323301</c:v>
                </c:pt>
                <c:pt idx="2003">
                  <c:v>116644081.59286001</c:v>
                </c:pt>
                <c:pt idx="2004">
                  <c:v>116754725.002683</c:v>
                </c:pt>
                <c:pt idx="2005">
                  <c:v>116864965.30873901</c:v>
                </c:pt>
                <c:pt idx="2006">
                  <c:v>116974803.14326002</c:v>
                </c:pt>
                <c:pt idx="2007">
                  <c:v>117084239.13469799</c:v>
                </c:pt>
                <c:pt idx="2008">
                  <c:v>117193273.90775098</c:v>
                </c:pt>
                <c:pt idx="2009">
                  <c:v>117301908.08338504</c:v>
                </c:pt>
                <c:pt idx="2010">
                  <c:v>117410142.27885899</c:v>
                </c:pt>
                <c:pt idx="2011">
                  <c:v>117517977.10774601</c:v>
                </c:pt>
                <c:pt idx="2012">
                  <c:v>117625413.179961</c:v>
                </c:pt>
                <c:pt idx="2013">
                  <c:v>117732451.101781</c:v>
                </c:pt>
                <c:pt idx="2014">
                  <c:v>117839091.47586502</c:v>
                </c:pt>
                <c:pt idx="2015">
                  <c:v>117945334.90128499</c:v>
                </c:pt>
                <c:pt idx="2016">
                  <c:v>118051181.97353998</c:v>
                </c:pt>
                <c:pt idx="2017">
                  <c:v>118156633.28458399</c:v>
                </c:pt>
                <c:pt idx="2018">
                  <c:v>118261689.42284398</c:v>
                </c:pt>
                <c:pt idx="2019">
                  <c:v>118366350.973244</c:v>
                </c:pt>
                <c:pt idx="2020">
                  <c:v>118470618.51722802</c:v>
                </c:pt>
                <c:pt idx="2021">
                  <c:v>118574492.632778</c:v>
                </c:pt>
                <c:pt idx="2022">
                  <c:v>118677973.894438</c:v>
                </c:pt>
                <c:pt idx="2023">
                  <c:v>118781062.87333301</c:v>
                </c:pt>
                <c:pt idx="2024">
                  <c:v>118883760.137192</c:v>
                </c:pt>
                <c:pt idx="2025">
                  <c:v>118986066.25036702</c:v>
                </c:pt>
                <c:pt idx="2026">
                  <c:v>119087981.77385399</c:v>
                </c:pt>
                <c:pt idx="2027">
                  <c:v>119189507.265314</c:v>
                </c:pt>
                <c:pt idx="2028">
                  <c:v>119290643.279091</c:v>
                </c:pt>
                <c:pt idx="2029">
                  <c:v>119391390.36623399</c:v>
                </c:pt>
                <c:pt idx="2030">
                  <c:v>119491749.07451798</c:v>
                </c:pt>
                <c:pt idx="2031">
                  <c:v>119591719.94845802</c:v>
                </c:pt>
                <c:pt idx="2032">
                  <c:v>119691303.52933502</c:v>
                </c:pt>
                <c:pt idx="2033">
                  <c:v>119790500.35521001</c:v>
                </c:pt>
                <c:pt idx="2034">
                  <c:v>119889310.96094501</c:v>
                </c:pt>
                <c:pt idx="2035">
                  <c:v>119987735.878225</c:v>
                </c:pt>
                <c:pt idx="2036">
                  <c:v>120085775.63557099</c:v>
                </c:pt>
                <c:pt idx="2037">
                  <c:v>120183430.75836101</c:v>
                </c:pt>
                <c:pt idx="2038">
                  <c:v>120280701.768849</c:v>
                </c:pt>
                <c:pt idx="2039">
                  <c:v>120377589.18618301</c:v>
                </c:pt>
                <c:pt idx="2040">
                  <c:v>120474093.52642301</c:v>
                </c:pt>
                <c:pt idx="2041">
                  <c:v>120570215.30255701</c:v>
                </c:pt>
                <c:pt idx="2042">
                  <c:v>120665955.02452199</c:v>
                </c:pt>
                <c:pt idx="2043">
                  <c:v>120761313.199218</c:v>
                </c:pt>
                <c:pt idx="2044">
                  <c:v>120856290.33052801</c:v>
                </c:pt>
                <c:pt idx="2045">
                  <c:v>120950886.91933301</c:v>
                </c:pt>
                <c:pt idx="2046">
                  <c:v>121045103.463531</c:v>
                </c:pt>
                <c:pt idx="2047">
                  <c:v>121138940.45805401</c:v>
                </c:pt>
                <c:pt idx="2048">
                  <c:v>121232398.39488198</c:v>
                </c:pt>
                <c:pt idx="2049">
                  <c:v>121325477.76306301</c:v>
                </c:pt>
                <c:pt idx="2050">
                  <c:v>121418179.048728</c:v>
                </c:pt>
                <c:pt idx="2051">
                  <c:v>121510502.73510602</c:v>
                </c:pt>
                <c:pt idx="2052">
                  <c:v>121602449.30254099</c:v>
                </c:pt>
                <c:pt idx="2053">
                  <c:v>121694019.22851001</c:v>
                </c:pt>
                <c:pt idx="2054">
                  <c:v>121785212.987636</c:v>
                </c:pt>
                <c:pt idx="2055">
                  <c:v>121876031.051706</c:v>
                </c:pt>
                <c:pt idx="2056">
                  <c:v>121966473.88968401</c:v>
                </c:pt>
                <c:pt idx="2057">
                  <c:v>122056541.967729</c:v>
                </c:pt>
                <c:pt idx="2058">
                  <c:v>122146235.74920802</c:v>
                </c:pt>
                <c:pt idx="2059">
                  <c:v>122235555.69471496</c:v>
                </c:pt>
                <c:pt idx="2060">
                  <c:v>122324502.26208101</c:v>
                </c:pt>
                <c:pt idx="2061">
                  <c:v>122413075.90639099</c:v>
                </c:pt>
                <c:pt idx="2062">
                  <c:v>122501277.080001</c:v>
                </c:pt>
                <c:pt idx="2063">
                  <c:v>122589106.23255098</c:v>
                </c:pt>
                <c:pt idx="2064">
                  <c:v>122676563.81097601</c:v>
                </c:pt>
                <c:pt idx="2065">
                  <c:v>122763650.259528</c:v>
                </c:pt>
                <c:pt idx="2066">
                  <c:v>122850366.01978202</c:v>
                </c:pt>
                <c:pt idx="2067">
                  <c:v>122936711.530656</c:v>
                </c:pt>
                <c:pt idx="2068">
                  <c:v>123022687.228423</c:v>
                </c:pt>
                <c:pt idx="2069">
                  <c:v>123108293.54672401</c:v>
                </c:pt>
                <c:pt idx="2070">
                  <c:v>123193530.916583</c:v>
                </c:pt>
                <c:pt idx="2071">
                  <c:v>123278399.76642102</c:v>
                </c:pt>
                <c:pt idx="2072">
                  <c:v>123362900.52206902</c:v>
                </c:pt>
                <c:pt idx="2073">
                  <c:v>123447033.60677898</c:v>
                </c:pt>
                <c:pt idx="2074">
                  <c:v>123530799.44124101</c:v>
                </c:pt>
                <c:pt idx="2075">
                  <c:v>123614198.44359504</c:v>
                </c:pt>
                <c:pt idx="2076">
                  <c:v>123697231.029443</c:v>
                </c:pt>
                <c:pt idx="2077">
                  <c:v>123779897.611863</c:v>
                </c:pt>
                <c:pt idx="2078">
                  <c:v>123862198.601422</c:v>
                </c:pt>
                <c:pt idx="2079">
                  <c:v>123944134.40618601</c:v>
                </c:pt>
                <c:pt idx="2080">
                  <c:v>124025705.43173602</c:v>
                </c:pt>
                <c:pt idx="2081">
                  <c:v>124106912.081181</c:v>
                </c:pt>
                <c:pt idx="2082">
                  <c:v>124187754.75516599</c:v>
                </c:pt>
                <c:pt idx="2083">
                  <c:v>124268233.851888</c:v>
                </c:pt>
                <c:pt idx="2084">
                  <c:v>124348349.76710699</c:v>
                </c:pt>
                <c:pt idx="2085">
                  <c:v>124428102.89415899</c:v>
                </c:pt>
                <c:pt idx="2086">
                  <c:v>124507493.62396501</c:v>
                </c:pt>
                <c:pt idx="2087">
                  <c:v>124586522.345047</c:v>
                </c:pt>
                <c:pt idx="2088">
                  <c:v>124665189.44353601</c:v>
                </c:pt>
                <c:pt idx="2089">
                  <c:v>124743495.30318701</c:v>
                </c:pt>
                <c:pt idx="2090">
                  <c:v>124821440.30538702</c:v>
                </c:pt>
                <c:pt idx="2091">
                  <c:v>124899024.82917</c:v>
                </c:pt>
                <c:pt idx="2092">
                  <c:v>124976249.25122599</c:v>
                </c:pt>
                <c:pt idx="2093">
                  <c:v>125053113.945912</c:v>
                </c:pt>
                <c:pt idx="2094">
                  <c:v>125129619.28526601</c:v>
                </c:pt>
                <c:pt idx="2095">
                  <c:v>125205765.63901401</c:v>
                </c:pt>
                <c:pt idx="2096">
                  <c:v>125281553.37458499</c:v>
                </c:pt>
                <c:pt idx="2097">
                  <c:v>125356982.857118</c:v>
                </c:pt>
                <c:pt idx="2098">
                  <c:v>125432054.44947603</c:v>
                </c:pt>
                <c:pt idx="2099">
                  <c:v>125506768.51225601</c:v>
                </c:pt>
                <c:pt idx="2100">
                  <c:v>125581125.40379602</c:v>
                </c:pt>
                <c:pt idx="2101">
                  <c:v>125655125.48019202</c:v>
                </c:pt>
                <c:pt idx="2102">
                  <c:v>125728769.095303</c:v>
                </c:pt>
                <c:pt idx="2103">
                  <c:v>125802056.60076298</c:v>
                </c:pt>
                <c:pt idx="2104">
                  <c:v>125874988.345993</c:v>
                </c:pt>
                <c:pt idx="2105">
                  <c:v>125947564.678206</c:v>
                </c:pt>
                <c:pt idx="2106">
                  <c:v>126019785.94242401</c:v>
                </c:pt>
                <c:pt idx="2107">
                  <c:v>126091652.48148301</c:v>
                </c:pt>
                <c:pt idx="2108">
                  <c:v>126163164.63604398</c:v>
                </c:pt>
                <c:pt idx="2109">
                  <c:v>126234322.744606</c:v>
                </c:pt>
                <c:pt idx="2110">
                  <c:v>126305127.143508</c:v>
                </c:pt>
                <c:pt idx="2111">
                  <c:v>126375578.16694801</c:v>
                </c:pt>
                <c:pt idx="2112">
                  <c:v>126445676.14698599</c:v>
                </c:pt>
                <c:pt idx="2113">
                  <c:v>126515421.413554</c:v>
                </c:pt>
                <c:pt idx="2114">
                  <c:v>126584814.29447001</c:v>
                </c:pt>
                <c:pt idx="2115">
                  <c:v>126653855.11544198</c:v>
                </c:pt>
                <c:pt idx="2116">
                  <c:v>126722544.20007899</c:v>
                </c:pt>
                <c:pt idx="2117">
                  <c:v>126790881.869902</c:v>
                </c:pt>
                <c:pt idx="2118">
                  <c:v>126858868.444351</c:v>
                </c:pt>
                <c:pt idx="2119">
                  <c:v>126926504.240794</c:v>
                </c:pt>
                <c:pt idx="2120">
                  <c:v>126993789.57453696</c:v>
                </c:pt>
                <c:pt idx="2121">
                  <c:v>127060724.75883098</c:v>
                </c:pt>
                <c:pt idx="2122">
                  <c:v>127127310.10488199</c:v>
                </c:pt>
                <c:pt idx="2123">
                  <c:v>127193545.92186202</c:v>
                </c:pt>
                <c:pt idx="2124">
                  <c:v>127259432.516912</c:v>
                </c:pt>
                <c:pt idx="2125">
                  <c:v>127324970.19515598</c:v>
                </c:pt>
                <c:pt idx="2126">
                  <c:v>127390159.25970502</c:v>
                </c:pt>
                <c:pt idx="2127">
                  <c:v>127455000.01166999</c:v>
                </c:pt>
                <c:pt idx="2128">
                  <c:v>127519492.75016502</c:v>
                </c:pt>
                <c:pt idx="2129">
                  <c:v>127583637.772321</c:v>
                </c:pt>
                <c:pt idx="2130">
                  <c:v>127647435.373289</c:v>
                </c:pt>
                <c:pt idx="2131">
                  <c:v>127710885.84625</c:v>
                </c:pt>
                <c:pt idx="2132">
                  <c:v>127773989.48242402</c:v>
                </c:pt>
                <c:pt idx="2133">
                  <c:v>127836746.571077</c:v>
                </c:pt>
                <c:pt idx="2134">
                  <c:v>127899157.39953101</c:v>
                </c:pt>
                <c:pt idx="2135">
                  <c:v>127961222.25316603</c:v>
                </c:pt>
                <c:pt idx="2136">
                  <c:v>128022941.41543502</c:v>
                </c:pt>
                <c:pt idx="2137">
                  <c:v>128084315.16786498</c:v>
                </c:pt>
                <c:pt idx="2138">
                  <c:v>128145343.79007101</c:v>
                </c:pt>
                <c:pt idx="2139">
                  <c:v>128206027.55975901</c:v>
                </c:pt>
                <c:pt idx="2140">
                  <c:v>128266366.75273401</c:v>
                </c:pt>
                <c:pt idx="2141">
                  <c:v>128326361.64290802</c:v>
                </c:pt>
                <c:pt idx="2142">
                  <c:v>128386012.50231102</c:v>
                </c:pt>
                <c:pt idx="2143">
                  <c:v>128445319.60109</c:v>
                </c:pt>
                <c:pt idx="2144">
                  <c:v>128504283.20752399</c:v>
                </c:pt>
                <c:pt idx="2145">
                  <c:v>128562903.588028</c:v>
                </c:pt>
                <c:pt idx="2146">
                  <c:v>128621181.00715998</c:v>
                </c:pt>
                <c:pt idx="2147">
                  <c:v>128679115.727626</c:v>
                </c:pt>
                <c:pt idx="2148">
                  <c:v>128736708.01029199</c:v>
                </c:pt>
                <c:pt idx="2149">
                  <c:v>128793958.114187</c:v>
                </c:pt>
                <c:pt idx="2150">
                  <c:v>128850866.29651198</c:v>
                </c:pt>
                <c:pt idx="2151">
                  <c:v>128907432.81264301</c:v>
                </c:pt>
                <c:pt idx="2152">
                  <c:v>128963657.916144</c:v>
                </c:pt>
                <c:pt idx="2153">
                  <c:v>129019541.858766</c:v>
                </c:pt>
                <c:pt idx="2154">
                  <c:v>129075084.89046001</c:v>
                </c:pt>
                <c:pt idx="2155">
                  <c:v>129130287.25938199</c:v>
                </c:pt>
                <c:pt idx="2156">
                  <c:v>129185149.21189702</c:v>
                </c:pt>
                <c:pt idx="2157">
                  <c:v>129239670.99258702</c:v>
                </c:pt>
                <c:pt idx="2158">
                  <c:v>129293852.84425898</c:v>
                </c:pt>
                <c:pt idx="2159">
                  <c:v>129347695.007947</c:v>
                </c:pt>
                <c:pt idx="2160">
                  <c:v>129401197.722922</c:v>
                </c:pt>
                <c:pt idx="2161">
                  <c:v>129454361.22669998</c:v>
                </c:pt>
                <c:pt idx="2162">
                  <c:v>129507185.75503999</c:v>
                </c:pt>
                <c:pt idx="2163">
                  <c:v>129559671.54196002</c:v>
                </c:pt>
                <c:pt idx="2164">
                  <c:v>129611818.81973502</c:v>
                </c:pt>
                <c:pt idx="2165">
                  <c:v>129663627.81890802</c:v>
                </c:pt>
                <c:pt idx="2166">
                  <c:v>129715098.76829299</c:v>
                </c:pt>
                <c:pt idx="2167">
                  <c:v>129766231.89498401</c:v>
                </c:pt>
                <c:pt idx="2168">
                  <c:v>129817027.424357</c:v>
                </c:pt>
                <c:pt idx="2169">
                  <c:v>129867485.580079</c:v>
                </c:pt>
                <c:pt idx="2170">
                  <c:v>129917606.58410898</c:v>
                </c:pt>
                <c:pt idx="2171">
                  <c:v>129967390.65671198</c:v>
                </c:pt>
                <c:pt idx="2172">
                  <c:v>130016838.01645599</c:v>
                </c:pt>
                <c:pt idx="2173">
                  <c:v>130065948.88022098</c:v>
                </c:pt>
                <c:pt idx="2174">
                  <c:v>130114723.46320499</c:v>
                </c:pt>
                <c:pt idx="2175">
                  <c:v>130163161.97893098</c:v>
                </c:pt>
                <c:pt idx="2176">
                  <c:v>130211264.639247</c:v>
                </c:pt>
                <c:pt idx="2177">
                  <c:v>130259031.65433799</c:v>
                </c:pt>
                <c:pt idx="2178">
                  <c:v>130306463.232724</c:v>
                </c:pt>
                <c:pt idx="2179">
                  <c:v>130353559.581273</c:v>
                </c:pt>
                <c:pt idx="2180">
                  <c:v>130400320.90519902</c:v>
                </c:pt>
                <c:pt idx="2181">
                  <c:v>130446747.40807402</c:v>
                </c:pt>
                <c:pt idx="2182">
                  <c:v>130492839.29182699</c:v>
                </c:pt>
                <c:pt idx="2183">
                  <c:v>130538596.75675099</c:v>
                </c:pt>
                <c:pt idx="2184">
                  <c:v>130584020.00151201</c:v>
                </c:pt>
                <c:pt idx="2185">
                  <c:v>130629109.223147</c:v>
                </c:pt>
                <c:pt idx="2186">
                  <c:v>130673864.617073</c:v>
                </c:pt>
                <c:pt idx="2187">
                  <c:v>130718286.377095</c:v>
                </c:pt>
                <c:pt idx="2188">
                  <c:v>130762374.695401</c:v>
                </c:pt>
                <c:pt idx="2189">
                  <c:v>130806129.76257601</c:v>
                </c:pt>
                <c:pt idx="2190">
                  <c:v>130849551.76760602</c:v>
                </c:pt>
                <c:pt idx="2191">
                  <c:v>130892640.89787501</c:v>
                </c:pt>
                <c:pt idx="2192">
                  <c:v>130935397.33917801</c:v>
                </c:pt>
                <c:pt idx="2193">
                  <c:v>130977821.27572198</c:v>
                </c:pt>
                <c:pt idx="2194">
                  <c:v>131019912.89013</c:v>
                </c:pt>
                <c:pt idx="2195">
                  <c:v>131061672.36344701</c:v>
                </c:pt>
                <c:pt idx="2196">
                  <c:v>131103099.87514299</c:v>
                </c:pt>
                <c:pt idx="2197">
                  <c:v>131144195.60312</c:v>
                </c:pt>
                <c:pt idx="2198">
                  <c:v>131184959.723711</c:v>
                </c:pt>
                <c:pt idx="2199">
                  <c:v>131225392.41169199</c:v>
                </c:pt>
                <c:pt idx="2200">
                  <c:v>131265493.84027901</c:v>
                </c:pt>
                <c:pt idx="2201">
                  <c:v>131305264.181136</c:v>
                </c:pt>
                <c:pt idx="2202">
                  <c:v>131344703.60438</c:v>
                </c:pt>
                <c:pt idx="2203">
                  <c:v>131383812.27858</c:v>
                </c:pt>
                <c:pt idx="2204">
                  <c:v>131422590.370768</c:v>
                </c:pt>
                <c:pt idx="2205">
                  <c:v>131461038.04643799</c:v>
                </c:pt>
                <c:pt idx="2206">
                  <c:v>131499155.469552</c:v>
                </c:pt>
                <c:pt idx="2207">
                  <c:v>131536942.80254398</c:v>
                </c:pt>
                <c:pt idx="2208">
                  <c:v>131574400.206323</c:v>
                </c:pt>
                <c:pt idx="2209">
                  <c:v>131611527.84027702</c:v>
                </c:pt>
                <c:pt idx="2210">
                  <c:v>131648325.86227901</c:v>
                </c:pt>
                <c:pt idx="2211">
                  <c:v>131684794.42868702</c:v>
                </c:pt>
                <c:pt idx="2212">
                  <c:v>131720933.69434999</c:v>
                </c:pt>
                <c:pt idx="2213">
                  <c:v>131756743.812612</c:v>
                </c:pt>
                <c:pt idx="2214">
                  <c:v>131792224.93531601</c:v>
                </c:pt>
                <c:pt idx="2215">
                  <c:v>131827377.21280602</c:v>
                </c:pt>
                <c:pt idx="2216">
                  <c:v>131862200.79392999</c:v>
                </c:pt>
                <c:pt idx="2217">
                  <c:v>131896695.82604699</c:v>
                </c:pt>
                <c:pt idx="2218">
                  <c:v>131930862.455027</c:v>
                </c:pt>
                <c:pt idx="2219">
                  <c:v>131964700.82525599</c:v>
                </c:pt>
                <c:pt idx="2220">
                  <c:v>131998211.07964098</c:v>
                </c:pt>
                <c:pt idx="2221">
                  <c:v>132031393.35960898</c:v>
                </c:pt>
                <c:pt idx="2222">
                  <c:v>132064247.80511399</c:v>
                </c:pt>
                <c:pt idx="2223">
                  <c:v>132096774.55464199</c:v>
                </c:pt>
                <c:pt idx="2224">
                  <c:v>132128973.74520601</c:v>
                </c:pt>
                <c:pt idx="2225">
                  <c:v>132160845.51236102</c:v>
                </c:pt>
                <c:pt idx="2226">
                  <c:v>132192389.99019702</c:v>
                </c:pt>
                <c:pt idx="2227">
                  <c:v>132223607.31134699</c:v>
                </c:pt>
                <c:pt idx="2228">
                  <c:v>132254497.60699098</c:v>
                </c:pt>
                <c:pt idx="2229">
                  <c:v>132285061.006855</c:v>
                </c:pt>
                <c:pt idx="2230">
                  <c:v>132315297.639219</c:v>
                </c:pt>
                <c:pt idx="2231">
                  <c:v>132345207.630915</c:v>
                </c:pt>
                <c:pt idx="2232">
                  <c:v>132374791.10733399</c:v>
                </c:pt>
                <c:pt idx="2233">
                  <c:v>132404048.19242699</c:v>
                </c:pt>
                <c:pt idx="2234">
                  <c:v>132432979.008708</c:v>
                </c:pt>
                <c:pt idx="2235">
                  <c:v>132461583.67725798</c:v>
                </c:pt>
                <c:pt idx="2236">
                  <c:v>132489862.317727</c:v>
                </c:pt>
                <c:pt idx="2237">
                  <c:v>132517815.04833502</c:v>
                </c:pt>
                <c:pt idx="2238">
                  <c:v>132545441.985879</c:v>
                </c:pt>
                <c:pt idx="2239">
                  <c:v>132572743.245731</c:v>
                </c:pt>
                <c:pt idx="2240">
                  <c:v>132599718.941844</c:v>
                </c:pt>
                <c:pt idx="2241">
                  <c:v>132626369.18675499</c:v>
                </c:pt>
                <c:pt idx="2242">
                  <c:v>132652694.091584</c:v>
                </c:pt>
                <c:pt idx="2243">
                  <c:v>132678693.766039</c:v>
                </c:pt>
                <c:pt idx="2244">
                  <c:v>132704368.31842102</c:v>
                </c:pt>
                <c:pt idx="2245">
                  <c:v>132729717.85561898</c:v>
                </c:pt>
                <c:pt idx="2246">
                  <c:v>132754742.48312202</c:v>
                </c:pt>
                <c:pt idx="2247">
                  <c:v>132779442.305015</c:v>
                </c:pt>
                <c:pt idx="2248">
                  <c:v>132803817.42398199</c:v>
                </c:pt>
                <c:pt idx="2249">
                  <c:v>132827867.94131102</c:v>
                </c:pt>
                <c:pt idx="2250">
                  <c:v>132851593.95689498</c:v>
                </c:pt>
                <c:pt idx="2251">
                  <c:v>132874995.569233</c:v>
                </c:pt>
                <c:pt idx="2252">
                  <c:v>132898072.87543398</c:v>
                </c:pt>
                <c:pt idx="2253">
                  <c:v>132920825.97122</c:v>
                </c:pt>
                <c:pt idx="2254">
                  <c:v>132943254.95092398</c:v>
                </c:pt>
                <c:pt idx="2255">
                  <c:v>132965359.90749802</c:v>
                </c:pt>
                <c:pt idx="2256">
                  <c:v>132987140.932511</c:v>
                </c:pt>
                <c:pt idx="2257">
                  <c:v>133008598.11615101</c:v>
                </c:pt>
                <c:pt idx="2258">
                  <c:v>133029731.547231</c:v>
                </c:pt>
                <c:pt idx="2259">
                  <c:v>133050541.31318602</c:v>
                </c:pt>
                <c:pt idx="2260">
                  <c:v>133071027.50007902</c:v>
                </c:pt>
                <c:pt idx="2261">
                  <c:v>133091190.192601</c:v>
                </c:pt>
                <c:pt idx="2262">
                  <c:v>133111029.47407198</c:v>
                </c:pt>
                <c:pt idx="2263">
                  <c:v>133130545.42644602</c:v>
                </c:pt>
                <c:pt idx="2264">
                  <c:v>133149738.130311</c:v>
                </c:pt>
                <c:pt idx="2265">
                  <c:v>133168607.66488898</c:v>
                </c:pt>
                <c:pt idx="2266">
                  <c:v>133187154.10804199</c:v>
                </c:pt>
                <c:pt idx="2267">
                  <c:v>133205377.53627102</c:v>
                </c:pt>
                <c:pt idx="2268">
                  <c:v>133223278.02471599</c:v>
                </c:pt>
                <c:pt idx="2269">
                  <c:v>133240855.647163</c:v>
                </c:pt>
                <c:pt idx="2270">
                  <c:v>133258110.47604199</c:v>
                </c:pt>
                <c:pt idx="2271">
                  <c:v>133275042.58242701</c:v>
                </c:pt>
                <c:pt idx="2272">
                  <c:v>133291652.03604399</c:v>
                </c:pt>
                <c:pt idx="2273">
                  <c:v>133307938.90526402</c:v>
                </c:pt>
                <c:pt idx="2274">
                  <c:v>133323903.257112</c:v>
                </c:pt>
                <c:pt idx="2275">
                  <c:v>133339545.15726498</c:v>
                </c:pt>
                <c:pt idx="2276">
                  <c:v>133354864.67005299</c:v>
                </c:pt>
                <c:pt idx="2277">
                  <c:v>133369861.858463</c:v>
                </c:pt>
                <c:pt idx="2278">
                  <c:v>133384536.78413798</c:v>
                </c:pt>
                <c:pt idx="2279">
                  <c:v>133398889.50738102</c:v>
                </c:pt>
                <c:pt idx="2280">
                  <c:v>133412920.08715101</c:v>
                </c:pt>
                <c:pt idx="2281">
                  <c:v>133426628.581071</c:v>
                </c:pt>
                <c:pt idx="2282">
                  <c:v>133440015.04542601</c:v>
                </c:pt>
                <c:pt idx="2283">
                  <c:v>133453079.53516501</c:v>
                </c:pt>
                <c:pt idx="2284">
                  <c:v>133465822.1039</c:v>
                </c:pt>
                <c:pt idx="2285">
                  <c:v>133478242.803911</c:v>
                </c:pt>
                <c:pt idx="2286">
                  <c:v>133490341.68614396</c:v>
                </c:pt>
                <c:pt idx="2287">
                  <c:v>133502118.80021398</c:v>
                </c:pt>
                <c:pt idx="2288">
                  <c:v>133513574.194405</c:v>
                </c:pt>
                <c:pt idx="2289">
                  <c:v>133524707.915672</c:v>
                </c:pt>
                <c:pt idx="2290">
                  <c:v>133535520.00964299</c:v>
                </c:pt>
                <c:pt idx="2291">
                  <c:v>133546010.52061598</c:v>
                </c:pt>
                <c:pt idx="2292">
                  <c:v>133556179.49156402</c:v>
                </c:pt>
                <c:pt idx="2293">
                  <c:v>133566026.964136</c:v>
                </c:pt>
                <c:pt idx="2294">
                  <c:v>133575552.97865298</c:v>
                </c:pt>
                <c:pt idx="2295">
                  <c:v>133584757.57411699</c:v>
                </c:pt>
                <c:pt idx="2296">
                  <c:v>133593640.78820501</c:v>
                </c:pt>
                <c:pt idx="2297">
                  <c:v>133602202.657271</c:v>
                </c:pt>
                <c:pt idx="2298">
                  <c:v>133610443.216351</c:v>
                </c:pt>
                <c:pt idx="2299">
                  <c:v>133618362.49915799</c:v>
                </c:pt>
                <c:pt idx="2300">
                  <c:v>133625960.53808799</c:v>
                </c:pt>
                <c:pt idx="2301">
                  <c:v>133633237.364216</c:v>
                </c:pt>
                <c:pt idx="2302">
                  <c:v>133640193.007302</c:v>
                </c:pt>
                <c:pt idx="2303">
                  <c:v>133646827.495784</c:v>
                </c:pt>
                <c:pt idx="2304">
                  <c:v>133653140.85678898</c:v>
                </c:pt>
                <c:pt idx="2305">
                  <c:v>133659133.11612399</c:v>
                </c:pt>
                <c:pt idx="2306">
                  <c:v>133664804.29828201</c:v>
                </c:pt>
                <c:pt idx="2307">
                  <c:v>133670154.426441</c:v>
                </c:pt>
                <c:pt idx="2308">
                  <c:v>133675183.52246299</c:v>
                </c:pt>
                <c:pt idx="2309">
                  <c:v>133679891.60689898</c:v>
                </c:pt>
                <c:pt idx="2310">
                  <c:v>133684278.698984</c:v>
                </c:pt>
                <c:pt idx="2311">
                  <c:v>133688344.81664099</c:v>
                </c:pt>
                <c:pt idx="2312">
                  <c:v>133692089.97648102</c:v>
                </c:pt>
                <c:pt idx="2313">
                  <c:v>133695514.1938</c:v>
                </c:pt>
                <c:pt idx="2314">
                  <c:v>133698617.48258699</c:v>
                </c:pt>
                <c:pt idx="2315">
                  <c:v>133701399.85551398</c:v>
                </c:pt>
                <c:pt idx="2316">
                  <c:v>133703861.323945</c:v>
                </c:pt>
                <c:pt idx="2317">
                  <c:v>133706001.89793301</c:v>
                </c:pt>
                <c:pt idx="2318">
                  <c:v>133707821.586218</c:v>
                </c:pt>
                <c:pt idx="2319">
                  <c:v>133709320.39623</c:v>
                </c:pt>
                <c:pt idx="2320">
                  <c:v>133710498.33409098</c:v>
                </c:pt>
                <c:pt idx="2321">
                  <c:v>133711355.40460998</c:v>
                </c:pt>
                <c:pt idx="2322">
                  <c:v>133711891.61128601</c:v>
                </c:pt>
                <c:pt idx="2323">
                  <c:v>133712106.95630802</c:v>
                </c:pt>
                <c:pt idx="2324">
                  <c:v>133712001.440556</c:v>
                </c:pt>
                <c:pt idx="2325">
                  <c:v>133711575.0636</c:v>
                </c:pt>
                <c:pt idx="2326">
                  <c:v>133710827.823698</c:v>
                </c:pt>
                <c:pt idx="2327">
                  <c:v>133709759.71779899</c:v>
                </c:pt>
                <c:pt idx="2328">
                  <c:v>133708370.741541</c:v>
                </c:pt>
                <c:pt idx="2329">
                  <c:v>133706660.889255</c:v>
                </c:pt>
                <c:pt idx="2330">
                  <c:v>133704630.153956</c:v>
                </c:pt>
                <c:pt idx="2331">
                  <c:v>133702278.52735299</c:v>
                </c:pt>
                <c:pt idx="2332">
                  <c:v>133699605.999843</c:v>
                </c:pt>
                <c:pt idx="2333">
                  <c:v>133696612.56050998</c:v>
                </c:pt>
                <c:pt idx="2334">
                  <c:v>133693298.19712998</c:v>
                </c:pt>
                <c:pt idx="2335">
                  <c:v>133689662.89616501</c:v>
                </c:pt>
                <c:pt idx="2336">
                  <c:v>133685706.64276701</c:v>
                </c:pt>
                <c:pt idx="2337">
                  <c:v>133681429.42077501</c:v>
                </c:pt>
                <c:pt idx="2338">
                  <c:v>133676831.212714</c:v>
                </c:pt>
                <c:pt idx="2339">
                  <c:v>133671911.99979901</c:v>
                </c:pt>
                <c:pt idx="2340">
                  <c:v>133666671.76192902</c:v>
                </c:pt>
                <c:pt idx="2341">
                  <c:v>133661110.47769198</c:v>
                </c:pt>
                <c:pt idx="2342">
                  <c:v>133655228.12435898</c:v>
                </c:pt>
                <c:pt idx="2343">
                  <c:v>133649024.67788801</c:v>
                </c:pt>
                <c:pt idx="2344">
                  <c:v>133642500.112921</c:v>
                </c:pt>
                <c:pt idx="2345">
                  <c:v>133635654.40278502</c:v>
                </c:pt>
                <c:pt idx="2346">
                  <c:v>133628487.51948904</c:v>
                </c:pt>
                <c:pt idx="2347">
                  <c:v>133620999.43372601</c:v>
                </c:pt>
                <c:pt idx="2348">
                  <c:v>133613190.11487198</c:v>
                </c:pt>
                <c:pt idx="2349">
                  <c:v>133605059.530982</c:v>
                </c:pt>
                <c:pt idx="2350">
                  <c:v>133596607.648794</c:v>
                </c:pt>
                <c:pt idx="2351">
                  <c:v>133587834.43372601</c:v>
                </c:pt>
                <c:pt idx="2352">
                  <c:v>133578739.849874</c:v>
                </c:pt>
                <c:pt idx="2353">
                  <c:v>133569323.86001401</c:v>
                </c:pt>
                <c:pt idx="2354">
                  <c:v>133559586.42559898</c:v>
                </c:pt>
                <c:pt idx="2355">
                  <c:v>133549527.50675799</c:v>
                </c:pt>
                <c:pt idx="2356">
                  <c:v>133539147.06229801</c:v>
                </c:pt>
                <c:pt idx="2357">
                  <c:v>133528445.04969801</c:v>
                </c:pt>
                <c:pt idx="2358">
                  <c:v>133517421.425115</c:v>
                </c:pt>
                <c:pt idx="2359">
                  <c:v>133506076.14337601</c:v>
                </c:pt>
                <c:pt idx="2360">
                  <c:v>133494409.15798</c:v>
                </c:pt>
                <c:pt idx="2361">
                  <c:v>133482420.42109799</c:v>
                </c:pt>
                <c:pt idx="2362">
                  <c:v>133470109.883571</c:v>
                </c:pt>
                <c:pt idx="2363">
                  <c:v>133457477.494908</c:v>
                </c:pt>
                <c:pt idx="2364">
                  <c:v>133444523.20328704</c:v>
                </c:pt>
                <c:pt idx="2365">
                  <c:v>133431246.95555098</c:v>
                </c:pt>
                <c:pt idx="2366">
                  <c:v>133417648.697209</c:v>
                </c:pt>
                <c:pt idx="2367">
                  <c:v>133403728.37243301</c:v>
                </c:pt>
                <c:pt idx="2368">
                  <c:v>133389485.92406</c:v>
                </c:pt>
                <c:pt idx="2369">
                  <c:v>133374921.29358701</c:v>
                </c:pt>
                <c:pt idx="2370">
                  <c:v>133360034.42117099</c:v>
                </c:pt>
                <c:pt idx="2371">
                  <c:v>133344825.245628</c:v>
                </c:pt>
                <c:pt idx="2372">
                  <c:v>133329293.704432</c:v>
                </c:pt>
                <c:pt idx="2373">
                  <c:v>133313439.733712</c:v>
                </c:pt>
                <c:pt idx="2374">
                  <c:v>133297263.268252</c:v>
                </c:pt>
                <c:pt idx="2375">
                  <c:v>133280764.24149004</c:v>
                </c:pt>
                <c:pt idx="2376">
                  <c:v>133263942.58551501</c:v>
                </c:pt>
                <c:pt idx="2377">
                  <c:v>133246798.23106503</c:v>
                </c:pt>
                <c:pt idx="2378">
                  <c:v>133229331.10752699</c:v>
                </c:pt>
                <c:pt idx="2379">
                  <c:v>133211541.14293602</c:v>
                </c:pt>
                <c:pt idx="2380">
                  <c:v>133193428.26397102</c:v>
                </c:pt>
                <c:pt idx="2381">
                  <c:v>133174992.395955</c:v>
                </c:pt>
                <c:pt idx="2382">
                  <c:v>133156233.462853</c:v>
                </c:pt>
                <c:pt idx="2383">
                  <c:v>133137151.38726902</c:v>
                </c:pt>
                <c:pt idx="2384">
                  <c:v>133117746.09044699</c:v>
                </c:pt>
                <c:pt idx="2385">
                  <c:v>133098017.49226603</c:v>
                </c:pt>
                <c:pt idx="2386">
                  <c:v>133077965.51124002</c:v>
                </c:pt>
                <c:pt idx="2387">
                  <c:v>133057590.06451799</c:v>
                </c:pt>
                <c:pt idx="2388">
                  <c:v>133036891.06787699</c:v>
                </c:pt>
                <c:pt idx="2389">
                  <c:v>133015868.435725</c:v>
                </c:pt>
                <c:pt idx="2390">
                  <c:v>132994522.08109599</c:v>
                </c:pt>
                <c:pt idx="2391">
                  <c:v>132972851.915649</c:v>
                </c:pt>
                <c:pt idx="2392">
                  <c:v>132950857.84966801</c:v>
                </c:pt>
                <c:pt idx="2393">
                  <c:v>132928539.79205599</c:v>
                </c:pt>
                <c:pt idx="2394">
                  <c:v>132905897.65033399</c:v>
                </c:pt>
                <c:pt idx="2395">
                  <c:v>132882931.33064298</c:v>
                </c:pt>
                <c:pt idx="2396">
                  <c:v>132859640.737737</c:v>
                </c:pt>
                <c:pt idx="2397">
                  <c:v>132836025.77498101</c:v>
                </c:pt>
                <c:pt idx="2398">
                  <c:v>132812086.34435201</c:v>
                </c:pt>
                <c:pt idx="2399">
                  <c:v>132787822.34643501</c:v>
                </c:pt>
                <c:pt idx="2400">
                  <c:v>132763233.68042</c:v>
                </c:pt>
                <c:pt idx="2401">
                  <c:v>132738320.244101</c:v>
                </c:pt>
                <c:pt idx="2402">
                  <c:v>132713081.93387201</c:v>
                </c:pt>
                <c:pt idx="2403">
                  <c:v>132687518.64472598</c:v>
                </c:pt>
                <c:pt idx="2404">
                  <c:v>132661630.27025299</c:v>
                </c:pt>
                <c:pt idx="2405">
                  <c:v>132635416.70263401</c:v>
                </c:pt>
                <c:pt idx="2406">
                  <c:v>132608877.832646</c:v>
                </c:pt>
                <c:pt idx="2407">
                  <c:v>132582013.54965</c:v>
                </c:pt>
                <c:pt idx="2408">
                  <c:v>132554823.74159501</c:v>
                </c:pt>
                <c:pt idx="2409">
                  <c:v>132527308.29501502</c:v>
                </c:pt>
                <c:pt idx="2410">
                  <c:v>132499467.09502098</c:v>
                </c:pt>
                <c:pt idx="2411">
                  <c:v>132471300.025306</c:v>
                </c:pt>
                <c:pt idx="2412">
                  <c:v>132442806.96813601</c:v>
                </c:pt>
                <c:pt idx="2413">
                  <c:v>132413987.80435199</c:v>
                </c:pt>
                <c:pt idx="2414">
                  <c:v>132384842.41336301</c:v>
                </c:pt>
                <c:pt idx="2415">
                  <c:v>132355370.67314598</c:v>
                </c:pt>
                <c:pt idx="2416">
                  <c:v>132325572.460242</c:v>
                </c:pt>
                <c:pt idx="2417">
                  <c:v>132295447.64975201</c:v>
                </c:pt>
                <c:pt idx="2418">
                  <c:v>132264996.115339</c:v>
                </c:pt>
                <c:pt idx="2419">
                  <c:v>132234217.729219</c:v>
                </c:pt>
                <c:pt idx="2420">
                  <c:v>132203112.36216001</c:v>
                </c:pt>
                <c:pt idx="2421">
                  <c:v>132171679.88348199</c:v>
                </c:pt>
                <c:pt idx="2422">
                  <c:v>132139920.161048</c:v>
                </c:pt>
                <c:pt idx="2423">
                  <c:v>132107833.06126802</c:v>
                </c:pt>
                <c:pt idx="2424">
                  <c:v>132075418.44908904</c:v>
                </c:pt>
                <c:pt idx="2425">
                  <c:v>132042676.187996</c:v>
                </c:pt>
                <c:pt idx="2426">
                  <c:v>132009606.140008</c:v>
                </c:pt>
                <c:pt idx="2427">
                  <c:v>131976208.165676</c:v>
                </c:pt>
                <c:pt idx="2428">
                  <c:v>131942482.124075</c:v>
                </c:pt>
                <c:pt idx="2429">
                  <c:v>131908427.872806</c:v>
                </c:pt>
                <c:pt idx="2430">
                  <c:v>131874045.26798899</c:v>
                </c:pt>
                <c:pt idx="2431">
                  <c:v>131839334.16426398</c:v>
                </c:pt>
                <c:pt idx="2432">
                  <c:v>131804294.414781</c:v>
                </c:pt>
                <c:pt idx="2433">
                  <c:v>131768925.87120201</c:v>
                </c:pt>
                <c:pt idx="2434">
                  <c:v>131733228.38369398</c:v>
                </c:pt>
                <c:pt idx="2435">
                  <c:v>131697201.80092998</c:v>
                </c:pt>
                <c:pt idx="2436">
                  <c:v>131660845.97008</c:v>
                </c:pt>
                <c:pt idx="2437">
                  <c:v>131624160.73681</c:v>
                </c:pt>
                <c:pt idx="2438">
                  <c:v>131587145.94527802</c:v>
                </c:pt>
                <c:pt idx="2439">
                  <c:v>131549801.438131</c:v>
                </c:pt>
                <c:pt idx="2440">
                  <c:v>131512127.05649999</c:v>
                </c:pt>
                <c:pt idx="2441">
                  <c:v>131474122.63999602</c:v>
                </c:pt>
                <c:pt idx="2442">
                  <c:v>131435788.02670901</c:v>
                </c:pt>
                <c:pt idx="2443">
                  <c:v>131397123.05320002</c:v>
                </c:pt>
                <c:pt idx="2444">
                  <c:v>131358127.554499</c:v>
                </c:pt>
                <c:pt idx="2445">
                  <c:v>131318801.36410201</c:v>
                </c:pt>
                <c:pt idx="2446">
                  <c:v>131279144.31396604</c:v>
                </c:pt>
                <c:pt idx="2447">
                  <c:v>131239156.23450398</c:v>
                </c:pt>
                <c:pt idx="2448">
                  <c:v>131198836.95458299</c:v>
                </c:pt>
                <c:pt idx="2449">
                  <c:v>131158186.30151698</c:v>
                </c:pt>
                <c:pt idx="2450">
                  <c:v>131117204.10106702</c:v>
                </c:pt>
                <c:pt idx="2451">
                  <c:v>131075890.17743099</c:v>
                </c:pt>
                <c:pt idx="2452">
                  <c:v>131034244.353246</c:v>
                </c:pt>
                <c:pt idx="2453">
                  <c:v>130992266.44957902</c:v>
                </c:pt>
                <c:pt idx="2454">
                  <c:v>130949956.28592399</c:v>
                </c:pt>
                <c:pt idx="2455">
                  <c:v>130907313.6802</c:v>
                </c:pt>
                <c:pt idx="2456">
                  <c:v>130864338.448741</c:v>
                </c:pt>
                <c:pt idx="2457">
                  <c:v>130821030.40629701</c:v>
                </c:pt>
                <c:pt idx="2458">
                  <c:v>130777389.366027</c:v>
                </c:pt>
                <c:pt idx="2459">
                  <c:v>130733415.13949601</c:v>
                </c:pt>
                <c:pt idx="2460">
                  <c:v>130689107.536667</c:v>
                </c:pt>
                <c:pt idx="2461">
                  <c:v>130644466.365899</c:v>
                </c:pt>
                <c:pt idx="2462">
                  <c:v>130599491.433943</c:v>
                </c:pt>
                <c:pt idx="2463">
                  <c:v>130554182.54593298</c:v>
                </c:pt>
                <c:pt idx="2464">
                  <c:v>130508539.50538802</c:v>
                </c:pt>
                <c:pt idx="2465">
                  <c:v>130462562.1142</c:v>
                </c:pt>
                <c:pt idx="2466">
                  <c:v>130416250.17263299</c:v>
                </c:pt>
                <c:pt idx="2467">
                  <c:v>130369603.47931799</c:v>
                </c:pt>
                <c:pt idx="2468">
                  <c:v>130322621.831248</c:v>
                </c:pt>
                <c:pt idx="2469">
                  <c:v>130275305.02376902</c:v>
                </c:pt>
                <c:pt idx="2470">
                  <c:v>130227652.85058299</c:v>
                </c:pt>
                <c:pt idx="2471">
                  <c:v>130179665.10373299</c:v>
                </c:pt>
                <c:pt idx="2472">
                  <c:v>130131341.573606</c:v>
                </c:pt>
                <c:pt idx="2473">
                  <c:v>130082682.048922</c:v>
                </c:pt>
                <c:pt idx="2474">
                  <c:v>130033686.316735</c:v>
                </c:pt>
                <c:pt idx="2475">
                  <c:v>129984354.16242</c:v>
                </c:pt>
                <c:pt idx="2476">
                  <c:v>129934685.369672</c:v>
                </c:pt>
                <c:pt idx="2477">
                  <c:v>129884679.72050199</c:v>
                </c:pt>
                <c:pt idx="2478">
                  <c:v>129834336.99522699</c:v>
                </c:pt>
                <c:pt idx="2479">
                  <c:v>129783656.97246802</c:v>
                </c:pt>
                <c:pt idx="2480">
                  <c:v>129732639.429144</c:v>
                </c:pt>
                <c:pt idx="2481">
                  <c:v>129681284.14046299</c:v>
                </c:pt>
                <c:pt idx="2482">
                  <c:v>129629590.87992199</c:v>
                </c:pt>
                <c:pt idx="2483">
                  <c:v>129577559.41929503</c:v>
                </c:pt>
                <c:pt idx="2484">
                  <c:v>129525189.52863199</c:v>
                </c:pt>
                <c:pt idx="2485">
                  <c:v>129472480.97625101</c:v>
                </c:pt>
                <c:pt idx="2486">
                  <c:v>129419433.52873099</c:v>
                </c:pt>
                <c:pt idx="2487">
                  <c:v>129366046.95091</c:v>
                </c:pt>
                <c:pt idx="2488">
                  <c:v>129312321.00587502</c:v>
                </c:pt>
                <c:pt idx="2489">
                  <c:v>129258255.454956</c:v>
                </c:pt>
                <c:pt idx="2490">
                  <c:v>129203850.05772199</c:v>
                </c:pt>
                <c:pt idx="2491">
                  <c:v>129149104.57197498</c:v>
                </c:pt>
                <c:pt idx="2492">
                  <c:v>129094018.75374</c:v>
                </c:pt>
                <c:pt idx="2493">
                  <c:v>129038592.357264</c:v>
                </c:pt>
                <c:pt idx="2494">
                  <c:v>128982825.135005</c:v>
                </c:pt>
                <c:pt idx="2495">
                  <c:v>128926716.83762698</c:v>
                </c:pt>
                <c:pt idx="2496">
                  <c:v>128870267.21399499</c:v>
                </c:pt>
                <c:pt idx="2497">
                  <c:v>128813476.01116702</c:v>
                </c:pt>
                <c:pt idx="2498">
                  <c:v>128756342.974388</c:v>
                </c:pt>
                <c:pt idx="2499">
                  <c:v>128698867.847082</c:v>
                </c:pt>
                <c:pt idx="2500">
                  <c:v>128641050.37084599</c:v>
                </c:pt>
                <c:pt idx="2501">
                  <c:v>128582890.285446</c:v>
                </c:pt>
                <c:pt idx="2502">
                  <c:v>128524387.32880399</c:v>
                </c:pt>
                <c:pt idx="2503">
                  <c:v>128465541.23699802</c:v>
                </c:pt>
                <c:pt idx="2504">
                  <c:v>128406351.744248</c:v>
                </c:pt>
                <c:pt idx="2505">
                  <c:v>128346818.58291602</c:v>
                </c:pt>
                <c:pt idx="2506">
                  <c:v>128286941.48349401</c:v>
                </c:pt>
                <c:pt idx="2507">
                  <c:v>128226720.17459796</c:v>
                </c:pt>
                <c:pt idx="2508">
                  <c:v>128166154.382961</c:v>
                </c:pt>
                <c:pt idx="2509">
                  <c:v>128105243.83342502</c:v>
                </c:pt>
                <c:pt idx="2510">
                  <c:v>128043988.24893799</c:v>
                </c:pt>
                <c:pt idx="2511">
                  <c:v>127982387.35053799</c:v>
                </c:pt>
                <c:pt idx="2512">
                  <c:v>127920440.85735299</c:v>
                </c:pt>
                <c:pt idx="2513">
                  <c:v>127858148.48659198</c:v>
                </c:pt>
                <c:pt idx="2514">
                  <c:v>127795509.953532</c:v>
                </c:pt>
                <c:pt idx="2515">
                  <c:v>127732524.97152001</c:v>
                </c:pt>
                <c:pt idx="2516">
                  <c:v>127669193.251955</c:v>
                </c:pt>
                <c:pt idx="2517">
                  <c:v>127605514.504287</c:v>
                </c:pt>
                <c:pt idx="2518">
                  <c:v>127541488.43600699</c:v>
                </c:pt>
                <c:pt idx="2519">
                  <c:v>127477114.752638</c:v>
                </c:pt>
                <c:pt idx="2520">
                  <c:v>127412393.15772998</c:v>
                </c:pt>
                <c:pt idx="2521">
                  <c:v>127347323.352846</c:v>
                </c:pt>
                <c:pt idx="2522">
                  <c:v>127281905.037562</c:v>
                </c:pt>
                <c:pt idx="2523">
                  <c:v>127216137.90945202</c:v>
                </c:pt>
                <c:pt idx="2524">
                  <c:v>127150021.66407998</c:v>
                </c:pt>
                <c:pt idx="2525">
                  <c:v>127083555.99499902</c:v>
                </c:pt>
                <c:pt idx="2526">
                  <c:v>127016740.593731</c:v>
                </c:pt>
                <c:pt idx="2527">
                  <c:v>126949575.14977002</c:v>
                </c:pt>
                <c:pt idx="2528">
                  <c:v>126882059.35056299</c:v>
                </c:pt>
                <c:pt idx="2529">
                  <c:v>126814192.88150999</c:v>
                </c:pt>
                <c:pt idx="2530">
                  <c:v>126745975.42594798</c:v>
                </c:pt>
                <c:pt idx="2531">
                  <c:v>126677406.66514899</c:v>
                </c:pt>
                <c:pt idx="2532">
                  <c:v>126608486.27830602</c:v>
                </c:pt>
                <c:pt idx="2533">
                  <c:v>126539213.94252501</c:v>
                </c:pt>
                <c:pt idx="2534">
                  <c:v>126469589.332816</c:v>
                </c:pt>
                <c:pt idx="2535">
                  <c:v>126399612.122086</c:v>
                </c:pt>
                <c:pt idx="2536">
                  <c:v>126329281.98112802</c:v>
                </c:pt>
                <c:pt idx="2537">
                  <c:v>126258598.57860899</c:v>
                </c:pt>
                <c:pt idx="2538">
                  <c:v>126187561.58106701</c:v>
                </c:pt>
                <c:pt idx="2539">
                  <c:v>126116170.652895</c:v>
                </c:pt>
                <c:pt idx="2540">
                  <c:v>126044425.45633398</c:v>
                </c:pt>
                <c:pt idx="2541">
                  <c:v>125972325.65146601</c:v>
                </c:pt>
                <c:pt idx="2542">
                  <c:v>125899870.8962</c:v>
                </c:pt>
                <c:pt idx="2543">
                  <c:v>125827060.84626302</c:v>
                </c:pt>
                <c:pt idx="2544">
                  <c:v>125753895.15519299</c:v>
                </c:pt>
                <c:pt idx="2545">
                  <c:v>125680373.474326</c:v>
                </c:pt>
                <c:pt idx="2546">
                  <c:v>125606495.45278701</c:v>
                </c:pt>
                <c:pt idx="2547">
                  <c:v>125532260.73747802</c:v>
                </c:pt>
                <c:pt idx="2548">
                  <c:v>125457668.97307302</c:v>
                </c:pt>
                <c:pt idx="2549">
                  <c:v>125382719.802</c:v>
                </c:pt>
                <c:pt idx="2550">
                  <c:v>125307412.864438</c:v>
                </c:pt>
                <c:pt idx="2551">
                  <c:v>125231747.79830001</c:v>
                </c:pt>
                <c:pt idx="2552">
                  <c:v>125155724.23922701</c:v>
                </c:pt>
                <c:pt idx="2553">
                  <c:v>125079341.820577</c:v>
                </c:pt>
                <c:pt idx="2554">
                  <c:v>125002600.173408</c:v>
                </c:pt>
                <c:pt idx="2555">
                  <c:v>124925498.92647801</c:v>
                </c:pt>
                <c:pt idx="2556">
                  <c:v>124848037.70622398</c:v>
                </c:pt>
                <c:pt idx="2557">
                  <c:v>124770216.13675499</c:v>
                </c:pt>
                <c:pt idx="2558">
                  <c:v>124692033.83984098</c:v>
                </c:pt>
                <c:pt idx="2559">
                  <c:v>124613490.434902</c:v>
                </c:pt>
                <c:pt idx="2560">
                  <c:v>124534585.53899501</c:v>
                </c:pt>
                <c:pt idx="2561">
                  <c:v>124455318.766803</c:v>
                </c:pt>
                <c:pt idx="2562">
                  <c:v>124375689.730625</c:v>
                </c:pt>
                <c:pt idx="2563">
                  <c:v>124295698.04036002</c:v>
                </c:pt>
                <c:pt idx="2564">
                  <c:v>124215343.30350198</c:v>
                </c:pt>
                <c:pt idx="2565">
                  <c:v>124134625.12512198</c:v>
                </c:pt>
                <c:pt idx="2566">
                  <c:v>124053543.10785799</c:v>
                </c:pt>
                <c:pt idx="2567">
                  <c:v>123972096.851905</c:v>
                </c:pt>
                <c:pt idx="2568">
                  <c:v>123890285.954997</c:v>
                </c:pt>
                <c:pt idx="2569">
                  <c:v>123808110.01240399</c:v>
                </c:pt>
                <c:pt idx="2570">
                  <c:v>123725568.616908</c:v>
                </c:pt>
                <c:pt idx="2571">
                  <c:v>123642661.35880201</c:v>
                </c:pt>
                <c:pt idx="2572">
                  <c:v>123559387.825867</c:v>
                </c:pt>
                <c:pt idx="2573">
                  <c:v>123475747.60336901</c:v>
                </c:pt>
                <c:pt idx="2574">
                  <c:v>123391740.27403699</c:v>
                </c:pt>
                <c:pt idx="2575">
                  <c:v>123307365.41805501</c:v>
                </c:pt>
                <c:pt idx="2576">
                  <c:v>123222622.61305</c:v>
                </c:pt>
                <c:pt idx="2577">
                  <c:v>123137511.434074</c:v>
                </c:pt>
                <c:pt idx="2578">
                  <c:v>123052031.45359501</c:v>
                </c:pt>
                <c:pt idx="2579">
                  <c:v>122966182.24148202</c:v>
                </c:pt>
                <c:pt idx="2580">
                  <c:v>122879963.36499198</c:v>
                </c:pt>
                <c:pt idx="2581">
                  <c:v>122793374.38875198</c:v>
                </c:pt>
                <c:pt idx="2582">
                  <c:v>122706414.87475297</c:v>
                </c:pt>
                <c:pt idx="2583">
                  <c:v>122619084.38233</c:v>
                </c:pt>
                <c:pt idx="2584">
                  <c:v>122531382.46814902</c:v>
                </c:pt>
                <c:pt idx="2585">
                  <c:v>122443308.686196</c:v>
                </c:pt>
                <c:pt idx="2586">
                  <c:v>122354862.58775701</c:v>
                </c:pt>
                <c:pt idx="2587">
                  <c:v>122266043.72140899</c:v>
                </c:pt>
                <c:pt idx="2588">
                  <c:v>122176851.633002</c:v>
                </c:pt>
                <c:pt idx="2589">
                  <c:v>122087285.86564599</c:v>
                </c:pt>
                <c:pt idx="2590">
                  <c:v>121997345.95969501</c:v>
                </c:pt>
                <c:pt idx="2591">
                  <c:v>121907031.452733</c:v>
                </c:pt>
                <c:pt idx="2592">
                  <c:v>121816341.87955898</c:v>
                </c:pt>
                <c:pt idx="2593">
                  <c:v>121725276.77216899</c:v>
                </c:pt>
                <c:pt idx="2594">
                  <c:v>121633835.65974601</c:v>
                </c:pt>
                <c:pt idx="2595">
                  <c:v>121542018.068638</c:v>
                </c:pt>
                <c:pt idx="2596">
                  <c:v>121449823.522348</c:v>
                </c:pt>
                <c:pt idx="2597">
                  <c:v>121357251.54151398</c:v>
                </c:pt>
                <c:pt idx="2598">
                  <c:v>121264301.64389701</c:v>
                </c:pt>
                <c:pt idx="2599">
                  <c:v>121170973.34436102</c:v>
                </c:pt>
                <c:pt idx="2600">
                  <c:v>121077266.15485899</c:v>
                </c:pt>
                <c:pt idx="2601">
                  <c:v>120983179.584415</c:v>
                </c:pt>
                <c:pt idx="2602">
                  <c:v>120888713.13911</c:v>
                </c:pt>
                <c:pt idx="2603">
                  <c:v>120793866.32206501</c:v>
                </c:pt>
                <c:pt idx="2604">
                  <c:v>120698638.63341902</c:v>
                </c:pt>
                <c:pt idx="2605">
                  <c:v>120603029.57032</c:v>
                </c:pt>
                <c:pt idx="2606">
                  <c:v>120507038.62690198</c:v>
                </c:pt>
                <c:pt idx="2607">
                  <c:v>120410665.29427102</c:v>
                </c:pt>
                <c:pt idx="2608">
                  <c:v>120313909.06048299</c:v>
                </c:pt>
                <c:pt idx="2609">
                  <c:v>120216769.410533</c:v>
                </c:pt>
                <c:pt idx="2610">
                  <c:v>120119245.82633299</c:v>
                </c:pt>
                <c:pt idx="2611">
                  <c:v>120021337.78669198</c:v>
                </c:pt>
                <c:pt idx="2612">
                  <c:v>119923044.76730502</c:v>
                </c:pt>
                <c:pt idx="2613">
                  <c:v>119824366.24072802</c:v>
                </c:pt>
                <c:pt idx="2614">
                  <c:v>119725301.67636098</c:v>
                </c:pt>
                <c:pt idx="2615">
                  <c:v>119625850.540433</c:v>
                </c:pt>
                <c:pt idx="2616">
                  <c:v>119526012.29597899</c:v>
                </c:pt>
                <c:pt idx="2617">
                  <c:v>119425786.402823</c:v>
                </c:pt>
                <c:pt idx="2618">
                  <c:v>119325172.31755701</c:v>
                </c:pt>
                <c:pt idx="2619">
                  <c:v>119224169.49352601</c:v>
                </c:pt>
                <c:pt idx="2620">
                  <c:v>119122777.380805</c:v>
                </c:pt>
                <c:pt idx="2621">
                  <c:v>119020995.42617799</c:v>
                </c:pt>
                <c:pt idx="2622">
                  <c:v>118918823.07312298</c:v>
                </c:pt>
                <c:pt idx="2623">
                  <c:v>118816259.76178701</c:v>
                </c:pt>
                <c:pt idx="2624">
                  <c:v>118713304.92896901</c:v>
                </c:pt>
                <c:pt idx="2625">
                  <c:v>118609958.00809802</c:v>
                </c:pt>
                <c:pt idx="2626">
                  <c:v>118506218.42921501</c:v>
                </c:pt>
                <c:pt idx="2627">
                  <c:v>118402085.618948</c:v>
                </c:pt>
                <c:pt idx="2628">
                  <c:v>118297559.000493</c:v>
                </c:pt>
                <c:pt idx="2629">
                  <c:v>118192637.99359602</c:v>
                </c:pt>
                <c:pt idx="2630">
                  <c:v>118087322.014525</c:v>
                </c:pt>
                <c:pt idx="2631">
                  <c:v>117981610.47605398</c:v>
                </c:pt>
                <c:pt idx="2632">
                  <c:v>117875502.78744</c:v>
                </c:pt>
                <c:pt idx="2633">
                  <c:v>117768998.354399</c:v>
                </c:pt>
                <c:pt idx="2634">
                  <c:v>117662096.57908502</c:v>
                </c:pt>
                <c:pt idx="2635">
                  <c:v>117554796.86007002</c:v>
                </c:pt>
                <c:pt idx="2636">
                  <c:v>117447098.59231602</c:v>
                </c:pt>
                <c:pt idx="2637">
                  <c:v>117339001.16715798</c:v>
                </c:pt>
                <c:pt idx="2638">
                  <c:v>117230503.97227702</c:v>
                </c:pt>
                <c:pt idx="2639">
                  <c:v>117121606.39167702</c:v>
                </c:pt>
                <c:pt idx="2640">
                  <c:v>117012307.805666</c:v>
                </c:pt>
                <c:pt idx="2641">
                  <c:v>116902607.59082398</c:v>
                </c:pt>
                <c:pt idx="2642">
                  <c:v>116792505.11998799</c:v>
                </c:pt>
                <c:pt idx="2643">
                  <c:v>116681999.76222302</c:v>
                </c:pt>
                <c:pt idx="2644">
                  <c:v>116571090.882796</c:v>
                </c:pt>
                <c:pt idx="2645">
                  <c:v>116459777.84315501</c:v>
                </c:pt>
                <c:pt idx="2646">
                  <c:v>116348060.00090398</c:v>
                </c:pt>
                <c:pt idx="2647">
                  <c:v>116235936.70977701</c:v>
                </c:pt>
                <c:pt idx="2648">
                  <c:v>116123407.319608</c:v>
                </c:pt>
                <c:pt idx="2649">
                  <c:v>116010471.17631598</c:v>
                </c:pt>
                <c:pt idx="2650">
                  <c:v>115897127.621869</c:v>
                </c:pt>
                <c:pt idx="2651">
                  <c:v>115783375.99426199</c:v>
                </c:pt>
                <c:pt idx="2652">
                  <c:v>115669215.62749298</c:v>
                </c:pt>
                <c:pt idx="2653">
                  <c:v>115554645.85153098</c:v>
                </c:pt>
                <c:pt idx="2654">
                  <c:v>115439665.99229401</c:v>
                </c:pt>
                <c:pt idx="2655">
                  <c:v>115324275.37161899</c:v>
                </c:pt>
                <c:pt idx="2656">
                  <c:v>115208473.307236</c:v>
                </c:pt>
                <c:pt idx="2657">
                  <c:v>115092259.11274</c:v>
                </c:pt>
                <c:pt idx="2658">
                  <c:v>114975632.097562</c:v>
                </c:pt>
                <c:pt idx="2659">
                  <c:v>114858591.56694201</c:v>
                </c:pt>
                <c:pt idx="2660">
                  <c:v>114741136.82190201</c:v>
                </c:pt>
                <c:pt idx="2661">
                  <c:v>114623267.15921399</c:v>
                </c:pt>
                <c:pt idx="2662">
                  <c:v>114504981.871371</c:v>
                </c:pt>
                <c:pt idx="2663">
                  <c:v>114386280.246563</c:v>
                </c:pt>
                <c:pt idx="2664">
                  <c:v>114267161.56863998</c:v>
                </c:pt>
                <c:pt idx="2665">
                  <c:v>114147625.117088</c:v>
                </c:pt>
                <c:pt idx="2666">
                  <c:v>114027670.166995</c:v>
                </c:pt>
                <c:pt idx="2667">
                  <c:v>113907295.98902</c:v>
                </c:pt>
                <c:pt idx="2668">
                  <c:v>113786501.84936902</c:v>
                </c:pt>
                <c:pt idx="2669">
                  <c:v>113665287.00975399</c:v>
                </c:pt>
                <c:pt idx="2670">
                  <c:v>113543650.72736801</c:v>
                </c:pt>
                <c:pt idx="2671">
                  <c:v>113421592.25485396</c:v>
                </c:pt>
                <c:pt idx="2672">
                  <c:v>113299110.84026802</c:v>
                </c:pt>
                <c:pt idx="2673">
                  <c:v>113176205.72704798</c:v>
                </c:pt>
                <c:pt idx="2674">
                  <c:v>113052876.15398498</c:v>
                </c:pt>
                <c:pt idx="2675">
                  <c:v>112929121.355187</c:v>
                </c:pt>
                <c:pt idx="2676">
                  <c:v>112804940.560045</c:v>
                </c:pt>
                <c:pt idx="2677">
                  <c:v>112680332.99320002</c:v>
                </c:pt>
                <c:pt idx="2678">
                  <c:v>112555297.87450999</c:v>
                </c:pt>
                <c:pt idx="2679">
                  <c:v>112429834.41901402</c:v>
                </c:pt>
                <c:pt idx="2680">
                  <c:v>112303941.836899</c:v>
                </c:pt>
                <c:pt idx="2681">
                  <c:v>112177619.33346201</c:v>
                </c:pt>
                <c:pt idx="2682">
                  <c:v>112050866.10907702</c:v>
                </c:pt>
                <c:pt idx="2683">
                  <c:v>111923681.35915898</c:v>
                </c:pt>
                <c:pt idx="2684">
                  <c:v>111796064.27412497</c:v>
                </c:pt>
                <c:pt idx="2685">
                  <c:v>111668014.03936201</c:v>
                </c:pt>
                <c:pt idx="2686">
                  <c:v>111539529.835186</c:v>
                </c:pt>
                <c:pt idx="2687">
                  <c:v>111410610.836806</c:v>
                </c:pt>
                <c:pt idx="2688">
                  <c:v>111281256.21428601</c:v>
                </c:pt>
                <c:pt idx="2689">
                  <c:v>111151465.132507</c:v>
                </c:pt>
                <c:pt idx="2690">
                  <c:v>111021236.751131</c:v>
                </c:pt>
                <c:pt idx="2691">
                  <c:v>110890570.22455598</c:v>
                </c:pt>
                <c:pt idx="2692">
                  <c:v>110759464.70188102</c:v>
                </c:pt>
                <c:pt idx="2693">
                  <c:v>110627919.326868</c:v>
                </c:pt>
                <c:pt idx="2694">
                  <c:v>110495933.23789501</c:v>
                </c:pt>
                <c:pt idx="2695">
                  <c:v>110363505.567922</c:v>
                </c:pt>
                <c:pt idx="2696">
                  <c:v>110230635.44444701</c:v>
                </c:pt>
                <c:pt idx="2697">
                  <c:v>110097321.98946401</c:v>
                </c:pt>
                <c:pt idx="2698">
                  <c:v>109963564.319424</c:v>
                </c:pt>
                <c:pt idx="2699">
                  <c:v>109829361.54518701</c:v>
                </c:pt>
                <c:pt idx="2700">
                  <c:v>109694712.77198702</c:v>
                </c:pt>
                <c:pt idx="2701">
                  <c:v>109559617.09938002</c:v>
                </c:pt>
                <c:pt idx="2702">
                  <c:v>109424073.621206</c:v>
                </c:pt>
                <c:pt idx="2703">
                  <c:v>109288081.42554396</c:v>
                </c:pt>
                <c:pt idx="2704">
                  <c:v>109151639.594668</c:v>
                </c:pt>
                <c:pt idx="2705">
                  <c:v>109014747.204996</c:v>
                </c:pt>
                <c:pt idx="2706">
                  <c:v>108877403.32705098</c:v>
                </c:pt>
                <c:pt idx="2707">
                  <c:v>108739607.02541399</c:v>
                </c:pt>
                <c:pt idx="2708">
                  <c:v>108601357.35867301</c:v>
                </c:pt>
                <c:pt idx="2709">
                  <c:v>108462653.379379</c:v>
                </c:pt>
                <c:pt idx="2710">
                  <c:v>108323494.133999</c:v>
                </c:pt>
                <c:pt idx="2711">
                  <c:v>108183878.662864</c:v>
                </c:pt>
                <c:pt idx="2712">
                  <c:v>108043806.000126</c:v>
                </c:pt>
                <c:pt idx="2713">
                  <c:v>107903275.17370199</c:v>
                </c:pt>
                <c:pt idx="2714">
                  <c:v>107762285.20523</c:v>
                </c:pt>
                <c:pt idx="2715">
                  <c:v>107620835.11001401</c:v>
                </c:pt>
                <c:pt idx="2716">
                  <c:v>107478923.89697702</c:v>
                </c:pt>
                <c:pt idx="2717">
                  <c:v>107336550.56860502</c:v>
                </c:pt>
                <c:pt idx="2718">
                  <c:v>107193714.12090001</c:v>
                </c:pt>
                <c:pt idx="2719">
                  <c:v>107050413.54332301</c:v>
                </c:pt>
                <c:pt idx="2720">
                  <c:v>106906647.81874201</c:v>
                </c:pt>
                <c:pt idx="2721">
                  <c:v>106762415.92338102</c:v>
                </c:pt>
                <c:pt idx="2722">
                  <c:v>106617716.82675898</c:v>
                </c:pt>
                <c:pt idx="2723">
                  <c:v>106472549.491643</c:v>
                </c:pt>
                <c:pt idx="2724">
                  <c:v>106326912.87398398</c:v>
                </c:pt>
                <c:pt idx="2725">
                  <c:v>106180805.92286702</c:v>
                </c:pt>
                <c:pt idx="2726">
                  <c:v>106034227.58045298</c:v>
                </c:pt>
                <c:pt idx="2727">
                  <c:v>105887176.78191602</c:v>
                </c:pt>
                <c:pt idx="2728">
                  <c:v>105739652.455393</c:v>
                </c:pt>
                <c:pt idx="2729">
                  <c:v>105591653.521918</c:v>
                </c:pt>
                <c:pt idx="2730">
                  <c:v>105443178.895364</c:v>
                </c:pt>
                <c:pt idx="2731">
                  <c:v>105294227.48238802</c:v>
                </c:pt>
                <c:pt idx="2732">
                  <c:v>105144798.18236102</c:v>
                </c:pt>
                <c:pt idx="2733">
                  <c:v>104994889.887312</c:v>
                </c:pt>
                <c:pt idx="2734">
                  <c:v>104844501.48186801</c:v>
                </c:pt>
                <c:pt idx="2735">
                  <c:v>104693631.84318101</c:v>
                </c:pt>
                <c:pt idx="2736">
                  <c:v>104542279.84087501</c:v>
                </c:pt>
                <c:pt idx="2737">
                  <c:v>104390444.33697398</c:v>
                </c:pt>
                <c:pt idx="2738">
                  <c:v>104238124.18584096</c:v>
                </c:pt>
                <c:pt idx="2739">
                  <c:v>104085318.234108</c:v>
                </c:pt>
                <c:pt idx="2740">
                  <c:v>103932025.32061099</c:v>
                </c:pt>
                <c:pt idx="2741">
                  <c:v>103778244.27632301</c:v>
                </c:pt>
                <c:pt idx="2742">
                  <c:v>103623973.924283</c:v>
                </c:pt>
                <c:pt idx="2743">
                  <c:v>103469213.07953198</c:v>
                </c:pt>
                <c:pt idx="2744">
                  <c:v>103313960.549033</c:v>
                </c:pt>
                <c:pt idx="2745">
                  <c:v>103158215.13160898</c:v>
                </c:pt>
                <c:pt idx="2746">
                  <c:v>103001975.61786802</c:v>
                </c:pt>
                <c:pt idx="2747">
                  <c:v>102845240.79013</c:v>
                </c:pt>
                <c:pt idx="2748">
                  <c:v>102688009.422352</c:v>
                </c:pt>
                <c:pt idx="2749">
                  <c:v>102530280.280056</c:v>
                </c:pt>
                <c:pt idx="2750">
                  <c:v>102372052.12025198</c:v>
                </c:pt>
                <c:pt idx="2751">
                  <c:v>102213323.69136199</c:v>
                </c:pt>
                <c:pt idx="2752">
                  <c:v>102054093.733142</c:v>
                </c:pt>
                <c:pt idx="2753">
                  <c:v>101894360.976606</c:v>
                </c:pt>
                <c:pt idx="2754">
                  <c:v>101734124.14394498</c:v>
                </c:pt>
                <c:pt idx="2755">
                  <c:v>101573381.94844504</c:v>
                </c:pt>
                <c:pt idx="2756">
                  <c:v>101412133.094411</c:v>
                </c:pt>
                <c:pt idx="2757">
                  <c:v>101250376.277081</c:v>
                </c:pt>
                <c:pt idx="2758">
                  <c:v>101088110.18254098</c:v>
                </c:pt>
                <c:pt idx="2759">
                  <c:v>100925333.487648</c:v>
                </c:pt>
                <c:pt idx="2760">
                  <c:v>100762044.859936</c:v>
                </c:pt>
                <c:pt idx="2761">
                  <c:v>100598242.957537</c:v>
                </c:pt>
                <c:pt idx="2762">
                  <c:v>100433926.42908899</c:v>
                </c:pt>
                <c:pt idx="2763">
                  <c:v>100269093.91364799</c:v>
                </c:pt>
                <c:pt idx="2764">
                  <c:v>100103744.040602</c:v>
                </c:pt>
                <c:pt idx="2765">
                  <c:v>99937875.429576993</c:v>
                </c:pt>
                <c:pt idx="2766">
                  <c:v>99771486.690345004</c:v>
                </c:pt>
                <c:pt idx="2767">
                  <c:v>99604576.422730982</c:v>
                </c:pt>
                <c:pt idx="2768">
                  <c:v>99437143.216522992</c:v>
                </c:pt>
                <c:pt idx="2769">
                  <c:v>99269185.651371002</c:v>
                </c:pt>
                <c:pt idx="2770">
                  <c:v>99100702.296690002</c:v>
                </c:pt>
                <c:pt idx="2771">
                  <c:v>98931691.711569995</c:v>
                </c:pt>
                <c:pt idx="2772">
                  <c:v>98762152.444668993</c:v>
                </c:pt>
                <c:pt idx="2773">
                  <c:v>98592083.034113988</c:v>
                </c:pt>
                <c:pt idx="2774">
                  <c:v>98421482.007403001</c:v>
                </c:pt>
                <c:pt idx="2775">
                  <c:v>98250347.881295994</c:v>
                </c:pt>
                <c:pt idx="2776">
                  <c:v>98078679.161718979</c:v>
                </c:pt>
                <c:pt idx="2777">
                  <c:v>97906474.343648002</c:v>
                </c:pt>
                <c:pt idx="2778">
                  <c:v>97733731.911009997</c:v>
                </c:pt>
                <c:pt idx="2779">
                  <c:v>97560450.336571991</c:v>
                </c:pt>
                <c:pt idx="2780">
                  <c:v>97386628.08182998</c:v>
                </c:pt>
                <c:pt idx="2781">
                  <c:v>97212263.596898004</c:v>
                </c:pt>
                <c:pt idx="2782">
                  <c:v>97037355.320397004</c:v>
                </c:pt>
                <c:pt idx="2783">
                  <c:v>96861901.679335982</c:v>
                </c:pt>
                <c:pt idx="2784">
                  <c:v>96685901.089001998</c:v>
                </c:pt>
                <c:pt idx="2785">
                  <c:v>96509351.95284</c:v>
                </c:pt>
                <c:pt idx="2786">
                  <c:v>96332252.662330002</c:v>
                </c:pt>
                <c:pt idx="2787">
                  <c:v>96154601.596873999</c:v>
                </c:pt>
                <c:pt idx="2788">
                  <c:v>95976397.123668</c:v>
                </c:pt>
                <c:pt idx="2789">
                  <c:v>95797637.597580001</c:v>
                </c:pt>
                <c:pt idx="2790">
                  <c:v>95618321.361025006</c:v>
                </c:pt>
                <c:pt idx="2791">
                  <c:v>95438446.743836015</c:v>
                </c:pt>
                <c:pt idx="2792">
                  <c:v>95258012.063136995</c:v>
                </c:pt>
                <c:pt idx="2793">
                  <c:v>95077015.623210981</c:v>
                </c:pt>
                <c:pt idx="2794">
                  <c:v>94895455.715366021</c:v>
                </c:pt>
                <c:pt idx="2795">
                  <c:v>94713330.617803991</c:v>
                </c:pt>
                <c:pt idx="2796">
                  <c:v>94530638.595482007</c:v>
                </c:pt>
                <c:pt idx="2797">
                  <c:v>94347377.899975017</c:v>
                </c:pt>
                <c:pt idx="2798">
                  <c:v>94163546.769335017</c:v>
                </c:pt>
                <c:pt idx="2799">
                  <c:v>93979143.427950978</c:v>
                </c:pt>
                <c:pt idx="2800">
                  <c:v>93794166.086401001</c:v>
                </c:pt>
                <c:pt idx="2801">
                  <c:v>93608612.941311017</c:v>
                </c:pt>
                <c:pt idx="2802">
                  <c:v>93422482.175201967</c:v>
                </c:pt>
                <c:pt idx="2803">
                  <c:v>93235771.956343979</c:v>
                </c:pt>
                <c:pt idx="2804">
                  <c:v>93048480.438599005</c:v>
                </c:pt>
                <c:pt idx="2805">
                  <c:v>92860605.761272997</c:v>
                </c:pt>
                <c:pt idx="2806">
                  <c:v>92672146.048951998</c:v>
                </c:pt>
                <c:pt idx="2807">
                  <c:v>92483099.411348015</c:v>
                </c:pt>
                <c:pt idx="2808">
                  <c:v>92293463.943136021</c:v>
                </c:pt>
                <c:pt idx="2809">
                  <c:v>92103237.723791003</c:v>
                </c:pt>
                <c:pt idx="2810">
                  <c:v>91912418.817421004</c:v>
                </c:pt>
                <c:pt idx="2811">
                  <c:v>91721005.272598982</c:v>
                </c:pt>
                <c:pt idx="2812">
                  <c:v>91528995.122193992</c:v>
                </c:pt>
                <c:pt idx="2813">
                  <c:v>91336386.383194998</c:v>
                </c:pt>
                <c:pt idx="2814">
                  <c:v>91143177.056536987</c:v>
                </c:pt>
                <c:pt idx="2815">
                  <c:v>90949365.126920983</c:v>
                </c:pt>
                <c:pt idx="2816">
                  <c:v>90754948.562633991</c:v>
                </c:pt>
                <c:pt idx="2817">
                  <c:v>90559925.315367013</c:v>
                </c:pt>
                <c:pt idx="2818">
                  <c:v>90364293.320024967</c:v>
                </c:pt>
                <c:pt idx="2819">
                  <c:v>90168050.494538978</c:v>
                </c:pt>
                <c:pt idx="2820">
                  <c:v>89971194.739675015</c:v>
                </c:pt>
                <c:pt idx="2821">
                  <c:v>89773723.938839003</c:v>
                </c:pt>
                <c:pt idx="2822">
                  <c:v>89575635.957877994</c:v>
                </c:pt>
                <c:pt idx="2823">
                  <c:v>89376928.644878998</c:v>
                </c:pt>
                <c:pt idx="2824">
                  <c:v>89177599.82996498</c:v>
                </c:pt>
                <c:pt idx="2825">
                  <c:v>88977647.325091988</c:v>
                </c:pt>
                <c:pt idx="2826">
                  <c:v>88777068.923831001</c:v>
                </c:pt>
                <c:pt idx="2827">
                  <c:v>88575862.401162013</c:v>
                </c:pt>
                <c:pt idx="2828">
                  <c:v>88374025.513253003</c:v>
                </c:pt>
                <c:pt idx="2829">
                  <c:v>88171555.997241005</c:v>
                </c:pt>
                <c:pt idx="2830">
                  <c:v>87968451.571009979</c:v>
                </c:pt>
                <c:pt idx="2831">
                  <c:v>87764709.932962015</c:v>
                </c:pt>
                <c:pt idx="2832">
                  <c:v>87560328.761786014</c:v>
                </c:pt>
                <c:pt idx="2833">
                  <c:v>87355305.716227993</c:v>
                </c:pt>
                <c:pt idx="2834">
                  <c:v>87149638.434847981</c:v>
                </c:pt>
                <c:pt idx="2835">
                  <c:v>86943324.535782978</c:v>
                </c:pt>
                <c:pt idx="2836">
                  <c:v>86736361.616496995</c:v>
                </c:pt>
                <c:pt idx="2837">
                  <c:v>86528747.253537998</c:v>
                </c:pt>
                <c:pt idx="2838">
                  <c:v>86320479.002279013</c:v>
                </c:pt>
                <c:pt idx="2839">
                  <c:v>86111554.39666298</c:v>
                </c:pt>
                <c:pt idx="2840">
                  <c:v>85901970.948942006</c:v>
                </c:pt>
                <c:pt idx="2841">
                  <c:v>85691726.149410993</c:v>
                </c:pt>
                <c:pt idx="2842">
                  <c:v>85480817.466138005</c:v>
                </c:pt>
                <c:pt idx="2843">
                  <c:v>85269242.344690979</c:v>
                </c:pt>
                <c:pt idx="2844">
                  <c:v>85056998.207856998</c:v>
                </c:pt>
                <c:pt idx="2845">
                  <c:v>84844082.45535998</c:v>
                </c:pt>
                <c:pt idx="2846">
                  <c:v>84630492.463572994</c:v>
                </c:pt>
                <c:pt idx="2847">
                  <c:v>84416225.585225999</c:v>
                </c:pt>
                <c:pt idx="2848">
                  <c:v>84201279.149104998</c:v>
                </c:pt>
                <c:pt idx="2849">
                  <c:v>83985650.459757</c:v>
                </c:pt>
                <c:pt idx="2850">
                  <c:v>83769336.797172993</c:v>
                </c:pt>
                <c:pt idx="2851">
                  <c:v>83552335.416483015</c:v>
                </c:pt>
                <c:pt idx="2852">
                  <c:v>83334643.547633991</c:v>
                </c:pt>
                <c:pt idx="2853">
                  <c:v>83116258.395068005</c:v>
                </c:pt>
                <c:pt idx="2854">
                  <c:v>82897177.13739498</c:v>
                </c:pt>
                <c:pt idx="2855">
                  <c:v>82677396.92705299</c:v>
                </c:pt>
                <c:pt idx="2856">
                  <c:v>82456914.889974982</c:v>
                </c:pt>
                <c:pt idx="2857">
                  <c:v>82235728.125240967</c:v>
                </c:pt>
                <c:pt idx="2858">
                  <c:v>82013833.704720989</c:v>
                </c:pt>
                <c:pt idx="2859">
                  <c:v>81791228.672724992</c:v>
                </c:pt>
                <c:pt idx="2860">
                  <c:v>81567910.045632988</c:v>
                </c:pt>
                <c:pt idx="2861">
                  <c:v>81343874.811529979</c:v>
                </c:pt>
                <c:pt idx="2862">
                  <c:v>81119119.929822981</c:v>
                </c:pt>
                <c:pt idx="2863">
                  <c:v>80893642.330861002</c:v>
                </c:pt>
                <c:pt idx="2864">
                  <c:v>80667438.915546</c:v>
                </c:pt>
                <c:pt idx="2865">
                  <c:v>80440506.554932967</c:v>
                </c:pt>
                <c:pt idx="2866">
                  <c:v>80212842.089828998</c:v>
                </c:pt>
                <c:pt idx="2867">
                  <c:v>79984442.330377012</c:v>
                </c:pt>
                <c:pt idx="2868">
                  <c:v>79755304.055640966</c:v>
                </c:pt>
                <c:pt idx="2869">
                  <c:v>79525424.013181016</c:v>
                </c:pt>
                <c:pt idx="2870">
                  <c:v>79294798.918613002</c:v>
                </c:pt>
                <c:pt idx="2871">
                  <c:v>79063425.455174983</c:v>
                </c:pt>
                <c:pt idx="2872">
                  <c:v>78831300.273270994</c:v>
                </c:pt>
                <c:pt idx="2873">
                  <c:v>78598419.990015015</c:v>
                </c:pt>
                <c:pt idx="2874">
                  <c:v>78364781.188767001</c:v>
                </c:pt>
                <c:pt idx="2875">
                  <c:v>78130380.41865398</c:v>
                </c:pt>
                <c:pt idx="2876">
                  <c:v>77895214.194088981</c:v>
                </c:pt>
                <c:pt idx="2877">
                  <c:v>77659278.994276017</c:v>
                </c:pt>
                <c:pt idx="2878">
                  <c:v>77422571.262711003</c:v>
                </c:pt>
                <c:pt idx="2879">
                  <c:v>77185087.406666994</c:v>
                </c:pt>
                <c:pt idx="2880">
                  <c:v>76946823.796674982</c:v>
                </c:pt>
                <c:pt idx="2881">
                  <c:v>76707776.765995994</c:v>
                </c:pt>
                <c:pt idx="2882">
                  <c:v>76467942.610073999</c:v>
                </c:pt>
                <c:pt idx="2883">
                  <c:v>76227317.585988998</c:v>
                </c:pt>
                <c:pt idx="2884">
                  <c:v>75985897.911893994</c:v>
                </c:pt>
                <c:pt idx="2885">
                  <c:v>75743679.766442999</c:v>
                </c:pt>
                <c:pt idx="2886">
                  <c:v>75500659.288206995</c:v>
                </c:pt>
                <c:pt idx="2887">
                  <c:v>75256832.575077981</c:v>
                </c:pt>
                <c:pt idx="2888">
                  <c:v>75012195.683666006</c:v>
                </c:pt>
                <c:pt idx="2889">
                  <c:v>74766744.628675982</c:v>
                </c:pt>
                <c:pt idx="2890">
                  <c:v>74520475.382280007</c:v>
                </c:pt>
                <c:pt idx="2891">
                  <c:v>74273383.873476014</c:v>
                </c:pt>
                <c:pt idx="2892">
                  <c:v>74025465.987427995</c:v>
                </c:pt>
                <c:pt idx="2893">
                  <c:v>73776717.564799979</c:v>
                </c:pt>
                <c:pt idx="2894">
                  <c:v>73527134.401074007</c:v>
                </c:pt>
                <c:pt idx="2895">
                  <c:v>73276712.245849982</c:v>
                </c:pt>
                <c:pt idx="2896">
                  <c:v>73025446.802145004</c:v>
                </c:pt>
                <c:pt idx="2897">
                  <c:v>72773333.725659966</c:v>
                </c:pt>
                <c:pt idx="2898">
                  <c:v>72520368.62404497</c:v>
                </c:pt>
                <c:pt idx="2899">
                  <c:v>72266547.056143984</c:v>
                </c:pt>
                <c:pt idx="2900">
                  <c:v>72011864.531224981</c:v>
                </c:pt>
                <c:pt idx="2901">
                  <c:v>71756316.508197993</c:v>
                </c:pt>
                <c:pt idx="2902">
                  <c:v>71499898.394805998</c:v>
                </c:pt>
                <c:pt idx="2903">
                  <c:v>71242605.54681398</c:v>
                </c:pt>
                <c:pt idx="2904">
                  <c:v>70984433.267169014</c:v>
                </c:pt>
                <c:pt idx="2905">
                  <c:v>70725376.805145979</c:v>
                </c:pt>
                <c:pt idx="2906">
                  <c:v>70465431.355481982</c:v>
                </c:pt>
                <c:pt idx="2907">
                  <c:v>70204592.057481006</c:v>
                </c:pt>
                <c:pt idx="2908">
                  <c:v>69942853.994105995</c:v>
                </c:pt>
                <c:pt idx="2909">
                  <c:v>69680212.191052988</c:v>
                </c:pt>
                <c:pt idx="2910">
                  <c:v>69416661.615800992</c:v>
                </c:pt>
                <c:pt idx="2911">
                  <c:v>69152197.176642969</c:v>
                </c:pt>
                <c:pt idx="2912">
                  <c:v>68886813.721698001</c:v>
                </c:pt>
                <c:pt idx="2913">
                  <c:v>68620506.037896007</c:v>
                </c:pt>
                <c:pt idx="2914">
                  <c:v>68353268.849948004</c:v>
                </c:pt>
                <c:pt idx="2915">
                  <c:v>68085096.819289014</c:v>
                </c:pt>
                <c:pt idx="2916">
                  <c:v>67815984.542992994</c:v>
                </c:pt>
                <c:pt idx="2917">
                  <c:v>67545926.552674979</c:v>
                </c:pt>
                <c:pt idx="2918">
                  <c:v>67274917.313361019</c:v>
                </c:pt>
                <c:pt idx="2919">
                  <c:v>67002951.222329997</c:v>
                </c:pt>
                <c:pt idx="2920">
                  <c:v>66730022.607937008</c:v>
                </c:pt>
                <c:pt idx="2921">
                  <c:v>66456125.728405006</c:v>
                </c:pt>
                <c:pt idx="2922">
                  <c:v>66181254.770589001</c:v>
                </c:pt>
                <c:pt idx="2923">
                  <c:v>65905403.848715991</c:v>
                </c:pt>
                <c:pt idx="2924">
                  <c:v>65628567.003086992</c:v>
                </c:pt>
                <c:pt idx="2925">
                  <c:v>65350738.198760003</c:v>
                </c:pt>
                <c:pt idx="2926">
                  <c:v>65071911.324193008</c:v>
                </c:pt>
                <c:pt idx="2927">
                  <c:v>64792080.189861998</c:v>
                </c:pt>
                <c:pt idx="2928">
                  <c:v>64511238.526840001</c:v>
                </c:pt>
                <c:pt idx="2929">
                  <c:v>64229379.985349</c:v>
                </c:pt>
                <c:pt idx="2930">
                  <c:v>63946498.133270003</c:v>
                </c:pt>
                <c:pt idx="2931">
                  <c:v>63662586.454624996</c:v>
                </c:pt>
                <c:pt idx="2932">
                  <c:v>63377638.348019995</c:v>
                </c:pt>
                <c:pt idx="2933">
                  <c:v>63091647.125044011</c:v>
                </c:pt>
                <c:pt idx="2934">
                  <c:v>62804606.008636005</c:v>
                </c:pt>
                <c:pt idx="2935">
                  <c:v>62516508.131416</c:v>
                </c:pt>
                <c:pt idx="2936">
                  <c:v>62227346.53396</c:v>
                </c:pt>
                <c:pt idx="2937">
                  <c:v>61937114.163049005</c:v>
                </c:pt>
                <c:pt idx="2938">
                  <c:v>61645803.869863003</c:v>
                </c:pt>
                <c:pt idx="2939">
                  <c:v>61353408.408133008</c:v>
                </c:pt>
                <c:pt idx="2940">
                  <c:v>61059920.432254001</c:v>
                </c:pt>
                <c:pt idx="2941">
                  <c:v>60765332.495334007</c:v>
                </c:pt>
                <c:pt idx="2942">
                  <c:v>60469637.047210999</c:v>
                </c:pt>
                <c:pt idx="2943">
                  <c:v>60172826.432407998</c:v>
                </c:pt>
                <c:pt idx="2944">
                  <c:v>59874892.888038002</c:v>
                </c:pt>
                <c:pt idx="2945">
                  <c:v>59575828.541659005</c:v>
                </c:pt>
                <c:pt idx="2946">
                  <c:v>59275625.409065999</c:v>
                </c:pt>
                <c:pt idx="2947">
                  <c:v>58974275.392031997</c:v>
                </c:pt>
                <c:pt idx="2948">
                  <c:v>58671770.275986999</c:v>
                </c:pt>
                <c:pt idx="2949">
                  <c:v>58368101.727634013</c:v>
                </c:pt>
                <c:pt idx="2950">
                  <c:v>58063261.292504005</c:v>
                </c:pt>
                <c:pt idx="2951">
                  <c:v>57757240.392443001</c:v>
                </c:pt>
                <c:pt idx="2952">
                  <c:v>57450030.323039003</c:v>
                </c:pt>
                <c:pt idx="2953">
                  <c:v>57141622.250964999</c:v>
                </c:pt>
                <c:pt idx="2954">
                  <c:v>56832007.211265005</c:v>
                </c:pt>
                <c:pt idx="2955">
                  <c:v>56521176.104559004</c:v>
                </c:pt>
                <c:pt idx="2956">
                  <c:v>56209119.69416701</c:v>
                </c:pt>
                <c:pt idx="2957">
                  <c:v>55895828.603161998</c:v>
                </c:pt>
                <c:pt idx="2958">
                  <c:v>55581293.311333001</c:v>
                </c:pt>
                <c:pt idx="2959">
                  <c:v>55265504.152068995</c:v>
                </c:pt>
                <c:pt idx="2960">
                  <c:v>54948451.309156001</c:v>
                </c:pt>
                <c:pt idx="2961">
                  <c:v>54630124.813470989</c:v>
                </c:pt>
                <c:pt idx="2962">
                  <c:v>54310514.539600007</c:v>
                </c:pt>
                <c:pt idx="2963">
                  <c:v>53989610.202347003</c:v>
                </c:pt>
                <c:pt idx="2964">
                  <c:v>53667401.353142992</c:v>
                </c:pt>
                <c:pt idx="2965">
                  <c:v>53343877.376355991</c:v>
                </c:pt>
                <c:pt idx="2966">
                  <c:v>53019027.485488996</c:v>
                </c:pt>
                <c:pt idx="2967">
                  <c:v>52692840.719270006</c:v>
                </c:pt>
                <c:pt idx="2968">
                  <c:v>52365305.937620997</c:v>
                </c:pt>
                <c:pt idx="2969">
                  <c:v>52036411.817512989</c:v>
                </c:pt>
                <c:pt idx="2970">
                  <c:v>51706146.848692998</c:v>
                </c:pt>
                <c:pt idx="2971">
                  <c:v>51374499.329288006</c:v>
                </c:pt>
                <c:pt idx="2972">
                  <c:v>51041457.361268006</c:v>
                </c:pt>
                <c:pt idx="2973">
                  <c:v>50707008.845775992</c:v>
                </c:pt>
                <c:pt idx="2974">
                  <c:v>50371141.478313997</c:v>
                </c:pt>
                <c:pt idx="2975">
                  <c:v>50033842.743783996</c:v>
                </c:pt>
                <c:pt idx="2976">
                  <c:v>49695099.911367998</c:v>
                </c:pt>
                <c:pt idx="2977">
                  <c:v>49354900.029254012</c:v>
                </c:pt>
                <c:pt idx="2978">
                  <c:v>49013229.919195004</c:v>
                </c:pt>
                <c:pt idx="2979">
                  <c:v>48670076.170895003</c:v>
                </c:pt>
                <c:pt idx="2980">
                  <c:v>48325425.136220999</c:v>
                </c:pt>
                <c:pt idx="2981">
                  <c:v>47979262.923221</c:v>
                </c:pt>
                <c:pt idx="2982">
                  <c:v>47631575.389963001</c:v>
                </c:pt>
                <c:pt idx="2983">
                  <c:v>47282348.138162002</c:v>
                </c:pt>
                <c:pt idx="2984">
                  <c:v>46931566.506605998</c:v>
                </c:pt>
                <c:pt idx="2985">
                  <c:v>46579215.564368002</c:v>
                </c:pt>
                <c:pt idx="2986">
                  <c:v>46225280.103788994</c:v>
                </c:pt>
                <c:pt idx="2987">
                  <c:v>45869744.633233011</c:v>
                </c:pt>
                <c:pt idx="2988">
                  <c:v>45512593.369603008</c:v>
                </c:pt>
                <c:pt idx="2989">
                  <c:v>45153810.230595008</c:v>
                </c:pt>
                <c:pt idx="2990">
                  <c:v>44793378.826705992</c:v>
                </c:pt>
                <c:pt idx="2991">
                  <c:v>44431282.452956989</c:v>
                </c:pt>
                <c:pt idx="2992">
                  <c:v>44067504.080343999</c:v>
                </c:pt>
                <c:pt idx="2993">
                  <c:v>43702026.346990995</c:v>
                </c:pt>
                <c:pt idx="2994">
                  <c:v>43334831.548995003</c:v>
                </c:pt>
                <c:pt idx="2995">
                  <c:v>42965901.630959004</c:v>
                </c:pt>
                <c:pt idx="2996">
                  <c:v>42595218.176192999</c:v>
                </c:pt>
                <c:pt idx="2997">
                  <c:v>42222762.396568</c:v>
                </c:pt>
                <c:pt idx="2998">
                  <c:v>41848515.122017011</c:v>
                </c:pt>
                <c:pt idx="2999">
                  <c:v>41472456.789660007</c:v>
                </c:pt>
                <c:pt idx="3000">
                  <c:v>41094567.432539999</c:v>
                </c:pt>
                <c:pt idx="3001">
                  <c:v>40714826.667964004</c:v>
                </c:pt>
                <c:pt idx="3002">
                  <c:v>40333213.685410999</c:v>
                </c:pt>
                <c:pt idx="3003">
                  <c:v>39949707.234016001</c:v>
                </c:pt>
                <c:pt idx="3004">
                  <c:v>39564285.609593004</c:v>
                </c:pt>
                <c:pt idx="3005">
                  <c:v>39176926.641178004</c:v>
                </c:pt>
                <c:pt idx="3006">
                  <c:v>38787607.677095003</c:v>
                </c:pt>
                <c:pt idx="3007">
                  <c:v>38396305.570490003</c:v>
                </c:pt>
                <c:pt idx="3008">
                  <c:v>38002996.664351001</c:v>
                </c:pt>
                <c:pt idx="3009">
                  <c:v>37607656.775952004</c:v>
                </c:pt>
                <c:pt idx="3010">
                  <c:v>37210261.180739</c:v>
                </c:pt>
                <c:pt idx="3011">
                  <c:v>36810784.595598012</c:v>
                </c:pt>
                <c:pt idx="3012">
                  <c:v>36409201.161511004</c:v>
                </c:pt>
                <c:pt idx="3013">
                  <c:v>36005484.42555701</c:v>
                </c:pt>
                <c:pt idx="3014">
                  <c:v>35599607.322236001</c:v>
                </c:pt>
                <c:pt idx="3015">
                  <c:v>35191542.154099002</c:v>
                </c:pt>
                <c:pt idx="3016">
                  <c:v>34781260.571646005</c:v>
                </c:pt>
                <c:pt idx="3017">
                  <c:v>34368733.55247099</c:v>
                </c:pt>
                <c:pt idx="3018">
                  <c:v>33953931.379629001</c:v>
                </c:pt>
                <c:pt idx="3019">
                  <c:v>33536823.619190004</c:v>
                </c:pt>
                <c:pt idx="3020">
                  <c:v>33117379.096955001</c:v>
                </c:pt>
                <c:pt idx="3021">
                  <c:v>32695565.874318</c:v>
                </c:pt>
                <c:pt idx="3022">
                  <c:v>32271351.223222997</c:v>
                </c:pt>
                <c:pt idx="3023">
                  <c:v>31844701.600214001</c:v>
                </c:pt>
                <c:pt idx="3024">
                  <c:v>31415582.619536005</c:v>
                </c:pt>
                <c:pt idx="3025">
                  <c:v>30983959.025269002</c:v>
                </c:pt>
                <c:pt idx="3026">
                  <c:v>30549794.662478995</c:v>
                </c:pt>
                <c:pt idx="3027">
                  <c:v>30113052.447353002</c:v>
                </c:pt>
                <c:pt idx="3028">
                  <c:v>29673694.336313006</c:v>
                </c:pt>
                <c:pt idx="3029">
                  <c:v>29231681.294098996</c:v>
                </c:pt>
                <c:pt idx="3030">
                  <c:v>28786973.260804996</c:v>
                </c:pt>
                <c:pt idx="3031">
                  <c:v>28339529.117883001</c:v>
                </c:pt>
                <c:pt idx="3032">
                  <c:v>27889306.653108001</c:v>
                </c:pt>
                <c:pt idx="3033">
                  <c:v>27436262.524544999</c:v>
                </c:pt>
                <c:pt idx="3034">
                  <c:v>26980352.223537002</c:v>
                </c:pt>
                <c:pt idx="3035">
                  <c:v>26521530.036760002</c:v>
                </c:pt>
                <c:pt idx="3036">
                  <c:v>26059749.007433996</c:v>
                </c:pt>
                <c:pt idx="3037">
                  <c:v>25594960.895752005</c:v>
                </c:pt>
                <c:pt idx="3038">
                  <c:v>25127116.138673</c:v>
                </c:pt>
                <c:pt idx="3039">
                  <c:v>24656163.809210997</c:v>
                </c:pt>
                <c:pt idx="3040">
                  <c:v>24182051.575429</c:v>
                </c:pt>
                <c:pt idx="3041">
                  <c:v>23704725.659365002</c:v>
                </c:pt>
                <c:pt idx="3042">
                  <c:v>23224130.796202</c:v>
                </c:pt>
                <c:pt idx="3043">
                  <c:v>22740210.194052003</c:v>
                </c:pt>
                <c:pt idx="3044">
                  <c:v>22252905.494800996</c:v>
                </c:pt>
                <c:pt idx="3045">
                  <c:v>21762156.736586004</c:v>
                </c:pt>
                <c:pt idx="3046">
                  <c:v>21267902.318591002</c:v>
                </c:pt>
                <c:pt idx="3047">
                  <c:v>20770078.968972996</c:v>
                </c:pt>
                <c:pt idx="3048">
                  <c:v>20268621.71697</c:v>
                </c:pt>
                <c:pt idx="3049">
                  <c:v>19763463.870397005</c:v>
                </c:pt>
                <c:pt idx="3050">
                  <c:v>19254537.000043996</c:v>
                </c:pt>
                <c:pt idx="3051">
                  <c:v>18741770.932807997</c:v>
                </c:pt>
                <c:pt idx="3052">
                  <c:v>18225093.755774997</c:v>
                </c:pt>
                <c:pt idx="3053">
                  <c:v>17704431.833958</c:v>
                </c:pt>
                <c:pt idx="3054">
                  <c:v>17179709.844976999</c:v>
                </c:pt>
                <c:pt idx="3055">
                  <c:v>16650850.834705003</c:v>
                </c:pt>
                <c:pt idx="3056">
                  <c:v>16117776.298764998</c:v>
                </c:pt>
                <c:pt idx="3057">
                  <c:v>15580406.295879999</c:v>
                </c:pt>
                <c:pt idx="3058">
                  <c:v>15038659.600392997</c:v>
                </c:pt>
                <c:pt idx="3059">
                  <c:v>14492453.902969999</c:v>
                </c:pt>
                <c:pt idx="3060">
                  <c:v>13941706.070555</c:v>
                </c:pt>
                <c:pt idx="3061">
                  <c:v>13386332.479217</c:v>
                </c:pt>
                <c:pt idx="3062">
                  <c:v>12826249.436786</c:v>
                </c:pt>
                <c:pt idx="3063">
                  <c:v>12261373.716175996</c:v>
                </c:pt>
                <c:pt idx="3064">
                  <c:v>11691623.225439997</c:v>
                </c:pt>
                <c:pt idx="3065">
                  <c:v>11116917.847020999</c:v>
                </c:pt>
                <c:pt idx="3066">
                  <c:v>10537180.486842003</c:v>
                </c:pt>
                <c:pt idx="3067">
                  <c:v>9952338.3843319993</c:v>
                </c:pt>
                <c:pt idx="3068">
                  <c:v>9362324.7478009984</c:v>
                </c:pt>
                <c:pt idx="3069">
                  <c:v>8767080.7967719976</c:v>
                </c:pt>
                <c:pt idx="3070">
                  <c:v>8166558.3150029993</c:v>
                </c:pt>
                <c:pt idx="3071">
                  <c:v>7560722.8466840005</c:v>
                </c:pt>
                <c:pt idx="3072">
                  <c:v>6949557.7057069996</c:v>
                </c:pt>
                <c:pt idx="3073">
                  <c:v>6333069.0168859996</c:v>
                </c:pt>
                <c:pt idx="3074">
                  <c:v>5711292.0723200012</c:v>
                </c:pt>
                <c:pt idx="3075">
                  <c:v>5084299.3709230004</c:v>
                </c:pt>
                <c:pt idx="3076">
                  <c:v>4452210.8214369994</c:v>
                </c:pt>
                <c:pt idx="3077">
                  <c:v>3815206.7381899995</c:v>
                </c:pt>
                <c:pt idx="3078">
                  <c:v>3173544.4569199993</c:v>
                </c:pt>
                <c:pt idx="3079">
                  <c:v>2527579.6611270001</c:v>
                </c:pt>
                <c:pt idx="3080">
                  <c:v>1877793.8585010001</c:v>
                </c:pt>
                <c:pt idx="3081">
                  <c:v>1224829.907016</c:v>
                </c:pt>
                <c:pt idx="3082">
                  <c:v>569538.08977599989</c:v>
                </c:pt>
                <c:pt idx="3083">
                  <c:v>-86963.997458999991</c:v>
                </c:pt>
                <c:pt idx="3084">
                  <c:v>-743213.54210199998</c:v>
                </c:pt>
                <c:pt idx="3085">
                  <c:v>-1397301.313087</c:v>
                </c:pt>
                <c:pt idx="3086">
                  <c:v>-2046740.8207640001</c:v>
                </c:pt>
                <c:pt idx="3087">
                  <c:v>-2688300.8571639997</c:v>
                </c:pt>
                <c:pt idx="3088">
                  <c:v>-3317795.1177910003</c:v>
                </c:pt>
                <c:pt idx="3089">
                  <c:v>-3929826.4368369998</c:v>
                </c:pt>
                <c:pt idx="3090">
                  <c:v>-4517493.4979690015</c:v>
                </c:pt>
                <c:pt idx="3091">
                  <c:v>-5072090.107047</c:v>
                </c:pt>
                <c:pt idx="3092">
                  <c:v>-5582868.0409980007</c:v>
                </c:pt>
                <c:pt idx="3093">
                  <c:v>-6036997.821016999</c:v>
                </c:pt>
                <c:pt idx="3094">
                  <c:v>-6419935.1660069991</c:v>
                </c:pt>
                <c:pt idx="3095">
                  <c:v>-6716433.7535429997</c:v>
                </c:pt>
                <c:pt idx="3096">
                  <c:v>-6912337.2763330005</c:v>
                </c:pt>
                <c:pt idx="3097">
                  <c:v>-6996945.1366500007</c:v>
                </c:pt>
                <c:pt idx="3098">
                  <c:v>-6965262.1157559985</c:v>
                </c:pt>
                <c:pt idx="3099">
                  <c:v>-6819186.5947829988</c:v>
                </c:pt>
                <c:pt idx="3100">
                  <c:v>-6567048.5791109996</c:v>
                </c:pt>
                <c:pt idx="3101">
                  <c:v>-6221733.0806529997</c:v>
                </c:pt>
                <c:pt idx="3102">
                  <c:v>-5798255.4624260003</c:v>
                </c:pt>
                <c:pt idx="3103">
                  <c:v>-5311652.9827160006</c:v>
                </c:pt>
                <c:pt idx="3104">
                  <c:v>-4775617.7753740009</c:v>
                </c:pt>
                <c:pt idx="3105">
                  <c:v>-4201863.0778890001</c:v>
                </c:pt>
                <c:pt idx="3106">
                  <c:v>-3600006.711162</c:v>
                </c:pt>
                <c:pt idx="3107">
                  <c:v>-2977738.9804029996</c:v>
                </c:pt>
                <c:pt idx="3108">
                  <c:v>-2341106.4750609994</c:v>
                </c:pt>
                <c:pt idx="3109">
                  <c:v>-1694814.4444339999</c:v>
                </c:pt>
                <c:pt idx="3110">
                  <c:v>-1042501.6718550001</c:v>
                </c:pt>
                <c:pt idx="3111">
                  <c:v>-386971.70635200001</c:v>
                </c:pt>
                <c:pt idx="3112">
                  <c:v>269620.71920200007</c:v>
                </c:pt>
                <c:pt idx="3113">
                  <c:v>925622.98555400001</c:v>
                </c:pt>
                <c:pt idx="3114">
                  <c:v>1579770.6843180002</c:v>
                </c:pt>
                <c:pt idx="3115">
                  <c:v>2231099.7904539993</c:v>
                </c:pt>
                <c:pt idx="3116">
                  <c:v>2878879.1263199998</c:v>
                </c:pt>
                <c:pt idx="3117">
                  <c:v>3522558.4327529995</c:v>
                </c:pt>
                <c:pt idx="3118">
                  <c:v>4161728.3747999999</c:v>
                </c:pt>
                <c:pt idx="3119">
                  <c:v>4796089.6552419998</c:v>
                </c:pt>
                <c:pt idx="3120">
                  <c:v>5425429.0813940009</c:v>
                </c:pt>
                <c:pt idx="3121">
                  <c:v>6049600.9508809997</c:v>
                </c:pt>
                <c:pt idx="3122">
                  <c:v>6668512.5184660004</c:v>
                </c:pt>
                <c:pt idx="3123">
                  <c:v>7282112.6055979999</c:v>
                </c:pt>
                <c:pt idx="3124">
                  <c:v>7890382.6398729989</c:v>
                </c:pt>
                <c:pt idx="3125">
                  <c:v>8493329.5812420007</c:v>
                </c:pt>
                <c:pt idx="3126">
                  <c:v>9090980.3195420001</c:v>
                </c:pt>
                <c:pt idx="3127">
                  <c:v>9683377.2243019976</c:v>
                </c:pt>
                <c:pt idx="3128">
                  <c:v>10270574.600732002</c:v>
                </c:pt>
                <c:pt idx="3129">
                  <c:v>10852635.861267</c:v>
                </c:pt>
                <c:pt idx="3130">
                  <c:v>11429631.264308</c:v>
                </c:pt>
                <c:pt idx="3131">
                  <c:v>12001636.104207</c:v>
                </c:pt>
                <c:pt idx="3132">
                  <c:v>12568729.261507001</c:v>
                </c:pt>
                <c:pt idx="3133">
                  <c:v>13130992.041678</c:v>
                </c:pt>
                <c:pt idx="3134">
                  <c:v>13688507.245596996</c:v>
                </c:pt>
                <c:pt idx="3135">
                  <c:v>14241358.426653001</c:v>
                </c:pt>
                <c:pt idx="3136">
                  <c:v>14789629.298527999</c:v>
                </c:pt>
                <c:pt idx="3137">
                  <c:v>15333403.264855999</c:v>
                </c:pt>
                <c:pt idx="3138">
                  <c:v>15872763.047665998</c:v>
                </c:pt>
                <c:pt idx="3139">
                  <c:v>16407790.395988004</c:v>
                </c:pt>
                <c:pt idx="3140">
                  <c:v>16938565.859595001</c:v>
                </c:pt>
                <c:pt idx="3141">
                  <c:v>17465168.615688998</c:v>
                </c:pt>
                <c:pt idx="3142">
                  <c:v>17987676.338661</c:v>
                </c:pt>
                <c:pt idx="3143">
                  <c:v>18506165.104855001</c:v>
                </c:pt>
                <c:pt idx="3144">
                  <c:v>19020709.325774997</c:v>
                </c:pt>
                <c:pt idx="3145">
                  <c:v>19531381.704374999</c:v>
                </c:pt>
                <c:pt idx="3146">
                  <c:v>20038253.210021999</c:v>
                </c:pt>
                <c:pt idx="3147">
                  <c:v>20541393.068549</c:v>
                </c:pt>
                <c:pt idx="3148">
                  <c:v>21040868.764417995</c:v>
                </c:pt>
                <c:pt idx="3149">
                  <c:v>21536746.052581999</c:v>
                </c:pt>
                <c:pt idx="3150">
                  <c:v>22029088.978034001</c:v>
                </c:pt>
                <c:pt idx="3151">
                  <c:v>22517959.901413992</c:v>
                </c:pt>
                <c:pt idx="3152">
                  <c:v>23003419.529304001</c:v>
                </c:pt>
                <c:pt idx="3153">
                  <c:v>23485526.948114999</c:v>
                </c:pt>
                <c:pt idx="3154">
                  <c:v>23964339.660647996</c:v>
                </c:pt>
                <c:pt idx="3155">
                  <c:v>24439913.624580003</c:v>
                </c:pt>
                <c:pt idx="3156">
                  <c:v>24912303.292249002</c:v>
                </c:pt>
                <c:pt idx="3157">
                  <c:v>25381561.651264999</c:v>
                </c:pt>
                <c:pt idx="3158">
                  <c:v>25847740.265507996</c:v>
                </c:pt>
                <c:pt idx="3159">
                  <c:v>26310889.316199005</c:v>
                </c:pt>
                <c:pt idx="3160">
                  <c:v>26771057.642772999</c:v>
                </c:pt>
                <c:pt idx="3161">
                  <c:v>27228292.783337995</c:v>
                </c:pt>
                <c:pt idx="3162">
                  <c:v>27682641.014554005</c:v>
                </c:pt>
                <c:pt idx="3163">
                  <c:v>28134147.390788</c:v>
                </c:pt>
                <c:pt idx="3164">
                  <c:v>28582855.782458995</c:v>
                </c:pt>
                <c:pt idx="3165">
                  <c:v>29028808.913481995</c:v>
                </c:pt>
                <c:pt idx="3166">
                  <c:v>29472048.397751998</c:v>
                </c:pt>
                <c:pt idx="3167">
                  <c:v>29912614.774640996</c:v>
                </c:pt>
                <c:pt idx="3168">
                  <c:v>30350547.543468997</c:v>
                </c:pt>
                <c:pt idx="3169">
                  <c:v>30785885.196938999</c:v>
                </c:pt>
                <c:pt idx="3170">
                  <c:v>31218665.253534999</c:v>
                </c:pt>
                <c:pt idx="3171">
                  <c:v>31648924.288873997</c:v>
                </c:pt>
                <c:pt idx="3172">
                  <c:v>32076697.966040995</c:v>
                </c:pt>
                <c:pt idx="3173">
                  <c:v>32502021.064895995</c:v>
                </c:pt>
                <c:pt idx="3174">
                  <c:v>32924927.510388006</c:v>
                </c:pt>
                <c:pt idx="3175">
                  <c:v>33345450.399893995</c:v>
                </c:pt>
                <c:pt idx="3176">
                  <c:v>33763622.029598013</c:v>
                </c:pt>
                <c:pt idx="3177">
                  <c:v>34179473.919945002</c:v>
                </c:pt>
                <c:pt idx="3178">
                  <c:v>34593036.840190999</c:v>
                </c:pt>
                <c:pt idx="3179">
                  <c:v>35004340.832072996</c:v>
                </c:pt>
                <c:pt idx="3180">
                  <c:v>35413415.23263301</c:v>
                </c:pt>
                <c:pt idx="3181">
                  <c:v>35820288.696222</c:v>
                </c:pt>
                <c:pt idx="3182">
                  <c:v>36224989.215705</c:v>
                </c:pt>
                <c:pt idx="3183">
                  <c:v>36627544.142903998</c:v>
                </c:pt>
                <c:pt idx="3184">
                  <c:v>37027980.208298013</c:v>
                </c:pt>
                <c:pt idx="3185">
                  <c:v>37426323.540018</c:v>
                </c:pt>
                <c:pt idx="3186">
                  <c:v>37822599.682144001</c:v>
                </c:pt>
                <c:pt idx="3187">
                  <c:v>38216833.61235299</c:v>
                </c:pt>
                <c:pt idx="3188">
                  <c:v>38609049.758921996</c:v>
                </c:pt>
                <c:pt idx="3189">
                  <c:v>38999272.017125994</c:v>
                </c:pt>
                <c:pt idx="3190">
                  <c:v>39387523.765042007</c:v>
                </c:pt>
                <c:pt idx="3191">
                  <c:v>39773827.878790997</c:v>
                </c:pt>
                <c:pt idx="3192">
                  <c:v>40158206.747240007</c:v>
                </c:pt>
                <c:pt idx="3193">
                  <c:v>40540682.286169</c:v>
                </c:pt>
                <c:pt idx="3194">
                  <c:v>40921275.951950997</c:v>
                </c:pt>
                <c:pt idx="3195">
                  <c:v>41300008.754741997</c:v>
                </c:pt>
                <c:pt idx="3196">
                  <c:v>41676901.27120401</c:v>
                </c:pt>
                <c:pt idx="3197">
                  <c:v>42051973.656792991</c:v>
                </c:pt>
                <c:pt idx="3198">
                  <c:v>42425245.657609001</c:v>
                </c:pt>
                <c:pt idx="3199">
                  <c:v>42796736.621845007</c:v>
                </c:pt>
                <c:pt idx="3200">
                  <c:v>43166465.510831997</c:v>
                </c:pt>
                <c:pt idx="3201">
                  <c:v>43534450.909707002</c:v>
                </c:pt>
                <c:pt idx="3202">
                  <c:v>43900711.037723996</c:v>
                </c:pt>
                <c:pt idx="3203">
                  <c:v>44265263.758206002</c:v>
                </c:pt>
                <c:pt idx="3204">
                  <c:v>44628126.588165</c:v>
                </c:pt>
                <c:pt idx="3205">
                  <c:v>44989316.707595006</c:v>
                </c:pt>
                <c:pt idx="3206">
                  <c:v>45348850.968459003</c:v>
                </c:pt>
                <c:pt idx="3207">
                  <c:v>45706745.903373994</c:v>
                </c:pt>
                <c:pt idx="3208">
                  <c:v>46063017.734010011</c:v>
                </c:pt>
                <c:pt idx="3209">
                  <c:v>46417682.379210003</c:v>
                </c:pt>
                <c:pt idx="3210">
                  <c:v>46770755.462849997</c:v>
                </c:pt>
                <c:pt idx="3211">
                  <c:v>47122252.321439005</c:v>
                </c:pt>
                <c:pt idx="3212">
                  <c:v>47472188.011470996</c:v>
                </c:pt>
                <c:pt idx="3213">
                  <c:v>47820577.316549994</c:v>
                </c:pt>
                <c:pt idx="3214">
                  <c:v>48167434.754276</c:v>
                </c:pt>
                <c:pt idx="3215">
                  <c:v>48512774.582919993</c:v>
                </c:pt>
                <c:pt idx="3216">
                  <c:v>48856610.807884991</c:v>
                </c:pt>
                <c:pt idx="3217">
                  <c:v>49198957.187963001</c:v>
                </c:pt>
                <c:pt idx="3218">
                  <c:v>49539827.241401002</c:v>
                </c:pt>
                <c:pt idx="3219">
                  <c:v>49879234.251773</c:v>
                </c:pt>
                <c:pt idx="3220">
                  <c:v>50217191.273676001</c:v>
                </c:pt>
                <c:pt idx="3221">
                  <c:v>50553711.138246007</c:v>
                </c:pt>
                <c:pt idx="3222">
                  <c:v>50888806.458510995</c:v>
                </c:pt>
                <c:pt idx="3223">
                  <c:v>51222489.634576999</c:v>
                </c:pt>
                <c:pt idx="3224">
                  <c:v>51554772.858661994</c:v>
                </c:pt>
                <c:pt idx="3225">
                  <c:v>51885668.119975999</c:v>
                </c:pt>
                <c:pt idx="3226">
                  <c:v>52215187.20945701</c:v>
                </c:pt>
                <c:pt idx="3227">
                  <c:v>52543341.724362999</c:v>
                </c:pt>
                <c:pt idx="3228">
                  <c:v>52870143.072737999</c:v>
                </c:pt>
                <c:pt idx="3229">
                  <c:v>53195602.477738</c:v>
                </c:pt>
                <c:pt idx="3230">
                  <c:v>53519730.981831998</c:v>
                </c:pt>
                <c:pt idx="3231">
                  <c:v>53842539.45088999</c:v>
                </c:pt>
                <c:pt idx="3232">
                  <c:v>54164038.578141004</c:v>
                </c:pt>
                <c:pt idx="3233">
                  <c:v>54484238.888028994</c:v>
                </c:pt>
                <c:pt idx="3234">
                  <c:v>54803150.739953004</c:v>
                </c:pt>
                <c:pt idx="3235">
                  <c:v>55120784.331899002</c:v>
                </c:pt>
                <c:pt idx="3236">
                  <c:v>55437149.703981996</c:v>
                </c:pt>
                <c:pt idx="3237">
                  <c:v>55752256.741871998</c:v>
                </c:pt>
                <c:pt idx="3238">
                  <c:v>56066115.180139005</c:v>
                </c:pt>
                <c:pt idx="3239">
                  <c:v>56378734.605499007</c:v>
                </c:pt>
                <c:pt idx="3240">
                  <c:v>56690124.459969997</c:v>
                </c:pt>
                <c:pt idx="3241">
                  <c:v>57000294.043948002</c:v>
                </c:pt>
                <c:pt idx="3242">
                  <c:v>57309252.519189999</c:v>
                </c:pt>
                <c:pt idx="3243">
                  <c:v>57617008.911726989</c:v>
                </c:pt>
                <c:pt idx="3244">
                  <c:v>57923572.114692003</c:v>
                </c:pt>
                <c:pt idx="3245">
                  <c:v>58228950.891070001</c:v>
                </c:pt>
                <c:pt idx="3246">
                  <c:v>58533153.876385987</c:v>
                </c:pt>
                <c:pt idx="3247">
                  <c:v>58836189.581310995</c:v>
                </c:pt>
                <c:pt idx="3248">
                  <c:v>59138066.394203007</c:v>
                </c:pt>
                <c:pt idx="3249">
                  <c:v>59438792.583585992</c:v>
                </c:pt>
                <c:pt idx="3250">
                  <c:v>59738376.300558999</c:v>
                </c:pt>
                <c:pt idx="3251">
                  <c:v>60036825.581144005</c:v>
                </c:pt>
                <c:pt idx="3252">
                  <c:v>60334148.348577</c:v>
                </c:pt>
                <c:pt idx="3253">
                  <c:v>60630352.415535003</c:v>
                </c:pt>
                <c:pt idx="3254">
                  <c:v>60925445.486312993</c:v>
                </c:pt>
                <c:pt idx="3255">
                  <c:v>61219435.158941999</c:v>
                </c:pt>
                <c:pt idx="3256">
                  <c:v>61512328.927251011</c:v>
                </c:pt>
                <c:pt idx="3257">
                  <c:v>61804134.18288599</c:v>
                </c:pt>
                <c:pt idx="3258">
                  <c:v>62094858.217269003</c:v>
                </c:pt>
                <c:pt idx="3259">
                  <c:v>62384508.223518007</c:v>
                </c:pt>
                <c:pt idx="3260">
                  <c:v>62673091.298309006</c:v>
                </c:pt>
                <c:pt idx="3261">
                  <c:v>62960614.443704993</c:v>
                </c:pt>
                <c:pt idx="3262">
                  <c:v>63247084.568932004</c:v>
                </c:pt>
                <c:pt idx="3263">
                  <c:v>63532508.492110997</c:v>
                </c:pt>
                <c:pt idx="3264">
                  <c:v>63816892.941955999</c:v>
                </c:pt>
                <c:pt idx="3265">
                  <c:v>64100244.559421994</c:v>
                </c:pt>
                <c:pt idx="3266">
                  <c:v>64382569.899324998</c:v>
                </c:pt>
                <c:pt idx="3267">
                  <c:v>64663875.431910999</c:v>
                </c:pt>
                <c:pt idx="3268">
                  <c:v>64944167.544396996</c:v>
                </c:pt>
                <c:pt idx="3269">
                  <c:v>65223452.54247199</c:v>
                </c:pt>
                <c:pt idx="3270">
                  <c:v>65501736.651765995</c:v>
                </c:pt>
                <c:pt idx="3271">
                  <c:v>65779026.019281998</c:v>
                </c:pt>
                <c:pt idx="3272">
                  <c:v>66055326.714794002</c:v>
                </c:pt>
                <c:pt idx="3273">
                  <c:v>66330644.732216001</c:v>
                </c:pt>
                <c:pt idx="3274">
                  <c:v>66604985.990941003</c:v>
                </c:pt>
                <c:pt idx="3275">
                  <c:v>66878356.337141998</c:v>
                </c:pt>
                <c:pt idx="3276">
                  <c:v>67150761.54505299</c:v>
                </c:pt>
                <c:pt idx="3277">
                  <c:v>67422207.318213999</c:v>
                </c:pt>
                <c:pt idx="3278">
                  <c:v>67692699.290693998</c:v>
                </c:pt>
                <c:pt idx="3279">
                  <c:v>67962243.028276995</c:v>
                </c:pt>
                <c:pt idx="3280">
                  <c:v>68230844.029635981</c:v>
                </c:pt>
                <c:pt idx="3281">
                  <c:v>68498507.727469996</c:v>
                </c:pt>
                <c:pt idx="3282">
                  <c:v>68765239.489617005</c:v>
                </c:pt>
                <c:pt idx="3283">
                  <c:v>69031044.620147988</c:v>
                </c:pt>
                <c:pt idx="3284">
                  <c:v>69295928.360436007</c:v>
                </c:pt>
                <c:pt idx="3285">
                  <c:v>69559895.890193</c:v>
                </c:pt>
                <c:pt idx="3286">
                  <c:v>69822952.328499004</c:v>
                </c:pt>
                <c:pt idx="3287">
                  <c:v>70085102.734799981</c:v>
                </c:pt>
                <c:pt idx="3288">
                  <c:v>70346352.109881982</c:v>
                </c:pt>
                <c:pt idx="3289">
                  <c:v>70606705.396832988</c:v>
                </c:pt>
                <c:pt idx="3290">
                  <c:v>70866167.481981993</c:v>
                </c:pt>
                <c:pt idx="3291">
                  <c:v>71124743.19580999</c:v>
                </c:pt>
                <c:pt idx="3292">
                  <c:v>71382437.313853979</c:v>
                </c:pt>
                <c:pt idx="3293">
                  <c:v>71639254.557585001</c:v>
                </c:pt>
                <c:pt idx="3294">
                  <c:v>71895199.595267996</c:v>
                </c:pt>
                <c:pt idx="3295">
                  <c:v>72150277.042809993</c:v>
                </c:pt>
                <c:pt idx="3296">
                  <c:v>72404491.464579999</c:v>
                </c:pt>
                <c:pt idx="3297">
                  <c:v>72657847.374222964</c:v>
                </c:pt>
                <c:pt idx="3298">
                  <c:v>72910349.235453978</c:v>
                </c:pt>
                <c:pt idx="3299">
                  <c:v>73162001.462827995</c:v>
                </c:pt>
                <c:pt idx="3300">
                  <c:v>73412808.422509</c:v>
                </c:pt>
                <c:pt idx="3301">
                  <c:v>73662774.433009997</c:v>
                </c:pt>
                <c:pt idx="3302">
                  <c:v>73911903.765929982</c:v>
                </c:pt>
                <c:pt idx="3303">
                  <c:v>74160200.646663979</c:v>
                </c:pt>
                <c:pt idx="3304">
                  <c:v>74407669.255108982</c:v>
                </c:pt>
                <c:pt idx="3305">
                  <c:v>74654313.72634998</c:v>
                </c:pt>
                <c:pt idx="3306">
                  <c:v>74900138.151337981</c:v>
                </c:pt>
                <c:pt idx="3307">
                  <c:v>75145146.577549964</c:v>
                </c:pt>
                <c:pt idx="3308">
                  <c:v>75389343.009636</c:v>
                </c:pt>
                <c:pt idx="3309">
                  <c:v>75632731.410056993</c:v>
                </c:pt>
                <c:pt idx="3310">
                  <c:v>75875315.699709982</c:v>
                </c:pt>
                <c:pt idx="3311">
                  <c:v>76117099.758535981</c:v>
                </c:pt>
                <c:pt idx="3312">
                  <c:v>76358087.426125005</c:v>
                </c:pt>
                <c:pt idx="3313">
                  <c:v>76598282.502300993</c:v>
                </c:pt>
                <c:pt idx="3314">
                  <c:v>76837688.747701004</c:v>
                </c:pt>
                <c:pt idx="3315">
                  <c:v>77076309.884342983</c:v>
                </c:pt>
                <c:pt idx="3316">
                  <c:v>77314149.596178994</c:v>
                </c:pt>
                <c:pt idx="3317">
                  <c:v>77551211.529641986</c:v>
                </c:pt>
                <c:pt idx="3318">
                  <c:v>77787499.294182003</c:v>
                </c:pt>
                <c:pt idx="3319">
                  <c:v>78023016.462791994</c:v>
                </c:pt>
                <c:pt idx="3320">
                  <c:v>78257766.572521985</c:v>
                </c:pt>
                <c:pt idx="3321">
                  <c:v>78491753.124984965</c:v>
                </c:pt>
                <c:pt idx="3322">
                  <c:v>78724979.586855978</c:v>
                </c:pt>
                <c:pt idx="3323">
                  <c:v>78957449.390359998</c:v>
                </c:pt>
                <c:pt idx="3324">
                  <c:v>79189165.933746994</c:v>
                </c:pt>
                <c:pt idx="3325">
                  <c:v>79420132.581768006</c:v>
                </c:pt>
                <c:pt idx="3326">
                  <c:v>79650352.666132987</c:v>
                </c:pt>
                <c:pt idx="3327">
                  <c:v>79879829.485964999</c:v>
                </c:pt>
                <c:pt idx="3328">
                  <c:v>80108566.308246002</c:v>
                </c:pt>
                <c:pt idx="3329">
                  <c:v>80336566.368255004</c:v>
                </c:pt>
                <c:pt idx="3330">
                  <c:v>80563832.869997993</c:v>
                </c:pt>
                <c:pt idx="3331">
                  <c:v>80790368.986627981</c:v>
                </c:pt>
                <c:pt idx="3332">
                  <c:v>81016177.860863</c:v>
                </c:pt>
                <c:pt idx="3333">
                  <c:v>81241262.605388001</c:v>
                </c:pt>
                <c:pt idx="3334">
                  <c:v>81465626.303260997</c:v>
                </c:pt>
                <c:pt idx="3335">
                  <c:v>81689272.008305997</c:v>
                </c:pt>
                <c:pt idx="3336">
                  <c:v>81912202.745495021</c:v>
                </c:pt>
                <c:pt idx="3337">
                  <c:v>82134421.511331007</c:v>
                </c:pt>
                <c:pt idx="3338">
                  <c:v>82355931.274220988</c:v>
                </c:pt>
                <c:pt idx="3339">
                  <c:v>82576734.974843964</c:v>
                </c:pt>
                <c:pt idx="3340">
                  <c:v>82796835.526508987</c:v>
                </c:pt>
                <c:pt idx="3341">
                  <c:v>83016235.81550999</c:v>
                </c:pt>
                <c:pt idx="3342">
                  <c:v>83234938.701479018</c:v>
                </c:pt>
                <c:pt idx="3343">
                  <c:v>83452947.017722979</c:v>
                </c:pt>
                <c:pt idx="3344">
                  <c:v>83670263.571562991</c:v>
                </c:pt>
                <c:pt idx="3345">
                  <c:v>83886891.144666001</c:v>
                </c:pt>
                <c:pt idx="3346">
                  <c:v>84102832.493369028</c:v>
                </c:pt>
                <c:pt idx="3347">
                  <c:v>84318090.349002004</c:v>
                </c:pt>
                <c:pt idx="3348">
                  <c:v>84532667.418201014</c:v>
                </c:pt>
                <c:pt idx="3349">
                  <c:v>84746566.383219004</c:v>
                </c:pt>
                <c:pt idx="3350">
                  <c:v>84959789.902228013</c:v>
                </c:pt>
                <c:pt idx="3351">
                  <c:v>85172340.609623984</c:v>
                </c:pt>
                <c:pt idx="3352">
                  <c:v>85384221.116316006</c:v>
                </c:pt>
                <c:pt idx="3353">
                  <c:v>85595434.010020003</c:v>
                </c:pt>
                <c:pt idx="3354">
                  <c:v>85805981.855543971</c:v>
                </c:pt>
                <c:pt idx="3355">
                  <c:v>86015867.195067003</c:v>
                </c:pt>
                <c:pt idx="3356">
                  <c:v>86225092.548416018</c:v>
                </c:pt>
                <c:pt idx="3357">
                  <c:v>86433660.413340017</c:v>
                </c:pt>
                <c:pt idx="3358">
                  <c:v>86641573.26577498</c:v>
                </c:pt>
                <c:pt idx="3359">
                  <c:v>86848833.560105994</c:v>
                </c:pt>
                <c:pt idx="3360">
                  <c:v>87055443.729432002</c:v>
                </c:pt>
                <c:pt idx="3361">
                  <c:v>87261406.185813963</c:v>
                </c:pt>
                <c:pt idx="3362">
                  <c:v>87466723.320531964</c:v>
                </c:pt>
                <c:pt idx="3363">
                  <c:v>87671397.504326999</c:v>
                </c:pt>
                <c:pt idx="3364">
                  <c:v>87875431.087647989</c:v>
                </c:pt>
                <c:pt idx="3365">
                  <c:v>88078826.400888994</c:v>
                </c:pt>
                <c:pt idx="3366">
                  <c:v>88281585.754626989</c:v>
                </c:pt>
                <c:pt idx="3367">
                  <c:v>88483711.439851999</c:v>
                </c:pt>
                <c:pt idx="3368">
                  <c:v>88685205.728198007</c:v>
                </c:pt>
                <c:pt idx="3369">
                  <c:v>88886070.872163981</c:v>
                </c:pt>
                <c:pt idx="3370">
                  <c:v>89086309.105339989</c:v>
                </c:pt>
                <c:pt idx="3371">
                  <c:v>89285922.642622992</c:v>
                </c:pt>
                <c:pt idx="3372">
                  <c:v>89484913.680431992</c:v>
                </c:pt>
                <c:pt idx="3373">
                  <c:v>89683284.396919981</c:v>
                </c:pt>
                <c:pt idx="3374">
                  <c:v>89881036.952182993</c:v>
                </c:pt>
                <c:pt idx="3375">
                  <c:v>90078173.488463014</c:v>
                </c:pt>
                <c:pt idx="3376">
                  <c:v>90274696.130353987</c:v>
                </c:pt>
                <c:pt idx="3377">
                  <c:v>90470606.984999001</c:v>
                </c:pt>
                <c:pt idx="3378">
                  <c:v>90665908.142285019</c:v>
                </c:pt>
                <c:pt idx="3379">
                  <c:v>90860601.675038964</c:v>
                </c:pt>
                <c:pt idx="3380">
                  <c:v>91054689.639219001</c:v>
                </c:pt>
                <c:pt idx="3381">
                  <c:v>91248174.074098989</c:v>
                </c:pt>
                <c:pt idx="3382">
                  <c:v>91441057.002453998</c:v>
                </c:pt>
                <c:pt idx="3383">
                  <c:v>91633340.430745006</c:v>
                </c:pt>
                <c:pt idx="3384">
                  <c:v>91825026.349298015</c:v>
                </c:pt>
                <c:pt idx="3385">
                  <c:v>92016116.732477009</c:v>
                </c:pt>
                <c:pt idx="3386">
                  <c:v>92206613.538866013</c:v>
                </c:pt>
                <c:pt idx="3387">
                  <c:v>92396518.711432993</c:v>
                </c:pt>
                <c:pt idx="3388">
                  <c:v>92585834.177703977</c:v>
                </c:pt>
                <c:pt idx="3389">
                  <c:v>92774561.849930003</c:v>
                </c:pt>
                <c:pt idx="3390">
                  <c:v>92962703.625249967</c:v>
                </c:pt>
                <c:pt idx="3391">
                  <c:v>93150261.385853976</c:v>
                </c:pt>
                <c:pt idx="3392">
                  <c:v>93337236.999144003</c:v>
                </c:pt>
                <c:pt idx="3393">
                  <c:v>93523632.317889005</c:v>
                </c:pt>
                <c:pt idx="3394">
                  <c:v>93709449.180384979</c:v>
                </c:pt>
                <c:pt idx="3395">
                  <c:v>93894689.410602003</c:v>
                </c:pt>
                <c:pt idx="3396">
                  <c:v>94079354.818342</c:v>
                </c:pt>
                <c:pt idx="3397">
                  <c:v>94263447.199385017</c:v>
                </c:pt>
                <c:pt idx="3398">
                  <c:v>94446968.335632965</c:v>
                </c:pt>
                <c:pt idx="3399">
                  <c:v>94629919.995261014</c:v>
                </c:pt>
                <c:pt idx="3400">
                  <c:v>94812303.932855994</c:v>
                </c:pt>
                <c:pt idx="3401">
                  <c:v>94994121.889557987</c:v>
                </c:pt>
                <c:pt idx="3402">
                  <c:v>95175375.593200013</c:v>
                </c:pt>
                <c:pt idx="3403">
                  <c:v>95356066.758447006</c:v>
                </c:pt>
                <c:pt idx="3404">
                  <c:v>95536197.086926982</c:v>
                </c:pt>
                <c:pt idx="3405">
                  <c:v>95715768.267368019</c:v>
                </c:pt>
                <c:pt idx="3406">
                  <c:v>95894781.975728989</c:v>
                </c:pt>
                <c:pt idx="3407">
                  <c:v>96073239.875327989</c:v>
                </c:pt>
                <c:pt idx="3408">
                  <c:v>96251143.616971001</c:v>
                </c:pt>
                <c:pt idx="3409">
                  <c:v>96428494.839080006</c:v>
                </c:pt>
                <c:pt idx="3410">
                  <c:v>96605295.167816982</c:v>
                </c:pt>
                <c:pt idx="3411">
                  <c:v>96781546.217203006</c:v>
                </c:pt>
                <c:pt idx="3412">
                  <c:v>96957249.589248002</c:v>
                </c:pt>
                <c:pt idx="3413">
                  <c:v>97132406.87405999</c:v>
                </c:pt>
                <c:pt idx="3414">
                  <c:v>97307019.649973005</c:v>
                </c:pt>
                <c:pt idx="3415">
                  <c:v>97481089.483657002</c:v>
                </c:pt>
                <c:pt idx="3416">
                  <c:v>97654617.930235997</c:v>
                </c:pt>
                <c:pt idx="3417">
                  <c:v>97827606.533401012</c:v>
                </c:pt>
                <c:pt idx="3418">
                  <c:v>98000056.825521976</c:v>
                </c:pt>
                <c:pt idx="3419">
                  <c:v>98171970.327756986</c:v>
                </c:pt>
                <c:pt idx="3420">
                  <c:v>98343348.550166994</c:v>
                </c:pt>
                <c:pt idx="3421">
                  <c:v>98514192.991815016</c:v>
                </c:pt>
                <c:pt idx="3422">
                  <c:v>98684505.140879005</c:v>
                </c:pt>
                <c:pt idx="3423">
                  <c:v>98854286.474754989</c:v>
                </c:pt>
                <c:pt idx="3424">
                  <c:v>99023538.460160017</c:v>
                </c:pt>
                <c:pt idx="3425">
                  <c:v>99192262.55323498</c:v>
                </c:pt>
                <c:pt idx="3426">
                  <c:v>99360460.19964698</c:v>
                </c:pt>
                <c:pt idx="3427">
                  <c:v>99528132.834683985</c:v>
                </c:pt>
                <c:pt idx="3428">
                  <c:v>99695281.883361995</c:v>
                </c:pt>
                <c:pt idx="3429">
                  <c:v>99861908.760512978</c:v>
                </c:pt>
                <c:pt idx="3430">
                  <c:v>100028014.87088798</c:v>
                </c:pt>
                <c:pt idx="3431">
                  <c:v>100193601.609248</c:v>
                </c:pt>
                <c:pt idx="3432">
                  <c:v>100358670.360457</c:v>
                </c:pt>
                <c:pt idx="3433">
                  <c:v>100523222.49957801</c:v>
                </c:pt>
                <c:pt idx="3434">
                  <c:v>100687259.39196099</c:v>
                </c:pt>
                <c:pt idx="3435">
                  <c:v>100850782.39333601</c:v>
                </c:pt>
                <c:pt idx="3436">
                  <c:v>101013792.84989701</c:v>
                </c:pt>
                <c:pt idx="3437">
                  <c:v>101176292.09839702</c:v>
                </c:pt>
                <c:pt idx="3438">
                  <c:v>101338281.46622799</c:v>
                </c:pt>
                <c:pt idx="3439">
                  <c:v>101499762.27151099</c:v>
                </c:pt>
                <c:pt idx="3440">
                  <c:v>101660735.82317799</c:v>
                </c:pt>
                <c:pt idx="3441">
                  <c:v>101821203.421059</c:v>
                </c:pt>
                <c:pt idx="3442">
                  <c:v>101981166.35596098</c:v>
                </c:pt>
                <c:pt idx="3443">
                  <c:v>102140625.909751</c:v>
                </c:pt>
                <c:pt idx="3444">
                  <c:v>102299583.35543901</c:v>
                </c:pt>
                <c:pt idx="3445">
                  <c:v>102458039.95725298</c:v>
                </c:pt>
                <c:pt idx="3446">
                  <c:v>102615996.97071998</c:v>
                </c:pt>
                <c:pt idx="3447">
                  <c:v>102773455.642747</c:v>
                </c:pt>
                <c:pt idx="3448">
                  <c:v>102930417.21168999</c:v>
                </c:pt>
                <c:pt idx="3449">
                  <c:v>103086882.90743801</c:v>
                </c:pt>
                <c:pt idx="3450">
                  <c:v>103242853.95148201</c:v>
                </c:pt>
                <c:pt idx="3451">
                  <c:v>103398331.55699401</c:v>
                </c:pt>
                <c:pt idx="3452">
                  <c:v>103553316.92889601</c:v>
                </c:pt>
                <c:pt idx="3453">
                  <c:v>103707811.26393501</c:v>
                </c:pt>
                <c:pt idx="3454">
                  <c:v>103861815.75075099</c:v>
                </c:pt>
                <c:pt idx="3455">
                  <c:v>104015331.56995298</c:v>
                </c:pt>
                <c:pt idx="3456">
                  <c:v>104168359.89418502</c:v>
                </c:pt>
                <c:pt idx="3457">
                  <c:v>104320901.88819398</c:v>
                </c:pt>
                <c:pt idx="3458">
                  <c:v>104472958.708903</c:v>
                </c:pt>
                <c:pt idx="3459">
                  <c:v>104624531.505473</c:v>
                </c:pt>
                <c:pt idx="3460">
                  <c:v>104775621.41937304</c:v>
                </c:pt>
                <c:pt idx="3461">
                  <c:v>104926229.58444299</c:v>
                </c:pt>
                <c:pt idx="3462">
                  <c:v>105076357.12696399</c:v>
                </c:pt>
                <c:pt idx="3463">
                  <c:v>105226005.16571601</c:v>
                </c:pt>
                <c:pt idx="3464">
                  <c:v>105375174.81204498</c:v>
                </c:pt>
                <c:pt idx="3465">
                  <c:v>105523867.169927</c:v>
                </c:pt>
                <c:pt idx="3466">
                  <c:v>105672083.336026</c:v>
                </c:pt>
                <c:pt idx="3467">
                  <c:v>105819824.39976102</c:v>
                </c:pt>
                <c:pt idx="3468">
                  <c:v>105967091.44336103</c:v>
                </c:pt>
                <c:pt idx="3469">
                  <c:v>106113885.54192699</c:v>
                </c:pt>
                <c:pt idx="3470">
                  <c:v>106260207.76349401</c:v>
                </c:pt>
                <c:pt idx="3471">
                  <c:v>106406059.16908599</c:v>
                </c:pt>
                <c:pt idx="3472">
                  <c:v>106551440.81277601</c:v>
                </c:pt>
                <c:pt idx="3473">
                  <c:v>106696353.741743</c:v>
                </c:pt>
                <c:pt idx="3474">
                  <c:v>106840798.99632701</c:v>
                </c:pt>
                <c:pt idx="3475">
                  <c:v>106984777.61008802</c:v>
                </c:pt>
                <c:pt idx="3476">
                  <c:v>107128290.60985801</c:v>
                </c:pt>
                <c:pt idx="3477">
                  <c:v>107271339.015799</c:v>
                </c:pt>
                <c:pt idx="3478">
                  <c:v>107413923.84145699</c:v>
                </c:pt>
                <c:pt idx="3479">
                  <c:v>107556046.09381102</c:v>
                </c:pt>
                <c:pt idx="3480">
                  <c:v>107697706.773332</c:v>
                </c:pt>
                <c:pt idx="3481">
                  <c:v>107838906.87403099</c:v>
                </c:pt>
                <c:pt idx="3482">
                  <c:v>107979647.383515</c:v>
                </c:pt>
                <c:pt idx="3483">
                  <c:v>108119929.283033</c:v>
                </c:pt>
                <c:pt idx="3484">
                  <c:v>108259753.54753</c:v>
                </c:pt>
                <c:pt idx="3485">
                  <c:v>108399121.14569898</c:v>
                </c:pt>
                <c:pt idx="3486">
                  <c:v>108538033.04002599</c:v>
                </c:pt>
                <c:pt idx="3487">
                  <c:v>108676490.18683998</c:v>
                </c:pt>
                <c:pt idx="3488">
                  <c:v>108814493.53636701</c:v>
                </c:pt>
                <c:pt idx="3489">
                  <c:v>108952044.03276899</c:v>
                </c:pt>
                <c:pt idx="3490">
                  <c:v>109089142.614199</c:v>
                </c:pt>
                <c:pt idx="3491">
                  <c:v>109225790.212843</c:v>
                </c:pt>
                <c:pt idx="3492">
                  <c:v>109361987.754972</c:v>
                </c:pt>
                <c:pt idx="3493">
                  <c:v>109497736.16098</c:v>
                </c:pt>
                <c:pt idx="3494">
                  <c:v>109633036.34543702</c:v>
                </c:pt>
                <c:pt idx="3495">
                  <c:v>109767889.217131</c:v>
                </c:pt>
                <c:pt idx="3496">
                  <c:v>109902295.67911001</c:v>
                </c:pt>
                <c:pt idx="3497">
                  <c:v>110036256.62872998</c:v>
                </c:pt>
                <c:pt idx="3498">
                  <c:v>110169772.957697</c:v>
                </c:pt>
                <c:pt idx="3499">
                  <c:v>110302845.552108</c:v>
                </c:pt>
                <c:pt idx="3500">
                  <c:v>110435475.29249804</c:v>
                </c:pt>
                <c:pt idx="3501">
                  <c:v>110567663.05387899</c:v>
                </c:pt>
                <c:pt idx="3502">
                  <c:v>110699409.705782</c:v>
                </c:pt>
                <c:pt idx="3503">
                  <c:v>110830716.11229801</c:v>
                </c:pt>
                <c:pt idx="3504">
                  <c:v>110961583.132122</c:v>
                </c:pt>
                <c:pt idx="3505">
                  <c:v>111092011.618588</c:v>
                </c:pt>
                <c:pt idx="3506">
                  <c:v>111222002.419714</c:v>
                </c:pt>
                <c:pt idx="3507">
                  <c:v>111351556.37823801</c:v>
                </c:pt>
                <c:pt idx="3508">
                  <c:v>111480674.331662</c:v>
                </c:pt>
                <c:pt idx="3509">
                  <c:v>111609357.11228199</c:v>
                </c:pt>
                <c:pt idx="3510">
                  <c:v>111737605.54723802</c:v>
                </c:pt>
                <c:pt idx="3511">
                  <c:v>111865420.45854101</c:v>
                </c:pt>
                <c:pt idx="3512">
                  <c:v>111992802.66311702</c:v>
                </c:pt>
                <c:pt idx="3513">
                  <c:v>112119752.97284399</c:v>
                </c:pt>
                <c:pt idx="3514">
                  <c:v>112246272.19458598</c:v>
                </c:pt>
                <c:pt idx="3515">
                  <c:v>112372361.13022998</c:v>
                </c:pt>
                <c:pt idx="3516">
                  <c:v>112498020.57672396</c:v>
                </c:pt>
                <c:pt idx="3517">
                  <c:v>112623251.32611199</c:v>
                </c:pt>
                <c:pt idx="3518">
                  <c:v>112748054.165567</c:v>
                </c:pt>
                <c:pt idx="3519">
                  <c:v>112872429.87742898</c:v>
                </c:pt>
                <c:pt idx="3520">
                  <c:v>112996379.23923799</c:v>
                </c:pt>
                <c:pt idx="3521">
                  <c:v>113119903.02377</c:v>
                </c:pt>
                <c:pt idx="3522">
                  <c:v>113243001.99906804</c:v>
                </c:pt>
                <c:pt idx="3523">
                  <c:v>113365676.92847604</c:v>
                </c:pt>
                <c:pt idx="3524">
                  <c:v>113487928.570677</c:v>
                </c:pt>
                <c:pt idx="3525">
                  <c:v>113609757.67971899</c:v>
                </c:pt>
                <c:pt idx="3526">
                  <c:v>113731165.00505298</c:v>
                </c:pt>
                <c:pt idx="3527">
                  <c:v>113852151.29155998</c:v>
                </c:pt>
                <c:pt idx="3528">
                  <c:v>113972717.279589</c:v>
                </c:pt>
                <c:pt idx="3529">
                  <c:v>114092863.70498498</c:v>
                </c:pt>
                <c:pt idx="3530">
                  <c:v>114212591.29911901</c:v>
                </c:pt>
                <c:pt idx="3531">
                  <c:v>114331900.788922</c:v>
                </c:pt>
                <c:pt idx="3532">
                  <c:v>114450792.896915</c:v>
                </c:pt>
                <c:pt idx="3533">
                  <c:v>114569268.34123802</c:v>
                </c:pt>
                <c:pt idx="3534">
                  <c:v>114687327.83568101</c:v>
                </c:pt>
                <c:pt idx="3535">
                  <c:v>114804972.08971401</c:v>
                </c:pt>
                <c:pt idx="3536">
                  <c:v>114922201.808515</c:v>
                </c:pt>
                <c:pt idx="3537">
                  <c:v>115039017.693002</c:v>
                </c:pt>
                <c:pt idx="3538">
                  <c:v>115155420.439859</c:v>
                </c:pt>
                <c:pt idx="3539">
                  <c:v>115271410.74156602</c:v>
                </c:pt>
                <c:pt idx="3540">
                  <c:v>115386989.28642702</c:v>
                </c:pt>
                <c:pt idx="3541">
                  <c:v>115502156.758598</c:v>
                </c:pt>
                <c:pt idx="3542">
                  <c:v>115616913.83811502</c:v>
                </c:pt>
                <c:pt idx="3543">
                  <c:v>115731261.200922</c:v>
                </c:pt>
                <c:pt idx="3544">
                  <c:v>115845199.51889801</c:v>
                </c:pt>
                <c:pt idx="3545">
                  <c:v>115958729.45988202</c:v>
                </c:pt>
                <c:pt idx="3546">
                  <c:v>116071851.68770298</c:v>
                </c:pt>
                <c:pt idx="3547">
                  <c:v>116184566.862204</c:v>
                </c:pt>
                <c:pt idx="3548">
                  <c:v>116296875.63926999</c:v>
                </c:pt>
                <c:pt idx="3549">
                  <c:v>116408778.67085199</c:v>
                </c:pt>
                <c:pt idx="3550">
                  <c:v>116520276.60499299</c:v>
                </c:pt>
                <c:pt idx="3551">
                  <c:v>116631370.08585699</c:v>
                </c:pt>
                <c:pt idx="3552">
                  <c:v>116742059.753749</c:v>
                </c:pt>
                <c:pt idx="3553">
                  <c:v>116852346.245143</c:v>
                </c:pt>
                <c:pt idx="3554">
                  <c:v>116962230.19270502</c:v>
                </c:pt>
                <c:pt idx="3555">
                  <c:v>117071712.22532198</c:v>
                </c:pt>
                <c:pt idx="3556">
                  <c:v>117180792.96811999</c:v>
                </c:pt>
                <c:pt idx="3557">
                  <c:v>117289473.04249102</c:v>
                </c:pt>
                <c:pt idx="3558">
                  <c:v>117397753.066117</c:v>
                </c:pt>
                <c:pt idx="3559">
                  <c:v>117505633.65299502</c:v>
                </c:pt>
                <c:pt idx="3560">
                  <c:v>117613115.41345601</c:v>
                </c:pt>
                <c:pt idx="3561">
                  <c:v>117720198.954193</c:v>
                </c:pt>
                <c:pt idx="3562">
                  <c:v>117826884.878281</c:v>
                </c:pt>
                <c:pt idx="3563">
                  <c:v>117933173.7852</c:v>
                </c:pt>
                <c:pt idx="3564">
                  <c:v>118039066.27085799</c:v>
                </c:pt>
                <c:pt idx="3565">
                  <c:v>118144562.92761399</c:v>
                </c:pt>
                <c:pt idx="3566">
                  <c:v>118249664.344299</c:v>
                </c:pt>
                <c:pt idx="3567">
                  <c:v>118354371.10623798</c:v>
                </c:pt>
                <c:pt idx="3568">
                  <c:v>118458683.79527099</c:v>
                </c:pt>
                <c:pt idx="3569">
                  <c:v>118562602.98977701</c:v>
                </c:pt>
                <c:pt idx="3570">
                  <c:v>118666129.26469301</c:v>
                </c:pt>
                <c:pt idx="3571">
                  <c:v>118769263.191535</c:v>
                </c:pt>
                <c:pt idx="3572">
                  <c:v>118872005.33842</c:v>
                </c:pt>
                <c:pt idx="3573">
                  <c:v>118974356.270087</c:v>
                </c:pt>
                <c:pt idx="3574">
                  <c:v>119076316.54791501</c:v>
                </c:pt>
                <c:pt idx="3575">
                  <c:v>119177886.729947</c:v>
                </c:pt>
                <c:pt idx="3576">
                  <c:v>119279067.370905</c:v>
                </c:pt>
                <c:pt idx="3577">
                  <c:v>119379859.02221702</c:v>
                </c:pt>
                <c:pt idx="3578">
                  <c:v>119480262.23203</c:v>
                </c:pt>
                <c:pt idx="3579">
                  <c:v>119580277.54523398</c:v>
                </c:pt>
                <c:pt idx="3580">
                  <c:v>119679905.50347704</c:v>
                </c:pt>
                <c:pt idx="3581">
                  <c:v>119779146.64519</c:v>
                </c:pt>
                <c:pt idx="3582">
                  <c:v>119878001.50560099</c:v>
                </c:pt>
                <c:pt idx="3583">
                  <c:v>119976470.61675799</c:v>
                </c:pt>
                <c:pt idx="3584">
                  <c:v>120074554.50754398</c:v>
                </c:pt>
                <c:pt idx="3585">
                  <c:v>120172253.70369501</c:v>
                </c:pt>
                <c:pt idx="3586">
                  <c:v>120269568.727825</c:v>
                </c:pt>
                <c:pt idx="3587">
                  <c:v>120366500.09943502</c:v>
                </c:pt>
                <c:pt idx="3588">
                  <c:v>120463048.33493799</c:v>
                </c:pt>
                <c:pt idx="3589">
                  <c:v>120559213.94767602</c:v>
                </c:pt>
                <c:pt idx="3590">
                  <c:v>120654997.447932</c:v>
                </c:pt>
                <c:pt idx="3591">
                  <c:v>120750399.34295398</c:v>
                </c:pt>
                <c:pt idx="3592">
                  <c:v>120845420.13697</c:v>
                </c:pt>
                <c:pt idx="3593">
                  <c:v>120940060.33120501</c:v>
                </c:pt>
                <c:pt idx="3594">
                  <c:v>121034320.42389899</c:v>
                </c:pt>
                <c:pt idx="3595">
                  <c:v>121128200.91032101</c:v>
                </c:pt>
                <c:pt idx="3596">
                  <c:v>121221702.28279002</c:v>
                </c:pt>
                <c:pt idx="3597">
                  <c:v>121314825.03069</c:v>
                </c:pt>
                <c:pt idx="3598">
                  <c:v>121407569.64048302</c:v>
                </c:pt>
                <c:pt idx="3599">
                  <c:v>121499936.59573199</c:v>
                </c:pt>
                <c:pt idx="3600">
                  <c:v>121591926.37710999</c:v>
                </c:pt>
                <c:pt idx="3601">
                  <c:v>121683539.46242301</c:v>
                </c:pt>
                <c:pt idx="3602">
                  <c:v>121774776.32661998</c:v>
                </c:pt>
                <c:pt idx="3603">
                  <c:v>121865637.44181199</c:v>
                </c:pt>
                <c:pt idx="3604">
                  <c:v>121956123.27728599</c:v>
                </c:pt>
                <c:pt idx="3605">
                  <c:v>122046234.299522</c:v>
                </c:pt>
                <c:pt idx="3606">
                  <c:v>122135970.97220699</c:v>
                </c:pt>
                <c:pt idx="3607">
                  <c:v>122225333.75624998</c:v>
                </c:pt>
                <c:pt idx="3608">
                  <c:v>122314323.109799</c:v>
                </c:pt>
                <c:pt idx="3609">
                  <c:v>122402939.48825498</c:v>
                </c:pt>
                <c:pt idx="3610">
                  <c:v>122491183.344284</c:v>
                </c:pt>
                <c:pt idx="3611">
                  <c:v>122579055.12783699</c:v>
                </c:pt>
                <c:pt idx="3612">
                  <c:v>122666555.28616002</c:v>
                </c:pt>
                <c:pt idx="3613">
                  <c:v>122753684.26380901</c:v>
                </c:pt>
                <c:pt idx="3614">
                  <c:v>122840442.50266799</c:v>
                </c:pt>
                <c:pt idx="3615">
                  <c:v>122926830.44195801</c:v>
                </c:pt>
                <c:pt idx="3616">
                  <c:v>123012848.518253</c:v>
                </c:pt>
                <c:pt idx="3617">
                  <c:v>123098497.165497</c:v>
                </c:pt>
                <c:pt idx="3618">
                  <c:v>123183776.81501399</c:v>
                </c:pt>
                <c:pt idx="3619">
                  <c:v>123268687.89552099</c:v>
                </c:pt>
                <c:pt idx="3620">
                  <c:v>123353230.83314398</c:v>
                </c:pt>
                <c:pt idx="3621">
                  <c:v>123437406.051433</c:v>
                </c:pt>
                <c:pt idx="3622">
                  <c:v>123521213.97137001</c:v>
                </c:pt>
                <c:pt idx="3623">
                  <c:v>123604655.01138604</c:v>
                </c:pt>
                <c:pt idx="3624">
                  <c:v>123687729.58737502</c:v>
                </c:pt>
                <c:pt idx="3625">
                  <c:v>123770438.112701</c:v>
                </c:pt>
                <c:pt idx="3626">
                  <c:v>123852780.99822001</c:v>
                </c:pt>
                <c:pt idx="3627">
                  <c:v>123934758.65228498</c:v>
                </c:pt>
                <c:pt idx="3628">
                  <c:v>124016371.48075998</c:v>
                </c:pt>
                <c:pt idx="3629">
                  <c:v>124097619.88703698</c:v>
                </c:pt>
                <c:pt idx="3630">
                  <c:v>124178504.27204299</c:v>
                </c:pt>
                <c:pt idx="3631">
                  <c:v>124259025.034256</c:v>
                </c:pt>
                <c:pt idx="3632">
                  <c:v>124339182.569713</c:v>
                </c:pt>
                <c:pt idx="3633">
                  <c:v>124418977.272027</c:v>
                </c:pt>
                <c:pt idx="3634">
                  <c:v>124498409.53239702</c:v>
                </c:pt>
                <c:pt idx="3635">
                  <c:v>124577479.73962</c:v>
                </c:pt>
                <c:pt idx="3636">
                  <c:v>124656188.28009802</c:v>
                </c:pt>
                <c:pt idx="3637">
                  <c:v>124734535.53786002</c:v>
                </c:pt>
                <c:pt idx="3638">
                  <c:v>124812521.89456299</c:v>
                </c:pt>
                <c:pt idx="3639">
                  <c:v>124890147.72950998</c:v>
                </c:pt>
                <c:pt idx="3640">
                  <c:v>124967413.41966002</c:v>
                </c:pt>
                <c:pt idx="3641">
                  <c:v>125044319.339636</c:v>
                </c:pt>
                <c:pt idx="3642">
                  <c:v>125120865.86174199</c:v>
                </c:pt>
                <c:pt idx="3643">
                  <c:v>125197053.355969</c:v>
                </c:pt>
                <c:pt idx="3644">
                  <c:v>125272882.190007</c:v>
                </c:pt>
                <c:pt idx="3645">
                  <c:v>125348352.729259</c:v>
                </c:pt>
                <c:pt idx="3646">
                  <c:v>125423465.33684701</c:v>
                </c:pt>
                <c:pt idx="3647">
                  <c:v>125498220.37362701</c:v>
                </c:pt>
                <c:pt idx="3648">
                  <c:v>125572618.19819802</c:v>
                </c:pt>
                <c:pt idx="3649">
                  <c:v>125646659.16690998</c:v>
                </c:pt>
                <c:pt idx="3650">
                  <c:v>125720343.63387902</c:v>
                </c:pt>
                <c:pt idx="3651">
                  <c:v>125793671.950992</c:v>
                </c:pt>
                <c:pt idx="3652">
                  <c:v>125866644.46792501</c:v>
                </c:pt>
                <c:pt idx="3653">
                  <c:v>125939261.532144</c:v>
                </c:pt>
                <c:pt idx="3654">
                  <c:v>126011523.48892</c:v>
                </c:pt>
                <c:pt idx="3655">
                  <c:v>126083430.68134101</c:v>
                </c:pt>
                <c:pt idx="3656">
                  <c:v>126154983.45031601</c:v>
                </c:pt>
                <c:pt idx="3657">
                  <c:v>126226182.13458999</c:v>
                </c:pt>
                <c:pt idx="3658">
                  <c:v>126297027.07075098</c:v>
                </c:pt>
                <c:pt idx="3659">
                  <c:v>126367518.593242</c:v>
                </c:pt>
                <c:pt idx="3660">
                  <c:v>126437657.03436601</c:v>
                </c:pt>
                <c:pt idx="3661">
                  <c:v>126507442.7243</c:v>
                </c:pt>
                <c:pt idx="3662">
                  <c:v>126576875.99110402</c:v>
                </c:pt>
                <c:pt idx="3663">
                  <c:v>126645957.160726</c:v>
                </c:pt>
                <c:pt idx="3664">
                  <c:v>126714686.557017</c:v>
                </c:pt>
                <c:pt idx="3665">
                  <c:v>126783064.501736</c:v>
                </c:pt>
                <c:pt idx="3666">
                  <c:v>126851091.31456098</c:v>
                </c:pt>
                <c:pt idx="3667">
                  <c:v>126918767.31309702</c:v>
                </c:pt>
                <c:pt idx="3668">
                  <c:v>126986092.81288601</c:v>
                </c:pt>
                <c:pt idx="3669">
                  <c:v>127053068.127415</c:v>
                </c:pt>
                <c:pt idx="3670">
                  <c:v>127119693.568123</c:v>
                </c:pt>
                <c:pt idx="3671">
                  <c:v>127185969.44441602</c:v>
                </c:pt>
                <c:pt idx="3672">
                  <c:v>127251896.06366602</c:v>
                </c:pt>
                <c:pt idx="3673">
                  <c:v>127317473.73122902</c:v>
                </c:pt>
                <c:pt idx="3674">
                  <c:v>127382702.75044602</c:v>
                </c:pt>
                <c:pt idx="3675">
                  <c:v>127447583.422656</c:v>
                </c:pt>
                <c:pt idx="3676">
                  <c:v>127512116.047203</c:v>
                </c:pt>
                <c:pt idx="3677">
                  <c:v>127576300.921444</c:v>
                </c:pt>
                <c:pt idx="3678">
                  <c:v>127640138.340756</c:v>
                </c:pt>
                <c:pt idx="3679">
                  <c:v>127703628.598547</c:v>
                </c:pt>
                <c:pt idx="3680">
                  <c:v>127766771.98626101</c:v>
                </c:pt>
                <c:pt idx="3681">
                  <c:v>127829568.79338801</c:v>
                </c:pt>
                <c:pt idx="3682">
                  <c:v>127892019.30747102</c:v>
                </c:pt>
                <c:pt idx="3683">
                  <c:v>127954123.81411301</c:v>
                </c:pt>
                <c:pt idx="3684">
                  <c:v>128015882.59698802</c:v>
                </c:pt>
                <c:pt idx="3685">
                  <c:v>128077295.93784298</c:v>
                </c:pt>
                <c:pt idx="3686">
                  <c:v>128138364.11651298</c:v>
                </c:pt>
                <c:pt idx="3687">
                  <c:v>128199087.41091999</c:v>
                </c:pt>
                <c:pt idx="3688">
                  <c:v>128259466.09708799</c:v>
                </c:pt>
                <c:pt idx="3689">
                  <c:v>128319500.44914702</c:v>
                </c:pt>
                <c:pt idx="3690">
                  <c:v>128379190.73934002</c:v>
                </c:pt>
                <c:pt idx="3691">
                  <c:v>128438537.238031</c:v>
                </c:pt>
                <c:pt idx="3692">
                  <c:v>128497540.213714</c:v>
                </c:pt>
                <c:pt idx="3693">
                  <c:v>128556199.93301402</c:v>
                </c:pt>
                <c:pt idx="3694">
                  <c:v>128614516.66070201</c:v>
                </c:pt>
                <c:pt idx="3695">
                  <c:v>128672490.65969898</c:v>
                </c:pt>
                <c:pt idx="3696">
                  <c:v>128730122.19108</c:v>
                </c:pt>
                <c:pt idx="3697">
                  <c:v>128787411.51408498</c:v>
                </c:pt>
                <c:pt idx="3698">
                  <c:v>128844358.88612199</c:v>
                </c:pt>
                <c:pt idx="3699">
                  <c:v>128900964.56277801</c:v>
                </c:pt>
                <c:pt idx="3700">
                  <c:v>128957228.797823</c:v>
                </c:pt>
                <c:pt idx="3701">
                  <c:v>129013151.84321702</c:v>
                </c:pt>
                <c:pt idx="3702">
                  <c:v>129068733.94911702</c:v>
                </c:pt>
                <c:pt idx="3703">
                  <c:v>129123975.363884</c:v>
                </c:pt>
                <c:pt idx="3704">
                  <c:v>129178876.334087</c:v>
                </c:pt>
                <c:pt idx="3705">
                  <c:v>129233437.10451297</c:v>
                </c:pt>
                <c:pt idx="3706">
                  <c:v>129287657.91817202</c:v>
                </c:pt>
                <c:pt idx="3707">
                  <c:v>129341539.01630102</c:v>
                </c:pt>
                <c:pt idx="3708">
                  <c:v>129395080.638374</c:v>
                </c:pt>
                <c:pt idx="3709">
                  <c:v>129448283.02210498</c:v>
                </c:pt>
                <c:pt idx="3710">
                  <c:v>129501146.40345801</c:v>
                </c:pt>
                <c:pt idx="3711">
                  <c:v>129553671.016647</c:v>
                </c:pt>
                <c:pt idx="3712">
                  <c:v>129605857.09414898</c:v>
                </c:pt>
                <c:pt idx="3713">
                  <c:v>129657704.86670299</c:v>
                </c:pt>
                <c:pt idx="3714">
                  <c:v>129709214.56332302</c:v>
                </c:pt>
                <c:pt idx="3715">
                  <c:v>129760386.41129804</c:v>
                </c:pt>
                <c:pt idx="3716">
                  <c:v>129811220.63620301</c:v>
                </c:pt>
                <c:pt idx="3717">
                  <c:v>129861717.46189702</c:v>
                </c:pt>
                <c:pt idx="3718">
                  <c:v>129911877.11053899</c:v>
                </c:pt>
                <c:pt idx="3719">
                  <c:v>129961699.80258502</c:v>
                </c:pt>
                <c:pt idx="3720">
                  <c:v>130011185.756797</c:v>
                </c:pt>
                <c:pt idx="3721">
                  <c:v>130060335.19024998</c:v>
                </c:pt>
                <c:pt idx="3722">
                  <c:v>130109148.31833501</c:v>
                </c:pt>
                <c:pt idx="3723">
                  <c:v>130157625.354765</c:v>
                </c:pt>
                <c:pt idx="3724">
                  <c:v>130205766.51158002</c:v>
                </c:pt>
                <c:pt idx="3725">
                  <c:v>130253571.99915601</c:v>
                </c:pt>
                <c:pt idx="3726">
                  <c:v>130301042.02620301</c:v>
                </c:pt>
                <c:pt idx="3727">
                  <c:v>130348176.79977901</c:v>
                </c:pt>
                <c:pt idx="3728">
                  <c:v>130394976.525288</c:v>
                </c:pt>
                <c:pt idx="3729">
                  <c:v>130441441.40648802</c:v>
                </c:pt>
                <c:pt idx="3730">
                  <c:v>130487571.64549699</c:v>
                </c:pt>
                <c:pt idx="3731">
                  <c:v>130533367.44279604</c:v>
                </c:pt>
                <c:pt idx="3732">
                  <c:v>130578828.99723601</c:v>
                </c:pt>
                <c:pt idx="3733">
                  <c:v>130623956.50604101</c:v>
                </c:pt>
                <c:pt idx="3734">
                  <c:v>130668750.16481496</c:v>
                </c:pt>
                <c:pt idx="3735">
                  <c:v>130713210.16754501</c:v>
                </c:pt>
                <c:pt idx="3736">
                  <c:v>130757336.706606</c:v>
                </c:pt>
                <c:pt idx="3737">
                  <c:v>130801129.97276701</c:v>
                </c:pt>
                <c:pt idx="3738">
                  <c:v>130844590.155195</c:v>
                </c:pt>
                <c:pt idx="3739">
                  <c:v>130887717.44145902</c:v>
                </c:pt>
                <c:pt idx="3740">
                  <c:v>130930512.017536</c:v>
                </c:pt>
                <c:pt idx="3741">
                  <c:v>130972974.06781401</c:v>
                </c:pt>
                <c:pt idx="3742">
                  <c:v>131015103.775097</c:v>
                </c:pt>
                <c:pt idx="3743">
                  <c:v>131056901.32061198</c:v>
                </c:pt>
                <c:pt idx="3744">
                  <c:v>131098366.88400899</c:v>
                </c:pt>
                <c:pt idx="3745">
                  <c:v>131139500.64336902</c:v>
                </c:pt>
                <c:pt idx="3746">
                  <c:v>131180302.775206</c:v>
                </c:pt>
                <c:pt idx="3747">
                  <c:v>131220773.45447202</c:v>
                </c:pt>
                <c:pt idx="3748">
                  <c:v>131260912.85456298</c:v>
                </c:pt>
                <c:pt idx="3749">
                  <c:v>131300721.147322</c:v>
                </c:pt>
                <c:pt idx="3750">
                  <c:v>131340198.50304</c:v>
                </c:pt>
                <c:pt idx="3751">
                  <c:v>131379345.09046601</c:v>
                </c:pt>
                <c:pt idx="3752">
                  <c:v>131418161.07680701</c:v>
                </c:pt>
                <c:pt idx="3753">
                  <c:v>131456646.62773299</c:v>
                </c:pt>
                <c:pt idx="3754">
                  <c:v>131494801.90738299</c:v>
                </c:pt>
                <c:pt idx="3755">
                  <c:v>131532627.078363</c:v>
                </c:pt>
                <c:pt idx="3756">
                  <c:v>131570122.30175899</c:v>
                </c:pt>
                <c:pt idx="3757">
                  <c:v>131607287.73713398</c:v>
                </c:pt>
                <c:pt idx="3758">
                  <c:v>131644123.542531</c:v>
                </c:pt>
                <c:pt idx="3759">
                  <c:v>131680629.87448399</c:v>
                </c:pt>
                <c:pt idx="3760">
                  <c:v>131716806.888015</c:v>
                </c:pt>
                <c:pt idx="3761">
                  <c:v>131752654.73664099</c:v>
                </c:pt>
                <c:pt idx="3762">
                  <c:v>131788173.572374</c:v>
                </c:pt>
                <c:pt idx="3763">
                  <c:v>131823363.54573201</c:v>
                </c:pt>
                <c:pt idx="3764">
                  <c:v>131858224.80573298</c:v>
                </c:pt>
                <c:pt idx="3765">
                  <c:v>131892757.49990802</c:v>
                </c:pt>
                <c:pt idx="3766">
                  <c:v>131926961.774296</c:v>
                </c:pt>
                <c:pt idx="3767">
                  <c:v>131960837.77345498</c:v>
                </c:pt>
                <c:pt idx="3768">
                  <c:v>131994385.640459</c:v>
                </c:pt>
                <c:pt idx="3769">
                  <c:v>132027605.51690599</c:v>
                </c:pt>
                <c:pt idx="3770">
                  <c:v>132060497.54291901</c:v>
                </c:pt>
                <c:pt idx="3771">
                  <c:v>132093061.85714999</c:v>
                </c:pt>
                <c:pt idx="3772">
                  <c:v>132125298.596784</c:v>
                </c:pt>
                <c:pt idx="3773">
                  <c:v>132157207.89753999</c:v>
                </c:pt>
                <c:pt idx="3774">
                  <c:v>132188789.89367799</c:v>
                </c:pt>
                <c:pt idx="3775">
                  <c:v>132220044.71799701</c:v>
                </c:pt>
                <c:pt idx="3776">
                  <c:v>132250972.50184301</c:v>
                </c:pt>
                <c:pt idx="3777">
                  <c:v>132281573.37510899</c:v>
                </c:pt>
                <c:pt idx="3778">
                  <c:v>132311847.466241</c:v>
                </c:pt>
                <c:pt idx="3779">
                  <c:v>132341794.90223502</c:v>
                </c:pt>
                <c:pt idx="3780">
                  <c:v>132371415.80864999</c:v>
                </c:pt>
                <c:pt idx="3781">
                  <c:v>132400710.3096</c:v>
                </c:pt>
                <c:pt idx="3782">
                  <c:v>132429678.52776502</c:v>
                </c:pt>
                <c:pt idx="3783">
                  <c:v>132458320.584388</c:v>
                </c:pt>
                <c:pt idx="3784">
                  <c:v>132486636.59928504</c:v>
                </c:pt>
                <c:pt idx="3785">
                  <c:v>132514626.69083798</c:v>
                </c:pt>
                <c:pt idx="3786">
                  <c:v>132542290.976009</c:v>
                </c:pt>
                <c:pt idx="3787">
                  <c:v>132569629.57033201</c:v>
                </c:pt>
                <c:pt idx="3788">
                  <c:v>132596642.58792399</c:v>
                </c:pt>
                <c:pt idx="3789">
                  <c:v>132623330.14148101</c:v>
                </c:pt>
                <c:pt idx="3790">
                  <c:v>132649692.34228902</c:v>
                </c:pt>
                <c:pt idx="3791">
                  <c:v>132675729.30021502</c:v>
                </c:pt>
                <c:pt idx="3792">
                  <c:v>132701441.12372199</c:v>
                </c:pt>
                <c:pt idx="3793">
                  <c:v>132726827.91986202</c:v>
                </c:pt>
                <c:pt idx="3794">
                  <c:v>132751889.794283</c:v>
                </c:pt>
                <c:pt idx="3795">
                  <c:v>132776626.85123201</c:v>
                </c:pt>
                <c:pt idx="3796">
                  <c:v>132801039.19355199</c:v>
                </c:pt>
                <c:pt idx="3797">
                  <c:v>132825126.922692</c:v>
                </c:pt>
                <c:pt idx="3798">
                  <c:v>132848890.138705</c:v>
                </c:pt>
                <c:pt idx="3799">
                  <c:v>132872328.94024801</c:v>
                </c:pt>
                <c:pt idx="3800">
                  <c:v>132895443.42459199</c:v>
                </c:pt>
                <c:pt idx="3801">
                  <c:v>132918233.68761601</c:v>
                </c:pt>
                <c:pt idx="3802">
                  <c:v>132940699.82381301</c:v>
                </c:pt>
                <c:pt idx="3803">
                  <c:v>132962841.926292</c:v>
                </c:pt>
                <c:pt idx="3804">
                  <c:v>132984660.08678198</c:v>
                </c:pt>
                <c:pt idx="3805">
                  <c:v>133006154.39562801</c:v>
                </c:pt>
                <c:pt idx="3806">
                  <c:v>133027324.94180101</c:v>
                </c:pt>
                <c:pt idx="3807">
                  <c:v>133048171.812894</c:v>
                </c:pt>
                <c:pt idx="3808">
                  <c:v>133068695.095128</c:v>
                </c:pt>
                <c:pt idx="3809">
                  <c:v>133088894.87334998</c:v>
                </c:pt>
                <c:pt idx="3810">
                  <c:v>133108771.23103702</c:v>
                </c:pt>
                <c:pt idx="3811">
                  <c:v>133128324.250301</c:v>
                </c:pt>
                <c:pt idx="3812">
                  <c:v>133147554.011884</c:v>
                </c:pt>
                <c:pt idx="3813">
                  <c:v>133166460.59516701</c:v>
                </c:pt>
                <c:pt idx="3814">
                  <c:v>133185044.07816702</c:v>
                </c:pt>
                <c:pt idx="3815">
                  <c:v>133203304.53753999</c:v>
                </c:pt>
                <c:pt idx="3816">
                  <c:v>133221242.048584</c:v>
                </c:pt>
                <c:pt idx="3817">
                  <c:v>133238856.68523899</c:v>
                </c:pt>
                <c:pt idx="3818">
                  <c:v>133256148.520089</c:v>
                </c:pt>
                <c:pt idx="3819">
                  <c:v>133273117.624366</c:v>
                </c:pt>
                <c:pt idx="3820">
                  <c:v>133289764.067948</c:v>
                </c:pt>
                <c:pt idx="3821">
                  <c:v>133306087.91936304</c:v>
                </c:pt>
                <c:pt idx="3822">
                  <c:v>133322089.245791</c:v>
                </c:pt>
                <c:pt idx="3823">
                  <c:v>133337768.11306101</c:v>
                </c:pt>
                <c:pt idx="3824">
                  <c:v>133353124.58565898</c:v>
                </c:pt>
                <c:pt idx="3825">
                  <c:v>133368158.726725</c:v>
                </c:pt>
                <c:pt idx="3826">
                  <c:v>133382870.598057</c:v>
                </c:pt>
                <c:pt idx="3827">
                  <c:v>133397260.26011002</c:v>
                </c:pt>
                <c:pt idx="3828">
                  <c:v>133411327.771998</c:v>
                </c:pt>
                <c:pt idx="3829">
                  <c:v>133425073.19149899</c:v>
                </c:pt>
                <c:pt idx="3830">
                  <c:v>133438496.57504898</c:v>
                </c:pt>
                <c:pt idx="3831">
                  <c:v>133451597.97774899</c:v>
                </c:pt>
                <c:pt idx="3832">
                  <c:v>133464377.45336801</c:v>
                </c:pt>
                <c:pt idx="3833">
                  <c:v>133476835.054335</c:v>
                </c:pt>
                <c:pt idx="3834">
                  <c:v>133488970.83175099</c:v>
                </c:pt>
                <c:pt idx="3835">
                  <c:v>133500784.835383</c:v>
                </c:pt>
                <c:pt idx="3836">
                  <c:v>133512277.11366701</c:v>
                </c:pt>
                <c:pt idx="3837">
                  <c:v>133523447.71371202</c:v>
                </c:pt>
                <c:pt idx="3838">
                  <c:v>133534296.681297</c:v>
                </c:pt>
                <c:pt idx="3839">
                  <c:v>133544824.06087102</c:v>
                </c:pt>
                <c:pt idx="3840">
                  <c:v>133555029.89556198</c:v>
                </c:pt>
                <c:pt idx="3841">
                  <c:v>133564914.22716799</c:v>
                </c:pt>
                <c:pt idx="3842">
                  <c:v>133574477.096163</c:v>
                </c:pt>
                <c:pt idx="3843">
                  <c:v>133583718.541701</c:v>
                </c:pt>
                <c:pt idx="3844">
                  <c:v>133592638.60160999</c:v>
                </c:pt>
                <c:pt idx="3845">
                  <c:v>133601237.31239602</c:v>
                </c:pt>
                <c:pt idx="3846">
                  <c:v>133609514.70924599</c:v>
                </c:pt>
                <c:pt idx="3847">
                  <c:v>133617470.82602398</c:v>
                </c:pt>
                <c:pt idx="3848">
                  <c:v>133625105.695278</c:v>
                </c:pt>
                <c:pt idx="3849">
                  <c:v>133632419.34823501</c:v>
                </c:pt>
                <c:pt idx="3850">
                  <c:v>133639411.81480299</c:v>
                </c:pt>
                <c:pt idx="3851">
                  <c:v>133646083.123575</c:v>
                </c:pt>
                <c:pt idx="3852">
                  <c:v>133652433.301826</c:v>
                </c:pt>
                <c:pt idx="3853">
                  <c:v>133658462.37551498</c:v>
                </c:pt>
                <c:pt idx="3854">
                  <c:v>133664170.36928502</c:v>
                </c:pt>
                <c:pt idx="3855">
                  <c:v>133669557.30646501</c:v>
                </c:pt>
                <c:pt idx="3856">
                  <c:v>133674623.20906901</c:v>
                </c:pt>
                <c:pt idx="3857">
                  <c:v>133679368.09779702</c:v>
                </c:pt>
                <c:pt idx="3858">
                  <c:v>133683791.99203502</c:v>
                </c:pt>
                <c:pt idx="3859">
                  <c:v>133687894.909858</c:v>
                </c:pt>
                <c:pt idx="3860">
                  <c:v>133691676.868025</c:v>
                </c:pt>
                <c:pt idx="3861">
                  <c:v>133695137.881984</c:v>
                </c:pt>
                <c:pt idx="3862">
                  <c:v>133698277.965873</c:v>
                </c:pt>
                <c:pt idx="3863">
                  <c:v>133701097.132517</c:v>
                </c:pt>
                <c:pt idx="3864">
                  <c:v>133703595.39342801</c:v>
                </c:pt>
                <c:pt idx="3865">
                  <c:v>133705772.758809</c:v>
                </c:pt>
                <c:pt idx="3866">
                  <c:v>133707629.23755199</c:v>
                </c:pt>
                <c:pt idx="3867">
                  <c:v>133709164.837237</c:v>
                </c:pt>
                <c:pt idx="3868">
                  <c:v>133710379.564136</c:v>
                </c:pt>
                <c:pt idx="3869">
                  <c:v>133711273.42320701</c:v>
                </c:pt>
                <c:pt idx="3870">
                  <c:v>133711846.41810001</c:v>
                </c:pt>
                <c:pt idx="3871">
                  <c:v>133712098.551156</c:v>
                </c:pt>
                <c:pt idx="3872">
                  <c:v>133712029.823404</c:v>
                </c:pt>
                <c:pt idx="3873">
                  <c:v>133711640.23456198</c:v>
                </c:pt>
                <c:pt idx="3874">
                  <c:v>133710929.783041</c:v>
                </c:pt>
                <c:pt idx="3875">
                  <c:v>133709898.465939</c:v>
                </c:pt>
                <c:pt idx="3876">
                  <c:v>133708546.279046</c:v>
                </c:pt>
                <c:pt idx="3877">
                  <c:v>133706873.21684</c:v>
                </c:pt>
                <c:pt idx="3878">
                  <c:v>133704879.27248901</c:v>
                </c:pt>
                <c:pt idx="3879">
                  <c:v>133702564.437851</c:v>
                </c:pt>
                <c:pt idx="3880">
                  <c:v>133699928.70347302</c:v>
                </c:pt>
                <c:pt idx="3881">
                  <c:v>133696972.05859201</c:v>
                </c:pt>
                <c:pt idx="3882">
                  <c:v>133693694.49113099</c:v>
                </c:pt>
                <c:pt idx="3883">
                  <c:v>133690095.98770398</c:v>
                </c:pt>
                <c:pt idx="3884">
                  <c:v>133686176.533612</c:v>
                </c:pt>
                <c:pt idx="3885">
                  <c:v>133681936.112845</c:v>
                </c:pt>
                <c:pt idx="3886">
                  <c:v>133677374.70808102</c:v>
                </c:pt>
                <c:pt idx="3887">
                  <c:v>133672492.30068198</c:v>
                </c:pt>
                <c:pt idx="3888">
                  <c:v>133667288.87069999</c:v>
                </c:pt>
                <c:pt idx="3889">
                  <c:v>133661764.396873</c:v>
                </c:pt>
                <c:pt idx="3890">
                  <c:v>133655918.85662198</c:v>
                </c:pt>
                <c:pt idx="3891">
                  <c:v>133649752.22605698</c:v>
                </c:pt>
                <c:pt idx="3892">
                  <c:v>133643264.47996999</c:v>
                </c:pt>
                <c:pt idx="3893">
                  <c:v>133636455.591839</c:v>
                </c:pt>
                <c:pt idx="3894">
                  <c:v>133629325.533824</c:v>
                </c:pt>
                <c:pt idx="3895">
                  <c:v>133621874.276769</c:v>
                </c:pt>
                <c:pt idx="3896">
                  <c:v>133614101.79020001</c:v>
                </c:pt>
                <c:pt idx="3897">
                  <c:v>133606008.04232602</c:v>
                </c:pt>
                <c:pt idx="3898">
                  <c:v>133597593.00003399</c:v>
                </c:pt>
                <c:pt idx="3899">
                  <c:v>133588856.62889399</c:v>
                </c:pt>
                <c:pt idx="3900">
                  <c:v>133579798.893153</c:v>
                </c:pt>
                <c:pt idx="3901">
                  <c:v>133570419.75573999</c:v>
                </c:pt>
                <c:pt idx="3902">
                  <c:v>133560719.17825799</c:v>
                </c:pt>
                <c:pt idx="3903">
                  <c:v>133550697.12098998</c:v>
                </c:pt>
                <c:pt idx="3904">
                  <c:v>133540353.54289101</c:v>
                </c:pt>
                <c:pt idx="3905">
                  <c:v>133529688.40159699</c:v>
                </c:pt>
                <c:pt idx="3906">
                  <c:v>133518701.653413</c:v>
                </c:pt>
                <c:pt idx="3907">
                  <c:v>133507393.25331801</c:v>
                </c:pt>
                <c:pt idx="3908">
                  <c:v>133495763.154966</c:v>
                </c:pt>
                <c:pt idx="3909">
                  <c:v>133483811.31068</c:v>
                </c:pt>
                <c:pt idx="3910">
                  <c:v>133471537.67145298</c:v>
                </c:pt>
                <c:pt idx="3911">
                  <c:v>133458942.18694599</c:v>
                </c:pt>
                <c:pt idx="3912">
                  <c:v>133446024.80549</c:v>
                </c:pt>
                <c:pt idx="3913">
                  <c:v>133432785.47408198</c:v>
                </c:pt>
                <c:pt idx="3914">
                  <c:v>133419224.138383</c:v>
                </c:pt>
                <c:pt idx="3915">
                  <c:v>133405340.74271899</c:v>
                </c:pt>
                <c:pt idx="3916">
                  <c:v>133391135.23007999</c:v>
                </c:pt>
                <c:pt idx="3917">
                  <c:v>133376607.54211602</c:v>
                </c:pt>
                <c:pt idx="3918">
                  <c:v>133361757.619139</c:v>
                </c:pt>
                <c:pt idx="3919">
                  <c:v>133346585.40011799</c:v>
                </c:pt>
                <c:pt idx="3920">
                  <c:v>133331090.82268</c:v>
                </c:pt>
                <c:pt idx="3921">
                  <c:v>133315273.82311</c:v>
                </c:pt>
                <c:pt idx="3922">
                  <c:v>133299134.336347</c:v>
                </c:pt>
                <c:pt idx="3923">
                  <c:v>133282672.295981</c:v>
                </c:pt>
                <c:pt idx="3924">
                  <c:v>133265887.63425601</c:v>
                </c:pt>
                <c:pt idx="3925">
                  <c:v>133248780.28206602</c:v>
                </c:pt>
                <c:pt idx="3926">
                  <c:v>133231350.16895299</c:v>
                </c:pt>
                <c:pt idx="3927">
                  <c:v>133213597.22310701</c:v>
                </c:pt>
                <c:pt idx="3928">
                  <c:v>133195521.371363</c:v>
                </c:pt>
                <c:pt idx="3929">
                  <c:v>133177122.53919801</c:v>
                </c:pt>
                <c:pt idx="3930">
                  <c:v>133158400.65073296</c:v>
                </c:pt>
                <c:pt idx="3931">
                  <c:v>133139355.62872998</c:v>
                </c:pt>
                <c:pt idx="3932">
                  <c:v>133119987.394587</c:v>
                </c:pt>
                <c:pt idx="3933">
                  <c:v>133100295.868341</c:v>
                </c:pt>
                <c:pt idx="3934">
                  <c:v>133080280.96866302</c:v>
                </c:pt>
                <c:pt idx="3935">
                  <c:v>133059942.612856</c:v>
                </c:pt>
                <c:pt idx="3936">
                  <c:v>133039280.716857</c:v>
                </c:pt>
                <c:pt idx="3937">
                  <c:v>133018295.19523001</c:v>
                </c:pt>
                <c:pt idx="3938">
                  <c:v>132996985.96116701</c:v>
                </c:pt>
                <c:pt idx="3939">
                  <c:v>132975352.92648502</c:v>
                </c:pt>
                <c:pt idx="3940">
                  <c:v>132953396.00162399</c:v>
                </c:pt>
                <c:pt idx="3941">
                  <c:v>132931115.09564701</c:v>
                </c:pt>
                <c:pt idx="3942">
                  <c:v>132908510.11623301</c:v>
                </c:pt>
                <c:pt idx="3943">
                  <c:v>132885580.96968199</c:v>
                </c:pt>
                <c:pt idx="3944">
                  <c:v>132862327.56090599</c:v>
                </c:pt>
                <c:pt idx="3945">
                  <c:v>132838749.79343101</c:v>
                </c:pt>
                <c:pt idx="3946">
                  <c:v>132814847.56939201</c:v>
                </c:pt>
                <c:pt idx="3947">
                  <c:v>132790620.78953399</c:v>
                </c:pt>
                <c:pt idx="3948">
                  <c:v>132766069.35320702</c:v>
                </c:pt>
                <c:pt idx="3949">
                  <c:v>132741193.15836599</c:v>
                </c:pt>
                <c:pt idx="3950">
                  <c:v>132715992.10156401</c:v>
                </c:pt>
                <c:pt idx="3951">
                  <c:v>132690466.07795601</c:v>
                </c:pt>
                <c:pt idx="3952">
                  <c:v>132664614.98129299</c:v>
                </c:pt>
                <c:pt idx="3953">
                  <c:v>132638438.70391701</c:v>
                </c:pt>
                <c:pt idx="3954">
                  <c:v>132611937.136767</c:v>
                </c:pt>
                <c:pt idx="3955">
                  <c:v>132585110.16936502</c:v>
                </c:pt>
                <c:pt idx="3956">
                  <c:v>132557957.68982399</c:v>
                </c:pt>
                <c:pt idx="3957">
                  <c:v>132530479.58483799</c:v>
                </c:pt>
                <c:pt idx="3958">
                  <c:v>132502675.739684</c:v>
                </c:pt>
                <c:pt idx="3959">
                  <c:v>132474546.03821599</c:v>
                </c:pt>
                <c:pt idx="3960">
                  <c:v>132446090.362864</c:v>
                </c:pt>
                <c:pt idx="3961">
                  <c:v>132417308.59463198</c:v>
                </c:pt>
                <c:pt idx="3962">
                  <c:v>132388200.61309502</c:v>
                </c:pt>
                <c:pt idx="3963">
                  <c:v>132358766.29639199</c:v>
                </c:pt>
                <c:pt idx="3964">
                  <c:v>132329005.52123</c:v>
                </c:pt>
                <c:pt idx="3965">
                  <c:v>132298918.16287699</c:v>
                </c:pt>
                <c:pt idx="3966">
                  <c:v>132268504.095158</c:v>
                </c:pt>
                <c:pt idx="3967">
                  <c:v>132237763.190457</c:v>
                </c:pt>
                <c:pt idx="3968">
                  <c:v>132206695.31970702</c:v>
                </c:pt>
                <c:pt idx="3969">
                  <c:v>132175300.352394</c:v>
                </c:pt>
                <c:pt idx="3970">
                  <c:v>132143578.15655097</c:v>
                </c:pt>
                <c:pt idx="3971">
                  <c:v>132111528.59875</c:v>
                </c:pt>
                <c:pt idx="3972">
                  <c:v>132079151.54411</c:v>
                </c:pt>
                <c:pt idx="3973">
                  <c:v>132046446.85628298</c:v>
                </c:pt>
                <c:pt idx="3974">
                  <c:v>132013414.39745502</c:v>
                </c:pt>
                <c:pt idx="3975">
                  <c:v>131980054.028346</c:v>
                </c:pt>
                <c:pt idx="3976">
                  <c:v>131946365.608201</c:v>
                </c:pt>
                <c:pt idx="3977">
                  <c:v>131912348.994789</c:v>
                </c:pt>
                <c:pt idx="3978">
                  <c:v>131878004.044402</c:v>
                </c:pt>
                <c:pt idx="3979">
                  <c:v>131843330.611847</c:v>
                </c:pt>
                <c:pt idx="3980">
                  <c:v>131808328.550447</c:v>
                </c:pt>
                <c:pt idx="3981">
                  <c:v>131772997.712034</c:v>
                </c:pt>
                <c:pt idx="3982">
                  <c:v>131737337.94694802</c:v>
                </c:pt>
                <c:pt idx="3983">
                  <c:v>131701349.10403098</c:v>
                </c:pt>
                <c:pt idx="3984">
                  <c:v>131665031.030627</c:v>
                </c:pt>
                <c:pt idx="3985">
                  <c:v>131628383.572575</c:v>
                </c:pt>
                <c:pt idx="3986">
                  <c:v>131591406.574205</c:v>
                </c:pt>
                <c:pt idx="3987">
                  <c:v>131554099.87833798</c:v>
                </c:pt>
                <c:pt idx="3988">
                  <c:v>131516463.326279</c:v>
                </c:pt>
                <c:pt idx="3989">
                  <c:v>131478496.75781401</c:v>
                </c:pt>
                <c:pt idx="3990">
                  <c:v>131440200.01120701</c:v>
                </c:pt>
                <c:pt idx="3991">
                  <c:v>131401572.92319402</c:v>
                </c:pt>
                <c:pt idx="3992">
                  <c:v>131362615.328982</c:v>
                </c:pt>
                <c:pt idx="3993">
                  <c:v>131323327.062243</c:v>
                </c:pt>
                <c:pt idx="3994">
                  <c:v>131283707.955109</c:v>
                </c:pt>
                <c:pt idx="3995">
                  <c:v>131243757.838172</c:v>
                </c:pt>
                <c:pt idx="3996">
                  <c:v>131203476.54047503</c:v>
                </c:pt>
                <c:pt idx="3997">
                  <c:v>131162863.88951199</c:v>
                </c:pt>
                <c:pt idx="3998">
                  <c:v>131121919.71122001</c:v>
                </c:pt>
                <c:pt idx="3999">
                  <c:v>131080643.829979</c:v>
                </c:pt>
                <c:pt idx="4000">
                  <c:v>131039036.06860298</c:v>
                </c:pt>
                <c:pt idx="4001">
                  <c:v>130997096.24834099</c:v>
                </c:pt>
                <c:pt idx="4002">
                  <c:v>130954824.188866</c:v>
                </c:pt>
                <c:pt idx="4003">
                  <c:v>130912219.70827802</c:v>
                </c:pt>
                <c:pt idx="4004">
                  <c:v>130869282.62309401</c:v>
                </c:pt>
                <c:pt idx="4005">
                  <c:v>130826012.74824601</c:v>
                </c:pt>
                <c:pt idx="4006">
                  <c:v>130782409.897074</c:v>
                </c:pt>
                <c:pt idx="4007">
                  <c:v>130738473.881328</c:v>
                </c:pt>
                <c:pt idx="4008">
                  <c:v>130694204.511153</c:v>
                </c:pt>
                <c:pt idx="4009">
                  <c:v>130649601.595093</c:v>
                </c:pt>
                <c:pt idx="4010">
                  <c:v>130604664.94008401</c:v>
                </c:pt>
                <c:pt idx="4011">
                  <c:v>130559394.351445</c:v>
                </c:pt>
                <c:pt idx="4012">
                  <c:v>130513789.63288</c:v>
                </c:pt>
                <c:pt idx="4013">
                  <c:v>130467850.58646899</c:v>
                </c:pt>
                <c:pt idx="4014">
                  <c:v>130421577.01266302</c:v>
                </c:pt>
                <c:pt idx="4015">
                  <c:v>130374968.71028002</c:v>
                </c:pt>
                <c:pt idx="4016">
                  <c:v>130328025.47649999</c:v>
                </c:pt>
                <c:pt idx="4017">
                  <c:v>130280747.10686</c:v>
                </c:pt>
                <c:pt idx="4018">
                  <c:v>130233133.39524898</c:v>
                </c:pt>
                <c:pt idx="4019">
                  <c:v>130185184.133901</c:v>
                </c:pt>
                <c:pt idx="4020">
                  <c:v>130136899.11339402</c:v>
                </c:pt>
                <c:pt idx="4021">
                  <c:v>130088278.12263899</c:v>
                </c:pt>
                <c:pt idx="4022">
                  <c:v>130039320.94888102</c:v>
                </c:pt>
                <c:pt idx="4023">
                  <c:v>129990027.37768701</c:v>
                </c:pt>
                <c:pt idx="4024">
                  <c:v>129940397.192947</c:v>
                </c:pt>
                <c:pt idx="4025">
                  <c:v>129890430.17686298</c:v>
                </c:pt>
                <c:pt idx="4026">
                  <c:v>129840126.10994798</c:v>
                </c:pt>
                <c:pt idx="4027">
                  <c:v>129789484.771017</c:v>
                </c:pt>
                <c:pt idx="4028">
                  <c:v>129738505.93718502</c:v>
                </c:pt>
                <c:pt idx="4029">
                  <c:v>129687189.383857</c:v>
                </c:pt>
                <c:pt idx="4030">
                  <c:v>129635534.88472399</c:v>
                </c:pt>
                <c:pt idx="4031">
                  <c:v>129583542.21176001</c:v>
                </c:pt>
                <c:pt idx="4032">
                  <c:v>129531211.13521299</c:v>
                </c:pt>
                <c:pt idx="4033">
                  <c:v>129478541.423599</c:v>
                </c:pt>
                <c:pt idx="4034">
                  <c:v>129425532.84369799</c:v>
                </c:pt>
                <c:pt idx="4035">
                  <c:v>129372185.16054699</c:v>
                </c:pt>
                <c:pt idx="4036">
                  <c:v>129318498.13743301</c:v>
                </c:pt>
                <c:pt idx="4037">
                  <c:v>129264471.535889</c:v>
                </c:pt>
                <c:pt idx="4038">
                  <c:v>129210105.115686</c:v>
                </c:pt>
                <c:pt idx="4039">
                  <c:v>129155398.63482898</c:v>
                </c:pt>
                <c:pt idx="4040">
                  <c:v>129100351.849548</c:v>
                </c:pt>
                <c:pt idx="4041">
                  <c:v>129044964.514292</c:v>
                </c:pt>
                <c:pt idx="4042">
                  <c:v>128989236.381725</c:v>
                </c:pt>
                <c:pt idx="4043">
                  <c:v>128933167.202719</c:v>
                </c:pt>
                <c:pt idx="4044">
                  <c:v>128876756.72634301</c:v>
                </c:pt>
                <c:pt idx="4045">
                  <c:v>128820004.69986501</c:v>
                </c:pt>
                <c:pt idx="4046">
                  <c:v>128762910.868736</c:v>
                </c:pt>
                <c:pt idx="4047">
                  <c:v>128705474.97658998</c:v>
                </c:pt>
                <c:pt idx="4048">
                  <c:v>128647696.76523502</c:v>
                </c:pt>
                <c:pt idx="4049">
                  <c:v>128589575.97464599</c:v>
                </c:pt>
                <c:pt idx="4050">
                  <c:v>128531112.342957</c:v>
                </c:pt>
                <c:pt idx="4051">
                  <c:v>128472305.606456</c:v>
                </c:pt>
                <c:pt idx="4052">
                  <c:v>128413155.49958001</c:v>
                </c:pt>
                <c:pt idx="4053">
                  <c:v>128353661.75490201</c:v>
                </c:pt>
                <c:pt idx="4054">
                  <c:v>128293824.103129</c:v>
                </c:pt>
                <c:pt idx="4055">
                  <c:v>128233642.273093</c:v>
                </c:pt>
                <c:pt idx="4056">
                  <c:v>128173115.991742</c:v>
                </c:pt>
                <c:pt idx="4057">
                  <c:v>128112244.984138</c:v>
                </c:pt>
                <c:pt idx="4058">
                  <c:v>128051028.973443</c:v>
                </c:pt>
                <c:pt idx="4059">
                  <c:v>127989467.68091698</c:v>
                </c:pt>
                <c:pt idx="4060">
                  <c:v>127927560.82590598</c:v>
                </c:pt>
                <c:pt idx="4061">
                  <c:v>127865308.12583897</c:v>
                </c:pt>
                <c:pt idx="4062">
                  <c:v>127802709.29621699</c:v>
                </c:pt>
                <c:pt idx="4063">
                  <c:v>127739764.050607</c:v>
                </c:pt>
                <c:pt idx="4064">
                  <c:v>127676472.10063198</c:v>
                </c:pt>
                <c:pt idx="4065">
                  <c:v>127612833.155967</c:v>
                </c:pt>
                <c:pt idx="4066">
                  <c:v>127548846.924326</c:v>
                </c:pt>
                <c:pt idx="4067">
                  <c:v>127484513.11146002</c:v>
                </c:pt>
                <c:pt idx="4068">
                  <c:v>127419831.42114398</c:v>
                </c:pt>
                <c:pt idx="4069">
                  <c:v>127354801.555171</c:v>
                </c:pt>
                <c:pt idx="4070">
                  <c:v>127289423.21334299</c:v>
                </c:pt>
                <c:pt idx="4071">
                  <c:v>127223696.09346503</c:v>
                </c:pt>
                <c:pt idx="4072">
                  <c:v>127157619.891334</c:v>
                </c:pt>
                <c:pt idx="4073">
                  <c:v>127091194.30072999</c:v>
                </c:pt>
                <c:pt idx="4074">
                  <c:v>127024419.01341102</c:v>
                </c:pt>
                <c:pt idx="4075">
                  <c:v>126957293.71910299</c:v>
                </c:pt>
                <c:pt idx="4076">
                  <c:v>126889818.105488</c:v>
                </c:pt>
                <c:pt idx="4077">
                  <c:v>126821991.858202</c:v>
                </c:pt>
                <c:pt idx="4078">
                  <c:v>126753814.66081898</c:v>
                </c:pt>
                <c:pt idx="4079">
                  <c:v>126685286.19484799</c:v>
                </c:pt>
                <c:pt idx="4080">
                  <c:v>126616406.13971998</c:v>
                </c:pt>
                <c:pt idx="4081">
                  <c:v>126547174.17278001</c:v>
                </c:pt>
                <c:pt idx="4082">
                  <c:v>126477589.96928202</c:v>
                </c:pt>
                <c:pt idx="4083">
                  <c:v>126407653.20237301</c:v>
                </c:pt>
                <c:pt idx="4084">
                  <c:v>126337363.54308704</c:v>
                </c:pt>
                <c:pt idx="4085">
                  <c:v>126266720.660337</c:v>
                </c:pt>
                <c:pt idx="4086">
                  <c:v>126195724.220906</c:v>
                </c:pt>
                <c:pt idx="4087">
                  <c:v>126124373.889431</c:v>
                </c:pt>
                <c:pt idx="4088">
                  <c:v>126052669.32840398</c:v>
                </c:pt>
                <c:pt idx="4089">
                  <c:v>125980610.19815299</c:v>
                </c:pt>
                <c:pt idx="4090">
                  <c:v>125908196.15683499</c:v>
                </c:pt>
                <c:pt idx="4091">
                  <c:v>125835426.860431</c:v>
                </c:pt>
                <c:pt idx="4092">
                  <c:v>125762301.96272799</c:v>
                </c:pt>
                <c:pt idx="4093">
                  <c:v>125688821.115316</c:v>
                </c:pt>
                <c:pt idx="4094">
                  <c:v>125614983.967573</c:v>
                </c:pt>
                <c:pt idx="4095">
                  <c:v>125540790.16665798</c:v>
                </c:pt>
                <c:pt idx="4096">
                  <c:v>125466239.35749999</c:v>
                </c:pt>
                <c:pt idx="4097">
                  <c:v>125391331.182785</c:v>
                </c:pt>
                <c:pt idx="4098">
                  <c:v>125316065.28295</c:v>
                </c:pt>
                <c:pt idx="4099">
                  <c:v>125240441.29617001</c:v>
                </c:pt>
                <c:pt idx="4100">
                  <c:v>125164458.858346</c:v>
                </c:pt>
                <c:pt idx="4101">
                  <c:v>125088117.60309702</c:v>
                </c:pt>
                <c:pt idx="4102">
                  <c:v>125011417.16174901</c:v>
                </c:pt>
                <c:pt idx="4103">
                  <c:v>124934357.163321</c:v>
                </c:pt>
                <c:pt idx="4104">
                  <c:v>124856937.23451598</c:v>
                </c:pt>
                <c:pt idx="4105">
                  <c:v>124779156.99971202</c:v>
                </c:pt>
                <c:pt idx="4106">
                  <c:v>124701016.08094898</c:v>
                </c:pt>
                <c:pt idx="4107">
                  <c:v>124622514.09791602</c:v>
                </c:pt>
                <c:pt idx="4108">
                  <c:v>124543650.66794001</c:v>
                </c:pt>
                <c:pt idx="4109">
                  <c:v>124464425.40597899</c:v>
                </c:pt>
                <c:pt idx="4110">
                  <c:v>124384837.92460398</c:v>
                </c:pt>
                <c:pt idx="4111">
                  <c:v>124304887.833992</c:v>
                </c:pt>
                <c:pt idx="4112">
                  <c:v>124224574.74191099</c:v>
                </c:pt>
                <c:pt idx="4113">
                  <c:v>124143898.253712</c:v>
                </c:pt>
                <c:pt idx="4114">
                  <c:v>124062857.972312</c:v>
                </c:pt>
                <c:pt idx="4115">
                  <c:v>123981453.49818604</c:v>
                </c:pt>
                <c:pt idx="4116">
                  <c:v>123899684.429353</c:v>
                </c:pt>
                <c:pt idx="4117">
                  <c:v>123817550.36136299</c:v>
                </c:pt>
                <c:pt idx="4118">
                  <c:v>123735050.88728702</c:v>
                </c:pt>
                <c:pt idx="4119">
                  <c:v>123652185.597701</c:v>
                </c:pt>
                <c:pt idx="4120">
                  <c:v>123568954.080678</c:v>
                </c:pt>
                <c:pt idx="4121">
                  <c:v>123485355.921771</c:v>
                </c:pt>
                <c:pt idx="4122">
                  <c:v>123401390.704</c:v>
                </c:pt>
                <c:pt idx="4123">
                  <c:v>123317058.00784299</c:v>
                </c:pt>
                <c:pt idx="4124">
                  <c:v>123232357.41121902</c:v>
                </c:pt>
                <c:pt idx="4125">
                  <c:v>123147288.48947804</c:v>
                </c:pt>
                <c:pt idx="4126">
                  <c:v>123061850.81538501</c:v>
                </c:pt>
                <c:pt idx="4127">
                  <c:v>122976043.95910501</c:v>
                </c:pt>
                <c:pt idx="4128">
                  <c:v>122889867.48819701</c:v>
                </c:pt>
                <c:pt idx="4129">
                  <c:v>122803320.96759</c:v>
                </c:pt>
                <c:pt idx="4130">
                  <c:v>122716403.95957902</c:v>
                </c:pt>
                <c:pt idx="4131">
                  <c:v>122629116.023802</c:v>
                </c:pt>
                <c:pt idx="4132">
                  <c:v>122541456.717234</c:v>
                </c:pt>
                <c:pt idx="4133">
                  <c:v>122453425.59416699</c:v>
                </c:pt>
                <c:pt idx="4134">
                  <c:v>122365022.20619802</c:v>
                </c:pt>
                <c:pt idx="4135">
                  <c:v>122276246.10221602</c:v>
                </c:pt>
                <c:pt idx="4136">
                  <c:v>122187096.828384</c:v>
                </c:pt>
                <c:pt idx="4137">
                  <c:v>122097573.92812702</c:v>
                </c:pt>
                <c:pt idx="4138">
                  <c:v>122007676.94211499</c:v>
                </c:pt>
                <c:pt idx="4139">
                  <c:v>121917405.408252</c:v>
                </c:pt>
                <c:pt idx="4140">
                  <c:v>121826758.861655</c:v>
                </c:pt>
                <c:pt idx="4141">
                  <c:v>121735736.83464397</c:v>
                </c:pt>
                <c:pt idx="4142">
                  <c:v>121644338.85672396</c:v>
                </c:pt>
                <c:pt idx="4143">
                  <c:v>121552564.45457</c:v>
                </c:pt>
                <c:pt idx="4144">
                  <c:v>121460413.15200998</c:v>
                </c:pt>
                <c:pt idx="4145">
                  <c:v>121367884.470015</c:v>
                </c:pt>
                <c:pt idx="4146">
                  <c:v>121274977.926673</c:v>
                </c:pt>
                <c:pt idx="4147">
                  <c:v>121181693.037182</c:v>
                </c:pt>
                <c:pt idx="4148">
                  <c:v>121088029.31383</c:v>
                </c:pt>
                <c:pt idx="4149">
                  <c:v>120993986.26597701</c:v>
                </c:pt>
                <c:pt idx="4150">
                  <c:v>120899563.40004398</c:v>
                </c:pt>
                <c:pt idx="4151">
                  <c:v>120804760.21949004</c:v>
                </c:pt>
                <c:pt idx="4152">
                  <c:v>120709576.22479901</c:v>
                </c:pt>
                <c:pt idx="4153">
                  <c:v>120614010.91346103</c:v>
                </c:pt>
                <c:pt idx="4154">
                  <c:v>120518063.779957</c:v>
                </c:pt>
                <c:pt idx="4155">
                  <c:v>120421734.31574099</c:v>
                </c:pt>
                <c:pt idx="4156">
                  <c:v>120325022.00921902</c:v>
                </c:pt>
                <c:pt idx="4157">
                  <c:v>120227926.34574001</c:v>
                </c:pt>
                <c:pt idx="4158">
                  <c:v>120130446.807567</c:v>
                </c:pt>
                <c:pt idx="4159">
                  <c:v>120032582.87387</c:v>
                </c:pt>
                <c:pt idx="4160">
                  <c:v>119934334.02069898</c:v>
                </c:pt>
                <c:pt idx="4161">
                  <c:v>119835699.720971</c:v>
                </c:pt>
                <c:pt idx="4162">
                  <c:v>119736679.44444899</c:v>
                </c:pt>
                <c:pt idx="4163">
                  <c:v>119637272.65772699</c:v>
                </c:pt>
                <c:pt idx="4164">
                  <c:v>119537478.82420598</c:v>
                </c:pt>
                <c:pt idx="4165">
                  <c:v>119437297.40408</c:v>
                </c:pt>
                <c:pt idx="4166">
                  <c:v>119336727.85431299</c:v>
                </c:pt>
                <c:pt idx="4167">
                  <c:v>119235769.62862399</c:v>
                </c:pt>
                <c:pt idx="4168">
                  <c:v>119134422.177461</c:v>
                </c:pt>
                <c:pt idx="4169">
                  <c:v>119032684.94798902</c:v>
                </c:pt>
                <c:pt idx="4170">
                  <c:v>118930557.38406399</c:v>
                </c:pt>
                <c:pt idx="4171">
                  <c:v>118828038.926217</c:v>
                </c:pt>
                <c:pt idx="4172">
                  <c:v>118725129.01163298</c:v>
                </c:pt>
                <c:pt idx="4173">
                  <c:v>118621827.07412799</c:v>
                </c:pt>
                <c:pt idx="4174">
                  <c:v>118518132.54413</c:v>
                </c:pt>
                <c:pt idx="4175">
                  <c:v>118414044.848662</c:v>
                </c:pt>
                <c:pt idx="4176">
                  <c:v>118309563.41131499</c:v>
                </c:pt>
                <c:pt idx="4177">
                  <c:v>118204687.652229</c:v>
                </c:pt>
                <c:pt idx="4178">
                  <c:v>118099416.98807302</c:v>
                </c:pt>
                <c:pt idx="4179">
                  <c:v>117993750.83202398</c:v>
                </c:pt>
                <c:pt idx="4180">
                  <c:v>117887688.593742</c:v>
                </c:pt>
                <c:pt idx="4181">
                  <c:v>117781229.67935099</c:v>
                </c:pt>
                <c:pt idx="4182">
                  <c:v>117674373.49141301</c:v>
                </c:pt>
                <c:pt idx="4183">
                  <c:v>117567119.428913</c:v>
                </c:pt>
                <c:pt idx="4184">
                  <c:v>117459466.887228</c:v>
                </c:pt>
                <c:pt idx="4185">
                  <c:v>117351415.25811</c:v>
                </c:pt>
                <c:pt idx="4186">
                  <c:v>117242963.92966002</c:v>
                </c:pt>
                <c:pt idx="4187">
                  <c:v>117134112.286304</c:v>
                </c:pt>
                <c:pt idx="4188">
                  <c:v>117024859.70877601</c:v>
                </c:pt>
                <c:pt idx="4189">
                  <c:v>116915205.574086</c:v>
                </c:pt>
                <c:pt idx="4190">
                  <c:v>116805149.25549902</c:v>
                </c:pt>
                <c:pt idx="4191">
                  <c:v>116694690.12251298</c:v>
                </c:pt>
                <c:pt idx="4192">
                  <c:v>116583827.54083398</c:v>
                </c:pt>
                <c:pt idx="4193">
                  <c:v>116472560.87234898</c:v>
                </c:pt>
                <c:pt idx="4194">
                  <c:v>116360889.47510301</c:v>
                </c:pt>
                <c:pt idx="4195">
                  <c:v>116248812.70327502</c:v>
                </c:pt>
                <c:pt idx="4196">
                  <c:v>116136329.907148</c:v>
                </c:pt>
                <c:pt idx="4197">
                  <c:v>116023440.43309101</c:v>
                </c:pt>
                <c:pt idx="4198">
                  <c:v>115910143.62352496</c:v>
                </c:pt>
                <c:pt idx="4199">
                  <c:v>115796438.81690502</c:v>
                </c:pt>
                <c:pt idx="4200">
                  <c:v>115682325.34768498</c:v>
                </c:pt>
                <c:pt idx="4201">
                  <c:v>115567802.54629999</c:v>
                </c:pt>
                <c:pt idx="4202">
                  <c:v>115452869.739133</c:v>
                </c:pt>
                <c:pt idx="4203">
                  <c:v>115337526.24849004</c:v>
                </c:pt>
                <c:pt idx="4204">
                  <c:v>115221771.392573</c:v>
                </c:pt>
                <c:pt idx="4205">
                  <c:v>115105604.48545298</c:v>
                </c:pt>
                <c:pt idx="4206">
                  <c:v>114989024.83703898</c:v>
                </c:pt>
                <c:pt idx="4207">
                  <c:v>114872031.75305502</c:v>
                </c:pt>
                <c:pt idx="4208">
                  <c:v>114754624.535006</c:v>
                </c:pt>
                <c:pt idx="4209">
                  <c:v>114636802.48015298</c:v>
                </c:pt>
                <c:pt idx="4210">
                  <c:v>114518564.881483</c:v>
                </c:pt>
                <c:pt idx="4211">
                  <c:v>114399911.027679</c:v>
                </c:pt>
                <c:pt idx="4212">
                  <c:v>114280840.20309101</c:v>
                </c:pt>
                <c:pt idx="4213">
                  <c:v>114161351.68770598</c:v>
                </c:pt>
                <c:pt idx="4214">
                  <c:v>114041444.757117</c:v>
                </c:pt>
                <c:pt idx="4215">
                  <c:v>113921118.68249601</c:v>
                </c:pt>
                <c:pt idx="4216">
                  <c:v>113800372.730556</c:v>
                </c:pt>
                <c:pt idx="4217">
                  <c:v>113679206.16353001</c:v>
                </c:pt>
                <c:pt idx="4218">
                  <c:v>113557618.23913002</c:v>
                </c:pt>
                <c:pt idx="4219">
                  <c:v>113435608.210521</c:v>
                </c:pt>
                <c:pt idx="4220">
                  <c:v>113313175.326286</c:v>
                </c:pt>
                <c:pt idx="4221">
                  <c:v>113190318.83039601</c:v>
                </c:pt>
                <c:pt idx="4222">
                  <c:v>113067037.96217602</c:v>
                </c:pt>
                <c:pt idx="4223">
                  <c:v>112943331.956273</c:v>
                </c:pt>
                <c:pt idx="4224">
                  <c:v>112819200.042619</c:v>
                </c:pt>
                <c:pt idx="4225">
                  <c:v>112694641.44640301</c:v>
                </c:pt>
                <c:pt idx="4226">
                  <c:v>112569655.38803199</c:v>
                </c:pt>
                <c:pt idx="4227">
                  <c:v>112444241.08310002</c:v>
                </c:pt>
                <c:pt idx="4228">
                  <c:v>112318397.74235101</c:v>
                </c:pt>
                <c:pt idx="4229">
                  <c:v>112192124.57164599</c:v>
                </c:pt>
                <c:pt idx="4230">
                  <c:v>112065420.771925</c:v>
                </c:pt>
                <c:pt idx="4231">
                  <c:v>111938285.53917199</c:v>
                </c:pt>
                <c:pt idx="4232">
                  <c:v>111810718.06438002</c:v>
                </c:pt>
                <c:pt idx="4233">
                  <c:v>111682717.53351398</c:v>
                </c:pt>
                <c:pt idx="4234">
                  <c:v>111554283.127473</c:v>
                </c:pt>
                <c:pt idx="4235">
                  <c:v>111425414.022055</c:v>
                </c:pt>
                <c:pt idx="4236">
                  <c:v>111296109.387915</c:v>
                </c:pt>
                <c:pt idx="4237">
                  <c:v>111166368.39053001</c:v>
                </c:pt>
                <c:pt idx="4238">
                  <c:v>111036190.190162</c:v>
                </c:pt>
                <c:pt idx="4239">
                  <c:v>110905573.94181502</c:v>
                </c:pt>
                <c:pt idx="4240">
                  <c:v>110774518.79519799</c:v>
                </c:pt>
                <c:pt idx="4241">
                  <c:v>110643023.894686</c:v>
                </c:pt>
                <c:pt idx="4242">
                  <c:v>110511088.37927602</c:v>
                </c:pt>
                <c:pt idx="4243">
                  <c:v>110378711.38255298</c:v>
                </c:pt>
                <c:pt idx="4244">
                  <c:v>110245892.03264301</c:v>
                </c:pt>
                <c:pt idx="4245">
                  <c:v>110112629.45217299</c:v>
                </c:pt>
                <c:pt idx="4246">
                  <c:v>109978922.75823</c:v>
                </c:pt>
                <c:pt idx="4247">
                  <c:v>109844771.06231901</c:v>
                </c:pt>
                <c:pt idx="4248">
                  <c:v>109710173.47032</c:v>
                </c:pt>
                <c:pt idx="4249">
                  <c:v>109575129.082443</c:v>
                </c:pt>
                <c:pt idx="4250">
                  <c:v>109439636.99318703</c:v>
                </c:pt>
                <c:pt idx="4251">
                  <c:v>109303696.29129201</c:v>
                </c:pt>
                <c:pt idx="4252">
                  <c:v>109167306.059699</c:v>
                </c:pt>
                <c:pt idx="4253">
                  <c:v>109030465.37550199</c:v>
                </c:pt>
                <c:pt idx="4254">
                  <c:v>108893173.309901</c:v>
                </c:pt>
                <c:pt idx="4255">
                  <c:v>108755428.92816001</c:v>
                </c:pt>
                <c:pt idx="4256">
                  <c:v>108617231.28955798</c:v>
                </c:pt>
                <c:pt idx="4257">
                  <c:v>108478579.44734001</c:v>
                </c:pt>
                <c:pt idx="4258">
                  <c:v>108339472.44867201</c:v>
                </c:pt>
                <c:pt idx="4259">
                  <c:v>108199909.33459298</c:v>
                </c:pt>
                <c:pt idx="4260">
                  <c:v>108059889.139964</c:v>
                </c:pt>
                <c:pt idx="4261">
                  <c:v>107919410.89342001</c:v>
                </c:pt>
                <c:pt idx="4262">
                  <c:v>107778473.617322</c:v>
                </c:pt>
                <c:pt idx="4263">
                  <c:v>107637076.32770199</c:v>
                </c:pt>
                <c:pt idx="4264">
                  <c:v>107495218.034218</c:v>
                </c:pt>
                <c:pt idx="4265">
                  <c:v>107352897.74009602</c:v>
                </c:pt>
                <c:pt idx="4266">
                  <c:v>107210114.44208503</c:v>
                </c:pt>
                <c:pt idx="4267">
                  <c:v>107066867.13039802</c:v>
                </c:pt>
                <c:pt idx="4268">
                  <c:v>106923154.788662</c:v>
                </c:pt>
                <c:pt idx="4269">
                  <c:v>106778976.39386402</c:v>
                </c:pt>
                <c:pt idx="4270">
                  <c:v>106634330.91629702</c:v>
                </c:pt>
                <c:pt idx="4271">
                  <c:v>106489217.319502</c:v>
                </c:pt>
                <c:pt idx="4272">
                  <c:v>106343634.56021802</c:v>
                </c:pt>
                <c:pt idx="4273">
                  <c:v>106197581.58831702</c:v>
                </c:pt>
                <c:pt idx="4274">
                  <c:v>106051057.34675798</c:v>
                </c:pt>
                <c:pt idx="4275">
                  <c:v>105904060.77151999</c:v>
                </c:pt>
                <c:pt idx="4276">
                  <c:v>105756590.791547</c:v>
                </c:pt>
                <c:pt idx="4277">
                  <c:v>105608646.32869199</c:v>
                </c:pt>
                <c:pt idx="4278">
                  <c:v>105460226.29765399</c:v>
                </c:pt>
                <c:pt idx="4279">
                  <c:v>105311329.60591701</c:v>
                </c:pt>
                <c:pt idx="4280">
                  <c:v>105161955.15369301</c:v>
                </c:pt>
                <c:pt idx="4281">
                  <c:v>105012101.833856</c:v>
                </c:pt>
                <c:pt idx="4282">
                  <c:v>104861768.531882</c:v>
                </c:pt>
                <c:pt idx="4283">
                  <c:v>104710954.12578601</c:v>
                </c:pt>
                <c:pt idx="4284">
                  <c:v>104559657.486058</c:v>
                </c:pt>
                <c:pt idx="4285">
                  <c:v>104407877.475596</c:v>
                </c:pt>
                <c:pt idx="4286">
                  <c:v>104255612.94964501</c:v>
                </c:pt>
                <c:pt idx="4287">
                  <c:v>104102862.75572698</c:v>
                </c:pt>
                <c:pt idx="4288">
                  <c:v>103949625.733574</c:v>
                </c:pt>
                <c:pt idx="4289">
                  <c:v>103795900.71506602</c:v>
                </c:pt>
                <c:pt idx="4290">
                  <c:v>103641686.52415501</c:v>
                </c:pt>
                <c:pt idx="4291">
                  <c:v>103486981.97679998</c:v>
                </c:pt>
                <c:pt idx="4292">
                  <c:v>103331785.880897</c:v>
                </c:pt>
                <c:pt idx="4293">
                  <c:v>103176097.036204</c:v>
                </c:pt>
                <c:pt idx="4294">
                  <c:v>103019914.23427601</c:v>
                </c:pt>
                <c:pt idx="4295">
                  <c:v>102863236.25838502</c:v>
                </c:pt>
                <c:pt idx="4296">
                  <c:v>102706061.883451</c:v>
                </c:pt>
                <c:pt idx="4297">
                  <c:v>102548389.87596798</c:v>
                </c:pt>
                <c:pt idx="4298">
                  <c:v>102390218.99392503</c:v>
                </c:pt>
                <c:pt idx="4299">
                  <c:v>102231547.98673299</c:v>
                </c:pt>
                <c:pt idx="4300">
                  <c:v>102072375.595145</c:v>
                </c:pt>
                <c:pt idx="4301">
                  <c:v>101912700.551183</c:v>
                </c:pt>
                <c:pt idx="4302">
                  <c:v>101752521.57805099</c:v>
                </c:pt>
                <c:pt idx="4303">
                  <c:v>101591837.390063</c:v>
                </c:pt>
                <c:pt idx="4304">
                  <c:v>101430646.69255598</c:v>
                </c:pt>
                <c:pt idx="4305">
                  <c:v>101268948.18181099</c:v>
                </c:pt>
                <c:pt idx="4306">
                  <c:v>101106740.54497002</c:v>
                </c:pt>
                <c:pt idx="4307">
                  <c:v>100944022.45995</c:v>
                </c:pt>
                <c:pt idx="4308">
                  <c:v>100780792.59536001</c:v>
                </c:pt>
                <c:pt idx="4309">
                  <c:v>100617049.610413</c:v>
                </c:pt>
                <c:pt idx="4310">
                  <c:v>100452792.15484099</c:v>
                </c:pt>
                <c:pt idx="4311">
                  <c:v>100288018.86880398</c:v>
                </c:pt>
                <c:pt idx="4312">
                  <c:v>100122728.382801</c:v>
                </c:pt>
                <c:pt idx="4313">
                  <c:v>99956919.31758298</c:v>
                </c:pt>
                <c:pt idx="4314">
                  <c:v>99790590.284056991</c:v>
                </c:pt>
                <c:pt idx="4315">
                  <c:v>99623739.883192003</c:v>
                </c:pt>
                <c:pt idx="4316">
                  <c:v>99456366.70593299</c:v>
                </c:pt>
                <c:pt idx="4317">
                  <c:v>99288469.333094999</c:v>
                </c:pt>
                <c:pt idx="4318">
                  <c:v>99120046.335273981</c:v>
                </c:pt>
                <c:pt idx="4319">
                  <c:v>98951096.272747979</c:v>
                </c:pt>
                <c:pt idx="4320">
                  <c:v>98781617.695373982</c:v>
                </c:pt>
                <c:pt idx="4321">
                  <c:v>98611609.142495021</c:v>
                </c:pt>
                <c:pt idx="4322">
                  <c:v>98441069.142830998</c:v>
                </c:pt>
                <c:pt idx="4323">
                  <c:v>98269996.214379013</c:v>
                </c:pt>
                <c:pt idx="4324">
                  <c:v>98098388.86431098</c:v>
                </c:pt>
                <c:pt idx="4325">
                  <c:v>97926245.588865995</c:v>
                </c:pt>
                <c:pt idx="4326">
                  <c:v>97753564.873242989</c:v>
                </c:pt>
                <c:pt idx="4327">
                  <c:v>97580345.191492006</c:v>
                </c:pt>
                <c:pt idx="4328">
                  <c:v>97406585.006409004</c:v>
                </c:pt>
                <c:pt idx="4329">
                  <c:v>97232282.769419014</c:v>
                </c:pt>
                <c:pt idx="4330">
                  <c:v>97057436.920463994</c:v>
                </c:pt>
                <c:pt idx="4331">
                  <c:v>96882045.887891978</c:v>
                </c:pt>
                <c:pt idx="4332">
                  <c:v>96706108.088339999</c:v>
                </c:pt>
                <c:pt idx="4333">
                  <c:v>96529621.926615998</c:v>
                </c:pt>
                <c:pt idx="4334">
                  <c:v>96352585.795579001</c:v>
                </c:pt>
                <c:pt idx="4335">
                  <c:v>96174998.076020986</c:v>
                </c:pt>
                <c:pt idx="4336">
                  <c:v>95996857.136543974</c:v>
                </c:pt>
                <c:pt idx="4337">
                  <c:v>95818161.333435997</c:v>
                </c:pt>
                <c:pt idx="4338">
                  <c:v>95638909.010545999</c:v>
                </c:pt>
                <c:pt idx="4339">
                  <c:v>95459098.499156013</c:v>
                </c:pt>
                <c:pt idx="4340">
                  <c:v>95278728.117853984</c:v>
                </c:pt>
                <c:pt idx="4341">
                  <c:v>95097796.172400981</c:v>
                </c:pt>
                <c:pt idx="4342">
                  <c:v>94916300.955600992</c:v>
                </c:pt>
                <c:pt idx="4343">
                  <c:v>94734240.747164994</c:v>
                </c:pt>
                <c:pt idx="4344">
                  <c:v>94551613.813575014</c:v>
                </c:pt>
                <c:pt idx="4345">
                  <c:v>94368418.407947004</c:v>
                </c:pt>
                <c:pt idx="4346">
                  <c:v>94184652.769893005</c:v>
                </c:pt>
                <c:pt idx="4347">
                  <c:v>94000315.125372991</c:v>
                </c:pt>
                <c:pt idx="4348">
                  <c:v>93815403.686557963</c:v>
                </c:pt>
                <c:pt idx="4349">
                  <c:v>93629916.651678979</c:v>
                </c:pt>
                <c:pt idx="4350">
                  <c:v>93443852.204883978</c:v>
                </c:pt>
                <c:pt idx="4351">
                  <c:v>93257208.516082004</c:v>
                </c:pt>
                <c:pt idx="4352">
                  <c:v>93069983.740797997</c:v>
                </c:pt>
                <c:pt idx="4353">
                  <c:v>92882176.02001299</c:v>
                </c:pt>
                <c:pt idx="4354">
                  <c:v>92693783.480009004</c:v>
                </c:pt>
                <c:pt idx="4355">
                  <c:v>92504804.232209995</c:v>
                </c:pt>
                <c:pt idx="4356">
                  <c:v>92315236.373025998</c:v>
                </c:pt>
                <c:pt idx="4357">
                  <c:v>92125077.983680993</c:v>
                </c:pt>
                <c:pt idx="4358">
                  <c:v>91934327.130054966</c:v>
                </c:pt>
                <c:pt idx="4359">
                  <c:v>91742981.862509981</c:v>
                </c:pt>
                <c:pt idx="4360">
                  <c:v>91551040.215723991</c:v>
                </c:pt>
                <c:pt idx="4361">
                  <c:v>91358500.208516002</c:v>
                </c:pt>
                <c:pt idx="4362">
                  <c:v>91165359.843668997</c:v>
                </c:pt>
                <c:pt idx="4363">
                  <c:v>90971617.107756987</c:v>
                </c:pt>
                <c:pt idx="4364">
                  <c:v>90777269.97095798</c:v>
                </c:pt>
                <c:pt idx="4365">
                  <c:v>90582316.386872992</c:v>
                </c:pt>
                <c:pt idx="4366">
                  <c:v>90386754.292343006</c:v>
                </c:pt>
                <c:pt idx="4367">
                  <c:v>90190581.607253984</c:v>
                </c:pt>
                <c:pt idx="4368">
                  <c:v>89993796.234350979</c:v>
                </c:pt>
                <c:pt idx="4369">
                  <c:v>89796396.059038982</c:v>
                </c:pt>
                <c:pt idx="4370">
                  <c:v>89598378.949189022</c:v>
                </c:pt>
                <c:pt idx="4371">
                  <c:v>89399742.754933983</c:v>
                </c:pt>
                <c:pt idx="4372">
                  <c:v>89200485.308468997</c:v>
                </c:pt>
                <c:pt idx="4373">
                  <c:v>89000604.423841</c:v>
                </c:pt>
                <c:pt idx="4374">
                  <c:v>88800097.896740988</c:v>
                </c:pt>
                <c:pt idx="4375">
                  <c:v>88598963.504291981</c:v>
                </c:pt>
                <c:pt idx="4376">
                  <c:v>88397199.004827991</c:v>
                </c:pt>
                <c:pt idx="4377">
                  <c:v>88194802.137681991</c:v>
                </c:pt>
                <c:pt idx="4378">
                  <c:v>87991770.622953966</c:v>
                </c:pt>
                <c:pt idx="4379">
                  <c:v>87788102.161293</c:v>
                </c:pt>
                <c:pt idx="4380">
                  <c:v>87583794.433660015</c:v>
                </c:pt>
                <c:pt idx="4381">
                  <c:v>87378845.101098999</c:v>
                </c:pt>
                <c:pt idx="4382">
                  <c:v>87173251.804497004</c:v>
                </c:pt>
                <c:pt idx="4383">
                  <c:v>86967012.164343983</c:v>
                </c:pt>
                <c:pt idx="4384">
                  <c:v>86760123.780489013</c:v>
                </c:pt>
                <c:pt idx="4385">
                  <c:v>86552584.231888995</c:v>
                </c:pt>
                <c:pt idx="4386">
                  <c:v>86344391.076357991</c:v>
                </c:pt>
                <c:pt idx="4387">
                  <c:v>86135541.850308999</c:v>
                </c:pt>
                <c:pt idx="4388">
                  <c:v>85926034.06849502</c:v>
                </c:pt>
                <c:pt idx="4389">
                  <c:v>85715865.223742992</c:v>
                </c:pt>
                <c:pt idx="4390">
                  <c:v>85505032.78668198</c:v>
                </c:pt>
                <c:pt idx="4391">
                  <c:v>85293534.205474004</c:v>
                </c:pt>
                <c:pt idx="4392">
                  <c:v>85081366.905531988</c:v>
                </c:pt>
                <c:pt idx="4393">
                  <c:v>84868528.289238006</c:v>
                </c:pt>
                <c:pt idx="4394">
                  <c:v>84655015.735658988</c:v>
                </c:pt>
                <c:pt idx="4395">
                  <c:v>84440826.600248992</c:v>
                </c:pt>
                <c:pt idx="4396">
                  <c:v>84225958.214556992</c:v>
                </c:pt>
                <c:pt idx="4397">
                  <c:v>84010407.885921985</c:v>
                </c:pt>
                <c:pt idx="4398">
                  <c:v>83794172.897166997</c:v>
                </c:pt>
                <c:pt idx="4399">
                  <c:v>83577250.506289005</c:v>
                </c:pt>
                <c:pt idx="4400">
                  <c:v>83359637.946136996</c:v>
                </c:pt>
                <c:pt idx="4401">
                  <c:v>83141332.424097002</c:v>
                </c:pt>
                <c:pt idx="4402">
                  <c:v>82922331.121753976</c:v>
                </c:pt>
                <c:pt idx="4403">
                  <c:v>82702631.19456698</c:v>
                </c:pt>
                <c:pt idx="4404">
                  <c:v>82482229.771523967</c:v>
                </c:pt>
                <c:pt idx="4405">
                  <c:v>82261123.95479998</c:v>
                </c:pt>
                <c:pt idx="4406">
                  <c:v>82039310.819405019</c:v>
                </c:pt>
                <c:pt idx="4407">
                  <c:v>81816787.412826017</c:v>
                </c:pt>
                <c:pt idx="4408">
                  <c:v>81593550.754666001</c:v>
                </c:pt>
                <c:pt idx="4409">
                  <c:v>81369597.836270005</c:v>
                </c:pt>
                <c:pt idx="4410">
                  <c:v>81144925.620353967</c:v>
                </c:pt>
                <c:pt idx="4411">
                  <c:v>80919531.040619001</c:v>
                </c:pt>
                <c:pt idx="4412">
                  <c:v>80693411.001362994</c:v>
                </c:pt>
                <c:pt idx="4413">
                  <c:v>80466562.377082989</c:v>
                </c:pt>
                <c:pt idx="4414">
                  <c:v>80238982.012073994</c:v>
                </c:pt>
                <c:pt idx="4415">
                  <c:v>80010666.720017001</c:v>
                </c:pt>
                <c:pt idx="4416">
                  <c:v>79781613.283559978</c:v>
                </c:pt>
                <c:pt idx="4417">
                  <c:v>79551818.453898013</c:v>
                </c:pt>
                <c:pt idx="4418">
                  <c:v>79321278.950331002</c:v>
                </c:pt>
                <c:pt idx="4419">
                  <c:v>79089991.459831998</c:v>
                </c:pt>
                <c:pt idx="4420">
                  <c:v>78857952.636592984</c:v>
                </c:pt>
                <c:pt idx="4421">
                  <c:v>78625159.101567999</c:v>
                </c:pt>
                <c:pt idx="4422">
                  <c:v>78391607.442011014</c:v>
                </c:pt>
                <c:pt idx="4423">
                  <c:v>78157294.210998997</c:v>
                </c:pt>
                <c:pt idx="4424">
                  <c:v>77922215.926948979</c:v>
                </c:pt>
                <c:pt idx="4425">
                  <c:v>77686369.073128</c:v>
                </c:pt>
                <c:pt idx="4426">
                  <c:v>77449750.097149998</c:v>
                </c:pt>
                <c:pt idx="4427">
                  <c:v>77212355.41046901</c:v>
                </c:pt>
                <c:pt idx="4428">
                  <c:v>76974181.38785699</c:v>
                </c:pt>
                <c:pt idx="4429">
                  <c:v>76735224.366871998</c:v>
                </c:pt>
                <c:pt idx="4430">
                  <c:v>76495480.647323981</c:v>
                </c:pt>
                <c:pt idx="4431">
                  <c:v>76254946.490718007</c:v>
                </c:pt>
                <c:pt idx="4432">
                  <c:v>76013618.119700998</c:v>
                </c:pt>
                <c:pt idx="4433">
                  <c:v>75771491.717483997</c:v>
                </c:pt>
                <c:pt idx="4434">
                  <c:v>75528563.427264005</c:v>
                </c:pt>
                <c:pt idx="4435">
                  <c:v>75284829.351626992</c:v>
                </c:pt>
                <c:pt idx="4436">
                  <c:v>75040285.551947981</c:v>
                </c:pt>
                <c:pt idx="4437">
                  <c:v>74794928.047767997</c:v>
                </c:pt>
                <c:pt idx="4438">
                  <c:v>74548752.816170007</c:v>
                </c:pt>
                <c:pt idx="4439">
                  <c:v>74301755.791131005</c:v>
                </c:pt>
                <c:pt idx="4440">
                  <c:v>74053932.862877995</c:v>
                </c:pt>
                <c:pt idx="4441">
                  <c:v>73805279.877208978</c:v>
                </c:pt>
                <c:pt idx="4442">
                  <c:v>73555792.634822965</c:v>
                </c:pt>
                <c:pt idx="4443">
                  <c:v>73305466.890616</c:v>
                </c:pt>
                <c:pt idx="4444">
                  <c:v>73054298.352982</c:v>
                </c:pt>
                <c:pt idx="4445">
                  <c:v>72802282.68308498</c:v>
                </c:pt>
                <c:pt idx="4446">
                  <c:v>72549415.494121</c:v>
                </c:pt>
                <c:pt idx="4447">
                  <c:v>72295692.35056898</c:v>
                </c:pt>
                <c:pt idx="4448">
                  <c:v>72041108.767422006</c:v>
                </c:pt>
                <c:pt idx="4449">
                  <c:v>71785660.209401995</c:v>
                </c:pt>
                <c:pt idx="4450">
                  <c:v>71529342.090160996</c:v>
                </c:pt>
                <c:pt idx="4451">
                  <c:v>71272149.771466017</c:v>
                </c:pt>
                <c:pt idx="4452">
                  <c:v>71014078.562361017</c:v>
                </c:pt>
                <c:pt idx="4453">
                  <c:v>70755123.718320996</c:v>
                </c:pt>
                <c:pt idx="4454">
                  <c:v>70495280.440379009</c:v>
                </c:pt>
                <c:pt idx="4455">
                  <c:v>70234543.874240965</c:v>
                </c:pt>
                <c:pt idx="4456">
                  <c:v>69972909.109376013</c:v>
                </c:pt>
                <c:pt idx="4457">
                  <c:v>69710371.178093985</c:v>
                </c:pt>
                <c:pt idx="4458">
                  <c:v>69446925.054597989</c:v>
                </c:pt>
                <c:pt idx="4459">
                  <c:v>69182565.654015988</c:v>
                </c:pt>
                <c:pt idx="4460">
                  <c:v>68917287.831416994</c:v>
                </c:pt>
                <c:pt idx="4461">
                  <c:v>68651086.380799979</c:v>
                </c:pt>
                <c:pt idx="4462">
                  <c:v>68383956.034061998</c:v>
                </c:pt>
                <c:pt idx="4463">
                  <c:v>68115891.459946007</c:v>
                </c:pt>
                <c:pt idx="4464">
                  <c:v>67846887.262962013</c:v>
                </c:pt>
                <c:pt idx="4465">
                  <c:v>67576937.982289016</c:v>
                </c:pt>
                <c:pt idx="4466">
                  <c:v>67306038.09064199</c:v>
                </c:pt>
                <c:pt idx="4467">
                  <c:v>67034181.993129</c:v>
                </c:pt>
                <c:pt idx="4468">
                  <c:v>66761364.026067011</c:v>
                </c:pt>
                <c:pt idx="4469">
                  <c:v>66487578.455783993</c:v>
                </c:pt>
                <c:pt idx="4470">
                  <c:v>66212819.477379993</c:v>
                </c:pt>
                <c:pt idx="4471">
                  <c:v>65937081.213473998</c:v>
                </c:pt>
                <c:pt idx="4472">
                  <c:v>65660357.712909997</c:v>
                </c:pt>
                <c:pt idx="4473">
                  <c:v>65382642.949440002</c:v>
                </c:pt>
                <c:pt idx="4474">
                  <c:v>65103930.820375994</c:v>
                </c:pt>
                <c:pt idx="4475">
                  <c:v>64824215.145205006</c:v>
                </c:pt>
                <c:pt idx="4476">
                  <c:v>64543489.664177008</c:v>
                </c:pt>
                <c:pt idx="4477">
                  <c:v>64261748.036858</c:v>
                </c:pt>
                <c:pt idx="4478">
                  <c:v>63978983.840646997</c:v>
                </c:pt>
                <c:pt idx="4479">
                  <c:v>63695190.569261007</c:v>
                </c:pt>
                <c:pt idx="4480">
                  <c:v>63410361.631176002</c:v>
                </c:pt>
                <c:pt idx="4481">
                  <c:v>63124490.348041996</c:v>
                </c:pt>
                <c:pt idx="4482">
                  <c:v>62837569.953047</c:v>
                </c:pt>
                <c:pt idx="4483">
                  <c:v>62549593.589251004</c:v>
                </c:pt>
                <c:pt idx="4484">
                  <c:v>62260554.307872996</c:v>
                </c:pt>
                <c:pt idx="4485">
                  <c:v>61970445.066539004</c:v>
                </c:pt>
                <c:pt idx="4486">
                  <c:v>61679258.727480002</c:v>
                </c:pt>
                <c:pt idx="4487">
                  <c:v>61386988.055699006</c:v>
                </c:pt>
                <c:pt idx="4488">
                  <c:v>61093625.717076004</c:v>
                </c:pt>
                <c:pt idx="4489">
                  <c:v>60799164.276432</c:v>
                </c:pt>
                <c:pt idx="4490">
                  <c:v>60503596.195548013</c:v>
                </c:pt>
                <c:pt idx="4491">
                  <c:v>60206913.831127003</c:v>
                </c:pt>
                <c:pt idx="4492">
                  <c:v>59909109.432705991</c:v>
                </c:pt>
                <c:pt idx="4493">
                  <c:v>59610175.140513003</c:v>
                </c:pt>
                <c:pt idx="4494">
                  <c:v>59310102.983273</c:v>
                </c:pt>
                <c:pt idx="4495">
                  <c:v>59008884.875946999</c:v>
                </c:pt>
                <c:pt idx="4496">
                  <c:v>58706512.617424995</c:v>
                </c:pt>
                <c:pt idx="4497">
                  <c:v>58402977.888144001</c:v>
                </c:pt>
                <c:pt idx="4498">
                  <c:v>58098272.247655004</c:v>
                </c:pt>
                <c:pt idx="4499">
                  <c:v>57792387.132115997</c:v>
                </c:pt>
                <c:pt idx="4500">
                  <c:v>57485313.851720996</c:v>
                </c:pt>
                <c:pt idx="4501">
                  <c:v>57177043.588061996</c:v>
                </c:pt>
                <c:pt idx="4502">
                  <c:v>56867567.391416997</c:v>
                </c:pt>
                <c:pt idx="4503">
                  <c:v>56556876.177960001</c:v>
                </c:pt>
                <c:pt idx="4504">
                  <c:v>56244960.726901002</c:v>
                </c:pt>
                <c:pt idx="4505">
                  <c:v>55931811.677547008</c:v>
                </c:pt>
                <c:pt idx="4506">
                  <c:v>55617419.526270002</c:v>
                </c:pt>
                <c:pt idx="4507">
                  <c:v>55301774.623409003</c:v>
                </c:pt>
                <c:pt idx="4508">
                  <c:v>54984867.170062996</c:v>
                </c:pt>
                <c:pt idx="4509">
                  <c:v>54666687.214814998</c:v>
                </c:pt>
                <c:pt idx="4510">
                  <c:v>54347224.650343999</c:v>
                </c:pt>
                <c:pt idx="4511">
                  <c:v>54026469.209954008</c:v>
                </c:pt>
                <c:pt idx="4512">
                  <c:v>53704410.463992</c:v>
                </c:pt>
                <c:pt idx="4513">
                  <c:v>53381037.816172995</c:v>
                </c:pt>
                <c:pt idx="4514">
                  <c:v>53056340.499787003</c:v>
                </c:pt>
                <c:pt idx="4515">
                  <c:v>52730307.573799998</c:v>
                </c:pt>
                <c:pt idx="4516">
                  <c:v>52402927.918844998</c:v>
                </c:pt>
                <c:pt idx="4517">
                  <c:v>52074190.233084001</c:v>
                </c:pt>
                <c:pt idx="4518">
                  <c:v>51744083.027950004</c:v>
                </c:pt>
                <c:pt idx="4519">
                  <c:v>51412594.623768002</c:v>
                </c:pt>
                <c:pt idx="4520">
                  <c:v>51079713.145232007</c:v>
                </c:pt>
                <c:pt idx="4521">
                  <c:v>50745426.51675199</c:v>
                </c:pt>
                <c:pt idx="4522">
                  <c:v>50409722.457658</c:v>
                </c:pt>
                <c:pt idx="4523">
                  <c:v>50072588.477254003</c:v>
                </c:pt>
                <c:pt idx="4524">
                  <c:v>49734011.869719997</c:v>
                </c:pt>
                <c:pt idx="4525">
                  <c:v>49393979.708855003</c:v>
                </c:pt>
                <c:pt idx="4526">
                  <c:v>49052478.842653997</c:v>
                </c:pt>
                <c:pt idx="4527">
                  <c:v>48709495.887717992</c:v>
                </c:pt>
                <c:pt idx="4528">
                  <c:v>48365017.223483011</c:v>
                </c:pt>
                <c:pt idx="4529">
                  <c:v>48019028.986260995</c:v>
                </c:pt>
                <c:pt idx="4530">
                  <c:v>47671517.063100003</c:v>
                </c:pt>
                <c:pt idx="4531">
                  <c:v>47322467.085437007</c:v>
                </c:pt>
                <c:pt idx="4532">
                  <c:v>46971864.422546998</c:v>
                </c:pt>
                <c:pt idx="4533">
                  <c:v>46619694.174777001</c:v>
                </c:pt>
                <c:pt idx="4534">
                  <c:v>46265941.166561</c:v>
                </c:pt>
                <c:pt idx="4535">
                  <c:v>45910589.939197004</c:v>
                </c:pt>
                <c:pt idx="4536">
                  <c:v>45553624.743394002</c:v>
                </c:pt>
                <c:pt idx="4537">
                  <c:v>45195029.531553008</c:v>
                </c:pt>
                <c:pt idx="4538">
                  <c:v>44834787.949808002</c:v>
                </c:pt>
                <c:pt idx="4539">
                  <c:v>44472883.329778999</c:v>
                </c:pt>
                <c:pt idx="4540">
                  <c:v>44109298.680056997</c:v>
                </c:pt>
                <c:pt idx="4541">
                  <c:v>43744016.677388996</c:v>
                </c:pt>
                <c:pt idx="4542">
                  <c:v>43377019.657559998</c:v>
                </c:pt>
                <c:pt idx="4543">
                  <c:v>43008289.605967008</c:v>
                </c:pt>
                <c:pt idx="4544">
                  <c:v>42637808.147849999</c:v>
                </c:pt>
                <c:pt idx="4545">
                  <c:v>42265556.538194008</c:v>
                </c:pt>
                <c:pt idx="4546">
                  <c:v>41891515.651267007</c:v>
                </c:pt>
                <c:pt idx="4547">
                  <c:v>41515665.969791003</c:v>
                </c:pt>
                <c:pt idx="4548">
                  <c:v>41137987.57372199</c:v>
                </c:pt>
                <c:pt idx="4549">
                  <c:v>40758460.128638014</c:v>
                </c:pt>
                <c:pt idx="4550">
                  <c:v>40377062.873699002</c:v>
                </c:pt>
                <c:pt idx="4551">
                  <c:v>39993774.609176002</c:v>
                </c:pt>
                <c:pt idx="4552">
                  <c:v>39608573.683530003</c:v>
                </c:pt>
                <c:pt idx="4553">
                  <c:v>39221437.980016991</c:v>
                </c:pt>
                <c:pt idx="4554">
                  <c:v>38832344.902795993</c:v>
                </c:pt>
                <c:pt idx="4555">
                  <c:v>38441271.362541996</c:v>
                </c:pt>
                <c:pt idx="4556">
                  <c:v>38048193.761509009</c:v>
                </c:pt>
                <c:pt idx="4557">
                  <c:v>37653087.978056997</c:v>
                </c:pt>
                <c:pt idx="4558">
                  <c:v>37255929.350590996</c:v>
                </c:pt>
                <c:pt idx="4559">
                  <c:v>36856692.660906002</c:v>
                </c:pt>
                <c:pt idx="4560">
                  <c:v>36455352.116914995</c:v>
                </c:pt>
                <c:pt idx="4561">
                  <c:v>36051881.334724993</c:v>
                </c:pt>
                <c:pt idx="4562">
                  <c:v>35646253.320041999</c:v>
                </c:pt>
                <c:pt idx="4563">
                  <c:v>35238440.448876992</c:v>
                </c:pt>
                <c:pt idx="4564">
                  <c:v>34828414.447535001</c:v>
                </c:pt>
                <c:pt idx="4565">
                  <c:v>34416146.371844999</c:v>
                </c:pt>
                <c:pt idx="4566">
                  <c:v>34001606.585616</c:v>
                </c:pt>
                <c:pt idx="4567">
                  <c:v>33584764.738290004</c:v>
                </c:pt>
                <c:pt idx="4568">
                  <c:v>33165589.741751995</c:v>
                </c:pt>
                <c:pt idx="4569">
                  <c:v>32744049.746291995</c:v>
                </c:pt>
                <c:pt idx="4570">
                  <c:v>32320112.115665998</c:v>
                </c:pt>
                <c:pt idx="4571">
                  <c:v>31893743.401255995</c:v>
                </c:pt>
                <c:pt idx="4572">
                  <c:v>31464909.315274</c:v>
                </c:pt>
                <c:pt idx="4573">
                  <c:v>31033574.703014996</c:v>
                </c:pt>
                <c:pt idx="4574">
                  <c:v>30599703.514117002</c:v>
                </c:pt>
                <c:pt idx="4575">
                  <c:v>30163258.772813994</c:v>
                </c:pt>
                <c:pt idx="4576">
                  <c:v>29724202.547169998</c:v>
                </c:pt>
                <c:pt idx="4577">
                  <c:v>29282495.917278998</c:v>
                </c:pt>
                <c:pt idx="4578">
                  <c:v>28838098.942420997</c:v>
                </c:pt>
                <c:pt idx="4579">
                  <c:v>28390970.627183001</c:v>
                </c:pt>
                <c:pt idx="4580">
                  <c:v>27941068.886546001</c:v>
                </c:pt>
                <c:pt idx="4581">
                  <c:v>27488350.509962</c:v>
                </c:pt>
                <c:pt idx="4582">
                  <c:v>27032771.124449998</c:v>
                </c:pt>
                <c:pt idx="4583">
                  <c:v>26574285.156762004</c:v>
                </c:pt>
                <c:pt idx="4584">
                  <c:v>26112845.794677995</c:v>
                </c:pt>
                <c:pt idx="4585">
                  <c:v>25648404.947526999</c:v>
                </c:pt>
                <c:pt idx="4586">
                  <c:v>25180913.206037998</c:v>
                </c:pt>
                <c:pt idx="4587">
                  <c:v>24710319.801686998</c:v>
                </c:pt>
                <c:pt idx="4588">
                  <c:v>24236572.565704998</c:v>
                </c:pt>
                <c:pt idx="4589">
                  <c:v>23759617.888002001</c:v>
                </c:pt>
                <c:pt idx="4590">
                  <c:v>23279400.676293001</c:v>
                </c:pt>
                <c:pt idx="4591">
                  <c:v>22795864.315786004</c:v>
                </c:pt>
                <c:pt idx="4592">
                  <c:v>22308950.629880998</c:v>
                </c:pt>
                <c:pt idx="4593">
                  <c:v>21818599.842432</c:v>
                </c:pt>
                <c:pt idx="4594">
                  <c:v>21324750.542226005</c:v>
                </c:pt>
                <c:pt idx="4595">
                  <c:v>20827339.650518</c:v>
                </c:pt>
                <c:pt idx="4596">
                  <c:v>20326302.392591</c:v>
                </c:pt>
                <c:pt idx="4597">
                  <c:v>19821572.274562001</c:v>
                </c:pt>
                <c:pt idx="4598">
                  <c:v>19313081.066909999</c:v>
                </c:pt>
                <c:pt idx="4599">
                  <c:v>18800758.796500001</c:v>
                </c:pt>
                <c:pt idx="4600">
                  <c:v>18284533.749276996</c:v>
                </c:pt>
                <c:pt idx="4601">
                  <c:v>17764332.486288995</c:v>
                </c:pt>
                <c:pt idx="4602">
                  <c:v>17240079.876233</c:v>
                </c:pt>
                <c:pt idx="4603">
                  <c:v>16711699.148468995</c:v>
                </c:pt>
                <c:pt idx="4604">
                  <c:v>16179111.971270002</c:v>
                </c:pt>
                <c:pt idx="4605">
                  <c:v>15642238.561176</c:v>
                </c:pt>
                <c:pt idx="4606">
                  <c:v>15100997.830600003</c:v>
                </c:pt>
                <c:pt idx="4607">
                  <c:v>14555307.582491998</c:v>
                </c:pt>
                <c:pt idx="4608">
                  <c:v>14005084.762855999</c:v>
                </c:pt>
                <c:pt idx="4609">
                  <c:v>13450245.784453999</c:v>
                </c:pt>
                <c:pt idx="4610">
                  <c:v>12890706.938167999</c:v>
                </c:pt>
                <c:pt idx="4611">
                  <c:v>12326384.912420001</c:v>
                </c:pt>
                <c:pt idx="4612">
                  <c:v>11757197.446036998</c:v>
                </c:pt>
                <c:pt idx="4613">
                  <c:v>11183064.146213001</c:v>
                </c:pt>
                <c:pt idx="4614">
                  <c:v>10603907.511163</c:v>
                </c:pt>
                <c:pt idx="4615">
                  <c:v>10019654.207246998</c:v>
                </c:pt>
                <c:pt idx="4616">
                  <c:v>9430236.6632649973</c:v>
                </c:pt>
                <c:pt idx="4617">
                  <c:v>8835595.0613320004</c:v>
                </c:pt>
                <c:pt idx="4618">
                  <c:v>8235679.8252309989</c:v>
                </c:pt>
                <c:pt idx="4619">
                  <c:v>7630454.7350440007</c:v>
                </c:pt>
                <c:pt idx="4620">
                  <c:v>7019900.8331349995</c:v>
                </c:pt>
                <c:pt idx="4621">
                  <c:v>6404021.3340500006</c:v>
                </c:pt>
                <c:pt idx="4622">
                  <c:v>5782847.813227999</c:v>
                </c:pt>
                <c:pt idx="4623">
                  <c:v>5156448.0315790009</c:v>
                </c:pt>
                <c:pt idx="4624">
                  <c:v>4524935.8616909999</c:v>
                </c:pt>
                <c:pt idx="4625">
                  <c:v>3888483.9256579997</c:v>
                </c:pt>
                <c:pt idx="4626">
                  <c:v>3247339.7461250001</c:v>
                </c:pt>
                <c:pt idx="4627">
                  <c:v>2601846.466978</c:v>
                </c:pt>
                <c:pt idx="4628">
                  <c:v>1952469.5380229999</c:v>
                </c:pt>
                <c:pt idx="4629">
                  <c:v>1299831.204013</c:v>
                </c:pt>
                <c:pt idx="4630">
                  <c:v>644755.22036499996</c:v>
                </c:pt>
                <c:pt idx="4631">
                  <c:v>-11675.037136000001</c:v>
                </c:pt>
                <c:pt idx="4632">
                  <c:v>-668040.980828</c:v>
                </c:pt>
                <c:pt idx="4633">
                  <c:v>-1322490.584087</c:v>
                </c:pt>
                <c:pt idx="4634">
                  <c:v>-1972611.2887559999</c:v>
                </c:pt>
                <c:pt idx="4635">
                  <c:v>-2615267.0954599995</c:v>
                </c:pt>
                <c:pt idx="4636">
                  <c:v>-3246393.3454309995</c:v>
                </c:pt>
                <c:pt idx="4637">
                  <c:v>-3860746.036781</c:v>
                </c:pt>
                <c:pt idx="4638">
                  <c:v>-4451611.8699529991</c:v>
                </c:pt>
                <c:pt idx="4639">
                  <c:v>-5010505.7402800005</c:v>
                </c:pt>
                <c:pt idx="4640">
                  <c:v>-5526920.8580060005</c:v>
                </c:pt>
                <c:pt idx="4641">
                  <c:v>-5988257.5922019994</c:v>
                </c:pt>
                <c:pt idx="4642">
                  <c:v>-6380131.0193729997</c:v>
                </c:pt>
                <c:pt idx="4643">
                  <c:v>-6687298.9404890006</c:v>
                </c:pt>
                <c:pt idx="4644">
                  <c:v>-6895366.4998869989</c:v>
                </c:pt>
                <c:pt idx="4645">
                  <c:v>-6993112.1606519995</c:v>
                </c:pt>
                <c:pt idx="4646">
                  <c:v>-6974798.4064410012</c:v>
                </c:pt>
                <c:pt idx="4647">
                  <c:v>-6841524.3090239996</c:v>
                </c:pt>
                <c:pt idx="4648">
                  <c:v>-6600957.4116610009</c:v>
                </c:pt>
                <c:pt idx="4649">
                  <c:v>-6265582.054091</c:v>
                </c:pt>
                <c:pt idx="4650">
                  <c:v>-5850288.0571849998</c:v>
                </c:pt>
                <c:pt idx="4651">
                  <c:v>-5370194.7293290002</c:v>
                </c:pt>
                <c:pt idx="4652">
                  <c:v>-4839192.8495890005</c:v>
                </c:pt>
                <c:pt idx="4653">
                  <c:v>-4269235.9763050014</c:v>
                </c:pt>
                <c:pt idx="4654">
                  <c:v>-3670177.23037</c:v>
                </c:pt>
                <c:pt idx="4655">
                  <c:v>-3049914.5920559997</c:v>
                </c:pt>
                <c:pt idx="4656">
                  <c:v>-2414667.5534259994</c:v>
                </c:pt>
                <c:pt idx="4657">
                  <c:v>-1769280.461072</c:v>
                </c:pt>
                <c:pt idx="4658">
                  <c:v>-1117501.767374</c:v>
                </c:pt>
                <c:pt idx="4659">
                  <c:v>-462220.51018300006</c:v>
                </c:pt>
                <c:pt idx="4660">
                  <c:v>194342.32326199996</c:v>
                </c:pt>
                <c:pt idx="4661">
                  <c:v>850482.8813880001</c:v>
                </c:pt>
                <c:pt idx="4662">
                  <c:v>1504897.1396590001</c:v>
                </c:pt>
                <c:pt idx="4663">
                  <c:v>2156590.3975229999</c:v>
                </c:pt>
                <c:pt idx="4664">
                  <c:v>2804807.6741880002</c:v>
                </c:pt>
                <c:pt idx="4665">
                  <c:v>3448980.1944089998</c:v>
                </c:pt>
                <c:pt idx="4666">
                  <c:v>4088684.1836879998</c:v>
                </c:pt>
                <c:pt idx="4667">
                  <c:v>4723609.0581280002</c:v>
                </c:pt>
                <c:pt idx="4668">
                  <c:v>5353532.7855660003</c:v>
                </c:pt>
                <c:pt idx="4669">
                  <c:v>5978302.7308500009</c:v>
                </c:pt>
                <c:pt idx="4670">
                  <c:v>6597820.7073000008</c:v>
                </c:pt>
                <c:pt idx="4671">
                  <c:v>7212031.2658019997</c:v>
                </c:pt>
                <c:pt idx="4672">
                  <c:v>7820912.4860210009</c:v>
                </c:pt>
                <c:pt idx="4673">
                  <c:v>8424468.7094619982</c:v>
                </c:pt>
                <c:pt idx="4674">
                  <c:v>9022724.7860899977</c:v>
                </c:pt>
                <c:pt idx="4675">
                  <c:v>9615721.505710002</c:v>
                </c:pt>
                <c:pt idx="4676">
                  <c:v>10203511.960651001</c:v>
                </c:pt>
                <c:pt idx="4677">
                  <c:v>10786158.643492999</c:v>
                </c:pt>
                <c:pt idx="4678">
                  <c:v>11363731.127203997</c:v>
                </c:pt>
                <c:pt idx="4679">
                  <c:v>11936304.208416998</c:v>
                </c:pt>
                <c:pt idx="4680">
                  <c:v>12503956.420329001</c:v>
                </c:pt>
                <c:pt idx="4681">
                  <c:v>13066768.841491001</c:v>
                </c:pt>
                <c:pt idx="4682">
                  <c:v>13624824.142197998</c:v>
                </c:pt>
                <c:pt idx="4683">
                  <c:v>14178205.822180999</c:v>
                </c:pt>
                <c:pt idx="4684">
                  <c:v>14726997.602688001</c:v>
                </c:pt>
                <c:pt idx="4685">
                  <c:v>15271282.943444001</c:v>
                </c:pt>
                <c:pt idx="4686">
                  <c:v>15811144.660780001</c:v>
                </c:pt>
                <c:pt idx="4687">
                  <c:v>16346664.627881</c:v>
                </c:pt>
                <c:pt idx="4688">
                  <c:v>16877923.541715994</c:v>
                </c:pt>
                <c:pt idx="4689">
                  <c:v>17405000.744204</c:v>
                </c:pt>
                <c:pt idx="4690">
                  <c:v>17927974.087470993</c:v>
                </c:pt>
                <c:pt idx="4691">
                  <c:v>18446919.834957004</c:v>
                </c:pt>
                <c:pt idx="4692">
                  <c:v>18961912.591657996</c:v>
                </c:pt>
                <c:pt idx="4693">
                  <c:v>19473025.258008</c:v>
                </c:pt>
                <c:pt idx="4694">
                  <c:v>19980329.002898995</c:v>
                </c:pt>
                <c:pt idx="4695">
                  <c:v>20483893.252161</c:v>
                </c:pt>
                <c:pt idx="4696">
                  <c:v>20983785.689474996</c:v>
                </c:pt>
                <c:pt idx="4697">
                  <c:v>21480072.267224997</c:v>
                </c:pt>
                <c:pt idx="4698">
                  <c:v>21972817.225259997</c:v>
                </c:pt>
                <c:pt idx="4699">
                  <c:v>22462083.115876999</c:v>
                </c:pt>
                <c:pt idx="4700">
                  <c:v>22947930.833641995</c:v>
                </c:pt>
                <c:pt idx="4701">
                  <c:v>23430419.648913</c:v>
                </c:pt>
                <c:pt idx="4702">
                  <c:v>23909607.244137</c:v>
                </c:pt>
                <c:pt idx="4703">
                  <c:v>24385549.752142001</c:v>
                </c:pt>
                <c:pt idx="4704">
                  <c:v>24858301.795813996</c:v>
                </c:pt>
                <c:pt idx="4705">
                  <c:v>25327916.528622001</c:v>
                </c:pt>
                <c:pt idx="4706">
                  <c:v>25794445.675595999</c:v>
                </c:pt>
                <c:pt idx="4707">
                  <c:v>26257939.574405</c:v>
                </c:pt>
                <c:pt idx="4708">
                  <c:v>26718447.216262005</c:v>
                </c:pt>
                <c:pt idx="4709">
                  <c:v>27176016.286441997</c:v>
                </c:pt>
                <c:pt idx="4710">
                  <c:v>27630693.204230998</c:v>
                </c:pt>
                <c:pt idx="4711">
                  <c:v>28082523.162176006</c:v>
                </c:pt>
                <c:pt idx="4712">
                  <c:v>28531550.164523005</c:v>
                </c:pt>
                <c:pt idx="4713">
                  <c:v>28977817.064767998</c:v>
                </c:pt>
                <c:pt idx="4714">
                  <c:v>29421365.602253001</c:v>
                </c:pt>
                <c:pt idx="4715">
                  <c:v>29862236.437780999</c:v>
                </c:pt>
                <c:pt idx="4716">
                  <c:v>30300469.188200001</c:v>
                </c:pt>
                <c:pt idx="4717">
                  <c:v>30736102.459961995</c:v>
                </c:pt>
                <c:pt idx="4718">
                  <c:v>31169173.881637998</c:v>
                </c:pt>
                <c:pt idx="4719">
                  <c:v>31599720.135391999</c:v>
                </c:pt>
                <c:pt idx="4720">
                  <c:v>32027776.987426002</c:v>
                </c:pt>
                <c:pt idx="4721">
                  <c:v>32453379.31741</c:v>
                </c:pt>
                <c:pt idx="4722">
                  <c:v>32876561.146907005</c:v>
                </c:pt>
                <c:pt idx="4723">
                  <c:v>33297355.666820999</c:v>
                </c:pt>
                <c:pt idx="4724">
                  <c:v>33715795.263885997</c:v>
                </c:pt>
                <c:pt idx="4725">
                  <c:v>34131911.546227999</c:v>
                </c:pt>
                <c:pt idx="4726">
                  <c:v>34545735.368010998</c:v>
                </c:pt>
                <c:pt idx="4727">
                  <c:v>34957296.853210993</c:v>
                </c:pt>
                <c:pt idx="4728">
                  <c:v>35366625.418535002</c:v>
                </c:pt>
                <c:pt idx="4729">
                  <c:v>35773749.795515008</c:v>
                </c:pt>
                <c:pt idx="4730">
                  <c:v>36178698.051807001</c:v>
                </c:pt>
                <c:pt idx="4731">
                  <c:v>36581497.611717001</c:v>
                </c:pt>
                <c:pt idx="4732">
                  <c:v>36982175.275988005</c:v>
                </c:pt>
                <c:pt idx="4733">
                  <c:v>37380757.240869001</c:v>
                </c:pt>
                <c:pt idx="4734">
                  <c:v>37777269.116497003</c:v>
                </c:pt>
                <c:pt idx="4735">
                  <c:v>38171735.944614999</c:v>
                </c:pt>
                <c:pt idx="4736">
                  <c:v>38564182.215647005</c:v>
                </c:pt>
                <c:pt idx="4737">
                  <c:v>38954631.885164998</c:v>
                </c:pt>
                <c:pt idx="4738">
                  <c:v>39343108.389760993</c:v>
                </c:pt>
                <c:pt idx="4739">
                  <c:v>39729634.662354</c:v>
                </c:pt>
                <c:pt idx="4740">
                  <c:v>40114233.146944001</c:v>
                </c:pt>
                <c:pt idx="4741">
                  <c:v>40496925.812850989</c:v>
                </c:pt>
                <c:pt idx="4742">
                  <c:v>40877734.168442003</c:v>
                </c:pt>
                <c:pt idx="4743">
                  <c:v>41256679.274379</c:v>
                </c:pt>
                <c:pt idx="4744">
                  <c:v>41633781.756393999</c:v>
                </c:pt>
                <c:pt idx="4745">
                  <c:v>42009061.81762699</c:v>
                </c:pt>
                <c:pt idx="4746">
                  <c:v>42382539.250523999</c:v>
                </c:pt>
                <c:pt idx="4747">
                  <c:v>42754233.448330998</c:v>
                </c:pt>
                <c:pt idx="4748">
                  <c:v>43124163.416184992</c:v>
                </c:pt>
                <c:pt idx="4749">
                  <c:v>43492347.781827003</c:v>
                </c:pt>
                <c:pt idx="4750">
                  <c:v>43858804.805949003</c:v>
                </c:pt>
                <c:pt idx="4751">
                  <c:v>44223552.392189004</c:v>
                </c:pt>
                <c:pt idx="4752">
                  <c:v>44586608.096784994</c:v>
                </c:pt>
                <c:pt idx="4753">
                  <c:v>44947989.137910999</c:v>
                </c:pt>
                <c:pt idx="4754">
                  <c:v>45307712.404694006</c:v>
                </c:pt>
                <c:pt idx="4755">
                  <c:v>45665794.465934008</c:v>
                </c:pt>
                <c:pt idx="4756">
                  <c:v>46022251.578534007</c:v>
                </c:pt>
                <c:pt idx="4757">
                  <c:v>46377099.695654012</c:v>
                </c:pt>
                <c:pt idx="4758">
                  <c:v>46730354.474600002</c:v>
                </c:pt>
                <c:pt idx="4759">
                  <c:v>47082031.284448005</c:v>
                </c:pt>
                <c:pt idx="4760">
                  <c:v>47432145.213435002</c:v>
                </c:pt>
                <c:pt idx="4761">
                  <c:v>47780711.076095</c:v>
                </c:pt>
                <c:pt idx="4762">
                  <c:v>48127743.420186996</c:v>
                </c:pt>
                <c:pt idx="4763">
                  <c:v>48473256.533381991</c:v>
                </c:pt>
                <c:pt idx="4764">
                  <c:v>48817264.449753001</c:v>
                </c:pt>
                <c:pt idx="4765">
                  <c:v>49159780.956057996</c:v>
                </c:pt>
                <c:pt idx="4766">
                  <c:v>49500819.597819</c:v>
                </c:pt>
                <c:pt idx="4767">
                  <c:v>49840393.685226001</c:v>
                </c:pt>
                <c:pt idx="4768">
                  <c:v>50178516.298845008</c:v>
                </c:pt>
                <c:pt idx="4769">
                  <c:v>50515200.295158014</c:v>
                </c:pt>
                <c:pt idx="4770">
                  <c:v>50850458.311933003</c:v>
                </c:pt>
                <c:pt idx="4771">
                  <c:v>51184302.773432001</c:v>
                </c:pt>
                <c:pt idx="4772">
                  <c:v>51516745.895456001</c:v>
                </c:pt>
                <c:pt idx="4773">
                  <c:v>51847799.690249011</c:v>
                </c:pt>
                <c:pt idx="4774">
                  <c:v>52177475.971243009</c:v>
                </c:pt>
                <c:pt idx="4775">
                  <c:v>52505786.35767699</c:v>
                </c:pt>
                <c:pt idx="4776">
                  <c:v>52832742.279065005</c:v>
                </c:pt>
                <c:pt idx="4777">
                  <c:v>53158354.979546003</c:v>
                </c:pt>
                <c:pt idx="4778">
                  <c:v>53482635.522096001</c:v>
                </c:pt>
                <c:pt idx="4779">
                  <c:v>53805594.792629011</c:v>
                </c:pt>
                <c:pt idx="4780">
                  <c:v>54127243.503970996</c:v>
                </c:pt>
                <c:pt idx="4781">
                  <c:v>54447592.199726</c:v>
                </c:pt>
                <c:pt idx="4782">
                  <c:v>54766651.258028999</c:v>
                </c:pt>
                <c:pt idx="4783">
                  <c:v>55084430.895192005</c:v>
                </c:pt>
                <c:pt idx="4784">
                  <c:v>55400941.169254012</c:v>
                </c:pt>
                <c:pt idx="4785">
                  <c:v>55716191.983421996</c:v>
                </c:pt>
                <c:pt idx="4786">
                  <c:v>56030193.089423001</c:v>
                </c:pt>
                <c:pt idx="4787">
                  <c:v>56342954.090763003</c:v>
                </c:pt>
                <c:pt idx="4788">
                  <c:v>56654484.445894003</c:v>
                </c:pt>
                <c:pt idx="4789">
                  <c:v>56964793.471295007</c:v>
                </c:pt>
                <c:pt idx="4790">
                  <c:v>57273890.344469994</c:v>
                </c:pt>
                <c:pt idx="4791">
                  <c:v>57581784.106867</c:v>
                </c:pt>
                <c:pt idx="4792">
                  <c:v>57888483.666713998</c:v>
                </c:pt>
                <c:pt idx="4793">
                  <c:v>58193997.801780991</c:v>
                </c:pt>
                <c:pt idx="4794">
                  <c:v>58498335.162074</c:v>
                </c:pt>
                <c:pt idx="4795">
                  <c:v>58801504.272446997</c:v>
                </c:pt>
                <c:pt idx="4796">
                  <c:v>59103513.535156004</c:v>
                </c:pt>
                <c:pt idx="4797">
                  <c:v>59404371.232340999</c:v>
                </c:pt>
                <c:pt idx="4798">
                  <c:v>59704085.528443009</c:v>
                </c:pt>
                <c:pt idx="4799">
                  <c:v>60002664.472560994</c:v>
                </c:pt>
                <c:pt idx="4800">
                  <c:v>60300116.000748001</c:v>
                </c:pt>
                <c:pt idx="4801">
                  <c:v>60596447.938246004</c:v>
                </c:pt>
                <c:pt idx="4802">
                  <c:v>60891668.001669005</c:v>
                </c:pt>
                <c:pt idx="4803">
                  <c:v>61185783.801123999</c:v>
                </c:pt>
                <c:pt idx="4804">
                  <c:v>61478802.842284992</c:v>
                </c:pt>
                <c:pt idx="4805">
                  <c:v>61770732.528412998</c:v>
                </c:pt>
                <c:pt idx="4806">
                  <c:v>62061580.162321992</c:v>
                </c:pt>
                <c:pt idx="4807">
                  <c:v>62351352.948305994</c:v>
                </c:pt>
                <c:pt idx="4808">
                  <c:v>62640057.994006</c:v>
                </c:pt>
                <c:pt idx="4809">
                  <c:v>62927702.312240995</c:v>
                </c:pt>
                <c:pt idx="4810">
                  <c:v>63214292.822790995</c:v>
                </c:pt>
                <c:pt idx="4811">
                  <c:v>63499836.354138002</c:v>
                </c:pt>
                <c:pt idx="4812">
                  <c:v>63784339.645160004</c:v>
                </c:pt>
                <c:pt idx="4813">
                  <c:v>64067809.346793994</c:v>
                </c:pt>
                <c:pt idx="4814">
                  <c:v>64350252.023649007</c:v>
                </c:pt>
                <c:pt idx="4815">
                  <c:v>64631674.155589998</c:v>
                </c:pt>
                <c:pt idx="4816">
                  <c:v>64912082.139276005</c:v>
                </c:pt>
                <c:pt idx="4817">
                  <c:v>65191482.289669007</c:v>
                </c:pt>
                <c:pt idx="4818">
                  <c:v>65469880.841504</c:v>
                </c:pt>
                <c:pt idx="4819">
                  <c:v>65747283.950727992</c:v>
                </c:pt>
                <c:pt idx="4820">
                  <c:v>66023697.69589901</c:v>
                </c:pt>
                <c:pt idx="4821">
                  <c:v>66299128.079561003</c:v>
                </c:pt>
                <c:pt idx="4822">
                  <c:v>66573581.029583007</c:v>
                </c:pt>
                <c:pt idx="4823">
                  <c:v>66847062.400468998</c:v>
                </c:pt>
                <c:pt idx="4824">
                  <c:v>67119577.974636987</c:v>
                </c:pt>
                <c:pt idx="4825">
                  <c:v>67391133.463670015</c:v>
                </c:pt>
                <c:pt idx="4826">
                  <c:v>67661734.509539992</c:v>
                </c:pt>
                <c:pt idx="4827">
                  <c:v>67931386.685800985</c:v>
                </c:pt>
                <c:pt idx="4828">
                  <c:v>68200095.498762995</c:v>
                </c:pt>
                <c:pt idx="4829">
                  <c:v>68467866.388629988</c:v>
                </c:pt>
                <c:pt idx="4830">
                  <c:v>68734704.73062399</c:v>
                </c:pt>
                <c:pt idx="4831">
                  <c:v>69000615.836070001</c:v>
                </c:pt>
                <c:pt idx="4832">
                  <c:v>69265604.95347701</c:v>
                </c:pt>
                <c:pt idx="4833">
                  <c:v>69529677.269574001</c:v>
                </c:pt>
                <c:pt idx="4834">
                  <c:v>69792837.910343006</c:v>
                </c:pt>
                <c:pt idx="4835">
                  <c:v>70055091.942013994</c:v>
                </c:pt>
                <c:pt idx="4836">
                  <c:v>70316444.372052968</c:v>
                </c:pt>
                <c:pt idx="4837">
                  <c:v>70576900.150114983</c:v>
                </c:pt>
                <c:pt idx="4838">
                  <c:v>70836464.168988004</c:v>
                </c:pt>
                <c:pt idx="4839">
                  <c:v>71095141.265510991</c:v>
                </c:pt>
                <c:pt idx="4840">
                  <c:v>71352936.221476018</c:v>
                </c:pt>
                <c:pt idx="4841">
                  <c:v>71609853.764507979</c:v>
                </c:pt>
                <c:pt idx="4842">
                  <c:v>71865898.56893</c:v>
                </c:pt>
                <c:pt idx="4843">
                  <c:v>72121075.256608978</c:v>
                </c:pt>
                <c:pt idx="4844">
                  <c:v>72375388.397781998</c:v>
                </c:pt>
                <c:pt idx="4845">
                  <c:v>72628842.511869997</c:v>
                </c:pt>
                <c:pt idx="4846">
                  <c:v>72881442.068270996</c:v>
                </c:pt>
                <c:pt idx="4847">
                  <c:v>73133191.487139001</c:v>
                </c:pt>
                <c:pt idx="4848">
                  <c:v>73384095.140147001</c:v>
                </c:pt>
                <c:pt idx="4849">
                  <c:v>73634157.351236999</c:v>
                </c:pt>
                <c:pt idx="4850">
                  <c:v>73883382.397346005</c:v>
                </c:pt>
                <c:pt idx="4851">
                  <c:v>74131774.509132981</c:v>
                </c:pt>
                <c:pt idx="4852">
                  <c:v>74379337.871675998</c:v>
                </c:pt>
                <c:pt idx="4853">
                  <c:v>74626076.625162989</c:v>
                </c:pt>
                <c:pt idx="4854">
                  <c:v>74871994.865571991</c:v>
                </c:pt>
                <c:pt idx="4855">
                  <c:v>75117096.64533098</c:v>
                </c:pt>
                <c:pt idx="4856">
                  <c:v>75361385.973967016</c:v>
                </c:pt>
                <c:pt idx="4857">
                  <c:v>75604866.818746999</c:v>
                </c:pt>
                <c:pt idx="4858">
                  <c:v>75847543.105301991</c:v>
                </c:pt>
                <c:pt idx="4859">
                  <c:v>76089418.718238994</c:v>
                </c:pt>
                <c:pt idx="4860">
                  <c:v>76330497.501742989</c:v>
                </c:pt>
                <c:pt idx="4861">
                  <c:v>76570783.260168016</c:v>
                </c:pt>
                <c:pt idx="4862">
                  <c:v>76810279.758616999</c:v>
                </c:pt>
                <c:pt idx="4863">
                  <c:v>77048990.723503992</c:v>
                </c:pt>
                <c:pt idx="4864">
                  <c:v>77286919.843118995</c:v>
                </c:pt>
                <c:pt idx="4865">
                  <c:v>77524070.768170014</c:v>
                </c:pt>
                <c:pt idx="4866">
                  <c:v>77760447.112321004</c:v>
                </c:pt>
                <c:pt idx="4867">
                  <c:v>77996052.452717006</c:v>
                </c:pt>
                <c:pt idx="4868">
                  <c:v>78230890.330502987</c:v>
                </c:pt>
                <c:pt idx="4869">
                  <c:v>78464964.251331002</c:v>
                </c:pt>
                <c:pt idx="4870">
                  <c:v>78698277.685855985</c:v>
                </c:pt>
                <c:pt idx="4871">
                  <c:v>78930834.070227981</c:v>
                </c:pt>
                <c:pt idx="4872">
                  <c:v>79162636.806569979</c:v>
                </c:pt>
                <c:pt idx="4873">
                  <c:v>79393689.263448015</c:v>
                </c:pt>
                <c:pt idx="4874">
                  <c:v>79623994.77633898</c:v>
                </c:pt>
                <c:pt idx="4875">
                  <c:v>79853556.648077995</c:v>
                </c:pt>
                <c:pt idx="4876">
                  <c:v>80082378.149309993</c:v>
                </c:pt>
                <c:pt idx="4877">
                  <c:v>80310462.518929005</c:v>
                </c:pt>
                <c:pt idx="4878">
                  <c:v>80537812.964501992</c:v>
                </c:pt>
                <c:pt idx="4879">
                  <c:v>80764432.662700981</c:v>
                </c:pt>
                <c:pt idx="4880">
                  <c:v>80990324.759709001</c:v>
                </c:pt>
                <c:pt idx="4881">
                  <c:v>81215492.371636987</c:v>
                </c:pt>
                <c:pt idx="4882">
                  <c:v>81439938.584919989</c:v>
                </c:pt>
                <c:pt idx="4883">
                  <c:v>81663666.456712991</c:v>
                </c:pt>
                <c:pt idx="4884">
                  <c:v>81886679.015275016</c:v>
                </c:pt>
                <c:pt idx="4885">
                  <c:v>82108979.260357007</c:v>
                </c:pt>
                <c:pt idx="4886">
                  <c:v>82330570.163567007</c:v>
                </c:pt>
                <c:pt idx="4887">
                  <c:v>82551454.668744966</c:v>
                </c:pt>
                <c:pt idx="4888">
                  <c:v>82771635.692318007</c:v>
                </c:pt>
                <c:pt idx="4889">
                  <c:v>82991116.123663992</c:v>
                </c:pt>
                <c:pt idx="4890">
                  <c:v>83209898.825450987</c:v>
                </c:pt>
                <c:pt idx="4891">
                  <c:v>83427986.633987993</c:v>
                </c:pt>
                <c:pt idx="4892">
                  <c:v>83645382.359557986</c:v>
                </c:pt>
                <c:pt idx="4893">
                  <c:v>83862088.786752984</c:v>
                </c:pt>
                <c:pt idx="4894">
                  <c:v>84078108.674798965</c:v>
                </c:pt>
                <c:pt idx="4895">
                  <c:v>84293444.757874981</c:v>
                </c:pt>
                <c:pt idx="4896">
                  <c:v>84508099.745434999</c:v>
                </c:pt>
                <c:pt idx="4897">
                  <c:v>84722076.322508991</c:v>
                </c:pt>
                <c:pt idx="4898">
                  <c:v>84935377.150017992</c:v>
                </c:pt>
                <c:pt idx="4899">
                  <c:v>85148004.865064979</c:v>
                </c:pt>
                <c:pt idx="4900">
                  <c:v>85359962.081239998</c:v>
                </c:pt>
                <c:pt idx="4901">
                  <c:v>85571251.388902992</c:v>
                </c:pt>
                <c:pt idx="4902">
                  <c:v>85781875.35547398</c:v>
                </c:pt>
                <c:pt idx="4903">
                  <c:v>85991836.525711983</c:v>
                </c:pt>
                <c:pt idx="4904">
                  <c:v>86201137.421994001</c:v>
                </c:pt>
                <c:pt idx="4905">
                  <c:v>86409780.544585004</c:v>
                </c:pt>
                <c:pt idx="4906">
                  <c:v>86617768.371908993</c:v>
                </c:pt>
                <c:pt idx="4907">
                  <c:v>86825103.36081098</c:v>
                </c:pt>
                <c:pt idx="4908">
                  <c:v>87031787.946814001</c:v>
                </c:pt>
                <c:pt idx="4909">
                  <c:v>87237824.544380993</c:v>
                </c:pt>
                <c:pt idx="4910">
                  <c:v>87443215.547160015</c:v>
                </c:pt>
                <c:pt idx="4911">
                  <c:v>87647963.328235999</c:v>
                </c:pt>
                <c:pt idx="4912">
                  <c:v>87852070.240371019</c:v>
                </c:pt>
                <c:pt idx="4913">
                  <c:v>88055538.616247982</c:v>
                </c:pt>
                <c:pt idx="4914">
                  <c:v>88258370.768702999</c:v>
                </c:pt>
                <c:pt idx="4915">
                  <c:v>88460568.990960017</c:v>
                </c:pt>
                <c:pt idx="4916">
                  <c:v>88662135.556860998</c:v>
                </c:pt>
                <c:pt idx="4917">
                  <c:v>88863072.721089005</c:v>
                </c:pt>
                <c:pt idx="4918">
                  <c:v>89063382.719388008</c:v>
                </c:pt>
                <c:pt idx="4919">
                  <c:v>89263067.768790007</c:v>
                </c:pt>
                <c:pt idx="4920">
                  <c:v>89462130.067819998</c:v>
                </c:pt>
                <c:pt idx="4921">
                  <c:v>89660571.796715006</c:v>
                </c:pt>
                <c:pt idx="4922">
                  <c:v>89858395.117631987</c:v>
                </c:pt>
                <c:pt idx="4923">
                  <c:v>90055602.174847975</c:v>
                </c:pt>
                <c:pt idx="4924">
                  <c:v>90252195.094971001</c:v>
                </c:pt>
                <c:pt idx="4925">
                  <c:v>90448175.98713398</c:v>
                </c:pt>
                <c:pt idx="4926">
                  <c:v>90643546.94319503</c:v>
                </c:pt>
                <c:pt idx="4927">
                  <c:v>90838310.037925005</c:v>
                </c:pt>
                <c:pt idx="4928">
                  <c:v>91032467.329208001</c:v>
                </c:pt>
                <c:pt idx="4929">
                  <c:v>91226020.858219981</c:v>
                </c:pt>
                <c:pt idx="4930">
                  <c:v>91418972.649618998</c:v>
                </c:pt>
                <c:pt idx="4931">
                  <c:v>91611324.711728007</c:v>
                </c:pt>
                <c:pt idx="4932">
                  <c:v>91803079.036711991</c:v>
                </c:pt>
                <c:pt idx="4933">
                  <c:v>91994237.600758985</c:v>
                </c:pt>
                <c:pt idx="4934">
                  <c:v>92184802.364250988</c:v>
                </c:pt>
                <c:pt idx="4935">
                  <c:v>92374775.271937981</c:v>
                </c:pt>
                <c:pt idx="4936">
                  <c:v>92564158.253110006</c:v>
                </c:pt>
                <c:pt idx="4937">
                  <c:v>92752953.221758991</c:v>
                </c:pt>
                <c:pt idx="4938">
                  <c:v>92941162.076749966</c:v>
                </c:pt>
                <c:pt idx="4939">
                  <c:v>93128786.701977015</c:v>
                </c:pt>
                <c:pt idx="4940">
                  <c:v>93315828.96652998</c:v>
                </c:pt>
                <c:pt idx="4941">
                  <c:v>93502290.724847987</c:v>
                </c:pt>
                <c:pt idx="4942">
                  <c:v>93688173.816879004</c:v>
                </c:pt>
                <c:pt idx="4943">
                  <c:v>93873480.068226993</c:v>
                </c:pt>
                <c:pt idx="4944">
                  <c:v>94058211.290312007</c:v>
                </c:pt>
                <c:pt idx="4945">
                  <c:v>94242369.280512989</c:v>
                </c:pt>
                <c:pt idx="4946">
                  <c:v>94425955.822316006</c:v>
                </c:pt>
                <c:pt idx="4947">
                  <c:v>94608972.68546398</c:v>
                </c:pt>
                <c:pt idx="4948">
                  <c:v>94791421.626091987</c:v>
                </c:pt>
                <c:pt idx="4949">
                  <c:v>94973304.386877</c:v>
                </c:pt>
                <c:pt idx="4950">
                  <c:v>95154622.697170004</c:v>
                </c:pt>
                <c:pt idx="4951">
                  <c:v>95335378.273139</c:v>
                </c:pt>
                <c:pt idx="4952">
                  <c:v>95515572.817899004</c:v>
                </c:pt>
                <c:pt idx="4953">
                  <c:v>95695208.021651983</c:v>
                </c:pt>
                <c:pt idx="4954">
                  <c:v>95874285.561811998</c:v>
                </c:pt>
                <c:pt idx="4955">
                  <c:v>96052807.10314098</c:v>
                </c:pt>
                <c:pt idx="4956">
                  <c:v>96230774.297874004</c:v>
                </c:pt>
                <c:pt idx="4957">
                  <c:v>96408188.78584598</c:v>
                </c:pt>
                <c:pt idx="4958">
                  <c:v>96585052.194617987</c:v>
                </c:pt>
                <c:pt idx="4959">
                  <c:v>96761366.139596999</c:v>
                </c:pt>
                <c:pt idx="4960">
                  <c:v>96937132.224163979</c:v>
                </c:pt>
                <c:pt idx="4961">
                  <c:v>97112352.039785996</c:v>
                </c:pt>
                <c:pt idx="4962">
                  <c:v>97287027.166140988</c:v>
                </c:pt>
                <c:pt idx="4963">
                  <c:v>97461159.17122899</c:v>
                </c:pt>
                <c:pt idx="4964">
                  <c:v>97634749.611493006</c:v>
                </c:pt>
                <c:pt idx="4965">
                  <c:v>97807800.03193</c:v>
                </c:pt>
                <c:pt idx="4966">
                  <c:v>97980311.966201007</c:v>
                </c:pt>
                <c:pt idx="4967">
                  <c:v>98152286.936745003</c:v>
                </c:pt>
                <c:pt idx="4968">
                  <c:v>98323726.454888999</c:v>
                </c:pt>
                <c:pt idx="4969">
                  <c:v>98494632.020951986</c:v>
                </c:pt>
                <c:pt idx="4970">
                  <c:v>98665005.124353975</c:v>
                </c:pt>
                <c:pt idx="4971">
                  <c:v>98834847.243723005</c:v>
                </c:pt>
                <c:pt idx="4972">
                  <c:v>99004159.846993998</c:v>
                </c:pt>
                <c:pt idx="4973">
                  <c:v>99172944.391516998</c:v>
                </c:pt>
                <c:pt idx="4974">
                  <c:v>99341202.324151963</c:v>
                </c:pt>
                <c:pt idx="4975">
                  <c:v>99508935.081376016</c:v>
                </c:pt>
                <c:pt idx="4976">
                  <c:v>99676144.089374006</c:v>
                </c:pt>
                <c:pt idx="4977">
                  <c:v>99842830.76414299</c:v>
                </c:pt>
                <c:pt idx="4978">
                  <c:v>100008996.51158501</c:v>
                </c:pt>
                <c:pt idx="4979">
                  <c:v>100174642.72759898</c:v>
                </c:pt>
                <c:pt idx="4980">
                  <c:v>100339770.79818201</c:v>
                </c:pt>
                <c:pt idx="4981">
                  <c:v>100504382.09951502</c:v>
                </c:pt>
                <c:pt idx="4982">
                  <c:v>100668477.99805802</c:v>
                </c:pt>
                <c:pt idx="4983">
                  <c:v>100832059.85063699</c:v>
                </c:pt>
                <c:pt idx="4984">
                  <c:v>100995129.00453798</c:v>
                </c:pt>
                <c:pt idx="4985">
                  <c:v>101157686.797589</c:v>
                </c:pt>
                <c:pt idx="4986">
                  <c:v>101319734.55825301</c:v>
                </c:pt>
                <c:pt idx="4987">
                  <c:v>101481273.60570799</c:v>
                </c:pt>
                <c:pt idx="4988">
                  <c:v>101642305.24993701</c:v>
                </c:pt>
                <c:pt idx="4989">
                  <c:v>101802830.79180899</c:v>
                </c:pt>
                <c:pt idx="4990">
                  <c:v>101962851.52316001</c:v>
                </c:pt>
                <c:pt idx="4991">
                  <c:v>102122368.72688</c:v>
                </c:pt>
                <c:pt idx="4992">
                  <c:v>102281383.67698801</c:v>
                </c:pt>
                <c:pt idx="4993">
                  <c:v>102439897.638717</c:v>
                </c:pt>
                <c:pt idx="4994">
                  <c:v>102597911.868587</c:v>
                </c:pt>
                <c:pt idx="4995">
                  <c:v>102755427.61448802</c:v>
                </c:pt>
                <c:pt idx="4996">
                  <c:v>102912446.11575396</c:v>
                </c:pt>
                <c:pt idx="4997">
                  <c:v>103068968.603241</c:v>
                </c:pt>
                <c:pt idx="4998">
                  <c:v>103224996.29939902</c:v>
                </c:pt>
                <c:pt idx="4999">
                  <c:v>103380530.41835001</c:v>
                </c:pt>
                <c:pt idx="5000">
                  <c:v>103535572.16595699</c:v>
                </c:pt>
                <c:pt idx="5001">
                  <c:v>103690122.739902</c:v>
                </c:pt>
                <c:pt idx="5002">
                  <c:v>103844183.32975198</c:v>
                </c:pt>
                <c:pt idx="5003">
                  <c:v>103997755.11703098</c:v>
                </c:pt>
                <c:pt idx="5004">
                  <c:v>104150839.27529298</c:v>
                </c:pt>
                <c:pt idx="5005">
                  <c:v>104303436.97018902</c:v>
                </c:pt>
                <c:pt idx="5006">
                  <c:v>104455549.35953298</c:v>
                </c:pt>
                <c:pt idx="5007">
                  <c:v>104607177.59337401</c:v>
                </c:pt>
                <c:pt idx="5008">
                  <c:v>104758322.81405899</c:v>
                </c:pt>
                <c:pt idx="5009">
                  <c:v>104908986.15630101</c:v>
                </c:pt>
                <c:pt idx="5010">
                  <c:v>105059168.747242</c:v>
                </c:pt>
                <c:pt idx="5011">
                  <c:v>105208871.70651898</c:v>
                </c:pt>
                <c:pt idx="5012">
                  <c:v>105358096.14633</c:v>
                </c:pt>
                <c:pt idx="5013">
                  <c:v>105506843.171489</c:v>
                </c:pt>
                <c:pt idx="5014">
                  <c:v>105655113.879499</c:v>
                </c:pt>
                <c:pt idx="5015">
                  <c:v>105802909.36060299</c:v>
                </c:pt>
                <c:pt idx="5016">
                  <c:v>105950230.69785199</c:v>
                </c:pt>
                <c:pt idx="5017">
                  <c:v>106097078.96716301</c:v>
                </c:pt>
                <c:pt idx="5018">
                  <c:v>106243455.23737802</c:v>
                </c:pt>
                <c:pt idx="5019">
                  <c:v>106389360.57032098</c:v>
                </c:pt>
                <c:pt idx="5020">
                  <c:v>106534796.02085899</c:v>
                </c:pt>
                <c:pt idx="5021">
                  <c:v>106679762.63695799</c:v>
                </c:pt>
                <c:pt idx="5022">
                  <c:v>106824261.459741</c:v>
                </c:pt>
                <c:pt idx="5023">
                  <c:v>106968293.52354001</c:v>
                </c:pt>
                <c:pt idx="5024">
                  <c:v>107111859.85595898</c:v>
                </c:pt>
                <c:pt idx="5025">
                  <c:v>107254961.477919</c:v>
                </c:pt>
                <c:pt idx="5026">
                  <c:v>107397599.403723</c:v>
                </c:pt>
                <c:pt idx="5027">
                  <c:v>107539774.6411</c:v>
                </c:pt>
                <c:pt idx="5028">
                  <c:v>107681488.19126502</c:v>
                </c:pt>
                <c:pt idx="5029">
                  <c:v>107822741.04896702</c:v>
                </c:pt>
                <c:pt idx="5030">
                  <c:v>107963534.20254399</c:v>
                </c:pt>
                <c:pt idx="5031">
                  <c:v>108103868.633972</c:v>
                </c:pt>
                <c:pt idx="5032">
                  <c:v>108243745.31891599</c:v>
                </c:pt>
                <c:pt idx="5033">
                  <c:v>108383165.22678301</c:v>
                </c:pt>
                <c:pt idx="5034">
                  <c:v>108522129.320768</c:v>
                </c:pt>
                <c:pt idx="5035">
                  <c:v>108660638.557905</c:v>
                </c:pt>
                <c:pt idx="5036">
                  <c:v>108798693.88911502</c:v>
                </c:pt>
                <c:pt idx="5037">
                  <c:v>108936296.25925398</c:v>
                </c:pt>
                <c:pt idx="5038">
                  <c:v>109073446.607162</c:v>
                </c:pt>
                <c:pt idx="5039">
                  <c:v>109210145.865707</c:v>
                </c:pt>
                <c:pt idx="5040">
                  <c:v>109346394.961834</c:v>
                </c:pt>
                <c:pt idx="5041">
                  <c:v>109482194.81660998</c:v>
                </c:pt>
                <c:pt idx="5042">
                  <c:v>109617546.34527102</c:v>
                </c:pt>
                <c:pt idx="5043">
                  <c:v>109752450.45726402</c:v>
                </c:pt>
                <c:pt idx="5044">
                  <c:v>109886908.056293</c:v>
                </c:pt>
                <c:pt idx="5045">
                  <c:v>110020920.04036601</c:v>
                </c:pt>
                <c:pt idx="5046">
                  <c:v>110154487.30183299</c:v>
                </c:pt>
                <c:pt idx="5047">
                  <c:v>110287610.727433</c:v>
                </c:pt>
                <c:pt idx="5048">
                  <c:v>110420291.19833602</c:v>
                </c:pt>
                <c:pt idx="5049">
                  <c:v>110552529.59018502</c:v>
                </c:pt>
                <c:pt idx="5050">
                  <c:v>110684326.773137</c:v>
                </c:pt>
                <c:pt idx="5051">
                  <c:v>110815683.61190702</c:v>
                </c:pt>
                <c:pt idx="5052">
                  <c:v>110946600.965803</c:v>
                </c:pt>
                <c:pt idx="5053">
                  <c:v>111077079.68877399</c:v>
                </c:pt>
                <c:pt idx="5054">
                  <c:v>111207120.629445</c:v>
                </c:pt>
                <c:pt idx="5055">
                  <c:v>111336724.63115798</c:v>
                </c:pt>
                <c:pt idx="5056">
                  <c:v>111465892.532011</c:v>
                </c:pt>
                <c:pt idx="5057">
                  <c:v>111594625.16489901</c:v>
                </c:pt>
                <c:pt idx="5058">
                  <c:v>111722923.35754699</c:v>
                </c:pt>
                <c:pt idx="5059">
                  <c:v>111850787.93255401</c:v>
                </c:pt>
                <c:pt idx="5060">
                  <c:v>111978219.70742799</c:v>
                </c:pt>
                <c:pt idx="5061">
                  <c:v>112105219.49462201</c:v>
                </c:pt>
                <c:pt idx="5062">
                  <c:v>112231788.10157399</c:v>
                </c:pt>
                <c:pt idx="5063">
                  <c:v>112357926.33073999</c:v>
                </c:pt>
                <c:pt idx="5064">
                  <c:v>112483634.97963299</c:v>
                </c:pt>
                <c:pt idx="5065">
                  <c:v>112608914.840855</c:v>
                </c:pt>
                <c:pt idx="5066">
                  <c:v>112733766.70213902</c:v>
                </c:pt>
                <c:pt idx="5067">
                  <c:v>112858191.34637502</c:v>
                </c:pt>
                <c:pt idx="5068">
                  <c:v>112982189.55165298</c:v>
                </c:pt>
                <c:pt idx="5069">
                  <c:v>113105762.09129199</c:v>
                </c:pt>
                <c:pt idx="5070">
                  <c:v>113228909.73387702</c:v>
                </c:pt>
                <c:pt idx="5071">
                  <c:v>113351633.24329004</c:v>
                </c:pt>
                <c:pt idx="5072">
                  <c:v>113473933.37874499</c:v>
                </c:pt>
                <c:pt idx="5073">
                  <c:v>113595810.89481999</c:v>
                </c:pt>
                <c:pt idx="5074">
                  <c:v>113717266.54149102</c:v>
                </c:pt>
                <c:pt idx="5075">
                  <c:v>113838301.064163</c:v>
                </c:pt>
                <c:pt idx="5076">
                  <c:v>113958915.203702</c:v>
                </c:pt>
                <c:pt idx="5077">
                  <c:v>114079109.69646801</c:v>
                </c:pt>
                <c:pt idx="5078">
                  <c:v>114198885.27434298</c:v>
                </c:pt>
                <c:pt idx="5079">
                  <c:v>114318242.664766</c:v>
                </c:pt>
                <c:pt idx="5080">
                  <c:v>114437182.590762</c:v>
                </c:pt>
                <c:pt idx="5081">
                  <c:v>114555705.770972</c:v>
                </c:pt>
                <c:pt idx="5082">
                  <c:v>114673812.91968201</c:v>
                </c:pt>
                <c:pt idx="5083">
                  <c:v>114791504.746857</c:v>
                </c:pt>
                <c:pt idx="5084">
                  <c:v>114908781.95816602</c:v>
                </c:pt>
                <c:pt idx="5085">
                  <c:v>115025645.25501299</c:v>
                </c:pt>
                <c:pt idx="5086">
                  <c:v>115142095.334566</c:v>
                </c:pt>
                <c:pt idx="5087">
                  <c:v>115258132.88978602</c:v>
                </c:pt>
                <c:pt idx="5088">
                  <c:v>115373758.60945298</c:v>
                </c:pt>
                <c:pt idx="5089">
                  <c:v>115488973.17819898</c:v>
                </c:pt>
                <c:pt idx="5090">
                  <c:v>115603777.27653196</c:v>
                </c:pt>
                <c:pt idx="5091">
                  <c:v>115718171.580861</c:v>
                </c:pt>
                <c:pt idx="5092">
                  <c:v>115832156.76353</c:v>
                </c:pt>
                <c:pt idx="5093">
                  <c:v>115945733.492842</c:v>
                </c:pt>
                <c:pt idx="5094">
                  <c:v>116058902.43308201</c:v>
                </c:pt>
                <c:pt idx="5095">
                  <c:v>116171664.24454999</c:v>
                </c:pt>
                <c:pt idx="5096">
                  <c:v>116284019.583583</c:v>
                </c:pt>
                <c:pt idx="5097">
                  <c:v>116395969.10258198</c:v>
                </c:pt>
                <c:pt idx="5098">
                  <c:v>116507513.450037</c:v>
                </c:pt>
                <c:pt idx="5099">
                  <c:v>116618653.27055499</c:v>
                </c:pt>
                <c:pt idx="5100">
                  <c:v>116729389.204882</c:v>
                </c:pt>
                <c:pt idx="5101">
                  <c:v>116839721.88992998</c:v>
                </c:pt>
                <c:pt idx="5102">
                  <c:v>116949651.958802</c:v>
                </c:pt>
                <c:pt idx="5103">
                  <c:v>117059180.04081501</c:v>
                </c:pt>
                <c:pt idx="5104">
                  <c:v>117168306.76152502</c:v>
                </c:pt>
                <c:pt idx="5105">
                  <c:v>117277032.742753</c:v>
                </c:pt>
                <c:pt idx="5106">
                  <c:v>117385358.60260299</c:v>
                </c:pt>
                <c:pt idx="5107">
                  <c:v>117493284.955494</c:v>
                </c:pt>
                <c:pt idx="5108">
                  <c:v>117600812.41217703</c:v>
                </c:pt>
                <c:pt idx="5109">
                  <c:v>117707941.57976</c:v>
                </c:pt>
                <c:pt idx="5110">
                  <c:v>117814673.061731</c:v>
                </c:pt>
                <c:pt idx="5111">
                  <c:v>117921007.457982</c:v>
                </c:pt>
                <c:pt idx="5112">
                  <c:v>118026945.36482999</c:v>
                </c:pt>
                <c:pt idx="5113">
                  <c:v>118132487.37503798</c:v>
                </c:pt>
                <c:pt idx="5114">
                  <c:v>118237634.07784198</c:v>
                </c:pt>
                <c:pt idx="5115">
                  <c:v>118342386.05896699</c:v>
                </c:pt>
                <c:pt idx="5116">
                  <c:v>118446743.90065299</c:v>
                </c:pt>
                <c:pt idx="5117">
                  <c:v>118550708.18167301</c:v>
                </c:pt>
                <c:pt idx="5118">
                  <c:v>118654279.477358</c:v>
                </c:pt>
                <c:pt idx="5119">
                  <c:v>118757458.359616</c:v>
                </c:pt>
                <c:pt idx="5120">
                  <c:v>118860245.39695199</c:v>
                </c:pt>
                <c:pt idx="5121">
                  <c:v>118962641.15448998</c:v>
                </c:pt>
                <c:pt idx="5122">
                  <c:v>119064646.19399501</c:v>
                </c:pt>
                <c:pt idx="5123">
                  <c:v>119166261.07389</c:v>
                </c:pt>
                <c:pt idx="5124">
                  <c:v>119267486.34927902</c:v>
                </c:pt>
                <c:pt idx="5125">
                  <c:v>119368322.57196498</c:v>
                </c:pt>
                <c:pt idx="5126">
                  <c:v>119468770.29047002</c:v>
                </c:pt>
                <c:pt idx="5127">
                  <c:v>119568830.050056</c:v>
                </c:pt>
                <c:pt idx="5128">
                  <c:v>119668502.39274399</c:v>
                </c:pt>
                <c:pt idx="5129">
                  <c:v>119767787.85733098</c:v>
                </c:pt>
                <c:pt idx="5130">
                  <c:v>119866686.979413</c:v>
                </c:pt>
                <c:pt idx="5131">
                  <c:v>119965200.29139902</c:v>
                </c:pt>
                <c:pt idx="5132">
                  <c:v>120063328.32253397</c:v>
                </c:pt>
                <c:pt idx="5133">
                  <c:v>120161071.59891702</c:v>
                </c:pt>
                <c:pt idx="5134">
                  <c:v>120258430.643517</c:v>
                </c:pt>
                <c:pt idx="5135">
                  <c:v>120355405.976192</c:v>
                </c:pt>
                <c:pt idx="5136">
                  <c:v>120451998.113708</c:v>
                </c:pt>
                <c:pt idx="5137">
                  <c:v>120548207.569756</c:v>
                </c:pt>
                <c:pt idx="5138">
                  <c:v>120644034.85497101</c:v>
                </c:pt>
                <c:pt idx="5139">
                  <c:v>120739480.47694698</c:v>
                </c:pt>
                <c:pt idx="5140">
                  <c:v>120834544.94025899</c:v>
                </c:pt>
                <c:pt idx="5141">
                  <c:v>120929228.74647401</c:v>
                </c:pt>
                <c:pt idx="5142">
                  <c:v>121023532.394173</c:v>
                </c:pt>
                <c:pt idx="5143">
                  <c:v>121117456.378966</c:v>
                </c:pt>
                <c:pt idx="5144">
                  <c:v>121211001.193509</c:v>
                </c:pt>
                <c:pt idx="5145">
                  <c:v>121304167.32752098</c:v>
                </c:pt>
                <c:pt idx="5146">
                  <c:v>121396955.2678</c:v>
                </c:pt>
                <c:pt idx="5147">
                  <c:v>121489365.49823801</c:v>
                </c:pt>
                <c:pt idx="5148">
                  <c:v>121581398.499841</c:v>
                </c:pt>
                <c:pt idx="5149">
                  <c:v>121673054.75074199</c:v>
                </c:pt>
                <c:pt idx="5150">
                  <c:v>121764334.726216</c:v>
                </c:pt>
                <c:pt idx="5151">
                  <c:v>121855238.898698</c:v>
                </c:pt>
                <c:pt idx="5152">
                  <c:v>121945767.7378</c:v>
                </c:pt>
                <c:pt idx="5153">
                  <c:v>122035921.71032199</c:v>
                </c:pt>
                <c:pt idx="5154">
                  <c:v>122125701.28027001</c:v>
                </c:pt>
                <c:pt idx="5155">
                  <c:v>122215106.90887302</c:v>
                </c:pt>
                <c:pt idx="5156">
                  <c:v>122304139.05459298</c:v>
                </c:pt>
                <c:pt idx="5157">
                  <c:v>122392798.17314398</c:v>
                </c:pt>
                <c:pt idx="5158">
                  <c:v>122481084.717508</c:v>
                </c:pt>
                <c:pt idx="5159">
                  <c:v>122568999.13794398</c:v>
                </c:pt>
                <c:pt idx="5160">
                  <c:v>122656541.882007</c:v>
                </c:pt>
                <c:pt idx="5161">
                  <c:v>122743713.39456299</c:v>
                </c:pt>
                <c:pt idx="5162">
                  <c:v>122830514.1178</c:v>
                </c:pt>
                <c:pt idx="5163">
                  <c:v>122916944.491244</c:v>
                </c:pt>
                <c:pt idx="5164">
                  <c:v>123003004.951773</c:v>
                </c:pt>
                <c:pt idx="5165">
                  <c:v>123088695.93363</c:v>
                </c:pt>
                <c:pt idx="5166">
                  <c:v>123174017.868439</c:v>
                </c:pt>
                <c:pt idx="5167">
                  <c:v>123258971.18521598</c:v>
                </c:pt>
                <c:pt idx="5168">
                  <c:v>123343556.31038302</c:v>
                </c:pt>
                <c:pt idx="5169">
                  <c:v>123427773.667785</c:v>
                </c:pt>
                <c:pt idx="5170">
                  <c:v>123511623.67869699</c:v>
                </c:pt>
                <c:pt idx="5171">
                  <c:v>123595106.761843</c:v>
                </c:pt>
                <c:pt idx="5172">
                  <c:v>123678223.33340502</c:v>
                </c:pt>
                <c:pt idx="5173">
                  <c:v>123760973.80704001</c:v>
                </c:pt>
                <c:pt idx="5174">
                  <c:v>123843358.59388801</c:v>
                </c:pt>
                <c:pt idx="5175">
                  <c:v>123925378.102589</c:v>
                </c:pt>
                <c:pt idx="5176">
                  <c:v>124007032.73929201</c:v>
                </c:pt>
                <c:pt idx="5177">
                  <c:v>124088322.907671</c:v>
                </c:pt>
                <c:pt idx="5178">
                  <c:v>124169249.008936</c:v>
                </c:pt>
                <c:pt idx="5179">
                  <c:v>124249811.441844</c:v>
                </c:pt>
                <c:pt idx="5180">
                  <c:v>124330010.60271299</c:v>
                </c:pt>
                <c:pt idx="5181">
                  <c:v>124409846.88543399</c:v>
                </c:pt>
                <c:pt idx="5182">
                  <c:v>124489320.68147902</c:v>
                </c:pt>
                <c:pt idx="5183">
                  <c:v>124568432.37992099</c:v>
                </c:pt>
                <c:pt idx="5184">
                  <c:v>124647182.36743702</c:v>
                </c:pt>
                <c:pt idx="5185">
                  <c:v>124725571.028326</c:v>
                </c:pt>
                <c:pt idx="5186">
                  <c:v>124803598.744518</c:v>
                </c:pt>
                <c:pt idx="5187">
                  <c:v>124881265.895585</c:v>
                </c:pt>
                <c:pt idx="5188">
                  <c:v>124958572.85875298</c:v>
                </c:pt>
                <c:pt idx="5189">
                  <c:v>125035520.00891398</c:v>
                </c:pt>
                <c:pt idx="5190">
                  <c:v>125112107.71863498</c:v>
                </c:pt>
                <c:pt idx="5191">
                  <c:v>125188336.358173</c:v>
                </c:pt>
                <c:pt idx="5192">
                  <c:v>125264206.29548199</c:v>
                </c:pt>
                <c:pt idx="5193">
                  <c:v>125339717.89622502</c:v>
                </c:pt>
                <c:pt idx="5194">
                  <c:v>125414871.52378702</c:v>
                </c:pt>
                <c:pt idx="5195">
                  <c:v>125489667.53928199</c:v>
                </c:pt>
                <c:pt idx="5196">
                  <c:v>125564106.301567</c:v>
                </c:pt>
                <c:pt idx="5197">
                  <c:v>125638188.16725001</c:v>
                </c:pt>
                <c:pt idx="5198">
                  <c:v>125711913.490701</c:v>
                </c:pt>
                <c:pt idx="5199">
                  <c:v>125785282.624066</c:v>
                </c:pt>
                <c:pt idx="5200">
                  <c:v>125858295.91726904</c:v>
                </c:pt>
                <c:pt idx="5201">
                  <c:v>125930953.718031</c:v>
                </c:pt>
                <c:pt idx="5202">
                  <c:v>126003256.371876</c:v>
                </c:pt>
                <c:pt idx="5203">
                  <c:v>126075204.22214</c:v>
                </c:pt>
                <c:pt idx="5204">
                  <c:v>126146797.609981</c:v>
                </c:pt>
                <c:pt idx="5205">
                  <c:v>126218036.87439199</c:v>
                </c:pt>
                <c:pt idx="5206">
                  <c:v>126288922.352209</c:v>
                </c:pt>
                <c:pt idx="5207">
                  <c:v>126359454.37811798</c:v>
                </c:pt>
                <c:pt idx="5208">
                  <c:v>126429633.284669</c:v>
                </c:pt>
                <c:pt idx="5209">
                  <c:v>126499459.40228201</c:v>
                </c:pt>
                <c:pt idx="5210">
                  <c:v>126568933.059258</c:v>
                </c:pt>
                <c:pt idx="5211">
                  <c:v>126638054.581788</c:v>
                </c:pt>
                <c:pt idx="5212">
                  <c:v>126706824.29396202</c:v>
                </c:pt>
                <c:pt idx="5213">
                  <c:v>126775242.51777899</c:v>
                </c:pt>
                <c:pt idx="5214">
                  <c:v>126843309.573155</c:v>
                </c:pt>
                <c:pt idx="5215">
                  <c:v>126911025.77793299</c:v>
                </c:pt>
                <c:pt idx="5216">
                  <c:v>126978391.44788902</c:v>
                </c:pt>
                <c:pt idx="5217">
                  <c:v>127045406.89674598</c:v>
                </c:pt>
                <c:pt idx="5218">
                  <c:v>127112072.43618001</c:v>
                </c:pt>
                <c:pt idx="5219">
                  <c:v>127178388.37582499</c:v>
                </c:pt>
                <c:pt idx="5220">
                  <c:v>127244355.02328999</c:v>
                </c:pt>
                <c:pt idx="5221">
                  <c:v>127309972.68415898</c:v>
                </c:pt>
                <c:pt idx="5222">
                  <c:v>127375241.66200398</c:v>
                </c:pt>
                <c:pt idx="5223">
                  <c:v>127440162.25839502</c:v>
                </c:pt>
                <c:pt idx="5224">
                  <c:v>127504734.772903</c:v>
                </c:pt>
                <c:pt idx="5225">
                  <c:v>127568959.503111</c:v>
                </c:pt>
                <c:pt idx="5226">
                  <c:v>127632836.744625</c:v>
                </c:pt>
                <c:pt idx="5227">
                  <c:v>127696366.79107702</c:v>
                </c:pt>
                <c:pt idx="5228">
                  <c:v>127759549.934137</c:v>
                </c:pt>
                <c:pt idx="5229">
                  <c:v>127822386.46351701</c:v>
                </c:pt>
                <c:pt idx="5230">
                  <c:v>127884876.66698401</c:v>
                </c:pt>
                <c:pt idx="5231">
                  <c:v>127947020.83036302</c:v>
                </c:pt>
                <c:pt idx="5232">
                  <c:v>128008819.237547</c:v>
                </c:pt>
                <c:pt idx="5233">
                  <c:v>128070272.17050599</c:v>
                </c:pt>
                <c:pt idx="5234">
                  <c:v>128131379.90929201</c:v>
                </c:pt>
                <c:pt idx="5235">
                  <c:v>128192142.73204702</c:v>
                </c:pt>
                <c:pt idx="5236">
                  <c:v>128252560.915013</c:v>
                </c:pt>
                <c:pt idx="5237">
                  <c:v>128312634.732535</c:v>
                </c:pt>
                <c:pt idx="5238">
                  <c:v>128372364.457073</c:v>
                </c:pt>
                <c:pt idx="5239">
                  <c:v>128431750.35920602</c:v>
                </c:pt>
                <c:pt idx="5240">
                  <c:v>128490792.70764001</c:v>
                </c:pt>
                <c:pt idx="5241">
                  <c:v>128549491.76921701</c:v>
                </c:pt>
                <c:pt idx="5242">
                  <c:v>128607847.80892</c:v>
                </c:pt>
                <c:pt idx="5243">
                  <c:v>128665861.08987902</c:v>
                </c:pt>
                <c:pt idx="5244">
                  <c:v>128723531.873383</c:v>
                </c:pt>
                <c:pt idx="5245">
                  <c:v>128780860.41888002</c:v>
                </c:pt>
                <c:pt idx="5246">
                  <c:v>128837846.98399001</c:v>
                </c:pt>
                <c:pt idx="5247">
                  <c:v>128894491.82450698</c:v>
                </c:pt>
                <c:pt idx="5248">
                  <c:v>128950795.194409</c:v>
                </c:pt>
                <c:pt idx="5249">
                  <c:v>129006757.345864</c:v>
                </c:pt>
                <c:pt idx="5250">
                  <c:v>129062378.52923401</c:v>
                </c:pt>
                <c:pt idx="5251">
                  <c:v>129117658.99308603</c:v>
                </c:pt>
                <c:pt idx="5252">
                  <c:v>129172598.98419498</c:v>
                </c:pt>
                <c:pt idx="5253">
                  <c:v>129227198.74755098</c:v>
                </c:pt>
                <c:pt idx="5254">
                  <c:v>129281458.52636802</c:v>
                </c:pt>
                <c:pt idx="5255">
                  <c:v>129335378.56208701</c:v>
                </c:pt>
                <c:pt idx="5256">
                  <c:v>129388959.094382</c:v>
                </c:pt>
                <c:pt idx="5257">
                  <c:v>129442200.36116999</c:v>
                </c:pt>
                <c:pt idx="5258">
                  <c:v>129495102.59861298</c:v>
                </c:pt>
                <c:pt idx="5259">
                  <c:v>129547666.04112799</c:v>
                </c:pt>
                <c:pt idx="5260">
                  <c:v>129599890.92138802</c:v>
                </c:pt>
                <c:pt idx="5261">
                  <c:v>129651777.47033398</c:v>
                </c:pt>
                <c:pt idx="5262">
                  <c:v>129703325.91717601</c:v>
                </c:pt>
                <c:pt idx="5263">
                  <c:v>129754536.48940101</c:v>
                </c:pt>
                <c:pt idx="5264">
                  <c:v>129805409.41278002</c:v>
                </c:pt>
                <c:pt idx="5265">
                  <c:v>129855944.91136803</c:v>
                </c:pt>
                <c:pt idx="5266">
                  <c:v>129906143.20751898</c:v>
                </c:pt>
                <c:pt idx="5267">
                  <c:v>129956004.521883</c:v>
                </c:pt>
                <c:pt idx="5268">
                  <c:v>130005529.07341802</c:v>
                </c:pt>
                <c:pt idx="5269">
                  <c:v>130054717.079391</c:v>
                </c:pt>
                <c:pt idx="5270">
                  <c:v>130103568.75538501</c:v>
                </c:pt>
                <c:pt idx="5271">
                  <c:v>130152084.31530599</c:v>
                </c:pt>
                <c:pt idx="5272">
                  <c:v>130200263.97138602</c:v>
                </c:pt>
                <c:pt idx="5273">
                  <c:v>130248107.93419002</c:v>
                </c:pt>
                <c:pt idx="5274">
                  <c:v>130295616.41262102</c:v>
                </c:pt>
                <c:pt idx="5275">
                  <c:v>130342789.613924</c:v>
                </c:pt>
                <c:pt idx="5276">
                  <c:v>130389627.74369402</c:v>
                </c:pt>
                <c:pt idx="5277">
                  <c:v>130436131.005876</c:v>
                </c:pt>
                <c:pt idx="5278">
                  <c:v>130482299.60277602</c:v>
                </c:pt>
                <c:pt idx="5279">
                  <c:v>130528133.735064</c:v>
                </c:pt>
                <c:pt idx="5280">
                  <c:v>130573633.601776</c:v>
                </c:pt>
                <c:pt idx="5281">
                  <c:v>130618799.400323</c:v>
                </c:pt>
                <c:pt idx="5282">
                  <c:v>130663631.32649398</c:v>
                </c:pt>
                <c:pt idx="5283">
                  <c:v>130708129.574462</c:v>
                </c:pt>
                <c:pt idx="5284">
                  <c:v>130752294.336786</c:v>
                </c:pt>
                <c:pt idx="5285">
                  <c:v>130796125.804418</c:v>
                </c:pt>
                <c:pt idx="5286">
                  <c:v>130839624.16670999</c:v>
                </c:pt>
                <c:pt idx="5287">
                  <c:v>130882789.611414</c:v>
                </c:pt>
                <c:pt idx="5288">
                  <c:v>130925622.32468799</c:v>
                </c:pt>
                <c:pt idx="5289">
                  <c:v>130968122.49110299</c:v>
                </c:pt>
                <c:pt idx="5290">
                  <c:v>131010290.293644</c:v>
                </c:pt>
                <c:pt idx="5291">
                  <c:v>131052125.91371801</c:v>
                </c:pt>
                <c:pt idx="5292">
                  <c:v>131093629.531157</c:v>
                </c:pt>
                <c:pt idx="5293">
                  <c:v>131134801.32421999</c:v>
                </c:pt>
                <c:pt idx="5294">
                  <c:v>131175641.46960102</c:v>
                </c:pt>
                <c:pt idx="5295">
                  <c:v>131216150.142432</c:v>
                </c:pt>
                <c:pt idx="5296">
                  <c:v>131256327.51628701</c:v>
                </c:pt>
                <c:pt idx="5297">
                  <c:v>131296173.76318401</c:v>
                </c:pt>
                <c:pt idx="5298">
                  <c:v>131335689.053596</c:v>
                </c:pt>
                <c:pt idx="5299">
                  <c:v>131374873.556446</c:v>
                </c:pt>
                <c:pt idx="5300">
                  <c:v>131413727.43911801</c:v>
                </c:pt>
                <c:pt idx="5301">
                  <c:v>131452250.867458</c:v>
                </c:pt>
                <c:pt idx="5302">
                  <c:v>131490444.00578098</c:v>
                </c:pt>
                <c:pt idx="5303">
                  <c:v>131528307.01686801</c:v>
                </c:pt>
                <c:pt idx="5304">
                  <c:v>131565840.06197901</c:v>
                </c:pt>
                <c:pt idx="5305">
                  <c:v>131603043.30085099</c:v>
                </c:pt>
                <c:pt idx="5306">
                  <c:v>131639916.891702</c:v>
                </c:pt>
                <c:pt idx="5307">
                  <c:v>131676460.99123801</c:v>
                </c:pt>
                <c:pt idx="5308">
                  <c:v>131712675.75465499</c:v>
                </c:pt>
                <c:pt idx="5309">
                  <c:v>131748561.33564098</c:v>
                </c:pt>
                <c:pt idx="5310">
                  <c:v>131784117.886383</c:v>
                </c:pt>
                <c:pt idx="5311">
                  <c:v>131819345.557567</c:v>
                </c:pt>
                <c:pt idx="5312">
                  <c:v>131854244.49838503</c:v>
                </c:pt>
                <c:pt idx="5313">
                  <c:v>131888814.85653698</c:v>
                </c:pt>
                <c:pt idx="5314">
                  <c:v>131923056.77823399</c:v>
                </c:pt>
                <c:pt idx="5315">
                  <c:v>131956970.40820302</c:v>
                </c:pt>
                <c:pt idx="5316">
                  <c:v>131990555.889688</c:v>
                </c:pt>
                <c:pt idx="5317">
                  <c:v>132023813.364456</c:v>
                </c:pt>
                <c:pt idx="5318">
                  <c:v>132056742.972799</c:v>
                </c:pt>
                <c:pt idx="5319">
                  <c:v>132089344.85353801</c:v>
                </c:pt>
                <c:pt idx="5320">
                  <c:v>132121619.144025</c:v>
                </c:pt>
                <c:pt idx="5321">
                  <c:v>132153565.980148</c:v>
                </c:pt>
                <c:pt idx="5322">
                  <c:v>132185185.496333</c:v>
                </c:pt>
                <c:pt idx="5323">
                  <c:v>132216477.82554796</c:v>
                </c:pt>
                <c:pt idx="5324">
                  <c:v>132247443.09930302</c:v>
                </c:pt>
                <c:pt idx="5325">
                  <c:v>132278081.44766001</c:v>
                </c:pt>
                <c:pt idx="5326">
                  <c:v>132308392.99922802</c:v>
                </c:pt>
                <c:pt idx="5327">
                  <c:v>132338377.881173</c:v>
                </c:pt>
                <c:pt idx="5328">
                  <c:v>132368036.21921402</c:v>
                </c:pt>
                <c:pt idx="5329">
                  <c:v>132397368.13763396</c:v>
                </c:pt>
                <c:pt idx="5330">
                  <c:v>132426373.75927602</c:v>
                </c:pt>
                <c:pt idx="5331">
                  <c:v>132455053.20554799</c:v>
                </c:pt>
                <c:pt idx="5332">
                  <c:v>132483406.59642802</c:v>
                </c:pt>
                <c:pt idx="5333">
                  <c:v>132511434.05046502</c:v>
                </c:pt>
                <c:pt idx="5334">
                  <c:v>132539135.68478099</c:v>
                </c:pt>
                <c:pt idx="5335">
                  <c:v>132566511.61507502</c:v>
                </c:pt>
                <c:pt idx="5336">
                  <c:v>132593561.955626</c:v>
                </c:pt>
                <c:pt idx="5337">
                  <c:v>132620286.81929302</c:v>
                </c:pt>
                <c:pt idx="5338">
                  <c:v>132646686.31752299</c:v>
                </c:pt>
                <c:pt idx="5339">
                  <c:v>132672760.56034602</c:v>
                </c:pt>
                <c:pt idx="5340">
                  <c:v>132698509.656386</c:v>
                </c:pt>
                <c:pt idx="5341">
                  <c:v>132723933.71285599</c:v>
                </c:pt>
                <c:pt idx="5342">
                  <c:v>132749032.835566</c:v>
                </c:pt>
                <c:pt idx="5343">
                  <c:v>132773807.12892199</c:v>
                </c:pt>
                <c:pt idx="5344">
                  <c:v>132798256.69592901</c:v>
                </c:pt>
                <c:pt idx="5345">
                  <c:v>132822381.63819602</c:v>
                </c:pt>
                <c:pt idx="5346">
                  <c:v>132846182.05593398</c:v>
                </c:pt>
                <c:pt idx="5347">
                  <c:v>132869658.04796201</c:v>
                </c:pt>
                <c:pt idx="5348">
                  <c:v>132892809.71170899</c:v>
                </c:pt>
                <c:pt idx="5349">
                  <c:v>132915637.14321202</c:v>
                </c:pt>
                <c:pt idx="5350">
                  <c:v>132938140.43712601</c:v>
                </c:pt>
                <c:pt idx="5351">
                  <c:v>132960319.68671601</c:v>
                </c:pt>
                <c:pt idx="5352">
                  <c:v>132982174.98387001</c:v>
                </c:pt>
                <c:pt idx="5353">
                  <c:v>133003706.41909201</c:v>
                </c:pt>
                <c:pt idx="5354">
                  <c:v>133024914.08151001</c:v>
                </c:pt>
                <c:pt idx="5355">
                  <c:v>133045798.05887498</c:v>
                </c:pt>
                <c:pt idx="5356">
                  <c:v>133066358.43756501</c:v>
                </c:pt>
                <c:pt idx="5357">
                  <c:v>133086595.30258401</c:v>
                </c:pt>
                <c:pt idx="5358">
                  <c:v>133106508.73756699</c:v>
                </c:pt>
                <c:pt idx="5359">
                  <c:v>133126098.82478099</c:v>
                </c:pt>
                <c:pt idx="5360">
                  <c:v>133145365.645127</c:v>
                </c:pt>
                <c:pt idx="5361">
                  <c:v>133164309.27813998</c:v>
                </c:pt>
                <c:pt idx="5362">
                  <c:v>133182929.80199498</c:v>
                </c:pt>
                <c:pt idx="5363">
                  <c:v>133201227.293502</c:v>
                </c:pt>
                <c:pt idx="5364">
                  <c:v>133219201.828116</c:v>
                </c:pt>
                <c:pt idx="5365">
                  <c:v>133236853.47993298</c:v>
                </c:pt>
                <c:pt idx="5366">
                  <c:v>133254182.32169101</c:v>
                </c:pt>
                <c:pt idx="5367">
                  <c:v>133271188.424778</c:v>
                </c:pt>
                <c:pt idx="5368">
                  <c:v>133287871.859228</c:v>
                </c:pt>
                <c:pt idx="5369">
                  <c:v>133304232.693721</c:v>
                </c:pt>
                <c:pt idx="5370">
                  <c:v>133320270.995592</c:v>
                </c:pt>
                <c:pt idx="5371">
                  <c:v>133335986.830827</c:v>
                </c:pt>
                <c:pt idx="5372">
                  <c:v>133351380.26406501</c:v>
                </c:pt>
                <c:pt idx="5373">
                  <c:v>133366451.35859901</c:v>
                </c:pt>
                <c:pt idx="5374">
                  <c:v>133381200.17638299</c:v>
                </c:pt>
                <c:pt idx="5375">
                  <c:v>133395626.77802299</c:v>
                </c:pt>
                <c:pt idx="5376">
                  <c:v>133409731.22279</c:v>
                </c:pt>
                <c:pt idx="5377">
                  <c:v>133423513.56861198</c:v>
                </c:pt>
                <c:pt idx="5378">
                  <c:v>133436973.872081</c:v>
                </c:pt>
                <c:pt idx="5379">
                  <c:v>133450112.18845101</c:v>
                </c:pt>
                <c:pt idx="5380">
                  <c:v>133462928.57164198</c:v>
                </c:pt>
                <c:pt idx="5381">
                  <c:v>133475423.07423699</c:v>
                </c:pt>
                <c:pt idx="5382">
                  <c:v>133487595.74749002</c:v>
                </c:pt>
                <c:pt idx="5383">
                  <c:v>133499446.641321</c:v>
                </c:pt>
                <c:pt idx="5384">
                  <c:v>133510975.80431898</c:v>
                </c:pt>
                <c:pt idx="5385">
                  <c:v>133522183.28374298</c:v>
                </c:pt>
                <c:pt idx="5386">
                  <c:v>133533069.12552498</c:v>
                </c:pt>
                <c:pt idx="5387">
                  <c:v>133543633.374268</c:v>
                </c:pt>
                <c:pt idx="5388">
                  <c:v>133553876.07325</c:v>
                </c:pt>
                <c:pt idx="5389">
                  <c:v>133563797.264422</c:v>
                </c:pt>
                <c:pt idx="5390">
                  <c:v>133573396.98841001</c:v>
                </c:pt>
                <c:pt idx="5391">
                  <c:v>133582675.28451899</c:v>
                </c:pt>
                <c:pt idx="5392">
                  <c:v>133591632.19072901</c:v>
                </c:pt>
                <c:pt idx="5393">
                  <c:v>133600267.74369702</c:v>
                </c:pt>
                <c:pt idx="5394">
                  <c:v>133608581.978762</c:v>
                </c:pt>
                <c:pt idx="5395">
                  <c:v>133616574.92994</c:v>
                </c:pt>
                <c:pt idx="5396">
                  <c:v>133624246.62992901</c:v>
                </c:pt>
                <c:pt idx="5397">
                  <c:v>133631597.110107</c:v>
                </c:pt>
                <c:pt idx="5398">
                  <c:v>133638626.40053399</c:v>
                </c:pt>
                <c:pt idx="5399">
                  <c:v>133645334.52995399</c:v>
                </c:pt>
                <c:pt idx="5400">
                  <c:v>133651721.52579099</c:v>
                </c:pt>
                <c:pt idx="5401">
                  <c:v>133657787.414158</c:v>
                </c:pt>
                <c:pt idx="5402">
                  <c:v>133663532.21984699</c:v>
                </c:pt>
                <c:pt idx="5403">
                  <c:v>133668955.96633799</c:v>
                </c:pt>
                <c:pt idx="5404">
                  <c:v>133674058.67579499</c:v>
                </c:pt>
                <c:pt idx="5405">
                  <c:v>133678840.36906999</c:v>
                </c:pt>
                <c:pt idx="5406">
                  <c:v>133683301.06569998</c:v>
                </c:pt>
                <c:pt idx="5407">
                  <c:v>133687440.78390701</c:v>
                </c:pt>
                <c:pt idx="5408">
                  <c:v>133691259.540604</c:v>
                </c:pt>
                <c:pt idx="5409">
                  <c:v>133694757.35138902</c:v>
                </c:pt>
                <c:pt idx="5410">
                  <c:v>133697934.23055001</c:v>
                </c:pt>
                <c:pt idx="5411">
                  <c:v>133700790.191061</c:v>
                </c:pt>
                <c:pt idx="5412">
                  <c:v>133703325.24458602</c:v>
                </c:pt>
                <c:pt idx="5413">
                  <c:v>133705539.40147804</c:v>
                </c:pt>
                <c:pt idx="5414">
                  <c:v>133707432.67077899</c:v>
                </c:pt>
                <c:pt idx="5415">
                  <c:v>133709005.060219</c:v>
                </c:pt>
                <c:pt idx="5416">
                  <c:v>133710256.57622001</c:v>
                </c:pt>
                <c:pt idx="5417">
                  <c:v>133711187.223892</c:v>
                </c:pt>
                <c:pt idx="5418">
                  <c:v>133711797.00703399</c:v>
                </c:pt>
                <c:pt idx="5419">
                  <c:v>133712085.928137</c:v>
                </c:pt>
                <c:pt idx="5420">
                  <c:v>133712053.98838001</c:v>
                </c:pt>
                <c:pt idx="5421">
                  <c:v>133711701.18763196</c:v>
                </c:pt>
                <c:pt idx="5422">
                  <c:v>133711027.52445398</c:v>
                </c:pt>
                <c:pt idx="5423">
                  <c:v>133710032.996094</c:v>
                </c:pt>
                <c:pt idx="5424">
                  <c:v>133708717.59849201</c:v>
                </c:pt>
                <c:pt idx="5425">
                  <c:v>133707081.326276</c:v>
                </c:pt>
                <c:pt idx="5426">
                  <c:v>133705124.172766</c:v>
                </c:pt>
                <c:pt idx="5427">
                  <c:v>133702846.129969</c:v>
                </c:pt>
                <c:pt idx="5428">
                  <c:v>133700247.18858199</c:v>
                </c:pt>
                <c:pt idx="5429">
                  <c:v>133697327.337992</c:v>
                </c:pt>
                <c:pt idx="5430">
                  <c:v>133694086.566274</c:v>
                </c:pt>
                <c:pt idx="5431">
                  <c:v>133690524.86019</c:v>
                </c:pt>
                <c:pt idx="5432">
                  <c:v>133686642.20519498</c:v>
                </c:pt>
                <c:pt idx="5433">
                  <c:v>133682438.585426</c:v>
                </c:pt>
                <c:pt idx="5434">
                  <c:v>133677913.983713</c:v>
                </c:pt>
                <c:pt idx="5435">
                  <c:v>133673068.381569</c:v>
                </c:pt>
                <c:pt idx="5436">
                  <c:v>133667901.75919501</c:v>
                </c:pt>
                <c:pt idx="5437">
                  <c:v>133662414.09548099</c:v>
                </c:pt>
                <c:pt idx="5438">
                  <c:v>133656605.367998</c:v>
                </c:pt>
                <c:pt idx="5439">
                  <c:v>133650475.55300702</c:v>
                </c:pt>
                <c:pt idx="5440">
                  <c:v>133644024.62545098</c:v>
                </c:pt>
                <c:pt idx="5441">
                  <c:v>133637252.55895798</c:v>
                </c:pt>
                <c:pt idx="5442">
                  <c:v>133630159.32584096</c:v>
                </c:pt>
                <c:pt idx="5443">
                  <c:v>133622744.897093</c:v>
                </c:pt>
                <c:pt idx="5444">
                  <c:v>133615009.24239302</c:v>
                </c:pt>
                <c:pt idx="5445">
                  <c:v>133606952.330098</c:v>
                </c:pt>
                <c:pt idx="5446">
                  <c:v>133598574.12724999</c:v>
                </c:pt>
                <c:pt idx="5447">
                  <c:v>133589874.59956799</c:v>
                </c:pt>
                <c:pt idx="5448">
                  <c:v>133580853.71145202</c:v>
                </c:pt>
                <c:pt idx="5449">
                  <c:v>133571511.425981</c:v>
                </c:pt>
                <c:pt idx="5450">
                  <c:v>133561847.70491098</c:v>
                </c:pt>
                <c:pt idx="5451">
                  <c:v>133551862.508674</c:v>
                </c:pt>
                <c:pt idx="5452">
                  <c:v>133541555.79638101</c:v>
                </c:pt>
                <c:pt idx="5453">
                  <c:v>133530927.52581701</c:v>
                </c:pt>
                <c:pt idx="5454">
                  <c:v>133519977.653439</c:v>
                </c:pt>
                <c:pt idx="5455">
                  <c:v>133508706.134381</c:v>
                </c:pt>
                <c:pt idx="5456">
                  <c:v>133497112.92244701</c:v>
                </c:pt>
                <c:pt idx="5457">
                  <c:v>133485197.970112</c:v>
                </c:pt>
                <c:pt idx="5458">
                  <c:v>133472961.22852199</c:v>
                </c:pt>
                <c:pt idx="5459">
                  <c:v>133460402.647493</c:v>
                </c:pt>
                <c:pt idx="5460">
                  <c:v>133447522.17550498</c:v>
                </c:pt>
                <c:pt idx="5461">
                  <c:v>133434319.75971</c:v>
                </c:pt>
                <c:pt idx="5462">
                  <c:v>133420795.34592198</c:v>
                </c:pt>
                <c:pt idx="5463">
                  <c:v>133406948.87862098</c:v>
                </c:pt>
                <c:pt idx="5464">
                  <c:v>133392780.30094901</c:v>
                </c:pt>
                <c:pt idx="5465">
                  <c:v>133378289.55470999</c:v>
                </c:pt>
                <c:pt idx="5466">
                  <c:v>133363476.58036901</c:v>
                </c:pt>
                <c:pt idx="5467">
                  <c:v>133348341.31705</c:v>
                </c:pt>
                <c:pt idx="5468">
                  <c:v>133332883.70253301</c:v>
                </c:pt>
                <c:pt idx="5469">
                  <c:v>133317103.67325801</c:v>
                </c:pt>
                <c:pt idx="5470">
                  <c:v>133301001.164317</c:v>
                </c:pt>
                <c:pt idx="5471">
                  <c:v>133284576.109456</c:v>
                </c:pt>
                <c:pt idx="5472">
                  <c:v>133267828.44107401</c:v>
                </c:pt>
                <c:pt idx="5473">
                  <c:v>133250758.09021799</c:v>
                </c:pt>
                <c:pt idx="5474">
                  <c:v>133233364.986586</c:v>
                </c:pt>
                <c:pt idx="5475">
                  <c:v>133215649.05852298</c:v>
                </c:pt>
                <c:pt idx="5476">
                  <c:v>133197610.23301899</c:v>
                </c:pt>
                <c:pt idx="5477">
                  <c:v>133179248.435708</c:v>
                </c:pt>
                <c:pt idx="5478">
                  <c:v>133160563.59086502</c:v>
                </c:pt>
                <c:pt idx="5479">
                  <c:v>133141555.621409</c:v>
                </c:pt>
                <c:pt idx="5480">
                  <c:v>133122224.44889504</c:v>
                </c:pt>
                <c:pt idx="5481">
                  <c:v>133102569.99351501</c:v>
                </c:pt>
                <c:pt idx="5482">
                  <c:v>133082592.17409599</c:v>
                </c:pt>
                <c:pt idx="5483">
                  <c:v>133062290.90810102</c:v>
                </c:pt>
                <c:pt idx="5484">
                  <c:v>133041666.11161998</c:v>
                </c:pt>
                <c:pt idx="5485">
                  <c:v>133020717.69937602</c:v>
                </c:pt>
                <c:pt idx="5486">
                  <c:v>132999445.58471899</c:v>
                </c:pt>
                <c:pt idx="5487">
                  <c:v>132977849.67962296</c:v>
                </c:pt>
                <c:pt idx="5488">
                  <c:v>132955929.894688</c:v>
                </c:pt>
                <c:pt idx="5489">
                  <c:v>132933686.13913198</c:v>
                </c:pt>
                <c:pt idx="5490">
                  <c:v>132911118.320795</c:v>
                </c:pt>
                <c:pt idx="5491">
                  <c:v>132888226.34613401</c:v>
                </c:pt>
                <c:pt idx="5492">
                  <c:v>132865010.12022099</c:v>
                </c:pt>
                <c:pt idx="5493">
                  <c:v>132841469.54674</c:v>
                </c:pt>
                <c:pt idx="5494">
                  <c:v>132817604.527986</c:v>
                </c:pt>
                <c:pt idx="5495">
                  <c:v>132793414.96486501</c:v>
                </c:pt>
                <c:pt idx="5496">
                  <c:v>132768900.75688502</c:v>
                </c:pt>
                <c:pt idx="5497">
                  <c:v>132744061.80216099</c:v>
                </c:pt>
                <c:pt idx="5498">
                  <c:v>132718897.99740802</c:v>
                </c:pt>
                <c:pt idx="5499">
                  <c:v>132693409.237942</c:v>
                </c:pt>
                <c:pt idx="5500">
                  <c:v>132667595.41767302</c:v>
                </c:pt>
                <c:pt idx="5501">
                  <c:v>132641456.42910701</c:v>
                </c:pt>
                <c:pt idx="5502">
                  <c:v>132614992.163342</c:v>
                </c:pt>
                <c:pt idx="5503">
                  <c:v>132588202.51006402</c:v>
                </c:pt>
                <c:pt idx="5504">
                  <c:v>132561087.35754699</c:v>
                </c:pt>
                <c:pt idx="5505">
                  <c:v>132533646.592648</c:v>
                </c:pt>
                <c:pt idx="5506">
                  <c:v>132505880.100806</c:v>
                </c:pt>
                <c:pt idx="5507">
                  <c:v>132477787.766039</c:v>
                </c:pt>
                <c:pt idx="5508">
                  <c:v>132449369.47094101</c:v>
                </c:pt>
                <c:pt idx="5509">
                  <c:v>132420625.096679</c:v>
                </c:pt>
                <c:pt idx="5510">
                  <c:v>132391554.52299</c:v>
                </c:pt>
                <c:pt idx="5511">
                  <c:v>132362157.62818198</c:v>
                </c:pt>
                <c:pt idx="5512">
                  <c:v>132332434.289123</c:v>
                </c:pt>
                <c:pt idx="5513">
                  <c:v>132302384.381247</c:v>
                </c:pt>
                <c:pt idx="5514">
                  <c:v>132272007.77854501</c:v>
                </c:pt>
                <c:pt idx="5515">
                  <c:v>132241304.35356502</c:v>
                </c:pt>
                <c:pt idx="5516">
                  <c:v>132210273.97740902</c:v>
                </c:pt>
                <c:pt idx="5517">
                  <c:v>132178916.519728</c:v>
                </c:pt>
                <c:pt idx="5518">
                  <c:v>132147231.84872</c:v>
                </c:pt>
                <c:pt idx="5519">
                  <c:v>132115219.831127</c:v>
                </c:pt>
                <c:pt idx="5520">
                  <c:v>132082880.332234</c:v>
                </c:pt>
                <c:pt idx="5521">
                  <c:v>132050213.21585998</c:v>
                </c:pt>
                <c:pt idx="5522">
                  <c:v>132017218.34436102</c:v>
                </c:pt>
                <c:pt idx="5523">
                  <c:v>131983895.57862496</c:v>
                </c:pt>
                <c:pt idx="5524">
                  <c:v>131950244.77806599</c:v>
                </c:pt>
                <c:pt idx="5525">
                  <c:v>131916265.80062199</c:v>
                </c:pt>
                <c:pt idx="5526">
                  <c:v>131881958.502755</c:v>
                </c:pt>
                <c:pt idx="5527">
                  <c:v>131847322.739443</c:v>
                </c:pt>
                <c:pt idx="5528">
                  <c:v>131812358.364178</c:v>
                </c:pt>
                <c:pt idx="5529">
                  <c:v>131777065.228963</c:v>
                </c:pt>
                <c:pt idx="5530">
                  <c:v>131741443.18431099</c:v>
                </c:pt>
                <c:pt idx="5531">
                  <c:v>131705492.079235</c:v>
                </c:pt>
                <c:pt idx="5532">
                  <c:v>131669211.761251</c:v>
                </c:pt>
                <c:pt idx="5533">
                  <c:v>131632602.07637</c:v>
                </c:pt>
                <c:pt idx="5534">
                  <c:v>131595662.86909601</c:v>
                </c:pt>
                <c:pt idx="5535">
                  <c:v>131558393.98242402</c:v>
                </c:pt>
                <c:pt idx="5536">
                  <c:v>131520795.25783101</c:v>
                </c:pt>
                <c:pt idx="5537">
                  <c:v>131482866.53527902</c:v>
                </c:pt>
                <c:pt idx="5538">
                  <c:v>131444607.65320602</c:v>
                </c:pt>
                <c:pt idx="5539">
                  <c:v>131406018.448523</c:v>
                </c:pt>
                <c:pt idx="5540">
                  <c:v>131367098.75661398</c:v>
                </c:pt>
                <c:pt idx="5541">
                  <c:v>131327848.41132499</c:v>
                </c:pt>
                <c:pt idx="5542">
                  <c:v>131288267.24496602</c:v>
                </c:pt>
                <c:pt idx="5543">
                  <c:v>131248355.08830599</c:v>
                </c:pt>
                <c:pt idx="5544">
                  <c:v>131208111.770566</c:v>
                </c:pt>
                <c:pt idx="5545">
                  <c:v>131167537.11941701</c:v>
                </c:pt>
                <c:pt idx="5546">
                  <c:v>131126630.96097504</c:v>
                </c:pt>
                <c:pt idx="5547">
                  <c:v>131085393.119799</c:v>
                </c:pt>
                <c:pt idx="5548">
                  <c:v>131043823.41888301</c:v>
                </c:pt>
                <c:pt idx="5549">
                  <c:v>131001921.67965397</c:v>
                </c:pt>
                <c:pt idx="5550">
                  <c:v>130959687.72196801</c:v>
                </c:pt>
                <c:pt idx="5551">
                  <c:v>130917121.364105</c:v>
                </c:pt>
                <c:pt idx="5552">
                  <c:v>130874222.422763</c:v>
                </c:pt>
                <c:pt idx="5553">
                  <c:v>130830990.71305701</c:v>
                </c:pt>
                <c:pt idx="5554">
                  <c:v>130787426.04851</c:v>
                </c:pt>
                <c:pt idx="5555">
                  <c:v>130743528.241052</c:v>
                </c:pt>
                <c:pt idx="5556">
                  <c:v>130699297.101015</c:v>
                </c:pt>
                <c:pt idx="5557">
                  <c:v>130654732.43712501</c:v>
                </c:pt>
                <c:pt idx="5558">
                  <c:v>130609834.05650398</c:v>
                </c:pt>
                <c:pt idx="5559">
                  <c:v>130564601.76465601</c:v>
                </c:pt>
                <c:pt idx="5560">
                  <c:v>130519035.36547002</c:v>
                </c:pt>
                <c:pt idx="5561">
                  <c:v>130473134.661213</c:v>
                </c:pt>
                <c:pt idx="5562">
                  <c:v>130426899.45252298</c:v>
                </c:pt>
                <c:pt idx="5563">
                  <c:v>130380329.53840502</c:v>
                </c:pt>
                <c:pt idx="5564">
                  <c:v>130333424.71622799</c:v>
                </c:pt>
                <c:pt idx="5565">
                  <c:v>130286184.781717</c:v>
                </c:pt>
                <c:pt idx="5566">
                  <c:v>130238609.52895001</c:v>
                </c:pt>
                <c:pt idx="5567">
                  <c:v>130190698.750352</c:v>
                </c:pt>
                <c:pt idx="5568">
                  <c:v>130142452.236689</c:v>
                </c:pt>
                <c:pt idx="5569">
                  <c:v>130093869.77706602</c:v>
                </c:pt>
                <c:pt idx="5570">
                  <c:v>130044951.15891798</c:v>
                </c:pt>
                <c:pt idx="5571">
                  <c:v>129995696.168005</c:v>
                </c:pt>
                <c:pt idx="5572">
                  <c:v>129946104.58840799</c:v>
                </c:pt>
                <c:pt idx="5573">
                  <c:v>129896176.202526</c:v>
                </c:pt>
                <c:pt idx="5574">
                  <c:v>129845910.79106301</c:v>
                </c:pt>
                <c:pt idx="5575">
                  <c:v>129795308.133031</c:v>
                </c:pt>
                <c:pt idx="5576">
                  <c:v>129744368.00573801</c:v>
                </c:pt>
                <c:pt idx="5577">
                  <c:v>129693090.18478601</c:v>
                </c:pt>
                <c:pt idx="5578">
                  <c:v>129641474.44406502</c:v>
                </c:pt>
                <c:pt idx="5579">
                  <c:v>129589520.55574501</c:v>
                </c:pt>
                <c:pt idx="5580">
                  <c:v>129537228.29027002</c:v>
                </c:pt>
                <c:pt idx="5581">
                  <c:v>129484597.41635799</c:v>
                </c:pt>
                <c:pt idx="5582">
                  <c:v>129431627.70098601</c:v>
                </c:pt>
                <c:pt idx="5583">
                  <c:v>129378318.90939201</c:v>
                </c:pt>
                <c:pt idx="5584">
                  <c:v>129324670.80506502</c:v>
                </c:pt>
                <c:pt idx="5585">
                  <c:v>129270683.149738</c:v>
                </c:pt>
                <c:pt idx="5586">
                  <c:v>129216355.70338601</c:v>
                </c:pt>
                <c:pt idx="5587">
                  <c:v>129161688.22421399</c:v>
                </c:pt>
                <c:pt idx="5588">
                  <c:v>129106680.468658</c:v>
                </c:pt>
                <c:pt idx="5589">
                  <c:v>129051332.19137099</c:v>
                </c:pt>
                <c:pt idx="5590">
                  <c:v>128995643.14522198</c:v>
                </c:pt>
                <c:pt idx="5591">
                  <c:v>128939613.08128899</c:v>
                </c:pt>
                <c:pt idx="5592">
                  <c:v>128883241.74884802</c:v>
                </c:pt>
                <c:pt idx="5593">
                  <c:v>128826528.895373</c:v>
                </c:pt>
                <c:pt idx="5594">
                  <c:v>128769474.266525</c:v>
                </c:pt>
                <c:pt idx="5595">
                  <c:v>128712077.60614598</c:v>
                </c:pt>
                <c:pt idx="5596">
                  <c:v>128654338.65625298</c:v>
                </c:pt>
                <c:pt idx="5597">
                  <c:v>128596257.15703098</c:v>
                </c:pt>
                <c:pt idx="5598">
                  <c:v>128537832.846828</c:v>
                </c:pt>
                <c:pt idx="5599">
                  <c:v>128479065.462144</c:v>
                </c:pt>
                <c:pt idx="5600">
                  <c:v>128419954.737626</c:v>
                </c:pt>
                <c:pt idx="5601">
                  <c:v>128360500.40606202</c:v>
                </c:pt>
                <c:pt idx="5602">
                  <c:v>128300702.198373</c:v>
                </c:pt>
                <c:pt idx="5603">
                  <c:v>128240559.84360699</c:v>
                </c:pt>
                <c:pt idx="5604">
                  <c:v>128180073.068929</c:v>
                </c:pt>
                <c:pt idx="5605">
                  <c:v>128119241.599617</c:v>
                </c:pt>
                <c:pt idx="5606">
                  <c:v>128058065.15905099</c:v>
                </c:pt>
                <c:pt idx="5607">
                  <c:v>127996543.46870799</c:v>
                </c:pt>
                <c:pt idx="5608">
                  <c:v>127934676.24815699</c:v>
                </c:pt>
                <c:pt idx="5609">
                  <c:v>127872463.215046</c:v>
                </c:pt>
                <c:pt idx="5610">
                  <c:v>127809904.085097</c:v>
                </c:pt>
                <c:pt idx="5611">
                  <c:v>127746998.572098</c:v>
                </c:pt>
                <c:pt idx="5612">
                  <c:v>127683746.387897</c:v>
                </c:pt>
                <c:pt idx="5613">
                  <c:v>127620147.24239202</c:v>
                </c:pt>
                <c:pt idx="5614">
                  <c:v>127556200.843523</c:v>
                </c:pt>
                <c:pt idx="5615">
                  <c:v>127491906.89726502</c:v>
                </c:pt>
                <c:pt idx="5616">
                  <c:v>127427265.10762098</c:v>
                </c:pt>
                <c:pt idx="5617">
                  <c:v>127362275.17661099</c:v>
                </c:pt>
                <c:pt idx="5618">
                  <c:v>127296936.804268</c:v>
                </c:pt>
                <c:pt idx="5619">
                  <c:v>127231249.68862396</c:v>
                </c:pt>
                <c:pt idx="5620">
                  <c:v>127165213.52570598</c:v>
                </c:pt>
                <c:pt idx="5621">
                  <c:v>127098828.009528</c:v>
                </c:pt>
                <c:pt idx="5622">
                  <c:v>127032092.83208002</c:v>
                </c:pt>
                <c:pt idx="5623">
                  <c:v>126965007.683319</c:v>
                </c:pt>
                <c:pt idx="5624">
                  <c:v>126897572.25116502</c:v>
                </c:pt>
                <c:pt idx="5625">
                  <c:v>126829786.22148602</c:v>
                </c:pt>
                <c:pt idx="5626">
                  <c:v>126761649.27809502</c:v>
                </c:pt>
                <c:pt idx="5627">
                  <c:v>126693161.10273698</c:v>
                </c:pt>
                <c:pt idx="5628">
                  <c:v>126624321.37508199</c:v>
                </c:pt>
                <c:pt idx="5629">
                  <c:v>126555129.772716</c:v>
                </c:pt>
                <c:pt idx="5630">
                  <c:v>126485585.971131</c:v>
                </c:pt>
                <c:pt idx="5631">
                  <c:v>126415689.64371702</c:v>
                </c:pt>
                <c:pt idx="5632">
                  <c:v>126345440.461751</c:v>
                </c:pt>
                <c:pt idx="5633">
                  <c:v>126274838.094391</c:v>
                </c:pt>
                <c:pt idx="5634">
                  <c:v>126203882.208661</c:v>
                </c:pt>
                <c:pt idx="5635">
                  <c:v>126132572.46944901</c:v>
                </c:pt>
                <c:pt idx="5636">
                  <c:v>126060908.53949001</c:v>
                </c:pt>
                <c:pt idx="5637">
                  <c:v>125988890.07936102</c:v>
                </c:pt>
                <c:pt idx="5638">
                  <c:v>125916516.74747004</c:v>
                </c:pt>
                <c:pt idx="5639">
                  <c:v>125843788.200047</c:v>
                </c:pt>
                <c:pt idx="5640">
                  <c:v>125770704.091131</c:v>
                </c:pt>
                <c:pt idx="5641">
                  <c:v>125697264.07256401</c:v>
                </c:pt>
                <c:pt idx="5642">
                  <c:v>125623467.79398002</c:v>
                </c:pt>
                <c:pt idx="5643">
                  <c:v>125549314.90279202</c:v>
                </c:pt>
                <c:pt idx="5644">
                  <c:v>125474805.044184</c:v>
                </c:pt>
                <c:pt idx="5645">
                  <c:v>125399937.861101</c:v>
                </c:pt>
                <c:pt idx="5646">
                  <c:v>125324712.994238</c:v>
                </c:pt>
                <c:pt idx="5647">
                  <c:v>125249130.082029</c:v>
                </c:pt>
                <c:pt idx="5648">
                  <c:v>125173188.760638</c:v>
                </c:pt>
                <c:pt idx="5649">
                  <c:v>125096888.663945</c:v>
                </c:pt>
                <c:pt idx="5650">
                  <c:v>125020229.423539</c:v>
                </c:pt>
                <c:pt idx="5651">
                  <c:v>124943210.668705</c:v>
                </c:pt>
                <c:pt idx="5652">
                  <c:v>124865832.02641298</c:v>
                </c:pt>
                <c:pt idx="5653">
                  <c:v>124788093.121307</c:v>
                </c:pt>
                <c:pt idx="5654">
                  <c:v>124709993.57569601</c:v>
                </c:pt>
                <c:pt idx="5655">
                  <c:v>124631533.009537</c:v>
                </c:pt>
                <c:pt idx="5656">
                  <c:v>124552711.04043202</c:v>
                </c:pt>
                <c:pt idx="5657">
                  <c:v>124473527.283608</c:v>
                </c:pt>
                <c:pt idx="5658">
                  <c:v>124393981.35191201</c:v>
                </c:pt>
                <c:pt idx="5659">
                  <c:v>124314072.85579598</c:v>
                </c:pt>
                <c:pt idx="5660">
                  <c:v>124233801.40330499</c:v>
                </c:pt>
                <c:pt idx="5661">
                  <c:v>124153166.600067</c:v>
                </c:pt>
                <c:pt idx="5662">
                  <c:v>124072168.04927902</c:v>
                </c:pt>
                <c:pt idx="5663">
                  <c:v>123990805.351696</c:v>
                </c:pt>
                <c:pt idx="5664">
                  <c:v>123909078.10561998</c:v>
                </c:pt>
                <c:pt idx="5665">
                  <c:v>123826985.90688501</c:v>
                </c:pt>
                <c:pt idx="5666">
                  <c:v>123744528.348846</c:v>
                </c:pt>
                <c:pt idx="5667">
                  <c:v>123661705.02236702</c:v>
                </c:pt>
                <c:pt idx="5668">
                  <c:v>123578515.515808</c:v>
                </c:pt>
                <c:pt idx="5669">
                  <c:v>123494959.41500902</c:v>
                </c:pt>
                <c:pt idx="5670">
                  <c:v>123411036.30328502</c:v>
                </c:pt>
                <c:pt idx="5671">
                  <c:v>123326745.76140399</c:v>
                </c:pt>
                <c:pt idx="5672">
                  <c:v>123242087.36758</c:v>
                </c:pt>
                <c:pt idx="5673">
                  <c:v>123157060.697458</c:v>
                </c:pt>
                <c:pt idx="5674">
                  <c:v>123071665.32409801</c:v>
                </c:pt>
                <c:pt idx="5675">
                  <c:v>122985900.81796701</c:v>
                </c:pt>
                <c:pt idx="5676">
                  <c:v>122899766.746922</c:v>
                </c:pt>
                <c:pt idx="5677">
                  <c:v>122813262.67619398</c:v>
                </c:pt>
                <c:pt idx="5678">
                  <c:v>122726388.16838102</c:v>
                </c:pt>
                <c:pt idx="5679">
                  <c:v>122639142.78342701</c:v>
                </c:pt>
                <c:pt idx="5680">
                  <c:v>122551526.07861198</c:v>
                </c:pt>
                <c:pt idx="5681">
                  <c:v>122463537.60853699</c:v>
                </c:pt>
                <c:pt idx="5682">
                  <c:v>122375176.925108</c:v>
                </c:pt>
                <c:pt idx="5683">
                  <c:v>122286443.57752599</c:v>
                </c:pt>
                <c:pt idx="5684">
                  <c:v>122197337.11226702</c:v>
                </c:pt>
                <c:pt idx="5685">
                  <c:v>122107857.073071</c:v>
                </c:pt>
                <c:pt idx="5686">
                  <c:v>122018003.00092401</c:v>
                </c:pt>
                <c:pt idx="5687">
                  <c:v>121927774.434048</c:v>
                </c:pt>
                <c:pt idx="5688">
                  <c:v>121837170.90787999</c:v>
                </c:pt>
                <c:pt idx="5689">
                  <c:v>121746191.955063</c:v>
                </c:pt>
                <c:pt idx="5690">
                  <c:v>121654837.10542399</c:v>
                </c:pt>
                <c:pt idx="5691">
                  <c:v>121563105.88596401</c:v>
                </c:pt>
                <c:pt idx="5692">
                  <c:v>121470997.82083899</c:v>
                </c:pt>
                <c:pt idx="5693">
                  <c:v>121378512.43134502</c:v>
                </c:pt>
                <c:pt idx="5694">
                  <c:v>121285649.23590502</c:v>
                </c:pt>
                <c:pt idx="5695">
                  <c:v>121192407.750048</c:v>
                </c:pt>
                <c:pt idx="5696">
                  <c:v>121098787.48639601</c:v>
                </c:pt>
                <c:pt idx="5697">
                  <c:v>121004787.95464699</c:v>
                </c:pt>
                <c:pt idx="5698">
                  <c:v>120910408.66155799</c:v>
                </c:pt>
                <c:pt idx="5699">
                  <c:v>120815649.110929</c:v>
                </c:pt>
                <c:pt idx="5700">
                  <c:v>120720508.80358602</c:v>
                </c:pt>
                <c:pt idx="5701">
                  <c:v>120624987.23736399</c:v>
                </c:pt>
                <c:pt idx="5702">
                  <c:v>120529083.90708899</c:v>
                </c:pt>
                <c:pt idx="5703">
                  <c:v>120432798.30456199</c:v>
                </c:pt>
                <c:pt idx="5704">
                  <c:v>120336129.918542</c:v>
                </c:pt>
                <c:pt idx="5705">
                  <c:v>120239078.234727</c:v>
                </c:pt>
                <c:pt idx="5706">
                  <c:v>120141642.735736</c:v>
                </c:pt>
                <c:pt idx="5707">
                  <c:v>120043822.901094</c:v>
                </c:pt>
                <c:pt idx="5708">
                  <c:v>119945618.20721</c:v>
                </c:pt>
                <c:pt idx="5709">
                  <c:v>119847028.12735899</c:v>
                </c:pt>
                <c:pt idx="5710">
                  <c:v>119748052.131671</c:v>
                </c:pt>
                <c:pt idx="5711">
                  <c:v>119648689.68709998</c:v>
                </c:pt>
                <c:pt idx="5712">
                  <c:v>119548940.25741699</c:v>
                </c:pt>
                <c:pt idx="5713">
                  <c:v>119448803.303183</c:v>
                </c:pt>
                <c:pt idx="5714">
                  <c:v>119348278.28173399</c:v>
                </c:pt>
                <c:pt idx="5715">
                  <c:v>119247364.64716102</c:v>
                </c:pt>
                <c:pt idx="5716">
                  <c:v>119146061.850289</c:v>
                </c:pt>
                <c:pt idx="5717">
                  <c:v>119044369.338661</c:v>
                </c:pt>
                <c:pt idx="5718">
                  <c:v>118942286.55651298</c:v>
                </c:pt>
                <c:pt idx="5719">
                  <c:v>118839812.944757</c:v>
                </c:pt>
                <c:pt idx="5720">
                  <c:v>118736947.94096301</c:v>
                </c:pt>
                <c:pt idx="5721">
                  <c:v>118633690.97933599</c:v>
                </c:pt>
                <c:pt idx="5722">
                  <c:v>118530041.490692</c:v>
                </c:pt>
                <c:pt idx="5723">
                  <c:v>118425998.90244602</c:v>
                </c:pt>
                <c:pt idx="5724">
                  <c:v>118321562.63858201</c:v>
                </c:pt>
                <c:pt idx="5725">
                  <c:v>118216732.11963898</c:v>
                </c:pt>
                <c:pt idx="5726">
                  <c:v>118111506.76268502</c:v>
                </c:pt>
                <c:pt idx="5727">
                  <c:v>118005885.98129702</c:v>
                </c:pt>
                <c:pt idx="5728">
                  <c:v>117899869.18553999</c:v>
                </c:pt>
                <c:pt idx="5729">
                  <c:v>117793455.78194401</c:v>
                </c:pt>
                <c:pt idx="5730">
                  <c:v>117686645.173482</c:v>
                </c:pt>
                <c:pt idx="5731">
                  <c:v>117579436.75954901</c:v>
                </c:pt>
                <c:pt idx="5732">
                  <c:v>117471829.935938</c:v>
                </c:pt>
                <c:pt idx="5733">
                  <c:v>117363824.094816</c:v>
                </c:pt>
                <c:pt idx="5734">
                  <c:v>117255418.62470397</c:v>
                </c:pt>
                <c:pt idx="5735">
                  <c:v>117146612.91045302</c:v>
                </c:pt>
                <c:pt idx="5736">
                  <c:v>117037406.33321902</c:v>
                </c:pt>
                <c:pt idx="5737">
                  <c:v>116927798.27044</c:v>
                </c:pt>
                <c:pt idx="5738">
                  <c:v>116817788.09581301</c:v>
                </c:pt>
                <c:pt idx="5739">
                  <c:v>116707375.17927</c:v>
                </c:pt>
                <c:pt idx="5740">
                  <c:v>116596558.88694999</c:v>
                </c:pt>
                <c:pt idx="5741">
                  <c:v>116485338.581182</c:v>
                </c:pt>
                <c:pt idx="5742">
                  <c:v>116373713.62045099</c:v>
                </c:pt>
                <c:pt idx="5743">
                  <c:v>116261683.35938102</c:v>
                </c:pt>
                <c:pt idx="5744">
                  <c:v>116149247.14870298</c:v>
                </c:pt>
                <c:pt idx="5745">
                  <c:v>116036404.335236</c:v>
                </c:pt>
                <c:pt idx="5746">
                  <c:v>115923154.261857</c:v>
                </c:pt>
                <c:pt idx="5747">
                  <c:v>115809496.26747301</c:v>
                </c:pt>
                <c:pt idx="5748">
                  <c:v>115695429.68700199</c:v>
                </c:pt>
                <c:pt idx="5749">
                  <c:v>115580953.851338</c:v>
                </c:pt>
                <c:pt idx="5750">
                  <c:v>115466068.087332</c:v>
                </c:pt>
                <c:pt idx="5751">
                  <c:v>115350771.717757</c:v>
                </c:pt>
                <c:pt idx="5752">
                  <c:v>115235064.06129001</c:v>
                </c:pt>
                <c:pt idx="5753">
                  <c:v>115118944.43247402</c:v>
                </c:pt>
                <c:pt idx="5754">
                  <c:v>115002412.141699</c:v>
                </c:pt>
                <c:pt idx="5755">
                  <c:v>114885466.49516802</c:v>
                </c:pt>
                <c:pt idx="5756">
                  <c:v>114768106.794872</c:v>
                </c:pt>
                <c:pt idx="5757">
                  <c:v>114650332.338561</c:v>
                </c:pt>
                <c:pt idx="5758">
                  <c:v>114532142.41971302</c:v>
                </c:pt>
                <c:pt idx="5759">
                  <c:v>114413536.32750601</c:v>
                </c:pt>
                <c:pt idx="5760">
                  <c:v>114294513.34678702</c:v>
                </c:pt>
                <c:pt idx="5761">
                  <c:v>114175072.758045</c:v>
                </c:pt>
                <c:pt idx="5762">
                  <c:v>114055213.83738102</c:v>
                </c:pt>
                <c:pt idx="5763">
                  <c:v>113934935.856473</c:v>
                </c:pt>
                <c:pt idx="5764">
                  <c:v>113814238.08254801</c:v>
                </c:pt>
                <c:pt idx="5765">
                  <c:v>113693119.77835301</c:v>
                </c:pt>
                <c:pt idx="5766">
                  <c:v>113571580.202121</c:v>
                </c:pt>
                <c:pt idx="5767">
                  <c:v>113449618.60753898</c:v>
                </c:pt>
                <c:pt idx="5768">
                  <c:v>113327234.24371801</c:v>
                </c:pt>
                <c:pt idx="5769">
                  <c:v>113204426.35515898</c:v>
                </c:pt>
                <c:pt idx="5770">
                  <c:v>113081194.18172099</c:v>
                </c:pt>
                <c:pt idx="5771">
                  <c:v>112957536.95859</c:v>
                </c:pt>
                <c:pt idx="5772">
                  <c:v>112833453.91623899</c:v>
                </c:pt>
                <c:pt idx="5773">
                  <c:v>112708944.280403</c:v>
                </c:pt>
                <c:pt idx="5774">
                  <c:v>112584007.27203998</c:v>
                </c:pt>
                <c:pt idx="5775">
                  <c:v>112458642.107297</c:v>
                </c:pt>
                <c:pt idx="5776">
                  <c:v>112332847.99747603</c:v>
                </c:pt>
                <c:pt idx="5777">
                  <c:v>112206624.14899802</c:v>
                </c:pt>
                <c:pt idx="5778">
                  <c:v>112079969.76337004</c:v>
                </c:pt>
                <c:pt idx="5779">
                  <c:v>111952884.037148</c:v>
                </c:pt>
                <c:pt idx="5780">
                  <c:v>111825366.161897</c:v>
                </c:pt>
                <c:pt idx="5781">
                  <c:v>111697415.32415996</c:v>
                </c:pt>
                <c:pt idx="5782">
                  <c:v>111569030.705421</c:v>
                </c:pt>
                <c:pt idx="5783">
                  <c:v>111440211.48206201</c:v>
                </c:pt>
                <c:pt idx="5784">
                  <c:v>111310956.82533099</c:v>
                </c:pt>
                <c:pt idx="5785">
                  <c:v>111181265.90130101</c:v>
                </c:pt>
                <c:pt idx="5786">
                  <c:v>111051137.87083396</c:v>
                </c:pt>
                <c:pt idx="5787">
                  <c:v>110920571.88953701</c:v>
                </c:pt>
                <c:pt idx="5788">
                  <c:v>110789567.10772999</c:v>
                </c:pt>
                <c:pt idx="5789">
                  <c:v>110658122.67040101</c:v>
                </c:pt>
                <c:pt idx="5790">
                  <c:v>110526237.71716604</c:v>
                </c:pt>
                <c:pt idx="5791">
                  <c:v>110393911.382232</c:v>
                </c:pt>
                <c:pt idx="5792">
                  <c:v>110261142.79435198</c:v>
                </c:pt>
                <c:pt idx="5793">
                  <c:v>110127931.07678798</c:v>
                </c:pt>
                <c:pt idx="5794">
                  <c:v>109994275.34726299</c:v>
                </c:pt>
                <c:pt idx="5795">
                  <c:v>109860174.71792501</c:v>
                </c:pt>
                <c:pt idx="5796">
                  <c:v>109725628.29529899</c:v>
                </c:pt>
                <c:pt idx="5797">
                  <c:v>109590635.18024999</c:v>
                </c:pt>
                <c:pt idx="5798">
                  <c:v>109455194.467931</c:v>
                </c:pt>
                <c:pt idx="5799">
                  <c:v>109319305.247748</c:v>
                </c:pt>
                <c:pt idx="5800">
                  <c:v>109182966.60330601</c:v>
                </c:pt>
                <c:pt idx="5801">
                  <c:v>109046177.61237399</c:v>
                </c:pt>
                <c:pt idx="5802">
                  <c:v>108908937.346829</c:v>
                </c:pt>
                <c:pt idx="5803">
                  <c:v>108771244.87261899</c:v>
                </c:pt>
                <c:pt idx="5804">
                  <c:v>108633099.24970901</c:v>
                </c:pt>
                <c:pt idx="5805">
                  <c:v>108494499.532041</c:v>
                </c:pt>
                <c:pt idx="5806">
                  <c:v>108355444.76748002</c:v>
                </c:pt>
                <c:pt idx="5807">
                  <c:v>108215933.99776901</c:v>
                </c:pt>
                <c:pt idx="5808">
                  <c:v>108075966.25848001</c:v>
                </c:pt>
                <c:pt idx="5809">
                  <c:v>107935540.57896498</c:v>
                </c:pt>
                <c:pt idx="5810">
                  <c:v>107794655.98230602</c:v>
                </c:pt>
                <c:pt idx="5811">
                  <c:v>107653311.485264</c:v>
                </c:pt>
                <c:pt idx="5812">
                  <c:v>107511506.09823</c:v>
                </c:pt>
                <c:pt idx="5813">
                  <c:v>107369238.82517</c:v>
                </c:pt>
                <c:pt idx="5814">
                  <c:v>107226508.663579</c:v>
                </c:pt>
                <c:pt idx="5815">
                  <c:v>107083314.60442001</c:v>
                </c:pt>
                <c:pt idx="5816">
                  <c:v>106939655.63208</c:v>
                </c:pt>
                <c:pt idx="5817">
                  <c:v>106795530.72431</c:v>
                </c:pt>
                <c:pt idx="5818">
                  <c:v>106650938.852172</c:v>
                </c:pt>
                <c:pt idx="5819">
                  <c:v>106505878.97998601</c:v>
                </c:pt>
                <c:pt idx="5820">
                  <c:v>106360350.06527002</c:v>
                </c:pt>
                <c:pt idx="5821">
                  <c:v>106214351.05869098</c:v>
                </c:pt>
                <c:pt idx="5822">
                  <c:v>106067880.90399902</c:v>
                </c:pt>
                <c:pt idx="5823">
                  <c:v>105920938.53797902</c:v>
                </c:pt>
                <c:pt idx="5824">
                  <c:v>105773522.890384</c:v>
                </c:pt>
                <c:pt idx="5825">
                  <c:v>105625632.883884</c:v>
                </c:pt>
                <c:pt idx="5826">
                  <c:v>105477267.43399902</c:v>
                </c:pt>
                <c:pt idx="5827">
                  <c:v>105328425.44904502</c:v>
                </c:pt>
                <c:pt idx="5828">
                  <c:v>105179105.83007</c:v>
                </c:pt>
                <c:pt idx="5829">
                  <c:v>105029307.47079298</c:v>
                </c:pt>
                <c:pt idx="5830">
                  <c:v>104879029.25754099</c:v>
                </c:pt>
                <c:pt idx="5831">
                  <c:v>104728270.06918801</c:v>
                </c:pt>
                <c:pt idx="5832">
                  <c:v>104577028.77709</c:v>
                </c:pt>
                <c:pt idx="5833">
                  <c:v>104425304.245019</c:v>
                </c:pt>
                <c:pt idx="5834">
                  <c:v>104273095.3291</c:v>
                </c:pt>
                <c:pt idx="5835">
                  <c:v>104120400.87774397</c:v>
                </c:pt>
                <c:pt idx="5836">
                  <c:v>103967219.731581</c:v>
                </c:pt>
                <c:pt idx="5837">
                  <c:v>103813550.72339299</c:v>
                </c:pt>
                <c:pt idx="5838">
                  <c:v>103659392.67804499</c:v>
                </c:pt>
                <c:pt idx="5839">
                  <c:v>103504744.41241603</c:v>
                </c:pt>
                <c:pt idx="5840">
                  <c:v>103349604.73533</c:v>
                </c:pt>
                <c:pt idx="5841">
                  <c:v>103193972.44748302</c:v>
                </c:pt>
                <c:pt idx="5842">
                  <c:v>103037846.34137101</c:v>
                </c:pt>
                <c:pt idx="5843">
                  <c:v>102881225.201222</c:v>
                </c:pt>
                <c:pt idx="5844">
                  <c:v>102724107.802918</c:v>
                </c:pt>
                <c:pt idx="5845">
                  <c:v>102566492.91392101</c:v>
                </c:pt>
                <c:pt idx="5846">
                  <c:v>102408379.29320002</c:v>
                </c:pt>
                <c:pt idx="5847">
                  <c:v>102249765.69115299</c:v>
                </c:pt>
                <c:pt idx="5848">
                  <c:v>102090650.84953</c:v>
                </c:pt>
                <c:pt idx="5849">
                  <c:v>101931033.501357</c:v>
                </c:pt>
                <c:pt idx="5850">
                  <c:v>101770912.37085399</c:v>
                </c:pt>
                <c:pt idx="5851">
                  <c:v>101610286.17335798</c:v>
                </c:pt>
                <c:pt idx="5852">
                  <c:v>101449153.61523998</c:v>
                </c:pt>
                <c:pt idx="5853">
                  <c:v>101287513.393823</c:v>
                </c:pt>
                <c:pt idx="5854">
                  <c:v>101125364.197301</c:v>
                </c:pt>
                <c:pt idx="5855">
                  <c:v>100962704.70465297</c:v>
                </c:pt>
                <c:pt idx="5856">
                  <c:v>100799533.58555898</c:v>
                </c:pt>
                <c:pt idx="5857">
                  <c:v>100635849.50031599</c:v>
                </c:pt>
                <c:pt idx="5858">
                  <c:v>100471651.09974401</c:v>
                </c:pt>
                <c:pt idx="5859">
                  <c:v>100306937.025107</c:v>
                </c:pt>
                <c:pt idx="5860">
                  <c:v>100141705.90801699</c:v>
                </c:pt>
                <c:pt idx="5861">
                  <c:v>99975956.37034598</c:v>
                </c:pt>
                <c:pt idx="5862">
                  <c:v>99809687.024133965</c:v>
                </c:pt>
                <c:pt idx="5863">
                  <c:v>99642896.471496016</c:v>
                </c:pt>
                <c:pt idx="5864">
                  <c:v>99475583.304527983</c:v>
                </c:pt>
                <c:pt idx="5865">
                  <c:v>99307746.105214983</c:v>
                </c:pt>
                <c:pt idx="5866">
                  <c:v>99139383.445327997</c:v>
                </c:pt>
                <c:pt idx="5867">
                  <c:v>98970493.886332989</c:v>
                </c:pt>
                <c:pt idx="5868">
                  <c:v>98801075.979287013</c:v>
                </c:pt>
                <c:pt idx="5869">
                  <c:v>98631128.264742985</c:v>
                </c:pt>
                <c:pt idx="5870">
                  <c:v>98460649.272643983</c:v>
                </c:pt>
                <c:pt idx="5871">
                  <c:v>98289637.522221982</c:v>
                </c:pt>
                <c:pt idx="5872">
                  <c:v>98118091.521897003</c:v>
                </c:pt>
                <c:pt idx="5873">
                  <c:v>97946009.769163996</c:v>
                </c:pt>
                <c:pt idx="5874">
                  <c:v>97773390.750495017</c:v>
                </c:pt>
                <c:pt idx="5875">
                  <c:v>97600232.94122602</c:v>
                </c:pt>
                <c:pt idx="5876">
                  <c:v>97426534.805445001</c:v>
                </c:pt>
                <c:pt idx="5877">
                  <c:v>97252294.795888007</c:v>
                </c:pt>
                <c:pt idx="5878">
                  <c:v>97077511.353818998</c:v>
                </c:pt>
                <c:pt idx="5879">
                  <c:v>96902182.908923</c:v>
                </c:pt>
                <c:pt idx="5880">
                  <c:v>96726307.879183978</c:v>
                </c:pt>
                <c:pt idx="5881">
                  <c:v>96549884.670770988</c:v>
                </c:pt>
                <c:pt idx="5882">
                  <c:v>96372911.677920967</c:v>
                </c:pt>
                <c:pt idx="5883">
                  <c:v>96195387.282815993</c:v>
                </c:pt>
                <c:pt idx="5884">
                  <c:v>96017309.855460003</c:v>
                </c:pt>
                <c:pt idx="5885">
                  <c:v>95838677.753561005</c:v>
                </c:pt>
                <c:pt idx="5886">
                  <c:v>95659489.322400004</c:v>
                </c:pt>
                <c:pt idx="5887">
                  <c:v>95479742.894705981</c:v>
                </c:pt>
                <c:pt idx="5888">
                  <c:v>95299436.790528998</c:v>
                </c:pt>
                <c:pt idx="5889">
                  <c:v>95118569.317109004</c:v>
                </c:pt>
                <c:pt idx="5890">
                  <c:v>94937138.768739</c:v>
                </c:pt>
                <c:pt idx="5891">
                  <c:v>94755143.426640987</c:v>
                </c:pt>
                <c:pt idx="5892">
                  <c:v>94572581.558818981</c:v>
                </c:pt>
                <c:pt idx="5893">
                  <c:v>94389451.419930995</c:v>
                </c:pt>
                <c:pt idx="5894">
                  <c:v>94205751.251140982</c:v>
                </c:pt>
                <c:pt idx="5895">
                  <c:v>94021479.279983982</c:v>
                </c:pt>
                <c:pt idx="5896">
                  <c:v>93836633.720218003</c:v>
                </c:pt>
                <c:pt idx="5897">
                  <c:v>93651212.771680981</c:v>
                </c:pt>
                <c:pt idx="5898">
                  <c:v>93465214.620141983</c:v>
                </c:pt>
                <c:pt idx="5899">
                  <c:v>93278637.437151</c:v>
                </c:pt>
                <c:pt idx="5900">
                  <c:v>93091479.37988998</c:v>
                </c:pt>
                <c:pt idx="5901">
                  <c:v>92903738.591014981</c:v>
                </c:pt>
                <c:pt idx="5902">
                  <c:v>92715413.198500991</c:v>
                </c:pt>
                <c:pt idx="5903">
                  <c:v>92526501.315485016</c:v>
                </c:pt>
                <c:pt idx="5904">
                  <c:v>92337001.040106013</c:v>
                </c:pt>
                <c:pt idx="5905">
                  <c:v>92146910.455337003</c:v>
                </c:pt>
                <c:pt idx="5906">
                  <c:v>91956227.628824964</c:v>
                </c:pt>
                <c:pt idx="5907">
                  <c:v>91764950.612720981</c:v>
                </c:pt>
                <c:pt idx="5908">
                  <c:v>91573077.443510994</c:v>
                </c:pt>
                <c:pt idx="5909">
                  <c:v>91380606.141838998</c:v>
                </c:pt>
                <c:pt idx="5910">
                  <c:v>91187534.712337017</c:v>
                </c:pt>
                <c:pt idx="5911">
                  <c:v>90993861.143446013</c:v>
                </c:pt>
                <c:pt idx="5912">
                  <c:v>90799583.407233</c:v>
                </c:pt>
                <c:pt idx="5913">
                  <c:v>90604699.459211007</c:v>
                </c:pt>
                <c:pt idx="5914">
                  <c:v>90409207.238149002</c:v>
                </c:pt>
                <c:pt idx="5915">
                  <c:v>90213104.665887982</c:v>
                </c:pt>
                <c:pt idx="5916">
                  <c:v>90016389.647148982</c:v>
                </c:pt>
                <c:pt idx="5917">
                  <c:v>89819060.069333002</c:v>
                </c:pt>
                <c:pt idx="5918">
                  <c:v>89621113.802332982</c:v>
                </c:pt>
                <c:pt idx="5919">
                  <c:v>89422548.698326007</c:v>
                </c:pt>
                <c:pt idx="5920">
                  <c:v>89223362.591573998</c:v>
                </c:pt>
                <c:pt idx="5921">
                  <c:v>89023553.298215017</c:v>
                </c:pt>
                <c:pt idx="5922">
                  <c:v>88823118.616054967</c:v>
                </c:pt>
                <c:pt idx="5923">
                  <c:v>88622056.324357986</c:v>
                </c:pt>
                <c:pt idx="5924">
                  <c:v>88420364.183621988</c:v>
                </c:pt>
                <c:pt idx="5925">
                  <c:v>88218039.935370997</c:v>
                </c:pt>
                <c:pt idx="5926">
                  <c:v>88015081.30192098</c:v>
                </c:pt>
                <c:pt idx="5927">
                  <c:v>87811485.986162007</c:v>
                </c:pt>
                <c:pt idx="5928">
                  <c:v>87607251.671324983</c:v>
                </c:pt>
                <c:pt idx="5929">
                  <c:v>87402376.020749986</c:v>
                </c:pt>
                <c:pt idx="5930">
                  <c:v>87196856.677645966</c:v>
                </c:pt>
                <c:pt idx="5931">
                  <c:v>86990691.264854968</c:v>
                </c:pt>
                <c:pt idx="5932">
                  <c:v>86783877.38460499</c:v>
                </c:pt>
                <c:pt idx="5933">
                  <c:v>86576412.618260995</c:v>
                </c:pt>
                <c:pt idx="5934">
                  <c:v>86368294.526072979</c:v>
                </c:pt>
                <c:pt idx="5935">
                  <c:v>86159520.646922991</c:v>
                </c:pt>
                <c:pt idx="5936">
                  <c:v>85950088.498058006</c:v>
                </c:pt>
                <c:pt idx="5937">
                  <c:v>85739995.574834988</c:v>
                </c:pt>
                <c:pt idx="5938">
                  <c:v>85529239.350440979</c:v>
                </c:pt>
                <c:pt idx="5939">
                  <c:v>85317817.275626987</c:v>
                </c:pt>
                <c:pt idx="5940">
                  <c:v>85105726.77843</c:v>
                </c:pt>
                <c:pt idx="5941">
                  <c:v>84892965.263887018</c:v>
                </c:pt>
                <c:pt idx="5942">
                  <c:v>84679530.113751978</c:v>
                </c:pt>
                <c:pt idx="5943">
                  <c:v>84465418.68620199</c:v>
                </c:pt>
                <c:pt idx="5944">
                  <c:v>84250628.315540984</c:v>
                </c:pt>
                <c:pt idx="5945">
                  <c:v>84035156.311900005</c:v>
                </c:pt>
                <c:pt idx="5946">
                  <c:v>83818999.960930005</c:v>
                </c:pt>
                <c:pt idx="5947">
                  <c:v>83602156.523488015</c:v>
                </c:pt>
                <c:pt idx="5948">
                  <c:v>83384623.23532398</c:v>
                </c:pt>
                <c:pt idx="5949">
                  <c:v>83166397.306759983</c:v>
                </c:pt>
                <c:pt idx="5950">
                  <c:v>82947475.922354981</c:v>
                </c:pt>
                <c:pt idx="5951">
                  <c:v>82727856.240582004</c:v>
                </c:pt>
                <c:pt idx="5952">
                  <c:v>82507535.393480018</c:v>
                </c:pt>
                <c:pt idx="5953">
                  <c:v>82286510.486316994</c:v>
                </c:pt>
                <c:pt idx="5954">
                  <c:v>82064778.597234979</c:v>
                </c:pt>
                <c:pt idx="5955">
                  <c:v>81842336.776895002</c:v>
                </c:pt>
                <c:pt idx="5956">
                  <c:v>81619182.048116013</c:v>
                </c:pt>
                <c:pt idx="5957">
                  <c:v>81395311.405501992</c:v>
                </c:pt>
                <c:pt idx="5958">
                  <c:v>81170721.815069005</c:v>
                </c:pt>
                <c:pt idx="5959">
                  <c:v>80945410.213867009</c:v>
                </c:pt>
                <c:pt idx="5960">
                  <c:v>80719373.509582981</c:v>
                </c:pt>
                <c:pt idx="5961">
                  <c:v>80492608.58015199</c:v>
                </c:pt>
                <c:pt idx="5962">
                  <c:v>80265112.273352981</c:v>
                </c:pt>
                <c:pt idx="5963">
                  <c:v>80036881.406397015</c:v>
                </c:pt>
                <c:pt idx="5964">
                  <c:v>79807912.765512988</c:v>
                </c:pt>
                <c:pt idx="5965">
                  <c:v>79578203.105521977</c:v>
                </c:pt>
                <c:pt idx="5966">
                  <c:v>79347749.149405017</c:v>
                </c:pt>
                <c:pt idx="5967">
                  <c:v>79116547.587862998</c:v>
                </c:pt>
                <c:pt idx="5968">
                  <c:v>78884595.078869</c:v>
                </c:pt>
                <c:pt idx="5969">
                  <c:v>78651888.247214004</c:v>
                </c:pt>
                <c:pt idx="5970">
                  <c:v>78418423.684036985</c:v>
                </c:pt>
                <c:pt idx="5971">
                  <c:v>78184197.946358994</c:v>
                </c:pt>
                <c:pt idx="5972">
                  <c:v>77949207.556594983</c:v>
                </c:pt>
                <c:pt idx="5973">
                  <c:v>77713449.002067015</c:v>
                </c:pt>
                <c:pt idx="5974">
                  <c:v>77476918.734504983</c:v>
                </c:pt>
                <c:pt idx="5975">
                  <c:v>77239613.169532984</c:v>
                </c:pt>
                <c:pt idx="5976">
                  <c:v>77001528.686154991</c:v>
                </c:pt>
                <c:pt idx="5977">
                  <c:v>76762661.626224965</c:v>
                </c:pt>
                <c:pt idx="5978">
                  <c:v>76523008.293906018</c:v>
                </c:pt>
                <c:pt idx="5979">
                  <c:v>76282564.955125004</c:v>
                </c:pt>
                <c:pt idx="5980">
                  <c:v>76041327.837012991</c:v>
                </c:pt>
                <c:pt idx="5981">
                  <c:v>75799293.12732999</c:v>
                </c:pt>
                <c:pt idx="5982">
                  <c:v>75556456.973893002</c:v>
                </c:pt>
                <c:pt idx="5983">
                  <c:v>75312815.483973995</c:v>
                </c:pt>
                <c:pt idx="5984">
                  <c:v>75068364.72370398</c:v>
                </c:pt>
                <c:pt idx="5985">
                  <c:v>74823100.717452005</c:v>
                </c:pt>
                <c:pt idx="5986">
                  <c:v>74577019.447200015</c:v>
                </c:pt>
                <c:pt idx="5987">
                  <c:v>74330116.851902992</c:v>
                </c:pt>
                <c:pt idx="5988">
                  <c:v>74082388.826834992</c:v>
                </c:pt>
                <c:pt idx="5989">
                  <c:v>73833831.222925007</c:v>
                </c:pt>
                <c:pt idx="5990">
                  <c:v>73584439.846074998</c:v>
                </c:pt>
                <c:pt idx="5991">
                  <c:v>73334210.456470013</c:v>
                </c:pt>
                <c:pt idx="5992">
                  <c:v>73083138.767872006</c:v>
                </c:pt>
                <c:pt idx="5993">
                  <c:v>72831220.446896017</c:v>
                </c:pt>
                <c:pt idx="5994">
                  <c:v>72578451.112277016</c:v>
                </c:pt>
                <c:pt idx="5995">
                  <c:v>72324826.334117979</c:v>
                </c:pt>
                <c:pt idx="5996">
                  <c:v>72070341.633123979</c:v>
                </c:pt>
                <c:pt idx="5997">
                  <c:v>71814992.47982198</c:v>
                </c:pt>
                <c:pt idx="5998">
                  <c:v>71558774.293761015</c:v>
                </c:pt>
                <c:pt idx="5999">
                  <c:v>71301682.442698017</c:v>
                </c:pt>
                <c:pt idx="6000">
                  <c:v>71043712.241765022</c:v>
                </c:pt>
                <c:pt idx="6001">
                  <c:v>70784858.95262298</c:v>
                </c:pt>
                <c:pt idx="6002">
                  <c:v>70525117.782591999</c:v>
                </c:pt>
                <c:pt idx="6003">
                  <c:v>70264483.883764982</c:v>
                </c:pt>
                <c:pt idx="6004">
                  <c:v>70002952.352108002</c:v>
                </c:pt>
                <c:pt idx="6005">
                  <c:v>69740518.226531968</c:v>
                </c:pt>
                <c:pt idx="6006">
                  <c:v>69477176.487948</c:v>
                </c:pt>
                <c:pt idx="6007">
                  <c:v>69212922.058311</c:v>
                </c:pt>
                <c:pt idx="6008">
                  <c:v>68947749.799622998</c:v>
                </c:pt>
                <c:pt idx="6009">
                  <c:v>68681654.512940004</c:v>
                </c:pt>
                <c:pt idx="6010">
                  <c:v>68414630.937329993</c:v>
                </c:pt>
                <c:pt idx="6011">
                  <c:v>68146673.748832002</c:v>
                </c:pt>
                <c:pt idx="6012">
                  <c:v>67877777.559377015</c:v>
                </c:pt>
                <c:pt idx="6013">
                  <c:v>67607936.915689006</c:v>
                </c:pt>
                <c:pt idx="6014">
                  <c:v>67337146.298162997</c:v>
                </c:pt>
                <c:pt idx="6015">
                  <c:v>67065400.119717002</c:v>
                </c:pt>
                <c:pt idx="6016">
                  <c:v>66792692.724616006</c:v>
                </c:pt>
                <c:pt idx="6017">
                  <c:v>66519018.387274995</c:v>
                </c:pt>
                <c:pt idx="6018">
                  <c:v>66244371.311022989</c:v>
                </c:pt>
                <c:pt idx="6019">
                  <c:v>65968745.626854002</c:v>
                </c:pt>
                <c:pt idx="6020">
                  <c:v>65692135.392138004</c:v>
                </c:pt>
                <c:pt idx="6021">
                  <c:v>65414534.589304</c:v>
                </c:pt>
                <c:pt idx="6022">
                  <c:v>65135937.124497004</c:v>
                </c:pt>
                <c:pt idx="6023">
                  <c:v>64856336.826199003</c:v>
                </c:pt>
                <c:pt idx="6024">
                  <c:v>64575727.443817995</c:v>
                </c:pt>
                <c:pt idx="6025">
                  <c:v>64294102.646245003</c:v>
                </c:pt>
                <c:pt idx="6026">
                  <c:v>64011456.020375997</c:v>
                </c:pt>
                <c:pt idx="6027">
                  <c:v>63727781.069600008</c:v>
                </c:pt>
                <c:pt idx="6028">
                  <c:v>63443071.212246999</c:v>
                </c:pt>
                <c:pt idx="6029">
                  <c:v>63157319.780002996</c:v>
                </c:pt>
                <c:pt idx="6030">
                  <c:v>62870520.016283996</c:v>
                </c:pt>
                <c:pt idx="6031">
                  <c:v>62582665.074569002</c:v>
                </c:pt>
                <c:pt idx="6032">
                  <c:v>62293748.016695999</c:v>
                </c:pt>
                <c:pt idx="6033">
                  <c:v>62003761.811108999</c:v>
                </c:pt>
                <c:pt idx="6034">
                  <c:v>61712699.331073001</c:v>
                </c:pt>
                <c:pt idx="6035">
                  <c:v>61420553.35283199</c:v>
                </c:pt>
                <c:pt idx="6036">
                  <c:v>61127316.553725988</c:v>
                </c:pt>
                <c:pt idx="6037">
                  <c:v>60832981.510265999</c:v>
                </c:pt>
                <c:pt idx="6038">
                  <c:v>60537540.696149006</c:v>
                </c:pt>
                <c:pt idx="6039">
                  <c:v>60240986.480227999</c:v>
                </c:pt>
                <c:pt idx="6040">
                  <c:v>59943311.124437004</c:v>
                </c:pt>
                <c:pt idx="6041">
                  <c:v>59644506.781647004</c:v>
                </c:pt>
                <c:pt idx="6042">
                  <c:v>59344565.493478999</c:v>
                </c:pt>
                <c:pt idx="6043">
                  <c:v>59043479.188055001</c:v>
                </c:pt>
                <c:pt idx="6044">
                  <c:v>58741239.677693009</c:v>
                </c:pt>
                <c:pt idx="6045">
                  <c:v>58437838.656533003</c:v>
                </c:pt>
                <c:pt idx="6046">
                  <c:v>58133267.698111005</c:v>
                </c:pt>
                <c:pt idx="6047">
                  <c:v>57827518.25286299</c:v>
                </c:pt>
                <c:pt idx="6048">
                  <c:v>57520581.645558007</c:v>
                </c:pt>
                <c:pt idx="6049">
                  <c:v>57212449.072668999</c:v>
                </c:pt>
                <c:pt idx="6050">
                  <c:v>56903111.599669009</c:v>
                </c:pt>
                <c:pt idx="6051">
                  <c:v>56592560.158251002</c:v>
                </c:pt>
                <c:pt idx="6052">
                  <c:v>56280785.543477997</c:v>
                </c:pt>
                <c:pt idx="6053">
                  <c:v>55967778.410847001</c:v>
                </c:pt>
                <c:pt idx="6054">
                  <c:v>55653529.273277007</c:v>
                </c:pt>
                <c:pt idx="6055">
                  <c:v>55338028.498009011</c:v>
                </c:pt>
                <c:pt idx="6056">
                  <c:v>55021266.303417996</c:v>
                </c:pt>
                <c:pt idx="6057">
                  <c:v>54703232.755744003</c:v>
                </c:pt>
                <c:pt idx="6058">
                  <c:v>54383917.765716001</c:v>
                </c:pt>
                <c:pt idx="6059">
                  <c:v>54063311.085088998</c:v>
                </c:pt>
                <c:pt idx="6060">
                  <c:v>53741402.303079993</c:v>
                </c:pt>
                <c:pt idx="6061">
                  <c:v>53418180.842698999</c:v>
                </c:pt>
                <c:pt idx="6062">
                  <c:v>53093635.956969991</c:v>
                </c:pt>
                <c:pt idx="6063">
                  <c:v>52767756.725051008</c:v>
                </c:pt>
                <c:pt idx="6064">
                  <c:v>52440532.048225999</c:v>
                </c:pt>
                <c:pt idx="6065">
                  <c:v>52111950.645792998</c:v>
                </c:pt>
                <c:pt idx="6066">
                  <c:v>51782001.050813995</c:v>
                </c:pt>
                <c:pt idx="6067">
                  <c:v>51450671.605752997</c:v>
                </c:pt>
                <c:pt idx="6068">
                  <c:v>51117950.457965992</c:v>
                </c:pt>
                <c:pt idx="6069">
                  <c:v>50783825.555067003</c:v>
                </c:pt>
                <c:pt idx="6070">
                  <c:v>50448284.640150003</c:v>
                </c:pt>
                <c:pt idx="6071">
                  <c:v>50111315.246851996</c:v>
                </c:pt>
                <c:pt idx="6072">
                  <c:v>49772904.694283009</c:v>
                </c:pt>
                <c:pt idx="6073">
                  <c:v>49433040.081781991</c:v>
                </c:pt>
                <c:pt idx="6074">
                  <c:v>49091708.283514</c:v>
                </c:pt>
                <c:pt idx="6075">
                  <c:v>48748895.942899004</c:v>
                </c:pt>
                <c:pt idx="6076">
                  <c:v>48404589.466862991</c:v>
                </c:pt>
                <c:pt idx="6077">
                  <c:v>48058775.019902997</c:v>
                </c:pt>
                <c:pt idx="6078">
                  <c:v>47711438.517963998</c:v>
                </c:pt>
                <c:pt idx="6079">
                  <c:v>47362565.622118011</c:v>
                </c:pt>
                <c:pt idx="6080">
                  <c:v>47012141.732037008</c:v>
                </c:pt>
                <c:pt idx="6081">
                  <c:v>46660151.979252003</c:v>
                </c:pt>
                <c:pt idx="6082">
                  <c:v>46306581.220194012</c:v>
                </c:pt>
                <c:pt idx="6083">
                  <c:v>45951414.02899801</c:v>
                </c:pt>
                <c:pt idx="6084">
                  <c:v>45594634.690075003</c:v>
                </c:pt>
                <c:pt idx="6085">
                  <c:v>45236227.190430008</c:v>
                </c:pt>
                <c:pt idx="6086">
                  <c:v>44876175.211723</c:v>
                </c:pt>
                <c:pt idx="6087">
                  <c:v>44514462.122063003</c:v>
                </c:pt>
                <c:pt idx="6088">
                  <c:v>44151070.967518002</c:v>
                </c:pt>
                <c:pt idx="6089">
                  <c:v>43785984.463338003</c:v>
                </c:pt>
                <c:pt idx="6090">
                  <c:v>43419184.984875992</c:v>
                </c:pt>
                <c:pt idx="6091">
                  <c:v>43050654.558190003</c:v>
                </c:pt>
                <c:pt idx="6092">
                  <c:v>42680374.850319989</c:v>
                </c:pt>
                <c:pt idx="6093">
                  <c:v>42308327.159226</c:v>
                </c:pt>
                <c:pt idx="6094">
                  <c:v>41934492.403369993</c:v>
                </c:pt>
                <c:pt idx="6095">
                  <c:v>41558851.110927001</c:v>
                </c:pt>
                <c:pt idx="6096">
                  <c:v>41181383.408615999</c:v>
                </c:pt>
                <c:pt idx="6097">
                  <c:v>40802069.010124996</c:v>
                </c:pt>
                <c:pt idx="6098">
                  <c:v>40420887.204131007</c:v>
                </c:pt>
                <c:pt idx="6099">
                  <c:v>40037816.841871992</c:v>
                </c:pt>
                <c:pt idx="6100">
                  <c:v>39652836.324282996</c:v>
                </c:pt>
                <c:pt idx="6101">
                  <c:v>39265923.588651001</c:v>
                </c:pt>
                <c:pt idx="6102">
                  <c:v>38877056.094788</c:v>
                </c:pt>
                <c:pt idx="6103">
                  <c:v>38486210.810695</c:v>
                </c:pt>
                <c:pt idx="6104">
                  <c:v>38093364.197695009</c:v>
                </c:pt>
                <c:pt idx="6105">
                  <c:v>37698492.19501701</c:v>
                </c:pt>
                <c:pt idx="6106">
                  <c:v>37301570.203808002</c:v>
                </c:pt>
                <c:pt idx="6107">
                  <c:v>36902573.070547007</c:v>
                </c:pt>
                <c:pt idx="6108">
                  <c:v>36501475.069842003</c:v>
                </c:pt>
                <c:pt idx="6109">
                  <c:v>36098249.886582993</c:v>
                </c:pt>
                <c:pt idx="6110">
                  <c:v>35692870.597425997</c:v>
                </c:pt>
                <c:pt idx="6111">
                  <c:v>35285309.651581995</c:v>
                </c:pt>
                <c:pt idx="6112">
                  <c:v>34875538.850886993</c:v>
                </c:pt>
                <c:pt idx="6113">
                  <c:v>34463529.329121001</c:v>
                </c:pt>
                <c:pt idx="6114">
                  <c:v>34049251.530556999</c:v>
                </c:pt>
                <c:pt idx="6115">
                  <c:v>33632675.187699005</c:v>
                </c:pt>
                <c:pt idx="6116">
                  <c:v>33213769.298202999</c:v>
                </c:pt>
                <c:pt idx="6117">
                  <c:v>32792502.100925002</c:v>
                </c:pt>
                <c:pt idx="6118">
                  <c:v>32368841.051096998</c:v>
                </c:pt>
                <c:pt idx="6119">
                  <c:v>31942752.794583999</c:v>
                </c:pt>
                <c:pt idx="6120">
                  <c:v>31514203.141200997</c:v>
                </c:pt>
                <c:pt idx="6121">
                  <c:v>31083157.037080001</c:v>
                </c:pt>
                <c:pt idx="6122">
                  <c:v>30649578.536040001</c:v>
                </c:pt>
                <c:pt idx="6123">
                  <c:v>30213430.769957997</c:v>
                </c:pt>
                <c:pt idx="6124">
                  <c:v>29774675.918122005</c:v>
                </c:pt>
                <c:pt idx="6125">
                  <c:v>29333275.175547998</c:v>
                </c:pt>
                <c:pt idx="6126">
                  <c:v>28889188.720256001</c:v>
                </c:pt>
                <c:pt idx="6127">
                  <c:v>28442375.679510999</c:v>
                </c:pt>
                <c:pt idx="6128">
                  <c:v>27992794.095024999</c:v>
                </c:pt>
                <c:pt idx="6129">
                  <c:v>27540400.887153</c:v>
                </c:pt>
                <c:pt idx="6130">
                  <c:v>27085151.818094004</c:v>
                </c:pt>
                <c:pt idx="6131">
                  <c:v>26627001.454163998</c:v>
                </c:pt>
                <c:pt idx="6132">
                  <c:v>26165903.127188001</c:v>
                </c:pt>
                <c:pt idx="6133">
                  <c:v>25701808.895097997</c:v>
                </c:pt>
                <c:pt idx="6134">
                  <c:v>25234669.501863997</c:v>
                </c:pt>
                <c:pt idx="6135">
                  <c:v>24764434.336879998</c:v>
                </c:pt>
                <c:pt idx="6136">
                  <c:v>24291051.394007001</c:v>
                </c:pt>
                <c:pt idx="6137">
                  <c:v>23814467.230490997</c:v>
                </c:pt>
                <c:pt idx="6138">
                  <c:v>23334626.926045995</c:v>
                </c:pt>
                <c:pt idx="6139">
                  <c:v>22851474.042459</c:v>
                </c:pt>
                <c:pt idx="6140">
                  <c:v>22364950.584147997</c:v>
                </c:pt>
                <c:pt idx="6141">
                  <c:v>21874996.960213996</c:v>
                </c:pt>
                <c:pt idx="6142">
                  <c:v>21381551.948624</c:v>
                </c:pt>
                <c:pt idx="6143">
                  <c:v>20884552.663352001</c:v>
                </c:pt>
                <c:pt idx="6144">
                  <c:v>20383934.525417995</c:v>
                </c:pt>
                <c:pt idx="6145">
                  <c:v>19879631.239027001</c:v>
                </c:pt>
                <c:pt idx="6146">
                  <c:v>19371574.774239</c:v>
                </c:pt>
                <c:pt idx="6147">
                  <c:v>18859695.357916001</c:v>
                </c:pt>
                <c:pt idx="6148">
                  <c:v>18343921.475072995</c:v>
                </c:pt>
                <c:pt idx="6149">
                  <c:v>17824179.883213997</c:v>
                </c:pt>
                <c:pt idx="6150">
                  <c:v>17300395.642806999</c:v>
                </c:pt>
                <c:pt idx="6151">
                  <c:v>16772492.167718999</c:v>
                </c:pt>
                <c:pt idx="6152">
                  <c:v>16240391.300305</c:v>
                </c:pt>
                <c:pt idx="6153">
                  <c:v>15704013.416851003</c:v>
                </c:pt>
                <c:pt idx="6154">
                  <c:v>15163277.570389999</c:v>
                </c:pt>
                <c:pt idx="6155">
                  <c:v>14618101.679459</c:v>
                </c:pt>
                <c:pt idx="6156">
                  <c:v>14068402.773358</c:v>
                </c:pt>
                <c:pt idx="6157">
                  <c:v>13514097.306931</c:v>
                </c:pt>
                <c:pt idx="6158">
                  <c:v>12955101.560912002</c:v>
                </c:pt>
                <c:pt idx="6159">
                  <c:v>12391332.147779001</c:v>
                </c:pt>
                <c:pt idx="6160">
                  <c:v>11822706.647843</c:v>
                </c:pt>
                <c:pt idx="6161">
                  <c:v>11249144.406436998</c:v>
                </c:pt>
                <c:pt idx="6162">
                  <c:v>10670567.530792</c:v>
                </c:pt>
                <c:pt idx="6163">
                  <c:v>10086902.135072</c:v>
                </c:pt>
                <c:pt idx="6164">
                  <c:v>9498079.8946289998</c:v>
                </c:pt>
                <c:pt idx="6165">
                  <c:v>8904039.9867390003</c:v>
                </c:pt>
                <c:pt idx="6166">
                  <c:v>8304731.5159829995</c:v>
                </c:pt>
                <c:pt idx="6167">
                  <c:v>7700116.5494519994</c:v>
                </c:pt>
                <c:pt idx="6168">
                  <c:v>7090173.9222290004</c:v>
                </c:pt>
                <c:pt idx="6169">
                  <c:v>6474904.0195650002</c:v>
                </c:pt>
                <c:pt idx="6170">
                  <c:v>5854334.8025980005</c:v>
                </c:pt>
                <c:pt idx="6171">
                  <c:v>5228529.4240660006</c:v>
                </c:pt>
                <c:pt idx="6172">
                  <c:v>4597595.8856829992</c:v>
                </c:pt>
                <c:pt idx="6173">
                  <c:v>3961699.3284839997</c:v>
                </c:pt>
                <c:pt idx="6174">
                  <c:v>3321077.7329209996</c:v>
                </c:pt>
                <c:pt idx="6175">
                  <c:v>2676062.0520789996</c:v>
                </c:pt>
                <c:pt idx="6176">
                  <c:v>2027102.128663</c:v>
                </c:pt>
                <c:pt idx="6177">
                  <c:v>1374800.1786190001</c:v>
                </c:pt>
                <c:pt idx="6178">
                  <c:v>719954.18916499987</c:v>
                </c:pt>
                <c:pt idx="6179">
                  <c:v>63614.304243000006</c:v>
                </c:pt>
                <c:pt idx="6180">
                  <c:v>-592843.82894000004</c:v>
                </c:pt>
                <c:pt idx="6181">
                  <c:v>-1247623.725165</c:v>
                </c:pt>
                <c:pt idx="6182">
                  <c:v>-1898384.623623</c:v>
                </c:pt>
                <c:pt idx="6183">
                  <c:v>-2542083.040056</c:v>
                </c:pt>
                <c:pt idx="6184">
                  <c:v>-3174772.6609029998</c:v>
                </c:pt>
                <c:pt idx="6185">
                  <c:v>-3791358.810296</c:v>
                </c:pt>
                <c:pt idx="6186">
                  <c:v>-4385312.1618519984</c:v>
                </c:pt>
                <c:pt idx="6187">
                  <c:v>-4948365.2819260014</c:v>
                </c:pt>
                <c:pt idx="6188">
                  <c:v>-5470251.6592729986</c:v>
                </c:pt>
                <c:pt idx="6189">
                  <c:v>-5938605.2747339997</c:v>
                </c:pt>
                <c:pt idx="6190">
                  <c:v>-6339212.557151</c:v>
                </c:pt>
                <c:pt idx="6191">
                  <c:v>-6656857.9740860006</c:v>
                </c:pt>
                <c:pt idx="6192">
                  <c:v>-6876939.4073190009</c:v>
                </c:pt>
                <c:pt idx="6193">
                  <c:v>-6987745.8730229996</c:v>
                </c:pt>
                <c:pt idx="6194">
                  <c:v>-6982816.1463470003</c:v>
                </c:pt>
                <c:pt idx="6195">
                  <c:v>-6862446.2964710006</c:v>
                </c:pt>
                <c:pt idx="6196">
                  <c:v>-6633617.3789350009</c:v>
                </c:pt>
                <c:pt idx="6197">
                  <c:v>-6308380.3186660009</c:v>
                </c:pt>
                <c:pt idx="6198">
                  <c:v>-5901470.269328</c:v>
                </c:pt>
                <c:pt idx="6199">
                  <c:v>-5428069.4273220003</c:v>
                </c:pt>
                <c:pt idx="6200">
                  <c:v>-4902258.1518999999</c:v>
                </c:pt>
                <c:pt idx="6201">
                  <c:v>-4336228.4450340001</c:v>
                </c:pt>
                <c:pt idx="6202">
                  <c:v>-3740070.8297000001</c:v>
                </c:pt>
                <c:pt idx="6203">
                  <c:v>-3121894.7078510001</c:v>
                </c:pt>
                <c:pt idx="6204">
                  <c:v>-2488096.5133799994</c:v>
                </c:pt>
                <c:pt idx="6205">
                  <c:v>-1843663.3790300002</c:v>
                </c:pt>
                <c:pt idx="6206">
                  <c:v>-1192456.5361350002</c:v>
                </c:pt>
                <c:pt idx="6207">
                  <c:v>-537453.0212640001</c:v>
                </c:pt>
                <c:pt idx="6208">
                  <c:v>119057.94781099999</c:v>
                </c:pt>
                <c:pt idx="6209">
                  <c:v>775319.75256499997</c:v>
                </c:pt>
                <c:pt idx="6210">
                  <c:v>1429987.5690030002</c:v>
                </c:pt>
                <c:pt idx="6211">
                  <c:v>2082035.1112609999</c:v>
                </c:pt>
                <c:pt idx="6212">
                  <c:v>2730682.8959869994</c:v>
                </c:pt>
                <c:pt idx="6213">
                  <c:v>3375343.0933149997</c:v>
                </c:pt>
                <c:pt idx="6214">
                  <c:v>4015577.0734229996</c:v>
                </c:pt>
                <c:pt idx="6215">
                  <c:v>4651062.6436509993</c:v>
                </c:pt>
                <c:pt idx="6216">
                  <c:v>5281568.6819240004</c:v>
                </c:pt>
                <c:pt idx="6217">
                  <c:v>5906935.4248419991</c:v>
                </c:pt>
                <c:pt idx="6218">
                  <c:v>6527059.0911229998</c:v>
                </c:pt>
                <c:pt idx="6219">
                  <c:v>7141879.8406359991</c:v>
                </c:pt>
                <c:pt idx="6220">
                  <c:v>7751372.3100429997</c:v>
                </c:pt>
                <c:pt idx="6221">
                  <c:v>8355538.1471259994</c:v>
                </c:pt>
                <c:pt idx="6222">
                  <c:v>8954400.1021929979</c:v>
                </c:pt>
                <c:pt idx="6223">
                  <c:v>9547997.3377180006</c:v>
                </c:pt>
                <c:pt idx="6224">
                  <c:v>10136381.69516</c:v>
                </c:pt>
                <c:pt idx="6225">
                  <c:v>10719614.716879997</c:v>
                </c:pt>
                <c:pt idx="6226">
                  <c:v>11297765.266101997</c:v>
                </c:pt>
                <c:pt idx="6227">
                  <c:v>11870907.622272</c:v>
                </c:pt>
                <c:pt idx="6228">
                  <c:v>12439119.955645004</c:v>
                </c:pt>
                <c:pt idx="6229">
                  <c:v>13002483.105363999</c:v>
                </c:pt>
                <c:pt idx="6230">
                  <c:v>13561079.601163</c:v>
                </c:pt>
                <c:pt idx="6231">
                  <c:v>14114992.881154003</c:v>
                </c:pt>
                <c:pt idx="6232">
                  <c:v>14664306.66783</c:v>
                </c:pt>
                <c:pt idx="6233">
                  <c:v>15209104.472002001</c:v>
                </c:pt>
                <c:pt idx="6234">
                  <c:v>15749469.200385001</c:v>
                </c:pt>
                <c:pt idx="6235">
                  <c:v>16285482.847263001</c:v>
                </c:pt>
                <c:pt idx="6236">
                  <c:v>16817226.254464999</c:v>
                </c:pt>
                <c:pt idx="6237">
                  <c:v>17344778.926863994</c:v>
                </c:pt>
                <c:pt idx="6238">
                  <c:v>17868218.893027</c:v>
                </c:pt>
                <c:pt idx="6239">
                  <c:v>18387622.602577999</c:v>
                </c:pt>
                <c:pt idx="6240">
                  <c:v>18903064.853406001</c:v>
                </c:pt>
                <c:pt idx="6241">
                  <c:v>19414618.743072998</c:v>
                </c:pt>
                <c:pt idx="6242">
                  <c:v>19922355.639847998</c:v>
                </c:pt>
                <c:pt idx="6243">
                  <c:v>20426345.169574998</c:v>
                </c:pt>
                <c:pt idx="6244">
                  <c:v>20926655.215294998</c:v>
                </c:pt>
                <c:pt idx="6245">
                  <c:v>21423351.927071996</c:v>
                </c:pt>
                <c:pt idx="6246">
                  <c:v>21916499.739941996</c:v>
                </c:pt>
                <c:pt idx="6247">
                  <c:v>22406161.398254003</c:v>
                </c:pt>
                <c:pt idx="6248">
                  <c:v>22892397.984996997</c:v>
                </c:pt>
                <c:pt idx="6249">
                  <c:v>23375268.954955</c:v>
                </c:pt>
                <c:pt idx="6250">
                  <c:v>23854832.170724005</c:v>
                </c:pt>
                <c:pt idx="6251">
                  <c:v>24331143.940808997</c:v>
                </c:pt>
                <c:pt idx="6252">
                  <c:v>24804259.059172001</c:v>
                </c:pt>
                <c:pt idx="6253">
                  <c:v>25274230.845681995</c:v>
                </c:pt>
                <c:pt idx="6254">
                  <c:v>25741111.187059999</c:v>
                </c:pt>
                <c:pt idx="6255">
                  <c:v>26204950.577959999</c:v>
                </c:pt>
                <c:pt idx="6256">
                  <c:v>26665798.161906999</c:v>
                </c:pt>
                <c:pt idx="6257">
                  <c:v>27123701.771865997</c:v>
                </c:pt>
                <c:pt idx="6258">
                  <c:v>27578707.970267996</c:v>
                </c:pt>
                <c:pt idx="6259">
                  <c:v>28030862.088344999</c:v>
                </c:pt>
                <c:pt idx="6260">
                  <c:v>28480208.264662996</c:v>
                </c:pt>
                <c:pt idx="6261">
                  <c:v>28926789.482777998</c:v>
                </c:pt>
                <c:pt idx="6262">
                  <c:v>29370647.607949998</c:v>
                </c:pt>
                <c:pt idx="6263">
                  <c:v>29811823.422866002</c:v>
                </c:pt>
                <c:pt idx="6264">
                  <c:v>30250356.662344001</c:v>
                </c:pt>
                <c:pt idx="6265">
                  <c:v>30686286.047014002</c:v>
                </c:pt>
                <c:pt idx="6266">
                  <c:v>31119649.315946005</c:v>
                </c:pt>
                <c:pt idx="6267">
                  <c:v>31550483.258249</c:v>
                </c:pt>
                <c:pt idx="6268">
                  <c:v>31978823.743632995</c:v>
                </c:pt>
                <c:pt idx="6269">
                  <c:v>32404705.751948997</c:v>
                </c:pt>
                <c:pt idx="6270">
                  <c:v>32828163.401734997</c:v>
                </c:pt>
                <c:pt idx="6271">
                  <c:v>33249229.977770995</c:v>
                </c:pt>
                <c:pt idx="6272">
                  <c:v>33667937.957677998</c:v>
                </c:pt>
                <c:pt idx="6273">
                  <c:v>34084319.037584998</c:v>
                </c:pt>
                <c:pt idx="6274">
                  <c:v>34498404.156877004</c:v>
                </c:pt>
                <c:pt idx="6275">
                  <c:v>34910223.522069998</c:v>
                </c:pt>
                <c:pt idx="6276">
                  <c:v>35319806.629827008</c:v>
                </c:pt>
                <c:pt idx="6277">
                  <c:v>35727182.289141007</c:v>
                </c:pt>
                <c:pt idx="6278">
                  <c:v>36132378.642727993</c:v>
                </c:pt>
                <c:pt idx="6279">
                  <c:v>36535423.187640004</c:v>
                </c:pt>
                <c:pt idx="6280">
                  <c:v>36936342.795131013</c:v>
                </c:pt>
                <c:pt idx="6281">
                  <c:v>37335163.729814008</c:v>
                </c:pt>
                <c:pt idx="6282">
                  <c:v>37731911.668114007</c:v>
                </c:pt>
                <c:pt idx="6283">
                  <c:v>38126611.716063</c:v>
                </c:pt>
                <c:pt idx="6284">
                  <c:v>38519288.426449999</c:v>
                </c:pt>
                <c:pt idx="6285">
                  <c:v>38909965.815353997</c:v>
                </c:pt>
                <c:pt idx="6286">
                  <c:v>39298667.378081992</c:v>
                </c:pt>
                <c:pt idx="6287">
                  <c:v>39685416.104541011</c:v>
                </c:pt>
                <c:pt idx="6288">
                  <c:v>40070234.494057007</c:v>
                </c:pt>
                <c:pt idx="6289">
                  <c:v>40453144.569667004</c:v>
                </c:pt>
                <c:pt idx="6290">
                  <c:v>40834167.891908005</c:v>
                </c:pt>
                <c:pt idx="6291">
                  <c:v>41213325.572113998</c:v>
                </c:pt>
                <c:pt idx="6292">
                  <c:v>41590638.285251006</c:v>
                </c:pt>
                <c:pt idx="6293">
                  <c:v>41966126.282299004</c:v>
                </c:pt>
                <c:pt idx="6294">
                  <c:v>42339809.402199998</c:v>
                </c:pt>
                <c:pt idx="6295">
                  <c:v>42711707.083400004</c:v>
                </c:pt>
                <c:pt idx="6296">
                  <c:v>43081838.37498299</c:v>
                </c:pt>
                <c:pt idx="6297">
                  <c:v>43450221.947427996</c:v>
                </c:pt>
                <c:pt idx="6298">
                  <c:v>43816876.102998003</c:v>
                </c:pt>
                <c:pt idx="6299">
                  <c:v>44181818.785770997</c:v>
                </c:pt>
                <c:pt idx="6300">
                  <c:v>44545067.59133701</c:v>
                </c:pt>
                <c:pt idx="6301">
                  <c:v>44906639.776166998</c:v>
                </c:pt>
                <c:pt idx="6302">
                  <c:v>45266552.266667008</c:v>
                </c:pt>
                <c:pt idx="6303">
                  <c:v>45624821.667929001</c:v>
                </c:pt>
                <c:pt idx="6304">
                  <c:v>45981464.272197008</c:v>
                </c:pt>
                <c:pt idx="6305">
                  <c:v>46336496.067054003</c:v>
                </c:pt>
                <c:pt idx="6306">
                  <c:v>46689932.743331999</c:v>
                </c:pt>
                <c:pt idx="6307">
                  <c:v>47041789.702775992</c:v>
                </c:pt>
                <c:pt idx="6308">
                  <c:v>47392082.065455005</c:v>
                </c:pt>
                <c:pt idx="6309">
                  <c:v>47740824.676928997</c:v>
                </c:pt>
                <c:pt idx="6310">
                  <c:v>48088032.115199007</c:v>
                </c:pt>
                <c:pt idx="6311">
                  <c:v>48433718.697424002</c:v>
                </c:pt>
                <c:pt idx="6312">
                  <c:v>48777898.486429989</c:v>
                </c:pt>
                <c:pt idx="6313">
                  <c:v>49120585.297018006</c:v>
                </c:pt>
                <c:pt idx="6314">
                  <c:v>49461792.702067003</c:v>
                </c:pt>
                <c:pt idx="6315">
                  <c:v>49801534.038454011</c:v>
                </c:pt>
                <c:pt idx="6316">
                  <c:v>50139822.412788987</c:v>
                </c:pt>
                <c:pt idx="6317">
                  <c:v>50476670.706969999</c:v>
                </c:pt>
                <c:pt idx="6318">
                  <c:v>50812091.583573997</c:v>
                </c:pt>
                <c:pt idx="6319">
                  <c:v>51146097.491084002</c:v>
                </c:pt>
                <c:pt idx="6320">
                  <c:v>51478700.668950006</c:v>
                </c:pt>
                <c:pt idx="6321">
                  <c:v>51809913.152509995</c:v>
                </c:pt>
                <c:pt idx="6322">
                  <c:v>52139746.777755998</c:v>
                </c:pt>
                <c:pt idx="6323">
                  <c:v>52468213.185961001</c:v>
                </c:pt>
                <c:pt idx="6324">
                  <c:v>52795323.828168005</c:v>
                </c:pt>
                <c:pt idx="6325">
                  <c:v>53121089.969554007</c:v>
                </c:pt>
                <c:pt idx="6326">
                  <c:v>53445522.693657011</c:v>
                </c:pt>
                <c:pt idx="6327">
                  <c:v>53768632.906487994</c:v>
                </c:pt>
                <c:pt idx="6328">
                  <c:v>54090431.340519004</c:v>
                </c:pt>
                <c:pt idx="6329">
                  <c:v>54410928.558563001</c:v>
                </c:pt>
                <c:pt idx="6330">
                  <c:v>54730134.957539998</c:v>
                </c:pt>
                <c:pt idx="6331">
                  <c:v>55048060.772136003</c:v>
                </c:pt>
                <c:pt idx="6332">
                  <c:v>55364716.078357011</c:v>
                </c:pt>
                <c:pt idx="6333">
                  <c:v>55680110.796991006</c:v>
                </c:pt>
                <c:pt idx="6334">
                  <c:v>55994254.696966</c:v>
                </c:pt>
                <c:pt idx="6335">
                  <c:v>56307157.398621</c:v>
                </c:pt>
                <c:pt idx="6336">
                  <c:v>56618828.376877993</c:v>
                </c:pt>
                <c:pt idx="6337">
                  <c:v>56929276.964342996</c:v>
                </c:pt>
                <c:pt idx="6338">
                  <c:v>57238512.354302995</c:v>
                </c:pt>
                <c:pt idx="6339">
                  <c:v>57546543.603661001</c:v>
                </c:pt>
                <c:pt idx="6340">
                  <c:v>57853379.635775998</c:v>
                </c:pt>
                <c:pt idx="6341">
                  <c:v>58159029.243239008</c:v>
                </c:pt>
                <c:pt idx="6342">
                  <c:v>58463501.090569004</c:v>
                </c:pt>
                <c:pt idx="6343">
                  <c:v>58766803.716839999</c:v>
                </c:pt>
                <c:pt idx="6344">
                  <c:v>59068945.538237005</c:v>
                </c:pt>
                <c:pt idx="6345">
                  <c:v>59369934.850547001</c:v>
                </c:pt>
                <c:pt idx="6346">
                  <c:v>59669779.831585996</c:v>
                </c:pt>
                <c:pt idx="6347">
                  <c:v>59968488.543559</c:v>
                </c:pt>
                <c:pt idx="6348">
                  <c:v>60266068.935364999</c:v>
                </c:pt>
                <c:pt idx="6349">
                  <c:v>60562528.844840996</c:v>
                </c:pt>
                <c:pt idx="6350">
                  <c:v>60857876.000945002</c:v>
                </c:pt>
                <c:pt idx="6351">
                  <c:v>61152118.025891006</c:v>
                </c:pt>
                <c:pt idx="6352">
                  <c:v>61445262.437221996</c:v>
                </c:pt>
                <c:pt idx="6353">
                  <c:v>61737316.649839006</c:v>
                </c:pt>
                <c:pt idx="6354">
                  <c:v>62028287.977977999</c:v>
                </c:pt>
                <c:pt idx="6355">
                  <c:v>62318183.637129001</c:v>
                </c:pt>
                <c:pt idx="6356">
                  <c:v>62607010.745922998</c:v>
                </c:pt>
                <c:pt idx="6357">
                  <c:v>62894776.327959001</c:v>
                </c:pt>
                <c:pt idx="6358">
                  <c:v>63181487.313595995</c:v>
                </c:pt>
                <c:pt idx="6359">
                  <c:v>63467150.541695006</c:v>
                </c:pt>
                <c:pt idx="6360">
                  <c:v>63751772.761322998</c:v>
                </c:pt>
                <c:pt idx="6361">
                  <c:v>64035360.633418001</c:v>
                </c:pt>
                <c:pt idx="6362">
                  <c:v>64317920.732405998</c:v>
                </c:pt>
                <c:pt idx="6363">
                  <c:v>64599459.547786996</c:v>
                </c:pt>
                <c:pt idx="6364">
                  <c:v>64879983.485685997</c:v>
                </c:pt>
                <c:pt idx="6365">
                  <c:v>65159498.870353997</c:v>
                </c:pt>
                <c:pt idx="6366">
                  <c:v>65438011.945652999</c:v>
                </c:pt>
                <c:pt idx="6367">
                  <c:v>65715528.876489989</c:v>
                </c:pt>
                <c:pt idx="6368">
                  <c:v>65992055.750225</c:v>
                </c:pt>
                <c:pt idx="6369">
                  <c:v>66267598.578051001</c:v>
                </c:pt>
                <c:pt idx="6370">
                  <c:v>66542163.296329997</c:v>
                </c:pt>
                <c:pt idx="6371">
                  <c:v>66815755.767912999</c:v>
                </c:pt>
                <c:pt idx="6372">
                  <c:v>67088381.783418</c:v>
                </c:pt>
                <c:pt idx="6373">
                  <c:v>67360047.062488019</c:v>
                </c:pt>
                <c:pt idx="6374">
                  <c:v>67630757.255013987</c:v>
                </c:pt>
                <c:pt idx="6375">
                  <c:v>67900517.942334995</c:v>
                </c:pt>
                <c:pt idx="6376">
                  <c:v>68169334.638412982</c:v>
                </c:pt>
                <c:pt idx="6377">
                  <c:v>68437212.790974006</c:v>
                </c:pt>
                <c:pt idx="6378">
                  <c:v>68704157.782632992</c:v>
                </c:pt>
                <c:pt idx="6379">
                  <c:v>68970174.931988016</c:v>
                </c:pt>
                <c:pt idx="6380">
                  <c:v>69235269.49469398</c:v>
                </c:pt>
                <c:pt idx="6381">
                  <c:v>69499446.664514989</c:v>
                </c:pt>
                <c:pt idx="6382">
                  <c:v>69762711.574342966</c:v>
                </c:pt>
                <c:pt idx="6383">
                  <c:v>70025069.297211006</c:v>
                </c:pt>
                <c:pt idx="6384">
                  <c:v>70286524.847271994</c:v>
                </c:pt>
                <c:pt idx="6385">
                  <c:v>70547083.18076098</c:v>
                </c:pt>
                <c:pt idx="6386">
                  <c:v>70806749.19693999</c:v>
                </c:pt>
                <c:pt idx="6387">
                  <c:v>71065527.739016995</c:v>
                </c:pt>
                <c:pt idx="6388">
                  <c:v>71323423.595047981</c:v>
                </c:pt>
                <c:pt idx="6389">
                  <c:v>71580441.498826995</c:v>
                </c:pt>
                <c:pt idx="6390">
                  <c:v>71836586.130743966</c:v>
                </c:pt>
                <c:pt idx="6391">
                  <c:v>72091862.118637979</c:v>
                </c:pt>
                <c:pt idx="6392">
                  <c:v>72346274.038623989</c:v>
                </c:pt>
                <c:pt idx="6393">
                  <c:v>72599826.415907994</c:v>
                </c:pt>
                <c:pt idx="6394">
                  <c:v>72852523.725583985</c:v>
                </c:pt>
                <c:pt idx="6395">
                  <c:v>73104370.393414006</c:v>
                </c:pt>
                <c:pt idx="6396">
                  <c:v>73355370.79659</c:v>
                </c:pt>
                <c:pt idx="6397">
                  <c:v>73605529.264488995</c:v>
                </c:pt>
                <c:pt idx="6398">
                  <c:v>73854850.079402</c:v>
                </c:pt>
                <c:pt idx="6399">
                  <c:v>74103337.477256998</c:v>
                </c:pt>
                <c:pt idx="6400">
                  <c:v>74350995.648321003</c:v>
                </c:pt>
                <c:pt idx="6401">
                  <c:v>74597828.737898007</c:v>
                </c:pt>
                <c:pt idx="6402">
                  <c:v>74843840.846999004</c:v>
                </c:pt>
                <c:pt idx="6403">
                  <c:v>75089036.033011004</c:v>
                </c:pt>
                <c:pt idx="6404">
                  <c:v>75333418.310349002</c:v>
                </c:pt>
                <c:pt idx="6405">
                  <c:v>75576991.651091978</c:v>
                </c:pt>
                <c:pt idx="6406">
                  <c:v>75819759.985613987</c:v>
                </c:pt>
                <c:pt idx="6407">
                  <c:v>76061727.203194007</c:v>
                </c:pt>
                <c:pt idx="6408">
                  <c:v>76302897.152622983</c:v>
                </c:pt>
                <c:pt idx="6409">
                  <c:v>76543273.642792001</c:v>
                </c:pt>
                <c:pt idx="6410">
                  <c:v>76782860.443273008</c:v>
                </c:pt>
                <c:pt idx="6411">
                  <c:v>77021661.284889981</c:v>
                </c:pt>
                <c:pt idx="6412">
                  <c:v>77259679.860275015</c:v>
                </c:pt>
                <c:pt idx="6413">
                  <c:v>77496919.82441698</c:v>
                </c:pt>
                <c:pt idx="6414">
                  <c:v>77733384.795201004</c:v>
                </c:pt>
                <c:pt idx="6415">
                  <c:v>77969078.353932992</c:v>
                </c:pt>
                <c:pt idx="6416">
                  <c:v>78204004.045858979</c:v>
                </c:pt>
                <c:pt idx="6417">
                  <c:v>78438165.380675003</c:v>
                </c:pt>
                <c:pt idx="6418">
                  <c:v>78671565.83302398</c:v>
                </c:pt>
                <c:pt idx="6419">
                  <c:v>78904208.842987016</c:v>
                </c:pt>
                <c:pt idx="6420">
                  <c:v>79136097.816565007</c:v>
                </c:pt>
                <c:pt idx="6421">
                  <c:v>79367236.126146987</c:v>
                </c:pt>
                <c:pt idx="6422">
                  <c:v>79597627.110981002</c:v>
                </c:pt>
                <c:pt idx="6423">
                  <c:v>79827274.077620983</c:v>
                </c:pt>
                <c:pt idx="6424">
                  <c:v>80056180.300382003</c:v>
                </c:pt>
                <c:pt idx="6425">
                  <c:v>80284349.021773979</c:v>
                </c:pt>
                <c:pt idx="6426">
                  <c:v>80511783.452937007</c:v>
                </c:pt>
                <c:pt idx="6427">
                  <c:v>80738486.774060979</c:v>
                </c:pt>
                <c:pt idx="6428">
                  <c:v>80964462.134805992</c:v>
                </c:pt>
                <c:pt idx="6429">
                  <c:v>81189712.654709965</c:v>
                </c:pt>
                <c:pt idx="6430">
                  <c:v>81414241.423591003</c:v>
                </c:pt>
                <c:pt idx="6431">
                  <c:v>81638051.501938999</c:v>
                </c:pt>
                <c:pt idx="6432">
                  <c:v>81861145.921308994</c:v>
                </c:pt>
                <c:pt idx="6433">
                  <c:v>82083527.684698984</c:v>
                </c:pt>
                <c:pt idx="6434">
                  <c:v>82305199.766927004</c:v>
                </c:pt>
                <c:pt idx="6435">
                  <c:v>82526165.114997</c:v>
                </c:pt>
                <c:pt idx="6436">
                  <c:v>82746426.648462996</c:v>
                </c:pt>
                <c:pt idx="6437">
                  <c:v>82965987.259783998</c:v>
                </c:pt>
                <c:pt idx="6438">
                  <c:v>83184849.81467399</c:v>
                </c:pt>
                <c:pt idx="6439">
                  <c:v>83403017.152447</c:v>
                </c:pt>
                <c:pt idx="6440">
                  <c:v>83620492.086351991</c:v>
                </c:pt>
                <c:pt idx="6441">
                  <c:v>83837277.403910995</c:v>
                </c:pt>
                <c:pt idx="6442">
                  <c:v>84053375.867241979</c:v>
                </c:pt>
                <c:pt idx="6443">
                  <c:v>84268790.213379011</c:v>
                </c:pt>
                <c:pt idx="6444">
                  <c:v>84483523.154594988</c:v>
                </c:pt>
                <c:pt idx="6445">
                  <c:v>84697577.378704965</c:v>
                </c:pt>
                <c:pt idx="6446">
                  <c:v>84910955.549378008</c:v>
                </c:pt>
                <c:pt idx="6447">
                  <c:v>85123660.306433991</c:v>
                </c:pt>
                <c:pt idx="6448">
                  <c:v>85335694.266143993</c:v>
                </c:pt>
                <c:pt idx="6449">
                  <c:v>85547060.02151598</c:v>
                </c:pt>
                <c:pt idx="6450">
                  <c:v>85757760.142585993</c:v>
                </c:pt>
                <c:pt idx="6451">
                  <c:v>85967797.176696986</c:v>
                </c:pt>
                <c:pt idx="6452">
                  <c:v>86177173.648778006</c:v>
                </c:pt>
                <c:pt idx="6453">
                  <c:v>86385892.061617002</c:v>
                </c:pt>
                <c:pt idx="6454">
                  <c:v>86593954.896127999</c:v>
                </c:pt>
                <c:pt idx="6455">
                  <c:v>86801364.611615002</c:v>
                </c:pt>
                <c:pt idx="6456">
                  <c:v>87008123.646035999</c:v>
                </c:pt>
                <c:pt idx="6457">
                  <c:v>87214234.416253</c:v>
                </c:pt>
                <c:pt idx="6458">
                  <c:v>87419699.318288997</c:v>
                </c:pt>
                <c:pt idx="6459">
                  <c:v>87624520.727572992</c:v>
                </c:pt>
                <c:pt idx="6460">
                  <c:v>87828700.999187008</c:v>
                </c:pt>
                <c:pt idx="6461">
                  <c:v>88032242.468103006</c:v>
                </c:pt>
                <c:pt idx="6462">
                  <c:v>88235147.44942002</c:v>
                </c:pt>
                <c:pt idx="6463">
                  <c:v>88437418.238600999</c:v>
                </c:pt>
                <c:pt idx="6464">
                  <c:v>88639057.111696005</c:v>
                </c:pt>
                <c:pt idx="6465">
                  <c:v>88840066.325573966</c:v>
                </c:pt>
                <c:pt idx="6466">
                  <c:v>89040448.118140981</c:v>
                </c:pt>
                <c:pt idx="6467">
                  <c:v>89240204.708562002</c:v>
                </c:pt>
                <c:pt idx="6468">
                  <c:v>89439338.297473013</c:v>
                </c:pt>
                <c:pt idx="6469">
                  <c:v>89637851.067197993</c:v>
                </c:pt>
                <c:pt idx="6470">
                  <c:v>89835745.181954965</c:v>
                </c:pt>
                <c:pt idx="6471">
                  <c:v>90033022.788062006</c:v>
                </c:pt>
                <c:pt idx="6472">
                  <c:v>90229686.01414299</c:v>
                </c:pt>
                <c:pt idx="6473">
                  <c:v>90425736.971323982</c:v>
                </c:pt>
                <c:pt idx="6474">
                  <c:v>90621177.753433004</c:v>
                </c:pt>
                <c:pt idx="6475">
                  <c:v>90816010.437190995</c:v>
                </c:pt>
                <c:pt idx="6476">
                  <c:v>91010237.082408994</c:v>
                </c:pt>
                <c:pt idx="6477">
                  <c:v>91203859.732168019</c:v>
                </c:pt>
                <c:pt idx="6478">
                  <c:v>91396880.413012013</c:v>
                </c:pt>
                <c:pt idx="6479">
                  <c:v>91589301.13512598</c:v>
                </c:pt>
                <c:pt idx="6480">
                  <c:v>91781123.892519981</c:v>
                </c:pt>
                <c:pt idx="6481">
                  <c:v>91972350.663203999</c:v>
                </c:pt>
                <c:pt idx="6482">
                  <c:v>92162983.409364015</c:v>
                </c:pt>
                <c:pt idx="6483">
                  <c:v>92353024.077533975</c:v>
                </c:pt>
                <c:pt idx="6484">
                  <c:v>92542474.598766997</c:v>
                </c:pt>
                <c:pt idx="6485">
                  <c:v>92731336.888800979</c:v>
                </c:pt>
                <c:pt idx="6486">
                  <c:v>92919612.848225996</c:v>
                </c:pt>
                <c:pt idx="6487">
                  <c:v>93107304.362645999</c:v>
                </c:pt>
                <c:pt idx="6488">
                  <c:v>93294413.30283998</c:v>
                </c:pt>
                <c:pt idx="6489">
                  <c:v>93480941.524918988</c:v>
                </c:pt>
                <c:pt idx="6490">
                  <c:v>93666890.870482981</c:v>
                </c:pt>
                <c:pt idx="6491">
                  <c:v>93852263.166775003</c:v>
                </c:pt>
                <c:pt idx="6492">
                  <c:v>94037060.226831988</c:v>
                </c:pt>
                <c:pt idx="6493">
                  <c:v>94221283.849636003</c:v>
                </c:pt>
                <c:pt idx="6494">
                  <c:v>94404935.820257992</c:v>
                </c:pt>
                <c:pt idx="6495">
                  <c:v>94588017.910009995</c:v>
                </c:pt>
                <c:pt idx="6496">
                  <c:v>94770531.876580983</c:v>
                </c:pt>
                <c:pt idx="6497">
                  <c:v>94952479.464181006</c:v>
                </c:pt>
                <c:pt idx="6498">
                  <c:v>95133862.403685018</c:v>
                </c:pt>
                <c:pt idx="6499">
                  <c:v>95314682.412763014</c:v>
                </c:pt>
                <c:pt idx="6500">
                  <c:v>95494941.196021989</c:v>
                </c:pt>
                <c:pt idx="6501">
                  <c:v>95674640.445135996</c:v>
                </c:pt>
                <c:pt idx="6502">
                  <c:v>95853781.838979006</c:v>
                </c:pt>
                <c:pt idx="6503">
                  <c:v>96032367.043759003</c:v>
                </c:pt>
                <c:pt idx="6504">
                  <c:v>96210397.713138014</c:v>
                </c:pt>
                <c:pt idx="6505">
                  <c:v>96387875.488368019</c:v>
                </c:pt>
                <c:pt idx="6506">
                  <c:v>96564801.998410016</c:v>
                </c:pt>
                <c:pt idx="6507">
                  <c:v>96741178.860060006</c:v>
                </c:pt>
                <c:pt idx="6508">
                  <c:v>96917007.678068981</c:v>
                </c:pt>
                <c:pt idx="6509">
                  <c:v>97092290.045267016</c:v>
                </c:pt>
                <c:pt idx="6510">
                  <c:v>97267027.542674005</c:v>
                </c:pt>
                <c:pt idx="6511">
                  <c:v>97441221.739627004</c:v>
                </c:pt>
                <c:pt idx="6512">
                  <c:v>97614874.193886995</c:v>
                </c:pt>
                <c:pt idx="6513">
                  <c:v>97787986.451756001</c:v>
                </c:pt>
                <c:pt idx="6514">
                  <c:v>97960560.048190013</c:v>
                </c:pt>
                <c:pt idx="6515">
                  <c:v>98132596.506909981</c:v>
                </c:pt>
                <c:pt idx="6516">
                  <c:v>98304097.340509981</c:v>
                </c:pt>
                <c:pt idx="6517">
                  <c:v>98475064.050567001</c:v>
                </c:pt>
                <c:pt idx="6518">
                  <c:v>98645498.127744988</c:v>
                </c:pt>
                <c:pt idx="6519">
                  <c:v>98815401.05190298</c:v>
                </c:pt>
                <c:pt idx="6520">
                  <c:v>98984774.292199016</c:v>
                </c:pt>
                <c:pt idx="6521">
                  <c:v>99153619.307188004</c:v>
                </c:pt>
                <c:pt idx="6522">
                  <c:v>99321937.54493098</c:v>
                </c:pt>
                <c:pt idx="6523">
                  <c:v>99489730.443089008</c:v>
                </c:pt>
                <c:pt idx="6524">
                  <c:v>99656999.429021001</c:v>
                </c:pt>
                <c:pt idx="6525">
                  <c:v>99823745.919889018</c:v>
                </c:pt>
                <c:pt idx="6526">
                  <c:v>99989971.322746992</c:v>
                </c:pt>
                <c:pt idx="6527">
                  <c:v>100155677.03463601</c:v>
                </c:pt>
                <c:pt idx="6528">
                  <c:v>100320864.44268301</c:v>
                </c:pt>
                <c:pt idx="6529">
                  <c:v>100485534.924191</c:v>
                </c:pt>
                <c:pt idx="6530">
                  <c:v>100649689.846729</c:v>
                </c:pt>
                <c:pt idx="6531">
                  <c:v>100813330.568224</c:v>
                </c:pt>
                <c:pt idx="6532">
                  <c:v>100976458.43705</c:v>
                </c:pt>
                <c:pt idx="6533">
                  <c:v>101139074.79211602</c:v>
                </c:pt>
                <c:pt idx="6534">
                  <c:v>101301180.962954</c:v>
                </c:pt>
                <c:pt idx="6535">
                  <c:v>101462778.269802</c:v>
                </c:pt>
                <c:pt idx="6536">
                  <c:v>101623868.02369398</c:v>
                </c:pt>
                <c:pt idx="6537">
                  <c:v>101784451.52653699</c:v>
                </c:pt>
                <c:pt idx="6538">
                  <c:v>101944530.071202</c:v>
                </c:pt>
                <c:pt idx="6539">
                  <c:v>102104104.94159901</c:v>
                </c:pt>
                <c:pt idx="6540">
                  <c:v>102263177.41275902</c:v>
                </c:pt>
                <c:pt idx="6541">
                  <c:v>102421748.75092</c:v>
                </c:pt>
                <c:pt idx="6542">
                  <c:v>102579820.21359602</c:v>
                </c:pt>
                <c:pt idx="6543">
                  <c:v>102737393.04966302</c:v>
                </c:pt>
                <c:pt idx="6544">
                  <c:v>102894468.49943399</c:v>
                </c:pt>
                <c:pt idx="6545">
                  <c:v>103051047.79472998</c:v>
                </c:pt>
                <c:pt idx="6546">
                  <c:v>103207132.158962</c:v>
                </c:pt>
                <c:pt idx="6547">
                  <c:v>103362722.80720398</c:v>
                </c:pt>
                <c:pt idx="6548">
                  <c:v>103517820.94626102</c:v>
                </c:pt>
                <c:pt idx="6549">
                  <c:v>103672427.77474996</c:v>
                </c:pt>
                <c:pt idx="6550">
                  <c:v>103826544.48316503</c:v>
                </c:pt>
                <c:pt idx="6551">
                  <c:v>103980172.253948</c:v>
                </c:pt>
                <c:pt idx="6552">
                  <c:v>104133312.261564</c:v>
                </c:pt>
                <c:pt idx="6553">
                  <c:v>104285965.672566</c:v>
                </c:pt>
                <c:pt idx="6554">
                  <c:v>104438133.64566401</c:v>
                </c:pt>
                <c:pt idx="6555">
                  <c:v>104589817.331793</c:v>
                </c:pt>
                <c:pt idx="6556">
                  <c:v>104741017.87417999</c:v>
                </c:pt>
                <c:pt idx="6557">
                  <c:v>104891736.40840901</c:v>
                </c:pt>
                <c:pt idx="6558">
                  <c:v>105041974.06248802</c:v>
                </c:pt>
                <c:pt idx="6559">
                  <c:v>105191731.956912</c:v>
                </c:pt>
                <c:pt idx="6560">
                  <c:v>105341011.204726</c:v>
                </c:pt>
                <c:pt idx="6561">
                  <c:v>105489812.91159001</c:v>
                </c:pt>
                <c:pt idx="6562">
                  <c:v>105638138.17584097</c:v>
                </c:pt>
                <c:pt idx="6563">
                  <c:v>105785988.08855098</c:v>
                </c:pt>
                <c:pt idx="6564">
                  <c:v>105933363.733594</c:v>
                </c:pt>
                <c:pt idx="6565">
                  <c:v>106080266.18770099</c:v>
                </c:pt>
                <c:pt idx="6566">
                  <c:v>106226696.52052198</c:v>
                </c:pt>
                <c:pt idx="6567">
                  <c:v>106372655.794682</c:v>
                </c:pt>
                <c:pt idx="6568">
                  <c:v>106518145.06584398</c:v>
                </c:pt>
                <c:pt idx="6569">
                  <c:v>106663165.382762</c:v>
                </c:pt>
                <c:pt idx="6570">
                  <c:v>106807717.78734</c:v>
                </c:pt>
                <c:pt idx="6571">
                  <c:v>106951803.314688</c:v>
                </c:pt>
                <c:pt idx="6572">
                  <c:v>107095422.99317503</c:v>
                </c:pt>
                <c:pt idx="6573">
                  <c:v>107238577.84448799</c:v>
                </c:pt>
                <c:pt idx="6574">
                  <c:v>107381268.88368602</c:v>
                </c:pt>
                <c:pt idx="6575">
                  <c:v>107523497.119248</c:v>
                </c:pt>
                <c:pt idx="6576">
                  <c:v>107665263.553133</c:v>
                </c:pt>
                <c:pt idx="6577">
                  <c:v>107806569.18082999</c:v>
                </c:pt>
                <c:pt idx="6578">
                  <c:v>107947414.99140902</c:v>
                </c:pt>
                <c:pt idx="6579">
                  <c:v>108087801.967572</c:v>
                </c:pt>
                <c:pt idx="6580">
                  <c:v>108227731.085706</c:v>
                </c:pt>
                <c:pt idx="6581">
                  <c:v>108367203.31593299</c:v>
                </c:pt>
                <c:pt idx="6582">
                  <c:v>108506219.62215701</c:v>
                </c:pt>
                <c:pt idx="6583">
                  <c:v>108644780.96211602</c:v>
                </c:pt>
                <c:pt idx="6584">
                  <c:v>108782888.28743</c:v>
                </c:pt>
                <c:pt idx="6585">
                  <c:v>108920542.543648</c:v>
                </c:pt>
                <c:pt idx="6586">
                  <c:v>109057744.670297</c:v>
                </c:pt>
                <c:pt idx="6587">
                  <c:v>109194495.600927</c:v>
                </c:pt>
                <c:pt idx="6588">
                  <c:v>109330796.26316004</c:v>
                </c:pt>
                <c:pt idx="6589">
                  <c:v>109466647.57873601</c:v>
                </c:pt>
                <c:pt idx="6590">
                  <c:v>109602050.46355498</c:v>
                </c:pt>
                <c:pt idx="6591">
                  <c:v>109737005.82772601</c:v>
                </c:pt>
                <c:pt idx="6592">
                  <c:v>109871514.57561196</c:v>
                </c:pt>
                <c:pt idx="6593">
                  <c:v>110005577.605867</c:v>
                </c:pt>
                <c:pt idx="6594">
                  <c:v>110139195.81149101</c:v>
                </c:pt>
                <c:pt idx="6595">
                  <c:v>110272370.079863</c:v>
                </c:pt>
                <c:pt idx="6596">
                  <c:v>110405101.29279001</c:v>
                </c:pt>
                <c:pt idx="6597">
                  <c:v>110537390.32654598</c:v>
                </c:pt>
                <c:pt idx="6598">
                  <c:v>110669238.051916</c:v>
                </c:pt>
                <c:pt idx="6599">
                  <c:v>110800645.33423398</c:v>
                </c:pt>
                <c:pt idx="6600">
                  <c:v>110931613.03342901</c:v>
                </c:pt>
                <c:pt idx="6601">
                  <c:v>111062142.00406</c:v>
                </c:pt>
                <c:pt idx="6602">
                  <c:v>111192233.09536199</c:v>
                </c:pt>
                <c:pt idx="6603">
                  <c:v>111321887.151281</c:v>
                </c:pt>
                <c:pt idx="6604">
                  <c:v>111451105.01051298</c:v>
                </c:pt>
                <c:pt idx="6605">
                  <c:v>111579887.50654799</c:v>
                </c:pt>
                <c:pt idx="6606">
                  <c:v>111708235.467702</c:v>
                </c:pt>
                <c:pt idx="6607">
                  <c:v>111836149.71716002</c:v>
                </c:pt>
                <c:pt idx="6608">
                  <c:v>111963631.073011</c:v>
                </c:pt>
                <c:pt idx="6609">
                  <c:v>112090680.34828702</c:v>
                </c:pt>
                <c:pt idx="6610">
                  <c:v>112217298.350998</c:v>
                </c:pt>
                <c:pt idx="6611">
                  <c:v>112343485.88417</c:v>
                </c:pt>
                <c:pt idx="6612">
                  <c:v>112469243.74587999</c:v>
                </c:pt>
                <c:pt idx="6613">
                  <c:v>112594572.729293</c:v>
                </c:pt>
                <c:pt idx="6614">
                  <c:v>112719473.622696</c:v>
                </c:pt>
                <c:pt idx="6615">
                  <c:v>112843947.209536</c:v>
                </c:pt>
                <c:pt idx="6616">
                  <c:v>112967994.26844801</c:v>
                </c:pt>
                <c:pt idx="6617">
                  <c:v>113091615.57329802</c:v>
                </c:pt>
                <c:pt idx="6618">
                  <c:v>113214811.89321202</c:v>
                </c:pt>
                <c:pt idx="6619">
                  <c:v>113337583.99260899</c:v>
                </c:pt>
                <c:pt idx="6620">
                  <c:v>113459932.631237</c:v>
                </c:pt>
                <c:pt idx="6621">
                  <c:v>113581858.56420401</c:v>
                </c:pt>
                <c:pt idx="6622">
                  <c:v>113703362.54201202</c:v>
                </c:pt>
                <c:pt idx="6623">
                  <c:v>113824445.310588</c:v>
                </c:pt>
                <c:pt idx="6624">
                  <c:v>113945107.61131699</c:v>
                </c:pt>
                <c:pt idx="6625">
                  <c:v>114065350.181073</c:v>
                </c:pt>
                <c:pt idx="6626">
                  <c:v>114185173.752252</c:v>
                </c:pt>
                <c:pt idx="6627">
                  <c:v>114304579.0528</c:v>
                </c:pt>
                <c:pt idx="6628">
                  <c:v>114423566.806246</c:v>
                </c:pt>
                <c:pt idx="6629">
                  <c:v>114542137.731732</c:v>
                </c:pt>
                <c:pt idx="6630">
                  <c:v>114660292.54404299</c:v>
                </c:pt>
                <c:pt idx="6631">
                  <c:v>114778031.953637</c:v>
                </c:pt>
                <c:pt idx="6632">
                  <c:v>114895356.66667399</c:v>
                </c:pt>
                <c:pt idx="6633">
                  <c:v>115012267.38504501</c:v>
                </c:pt>
                <c:pt idx="6634">
                  <c:v>115128764.80640398</c:v>
                </c:pt>
                <c:pt idx="6635">
                  <c:v>115244849.62418999</c:v>
                </c:pt>
                <c:pt idx="6636">
                  <c:v>115360522.527665</c:v>
                </c:pt>
                <c:pt idx="6637">
                  <c:v>115475784.201932</c:v>
                </c:pt>
                <c:pt idx="6638">
                  <c:v>115590635.32797</c:v>
                </c:pt>
                <c:pt idx="6639">
                  <c:v>115705076.58266</c:v>
                </c:pt>
                <c:pt idx="6640">
                  <c:v>115819108.638808</c:v>
                </c:pt>
                <c:pt idx="6641">
                  <c:v>115932732.165179</c:v>
                </c:pt>
                <c:pt idx="6642">
                  <c:v>116045947.82651798</c:v>
                </c:pt>
                <c:pt idx="6643">
                  <c:v>116158756.283581</c:v>
                </c:pt>
                <c:pt idx="6644">
                  <c:v>116271158.193158</c:v>
                </c:pt>
                <c:pt idx="6645">
                  <c:v>116383154.20809799</c:v>
                </c:pt>
                <c:pt idx="6646">
                  <c:v>116494744.977341</c:v>
                </c:pt>
                <c:pt idx="6647">
                  <c:v>116605931.145936</c:v>
                </c:pt>
                <c:pt idx="6648">
                  <c:v>116716713.35507098</c:v>
                </c:pt>
                <c:pt idx="6649">
                  <c:v>116827092.24209604</c:v>
                </c:pt>
                <c:pt idx="6650">
                  <c:v>116937068.44055</c:v>
                </c:pt>
                <c:pt idx="6651">
                  <c:v>117046642.580183</c:v>
                </c:pt>
                <c:pt idx="6652">
                  <c:v>117155815.28698</c:v>
                </c:pt>
                <c:pt idx="6653">
                  <c:v>117264587.183189</c:v>
                </c:pt>
                <c:pt idx="6654">
                  <c:v>117372958.88734098</c:v>
                </c:pt>
                <c:pt idx="6655">
                  <c:v>117480931.014274</c:v>
                </c:pt>
                <c:pt idx="6656">
                  <c:v>117588504.17515899</c:v>
                </c:pt>
                <c:pt idx="6657">
                  <c:v>117695678.97752099</c:v>
                </c:pt>
                <c:pt idx="6658">
                  <c:v>117802456.025262</c:v>
                </c:pt>
                <c:pt idx="6659">
                  <c:v>117908835.91868402</c:v>
                </c:pt>
                <c:pt idx="6660">
                  <c:v>118014819.25451396</c:v>
                </c:pt>
                <c:pt idx="6661">
                  <c:v>118120406.62592196</c:v>
                </c:pt>
                <c:pt idx="6662">
                  <c:v>118225598.62254499</c:v>
                </c:pt>
                <c:pt idx="6663">
                  <c:v>118330395.83051099</c:v>
                </c:pt>
                <c:pt idx="6664">
                  <c:v>118434798.83245702</c:v>
                </c:pt>
                <c:pt idx="6665">
                  <c:v>118538808.20755398</c:v>
                </c:pt>
                <c:pt idx="6666">
                  <c:v>118642424.531527</c:v>
                </c:pt>
                <c:pt idx="6667">
                  <c:v>118745648.37667298</c:v>
                </c:pt>
                <c:pt idx="6668">
                  <c:v>118848480.31188799</c:v>
                </c:pt>
                <c:pt idx="6669">
                  <c:v>118950920.90268202</c:v>
                </c:pt>
                <c:pt idx="6670">
                  <c:v>119052970.71120504</c:v>
                </c:pt>
                <c:pt idx="6671">
                  <c:v>119154630.29626101</c:v>
                </c:pt>
                <c:pt idx="6672">
                  <c:v>119255900.21333399</c:v>
                </c:pt>
                <c:pt idx="6673">
                  <c:v>119356781.01460399</c:v>
                </c:pt>
                <c:pt idx="6674">
                  <c:v>119457273.24896902</c:v>
                </c:pt>
                <c:pt idx="6675">
                  <c:v>119557377.46206301</c:v>
                </c:pt>
                <c:pt idx="6676">
                  <c:v>119657094.19627802</c:v>
                </c:pt>
                <c:pt idx="6677">
                  <c:v>119756423.99078099</c:v>
                </c:pt>
                <c:pt idx="6678">
                  <c:v>119855367.38153099</c:v>
                </c:pt>
                <c:pt idx="6679">
                  <c:v>119953924.90130402</c:v>
                </c:pt>
                <c:pt idx="6680">
                  <c:v>120052097.079706</c:v>
                </c:pt>
                <c:pt idx="6681">
                  <c:v>120149884.44319603</c:v>
                </c:pt>
                <c:pt idx="6682">
                  <c:v>120247287.5151</c:v>
                </c:pt>
                <c:pt idx="6683">
                  <c:v>120344306.81563298</c:v>
                </c:pt>
                <c:pt idx="6684">
                  <c:v>120440942.861913</c:v>
                </c:pt>
                <c:pt idx="6685">
                  <c:v>120537196.16798398</c:v>
                </c:pt>
                <c:pt idx="6686">
                  <c:v>120633067.24483</c:v>
                </c:pt>
                <c:pt idx="6687">
                  <c:v>120728556.60039498</c:v>
                </c:pt>
                <c:pt idx="6688">
                  <c:v>120823664.73959501</c:v>
                </c:pt>
                <c:pt idx="6689">
                  <c:v>120918392.16434398</c:v>
                </c:pt>
                <c:pt idx="6690">
                  <c:v>121012739.37356399</c:v>
                </c:pt>
                <c:pt idx="6691">
                  <c:v>121106706.863204</c:v>
                </c:pt>
                <c:pt idx="6692">
                  <c:v>121200295.12625898</c:v>
                </c:pt>
                <c:pt idx="6693">
                  <c:v>121293504.65278301</c:v>
                </c:pt>
                <c:pt idx="6694">
                  <c:v>121386335.92990802</c:v>
                </c:pt>
                <c:pt idx="6695">
                  <c:v>121478789.44185902</c:v>
                </c:pt>
                <c:pt idx="6696">
                  <c:v>121570865.669972</c:v>
                </c:pt>
                <c:pt idx="6697">
                  <c:v>121662565.09270802</c:v>
                </c:pt>
                <c:pt idx="6698">
                  <c:v>121753888.18566899</c:v>
                </c:pt>
                <c:pt idx="6699">
                  <c:v>121844835.421616</c:v>
                </c:pt>
                <c:pt idx="6700">
                  <c:v>121935407.270482</c:v>
                </c:pt>
                <c:pt idx="6701">
                  <c:v>122025604.19938999</c:v>
                </c:pt>
                <c:pt idx="6702">
                  <c:v>122115426.672665</c:v>
                </c:pt>
                <c:pt idx="6703">
                  <c:v>122204875.15185396</c:v>
                </c:pt>
                <c:pt idx="6704">
                  <c:v>122293950.095735</c:v>
                </c:pt>
                <c:pt idx="6705">
                  <c:v>122382651.96033701</c:v>
                </c:pt>
                <c:pt idx="6706">
                  <c:v>122470981.19895299</c:v>
                </c:pt>
                <c:pt idx="6707">
                  <c:v>122558938.26215501</c:v>
                </c:pt>
                <c:pt idx="6708">
                  <c:v>122646523.597808</c:v>
                </c:pt>
                <c:pt idx="6709">
                  <c:v>122733737.65108401</c:v>
                </c:pt>
                <c:pt idx="6710">
                  <c:v>122820580.86447699</c:v>
                </c:pt>
                <c:pt idx="6711">
                  <c:v>122907053.67781898</c:v>
                </c:pt>
                <c:pt idx="6712">
                  <c:v>122993156.52828902</c:v>
                </c:pt>
                <c:pt idx="6713">
                  <c:v>123078889.85043301</c:v>
                </c:pt>
                <c:pt idx="6714">
                  <c:v>123164254.07617401</c:v>
                </c:pt>
                <c:pt idx="6715">
                  <c:v>123249249.63482699</c:v>
                </c:pt>
                <c:pt idx="6716">
                  <c:v>123333876.95310999</c:v>
                </c:pt>
                <c:pt idx="6717">
                  <c:v>123418136.455163</c:v>
                </c:pt>
                <c:pt idx="6718">
                  <c:v>123502028.562555</c:v>
                </c:pt>
                <c:pt idx="6719">
                  <c:v>123585553.69430098</c:v>
                </c:pt>
                <c:pt idx="6720">
                  <c:v>123668712.26687601</c:v>
                </c:pt>
                <c:pt idx="6721">
                  <c:v>123751504.69422299</c:v>
                </c:pt>
                <c:pt idx="6722">
                  <c:v>123833931.387771</c:v>
                </c:pt>
                <c:pt idx="6723">
                  <c:v>123915992.756447</c:v>
                </c:pt>
                <c:pt idx="6724">
                  <c:v>123997689.20668398</c:v>
                </c:pt>
                <c:pt idx="6725">
                  <c:v>124079021.14244002</c:v>
                </c:pt>
                <c:pt idx="6726">
                  <c:v>124159988.96520601</c:v>
                </c:pt>
                <c:pt idx="6727">
                  <c:v>124240593.07401998</c:v>
                </c:pt>
                <c:pt idx="6728">
                  <c:v>124320833.86547902</c:v>
                </c:pt>
                <c:pt idx="6729">
                  <c:v>124400711.733751</c:v>
                </c:pt>
                <c:pt idx="6730">
                  <c:v>124480227.070586</c:v>
                </c:pt>
                <c:pt idx="6731">
                  <c:v>124559380.265331</c:v>
                </c:pt>
                <c:pt idx="6732">
                  <c:v>124638171.704937</c:v>
                </c:pt>
                <c:pt idx="6733">
                  <c:v>124716601.773974</c:v>
                </c:pt>
                <c:pt idx="6734">
                  <c:v>124794670.85464498</c:v>
                </c:pt>
                <c:pt idx="6735">
                  <c:v>124872379.32678999</c:v>
                </c:pt>
                <c:pt idx="6736">
                  <c:v>124949727.56790498</c:v>
                </c:pt>
                <c:pt idx="6737">
                  <c:v>125026715.95314699</c:v>
                </c:pt>
                <c:pt idx="6738">
                  <c:v>125103344.85535198</c:v>
                </c:pt>
                <c:pt idx="6739">
                  <c:v>125179614.64503798</c:v>
                </c:pt>
                <c:pt idx="6740">
                  <c:v>125255525.69042498</c:v>
                </c:pt>
                <c:pt idx="6741">
                  <c:v>125331078.357437</c:v>
                </c:pt>
                <c:pt idx="6742">
                  <c:v>125406273.00972</c:v>
                </c:pt>
                <c:pt idx="6743">
                  <c:v>125481110.00864698</c:v>
                </c:pt>
                <c:pt idx="6744">
                  <c:v>125555589.71333399</c:v>
                </c:pt>
                <c:pt idx="6745">
                  <c:v>125629712.480647</c:v>
                </c:pt>
                <c:pt idx="6746">
                  <c:v>125703478.66520998</c:v>
                </c:pt>
                <c:pt idx="6747">
                  <c:v>125776888.61942501</c:v>
                </c:pt>
                <c:pt idx="6748">
                  <c:v>125849942.69347101</c:v>
                </c:pt>
                <c:pt idx="6749">
                  <c:v>125922641.23532</c:v>
                </c:pt>
                <c:pt idx="6750">
                  <c:v>125994984.590746</c:v>
                </c:pt>
                <c:pt idx="6751">
                  <c:v>126066973.103337</c:v>
                </c:pt>
                <c:pt idx="6752">
                  <c:v>126138607.11450098</c:v>
                </c:pt>
                <c:pt idx="6753">
                  <c:v>126209886.96347803</c:v>
                </c:pt>
                <c:pt idx="6754">
                  <c:v>126280812.98735</c:v>
                </c:pt>
                <c:pt idx="6755">
                  <c:v>126351385.52104898</c:v>
                </c:pt>
                <c:pt idx="6756">
                  <c:v>126421604.89737099</c:v>
                </c:pt>
                <c:pt idx="6757">
                  <c:v>126491471.44697802</c:v>
                </c:pt>
                <c:pt idx="6758">
                  <c:v>126560985.49841399</c:v>
                </c:pt>
                <c:pt idx="6759">
                  <c:v>126630147.37811199</c:v>
                </c:pt>
                <c:pt idx="6760">
                  <c:v>126698957.41040201</c:v>
                </c:pt>
                <c:pt idx="6761">
                  <c:v>126767415.917522</c:v>
                </c:pt>
                <c:pt idx="6762">
                  <c:v>126835523.21962699</c:v>
                </c:pt>
                <c:pt idx="6763">
                  <c:v>126903279.63479701</c:v>
                </c:pt>
                <c:pt idx="6764">
                  <c:v>126970685.479045</c:v>
                </c:pt>
                <c:pt idx="6765">
                  <c:v>127037741.066328</c:v>
                </c:pt>
                <c:pt idx="6766">
                  <c:v>127104446.70855698</c:v>
                </c:pt>
                <c:pt idx="6767">
                  <c:v>127170802.715599</c:v>
                </c:pt>
                <c:pt idx="6768">
                  <c:v>127236809.39529498</c:v>
                </c:pt>
                <c:pt idx="6769">
                  <c:v>127302467.05346102</c:v>
                </c:pt>
                <c:pt idx="6770">
                  <c:v>127367775.99390002</c:v>
                </c:pt>
                <c:pt idx="6771">
                  <c:v>127432736.51840901</c:v>
                </c:pt>
                <c:pt idx="6772">
                  <c:v>127497348.92679</c:v>
                </c:pt>
                <c:pt idx="6773">
                  <c:v>127561613.51685201</c:v>
                </c:pt>
                <c:pt idx="6774">
                  <c:v>127625530.584428</c:v>
                </c:pt>
                <c:pt idx="6775">
                  <c:v>127689100.42337601</c:v>
                </c:pt>
                <c:pt idx="6776">
                  <c:v>127752323.32558899</c:v>
                </c:pt>
                <c:pt idx="6777">
                  <c:v>127815199.58100502</c:v>
                </c:pt>
                <c:pt idx="6778">
                  <c:v>127877729.47761299</c:v>
                </c:pt>
                <c:pt idx="6779">
                  <c:v>127939913.301459</c:v>
                </c:pt>
                <c:pt idx="6780">
                  <c:v>128001751.33666</c:v>
                </c:pt>
                <c:pt idx="6781">
                  <c:v>128063243.86540398</c:v>
                </c:pt>
                <c:pt idx="6782">
                  <c:v>128124391.167963</c:v>
                </c:pt>
                <c:pt idx="6783">
                  <c:v>128185193.522698</c:v>
                </c:pt>
                <c:pt idx="6784">
                  <c:v>128245651.20606701</c:v>
                </c:pt>
                <c:pt idx="6785">
                  <c:v>128305764.492633</c:v>
                </c:pt>
                <c:pt idx="6786">
                  <c:v>128365533.65507299</c:v>
                </c:pt>
                <c:pt idx="6787">
                  <c:v>128424958.96417899</c:v>
                </c:pt>
                <c:pt idx="6788">
                  <c:v>128484040.68887401</c:v>
                </c:pt>
                <c:pt idx="6789">
                  <c:v>128542779.096211</c:v>
                </c:pt>
                <c:pt idx="6790">
                  <c:v>128601174.45138702</c:v>
                </c:pt>
                <c:pt idx="6791">
                  <c:v>128659227.01774399</c:v>
                </c:pt>
                <c:pt idx="6792">
                  <c:v>128716937.05678098</c:v>
                </c:pt>
                <c:pt idx="6793">
                  <c:v>128774304.82815801</c:v>
                </c:pt>
                <c:pt idx="6794">
                  <c:v>128831330.58970298</c:v>
                </c:pt>
                <c:pt idx="6795">
                  <c:v>128888014.59742002</c:v>
                </c:pt>
                <c:pt idx="6796">
                  <c:v>128944357.10549298</c:v>
                </c:pt>
                <c:pt idx="6797">
                  <c:v>129000358.3663</c:v>
                </c:pt>
                <c:pt idx="6798">
                  <c:v>129056018.630408</c:v>
                </c:pt>
                <c:pt idx="6799">
                  <c:v>129111338.146589</c:v>
                </c:pt>
                <c:pt idx="6800">
                  <c:v>129166317.161825</c:v>
                </c:pt>
                <c:pt idx="6801">
                  <c:v>129220955.92130899</c:v>
                </c:pt>
                <c:pt idx="6802">
                  <c:v>129275254.668459</c:v>
                </c:pt>
                <c:pt idx="6803">
                  <c:v>129329213.64491798</c:v>
                </c:pt>
                <c:pt idx="6804">
                  <c:v>129382833.090562</c:v>
                </c:pt>
                <c:pt idx="6805">
                  <c:v>129436113.24351102</c:v>
                </c:pt>
                <c:pt idx="6806">
                  <c:v>129489054.34012702</c:v>
                </c:pt>
                <c:pt idx="6807">
                  <c:v>129541656.615026</c:v>
                </c:pt>
                <c:pt idx="6808">
                  <c:v>129593920.301082</c:v>
                </c:pt>
                <c:pt idx="6809">
                  <c:v>129645845.62943301</c:v>
                </c:pt>
                <c:pt idx="6810">
                  <c:v>129697432.82948799</c:v>
                </c:pt>
                <c:pt idx="6811">
                  <c:v>129748682.12893099</c:v>
                </c:pt>
                <c:pt idx="6812">
                  <c:v>129799593.753728</c:v>
                </c:pt>
                <c:pt idx="6813">
                  <c:v>129850167.928133</c:v>
                </c:pt>
                <c:pt idx="6814">
                  <c:v>129900404.87469299</c:v>
                </c:pt>
                <c:pt idx="6815">
                  <c:v>129950304.814255</c:v>
                </c:pt>
                <c:pt idx="6816">
                  <c:v>129999867.96596901</c:v>
                </c:pt>
                <c:pt idx="6817">
                  <c:v>130049094.54729502</c:v>
                </c:pt>
                <c:pt idx="6818">
                  <c:v>130097984.77401099</c:v>
                </c:pt>
                <c:pt idx="6819">
                  <c:v>130146538.860213</c:v>
                </c:pt>
                <c:pt idx="6820">
                  <c:v>130194757.01832601</c:v>
                </c:pt>
                <c:pt idx="6821">
                  <c:v>130242639.45910601</c:v>
                </c:pt>
                <c:pt idx="6822">
                  <c:v>130290186.39164399</c:v>
                </c:pt>
                <c:pt idx="6823">
                  <c:v>130337398.02337801</c:v>
                </c:pt>
                <c:pt idx="6824">
                  <c:v>130384274.56008902</c:v>
                </c:pt>
                <c:pt idx="6825">
                  <c:v>130430816.20591301</c:v>
                </c:pt>
                <c:pt idx="6826">
                  <c:v>130477023.163342</c:v>
                </c:pt>
                <c:pt idx="6827">
                  <c:v>130522895.63323498</c:v>
                </c:pt>
                <c:pt idx="6828">
                  <c:v>130568433.814815</c:v>
                </c:pt>
                <c:pt idx="6829">
                  <c:v>130613637.90567702</c:v>
                </c:pt>
                <c:pt idx="6830">
                  <c:v>130658508.101799</c:v>
                </c:pt>
                <c:pt idx="6831">
                  <c:v>130703044.597536</c:v>
                </c:pt>
                <c:pt idx="6832">
                  <c:v>130747247.58563296</c:v>
                </c:pt>
                <c:pt idx="6833">
                  <c:v>130791117.25722602</c:v>
                </c:pt>
                <c:pt idx="6834">
                  <c:v>130834653.80185099</c:v>
                </c:pt>
                <c:pt idx="6835">
                  <c:v>130877857.40744102</c:v>
                </c:pt>
                <c:pt idx="6836">
                  <c:v>130920728.26033799</c:v>
                </c:pt>
                <c:pt idx="6837">
                  <c:v>130963266.54529501</c:v>
                </c:pt>
                <c:pt idx="6838">
                  <c:v>131005472.44547904</c:v>
                </c:pt>
                <c:pt idx="6839">
                  <c:v>131047346.14247704</c:v>
                </c:pt>
                <c:pt idx="6840">
                  <c:v>131088887.8163</c:v>
                </c:pt>
                <c:pt idx="6841">
                  <c:v>131130097.64539</c:v>
                </c:pt>
                <c:pt idx="6842">
                  <c:v>131170975.80661801</c:v>
                </c:pt>
                <c:pt idx="6843">
                  <c:v>131211522.47529602</c:v>
                </c:pt>
                <c:pt idx="6844">
                  <c:v>131251737.825176</c:v>
                </c:pt>
                <c:pt idx="6845">
                  <c:v>131291622.02845401</c:v>
                </c:pt>
                <c:pt idx="6846">
                  <c:v>131331175.255779</c:v>
                </c:pt>
                <c:pt idx="6847">
                  <c:v>131370397.67625299</c:v>
                </c:pt>
                <c:pt idx="6848">
                  <c:v>131409289.45743601</c:v>
                </c:pt>
                <c:pt idx="6849">
                  <c:v>131447850.765351</c:v>
                </c:pt>
                <c:pt idx="6850">
                  <c:v>131486081.76448502</c:v>
                </c:pt>
                <c:pt idx="6851">
                  <c:v>131523982.617799</c:v>
                </c:pt>
                <c:pt idx="6852">
                  <c:v>131561553.486725</c:v>
                </c:pt>
                <c:pt idx="6853">
                  <c:v>131598794.531174</c:v>
                </c:pt>
                <c:pt idx="6854">
                  <c:v>131635705.909539</c:v>
                </c:pt>
                <c:pt idx="6855">
                  <c:v>131672287.778699</c:v>
                </c:pt>
                <c:pt idx="6856">
                  <c:v>131708540.29402301</c:v>
                </c:pt>
                <c:pt idx="6857">
                  <c:v>131744463.60936999</c:v>
                </c:pt>
                <c:pt idx="6858">
                  <c:v>131780057.87710099</c:v>
                </c:pt>
                <c:pt idx="6859">
                  <c:v>131815323.24807301</c:v>
                </c:pt>
                <c:pt idx="6860">
                  <c:v>131850259.87164998</c:v>
                </c:pt>
                <c:pt idx="6861">
                  <c:v>131884867.89570199</c:v>
                </c:pt>
                <c:pt idx="6862">
                  <c:v>131919147.46661</c:v>
                </c:pt>
                <c:pt idx="6863">
                  <c:v>131953098.72927199</c:v>
                </c:pt>
                <c:pt idx="6864">
                  <c:v>131986721.82710101</c:v>
                </c:pt>
                <c:pt idx="6865">
                  <c:v>132020016.90203501</c:v>
                </c:pt>
                <c:pt idx="6866">
                  <c:v>132052984.09453298</c:v>
                </c:pt>
                <c:pt idx="6867">
                  <c:v>132085623.54358502</c:v>
                </c:pt>
                <c:pt idx="6868">
                  <c:v>132117935.38671198</c:v>
                </c:pt>
                <c:pt idx="6869">
                  <c:v>132149919.75996901</c:v>
                </c:pt>
                <c:pt idx="6870">
                  <c:v>132181576.797949</c:v>
                </c:pt>
                <c:pt idx="6871">
                  <c:v>132212906.633788</c:v>
                </c:pt>
                <c:pt idx="6872">
                  <c:v>132243909.39916299</c:v>
                </c:pt>
                <c:pt idx="6873">
                  <c:v>132274585.2243</c:v>
                </c:pt>
                <c:pt idx="6874">
                  <c:v>132304934.23797801</c:v>
                </c:pt>
                <c:pt idx="6875">
                  <c:v>132334956.56752399</c:v>
                </c:pt>
                <c:pt idx="6876">
                  <c:v>132364652.338827</c:v>
                </c:pt>
                <c:pt idx="6877">
                  <c:v>132394021.67633198</c:v>
                </c:pt>
                <c:pt idx="6878">
                  <c:v>132423064.70304599</c:v>
                </c:pt>
                <c:pt idx="6879">
                  <c:v>132451781.54054399</c:v>
                </c:pt>
                <c:pt idx="6880">
                  <c:v>132480172.30896699</c:v>
                </c:pt>
                <c:pt idx="6881">
                  <c:v>132508237.12702699</c:v>
                </c:pt>
                <c:pt idx="6882">
                  <c:v>132535976.11201</c:v>
                </c:pt>
                <c:pt idx="6883">
                  <c:v>132563389.379777</c:v>
                </c:pt>
                <c:pt idx="6884">
                  <c:v>132590477.044771</c:v>
                </c:pt>
                <c:pt idx="6885">
                  <c:v>132617239.22001298</c:v>
                </c:pt>
                <c:pt idx="6886">
                  <c:v>132643676.017112</c:v>
                </c:pt>
                <c:pt idx="6887">
                  <c:v>132669787.54626001</c:v>
                </c:pt>
                <c:pt idx="6888">
                  <c:v>132695573.916243</c:v>
                </c:pt>
                <c:pt idx="6889">
                  <c:v>132721035.23443398</c:v>
                </c:pt>
                <c:pt idx="6890">
                  <c:v>132746171.606805</c:v>
                </c:pt>
                <c:pt idx="6891">
                  <c:v>132770983.13792199</c:v>
                </c:pt>
                <c:pt idx="6892">
                  <c:v>132795469.930951</c:v>
                </c:pt>
                <c:pt idx="6893">
                  <c:v>132819632.087661</c:v>
                </c:pt>
                <c:pt idx="6894">
                  <c:v>132843469.708424</c:v>
                </c:pt>
                <c:pt idx="6895">
                  <c:v>132866982.89221799</c:v>
                </c:pt>
                <c:pt idx="6896">
                  <c:v>132890171.73662898</c:v>
                </c:pt>
                <c:pt idx="6897">
                  <c:v>132913036.33785801</c:v>
                </c:pt>
                <c:pt idx="6898">
                  <c:v>132935576.790714</c:v>
                </c:pt>
                <c:pt idx="6899">
                  <c:v>132957793.18862396</c:v>
                </c:pt>
                <c:pt idx="6900">
                  <c:v>132979685.62363198</c:v>
                </c:pt>
                <c:pt idx="6901">
                  <c:v>133001254.18640098</c:v>
                </c:pt>
                <c:pt idx="6902">
                  <c:v>133022498.96621799</c:v>
                </c:pt>
                <c:pt idx="6903">
                  <c:v>133043420.05099</c:v>
                </c:pt>
                <c:pt idx="6904">
                  <c:v>133064017.52725299</c:v>
                </c:pt>
                <c:pt idx="6905">
                  <c:v>133084291.48016801</c:v>
                </c:pt>
                <c:pt idx="6906">
                  <c:v>133104241.99352799</c:v>
                </c:pt>
                <c:pt idx="6907">
                  <c:v>133123869.149757</c:v>
                </c:pt>
                <c:pt idx="6908">
                  <c:v>133143173.029911</c:v>
                </c:pt>
                <c:pt idx="6909">
                  <c:v>133162153.71368299</c:v>
                </c:pt>
                <c:pt idx="6910">
                  <c:v>133180811.279402</c:v>
                </c:pt>
                <c:pt idx="6911">
                  <c:v>133199145.80403601</c:v>
                </c:pt>
                <c:pt idx="6912">
                  <c:v>133217157.363194</c:v>
                </c:pt>
                <c:pt idx="6913">
                  <c:v>133234846.031128</c:v>
                </c:pt>
                <c:pt idx="6914">
                  <c:v>133252211.88073398</c:v>
                </c:pt>
                <c:pt idx="6915">
                  <c:v>133269254.983551</c:v>
                </c:pt>
                <c:pt idx="6916">
                  <c:v>133285975.40977001</c:v>
                </c:pt>
                <c:pt idx="6917">
                  <c:v>133302373.228227</c:v>
                </c:pt>
                <c:pt idx="6918">
                  <c:v>133318448.50641</c:v>
                </c:pt>
                <c:pt idx="6919">
                  <c:v>133334201.310459</c:v>
                </c:pt>
                <c:pt idx="6920">
                  <c:v>133349631.70516902</c:v>
                </c:pt>
                <c:pt idx="6921">
                  <c:v>133364739.75398602</c:v>
                </c:pt>
                <c:pt idx="6922">
                  <c:v>133379525.51901799</c:v>
                </c:pt>
                <c:pt idx="6923">
                  <c:v>133393989.06102602</c:v>
                </c:pt>
                <c:pt idx="6924">
                  <c:v>133408130.43943201</c:v>
                </c:pt>
                <c:pt idx="6925">
                  <c:v>133421949.71232001</c:v>
                </c:pt>
                <c:pt idx="6926">
                  <c:v>133435446.936434</c:v>
                </c:pt>
                <c:pt idx="6927">
                  <c:v>133448622.167182</c:v>
                </c:pt>
                <c:pt idx="6928">
                  <c:v>133461475.458636</c:v>
                </c:pt>
                <c:pt idx="6929">
                  <c:v>133474006.86353399</c:v>
                </c:pt>
                <c:pt idx="6930">
                  <c:v>133486216.43328102</c:v>
                </c:pt>
                <c:pt idx="6931">
                  <c:v>133498104.217949</c:v>
                </c:pt>
                <c:pt idx="6932">
                  <c:v>133509670.26628099</c:v>
                </c:pt>
                <c:pt idx="6933">
                  <c:v>133520914.62568799</c:v>
                </c:pt>
                <c:pt idx="6934">
                  <c:v>133531837.342254</c:v>
                </c:pt>
                <c:pt idx="6935">
                  <c:v>133542438.46073498</c:v>
                </c:pt>
                <c:pt idx="6936">
                  <c:v>133552718.02455999</c:v>
                </c:pt>
                <c:pt idx="6937">
                  <c:v>133562676.07583196</c:v>
                </c:pt>
                <c:pt idx="6938">
                  <c:v>133572312.65532999</c:v>
                </c:pt>
                <c:pt idx="6939">
                  <c:v>133581627.80250898</c:v>
                </c:pt>
                <c:pt idx="6940">
                  <c:v>133590621.55550198</c:v>
                </c:pt>
                <c:pt idx="6941">
                  <c:v>133599293.95111699</c:v>
                </c:pt>
                <c:pt idx="6942">
                  <c:v>133607645.02484399</c:v>
                </c:pt>
                <c:pt idx="6943">
                  <c:v>133615674.81085098</c:v>
                </c:pt>
                <c:pt idx="6944">
                  <c:v>133623383.34198701</c:v>
                </c:pt>
                <c:pt idx="6945">
                  <c:v>133630770.649781</c:v>
                </c:pt>
                <c:pt idx="6946">
                  <c:v>133637836.76444502</c:v>
                </c:pt>
                <c:pt idx="6947">
                  <c:v>133644581.714873</c:v>
                </c:pt>
                <c:pt idx="6948">
                  <c:v>133651005.52864099</c:v>
                </c:pt>
                <c:pt idx="6949">
                  <c:v>133657108.232012</c:v>
                </c:pt>
                <c:pt idx="6950">
                  <c:v>133662889.84992802</c:v>
                </c:pt>
                <c:pt idx="6951">
                  <c:v>133668350.406022</c:v>
                </c:pt>
                <c:pt idx="6952">
                  <c:v>133673489.922608</c:v>
                </c:pt>
                <c:pt idx="6953">
                  <c:v>133678308.420687</c:v>
                </c:pt>
                <c:pt idx="6954">
                  <c:v>133682805.91994601</c:v>
                </c:pt>
                <c:pt idx="6955">
                  <c:v>133686982.43876101</c:v>
                </c:pt>
                <c:pt idx="6956">
                  <c:v>133690837.994193</c:v>
                </c:pt>
                <c:pt idx="6957">
                  <c:v>133694372.601992</c:v>
                </c:pt>
                <c:pt idx="6958">
                  <c:v>133697586.27659398</c:v>
                </c:pt>
                <c:pt idx="6959">
                  <c:v>133700479.03112602</c:v>
                </c:pt>
                <c:pt idx="6960">
                  <c:v>133703050.87740198</c:v>
                </c:pt>
                <c:pt idx="6961">
                  <c:v>133705301.82592396</c:v>
                </c:pt>
                <c:pt idx="6962">
                  <c:v>133707231.88588399</c:v>
                </c:pt>
                <c:pt idx="6963">
                  <c:v>133708841.065164</c:v>
                </c:pt>
                <c:pt idx="6964">
                  <c:v>133710129.370335</c:v>
                </c:pt>
                <c:pt idx="6965">
                  <c:v>133711096.80665699</c:v>
                </c:pt>
                <c:pt idx="6966">
                  <c:v>133711743.37808098</c:v>
                </c:pt>
                <c:pt idx="6967">
                  <c:v>133712069.087247</c:v>
                </c:pt>
                <c:pt idx="6968">
                  <c:v>133712073.93548299</c:v>
                </c:pt>
                <c:pt idx="6969">
                  <c:v>133711757.922811</c:v>
                </c:pt>
                <c:pt idx="6970">
                  <c:v>133711121.047939</c:v>
                </c:pt>
                <c:pt idx="6971">
                  <c:v>133710163.30826801</c:v>
                </c:pt>
                <c:pt idx="6972">
                  <c:v>133708884.69988699</c:v>
                </c:pt>
                <c:pt idx="6973">
                  <c:v>133707285.21757501</c:v>
                </c:pt>
                <c:pt idx="6974">
                  <c:v>133705364.85479999</c:v>
                </c:pt>
                <c:pt idx="6975">
                  <c:v>133703123.60372098</c:v>
                </c:pt>
                <c:pt idx="6976">
                  <c:v>133700561.45518599</c:v>
                </c:pt>
                <c:pt idx="6977">
                  <c:v>133697678.39873098</c:v>
                </c:pt>
                <c:pt idx="6978">
                  <c:v>133694474.422582</c:v>
                </c:pt>
                <c:pt idx="6979">
                  <c:v>133690949.513652</c:v>
                </c:pt>
                <c:pt idx="6980">
                  <c:v>133687103.65754397</c:v>
                </c:pt>
                <c:pt idx="6981">
                  <c:v>133682936.83854899</c:v>
                </c:pt>
                <c:pt idx="6982">
                  <c:v>133678449.03964299</c:v>
                </c:pt>
                <c:pt idx="6983">
                  <c:v>133673640.24249302</c:v>
                </c:pt>
                <c:pt idx="6984">
                  <c:v>133668510.427451</c:v>
                </c:pt>
                <c:pt idx="6985">
                  <c:v>133663059.57355396</c:v>
                </c:pt>
                <c:pt idx="6986">
                  <c:v>133657287.65852799</c:v>
                </c:pt>
                <c:pt idx="6987">
                  <c:v>133651194.65878201</c:v>
                </c:pt>
                <c:pt idx="6988">
                  <c:v>133644780.54941101</c:v>
                </c:pt>
                <c:pt idx="6989">
                  <c:v>133638045.30419299</c:v>
                </c:pt>
                <c:pt idx="6990">
                  <c:v>133630988.89559199</c:v>
                </c:pt>
                <c:pt idx="6991">
                  <c:v>133623611.29475398</c:v>
                </c:pt>
                <c:pt idx="6992">
                  <c:v>133615912.471505</c:v>
                </c:pt>
                <c:pt idx="6993">
                  <c:v>133607892.39435798</c:v>
                </c:pt>
                <c:pt idx="6994">
                  <c:v>133599551.03050201</c:v>
                </c:pt>
                <c:pt idx="6995">
                  <c:v>133590888.34581</c:v>
                </c:pt>
                <c:pt idx="6996">
                  <c:v>133581904.30483297</c:v>
                </c:pt>
                <c:pt idx="6997">
                  <c:v>133572598.87080099</c:v>
                </c:pt>
                <c:pt idx="6998">
                  <c:v>133562972.00562198</c:v>
                </c:pt>
                <c:pt idx="6999">
                  <c:v>133553023.66988</c:v>
                </c:pt>
                <c:pt idx="7000">
                  <c:v>133542753.82283798</c:v>
                </c:pt>
                <c:pt idx="7001">
                  <c:v>133532162.42243102</c:v>
                </c:pt>
                <c:pt idx="7002">
                  <c:v>133521249.425271</c:v>
                </c:pt>
                <c:pt idx="7003">
                  <c:v>133510014.78664199</c:v>
                </c:pt>
                <c:pt idx="7004">
                  <c:v>133498458.4605</c:v>
                </c:pt>
                <c:pt idx="7005">
                  <c:v>133486580.39947499</c:v>
                </c:pt>
                <c:pt idx="7006">
                  <c:v>133474380.55486301</c:v>
                </c:pt>
                <c:pt idx="7007">
                  <c:v>133461858.87663297</c:v>
                </c:pt>
                <c:pt idx="7008">
                  <c:v>133449015.31341901</c:v>
                </c:pt>
                <c:pt idx="7009">
                  <c:v>133435849.812525</c:v>
                </c:pt>
                <c:pt idx="7010">
                  <c:v>133422362.31991902</c:v>
                </c:pt>
                <c:pt idx="7011">
                  <c:v>133408552.780233</c:v>
                </c:pt>
                <c:pt idx="7012">
                  <c:v>133394421.13676198</c:v>
                </c:pt>
                <c:pt idx="7013">
                  <c:v>133379967.33146504</c:v>
                </c:pt>
                <c:pt idx="7014">
                  <c:v>133365191.30496</c:v>
                </c:pt>
                <c:pt idx="7015">
                  <c:v>133350092.99652401</c:v>
                </c:pt>
                <c:pt idx="7016">
                  <c:v>133334672.34409398</c:v>
                </c:pt>
                <c:pt idx="7017">
                  <c:v>133318929.284261</c:v>
                </c:pt>
                <c:pt idx="7018">
                  <c:v>133302863.75227101</c:v>
                </c:pt>
                <c:pt idx="7019">
                  <c:v>133286475.682027</c:v>
                </c:pt>
                <c:pt idx="7020">
                  <c:v>133269765.006079</c:v>
                </c:pt>
                <c:pt idx="7021">
                  <c:v>133252731.65563297</c:v>
                </c:pt>
                <c:pt idx="7022">
                  <c:v>133235375.56054099</c:v>
                </c:pt>
                <c:pt idx="7023">
                  <c:v>133217696.64930102</c:v>
                </c:pt>
                <c:pt idx="7024">
                  <c:v>133199694.84906001</c:v>
                </c:pt>
                <c:pt idx="7025">
                  <c:v>133181370.08560701</c:v>
                </c:pt>
                <c:pt idx="7026">
                  <c:v>133162722.28337401</c:v>
                </c:pt>
                <c:pt idx="7027">
                  <c:v>133143751.36543401</c:v>
                </c:pt>
                <c:pt idx="7028">
                  <c:v>133124457.25349902</c:v>
                </c:pt>
                <c:pt idx="7029">
                  <c:v>133104839.867917</c:v>
                </c:pt>
                <c:pt idx="7030">
                  <c:v>133084899.12767299</c:v>
                </c:pt>
                <c:pt idx="7031">
                  <c:v>133064634.95038502</c:v>
                </c:pt>
                <c:pt idx="7032">
                  <c:v>133044047.25230202</c:v>
                </c:pt>
                <c:pt idx="7033">
                  <c:v>133023135.94830401</c:v>
                </c:pt>
                <c:pt idx="7034">
                  <c:v>133001900.95189601</c:v>
                </c:pt>
                <c:pt idx="7035">
                  <c:v>132980342.17521098</c:v>
                </c:pt>
                <c:pt idx="7036">
                  <c:v>132958459.529007</c:v>
                </c:pt>
                <c:pt idx="7037">
                  <c:v>132936252.92266102</c:v>
                </c:pt>
                <c:pt idx="7038">
                  <c:v>132913722.264171</c:v>
                </c:pt>
                <c:pt idx="7039">
                  <c:v>132890867.460153</c:v>
                </c:pt>
                <c:pt idx="7040">
                  <c:v>132867688.41583602</c:v>
                </c:pt>
                <c:pt idx="7041">
                  <c:v>132844185.03506501</c:v>
                </c:pt>
                <c:pt idx="7042">
                  <c:v>132820357.220294</c:v>
                </c:pt>
                <c:pt idx="7043">
                  <c:v>132796204.872587</c:v>
                </c:pt>
                <c:pt idx="7044">
                  <c:v>132771727.891615</c:v>
                </c:pt>
                <c:pt idx="7045">
                  <c:v>132746926.17565097</c:v>
                </c:pt>
                <c:pt idx="7046">
                  <c:v>132721799.62157099</c:v>
                </c:pt>
                <c:pt idx="7047">
                  <c:v>132696348.12485197</c:v>
                </c:pt>
                <c:pt idx="7048">
                  <c:v>132670571.579565</c:v>
                </c:pt>
                <c:pt idx="7049">
                  <c:v>132644469.87837702</c:v>
                </c:pt>
                <c:pt idx="7050">
                  <c:v>132618042.91254702</c:v>
                </c:pt>
                <c:pt idx="7051">
                  <c:v>132591290.57192399</c:v>
                </c:pt>
                <c:pt idx="7052">
                  <c:v>132564212.74494401</c:v>
                </c:pt>
                <c:pt idx="7053">
                  <c:v>132536809.318625</c:v>
                </c:pt>
                <c:pt idx="7054">
                  <c:v>132509080.17857198</c:v>
                </c:pt>
                <c:pt idx="7055">
                  <c:v>132481025.20896302</c:v>
                </c:pt>
                <c:pt idx="7056">
                  <c:v>132452644.292556</c:v>
                </c:pt>
                <c:pt idx="7057">
                  <c:v>132423937.310682</c:v>
                </c:pt>
                <c:pt idx="7058">
                  <c:v>132394904.143244</c:v>
                </c:pt>
                <c:pt idx="7059">
                  <c:v>132365544.66871101</c:v>
                </c:pt>
                <c:pt idx="7060">
                  <c:v>132335858.764117</c:v>
                </c:pt>
                <c:pt idx="7061">
                  <c:v>132305846.305062</c:v>
                </c:pt>
                <c:pt idx="7062">
                  <c:v>132275507.16570099</c:v>
                </c:pt>
                <c:pt idx="7063">
                  <c:v>132244841.218749</c:v>
                </c:pt>
                <c:pt idx="7064">
                  <c:v>132213848.335473</c:v>
                </c:pt>
                <c:pt idx="7065">
                  <c:v>132182528.38568999</c:v>
                </c:pt>
                <c:pt idx="7066">
                  <c:v>132150881.23776601</c:v>
                </c:pt>
                <c:pt idx="7067">
                  <c:v>132118906.75861</c:v>
                </c:pt>
                <c:pt idx="7068">
                  <c:v>132086604.813673</c:v>
                </c:pt>
                <c:pt idx="7069">
                  <c:v>132053975.26694298</c:v>
                </c:pt>
                <c:pt idx="7070">
                  <c:v>132021017.98094502</c:v>
                </c:pt>
                <c:pt idx="7071">
                  <c:v>131987732.81673299</c:v>
                </c:pt>
                <c:pt idx="7072">
                  <c:v>131954119.633892</c:v>
                </c:pt>
                <c:pt idx="7073">
                  <c:v>131920178.29053</c:v>
                </c:pt>
                <c:pt idx="7074">
                  <c:v>131885908.64327702</c:v>
                </c:pt>
                <c:pt idx="7075">
                  <c:v>131851310.54728101</c:v>
                </c:pt>
                <c:pt idx="7076">
                  <c:v>131816383.856205</c:v>
                </c:pt>
                <c:pt idx="7077">
                  <c:v>131781128.42222501</c:v>
                </c:pt>
                <c:pt idx="7078">
                  <c:v>131745544.096021</c:v>
                </c:pt>
                <c:pt idx="7079">
                  <c:v>131709630.72678198</c:v>
                </c:pt>
                <c:pt idx="7080">
                  <c:v>131673388.162193</c:v>
                </c:pt>
                <c:pt idx="7081">
                  <c:v>131636816.24844001</c:v>
                </c:pt>
                <c:pt idx="7082">
                  <c:v>131599914.830199</c:v>
                </c:pt>
                <c:pt idx="7083">
                  <c:v>131562683.75063698</c:v>
                </c:pt>
                <c:pt idx="7084">
                  <c:v>131525122.85140599</c:v>
                </c:pt>
                <c:pt idx="7085">
                  <c:v>131487231.97264299</c:v>
                </c:pt>
                <c:pt idx="7086">
                  <c:v>131449010.95296001</c:v>
                </c:pt>
                <c:pt idx="7087">
                  <c:v>131410459.62944399</c:v>
                </c:pt>
                <c:pt idx="7088">
                  <c:v>131371577.83765198</c:v>
                </c:pt>
                <c:pt idx="7089">
                  <c:v>131332365.41161002</c:v>
                </c:pt>
                <c:pt idx="7090">
                  <c:v>131292822.18380198</c:v>
                </c:pt>
                <c:pt idx="7091">
                  <c:v>131252947.985174</c:v>
                </c:pt>
                <c:pt idx="7092">
                  <c:v>131212742.645126</c:v>
                </c:pt>
                <c:pt idx="7093">
                  <c:v>131172205.99150501</c:v>
                </c:pt>
                <c:pt idx="7094">
                  <c:v>131131337.85060698</c:v>
                </c:pt>
                <c:pt idx="7095">
                  <c:v>131090138.04716901</c:v>
                </c:pt>
                <c:pt idx="7096">
                  <c:v>131048606.40436502</c:v>
                </c:pt>
                <c:pt idx="7097">
                  <c:v>131006742.74380201</c:v>
                </c:pt>
                <c:pt idx="7098">
                  <c:v>130964546.88551599</c:v>
                </c:pt>
                <c:pt idx="7099">
                  <c:v>130922018.64796799</c:v>
                </c:pt>
                <c:pt idx="7100">
                  <c:v>130879157.848038</c:v>
                </c:pt>
                <c:pt idx="7101">
                  <c:v>130835964.30102198</c:v>
                </c:pt>
                <c:pt idx="7102">
                  <c:v>130792437.82062601</c:v>
                </c:pt>
                <c:pt idx="7103">
                  <c:v>130748578.21896401</c:v>
                </c:pt>
                <c:pt idx="7104">
                  <c:v>130704385.30654998</c:v>
                </c:pt>
                <c:pt idx="7105">
                  <c:v>130659858.89229502</c:v>
                </c:pt>
                <c:pt idx="7106">
                  <c:v>130614998.78350498</c:v>
                </c:pt>
                <c:pt idx="7107">
                  <c:v>130569804.785869</c:v>
                </c:pt>
                <c:pt idx="7108">
                  <c:v>130524276.70346402</c:v>
                </c:pt>
                <c:pt idx="7109">
                  <c:v>130478414.33874099</c:v>
                </c:pt>
                <c:pt idx="7110">
                  <c:v>130432217.492524</c:v>
                </c:pt>
                <c:pt idx="7111">
                  <c:v>130385685.964008</c:v>
                </c:pt>
                <c:pt idx="7112">
                  <c:v>130338819.55074801</c:v>
                </c:pt>
                <c:pt idx="7113">
                  <c:v>130291618.048659</c:v>
                </c:pt>
                <c:pt idx="7114">
                  <c:v>130244081.25200699</c:v>
                </c:pt>
                <c:pt idx="7115">
                  <c:v>130196208.95340802</c:v>
                </c:pt>
                <c:pt idx="7116">
                  <c:v>130148000.94381802</c:v>
                </c:pt>
                <c:pt idx="7117">
                  <c:v>130099457.01253298</c:v>
                </c:pt>
                <c:pt idx="7118">
                  <c:v>130050576.94717804</c:v>
                </c:pt>
                <c:pt idx="7119">
                  <c:v>130001360.53370802</c:v>
                </c:pt>
                <c:pt idx="7120">
                  <c:v>129951807.55639498</c:v>
                </c:pt>
                <c:pt idx="7121">
                  <c:v>129901917.797831</c:v>
                </c:pt>
                <c:pt idx="7122">
                  <c:v>129851691.03891602</c:v>
                </c:pt>
                <c:pt idx="7123">
                  <c:v>129801127.05885398</c:v>
                </c:pt>
                <c:pt idx="7124">
                  <c:v>129750225.63515198</c:v>
                </c:pt>
                <c:pt idx="7125">
                  <c:v>129698986.54360501</c:v>
                </c:pt>
                <c:pt idx="7126">
                  <c:v>129647409.558301</c:v>
                </c:pt>
                <c:pt idx="7127">
                  <c:v>129595494.45160602</c:v>
                </c:pt>
                <c:pt idx="7128">
                  <c:v>129543240.99416502</c:v>
                </c:pt>
                <c:pt idx="7129">
                  <c:v>129490648.95489</c:v>
                </c:pt>
                <c:pt idx="7130">
                  <c:v>129437718.100962</c:v>
                </c:pt>
                <c:pt idx="7131">
                  <c:v>129384448.197817</c:v>
                </c:pt>
                <c:pt idx="7132">
                  <c:v>129330839.00914398</c:v>
                </c:pt>
                <c:pt idx="7133">
                  <c:v>129276890.29688002</c:v>
                </c:pt>
                <c:pt idx="7134">
                  <c:v>129222601.821199</c:v>
                </c:pt>
                <c:pt idx="7135">
                  <c:v>129167973.34051098</c:v>
                </c:pt>
                <c:pt idx="7136">
                  <c:v>129113004.61145498</c:v>
                </c:pt>
                <c:pt idx="7137">
                  <c:v>129057695.388889</c:v>
                </c:pt>
                <c:pt idx="7138">
                  <c:v>129002045.42588602</c:v>
                </c:pt>
                <c:pt idx="7139">
                  <c:v>128946054.473729</c:v>
                </c:pt>
                <c:pt idx="7140">
                  <c:v>128889722.281904</c:v>
                </c:pt>
                <c:pt idx="7141">
                  <c:v>128833048.59808899</c:v>
                </c:pt>
                <c:pt idx="7142">
                  <c:v>128776033.16815399</c:v>
                </c:pt>
                <c:pt idx="7143">
                  <c:v>128718675.73615</c:v>
                </c:pt>
                <c:pt idx="7144">
                  <c:v>128660976.044304</c:v>
                </c:pt>
                <c:pt idx="7145">
                  <c:v>128602933.833012</c:v>
                </c:pt>
                <c:pt idx="7146">
                  <c:v>128544548.84083</c:v>
                </c:pt>
                <c:pt idx="7147">
                  <c:v>128485820.804473</c:v>
                </c:pt>
                <c:pt idx="7148">
                  <c:v>128426749.4588</c:v>
                </c:pt>
                <c:pt idx="7149">
                  <c:v>128367334.53681301</c:v>
                </c:pt>
                <c:pt idx="7150">
                  <c:v>128307575.769648</c:v>
                </c:pt>
                <c:pt idx="7151">
                  <c:v>128247472.886565</c:v>
                </c:pt>
                <c:pt idx="7152">
                  <c:v>128187025.61494899</c:v>
                </c:pt>
                <c:pt idx="7153">
                  <c:v>128126233.680292</c:v>
                </c:pt>
                <c:pt idx="7154">
                  <c:v>128065096.80619298</c:v>
                </c:pt>
                <c:pt idx="7155">
                  <c:v>128003614.714349</c:v>
                </c:pt>
                <c:pt idx="7156">
                  <c:v>127941787.12454599</c:v>
                </c:pt>
                <c:pt idx="7157">
                  <c:v>127879613.75465299</c:v>
                </c:pt>
                <c:pt idx="7158">
                  <c:v>127817094.32061398</c:v>
                </c:pt>
                <c:pt idx="7159">
                  <c:v>127754228.536439</c:v>
                </c:pt>
                <c:pt idx="7160">
                  <c:v>127691016.114199</c:v>
                </c:pt>
                <c:pt idx="7161">
                  <c:v>127627456.76401401</c:v>
                </c:pt>
                <c:pt idx="7162">
                  <c:v>127563550.19405098</c:v>
                </c:pt>
                <c:pt idx="7163">
                  <c:v>127499296.11051099</c:v>
                </c:pt>
                <c:pt idx="7164">
                  <c:v>127434694.217623</c:v>
                </c:pt>
                <c:pt idx="7165">
                  <c:v>127369744.21763401</c:v>
                </c:pt>
                <c:pt idx="7166">
                  <c:v>127304445.81080498</c:v>
                </c:pt>
                <c:pt idx="7167">
                  <c:v>127238798.695398</c:v>
                </c:pt>
                <c:pt idx="7168">
                  <c:v>127172802.567672</c:v>
                </c:pt>
                <c:pt idx="7169">
                  <c:v>127106457.12187</c:v>
                </c:pt>
                <c:pt idx="7170">
                  <c:v>127039762.050216</c:v>
                </c:pt>
                <c:pt idx="7171">
                  <c:v>126972717.04290099</c:v>
                </c:pt>
                <c:pt idx="7172">
                  <c:v>126905321.78807701</c:v>
                </c:pt>
                <c:pt idx="7173">
                  <c:v>126837575.97184998</c:v>
                </c:pt>
                <c:pt idx="7174">
                  <c:v>126769479.27826701</c:v>
                </c:pt>
                <c:pt idx="7175">
                  <c:v>126701031.389312</c:v>
                </c:pt>
                <c:pt idx="7176">
                  <c:v>126632231.98489298</c:v>
                </c:pt>
                <c:pt idx="7177">
                  <c:v>126563080.74283502</c:v>
                </c:pt>
                <c:pt idx="7178">
                  <c:v>126493577.33887</c:v>
                </c:pt>
                <c:pt idx="7179">
                  <c:v>126423721.44663</c:v>
                </c:pt>
                <c:pt idx="7180">
                  <c:v>126353512.737636</c:v>
                </c:pt>
                <c:pt idx="7181">
                  <c:v>126282950.88128699</c:v>
                </c:pt>
                <c:pt idx="7182">
                  <c:v>126212035.544855</c:v>
                </c:pt>
                <c:pt idx="7183">
                  <c:v>126140766.39347002</c:v>
                </c:pt>
                <c:pt idx="7184">
                  <c:v>126069143.09011802</c:v>
                </c:pt>
                <c:pt idx="7185">
                  <c:v>125997165.29562098</c:v>
                </c:pt>
                <c:pt idx="7186">
                  <c:v>125924832.66863801</c:v>
                </c:pt>
                <c:pt idx="7187">
                  <c:v>125852144.86564799</c:v>
                </c:pt>
                <c:pt idx="7188">
                  <c:v>125779101.540943</c:v>
                </c:pt>
                <c:pt idx="7189">
                  <c:v>125705702.346616</c:v>
                </c:pt>
                <c:pt idx="7190">
                  <c:v>125631946.932556</c:v>
                </c:pt>
                <c:pt idx="7191">
                  <c:v>125557834.94642901</c:v>
                </c:pt>
                <c:pt idx="7192">
                  <c:v>125483366.03367701</c:v>
                </c:pt>
                <c:pt idx="7193">
                  <c:v>125408539.83750299</c:v>
                </c:pt>
                <c:pt idx="7194">
                  <c:v>125333355.998859</c:v>
                </c:pt>
                <c:pt idx="7195">
                  <c:v>125257814.15643901</c:v>
                </c:pt>
                <c:pt idx="7196">
                  <c:v>125181913.94666801</c:v>
                </c:pt>
                <c:pt idx="7197">
                  <c:v>125105655.00368799</c:v>
                </c:pt>
                <c:pt idx="7198">
                  <c:v>125029036.959352</c:v>
                </c:pt>
                <c:pt idx="7199">
                  <c:v>124952059.44320904</c:v>
                </c:pt>
                <c:pt idx="7200">
                  <c:v>124874722.08249502</c:v>
                </c:pt>
                <c:pt idx="7201">
                  <c:v>124797024.502121</c:v>
                </c:pt>
                <c:pt idx="7202">
                  <c:v>124718966.324665</c:v>
                </c:pt>
                <c:pt idx="7203">
                  <c:v>124640547.17035501</c:v>
                </c:pt>
                <c:pt idx="7204">
                  <c:v>124561766.657061</c:v>
                </c:pt>
                <c:pt idx="7205">
                  <c:v>124482624.40028602</c:v>
                </c:pt>
                <c:pt idx="7206">
                  <c:v>124403120.01314799</c:v>
                </c:pt>
                <c:pt idx="7207">
                  <c:v>124323253.10637602</c:v>
                </c:pt>
                <c:pt idx="7208">
                  <c:v>124243023.28828999</c:v>
                </c:pt>
                <c:pt idx="7209">
                  <c:v>124162430.16479698</c:v>
                </c:pt>
                <c:pt idx="7210">
                  <c:v>124081473.33937302</c:v>
                </c:pt>
                <c:pt idx="7211">
                  <c:v>124000152.41305302</c:v>
                </c:pt>
                <c:pt idx="7212">
                  <c:v>123918466.984421</c:v>
                </c:pt>
                <c:pt idx="7213">
                  <c:v>123836416.64959502</c:v>
                </c:pt>
                <c:pt idx="7214">
                  <c:v>123754001.00221601</c:v>
                </c:pt>
                <c:pt idx="7215">
                  <c:v>123671219.633432</c:v>
                </c:pt>
                <c:pt idx="7216">
                  <c:v>123588072.131891</c:v>
                </c:pt>
                <c:pt idx="7217">
                  <c:v>123504558.08372401</c:v>
                </c:pt>
                <c:pt idx="7218">
                  <c:v>123420677.07253496</c:v>
                </c:pt>
                <c:pt idx="7219">
                  <c:v>123336428.679386</c:v>
                </c:pt>
                <c:pt idx="7220">
                  <c:v>123251812.482783</c:v>
                </c:pt>
                <c:pt idx="7221">
                  <c:v>123166828.058667</c:v>
                </c:pt>
                <c:pt idx="7222">
                  <c:v>123081474.98039602</c:v>
                </c:pt>
                <c:pt idx="7223">
                  <c:v>122995752.81873301</c:v>
                </c:pt>
                <c:pt idx="7224">
                  <c:v>122909661.141835</c:v>
                </c:pt>
                <c:pt idx="7225">
                  <c:v>122823199.515238</c:v>
                </c:pt>
                <c:pt idx="7226">
                  <c:v>122736367.501838</c:v>
                </c:pt>
                <c:pt idx="7227">
                  <c:v>122649164.66188602</c:v>
                </c:pt>
                <c:pt idx="7228">
                  <c:v>122561590.55297002</c:v>
                </c:pt>
                <c:pt idx="7229">
                  <c:v>122473644.72999601</c:v>
                </c:pt>
                <c:pt idx="7230">
                  <c:v>122385326.74518199</c:v>
                </c:pt>
                <c:pt idx="7231">
                  <c:v>122296636.148039</c:v>
                </c:pt>
                <c:pt idx="7232">
                  <c:v>122207572.485355</c:v>
                </c:pt>
                <c:pt idx="7233">
                  <c:v>122118135.30118601</c:v>
                </c:pt>
                <c:pt idx="7234">
                  <c:v>122028324.13683398</c:v>
                </c:pt>
                <c:pt idx="7235">
                  <c:v>121938138.530838</c:v>
                </c:pt>
                <c:pt idx="7236">
                  <c:v>121847578.018957</c:v>
                </c:pt>
                <c:pt idx="7237">
                  <c:v>121756642.13415296</c:v>
                </c:pt>
                <c:pt idx="7238">
                  <c:v>121665330.406578</c:v>
                </c:pt>
                <c:pt idx="7239">
                  <c:v>121573642.363556</c:v>
                </c:pt>
                <c:pt idx="7240">
                  <c:v>121481577.529572</c:v>
                </c:pt>
                <c:pt idx="7241">
                  <c:v>121389135.42625098</c:v>
                </c:pt>
                <c:pt idx="7242">
                  <c:v>121296315.572345</c:v>
                </c:pt>
                <c:pt idx="7243">
                  <c:v>121203117.48371501</c:v>
                </c:pt>
                <c:pt idx="7244">
                  <c:v>121109540.673318</c:v>
                </c:pt>
                <c:pt idx="7245">
                  <c:v>121015584.651189</c:v>
                </c:pt>
                <c:pt idx="7246">
                  <c:v>120921248.924422</c:v>
                </c:pt>
                <c:pt idx="7247">
                  <c:v>120826532.99715599</c:v>
                </c:pt>
                <c:pt idx="7248">
                  <c:v>120731436.37056099</c:v>
                </c:pt>
                <c:pt idx="7249">
                  <c:v>120635958.542814</c:v>
                </c:pt>
                <c:pt idx="7250">
                  <c:v>120540099.00908701</c:v>
                </c:pt>
                <c:pt idx="7251">
                  <c:v>120443857.26153</c:v>
                </c:pt>
                <c:pt idx="7252">
                  <c:v>120347232.78925</c:v>
                </c:pt>
                <c:pt idx="7253">
                  <c:v>120250225.078299</c:v>
                </c:pt>
                <c:pt idx="7254">
                  <c:v>120152833.61164798</c:v>
                </c:pt>
                <c:pt idx="7255">
                  <c:v>120055057.86917801</c:v>
                </c:pt>
                <c:pt idx="7256">
                  <c:v>119956897.32765499</c:v>
                </c:pt>
                <c:pt idx="7257">
                  <c:v>119858351.460719</c:v>
                </c:pt>
                <c:pt idx="7258">
                  <c:v>119759419.738856</c:v>
                </c:pt>
                <c:pt idx="7259">
                  <c:v>119660101.629389</c:v>
                </c:pt>
                <c:pt idx="7260">
                  <c:v>119560396.596452</c:v>
                </c:pt>
                <c:pt idx="7261">
                  <c:v>119460304.10097602</c:v>
                </c:pt>
                <c:pt idx="7262">
                  <c:v>119359823.600669</c:v>
                </c:pt>
                <c:pt idx="7263">
                  <c:v>119258954.54999299</c:v>
                </c:pt>
                <c:pt idx="7264">
                  <c:v>119157696.400151</c:v>
                </c:pt>
                <c:pt idx="7265">
                  <c:v>119056048.59906001</c:v>
                </c:pt>
                <c:pt idx="7266">
                  <c:v>118954010.59133902</c:v>
                </c:pt>
                <c:pt idx="7267">
                  <c:v>118851581.81828099</c:v>
                </c:pt>
                <c:pt idx="7268">
                  <c:v>118748761.717841</c:v>
                </c:pt>
                <c:pt idx="7269">
                  <c:v>118645549.72460899</c:v>
                </c:pt>
                <c:pt idx="7270">
                  <c:v>118541945.269793</c:v>
                </c:pt>
                <c:pt idx="7271">
                  <c:v>118437947.78119701</c:v>
                </c:pt>
                <c:pt idx="7272">
                  <c:v>118333556.6832</c:v>
                </c:pt>
                <c:pt idx="7273">
                  <c:v>118228771.39673798</c:v>
                </c:pt>
                <c:pt idx="7274">
                  <c:v>118123591.33927602</c:v>
                </c:pt>
                <c:pt idx="7275">
                  <c:v>118018015.92479399</c:v>
                </c:pt>
                <c:pt idx="7276">
                  <c:v>117912044.56376101</c:v>
                </c:pt>
                <c:pt idx="7277">
                  <c:v>117805676.663113</c:v>
                </c:pt>
                <c:pt idx="7278">
                  <c:v>117698911.62623098</c:v>
                </c:pt>
                <c:pt idx="7279">
                  <c:v>117591748.85292301</c:v>
                </c:pt>
                <c:pt idx="7280">
                  <c:v>117484187.73939499</c:v>
                </c:pt>
                <c:pt idx="7281">
                  <c:v>117376227.67823099</c:v>
                </c:pt>
                <c:pt idx="7282">
                  <c:v>117267868.05837202</c:v>
                </c:pt>
                <c:pt idx="7283">
                  <c:v>117159108.26509</c:v>
                </c:pt>
                <c:pt idx="7284">
                  <c:v>117049947.679967</c:v>
                </c:pt>
                <c:pt idx="7285">
                  <c:v>116940385.680867</c:v>
                </c:pt>
                <c:pt idx="7286">
                  <c:v>116830421.641918</c:v>
                </c:pt>
                <c:pt idx="7287">
                  <c:v>116720054.93348402</c:v>
                </c:pt>
                <c:pt idx="7288">
                  <c:v>116609284.922142</c:v>
                </c:pt>
                <c:pt idx="7289">
                  <c:v>116498110.97065701</c:v>
                </c:pt>
                <c:pt idx="7290">
                  <c:v>116386532.437958</c:v>
                </c:pt>
                <c:pt idx="7291">
                  <c:v>116274548.67911099</c:v>
                </c:pt>
                <c:pt idx="7292">
                  <c:v>116162159.04529701</c:v>
                </c:pt>
                <c:pt idx="7293">
                  <c:v>116049362.883783</c:v>
                </c:pt>
                <c:pt idx="7294">
                  <c:v>115936159.537898</c:v>
                </c:pt>
                <c:pt idx="7295">
                  <c:v>115822548.347009</c:v>
                </c:pt>
                <c:pt idx="7296">
                  <c:v>115708528.64648999</c:v>
                </c:pt>
                <c:pt idx="7297">
                  <c:v>115594099.767699</c:v>
                </c:pt>
                <c:pt idx="7298">
                  <c:v>115479261.03795098</c:v>
                </c:pt>
                <c:pt idx="7299">
                  <c:v>115364011.78048901</c:v>
                </c:pt>
                <c:pt idx="7300">
                  <c:v>115248351.31445998</c:v>
                </c:pt>
                <c:pt idx="7301">
                  <c:v>115132278.95488298</c:v>
                </c:pt>
                <c:pt idx="7302">
                  <c:v>115015794.01262602</c:v>
                </c:pt>
                <c:pt idx="7303">
                  <c:v>114898895.79437302</c:v>
                </c:pt>
                <c:pt idx="7304">
                  <c:v>114781583.60259998</c:v>
                </c:pt>
                <c:pt idx="7305">
                  <c:v>114663856.73554298</c:v>
                </c:pt>
                <c:pt idx="7306">
                  <c:v>114545714.48717199</c:v>
                </c:pt>
                <c:pt idx="7307">
                  <c:v>114427156.14715998</c:v>
                </c:pt>
                <c:pt idx="7308">
                  <c:v>114308181.00085199</c:v>
                </c:pt>
                <c:pt idx="7309">
                  <c:v>114188788.32923998</c:v>
                </c:pt>
                <c:pt idx="7310">
                  <c:v>114068977.40892601</c:v>
                </c:pt>
                <c:pt idx="7311">
                  <c:v>113948747.51209801</c:v>
                </c:pt>
                <c:pt idx="7312">
                  <c:v>113828097.90649602</c:v>
                </c:pt>
                <c:pt idx="7313">
                  <c:v>113707027.855381</c:v>
                </c:pt>
                <c:pt idx="7314">
                  <c:v>113585536.617506</c:v>
                </c:pt>
                <c:pt idx="7315">
                  <c:v>113463623.44708101</c:v>
                </c:pt>
                <c:pt idx="7316">
                  <c:v>113341287.593742</c:v>
                </c:pt>
                <c:pt idx="7317">
                  <c:v>113218528.30252199</c:v>
                </c:pt>
                <c:pt idx="7318">
                  <c:v>113095344.813813</c:v>
                </c:pt>
                <c:pt idx="7319">
                  <c:v>112971736.36333701</c:v>
                </c:pt>
                <c:pt idx="7320">
                  <c:v>112847702.182111</c:v>
                </c:pt>
                <c:pt idx="7321">
                  <c:v>112723241.49641602</c:v>
                </c:pt>
                <c:pt idx="7322">
                  <c:v>112598353.52775601</c:v>
                </c:pt>
                <c:pt idx="7323">
                  <c:v>112473037.492834</c:v>
                </c:pt>
                <c:pt idx="7324">
                  <c:v>112347292.603508</c:v>
                </c:pt>
                <c:pt idx="7325">
                  <c:v>112221118.066761</c:v>
                </c:pt>
                <c:pt idx="7326">
                  <c:v>112094513.084666</c:v>
                </c:pt>
                <c:pt idx="7327">
                  <c:v>111967476.85434601</c:v>
                </c:pt>
                <c:pt idx="7328">
                  <c:v>111840008.56794301</c:v>
                </c:pt>
                <c:pt idx="7329">
                  <c:v>111712107.41257602</c:v>
                </c:pt>
                <c:pt idx="7330">
                  <c:v>111583772.57031098</c:v>
                </c:pt>
                <c:pt idx="7331">
                  <c:v>111455003.21811801</c:v>
                </c:pt>
                <c:pt idx="7332">
                  <c:v>111325798.52783398</c:v>
                </c:pt>
                <c:pt idx="7333">
                  <c:v>111196157.66612798</c:v>
                </c:pt>
                <c:pt idx="7334">
                  <c:v>111066079.79446101</c:v>
                </c:pt>
                <c:pt idx="7335">
                  <c:v>110935564.06904502</c:v>
                </c:pt>
                <c:pt idx="7336">
                  <c:v>110804609.640808</c:v>
                </c:pt>
                <c:pt idx="7337">
                  <c:v>110673215.65535198</c:v>
                </c:pt>
                <c:pt idx="7338">
                  <c:v>110541381.25291</c:v>
                </c:pt>
                <c:pt idx="7339">
                  <c:v>110409105.568313</c:v>
                </c:pt>
                <c:pt idx="7340">
                  <c:v>110276387.730939</c:v>
                </c:pt>
                <c:pt idx="7341">
                  <c:v>110143226.86468299</c:v>
                </c:pt>
                <c:pt idx="7342">
                  <c:v>110009622.08790401</c:v>
                </c:pt>
                <c:pt idx="7343">
                  <c:v>109875572.51339301</c:v>
                </c:pt>
                <c:pt idx="7344">
                  <c:v>109741077.24832201</c:v>
                </c:pt>
                <c:pt idx="7345">
                  <c:v>109606135.394205</c:v>
                </c:pt>
                <c:pt idx="7346">
                  <c:v>109470746.046855</c:v>
                </c:pt>
                <c:pt idx="7347">
                  <c:v>109334908.29633699</c:v>
                </c:pt>
                <c:pt idx="7348">
                  <c:v>109198621.22692399</c:v>
                </c:pt>
                <c:pt idx="7349">
                  <c:v>109061883.91705599</c:v>
                </c:pt>
                <c:pt idx="7350">
                  <c:v>108924695.43928902</c:v>
                </c:pt>
                <c:pt idx="7351">
                  <c:v>108787054.86025198</c:v>
                </c:pt>
                <c:pt idx="7352">
                  <c:v>108648961.2406</c:v>
                </c:pt>
                <c:pt idx="7353">
                  <c:v>108510413.634965</c:v>
                </c:pt>
                <c:pt idx="7354">
                  <c:v>108371411.091914</c:v>
                </c:pt>
                <c:pt idx="7355">
                  <c:v>108231952.65389298</c:v>
                </c:pt>
                <c:pt idx="7356">
                  <c:v>108092037.35718502</c:v>
                </c:pt>
                <c:pt idx="7357">
                  <c:v>107951664.231857</c:v>
                </c:pt>
                <c:pt idx="7358">
                  <c:v>107810832.30171201</c:v>
                </c:pt>
                <c:pt idx="7359">
                  <c:v>107669540.58423901</c:v>
                </c:pt>
                <c:pt idx="7360">
                  <c:v>107527788.090561</c:v>
                </c:pt>
                <c:pt idx="7361">
                  <c:v>107385573.825385</c:v>
                </c:pt>
                <c:pt idx="7362">
                  <c:v>107242896.78694898</c:v>
                </c:pt>
                <c:pt idx="7363">
                  <c:v>107099755.96696901</c:v>
                </c:pt>
                <c:pt idx="7364">
                  <c:v>106956150.35058798</c:v>
                </c:pt>
                <c:pt idx="7365">
                  <c:v>106812078.91631901</c:v>
                </c:pt>
                <c:pt idx="7366">
                  <c:v>106667540.635997</c:v>
                </c:pt>
                <c:pt idx="7367">
                  <c:v>106522534.47471398</c:v>
                </c:pt>
                <c:pt idx="7368">
                  <c:v>106377059.390774</c:v>
                </c:pt>
                <c:pt idx="7369">
                  <c:v>106231114.33563098</c:v>
                </c:pt>
                <c:pt idx="7370">
                  <c:v>106084698.253831</c:v>
                </c:pt>
                <c:pt idx="7371">
                  <c:v>105937810.08296099</c:v>
                </c:pt>
                <c:pt idx="7372">
                  <c:v>105790448.753583</c:v>
                </c:pt>
                <c:pt idx="7373">
                  <c:v>105642613.18918</c:v>
                </c:pt>
                <c:pt idx="7374">
                  <c:v>105494302.306097</c:v>
                </c:pt>
                <c:pt idx="7375">
                  <c:v>105345515.01348001</c:v>
                </c:pt>
                <c:pt idx="7376">
                  <c:v>105196250.21321101</c:v>
                </c:pt>
                <c:pt idx="7377">
                  <c:v>105046506.799854</c:v>
                </c:pt>
                <c:pt idx="7378">
                  <c:v>104896283.660587</c:v>
                </c:pt>
                <c:pt idx="7379">
                  <c:v>104745579.67514099</c:v>
                </c:pt>
                <c:pt idx="7380">
                  <c:v>104594393.715737</c:v>
                </c:pt>
                <c:pt idx="7381">
                  <c:v>104442724.64702</c:v>
                </c:pt>
                <c:pt idx="7382">
                  <c:v>104290571.325995</c:v>
                </c:pt>
                <c:pt idx="7383">
                  <c:v>104137932.601962</c:v>
                </c:pt>
                <c:pt idx="7384">
                  <c:v>103984807.31644398</c:v>
                </c:pt>
                <c:pt idx="7385">
                  <c:v>103831194.303129</c:v>
                </c:pt>
                <c:pt idx="7386">
                  <c:v>103677092.38779299</c:v>
                </c:pt>
                <c:pt idx="7387">
                  <c:v>103522500.38823198</c:v>
                </c:pt>
                <c:pt idx="7388">
                  <c:v>103367417.114198</c:v>
                </c:pt>
                <c:pt idx="7389">
                  <c:v>103211841.367323</c:v>
                </c:pt>
                <c:pt idx="7390">
                  <c:v>103055771.94104801</c:v>
                </c:pt>
                <c:pt idx="7391">
                  <c:v>102899207.62055099</c:v>
                </c:pt>
                <c:pt idx="7392">
                  <c:v>102742147.18267401</c:v>
                </c:pt>
                <c:pt idx="7393">
                  <c:v>102584589.39584899</c:v>
                </c:pt>
                <c:pt idx="7394">
                  <c:v>102426533.02002299</c:v>
                </c:pt>
                <c:pt idx="7395">
                  <c:v>102267976.80658101</c:v>
                </c:pt>
                <c:pt idx="7396">
                  <c:v>102108919.49826801</c:v>
                </c:pt>
                <c:pt idx="7397">
                  <c:v>101949359.82911301</c:v>
                </c:pt>
                <c:pt idx="7398">
                  <c:v>101789296.52435198</c:v>
                </c:pt>
                <c:pt idx="7399">
                  <c:v>101628728.30034301</c:v>
                </c:pt>
                <c:pt idx="7400">
                  <c:v>101467653.864489</c:v>
                </c:pt>
                <c:pt idx="7401">
                  <c:v>101306071.91515498</c:v>
                </c:pt>
                <c:pt idx="7402">
                  <c:v>101143981.14158602</c:v>
                </c:pt>
                <c:pt idx="7403">
                  <c:v>100981380.223823</c:v>
                </c:pt>
                <c:pt idx="7404">
                  <c:v>100818267.832615</c:v>
                </c:pt>
                <c:pt idx="7405">
                  <c:v>100654642.629338</c:v>
                </c:pt>
                <c:pt idx="7406">
                  <c:v>100490503.26590602</c:v>
                </c:pt>
                <c:pt idx="7407">
                  <c:v>100325848.38468198</c:v>
                </c:pt>
                <c:pt idx="7408">
                  <c:v>100160676.61838901</c:v>
                </c:pt>
                <c:pt idx="7409">
                  <c:v>99994986.590020001</c:v>
                </c:pt>
                <c:pt idx="7410">
                  <c:v>99828776.912745997</c:v>
                </c:pt>
                <c:pt idx="7411">
                  <c:v>99662046.18982698</c:v>
                </c:pt>
                <c:pt idx="7412">
                  <c:v>99494793.014512986</c:v>
                </c:pt>
                <c:pt idx="7413">
                  <c:v>99327015.969949007</c:v>
                </c:pt>
                <c:pt idx="7414">
                  <c:v>99158713.629086003</c:v>
                </c:pt>
                <c:pt idx="7415">
                  <c:v>98989884.554573983</c:v>
                </c:pt>
                <c:pt idx="7416">
                  <c:v>98820527.298671007</c:v>
                </c:pt>
                <c:pt idx="7417">
                  <c:v>98650640.403137013</c:v>
                </c:pt>
                <c:pt idx="7418">
                  <c:v>98480222.399138004</c:v>
                </c:pt>
                <c:pt idx="7419">
                  <c:v>98309271.807139978</c:v>
                </c:pt>
                <c:pt idx="7420">
                  <c:v>98137787.136804983</c:v>
                </c:pt>
                <c:pt idx="7421">
                  <c:v>97965766.886889979</c:v>
                </c:pt>
                <c:pt idx="7422">
                  <c:v>97793209.545133978</c:v>
                </c:pt>
                <c:pt idx="7423">
                  <c:v>97620113.588153988</c:v>
                </c:pt>
                <c:pt idx="7424">
                  <c:v>97446477.481336996</c:v>
                </c:pt>
                <c:pt idx="7425">
                  <c:v>97272299.678722978</c:v>
                </c:pt>
                <c:pt idx="7426">
                  <c:v>97097578.622897983</c:v>
                </c:pt>
                <c:pt idx="7427">
                  <c:v>96922312.744881004</c:v>
                </c:pt>
                <c:pt idx="7428">
                  <c:v>96746500.464002982</c:v>
                </c:pt>
                <c:pt idx="7429">
                  <c:v>96570140.187793985</c:v>
                </c:pt>
                <c:pt idx="7430">
                  <c:v>96393230.311865017</c:v>
                </c:pt>
                <c:pt idx="7431">
                  <c:v>96215769.21978502</c:v>
                </c:pt>
                <c:pt idx="7432">
                  <c:v>96037755.282962993</c:v>
                </c:pt>
                <c:pt idx="7433">
                  <c:v>95859186.860520989</c:v>
                </c:pt>
                <c:pt idx="7434">
                  <c:v>95680062.299171016</c:v>
                </c:pt>
                <c:pt idx="7435">
                  <c:v>95500379.933090016</c:v>
                </c:pt>
                <c:pt idx="7436">
                  <c:v>95320138.083785996</c:v>
                </c:pt>
                <c:pt idx="7437">
                  <c:v>95139335.059974998</c:v>
                </c:pt>
                <c:pt idx="7438">
                  <c:v>94957969.157442987</c:v>
                </c:pt>
                <c:pt idx="7439">
                  <c:v>94776038.658914983</c:v>
                </c:pt>
                <c:pt idx="7440">
                  <c:v>94593541.833919004</c:v>
                </c:pt>
                <c:pt idx="7441">
                  <c:v>94410476.938648999</c:v>
                </c:pt>
                <c:pt idx="7442">
                  <c:v>94226842.215823978</c:v>
                </c:pt>
                <c:pt idx="7443">
                  <c:v>94042635.894548967</c:v>
                </c:pt>
                <c:pt idx="7444">
                  <c:v>93857856.190169007</c:v>
                </c:pt>
                <c:pt idx="7445">
                  <c:v>93672501.304123983</c:v>
                </c:pt>
                <c:pt idx="7446">
                  <c:v>93486569.423805997</c:v>
                </c:pt>
                <c:pt idx="7447">
                  <c:v>93300058.722402006</c:v>
                </c:pt>
                <c:pt idx="7448">
                  <c:v>93112967.358747989</c:v>
                </c:pt>
                <c:pt idx="7449">
                  <c:v>92925293.477173999</c:v>
                </c:pt>
                <c:pt idx="7450">
                  <c:v>92737035.207346007</c:v>
                </c:pt>
                <c:pt idx="7451">
                  <c:v>92548190.664111987</c:v>
                </c:pt>
                <c:pt idx="7452">
                  <c:v>92358757.947337016</c:v>
                </c:pt>
                <c:pt idx="7453">
                  <c:v>92168735.141741991</c:v>
                </c:pt>
                <c:pt idx="7454">
                  <c:v>91978120.316739991</c:v>
                </c:pt>
                <c:pt idx="7455">
                  <c:v>91786911.526267007</c:v>
                </c:pt>
                <c:pt idx="7456">
                  <c:v>91595106.808611989</c:v>
                </c:pt>
                <c:pt idx="7457">
                  <c:v>91402704.186246991</c:v>
                </c:pt>
                <c:pt idx="7458">
                  <c:v>91209701.665647984</c:v>
                </c:pt>
                <c:pt idx="7459">
                  <c:v>91016097.237120003</c:v>
                </c:pt>
                <c:pt idx="7460">
                  <c:v>90821888.874617964</c:v>
                </c:pt>
                <c:pt idx="7461">
                  <c:v>90627074.53556098</c:v>
                </c:pt>
                <c:pt idx="7462">
                  <c:v>90431652.160647988</c:v>
                </c:pt>
                <c:pt idx="7463">
                  <c:v>90235619.673672989</c:v>
                </c:pt>
                <c:pt idx="7464">
                  <c:v>90038974.981325015</c:v>
                </c:pt>
                <c:pt idx="7465">
                  <c:v>89841715.973004982</c:v>
                </c:pt>
                <c:pt idx="7466">
                  <c:v>89643840.520621985</c:v>
                </c:pt>
                <c:pt idx="7467">
                  <c:v>89445346.478393003</c:v>
                </c:pt>
                <c:pt idx="7468">
                  <c:v>89246231.682645991</c:v>
                </c:pt>
                <c:pt idx="7469">
                  <c:v>89046493.951607004</c:v>
                </c:pt>
                <c:pt idx="7470">
                  <c:v>88846131.085195005</c:v>
                </c:pt>
                <c:pt idx="7471">
                  <c:v>88645140.86480999</c:v>
                </c:pt>
                <c:pt idx="7472">
                  <c:v>88443521.053113982</c:v>
                </c:pt>
                <c:pt idx="7473">
                  <c:v>88241269.393815994</c:v>
                </c:pt>
                <c:pt idx="7474">
                  <c:v>88038383.611448005</c:v>
                </c:pt>
                <c:pt idx="7475">
                  <c:v>87834861.411137015</c:v>
                </c:pt>
                <c:pt idx="7476">
                  <c:v>87630700.478379995</c:v>
                </c:pt>
                <c:pt idx="7477">
                  <c:v>87425898.478809983</c:v>
                </c:pt>
                <c:pt idx="7478">
                  <c:v>87220453.05795598</c:v>
                </c:pt>
                <c:pt idx="7479">
                  <c:v>87014361.841007993</c:v>
                </c:pt>
                <c:pt idx="7480">
                  <c:v>86807622.432568014</c:v>
                </c:pt>
                <c:pt idx="7481">
                  <c:v>86600232.416407019</c:v>
                </c:pt>
                <c:pt idx="7482">
                  <c:v>86392189.35521099</c:v>
                </c:pt>
                <c:pt idx="7483">
                  <c:v>86183490.790322006</c:v>
                </c:pt>
                <c:pt idx="7484">
                  <c:v>85974134.241483018</c:v>
                </c:pt>
                <c:pt idx="7485">
                  <c:v>85764117.206571981</c:v>
                </c:pt>
                <c:pt idx="7486">
                  <c:v>85553437.161333978</c:v>
                </c:pt>
                <c:pt idx="7487">
                  <c:v>85342091.559106007</c:v>
                </c:pt>
                <c:pt idx="7488">
                  <c:v>85130077.830541983</c:v>
                </c:pt>
                <c:pt idx="7489">
                  <c:v>84917393.383331999</c:v>
                </c:pt>
                <c:pt idx="7490">
                  <c:v>84704035.60191299</c:v>
                </c:pt>
                <c:pt idx="7491">
                  <c:v>84490001.847182006</c:v>
                </c:pt>
                <c:pt idx="7492">
                  <c:v>84275289.456193</c:v>
                </c:pt>
                <c:pt idx="7493">
                  <c:v>84059895.741866022</c:v>
                </c:pt>
                <c:pt idx="7494">
                  <c:v>83843817.992672995</c:v>
                </c:pt>
                <c:pt idx="7495">
                  <c:v>83627053.472330004</c:v>
                </c:pt>
                <c:pt idx="7496">
                  <c:v>83409599.419484019</c:v>
                </c:pt>
                <c:pt idx="7497">
                  <c:v>83191453.047385022</c:v>
                </c:pt>
                <c:pt idx="7498">
                  <c:v>82972611.543566018</c:v>
                </c:pt>
                <c:pt idx="7499">
                  <c:v>82753072.069506004</c:v>
                </c:pt>
                <c:pt idx="7500">
                  <c:v>82532831.760293007</c:v>
                </c:pt>
                <c:pt idx="7501">
                  <c:v>82311887.724281982</c:v>
                </c:pt>
                <c:pt idx="7502">
                  <c:v>82090237.042742983</c:v>
                </c:pt>
                <c:pt idx="7503">
                  <c:v>81867876.769507006</c:v>
                </c:pt>
                <c:pt idx="7504">
                  <c:v>81644803.930601001</c:v>
                </c:pt>
                <c:pt idx="7505">
                  <c:v>81421015.523884982</c:v>
                </c:pt>
                <c:pt idx="7506">
                  <c:v>81196508.518674001</c:v>
                </c:pt>
                <c:pt idx="7507">
                  <c:v>80971279.855354965</c:v>
                </c:pt>
                <c:pt idx="7508">
                  <c:v>80745326.445003003</c:v>
                </c:pt>
                <c:pt idx="7509">
                  <c:v>80518645.168983981</c:v>
                </c:pt>
                <c:pt idx="7510">
                  <c:v>80291232.878555983</c:v>
                </c:pt>
                <c:pt idx="7511">
                  <c:v>80063086.394455999</c:v>
                </c:pt>
                <c:pt idx="7512">
                  <c:v>79834202.506485015</c:v>
                </c:pt>
                <c:pt idx="7513">
                  <c:v>79604577.973087996</c:v>
                </c:pt>
                <c:pt idx="7514">
                  <c:v>79374209.52091898</c:v>
                </c:pt>
                <c:pt idx="7515">
                  <c:v>79143093.844402</c:v>
                </c:pt>
                <c:pt idx="7516">
                  <c:v>78911227.605287001</c:v>
                </c:pt>
                <c:pt idx="7517">
                  <c:v>78678607.432190016</c:v>
                </c:pt>
                <c:pt idx="7518">
                  <c:v>78445229.920133978</c:v>
                </c:pt>
                <c:pt idx="7519">
                  <c:v>78211091.630074978</c:v>
                </c:pt>
                <c:pt idx="7520">
                  <c:v>77976189.088422</c:v>
                </c:pt>
                <c:pt idx="7521">
                  <c:v>77740518.786544964</c:v>
                </c:pt>
                <c:pt idx="7522">
                  <c:v>77504077.18028</c:v>
                </c:pt>
                <c:pt idx="7523">
                  <c:v>77266860.689418003</c:v>
                </c:pt>
                <c:pt idx="7524">
                  <c:v>77028865.697187006</c:v>
                </c:pt>
                <c:pt idx="7525">
                  <c:v>76790088.549728006</c:v>
                </c:pt>
                <c:pt idx="7526">
                  <c:v>76550525.555552974</c:v>
                </c:pt>
                <c:pt idx="7527">
                  <c:v>76310172.985001981</c:v>
                </c:pt>
                <c:pt idx="7528">
                  <c:v>76069027.069681004</c:v>
                </c:pt>
                <c:pt idx="7529">
                  <c:v>75827084.001894981</c:v>
                </c:pt>
                <c:pt idx="7530">
                  <c:v>75584339.934070006</c:v>
                </c:pt>
                <c:pt idx="7531">
                  <c:v>75340790.978156999</c:v>
                </c:pt>
                <c:pt idx="7532">
                  <c:v>75096433.205035001</c:v>
                </c:pt>
                <c:pt idx="7533">
                  <c:v>74851262.643892005</c:v>
                </c:pt>
                <c:pt idx="7534">
                  <c:v>74605275.281603992</c:v>
                </c:pt>
                <c:pt idx="7535">
                  <c:v>74358467.062090993</c:v>
                </c:pt>
                <c:pt idx="7536">
                  <c:v>74110833.88566798</c:v>
                </c:pt>
                <c:pt idx="7537">
                  <c:v>73862371.608383</c:v>
                </c:pt>
                <c:pt idx="7538">
                  <c:v>73613076.041336015</c:v>
                </c:pt>
                <c:pt idx="7539">
                  <c:v>73362942.949990019</c:v>
                </c:pt>
                <c:pt idx="7540">
                  <c:v>73111968.053462997</c:v>
                </c:pt>
                <c:pt idx="7541">
                  <c:v>72860147.023815006</c:v>
                </c:pt>
                <c:pt idx="7542">
                  <c:v>72607475.485309005</c:v>
                </c:pt>
                <c:pt idx="7543">
                  <c:v>72353949.013659999</c:v>
                </c:pt>
                <c:pt idx="7544">
                  <c:v>72099563.135278001</c:v>
                </c:pt>
                <c:pt idx="7545">
                  <c:v>71844313.32648398</c:v>
                </c:pt>
                <c:pt idx="7546">
                  <c:v>71588195.012711003</c:v>
                </c:pt>
                <c:pt idx="7547">
                  <c:v>71331203.567696005</c:v>
                </c:pt>
                <c:pt idx="7548">
                  <c:v>71073334.312647998</c:v>
                </c:pt>
                <c:pt idx="7549">
                  <c:v>70814582.515403003</c:v>
                </c:pt>
                <c:pt idx="7550">
                  <c:v>70554943.389554992</c:v>
                </c:pt>
                <c:pt idx="7551">
                  <c:v>70294412.093576014</c:v>
                </c:pt>
                <c:pt idx="7552">
                  <c:v>70032983.729911998</c:v>
                </c:pt>
                <c:pt idx="7553">
                  <c:v>69770653.344062999</c:v>
                </c:pt>
                <c:pt idx="7554">
                  <c:v>69507415.923640981</c:v>
                </c:pt>
                <c:pt idx="7555">
                  <c:v>69243266.397406995</c:v>
                </c:pt>
                <c:pt idx="7556">
                  <c:v>68978199.63428998</c:v>
                </c:pt>
                <c:pt idx="7557">
                  <c:v>68712210.442383021</c:v>
                </c:pt>
                <c:pt idx="7558">
                  <c:v>68445293.567917004</c:v>
                </c:pt>
                <c:pt idx="7559">
                  <c:v>68177443.694209978</c:v>
                </c:pt>
                <c:pt idx="7560">
                  <c:v>67908655.440598994</c:v>
                </c:pt>
                <c:pt idx="7561">
                  <c:v>67638923.361340001</c:v>
                </c:pt>
                <c:pt idx="7562">
                  <c:v>67368241.944491014</c:v>
                </c:pt>
                <c:pt idx="7563">
                  <c:v>67096605.610765994</c:v>
                </c:pt>
                <c:pt idx="7564">
                  <c:v>66824008.712361991</c:v>
                </c:pt>
                <c:pt idx="7565">
                  <c:v>66550445.531763002</c:v>
                </c:pt>
                <c:pt idx="7566">
                  <c:v>66275910.280513003</c:v>
                </c:pt>
                <c:pt idx="7567">
                  <c:v>66000397.097965002</c:v>
                </c:pt>
                <c:pt idx="7568">
                  <c:v>65723900.049994007</c:v>
                </c:pt>
                <c:pt idx="7569">
                  <c:v>65446413.127691008</c:v>
                </c:pt>
                <c:pt idx="7570">
                  <c:v>65167930.246015996</c:v>
                </c:pt>
                <c:pt idx="7571">
                  <c:v>64888445.242425993</c:v>
                </c:pt>
                <c:pt idx="7572">
                  <c:v>64607951.875467002</c:v>
                </c:pt>
                <c:pt idx="7573">
                  <c:v>64326443.823338002</c:v>
                </c:pt>
                <c:pt idx="7574">
                  <c:v>64043914.682410993</c:v>
                </c:pt>
                <c:pt idx="7575">
                  <c:v>63760357.965728</c:v>
                </c:pt>
                <c:pt idx="7576">
                  <c:v>63475767.101450011</c:v>
                </c:pt>
                <c:pt idx="7577">
                  <c:v>63190135.431281</c:v>
                </c:pt>
                <c:pt idx="7578">
                  <c:v>62903456.208838008</c:v>
                </c:pt>
                <c:pt idx="7579">
                  <c:v>62615722.598001003</c:v>
                </c:pt>
                <c:pt idx="7580">
                  <c:v>62326927.671200007</c:v>
                </c:pt>
                <c:pt idx="7581">
                  <c:v>62037064.407678999</c:v>
                </c:pt>
                <c:pt idx="7582">
                  <c:v>61746125.691708006</c:v>
                </c:pt>
                <c:pt idx="7583">
                  <c:v>61454104.310747996</c:v>
                </c:pt>
                <c:pt idx="7584">
                  <c:v>61160992.953577995</c:v>
                </c:pt>
                <c:pt idx="7585">
                  <c:v>60866784.208366998</c:v>
                </c:pt>
                <c:pt idx="7586">
                  <c:v>60571470.560702004</c:v>
                </c:pt>
                <c:pt idx="7587">
                  <c:v>60275044.391564004</c:v>
                </c:pt>
                <c:pt idx="7588">
                  <c:v>59977497.975251004</c:v>
                </c:pt>
                <c:pt idx="7589">
                  <c:v>59678823.477248006</c:v>
                </c:pt>
                <c:pt idx="7590">
                  <c:v>59379012.952045992</c:v>
                </c:pt>
                <c:pt idx="7591">
                  <c:v>59078058.340897001</c:v>
                </c:pt>
                <c:pt idx="7592">
                  <c:v>58775951.469512001</c:v>
                </c:pt>
                <c:pt idx="7593">
                  <c:v>58472684.045705996</c:v>
                </c:pt>
                <c:pt idx="7594">
                  <c:v>58168247.656966992</c:v>
                </c:pt>
                <c:pt idx="7595">
                  <c:v>57862633.767972998</c:v>
                </c:pt>
                <c:pt idx="7596">
                  <c:v>57555833.718033008</c:v>
                </c:pt>
                <c:pt idx="7597">
                  <c:v>57247838.718468003</c:v>
                </c:pt>
                <c:pt idx="7598">
                  <c:v>56938639.849908002</c:v>
                </c:pt>
                <c:pt idx="7599">
                  <c:v>56628228.059528999</c:v>
                </c:pt>
                <c:pt idx="7600">
                  <c:v>56316594.158206999</c:v>
                </c:pt>
                <c:pt idx="7601">
                  <c:v>56003728.817590997</c:v>
                </c:pt>
                <c:pt idx="7602">
                  <c:v>55689622.567104004</c:v>
                </c:pt>
                <c:pt idx="7603">
                  <c:v>55374265.790847011</c:v>
                </c:pt>
                <c:pt idx="7604">
                  <c:v>55057648.724431008</c:v>
                </c:pt>
                <c:pt idx="7605">
                  <c:v>54739761.451705992</c:v>
                </c:pt>
                <c:pt idx="7606">
                  <c:v>54420593.901404999</c:v>
                </c:pt>
                <c:pt idx="7607">
                  <c:v>54100135.843690999</c:v>
                </c:pt>
                <c:pt idx="7608">
                  <c:v>53778376.886598997</c:v>
                </c:pt>
                <c:pt idx="7609">
                  <c:v>53455306.472384989</c:v>
                </c:pt>
                <c:pt idx="7610">
                  <c:v>53130913.873758994</c:v>
                </c:pt>
                <c:pt idx="7611">
                  <c:v>52805188.190012999</c:v>
                </c:pt>
                <c:pt idx="7612">
                  <c:v>52478118.343033001</c:v>
                </c:pt>
                <c:pt idx="7613">
                  <c:v>52149693.073192999</c:v>
                </c:pt>
                <c:pt idx="7614">
                  <c:v>51819900.935130008</c:v>
                </c:pt>
                <c:pt idx="7615">
                  <c:v>51488730.293384999</c:v>
                </c:pt>
                <c:pt idx="7616">
                  <c:v>51156169.317916989</c:v>
                </c:pt>
                <c:pt idx="7617">
                  <c:v>50822205.979483001</c:v>
                </c:pt>
                <c:pt idx="7618">
                  <c:v>50486828.044869997</c:v>
                </c:pt>
                <c:pt idx="7619">
                  <c:v>50150023.071988001</c:v>
                </c:pt>
                <c:pt idx="7620">
                  <c:v>49811778.404804997</c:v>
                </c:pt>
                <c:pt idx="7621">
                  <c:v>49472081.168127008</c:v>
                </c:pt>
                <c:pt idx="7622">
                  <c:v>49130918.262219004</c:v>
                </c:pt>
                <c:pt idx="7623">
                  <c:v>48788276.357243001</c:v>
                </c:pt>
                <c:pt idx="7624">
                  <c:v>48444141.887538999</c:v>
                </c:pt>
                <c:pt idx="7625">
                  <c:v>48098501.045705996</c:v>
                </c:pt>
                <c:pt idx="7626">
                  <c:v>47751339.776502997</c:v>
                </c:pt>
                <c:pt idx="7627">
                  <c:v>47402643.770552002</c:v>
                </c:pt>
                <c:pt idx="7628">
                  <c:v>47052398.457833998</c:v>
                </c:pt>
                <c:pt idx="7629">
                  <c:v>46700589.000971995</c:v>
                </c:pt>
                <c:pt idx="7630">
                  <c:v>46347200.288299009</c:v>
                </c:pt>
                <c:pt idx="7631">
                  <c:v>45992216.926688999</c:v>
                </c:pt>
                <c:pt idx="7632">
                  <c:v>45635623.234156005</c:v>
                </c:pt>
                <c:pt idx="7633">
                  <c:v>45277403.232202001</c:v>
                </c:pt>
                <c:pt idx="7634">
                  <c:v>44917540.637908004</c:v>
                </c:pt>
                <c:pt idx="7635">
                  <c:v>44556018.855756991</c:v>
                </c:pt>
                <c:pt idx="7636">
                  <c:v>44192820.969181001</c:v>
                </c:pt>
                <c:pt idx="7637">
                  <c:v>43827929.731816001</c:v>
                </c:pt>
                <c:pt idx="7638">
                  <c:v>43461327.558453999</c:v>
                </c:pt>
                <c:pt idx="7639">
                  <c:v>43092996.515689</c:v>
                </c:pt>
                <c:pt idx="7640">
                  <c:v>42722918.312228993</c:v>
                </c:pt>
                <c:pt idx="7641">
                  <c:v>42351074.288872004</c:v>
                </c:pt>
                <c:pt idx="7642">
                  <c:v>41977445.408132002</c:v>
                </c:pt>
                <c:pt idx="7643">
                  <c:v>41602012.243490003</c:v>
                </c:pt>
                <c:pt idx="7644">
                  <c:v>41224754.968274005</c:v>
                </c:pt>
                <c:pt idx="7645">
                  <c:v>40845653.344130002</c:v>
                </c:pt>
                <c:pt idx="7646">
                  <c:v>40464686.709082998</c:v>
                </c:pt>
                <c:pt idx="7647">
                  <c:v>40081833.965172</c:v>
                </c:pt>
                <c:pt idx="7648">
                  <c:v>39697073.565628007</c:v>
                </c:pt>
                <c:pt idx="7649">
                  <c:v>39310383.501589999</c:v>
                </c:pt>
                <c:pt idx="7650">
                  <c:v>38921741.288332999</c:v>
                </c:pt>
                <c:pt idx="7651">
                  <c:v>38531123.950989991</c:v>
                </c:pt>
                <c:pt idx="7652">
                  <c:v>38138508.009748004</c:v>
                </c:pt>
                <c:pt idx="7653">
                  <c:v>37743869.464498006</c:v>
                </c:pt>
                <c:pt idx="7654">
                  <c:v>37347183.778909005</c:v>
                </c:pt>
                <c:pt idx="7655">
                  <c:v>36948425.863917001</c:v>
                </c:pt>
                <c:pt idx="7656">
                  <c:v>36547570.060591005</c:v>
                </c:pt>
                <c:pt idx="7657">
                  <c:v>36144590.122361995</c:v>
                </c:pt>
                <c:pt idx="7658">
                  <c:v>35739459.196583003</c:v>
                </c:pt>
                <c:pt idx="7659">
                  <c:v>35332149.805401996</c:v>
                </c:pt>
                <c:pt idx="7660">
                  <c:v>34922633.825916</c:v>
                </c:pt>
                <c:pt idx="7661">
                  <c:v>34510882.469572999</c:v>
                </c:pt>
                <c:pt idx="7662">
                  <c:v>34096866.260815002</c:v>
                </c:pt>
                <c:pt idx="7663">
                  <c:v>33680555.014909998</c:v>
                </c:pt>
                <c:pt idx="7664">
                  <c:v>33261917.814965002</c:v>
                </c:pt>
                <c:pt idx="7665">
                  <c:v>32840922.988078997</c:v>
                </c:pt>
                <c:pt idx="7666">
                  <c:v>32417538.080619995</c:v>
                </c:pt>
                <c:pt idx="7667">
                  <c:v>31991729.832585003</c:v>
                </c:pt>
                <c:pt idx="7668">
                  <c:v>31563464.151030999</c:v>
                </c:pt>
                <c:pt idx="7669">
                  <c:v>31132706.082548995</c:v>
                </c:pt>
                <c:pt idx="7670">
                  <c:v>30699419.784748998</c:v>
                </c:pt>
                <c:pt idx="7671">
                  <c:v>30263568.496748995</c:v>
                </c:pt>
                <c:pt idx="7672">
                  <c:v>29825114.508644</c:v>
                </c:pt>
                <c:pt idx="7673">
                  <c:v>29384019.129942</c:v>
                </c:pt>
                <c:pt idx="7674">
                  <c:v>28940242.656960003</c:v>
                </c:pt>
                <c:pt idx="7675">
                  <c:v>28493744.339181002</c:v>
                </c:pt>
                <c:pt idx="7676">
                  <c:v>28044482.344581999</c:v>
                </c:pt>
                <c:pt idx="7677">
                  <c:v>27592413.723932996</c:v>
                </c:pt>
                <c:pt idx="7678">
                  <c:v>27137494.374118</c:v>
                </c:pt>
                <c:pt idx="7679">
                  <c:v>26679679.000512</c:v>
                </c:pt>
                <c:pt idx="7680">
                  <c:v>26218921.078460999</c:v>
                </c:pt>
                <c:pt idx="7681">
                  <c:v>25755172.813979998</c:v>
                </c:pt>
                <c:pt idx="7682">
                  <c:v>25288385.103742</c:v>
                </c:pt>
                <c:pt idx="7683">
                  <c:v>24818507.494522005</c:v>
                </c:pt>
                <c:pt idx="7684">
                  <c:v>24345488.142269</c:v>
                </c:pt>
                <c:pt idx="7685">
                  <c:v>23869273.771026</c:v>
                </c:pt>
                <c:pt idx="7686">
                  <c:v>23389809.631976001</c:v>
                </c:pt>
                <c:pt idx="7687">
                  <c:v>22907039.462966997</c:v>
                </c:pt>
                <c:pt idx="7688">
                  <c:v>22420905.448936</c:v>
                </c:pt>
                <c:pt idx="7689">
                  <c:v>21931348.183756001</c:v>
                </c:pt>
                <c:pt idx="7690">
                  <c:v>21438306.634143002</c:v>
                </c:pt>
                <c:pt idx="7691">
                  <c:v>20941718.106407005</c:v>
                </c:pt>
                <c:pt idx="7692">
                  <c:v>20441518.216991998</c:v>
                </c:pt>
                <c:pt idx="7693">
                  <c:v>19937640.867959</c:v>
                </c:pt>
                <c:pt idx="7694">
                  <c:v>19430018.228828002</c:v>
                </c:pt>
                <c:pt idx="7695">
                  <c:v>18918580.726473995</c:v>
                </c:pt>
                <c:pt idx="7696">
                  <c:v>18403257.045166001</c:v>
                </c:pt>
                <c:pt idx="7697">
                  <c:v>17883974.139261998</c:v>
                </c:pt>
                <c:pt idx="7698">
                  <c:v>17360657.261657998</c:v>
                </c:pt>
                <c:pt idx="7699">
                  <c:v>16833230.011709999</c:v>
                </c:pt>
                <c:pt idx="7700">
                  <c:v>16301614.407229997</c:v>
                </c:pt>
                <c:pt idx="7701">
                  <c:v>15765730.986121997</c:v>
                </c:pt>
                <c:pt idx="7702">
                  <c:v>15225498.944507997</c:v>
                </c:pt>
                <c:pt idx="7703">
                  <c:v>14680836.31972</c:v>
                </c:pt>
                <c:pt idx="7704">
                  <c:v>14131660.228479998</c:v>
                </c:pt>
                <c:pt idx="7705">
                  <c:v>13577887.172948999</c:v>
                </c:pt>
                <c:pt idx="7706">
                  <c:v>13019433.430339998</c:v>
                </c:pt>
                <c:pt idx="7707">
                  <c:v>12456215.545514001</c:v>
                </c:pt>
                <c:pt idx="7708">
                  <c:v>11888150.950706001</c:v>
                </c:pt>
                <c:pt idx="7709">
                  <c:v>11315158.742439998</c:v>
                </c:pt>
                <c:pt idx="7710">
                  <c:v>10737160.653262002</c:v>
                </c:pt>
                <c:pt idx="7711">
                  <c:v>10154082.265489999</c:v>
                </c:pt>
                <c:pt idx="7712">
                  <c:v>9565854.5264339969</c:v>
                </c:pt>
                <c:pt idx="7713">
                  <c:v>8972415.6402839981</c:v>
                </c:pt>
                <c:pt idx="7714">
                  <c:v>8373713.4321410013</c:v>
                </c:pt>
                <c:pt idx="7715">
                  <c:v>7769708.3059109999</c:v>
                </c:pt>
                <c:pt idx="7716">
                  <c:v>7160376.9519760003</c:v>
                </c:pt>
                <c:pt idx="7717">
                  <c:v>6545717.0051299995</c:v>
                </c:pt>
                <c:pt idx="7718">
                  <c:v>5925752.9118440002</c:v>
                </c:pt>
                <c:pt idx="7719">
                  <c:v>5300543.3429980008</c:v>
                </c:pt>
                <c:pt idx="7720">
                  <c:v>4670190.5901640002</c:v>
                </c:pt>
                <c:pt idx="7721">
                  <c:v>4034852.5186149995</c:v>
                </c:pt>
                <c:pt idx="7722">
                  <c:v>3394757.8298249999</c:v>
                </c:pt>
                <c:pt idx="7723">
                  <c:v>2750225.6248590001</c:v>
                </c:pt>
                <c:pt idx="7724">
                  <c:v>2101690.5769729996</c:v>
                </c:pt>
                <c:pt idx="7725">
                  <c:v>1449735.440496</c:v>
                </c:pt>
                <c:pt idx="7726">
                  <c:v>795133.17139899987</c:v>
                </c:pt>
                <c:pt idx="7727">
                  <c:v>138901.64053100001</c:v>
                </c:pt>
                <c:pt idx="7728">
                  <c:v>-517625.19876599993</c:v>
                </c:pt>
                <c:pt idx="7729">
                  <c:v>-1172704.7876239999</c:v>
                </c:pt>
                <c:pt idx="7730">
                  <c:v>-1824066.0872289999</c:v>
                </c:pt>
                <c:pt idx="7731">
                  <c:v>-2468755.5027620001</c:v>
                </c:pt>
                <c:pt idx="7732">
                  <c:v>-3102941.8346029995</c:v>
                </c:pt>
                <c:pt idx="7733">
                  <c:v>-3721675.9464549995</c:v>
                </c:pt>
                <c:pt idx="7734">
                  <c:v>-4318608.4349490013</c:v>
                </c:pt>
                <c:pt idx="7735">
                  <c:v>-4885685.9821820008</c:v>
                </c:pt>
                <c:pt idx="7736">
                  <c:v>-5412880.8256589994</c:v>
                </c:pt>
                <c:pt idx="7737">
                  <c:v>-5888063.5937159983</c:v>
                </c:pt>
                <c:pt idx="7738">
                  <c:v>-6297202.9587680008</c:v>
                </c:pt>
                <c:pt idx="7739">
                  <c:v>-6625131.3707369994</c:v>
                </c:pt>
                <c:pt idx="7740">
                  <c:v>-6857070.0318869995</c:v>
                </c:pt>
                <c:pt idx="7741">
                  <c:v>-6980850.6152889989</c:v>
                </c:pt>
                <c:pt idx="7742">
                  <c:v>-6989308.8925970001</c:v>
                </c:pt>
                <c:pt idx="7743">
                  <c:v>-6881936.9343070006</c:v>
                </c:pt>
                <c:pt idx="7744">
                  <c:v>-6665007.1377349999</c:v>
                </c:pt>
                <c:pt idx="7745">
                  <c:v>-6350104.5736640003</c:v>
                </c:pt>
                <c:pt idx="7746">
                  <c:v>-5951779.7294399999</c:v>
                </c:pt>
                <c:pt idx="7747">
                  <c:v>-5485257.2853880003</c:v>
                </c:pt>
                <c:pt idx="7748">
                  <c:v>-4964797.07871</c:v>
                </c:pt>
                <c:pt idx="7749">
                  <c:v>-4402827.0268699992</c:v>
                </c:pt>
                <c:pt idx="7750">
                  <c:v>-3809676.8392809997</c:v>
                </c:pt>
                <c:pt idx="7751">
                  <c:v>-3193670.9828709997</c:v>
                </c:pt>
                <c:pt idx="7752">
                  <c:v>-2561386.8821549993</c:v>
                </c:pt>
                <c:pt idx="7753">
                  <c:v>-1917958.202266</c:v>
                </c:pt>
                <c:pt idx="7754">
                  <c:v>-1267362.1334120003</c:v>
                </c:pt>
                <c:pt idx="7755">
                  <c:v>-612666.28713199985</c:v>
                </c:pt>
                <c:pt idx="7756">
                  <c:v>43769.855427000002</c:v>
                </c:pt>
                <c:pt idx="7757">
                  <c:v>700135.32828700007</c:v>
                </c:pt>
                <c:pt idx="7758">
                  <c:v>1355043.2886329999</c:v>
                </c:pt>
                <c:pt idx="7759">
                  <c:v>2007434.9276049999</c:v>
                </c:pt>
                <c:pt idx="7760">
                  <c:v>2656505.5385059994</c:v>
                </c:pt>
                <c:pt idx="7761">
                  <c:v>3301647.682002</c:v>
                </c:pt>
                <c:pt idx="7762">
                  <c:v>3942407.4447120004</c:v>
                </c:pt>
                <c:pt idx="7763">
                  <c:v>4578450.6936229989</c:v>
                </c:pt>
                <c:pt idx="7764">
                  <c:v>5209536.9590349998</c:v>
                </c:pt>
                <c:pt idx="7765">
                  <c:v>5835499.148235999</c:v>
                </c:pt>
                <c:pt idx="7766">
                  <c:v>6456227.727868</c:v>
                </c:pt>
                <c:pt idx="7767">
                  <c:v>7071658.3429860007</c:v>
                </c:pt>
                <c:pt idx="7768">
                  <c:v>7681762.0895849997</c:v>
                </c:pt>
                <c:pt idx="7769">
                  <c:v>8286537.8444119999</c:v>
                </c:pt>
                <c:pt idx="7770">
                  <c:v>8886006.1967389975</c:v>
                </c:pt>
                <c:pt idx="7771">
                  <c:v>9480204.6328539997</c:v>
                </c:pt>
                <c:pt idx="7772">
                  <c:v>10069183.704364998</c:v>
                </c:pt>
                <c:pt idx="7773">
                  <c:v>10653003.972255003</c:v>
                </c:pt>
                <c:pt idx="7774">
                  <c:v>11231733.565074002</c:v>
                </c:pt>
                <c:pt idx="7775">
                  <c:v>11805446.225108</c:v>
                </c:pt>
                <c:pt idx="7776">
                  <c:v>12374219.743669</c:v>
                </c:pt>
                <c:pt idx="7777">
                  <c:v>12938134.707687</c:v>
                </c:pt>
                <c:pt idx="7778">
                  <c:v>13497273.496091997</c:v>
                </c:pt>
                <c:pt idx="7779">
                  <c:v>14051719.477205997</c:v>
                </c:pt>
                <c:pt idx="7780">
                  <c:v>14601556.36827</c:v>
                </c:pt>
                <c:pt idx="7781">
                  <c:v>15146867.726046998</c:v>
                </c:pt>
                <c:pt idx="7782">
                  <c:v>15687736.543596998</c:v>
                </c:pt>
                <c:pt idx="7783">
                  <c:v>16224244.933163</c:v>
                </c:pt>
                <c:pt idx="7784">
                  <c:v>16756473.87902</c:v>
                </c:pt>
                <c:pt idx="7785">
                  <c:v>17284503.047171995</c:v>
                </c:pt>
                <c:pt idx="7786">
                  <c:v>17808410.641282</c:v>
                </c:pt>
                <c:pt idx="7787">
                  <c:v>18328273.296212997</c:v>
                </c:pt>
                <c:pt idx="7788">
                  <c:v>18844166.002108</c:v>
                </c:pt>
                <c:pt idx="7789">
                  <c:v>19356162.053284999</c:v>
                </c:pt>
                <c:pt idx="7790">
                  <c:v>19864333.017216999</c:v>
                </c:pt>
                <c:pt idx="7791">
                  <c:v>20368748.719760001</c:v>
                </c:pt>
                <c:pt idx="7792">
                  <c:v>20869477.243445996</c:v>
                </c:pt>
                <c:pt idx="7793">
                  <c:v>21366584.936260998</c:v>
                </c:pt>
                <c:pt idx="7794">
                  <c:v>21860136.428746</c:v>
                </c:pt>
                <c:pt idx="7795">
                  <c:v>22350194.657687999</c:v>
                </c:pt>
                <c:pt idx="7796">
                  <c:v>22836820.894938</c:v>
                </c:pt>
                <c:pt idx="7797">
                  <c:v>23320074.780180998</c:v>
                </c:pt>
                <c:pt idx="7798">
                  <c:v>23800014.356658999</c:v>
                </c:pt>
                <c:pt idx="7799">
                  <c:v>24276696.109080005</c:v>
                </c:pt>
                <c:pt idx="7800">
                  <c:v>24750175.003009997</c:v>
                </c:pt>
                <c:pt idx="7801">
                  <c:v>25220504.525258996</c:v>
                </c:pt>
                <c:pt idx="7802">
                  <c:v>25687736.724778995</c:v>
                </c:pt>
                <c:pt idx="7803">
                  <c:v>26151922.253746998</c:v>
                </c:pt>
                <c:pt idx="7804">
                  <c:v>26613110.408532001</c:v>
                </c:pt>
                <c:pt idx="7805">
                  <c:v>27071349.170318998</c:v>
                </c:pt>
                <c:pt idx="7806">
                  <c:v>27526685.245198995</c:v>
                </c:pt>
                <c:pt idx="7807">
                  <c:v>27979164.103594001</c:v>
                </c:pt>
                <c:pt idx="7808">
                  <c:v>28428830.018886004</c:v>
                </c:pt>
                <c:pt idx="7809">
                  <c:v>28875726.105177</c:v>
                </c:pt>
                <c:pt idx="7810">
                  <c:v>29319894.354111999</c:v>
                </c:pt>
                <c:pt idx="7811">
                  <c:v>29761375.670715999</c:v>
                </c:pt>
                <c:pt idx="7812">
                  <c:v>30200209.908224005</c:v>
                </c:pt>
                <c:pt idx="7813">
                  <c:v>30636435.901868992</c:v>
                </c:pt>
                <c:pt idx="7814">
                  <c:v>31070091.501638997</c:v>
                </c:pt>
                <c:pt idx="7815">
                  <c:v>31501213.603989001</c:v>
                </c:pt>
                <c:pt idx="7816">
                  <c:v>31929838.182521001</c:v>
                </c:pt>
                <c:pt idx="7817">
                  <c:v>32356000.317647997</c:v>
                </c:pt>
                <c:pt idx="7818">
                  <c:v>32779734.225242995</c:v>
                </c:pt>
                <c:pt idx="7819">
                  <c:v>33201073.284309998</c:v>
                </c:pt>
                <c:pt idx="7820">
                  <c:v>33620050.063698009</c:v>
                </c:pt>
                <c:pt idx="7821">
                  <c:v>34036696.347859994</c:v>
                </c:pt>
                <c:pt idx="7822">
                  <c:v>34451043.161719002</c:v>
                </c:pt>
                <c:pt idx="7823">
                  <c:v>34863120.794634014</c:v>
                </c:pt>
                <c:pt idx="7824">
                  <c:v>35272958.823510997</c:v>
                </c:pt>
                <c:pt idx="7825">
                  <c:v>35680586.135090008</c:v>
                </c:pt>
                <c:pt idx="7826">
                  <c:v>36086030.947415993</c:v>
                </c:pt>
                <c:pt idx="7827">
                  <c:v>36489320.830548003</c:v>
                </c:pt>
                <c:pt idx="7828">
                  <c:v>36890482.726504005</c:v>
                </c:pt>
                <c:pt idx="7829">
                  <c:v>37289542.968501002</c:v>
                </c:pt>
                <c:pt idx="7830">
                  <c:v>37686527.299488008</c:v>
                </c:pt>
                <c:pt idx="7831">
                  <c:v>38081460.890010998</c:v>
                </c:pt>
                <c:pt idx="7832">
                  <c:v>38474368.355441995</c:v>
                </c:pt>
                <c:pt idx="7833">
                  <c:v>38865273.772574</c:v>
                </c:pt>
                <c:pt idx="7834">
                  <c:v>39254200.695633017</c:v>
                </c:pt>
                <c:pt idx="7835">
                  <c:v>39641172.171710998</c:v>
                </c:pt>
                <c:pt idx="7836">
                  <c:v>40026210.755644009</c:v>
                </c:pt>
                <c:pt idx="7837">
                  <c:v>40409338.524369001</c:v>
                </c:pt>
                <c:pt idx="7838">
                  <c:v>40790577.090765998</c:v>
                </c:pt>
                <c:pt idx="7839">
                  <c:v>41169947.617013998</c:v>
                </c:pt>
                <c:pt idx="7840">
                  <c:v>41547470.827471994</c:v>
                </c:pt>
                <c:pt idx="7841">
                  <c:v>41923167.021116003</c:v>
                </c:pt>
                <c:pt idx="7842">
                  <c:v>42297056.083539002</c:v>
                </c:pt>
                <c:pt idx="7843">
                  <c:v>42669157.498531006</c:v>
                </c:pt>
                <c:pt idx="7844">
                  <c:v>43039490.359266996</c:v>
                </c:pt>
                <c:pt idx="7845">
                  <c:v>43408073.379099004</c:v>
                </c:pt>
                <c:pt idx="7846">
                  <c:v>43774924.901992001</c:v>
                </c:pt>
                <c:pt idx="7847">
                  <c:v>44140062.912593</c:v>
                </c:pt>
                <c:pt idx="7848">
                  <c:v>44503505.045965999</c:v>
                </c:pt>
                <c:pt idx="7849">
                  <c:v>44865268.596999004</c:v>
                </c:pt>
                <c:pt idx="7850">
                  <c:v>45225370.529490009</c:v>
                </c:pt>
                <c:pt idx="7851">
                  <c:v>45583827.484935999</c:v>
                </c:pt>
                <c:pt idx="7852">
                  <c:v>45940655.791032009</c:v>
                </c:pt>
                <c:pt idx="7853">
                  <c:v>46295871.469881997</c:v>
                </c:pt>
                <c:pt idx="7854">
                  <c:v>46649490.245950006</c:v>
                </c:pt>
                <c:pt idx="7855">
                  <c:v>47001527.553744994</c:v>
                </c:pt>
                <c:pt idx="7856">
                  <c:v>47351998.545261003</c:v>
                </c:pt>
                <c:pt idx="7857">
                  <c:v>47700918.097179003</c:v>
                </c:pt>
                <c:pt idx="7858">
                  <c:v>48048300.817827992</c:v>
                </c:pt>
                <c:pt idx="7859">
                  <c:v>48394161.053939998</c:v>
                </c:pt>
                <c:pt idx="7860">
                  <c:v>48738512.897178002</c:v>
                </c:pt>
                <c:pt idx="7861">
                  <c:v>49081370.190467007</c:v>
                </c:pt>
                <c:pt idx="7862">
                  <c:v>49422746.534118004</c:v>
                </c:pt>
                <c:pt idx="7863">
                  <c:v>49762655.291774005</c:v>
                </c:pt>
                <c:pt idx="7864">
                  <c:v>50101109.596159011</c:v>
                </c:pt>
                <c:pt idx="7865">
                  <c:v>50438122.354659997</c:v>
                </c:pt>
                <c:pt idx="7866">
                  <c:v>50773706.254730999</c:v>
                </c:pt>
                <c:pt idx="7867">
                  <c:v>51107873.769142009</c:v>
                </c:pt>
                <c:pt idx="7868">
                  <c:v>51440637.161056004</c:v>
                </c:pt>
                <c:pt idx="7869">
                  <c:v>51772008.488969997</c:v>
                </c:pt>
                <c:pt idx="7870">
                  <c:v>52101999.611494005</c:v>
                </c:pt>
                <c:pt idx="7871">
                  <c:v>52430622.19199501</c:v>
                </c:pt>
                <c:pt idx="7872">
                  <c:v>52757887.703105003</c:v>
                </c:pt>
                <c:pt idx="7873">
                  <c:v>53083807.431092001</c:v>
                </c:pt>
                <c:pt idx="7874">
                  <c:v>53408392.480109997</c:v>
                </c:pt>
                <c:pt idx="7875">
                  <c:v>53731653.776318997</c:v>
                </c:pt>
                <c:pt idx="7876">
                  <c:v>54053602.071888998</c:v>
                </c:pt>
                <c:pt idx="7877">
                  <c:v>54374247.948891997</c:v>
                </c:pt>
                <c:pt idx="7878">
                  <c:v>54693601.823081993</c:v>
                </c:pt>
                <c:pt idx="7879">
                  <c:v>55011673.947559997</c:v>
                </c:pt>
                <c:pt idx="7880">
                  <c:v>55328474.416350991</c:v>
                </c:pt>
                <c:pt idx="7881">
                  <c:v>55644013.167866997</c:v>
                </c:pt>
                <c:pt idx="7882">
                  <c:v>55958299.988278002</c:v>
                </c:pt>
                <c:pt idx="7883">
                  <c:v>56271344.514797002</c:v>
                </c:pt>
                <c:pt idx="7884">
                  <c:v>56583156.238861002</c:v>
                </c:pt>
                <c:pt idx="7885">
                  <c:v>56893744.509238012</c:v>
                </c:pt>
                <c:pt idx="7886">
                  <c:v>57203118.535039008</c:v>
                </c:pt>
                <c:pt idx="7887">
                  <c:v>57511287.388657011</c:v>
                </c:pt>
                <c:pt idx="7888">
                  <c:v>57818260.008621</c:v>
                </c:pt>
                <c:pt idx="7889">
                  <c:v>58124045.202376992</c:v>
                </c:pt>
                <c:pt idx="7890">
                  <c:v>58428651.648994006</c:v>
                </c:pt>
                <c:pt idx="7891">
                  <c:v>58732087.901795998</c:v>
                </c:pt>
                <c:pt idx="7892">
                  <c:v>59034362.390931003</c:v>
                </c:pt>
                <c:pt idx="7893">
                  <c:v>59335483.425866999</c:v>
                </c:pt>
                <c:pt idx="7894">
                  <c:v>59635459.197821997</c:v>
                </c:pt>
                <c:pt idx="7895">
                  <c:v>59934297.782140002</c:v>
                </c:pt>
                <c:pt idx="7896">
                  <c:v>60232007.140598007</c:v>
                </c:pt>
                <c:pt idx="7897">
                  <c:v>60528595.123651005</c:v>
                </c:pt>
                <c:pt idx="7898">
                  <c:v>60824069.472632997</c:v>
                </c:pt>
                <c:pt idx="7899">
                  <c:v>61118437.821888998</c:v>
                </c:pt>
                <c:pt idx="7900">
                  <c:v>61411707.700861</c:v>
                </c:pt>
                <c:pt idx="7901">
                  <c:v>61703886.536118001</c:v>
                </c:pt>
                <c:pt idx="7902">
                  <c:v>61994981.653334998</c:v>
                </c:pt>
                <c:pt idx="7903">
                  <c:v>62285000.279231012</c:v>
                </c:pt>
                <c:pt idx="7904">
                  <c:v>62573949.543445997</c:v>
                </c:pt>
                <c:pt idx="7905">
                  <c:v>62861836.480384991</c:v>
                </c:pt>
                <c:pt idx="7906">
                  <c:v>63148668.031006999</c:v>
                </c:pt>
                <c:pt idx="7907">
                  <c:v>63434451.044577003</c:v>
                </c:pt>
                <c:pt idx="7908">
                  <c:v>63719192.280373</c:v>
                </c:pt>
                <c:pt idx="7909">
                  <c:v>64002898.409351997</c:v>
                </c:pt>
                <c:pt idx="7910">
                  <c:v>64285576.015777998</c:v>
                </c:pt>
                <c:pt idx="7911">
                  <c:v>64567231.598811999</c:v>
                </c:pt>
                <c:pt idx="7912">
                  <c:v>64847871.574056998</c:v>
                </c:pt>
                <c:pt idx="7913">
                  <c:v>65127502.275079004</c:v>
                </c:pt>
                <c:pt idx="7914">
                  <c:v>65406129.95488099</c:v>
                </c:pt>
                <c:pt idx="7915">
                  <c:v>65683760.787350997</c:v>
                </c:pt>
                <c:pt idx="7916">
                  <c:v>65960400.868671</c:v>
                </c:pt>
                <c:pt idx="7917">
                  <c:v>66236056.218696006</c:v>
                </c:pt>
                <c:pt idx="7918">
                  <c:v>66510732.782300994</c:v>
                </c:pt>
                <c:pt idx="7919">
                  <c:v>66784436.430700995</c:v>
                </c:pt>
                <c:pt idx="7920">
                  <c:v>67057172.96272999</c:v>
                </c:pt>
                <c:pt idx="7921">
                  <c:v>67328948.106106982</c:v>
                </c:pt>
                <c:pt idx="7922">
                  <c:v>67599767.518657982</c:v>
                </c:pt>
                <c:pt idx="7923">
                  <c:v>67869636.789522991</c:v>
                </c:pt>
                <c:pt idx="7924">
                  <c:v>68138561.440329015</c:v>
                </c:pt>
                <c:pt idx="7925">
                  <c:v>68406546.926339999</c:v>
                </c:pt>
                <c:pt idx="7926">
                  <c:v>68673598.637578979</c:v>
                </c:pt>
                <c:pt idx="7927">
                  <c:v>68939721.89993</c:v>
                </c:pt>
                <c:pt idx="7928">
                  <c:v>69204921.97621198</c:v>
                </c:pt>
                <c:pt idx="7929">
                  <c:v>69469204.067229003</c:v>
                </c:pt>
                <c:pt idx="7930">
                  <c:v>69732573.312803999</c:v>
                </c:pt>
                <c:pt idx="7931">
                  <c:v>69995034.792781994</c:v>
                </c:pt>
                <c:pt idx="7932">
                  <c:v>70256593.528016999</c:v>
                </c:pt>
                <c:pt idx="7933">
                  <c:v>70517254.481336996</c:v>
                </c:pt>
                <c:pt idx="7934">
                  <c:v>70777022.558487996</c:v>
                </c:pt>
                <c:pt idx="7935">
                  <c:v>71035902.609058991</c:v>
                </c:pt>
                <c:pt idx="7936">
                  <c:v>71293899.427386016</c:v>
                </c:pt>
                <c:pt idx="7937">
                  <c:v>71551017.753437996</c:v>
                </c:pt>
                <c:pt idx="7938">
                  <c:v>71807262.273684978</c:v>
                </c:pt>
                <c:pt idx="7939">
                  <c:v>72062637.621947989</c:v>
                </c:pt>
                <c:pt idx="7940">
                  <c:v>72317148.38023299</c:v>
                </c:pt>
                <c:pt idx="7941">
                  <c:v>72570799.079539984</c:v>
                </c:pt>
                <c:pt idx="7942">
                  <c:v>72823594.200670004</c:v>
                </c:pt>
                <c:pt idx="7943">
                  <c:v>73075538.175001964</c:v>
                </c:pt>
                <c:pt idx="7944">
                  <c:v>73326635.385256991</c:v>
                </c:pt>
                <c:pt idx="7945">
                  <c:v>73576890.166258991</c:v>
                </c:pt>
                <c:pt idx="7946">
                  <c:v>73826306.805657983</c:v>
                </c:pt>
                <c:pt idx="7947">
                  <c:v>74074889.544662982</c:v>
                </c:pt>
                <c:pt idx="7948">
                  <c:v>74322642.578741968</c:v>
                </c:pt>
                <c:pt idx="7949">
                  <c:v>74569570.058318004</c:v>
                </c:pt>
                <c:pt idx="7950">
                  <c:v>74815676.089447007</c:v>
                </c:pt>
                <c:pt idx="7951">
                  <c:v>75060964.734484002</c:v>
                </c:pt>
                <c:pt idx="7952">
                  <c:v>75305440.012738004</c:v>
                </c:pt>
                <c:pt idx="7953">
                  <c:v>75549105.901112005</c:v>
                </c:pt>
                <c:pt idx="7954">
                  <c:v>75791966.334726989</c:v>
                </c:pt>
                <c:pt idx="7955">
                  <c:v>76034025.207545981</c:v>
                </c:pt>
                <c:pt idx="7956">
                  <c:v>76275286.372969002</c:v>
                </c:pt>
                <c:pt idx="7957">
                  <c:v>76515753.64443399</c:v>
                </c:pt>
                <c:pt idx="7958">
                  <c:v>76755430.795991004</c:v>
                </c:pt>
                <c:pt idx="7959">
                  <c:v>76994321.562878996</c:v>
                </c:pt>
                <c:pt idx="7960">
                  <c:v>77232429.642081007</c:v>
                </c:pt>
                <c:pt idx="7961">
                  <c:v>77469758.692873999</c:v>
                </c:pt>
                <c:pt idx="7962">
                  <c:v>77706312.337368995</c:v>
                </c:pt>
                <c:pt idx="7963">
                  <c:v>77942094.161039978</c:v>
                </c:pt>
                <c:pt idx="7964">
                  <c:v>78177107.713241994</c:v>
                </c:pt>
                <c:pt idx="7965">
                  <c:v>78411356.50772199</c:v>
                </c:pt>
                <c:pt idx="7966">
                  <c:v>78644844.023117006</c:v>
                </c:pt>
                <c:pt idx="7967">
                  <c:v>78877573.703444004</c:v>
                </c:pt>
                <c:pt idx="7968">
                  <c:v>79109548.958590001</c:v>
                </c:pt>
                <c:pt idx="7969">
                  <c:v>79340773.164771989</c:v>
                </c:pt>
                <c:pt idx="7970">
                  <c:v>79571249.665014967</c:v>
                </c:pt>
                <c:pt idx="7971">
                  <c:v>79800981.769599006</c:v>
                </c:pt>
                <c:pt idx="7972">
                  <c:v>80029972.756511986</c:v>
                </c:pt>
                <c:pt idx="7973">
                  <c:v>80258225.871890992</c:v>
                </c:pt>
                <c:pt idx="7974">
                  <c:v>80485744.330448002</c:v>
                </c:pt>
                <c:pt idx="7975">
                  <c:v>80712531.31590198</c:v>
                </c:pt>
                <c:pt idx="7976">
                  <c:v>80938589.981391996</c:v>
                </c:pt>
                <c:pt idx="7977">
                  <c:v>81163923.449890018</c:v>
                </c:pt>
                <c:pt idx="7978">
                  <c:v>81388534.814597979</c:v>
                </c:pt>
                <c:pt idx="7979">
                  <c:v>81612427.139352992</c:v>
                </c:pt>
                <c:pt idx="7980">
                  <c:v>81835603.459005997</c:v>
                </c:pt>
                <c:pt idx="7981">
                  <c:v>82058066.77981098</c:v>
                </c:pt>
                <c:pt idx="7982">
                  <c:v>82279820.079796001</c:v>
                </c:pt>
                <c:pt idx="7983">
                  <c:v>82500866.309138</c:v>
                </c:pt>
                <c:pt idx="7984">
                  <c:v>82721208.390518978</c:v>
                </c:pt>
                <c:pt idx="7985">
                  <c:v>82940849.219487011</c:v>
                </c:pt>
                <c:pt idx="7986">
                  <c:v>83159791.664803967</c:v>
                </c:pt>
                <c:pt idx="7987">
                  <c:v>83378038.568792999</c:v>
                </c:pt>
                <c:pt idx="7988">
                  <c:v>83595592.747677013</c:v>
                </c:pt>
                <c:pt idx="7989">
                  <c:v>83812456.991909996</c:v>
                </c:pt>
                <c:pt idx="7990">
                  <c:v>84028634.066503987</c:v>
                </c:pt>
                <c:pt idx="7991">
                  <c:v>84244126.711356997</c:v>
                </c:pt>
                <c:pt idx="7992">
                  <c:v>84458937.641561002</c:v>
                </c:pt>
                <c:pt idx="7993">
                  <c:v>84673069.547721982</c:v>
                </c:pt>
                <c:pt idx="7994">
                  <c:v>84886525.096261993</c:v>
                </c:pt>
                <c:pt idx="7995">
                  <c:v>85099306.929719999</c:v>
                </c:pt>
                <c:pt idx="7996">
                  <c:v>85311417.667050987</c:v>
                </c:pt>
                <c:pt idx="7997">
                  <c:v>85522859.903916016</c:v>
                </c:pt>
                <c:pt idx="7998">
                  <c:v>85733636.212971017</c:v>
                </c:pt>
                <c:pt idx="7999">
                  <c:v>85943749.144147992</c:v>
                </c:pt>
                <c:pt idx="8000">
                  <c:v>86153201.22492899</c:v>
                </c:pt>
                <c:pt idx="8001">
                  <c:v>86361994.960629001</c:v>
                </c:pt>
                <c:pt idx="8002">
                  <c:v>86570132.834653974</c:v>
                </c:pt>
                <c:pt idx="8003">
                  <c:v>86777617.308776006</c:v>
                </c:pt>
                <c:pt idx="8004">
                  <c:v>86984450.823384002</c:v>
                </c:pt>
                <c:pt idx="8005">
                  <c:v>87190635.797747999</c:v>
                </c:pt>
                <c:pt idx="8006">
                  <c:v>87396174.630266994</c:v>
                </c:pt>
                <c:pt idx="8007">
                  <c:v>87601069.698719978</c:v>
                </c:pt>
                <c:pt idx="8008">
                  <c:v>87805323.360506982</c:v>
                </c:pt>
                <c:pt idx="8009">
                  <c:v>88008937.952895015</c:v>
                </c:pt>
                <c:pt idx="8010">
                  <c:v>88211915.793249995</c:v>
                </c:pt>
                <c:pt idx="8011">
                  <c:v>88414259.179272979</c:v>
                </c:pt>
                <c:pt idx="8012">
                  <c:v>88615970.389229998</c:v>
                </c:pt>
                <c:pt idx="8013">
                  <c:v>88817051.682178006</c:v>
                </c:pt>
                <c:pt idx="8014">
                  <c:v>89017505.298184007</c:v>
                </c:pt>
                <c:pt idx="8015">
                  <c:v>89217333.458552986</c:v>
                </c:pt>
                <c:pt idx="8016">
                  <c:v>89416538.366033986</c:v>
                </c:pt>
                <c:pt idx="8017">
                  <c:v>89615122.20503898</c:v>
                </c:pt>
                <c:pt idx="8018">
                  <c:v>89813087.141850978</c:v>
                </c:pt>
                <c:pt idx="8019">
                  <c:v>90010435.324831977</c:v>
                </c:pt>
                <c:pt idx="8020">
                  <c:v>90207168.884622976</c:v>
                </c:pt>
                <c:pt idx="8021">
                  <c:v>90403289.934346005</c:v>
                </c:pt>
                <c:pt idx="8022">
                  <c:v>90598800.569802999</c:v>
                </c:pt>
                <c:pt idx="8023">
                  <c:v>90793702.869666994</c:v>
                </c:pt>
                <c:pt idx="8024">
                  <c:v>90987998.895677</c:v>
                </c:pt>
                <c:pt idx="8025">
                  <c:v>91181690.692822978</c:v>
                </c:pt>
                <c:pt idx="8026">
                  <c:v>91374780.289535999</c:v>
                </c:pt>
                <c:pt idx="8027">
                  <c:v>91567269.697868004</c:v>
                </c:pt>
                <c:pt idx="8028">
                  <c:v>91759160.913673997</c:v>
                </c:pt>
                <c:pt idx="8029">
                  <c:v>91950455.916788995</c:v>
                </c:pt>
                <c:pt idx="8030">
                  <c:v>92141156.671204984</c:v>
                </c:pt>
                <c:pt idx="8031">
                  <c:v>92331265.125241965</c:v>
                </c:pt>
                <c:pt idx="8032">
                  <c:v>92520783.211719006</c:v>
                </c:pt>
                <c:pt idx="8033">
                  <c:v>92709712.848122001</c:v>
                </c:pt>
                <c:pt idx="8034">
                  <c:v>92898055.936768994</c:v>
                </c:pt>
                <c:pt idx="8035">
                  <c:v>93085814.364976004</c:v>
                </c:pt>
                <c:pt idx="8036">
                  <c:v>93272990.005209982</c:v>
                </c:pt>
                <c:pt idx="8037">
                  <c:v>93459584.715258002</c:v>
                </c:pt>
                <c:pt idx="8038">
                  <c:v>93645600.338376015</c:v>
                </c:pt>
                <c:pt idx="8039">
                  <c:v>93831038.703445017</c:v>
                </c:pt>
                <c:pt idx="8040">
                  <c:v>94015901.625122964</c:v>
                </c:pt>
                <c:pt idx="8041">
                  <c:v>94200190.903995022</c:v>
                </c:pt>
                <c:pt idx="8042">
                  <c:v>94383908.326722965</c:v>
                </c:pt>
                <c:pt idx="8043">
                  <c:v>94567055.666185006</c:v>
                </c:pt>
                <c:pt idx="8044">
                  <c:v>94749634.681625992</c:v>
                </c:pt>
                <c:pt idx="8045">
                  <c:v>94931647.118796006</c:v>
                </c:pt>
                <c:pt idx="8046">
                  <c:v>95113094.710089996</c:v>
                </c:pt>
                <c:pt idx="8047">
                  <c:v>95293979.174684986</c:v>
                </c:pt>
                <c:pt idx="8048">
                  <c:v>95474302.218680993</c:v>
                </c:pt>
                <c:pt idx="8049">
                  <c:v>95654065.535226002</c:v>
                </c:pt>
                <c:pt idx="8050">
                  <c:v>95833270.804656968</c:v>
                </c:pt>
                <c:pt idx="8051">
                  <c:v>96011919.69462499</c:v>
                </c:pt>
                <c:pt idx="8052">
                  <c:v>96190013.860226005</c:v>
                </c:pt>
                <c:pt idx="8053">
                  <c:v>96367554.944126993</c:v>
                </c:pt>
                <c:pt idx="8054">
                  <c:v>96544544.576692984</c:v>
                </c:pt>
                <c:pt idx="8055">
                  <c:v>96720984.376108989</c:v>
                </c:pt>
                <c:pt idx="8056">
                  <c:v>96896875.948500007</c:v>
                </c:pt>
                <c:pt idx="8057">
                  <c:v>97072220.888054967</c:v>
                </c:pt>
                <c:pt idx="8058">
                  <c:v>97247020.77714698</c:v>
                </c:pt>
                <c:pt idx="8059">
                  <c:v>97421277.186441988</c:v>
                </c:pt>
                <c:pt idx="8060">
                  <c:v>97594991.675023973</c:v>
                </c:pt>
                <c:pt idx="8061">
                  <c:v>97768165.79050298</c:v>
                </c:pt>
                <c:pt idx="8062">
                  <c:v>97940801.069131002</c:v>
                </c:pt>
                <c:pt idx="8063">
                  <c:v>98112899.035910979</c:v>
                </c:pt>
                <c:pt idx="8064">
                  <c:v>98284461.204706982</c:v>
                </c:pt>
                <c:pt idx="8065">
                  <c:v>98455489.078352988</c:v>
                </c:pt>
                <c:pt idx="8066">
                  <c:v>98625984.148760006</c:v>
                </c:pt>
                <c:pt idx="8067">
                  <c:v>98795947.897020981</c:v>
                </c:pt>
                <c:pt idx="8068">
                  <c:v>98965381.793513998</c:v>
                </c:pt>
                <c:pt idx="8069">
                  <c:v>99134287.298006013</c:v>
                </c:pt>
                <c:pt idx="8070">
                  <c:v>99302665.859755978</c:v>
                </c:pt>
                <c:pt idx="8071">
                  <c:v>99470518.917610005</c:v>
                </c:pt>
                <c:pt idx="8072">
                  <c:v>99637847.900106996</c:v>
                </c:pt>
                <c:pt idx="8073">
                  <c:v>99804654.225570992</c:v>
                </c:pt>
                <c:pt idx="8074">
                  <c:v>99970939.302209005</c:v>
                </c:pt>
                <c:pt idx="8075">
                  <c:v>100136704.528208</c:v>
                </c:pt>
                <c:pt idx="8076">
                  <c:v>100301951.29182599</c:v>
                </c:pt>
                <c:pt idx="8077">
                  <c:v>100466680.97148602</c:v>
                </c:pt>
                <c:pt idx="8078">
                  <c:v>100630894.93587002</c:v>
                </c:pt>
                <c:pt idx="8079">
                  <c:v>100794594.544006</c:v>
                </c:pt>
                <c:pt idx="8080">
                  <c:v>100957781.145358</c:v>
                </c:pt>
                <c:pt idx="8081">
                  <c:v>101120456.079916</c:v>
                </c:pt>
                <c:pt idx="8082">
                  <c:v>101282620.67828301</c:v>
                </c:pt>
                <c:pt idx="8083">
                  <c:v>101444276.261759</c:v>
                </c:pt>
                <c:pt idx="8084">
                  <c:v>101605424.14242801</c:v>
                </c:pt>
                <c:pt idx="8085">
                  <c:v>101766065.623239</c:v>
                </c:pt>
                <c:pt idx="8086">
                  <c:v>101926201.99809602</c:v>
                </c:pt>
                <c:pt idx="8087">
                  <c:v>102085834.55193</c:v>
                </c:pt>
                <c:pt idx="8088">
                  <c:v>102244964.560789</c:v>
                </c:pt>
                <c:pt idx="8089">
                  <c:v>102403593.291913</c:v>
                </c:pt>
                <c:pt idx="8090">
                  <c:v>102561722.003813</c:v>
                </c:pt>
                <c:pt idx="8091">
                  <c:v>102719351.94635202</c:v>
                </c:pt>
                <c:pt idx="8092">
                  <c:v>102876484.360818</c:v>
                </c:pt>
                <c:pt idx="8093">
                  <c:v>103033120.48000599</c:v>
                </c:pt>
                <c:pt idx="8094">
                  <c:v>103189261.52828501</c:v>
                </c:pt>
                <c:pt idx="8095">
                  <c:v>103344908.721682</c:v>
                </c:pt>
                <c:pt idx="8096">
                  <c:v>103500063.267946</c:v>
                </c:pt>
                <c:pt idx="8097">
                  <c:v>103654726.36662899</c:v>
                </c:pt>
                <c:pt idx="8098">
                  <c:v>103808899.209152</c:v>
                </c:pt>
                <c:pt idx="8099">
                  <c:v>103962582.978879</c:v>
                </c:pt>
                <c:pt idx="8100">
                  <c:v>104115778.851184</c:v>
                </c:pt>
                <c:pt idx="8101">
                  <c:v>104268487.993524</c:v>
                </c:pt>
                <c:pt idx="8102">
                  <c:v>104420711.565505</c:v>
                </c:pt>
                <c:pt idx="8103">
                  <c:v>104572450.71895</c:v>
                </c:pt>
                <c:pt idx="8104">
                  <c:v>104723706.59796701</c:v>
                </c:pt>
                <c:pt idx="8105">
                  <c:v>104874480.339012</c:v>
                </c:pt>
                <c:pt idx="8106">
                  <c:v>105024773.07095899</c:v>
                </c:pt>
                <c:pt idx="8107">
                  <c:v>105174585.91516101</c:v>
                </c:pt>
                <c:pt idx="8108">
                  <c:v>105323919.98551299</c:v>
                </c:pt>
                <c:pt idx="8109">
                  <c:v>105472776.38852099</c:v>
                </c:pt>
                <c:pt idx="8110">
                  <c:v>105621156.22335501</c:v>
                </c:pt>
                <c:pt idx="8111">
                  <c:v>105769060.58192</c:v>
                </c:pt>
                <c:pt idx="8112">
                  <c:v>105916490.54891102</c:v>
                </c:pt>
                <c:pt idx="8113">
                  <c:v>106063447.20187502</c:v>
                </c:pt>
                <c:pt idx="8114">
                  <c:v>106209931.61127001</c:v>
                </c:pt>
                <c:pt idx="8115">
                  <c:v>106355944.84052399</c:v>
                </c:pt>
                <c:pt idx="8116">
                  <c:v>106501487.94609702</c:v>
                </c:pt>
                <c:pt idx="8117">
                  <c:v>106646561.97752999</c:v>
                </c:pt>
                <c:pt idx="8118">
                  <c:v>106791167.97751099</c:v>
                </c:pt>
                <c:pt idx="8119">
                  <c:v>106935306.981924</c:v>
                </c:pt>
                <c:pt idx="8120">
                  <c:v>107078980.01990999</c:v>
                </c:pt>
                <c:pt idx="8121">
                  <c:v>107222188.113921</c:v>
                </c:pt>
                <c:pt idx="8122">
                  <c:v>107364932.279769</c:v>
                </c:pt>
                <c:pt idx="8123">
                  <c:v>107507213.526687</c:v>
                </c:pt>
                <c:pt idx="8124">
                  <c:v>107649032.85738</c:v>
                </c:pt>
                <c:pt idx="8125">
                  <c:v>107790391.26807402</c:v>
                </c:pt>
                <c:pt idx="8126">
                  <c:v>107931289.74857302</c:v>
                </c:pt>
                <c:pt idx="8127">
                  <c:v>108071729.28230602</c:v>
                </c:pt>
                <c:pt idx="8128">
                  <c:v>108211710.846384</c:v>
                </c:pt>
                <c:pt idx="8129">
                  <c:v>108351235.411642</c:v>
                </c:pt>
                <c:pt idx="8130">
                  <c:v>108490303.94269504</c:v>
                </c:pt>
                <c:pt idx="8131">
                  <c:v>108628917.39798599</c:v>
                </c:pt>
                <c:pt idx="8132">
                  <c:v>108767076.72983401</c:v>
                </c:pt>
                <c:pt idx="8133">
                  <c:v>108904782.884482</c:v>
                </c:pt>
                <c:pt idx="8134">
                  <c:v>109042036.80214401</c:v>
                </c:pt>
                <c:pt idx="8135">
                  <c:v>109178839.417054</c:v>
                </c:pt>
                <c:pt idx="8136">
                  <c:v>109315191.65750998</c:v>
                </c:pt>
                <c:pt idx="8137">
                  <c:v>109451094.44592501</c:v>
                </c:pt>
                <c:pt idx="8138">
                  <c:v>109586548.69886599</c:v>
                </c:pt>
                <c:pt idx="8139">
                  <c:v>109721555.327105</c:v>
                </c:pt>
                <c:pt idx="8140">
                  <c:v>109856115.23565899</c:v>
                </c:pt>
                <c:pt idx="8141">
                  <c:v>109990229.323836</c:v>
                </c:pt>
                <c:pt idx="8142">
                  <c:v>110123898.485282</c:v>
                </c:pt>
                <c:pt idx="8143">
                  <c:v>110257123.60801898</c:v>
                </c:pt>
                <c:pt idx="8144">
                  <c:v>110389905.574488</c:v>
                </c:pt>
                <c:pt idx="8145">
                  <c:v>110522245.261599</c:v>
                </c:pt>
                <c:pt idx="8146">
                  <c:v>110654143.54076001</c:v>
                </c:pt>
                <c:pt idx="8147">
                  <c:v>110785601.27793199</c:v>
                </c:pt>
                <c:pt idx="8148">
                  <c:v>110916619.33365798</c:v>
                </c:pt>
                <c:pt idx="8149">
                  <c:v>111047198.56311502</c:v>
                </c:pt>
                <c:pt idx="8150">
                  <c:v>111177339.81614301</c:v>
                </c:pt>
                <c:pt idx="8151">
                  <c:v>111307043.93729199</c:v>
                </c:pt>
                <c:pt idx="8152">
                  <c:v>111436311.76586002</c:v>
                </c:pt>
                <c:pt idx="8153">
                  <c:v>111565144.13593099</c:v>
                </c:pt>
                <c:pt idx="8154">
                  <c:v>111693541.87641199</c:v>
                </c:pt>
                <c:pt idx="8155">
                  <c:v>111821505.81107602</c:v>
                </c:pt>
                <c:pt idx="8156">
                  <c:v>111949036.75859198</c:v>
                </c:pt>
                <c:pt idx="8157">
                  <c:v>112076135.532572</c:v>
                </c:pt>
                <c:pt idx="8158">
                  <c:v>112202802.94159801</c:v>
                </c:pt>
                <c:pt idx="8159">
                  <c:v>112329039.78926702</c:v>
                </c:pt>
                <c:pt idx="8160">
                  <c:v>112454846.87422198</c:v>
                </c:pt>
                <c:pt idx="8161">
                  <c:v>112580224.99018802</c:v>
                </c:pt>
                <c:pt idx="8162">
                  <c:v>112705174.926009</c:v>
                </c:pt>
                <c:pt idx="8163">
                  <c:v>112829697.46568702</c:v>
                </c:pt>
                <c:pt idx="8164">
                  <c:v>112953793.38840599</c:v>
                </c:pt>
                <c:pt idx="8165">
                  <c:v>113077463.46857899</c:v>
                </c:pt>
                <c:pt idx="8166">
                  <c:v>113200708.47587</c:v>
                </c:pt>
                <c:pt idx="8167">
                  <c:v>113323529.17523898</c:v>
                </c:pt>
                <c:pt idx="8168">
                  <c:v>113445926.326966</c:v>
                </c:pt>
                <c:pt idx="8169">
                  <c:v>113567900.68669099</c:v>
                </c:pt>
                <c:pt idx="8170">
                  <c:v>113689453.005441</c:v>
                </c:pt>
                <c:pt idx="8171">
                  <c:v>113810584.029667</c:v>
                </c:pt>
                <c:pt idx="8172">
                  <c:v>113931294.50127302</c:v>
                </c:pt>
                <c:pt idx="8173">
                  <c:v>114051585.15764798</c:v>
                </c:pt>
                <c:pt idx="8174">
                  <c:v>114171456.7317</c:v>
                </c:pt>
                <c:pt idx="8175">
                  <c:v>114290909.951884</c:v>
                </c:pt>
                <c:pt idx="8176">
                  <c:v>114409945.54223302</c:v>
                </c:pt>
                <c:pt idx="8177">
                  <c:v>114528564.22239199</c:v>
                </c:pt>
                <c:pt idx="8178">
                  <c:v>114646766.70764299</c:v>
                </c:pt>
                <c:pt idx="8179">
                  <c:v>114764553.708938</c:v>
                </c:pt>
                <c:pt idx="8180">
                  <c:v>114881925.93292999</c:v>
                </c:pt>
                <c:pt idx="8181">
                  <c:v>114998884.08199702</c:v>
                </c:pt>
                <c:pt idx="8182">
                  <c:v>115115428.854276</c:v>
                </c:pt>
                <c:pt idx="8183">
                  <c:v>115231560.94369102</c:v>
                </c:pt>
                <c:pt idx="8184">
                  <c:v>115347281.03997901</c:v>
                </c:pt>
                <c:pt idx="8185">
                  <c:v>115462589.82871899</c:v>
                </c:pt>
                <c:pt idx="8186">
                  <c:v>115577487.99136104</c:v>
                </c:pt>
                <c:pt idx="8187">
                  <c:v>115691976.205255</c:v>
                </c:pt>
                <c:pt idx="8188">
                  <c:v>115806055.143673</c:v>
                </c:pt>
                <c:pt idx="8189">
                  <c:v>115919725.47584198</c:v>
                </c:pt>
                <c:pt idx="8190">
                  <c:v>116032987.86696699</c:v>
                </c:pt>
                <c:pt idx="8191">
                  <c:v>116145842.978259</c:v>
                </c:pt>
                <c:pt idx="8192">
                  <c:v>116258291.46696001</c:v>
                </c:pt>
                <c:pt idx="8193">
                  <c:v>116370333.98637402</c:v>
                </c:pt>
                <c:pt idx="8194">
                  <c:v>116481971.18588299</c:v>
                </c:pt>
                <c:pt idx="8195">
                  <c:v>116593203.71098402</c:v>
                </c:pt>
                <c:pt idx="8196">
                  <c:v>116704032.20330504</c:v>
                </c:pt>
                <c:pt idx="8197">
                  <c:v>116814457.30063598</c:v>
                </c:pt>
                <c:pt idx="8198">
                  <c:v>116924479.63695098</c:v>
                </c:pt>
                <c:pt idx="8199">
                  <c:v>117034099.84243202</c:v>
                </c:pt>
                <c:pt idx="8200">
                  <c:v>117143318.54349603</c:v>
                </c:pt>
                <c:pt idx="8201">
                  <c:v>117252136.362818</c:v>
                </c:pt>
                <c:pt idx="8202">
                  <c:v>117360553.91935299</c:v>
                </c:pt>
                <c:pt idx="8203">
                  <c:v>117468571.828362</c:v>
                </c:pt>
                <c:pt idx="8204">
                  <c:v>117576190.70143601</c:v>
                </c:pt>
                <c:pt idx="8205">
                  <c:v>117683411.146515</c:v>
                </c:pt>
                <c:pt idx="8206">
                  <c:v>117790233.76791702</c:v>
                </c:pt>
                <c:pt idx="8207">
                  <c:v>117896659.166355</c:v>
                </c:pt>
                <c:pt idx="8208">
                  <c:v>118002687.93896399</c:v>
                </c:pt>
                <c:pt idx="8209">
                  <c:v>118108320.67932199</c:v>
                </c:pt>
                <c:pt idx="8210">
                  <c:v>118213557.97746901</c:v>
                </c:pt>
                <c:pt idx="8211">
                  <c:v>118318400.419934</c:v>
                </c:pt>
                <c:pt idx="8212">
                  <c:v>118422848.589755</c:v>
                </c:pt>
                <c:pt idx="8213">
                  <c:v>118526903.06649701</c:v>
                </c:pt>
                <c:pt idx="8214">
                  <c:v>118630564.42627899</c:v>
                </c:pt>
                <c:pt idx="8215">
                  <c:v>118733833.24179302</c:v>
                </c:pt>
                <c:pt idx="8216">
                  <c:v>118836710.08232</c:v>
                </c:pt>
                <c:pt idx="8217">
                  <c:v>118939195.51376101</c:v>
                </c:pt>
                <c:pt idx="8218">
                  <c:v>119041290.098647</c:v>
                </c:pt>
                <c:pt idx="8219">
                  <c:v>119142994.39616701</c:v>
                </c:pt>
                <c:pt idx="8220">
                  <c:v>119244308.96218301</c:v>
                </c:pt>
                <c:pt idx="8221">
                  <c:v>119345234.349252</c:v>
                </c:pt>
                <c:pt idx="8222">
                  <c:v>119445771.10664997</c:v>
                </c:pt>
                <c:pt idx="8223">
                  <c:v>119545919.78038302</c:v>
                </c:pt>
                <c:pt idx="8224">
                  <c:v>119645680.91321301</c:v>
                </c:pt>
                <c:pt idx="8225">
                  <c:v>119745055.04467498</c:v>
                </c:pt>
                <c:pt idx="8226">
                  <c:v>119844042.71109802</c:v>
                </c:pt>
                <c:pt idx="8227">
                  <c:v>119942644.44562</c:v>
                </c:pt>
                <c:pt idx="8228">
                  <c:v>120040860.77821</c:v>
                </c:pt>
                <c:pt idx="8229">
                  <c:v>120138692.235686</c:v>
                </c:pt>
                <c:pt idx="8230">
                  <c:v>120236139.34173298</c:v>
                </c:pt>
                <c:pt idx="8231">
                  <c:v>120333202.61691998</c:v>
                </c:pt>
                <c:pt idx="8232">
                  <c:v>120429882.57872199</c:v>
                </c:pt>
                <c:pt idx="8233">
                  <c:v>120526179.74153498</c:v>
                </c:pt>
                <c:pt idx="8234">
                  <c:v>120622094.61668998</c:v>
                </c:pt>
                <c:pt idx="8235">
                  <c:v>120717627.71247803</c:v>
                </c:pt>
                <c:pt idx="8236">
                  <c:v>120812779.53416599</c:v>
                </c:pt>
                <c:pt idx="8237">
                  <c:v>120907550.58400698</c:v>
                </c:pt>
                <c:pt idx="8238">
                  <c:v>121001941.36126702</c:v>
                </c:pt>
                <c:pt idx="8239">
                  <c:v>121095952.36223599</c:v>
                </c:pt>
                <c:pt idx="8240">
                  <c:v>121189584.08024399</c:v>
                </c:pt>
                <c:pt idx="8241">
                  <c:v>121282837.00568399</c:v>
                </c:pt>
                <c:pt idx="8242">
                  <c:v>121375711.62601998</c:v>
                </c:pt>
                <c:pt idx="8243">
                  <c:v>121468208.42581201</c:v>
                </c:pt>
                <c:pt idx="8244">
                  <c:v>121560327.88672398</c:v>
                </c:pt>
                <c:pt idx="8245">
                  <c:v>121652070.487547</c:v>
                </c:pt>
                <c:pt idx="8246">
                  <c:v>121743436.70421</c:v>
                </c:pt>
                <c:pt idx="8247">
                  <c:v>121834427.009799</c:v>
                </c:pt>
                <c:pt idx="8248">
                  <c:v>121925041.87456998</c:v>
                </c:pt>
                <c:pt idx="8249">
                  <c:v>122015281.76596799</c:v>
                </c:pt>
                <c:pt idx="8250">
                  <c:v>122105147.148638</c:v>
                </c:pt>
                <c:pt idx="8251">
                  <c:v>122194638.48444298</c:v>
                </c:pt>
                <c:pt idx="8252">
                  <c:v>122283756.23248002</c:v>
                </c:pt>
                <c:pt idx="8253">
                  <c:v>122372500.84909099</c:v>
                </c:pt>
                <c:pt idx="8254">
                  <c:v>122460872.787883</c:v>
                </c:pt>
                <c:pt idx="8255">
                  <c:v>122548872.49973902</c:v>
                </c:pt>
                <c:pt idx="8256">
                  <c:v>122636500.432833</c:v>
                </c:pt>
                <c:pt idx="8257">
                  <c:v>122723757.032645</c:v>
                </c:pt>
                <c:pt idx="8258">
                  <c:v>122810642.74197601</c:v>
                </c:pt>
                <c:pt idx="8259">
                  <c:v>122897158.000962</c:v>
                </c:pt>
                <c:pt idx="8260">
                  <c:v>122983303.24708702</c:v>
                </c:pt>
                <c:pt idx="8261">
                  <c:v>123069078.91519602</c:v>
                </c:pt>
                <c:pt idx="8262">
                  <c:v>123154485.43751298</c:v>
                </c:pt>
                <c:pt idx="8263">
                  <c:v>123239523.24365</c:v>
                </c:pt>
                <c:pt idx="8264">
                  <c:v>123324192.76062401</c:v>
                </c:pt>
                <c:pt idx="8265">
                  <c:v>123408494.41287002</c:v>
                </c:pt>
                <c:pt idx="8266">
                  <c:v>123492428.62224901</c:v>
                </c:pt>
                <c:pt idx="8267">
                  <c:v>123575995.808071</c:v>
                </c:pt>
                <c:pt idx="8268">
                  <c:v>123659196.387099</c:v>
                </c:pt>
                <c:pt idx="8269">
                  <c:v>123742030.77356702</c:v>
                </c:pt>
                <c:pt idx="8270">
                  <c:v>123824499.379191</c:v>
                </c:pt>
                <c:pt idx="8271">
                  <c:v>123906602.61318502</c:v>
                </c:pt>
                <c:pt idx="8272">
                  <c:v>123988340.88226701</c:v>
                </c:pt>
                <c:pt idx="8273">
                  <c:v>124069714.59067699</c:v>
                </c:pt>
                <c:pt idx="8274">
                  <c:v>124150724.14019002</c:v>
                </c:pt>
                <c:pt idx="8275">
                  <c:v>124231369.930124</c:v>
                </c:pt>
                <c:pt idx="8276">
                  <c:v>124311652.35735399</c:v>
                </c:pt>
                <c:pt idx="8277">
                  <c:v>124391571.81632702</c:v>
                </c:pt>
                <c:pt idx="8278">
                  <c:v>124471128.69907002</c:v>
                </c:pt>
                <c:pt idx="8279">
                  <c:v>124550323.39520398</c:v>
                </c:pt>
                <c:pt idx="8280">
                  <c:v>124629156.29195498</c:v>
                </c:pt>
                <c:pt idx="8281">
                  <c:v>124707627.774166</c:v>
                </c:pt>
                <c:pt idx="8282">
                  <c:v>124785738.224309</c:v>
                </c:pt>
                <c:pt idx="8283">
                  <c:v>124863488.02249502</c:v>
                </c:pt>
                <c:pt idx="8284">
                  <c:v>124940877.54648802</c:v>
                </c:pt>
                <c:pt idx="8285">
                  <c:v>125017907.17171296</c:v>
                </c:pt>
                <c:pt idx="8286">
                  <c:v>125094577.27127102</c:v>
                </c:pt>
                <c:pt idx="8287">
                  <c:v>125170888.215947</c:v>
                </c:pt>
                <c:pt idx="8288">
                  <c:v>125246840.37422098</c:v>
                </c:pt>
                <c:pt idx="8289">
                  <c:v>125322434.11228302</c:v>
                </c:pt>
                <c:pt idx="8290">
                  <c:v>125397669.794036</c:v>
                </c:pt>
                <c:pt idx="8291">
                  <c:v>125472547.78111599</c:v>
                </c:pt>
                <c:pt idx="8292">
                  <c:v>125547068.43289602</c:v>
                </c:pt>
                <c:pt idx="8293">
                  <c:v>125621232.106499</c:v>
                </c:pt>
                <c:pt idx="8294">
                  <c:v>125695039.15680899</c:v>
                </c:pt>
                <c:pt idx="8295">
                  <c:v>125768489.93647704</c:v>
                </c:pt>
                <c:pt idx="8296">
                  <c:v>125841584.795939</c:v>
                </c:pt>
                <c:pt idx="8297">
                  <c:v>125914324.08341999</c:v>
                </c:pt>
                <c:pt idx="8298">
                  <c:v>125986708.144945</c:v>
                </c:pt>
                <c:pt idx="8299">
                  <c:v>126058737.32435098</c:v>
                </c:pt>
                <c:pt idx="8300">
                  <c:v>126130411.96329701</c:v>
                </c:pt>
                <c:pt idx="8301">
                  <c:v>126201732.40127002</c:v>
                </c:pt>
                <c:pt idx="8302">
                  <c:v>126272698.97559999</c:v>
                </c:pt>
                <c:pt idx="8303">
                  <c:v>126343312.02146402</c:v>
                </c:pt>
                <c:pt idx="8304">
                  <c:v>126413571.87190299</c:v>
                </c:pt>
                <c:pt idx="8305">
                  <c:v>126483478.85782298</c:v>
                </c:pt>
                <c:pt idx="8306">
                  <c:v>126553033.308011</c:v>
                </c:pt>
                <c:pt idx="8307">
                  <c:v>126622235.549141</c:v>
                </c:pt>
                <c:pt idx="8308">
                  <c:v>126691085.905783</c:v>
                </c:pt>
                <c:pt idx="8309">
                  <c:v>126759584.70041502</c:v>
                </c:pt>
                <c:pt idx="8310">
                  <c:v>126827732.25343102</c:v>
                </c:pt>
                <c:pt idx="8311">
                  <c:v>126895528.883147</c:v>
                </c:pt>
                <c:pt idx="8312">
                  <c:v>126962974.90581401</c:v>
                </c:pt>
                <c:pt idx="8313">
                  <c:v>127030070.63562399</c:v>
                </c:pt>
                <c:pt idx="8314">
                  <c:v>127096816.38471998</c:v>
                </c:pt>
                <c:pt idx="8315">
                  <c:v>127163212.46320704</c:v>
                </c:pt>
                <c:pt idx="8316">
                  <c:v>127229259.17915396</c:v>
                </c:pt>
                <c:pt idx="8317">
                  <c:v>127294956.83861101</c:v>
                </c:pt>
                <c:pt idx="8318">
                  <c:v>127360305.745611</c:v>
                </c:pt>
                <c:pt idx="8319">
                  <c:v>127425306.20218001</c:v>
                </c:pt>
                <c:pt idx="8320">
                  <c:v>127489958.508348</c:v>
                </c:pt>
                <c:pt idx="8321">
                  <c:v>127554262.962153</c:v>
                </c:pt>
                <c:pt idx="8322">
                  <c:v>127618219.85965396</c:v>
                </c:pt>
                <c:pt idx="8323">
                  <c:v>127681829.49493398</c:v>
                </c:pt>
                <c:pt idx="8324">
                  <c:v>127745092.16011198</c:v>
                </c:pt>
                <c:pt idx="8325">
                  <c:v>127808008.14534998</c:v>
                </c:pt>
                <c:pt idx="8326">
                  <c:v>127870577.738859</c:v>
                </c:pt>
                <c:pt idx="8327">
                  <c:v>127932801.226909</c:v>
                </c:pt>
                <c:pt idx="8328">
                  <c:v>127994678.89383602</c:v>
                </c:pt>
                <c:pt idx="8329">
                  <c:v>128056211.02204898</c:v>
                </c:pt>
                <c:pt idx="8330">
                  <c:v>128117397.89204</c:v>
                </c:pt>
                <c:pt idx="8331">
                  <c:v>128178239.78238901</c:v>
                </c:pt>
                <c:pt idx="8332">
                  <c:v>128238736.96977001</c:v>
                </c:pt>
                <c:pt idx="8333">
                  <c:v>128298889.72896601</c:v>
                </c:pt>
                <c:pt idx="8334">
                  <c:v>128358698.33286701</c:v>
                </c:pt>
                <c:pt idx="8335">
                  <c:v>128418163.05248199</c:v>
                </c:pt>
                <c:pt idx="8336">
                  <c:v>128477284.15694799</c:v>
                </c:pt>
                <c:pt idx="8337">
                  <c:v>128536061.913532</c:v>
                </c:pt>
                <c:pt idx="8338">
                  <c:v>128594496.58764198</c:v>
                </c:pt>
                <c:pt idx="8339">
                  <c:v>128652588.44283502</c:v>
                </c:pt>
                <c:pt idx="8340">
                  <c:v>128710337.74081902</c:v>
                </c:pt>
                <c:pt idx="8341">
                  <c:v>128767744.74146503</c:v>
                </c:pt>
                <c:pt idx="8342">
                  <c:v>128824809.70281</c:v>
                </c:pt>
                <c:pt idx="8343">
                  <c:v>128881532.88106699</c:v>
                </c:pt>
                <c:pt idx="8344">
                  <c:v>128937914.53063101</c:v>
                </c:pt>
                <c:pt idx="8345">
                  <c:v>128993954.904082</c:v>
                </c:pt>
                <c:pt idx="8346">
                  <c:v>129049654.25219801</c:v>
                </c:pt>
                <c:pt idx="8347">
                  <c:v>129105012.823956</c:v>
                </c:pt>
                <c:pt idx="8348">
                  <c:v>129160030.86654198</c:v>
                </c:pt>
                <c:pt idx="8349">
                  <c:v>129214708.62535399</c:v>
                </c:pt>
                <c:pt idx="8350">
                  <c:v>129269046.34401301</c:v>
                </c:pt>
                <c:pt idx="8351">
                  <c:v>129323044.264364</c:v>
                </c:pt>
                <c:pt idx="8352">
                  <c:v>129376702.626489</c:v>
                </c:pt>
                <c:pt idx="8353">
                  <c:v>129430021.668705</c:v>
                </c:pt>
                <c:pt idx="8354">
                  <c:v>129483001.62757801</c:v>
                </c:pt>
                <c:pt idx="8355">
                  <c:v>129535642.737922</c:v>
                </c:pt>
                <c:pt idx="8356">
                  <c:v>129587945.232812</c:v>
                </c:pt>
                <c:pt idx="8357">
                  <c:v>129639909.343584</c:v>
                </c:pt>
                <c:pt idx="8358">
                  <c:v>129691535.299844</c:v>
                </c:pt>
                <c:pt idx="8359">
                  <c:v>129742823.32947502</c:v>
                </c:pt>
                <c:pt idx="8360">
                  <c:v>129793773.65863898</c:v>
                </c:pt>
                <c:pt idx="8361">
                  <c:v>129844386.51178701</c:v>
                </c:pt>
                <c:pt idx="8362">
                  <c:v>129894662.11166</c:v>
                </c:pt>
                <c:pt idx="8363">
                  <c:v>129944600.679299</c:v>
                </c:pt>
                <c:pt idx="8364">
                  <c:v>129994202.43404998</c:v>
                </c:pt>
                <c:pt idx="8365">
                  <c:v>130043467.59356701</c:v>
                </c:pt>
                <c:pt idx="8366">
                  <c:v>130092396.373818</c:v>
                </c:pt>
                <c:pt idx="8367">
                  <c:v>130140988.989094</c:v>
                </c:pt>
                <c:pt idx="8368">
                  <c:v>130189245.65200998</c:v>
                </c:pt>
                <c:pt idx="8369">
                  <c:v>130237166.57351299</c:v>
                </c:pt>
                <c:pt idx="8370">
                  <c:v>130284751.96288604</c:v>
                </c:pt>
                <c:pt idx="8371">
                  <c:v>130332002.02775501</c:v>
                </c:pt>
                <c:pt idx="8372">
                  <c:v>130378916.97409098</c:v>
                </c:pt>
                <c:pt idx="8373">
                  <c:v>130425497.006218</c:v>
                </c:pt>
                <c:pt idx="8374">
                  <c:v>130471742.32681799</c:v>
                </c:pt>
                <c:pt idx="8375">
                  <c:v>130517653.136935</c:v>
                </c:pt>
                <c:pt idx="8376">
                  <c:v>130563229.63598</c:v>
                </c:pt>
                <c:pt idx="8377">
                  <c:v>130608472.021735</c:v>
                </c:pt>
                <c:pt idx="8378">
                  <c:v>130653380.49036103</c:v>
                </c:pt>
                <c:pt idx="8379">
                  <c:v>130697955.23640102</c:v>
                </c:pt>
                <c:pt idx="8380">
                  <c:v>130742196.452783</c:v>
                </c:pt>
                <c:pt idx="8381">
                  <c:v>130786104.33082998</c:v>
                </c:pt>
                <c:pt idx="8382">
                  <c:v>130829679.060257</c:v>
                </c:pt>
                <c:pt idx="8383">
                  <c:v>130872920.829183</c:v>
                </c:pt>
                <c:pt idx="8384">
                  <c:v>130915829.82413296</c:v>
                </c:pt>
                <c:pt idx="8385">
                  <c:v>130958406.23004</c:v>
                </c:pt>
                <c:pt idx="8386">
                  <c:v>131000650.230253</c:v>
                </c:pt>
                <c:pt idx="8387">
                  <c:v>131042562.00654098</c:v>
                </c:pt>
                <c:pt idx="8388">
                  <c:v>131084141.73909602</c:v>
                </c:pt>
                <c:pt idx="8389">
                  <c:v>131125389.60653599</c:v>
                </c:pt>
                <c:pt idx="8390">
                  <c:v>131166305.785916</c:v>
                </c:pt>
                <c:pt idx="8391">
                  <c:v>131206890.45272398</c:v>
                </c:pt>
                <c:pt idx="8392">
                  <c:v>131247143.780892</c:v>
                </c:pt>
                <c:pt idx="8393">
                  <c:v>131287065.94279401</c:v>
                </c:pt>
                <c:pt idx="8394">
                  <c:v>131326657.109257</c:v>
                </c:pt>
                <c:pt idx="8395">
                  <c:v>131365917.449558</c:v>
                </c:pt>
                <c:pt idx="8396">
                  <c:v>131404847.13143502</c:v>
                </c:pt>
                <c:pt idx="8397">
                  <c:v>131443446.321086</c:v>
                </c:pt>
                <c:pt idx="8398">
                  <c:v>131481715.18317501</c:v>
                </c:pt>
                <c:pt idx="8399">
                  <c:v>131519653.88083801</c:v>
                </c:pt>
                <c:pt idx="8400">
                  <c:v>131557262.57567999</c:v>
                </c:pt>
                <c:pt idx="8401">
                  <c:v>131594541.427789</c:v>
                </c:pt>
                <c:pt idx="8402">
                  <c:v>131631490.59573001</c:v>
                </c:pt>
                <c:pt idx="8403">
                  <c:v>131668110.23655598</c:v>
                </c:pt>
                <c:pt idx="8404">
                  <c:v>131704400.505808</c:v>
                </c:pt>
                <c:pt idx="8405">
                  <c:v>131740361.55751999</c:v>
                </c:pt>
                <c:pt idx="8406">
                  <c:v>131775993.544222</c:v>
                </c:pt>
                <c:pt idx="8407">
                  <c:v>131811296.616946</c:v>
                </c:pt>
                <c:pt idx="8408">
                  <c:v>131846270.925225</c:v>
                </c:pt>
                <c:pt idx="8409">
                  <c:v>131880916.617101</c:v>
                </c:pt>
                <c:pt idx="8410">
                  <c:v>131915233.83912502</c:v>
                </c:pt>
                <c:pt idx="8411">
                  <c:v>131949222.73636602</c:v>
                </c:pt>
                <c:pt idx="8412">
                  <c:v>131982883.45240602</c:v>
                </c:pt>
                <c:pt idx="8413">
                  <c:v>132016216.12935099</c:v>
                </c:pt>
                <c:pt idx="8414">
                  <c:v>132049220.907831</c:v>
                </c:pt>
                <c:pt idx="8415">
                  <c:v>132081897.92700498</c:v>
                </c:pt>
                <c:pt idx="8416">
                  <c:v>132114247.32455999</c:v>
                </c:pt>
                <c:pt idx="8417">
                  <c:v>132146269.23672</c:v>
                </c:pt>
                <c:pt idx="8418">
                  <c:v>132177963.79824601</c:v>
                </c:pt>
                <c:pt idx="8419">
                  <c:v>132209331.14243899</c:v>
                </c:pt>
                <c:pt idx="8420">
                  <c:v>132240371.40114599</c:v>
                </c:pt>
                <c:pt idx="8421">
                  <c:v>132271084.70475699</c:v>
                </c:pt>
                <c:pt idx="8422">
                  <c:v>132301471.182217</c:v>
                </c:pt>
                <c:pt idx="8423">
                  <c:v>132331530.961022</c:v>
                </c:pt>
                <c:pt idx="8424">
                  <c:v>132361264.16722098</c:v>
                </c:pt>
                <c:pt idx="8425">
                  <c:v>132390670.925428</c:v>
                </c:pt>
                <c:pt idx="8426">
                  <c:v>132419751.35881299</c:v>
                </c:pt>
                <c:pt idx="8427">
                  <c:v>132448505.58911602</c:v>
                </c:pt>
                <c:pt idx="8428">
                  <c:v>132476933.73664199</c:v>
                </c:pt>
                <c:pt idx="8429">
                  <c:v>132505035.92026602</c:v>
                </c:pt>
                <c:pt idx="8430">
                  <c:v>132532812.257438</c:v>
                </c:pt>
                <c:pt idx="8431">
                  <c:v>132560262.86418298</c:v>
                </c:pt>
                <c:pt idx="8432">
                  <c:v>132587387.855105</c:v>
                </c:pt>
                <c:pt idx="8433">
                  <c:v>132614187.34338902</c:v>
                </c:pt>
                <c:pt idx="8434">
                  <c:v>132640661.44080502</c:v>
                </c:pt>
                <c:pt idx="8435">
                  <c:v>132666810.257708</c:v>
                </c:pt>
                <c:pt idx="8436">
                  <c:v>132692633.90304501</c:v>
                </c:pt>
                <c:pt idx="8437">
                  <c:v>132718132.48435098</c:v>
                </c:pt>
                <c:pt idx="8438">
                  <c:v>132743306.10775699</c:v>
                </c:pt>
                <c:pt idx="8439">
                  <c:v>132768154.87799199</c:v>
                </c:pt>
                <c:pt idx="8440">
                  <c:v>132792678.89838199</c:v>
                </c:pt>
                <c:pt idx="8441">
                  <c:v>132816878.27085496</c:v>
                </c:pt>
                <c:pt idx="8442">
                  <c:v>132840753.09594399</c:v>
                </c:pt>
                <c:pt idx="8443">
                  <c:v>132864303.47278599</c:v>
                </c:pt>
                <c:pt idx="8444">
                  <c:v>132887529.49912801</c:v>
                </c:pt>
                <c:pt idx="8445">
                  <c:v>132910431.271327</c:v>
                </c:pt>
                <c:pt idx="8446">
                  <c:v>132933008.88435398</c:v>
                </c:pt>
                <c:pt idx="8447">
                  <c:v>132955262.431793</c:v>
                </c:pt>
                <c:pt idx="8448">
                  <c:v>132977192.00584701</c:v>
                </c:pt>
                <c:pt idx="8449">
                  <c:v>132998797.697338</c:v>
                </c:pt>
                <c:pt idx="8450">
                  <c:v>133020079.595708</c:v>
                </c:pt>
                <c:pt idx="8451">
                  <c:v>133041037.78902498</c:v>
                </c:pt>
                <c:pt idx="8452">
                  <c:v>133061672.36398099</c:v>
                </c:pt>
                <c:pt idx="8453">
                  <c:v>133081983.405894</c:v>
                </c:pt>
                <c:pt idx="8454">
                  <c:v>133101970.99871501</c:v>
                </c:pt>
                <c:pt idx="8455">
                  <c:v>133121635.22502398</c:v>
                </c:pt>
                <c:pt idx="8456">
                  <c:v>133140976.16603298</c:v>
                </c:pt>
                <c:pt idx="8457">
                  <c:v>133159993.901593</c:v>
                </c:pt>
                <c:pt idx="8458">
                  <c:v>133178688.51018701</c:v>
                </c:pt>
                <c:pt idx="8459">
                  <c:v>133197060.068942</c:v>
                </c:pt>
                <c:pt idx="8460">
                  <c:v>133215108.65362099</c:v>
                </c:pt>
                <c:pt idx="8461">
                  <c:v>133232834.33863099</c:v>
                </c:pt>
                <c:pt idx="8462">
                  <c:v>133250237.19702299</c:v>
                </c:pt>
                <c:pt idx="8463">
                  <c:v>133267317.300494</c:v>
                </c:pt>
                <c:pt idx="8464">
                  <c:v>133284074.71938701</c:v>
                </c:pt>
                <c:pt idx="8465">
                  <c:v>133300509.52269401</c:v>
                </c:pt>
                <c:pt idx="8466">
                  <c:v>133316621.77805901</c:v>
                </c:pt>
                <c:pt idx="8467">
                  <c:v>133332411.551774</c:v>
                </c:pt>
                <c:pt idx="8468">
                  <c:v>133347878.90879002</c:v>
                </c:pt>
                <c:pt idx="8469">
                  <c:v>133363023.91270702</c:v>
                </c:pt>
                <c:pt idx="8470">
                  <c:v>133377846.62578496</c:v>
                </c:pt>
                <c:pt idx="8471">
                  <c:v>133392347.10894099</c:v>
                </c:pt>
                <c:pt idx="8472">
                  <c:v>133406525.42175101</c:v>
                </c:pt>
                <c:pt idx="8473">
                  <c:v>133420381.62245101</c:v>
                </c:pt>
                <c:pt idx="8474">
                  <c:v>133433915.767939</c:v>
                </c:pt>
                <c:pt idx="8475">
                  <c:v>133447127.91377503</c:v>
                </c:pt>
                <c:pt idx="8476">
                  <c:v>133460018.114186</c:v>
                </c:pt>
                <c:pt idx="8477">
                  <c:v>133472586.42206199</c:v>
                </c:pt>
                <c:pt idx="8478">
                  <c:v>133484832.88896</c:v>
                </c:pt>
                <c:pt idx="8479">
                  <c:v>133496757.565107</c:v>
                </c:pt>
                <c:pt idx="8480">
                  <c:v>133508360.49939603</c:v>
                </c:pt>
                <c:pt idx="8481">
                  <c:v>133519641.73939201</c:v>
                </c:pt>
                <c:pt idx="8482">
                  <c:v>133530601.331331</c:v>
                </c:pt>
                <c:pt idx="8483">
                  <c:v>133541239.32012001</c:v>
                </c:pt>
                <c:pt idx="8484">
                  <c:v>133551555.74934199</c:v>
                </c:pt>
                <c:pt idx="8485">
                  <c:v>133561550.66125</c:v>
                </c:pt>
                <c:pt idx="8486">
                  <c:v>133571224.09677702</c:v>
                </c:pt>
                <c:pt idx="8487">
                  <c:v>133580576.09552801</c:v>
                </c:pt>
                <c:pt idx="8488">
                  <c:v>133589606.695787</c:v>
                </c:pt>
                <c:pt idx="8489">
                  <c:v>133598315.934515</c:v>
                </c:pt>
                <c:pt idx="8490">
                  <c:v>133606703.84735398</c:v>
                </c:pt>
                <c:pt idx="8491">
                  <c:v>133614770.468622</c:v>
                </c:pt>
                <c:pt idx="8492">
                  <c:v>133622515.83132</c:v>
                </c:pt>
                <c:pt idx="8493">
                  <c:v>133629939.96712701</c:v>
                </c:pt>
                <c:pt idx="8494">
                  <c:v>133637042.90640801</c:v>
                </c:pt>
                <c:pt idx="8495">
                  <c:v>133643824.678206</c:v>
                </c:pt>
                <c:pt idx="8496">
                  <c:v>133650285.31025</c:v>
                </c:pt>
                <c:pt idx="8497">
                  <c:v>133656424.82895198</c:v>
                </c:pt>
                <c:pt idx="8498">
                  <c:v>133662243.25940701</c:v>
                </c:pt>
                <c:pt idx="8499">
                  <c:v>133667740.625396</c:v>
                </c:pt>
                <c:pt idx="8500">
                  <c:v>133672916.94938503</c:v>
                </c:pt>
                <c:pt idx="8501">
                  <c:v>133677772.252527</c:v>
                </c:pt>
                <c:pt idx="8502">
                  <c:v>133682306.55465798</c:v>
                </c:pt>
                <c:pt idx="8503">
                  <c:v>133686519.87430598</c:v>
                </c:pt>
                <c:pt idx="8504">
                  <c:v>133690412.22868</c:v>
                </c:pt>
                <c:pt idx="8505">
                  <c:v>133693983.633682</c:v>
                </c:pt>
                <c:pt idx="8506">
                  <c:v>133697234.1039</c:v>
                </c:pt>
                <c:pt idx="8507">
                  <c:v>133700163.65260698</c:v>
                </c:pt>
                <c:pt idx="8508">
                  <c:v>133702772.29177099</c:v>
                </c:pt>
                <c:pt idx="8509">
                  <c:v>133705060.032043</c:v>
                </c:pt>
                <c:pt idx="8510">
                  <c:v>133707026.88276599</c:v>
                </c:pt>
                <c:pt idx="8511">
                  <c:v>133708672.851973</c:v>
                </c:pt>
                <c:pt idx="8512">
                  <c:v>133709997.94638301</c:v>
                </c:pt>
                <c:pt idx="8513">
                  <c:v>133711002.171408</c:v>
                </c:pt>
                <c:pt idx="8514">
                  <c:v>133711685.531148</c:v>
                </c:pt>
                <c:pt idx="8515">
                  <c:v>133712048.028393</c:v>
                </c:pt>
                <c:pt idx="8516">
                  <c:v>133712089.66462299</c:v>
                </c:pt>
                <c:pt idx="8517">
                  <c:v>133711810.44000901</c:v>
                </c:pt>
                <c:pt idx="8518">
                  <c:v>133711210.35341002</c:v>
                </c:pt>
                <c:pt idx="8519">
                  <c:v>133710289.40237701</c:v>
                </c:pt>
                <c:pt idx="8520">
                  <c:v>133709047.583147</c:v>
                </c:pt>
                <c:pt idx="8521">
                  <c:v>133707484.89065199</c:v>
                </c:pt>
                <c:pt idx="8522">
                  <c:v>133705601.31851</c:v>
                </c:pt>
                <c:pt idx="8523">
                  <c:v>133703396.85902998</c:v>
                </c:pt>
                <c:pt idx="8524">
                  <c:v>133700871.50320899</c:v>
                </c:pt>
                <c:pt idx="8525">
                  <c:v>133698025.240734</c:v>
                </c:pt>
                <c:pt idx="8526">
                  <c:v>133694858.059981</c:v>
                </c:pt>
                <c:pt idx="8527">
                  <c:v>133691369.94801602</c:v>
                </c:pt>
                <c:pt idx="8528">
                  <c:v>133687560.890589</c:v>
                </c:pt>
                <c:pt idx="8529">
                  <c:v>133683430.87214199</c:v>
                </c:pt>
                <c:pt idx="8530">
                  <c:v>133678979.87580399</c:v>
                </c:pt>
                <c:pt idx="8531">
                  <c:v>133674207.88338999</c:v>
                </c:pt>
                <c:pt idx="8532">
                  <c:v>133669114.87540299</c:v>
                </c:pt>
                <c:pt idx="8533">
                  <c:v>133663700.83103098</c:v>
                </c:pt>
                <c:pt idx="8534">
                  <c:v>133657965.72815098</c:v>
                </c:pt>
                <c:pt idx="8535">
                  <c:v>133651909.54332201</c:v>
                </c:pt>
                <c:pt idx="8536">
                  <c:v>133645532.251791</c:v>
                </c:pt>
                <c:pt idx="8537">
                  <c:v>133638833.82748599</c:v>
                </c:pt>
                <c:pt idx="8538">
                  <c:v>133631814.24302199</c:v>
                </c:pt>
                <c:pt idx="8539">
                  <c:v>133624473.46969502</c:v>
                </c:pt>
                <c:pt idx="8540">
                  <c:v>133616811.47748502</c:v>
                </c:pt>
                <c:pt idx="8541">
                  <c:v>133608828.23505399</c:v>
                </c:pt>
                <c:pt idx="8542">
                  <c:v>133600523.70974298</c:v>
                </c:pt>
                <c:pt idx="8543">
                  <c:v>133591897.867575</c:v>
                </c:pt>
                <c:pt idx="8544">
                  <c:v>133582950.67325398</c:v>
                </c:pt>
                <c:pt idx="8545">
                  <c:v>133573682.09016101</c:v>
                </c:pt>
                <c:pt idx="8546">
                  <c:v>133564092.08035401</c:v>
                </c:pt>
                <c:pt idx="8547">
                  <c:v>133554180.60457198</c:v>
                </c:pt>
                <c:pt idx="8548">
                  <c:v>133543947.622227</c:v>
                </c:pt>
                <c:pt idx="8549">
                  <c:v>133533393.09140702</c:v>
                </c:pt>
                <c:pt idx="8550">
                  <c:v>133522516.96887702</c:v>
                </c:pt>
                <c:pt idx="8551">
                  <c:v>133511319.21007201</c:v>
                </c:pt>
                <c:pt idx="8552">
                  <c:v>133499799.76910001</c:v>
                </c:pt>
                <c:pt idx="8553">
                  <c:v>133487958.59874301</c:v>
                </c:pt>
                <c:pt idx="8554">
                  <c:v>133475795.65045199</c:v>
                </c:pt>
                <c:pt idx="8555">
                  <c:v>133463310.87434599</c:v>
                </c:pt>
                <c:pt idx="8556">
                  <c:v>133450504.21921402</c:v>
                </c:pt>
                <c:pt idx="8557">
                  <c:v>133437375.63251099</c:v>
                </c:pt>
                <c:pt idx="8558">
                  <c:v>133423925.060358</c:v>
                </c:pt>
                <c:pt idx="8559">
                  <c:v>133410152.447542</c:v>
                </c:pt>
                <c:pt idx="8560">
                  <c:v>133396057.73751</c:v>
                </c:pt>
                <c:pt idx="8561">
                  <c:v>133381640.87237501</c:v>
                </c:pt>
                <c:pt idx="8562">
                  <c:v>133366901.79290801</c:v>
                </c:pt>
                <c:pt idx="8563">
                  <c:v>133351840.43854</c:v>
                </c:pt>
                <c:pt idx="8564">
                  <c:v>133336456.74736202</c:v>
                </c:pt>
                <c:pt idx="8565">
                  <c:v>133320750.65611899</c:v>
                </c:pt>
                <c:pt idx="8566">
                  <c:v>133304722.10021198</c:v>
                </c:pt>
                <c:pt idx="8567">
                  <c:v>133288371.01369801</c:v>
                </c:pt>
                <c:pt idx="8568">
                  <c:v>133271697.329282</c:v>
                </c:pt>
                <c:pt idx="8569">
                  <c:v>133254700.978324</c:v>
                </c:pt>
                <c:pt idx="8570">
                  <c:v>133237381.89083</c:v>
                </c:pt>
                <c:pt idx="8571">
                  <c:v>133219739.99545601</c:v>
                </c:pt>
                <c:pt idx="8572">
                  <c:v>133201775.219502</c:v>
                </c:pt>
                <c:pt idx="8573">
                  <c:v>133183487.488914</c:v>
                </c:pt>
                <c:pt idx="8574">
                  <c:v>133164876.72827899</c:v>
                </c:pt>
                <c:pt idx="8575">
                  <c:v>133145942.860826</c:v>
                </c:pt>
                <c:pt idx="8576">
                  <c:v>133126685.808423</c:v>
                </c:pt>
                <c:pt idx="8577">
                  <c:v>133107105.49157502</c:v>
                </c:pt>
                <c:pt idx="8578">
                  <c:v>133087201.82942398</c:v>
                </c:pt>
                <c:pt idx="8579">
                  <c:v>133066974.739742</c:v>
                </c:pt>
                <c:pt idx="8580">
                  <c:v>133046424.13893798</c:v>
                </c:pt>
                <c:pt idx="8581">
                  <c:v>133025549.94204701</c:v>
                </c:pt>
                <c:pt idx="8582">
                  <c:v>133004352.06273298</c:v>
                </c:pt>
                <c:pt idx="8583">
                  <c:v>132982830.41328803</c:v>
                </c:pt>
                <c:pt idx="8584">
                  <c:v>132960984.90462399</c:v>
                </c:pt>
                <c:pt idx="8585">
                  <c:v>132938815.44627804</c:v>
                </c:pt>
                <c:pt idx="8586">
                  <c:v>132916321.94640802</c:v>
                </c:pt>
                <c:pt idx="8587">
                  <c:v>132893504.31178501</c:v>
                </c:pt>
                <c:pt idx="8588">
                  <c:v>132870362.44780001</c:v>
                </c:pt>
                <c:pt idx="8589">
                  <c:v>132846896.25845702</c:v>
                </c:pt>
                <c:pt idx="8590">
                  <c:v>132823105.64636801</c:v>
                </c:pt>
                <c:pt idx="8591">
                  <c:v>132798990.512758</c:v>
                </c:pt>
                <c:pt idx="8592">
                  <c:v>132774550.757456</c:v>
                </c:pt>
                <c:pt idx="8593">
                  <c:v>132749786.278897</c:v>
                </c:pt>
                <c:pt idx="8594">
                  <c:v>132724696.974117</c:v>
                </c:pt>
                <c:pt idx="8595">
                  <c:v>132699282.73875198</c:v>
                </c:pt>
                <c:pt idx="8596">
                  <c:v>132673543.46703501</c:v>
                </c:pt>
                <c:pt idx="8597">
                  <c:v>132647479.051796</c:v>
                </c:pt>
                <c:pt idx="8598">
                  <c:v>132621089.38445298</c:v>
                </c:pt>
                <c:pt idx="8599">
                  <c:v>132594374.35501899</c:v>
                </c:pt>
                <c:pt idx="8600">
                  <c:v>132567333.85209</c:v>
                </c:pt>
                <c:pt idx="8601">
                  <c:v>132539967.762849</c:v>
                </c:pt>
                <c:pt idx="8602">
                  <c:v>132512275.97306001</c:v>
                </c:pt>
                <c:pt idx="8603">
                  <c:v>132484258.36706799</c:v>
                </c:pt>
                <c:pt idx="8604">
                  <c:v>132455914.82779299</c:v>
                </c:pt>
                <c:pt idx="8605">
                  <c:v>132427245.236729</c:v>
                </c:pt>
                <c:pt idx="8606">
                  <c:v>132398249.473943</c:v>
                </c:pt>
                <c:pt idx="8607">
                  <c:v>132368927.41806804</c:v>
                </c:pt>
                <c:pt idx="8608">
                  <c:v>132339278.94630504</c:v>
                </c:pt>
                <c:pt idx="8609">
                  <c:v>132309303.93441601</c:v>
                </c:pt>
                <c:pt idx="8610">
                  <c:v>132279002.25672299</c:v>
                </c:pt>
                <c:pt idx="8611">
                  <c:v>132248373.786107</c:v>
                </c:pt>
                <c:pt idx="8612">
                  <c:v>132217418.39399901</c:v>
                </c:pt>
                <c:pt idx="8613">
                  <c:v>132186135.95038502</c:v>
                </c:pt>
                <c:pt idx="8614">
                  <c:v>132154526.32379502</c:v>
                </c:pt>
                <c:pt idx="8615">
                  <c:v>132122589.38130599</c:v>
                </c:pt>
                <c:pt idx="8616">
                  <c:v>132090324.988538</c:v>
                </c:pt>
                <c:pt idx="8617">
                  <c:v>132057733.009645</c:v>
                </c:pt>
                <c:pt idx="8618">
                  <c:v>132024813.307321</c:v>
                </c:pt>
                <c:pt idx="8619">
                  <c:v>131991565.74278902</c:v>
                </c:pt>
                <c:pt idx="8620">
                  <c:v>131957990.17580096</c:v>
                </c:pt>
                <c:pt idx="8621">
                  <c:v>131924086.464635</c:v>
                </c:pt>
                <c:pt idx="8622">
                  <c:v>131889854.46609102</c:v>
                </c:pt>
                <c:pt idx="8623">
                  <c:v>131855294.03548799</c:v>
                </c:pt>
                <c:pt idx="8624">
                  <c:v>131820405.02665798</c:v>
                </c:pt>
                <c:pt idx="8625">
                  <c:v>131785187.291949</c:v>
                </c:pt>
                <c:pt idx="8626">
                  <c:v>131749640.682212</c:v>
                </c:pt>
                <c:pt idx="8627">
                  <c:v>131713765.04680702</c:v>
                </c:pt>
                <c:pt idx="8628">
                  <c:v>131677560.233592</c:v>
                </c:pt>
                <c:pt idx="8629">
                  <c:v>131641026.08892401</c:v>
                </c:pt>
                <c:pt idx="8630">
                  <c:v>131604162.45765299</c:v>
                </c:pt>
                <c:pt idx="8631">
                  <c:v>131566969.18312</c:v>
                </c:pt>
                <c:pt idx="8632">
                  <c:v>131529446.10715099</c:v>
                </c:pt>
                <c:pt idx="8633">
                  <c:v>131491593.07005496</c:v>
                </c:pt>
                <c:pt idx="8634">
                  <c:v>131453409.91062</c:v>
                </c:pt>
                <c:pt idx="8635">
                  <c:v>131414896.46610899</c:v>
                </c:pt>
                <c:pt idx="8636">
                  <c:v>131376052.57225299</c:v>
                </c:pt>
                <c:pt idx="8637">
                  <c:v>131336878.06325501</c:v>
                </c:pt>
                <c:pt idx="8638">
                  <c:v>131297372.77177602</c:v>
                </c:pt>
                <c:pt idx="8639">
                  <c:v>131257536.528938</c:v>
                </c:pt>
                <c:pt idx="8640">
                  <c:v>131217369.164317</c:v>
                </c:pt>
                <c:pt idx="8641">
                  <c:v>131176870.50594199</c:v>
                </c:pt>
                <c:pt idx="8642">
                  <c:v>131136040.380284</c:v>
                </c:pt>
                <c:pt idx="8643">
                  <c:v>131094878.61226001</c:v>
                </c:pt>
                <c:pt idx="8644">
                  <c:v>131053385.02522299</c:v>
                </c:pt>
                <c:pt idx="8645">
                  <c:v>131011559.44096002</c:v>
                </c:pt>
                <c:pt idx="8646">
                  <c:v>130969401.67968801</c:v>
                </c:pt>
                <c:pt idx="8647">
                  <c:v>130926911.560048</c:v>
                </c:pt>
                <c:pt idx="8648">
                  <c:v>130884088.899102</c:v>
                </c:pt>
                <c:pt idx="8649">
                  <c:v>130840933.51232702</c:v>
                </c:pt>
                <c:pt idx="8650">
                  <c:v>130797445.213613</c:v>
                </c:pt>
                <c:pt idx="8651">
                  <c:v>130753623.815255</c:v>
                </c:pt>
                <c:pt idx="8652">
                  <c:v>130709469.12795196</c:v>
                </c:pt>
                <c:pt idx="8653">
                  <c:v>130664980.96080002</c:v>
                </c:pt>
                <c:pt idx="8654">
                  <c:v>130620159.121286</c:v>
                </c:pt>
                <c:pt idx="8655">
                  <c:v>130575003.41528802</c:v>
                </c:pt>
                <c:pt idx="8656">
                  <c:v>130529513.64706601</c:v>
                </c:pt>
                <c:pt idx="8657">
                  <c:v>130483689.619258</c:v>
                </c:pt>
                <c:pt idx="8658">
                  <c:v>130437531.13287501</c:v>
                </c:pt>
                <c:pt idx="8659">
                  <c:v>130391037.98729901</c:v>
                </c:pt>
                <c:pt idx="8660">
                  <c:v>130344209.98027402</c:v>
                </c:pt>
                <c:pt idx="8661">
                  <c:v>130297046.907903</c:v>
                </c:pt>
                <c:pt idx="8662">
                  <c:v>130249548.56463999</c:v>
                </c:pt>
                <c:pt idx="8663">
                  <c:v>130201714.74329202</c:v>
                </c:pt>
                <c:pt idx="8664">
                  <c:v>130153545.23500502</c:v>
                </c:pt>
                <c:pt idx="8665">
                  <c:v>130105039.82926601</c:v>
                </c:pt>
                <c:pt idx="8666">
                  <c:v>130056198.31389099</c:v>
                </c:pt>
                <c:pt idx="8667">
                  <c:v>130007020.475026</c:v>
                </c:pt>
                <c:pt idx="8668">
                  <c:v>129957506.097139</c:v>
                </c:pt>
                <c:pt idx="8669">
                  <c:v>129907654.96301299</c:v>
                </c:pt>
                <c:pt idx="8670">
                  <c:v>129857466.85374199</c:v>
                </c:pt>
                <c:pt idx="8671">
                  <c:v>129806941.54872702</c:v>
                </c:pt>
                <c:pt idx="8672">
                  <c:v>129756078.82566698</c:v>
                </c:pt>
                <c:pt idx="8673">
                  <c:v>129704878.460555</c:v>
                </c:pt>
                <c:pt idx="8674">
                  <c:v>129653340.22767502</c:v>
                </c:pt>
                <c:pt idx="8675">
                  <c:v>129601463.89959</c:v>
                </c:pt>
                <c:pt idx="8676">
                  <c:v>129549249.247144</c:v>
                </c:pt>
                <c:pt idx="8677">
                  <c:v>129496696.03944699</c:v>
                </c:pt>
                <c:pt idx="8678">
                  <c:v>129443804.04387902</c:v>
                </c:pt>
                <c:pt idx="8679">
                  <c:v>129390573.026076</c:v>
                </c:pt>
                <c:pt idx="8680">
                  <c:v>129337002.74992901</c:v>
                </c:pt>
                <c:pt idx="8681">
                  <c:v>129283092.97757301</c:v>
                </c:pt>
                <c:pt idx="8682">
                  <c:v>129228843.46938801</c:v>
                </c:pt>
                <c:pt idx="8683">
                  <c:v>129174253.98398504</c:v>
                </c:pt>
                <c:pt idx="8684">
                  <c:v>129119324.27820602</c:v>
                </c:pt>
                <c:pt idx="8685">
                  <c:v>129064054.10711399</c:v>
                </c:pt>
                <c:pt idx="8686">
                  <c:v>129008443.22398701</c:v>
                </c:pt>
                <c:pt idx="8687">
                  <c:v>128952491.38031401</c:v>
                </c:pt>
                <c:pt idx="8688">
                  <c:v>128896198.32578598</c:v>
                </c:pt>
                <c:pt idx="8689">
                  <c:v>128839563.808291</c:v>
                </c:pt>
                <c:pt idx="8690">
                  <c:v>128782587.57390398</c:v>
                </c:pt>
                <c:pt idx="8691">
                  <c:v>128725269.366887</c:v>
                </c:pt>
                <c:pt idx="8692">
                  <c:v>128667608.92967501</c:v>
                </c:pt>
                <c:pt idx="8693">
                  <c:v>128609606.00287502</c:v>
                </c:pt>
                <c:pt idx="8694">
                  <c:v>128551260.32525501</c:v>
                </c:pt>
                <c:pt idx="8695">
                  <c:v>128492571.63373998</c:v>
                </c:pt>
                <c:pt idx="8696">
                  <c:v>128433539.66340202</c:v>
                </c:pt>
                <c:pt idx="8697">
                  <c:v>128374164.147457</c:v>
                </c:pt>
                <c:pt idx="8698">
                  <c:v>128314444.81725502</c:v>
                </c:pt>
                <c:pt idx="8699">
                  <c:v>128254381.40227301</c:v>
                </c:pt>
                <c:pt idx="8700">
                  <c:v>128193973.630109</c:v>
                </c:pt>
                <c:pt idx="8701">
                  <c:v>128133221.226474</c:v>
                </c:pt>
                <c:pt idx="8702">
                  <c:v>128072123.91518402</c:v>
                </c:pt>
                <c:pt idx="8703">
                  <c:v>128010681.41815501</c:v>
                </c:pt>
                <c:pt idx="8704">
                  <c:v>127948893.455391</c:v>
                </c:pt>
                <c:pt idx="8705">
                  <c:v>127886759.744983</c:v>
                </c:pt>
                <c:pt idx="8706">
                  <c:v>127824280.003094</c:v>
                </c:pt>
                <c:pt idx="8707">
                  <c:v>127761453.94395801</c:v>
                </c:pt>
                <c:pt idx="8708">
                  <c:v>127698281.27986699</c:v>
                </c:pt>
                <c:pt idx="8709">
                  <c:v>127634761.72116701</c:v>
                </c:pt>
                <c:pt idx="8710">
                  <c:v>127570894.976248</c:v>
                </c:pt>
                <c:pt idx="8711">
                  <c:v>127506680.75153798</c:v>
                </c:pt>
                <c:pt idx="8712">
                  <c:v>127442118.75149001</c:v>
                </c:pt>
                <c:pt idx="8713">
                  <c:v>127377208.67858098</c:v>
                </c:pt>
                <c:pt idx="8714">
                  <c:v>127311950.23330002</c:v>
                </c:pt>
                <c:pt idx="8715">
                  <c:v>127246343.11413801</c:v>
                </c:pt>
                <c:pt idx="8716">
                  <c:v>127180387.01758498</c:v>
                </c:pt>
                <c:pt idx="8717">
                  <c:v>127114081.63811401</c:v>
                </c:pt>
                <c:pt idx="8718">
                  <c:v>127047426.668182</c:v>
                </c:pt>
                <c:pt idx="8719">
                  <c:v>126980421.79821302</c:v>
                </c:pt>
                <c:pt idx="8720">
                  <c:v>126913066.716593</c:v>
                </c:pt>
                <c:pt idx="8721">
                  <c:v>126845361.10966298</c:v>
                </c:pt>
                <c:pt idx="8722">
                  <c:v>126777304.661708</c:v>
                </c:pt>
                <c:pt idx="8723">
                  <c:v>126708897.05494799</c:v>
                </c:pt>
                <c:pt idx="8724">
                  <c:v>126640137.969528</c:v>
                </c:pt>
                <c:pt idx="8725">
                  <c:v>126571027.083515</c:v>
                </c:pt>
                <c:pt idx="8726">
                  <c:v>126501564.07288</c:v>
                </c:pt>
                <c:pt idx="8727">
                  <c:v>126431748.61149701</c:v>
                </c:pt>
                <c:pt idx="8728">
                  <c:v>126361580.37112798</c:v>
                </c:pt>
                <c:pt idx="8729">
                  <c:v>126291059.02141702</c:v>
                </c:pt>
                <c:pt idx="8730">
                  <c:v>126220184.22987902</c:v>
                </c:pt>
                <c:pt idx="8731">
                  <c:v>126148955.661892</c:v>
                </c:pt>
                <c:pt idx="8732">
                  <c:v>126077372.98068702</c:v>
                </c:pt>
                <c:pt idx="8733">
                  <c:v>126005435.84733501</c:v>
                </c:pt>
                <c:pt idx="8734">
                  <c:v>125933143.92074399</c:v>
                </c:pt>
                <c:pt idx="8735">
                  <c:v>125860496.85764296</c:v>
                </c:pt>
                <c:pt idx="8736">
                  <c:v>125787494.312574</c:v>
                </c:pt>
                <c:pt idx="8737">
                  <c:v>125714135.93788601</c:v>
                </c:pt>
                <c:pt idx="8738">
                  <c:v>125640421.383717</c:v>
                </c:pt>
                <c:pt idx="8739">
                  <c:v>125566350.29799099</c:v>
                </c:pt>
                <c:pt idx="8740">
                  <c:v>125491922.326406</c:v>
                </c:pt>
                <c:pt idx="8741">
                  <c:v>125417137.11241999</c:v>
                </c:pt>
                <c:pt idx="8742">
                  <c:v>125341994.297244</c:v>
                </c:pt>
                <c:pt idx="8743">
                  <c:v>125266493.519834</c:v>
                </c:pt>
                <c:pt idx="8744">
                  <c:v>125190634.41687299</c:v>
                </c:pt>
                <c:pt idx="8745">
                  <c:v>125114416.622766</c:v>
                </c:pt>
                <c:pt idx="8746">
                  <c:v>125037839.76963</c:v>
                </c:pt>
                <c:pt idx="8747">
                  <c:v>124960903.48727702</c:v>
                </c:pt>
                <c:pt idx="8748">
                  <c:v>124883607.40321001</c:v>
                </c:pt>
                <c:pt idx="8749">
                  <c:v>124805951.142608</c:v>
                </c:pt>
                <c:pt idx="8750">
                  <c:v>124727934.328315</c:v>
                </c:pt>
                <c:pt idx="8751">
                  <c:v>124649556.58082998</c:v>
                </c:pt>
                <c:pt idx="8752">
                  <c:v>124570817.51829402</c:v>
                </c:pt>
                <c:pt idx="8753">
                  <c:v>124491716.75648202</c:v>
                </c:pt>
                <c:pt idx="8754">
                  <c:v>124412253.90878601</c:v>
                </c:pt>
                <c:pt idx="8755">
                  <c:v>124332428.586208</c:v>
                </c:pt>
                <c:pt idx="8756">
                  <c:v>124252240.397347</c:v>
                </c:pt>
                <c:pt idx="8757">
                  <c:v>124171688.94838603</c:v>
                </c:pt>
                <c:pt idx="8758">
                  <c:v>124090773.84308101</c:v>
                </c:pt>
                <c:pt idx="8759">
                  <c:v>124009494.68274701</c:v>
                </c:pt>
                <c:pt idx="8760">
                  <c:v>123927851.06625098</c:v>
                </c:pt>
                <c:pt idx="8761">
                  <c:v>123845842.589993</c:v>
                </c:pt>
                <c:pt idx="8762">
                  <c:v>123763468.84789699</c:v>
                </c:pt>
                <c:pt idx="8763">
                  <c:v>123680729.43140101</c:v>
                </c:pt>
                <c:pt idx="8764">
                  <c:v>123597623.92943799</c:v>
                </c:pt>
                <c:pt idx="8765">
                  <c:v>123514151.92843002</c:v>
                </c:pt>
                <c:pt idx="8766">
                  <c:v>123430313.01226903</c:v>
                </c:pt>
                <c:pt idx="8767">
                  <c:v>123346106.76231001</c:v>
                </c:pt>
                <c:pt idx="8768">
                  <c:v>123261532.75735401</c:v>
                </c:pt>
                <c:pt idx="8769">
                  <c:v>123176590.573636</c:v>
                </c:pt>
                <c:pt idx="8770">
                  <c:v>123091279.78480898</c:v>
                </c:pt>
                <c:pt idx="8771">
                  <c:v>123005599.96193701</c:v>
                </c:pt>
                <c:pt idx="8772">
                  <c:v>122919550.67347601</c:v>
                </c:pt>
                <c:pt idx="8773">
                  <c:v>122833131.48526202</c:v>
                </c:pt>
                <c:pt idx="8774">
                  <c:v>122746341.96049502</c:v>
                </c:pt>
                <c:pt idx="8775">
                  <c:v>122659181.65972999</c:v>
                </c:pt>
                <c:pt idx="8776">
                  <c:v>122571650.14086002</c:v>
                </c:pt>
                <c:pt idx="8777">
                  <c:v>122483746.959102</c:v>
                </c:pt>
                <c:pt idx="8778">
                  <c:v>122395471.66698</c:v>
                </c:pt>
                <c:pt idx="8779">
                  <c:v>122306823.814317</c:v>
                </c:pt>
                <c:pt idx="8780">
                  <c:v>122217802.94821499</c:v>
                </c:pt>
                <c:pt idx="8781">
                  <c:v>122128408.613042</c:v>
                </c:pt>
                <c:pt idx="8782">
                  <c:v>122038640.350419</c:v>
                </c:pt>
                <c:pt idx="8783">
                  <c:v>121948497.699201</c:v>
                </c:pt>
                <c:pt idx="8784">
                  <c:v>121857980.19546601</c:v>
                </c:pt>
                <c:pt idx="8785">
                  <c:v>121767087.372499</c:v>
                </c:pt>
                <c:pt idx="8786">
                  <c:v>121675818.760773</c:v>
                </c:pt>
                <c:pt idx="8787">
                  <c:v>121584173.88793999</c:v>
                </c:pt>
                <c:pt idx="8788">
                  <c:v>121492152.278808</c:v>
                </c:pt>
                <c:pt idx="8789">
                  <c:v>121399753.45533298</c:v>
                </c:pt>
                <c:pt idx="8790">
                  <c:v>121306976.93659602</c:v>
                </c:pt>
                <c:pt idx="8791">
                  <c:v>121213822.23879002</c:v>
                </c:pt>
                <c:pt idx="8792">
                  <c:v>121120288.87520801</c:v>
                </c:pt>
                <c:pt idx="8793">
                  <c:v>121026376.356218</c:v>
                </c:pt>
                <c:pt idx="8794">
                  <c:v>120932084.18925399</c:v>
                </c:pt>
                <c:pt idx="8795">
                  <c:v>120837411.87879398</c:v>
                </c:pt>
                <c:pt idx="8796">
                  <c:v>120742358.926349</c:v>
                </c:pt>
                <c:pt idx="8797">
                  <c:v>120646924.830441</c:v>
                </c:pt>
                <c:pt idx="8798">
                  <c:v>120551109.086586</c:v>
                </c:pt>
                <c:pt idx="8799">
                  <c:v>120454911.18728298</c:v>
                </c:pt>
                <c:pt idx="8800">
                  <c:v>120358330.621988</c:v>
                </c:pt>
                <c:pt idx="8801">
                  <c:v>120261366.87710199</c:v>
                </c:pt>
                <c:pt idx="8802">
                  <c:v>120164019.43595399</c:v>
                </c:pt>
                <c:pt idx="8803">
                  <c:v>120066287.778778</c:v>
                </c:pt>
                <c:pt idx="8804">
                  <c:v>119968171.382699</c:v>
                </c:pt>
                <c:pt idx="8805">
                  <c:v>119869669.721715</c:v>
                </c:pt>
                <c:pt idx="8806">
                  <c:v>119770782.26667501</c:v>
                </c:pt>
                <c:pt idx="8807">
                  <c:v>119671508.48526601</c:v>
                </c:pt>
                <c:pt idx="8808">
                  <c:v>119571847.84198999</c:v>
                </c:pt>
                <c:pt idx="8809">
                  <c:v>119471799.798144</c:v>
                </c:pt>
                <c:pt idx="8810">
                  <c:v>119371363.81180702</c:v>
                </c:pt>
                <c:pt idx="8811">
                  <c:v>119270539.337815</c:v>
                </c:pt>
                <c:pt idx="8812">
                  <c:v>119169325.82774399</c:v>
                </c:pt>
                <c:pt idx="8813">
                  <c:v>119067722.729891</c:v>
                </c:pt>
                <c:pt idx="8814">
                  <c:v>118965729.489252</c:v>
                </c:pt>
                <c:pt idx="8815">
                  <c:v>118863345.54750298</c:v>
                </c:pt>
                <c:pt idx="8816">
                  <c:v>118760570.34298402</c:v>
                </c:pt>
                <c:pt idx="8817">
                  <c:v>118657403.31067</c:v>
                </c:pt>
                <c:pt idx="8818">
                  <c:v>118553843.882158</c:v>
                </c:pt>
                <c:pt idx="8819">
                  <c:v>118449891.485645</c:v>
                </c:pt>
                <c:pt idx="8820">
                  <c:v>118345545.545903</c:v>
                </c:pt>
                <c:pt idx="8821">
                  <c:v>118240805.484263</c:v>
                </c:pt>
                <c:pt idx="8822">
                  <c:v>118135670.718591</c:v>
                </c:pt>
                <c:pt idx="8823">
                  <c:v>118030140.66326502</c:v>
                </c:pt>
                <c:pt idx="8824">
                  <c:v>117924214.72916001</c:v>
                </c:pt>
                <c:pt idx="8825">
                  <c:v>117817892.323616</c:v>
                </c:pt>
                <c:pt idx="8826">
                  <c:v>117711172.850425</c:v>
                </c:pt>
                <c:pt idx="8827">
                  <c:v>117604055.709804</c:v>
                </c:pt>
                <c:pt idx="8828">
                  <c:v>117496540.29837401</c:v>
                </c:pt>
                <c:pt idx="8829">
                  <c:v>117388626.00913498</c:v>
                </c:pt>
                <c:pt idx="8830">
                  <c:v>117280312.23144799</c:v>
                </c:pt>
                <c:pt idx="8831">
                  <c:v>117171598.351005</c:v>
                </c:pt>
                <c:pt idx="8832">
                  <c:v>117062483.749814</c:v>
                </c:pt>
                <c:pt idx="8833">
                  <c:v>116952967.80616498</c:v>
                </c:pt>
                <c:pt idx="8834">
                  <c:v>116843049.89461701</c:v>
                </c:pt>
                <c:pt idx="8835">
                  <c:v>116732729.385966</c:v>
                </c:pt>
                <c:pt idx="8836">
                  <c:v>116622005.64722398</c:v>
                </c:pt>
                <c:pt idx="8837">
                  <c:v>116510878.04159601</c:v>
                </c:pt>
                <c:pt idx="8838">
                  <c:v>116399345.92845</c:v>
                </c:pt>
                <c:pt idx="8839">
                  <c:v>116287408.66329801</c:v>
                </c:pt>
                <c:pt idx="8840">
                  <c:v>116175065.59776601</c:v>
                </c:pt>
                <c:pt idx="8841">
                  <c:v>116062316.07957201</c:v>
                </c:pt>
                <c:pt idx="8842">
                  <c:v>115949159.45249802</c:v>
                </c:pt>
                <c:pt idx="8843">
                  <c:v>115835595.05636601</c:v>
                </c:pt>
                <c:pt idx="8844">
                  <c:v>115721622.227009</c:v>
                </c:pt>
                <c:pt idx="8845">
                  <c:v>115607240.296249</c:v>
                </c:pt>
                <c:pt idx="8846">
                  <c:v>115492448.59186302</c:v>
                </c:pt>
                <c:pt idx="8847">
                  <c:v>115377246.437564</c:v>
                </c:pt>
                <c:pt idx="8848">
                  <c:v>115261633.152969</c:v>
                </c:pt>
                <c:pt idx="8849">
                  <c:v>115145608.053572</c:v>
                </c:pt>
                <c:pt idx="8850">
                  <c:v>115029170.450718</c:v>
                </c:pt>
                <c:pt idx="8851">
                  <c:v>114912319.65157299</c:v>
                </c:pt>
                <c:pt idx="8852">
                  <c:v>114795054.95909701</c:v>
                </c:pt>
                <c:pt idx="8853">
                  <c:v>114677375.67201298</c:v>
                </c:pt>
                <c:pt idx="8854">
                  <c:v>114559281.08478199</c:v>
                </c:pt>
                <c:pt idx="8855">
                  <c:v>114440770.487571</c:v>
                </c:pt>
                <c:pt idx="8856">
                  <c:v>114321843.16622201</c:v>
                </c:pt>
                <c:pt idx="8857">
                  <c:v>114202498.40222801</c:v>
                </c:pt>
                <c:pt idx="8858">
                  <c:v>114082735.472697</c:v>
                </c:pt>
                <c:pt idx="8859">
                  <c:v>113962553.65032299</c:v>
                </c:pt>
                <c:pt idx="8860">
                  <c:v>113841952.20335899</c:v>
                </c:pt>
                <c:pt idx="8861">
                  <c:v>113720930.39558101</c:v>
                </c:pt>
                <c:pt idx="8862">
                  <c:v>113599487.486259</c:v>
                </c:pt>
                <c:pt idx="8863">
                  <c:v>113477622.73012599</c:v>
                </c:pt>
                <c:pt idx="8864">
                  <c:v>113355335.377345</c:v>
                </c:pt>
                <c:pt idx="8865">
                  <c:v>113232624.67347802</c:v>
                </c:pt>
                <c:pt idx="8866">
                  <c:v>113109489.85945</c:v>
                </c:pt>
                <c:pt idx="8867">
                  <c:v>112985930.17152096</c:v>
                </c:pt>
                <c:pt idx="8868">
                  <c:v>112861944.84125</c:v>
                </c:pt>
                <c:pt idx="8869">
                  <c:v>112737533.09546001</c:v>
                </c:pt>
                <c:pt idx="8870">
                  <c:v>112612694.156207</c:v>
                </c:pt>
                <c:pt idx="8871">
                  <c:v>112487427.24074498</c:v>
                </c:pt>
                <c:pt idx="8872">
                  <c:v>112361731.56148902</c:v>
                </c:pt>
                <c:pt idx="8873">
                  <c:v>112235606.325985</c:v>
                </c:pt>
                <c:pt idx="8874">
                  <c:v>112109050.73686701</c:v>
                </c:pt>
                <c:pt idx="8875">
                  <c:v>111982063.991831</c:v>
                </c:pt>
                <c:pt idx="8876">
                  <c:v>111854645.28358902</c:v>
                </c:pt>
                <c:pt idx="8877">
                  <c:v>111726793.79984</c:v>
                </c:pt>
                <c:pt idx="8878">
                  <c:v>111598508.72323</c:v>
                </c:pt>
                <c:pt idx="8879">
                  <c:v>111469789.23131502</c:v>
                </c:pt>
                <c:pt idx="8880">
                  <c:v>111340634.49652298</c:v>
                </c:pt>
                <c:pt idx="8881">
                  <c:v>111211043.68611801</c:v>
                </c:pt>
                <c:pt idx="8882">
                  <c:v>111081015.96215899</c:v>
                </c:pt>
                <c:pt idx="8883">
                  <c:v>110950550.48146302</c:v>
                </c:pt>
                <c:pt idx="8884">
                  <c:v>110819646.395565</c:v>
                </c:pt>
                <c:pt idx="8885">
                  <c:v>110688302.850679</c:v>
                </c:pt>
                <c:pt idx="8886">
                  <c:v>110556518.98765798</c:v>
                </c:pt>
                <c:pt idx="8887">
                  <c:v>110424293.94195102</c:v>
                </c:pt>
                <c:pt idx="8888">
                  <c:v>110291626.84356701</c:v>
                </c:pt>
                <c:pt idx="8889">
                  <c:v>110158516.817028</c:v>
                </c:pt>
                <c:pt idx="8890">
                  <c:v>110024962.981333</c:v>
                </c:pt>
                <c:pt idx="8891">
                  <c:v>109890964.44991201</c:v>
                </c:pt>
                <c:pt idx="8892">
                  <c:v>109756520.33058399</c:v>
                </c:pt>
                <c:pt idx="8893">
                  <c:v>109621629.72551396</c:v>
                </c:pt>
                <c:pt idx="8894">
                  <c:v>109486291.73117001</c:v>
                </c:pt>
                <c:pt idx="8895">
                  <c:v>109350505.43827902</c:v>
                </c:pt>
                <c:pt idx="8896">
                  <c:v>109214269.93178099</c:v>
                </c:pt>
                <c:pt idx="8897">
                  <c:v>109077584.29078601</c:v>
                </c:pt>
                <c:pt idx="8898">
                  <c:v>108940447.588526</c:v>
                </c:pt>
                <c:pt idx="8899">
                  <c:v>108802858.892314</c:v>
                </c:pt>
                <c:pt idx="8900">
                  <c:v>108664817.26349202</c:v>
                </c:pt>
                <c:pt idx="8901">
                  <c:v>108526321.757384</c:v>
                </c:pt>
                <c:pt idx="8902">
                  <c:v>108387371.42325501</c:v>
                </c:pt>
                <c:pt idx="8903">
                  <c:v>108247965.30425601</c:v>
                </c:pt>
                <c:pt idx="8904">
                  <c:v>108108102.43737802</c:v>
                </c:pt>
                <c:pt idx="8905">
                  <c:v>107967781.853403</c:v>
                </c:pt>
                <c:pt idx="8906">
                  <c:v>107827002.57685699</c:v>
                </c:pt>
                <c:pt idx="8907">
                  <c:v>107685763.62595397</c:v>
                </c:pt>
                <c:pt idx="8908">
                  <c:v>107544064.012549</c:v>
                </c:pt>
                <c:pt idx="8909">
                  <c:v>107401902.74208802</c:v>
                </c:pt>
                <c:pt idx="8910">
                  <c:v>107259278.81355301</c:v>
                </c:pt>
                <c:pt idx="8911">
                  <c:v>107116191.21941002</c:v>
                </c:pt>
                <c:pt idx="8912">
                  <c:v>106972638.945559</c:v>
                </c:pt>
                <c:pt idx="8913">
                  <c:v>106828620.97127701</c:v>
                </c:pt>
                <c:pt idx="8914">
                  <c:v>106684136.26916499</c:v>
                </c:pt>
                <c:pt idx="8915">
                  <c:v>106539183.80509301</c:v>
                </c:pt>
                <c:pt idx="8916">
                  <c:v>106393762.53814401</c:v>
                </c:pt>
                <c:pt idx="8917">
                  <c:v>106247871.420562</c:v>
                </c:pt>
                <c:pt idx="8918">
                  <c:v>106101509.397688</c:v>
                </c:pt>
                <c:pt idx="8919">
                  <c:v>105954675.40790902</c:v>
                </c:pt>
                <c:pt idx="8920">
                  <c:v>105807368.382595</c:v>
                </c:pt>
                <c:pt idx="8921">
                  <c:v>105659587.24604498</c:v>
                </c:pt>
                <c:pt idx="8922">
                  <c:v>105511330.91542602</c:v>
                </c:pt>
                <c:pt idx="8923">
                  <c:v>105362598.30070898</c:v>
                </c:pt>
                <c:pt idx="8924">
                  <c:v>105213388.30461599</c:v>
                </c:pt>
                <c:pt idx="8925">
                  <c:v>105063699.82254998</c:v>
                </c:pt>
                <c:pt idx="8926">
                  <c:v>104913531.742541</c:v>
                </c:pt>
                <c:pt idx="8927">
                  <c:v>104762882.94517604</c:v>
                </c:pt>
                <c:pt idx="8928">
                  <c:v>104611752.30354099</c:v>
                </c:pt>
                <c:pt idx="8929">
                  <c:v>104460138.68315299</c:v>
                </c:pt>
                <c:pt idx="8930">
                  <c:v>104308040.94189499</c:v>
                </c:pt>
                <c:pt idx="8931">
                  <c:v>104155457.92995502</c:v>
                </c:pt>
                <c:pt idx="8932">
                  <c:v>104002388.48975198</c:v>
                </c:pt>
                <c:pt idx="8933">
                  <c:v>103848831.455874</c:v>
                </c:pt>
                <c:pt idx="8934">
                  <c:v>103694785.65500699</c:v>
                </c:pt>
                <c:pt idx="8935">
                  <c:v>103540249.90586701</c:v>
                </c:pt>
                <c:pt idx="8936">
                  <c:v>103385223.019133</c:v>
                </c:pt>
                <c:pt idx="8937">
                  <c:v>103229703.79736802</c:v>
                </c:pt>
                <c:pt idx="8938">
                  <c:v>103073691.03495899</c:v>
                </c:pt>
                <c:pt idx="8939">
                  <c:v>102917183.518034</c:v>
                </c:pt>
                <c:pt idx="8940">
                  <c:v>102760180.02439401</c:v>
                </c:pt>
                <c:pt idx="8941">
                  <c:v>102602679.323441</c:v>
                </c:pt>
                <c:pt idx="8942">
                  <c:v>102444680.17609701</c:v>
                </c:pt>
                <c:pt idx="8943">
                  <c:v>102286181.33473098</c:v>
                </c:pt>
                <c:pt idx="8944">
                  <c:v>102127181.54308604</c:v>
                </c:pt>
                <c:pt idx="8945">
                  <c:v>101967679.536193</c:v>
                </c:pt>
                <c:pt idx="8946">
                  <c:v>101807674.04029901</c:v>
                </c:pt>
                <c:pt idx="8947">
                  <c:v>101647163.77278398</c:v>
                </c:pt>
                <c:pt idx="8948">
                  <c:v>101486147.44208401</c:v>
                </c:pt>
                <c:pt idx="8949">
                  <c:v>101324623.747603</c:v>
                </c:pt>
                <c:pt idx="8950">
                  <c:v>101162591.37963599</c:v>
                </c:pt>
                <c:pt idx="8951">
                  <c:v>101000049.01928301</c:v>
                </c:pt>
                <c:pt idx="8952">
                  <c:v>100836995.33836302</c:v>
                </c:pt>
                <c:pt idx="8953">
                  <c:v>100673428.99933299</c:v>
                </c:pt>
                <c:pt idx="8954">
                  <c:v>100509348.65519398</c:v>
                </c:pt>
                <c:pt idx="8955">
                  <c:v>100344752.94940801</c:v>
                </c:pt>
                <c:pt idx="8956">
                  <c:v>100179640.515809</c:v>
                </c:pt>
                <c:pt idx="8957">
                  <c:v>100014009.97851101</c:v>
                </c:pt>
                <c:pt idx="8958">
                  <c:v>99847859.951815993</c:v>
                </c:pt>
                <c:pt idx="8959">
                  <c:v>99681189.040123001</c:v>
                </c:pt>
                <c:pt idx="8960">
                  <c:v>99513995.837835982</c:v>
                </c:pt>
                <c:pt idx="8961">
                  <c:v>99346278.929262996</c:v>
                </c:pt>
                <c:pt idx="8962">
                  <c:v>99178036.888527989</c:v>
                </c:pt>
                <c:pt idx="8963">
                  <c:v>99009268.279469013</c:v>
                </c:pt>
                <c:pt idx="8964">
                  <c:v>98839971.655537963</c:v>
                </c:pt>
                <c:pt idx="8965">
                  <c:v>98670145.559707001</c:v>
                </c:pt>
                <c:pt idx="8966">
                  <c:v>98499788.524357989</c:v>
                </c:pt>
                <c:pt idx="8967">
                  <c:v>98328899.071191981</c:v>
                </c:pt>
                <c:pt idx="8968">
                  <c:v>98157475.711114004</c:v>
                </c:pt>
                <c:pt idx="8969">
                  <c:v>97985516.944135994</c:v>
                </c:pt>
                <c:pt idx="8970">
                  <c:v>97813021.259267017</c:v>
                </c:pt>
                <c:pt idx="8971">
                  <c:v>97639987.134403989</c:v>
                </c:pt>
                <c:pt idx="8972">
                  <c:v>97466413.036227003</c:v>
                </c:pt>
                <c:pt idx="8973">
                  <c:v>97292297.420083001</c:v>
                </c:pt>
                <c:pt idx="8974">
                  <c:v>97117638.729876995</c:v>
                </c:pt>
                <c:pt idx="8975">
                  <c:v>96942435.397960007</c:v>
                </c:pt>
                <c:pt idx="8976">
                  <c:v>96766685.845008001</c:v>
                </c:pt>
                <c:pt idx="8977">
                  <c:v>96590388.479911998</c:v>
                </c:pt>
                <c:pt idx="8978">
                  <c:v>96413541.699653983</c:v>
                </c:pt>
                <c:pt idx="8979">
                  <c:v>96236143.889191002</c:v>
                </c:pt>
                <c:pt idx="8980">
                  <c:v>96058193.421331003</c:v>
                </c:pt>
                <c:pt idx="8981">
                  <c:v>95879688.656612977</c:v>
                </c:pt>
                <c:pt idx="8982">
                  <c:v>95700627.943177029</c:v>
                </c:pt>
                <c:pt idx="8983">
                  <c:v>95521009.616642967</c:v>
                </c:pt>
                <c:pt idx="8984">
                  <c:v>95340831.999980018</c:v>
                </c:pt>
                <c:pt idx="8985">
                  <c:v>95160093.40337503</c:v>
                </c:pt>
                <c:pt idx="8986">
                  <c:v>94978792.124104992</c:v>
                </c:pt>
                <c:pt idx="8987">
                  <c:v>94796926.446399018</c:v>
                </c:pt>
                <c:pt idx="8988">
                  <c:v>94614494.641305014</c:v>
                </c:pt>
                <c:pt idx="8989">
                  <c:v>94431494.966552988</c:v>
                </c:pt>
                <c:pt idx="8990">
                  <c:v>94247925.666412979</c:v>
                </c:pt>
                <c:pt idx="8991">
                  <c:v>94063784.971560001</c:v>
                </c:pt>
                <c:pt idx="8992">
                  <c:v>93879071.098921999</c:v>
                </c:pt>
                <c:pt idx="8993">
                  <c:v>93693782.251541987</c:v>
                </c:pt>
                <c:pt idx="8994">
                  <c:v>93507916.618430004</c:v>
                </c:pt>
                <c:pt idx="8995">
                  <c:v>93321472.37440899</c:v>
                </c:pt>
                <c:pt idx="8996">
                  <c:v>93134447.679967999</c:v>
                </c:pt>
                <c:pt idx="8997">
                  <c:v>92946840.681108981</c:v>
                </c:pt>
                <c:pt idx="8998">
                  <c:v>92758649.509187013</c:v>
                </c:pt>
                <c:pt idx="8999">
                  <c:v>92569872.280755982</c:v>
                </c:pt>
                <c:pt idx="9000">
                  <c:v>92380507.097407013</c:v>
                </c:pt>
                <c:pt idx="9001">
                  <c:v>92190552.045607999</c:v>
                </c:pt>
                <c:pt idx="9002">
                  <c:v>92000005.196532965</c:v>
                </c:pt>
                <c:pt idx="9003">
                  <c:v>91808864.605901986</c:v>
                </c:pt>
                <c:pt idx="9004">
                  <c:v>91617128.313807994</c:v>
                </c:pt>
                <c:pt idx="9005">
                  <c:v>91424794.344542965</c:v>
                </c:pt>
                <c:pt idx="9006">
                  <c:v>91231860.706426993</c:v>
                </c:pt>
                <c:pt idx="9007">
                  <c:v>91038325.391628981</c:v>
                </c:pt>
                <c:pt idx="9008">
                  <c:v>90844186.375986978</c:v>
                </c:pt>
                <c:pt idx="9009">
                  <c:v>90649441.618825004</c:v>
                </c:pt>
                <c:pt idx="9010">
                  <c:v>90454089.062769994</c:v>
                </c:pt>
                <c:pt idx="9011">
                  <c:v>90258126.633561</c:v>
                </c:pt>
                <c:pt idx="9012">
                  <c:v>90061552.239860997</c:v>
                </c:pt>
                <c:pt idx="9013">
                  <c:v>89864363.773061007</c:v>
                </c:pt>
                <c:pt idx="9014">
                  <c:v>89666559.107087001</c:v>
                </c:pt>
                <c:pt idx="9015">
                  <c:v>89468136.098194003</c:v>
                </c:pt>
                <c:pt idx="9016">
                  <c:v>89269092.584770992</c:v>
                </c:pt>
                <c:pt idx="9017">
                  <c:v>89069426.387130991</c:v>
                </c:pt>
                <c:pt idx="9018">
                  <c:v>88869135.307302982</c:v>
                </c:pt>
                <c:pt idx="9019">
                  <c:v>88668217.128818989</c:v>
                </c:pt>
                <c:pt idx="9020">
                  <c:v>88466669.616502985</c:v>
                </c:pt>
                <c:pt idx="9021">
                  <c:v>88264490.516246006</c:v>
                </c:pt>
                <c:pt idx="9022">
                  <c:v>88061677.554790989</c:v>
                </c:pt>
                <c:pt idx="9023">
                  <c:v>87858228.439502001</c:v>
                </c:pt>
                <c:pt idx="9024">
                  <c:v>87654140.858138978</c:v>
                </c:pt>
                <c:pt idx="9025">
                  <c:v>87449412.478621989</c:v>
                </c:pt>
                <c:pt idx="9026">
                  <c:v>87244040.948799014</c:v>
                </c:pt>
                <c:pt idx="9027">
                  <c:v>87038023.89620398</c:v>
                </c:pt>
                <c:pt idx="9028">
                  <c:v>86831358.927812979</c:v>
                </c:pt>
                <c:pt idx="9029">
                  <c:v>86624043.629795998</c:v>
                </c:pt>
                <c:pt idx="9030">
                  <c:v>86416075.567269996</c:v>
                </c:pt>
                <c:pt idx="9031">
                  <c:v>86207452.284037992</c:v>
                </c:pt>
                <c:pt idx="9032">
                  <c:v>85998171.302331999</c:v>
                </c:pt>
                <c:pt idx="9033">
                  <c:v>85788230.122551978</c:v>
                </c:pt>
                <c:pt idx="9034">
                  <c:v>85577626.222992003</c:v>
                </c:pt>
                <c:pt idx="9035">
                  <c:v>85366357.05957298</c:v>
                </c:pt>
                <c:pt idx="9036">
                  <c:v>85154420.065565005</c:v>
                </c:pt>
                <c:pt idx="9037">
                  <c:v>84941812.651305005</c:v>
                </c:pt>
                <c:pt idx="9038">
                  <c:v>84728532.203909993</c:v>
                </c:pt>
                <c:pt idx="9039">
                  <c:v>84514576.086990982</c:v>
                </c:pt>
                <c:pt idx="9040">
                  <c:v>84299941.640350983</c:v>
                </c:pt>
                <c:pt idx="9041">
                  <c:v>84084626.179692984</c:v>
                </c:pt>
                <c:pt idx="9042">
                  <c:v>83868626.996307015</c:v>
                </c:pt>
                <c:pt idx="9043">
                  <c:v>83651941.356765002</c:v>
                </c:pt>
                <c:pt idx="9044">
                  <c:v>83434566.502600998</c:v>
                </c:pt>
                <c:pt idx="9045">
                  <c:v>83216499.649996996</c:v>
                </c:pt>
                <c:pt idx="9046">
                  <c:v>82997737.989448994</c:v>
                </c:pt>
                <c:pt idx="9047">
                  <c:v>82778278.685441986</c:v>
                </c:pt>
                <c:pt idx="9048">
                  <c:v>82558118.876105979</c:v>
                </c:pt>
                <c:pt idx="9049">
                  <c:v>82337255.672877982</c:v>
                </c:pt>
                <c:pt idx="9050">
                  <c:v>82115686.160152987</c:v>
                </c:pt>
                <c:pt idx="9051">
                  <c:v>81893407.394924983</c:v>
                </c:pt>
                <c:pt idx="9052">
                  <c:v>81670416.406427994</c:v>
                </c:pt>
                <c:pt idx="9053">
                  <c:v>81446710.195770979</c:v>
                </c:pt>
                <c:pt idx="9054">
                  <c:v>81222285.73556</c:v>
                </c:pt>
                <c:pt idx="9055">
                  <c:v>80997139.969518006</c:v>
                </c:pt>
                <c:pt idx="9056">
                  <c:v>80771269.812102005</c:v>
                </c:pt>
                <c:pt idx="9057">
                  <c:v>80544672.148103982</c:v>
                </c:pt>
                <c:pt idx="9058">
                  <c:v>80317343.832253978</c:v>
                </c:pt>
                <c:pt idx="9059">
                  <c:v>80089281.688808993</c:v>
                </c:pt>
                <c:pt idx="9060">
                  <c:v>79860482.511140004</c:v>
                </c:pt>
                <c:pt idx="9061">
                  <c:v>79630943.061307997</c:v>
                </c:pt>
                <c:pt idx="9062">
                  <c:v>79400660.069632992</c:v>
                </c:pt>
                <c:pt idx="9063">
                  <c:v>79169630.23425898</c:v>
                </c:pt>
                <c:pt idx="9064">
                  <c:v>78937850.220701993</c:v>
                </c:pt>
                <c:pt idx="9065">
                  <c:v>78705316.661403</c:v>
                </c:pt>
                <c:pt idx="9066">
                  <c:v>78472026.15526098</c:v>
                </c:pt>
                <c:pt idx="9067">
                  <c:v>78237975.267159</c:v>
                </c:pt>
                <c:pt idx="9068">
                  <c:v>78003160.527493998</c:v>
                </c:pt>
                <c:pt idx="9069">
                  <c:v>77767578.431678995</c:v>
                </c:pt>
                <c:pt idx="9070">
                  <c:v>77531225.439648002</c:v>
                </c:pt>
                <c:pt idx="9071">
                  <c:v>77294097.975349993</c:v>
                </c:pt>
                <c:pt idx="9072">
                  <c:v>77056192.426233992</c:v>
                </c:pt>
                <c:pt idx="9073">
                  <c:v>76817505.142719999</c:v>
                </c:pt>
                <c:pt idx="9074">
                  <c:v>76578032.437661007</c:v>
                </c:pt>
                <c:pt idx="9075">
                  <c:v>76337770.585801989</c:v>
                </c:pt>
                <c:pt idx="9076">
                  <c:v>76096715.823219001</c:v>
                </c:pt>
                <c:pt idx="9077">
                  <c:v>75854864.346751988</c:v>
                </c:pt>
                <c:pt idx="9078">
                  <c:v>75612212.313428015</c:v>
                </c:pt>
                <c:pt idx="9079">
                  <c:v>75368755.839871004</c:v>
                </c:pt>
                <c:pt idx="9080">
                  <c:v>75124491.001698002</c:v>
                </c:pt>
                <c:pt idx="9081">
                  <c:v>74879413.832910001</c:v>
                </c:pt>
                <c:pt idx="9082">
                  <c:v>74633520.325266004</c:v>
                </c:pt>
                <c:pt idx="9083">
                  <c:v>74386806.427643985</c:v>
                </c:pt>
                <c:pt idx="9084">
                  <c:v>74139268.045392007</c:v>
                </c:pt>
                <c:pt idx="9085">
                  <c:v>73890901.039667994</c:v>
                </c:pt>
                <c:pt idx="9086">
                  <c:v>73641701.226758987</c:v>
                </c:pt>
                <c:pt idx="9087">
                  <c:v>73391664.377396002</c:v>
                </c:pt>
                <c:pt idx="9088">
                  <c:v>73140786.216049001</c:v>
                </c:pt>
                <c:pt idx="9089">
                  <c:v>72889062.420208007</c:v>
                </c:pt>
                <c:pt idx="9090">
                  <c:v>72636488.619654983</c:v>
                </c:pt>
                <c:pt idx="9091">
                  <c:v>72383060.395708978</c:v>
                </c:pt>
                <c:pt idx="9092">
                  <c:v>72128773.280474007</c:v>
                </c:pt>
                <c:pt idx="9093">
                  <c:v>71873622.756050989</c:v>
                </c:pt>
                <c:pt idx="9094">
                  <c:v>71617604.25375098</c:v>
                </c:pt>
                <c:pt idx="9095">
                  <c:v>71360713.153279006</c:v>
                </c:pt>
                <c:pt idx="9096">
                  <c:v>71102944.781911001</c:v>
                </c:pt>
                <c:pt idx="9097">
                  <c:v>70844294.413643003</c:v>
                </c:pt>
                <c:pt idx="9098">
                  <c:v>70584757.268334001</c:v>
                </c:pt>
                <c:pt idx="9099">
                  <c:v>70324328.510821</c:v>
                </c:pt>
                <c:pt idx="9100">
                  <c:v>70063003.250020981</c:v>
                </c:pt>
                <c:pt idx="9101">
                  <c:v>69800776.538010001</c:v>
                </c:pt>
                <c:pt idx="9102">
                  <c:v>69537643.369084999</c:v>
                </c:pt>
                <c:pt idx="9103">
                  <c:v>69273598.678804964</c:v>
                </c:pt>
                <c:pt idx="9104">
                  <c:v>69008637.343007997</c:v>
                </c:pt>
                <c:pt idx="9105">
                  <c:v>68742754.176815987</c:v>
                </c:pt>
                <c:pt idx="9106">
                  <c:v>68475943.933603004</c:v>
                </c:pt>
                <c:pt idx="9107">
                  <c:v>68208201.303955004</c:v>
                </c:pt>
                <c:pt idx="9108">
                  <c:v>67939520.914600998</c:v>
                </c:pt>
                <c:pt idx="9109">
                  <c:v>67669897.327312991</c:v>
                </c:pt>
                <c:pt idx="9110">
                  <c:v>67399325.037799999</c:v>
                </c:pt>
                <c:pt idx="9111">
                  <c:v>67127798.474552974</c:v>
                </c:pt>
                <c:pt idx="9112">
                  <c:v>66855311.997685999</c:v>
                </c:pt>
                <c:pt idx="9113">
                  <c:v>66581859.897739001</c:v>
                </c:pt>
                <c:pt idx="9114">
                  <c:v>66307436.394450001</c:v>
                </c:pt>
                <c:pt idx="9115">
                  <c:v>66032035.635515004</c:v>
                </c:pt>
                <c:pt idx="9116">
                  <c:v>65755651.695300013</c:v>
                </c:pt>
                <c:pt idx="9117">
                  <c:v>65478278.573538005</c:v>
                </c:pt>
                <c:pt idx="9118">
                  <c:v>65199910.193985</c:v>
                </c:pt>
                <c:pt idx="9119">
                  <c:v>64920540.403055996</c:v>
                </c:pt>
                <c:pt idx="9120">
                  <c:v>64640162.968418002</c:v>
                </c:pt>
                <c:pt idx="9121">
                  <c:v>64358771.577554002</c:v>
                </c:pt>
                <c:pt idx="9122">
                  <c:v>64076359.836296</c:v>
                </c:pt>
                <c:pt idx="9123">
                  <c:v>63792921.267315</c:v>
                </c:pt>
                <c:pt idx="9124">
                  <c:v>63508449.308587</c:v>
                </c:pt>
                <c:pt idx="9125">
                  <c:v>63222937.311807998</c:v>
                </c:pt>
                <c:pt idx="9126">
                  <c:v>62936378.540778995</c:v>
                </c:pt>
                <c:pt idx="9127">
                  <c:v>62648766.169753008</c:v>
                </c:pt>
                <c:pt idx="9128">
                  <c:v>62360093.281734005</c:v>
                </c:pt>
                <c:pt idx="9129">
                  <c:v>62070352.866739996</c:v>
                </c:pt>
                <c:pt idx="9130">
                  <c:v>61779537.820021994</c:v>
                </c:pt>
                <c:pt idx="9131">
                  <c:v>61487640.940235004</c:v>
                </c:pt>
                <c:pt idx="9132">
                  <c:v>61194654.927569002</c:v>
                </c:pt>
                <c:pt idx="9133">
                  <c:v>60900572.381826989</c:v>
                </c:pt>
                <c:pt idx="9134">
                  <c:v>60605385.800460994</c:v>
                </c:pt>
                <c:pt idx="9135">
                  <c:v>60309087.576548003</c:v>
                </c:pt>
                <c:pt idx="9136">
                  <c:v>60011669.996724993</c:v>
                </c:pt>
                <c:pt idx="9137">
                  <c:v>59713125.239064008</c:v>
                </c:pt>
                <c:pt idx="9138">
                  <c:v>59413445.370894</c:v>
                </c:pt>
                <c:pt idx="9139">
                  <c:v>59112622.346563995</c:v>
                </c:pt>
                <c:pt idx="9140">
                  <c:v>58810648.005154006</c:v>
                </c:pt>
                <c:pt idx="9141">
                  <c:v>58507514.068116002</c:v>
                </c:pt>
                <c:pt idx="9142">
                  <c:v>58203212.136859</c:v>
                </c:pt>
                <c:pt idx="9143">
                  <c:v>57897733.690272003</c:v>
                </c:pt>
                <c:pt idx="9144">
                  <c:v>57591070.082168996</c:v>
                </c:pt>
                <c:pt idx="9145">
                  <c:v>57283212.538679011</c:v>
                </c:pt>
                <c:pt idx="9146">
                  <c:v>56974152.155556999</c:v>
                </c:pt>
                <c:pt idx="9147">
                  <c:v>56663879.895424001</c:v>
                </c:pt>
                <c:pt idx="9148">
                  <c:v>56352386.584927998</c:v>
                </c:pt>
                <c:pt idx="9149">
                  <c:v>56039662.911834002</c:v>
                </c:pt>
                <c:pt idx="9150">
                  <c:v>55725699.422024995</c:v>
                </c:pt>
                <c:pt idx="9151">
                  <c:v>55410486.516424991</c:v>
                </c:pt>
                <c:pt idx="9152">
                  <c:v>55094014.447831996</c:v>
                </c:pt>
                <c:pt idx="9153">
                  <c:v>54776273.317667</c:v>
                </c:pt>
                <c:pt idx="9154">
                  <c:v>54457253.072619997</c:v>
                </c:pt>
                <c:pt idx="9155">
                  <c:v>54136943.501212999</c:v>
                </c:pt>
                <c:pt idx="9156">
                  <c:v>53815334.230254009</c:v>
                </c:pt>
                <c:pt idx="9157">
                  <c:v>53492414.721195012</c:v>
                </c:pt>
                <c:pt idx="9158">
                  <c:v>53168174.266378999</c:v>
                </c:pt>
                <c:pt idx="9159">
                  <c:v>52842601.985180996</c:v>
                </c:pt>
                <c:pt idx="9160">
                  <c:v>52515686.820035003</c:v>
                </c:pt>
                <c:pt idx="9161">
                  <c:v>52187417.532337002</c:v>
                </c:pt>
                <c:pt idx="9162">
                  <c:v>51857782.698240012</c:v>
                </c:pt>
                <c:pt idx="9163">
                  <c:v>51526770.704301998</c:v>
                </c:pt>
                <c:pt idx="9164">
                  <c:v>51194369.743027002</c:v>
                </c:pt>
                <c:pt idx="9165">
                  <c:v>50860567.808248006</c:v>
                </c:pt>
                <c:pt idx="9166">
                  <c:v>50525352.690387003</c:v>
                </c:pt>
                <c:pt idx="9167">
                  <c:v>50188711.971554011</c:v>
                </c:pt>
                <c:pt idx="9168">
                  <c:v>49850633.020509005</c:v>
                </c:pt>
                <c:pt idx="9169">
                  <c:v>49511102.987457998</c:v>
                </c:pt>
                <c:pt idx="9170">
                  <c:v>49170108.798686005</c:v>
                </c:pt>
                <c:pt idx="9171">
                  <c:v>48827637.151027001</c:v>
                </c:pt>
                <c:pt idx="9172">
                  <c:v>48483674.506154001</c:v>
                </c:pt>
                <c:pt idx="9173">
                  <c:v>48138207.084688999</c:v>
                </c:pt>
                <c:pt idx="9174">
                  <c:v>47791220.860123999</c:v>
                </c:pt>
                <c:pt idx="9175">
                  <c:v>47442701.552543998</c:v>
                </c:pt>
                <c:pt idx="9176">
                  <c:v>47092634.622149006</c:v>
                </c:pt>
                <c:pt idx="9177">
                  <c:v>46741005.262565002</c:v>
                </c:pt>
                <c:pt idx="9178">
                  <c:v>46387798.393932998</c:v>
                </c:pt>
                <c:pt idx="9179">
                  <c:v>46032998.655768</c:v>
                </c:pt>
                <c:pt idx="9180">
                  <c:v>45676590.399586998</c:v>
                </c:pt>
                <c:pt idx="9181">
                  <c:v>45318557.681284003</c:v>
                </c:pt>
                <c:pt idx="9182">
                  <c:v>44958884.253252998</c:v>
                </c:pt>
                <c:pt idx="9183">
                  <c:v>44597553.556241997</c:v>
                </c:pt>
                <c:pt idx="9184">
                  <c:v>44234548.710931003</c:v>
                </c:pt>
                <c:pt idx="9185">
                  <c:v>43869852.509221002</c:v>
                </c:pt>
                <c:pt idx="9186">
                  <c:v>43503447.405224003</c:v>
                </c:pt>
                <c:pt idx="9187">
                  <c:v>43135315.505941011</c:v>
                </c:pt>
                <c:pt idx="9188">
                  <c:v>42765438.561616011</c:v>
                </c:pt>
                <c:pt idx="9189">
                  <c:v>42393797.955747999</c:v>
                </c:pt>
                <c:pt idx="9190">
                  <c:v>42020374.694761999</c:v>
                </c:pt>
                <c:pt idx="9191">
                  <c:v>41645149.397300005</c:v>
                </c:pt>
                <c:pt idx="9192">
                  <c:v>41268102.283147007</c:v>
                </c:pt>
                <c:pt idx="9193">
                  <c:v>40889213.161747009</c:v>
                </c:pt>
                <c:pt idx="9194">
                  <c:v>40508461.420315996</c:v>
                </c:pt>
                <c:pt idx="9195">
                  <c:v>40125826.011521995</c:v>
                </c:pt>
                <c:pt idx="9196">
                  <c:v>39741285.440717995</c:v>
                </c:pt>
                <c:pt idx="9197">
                  <c:v>39354817.752714992</c:v>
                </c:pt>
                <c:pt idx="9198">
                  <c:v>38966400.518059999</c:v>
                </c:pt>
                <c:pt idx="9199">
                  <c:v>38576010.818826996</c:v>
                </c:pt>
                <c:pt idx="9200">
                  <c:v>38183625.233865</c:v>
                </c:pt>
                <c:pt idx="9201">
                  <c:v>37789219.823514998</c:v>
                </c:pt>
                <c:pt idx="9202">
                  <c:v>37392770.113753997</c:v>
                </c:pt>
                <c:pt idx="9203">
                  <c:v>36994251.079748005</c:v>
                </c:pt>
                <c:pt idx="9204">
                  <c:v>36593637.128794007</c:v>
                </c:pt>
                <c:pt idx="9205">
                  <c:v>36190902.082619995</c:v>
                </c:pt>
                <c:pt idx="9206">
                  <c:v>35786019.159028001</c:v>
                </c:pt>
                <c:pt idx="9207">
                  <c:v>35378960.952839993</c:v>
                </c:pt>
                <c:pt idx="9208">
                  <c:v>34969699.416143</c:v>
                </c:pt>
                <c:pt idx="9209">
                  <c:v>34558205.837771989</c:v>
                </c:pt>
                <c:pt idx="9210">
                  <c:v>34144450.822048001</c:v>
                </c:pt>
                <c:pt idx="9211">
                  <c:v>33728404.2667</c:v>
                </c:pt>
                <c:pt idx="9212">
                  <c:v>33310035.339972999</c:v>
                </c:pt>
                <c:pt idx="9213">
                  <c:v>32889312.456886001</c:v>
                </c:pt>
                <c:pt idx="9214">
                  <c:v>32466203.254601002</c:v>
                </c:pt>
                <c:pt idx="9215">
                  <c:v>32040674.566900998</c:v>
                </c:pt>
                <c:pt idx="9216">
                  <c:v>31612692.397723999</c:v>
                </c:pt>
                <c:pt idx="9217">
                  <c:v>31182221.893741995</c:v>
                </c:pt>
                <c:pt idx="9218">
                  <c:v>30749227.315970998</c:v>
                </c:pt>
                <c:pt idx="9219">
                  <c:v>30313672.010368001</c:v>
                </c:pt>
                <c:pt idx="9220">
                  <c:v>29875518.377420001</c:v>
                </c:pt>
                <c:pt idx="9221">
                  <c:v>29434727.840697002</c:v>
                </c:pt>
                <c:pt idx="9222">
                  <c:v>28991260.814371001</c:v>
                </c:pt>
                <c:pt idx="9223">
                  <c:v>28545076.669691995</c:v>
                </c:pt>
                <c:pt idx="9224">
                  <c:v>28096133.700424999</c:v>
                </c:pt>
                <c:pt idx="9225">
                  <c:v>27644389.087276995</c:v>
                </c:pt>
                <c:pt idx="9226">
                  <c:v>27189798.861324001</c:v>
                </c:pt>
                <c:pt idx="9227">
                  <c:v>26732317.866487999</c:v>
                </c:pt>
                <c:pt idx="9228">
                  <c:v>26271899.721127</c:v>
                </c:pt>
                <c:pt idx="9229">
                  <c:v>25808496.778806001</c:v>
                </c:pt>
                <c:pt idx="9230">
                  <c:v>25342060.088369001</c:v>
                </c:pt>
                <c:pt idx="9231">
                  <c:v>24872539.353436001</c:v>
                </c:pt>
                <c:pt idx="9232">
                  <c:v>24399882.891504001</c:v>
                </c:pt>
                <c:pt idx="9233">
                  <c:v>23924037.592871998</c:v>
                </c:pt>
                <c:pt idx="9234">
                  <c:v>23444948.879660998</c:v>
                </c:pt>
                <c:pt idx="9235">
                  <c:v>22962560.665258002</c:v>
                </c:pt>
                <c:pt idx="9236">
                  <c:v>22476815.314615998</c:v>
                </c:pt>
                <c:pt idx="9237">
                  <c:v>21987653.605907001</c:v>
                </c:pt>
                <c:pt idx="9238">
                  <c:v>21495014.694156002</c:v>
                </c:pt>
                <c:pt idx="9239">
                  <c:v>20998836.077622999</c:v>
                </c:pt>
                <c:pt idx="9240">
                  <c:v>20499053.567849997</c:v>
                </c:pt>
                <c:pt idx="9241">
                  <c:v>19995601.264513995</c:v>
                </c:pt>
                <c:pt idx="9242">
                  <c:v>19488411.536460001</c:v>
                </c:pt>
                <c:pt idx="9243">
                  <c:v>18977415.010575</c:v>
                </c:pt>
                <c:pt idx="9244">
                  <c:v>18462540.570542</c:v>
                </c:pt>
                <c:pt idx="9245">
                  <c:v>17943715.367947996</c:v>
                </c:pt>
                <c:pt idx="9246">
                  <c:v>17420864.848737001</c:v>
                </c:pt>
                <c:pt idx="9247">
                  <c:v>16893912.798696999</c:v>
                </c:pt>
                <c:pt idx="9248">
                  <c:v>16362781.412427001</c:v>
                </c:pt>
                <c:pt idx="9249">
                  <c:v>15827391.391254</c:v>
                </c:pt>
                <c:pt idx="9250">
                  <c:v>15287662.076781999</c:v>
                </c:pt>
                <c:pt idx="9251">
                  <c:v>14743511.628258998</c:v>
                </c:pt>
                <c:pt idx="9252">
                  <c:v>14194857.253831999</c:v>
                </c:pt>
                <c:pt idx="9253">
                  <c:v>13641615.508083003</c:v>
                </c:pt>
                <c:pt idx="9254">
                  <c:v>13083702.671150003</c:v>
                </c:pt>
                <c:pt idx="9255">
                  <c:v>12521035.228394996</c:v>
                </c:pt>
                <c:pt idx="9256">
                  <c:v>11953530.474145999</c:v>
                </c:pt>
                <c:pt idx="9257">
                  <c:v>11381107.268842002</c:v>
                </c:pt>
                <c:pt idx="9258">
                  <c:v>10803686.986238997</c:v>
                </c:pt>
                <c:pt idx="9259">
                  <c:v>10221194.696643</c:v>
                </c:pt>
                <c:pt idx="9260">
                  <c:v>9633560.6440919973</c:v>
                </c:pt>
                <c:pt idx="9261">
                  <c:v>9040722.0906349979</c:v>
                </c:pt>
                <c:pt idx="9262">
                  <c:v>8442625.6206080001</c:v>
                </c:pt>
                <c:pt idx="9263">
                  <c:v>7839230.0232599992</c:v>
                </c:pt>
                <c:pt idx="9264">
                  <c:v>7230509.9052220006</c:v>
                </c:pt>
                <c:pt idx="9265">
                  <c:v>6616460.2276029997</c:v>
                </c:pt>
                <c:pt idx="9266">
                  <c:v>5997102.0191779993</c:v>
                </c:pt>
                <c:pt idx="9267">
                  <c:v>5372489.5918809995</c:v>
                </c:pt>
                <c:pt idx="9268">
                  <c:v>4742719.6834620005</c:v>
                </c:pt>
                <c:pt idx="9269">
                  <c:v>4107943.0830060001</c:v>
                </c:pt>
                <c:pt idx="9270">
                  <c:v>3468379.468779</c:v>
                </c:pt>
                <c:pt idx="9271">
                  <c:v>2824336.4188909996</c:v>
                </c:pt>
                <c:pt idx="9272">
                  <c:v>2176233.8620529994</c:v>
                </c:pt>
                <c:pt idx="9273">
                  <c:v>1524635.641485</c:v>
                </c:pt>
                <c:pt idx="9274">
                  <c:v>870290.39699299994</c:v>
                </c:pt>
                <c:pt idx="9275">
                  <c:v>214184.65658699998</c:v>
                </c:pt>
                <c:pt idx="9276">
                  <c:v>-442388.110499</c:v>
                </c:pt>
                <c:pt idx="9277">
                  <c:v>-1097737.7034500001</c:v>
                </c:pt>
                <c:pt idx="9278">
                  <c:v>-1749660.787667</c:v>
                </c:pt>
                <c:pt idx="9279">
                  <c:v>-2395291.0990929999</c:v>
                </c:pt>
                <c:pt idx="9280">
                  <c:v>-3030909.3905549995</c:v>
                </c:pt>
                <c:pt idx="9281">
                  <c:v>-3651708.3339219997</c:v>
                </c:pt>
                <c:pt idx="9282">
                  <c:v>-4251514.4017320005</c:v>
                </c:pt>
                <c:pt idx="9283">
                  <c:v>-4822484.7195309997</c:v>
                </c:pt>
                <c:pt idx="9284">
                  <c:v>-5354828.4023960009</c:v>
                </c:pt>
                <c:pt idx="9285">
                  <c:v>-5836655.078474001</c:v>
                </c:pt>
                <c:pt idx="9286">
                  <c:v>-6254125.4887050008</c:v>
                </c:pt>
                <c:pt idx="9287">
                  <c:v>-6592140.1422889996</c:v>
                </c:pt>
                <c:pt idx="9288">
                  <c:v>-6835773.3394100005</c:v>
                </c:pt>
                <c:pt idx="9289">
                  <c:v>-6972431.9461620003</c:v>
                </c:pt>
                <c:pt idx="9290">
                  <c:v>-6994271.4055890003</c:v>
                </c:pt>
                <c:pt idx="9291">
                  <c:v>-6899981.4980680011</c:v>
                </c:pt>
                <c:pt idx="9292">
                  <c:v>-6695105.8017059993</c:v>
                </c:pt>
                <c:pt idx="9293">
                  <c:v>-6390731.572966001</c:v>
                </c:pt>
                <c:pt idx="9294">
                  <c:v>-6001193.8541499991</c:v>
                </c:pt>
                <c:pt idx="9295">
                  <c:v>-5541738.1687669996</c:v>
                </c:pt>
                <c:pt idx="9296">
                  <c:v>-5026792.6533679999</c:v>
                </c:pt>
                <c:pt idx="9297">
                  <c:v>-4469017.9176240014</c:v>
                </c:pt>
                <c:pt idx="9298">
                  <c:v>-3878984.2916390002</c:v>
                </c:pt>
                <c:pt idx="9299">
                  <c:v>-3265234.8285099994</c:v>
                </c:pt>
                <c:pt idx="9300">
                  <c:v>-2634531.9927769997</c:v>
                </c:pt>
                <c:pt idx="9301">
                  <c:v>-1992159.7823420002</c:v>
                </c:pt>
                <c:pt idx="9302">
                  <c:v>-1342214.595866</c:v>
                </c:pt>
                <c:pt idx="9303">
                  <c:v>-687857.263332</c:v>
                </c:pt>
                <c:pt idx="9304">
                  <c:v>-31519.619992999997</c:v>
                </c:pt>
                <c:pt idx="9305">
                  <c:v>624931.39313500002</c:v>
                </c:pt>
                <c:pt idx="9306">
                  <c:v>1280065.6579490004</c:v>
                </c:pt>
                <c:pt idx="9307">
                  <c:v>1932790.8761820002</c:v>
                </c:pt>
                <c:pt idx="9308">
                  <c:v>2582276.3749719993</c:v>
                </c:pt>
                <c:pt idx="9309">
                  <c:v>3227894.5338300001</c:v>
                </c:pt>
                <c:pt idx="9310">
                  <c:v>3869175.7147530001</c:v>
                </c:pt>
                <c:pt idx="9311">
                  <c:v>4505773.5029720003</c:v>
                </c:pt>
                <c:pt idx="9312">
                  <c:v>5137437.8159450004</c:v>
                </c:pt>
                <c:pt idx="9313">
                  <c:v>5763994.0248219986</c:v>
                </c:pt>
                <c:pt idx="9314">
                  <c:v>6385326.6822509998</c:v>
                </c:pt>
                <c:pt idx="9315">
                  <c:v>7001366.7912400002</c:v>
                </c:pt>
                <c:pt idx="9316">
                  <c:v>7612081.8067709999</c:v>
                </c:pt>
                <c:pt idx="9317">
                  <c:v>8217467.7551640002</c:v>
                </c:pt>
                <c:pt idx="9318">
                  <c:v>8817543.0016380008</c:v>
                </c:pt>
                <c:pt idx="9319">
                  <c:v>9412343.3061500005</c:v>
                </c:pt>
                <c:pt idx="9320">
                  <c:v>10001917.890455</c:v>
                </c:pt>
                <c:pt idx="9321">
                  <c:v>10586326.302199</c:v>
                </c:pt>
                <c:pt idx="9322">
                  <c:v>11165635.909676</c:v>
                </c:pt>
                <c:pt idx="9323">
                  <c:v>11739919.897526998</c:v>
                </c:pt>
                <c:pt idx="9324">
                  <c:v>12309255.661713002</c:v>
                </c:pt>
                <c:pt idx="9325">
                  <c:v>12873723.523807</c:v>
                </c:pt>
                <c:pt idx="9326">
                  <c:v>13433405.701424995</c:v>
                </c:pt>
                <c:pt idx="9327">
                  <c:v>13988385.484717002</c:v>
                </c:pt>
                <c:pt idx="9328">
                  <c:v>14538746.578999</c:v>
                </c:pt>
                <c:pt idx="9329">
                  <c:v>15084572.581710001</c:v>
                </c:pt>
                <c:pt idx="9330">
                  <c:v>15625946.5681</c:v>
                </c:pt>
                <c:pt idx="9331">
                  <c:v>16162950.765140003</c:v>
                </c:pt>
                <c:pt idx="9332">
                  <c:v>16695666.297059</c:v>
                </c:pt>
                <c:pt idx="9333">
                  <c:v>17224172.989103995</c:v>
                </c:pt>
                <c:pt idx="9334">
                  <c:v>17748549.218649</c:v>
                </c:pt>
                <c:pt idx="9335">
                  <c:v>18268871.804799005</c:v>
                </c:pt>
                <c:pt idx="9336">
                  <c:v>18785215.929287996</c:v>
                </c:pt>
                <c:pt idx="9337">
                  <c:v>19297655.082782</c:v>
                </c:pt>
                <c:pt idx="9338">
                  <c:v>19806261.031769998</c:v>
                </c:pt>
                <c:pt idx="9339">
                  <c:v>20311103.802099001</c:v>
                </c:pt>
                <c:pt idx="9340">
                  <c:v>20812251.675914001</c:v>
                </c:pt>
                <c:pt idx="9341">
                  <c:v>21309771.199343</c:v>
                </c:pt>
                <c:pt idx="9342">
                  <c:v>21803727.198748</c:v>
                </c:pt>
                <c:pt idx="9343">
                  <c:v>22294182.803734999</c:v>
                </c:pt>
                <c:pt idx="9344">
                  <c:v>22781199.475450002</c:v>
                </c:pt>
                <c:pt idx="9345">
                  <c:v>23264837.038943</c:v>
                </c:pt>
                <c:pt idx="9346">
                  <c:v>23745153.718610998</c:v>
                </c:pt>
                <c:pt idx="9347">
                  <c:v>24222206.175872996</c:v>
                </c:pt>
                <c:pt idx="9348">
                  <c:v>24696049.548439</c:v>
                </c:pt>
                <c:pt idx="9349">
                  <c:v>25166737.490594</c:v>
                </c:pt>
                <c:pt idx="9350">
                  <c:v>25634322.214060001</c:v>
                </c:pt>
                <c:pt idx="9351">
                  <c:v>26098854.529078998</c:v>
                </c:pt>
                <c:pt idx="9352">
                  <c:v>26560383.885396998</c:v>
                </c:pt>
                <c:pt idx="9353">
                  <c:v>27018958.412944</c:v>
                </c:pt>
                <c:pt idx="9354">
                  <c:v>27474624.961992994</c:v>
                </c:pt>
                <c:pt idx="9355">
                  <c:v>27927429.142662998</c:v>
                </c:pt>
                <c:pt idx="9356">
                  <c:v>28377415.363645997</c:v>
                </c:pt>
                <c:pt idx="9357">
                  <c:v>28824626.870076001</c:v>
                </c:pt>
                <c:pt idx="9358">
                  <c:v>29269105.780452996</c:v>
                </c:pt>
                <c:pt idx="9359">
                  <c:v>29710893.122602001</c:v>
                </c:pt>
                <c:pt idx="9360">
                  <c:v>30150028.868613996</c:v>
                </c:pt>
                <c:pt idx="9361">
                  <c:v>30586551.968757</c:v>
                </c:pt>
                <c:pt idx="9362">
                  <c:v>31020500.384353999</c:v>
                </c:pt>
                <c:pt idx="9363">
                  <c:v>31451911.11961</c:v>
                </c:pt>
                <c:pt idx="9364">
                  <c:v>31880820.252410997</c:v>
                </c:pt>
                <c:pt idx="9365">
                  <c:v>32307262.964104</c:v>
                </c:pt>
                <c:pt idx="9366">
                  <c:v>32731273.568262</c:v>
                </c:pt>
                <c:pt idx="9367">
                  <c:v>33152885.538469005</c:v>
                </c:pt>
                <c:pt idx="9368">
                  <c:v>33572131.535132006</c:v>
                </c:pt>
                <c:pt idx="9369">
                  <c:v>33989043.431361996</c:v>
                </c:pt>
                <c:pt idx="9370">
                  <c:v>34403652.337931998</c:v>
                </c:pt>
                <c:pt idx="9371">
                  <c:v>34815988.627347007</c:v>
                </c:pt>
                <c:pt idx="9372">
                  <c:v>35226081.957052991</c:v>
                </c:pt>
                <c:pt idx="9373">
                  <c:v>35633961.291815005</c:v>
                </c:pt>
                <c:pt idx="9374">
                  <c:v>36039654.925282001</c:v>
                </c:pt>
                <c:pt idx="9375">
                  <c:v>36443190.500778995</c:v>
                </c:pt>
                <c:pt idx="9376">
                  <c:v>36844595.031342998</c:v>
                </c:pt>
                <c:pt idx="9377">
                  <c:v>37243894.919040002</c:v>
                </c:pt>
                <c:pt idx="9378">
                  <c:v>37641115.973573998</c:v>
                </c:pt>
                <c:pt idx="9379">
                  <c:v>38036283.430236004</c:v>
                </c:pt>
                <c:pt idx="9380">
                  <c:v>38429421.967195004</c:v>
                </c:pt>
                <c:pt idx="9381">
                  <c:v>38820555.722171001</c:v>
                </c:pt>
                <c:pt idx="9382">
                  <c:v>39209708.308510996</c:v>
                </c:pt>
                <c:pt idx="9383">
                  <c:v>39596902.830685996</c:v>
                </c:pt>
                <c:pt idx="9384">
                  <c:v>39982161.899234012</c:v>
                </c:pt>
                <c:pt idx="9385">
                  <c:v>40365507.645172</c:v>
                </c:pt>
                <c:pt idx="9386">
                  <c:v>40746961.733900003</c:v>
                </c:pt>
                <c:pt idx="9387">
                  <c:v>41126545.378606997</c:v>
                </c:pt>
                <c:pt idx="9388">
                  <c:v>41504279.35321299</c:v>
                </c:pt>
                <c:pt idx="9389">
                  <c:v>41880184.004848003</c:v>
                </c:pt>
                <c:pt idx="9390">
                  <c:v>42254279.265904009</c:v>
                </c:pt>
                <c:pt idx="9391">
                  <c:v>42626584.665667005</c:v>
                </c:pt>
                <c:pt idx="9392">
                  <c:v>42997119.341541</c:v>
                </c:pt>
                <c:pt idx="9393">
                  <c:v>43365902.049889997</c:v>
                </c:pt>
                <c:pt idx="9394">
                  <c:v>43732951.176511995</c:v>
                </c:pt>
                <c:pt idx="9395">
                  <c:v>44098284.746753</c:v>
                </c:pt>
                <c:pt idx="9396">
                  <c:v>44461920.435274005</c:v>
                </c:pt>
                <c:pt idx="9397">
                  <c:v>44823875.575497009</c:v>
                </c:pt>
                <c:pt idx="9398">
                  <c:v>45184167.168729998</c:v>
                </c:pt>
                <c:pt idx="9399">
                  <c:v>45542811.892987996</c:v>
                </c:pt>
                <c:pt idx="9400">
                  <c:v>45899826.11152</c:v>
                </c:pt>
                <c:pt idx="9401">
                  <c:v>46255225.881060995</c:v>
                </c:pt>
                <c:pt idx="9402">
                  <c:v>46609026.959804997</c:v>
                </c:pt>
                <c:pt idx="9403">
                  <c:v>46961244.815123998</c:v>
                </c:pt>
                <c:pt idx="9404">
                  <c:v>47311894.631033011</c:v>
                </c:pt>
                <c:pt idx="9405">
                  <c:v>47660991.315418996</c:v>
                </c:pt>
                <c:pt idx="9406">
                  <c:v>48008549.507035002</c:v>
                </c:pt>
                <c:pt idx="9407">
                  <c:v>48354583.582269996</c:v>
                </c:pt>
                <c:pt idx="9408">
                  <c:v>48699107.661706001</c:v>
                </c:pt>
                <c:pt idx="9409">
                  <c:v>49042135.616470993</c:v>
                </c:pt>
                <c:pt idx="9410">
                  <c:v>49383681.074391</c:v>
                </c:pt>
                <c:pt idx="9411">
                  <c:v>49723757.425946005</c:v>
                </c:pt>
                <c:pt idx="9412">
                  <c:v>50062377.830049001</c:v>
                </c:pt>
                <c:pt idx="9413">
                  <c:v>50399555.219647005</c:v>
                </c:pt>
                <c:pt idx="9414">
                  <c:v>50735302.30714</c:v>
                </c:pt>
                <c:pt idx="9415">
                  <c:v>51069631.589651003</c:v>
                </c:pt>
                <c:pt idx="9416">
                  <c:v>51402555.354123995</c:v>
                </c:pt>
                <c:pt idx="9417">
                  <c:v>51734085.682274997</c:v>
                </c:pt>
                <c:pt idx="9418">
                  <c:v>52064234.455391996</c:v>
                </c:pt>
                <c:pt idx="9419">
                  <c:v>52393013.358998001</c:v>
                </c:pt>
                <c:pt idx="9420">
                  <c:v>52720433.887368992</c:v>
                </c:pt>
                <c:pt idx="9421">
                  <c:v>53046507.347922996</c:v>
                </c:pt>
                <c:pt idx="9422">
                  <c:v>53371244.865481995</c:v>
                </c:pt>
                <c:pt idx="9423">
                  <c:v>53694657.38640599</c:v>
                </c:pt>
                <c:pt idx="9424">
                  <c:v>54016755.682618</c:v>
                </c:pt>
                <c:pt idx="9425">
                  <c:v>54337550.355497003</c:v>
                </c:pt>
                <c:pt idx="9426">
                  <c:v>54657051.839676999</c:v>
                </c:pt>
                <c:pt idx="9427">
                  <c:v>54975270.406725988</c:v>
                </c:pt>
                <c:pt idx="9428">
                  <c:v>55292216.168729</c:v>
                </c:pt>
                <c:pt idx="9429">
                  <c:v>55607899.081765994</c:v>
                </c:pt>
                <c:pt idx="9430">
                  <c:v>55922328.949295007</c:v>
                </c:pt>
                <c:pt idx="9431">
                  <c:v>56235515.425445005</c:v>
                </c:pt>
                <c:pt idx="9432">
                  <c:v>56547468.018206</c:v>
                </c:pt>
                <c:pt idx="9433">
                  <c:v>56858196.092549011</c:v>
                </c:pt>
                <c:pt idx="9434">
                  <c:v>57167708.873448998</c:v>
                </c:pt>
                <c:pt idx="9435">
                  <c:v>57476015.448824994</c:v>
                </c:pt>
                <c:pt idx="9436">
                  <c:v>57783124.772413999</c:v>
                </c:pt>
                <c:pt idx="9437">
                  <c:v>58089045.666551001</c:v>
                </c:pt>
                <c:pt idx="9438">
                  <c:v>58393786.824888997</c:v>
                </c:pt>
                <c:pt idx="9439">
                  <c:v>58697356.815038003</c:v>
                </c:pt>
                <c:pt idx="9440">
                  <c:v>58999764.081141002</c:v>
                </c:pt>
                <c:pt idx="9441">
                  <c:v>59301016.946376994</c:v>
                </c:pt>
                <c:pt idx="9442">
                  <c:v>59601123.615401</c:v>
                </c:pt>
                <c:pt idx="9443">
                  <c:v>59900092.176723994</c:v>
                </c:pt>
                <c:pt idx="9444">
                  <c:v>60197930.605026998</c:v>
                </c:pt>
                <c:pt idx="9445">
                  <c:v>60494646.763419002</c:v>
                </c:pt>
                <c:pt idx="9446">
                  <c:v>60790248.405634008</c:v>
                </c:pt>
                <c:pt idx="9447">
                  <c:v>61084743.178176999</c:v>
                </c:pt>
                <c:pt idx="9448">
                  <c:v>61378138.622414</c:v>
                </c:pt>
                <c:pt idx="9449">
                  <c:v>61670442.176605999</c:v>
                </c:pt>
                <c:pt idx="9450">
                  <c:v>61961661.177899003</c:v>
                </c:pt>
                <c:pt idx="9451">
                  <c:v>62251802.864259005</c:v>
                </c:pt>
                <c:pt idx="9452">
                  <c:v>62540874.376364991</c:v>
                </c:pt>
                <c:pt idx="9453">
                  <c:v>62828882.759448007</c:v>
                </c:pt>
                <c:pt idx="9454">
                  <c:v>63115834.965089999</c:v>
                </c:pt>
                <c:pt idx="9455">
                  <c:v>63401737.852982983</c:v>
                </c:pt>
                <c:pt idx="9456">
                  <c:v>63686598.192637004</c:v>
                </c:pt>
                <c:pt idx="9457">
                  <c:v>63970422.665051006</c:v>
                </c:pt>
                <c:pt idx="9458">
                  <c:v>64253217.864349999</c:v>
                </c:pt>
                <c:pt idx="9459">
                  <c:v>64534990.299370006</c:v>
                </c:pt>
                <c:pt idx="9460">
                  <c:v>64815746.395218007</c:v>
                </c:pt>
                <c:pt idx="9461">
                  <c:v>65095492.494790003</c:v>
                </c:pt>
                <c:pt idx="9462">
                  <c:v>65374234.860252999</c:v>
                </c:pt>
                <c:pt idx="9463">
                  <c:v>65651979.674492002</c:v>
                </c:pt>
                <c:pt idx="9464">
                  <c:v>65928733.042527996</c:v>
                </c:pt>
                <c:pt idx="9465">
                  <c:v>66204500.992899001</c:v>
                </c:pt>
                <c:pt idx="9466">
                  <c:v>66479289.479010001</c:v>
                </c:pt>
                <c:pt idx="9467">
                  <c:v>66753104.380452991</c:v>
                </c:pt>
                <c:pt idx="9468">
                  <c:v>67025951.504299007</c:v>
                </c:pt>
                <c:pt idx="9469">
                  <c:v>67297836.586355999</c:v>
                </c:pt>
                <c:pt idx="9470">
                  <c:v>67568765.292403013</c:v>
                </c:pt>
                <c:pt idx="9471">
                  <c:v>67838743.219394997</c:v>
                </c:pt>
                <c:pt idx="9472">
                  <c:v>68107775.896639988</c:v>
                </c:pt>
                <c:pt idx="9473">
                  <c:v>68375868.786954984</c:v>
                </c:pt>
                <c:pt idx="9474">
                  <c:v>68643027.28778398</c:v>
                </c:pt>
                <c:pt idx="9475">
                  <c:v>68909256.732313007</c:v>
                </c:pt>
                <c:pt idx="9476">
                  <c:v>69174562.390534967</c:v>
                </c:pt>
                <c:pt idx="9477">
                  <c:v>69438949.470313981</c:v>
                </c:pt>
                <c:pt idx="9478">
                  <c:v>69702423.118411005</c:v>
                </c:pt>
                <c:pt idx="9479">
                  <c:v>69964988.421499014</c:v>
                </c:pt>
                <c:pt idx="9480">
                  <c:v>70226650.407144979</c:v>
                </c:pt>
                <c:pt idx="9481">
                  <c:v>70487414.044782981</c:v>
                </c:pt>
                <c:pt idx="9482">
                  <c:v>70747284.246656001</c:v>
                </c:pt>
                <c:pt idx="9483">
                  <c:v>71006265.868743986</c:v>
                </c:pt>
                <c:pt idx="9484">
                  <c:v>71264363.711674005</c:v>
                </c:pt>
                <c:pt idx="9485">
                  <c:v>71521582.521602988</c:v>
                </c:pt>
                <c:pt idx="9486">
                  <c:v>71777926.991092995</c:v>
                </c:pt>
                <c:pt idx="9487">
                  <c:v>72033401.759957999</c:v>
                </c:pt>
                <c:pt idx="9488">
                  <c:v>72288011.416102007</c:v>
                </c:pt>
                <c:pt idx="9489">
                  <c:v>72541760.496334001</c:v>
                </c:pt>
                <c:pt idx="9490">
                  <c:v>72794653.487169996</c:v>
                </c:pt>
                <c:pt idx="9491">
                  <c:v>73046694.825614989</c:v>
                </c:pt>
                <c:pt idx="9492">
                  <c:v>73297888.899932981</c:v>
                </c:pt>
                <c:pt idx="9493">
                  <c:v>73548240.050398007</c:v>
                </c:pt>
                <c:pt idx="9494">
                  <c:v>73797752.570035979</c:v>
                </c:pt>
                <c:pt idx="9495">
                  <c:v>74046430.705342978</c:v>
                </c:pt>
                <c:pt idx="9496">
                  <c:v>74294278.656994984</c:v>
                </c:pt>
                <c:pt idx="9497">
                  <c:v>74541300.580544963</c:v>
                </c:pt>
                <c:pt idx="9498">
                  <c:v>74787500.587101981</c:v>
                </c:pt>
                <c:pt idx="9499">
                  <c:v>75032882.743999019</c:v>
                </c:pt>
                <c:pt idx="9500">
                  <c:v>75277451.075446978</c:v>
                </c:pt>
                <c:pt idx="9501">
                  <c:v>75521209.563179016</c:v>
                </c:pt>
                <c:pt idx="9502">
                  <c:v>75764162.147074983</c:v>
                </c:pt>
                <c:pt idx="9503">
                  <c:v>76006312.725786</c:v>
                </c:pt>
                <c:pt idx="9504">
                  <c:v>76247665.157332987</c:v>
                </c:pt>
                <c:pt idx="9505">
                  <c:v>76488223.259705007</c:v>
                </c:pt>
                <c:pt idx="9506">
                  <c:v>76727990.811438993</c:v>
                </c:pt>
                <c:pt idx="9507">
                  <c:v>76966971.552195996</c:v>
                </c:pt>
                <c:pt idx="9508">
                  <c:v>77205169.183316007</c:v>
                </c:pt>
                <c:pt idx="9509">
                  <c:v>77442587.368371993</c:v>
                </c:pt>
                <c:pt idx="9510">
                  <c:v>77679229.733711004</c:v>
                </c:pt>
                <c:pt idx="9511">
                  <c:v>77915099.868979007</c:v>
                </c:pt>
                <c:pt idx="9512">
                  <c:v>78150201.327646986</c:v>
                </c:pt>
                <c:pt idx="9513">
                  <c:v>78384537.627518967</c:v>
                </c:pt>
                <c:pt idx="9514">
                  <c:v>78618112.251231</c:v>
                </c:pt>
                <c:pt idx="9515">
                  <c:v>78850928.646746978</c:v>
                </c:pt>
                <c:pt idx="9516">
                  <c:v>79082990.22784099</c:v>
                </c:pt>
                <c:pt idx="9517">
                  <c:v>79314300.374567986</c:v>
                </c:pt>
                <c:pt idx="9518">
                  <c:v>79544862.433734998</c:v>
                </c:pt>
                <c:pt idx="9519">
                  <c:v>79774679.719353005</c:v>
                </c:pt>
                <c:pt idx="9520">
                  <c:v>80003755.513091013</c:v>
                </c:pt>
                <c:pt idx="9521">
                  <c:v>80232093.064713985</c:v>
                </c:pt>
                <c:pt idx="9522">
                  <c:v>80459695.592516005</c:v>
                </c:pt>
                <c:pt idx="9523">
                  <c:v>80686566.283748999</c:v>
                </c:pt>
                <c:pt idx="9524">
                  <c:v>80912708.295036003</c:v>
                </c:pt>
                <c:pt idx="9525">
                  <c:v>81138124.752788007</c:v>
                </c:pt>
                <c:pt idx="9526">
                  <c:v>81362818.753601</c:v>
                </c:pt>
                <c:pt idx="9527">
                  <c:v>81586793.364655986</c:v>
                </c:pt>
                <c:pt idx="9528">
                  <c:v>81810051.624109983</c:v>
                </c:pt>
                <c:pt idx="9529">
                  <c:v>82032596.54147701</c:v>
                </c:pt>
                <c:pt idx="9530">
                  <c:v>82254431.098001003</c:v>
                </c:pt>
                <c:pt idx="9531">
                  <c:v>82475558.247034982</c:v>
                </c:pt>
                <c:pt idx="9532">
                  <c:v>82695980.914392993</c:v>
                </c:pt>
                <c:pt idx="9533">
                  <c:v>82915701.998717993</c:v>
                </c:pt>
                <c:pt idx="9534">
                  <c:v>83134724.371825978</c:v>
                </c:pt>
                <c:pt idx="9535">
                  <c:v>83353050.879052967</c:v>
                </c:pt>
                <c:pt idx="9536">
                  <c:v>83570684.339597002</c:v>
                </c:pt>
                <c:pt idx="9537">
                  <c:v>83787627.546849981</c:v>
                </c:pt>
                <c:pt idx="9538">
                  <c:v>84003883.268724978</c:v>
                </c:pt>
                <c:pt idx="9539">
                  <c:v>84219454.247984007</c:v>
                </c:pt>
                <c:pt idx="9540">
                  <c:v>84434343.202546</c:v>
                </c:pt>
                <c:pt idx="9541">
                  <c:v>84648552.825808987</c:v>
                </c:pt>
                <c:pt idx="9542">
                  <c:v>84862085.786951989</c:v>
                </c:pt>
                <c:pt idx="9543">
                  <c:v>85074944.731237993</c:v>
                </c:pt>
                <c:pt idx="9544">
                  <c:v>85287132.280310005</c:v>
                </c:pt>
                <c:pt idx="9545">
                  <c:v>85498651.03248702</c:v>
                </c:pt>
                <c:pt idx="9546">
                  <c:v>85709503.563047007</c:v>
                </c:pt>
                <c:pt idx="9547">
                  <c:v>85919692.424511984</c:v>
                </c:pt>
                <c:pt idx="9548">
                  <c:v>86129220.146926999</c:v>
                </c:pt>
                <c:pt idx="9549">
                  <c:v>86338089.238132</c:v>
                </c:pt>
                <c:pt idx="9550">
                  <c:v>86546302.184033975</c:v>
                </c:pt>
                <c:pt idx="9551">
                  <c:v>86753861.448870018</c:v>
                </c:pt>
                <c:pt idx="9552">
                  <c:v>86960769.475467995</c:v>
                </c:pt>
                <c:pt idx="9553">
                  <c:v>87167028.685506985</c:v>
                </c:pt>
                <c:pt idx="9554">
                  <c:v>87372641.479765996</c:v>
                </c:pt>
                <c:pt idx="9555">
                  <c:v>87577610.238374993</c:v>
                </c:pt>
                <c:pt idx="9556">
                  <c:v>87781937.321060002</c:v>
                </c:pt>
                <c:pt idx="9557">
                  <c:v>87985625.067381993</c:v>
                </c:pt>
                <c:pt idx="9558">
                  <c:v>88188675.796977997</c:v>
                </c:pt>
                <c:pt idx="9559">
                  <c:v>88391091.809792981</c:v>
                </c:pt>
                <c:pt idx="9560">
                  <c:v>88592875.386307999</c:v>
                </c:pt>
                <c:pt idx="9561">
                  <c:v>88794028.787772</c:v>
                </c:pt>
                <c:pt idx="9562">
                  <c:v>88994554.256418005</c:v>
                </c:pt>
                <c:pt idx="9563">
                  <c:v>89194454.015689999</c:v>
                </c:pt>
                <c:pt idx="9564">
                  <c:v>89393730.270455003</c:v>
                </c:pt>
                <c:pt idx="9565">
                  <c:v>89592385.207215995</c:v>
                </c:pt>
                <c:pt idx="9566">
                  <c:v>89790420.994324982</c:v>
                </c:pt>
                <c:pt idx="9567">
                  <c:v>89987839.782187015</c:v>
                </c:pt>
                <c:pt idx="9568">
                  <c:v>90184643.70346503</c:v>
                </c:pt>
                <c:pt idx="9569">
                  <c:v>90380834.873281002</c:v>
                </c:pt>
                <c:pt idx="9570">
                  <c:v>90576415.389411002</c:v>
                </c:pt>
                <c:pt idx="9571">
                  <c:v>90771387.332481995</c:v>
                </c:pt>
                <c:pt idx="9572">
                  <c:v>90965752.766166016</c:v>
                </c:pt>
                <c:pt idx="9573">
                  <c:v>91159513.737365022</c:v>
                </c:pt>
                <c:pt idx="9574">
                  <c:v>91352672.276396006</c:v>
                </c:pt>
                <c:pt idx="9575">
                  <c:v>91545230.397182003</c:v>
                </c:pt>
                <c:pt idx="9576">
                  <c:v>91737190.097425997</c:v>
                </c:pt>
                <c:pt idx="9577">
                  <c:v>91928553.35878998</c:v>
                </c:pt>
                <c:pt idx="9578">
                  <c:v>92119322.147073999</c:v>
                </c:pt>
                <c:pt idx="9579">
                  <c:v>92309498.41238603</c:v>
                </c:pt>
                <c:pt idx="9580">
                  <c:v>92499084.089313</c:v>
                </c:pt>
                <c:pt idx="9581">
                  <c:v>92688081.097092003</c:v>
                </c:pt>
                <c:pt idx="9582">
                  <c:v>92876491.339771003</c:v>
                </c:pt>
                <c:pt idx="9583">
                  <c:v>93064316.706377015</c:v>
                </c:pt>
                <c:pt idx="9584">
                  <c:v>93251559.071072981</c:v>
                </c:pt>
                <c:pt idx="9585">
                  <c:v>93438220.293321013</c:v>
                </c:pt>
                <c:pt idx="9586">
                  <c:v>93624302.218033999</c:v>
                </c:pt>
                <c:pt idx="9587">
                  <c:v>93809806.67573297</c:v>
                </c:pt>
                <c:pt idx="9588">
                  <c:v>93994735.482701004</c:v>
                </c:pt>
                <c:pt idx="9589">
                  <c:v>94179090.441129014</c:v>
                </c:pt>
                <c:pt idx="9590">
                  <c:v>94362873.339266017</c:v>
                </c:pt>
                <c:pt idx="9591">
                  <c:v>94546085.951563999</c:v>
                </c:pt>
                <c:pt idx="9592">
                  <c:v>94728730.038825005</c:v>
                </c:pt>
                <c:pt idx="9593">
                  <c:v>94910807.348336995</c:v>
                </c:pt>
                <c:pt idx="9594">
                  <c:v>95092319.61401999</c:v>
                </c:pt>
                <c:pt idx="9595">
                  <c:v>95273268.556560978</c:v>
                </c:pt>
                <c:pt idx="9596">
                  <c:v>95453655.883549988</c:v>
                </c:pt>
                <c:pt idx="9597">
                  <c:v>95633483.289615005</c:v>
                </c:pt>
                <c:pt idx="9598">
                  <c:v>95812752.456553966</c:v>
                </c:pt>
                <c:pt idx="9599">
                  <c:v>95991465.05346702</c:v>
                </c:pt>
                <c:pt idx="9600">
                  <c:v>96169622.736883998</c:v>
                </c:pt>
                <c:pt idx="9601">
                  <c:v>96347227.150887981</c:v>
                </c:pt>
                <c:pt idx="9602">
                  <c:v>96524279.927249998</c:v>
                </c:pt>
                <c:pt idx="9603">
                  <c:v>96700782.685543969</c:v>
                </c:pt>
                <c:pt idx="9604">
                  <c:v>96876737.033272997</c:v>
                </c:pt>
                <c:pt idx="9605">
                  <c:v>97052144.565988004</c:v>
                </c:pt>
                <c:pt idx="9606">
                  <c:v>97227006.867410004</c:v>
                </c:pt>
                <c:pt idx="9607">
                  <c:v>97401325.509541988</c:v>
                </c:pt>
                <c:pt idx="9608">
                  <c:v>97575102.052790001</c:v>
                </c:pt>
                <c:pt idx="9609">
                  <c:v>97748338.046074003</c:v>
                </c:pt>
                <c:pt idx="9610">
                  <c:v>97921035.026941985</c:v>
                </c:pt>
                <c:pt idx="9611">
                  <c:v>98093194.521680981</c:v>
                </c:pt>
                <c:pt idx="9612">
                  <c:v>98264818.045427993</c:v>
                </c:pt>
                <c:pt idx="9613">
                  <c:v>98435907.102275997</c:v>
                </c:pt>
                <c:pt idx="9614">
                  <c:v>98606463.185381979</c:v>
                </c:pt>
                <c:pt idx="9615">
                  <c:v>98776487.777072981</c:v>
                </c:pt>
                <c:pt idx="9616">
                  <c:v>98945982.348952979</c:v>
                </c:pt>
                <c:pt idx="9617">
                  <c:v>99114948.361999005</c:v>
                </c:pt>
                <c:pt idx="9618">
                  <c:v>99283387.266669005</c:v>
                </c:pt>
                <c:pt idx="9619">
                  <c:v>99451300.502998993</c:v>
                </c:pt>
                <c:pt idx="9620">
                  <c:v>99618689.500705004</c:v>
                </c:pt>
                <c:pt idx="9621">
                  <c:v>99785555.679276004</c:v>
                </c:pt>
                <c:pt idx="9622">
                  <c:v>99951900.448074996</c:v>
                </c:pt>
                <c:pt idx="9623">
                  <c:v>100117725.206431</c:v>
                </c:pt>
                <c:pt idx="9624">
                  <c:v>100283031.343739</c:v>
                </c:pt>
                <c:pt idx="9625">
                  <c:v>100447820.23954301</c:v>
                </c:pt>
                <c:pt idx="9626">
                  <c:v>100612093.263638</c:v>
                </c:pt>
                <c:pt idx="9627">
                  <c:v>100775851.77615398</c:v>
                </c:pt>
                <c:pt idx="9628">
                  <c:v>100939097.12764698</c:v>
                </c:pt>
                <c:pt idx="9629">
                  <c:v>101101830.659188</c:v>
                </c:pt>
                <c:pt idx="9630">
                  <c:v>101264053.702453</c:v>
                </c:pt>
                <c:pt idx="9631">
                  <c:v>101425767.57980399</c:v>
                </c:pt>
                <c:pt idx="9632">
                  <c:v>101586973.604376</c:v>
                </c:pt>
                <c:pt idx="9633">
                  <c:v>101747673.080164</c:v>
                </c:pt>
                <c:pt idx="9634">
                  <c:v>101907867.302103</c:v>
                </c:pt>
                <c:pt idx="9635">
                  <c:v>102067557.55614901</c:v>
                </c:pt>
                <c:pt idx="9636">
                  <c:v>102226745.11936504</c:v>
                </c:pt>
                <c:pt idx="9637">
                  <c:v>102385431.25999501</c:v>
                </c:pt>
                <c:pt idx="9638">
                  <c:v>102543617.23754901</c:v>
                </c:pt>
                <c:pt idx="9639">
                  <c:v>102701304.30287601</c:v>
                </c:pt>
                <c:pt idx="9640">
                  <c:v>102858493.698245</c:v>
                </c:pt>
                <c:pt idx="9641">
                  <c:v>103015186.657418</c:v>
                </c:pt>
                <c:pt idx="9642">
                  <c:v>103171384.405729</c:v>
                </c:pt>
                <c:pt idx="9643">
                  <c:v>103327088.160156</c:v>
                </c:pt>
                <c:pt idx="9644">
                  <c:v>103482299.12939602</c:v>
                </c:pt>
                <c:pt idx="9645">
                  <c:v>103637018.51393501</c:v>
                </c:pt>
                <c:pt idx="9646">
                  <c:v>103791247.50612198</c:v>
                </c:pt>
                <c:pt idx="9647">
                  <c:v>103944987.290243</c:v>
                </c:pt>
                <c:pt idx="9648">
                  <c:v>104098239.042584</c:v>
                </c:pt>
                <c:pt idx="9649">
                  <c:v>104251003.93150498</c:v>
                </c:pt>
                <c:pt idx="9650">
                  <c:v>104403283.11751001</c:v>
                </c:pt>
                <c:pt idx="9651">
                  <c:v>104555077.75331099</c:v>
                </c:pt>
                <c:pt idx="9652">
                  <c:v>104706388.98389702</c:v>
                </c:pt>
                <c:pt idx="9653">
                  <c:v>104857217.94659699</c:v>
                </c:pt>
                <c:pt idx="9654">
                  <c:v>105007565.77115299</c:v>
                </c:pt>
                <c:pt idx="9655">
                  <c:v>105157433.57977502</c:v>
                </c:pt>
                <c:pt idx="9656">
                  <c:v>105306822.487212</c:v>
                </c:pt>
                <c:pt idx="9657">
                  <c:v>105455733.60081199</c:v>
                </c:pt>
                <c:pt idx="9658">
                  <c:v>105604168.02058399</c:v>
                </c:pt>
                <c:pt idx="9659">
                  <c:v>105752126.83926199</c:v>
                </c:pt>
                <c:pt idx="9660">
                  <c:v>105899611.14236604</c:v>
                </c:pt>
                <c:pt idx="9661">
                  <c:v>106046622.008257</c:v>
                </c:pt>
                <c:pt idx="9662">
                  <c:v>106193160.50820599</c:v>
                </c:pt>
                <c:pt idx="9663">
                  <c:v>106339227.706443</c:v>
                </c:pt>
                <c:pt idx="9664">
                  <c:v>106484824.66022198</c:v>
                </c:pt>
                <c:pt idx="9665">
                  <c:v>106629952.41987701</c:v>
                </c:pt>
                <c:pt idx="9666">
                  <c:v>106774612.028877</c:v>
                </c:pt>
                <c:pt idx="9667">
                  <c:v>106918804.52388501</c:v>
                </c:pt>
                <c:pt idx="9668">
                  <c:v>107062530.934811</c:v>
                </c:pt>
                <c:pt idx="9669">
                  <c:v>107205792.284871</c:v>
                </c:pt>
                <c:pt idx="9670">
                  <c:v>107348589.590636</c:v>
                </c:pt>
                <c:pt idx="9671">
                  <c:v>107490923.862091</c:v>
                </c:pt>
                <c:pt idx="9672">
                  <c:v>107632796.102687</c:v>
                </c:pt>
                <c:pt idx="9673">
                  <c:v>107774207.30938901</c:v>
                </c:pt>
                <c:pt idx="9674">
                  <c:v>107915158.472735</c:v>
                </c:pt>
                <c:pt idx="9675">
                  <c:v>108055650.57688399</c:v>
                </c:pt>
                <c:pt idx="9676">
                  <c:v>108195684.59966601</c:v>
                </c:pt>
                <c:pt idx="9677">
                  <c:v>108335261.51263498</c:v>
                </c:pt>
                <c:pt idx="9678">
                  <c:v>108474382.28111599</c:v>
                </c:pt>
                <c:pt idx="9679">
                  <c:v>108613047.86425801</c:v>
                </c:pt>
                <c:pt idx="9680">
                  <c:v>108751259.21507899</c:v>
                </c:pt>
                <c:pt idx="9681">
                  <c:v>108889017.280516</c:v>
                </c:pt>
                <c:pt idx="9682">
                  <c:v>109026323.00147101</c:v>
                </c:pt>
                <c:pt idx="9683">
                  <c:v>109163177.31286302</c:v>
                </c:pt>
                <c:pt idx="9684">
                  <c:v>109299581.14366801</c:v>
                </c:pt>
                <c:pt idx="9685">
                  <c:v>109435535.41697101</c:v>
                </c:pt>
                <c:pt idx="9686">
                  <c:v>109571041.050007</c:v>
                </c:pt>
                <c:pt idx="9687">
                  <c:v>109706098.954209</c:v>
                </c:pt>
                <c:pt idx="9688">
                  <c:v>109840710.03525299</c:v>
                </c:pt>
                <c:pt idx="9689">
                  <c:v>109974875.19310002</c:v>
                </c:pt>
                <c:pt idx="9690">
                  <c:v>110108595.32204199</c:v>
                </c:pt>
                <c:pt idx="9691">
                  <c:v>110241871.31074201</c:v>
                </c:pt>
                <c:pt idx="9692">
                  <c:v>110374704.04228202</c:v>
                </c:pt>
                <c:pt idx="9693">
                  <c:v>110507094.39420198</c:v>
                </c:pt>
                <c:pt idx="9694">
                  <c:v>110639043.238539</c:v>
                </c:pt>
                <c:pt idx="9695">
                  <c:v>110770551.44187601</c:v>
                </c:pt>
                <c:pt idx="9696">
                  <c:v>110901619.86537699</c:v>
                </c:pt>
                <c:pt idx="9697">
                  <c:v>111032249.36482899</c:v>
                </c:pt>
                <c:pt idx="9698">
                  <c:v>111162440.790684</c:v>
                </c:pt>
                <c:pt idx="9699">
                  <c:v>111292194.98809601</c:v>
                </c:pt>
                <c:pt idx="9700">
                  <c:v>111421512.79696502</c:v>
                </c:pt>
                <c:pt idx="9701">
                  <c:v>111550395.05196799</c:v>
                </c:pt>
                <c:pt idx="9702">
                  <c:v>111678842.582605</c:v>
                </c:pt>
                <c:pt idx="9703">
                  <c:v>111806856.21323504</c:v>
                </c:pt>
                <c:pt idx="9704">
                  <c:v>111934436.76311199</c:v>
                </c:pt>
                <c:pt idx="9705">
                  <c:v>112061585.04642501</c:v>
                </c:pt>
                <c:pt idx="9706">
                  <c:v>112188301.87233</c:v>
                </c:pt>
                <c:pt idx="9707">
                  <c:v>112314588.044994</c:v>
                </c:pt>
                <c:pt idx="9708">
                  <c:v>112440444.363627</c:v>
                </c:pt>
                <c:pt idx="9709">
                  <c:v>112565871.62251496</c:v>
                </c:pt>
                <c:pt idx="9710">
                  <c:v>112690870.61106202</c:v>
                </c:pt>
                <c:pt idx="9711">
                  <c:v>112815442.11382</c:v>
                </c:pt>
                <c:pt idx="9712">
                  <c:v>112939586.91052602</c:v>
                </c:pt>
                <c:pt idx="9713">
                  <c:v>113063305.77613698</c:v>
                </c:pt>
                <c:pt idx="9714">
                  <c:v>113186599.48086202</c:v>
                </c:pt>
                <c:pt idx="9715">
                  <c:v>113309468.79019602</c:v>
                </c:pt>
                <c:pt idx="9716">
                  <c:v>113431914.464956</c:v>
                </c:pt>
                <c:pt idx="9717">
                  <c:v>113553937.26131099</c:v>
                </c:pt>
                <c:pt idx="9718">
                  <c:v>113675537.93081599</c:v>
                </c:pt>
                <c:pt idx="9719">
                  <c:v>113796717.22044398</c:v>
                </c:pt>
                <c:pt idx="9720">
                  <c:v>113917475.87261999</c:v>
                </c:pt>
                <c:pt idx="9721">
                  <c:v>114037814.62524799</c:v>
                </c:pt>
                <c:pt idx="9722">
                  <c:v>114157734.211749</c:v>
                </c:pt>
                <c:pt idx="9723">
                  <c:v>114277235.36108699</c:v>
                </c:pt>
                <c:pt idx="9724">
                  <c:v>114396318.7978</c:v>
                </c:pt>
                <c:pt idx="9725">
                  <c:v>114514985.242034</c:v>
                </c:pt>
                <c:pt idx="9726">
                  <c:v>114633235.40956999</c:v>
                </c:pt>
                <c:pt idx="9727">
                  <c:v>114751070.011856</c:v>
                </c:pt>
                <c:pt idx="9728">
                  <c:v>114868489.756035</c:v>
                </c:pt>
                <c:pt idx="9729">
                  <c:v>114985495.34497498</c:v>
                </c:pt>
                <c:pt idx="9730">
                  <c:v>115102087.47729802</c:v>
                </c:pt>
                <c:pt idx="9731">
                  <c:v>115218266.84740801</c:v>
                </c:pt>
                <c:pt idx="9732">
                  <c:v>115334034.14551999</c:v>
                </c:pt>
                <c:pt idx="9733">
                  <c:v>115449390.05769201</c:v>
                </c:pt>
                <c:pt idx="9734">
                  <c:v>115564335.26584299</c:v>
                </c:pt>
                <c:pt idx="9735">
                  <c:v>115678870.44779101</c:v>
                </c:pt>
                <c:pt idx="9736">
                  <c:v>115792996.27727699</c:v>
                </c:pt>
                <c:pt idx="9737">
                  <c:v>115906713.42398801</c:v>
                </c:pt>
                <c:pt idx="9738">
                  <c:v>116020022.55359</c:v>
                </c:pt>
                <c:pt idx="9739">
                  <c:v>116132924.32775098</c:v>
                </c:pt>
                <c:pt idx="9740">
                  <c:v>116245419.40416601</c:v>
                </c:pt>
                <c:pt idx="9741">
                  <c:v>116357508.436588</c:v>
                </c:pt>
                <c:pt idx="9742">
                  <c:v>116469192.07484996</c:v>
                </c:pt>
                <c:pt idx="9743">
                  <c:v>116580470.964891</c:v>
                </c:pt>
                <c:pt idx="9744">
                  <c:v>116691345.74878302</c:v>
                </c:pt>
                <c:pt idx="9745">
                  <c:v>116801817.06475298</c:v>
                </c:pt>
                <c:pt idx="9746">
                  <c:v>116911885.547212</c:v>
                </c:pt>
                <c:pt idx="9747">
                  <c:v>117021551.826775</c:v>
                </c:pt>
                <c:pt idx="9748">
                  <c:v>117130816.530292</c:v>
                </c:pt>
                <c:pt idx="9749">
                  <c:v>117239680.280863</c:v>
                </c:pt>
                <c:pt idx="9750">
                  <c:v>117348143.697869</c:v>
                </c:pt>
                <c:pt idx="9751">
                  <c:v>117456207.39699498</c:v>
                </c:pt>
                <c:pt idx="9752">
                  <c:v>117563871.99024799</c:v>
                </c:pt>
                <c:pt idx="9753">
                  <c:v>117671138.085989</c:v>
                </c:pt>
                <c:pt idx="9754">
                  <c:v>117778006.288948</c:v>
                </c:pt>
                <c:pt idx="9755">
                  <c:v>117884477.200252</c:v>
                </c:pt>
                <c:pt idx="9756">
                  <c:v>117990551.41744402</c:v>
                </c:pt>
                <c:pt idx="9757">
                  <c:v>118096229.53450701</c:v>
                </c:pt>
                <c:pt idx="9758">
                  <c:v>118201512.14188902</c:v>
                </c:pt>
                <c:pt idx="9759">
                  <c:v>118306399.82651699</c:v>
                </c:pt>
                <c:pt idx="9760">
                  <c:v>118410893.17183098</c:v>
                </c:pt>
                <c:pt idx="9761">
                  <c:v>118514992.757792</c:v>
                </c:pt>
                <c:pt idx="9762">
                  <c:v>118618699.16091301</c:v>
                </c:pt>
                <c:pt idx="9763">
                  <c:v>118722012.95427699</c:v>
                </c:pt>
                <c:pt idx="9764">
                  <c:v>118824934.70755698</c:v>
                </c:pt>
                <c:pt idx="9765">
                  <c:v>118927464.987039</c:v>
                </c:pt>
                <c:pt idx="9766">
                  <c:v>119029604.35563898</c:v>
                </c:pt>
                <c:pt idx="9767">
                  <c:v>119131353.37292901</c:v>
                </c:pt>
                <c:pt idx="9768">
                  <c:v>119232712.59515101</c:v>
                </c:pt>
                <c:pt idx="9769">
                  <c:v>119333682.57524098</c:v>
                </c:pt>
                <c:pt idx="9770">
                  <c:v>119434263.862849</c:v>
                </c:pt>
                <c:pt idx="9771">
                  <c:v>119534457.00435399</c:v>
                </c:pt>
                <c:pt idx="9772">
                  <c:v>119634262.54289199</c:v>
                </c:pt>
                <c:pt idx="9773">
                  <c:v>119733681.01836503</c:v>
                </c:pt>
                <c:pt idx="9774">
                  <c:v>119832712.96746801</c:v>
                </c:pt>
                <c:pt idx="9775">
                  <c:v>119931358.92370501</c:v>
                </c:pt>
                <c:pt idx="9776">
                  <c:v>120029619.41740704</c:v>
                </c:pt>
                <c:pt idx="9777">
                  <c:v>120127494.97575296</c:v>
                </c:pt>
                <c:pt idx="9778">
                  <c:v>120224986.122786</c:v>
                </c:pt>
                <c:pt idx="9779">
                  <c:v>120322093.37943098</c:v>
                </c:pt>
                <c:pt idx="9780">
                  <c:v>120418817.26351802</c:v>
                </c:pt>
                <c:pt idx="9781">
                  <c:v>120515158.289792</c:v>
                </c:pt>
                <c:pt idx="9782">
                  <c:v>120611116.96993701</c:v>
                </c:pt>
                <c:pt idx="9783">
                  <c:v>120706693.812592</c:v>
                </c:pt>
                <c:pt idx="9784">
                  <c:v>120801889.32336901</c:v>
                </c:pt>
                <c:pt idx="9785">
                  <c:v>120896704.004866</c:v>
                </c:pt>
                <c:pt idx="9786">
                  <c:v>120991138.35668999</c:v>
                </c:pt>
                <c:pt idx="9787">
                  <c:v>121085192.87547198</c:v>
                </c:pt>
                <c:pt idx="9788">
                  <c:v>121178868.05487998</c:v>
                </c:pt>
                <c:pt idx="9789">
                  <c:v>121272164.38564299</c:v>
                </c:pt>
                <c:pt idx="9790">
                  <c:v>121365082.35556099</c:v>
                </c:pt>
                <c:pt idx="9791">
                  <c:v>121457622.449524</c:v>
                </c:pt>
                <c:pt idx="9792">
                  <c:v>121549785.14952998</c:v>
                </c:pt>
                <c:pt idx="9793">
                  <c:v>121641570.934696</c:v>
                </c:pt>
                <c:pt idx="9794">
                  <c:v>121732980.28128001</c:v>
                </c:pt>
                <c:pt idx="9795">
                  <c:v>121824013.662692</c:v>
                </c:pt>
                <c:pt idx="9796">
                  <c:v>121914671.549513</c:v>
                </c:pt>
                <c:pt idx="9797">
                  <c:v>122004954.409508</c:v>
                </c:pt>
                <c:pt idx="9798">
                  <c:v>122094862.70764399</c:v>
                </c:pt>
                <c:pt idx="9799">
                  <c:v>122184396.906101</c:v>
                </c:pt>
                <c:pt idx="9800">
                  <c:v>122273557.464293</c:v>
                </c:pt>
                <c:pt idx="9801">
                  <c:v>122362344.83887599</c:v>
                </c:pt>
                <c:pt idx="9802">
                  <c:v>122450759.48377199</c:v>
                </c:pt>
                <c:pt idx="9803">
                  <c:v>122538801.850173</c:v>
                </c:pt>
                <c:pt idx="9804">
                  <c:v>122626472.38656299</c:v>
                </c:pt>
                <c:pt idx="9805">
                  <c:v>122713771.53873201</c:v>
                </c:pt>
                <c:pt idx="9806">
                  <c:v>122800699.74978702</c:v>
                </c:pt>
                <c:pt idx="9807">
                  <c:v>122887257.46016802</c:v>
                </c:pt>
                <c:pt idx="9808">
                  <c:v>122973445.10766301</c:v>
                </c:pt>
                <c:pt idx="9809">
                  <c:v>123059263.127418</c:v>
                </c:pt>
                <c:pt idx="9810">
                  <c:v>123144711.951959</c:v>
                </c:pt>
                <c:pt idx="9811">
                  <c:v>123229792.01119402</c:v>
                </c:pt>
                <c:pt idx="9812">
                  <c:v>123314503.73243999</c:v>
                </c:pt>
                <c:pt idx="9813">
                  <c:v>123398847.54042302</c:v>
                </c:pt>
                <c:pt idx="9814">
                  <c:v>123482823.857302</c:v>
                </c:pt>
                <c:pt idx="9815">
                  <c:v>123566433.102678</c:v>
                </c:pt>
                <c:pt idx="9816">
                  <c:v>123649675.69360401</c:v>
                </c:pt>
                <c:pt idx="9817">
                  <c:v>123732552.044605</c:v>
                </c:pt>
                <c:pt idx="9818">
                  <c:v>123815062.56768602</c:v>
                </c:pt>
                <c:pt idx="9819">
                  <c:v>123897207.67234299</c:v>
                </c:pt>
                <c:pt idx="9820">
                  <c:v>123978987.76558298</c:v>
                </c:pt>
                <c:pt idx="9821">
                  <c:v>124060403.25193</c:v>
                </c:pt>
                <c:pt idx="9822">
                  <c:v>124141454.53343801</c:v>
                </c:pt>
                <c:pt idx="9823">
                  <c:v>124222142.009708</c:v>
                </c:pt>
                <c:pt idx="9824">
                  <c:v>124302466.077895</c:v>
                </c:pt>
                <c:pt idx="9825">
                  <c:v>124382427.13272299</c:v>
                </c:pt>
                <c:pt idx="9826">
                  <c:v>124462025.56649601</c:v>
                </c:pt>
                <c:pt idx="9827">
                  <c:v>124541261.76910901</c:v>
                </c:pt>
                <c:pt idx="9828">
                  <c:v>124620136.12806401</c:v>
                </c:pt>
                <c:pt idx="9829">
                  <c:v>124698649.02847502</c:v>
                </c:pt>
                <c:pt idx="9830">
                  <c:v>124776800.85308599</c:v>
                </c:pt>
                <c:pt idx="9831">
                  <c:v>124854591.98227902</c:v>
                </c:pt>
                <c:pt idx="9832">
                  <c:v>124932022.79408501</c:v>
                </c:pt>
                <c:pt idx="9833">
                  <c:v>125009093.664198</c:v>
                </c:pt>
                <c:pt idx="9834">
                  <c:v>125085804.965984</c:v>
                </c:pt>
                <c:pt idx="9835">
                  <c:v>125162157.070493</c:v>
                </c:pt>
                <c:pt idx="9836">
                  <c:v>125238150.34646901</c:v>
                </c:pt>
                <c:pt idx="9837">
                  <c:v>125313785.160363</c:v>
                </c:pt>
                <c:pt idx="9838">
                  <c:v>125389061.87634099</c:v>
                </c:pt>
                <c:pt idx="9839">
                  <c:v>125463980.856299</c:v>
                </c:pt>
                <c:pt idx="9840">
                  <c:v>125538542.45986702</c:v>
                </c:pt>
                <c:pt idx="9841">
                  <c:v>125612747.04442599</c:v>
                </c:pt>
                <c:pt idx="9842">
                  <c:v>125686594.96511599</c:v>
                </c:pt>
                <c:pt idx="9843">
                  <c:v>125760086.57484499</c:v>
                </c:pt>
                <c:pt idx="9844">
                  <c:v>125833222.224301</c:v>
                </c:pt>
                <c:pt idx="9845">
                  <c:v>125906002.26196201</c:v>
                </c:pt>
                <c:pt idx="9846">
                  <c:v>125978427.034106</c:v>
                </c:pt>
                <c:pt idx="9847">
                  <c:v>126050496.88481899</c:v>
                </c:pt>
                <c:pt idx="9848">
                  <c:v>126122212.15600899</c:v>
                </c:pt>
                <c:pt idx="9849">
                  <c:v>126193573.18741301</c:v>
                </c:pt>
                <c:pt idx="9850">
                  <c:v>126264580.316607</c:v>
                </c:pt>
                <c:pt idx="9851">
                  <c:v>126335233.879015</c:v>
                </c:pt>
                <c:pt idx="9852">
                  <c:v>126405534.207921</c:v>
                </c:pt>
                <c:pt idx="9853">
                  <c:v>126475481.63447602</c:v>
                </c:pt>
                <c:pt idx="9854">
                  <c:v>126545076.487709</c:v>
                </c:pt>
                <c:pt idx="9855">
                  <c:v>126614319.09453699</c:v>
                </c:pt>
                <c:pt idx="9856">
                  <c:v>126683209.77977</c:v>
                </c:pt>
                <c:pt idx="9857">
                  <c:v>126751748.866127</c:v>
                </c:pt>
                <c:pt idx="9858">
                  <c:v>126819936.67423698</c:v>
                </c:pt>
                <c:pt idx="9859">
                  <c:v>126887773.52265701</c:v>
                </c:pt>
                <c:pt idx="9860">
                  <c:v>126955259.727873</c:v>
                </c:pt>
                <c:pt idx="9861">
                  <c:v>127022395.60431199</c:v>
                </c:pt>
                <c:pt idx="9862">
                  <c:v>127089181.464353</c:v>
                </c:pt>
                <c:pt idx="9863">
                  <c:v>127155617.618333</c:v>
                </c:pt>
                <c:pt idx="9864">
                  <c:v>127221704.37455599</c:v>
                </c:pt>
                <c:pt idx="9865">
                  <c:v>127287442.03929999</c:v>
                </c:pt>
                <c:pt idx="9866">
                  <c:v>127352830.91683</c:v>
                </c:pt>
                <c:pt idx="9867">
                  <c:v>127417871.309403</c:v>
                </c:pt>
                <c:pt idx="9868">
                  <c:v>127482563.51727602</c:v>
                </c:pt>
                <c:pt idx="9869">
                  <c:v>127546907.838716</c:v>
                </c:pt>
                <c:pt idx="9870">
                  <c:v>127610904.570007</c:v>
                </c:pt>
                <c:pt idx="9871">
                  <c:v>127674554.00545998</c:v>
                </c:pt>
                <c:pt idx="9872">
                  <c:v>127737856.43741801</c:v>
                </c:pt>
                <c:pt idx="9873">
                  <c:v>127800812.156266</c:v>
                </c:pt>
                <c:pt idx="9874">
                  <c:v>127863421.45043902</c:v>
                </c:pt>
                <c:pt idx="9875">
                  <c:v>127925684.60642998</c:v>
                </c:pt>
                <c:pt idx="9876">
                  <c:v>127987601.90879501</c:v>
                </c:pt>
                <c:pt idx="9877">
                  <c:v>128049173.64016601</c:v>
                </c:pt>
                <c:pt idx="9878">
                  <c:v>128110400.081251</c:v>
                </c:pt>
                <c:pt idx="9879">
                  <c:v>128171281.51085</c:v>
                </c:pt>
                <c:pt idx="9880">
                  <c:v>128231818.20585698</c:v>
                </c:pt>
                <c:pt idx="9881">
                  <c:v>128292010.44126803</c:v>
                </c:pt>
                <c:pt idx="9882">
                  <c:v>128351858.49019299</c:v>
                </c:pt>
                <c:pt idx="9883">
                  <c:v>128411362.62385496</c:v>
                </c:pt>
                <c:pt idx="9884">
                  <c:v>128470523.111605</c:v>
                </c:pt>
                <c:pt idx="9885">
                  <c:v>128529340.22092399</c:v>
                </c:pt>
                <c:pt idx="9886">
                  <c:v>128587814.217434</c:v>
                </c:pt>
                <c:pt idx="9887">
                  <c:v>128645945.36490199</c:v>
                </c:pt>
                <c:pt idx="9888">
                  <c:v>128703733.925249</c:v>
                </c:pt>
                <c:pt idx="9889">
                  <c:v>128761180.15855499</c:v>
                </c:pt>
                <c:pt idx="9890">
                  <c:v>128818284.32306902</c:v>
                </c:pt>
                <c:pt idx="9891">
                  <c:v>128875046.67521098</c:v>
                </c:pt>
                <c:pt idx="9892">
                  <c:v>128931467.469584</c:v>
                </c:pt>
                <c:pt idx="9893">
                  <c:v>128987546.95897801</c:v>
                </c:pt>
                <c:pt idx="9894">
                  <c:v>129043285.39437501</c:v>
                </c:pt>
                <c:pt idx="9895">
                  <c:v>129098683.02495898</c:v>
                </c:pt>
                <c:pt idx="9896">
                  <c:v>129153740.09812</c:v>
                </c:pt>
                <c:pt idx="9897">
                  <c:v>129208456.85946199</c:v>
                </c:pt>
                <c:pt idx="9898">
                  <c:v>129262833.552809</c:v>
                </c:pt>
                <c:pt idx="9899">
                  <c:v>129316870.42021</c:v>
                </c:pt>
                <c:pt idx="9900">
                  <c:v>129370567.701947</c:v>
                </c:pt>
                <c:pt idx="9901">
                  <c:v>129423925.63654096</c:v>
                </c:pt>
                <c:pt idx="9902">
                  <c:v>129476944.460757</c:v>
                </c:pt>
                <c:pt idx="9903">
                  <c:v>129529624.40961</c:v>
                </c:pt>
                <c:pt idx="9904">
                  <c:v>129581965.71637499</c:v>
                </c:pt>
                <c:pt idx="9905">
                  <c:v>129633968.61258602</c:v>
                </c:pt>
                <c:pt idx="9906">
                  <c:v>129685633.32804701</c:v>
                </c:pt>
                <c:pt idx="9907">
                  <c:v>129736960.090839</c:v>
                </c:pt>
                <c:pt idx="9908">
                  <c:v>129787949.12732099</c:v>
                </c:pt>
                <c:pt idx="9909">
                  <c:v>129838600.662139</c:v>
                </c:pt>
                <c:pt idx="9910">
                  <c:v>129888914.91823001</c:v>
                </c:pt>
                <c:pt idx="9911">
                  <c:v>129938892.11683099</c:v>
                </c:pt>
                <c:pt idx="9912">
                  <c:v>129988532.47747999</c:v>
                </c:pt>
                <c:pt idx="9913">
                  <c:v>130037836.21802601</c:v>
                </c:pt>
                <c:pt idx="9914">
                  <c:v>130086803.55462998</c:v>
                </c:pt>
                <c:pt idx="9915">
                  <c:v>130135434.70177501</c:v>
                </c:pt>
                <c:pt idx="9916">
                  <c:v>130183729.87226699</c:v>
                </c:pt>
                <c:pt idx="9917">
                  <c:v>130231689.277245</c:v>
                </c:pt>
                <c:pt idx="9918">
                  <c:v>130279313.12618199</c:v>
                </c:pt>
                <c:pt idx="9919">
                  <c:v>130326601.62689398</c:v>
                </c:pt>
                <c:pt idx="9920">
                  <c:v>130373554.98553999</c:v>
                </c:pt>
                <c:pt idx="9921">
                  <c:v>130420173.406636</c:v>
                </c:pt>
                <c:pt idx="9922">
                  <c:v>130466457.093049</c:v>
                </c:pt>
                <c:pt idx="9923">
                  <c:v>130512406.246011</c:v>
                </c:pt>
                <c:pt idx="9924">
                  <c:v>130558021.065119</c:v>
                </c:pt>
                <c:pt idx="9925">
                  <c:v>130603301.74834502</c:v>
                </c:pt>
                <c:pt idx="9926">
                  <c:v>130648248.492033</c:v>
                </c:pt>
                <c:pt idx="9927">
                  <c:v>130692861.49091202</c:v>
                </c:pt>
                <c:pt idx="9928">
                  <c:v>130737140.93809502</c:v>
                </c:pt>
                <c:pt idx="9929">
                  <c:v>130781087.025087</c:v>
                </c:pt>
                <c:pt idx="9930">
                  <c:v>130824699.94179001</c:v>
                </c:pt>
                <c:pt idx="9931">
                  <c:v>130867979.87650499</c:v>
                </c:pt>
                <c:pt idx="9932">
                  <c:v>130910927.015938</c:v>
                </c:pt>
                <c:pt idx="9933">
                  <c:v>130953541.54520501</c:v>
                </c:pt>
                <c:pt idx="9934">
                  <c:v>130995823.647837</c:v>
                </c:pt>
                <c:pt idx="9935">
                  <c:v>131037773.50578301</c:v>
                </c:pt>
                <c:pt idx="9936">
                  <c:v>131079391.29941702</c:v>
                </c:pt>
                <c:pt idx="9937">
                  <c:v>131120677.207536</c:v>
                </c:pt>
                <c:pt idx="9938">
                  <c:v>131161631.40737499</c:v>
                </c:pt>
                <c:pt idx="9939">
                  <c:v>131202254.07459998</c:v>
                </c:pt>
                <c:pt idx="9940">
                  <c:v>131242545.383322</c:v>
                </c:pt>
                <c:pt idx="9941">
                  <c:v>131282505.506093</c:v>
                </c:pt>
                <c:pt idx="9942">
                  <c:v>131322134.61391802</c:v>
                </c:pt>
                <c:pt idx="9943">
                  <c:v>131361432.87625098</c:v>
                </c:pt>
                <c:pt idx="9944">
                  <c:v>131400400.46100602</c:v>
                </c:pt>
                <c:pt idx="9945">
                  <c:v>131439037.53455798</c:v>
                </c:pt>
                <c:pt idx="9946">
                  <c:v>131477344.261747</c:v>
                </c:pt>
                <c:pt idx="9947">
                  <c:v>131515320.80588201</c:v>
                </c:pt>
                <c:pt idx="9948">
                  <c:v>131552967.32874601</c:v>
                </c:pt>
                <c:pt idx="9949">
                  <c:v>131590283.99059799</c:v>
                </c:pt>
                <c:pt idx="9950">
                  <c:v>131627270.95017999</c:v>
                </c:pt>
                <c:pt idx="9951">
                  <c:v>131663928.36471598</c:v>
                </c:pt>
                <c:pt idx="9952">
                  <c:v>131700256.38992198</c:v>
                </c:pt>
                <c:pt idx="9953">
                  <c:v>131736255.18000299</c:v>
                </c:pt>
                <c:pt idx="9954">
                  <c:v>131771924.88766301</c:v>
                </c:pt>
                <c:pt idx="9955">
                  <c:v>131807265.66410398</c:v>
                </c:pt>
                <c:pt idx="9956">
                  <c:v>131842277.65903199</c:v>
                </c:pt>
                <c:pt idx="9957">
                  <c:v>131876961.02065699</c:v>
                </c:pt>
                <c:pt idx="9958">
                  <c:v>131911315.895705</c:v>
                </c:pt>
                <c:pt idx="9959">
                  <c:v>131945342.42941099</c:v>
                </c:pt>
                <c:pt idx="9960">
                  <c:v>131979040.76552901</c:v>
                </c:pt>
                <c:pt idx="9961">
                  <c:v>132012411.04633501</c:v>
                </c:pt>
                <c:pt idx="9962">
                  <c:v>132045453.41262701</c:v>
                </c:pt>
                <c:pt idx="9963">
                  <c:v>132078168.003731</c:v>
                </c:pt>
                <c:pt idx="9964">
                  <c:v>132110554.957505</c:v>
                </c:pt>
                <c:pt idx="9965">
                  <c:v>132142614.41034001</c:v>
                </c:pt>
                <c:pt idx="9966">
                  <c:v>132174346.49716401</c:v>
                </c:pt>
                <c:pt idx="9967">
                  <c:v>132205751.351445</c:v>
                </c:pt>
                <c:pt idx="9968">
                  <c:v>132236829.105197</c:v>
                </c:pt>
                <c:pt idx="9969">
                  <c:v>132267579.888978</c:v>
                </c:pt>
                <c:pt idx="9970">
                  <c:v>132298003.83189702</c:v>
                </c:pt>
                <c:pt idx="9971">
                  <c:v>132328101.06161502</c:v>
                </c:pt>
                <c:pt idx="9972">
                  <c:v>132357871.704349</c:v>
                </c:pt>
                <c:pt idx="9973">
                  <c:v>132387315.884876</c:v>
                </c:pt>
                <c:pt idx="9974">
                  <c:v>132416433.72653298</c:v>
                </c:pt>
                <c:pt idx="9975">
                  <c:v>132445225.35122301</c:v>
                </c:pt>
                <c:pt idx="9976">
                  <c:v>132473690.87941401</c:v>
                </c:pt>
                <c:pt idx="9977">
                  <c:v>132501830.43014702</c:v>
                </c:pt>
                <c:pt idx="9978">
                  <c:v>132529644.12103298</c:v>
                </c:pt>
                <c:pt idx="9979">
                  <c:v>132557132.06826201</c:v>
                </c:pt>
                <c:pt idx="9980">
                  <c:v>132584294.38659999</c:v>
                </c:pt>
                <c:pt idx="9981">
                  <c:v>132611131.18939599</c:v>
                </c:pt>
                <c:pt idx="9982">
                  <c:v>132637642.58858</c:v>
                </c:pt>
                <c:pt idx="9983">
                  <c:v>132663828.69467001</c:v>
                </c:pt>
                <c:pt idx="9984">
                  <c:v>132689689.61677398</c:v>
                </c:pt>
                <c:pt idx="9985">
                  <c:v>132715225.46258901</c:v>
                </c:pt>
                <c:pt idx="9986">
                  <c:v>132740436.33840799</c:v>
                </c:pt>
                <c:pt idx="9987">
                  <c:v>132765322.34911899</c:v>
                </c:pt>
                <c:pt idx="9988">
                  <c:v>132789883.59820899</c:v>
                </c:pt>
                <c:pt idx="9989">
                  <c:v>132814120.187766</c:v>
                </c:pt>
                <c:pt idx="9990">
                  <c:v>132838032.21848302</c:v>
                </c:pt>
                <c:pt idx="9991">
                  <c:v>132861619.789658</c:v>
                </c:pt>
                <c:pt idx="9992">
                  <c:v>132884882.99919704</c:v>
                </c:pt>
                <c:pt idx="9993">
                  <c:v>132907821.94361502</c:v>
                </c:pt>
                <c:pt idx="9994">
                  <c:v>132930436.718043</c:v>
                </c:pt>
                <c:pt idx="9995">
                  <c:v>132952727.416223</c:v>
                </c:pt>
                <c:pt idx="9996">
                  <c:v>132974694.13051701</c:v>
                </c:pt>
                <c:pt idx="9997">
                  <c:v>132996336.95190501</c:v>
                </c:pt>
                <c:pt idx="9998">
                  <c:v>133017655.96998702</c:v>
                </c:pt>
                <c:pt idx="9999">
                  <c:v>133038651.27298802</c:v>
                </c:pt>
                <c:pt idx="10000">
                  <c:v>133059322.947758</c:v>
                </c:pt>
                <c:pt idx="10001">
                  <c:v>133079671.07977401</c:v>
                </c:pt>
                <c:pt idx="10002">
                  <c:v>133099695.753141</c:v>
                </c:pt>
                <c:pt idx="10003">
                  <c:v>133119397.050597</c:v>
                </c:pt>
                <c:pt idx="10004">
                  <c:v>133138775.05351201</c:v>
                </c:pt>
                <c:pt idx="10005">
                  <c:v>133157829.84189102</c:v>
                </c:pt>
                <c:pt idx="10006">
                  <c:v>133176561.49437504</c:v>
                </c:pt>
                <c:pt idx="10007">
                  <c:v>133194970.088246</c:v>
                </c:pt>
                <c:pt idx="10008">
                  <c:v>133213055.699423</c:v>
                </c:pt>
                <c:pt idx="10009">
                  <c:v>133230818.40247001</c:v>
                </c:pt>
                <c:pt idx="10010">
                  <c:v>133248258.27059199</c:v>
                </c:pt>
                <c:pt idx="10011">
                  <c:v>133265375.37564097</c:v>
                </c:pt>
                <c:pt idx="10012">
                  <c:v>133282169.78811498</c:v>
                </c:pt>
                <c:pt idx="10013">
                  <c:v>133298641.577162</c:v>
                </c:pt>
                <c:pt idx="10014">
                  <c:v>133314790.810579</c:v>
                </c:pt>
                <c:pt idx="10015">
                  <c:v>133330617.55481496</c:v>
                </c:pt>
                <c:pt idx="10016">
                  <c:v>133346121.87497199</c:v>
                </c:pt>
                <c:pt idx="10017">
                  <c:v>133361303.83480698</c:v>
                </c:pt>
                <c:pt idx="10018">
                  <c:v>133376163.49673298</c:v>
                </c:pt>
                <c:pt idx="10019">
                  <c:v>133390700.92182</c:v>
                </c:pt>
                <c:pt idx="10020">
                  <c:v>133404916.169799</c:v>
                </c:pt>
                <c:pt idx="10021">
                  <c:v>133418809.29905802</c:v>
                </c:pt>
                <c:pt idx="10022">
                  <c:v>133432380.36664899</c:v>
                </c:pt>
                <c:pt idx="10023">
                  <c:v>133445629.42828701</c:v>
                </c:pt>
                <c:pt idx="10024">
                  <c:v>133458556.53835</c:v>
                </c:pt>
                <c:pt idx="10025">
                  <c:v>133471161.74988101</c:v>
                </c:pt>
                <c:pt idx="10026">
                  <c:v>133483445.11459199</c:v>
                </c:pt>
                <c:pt idx="10027">
                  <c:v>133495406.68285899</c:v>
                </c:pt>
                <c:pt idx="10028">
                  <c:v>133507046.503731</c:v>
                </c:pt>
                <c:pt idx="10029">
                  <c:v>133518364.62492397</c:v>
                </c:pt>
                <c:pt idx="10030">
                  <c:v>133529361.09282501</c:v>
                </c:pt>
                <c:pt idx="10031">
                  <c:v>133540035.95249604</c:v>
                </c:pt>
                <c:pt idx="10032">
                  <c:v>133550389.24766901</c:v>
                </c:pt>
                <c:pt idx="10033">
                  <c:v>133560421.02075198</c:v>
                </c:pt>
                <c:pt idx="10034">
                  <c:v>133570131.31282702</c:v>
                </c:pt>
                <c:pt idx="10035">
                  <c:v>133579520.16365299</c:v>
                </c:pt>
                <c:pt idx="10036">
                  <c:v>133588587.61166501</c:v>
                </c:pt>
                <c:pt idx="10037">
                  <c:v>133597333.69397502</c:v>
                </c:pt>
                <c:pt idx="10038">
                  <c:v>133605758.44637603</c:v>
                </c:pt>
                <c:pt idx="10039">
                  <c:v>133613861.90333901</c:v>
                </c:pt>
                <c:pt idx="10040">
                  <c:v>133621644.09801501</c:v>
                </c:pt>
                <c:pt idx="10041">
                  <c:v>133629105.06223501</c:v>
                </c:pt>
                <c:pt idx="10042">
                  <c:v>133636244.82651399</c:v>
                </c:pt>
                <c:pt idx="10043">
                  <c:v>133643063.420048</c:v>
                </c:pt>
                <c:pt idx="10044">
                  <c:v>133649560.87071396</c:v>
                </c:pt>
                <c:pt idx="10045">
                  <c:v>133655737.20507702</c:v>
                </c:pt>
                <c:pt idx="10046">
                  <c:v>133661592.44838302</c:v>
                </c:pt>
                <c:pt idx="10047">
                  <c:v>133667126.62456399</c:v>
                </c:pt>
                <c:pt idx="10048">
                  <c:v>133672339.756235</c:v>
                </c:pt>
                <c:pt idx="10049">
                  <c:v>133677231.86469999</c:v>
                </c:pt>
                <c:pt idx="10050">
                  <c:v>133681802.96994799</c:v>
                </c:pt>
                <c:pt idx="10051">
                  <c:v>133686053.09065299</c:v>
                </c:pt>
                <c:pt idx="10052">
                  <c:v>133689982.24417901</c:v>
                </c:pt>
                <c:pt idx="10053">
                  <c:v>133693590.44657601</c:v>
                </c:pt>
                <c:pt idx="10054">
                  <c:v>133696877.71258202</c:v>
                </c:pt>
                <c:pt idx="10055">
                  <c:v>133699844.05562396</c:v>
                </c:pt>
                <c:pt idx="10056">
                  <c:v>133702489.48781498</c:v>
                </c:pt>
                <c:pt idx="10057">
                  <c:v>133704814.01996101</c:v>
                </c:pt>
                <c:pt idx="10058">
                  <c:v>133706817.66155298</c:v>
                </c:pt>
                <c:pt idx="10059">
                  <c:v>133708500.420774</c:v>
                </c:pt>
                <c:pt idx="10060">
                  <c:v>133709862.30449502</c:v>
                </c:pt>
                <c:pt idx="10061">
                  <c:v>133710903.31827602</c:v>
                </c:pt>
                <c:pt idx="10062">
                  <c:v>133711623.46636902</c:v>
                </c:pt>
                <c:pt idx="10063">
                  <c:v>133712022.75171298</c:v>
                </c:pt>
                <c:pt idx="10064">
                  <c:v>133712101.17593999</c:v>
                </c:pt>
                <c:pt idx="10065">
                  <c:v>133711858.73936902</c:v>
                </c:pt>
                <c:pt idx="10066">
                  <c:v>133711295.44101001</c:v>
                </c:pt>
                <c:pt idx="10067">
                  <c:v>133710411.27856401</c:v>
                </c:pt>
                <c:pt idx="10068">
                  <c:v>133709206.24842101</c:v>
                </c:pt>
                <c:pt idx="10069">
                  <c:v>133707680.34565899</c:v>
                </c:pt>
                <c:pt idx="10070">
                  <c:v>133705833.56404901</c:v>
                </c:pt>
                <c:pt idx="10071">
                  <c:v>133703665.89604798</c:v>
                </c:pt>
                <c:pt idx="10072">
                  <c:v>133701177.33280498</c:v>
                </c:pt>
                <c:pt idx="10073">
                  <c:v>133698367.86415799</c:v>
                </c:pt>
                <c:pt idx="10074">
                  <c:v>133695237.47863199</c:v>
                </c:pt>
                <c:pt idx="10075">
                  <c:v>133691786.163443</c:v>
                </c:pt>
                <c:pt idx="10076">
                  <c:v>133688013.90449202</c:v>
                </c:pt>
                <c:pt idx="10077">
                  <c:v>133683920.686373</c:v>
                </c:pt>
                <c:pt idx="10078">
                  <c:v>133679506.49236304</c:v>
                </c:pt>
                <c:pt idx="10079">
                  <c:v>133674771.30442898</c:v>
                </c:pt>
                <c:pt idx="10080">
                  <c:v>133669715.103223</c:v>
                </c:pt>
                <c:pt idx="10081">
                  <c:v>133664337.86808699</c:v>
                </c:pt>
                <c:pt idx="10082">
                  <c:v>133658639.57704496</c:v>
                </c:pt>
                <c:pt idx="10083">
                  <c:v>133652620.206808</c:v>
                </c:pt>
                <c:pt idx="10084">
                  <c:v>133646279.732774</c:v>
                </c:pt>
                <c:pt idx="10085">
                  <c:v>133639618.12902199</c:v>
                </c:pt>
                <c:pt idx="10086">
                  <c:v>133632635.36831802</c:v>
                </c:pt>
                <c:pt idx="10087">
                  <c:v>133625331.42210799</c:v>
                </c:pt>
                <c:pt idx="10088">
                  <c:v>133617706.260525</c:v>
                </c:pt>
                <c:pt idx="10089">
                  <c:v>133609759.85237899</c:v>
                </c:pt>
                <c:pt idx="10090">
                  <c:v>133601492.16516602</c:v>
                </c:pt>
                <c:pt idx="10091">
                  <c:v>133592903.16505799</c:v>
                </c:pt>
                <c:pt idx="10092">
                  <c:v>133583992.816911</c:v>
                </c:pt>
                <c:pt idx="10093">
                  <c:v>133574761.08425801</c:v>
                </c:pt>
                <c:pt idx="10094">
                  <c:v>133565207.92930901</c:v>
                </c:pt>
                <c:pt idx="10095">
                  <c:v>133555333.312952</c:v>
                </c:pt>
                <c:pt idx="10096">
                  <c:v>133545137.19475397</c:v>
                </c:pt>
                <c:pt idx="10097">
                  <c:v>133534619.53295298</c:v>
                </c:pt>
                <c:pt idx="10098">
                  <c:v>133523780.28446601</c:v>
                </c:pt>
                <c:pt idx="10099">
                  <c:v>133512619.404881</c:v>
                </c:pt>
                <c:pt idx="10100">
                  <c:v>133501136.84845902</c:v>
                </c:pt>
                <c:pt idx="10101">
                  <c:v>133489332.568133</c:v>
                </c:pt>
                <c:pt idx="10102">
                  <c:v>133477206.515507</c:v>
                </c:pt>
                <c:pt idx="10103">
                  <c:v>133464758.64085199</c:v>
                </c:pt>
                <c:pt idx="10104">
                  <c:v>133451988.89311102</c:v>
                </c:pt>
                <c:pt idx="10105">
                  <c:v>133438897.21989001</c:v>
                </c:pt>
                <c:pt idx="10106">
                  <c:v>133425483.56746604</c:v>
                </c:pt>
                <c:pt idx="10107">
                  <c:v>133411747.880775</c:v>
                </c:pt>
                <c:pt idx="10108">
                  <c:v>133397690.103421</c:v>
                </c:pt>
                <c:pt idx="10109">
                  <c:v>133383310.17766801</c:v>
                </c:pt>
                <c:pt idx="10110">
                  <c:v>133368608.044443</c:v>
                </c:pt>
                <c:pt idx="10111">
                  <c:v>133353583.64332999</c:v>
                </c:pt>
                <c:pt idx="10112">
                  <c:v>133338236.91257201</c:v>
                </c:pt>
                <c:pt idx="10113">
                  <c:v>133322567.78907001</c:v>
                </c:pt>
                <c:pt idx="10114">
                  <c:v>133306576.20838001</c:v>
                </c:pt>
                <c:pt idx="10115">
                  <c:v>133290262.10470998</c:v>
                </c:pt>
                <c:pt idx="10116">
                  <c:v>133273625.410924</c:v>
                </c:pt>
                <c:pt idx="10117">
                  <c:v>133256666.05853298</c:v>
                </c:pt>
                <c:pt idx="10118">
                  <c:v>133239383.9777</c:v>
                </c:pt>
                <c:pt idx="10119">
                  <c:v>133221779.09723602</c:v>
                </c:pt>
                <c:pt idx="10120">
                  <c:v>133203851.344596</c:v>
                </c:pt>
                <c:pt idx="10121">
                  <c:v>133185600.645881</c:v>
                </c:pt>
                <c:pt idx="10122">
                  <c:v>133167026.925835</c:v>
                </c:pt>
                <c:pt idx="10123">
                  <c:v>133148130.10784198</c:v>
                </c:pt>
                <c:pt idx="10124">
                  <c:v>133128910.11392702</c:v>
                </c:pt>
                <c:pt idx="10125">
                  <c:v>133109366.86474898</c:v>
                </c:pt>
                <c:pt idx="10126">
                  <c:v>133089500.27960898</c:v>
                </c:pt>
                <c:pt idx="10127">
                  <c:v>133069310.276435</c:v>
                </c:pt>
                <c:pt idx="10128">
                  <c:v>133048796.77179298</c:v>
                </c:pt>
                <c:pt idx="10129">
                  <c:v>133027959.68087399</c:v>
                </c:pt>
                <c:pt idx="10130">
                  <c:v>133006798.917502</c:v>
                </c:pt>
                <c:pt idx="10131">
                  <c:v>132985314.39412299</c:v>
                </c:pt>
                <c:pt idx="10132">
                  <c:v>132963506.02181098</c:v>
                </c:pt>
                <c:pt idx="10133">
                  <c:v>132941373.71025902</c:v>
                </c:pt>
                <c:pt idx="10134">
                  <c:v>132918917.367782</c:v>
                </c:pt>
                <c:pt idx="10135">
                  <c:v>132896136.90131199</c:v>
                </c:pt>
                <c:pt idx="10136">
                  <c:v>132873032.21639702</c:v>
                </c:pt>
                <c:pt idx="10137">
                  <c:v>132849603.21720099</c:v>
                </c:pt>
                <c:pt idx="10138">
                  <c:v>132825849.80649599</c:v>
                </c:pt>
                <c:pt idx="10139">
                  <c:v>132801771.885665</c:v>
                </c:pt>
                <c:pt idx="10140">
                  <c:v>132777369.35469799</c:v>
                </c:pt>
                <c:pt idx="10141">
                  <c:v>132752642.11218999</c:v>
                </c:pt>
                <c:pt idx="10142">
                  <c:v>132727590.055336</c:v>
                </c:pt>
                <c:pt idx="10143">
                  <c:v>132702213.079935</c:v>
                </c:pt>
                <c:pt idx="10144">
                  <c:v>132676511.08038102</c:v>
                </c:pt>
                <c:pt idx="10145">
                  <c:v>132650483.94966201</c:v>
                </c:pt>
                <c:pt idx="10146">
                  <c:v>132624131.57936102</c:v>
                </c:pt>
                <c:pt idx="10147">
                  <c:v>132597453.85965098</c:v>
                </c:pt>
                <c:pt idx="10148">
                  <c:v>132570450.67929</c:v>
                </c:pt>
                <c:pt idx="10149">
                  <c:v>132543121.925625</c:v>
                </c:pt>
                <c:pt idx="10150">
                  <c:v>132515467.48458201</c:v>
                </c:pt>
                <c:pt idx="10151">
                  <c:v>132487487.24066702</c:v>
                </c:pt>
                <c:pt idx="10152">
                  <c:v>132459181.076965</c:v>
                </c:pt>
                <c:pt idx="10153">
                  <c:v>132430548.87513399</c:v>
                </c:pt>
                <c:pt idx="10154">
                  <c:v>132401590.51540501</c:v>
                </c:pt>
                <c:pt idx="10155">
                  <c:v>132372305.87657496</c:v>
                </c:pt>
                <c:pt idx="10156">
                  <c:v>132342694.836009</c:v>
                </c:pt>
                <c:pt idx="10157">
                  <c:v>132312757.26963398</c:v>
                </c:pt>
                <c:pt idx="10158">
                  <c:v>132282493.051938</c:v>
                </c:pt>
                <c:pt idx="10159">
                  <c:v>132251902.055967</c:v>
                </c:pt>
                <c:pt idx="10160">
                  <c:v>132220984.153319</c:v>
                </c:pt>
                <c:pt idx="10161">
                  <c:v>132189739.21414401</c:v>
                </c:pt>
                <c:pt idx="10162">
                  <c:v>132158167.10714199</c:v>
                </c:pt>
                <c:pt idx="10163">
                  <c:v>132126267.69955496</c:v>
                </c:pt>
                <c:pt idx="10164">
                  <c:v>132094040.857169</c:v>
                </c:pt>
                <c:pt idx="10165">
                  <c:v>132061486.44430901</c:v>
                </c:pt>
                <c:pt idx="10166">
                  <c:v>132028604.323835</c:v>
                </c:pt>
                <c:pt idx="10167">
                  <c:v>131995394.35713798</c:v>
                </c:pt>
                <c:pt idx="10168">
                  <c:v>131961856.40414</c:v>
                </c:pt>
                <c:pt idx="10169">
                  <c:v>131927990.32328799</c:v>
                </c:pt>
                <c:pt idx="10170">
                  <c:v>131893795.97155198</c:v>
                </c:pt>
                <c:pt idx="10171">
                  <c:v>131859273.204421</c:v>
                </c:pt>
                <c:pt idx="10172">
                  <c:v>131824421.87589701</c:v>
                </c:pt>
                <c:pt idx="10173">
                  <c:v>131789241.83849701</c:v>
                </c:pt>
                <c:pt idx="10174">
                  <c:v>131753732.94324704</c:v>
                </c:pt>
                <c:pt idx="10175">
                  <c:v>131717895.03967601</c:v>
                </c:pt>
                <c:pt idx="10176">
                  <c:v>131681727.975815</c:v>
                </c:pt>
                <c:pt idx="10177">
                  <c:v>131645231.598193</c:v>
                </c:pt>
                <c:pt idx="10178">
                  <c:v>131608405.75183301</c:v>
                </c:pt>
                <c:pt idx="10179">
                  <c:v>131571250.28025</c:v>
                </c:pt>
                <c:pt idx="10180">
                  <c:v>131533765.02544299</c:v>
                </c:pt>
                <c:pt idx="10181">
                  <c:v>131495949.827895</c:v>
                </c:pt>
                <c:pt idx="10182">
                  <c:v>131457804.52656898</c:v>
                </c:pt>
                <c:pt idx="10183">
                  <c:v>131419328.958902</c:v>
                </c:pt>
                <c:pt idx="10184">
                  <c:v>131380522.960804</c:v>
                </c:pt>
                <c:pt idx="10185">
                  <c:v>131341386.36664999</c:v>
                </c:pt>
                <c:pt idx="10186">
                  <c:v>131301919.00927901</c:v>
                </c:pt>
                <c:pt idx="10187">
                  <c:v>131262120.71999101</c:v>
                </c:pt>
                <c:pt idx="10188">
                  <c:v>131221991.32853799</c:v>
                </c:pt>
                <c:pt idx="10189">
                  <c:v>131181530.66312602</c:v>
                </c:pt>
                <c:pt idx="10190">
                  <c:v>131140738.55040702</c:v>
                </c:pt>
                <c:pt idx="10191">
                  <c:v>131099614.81547502</c:v>
                </c:pt>
                <c:pt idx="10192">
                  <c:v>131058159.28186202</c:v>
                </c:pt>
                <c:pt idx="10193">
                  <c:v>131016371.77153598</c:v>
                </c:pt>
                <c:pt idx="10194">
                  <c:v>130974252.10489398</c:v>
                </c:pt>
                <c:pt idx="10195">
                  <c:v>130931800.10075799</c:v>
                </c:pt>
                <c:pt idx="10196">
                  <c:v>130889015.57637</c:v>
                </c:pt>
                <c:pt idx="10197">
                  <c:v>130845898.34739001</c:v>
                </c:pt>
                <c:pt idx="10198">
                  <c:v>130802448.22789</c:v>
                </c:pt>
                <c:pt idx="10199">
                  <c:v>130758665.030349</c:v>
                </c:pt>
                <c:pt idx="10200">
                  <c:v>130714548.56564701</c:v>
                </c:pt>
                <c:pt idx="10201">
                  <c:v>130670098.64306602</c:v>
                </c:pt>
                <c:pt idx="10202">
                  <c:v>130625315.07027702</c:v>
                </c:pt>
                <c:pt idx="10203">
                  <c:v>130580197.65334301</c:v>
                </c:pt>
                <c:pt idx="10204">
                  <c:v>130534746.19670901</c:v>
                </c:pt>
                <c:pt idx="10205">
                  <c:v>130488960.50319999</c:v>
                </c:pt>
                <c:pt idx="10206">
                  <c:v>130442840.37401499</c:v>
                </c:pt>
                <c:pt idx="10207">
                  <c:v>130396385.60872099</c:v>
                </c:pt>
                <c:pt idx="10208">
                  <c:v>130349596.00525101</c:v>
                </c:pt>
                <c:pt idx="10209">
                  <c:v>130302471.35989502</c:v>
                </c:pt>
                <c:pt idx="10210">
                  <c:v>130255011.46729901</c:v>
                </c:pt>
                <c:pt idx="10211">
                  <c:v>130207216.120456</c:v>
                </c:pt>
                <c:pt idx="10212">
                  <c:v>130159085.110705</c:v>
                </c:pt>
                <c:pt idx="10213">
                  <c:v>130110618.22772101</c:v>
                </c:pt>
                <c:pt idx="10214">
                  <c:v>130061815.259515</c:v>
                </c:pt>
                <c:pt idx="10215">
                  <c:v>130012675.99242401</c:v>
                </c:pt>
                <c:pt idx="10216">
                  <c:v>129963200.21110702</c:v>
                </c:pt>
                <c:pt idx="10217">
                  <c:v>129913387.69854099</c:v>
                </c:pt>
                <c:pt idx="10218">
                  <c:v>129863238.23601602</c:v>
                </c:pt>
                <c:pt idx="10219">
                  <c:v>129812751.60312398</c:v>
                </c:pt>
                <c:pt idx="10220">
                  <c:v>129761927.57776198</c:v>
                </c:pt>
                <c:pt idx="10221">
                  <c:v>129710765.93611902</c:v>
                </c:pt>
                <c:pt idx="10222">
                  <c:v>129659266.452673</c:v>
                </c:pt>
                <c:pt idx="10223">
                  <c:v>129607428.90018702</c:v>
                </c:pt>
                <c:pt idx="10224">
                  <c:v>129555253.04970002</c:v>
                </c:pt>
                <c:pt idx="10225">
                  <c:v>129502738.67052397</c:v>
                </c:pt>
                <c:pt idx="10226">
                  <c:v>129449885.53023502</c:v>
                </c:pt>
                <c:pt idx="10227">
                  <c:v>129396693.39466998</c:v>
                </c:pt>
                <c:pt idx="10228">
                  <c:v>129343162.02792101</c:v>
                </c:pt>
                <c:pt idx="10229">
                  <c:v>129289291.19232501</c:v>
                </c:pt>
                <c:pt idx="10230">
                  <c:v>129235080.64846201</c:v>
                </c:pt>
                <c:pt idx="10231">
                  <c:v>129180530.15514798</c:v>
                </c:pt>
                <c:pt idx="10232">
                  <c:v>129125639.46942702</c:v>
                </c:pt>
                <c:pt idx="10233">
                  <c:v>129070408.34656602</c:v>
                </c:pt>
                <c:pt idx="10234">
                  <c:v>129014836.540049</c:v>
                </c:pt>
                <c:pt idx="10235">
                  <c:v>128958923.80157</c:v>
                </c:pt>
                <c:pt idx="10236">
                  <c:v>128902669.881026</c:v>
                </c:pt>
                <c:pt idx="10237">
                  <c:v>128846074.52651098</c:v>
                </c:pt>
                <c:pt idx="10238">
                  <c:v>128789137.484312</c:v>
                </c:pt>
                <c:pt idx="10239">
                  <c:v>128731858.49889502</c:v>
                </c:pt>
                <c:pt idx="10240">
                  <c:v>128674237.31290799</c:v>
                </c:pt>
                <c:pt idx="10241">
                  <c:v>128616273.66716501</c:v>
                </c:pt>
                <c:pt idx="10242">
                  <c:v>128557967.30064799</c:v>
                </c:pt>
                <c:pt idx="10243">
                  <c:v>128499317.95049101</c:v>
                </c:pt>
                <c:pt idx="10244">
                  <c:v>128440325.351982</c:v>
                </c:pt>
                <c:pt idx="10245">
                  <c:v>128380989.238547</c:v>
                </c:pt>
                <c:pt idx="10246">
                  <c:v>128321309.34175301</c:v>
                </c:pt>
                <c:pt idx="10247">
                  <c:v>128261285.39129102</c:v>
                </c:pt>
                <c:pt idx="10248">
                  <c:v>128200917.11497401</c:v>
                </c:pt>
                <c:pt idx="10249">
                  <c:v>128140204.23873</c:v>
                </c:pt>
                <c:pt idx="10250">
                  <c:v>128079146.48659401</c:v>
                </c:pt>
                <c:pt idx="10251">
                  <c:v>128017743.580698</c:v>
                </c:pt>
                <c:pt idx="10252">
                  <c:v>127955995.24126801</c:v>
                </c:pt>
                <c:pt idx="10253">
                  <c:v>127893901.18661296</c:v>
                </c:pt>
                <c:pt idx="10254">
                  <c:v>127831461.133118</c:v>
                </c:pt>
                <c:pt idx="10255">
                  <c:v>127768674.795238</c:v>
                </c:pt>
                <c:pt idx="10256">
                  <c:v>127705541.885489</c:v>
                </c:pt>
                <c:pt idx="10257">
                  <c:v>127642062.11444101</c:v>
                </c:pt>
                <c:pt idx="10258">
                  <c:v>127578235.190708</c:v>
                </c:pt>
                <c:pt idx="10259">
                  <c:v>127514060.82094099</c:v>
                </c:pt>
                <c:pt idx="10260">
                  <c:v>127449538.709823</c:v>
                </c:pt>
                <c:pt idx="10261">
                  <c:v>127384668.560058</c:v>
                </c:pt>
                <c:pt idx="10262">
                  <c:v>127319450.07236102</c:v>
                </c:pt>
                <c:pt idx="10263">
                  <c:v>127253882.94545501</c:v>
                </c:pt>
                <c:pt idx="10264">
                  <c:v>127187966.87605698</c:v>
                </c:pt>
                <c:pt idx="10265">
                  <c:v>127121701.558874</c:v>
                </c:pt>
                <c:pt idx="10266">
                  <c:v>127055086.68659396</c:v>
                </c:pt>
                <c:pt idx="10267">
                  <c:v>126988121.94987401</c:v>
                </c:pt>
                <c:pt idx="10268">
                  <c:v>126920807.03733602</c:v>
                </c:pt>
                <c:pt idx="10269">
                  <c:v>126853141.63555297</c:v>
                </c:pt>
                <c:pt idx="10270">
                  <c:v>126785125.429049</c:v>
                </c:pt>
                <c:pt idx="10271">
                  <c:v>126716758.10027802</c:v>
                </c:pt>
                <c:pt idx="10272">
                  <c:v>126648039.32962701</c:v>
                </c:pt>
                <c:pt idx="10273">
                  <c:v>126578968.79539801</c:v>
                </c:pt>
                <c:pt idx="10274">
                  <c:v>126509546.173806</c:v>
                </c:pt>
                <c:pt idx="10275">
                  <c:v>126439771.138964</c:v>
                </c:pt>
                <c:pt idx="10276">
                  <c:v>126369643.36287799</c:v>
                </c:pt>
                <c:pt idx="10277">
                  <c:v>126299162.515434</c:v>
                </c:pt>
                <c:pt idx="10278">
                  <c:v>126228328.264393</c:v>
                </c:pt>
                <c:pt idx="10279">
                  <c:v>126157140.27537702</c:v>
                </c:pt>
                <c:pt idx="10280">
                  <c:v>126085598.21186399</c:v>
                </c:pt>
                <c:pt idx="10281">
                  <c:v>126013701.735174</c:v>
                </c:pt>
                <c:pt idx="10282">
                  <c:v>125941450.504462</c:v>
                </c:pt>
                <c:pt idx="10283">
                  <c:v>125868844.17670798</c:v>
                </c:pt>
                <c:pt idx="10284">
                  <c:v>125795882.406707</c:v>
                </c:pt>
                <c:pt idx="10285">
                  <c:v>125722564.847057</c:v>
                </c:pt>
                <c:pt idx="10286">
                  <c:v>125648891.14815198</c:v>
                </c:pt>
                <c:pt idx="10287">
                  <c:v>125574860.95817001</c:v>
                </c:pt>
                <c:pt idx="10288">
                  <c:v>125500473.92306301</c:v>
                </c:pt>
                <c:pt idx="10289">
                  <c:v>125425729.68654896</c:v>
                </c:pt>
                <c:pt idx="10290">
                  <c:v>125350627.89009702</c:v>
                </c:pt>
                <c:pt idx="10291">
                  <c:v>125275168.17291999</c:v>
                </c:pt>
                <c:pt idx="10292">
                  <c:v>125199350.17196399</c:v>
                </c:pt>
                <c:pt idx="10293">
                  <c:v>125123173.52189502</c:v>
                </c:pt>
                <c:pt idx="10294">
                  <c:v>125046637.85509199</c:v>
                </c:pt>
                <c:pt idx="10295">
                  <c:v>124969742.80163299</c:v>
                </c:pt>
                <c:pt idx="10296">
                  <c:v>124892487.98928702</c:v>
                </c:pt>
                <c:pt idx="10297">
                  <c:v>124814873.04349801</c:v>
                </c:pt>
                <c:pt idx="10298">
                  <c:v>124736897.58737899</c:v>
                </c:pt>
                <c:pt idx="10299">
                  <c:v>124658561.24169901</c:v>
                </c:pt>
                <c:pt idx="10300">
                  <c:v>124579863.62486999</c:v>
                </c:pt>
                <c:pt idx="10301">
                  <c:v>124500804.352938</c:v>
                </c:pt>
                <c:pt idx="10302">
                  <c:v>124421383.03957</c:v>
                </c:pt>
                <c:pt idx="10303">
                  <c:v>124341599.296042</c:v>
                </c:pt>
                <c:pt idx="10304">
                  <c:v>124261452.73122902</c:v>
                </c:pt>
                <c:pt idx="10305">
                  <c:v>124180942.951591</c:v>
                </c:pt>
                <c:pt idx="10306">
                  <c:v>124100069.56116402</c:v>
                </c:pt>
                <c:pt idx="10307">
                  <c:v>124018832.16154398</c:v>
                </c:pt>
                <c:pt idx="10308">
                  <c:v>123937230.351877</c:v>
                </c:pt>
                <c:pt idx="10309">
                  <c:v>123855263.728848</c:v>
                </c:pt>
                <c:pt idx="10310">
                  <c:v>123772931.886666</c:v>
                </c:pt>
                <c:pt idx="10311">
                  <c:v>123690234.417053</c:v>
                </c:pt>
                <c:pt idx="10312">
                  <c:v>123607170.90923202</c:v>
                </c:pt>
                <c:pt idx="10313">
                  <c:v>123523740.94991201</c:v>
                </c:pt>
                <c:pt idx="10314">
                  <c:v>123439944.12327699</c:v>
                </c:pt>
                <c:pt idx="10315">
                  <c:v>123355780.01097199</c:v>
                </c:pt>
                <c:pt idx="10316">
                  <c:v>123271248.192092</c:v>
                </c:pt>
                <c:pt idx="10317">
                  <c:v>123186348.24316703</c:v>
                </c:pt>
                <c:pt idx="10318">
                  <c:v>123101079.73814702</c:v>
                </c:pt>
                <c:pt idx="10319">
                  <c:v>123015442.24839401</c:v>
                </c:pt>
                <c:pt idx="10320">
                  <c:v>122929435.34266202</c:v>
                </c:pt>
                <c:pt idx="10321">
                  <c:v>122843058.587088</c:v>
                </c:pt>
                <c:pt idx="10322">
                  <c:v>122756311.54517801</c:v>
                </c:pt>
                <c:pt idx="10323">
                  <c:v>122669193.777789</c:v>
                </c:pt>
                <c:pt idx="10324">
                  <c:v>122581704.84311999</c:v>
                </c:pt>
                <c:pt idx="10325">
                  <c:v>122493844.296694</c:v>
                </c:pt>
                <c:pt idx="10326">
                  <c:v>122405611.691347</c:v>
                </c:pt>
                <c:pt idx="10327">
                  <c:v>122317006.57721098</c:v>
                </c:pt>
                <c:pt idx="10328">
                  <c:v>122228028.501701</c:v>
                </c:pt>
                <c:pt idx="10329">
                  <c:v>122138677.0095</c:v>
                </c:pt>
                <c:pt idx="10330">
                  <c:v>122048951.64254299</c:v>
                </c:pt>
                <c:pt idx="10331">
                  <c:v>121958851.94000502</c:v>
                </c:pt>
                <c:pt idx="10332">
                  <c:v>121868377.43828101</c:v>
                </c:pt>
                <c:pt idx="10333">
                  <c:v>121777527.67097898</c:v>
                </c:pt>
                <c:pt idx="10334">
                  <c:v>121686302.16889398</c:v>
                </c:pt>
                <c:pt idx="10335">
                  <c:v>121594700.46000202</c:v>
                </c:pt>
                <c:pt idx="10336">
                  <c:v>121502722.06943899</c:v>
                </c:pt>
                <c:pt idx="10337">
                  <c:v>121410366.51948804</c:v>
                </c:pt>
                <c:pt idx="10338">
                  <c:v>121317633.32956</c:v>
                </c:pt>
                <c:pt idx="10339">
                  <c:v>121224522.01618202</c:v>
                </c:pt>
                <c:pt idx="10340">
                  <c:v>121131032.09297802</c:v>
                </c:pt>
                <c:pt idx="10341">
                  <c:v>121037163.07065299</c:v>
                </c:pt>
                <c:pt idx="10342">
                  <c:v>120942914.45697799</c:v>
                </c:pt>
                <c:pt idx="10343">
                  <c:v>120848285.756772</c:v>
                </c:pt>
                <c:pt idx="10344">
                  <c:v>120753276.47188501</c:v>
                </c:pt>
                <c:pt idx="10345">
                  <c:v>120657886.101183</c:v>
                </c:pt>
                <c:pt idx="10346">
                  <c:v>120562114.14053001</c:v>
                </c:pt>
                <c:pt idx="10347">
                  <c:v>120465960.08276902</c:v>
                </c:pt>
                <c:pt idx="10348">
                  <c:v>120369423.41770701</c:v>
                </c:pt>
                <c:pt idx="10349">
                  <c:v>120272503.63209599</c:v>
                </c:pt>
                <c:pt idx="10350">
                  <c:v>120175200.209618</c:v>
                </c:pt>
                <c:pt idx="10351">
                  <c:v>120077512.630863</c:v>
                </c:pt>
                <c:pt idx="10352">
                  <c:v>119979440.37331298</c:v>
                </c:pt>
                <c:pt idx="10353">
                  <c:v>119880982.91132499</c:v>
                </c:pt>
                <c:pt idx="10354">
                  <c:v>119782139.716112</c:v>
                </c:pt>
                <c:pt idx="10355">
                  <c:v>119682910.25572199</c:v>
                </c:pt>
                <c:pt idx="10356">
                  <c:v>119583293.995024</c:v>
                </c:pt>
                <c:pt idx="10357">
                  <c:v>119483290.39568399</c:v>
                </c:pt>
                <c:pt idx="10358">
                  <c:v>119382898.916151</c:v>
                </c:pt>
                <c:pt idx="10359">
                  <c:v>119282119.01163298</c:v>
                </c:pt>
                <c:pt idx="10360">
                  <c:v>119180950.13408101</c:v>
                </c:pt>
                <c:pt idx="10361">
                  <c:v>119079391.73216902</c:v>
                </c:pt>
                <c:pt idx="10362">
                  <c:v>118977443.25127199</c:v>
                </c:pt>
                <c:pt idx="10363">
                  <c:v>118875104.13345</c:v>
                </c:pt>
                <c:pt idx="10364">
                  <c:v>118772373.817423</c:v>
                </c:pt>
                <c:pt idx="10365">
                  <c:v>118669251.738556</c:v>
                </c:pt>
                <c:pt idx="10366">
                  <c:v>118565737.32883298</c:v>
                </c:pt>
                <c:pt idx="10367">
                  <c:v>118461830.01684098</c:v>
                </c:pt>
                <c:pt idx="10368">
                  <c:v>118357529.22774698</c:v>
                </c:pt>
                <c:pt idx="10369">
                  <c:v>118252834.38327701</c:v>
                </c:pt>
                <c:pt idx="10370">
                  <c:v>118147744.90169601</c:v>
                </c:pt>
                <c:pt idx="10371">
                  <c:v>118042260.19778298</c:v>
                </c:pt>
                <c:pt idx="10372">
                  <c:v>117936379.68281399</c:v>
                </c:pt>
                <c:pt idx="10373">
                  <c:v>117830102.76453701</c:v>
                </c:pt>
                <c:pt idx="10374">
                  <c:v>117723428.84715198</c:v>
                </c:pt>
                <c:pt idx="10375">
                  <c:v>117616357.33128701</c:v>
                </c:pt>
                <c:pt idx="10376">
                  <c:v>117508887.61397602</c:v>
                </c:pt>
                <c:pt idx="10377">
                  <c:v>117401019.088636</c:v>
                </c:pt>
                <c:pt idx="10378">
                  <c:v>117292751.145045</c:v>
                </c:pt>
                <c:pt idx="10379">
                  <c:v>117184083.169319</c:v>
                </c:pt>
                <c:pt idx="10380">
                  <c:v>117075014.54388604</c:v>
                </c:pt>
                <c:pt idx="10381">
                  <c:v>116965544.64746702</c:v>
                </c:pt>
                <c:pt idx="10382">
                  <c:v>116855672.85504898</c:v>
                </c:pt>
                <c:pt idx="10383">
                  <c:v>116745398.53786002</c:v>
                </c:pt>
                <c:pt idx="10384">
                  <c:v>116634721.06334801</c:v>
                </c:pt>
                <c:pt idx="10385">
                  <c:v>116523639.795155</c:v>
                </c:pt>
                <c:pt idx="10386">
                  <c:v>116412154.09309001</c:v>
                </c:pt>
                <c:pt idx="10387">
                  <c:v>116300263.31310801</c:v>
                </c:pt>
                <c:pt idx="10388">
                  <c:v>116187966.807284</c:v>
                </c:pt>
                <c:pt idx="10389">
                  <c:v>116075263.923784</c:v>
                </c:pt>
                <c:pt idx="10390">
                  <c:v>115962154.00684299</c:v>
                </c:pt>
                <c:pt idx="10391">
                  <c:v>115848636.39673798</c:v>
                </c:pt>
                <c:pt idx="10392">
                  <c:v>115734710.42975998</c:v>
                </c:pt>
                <c:pt idx="10393">
                  <c:v>115620375.43819299</c:v>
                </c:pt>
                <c:pt idx="10394">
                  <c:v>115505630.75027899</c:v>
                </c:pt>
                <c:pt idx="10395">
                  <c:v>115390475.690198</c:v>
                </c:pt>
                <c:pt idx="10396">
                  <c:v>115274909.57803901</c:v>
                </c:pt>
                <c:pt idx="10397">
                  <c:v>115158931.72977</c:v>
                </c:pt>
                <c:pt idx="10398">
                  <c:v>115042541.457212</c:v>
                </c:pt>
                <c:pt idx="10399">
                  <c:v>114925738.068013</c:v>
                </c:pt>
                <c:pt idx="10400">
                  <c:v>114808520.86561398</c:v>
                </c:pt>
                <c:pt idx="10401">
                  <c:v>114690889.149229</c:v>
                </c:pt>
                <c:pt idx="10402">
                  <c:v>114572842.21380702</c:v>
                </c:pt>
                <c:pt idx="10403">
                  <c:v>114454379.350008</c:v>
                </c:pt>
                <c:pt idx="10404">
                  <c:v>114335499.844174</c:v>
                </c:pt>
                <c:pt idx="10405">
                  <c:v>114216202.97829601</c:v>
                </c:pt>
                <c:pt idx="10406">
                  <c:v>114096488.02998702</c:v>
                </c:pt>
                <c:pt idx="10407">
                  <c:v>113976354.272448</c:v>
                </c:pt>
                <c:pt idx="10408">
                  <c:v>113855800.97444399</c:v>
                </c:pt>
                <c:pt idx="10409">
                  <c:v>113734827.40026499</c:v>
                </c:pt>
                <c:pt idx="10410">
                  <c:v>113613432.809699</c:v>
                </c:pt>
                <c:pt idx="10411">
                  <c:v>113491616.458002</c:v>
                </c:pt>
                <c:pt idx="10412">
                  <c:v>113369377.595862</c:v>
                </c:pt>
                <c:pt idx="10413">
                  <c:v>113246715.46937001</c:v>
                </c:pt>
                <c:pt idx="10414">
                  <c:v>113123629.319984</c:v>
                </c:pt>
                <c:pt idx="10415">
                  <c:v>113000118.38450098</c:v>
                </c:pt>
                <c:pt idx="10416">
                  <c:v>112876181.89501998</c:v>
                </c:pt>
                <c:pt idx="10417">
                  <c:v>112751819.07890998</c:v>
                </c:pt>
                <c:pt idx="10418">
                  <c:v>112627029.15877399</c:v>
                </c:pt>
                <c:pt idx="10419">
                  <c:v>112501811.352419</c:v>
                </c:pt>
                <c:pt idx="10420">
                  <c:v>112376164.87281698</c:v>
                </c:pt>
                <c:pt idx="10421">
                  <c:v>112250088.92807202</c:v>
                </c:pt>
                <c:pt idx="10422">
                  <c:v>112123582.72138602</c:v>
                </c:pt>
                <c:pt idx="10423">
                  <c:v>111996645.451021</c:v>
                </c:pt>
                <c:pt idx="10424">
                  <c:v>111869276.31026299</c:v>
                </c:pt>
                <c:pt idx="10425">
                  <c:v>111741474.48738702</c:v>
                </c:pt>
                <c:pt idx="10426">
                  <c:v>111613239.16562098</c:v>
                </c:pt>
                <c:pt idx="10427">
                  <c:v>111484569.52310599</c:v>
                </c:pt>
                <c:pt idx="10428">
                  <c:v>111355464.73286001</c:v>
                </c:pt>
                <c:pt idx="10429">
                  <c:v>111225923.962741</c:v>
                </c:pt>
                <c:pt idx="10430">
                  <c:v>111095946.375406</c:v>
                </c:pt>
                <c:pt idx="10431">
                  <c:v>110965531.128277</c:v>
                </c:pt>
                <c:pt idx="10432">
                  <c:v>110834677.37349501</c:v>
                </c:pt>
                <c:pt idx="10433">
                  <c:v>110703384.25788602</c:v>
                </c:pt>
                <c:pt idx="10434">
                  <c:v>110571650.92292</c:v>
                </c:pt>
                <c:pt idx="10435">
                  <c:v>110439476.504667</c:v>
                </c:pt>
                <c:pt idx="10436">
                  <c:v>110306860.133763</c:v>
                </c:pt>
                <c:pt idx="10437">
                  <c:v>110173800.93536201</c:v>
                </c:pt>
                <c:pt idx="10438">
                  <c:v>110040298.02909702</c:v>
                </c:pt>
                <c:pt idx="10439">
                  <c:v>109906350.529038</c:v>
                </c:pt>
                <c:pt idx="10440">
                  <c:v>109771957.543651</c:v>
                </c:pt>
                <c:pt idx="10441">
                  <c:v>109637118.17574997</c:v>
                </c:pt>
                <c:pt idx="10442">
                  <c:v>109501831.52246001</c:v>
                </c:pt>
                <c:pt idx="10443">
                  <c:v>109366096.67516698</c:v>
                </c:pt>
                <c:pt idx="10444">
                  <c:v>109229912.71947803</c:v>
                </c:pt>
                <c:pt idx="10445">
                  <c:v>109093278.735172</c:v>
                </c:pt>
                <c:pt idx="10446">
                  <c:v>108956193.79616101</c:v>
                </c:pt>
                <c:pt idx="10447">
                  <c:v>108818656.970434</c:v>
                </c:pt>
                <c:pt idx="10448">
                  <c:v>108680667.32002299</c:v>
                </c:pt>
                <c:pt idx="10449">
                  <c:v>108542223.90094398</c:v>
                </c:pt>
                <c:pt idx="10450">
                  <c:v>108403325.76315902</c:v>
                </c:pt>
                <c:pt idx="10451">
                  <c:v>108263971.95052201</c:v>
                </c:pt>
                <c:pt idx="10452">
                  <c:v>108124161.50073299</c:v>
                </c:pt>
                <c:pt idx="10453">
                  <c:v>107983893.44529001</c:v>
                </c:pt>
                <c:pt idx="10454">
                  <c:v>107843166.80943599</c:v>
                </c:pt>
                <c:pt idx="10455">
                  <c:v>107701980.612113</c:v>
                </c:pt>
                <c:pt idx="10456">
                  <c:v>107560333.865908</c:v>
                </c:pt>
                <c:pt idx="10457">
                  <c:v>107418225.57700299</c:v>
                </c:pt>
                <c:pt idx="10458">
                  <c:v>107275654.745124</c:v>
                </c:pt>
                <c:pt idx="10459">
                  <c:v>107132620.36348802</c:v>
                </c:pt>
                <c:pt idx="10460">
                  <c:v>106989121.41875</c:v>
                </c:pt>
                <c:pt idx="10461">
                  <c:v>106845156.890948</c:v>
                </c:pt>
                <c:pt idx="10462">
                  <c:v>106700725.753452</c:v>
                </c:pt>
                <c:pt idx="10463">
                  <c:v>106555826.97290702</c:v>
                </c:pt>
                <c:pt idx="10464">
                  <c:v>106410459.50917801</c:v>
                </c:pt>
                <c:pt idx="10465">
                  <c:v>106264622.315293</c:v>
                </c:pt>
                <c:pt idx="10466">
                  <c:v>106118314.33738902</c:v>
                </c:pt>
                <c:pt idx="10467">
                  <c:v>105971534.51465298</c:v>
                </c:pt>
                <c:pt idx="10468">
                  <c:v>105824281.779263</c:v>
                </c:pt>
                <c:pt idx="10469">
                  <c:v>105676555.05633201</c:v>
                </c:pt>
                <c:pt idx="10470">
                  <c:v>105528353.26384601</c:v>
                </c:pt>
                <c:pt idx="10471">
                  <c:v>105379675.31260602</c:v>
                </c:pt>
                <c:pt idx="10472">
                  <c:v>105230520.106167</c:v>
                </c:pt>
                <c:pt idx="10473">
                  <c:v>105080886.54077601</c:v>
                </c:pt>
                <c:pt idx="10474">
                  <c:v>104930773.505309</c:v>
                </c:pt>
                <c:pt idx="10475">
                  <c:v>104780179.881212</c:v>
                </c:pt>
                <c:pt idx="10476">
                  <c:v>104629104.54243201</c:v>
                </c:pt>
                <c:pt idx="10477">
                  <c:v>104477546.35535899</c:v>
                </c:pt>
                <c:pt idx="10478">
                  <c:v>104325504.17875397</c:v>
                </c:pt>
                <c:pt idx="10479">
                  <c:v>104172976.863691</c:v>
                </c:pt>
                <c:pt idx="10480">
                  <c:v>104019963.25348201</c:v>
                </c:pt>
                <c:pt idx="10481">
                  <c:v>103866462.183617</c:v>
                </c:pt>
                <c:pt idx="10482">
                  <c:v>103712472.481691</c:v>
                </c:pt>
                <c:pt idx="10483">
                  <c:v>103557992.96733899</c:v>
                </c:pt>
                <c:pt idx="10484">
                  <c:v>103403022.45216301</c:v>
                </c:pt>
                <c:pt idx="10485">
                  <c:v>103247559.73966202</c:v>
                </c:pt>
                <c:pt idx="10486">
                  <c:v>103091603.62516201</c:v>
                </c:pt>
                <c:pt idx="10487">
                  <c:v>102935152.89574198</c:v>
                </c:pt>
                <c:pt idx="10488">
                  <c:v>102778206.330164</c:v>
                </c:pt>
                <c:pt idx="10489">
                  <c:v>102620762.69879298</c:v>
                </c:pt>
                <c:pt idx="10490">
                  <c:v>102462820.76353</c:v>
                </c:pt>
                <c:pt idx="10491">
                  <c:v>102304379.27772801</c:v>
                </c:pt>
                <c:pt idx="10492">
                  <c:v>102145436.986122</c:v>
                </c:pt>
                <c:pt idx="10493">
                  <c:v>101985992.62474597</c:v>
                </c:pt>
                <c:pt idx="10494">
                  <c:v>101826044.920858</c:v>
                </c:pt>
                <c:pt idx="10495">
                  <c:v>101665592.59286101</c:v>
                </c:pt>
                <c:pt idx="10496">
                  <c:v>101504634.350217</c:v>
                </c:pt>
                <c:pt idx="10497">
                  <c:v>101343168.89337201</c:v>
                </c:pt>
                <c:pt idx="10498">
                  <c:v>101181194.91367002</c:v>
                </c:pt>
                <c:pt idx="10499">
                  <c:v>101018711.09326804</c:v>
                </c:pt>
                <c:pt idx="10500">
                  <c:v>100855716.10505399</c:v>
                </c:pt>
                <c:pt idx="10501">
                  <c:v>100692208.612563</c:v>
                </c:pt>
                <c:pt idx="10502">
                  <c:v>100528187.26988402</c:v>
                </c:pt>
                <c:pt idx="10503">
                  <c:v>100363650.721579</c:v>
                </c:pt>
                <c:pt idx="10504">
                  <c:v>100198597.602589</c:v>
                </c:pt>
                <c:pt idx="10505">
                  <c:v>100033026.538146</c:v>
                </c:pt>
                <c:pt idx="10506">
                  <c:v>99866936.143683001</c:v>
                </c:pt>
                <c:pt idx="10507">
                  <c:v>99700325.024739966</c:v>
                </c:pt>
                <c:pt idx="10508">
                  <c:v>99533191.776868999</c:v>
                </c:pt>
                <c:pt idx="10509">
                  <c:v>99365534.985543966</c:v>
                </c:pt>
                <c:pt idx="10510">
                  <c:v>99197353.22605899</c:v>
                </c:pt>
                <c:pt idx="10511">
                  <c:v>99028645.063436016</c:v>
                </c:pt>
                <c:pt idx="10512">
                  <c:v>98859409.052325994</c:v>
                </c:pt>
                <c:pt idx="10513">
                  <c:v>98689643.736902982</c:v>
                </c:pt>
                <c:pt idx="10514">
                  <c:v>98519347.650772989</c:v>
                </c:pt>
                <c:pt idx="10515">
                  <c:v>98348519.316863</c:v>
                </c:pt>
                <c:pt idx="10516">
                  <c:v>98177157.247324005</c:v>
                </c:pt>
                <c:pt idx="10517">
                  <c:v>98005259.943421021</c:v>
                </c:pt>
                <c:pt idx="10518">
                  <c:v>97832825.895429999</c:v>
                </c:pt>
                <c:pt idx="10519">
                  <c:v>97659853.58252798</c:v>
                </c:pt>
                <c:pt idx="10520">
                  <c:v>97486341.472685993</c:v>
                </c:pt>
                <c:pt idx="10521">
                  <c:v>97312288.022555992</c:v>
                </c:pt>
                <c:pt idx="10522">
                  <c:v>97137691.67736198</c:v>
                </c:pt>
                <c:pt idx="10523">
                  <c:v>96962550.870784983</c:v>
                </c:pt>
                <c:pt idx="10524">
                  <c:v>96786864.024843976</c:v>
                </c:pt>
                <c:pt idx="10525">
                  <c:v>96610629.549788013</c:v>
                </c:pt>
                <c:pt idx="10526">
                  <c:v>96433845.843971997</c:v>
                </c:pt>
                <c:pt idx="10527">
                  <c:v>96256511.293735996</c:v>
                </c:pt>
                <c:pt idx="10528">
                  <c:v>96078624.273287013</c:v>
                </c:pt>
                <c:pt idx="10529">
                  <c:v>95900183.14457798</c:v>
                </c:pt>
                <c:pt idx="10530">
                  <c:v>95721186.257176995</c:v>
                </c:pt>
                <c:pt idx="10531">
                  <c:v>95541631.948146015</c:v>
                </c:pt>
                <c:pt idx="10532">
                  <c:v>95361518.541909993</c:v>
                </c:pt>
                <c:pt idx="10533">
                  <c:v>95180844.350129992</c:v>
                </c:pt>
                <c:pt idx="10534">
                  <c:v>94999607.671566978</c:v>
                </c:pt>
                <c:pt idx="10535">
                  <c:v>94817806.791955993</c:v>
                </c:pt>
                <c:pt idx="10536">
                  <c:v>94635439.983861014</c:v>
                </c:pt>
                <c:pt idx="10537">
                  <c:v>94452505.506545991</c:v>
                </c:pt>
                <c:pt idx="10538">
                  <c:v>94269001.605833977</c:v>
                </c:pt>
                <c:pt idx="10539">
                  <c:v>94084926.513963014</c:v>
                </c:pt>
                <c:pt idx="10540">
                  <c:v>93900278.449446008</c:v>
                </c:pt>
                <c:pt idx="10541">
                  <c:v>93715055.616925001</c:v>
                </c:pt>
                <c:pt idx="10542">
                  <c:v>93529256.207026005</c:v>
                </c:pt>
                <c:pt idx="10543">
                  <c:v>93342878.396207005</c:v>
                </c:pt>
                <c:pt idx="10544">
                  <c:v>93155920.346607998</c:v>
                </c:pt>
                <c:pt idx="10545">
                  <c:v>92968380.205899999</c:v>
                </c:pt>
                <c:pt idx="10546">
                  <c:v>92780256.107124984</c:v>
                </c:pt>
                <c:pt idx="10547">
                  <c:v>92591546.168541983</c:v>
                </c:pt>
                <c:pt idx="10548">
                  <c:v>92402248.493466035</c:v>
                </c:pt>
                <c:pt idx="10549">
                  <c:v>92212361.170106992</c:v>
                </c:pt>
                <c:pt idx="10550">
                  <c:v>92021882.271402001</c:v>
                </c:pt>
                <c:pt idx="10551">
                  <c:v>91830809.854848966</c:v>
                </c:pt>
                <c:pt idx="10552">
                  <c:v>91639141.962344006</c:v>
                </c:pt>
                <c:pt idx="10553">
                  <c:v>91446876.619997993</c:v>
                </c:pt>
                <c:pt idx="10554">
                  <c:v>91254011.837972</c:v>
                </c:pt>
                <c:pt idx="10555">
                  <c:v>91060545.610295996</c:v>
                </c:pt>
                <c:pt idx="10556">
                  <c:v>90866475.914688006</c:v>
                </c:pt>
                <c:pt idx="10557">
                  <c:v>90671800.712377012</c:v>
                </c:pt>
                <c:pt idx="10558">
                  <c:v>90476517.947910994</c:v>
                </c:pt>
                <c:pt idx="10559">
                  <c:v>90280625.548978016</c:v>
                </c:pt>
                <c:pt idx="10560">
                  <c:v>90084121.426207006</c:v>
                </c:pt>
                <c:pt idx="10561">
                  <c:v>89887003.472979993</c:v>
                </c:pt>
                <c:pt idx="10562">
                  <c:v>89689269.565233991</c:v>
                </c:pt>
                <c:pt idx="10563">
                  <c:v>89490917.561261997</c:v>
                </c:pt>
                <c:pt idx="10564">
                  <c:v>89291945.301509991</c:v>
                </c:pt>
                <c:pt idx="10565">
                  <c:v>89092350.608375996</c:v>
                </c:pt>
                <c:pt idx="10566">
                  <c:v>88892131.285995007</c:v>
                </c:pt>
                <c:pt idx="10567">
                  <c:v>88691285.120029986</c:v>
                </c:pt>
                <c:pt idx="10568">
                  <c:v>88489809.877462998</c:v>
                </c:pt>
                <c:pt idx="10569">
                  <c:v>88287703.306364998</c:v>
                </c:pt>
                <c:pt idx="10570">
                  <c:v>88084963.135686979</c:v>
                </c:pt>
                <c:pt idx="10571">
                  <c:v>87881587.075024992</c:v>
                </c:pt>
                <c:pt idx="10572">
                  <c:v>87677572.814399004</c:v>
                </c:pt>
                <c:pt idx="10573">
                  <c:v>87472918.024015978</c:v>
                </c:pt>
                <c:pt idx="10574">
                  <c:v>87267620.354037985</c:v>
                </c:pt>
                <c:pt idx="10575">
                  <c:v>87061677.434339002</c:v>
                </c:pt>
                <c:pt idx="10576">
                  <c:v>86855086.874265</c:v>
                </c:pt>
                <c:pt idx="10577">
                  <c:v>86647846.262386009</c:v>
                </c:pt>
                <c:pt idx="10578">
                  <c:v>86439953.166242987</c:v>
                </c:pt>
                <c:pt idx="10579">
                  <c:v>86231405.132095993</c:v>
                </c:pt>
                <c:pt idx="10580">
                  <c:v>86022199.684665978</c:v>
                </c:pt>
                <c:pt idx="10581">
                  <c:v>85812334.326867998</c:v>
                </c:pt>
                <c:pt idx="10582">
                  <c:v>85601806.539543986</c:v>
                </c:pt>
                <c:pt idx="10583">
                  <c:v>85390613.781194001</c:v>
                </c:pt>
                <c:pt idx="10584">
                  <c:v>85178753.487700999</c:v>
                </c:pt>
                <c:pt idx="10585">
                  <c:v>84966223.072042987</c:v>
                </c:pt>
                <c:pt idx="10586">
                  <c:v>84753019.924015999</c:v>
                </c:pt>
                <c:pt idx="10587">
                  <c:v>84539141.409940004</c:v>
                </c:pt>
                <c:pt idx="10588">
                  <c:v>84324584.872363999</c:v>
                </c:pt>
                <c:pt idx="10589">
                  <c:v>84109347.629767999</c:v>
                </c:pt>
                <c:pt idx="10590">
                  <c:v>83893426.976256981</c:v>
                </c:pt>
                <c:pt idx="10591">
                  <c:v>83676820.181253985</c:v>
                </c:pt>
                <c:pt idx="10592">
                  <c:v>83459524.489179015</c:v>
                </c:pt>
                <c:pt idx="10593">
                  <c:v>83241537.119138002</c:v>
                </c:pt>
                <c:pt idx="10594">
                  <c:v>83022855.264587998</c:v>
                </c:pt>
                <c:pt idx="10595">
                  <c:v>82803476.093012005</c:v>
                </c:pt>
                <c:pt idx="10596">
                  <c:v>82583396.745581999</c:v>
                </c:pt>
                <c:pt idx="10597">
                  <c:v>82362614.33681199</c:v>
                </c:pt>
                <c:pt idx="10598">
                  <c:v>82141125.954213992</c:v>
                </c:pt>
                <c:pt idx="10599">
                  <c:v>81918928.657942966</c:v>
                </c:pt>
                <c:pt idx="10600">
                  <c:v>81696019.480434999</c:v>
                </c:pt>
                <c:pt idx="10601">
                  <c:v>81472395.426039979</c:v>
                </c:pt>
                <c:pt idx="10602">
                  <c:v>81248053.470652968</c:v>
                </c:pt>
                <c:pt idx="10603">
                  <c:v>81022990.561327994</c:v>
                </c:pt>
                <c:pt idx="10604">
                  <c:v>80797203.615897998</c:v>
                </c:pt>
                <c:pt idx="10605">
                  <c:v>80570689.522575006</c:v>
                </c:pt>
                <c:pt idx="10606">
                  <c:v>80343445.139555991</c:v>
                </c:pt>
                <c:pt idx="10607">
                  <c:v>80115467.294615</c:v>
                </c:pt>
                <c:pt idx="10608">
                  <c:v>79886752.784683987</c:v>
                </c:pt>
                <c:pt idx="10609">
                  <c:v>79657298.375434965</c:v>
                </c:pt>
                <c:pt idx="10610">
                  <c:v>79427100.800850987</c:v>
                </c:pt>
                <c:pt idx="10611">
                  <c:v>79196156.762785017</c:v>
                </c:pt>
                <c:pt idx="10612">
                  <c:v>78964462.930519998</c:v>
                </c:pt>
                <c:pt idx="10613">
                  <c:v>78732015.940311015</c:v>
                </c:pt>
                <c:pt idx="10614">
                  <c:v>78498812.394925982</c:v>
                </c:pt>
                <c:pt idx="10615">
                  <c:v>78264848.863172993</c:v>
                </c:pt>
                <c:pt idx="10616">
                  <c:v>78030121.879427001</c:v>
                </c:pt>
                <c:pt idx="10617">
                  <c:v>77794627.94313702</c:v>
                </c:pt>
                <c:pt idx="10618">
                  <c:v>77558363.518332005</c:v>
                </c:pt>
                <c:pt idx="10619">
                  <c:v>77321325.033112004</c:v>
                </c:pt>
                <c:pt idx="10620">
                  <c:v>77083508.879135981</c:v>
                </c:pt>
                <c:pt idx="10621">
                  <c:v>76844911.411098018</c:v>
                </c:pt>
                <c:pt idx="10622">
                  <c:v>76605528.946184993</c:v>
                </c:pt>
                <c:pt idx="10623">
                  <c:v>76365357.76354</c:v>
                </c:pt>
                <c:pt idx="10624">
                  <c:v>76124394.103699982</c:v>
                </c:pt>
                <c:pt idx="10625">
                  <c:v>75882634.168035001</c:v>
                </c:pt>
                <c:pt idx="10626">
                  <c:v>75640074.118165016</c:v>
                </c:pt>
                <c:pt idx="10627">
                  <c:v>75396710.075376004</c:v>
                </c:pt>
                <c:pt idx="10628">
                  <c:v>75152538.12001799</c:v>
                </c:pt>
                <c:pt idx="10629">
                  <c:v>74907554.290896013</c:v>
                </c:pt>
                <c:pt idx="10630">
                  <c:v>74661754.584642977</c:v>
                </c:pt>
                <c:pt idx="10631">
                  <c:v>74415134.955087006</c:v>
                </c:pt>
                <c:pt idx="10632">
                  <c:v>74167691.312599003</c:v>
                </c:pt>
                <c:pt idx="10633">
                  <c:v>73919419.523439005</c:v>
                </c:pt>
                <c:pt idx="10634">
                  <c:v>73670315.409072995</c:v>
                </c:pt>
                <c:pt idx="10635">
                  <c:v>73420374.745491013</c:v>
                </c:pt>
                <c:pt idx="10636">
                  <c:v>73169593.262502</c:v>
                </c:pt>
                <c:pt idx="10637">
                  <c:v>72917966.643022001</c:v>
                </c:pt>
                <c:pt idx="10638">
                  <c:v>72665490.522336006</c:v>
                </c:pt>
                <c:pt idx="10639">
                  <c:v>72412160.487361997</c:v>
                </c:pt>
                <c:pt idx="10640">
                  <c:v>72157972.075883985</c:v>
                </c:pt>
                <c:pt idx="10641">
                  <c:v>71902920.775776982</c:v>
                </c:pt>
                <c:pt idx="10642">
                  <c:v>71647002.024214983</c:v>
                </c:pt>
                <c:pt idx="10643">
                  <c:v>71390211.206862003</c:v>
                </c:pt>
                <c:pt idx="10644">
                  <c:v>71132543.657047987</c:v>
                </c:pt>
                <c:pt idx="10645">
                  <c:v>70873994.654920965</c:v>
                </c:pt>
                <c:pt idx="10646">
                  <c:v>70614559.426591992</c:v>
                </c:pt>
                <c:pt idx="10647">
                  <c:v>70354233.143251002</c:v>
                </c:pt>
                <c:pt idx="10648">
                  <c:v>70093010.920273006</c:v>
                </c:pt>
                <c:pt idx="10649">
                  <c:v>69830887.816297993</c:v>
                </c:pt>
                <c:pt idx="10650">
                  <c:v>69567858.832296997</c:v>
                </c:pt>
                <c:pt idx="10651">
                  <c:v>69303918.910611004</c:v>
                </c:pt>
                <c:pt idx="10652">
                  <c:v>69039062.93397902</c:v>
                </c:pt>
                <c:pt idx="10653">
                  <c:v>68773285.724531963</c:v>
                </c:pt>
                <c:pt idx="10654">
                  <c:v>68506582.042779014</c:v>
                </c:pt>
                <c:pt idx="10655">
                  <c:v>68238946.586557984</c:v>
                </c:pt>
                <c:pt idx="10656">
                  <c:v>67970373.989972994</c:v>
                </c:pt>
                <c:pt idx="10657">
                  <c:v>67700858.822302982</c:v>
                </c:pt>
                <c:pt idx="10658">
                  <c:v>67430395.586886004</c:v>
                </c:pt>
                <c:pt idx="10659">
                  <c:v>67158978.719980016</c:v>
                </c:pt>
                <c:pt idx="10660">
                  <c:v>66886602.589598008</c:v>
                </c:pt>
                <c:pt idx="10661">
                  <c:v>66613261.494318999</c:v>
                </c:pt>
                <c:pt idx="10662">
                  <c:v>66338949.662061997</c:v>
                </c:pt>
                <c:pt idx="10663">
                  <c:v>66063661.248847008</c:v>
                </c:pt>
                <c:pt idx="10664">
                  <c:v>65787390.337513</c:v>
                </c:pt>
                <c:pt idx="10665">
                  <c:v>65510130.936416991</c:v>
                </c:pt>
                <c:pt idx="10666">
                  <c:v>65231876.978096001</c:v>
                </c:pt>
                <c:pt idx="10667">
                  <c:v>64952622.31790299</c:v>
                </c:pt>
                <c:pt idx="10668">
                  <c:v>64672360.732606001</c:v>
                </c:pt>
                <c:pt idx="10669">
                  <c:v>64391085.918954998</c:v>
                </c:pt>
                <c:pt idx="10670">
                  <c:v>64108791.492219001</c:v>
                </c:pt>
                <c:pt idx="10671">
                  <c:v>63825470.984681994</c:v>
                </c:pt>
                <c:pt idx="10672">
                  <c:v>63541117.844109997</c:v>
                </c:pt>
                <c:pt idx="10673">
                  <c:v>63255725.432171993</c:v>
                </c:pt>
                <c:pt idx="10674">
                  <c:v>62969287.022831</c:v>
                </c:pt>
                <c:pt idx="10675">
                  <c:v>62681795.800691999</c:v>
                </c:pt>
                <c:pt idx="10676">
                  <c:v>62393244.859306991</c:v>
                </c:pt>
                <c:pt idx="10677">
                  <c:v>62103627.199447006</c:v>
                </c:pt>
                <c:pt idx="10678">
                  <c:v>61812935.727319002</c:v>
                </c:pt>
                <c:pt idx="10679">
                  <c:v>61521163.252746992</c:v>
                </c:pt>
                <c:pt idx="10680">
                  <c:v>61228302.487307996</c:v>
                </c:pt>
                <c:pt idx="10681">
                  <c:v>60934346.042412989</c:v>
                </c:pt>
                <c:pt idx="10682">
                  <c:v>60639286.427350998</c:v>
                </c:pt>
                <c:pt idx="10683">
                  <c:v>60343116.04727</c:v>
                </c:pt>
                <c:pt idx="10684">
                  <c:v>60045827.201117009</c:v>
                </c:pt>
                <c:pt idx="10685">
                  <c:v>59747412.079521</c:v>
                </c:pt>
                <c:pt idx="10686">
                  <c:v>59447862.762620002</c:v>
                </c:pt>
                <c:pt idx="10687">
                  <c:v>59147171.217834003</c:v>
                </c:pt>
                <c:pt idx="10688">
                  <c:v>58845329.297575004</c:v>
                </c:pt>
                <c:pt idx="10689">
                  <c:v>58542328.736904003</c:v>
                </c:pt>
                <c:pt idx="10690">
                  <c:v>58238161.151119001</c:v>
                </c:pt>
                <c:pt idx="10691">
                  <c:v>57932818.033281997</c:v>
                </c:pt>
                <c:pt idx="10692">
                  <c:v>57626290.751681</c:v>
                </c:pt>
                <c:pt idx="10693">
                  <c:v>57318570.547219999</c:v>
                </c:pt>
                <c:pt idx="10694">
                  <c:v>57009648.530739002</c:v>
                </c:pt>
                <c:pt idx="10695">
                  <c:v>56699515.680266</c:v>
                </c:pt>
                <c:pt idx="10696">
                  <c:v>56388162.838185996</c:v>
                </c:pt>
                <c:pt idx="10697">
                  <c:v>56075580.708338007</c:v>
                </c:pt>
                <c:pt idx="10698">
                  <c:v>55761759.853025988</c:v>
                </c:pt>
                <c:pt idx="10699">
                  <c:v>55446690.689954005</c:v>
                </c:pt>
                <c:pt idx="10700">
                  <c:v>55130363.489068002</c:v>
                </c:pt>
                <c:pt idx="10701">
                  <c:v>54812768.369309999</c:v>
                </c:pt>
                <c:pt idx="10702">
                  <c:v>54493895.295286007</c:v>
                </c:pt>
                <c:pt idx="10703">
                  <c:v>54173734.073830001</c:v>
                </c:pt>
                <c:pt idx="10704">
                  <c:v>53852274.350472994</c:v>
                </c:pt>
                <c:pt idx="10705">
                  <c:v>53529505.605815001</c:v>
                </c:pt>
                <c:pt idx="10706">
                  <c:v>53205417.15178299</c:v>
                </c:pt>
                <c:pt idx="10707">
                  <c:v>52879998.127781004</c:v>
                </c:pt>
                <c:pt idx="10708">
                  <c:v>52553237.496735997</c:v>
                </c:pt>
                <c:pt idx="10709">
                  <c:v>52225124.041013002</c:v>
                </c:pt>
                <c:pt idx="10710">
                  <c:v>51895646.358220994</c:v>
                </c:pt>
                <c:pt idx="10711">
                  <c:v>51564792.856880985</c:v>
                </c:pt>
                <c:pt idx="10712">
                  <c:v>51232551.751975998</c:v>
                </c:pt>
                <c:pt idx="10713">
                  <c:v>50898911.060358003</c:v>
                </c:pt>
                <c:pt idx="10714">
                  <c:v>50563858.596013002</c:v>
                </c:pt>
                <c:pt idx="10715">
                  <c:v>50227381.965191007</c:v>
                </c:pt>
                <c:pt idx="10716">
                  <c:v>49889468.561375</c:v>
                </c:pt>
                <c:pt idx="10717">
                  <c:v>49550105.560095005</c:v>
                </c:pt>
                <c:pt idx="10718">
                  <c:v>49209279.913588993</c:v>
                </c:pt>
                <c:pt idx="10719">
                  <c:v>48866978.345284998</c:v>
                </c:pt>
                <c:pt idx="10720">
                  <c:v>48523187.344113</c:v>
                </c:pt>
                <c:pt idx="10721">
                  <c:v>48177893.158638008</c:v>
                </c:pt>
                <c:pt idx="10722">
                  <c:v>47831081.791000009</c:v>
                </c:pt>
                <c:pt idx="10723">
                  <c:v>47482738.990664005</c:v>
                </c:pt>
                <c:pt idx="10724">
                  <c:v>47132850.247964002</c:v>
                </c:pt>
                <c:pt idx="10725">
                  <c:v>46781400.787434004</c:v>
                </c:pt>
                <c:pt idx="10726">
                  <c:v>46428375.560929</c:v>
                </c:pt>
                <c:pt idx="10727">
                  <c:v>46073759.240510002</c:v>
                </c:pt>
                <c:pt idx="10728">
                  <c:v>45717536.211096011</c:v>
                </c:pt>
                <c:pt idx="10729">
                  <c:v>45359690.562869996</c:v>
                </c:pt>
                <c:pt idx="10730">
                  <c:v>45000206.083431996</c:v>
                </c:pt>
                <c:pt idx="10731">
                  <c:v>44639066.249683008</c:v>
                </c:pt>
                <c:pt idx="10732">
                  <c:v>44276254.219438009</c:v>
                </c:pt>
                <c:pt idx="10733">
                  <c:v>43911752.822743997</c:v>
                </c:pt>
                <c:pt idx="10734">
                  <c:v>43545544.552909993</c:v>
                </c:pt>
                <c:pt idx="10735">
                  <c:v>43177611.557218</c:v>
                </c:pt>
                <c:pt idx="10736">
                  <c:v>42807935.627315</c:v>
                </c:pt>
                <c:pt idx="10737">
                  <c:v>42436498.189268008</c:v>
                </c:pt>
                <c:pt idx="10738">
                  <c:v>42063280.293269008</c:v>
                </c:pt>
                <c:pt idx="10739">
                  <c:v>41688262.602978997</c:v>
                </c:pt>
                <c:pt idx="10740">
                  <c:v>41311425.384486996</c:v>
                </c:pt>
                <c:pt idx="10741">
                  <c:v>40932748.494879998</c:v>
                </c:pt>
                <c:pt idx="10742">
                  <c:v>40552211.370399997</c:v>
                </c:pt>
                <c:pt idx="10743">
                  <c:v>40169793.014178</c:v>
                </c:pt>
                <c:pt idx="10744">
                  <c:v>39785471.983517997</c:v>
                </c:pt>
                <c:pt idx="10745">
                  <c:v>39399226.376716994</c:v>
                </c:pt>
                <c:pt idx="10746">
                  <c:v>39011033.819413997</c:v>
                </c:pt>
                <c:pt idx="10747">
                  <c:v>38620871.450423993</c:v>
                </c:pt>
                <c:pt idx="10748">
                  <c:v>38228715.907058999</c:v>
                </c:pt>
                <c:pt idx="10749">
                  <c:v>37834543.309903003</c:v>
                </c:pt>
                <c:pt idx="10750">
                  <c:v>37438329.247024</c:v>
                </c:pt>
                <c:pt idx="10751">
                  <c:v>37040048.757595003</c:v>
                </c:pt>
                <c:pt idx="10752">
                  <c:v>36639676.314905994</c:v>
                </c:pt>
                <c:pt idx="10753">
                  <c:v>36237185.808741994</c:v>
                </c:pt>
                <c:pt idx="10754">
                  <c:v>35832550.527102999</c:v>
                </c:pt>
                <c:pt idx="10755">
                  <c:v>35425743.137226999</c:v>
                </c:pt>
                <c:pt idx="10756">
                  <c:v>35016735.665917009</c:v>
                </c:pt>
                <c:pt idx="10757">
                  <c:v>34605499.479121998</c:v>
                </c:pt>
                <c:pt idx="10758">
                  <c:v>34192005.260748006</c:v>
                </c:pt>
                <c:pt idx="10759">
                  <c:v>33776222.990681998</c:v>
                </c:pt>
                <c:pt idx="10760">
                  <c:v>33358121.921999995</c:v>
                </c:pt>
                <c:pt idx="10761">
                  <c:v>32937670.557310998</c:v>
                </c:pt>
                <c:pt idx="10762">
                  <c:v>32514836.624242</c:v>
                </c:pt>
                <c:pt idx="10763">
                  <c:v>32089587.050012</c:v>
                </c:pt>
                <c:pt idx="10764">
                  <c:v>31661887.935075995</c:v>
                </c:pt>
                <c:pt idx="10765">
                  <c:v>31231704.525817994</c:v>
                </c:pt>
                <c:pt idx="10766">
                  <c:v>30799001.186272997</c:v>
                </c:pt>
                <c:pt idx="10767">
                  <c:v>30363741.368834998</c:v>
                </c:pt>
                <c:pt idx="10768">
                  <c:v>29925887.583970994</c:v>
                </c:pt>
                <c:pt idx="10769">
                  <c:v>29485401.368887998</c:v>
                </c:pt>
                <c:pt idx="10770">
                  <c:v>29042243.255170997</c:v>
                </c:pt>
                <c:pt idx="10771">
                  <c:v>28596372.735377997</c:v>
                </c:pt>
                <c:pt idx="10772">
                  <c:v>28147748.228600997</c:v>
                </c:pt>
                <c:pt idx="10773">
                  <c:v>27696327.045000996</c:v>
                </c:pt>
                <c:pt idx="10774">
                  <c:v>27242065.349350005</c:v>
                </c:pt>
                <c:pt idx="10775">
                  <c:v>26784918.123616997</c:v>
                </c:pt>
                <c:pt idx="10776">
                  <c:v>26324839.128651001</c:v>
                </c:pt>
                <c:pt idx="10777">
                  <c:v>25861780.865044996</c:v>
                </c:pt>
                <c:pt idx="10778">
                  <c:v>25395694.533282001</c:v>
                </c:pt>
                <c:pt idx="10779">
                  <c:v>24926529.993285995</c:v>
                </c:pt>
                <c:pt idx="10780">
                  <c:v>24454235.723562997</c:v>
                </c:pt>
                <c:pt idx="10781">
                  <c:v>23978758.780131996</c:v>
                </c:pt>
                <c:pt idx="10782">
                  <c:v>23500044.755515002</c:v>
                </c:pt>
                <c:pt idx="10783">
                  <c:v>23018037.738115001</c:v>
                </c:pt>
                <c:pt idx="10784">
                  <c:v>22532680.272399999</c:v>
                </c:pt>
                <c:pt idx="10785">
                  <c:v>22043913.320358999</c:v>
                </c:pt>
                <c:pt idx="10786">
                  <c:v>21551676.224886</c:v>
                </c:pt>
                <c:pt idx="10787">
                  <c:v>21055906.675792001</c:v>
                </c:pt>
                <c:pt idx="10788">
                  <c:v>20556540.679386005</c:v>
                </c:pt>
                <c:pt idx="10789">
                  <c:v>20053512.532712001</c:v>
                </c:pt>
                <c:pt idx="10790">
                  <c:v>19546754.803790998</c:v>
                </c:pt>
                <c:pt idx="10791">
                  <c:v>19036198.319501001</c:v>
                </c:pt>
                <c:pt idx="10792">
                  <c:v>18521772.163086001</c:v>
                </c:pt>
                <c:pt idx="10793">
                  <c:v>18003403.683698997</c:v>
                </c:pt>
                <c:pt idx="10794">
                  <c:v>17481018.520932</c:v>
                </c:pt>
                <c:pt idx="10795">
                  <c:v>16954540.647902001</c:v>
                </c:pt>
                <c:pt idx="10796">
                  <c:v>16423892.437275998</c:v>
                </c:pt>
                <c:pt idx="10797">
                  <c:v>15888994.755550003</c:v>
                </c:pt>
                <c:pt idx="10798">
                  <c:v>15349767.092132</c:v>
                </c:pt>
                <c:pt idx="10799">
                  <c:v>14806127.731211998</c:v>
                </c:pt>
                <c:pt idx="10800">
                  <c:v>14257993.976258</c:v>
                </c:pt>
                <c:pt idx="10801">
                  <c:v>13705282.439232998</c:v>
                </c:pt>
                <c:pt idx="10802">
                  <c:v>13147909.409484001</c:v>
                </c:pt>
                <c:pt idx="10803">
                  <c:v>12585791.320776002</c:v>
                </c:pt>
                <c:pt idx="10804">
                  <c:v>12018845.339446001</c:v>
                </c:pt>
                <c:pt idx="10805">
                  <c:v>11446990.102251999</c:v>
                </c:pt>
                <c:pt idx="10806">
                  <c:v>10870146.639645997</c:v>
                </c:pt>
                <c:pt idx="10807">
                  <c:v>10288239.529267998</c:v>
                </c:pt>
                <c:pt idx="10808">
                  <c:v>9701198.3360259961</c:v>
                </c:pt>
                <c:pt idx="10809">
                  <c:v>9108959.4099899996</c:v>
                </c:pt>
                <c:pt idx="10810">
                  <c:v>8511468.1324679982</c:v>
                </c:pt>
                <c:pt idx="10811">
                  <c:v>7908681.7253240002</c:v>
                </c:pt>
                <c:pt idx="10812">
                  <c:v>7300572.770819</c:v>
                </c:pt>
                <c:pt idx="10813">
                  <c:v>6687133.6311240001</c:v>
                </c:pt>
                <c:pt idx="10814">
                  <c:v>6068382.0117189996</c:v>
                </c:pt>
                <c:pt idx="10815">
                  <c:v>5444367.9851819994</c:v>
                </c:pt>
                <c:pt idx="10816">
                  <c:v>4815182.8874840001</c:v>
                </c:pt>
                <c:pt idx="10817">
                  <c:v>4180970.6255449997</c:v>
                </c:pt>
                <c:pt idx="10818">
                  <c:v>3541942.1029769997</c:v>
                </c:pt>
                <c:pt idx="10819">
                  <c:v>2898393.6945580002</c:v>
                </c:pt>
                <c:pt idx="10820">
                  <c:v>2250730.9970220001</c:v>
                </c:pt>
                <c:pt idx="10821">
                  <c:v>1599499.476795</c:v>
                </c:pt>
                <c:pt idx="10822">
                  <c:v>945424.15140700014</c:v>
                </c:pt>
                <c:pt idx="10823">
                  <c:v>289461.10862099996</c:v>
                </c:pt>
                <c:pt idx="10824">
                  <c:v>-367135.49246100005</c:v>
                </c:pt>
                <c:pt idx="10825">
                  <c:v>-1022726.2863439999</c:v>
                </c:pt>
                <c:pt idx="10826">
                  <c:v>-1675173.6811960002</c:v>
                </c:pt>
                <c:pt idx="10827">
                  <c:v>-2321696.2511709998</c:v>
                </c:pt>
                <c:pt idx="10828">
                  <c:v>-2958683.6101269997</c:v>
                </c:pt>
                <c:pt idx="10829">
                  <c:v>-3581466.5648420001</c:v>
                </c:pt>
                <c:pt idx="10830">
                  <c:v>-4184043.4284569994</c:v>
                </c:pt>
                <c:pt idx="10831">
                  <c:v>-4758777.9990759995</c:v>
                </c:pt>
                <c:pt idx="10832">
                  <c:v>-5296114.0886880001</c:v>
                </c:pt>
                <c:pt idx="10833">
                  <c:v>-5784402.0381530002</c:v>
                </c:pt>
                <c:pt idx="10834">
                  <c:v>-6210003.4554010006</c:v>
                </c:pt>
                <c:pt idx="10835">
                  <c:v>-6557905.7437039996</c:v>
                </c:pt>
                <c:pt idx="10836">
                  <c:v>-6813065.1815640004</c:v>
                </c:pt>
                <c:pt idx="10837">
                  <c:v>-6962496.6220939998</c:v>
                </c:pt>
                <c:pt idx="10838">
                  <c:v>-6997699.6673129993</c:v>
                </c:pt>
                <c:pt idx="10839">
                  <c:v>-6916566.2077810001</c:v>
                </c:pt>
                <c:pt idx="10840">
                  <c:v>-6723892.9937539995</c:v>
                </c:pt>
                <c:pt idx="10841">
                  <c:v>-6430238.1665699994</c:v>
                </c:pt>
                <c:pt idx="10842">
                  <c:v>-6049689.8709890004</c:v>
                </c:pt>
                <c:pt idx="10843">
                  <c:v>-5597491.6099729994</c:v>
                </c:pt>
                <c:pt idx="10844">
                  <c:v>-5088227.5280059995</c:v>
                </c:pt>
                <c:pt idx="10845">
                  <c:v>-4534786.9636269994</c:v>
                </c:pt>
                <c:pt idx="10846">
                  <c:v>-3947981.917814</c:v>
                </c:pt>
                <c:pt idx="10847">
                  <c:v>-3336577.4087449997</c:v>
                </c:pt>
                <c:pt idx="10848">
                  <c:v>-2707524.981137</c:v>
                </c:pt>
                <c:pt idx="10849">
                  <c:v>-2066262.8164640001</c:v>
                </c:pt>
                <c:pt idx="10850">
                  <c:v>-1417009.8404970001</c:v>
                </c:pt>
                <c:pt idx="10851">
                  <c:v>-763022.81313599995</c:v>
                </c:pt>
                <c:pt idx="10852">
                  <c:v>-106808.07357899999</c:v>
                </c:pt>
                <c:pt idx="10853">
                  <c:v>549709.786234</c:v>
                </c:pt>
                <c:pt idx="10854">
                  <c:v>1205056.0782709999</c:v>
                </c:pt>
                <c:pt idx="10855">
                  <c:v>1858104.018838</c:v>
                </c:pt>
                <c:pt idx="10856">
                  <c:v>2507996.2033629999</c:v>
                </c:pt>
                <c:pt idx="10857">
                  <c:v>3154084.241161</c:v>
                </c:pt>
                <c:pt idx="10858">
                  <c:v>3795882.3152899994</c:v>
                </c:pt>
                <c:pt idx="10859">
                  <c:v>4433031.3777169995</c:v>
                </c:pt>
                <c:pt idx="10860">
                  <c:v>5065271.4600990005</c:v>
                </c:pt>
                <c:pt idx="10861">
                  <c:v>5692420.1846829988</c:v>
                </c:pt>
                <c:pt idx="10862">
                  <c:v>6314356.0236299997</c:v>
                </c:pt>
                <c:pt idx="10863">
                  <c:v>6931005.2071220009</c:v>
                </c:pt>
                <c:pt idx="10864">
                  <c:v>7542331.4460400008</c:v>
                </c:pt>
                <c:pt idx="10865">
                  <c:v>8148327.834729</c:v>
                </c:pt>
                <c:pt idx="10866">
                  <c:v>8749010.4496599995</c:v>
                </c:pt>
                <c:pt idx="10867">
                  <c:v>9344413.2729850002</c:v>
                </c:pt>
                <c:pt idx="10868">
                  <c:v>9934584.1555659976</c:v>
                </c:pt>
                <c:pt idx="10869">
                  <c:v>10519581.598913003</c:v>
                </c:pt>
                <c:pt idx="10870">
                  <c:v>11099472.184828</c:v>
                </c:pt>
                <c:pt idx="10871">
                  <c:v>11674328.519293997</c:v>
                </c:pt>
                <c:pt idx="10872">
                  <c:v>12244227.586084997</c:v>
                </c:pt>
                <c:pt idx="10873">
                  <c:v>12809249.427939</c:v>
                </c:pt>
                <c:pt idx="10874">
                  <c:v>13369476.090376001</c:v>
                </c:pt>
                <c:pt idx="10875">
                  <c:v>13924990.776761997</c:v>
                </c:pt>
                <c:pt idx="10876">
                  <c:v>14475877.173647001</c:v>
                </c:pt>
                <c:pt idx="10877">
                  <c:v>15022218.913714999</c:v>
                </c:pt>
                <c:pt idx="10878">
                  <c:v>15564099.150141003</c:v>
                </c:pt>
                <c:pt idx="10879">
                  <c:v>16101600.221291998</c:v>
                </c:pt>
                <c:pt idx="10880">
                  <c:v>16634803.388781002</c:v>
                </c:pt>
                <c:pt idx="10881">
                  <c:v>17163788.635157004</c:v>
                </c:pt>
                <c:pt idx="10882">
                  <c:v>17688634.510054003</c:v>
                </c:pt>
                <c:pt idx="10883">
                  <c:v>18209418.015790001</c:v>
                </c:pt>
                <c:pt idx="10884">
                  <c:v>18726214.524985</c:v>
                </c:pt>
                <c:pt idx="10885">
                  <c:v>19239097.724227</c:v>
                </c:pt>
                <c:pt idx="10886">
                  <c:v>19748139.578805</c:v>
                </c:pt>
                <c:pt idx="10887">
                  <c:v>20253410.314521004</c:v>
                </c:pt>
                <c:pt idx="10888">
                  <c:v>20754978.413233995</c:v>
                </c:pt>
                <c:pt idx="10889">
                  <c:v>21252910.619433999</c:v>
                </c:pt>
                <c:pt idx="10890">
                  <c:v>21747271.955604997</c:v>
                </c:pt>
                <c:pt idx="10891">
                  <c:v>22238125.744546</c:v>
                </c:pt>
                <c:pt idx="10892">
                  <c:v>22725533.637121003</c:v>
                </c:pt>
                <c:pt idx="10893">
                  <c:v>23209555.644219998</c:v>
                </c:pt>
                <c:pt idx="10894">
                  <c:v>23690250.171882</c:v>
                </c:pt>
                <c:pt idx="10895">
                  <c:v>24167674.058761001</c:v>
                </c:pt>
                <c:pt idx="10896">
                  <c:v>24641882.615235999</c:v>
                </c:pt>
                <c:pt idx="10897">
                  <c:v>25112929.663605995</c:v>
                </c:pt>
                <c:pt idx="10898">
                  <c:v>25580867.578906003</c:v>
                </c:pt>
                <c:pt idx="10899">
                  <c:v>26045747.329976998</c:v>
                </c:pt>
                <c:pt idx="10900">
                  <c:v>26507618.520482</c:v>
                </c:pt>
                <c:pt idx="10901">
                  <c:v>26966529.429622997</c:v>
                </c:pt>
                <c:pt idx="10902">
                  <c:v>27422527.052370001</c:v>
                </c:pt>
                <c:pt idx="10903">
                  <c:v>27875657.139052004</c:v>
                </c:pt>
                <c:pt idx="10904">
                  <c:v>28325964.234170999</c:v>
                </c:pt>
                <c:pt idx="10905">
                  <c:v>28773491.714373998</c:v>
                </c:pt>
                <c:pt idx="10906">
                  <c:v>29218281.825490996</c:v>
                </c:pt>
                <c:pt idx="10907">
                  <c:v>29660375.718603998</c:v>
                </c:pt>
                <c:pt idx="10908">
                  <c:v>30099813.485108998</c:v>
                </c:pt>
                <c:pt idx="10909">
                  <c:v>30536634.190742001</c:v>
                </c:pt>
                <c:pt idx="10910">
                  <c:v>30970875.908574998</c:v>
                </c:pt>
                <c:pt idx="10911">
                  <c:v>31402575.750969999</c:v>
                </c:pt>
                <c:pt idx="10912">
                  <c:v>31831769.900488995</c:v>
                </c:pt>
                <c:pt idx="10913">
                  <c:v>32258493.639791001</c:v>
                </c:pt>
                <c:pt idx="10914">
                  <c:v>32682781.380514</c:v>
                </c:pt>
                <c:pt idx="10915">
                  <c:v>33104666.691172</c:v>
                </c:pt>
                <c:pt idx="10916">
                  <c:v>33524182.324076001</c:v>
                </c:pt>
                <c:pt idx="10917">
                  <c:v>33941360.241318002</c:v>
                </c:pt>
                <c:pt idx="10918">
                  <c:v>34356231.639839008</c:v>
                </c:pt>
                <c:pt idx="10919">
                  <c:v>34768826.975596003</c:v>
                </c:pt>
                <c:pt idx="10920">
                  <c:v>35179175.986866996</c:v>
                </c:pt>
                <c:pt idx="10921">
                  <c:v>35587307.71672599</c:v>
                </c:pt>
                <c:pt idx="10922">
                  <c:v>35993250.534700006</c:v>
                </c:pt>
                <c:pt idx="10923">
                  <c:v>36397032.157644011</c:v>
                </c:pt>
                <c:pt idx="10924">
                  <c:v>36798679.669868007</c:v>
                </c:pt>
                <c:pt idx="10925">
                  <c:v>37198219.542528994</c:v>
                </c:pt>
                <c:pt idx="10926">
                  <c:v>37595677.652325988</c:v>
                </c:pt>
                <c:pt idx="10927">
                  <c:v>37991079.299518012</c:v>
                </c:pt>
                <c:pt idx="10928">
                  <c:v>38384449.225292012</c:v>
                </c:pt>
                <c:pt idx="10929">
                  <c:v>38775811.628507011</c:v>
                </c:pt>
                <c:pt idx="10930">
                  <c:v>39165190.181835003</c:v>
                </c:pt>
                <c:pt idx="10931">
                  <c:v>39552608.047320992</c:v>
                </c:pt>
                <c:pt idx="10932">
                  <c:v>39938087.891394004</c:v>
                </c:pt>
                <c:pt idx="10933">
                  <c:v>40321651.899336003</c:v>
                </c:pt>
                <c:pt idx="10934">
                  <c:v>40703321.789241008</c:v>
                </c:pt>
                <c:pt idx="10935">
                  <c:v>41083118.825480998</c:v>
                </c:pt>
                <c:pt idx="10936">
                  <c:v>41461063.83169701</c:v>
                </c:pt>
                <c:pt idx="10937">
                  <c:v>41837177.203332998</c:v>
                </c:pt>
                <c:pt idx="10938">
                  <c:v>42211478.919735998</c:v>
                </c:pt>
                <c:pt idx="10939">
                  <c:v>42583988.555831</c:v>
                </c:pt>
                <c:pt idx="10940">
                  <c:v>42954725.293394007</c:v>
                </c:pt>
                <c:pt idx="10941">
                  <c:v>43323707.931942001</c:v>
                </c:pt>
                <c:pt idx="10942">
                  <c:v>43690954.899238013</c:v>
                </c:pt>
                <c:pt idx="10943">
                  <c:v>44056484.261452004</c:v>
                </c:pt>
                <c:pt idx="10944">
                  <c:v>44420313.732969001</c:v>
                </c:pt>
                <c:pt idx="10945">
                  <c:v>44782460.685865998</c:v>
                </c:pt>
                <c:pt idx="10946">
                  <c:v>45142942.159074999</c:v>
                </c:pt>
                <c:pt idx="10947">
                  <c:v>45501774.867241003</c:v>
                </c:pt>
                <c:pt idx="10948">
                  <c:v>45858975.20927801</c:v>
                </c:pt>
                <c:pt idx="10949">
                  <c:v>46214559.276652999</c:v>
                </c:pt>
                <c:pt idx="10950">
                  <c:v>46568542.861392997</c:v>
                </c:pt>
                <c:pt idx="10951">
                  <c:v>46920941.463830002</c:v>
                </c:pt>
                <c:pt idx="10952">
                  <c:v>47271770.300097011</c:v>
                </c:pt>
                <c:pt idx="10953">
                  <c:v>47621044.309380993</c:v>
                </c:pt>
                <c:pt idx="10954">
                  <c:v>47968778.160944007</c:v>
                </c:pt>
                <c:pt idx="10955">
                  <c:v>48314986.260918006</c:v>
                </c:pt>
                <c:pt idx="10956">
                  <c:v>48659682.758888997</c:v>
                </c:pt>
                <c:pt idx="10957">
                  <c:v>49002881.554271996</c:v>
                </c:pt>
                <c:pt idx="10958">
                  <c:v>49344596.30247999</c:v>
                </c:pt>
                <c:pt idx="10959">
                  <c:v>49684840.420910001</c:v>
                </c:pt>
                <c:pt idx="10960">
                  <c:v>50023627.094738007</c:v>
                </c:pt>
                <c:pt idx="10961">
                  <c:v>50360969.282539003</c:v>
                </c:pt>
                <c:pt idx="10962">
                  <c:v>50696879.721731007</c:v>
                </c:pt>
                <c:pt idx="10963">
                  <c:v>51031370.933857001</c:v>
                </c:pt>
                <c:pt idx="10964">
                  <c:v>51364455.229705006</c:v>
                </c:pt>
                <c:pt idx="10965">
                  <c:v>51696144.714274004</c:v>
                </c:pt>
                <c:pt idx="10966">
                  <c:v>52026451.291594014</c:v>
                </c:pt>
                <c:pt idx="10967">
                  <c:v>52355386.669400007</c:v>
                </c:pt>
                <c:pt idx="10968">
                  <c:v>52682962.363670997</c:v>
                </c:pt>
                <c:pt idx="10969">
                  <c:v>53009189.703028999</c:v>
                </c:pt>
                <c:pt idx="10970">
                  <c:v>53334079.833019994</c:v>
                </c:pt>
                <c:pt idx="10971">
                  <c:v>53657643.720261008</c:v>
                </c:pt>
                <c:pt idx="10972">
                  <c:v>53979892.15647199</c:v>
                </c:pt>
                <c:pt idx="10973">
                  <c:v>54300835.762392998</c:v>
                </c:pt>
                <c:pt idx="10974">
                  <c:v>54620484.991585001</c:v>
                </c:pt>
                <c:pt idx="10975">
                  <c:v>54938850.134130009</c:v>
                </c:pt>
                <c:pt idx="10976">
                  <c:v>55255941.320220001</c:v>
                </c:pt>
                <c:pt idx="10977">
                  <c:v>55571768.523648009</c:v>
                </c:pt>
                <c:pt idx="10978">
                  <c:v>55886341.565202005</c:v>
                </c:pt>
                <c:pt idx="10979">
                  <c:v>56199670.115966998</c:v>
                </c:pt>
                <c:pt idx="10980">
                  <c:v>56511763.700531006</c:v>
                </c:pt>
                <c:pt idx="10981">
                  <c:v>56822631.700107008</c:v>
                </c:pt>
                <c:pt idx="10982">
                  <c:v>57132283.355567999</c:v>
                </c:pt>
                <c:pt idx="10983">
                  <c:v>57440727.770402998</c:v>
                </c:pt>
                <c:pt idx="10984">
                  <c:v>57747973.913587995</c:v>
                </c:pt>
                <c:pt idx="10985">
                  <c:v>58054030.622386992</c:v>
                </c:pt>
                <c:pt idx="10986">
                  <c:v>58358906.605070002</c:v>
                </c:pt>
                <c:pt idx="10987">
                  <c:v>58662610.443567999</c:v>
                </c:pt>
                <c:pt idx="10988">
                  <c:v>58965150.596049003</c:v>
                </c:pt>
                <c:pt idx="10989">
                  <c:v>59266535.399438009</c:v>
                </c:pt>
                <c:pt idx="10990">
                  <c:v>59566773.071856</c:v>
                </c:pt>
                <c:pt idx="10991">
                  <c:v>59865871.715014003</c:v>
                </c:pt>
                <c:pt idx="10992">
                  <c:v>60163839.316525988</c:v>
                </c:pt>
                <c:pt idx="10993">
                  <c:v>60460683.752181992</c:v>
                </c:pt>
                <c:pt idx="10994">
                  <c:v>60756412.788146004</c:v>
                </c:pt>
                <c:pt idx="10995">
                  <c:v>61051034.083109997</c:v>
                </c:pt>
                <c:pt idx="10996">
                  <c:v>61344555.190389998</c:v>
                </c:pt>
                <c:pt idx="10997">
                  <c:v>61636983.559966996</c:v>
                </c:pt>
                <c:pt idx="10998">
                  <c:v>61928326.540481992</c:v>
                </c:pt>
                <c:pt idx="10999">
                  <c:v>62218591.381173998</c:v>
                </c:pt>
                <c:pt idx="11000">
                  <c:v>62507785.233782992</c:v>
                </c:pt>
                <c:pt idx="11001">
                  <c:v>62795915.15439</c:v>
                </c:pt>
                <c:pt idx="11002">
                  <c:v>63082988.105226003</c:v>
                </c:pt>
                <c:pt idx="11003">
                  <c:v>63369010.956429996</c:v>
                </c:pt>
                <c:pt idx="11004">
                  <c:v>63653990.48776599</c:v>
                </c:pt>
                <c:pt idx="11005">
                  <c:v>63937933.390299007</c:v>
                </c:pt>
                <c:pt idx="11006">
                  <c:v>64220846.26803001</c:v>
                </c:pt>
                <c:pt idx="11007">
                  <c:v>64502735.639497004</c:v>
                </c:pt>
                <c:pt idx="11008">
                  <c:v>64783607.939328998</c:v>
                </c:pt>
                <c:pt idx="11009">
                  <c:v>65063469.519769996</c:v>
                </c:pt>
                <c:pt idx="11010">
                  <c:v>65342326.652169995</c:v>
                </c:pt>
                <c:pt idx="11011">
                  <c:v>65620185.528430007</c:v>
                </c:pt>
                <c:pt idx="11012">
                  <c:v>65897052.262431003</c:v>
                </c:pt>
                <c:pt idx="11013">
                  <c:v>66172932.891406998</c:v>
                </c:pt>
                <c:pt idx="11014">
                  <c:v>66447833.377312995</c:v>
                </c:pt>
                <c:pt idx="11015">
                  <c:v>66721759.608136006</c:v>
                </c:pt>
                <c:pt idx="11016">
                  <c:v>66994717.399199009</c:v>
                </c:pt>
                <c:pt idx="11017">
                  <c:v>67266712.494415015</c:v>
                </c:pt>
                <c:pt idx="11018">
                  <c:v>67537750.567531988</c:v>
                </c:pt>
                <c:pt idx="11019">
                  <c:v>67807837.223335996</c:v>
                </c:pt>
                <c:pt idx="11020">
                  <c:v>68076977.998832002</c:v>
                </c:pt>
                <c:pt idx="11021">
                  <c:v>68345178.364400998</c:v>
                </c:pt>
                <c:pt idx="11022">
                  <c:v>68612443.724927992</c:v>
                </c:pt>
                <c:pt idx="11023">
                  <c:v>68878779.420910001</c:v>
                </c:pt>
                <c:pt idx="11024">
                  <c:v>69144190.729532987</c:v>
                </c:pt>
                <c:pt idx="11025">
                  <c:v>69408682.865728989</c:v>
                </c:pt>
                <c:pt idx="11026">
                  <c:v>69672260.983216017</c:v>
                </c:pt>
                <c:pt idx="11027">
                  <c:v>69934930.175502971</c:v>
                </c:pt>
                <c:pt idx="11028">
                  <c:v>70196695.476887003</c:v>
                </c:pt>
                <c:pt idx="11029">
                  <c:v>70457561.863416016</c:v>
                </c:pt>
                <c:pt idx="11030">
                  <c:v>70717534.253843978</c:v>
                </c:pt>
                <c:pt idx="11031">
                  <c:v>70976617.510556981</c:v>
                </c:pt>
                <c:pt idx="11032">
                  <c:v>71234816.440480009</c:v>
                </c:pt>
                <c:pt idx="11033">
                  <c:v>71492135.795973003</c:v>
                </c:pt>
                <c:pt idx="11034">
                  <c:v>71748580.275697991</c:v>
                </c:pt>
                <c:pt idx="11035">
                  <c:v>72004154.52547498</c:v>
                </c:pt>
                <c:pt idx="11036">
                  <c:v>72258863.139117002</c:v>
                </c:pt>
                <c:pt idx="11037">
                  <c:v>72512710.659251988</c:v>
                </c:pt>
                <c:pt idx="11038">
                  <c:v>72765701.578119978</c:v>
                </c:pt>
                <c:pt idx="11039">
                  <c:v>73017840.338365018</c:v>
                </c:pt>
                <c:pt idx="11040">
                  <c:v>73269131.333799005</c:v>
                </c:pt>
                <c:pt idx="11041">
                  <c:v>73519578.910163015</c:v>
                </c:pt>
                <c:pt idx="11042">
                  <c:v>73769187.365861982</c:v>
                </c:pt>
                <c:pt idx="11043">
                  <c:v>74017960.952690005</c:v>
                </c:pt>
                <c:pt idx="11044">
                  <c:v>74265903.876540974</c:v>
                </c:pt>
                <c:pt idx="11045">
                  <c:v>74513020.298108995</c:v>
                </c:pt>
                <c:pt idx="11046">
                  <c:v>74759314.333563</c:v>
                </c:pt>
                <c:pt idx="11047">
                  <c:v>75004790.055219978</c:v>
                </c:pt>
                <c:pt idx="11048">
                  <c:v>75249451.492203996</c:v>
                </c:pt>
                <c:pt idx="11049">
                  <c:v>75493302.631084979</c:v>
                </c:pt>
                <c:pt idx="11050">
                  <c:v>75736347.416511998</c:v>
                </c:pt>
                <c:pt idx="11051">
                  <c:v>75978589.75183098</c:v>
                </c:pt>
                <c:pt idx="11052">
                  <c:v>76220033.499690995</c:v>
                </c:pt>
                <c:pt idx="11053">
                  <c:v>76460682.482639998</c:v>
                </c:pt>
                <c:pt idx="11054">
                  <c:v>76700540.483712003</c:v>
                </c:pt>
                <c:pt idx="11055">
                  <c:v>76939611.246993005</c:v>
                </c:pt>
                <c:pt idx="11056">
                  <c:v>77177898.478192002</c:v>
                </c:pt>
                <c:pt idx="11057">
                  <c:v>77415405.845182002</c:v>
                </c:pt>
                <c:pt idx="11058">
                  <c:v>77652136.978551984</c:v>
                </c:pt>
                <c:pt idx="11059">
                  <c:v>77888095.472130001</c:v>
                </c:pt>
                <c:pt idx="11060">
                  <c:v>78123284.883506998</c:v>
                </c:pt>
                <c:pt idx="11061">
                  <c:v>78357708.734551966</c:v>
                </c:pt>
                <c:pt idx="11062">
                  <c:v>78591370.511906996</c:v>
                </c:pt>
                <c:pt idx="11063">
                  <c:v>78824273.667487994</c:v>
                </c:pt>
                <c:pt idx="11064">
                  <c:v>79056421.618963003</c:v>
                </c:pt>
                <c:pt idx="11065">
                  <c:v>79287817.750230998</c:v>
                </c:pt>
                <c:pt idx="11066">
                  <c:v>79518465.411886021</c:v>
                </c:pt>
                <c:pt idx="11067">
                  <c:v>79748367.921676993</c:v>
                </c:pt>
                <c:pt idx="11068">
                  <c:v>79977528.564960003</c:v>
                </c:pt>
                <c:pt idx="11069">
                  <c:v>80205950.595132992</c:v>
                </c:pt>
                <c:pt idx="11070">
                  <c:v>80433637.234079003</c:v>
                </c:pt>
                <c:pt idx="11071">
                  <c:v>80660591.672585979</c:v>
                </c:pt>
                <c:pt idx="11072">
                  <c:v>80886817.070769981</c:v>
                </c:pt>
                <c:pt idx="11073">
                  <c:v>81112316.558482006</c:v>
                </c:pt>
                <c:pt idx="11074">
                  <c:v>81337093.235717982</c:v>
                </c:pt>
                <c:pt idx="11075">
                  <c:v>81561150.173012987</c:v>
                </c:pt>
                <c:pt idx="11076">
                  <c:v>81784490.411829993</c:v>
                </c:pt>
                <c:pt idx="11077">
                  <c:v>82007116.964947999</c:v>
                </c:pt>
                <c:pt idx="11078">
                  <c:v>82229032.816835001</c:v>
                </c:pt>
                <c:pt idx="11079">
                  <c:v>82450240.924020991</c:v>
                </c:pt>
                <c:pt idx="11080">
                  <c:v>82670744.215462014</c:v>
                </c:pt>
                <c:pt idx="11081">
                  <c:v>82890545.592896014</c:v>
                </c:pt>
                <c:pt idx="11082">
                  <c:v>83109647.931197017</c:v>
                </c:pt>
                <c:pt idx="11083">
                  <c:v>83328054.078720987</c:v>
                </c:pt>
                <c:pt idx="11084">
                  <c:v>83545766.857645988</c:v>
                </c:pt>
                <c:pt idx="11085">
                  <c:v>83762789.064306006</c:v>
                </c:pt>
                <c:pt idx="11086">
                  <c:v>83979123.469518006</c:v>
                </c:pt>
                <c:pt idx="11087">
                  <c:v>84194772.818910003</c:v>
                </c:pt>
                <c:pt idx="11088">
                  <c:v>84409739.833235994</c:v>
                </c:pt>
                <c:pt idx="11089">
                  <c:v>84624027.208689004</c:v>
                </c:pt>
                <c:pt idx="11090">
                  <c:v>84837637.617209002</c:v>
                </c:pt>
                <c:pt idx="11091">
                  <c:v>85050573.706786007</c:v>
                </c:pt>
                <c:pt idx="11092">
                  <c:v>85262838.10175699</c:v>
                </c:pt>
                <c:pt idx="11093">
                  <c:v>85474433.403099015</c:v>
                </c:pt>
                <c:pt idx="11094">
                  <c:v>85685362.188718989</c:v>
                </c:pt>
                <c:pt idx="11095">
                  <c:v>85895627.013732001</c:v>
                </c:pt>
                <c:pt idx="11096">
                  <c:v>86105230.410748005</c:v>
                </c:pt>
                <c:pt idx="11097">
                  <c:v>86314174.890137002</c:v>
                </c:pt>
                <c:pt idx="11098">
                  <c:v>86522462.940309018</c:v>
                </c:pt>
                <c:pt idx="11099">
                  <c:v>86730097.027970999</c:v>
                </c:pt>
                <c:pt idx="11100">
                  <c:v>86937079.598394006</c:v>
                </c:pt>
                <c:pt idx="11101">
                  <c:v>87143413.075666979</c:v>
                </c:pt>
                <c:pt idx="11102">
                  <c:v>87349099.862953991</c:v>
                </c:pt>
                <c:pt idx="11103">
                  <c:v>87554142.342739999</c:v>
                </c:pt>
                <c:pt idx="11104">
                  <c:v>87758542.877076998</c:v>
                </c:pt>
                <c:pt idx="11105">
                  <c:v>87962303.807825983</c:v>
                </c:pt>
                <c:pt idx="11106">
                  <c:v>88165427.456898004</c:v>
                </c:pt>
                <c:pt idx="11107">
                  <c:v>88367916.126482978</c:v>
                </c:pt>
                <c:pt idx="11108">
                  <c:v>88569772.099281996</c:v>
                </c:pt>
                <c:pt idx="11109">
                  <c:v>88770997.638736978</c:v>
                </c:pt>
                <c:pt idx="11110">
                  <c:v>88971594.989251003</c:v>
                </c:pt>
                <c:pt idx="11111">
                  <c:v>89171566.376410991</c:v>
                </c:pt>
                <c:pt idx="11112">
                  <c:v>89370914.007201999</c:v>
                </c:pt>
                <c:pt idx="11113">
                  <c:v>89569640.070223987</c:v>
                </c:pt>
                <c:pt idx="11114">
                  <c:v>89767746.735898003</c:v>
                </c:pt>
                <c:pt idx="11115">
                  <c:v>89965236.156676978</c:v>
                </c:pt>
                <c:pt idx="11116">
                  <c:v>90162110.467246994</c:v>
                </c:pt>
                <c:pt idx="11117">
                  <c:v>90358371.784730986</c:v>
                </c:pt>
                <c:pt idx="11118">
                  <c:v>90554022.208884001</c:v>
                </c:pt>
                <c:pt idx="11119">
                  <c:v>90749063.822292</c:v>
                </c:pt>
                <c:pt idx="11120">
                  <c:v>90943498.690557986</c:v>
                </c:pt>
                <c:pt idx="11121">
                  <c:v>91137328.862498015</c:v>
                </c:pt>
                <c:pt idx="11122">
                  <c:v>91330556.370322987</c:v>
                </c:pt>
                <c:pt idx="11123">
                  <c:v>91523183.229823992</c:v>
                </c:pt>
                <c:pt idx="11124">
                  <c:v>91715211.440555006</c:v>
                </c:pt>
                <c:pt idx="11125">
                  <c:v>91906642.98601</c:v>
                </c:pt>
                <c:pt idx="11126">
                  <c:v>92097479.833796993</c:v>
                </c:pt>
                <c:pt idx="11127">
                  <c:v>92287723.935815006</c:v>
                </c:pt>
                <c:pt idx="11128">
                  <c:v>92477377.228422001</c:v>
                </c:pt>
                <c:pt idx="11129">
                  <c:v>92666441.632606998</c:v>
                </c:pt>
                <c:pt idx="11130">
                  <c:v>92854919.054149985</c:v>
                </c:pt>
                <c:pt idx="11131">
                  <c:v>93042811.383792982</c:v>
                </c:pt>
                <c:pt idx="11132">
                  <c:v>93230120.497394994</c:v>
                </c:pt>
                <c:pt idx="11133">
                  <c:v>93416848.256093979</c:v>
                </c:pt>
                <c:pt idx="11134">
                  <c:v>93602996.506465018</c:v>
                </c:pt>
                <c:pt idx="11135">
                  <c:v>93788567.080671981</c:v>
                </c:pt>
                <c:pt idx="11136">
                  <c:v>93973561.79662098</c:v>
                </c:pt>
                <c:pt idx="11137">
                  <c:v>94157982.458112001</c:v>
                </c:pt>
                <c:pt idx="11138">
                  <c:v>94341830.854983985</c:v>
                </c:pt>
                <c:pt idx="11139">
                  <c:v>94525108.763266012</c:v>
                </c:pt>
                <c:pt idx="11140">
                  <c:v>94707817.945314005</c:v>
                </c:pt>
                <c:pt idx="11141">
                  <c:v>94889960.149961993</c:v>
                </c:pt>
                <c:pt idx="11142">
                  <c:v>95071537.112653986</c:v>
                </c:pt>
                <c:pt idx="11143">
                  <c:v>95252550.555587992</c:v>
                </c:pt>
                <c:pt idx="11144">
                  <c:v>95433002.187846988</c:v>
                </c:pt>
                <c:pt idx="11145">
                  <c:v>95612893.705540985</c:v>
                </c:pt>
                <c:pt idx="11146">
                  <c:v>95792226.791931003</c:v>
                </c:pt>
                <c:pt idx="11147">
                  <c:v>95971003.117565006</c:v>
                </c:pt>
                <c:pt idx="11148">
                  <c:v>96149224.340408996</c:v>
                </c:pt>
                <c:pt idx="11149">
                  <c:v>96326892.105967999</c:v>
                </c:pt>
                <c:pt idx="11150">
                  <c:v>96504008.047416016</c:v>
                </c:pt>
                <c:pt idx="11151">
                  <c:v>96680573.785719991</c:v>
                </c:pt>
                <c:pt idx="11152">
                  <c:v>96856590.929761007</c:v>
                </c:pt>
                <c:pt idx="11153">
                  <c:v>97032061.076454967</c:v>
                </c:pt>
                <c:pt idx="11154">
                  <c:v>97206985.810872003</c:v>
                </c:pt>
                <c:pt idx="11155">
                  <c:v>97381366.706353992</c:v>
                </c:pt>
                <c:pt idx="11156">
                  <c:v>97555205.324629977</c:v>
                </c:pt>
                <c:pt idx="11157">
                  <c:v>97728503.215930998</c:v>
                </c:pt>
                <c:pt idx="11158">
                  <c:v>97901261.919102997</c:v>
                </c:pt>
                <c:pt idx="11159">
                  <c:v>98073482.961720005</c:v>
                </c:pt>
                <c:pt idx="11160">
                  <c:v>98245167.860191002</c:v>
                </c:pt>
                <c:pt idx="11161">
                  <c:v>98416318.119867995</c:v>
                </c:pt>
                <c:pt idx="11162">
                  <c:v>98586935.23515898</c:v>
                </c:pt>
                <c:pt idx="11163">
                  <c:v>98757020.68962799</c:v>
                </c:pt>
                <c:pt idx="11164">
                  <c:v>98926575.956099004</c:v>
                </c:pt>
                <c:pt idx="11165">
                  <c:v>99095602.496766016</c:v>
                </c:pt>
                <c:pt idx="11166">
                  <c:v>99264101.763287008</c:v>
                </c:pt>
                <c:pt idx="11167">
                  <c:v>99432075.196888</c:v>
                </c:pt>
                <c:pt idx="11168">
                  <c:v>99599524.228461996</c:v>
                </c:pt>
                <c:pt idx="11169">
                  <c:v>99766450.278667003</c:v>
                </c:pt>
                <c:pt idx="11170">
                  <c:v>99932854.758021981</c:v>
                </c:pt>
                <c:pt idx="11171">
                  <c:v>100098739.067002</c:v>
                </c:pt>
                <c:pt idx="11172">
                  <c:v>100264104.59613401</c:v>
                </c:pt>
                <c:pt idx="11173">
                  <c:v>100428952.72609</c:v>
                </c:pt>
                <c:pt idx="11174">
                  <c:v>100593284.827775</c:v>
                </c:pt>
                <c:pt idx="11175">
                  <c:v>100757102.26242402</c:v>
                </c:pt>
                <c:pt idx="11176">
                  <c:v>100920406.381688</c:v>
                </c:pt>
                <c:pt idx="11177">
                  <c:v>101083198.52771901</c:v>
                </c:pt>
                <c:pt idx="11178">
                  <c:v>101245480.03326499</c:v>
                </c:pt>
                <c:pt idx="11179">
                  <c:v>101407252.22175299</c:v>
                </c:pt>
                <c:pt idx="11180">
                  <c:v>101568516.40737201</c:v>
                </c:pt>
                <c:pt idx="11181">
                  <c:v>101729273.89516</c:v>
                </c:pt>
                <c:pt idx="11182">
                  <c:v>101889525.98108502</c:v>
                </c:pt>
                <c:pt idx="11183">
                  <c:v>102049273.952131</c:v>
                </c:pt>
                <c:pt idx="11184">
                  <c:v>102208519.08637601</c:v>
                </c:pt>
                <c:pt idx="11185">
                  <c:v>102367262.65307</c:v>
                </c:pt>
                <c:pt idx="11186">
                  <c:v>102525505.91272099</c:v>
                </c:pt>
                <c:pt idx="11187">
                  <c:v>102683250.11716701</c:v>
                </c:pt>
                <c:pt idx="11188">
                  <c:v>102840496.509656</c:v>
                </c:pt>
                <c:pt idx="11189">
                  <c:v>102997246.32492399</c:v>
                </c:pt>
                <c:pt idx="11190">
                  <c:v>103153500.78926504</c:v>
                </c:pt>
                <c:pt idx="11191">
                  <c:v>103309261.12061296</c:v>
                </c:pt>
                <c:pt idx="11192">
                  <c:v>103464528.52860898</c:v>
                </c:pt>
                <c:pt idx="11193">
                  <c:v>103619304.214678</c:v>
                </c:pt>
                <c:pt idx="11194">
                  <c:v>103773589.372098</c:v>
                </c:pt>
                <c:pt idx="11195">
                  <c:v>103927385.186076</c:v>
                </c:pt>
                <c:pt idx="11196">
                  <c:v>104080692.833811</c:v>
                </c:pt>
                <c:pt idx="11197">
                  <c:v>104233513.48457</c:v>
                </c:pt>
                <c:pt idx="11198">
                  <c:v>104385848.299753</c:v>
                </c:pt>
                <c:pt idx="11199">
                  <c:v>104537698.43296202</c:v>
                </c:pt>
                <c:pt idx="11200">
                  <c:v>104689065.03006701</c:v>
                </c:pt>
                <c:pt idx="11201">
                  <c:v>104839949.22927502</c:v>
                </c:pt>
                <c:pt idx="11202">
                  <c:v>104990352.161192</c:v>
                </c:pt>
                <c:pt idx="11203">
                  <c:v>105140274.94888802</c:v>
                </c:pt>
                <c:pt idx="11204">
                  <c:v>105289718.70796601</c:v>
                </c:pt>
                <c:pt idx="11205">
                  <c:v>105438684.546618</c:v>
                </c:pt>
                <c:pt idx="11206">
                  <c:v>105587173.56569198</c:v>
                </c:pt>
                <c:pt idx="11207">
                  <c:v>105735186.85875396</c:v>
                </c:pt>
                <c:pt idx="11208">
                  <c:v>105882725.51214601</c:v>
                </c:pt>
                <c:pt idx="11209">
                  <c:v>106029790.60504898</c:v>
                </c:pt>
                <c:pt idx="11210">
                  <c:v>106176383.20954098</c:v>
                </c:pt>
                <c:pt idx="11211">
                  <c:v>106322504.39065899</c:v>
                </c:pt>
                <c:pt idx="11212">
                  <c:v>106468155.206453</c:v>
                </c:pt>
                <c:pt idx="11213">
                  <c:v>106613336.708046</c:v>
                </c:pt>
                <c:pt idx="11214">
                  <c:v>106758049.939693</c:v>
                </c:pt>
                <c:pt idx="11215">
                  <c:v>106902295.93883501</c:v>
                </c:pt>
                <c:pt idx="11216">
                  <c:v>107046075.73615198</c:v>
                </c:pt>
                <c:pt idx="11217">
                  <c:v>107189390.35562499</c:v>
                </c:pt>
                <c:pt idx="11218">
                  <c:v>107332240.814585</c:v>
                </c:pt>
                <c:pt idx="11219">
                  <c:v>107474628.123769</c:v>
                </c:pt>
                <c:pt idx="11220">
                  <c:v>107616553.28737302</c:v>
                </c:pt>
                <c:pt idx="11221">
                  <c:v>107758017.30310501</c:v>
                </c:pt>
                <c:pt idx="11222">
                  <c:v>107899021.16223602</c:v>
                </c:pt>
                <c:pt idx="11223">
                  <c:v>108039565.849655</c:v>
                </c:pt>
                <c:pt idx="11224">
                  <c:v>108179652.343914</c:v>
                </c:pt>
                <c:pt idx="11225">
                  <c:v>108319281.617283</c:v>
                </c:pt>
                <c:pt idx="11226">
                  <c:v>108458454.63580199</c:v>
                </c:pt>
                <c:pt idx="11227">
                  <c:v>108597172.35932298</c:v>
                </c:pt>
                <c:pt idx="11228">
                  <c:v>108735435.74156502</c:v>
                </c:pt>
                <c:pt idx="11229">
                  <c:v>108873245.730159</c:v>
                </c:pt>
                <c:pt idx="11230">
                  <c:v>109010603.266699</c:v>
                </c:pt>
                <c:pt idx="11231">
                  <c:v>109147509.28678502</c:v>
                </c:pt>
                <c:pt idx="11232">
                  <c:v>109283964.720074</c:v>
                </c:pt>
                <c:pt idx="11233">
                  <c:v>109419970.49032199</c:v>
                </c:pt>
                <c:pt idx="11234">
                  <c:v>109555527.51543501</c:v>
                </c:pt>
                <c:pt idx="11235">
                  <c:v>109690636.707507</c:v>
                </c:pt>
                <c:pt idx="11236">
                  <c:v>109825298.972872</c:v>
                </c:pt>
                <c:pt idx="11237">
                  <c:v>109959515.21214502</c:v>
                </c:pt>
                <c:pt idx="11238">
                  <c:v>110093286.320264</c:v>
                </c:pt>
                <c:pt idx="11239">
                  <c:v>110226613.18653798</c:v>
                </c:pt>
                <c:pt idx="11240">
                  <c:v>110359496.69468398</c:v>
                </c:pt>
                <c:pt idx="11241">
                  <c:v>110491937.72287601</c:v>
                </c:pt>
                <c:pt idx="11242">
                  <c:v>110623937.14378102</c:v>
                </c:pt>
                <c:pt idx="11243">
                  <c:v>110755495.82460397</c:v>
                </c:pt>
                <c:pt idx="11244">
                  <c:v>110886614.62712801</c:v>
                </c:pt>
                <c:pt idx="11245">
                  <c:v>111017294.407756</c:v>
                </c:pt>
                <c:pt idx="11246">
                  <c:v>111147536.01754898</c:v>
                </c:pt>
                <c:pt idx="11247">
                  <c:v>111277340.30226701</c:v>
                </c:pt>
                <c:pt idx="11248">
                  <c:v>111406708.10240699</c:v>
                </c:pt>
                <c:pt idx="11249">
                  <c:v>111535640.25324699</c:v>
                </c:pt>
                <c:pt idx="11250">
                  <c:v>111664137.584878</c:v>
                </c:pt>
                <c:pt idx="11251">
                  <c:v>111792200.92224501</c:v>
                </c:pt>
                <c:pt idx="11252">
                  <c:v>111919831.08518502</c:v>
                </c:pt>
                <c:pt idx="11253">
                  <c:v>112047028.88846701</c:v>
                </c:pt>
                <c:pt idx="11254">
                  <c:v>112173795.14182298</c:v>
                </c:pt>
                <c:pt idx="11255">
                  <c:v>112300130.64999002</c:v>
                </c:pt>
                <c:pt idx="11256">
                  <c:v>112426036.212741</c:v>
                </c:pt>
                <c:pt idx="11257">
                  <c:v>112551512.62492898</c:v>
                </c:pt>
                <c:pt idx="11258">
                  <c:v>112676560.67651498</c:v>
                </c:pt>
                <c:pt idx="11259">
                  <c:v>112801181.15260398</c:v>
                </c:pt>
                <c:pt idx="11260">
                  <c:v>112925374.83348504</c:v>
                </c:pt>
                <c:pt idx="11261">
                  <c:v>113049142.49466</c:v>
                </c:pt>
                <c:pt idx="11262">
                  <c:v>113172484.906882</c:v>
                </c:pt>
                <c:pt idx="11263">
                  <c:v>113295402.836184</c:v>
                </c:pt>
                <c:pt idx="11264">
                  <c:v>113417897.04391702</c:v>
                </c:pt>
                <c:pt idx="11265">
                  <c:v>113539968.286782</c:v>
                </c:pt>
                <c:pt idx="11266">
                  <c:v>113661617.316861</c:v>
                </c:pt>
                <c:pt idx="11267">
                  <c:v>113782844.88165198</c:v>
                </c:pt>
                <c:pt idx="11268">
                  <c:v>113903651.724098</c:v>
                </c:pt>
                <c:pt idx="11269">
                  <c:v>114024038.58262098</c:v>
                </c:pt>
                <c:pt idx="11270">
                  <c:v>114144006.19115399</c:v>
                </c:pt>
                <c:pt idx="11271">
                  <c:v>114263555.27916899</c:v>
                </c:pt>
                <c:pt idx="11272">
                  <c:v>114382686.57171199</c:v>
                </c:pt>
                <c:pt idx="11273">
                  <c:v>114501400.78943102</c:v>
                </c:pt>
                <c:pt idx="11274">
                  <c:v>114619698.648606</c:v>
                </c:pt>
                <c:pt idx="11275">
                  <c:v>114737580.86117899</c:v>
                </c:pt>
                <c:pt idx="11276">
                  <c:v>114855048.134785</c:v>
                </c:pt>
                <c:pt idx="11277">
                  <c:v>114972101.17278199</c:v>
                </c:pt>
                <c:pt idx="11278">
                  <c:v>115088740.67427598</c:v>
                </c:pt>
                <c:pt idx="11279">
                  <c:v>115204967.33415496</c:v>
                </c:pt>
                <c:pt idx="11280">
                  <c:v>115320781.84311099</c:v>
                </c:pt>
                <c:pt idx="11281">
                  <c:v>115436184.887677</c:v>
                </c:pt>
                <c:pt idx="11282">
                  <c:v>115551177.15024801</c:v>
                </c:pt>
                <c:pt idx="11283">
                  <c:v>115665759.309108</c:v>
                </c:pt>
                <c:pt idx="11284">
                  <c:v>115779932.03846499</c:v>
                </c:pt>
                <c:pt idx="11285">
                  <c:v>115893696.00846902</c:v>
                </c:pt>
                <c:pt idx="11286">
                  <c:v>116007051.88524701</c:v>
                </c:pt>
                <c:pt idx="11287">
                  <c:v>116120000.33092098</c:v>
                </c:pt>
                <c:pt idx="11288">
                  <c:v>116232542.00364399</c:v>
                </c:pt>
                <c:pt idx="11289">
                  <c:v>116344677.55761801</c:v>
                </c:pt>
                <c:pt idx="11290">
                  <c:v>116456407.643123</c:v>
                </c:pt>
                <c:pt idx="11291">
                  <c:v>116567732.906545</c:v>
                </c:pt>
                <c:pt idx="11292">
                  <c:v>116678653.99039704</c:v>
                </c:pt>
                <c:pt idx="11293">
                  <c:v>116789171.53334601</c:v>
                </c:pt>
                <c:pt idx="11294">
                  <c:v>116899286.17023899</c:v>
                </c:pt>
                <c:pt idx="11295">
                  <c:v>117008998.53212699</c:v>
                </c:pt>
                <c:pt idx="11296">
                  <c:v>117118309.24628602</c:v>
                </c:pt>
                <c:pt idx="11297">
                  <c:v>117227218.936249</c:v>
                </c:pt>
                <c:pt idx="11298">
                  <c:v>117335728.22182</c:v>
                </c:pt>
                <c:pt idx="11299">
                  <c:v>117443837.71910602</c:v>
                </c:pt>
                <c:pt idx="11300">
                  <c:v>117551548.040538</c:v>
                </c:pt>
                <c:pt idx="11301">
                  <c:v>117658859.79489</c:v>
                </c:pt>
                <c:pt idx="11302">
                  <c:v>117765773.587309</c:v>
                </c:pt>
                <c:pt idx="11303">
                  <c:v>117872290.019333</c:v>
                </c:pt>
                <c:pt idx="11304">
                  <c:v>117978409.688915</c:v>
                </c:pt>
                <c:pt idx="11305">
                  <c:v>118084133.190447</c:v>
                </c:pt>
                <c:pt idx="11306">
                  <c:v>118189461.114778</c:v>
                </c:pt>
                <c:pt idx="11307">
                  <c:v>118294394.04923999</c:v>
                </c:pt>
                <c:pt idx="11308">
                  <c:v>118398932.57767101</c:v>
                </c:pt>
                <c:pt idx="11309">
                  <c:v>118503077.28042902</c:v>
                </c:pt>
                <c:pt idx="11310">
                  <c:v>118606828.734423</c:v>
                </c:pt>
                <c:pt idx="11311">
                  <c:v>118710187.51312602</c:v>
                </c:pt>
                <c:pt idx="11312">
                  <c:v>118813154.18660296</c:v>
                </c:pt>
                <c:pt idx="11313">
                  <c:v>118915729.32152496</c:v>
                </c:pt>
                <c:pt idx="11314">
                  <c:v>119017913.48119602</c:v>
                </c:pt>
                <c:pt idx="11315">
                  <c:v>119119707.225568</c:v>
                </c:pt>
                <c:pt idx="11316">
                  <c:v>119221111.11126602</c:v>
                </c:pt>
                <c:pt idx="11317">
                  <c:v>119322125.69160201</c:v>
                </c:pt>
                <c:pt idx="11318">
                  <c:v>119422751.51660198</c:v>
                </c:pt>
                <c:pt idx="11319">
                  <c:v>119522989.133021</c:v>
                </c:pt>
                <c:pt idx="11320">
                  <c:v>119622839.084364</c:v>
                </c:pt>
                <c:pt idx="11321">
                  <c:v>119722301.91090302</c:v>
                </c:pt>
                <c:pt idx="11322">
                  <c:v>119821378.1497</c:v>
                </c:pt>
                <c:pt idx="11323">
                  <c:v>119920068.33462399</c:v>
                </c:pt>
                <c:pt idx="11324">
                  <c:v>120018372.99636902</c:v>
                </c:pt>
                <c:pt idx="11325">
                  <c:v>120116292.66247402</c:v>
                </c:pt>
                <c:pt idx="11326">
                  <c:v>120213827.85734101</c:v>
                </c:pt>
                <c:pt idx="11327">
                  <c:v>120310979.10225201</c:v>
                </c:pt>
                <c:pt idx="11328">
                  <c:v>120407746.91538902</c:v>
                </c:pt>
                <c:pt idx="11329">
                  <c:v>120504131.81185098</c:v>
                </c:pt>
                <c:pt idx="11330">
                  <c:v>120600134.303674</c:v>
                </c:pt>
                <c:pt idx="11331">
                  <c:v>120695754.89984301</c:v>
                </c:pt>
                <c:pt idx="11332">
                  <c:v>120790994.106315</c:v>
                </c:pt>
                <c:pt idx="11333">
                  <c:v>120885852.426036</c:v>
                </c:pt>
                <c:pt idx="11334">
                  <c:v>120980330.35895298</c:v>
                </c:pt>
                <c:pt idx="11335">
                  <c:v>121074428.40203699</c:v>
                </c:pt>
                <c:pt idx="11336">
                  <c:v>121168147.04929702</c:v>
                </c:pt>
                <c:pt idx="11337">
                  <c:v>121261486.79179601</c:v>
                </c:pt>
                <c:pt idx="11338">
                  <c:v>121354448.11767</c:v>
                </c:pt>
                <c:pt idx="11339">
                  <c:v>121447031.512142</c:v>
                </c:pt>
                <c:pt idx="11340">
                  <c:v>121539237.45753901</c:v>
                </c:pt>
                <c:pt idx="11341">
                  <c:v>121631066.43331002</c:v>
                </c:pt>
                <c:pt idx="11342">
                  <c:v>121722518.91603802</c:v>
                </c:pt>
                <c:pt idx="11343">
                  <c:v>121813595.37946102</c:v>
                </c:pt>
                <c:pt idx="11344">
                  <c:v>121904296.29448099</c:v>
                </c:pt>
                <c:pt idx="11345">
                  <c:v>121994622.129186</c:v>
                </c:pt>
                <c:pt idx="11346">
                  <c:v>122084573.34886302</c:v>
                </c:pt>
                <c:pt idx="11347">
                  <c:v>122174150.416012</c:v>
                </c:pt>
                <c:pt idx="11348">
                  <c:v>122263353.79036102</c:v>
                </c:pt>
                <c:pt idx="11349">
                  <c:v>122352183.92888501</c:v>
                </c:pt>
                <c:pt idx="11350">
                  <c:v>122440641.28581399</c:v>
                </c:pt>
                <c:pt idx="11351">
                  <c:v>122528726.312656</c:v>
                </c:pt>
                <c:pt idx="11352">
                  <c:v>122616439.45820501</c:v>
                </c:pt>
                <c:pt idx="11353">
                  <c:v>122703781.16855599</c:v>
                </c:pt>
                <c:pt idx="11354">
                  <c:v>122790751.887125</c:v>
                </c:pt>
                <c:pt idx="11355">
                  <c:v>122877352.05465698</c:v>
                </c:pt>
                <c:pt idx="11356">
                  <c:v>122963582.10924098</c:v>
                </c:pt>
                <c:pt idx="11357">
                  <c:v>123049442.48633</c:v>
                </c:pt>
                <c:pt idx="11358">
                  <c:v>123134933.618745</c:v>
                </c:pt>
                <c:pt idx="11359">
                  <c:v>123220055.93669599</c:v>
                </c:pt>
                <c:pt idx="11360">
                  <c:v>123304809.867796</c:v>
                </c:pt>
                <c:pt idx="11361">
                  <c:v>123389195.83706699</c:v>
                </c:pt>
                <c:pt idx="11362">
                  <c:v>123473214.26696202</c:v>
                </c:pt>
                <c:pt idx="11363">
                  <c:v>123556865.577374</c:v>
                </c:pt>
                <c:pt idx="11364">
                  <c:v>123640150.18564796</c:v>
                </c:pt>
                <c:pt idx="11365">
                  <c:v>123723068.50659898</c:v>
                </c:pt>
                <c:pt idx="11366">
                  <c:v>123805620.952518</c:v>
                </c:pt>
                <c:pt idx="11367">
                  <c:v>123887807.93319002</c:v>
                </c:pt>
                <c:pt idx="11368">
                  <c:v>123969629.85590698</c:v>
                </c:pt>
                <c:pt idx="11369">
                  <c:v>124051087.125475</c:v>
                </c:pt>
                <c:pt idx="11370">
                  <c:v>124132180.14423199</c:v>
                </c:pt>
                <c:pt idx="11371">
                  <c:v>124212909.31206001</c:v>
                </c:pt>
                <c:pt idx="11372">
                  <c:v>124293275.026393</c:v>
                </c:pt>
                <c:pt idx="11373">
                  <c:v>124373277.68223301</c:v>
                </c:pt>
                <c:pt idx="11374">
                  <c:v>124452917.672161</c:v>
                </c:pt>
                <c:pt idx="11375">
                  <c:v>124532195.38634798</c:v>
                </c:pt>
                <c:pt idx="11376">
                  <c:v>124611111.21257001</c:v>
                </c:pt>
                <c:pt idx="11377">
                  <c:v>124689665.536213</c:v>
                </c:pt>
                <c:pt idx="11378">
                  <c:v>124767858.74029399</c:v>
                </c:pt>
                <c:pt idx="11379">
                  <c:v>124845691.20546302</c:v>
                </c:pt>
                <c:pt idx="11380">
                  <c:v>124923163.310021</c:v>
                </c:pt>
                <c:pt idx="11381">
                  <c:v>125000275.42993</c:v>
                </c:pt>
                <c:pt idx="11382">
                  <c:v>125077027.938822</c:v>
                </c:pt>
                <c:pt idx="11383">
                  <c:v>125153421.208011</c:v>
                </c:pt>
                <c:pt idx="11384">
                  <c:v>125229455.60650599</c:v>
                </c:pt>
                <c:pt idx="11385">
                  <c:v>125305131.50102</c:v>
                </c:pt>
                <c:pt idx="11386">
                  <c:v>125380449.255981</c:v>
                </c:pt>
                <c:pt idx="11387">
                  <c:v>125455409.23354298</c:v>
                </c:pt>
                <c:pt idx="11388">
                  <c:v>125530011.79359701</c:v>
                </c:pt>
                <c:pt idx="11389">
                  <c:v>125604257.29378101</c:v>
                </c:pt>
                <c:pt idx="11390">
                  <c:v>125678146.08949099</c:v>
                </c:pt>
                <c:pt idx="11391">
                  <c:v>125751678.53388999</c:v>
                </c:pt>
                <c:pt idx="11392">
                  <c:v>125824854.97792098</c:v>
                </c:pt>
                <c:pt idx="11393">
                  <c:v>125897675.77031502</c:v>
                </c:pt>
                <c:pt idx="11394">
                  <c:v>125970141.25759998</c:v>
                </c:pt>
                <c:pt idx="11395">
                  <c:v>126042251.784115</c:v>
                </c:pt>
                <c:pt idx="11396">
                  <c:v>126114007.69201602</c:v>
                </c:pt>
                <c:pt idx="11397">
                  <c:v>126185409.321289</c:v>
                </c:pt>
                <c:pt idx="11398">
                  <c:v>126256457.009755</c:v>
                </c:pt>
                <c:pt idx="11399">
                  <c:v>126327151.09308802</c:v>
                </c:pt>
                <c:pt idx="11400">
                  <c:v>126397491.90481399</c:v>
                </c:pt>
                <c:pt idx="11401">
                  <c:v>126467479.776329</c:v>
                </c:pt>
                <c:pt idx="11402">
                  <c:v>126537115.036906</c:v>
                </c:pt>
                <c:pt idx="11403">
                  <c:v>126606398.01370202</c:v>
                </c:pt>
                <c:pt idx="11404">
                  <c:v>126675329.03176902</c:v>
                </c:pt>
                <c:pt idx="11405">
                  <c:v>126743908.41406502</c:v>
                </c:pt>
                <c:pt idx="11406">
                  <c:v>126812136.48145799</c:v>
                </c:pt>
                <c:pt idx="11407">
                  <c:v>126880013.55274199</c:v>
                </c:pt>
                <c:pt idx="11408">
                  <c:v>126947539.94464</c:v>
                </c:pt>
                <c:pt idx="11409">
                  <c:v>127014715.971816</c:v>
                </c:pt>
                <c:pt idx="11410">
                  <c:v>127081541.94688199</c:v>
                </c:pt>
                <c:pt idx="11411">
                  <c:v>127148018.180408</c:v>
                </c:pt>
                <c:pt idx="11412">
                  <c:v>127214144.980931</c:v>
                </c:pt>
                <c:pt idx="11413">
                  <c:v>127279922.65496299</c:v>
                </c:pt>
                <c:pt idx="11414">
                  <c:v>127345351.506997</c:v>
                </c:pt>
                <c:pt idx="11415">
                  <c:v>127410431.83952101</c:v>
                </c:pt>
                <c:pt idx="11416">
                  <c:v>127475163.95302002</c:v>
                </c:pt>
                <c:pt idx="11417">
                  <c:v>127539548.14599</c:v>
                </c:pt>
                <c:pt idx="11418">
                  <c:v>127603584.71494098</c:v>
                </c:pt>
                <c:pt idx="11419">
                  <c:v>127667273.95441</c:v>
                </c:pt>
                <c:pt idx="11420">
                  <c:v>127730616.156965</c:v>
                </c:pt>
                <c:pt idx="11421">
                  <c:v>127793611.61321501</c:v>
                </c:pt>
                <c:pt idx="11422">
                  <c:v>127856260.61182</c:v>
                </c:pt>
                <c:pt idx="11423">
                  <c:v>127918563.43949202</c:v>
                </c:pt>
                <c:pt idx="11424">
                  <c:v>127980520.38101098</c:v>
                </c:pt>
                <c:pt idx="11425">
                  <c:v>128042131.71922801</c:v>
                </c:pt>
                <c:pt idx="11426">
                  <c:v>128103397.735072</c:v>
                </c:pt>
                <c:pt idx="11427">
                  <c:v>128164318.707562</c:v>
                </c:pt>
                <c:pt idx="11428">
                  <c:v>128224894.91380902</c:v>
                </c:pt>
                <c:pt idx="11429">
                  <c:v>128285126.62902801</c:v>
                </c:pt>
                <c:pt idx="11430">
                  <c:v>128345014.12654197</c:v>
                </c:pt>
                <c:pt idx="11431">
                  <c:v>128404557.67779098</c:v>
                </c:pt>
                <c:pt idx="11432">
                  <c:v>128463757.552342</c:v>
                </c:pt>
                <c:pt idx="11433">
                  <c:v>128522614.01788799</c:v>
                </c:pt>
                <c:pt idx="11434">
                  <c:v>128581127.34026504</c:v>
                </c:pt>
                <c:pt idx="11435">
                  <c:v>128639297.78345102</c:v>
                </c:pt>
                <c:pt idx="11436">
                  <c:v>128697125.60958</c:v>
                </c:pt>
                <c:pt idx="11437">
                  <c:v>128754611.07894199</c:v>
                </c:pt>
                <c:pt idx="11438">
                  <c:v>128811754.44999503</c:v>
                </c:pt>
                <c:pt idx="11439">
                  <c:v>128868555.97937001</c:v>
                </c:pt>
                <c:pt idx="11440">
                  <c:v>128925015.92187701</c:v>
                </c:pt>
                <c:pt idx="11441">
                  <c:v>128981134.53051201</c:v>
                </c:pt>
                <c:pt idx="11442">
                  <c:v>129036912.05646601</c:v>
                </c:pt>
                <c:pt idx="11443">
                  <c:v>129092348.74912801</c:v>
                </c:pt>
                <c:pt idx="11444">
                  <c:v>129147444.85609299</c:v>
                </c:pt>
                <c:pt idx="11445">
                  <c:v>129202200.623171</c:v>
                </c:pt>
                <c:pt idx="11446">
                  <c:v>129256616.29438801</c:v>
                </c:pt>
                <c:pt idx="11447">
                  <c:v>129310692.11199802</c:v>
                </c:pt>
                <c:pt idx="11448">
                  <c:v>129364428.316484</c:v>
                </c:pt>
                <c:pt idx="11449">
                  <c:v>129417825.146568</c:v>
                </c:pt>
                <c:pt idx="11450">
                  <c:v>129470882.83921702</c:v>
                </c:pt>
                <c:pt idx="11451">
                  <c:v>129523601.62964599</c:v>
                </c:pt>
                <c:pt idx="11452">
                  <c:v>129575981.751329</c:v>
                </c:pt>
                <c:pt idx="11453">
                  <c:v>129628023.436</c:v>
                </c:pt>
                <c:pt idx="11454">
                  <c:v>129679726.91366202</c:v>
                </c:pt>
                <c:pt idx="11455">
                  <c:v>129731092.41259101</c:v>
                </c:pt>
                <c:pt idx="11456">
                  <c:v>129782120.15934299</c:v>
                </c:pt>
                <c:pt idx="11457">
                  <c:v>129832810.37876201</c:v>
                </c:pt>
                <c:pt idx="11458">
                  <c:v>129883163.29398002</c:v>
                </c:pt>
                <c:pt idx="11459">
                  <c:v>129933179.12642901</c:v>
                </c:pt>
                <c:pt idx="11460">
                  <c:v>129982858.09584101</c:v>
                </c:pt>
                <c:pt idx="11461">
                  <c:v>130032200.420257</c:v>
                </c:pt>
                <c:pt idx="11462">
                  <c:v>130081206.31603399</c:v>
                </c:pt>
                <c:pt idx="11463">
                  <c:v>130129875.99784498</c:v>
                </c:pt>
                <c:pt idx="11464">
                  <c:v>130178209.67868999</c:v>
                </c:pt>
                <c:pt idx="11465">
                  <c:v>130226207.56989601</c:v>
                </c:pt>
                <c:pt idx="11466">
                  <c:v>130273869.881129</c:v>
                </c:pt>
                <c:pt idx="11467">
                  <c:v>130321196.82039398</c:v>
                </c:pt>
                <c:pt idx="11468">
                  <c:v>130368188.59404099</c:v>
                </c:pt>
                <c:pt idx="11469">
                  <c:v>130414845.406771</c:v>
                </c:pt>
                <c:pt idx="11470">
                  <c:v>130461167.461642</c:v>
                </c:pt>
                <c:pt idx="11471">
                  <c:v>130507154.96007399</c:v>
                </c:pt>
                <c:pt idx="11472">
                  <c:v>130552808.10184999</c:v>
                </c:pt>
                <c:pt idx="11473">
                  <c:v>130598127.085127</c:v>
                </c:pt>
                <c:pt idx="11474">
                  <c:v>130643112.106438</c:v>
                </c:pt>
                <c:pt idx="11475">
                  <c:v>130687763.36069401</c:v>
                </c:pt>
                <c:pt idx="11476">
                  <c:v>130732081.04119602</c:v>
                </c:pt>
                <c:pt idx="11477">
                  <c:v>130776065.33963101</c:v>
                </c:pt>
                <c:pt idx="11478">
                  <c:v>130819716.44608602</c:v>
                </c:pt>
                <c:pt idx="11479">
                  <c:v>130863034.549043</c:v>
                </c:pt>
                <c:pt idx="11480">
                  <c:v>130906019.835393</c:v>
                </c:pt>
                <c:pt idx="11481">
                  <c:v>130948672.49043402</c:v>
                </c:pt>
                <c:pt idx="11482">
                  <c:v>130990992.697877</c:v>
                </c:pt>
                <c:pt idx="11483">
                  <c:v>131032980.63985299</c:v>
                </c:pt>
                <c:pt idx="11484">
                  <c:v>131074636.49691601</c:v>
                </c:pt>
                <c:pt idx="11485">
                  <c:v>131115960.448044</c:v>
                </c:pt>
                <c:pt idx="11486">
                  <c:v>131156952.67065097</c:v>
                </c:pt>
                <c:pt idx="11487">
                  <c:v>131197613.340582</c:v>
                </c:pt>
                <c:pt idx="11488">
                  <c:v>131237942.632126</c:v>
                </c:pt>
                <c:pt idx="11489">
                  <c:v>131277940.71801502</c:v>
                </c:pt>
                <c:pt idx="11490">
                  <c:v>131317607.76943001</c:v>
                </c:pt>
                <c:pt idx="11491">
                  <c:v>131356943.956002</c:v>
                </c:pt>
                <c:pt idx="11492">
                  <c:v>131395949.445824</c:v>
                </c:pt>
                <c:pt idx="11493">
                  <c:v>131434624.405444</c:v>
                </c:pt>
                <c:pt idx="11494">
                  <c:v>131472968.99987902</c:v>
                </c:pt>
                <c:pt idx="11495">
                  <c:v>131510983.39261401</c:v>
                </c:pt>
                <c:pt idx="11496">
                  <c:v>131548667.74560602</c:v>
                </c:pt>
                <c:pt idx="11497">
                  <c:v>131586022.21928902</c:v>
                </c:pt>
                <c:pt idx="11498">
                  <c:v>131623046.972578</c:v>
                </c:pt>
                <c:pt idx="11499">
                  <c:v>131659742.162873</c:v>
                </c:pt>
                <c:pt idx="11500">
                  <c:v>131696107.946059</c:v>
                </c:pt>
                <c:pt idx="11501">
                  <c:v>131732144.47651801</c:v>
                </c:pt>
                <c:pt idx="11502">
                  <c:v>131767851.907124</c:v>
                </c:pt>
                <c:pt idx="11503">
                  <c:v>131803230.38925</c:v>
                </c:pt>
                <c:pt idx="11504">
                  <c:v>131838280.07277398</c:v>
                </c:pt>
                <c:pt idx="11505">
                  <c:v>131873001.106079</c:v>
                </c:pt>
                <c:pt idx="11506">
                  <c:v>131907393.63606</c:v>
                </c:pt>
                <c:pt idx="11507">
                  <c:v>131941457.80812198</c:v>
                </c:pt>
                <c:pt idx="11508">
                  <c:v>131975193.76618899</c:v>
                </c:pt>
                <c:pt idx="11509">
                  <c:v>132008601.652706</c:v>
                </c:pt>
                <c:pt idx="11510">
                  <c:v>132041681.60864198</c:v>
                </c:pt>
                <c:pt idx="11511">
                  <c:v>132074433.77348901</c:v>
                </c:pt>
                <c:pt idx="11512">
                  <c:v>132106858.28527501</c:v>
                </c:pt>
                <c:pt idx="11513">
                  <c:v>132138955.28055899</c:v>
                </c:pt>
                <c:pt idx="11514">
                  <c:v>132170724.894435</c:v>
                </c:pt>
                <c:pt idx="11515">
                  <c:v>132202167.26053998</c:v>
                </c:pt>
                <c:pt idx="11516">
                  <c:v>132233282.51105398</c:v>
                </c:pt>
                <c:pt idx="11517">
                  <c:v>132264070.77670099</c:v>
                </c:pt>
                <c:pt idx="11518">
                  <c:v>132294532.18675698</c:v>
                </c:pt>
                <c:pt idx="11519">
                  <c:v>132324666.869049</c:v>
                </c:pt>
                <c:pt idx="11520">
                  <c:v>132354474.94995899</c:v>
                </c:pt>
                <c:pt idx="11521">
                  <c:v>132383956.55442898</c:v>
                </c:pt>
                <c:pt idx="11522">
                  <c:v>132413111.80596</c:v>
                </c:pt>
                <c:pt idx="11523">
                  <c:v>132441940.82661998</c:v>
                </c:pt>
                <c:pt idx="11524">
                  <c:v>132470443.73704198</c:v>
                </c:pt>
                <c:pt idx="11525">
                  <c:v>132498620.65643001</c:v>
                </c:pt>
                <c:pt idx="11526">
                  <c:v>132526471.70255898</c:v>
                </c:pt>
                <c:pt idx="11527">
                  <c:v>132553996.99178101</c:v>
                </c:pt>
                <c:pt idx="11528">
                  <c:v>132581196.639027</c:v>
                </c:pt>
                <c:pt idx="11529">
                  <c:v>132608070.757805</c:v>
                </c:pt>
                <c:pt idx="11530">
                  <c:v>132634619.46021001</c:v>
                </c:pt>
                <c:pt idx="11531">
                  <c:v>132660842.85692099</c:v>
                </c:pt>
                <c:pt idx="11532">
                  <c:v>132686741.057209</c:v>
                </c:pt>
                <c:pt idx="11533">
                  <c:v>132712314.16893101</c:v>
                </c:pt>
                <c:pt idx="11534">
                  <c:v>132737562.29854098</c:v>
                </c:pt>
                <c:pt idx="11535">
                  <c:v>132762485.55108802</c:v>
                </c:pt>
                <c:pt idx="11536">
                  <c:v>132787084.030221</c:v>
                </c:pt>
                <c:pt idx="11537">
                  <c:v>132811357.83818699</c:v>
                </c:pt>
                <c:pt idx="11538">
                  <c:v>132835307.07583898</c:v>
                </c:pt>
                <c:pt idx="11539">
                  <c:v>132858931.84263401</c:v>
                </c:pt>
                <c:pt idx="11540">
                  <c:v>132882232.23663898</c:v>
                </c:pt>
                <c:pt idx="11541">
                  <c:v>132905208.35452698</c:v>
                </c:pt>
                <c:pt idx="11542">
                  <c:v>132927860.29158799</c:v>
                </c:pt>
                <c:pt idx="11543">
                  <c:v>132950188.14172401</c:v>
                </c:pt>
                <c:pt idx="11544">
                  <c:v>132972191.997454</c:v>
                </c:pt>
                <c:pt idx="11545">
                  <c:v>132993871.94991603</c:v>
                </c:pt>
                <c:pt idx="11546">
                  <c:v>133015228.08887</c:v>
                </c:pt>
                <c:pt idx="11547">
                  <c:v>133036260.502698</c:v>
                </c:pt>
                <c:pt idx="11548">
                  <c:v>133056969.27840599</c:v>
                </c:pt>
                <c:pt idx="11549">
                  <c:v>133077354.50162998</c:v>
                </c:pt>
                <c:pt idx="11550">
                  <c:v>133097416.25663099</c:v>
                </c:pt>
                <c:pt idx="11551">
                  <c:v>133117154.62630399</c:v>
                </c:pt>
                <c:pt idx="11552">
                  <c:v>133136569.69217601</c:v>
                </c:pt>
                <c:pt idx="11553">
                  <c:v>133155661.534408</c:v>
                </c:pt>
                <c:pt idx="11554">
                  <c:v>133174430.23179902</c:v>
                </c:pt>
                <c:pt idx="11555">
                  <c:v>133192875.861784</c:v>
                </c:pt>
                <c:pt idx="11556">
                  <c:v>133210998.500441</c:v>
                </c:pt>
                <c:pt idx="11557">
                  <c:v>133228798.22248602</c:v>
                </c:pt>
                <c:pt idx="11558">
                  <c:v>133246275.101283</c:v>
                </c:pt>
                <c:pt idx="11559">
                  <c:v>133263429.208836</c:v>
                </c:pt>
                <c:pt idx="11560">
                  <c:v>133280260.61580101</c:v>
                </c:pt>
                <c:pt idx="11561">
                  <c:v>133296769.39147902</c:v>
                </c:pt>
                <c:pt idx="11562">
                  <c:v>133312955.60382301</c:v>
                </c:pt>
                <c:pt idx="11563">
                  <c:v>133328819.31943502</c:v>
                </c:pt>
                <c:pt idx="11564">
                  <c:v>133344360.603572</c:v>
                </c:pt>
                <c:pt idx="11565">
                  <c:v>133359579.520145</c:v>
                </c:pt>
                <c:pt idx="11566">
                  <c:v>133374476.13172199</c:v>
                </c:pt>
                <c:pt idx="11567">
                  <c:v>133389050.49952599</c:v>
                </c:pt>
                <c:pt idx="11568">
                  <c:v>133403302.683441</c:v>
                </c:pt>
                <c:pt idx="11569">
                  <c:v>133417232.74201001</c:v>
                </c:pt>
                <c:pt idx="11570">
                  <c:v>133430840.73243901</c:v>
                </c:pt>
                <c:pt idx="11571">
                  <c:v>133444126.710593</c:v>
                </c:pt>
                <c:pt idx="11572">
                  <c:v>133457090.73100601</c:v>
                </c:pt>
                <c:pt idx="11573">
                  <c:v>133469732.846873</c:v>
                </c:pt>
                <c:pt idx="11574">
                  <c:v>133482053.11005798</c:v>
                </c:pt>
                <c:pt idx="11575">
                  <c:v>133494051.571091</c:v>
                </c:pt>
                <c:pt idx="11576">
                  <c:v>133505728.279173</c:v>
                </c:pt>
                <c:pt idx="11577">
                  <c:v>133517083.28217199</c:v>
                </c:pt>
                <c:pt idx="11578">
                  <c:v>133528116.62662897</c:v>
                </c:pt>
                <c:pt idx="11579">
                  <c:v>133538828.35775599</c:v>
                </c:pt>
                <c:pt idx="11580">
                  <c:v>133549218.51943901</c:v>
                </c:pt>
                <c:pt idx="11581">
                  <c:v>133559287.15423699</c:v>
                </c:pt>
                <c:pt idx="11582">
                  <c:v>133569034.30338299</c:v>
                </c:pt>
                <c:pt idx="11583">
                  <c:v>133578460.006789</c:v>
                </c:pt>
                <c:pt idx="11584">
                  <c:v>133587564.30304198</c:v>
                </c:pt>
                <c:pt idx="11585">
                  <c:v>133596347.22940502</c:v>
                </c:pt>
                <c:pt idx="11586">
                  <c:v>133604808.82182199</c:v>
                </c:pt>
                <c:pt idx="11587">
                  <c:v>133612949.114916</c:v>
                </c:pt>
                <c:pt idx="11588">
                  <c:v>133620768.14198799</c:v>
                </c:pt>
                <c:pt idx="11589">
                  <c:v>133628265.93502298</c:v>
                </c:pt>
                <c:pt idx="11590">
                  <c:v>133635442.524685</c:v>
                </c:pt>
                <c:pt idx="11591">
                  <c:v>133642297.94032001</c:v>
                </c:pt>
                <c:pt idx="11592">
                  <c:v>133648832.209959</c:v>
                </c:pt>
                <c:pt idx="11593">
                  <c:v>133655045.36031599</c:v>
                </c:pt>
                <c:pt idx="11594">
                  <c:v>133660937.41678701</c:v>
                </c:pt>
                <c:pt idx="11595">
                  <c:v>133666508.40345602</c:v>
                </c:pt>
                <c:pt idx="11596">
                  <c:v>133671758.34308901</c:v>
                </c:pt>
                <c:pt idx="11597">
                  <c:v>133676687.25714098</c:v>
                </c:pt>
                <c:pt idx="11598">
                  <c:v>133681295.16574898</c:v>
                </c:pt>
                <c:pt idx="11599">
                  <c:v>133685582.08774099</c:v>
                </c:pt>
                <c:pt idx="11600">
                  <c:v>133689548.04063</c:v>
                </c:pt>
                <c:pt idx="11601">
                  <c:v>133693193.04061602</c:v>
                </c:pt>
                <c:pt idx="11602">
                  <c:v>133696517.102588</c:v>
                </c:pt>
                <c:pt idx="11603">
                  <c:v>133699520.24012202</c:v>
                </c:pt>
                <c:pt idx="11604">
                  <c:v>133702202.46548399</c:v>
                </c:pt>
                <c:pt idx="11605">
                  <c:v>133704563.789628</c:v>
                </c:pt>
                <c:pt idx="11606">
                  <c:v>133706604.22219701</c:v>
                </c:pt>
                <c:pt idx="11607">
                  <c:v>133708323.77152298</c:v>
                </c:pt>
                <c:pt idx="11608">
                  <c:v>133709722.444627</c:v>
                </c:pt>
                <c:pt idx="11609">
                  <c:v>133710800.24722099</c:v>
                </c:pt>
                <c:pt idx="11610">
                  <c:v>133711557.183705</c:v>
                </c:pt>
                <c:pt idx="11611">
                  <c:v>133711993.25717102</c:v>
                </c:pt>
                <c:pt idx="11612">
                  <c:v>133712108.46939804</c:v>
                </c:pt>
                <c:pt idx="11613">
                  <c:v>133711902.82085799</c:v>
                </c:pt>
                <c:pt idx="11614">
                  <c:v>133711376.31071</c:v>
                </c:pt>
                <c:pt idx="11615">
                  <c:v>133710528.936804</c:v>
                </c:pt>
                <c:pt idx="11616">
                  <c:v>133709360.69568199</c:v>
                </c:pt>
                <c:pt idx="11617">
                  <c:v>133707871.582572</c:v>
                </c:pt>
                <c:pt idx="11618">
                  <c:v>133706061.59139402</c:v>
                </c:pt>
                <c:pt idx="11619">
                  <c:v>133703930.71475798</c:v>
                </c:pt>
                <c:pt idx="11620">
                  <c:v>133701478.94396003</c:v>
                </c:pt>
                <c:pt idx="11621">
                  <c:v>133698706.26899001</c:v>
                </c:pt>
                <c:pt idx="11622">
                  <c:v>133695612.67852297</c:v>
                </c:pt>
                <c:pt idx="11623">
                  <c:v>133692198.159925</c:v>
                </c:pt>
                <c:pt idx="11624">
                  <c:v>133688462.699249</c:v>
                </c:pt>
                <c:pt idx="11625">
                  <c:v>133684406.28123702</c:v>
                </c:pt>
                <c:pt idx="11626">
                  <c:v>133680028.889319</c:v>
                </c:pt>
                <c:pt idx="11627">
                  <c:v>133675330.50560999</c:v>
                </c:pt>
                <c:pt idx="11628">
                  <c:v>133670311.11091502</c:v>
                </c:pt>
                <c:pt idx="11629">
                  <c:v>133664970.68472397</c:v>
                </c:pt>
                <c:pt idx="11630">
                  <c:v>133659309.20521398</c:v>
                </c:pt>
                <c:pt idx="11631">
                  <c:v>133653326.64924702</c:v>
                </c:pt>
                <c:pt idx="11632">
                  <c:v>133647022.99236903</c:v>
                </c:pt>
                <c:pt idx="11633">
                  <c:v>133640398.208812</c:v>
                </c:pt>
                <c:pt idx="11634">
                  <c:v>133633452.271492</c:v>
                </c:pt>
                <c:pt idx="11635">
                  <c:v>133626185.152008</c:v>
                </c:pt>
                <c:pt idx="11636">
                  <c:v>133618596.82064098</c:v>
                </c:pt>
                <c:pt idx="11637">
                  <c:v>133610687.24635501</c:v>
                </c:pt>
                <c:pt idx="11638">
                  <c:v>133602456.396795</c:v>
                </c:pt>
                <c:pt idx="11639">
                  <c:v>133593904.23828602</c:v>
                </c:pt>
                <c:pt idx="11640">
                  <c:v>133585030.73583399</c:v>
                </c:pt>
                <c:pt idx="11641">
                  <c:v>133575835.85312298</c:v>
                </c:pt>
                <c:pt idx="11642">
                  <c:v>133566319.552517</c:v>
                </c:pt>
                <c:pt idx="11643">
                  <c:v>133556481.795055</c:v>
                </c:pt>
                <c:pt idx="11644">
                  <c:v>133546322.54045501</c:v>
                </c:pt>
                <c:pt idx="11645">
                  <c:v>133535841.74710701</c:v>
                </c:pt>
                <c:pt idx="11646">
                  <c:v>133525039.37208</c:v>
                </c:pt>
                <c:pt idx="11647">
                  <c:v>133513915.37111399</c:v>
                </c:pt>
                <c:pt idx="11648">
                  <c:v>133502469.69862299</c:v>
                </c:pt>
                <c:pt idx="11649">
                  <c:v>133490702.30769201</c:v>
                </c:pt>
                <c:pt idx="11650">
                  <c:v>133478613.150077</c:v>
                </c:pt>
                <c:pt idx="11651">
                  <c:v>133466202.17620198</c:v>
                </c:pt>
                <c:pt idx="11652">
                  <c:v>133453469.335163</c:v>
                </c:pt>
                <c:pt idx="11653">
                  <c:v>133440414.57471898</c:v>
                </c:pt>
                <c:pt idx="11654">
                  <c:v>133427037.84129801</c:v>
                </c:pt>
                <c:pt idx="11655">
                  <c:v>133413339.07999298</c:v>
                </c:pt>
                <c:pt idx="11656">
                  <c:v>133399318.23455799</c:v>
                </c:pt>
                <c:pt idx="11657">
                  <c:v>133384975.24741201</c:v>
                </c:pt>
                <c:pt idx="11658">
                  <c:v>133370310.059635</c:v>
                </c:pt>
                <c:pt idx="11659">
                  <c:v>133355322.610964</c:v>
                </c:pt>
                <c:pt idx="11660">
                  <c:v>133340012.839798</c:v>
                </c:pt>
                <c:pt idx="11661">
                  <c:v>133324380.683191</c:v>
                </c:pt>
                <c:pt idx="11662">
                  <c:v>133308426.07685098</c:v>
                </c:pt>
                <c:pt idx="11663">
                  <c:v>133292148.955145</c:v>
                </c:pt>
                <c:pt idx="11664">
                  <c:v>133275549.25108701</c:v>
                </c:pt>
                <c:pt idx="11665">
                  <c:v>133258626.896346</c:v>
                </c:pt>
                <c:pt idx="11666">
                  <c:v>133241381.82123998</c:v>
                </c:pt>
                <c:pt idx="11667">
                  <c:v>133223813.95473199</c:v>
                </c:pt>
                <c:pt idx="11668">
                  <c:v>133205923.224435</c:v>
                </c:pt>
                <c:pt idx="11669">
                  <c:v>133187709.556605</c:v>
                </c:pt>
                <c:pt idx="11670">
                  <c:v>133169172.87613998</c:v>
                </c:pt>
                <c:pt idx="11671">
                  <c:v>133150313.10658298</c:v>
                </c:pt>
                <c:pt idx="11672">
                  <c:v>133131130.17011099</c:v>
                </c:pt>
                <c:pt idx="11673">
                  <c:v>133111623.98754399</c:v>
                </c:pt>
                <c:pt idx="11674">
                  <c:v>133091794.47833602</c:v>
                </c:pt>
                <c:pt idx="11675">
                  <c:v>133071641.560574</c:v>
                </c:pt>
                <c:pt idx="11676">
                  <c:v>133051165.150979</c:v>
                </c:pt>
                <c:pt idx="11677">
                  <c:v>133030365.16489999</c:v>
                </c:pt>
                <c:pt idx="11678">
                  <c:v>133009241.51631902</c:v>
                </c:pt>
                <c:pt idx="11679">
                  <c:v>132987794.11783898</c:v>
                </c:pt>
                <c:pt idx="11680">
                  <c:v>132966022.88069101</c:v>
                </c:pt>
                <c:pt idx="11681">
                  <c:v>132943927.714727</c:v>
                </c:pt>
                <c:pt idx="11682">
                  <c:v>132921508.528421</c:v>
                </c:pt>
                <c:pt idx="11683">
                  <c:v>132898765.228862</c:v>
                </c:pt>
                <c:pt idx="11684">
                  <c:v>132875697.72175901</c:v>
                </c:pt>
                <c:pt idx="11685">
                  <c:v>132852305.91143201</c:v>
                </c:pt>
                <c:pt idx="11686">
                  <c:v>132828589.70081502</c:v>
                </c:pt>
                <c:pt idx="11687">
                  <c:v>132804548.99144901</c:v>
                </c:pt>
                <c:pt idx="11688">
                  <c:v>132780183.68348502</c:v>
                </c:pt>
                <c:pt idx="11689">
                  <c:v>132755493.67567599</c:v>
                </c:pt>
                <c:pt idx="11690">
                  <c:v>132730478.86538</c:v>
                </c:pt>
                <c:pt idx="11691">
                  <c:v>132705139.148555</c:v>
                </c:pt>
                <c:pt idx="11692">
                  <c:v>132679474.41975601</c:v>
                </c:pt>
                <c:pt idx="11693">
                  <c:v>132653484.57213299</c:v>
                </c:pt>
                <c:pt idx="11694">
                  <c:v>132627169.49743001</c:v>
                </c:pt>
                <c:pt idx="11695">
                  <c:v>132600529.08598198</c:v>
                </c:pt>
                <c:pt idx="11696">
                  <c:v>132573563.22670898</c:v>
                </c:pt>
                <c:pt idx="11697">
                  <c:v>132546271.807119</c:v>
                </c:pt>
                <c:pt idx="11698">
                  <c:v>132518654.71330301</c:v>
                </c:pt>
                <c:pt idx="11699">
                  <c:v>132490711.82992898</c:v>
                </c:pt>
                <c:pt idx="11700">
                  <c:v>132462443.04024599</c:v>
                </c:pt>
                <c:pt idx="11701">
                  <c:v>132433848.22607498</c:v>
                </c:pt>
                <c:pt idx="11702">
                  <c:v>132404927.267809</c:v>
                </c:pt>
                <c:pt idx="11703">
                  <c:v>132375680.044411</c:v>
                </c:pt>
                <c:pt idx="11704">
                  <c:v>132346106.43341102</c:v>
                </c:pt>
                <c:pt idx="11705">
                  <c:v>132316206.310902</c:v>
                </c:pt>
                <c:pt idx="11706">
                  <c:v>132285979.551535</c:v>
                </c:pt>
                <c:pt idx="11707">
                  <c:v>132255426.02852099</c:v>
                </c:pt>
                <c:pt idx="11708">
                  <c:v>132224545.613626</c:v>
                </c:pt>
                <c:pt idx="11709">
                  <c:v>132193338.177166</c:v>
                </c:pt>
                <c:pt idx="11710">
                  <c:v>132161803.58800502</c:v>
                </c:pt>
                <c:pt idx="11711">
                  <c:v>132129941.71355602</c:v>
                </c:pt>
                <c:pt idx="11712">
                  <c:v>132097752.41977002</c:v>
                </c:pt>
                <c:pt idx="11713">
                  <c:v>132065235.57113898</c:v>
                </c:pt>
                <c:pt idx="11714">
                  <c:v>132032391.030692</c:v>
                </c:pt>
                <c:pt idx="11715">
                  <c:v>131999218.65999</c:v>
                </c:pt>
                <c:pt idx="11716">
                  <c:v>131965718.319122</c:v>
                </c:pt>
                <c:pt idx="11717">
                  <c:v>131931889.86670399</c:v>
                </c:pt>
                <c:pt idx="11718">
                  <c:v>131897733.159877</c:v>
                </c:pt>
                <c:pt idx="11719">
                  <c:v>131863248.054297</c:v>
                </c:pt>
                <c:pt idx="11720">
                  <c:v>131828434.40414098</c:v>
                </c:pt>
                <c:pt idx="11721">
                  <c:v>131793292.062093</c:v>
                </c:pt>
                <c:pt idx="11722">
                  <c:v>131757820.87935199</c:v>
                </c:pt>
                <c:pt idx="11723">
                  <c:v>131722020.705617</c:v>
                </c:pt>
                <c:pt idx="11724">
                  <c:v>131685891.389093</c:v>
                </c:pt>
                <c:pt idx="11725">
                  <c:v>131649432.77648</c:v>
                </c:pt>
                <c:pt idx="11726">
                  <c:v>131612644.71297503</c:v>
                </c:pt>
                <c:pt idx="11727">
                  <c:v>131575527.04226401</c:v>
                </c:pt>
                <c:pt idx="11728">
                  <c:v>131538079.60652196</c:v>
                </c:pt>
                <c:pt idx="11729">
                  <c:v>131500302.24640602</c:v>
                </c:pt>
                <c:pt idx="11730">
                  <c:v>131462194.80105299</c:v>
                </c:pt>
                <c:pt idx="11731">
                  <c:v>131423757.10807498</c:v>
                </c:pt>
                <c:pt idx="11732">
                  <c:v>131384989.003556</c:v>
                </c:pt>
                <c:pt idx="11733">
                  <c:v>131345890.32204901</c:v>
                </c:pt>
                <c:pt idx="11734">
                  <c:v>131306460.896569</c:v>
                </c:pt>
                <c:pt idx="11735">
                  <c:v>131266700.55859299</c:v>
                </c:pt>
                <c:pt idx="11736">
                  <c:v>131226609.13804901</c:v>
                </c:pt>
                <c:pt idx="11737">
                  <c:v>131186186.46332301</c:v>
                </c:pt>
                <c:pt idx="11738">
                  <c:v>131145432.36124298</c:v>
                </c:pt>
                <c:pt idx="11739">
                  <c:v>131104346.65708299</c:v>
                </c:pt>
                <c:pt idx="11740">
                  <c:v>131062929.17455497</c:v>
                </c:pt>
                <c:pt idx="11741">
                  <c:v>131021179.735805</c:v>
                </c:pt>
                <c:pt idx="11742">
                  <c:v>130979098.161412</c:v>
                </c:pt>
                <c:pt idx="11743">
                  <c:v>130936684.27037601</c:v>
                </c:pt>
                <c:pt idx="11744">
                  <c:v>130893937.88012299</c:v>
                </c:pt>
                <c:pt idx="11745">
                  <c:v>130850858.80649501</c:v>
                </c:pt>
                <c:pt idx="11746">
                  <c:v>130807446.86374401</c:v>
                </c:pt>
                <c:pt idx="11747">
                  <c:v>130763701.86453299</c:v>
                </c:pt>
                <c:pt idx="11748">
                  <c:v>130719623.61992602</c:v>
                </c:pt>
                <c:pt idx="11749">
                  <c:v>130675211.93938804</c:v>
                </c:pt>
                <c:pt idx="11750">
                  <c:v>130630466.630775</c:v>
                </c:pt>
                <c:pt idx="11751">
                  <c:v>130585387.50033498</c:v>
                </c:pt>
                <c:pt idx="11752">
                  <c:v>130539974.352698</c:v>
                </c:pt>
                <c:pt idx="11753">
                  <c:v>130494226.99087504</c:v>
                </c:pt>
                <c:pt idx="11754">
                  <c:v>130448145.216252</c:v>
                </c:pt>
                <c:pt idx="11755">
                  <c:v>130401728.82858399</c:v>
                </c:pt>
                <c:pt idx="11756">
                  <c:v>130354977.62598999</c:v>
                </c:pt>
                <c:pt idx="11757">
                  <c:v>130307891.40495101</c:v>
                </c:pt>
                <c:pt idx="11758">
                  <c:v>130260469.96029902</c:v>
                </c:pt>
                <c:pt idx="11759">
                  <c:v>130212713.085219</c:v>
                </c:pt>
                <c:pt idx="11760">
                  <c:v>130164620.57123898</c:v>
                </c:pt>
                <c:pt idx="11761">
                  <c:v>130116192.20822601</c:v>
                </c:pt>
                <c:pt idx="11762">
                  <c:v>130067427.78438</c:v>
                </c:pt>
                <c:pt idx="11763">
                  <c:v>130018327.08623098</c:v>
                </c:pt>
                <c:pt idx="11764">
                  <c:v>129968889.89863199</c:v>
                </c:pt>
                <c:pt idx="11765">
                  <c:v>129919116.00475198</c:v>
                </c:pt>
                <c:pt idx="11766">
                  <c:v>129869005.18607399</c:v>
                </c:pt>
                <c:pt idx="11767">
                  <c:v>129818557.22238702</c:v>
                </c:pt>
                <c:pt idx="11768">
                  <c:v>129767771.891781</c:v>
                </c:pt>
                <c:pt idx="11769">
                  <c:v>129716648.97064099</c:v>
                </c:pt>
                <c:pt idx="11770">
                  <c:v>129665188.233643</c:v>
                </c:pt>
                <c:pt idx="11771">
                  <c:v>129613389.45374498</c:v>
                </c:pt>
                <c:pt idx="11772">
                  <c:v>129561252.40218604</c:v>
                </c:pt>
                <c:pt idx="11773">
                  <c:v>129508776.84847401</c:v>
                </c:pt>
                <c:pt idx="11774">
                  <c:v>129455962.56038602</c:v>
                </c:pt>
                <c:pt idx="11775">
                  <c:v>129402809.303959</c:v>
                </c:pt>
                <c:pt idx="11776">
                  <c:v>129349316.84348401</c:v>
                </c:pt>
                <c:pt idx="11777">
                  <c:v>129295484.94150001</c:v>
                </c:pt>
                <c:pt idx="11778">
                  <c:v>129241313.35879</c:v>
                </c:pt>
                <c:pt idx="11779">
                  <c:v>129186801.85437</c:v>
                </c:pt>
                <c:pt idx="11780">
                  <c:v>129131950.18549</c:v>
                </c:pt>
                <c:pt idx="11781">
                  <c:v>129076758.10761999</c:v>
                </c:pt>
                <c:pt idx="11782">
                  <c:v>129021225.37444799</c:v>
                </c:pt>
                <c:pt idx="11783">
                  <c:v>128965351.73787601</c:v>
                </c:pt>
                <c:pt idx="11784">
                  <c:v>128909136.94800402</c:v>
                </c:pt>
                <c:pt idx="11785">
                  <c:v>128852580.75313599</c:v>
                </c:pt>
                <c:pt idx="11786">
                  <c:v>128795682.899764</c:v>
                </c:pt>
                <c:pt idx="11787">
                  <c:v>128738443.132566</c:v>
                </c:pt>
                <c:pt idx="11788">
                  <c:v>128680861.194396</c:v>
                </c:pt>
                <c:pt idx="11789">
                  <c:v>128622936.826281</c:v>
                </c:pt>
                <c:pt idx="11790">
                  <c:v>128564669.76741099</c:v>
                </c:pt>
                <c:pt idx="11791">
                  <c:v>128506059.75513399</c:v>
                </c:pt>
                <c:pt idx="11792">
                  <c:v>128447106.52494898</c:v>
                </c:pt>
                <c:pt idx="11793">
                  <c:v>128387809.81049801</c:v>
                </c:pt>
                <c:pt idx="11794">
                  <c:v>128328169.343558</c:v>
                </c:pt>
                <c:pt idx="11795">
                  <c:v>128268184.85403799</c:v>
                </c:pt>
                <c:pt idx="11796">
                  <c:v>128207856.06996502</c:v>
                </c:pt>
                <c:pt idx="11797">
                  <c:v>128147182.71748503</c:v>
                </c:pt>
                <c:pt idx="11798">
                  <c:v>128086164.52084999</c:v>
                </c:pt>
                <c:pt idx="11799">
                  <c:v>128024801.20241001</c:v>
                </c:pt>
                <c:pt idx="11800">
                  <c:v>127963092.482611</c:v>
                </c:pt>
                <c:pt idx="11801">
                  <c:v>127901038.079981</c:v>
                </c:pt>
                <c:pt idx="11802">
                  <c:v>127838637.71112601</c:v>
                </c:pt>
                <c:pt idx="11803">
                  <c:v>127775891.09072401</c:v>
                </c:pt>
                <c:pt idx="11804">
                  <c:v>127712797.931513</c:v>
                </c:pt>
                <c:pt idx="11805">
                  <c:v>127649357.94428602</c:v>
                </c:pt>
                <c:pt idx="11806">
                  <c:v>127585570.837881</c:v>
                </c:pt>
                <c:pt idx="11807">
                  <c:v>127521436.31917702</c:v>
                </c:pt>
                <c:pt idx="11808">
                  <c:v>127456954.09308201</c:v>
                </c:pt>
                <c:pt idx="11809">
                  <c:v>127392123.862526</c:v>
                </c:pt>
                <c:pt idx="11810">
                  <c:v>127326945.32845399</c:v>
                </c:pt>
                <c:pt idx="11811">
                  <c:v>127261418.189816</c:v>
                </c:pt>
                <c:pt idx="11812">
                  <c:v>127195542.143562</c:v>
                </c:pt>
                <c:pt idx="11813">
                  <c:v>127129316.88462798</c:v>
                </c:pt>
                <c:pt idx="11814">
                  <c:v>127062742.10593396</c:v>
                </c:pt>
                <c:pt idx="11815">
                  <c:v>126995817.49837004</c:v>
                </c:pt>
                <c:pt idx="11816">
                  <c:v>126928542.750793</c:v>
                </c:pt>
                <c:pt idx="11817">
                  <c:v>126860917.55001201</c:v>
                </c:pt>
                <c:pt idx="11818">
                  <c:v>126792941.58078298</c:v>
                </c:pt>
                <c:pt idx="11819">
                  <c:v>126724614.52580199</c:v>
                </c:pt>
                <c:pt idx="11820">
                  <c:v>126655936.06569</c:v>
                </c:pt>
                <c:pt idx="11821">
                  <c:v>126586905.87899098</c:v>
                </c:pt>
                <c:pt idx="11822">
                  <c:v>126517523.642158</c:v>
                </c:pt>
                <c:pt idx="11823">
                  <c:v>126447789.02954701</c:v>
                </c:pt>
                <c:pt idx="11824">
                  <c:v>126377701.71340302</c:v>
                </c:pt>
                <c:pt idx="11825">
                  <c:v>126307261.36386001</c:v>
                </c:pt>
                <c:pt idx="11826">
                  <c:v>126236467.648919</c:v>
                </c:pt>
                <c:pt idx="11827">
                  <c:v>126165320.234451</c:v>
                </c:pt>
                <c:pt idx="11828">
                  <c:v>126093818.784178</c:v>
                </c:pt>
                <c:pt idx="11829">
                  <c:v>126021962.95966899</c:v>
                </c:pt>
                <c:pt idx="11830">
                  <c:v>125949752.42032802</c:v>
                </c:pt>
                <c:pt idx="11831">
                  <c:v>125877186.823384</c:v>
                </c:pt>
                <c:pt idx="11832">
                  <c:v>125804265.823884</c:v>
                </c:pt>
                <c:pt idx="11833">
                  <c:v>125730989.07467701</c:v>
                </c:pt>
                <c:pt idx="11834">
                  <c:v>125657356.226411</c:v>
                </c:pt>
                <c:pt idx="11835">
                  <c:v>125583366.92751898</c:v>
                </c:pt>
                <c:pt idx="11836">
                  <c:v>125509020.82420899</c:v>
                </c:pt>
                <c:pt idx="11837">
                  <c:v>125434317.560454</c:v>
                </c:pt>
                <c:pt idx="11838">
                  <c:v>125359256.77798298</c:v>
                </c:pt>
                <c:pt idx="11839">
                  <c:v>125283838.11626701</c:v>
                </c:pt>
                <c:pt idx="11840">
                  <c:v>125208061.212512</c:v>
                </c:pt>
                <c:pt idx="11841">
                  <c:v>125131925.701648</c:v>
                </c:pt>
                <c:pt idx="11842">
                  <c:v>125055431.21631601</c:v>
                </c:pt>
                <c:pt idx="11843">
                  <c:v>124978577.38685898</c:v>
                </c:pt>
                <c:pt idx="11844">
                  <c:v>124901363.84130901</c:v>
                </c:pt>
                <c:pt idx="11845">
                  <c:v>124823790.20537899</c:v>
                </c:pt>
                <c:pt idx="11846">
                  <c:v>124745856.10245</c:v>
                </c:pt>
                <c:pt idx="11847">
                  <c:v>124667561.15355898</c:v>
                </c:pt>
                <c:pt idx="11848">
                  <c:v>124588904.97739002</c:v>
                </c:pt>
                <c:pt idx="11849">
                  <c:v>124509887.19025998</c:v>
                </c:pt>
                <c:pt idx="11850">
                  <c:v>124430507.40610902</c:v>
                </c:pt>
                <c:pt idx="11851">
                  <c:v>124350765.23649001</c:v>
                </c:pt>
                <c:pt idx="11852">
                  <c:v>124270660.29055201</c:v>
                </c:pt>
                <c:pt idx="11853">
                  <c:v>124190192.17503297</c:v>
                </c:pt>
                <c:pt idx="11854">
                  <c:v>124109360.494247</c:v>
                </c:pt>
                <c:pt idx="11855">
                  <c:v>124028164.850071</c:v>
                </c:pt>
                <c:pt idx="11856">
                  <c:v>123946604.841933</c:v>
                </c:pt>
                <c:pt idx="11857">
                  <c:v>123864680.066799</c:v>
                </c:pt>
                <c:pt idx="11858">
                  <c:v>123782390.119164</c:v>
                </c:pt>
                <c:pt idx="11859">
                  <c:v>123699734.59103602</c:v>
                </c:pt>
                <c:pt idx="11860">
                  <c:v>123616713.07192399</c:v>
                </c:pt>
                <c:pt idx="11861">
                  <c:v>123533325.148826</c:v>
                </c:pt>
                <c:pt idx="11862">
                  <c:v>123449570.40621601</c:v>
                </c:pt>
                <c:pt idx="11863">
                  <c:v>123365448.42603301</c:v>
                </c:pt>
                <c:pt idx="11864">
                  <c:v>123280958.787663</c:v>
                </c:pt>
                <c:pt idx="11865">
                  <c:v>123196101.06793</c:v>
                </c:pt>
                <c:pt idx="11866">
                  <c:v>123110874.84108302</c:v>
                </c:pt>
                <c:pt idx="11867">
                  <c:v>123025279.67877901</c:v>
                </c:pt>
                <c:pt idx="11868">
                  <c:v>122939315.15007401</c:v>
                </c:pt>
                <c:pt idx="11869">
                  <c:v>122852980.821404</c:v>
                </c:pt>
                <c:pt idx="11870">
                  <c:v>122766276.256577</c:v>
                </c:pt>
                <c:pt idx="11871">
                  <c:v>122679201.016757</c:v>
                </c:pt>
                <c:pt idx="11872">
                  <c:v>122591754.660445</c:v>
                </c:pt>
                <c:pt idx="11873">
                  <c:v>122503936.74347404</c:v>
                </c:pt>
                <c:pt idx="11874">
                  <c:v>122415746.81898899</c:v>
                </c:pt>
                <c:pt idx="11875">
                  <c:v>122327184.43743099</c:v>
                </c:pt>
                <c:pt idx="11876">
                  <c:v>122238249.14652801</c:v>
                </c:pt>
                <c:pt idx="11877">
                  <c:v>122148940.49127701</c:v>
                </c:pt>
                <c:pt idx="11878">
                  <c:v>122059258.01392999</c:v>
                </c:pt>
                <c:pt idx="11879">
                  <c:v>121969201.25397602</c:v>
                </c:pt>
                <c:pt idx="11880">
                  <c:v>121878769.748134</c:v>
                </c:pt>
                <c:pt idx="11881">
                  <c:v>121787963.03032802</c:v>
                </c:pt>
                <c:pt idx="11882">
                  <c:v>121696780.63168</c:v>
                </c:pt>
                <c:pt idx="11883">
                  <c:v>121605222.08048701</c:v>
                </c:pt>
                <c:pt idx="11884">
                  <c:v>121513286.90221302</c:v>
                </c:pt>
                <c:pt idx="11885">
                  <c:v>121420974.61946802</c:v>
                </c:pt>
                <c:pt idx="11886">
                  <c:v>121328284.751994</c:v>
                </c:pt>
                <c:pt idx="11887">
                  <c:v>121235216.81664999</c:v>
                </c:pt>
                <c:pt idx="11888">
                  <c:v>121141770.327392</c:v>
                </c:pt>
                <c:pt idx="11889">
                  <c:v>121047944.79526199</c:v>
                </c:pt>
                <c:pt idx="11890">
                  <c:v>120953739.72836702</c:v>
                </c:pt>
                <c:pt idx="11891">
                  <c:v>120859154.63186498</c:v>
                </c:pt>
                <c:pt idx="11892">
                  <c:v>120764189.00794898</c:v>
                </c:pt>
                <c:pt idx="11893">
                  <c:v>120668842.35582799</c:v>
                </c:pt>
                <c:pt idx="11894">
                  <c:v>120573114.17170899</c:v>
                </c:pt>
                <c:pt idx="11895">
                  <c:v>120477003.94878399</c:v>
                </c:pt>
                <c:pt idx="11896">
                  <c:v>120380511.17720899</c:v>
                </c:pt>
                <c:pt idx="11897">
                  <c:v>120283635.34408602</c:v>
                </c:pt>
                <c:pt idx="11898">
                  <c:v>120186375.93345001</c:v>
                </c:pt>
                <c:pt idx="11899">
                  <c:v>120088732.426247</c:v>
                </c:pt>
                <c:pt idx="11900">
                  <c:v>119990704.30031602</c:v>
                </c:pt>
                <c:pt idx="11901">
                  <c:v>119892291.03037402</c:v>
                </c:pt>
                <c:pt idx="11902">
                  <c:v>119793492.08799398</c:v>
                </c:pt>
                <c:pt idx="11903">
                  <c:v>119694306.94158901</c:v>
                </c:pt>
                <c:pt idx="11904">
                  <c:v>119594735.056393</c:v>
                </c:pt>
                <c:pt idx="11905">
                  <c:v>119494775.89444098</c:v>
                </c:pt>
                <c:pt idx="11906">
                  <c:v>119394428.91455001</c:v>
                </c:pt>
                <c:pt idx="11907">
                  <c:v>119293693.572302</c:v>
                </c:pt>
                <c:pt idx="11908">
                  <c:v>119192569.32002199</c:v>
                </c:pt>
                <c:pt idx="11909">
                  <c:v>119091055.60676098</c:v>
                </c:pt>
                <c:pt idx="11910">
                  <c:v>118989151.87827398</c:v>
                </c:pt>
                <c:pt idx="11911">
                  <c:v>118886857.57700001</c:v>
                </c:pt>
                <c:pt idx="11912">
                  <c:v>118784172.14204398</c:v>
                </c:pt>
                <c:pt idx="11913">
                  <c:v>118681095.009156</c:v>
                </c:pt>
                <c:pt idx="11914">
                  <c:v>118577625.61071098</c:v>
                </c:pt>
                <c:pt idx="11915">
                  <c:v>118473763.37568396</c:v>
                </c:pt>
                <c:pt idx="11916">
                  <c:v>118369507.729637</c:v>
                </c:pt>
                <c:pt idx="11917">
                  <c:v>118264858.09469</c:v>
                </c:pt>
                <c:pt idx="11918">
                  <c:v>118159813.889507</c:v>
                </c:pt>
                <c:pt idx="11919">
                  <c:v>118054374.52926701</c:v>
                </c:pt>
                <c:pt idx="11920">
                  <c:v>117948539.42564999</c:v>
                </c:pt>
                <c:pt idx="11921">
                  <c:v>117842307.986809</c:v>
                </c:pt>
                <c:pt idx="11922">
                  <c:v>117735679.61735198</c:v>
                </c:pt>
                <c:pt idx="11923">
                  <c:v>117628653.71831602</c:v>
                </c:pt>
                <c:pt idx="11924">
                  <c:v>117521229.68714999</c:v>
                </c:pt>
                <c:pt idx="11925">
                  <c:v>117413406.91768701</c:v>
                </c:pt>
                <c:pt idx="11926">
                  <c:v>117305184.80012301</c:v>
                </c:pt>
                <c:pt idx="11927">
                  <c:v>117196562.720994</c:v>
                </c:pt>
                <c:pt idx="11928">
                  <c:v>117087540.063154</c:v>
                </c:pt>
                <c:pt idx="11929">
                  <c:v>116978116.20574901</c:v>
                </c:pt>
                <c:pt idx="11930">
                  <c:v>116868290.524196</c:v>
                </c:pt>
                <c:pt idx="11931">
                  <c:v>116758062.39015399</c:v>
                </c:pt>
                <c:pt idx="11932">
                  <c:v>116647431.17150699</c:v>
                </c:pt>
                <c:pt idx="11933">
                  <c:v>116536396.232334</c:v>
                </c:pt>
                <c:pt idx="11934">
                  <c:v>116424956.93288399</c:v>
                </c:pt>
                <c:pt idx="11935">
                  <c:v>116313112.62955798</c:v>
                </c:pt>
                <c:pt idx="11936">
                  <c:v>116200862.67487296</c:v>
                </c:pt>
                <c:pt idx="11937">
                  <c:v>116088206.41744702</c:v>
                </c:pt>
                <c:pt idx="11938">
                  <c:v>115975143.20196602</c:v>
                </c:pt>
                <c:pt idx="11939">
                  <c:v>115861672.36916302</c:v>
                </c:pt>
                <c:pt idx="11940">
                  <c:v>115747793.255788</c:v>
                </c:pt>
                <c:pt idx="11941">
                  <c:v>115633505.19458298</c:v>
                </c:pt>
                <c:pt idx="11942">
                  <c:v>115518807.514258</c:v>
                </c:pt>
                <c:pt idx="11943">
                  <c:v>115403699.539459</c:v>
                </c:pt>
                <c:pt idx="11944">
                  <c:v>115288180.59074399</c:v>
                </c:pt>
                <c:pt idx="11945">
                  <c:v>115172249.98455699</c:v>
                </c:pt>
                <c:pt idx="11946">
                  <c:v>115055907.03319402</c:v>
                </c:pt>
                <c:pt idx="11947">
                  <c:v>114939151.04478398</c:v>
                </c:pt>
                <c:pt idx="11948">
                  <c:v>114821981.32325301</c:v>
                </c:pt>
                <c:pt idx="11949">
                  <c:v>114704397.16829802</c:v>
                </c:pt>
                <c:pt idx="11950">
                  <c:v>114586397.875361</c:v>
                </c:pt>
                <c:pt idx="11951">
                  <c:v>114467982.73559399</c:v>
                </c:pt>
                <c:pt idx="11952">
                  <c:v>114349151.035835</c:v>
                </c:pt>
                <c:pt idx="11953">
                  <c:v>114229902.058578</c:v>
                </c:pt>
                <c:pt idx="11954">
                  <c:v>114110235.081936</c:v>
                </c:pt>
                <c:pt idx="11955">
                  <c:v>113990149.37962198</c:v>
                </c:pt>
                <c:pt idx="11956">
                  <c:v>113869644.220907</c:v>
                </c:pt>
                <c:pt idx="11957">
                  <c:v>113748718.87059699</c:v>
                </c:pt>
                <c:pt idx="11958">
                  <c:v>113627372.588998</c:v>
                </c:pt>
                <c:pt idx="11959">
                  <c:v>113505604.631887</c:v>
                </c:pt>
                <c:pt idx="11960">
                  <c:v>113383414.25047702</c:v>
                </c:pt>
                <c:pt idx="11961">
                  <c:v>113260800.69138801</c:v>
                </c:pt>
                <c:pt idx="11962">
                  <c:v>113137763.19661199</c:v>
                </c:pt>
                <c:pt idx="11963">
                  <c:v>113014301.00348002</c:v>
                </c:pt>
                <c:pt idx="11964">
                  <c:v>112890413.34463398</c:v>
                </c:pt>
                <c:pt idx="11965">
                  <c:v>112766099.44798401</c:v>
                </c:pt>
                <c:pt idx="11966">
                  <c:v>112641358.53668401</c:v>
                </c:pt>
                <c:pt idx="11967">
                  <c:v>112516189.82909</c:v>
                </c:pt>
                <c:pt idx="11968">
                  <c:v>112390592.53873201</c:v>
                </c:pt>
                <c:pt idx="11969">
                  <c:v>112264565.87427399</c:v>
                </c:pt>
                <c:pt idx="11970">
                  <c:v>112138109.03948002</c:v>
                </c:pt>
                <c:pt idx="11971">
                  <c:v>112011221.23318201</c:v>
                </c:pt>
                <c:pt idx="11972">
                  <c:v>111883901.64923802</c:v>
                </c:pt>
                <c:pt idx="11973">
                  <c:v>111756149.47649902</c:v>
                </c:pt>
                <c:pt idx="11974">
                  <c:v>111627963.898773</c:v>
                </c:pt>
                <c:pt idx="11975">
                  <c:v>111499344.094787</c:v>
                </c:pt>
                <c:pt idx="11976">
                  <c:v>111370289.238148</c:v>
                </c:pt>
                <c:pt idx="11977">
                  <c:v>111240798.49730802</c:v>
                </c:pt>
                <c:pt idx="11978">
                  <c:v>111110871.03552198</c:v>
                </c:pt>
                <c:pt idx="11979">
                  <c:v>110980506.010814</c:v>
                </c:pt>
                <c:pt idx="11980">
                  <c:v>110849702.57593198</c:v>
                </c:pt>
                <c:pt idx="11981">
                  <c:v>110718459.878315</c:v>
                </c:pt>
                <c:pt idx="11982">
                  <c:v>110586777.060048</c:v>
                </c:pt>
                <c:pt idx="11983">
                  <c:v>110454653.25782301</c:v>
                </c:pt>
                <c:pt idx="11984">
                  <c:v>110322087.602899</c:v>
                </c:pt>
                <c:pt idx="11985">
                  <c:v>110189079.221063</c:v>
                </c:pt>
                <c:pt idx="11986">
                  <c:v>110055627.232581</c:v>
                </c:pt>
                <c:pt idx="11987">
                  <c:v>109921730.75216602</c:v>
                </c:pt>
                <c:pt idx="11988">
                  <c:v>109787388.888926</c:v>
                </c:pt>
                <c:pt idx="11989">
                  <c:v>109652600.74632601</c:v>
                </c:pt>
                <c:pt idx="11990">
                  <c:v>109517365.42214498</c:v>
                </c:pt>
                <c:pt idx="11991">
                  <c:v>109381682.008431</c:v>
                </c:pt>
                <c:pt idx="11992">
                  <c:v>109245549.591454</c:v>
                </c:pt>
                <c:pt idx="11993">
                  <c:v>109108967.25166501</c:v>
                </c:pt>
                <c:pt idx="11994">
                  <c:v>108971934.063649</c:v>
                </c:pt>
                <c:pt idx="11995">
                  <c:v>108834449.09607902</c:v>
                </c:pt>
                <c:pt idx="11996">
                  <c:v>108696511.41167101</c:v>
                </c:pt>
                <c:pt idx="11997">
                  <c:v>108558120.06713298</c:v>
                </c:pt>
                <c:pt idx="11998">
                  <c:v>108419274.113124</c:v>
                </c:pt>
                <c:pt idx="11999">
                  <c:v>108279972.5942</c:v>
                </c:pt>
                <c:pt idx="12000">
                  <c:v>108140214.54877001</c:v>
                </c:pt>
                <c:pt idx="12001">
                  <c:v>107999999.00904401</c:v>
                </c:pt>
                <c:pt idx="12002">
                  <c:v>107859325.00098699</c:v>
                </c:pt>
                <c:pt idx="12003">
                  <c:v>107718191.544264</c:v>
                </c:pt>
                <c:pt idx="12004">
                  <c:v>107576597.65219398</c:v>
                </c:pt>
                <c:pt idx="12005">
                  <c:v>107434542.331697</c:v>
                </c:pt>
                <c:pt idx="12006">
                  <c:v>107292024.58324</c:v>
                </c:pt>
                <c:pt idx="12007">
                  <c:v>107149043.40079002</c:v>
                </c:pt>
                <c:pt idx="12008">
                  <c:v>107005597.77175701</c:v>
                </c:pt>
                <c:pt idx="12009">
                  <c:v>106861686.67693996</c:v>
                </c:pt>
                <c:pt idx="12010">
                  <c:v>106717309.09047802</c:v>
                </c:pt>
                <c:pt idx="12011">
                  <c:v>106572463.97978702</c:v>
                </c:pt>
                <c:pt idx="12012">
                  <c:v>106427150.30551396</c:v>
                </c:pt>
                <c:pt idx="12013">
                  <c:v>106281367.02147302</c:v>
                </c:pt>
                <c:pt idx="12014">
                  <c:v>106135113.07459499</c:v>
                </c:pt>
                <c:pt idx="12015">
                  <c:v>105988387.40486601</c:v>
                </c:pt>
                <c:pt idx="12016">
                  <c:v>105841188.94527102</c:v>
                </c:pt>
                <c:pt idx="12017">
                  <c:v>105693516.62173501</c:v>
                </c:pt>
                <c:pt idx="12018">
                  <c:v>105545369.35306601</c:v>
                </c:pt>
                <c:pt idx="12019">
                  <c:v>105396746.05089</c:v>
                </c:pt>
                <c:pt idx="12020">
                  <c:v>105247645.619597</c:v>
                </c:pt>
                <c:pt idx="12021">
                  <c:v>105098066.956274</c:v>
                </c:pt>
                <c:pt idx="12022">
                  <c:v>104948008.950647</c:v>
                </c:pt>
                <c:pt idx="12023">
                  <c:v>104797470.485015</c:v>
                </c:pt>
                <c:pt idx="12024">
                  <c:v>104646450.43419002</c:v>
                </c:pt>
                <c:pt idx="12025">
                  <c:v>104494947.665429</c:v>
                </c:pt>
                <c:pt idx="12026">
                  <c:v>104342961.03837503</c:v>
                </c:pt>
                <c:pt idx="12027">
                  <c:v>104190489.404983</c:v>
                </c:pt>
                <c:pt idx="12028">
                  <c:v>104037531.60946099</c:v>
                </c:pt>
                <c:pt idx="12029">
                  <c:v>103884086.48819701</c:v>
                </c:pt>
                <c:pt idx="12030">
                  <c:v>103730152.869697</c:v>
                </c:pt>
                <c:pt idx="12031">
                  <c:v>103575729.57451099</c:v>
                </c:pt>
                <c:pt idx="12032">
                  <c:v>103420815.41516504</c:v>
                </c:pt>
                <c:pt idx="12033">
                  <c:v>103265409.196091</c:v>
                </c:pt>
                <c:pt idx="12034">
                  <c:v>103109509.713557</c:v>
                </c:pt>
                <c:pt idx="12035">
                  <c:v>102953115.75559001</c:v>
                </c:pt>
                <c:pt idx="12036">
                  <c:v>102796226.101909</c:v>
                </c:pt>
                <c:pt idx="12037">
                  <c:v>102638839.523847</c:v>
                </c:pt>
                <c:pt idx="12038">
                  <c:v>102480954.78427702</c:v>
                </c:pt>
                <c:pt idx="12039">
                  <c:v>102322570.63753799</c:v>
                </c:pt>
                <c:pt idx="12040">
                  <c:v>102163685.829356</c:v>
                </c:pt>
                <c:pt idx="12041">
                  <c:v>102004299.09676699</c:v>
                </c:pt>
                <c:pt idx="12042">
                  <c:v>101844409.16804001</c:v>
                </c:pt>
                <c:pt idx="12043">
                  <c:v>101684014.76259501</c:v>
                </c:pt>
                <c:pt idx="12044">
                  <c:v>101523114.59092602</c:v>
                </c:pt>
                <c:pt idx="12045">
                  <c:v>101361707.35451499</c:v>
                </c:pt>
                <c:pt idx="12046">
                  <c:v>101199791.74575399</c:v>
                </c:pt>
                <c:pt idx="12047">
                  <c:v>101037366.44785702</c:v>
                </c:pt>
                <c:pt idx="12048">
                  <c:v>100874430.13478199</c:v>
                </c:pt>
                <c:pt idx="12049">
                  <c:v>100710981.471138</c:v>
                </c:pt>
                <c:pt idx="12050">
                  <c:v>100547019.112102</c:v>
                </c:pt>
                <c:pt idx="12051">
                  <c:v>100382541.70333302</c:v>
                </c:pt>
                <c:pt idx="12052">
                  <c:v>100217547.88088</c:v>
                </c:pt>
                <c:pt idx="12053">
                  <c:v>100052036.271092</c:v>
                </c:pt>
                <c:pt idx="12054">
                  <c:v>99886005.490530998</c:v>
                </c:pt>
                <c:pt idx="12055">
                  <c:v>99719454.145876005</c:v>
                </c:pt>
                <c:pt idx="12056">
                  <c:v>99552380.833828002</c:v>
                </c:pt>
                <c:pt idx="12057">
                  <c:v>99384784.141021982</c:v>
                </c:pt>
                <c:pt idx="12058">
                  <c:v>99216662.643923998</c:v>
                </c:pt>
                <c:pt idx="12059">
                  <c:v>99048014.908739999</c:v>
                </c:pt>
                <c:pt idx="12060">
                  <c:v>98878839.491311997</c:v>
                </c:pt>
                <c:pt idx="12061">
                  <c:v>98709134.937022999</c:v>
                </c:pt>
                <c:pt idx="12062">
                  <c:v>98538899.780693978</c:v>
                </c:pt>
                <c:pt idx="12063">
                  <c:v>98368132.546482995</c:v>
                </c:pt>
                <c:pt idx="12064">
                  <c:v>98196831.747782007</c:v>
                </c:pt>
                <c:pt idx="12065">
                  <c:v>98024995.887108982</c:v>
                </c:pt>
                <c:pt idx="12066">
                  <c:v>97852623.456003979</c:v>
                </c:pt>
                <c:pt idx="12067">
                  <c:v>97679712.934923992</c:v>
                </c:pt>
                <c:pt idx="12068">
                  <c:v>97506262.793129995</c:v>
                </c:pt>
                <c:pt idx="12069">
                  <c:v>97332271.488576993</c:v>
                </c:pt>
                <c:pt idx="12070">
                  <c:v>97157737.467804998</c:v>
                </c:pt>
                <c:pt idx="12071">
                  <c:v>96982659.165823966</c:v>
                </c:pt>
                <c:pt idx="12072">
                  <c:v>96807035.005997002</c:v>
                </c:pt>
                <c:pt idx="12073">
                  <c:v>96630863.399929002</c:v>
                </c:pt>
                <c:pt idx="12074">
                  <c:v>96454142.747342005</c:v>
                </c:pt>
                <c:pt idx="12075">
                  <c:v>96276871.435960993</c:v>
                </c:pt>
                <c:pt idx="12076">
                  <c:v>96099047.841391996</c:v>
                </c:pt>
                <c:pt idx="12077">
                  <c:v>95920670.326996982</c:v>
                </c:pt>
                <c:pt idx="12078">
                  <c:v>95741737.243771017</c:v>
                </c:pt>
                <c:pt idx="12079">
                  <c:v>95562246.930217013</c:v>
                </c:pt>
                <c:pt idx="12080">
                  <c:v>95382197.712215021</c:v>
                </c:pt>
                <c:pt idx="12081">
                  <c:v>95201587.902895018</c:v>
                </c:pt>
                <c:pt idx="12082">
                  <c:v>95020415.802506998</c:v>
                </c:pt>
                <c:pt idx="12083">
                  <c:v>94838679.698282003</c:v>
                </c:pt>
                <c:pt idx="12084">
                  <c:v>94656377.864303991</c:v>
                </c:pt>
                <c:pt idx="12085">
                  <c:v>94473508.561369017</c:v>
                </c:pt>
                <c:pt idx="12086">
                  <c:v>94290070.03684698</c:v>
                </c:pt>
                <c:pt idx="12087">
                  <c:v>94106060.524539977</c:v>
                </c:pt>
                <c:pt idx="12088">
                  <c:v>93921478.244542986</c:v>
                </c:pt>
                <c:pt idx="12089">
                  <c:v>93736321.403097019</c:v>
                </c:pt>
                <c:pt idx="12090">
                  <c:v>93550588.192440003</c:v>
                </c:pt>
                <c:pt idx="12091">
                  <c:v>93364276.790664002</c:v>
                </c:pt>
                <c:pt idx="12092">
                  <c:v>93177385.361558989</c:v>
                </c:pt>
                <c:pt idx="12093">
                  <c:v>92989912.054458991</c:v>
                </c:pt>
                <c:pt idx="12094">
                  <c:v>92801855.004095003</c:v>
                </c:pt>
                <c:pt idx="12095">
                  <c:v>92613212.330428004</c:v>
                </c:pt>
                <c:pt idx="12096">
                  <c:v>92423982.138494998</c:v>
                </c:pt>
                <c:pt idx="12097">
                  <c:v>92234162.518243998</c:v>
                </c:pt>
                <c:pt idx="12098">
                  <c:v>92043751.544373006</c:v>
                </c:pt>
                <c:pt idx="12099">
                  <c:v>91852747.276161</c:v>
                </c:pt>
                <c:pt idx="12100">
                  <c:v>91661147.757296994</c:v>
                </c:pt>
                <c:pt idx="12101">
                  <c:v>91468951.01571399</c:v>
                </c:pt>
                <c:pt idx="12102">
                  <c:v>91276155.063409016</c:v>
                </c:pt>
                <c:pt idx="12103">
                  <c:v>91082757.896271005</c:v>
                </c:pt>
                <c:pt idx="12104">
                  <c:v>90888757.493897021</c:v>
                </c:pt>
                <c:pt idx="12105">
                  <c:v>90694151.819417015</c:v>
                </c:pt>
                <c:pt idx="12106">
                  <c:v>90498938.819300994</c:v>
                </c:pt>
                <c:pt idx="12107">
                  <c:v>90303116.423178017</c:v>
                </c:pt>
                <c:pt idx="12108">
                  <c:v>90106682.543643981</c:v>
                </c:pt>
                <c:pt idx="12109">
                  <c:v>89909635.076067999</c:v>
                </c:pt>
                <c:pt idx="12110">
                  <c:v>89711971.898397014</c:v>
                </c:pt>
                <c:pt idx="12111">
                  <c:v>89513690.870957986</c:v>
                </c:pt>
                <c:pt idx="12112">
                  <c:v>89314789.836252987</c:v>
                </c:pt>
                <c:pt idx="12113">
                  <c:v>89115266.618760005</c:v>
                </c:pt>
                <c:pt idx="12114">
                  <c:v>88915119.024716988</c:v>
                </c:pt>
                <c:pt idx="12115">
                  <c:v>88714344.841919005</c:v>
                </c:pt>
                <c:pt idx="12116">
                  <c:v>88512941.839497015</c:v>
                </c:pt>
                <c:pt idx="12117">
                  <c:v>88310907.767704979</c:v>
                </c:pt>
                <c:pt idx="12118">
                  <c:v>88108240.357694983</c:v>
                </c:pt>
                <c:pt idx="12119">
                  <c:v>87904937.321296006</c:v>
                </c:pt>
                <c:pt idx="12120">
                  <c:v>87700996.350781992</c:v>
                </c:pt>
                <c:pt idx="12121">
                  <c:v>87496415.118643984</c:v>
                </c:pt>
                <c:pt idx="12122">
                  <c:v>87291191.277355</c:v>
                </c:pt>
                <c:pt idx="12123">
                  <c:v>87085322.459126994</c:v>
                </c:pt>
                <c:pt idx="12124">
                  <c:v>86878806.275671989</c:v>
                </c:pt>
                <c:pt idx="12125">
                  <c:v>86671640.317953989</c:v>
                </c:pt>
                <c:pt idx="12126">
                  <c:v>86463822.155938983</c:v>
                </c:pt>
                <c:pt idx="12127">
                  <c:v>86255349.338340998</c:v>
                </c:pt>
                <c:pt idx="12128">
                  <c:v>86046219.392361015</c:v>
                </c:pt>
                <c:pt idx="12129">
                  <c:v>85836429.823429003</c:v>
                </c:pt>
                <c:pt idx="12130">
                  <c:v>85625978.114932984</c:v>
                </c:pt>
                <c:pt idx="12131">
                  <c:v>85414861.727946982</c:v>
                </c:pt>
                <c:pt idx="12132">
                  <c:v>85203078.100960001</c:v>
                </c:pt>
                <c:pt idx="12133">
                  <c:v>84990624.649592981</c:v>
                </c:pt>
                <c:pt idx="12134">
                  <c:v>84777498.766314</c:v>
                </c:pt>
                <c:pt idx="12135">
                  <c:v>84563697.82014899</c:v>
                </c:pt>
                <c:pt idx="12136">
                  <c:v>84349219.156387001</c:v>
                </c:pt>
                <c:pt idx="12137">
                  <c:v>84134060.096284002</c:v>
                </c:pt>
                <c:pt idx="12138">
                  <c:v>83918217.936755002</c:v>
                </c:pt>
                <c:pt idx="12139">
                  <c:v>83701689.950067997</c:v>
                </c:pt>
                <c:pt idx="12140">
                  <c:v>83484473.383526981</c:v>
                </c:pt>
                <c:pt idx="12141">
                  <c:v>83266565.459156007</c:v>
                </c:pt>
                <c:pt idx="12142">
                  <c:v>83047963.373370007</c:v>
                </c:pt>
                <c:pt idx="12143">
                  <c:v>82828664.296646982</c:v>
                </c:pt>
                <c:pt idx="12144">
                  <c:v>82608665.373190999</c:v>
                </c:pt>
                <c:pt idx="12145">
                  <c:v>82387963.720592991</c:v>
                </c:pt>
                <c:pt idx="12146">
                  <c:v>82166556.429478019</c:v>
                </c:pt>
                <c:pt idx="12147">
                  <c:v>81944440.563154981</c:v>
                </c:pt>
                <c:pt idx="12148">
                  <c:v>81721613.157255992</c:v>
                </c:pt>
                <c:pt idx="12149">
                  <c:v>81498071.219372019</c:v>
                </c:pt>
                <c:pt idx="12150">
                  <c:v>81273811.728678003</c:v>
                </c:pt>
                <c:pt idx="12151">
                  <c:v>81048831.635554969</c:v>
                </c:pt>
                <c:pt idx="12152">
                  <c:v>80823127.861203998</c:v>
                </c:pt>
                <c:pt idx="12153">
                  <c:v>80596697.297257006</c:v>
                </c:pt>
                <c:pt idx="12154">
                  <c:v>80369536.805371001</c:v>
                </c:pt>
                <c:pt idx="12155">
                  <c:v>80141643.216828004</c:v>
                </c:pt>
                <c:pt idx="12156">
                  <c:v>79913013.332118005</c:v>
                </c:pt>
                <c:pt idx="12157">
                  <c:v>79683643.920520991</c:v>
                </c:pt>
                <c:pt idx="12158">
                  <c:v>79453531.719671994</c:v>
                </c:pt>
                <c:pt idx="12159">
                  <c:v>79222673.43513298</c:v>
                </c:pt>
                <c:pt idx="12160">
                  <c:v>78991065.739942998</c:v>
                </c:pt>
                <c:pt idx="12161">
                  <c:v>78758705.274166003</c:v>
                </c:pt>
                <c:pt idx="12162">
                  <c:v>78525588.64443399</c:v>
                </c:pt>
                <c:pt idx="12163">
                  <c:v>78291712.423474014</c:v>
                </c:pt>
                <c:pt idx="12164">
                  <c:v>78057073.14963299</c:v>
                </c:pt>
                <c:pt idx="12165">
                  <c:v>77821667.326388001</c:v>
                </c:pt>
                <c:pt idx="12166">
                  <c:v>77585491.421853989</c:v>
                </c:pt>
                <c:pt idx="12167">
                  <c:v>77348541.868277997</c:v>
                </c:pt>
                <c:pt idx="12168">
                  <c:v>77110815.061525002</c:v>
                </c:pt>
                <c:pt idx="12169">
                  <c:v>76872307.360550985</c:v>
                </c:pt>
                <c:pt idx="12170">
                  <c:v>76633015.08687298</c:v>
                </c:pt>
                <c:pt idx="12171">
                  <c:v>76392934.524022967</c:v>
                </c:pt>
                <c:pt idx="12172">
                  <c:v>76152061.916994005</c:v>
                </c:pt>
                <c:pt idx="12173">
                  <c:v>75910393.47167398</c:v>
                </c:pt>
                <c:pt idx="12174">
                  <c:v>75667925.35427098</c:v>
                </c:pt>
                <c:pt idx="12175">
                  <c:v>75424653.690725982</c:v>
                </c:pt>
                <c:pt idx="12176">
                  <c:v>75180574.56611298</c:v>
                </c:pt>
                <c:pt idx="12177">
                  <c:v>74935684.024030983</c:v>
                </c:pt>
                <c:pt idx="12178">
                  <c:v>74689978.065981999</c:v>
                </c:pt>
                <c:pt idx="12179">
                  <c:v>74443452.650731966</c:v>
                </c:pt>
                <c:pt idx="12180">
                  <c:v>74196103.693670005</c:v>
                </c:pt>
                <c:pt idx="12181">
                  <c:v>73947927.066147</c:v>
                </c:pt>
                <c:pt idx="12182">
                  <c:v>73698918.594797999</c:v>
                </c:pt>
                <c:pt idx="12183">
                  <c:v>73449074.060865015</c:v>
                </c:pt>
                <c:pt idx="12184">
                  <c:v>73198389.199486017</c:v>
                </c:pt>
                <c:pt idx="12185">
                  <c:v>72946859.698989004</c:v>
                </c:pt>
                <c:pt idx="12186">
                  <c:v>72694481.200161994</c:v>
                </c:pt>
                <c:pt idx="12187">
                  <c:v>72441249.29550299</c:v>
                </c:pt>
                <c:pt idx="12188">
                  <c:v>72187159.528468996</c:v>
                </c:pt>
                <c:pt idx="12189">
                  <c:v>71932207.392698005</c:v>
                </c:pt>
                <c:pt idx="12190">
                  <c:v>71676388.331218004</c:v>
                </c:pt>
                <c:pt idx="12191">
                  <c:v>71419697.735640988</c:v>
                </c:pt>
                <c:pt idx="12192">
                  <c:v>71162130.945337996</c:v>
                </c:pt>
                <c:pt idx="12193">
                  <c:v>70903683.246599004</c:v>
                </c:pt>
                <c:pt idx="12194">
                  <c:v>70644349.871773988</c:v>
                </c:pt>
                <c:pt idx="12195">
                  <c:v>70384125.998396009</c:v>
                </c:pt>
                <c:pt idx="12196">
                  <c:v>70123006.748284996</c:v>
                </c:pt>
                <c:pt idx="12197">
                  <c:v>69860987.186633974</c:v>
                </c:pt>
                <c:pt idx="12198">
                  <c:v>69598062.321072981</c:v>
                </c:pt>
                <c:pt idx="12199">
                  <c:v>69334227.100714967</c:v>
                </c:pt>
                <c:pt idx="12200">
                  <c:v>69069476.415182993</c:v>
                </c:pt>
                <c:pt idx="12201">
                  <c:v>68803805.093608007</c:v>
                </c:pt>
                <c:pt idx="12202">
                  <c:v>68537207.903615996</c:v>
                </c:pt>
                <c:pt idx="12203">
                  <c:v>68269679.550285995</c:v>
                </c:pt>
                <c:pt idx="12204">
                  <c:v>68001214.675083965</c:v>
                </c:pt>
                <c:pt idx="12205">
                  <c:v>67731807.85477598</c:v>
                </c:pt>
                <c:pt idx="12206">
                  <c:v>67461453.600318998</c:v>
                </c:pt>
                <c:pt idx="12207">
                  <c:v>67190146.355719984</c:v>
                </c:pt>
                <c:pt idx="12208">
                  <c:v>66917880.496877998</c:v>
                </c:pt>
                <c:pt idx="12209">
                  <c:v>66644650.330391996</c:v>
                </c:pt>
                <c:pt idx="12210">
                  <c:v>66370450.092347011</c:v>
                </c:pt>
                <c:pt idx="12211">
                  <c:v>66095273.947068997</c:v>
                </c:pt>
                <c:pt idx="12212">
                  <c:v>65819115.985854998</c:v>
                </c:pt>
                <c:pt idx="12213">
                  <c:v>65541970.225667015</c:v>
                </c:pt>
                <c:pt idx="12214">
                  <c:v>65263830.607807003</c:v>
                </c:pt>
                <c:pt idx="12215">
                  <c:v>64984690.996545002</c:v>
                </c:pt>
                <c:pt idx="12216">
                  <c:v>64704545.177731998</c:v>
                </c:pt>
                <c:pt idx="12217">
                  <c:v>64423386.85736499</c:v>
                </c:pt>
                <c:pt idx="12218">
                  <c:v>64141209.660133004</c:v>
                </c:pt>
                <c:pt idx="12219">
                  <c:v>63858007.127910003</c:v>
                </c:pt>
                <c:pt idx="12220">
                  <c:v>63573772.718232006</c:v>
                </c:pt>
                <c:pt idx="12221">
                  <c:v>63288499.802720986</c:v>
                </c:pt>
                <c:pt idx="12222">
                  <c:v>63002181.665478006</c:v>
                </c:pt>
                <c:pt idx="12223">
                  <c:v>62714811.501439005</c:v>
                </c:pt>
                <c:pt idx="12224">
                  <c:v>62426382.414682992</c:v>
                </c:pt>
                <c:pt idx="12225">
                  <c:v>62136887.416707993</c:v>
                </c:pt>
                <c:pt idx="12226">
                  <c:v>61846319.424653009</c:v>
                </c:pt>
                <c:pt idx="12227">
                  <c:v>61554671.259489998</c:v>
                </c:pt>
                <c:pt idx="12228">
                  <c:v>61261935.644154005</c:v>
                </c:pt>
                <c:pt idx="12229">
                  <c:v>60968105.20164001</c:v>
                </c:pt>
                <c:pt idx="12230">
                  <c:v>60673172.453047</c:v>
                </c:pt>
                <c:pt idx="12231">
                  <c:v>60377129.815565996</c:v>
                </c:pt>
                <c:pt idx="12232">
                  <c:v>60079969.600428</c:v>
                </c:pt>
                <c:pt idx="12233">
                  <c:v>59781684.010788992</c:v>
                </c:pt>
                <c:pt idx="12234">
                  <c:v>59482265.139569007</c:v>
                </c:pt>
                <c:pt idx="12235">
                  <c:v>59181704.967225999</c:v>
                </c:pt>
                <c:pt idx="12236">
                  <c:v>58879995.359474994</c:v>
                </c:pt>
                <c:pt idx="12237">
                  <c:v>58577128.064952999</c:v>
                </c:pt>
                <c:pt idx="12238">
                  <c:v>58273094.712814994</c:v>
                </c:pt>
                <c:pt idx="12239">
                  <c:v>57967886.810264997</c:v>
                </c:pt>
                <c:pt idx="12240">
                  <c:v>57661495.740027003</c:v>
                </c:pt>
                <c:pt idx="12241">
                  <c:v>57353912.757744998</c:v>
                </c:pt>
                <c:pt idx="12242">
                  <c:v>57045128.989310995</c:v>
                </c:pt>
                <c:pt idx="12243">
                  <c:v>56735135.428121001</c:v>
                </c:pt>
                <c:pt idx="12244">
                  <c:v>56423922.932258002</c:v>
                </c:pt>
                <c:pt idx="12245">
                  <c:v>56111482.22159601</c:v>
                </c:pt>
                <c:pt idx="12246">
                  <c:v>55797803.874821991</c:v>
                </c:pt>
                <c:pt idx="12247">
                  <c:v>55482878.326375991</c:v>
                </c:pt>
                <c:pt idx="12248">
                  <c:v>55166695.863307998</c:v>
                </c:pt>
                <c:pt idx="12249">
                  <c:v>54849246.622042999</c:v>
                </c:pt>
                <c:pt idx="12250">
                  <c:v>54530520.585051998</c:v>
                </c:pt>
                <c:pt idx="12251">
                  <c:v>54210507.577436</c:v>
                </c:pt>
                <c:pt idx="12252">
                  <c:v>53889197.263405003</c:v>
                </c:pt>
                <c:pt idx="12253">
                  <c:v>53566579.142653003</c:v>
                </c:pt>
                <c:pt idx="12254">
                  <c:v>53242642.546641</c:v>
                </c:pt>
                <c:pt idx="12255">
                  <c:v>52917376.634751998</c:v>
                </c:pt>
                <c:pt idx="12256">
                  <c:v>52590770.390353002</c:v>
                </c:pt>
                <c:pt idx="12257">
                  <c:v>52262812.616719991</c:v>
                </c:pt>
                <c:pt idx="12258">
                  <c:v>51933491.93286299</c:v>
                </c:pt>
                <c:pt idx="12259">
                  <c:v>51602796.76920601</c:v>
                </c:pt>
                <c:pt idx="12260">
                  <c:v>51270715.363154002</c:v>
                </c:pt>
                <c:pt idx="12261">
                  <c:v>50937235.75451</c:v>
                </c:pt>
                <c:pt idx="12262">
                  <c:v>50602345.780767001</c:v>
                </c:pt>
                <c:pt idx="12263">
                  <c:v>50266033.072244003</c:v>
                </c:pt>
                <c:pt idx="12264">
                  <c:v>49928285.047077999</c:v>
                </c:pt>
                <c:pt idx="12265">
                  <c:v>49589088.906057</c:v>
                </c:pt>
                <c:pt idx="12266">
                  <c:v>49248431.627297007</c:v>
                </c:pt>
                <c:pt idx="12267">
                  <c:v>48906299.960744999</c:v>
                </c:pt>
                <c:pt idx="12268">
                  <c:v>48562680.422511995</c:v>
                </c:pt>
                <c:pt idx="12269">
                  <c:v>48217559.289025001</c:v>
                </c:pt>
                <c:pt idx="12270">
                  <c:v>47870922.59099301</c:v>
                </c:pt>
                <c:pt idx="12271">
                  <c:v>47522756.107173003</c:v>
                </c:pt>
                <c:pt idx="12272">
                  <c:v>47173045.357942991</c:v>
                </c:pt>
                <c:pt idx="12273">
                  <c:v>46821775.598660007</c:v>
                </c:pt>
                <c:pt idx="12274">
                  <c:v>46468931.812797993</c:v>
                </c:pt>
                <c:pt idx="12275">
                  <c:v>46114498.704866</c:v>
                </c:pt>
                <c:pt idx="12276">
                  <c:v>45758460.693085</c:v>
                </c:pt>
                <c:pt idx="12277">
                  <c:v>45400801.901825994</c:v>
                </c:pt>
                <c:pt idx="12278">
                  <c:v>45041506.153785996</c:v>
                </c:pt>
                <c:pt idx="12279">
                  <c:v>44680556.961911</c:v>
                </c:pt>
                <c:pt idx="12280">
                  <c:v>44317937.52103401</c:v>
                </c:pt>
                <c:pt idx="12281">
                  <c:v>43953630.699233018</c:v>
                </c:pt>
                <c:pt idx="12282">
                  <c:v>43587619.028889999</c:v>
                </c:pt>
                <c:pt idx="12283">
                  <c:v>43219884.697442003</c:v>
                </c:pt>
                <c:pt idx="12284">
                  <c:v>42850409.537809998</c:v>
                </c:pt>
                <c:pt idx="12285">
                  <c:v>42479175.018490002</c:v>
                </c:pt>
                <c:pt idx="12286">
                  <c:v>42106162.233306997</c:v>
                </c:pt>
                <c:pt idx="12287">
                  <c:v>41731351.890790001</c:v>
                </c:pt>
                <c:pt idx="12288">
                  <c:v>41354724.303182989</c:v>
                </c:pt>
                <c:pt idx="12289">
                  <c:v>40976259.375060998</c:v>
                </c:pt>
                <c:pt idx="12290">
                  <c:v>40595936.591533005</c:v>
                </c:pt>
                <c:pt idx="12291">
                  <c:v>40213735.006023996</c:v>
                </c:pt>
                <c:pt idx="12292">
                  <c:v>39829633.22761301</c:v>
                </c:pt>
                <c:pt idx="12293">
                  <c:v>39443609.407908998</c:v>
                </c:pt>
                <c:pt idx="12294">
                  <c:v>39055641.227452002</c:v>
                </c:pt>
                <c:pt idx="12295">
                  <c:v>38665705.881608002</c:v>
                </c:pt>
                <c:pt idx="12296">
                  <c:v>38273780.065951005</c:v>
                </c:pt>
                <c:pt idx="12297">
                  <c:v>37879839.961101003</c:v>
                </c:pt>
                <c:pt idx="12298">
                  <c:v>37483861.217000999</c:v>
                </c:pt>
                <c:pt idx="12299">
                  <c:v>37085818.936605997</c:v>
                </c:pt>
                <c:pt idx="12300">
                  <c:v>36685687.658969998</c:v>
                </c:pt>
                <c:pt idx="12301">
                  <c:v>36283441.341696002</c:v>
                </c:pt>
                <c:pt idx="12302">
                  <c:v>35879053.342727989</c:v>
                </c:pt>
                <c:pt idx="12303">
                  <c:v>35472496.401464</c:v>
                </c:pt>
                <c:pt idx="12304">
                  <c:v>35063742.619158007</c:v>
                </c:pt>
                <c:pt idx="12305">
                  <c:v>34652763.438588001</c:v>
                </c:pt>
                <c:pt idx="12306">
                  <c:v>34239529.622959003</c:v>
                </c:pt>
                <c:pt idx="12307">
                  <c:v>33824011.234019004</c:v>
                </c:pt>
                <c:pt idx="12308">
                  <c:v>33406177.609359004</c:v>
                </c:pt>
                <c:pt idx="12309">
                  <c:v>32985997.338860001</c:v>
                </c:pt>
                <c:pt idx="12310">
                  <c:v>32563438.240278997</c:v>
                </c:pt>
                <c:pt idx="12311">
                  <c:v>32138467.333921</c:v>
                </c:pt>
                <c:pt idx="12312">
                  <c:v>31711050.816404004</c:v>
                </c:pt>
                <c:pt idx="12313">
                  <c:v>31281154.033450998</c:v>
                </c:pt>
                <c:pt idx="12314">
                  <c:v>30848741.451727998</c:v>
                </c:pt>
                <c:pt idx="12315">
                  <c:v>30413776.629671995</c:v>
                </c:pt>
                <c:pt idx="12316">
                  <c:v>29976222.187314998</c:v>
                </c:pt>
                <c:pt idx="12317">
                  <c:v>29536039.775074996</c:v>
                </c:pt>
                <c:pt idx="12318">
                  <c:v>29093190.041512996</c:v>
                </c:pt>
                <c:pt idx="12319">
                  <c:v>28647632.600044001</c:v>
                </c:pt>
                <c:pt idx="12320">
                  <c:v>28199325.994617995</c:v>
                </c:pt>
                <c:pt idx="12321">
                  <c:v>27748227.664370999</c:v>
                </c:pt>
                <c:pt idx="12322">
                  <c:v>27294293.907280002</c:v>
                </c:pt>
                <c:pt idx="12323">
                  <c:v>26837479.842854001</c:v>
                </c:pt>
                <c:pt idx="12324">
                  <c:v>26377739.373923</c:v>
                </c:pt>
                <c:pt idx="12325">
                  <c:v>25915025.147581998</c:v>
                </c:pt>
                <c:pt idx="12326">
                  <c:v>25449288.515420999</c:v>
                </c:pt>
                <c:pt idx="12327">
                  <c:v>24980479.493130997</c:v>
                </c:pt>
                <c:pt idx="12328">
                  <c:v>24508546.719687998</c:v>
                </c:pt>
                <c:pt idx="12329">
                  <c:v>24033437.416288</c:v>
                </c:pt>
                <c:pt idx="12330">
                  <c:v>23555097.345321</c:v>
                </c:pt>
                <c:pt idx="12331">
                  <c:v>23073470.769685995</c:v>
                </c:pt>
                <c:pt idx="12332">
                  <c:v>22588500.412852</c:v>
                </c:pt>
                <c:pt idx="12333">
                  <c:v>22100127.420150001</c:v>
                </c:pt>
                <c:pt idx="12334">
                  <c:v>21608291.321887996</c:v>
                </c:pt>
                <c:pt idx="12335">
                  <c:v>21112929.999030996</c:v>
                </c:pt>
                <c:pt idx="12336">
                  <c:v>20613979.652317002</c:v>
                </c:pt>
                <c:pt idx="12337">
                  <c:v>20111374.775890995</c:v>
                </c:pt>
                <c:pt idx="12338">
                  <c:v>19605048.136790004</c:v>
                </c:pt>
                <c:pt idx="12339">
                  <c:v>19094930.761849992</c:v>
                </c:pt>
                <c:pt idx="12340">
                  <c:v>18580951.933993995</c:v>
                </c:pt>
                <c:pt idx="12341">
                  <c:v>18063039.200262997</c:v>
                </c:pt>
                <c:pt idx="12342">
                  <c:v>17541118.394457001</c:v>
                </c:pt>
                <c:pt idx="12343">
                  <c:v>17015113.677886005</c:v>
                </c:pt>
                <c:pt idx="12344">
                  <c:v>16484947.602515997</c:v>
                </c:pt>
                <c:pt idx="12345">
                  <c:v>15950541.2017</c:v>
                </c:pt>
                <c:pt idx="12346">
                  <c:v>15411814.114901002</c:v>
                </c:pt>
                <c:pt idx="12347">
                  <c:v>14868684.754186003</c:v>
                </c:pt>
                <c:pt idx="12348">
                  <c:v>14321070.522128997</c:v>
                </c:pt>
                <c:pt idx="12349">
                  <c:v>13768888.092909003</c:v>
                </c:pt>
                <c:pt idx="12350">
                  <c:v>13212053.771191997</c:v>
                </c:pt>
                <c:pt idx="12351">
                  <c:v>12650483.946849</c:v>
                </c:pt>
                <c:pt idx="12352">
                  <c:v>12084095.667887</c:v>
                </c:pt>
                <c:pt idx="12353">
                  <c:v>11512807.359469</c:v>
                </c:pt>
                <c:pt idx="12354">
                  <c:v>10936539.723850003</c:v>
                </c:pt>
                <c:pt idx="12355">
                  <c:v>10355216.864856001</c:v>
                </c:pt>
                <c:pt idx="12356">
                  <c:v>9768767.6918020006</c:v>
                </c:pt>
                <c:pt idx="12357">
                  <c:v>9177127.672185</c:v>
                </c:pt>
                <c:pt idx="12358">
                  <c:v>8580241.0210510008</c:v>
                </c:pt>
                <c:pt idx="12359">
                  <c:v>7978063.4389540013</c:v>
                </c:pt>
                <c:pt idx="12360">
                  <c:v>7370565.5416129995</c:v>
                </c:pt>
                <c:pt idx="12361">
                  <c:v>6757737.1650619991</c:v>
                </c:pt>
                <c:pt idx="12362">
                  <c:v>6139592.7833750006</c:v>
                </c:pt>
                <c:pt idx="12363">
                  <c:v>5516178.3461420005</c:v>
                </c:pt>
                <c:pt idx="12364">
                  <c:v>4887579.9354450013</c:v>
                </c:pt>
                <c:pt idx="12365">
                  <c:v>4253934.7646789998</c:v>
                </c:pt>
                <c:pt idx="12366">
                  <c:v>3615445.2043400002</c:v>
                </c:pt>
                <c:pt idx="12367">
                  <c:v>2972396.736364</c:v>
                </c:pt>
                <c:pt idx="12368">
                  <c:v>2325181.0260979999</c:v>
                </c:pt>
                <c:pt idx="12369">
                  <c:v>1674325.6818030002</c:v>
                </c:pt>
                <c:pt idx="12370">
                  <c:v>1020532.7720649999</c:v>
                </c:pt>
                <c:pt idx="12371">
                  <c:v>364728.82015699992</c:v>
                </c:pt>
                <c:pt idx="12372">
                  <c:v>-291870.18574599992</c:v>
                </c:pt>
                <c:pt idx="12373">
                  <c:v>-947674.23709199997</c:v>
                </c:pt>
                <c:pt idx="12374">
                  <c:v>-1600609.5784700001</c:v>
                </c:pt>
                <c:pt idx="12375">
                  <c:v>-2247977.194867</c:v>
                </c:pt>
                <c:pt idx="12376">
                  <c:v>-2886272.5399259995</c:v>
                </c:pt>
                <c:pt idx="12377">
                  <c:v>-3510960.9429039997</c:v>
                </c:pt>
                <c:pt idx="12378">
                  <c:v>-4116208.5419489997</c:v>
                </c:pt>
                <c:pt idx="12379">
                  <c:v>-4694581.9553120006</c:v>
                </c:pt>
                <c:pt idx="12380">
                  <c:v>-5236757.2320070006</c:v>
                </c:pt>
                <c:pt idx="12381">
                  <c:v>-5731326.5421890002</c:v>
                </c:pt>
                <c:pt idx="12382">
                  <c:v>-6164860.1745529994</c:v>
                </c:pt>
                <c:pt idx="12383">
                  <c:v>-6522450.0232969988</c:v>
                </c:pt>
                <c:pt idx="12384">
                  <c:v>-6788962.2486320008</c:v>
                </c:pt>
                <c:pt idx="12385">
                  <c:v>-6951052.5742950002</c:v>
                </c:pt>
                <c:pt idx="12386">
                  <c:v>-6999590.8951389994</c:v>
                </c:pt>
                <c:pt idx="12387">
                  <c:v>-6931678.2708470002</c:v>
                </c:pt>
                <c:pt idx="12388">
                  <c:v>-6751348.8970039999</c:v>
                </c:pt>
                <c:pt idx="12389">
                  <c:v>-6468601.3414480006</c:v>
                </c:pt>
                <c:pt idx="12390">
                  <c:v>-6097244.842193</c:v>
                </c:pt>
                <c:pt idx="12391">
                  <c:v>-5652496.8175329994</c:v>
                </c:pt>
                <c:pt idx="12392">
                  <c:v>-5149083.9824510012</c:v>
                </c:pt>
                <c:pt idx="12393">
                  <c:v>-4600119.6556239994</c:v>
                </c:pt>
                <c:pt idx="12394">
                  <c:v>-4016658.1394199994</c:v>
                </c:pt>
                <c:pt idx="12395">
                  <c:v>-3407689.6320999996</c:v>
                </c:pt>
                <c:pt idx="12396">
                  <c:v>-2780358.778624</c:v>
                </c:pt>
                <c:pt idx="12397">
                  <c:v>-2140261.8410169999</c:v>
                </c:pt>
                <c:pt idx="12398">
                  <c:v>-1491743.6590660003</c:v>
                </c:pt>
                <c:pt idx="12399">
                  <c:v>-838159.70273699996</c:v>
                </c:pt>
                <c:pt idx="12400">
                  <c:v>-182093.02530499999</c:v>
                </c:pt>
                <c:pt idx="12401">
                  <c:v>474472.40493700001</c:v>
                </c:pt>
                <c:pt idx="12402">
                  <c:v>1130015.99612</c:v>
                </c:pt>
                <c:pt idx="12403">
                  <c:v>1783375.4526130001</c:v>
                </c:pt>
                <c:pt idx="12404">
                  <c:v>2433665.8491549995</c:v>
                </c:pt>
                <c:pt idx="12405">
                  <c:v>3080217.4179089996</c:v>
                </c:pt>
                <c:pt idx="12406">
                  <c:v>3722527.695024</c:v>
                </c:pt>
                <c:pt idx="12407">
                  <c:v>4360224.6372579997</c:v>
                </c:pt>
                <c:pt idx="12408">
                  <c:v>4993038.1095399996</c:v>
                </c:pt>
                <c:pt idx="12409">
                  <c:v>5620777.7663190002</c:v>
                </c:pt>
                <c:pt idx="12410">
                  <c:v>6243315.8280640002</c:v>
                </c:pt>
                <c:pt idx="12411">
                  <c:v>6860573.6177099999</c:v>
                </c:pt>
                <c:pt idx="12412">
                  <c:v>7472510.9961090004</c:v>
                </c:pt>
                <c:pt idx="12413">
                  <c:v>8079118.0418809997</c:v>
                </c:pt>
                <c:pt idx="12414">
                  <c:v>8680408.4763229974</c:v>
                </c:pt>
                <c:pt idx="12415">
                  <c:v>9276414.4509490021</c:v>
                </c:pt>
                <c:pt idx="12416">
                  <c:v>9867182.4036059994</c:v>
                </c:pt>
                <c:pt idx="12417">
                  <c:v>10452769.756023997</c:v>
                </c:pt>
                <c:pt idx="12418">
                  <c:v>11033242.276596999</c:v>
                </c:pt>
                <c:pt idx="12419">
                  <c:v>11608671.971093999</c:v>
                </c:pt>
                <c:pt idx="12420">
                  <c:v>12179135.393838001</c:v>
                </c:pt>
                <c:pt idx="12421">
                  <c:v>12744712.294899</c:v>
                </c:pt>
                <c:pt idx="12422">
                  <c:v>13305484.53664</c:v>
                </c:pt>
                <c:pt idx="12423">
                  <c:v>13861535.226810001</c:v>
                </c:pt>
                <c:pt idx="12424">
                  <c:v>14412948.026157998</c:v>
                </c:pt>
                <c:pt idx="12425">
                  <c:v>14959806.597043</c:v>
                </c:pt>
                <c:pt idx="12426">
                  <c:v>15502194.166174999</c:v>
                </c:pt>
                <c:pt idx="12427">
                  <c:v>16040193.179888003</c:v>
                </c:pt>
                <c:pt idx="12428">
                  <c:v>16573885.034533998</c:v>
                </c:pt>
                <c:pt idx="12429">
                  <c:v>17103349.867944997</c:v>
                </c:pt>
                <c:pt idx="12430">
                  <c:v>17628666.400527</c:v>
                </c:pt>
                <c:pt idx="12431">
                  <c:v>18149911.816728003</c:v>
                </c:pt>
                <c:pt idx="12432">
                  <c:v>18667161.679324005</c:v>
                </c:pt>
                <c:pt idx="12433">
                  <c:v>19180489.870360002</c:v>
                </c:pt>
                <c:pt idx="12434">
                  <c:v>19689968.553694997</c:v>
                </c:pt>
                <c:pt idx="12435">
                  <c:v>20195668.155028</c:v>
                </c:pt>
                <c:pt idx="12436">
                  <c:v>20697657.356020004</c:v>
                </c:pt>
                <c:pt idx="12437">
                  <c:v>21196003.099727001</c:v>
                </c:pt>
                <c:pt idx="12438">
                  <c:v>21690770.605052005</c:v>
                </c:pt>
                <c:pt idx="12439">
                  <c:v>22182023.388349999</c:v>
                </c:pt>
                <c:pt idx="12440">
                  <c:v>22669823.290630002</c:v>
                </c:pt>
                <c:pt idx="12441">
                  <c:v>23154230.509076998</c:v>
                </c:pt>
                <c:pt idx="12442">
                  <c:v>23635303.631870996</c:v>
                </c:pt>
                <c:pt idx="12443">
                  <c:v>24113099.675411996</c:v>
                </c:pt>
                <c:pt idx="12444">
                  <c:v>24587674.12328</c:v>
                </c:pt>
                <c:pt idx="12445">
                  <c:v>25059080.966322999</c:v>
                </c:pt>
                <c:pt idx="12446">
                  <c:v>25527372.743429996</c:v>
                </c:pt>
                <c:pt idx="12447">
                  <c:v>25992600.582582001</c:v>
                </c:pt>
                <c:pt idx="12448">
                  <c:v>26454814.241889995</c:v>
                </c:pt>
                <c:pt idx="12449">
                  <c:v>26914062.150360003</c:v>
                </c:pt>
                <c:pt idx="12450">
                  <c:v>27370391.448181</c:v>
                </c:pt>
                <c:pt idx="12451">
                  <c:v>27823848.026399001</c:v>
                </c:pt>
                <c:pt idx="12452">
                  <c:v>28274476.565826997</c:v>
                </c:pt>
                <c:pt idx="12453">
                  <c:v>28722320.575112998</c:v>
                </c:pt>
                <c:pt idx="12454">
                  <c:v>29167422.427888997</c:v>
                </c:pt>
                <c:pt idx="12455">
                  <c:v>29609823.398957003</c:v>
                </c:pt>
                <c:pt idx="12456">
                  <c:v>30049563.699462999</c:v>
                </c:pt>
                <c:pt idx="12457">
                  <c:v>30486682.511044998</c:v>
                </c:pt>
                <c:pt idx="12458">
                  <c:v>30921218.018947005</c:v>
                </c:pt>
                <c:pt idx="12459">
                  <c:v>31353207.444092002</c:v>
                </c:pt>
                <c:pt idx="12460">
                  <c:v>31782687.074110001</c:v>
                </c:pt>
                <c:pt idx="12461">
                  <c:v>32209692.293352999</c:v>
                </c:pt>
                <c:pt idx="12462">
                  <c:v>32634257.611892998</c:v>
                </c:pt>
                <c:pt idx="12463">
                  <c:v>33056416.693523999</c:v>
                </c:pt>
                <c:pt idx="12464">
                  <c:v>33476202.382802997</c:v>
                </c:pt>
                <c:pt idx="12465">
                  <c:v>33893646.731136009</c:v>
                </c:pt>
                <c:pt idx="12466">
                  <c:v>34308781.021946006</c:v>
                </c:pt>
                <c:pt idx="12467">
                  <c:v>34721635.794948012</c:v>
                </c:pt>
                <c:pt idx="12468">
                  <c:v>35132240.869550005</c:v>
                </c:pt>
                <c:pt idx="12469">
                  <c:v>35540625.367419995</c:v>
                </c:pt>
                <c:pt idx="12470">
                  <c:v>35946817.734235018</c:v>
                </c:pt>
                <c:pt idx="12471">
                  <c:v>36350845.760647006</c:v>
                </c:pt>
                <c:pt idx="12472">
                  <c:v>36752736.602490999</c:v>
                </c:pt>
                <c:pt idx="12473">
                  <c:v>37152516.800263003</c:v>
                </c:pt>
                <c:pt idx="12474">
                  <c:v>37550212.297892004</c:v>
                </c:pt>
                <c:pt idx="12475">
                  <c:v>37945848.460835002</c:v>
                </c:pt>
                <c:pt idx="12476">
                  <c:v>38339450.093518004</c:v>
                </c:pt>
                <c:pt idx="12477">
                  <c:v>38731041.456147999</c:v>
                </c:pt>
                <c:pt idx="12478">
                  <c:v>39120646.280928001</c:v>
                </c:pt>
                <c:pt idx="12479">
                  <c:v>39508287.787675001</c:v>
                </c:pt>
                <c:pt idx="12480">
                  <c:v>39893988.69889801</c:v>
                </c:pt>
                <c:pt idx="12481">
                  <c:v>40277771.254326992</c:v>
                </c:pt>
                <c:pt idx="12482">
                  <c:v>40659657.224928007</c:v>
                </c:pt>
                <c:pt idx="12483">
                  <c:v>41039667.926427998</c:v>
                </c:pt>
                <c:pt idx="12484">
                  <c:v>41417824.232353002</c:v>
                </c:pt>
                <c:pt idx="12485">
                  <c:v>41794146.586619996</c:v>
                </c:pt>
                <c:pt idx="12486">
                  <c:v>42168655.015681997</c:v>
                </c:pt>
                <c:pt idx="12487">
                  <c:v>42541369.140254006</c:v>
                </c:pt>
                <c:pt idx="12488">
                  <c:v>42912308.186628997</c:v>
                </c:pt>
                <c:pt idx="12489">
                  <c:v>43281490.997609004</c:v>
                </c:pt>
                <c:pt idx="12490">
                  <c:v>43648936.043058999</c:v>
                </c:pt>
                <c:pt idx="12491">
                  <c:v>44014661.430105001</c:v>
                </c:pt>
                <c:pt idx="12492">
                  <c:v>44378684.912975989</c:v>
                </c:pt>
                <c:pt idx="12493">
                  <c:v>44741023.902524993</c:v>
                </c:pt>
                <c:pt idx="12494">
                  <c:v>45101695.475427002</c:v>
                </c:pt>
                <c:pt idx="12495">
                  <c:v>45460716.383065991</c:v>
                </c:pt>
                <c:pt idx="12496">
                  <c:v>45818103.060131006</c:v>
                </c:pt>
                <c:pt idx="12497">
                  <c:v>46173871.632928997</c:v>
                </c:pt>
                <c:pt idx="12498">
                  <c:v>46528037.927418999</c:v>
                </c:pt>
                <c:pt idx="12499">
                  <c:v>46880617.476994</c:v>
                </c:pt>
                <c:pt idx="12500">
                  <c:v>47231625.529997006</c:v>
                </c:pt>
                <c:pt idx="12501">
                  <c:v>47581077.057008997</c:v>
                </c:pt>
                <c:pt idx="12502">
                  <c:v>47928986.757888995</c:v>
                </c:pt>
                <c:pt idx="12503">
                  <c:v>48275369.068601005</c:v>
                </c:pt>
                <c:pt idx="12504">
                  <c:v>48620238.167819001</c:v>
                </c:pt>
                <c:pt idx="12505">
                  <c:v>48963607.983321987</c:v>
                </c:pt>
                <c:pt idx="12506">
                  <c:v>49305492.198193006</c:v>
                </c:pt>
                <c:pt idx="12507">
                  <c:v>49645904.256818995</c:v>
                </c:pt>
                <c:pt idx="12508">
                  <c:v>49984857.370715991</c:v>
                </c:pt>
                <c:pt idx="12509">
                  <c:v>50322364.52415701</c:v>
                </c:pt>
                <c:pt idx="12510">
                  <c:v>50658438.479647011</c:v>
                </c:pt>
                <c:pt idx="12511">
                  <c:v>50993091.783216</c:v>
                </c:pt>
                <c:pt idx="12512">
                  <c:v>51326336.769562006</c:v>
                </c:pt>
                <c:pt idx="12513">
                  <c:v>51658185.567029998</c:v>
                </c:pt>
                <c:pt idx="12514">
                  <c:v>51988650.102453999</c:v>
                </c:pt>
                <c:pt idx="12515">
                  <c:v>52317742.105841003</c:v>
                </c:pt>
                <c:pt idx="12516">
                  <c:v>52645473.114928998</c:v>
                </c:pt>
                <c:pt idx="12517">
                  <c:v>52971854.479604006</c:v>
                </c:pt>
                <c:pt idx="12518">
                  <c:v>53296897.366186991</c:v>
                </c:pt>
                <c:pt idx="12519">
                  <c:v>53620612.761605009</c:v>
                </c:pt>
                <c:pt idx="12520">
                  <c:v>53943011.477427997</c:v>
                </c:pt>
                <c:pt idx="12521">
                  <c:v>54264104.153804995</c:v>
                </c:pt>
                <c:pt idx="12522">
                  <c:v>54583901.263277009</c:v>
                </c:pt>
                <c:pt idx="12523">
                  <c:v>54902413.114482991</c:v>
                </c:pt>
                <c:pt idx="12524">
                  <c:v>55219649.855768993</c:v>
                </c:pt>
                <c:pt idx="12525">
                  <c:v>55535621.478684999</c:v>
                </c:pt>
                <c:pt idx="12526">
                  <c:v>55850337.821394004</c:v>
                </c:pt>
                <c:pt idx="12527">
                  <c:v>56163808.571979001</c:v>
                </c:pt>
                <c:pt idx="12528">
                  <c:v>56476043.271665007</c:v>
                </c:pt>
                <c:pt idx="12529">
                  <c:v>56787051.317947</c:v>
                </c:pt>
                <c:pt idx="12530">
                  <c:v>57096841.967639007</c:v>
                </c:pt>
                <c:pt idx="12531">
                  <c:v>57405424.339832999</c:v>
                </c:pt>
                <c:pt idx="12532">
                  <c:v>57712807.418783993</c:v>
                </c:pt>
                <c:pt idx="12533">
                  <c:v>58019000.05671899</c:v>
                </c:pt>
                <c:pt idx="12534">
                  <c:v>58324010.976559997</c:v>
                </c:pt>
                <c:pt idx="12535">
                  <c:v>58627848.774591006</c:v>
                </c:pt>
                <c:pt idx="12536">
                  <c:v>58930521.923044011</c:v>
                </c:pt>
                <c:pt idx="12537">
                  <c:v>59232038.772615999</c:v>
                </c:pt>
                <c:pt idx="12538">
                  <c:v>59532407.554928996</c:v>
                </c:pt>
                <c:pt idx="12539">
                  <c:v>59831636.38492199</c:v>
                </c:pt>
                <c:pt idx="12540">
                  <c:v>60129733.263174005</c:v>
                </c:pt>
                <c:pt idx="12541">
                  <c:v>60426706.078183003</c:v>
                </c:pt>
                <c:pt idx="12542">
                  <c:v>60722562.608571999</c:v>
                </c:pt>
                <c:pt idx="12543">
                  <c:v>61017310.525249012</c:v>
                </c:pt>
                <c:pt idx="12544">
                  <c:v>61310957.393505998</c:v>
                </c:pt>
                <c:pt idx="12545">
                  <c:v>61603510.675069004</c:v>
                </c:pt>
                <c:pt idx="12546">
                  <c:v>61894977.730100006</c:v>
                </c:pt>
                <c:pt idx="12547">
                  <c:v>62185365.819137007</c:v>
                </c:pt>
                <c:pt idx="12548">
                  <c:v>62474682.105002999</c:v>
                </c:pt>
                <c:pt idx="12549">
                  <c:v>62762933.654656999</c:v>
                </c:pt>
                <c:pt idx="12550">
                  <c:v>63050127.440996997</c:v>
                </c:pt>
                <c:pt idx="12551">
                  <c:v>63336270.344635002</c:v>
                </c:pt>
                <c:pt idx="12552">
                  <c:v>63621369.155611001</c:v>
                </c:pt>
                <c:pt idx="12553">
                  <c:v>63905430.575074002</c:v>
                </c:pt>
                <c:pt idx="12554">
                  <c:v>64188461.216929004</c:v>
                </c:pt>
                <c:pt idx="12555">
                  <c:v>64470467.609429002</c:v>
                </c:pt>
                <c:pt idx="12556">
                  <c:v>64751456.196746998</c:v>
                </c:pt>
                <c:pt idx="12557">
                  <c:v>65031433.340497002</c:v>
                </c:pt>
                <c:pt idx="12558">
                  <c:v>65310405.321229003</c:v>
                </c:pt>
                <c:pt idx="12559">
                  <c:v>65588378.339881994</c:v>
                </c:pt>
                <c:pt idx="12560">
                  <c:v>65865358.519209005</c:v>
                </c:pt>
                <c:pt idx="12561">
                  <c:v>66141351.905165002</c:v>
                </c:pt>
                <c:pt idx="12562">
                  <c:v>66416364.468265004</c:v>
                </c:pt>
                <c:pt idx="12563">
                  <c:v>66690402.104915</c:v>
                </c:pt>
                <c:pt idx="12564">
                  <c:v>66963470.638700001</c:v>
                </c:pt>
                <c:pt idx="12565">
                  <c:v>67235575.821659967</c:v>
                </c:pt>
                <c:pt idx="12566">
                  <c:v>67506723.335524991</c:v>
                </c:pt>
                <c:pt idx="12567">
                  <c:v>67776918.792927995</c:v>
                </c:pt>
                <c:pt idx="12568">
                  <c:v>68046167.73858498</c:v>
                </c:pt>
                <c:pt idx="12569">
                  <c:v>68314475.650458992</c:v>
                </c:pt>
                <c:pt idx="12570">
                  <c:v>68581847.940888017</c:v>
                </c:pt>
                <c:pt idx="12571">
                  <c:v>68848289.957695007</c:v>
                </c:pt>
                <c:pt idx="12572">
                  <c:v>69113806.985271007</c:v>
                </c:pt>
                <c:pt idx="12573">
                  <c:v>69378404.24563399</c:v>
                </c:pt>
                <c:pt idx="12574">
                  <c:v>69642086.899467021</c:v>
                </c:pt>
                <c:pt idx="12575">
                  <c:v>69904860.047132999</c:v>
                </c:pt>
                <c:pt idx="12576">
                  <c:v>70166728.729665995</c:v>
                </c:pt>
                <c:pt idx="12577">
                  <c:v>70427697.929747</c:v>
                </c:pt>
                <c:pt idx="12578">
                  <c:v>70687772.572648987</c:v>
                </c:pt>
                <c:pt idx="12579">
                  <c:v>70946957.527174979</c:v>
                </c:pt>
                <c:pt idx="12580">
                  <c:v>71205257.606563985</c:v>
                </c:pt>
                <c:pt idx="12581">
                  <c:v>71462677.569387019</c:v>
                </c:pt>
                <c:pt idx="12582">
                  <c:v>71719222.120418981</c:v>
                </c:pt>
                <c:pt idx="12583">
                  <c:v>71974895.911496028</c:v>
                </c:pt>
                <c:pt idx="12584">
                  <c:v>72229703.542352006</c:v>
                </c:pt>
                <c:pt idx="12585">
                  <c:v>72483649.561442003</c:v>
                </c:pt>
                <c:pt idx="12586">
                  <c:v>72736738.466742992</c:v>
                </c:pt>
                <c:pt idx="12587">
                  <c:v>72988974.706546992</c:v>
                </c:pt>
                <c:pt idx="12588">
                  <c:v>73240362.680225</c:v>
                </c:pt>
                <c:pt idx="12589">
                  <c:v>73490906.738993004</c:v>
                </c:pt>
                <c:pt idx="12590">
                  <c:v>73740611.186644986</c:v>
                </c:pt>
                <c:pt idx="12591">
                  <c:v>73989480.280283004</c:v>
                </c:pt>
                <c:pt idx="12592">
                  <c:v>74237518.231029004</c:v>
                </c:pt>
                <c:pt idx="12593">
                  <c:v>74484729.204721987</c:v>
                </c:pt>
                <c:pt idx="12594">
                  <c:v>74731117.322603986</c:v>
                </c:pt>
                <c:pt idx="12595">
                  <c:v>74976686.661987007</c:v>
                </c:pt>
                <c:pt idx="12596">
                  <c:v>75221441.256912991</c:v>
                </c:pt>
                <c:pt idx="12597">
                  <c:v>75465385.098799005</c:v>
                </c:pt>
                <c:pt idx="12598">
                  <c:v>75708522.137068003</c:v>
                </c:pt>
                <c:pt idx="12599">
                  <c:v>75950856.279771999</c:v>
                </c:pt>
                <c:pt idx="12600">
                  <c:v>76192391.394193992</c:v>
                </c:pt>
                <c:pt idx="12601">
                  <c:v>76433131.307451978</c:v>
                </c:pt>
                <c:pt idx="12602">
                  <c:v>76673079.807079002</c:v>
                </c:pt>
                <c:pt idx="12603">
                  <c:v>76912240.641599998</c:v>
                </c:pt>
                <c:pt idx="12604">
                  <c:v>77150617.521093979</c:v>
                </c:pt>
                <c:pt idx="12605">
                  <c:v>77388214.117744967</c:v>
                </c:pt>
                <c:pt idx="12606">
                  <c:v>77625034.066388994</c:v>
                </c:pt>
                <c:pt idx="12607">
                  <c:v>77861080.96504198</c:v>
                </c:pt>
                <c:pt idx="12608">
                  <c:v>78096358.375425979</c:v>
                </c:pt>
                <c:pt idx="12609">
                  <c:v>78330869.823478013</c:v>
                </c:pt>
                <c:pt idx="12610">
                  <c:v>78564618.799853981</c:v>
                </c:pt>
                <c:pt idx="12611">
                  <c:v>78797608.760427013</c:v>
                </c:pt>
                <c:pt idx="12612">
                  <c:v>79029843.12676698</c:v>
                </c:pt>
                <c:pt idx="12613">
                  <c:v>79261325.286620989</c:v>
                </c:pt>
                <c:pt idx="12614">
                  <c:v>79492058.594378993</c:v>
                </c:pt>
                <c:pt idx="12615">
                  <c:v>79722046.371532977</c:v>
                </c:pt>
                <c:pt idx="12616">
                  <c:v>79951291.907126993</c:v>
                </c:pt>
                <c:pt idx="12617">
                  <c:v>80179798.458204001</c:v>
                </c:pt>
                <c:pt idx="12618">
                  <c:v>80407569.250239</c:v>
                </c:pt>
                <c:pt idx="12619">
                  <c:v>80634607.47756198</c:v>
                </c:pt>
                <c:pt idx="12620">
                  <c:v>80860916.303784981</c:v>
                </c:pt>
                <c:pt idx="12621">
                  <c:v>81086498.862210006</c:v>
                </c:pt>
                <c:pt idx="12622">
                  <c:v>81311358.25623399</c:v>
                </c:pt>
                <c:pt idx="12623">
                  <c:v>81535497.559748992</c:v>
                </c:pt>
                <c:pt idx="12624">
                  <c:v>81758919.817533985</c:v>
                </c:pt>
                <c:pt idx="12625">
                  <c:v>81981628.045636982</c:v>
                </c:pt>
                <c:pt idx="12626">
                  <c:v>82203625.23175098</c:v>
                </c:pt>
                <c:pt idx="12627">
                  <c:v>82424914.335593984</c:v>
                </c:pt>
                <c:pt idx="12628">
                  <c:v>82645498.289261997</c:v>
                </c:pt>
                <c:pt idx="12629">
                  <c:v>82865379.997596994</c:v>
                </c:pt>
                <c:pt idx="12630">
                  <c:v>83084562.338534966</c:v>
                </c:pt>
                <c:pt idx="12631">
                  <c:v>83303048.163457006</c:v>
                </c:pt>
                <c:pt idx="12632">
                  <c:v>83520840.297521979</c:v>
                </c:pt>
                <c:pt idx="12633">
                  <c:v>83737941.540012002</c:v>
                </c:pt>
                <c:pt idx="12634">
                  <c:v>83954354.664652973</c:v>
                </c:pt>
                <c:pt idx="12635">
                  <c:v>84170082.419946015</c:v>
                </c:pt>
                <c:pt idx="12636">
                  <c:v>84385127.529478997</c:v>
                </c:pt>
                <c:pt idx="12637">
                  <c:v>84599492.692246005</c:v>
                </c:pt>
                <c:pt idx="12638">
                  <c:v>84813180.582952991</c:v>
                </c:pt>
                <c:pt idx="12639">
                  <c:v>85026193.852320001</c:v>
                </c:pt>
                <c:pt idx="12640">
                  <c:v>85238535.127380982</c:v>
                </c:pt>
                <c:pt idx="12641">
                  <c:v>85450207.011777997</c:v>
                </c:pt>
                <c:pt idx="12642">
                  <c:v>85661212.086044967</c:v>
                </c:pt>
                <c:pt idx="12643">
                  <c:v>85871552.907899007</c:v>
                </c:pt>
                <c:pt idx="12644">
                  <c:v>86081232.012516007</c:v>
                </c:pt>
                <c:pt idx="12645">
                  <c:v>86290251.912801996</c:v>
                </c:pt>
                <c:pt idx="12646">
                  <c:v>86498615.099669993</c:v>
                </c:pt>
                <c:pt idx="12647">
                  <c:v>86706324.042302996</c:v>
                </c:pt>
                <c:pt idx="12648">
                  <c:v>86913381.188417003</c:v>
                </c:pt>
                <c:pt idx="12649">
                  <c:v>87119788.964516982</c:v>
                </c:pt>
                <c:pt idx="12650">
                  <c:v>87325549.776150987</c:v>
                </c:pt>
                <c:pt idx="12651">
                  <c:v>87530666.008164003</c:v>
                </c:pt>
                <c:pt idx="12652">
                  <c:v>87735140.024938986</c:v>
                </c:pt>
                <c:pt idx="12653">
                  <c:v>87938974.170639977</c:v>
                </c:pt>
                <c:pt idx="12654">
                  <c:v>88142170.769452006</c:v>
                </c:pt>
                <c:pt idx="12655">
                  <c:v>88344732.125813976</c:v>
                </c:pt>
                <c:pt idx="12656">
                  <c:v>88546660.524650976</c:v>
                </c:pt>
                <c:pt idx="12657">
                  <c:v>88747958.231601998</c:v>
                </c:pt>
                <c:pt idx="12658">
                  <c:v>88948627.493240997</c:v>
                </c:pt>
                <c:pt idx="12659">
                  <c:v>89148670.537301004</c:v>
                </c:pt>
                <c:pt idx="12660">
                  <c:v>89348089.572890982</c:v>
                </c:pt>
                <c:pt idx="12661">
                  <c:v>89546886.79070498</c:v>
                </c:pt>
                <c:pt idx="12662">
                  <c:v>89745064.363239005</c:v>
                </c:pt>
                <c:pt idx="12663">
                  <c:v>89942624.444996014</c:v>
                </c:pt>
                <c:pt idx="12664">
                  <c:v>90139569.172689989</c:v>
                </c:pt>
                <c:pt idx="12665">
                  <c:v>90335900.665445</c:v>
                </c:pt>
                <c:pt idx="12666">
                  <c:v>90531621.024999991</c:v>
                </c:pt>
                <c:pt idx="12667">
                  <c:v>90726732.335896999</c:v>
                </c:pt>
                <c:pt idx="12668">
                  <c:v>90921236.66567798</c:v>
                </c:pt>
                <c:pt idx="12669">
                  <c:v>91115136.06507498</c:v>
                </c:pt>
                <c:pt idx="12670">
                  <c:v>91308432.568191007</c:v>
                </c:pt>
                <c:pt idx="12671">
                  <c:v>91501128.19269298</c:v>
                </c:pt>
                <c:pt idx="12672">
                  <c:v>91693224.939987019</c:v>
                </c:pt>
                <c:pt idx="12673">
                  <c:v>91884724.795397997</c:v>
                </c:pt>
                <c:pt idx="12674">
                  <c:v>92075629.728347003</c:v>
                </c:pt>
                <c:pt idx="12675">
                  <c:v>92265941.692524984</c:v>
                </c:pt>
                <c:pt idx="12676">
                  <c:v>92455662.626065999</c:v>
                </c:pt>
                <c:pt idx="12677">
                  <c:v>92644794.451709002</c:v>
                </c:pt>
                <c:pt idx="12678">
                  <c:v>92833339.076971978</c:v>
                </c:pt>
                <c:pt idx="12679">
                  <c:v>93021298.394310981</c:v>
                </c:pt>
                <c:pt idx="12680">
                  <c:v>93208674.281284004</c:v>
                </c:pt>
                <c:pt idx="12681">
                  <c:v>93395468.600710988</c:v>
                </c:pt>
                <c:pt idx="12682">
                  <c:v>93581683.200825006</c:v>
                </c:pt>
                <c:pt idx="12683">
                  <c:v>93767319.915437013</c:v>
                </c:pt>
                <c:pt idx="12684">
                  <c:v>93952380.56408</c:v>
                </c:pt>
                <c:pt idx="12685">
                  <c:v>94136866.952162012</c:v>
                </c:pt>
                <c:pt idx="12686">
                  <c:v>94320780.871116981</c:v>
                </c:pt>
                <c:pt idx="12687">
                  <c:v>94504124.098549992</c:v>
                </c:pt>
                <c:pt idx="12688">
                  <c:v>94686898.398377016</c:v>
                </c:pt>
                <c:pt idx="12689">
                  <c:v>94869105.52097398</c:v>
                </c:pt>
                <c:pt idx="12690">
                  <c:v>95050747.20331502</c:v>
                </c:pt>
                <c:pt idx="12691">
                  <c:v>95231825.169108003</c:v>
                </c:pt>
                <c:pt idx="12692">
                  <c:v>95412341.128934965</c:v>
                </c:pt>
                <c:pt idx="12693">
                  <c:v>95592296.780385017</c:v>
                </c:pt>
                <c:pt idx="12694">
                  <c:v>95771693.808185995</c:v>
                </c:pt>
                <c:pt idx="12695">
                  <c:v>95950533.884336978</c:v>
                </c:pt>
                <c:pt idx="12696">
                  <c:v>96128818.668239981</c:v>
                </c:pt>
                <c:pt idx="12697">
                  <c:v>96306549.806820989</c:v>
                </c:pt>
                <c:pt idx="12698">
                  <c:v>96483728.93466498</c:v>
                </c:pt>
                <c:pt idx="12699">
                  <c:v>96660357.674128965</c:v>
                </c:pt>
                <c:pt idx="12700">
                  <c:v>96836437.63547498</c:v>
                </c:pt>
                <c:pt idx="12701">
                  <c:v>97011970.41698502</c:v>
                </c:pt>
                <c:pt idx="12702">
                  <c:v>97186957.605079979</c:v>
                </c:pt>
                <c:pt idx="12703">
                  <c:v>97361400.774441987</c:v>
                </c:pt>
                <c:pt idx="12704">
                  <c:v>97535301.488123998</c:v>
                </c:pt>
                <c:pt idx="12705">
                  <c:v>97708661.297672004</c:v>
                </c:pt>
                <c:pt idx="12706">
                  <c:v>97881481.743230015</c:v>
                </c:pt>
                <c:pt idx="12707">
                  <c:v>98053764.353658989</c:v>
                </c:pt>
                <c:pt idx="12708">
                  <c:v>98225510.646641985</c:v>
                </c:pt>
                <c:pt idx="12709">
                  <c:v>98396722.128794983</c:v>
                </c:pt>
                <c:pt idx="12710">
                  <c:v>98567400.295773</c:v>
                </c:pt>
                <c:pt idx="12711">
                  <c:v>98737546.632378995</c:v>
                </c:pt>
                <c:pt idx="12712">
                  <c:v>98907162.612664998</c:v>
                </c:pt>
                <c:pt idx="12713">
                  <c:v>99076249.700036004</c:v>
                </c:pt>
                <c:pt idx="12714">
                  <c:v>99244809.34735398</c:v>
                </c:pt>
                <c:pt idx="12715">
                  <c:v>99412842.997035995</c:v>
                </c:pt>
                <c:pt idx="12716">
                  <c:v>99580352.081153989</c:v>
                </c:pt>
                <c:pt idx="12717">
                  <c:v>99747338.021535978</c:v>
                </c:pt>
                <c:pt idx="12718">
                  <c:v>99913802.229856998</c:v>
                </c:pt>
                <c:pt idx="12719">
                  <c:v>100079746.10773998</c:v>
                </c:pt>
                <c:pt idx="12720">
                  <c:v>100245171.046848</c:v>
                </c:pt>
                <c:pt idx="12721">
                  <c:v>100410078.42897601</c:v>
                </c:pt>
                <c:pt idx="12722">
                  <c:v>100574469.62614699</c:v>
                </c:pt>
                <c:pt idx="12723">
                  <c:v>100738346.000699</c:v>
                </c:pt>
                <c:pt idx="12724">
                  <c:v>100901708.90537502</c:v>
                </c:pt>
                <c:pt idx="12725">
                  <c:v>101064559.68341599</c:v>
                </c:pt>
                <c:pt idx="12726">
                  <c:v>101226899.66864198</c:v>
                </c:pt>
                <c:pt idx="12727">
                  <c:v>101388730.18554297</c:v>
                </c:pt>
                <c:pt idx="12728">
                  <c:v>101550052.54936402</c:v>
                </c:pt>
                <c:pt idx="12729">
                  <c:v>101710868.06618799</c:v>
                </c:pt>
                <c:pt idx="12730">
                  <c:v>101871178.03302</c:v>
                </c:pt>
                <c:pt idx="12731">
                  <c:v>102030983.73786701</c:v>
                </c:pt>
                <c:pt idx="12732">
                  <c:v>102190286.45982498</c:v>
                </c:pt>
                <c:pt idx="12733">
                  <c:v>102349087.469154</c:v>
                </c:pt>
                <c:pt idx="12734">
                  <c:v>102507388.027358</c:v>
                </c:pt>
                <c:pt idx="12735">
                  <c:v>102665189.38726601</c:v>
                </c:pt>
                <c:pt idx="12736">
                  <c:v>102822492.79310802</c:v>
                </c:pt>
                <c:pt idx="12737">
                  <c:v>102979299.48059</c:v>
                </c:pt>
                <c:pt idx="12738">
                  <c:v>103135610.67697299</c:v>
                </c:pt>
                <c:pt idx="12739">
                  <c:v>103291427.60114299</c:v>
                </c:pt>
                <c:pt idx="12740">
                  <c:v>103446751.46368901</c:v>
                </c:pt>
                <c:pt idx="12741">
                  <c:v>103601583.46697502</c:v>
                </c:pt>
                <c:pt idx="12742">
                  <c:v>103755924.805209</c:v>
                </c:pt>
                <c:pt idx="12743">
                  <c:v>103909776.66451898</c:v>
                </c:pt>
                <c:pt idx="12744">
                  <c:v>104063140.223019</c:v>
                </c:pt>
                <c:pt idx="12745">
                  <c:v>104216016.65088399</c:v>
                </c:pt>
                <c:pt idx="12746">
                  <c:v>104368407.11040902</c:v>
                </c:pt>
                <c:pt idx="12747">
                  <c:v>104520312.756089</c:v>
                </c:pt>
                <c:pt idx="12748">
                  <c:v>104671734.734677</c:v>
                </c:pt>
                <c:pt idx="12749">
                  <c:v>104822674.18525501</c:v>
                </c:pt>
                <c:pt idx="12750">
                  <c:v>104973132.23929602</c:v>
                </c:pt>
                <c:pt idx="12751">
                  <c:v>105123110.02073298</c:v>
                </c:pt>
                <c:pt idx="12752">
                  <c:v>105272608.64602</c:v>
                </c:pt>
                <c:pt idx="12753">
                  <c:v>105421629.224196</c:v>
                </c:pt>
                <c:pt idx="12754">
                  <c:v>105570172.85694899</c:v>
                </c:pt>
                <c:pt idx="12755">
                  <c:v>105718240.638675</c:v>
                </c:pt>
                <c:pt idx="12756">
                  <c:v>105865833.65654197</c:v>
                </c:pt>
                <c:pt idx="12757">
                  <c:v>106012952.99055</c:v>
                </c:pt>
                <c:pt idx="12758">
                  <c:v>106159599.71358702</c:v>
                </c:pt>
                <c:pt idx="12759">
                  <c:v>106305774.89149402</c:v>
                </c:pt>
                <c:pt idx="12760">
                  <c:v>106451479.58312</c:v>
                </c:pt>
                <c:pt idx="12761">
                  <c:v>106596714.84038101</c:v>
                </c:pt>
                <c:pt idx="12762">
                  <c:v>106741481.708314</c:v>
                </c:pt>
                <c:pt idx="12763">
                  <c:v>106885781.22513798</c:v>
                </c:pt>
                <c:pt idx="12764">
                  <c:v>107029614.42230701</c:v>
                </c:pt>
                <c:pt idx="12765">
                  <c:v>107172982.32456701</c:v>
                </c:pt>
                <c:pt idx="12766">
                  <c:v>107315885.950008</c:v>
                </c:pt>
                <c:pt idx="12767">
                  <c:v>107458326.310122</c:v>
                </c:pt>
                <c:pt idx="12768">
                  <c:v>107600304.40985</c:v>
                </c:pt>
                <c:pt idx="12769">
                  <c:v>107741821.24764298</c:v>
                </c:pt>
                <c:pt idx="12770">
                  <c:v>107882877.815506</c:v>
                </c:pt>
                <c:pt idx="12771">
                  <c:v>108023475.099058</c:v>
                </c:pt>
                <c:pt idx="12772">
                  <c:v>108163614.077575</c:v>
                </c:pt>
                <c:pt idx="12773">
                  <c:v>108303295.72404601</c:v>
                </c:pt>
                <c:pt idx="12774">
                  <c:v>108442521.00522</c:v>
                </c:pt>
                <c:pt idx="12775">
                  <c:v>108581290.88165699</c:v>
                </c:pt>
                <c:pt idx="12776">
                  <c:v>108719606.307777</c:v>
                </c:pt>
                <c:pt idx="12777">
                  <c:v>108857468.23190701</c:v>
                </c:pt>
                <c:pt idx="12778">
                  <c:v>108994877.59633</c:v>
                </c:pt>
                <c:pt idx="12779">
                  <c:v>109131835.337332</c:v>
                </c:pt>
                <c:pt idx="12780">
                  <c:v>109268342.38524801</c:v>
                </c:pt>
                <c:pt idx="12781">
                  <c:v>109404399.66450898</c:v>
                </c:pt>
                <c:pt idx="12782">
                  <c:v>109540008.09368801</c:v>
                </c:pt>
                <c:pt idx="12783">
                  <c:v>109675168.58554499</c:v>
                </c:pt>
                <c:pt idx="12784">
                  <c:v>109809882.04707001</c:v>
                </c:pt>
                <c:pt idx="12785">
                  <c:v>109944149.37953296</c:v>
                </c:pt>
                <c:pt idx="12786">
                  <c:v>110077971.47852099</c:v>
                </c:pt>
                <c:pt idx="12787">
                  <c:v>110211349.23398399</c:v>
                </c:pt>
                <c:pt idx="12788">
                  <c:v>110344283.53028102</c:v>
                </c:pt>
                <c:pt idx="12789">
                  <c:v>110476775.24621801</c:v>
                </c:pt>
                <c:pt idx="12790">
                  <c:v>110608825.25509</c:v>
                </c:pt>
                <c:pt idx="12791">
                  <c:v>110740434.42472801</c:v>
                </c:pt>
                <c:pt idx="12792">
                  <c:v>110871603.617535</c:v>
                </c:pt>
                <c:pt idx="12793">
                  <c:v>111002333.69052701</c:v>
                </c:pt>
                <c:pt idx="12794">
                  <c:v>111132625.49537604</c:v>
                </c:pt>
                <c:pt idx="12795">
                  <c:v>111262479.878447</c:v>
                </c:pt>
                <c:pt idx="12796">
                  <c:v>111391897.68084098</c:v>
                </c:pt>
                <c:pt idx="12797">
                  <c:v>111520879.73842999</c:v>
                </c:pt>
                <c:pt idx="12798">
                  <c:v>111649426.881898</c:v>
                </c:pt>
                <c:pt idx="12799">
                  <c:v>111777539.93677902</c:v>
                </c:pt>
                <c:pt idx="12800">
                  <c:v>111905219.72349399</c:v>
                </c:pt>
                <c:pt idx="12801">
                  <c:v>112032467.05739</c:v>
                </c:pt>
                <c:pt idx="12802">
                  <c:v>112159282.74877504</c:v>
                </c:pt>
                <c:pt idx="12803">
                  <c:v>112285667.602957</c:v>
                </c:pt>
                <c:pt idx="12804">
                  <c:v>112411622.42027801</c:v>
                </c:pt>
                <c:pt idx="12805">
                  <c:v>112537147.996151</c:v>
                </c:pt>
                <c:pt idx="12806">
                  <c:v>112662245.121095</c:v>
                </c:pt>
                <c:pt idx="12807">
                  <c:v>112786914.58077398</c:v>
                </c:pt>
                <c:pt idx="12808">
                  <c:v>112911157.15602396</c:v>
                </c:pt>
                <c:pt idx="12809">
                  <c:v>113034973.622896</c:v>
                </c:pt>
                <c:pt idx="12810">
                  <c:v>113158364.752684</c:v>
                </c:pt>
                <c:pt idx="12811">
                  <c:v>113281331.31196199</c:v>
                </c:pt>
                <c:pt idx="12812">
                  <c:v>113403874.06261602</c:v>
                </c:pt>
                <c:pt idx="12813">
                  <c:v>113525993.76187801</c:v>
                </c:pt>
                <c:pt idx="12814">
                  <c:v>113647691.162358</c:v>
                </c:pt>
                <c:pt idx="12815">
                  <c:v>113768967.01207802</c:v>
                </c:pt>
                <c:pt idx="12816">
                  <c:v>113889822.05450098</c:v>
                </c:pt>
                <c:pt idx="12817">
                  <c:v>114010257.028567</c:v>
                </c:pt>
                <c:pt idx="12818">
                  <c:v>114130272.66872199</c:v>
                </c:pt>
                <c:pt idx="12819">
                  <c:v>114249869.70494698</c:v>
                </c:pt>
                <c:pt idx="12820">
                  <c:v>114369048.86279501</c:v>
                </c:pt>
                <c:pt idx="12821">
                  <c:v>114487810.86341502</c:v>
                </c:pt>
                <c:pt idx="12822">
                  <c:v>114606156.42358699</c:v>
                </c:pt>
                <c:pt idx="12823">
                  <c:v>114724086.25574899</c:v>
                </c:pt>
                <c:pt idx="12824">
                  <c:v>114841601.06803</c:v>
                </c:pt>
                <c:pt idx="12825">
                  <c:v>114958701.564273</c:v>
                </c:pt>
                <c:pt idx="12826">
                  <c:v>115075388.444074</c:v>
                </c:pt>
                <c:pt idx="12827">
                  <c:v>115191662.40280102</c:v>
                </c:pt>
                <c:pt idx="12828">
                  <c:v>115307524.13162698</c:v>
                </c:pt>
                <c:pt idx="12829">
                  <c:v>115422974.31755899</c:v>
                </c:pt>
                <c:pt idx="12830">
                  <c:v>115538013.64346503</c:v>
                </c:pt>
                <c:pt idx="12831">
                  <c:v>115652642.7881</c:v>
                </c:pt>
                <c:pt idx="12832">
                  <c:v>115766862.426138</c:v>
                </c:pt>
                <c:pt idx="12833">
                  <c:v>115880673.228192</c:v>
                </c:pt>
                <c:pt idx="12834">
                  <c:v>115994075.86084898</c:v>
                </c:pt>
                <c:pt idx="12835">
                  <c:v>116107070.986691</c:v>
                </c:pt>
                <c:pt idx="12836">
                  <c:v>116219659.264322</c:v>
                </c:pt>
                <c:pt idx="12837">
                  <c:v>116331841.34839602</c:v>
                </c:pt>
                <c:pt idx="12838">
                  <c:v>116443617.88964298</c:v>
                </c:pt>
                <c:pt idx="12839">
                  <c:v>116554989.53489198</c:v>
                </c:pt>
                <c:pt idx="12840">
                  <c:v>116665956.927101</c:v>
                </c:pt>
                <c:pt idx="12841">
                  <c:v>116776520.70537502</c:v>
                </c:pt>
                <c:pt idx="12842">
                  <c:v>116886681.504998</c:v>
                </c:pt>
                <c:pt idx="12843">
                  <c:v>116996439.95745498</c:v>
                </c:pt>
                <c:pt idx="12844">
                  <c:v>117105796.690455</c:v>
                </c:pt>
                <c:pt idx="12845">
                  <c:v>117214752.32795699</c:v>
                </c:pt>
                <c:pt idx="12846">
                  <c:v>117323307.49019299</c:v>
                </c:pt>
                <c:pt idx="12847">
                  <c:v>117431462.79369199</c:v>
                </c:pt>
                <c:pt idx="12848">
                  <c:v>117539218.85130398</c:v>
                </c:pt>
                <c:pt idx="12849">
                  <c:v>117646576.272222</c:v>
                </c:pt>
                <c:pt idx="12850">
                  <c:v>117753535.662009</c:v>
                </c:pt>
                <c:pt idx="12851">
                  <c:v>117860097.62261496</c:v>
                </c:pt>
                <c:pt idx="12852">
                  <c:v>117966262.75240099</c:v>
                </c:pt>
                <c:pt idx="12853">
                  <c:v>118072031.64616799</c:v>
                </c:pt>
                <c:pt idx="12854">
                  <c:v>118177404.895171</c:v>
                </c:pt>
                <c:pt idx="12855">
                  <c:v>118282383.08714201</c:v>
                </c:pt>
                <c:pt idx="12856">
                  <c:v>118386966.806319</c:v>
                </c:pt>
                <c:pt idx="12857">
                  <c:v>118491156.633459</c:v>
                </c:pt>
                <c:pt idx="12858">
                  <c:v>118594953.14586398</c:v>
                </c:pt>
                <c:pt idx="12859">
                  <c:v>118698356.91740102</c:v>
                </c:pt>
                <c:pt idx="12860">
                  <c:v>118801368.51852298</c:v>
                </c:pt>
                <c:pt idx="12861">
                  <c:v>118903988.51629102</c:v>
                </c:pt>
                <c:pt idx="12862">
                  <c:v>119006217.47439398</c:v>
                </c:pt>
                <c:pt idx="12863">
                  <c:v>119108055.95316601</c:v>
                </c:pt>
                <c:pt idx="12864">
                  <c:v>119209504.50961198</c:v>
                </c:pt>
                <c:pt idx="12865">
                  <c:v>119310563.69742498</c:v>
                </c:pt>
                <c:pt idx="12866">
                  <c:v>119411234.06700602</c:v>
                </c:pt>
                <c:pt idx="12867">
                  <c:v>119511516.165483</c:v>
                </c:pt>
                <c:pt idx="12868">
                  <c:v>119611410.53673299</c:v>
                </c:pt>
                <c:pt idx="12869">
                  <c:v>119710917.72139801</c:v>
                </c:pt>
                <c:pt idx="12870">
                  <c:v>119810038.256908</c:v>
                </c:pt>
                <c:pt idx="12871">
                  <c:v>119908772.677496</c:v>
                </c:pt>
                <c:pt idx="12872">
                  <c:v>120007121.514219</c:v>
                </c:pt>
                <c:pt idx="12873">
                  <c:v>120105085.29497699</c:v>
                </c:pt>
                <c:pt idx="12874">
                  <c:v>120202664.54452999</c:v>
                </c:pt>
                <c:pt idx="12875">
                  <c:v>120299859.78451799</c:v>
                </c:pt>
                <c:pt idx="12876">
                  <c:v>120396671.53347804</c:v>
                </c:pt>
                <c:pt idx="12877">
                  <c:v>120493100.30686</c:v>
                </c:pt>
                <c:pt idx="12878">
                  <c:v>120589146.61705101</c:v>
                </c:pt>
                <c:pt idx="12879">
                  <c:v>120684810.97338504</c:v>
                </c:pt>
                <c:pt idx="12880">
                  <c:v>120780093.88216601</c:v>
                </c:pt>
                <c:pt idx="12881">
                  <c:v>120874995.846682</c:v>
                </c:pt>
                <c:pt idx="12882">
                  <c:v>120969517.367226</c:v>
                </c:pt>
                <c:pt idx="12883">
                  <c:v>121063658.94110702</c:v>
                </c:pt>
                <c:pt idx="12884">
                  <c:v>121157421.062673</c:v>
                </c:pt>
                <c:pt idx="12885">
                  <c:v>121250804.22332601</c:v>
                </c:pt>
                <c:pt idx="12886">
                  <c:v>121343808.911534</c:v>
                </c:pt>
                <c:pt idx="12887">
                  <c:v>121436435.612855</c:v>
                </c:pt>
                <c:pt idx="12888">
                  <c:v>121528684.809947</c:v>
                </c:pt>
                <c:pt idx="12889">
                  <c:v>121620556.98258799</c:v>
                </c:pt>
                <c:pt idx="12890">
                  <c:v>121712052.60768798</c:v>
                </c:pt>
                <c:pt idx="12891">
                  <c:v>121803172.159311</c:v>
                </c:pt>
                <c:pt idx="12892">
                  <c:v>121893916.10868399</c:v>
                </c:pt>
                <c:pt idx="12893">
                  <c:v>121984284.924216</c:v>
                </c:pt>
                <c:pt idx="12894">
                  <c:v>122074279.07151496</c:v>
                </c:pt>
                <c:pt idx="12895">
                  <c:v>122163899.01339804</c:v>
                </c:pt>
                <c:pt idx="12896">
                  <c:v>122253145.209912</c:v>
                </c:pt>
                <c:pt idx="12897">
                  <c:v>122342018.118347</c:v>
                </c:pt>
                <c:pt idx="12898">
                  <c:v>122430518.19324602</c:v>
                </c:pt>
                <c:pt idx="12899">
                  <c:v>122518645.886429</c:v>
                </c:pt>
                <c:pt idx="12900">
                  <c:v>122606401.646999</c:v>
                </c:pt>
                <c:pt idx="12901">
                  <c:v>122693785.92136301</c:v>
                </c:pt>
                <c:pt idx="12902">
                  <c:v>122780799.153239</c:v>
                </c:pt>
                <c:pt idx="12903">
                  <c:v>122867441.78368102</c:v>
                </c:pt>
                <c:pt idx="12904">
                  <c:v>122953714.251081</c:v>
                </c:pt>
                <c:pt idx="12905">
                  <c:v>123039616.99119201</c:v>
                </c:pt>
                <c:pt idx="12906">
                  <c:v>123125150.43713802</c:v>
                </c:pt>
                <c:pt idx="12907">
                  <c:v>123210315.01942702</c:v>
                </c:pt>
                <c:pt idx="12908">
                  <c:v>123295111.165968</c:v>
                </c:pt>
                <c:pt idx="12909">
                  <c:v>123379539.30208002</c:v>
                </c:pt>
                <c:pt idx="12910">
                  <c:v>123463599.85051098</c:v>
                </c:pt>
                <c:pt idx="12911">
                  <c:v>123547293.23144601</c:v>
                </c:pt>
                <c:pt idx="12912">
                  <c:v>123630619.86252201</c:v>
                </c:pt>
                <c:pt idx="12913">
                  <c:v>123713580.15884198</c:v>
                </c:pt>
                <c:pt idx="12914">
                  <c:v>123796174.53298701</c:v>
                </c:pt>
                <c:pt idx="12915">
                  <c:v>123878403.39502898</c:v>
                </c:pt>
                <c:pt idx="12916">
                  <c:v>123960267.15254399</c:v>
                </c:pt>
                <c:pt idx="12917">
                  <c:v>124041766.210622</c:v>
                </c:pt>
                <c:pt idx="12918">
                  <c:v>124122900.97188599</c:v>
                </c:pt>
                <c:pt idx="12919">
                  <c:v>124203671.83649601</c:v>
                </c:pt>
                <c:pt idx="12920">
                  <c:v>124284079.20216702</c:v>
                </c:pt>
                <c:pt idx="12921">
                  <c:v>124364123.46417999</c:v>
                </c:pt>
                <c:pt idx="12922">
                  <c:v>124443805.015393</c:v>
                </c:pt>
                <c:pt idx="12923">
                  <c:v>124523124.246252</c:v>
                </c:pt>
                <c:pt idx="12924">
                  <c:v>124602081.544806</c:v>
                </c:pt>
                <c:pt idx="12925">
                  <c:v>124680677.296717</c:v>
                </c:pt>
                <c:pt idx="12926">
                  <c:v>124758911.885271</c:v>
                </c:pt>
                <c:pt idx="12927">
                  <c:v>124836785.69138999</c:v>
                </c:pt>
                <c:pt idx="12928">
                  <c:v>124914299.09364298</c:v>
                </c:pt>
                <c:pt idx="12929">
                  <c:v>124991452.46826003</c:v>
                </c:pt>
                <c:pt idx="12930">
                  <c:v>125068246.18913898</c:v>
                </c:pt>
                <c:pt idx="12931">
                  <c:v>125144680.62785996</c:v>
                </c:pt>
                <c:pt idx="12932">
                  <c:v>125220756.153695</c:v>
                </c:pt>
                <c:pt idx="12933">
                  <c:v>125296473.13361998</c:v>
                </c:pt>
                <c:pt idx="12934">
                  <c:v>125371831.93232504</c:v>
                </c:pt>
                <c:pt idx="12935">
                  <c:v>125446832.91222301</c:v>
                </c:pt>
                <c:pt idx="12936">
                  <c:v>125521476.43346503</c:v>
                </c:pt>
                <c:pt idx="12937">
                  <c:v>125595762.853946</c:v>
                </c:pt>
                <c:pt idx="12938">
                  <c:v>125669692.529319</c:v>
                </c:pt>
                <c:pt idx="12939">
                  <c:v>125743265.81300202</c:v>
                </c:pt>
                <c:pt idx="12940">
                  <c:v>125816483.05619298</c:v>
                </c:pt>
                <c:pt idx="12941">
                  <c:v>125889344.607875</c:v>
                </c:pt>
                <c:pt idx="12942">
                  <c:v>125961850.81482901</c:v>
                </c:pt>
                <c:pt idx="12943">
                  <c:v>126034002.02164298</c:v>
                </c:pt>
                <c:pt idx="12944">
                  <c:v>126105798.57072496</c:v>
                </c:pt>
                <c:pt idx="12945">
                  <c:v>126177240.80230699</c:v>
                </c:pt>
                <c:pt idx="12946">
                  <c:v>126248329.05446</c:v>
                </c:pt>
                <c:pt idx="12947">
                  <c:v>126319063.663101</c:v>
                </c:pt>
                <c:pt idx="12948">
                  <c:v>126389444.96200502</c:v>
                </c:pt>
                <c:pt idx="12949">
                  <c:v>126459473.28281</c:v>
                </c:pt>
                <c:pt idx="12950">
                  <c:v>126529148.95503098</c:v>
                </c:pt>
                <c:pt idx="12951">
                  <c:v>126598472.306068</c:v>
                </c:pt>
                <c:pt idx="12952">
                  <c:v>126667443.66121502</c:v>
                </c:pt>
                <c:pt idx="12953">
                  <c:v>126736063.34366801</c:v>
                </c:pt>
                <c:pt idx="12954">
                  <c:v>126804331.67453499</c:v>
                </c:pt>
                <c:pt idx="12955">
                  <c:v>126872248.972847</c:v>
                </c:pt>
                <c:pt idx="12956">
                  <c:v>126939815.55556399</c:v>
                </c:pt>
                <c:pt idx="12957">
                  <c:v>127007031.73758498</c:v>
                </c:pt>
                <c:pt idx="12958">
                  <c:v>127073897.83175901</c:v>
                </c:pt>
                <c:pt idx="12959">
                  <c:v>127140414.14888802</c:v>
                </c:pt>
                <c:pt idx="12960">
                  <c:v>127206580.997742</c:v>
                </c:pt>
                <c:pt idx="12961">
                  <c:v>127272398.68506399</c:v>
                </c:pt>
                <c:pt idx="12962">
                  <c:v>127337867.515579</c:v>
                </c:pt>
                <c:pt idx="12963">
                  <c:v>127402987.792004</c:v>
                </c:pt>
                <c:pt idx="12964">
                  <c:v>127467759.81505398</c:v>
                </c:pt>
                <c:pt idx="12965">
                  <c:v>127532183.883451</c:v>
                </c:pt>
                <c:pt idx="12966">
                  <c:v>127596260.293934</c:v>
                </c:pt>
                <c:pt idx="12967">
                  <c:v>127659989.34126499</c:v>
                </c:pt>
                <c:pt idx="12968">
                  <c:v>127723371.31823802</c:v>
                </c:pt>
                <c:pt idx="12969">
                  <c:v>127786406.51568602</c:v>
                </c:pt>
                <c:pt idx="12970">
                  <c:v>127849095.22249001</c:v>
                </c:pt>
                <c:pt idx="12971">
                  <c:v>127911437.72558798</c:v>
                </c:pt>
                <c:pt idx="12972">
                  <c:v>127973434.30998002</c:v>
                </c:pt>
                <c:pt idx="12973">
                  <c:v>128035085.258737</c:v>
                </c:pt>
                <c:pt idx="12974">
                  <c:v>128096390.853009</c:v>
                </c:pt>
                <c:pt idx="12975">
                  <c:v>128157351.37203299</c:v>
                </c:pt>
                <c:pt idx="12976">
                  <c:v>128217967.09313799</c:v>
                </c:pt>
                <c:pt idx="12977">
                  <c:v>128278238.291757</c:v>
                </c:pt>
                <c:pt idx="12978">
                  <c:v>128338165.24142902</c:v>
                </c:pt>
                <c:pt idx="12979">
                  <c:v>128397748.21381001</c:v>
                </c:pt>
                <c:pt idx="12980">
                  <c:v>128456987.47868</c:v>
                </c:pt>
                <c:pt idx="12981">
                  <c:v>128515883.303949</c:v>
                </c:pt>
                <c:pt idx="12982">
                  <c:v>128574435.95566398</c:v>
                </c:pt>
                <c:pt idx="12983">
                  <c:v>128632645.698015</c:v>
                </c:pt>
                <c:pt idx="12984">
                  <c:v>128690512.79334801</c:v>
                </c:pt>
                <c:pt idx="12985">
                  <c:v>128748037.50216402</c:v>
                </c:pt>
                <c:pt idx="12986">
                  <c:v>128805220.083131</c:v>
                </c:pt>
                <c:pt idx="12987">
                  <c:v>128862060.79308802</c:v>
                </c:pt>
                <c:pt idx="12988">
                  <c:v>128918559.88705398</c:v>
                </c:pt>
                <c:pt idx="12989">
                  <c:v>128974717.618233</c:v>
                </c:pt>
                <c:pt idx="12990">
                  <c:v>129030534.238022</c:v>
                </c:pt>
                <c:pt idx="12991">
                  <c:v>129086009.99601699</c:v>
                </c:pt>
                <c:pt idx="12992">
                  <c:v>129141145.140019</c:v>
                </c:pt>
                <c:pt idx="12993">
                  <c:v>129195939.91604</c:v>
                </c:pt>
                <c:pt idx="12994">
                  <c:v>129250394.568312</c:v>
                </c:pt>
                <c:pt idx="12995">
                  <c:v>129304509.33929102</c:v>
                </c:pt>
                <c:pt idx="12996">
                  <c:v>129358284.46966402</c:v>
                </c:pt>
                <c:pt idx="12997">
                  <c:v>129411720.19835401</c:v>
                </c:pt>
                <c:pt idx="12998">
                  <c:v>129464816.762528</c:v>
                </c:pt>
                <c:pt idx="12999">
                  <c:v>129517574.39760301</c:v>
                </c:pt>
                <c:pt idx="13000">
                  <c:v>129569993.33725098</c:v>
                </c:pt>
                <c:pt idx="13001">
                  <c:v>129622073.81340604</c:v>
                </c:pt>
                <c:pt idx="13002">
                  <c:v>129673816.056269</c:v>
                </c:pt>
                <c:pt idx="13003">
                  <c:v>129725220.294313</c:v>
                </c:pt>
                <c:pt idx="13004">
                  <c:v>129776286.75429298</c:v>
                </c:pt>
                <c:pt idx="13005">
                  <c:v>129827015.661246</c:v>
                </c:pt>
                <c:pt idx="13006">
                  <c:v>129877407.238502</c:v>
                </c:pt>
                <c:pt idx="13007">
                  <c:v>129927461.70768702</c:v>
                </c:pt>
                <c:pt idx="13008">
                  <c:v>129977179.288728</c:v>
                </c:pt>
                <c:pt idx="13009">
                  <c:v>130026560.19986002</c:v>
                </c:pt>
                <c:pt idx="13010">
                  <c:v>130075604.65763097</c:v>
                </c:pt>
                <c:pt idx="13011">
                  <c:v>130124312.87690899</c:v>
                </c:pt>
                <c:pt idx="13012">
                  <c:v>130172685.07088301</c:v>
                </c:pt>
                <c:pt idx="13013">
                  <c:v>130220721.45107502</c:v>
                </c:pt>
                <c:pt idx="13014">
                  <c:v>130268422.227338</c:v>
                </c:pt>
                <c:pt idx="13015">
                  <c:v>130315787.607869</c:v>
                </c:pt>
                <c:pt idx="13016">
                  <c:v>130362817.79920602</c:v>
                </c:pt>
                <c:pt idx="13017">
                  <c:v>130409513.00624098</c:v>
                </c:pt>
                <c:pt idx="13018">
                  <c:v>130455873.43221901</c:v>
                </c:pt>
                <c:pt idx="13019">
                  <c:v>130501899.27874598</c:v>
                </c:pt>
                <c:pt idx="13020">
                  <c:v>130547590.74579501</c:v>
                </c:pt>
                <c:pt idx="13021">
                  <c:v>130592948.031707</c:v>
                </c:pt>
                <c:pt idx="13022">
                  <c:v>130637971.333203</c:v>
                </c:pt>
                <c:pt idx="13023">
                  <c:v>130682660.84537801</c:v>
                </c:pt>
                <c:pt idx="13024">
                  <c:v>130727016.76171702</c:v>
                </c:pt>
                <c:pt idx="13025">
                  <c:v>130771039.274095</c:v>
                </c:pt>
                <c:pt idx="13026">
                  <c:v>130814728.572779</c:v>
                </c:pt>
                <c:pt idx="13027">
                  <c:v>130858084.84643599</c:v>
                </c:pt>
                <c:pt idx="13028">
                  <c:v>130901108.282139</c:v>
                </c:pt>
                <c:pt idx="13029">
                  <c:v>130943799.06536801</c:v>
                </c:pt>
                <c:pt idx="13030">
                  <c:v>130986157.380017</c:v>
                </c:pt>
                <c:pt idx="13031">
                  <c:v>131028183.40839702</c:v>
                </c:pt>
                <c:pt idx="13032">
                  <c:v>131069877.331242</c:v>
                </c:pt>
                <c:pt idx="13033">
                  <c:v>131111239.32771198</c:v>
                </c:pt>
                <c:pt idx="13034">
                  <c:v>131152269.575398</c:v>
                </c:pt>
                <c:pt idx="13035">
                  <c:v>131192968.25032702</c:v>
                </c:pt>
                <c:pt idx="13036">
                  <c:v>131233335.52696502</c:v>
                </c:pt>
                <c:pt idx="13037">
                  <c:v>131273371.57822201</c:v>
                </c:pt>
                <c:pt idx="13038">
                  <c:v>131313076.57545701</c:v>
                </c:pt>
                <c:pt idx="13039">
                  <c:v>131352450.68847902</c:v>
                </c:pt>
                <c:pt idx="13040">
                  <c:v>131391494.08555599</c:v>
                </c:pt>
                <c:pt idx="13041">
                  <c:v>131430206.93341401</c:v>
                </c:pt>
                <c:pt idx="13042">
                  <c:v>131468589.397245</c:v>
                </c:pt>
                <c:pt idx="13043">
                  <c:v>131506641.640709</c:v>
                </c:pt>
                <c:pt idx="13044">
                  <c:v>131544363.82593799</c:v>
                </c:pt>
                <c:pt idx="13045">
                  <c:v>131581756.11354101</c:v>
                </c:pt>
                <c:pt idx="13046">
                  <c:v>131618818.662607</c:v>
                </c:pt>
                <c:pt idx="13047">
                  <c:v>131655551.63070798</c:v>
                </c:pt>
                <c:pt idx="13048">
                  <c:v>131691955.173906</c:v>
                </c:pt>
                <c:pt idx="13049">
                  <c:v>131728029.446752</c:v>
                </c:pt>
                <c:pt idx="13050">
                  <c:v>131763774.602293</c:v>
                </c:pt>
                <c:pt idx="13051">
                  <c:v>131799190.79207499</c:v>
                </c:pt>
                <c:pt idx="13052">
                  <c:v>131834278.166146</c:v>
                </c:pt>
                <c:pt idx="13053">
                  <c:v>131869036.873062</c:v>
                </c:pt>
                <c:pt idx="13054">
                  <c:v>131903467.05988702</c:v>
                </c:pt>
                <c:pt idx="13055">
                  <c:v>131937568.872197</c:v>
                </c:pt>
                <c:pt idx="13056">
                  <c:v>131971342.45408602</c:v>
                </c:pt>
                <c:pt idx="13057">
                  <c:v>132004787.94816801</c:v>
                </c:pt>
                <c:pt idx="13058">
                  <c:v>132037905.49558</c:v>
                </c:pt>
                <c:pt idx="13059">
                  <c:v>132070695.23598599</c:v>
                </c:pt>
                <c:pt idx="13060">
                  <c:v>132103157.30757998</c:v>
                </c:pt>
                <c:pt idx="13061">
                  <c:v>132135291.84708799</c:v>
                </c:pt>
                <c:pt idx="13062">
                  <c:v>132167098.989774</c:v>
                </c:pt>
                <c:pt idx="13063">
                  <c:v>132198578.869441</c:v>
                </c:pt>
                <c:pt idx="13064">
                  <c:v>132229731.61843599</c:v>
                </c:pt>
                <c:pt idx="13065">
                  <c:v>132260557.36764999</c:v>
                </c:pt>
                <c:pt idx="13066">
                  <c:v>132291056.24652298</c:v>
                </c:pt>
                <c:pt idx="13067">
                  <c:v>132321228.38304998</c:v>
                </c:pt>
                <c:pt idx="13068">
                  <c:v>132351073.90377901</c:v>
                </c:pt>
                <c:pt idx="13069">
                  <c:v>132380592.93381502</c:v>
                </c:pt>
                <c:pt idx="13070">
                  <c:v>132409785.596825</c:v>
                </c:pt>
                <c:pt idx="13071">
                  <c:v>132438652.01504201</c:v>
                </c:pt>
                <c:pt idx="13072">
                  <c:v>132467192.30926199</c:v>
                </c:pt>
                <c:pt idx="13073">
                  <c:v>132495406.59885301</c:v>
                </c:pt>
                <c:pt idx="13074">
                  <c:v>132523295.00175399</c:v>
                </c:pt>
                <c:pt idx="13075">
                  <c:v>132550857.63448</c:v>
                </c:pt>
                <c:pt idx="13076">
                  <c:v>132578094.612124</c:v>
                </c:pt>
                <c:pt idx="13077">
                  <c:v>132605006.04835902</c:v>
                </c:pt>
                <c:pt idx="13078">
                  <c:v>132631592.05544101</c:v>
                </c:pt>
                <c:pt idx="13079">
                  <c:v>132657852.744211</c:v>
                </c:pt>
                <c:pt idx="13080">
                  <c:v>132683788.22409998</c:v>
                </c:pt>
                <c:pt idx="13081">
                  <c:v>132709398.603129</c:v>
                </c:pt>
                <c:pt idx="13082">
                  <c:v>132734683.987911</c:v>
                </c:pt>
                <c:pt idx="13083">
                  <c:v>132759644.483658</c:v>
                </c:pt>
                <c:pt idx="13084">
                  <c:v>132784280.194177</c:v>
                </c:pt>
                <c:pt idx="13085">
                  <c:v>132808591.22187802</c:v>
                </c:pt>
                <c:pt idx="13086">
                  <c:v>132832577.66777298</c:v>
                </c:pt>
                <c:pt idx="13087">
                  <c:v>132856239.63147801</c:v>
                </c:pt>
                <c:pt idx="13088">
                  <c:v>132879577.21121801</c:v>
                </c:pt>
                <c:pt idx="13089">
                  <c:v>132902590.50383</c:v>
                </c:pt>
                <c:pt idx="13090">
                  <c:v>132925279.60475896</c:v>
                </c:pt>
                <c:pt idx="13091">
                  <c:v>132947644.60806702</c:v>
                </c:pt>
                <c:pt idx="13092">
                  <c:v>132969685.60643201</c:v>
                </c:pt>
                <c:pt idx="13093">
                  <c:v>132991402.69114998</c:v>
                </c:pt>
                <c:pt idx="13094">
                  <c:v>133012795.95213699</c:v>
                </c:pt>
                <c:pt idx="13095">
                  <c:v>133033865.477935</c:v>
                </c:pt>
                <c:pt idx="13096">
                  <c:v>133054611.35570799</c:v>
                </c:pt>
                <c:pt idx="13097">
                  <c:v>133075033.67124601</c:v>
                </c:pt>
                <c:pt idx="13098">
                  <c:v>133095132.508972</c:v>
                </c:pt>
                <c:pt idx="13099">
                  <c:v>133114907.95193398</c:v>
                </c:pt>
                <c:pt idx="13100">
                  <c:v>133134360.081817</c:v>
                </c:pt>
                <c:pt idx="13101">
                  <c:v>133153488.978939</c:v>
                </c:pt>
                <c:pt idx="13102">
                  <c:v>133172294.72225398</c:v>
                </c:pt>
                <c:pt idx="13103">
                  <c:v>133190777.38935401</c:v>
                </c:pt>
                <c:pt idx="13104">
                  <c:v>133208937.056472</c:v>
                </c:pt>
                <c:pt idx="13105">
                  <c:v>133226773.79848102</c:v>
                </c:pt>
                <c:pt idx="13106">
                  <c:v>133244287.688899</c:v>
                </c:pt>
                <c:pt idx="13107">
                  <c:v>133261478.79988702</c:v>
                </c:pt>
                <c:pt idx="13108">
                  <c:v>133278347.202253</c:v>
                </c:pt>
                <c:pt idx="13109">
                  <c:v>133294892.96545599</c:v>
                </c:pt>
                <c:pt idx="13110">
                  <c:v>133311116.15760198</c:v>
                </c:pt>
                <c:pt idx="13111">
                  <c:v>133327016.845448</c:v>
                </c:pt>
                <c:pt idx="13112">
                  <c:v>133342595.09440501</c:v>
                </c:pt>
                <c:pt idx="13113">
                  <c:v>133357850.96854</c:v>
                </c:pt>
                <c:pt idx="13114">
                  <c:v>133372784.530572</c:v>
                </c:pt>
                <c:pt idx="13115">
                  <c:v>133387395.84188102</c:v>
                </c:pt>
                <c:pt idx="13116">
                  <c:v>133401684.962502</c:v>
                </c:pt>
                <c:pt idx="13117">
                  <c:v>133415651.951133</c:v>
                </c:pt>
                <c:pt idx="13118">
                  <c:v>133429296.86513299</c:v>
                </c:pt>
                <c:pt idx="13119">
                  <c:v>133442619.76052098</c:v>
                </c:pt>
                <c:pt idx="13120">
                  <c:v>133455620.691983</c:v>
                </c:pt>
                <c:pt idx="13121">
                  <c:v>133468299.71286803</c:v>
                </c:pt>
                <c:pt idx="13122">
                  <c:v>133480656.87519199</c:v>
                </c:pt>
                <c:pt idx="13123">
                  <c:v>133492692.22963898</c:v>
                </c:pt>
                <c:pt idx="13124">
                  <c:v>133504405.82556099</c:v>
                </c:pt>
                <c:pt idx="13125">
                  <c:v>133515797.71097802</c:v>
                </c:pt>
                <c:pt idx="13126">
                  <c:v>133526867.93258601</c:v>
                </c:pt>
                <c:pt idx="13127">
                  <c:v>133537616.53574598</c:v>
                </c:pt>
                <c:pt idx="13128">
                  <c:v>133548043.56449802</c:v>
                </c:pt>
                <c:pt idx="13129">
                  <c:v>133558149.06155299</c:v>
                </c:pt>
                <c:pt idx="13130">
                  <c:v>133567933.06829701</c:v>
                </c:pt>
                <c:pt idx="13131">
                  <c:v>133577395.62479098</c:v>
                </c:pt>
                <c:pt idx="13132">
                  <c:v>133586536.769774</c:v>
                </c:pt>
                <c:pt idx="13133">
                  <c:v>133595356.54066202</c:v>
                </c:pt>
                <c:pt idx="13134">
                  <c:v>133603854.97355101</c:v>
                </c:pt>
                <c:pt idx="13135">
                  <c:v>133612032.103214</c:v>
                </c:pt>
                <c:pt idx="13136">
                  <c:v>133619887.96310301</c:v>
                </c:pt>
                <c:pt idx="13137">
                  <c:v>133627422.585356</c:v>
                </c:pt>
                <c:pt idx="13138">
                  <c:v>133634636.00078498</c:v>
                </c:pt>
                <c:pt idx="13139">
                  <c:v>133641528.23889102</c:v>
                </c:pt>
                <c:pt idx="13140">
                  <c:v>133648099.32785396</c:v>
                </c:pt>
                <c:pt idx="13141">
                  <c:v>133654349.29453899</c:v>
                </c:pt>
                <c:pt idx="13142">
                  <c:v>133660278.16449298</c:v>
                </c:pt>
                <c:pt idx="13143">
                  <c:v>133665885.96195</c:v>
                </c:pt>
                <c:pt idx="13144">
                  <c:v>133671172.709828</c:v>
                </c:pt>
                <c:pt idx="13145">
                  <c:v>133676138.42973</c:v>
                </c:pt>
                <c:pt idx="13146">
                  <c:v>133680783.141948</c:v>
                </c:pt>
                <c:pt idx="13147">
                  <c:v>133685106.865457</c:v>
                </c:pt>
                <c:pt idx="13148">
                  <c:v>133689109.61792098</c:v>
                </c:pt>
                <c:pt idx="13149">
                  <c:v>133692791.415692</c:v>
                </c:pt>
                <c:pt idx="13150">
                  <c:v>133696152.273809</c:v>
                </c:pt>
                <c:pt idx="13151">
                  <c:v>133699192.205998</c:v>
                </c:pt>
                <c:pt idx="13152">
                  <c:v>133701911.224675</c:v>
                </c:pt>
                <c:pt idx="13153">
                  <c:v>133704309.34094502</c:v>
                </c:pt>
                <c:pt idx="13154">
                  <c:v>133706386.56460001</c:v>
                </c:pt>
                <c:pt idx="13155">
                  <c:v>133708142.90412298</c:v>
                </c:pt>
                <c:pt idx="13156">
                  <c:v>133709578.366686</c:v>
                </c:pt>
                <c:pt idx="13157">
                  <c:v>133710692.958151</c:v>
                </c:pt>
                <c:pt idx="13158">
                  <c:v>133711486.68306802</c:v>
                </c:pt>
                <c:pt idx="13159">
                  <c:v>133711959.544678</c:v>
                </c:pt>
                <c:pt idx="13160">
                  <c:v>133712111.544912</c:v>
                </c:pt>
                <c:pt idx="13161">
                  <c:v>133711942.68439101</c:v>
                </c:pt>
                <c:pt idx="13162">
                  <c:v>133711452.96242604</c:v>
                </c:pt>
                <c:pt idx="13163">
                  <c:v>133710642.37701598</c:v>
                </c:pt>
                <c:pt idx="13164">
                  <c:v>133709510.92485198</c:v>
                </c:pt>
                <c:pt idx="13165">
                  <c:v>133708058.60131398</c:v>
                </c:pt>
                <c:pt idx="13166">
                  <c:v>133706285.40047102</c:v>
                </c:pt>
                <c:pt idx="13167">
                  <c:v>133704191.315084</c:v>
                </c:pt>
                <c:pt idx="13168">
                  <c:v>133701776.33660001</c:v>
                </c:pt>
                <c:pt idx="13169">
                  <c:v>133699040.455158</c:v>
                </c:pt>
                <c:pt idx="13170">
                  <c:v>133695983.65958399</c:v>
                </c:pt>
                <c:pt idx="13171">
                  <c:v>133692605.93739399</c:v>
                </c:pt>
                <c:pt idx="13172">
                  <c:v>133688907.27479199</c:v>
                </c:pt>
                <c:pt idx="13173">
                  <c:v>133684887.65666999</c:v>
                </c:pt>
                <c:pt idx="13174">
                  <c:v>133680547.066607</c:v>
                </c:pt>
                <c:pt idx="13175">
                  <c:v>133675885.486872</c:v>
                </c:pt>
                <c:pt idx="13176">
                  <c:v>133670902.89841799</c:v>
                </c:pt>
                <c:pt idx="13177">
                  <c:v>133665599.28088699</c:v>
                </c:pt>
                <c:pt idx="13178">
                  <c:v>133659974.61260502</c:v>
                </c:pt>
                <c:pt idx="13179">
                  <c:v>133654028.87058496</c:v>
                </c:pt>
                <c:pt idx="13180">
                  <c:v>133647762.030526</c:v>
                </c:pt>
                <c:pt idx="13181">
                  <c:v>133641174.066808</c:v>
                </c:pt>
                <c:pt idx="13182">
                  <c:v>133634264.9525</c:v>
                </c:pt>
                <c:pt idx="13183">
                  <c:v>133627034.65934998</c:v>
                </c:pt>
                <c:pt idx="13184">
                  <c:v>133619483.15779199</c:v>
                </c:pt>
                <c:pt idx="13185">
                  <c:v>133611610.41694</c:v>
                </c:pt>
                <c:pt idx="13186">
                  <c:v>133603416.40459098</c:v>
                </c:pt>
                <c:pt idx="13187">
                  <c:v>133594901.087221</c:v>
                </c:pt>
                <c:pt idx="13188">
                  <c:v>133586064.42998701</c:v>
                </c:pt>
                <c:pt idx="13189">
                  <c:v>133576906.396725</c:v>
                </c:pt>
                <c:pt idx="13190">
                  <c:v>133567426.94994999</c:v>
                </c:pt>
                <c:pt idx="13191">
                  <c:v>133557626.05085298</c:v>
                </c:pt>
                <c:pt idx="13192">
                  <c:v>133547503.65930398</c:v>
                </c:pt>
                <c:pt idx="13193">
                  <c:v>133537059.73384501</c:v>
                </c:pt>
                <c:pt idx="13194">
                  <c:v>133526294.23169699</c:v>
                </c:pt>
                <c:pt idx="13195">
                  <c:v>133515207.10875198</c:v>
                </c:pt>
                <c:pt idx="13196">
                  <c:v>133503798.31957501</c:v>
                </c:pt>
                <c:pt idx="13197">
                  <c:v>133492067.81740502</c:v>
                </c:pt>
                <c:pt idx="13198">
                  <c:v>133480015.55414899</c:v>
                </c:pt>
                <c:pt idx="13199">
                  <c:v>133467641.48038602</c:v>
                </c:pt>
                <c:pt idx="13200">
                  <c:v>133454945.54536201</c:v>
                </c:pt>
                <c:pt idx="13201">
                  <c:v>133441927.69699</c:v>
                </c:pt>
                <c:pt idx="13202">
                  <c:v>133428587.88185199</c:v>
                </c:pt>
                <c:pt idx="13203">
                  <c:v>133414926.045192</c:v>
                </c:pt>
                <c:pt idx="13204">
                  <c:v>133400942.13091998</c:v>
                </c:pt>
                <c:pt idx="13205">
                  <c:v>133386636.081607</c:v>
                </c:pt>
                <c:pt idx="13206">
                  <c:v>133372007.83848502</c:v>
                </c:pt>
                <c:pt idx="13207">
                  <c:v>133357057.34144701</c:v>
                </c:pt>
                <c:pt idx="13208">
                  <c:v>133341784.529045</c:v>
                </c:pt>
                <c:pt idx="13209">
                  <c:v>133326189.33848701</c:v>
                </c:pt>
                <c:pt idx="13210">
                  <c:v>133310271.70563698</c:v>
                </c:pt>
                <c:pt idx="13211">
                  <c:v>133294031.56501301</c:v>
                </c:pt>
                <c:pt idx="13212">
                  <c:v>133277468.84978601</c:v>
                </c:pt>
                <c:pt idx="13213">
                  <c:v>133260583.49178001</c:v>
                </c:pt>
                <c:pt idx="13214">
                  <c:v>133243375.42146499</c:v>
                </c:pt>
                <c:pt idx="13215">
                  <c:v>133225844.56796202</c:v>
                </c:pt>
                <c:pt idx="13216">
                  <c:v>133207990.85903898</c:v>
                </c:pt>
                <c:pt idx="13217">
                  <c:v>133189814.22110599</c:v>
                </c:pt>
                <c:pt idx="13218">
                  <c:v>133171314.579219</c:v>
                </c:pt>
                <c:pt idx="13219">
                  <c:v>133152491.85707298</c:v>
                </c:pt>
                <c:pt idx="13220">
                  <c:v>133133345.977006</c:v>
                </c:pt>
                <c:pt idx="13221">
                  <c:v>133113876.859991</c:v>
                </c:pt>
                <c:pt idx="13222">
                  <c:v>133094084.42563899</c:v>
                </c:pt>
                <c:pt idx="13223">
                  <c:v>133073968.59219299</c:v>
                </c:pt>
                <c:pt idx="13224">
                  <c:v>133053529.27653196</c:v>
                </c:pt>
                <c:pt idx="13225">
                  <c:v>133032766.394164</c:v>
                </c:pt>
                <c:pt idx="13226">
                  <c:v>133011679.85922401</c:v>
                </c:pt>
                <c:pt idx="13227">
                  <c:v>132990269.58447599</c:v>
                </c:pt>
                <c:pt idx="13228">
                  <c:v>132968535.48130701</c:v>
                </c:pt>
                <c:pt idx="13229">
                  <c:v>132946477.459729</c:v>
                </c:pt>
                <c:pt idx="13230">
                  <c:v>132924095.42837201</c:v>
                </c:pt>
                <c:pt idx="13231">
                  <c:v>132901389.29448502</c:v>
                </c:pt>
                <c:pt idx="13232">
                  <c:v>132878358.96393502</c:v>
                </c:pt>
                <c:pt idx="13233">
                  <c:v>132855004.34120202</c:v>
                </c:pt>
                <c:pt idx="13234">
                  <c:v>132831325.32937799</c:v>
                </c:pt>
                <c:pt idx="13235">
                  <c:v>132807321.83016501</c:v>
                </c:pt>
                <c:pt idx="13236">
                  <c:v>132782993.74387202</c:v>
                </c:pt>
                <c:pt idx="13237">
                  <c:v>132758340.96941401</c:v>
                </c:pt>
                <c:pt idx="13238">
                  <c:v>132733363.404309</c:v>
                </c:pt>
                <c:pt idx="13239">
                  <c:v>132708060.944674</c:v>
                </c:pt>
                <c:pt idx="13240">
                  <c:v>132682433.48522602</c:v>
                </c:pt>
                <c:pt idx="13241">
                  <c:v>132656480.91927603</c:v>
                </c:pt>
                <c:pt idx="13242">
                  <c:v>132630203.13872999</c:v>
                </c:pt>
                <c:pt idx="13243">
                  <c:v>132603600.03408401</c:v>
                </c:pt>
                <c:pt idx="13244">
                  <c:v>132576671.49442002</c:v>
                </c:pt>
                <c:pt idx="13245">
                  <c:v>132549417.40741001</c:v>
                </c:pt>
                <c:pt idx="13246">
                  <c:v>132521837.65930502</c:v>
                </c:pt>
                <c:pt idx="13247">
                  <c:v>132493932.13493799</c:v>
                </c:pt>
                <c:pt idx="13248">
                  <c:v>132465700.717719</c:v>
                </c:pt>
                <c:pt idx="13249">
                  <c:v>132437143.289635</c:v>
                </c:pt>
                <c:pt idx="13250">
                  <c:v>132408259.731242</c:v>
                </c:pt>
                <c:pt idx="13251">
                  <c:v>132379049.92166799</c:v>
                </c:pt>
                <c:pt idx="13252">
                  <c:v>132349513.73860498</c:v>
                </c:pt>
                <c:pt idx="13253">
                  <c:v>132319651.058313</c:v>
                </c:pt>
                <c:pt idx="13254">
                  <c:v>132289461.75560698</c:v>
                </c:pt>
                <c:pt idx="13255">
                  <c:v>132258945.70386602</c:v>
                </c:pt>
                <c:pt idx="13256">
                  <c:v>132228102.77501899</c:v>
                </c:pt>
                <c:pt idx="13257">
                  <c:v>132196932.83954901</c:v>
                </c:pt>
                <c:pt idx="13258">
                  <c:v>132165435.76648901</c:v>
                </c:pt>
                <c:pt idx="13259">
                  <c:v>132133611.42341504</c:v>
                </c:pt>
                <c:pt idx="13260">
                  <c:v>132101459.67644699</c:v>
                </c:pt>
                <c:pt idx="13261">
                  <c:v>132068980.390246</c:v>
                </c:pt>
                <c:pt idx="13262">
                  <c:v>132036173.42800702</c:v>
                </c:pt>
                <c:pt idx="13263">
                  <c:v>132003038.65146002</c:v>
                </c:pt>
                <c:pt idx="13264">
                  <c:v>131969575.920863</c:v>
                </c:pt>
                <c:pt idx="13265">
                  <c:v>131935785.095002</c:v>
                </c:pt>
                <c:pt idx="13266">
                  <c:v>131901666.03118601</c:v>
                </c:pt>
                <c:pt idx="13267">
                  <c:v>131867218.58524199</c:v>
                </c:pt>
                <c:pt idx="13268">
                  <c:v>131832442.611516</c:v>
                </c:pt>
                <c:pt idx="13269">
                  <c:v>131797337.96286502</c:v>
                </c:pt>
                <c:pt idx="13270">
                  <c:v>131761904.490657</c:v>
                </c:pt>
                <c:pt idx="13271">
                  <c:v>131726142.044763</c:v>
                </c:pt>
                <c:pt idx="13272">
                  <c:v>131690050.473561</c:v>
                </c:pt>
                <c:pt idx="13273">
                  <c:v>131653629.62392201</c:v>
                </c:pt>
                <c:pt idx="13274">
                  <c:v>131616879.34121701</c:v>
                </c:pt>
                <c:pt idx="13275">
                  <c:v>131579799.46930401</c:v>
                </c:pt>
                <c:pt idx="13276">
                  <c:v>131542389.85053296</c:v>
                </c:pt>
                <c:pt idx="13277">
                  <c:v>131504650.32573397</c:v>
                </c:pt>
                <c:pt idx="13278">
                  <c:v>131466580.734219</c:v>
                </c:pt>
                <c:pt idx="13279">
                  <c:v>131428180.91377503</c:v>
                </c:pt>
                <c:pt idx="13280">
                  <c:v>131389450.700662</c:v>
                </c:pt>
                <c:pt idx="13281">
                  <c:v>131350389.929607</c:v>
                </c:pt>
                <c:pt idx="13282">
                  <c:v>131310998.43380302</c:v>
                </c:pt>
                <c:pt idx="13283">
                  <c:v>131271276.044902</c:v>
                </c:pt>
                <c:pt idx="13284">
                  <c:v>131231222.593013</c:v>
                </c:pt>
                <c:pt idx="13285">
                  <c:v>131190837.90669602</c:v>
                </c:pt>
                <c:pt idx="13286">
                  <c:v>131150121.812959</c:v>
                </c:pt>
                <c:pt idx="13287">
                  <c:v>131109074.13725398</c:v>
                </c:pt>
                <c:pt idx="13288">
                  <c:v>131067694.70347202</c:v>
                </c:pt>
                <c:pt idx="13289">
                  <c:v>131025983.333941</c:v>
                </c:pt>
                <c:pt idx="13290">
                  <c:v>130983939.84941602</c:v>
                </c:pt>
                <c:pt idx="13291">
                  <c:v>130941564.06908099</c:v>
                </c:pt>
                <c:pt idx="13292">
                  <c:v>130898855.81054299</c:v>
                </c:pt>
                <c:pt idx="13293">
                  <c:v>130855814.88982399</c:v>
                </c:pt>
                <c:pt idx="13294">
                  <c:v>130812441.12136</c:v>
                </c:pt>
                <c:pt idx="13295">
                  <c:v>130768734.31799601</c:v>
                </c:pt>
                <c:pt idx="13296">
                  <c:v>130724694.29098001</c:v>
                </c:pt>
                <c:pt idx="13297">
                  <c:v>130680320.849959</c:v>
                </c:pt>
                <c:pt idx="13298">
                  <c:v>130635613.80297601</c:v>
                </c:pt>
                <c:pt idx="13299">
                  <c:v>130590572.95646101</c:v>
                </c:pt>
                <c:pt idx="13300">
                  <c:v>130545198.11523201</c:v>
                </c:pt>
                <c:pt idx="13301">
                  <c:v>130499489.08248504</c:v>
                </c:pt>
                <c:pt idx="13302">
                  <c:v>130453445.65979201</c:v>
                </c:pt>
                <c:pt idx="13303">
                  <c:v>130407067.64709599</c:v>
                </c:pt>
                <c:pt idx="13304">
                  <c:v>130360354.842704</c:v>
                </c:pt>
                <c:pt idx="13305">
                  <c:v>130313307.04328302</c:v>
                </c:pt>
                <c:pt idx="13306">
                  <c:v>130265924.04385699</c:v>
                </c:pt>
                <c:pt idx="13307">
                  <c:v>130218205.63779998</c:v>
                </c:pt>
                <c:pt idx="13308">
                  <c:v>130170151.61682898</c:v>
                </c:pt>
                <c:pt idx="13309">
                  <c:v>130121761.771001</c:v>
                </c:pt>
                <c:pt idx="13310">
                  <c:v>130073035.88871001</c:v>
                </c:pt>
                <c:pt idx="13311">
                  <c:v>130023973.756676</c:v>
                </c:pt>
                <c:pt idx="13312">
                  <c:v>129974575.159945</c:v>
                </c:pt>
                <c:pt idx="13313">
                  <c:v>129924839.881879</c:v>
                </c:pt>
                <c:pt idx="13314">
                  <c:v>129874767.70415398</c:v>
                </c:pt>
                <c:pt idx="13315">
                  <c:v>129824358.406755</c:v>
                </c:pt>
                <c:pt idx="13316">
                  <c:v>129773611.76796502</c:v>
                </c:pt>
                <c:pt idx="13317">
                  <c:v>129722527.56436799</c:v>
                </c:pt>
                <c:pt idx="13318">
                  <c:v>129671105.57083198</c:v>
                </c:pt>
                <c:pt idx="13319">
                  <c:v>129619345.560517</c:v>
                </c:pt>
                <c:pt idx="13320">
                  <c:v>129567247.30485499</c:v>
                </c:pt>
                <c:pt idx="13321">
                  <c:v>129514810.57355601</c:v>
                </c:pt>
                <c:pt idx="13322">
                  <c:v>129462035.13459396</c:v>
                </c:pt>
                <c:pt idx="13323">
                  <c:v>129408920.754206</c:v>
                </c:pt>
                <c:pt idx="13324">
                  <c:v>129355467.19688401</c:v>
                </c:pt>
                <c:pt idx="13325">
                  <c:v>129301674.22536799</c:v>
                </c:pt>
                <c:pt idx="13326">
                  <c:v>129247541.60064296</c:v>
                </c:pt>
                <c:pt idx="13327">
                  <c:v>129193069.081928</c:v>
                </c:pt>
                <c:pt idx="13328">
                  <c:v>129138256.42667398</c:v>
                </c:pt>
                <c:pt idx="13329">
                  <c:v>129083103.39055701</c:v>
                </c:pt>
                <c:pt idx="13330">
                  <c:v>129027609.72747001</c:v>
                </c:pt>
                <c:pt idx="13331">
                  <c:v>128971775.18951799</c:v>
                </c:pt>
                <c:pt idx="13332">
                  <c:v>128915599.52701101</c:v>
                </c:pt>
                <c:pt idx="13333">
                  <c:v>128859082.48845699</c:v>
                </c:pt>
                <c:pt idx="13334">
                  <c:v>128802223.82055698</c:v>
                </c:pt>
                <c:pt idx="13335">
                  <c:v>128745023.26819602</c:v>
                </c:pt>
                <c:pt idx="13336">
                  <c:v>128687480.57443999</c:v>
                </c:pt>
                <c:pt idx="13337">
                  <c:v>128629595.48052301</c:v>
                </c:pt>
                <c:pt idx="13338">
                  <c:v>128571367.72584799</c:v>
                </c:pt>
                <c:pt idx="13339">
                  <c:v>128512797.04797502</c:v>
                </c:pt>
                <c:pt idx="13340">
                  <c:v>128453883.18261299</c:v>
                </c:pt>
                <c:pt idx="13341">
                  <c:v>128394625.863618</c:v>
                </c:pt>
                <c:pt idx="13342">
                  <c:v>128335024.822983</c:v>
                </c:pt>
                <c:pt idx="13343">
                  <c:v>128275079.790829</c:v>
                </c:pt>
                <c:pt idx="13344">
                  <c:v>128214790.49540101</c:v>
                </c:pt>
                <c:pt idx="13345">
                  <c:v>128154156.66306099</c:v>
                </c:pt>
                <c:pt idx="13346">
                  <c:v>128093178.01827702</c:v>
                </c:pt>
                <c:pt idx="13347">
                  <c:v>128031854.283619</c:v>
                </c:pt>
                <c:pt idx="13348">
                  <c:v>127970185.17974998</c:v>
                </c:pt>
                <c:pt idx="13349">
                  <c:v>127908170.42542</c:v>
                </c:pt>
                <c:pt idx="13350">
                  <c:v>127845809.73745501</c:v>
                </c:pt>
                <c:pt idx="13351">
                  <c:v>127783102.830755</c:v>
                </c:pt>
                <c:pt idx="13352">
                  <c:v>127720049.41828004</c:v>
                </c:pt>
                <c:pt idx="13353">
                  <c:v>127656649.21104699</c:v>
                </c:pt>
                <c:pt idx="13354">
                  <c:v>127592901.91811901</c:v>
                </c:pt>
                <c:pt idx="13355">
                  <c:v>127528807.24659802</c:v>
                </c:pt>
                <c:pt idx="13356">
                  <c:v>127464364.90162</c:v>
                </c:pt>
                <c:pt idx="13357">
                  <c:v>127399574.58634201</c:v>
                </c:pt>
                <c:pt idx="13358">
                  <c:v>127334436.001937</c:v>
                </c:pt>
                <c:pt idx="13359">
                  <c:v>127268948.84758398</c:v>
                </c:pt>
                <c:pt idx="13360">
                  <c:v>127203112.820463</c:v>
                </c:pt>
                <c:pt idx="13361">
                  <c:v>127136927.61574098</c:v>
                </c:pt>
                <c:pt idx="13362">
                  <c:v>127070392.92657</c:v>
                </c:pt>
                <c:pt idx="13363">
                  <c:v>127003508.44407302</c:v>
                </c:pt>
                <c:pt idx="13364">
                  <c:v>126936273.85733998</c:v>
                </c:pt>
                <c:pt idx="13365">
                  <c:v>126868688.85341601</c:v>
                </c:pt>
                <c:pt idx="13366">
                  <c:v>126800753.117293</c:v>
                </c:pt>
                <c:pt idx="13367">
                  <c:v>126732466.331902</c:v>
                </c:pt>
                <c:pt idx="13368">
                  <c:v>126663828.178105</c:v>
                </c:pt>
                <c:pt idx="13369">
                  <c:v>126594838.33468199</c:v>
                </c:pt>
                <c:pt idx="13370">
                  <c:v>126525496.478328</c:v>
                </c:pt>
                <c:pt idx="13371">
                  <c:v>126455802.283638</c:v>
                </c:pt>
                <c:pt idx="13372">
                  <c:v>126385755.42310202</c:v>
                </c:pt>
                <c:pt idx="13373">
                  <c:v>126315355.567094</c:v>
                </c:pt>
                <c:pt idx="13374">
                  <c:v>126244602.383862</c:v>
                </c:pt>
                <c:pt idx="13375">
                  <c:v>126173495.53952098</c:v>
                </c:pt>
                <c:pt idx="13376">
                  <c:v>126102034.69803998</c:v>
                </c:pt>
                <c:pt idx="13377">
                  <c:v>126030219.521235</c:v>
                </c:pt>
                <c:pt idx="13378">
                  <c:v>125958049.66875799</c:v>
                </c:pt>
                <c:pt idx="13379">
                  <c:v>125885524.79809001</c:v>
                </c:pt>
                <c:pt idx="13380">
                  <c:v>125812644.56452699</c:v>
                </c:pt>
                <c:pt idx="13381">
                  <c:v>125739408.621171</c:v>
                </c:pt>
                <c:pt idx="13382">
                  <c:v>125665816.61892298</c:v>
                </c:pt>
                <c:pt idx="13383">
                  <c:v>125591868.20647001</c:v>
                </c:pt>
                <c:pt idx="13384">
                  <c:v>125517563.03027602</c:v>
                </c:pt>
                <c:pt idx="13385">
                  <c:v>125442900.73457098</c:v>
                </c:pt>
                <c:pt idx="13386">
                  <c:v>125367880.96134099</c:v>
                </c:pt>
                <c:pt idx="13387">
                  <c:v>125292503.350317</c:v>
                </c:pt>
                <c:pt idx="13388">
                  <c:v>125216767.53896701</c:v>
                </c:pt>
                <c:pt idx="13389">
                  <c:v>125140673.16247901</c:v>
                </c:pt>
                <c:pt idx="13390">
                  <c:v>125064219.85375901</c:v>
                </c:pt>
                <c:pt idx="13391">
                  <c:v>124987407.24341302</c:v>
                </c:pt>
                <c:pt idx="13392">
                  <c:v>124910234.95974</c:v>
                </c:pt>
                <c:pt idx="13393">
                  <c:v>124832702.62871799</c:v>
                </c:pt>
                <c:pt idx="13394">
                  <c:v>124754809.873997</c:v>
                </c:pt>
                <c:pt idx="13395">
                  <c:v>124676556.316883</c:v>
                </c:pt>
                <c:pt idx="13396">
                  <c:v>124597941.57633001</c:v>
                </c:pt>
                <c:pt idx="13397">
                  <c:v>124518965.26892802</c:v>
                </c:pt>
                <c:pt idx="13398">
                  <c:v>124439627.00889</c:v>
                </c:pt>
                <c:pt idx="13399">
                  <c:v>124359926.408041</c:v>
                </c:pt>
                <c:pt idx="13400">
                  <c:v>124279863.07580899</c:v>
                </c:pt>
                <c:pt idx="13401">
                  <c:v>124199436.61920799</c:v>
                </c:pt>
                <c:pt idx="13402">
                  <c:v>124118646.64283</c:v>
                </c:pt>
                <c:pt idx="13403">
                  <c:v>124037492.748832</c:v>
                </c:pt>
                <c:pt idx="13404">
                  <c:v>123955974.53692399</c:v>
                </c:pt>
                <c:pt idx="13405">
                  <c:v>123874091.60435501</c:v>
                </c:pt>
                <c:pt idx="13406">
                  <c:v>123791843.545904</c:v>
                </c:pt>
                <c:pt idx="13407">
                  <c:v>123709229.95386399</c:v>
                </c:pt>
                <c:pt idx="13408">
                  <c:v>123626250.41803202</c:v>
                </c:pt>
                <c:pt idx="13409">
                  <c:v>123542904.525695</c:v>
                </c:pt>
                <c:pt idx="13410">
                  <c:v>123459191.861616</c:v>
                </c:pt>
                <c:pt idx="13411">
                  <c:v>123375112.00802502</c:v>
                </c:pt>
                <c:pt idx="13412">
                  <c:v>123290664.54460201</c:v>
                </c:pt>
                <c:pt idx="13413">
                  <c:v>123205849.04846603</c:v>
                </c:pt>
                <c:pt idx="13414">
                  <c:v>123120665.09416002</c:v>
                </c:pt>
                <c:pt idx="13415">
                  <c:v>123035112.25364098</c:v>
                </c:pt>
                <c:pt idx="13416">
                  <c:v>122949190.09626302</c:v>
                </c:pt>
                <c:pt idx="13417">
                  <c:v>122862898.18876401</c:v>
                </c:pt>
                <c:pt idx="13418">
                  <c:v>122776236.09525201</c:v>
                </c:pt>
                <c:pt idx="13419">
                  <c:v>122689203.377196</c:v>
                </c:pt>
                <c:pt idx="13420">
                  <c:v>122601799.59340401</c:v>
                </c:pt>
                <c:pt idx="13421">
                  <c:v>122514024.30001399</c:v>
                </c:pt>
                <c:pt idx="13422">
                  <c:v>122425877.05047999</c:v>
                </c:pt>
                <c:pt idx="13423">
                  <c:v>122337357.39555499</c:v>
                </c:pt>
                <c:pt idx="13424">
                  <c:v>122248464.88327901</c:v>
                </c:pt>
                <c:pt idx="13425">
                  <c:v>122159199.058961</c:v>
                </c:pt>
                <c:pt idx="13426">
                  <c:v>122069559.46516901</c:v>
                </c:pt>
                <c:pt idx="13427">
                  <c:v>121979545.641711</c:v>
                </c:pt>
                <c:pt idx="13428">
                  <c:v>121889157.12562297</c:v>
                </c:pt>
                <c:pt idx="13429">
                  <c:v>121798393.451151</c:v>
                </c:pt>
                <c:pt idx="13430">
                  <c:v>121707254.149738</c:v>
                </c:pt>
                <c:pt idx="13431">
                  <c:v>121615738.750007</c:v>
                </c:pt>
                <c:pt idx="13432">
                  <c:v>121523846.77774701</c:v>
                </c:pt>
                <c:pt idx="13433">
                  <c:v>121431577.755896</c:v>
                </c:pt>
                <c:pt idx="13434">
                  <c:v>121338931.20452601</c:v>
                </c:pt>
                <c:pt idx="13435">
                  <c:v>121245906.640825</c:v>
                </c:pt>
                <c:pt idx="13436">
                  <c:v>121152503.579087</c:v>
                </c:pt>
                <c:pt idx="13437">
                  <c:v>121058721.53068498</c:v>
                </c:pt>
                <c:pt idx="13438">
                  <c:v>120964560.00406502</c:v>
                </c:pt>
                <c:pt idx="13439">
                  <c:v>120870018.50472496</c:v>
                </c:pt>
                <c:pt idx="13440">
                  <c:v>120775096.535198</c:v>
                </c:pt>
                <c:pt idx="13441">
                  <c:v>120679793.595035</c:v>
                </c:pt>
                <c:pt idx="13442">
                  <c:v>120584109.180788</c:v>
                </c:pt>
                <c:pt idx="13443">
                  <c:v>120488042.785997</c:v>
                </c:pt>
                <c:pt idx="13444">
                  <c:v>120391593.90116499</c:v>
                </c:pt>
                <c:pt idx="13445">
                  <c:v>120294762.01374802</c:v>
                </c:pt>
                <c:pt idx="13446">
                  <c:v>120197546.60813101</c:v>
                </c:pt>
                <c:pt idx="13447">
                  <c:v>120099947.16561601</c:v>
                </c:pt>
                <c:pt idx="13448">
                  <c:v>120001963.1644</c:v>
                </c:pt>
                <c:pt idx="13449">
                  <c:v>119903594.07955699</c:v>
                </c:pt>
                <c:pt idx="13450">
                  <c:v>119804839.38302298</c:v>
                </c:pt>
                <c:pt idx="13451">
                  <c:v>119705698.54357402</c:v>
                </c:pt>
                <c:pt idx="13452">
                  <c:v>119606171.02680901</c:v>
                </c:pt>
                <c:pt idx="13453">
                  <c:v>119506256.295129</c:v>
                </c:pt>
                <c:pt idx="13454">
                  <c:v>119405953.807725</c:v>
                </c:pt>
                <c:pt idx="13455">
                  <c:v>119305263.02054799</c:v>
                </c:pt>
                <c:pt idx="13456">
                  <c:v>119204183.386298</c:v>
                </c:pt>
                <c:pt idx="13457">
                  <c:v>119102714.35440201</c:v>
                </c:pt>
                <c:pt idx="13458">
                  <c:v>119000855.37099399</c:v>
                </c:pt>
                <c:pt idx="13459">
                  <c:v>118898605.878895</c:v>
                </c:pt>
                <c:pt idx="13460">
                  <c:v>118795965.31759298</c:v>
                </c:pt>
                <c:pt idx="13461">
                  <c:v>118692933.12322401</c:v>
                </c:pt>
                <c:pt idx="13462">
                  <c:v>118589508.72854899</c:v>
                </c:pt>
                <c:pt idx="13463">
                  <c:v>118485691.56293702</c:v>
                </c:pt>
                <c:pt idx="13464">
                  <c:v>118381481.05234</c:v>
                </c:pt>
                <c:pt idx="13465">
                  <c:v>118276876.61927602</c:v>
                </c:pt>
                <c:pt idx="13466">
                  <c:v>118171877.68280299</c:v>
                </c:pt>
                <c:pt idx="13467">
                  <c:v>118066483.65850298</c:v>
                </c:pt>
                <c:pt idx="13468">
                  <c:v>117960693.95845802</c:v>
                </c:pt>
                <c:pt idx="13469">
                  <c:v>117854507.99122602</c:v>
                </c:pt>
                <c:pt idx="13470">
                  <c:v>117747925.16182201</c:v>
                </c:pt>
                <c:pt idx="13471">
                  <c:v>117640944.871696</c:v>
                </c:pt>
                <c:pt idx="13472">
                  <c:v>117533566.51870702</c:v>
                </c:pt>
                <c:pt idx="13473">
                  <c:v>117425789.49710502</c:v>
                </c:pt>
                <c:pt idx="13474">
                  <c:v>117317613.19750398</c:v>
                </c:pt>
                <c:pt idx="13475">
                  <c:v>117209037.00686</c:v>
                </c:pt>
                <c:pt idx="13476">
                  <c:v>117100060.308452</c:v>
                </c:pt>
                <c:pt idx="13477">
                  <c:v>116990682.481851</c:v>
                </c:pt>
                <c:pt idx="13478">
                  <c:v>116880902.90290202</c:v>
                </c:pt>
                <c:pt idx="13479">
                  <c:v>116770720.94369902</c:v>
                </c:pt>
                <c:pt idx="13480">
                  <c:v>116660135.97255698</c:v>
                </c:pt>
                <c:pt idx="13481">
                  <c:v>116549147.353993</c:v>
                </c:pt>
                <c:pt idx="13482">
                  <c:v>116437754.44869901</c:v>
                </c:pt>
                <c:pt idx="13483">
                  <c:v>116325956.613515</c:v>
                </c:pt>
                <c:pt idx="13484">
                  <c:v>116213753.20140702</c:v>
                </c:pt>
                <c:pt idx="13485">
                  <c:v>116101143.561441</c:v>
                </c:pt>
                <c:pt idx="13486">
                  <c:v>115988127.038755</c:v>
                </c:pt>
                <c:pt idx="13487">
                  <c:v>115874702.97453499</c:v>
                </c:pt>
                <c:pt idx="13488">
                  <c:v>115760870.705991</c:v>
                </c:pt>
                <c:pt idx="13489">
                  <c:v>115646629.56632498</c:v>
                </c:pt>
                <c:pt idx="13490">
                  <c:v>115531978.88471098</c:v>
                </c:pt>
                <c:pt idx="13491">
                  <c:v>115416917.98626199</c:v>
                </c:pt>
                <c:pt idx="13492">
                  <c:v>115301446.19200602</c:v>
                </c:pt>
                <c:pt idx="13493">
                  <c:v>115185562.818859</c:v>
                </c:pt>
                <c:pt idx="13494">
                  <c:v>115069267.17959701</c:v>
                </c:pt>
                <c:pt idx="13495">
                  <c:v>114952558.582826</c:v>
                </c:pt>
                <c:pt idx="13496">
                  <c:v>114835436.332956</c:v>
                </c:pt>
                <c:pt idx="13497">
                  <c:v>114717899.73017001</c:v>
                </c:pt>
                <c:pt idx="13498">
                  <c:v>114599948.070399</c:v>
                </c:pt>
                <c:pt idx="13499">
                  <c:v>114481580.64529</c:v>
                </c:pt>
                <c:pt idx="13500">
                  <c:v>114362796.74217603</c:v>
                </c:pt>
                <c:pt idx="13501">
                  <c:v>114243595.64404899</c:v>
                </c:pt>
                <c:pt idx="13502">
                  <c:v>114123976.62952898</c:v>
                </c:pt>
                <c:pt idx="13503">
                  <c:v>114003938.97283198</c:v>
                </c:pt>
                <c:pt idx="13504">
                  <c:v>113883481.94374202</c:v>
                </c:pt>
                <c:pt idx="13505">
                  <c:v>113762604.807577</c:v>
                </c:pt>
                <c:pt idx="13506">
                  <c:v>113641306.82516198</c:v>
                </c:pt>
                <c:pt idx="13507">
                  <c:v>113519587.252794</c:v>
                </c:pt>
                <c:pt idx="13508">
                  <c:v>113397445.34221202</c:v>
                </c:pt>
                <c:pt idx="13509">
                  <c:v>113274880.340562</c:v>
                </c:pt>
                <c:pt idx="13510">
                  <c:v>113151891.49037004</c:v>
                </c:pt>
                <c:pt idx="13511">
                  <c:v>113028478.02950299</c:v>
                </c:pt>
                <c:pt idx="13512">
                  <c:v>112904639.19114098</c:v>
                </c:pt>
                <c:pt idx="13513">
                  <c:v>112780374.20374</c:v>
                </c:pt>
                <c:pt idx="13514">
                  <c:v>112655682.29099999</c:v>
                </c:pt>
                <c:pt idx="13515">
                  <c:v>112530562.67182899</c:v>
                </c:pt>
                <c:pt idx="13516">
                  <c:v>112405014.560313</c:v>
                </c:pt>
                <c:pt idx="13517">
                  <c:v>112279037.16567399</c:v>
                </c:pt>
                <c:pt idx="13518">
                  <c:v>112152629.692242</c:v>
                </c:pt>
                <c:pt idx="13519">
                  <c:v>112025791.339413</c:v>
                </c:pt>
                <c:pt idx="13520">
                  <c:v>111898521.30161898</c:v>
                </c:pt>
                <c:pt idx="13521">
                  <c:v>111770818.76828802</c:v>
                </c:pt>
                <c:pt idx="13522">
                  <c:v>111642682.92380601</c:v>
                </c:pt>
                <c:pt idx="13523">
                  <c:v>111514112.94748603</c:v>
                </c:pt>
                <c:pt idx="13524">
                  <c:v>111385108.013524</c:v>
                </c:pt>
                <c:pt idx="13525">
                  <c:v>111255667.29096299</c:v>
                </c:pt>
                <c:pt idx="13526">
                  <c:v>111125789.94365899</c:v>
                </c:pt>
                <c:pt idx="13527">
                  <c:v>110995475.13023399</c:v>
                </c:pt>
                <c:pt idx="13528">
                  <c:v>110864722.00404496</c:v>
                </c:pt>
                <c:pt idx="13529">
                  <c:v>110733529.71314199</c:v>
                </c:pt>
                <c:pt idx="13530">
                  <c:v>110601897.40022501</c:v>
                </c:pt>
                <c:pt idx="13531">
                  <c:v>110469824.20260702</c:v>
                </c:pt>
                <c:pt idx="13532">
                  <c:v>110337309.25217302</c:v>
                </c:pt>
                <c:pt idx="13533">
                  <c:v>110204351.67533599</c:v>
                </c:pt>
                <c:pt idx="13534">
                  <c:v>110070950.59300202</c:v>
                </c:pt>
                <c:pt idx="13535">
                  <c:v>109937105.12051798</c:v>
                </c:pt>
                <c:pt idx="13536">
                  <c:v>109802814.36763999</c:v>
                </c:pt>
                <c:pt idx="13537">
                  <c:v>109668077.43848202</c:v>
                </c:pt>
                <c:pt idx="13538">
                  <c:v>109532893.43147603</c:v>
                </c:pt>
                <c:pt idx="13539">
                  <c:v>109397261.43932901</c:v>
                </c:pt>
                <c:pt idx="13540">
                  <c:v>109261180.54897602</c:v>
                </c:pt>
                <c:pt idx="13541">
                  <c:v>109124649.841539</c:v>
                </c:pt>
                <c:pt idx="13542">
                  <c:v>108987668.39227602</c:v>
                </c:pt>
                <c:pt idx="13543">
                  <c:v>108850235.27054198</c:v>
                </c:pt>
                <c:pt idx="13544">
                  <c:v>108712349.539736</c:v>
                </c:pt>
                <c:pt idx="13545">
                  <c:v>108574010.25725998</c:v>
                </c:pt>
                <c:pt idx="13546">
                  <c:v>108435216.47446601</c:v>
                </c:pt>
                <c:pt idx="13547">
                  <c:v>108295967.236615</c:v>
                </c:pt>
                <c:pt idx="13548">
                  <c:v>108156261.582821</c:v>
                </c:pt>
                <c:pt idx="13549">
                  <c:v>108016098.54601</c:v>
                </c:pt>
                <c:pt idx="13550">
                  <c:v>107875477.152862</c:v>
                </c:pt>
                <c:pt idx="13551">
                  <c:v>107734396.42376901</c:v>
                </c:pt>
                <c:pt idx="13552">
                  <c:v>107592855.37278</c:v>
                </c:pt>
                <c:pt idx="13553">
                  <c:v>107450853.00755098</c:v>
                </c:pt>
                <c:pt idx="13554">
                  <c:v>107308388.329292</c:v>
                </c:pt>
                <c:pt idx="13555">
                  <c:v>107165460.332718</c:v>
                </c:pt>
                <c:pt idx="13556">
                  <c:v>107022068.005992</c:v>
                </c:pt>
                <c:pt idx="13557">
                  <c:v>106878210.330676</c:v>
                </c:pt>
                <c:pt idx="13558">
                  <c:v>106733886.281672</c:v>
                </c:pt>
                <c:pt idx="13559">
                  <c:v>106589094.82717398</c:v>
                </c:pt>
                <c:pt idx="13560">
                  <c:v>106443834.92860401</c:v>
                </c:pt>
                <c:pt idx="13561">
                  <c:v>106298105.54056501</c:v>
                </c:pt>
                <c:pt idx="13562">
                  <c:v>106151905.610779</c:v>
                </c:pt>
                <c:pt idx="13563">
                  <c:v>106005234.08002998</c:v>
                </c:pt>
                <c:pt idx="13564">
                  <c:v>105858089.882111</c:v>
                </c:pt>
                <c:pt idx="13565">
                  <c:v>105710471.94375801</c:v>
                </c:pt>
                <c:pt idx="13566">
                  <c:v>105562379.18459798</c:v>
                </c:pt>
                <c:pt idx="13567">
                  <c:v>105413810.517084</c:v>
                </c:pt>
                <c:pt idx="13568">
                  <c:v>105264764.846439</c:v>
                </c:pt>
                <c:pt idx="13569">
                  <c:v>105115241.07058901</c:v>
                </c:pt>
                <c:pt idx="13570">
                  <c:v>104965238.080109</c:v>
                </c:pt>
                <c:pt idx="13571">
                  <c:v>104814754.75815198</c:v>
                </c:pt>
                <c:pt idx="13572">
                  <c:v>104663789.98039101</c:v>
                </c:pt>
                <c:pt idx="13573">
                  <c:v>104512342.61495396</c:v>
                </c:pt>
                <c:pt idx="13574">
                  <c:v>104360411.522359</c:v>
                </c:pt>
                <c:pt idx="13575">
                  <c:v>104207995.555445</c:v>
                </c:pt>
                <c:pt idx="13576">
                  <c:v>104055093.559313</c:v>
                </c:pt>
                <c:pt idx="13577">
                  <c:v>103901704.37125099</c:v>
                </c:pt>
                <c:pt idx="13578">
                  <c:v>103747826.82067299</c:v>
                </c:pt>
                <c:pt idx="13579">
                  <c:v>103593459.72904198</c:v>
                </c:pt>
                <c:pt idx="13580">
                  <c:v>103438601.90981002</c:v>
                </c:pt>
                <c:pt idx="13581">
                  <c:v>103283252.16834</c:v>
                </c:pt>
                <c:pt idx="13582">
                  <c:v>103127409.30183898</c:v>
                </c:pt>
                <c:pt idx="13583">
                  <c:v>102971072.09928399</c:v>
                </c:pt>
                <c:pt idx="13584">
                  <c:v>102814239.34134902</c:v>
                </c:pt>
                <c:pt idx="13585">
                  <c:v>102656909.80033198</c:v>
                </c:pt>
                <c:pt idx="13586">
                  <c:v>102499082.24008201</c:v>
                </c:pt>
                <c:pt idx="13587">
                  <c:v>102340755.41591799</c:v>
                </c:pt>
                <c:pt idx="13588">
                  <c:v>102181928.07455797</c:v>
                </c:pt>
                <c:pt idx="13589">
                  <c:v>102022598.95403798</c:v>
                </c:pt>
                <c:pt idx="13590">
                  <c:v>101862766.783637</c:v>
                </c:pt>
                <c:pt idx="13591">
                  <c:v>101702430.283794</c:v>
                </c:pt>
                <c:pt idx="13592">
                  <c:v>101541588.16602999</c:v>
                </c:pt>
                <c:pt idx="13593">
                  <c:v>101380239.132863</c:v>
                </c:pt>
                <c:pt idx="13594">
                  <c:v>101218381.87773399</c:v>
                </c:pt>
                <c:pt idx="13595">
                  <c:v>101056015.08491199</c:v>
                </c:pt>
                <c:pt idx="13596">
                  <c:v>100893137.42942099</c:v>
                </c:pt>
                <c:pt idx="13597">
                  <c:v>100729747.57694501</c:v>
                </c:pt>
                <c:pt idx="13598">
                  <c:v>100565844.18374999</c:v>
                </c:pt>
                <c:pt idx="13599">
                  <c:v>100401425.896587</c:v>
                </c:pt>
                <c:pt idx="13600">
                  <c:v>100236491.35261299</c:v>
                </c:pt>
                <c:pt idx="13601">
                  <c:v>100071039.179295</c:v>
                </c:pt>
                <c:pt idx="13602">
                  <c:v>99905067.994321004</c:v>
                </c:pt>
                <c:pt idx="13603">
                  <c:v>99738576.405506</c:v>
                </c:pt>
                <c:pt idx="13604">
                  <c:v>99571563.010701999</c:v>
                </c:pt>
                <c:pt idx="13605">
                  <c:v>99404026.397701979</c:v>
                </c:pt>
                <c:pt idx="13606">
                  <c:v>99235965.144143984</c:v>
                </c:pt>
                <c:pt idx="13607">
                  <c:v>99067377.817412004</c:v>
                </c:pt>
                <c:pt idx="13608">
                  <c:v>98898262.974544987</c:v>
                </c:pt>
                <c:pt idx="13609">
                  <c:v>98728619.162129</c:v>
                </c:pt>
                <c:pt idx="13610">
                  <c:v>98558444.916201994</c:v>
                </c:pt>
                <c:pt idx="13611">
                  <c:v>98387738.762147993</c:v>
                </c:pt>
                <c:pt idx="13612">
                  <c:v>98216499.214599982</c:v>
                </c:pt>
                <c:pt idx="13613">
                  <c:v>98044724.777327001</c:v>
                </c:pt>
                <c:pt idx="13614">
                  <c:v>97872413.943133995</c:v>
                </c:pt>
                <c:pt idx="13615">
                  <c:v>97699565.193753988</c:v>
                </c:pt>
                <c:pt idx="13616">
                  <c:v>97526176.999736995</c:v>
                </c:pt>
                <c:pt idx="13617">
                  <c:v>97352247.820339978</c:v>
                </c:pt>
                <c:pt idx="13618">
                  <c:v>97177776.103419006</c:v>
                </c:pt>
                <c:pt idx="13619">
                  <c:v>97002760.285309002</c:v>
                </c:pt>
                <c:pt idx="13620">
                  <c:v>96827198.790716007</c:v>
                </c:pt>
                <c:pt idx="13621">
                  <c:v>96651090.032597005</c:v>
                </c:pt>
                <c:pt idx="13622">
                  <c:v>96474432.412045017</c:v>
                </c:pt>
                <c:pt idx="13623">
                  <c:v>96297224.318167016</c:v>
                </c:pt>
                <c:pt idx="13624">
                  <c:v>96119464.127962992</c:v>
                </c:pt>
                <c:pt idx="13625">
                  <c:v>95941150.206204981</c:v>
                </c:pt>
                <c:pt idx="13626">
                  <c:v>95762280.905313</c:v>
                </c:pt>
                <c:pt idx="13627">
                  <c:v>95582854.565228999</c:v>
                </c:pt>
                <c:pt idx="13628">
                  <c:v>95402869.513286009</c:v>
                </c:pt>
                <c:pt idx="13629">
                  <c:v>95222324.06408298</c:v>
                </c:pt>
                <c:pt idx="13630">
                  <c:v>95041216.519353002</c:v>
                </c:pt>
                <c:pt idx="13631">
                  <c:v>94859545.16782698</c:v>
                </c:pt>
                <c:pt idx="13632">
                  <c:v>94677308.285102978</c:v>
                </c:pt>
                <c:pt idx="13633">
                  <c:v>94494504.133507982</c:v>
                </c:pt>
                <c:pt idx="13634">
                  <c:v>94311130.961958006</c:v>
                </c:pt>
                <c:pt idx="13635">
                  <c:v>94127187.005818978</c:v>
                </c:pt>
                <c:pt idx="13636">
                  <c:v>93942670.486763</c:v>
                </c:pt>
                <c:pt idx="13637">
                  <c:v>93757579.612627</c:v>
                </c:pt>
                <c:pt idx="13638">
                  <c:v>93571912.577263981</c:v>
                </c:pt>
                <c:pt idx="13639">
                  <c:v>93385667.560393006</c:v>
                </c:pt>
                <c:pt idx="13640">
                  <c:v>93198842.727452978</c:v>
                </c:pt>
                <c:pt idx="13641">
                  <c:v>93011436.229442999</c:v>
                </c:pt>
                <c:pt idx="13642">
                  <c:v>92823446.202776015</c:v>
                </c:pt>
                <c:pt idx="13643">
                  <c:v>92634870.769115016</c:v>
                </c:pt>
                <c:pt idx="13644">
                  <c:v>92445708.035216004</c:v>
                </c:pt>
                <c:pt idx="13645">
                  <c:v>92255956.092765018</c:v>
                </c:pt>
                <c:pt idx="13646">
                  <c:v>92065613.018216997</c:v>
                </c:pt>
                <c:pt idx="13647">
                  <c:v>91874676.872627988</c:v>
                </c:pt>
                <c:pt idx="13648">
                  <c:v>91683145.701482013</c:v>
                </c:pt>
                <c:pt idx="13649">
                  <c:v>91491017.534528986</c:v>
                </c:pt>
                <c:pt idx="13650">
                  <c:v>91298290.385599986</c:v>
                </c:pt>
                <c:pt idx="13651">
                  <c:v>91104962.252441004</c:v>
                </c:pt>
                <c:pt idx="13652">
                  <c:v>90911031.116526991</c:v>
                </c:pt>
                <c:pt idx="13653">
                  <c:v>90716494.942883015</c:v>
                </c:pt>
                <c:pt idx="13654">
                  <c:v>90521351.679899991</c:v>
                </c:pt>
                <c:pt idx="13655">
                  <c:v>90325599.259149</c:v>
                </c:pt>
                <c:pt idx="13656">
                  <c:v>90129235.595185995</c:v>
                </c:pt>
                <c:pt idx="13657">
                  <c:v>89932258.585365996</c:v>
                </c:pt>
                <c:pt idx="13658">
                  <c:v>89734666.109643966</c:v>
                </c:pt>
                <c:pt idx="13659">
                  <c:v>89536456.030376017</c:v>
                </c:pt>
                <c:pt idx="13660">
                  <c:v>89337626.192120999</c:v>
                </c:pt>
                <c:pt idx="13661">
                  <c:v>89138174.421430007</c:v>
                </c:pt>
                <c:pt idx="13662">
                  <c:v>88938098.526646987</c:v>
                </c:pt>
                <c:pt idx="13663">
                  <c:v>88737396.297689006</c:v>
                </c:pt>
                <c:pt idx="13664">
                  <c:v>88536065.505839989</c:v>
                </c:pt>
                <c:pt idx="13665">
                  <c:v>88334103.903529003</c:v>
                </c:pt>
                <c:pt idx="13666">
                  <c:v>88131509.224107981</c:v>
                </c:pt>
                <c:pt idx="13667">
                  <c:v>87928279.181633964</c:v>
                </c:pt>
                <c:pt idx="13668">
                  <c:v>87724411.470636979</c:v>
                </c:pt>
                <c:pt idx="13669">
                  <c:v>87519903.765884981</c:v>
                </c:pt>
                <c:pt idx="13670">
                  <c:v>87314753.722158998</c:v>
                </c:pt>
                <c:pt idx="13671">
                  <c:v>87108958.974006981</c:v>
                </c:pt>
                <c:pt idx="13672">
                  <c:v>86902517.135502964</c:v>
                </c:pt>
                <c:pt idx="13673">
                  <c:v>86695425.800002992</c:v>
                </c:pt>
                <c:pt idx="13674">
                  <c:v>86487682.539894</c:v>
                </c:pt>
                <c:pt idx="13675">
                  <c:v>86279284.906338006</c:v>
                </c:pt>
                <c:pt idx="13676">
                  <c:v>86070230.429017007</c:v>
                </c:pt>
                <c:pt idx="13677">
                  <c:v>85860516.615869999</c:v>
                </c:pt>
                <c:pt idx="13678">
                  <c:v>85650140.95282498</c:v>
                </c:pt>
                <c:pt idx="13679">
                  <c:v>85439100.903531</c:v>
                </c:pt>
                <c:pt idx="13680">
                  <c:v>85227393.909079015</c:v>
                </c:pt>
                <c:pt idx="13681">
                  <c:v>85015017.387725979</c:v>
                </c:pt>
                <c:pt idx="13682">
                  <c:v>84801968.734608978</c:v>
                </c:pt>
                <c:pt idx="13683">
                  <c:v>84588245.321456999</c:v>
                </c:pt>
                <c:pt idx="13684">
                  <c:v>84373844.496297017</c:v>
                </c:pt>
                <c:pt idx="13685">
                  <c:v>84158763.58315298</c:v>
                </c:pt>
                <c:pt idx="13686">
                  <c:v>83942999.881748989</c:v>
                </c:pt>
                <c:pt idx="13687">
                  <c:v>83726550.667192981</c:v>
                </c:pt>
                <c:pt idx="13688">
                  <c:v>83509413.189668</c:v>
                </c:pt>
                <c:pt idx="13689">
                  <c:v>83291584.674112976</c:v>
                </c:pt>
                <c:pt idx="13690">
                  <c:v>83073062.319896013</c:v>
                </c:pt>
                <c:pt idx="13691">
                  <c:v>82853843.300485015</c:v>
                </c:pt>
                <c:pt idx="13692">
                  <c:v>82633924.763115019</c:v>
                </c:pt>
                <c:pt idx="13693">
                  <c:v>82413303.828443989</c:v>
                </c:pt>
                <c:pt idx="13694">
                  <c:v>82191977.590207994</c:v>
                </c:pt>
                <c:pt idx="13695">
                  <c:v>81969943.114863992</c:v>
                </c:pt>
                <c:pt idx="13696">
                  <c:v>81747197.441239014</c:v>
                </c:pt>
                <c:pt idx="13697">
                  <c:v>81523737.580155</c:v>
                </c:pt>
                <c:pt idx="13698">
                  <c:v>81299560.514065996</c:v>
                </c:pt>
                <c:pt idx="13699">
                  <c:v>81074663.196671993</c:v>
                </c:pt>
                <c:pt idx="13700">
                  <c:v>80849042.552541986</c:v>
                </c:pt>
                <c:pt idx="13701">
                  <c:v>80622695.476714984</c:v>
                </c:pt>
                <c:pt idx="13702">
                  <c:v>80395618.834307</c:v>
                </c:pt>
                <c:pt idx="13703">
                  <c:v>80167809.460104004</c:v>
                </c:pt>
                <c:pt idx="13704">
                  <c:v>79939264.158146992</c:v>
                </c:pt>
                <c:pt idx="13705">
                  <c:v>79709979.701316014</c:v>
                </c:pt>
                <c:pt idx="13706">
                  <c:v>79479952.830897003</c:v>
                </c:pt>
                <c:pt idx="13707">
                  <c:v>79249180.256149992</c:v>
                </c:pt>
                <c:pt idx="13708">
                  <c:v>79017658.653865993</c:v>
                </c:pt>
                <c:pt idx="13709">
                  <c:v>78785384.667916</c:v>
                </c:pt>
                <c:pt idx="13710">
                  <c:v>78552354.908785015</c:v>
                </c:pt>
                <c:pt idx="13711">
                  <c:v>78318565.953113005</c:v>
                </c:pt>
                <c:pt idx="13712">
                  <c:v>78084014.343210995</c:v>
                </c:pt>
                <c:pt idx="13713">
                  <c:v>77848696.586582989</c:v>
                </c:pt>
                <c:pt idx="13714">
                  <c:v>77612609.155421987</c:v>
                </c:pt>
                <c:pt idx="13715">
                  <c:v>77375748.48611398</c:v>
                </c:pt>
                <c:pt idx="13716">
                  <c:v>77138110.97871998</c:v>
                </c:pt>
                <c:pt idx="13717">
                  <c:v>76899692.996455997</c:v>
                </c:pt>
                <c:pt idx="13718">
                  <c:v>76660490.86515899</c:v>
                </c:pt>
                <c:pt idx="13719">
                  <c:v>76420500.872743964</c:v>
                </c:pt>
                <c:pt idx="13720">
                  <c:v>76179719.26864998</c:v>
                </c:pt>
                <c:pt idx="13721">
                  <c:v>75938142.263279021</c:v>
                </c:pt>
                <c:pt idx="13722">
                  <c:v>75695766.027417004</c:v>
                </c:pt>
                <c:pt idx="13723">
                  <c:v>75452586.691652983</c:v>
                </c:pt>
                <c:pt idx="13724">
                  <c:v>75208600.345777005</c:v>
                </c:pt>
                <c:pt idx="13725">
                  <c:v>74963803.038174003</c:v>
                </c:pt>
                <c:pt idx="13726">
                  <c:v>74718190.775203988</c:v>
                </c:pt>
                <c:pt idx="13727">
                  <c:v>74471759.520567998</c:v>
                </c:pt>
                <c:pt idx="13728">
                  <c:v>74224505.194659963</c:v>
                </c:pt>
                <c:pt idx="13729">
                  <c:v>73976423.673912987</c:v>
                </c:pt>
                <c:pt idx="13730">
                  <c:v>73727510.790125996</c:v>
                </c:pt>
                <c:pt idx="13731">
                  <c:v>73477762.329777002</c:v>
                </c:pt>
                <c:pt idx="13732">
                  <c:v>73227174.033329993</c:v>
                </c:pt>
                <c:pt idx="13733">
                  <c:v>72975741.594513968</c:v>
                </c:pt>
                <c:pt idx="13734">
                  <c:v>72723460.65960598</c:v>
                </c:pt>
                <c:pt idx="13735">
                  <c:v>72470326.826678991</c:v>
                </c:pt>
                <c:pt idx="13736">
                  <c:v>72216335.644852966</c:v>
                </c:pt>
                <c:pt idx="13737">
                  <c:v>71961482.613515005</c:v>
                </c:pt>
                <c:pt idx="13738">
                  <c:v>71705763.181538984</c:v>
                </c:pt>
                <c:pt idx="13739">
                  <c:v>71449172.746471018</c:v>
                </c:pt>
                <c:pt idx="13740">
                  <c:v>71191706.653715</c:v>
                </c:pt>
                <c:pt idx="13741">
                  <c:v>70933360.195690989</c:v>
                </c:pt>
                <c:pt idx="13742">
                  <c:v>70674128.610978007</c:v>
                </c:pt>
                <c:pt idx="13743">
                  <c:v>70414007.083437994</c:v>
                </c:pt>
                <c:pt idx="13744">
                  <c:v>70152990.741325021</c:v>
                </c:pt>
                <c:pt idx="13745">
                  <c:v>69891074.656370983</c:v>
                </c:pt>
                <c:pt idx="13746">
                  <c:v>69628253.842855006</c:v>
                </c:pt>
                <c:pt idx="13747">
                  <c:v>69364523.256647989</c:v>
                </c:pt>
                <c:pt idx="13748">
                  <c:v>69099877.79424198</c:v>
                </c:pt>
                <c:pt idx="13749">
                  <c:v>68834312.291758001</c:v>
                </c:pt>
                <c:pt idx="13750">
                  <c:v>68567821.523925006</c:v>
                </c:pt>
                <c:pt idx="13751">
                  <c:v>68300400.203047007</c:v>
                </c:pt>
                <c:pt idx="13752">
                  <c:v>68032042.977936998</c:v>
                </c:pt>
                <c:pt idx="13753">
                  <c:v>67762744.432835996</c:v>
                </c:pt>
                <c:pt idx="13754">
                  <c:v>67492499.086302981</c:v>
                </c:pt>
                <c:pt idx="13755">
                  <c:v>67221301.390081003</c:v>
                </c:pt>
                <c:pt idx="13756">
                  <c:v>66949145.727937005</c:v>
                </c:pt>
                <c:pt idx="13757">
                  <c:v>66676026.414475992</c:v>
                </c:pt>
                <c:pt idx="13758">
                  <c:v>66401937.693931006</c:v>
                </c:pt>
                <c:pt idx="13759">
                  <c:v>66126873.738920003</c:v>
                </c:pt>
                <c:pt idx="13760">
                  <c:v>65850828.649177007</c:v>
                </c:pt>
                <c:pt idx="13761">
                  <c:v>65573796.450254999</c:v>
                </c:pt>
                <c:pt idx="13762">
                  <c:v>65295771.092199005</c:v>
                </c:pt>
                <c:pt idx="13763">
                  <c:v>65016746.448180996</c:v>
                </c:pt>
                <c:pt idx="13764">
                  <c:v>64736716.313114993</c:v>
                </c:pt>
                <c:pt idx="13765">
                  <c:v>64455674.402227998</c:v>
                </c:pt>
                <c:pt idx="13766">
                  <c:v>64173614.349605002</c:v>
                </c:pt>
                <c:pt idx="13767">
                  <c:v>63890529.706694007</c:v>
                </c:pt>
                <c:pt idx="13768">
                  <c:v>63606413.940778993</c:v>
                </c:pt>
                <c:pt idx="13769">
                  <c:v>63321260.433411993</c:v>
                </c:pt>
                <c:pt idx="13770">
                  <c:v>63035062.478813</c:v>
                </c:pt>
                <c:pt idx="13771">
                  <c:v>62747813.282226004</c:v>
                </c:pt>
                <c:pt idx="13772">
                  <c:v>62459505.958232999</c:v>
                </c:pt>
                <c:pt idx="13773">
                  <c:v>62170133.529036008</c:v>
                </c:pt>
                <c:pt idx="13774">
                  <c:v>61879688.922685996</c:v>
                </c:pt>
                <c:pt idx="13775">
                  <c:v>61588164.971271999</c:v>
                </c:pt>
                <c:pt idx="13776">
                  <c:v>61295554.409066997</c:v>
                </c:pt>
                <c:pt idx="13777">
                  <c:v>61001849.870621994</c:v>
                </c:pt>
                <c:pt idx="13778">
                  <c:v>60707043.888819993</c:v>
                </c:pt>
                <c:pt idx="13779">
                  <c:v>60411128.892867997</c:v>
                </c:pt>
                <c:pt idx="13780">
                  <c:v>60114097.206254005</c:v>
                </c:pt>
                <c:pt idx="13781">
                  <c:v>59815941.044633009</c:v>
                </c:pt>
                <c:pt idx="13782">
                  <c:v>59516652.513674997</c:v>
                </c:pt>
                <c:pt idx="13783">
                  <c:v>59216223.606847003</c:v>
                </c:pt>
                <c:pt idx="13784">
                  <c:v>58914646.203138009</c:v>
                </c:pt>
                <c:pt idx="13785">
                  <c:v>58611912.064728998</c:v>
                </c:pt>
                <c:pt idx="13786">
                  <c:v>58308012.834598005</c:v>
                </c:pt>
                <c:pt idx="13787">
                  <c:v>58002940.034059003</c:v>
                </c:pt>
                <c:pt idx="13788">
                  <c:v>57696685.060238011</c:v>
                </c:pt>
                <c:pt idx="13789">
                  <c:v>57389239.183483995</c:v>
                </c:pt>
                <c:pt idx="13790">
                  <c:v>57080593.544701993</c:v>
                </c:pt>
                <c:pt idx="13791">
                  <c:v>56770739.15262299</c:v>
                </c:pt>
                <c:pt idx="13792">
                  <c:v>56459666.880987994</c:v>
                </c:pt>
                <c:pt idx="13793">
                  <c:v>56147367.465668008</c:v>
                </c:pt>
                <c:pt idx="13794">
                  <c:v>55833831.501690008</c:v>
                </c:pt>
                <c:pt idx="13795">
                  <c:v>55519049.440191999</c:v>
                </c:pt>
                <c:pt idx="13796">
                  <c:v>55203011.585285001</c:v>
                </c:pt>
                <c:pt idx="13797">
                  <c:v>54885708.090829998</c:v>
                </c:pt>
                <c:pt idx="13798">
                  <c:v>54567128.957121991</c:v>
                </c:pt>
                <c:pt idx="13799">
                  <c:v>54247264.027480997</c:v>
                </c:pt>
                <c:pt idx="13800">
                  <c:v>53926102.984744996</c:v>
                </c:pt>
                <c:pt idx="13801">
                  <c:v>53603635.347660996</c:v>
                </c:pt>
                <c:pt idx="13802">
                  <c:v>53279850.467166997</c:v>
                </c:pt>
                <c:pt idx="13803">
                  <c:v>52954737.522577003</c:v>
                </c:pt>
                <c:pt idx="13804">
                  <c:v>52628285.517640002</c:v>
                </c:pt>
                <c:pt idx="13805">
                  <c:v>52300483.276492998</c:v>
                </c:pt>
                <c:pt idx="13806">
                  <c:v>51971319.439488001</c:v>
                </c:pt>
                <c:pt idx="13807">
                  <c:v>51640782.458893999</c:v>
                </c:pt>
                <c:pt idx="13808">
                  <c:v>51308860.594475999</c:v>
                </c:pt>
                <c:pt idx="13809">
                  <c:v>50975541.908930011</c:v>
                </c:pt>
                <c:pt idx="13810">
                  <c:v>50640814.263188004</c:v>
                </c:pt>
                <c:pt idx="13811">
                  <c:v>50304665.311572991</c:v>
                </c:pt>
                <c:pt idx="13812">
                  <c:v>49967082.496809997</c:v>
                </c:pt>
                <c:pt idx="13813">
                  <c:v>49628053.044873998</c:v>
                </c:pt>
                <c:pt idx="13814">
                  <c:v>49287563.959687002</c:v>
                </c:pt>
                <c:pt idx="13815">
                  <c:v>48945602.017641</c:v>
                </c:pt>
                <c:pt idx="13816">
                  <c:v>48602153.761950009</c:v>
                </c:pt>
                <c:pt idx="13817">
                  <c:v>48257205.496824995</c:v>
                </c:pt>
                <c:pt idx="13818">
                  <c:v>47910743.281458005</c:v>
                </c:pt>
                <c:pt idx="13819">
                  <c:v>47562752.923818998</c:v>
                </c:pt>
                <c:pt idx="13820">
                  <c:v>47213219.974242002</c:v>
                </c:pt>
                <c:pt idx="13821">
                  <c:v>46862129.718813002</c:v>
                </c:pt>
                <c:pt idx="13822">
                  <c:v>46509467.172534004</c:v>
                </c:pt>
                <c:pt idx="13823">
                  <c:v>46155217.072267003</c:v>
                </c:pt>
                <c:pt idx="13824">
                  <c:v>45799363.869434007</c:v>
                </c:pt>
                <c:pt idx="13825">
                  <c:v>45441891.722489998</c:v>
                </c:pt>
                <c:pt idx="13826">
                  <c:v>45082784.489125997</c:v>
                </c:pt>
                <c:pt idx="13827">
                  <c:v>44722025.718221001</c:v>
                </c:pt>
                <c:pt idx="13828">
                  <c:v>44359598.641514003</c:v>
                </c:pt>
                <c:pt idx="13829">
                  <c:v>43995486.164995007</c:v>
                </c:pt>
                <c:pt idx="13830">
                  <c:v>43629670.859998003</c:v>
                </c:pt>
                <c:pt idx="13831">
                  <c:v>43262134.953988992</c:v>
                </c:pt>
                <c:pt idx="13832">
                  <c:v>42892860.321031004</c:v>
                </c:pt>
                <c:pt idx="13833">
                  <c:v>42521828.471919</c:v>
                </c:pt>
                <c:pt idx="13834">
                  <c:v>42149020.543965995</c:v>
                </c:pt>
                <c:pt idx="13835">
                  <c:v>41774417.290426999</c:v>
                </c:pt>
                <c:pt idx="13836">
                  <c:v>41397999.069554009</c:v>
                </c:pt>
                <c:pt idx="13837">
                  <c:v>41019745.833250999</c:v>
                </c:pt>
                <c:pt idx="13838">
                  <c:v>40639637.115335003</c:v>
                </c:pt>
                <c:pt idx="13839">
                  <c:v>40257652.019358002</c:v>
                </c:pt>
                <c:pt idx="13840">
                  <c:v>39873769.206001997</c:v>
                </c:pt>
                <c:pt idx="13841">
                  <c:v>39487966.880008996</c:v>
                </c:pt>
                <c:pt idx="13842">
                  <c:v>39100222.776634008</c:v>
                </c:pt>
                <c:pt idx="13843">
                  <c:v>38710514.147604011</c:v>
                </c:pt>
                <c:pt idx="13844">
                  <c:v>38318817.746554002</c:v>
                </c:pt>
                <c:pt idx="13845">
                  <c:v>37925109.813931994</c:v>
                </c:pt>
                <c:pt idx="13846">
                  <c:v>37529366.061342999</c:v>
                </c:pt>
                <c:pt idx="13847">
                  <c:v>37131561.655304</c:v>
                </c:pt>
                <c:pt idx="13848">
                  <c:v>36731671.200400002</c:v>
                </c:pt>
                <c:pt idx="13849">
                  <c:v>36329668.721811004</c:v>
                </c:pt>
                <c:pt idx="13850">
                  <c:v>35925527.647180997</c:v>
                </c:pt>
                <c:pt idx="13851">
                  <c:v>35519220.787807003</c:v>
                </c:pt>
                <c:pt idx="13852">
                  <c:v>35110720.319127001</c:v>
                </c:pt>
                <c:pt idx="13853">
                  <c:v>34699997.760471001</c:v>
                </c:pt>
                <c:pt idx="13854">
                  <c:v>34287023.954057001</c:v>
                </c:pt>
                <c:pt idx="13855">
                  <c:v>33871769.043195002</c:v>
                </c:pt>
                <c:pt idx="13856">
                  <c:v>33454202.449679997</c:v>
                </c:pt>
                <c:pt idx="13857">
                  <c:v>33034292.850345999</c:v>
                </c:pt>
                <c:pt idx="13858">
                  <c:v>32612008.152743001</c:v>
                </c:pt>
                <c:pt idx="13859">
                  <c:v>32187315.469924998</c:v>
                </c:pt>
                <c:pt idx="13860">
                  <c:v>31760181.094307005</c:v>
                </c:pt>
                <c:pt idx="13861">
                  <c:v>31330570.470585</c:v>
                </c:pt>
                <c:pt idx="13862">
                  <c:v>30898448.167671997</c:v>
                </c:pt>
                <c:pt idx="13863">
                  <c:v>30463777.849650998</c:v>
                </c:pt>
                <c:pt idx="13864">
                  <c:v>30026522.245709997</c:v>
                </c:pt>
                <c:pt idx="13865">
                  <c:v>29586643.119054005</c:v>
                </c:pt>
                <c:pt idx="13866">
                  <c:v>29144101.234781001</c:v>
                </c:pt>
                <c:pt idx="13867">
                  <c:v>28698856.326710999</c:v>
                </c:pt>
                <c:pt idx="13868">
                  <c:v>28250867.063189</c:v>
                </c:pt>
                <c:pt idx="13869">
                  <c:v>27800091.011847995</c:v>
                </c:pt>
                <c:pt idx="13870">
                  <c:v>27346484.603379</c:v>
                </c:pt>
                <c:pt idx="13871">
                  <c:v>26890003.094331998</c:v>
                </c:pt>
                <c:pt idx="13872">
                  <c:v>26430600.528997999</c:v>
                </c:pt>
                <c:pt idx="13873">
                  <c:v>25968229.700456999</c:v>
                </c:pt>
                <c:pt idx="13874">
                  <c:v>25502842.11087</c:v>
                </c:pt>
                <c:pt idx="13875">
                  <c:v>25034387.931163002</c:v>
                </c:pt>
                <c:pt idx="13876">
                  <c:v>24562815.960236002</c:v>
                </c:pt>
                <c:pt idx="13877">
                  <c:v>24088073.583927996</c:v>
                </c:pt>
                <c:pt idx="13878">
                  <c:v>23610106.733960997</c:v>
                </c:pt>
                <c:pt idx="13879">
                  <c:v>23128859.847200997</c:v>
                </c:pt>
                <c:pt idx="13880">
                  <c:v>22644275.825611997</c:v>
                </c:pt>
                <c:pt idx="13881">
                  <c:v>22156295.997376997</c:v>
                </c:pt>
                <c:pt idx="13882">
                  <c:v>21664860.079770997</c:v>
                </c:pt>
                <c:pt idx="13883">
                  <c:v>21169906.144505005</c:v>
                </c:pt>
                <c:pt idx="13884">
                  <c:v>20671370.586394001</c:v>
                </c:pt>
                <c:pt idx="13885">
                  <c:v>20169188.096416999</c:v>
                </c:pt>
                <c:pt idx="13886">
                  <c:v>19663291.640450001</c:v>
                </c:pt>
                <c:pt idx="13887">
                  <c:v>19153612.445234995</c:v>
                </c:pt>
                <c:pt idx="13888">
                  <c:v>18640079.993480995</c:v>
                </c:pt>
                <c:pt idx="13889">
                  <c:v>18122622.030407999</c:v>
                </c:pt>
                <c:pt idx="13890">
                  <c:v>17601164.584555</c:v>
                </c:pt>
                <c:pt idx="13891">
                  <c:v>17075632.006247997</c:v>
                </c:pt>
                <c:pt idx="13892">
                  <c:v>16545947.027938997</c:v>
                </c:pt>
                <c:pt idx="13893">
                  <c:v>16012030.851472002</c:v>
                </c:pt>
                <c:pt idx="13894">
                  <c:v>15473803.268538998</c:v>
                </c:pt>
                <c:pt idx="13895">
                  <c:v>14931182.821938002</c:v>
                </c:pt>
                <c:pt idx="13896">
                  <c:v>14384087.017031001</c:v>
                </c:pt>
                <c:pt idx="13897">
                  <c:v>13832432.594905</c:v>
                </c:pt>
                <c:pt idx="13898">
                  <c:v>13276135.881503999</c:v>
                </c:pt>
                <c:pt idx="13899">
                  <c:v>12715113.230304996</c:v>
                </c:pt>
                <c:pt idx="13900">
                  <c:v>12149281.580397001</c:v>
                </c:pt>
                <c:pt idx="13901">
                  <c:v>11578559.157134999</c:v>
                </c:pt>
                <c:pt idx="13902">
                  <c:v>11002866.349300001</c:v>
                </c:pt>
                <c:pt idx="13903">
                  <c:v>10422126.805281002</c:v>
                </c:pt>
                <c:pt idx="13904">
                  <c:v>9836268.8017500024</c:v>
                </c:pt>
                <c:pt idx="13905">
                  <c:v>9245226.9522879999</c:v>
                </c:pt>
                <c:pt idx="13906">
                  <c:v>8648944.3415219989</c:v>
                </c:pt>
                <c:pt idx="13907">
                  <c:v>8047375.1935789995</c:v>
                </c:pt>
                <c:pt idx="13908">
                  <c:v>7440488.2139790002</c:v>
                </c:pt>
                <c:pt idx="13909">
                  <c:v>6828270.7835090002</c:v>
                </c:pt>
                <c:pt idx="13910">
                  <c:v>6210734.2342889998</c:v>
                </c:pt>
                <c:pt idx="13911">
                  <c:v>5587920.5061650006</c:v>
                </c:pt>
                <c:pt idx="13912">
                  <c:v>4959910.5711829998</c:v>
                </c:pt>
                <c:pt idx="13913">
                  <c:v>4326835.1326220008</c:v>
                </c:pt>
                <c:pt idx="13914">
                  <c:v>3688888.2626149999</c:v>
                </c:pt>
                <c:pt idx="13915">
                  <c:v>3046344.8518659994</c:v>
                </c:pt>
                <c:pt idx="13916">
                  <c:v>2399583.0233240002</c:v>
                </c:pt>
                <c:pt idx="13917">
                  <c:v>1749113.0305050001</c:v>
                </c:pt>
                <c:pt idx="13918">
                  <c:v>1095614.6464560002</c:v>
                </c:pt>
                <c:pt idx="13919">
                  <c:v>439985.67967300006</c:v>
                </c:pt>
                <c:pt idx="13920">
                  <c:v>-216594.94715299999</c:v>
                </c:pt>
                <c:pt idx="13921">
                  <c:v>-872585.1472280001</c:v>
                </c:pt>
                <c:pt idx="13922">
                  <c:v>-1525973.1490670003</c:v>
                </c:pt>
                <c:pt idx="13923">
                  <c:v>-2174139.985258</c:v>
                </c:pt>
                <c:pt idx="13924">
                  <c:v>-2813683.9980869996</c:v>
                </c:pt>
                <c:pt idx="13925">
                  <c:v>-3440201.4899479994</c:v>
                </c:pt>
                <c:pt idx="13926">
                  <c:v>-4048022.4352289997</c:v>
                </c:pt>
                <c:pt idx="13927">
                  <c:v>-4629912.3541999999</c:v>
                </c:pt>
                <c:pt idx="13928">
                  <c:v>-5176776.8224269999</c:v>
                </c:pt>
                <c:pt idx="13929">
                  <c:v>-5677450.4015520001</c:v>
                </c:pt>
                <c:pt idx="13930">
                  <c:v>-6118718.9334950009</c:v>
                </c:pt>
                <c:pt idx="13931">
                  <c:v>-6485795.1732659992</c:v>
                </c:pt>
                <c:pt idx="13932">
                  <c:v>-6763482.0204929998</c:v>
                </c:pt>
                <c:pt idx="13933">
                  <c:v>-6938108.8819010006</c:v>
                </c:pt>
                <c:pt idx="13934">
                  <c:v>-6999943.5515920008</c:v>
                </c:pt>
                <c:pt idx="13935">
                  <c:v>-6945305.9230169989</c:v>
                </c:pt>
                <c:pt idx="13936">
                  <c:v>-6777454.3066539997</c:v>
                </c:pt>
                <c:pt idx="13937">
                  <c:v>-6505798.2650629999</c:v>
                </c:pt>
                <c:pt idx="13938">
                  <c:v>-6143835.6915889997</c:v>
                </c:pt>
                <c:pt idx="13939">
                  <c:v>-5706732.6874460001</c:v>
                </c:pt>
                <c:pt idx="13940">
                  <c:v>-5209343.9253490008</c:v>
                </c:pt>
                <c:pt idx="13941">
                  <c:v>-4665001.1244919999</c:v>
                </c:pt>
                <c:pt idx="13942">
                  <c:v>-4085001.0623169998</c:v>
                </c:pt>
                <c:pt idx="13943">
                  <c:v>-3478562.145116</c:v>
                </c:pt>
                <c:pt idx="13944">
                  <c:v>-2853026.1062290003</c:v>
                </c:pt>
                <c:pt idx="13945">
                  <c:v>-2214151.2265820005</c:v>
                </c:pt>
                <c:pt idx="13946">
                  <c:v>-1566411.714013</c:v>
                </c:pt>
                <c:pt idx="13947">
                  <c:v>-913264.59795799991</c:v>
                </c:pt>
                <c:pt idx="13948">
                  <c:v>-257371.91735700003</c:v>
                </c:pt>
                <c:pt idx="13949">
                  <c:v>399221.20693599992</c:v>
                </c:pt>
                <c:pt idx="13950">
                  <c:v>1054946.904941</c:v>
                </c:pt>
                <c:pt idx="13951">
                  <c:v>1708606.311156</c:v>
                </c:pt>
                <c:pt idx="13952">
                  <c:v>2359286.166489</c:v>
                </c:pt>
                <c:pt idx="13953">
                  <c:v>3006294.7005350003</c:v>
                </c:pt>
                <c:pt idx="13954">
                  <c:v>3649112.3204609994</c:v>
                </c:pt>
                <c:pt idx="13955">
                  <c:v>4287353.6151249995</c:v>
                </c:pt>
                <c:pt idx="13956">
                  <c:v>4920737.9935670001</c:v>
                </c:pt>
                <c:pt idx="13957">
                  <c:v>5549066.9172420008</c:v>
                </c:pt>
                <c:pt idx="13958">
                  <c:v>6172206.1788600003</c:v>
                </c:pt>
                <c:pt idx="13959">
                  <c:v>6790072.0559329996</c:v>
                </c:pt>
                <c:pt idx="13960">
                  <c:v>7402620.450445001</c:v>
                </c:pt>
                <c:pt idx="13961">
                  <c:v>8009838.3392690001</c:v>
                </c:pt>
                <c:pt idx="13962">
                  <c:v>8611737.0203199983</c:v>
                </c:pt>
                <c:pt idx="13963">
                  <c:v>9208346.7602439988</c:v>
                </c:pt>
                <c:pt idx="13964">
                  <c:v>9799712.5406509992</c:v>
                </c:pt>
                <c:pt idx="13965">
                  <c:v>10385890.66897</c:v>
                </c:pt>
                <c:pt idx="13966">
                  <c:v>10966946.072572</c:v>
                </c:pt>
                <c:pt idx="13967">
                  <c:v>11542950.134904997</c:v>
                </c:pt>
                <c:pt idx="13968">
                  <c:v>12113978.963125</c:v>
                </c:pt>
                <c:pt idx="13969">
                  <c:v>12680112.000452003</c:v>
                </c:pt>
                <c:pt idx="13970">
                  <c:v>13241430.914740002</c:v>
                </c:pt>
                <c:pt idx="13971">
                  <c:v>13798018.709055001</c:v>
                </c:pt>
                <c:pt idx="13972">
                  <c:v>14349959.011123998</c:v>
                </c:pt>
                <c:pt idx="13973">
                  <c:v>14897335.507259998</c:v>
                </c:pt>
                <c:pt idx="13974">
                  <c:v>15440231.493193002</c:v>
                </c:pt>
                <c:pt idx="13975">
                  <c:v>15978729.519693</c:v>
                </c:pt>
                <c:pt idx="13976">
                  <c:v>16512911.115123998</c:v>
                </c:pt>
                <c:pt idx="13977">
                  <c:v>17042856.570523001</c:v>
                </c:pt>
                <c:pt idx="13978">
                  <c:v>17568644.775513995</c:v>
                </c:pt>
                <c:pt idx="13979">
                  <c:v>18090353.095559001</c:v>
                </c:pt>
                <c:pt idx="13980">
                  <c:v>18608057.282817993</c:v>
                </c:pt>
                <c:pt idx="13981">
                  <c:v>19121831.414306004</c:v>
                </c:pt>
                <c:pt idx="13982">
                  <c:v>19631747.852190003</c:v>
                </c:pt>
                <c:pt idx="13983">
                  <c:v>20137877.221991997</c:v>
                </c:pt>
                <c:pt idx="13984">
                  <c:v>20640288.405252997</c:v>
                </c:pt>
                <c:pt idx="13985">
                  <c:v>21139048.543783002</c:v>
                </c:pt>
                <c:pt idx="13986">
                  <c:v>21634223.053190999</c:v>
                </c:pt>
                <c:pt idx="13987">
                  <c:v>22125875.643748995</c:v>
                </c:pt>
                <c:pt idx="13988">
                  <c:v>22614068.347020999</c:v>
                </c:pt>
                <c:pt idx="13989">
                  <c:v>23098861.546952005</c:v>
                </c:pt>
                <c:pt idx="13990">
                  <c:v>23580314.014348</c:v>
                </c:pt>
                <c:pt idx="13991">
                  <c:v>24058482.943872992</c:v>
                </c:pt>
                <c:pt idx="13992">
                  <c:v>24533423.992829997</c:v>
                </c:pt>
                <c:pt idx="13993">
                  <c:v>25005191.321155999</c:v>
                </c:pt>
                <c:pt idx="13994">
                  <c:v>25473837.632131003</c:v>
                </c:pt>
                <c:pt idx="13995">
                  <c:v>25939414.213419002</c:v>
                </c:pt>
                <c:pt idx="13996">
                  <c:v>26401970.978114001</c:v>
                </c:pt>
                <c:pt idx="13997">
                  <c:v>26861556.505554006</c:v>
                </c:pt>
                <c:pt idx="13998">
                  <c:v>27318218.081670992</c:v>
                </c:pt>
                <c:pt idx="13999">
                  <c:v>27772001.738740999</c:v>
                </c:pt>
                <c:pt idx="14000">
                  <c:v>28222952.294383999</c:v>
                </c:pt>
                <c:pt idx="14001">
                  <c:v>28671113.389737997</c:v>
                </c:pt>
                <c:pt idx="14002">
                  <c:v>29116527.526716001</c:v>
                </c:pt>
                <c:pt idx="14003">
                  <c:v>29559236.104301002</c:v>
                </c:pt>
                <c:pt idx="14004">
                  <c:v>29999279.453836996</c:v>
                </c:pt>
                <c:pt idx="14005">
                  <c:v>30436696.873300001</c:v>
                </c:pt>
                <c:pt idx="14006">
                  <c:v>30871526.660528999</c:v>
                </c:pt>
                <c:pt idx="14007">
                  <c:v>31303806.145412996</c:v>
                </c:pt>
                <c:pt idx="14008">
                  <c:v>31733571.721045997</c:v>
                </c:pt>
                <c:pt idx="14009">
                  <c:v>32160858.873856001</c:v>
                </c:pt>
                <c:pt idx="14010">
                  <c:v>32585702.212712999</c:v>
                </c:pt>
                <c:pt idx="14011">
                  <c:v>33008135.497049995</c:v>
                </c:pt>
                <c:pt idx="14012">
                  <c:v>33428191.664012</c:v>
                </c:pt>
                <c:pt idx="14013">
                  <c:v>33845902.854645997</c:v>
                </c:pt>
                <c:pt idx="14014">
                  <c:v>34261300.439181998</c:v>
                </c:pt>
                <c:pt idx="14015">
                  <c:v>34674415.041399002</c:v>
                </c:pt>
                <c:pt idx="14016">
                  <c:v>35085276.562131003</c:v>
                </c:pt>
                <c:pt idx="14017">
                  <c:v>35493914.201924011</c:v>
                </c:pt>
                <c:pt idx="14018">
                  <c:v>35900356.482881986</c:v>
                </c:pt>
                <c:pt idx="14019">
                  <c:v>36304631.269719005</c:v>
                </c:pt>
                <c:pt idx="14020">
                  <c:v>36706765.79005301</c:v>
                </c:pt>
                <c:pt idx="14021">
                  <c:v>37106786.653963998</c:v>
                </c:pt>
                <c:pt idx="14022">
                  <c:v>37504719.872849993</c:v>
                </c:pt>
                <c:pt idx="14023">
                  <c:v>37900590.877595</c:v>
                </c:pt>
                <c:pt idx="14024">
                  <c:v>38294424.536081992</c:v>
                </c:pt>
                <c:pt idx="14025">
                  <c:v>38686245.170084998</c:v>
                </c:pt>
                <c:pt idx="14026">
                  <c:v>39076076.57153701</c:v>
                </c:pt>
                <c:pt idx="14027">
                  <c:v>39463942.018229999</c:v>
                </c:pt>
                <c:pt idx="14028">
                  <c:v>39849864.288943008</c:v>
                </c:pt>
                <c:pt idx="14029">
                  <c:v>40233865.678036004</c:v>
                </c:pt>
                <c:pt idx="14030">
                  <c:v>40615968.009528011</c:v>
                </c:pt>
                <c:pt idx="14031">
                  <c:v>40996192.650668003</c:v>
                </c:pt>
                <c:pt idx="14032">
                  <c:v>41374560.525036007</c:v>
                </c:pt>
                <c:pt idx="14033">
                  <c:v>41751092.125181004</c:v>
                </c:pt>
                <c:pt idx="14034">
                  <c:v>42125807.524815999</c:v>
                </c:pt>
                <c:pt idx="14035">
                  <c:v>42498726.390594006</c:v>
                </c:pt>
                <c:pt idx="14036">
                  <c:v>42869867.993468001</c:v>
                </c:pt>
                <c:pt idx="14037">
                  <c:v>43239251.21966701</c:v>
                </c:pt>
                <c:pt idx="14038">
                  <c:v>43606894.581291005</c:v>
                </c:pt>
                <c:pt idx="14039">
                  <c:v>43972816.226546004</c:v>
                </c:pt>
                <c:pt idx="14040">
                  <c:v>44337033.949637011</c:v>
                </c:pt>
                <c:pt idx="14041">
                  <c:v>44699565.200310998</c:v>
                </c:pt>
                <c:pt idx="14042">
                  <c:v>45060427.093102999</c:v>
                </c:pt>
                <c:pt idx="14043">
                  <c:v>45419636.416249998</c:v>
                </c:pt>
                <c:pt idx="14044">
                  <c:v>45777209.640324995</c:v>
                </c:pt>
                <c:pt idx="14045">
                  <c:v>46133162.926578</c:v>
                </c:pt>
                <c:pt idx="14046">
                  <c:v>46487512.135007009</c:v>
                </c:pt>
                <c:pt idx="14047">
                  <c:v>46840272.832158998</c:v>
                </c:pt>
                <c:pt idx="14048">
                  <c:v>47191460.298688009</c:v>
                </c:pt>
                <c:pt idx="14049">
                  <c:v>47541089.536658004</c:v>
                </c:pt>
                <c:pt idx="14050">
                  <c:v>47889175.276618004</c:v>
                </c:pt>
                <c:pt idx="14051">
                  <c:v>48235731.984448999</c:v>
                </c:pt>
                <c:pt idx="14052">
                  <c:v>48580773.867995001</c:v>
                </c:pt>
                <c:pt idx="14053">
                  <c:v>48924314.883483991</c:v>
                </c:pt>
                <c:pt idx="14054">
                  <c:v>49266368.741746001</c:v>
                </c:pt>
                <c:pt idx="14055">
                  <c:v>49606948.914236002</c:v>
                </c:pt>
                <c:pt idx="14056">
                  <c:v>49946068.63888</c:v>
                </c:pt>
                <c:pt idx="14057">
                  <c:v>50283740.925727002</c:v>
                </c:pt>
                <c:pt idx="14058">
                  <c:v>50619978.562432997</c:v>
                </c:pt>
                <c:pt idx="14059">
                  <c:v>50954794.119588003</c:v>
                </c:pt>
                <c:pt idx="14060">
                  <c:v>51288199.955859996</c:v>
                </c:pt>
                <c:pt idx="14061">
                  <c:v>51620208.223009005</c:v>
                </c:pt>
                <c:pt idx="14062">
                  <c:v>51950830.870728992</c:v>
                </c:pt>
                <c:pt idx="14063">
                  <c:v>52280079.651363</c:v>
                </c:pt>
                <c:pt idx="14064">
                  <c:v>52607966.124465011</c:v>
                </c:pt>
                <c:pt idx="14065">
                  <c:v>52934501.661239013</c:v>
                </c:pt>
                <c:pt idx="14066">
                  <c:v>53259697.44884</c:v>
                </c:pt>
                <c:pt idx="14067">
                  <c:v>53583564.494554006</c:v>
                </c:pt>
                <c:pt idx="14068">
                  <c:v>53906113.629857019</c:v>
                </c:pt>
                <c:pt idx="14069">
                  <c:v>54227355.514354996</c:v>
                </c:pt>
                <c:pt idx="14070">
                  <c:v>54547300.639615007</c:v>
                </c:pt>
                <c:pt idx="14071">
                  <c:v>54865959.332883991</c:v>
                </c:pt>
                <c:pt idx="14072">
                  <c:v>55183341.760706998</c:v>
                </c:pt>
                <c:pt idx="14073">
                  <c:v>55499457.932437003</c:v>
                </c:pt>
                <c:pt idx="14074">
                  <c:v>55814317.703652002</c:v>
                </c:pt>
                <c:pt idx="14075">
                  <c:v>56127930.779478006</c:v>
                </c:pt>
                <c:pt idx="14076">
                  <c:v>56440306.717818998</c:v>
                </c:pt>
                <c:pt idx="14077">
                  <c:v>56751454.932490997</c:v>
                </c:pt>
                <c:pt idx="14078">
                  <c:v>57061384.696286</c:v>
                </c:pt>
                <c:pt idx="14079">
                  <c:v>57370105.143939003</c:v>
                </c:pt>
                <c:pt idx="14080">
                  <c:v>57677625.275021002</c:v>
                </c:pt>
                <c:pt idx="14081">
                  <c:v>57983953.956755988</c:v>
                </c:pt>
                <c:pt idx="14082">
                  <c:v>58289099.926755004</c:v>
                </c:pt>
                <c:pt idx="14083">
                  <c:v>58593071.795690015</c:v>
                </c:pt>
                <c:pt idx="14084">
                  <c:v>58895878.049885996</c:v>
                </c:pt>
                <c:pt idx="14085">
                  <c:v>59197527.053847998</c:v>
                </c:pt>
                <c:pt idx="14086">
                  <c:v>59498027.052729994</c:v>
                </c:pt>
                <c:pt idx="14087">
                  <c:v>59797386.174727</c:v>
                </c:pt>
                <c:pt idx="14088">
                  <c:v>60095612.433415994</c:v>
                </c:pt>
                <c:pt idx="14089">
                  <c:v>60392713.730030008</c:v>
                </c:pt>
                <c:pt idx="14090">
                  <c:v>60688697.855680995</c:v>
                </c:pt>
                <c:pt idx="14091">
                  <c:v>60983572.493519001</c:v>
                </c:pt>
                <c:pt idx="14092">
                  <c:v>61277345.220839009</c:v>
                </c:pt>
                <c:pt idx="14093">
                  <c:v>61570023.511141002</c:v>
                </c:pt>
                <c:pt idx="14094">
                  <c:v>61861614.736129001</c:v>
                </c:pt>
                <c:pt idx="14095">
                  <c:v>62152126.167668007</c:v>
                </c:pt>
                <c:pt idx="14096">
                  <c:v>62441564.979690008</c:v>
                </c:pt>
                <c:pt idx="14097">
                  <c:v>62729938.250050001</c:v>
                </c:pt>
                <c:pt idx="14098">
                  <c:v>63017252.962343998</c:v>
                </c:pt>
                <c:pt idx="14099">
                  <c:v>63303516.007673003</c:v>
                </c:pt>
                <c:pt idx="14100">
                  <c:v>63588734.186376989</c:v>
                </c:pt>
                <c:pt idx="14101">
                  <c:v>63872914.209712997</c:v>
                </c:pt>
                <c:pt idx="14102">
                  <c:v>64156062.701506004</c:v>
                </c:pt>
                <c:pt idx="14103">
                  <c:v>64438186.199750006</c:v>
                </c:pt>
                <c:pt idx="14104">
                  <c:v>64719291.158179998</c:v>
                </c:pt>
                <c:pt idx="14105">
                  <c:v>64999383.947799996</c:v>
                </c:pt>
                <c:pt idx="14106">
                  <c:v>65278470.858377993</c:v>
                </c:pt>
                <c:pt idx="14107">
                  <c:v>65556558.099908009</c:v>
                </c:pt>
                <c:pt idx="14108">
                  <c:v>65833651.804038003</c:v>
                </c:pt>
                <c:pt idx="14109">
                  <c:v>66109758.02545701</c:v>
                </c:pt>
                <c:pt idx="14110">
                  <c:v>66384882.743264005</c:v>
                </c:pt>
                <c:pt idx="14111">
                  <c:v>66659031.862291001</c:v>
                </c:pt>
                <c:pt idx="14112">
                  <c:v>66932211.214411996</c:v>
                </c:pt>
                <c:pt idx="14113">
                  <c:v>67204426.559803993</c:v>
                </c:pt>
                <c:pt idx="14114">
                  <c:v>67475683.588198006</c:v>
                </c:pt>
                <c:pt idx="14115">
                  <c:v>67745987.920086995</c:v>
                </c:pt>
                <c:pt idx="14116">
                  <c:v>68015345.107914984</c:v>
                </c:pt>
                <c:pt idx="14117">
                  <c:v>68283760.637240991</c:v>
                </c:pt>
                <c:pt idx="14118">
                  <c:v>68551239.927871004</c:v>
                </c:pt>
                <c:pt idx="14119">
                  <c:v>68817788.334968001</c:v>
                </c:pt>
                <c:pt idx="14120">
                  <c:v>69083411.150142983</c:v>
                </c:pt>
                <c:pt idx="14121">
                  <c:v>69348113.602511987</c:v>
                </c:pt>
                <c:pt idx="14122">
                  <c:v>69611900.859736979</c:v>
                </c:pt>
                <c:pt idx="14123">
                  <c:v>69874778.029046983</c:v>
                </c:pt>
                <c:pt idx="14124">
                  <c:v>70136750.158229992</c:v>
                </c:pt>
                <c:pt idx="14125">
                  <c:v>70397822.236606002</c:v>
                </c:pt>
                <c:pt idx="14126">
                  <c:v>70657999.195986003</c:v>
                </c:pt>
                <c:pt idx="14127">
                  <c:v>70917285.911597013</c:v>
                </c:pt>
                <c:pt idx="14128">
                  <c:v>71175687.203005016</c:v>
                </c:pt>
                <c:pt idx="14129">
                  <c:v>71433207.835005</c:v>
                </c:pt>
                <c:pt idx="14130">
                  <c:v>71689852.518493995</c:v>
                </c:pt>
                <c:pt idx="14131">
                  <c:v>71945625.91133602</c:v>
                </c:pt>
                <c:pt idx="14132">
                  <c:v>72200532.619197994</c:v>
                </c:pt>
                <c:pt idx="14133">
                  <c:v>72454577.196370006</c:v>
                </c:pt>
                <c:pt idx="14134">
                  <c:v>72707764.146579981</c:v>
                </c:pt>
                <c:pt idx="14135">
                  <c:v>72960097.923773006</c:v>
                </c:pt>
                <c:pt idx="14136">
                  <c:v>73211582.93289502</c:v>
                </c:pt>
                <c:pt idx="14137">
                  <c:v>73462223.530641988</c:v>
                </c:pt>
                <c:pt idx="14138">
                  <c:v>73712024.026207998</c:v>
                </c:pt>
                <c:pt idx="14139">
                  <c:v>73960988.68201299</c:v>
                </c:pt>
                <c:pt idx="14140">
                  <c:v>74209121.714415997</c:v>
                </c:pt>
                <c:pt idx="14141">
                  <c:v>74456427.294411004</c:v>
                </c:pt>
                <c:pt idx="14142">
                  <c:v>74702909.548319995</c:v>
                </c:pt>
                <c:pt idx="14143">
                  <c:v>74948572.558458</c:v>
                </c:pt>
                <c:pt idx="14144">
                  <c:v>75193420.363794982</c:v>
                </c:pt>
                <c:pt idx="14145">
                  <c:v>75437456.960602</c:v>
                </c:pt>
                <c:pt idx="14146">
                  <c:v>75680686.303086996</c:v>
                </c:pt>
                <c:pt idx="14147">
                  <c:v>75923112.304011986</c:v>
                </c:pt>
                <c:pt idx="14148">
                  <c:v>76164738.835306004</c:v>
                </c:pt>
                <c:pt idx="14149">
                  <c:v>76405569.728661001</c:v>
                </c:pt>
                <c:pt idx="14150">
                  <c:v>76645608.776118979</c:v>
                </c:pt>
                <c:pt idx="14151">
                  <c:v>76884859.730649978</c:v>
                </c:pt>
                <c:pt idx="14152">
                  <c:v>77123326.30670999</c:v>
                </c:pt>
                <c:pt idx="14153">
                  <c:v>77361012.180802986</c:v>
                </c:pt>
                <c:pt idx="14154">
                  <c:v>77597920.992019013</c:v>
                </c:pt>
                <c:pt idx="14155">
                  <c:v>77834056.342568994</c:v>
                </c:pt>
                <c:pt idx="14156">
                  <c:v>78069421.798309997</c:v>
                </c:pt>
                <c:pt idx="14157">
                  <c:v>78304020.889255002</c:v>
                </c:pt>
                <c:pt idx="14158">
                  <c:v>78537857.110081002</c:v>
                </c:pt>
                <c:pt idx="14159">
                  <c:v>78770933.92062299</c:v>
                </c:pt>
                <c:pt idx="14160">
                  <c:v>79003254.746362016</c:v>
                </c:pt>
                <c:pt idx="14161">
                  <c:v>79234822.978898004</c:v>
                </c:pt>
                <c:pt idx="14162">
                  <c:v>79465641.976420999</c:v>
                </c:pt>
                <c:pt idx="14163">
                  <c:v>79695715.064171001</c:v>
                </c:pt>
                <c:pt idx="14164">
                  <c:v>79925045.53489399</c:v>
                </c:pt>
                <c:pt idx="14165">
                  <c:v>80153636.649276018</c:v>
                </c:pt>
                <c:pt idx="14166">
                  <c:v>80381491.636390999</c:v>
                </c:pt>
                <c:pt idx="14167">
                  <c:v>80608613.694117978</c:v>
                </c:pt>
                <c:pt idx="14168">
                  <c:v>80835005.989568993</c:v>
                </c:pt>
                <c:pt idx="14169">
                  <c:v>81060671.659500986</c:v>
                </c:pt>
                <c:pt idx="14170">
                  <c:v>81285613.81072098</c:v>
                </c:pt>
                <c:pt idx="14171">
                  <c:v>81509835.520483002</c:v>
                </c:pt>
                <c:pt idx="14172">
                  <c:v>81733339.836883992</c:v>
                </c:pt>
                <c:pt idx="14173">
                  <c:v>81956129.779246002</c:v>
                </c:pt>
                <c:pt idx="14174">
                  <c:v>82178208.338496014</c:v>
                </c:pt>
                <c:pt idx="14175">
                  <c:v>82399578.47753799</c:v>
                </c:pt>
                <c:pt idx="14176">
                  <c:v>82620243.131617978</c:v>
                </c:pt>
                <c:pt idx="14177">
                  <c:v>82840205.208685994</c:v>
                </c:pt>
                <c:pt idx="14178">
                  <c:v>83059467.589745</c:v>
                </c:pt>
                <c:pt idx="14179">
                  <c:v>83278033.12920098</c:v>
                </c:pt>
                <c:pt idx="14180">
                  <c:v>83495904.655204967</c:v>
                </c:pt>
                <c:pt idx="14181">
                  <c:v>83713084.96998702</c:v>
                </c:pt>
                <c:pt idx="14182">
                  <c:v>83929576.850189</c:v>
                </c:pt>
                <c:pt idx="14183">
                  <c:v>84145383.047185019</c:v>
                </c:pt>
                <c:pt idx="14184">
                  <c:v>84360506.287404999</c:v>
                </c:pt>
                <c:pt idx="14185">
                  <c:v>84574949.272646978</c:v>
                </c:pt>
                <c:pt idx="14186">
                  <c:v>84788714.680386007</c:v>
                </c:pt>
                <c:pt idx="14187">
                  <c:v>85001805.164076</c:v>
                </c:pt>
                <c:pt idx="14188">
                  <c:v>85214223.353452981</c:v>
                </c:pt>
                <c:pt idx="14189">
                  <c:v>85425971.85482499</c:v>
                </c:pt>
                <c:pt idx="14190">
                  <c:v>85637053.251363993</c:v>
                </c:pt>
                <c:pt idx="14191">
                  <c:v>85847470.103386015</c:v>
                </c:pt>
                <c:pt idx="14192">
                  <c:v>86057224.948635995</c:v>
                </c:pt>
                <c:pt idx="14193">
                  <c:v>86266320.302562982</c:v>
                </c:pt>
                <c:pt idx="14194">
                  <c:v>86474758.658585981</c:v>
                </c:pt>
                <c:pt idx="14195">
                  <c:v>86682542.488367021</c:v>
                </c:pt>
                <c:pt idx="14196">
                  <c:v>86889674.242069021</c:v>
                </c:pt>
                <c:pt idx="14197">
                  <c:v>87096156.348616004</c:v>
                </c:pt>
                <c:pt idx="14198">
                  <c:v>87301991.215948001</c:v>
                </c:pt>
                <c:pt idx="14199">
                  <c:v>87507181.231270015</c:v>
                </c:pt>
                <c:pt idx="14200">
                  <c:v>87711728.761297017</c:v>
                </c:pt>
                <c:pt idx="14201">
                  <c:v>87915636.152501985</c:v>
                </c:pt>
                <c:pt idx="14202">
                  <c:v>88118905.731345996</c:v>
                </c:pt>
                <c:pt idx="14203">
                  <c:v>88321539.804521963</c:v>
                </c:pt>
                <c:pt idx="14204">
                  <c:v>88523540.659180999</c:v>
                </c:pt>
                <c:pt idx="14205">
                  <c:v>88724910.563160017</c:v>
                </c:pt>
                <c:pt idx="14206">
                  <c:v>88925651.765209004</c:v>
                </c:pt>
                <c:pt idx="14207">
                  <c:v>89125766.495210007</c:v>
                </c:pt>
                <c:pt idx="14208">
                  <c:v>89325256.964395016</c:v>
                </c:pt>
                <c:pt idx="14209">
                  <c:v>89524125.365559965</c:v>
                </c:pt>
                <c:pt idx="14210">
                  <c:v>89722373.873276994</c:v>
                </c:pt>
                <c:pt idx="14211">
                  <c:v>89920004.644100979</c:v>
                </c:pt>
                <c:pt idx="14212">
                  <c:v>90117019.816773981</c:v>
                </c:pt>
                <c:pt idx="14213">
                  <c:v>90313421.512429997</c:v>
                </c:pt>
                <c:pt idx="14214">
                  <c:v>90509211.83478798</c:v>
                </c:pt>
                <c:pt idx="14215">
                  <c:v>90704392.870353967</c:v>
                </c:pt>
                <c:pt idx="14216">
                  <c:v>90898966.688608989</c:v>
                </c:pt>
                <c:pt idx="14217">
                  <c:v>91092935.342200994</c:v>
                </c:pt>
                <c:pt idx="14218">
                  <c:v>91286300.867132992</c:v>
                </c:pt>
                <c:pt idx="14219">
                  <c:v>91479065.282945007</c:v>
                </c:pt>
                <c:pt idx="14220">
                  <c:v>91671230.592898995</c:v>
                </c:pt>
                <c:pt idx="14221">
                  <c:v>91862798.784154966</c:v>
                </c:pt>
                <c:pt idx="14222">
                  <c:v>92053771.827947989</c:v>
                </c:pt>
                <c:pt idx="14223">
                  <c:v>92244151.679765999</c:v>
                </c:pt>
                <c:pt idx="14224">
                  <c:v>92433940.279514983</c:v>
                </c:pt>
                <c:pt idx="14225">
                  <c:v>92623139.551691979</c:v>
                </c:pt>
                <c:pt idx="14226">
                  <c:v>92811751.405551985</c:v>
                </c:pt>
                <c:pt idx="14227">
                  <c:v>92999777.735268995</c:v>
                </c:pt>
                <c:pt idx="14228">
                  <c:v>93187220.420102</c:v>
                </c:pt>
                <c:pt idx="14229">
                  <c:v>93374081.324550971</c:v>
                </c:pt>
                <c:pt idx="14230">
                  <c:v>93560362.298516005</c:v>
                </c:pt>
                <c:pt idx="14231">
                  <c:v>93746065.177451983</c:v>
                </c:pt>
                <c:pt idx="14232">
                  <c:v>93931191.78252098</c:v>
                </c:pt>
                <c:pt idx="14233">
                  <c:v>94115743.920745</c:v>
                </c:pt>
                <c:pt idx="14234">
                  <c:v>94299723.385150984</c:v>
                </c:pt>
                <c:pt idx="14235">
                  <c:v>94483131.954920992</c:v>
                </c:pt>
                <c:pt idx="14236">
                  <c:v>94665971.395535991</c:v>
                </c:pt>
                <c:pt idx="14237">
                  <c:v>94848243.458917007</c:v>
                </c:pt>
                <c:pt idx="14238">
                  <c:v>95029949.883566007</c:v>
                </c:pt>
                <c:pt idx="14239">
                  <c:v>95211092.394705981</c:v>
                </c:pt>
                <c:pt idx="14240">
                  <c:v>95391672.704416007</c:v>
                </c:pt>
                <c:pt idx="14241">
                  <c:v>95571692.511768013</c:v>
                </c:pt>
                <c:pt idx="14242">
                  <c:v>95751153.502958998</c:v>
                </c:pt>
                <c:pt idx="14243">
                  <c:v>95930057.351440981</c:v>
                </c:pt>
                <c:pt idx="14244">
                  <c:v>96108405.718052998</c:v>
                </c:pt>
                <c:pt idx="14245">
                  <c:v>96286200.251145005</c:v>
                </c:pt>
                <c:pt idx="14246">
                  <c:v>96463442.586709991</c:v>
                </c:pt>
                <c:pt idx="14247">
                  <c:v>96640134.348502979</c:v>
                </c:pt>
                <c:pt idx="14248">
                  <c:v>96816277.148165017</c:v>
                </c:pt>
                <c:pt idx="14249">
                  <c:v>96991872.585343987</c:v>
                </c:pt>
                <c:pt idx="14250">
                  <c:v>97166922.247817993</c:v>
                </c:pt>
                <c:pt idx="14251">
                  <c:v>97341427.711605996</c:v>
                </c:pt>
                <c:pt idx="14252">
                  <c:v>97515390.541091993</c:v>
                </c:pt>
                <c:pt idx="14253">
                  <c:v>97688812.289131999</c:v>
                </c:pt>
                <c:pt idx="14254">
                  <c:v>97861694.497172996</c:v>
                </c:pt>
                <c:pt idx="14255">
                  <c:v>98034038.695364982</c:v>
                </c:pt>
                <c:pt idx="14256">
                  <c:v>98205846.402665019</c:v>
                </c:pt>
                <c:pt idx="14257">
                  <c:v>98377119.126953974</c:v>
                </c:pt>
                <c:pt idx="14258">
                  <c:v>98547858.365138978</c:v>
                </c:pt>
                <c:pt idx="14259">
                  <c:v>98718065.603260994</c:v>
                </c:pt>
                <c:pt idx="14260">
                  <c:v>98887742.316597998</c:v>
                </c:pt>
                <c:pt idx="14261">
                  <c:v>99056889.969771996</c:v>
                </c:pt>
                <c:pt idx="14262">
                  <c:v>99225510.016847998</c:v>
                </c:pt>
                <c:pt idx="14263">
                  <c:v>99393603.901436016</c:v>
                </c:pt>
                <c:pt idx="14264">
                  <c:v>99561173.056788981</c:v>
                </c:pt>
                <c:pt idx="14265">
                  <c:v>99728218.905904979</c:v>
                </c:pt>
                <c:pt idx="14266">
                  <c:v>99894742.861616999</c:v>
                </c:pt>
                <c:pt idx="14267">
                  <c:v>100060746.32669701</c:v>
                </c:pt>
                <c:pt idx="14268">
                  <c:v>100226230.69394401</c:v>
                </c:pt>
                <c:pt idx="14269">
                  <c:v>100391197.34628102</c:v>
                </c:pt>
                <c:pt idx="14270">
                  <c:v>100555647.65684599</c:v>
                </c:pt>
                <c:pt idx="14271">
                  <c:v>100719582.98908302</c:v>
                </c:pt>
                <c:pt idx="14272">
                  <c:v>100883004.69683099</c:v>
                </c:pt>
                <c:pt idx="14273">
                  <c:v>101045914.124415</c:v>
                </c:pt>
                <c:pt idx="14274">
                  <c:v>101208312.60673198</c:v>
                </c:pt>
                <c:pt idx="14275">
                  <c:v>101370201.46933602</c:v>
                </c:pt>
                <c:pt idx="14276">
                  <c:v>101531582.02852899</c:v>
                </c:pt>
                <c:pt idx="14277">
                  <c:v>101692455.59143899</c:v>
                </c:pt>
                <c:pt idx="14278">
                  <c:v>101852823.456108</c:v>
                </c:pt>
                <c:pt idx="14279">
                  <c:v>102012686.91157101</c:v>
                </c:pt>
                <c:pt idx="14280">
                  <c:v>102172047.237941</c:v>
                </c:pt>
                <c:pt idx="14281">
                  <c:v>102330905.70648801</c:v>
                </c:pt>
                <c:pt idx="14282">
                  <c:v>102489263.579715</c:v>
                </c:pt>
                <c:pt idx="14283">
                  <c:v>102647122.111442</c:v>
                </c:pt>
                <c:pt idx="14284">
                  <c:v>102804482.54688002</c:v>
                </c:pt>
                <c:pt idx="14285">
                  <c:v>102961346.12271099</c:v>
                </c:pt>
                <c:pt idx="14286">
                  <c:v>103117714.067157</c:v>
                </c:pt>
                <c:pt idx="14287">
                  <c:v>103273587.600063</c:v>
                </c:pt>
                <c:pt idx="14288">
                  <c:v>103428967.93296503</c:v>
                </c:pt>
                <c:pt idx="14289">
                  <c:v>103583856.26916499</c:v>
                </c:pt>
                <c:pt idx="14290">
                  <c:v>103738253.80380498</c:v>
                </c:pt>
                <c:pt idx="14291">
                  <c:v>103892161.72393398</c:v>
                </c:pt>
                <c:pt idx="14292">
                  <c:v>104045581.208583</c:v>
                </c:pt>
                <c:pt idx="14293">
                  <c:v>104198513.428831</c:v>
                </c:pt>
                <c:pt idx="14294">
                  <c:v>104350959.54787502</c:v>
                </c:pt>
                <c:pt idx="14295">
                  <c:v>104502920.721101</c:v>
                </c:pt>
                <c:pt idx="14296">
                  <c:v>104654398.096146</c:v>
                </c:pt>
                <c:pt idx="14297">
                  <c:v>104805392.81296702</c:v>
                </c:pt>
                <c:pt idx="14298">
                  <c:v>104955906.00390701</c:v>
                </c:pt>
                <c:pt idx="14299">
                  <c:v>105105938.79376101</c:v>
                </c:pt>
                <c:pt idx="14300">
                  <c:v>105255492.29983599</c:v>
                </c:pt>
                <c:pt idx="14301">
                  <c:v>105404567.632018</c:v>
                </c:pt>
                <c:pt idx="14302">
                  <c:v>105553165.892836</c:v>
                </c:pt>
                <c:pt idx="14303">
                  <c:v>105701288.17751798</c:v>
                </c:pt>
                <c:pt idx="14304">
                  <c:v>105848935.57405798</c:v>
                </c:pt>
                <c:pt idx="14305">
                  <c:v>105996109.16327302</c:v>
                </c:pt>
                <c:pt idx="14306">
                  <c:v>106142810.01886602</c:v>
                </c:pt>
                <c:pt idx="14307">
                  <c:v>106289039.20748201</c:v>
                </c:pt>
                <c:pt idx="14308">
                  <c:v>106434797.78876902</c:v>
                </c:pt>
                <c:pt idx="14309">
                  <c:v>106580086.815433</c:v>
                </c:pt>
                <c:pt idx="14310">
                  <c:v>106724907.33329901</c:v>
                </c:pt>
                <c:pt idx="14311">
                  <c:v>106869260.38136502</c:v>
                </c:pt>
                <c:pt idx="14312">
                  <c:v>107013146.99185702</c:v>
                </c:pt>
                <c:pt idx="14313">
                  <c:v>107156568.19028802</c:v>
                </c:pt>
                <c:pt idx="14314">
                  <c:v>107299524.995507</c:v>
                </c:pt>
                <c:pt idx="14315">
                  <c:v>107442018.41976002</c:v>
                </c:pt>
                <c:pt idx="14316">
                  <c:v>107584049.468738</c:v>
                </c:pt>
                <c:pt idx="14317">
                  <c:v>107725619.14163201</c:v>
                </c:pt>
                <c:pt idx="14318">
                  <c:v>107866728.43118504</c:v>
                </c:pt>
                <c:pt idx="14319">
                  <c:v>108007378.32374299</c:v>
                </c:pt>
                <c:pt idx="14320">
                  <c:v>108147569.79930802</c:v>
                </c:pt>
                <c:pt idx="14321">
                  <c:v>108287303.831588</c:v>
                </c:pt>
                <c:pt idx="14322">
                  <c:v>108426581.388045</c:v>
                </c:pt>
                <c:pt idx="14323">
                  <c:v>108565403.42994502</c:v>
                </c:pt>
                <c:pt idx="14324">
                  <c:v>108703770.91241004</c:v>
                </c:pt>
                <c:pt idx="14325">
                  <c:v>108841684.784463</c:v>
                </c:pt>
                <c:pt idx="14326">
                  <c:v>108979145.98907802</c:v>
                </c:pt>
                <c:pt idx="14327">
                  <c:v>109116155.46322604</c:v>
                </c:pt>
                <c:pt idx="14328">
                  <c:v>109252714.13792101</c:v>
                </c:pt>
                <c:pt idx="14329">
                  <c:v>109388822.93826902</c:v>
                </c:pt>
                <c:pt idx="14330">
                  <c:v>109524482.78351298</c:v>
                </c:pt>
                <c:pt idx="14331">
                  <c:v>109659694.58707702</c:v>
                </c:pt>
                <c:pt idx="14332">
                  <c:v>109794459.25661099</c:v>
                </c:pt>
                <c:pt idx="14333">
                  <c:v>109928777.69403799</c:v>
                </c:pt>
                <c:pt idx="14334">
                  <c:v>110062650.79559298</c:v>
                </c:pt>
                <c:pt idx="14335">
                  <c:v>110196079.45187202</c:v>
                </c:pt>
                <c:pt idx="14336">
                  <c:v>110329064.54787202</c:v>
                </c:pt>
                <c:pt idx="14337">
                  <c:v>110461606.96303302</c:v>
                </c:pt>
                <c:pt idx="14338">
                  <c:v>110593707.571281</c:v>
                </c:pt>
                <c:pt idx="14339">
                  <c:v>110725367.24107201</c:v>
                </c:pt>
                <c:pt idx="14340">
                  <c:v>110856586.835426</c:v>
                </c:pt>
                <c:pt idx="14341">
                  <c:v>110987367.21197802</c:v>
                </c:pt>
                <c:pt idx="14342">
                  <c:v>111117709.22300802</c:v>
                </c:pt>
                <c:pt idx="14343">
                  <c:v>111247613.71549101</c:v>
                </c:pt>
                <c:pt idx="14344">
                  <c:v>111377081.53112602</c:v>
                </c:pt>
                <c:pt idx="14345">
                  <c:v>111506113.506384</c:v>
                </c:pt>
                <c:pt idx="14346">
                  <c:v>111634710.47254199</c:v>
                </c:pt>
                <c:pt idx="14347">
                  <c:v>111762873.25572199</c:v>
                </c:pt>
                <c:pt idx="14348">
                  <c:v>111890602.67693096</c:v>
                </c:pt>
                <c:pt idx="14349">
                  <c:v>112017899.552093</c:v>
                </c:pt>
                <c:pt idx="14350">
                  <c:v>112144764.692094</c:v>
                </c:pt>
                <c:pt idx="14351">
                  <c:v>112271198.902812</c:v>
                </c:pt>
                <c:pt idx="14352">
                  <c:v>112397202.985158</c:v>
                </c:pt>
                <c:pt idx="14353">
                  <c:v>112522777.735107</c:v>
                </c:pt>
                <c:pt idx="14354">
                  <c:v>112647923.94373901</c:v>
                </c:pt>
                <c:pt idx="14355">
                  <c:v>112772642.39727102</c:v>
                </c:pt>
                <c:pt idx="14356">
                  <c:v>112896933.87709299</c:v>
                </c:pt>
                <c:pt idx="14357">
                  <c:v>113020799.15980101</c:v>
                </c:pt>
                <c:pt idx="14358">
                  <c:v>113144239.017233</c:v>
                </c:pt>
                <c:pt idx="14359">
                  <c:v>113267254.216502</c:v>
                </c:pt>
                <c:pt idx="14360">
                  <c:v>113389845.52003101</c:v>
                </c:pt>
                <c:pt idx="14361">
                  <c:v>113512013.68558298</c:v>
                </c:pt>
                <c:pt idx="14362">
                  <c:v>113633759.46629801</c:v>
                </c:pt>
                <c:pt idx="14363">
                  <c:v>113755083.61071998</c:v>
                </c:pt>
                <c:pt idx="14364">
                  <c:v>113875986.862835</c:v>
                </c:pt>
                <c:pt idx="14365">
                  <c:v>113996469.96209902</c:v>
                </c:pt>
                <c:pt idx="14366">
                  <c:v>114116533.64347102</c:v>
                </c:pt>
                <c:pt idx="14367">
                  <c:v>114236178.63744301</c:v>
                </c:pt>
                <c:pt idx="14368">
                  <c:v>114355405.670075</c:v>
                </c:pt>
                <c:pt idx="14369">
                  <c:v>114474215.46301802</c:v>
                </c:pt>
                <c:pt idx="14370">
                  <c:v>114592608.73355301</c:v>
                </c:pt>
                <c:pt idx="14371">
                  <c:v>114710586.19461296</c:v>
                </c:pt>
                <c:pt idx="14372">
                  <c:v>114828148.55481999</c:v>
                </c:pt>
                <c:pt idx="14373">
                  <c:v>114945296.518508</c:v>
                </c:pt>
                <c:pt idx="14374">
                  <c:v>115062030.78575701</c:v>
                </c:pt>
                <c:pt idx="14375">
                  <c:v>115178352.05241701</c:v>
                </c:pt>
                <c:pt idx="14376">
                  <c:v>115294261.010144</c:v>
                </c:pt>
                <c:pt idx="14377">
                  <c:v>115409758.34641902</c:v>
                </c:pt>
                <c:pt idx="14378">
                  <c:v>115524844.744583</c:v>
                </c:pt>
                <c:pt idx="14379">
                  <c:v>115639520.883863</c:v>
                </c:pt>
                <c:pt idx="14380">
                  <c:v>115753787.43939704</c:v>
                </c:pt>
                <c:pt idx="14381">
                  <c:v>115867645.08226502</c:v>
                </c:pt>
                <c:pt idx="14382">
                  <c:v>115981094.47951098</c:v>
                </c:pt>
                <c:pt idx="14383">
                  <c:v>116094136.29417701</c:v>
                </c:pt>
                <c:pt idx="14384">
                  <c:v>116206771.18532099</c:v>
                </c:pt>
                <c:pt idx="14385">
                  <c:v>116318999.80805001</c:v>
                </c:pt>
                <c:pt idx="14386">
                  <c:v>116430822.813541</c:v>
                </c:pt>
                <c:pt idx="14387">
                  <c:v>116542240.84907001</c:v>
                </c:pt>
                <c:pt idx="14388">
                  <c:v>116653254.558036</c:v>
                </c:pt>
                <c:pt idx="14389">
                  <c:v>116763864.57998602</c:v>
                </c:pt>
                <c:pt idx="14390">
                  <c:v>116874071.55064099</c:v>
                </c:pt>
                <c:pt idx="14391">
                  <c:v>116983876.10191998</c:v>
                </c:pt>
                <c:pt idx="14392">
                  <c:v>117093278.861963</c:v>
                </c:pt>
                <c:pt idx="14393">
                  <c:v>117202280.455157</c:v>
                </c:pt>
                <c:pt idx="14394">
                  <c:v>117310881.50216199</c:v>
                </c:pt>
                <c:pt idx="14395">
                  <c:v>117419082.61993</c:v>
                </c:pt>
                <c:pt idx="14396">
                  <c:v>117526884.42173</c:v>
                </c:pt>
                <c:pt idx="14397">
                  <c:v>117634287.51717602</c:v>
                </c:pt>
                <c:pt idx="14398">
                  <c:v>117741292.512244</c:v>
                </c:pt>
                <c:pt idx="14399">
                  <c:v>117847900.00929701</c:v>
                </c:pt>
                <c:pt idx="14400">
                  <c:v>117954110.607107</c:v>
                </c:pt>
                <c:pt idx="14401">
                  <c:v>118059924.90088202</c:v>
                </c:pt>
                <c:pt idx="14402">
                  <c:v>118165343.48228201</c:v>
                </c:pt>
                <c:pt idx="14403">
                  <c:v>118270366.93944302</c:v>
                </c:pt>
                <c:pt idx="14404">
                  <c:v>118374995.85699998</c:v>
                </c:pt>
                <c:pt idx="14405">
                  <c:v>118479230.816111</c:v>
                </c:pt>
                <c:pt idx="14406">
                  <c:v>118583072.394471</c:v>
                </c:pt>
                <c:pt idx="14407">
                  <c:v>118686521.16633998</c:v>
                </c:pt>
                <c:pt idx="14408">
                  <c:v>118789577.702563</c:v>
                </c:pt>
                <c:pt idx="14409">
                  <c:v>118892242.57058798</c:v>
                </c:pt>
                <c:pt idx="14410">
                  <c:v>118994516.334488</c:v>
                </c:pt>
                <c:pt idx="14411">
                  <c:v>119096399.55498201</c:v>
                </c:pt>
                <c:pt idx="14412">
                  <c:v>119197892.78945599</c:v>
                </c:pt>
                <c:pt idx="14413">
                  <c:v>119298996.59198099</c:v>
                </c:pt>
                <c:pt idx="14414">
                  <c:v>119399711.51333502</c:v>
                </c:pt>
                <c:pt idx="14415">
                  <c:v>119500038.10101998</c:v>
                </c:pt>
                <c:pt idx="14416">
                  <c:v>119599976.89928402</c:v>
                </c:pt>
                <c:pt idx="14417">
                  <c:v>119699528.44914001</c:v>
                </c:pt>
                <c:pt idx="14418">
                  <c:v>119798693.28838502</c:v>
                </c:pt>
                <c:pt idx="14419">
                  <c:v>119897471.951618</c:v>
                </c:pt>
                <c:pt idx="14420">
                  <c:v>119995864.970259</c:v>
                </c:pt>
                <c:pt idx="14421">
                  <c:v>120093872.872568</c:v>
                </c:pt>
                <c:pt idx="14422">
                  <c:v>120191496.18366502</c:v>
                </c:pt>
                <c:pt idx="14423">
                  <c:v>120288735.42554699</c:v>
                </c:pt>
                <c:pt idx="14424">
                  <c:v>120385591.11710502</c:v>
                </c:pt>
                <c:pt idx="14425">
                  <c:v>120482063.77414298</c:v>
                </c:pt>
                <c:pt idx="14426">
                  <c:v>120578153.90939802</c:v>
                </c:pt>
                <c:pt idx="14427">
                  <c:v>120673862.03255299</c:v>
                </c:pt>
                <c:pt idx="14428">
                  <c:v>120769188.65025799</c:v>
                </c:pt>
                <c:pt idx="14429">
                  <c:v>120864134.266146</c:v>
                </c:pt>
                <c:pt idx="14430">
                  <c:v>120958699.38085298</c:v>
                </c:pt>
                <c:pt idx="14431">
                  <c:v>121052884.49202999</c:v>
                </c:pt>
                <c:pt idx="14432">
                  <c:v>121146690.094363</c:v>
                </c:pt>
                <c:pt idx="14433">
                  <c:v>121240116.67958999</c:v>
                </c:pt>
                <c:pt idx="14434">
                  <c:v>121333164.736516</c:v>
                </c:pt>
                <c:pt idx="14435">
                  <c:v>121425834.751031</c:v>
                </c:pt>
                <c:pt idx="14436">
                  <c:v>121518127.20612398</c:v>
                </c:pt>
                <c:pt idx="14437">
                  <c:v>121610042.58190398</c:v>
                </c:pt>
                <c:pt idx="14438">
                  <c:v>121701581.35560799</c:v>
                </c:pt>
                <c:pt idx="14439">
                  <c:v>121792744.001626</c:v>
                </c:pt>
                <c:pt idx="14440">
                  <c:v>121883530.99150902</c:v>
                </c:pt>
                <c:pt idx="14441">
                  <c:v>121973942.79398902</c:v>
                </c:pt>
                <c:pt idx="14442">
                  <c:v>122063979.87499298</c:v>
                </c:pt>
                <c:pt idx="14443">
                  <c:v>122153642.69765899</c:v>
                </c:pt>
                <c:pt idx="14444">
                  <c:v>122242931.72235</c:v>
                </c:pt>
                <c:pt idx="14445">
                  <c:v>122331847.406671</c:v>
                </c:pt>
                <c:pt idx="14446">
                  <c:v>122420390.20547999</c:v>
                </c:pt>
                <c:pt idx="14447">
                  <c:v>122508560.570908</c:v>
                </c:pt>
                <c:pt idx="14448">
                  <c:v>122596358.95236804</c:v>
                </c:pt>
                <c:pt idx="14449">
                  <c:v>122683785.79657599</c:v>
                </c:pt>
                <c:pt idx="14450">
                  <c:v>122770841.54755898</c:v>
                </c:pt>
                <c:pt idx="14451">
                  <c:v>122857526.64667298</c:v>
                </c:pt>
                <c:pt idx="14452">
                  <c:v>122943841.532616</c:v>
                </c:pt>
                <c:pt idx="14453">
                  <c:v>123029786.641444</c:v>
                </c:pt>
                <c:pt idx="14454">
                  <c:v>123115362.406579</c:v>
                </c:pt>
                <c:pt idx="14455">
                  <c:v>123200569.25883</c:v>
                </c:pt>
                <c:pt idx="14456">
                  <c:v>123285407.62640399</c:v>
                </c:pt>
                <c:pt idx="14457">
                  <c:v>123369877.93491502</c:v>
                </c:pt>
                <c:pt idx="14458">
                  <c:v>123453980.60740602</c:v>
                </c:pt>
                <c:pt idx="14459">
                  <c:v>123537716.06435399</c:v>
                </c:pt>
                <c:pt idx="14460">
                  <c:v>123621084.72368802</c:v>
                </c:pt>
                <c:pt idx="14461">
                  <c:v>123704087.000801</c:v>
                </c:pt>
                <c:pt idx="14462">
                  <c:v>123786723.308562</c:v>
                </c:pt>
                <c:pt idx="14463">
                  <c:v>123868994.057331</c:v>
                </c:pt>
                <c:pt idx="14464">
                  <c:v>123950899.65496901</c:v>
                </c:pt>
                <c:pt idx="14465">
                  <c:v>124032440.50685099</c:v>
                </c:pt>
                <c:pt idx="14466">
                  <c:v>124113617.015881</c:v>
                </c:pt>
                <c:pt idx="14467">
                  <c:v>124194429.58250198</c:v>
                </c:pt>
                <c:pt idx="14468">
                  <c:v>124274878.60470799</c:v>
                </c:pt>
                <c:pt idx="14469">
                  <c:v>124354964.478058</c:v>
                </c:pt>
                <c:pt idx="14470">
                  <c:v>124434687.595688</c:v>
                </c:pt>
                <c:pt idx="14471">
                  <c:v>124514048.34832002</c:v>
                </c:pt>
                <c:pt idx="14472">
                  <c:v>124593047.12427798</c:v>
                </c:pt>
                <c:pt idx="14473">
                  <c:v>124671684.30949502</c:v>
                </c:pt>
                <c:pt idx="14474">
                  <c:v>124749960.28752901</c:v>
                </c:pt>
                <c:pt idx="14475">
                  <c:v>124827875.439574</c:v>
                </c:pt>
                <c:pt idx="14476">
                  <c:v>124905430.14446899</c:v>
                </c:pt>
                <c:pt idx="14477">
                  <c:v>124982624.778708</c:v>
                </c:pt>
                <c:pt idx="14478">
                  <c:v>125059459.71645902</c:v>
                </c:pt>
                <c:pt idx="14479">
                  <c:v>125135935.329565</c:v>
                </c:pt>
                <c:pt idx="14480">
                  <c:v>125212051.98756501</c:v>
                </c:pt>
                <c:pt idx="14481">
                  <c:v>125287810.057695</c:v>
                </c:pt>
                <c:pt idx="14482">
                  <c:v>125363209.904908</c:v>
                </c:pt>
                <c:pt idx="14483">
                  <c:v>125438251.89187601</c:v>
                </c:pt>
                <c:pt idx="14484">
                  <c:v>125512936.37901101</c:v>
                </c:pt>
                <c:pt idx="14485">
                  <c:v>125587263.724464</c:v>
                </c:pt>
                <c:pt idx="14486">
                  <c:v>125661234.284145</c:v>
                </c:pt>
                <c:pt idx="14487">
                  <c:v>125734848.41173002</c:v>
                </c:pt>
                <c:pt idx="14488">
                  <c:v>125808106.45866799</c:v>
                </c:pt>
                <c:pt idx="14489">
                  <c:v>125881008.774197</c:v>
                </c:pt>
                <c:pt idx="14490">
                  <c:v>125953555.705349</c:v>
                </c:pt>
                <c:pt idx="14491">
                  <c:v>126025747.596964</c:v>
                </c:pt>
                <c:pt idx="14492">
                  <c:v>126097584.79169902</c:v>
                </c:pt>
                <c:pt idx="14493">
                  <c:v>126169067.630035</c:v>
                </c:pt>
                <c:pt idx="14494">
                  <c:v>126240196.45029099</c:v>
                </c:pt>
                <c:pt idx="14495">
                  <c:v>126310971.58862901</c:v>
                </c:pt>
                <c:pt idx="14496">
                  <c:v>126381393.379069</c:v>
                </c:pt>
                <c:pt idx="14497">
                  <c:v>126451462.15349501</c:v>
                </c:pt>
                <c:pt idx="14498">
                  <c:v>126521178.24166504</c:v>
                </c:pt>
                <c:pt idx="14499">
                  <c:v>126590541.97122</c:v>
                </c:pt>
                <c:pt idx="14500">
                  <c:v>126659553.667695</c:v>
                </c:pt>
                <c:pt idx="14501">
                  <c:v>126728213.65452598</c:v>
                </c:pt>
                <c:pt idx="14502">
                  <c:v>126796522.25306101</c:v>
                </c:pt>
                <c:pt idx="14503">
                  <c:v>126864479.78256799</c:v>
                </c:pt>
                <c:pt idx="14504">
                  <c:v>126932086.560243</c:v>
                </c:pt>
                <c:pt idx="14505">
                  <c:v>126999342.901223</c:v>
                </c:pt>
                <c:pt idx="14506">
                  <c:v>127066249.11859</c:v>
                </c:pt>
                <c:pt idx="14507">
                  <c:v>127132805.52338099</c:v>
                </c:pt>
                <c:pt idx="14508">
                  <c:v>127199012.42459798</c:v>
                </c:pt>
                <c:pt idx="14509">
                  <c:v>127264870.129216</c:v>
                </c:pt>
                <c:pt idx="14510">
                  <c:v>127330378.94219102</c:v>
                </c:pt>
                <c:pt idx="14511">
                  <c:v>127395539.166471</c:v>
                </c:pt>
                <c:pt idx="14512">
                  <c:v>127460351.102998</c:v>
                </c:pt>
                <c:pt idx="14513">
                  <c:v>127524815.05072398</c:v>
                </c:pt>
                <c:pt idx="14514">
                  <c:v>127588931.30661298</c:v>
                </c:pt>
                <c:pt idx="14515">
                  <c:v>127652700.16565499</c:v>
                </c:pt>
                <c:pt idx="14516">
                  <c:v>127716121.92086899</c:v>
                </c:pt>
                <c:pt idx="14517">
                  <c:v>127779196.86331099</c:v>
                </c:pt>
                <c:pt idx="14518">
                  <c:v>127841925.28208801</c:v>
                </c:pt>
                <c:pt idx="14519">
                  <c:v>127904307.464358</c:v>
                </c:pt>
                <c:pt idx="14520">
                  <c:v>127966343.69534399</c:v>
                </c:pt>
                <c:pt idx="14521">
                  <c:v>128028034.25833702</c:v>
                </c:pt>
                <c:pt idx="14522">
                  <c:v>128089379.434707</c:v>
                </c:pt>
                <c:pt idx="14523">
                  <c:v>128150379.50391002</c:v>
                </c:pt>
                <c:pt idx="14524">
                  <c:v>128211034.74349503</c:v>
                </c:pt>
                <c:pt idx="14525">
                  <c:v>128271345.42910902</c:v>
                </c:pt>
                <c:pt idx="14526">
                  <c:v>128331311.83450998</c:v>
                </c:pt>
                <c:pt idx="14527">
                  <c:v>128390934.23156902</c:v>
                </c:pt>
                <c:pt idx="14528">
                  <c:v>128450212.89028102</c:v>
                </c:pt>
                <c:pt idx="14529">
                  <c:v>128509148.078769</c:v>
                </c:pt>
                <c:pt idx="14530">
                  <c:v>128567740.06329301</c:v>
                </c:pt>
                <c:pt idx="14531">
                  <c:v>128625989.10825901</c:v>
                </c:pt>
                <c:pt idx="14532">
                  <c:v>128683895.47622</c:v>
                </c:pt>
                <c:pt idx="14533">
                  <c:v>128741459.42789</c:v>
                </c:pt>
                <c:pt idx="14534">
                  <c:v>128798681.222146</c:v>
                </c:pt>
                <c:pt idx="14535">
                  <c:v>128855561.116037</c:v>
                </c:pt>
                <c:pt idx="14536">
                  <c:v>128912099.36479101</c:v>
                </c:pt>
                <c:pt idx="14537">
                  <c:v>128968296.221819</c:v>
                </c:pt>
                <c:pt idx="14538">
                  <c:v>129024151.93872498</c:v>
                </c:pt>
                <c:pt idx="14539">
                  <c:v>129079666.76531</c:v>
                </c:pt>
                <c:pt idx="14540">
                  <c:v>129134840.94958201</c:v>
                </c:pt>
                <c:pt idx="14541">
                  <c:v>129189674.737758</c:v>
                </c:pt>
                <c:pt idx="14542">
                  <c:v>129244168.37427299</c:v>
                </c:pt>
                <c:pt idx="14543">
                  <c:v>129298322.101785</c:v>
                </c:pt>
                <c:pt idx="14544">
                  <c:v>129352136.16118501</c:v>
                </c:pt>
                <c:pt idx="14545">
                  <c:v>129405610.79159802</c:v>
                </c:pt>
                <c:pt idx="14546">
                  <c:v>129458746.23039302</c:v>
                </c:pt>
                <c:pt idx="14547">
                  <c:v>129511542.71318503</c:v>
                </c:pt>
                <c:pt idx="14548">
                  <c:v>129564000.473847</c:v>
                </c:pt>
                <c:pt idx="14549">
                  <c:v>129616119.74451201</c:v>
                </c:pt>
                <c:pt idx="14550">
                  <c:v>129667900.75557898</c:v>
                </c:pt>
                <c:pt idx="14551">
                  <c:v>129719343.735719</c:v>
                </c:pt>
                <c:pt idx="14552">
                  <c:v>129770448.91188399</c:v>
                </c:pt>
                <c:pt idx="14553">
                  <c:v>129821216.50930801</c:v>
                </c:pt>
                <c:pt idx="14554">
                  <c:v>129871646.751515</c:v>
                </c:pt>
                <c:pt idx="14555">
                  <c:v>129921739.86032702</c:v>
                </c:pt>
                <c:pt idx="14556">
                  <c:v>129971496.055866</c:v>
                </c:pt>
                <c:pt idx="14557">
                  <c:v>130020915.55655997</c:v>
                </c:pt>
                <c:pt idx="14558">
                  <c:v>130069998.57915099</c:v>
                </c:pt>
                <c:pt idx="14559">
                  <c:v>130118745.338698</c:v>
                </c:pt>
                <c:pt idx="14560">
                  <c:v>130167156.048583</c:v>
                </c:pt>
                <c:pt idx="14561">
                  <c:v>130215230.920518</c:v>
                </c:pt>
                <c:pt idx="14562">
                  <c:v>130262970.16454896</c:v>
                </c:pt>
                <c:pt idx="14563">
                  <c:v>130310373.98906101</c:v>
                </c:pt>
                <c:pt idx="14564">
                  <c:v>130357442.60078301</c:v>
                </c:pt>
                <c:pt idx="14565">
                  <c:v>130404176.20479399</c:v>
                </c:pt>
                <c:pt idx="14566">
                  <c:v>130450575.00452799</c:v>
                </c:pt>
                <c:pt idx="14567">
                  <c:v>130496639.20178002</c:v>
                </c:pt>
                <c:pt idx="14568">
                  <c:v>130542368.996709</c:v>
                </c:pt>
                <c:pt idx="14569">
                  <c:v>130587764.58784299</c:v>
                </c:pt>
                <c:pt idx="14570">
                  <c:v>130632826.172088</c:v>
                </c:pt>
                <c:pt idx="14571">
                  <c:v>130677553.94472602</c:v>
                </c:pt>
                <c:pt idx="14572">
                  <c:v>130721948.09942701</c:v>
                </c:pt>
                <c:pt idx="14573">
                  <c:v>130766008.82824798</c:v>
                </c:pt>
                <c:pt idx="14574">
                  <c:v>130809736.32164098</c:v>
                </c:pt>
                <c:pt idx="14575">
                  <c:v>130853130.76845701</c:v>
                </c:pt>
                <c:pt idx="14576">
                  <c:v>130896192.35595098</c:v>
                </c:pt>
                <c:pt idx="14577">
                  <c:v>130938921.26978602</c:v>
                </c:pt>
                <c:pt idx="14578">
                  <c:v>130981317.69403701</c:v>
                </c:pt>
                <c:pt idx="14579">
                  <c:v>131023381.81119601</c:v>
                </c:pt>
                <c:pt idx="14580">
                  <c:v>131065113.80217801</c:v>
                </c:pt>
                <c:pt idx="14581">
                  <c:v>131106513.846324</c:v>
                </c:pt>
                <c:pt idx="14582">
                  <c:v>131147582.12140401</c:v>
                </c:pt>
                <c:pt idx="14583">
                  <c:v>131188318.80362399</c:v>
                </c:pt>
                <c:pt idx="14584">
                  <c:v>131228724.067628</c:v>
                </c:pt>
                <c:pt idx="14585">
                  <c:v>131268798.08650598</c:v>
                </c:pt>
                <c:pt idx="14586">
                  <c:v>131308541.031793</c:v>
                </c:pt>
                <c:pt idx="14587">
                  <c:v>131347953.07347701</c:v>
                </c:pt>
                <c:pt idx="14588">
                  <c:v>131387034.38000098</c:v>
                </c:pt>
                <c:pt idx="14589">
                  <c:v>131425785.11826801</c:v>
                </c:pt>
                <c:pt idx="14590">
                  <c:v>131464205.453646</c:v>
                </c:pt>
                <c:pt idx="14591">
                  <c:v>131502295.54997002</c:v>
                </c:pt>
                <c:pt idx="14592">
                  <c:v>131540055.569548</c:v>
                </c:pt>
                <c:pt idx="14593">
                  <c:v>131577485.673163</c:v>
                </c:pt>
                <c:pt idx="14594">
                  <c:v>131614586.02007702</c:v>
                </c:pt>
                <c:pt idx="14595">
                  <c:v>131651356.76803702</c:v>
                </c:pt>
                <c:pt idx="14596">
                  <c:v>131687798.07327799</c:v>
                </c:pt>
                <c:pt idx="14597">
                  <c:v>131723910.09052201</c:v>
                </c:pt>
                <c:pt idx="14598">
                  <c:v>131759692.972991</c:v>
                </c:pt>
                <c:pt idx="14599">
                  <c:v>131795146.872401</c:v>
                </c:pt>
                <c:pt idx="14600">
                  <c:v>131830271.93897299</c:v>
                </c:pt>
                <c:pt idx="14601">
                  <c:v>131865068.32143298</c:v>
                </c:pt>
                <c:pt idx="14602">
                  <c:v>131899536.167015</c:v>
                </c:pt>
                <c:pt idx="14603">
                  <c:v>131933675.62146699</c:v>
                </c:pt>
                <c:pt idx="14604">
                  <c:v>131967486.82905298</c:v>
                </c:pt>
                <c:pt idx="14605">
                  <c:v>132000969.932555</c:v>
                </c:pt>
                <c:pt idx="14606">
                  <c:v>132034125.07328102</c:v>
                </c:pt>
                <c:pt idx="14607">
                  <c:v>132066952.39106099</c:v>
                </c:pt>
                <c:pt idx="14608">
                  <c:v>132099452.02425899</c:v>
                </c:pt>
                <c:pt idx="14609">
                  <c:v>132131624.10977</c:v>
                </c:pt>
                <c:pt idx="14610">
                  <c:v>132163468.78302501</c:v>
                </c:pt>
                <c:pt idx="14611">
                  <c:v>132194986.17799298</c:v>
                </c:pt>
                <c:pt idx="14612">
                  <c:v>132226176.42718902</c:v>
                </c:pt>
                <c:pt idx="14613">
                  <c:v>132257039.66167</c:v>
                </c:pt>
                <c:pt idx="14614">
                  <c:v>132287576.01104498</c:v>
                </c:pt>
                <c:pt idx="14615">
                  <c:v>132317785.60347001</c:v>
                </c:pt>
                <c:pt idx="14616">
                  <c:v>132347668.565661</c:v>
                </c:pt>
                <c:pt idx="14617">
                  <c:v>132377225.022889</c:v>
                </c:pt>
                <c:pt idx="14618">
                  <c:v>132406455.09898601</c:v>
                </c:pt>
                <c:pt idx="14619">
                  <c:v>132435358.91634601</c:v>
                </c:pt>
                <c:pt idx="14620">
                  <c:v>132463936.59593301</c:v>
                </c:pt>
                <c:pt idx="14621">
                  <c:v>132492188.25727701</c:v>
                </c:pt>
                <c:pt idx="14622">
                  <c:v>132520114.01848301</c:v>
                </c:pt>
                <c:pt idx="14623">
                  <c:v>132547713.99622601</c:v>
                </c:pt>
                <c:pt idx="14624">
                  <c:v>132574988.30576399</c:v>
                </c:pt>
                <c:pt idx="14625">
                  <c:v>132601937.060931</c:v>
                </c:pt>
                <c:pt idx="14626">
                  <c:v>132628560.37414598</c:v>
                </c:pt>
                <c:pt idx="14627">
                  <c:v>132654858.35641198</c:v>
                </c:pt>
                <c:pt idx="14628">
                  <c:v>132680831.117323</c:v>
                </c:pt>
                <c:pt idx="14629">
                  <c:v>132706478.76505998</c:v>
                </c:pt>
                <c:pt idx="14630">
                  <c:v>132731801.40639801</c:v>
                </c:pt>
                <c:pt idx="14631">
                  <c:v>132756799.146709</c:v>
                </c:pt>
                <c:pt idx="14632">
                  <c:v>132781472.08996202</c:v>
                </c:pt>
                <c:pt idx="14633">
                  <c:v>132805820.338725</c:v>
                </c:pt>
                <c:pt idx="14634">
                  <c:v>132829843.99417099</c:v>
                </c:pt>
                <c:pt idx="14635">
                  <c:v>132853543.156077</c:v>
                </c:pt>
                <c:pt idx="14636">
                  <c:v>132876917.92282702</c:v>
                </c:pt>
                <c:pt idx="14637">
                  <c:v>132899968.39141701</c:v>
                </c:pt>
                <c:pt idx="14638">
                  <c:v>132922694.65745001</c:v>
                </c:pt>
                <c:pt idx="14639">
                  <c:v>132945096.815148</c:v>
                </c:pt>
                <c:pt idx="14640">
                  <c:v>132967174.95734702</c:v>
                </c:pt>
                <c:pt idx="14641">
                  <c:v>132988929.17550197</c:v>
                </c:pt>
                <c:pt idx="14642">
                  <c:v>133010359.559687</c:v>
                </c:pt>
                <c:pt idx="14643">
                  <c:v>133031466.19860098</c:v>
                </c:pt>
                <c:pt idx="14644">
                  <c:v>133052249.179566</c:v>
                </c:pt>
                <c:pt idx="14645">
                  <c:v>133072708.58852999</c:v>
                </c:pt>
                <c:pt idx="14646">
                  <c:v>133092844.51007099</c:v>
                </c:pt>
                <c:pt idx="14647">
                  <c:v>133112657.02739599</c:v>
                </c:pt>
                <c:pt idx="14648">
                  <c:v>133132146.22234599</c:v>
                </c:pt>
                <c:pt idx="14649">
                  <c:v>133151312.175396</c:v>
                </c:pt>
                <c:pt idx="14650">
                  <c:v>133170154.965655</c:v>
                </c:pt>
                <c:pt idx="14651">
                  <c:v>133188674.67087199</c:v>
                </c:pt>
                <c:pt idx="14652">
                  <c:v>133206871.36743498</c:v>
                </c:pt>
                <c:pt idx="14653">
                  <c:v>133224745.130374</c:v>
                </c:pt>
                <c:pt idx="14654">
                  <c:v>133242296.03336102</c:v>
                </c:pt>
                <c:pt idx="14655">
                  <c:v>133259524.14871401</c:v>
                </c:pt>
                <c:pt idx="14656">
                  <c:v>133276429.54739504</c:v>
                </c:pt>
                <c:pt idx="14657">
                  <c:v>133293012.29901801</c:v>
                </c:pt>
                <c:pt idx="14658">
                  <c:v>133309272.47184299</c:v>
                </c:pt>
                <c:pt idx="14659">
                  <c:v>133325210.132783</c:v>
                </c:pt>
                <c:pt idx="14660">
                  <c:v>133340825.347404</c:v>
                </c:pt>
                <c:pt idx="14661">
                  <c:v>133356118.17992398</c:v>
                </c:pt>
                <c:pt idx="14662">
                  <c:v>133371088.69321902</c:v>
                </c:pt>
                <c:pt idx="14663">
                  <c:v>133385736.94882099</c:v>
                </c:pt>
                <c:pt idx="14664">
                  <c:v>133400063.00691998</c:v>
                </c:pt>
                <c:pt idx="14665">
                  <c:v>133414066.92636801</c:v>
                </c:pt>
                <c:pt idx="14666">
                  <c:v>133427748.76467502</c:v>
                </c:pt>
                <c:pt idx="14667">
                  <c:v>133441108.578016</c:v>
                </c:pt>
                <c:pt idx="14668">
                  <c:v>133454146.421229</c:v>
                </c:pt>
                <c:pt idx="14669">
                  <c:v>133466862.34781502</c:v>
                </c:pt>
                <c:pt idx="14670">
                  <c:v>133479256.409944</c:v>
                </c:pt>
                <c:pt idx="14671">
                  <c:v>133491328.65845299</c:v>
                </c:pt>
                <c:pt idx="14672">
                  <c:v>133503079.142845</c:v>
                </c:pt>
                <c:pt idx="14673">
                  <c:v>133514507.91129503</c:v>
                </c:pt>
                <c:pt idx="14674">
                  <c:v>133525615.010649</c:v>
                </c:pt>
                <c:pt idx="14675">
                  <c:v>133536400.486422</c:v>
                </c:pt>
                <c:pt idx="14676">
                  <c:v>133546864.382805</c:v>
                </c:pt>
                <c:pt idx="14677">
                  <c:v>133557006.74266101</c:v>
                </c:pt>
                <c:pt idx="14678">
                  <c:v>133566827.60752799</c:v>
                </c:pt>
                <c:pt idx="14679">
                  <c:v>133576327.017619</c:v>
                </c:pt>
                <c:pt idx="14680">
                  <c:v>133585505.01182501</c:v>
                </c:pt>
                <c:pt idx="14681">
                  <c:v>133594361.62771297</c:v>
                </c:pt>
                <c:pt idx="14682">
                  <c:v>133602896.90153</c:v>
                </c:pt>
                <c:pt idx="14683">
                  <c:v>133611110.868201</c:v>
                </c:pt>
                <c:pt idx="14684">
                  <c:v>133619003.561331</c:v>
                </c:pt>
                <c:pt idx="14685">
                  <c:v>133626575.01320504</c:v>
                </c:pt>
                <c:pt idx="14686">
                  <c:v>133633825.25479199</c:v>
                </c:pt>
                <c:pt idx="14687">
                  <c:v>133640754.31573801</c:v>
                </c:pt>
                <c:pt idx="14688">
                  <c:v>133647362.224378</c:v>
                </c:pt>
                <c:pt idx="14689">
                  <c:v>133653649.007726</c:v>
                </c:pt>
                <c:pt idx="14690">
                  <c:v>133659614.69148099</c:v>
                </c:pt>
                <c:pt idx="14691">
                  <c:v>133665259.300027</c:v>
                </c:pt>
                <c:pt idx="14692">
                  <c:v>133670582.85643299</c:v>
                </c:pt>
                <c:pt idx="14693">
                  <c:v>133675585.38245398</c:v>
                </c:pt>
                <c:pt idx="14694">
                  <c:v>133680266.89853001</c:v>
                </c:pt>
                <c:pt idx="14695">
                  <c:v>133684627.42378899</c:v>
                </c:pt>
                <c:pt idx="14696">
                  <c:v>133688666.97604398</c:v>
                </c:pt>
                <c:pt idx="14697">
                  <c:v>133692385.571798</c:v>
                </c:pt>
                <c:pt idx="14698">
                  <c:v>133695783.226239</c:v>
                </c:pt>
                <c:pt idx="14699">
                  <c:v>133698859.95324601</c:v>
                </c:pt>
                <c:pt idx="14700">
                  <c:v>133701615.76538302</c:v>
                </c:pt>
                <c:pt idx="14701">
                  <c:v>133704050.673907</c:v>
                </c:pt>
                <c:pt idx="14702">
                  <c:v>133706164.68876</c:v>
                </c:pt>
                <c:pt idx="14703">
                  <c:v>133707957.818574</c:v>
                </c:pt>
                <c:pt idx="14704">
                  <c:v>133709430.07067299</c:v>
                </c:pt>
                <c:pt idx="14705">
                  <c:v>133710581.45106801</c:v>
                </c:pt>
                <c:pt idx="14706">
                  <c:v>133711411.96446002</c:v>
                </c:pt>
                <c:pt idx="14707">
                  <c:v>133711921.61424099</c:v>
                </c:pt>
                <c:pt idx="14708">
                  <c:v>133712110.40249002</c:v>
                </c:pt>
                <c:pt idx="14709">
                  <c:v>133711978.32998</c:v>
                </c:pt>
                <c:pt idx="14710">
                  <c:v>133711525.396171</c:v>
                </c:pt>
                <c:pt idx="14711">
                  <c:v>133710751.59921202</c:v>
                </c:pt>
                <c:pt idx="14712">
                  <c:v>133709656.935946</c:v>
                </c:pt>
                <c:pt idx="14713">
                  <c:v>133708241.40190202</c:v>
                </c:pt>
                <c:pt idx="14714">
                  <c:v>133706504.99130002</c:v>
                </c:pt>
                <c:pt idx="14715">
                  <c:v>133704447.69705001</c:v>
                </c:pt>
                <c:pt idx="14716">
                  <c:v>133702069.51075</c:v>
                </c:pt>
                <c:pt idx="14717">
                  <c:v>133699370.42269</c:v>
                </c:pt>
                <c:pt idx="14718">
                  <c:v>133696350.421845</c:v>
                </c:pt>
                <c:pt idx="14719">
                  <c:v>133693009.495882</c:v>
                </c:pt>
                <c:pt idx="14720">
                  <c:v>133689347.631155</c:v>
                </c:pt>
                <c:pt idx="14721">
                  <c:v>133685364.81270702</c:v>
                </c:pt>
                <c:pt idx="14722">
                  <c:v>133681061.024268</c:v>
                </c:pt>
                <c:pt idx="14723">
                  <c:v>133676436.24825601</c:v>
                </c:pt>
                <c:pt idx="14724">
                  <c:v>133671490.46577601</c:v>
                </c:pt>
                <c:pt idx="14725">
                  <c:v>133666223.65661798</c:v>
                </c:pt>
                <c:pt idx="14726">
                  <c:v>133660635.79926202</c:v>
                </c:pt>
                <c:pt idx="14727">
                  <c:v>133654726.87086998</c:v>
                </c:pt>
                <c:pt idx="14728">
                  <c:v>133648496.84729202</c:v>
                </c:pt>
                <c:pt idx="14729">
                  <c:v>133641945.70306002</c:v>
                </c:pt>
                <c:pt idx="14730">
                  <c:v>133635073.41139102</c:v>
                </c:pt>
                <c:pt idx="14731">
                  <c:v>133627879.94418801</c:v>
                </c:pt>
                <c:pt idx="14732">
                  <c:v>133620365.27203301</c:v>
                </c:pt>
                <c:pt idx="14733">
                  <c:v>133612529.364191</c:v>
                </c:pt>
                <c:pt idx="14734">
                  <c:v>133604372.18861198</c:v>
                </c:pt>
                <c:pt idx="14735">
                  <c:v>133595893.711923</c:v>
                </c:pt>
                <c:pt idx="14736">
                  <c:v>133587093.899432</c:v>
                </c:pt>
                <c:pt idx="14737">
                  <c:v>133577972.71512599</c:v>
                </c:pt>
                <c:pt idx="14738">
                  <c:v>133568530.12167199</c:v>
                </c:pt>
                <c:pt idx="14739">
                  <c:v>133558766.080413</c:v>
                </c:pt>
                <c:pt idx="14740">
                  <c:v>133548680.55136901</c:v>
                </c:pt>
                <c:pt idx="14741">
                  <c:v>133538273.49323702</c:v>
                </c:pt>
                <c:pt idx="14742">
                  <c:v>133527544.86338802</c:v>
                </c:pt>
                <c:pt idx="14743">
                  <c:v>133516494.61786501</c:v>
                </c:pt>
                <c:pt idx="14744">
                  <c:v>133505122.71138903</c:v>
                </c:pt>
                <c:pt idx="14745">
                  <c:v>133493429.09734702</c:v>
                </c:pt>
                <c:pt idx="14746">
                  <c:v>133481413.72780198</c:v>
                </c:pt>
                <c:pt idx="14747">
                  <c:v>133469076.55348201</c:v>
                </c:pt>
                <c:pt idx="14748">
                  <c:v>133456417.523789</c:v>
                </c:pt>
                <c:pt idx="14749">
                  <c:v>133443436.586788</c:v>
                </c:pt>
                <c:pt idx="14750">
                  <c:v>133430133.68921298</c:v>
                </c:pt>
                <c:pt idx="14751">
                  <c:v>133416508.776462</c:v>
                </c:pt>
                <c:pt idx="14752">
                  <c:v>133402561.79259701</c:v>
                </c:pt>
                <c:pt idx="14753">
                  <c:v>133388292.68034399</c:v>
                </c:pt>
                <c:pt idx="14754">
                  <c:v>133373701.381088</c:v>
                </c:pt>
                <c:pt idx="14755">
                  <c:v>133358787.834875</c:v>
                </c:pt>
                <c:pt idx="14756">
                  <c:v>133343551.98041202</c:v>
                </c:pt>
                <c:pt idx="14757">
                  <c:v>133327993.75506</c:v>
                </c:pt>
                <c:pt idx="14758">
                  <c:v>133312113.09483798</c:v>
                </c:pt>
                <c:pt idx="14759">
                  <c:v>133295909.93441902</c:v>
                </c:pt>
                <c:pt idx="14760">
                  <c:v>133279384.207127</c:v>
                </c:pt>
                <c:pt idx="14761">
                  <c:v>133262535.84494001</c:v>
                </c:pt>
                <c:pt idx="14762">
                  <c:v>133245364.77848502</c:v>
                </c:pt>
                <c:pt idx="14763">
                  <c:v>133227870.937039</c:v>
                </c:pt>
                <c:pt idx="14764">
                  <c:v>133210054.248521</c:v>
                </c:pt>
                <c:pt idx="14765">
                  <c:v>133191914.63950101</c:v>
                </c:pt>
                <c:pt idx="14766">
                  <c:v>133173452.035188</c:v>
                </c:pt>
                <c:pt idx="14767">
                  <c:v>133154666.35943398</c:v>
                </c:pt>
                <c:pt idx="14768">
                  <c:v>133135557.53473099</c:v>
                </c:pt>
                <c:pt idx="14769">
                  <c:v>133116125.48221099</c:v>
                </c:pt>
                <c:pt idx="14770">
                  <c:v>133096370.12163998</c:v>
                </c:pt>
                <c:pt idx="14771">
                  <c:v>133076291.371419</c:v>
                </c:pt>
                <c:pt idx="14772">
                  <c:v>133055889.148582</c:v>
                </c:pt>
                <c:pt idx="14773">
                  <c:v>133035163.36879398</c:v>
                </c:pt>
                <c:pt idx="14774">
                  <c:v>133014113.94634899</c:v>
                </c:pt>
                <c:pt idx="14775">
                  <c:v>132992740.79416801</c:v>
                </c:pt>
                <c:pt idx="14776">
                  <c:v>132971043.823796</c:v>
                </c:pt>
                <c:pt idx="14777">
                  <c:v>132949022.94540201</c:v>
                </c:pt>
                <c:pt idx="14778">
                  <c:v>132926678.06777501</c:v>
                </c:pt>
                <c:pt idx="14779">
                  <c:v>132904009.098323</c:v>
                </c:pt>
                <c:pt idx="14780">
                  <c:v>132881015.94307101</c:v>
                </c:pt>
                <c:pt idx="14781">
                  <c:v>132857698.50665799</c:v>
                </c:pt>
                <c:pt idx="14782">
                  <c:v>132834056.69233498</c:v>
                </c:pt>
                <c:pt idx="14783">
                  <c:v>132810090.40196399</c:v>
                </c:pt>
                <c:pt idx="14784">
                  <c:v>132785799.53601401</c:v>
                </c:pt>
                <c:pt idx="14785">
                  <c:v>132761183.993559</c:v>
                </c:pt>
                <c:pt idx="14786">
                  <c:v>132736243.672278</c:v>
                </c:pt>
                <c:pt idx="14787">
                  <c:v>132710978.46844999</c:v>
                </c:pt>
                <c:pt idx="14788">
                  <c:v>132685388.27694999</c:v>
                </c:pt>
                <c:pt idx="14789">
                  <c:v>132659472.99125202</c:v>
                </c:pt>
                <c:pt idx="14790">
                  <c:v>132633232.503424</c:v>
                </c:pt>
                <c:pt idx="14791">
                  <c:v>132606666.70412098</c:v>
                </c:pt>
                <c:pt idx="14792">
                  <c:v>132579775.48259</c:v>
                </c:pt>
                <c:pt idx="14793">
                  <c:v>132552558.72666401</c:v>
                </c:pt>
                <c:pt idx="14794">
                  <c:v>132525016.32275601</c:v>
                </c:pt>
                <c:pt idx="14795">
                  <c:v>132497148.15586299</c:v>
                </c:pt>
                <c:pt idx="14796">
                  <c:v>132468954.10955799</c:v>
                </c:pt>
                <c:pt idx="14797">
                  <c:v>132440434.065989</c:v>
                </c:pt>
                <c:pt idx="14798">
                  <c:v>132411587.905881</c:v>
                </c:pt>
                <c:pt idx="14799">
                  <c:v>132382415.50852101</c:v>
                </c:pt>
                <c:pt idx="14800">
                  <c:v>132352916.75177</c:v>
                </c:pt>
                <c:pt idx="14801">
                  <c:v>132323091.512049</c:v>
                </c:pt>
                <c:pt idx="14802">
                  <c:v>132292939.66434099</c:v>
                </c:pt>
                <c:pt idx="14803">
                  <c:v>132262461.08218801</c:v>
                </c:pt>
                <c:pt idx="14804">
                  <c:v>132231655.637686</c:v>
                </c:pt>
                <c:pt idx="14805">
                  <c:v>132200523.20148604</c:v>
                </c:pt>
                <c:pt idx="14806">
                  <c:v>132169063.642784</c:v>
                </c:pt>
                <c:pt idx="14807">
                  <c:v>132137276.82932502</c:v>
                </c:pt>
                <c:pt idx="14808">
                  <c:v>132105162.627397</c:v>
                </c:pt>
                <c:pt idx="14809">
                  <c:v>132072720.90182699</c:v>
                </c:pt>
                <c:pt idx="14810">
                  <c:v>132039951.51597902</c:v>
                </c:pt>
                <c:pt idx="14811">
                  <c:v>132006854.33175001</c:v>
                </c:pt>
                <c:pt idx="14812">
                  <c:v>131973429.20956799</c:v>
                </c:pt>
                <c:pt idx="14813">
                  <c:v>131939676.00838801</c:v>
                </c:pt>
                <c:pt idx="14814">
                  <c:v>131905594.58568798</c:v>
                </c:pt>
                <c:pt idx="14815">
                  <c:v>131871184.79746503</c:v>
                </c:pt>
                <c:pt idx="14816">
                  <c:v>131836446.49823502</c:v>
                </c:pt>
                <c:pt idx="14817">
                  <c:v>131801379.54102699</c:v>
                </c:pt>
                <c:pt idx="14818">
                  <c:v>131765983.77737799</c:v>
                </c:pt>
                <c:pt idx="14819">
                  <c:v>131730259.05733298</c:v>
                </c:pt>
                <c:pt idx="14820">
                  <c:v>131694205.22943902</c:v>
                </c:pt>
                <c:pt idx="14821">
                  <c:v>131657822.14074199</c:v>
                </c:pt>
                <c:pt idx="14822">
                  <c:v>131621109.63678399</c:v>
                </c:pt>
                <c:pt idx="14823">
                  <c:v>131584067.561597</c:v>
                </c:pt>
                <c:pt idx="14824">
                  <c:v>131546695.75770399</c:v>
                </c:pt>
                <c:pt idx="14825">
                  <c:v>131508994.06611</c:v>
                </c:pt>
                <c:pt idx="14826">
                  <c:v>131470962.3263</c:v>
                </c:pt>
                <c:pt idx="14827">
                  <c:v>131432600.37623699</c:v>
                </c:pt>
                <c:pt idx="14828">
                  <c:v>131393908.052357</c:v>
                </c:pt>
                <c:pt idx="14829">
                  <c:v>131354885.18956198</c:v>
                </c:pt>
                <c:pt idx="14830">
                  <c:v>131315531.62122101</c:v>
                </c:pt>
                <c:pt idx="14831">
                  <c:v>131275847.17916298</c:v>
                </c:pt>
                <c:pt idx="14832">
                  <c:v>131235831.693674</c:v>
                </c:pt>
                <c:pt idx="14833">
                  <c:v>131195484.99349204</c:v>
                </c:pt>
                <c:pt idx="14834">
                  <c:v>131154806.90580298</c:v>
                </c:pt>
                <c:pt idx="14835">
                  <c:v>131113797.256238</c:v>
                </c:pt>
                <c:pt idx="14836">
                  <c:v>131072455.86886699</c:v>
                </c:pt>
                <c:pt idx="14837">
                  <c:v>131030782.56619699</c:v>
                </c:pt>
                <c:pt idx="14838">
                  <c:v>130988777.169164</c:v>
                </c:pt>
                <c:pt idx="14839">
                  <c:v>130946439.497133</c:v>
                </c:pt>
                <c:pt idx="14840">
                  <c:v>130903769.367891</c:v>
                </c:pt>
                <c:pt idx="14841">
                  <c:v>130860766.59764299</c:v>
                </c:pt>
                <c:pt idx="14842">
                  <c:v>130817431.00100602</c:v>
                </c:pt>
                <c:pt idx="14843">
                  <c:v>130773762.39100702</c:v>
                </c:pt>
                <c:pt idx="14844">
                  <c:v>130729760.579079</c:v>
                </c:pt>
                <c:pt idx="14845">
                  <c:v>130685425.37505199</c:v>
                </c:pt>
                <c:pt idx="14846">
                  <c:v>130640756.58715199</c:v>
                </c:pt>
                <c:pt idx="14847">
                  <c:v>130595754.021997</c:v>
                </c:pt>
                <c:pt idx="14848">
                  <c:v>130550417.484589</c:v>
                </c:pt>
                <c:pt idx="14849">
                  <c:v>130504746.778309</c:v>
                </c:pt>
                <c:pt idx="14850">
                  <c:v>130458741.704917</c:v>
                </c:pt>
                <c:pt idx="14851">
                  <c:v>130412402.06454098</c:v>
                </c:pt>
                <c:pt idx="14852">
                  <c:v>130365727.65567701</c:v>
                </c:pt>
                <c:pt idx="14853">
                  <c:v>130318718.27518198</c:v>
                </c:pt>
                <c:pt idx="14854">
                  <c:v>130271373.71826701</c:v>
                </c:pt>
                <c:pt idx="14855">
                  <c:v>130223693.778494</c:v>
                </c:pt>
                <c:pt idx="14856">
                  <c:v>130175678.24777199</c:v>
                </c:pt>
                <c:pt idx="14857">
                  <c:v>130127326.91634899</c:v>
                </c:pt>
                <c:pt idx="14858">
                  <c:v>130078639.572808</c:v>
                </c:pt>
                <c:pt idx="14859">
                  <c:v>130029616.004063</c:v>
                </c:pt>
                <c:pt idx="14860">
                  <c:v>129980255.99535</c:v>
                </c:pt>
                <c:pt idx="14861">
                  <c:v>129930559.330228</c:v>
                </c:pt>
                <c:pt idx="14862">
                  <c:v>129880525.790564</c:v>
                </c:pt>
                <c:pt idx="14863">
                  <c:v>129830155.15653796</c:v>
                </c:pt>
                <c:pt idx="14864">
                  <c:v>129779447.20662798</c:v>
                </c:pt>
                <c:pt idx="14865">
                  <c:v>129728401.717613</c:v>
                </c:pt>
                <c:pt idx="14866">
                  <c:v>129677018.46455899</c:v>
                </c:pt>
                <c:pt idx="14867">
                  <c:v>129625297.22081998</c:v>
                </c:pt>
                <c:pt idx="14868">
                  <c:v>129573237.758029</c:v>
                </c:pt>
                <c:pt idx="14869">
                  <c:v>129520839.846092</c:v>
                </c:pt>
                <c:pt idx="14870">
                  <c:v>129468103.25318302</c:v>
                </c:pt>
                <c:pt idx="14871">
                  <c:v>129415027.745739</c:v>
                </c:pt>
                <c:pt idx="14872">
                  <c:v>129361613.088451</c:v>
                </c:pt>
                <c:pt idx="14873">
                  <c:v>129307859.04426099</c:v>
                </c:pt>
                <c:pt idx="14874">
                  <c:v>129253765.37435499</c:v>
                </c:pt>
                <c:pt idx="14875">
                  <c:v>129199331.838155</c:v>
                </c:pt>
                <c:pt idx="14876">
                  <c:v>129144558.19331601</c:v>
                </c:pt>
                <c:pt idx="14877">
                  <c:v>129089444.19571701</c:v>
                </c:pt>
                <c:pt idx="14878">
                  <c:v>129033989.59945601</c:v>
                </c:pt>
                <c:pt idx="14879">
                  <c:v>128978194.15684398</c:v>
                </c:pt>
                <c:pt idx="14880">
                  <c:v>128922057.61839502</c:v>
                </c:pt>
                <c:pt idx="14881">
                  <c:v>128865579.73282501</c:v>
                </c:pt>
                <c:pt idx="14882">
                  <c:v>128808760.247043</c:v>
                </c:pt>
                <c:pt idx="14883">
                  <c:v>128751598.90614298</c:v>
                </c:pt>
                <c:pt idx="14884">
                  <c:v>128694095.45339802</c:v>
                </c:pt>
                <c:pt idx="14885">
                  <c:v>128636249.630255</c:v>
                </c:pt>
                <c:pt idx="14886">
                  <c:v>128578061.17632496</c:v>
                </c:pt>
                <c:pt idx="14887">
                  <c:v>128519529.82938002</c:v>
                </c:pt>
                <c:pt idx="14888">
                  <c:v>128460655.32534298</c:v>
                </c:pt>
                <c:pt idx="14889">
                  <c:v>128401437.39828202</c:v>
                </c:pt>
                <c:pt idx="14890">
                  <c:v>128341875.780403</c:v>
                </c:pt>
                <c:pt idx="14891">
                  <c:v>128281970.202044</c:v>
                </c:pt>
                <c:pt idx="14892">
                  <c:v>128221720.391664</c:v>
                </c:pt>
                <c:pt idx="14893">
                  <c:v>128161126.07584096</c:v>
                </c:pt>
                <c:pt idx="14894">
                  <c:v>128100186.97926199</c:v>
                </c:pt>
                <c:pt idx="14895">
                  <c:v>128038902.82471299</c:v>
                </c:pt>
                <c:pt idx="14896">
                  <c:v>127977273.33307801</c:v>
                </c:pt>
                <c:pt idx="14897">
                  <c:v>127915298.22332601</c:v>
                </c:pt>
                <c:pt idx="14898">
                  <c:v>127852977.212504</c:v>
                </c:pt>
                <c:pt idx="14899">
                  <c:v>127790310.01573201</c:v>
                </c:pt>
                <c:pt idx="14900">
                  <c:v>127727296.346194</c:v>
                </c:pt>
                <c:pt idx="14901">
                  <c:v>127663935.91513</c:v>
                </c:pt>
                <c:pt idx="14902">
                  <c:v>127600228.43182699</c:v>
                </c:pt>
                <c:pt idx="14903">
                  <c:v>127536173.60361399</c:v>
                </c:pt>
                <c:pt idx="14904">
                  <c:v>127471771.13585098</c:v>
                </c:pt>
                <c:pt idx="14905">
                  <c:v>127407020.731923</c:v>
                </c:pt>
                <c:pt idx="14906">
                  <c:v>127341922.09322999</c:v>
                </c:pt>
                <c:pt idx="14907">
                  <c:v>127276474.91918202</c:v>
                </c:pt>
                <c:pt idx="14908">
                  <c:v>127210678.90718602</c:v>
                </c:pt>
                <c:pt idx="14909">
                  <c:v>127144533.75264299</c:v>
                </c:pt>
                <c:pt idx="14910">
                  <c:v>127078039.14893401</c:v>
                </c:pt>
                <c:pt idx="14911">
                  <c:v>127011194.78741699</c:v>
                </c:pt>
                <c:pt idx="14912">
                  <c:v>126944000.35741401</c:v>
                </c:pt>
                <c:pt idx="14913">
                  <c:v>126876455.54620601</c:v>
                </c:pt>
                <c:pt idx="14914">
                  <c:v>126808560.03902</c:v>
                </c:pt>
                <c:pt idx="14915">
                  <c:v>126740313.51902501</c:v>
                </c:pt>
                <c:pt idx="14916">
                  <c:v>126671715.667318</c:v>
                </c:pt>
                <c:pt idx="14917">
                  <c:v>126602766.16292198</c:v>
                </c:pt>
                <c:pt idx="14918">
                  <c:v>126533464.682768</c:v>
                </c:pt>
                <c:pt idx="14919">
                  <c:v>126463810.90169501</c:v>
                </c:pt>
                <c:pt idx="14920">
                  <c:v>126393804.49243301</c:v>
                </c:pt>
                <c:pt idx="14921">
                  <c:v>126323445.12559998</c:v>
                </c:pt>
                <c:pt idx="14922">
                  <c:v>126252732.46968801</c:v>
                </c:pt>
                <c:pt idx="14923">
                  <c:v>126181666.191057</c:v>
                </c:pt>
                <c:pt idx="14924">
                  <c:v>126110245.953922</c:v>
                </c:pt>
                <c:pt idx="14925">
                  <c:v>126038471.42034602</c:v>
                </c:pt>
                <c:pt idx="14926">
                  <c:v>125966342.250232</c:v>
                </c:pt>
                <c:pt idx="14927">
                  <c:v>125893858.101309</c:v>
                </c:pt>
                <c:pt idx="14928">
                  <c:v>125821018.62912199</c:v>
                </c:pt>
                <c:pt idx="14929">
                  <c:v>125747823.487028</c:v>
                </c:pt>
                <c:pt idx="14930">
                  <c:v>125674272.32618</c:v>
                </c:pt>
                <c:pt idx="14931">
                  <c:v>125600364.79551898</c:v>
                </c:pt>
                <c:pt idx="14932">
                  <c:v>125526100.54176402</c:v>
                </c:pt>
                <c:pt idx="14933">
                  <c:v>125451479.20940299</c:v>
                </c:pt>
                <c:pt idx="14934">
                  <c:v>125376500.44067802</c:v>
                </c:pt>
                <c:pt idx="14935">
                  <c:v>125301163.87558098</c:v>
                </c:pt>
                <c:pt idx="14936">
                  <c:v>125225469.15183799</c:v>
                </c:pt>
                <c:pt idx="14937">
                  <c:v>125149415.904901</c:v>
                </c:pt>
                <c:pt idx="14938">
                  <c:v>125073003.767937</c:v>
                </c:pt>
                <c:pt idx="14939">
                  <c:v>124996232.37181598</c:v>
                </c:pt>
                <c:pt idx="14940">
                  <c:v>124919101.345103</c:v>
                </c:pt>
                <c:pt idx="14941">
                  <c:v>124841610.31404299</c:v>
                </c:pt>
                <c:pt idx="14942">
                  <c:v>124763758.90255198</c:v>
                </c:pt>
                <c:pt idx="14943">
                  <c:v>124685546.73220602</c:v>
                </c:pt>
                <c:pt idx="14944">
                  <c:v>124606973.42222902</c:v>
                </c:pt>
                <c:pt idx="14945">
                  <c:v>124528038.58948299</c:v>
                </c:pt>
                <c:pt idx="14946">
                  <c:v>124448741.848454</c:v>
                </c:pt>
                <c:pt idx="14947">
                  <c:v>124369082.811242</c:v>
                </c:pt>
                <c:pt idx="14948">
                  <c:v>124289061.08754899</c:v>
                </c:pt>
                <c:pt idx="14949">
                  <c:v>124208676.284667</c:v>
                </c:pt>
                <c:pt idx="14950">
                  <c:v>124127928.00746801</c:v>
                </c:pt>
                <c:pt idx="14951">
                  <c:v>124046815.85838601</c:v>
                </c:pt>
                <c:pt idx="14952">
                  <c:v>123965339.43741402</c:v>
                </c:pt>
                <c:pt idx="14953">
                  <c:v>123883498.34208302</c:v>
                </c:pt>
                <c:pt idx="14954">
                  <c:v>123801292.167457</c:v>
                </c:pt>
                <c:pt idx="14955">
                  <c:v>123718720.50611298</c:v>
                </c:pt>
                <c:pt idx="14956">
                  <c:v>123635782.94813502</c:v>
                </c:pt>
                <c:pt idx="14957">
                  <c:v>123552479.081099</c:v>
                </c:pt>
                <c:pt idx="14958">
                  <c:v>123468808.490058</c:v>
                </c:pt>
                <c:pt idx="14959">
                  <c:v>123384770.75753398</c:v>
                </c:pt>
                <c:pt idx="14960">
                  <c:v>123300365.46349901</c:v>
                </c:pt>
                <c:pt idx="14961">
                  <c:v>123215592.185366</c:v>
                </c:pt>
                <c:pt idx="14962">
                  <c:v>123130450.49797603</c:v>
                </c:pt>
                <c:pt idx="14963">
                  <c:v>123044939.973581</c:v>
                </c:pt>
                <c:pt idx="14964">
                  <c:v>122959060.18183398</c:v>
                </c:pt>
                <c:pt idx="14965">
                  <c:v>122872810.68977401</c:v>
                </c:pt>
                <c:pt idx="14966">
                  <c:v>122786191.061813</c:v>
                </c:pt>
                <c:pt idx="14967">
                  <c:v>122699200.85972199</c:v>
                </c:pt>
                <c:pt idx="14968">
                  <c:v>122611839.64261401</c:v>
                </c:pt>
                <c:pt idx="14969">
                  <c:v>122524106.96693498</c:v>
                </c:pt>
                <c:pt idx="14970">
                  <c:v>122436002.386447</c:v>
                </c:pt>
                <c:pt idx="14971">
                  <c:v>122347525.452213</c:v>
                </c:pt>
                <c:pt idx="14972">
                  <c:v>122258675.71258602</c:v>
                </c:pt>
                <c:pt idx="14973">
                  <c:v>122169452.71318801</c:v>
                </c:pt>
                <c:pt idx="14974">
                  <c:v>122079855.996902</c:v>
                </c:pt>
                <c:pt idx="14975">
                  <c:v>121989885.10385399</c:v>
                </c:pt>
                <c:pt idx="14976">
                  <c:v>121899539.571398</c:v>
                </c:pt>
                <c:pt idx="14977">
                  <c:v>121808818.934099</c:v>
                </c:pt>
                <c:pt idx="14978">
                  <c:v>121717722.72372502</c:v>
                </c:pt>
                <c:pt idx="14979">
                  <c:v>121626250.46922199</c:v>
                </c:pt>
                <c:pt idx="14980">
                  <c:v>121534401.69670399</c:v>
                </c:pt>
                <c:pt idx="14981">
                  <c:v>121442175.92943799</c:v>
                </c:pt>
                <c:pt idx="14982">
                  <c:v>121349572.68782398</c:v>
                </c:pt>
                <c:pt idx="14983">
                  <c:v>121256591.48938301</c:v>
                </c:pt>
                <c:pt idx="14984">
                  <c:v>121163231.84874</c:v>
                </c:pt>
                <c:pt idx="14985">
                  <c:v>121069493.277605</c:v>
                </c:pt>
                <c:pt idx="14986">
                  <c:v>120975375.28476</c:v>
                </c:pt>
                <c:pt idx="14987">
                  <c:v>120880877.37604196</c:v>
                </c:pt>
                <c:pt idx="14988">
                  <c:v>120785999.05432399</c:v>
                </c:pt>
                <c:pt idx="14989">
                  <c:v>120690739.8195</c:v>
                </c:pt>
                <c:pt idx="14990">
                  <c:v>120595099.16846901</c:v>
                </c:pt>
                <c:pt idx="14991">
                  <c:v>120499076.59511398</c:v>
                </c:pt>
                <c:pt idx="14992">
                  <c:v>120402671.59028801</c:v>
                </c:pt>
                <c:pt idx="14993">
                  <c:v>120305883.641798</c:v>
                </c:pt>
                <c:pt idx="14994">
                  <c:v>120208712.234383</c:v>
                </c:pt>
                <c:pt idx="14995">
                  <c:v>120111156.84969699</c:v>
                </c:pt>
                <c:pt idx="14996">
                  <c:v>120013216.96629402</c:v>
                </c:pt>
                <c:pt idx="14997">
                  <c:v>119914892.05960998</c:v>
                </c:pt>
                <c:pt idx="14998">
                  <c:v>119816181.60193798</c:v>
                </c:pt>
                <c:pt idx="14999">
                  <c:v>119717085.06241901</c:v>
                </c:pt>
                <c:pt idx="15000">
                  <c:v>119617601.90701699</c:v>
                </c:pt>
                <c:pt idx="15001">
                  <c:v>119517731.59850298</c:v>
                </c:pt>
                <c:pt idx="15002">
                  <c:v>119417473.596432</c:v>
                </c:pt>
                <c:pt idx="15003">
                  <c:v>119316827.35713099</c:v>
                </c:pt>
                <c:pt idx="15004">
                  <c:v>119215792.333673</c:v>
                </c:pt>
                <c:pt idx="15005">
                  <c:v>119114367.975862</c:v>
                </c:pt>
                <c:pt idx="15006">
                  <c:v>119012553.73020899</c:v>
                </c:pt>
                <c:pt idx="15007">
                  <c:v>118910349.03991702</c:v>
                </c:pt>
                <c:pt idx="15008">
                  <c:v>118807753.34485701</c:v>
                </c:pt>
                <c:pt idx="15009">
                  <c:v>118704766.08154999</c:v>
                </c:pt>
                <c:pt idx="15010">
                  <c:v>118601386.683145</c:v>
                </c:pt>
                <c:pt idx="15011">
                  <c:v>118497614.579401</c:v>
                </c:pt>
                <c:pt idx="15012">
                  <c:v>118393449.19666301</c:v>
                </c:pt>
                <c:pt idx="15013">
                  <c:v>118288889.95784201</c:v>
                </c:pt>
                <c:pt idx="15014">
                  <c:v>118183936.28239702</c:v>
                </c:pt>
                <c:pt idx="15015">
                  <c:v>118078587.586309</c:v>
                </c:pt>
                <c:pt idx="15016">
                  <c:v>117972843.28206101</c:v>
                </c:pt>
                <c:pt idx="15017">
                  <c:v>117866702.778616</c:v>
                </c:pt>
                <c:pt idx="15018">
                  <c:v>117760165.48139802</c:v>
                </c:pt>
                <c:pt idx="15019">
                  <c:v>117653230.79226603</c:v>
                </c:pt>
                <c:pt idx="15020">
                  <c:v>117545898.109492</c:v>
                </c:pt>
                <c:pt idx="15021">
                  <c:v>117438166.82773899</c:v>
                </c:pt>
                <c:pt idx="15022">
                  <c:v>117330036.33804201</c:v>
                </c:pt>
                <c:pt idx="15023">
                  <c:v>117221506.027776</c:v>
                </c:pt>
                <c:pt idx="15024">
                  <c:v>117112575.28064398</c:v>
                </c:pt>
                <c:pt idx="15025">
                  <c:v>117003243.47664198</c:v>
                </c:pt>
                <c:pt idx="15026">
                  <c:v>116893509.992044</c:v>
                </c:pt>
                <c:pt idx="15027">
                  <c:v>116783374.19937402</c:v>
                </c:pt>
                <c:pt idx="15028">
                  <c:v>116672835.46738401</c:v>
                </c:pt>
                <c:pt idx="15029">
                  <c:v>116561893.161027</c:v>
                </c:pt>
                <c:pt idx="15030">
                  <c:v>116450546.641433</c:v>
                </c:pt>
                <c:pt idx="15031">
                  <c:v>116338795.26588702</c:v>
                </c:pt>
                <c:pt idx="15032">
                  <c:v>116226638.38779898</c:v>
                </c:pt>
                <c:pt idx="15033">
                  <c:v>116114075.35668398</c:v>
                </c:pt>
                <c:pt idx="15034">
                  <c:v>116001105.518131</c:v>
                </c:pt>
                <c:pt idx="15035">
                  <c:v>115887728.21378301</c:v>
                </c:pt>
                <c:pt idx="15036">
                  <c:v>115773942.781304</c:v>
                </c:pt>
                <c:pt idx="15037">
                  <c:v>115659748.55435801</c:v>
                </c:pt>
                <c:pt idx="15038">
                  <c:v>115545144.862583</c:v>
                </c:pt>
                <c:pt idx="15039">
                  <c:v>115430131.03155801</c:v>
                </c:pt>
                <c:pt idx="15040">
                  <c:v>115314706.382782</c:v>
                </c:pt>
                <c:pt idx="15041">
                  <c:v>115198870.233643</c:v>
                </c:pt>
                <c:pt idx="15042">
                  <c:v>115082621.897392</c:v>
                </c:pt>
                <c:pt idx="15043">
                  <c:v>114965960.683116</c:v>
                </c:pt>
                <c:pt idx="15044">
                  <c:v>114848885.895707</c:v>
                </c:pt>
                <c:pt idx="15045">
                  <c:v>114731396.83583497</c:v>
                </c:pt>
                <c:pt idx="15046">
                  <c:v>114613492.79991899</c:v>
                </c:pt>
                <c:pt idx="15047">
                  <c:v>114495173.080098</c:v>
                </c:pt>
                <c:pt idx="15048">
                  <c:v>114376436.964202</c:v>
                </c:pt>
                <c:pt idx="15049">
                  <c:v>114257283.73572399</c:v>
                </c:pt>
                <c:pt idx="15050">
                  <c:v>114137712.67378299</c:v>
                </c:pt>
                <c:pt idx="15051">
                  <c:v>114017723.05310501</c:v>
                </c:pt>
                <c:pt idx="15052">
                  <c:v>113897314.14398199</c:v>
                </c:pt>
                <c:pt idx="15053">
                  <c:v>113776485.21224502</c:v>
                </c:pt>
                <c:pt idx="15054">
                  <c:v>113655235.51923801</c:v>
                </c:pt>
                <c:pt idx="15055">
                  <c:v>113533564.321777</c:v>
                </c:pt>
                <c:pt idx="15056">
                  <c:v>113411470.87212399</c:v>
                </c:pt>
                <c:pt idx="15057">
                  <c:v>113288954.41795699</c:v>
                </c:pt>
                <c:pt idx="15058">
                  <c:v>113166014.20232999</c:v>
                </c:pt>
                <c:pt idx="15059">
                  <c:v>113042649.46364699</c:v>
                </c:pt>
                <c:pt idx="15060">
                  <c:v>112918859.435628</c:v>
                </c:pt>
                <c:pt idx="15061">
                  <c:v>112794643.34727101</c:v>
                </c:pt>
                <c:pt idx="15062">
                  <c:v>112670000.422824</c:v>
                </c:pt>
                <c:pt idx="15063">
                  <c:v>112544929.881745</c:v>
                </c:pt>
                <c:pt idx="15064">
                  <c:v>112419430.93867502</c:v>
                </c:pt>
                <c:pt idx="15065">
                  <c:v>112293502.80339602</c:v>
                </c:pt>
                <c:pt idx="15066">
                  <c:v>112167144.68080099</c:v>
                </c:pt>
                <c:pt idx="15067">
                  <c:v>112040355.77085198</c:v>
                </c:pt>
                <c:pt idx="15068">
                  <c:v>111913135.26855399</c:v>
                </c:pt>
                <c:pt idx="15069">
                  <c:v>111785482.36390799</c:v>
                </c:pt>
                <c:pt idx="15070">
                  <c:v>111657396.24188201</c:v>
                </c:pt>
                <c:pt idx="15071">
                  <c:v>111528876.08237299</c:v>
                </c:pt>
                <c:pt idx="15072">
                  <c:v>111399921.06016302</c:v>
                </c:pt>
                <c:pt idx="15073">
                  <c:v>111270530.344891</c:v>
                </c:pt>
                <c:pt idx="15074">
                  <c:v>111140703.101006</c:v>
                </c:pt>
                <c:pt idx="15075">
                  <c:v>111010438.487736</c:v>
                </c:pt>
                <c:pt idx="15076">
                  <c:v>110879735.65904099</c:v>
                </c:pt>
                <c:pt idx="15077">
                  <c:v>110748593.76358202</c:v>
                </c:pt>
                <c:pt idx="15078">
                  <c:v>110617011.94467501</c:v>
                </c:pt>
                <c:pt idx="15079">
                  <c:v>110484989.340252</c:v>
                </c:pt>
                <c:pt idx="15080">
                  <c:v>110352525.08282298</c:v>
                </c:pt>
                <c:pt idx="15081">
                  <c:v>110219618.29943001</c:v>
                </c:pt>
                <c:pt idx="15082">
                  <c:v>110086268.11161301</c:v>
                </c:pt>
                <c:pt idx="15083">
                  <c:v>109952473.63535801</c:v>
                </c:pt>
                <c:pt idx="15084">
                  <c:v>109818233.98106503</c:v>
                </c:pt>
                <c:pt idx="15085">
                  <c:v>109683548.25349604</c:v>
                </c:pt>
                <c:pt idx="15086">
                  <c:v>109548415.55173798</c:v>
                </c:pt>
                <c:pt idx="15087">
                  <c:v>109412834.96915601</c:v>
                </c:pt>
                <c:pt idx="15088">
                  <c:v>109276805.59334899</c:v>
                </c:pt>
                <c:pt idx="15089">
                  <c:v>109140326.506107</c:v>
                </c:pt>
                <c:pt idx="15090">
                  <c:v>109003396.78336401</c:v>
                </c:pt>
                <c:pt idx="15091">
                  <c:v>108866015.49515298</c:v>
                </c:pt>
                <c:pt idx="15092">
                  <c:v>108728181.70555899</c:v>
                </c:pt>
                <c:pt idx="15093">
                  <c:v>108589894.472673</c:v>
                </c:pt>
                <c:pt idx="15094">
                  <c:v>108451152.848545</c:v>
                </c:pt>
                <c:pt idx="15095">
                  <c:v>108311955.879135</c:v>
                </c:pt>
                <c:pt idx="15096">
                  <c:v>108172302.604266</c:v>
                </c:pt>
                <c:pt idx="15097">
                  <c:v>108032192.05757301</c:v>
                </c:pt>
                <c:pt idx="15098">
                  <c:v>107891623.26645702</c:v>
                </c:pt>
                <c:pt idx="15099">
                  <c:v>107750595.25203398</c:v>
                </c:pt>
                <c:pt idx="15100">
                  <c:v>107609107.029081</c:v>
                </c:pt>
                <c:pt idx="15101">
                  <c:v>107467157.60598998</c:v>
                </c:pt>
                <c:pt idx="15102">
                  <c:v>107324745.98471399</c:v>
                </c:pt>
                <c:pt idx="15103">
                  <c:v>107181871.16071399</c:v>
                </c:pt>
                <c:pt idx="15104">
                  <c:v>107038532.122907</c:v>
                </c:pt>
                <c:pt idx="15105">
                  <c:v>106894727.853616</c:v>
                </c:pt>
                <c:pt idx="15106">
                  <c:v>106750457.32850799</c:v>
                </c:pt>
                <c:pt idx="15107">
                  <c:v>106605719.51654901</c:v>
                </c:pt>
                <c:pt idx="15108">
                  <c:v>106460513.37994099</c:v>
                </c:pt>
                <c:pt idx="15109">
                  <c:v>106314837.87407099</c:v>
                </c:pt>
                <c:pt idx="15110">
                  <c:v>106168691.94745199</c:v>
                </c:pt>
                <c:pt idx="15111">
                  <c:v>106022074.54166801</c:v>
                </c:pt>
                <c:pt idx="15112">
                  <c:v>105874984.59131601</c:v>
                </c:pt>
                <c:pt idx="15113">
                  <c:v>105727421.02394401</c:v>
                </c:pt>
                <c:pt idx="15114">
                  <c:v>105579382.75999701</c:v>
                </c:pt>
                <c:pt idx="15115">
                  <c:v>105430868.712753</c:v>
                </c:pt>
                <c:pt idx="15116">
                  <c:v>105281877.78826801</c:v>
                </c:pt>
                <c:pt idx="15117">
                  <c:v>105132408.885308</c:v>
                </c:pt>
                <c:pt idx="15118">
                  <c:v>104982460.895293</c:v>
                </c:pt>
                <c:pt idx="15119">
                  <c:v>104832032.70223002</c:v>
                </c:pt>
                <c:pt idx="15120">
                  <c:v>104681123.18265396</c:v>
                </c:pt>
                <c:pt idx="15121">
                  <c:v>104529731.205561</c:v>
                </c:pt>
                <c:pt idx="15122">
                  <c:v>104377855.63234398</c:v>
                </c:pt>
                <c:pt idx="15123">
                  <c:v>104225495.316727</c:v>
                </c:pt>
                <c:pt idx="15124">
                  <c:v>104072649.10470098</c:v>
                </c:pt>
                <c:pt idx="15125">
                  <c:v>103919315.83445399</c:v>
                </c:pt>
                <c:pt idx="15126">
                  <c:v>103765494.33630398</c:v>
                </c:pt>
                <c:pt idx="15127">
                  <c:v>103611183.432631</c:v>
                </c:pt>
                <c:pt idx="15128">
                  <c:v>103456381.93780902</c:v>
                </c:pt>
                <c:pt idx="15129">
                  <c:v>103301088.65813199</c:v>
                </c:pt>
                <c:pt idx="15130">
                  <c:v>103145302.391745</c:v>
                </c:pt>
                <c:pt idx="15131">
                  <c:v>102989021.928572</c:v>
                </c:pt>
                <c:pt idx="15132">
                  <c:v>102832246.05024399</c:v>
                </c:pt>
                <c:pt idx="15133">
                  <c:v>102674973.53002401</c:v>
                </c:pt>
                <c:pt idx="15134">
                  <c:v>102517203.13273001</c:v>
                </c:pt>
                <c:pt idx="15135">
                  <c:v>102358933.614666</c:v>
                </c:pt>
                <c:pt idx="15136">
                  <c:v>102200163.723538</c:v>
                </c:pt>
                <c:pt idx="15137">
                  <c:v>102040892.198384</c:v>
                </c:pt>
                <c:pt idx="15138">
                  <c:v>101881117.76948904</c:v>
                </c:pt>
                <c:pt idx="15139">
                  <c:v>101720839.158309</c:v>
                </c:pt>
                <c:pt idx="15140">
                  <c:v>101560055.077393</c:v>
                </c:pt>
                <c:pt idx="15141">
                  <c:v>101398764.23029701</c:v>
                </c:pt>
                <c:pt idx="15142">
                  <c:v>101236965.31150198</c:v>
                </c:pt>
                <c:pt idx="15143">
                  <c:v>101074657.006338</c:v>
                </c:pt>
                <c:pt idx="15144">
                  <c:v>100911837.99089001</c:v>
                </c:pt>
                <c:pt idx="15145">
                  <c:v>100748506.93191899</c:v>
                </c:pt>
                <c:pt idx="15146">
                  <c:v>100584662.486774</c:v>
                </c:pt>
                <c:pt idx="15147">
                  <c:v>100420303.303303</c:v>
                </c:pt>
                <c:pt idx="15148">
                  <c:v>100255428.01976702</c:v>
                </c:pt>
                <c:pt idx="15149">
                  <c:v>100090035.26474698</c:v>
                </c:pt>
                <c:pt idx="15150">
                  <c:v>99924123.657057986</c:v>
                </c:pt>
                <c:pt idx="15151">
                  <c:v>99757691.805650964</c:v>
                </c:pt>
                <c:pt idx="15152">
                  <c:v>99590738.30952698</c:v>
                </c:pt>
                <c:pt idx="15153">
                  <c:v>99423261.757635981</c:v>
                </c:pt>
                <c:pt idx="15154">
                  <c:v>99255260.72878398</c:v>
                </c:pt>
                <c:pt idx="15155">
                  <c:v>99086733.791538</c:v>
                </c:pt>
                <c:pt idx="15156">
                  <c:v>98917679.504125983</c:v>
                </c:pt>
                <c:pt idx="15157">
                  <c:v>98748096.414339006</c:v>
                </c:pt>
                <c:pt idx="15158">
                  <c:v>98577983.059428006</c:v>
                </c:pt>
                <c:pt idx="15159">
                  <c:v>98407337.966004983</c:v>
                </c:pt>
                <c:pt idx="15160">
                  <c:v>98236159.649939999</c:v>
                </c:pt>
                <c:pt idx="15161">
                  <c:v>98064446.616253987</c:v>
                </c:pt>
                <c:pt idx="15162">
                  <c:v>97892197.359015003</c:v>
                </c:pt>
                <c:pt idx="15163">
                  <c:v>97719410.361230001</c:v>
                </c:pt>
                <c:pt idx="15164">
                  <c:v>97546084.094734967</c:v>
                </c:pt>
                <c:pt idx="15165">
                  <c:v>97372217.020090982</c:v>
                </c:pt>
                <c:pt idx="15166">
                  <c:v>97197807.586464003</c:v>
                </c:pt>
                <c:pt idx="15167">
                  <c:v>97022854.231516004</c:v>
                </c:pt>
                <c:pt idx="15168">
                  <c:v>96847355.381294981</c:v>
                </c:pt>
                <c:pt idx="15169">
                  <c:v>96671309.450109005</c:v>
                </c:pt>
                <c:pt idx="15170">
                  <c:v>96494714.840416014</c:v>
                </c:pt>
                <c:pt idx="15171">
                  <c:v>96317569.94270502</c:v>
                </c:pt>
                <c:pt idx="15172">
                  <c:v>96139873.135370001</c:v>
                </c:pt>
                <c:pt idx="15173">
                  <c:v>95961622.784590989</c:v>
                </c:pt>
                <c:pt idx="15174">
                  <c:v>95782817.244212002</c:v>
                </c:pt>
                <c:pt idx="15175">
                  <c:v>95603454.855608985</c:v>
                </c:pt>
                <c:pt idx="15176">
                  <c:v>95423533.947569996</c:v>
                </c:pt>
                <c:pt idx="15177">
                  <c:v>95243052.836160004</c:v>
                </c:pt>
                <c:pt idx="15178">
                  <c:v>95062009.824592963</c:v>
                </c:pt>
                <c:pt idx="15179">
                  <c:v>94880403.203098014</c:v>
                </c:pt>
                <c:pt idx="15180">
                  <c:v>94698231.248787016</c:v>
                </c:pt>
                <c:pt idx="15181">
                  <c:v>94515492.225512967</c:v>
                </c:pt>
                <c:pt idx="15182">
                  <c:v>94332184.383736998</c:v>
                </c:pt>
                <c:pt idx="15183">
                  <c:v>94148305.96038802</c:v>
                </c:pt>
                <c:pt idx="15184">
                  <c:v>93963855.178713977</c:v>
                </c:pt>
                <c:pt idx="15185">
                  <c:v>93778830.248146012</c:v>
                </c:pt>
                <c:pt idx="15186">
                  <c:v>93593229.364146978</c:v>
                </c:pt>
                <c:pt idx="15187">
                  <c:v>93407050.708066016</c:v>
                </c:pt>
                <c:pt idx="15188">
                  <c:v>93220292.446983993</c:v>
                </c:pt>
                <c:pt idx="15189">
                  <c:v>93032952.733566016</c:v>
                </c:pt>
                <c:pt idx="15190">
                  <c:v>92845029.705905005</c:v>
                </c:pt>
                <c:pt idx="15191">
                  <c:v>92656521.487361997</c:v>
                </c:pt>
                <c:pt idx="15192">
                  <c:v>92467426.18640998</c:v>
                </c:pt>
                <c:pt idx="15193">
                  <c:v>92277741.896474004</c:v>
                </c:pt>
                <c:pt idx="15194">
                  <c:v>92087466.69576098</c:v>
                </c:pt>
                <c:pt idx="15195">
                  <c:v>91896598.647101</c:v>
                </c:pt>
                <c:pt idx="15196">
                  <c:v>91705135.797774002</c:v>
                </c:pt>
                <c:pt idx="15197">
                  <c:v>91513076.17933999</c:v>
                </c:pt>
                <c:pt idx="15198">
                  <c:v>91320417.807467014</c:v>
                </c:pt>
                <c:pt idx="15199">
                  <c:v>91127158.681752965</c:v>
                </c:pt>
                <c:pt idx="15200">
                  <c:v>90933296.785546988</c:v>
                </c:pt>
                <c:pt idx="15201">
                  <c:v>90738830.08577098</c:v>
                </c:pt>
                <c:pt idx="15202">
                  <c:v>90543756.532730982</c:v>
                </c:pt>
                <c:pt idx="15203">
                  <c:v>90348074.059936002</c:v>
                </c:pt>
                <c:pt idx="15204">
                  <c:v>90151780.583903</c:v>
                </c:pt>
                <c:pt idx="15205">
                  <c:v>89954874.003969997</c:v>
                </c:pt>
                <c:pt idx="15206">
                  <c:v>89757352.202096015</c:v>
                </c:pt>
                <c:pt idx="15207">
                  <c:v>89559213.042666018</c:v>
                </c:pt>
                <c:pt idx="15208">
                  <c:v>89360454.372288004</c:v>
                </c:pt>
                <c:pt idx="15209">
                  <c:v>89161074.019590005</c:v>
                </c:pt>
                <c:pt idx="15210">
                  <c:v>88961069.795012981</c:v>
                </c:pt>
                <c:pt idx="15211">
                  <c:v>88760439.490597993</c:v>
                </c:pt>
                <c:pt idx="15212">
                  <c:v>88559180.879776001</c:v>
                </c:pt>
                <c:pt idx="15213">
                  <c:v>88357291.717149004</c:v>
                </c:pt>
                <c:pt idx="15214">
                  <c:v>88154769.738269016</c:v>
                </c:pt>
                <c:pt idx="15215">
                  <c:v>87951612.659415007</c:v>
                </c:pt>
                <c:pt idx="15216">
                  <c:v>87747818.177366003</c:v>
                </c:pt>
                <c:pt idx="15217">
                  <c:v>87543383.969172016</c:v>
                </c:pt>
                <c:pt idx="15218">
                  <c:v>87338307.691913992</c:v>
                </c:pt>
                <c:pt idx="15219">
                  <c:v>87132586.982473016</c:v>
                </c:pt>
                <c:pt idx="15220">
                  <c:v>86926219.457284003</c:v>
                </c:pt>
                <c:pt idx="15221">
                  <c:v>86719202.712089017</c:v>
                </c:pt>
                <c:pt idx="15222">
                  <c:v>86511534.321693987</c:v>
                </c:pt>
                <c:pt idx="15223">
                  <c:v>86303211.839706004</c:v>
                </c:pt>
                <c:pt idx="15224">
                  <c:v>86094232.798283994</c:v>
                </c:pt>
                <c:pt idx="15225">
                  <c:v>85884594.707874</c:v>
                </c:pt>
                <c:pt idx="15226">
                  <c:v>85674295.056939989</c:v>
                </c:pt>
                <c:pt idx="15227">
                  <c:v>85463331.311699003</c:v>
                </c:pt>
                <c:pt idx="15228">
                  <c:v>85251700.915843979</c:v>
                </c:pt>
                <c:pt idx="15229">
                  <c:v>85039401.290262014</c:v>
                </c:pt>
                <c:pt idx="15230">
                  <c:v>84826429.83275798</c:v>
                </c:pt>
                <c:pt idx="15231">
                  <c:v>84612783.917759001</c:v>
                </c:pt>
                <c:pt idx="15232">
                  <c:v>84398460.896021992</c:v>
                </c:pt>
                <c:pt idx="15233">
                  <c:v>84183458.094341978</c:v>
                </c:pt>
                <c:pt idx="15234">
                  <c:v>83967772.815242991</c:v>
                </c:pt>
                <c:pt idx="15235">
                  <c:v>83751402.33667098</c:v>
                </c:pt>
                <c:pt idx="15236">
                  <c:v>83534343.911682993</c:v>
                </c:pt>
                <c:pt idx="15237">
                  <c:v>83316594.768127993</c:v>
                </c:pt>
                <c:pt idx="15238">
                  <c:v>83098152.108322978</c:v>
                </c:pt>
                <c:pt idx="15239">
                  <c:v>82879013.108723983</c:v>
                </c:pt>
                <c:pt idx="15240">
                  <c:v>82659174.919588014</c:v>
                </c:pt>
                <c:pt idx="15241">
                  <c:v>82438634.664639965</c:v>
                </c:pt>
                <c:pt idx="15242">
                  <c:v>82217389.440718994</c:v>
                </c:pt>
                <c:pt idx="15243">
                  <c:v>81995436.317430004</c:v>
                </c:pt>
                <c:pt idx="15244">
                  <c:v>81772772.336782992</c:v>
                </c:pt>
                <c:pt idx="15245">
                  <c:v>81549394.512832999</c:v>
                </c:pt>
                <c:pt idx="15246">
                  <c:v>81325299.831303</c:v>
                </c:pt>
                <c:pt idx="15247">
                  <c:v>81100485.249211013</c:v>
                </c:pt>
                <c:pt idx="15248">
                  <c:v>80874947.694483981</c:v>
                </c:pt>
                <c:pt idx="15249">
                  <c:v>80648684.065568</c:v>
                </c:pt>
                <c:pt idx="15250">
                  <c:v>80421691.231031001</c:v>
                </c:pt>
                <c:pt idx="15251">
                  <c:v>80193966.029155999</c:v>
                </c:pt>
                <c:pt idx="15252">
                  <c:v>79965505.267529979</c:v>
                </c:pt>
                <c:pt idx="15253">
                  <c:v>79736305.722627982</c:v>
                </c:pt>
                <c:pt idx="15254">
                  <c:v>79506364.139378995</c:v>
                </c:pt>
                <c:pt idx="15255">
                  <c:v>79275677.230739981</c:v>
                </c:pt>
                <c:pt idx="15256">
                  <c:v>79044241.677244991</c:v>
                </c:pt>
                <c:pt idx="15257">
                  <c:v>78812054.126562983</c:v>
                </c:pt>
                <c:pt idx="15258">
                  <c:v>78579111.193031982</c:v>
                </c:pt>
                <c:pt idx="15259">
                  <c:v>78345409.457194</c:v>
                </c:pt>
                <c:pt idx="15260">
                  <c:v>78110945.465323001</c:v>
                </c:pt>
                <c:pt idx="15261">
                  <c:v>77875715.728937998</c:v>
                </c:pt>
                <c:pt idx="15262">
                  <c:v>77639716.724303991</c:v>
                </c:pt>
                <c:pt idx="15263">
                  <c:v>77402944.891939998</c:v>
                </c:pt>
                <c:pt idx="15264">
                  <c:v>77165396.636097983</c:v>
                </c:pt>
                <c:pt idx="15265">
                  <c:v>76927068.324244991</c:v>
                </c:pt>
                <c:pt idx="15266">
                  <c:v>76687956.286531985</c:v>
                </c:pt>
                <c:pt idx="15267">
                  <c:v>76448056.815247998</c:v>
                </c:pt>
                <c:pt idx="15268">
                  <c:v>76207366.164273992</c:v>
                </c:pt>
                <c:pt idx="15269">
                  <c:v>75965880.548515007</c:v>
                </c:pt>
                <c:pt idx="15270">
                  <c:v>75723596.143328995</c:v>
                </c:pt>
                <c:pt idx="15271">
                  <c:v>75480509.083945006</c:v>
                </c:pt>
                <c:pt idx="15272">
                  <c:v>75236615.464858979</c:v>
                </c:pt>
                <c:pt idx="15273">
                  <c:v>74991911.339237005</c:v>
                </c:pt>
                <c:pt idx="15274">
                  <c:v>74746392.718288019</c:v>
                </c:pt>
                <c:pt idx="15275">
                  <c:v>74500055.570636988</c:v>
                </c:pt>
                <c:pt idx="15276">
                  <c:v>74252895.821676001</c:v>
                </c:pt>
                <c:pt idx="15277">
                  <c:v>74004909.352912992</c:v>
                </c:pt>
                <c:pt idx="15278">
                  <c:v>73756092.001297995</c:v>
                </c:pt>
                <c:pt idx="15279">
                  <c:v>73506439.558540985</c:v>
                </c:pt>
                <c:pt idx="15280">
                  <c:v>73255947.770417005</c:v>
                </c:pt>
                <c:pt idx="15281">
                  <c:v>73004612.336051986</c:v>
                </c:pt>
                <c:pt idx="15282">
                  <c:v>72752428.907197997</c:v>
                </c:pt>
                <c:pt idx="15283">
                  <c:v>72499393.087494999</c:v>
                </c:pt>
                <c:pt idx="15284">
                  <c:v>72245500.431713</c:v>
                </c:pt>
                <c:pt idx="15285">
                  <c:v>71990746.444983006</c:v>
                </c:pt>
                <c:pt idx="15286">
                  <c:v>71735126.582008004</c:v>
                </c:pt>
                <c:pt idx="15287">
                  <c:v>71478636.246262997</c:v>
                </c:pt>
                <c:pt idx="15288">
                  <c:v>71221270.789171994</c:v>
                </c:pt>
                <c:pt idx="15289">
                  <c:v>70963025.509272993</c:v>
                </c:pt>
                <c:pt idx="15290">
                  <c:v>70703895.651361004</c:v>
                </c:pt>
                <c:pt idx="15291">
                  <c:v>70443876.405616999</c:v>
                </c:pt>
                <c:pt idx="15292">
                  <c:v>70182962.906718001</c:v>
                </c:pt>
                <c:pt idx="15293">
                  <c:v>69921150.232922003</c:v>
                </c:pt>
                <c:pt idx="15294">
                  <c:v>69658433.405142978</c:v>
                </c:pt>
                <c:pt idx="15295">
                  <c:v>69394807.385998979</c:v>
                </c:pt>
                <c:pt idx="15296">
                  <c:v>69130267.078838989</c:v>
                </c:pt>
                <c:pt idx="15297">
                  <c:v>68864807.326756984</c:v>
                </c:pt>
                <c:pt idx="15298">
                  <c:v>68598422.911575019</c:v>
                </c:pt>
                <c:pt idx="15299">
                  <c:v>68331108.552803978</c:v>
                </c:pt>
                <c:pt idx="15300">
                  <c:v>68062858.906593978</c:v>
                </c:pt>
                <c:pt idx="15301">
                  <c:v>67793668.564644992</c:v>
                </c:pt>
                <c:pt idx="15302">
                  <c:v>67523532.053103998</c:v>
                </c:pt>
                <c:pt idx="15303">
                  <c:v>67252443.831431001</c:v>
                </c:pt>
                <c:pt idx="15304">
                  <c:v>66980398.291247018</c:v>
                </c:pt>
                <c:pt idx="15305">
                  <c:v>66707389.755150005</c:v>
                </c:pt>
                <c:pt idx="15306">
                  <c:v>66433412.475501999</c:v>
                </c:pt>
                <c:pt idx="15307">
                  <c:v>66158460.633196004</c:v>
                </c:pt>
                <c:pt idx="15308">
                  <c:v>65882528.336387992</c:v>
                </c:pt>
                <c:pt idx="15309">
                  <c:v>65605609.619203009</c:v>
                </c:pt>
                <c:pt idx="15310">
                  <c:v>65327698.440410994</c:v>
                </c:pt>
                <c:pt idx="15311">
                  <c:v>65048788.682069004</c:v>
                </c:pt>
                <c:pt idx="15312">
                  <c:v>64768874.148135006</c:v>
                </c:pt>
                <c:pt idx="15313">
                  <c:v>64487948.563046001</c:v>
                </c:pt>
                <c:pt idx="15314">
                  <c:v>64206005.570264004</c:v>
                </c:pt>
                <c:pt idx="15315">
                  <c:v>63923038.730789997</c:v>
                </c:pt>
                <c:pt idx="15316">
                  <c:v>63639041.521635011</c:v>
                </c:pt>
                <c:pt idx="15317">
                  <c:v>63354007.334262997</c:v>
                </c:pt>
                <c:pt idx="15318">
                  <c:v>63067929.472988993</c:v>
                </c:pt>
                <c:pt idx="15319">
                  <c:v>62780801.153341994</c:v>
                </c:pt>
                <c:pt idx="15320">
                  <c:v>62492615.500386991</c:v>
                </c:pt>
                <c:pt idx="15321">
                  <c:v>62203365.547006004</c:v>
                </c:pt>
                <c:pt idx="15322">
                  <c:v>61913044.232136011</c:v>
                </c:pt>
                <c:pt idx="15323">
                  <c:v>61621644.398961</c:v>
                </c:pt>
                <c:pt idx="15324">
                  <c:v>61329158.793065004</c:v>
                </c:pt>
                <c:pt idx="15325">
                  <c:v>61035580.060532011</c:v>
                </c:pt>
                <c:pt idx="15326">
                  <c:v>60740900.746000007</c:v>
                </c:pt>
                <c:pt idx="15327">
                  <c:v>60445113.290668011</c:v>
                </c:pt>
                <c:pt idx="15328">
                  <c:v>60148210.030250005</c:v>
                </c:pt>
                <c:pt idx="15329">
                  <c:v>59850183.192873001</c:v>
                </c:pt>
                <c:pt idx="15330">
                  <c:v>59551024.896928996</c:v>
                </c:pt>
                <c:pt idx="15331">
                  <c:v>59250727.148863003</c:v>
                </c:pt>
                <c:pt idx="15332">
                  <c:v>58949281.840907998</c:v>
                </c:pt>
                <c:pt idx="15333">
                  <c:v>58646680.748756997</c:v>
                </c:pt>
                <c:pt idx="15334">
                  <c:v>58342915.529178008</c:v>
                </c:pt>
                <c:pt idx="15335">
                  <c:v>58037977.717561997</c:v>
                </c:pt>
                <c:pt idx="15336">
                  <c:v>57731858.725405008</c:v>
                </c:pt>
                <c:pt idx="15337">
                  <c:v>57424549.837722994</c:v>
                </c:pt>
                <c:pt idx="15338">
                  <c:v>57116042.210400999</c:v>
                </c:pt>
                <c:pt idx="15339">
                  <c:v>56806326.867464997</c:v>
                </c:pt>
                <c:pt idx="15340">
                  <c:v>56495394.698280007</c:v>
                </c:pt>
                <c:pt idx="15341">
                  <c:v>56183236.454670995</c:v>
                </c:pt>
                <c:pt idx="15342">
                  <c:v>55869842.747968003</c:v>
                </c:pt>
                <c:pt idx="15343">
                  <c:v>55555204.045962997</c:v>
                </c:pt>
                <c:pt idx="15344">
                  <c:v>55239310.669785999</c:v>
                </c:pt>
                <c:pt idx="15345">
                  <c:v>54922152.790692009</c:v>
                </c:pt>
                <c:pt idx="15346">
                  <c:v>54603720.426753998</c:v>
                </c:pt>
                <c:pt idx="15347">
                  <c:v>54284003.439466998</c:v>
                </c:pt>
                <c:pt idx="15348">
                  <c:v>53962991.530250005</c:v>
                </c:pt>
                <c:pt idx="15349">
                  <c:v>53640674.236848004</c:v>
                </c:pt>
                <c:pt idx="15350">
                  <c:v>53317040.929633006</c:v>
                </c:pt>
                <c:pt idx="15351">
                  <c:v>52992080.807792991</c:v>
                </c:pt>
                <c:pt idx="15352">
                  <c:v>52665782.895411</c:v>
                </c:pt>
                <c:pt idx="15353">
                  <c:v>52338136.037423998</c:v>
                </c:pt>
                <c:pt idx="15354">
                  <c:v>52009128.895473003</c:v>
                </c:pt>
                <c:pt idx="15355">
                  <c:v>51678749.943614997</c:v>
                </c:pt>
                <c:pt idx="15356">
                  <c:v>51346987.463913001</c:v>
                </c:pt>
                <c:pt idx="15357">
                  <c:v>51013829.541894004</c:v>
                </c:pt>
                <c:pt idx="15358">
                  <c:v>50679264.061866999</c:v>
                </c:pt>
                <c:pt idx="15359">
                  <c:v>50343278.702094011</c:v>
                </c:pt>
                <c:pt idx="15360">
                  <c:v>50005860.929818004</c:v>
                </c:pt>
                <c:pt idx="15361">
                  <c:v>49666997.996132001</c:v>
                </c:pt>
                <c:pt idx="15362">
                  <c:v>49326676.930692002</c:v>
                </c:pt>
                <c:pt idx="15363">
                  <c:v>48984884.536260001</c:v>
                </c:pt>
                <c:pt idx="15364">
                  <c:v>48641607.383076996</c:v>
                </c:pt>
                <c:pt idx="15365">
                  <c:v>48296831.803059995</c:v>
                </c:pt>
                <c:pt idx="15366">
                  <c:v>47950543.883803993</c:v>
                </c:pt>
                <c:pt idx="15367">
                  <c:v>47602729.462402992</c:v>
                </c:pt>
                <c:pt idx="15368">
                  <c:v>47253374.119062997</c:v>
                </c:pt>
                <c:pt idx="15369">
                  <c:v>46902463.170509003</c:v>
                </c:pt>
                <c:pt idx="15370">
                  <c:v>46549981.663179003</c:v>
                </c:pt>
                <c:pt idx="15371">
                  <c:v>46195914.366187997</c:v>
                </c:pt>
                <c:pt idx="15372">
                  <c:v>45840245.764066003</c:v>
                </c:pt>
                <c:pt idx="15373">
                  <c:v>45482960.049246006</c:v>
                </c:pt>
                <c:pt idx="15374">
                  <c:v>45124041.114308</c:v>
                </c:pt>
                <c:pt idx="15375">
                  <c:v>44763472.543953001</c:v>
                </c:pt>
                <c:pt idx="15376">
                  <c:v>44401237.606714994</c:v>
                </c:pt>
                <c:pt idx="15377">
                  <c:v>44037319.246376991</c:v>
                </c:pt>
                <c:pt idx="15378">
                  <c:v>43671700.073105</c:v>
                </c:pt>
                <c:pt idx="15379">
                  <c:v>43304362.354268998</c:v>
                </c:pt>
                <c:pt idx="15380">
                  <c:v>42935288.004946999</c:v>
                </c:pt>
                <c:pt idx="15381">
                  <c:v>42564458.578093007</c:v>
                </c:pt>
                <c:pt idx="15382">
                  <c:v>42191855.254371993</c:v>
                </c:pt>
                <c:pt idx="15383">
                  <c:v>41817458.831620999</c:v>
                </c:pt>
                <c:pt idx="15384">
                  <c:v>41441249.713950001</c:v>
                </c:pt>
                <c:pt idx="15385">
                  <c:v>41063207.90044</c:v>
                </c:pt>
                <c:pt idx="15386">
                  <c:v>40683312.973451994</c:v>
                </c:pt>
                <c:pt idx="15387">
                  <c:v>40301544.086502992</c:v>
                </c:pt>
                <c:pt idx="15388">
                  <c:v>39917879.951705992</c:v>
                </c:pt>
                <c:pt idx="15389">
                  <c:v>39532298.826754995</c:v>
                </c:pt>
                <c:pt idx="15390">
                  <c:v>39144778.501439005</c:v>
                </c:pt>
                <c:pt idx="15391">
                  <c:v>38755296.283651002</c:v>
                </c:pt>
                <c:pt idx="15392">
                  <c:v>38363828.984890997</c:v>
                </c:pt>
                <c:pt idx="15393">
                  <c:v>37970352.905231006</c:v>
                </c:pt>
                <c:pt idx="15394">
                  <c:v>37574843.817720987</c:v>
                </c:pt>
                <c:pt idx="15395">
                  <c:v>37177276.952218994</c:v>
                </c:pt>
                <c:pt idx="15396">
                  <c:v>36777626.978611998</c:v>
                </c:pt>
                <c:pt idx="15397">
                  <c:v>36375867.989419997</c:v>
                </c:pt>
                <c:pt idx="15398">
                  <c:v>35971973.481737003</c:v>
                </c:pt>
                <c:pt idx="15399">
                  <c:v>35565916.338504001</c:v>
                </c:pt>
                <c:pt idx="15400">
                  <c:v>35157668.809078</c:v>
                </c:pt>
                <c:pt idx="15401">
                  <c:v>34747202.489064001</c:v>
                </c:pt>
                <c:pt idx="15402">
                  <c:v>34334488.299406007</c:v>
                </c:pt>
                <c:pt idx="15403">
                  <c:v>33919496.464676999</c:v>
                </c:pt>
                <c:pt idx="15404">
                  <c:v>33502196.490572996</c:v>
                </c:pt>
                <c:pt idx="15405">
                  <c:v>33082557.140557002</c:v>
                </c:pt>
                <c:pt idx="15406">
                  <c:v>32660546.411643997</c:v>
                </c:pt>
                <c:pt idx="15407">
                  <c:v>32236131.509287</c:v>
                </c:pt>
                <c:pt idx="15408">
                  <c:v>31809278.821350999</c:v>
                </c:pt>
                <c:pt idx="15409">
                  <c:v>31379953.891128</c:v>
                </c:pt>
                <c:pt idx="15410">
                  <c:v>30948121.389401995</c:v>
                </c:pt>
                <c:pt idx="15411">
                  <c:v>30513745.085502997</c:v>
                </c:pt>
                <c:pt idx="15412">
                  <c:v>30076787.817367002</c:v>
                </c:pt>
                <c:pt idx="15413">
                  <c:v>29637211.460564997</c:v>
                </c:pt>
                <c:pt idx="15414">
                  <c:v>29194976.896295</c:v>
                </c:pt>
                <c:pt idx="15415">
                  <c:v>28750043.978333998</c:v>
                </c:pt>
                <c:pt idx="15416">
                  <c:v>28302371.498957001</c:v>
                </c:pt>
                <c:pt idx="15417">
                  <c:v>27851917.153817996</c:v>
                </c:pt>
                <c:pt idx="15418">
                  <c:v>27398637.505834997</c:v>
                </c:pt>
                <c:pt idx="15419">
                  <c:v>26942487.948092997</c:v>
                </c:pt>
                <c:pt idx="15420">
                  <c:v>26483422.665837996</c:v>
                </c:pt>
                <c:pt idx="15421">
                  <c:v>26021394.597606</c:v>
                </c:pt>
                <c:pt idx="15422">
                  <c:v>25556355.395606</c:v>
                </c:pt>
                <c:pt idx="15423">
                  <c:v>25088255.385457002</c:v>
                </c:pt>
                <c:pt idx="15424">
                  <c:v>24617043.525448997</c:v>
                </c:pt>
                <c:pt idx="15425">
                  <c:v>24142667.365517996</c:v>
                </c:pt>
                <c:pt idx="15426">
                  <c:v>23665073.006184004</c:v>
                </c:pt>
                <c:pt idx="15427">
                  <c:v>23184205.057753999</c:v>
                </c:pt>
                <c:pt idx="15428">
                  <c:v>22700006.600175999</c:v>
                </c:pt>
                <c:pt idx="15429">
                  <c:v>22212419.143994</c:v>
                </c:pt>
                <c:pt idx="15430">
                  <c:v>21721382.592994999</c:v>
                </c:pt>
                <c:pt idx="15431">
                  <c:v>21226835.209222</c:v>
                </c:pt>
                <c:pt idx="15432">
                  <c:v>20728713.581211992</c:v>
                </c:pt>
                <c:pt idx="15433">
                  <c:v>20226952.596496001</c:v>
                </c:pt>
                <c:pt idx="15434">
                  <c:v>19721485.419606</c:v>
                </c:pt>
                <c:pt idx="15435">
                  <c:v>19212243.477118995</c:v>
                </c:pt>
                <c:pt idx="15436">
                  <c:v>18699156.451612998</c:v>
                </c:pt>
                <c:pt idx="15437">
                  <c:v>18182152.286759999</c:v>
                </c:pt>
                <c:pt idx="15438">
                  <c:v>17661157.206335001</c:v>
                </c:pt>
                <c:pt idx="15439">
                  <c:v>17136095.750473995</c:v>
                </c:pt>
                <c:pt idx="15440">
                  <c:v>16606890.833249999</c:v>
                </c:pt>
                <c:pt idx="15441">
                  <c:v>16073463.826573998</c:v>
                </c:pt>
                <c:pt idx="15442">
                  <c:v>15535734.676476998</c:v>
                </c:pt>
                <c:pt idx="15443">
                  <c:v>14993622.059258003</c:v>
                </c:pt>
                <c:pt idx="15444">
                  <c:v>14447043.586638</c:v>
                </c:pt>
                <c:pt idx="15445">
                  <c:v>13895916.071187999</c:v>
                </c:pt>
                <c:pt idx="15446">
                  <c:v>13340155.865921002</c:v>
                </c:pt>
                <c:pt idx="15447">
                  <c:v>12779679.295228997</c:v>
                </c:pt>
                <c:pt idx="15448">
                  <c:v>12214403.198457997</c:v>
                </c:pt>
                <c:pt idx="15449">
                  <c:v>11644245.612639003</c:v>
                </c:pt>
                <c:pt idx="15450">
                  <c:v>11069126.627429996</c:v>
                </c:pt>
                <c:pt idx="15451">
                  <c:v>10488969.453708002</c:v>
                </c:pt>
                <c:pt idx="15452">
                  <c:v>9903701.7578639984</c:v>
                </c:pt>
                <c:pt idx="15453">
                  <c:v>9313257.3275059983</c:v>
                </c:pt>
                <c:pt idx="15454">
                  <c:v>8717578.1517689992</c:v>
                </c:pt>
                <c:pt idx="15455">
                  <c:v>8116617.0220940001</c:v>
                </c:pt>
                <c:pt idx="15456">
                  <c:v>7510340.7886850005</c:v>
                </c:pt>
                <c:pt idx="15457">
                  <c:v>6898734.4461200004</c:v>
                </c:pt>
                <c:pt idx="15458">
                  <c:v>6281806.2716540005</c:v>
                </c:pt>
                <c:pt idx="15459">
                  <c:v>5659594.3055880005</c:v>
                </c:pt>
                <c:pt idx="15460">
                  <c:v>5032174.5498669995</c:v>
                </c:pt>
                <c:pt idx="15461">
                  <c:v>4399671.3759970004</c:v>
                </c:pt>
                <c:pt idx="15462">
                  <c:v>3762270.7858990002</c:v>
                </c:pt>
                <c:pt idx="15463">
                  <c:v>3120237.3720589993</c:v>
                </c:pt>
                <c:pt idx="15464">
                  <c:v>2473936.0927639995</c:v>
                </c:pt>
                <c:pt idx="15465">
                  <c:v>1823860.335459</c:v>
                </c:pt>
                <c:pt idx="15466">
                  <c:v>1170668.2117319999</c:v>
                </c:pt>
                <c:pt idx="15467">
                  <c:v>515229.63976500003</c:v>
                </c:pt>
                <c:pt idx="15468">
                  <c:v>-141312.45059499997</c:v>
                </c:pt>
                <c:pt idx="15469">
                  <c:v>-797462.50115300005</c:v>
                </c:pt>
                <c:pt idx="15470">
                  <c:v>-1451268.9244499998</c:v>
                </c:pt>
                <c:pt idx="15471">
                  <c:v>-2100190.500546</c:v>
                </c:pt>
                <c:pt idx="15472">
                  <c:v>-2740925.579072</c:v>
                </c:pt>
                <c:pt idx="15473">
                  <c:v>-3369197.9511989998</c:v>
                </c:pt>
                <c:pt idx="15474">
                  <c:v>-3979497.4720249996</c:v>
                </c:pt>
                <c:pt idx="15475">
                  <c:v>-4564784.5945799993</c:v>
                </c:pt>
                <c:pt idx="15476">
                  <c:v>-5116191.4869230008</c:v>
                </c:pt>
                <c:pt idx="15477">
                  <c:v>-5622795.1506879991</c:v>
                </c:pt>
                <c:pt idx="15478">
                  <c:v>-6071602.9566250006</c:v>
                </c:pt>
                <c:pt idx="15479">
                  <c:v>-6447963.6805829993</c:v>
                </c:pt>
                <c:pt idx="15480">
                  <c:v>-6736642.7159900004</c:v>
                </c:pt>
                <c:pt idx="15481">
                  <c:v>-6923675.7413260015</c:v>
                </c:pt>
                <c:pt idx="15482">
                  <c:v>-6998757.349799999</c:v>
                </c:pt>
                <c:pt idx="15483">
                  <c:v>-6957438.4669460002</c:v>
                </c:pt>
                <c:pt idx="15484">
                  <c:v>-6802190.6822250001</c:v>
                </c:pt>
                <c:pt idx="15485">
                  <c:v>-6541806.3312269999</c:v>
                </c:pt>
                <c:pt idx="15486">
                  <c:v>-6189439.2343730014</c:v>
                </c:pt>
                <c:pt idx="15487">
                  <c:v>-5760177.8172569992</c:v>
                </c:pt>
                <c:pt idx="15488">
                  <c:v>-5268988.8973980006</c:v>
                </c:pt>
                <c:pt idx="15489">
                  <c:v>-4729416.1386490008</c:v>
                </c:pt>
                <c:pt idx="15490">
                  <c:v>-4152998.4717359999</c:v>
                </c:pt>
                <c:pt idx="15491">
                  <c:v>-3549185.3271769998</c:v>
                </c:pt>
                <c:pt idx="15492">
                  <c:v>-2925519.4699960002</c:v>
                </c:pt>
                <c:pt idx="15493">
                  <c:v>-2287925.1743009998</c:v>
                </c:pt>
                <c:pt idx="15494">
                  <c:v>-1641009.5357629999</c:v>
                </c:pt>
                <c:pt idx="15495">
                  <c:v>-988334.06237299996</c:v>
                </c:pt>
                <c:pt idx="15496">
                  <c:v>-332642.11291399994</c:v>
                </c:pt>
                <c:pt idx="15497">
                  <c:v>323958.21096400003</c:v>
                </c:pt>
                <c:pt idx="15498">
                  <c:v>979850.34538800002</c:v>
                </c:pt>
                <c:pt idx="15499">
                  <c:v>1633797.7646939999</c:v>
                </c:pt>
                <c:pt idx="15500">
                  <c:v>2284858.0379189998</c:v>
                </c:pt>
                <c:pt idx="15501">
                  <c:v>2932316.7476100004</c:v>
                </c:pt>
                <c:pt idx="15502">
                  <c:v>3575636.6753519997</c:v>
                </c:pt>
                <c:pt idx="15503">
                  <c:v>4214418.6583129996</c:v>
                </c:pt>
                <c:pt idx="15504">
                  <c:v>4848371.3520029997</c:v>
                </c:pt>
                <c:pt idx="15505">
                  <c:v>5477287.7931849994</c:v>
                </c:pt>
                <c:pt idx="15506">
                  <c:v>6101027.1657409994</c:v>
                </c:pt>
                <c:pt idx="15507">
                  <c:v>6719500.559714999</c:v>
                </c:pt>
                <c:pt idx="15508">
                  <c:v>7332659.8063890003</c:v>
                </c:pt>
                <c:pt idx="15509">
                  <c:v>7940488.6925240001</c:v>
                </c:pt>
                <c:pt idx="15510">
                  <c:v>8542996.0226189997</c:v>
                </c:pt>
                <c:pt idx="15511">
                  <c:v>9140210.1227870006</c:v>
                </c:pt>
                <c:pt idx="15512">
                  <c:v>9732174.4740399998</c:v>
                </c:pt>
                <c:pt idx="15513">
                  <c:v>10318944.234087</c:v>
                </c:pt>
                <c:pt idx="15514">
                  <c:v>10900583.460954001</c:v>
                </c:pt>
                <c:pt idx="15515">
                  <c:v>11477162.893082002</c:v>
                </c:pt>
                <c:pt idx="15516">
                  <c:v>12048758.172297001</c:v>
                </c:pt>
                <c:pt idx="15517">
                  <c:v>12615448.420414001</c:v>
                </c:pt>
                <c:pt idx="15518">
                  <c:v>13177315.099132</c:v>
                </c:pt>
                <c:pt idx="15519">
                  <c:v>13734441.097531999</c:v>
                </c:pt>
                <c:pt idx="15520">
                  <c:v>14286910.002908003</c:v>
                </c:pt>
                <c:pt idx="15521">
                  <c:v>14834805.519641999</c:v>
                </c:pt>
                <c:pt idx="15522">
                  <c:v>15378211.007848</c:v>
                </c:pt>
                <c:pt idx="15523">
                  <c:v>15917209.119100997</c:v>
                </c:pt>
                <c:pt idx="15524">
                  <c:v>16451881.510962</c:v>
                </c:pt>
                <c:pt idx="15525">
                  <c:v>16982308.625528</c:v>
                </c:pt>
                <c:pt idx="15526">
                  <c:v>17508569.520036001</c:v>
                </c:pt>
                <c:pt idx="15527">
                  <c:v>18030741.739794999</c:v>
                </c:pt>
                <c:pt idx="15528">
                  <c:v>18548901.225540996</c:v>
                </c:pt>
                <c:pt idx="15529">
                  <c:v>19063122.248744</c:v>
                </c:pt>
                <c:pt idx="15530">
                  <c:v>19573477.369594999</c:v>
                </c:pt>
                <c:pt idx="15531">
                  <c:v>20080037.413347997</c:v>
                </c:pt>
                <c:pt idx="15532">
                  <c:v>20582871.461477991</c:v>
                </c:pt>
                <c:pt idx="15533">
                  <c:v>21082046.854733001</c:v>
                </c:pt>
                <c:pt idx="15534">
                  <c:v>21577629.205700997</c:v>
                </c:pt>
                <c:pt idx="15535">
                  <c:v>22069682.418923005</c:v>
                </c:pt>
                <c:pt idx="15536">
                  <c:v>22558268.716930002</c:v>
                </c:pt>
                <c:pt idx="15537">
                  <c:v>23043448.670877997</c:v>
                </c:pt>
                <c:pt idx="15538">
                  <c:v>23525281.234690998</c:v>
                </c:pt>
                <c:pt idx="15539">
                  <c:v>24003823.781799998</c:v>
                </c:pt>
                <c:pt idx="15540">
                  <c:v>24479132.143764</c:v>
                </c:pt>
                <c:pt idx="15541">
                  <c:v>24951260.650141999</c:v>
                </c:pt>
                <c:pt idx="15542">
                  <c:v>25420262.169146001</c:v>
                </c:pt>
                <c:pt idx="15543">
                  <c:v>25886188.14866</c:v>
                </c:pt>
                <c:pt idx="15544">
                  <c:v>26349088.657299999</c:v>
                </c:pt>
                <c:pt idx="15545">
                  <c:v>26809012.425266996</c:v>
                </c:pt>
                <c:pt idx="15546">
                  <c:v>27266006.884757999</c:v>
                </c:pt>
                <c:pt idx="15547">
                  <c:v>27720118.209787998</c:v>
                </c:pt>
                <c:pt idx="15548">
                  <c:v>28171391.355292</c:v>
                </c:pt>
                <c:pt idx="15549">
                  <c:v>28619870.095387001</c:v>
                </c:pt>
                <c:pt idx="15550">
                  <c:v>29065597.060740996</c:v>
                </c:pt>
                <c:pt idx="15551">
                  <c:v>29508613.774983</c:v>
                </c:pt>
                <c:pt idx="15552">
                  <c:v>29948960.690107003</c:v>
                </c:pt>
                <c:pt idx="15553">
                  <c:v>30386677.220861997</c:v>
                </c:pt>
                <c:pt idx="15554">
                  <c:v>30821801.778105002</c:v>
                </c:pt>
                <c:pt idx="15555">
                  <c:v>31254371.801102001</c:v>
                </c:pt>
                <c:pt idx="15556">
                  <c:v>31684423.788807996</c:v>
                </c:pt>
                <c:pt idx="15557">
                  <c:v>32111993.330106005</c:v>
                </c:pt>
                <c:pt idx="15558">
                  <c:v>32537115.133035999</c:v>
                </c:pt>
                <c:pt idx="15559">
                  <c:v>32959823.053027999</c:v>
                </c:pt>
                <c:pt idx="15560">
                  <c:v>33380150.120156005</c:v>
                </c:pt>
                <c:pt idx="15561">
                  <c:v>33798128.565445006</c:v>
                </c:pt>
                <c:pt idx="15562">
                  <c:v>34213789.846248001</c:v>
                </c:pt>
                <c:pt idx="15563">
                  <c:v>34627164.670717999</c:v>
                </c:pt>
                <c:pt idx="15564">
                  <c:v>35038283.021412</c:v>
                </c:pt>
                <c:pt idx="15565">
                  <c:v>35447174.178044006</c:v>
                </c:pt>
                <c:pt idx="15566">
                  <c:v>35853866.739421003</c:v>
                </c:pt>
                <c:pt idx="15567">
                  <c:v>36258388.644584</c:v>
                </c:pt>
                <c:pt idx="15568">
                  <c:v>36660767.193190008</c:v>
                </c:pt>
                <c:pt idx="15569">
                  <c:v>37061029.065155007</c:v>
                </c:pt>
                <c:pt idx="15570">
                  <c:v>37459200.339582004</c:v>
                </c:pt>
                <c:pt idx="15571">
                  <c:v>37855306.513010994</c:v>
                </c:pt>
                <c:pt idx="15572">
                  <c:v>38249372.517008997</c:v>
                </c:pt>
                <c:pt idx="15573">
                  <c:v>38641422.735124007</c:v>
                </c:pt>
                <c:pt idx="15574">
                  <c:v>39031481.019232005</c:v>
                </c:pt>
                <c:pt idx="15575">
                  <c:v>39419570.705294013</c:v>
                </c:pt>
                <c:pt idx="15576">
                  <c:v>39805714.628552005</c:v>
                </c:pt>
                <c:pt idx="15577">
                  <c:v>40189935.138185002</c:v>
                </c:pt>
                <c:pt idx="15578">
                  <c:v>40572254.111437008</c:v>
                </c:pt>
                <c:pt idx="15579">
                  <c:v>40952692.967255004</c:v>
                </c:pt>
                <c:pt idx="15580">
                  <c:v>41331272.67943801</c:v>
                </c:pt>
                <c:pt idx="15581">
                  <c:v>41708013.789327003</c:v>
                </c:pt>
                <c:pt idx="15582">
                  <c:v>42082936.418051995</c:v>
                </c:pt>
                <c:pt idx="15583">
                  <c:v>42456060.278351001</c:v>
                </c:pt>
                <c:pt idx="15584">
                  <c:v>42827404.685983002</c:v>
                </c:pt>
                <c:pt idx="15585">
                  <c:v>43196988.570740998</c:v>
                </c:pt>
                <c:pt idx="15586">
                  <c:v>43564830.487094</c:v>
                </c:pt>
                <c:pt idx="15587">
                  <c:v>43930948.624465011</c:v>
                </c:pt>
                <c:pt idx="15588">
                  <c:v>44295360.817150995</c:v>
                </c:pt>
                <c:pt idx="15589">
                  <c:v>44658084.553920992</c:v>
                </c:pt>
                <c:pt idx="15590">
                  <c:v>45019136.987283997</c:v>
                </c:pt>
                <c:pt idx="15591">
                  <c:v>45378534.942443997</c:v>
                </c:pt>
                <c:pt idx="15592">
                  <c:v>45736294.925968006</c:v>
                </c:pt>
                <c:pt idx="15593">
                  <c:v>46092433.134157009</c:v>
                </c:pt>
                <c:pt idx="15594">
                  <c:v>46446965.461145006</c:v>
                </c:pt>
                <c:pt idx="15595">
                  <c:v>46799907.506739996</c:v>
                </c:pt>
                <c:pt idx="15596">
                  <c:v>47151274.583996996</c:v>
                </c:pt>
                <c:pt idx="15597">
                  <c:v>47501081.726559006</c:v>
                </c:pt>
                <c:pt idx="15598">
                  <c:v>47849343.695753008</c:v>
                </c:pt>
                <c:pt idx="15599">
                  <c:v>48196074.987464994</c:v>
                </c:pt>
                <c:pt idx="15600">
                  <c:v>48541289.838794999</c:v>
                </c:pt>
                <c:pt idx="15601">
                  <c:v>48885002.234500006</c:v>
                </c:pt>
                <c:pt idx="15602">
                  <c:v>49227225.913235001</c:v>
                </c:pt>
                <c:pt idx="15603">
                  <c:v>49567974.373603001</c:v>
                </c:pt>
                <c:pt idx="15604">
                  <c:v>49907260.880012989</c:v>
                </c:pt>
                <c:pt idx="15605">
                  <c:v>50245098.468359001</c:v>
                </c:pt>
                <c:pt idx="15606">
                  <c:v>50581499.951523997</c:v>
                </c:pt>
                <c:pt idx="15607">
                  <c:v>50916477.924718998</c:v>
                </c:pt>
                <c:pt idx="15608">
                  <c:v>51250044.770655006</c:v>
                </c:pt>
                <c:pt idx="15609">
                  <c:v>51582212.664563008</c:v>
                </c:pt>
                <c:pt idx="15610">
                  <c:v>51912993.579066001</c:v>
                </c:pt>
                <c:pt idx="15611">
                  <c:v>52242399.288898006</c:v>
                </c:pt>
                <c:pt idx="15612">
                  <c:v>52570441.375490002</c:v>
                </c:pt>
                <c:pt idx="15613">
                  <c:v>52897131.231420003</c:v>
                </c:pt>
                <c:pt idx="15614">
                  <c:v>53222480.064731002</c:v>
                </c:pt>
                <c:pt idx="15615">
                  <c:v>53546498.903122991</c:v>
                </c:pt>
                <c:pt idx="15616">
                  <c:v>53869198.598026998</c:v>
                </c:pt>
                <c:pt idx="15617">
                  <c:v>54190589.828558005</c:v>
                </c:pt>
                <c:pt idx="15618">
                  <c:v>54510683.105360001</c:v>
                </c:pt>
                <c:pt idx="15619">
                  <c:v>54829488.774333008</c:v>
                </c:pt>
                <c:pt idx="15620">
                  <c:v>55147017.020268008</c:v>
                </c:pt>
                <c:pt idx="15621">
                  <c:v>55463277.870363995</c:v>
                </c:pt>
                <c:pt idx="15622">
                  <c:v>55778281.197661005</c:v>
                </c:pt>
                <c:pt idx="15623">
                  <c:v>56092036.724369004</c:v>
                </c:pt>
                <c:pt idx="15624">
                  <c:v>56404554.025110006</c:v>
                </c:pt>
                <c:pt idx="15625">
                  <c:v>56715842.530064002</c:v>
                </c:pt>
                <c:pt idx="15626">
                  <c:v>57025911.528040007</c:v>
                </c:pt>
                <c:pt idx="15627">
                  <c:v>57334770.16945301</c:v>
                </c:pt>
                <c:pt idx="15628">
                  <c:v>57642427.469227009</c:v>
                </c:pt>
                <c:pt idx="15629">
                  <c:v>57948892.30962</c:v>
                </c:pt>
                <c:pt idx="15630">
                  <c:v>58254173.44296699</c:v>
                </c:pt>
                <c:pt idx="15631">
                  <c:v>58558279.49436</c:v>
                </c:pt>
                <c:pt idx="15632">
                  <c:v>58861218.964252003</c:v>
                </c:pt>
                <c:pt idx="15633">
                  <c:v>59163000.230989002</c:v>
                </c:pt>
                <c:pt idx="15634">
                  <c:v>59463631.553285994</c:v>
                </c:pt>
                <c:pt idx="15635">
                  <c:v>59763121.072627999</c:v>
                </c:pt>
                <c:pt idx="15636">
                  <c:v>60061476.815615997</c:v>
                </c:pt>
                <c:pt idx="15637">
                  <c:v>60358706.696252003</c:v>
                </c:pt>
                <c:pt idx="15638">
                  <c:v>60654818.518161997</c:v>
                </c:pt>
                <c:pt idx="15639">
                  <c:v>60949819.976764992</c:v>
                </c:pt>
                <c:pt idx="15640">
                  <c:v>61243718.661389001</c:v>
                </c:pt>
                <c:pt idx="15641">
                  <c:v>61536522.057331994</c:v>
                </c:pt>
                <c:pt idx="15642">
                  <c:v>61828237.547867998</c:v>
                </c:pt>
                <c:pt idx="15643">
                  <c:v>62118872.416211993</c:v>
                </c:pt>
                <c:pt idx="15644">
                  <c:v>62408433.847429991</c:v>
                </c:pt>
                <c:pt idx="15645">
                  <c:v>62696928.930298008</c:v>
                </c:pt>
                <c:pt idx="15646">
                  <c:v>62984364.659130007</c:v>
                </c:pt>
                <c:pt idx="15647">
                  <c:v>63270747.935543008</c:v>
                </c:pt>
                <c:pt idx="15648">
                  <c:v>63556085.570196003</c:v>
                </c:pt>
                <c:pt idx="15649">
                  <c:v>63840384.284477003</c:v>
                </c:pt>
                <c:pt idx="15650">
                  <c:v>64123650.712151997</c:v>
                </c:pt>
                <c:pt idx="15651">
                  <c:v>64405891.400977001</c:v>
                </c:pt>
                <c:pt idx="15652">
                  <c:v>64687112.814267002</c:v>
                </c:pt>
                <c:pt idx="15653">
                  <c:v>64967321.332435995</c:v>
                </c:pt>
                <c:pt idx="15654">
                  <c:v>65246523.254492</c:v>
                </c:pt>
                <c:pt idx="15655">
                  <c:v>65524724.799503006</c:v>
                </c:pt>
                <c:pt idx="15656">
                  <c:v>65801932.108024999</c:v>
                </c:pt>
                <c:pt idx="15657">
                  <c:v>66078151.243505001</c:v>
                </c:pt>
                <c:pt idx="15658">
                  <c:v>66353388.193637006</c:v>
                </c:pt>
                <c:pt idx="15659">
                  <c:v>66627648.871705994</c:v>
                </c:pt>
                <c:pt idx="15660">
                  <c:v>66900939.117880993</c:v>
                </c:pt>
                <c:pt idx="15661">
                  <c:v>67173264.700499013</c:v>
                </c:pt>
                <c:pt idx="15662">
                  <c:v>67444631.317304</c:v>
                </c:pt>
                <c:pt idx="15663">
                  <c:v>67715044.596667007</c:v>
                </c:pt>
                <c:pt idx="15664">
                  <c:v>67984510.098776013</c:v>
                </c:pt>
                <c:pt idx="15665">
                  <c:v>68253033.316799</c:v>
                </c:pt>
                <c:pt idx="15666">
                  <c:v>68520619.678023964</c:v>
                </c:pt>
                <c:pt idx="15667">
                  <c:v>68787274.544972003</c:v>
                </c:pt>
                <c:pt idx="15668">
                  <c:v>69053003.216483995</c:v>
                </c:pt>
                <c:pt idx="15669">
                  <c:v>69317810.928788006</c:v>
                </c:pt>
                <c:pt idx="15670">
                  <c:v>69581702.856541976</c:v>
                </c:pt>
                <c:pt idx="15671">
                  <c:v>69844684.113851979</c:v>
                </c:pt>
                <c:pt idx="15672">
                  <c:v>70106759.755269006</c:v>
                </c:pt>
                <c:pt idx="15673">
                  <c:v>70367934.776771992</c:v>
                </c:pt>
                <c:pt idx="15674">
                  <c:v>70628214.116713986</c:v>
                </c:pt>
                <c:pt idx="15675">
                  <c:v>70887602.656765983</c:v>
                </c:pt>
                <c:pt idx="15676">
                  <c:v>71146105.222828001</c:v>
                </c:pt>
                <c:pt idx="15677">
                  <c:v>71403726.58592999</c:v>
                </c:pt>
                <c:pt idx="15678">
                  <c:v>71660471.463106021</c:v>
                </c:pt>
                <c:pt idx="15679">
                  <c:v>71916344.518257007</c:v>
                </c:pt>
                <c:pt idx="15680">
                  <c:v>72171350.362991005</c:v>
                </c:pt>
                <c:pt idx="15681">
                  <c:v>72425493.557448998</c:v>
                </c:pt>
                <c:pt idx="15682">
                  <c:v>72678778.611114979</c:v>
                </c:pt>
                <c:pt idx="15683">
                  <c:v>72931209.983603999</c:v>
                </c:pt>
                <c:pt idx="15684">
                  <c:v>73182792.085437998</c:v>
                </c:pt>
                <c:pt idx="15685">
                  <c:v>73433529.278808981</c:v>
                </c:pt>
                <c:pt idx="15686">
                  <c:v>73683425.878319979</c:v>
                </c:pt>
                <c:pt idx="15687">
                  <c:v>73932486.151717991</c:v>
                </c:pt>
                <c:pt idx="15688">
                  <c:v>74180714.320605978</c:v>
                </c:pt>
                <c:pt idx="15689">
                  <c:v>74428114.561146006</c:v>
                </c:pt>
                <c:pt idx="15690">
                  <c:v>74674691.004744992</c:v>
                </c:pt>
                <c:pt idx="15691">
                  <c:v>74920447.738729998</c:v>
                </c:pt>
                <c:pt idx="15692">
                  <c:v>75165388.80700998</c:v>
                </c:pt>
                <c:pt idx="15693">
                  <c:v>75409518.210719004</c:v>
                </c:pt>
                <c:pt idx="15694">
                  <c:v>75652839.908853978</c:v>
                </c:pt>
                <c:pt idx="15695">
                  <c:v>75895357.818899006</c:v>
                </c:pt>
                <c:pt idx="15696">
                  <c:v>76137075.817433</c:v>
                </c:pt>
                <c:pt idx="15697">
                  <c:v>76377997.740732998</c:v>
                </c:pt>
                <c:pt idx="15698">
                  <c:v>76618127.385355979</c:v>
                </c:pt>
                <c:pt idx="15699">
                  <c:v>76857468.508723989</c:v>
                </c:pt>
                <c:pt idx="15700">
                  <c:v>77096024.829679981</c:v>
                </c:pt>
                <c:pt idx="15701">
                  <c:v>77333800.029052988</c:v>
                </c:pt>
                <c:pt idx="15702">
                  <c:v>77570797.750193</c:v>
                </c:pt>
                <c:pt idx="15703">
                  <c:v>77807021.599513978</c:v>
                </c:pt>
                <c:pt idx="15704">
                  <c:v>78042475.147013992</c:v>
                </c:pt>
                <c:pt idx="15705">
                  <c:v>78277161.926790982</c:v>
                </c:pt>
                <c:pt idx="15706">
                  <c:v>78511085.437547982</c:v>
                </c:pt>
                <c:pt idx="15707">
                  <c:v>78744249.143088996</c:v>
                </c:pt>
                <c:pt idx="15708">
                  <c:v>78976656.47281</c:v>
                </c:pt>
                <c:pt idx="15709">
                  <c:v>79208310.822171003</c:v>
                </c:pt>
                <c:pt idx="15710">
                  <c:v>79439215.553169996</c:v>
                </c:pt>
                <c:pt idx="15711">
                  <c:v>79669373.994802982</c:v>
                </c:pt>
                <c:pt idx="15712">
                  <c:v>79898789.443516016</c:v>
                </c:pt>
                <c:pt idx="15713">
                  <c:v>80127465.163649991</c:v>
                </c:pt>
                <c:pt idx="15714">
                  <c:v>80355404.387881979</c:v>
                </c:pt>
                <c:pt idx="15715">
                  <c:v>80582610.317644984</c:v>
                </c:pt>
                <c:pt idx="15716">
                  <c:v>80809086.123557985</c:v>
                </c:pt>
                <c:pt idx="15717">
                  <c:v>81034834.945838004</c:v>
                </c:pt>
                <c:pt idx="15718">
                  <c:v>81259859.894704983</c:v>
                </c:pt>
                <c:pt idx="15719">
                  <c:v>81484164.05078198</c:v>
                </c:pt>
                <c:pt idx="15720">
                  <c:v>81707750.465488017</c:v>
                </c:pt>
                <c:pt idx="15721">
                  <c:v>81930622.16142498</c:v>
                </c:pt>
                <c:pt idx="15722">
                  <c:v>82152782.132757992</c:v>
                </c:pt>
                <c:pt idx="15723">
                  <c:v>82374233.345585003</c:v>
                </c:pt>
                <c:pt idx="15724">
                  <c:v>82594978.738304004</c:v>
                </c:pt>
                <c:pt idx="15725">
                  <c:v>82815021.221976995</c:v>
                </c:pt>
                <c:pt idx="15726">
                  <c:v>83034363.68067798</c:v>
                </c:pt>
                <c:pt idx="15727">
                  <c:v>83253008.971846998</c:v>
                </c:pt>
                <c:pt idx="15728">
                  <c:v>83470959.926624984</c:v>
                </c:pt>
                <c:pt idx="15729">
                  <c:v>83688219.350199983</c:v>
                </c:pt>
                <c:pt idx="15730">
                  <c:v>83904790.022128999</c:v>
                </c:pt>
                <c:pt idx="15731">
                  <c:v>84120674.696668983</c:v>
                </c:pt>
                <c:pt idx="15732">
                  <c:v>84335876.103092</c:v>
                </c:pt>
                <c:pt idx="15733">
                  <c:v>84550396.946005017</c:v>
                </c:pt>
                <c:pt idx="15734">
                  <c:v>84764239.90565598</c:v>
                </c:pt>
                <c:pt idx="15735">
                  <c:v>84977407.638238981</c:v>
                </c:pt>
                <c:pt idx="15736">
                  <c:v>85189902.776192978</c:v>
                </c:pt>
                <c:pt idx="15737">
                  <c:v>85401727.928498015</c:v>
                </c:pt>
                <c:pt idx="15738">
                  <c:v>85612885.68096298</c:v>
                </c:pt>
                <c:pt idx="15739">
                  <c:v>85823378.59651199</c:v>
                </c:pt>
                <c:pt idx="15740">
                  <c:v>86033209.215463012</c:v>
                </c:pt>
                <c:pt idx="15741">
                  <c:v>86242380.05580698</c:v>
                </c:pt>
                <c:pt idx="15742">
                  <c:v>86450893.613477021</c:v>
                </c:pt>
                <c:pt idx="15743">
                  <c:v>86658752.362613991</c:v>
                </c:pt>
                <c:pt idx="15744">
                  <c:v>86865958.755833983</c:v>
                </c:pt>
                <c:pt idx="15745">
                  <c:v>87072515.224482998</c:v>
                </c:pt>
                <c:pt idx="15746">
                  <c:v>87278424.178892985</c:v>
                </c:pt>
                <c:pt idx="15747">
                  <c:v>87483688.008633986</c:v>
                </c:pt>
                <c:pt idx="15748">
                  <c:v>87688309.082760006</c:v>
                </c:pt>
                <c:pt idx="15749">
                  <c:v>87892289.750049978</c:v>
                </c:pt>
                <c:pt idx="15750">
                  <c:v>88095632.339249</c:v>
                </c:pt>
                <c:pt idx="15751">
                  <c:v>88298339.159305006</c:v>
                </c:pt>
                <c:pt idx="15752">
                  <c:v>88500412.499596015</c:v>
                </c:pt>
                <c:pt idx="15753">
                  <c:v>88701854.630163983</c:v>
                </c:pt>
                <c:pt idx="15754">
                  <c:v>88902667.801935002</c:v>
                </c:pt>
                <c:pt idx="15755">
                  <c:v>89102854.24694398</c:v>
                </c:pt>
                <c:pt idx="15756">
                  <c:v>89302416.178548977</c:v>
                </c:pt>
                <c:pt idx="15757">
                  <c:v>89501355.791650981</c:v>
                </c:pt>
                <c:pt idx="15758">
                  <c:v>89699675.262899995</c:v>
                </c:pt>
                <c:pt idx="15759">
                  <c:v>89897376.750905007</c:v>
                </c:pt>
                <c:pt idx="15760">
                  <c:v>90094462.396441981</c:v>
                </c:pt>
                <c:pt idx="15761">
                  <c:v>90290934.322650984</c:v>
                </c:pt>
                <c:pt idx="15762">
                  <c:v>90486794.635240987</c:v>
                </c:pt>
                <c:pt idx="15763">
                  <c:v>90682045.422680005</c:v>
                </c:pt>
                <c:pt idx="15764">
                  <c:v>90876688.756390005</c:v>
                </c:pt>
                <c:pt idx="15765">
                  <c:v>91070726.690941989</c:v>
                </c:pt>
                <c:pt idx="15766">
                  <c:v>91264161.264237002</c:v>
                </c:pt>
                <c:pt idx="15767">
                  <c:v>91456994.497694001</c:v>
                </c:pt>
                <c:pt idx="15768">
                  <c:v>91649228.396430001</c:v>
                </c:pt>
                <c:pt idx="15769">
                  <c:v>91840864.949443012</c:v>
                </c:pt>
                <c:pt idx="15770">
                  <c:v>92031906.129786998</c:v>
                </c:pt>
                <c:pt idx="15771">
                  <c:v>92222353.894743964</c:v>
                </c:pt>
                <c:pt idx="15772">
                  <c:v>92412210.185998991</c:v>
                </c:pt>
                <c:pt idx="15773">
                  <c:v>92601476.929808006</c:v>
                </c:pt>
                <c:pt idx="15774">
                  <c:v>92790156.037165016</c:v>
                </c:pt>
                <c:pt idx="15775">
                  <c:v>92978249.403963014</c:v>
                </c:pt>
                <c:pt idx="15776">
                  <c:v>93165758.911166012</c:v>
                </c:pt>
                <c:pt idx="15777">
                  <c:v>93352686.424954966</c:v>
                </c:pt>
                <c:pt idx="15778">
                  <c:v>93539033.796898007</c:v>
                </c:pt>
                <c:pt idx="15779">
                  <c:v>93724802.864097998</c:v>
                </c:pt>
                <c:pt idx="15780">
                  <c:v>93909995.449348018</c:v>
                </c:pt>
                <c:pt idx="15781">
                  <c:v>94094613.361282006</c:v>
                </c:pt>
                <c:pt idx="15782">
                  <c:v>94278658.394526988</c:v>
                </c:pt>
                <c:pt idx="15783">
                  <c:v>94462132.329842985</c:v>
                </c:pt>
                <c:pt idx="15784">
                  <c:v>94645036.934276015</c:v>
                </c:pt>
                <c:pt idx="15785">
                  <c:v>94827373.961292997</c:v>
                </c:pt>
                <c:pt idx="15786">
                  <c:v>95009145.150927991</c:v>
                </c:pt>
                <c:pt idx="15787">
                  <c:v>95190352.229919001</c:v>
                </c:pt>
                <c:pt idx="15788">
                  <c:v>95370996.911847994</c:v>
                </c:pt>
                <c:pt idx="15789">
                  <c:v>95551080.897267997</c:v>
                </c:pt>
                <c:pt idx="15790">
                  <c:v>95730605.873846978</c:v>
                </c:pt>
                <c:pt idx="15791">
                  <c:v>95909573.516492993</c:v>
                </c:pt>
                <c:pt idx="15792">
                  <c:v>96087985.487481013</c:v>
                </c:pt>
                <c:pt idx="15793">
                  <c:v>96265843.436590001</c:v>
                </c:pt>
                <c:pt idx="15794">
                  <c:v>96443149.001222</c:v>
                </c:pt>
                <c:pt idx="15795">
                  <c:v>96619903.806528986</c:v>
                </c:pt>
                <c:pt idx="15796">
                  <c:v>96796109.465533987</c:v>
                </c:pt>
                <c:pt idx="15797">
                  <c:v>96971767.579255</c:v>
                </c:pt>
                <c:pt idx="15798">
                  <c:v>97146879.736823991</c:v>
                </c:pt>
                <c:pt idx="15799">
                  <c:v>97321447.515603989</c:v>
                </c:pt>
                <c:pt idx="15800">
                  <c:v>97495472.481305018</c:v>
                </c:pt>
                <c:pt idx="15801">
                  <c:v>97668956.18809998</c:v>
                </c:pt>
                <c:pt idx="15802">
                  <c:v>97841900.178739965</c:v>
                </c:pt>
                <c:pt idx="15803">
                  <c:v>98014305.984660998</c:v>
                </c:pt>
                <c:pt idx="15804">
                  <c:v>98186175.126100987</c:v>
                </c:pt>
                <c:pt idx="15805">
                  <c:v>98357509.112204</c:v>
                </c:pt>
                <c:pt idx="15806">
                  <c:v>98528309.441129997</c:v>
                </c:pt>
                <c:pt idx="15807">
                  <c:v>98698577.600158989</c:v>
                </c:pt>
                <c:pt idx="15808">
                  <c:v>98868315.065799981</c:v>
                </c:pt>
                <c:pt idx="15809">
                  <c:v>99037523.303892002</c:v>
                </c:pt>
                <c:pt idx="15810">
                  <c:v>99206203.769703001</c:v>
                </c:pt>
                <c:pt idx="15811">
                  <c:v>99374357.908038005</c:v>
                </c:pt>
                <c:pt idx="15812">
                  <c:v>99541987.153332978</c:v>
                </c:pt>
                <c:pt idx="15813">
                  <c:v>99709092.929753989</c:v>
                </c:pt>
                <c:pt idx="15814">
                  <c:v>99875676.651298001</c:v>
                </c:pt>
                <c:pt idx="15815">
                  <c:v>100041739.721883</c:v>
                </c:pt>
                <c:pt idx="15816">
                  <c:v>100207283.535449</c:v>
                </c:pt>
                <c:pt idx="15817">
                  <c:v>100372309.476045</c:v>
                </c:pt>
                <c:pt idx="15818">
                  <c:v>100536818.91792801</c:v>
                </c:pt>
                <c:pt idx="15819">
                  <c:v>100700813.22564599</c:v>
                </c:pt>
                <c:pt idx="15820">
                  <c:v>100864293.75413798</c:v>
                </c:pt>
                <c:pt idx="15821">
                  <c:v>101027261.848813</c:v>
                </c:pt>
                <c:pt idx="15822">
                  <c:v>101189718.845645</c:v>
                </c:pt>
                <c:pt idx="15823">
                  <c:v>101351666.071256</c:v>
                </c:pt>
                <c:pt idx="15824">
                  <c:v>101513104.843003</c:v>
                </c:pt>
                <c:pt idx="15825">
                  <c:v>101674036.46906202</c:v>
                </c:pt>
                <c:pt idx="15826">
                  <c:v>101834462.248512</c:v>
                </c:pt>
                <c:pt idx="15827">
                  <c:v>101994383.47141902</c:v>
                </c:pt>
                <c:pt idx="15828">
                  <c:v>102153801.41891302</c:v>
                </c:pt>
                <c:pt idx="15829">
                  <c:v>102312717.36327299</c:v>
                </c:pt>
                <c:pt idx="15830">
                  <c:v>102471132.568004</c:v>
                </c:pt>
                <c:pt idx="15831">
                  <c:v>102629048.287918</c:v>
                </c:pt>
                <c:pt idx="15832">
                  <c:v>102786465.76921099</c:v>
                </c:pt>
                <c:pt idx="15833">
                  <c:v>102943386.249534</c:v>
                </c:pt>
                <c:pt idx="15834">
                  <c:v>103099810.95807999</c:v>
                </c:pt>
                <c:pt idx="15835">
                  <c:v>103255741.11564799</c:v>
                </c:pt>
                <c:pt idx="15836">
                  <c:v>103411177.93472399</c:v>
                </c:pt>
                <c:pt idx="15837">
                  <c:v>103566122.61955099</c:v>
                </c:pt>
                <c:pt idx="15838">
                  <c:v>103720576.366201</c:v>
                </c:pt>
                <c:pt idx="15839">
                  <c:v>103874540.362648</c:v>
                </c:pt>
                <c:pt idx="15840">
                  <c:v>104028015.788839</c:v>
                </c:pt>
                <c:pt idx="15841">
                  <c:v>104181003.816762</c:v>
                </c:pt>
                <c:pt idx="15842">
                  <c:v>104333505.61051299</c:v>
                </c:pt>
                <c:pt idx="15843">
                  <c:v>104485522.326371</c:v>
                </c:pt>
                <c:pt idx="15844">
                  <c:v>104637055.112858</c:v>
                </c:pt>
                <c:pt idx="15845">
                  <c:v>104788105.110807</c:v>
                </c:pt>
                <c:pt idx="15846">
                  <c:v>104938673.45343302</c:v>
                </c:pt>
                <c:pt idx="15847">
                  <c:v>105088761.26639099</c:v>
                </c:pt>
                <c:pt idx="15848">
                  <c:v>105238369.66784398</c:v>
                </c:pt>
                <c:pt idx="15849">
                  <c:v>105387499.768526</c:v>
                </c:pt>
                <c:pt idx="15850">
                  <c:v>105536152.67180598</c:v>
                </c:pt>
                <c:pt idx="15851">
                  <c:v>105684329.473746</c:v>
                </c:pt>
                <c:pt idx="15852">
                  <c:v>105832031.26316603</c:v>
                </c:pt>
                <c:pt idx="15853">
                  <c:v>105979259.12170298</c:v>
                </c:pt>
                <c:pt idx="15854">
                  <c:v>106126014.12387398</c:v>
                </c:pt>
                <c:pt idx="15855">
                  <c:v>106272297.337128</c:v>
                </c:pt>
                <c:pt idx="15856">
                  <c:v>106418109.82191299</c:v>
                </c:pt>
                <c:pt idx="15857">
                  <c:v>106563452.63172901</c:v>
                </c:pt>
                <c:pt idx="15858">
                  <c:v>106708326.81318702</c:v>
                </c:pt>
                <c:pt idx="15859">
                  <c:v>106852733.406064</c:v>
                </c:pt>
                <c:pt idx="15860">
                  <c:v>106996673.44336003</c:v>
                </c:pt>
                <c:pt idx="15861">
                  <c:v>107140147.951354</c:v>
                </c:pt>
                <c:pt idx="15862">
                  <c:v>107283157.94965802</c:v>
                </c:pt>
                <c:pt idx="15863">
                  <c:v>107425704.45127101</c:v>
                </c:pt>
                <c:pt idx="15864">
                  <c:v>107567788.462633</c:v>
                </c:pt>
                <c:pt idx="15865">
                  <c:v>107709410.98367801</c:v>
                </c:pt>
                <c:pt idx="15866">
                  <c:v>107850573.00788602</c:v>
                </c:pt>
                <c:pt idx="15867">
                  <c:v>107991275.522333</c:v>
                </c:pt>
                <c:pt idx="15868">
                  <c:v>108131519.50774698</c:v>
                </c:pt>
                <c:pt idx="15869">
                  <c:v>108271305.93855399</c:v>
                </c:pt>
                <c:pt idx="15870">
                  <c:v>108410635.782929</c:v>
                </c:pt>
                <c:pt idx="15871">
                  <c:v>108549510.002847</c:v>
                </c:pt>
                <c:pt idx="15872">
                  <c:v>108687929.55413198</c:v>
                </c:pt>
                <c:pt idx="15873">
                  <c:v>108825895.38650396</c:v>
                </c:pt>
                <c:pt idx="15874">
                  <c:v>108963408.44362701</c:v>
                </c:pt>
                <c:pt idx="15875">
                  <c:v>109100469.663159</c:v>
                </c:pt>
                <c:pt idx="15876">
                  <c:v>109237079.97679399</c:v>
                </c:pt>
                <c:pt idx="15877">
                  <c:v>109373240.310314</c:v>
                </c:pt>
                <c:pt idx="15878">
                  <c:v>109508951.58363</c:v>
                </c:pt>
                <c:pt idx="15879">
                  <c:v>109644214.710833</c:v>
                </c:pt>
                <c:pt idx="15880">
                  <c:v>109779030.60023201</c:v>
                </c:pt>
                <c:pt idx="15881">
                  <c:v>109913400.15440299</c:v>
                </c:pt>
                <c:pt idx="15882">
                  <c:v>110047324.27023301</c:v>
                </c:pt>
                <c:pt idx="15883">
                  <c:v>110180803.83896102</c:v>
                </c:pt>
                <c:pt idx="15884">
                  <c:v>110313839.74622501</c:v>
                </c:pt>
                <c:pt idx="15885">
                  <c:v>110446432.872099</c:v>
                </c:pt>
                <c:pt idx="15886">
                  <c:v>110578584.091139</c:v>
                </c:pt>
                <c:pt idx="15887">
                  <c:v>110710294.27242599</c:v>
                </c:pt>
                <c:pt idx="15888">
                  <c:v>110841564.27960299</c:v>
                </c:pt>
                <c:pt idx="15889">
                  <c:v>110972394.970918</c:v>
                </c:pt>
                <c:pt idx="15890">
                  <c:v>111102787.19926502</c:v>
                </c:pt>
                <c:pt idx="15891">
                  <c:v>111232741.812222</c:v>
                </c:pt>
                <c:pt idx="15892">
                  <c:v>111362259.65209401</c:v>
                </c:pt>
                <c:pt idx="15893">
                  <c:v>111491341.55594799</c:v>
                </c:pt>
                <c:pt idx="15894">
                  <c:v>111619988.35565498</c:v>
                </c:pt>
                <c:pt idx="15895">
                  <c:v>111748200.87792701</c:v>
                </c:pt>
                <c:pt idx="15896">
                  <c:v>111875979.944354</c:v>
                </c:pt>
                <c:pt idx="15897">
                  <c:v>112003326.37144201</c:v>
                </c:pt>
                <c:pt idx="15898">
                  <c:v>112130240.97065198</c:v>
                </c:pt>
                <c:pt idx="15899">
                  <c:v>112256724.54843502</c:v>
                </c:pt>
                <c:pt idx="15900">
                  <c:v>112382777.90626802</c:v>
                </c:pt>
                <c:pt idx="15901">
                  <c:v>112508401.840693</c:v>
                </c:pt>
                <c:pt idx="15902">
                  <c:v>112633597.14334799</c:v>
                </c:pt>
                <c:pt idx="15903">
                  <c:v>112758364.601005</c:v>
                </c:pt>
                <c:pt idx="15904">
                  <c:v>112882704.99560602</c:v>
                </c:pt>
                <c:pt idx="15905">
                  <c:v>113006619.104296</c:v>
                </c:pt>
                <c:pt idx="15906">
                  <c:v>113130107.69945498</c:v>
                </c:pt>
                <c:pt idx="15907">
                  <c:v>113253171.548738</c:v>
                </c:pt>
                <c:pt idx="15908">
                  <c:v>113375811.415103</c:v>
                </c:pt>
                <c:pt idx="15909">
                  <c:v>113498028.05684701</c:v>
                </c:pt>
                <c:pt idx="15910">
                  <c:v>113619822.227635</c:v>
                </c:pt>
                <c:pt idx="15911">
                  <c:v>113741194.67653897</c:v>
                </c:pt>
                <c:pt idx="15912">
                  <c:v>113862146.14806601</c:v>
                </c:pt>
                <c:pt idx="15913">
                  <c:v>113982677.38218902</c:v>
                </c:pt>
                <c:pt idx="15914">
                  <c:v>114102789.114381</c:v>
                </c:pt>
                <c:pt idx="15915">
                  <c:v>114222482.07564498</c:v>
                </c:pt>
                <c:pt idx="15916">
                  <c:v>114341756.99254702</c:v>
                </c:pt>
                <c:pt idx="15917">
                  <c:v>114460614.58724301</c:v>
                </c:pt>
                <c:pt idx="15918">
                  <c:v>114579055.57751198</c:v>
                </c:pt>
                <c:pt idx="15919">
                  <c:v>114697080.67678601</c:v>
                </c:pt>
                <c:pt idx="15920">
                  <c:v>114814690.59417802</c:v>
                </c:pt>
                <c:pt idx="15921">
                  <c:v>114931886.03451298</c:v>
                </c:pt>
                <c:pt idx="15922">
                  <c:v>115048667.698356</c:v>
                </c:pt>
                <c:pt idx="15923">
                  <c:v>115165036.282043</c:v>
                </c:pt>
                <c:pt idx="15924">
                  <c:v>115280992.477707</c:v>
                </c:pt>
                <c:pt idx="15925">
                  <c:v>115396536.97330701</c:v>
                </c:pt>
                <c:pt idx="15926">
                  <c:v>115511670.452658</c:v>
                </c:pt>
                <c:pt idx="15927">
                  <c:v>115626393.595457</c:v>
                </c:pt>
                <c:pt idx="15928">
                  <c:v>115740707.077309</c:v>
                </c:pt>
                <c:pt idx="15929">
                  <c:v>115854611.569758</c:v>
                </c:pt>
                <c:pt idx="15930">
                  <c:v>115968107.74031001</c:v>
                </c:pt>
                <c:pt idx="15931">
                  <c:v>116081196.25246401</c:v>
                </c:pt>
                <c:pt idx="15932">
                  <c:v>116193877.76573299</c:v>
                </c:pt>
                <c:pt idx="15933">
                  <c:v>116306152.93567599</c:v>
                </c:pt>
                <c:pt idx="15934">
                  <c:v>116418022.41392002</c:v>
                </c:pt>
                <c:pt idx="15935">
                  <c:v>116529486.84818602</c:v>
                </c:pt>
                <c:pt idx="15936">
                  <c:v>116640546.88231702</c:v>
                </c:pt>
                <c:pt idx="15937">
                  <c:v>116751203.15629998</c:v>
                </c:pt>
                <c:pt idx="15938">
                  <c:v>116861456.306293</c:v>
                </c:pt>
                <c:pt idx="15939">
                  <c:v>116971306.96465001</c:v>
                </c:pt>
                <c:pt idx="15940">
                  <c:v>117080755.75994401</c:v>
                </c:pt>
                <c:pt idx="15941">
                  <c:v>117189803.316989</c:v>
                </c:pt>
                <c:pt idx="15942">
                  <c:v>117298450.256873</c:v>
                </c:pt>
                <c:pt idx="15943">
                  <c:v>117406697.196971</c:v>
                </c:pt>
                <c:pt idx="15944">
                  <c:v>117514544.750974</c:v>
                </c:pt>
                <c:pt idx="15945">
                  <c:v>117621993.52891301</c:v>
                </c:pt>
                <c:pt idx="15946">
                  <c:v>117729044.13718</c:v>
                </c:pt>
                <c:pt idx="15947">
                  <c:v>117835697.17855097</c:v>
                </c:pt>
                <c:pt idx="15948">
                  <c:v>117941953.25220899</c:v>
                </c:pt>
                <c:pt idx="15949">
                  <c:v>118047812.95377001</c:v>
                </c:pt>
                <c:pt idx="15950">
                  <c:v>118153276.87529798</c:v>
                </c:pt>
                <c:pt idx="15951">
                  <c:v>118258345.60533299</c:v>
                </c:pt>
                <c:pt idx="15952">
                  <c:v>118363019.728911</c:v>
                </c:pt>
                <c:pt idx="15953">
                  <c:v>118467299.827586</c:v>
                </c:pt>
                <c:pt idx="15954">
                  <c:v>118571186.47945</c:v>
                </c:pt>
                <c:pt idx="15955">
                  <c:v>118674680.259156</c:v>
                </c:pt>
                <c:pt idx="15956">
                  <c:v>118777781.737938</c:v>
                </c:pt>
                <c:pt idx="15957">
                  <c:v>118880491.483634</c:v>
                </c:pt>
                <c:pt idx="15958">
                  <c:v>118982810.060702</c:v>
                </c:pt>
                <c:pt idx="15959">
                  <c:v>119084738.030246</c:v>
                </c:pt>
                <c:pt idx="15960">
                  <c:v>119186275.950031</c:v>
                </c:pt>
                <c:pt idx="15961">
                  <c:v>119287424.37450899</c:v>
                </c:pt>
                <c:pt idx="15962">
                  <c:v>119388183.85483196</c:v>
                </c:pt>
                <c:pt idx="15963">
                  <c:v>119488554.93887901</c:v>
                </c:pt>
                <c:pt idx="15964">
                  <c:v>119588538.17127</c:v>
                </c:pt>
                <c:pt idx="15965">
                  <c:v>119688134.09338701</c:v>
                </c:pt>
                <c:pt idx="15966">
                  <c:v>119787343.24339402</c:v>
                </c:pt>
                <c:pt idx="15967">
                  <c:v>119886166.15625699</c:v>
                </c:pt>
                <c:pt idx="15968">
                  <c:v>119984603.363759</c:v>
                </c:pt>
                <c:pt idx="15969">
                  <c:v>120082655.39452198</c:v>
                </c:pt>
                <c:pt idx="15970">
                  <c:v>120180322.77402496</c:v>
                </c:pt>
                <c:pt idx="15971">
                  <c:v>120277606.02462196</c:v>
                </c:pt>
                <c:pt idx="15972">
                  <c:v>120374505.66555896</c:v>
                </c:pt>
                <c:pt idx="15973">
                  <c:v>120471022.21299301</c:v>
                </c:pt>
                <c:pt idx="15974">
                  <c:v>120567156.18001099</c:v>
                </c:pt>
                <c:pt idx="15975">
                  <c:v>120662908.07664698</c:v>
                </c:pt>
                <c:pt idx="15976">
                  <c:v>120758278.40989602</c:v>
                </c:pt>
                <c:pt idx="15977">
                  <c:v>120853267.68373901</c:v>
                </c:pt>
                <c:pt idx="15978">
                  <c:v>120947876.399151</c:v>
                </c:pt>
                <c:pt idx="15979">
                  <c:v>121042105.05412598</c:v>
                </c:pt>
                <c:pt idx="15980">
                  <c:v>121135954.14369</c:v>
                </c:pt>
                <c:pt idx="15981">
                  <c:v>121229424.159916</c:v>
                </c:pt>
                <c:pt idx="15982">
                  <c:v>121322515.591947</c:v>
                </c:pt>
                <c:pt idx="15983">
                  <c:v>121415228.92600502</c:v>
                </c:pt>
                <c:pt idx="15984">
                  <c:v>121507564.645412</c:v>
                </c:pt>
                <c:pt idx="15985">
                  <c:v>121599523.23060398</c:v>
                </c:pt>
                <c:pt idx="15986">
                  <c:v>121691105.15914798</c:v>
                </c:pt>
                <c:pt idx="15987">
                  <c:v>121782310.90576002</c:v>
                </c:pt>
                <c:pt idx="15988">
                  <c:v>121873140.94231401</c:v>
                </c:pt>
                <c:pt idx="15989">
                  <c:v>121963595.73786701</c:v>
                </c:pt>
                <c:pt idx="15990">
                  <c:v>122053675.75866501</c:v>
                </c:pt>
                <c:pt idx="15991">
                  <c:v>122143381.46816503</c:v>
                </c:pt>
                <c:pt idx="15992">
                  <c:v>122232713.32704899</c:v>
                </c:pt>
                <c:pt idx="15993">
                  <c:v>122321671.79323402</c:v>
                </c:pt>
                <c:pt idx="15994">
                  <c:v>122410257.321896</c:v>
                </c:pt>
                <c:pt idx="15995">
                  <c:v>122498470.36547601</c:v>
                </c:pt>
                <c:pt idx="15996">
                  <c:v>122586311.373698</c:v>
                </c:pt>
                <c:pt idx="15997">
                  <c:v>122673780.79358701</c:v>
                </c:pt>
                <c:pt idx="15998">
                  <c:v>122760879.06947803</c:v>
                </c:pt>
                <c:pt idx="15999">
                  <c:v>122847606.643031</c:v>
                </c:pt>
                <c:pt idx="16000">
                  <c:v>122933963.95325002</c:v>
                </c:pt>
                <c:pt idx="16001">
                  <c:v>123019951.43649101</c:v>
                </c:pt>
                <c:pt idx="16002">
                  <c:v>123105569.52648</c:v>
                </c:pt>
                <c:pt idx="16003">
                  <c:v>123190818.65432298</c:v>
                </c:pt>
                <c:pt idx="16004">
                  <c:v>123275699.248524</c:v>
                </c:pt>
                <c:pt idx="16005">
                  <c:v>123360211.73499498</c:v>
                </c:pt>
                <c:pt idx="16006">
                  <c:v>123444356.537072</c:v>
                </c:pt>
                <c:pt idx="16007">
                  <c:v>123528134.07552698</c:v>
                </c:pt>
                <c:pt idx="16008">
                  <c:v>123611544.76858</c:v>
                </c:pt>
                <c:pt idx="16009">
                  <c:v>123694589.031913</c:v>
                </c:pt>
                <c:pt idx="16010">
                  <c:v>123777267.278686</c:v>
                </c:pt>
                <c:pt idx="16011">
                  <c:v>123859579.919543</c:v>
                </c:pt>
                <c:pt idx="16012">
                  <c:v>123941527.36263299</c:v>
                </c:pt>
                <c:pt idx="16013">
                  <c:v>124023110.01361501</c:v>
                </c:pt>
                <c:pt idx="16014">
                  <c:v>124104328.275675</c:v>
                </c:pt>
                <c:pt idx="16015">
                  <c:v>124185182.549538</c:v>
                </c:pt>
                <c:pt idx="16016">
                  <c:v>124265673.23347901</c:v>
                </c:pt>
                <c:pt idx="16017">
                  <c:v>124345800.723334</c:v>
                </c:pt>
                <c:pt idx="16018">
                  <c:v>124425565.41251701</c:v>
                </c:pt>
                <c:pt idx="16019">
                  <c:v>124504967.692027</c:v>
                </c:pt>
                <c:pt idx="16020">
                  <c:v>124584007.95046002</c:v>
                </c:pt>
                <c:pt idx="16021">
                  <c:v>124662686.57402501</c:v>
                </c:pt>
                <c:pt idx="16022">
                  <c:v>124741003.946551</c:v>
                </c:pt>
                <c:pt idx="16023">
                  <c:v>124818960.44950202</c:v>
                </c:pt>
                <c:pt idx="16024">
                  <c:v>124896556.46198604</c:v>
                </c:pt>
                <c:pt idx="16025">
                  <c:v>124973792.36076702</c:v>
                </c:pt>
                <c:pt idx="16026">
                  <c:v>125050668.52027699</c:v>
                </c:pt>
                <c:pt idx="16027">
                  <c:v>125127185.312628</c:v>
                </c:pt>
                <c:pt idx="16028">
                  <c:v>125203343.10761899</c:v>
                </c:pt>
                <c:pt idx="16029">
                  <c:v>125279142.27275199</c:v>
                </c:pt>
                <c:pt idx="16030">
                  <c:v>125354583.17323898</c:v>
                </c:pt>
                <c:pt idx="16031">
                  <c:v>125429666.17201598</c:v>
                </c:pt>
                <c:pt idx="16032">
                  <c:v>125504391.62974998</c:v>
                </c:pt>
                <c:pt idx="16033">
                  <c:v>125578759.904855</c:v>
                </c:pt>
                <c:pt idx="16034">
                  <c:v>125652771.353494</c:v>
                </c:pt>
                <c:pt idx="16035">
                  <c:v>125726426.32960001</c:v>
                </c:pt>
                <c:pt idx="16036">
                  <c:v>125799725.18487598</c:v>
                </c:pt>
                <c:pt idx="16037">
                  <c:v>125872668.268813</c:v>
                </c:pt>
                <c:pt idx="16038">
                  <c:v>125945255.92869602</c:v>
                </c:pt>
                <c:pt idx="16039">
                  <c:v>126017488.509617</c:v>
                </c:pt>
                <c:pt idx="16040">
                  <c:v>126089366.35448</c:v>
                </c:pt>
                <c:pt idx="16041">
                  <c:v>126160889.80401701</c:v>
                </c:pt>
                <c:pt idx="16042">
                  <c:v>126232059.19679299</c:v>
                </c:pt>
                <c:pt idx="16043">
                  <c:v>126302874.86921902</c:v>
                </c:pt>
                <c:pt idx="16044">
                  <c:v>126373337.15555897</c:v>
                </c:pt>
                <c:pt idx="16045">
                  <c:v>126443446.38794099</c:v>
                </c:pt>
                <c:pt idx="16046">
                  <c:v>126513202.89636602</c:v>
                </c:pt>
                <c:pt idx="16047">
                  <c:v>126582607.008717</c:v>
                </c:pt>
                <c:pt idx="16048">
                  <c:v>126651659.050772</c:v>
                </c:pt>
                <c:pt idx="16049">
                  <c:v>126720359.34620501</c:v>
                </c:pt>
                <c:pt idx="16050">
                  <c:v>126788708.21660498</c:v>
                </c:pt>
                <c:pt idx="16051">
                  <c:v>126856705.98147503</c:v>
                </c:pt>
                <c:pt idx="16052">
                  <c:v>126924352.958252</c:v>
                </c:pt>
                <c:pt idx="16053">
                  <c:v>126991649.46230601</c:v>
                </c:pt>
                <c:pt idx="16054">
                  <c:v>127058595.80695496</c:v>
                </c:pt>
                <c:pt idx="16055">
                  <c:v>127125192.30346902</c:v>
                </c:pt>
                <c:pt idx="16056">
                  <c:v>127191439.26108402</c:v>
                </c:pt>
                <c:pt idx="16057">
                  <c:v>127257336.98700702</c:v>
                </c:pt>
                <c:pt idx="16058">
                  <c:v>127322885.78642498</c:v>
                </c:pt>
                <c:pt idx="16059">
                  <c:v>127388085.96251501</c:v>
                </c:pt>
                <c:pt idx="16060">
                  <c:v>127452937.816449</c:v>
                </c:pt>
                <c:pt idx="16061">
                  <c:v>127517441.64740701</c:v>
                </c:pt>
                <c:pt idx="16062">
                  <c:v>127581597.752581</c:v>
                </c:pt>
                <c:pt idx="16063">
                  <c:v>127645406.42718601</c:v>
                </c:pt>
                <c:pt idx="16064">
                  <c:v>127708867.96446604</c:v>
                </c:pt>
                <c:pt idx="16065">
                  <c:v>127771982.65570399</c:v>
                </c:pt>
                <c:pt idx="16066">
                  <c:v>127834750.79022701</c:v>
                </c:pt>
                <c:pt idx="16067">
                  <c:v>127897172.65541798</c:v>
                </c:pt>
                <c:pt idx="16068">
                  <c:v>127959248.53672101</c:v>
                </c:pt>
                <c:pt idx="16069">
                  <c:v>128020978.717649</c:v>
                </c:pt>
                <c:pt idx="16070">
                  <c:v>128082363.479791</c:v>
                </c:pt>
                <c:pt idx="16071">
                  <c:v>128143403.10282201</c:v>
                </c:pt>
                <c:pt idx="16072">
                  <c:v>128204097.86450899</c:v>
                </c:pt>
                <c:pt idx="16073">
                  <c:v>128264448.040718</c:v>
                </c:pt>
                <c:pt idx="16074">
                  <c:v>128324453.905422</c:v>
                </c:pt>
                <c:pt idx="16075">
                  <c:v>128384115.730708</c:v>
                </c:pt>
                <c:pt idx="16076">
                  <c:v>128443433.786786</c:v>
                </c:pt>
                <c:pt idx="16077">
                  <c:v>128502408.341994</c:v>
                </c:pt>
                <c:pt idx="16078">
                  <c:v>128561039.66280398</c:v>
                </c:pt>
                <c:pt idx="16079">
                  <c:v>128619328.01383501</c:v>
                </c:pt>
                <c:pt idx="16080">
                  <c:v>128677273.65785098</c:v>
                </c:pt>
                <c:pt idx="16081">
                  <c:v>128734876.85577798</c:v>
                </c:pt>
                <c:pt idx="16082">
                  <c:v>128792137.86670299</c:v>
                </c:pt>
                <c:pt idx="16083">
                  <c:v>128849056.94788301</c:v>
                </c:pt>
                <c:pt idx="16084">
                  <c:v>128905634.35475598</c:v>
                </c:pt>
                <c:pt idx="16085">
                  <c:v>128961870.340939</c:v>
                </c:pt>
                <c:pt idx="16086">
                  <c:v>129017765.158246</c:v>
                </c:pt>
                <c:pt idx="16087">
                  <c:v>129073319.05668201</c:v>
                </c:pt>
                <c:pt idx="16088">
                  <c:v>129128532.28445998</c:v>
                </c:pt>
                <c:pt idx="16089">
                  <c:v>129183405.08800298</c:v>
                </c:pt>
                <c:pt idx="16090">
                  <c:v>129237937.71195</c:v>
                </c:pt>
                <c:pt idx="16091">
                  <c:v>129292130.39916199</c:v>
                </c:pt>
                <c:pt idx="16092">
                  <c:v>129345983.39073299</c:v>
                </c:pt>
                <c:pt idx="16093">
                  <c:v>129399496.92599</c:v>
                </c:pt>
                <c:pt idx="16094">
                  <c:v>129452671.24250102</c:v>
                </c:pt>
                <c:pt idx="16095">
                  <c:v>129505506.576085</c:v>
                </c:pt>
                <c:pt idx="16096">
                  <c:v>129558003.16081299</c:v>
                </c:pt>
                <c:pt idx="16097">
                  <c:v>129610161.22901602</c:v>
                </c:pt>
                <c:pt idx="16098">
                  <c:v>129661981.01129299</c:v>
                </c:pt>
                <c:pt idx="16099">
                  <c:v>129713462.73651299</c:v>
                </c:pt>
                <c:pt idx="16100">
                  <c:v>129764606.63182299</c:v>
                </c:pt>
                <c:pt idx="16101">
                  <c:v>129815412.922656</c:v>
                </c:pt>
                <c:pt idx="16102">
                  <c:v>129865881.83273098</c:v>
                </c:pt>
                <c:pt idx="16103">
                  <c:v>129916013.58406502</c:v>
                </c:pt>
                <c:pt idx="16104">
                  <c:v>129965808.396972</c:v>
                </c:pt>
                <c:pt idx="16105">
                  <c:v>130015266.49007702</c:v>
                </c:pt>
                <c:pt idx="16106">
                  <c:v>130064388.080314</c:v>
                </c:pt>
                <c:pt idx="16107">
                  <c:v>130113173.382935</c:v>
                </c:pt>
                <c:pt idx="16108">
                  <c:v>130161622.61151399</c:v>
                </c:pt>
                <c:pt idx="16109">
                  <c:v>130209735.97795399</c:v>
                </c:pt>
                <c:pt idx="16110">
                  <c:v>130257513.69249199</c:v>
                </c:pt>
                <c:pt idx="16111">
                  <c:v>130304955.96370199</c:v>
                </c:pt>
                <c:pt idx="16112">
                  <c:v>130352062.998503</c:v>
                </c:pt>
                <c:pt idx="16113">
                  <c:v>130398835.00216502</c:v>
                </c:pt>
                <c:pt idx="16114">
                  <c:v>130445272.17830898</c:v>
                </c:pt>
                <c:pt idx="16115">
                  <c:v>130491374.728916</c:v>
                </c:pt>
                <c:pt idx="16116">
                  <c:v>130537142.85433398</c:v>
                </c:pt>
                <c:pt idx="16117">
                  <c:v>130582576.75327902</c:v>
                </c:pt>
                <c:pt idx="16118">
                  <c:v>130627676.62283999</c:v>
                </c:pt>
                <c:pt idx="16119">
                  <c:v>130672442.65848702</c:v>
                </c:pt>
                <c:pt idx="16120">
                  <c:v>130716875.05407198</c:v>
                </c:pt>
                <c:pt idx="16121">
                  <c:v>130760974.00184</c:v>
                </c:pt>
                <c:pt idx="16122">
                  <c:v>130804739.69242501</c:v>
                </c:pt>
                <c:pt idx="16123">
                  <c:v>130848172.314862</c:v>
                </c:pt>
                <c:pt idx="16124">
                  <c:v>130891272.05658798</c:v>
                </c:pt>
                <c:pt idx="16125">
                  <c:v>130934039.103448</c:v>
                </c:pt>
                <c:pt idx="16126">
                  <c:v>130976473.6397</c:v>
                </c:pt>
                <c:pt idx="16127">
                  <c:v>131018575.84801702</c:v>
                </c:pt>
                <c:pt idx="16128">
                  <c:v>131060345.90949401</c:v>
                </c:pt>
                <c:pt idx="16129">
                  <c:v>131101784.00365299</c:v>
                </c:pt>
                <c:pt idx="16130">
                  <c:v>131142890.308442</c:v>
                </c:pt>
                <c:pt idx="16131">
                  <c:v>131183665.000249</c:v>
                </c:pt>
                <c:pt idx="16132">
                  <c:v>131224108.25389601</c:v>
                </c:pt>
                <c:pt idx="16133">
                  <c:v>131264220.242649</c:v>
                </c:pt>
                <c:pt idx="16134">
                  <c:v>131304001.13822301</c:v>
                </c:pt>
                <c:pt idx="16135">
                  <c:v>131343451.110782</c:v>
                </c:pt>
                <c:pt idx="16136">
                  <c:v>131382570.32894698</c:v>
                </c:pt>
                <c:pt idx="16137">
                  <c:v>131421358.95979699</c:v>
                </c:pt>
                <c:pt idx="16138">
                  <c:v>131459817.16887602</c:v>
                </c:pt>
                <c:pt idx="16139">
                  <c:v>131497945.12019399</c:v>
                </c:pt>
                <c:pt idx="16140">
                  <c:v>131535742.976235</c:v>
                </c:pt>
                <c:pt idx="16141">
                  <c:v>131573210.897955</c:v>
                </c:pt>
                <c:pt idx="16142">
                  <c:v>131610349.044791</c:v>
                </c:pt>
                <c:pt idx="16143">
                  <c:v>131647157.57466398</c:v>
                </c:pt>
                <c:pt idx="16144">
                  <c:v>131683636.64398001</c:v>
                </c:pt>
                <c:pt idx="16145">
                  <c:v>131719786.407637</c:v>
                </c:pt>
                <c:pt idx="16146">
                  <c:v>131755607.01902799</c:v>
                </c:pt>
                <c:pt idx="16147">
                  <c:v>131791098.63004099</c:v>
                </c:pt>
                <c:pt idx="16148">
                  <c:v>131826261.39106899</c:v>
                </c:pt>
                <c:pt idx="16149">
                  <c:v>131861095.45100802</c:v>
                </c:pt>
                <c:pt idx="16150">
                  <c:v>131895600.95726299</c:v>
                </c:pt>
                <c:pt idx="16151">
                  <c:v>131929778.05575399</c:v>
                </c:pt>
                <c:pt idx="16152">
                  <c:v>131963626.89091298</c:v>
                </c:pt>
                <c:pt idx="16153">
                  <c:v>131997147.60569298</c:v>
                </c:pt>
                <c:pt idx="16154">
                  <c:v>132030340.34157</c:v>
                </c:pt>
                <c:pt idx="16155">
                  <c:v>132063205.23854399</c:v>
                </c:pt>
                <c:pt idx="16156">
                  <c:v>132095742.435147</c:v>
                </c:pt>
                <c:pt idx="16157">
                  <c:v>132127952.06844002</c:v>
                </c:pt>
                <c:pt idx="16158">
                  <c:v>132159834.27402397</c:v>
                </c:pt>
                <c:pt idx="16159">
                  <c:v>132191389.18603601</c:v>
                </c:pt>
                <c:pt idx="16160">
                  <c:v>132222616.93715602</c:v>
                </c:pt>
                <c:pt idx="16161">
                  <c:v>132253517.65860799</c:v>
                </c:pt>
                <c:pt idx="16162">
                  <c:v>132284091.48016702</c:v>
                </c:pt>
                <c:pt idx="16163">
                  <c:v>132314338.530157</c:v>
                </c:pt>
                <c:pt idx="16164">
                  <c:v>132344258.93545702</c:v>
                </c:pt>
                <c:pt idx="16165">
                  <c:v>132373852.821505</c:v>
                </c:pt>
                <c:pt idx="16166">
                  <c:v>132403120.31229602</c:v>
                </c:pt>
                <c:pt idx="16167">
                  <c:v>132432061.53039099</c:v>
                </c:pt>
                <c:pt idx="16168">
                  <c:v>132460676.59691602</c:v>
                </c:pt>
                <c:pt idx="16169">
                  <c:v>132488965.631566</c:v>
                </c:pt>
                <c:pt idx="16170">
                  <c:v>132516928.752609</c:v>
                </c:pt>
                <c:pt idx="16171">
                  <c:v>132544566.07688399</c:v>
                </c:pt>
                <c:pt idx="16172">
                  <c:v>132571877.71981102</c:v>
                </c:pt>
                <c:pt idx="16173">
                  <c:v>132598863.79538801</c:v>
                </c:pt>
                <c:pt idx="16174">
                  <c:v>132625524.41619602</c:v>
                </c:pt>
                <c:pt idx="16175">
                  <c:v>132651859.69340001</c:v>
                </c:pt>
                <c:pt idx="16176">
                  <c:v>132677869.73675399</c:v>
                </c:pt>
                <c:pt idx="16177">
                  <c:v>132703554.65460199</c:v>
                </c:pt>
                <c:pt idx="16178">
                  <c:v>132728914.553881</c:v>
                </c:pt>
                <c:pt idx="16179">
                  <c:v>132753949.540122</c:v>
                </c:pt>
                <c:pt idx="16180">
                  <c:v>132778659.71745601</c:v>
                </c:pt>
                <c:pt idx="16181">
                  <c:v>132803045.18861099</c:v>
                </c:pt>
                <c:pt idx="16182">
                  <c:v>132827106.05491999</c:v>
                </c:pt>
                <c:pt idx="16183">
                  <c:v>132850842.41632001</c:v>
                </c:pt>
                <c:pt idx="16184">
                  <c:v>132874254.371355</c:v>
                </c:pt>
                <c:pt idx="16185">
                  <c:v>132897342.01717901</c:v>
                </c:pt>
                <c:pt idx="16186">
                  <c:v>132920105.44955498</c:v>
                </c:pt>
                <c:pt idx="16187">
                  <c:v>132942544.76286399</c:v>
                </c:pt>
                <c:pt idx="16188">
                  <c:v>132964660.0501</c:v>
                </c:pt>
                <c:pt idx="16189">
                  <c:v>132986451.40287602</c:v>
                </c:pt>
                <c:pt idx="16190">
                  <c:v>133007918.91142499</c:v>
                </c:pt>
                <c:pt idx="16191">
                  <c:v>133029062.66460297</c:v>
                </c:pt>
                <c:pt idx="16192">
                  <c:v>133049882.74988902</c:v>
                </c:pt>
                <c:pt idx="16193">
                  <c:v>133070379.25339001</c:v>
                </c:pt>
                <c:pt idx="16194">
                  <c:v>133090552.25984</c:v>
                </c:pt>
                <c:pt idx="16195">
                  <c:v>133110401.852605</c:v>
                </c:pt>
                <c:pt idx="16196">
                  <c:v>133129928.11368002</c:v>
                </c:pt>
                <c:pt idx="16197">
                  <c:v>133149131.123697</c:v>
                </c:pt>
                <c:pt idx="16198">
                  <c:v>133168010.961922</c:v>
                </c:pt>
                <c:pt idx="16199">
                  <c:v>133186567.70626099</c:v>
                </c:pt>
                <c:pt idx="16200">
                  <c:v>133204801.43325602</c:v>
                </c:pt>
                <c:pt idx="16201">
                  <c:v>133222712.21809299</c:v>
                </c:pt>
                <c:pt idx="16202">
                  <c:v>133240300.13460098</c:v>
                </c:pt>
                <c:pt idx="16203">
                  <c:v>133257565.25525101</c:v>
                </c:pt>
                <c:pt idx="16204">
                  <c:v>133274507.651162</c:v>
                </c:pt>
                <c:pt idx="16205">
                  <c:v>133291127.392102</c:v>
                </c:pt>
                <c:pt idx="16206">
                  <c:v>133307424.54648603</c:v>
                </c:pt>
                <c:pt idx="16207">
                  <c:v>133323399.181382</c:v>
                </c:pt>
                <c:pt idx="16208">
                  <c:v>133339051.362509</c:v>
                </c:pt>
                <c:pt idx="16209">
                  <c:v>133354381.15424196</c:v>
                </c:pt>
                <c:pt idx="16210">
                  <c:v>133369388.619608</c:v>
                </c:pt>
                <c:pt idx="16211">
                  <c:v>133384073.82029502</c:v>
                </c:pt>
                <c:pt idx="16212">
                  <c:v>133398436.81664598</c:v>
                </c:pt>
                <c:pt idx="16213">
                  <c:v>133412477.667666</c:v>
                </c:pt>
                <c:pt idx="16214">
                  <c:v>133426196.43101899</c:v>
                </c:pt>
                <c:pt idx="16215">
                  <c:v>133439593.16303298</c:v>
                </c:pt>
                <c:pt idx="16216">
                  <c:v>133452667.91869901</c:v>
                </c:pt>
                <c:pt idx="16217">
                  <c:v>133465420.751672</c:v>
                </c:pt>
                <c:pt idx="16218">
                  <c:v>133477851.71427502</c:v>
                </c:pt>
                <c:pt idx="16219">
                  <c:v>133489960.85749498</c:v>
                </c:pt>
                <c:pt idx="16220">
                  <c:v>133501748.230992</c:v>
                </c:pt>
                <c:pt idx="16221">
                  <c:v>133513213.88309</c:v>
                </c:pt>
                <c:pt idx="16222">
                  <c:v>133524357.860788</c:v>
                </c:pt>
                <c:pt idx="16223">
                  <c:v>133535180.209755</c:v>
                </c:pt>
                <c:pt idx="16224">
                  <c:v>133545680.97433199</c:v>
                </c:pt>
                <c:pt idx="16225">
                  <c:v>133555860.19753397</c:v>
                </c:pt>
                <c:pt idx="16226">
                  <c:v>133565717.92105301</c:v>
                </c:pt>
                <c:pt idx="16227">
                  <c:v>133575254.18525198</c:v>
                </c:pt>
                <c:pt idx="16228">
                  <c:v>133584469.029174</c:v>
                </c:pt>
                <c:pt idx="16229">
                  <c:v>133593362.490539</c:v>
                </c:pt>
                <c:pt idx="16230">
                  <c:v>133601934.60574397</c:v>
                </c:pt>
                <c:pt idx="16231">
                  <c:v>133610185.40986504</c:v>
                </c:pt>
                <c:pt idx="16232">
                  <c:v>133618114.93665898</c:v>
                </c:pt>
                <c:pt idx="16233">
                  <c:v>133625723.21856302</c:v>
                </c:pt>
                <c:pt idx="16234">
                  <c:v>133633010.286695</c:v>
                </c:pt>
                <c:pt idx="16235">
                  <c:v>133639976.17085499</c:v>
                </c:pt>
                <c:pt idx="16236">
                  <c:v>133646620.899527</c:v>
                </c:pt>
                <c:pt idx="16237">
                  <c:v>133652944.49987604</c:v>
                </c:pt>
                <c:pt idx="16238">
                  <c:v>133658946.997752</c:v>
                </c:pt>
                <c:pt idx="16239">
                  <c:v>133664628.41769102</c:v>
                </c:pt>
                <c:pt idx="16240">
                  <c:v>133669988.782911</c:v>
                </c:pt>
                <c:pt idx="16241">
                  <c:v>133675028.115319</c:v>
                </c:pt>
                <c:pt idx="16242">
                  <c:v>133679746.43550399</c:v>
                </c:pt>
                <c:pt idx="16243">
                  <c:v>133684143.76274602</c:v>
                </c:pt>
                <c:pt idx="16244">
                  <c:v>133688220.11500898</c:v>
                </c:pt>
                <c:pt idx="16245">
                  <c:v>133691975.508945</c:v>
                </c:pt>
                <c:pt idx="16246">
                  <c:v>133695409.959894</c:v>
                </c:pt>
                <c:pt idx="16247">
                  <c:v>133698523.481883</c:v>
                </c:pt>
                <c:pt idx="16248">
                  <c:v>133701316.08762901</c:v>
                </c:pt>
                <c:pt idx="16249">
                  <c:v>133703787.788537</c:v>
                </c:pt>
                <c:pt idx="16250">
                  <c:v>133705938.59470101</c:v>
                </c:pt>
                <c:pt idx="16251">
                  <c:v>133707768.51490401</c:v>
                </c:pt>
                <c:pt idx="16252">
                  <c:v>133709277.55661801</c:v>
                </c:pt>
                <c:pt idx="16253">
                  <c:v>133710465.726005</c:v>
                </c:pt>
                <c:pt idx="16254">
                  <c:v>133711333.027917</c:v>
                </c:pt>
                <c:pt idx="16255">
                  <c:v>133711879.465894</c:v>
                </c:pt>
                <c:pt idx="16256">
                  <c:v>133712105.04216902</c:v>
                </c:pt>
                <c:pt idx="16257">
                  <c:v>133712009.757662</c:v>
                </c:pt>
                <c:pt idx="16258">
                  <c:v>133711593.611984</c:v>
                </c:pt>
                <c:pt idx="16259">
                  <c:v>133710856.60343599</c:v>
                </c:pt>
                <c:pt idx="16260">
                  <c:v>133709798.729009</c:v>
                </c:pt>
                <c:pt idx="16261">
                  <c:v>133708419.984383</c:v>
                </c:pt>
                <c:pt idx="16262">
                  <c:v>133706720.36392802</c:v>
                </c:pt>
                <c:pt idx="16263">
                  <c:v>133704699.860705</c:v>
                </c:pt>
                <c:pt idx="16264">
                  <c:v>133702358.46646102</c:v>
                </c:pt>
                <c:pt idx="16265">
                  <c:v>133699696.17163698</c:v>
                </c:pt>
                <c:pt idx="16266">
                  <c:v>133696712.965359</c:v>
                </c:pt>
                <c:pt idx="16267">
                  <c:v>133693408.83544399</c:v>
                </c:pt>
                <c:pt idx="16268">
                  <c:v>133689783.76839504</c:v>
                </c:pt>
                <c:pt idx="16269">
                  <c:v>133685837.74940804</c:v>
                </c:pt>
                <c:pt idx="16270">
                  <c:v>133681570.76236102</c:v>
                </c:pt>
                <c:pt idx="16271">
                  <c:v>133676982.789823</c:v>
                </c:pt>
                <c:pt idx="16272">
                  <c:v>133672073.81305</c:v>
                </c:pt>
                <c:pt idx="16273">
                  <c:v>133666843.81198502</c:v>
                </c:pt>
                <c:pt idx="16274">
                  <c:v>133661292.76525401</c:v>
                </c:pt>
                <c:pt idx="16275">
                  <c:v>133655420.65017298</c:v>
                </c:pt>
                <c:pt idx="16276">
                  <c:v>133649227.44274102</c:v>
                </c:pt>
                <c:pt idx="16277">
                  <c:v>133642713.11764199</c:v>
                </c:pt>
                <c:pt idx="16278">
                  <c:v>133635877.64824398</c:v>
                </c:pt>
                <c:pt idx="16279">
                  <c:v>133628721.00659898</c:v>
                </c:pt>
                <c:pt idx="16280">
                  <c:v>133621243.163442</c:v>
                </c:pt>
                <c:pt idx="16281">
                  <c:v>133613444.088191</c:v>
                </c:pt>
                <c:pt idx="16282">
                  <c:v>133605323.748943</c:v>
                </c:pt>
                <c:pt idx="16283">
                  <c:v>133596882.11247802</c:v>
                </c:pt>
                <c:pt idx="16284">
                  <c:v>133588119.144256</c:v>
                </c:pt>
                <c:pt idx="16285">
                  <c:v>133579034.80841501</c:v>
                </c:pt>
                <c:pt idx="16286">
                  <c:v>133569629.067773</c:v>
                </c:pt>
                <c:pt idx="16287">
                  <c:v>133559901.883826</c:v>
                </c:pt>
                <c:pt idx="16288">
                  <c:v>133549853.216746</c:v>
                </c:pt>
                <c:pt idx="16289">
                  <c:v>133539483.025379</c:v>
                </c:pt>
                <c:pt idx="16290">
                  <c:v>133528791.26725</c:v>
                </c:pt>
                <c:pt idx="16291">
                  <c:v>133517777.89855598</c:v>
                </c:pt>
                <c:pt idx="16292">
                  <c:v>133506442.874166</c:v>
                </c:pt>
                <c:pt idx="16293">
                  <c:v>133494786.14762299</c:v>
                </c:pt>
                <c:pt idx="16294">
                  <c:v>133482807.67113899</c:v>
                </c:pt>
                <c:pt idx="16295">
                  <c:v>133470507.39559898</c:v>
                </c:pt>
                <c:pt idx="16296">
                  <c:v>133457885.27055296</c:v>
                </c:pt>
                <c:pt idx="16297">
                  <c:v>133444941.244223</c:v>
                </c:pt>
                <c:pt idx="16298">
                  <c:v>133431675.26349302</c:v>
                </c:pt>
                <c:pt idx="16299">
                  <c:v>133418087.27391498</c:v>
                </c:pt>
                <c:pt idx="16300">
                  <c:v>133404177.219704</c:v>
                </c:pt>
                <c:pt idx="16301">
                  <c:v>133389945.04373902</c:v>
                </c:pt>
                <c:pt idx="16302">
                  <c:v>133375390.68756101</c:v>
                </c:pt>
                <c:pt idx="16303">
                  <c:v>133360514.09136802</c:v>
                </c:pt>
                <c:pt idx="16304">
                  <c:v>133345315.19401999</c:v>
                </c:pt>
                <c:pt idx="16305">
                  <c:v>133329793.933033</c:v>
                </c:pt>
                <c:pt idx="16306">
                  <c:v>133313950.24458</c:v>
                </c:pt>
                <c:pt idx="16307">
                  <c:v>133297784.06348804</c:v>
                </c:pt>
                <c:pt idx="16308">
                  <c:v>133281295.323236</c:v>
                </c:pt>
                <c:pt idx="16309">
                  <c:v>133264483.95595798</c:v>
                </c:pt>
                <c:pt idx="16310">
                  <c:v>133247349.892434</c:v>
                </c:pt>
                <c:pt idx="16311">
                  <c:v>133229893.06209502</c:v>
                </c:pt>
                <c:pt idx="16312">
                  <c:v>133212113.39301802</c:v>
                </c:pt>
                <c:pt idx="16313">
                  <c:v>133194010.81192702</c:v>
                </c:pt>
                <c:pt idx="16314">
                  <c:v>133175585.24418601</c:v>
                </c:pt>
                <c:pt idx="16315">
                  <c:v>133156836.613804</c:v>
                </c:pt>
                <c:pt idx="16316">
                  <c:v>133137764.84343001</c:v>
                </c:pt>
                <c:pt idx="16317">
                  <c:v>133118369.85434999</c:v>
                </c:pt>
                <c:pt idx="16318">
                  <c:v>133098651.56648701</c:v>
                </c:pt>
                <c:pt idx="16319">
                  <c:v>133078609.89839901</c:v>
                </c:pt>
                <c:pt idx="16320">
                  <c:v>133058244.76727702</c:v>
                </c:pt>
                <c:pt idx="16321">
                  <c:v>133037556.08894299</c:v>
                </c:pt>
                <c:pt idx="16322">
                  <c:v>133016543.77784899</c:v>
                </c:pt>
                <c:pt idx="16323">
                  <c:v>132995207.74707101</c:v>
                </c:pt>
                <c:pt idx="16324">
                  <c:v>132973547.90831502</c:v>
                </c:pt>
                <c:pt idx="16325">
                  <c:v>132951564.17190598</c:v>
                </c:pt>
                <c:pt idx="16326">
                  <c:v>132929256.44679202</c:v>
                </c:pt>
                <c:pt idx="16327">
                  <c:v>132906624.64053901</c:v>
                </c:pt>
                <c:pt idx="16328">
                  <c:v>132883668.65933</c:v>
                </c:pt>
                <c:pt idx="16329">
                  <c:v>132860388.40796502</c:v>
                </c:pt>
                <c:pt idx="16330">
                  <c:v>132836783.78985301</c:v>
                </c:pt>
                <c:pt idx="16331">
                  <c:v>132812854.70701498</c:v>
                </c:pt>
                <c:pt idx="16332">
                  <c:v>132788601.06008102</c:v>
                </c:pt>
                <c:pt idx="16333">
                  <c:v>132764022.74828503</c:v>
                </c:pt>
                <c:pt idx="16334">
                  <c:v>132739119.66946504</c:v>
                </c:pt>
                <c:pt idx="16335">
                  <c:v>132713891.72006002</c:v>
                </c:pt>
                <c:pt idx="16336">
                  <c:v>132688338.795109</c:v>
                </c:pt>
                <c:pt idx="16337">
                  <c:v>132662460.78824398</c:v>
                </c:pt>
                <c:pt idx="16338">
                  <c:v>132636257.59169501</c:v>
                </c:pt>
                <c:pt idx="16339">
                  <c:v>132609729.09627999</c:v>
                </c:pt>
                <c:pt idx="16340">
                  <c:v>132582875.19140701</c:v>
                </c:pt>
                <c:pt idx="16341">
                  <c:v>132555695.765071</c:v>
                </c:pt>
                <c:pt idx="16342">
                  <c:v>132528190.703848</c:v>
                </c:pt>
                <c:pt idx="16343">
                  <c:v>132500359.89289799</c:v>
                </c:pt>
                <c:pt idx="16344">
                  <c:v>132472203.215958</c:v>
                </c:pt>
                <c:pt idx="16345">
                  <c:v>132443720.55533898</c:v>
                </c:pt>
                <c:pt idx="16346">
                  <c:v>132414911.79192699</c:v>
                </c:pt>
                <c:pt idx="16347">
                  <c:v>132385776.805177</c:v>
                </c:pt>
                <c:pt idx="16348">
                  <c:v>132356315.473112</c:v>
                </c:pt>
                <c:pt idx="16349">
                  <c:v>132326527.67231898</c:v>
                </c:pt>
                <c:pt idx="16350">
                  <c:v>132296413.277946</c:v>
                </c:pt>
                <c:pt idx="16351">
                  <c:v>132265972.1637</c:v>
                </c:pt>
                <c:pt idx="16352">
                  <c:v>132235204.20184401</c:v>
                </c:pt>
                <c:pt idx="16353">
                  <c:v>132204109.26319301</c:v>
                </c:pt>
                <c:pt idx="16354">
                  <c:v>132172687.21711102</c:v>
                </c:pt>
                <c:pt idx="16355">
                  <c:v>132140937.93151</c:v>
                </c:pt>
                <c:pt idx="16356">
                  <c:v>132108861.27284399</c:v>
                </c:pt>
                <c:pt idx="16357">
                  <c:v>132076457.10610798</c:v>
                </c:pt>
                <c:pt idx="16358">
                  <c:v>132043725.29483399</c:v>
                </c:pt>
                <c:pt idx="16359">
                  <c:v>132010665.70108899</c:v>
                </c:pt>
                <c:pt idx="16360">
                  <c:v>131977278.185468</c:v>
                </c:pt>
                <c:pt idx="16361">
                  <c:v>131943562.60709399</c:v>
                </c:pt>
                <c:pt idx="16362">
                  <c:v>131909518.823616</c:v>
                </c:pt>
                <c:pt idx="16363">
                  <c:v>131875146.691202</c:v>
                </c:pt>
                <c:pt idx="16364">
                  <c:v>131840446.06453699</c:v>
                </c:pt>
                <c:pt idx="16365">
                  <c:v>131805416.796819</c:v>
                </c:pt>
                <c:pt idx="16366">
                  <c:v>131770058.739758</c:v>
                </c:pt>
                <c:pt idx="16367">
                  <c:v>131734371.74357001</c:v>
                </c:pt>
                <c:pt idx="16368">
                  <c:v>131698355.65697399</c:v>
                </c:pt>
                <c:pt idx="16369">
                  <c:v>131662010.327188</c:v>
                </c:pt>
                <c:pt idx="16370">
                  <c:v>131625335.59992599</c:v>
                </c:pt>
                <c:pt idx="16371">
                  <c:v>131588331.31939504</c:v>
                </c:pt>
                <c:pt idx="16372">
                  <c:v>131550997.32829</c:v>
                </c:pt>
                <c:pt idx="16373">
                  <c:v>131513333.46779102</c:v>
                </c:pt>
                <c:pt idx="16374">
                  <c:v>131475339.57755698</c:v>
                </c:pt>
                <c:pt idx="16375">
                  <c:v>131437015.49572502</c:v>
                </c:pt>
                <c:pt idx="16376">
                  <c:v>131398361.058907</c:v>
                </c:pt>
                <c:pt idx="16377">
                  <c:v>131359376.102181</c:v>
                </c:pt>
                <c:pt idx="16378">
                  <c:v>131320060.45909202</c:v>
                </c:pt>
                <c:pt idx="16379">
                  <c:v>131280413.96164602</c:v>
                </c:pt>
                <c:pt idx="16380">
                  <c:v>131240436.44030499</c:v>
                </c:pt>
                <c:pt idx="16381">
                  <c:v>131200127.72398701</c:v>
                </c:pt>
                <c:pt idx="16382">
                  <c:v>131159487.64005399</c:v>
                </c:pt>
                <c:pt idx="16383">
                  <c:v>131118516.01431599</c:v>
                </c:pt>
                <c:pt idx="16384">
                  <c:v>131077212.67102298</c:v>
                </c:pt>
                <c:pt idx="16385">
                  <c:v>131035577.43286002</c:v>
                </c:pt>
                <c:pt idx="16386">
                  <c:v>130993610.12094501</c:v>
                </c:pt>
                <c:pt idx="16387">
                  <c:v>130951310.55482198</c:v>
                </c:pt>
                <c:pt idx="16388">
                  <c:v>130908678.55246001</c:v>
                </c:pt>
                <c:pt idx="16389">
                  <c:v>130865713.930244</c:v>
                </c:pt>
                <c:pt idx="16390">
                  <c:v>130822416.50297502</c:v>
                </c:pt>
                <c:pt idx="16391">
                  <c:v>130778786.083864</c:v>
                </c:pt>
                <c:pt idx="16392">
                  <c:v>130734822.48452298</c:v>
                </c:pt>
                <c:pt idx="16393">
                  <c:v>130690525.51496902</c:v>
                </c:pt>
                <c:pt idx="16394">
                  <c:v>130645894.983612</c:v>
                </c:pt>
                <c:pt idx="16395">
                  <c:v>130600930.69725299</c:v>
                </c:pt>
                <c:pt idx="16396">
                  <c:v>130555632.46108001</c:v>
                </c:pt>
                <c:pt idx="16397">
                  <c:v>130510000.07866198</c:v>
                </c:pt>
                <c:pt idx="16398">
                  <c:v>130464033.35194199</c:v>
                </c:pt>
                <c:pt idx="16399">
                  <c:v>130417732.081239</c:v>
                </c:pt>
                <c:pt idx="16400">
                  <c:v>130371096.06523301</c:v>
                </c:pt>
                <c:pt idx="16401">
                  <c:v>130324125.100971</c:v>
                </c:pt>
                <c:pt idx="16402">
                  <c:v>130276818.983851</c:v>
                </c:pt>
                <c:pt idx="16403">
                  <c:v>130229177.507627</c:v>
                </c:pt>
                <c:pt idx="16404">
                  <c:v>130181200.46439701</c:v>
                </c:pt>
                <c:pt idx="16405">
                  <c:v>130132887.64459901</c:v>
                </c:pt>
                <c:pt idx="16406">
                  <c:v>130084238.837007</c:v>
                </c:pt>
                <c:pt idx="16407">
                  <c:v>130035253.82872801</c:v>
                </c:pt>
                <c:pt idx="16408">
                  <c:v>129985932.40519002</c:v>
                </c:pt>
                <c:pt idx="16409">
                  <c:v>129936274.35014299</c:v>
                </c:pt>
                <c:pt idx="16410">
                  <c:v>129886279.44565098</c:v>
                </c:pt>
                <c:pt idx="16411">
                  <c:v>129835947.47208501</c:v>
                </c:pt>
                <c:pt idx="16412">
                  <c:v>129785278.208121</c:v>
                </c:pt>
                <c:pt idx="16413">
                  <c:v>129734271.430731</c:v>
                </c:pt>
                <c:pt idx="16414">
                  <c:v>129682926.91517802</c:v>
                </c:pt>
                <c:pt idx="16415">
                  <c:v>129631244.43501398</c:v>
                </c:pt>
                <c:pt idx="16416">
                  <c:v>129579223.76206902</c:v>
                </c:pt>
                <c:pt idx="16417">
                  <c:v>129526864.666446</c:v>
                </c:pt>
                <c:pt idx="16418">
                  <c:v>129474166.91652</c:v>
                </c:pt>
                <c:pt idx="16419">
                  <c:v>129421130.278925</c:v>
                </c:pt>
                <c:pt idx="16420">
                  <c:v>129367754.518555</c:v>
                </c:pt>
                <c:pt idx="16421">
                  <c:v>129314039.39855199</c:v>
                </c:pt>
                <c:pt idx="16422">
                  <c:v>129259984.68030198</c:v>
                </c:pt>
                <c:pt idx="16423">
                  <c:v>129205590.123432</c:v>
                </c:pt>
                <c:pt idx="16424">
                  <c:v>129150855.485798</c:v>
                </c:pt>
                <c:pt idx="16425">
                  <c:v>129095780.52348502</c:v>
                </c:pt>
                <c:pt idx="16426">
                  <c:v>129040364.990793</c:v>
                </c:pt>
                <c:pt idx="16427">
                  <c:v>128984608.640239</c:v>
                </c:pt>
                <c:pt idx="16428">
                  <c:v>128928511.222545</c:v>
                </c:pt>
                <c:pt idx="16429">
                  <c:v>128872072.48663199</c:v>
                </c:pt>
                <c:pt idx="16430">
                  <c:v>128815292.17961699</c:v>
                </c:pt>
                <c:pt idx="16431">
                  <c:v>128758170.046803</c:v>
                </c:pt>
                <c:pt idx="16432">
                  <c:v>128700705.83167</c:v>
                </c:pt>
                <c:pt idx="16433">
                  <c:v>128642899.275877</c:v>
                </c:pt>
                <c:pt idx="16434">
                  <c:v>128584750.11924498</c:v>
                </c:pt>
                <c:pt idx="16435">
                  <c:v>128526258.099757</c:v>
                </c:pt>
                <c:pt idx="16436">
                  <c:v>128467422.953549</c:v>
                </c:pt>
                <c:pt idx="16437">
                  <c:v>128408244.414901</c:v>
                </c:pt>
                <c:pt idx="16438">
                  <c:v>128348722.216233</c:v>
                </c:pt>
                <c:pt idx="16439">
                  <c:v>128288856.088098</c:v>
                </c:pt>
                <c:pt idx="16440">
                  <c:v>128228645.75917099</c:v>
                </c:pt>
                <c:pt idx="16441">
                  <c:v>128168090.956246</c:v>
                </c:pt>
                <c:pt idx="16442">
                  <c:v>128107191.404227</c:v>
                </c:pt>
                <c:pt idx="16443">
                  <c:v>128045946.82611801</c:v>
                </c:pt>
                <c:pt idx="16444">
                  <c:v>127984356.94302301</c:v>
                </c:pt>
                <c:pt idx="16445">
                  <c:v>127922421.47412798</c:v>
                </c:pt>
                <c:pt idx="16446">
                  <c:v>127860140.13670298</c:v>
                </c:pt>
                <c:pt idx="16447">
                  <c:v>127797512.646089</c:v>
                </c:pt>
                <c:pt idx="16448">
                  <c:v>127734538.715693</c:v>
                </c:pt>
                <c:pt idx="16449">
                  <c:v>127671218.05697602</c:v>
                </c:pt>
                <c:pt idx="16450">
                  <c:v>127607550.37945201</c:v>
                </c:pt>
                <c:pt idx="16451">
                  <c:v>127543535.390673</c:v>
                </c:pt>
                <c:pt idx="16452">
                  <c:v>127479172.79622599</c:v>
                </c:pt>
                <c:pt idx="16453">
                  <c:v>127414462.299722</c:v>
                </c:pt>
                <c:pt idx="16454">
                  <c:v>127349403.60279</c:v>
                </c:pt>
                <c:pt idx="16455">
                  <c:v>127283996.40506899</c:v>
                </c:pt>
                <c:pt idx="16456">
                  <c:v>127218240.404194</c:v>
                </c:pt>
                <c:pt idx="16457">
                  <c:v>127152135.295799</c:v>
                </c:pt>
                <c:pt idx="16458">
                  <c:v>127085680.77349502</c:v>
                </c:pt>
                <c:pt idx="16459">
                  <c:v>127018876.528873</c:v>
                </c:pt>
                <c:pt idx="16460">
                  <c:v>126951722.25149001</c:v>
                </c:pt>
                <c:pt idx="16461">
                  <c:v>126884217.62885898</c:v>
                </c:pt>
                <c:pt idx="16462">
                  <c:v>126816362.34644498</c:v>
                </c:pt>
                <c:pt idx="16463">
                  <c:v>126748156.08765298</c:v>
                </c:pt>
                <c:pt idx="16464">
                  <c:v>126679598.53381802</c:v>
                </c:pt>
                <c:pt idx="16465">
                  <c:v>126610689.36420098</c:v>
                </c:pt>
                <c:pt idx="16466">
                  <c:v>126541428.255973</c:v>
                </c:pt>
                <c:pt idx="16467">
                  <c:v>126471814.88421398</c:v>
                </c:pt>
                <c:pt idx="16468">
                  <c:v>126401848.92189699</c:v>
                </c:pt>
                <c:pt idx="16469">
                  <c:v>126331530.03987999</c:v>
                </c:pt>
                <c:pt idx="16470">
                  <c:v>126260857.906902</c:v>
                </c:pt>
                <c:pt idx="16471">
                  <c:v>126189832.189566</c:v>
                </c:pt>
                <c:pt idx="16472">
                  <c:v>126118452.552334</c:v>
                </c:pt>
                <c:pt idx="16473">
                  <c:v>126046718.65751798</c:v>
                </c:pt>
                <c:pt idx="16474">
                  <c:v>125974630.16526702</c:v>
                </c:pt>
                <c:pt idx="16475">
                  <c:v>125902186.733559</c:v>
                </c:pt>
                <c:pt idx="16476">
                  <c:v>125829388.01819199</c:v>
                </c:pt>
                <c:pt idx="16477">
                  <c:v>125756233.67277299</c:v>
                </c:pt>
                <c:pt idx="16478">
                  <c:v>125682723.34871</c:v>
                </c:pt>
                <c:pt idx="16479">
                  <c:v>125608856.695197</c:v>
                </c:pt>
                <c:pt idx="16480">
                  <c:v>125534633.359208</c:v>
                </c:pt>
                <c:pt idx="16481">
                  <c:v>125460052.98548602</c:v>
                </c:pt>
                <c:pt idx="16482">
                  <c:v>125385115.216535</c:v>
                </c:pt>
                <c:pt idx="16483">
                  <c:v>125309819.692601</c:v>
                </c:pt>
                <c:pt idx="16484">
                  <c:v>125234166.051673</c:v>
                </c:pt>
                <c:pt idx="16485">
                  <c:v>125158153.92946503</c:v>
                </c:pt>
                <c:pt idx="16486">
                  <c:v>125081782.95940402</c:v>
                </c:pt>
                <c:pt idx="16487">
                  <c:v>125005052.772626</c:v>
                </c:pt>
                <c:pt idx="16488">
                  <c:v>124927962.997959</c:v>
                </c:pt>
                <c:pt idx="16489">
                  <c:v>124850513.26191601</c:v>
                </c:pt>
                <c:pt idx="16490">
                  <c:v>124772703.18867998</c:v>
                </c:pt>
                <c:pt idx="16491">
                  <c:v>124694532.40009701</c:v>
                </c:pt>
                <c:pt idx="16492">
                  <c:v>124616000.51566</c:v>
                </c:pt>
                <c:pt idx="16493">
                  <c:v>124537107.15250199</c:v>
                </c:pt>
                <c:pt idx="16494">
                  <c:v>124457851.925383</c:v>
                </c:pt>
                <c:pt idx="16495">
                  <c:v>124378234.44667602</c:v>
                </c:pt>
                <c:pt idx="16496">
                  <c:v>124298254.32636</c:v>
                </c:pt>
                <c:pt idx="16497">
                  <c:v>124217911.17200398</c:v>
                </c:pt>
                <c:pt idx="16498">
                  <c:v>124137204.588755</c:v>
                </c:pt>
                <c:pt idx="16499">
                  <c:v>124056134.17933199</c:v>
                </c:pt>
                <c:pt idx="16500">
                  <c:v>123974699.54400398</c:v>
                </c:pt>
                <c:pt idx="16501">
                  <c:v>123892900.280588</c:v>
                </c:pt>
                <c:pt idx="16502">
                  <c:v>123810735.98443</c:v>
                </c:pt>
                <c:pt idx="16503">
                  <c:v>123728206.24839401</c:v>
                </c:pt>
                <c:pt idx="16504">
                  <c:v>123645310.66284898</c:v>
                </c:pt>
                <c:pt idx="16505">
                  <c:v>123562048.81566</c:v>
                </c:pt>
                <c:pt idx="16506">
                  <c:v>123478420.29217002</c:v>
                </c:pt>
                <c:pt idx="16507">
                  <c:v>123394424.67519099</c:v>
                </c:pt>
                <c:pt idx="16508">
                  <c:v>123310061.544989</c:v>
                </c:pt>
                <c:pt idx="16509">
                  <c:v>123225330.47927001</c:v>
                </c:pt>
                <c:pt idx="16510">
                  <c:v>123140231.05317202</c:v>
                </c:pt>
                <c:pt idx="16511">
                  <c:v>123054762.83924298</c:v>
                </c:pt>
                <c:pt idx="16512">
                  <c:v>122968925.40743601</c:v>
                </c:pt>
                <c:pt idx="16513">
                  <c:v>122882718.32509001</c:v>
                </c:pt>
                <c:pt idx="16514">
                  <c:v>122796141.15691899</c:v>
                </c:pt>
                <c:pt idx="16515">
                  <c:v>122709193.46499601</c:v>
                </c:pt>
                <c:pt idx="16516">
                  <c:v>122621874.80874099</c:v>
                </c:pt>
                <c:pt idx="16517">
                  <c:v>122534184.74490702</c:v>
                </c:pt>
                <c:pt idx="16518">
                  <c:v>122446122.82756399</c:v>
                </c:pt>
                <c:pt idx="16519">
                  <c:v>122357688.60808398</c:v>
                </c:pt>
                <c:pt idx="16520">
                  <c:v>122268881.63513198</c:v>
                </c:pt>
                <c:pt idx="16521">
                  <c:v>122179701.45464496</c:v>
                </c:pt>
                <c:pt idx="16522">
                  <c:v>122090147.60981998</c:v>
                </c:pt>
                <c:pt idx="16523">
                  <c:v>122000219.64109902</c:v>
                </c:pt>
                <c:pt idx="16524">
                  <c:v>121909917.086156</c:v>
                </c:pt>
                <c:pt idx="16525">
                  <c:v>121819239.47987701</c:v>
                </c:pt>
                <c:pt idx="16526">
                  <c:v>121728186.35434899</c:v>
                </c:pt>
                <c:pt idx="16527">
                  <c:v>121636757.23884401</c:v>
                </c:pt>
                <c:pt idx="16528">
                  <c:v>121544951.65980101</c:v>
                </c:pt>
                <c:pt idx="16529">
                  <c:v>121452769.140815</c:v>
                </c:pt>
                <c:pt idx="16530">
                  <c:v>121360209.20261498</c:v>
                </c:pt>
                <c:pt idx="16531">
                  <c:v>121267271.36305298</c:v>
                </c:pt>
                <c:pt idx="16532">
                  <c:v>121173955.137086</c:v>
                </c:pt>
                <c:pt idx="16533">
                  <c:v>121080260.03676</c:v>
                </c:pt>
                <c:pt idx="16534">
                  <c:v>120986185.57119398</c:v>
                </c:pt>
                <c:pt idx="16535">
                  <c:v>120891731.246563</c:v>
                </c:pt>
                <c:pt idx="16536">
                  <c:v>120796896.56608</c:v>
                </c:pt>
                <c:pt idx="16537">
                  <c:v>120701681.029982</c:v>
                </c:pt>
                <c:pt idx="16538">
                  <c:v>120606084.13551196</c:v>
                </c:pt>
                <c:pt idx="16539">
                  <c:v>120510105.37689999</c:v>
                </c:pt>
                <c:pt idx="16540">
                  <c:v>120413744.24534802</c:v>
                </c:pt>
                <c:pt idx="16541">
                  <c:v>120317000.229012</c:v>
                </c:pt>
                <c:pt idx="16542">
                  <c:v>120219872.81298302</c:v>
                </c:pt>
                <c:pt idx="16543">
                  <c:v>120122361.47927099</c:v>
                </c:pt>
                <c:pt idx="16544">
                  <c:v>120024465.70678602</c:v>
                </c:pt>
                <c:pt idx="16545">
                  <c:v>119926184.971322</c:v>
                </c:pt>
                <c:pt idx="16546">
                  <c:v>119827518.74553399</c:v>
                </c:pt>
                <c:pt idx="16547">
                  <c:v>119728466.49892502</c:v>
                </c:pt>
                <c:pt idx="16548">
                  <c:v>119629027.69782399</c:v>
                </c:pt>
                <c:pt idx="16549">
                  <c:v>119529201.805369</c:v>
                </c:pt>
                <c:pt idx="16550">
                  <c:v>119428988.28148504</c:v>
                </c:pt>
                <c:pt idx="16551">
                  <c:v>119328386.582871</c:v>
                </c:pt>
                <c:pt idx="16552">
                  <c:v>119227396.162972</c:v>
                </c:pt>
                <c:pt idx="16553">
                  <c:v>119126016.47196899</c:v>
                </c:pt>
                <c:pt idx="16554">
                  <c:v>119024246.95675199</c:v>
                </c:pt>
                <c:pt idx="16555">
                  <c:v>118922087.060903</c:v>
                </c:pt>
                <c:pt idx="16556">
                  <c:v>118819536.224677</c:v>
                </c:pt>
                <c:pt idx="16557">
                  <c:v>118716593.88497998</c:v>
                </c:pt>
                <c:pt idx="16558">
                  <c:v>118613259.47534898</c:v>
                </c:pt>
                <c:pt idx="16559">
                  <c:v>118509532.42593101</c:v>
                </c:pt>
                <c:pt idx="16560">
                  <c:v>118405412.16346604</c:v>
                </c:pt>
                <c:pt idx="16561">
                  <c:v>118300898.111259</c:v>
                </c:pt>
                <c:pt idx="16562">
                  <c:v>118195989.68916501</c:v>
                </c:pt>
                <c:pt idx="16563">
                  <c:v>118090686.313564</c:v>
                </c:pt>
                <c:pt idx="16564">
                  <c:v>117984987.39734298</c:v>
                </c:pt>
                <c:pt idx="16565">
                  <c:v>117878892.34987001</c:v>
                </c:pt>
                <c:pt idx="16566">
                  <c:v>117772400.576975</c:v>
                </c:pt>
                <c:pt idx="16567">
                  <c:v>117665511.48092498</c:v>
                </c:pt>
                <c:pt idx="16568">
                  <c:v>117558224.46040802</c:v>
                </c:pt>
                <c:pt idx="16569">
                  <c:v>117450538.9105</c:v>
                </c:pt>
                <c:pt idx="16570">
                  <c:v>117342454.22265299</c:v>
                </c:pt>
                <c:pt idx="16571">
                  <c:v>117233969.78466401</c:v>
                </c:pt>
                <c:pt idx="16572">
                  <c:v>117125084.980656</c:v>
                </c:pt>
                <c:pt idx="16573">
                  <c:v>117015799.19105399</c:v>
                </c:pt>
                <c:pt idx="16574">
                  <c:v>116906111.792558</c:v>
                </c:pt>
                <c:pt idx="16575">
                  <c:v>116796022.15812398</c:v>
                </c:pt>
                <c:pt idx="16576">
                  <c:v>116685529.65693699</c:v>
                </c:pt>
                <c:pt idx="16577">
                  <c:v>116574633.654387</c:v>
                </c:pt>
                <c:pt idx="16578">
                  <c:v>116463333.51204501</c:v>
                </c:pt>
                <c:pt idx="16579">
                  <c:v>116351628.58763598</c:v>
                </c:pt>
                <c:pt idx="16580">
                  <c:v>116239518.235017</c:v>
                </c:pt>
                <c:pt idx="16581">
                  <c:v>116127001.80414999</c:v>
                </c:pt>
                <c:pt idx="16582">
                  <c:v>116014078.64107601</c:v>
                </c:pt>
                <c:pt idx="16583">
                  <c:v>115900748.087891</c:v>
                </c:pt>
                <c:pt idx="16584">
                  <c:v>115787009.48271802</c:v>
                </c:pt>
                <c:pt idx="16585">
                  <c:v>115672862.15968101</c:v>
                </c:pt>
                <c:pt idx="16586">
                  <c:v>115558305.44887803</c:v>
                </c:pt>
                <c:pt idx="16587">
                  <c:v>115443338.67635798</c:v>
                </c:pt>
                <c:pt idx="16588">
                  <c:v>115327961.164088</c:v>
                </c:pt>
                <c:pt idx="16589">
                  <c:v>115212172.229929</c:v>
                </c:pt>
                <c:pt idx="16590">
                  <c:v>115095971.18760701</c:v>
                </c:pt>
                <c:pt idx="16591">
                  <c:v>114979357.346689</c:v>
                </c:pt>
                <c:pt idx="16592">
                  <c:v>114862330.012548</c:v>
                </c:pt>
                <c:pt idx="16593">
                  <c:v>114744888.48634</c:v>
                </c:pt>
                <c:pt idx="16594">
                  <c:v>114627032.064973</c:v>
                </c:pt>
                <c:pt idx="16595">
                  <c:v>114508760.04107901</c:v>
                </c:pt>
                <c:pt idx="16596">
                  <c:v>114390071.70298402</c:v>
                </c:pt>
                <c:pt idx="16597">
                  <c:v>114270966.334677</c:v>
                </c:pt>
                <c:pt idx="16598">
                  <c:v>114151443.215783</c:v>
                </c:pt>
                <c:pt idx="16599">
                  <c:v>114031501.62152998</c:v>
                </c:pt>
                <c:pt idx="16600">
                  <c:v>113911140.82272199</c:v>
                </c:pt>
                <c:pt idx="16601">
                  <c:v>113790360.08570398</c:v>
                </c:pt>
                <c:pt idx="16602">
                  <c:v>113669158.672335</c:v>
                </c:pt>
                <c:pt idx="16603">
                  <c:v>113547535.83995</c:v>
                </c:pt>
                <c:pt idx="16604">
                  <c:v>113425490.84133902</c:v>
                </c:pt>
                <c:pt idx="16605">
                  <c:v>113303022.92470199</c:v>
                </c:pt>
                <c:pt idx="16606">
                  <c:v>113180131.333629</c:v>
                </c:pt>
                <c:pt idx="16607">
                  <c:v>113056815.30705698</c:v>
                </c:pt>
                <c:pt idx="16608">
                  <c:v>112933074.079245</c:v>
                </c:pt>
                <c:pt idx="16609">
                  <c:v>112808906.87973396</c:v>
                </c:pt>
                <c:pt idx="16610">
                  <c:v>112684312.93331802</c:v>
                </c:pt>
                <c:pt idx="16611">
                  <c:v>112559291.46000801</c:v>
                </c:pt>
                <c:pt idx="16612">
                  <c:v>112433841.67499599</c:v>
                </c:pt>
                <c:pt idx="16613">
                  <c:v>112307962.788625</c:v>
                </c:pt>
                <c:pt idx="16614">
                  <c:v>112181654.006348</c:v>
                </c:pt>
                <c:pt idx="16615">
                  <c:v>112054914.528697</c:v>
                </c:pt>
                <c:pt idx="16616">
                  <c:v>111927743.551246</c:v>
                </c:pt>
                <c:pt idx="16617">
                  <c:v>111800140.26457198</c:v>
                </c:pt>
                <c:pt idx="16618">
                  <c:v>111672103.85422198</c:v>
                </c:pt>
                <c:pt idx="16619">
                  <c:v>111543633.50067498</c:v>
                </c:pt>
                <c:pt idx="16620">
                  <c:v>111414728.379302</c:v>
                </c:pt>
                <c:pt idx="16621">
                  <c:v>111285387.66033401</c:v>
                </c:pt>
                <c:pt idx="16622">
                  <c:v>111155610.508817</c:v>
                </c:pt>
                <c:pt idx="16623">
                  <c:v>111025396.08457901</c:v>
                </c:pt>
                <c:pt idx="16624">
                  <c:v>110894743.54218704</c:v>
                </c:pt>
                <c:pt idx="16625">
                  <c:v>110763652.030911</c:v>
                </c:pt>
                <c:pt idx="16626">
                  <c:v>110632120.69468099</c:v>
                </c:pt>
                <c:pt idx="16627">
                  <c:v>110500148.67204998</c:v>
                </c:pt>
                <c:pt idx="16628">
                  <c:v>110367735.09615</c:v>
                </c:pt>
                <c:pt idx="16629">
                  <c:v>110234879.09465396</c:v>
                </c:pt>
                <c:pt idx="16630">
                  <c:v>110101579.78973298</c:v>
                </c:pt>
                <c:pt idx="16631">
                  <c:v>109967836.298013</c:v>
                </c:pt>
                <c:pt idx="16632">
                  <c:v>109833647.730536</c:v>
                </c:pt>
                <c:pt idx="16633">
                  <c:v>109699013.19271401</c:v>
                </c:pt>
                <c:pt idx="16634">
                  <c:v>109563931.78428498</c:v>
                </c:pt>
                <c:pt idx="16635">
                  <c:v>109428402.59927201</c:v>
                </c:pt>
                <c:pt idx="16636">
                  <c:v>109292424.72593999</c:v>
                </c:pt>
                <c:pt idx="16637">
                  <c:v>109155997.246746</c:v>
                </c:pt>
                <c:pt idx="16638">
                  <c:v>109019119.23829801</c:v>
                </c:pt>
                <c:pt idx="16639">
                  <c:v>108881789.77130702</c:v>
                </c:pt>
                <c:pt idx="16640">
                  <c:v>108744007.91054298</c:v>
                </c:pt>
                <c:pt idx="16641">
                  <c:v>108605772.71478599</c:v>
                </c:pt>
                <c:pt idx="16642">
                  <c:v>108467083.236782</c:v>
                </c:pt>
                <c:pt idx="16643">
                  <c:v>108327938.52319002</c:v>
                </c:pt>
                <c:pt idx="16644">
                  <c:v>108188337.61454096</c:v>
                </c:pt>
                <c:pt idx="16645">
                  <c:v>108048279.545182</c:v>
                </c:pt>
                <c:pt idx="16646">
                  <c:v>107907763.34322999</c:v>
                </c:pt>
                <c:pt idx="16647">
                  <c:v>107766788.03052399</c:v>
                </c:pt>
                <c:pt idx="16648">
                  <c:v>107625352.62257199</c:v>
                </c:pt>
                <c:pt idx="16649">
                  <c:v>107483456.12849998</c:v>
                </c:pt>
                <c:pt idx="16650">
                  <c:v>107341097.551001</c:v>
                </c:pt>
                <c:pt idx="16651">
                  <c:v>107198275.88628398</c:v>
                </c:pt>
                <c:pt idx="16652">
                  <c:v>107054990.12401898</c:v>
                </c:pt>
                <c:pt idx="16653">
                  <c:v>106911239.24728604</c:v>
                </c:pt>
                <c:pt idx="16654">
                  <c:v>106767022.23252</c:v>
                </c:pt>
                <c:pt idx="16655">
                  <c:v>106622338.04945701</c:v>
                </c:pt>
                <c:pt idx="16656">
                  <c:v>106477185.66107802</c:v>
                </c:pt>
                <c:pt idx="16657">
                  <c:v>106331564.02355398</c:v>
                </c:pt>
                <c:pt idx="16658">
                  <c:v>106185472.086189</c:v>
                </c:pt>
                <c:pt idx="16659">
                  <c:v>106038908.79136401</c:v>
                </c:pt>
                <c:pt idx="16660">
                  <c:v>105891873.074481</c:v>
                </c:pt>
                <c:pt idx="16661">
                  <c:v>105744363.86389701</c:v>
                </c:pt>
                <c:pt idx="16662">
                  <c:v>105596380.08087702</c:v>
                </c:pt>
                <c:pt idx="16663">
                  <c:v>105447920.63952298</c:v>
                </c:pt>
                <c:pt idx="16664">
                  <c:v>105298984.446721</c:v>
                </c:pt>
                <c:pt idx="16665">
                  <c:v>105149570.40207802</c:v>
                </c:pt>
                <c:pt idx="16666">
                  <c:v>104999677.397857</c:v>
                </c:pt>
                <c:pt idx="16667">
                  <c:v>104849304.31892</c:v>
                </c:pt>
                <c:pt idx="16668">
                  <c:v>104698450.04266101</c:v>
                </c:pt>
                <c:pt idx="16669">
                  <c:v>104547113.438944</c:v>
                </c:pt>
                <c:pt idx="16670">
                  <c:v>104395293.37003601</c:v>
                </c:pt>
                <c:pt idx="16671">
                  <c:v>104242988.69054601</c:v>
                </c:pt>
                <c:pt idx="16672">
                  <c:v>104090198.247353</c:v>
                </c:pt>
                <c:pt idx="16673">
                  <c:v>103936920.87954299</c:v>
                </c:pt>
                <c:pt idx="16674">
                  <c:v>103783155.41834101</c:v>
                </c:pt>
                <c:pt idx="16675">
                  <c:v>103628900.68704098</c:v>
                </c:pt>
                <c:pt idx="16676">
                  <c:v>103474155.500936</c:v>
                </c:pt>
                <c:pt idx="16677">
                  <c:v>103318918.66725199</c:v>
                </c:pt>
                <c:pt idx="16678">
                  <c:v>103163188.985072</c:v>
                </c:pt>
                <c:pt idx="16679">
                  <c:v>103006965.24526604</c:v>
                </c:pt>
                <c:pt idx="16680">
                  <c:v>102850246.23041901</c:v>
                </c:pt>
                <c:pt idx="16681">
                  <c:v>102693030.714756</c:v>
                </c:pt>
                <c:pt idx="16682">
                  <c:v>102535317.46407002</c:v>
                </c:pt>
                <c:pt idx="16683">
                  <c:v>102377105.23564298</c:v>
                </c:pt>
                <c:pt idx="16684">
                  <c:v>102218392.778172</c:v>
                </c:pt>
                <c:pt idx="16685">
                  <c:v>102059178.831692</c:v>
                </c:pt>
                <c:pt idx="16686">
                  <c:v>101899462.12749502</c:v>
                </c:pt>
                <c:pt idx="16687">
                  <c:v>101739241.388055</c:v>
                </c:pt>
                <c:pt idx="16688">
                  <c:v>101578515.32694501</c:v>
                </c:pt>
                <c:pt idx="16689">
                  <c:v>101417282.648755</c:v>
                </c:pt>
                <c:pt idx="16690">
                  <c:v>101255542.04901502</c:v>
                </c:pt>
                <c:pt idx="16691">
                  <c:v>101093292.214103</c:v>
                </c:pt>
                <c:pt idx="16692">
                  <c:v>100930531.821173</c:v>
                </c:pt>
                <c:pt idx="16693">
                  <c:v>100767259.538057</c:v>
                </c:pt>
                <c:pt idx="16694">
                  <c:v>100603474.02318799</c:v>
                </c:pt>
                <c:pt idx="16695">
                  <c:v>100439173.92550698</c:v>
                </c:pt>
                <c:pt idx="16696">
                  <c:v>100274357.884379</c:v>
                </c:pt>
                <c:pt idx="16697">
                  <c:v>100109024.52950101</c:v>
                </c:pt>
                <c:pt idx="16698">
                  <c:v>99943172.480810001</c:v>
                </c:pt>
                <c:pt idx="16699">
                  <c:v>99776800.348396018</c:v>
                </c:pt>
                <c:pt idx="16700">
                  <c:v>99609906.732401997</c:v>
                </c:pt>
                <c:pt idx="16701">
                  <c:v>99442490.222936004</c:v>
                </c:pt>
                <c:pt idx="16702">
                  <c:v>99274549.399974003</c:v>
                </c:pt>
                <c:pt idx="16703">
                  <c:v>99106082.833260015</c:v>
                </c:pt>
                <c:pt idx="16704">
                  <c:v>98937089.082212999</c:v>
                </c:pt>
                <c:pt idx="16705">
                  <c:v>98767566.695825979</c:v>
                </c:pt>
                <c:pt idx="16706">
                  <c:v>98597514.212562993</c:v>
                </c:pt>
                <c:pt idx="16707">
                  <c:v>98426930.160261005</c:v>
                </c:pt>
                <c:pt idx="16708">
                  <c:v>98255813.056027979</c:v>
                </c:pt>
                <c:pt idx="16709">
                  <c:v>98084161.406132981</c:v>
                </c:pt>
                <c:pt idx="16710">
                  <c:v>97911973.705905005</c:v>
                </c:pt>
                <c:pt idx="16711">
                  <c:v>97739248.43962498</c:v>
                </c:pt>
                <c:pt idx="16712">
                  <c:v>97565984.080418006</c:v>
                </c:pt>
                <c:pt idx="16713">
                  <c:v>97392179.090139002</c:v>
                </c:pt>
                <c:pt idx="16714">
                  <c:v>97217831.919268012</c:v>
                </c:pt>
                <c:pt idx="16715">
                  <c:v>97042941.006792992</c:v>
                </c:pt>
                <c:pt idx="16716">
                  <c:v>96867504.780098006</c:v>
                </c:pt>
                <c:pt idx="16717">
                  <c:v>96691521.654842973</c:v>
                </c:pt>
                <c:pt idx="16718">
                  <c:v>96514990.034851983</c:v>
                </c:pt>
                <c:pt idx="16719">
                  <c:v>96337908.311989993</c:v>
                </c:pt>
                <c:pt idx="16720">
                  <c:v>96160274.866045982</c:v>
                </c:pt>
                <c:pt idx="16721">
                  <c:v>95982088.064606979</c:v>
                </c:pt>
                <c:pt idx="16722">
                  <c:v>95803346.262934998</c:v>
                </c:pt>
                <c:pt idx="16723">
                  <c:v>95624047.803845003</c:v>
                </c:pt>
                <c:pt idx="16724">
                  <c:v>95444191.017572999</c:v>
                </c:pt>
                <c:pt idx="16725">
                  <c:v>95263774.221648991</c:v>
                </c:pt>
                <c:pt idx="16726">
                  <c:v>95082795.720769003</c:v>
                </c:pt>
                <c:pt idx="16727">
                  <c:v>94901253.806656986</c:v>
                </c:pt>
                <c:pt idx="16728">
                  <c:v>94719146.757935002</c:v>
                </c:pt>
                <c:pt idx="16729">
                  <c:v>94536472.839983001</c:v>
                </c:pt>
                <c:pt idx="16730">
                  <c:v>94353230.304805979</c:v>
                </c:pt>
                <c:pt idx="16731">
                  <c:v>94169417.390890002</c:v>
                </c:pt>
                <c:pt idx="16732">
                  <c:v>93985032.323058978</c:v>
                </c:pt>
                <c:pt idx="16733">
                  <c:v>93800073.312337995</c:v>
                </c:pt>
                <c:pt idx="16734">
                  <c:v>93614538.555795982</c:v>
                </c:pt>
                <c:pt idx="16735">
                  <c:v>93428426.236408994</c:v>
                </c:pt>
                <c:pt idx="16736">
                  <c:v>93241734.522900999</c:v>
                </c:pt>
                <c:pt idx="16737">
                  <c:v>93054461.569600001</c:v>
                </c:pt>
                <c:pt idx="16738">
                  <c:v>92866605.516274005</c:v>
                </c:pt>
                <c:pt idx="16739">
                  <c:v>92678164.487984002</c:v>
                </c:pt>
                <c:pt idx="16740">
                  <c:v>92489136.594916999</c:v>
                </c:pt>
                <c:pt idx="16741">
                  <c:v>92299519.932230994</c:v>
                </c:pt>
                <c:pt idx="16742">
                  <c:v>92109312.579888001</c:v>
                </c:pt>
                <c:pt idx="16743">
                  <c:v>91918512.602487996</c:v>
                </c:pt>
                <c:pt idx="16744">
                  <c:v>91727118.049101993</c:v>
                </c:pt>
                <c:pt idx="16745">
                  <c:v>91535126.953104004</c:v>
                </c:pt>
                <c:pt idx="16746">
                  <c:v>91342537.331990004</c:v>
                </c:pt>
                <c:pt idx="16747">
                  <c:v>91149347.187209979</c:v>
                </c:pt>
                <c:pt idx="16748">
                  <c:v>90955554.503986016</c:v>
                </c:pt>
                <c:pt idx="16749">
                  <c:v>90761157.251131982</c:v>
                </c:pt>
                <c:pt idx="16750">
                  <c:v>90566153.38087</c:v>
                </c:pt>
                <c:pt idx="16751">
                  <c:v>90370540.828642964</c:v>
                </c:pt>
                <c:pt idx="16752">
                  <c:v>90174317.512926996</c:v>
                </c:pt>
                <c:pt idx="16753">
                  <c:v>89977481.335037991</c:v>
                </c:pt>
                <c:pt idx="16754">
                  <c:v>89780030.178938985</c:v>
                </c:pt>
                <c:pt idx="16755">
                  <c:v>89581961.911037996</c:v>
                </c:pt>
                <c:pt idx="16756">
                  <c:v>89383274.37999399</c:v>
                </c:pt>
                <c:pt idx="16757">
                  <c:v>89183965.416506007</c:v>
                </c:pt>
                <c:pt idx="16758">
                  <c:v>88984032.833110005</c:v>
                </c:pt>
                <c:pt idx="16759">
                  <c:v>88783474.423968017</c:v>
                </c:pt>
                <c:pt idx="16760">
                  <c:v>88582287.964656979</c:v>
                </c:pt>
                <c:pt idx="16761">
                  <c:v>88380471.211945996</c:v>
                </c:pt>
                <c:pt idx="16762">
                  <c:v>88178021.903585017</c:v>
                </c:pt>
                <c:pt idx="16763">
                  <c:v>87974937.758073002</c:v>
                </c:pt>
                <c:pt idx="16764">
                  <c:v>87771216.474437982</c:v>
                </c:pt>
                <c:pt idx="16765">
                  <c:v>87566855.732001007</c:v>
                </c:pt>
                <c:pt idx="16766">
                  <c:v>87361853.190146998</c:v>
                </c:pt>
                <c:pt idx="16767">
                  <c:v>87156206.488085017</c:v>
                </c:pt>
                <c:pt idx="16768">
                  <c:v>86949913.244603992</c:v>
                </c:pt>
                <c:pt idx="16769">
                  <c:v>86742971.057834983</c:v>
                </c:pt>
                <c:pt idx="16770">
                  <c:v>86535377.504992992</c:v>
                </c:pt>
                <c:pt idx="16771">
                  <c:v>86327130.142132998</c:v>
                </c:pt>
                <c:pt idx="16772">
                  <c:v>86118226.503884003</c:v>
                </c:pt>
                <c:pt idx="16773">
                  <c:v>85908664.103193998</c:v>
                </c:pt>
                <c:pt idx="16774">
                  <c:v>85698440.431062996</c:v>
                </c:pt>
                <c:pt idx="16775">
                  <c:v>85487552.956270993</c:v>
                </c:pt>
                <c:pt idx="16776">
                  <c:v>85275999.125107989</c:v>
                </c:pt>
                <c:pt idx="16777">
                  <c:v>85063776.361091003</c:v>
                </c:pt>
                <c:pt idx="16778">
                  <c:v>84850882.064683989</c:v>
                </c:pt>
                <c:pt idx="16779">
                  <c:v>84637313.613011003</c:v>
                </c:pt>
                <c:pt idx="16780">
                  <c:v>84423068.359557986</c:v>
                </c:pt>
                <c:pt idx="16781">
                  <c:v>84208143.633881003</c:v>
                </c:pt>
                <c:pt idx="16782">
                  <c:v>83992536.741302997</c:v>
                </c:pt>
                <c:pt idx="16783">
                  <c:v>83776244.962604001</c:v>
                </c:pt>
                <c:pt idx="16784">
                  <c:v>83559265.553710982</c:v>
                </c:pt>
                <c:pt idx="16785">
                  <c:v>83341595.745380014</c:v>
                </c:pt>
                <c:pt idx="16786">
                  <c:v>83123232.742870018</c:v>
                </c:pt>
                <c:pt idx="16787">
                  <c:v>82904173.725619987</c:v>
                </c:pt>
                <c:pt idx="16788">
                  <c:v>82684415.846909001</c:v>
                </c:pt>
                <c:pt idx="16789">
                  <c:v>82463956.233520001</c:v>
                </c:pt>
                <c:pt idx="16790">
                  <c:v>82242791.985394001</c:v>
                </c:pt>
                <c:pt idx="16791">
                  <c:v>82020920.175273985</c:v>
                </c:pt>
                <c:pt idx="16792">
                  <c:v>81798337.84835498</c:v>
                </c:pt>
                <c:pt idx="16793">
                  <c:v>81575042.02191399</c:v>
                </c:pt>
                <c:pt idx="16794">
                  <c:v>81351029.684940964</c:v>
                </c:pt>
                <c:pt idx="16795">
                  <c:v>81126297.797766015</c:v>
                </c:pt>
                <c:pt idx="16796">
                  <c:v>80900843.291670993</c:v>
                </c:pt>
                <c:pt idx="16797">
                  <c:v>80674663.068501979</c:v>
                </c:pt>
                <c:pt idx="16798">
                  <c:v>80447754.000273004</c:v>
                </c:pt>
                <c:pt idx="16799">
                  <c:v>80220112.928758979</c:v>
                </c:pt>
                <c:pt idx="16800">
                  <c:v>79991736.665088981</c:v>
                </c:pt>
                <c:pt idx="16801">
                  <c:v>79762621.989325017</c:v>
                </c:pt>
                <c:pt idx="16802">
                  <c:v>79532765.650037989</c:v>
                </c:pt>
                <c:pt idx="16803">
                  <c:v>79302164.363868997</c:v>
                </c:pt>
                <c:pt idx="16804">
                  <c:v>79070814.815096006</c:v>
                </c:pt>
                <c:pt idx="16805">
                  <c:v>78838713.655175999</c:v>
                </c:pt>
                <c:pt idx="16806">
                  <c:v>78605857.502293006</c:v>
                </c:pt>
                <c:pt idx="16807">
                  <c:v>78372242.940889016</c:v>
                </c:pt>
                <c:pt idx="16808">
                  <c:v>78137866.521191001</c:v>
                </c:pt>
                <c:pt idx="16809">
                  <c:v>77902724.758726999</c:v>
                </c:pt>
                <c:pt idx="16810">
                  <c:v>77666814.133828998</c:v>
                </c:pt>
                <c:pt idx="16811">
                  <c:v>77430131.091141999</c:v>
                </c:pt>
                <c:pt idx="16812">
                  <c:v>77192672.039101005</c:v>
                </c:pt>
                <c:pt idx="16813">
                  <c:v>76954433.349417016</c:v>
                </c:pt>
                <c:pt idx="16814">
                  <c:v>76715411.356547967</c:v>
                </c:pt>
                <c:pt idx="16815">
                  <c:v>76475602.357150987</c:v>
                </c:pt>
                <c:pt idx="16816">
                  <c:v>76235002.609538987</c:v>
                </c:pt>
                <c:pt idx="16817">
                  <c:v>75993608.333113998</c:v>
                </c:pt>
                <c:pt idx="16818">
                  <c:v>75751415.707800999</c:v>
                </c:pt>
                <c:pt idx="16819">
                  <c:v>75508420.873455003</c:v>
                </c:pt>
                <c:pt idx="16820">
                  <c:v>75264619.929277018</c:v>
                </c:pt>
                <c:pt idx="16821">
                  <c:v>75020008.933202013</c:v>
                </c:pt>
                <c:pt idx="16822">
                  <c:v>74774583.901280016</c:v>
                </c:pt>
                <c:pt idx="16823">
                  <c:v>74528340.807050988</c:v>
                </c:pt>
                <c:pt idx="16824">
                  <c:v>74281275.580898002</c:v>
                </c:pt>
                <c:pt idx="16825">
                  <c:v>74033384.109393001</c:v>
                </c:pt>
                <c:pt idx="16826">
                  <c:v>73784662.234629989</c:v>
                </c:pt>
                <c:pt idx="16827">
                  <c:v>73535105.753541991</c:v>
                </c:pt>
                <c:pt idx="16828">
                  <c:v>73284710.417203993</c:v>
                </c:pt>
                <c:pt idx="16829">
                  <c:v>73033471.930129007</c:v>
                </c:pt>
                <c:pt idx="16830">
                  <c:v>72781385.949536994</c:v>
                </c:pt>
                <c:pt idx="16831">
                  <c:v>72528448.084621966</c:v>
                </c:pt>
                <c:pt idx="16832">
                  <c:v>72274653.895797998</c:v>
                </c:pt>
                <c:pt idx="16833">
                  <c:v>72019998.893923998</c:v>
                </c:pt>
                <c:pt idx="16834">
                  <c:v>71764478.539527982</c:v>
                </c:pt>
                <c:pt idx="16835">
                  <c:v>71508088.241999015</c:v>
                </c:pt>
                <c:pt idx="16836">
                  <c:v>71250823.358769998</c:v>
                </c:pt>
                <c:pt idx="16837">
                  <c:v>70992679.194484979</c:v>
                </c:pt>
                <c:pt idx="16838">
                  <c:v>70733651.000147</c:v>
                </c:pt>
                <c:pt idx="16839">
                  <c:v>70473733.972242981</c:v>
                </c:pt>
                <c:pt idx="16840">
                  <c:v>70212923.251857981</c:v>
                </c:pt>
                <c:pt idx="16841">
                  <c:v>69951213.923768014</c:v>
                </c:pt>
                <c:pt idx="16842">
                  <c:v>69688601.015506998</c:v>
                </c:pt>
                <c:pt idx="16843">
                  <c:v>69425079.496428013</c:v>
                </c:pt>
                <c:pt idx="16844">
                  <c:v>69160644.276724964</c:v>
                </c:pt>
                <c:pt idx="16845">
                  <c:v>68895290.206450999</c:v>
                </c:pt>
                <c:pt idx="16846">
                  <c:v>68629012.074502975</c:v>
                </c:pt>
                <c:pt idx="16847">
                  <c:v>68361804.607592985</c:v>
                </c:pt>
                <c:pt idx="16848">
                  <c:v>68093662.469189018</c:v>
                </c:pt>
                <c:pt idx="16849">
                  <c:v>67824580.258434981</c:v>
                </c:pt>
                <c:pt idx="16850">
                  <c:v>67554552.50905098</c:v>
                </c:pt>
                <c:pt idx="16851">
                  <c:v>67283573.688202992</c:v>
                </c:pt>
                <c:pt idx="16852">
                  <c:v>67011638.195348009</c:v>
                </c:pt>
                <c:pt idx="16853">
                  <c:v>66738740.361059003</c:v>
                </c:pt>
                <c:pt idx="16854">
                  <c:v>66464874.445813</c:v>
                </c:pt>
                <c:pt idx="16855">
                  <c:v>66190034.638760999</c:v>
                </c:pt>
                <c:pt idx="16856">
                  <c:v>65914215.056463994</c:v>
                </c:pt>
                <c:pt idx="16857">
                  <c:v>65637409.741602011</c:v>
                </c:pt>
                <c:pt idx="16858">
                  <c:v>65359612.661652006</c:v>
                </c:pt>
                <c:pt idx="16859">
                  <c:v>65080817.70753701</c:v>
                </c:pt>
                <c:pt idx="16860">
                  <c:v>64801018.692240007</c:v>
                </c:pt>
                <c:pt idx="16861">
                  <c:v>64520209.349387996</c:v>
                </c:pt>
                <c:pt idx="16862">
                  <c:v>64238383.331804998</c:v>
                </c:pt>
                <c:pt idx="16863">
                  <c:v>63955534.210019998</c:v>
                </c:pt>
                <c:pt idx="16864">
                  <c:v>63671655.470753998</c:v>
                </c:pt>
                <c:pt idx="16865">
                  <c:v>63386740.515359998</c:v>
                </c:pt>
                <c:pt idx="16866">
                  <c:v>63100782.658225</c:v>
                </c:pt>
                <c:pt idx="16867">
                  <c:v>62813775.125145011</c:v>
                </c:pt>
                <c:pt idx="16868">
                  <c:v>62525711.051642999</c:v>
                </c:pt>
                <c:pt idx="16869">
                  <c:v>62236583.481256999</c:v>
                </c:pt>
                <c:pt idx="16870">
                  <c:v>61946385.363786995</c:v>
                </c:pt>
                <c:pt idx="16871">
                  <c:v>61655109.553489991</c:v>
                </c:pt>
                <c:pt idx="16872">
                  <c:v>61362748.807232998</c:v>
                </c:pt>
                <c:pt idx="16873">
                  <c:v>61069295.782608002</c:v>
                </c:pt>
                <c:pt idx="16874">
                  <c:v>60774743.035984002</c:v>
                </c:pt>
                <c:pt idx="16875">
                  <c:v>60479083.020521998</c:v>
                </c:pt>
                <c:pt idx="16876">
                  <c:v>60182308.084136002</c:v>
                </c:pt>
                <c:pt idx="16877">
                  <c:v>59884410.467395999</c:v>
                </c:pt>
                <c:pt idx="16878">
                  <c:v>59585382.301387995</c:v>
                </c:pt>
                <c:pt idx="16879">
                  <c:v>59285215.605505005</c:v>
                </c:pt>
                <c:pt idx="16880">
                  <c:v>58983902.285192005</c:v>
                </c:pt>
                <c:pt idx="16881">
                  <c:v>58681434.129625008</c:v>
                </c:pt>
                <c:pt idx="16882">
                  <c:v>58377802.809328996</c:v>
                </c:pt>
                <c:pt idx="16883">
                  <c:v>58072999.873737998</c:v>
                </c:pt>
                <c:pt idx="16884">
                  <c:v>57767016.748682</c:v>
                </c:pt>
                <c:pt idx="16885">
                  <c:v>57459844.733814001</c:v>
                </c:pt>
                <c:pt idx="16886">
                  <c:v>57151474.999961011</c:v>
                </c:pt>
                <c:pt idx="16887">
                  <c:v>56841898.586406991</c:v>
                </c:pt>
                <c:pt idx="16888">
                  <c:v>56531106.398100011</c:v>
                </c:pt>
                <c:pt idx="16889">
                  <c:v>56219089.202784993</c:v>
                </c:pt>
                <c:pt idx="16890">
                  <c:v>55905837.62805301</c:v>
                </c:pt>
                <c:pt idx="16891">
                  <c:v>55591342.158310004</c:v>
                </c:pt>
                <c:pt idx="16892">
                  <c:v>55275593.131662011</c:v>
                </c:pt>
                <c:pt idx="16893">
                  <c:v>54958580.736714996</c:v>
                </c:pt>
                <c:pt idx="16894">
                  <c:v>54640295.009274006</c:v>
                </c:pt>
                <c:pt idx="16895">
                  <c:v>54320725.828964002</c:v>
                </c:pt>
                <c:pt idx="16896">
                  <c:v>53999862.915734999</c:v>
                </c:pt>
                <c:pt idx="16897">
                  <c:v>53677695.826287001</c:v>
                </c:pt>
                <c:pt idx="16898">
                  <c:v>53354213.950371988</c:v>
                </c:pt>
                <c:pt idx="16899">
                  <c:v>53029406.507000998</c:v>
                </c:pt>
                <c:pt idx="16900">
                  <c:v>52703262.540537007</c:v>
                </c:pt>
                <c:pt idx="16901">
                  <c:v>52375770.916665994</c:v>
                </c:pt>
                <c:pt idx="16902">
                  <c:v>52046920.318259001</c:v>
                </c:pt>
                <c:pt idx="16903">
                  <c:v>51716699.241101004</c:v>
                </c:pt>
                <c:pt idx="16904">
                  <c:v>51385095.989496</c:v>
                </c:pt>
                <c:pt idx="16905">
                  <c:v>51052098.671742</c:v>
                </c:pt>
                <c:pt idx="16906">
                  <c:v>50717695.19545801</c:v>
                </c:pt>
                <c:pt idx="16907">
                  <c:v>50381873.262780994</c:v>
                </c:pt>
                <c:pt idx="16908">
                  <c:v>50044620.365405001</c:v>
                </c:pt>
                <c:pt idx="16909">
                  <c:v>49705923.779472001</c:v>
                </c:pt>
                <c:pt idx="16910">
                  <c:v>49365770.560299009</c:v>
                </c:pt>
                <c:pt idx="16911">
                  <c:v>49024147.536945</c:v>
                </c:pt>
                <c:pt idx="16912">
                  <c:v>48681041.306603</c:v>
                </c:pt>
                <c:pt idx="16913">
                  <c:v>48336438.228813007</c:v>
                </c:pt>
                <c:pt idx="16914">
                  <c:v>47990324.419494003</c:v>
                </c:pt>
                <c:pt idx="16915">
                  <c:v>47642685.744780995</c:v>
                </c:pt>
                <c:pt idx="16916">
                  <c:v>47293507.814664997</c:v>
                </c:pt>
                <c:pt idx="16917">
                  <c:v>46942775.976419993</c:v>
                </c:pt>
                <c:pt idx="16918">
                  <c:v>46590475.30782599</c:v>
                </c:pt>
                <c:pt idx="16919">
                  <c:v>46236590.610160001</c:v>
                </c:pt>
                <c:pt idx="16920">
                  <c:v>45881106.400955997</c:v>
                </c:pt>
                <c:pt idx="16921">
                  <c:v>45524006.90652699</c:v>
                </c:pt>
                <c:pt idx="16922">
                  <c:v>45165276.054234006</c:v>
                </c:pt>
                <c:pt idx="16923">
                  <c:v>44804897.464494005</c:v>
                </c:pt>
                <c:pt idx="16924">
                  <c:v>44442854.442518994</c:v>
                </c:pt>
                <c:pt idx="16925">
                  <c:v>44079129.969772004</c:v>
                </c:pt>
                <c:pt idx="16926">
                  <c:v>43713706.695130005</c:v>
                </c:pt>
                <c:pt idx="16927">
                  <c:v>43346566.925741002</c:v>
                </c:pt>
                <c:pt idx="16928">
                  <c:v>42977692.617565997</c:v>
                </c:pt>
                <c:pt idx="16929">
                  <c:v>42607065.365589999</c:v>
                </c:pt>
                <c:pt idx="16930">
                  <c:v>42234666.393688001</c:v>
                </c:pt>
                <c:pt idx="16931">
                  <c:v>41860476.544138007</c:v>
                </c:pt>
                <c:pt idx="16932">
                  <c:v>41484476.266755998</c:v>
                </c:pt>
                <c:pt idx="16933">
                  <c:v>41106645.607650004</c:v>
                </c:pt>
                <c:pt idx="16934">
                  <c:v>40726964.197565004</c:v>
                </c:pt>
                <c:pt idx="16935">
                  <c:v>40345411.239816003</c:v>
                </c:pt>
                <c:pt idx="16936">
                  <c:v>39961965.497775994</c:v>
                </c:pt>
                <c:pt idx="16937">
                  <c:v>39576605.281916</c:v>
                </c:pt>
                <c:pt idx="16938">
                  <c:v>39189308.436373994</c:v>
                </c:pt>
                <c:pt idx="16939">
                  <c:v>38800052.325016998</c:v>
                </c:pt>
                <c:pt idx="16940">
                  <c:v>38408813.817014992</c:v>
                </c:pt>
                <c:pt idx="16941">
                  <c:v>38015569.271855004</c:v>
                </c:pt>
                <c:pt idx="16942">
                  <c:v>37620294.523823</c:v>
                </c:pt>
                <c:pt idx="16943">
                  <c:v>37222964.865897007</c:v>
                </c:pt>
                <c:pt idx="16944">
                  <c:v>36823555.033036999</c:v>
                </c:pt>
                <c:pt idx="16945">
                  <c:v>36422039.184864998</c:v>
                </c:pt>
                <c:pt idx="16946">
                  <c:v>36018390.887679994</c:v>
                </c:pt>
                <c:pt idx="16947">
                  <c:v>35612583.095811002</c:v>
                </c:pt>
                <c:pt idx="16948">
                  <c:v>35204588.132268004</c:v>
                </c:pt>
                <c:pt idx="16949">
                  <c:v>34794377.668658011</c:v>
                </c:pt>
                <c:pt idx="16950">
                  <c:v>34381922.704364002</c:v>
                </c:pt>
                <c:pt idx="16951">
                  <c:v>33967193.544928998</c:v>
                </c:pt>
                <c:pt idx="16952">
                  <c:v>33550159.779637996</c:v>
                </c:pt>
                <c:pt idx="16953">
                  <c:v>33130790.258269001</c:v>
                </c:pt>
                <c:pt idx="16954">
                  <c:v>32709053.066969</c:v>
                </c:pt>
                <c:pt idx="16955">
                  <c:v>32284915.503250998</c:v>
                </c:pt>
                <c:pt idx="16956">
                  <c:v>31858344.050070997</c:v>
                </c:pt>
                <c:pt idx="16957">
                  <c:v>31429304.348956004</c:v>
                </c:pt>
                <c:pt idx="16958">
                  <c:v>30997761.172173999</c:v>
                </c:pt>
                <c:pt idx="16959">
                  <c:v>30563678.393912997</c:v>
                </c:pt>
                <c:pt idx="16960">
                  <c:v>30127018.960448992</c:v>
                </c:pt>
                <c:pt idx="16961">
                  <c:v>29687744.859297</c:v>
                </c:pt>
                <c:pt idx="16962">
                  <c:v>29245817.08732</c:v>
                </c:pt>
                <c:pt idx="16963">
                  <c:v>28801195.617807001</c:v>
                </c:pt>
                <c:pt idx="16964">
                  <c:v>28353839.366496999</c:v>
                </c:pt>
                <c:pt idx="16965">
                  <c:v>27903706.156595003</c:v>
                </c:pt>
                <c:pt idx="16966">
                  <c:v>27450752.682751998</c:v>
                </c:pt>
                <c:pt idx="16967">
                  <c:v>26994934.474096</c:v>
                </c:pt>
                <c:pt idx="16968">
                  <c:v>26536205.856311001</c:v>
                </c:pt>
                <c:pt idx="16969">
                  <c:v>26074519.912872996</c:v>
                </c:pt>
                <c:pt idx="16970">
                  <c:v>25609828.445503995</c:v>
                </c:pt>
                <c:pt idx="16971">
                  <c:v>25142081.933984</c:v>
                </c:pt>
                <c:pt idx="16972">
                  <c:v>24671229.495450996</c:v>
                </c:pt>
                <c:pt idx="16973">
                  <c:v>24197218.843400002</c:v>
                </c:pt>
                <c:pt idx="16974">
                  <c:v>23719996.246611997</c:v>
                </c:pt>
                <c:pt idx="16975">
                  <c:v>23239506.488306999</c:v>
                </c:pt>
                <c:pt idx="16976">
                  <c:v>22755692.825901002</c:v>
                </c:pt>
                <c:pt idx="16977">
                  <c:v>22268496.951809995</c:v>
                </c:pt>
                <c:pt idx="16978">
                  <c:v>21777858.955869995</c:v>
                </c:pt>
                <c:pt idx="16979">
                  <c:v>21283717.290037997</c:v>
                </c:pt>
                <c:pt idx="16980">
                  <c:v>20786008.736212</c:v>
                </c:pt>
                <c:pt idx="16981">
                  <c:v>20284668.378182005</c:v>
                </c:pt>
                <c:pt idx="16982">
                  <c:v>19779629.578935999</c:v>
                </c:pt>
                <c:pt idx="16983">
                  <c:v>19270823.964808997</c:v>
                </c:pt>
                <c:pt idx="16984">
                  <c:v>18758181.418308001</c:v>
                </c:pt>
                <c:pt idx="16985">
                  <c:v>18241630.081802994</c:v>
                </c:pt>
                <c:pt idx="16986">
                  <c:v>17721096.374782003</c:v>
                </c:pt>
                <c:pt idx="16987">
                  <c:v>17196505.027934998</c:v>
                </c:pt>
                <c:pt idx="16988">
                  <c:v>16667779.138059</c:v>
                </c:pt>
                <c:pt idx="16989">
                  <c:v>16134840.248648997</c:v>
                </c:pt>
                <c:pt idx="16990">
                  <c:v>15597608.462121002</c:v>
                </c:pt>
                <c:pt idx="16991">
                  <c:v>15056002.590956002</c:v>
                </c:pt>
                <c:pt idx="16992">
                  <c:v>14509940.356710002</c:v>
                </c:pt>
                <c:pt idx="16993">
                  <c:v>13959338.647883</c:v>
                </c:pt>
                <c:pt idx="16994">
                  <c:v>13404113.850201001</c:v>
                </c:pt>
                <c:pt idx="16995">
                  <c:v>12844182.266085997</c:v>
                </c:pt>
                <c:pt idx="16996">
                  <c:v>12279460.644083003</c:v>
                </c:pt>
                <c:pt idx="16997">
                  <c:v>11709866.84409</c:v>
                </c:pt>
                <c:pt idx="16998">
                  <c:v>11135320.670636</c:v>
                </c:pt>
                <c:pt idx="16999">
                  <c:v>10555744.914550999</c:v>
                </c:pt>
                <c:pt idx="17000">
                  <c:v>9971066.6537590027</c:v>
                </c:pt>
                <c:pt idx="17001">
                  <c:v>9381218.8771249987</c:v>
                </c:pt>
                <c:pt idx="17002">
                  <c:v>8786142.5123339985</c:v>
                </c:pt>
                <c:pt idx="17003">
                  <c:v>8185788.9607660007</c:v>
                </c:pt>
                <c:pt idx="17004">
                  <c:v>7580123.2707780004</c:v>
                </c:pt>
                <c:pt idx="17005">
                  <c:v>6969128.1179720005</c:v>
                </c:pt>
                <c:pt idx="17006">
                  <c:v>6352808.8095229995</c:v>
                </c:pt>
                <c:pt idx="17007">
                  <c:v>5731199.59344</c:v>
                </c:pt>
                <c:pt idx="17008">
                  <c:v>5104371.6376960007</c:v>
                </c:pt>
                <c:pt idx="17009">
                  <c:v>4472443.1554369992</c:v>
                </c:pt>
                <c:pt idx="17010">
                  <c:v>3835592.3001309996</c:v>
                </c:pt>
                <c:pt idx="17011">
                  <c:v>3194073.650715</c:v>
                </c:pt>
                <c:pt idx="17012">
                  <c:v>2548239.3676469997</c:v>
                </c:pt>
                <c:pt idx="17013">
                  <c:v>1898566.446676</c:v>
                </c:pt>
                <c:pt idx="17014">
                  <c:v>1245691.9532799998</c:v>
                </c:pt>
                <c:pt idx="17015">
                  <c:v>590458.71528400003</c:v>
                </c:pt>
                <c:pt idx="17016">
                  <c:v>-66025.289508999995</c:v>
                </c:pt>
                <c:pt idx="17017">
                  <c:v>-722309.67923499993</c:v>
                </c:pt>
                <c:pt idx="17018">
                  <c:v>-1376501.3019160002</c:v>
                </c:pt>
                <c:pt idx="17019">
                  <c:v>-2026134.446923</c:v>
                </c:pt>
                <c:pt idx="17020">
                  <c:v>-2668004.6594139994</c:v>
                </c:pt>
                <c:pt idx="17021">
                  <c:v>-3297959.8015049999</c:v>
                </c:pt>
                <c:pt idx="17022">
                  <c:v>-3910645.6924349996</c:v>
                </c:pt>
                <c:pt idx="17023">
                  <c:v>-4499213.7110260008</c:v>
                </c:pt>
                <c:pt idx="17024">
                  <c:v>-5055019.4855910009</c:v>
                </c:pt>
                <c:pt idx="17025">
                  <c:v>-5567382.0319090011</c:v>
                </c:pt>
                <c:pt idx="17026">
                  <c:v>-6023535.3734490005</c:v>
                </c:pt>
                <c:pt idx="17027">
                  <c:v>-6408978.2796129994</c:v>
                </c:pt>
                <c:pt idx="17028">
                  <c:v>-6708463.2417710004</c:v>
                </c:pt>
                <c:pt idx="17029">
                  <c:v>-6907764.4323750017</c:v>
                </c:pt>
                <c:pt idx="17030">
                  <c:v>-6996033.2544780001</c:v>
                </c:pt>
                <c:pt idx="17031">
                  <c:v>-6968066.3074930003</c:v>
                </c:pt>
                <c:pt idx="17032">
                  <c:v>-6825540.1989650009</c:v>
                </c:pt>
                <c:pt idx="17033">
                  <c:v>-6576603.2068250002</c:v>
                </c:pt>
                <c:pt idx="17034">
                  <c:v>-6234032.2081460003</c:v>
                </c:pt>
                <c:pt idx="17035">
                  <c:v>-5812810.5209010001</c:v>
                </c:pt>
                <c:pt idx="17036">
                  <c:v>-5328000.0746379998</c:v>
                </c:pt>
                <c:pt idx="17037">
                  <c:v>-4793349.1009680005</c:v>
                </c:pt>
                <c:pt idx="17038">
                  <c:v>-4220637.8265349995</c:v>
                </c:pt>
                <c:pt idx="17039">
                  <c:v>-3619549.2842740007</c:v>
                </c:pt>
                <c:pt idx="17040">
                  <c:v>-2997831.1553069996</c:v>
                </c:pt>
                <c:pt idx="17041">
                  <c:v>-2361577.7110669999</c:v>
                </c:pt>
                <c:pt idx="17042">
                  <c:v>-1715532.5188269999</c:v>
                </c:pt>
                <c:pt idx="17043">
                  <c:v>-1063364.5542359999</c:v>
                </c:pt>
                <c:pt idx="17044">
                  <c:v>-407900.893767</c:v>
                </c:pt>
                <c:pt idx="17045">
                  <c:v>248685.49862299996</c:v>
                </c:pt>
                <c:pt idx="17046">
                  <c:v>904727.90673100005</c:v>
                </c:pt>
                <c:pt idx="17047">
                  <c:v>1558951.021123</c:v>
                </c:pt>
                <c:pt idx="17048">
                  <c:v>2210382.3752389997</c:v>
                </c:pt>
                <c:pt idx="17049">
                  <c:v>2858284.2404589998</c:v>
                </c:pt>
                <c:pt idx="17050">
                  <c:v>3502101.2611839999</c:v>
                </c:pt>
                <c:pt idx="17051">
                  <c:v>4141420.1276619998</c:v>
                </c:pt>
                <c:pt idx="17052">
                  <c:v>4775938.4354910012</c:v>
                </c:pt>
                <c:pt idx="17053">
                  <c:v>5405440.5583350006</c:v>
                </c:pt>
                <c:pt idx="17054">
                  <c:v>6029778.8850250002</c:v>
                </c:pt>
                <c:pt idx="17055">
                  <c:v>6648859.1721159993</c:v>
                </c:pt>
                <c:pt idx="17056">
                  <c:v>7262629.0652579991</c:v>
                </c:pt>
                <c:pt idx="17057">
                  <c:v>7871069.0703380005</c:v>
                </c:pt>
                <c:pt idx="17058">
                  <c:v>8474185.4265239965</c:v>
                </c:pt>
                <c:pt idx="17059">
                  <c:v>9072004.4622479994</c:v>
                </c:pt>
                <c:pt idx="17060">
                  <c:v>9664568.1124039982</c:v>
                </c:pt>
                <c:pt idx="17061">
                  <c:v>10251930.34864</c:v>
                </c:pt>
                <c:pt idx="17062">
                  <c:v>10834154.330572</c:v>
                </c:pt>
                <c:pt idx="17063">
                  <c:v>11411310.128375998</c:v>
                </c:pt>
                <c:pt idx="17064">
                  <c:v>11983472.899908002</c:v>
                </c:pt>
                <c:pt idx="17065">
                  <c:v>12550721.430653002</c:v>
                </c:pt>
                <c:pt idx="17066">
                  <c:v>13113136.964205002</c:v>
                </c:pt>
                <c:pt idx="17067">
                  <c:v>13670802.266113</c:v>
                </c:pt>
                <c:pt idx="17068">
                  <c:v>14223800.875630004</c:v>
                </c:pt>
                <c:pt idx="17069">
                  <c:v>14772216.509167001</c:v>
                </c:pt>
                <c:pt idx="17070">
                  <c:v>15316132.586451</c:v>
                </c:pt>
                <c:pt idx="17071">
                  <c:v>15855631.856126998</c:v>
                </c:pt>
                <c:pt idx="17072">
                  <c:v>16390796.102054</c:v>
                </c:pt>
                <c:pt idx="17073">
                  <c:v>16921705.915173002</c:v>
                </c:pt>
                <c:pt idx="17074">
                  <c:v>17448440.51867</c:v>
                </c:pt>
                <c:pt idx="17075">
                  <c:v>17971077.636494003</c:v>
                </c:pt>
                <c:pt idx="17076">
                  <c:v>18489693.39711</c:v>
                </c:pt>
                <c:pt idx="17077">
                  <c:v>19004362.265894998</c:v>
                </c:pt>
                <c:pt idx="17078">
                  <c:v>19515157.000758</c:v>
                </c:pt>
                <c:pt idx="17079">
                  <c:v>20022148.626571</c:v>
                </c:pt>
                <c:pt idx="17080">
                  <c:v>20525406.424786001</c:v>
                </c:pt>
                <c:pt idx="17081">
                  <c:v>21024997.935256001</c:v>
                </c:pt>
                <c:pt idx="17082">
                  <c:v>21520988.967813991</c:v>
                </c:pt>
                <c:pt idx="17083">
                  <c:v>22013443.621615995</c:v>
                </c:pt>
                <c:pt idx="17084">
                  <c:v>22502424.310560003</c:v>
                </c:pt>
                <c:pt idx="17085">
                  <c:v>22987991.793466996</c:v>
                </c:pt>
                <c:pt idx="17086">
                  <c:v>23470205.207857996</c:v>
                </c:pt>
                <c:pt idx="17087">
                  <c:v>23949122.106444001</c:v>
                </c:pt>
                <c:pt idx="17088">
                  <c:v>24424798.495561995</c:v>
                </c:pt>
                <c:pt idx="17089">
                  <c:v>24897288.874929003</c:v>
                </c:pt>
                <c:pt idx="17090">
                  <c:v>25366646.278227001</c:v>
                </c:pt>
                <c:pt idx="17091">
                  <c:v>25832922.314100005</c:v>
                </c:pt>
                <c:pt idx="17092">
                  <c:v>26296167.207226001</c:v>
                </c:pt>
                <c:pt idx="17093">
                  <c:v>26756429.839198999</c:v>
                </c:pt>
                <c:pt idx="17094">
                  <c:v>27213757.789000995</c:v>
                </c:pt>
                <c:pt idx="17095">
                  <c:v>27668197.372908</c:v>
                </c:pt>
                <c:pt idx="17096">
                  <c:v>28119793.683665995</c:v>
                </c:pt>
                <c:pt idx="17097">
                  <c:v>28568590.628865</c:v>
                </c:pt>
                <c:pt idx="17098">
                  <c:v>29014630.968406998</c:v>
                </c:pt>
                <c:pt idx="17099">
                  <c:v>29457956.351031002</c:v>
                </c:pt>
                <c:pt idx="17100">
                  <c:v>29898607.349833995</c:v>
                </c:pt>
                <c:pt idx="17101">
                  <c:v>30336623.496777996</c:v>
                </c:pt>
                <c:pt idx="17102">
                  <c:v>30772043.316159002</c:v>
                </c:pt>
                <c:pt idx="17103">
                  <c:v>31204904.357035</c:v>
                </c:pt>
                <c:pt idx="17104">
                  <c:v>31635243.224616997</c:v>
                </c:pt>
                <c:pt idx="17105">
                  <c:v>32063095.610628001</c:v>
                </c:pt>
                <c:pt idx="17106">
                  <c:v>32488496.322648995</c:v>
                </c:pt>
                <c:pt idx="17107">
                  <c:v>32911479.312463999</c:v>
                </c:pt>
                <c:pt idx="17108">
                  <c:v>33332077.703423996</c:v>
                </c:pt>
                <c:pt idx="17109">
                  <c:v>33750323.81686499</c:v>
                </c:pt>
                <c:pt idx="17110">
                  <c:v>34166249.197584003</c:v>
                </c:pt>
                <c:pt idx="17111">
                  <c:v>34579884.638418004</c:v>
                </c:pt>
                <c:pt idx="17112">
                  <c:v>34991260.203948006</c:v>
                </c:pt>
                <c:pt idx="17113">
                  <c:v>35400405.253341995</c:v>
                </c:pt>
                <c:pt idx="17114">
                  <c:v>35807348.462387994</c:v>
                </c:pt>
                <c:pt idx="17115">
                  <c:v>36212117.844723992</c:v>
                </c:pt>
                <c:pt idx="17116">
                  <c:v>36614740.772304997</c:v>
                </c:pt>
                <c:pt idx="17117">
                  <c:v>37015243.995127007</c:v>
                </c:pt>
                <c:pt idx="17118">
                  <c:v>37413653.660240009</c:v>
                </c:pt>
                <c:pt idx="17119">
                  <c:v>37809995.330072992</c:v>
                </c:pt>
                <c:pt idx="17120">
                  <c:v>38204294.000098005</c:v>
                </c:pt>
                <c:pt idx="17121">
                  <c:v>38596574.115854003</c:v>
                </c:pt>
                <c:pt idx="17122">
                  <c:v>38986859.589364998</c:v>
                </c:pt>
                <c:pt idx="17123">
                  <c:v>39375173.814960994</c:v>
                </c:pt>
                <c:pt idx="17124">
                  <c:v>39761539.684541002</c:v>
                </c:pt>
                <c:pt idx="17125">
                  <c:v>40145979.602284998</c:v>
                </c:pt>
                <c:pt idx="17126">
                  <c:v>40528515.498846002</c:v>
                </c:pt>
                <c:pt idx="17127">
                  <c:v>40909168.845040001</c:v>
                </c:pt>
                <c:pt idx="17128">
                  <c:v>41287960.665052004</c:v>
                </c:pt>
                <c:pt idx="17129">
                  <c:v>41664911.549175002</c:v>
                </c:pt>
                <c:pt idx="17130">
                  <c:v>42040041.666111</c:v>
                </c:pt>
                <c:pt idx="17131">
                  <c:v>42413370.774835005</c:v>
                </c:pt>
                <c:pt idx="17132">
                  <c:v>42784918.236054003</c:v>
                </c:pt>
                <c:pt idx="17133">
                  <c:v>43154703.023268007</c:v>
                </c:pt>
                <c:pt idx="17134">
                  <c:v>43522743.733450003</c:v>
                </c:pt>
                <c:pt idx="17135">
                  <c:v>43889058.597364999</c:v>
                </c:pt>
                <c:pt idx="17136">
                  <c:v>44253665.489536002</c:v>
                </c:pt>
                <c:pt idx="17137">
                  <c:v>44616581.937869996</c:v>
                </c:pt>
                <c:pt idx="17138">
                  <c:v>44977825.132969998</c:v>
                </c:pt>
                <c:pt idx="17139">
                  <c:v>45337411.937121995</c:v>
                </c:pt>
                <c:pt idx="17140">
                  <c:v>45695358.892995</c:v>
                </c:pt>
                <c:pt idx="17141">
                  <c:v>46051682.232046999</c:v>
                </c:pt>
                <c:pt idx="17142">
                  <c:v>46406397.882654995</c:v>
                </c:pt>
                <c:pt idx="17143">
                  <c:v>46759521.477981992</c:v>
                </c:pt>
                <c:pt idx="17144">
                  <c:v>47111068.363583997</c:v>
                </c:pt>
                <c:pt idx="17145">
                  <c:v>47461053.604774997</c:v>
                </c:pt>
                <c:pt idx="17146">
                  <c:v>47809491.993751995</c:v>
                </c:pt>
                <c:pt idx="17147">
                  <c:v>48156398.056492992</c:v>
                </c:pt>
                <c:pt idx="17148">
                  <c:v>48501786.059436999</c:v>
                </c:pt>
                <c:pt idx="17149">
                  <c:v>48845670.015951999</c:v>
                </c:pt>
                <c:pt idx="17150">
                  <c:v>49188063.692600004</c:v>
                </c:pt>
                <c:pt idx="17151">
                  <c:v>49528980.615207009</c:v>
                </c:pt>
                <c:pt idx="17152">
                  <c:v>49868434.07474</c:v>
                </c:pt>
                <c:pt idx="17153">
                  <c:v>50206437.133011997</c:v>
                </c:pt>
                <c:pt idx="17154">
                  <c:v>50543002.628200009</c:v>
                </c:pt>
                <c:pt idx="17155">
                  <c:v>50878143.180206999</c:v>
                </c:pt>
                <c:pt idx="17156">
                  <c:v>51211871.195850007</c:v>
                </c:pt>
                <c:pt idx="17157">
                  <c:v>51544198.873899996</c:v>
                </c:pt>
                <c:pt idx="17158">
                  <c:v>51875138.209965006</c:v>
                </c:pt>
                <c:pt idx="17159">
                  <c:v>52204701.001233004</c:v>
                </c:pt>
                <c:pt idx="17160">
                  <c:v>52532898.851071991</c:v>
                </c:pt>
                <c:pt idx="17161">
                  <c:v>52859743.173487999</c:v>
                </c:pt>
                <c:pt idx="17162">
                  <c:v>53185245.197469003</c:v>
                </c:pt>
                <c:pt idx="17163">
                  <c:v>53509415.971182004</c:v>
                </c:pt>
                <c:pt idx="17164">
                  <c:v>53832266.366064996</c:v>
                </c:pt>
                <c:pt idx="17165">
                  <c:v>54153807.080793001</c:v>
                </c:pt>
                <c:pt idx="17166">
                  <c:v>54474048.645134009</c:v>
                </c:pt>
                <c:pt idx="17167">
                  <c:v>54793001.423692003</c:v>
                </c:pt>
                <c:pt idx="17168">
                  <c:v>55110675.619547009</c:v>
                </c:pt>
                <c:pt idx="17169">
                  <c:v>55427081.277791999</c:v>
                </c:pt>
                <c:pt idx="17170">
                  <c:v>55742228.288970001</c:v>
                </c:pt>
                <c:pt idx="17171">
                  <c:v>56056126.392419994</c:v>
                </c:pt>
                <c:pt idx="17172">
                  <c:v>56368785.179522</c:v>
                </c:pt>
                <c:pt idx="17173">
                  <c:v>56680214.096860997</c:v>
                </c:pt>
                <c:pt idx="17174">
                  <c:v>56990422.449301995</c:v>
                </c:pt>
                <c:pt idx="17175">
                  <c:v>57299419.402977996</c:v>
                </c:pt>
                <c:pt idx="17176">
                  <c:v>57607213.988202997</c:v>
                </c:pt>
                <c:pt idx="17177">
                  <c:v>57913815.102303997</c:v>
                </c:pt>
                <c:pt idx="17178">
                  <c:v>58219231.512375988</c:v>
                </c:pt>
                <c:pt idx="17179">
                  <c:v>58523471.857967995</c:v>
                </c:pt>
                <c:pt idx="17180">
                  <c:v>58826544.653690003</c:v>
                </c:pt>
                <c:pt idx="17181">
                  <c:v>59128458.291764006</c:v>
                </c:pt>
                <c:pt idx="17182">
                  <c:v>59429221.044496998</c:v>
                </c:pt>
                <c:pt idx="17183">
                  <c:v>59728841.066695005</c:v>
                </c:pt>
                <c:pt idx="17184">
                  <c:v>60027326.398014002</c:v>
                </c:pt>
                <c:pt idx="17185">
                  <c:v>60324684.965252005</c:v>
                </c:pt>
                <c:pt idx="17186">
                  <c:v>60620924.584578</c:v>
                </c:pt>
                <c:pt idx="17187">
                  <c:v>60916052.963709995</c:v>
                </c:pt>
                <c:pt idx="17188">
                  <c:v>61210077.704034008</c:v>
                </c:pt>
                <c:pt idx="17189">
                  <c:v>61503006.302671991</c:v>
                </c:pt>
                <c:pt idx="17190">
                  <c:v>61794846.154495999</c:v>
                </c:pt>
                <c:pt idx="17191">
                  <c:v>62085604.554095</c:v>
                </c:pt>
                <c:pt idx="17192">
                  <c:v>62375288.697691008</c:v>
                </c:pt>
                <c:pt idx="17193">
                  <c:v>62663905.685010001</c:v>
                </c:pt>
                <c:pt idx="17194">
                  <c:v>62951462.521102004</c:v>
                </c:pt>
                <c:pt idx="17195">
                  <c:v>63237966.118125997</c:v>
                </c:pt>
                <c:pt idx="17196">
                  <c:v>63523423.297082998</c:v>
                </c:pt>
                <c:pt idx="17197">
                  <c:v>63807840.789511003</c:v>
                </c:pt>
                <c:pt idx="17198">
                  <c:v>64091225.239140011</c:v>
                </c:pt>
                <c:pt idx="17199">
                  <c:v>64373583.203506</c:v>
                </c:pt>
                <c:pt idx="17200">
                  <c:v>64654921.155529</c:v>
                </c:pt>
                <c:pt idx="17201">
                  <c:v>64935245.485049002</c:v>
                </c:pt>
                <c:pt idx="17202">
                  <c:v>65214562.500334002</c:v>
                </c:pt>
                <c:pt idx="17203">
                  <c:v>65492878.429544009</c:v>
                </c:pt>
                <c:pt idx="17204">
                  <c:v>65770199.422164999</c:v>
                </c:pt>
                <c:pt idx="17205">
                  <c:v>66046531.550413996</c:v>
                </c:pt>
                <c:pt idx="17206">
                  <c:v>66321880.810604997</c:v>
                </c:pt>
                <c:pt idx="17207">
                  <c:v>66596253.124482997</c:v>
                </c:pt>
                <c:pt idx="17208">
                  <c:v>66869654.340539001</c:v>
                </c:pt>
                <c:pt idx="17209">
                  <c:v>67142090.235281006</c:v>
                </c:pt>
                <c:pt idx="17210">
                  <c:v>67413566.514483005</c:v>
                </c:pt>
                <c:pt idx="17211">
                  <c:v>67684088.814410999</c:v>
                </c:pt>
                <c:pt idx="17212">
                  <c:v>67953662.703008994</c:v>
                </c:pt>
                <c:pt idx="17213">
                  <c:v>68222293.68107298</c:v>
                </c:pt>
                <c:pt idx="17214">
                  <c:v>68489987.183386013</c:v>
                </c:pt>
                <c:pt idx="17215">
                  <c:v>68756748.579837978</c:v>
                </c:pt>
                <c:pt idx="17216">
                  <c:v>69022583.176518977</c:v>
                </c:pt>
                <c:pt idx="17217">
                  <c:v>69287496.216781005</c:v>
                </c:pt>
                <c:pt idx="17218">
                  <c:v>69551492.882290006</c:v>
                </c:pt>
                <c:pt idx="17219">
                  <c:v>69814578.294041991</c:v>
                </c:pt>
                <c:pt idx="17220">
                  <c:v>70076757.513368011</c:v>
                </c:pt>
                <c:pt idx="17221">
                  <c:v>70338035.542913005</c:v>
                </c:pt>
                <c:pt idx="17222">
                  <c:v>70598417.32758899</c:v>
                </c:pt>
                <c:pt idx="17223">
                  <c:v>70857907.755517989</c:v>
                </c:pt>
                <c:pt idx="17224">
                  <c:v>71116511.658950984</c:v>
                </c:pt>
                <c:pt idx="17225">
                  <c:v>71374233.815162003</c:v>
                </c:pt>
                <c:pt idx="17226">
                  <c:v>71631078.947331995</c:v>
                </c:pt>
                <c:pt idx="17227">
                  <c:v>71887051.725411981</c:v>
                </c:pt>
                <c:pt idx="17228">
                  <c:v>72142156.766963005</c:v>
                </c:pt>
                <c:pt idx="17229">
                  <c:v>72396398.637986004</c:v>
                </c:pt>
                <c:pt idx="17230">
                  <c:v>72649781.853730991</c:v>
                </c:pt>
                <c:pt idx="17231">
                  <c:v>72902310.879492</c:v>
                </c:pt>
                <c:pt idx="17232">
                  <c:v>73153990.131381005</c:v>
                </c:pt>
                <c:pt idx="17233">
                  <c:v>73404823.977092981</c:v>
                </c:pt>
                <c:pt idx="17234">
                  <c:v>73654816.736650988</c:v>
                </c:pt>
                <c:pt idx="17235">
                  <c:v>73903972.683136001</c:v>
                </c:pt>
                <c:pt idx="17236">
                  <c:v>74152296.04340601</c:v>
                </c:pt>
                <c:pt idx="17237">
                  <c:v>74399790.998797014</c:v>
                </c:pt>
                <c:pt idx="17238">
                  <c:v>74646461.68581599</c:v>
                </c:pt>
                <c:pt idx="17239">
                  <c:v>74892312.196807981</c:v>
                </c:pt>
                <c:pt idx="17240">
                  <c:v>75137346.580626979</c:v>
                </c:pt>
                <c:pt idx="17241">
                  <c:v>75381568.843279019</c:v>
                </c:pt>
                <c:pt idx="17242">
                  <c:v>75624982.948559999</c:v>
                </c:pt>
                <c:pt idx="17243">
                  <c:v>75867592.818683982</c:v>
                </c:pt>
                <c:pt idx="17244">
                  <c:v>76109402.334886998</c:v>
                </c:pt>
                <c:pt idx="17245">
                  <c:v>76350415.338037983</c:v>
                </c:pt>
                <c:pt idx="17246">
                  <c:v>76590635.629219979</c:v>
                </c:pt>
                <c:pt idx="17247">
                  <c:v>76830066.970310003</c:v>
                </c:pt>
                <c:pt idx="17248">
                  <c:v>77068713.084547967</c:v>
                </c:pt>
                <c:pt idx="17249">
                  <c:v>77306577.65709199</c:v>
                </c:pt>
                <c:pt idx="17250">
                  <c:v>77543664.335563987</c:v>
                </c:pt>
                <c:pt idx="17251">
                  <c:v>77779976.730583981</c:v>
                </c:pt>
                <c:pt idx="17252">
                  <c:v>78015518.416300014</c:v>
                </c:pt>
                <c:pt idx="17253">
                  <c:v>78250292.930899993</c:v>
                </c:pt>
                <c:pt idx="17254">
                  <c:v>78484303.777120993</c:v>
                </c:pt>
                <c:pt idx="17255">
                  <c:v>78717554.422741979</c:v>
                </c:pt>
                <c:pt idx="17256">
                  <c:v>78950048.301079005</c:v>
                </c:pt>
                <c:pt idx="17257">
                  <c:v>79181788.811461017</c:v>
                </c:pt>
                <c:pt idx="17258">
                  <c:v>79412779.319695994</c:v>
                </c:pt>
                <c:pt idx="17259">
                  <c:v>79643023.158542976</c:v>
                </c:pt>
                <c:pt idx="17260">
                  <c:v>79872523.62815699</c:v>
                </c:pt>
                <c:pt idx="17261">
                  <c:v>80101283.996537998</c:v>
                </c:pt>
                <c:pt idx="17262">
                  <c:v>80329307.499970019</c:v>
                </c:pt>
                <c:pt idx="17263">
                  <c:v>80556597.343448013</c:v>
                </c:pt>
                <c:pt idx="17264">
                  <c:v>80783156.701103002</c:v>
                </c:pt>
                <c:pt idx="17265">
                  <c:v>81008988.716616005</c:v>
                </c:pt>
                <c:pt idx="17266">
                  <c:v>81234096.503625005</c:v>
                </c:pt>
                <c:pt idx="17267">
                  <c:v>81458483.146127999</c:v>
                </c:pt>
                <c:pt idx="17268">
                  <c:v>81682151.698872998</c:v>
                </c:pt>
                <c:pt idx="17269">
                  <c:v>81905105.18774499</c:v>
                </c:pt>
                <c:pt idx="17270">
                  <c:v>82127346.610150978</c:v>
                </c:pt>
                <c:pt idx="17271">
                  <c:v>82348878.935388997</c:v>
                </c:pt>
                <c:pt idx="17272">
                  <c:v>82569705.105013967</c:v>
                </c:pt>
                <c:pt idx="17273">
                  <c:v>82789828.033204004</c:v>
                </c:pt>
                <c:pt idx="17274">
                  <c:v>83009250.60710898</c:v>
                </c:pt>
                <c:pt idx="17275">
                  <c:v>83227975.687205002</c:v>
                </c:pt>
                <c:pt idx="17276">
                  <c:v>83446006.107632965</c:v>
                </c:pt>
                <c:pt idx="17277">
                  <c:v>83663344.676538974</c:v>
                </c:pt>
                <c:pt idx="17278">
                  <c:v>83879994.176400989</c:v>
                </c:pt>
                <c:pt idx="17279">
                  <c:v>84095957.364361003</c:v>
                </c:pt>
                <c:pt idx="17280">
                  <c:v>84311236.972539991</c:v>
                </c:pt>
                <c:pt idx="17281">
                  <c:v>84525835.708355993</c:v>
                </c:pt>
                <c:pt idx="17282">
                  <c:v>84739756.254835978</c:v>
                </c:pt>
                <c:pt idx="17283">
                  <c:v>84953001.270916</c:v>
                </c:pt>
                <c:pt idx="17284">
                  <c:v>85165573.391742989</c:v>
                </c:pt>
                <c:pt idx="17285">
                  <c:v>85377475.228973001</c:v>
                </c:pt>
                <c:pt idx="17286">
                  <c:v>85588709.371054992</c:v>
                </c:pt>
                <c:pt idx="17287">
                  <c:v>85799278.383523986</c:v>
                </c:pt>
                <c:pt idx="17288">
                  <c:v>86009184.809277013</c:v>
                </c:pt>
                <c:pt idx="17289">
                  <c:v>86218431.168847978</c:v>
                </c:pt>
                <c:pt idx="17290">
                  <c:v>86427019.960686997</c:v>
                </c:pt>
                <c:pt idx="17291">
                  <c:v>86634953.661420003</c:v>
                </c:pt>
                <c:pt idx="17292">
                  <c:v>86842234.726117998</c:v>
                </c:pt>
                <c:pt idx="17293">
                  <c:v>87048865.588552967</c:v>
                </c:pt>
                <c:pt idx="17294">
                  <c:v>87254848.661452979</c:v>
                </c:pt>
                <c:pt idx="17295">
                  <c:v>87460186.336755991</c:v>
                </c:pt>
                <c:pt idx="17296">
                  <c:v>87664880.985855982</c:v>
                </c:pt>
                <c:pt idx="17297">
                  <c:v>87868934.959843978</c:v>
                </c:pt>
                <c:pt idx="17298">
                  <c:v>88072350.589749992</c:v>
                </c:pt>
                <c:pt idx="17299">
                  <c:v>88275130.186778992</c:v>
                </c:pt>
                <c:pt idx="17300">
                  <c:v>88477276.042543992</c:v>
                </c:pt>
                <c:pt idx="17301">
                  <c:v>88678790.429289997</c:v>
                </c:pt>
                <c:pt idx="17302">
                  <c:v>88879675.600123987</c:v>
                </c:pt>
                <c:pt idx="17303">
                  <c:v>89079933.789235994</c:v>
                </c:pt>
                <c:pt idx="17304">
                  <c:v>89279567.212114006</c:v>
                </c:pt>
                <c:pt idx="17305">
                  <c:v>89478578.065764979</c:v>
                </c:pt>
                <c:pt idx="17306">
                  <c:v>89676968.528920978</c:v>
                </c:pt>
                <c:pt idx="17307">
                  <c:v>89874740.762247995</c:v>
                </c:pt>
                <c:pt idx="17308">
                  <c:v>90071896.908557981</c:v>
                </c:pt>
                <c:pt idx="17309">
                  <c:v>90268439.093002006</c:v>
                </c:pt>
                <c:pt idx="17310">
                  <c:v>90464369.42327702</c:v>
                </c:pt>
                <c:pt idx="17311">
                  <c:v>90659689.989818007</c:v>
                </c:pt>
                <c:pt idx="17312">
                  <c:v>90854402.86599198</c:v>
                </c:pt>
                <c:pt idx="17313">
                  <c:v>91048510.108292982</c:v>
                </c:pt>
                <c:pt idx="17314">
                  <c:v>91242013.756522983</c:v>
                </c:pt>
                <c:pt idx="17315">
                  <c:v>91434915.833981007</c:v>
                </c:pt>
                <c:pt idx="17316">
                  <c:v>91627218.347645998</c:v>
                </c:pt>
                <c:pt idx="17317">
                  <c:v>91818923.288352981</c:v>
                </c:pt>
                <c:pt idx="17318">
                  <c:v>92010032.630977005</c:v>
                </c:pt>
                <c:pt idx="17319">
                  <c:v>92200548.33459799</c:v>
                </c:pt>
                <c:pt idx="17320">
                  <c:v>92390472.342681006</c:v>
                </c:pt>
                <c:pt idx="17321">
                  <c:v>92579806.583241999</c:v>
                </c:pt>
                <c:pt idx="17322">
                  <c:v>92768552.969017014</c:v>
                </c:pt>
                <c:pt idx="17323">
                  <c:v>92956713.397622988</c:v>
                </c:pt>
                <c:pt idx="17324">
                  <c:v>93144289.751726002</c:v>
                </c:pt>
                <c:pt idx="17325">
                  <c:v>93331283.899195015</c:v>
                </c:pt>
                <c:pt idx="17326">
                  <c:v>93517697.693265021</c:v>
                </c:pt>
                <c:pt idx="17327">
                  <c:v>93703532.972690001</c:v>
                </c:pt>
                <c:pt idx="17328">
                  <c:v>93888791.561894998</c:v>
                </c:pt>
                <c:pt idx="17329">
                  <c:v>94073475.271130979</c:v>
                </c:pt>
                <c:pt idx="17330">
                  <c:v>94257585.896622986</c:v>
                </c:pt>
                <c:pt idx="17331">
                  <c:v>94441125.220713988</c:v>
                </c:pt>
                <c:pt idx="17332">
                  <c:v>94624095.012014002</c:v>
                </c:pt>
                <c:pt idx="17333">
                  <c:v>94806497.025540963</c:v>
                </c:pt>
                <c:pt idx="17334">
                  <c:v>94988333.002860993</c:v>
                </c:pt>
                <c:pt idx="17335">
                  <c:v>95169604.67222999</c:v>
                </c:pt>
                <c:pt idx="17336">
                  <c:v>95350313.748731002</c:v>
                </c:pt>
                <c:pt idx="17337">
                  <c:v>95530461.934404999</c:v>
                </c:pt>
                <c:pt idx="17338">
                  <c:v>95710050.918390021</c:v>
                </c:pt>
                <c:pt idx="17339">
                  <c:v>95889082.377048984</c:v>
                </c:pt>
                <c:pt idx="17340">
                  <c:v>96067557.974100992</c:v>
                </c:pt>
                <c:pt idx="17341">
                  <c:v>96245479.360750988</c:v>
                </c:pt>
                <c:pt idx="17342">
                  <c:v>96422848.175812975</c:v>
                </c:pt>
                <c:pt idx="17343">
                  <c:v>96599666.045837</c:v>
                </c:pt>
                <c:pt idx="17344">
                  <c:v>96775934.585230991</c:v>
                </c:pt>
                <c:pt idx="17345">
                  <c:v>96951655.396384001</c:v>
                </c:pt>
                <c:pt idx="17346">
                  <c:v>97126830.069784001</c:v>
                </c:pt>
                <c:pt idx="17347">
                  <c:v>97301460.184136987</c:v>
                </c:pt>
                <c:pt idx="17348">
                  <c:v>97475547.306483999</c:v>
                </c:pt>
                <c:pt idx="17349">
                  <c:v>97649092.992314994</c:v>
                </c:pt>
                <c:pt idx="17350">
                  <c:v>97822098.785682991</c:v>
                </c:pt>
                <c:pt idx="17351">
                  <c:v>97994566.219318017</c:v>
                </c:pt>
                <c:pt idx="17352">
                  <c:v>98166496.814735979</c:v>
                </c:pt>
                <c:pt idx="17353">
                  <c:v>98337892.082346007</c:v>
                </c:pt>
                <c:pt idx="17354">
                  <c:v>98508753.521562979</c:v>
                </c:pt>
                <c:pt idx="17355">
                  <c:v>98679082.620909989</c:v>
                </c:pt>
                <c:pt idx="17356">
                  <c:v>98848880.858123988</c:v>
                </c:pt>
                <c:pt idx="17357">
                  <c:v>99018149.700261995</c:v>
                </c:pt>
                <c:pt idx="17358">
                  <c:v>99186890.603800982</c:v>
                </c:pt>
                <c:pt idx="17359">
                  <c:v>99355105.014738992</c:v>
                </c:pt>
                <c:pt idx="17360">
                  <c:v>99522794.368695006</c:v>
                </c:pt>
                <c:pt idx="17361">
                  <c:v>99689960.091010004</c:v>
                </c:pt>
                <c:pt idx="17362">
                  <c:v>99856603.596839979</c:v>
                </c:pt>
                <c:pt idx="17363">
                  <c:v>100022726.29125501</c:v>
                </c:pt>
                <c:pt idx="17364">
                  <c:v>100188329.569333</c:v>
                </c:pt>
                <c:pt idx="17365">
                  <c:v>100353414.81625399</c:v>
                </c:pt>
                <c:pt idx="17366">
                  <c:v>100517983.40739101</c:v>
                </c:pt>
                <c:pt idx="17367">
                  <c:v>100682036.70840199</c:v>
                </c:pt>
                <c:pt idx="17368">
                  <c:v>100845576.07532199</c:v>
                </c:pt>
                <c:pt idx="17369">
                  <c:v>101008602.85464999</c:v>
                </c:pt>
                <c:pt idx="17370">
                  <c:v>101171118.38343501</c:v>
                </c:pt>
                <c:pt idx="17371">
                  <c:v>101333123.98936902</c:v>
                </c:pt>
                <c:pt idx="17372">
                  <c:v>101494620.99086702</c:v>
                </c:pt>
                <c:pt idx="17373">
                  <c:v>101655610.69715199</c:v>
                </c:pt>
                <c:pt idx="17374">
                  <c:v>101816094.408343</c:v>
                </c:pt>
                <c:pt idx="17375">
                  <c:v>101976073.41553301</c:v>
                </c:pt>
                <c:pt idx="17376">
                  <c:v>102135549.00087501</c:v>
                </c:pt>
                <c:pt idx="17377">
                  <c:v>102294522.437657</c:v>
                </c:pt>
                <c:pt idx="17378">
                  <c:v>102452994.99038804</c:v>
                </c:pt>
                <c:pt idx="17379">
                  <c:v>102610967.91487202</c:v>
                </c:pt>
                <c:pt idx="17380">
                  <c:v>102768442.45828602</c:v>
                </c:pt>
                <c:pt idx="17381">
                  <c:v>102925419.85926102</c:v>
                </c:pt>
                <c:pt idx="17382">
                  <c:v>103081901.34795401</c:v>
                </c:pt>
                <c:pt idx="17383">
                  <c:v>103237888.14612198</c:v>
                </c:pt>
                <c:pt idx="17384">
                  <c:v>103393381.46720199</c:v>
                </c:pt>
                <c:pt idx="17385">
                  <c:v>103548382.51637702</c:v>
                </c:pt>
                <c:pt idx="17386">
                  <c:v>103702892.49065298</c:v>
                </c:pt>
                <c:pt idx="17387">
                  <c:v>103856912.57893001</c:v>
                </c:pt>
                <c:pt idx="17388">
                  <c:v>104010443.96206902</c:v>
                </c:pt>
                <c:pt idx="17389">
                  <c:v>104163487.81296802</c:v>
                </c:pt>
                <c:pt idx="17390">
                  <c:v>104316045.296627</c:v>
                </c:pt>
                <c:pt idx="17391">
                  <c:v>104468117.57021399</c:v>
                </c:pt>
                <c:pt idx="17392">
                  <c:v>104619705.78313902</c:v>
                </c:pt>
                <c:pt idx="17393">
                  <c:v>104770811.07711299</c:v>
                </c:pt>
                <c:pt idx="17394">
                  <c:v>104921434.58622098</c:v>
                </c:pt>
                <c:pt idx="17395">
                  <c:v>105071577.43698099</c:v>
                </c:pt>
                <c:pt idx="17396">
                  <c:v>105221240.74841301</c:v>
                </c:pt>
                <c:pt idx="17397">
                  <c:v>105370425.632099</c:v>
                </c:pt>
                <c:pt idx="17398">
                  <c:v>105519133.192249</c:v>
                </c:pt>
                <c:pt idx="17399">
                  <c:v>105667364.52575898</c:v>
                </c:pt>
                <c:pt idx="17400">
                  <c:v>105815120.72227801</c:v>
                </c:pt>
                <c:pt idx="17401">
                  <c:v>105962402.864263</c:v>
                </c:pt>
                <c:pt idx="17402">
                  <c:v>106109212.02704199</c:v>
                </c:pt>
                <c:pt idx="17403">
                  <c:v>106255549.27887498</c:v>
                </c:pt>
                <c:pt idx="17404">
                  <c:v>106401415.681007</c:v>
                </c:pt>
                <c:pt idx="17405">
                  <c:v>106546812.28773399</c:v>
                </c:pt>
                <c:pt idx="17406">
                  <c:v>106691740.146451</c:v>
                </c:pt>
                <c:pt idx="17407">
                  <c:v>106836200.29771702</c:v>
                </c:pt>
                <c:pt idx="17408">
                  <c:v>106980193.775307</c:v>
                </c:pt>
                <c:pt idx="17409">
                  <c:v>107123721.606268</c:v>
                </c:pt>
                <c:pt idx="17410">
                  <c:v>107266784.81097202</c:v>
                </c:pt>
                <c:pt idx="17411">
                  <c:v>107409384.40317503</c:v>
                </c:pt>
                <c:pt idx="17412">
                  <c:v>107551521.39006601</c:v>
                </c:pt>
                <c:pt idx="17413">
                  <c:v>107693196.772322</c:v>
                </c:pt>
                <c:pt idx="17414">
                  <c:v>107834411.54415998</c:v>
                </c:pt>
                <c:pt idx="17415">
                  <c:v>107975166.69338802</c:v>
                </c:pt>
                <c:pt idx="17416">
                  <c:v>108115463.20146002</c:v>
                </c:pt>
                <c:pt idx="17417">
                  <c:v>108255302.04352</c:v>
                </c:pt>
                <c:pt idx="17418">
                  <c:v>108394684.18845898</c:v>
                </c:pt>
                <c:pt idx="17419">
                  <c:v>108533610.59896001</c:v>
                </c:pt>
                <c:pt idx="17420">
                  <c:v>108672082.23154998</c:v>
                </c:pt>
                <c:pt idx="17421">
                  <c:v>108810100.036645</c:v>
                </c:pt>
                <c:pt idx="17422">
                  <c:v>108947664.958602</c:v>
                </c:pt>
                <c:pt idx="17423">
                  <c:v>109084777.93576501</c:v>
                </c:pt>
                <c:pt idx="17424">
                  <c:v>109221439.90051</c:v>
                </c:pt>
                <c:pt idx="17425">
                  <c:v>109357651.779293</c:v>
                </c:pt>
                <c:pt idx="17426">
                  <c:v>109493414.49269801</c:v>
                </c:pt>
                <c:pt idx="17427">
                  <c:v>109628728.95547999</c:v>
                </c:pt>
                <c:pt idx="17428">
                  <c:v>109763596.07660799</c:v>
                </c:pt>
                <c:pt idx="17429">
                  <c:v>109898016.759313</c:v>
                </c:pt>
                <c:pt idx="17430">
                  <c:v>110031991.901134</c:v>
                </c:pt>
                <c:pt idx="17431">
                  <c:v>110165522.393953</c:v>
                </c:pt>
                <c:pt idx="17432">
                  <c:v>110298609.12404896</c:v>
                </c:pt>
                <c:pt idx="17433">
                  <c:v>110431252.972132</c:v>
                </c:pt>
                <c:pt idx="17434">
                  <c:v>110563454.81338902</c:v>
                </c:pt>
                <c:pt idx="17435">
                  <c:v>110695215.517525</c:v>
                </c:pt>
                <c:pt idx="17436">
                  <c:v>110826535.94880502</c:v>
                </c:pt>
                <c:pt idx="17437">
                  <c:v>110957416.96609502</c:v>
                </c:pt>
                <c:pt idx="17438">
                  <c:v>111087859.42289799</c:v>
                </c:pt>
                <c:pt idx="17439">
                  <c:v>111217864.167403</c:v>
                </c:pt>
                <c:pt idx="17440">
                  <c:v>111347432.04251498</c:v>
                </c:pt>
                <c:pt idx="17441">
                  <c:v>111476563.88590099</c:v>
                </c:pt>
                <c:pt idx="17442">
                  <c:v>111605260.530026</c:v>
                </c:pt>
                <c:pt idx="17443">
                  <c:v>111733522.80218902</c:v>
                </c:pt>
                <c:pt idx="17444">
                  <c:v>111861351.52456698</c:v>
                </c:pt>
                <c:pt idx="17445">
                  <c:v>111988747.514248</c:v>
                </c:pt>
                <c:pt idx="17446">
                  <c:v>112115711.58326802</c:v>
                </c:pt>
                <c:pt idx="17447">
                  <c:v>112242244.53865199</c:v>
                </c:pt>
                <c:pt idx="17448">
                  <c:v>112368347.182445</c:v>
                </c:pt>
                <c:pt idx="17449">
                  <c:v>112494020.31175201</c:v>
                </c:pt>
                <c:pt idx="17450">
                  <c:v>112619264.71877101</c:v>
                </c:pt>
                <c:pt idx="17451">
                  <c:v>112744081.19083299</c:v>
                </c:pt>
                <c:pt idx="17452">
                  <c:v>112868470.51042899</c:v>
                </c:pt>
                <c:pt idx="17453">
                  <c:v>112992433.45525301</c:v>
                </c:pt>
                <c:pt idx="17454">
                  <c:v>113115970.79823102</c:v>
                </c:pt>
                <c:pt idx="17455">
                  <c:v>113239083.30755799</c:v>
                </c:pt>
                <c:pt idx="17456">
                  <c:v>113361771.74672602</c:v>
                </c:pt>
                <c:pt idx="17457">
                  <c:v>113484036.87456699</c:v>
                </c:pt>
                <c:pt idx="17458">
                  <c:v>113605879.44527604</c:v>
                </c:pt>
                <c:pt idx="17459">
                  <c:v>113727300.20844902</c:v>
                </c:pt>
                <c:pt idx="17460">
                  <c:v>113848299.90911502</c:v>
                </c:pt>
                <c:pt idx="17461">
                  <c:v>113968879.287764</c:v>
                </c:pt>
                <c:pt idx="17462">
                  <c:v>114089039.08038501</c:v>
                </c:pt>
                <c:pt idx="17463">
                  <c:v>114208780.01849201</c:v>
                </c:pt>
                <c:pt idx="17464">
                  <c:v>114328102.82915798</c:v>
                </c:pt>
                <c:pt idx="17465">
                  <c:v>114447008.23504101</c:v>
                </c:pt>
                <c:pt idx="17466">
                  <c:v>114565496.954423</c:v>
                </c:pt>
                <c:pt idx="17467">
                  <c:v>114683569.701231</c:v>
                </c:pt>
                <c:pt idx="17468">
                  <c:v>114801227.18507299</c:v>
                </c:pt>
                <c:pt idx="17469">
                  <c:v>114918470.11126302</c:v>
                </c:pt>
                <c:pt idx="17470">
                  <c:v>115035299.18085501</c:v>
                </c:pt>
                <c:pt idx="17471">
                  <c:v>115151715.09066601</c:v>
                </c:pt>
                <c:pt idx="17472">
                  <c:v>115267718.53331001</c:v>
                </c:pt>
                <c:pt idx="17473">
                  <c:v>115383310.197225</c:v>
                </c:pt>
                <c:pt idx="17474">
                  <c:v>115498490.766698</c:v>
                </c:pt>
                <c:pt idx="17475">
                  <c:v>115613260.92189699</c:v>
                </c:pt>
                <c:pt idx="17476">
                  <c:v>115727621.33889498</c:v>
                </c:pt>
                <c:pt idx="17477">
                  <c:v>115841572.68969898</c:v>
                </c:pt>
                <c:pt idx="17478">
                  <c:v>115955115.64227901</c:v>
                </c:pt>
                <c:pt idx="17479">
                  <c:v>116068250.86059</c:v>
                </c:pt>
                <c:pt idx="17480">
                  <c:v>116180979.00460199</c:v>
                </c:pt>
                <c:pt idx="17481">
                  <c:v>116293300.73032501</c:v>
                </c:pt>
                <c:pt idx="17482">
                  <c:v>116405216.689836</c:v>
                </c:pt>
                <c:pt idx="17483">
                  <c:v>116516727.531303</c:v>
                </c:pt>
                <c:pt idx="17484">
                  <c:v>116627833.899012</c:v>
                </c:pt>
                <c:pt idx="17485">
                  <c:v>116738536.43339004</c:v>
                </c:pt>
                <c:pt idx="17486">
                  <c:v>116848835.77103399</c:v>
                </c:pt>
                <c:pt idx="17487">
                  <c:v>116958732.54473199</c:v>
                </c:pt>
                <c:pt idx="17488">
                  <c:v>117068227.38348901</c:v>
                </c:pt>
                <c:pt idx="17489">
                  <c:v>117177320.912551</c:v>
                </c:pt>
                <c:pt idx="17490">
                  <c:v>117286013.75342901</c:v>
                </c:pt>
                <c:pt idx="17491">
                  <c:v>117394306.52392398</c:v>
                </c:pt>
                <c:pt idx="17492">
                  <c:v>117502199.838149</c:v>
                </c:pt>
                <c:pt idx="17493">
                  <c:v>117609694.30655196</c:v>
                </c:pt>
                <c:pt idx="17494">
                  <c:v>117716790.53594099</c:v>
                </c:pt>
                <c:pt idx="17495">
                  <c:v>117823489.12950701</c:v>
                </c:pt>
                <c:pt idx="17496">
                  <c:v>117929790.68684296</c:v>
                </c:pt>
                <c:pt idx="17497">
                  <c:v>118035695.80397099</c:v>
                </c:pt>
                <c:pt idx="17498">
                  <c:v>118141205.073364</c:v>
                </c:pt>
                <c:pt idx="17499">
                  <c:v>118246319.08396402</c:v>
                </c:pt>
                <c:pt idx="17500">
                  <c:v>118351038.42120701</c:v>
                </c:pt>
                <c:pt idx="17501">
                  <c:v>118455363.667045</c:v>
                </c:pt>
                <c:pt idx="17502">
                  <c:v>118559295.39996701</c:v>
                </c:pt>
                <c:pt idx="17503">
                  <c:v>118662834.19501901</c:v>
                </c:pt>
                <c:pt idx="17504">
                  <c:v>118765980.623825</c:v>
                </c:pt>
                <c:pt idx="17505">
                  <c:v>118868735.25461099</c:v>
                </c:pt>
                <c:pt idx="17506">
                  <c:v>118971098.65222301</c:v>
                </c:pt>
                <c:pt idx="17507">
                  <c:v>119073071.37814799</c:v>
                </c:pt>
                <c:pt idx="17508">
                  <c:v>119174653.99053298</c:v>
                </c:pt>
                <c:pt idx="17509">
                  <c:v>119275847.04420802</c:v>
                </c:pt>
                <c:pt idx="17510">
                  <c:v>119376651.090703</c:v>
                </c:pt>
                <c:pt idx="17511">
                  <c:v>119477066.678271</c:v>
                </c:pt>
                <c:pt idx="17512">
                  <c:v>119577094.35190399</c:v>
                </c:pt>
                <c:pt idx="17513">
                  <c:v>119676734.653356</c:v>
                </c:pt>
                <c:pt idx="17514">
                  <c:v>119775988.12115799</c:v>
                </c:pt>
                <c:pt idx="17515">
                  <c:v>119874855.29064198</c:v>
                </c:pt>
                <c:pt idx="17516">
                  <c:v>119973336.69395401</c:v>
                </c:pt>
                <c:pt idx="17517">
                  <c:v>120071432.86007902</c:v>
                </c:pt>
                <c:pt idx="17518">
                  <c:v>120169144.31485398</c:v>
                </c:pt>
                <c:pt idx="17519">
                  <c:v>120266471.580991</c:v>
                </c:pt>
                <c:pt idx="17520">
                  <c:v>120363415.17809199</c:v>
                </c:pt>
                <c:pt idx="17521">
                  <c:v>120459975.622666</c:v>
                </c:pt>
                <c:pt idx="17522">
                  <c:v>120556153.42815298</c:v>
                </c:pt>
                <c:pt idx="17523">
                  <c:v>120651949.10493296</c:v>
                </c:pt>
                <c:pt idx="17524">
                  <c:v>120747363.16035201</c:v>
                </c:pt>
                <c:pt idx="17525">
                  <c:v>120842396.09873298</c:v>
                </c:pt>
                <c:pt idx="17526">
                  <c:v>120937048.42139702</c:v>
                </c:pt>
                <c:pt idx="17527">
                  <c:v>121031320.62667799</c:v>
                </c:pt>
                <c:pt idx="17528">
                  <c:v>121125213.20994</c:v>
                </c:pt>
                <c:pt idx="17529">
                  <c:v>121218726.663596</c:v>
                </c:pt>
                <c:pt idx="17530">
                  <c:v>121311861.47712301</c:v>
                </c:pt>
                <c:pt idx="17531">
                  <c:v>121404618.137077</c:v>
                </c:pt>
                <c:pt idx="17532">
                  <c:v>121496997.12711199</c:v>
                </c:pt>
                <c:pt idx="17533">
                  <c:v>121588998.927994</c:v>
                </c:pt>
                <c:pt idx="17534">
                  <c:v>121680624.017618</c:v>
                </c:pt>
                <c:pt idx="17535">
                  <c:v>121771872.87102598</c:v>
                </c:pt>
                <c:pt idx="17536">
                  <c:v>121862745.96041802</c:v>
                </c:pt>
                <c:pt idx="17537">
                  <c:v>121953243.755172</c:v>
                </c:pt>
                <c:pt idx="17538">
                  <c:v>122043366.721856</c:v>
                </c:pt>
                <c:pt idx="17539">
                  <c:v>122133115.32424599</c:v>
                </c:pt>
                <c:pt idx="17540">
                  <c:v>122222490.023341</c:v>
                </c:pt>
                <c:pt idx="17541">
                  <c:v>122311491.27737601</c:v>
                </c:pt>
                <c:pt idx="17542">
                  <c:v>122400119.54183802</c:v>
                </c:pt>
                <c:pt idx="17543">
                  <c:v>122488375.26948202</c:v>
                </c:pt>
                <c:pt idx="17544">
                  <c:v>122576258.91034302</c:v>
                </c:pt>
                <c:pt idx="17545">
                  <c:v>122663770.911754</c:v>
                </c:pt>
                <c:pt idx="17546">
                  <c:v>122750911.71835801</c:v>
                </c:pt>
                <c:pt idx="17547">
                  <c:v>122837681.772122</c:v>
                </c:pt>
                <c:pt idx="17548">
                  <c:v>122924081.512353</c:v>
                </c:pt>
                <c:pt idx="17549">
                  <c:v>123010111.37570898</c:v>
                </c:pt>
                <c:pt idx="17550">
                  <c:v>123095771.79621699</c:v>
                </c:pt>
                <c:pt idx="17551">
                  <c:v>123181063.205284</c:v>
                </c:pt>
                <c:pt idx="17552">
                  <c:v>123265986.031711</c:v>
                </c:pt>
                <c:pt idx="17553">
                  <c:v>123350540.70170702</c:v>
                </c:pt>
                <c:pt idx="17554">
                  <c:v>123434727.63890198</c:v>
                </c:pt>
                <c:pt idx="17555">
                  <c:v>123518547.26436202</c:v>
                </c:pt>
                <c:pt idx="17556">
                  <c:v>123601999.99659702</c:v>
                </c:pt>
                <c:pt idx="17557">
                  <c:v>123685086.251582</c:v>
                </c:pt>
                <c:pt idx="17558">
                  <c:v>123767806.44276302</c:v>
                </c:pt>
                <c:pt idx="17559">
                  <c:v>123850160.98107402</c:v>
                </c:pt>
                <c:pt idx="17560">
                  <c:v>123932150.27494699</c:v>
                </c:pt>
                <c:pt idx="17561">
                  <c:v>124013774.73032902</c:v>
                </c:pt>
                <c:pt idx="17562">
                  <c:v>124095034.750687</c:v>
                </c:pt>
                <c:pt idx="17563">
                  <c:v>124175930.737027</c:v>
                </c:pt>
                <c:pt idx="17564">
                  <c:v>124256463.087906</c:v>
                </c:pt>
                <c:pt idx="17565">
                  <c:v>124336632.19943802</c:v>
                </c:pt>
                <c:pt idx="17566">
                  <c:v>124416438.465314</c:v>
                </c:pt>
                <c:pt idx="17567">
                  <c:v>124495882.27681001</c:v>
                </c:pt>
                <c:pt idx="17568">
                  <c:v>124574964.02279602</c:v>
                </c:pt>
                <c:pt idx="17569">
                  <c:v>124653684.08975399</c:v>
                </c:pt>
                <c:pt idx="17570">
                  <c:v>124732042.86178599</c:v>
                </c:pt>
                <c:pt idx="17571">
                  <c:v>124810040.720626</c:v>
                </c:pt>
                <c:pt idx="17572">
                  <c:v>124887678.04565199</c:v>
                </c:pt>
                <c:pt idx="17573">
                  <c:v>124964955.21389702</c:v>
                </c:pt>
                <c:pt idx="17574">
                  <c:v>125041872.60005799</c:v>
                </c:pt>
                <c:pt idx="17575">
                  <c:v>125118430.57651299</c:v>
                </c:pt>
                <c:pt idx="17576">
                  <c:v>125194629.51332702</c:v>
                </c:pt>
                <c:pt idx="17577">
                  <c:v>125270469.778263</c:v>
                </c:pt>
                <c:pt idx="17578">
                  <c:v>125345951.73679602</c:v>
                </c:pt>
                <c:pt idx="17579">
                  <c:v>125421075.752122</c:v>
                </c:pt>
                <c:pt idx="17580">
                  <c:v>125495842.185168</c:v>
                </c:pt>
                <c:pt idx="17581">
                  <c:v>125570251.394605</c:v>
                </c:pt>
                <c:pt idx="17582">
                  <c:v>125644303.736855</c:v>
                </c:pt>
                <c:pt idx="17583">
                  <c:v>125717999.56610498</c:v>
                </c:pt>
                <c:pt idx="17584">
                  <c:v>125791339.234313</c:v>
                </c:pt>
                <c:pt idx="17585">
                  <c:v>125864323.091224</c:v>
                </c:pt>
                <c:pt idx="17586">
                  <c:v>125936951.48437501</c:v>
                </c:pt>
                <c:pt idx="17587">
                  <c:v>126009224.75910902</c:v>
                </c:pt>
                <c:pt idx="17588">
                  <c:v>126081143.25858</c:v>
                </c:pt>
                <c:pt idx="17589">
                  <c:v>126152707.323769</c:v>
                </c:pt>
                <c:pt idx="17590">
                  <c:v>126223917.29348803</c:v>
                </c:pt>
                <c:pt idx="17591">
                  <c:v>126294773.50439602</c:v>
                </c:pt>
                <c:pt idx="17592">
                  <c:v>126365276.29099999</c:v>
                </c:pt>
                <c:pt idx="17593">
                  <c:v>126435425.98567602</c:v>
                </c:pt>
                <c:pt idx="17594">
                  <c:v>126505222.91866603</c:v>
                </c:pt>
                <c:pt idx="17595">
                  <c:v>126574667.41809702</c:v>
                </c:pt>
                <c:pt idx="17596">
                  <c:v>126643759.80998601</c:v>
                </c:pt>
                <c:pt idx="17597">
                  <c:v>126712500.41824901</c:v>
                </c:pt>
                <c:pt idx="17598">
                  <c:v>126780889.56471199</c:v>
                </c:pt>
                <c:pt idx="17599">
                  <c:v>126848927.56912</c:v>
                </c:pt>
                <c:pt idx="17600">
                  <c:v>126916614.749144</c:v>
                </c:pt>
                <c:pt idx="17601">
                  <c:v>126983951.42039099</c:v>
                </c:pt>
                <c:pt idx="17602">
                  <c:v>127050937.896412</c:v>
                </c:pt>
                <c:pt idx="17603">
                  <c:v>127117574.48871498</c:v>
                </c:pt>
                <c:pt idx="17604">
                  <c:v>127183861.50676602</c:v>
                </c:pt>
                <c:pt idx="17605">
                  <c:v>127249799.25800602</c:v>
                </c:pt>
                <c:pt idx="17606">
                  <c:v>127315388.04785198</c:v>
                </c:pt>
                <c:pt idx="17607">
                  <c:v>127380628.17971098</c:v>
                </c:pt>
                <c:pt idx="17608">
                  <c:v>127445519.95498498</c:v>
                </c:pt>
                <c:pt idx="17609">
                  <c:v>127510063.67308198</c:v>
                </c:pt>
                <c:pt idx="17610">
                  <c:v>127574259.631421</c:v>
                </c:pt>
                <c:pt idx="17611">
                  <c:v>127638108.12544298</c:v>
                </c:pt>
                <c:pt idx="17612">
                  <c:v>127701609.44861899</c:v>
                </c:pt>
                <c:pt idx="17613">
                  <c:v>127764763.892454</c:v>
                </c:pt>
                <c:pt idx="17614">
                  <c:v>127827571.746502</c:v>
                </c:pt>
                <c:pt idx="17615">
                  <c:v>127890033.29836701</c:v>
                </c:pt>
                <c:pt idx="17616">
                  <c:v>127952148.83371398</c:v>
                </c:pt>
                <c:pt idx="17617">
                  <c:v>128013918.636278</c:v>
                </c:pt>
                <c:pt idx="17618">
                  <c:v>128075342.98786801</c:v>
                </c:pt>
                <c:pt idx="17619">
                  <c:v>128136422.16837801</c:v>
                </c:pt>
                <c:pt idx="17620">
                  <c:v>128197156.45579298</c:v>
                </c:pt>
                <c:pt idx="17621">
                  <c:v>128257546.12619798</c:v>
                </c:pt>
                <c:pt idx="17622">
                  <c:v>128317591.45378099</c:v>
                </c:pt>
                <c:pt idx="17623">
                  <c:v>128377292.71084602</c:v>
                </c:pt>
                <c:pt idx="17624">
                  <c:v>128436650.167817</c:v>
                </c:pt>
                <c:pt idx="17625">
                  <c:v>128495664.09324701</c:v>
                </c:pt>
                <c:pt idx="17626">
                  <c:v>128554334.753821</c:v>
                </c:pt>
                <c:pt idx="17627">
                  <c:v>128612662.41437002</c:v>
                </c:pt>
                <c:pt idx="17628">
                  <c:v>128670647.337872</c:v>
                </c:pt>
                <c:pt idx="17629">
                  <c:v>128728289.78546202</c:v>
                </c:pt>
                <c:pt idx="17630">
                  <c:v>128785590.01643699</c:v>
                </c:pt>
                <c:pt idx="17631">
                  <c:v>128842548.28826502</c:v>
                </c:pt>
                <c:pt idx="17632">
                  <c:v>128899164.85658999</c:v>
                </c:pt>
                <c:pt idx="17633">
                  <c:v>128955439.97524001</c:v>
                </c:pt>
                <c:pt idx="17634">
                  <c:v>129011373.89623198</c:v>
                </c:pt>
                <c:pt idx="17635">
                  <c:v>129066966.869782</c:v>
                </c:pt>
                <c:pt idx="17636">
                  <c:v>129122219.144306</c:v>
                </c:pt>
                <c:pt idx="17637">
                  <c:v>129177130.96643202</c:v>
                </c:pt>
                <c:pt idx="17638">
                  <c:v>129231702.58100398</c:v>
                </c:pt>
                <c:pt idx="17639">
                  <c:v>129285934.23108602</c:v>
                </c:pt>
                <c:pt idx="17640">
                  <c:v>129339826.15797399</c:v>
                </c:pt>
                <c:pt idx="17641">
                  <c:v>129393378.60119602</c:v>
                </c:pt>
                <c:pt idx="17642">
                  <c:v>129446591.79852502</c:v>
                </c:pt>
                <c:pt idx="17643">
                  <c:v>129499465.98597699</c:v>
                </c:pt>
                <c:pt idx="17644">
                  <c:v>129552001.39782399</c:v>
                </c:pt>
                <c:pt idx="17645">
                  <c:v>129604198.266597</c:v>
                </c:pt>
                <c:pt idx="17646">
                  <c:v>129656056.823093</c:v>
                </c:pt>
                <c:pt idx="17647">
                  <c:v>129707577.29637802</c:v>
                </c:pt>
                <c:pt idx="17648">
                  <c:v>129758759.91379802</c:v>
                </c:pt>
                <c:pt idx="17649">
                  <c:v>129809604.90097901</c:v>
                </c:pt>
                <c:pt idx="17650">
                  <c:v>129860112.48184</c:v>
                </c:pt>
                <c:pt idx="17651">
                  <c:v>129910282.87858999</c:v>
                </c:pt>
                <c:pt idx="17652">
                  <c:v>129960116.31174098</c:v>
                </c:pt>
                <c:pt idx="17653">
                  <c:v>130009613.000108</c:v>
                </c:pt>
                <c:pt idx="17654">
                  <c:v>130058773.16082101</c:v>
                </c:pt>
                <c:pt idx="17655">
                  <c:v>130107597.009323</c:v>
                </c:pt>
                <c:pt idx="17656">
                  <c:v>130156084.75938101</c:v>
                </c:pt>
                <c:pt idx="17657">
                  <c:v>130204236.623089</c:v>
                </c:pt>
                <c:pt idx="17658">
                  <c:v>130252052.81087501</c:v>
                </c:pt>
                <c:pt idx="17659">
                  <c:v>130299533.53150401</c:v>
                </c:pt>
                <c:pt idx="17660">
                  <c:v>130346678.99208401</c:v>
                </c:pt>
                <c:pt idx="17661">
                  <c:v>130393489.398072</c:v>
                </c:pt>
                <c:pt idx="17662">
                  <c:v>130439964.95328002</c:v>
                </c:pt>
                <c:pt idx="17663">
                  <c:v>130486105.85987602</c:v>
                </c:pt>
                <c:pt idx="17664">
                  <c:v>130531912.31839602</c:v>
                </c:pt>
                <c:pt idx="17665">
                  <c:v>130577384.52774099</c:v>
                </c:pt>
                <c:pt idx="17666">
                  <c:v>130622522.685188</c:v>
                </c:pt>
                <c:pt idx="17667">
                  <c:v>130667326.98639099</c:v>
                </c:pt>
                <c:pt idx="17668">
                  <c:v>130711797.62538998</c:v>
                </c:pt>
                <c:pt idx="17669">
                  <c:v>130755934.794609</c:v>
                </c:pt>
                <c:pt idx="17670">
                  <c:v>130799738.68487099</c:v>
                </c:pt>
                <c:pt idx="17671">
                  <c:v>130843209.485393</c:v>
                </c:pt>
                <c:pt idx="17672">
                  <c:v>130886347.383793</c:v>
                </c:pt>
                <c:pt idx="17673">
                  <c:v>130929152.566101</c:v>
                </c:pt>
                <c:pt idx="17674">
                  <c:v>130971625.216755</c:v>
                </c:pt>
                <c:pt idx="17675">
                  <c:v>131013765.51861</c:v>
                </c:pt>
                <c:pt idx="17676">
                  <c:v>131055573.65294199</c:v>
                </c:pt>
                <c:pt idx="17677">
                  <c:v>131097049.79945202</c:v>
                </c:pt>
                <c:pt idx="17678">
                  <c:v>131138194.13627</c:v>
                </c:pt>
                <c:pt idx="17679">
                  <c:v>131179006.83996102</c:v>
                </c:pt>
                <c:pt idx="17680">
                  <c:v>131219488.08552699</c:v>
                </c:pt>
                <c:pt idx="17681">
                  <c:v>131259638.046413</c:v>
                </c:pt>
                <c:pt idx="17682">
                  <c:v>131299456.89450999</c:v>
                </c:pt>
                <c:pt idx="17683">
                  <c:v>131338944.800161</c:v>
                </c:pt>
                <c:pt idx="17684">
                  <c:v>131378101.93216302</c:v>
                </c:pt>
                <c:pt idx="17685">
                  <c:v>131416928.457771</c:v>
                </c:pt>
                <c:pt idx="17686">
                  <c:v>131455424.54270701</c:v>
                </c:pt>
                <c:pt idx="17687">
                  <c:v>131493590.351155</c:v>
                </c:pt>
                <c:pt idx="17688">
                  <c:v>131531426.045773</c:v>
                </c:pt>
                <c:pt idx="17689">
                  <c:v>131568931.78769298</c:v>
                </c:pt>
                <c:pt idx="17690">
                  <c:v>131606107.736527</c:v>
                </c:pt>
                <c:pt idx="17691">
                  <c:v>131642954.05036801</c:v>
                </c:pt>
                <c:pt idx="17692">
                  <c:v>131679470.88579698</c:v>
                </c:pt>
                <c:pt idx="17693">
                  <c:v>131715658.397883</c:v>
                </c:pt>
                <c:pt idx="17694">
                  <c:v>131751516.74019201</c:v>
                </c:pt>
                <c:pt idx="17695">
                  <c:v>131787046.064785</c:v>
                </c:pt>
                <c:pt idx="17696">
                  <c:v>131822246.52222502</c:v>
                </c:pt>
                <c:pt idx="17697">
                  <c:v>131857118.261581</c:v>
                </c:pt>
                <c:pt idx="17698">
                  <c:v>131891661.43042901</c:v>
                </c:pt>
                <c:pt idx="17699">
                  <c:v>131925876.17485699</c:v>
                </c:pt>
                <c:pt idx="17700">
                  <c:v>131959762.63946801</c:v>
                </c:pt>
                <c:pt idx="17701">
                  <c:v>131993320.96738499</c:v>
                </c:pt>
                <c:pt idx="17702">
                  <c:v>132026551.30025299</c:v>
                </c:pt>
                <c:pt idx="17703">
                  <c:v>132059453.77824201</c:v>
                </c:pt>
                <c:pt idx="17704">
                  <c:v>132092028.540051</c:v>
                </c:pt>
                <c:pt idx="17705">
                  <c:v>132124275.72291</c:v>
                </c:pt>
                <c:pt idx="17706">
                  <c:v>132156195.46258701</c:v>
                </c:pt>
                <c:pt idx="17707">
                  <c:v>132187787.89338604</c:v>
                </c:pt>
                <c:pt idx="17708">
                  <c:v>132219053.148155</c:v>
                </c:pt>
                <c:pt idx="17709">
                  <c:v>132249991.358284</c:v>
                </c:pt>
                <c:pt idx="17710">
                  <c:v>132280602.653715</c:v>
                </c:pt>
                <c:pt idx="17711">
                  <c:v>132310887.162937</c:v>
                </c:pt>
                <c:pt idx="17712">
                  <c:v>132340845.01299502</c:v>
                </c:pt>
                <c:pt idx="17713">
                  <c:v>132370476.329492</c:v>
                </c:pt>
                <c:pt idx="17714">
                  <c:v>132399781.236588</c:v>
                </c:pt>
                <c:pt idx="17715">
                  <c:v>132428759.85701001</c:v>
                </c:pt>
                <c:pt idx="17716">
                  <c:v>132457412.31204602</c:v>
                </c:pt>
                <c:pt idx="17717">
                  <c:v>132485738.72155701</c:v>
                </c:pt>
                <c:pt idx="17718">
                  <c:v>132513739.20397301</c:v>
                </c:pt>
                <c:pt idx="17719">
                  <c:v>132541413.876298</c:v>
                </c:pt>
                <c:pt idx="17720">
                  <c:v>132568762.85411298</c:v>
                </c:pt>
                <c:pt idx="17721">
                  <c:v>132595786.251579</c:v>
                </c:pt>
                <c:pt idx="17722">
                  <c:v>132622484.18144098</c:v>
                </c:pt>
                <c:pt idx="17723">
                  <c:v>132648856.75502399</c:v>
                </c:pt>
                <c:pt idx="17724">
                  <c:v>132674904.08224602</c:v>
                </c:pt>
                <c:pt idx="17725">
                  <c:v>132700626.27161101</c:v>
                </c:pt>
                <c:pt idx="17726">
                  <c:v>132726023.43021801</c:v>
                </c:pt>
                <c:pt idx="17727">
                  <c:v>132751095.66375898</c:v>
                </c:pt>
                <c:pt idx="17728">
                  <c:v>132775843.07652397</c:v>
                </c:pt>
                <c:pt idx="17729">
                  <c:v>132800265.771403</c:v>
                </c:pt>
                <c:pt idx="17730">
                  <c:v>132824363.84988901</c:v>
                </c:pt>
                <c:pt idx="17731">
                  <c:v>132848137.41207801</c:v>
                </c:pt>
                <c:pt idx="17732">
                  <c:v>132871586.556675</c:v>
                </c:pt>
                <c:pt idx="17733">
                  <c:v>132894711.380991</c:v>
                </c:pt>
                <c:pt idx="17734">
                  <c:v>132917511.980951</c:v>
                </c:pt>
                <c:pt idx="17735">
                  <c:v>132939988.451092</c:v>
                </c:pt>
                <c:pt idx="17736">
                  <c:v>132962140.88456899</c:v>
                </c:pt>
                <c:pt idx="17737">
                  <c:v>132983969.37315199</c:v>
                </c:pt>
                <c:pt idx="17738">
                  <c:v>133005474.007232</c:v>
                </c:pt>
                <c:pt idx="17739">
                  <c:v>133026654.87582397</c:v>
                </c:pt>
                <c:pt idx="17740">
                  <c:v>133047512.066563</c:v>
                </c:pt>
                <c:pt idx="17741">
                  <c:v>133068045.66571496</c:v>
                </c:pt>
                <c:pt idx="17742">
                  <c:v>133088255.75816999</c:v>
                </c:pt>
                <c:pt idx="17743">
                  <c:v>133108142.427451</c:v>
                </c:pt>
                <c:pt idx="17744">
                  <c:v>133127705.75571001</c:v>
                </c:pt>
                <c:pt idx="17745">
                  <c:v>133146945.823737</c:v>
                </c:pt>
                <c:pt idx="17746">
                  <c:v>133165862.710952</c:v>
                </c:pt>
                <c:pt idx="17747">
                  <c:v>133184456.49541701</c:v>
                </c:pt>
                <c:pt idx="17748">
                  <c:v>133202727.253832</c:v>
                </c:pt>
                <c:pt idx="17749">
                  <c:v>133220675.061538</c:v>
                </c:pt>
                <c:pt idx="17750">
                  <c:v>133238299.99251902</c:v>
                </c:pt>
                <c:pt idx="17751">
                  <c:v>133255602.11940099</c:v>
                </c:pt>
                <c:pt idx="17752">
                  <c:v>133272581.51345901</c:v>
                </c:pt>
                <c:pt idx="17753">
                  <c:v>133289238.244616</c:v>
                </c:pt>
                <c:pt idx="17754">
                  <c:v>133305572.381441</c:v>
                </c:pt>
                <c:pt idx="17755">
                  <c:v>133321583.99115701</c:v>
                </c:pt>
                <c:pt idx="17756">
                  <c:v>133337273.139636</c:v>
                </c:pt>
                <c:pt idx="17757">
                  <c:v>133352639.89140899</c:v>
                </c:pt>
                <c:pt idx="17758">
                  <c:v>133367684.30965701</c:v>
                </c:pt>
                <c:pt idx="17759">
                  <c:v>133382406.456221</c:v>
                </c:pt>
                <c:pt idx="17760">
                  <c:v>133396806.391599</c:v>
                </c:pt>
                <c:pt idx="17761">
                  <c:v>133410884.17494799</c:v>
                </c:pt>
                <c:pt idx="17762">
                  <c:v>133424639.864088</c:v>
                </c:pt>
                <c:pt idx="17763">
                  <c:v>133438073.51549801</c:v>
                </c:pt>
                <c:pt idx="17764">
                  <c:v>133451185.18432298</c:v>
                </c:pt>
                <c:pt idx="17765">
                  <c:v>133463974.924371</c:v>
                </c:pt>
                <c:pt idx="17766">
                  <c:v>133476442.78811702</c:v>
                </c:pt>
                <c:pt idx="17767">
                  <c:v>133488588.82670198</c:v>
                </c:pt>
                <c:pt idx="17768">
                  <c:v>133500413.089938</c:v>
                </c:pt>
                <c:pt idx="17769">
                  <c:v>133511915.62630199</c:v>
                </c:pt>
                <c:pt idx="17770">
                  <c:v>133523096.48294501</c:v>
                </c:pt>
                <c:pt idx="17771">
                  <c:v>133533955.705688</c:v>
                </c:pt>
                <c:pt idx="17772">
                  <c:v>133544493.33902401</c:v>
                </c:pt>
                <c:pt idx="17773">
                  <c:v>133554709.426121</c:v>
                </c:pt>
                <c:pt idx="17774">
                  <c:v>133564604.00882198</c:v>
                </c:pt>
                <c:pt idx="17775">
                  <c:v>133574177.12764297</c:v>
                </c:pt>
                <c:pt idx="17776">
                  <c:v>133583428.821777</c:v>
                </c:pt>
                <c:pt idx="17777">
                  <c:v>133592359.129096</c:v>
                </c:pt>
                <c:pt idx="17778">
                  <c:v>133600968.08614901</c:v>
                </c:pt>
                <c:pt idx="17779">
                  <c:v>133609255.728164</c:v>
                </c:pt>
                <c:pt idx="17780">
                  <c:v>133617222.089049</c:v>
                </c:pt>
                <c:pt idx="17781">
                  <c:v>133624867.20139101</c:v>
                </c:pt>
                <c:pt idx="17782">
                  <c:v>133632191.09646101</c:v>
                </c:pt>
                <c:pt idx="17783">
                  <c:v>133639193.804208</c:v>
                </c:pt>
                <c:pt idx="17784">
                  <c:v>133645875.35326801</c:v>
                </c:pt>
                <c:pt idx="17785">
                  <c:v>133652235.77095801</c:v>
                </c:pt>
                <c:pt idx="17786">
                  <c:v>133658275.08327901</c:v>
                </c:pt>
                <c:pt idx="17787">
                  <c:v>133663993.314915</c:v>
                </c:pt>
                <c:pt idx="17788">
                  <c:v>133669390.48923701</c:v>
                </c:pt>
                <c:pt idx="17789">
                  <c:v>133674466.62830198</c:v>
                </c:pt>
                <c:pt idx="17790">
                  <c:v>133679221.75285</c:v>
                </c:pt>
                <c:pt idx="17791">
                  <c:v>133683655.882312</c:v>
                </c:pt>
                <c:pt idx="17792">
                  <c:v>133687769.03480101</c:v>
                </c:pt>
                <c:pt idx="17793">
                  <c:v>133691561.22712</c:v>
                </c:pt>
                <c:pt idx="17794">
                  <c:v>133695032.47476</c:v>
                </c:pt>
                <c:pt idx="17795">
                  <c:v>133698182.79189901</c:v>
                </c:pt>
                <c:pt idx="17796">
                  <c:v>133701012.191403</c:v>
                </c:pt>
                <c:pt idx="17797">
                  <c:v>133703520.68482898</c:v>
                </c:pt>
                <c:pt idx="17798">
                  <c:v>133705708.28241901</c:v>
                </c:pt>
                <c:pt idx="17799">
                  <c:v>133707574.99310802</c:v>
                </c:pt>
                <c:pt idx="17800">
                  <c:v>133709120.82451698</c:v>
                </c:pt>
                <c:pt idx="17801">
                  <c:v>133710345.78296001</c:v>
                </c:pt>
                <c:pt idx="17802">
                  <c:v>133711249.873438</c:v>
                </c:pt>
                <c:pt idx="17803">
                  <c:v>133711833.09964198</c:v>
                </c:pt>
                <c:pt idx="17804">
                  <c:v>133712095.463954</c:v>
                </c:pt>
                <c:pt idx="17805">
                  <c:v>133712036.96744502</c:v>
                </c:pt>
                <c:pt idx="17806">
                  <c:v>133711657.60987602</c:v>
                </c:pt>
                <c:pt idx="17807">
                  <c:v>133710957.389699</c:v>
                </c:pt>
                <c:pt idx="17808">
                  <c:v>133709936.30405296</c:v>
                </c:pt>
                <c:pt idx="17809">
                  <c:v>133708594.34877102</c:v>
                </c:pt>
                <c:pt idx="17810">
                  <c:v>133706931.51837201</c:v>
                </c:pt>
                <c:pt idx="17811">
                  <c:v>133704947.80606602</c:v>
                </c:pt>
                <c:pt idx="17812">
                  <c:v>133702643.20375298</c:v>
                </c:pt>
                <c:pt idx="17813">
                  <c:v>133700017.702023</c:v>
                </c:pt>
                <c:pt idx="17814">
                  <c:v>133697071.290151</c:v>
                </c:pt>
                <c:pt idx="17815">
                  <c:v>133693803.95610498</c:v>
                </c:pt>
                <c:pt idx="17816">
                  <c:v>133690215.68654099</c:v>
                </c:pt>
                <c:pt idx="17817">
                  <c:v>133686306.466801</c:v>
                </c:pt>
                <c:pt idx="17818">
                  <c:v>133682076.28091602</c:v>
                </c:pt>
                <c:pt idx="17819">
                  <c:v>133677525.111607</c:v>
                </c:pt>
                <c:pt idx="17820">
                  <c:v>133672652.94027801</c:v>
                </c:pt>
                <c:pt idx="17821">
                  <c:v>133667459.747022</c:v>
                </c:pt>
                <c:pt idx="17822">
                  <c:v>133661945.510618</c:v>
                </c:pt>
                <c:pt idx="17823">
                  <c:v>133656110.20853201</c:v>
                </c:pt>
                <c:pt idx="17824">
                  <c:v>133649953.81691401</c:v>
                </c:pt>
                <c:pt idx="17825">
                  <c:v>133643476.310597</c:v>
                </c:pt>
                <c:pt idx="17826">
                  <c:v>133636677.663103</c:v>
                </c:pt>
                <c:pt idx="17827">
                  <c:v>133629557.84663199</c:v>
                </c:pt>
                <c:pt idx="17828">
                  <c:v>133622116.832072</c:v>
                </c:pt>
                <c:pt idx="17829">
                  <c:v>133614354.58899</c:v>
                </c:pt>
                <c:pt idx="17830">
                  <c:v>133606271.08563699</c:v>
                </c:pt>
                <c:pt idx="17831">
                  <c:v>133597866.28894198</c:v>
                </c:pt>
                <c:pt idx="17832">
                  <c:v>133589140.16451699</c:v>
                </c:pt>
                <c:pt idx="17833">
                  <c:v>133580092.67665297</c:v>
                </c:pt>
                <c:pt idx="17834">
                  <c:v>133570723.78831699</c:v>
                </c:pt>
                <c:pt idx="17835">
                  <c:v>133561033.46115902</c:v>
                </c:pt>
                <c:pt idx="17836">
                  <c:v>133551021.65549998</c:v>
                </c:pt>
                <c:pt idx="17837">
                  <c:v>133540688.330341</c:v>
                </c:pt>
                <c:pt idx="17838">
                  <c:v>133530033.44335704</c:v>
                </c:pt>
                <c:pt idx="17839">
                  <c:v>133519056.95089699</c:v>
                </c:pt>
                <c:pt idx="17840">
                  <c:v>133507758.807983</c:v>
                </c:pt>
                <c:pt idx="17841">
                  <c:v>133496138.96831001</c:v>
                </c:pt>
                <c:pt idx="17842">
                  <c:v>133484197.38424298</c:v>
                </c:pt>
                <c:pt idx="17843">
                  <c:v>133471934.006818</c:v>
                </c:pt>
                <c:pt idx="17844">
                  <c:v>133459348.78573999</c:v>
                </c:pt>
                <c:pt idx="17845">
                  <c:v>133446441.66938099</c:v>
                </c:pt>
                <c:pt idx="17846">
                  <c:v>133433212.60477999</c:v>
                </c:pt>
                <c:pt idx="17847">
                  <c:v>133419661.53764099</c:v>
                </c:pt>
                <c:pt idx="17848">
                  <c:v>133405788.41233401</c:v>
                </c:pt>
                <c:pt idx="17849">
                  <c:v>133391593.17189001</c:v>
                </c:pt>
                <c:pt idx="17850">
                  <c:v>133377075.758003</c:v>
                </c:pt>
                <c:pt idx="17851">
                  <c:v>133362236.11102502</c:v>
                </c:pt>
                <c:pt idx="17852">
                  <c:v>133347074.169971</c:v>
                </c:pt>
                <c:pt idx="17853">
                  <c:v>133331589.87250999</c:v>
                </c:pt>
                <c:pt idx="17854">
                  <c:v>133315783.15496901</c:v>
                </c:pt>
                <c:pt idx="17855">
                  <c:v>133299653.95232999</c:v>
                </c:pt>
                <c:pt idx="17856">
                  <c:v>133283202.198227</c:v>
                </c:pt>
                <c:pt idx="17857">
                  <c:v>133266427.82494599</c:v>
                </c:pt>
                <c:pt idx="17858">
                  <c:v>133249330.76342399</c:v>
                </c:pt>
                <c:pt idx="17859">
                  <c:v>133231910.94324802</c:v>
                </c:pt>
                <c:pt idx="17860">
                  <c:v>133214168.292649</c:v>
                </c:pt>
                <c:pt idx="17861">
                  <c:v>133196102.73850502</c:v>
                </c:pt>
                <c:pt idx="17862">
                  <c:v>133177714.206338</c:v>
                </c:pt>
                <c:pt idx="17863">
                  <c:v>133159002.62031101</c:v>
                </c:pt>
                <c:pt idx="17864">
                  <c:v>133139967.90323001</c:v>
                </c:pt>
                <c:pt idx="17865">
                  <c:v>133120609.97653699</c:v>
                </c:pt>
                <c:pt idx="17866">
                  <c:v>133100928.76031099</c:v>
                </c:pt>
                <c:pt idx="17867">
                  <c:v>133080924.17326802</c:v>
                </c:pt>
                <c:pt idx="17868">
                  <c:v>133060596.132755</c:v>
                </c:pt>
                <c:pt idx="17869">
                  <c:v>133039944.55474998</c:v>
                </c:pt>
                <c:pt idx="17870">
                  <c:v>133018969.353863</c:v>
                </c:pt>
                <c:pt idx="17871">
                  <c:v>132997670.44332904</c:v>
                </c:pt>
                <c:pt idx="17872">
                  <c:v>132976047.735009</c:v>
                </c:pt>
                <c:pt idx="17873">
                  <c:v>132954101.13938801</c:v>
                </c:pt>
                <c:pt idx="17874">
                  <c:v>132931830.565571</c:v>
                </c:pt>
                <c:pt idx="17875">
                  <c:v>132909235.92128402</c:v>
                </c:pt>
                <c:pt idx="17876">
                  <c:v>132886317.11286801</c:v>
                </c:pt>
                <c:pt idx="17877">
                  <c:v>132863074.04528099</c:v>
                </c:pt>
                <c:pt idx="17878">
                  <c:v>132839506.62209198</c:v>
                </c:pt>
                <c:pt idx="17879">
                  <c:v>132815614.74548101</c:v>
                </c:pt>
                <c:pt idx="17880">
                  <c:v>132791398.316238</c:v>
                </c:pt>
                <c:pt idx="17881">
                  <c:v>132766857.233757</c:v>
                </c:pt>
                <c:pt idx="17882">
                  <c:v>132741991.396036</c:v>
                </c:pt>
                <c:pt idx="17883">
                  <c:v>132716800.69967602</c:v>
                </c:pt>
                <c:pt idx="17884">
                  <c:v>132691285.039874</c:v>
                </c:pt>
                <c:pt idx="17885">
                  <c:v>132665444.31042601</c:v>
                </c:pt>
                <c:pt idx="17886">
                  <c:v>132639278.403721</c:v>
                </c:pt>
                <c:pt idx="17887">
                  <c:v>132612787.21074</c:v>
                </c:pt>
                <c:pt idx="17888">
                  <c:v>132585970.62105298</c:v>
                </c:pt>
                <c:pt idx="17889">
                  <c:v>132558828.522816</c:v>
                </c:pt>
                <c:pt idx="17890">
                  <c:v>132531360.80276802</c:v>
                </c:pt>
                <c:pt idx="17891">
                  <c:v>132503567.346233</c:v>
                </c:pt>
                <c:pt idx="17892">
                  <c:v>132475448.037109</c:v>
                </c:pt>
                <c:pt idx="17893">
                  <c:v>132447002.757873</c:v>
                </c:pt>
                <c:pt idx="17894">
                  <c:v>132418231.38957298</c:v>
                </c:pt>
                <c:pt idx="17895">
                  <c:v>132389133.811829</c:v>
                </c:pt>
                <c:pt idx="17896">
                  <c:v>132359709.90282799</c:v>
                </c:pt>
                <c:pt idx="17897">
                  <c:v>132329959.539322</c:v>
                </c:pt>
                <c:pt idx="17898">
                  <c:v>132299882.59662399</c:v>
                </c:pt>
                <c:pt idx="17899">
                  <c:v>132269478.94860502</c:v>
                </c:pt>
                <c:pt idx="17900">
                  <c:v>132238748.46769601</c:v>
                </c:pt>
                <c:pt idx="17901">
                  <c:v>132207691.024877</c:v>
                </c:pt>
                <c:pt idx="17902">
                  <c:v>132176306.48967801</c:v>
                </c:pt>
                <c:pt idx="17903">
                  <c:v>132144594.73017901</c:v>
                </c:pt>
                <c:pt idx="17904">
                  <c:v>132112555.61300002</c:v>
                </c:pt>
                <c:pt idx="17905">
                  <c:v>132080189.00330502</c:v>
                </c:pt>
                <c:pt idx="17906">
                  <c:v>132047494.76479401</c:v>
                </c:pt>
                <c:pt idx="17907">
                  <c:v>132014472.759699</c:v>
                </c:pt>
                <c:pt idx="17908">
                  <c:v>131981122.84878601</c:v>
                </c:pt>
                <c:pt idx="17909">
                  <c:v>131947444.891349</c:v>
                </c:pt>
                <c:pt idx="17910">
                  <c:v>131913438.745203</c:v>
                </c:pt>
                <c:pt idx="17911">
                  <c:v>131879104.26668602</c:v>
                </c:pt>
                <c:pt idx="17912">
                  <c:v>131844441.31065398</c:v>
                </c:pt>
                <c:pt idx="17913">
                  <c:v>131809449.73047802</c:v>
                </c:pt>
                <c:pt idx="17914">
                  <c:v>131774129.37803601</c:v>
                </c:pt>
                <c:pt idx="17915">
                  <c:v>131738480.103716</c:v>
                </c:pt>
                <c:pt idx="17916">
                  <c:v>131702501.756409</c:v>
                </c:pt>
                <c:pt idx="17917">
                  <c:v>131666194.183506</c:v>
                </c:pt>
                <c:pt idx="17918">
                  <c:v>131629557.230893</c:v>
                </c:pt>
                <c:pt idx="17919">
                  <c:v>131592590.74295002</c:v>
                </c:pt>
                <c:pt idx="17920">
                  <c:v>131555294.562545</c:v>
                </c:pt>
                <c:pt idx="17921">
                  <c:v>131517668.531032</c:v>
                </c:pt>
                <c:pt idx="17922">
                  <c:v>131479712.48824501</c:v>
                </c:pt>
                <c:pt idx="17923">
                  <c:v>131441426.27249601</c:v>
                </c:pt>
                <c:pt idx="17924">
                  <c:v>131402809.72057198</c:v>
                </c:pt>
                <c:pt idx="17925">
                  <c:v>131363862.667726</c:v>
                </c:pt>
                <c:pt idx="17926">
                  <c:v>131324584.94768099</c:v>
                </c:pt>
                <c:pt idx="17927">
                  <c:v>131284976.392618</c:v>
                </c:pt>
                <c:pt idx="17928">
                  <c:v>131245036.83317702</c:v>
                </c:pt>
                <c:pt idx="17929">
                  <c:v>131204766.098452</c:v>
                </c:pt>
                <c:pt idx="17930">
                  <c:v>131164164.015984</c:v>
                </c:pt>
                <c:pt idx="17931">
                  <c:v>131123230.41176301</c:v>
                </c:pt>
                <c:pt idx="17932">
                  <c:v>131081965.11021702</c:v>
                </c:pt>
                <c:pt idx="17933">
                  <c:v>131040367.93421</c:v>
                </c:pt>
                <c:pt idx="17934">
                  <c:v>130998438.70503898</c:v>
                </c:pt>
                <c:pt idx="17935">
                  <c:v>130956177.24243201</c:v>
                </c:pt>
                <c:pt idx="17936">
                  <c:v>130913583.36453499</c:v>
                </c:pt>
                <c:pt idx="17937">
                  <c:v>130870656.887918</c:v>
                </c:pt>
                <c:pt idx="17938">
                  <c:v>130827397.62756298</c:v>
                </c:pt>
                <c:pt idx="17939">
                  <c:v>130783805.396861</c:v>
                </c:pt>
                <c:pt idx="17940">
                  <c:v>130739880.00761101</c:v>
                </c:pt>
                <c:pt idx="17941">
                  <c:v>130695621.27001201</c:v>
                </c:pt>
                <c:pt idx="17942">
                  <c:v>130651028.99265702</c:v>
                </c:pt>
                <c:pt idx="17943">
                  <c:v>130606102.98253401</c:v>
                </c:pt>
                <c:pt idx="17944">
                  <c:v>130560843.04501398</c:v>
                </c:pt>
                <c:pt idx="17945">
                  <c:v>130515248.983853</c:v>
                </c:pt>
                <c:pt idx="17946">
                  <c:v>130469320.601181</c:v>
                </c:pt>
                <c:pt idx="17947">
                  <c:v>130423057.69750199</c:v>
                </c:pt>
                <c:pt idx="17948">
                  <c:v>130376460.071687</c:v>
                </c:pt>
                <c:pt idx="17949">
                  <c:v>130329527.52096802</c:v>
                </c:pt>
                <c:pt idx="17950">
                  <c:v>130282259.840933</c:v>
                </c:pt>
                <c:pt idx="17951">
                  <c:v>130234656.82552499</c:v>
                </c:pt>
                <c:pt idx="17952">
                  <c:v>130186718.267031</c:v>
                </c:pt>
                <c:pt idx="17953">
                  <c:v>130138443.956081</c:v>
                </c:pt>
                <c:pt idx="17954">
                  <c:v>130089833.68163998</c:v>
                </c:pt>
                <c:pt idx="17955">
                  <c:v>130040887.23100501</c:v>
                </c:pt>
                <c:pt idx="17956">
                  <c:v>129991604.389799</c:v>
                </c:pt>
                <c:pt idx="17957">
                  <c:v>129941984.94196302</c:v>
                </c:pt>
                <c:pt idx="17958">
                  <c:v>129892028.66975398</c:v>
                </c:pt>
                <c:pt idx="17959">
                  <c:v>129841735.35374001</c:v>
                </c:pt>
                <c:pt idx="17960">
                  <c:v>129791104.772789</c:v>
                </c:pt>
                <c:pt idx="17961">
                  <c:v>129740136.704069</c:v>
                </c:pt>
                <c:pt idx="17962">
                  <c:v>129688830.923042</c:v>
                </c:pt>
                <c:pt idx="17963">
                  <c:v>129637187.203453</c:v>
                </c:pt>
                <c:pt idx="17964">
                  <c:v>129585205.317331</c:v>
                </c:pt>
                <c:pt idx="17965">
                  <c:v>129532885.034977</c:v>
                </c:pt>
                <c:pt idx="17966">
                  <c:v>129480226.124966</c:v>
                </c:pt>
                <c:pt idx="17967">
                  <c:v>129427228.35412998</c:v>
                </c:pt>
                <c:pt idx="17968">
                  <c:v>129373891.487564</c:v>
                </c:pt>
                <c:pt idx="17969">
                  <c:v>129320215.28861</c:v>
                </c:pt>
                <c:pt idx="17970">
                  <c:v>129266199.518857</c:v>
                </c:pt>
                <c:pt idx="17971">
                  <c:v>129211843.938133</c:v>
                </c:pt>
                <c:pt idx="17972">
                  <c:v>129157148.304498</c:v>
                </c:pt>
                <c:pt idx="17973">
                  <c:v>129102112.37423898</c:v>
                </c:pt>
                <c:pt idx="17974">
                  <c:v>129046735.90186402</c:v>
                </c:pt>
                <c:pt idx="17975">
                  <c:v>128991018.640092</c:v>
                </c:pt>
                <c:pt idx="17976">
                  <c:v>128934960.33985101</c:v>
                </c:pt>
                <c:pt idx="17977">
                  <c:v>128878560.75027202</c:v>
                </c:pt>
                <c:pt idx="17978">
                  <c:v>128821819.61867602</c:v>
                </c:pt>
                <c:pt idx="17979">
                  <c:v>128764736.69057401</c:v>
                </c:pt>
                <c:pt idx="17980">
                  <c:v>128707311.709659</c:v>
                </c:pt>
                <c:pt idx="17981">
                  <c:v>128649544.41779502</c:v>
                </c:pt>
                <c:pt idx="17982">
                  <c:v>128591434.555016</c:v>
                </c:pt>
                <c:pt idx="17983">
                  <c:v>128532981.85951598</c:v>
                </c:pt>
                <c:pt idx="17984">
                  <c:v>128474186.06764299</c:v>
                </c:pt>
                <c:pt idx="17985">
                  <c:v>128415046.91389102</c:v>
                </c:pt>
                <c:pt idx="17986">
                  <c:v>128355564.13089301</c:v>
                </c:pt>
                <c:pt idx="17987">
                  <c:v>128295737.44941503</c:v>
                </c:pt>
                <c:pt idx="17988">
                  <c:v>128235566.59835</c:v>
                </c:pt>
                <c:pt idx="17989">
                  <c:v>128175051.30470701</c:v>
                </c:pt>
                <c:pt idx="17990">
                  <c:v>128114191.29360601</c:v>
                </c:pt>
                <c:pt idx="17991">
                  <c:v>128052986.28827101</c:v>
                </c:pt>
                <c:pt idx="17992">
                  <c:v>127991436.010022</c:v>
                </c:pt>
                <c:pt idx="17993">
                  <c:v>127929540.178269</c:v>
                </c:pt>
                <c:pt idx="17994">
                  <c:v>127867298.51049902</c:v>
                </c:pt>
                <c:pt idx="17995">
                  <c:v>127804710.72227502</c:v>
                </c:pt>
                <c:pt idx="17996">
                  <c:v>127741776.527227</c:v>
                </c:pt>
                <c:pt idx="17997">
                  <c:v>127678495.63703901</c:v>
                </c:pt>
                <c:pt idx="17998">
                  <c:v>127614867.76144899</c:v>
                </c:pt>
                <c:pt idx="17999">
                  <c:v>127550892.60823299</c:v>
                </c:pt>
                <c:pt idx="18000">
                  <c:v>127486569.88320501</c:v>
                </c:pt>
                <c:pt idx="18001">
                  <c:v>127421899.29020302</c:v>
                </c:pt>
                <c:pt idx="18002">
                  <c:v>127356880.531084</c:v>
                </c:pt>
                <c:pt idx="18003">
                  <c:v>127291513.30571398</c:v>
                </c:pt>
                <c:pt idx="18004">
                  <c:v>127225797.31196001</c:v>
                </c:pt>
                <c:pt idx="18005">
                  <c:v>127159732.245684</c:v>
                </c:pt>
                <c:pt idx="18006">
                  <c:v>127093317.80073199</c:v>
                </c:pt>
                <c:pt idx="18007">
                  <c:v>127026553.66892399</c:v>
                </c:pt>
                <c:pt idx="18008">
                  <c:v>126959439.540053</c:v>
                </c:pt>
                <c:pt idx="18009">
                  <c:v>126891975.10186498</c:v>
                </c:pt>
                <c:pt idx="18010">
                  <c:v>126824160.04006201</c:v>
                </c:pt>
                <c:pt idx="18011">
                  <c:v>126755994.038284</c:v>
                </c:pt>
                <c:pt idx="18012">
                  <c:v>126687476.77810502</c:v>
                </c:pt>
                <c:pt idx="18013">
                  <c:v>126618607.939023</c:v>
                </c:pt>
                <c:pt idx="18014">
                  <c:v>126549387.19845</c:v>
                </c:pt>
                <c:pt idx="18015">
                  <c:v>126479814.23170599</c:v>
                </c:pt>
                <c:pt idx="18016">
                  <c:v>126409888.71200602</c:v>
                </c:pt>
                <c:pt idx="18017">
                  <c:v>126339610.310451</c:v>
                </c:pt>
                <c:pt idx="18018">
                  <c:v>126268978.69602399</c:v>
                </c:pt>
                <c:pt idx="18019">
                  <c:v>126197993.53557201</c:v>
                </c:pt>
                <c:pt idx="18020">
                  <c:v>126126654.49380504</c:v>
                </c:pt>
                <c:pt idx="18021">
                  <c:v>126054961.23328002</c:v>
                </c:pt>
                <c:pt idx="18022">
                  <c:v>125982913.41439502</c:v>
                </c:pt>
                <c:pt idx="18023">
                  <c:v>125910510.69537802</c:v>
                </c:pt>
                <c:pt idx="18024">
                  <c:v>125837752.73227802</c:v>
                </c:pt>
                <c:pt idx="18025">
                  <c:v>125764639.17895299</c:v>
                </c:pt>
                <c:pt idx="18026">
                  <c:v>125691169.687062</c:v>
                </c:pt>
                <c:pt idx="18027">
                  <c:v>125617343.906055</c:v>
                </c:pt>
                <c:pt idx="18028">
                  <c:v>125543161.48316202</c:v>
                </c:pt>
                <c:pt idx="18029">
                  <c:v>125468622.06338102</c:v>
                </c:pt>
                <c:pt idx="18030">
                  <c:v>125393725.28947301</c:v>
                </c:pt>
                <c:pt idx="18031">
                  <c:v>125318470.801945</c:v>
                </c:pt>
                <c:pt idx="18032">
                  <c:v>125242858.239044</c:v>
                </c:pt>
                <c:pt idx="18033">
                  <c:v>125166887.23674399</c:v>
                </c:pt>
                <c:pt idx="18034">
                  <c:v>125090557.428738</c:v>
                </c:pt>
                <c:pt idx="18035">
                  <c:v>125013868.44642299</c:v>
                </c:pt>
                <c:pt idx="18036">
                  <c:v>124936819.91889299</c:v>
                </c:pt>
                <c:pt idx="18037">
                  <c:v>124859411.47292602</c:v>
                </c:pt>
                <c:pt idx="18038">
                  <c:v>124781642.73297399</c:v>
                </c:pt>
                <c:pt idx="18039">
                  <c:v>124703513.32114999</c:v>
                </c:pt>
                <c:pt idx="18040">
                  <c:v>124625022.857219</c:v>
                </c:pt>
                <c:pt idx="18041">
                  <c:v>124546170.95858498</c:v>
                </c:pt>
                <c:pt idx="18042">
                  <c:v>124466957.24028002</c:v>
                </c:pt>
                <c:pt idx="18043">
                  <c:v>124387381.31495199</c:v>
                </c:pt>
                <c:pt idx="18044">
                  <c:v>124307442.792853</c:v>
                </c:pt>
                <c:pt idx="18045">
                  <c:v>124227141.281831</c:v>
                </c:pt>
                <c:pt idx="18046">
                  <c:v>124146476.387312</c:v>
                </c:pt>
                <c:pt idx="18047">
                  <c:v>124065447.71229102</c:v>
                </c:pt>
                <c:pt idx="18048">
                  <c:v>123984054.85732201</c:v>
                </c:pt>
                <c:pt idx="18049">
                  <c:v>123902297.42050201</c:v>
                </c:pt>
                <c:pt idx="18050">
                  <c:v>123820174.99745899</c:v>
                </c:pt>
                <c:pt idx="18051">
                  <c:v>123737687.181345</c:v>
                </c:pt>
                <c:pt idx="18052">
                  <c:v>123654833.56281599</c:v>
                </c:pt>
                <c:pt idx="18053">
                  <c:v>123571613.730022</c:v>
                </c:pt>
                <c:pt idx="18054">
                  <c:v>123488027.268599</c:v>
                </c:pt>
                <c:pt idx="18055">
                  <c:v>123404073.761647</c:v>
                </c:pt>
                <c:pt idx="18056">
                  <c:v>123319752.789726</c:v>
                </c:pt>
                <c:pt idx="18057">
                  <c:v>123235063.93083702</c:v>
                </c:pt>
                <c:pt idx="18058">
                  <c:v>123150006.76041001</c:v>
                </c:pt>
                <c:pt idx="18059">
                  <c:v>123064580.851294</c:v>
                </c:pt>
                <c:pt idx="18060">
                  <c:v>122978785.77373998</c:v>
                </c:pt>
                <c:pt idx="18061">
                  <c:v>122892621.09538502</c:v>
                </c:pt>
                <c:pt idx="18062">
                  <c:v>122806086.381246</c:v>
                </c:pt>
                <c:pt idx="18063">
                  <c:v>122719181.193701</c:v>
                </c:pt>
                <c:pt idx="18064">
                  <c:v>122631905.09247302</c:v>
                </c:pt>
                <c:pt idx="18065">
                  <c:v>122544257.63462096</c:v>
                </c:pt>
                <c:pt idx="18066">
                  <c:v>122456238.37452397</c:v>
                </c:pt>
                <c:pt idx="18067">
                  <c:v>122367846.86386602</c:v>
                </c:pt>
                <c:pt idx="18068">
                  <c:v>122279082.65161999</c:v>
                </c:pt>
                <c:pt idx="18069">
                  <c:v>122189945.28403901</c:v>
                </c:pt>
                <c:pt idx="18070">
                  <c:v>122100434.30463299</c:v>
                </c:pt>
                <c:pt idx="18071">
                  <c:v>122010549.254162</c:v>
                </c:pt>
                <c:pt idx="18072">
                  <c:v>121920289.67061698</c:v>
                </c:pt>
                <c:pt idx="18073">
                  <c:v>121829655.08920601</c:v>
                </c:pt>
                <c:pt idx="18074">
                  <c:v>121738645.04233602</c:v>
                </c:pt>
                <c:pt idx="18075">
                  <c:v>121647259.05960399</c:v>
                </c:pt>
                <c:pt idx="18076">
                  <c:v>121555496.66777401</c:v>
                </c:pt>
                <c:pt idx="18077">
                  <c:v>121463357.39076699</c:v>
                </c:pt>
                <c:pt idx="18078">
                  <c:v>121370840.749642</c:v>
                </c:pt>
                <c:pt idx="18079">
                  <c:v>121277946.262583</c:v>
                </c:pt>
                <c:pt idx="18080">
                  <c:v>121184673.44487801</c:v>
                </c:pt>
                <c:pt idx="18081">
                  <c:v>121091021.808908</c:v>
                </c:pt>
                <c:pt idx="18082">
                  <c:v>120996990.86412901</c:v>
                </c:pt>
                <c:pt idx="18083">
                  <c:v>120902580.11705299</c:v>
                </c:pt>
                <c:pt idx="18084">
                  <c:v>120807789.071235</c:v>
                </c:pt>
                <c:pt idx="18085">
                  <c:v>120712617.22725399</c:v>
                </c:pt>
                <c:pt idx="18086">
                  <c:v>120617064.082697</c:v>
                </c:pt>
                <c:pt idx="18087">
                  <c:v>120521129.132139</c:v>
                </c:pt>
                <c:pt idx="18088">
                  <c:v>120424811.86713198</c:v>
                </c:pt>
                <c:pt idx="18089">
                  <c:v>120328111.77618</c:v>
                </c:pt>
                <c:pt idx="18090">
                  <c:v>120231028.34472798</c:v>
                </c:pt>
                <c:pt idx="18091">
                  <c:v>120133561.05513999</c:v>
                </c:pt>
                <c:pt idx="18092">
                  <c:v>120035709.38668199</c:v>
                </c:pt>
                <c:pt idx="18093">
                  <c:v>119937472.815506</c:v>
                </c:pt>
                <c:pt idx="18094">
                  <c:v>119838850.81462899</c:v>
                </c:pt>
                <c:pt idx="18095">
                  <c:v>119739842.85391502</c:v>
                </c:pt>
                <c:pt idx="18096">
                  <c:v>119640448.400057</c:v>
                </c:pt>
                <c:pt idx="18097">
                  <c:v>119540666.91656202</c:v>
                </c:pt>
                <c:pt idx="18098">
                  <c:v>119440497.86372298</c:v>
                </c:pt>
                <c:pt idx="18099">
                  <c:v>119339940.69860998</c:v>
                </c:pt>
                <c:pt idx="18100">
                  <c:v>119238994.87504297</c:v>
                </c:pt>
                <c:pt idx="18101">
                  <c:v>119137659.84357701</c:v>
                </c:pt>
                <c:pt idx="18102">
                  <c:v>119035935.05148099</c:v>
                </c:pt>
                <c:pt idx="18103">
                  <c:v>118933819.94271602</c:v>
                </c:pt>
                <c:pt idx="18104">
                  <c:v>118831313.957922</c:v>
                </c:pt>
                <c:pt idx="18105">
                  <c:v>118728416.53438802</c:v>
                </c:pt>
                <c:pt idx="18106">
                  <c:v>118625127.10603899</c:v>
                </c:pt>
                <c:pt idx="18107">
                  <c:v>118521445.103412</c:v>
                </c:pt>
                <c:pt idx="18108">
                  <c:v>118417369.953638</c:v>
                </c:pt>
                <c:pt idx="18109">
                  <c:v>118312901.08041802</c:v>
                </c:pt>
                <c:pt idx="18110">
                  <c:v>118208037.904002</c:v>
                </c:pt>
                <c:pt idx="18111">
                  <c:v>118102779.84117101</c:v>
                </c:pt>
                <c:pt idx="18112">
                  <c:v>117997126.30521299</c:v>
                </c:pt>
                <c:pt idx="18113">
                  <c:v>117891076.705901</c:v>
                </c:pt>
                <c:pt idx="18114">
                  <c:v>117784630.44947003</c:v>
                </c:pt>
                <c:pt idx="18115">
                  <c:v>117677786.9386</c:v>
                </c:pt>
                <c:pt idx="18116">
                  <c:v>117570545.57238601</c:v>
                </c:pt>
                <c:pt idx="18117">
                  <c:v>117462905.746324</c:v>
                </c:pt>
                <c:pt idx="18118">
                  <c:v>117354866.85227902</c:v>
                </c:pt>
                <c:pt idx="18119">
                  <c:v>117246428.27846999</c:v>
                </c:pt>
                <c:pt idx="18120">
                  <c:v>117137589.40944199</c:v>
                </c:pt>
                <c:pt idx="18121">
                  <c:v>117028349.62604499</c:v>
                </c:pt>
                <c:pt idx="18122">
                  <c:v>116918708.305409</c:v>
                </c:pt>
                <c:pt idx="18123">
                  <c:v>116808664.82091798</c:v>
                </c:pt>
                <c:pt idx="18124">
                  <c:v>116698218.54219201</c:v>
                </c:pt>
                <c:pt idx="18125">
                  <c:v>116587368.83505701</c:v>
                </c:pt>
                <c:pt idx="18126">
                  <c:v>116476115.06152301</c:v>
                </c:pt>
                <c:pt idx="18127">
                  <c:v>116364456.57975699</c:v>
                </c:pt>
                <c:pt idx="18128">
                  <c:v>116252392.74406202</c:v>
                </c:pt>
                <c:pt idx="18129">
                  <c:v>116139922.904847</c:v>
                </c:pt>
                <c:pt idx="18130">
                  <c:v>116027046.408603</c:v>
                </c:pt>
                <c:pt idx="18131">
                  <c:v>115913762.597881</c:v>
                </c:pt>
                <c:pt idx="18132">
                  <c:v>115800070.81126101</c:v>
                </c:pt>
                <c:pt idx="18133">
                  <c:v>115685970.38332501</c:v>
                </c:pt>
                <c:pt idx="18134">
                  <c:v>115571460.64463601</c:v>
                </c:pt>
                <c:pt idx="18135">
                  <c:v>115456540.921707</c:v>
                </c:pt>
                <c:pt idx="18136">
                  <c:v>115341210.53697599</c:v>
                </c:pt>
                <c:pt idx="18137">
                  <c:v>115225468.80877398</c:v>
                </c:pt>
                <c:pt idx="18138">
                  <c:v>115109315.05130501</c:v>
                </c:pt>
                <c:pt idx="18139">
                  <c:v>114992748.57461298</c:v>
                </c:pt>
                <c:pt idx="18140">
                  <c:v>114875768.68455197</c:v>
                </c:pt>
                <c:pt idx="18141">
                  <c:v>114758374.68276602</c:v>
                </c:pt>
                <c:pt idx="18142">
                  <c:v>114640565.86664999</c:v>
                </c:pt>
                <c:pt idx="18143">
                  <c:v>114522341.529328</c:v>
                </c:pt>
                <c:pt idx="18144">
                  <c:v>114403700.959619</c:v>
                </c:pt>
                <c:pt idx="18145">
                  <c:v>114284643.44201301</c:v>
                </c:pt>
                <c:pt idx="18146">
                  <c:v>114165168.25663701</c:v>
                </c:pt>
                <c:pt idx="18147">
                  <c:v>114045274.679225</c:v>
                </c:pt>
                <c:pt idx="18148">
                  <c:v>113924961.98108801</c:v>
                </c:pt>
                <c:pt idx="18149">
                  <c:v>113804229.42908502</c:v>
                </c:pt>
                <c:pt idx="18150">
                  <c:v>113683076.28558998</c:v>
                </c:pt>
                <c:pt idx="18151">
                  <c:v>113561501.80846001</c:v>
                </c:pt>
                <c:pt idx="18152">
                  <c:v>113439505.25100498</c:v>
                </c:pt>
                <c:pt idx="18153">
                  <c:v>113317085.861957</c:v>
                </c:pt>
                <c:pt idx="18154">
                  <c:v>113194242.88543199</c:v>
                </c:pt>
                <c:pt idx="18155">
                  <c:v>113070975.56090498</c:v>
                </c:pt>
                <c:pt idx="18156">
                  <c:v>112947283.123172</c:v>
                </c:pt>
                <c:pt idx="18157">
                  <c:v>112823164.80231601</c:v>
                </c:pt>
                <c:pt idx="18158">
                  <c:v>112698619.823678</c:v>
                </c:pt>
                <c:pt idx="18159">
                  <c:v>112573647.407818</c:v>
                </c:pt>
                <c:pt idx="18160">
                  <c:v>112448246.770484</c:v>
                </c:pt>
                <c:pt idx="18161">
                  <c:v>112322417.122576</c:v>
                </c:pt>
                <c:pt idx="18162">
                  <c:v>112196157.67010899</c:v>
                </c:pt>
                <c:pt idx="18163">
                  <c:v>112069467.614181</c:v>
                </c:pt>
                <c:pt idx="18164">
                  <c:v>111942346.15093701</c:v>
                </c:pt>
                <c:pt idx="18165">
                  <c:v>111814792.471527</c:v>
                </c:pt>
                <c:pt idx="18166">
                  <c:v>111686805.76207902</c:v>
                </c:pt>
                <c:pt idx="18167">
                  <c:v>111558385.20365401</c:v>
                </c:pt>
                <c:pt idx="18168">
                  <c:v>111429529.97221</c:v>
                </c:pt>
                <c:pt idx="18169">
                  <c:v>111300239.23857</c:v>
                </c:pt>
                <c:pt idx="18170">
                  <c:v>111170512.16837601</c:v>
                </c:pt>
                <c:pt idx="18171">
                  <c:v>111040347.922056</c:v>
                </c:pt>
                <c:pt idx="18172">
                  <c:v>110909745.65478298</c:v>
                </c:pt>
                <c:pt idx="18173">
                  <c:v>110778704.51643501</c:v>
                </c:pt>
                <c:pt idx="18174">
                  <c:v>110647223.65155798</c:v>
                </c:pt>
                <c:pt idx="18175">
                  <c:v>110515302.199322</c:v>
                </c:pt>
                <c:pt idx="18176">
                  <c:v>110382939.29348402</c:v>
                </c:pt>
                <c:pt idx="18177">
                  <c:v>110250134.062344</c:v>
                </c:pt>
                <c:pt idx="18178">
                  <c:v>110116885.62870701</c:v>
                </c:pt>
                <c:pt idx="18179">
                  <c:v>109983193.109835</c:v>
                </c:pt>
                <c:pt idx="18180">
                  <c:v>109849055.61741501</c:v>
                </c:pt>
                <c:pt idx="18181">
                  <c:v>109714472.25750399</c:v>
                </c:pt>
                <c:pt idx="18182">
                  <c:v>109579442.130494</c:v>
                </c:pt>
                <c:pt idx="18183">
                  <c:v>109443964.33106701</c:v>
                </c:pt>
                <c:pt idx="18184">
                  <c:v>109308037.94814801</c:v>
                </c:pt>
                <c:pt idx="18185">
                  <c:v>109171662.064863</c:v>
                </c:pt>
                <c:pt idx="18186">
                  <c:v>109034835.75849302</c:v>
                </c:pt>
                <c:pt idx="18187">
                  <c:v>108897558.100427</c:v>
                </c:pt>
                <c:pt idx="18188">
                  <c:v>108759828.15611999</c:v>
                </c:pt>
                <c:pt idx="18189">
                  <c:v>108621644.98503998</c:v>
                </c:pt>
                <c:pt idx="18190">
                  <c:v>108483007.640627</c:v>
                </c:pt>
                <c:pt idx="18191">
                  <c:v>108343915.17024098</c:v>
                </c:pt>
                <c:pt idx="18192">
                  <c:v>108204366.615118</c:v>
                </c:pt>
                <c:pt idx="18193">
                  <c:v>108064361.01031601</c:v>
                </c:pt>
                <c:pt idx="18194">
                  <c:v>107923897.38466999</c:v>
                </c:pt>
                <c:pt idx="18195">
                  <c:v>107782974.760741</c:v>
                </c:pt>
                <c:pt idx="18196">
                  <c:v>107641592.15476398</c:v>
                </c:pt>
                <c:pt idx="18197">
                  <c:v>107499748.57659999</c:v>
                </c:pt>
                <c:pt idx="18198">
                  <c:v>107357443.029682</c:v>
                </c:pt>
                <c:pt idx="18199">
                  <c:v>107214674.51096602</c:v>
                </c:pt>
                <c:pt idx="18200">
                  <c:v>107071442.010874</c:v>
                </c:pt>
                <c:pt idx="18201">
                  <c:v>106927744.513244</c:v>
                </c:pt>
                <c:pt idx="18202">
                  <c:v>106783580.99527702</c:v>
                </c:pt>
                <c:pt idx="18203">
                  <c:v>106638950.42747802</c:v>
                </c:pt>
                <c:pt idx="18204">
                  <c:v>106493851.773606</c:v>
                </c:pt>
                <c:pt idx="18205">
                  <c:v>106348283.99061599</c:v>
                </c:pt>
                <c:pt idx="18206">
                  <c:v>106202246.02860199</c:v>
                </c:pt>
                <c:pt idx="18207">
                  <c:v>106055736.83074199</c:v>
                </c:pt>
                <c:pt idx="18208">
                  <c:v>105908755.33324</c:v>
                </c:pt>
                <c:pt idx="18209">
                  <c:v>105761300.46526402</c:v>
                </c:pt>
                <c:pt idx="18210">
                  <c:v>105613371.14889599</c:v>
                </c:pt>
                <c:pt idx="18211">
                  <c:v>105464966.29906301</c:v>
                </c:pt>
                <c:pt idx="18212">
                  <c:v>105316084.82347901</c:v>
                </c:pt>
                <c:pt idx="18213">
                  <c:v>105166725.62259001</c:v>
                </c:pt>
                <c:pt idx="18214">
                  <c:v>105016887.58950399</c:v>
                </c:pt>
                <c:pt idx="18215">
                  <c:v>104866569.609936</c:v>
                </c:pt>
                <c:pt idx="18216">
                  <c:v>104715770.56213802</c:v>
                </c:pt>
                <c:pt idx="18217">
                  <c:v>104564489.31684101</c:v>
                </c:pt>
                <c:pt idx="18218">
                  <c:v>104412724.73718701</c:v>
                </c:pt>
                <c:pt idx="18219">
                  <c:v>104260475.67866398</c:v>
                </c:pt>
                <c:pt idx="18220">
                  <c:v>104107740.989043</c:v>
                </c:pt>
                <c:pt idx="18221">
                  <c:v>103954519.50830701</c:v>
                </c:pt>
                <c:pt idx="18222">
                  <c:v>103800810.068584</c:v>
                </c:pt>
                <c:pt idx="18223">
                  <c:v>103646611.494082</c:v>
                </c:pt>
                <c:pt idx="18224">
                  <c:v>103491922.601016</c:v>
                </c:pt>
                <c:pt idx="18225">
                  <c:v>103336742.19753799</c:v>
                </c:pt>
                <c:pt idx="18226">
                  <c:v>103181069.08367002</c:v>
                </c:pt>
                <c:pt idx="18227">
                  <c:v>103024902.051226</c:v>
                </c:pt>
                <c:pt idx="18228">
                  <c:v>102868239.883747</c:v>
                </c:pt>
                <c:pt idx="18229">
                  <c:v>102711081.356418</c:v>
                </c:pt>
                <c:pt idx="18230">
                  <c:v>102553425.23600398</c:v>
                </c:pt>
                <c:pt idx="18231">
                  <c:v>102395270.28076501</c:v>
                </c:pt>
                <c:pt idx="18232">
                  <c:v>102236615.24038804</c:v>
                </c:pt>
                <c:pt idx="18233">
                  <c:v>102077458.85590298</c:v>
                </c:pt>
                <c:pt idx="18234">
                  <c:v>101917799.85961099</c:v>
                </c:pt>
                <c:pt idx="18235">
                  <c:v>101757636.974999</c:v>
                </c:pt>
                <c:pt idx="18236">
                  <c:v>101596968.91666602</c:v>
                </c:pt>
                <c:pt idx="18237">
                  <c:v>101435794.39023602</c:v>
                </c:pt>
                <c:pt idx="18238">
                  <c:v>101274112.09228002</c:v>
                </c:pt>
                <c:pt idx="18239">
                  <c:v>101111920.710233</c:v>
                </c:pt>
                <c:pt idx="18240">
                  <c:v>100949218.92230701</c:v>
                </c:pt>
                <c:pt idx="18241">
                  <c:v>100786005.39740902</c:v>
                </c:pt>
                <c:pt idx="18242">
                  <c:v>100622278.795055</c:v>
                </c:pt>
                <c:pt idx="18243">
                  <c:v>100458037.76527801</c:v>
                </c:pt>
                <c:pt idx="18244">
                  <c:v>100293280.94854498</c:v>
                </c:pt>
                <c:pt idx="18245">
                  <c:v>100128006.975667</c:v>
                </c:pt>
                <c:pt idx="18246">
                  <c:v>99962214.467703998</c:v>
                </c:pt>
                <c:pt idx="18247">
                  <c:v>99795902.035878003</c:v>
                </c:pt>
                <c:pt idx="18248">
                  <c:v>99629068.281481013</c:v>
                </c:pt>
                <c:pt idx="18249">
                  <c:v>99461711.795773998</c:v>
                </c:pt>
                <c:pt idx="18250">
                  <c:v>99293831.159898981</c:v>
                </c:pt>
                <c:pt idx="18251">
                  <c:v>99125424.944780007</c:v>
                </c:pt>
                <c:pt idx="18252">
                  <c:v>98956491.711024001</c:v>
                </c:pt>
                <c:pt idx="18253">
                  <c:v>98787030.008823991</c:v>
                </c:pt>
                <c:pt idx="18254">
                  <c:v>98617038.377855986</c:v>
                </c:pt>
                <c:pt idx="18255">
                  <c:v>98446515.347182006</c:v>
                </c:pt>
                <c:pt idx="18256">
                  <c:v>98275459.435145006</c:v>
                </c:pt>
                <c:pt idx="18257">
                  <c:v>98103869.149261013</c:v>
                </c:pt>
                <c:pt idx="18258">
                  <c:v>97931742.986119002</c:v>
                </c:pt>
                <c:pt idx="18259">
                  <c:v>97759079.431273013</c:v>
                </c:pt>
                <c:pt idx="18260">
                  <c:v>97585876.959132001</c:v>
                </c:pt>
                <c:pt idx="18261">
                  <c:v>97412134.032848999</c:v>
                </c:pt>
                <c:pt idx="18262">
                  <c:v>97237849.104213983</c:v>
                </c:pt>
                <c:pt idx="18263">
                  <c:v>97063020.61353898</c:v>
                </c:pt>
                <c:pt idx="18264">
                  <c:v>96887646.989541993</c:v>
                </c:pt>
                <c:pt idx="18265">
                  <c:v>96711726.649235994</c:v>
                </c:pt>
                <c:pt idx="18266">
                  <c:v>96535257.997806013</c:v>
                </c:pt>
                <c:pt idx="18267">
                  <c:v>96358239.428496018</c:v>
                </c:pt>
                <c:pt idx="18268">
                  <c:v>96180669.322484002</c:v>
                </c:pt>
                <c:pt idx="18269">
                  <c:v>96002546.048761994</c:v>
                </c:pt>
                <c:pt idx="18270">
                  <c:v>95823867.964013979</c:v>
                </c:pt>
                <c:pt idx="18271">
                  <c:v>95644633.412486032</c:v>
                </c:pt>
                <c:pt idx="18272">
                  <c:v>95464840.725863978</c:v>
                </c:pt>
                <c:pt idx="18273">
                  <c:v>95284488.223141998</c:v>
                </c:pt>
                <c:pt idx="18274">
                  <c:v>95103574.210492015</c:v>
                </c:pt>
                <c:pt idx="18275">
                  <c:v>94922096.981133983</c:v>
                </c:pt>
                <c:pt idx="18276">
                  <c:v>94740054.815198004</c:v>
                </c:pt>
                <c:pt idx="18277">
                  <c:v>94557445.979589999</c:v>
                </c:pt>
                <c:pt idx="18278">
                  <c:v>94374268.72785598</c:v>
                </c:pt>
                <c:pt idx="18279">
                  <c:v>94190521.300036982</c:v>
                </c:pt>
                <c:pt idx="18280">
                  <c:v>94006201.922532991</c:v>
                </c:pt>
                <c:pt idx="18281">
                  <c:v>93821308.807956979</c:v>
                </c:pt>
                <c:pt idx="18282">
                  <c:v>93635840.154986992</c:v>
                </c:pt>
                <c:pt idx="18283">
                  <c:v>93449794.148220003</c:v>
                </c:pt>
                <c:pt idx="18284">
                  <c:v>93263168.958024979</c:v>
                </c:pt>
                <c:pt idx="18285">
                  <c:v>93075962.740386009</c:v>
                </c:pt>
                <c:pt idx="18286">
                  <c:v>92888173.636748984</c:v>
                </c:pt>
                <c:pt idx="18287">
                  <c:v>92699799.773868993</c:v>
                </c:pt>
                <c:pt idx="18288">
                  <c:v>92510839.263646007</c:v>
                </c:pt>
                <c:pt idx="18289">
                  <c:v>92321290.202970996</c:v>
                </c:pt>
                <c:pt idx="18290">
                  <c:v>92131150.673554987</c:v>
                </c:pt>
                <c:pt idx="18291">
                  <c:v>91940418.741769016</c:v>
                </c:pt>
                <c:pt idx="18292">
                  <c:v>91749092.458472997</c:v>
                </c:pt>
                <c:pt idx="18293">
                  <c:v>91557169.858847991</c:v>
                </c:pt>
                <c:pt idx="18294">
                  <c:v>91364648.962220997</c:v>
                </c:pt>
                <c:pt idx="18295">
                  <c:v>91171527.771890998</c:v>
                </c:pt>
                <c:pt idx="18296">
                  <c:v>90977804.274947986</c:v>
                </c:pt>
                <c:pt idx="18297">
                  <c:v>90783476.442098022</c:v>
                </c:pt>
                <c:pt idx="18298">
                  <c:v>90588542.227474004</c:v>
                </c:pt>
                <c:pt idx="18299">
                  <c:v>90392999.568452001</c:v>
                </c:pt>
                <c:pt idx="18300">
                  <c:v>90196846.385462999</c:v>
                </c:pt>
                <c:pt idx="18301">
                  <c:v>90000080.581801981</c:v>
                </c:pt>
                <c:pt idx="18302">
                  <c:v>89802700.043430015</c:v>
                </c:pt>
                <c:pt idx="18303">
                  <c:v>89604702.638778001</c:v>
                </c:pt>
                <c:pt idx="18304">
                  <c:v>89406086.218549982</c:v>
                </c:pt>
                <c:pt idx="18305">
                  <c:v>89206848.615515992</c:v>
                </c:pt>
                <c:pt idx="18306">
                  <c:v>89006987.644303992</c:v>
                </c:pt>
                <c:pt idx="18307">
                  <c:v>88806501.101193979</c:v>
                </c:pt>
                <c:pt idx="18308">
                  <c:v>88605386.763904005</c:v>
                </c:pt>
                <c:pt idx="18309">
                  <c:v>88403642.391371995</c:v>
                </c:pt>
                <c:pt idx="18310">
                  <c:v>88201265.723537982</c:v>
                </c:pt>
                <c:pt idx="18311">
                  <c:v>87998254.481121004</c:v>
                </c:pt>
                <c:pt idx="18312">
                  <c:v>87794606.365391001</c:v>
                </c:pt>
                <c:pt idx="18313">
                  <c:v>87590319.057943985</c:v>
                </c:pt>
                <c:pt idx="18314">
                  <c:v>87385390.220459998</c:v>
                </c:pt>
                <c:pt idx="18315">
                  <c:v>87179817.494472995</c:v>
                </c:pt>
                <c:pt idx="18316">
                  <c:v>86973598.501128003</c:v>
                </c:pt>
                <c:pt idx="18317">
                  <c:v>86766730.840935007</c:v>
                </c:pt>
                <c:pt idx="18318">
                  <c:v>86559212.093520999</c:v>
                </c:pt>
                <c:pt idx="18319">
                  <c:v>86351039.817379996</c:v>
                </c:pt>
                <c:pt idx="18320">
                  <c:v>86142211.549609005</c:v>
                </c:pt>
                <c:pt idx="18321">
                  <c:v>85932724.805657983</c:v>
                </c:pt>
                <c:pt idx="18322">
                  <c:v>85722577.079054967</c:v>
                </c:pt>
                <c:pt idx="18323">
                  <c:v>85511765.841141999</c:v>
                </c:pt>
                <c:pt idx="18324">
                  <c:v>85300288.540802002</c:v>
                </c:pt>
                <c:pt idx="18325">
                  <c:v>85088142.604176998</c:v>
                </c:pt>
                <c:pt idx="18326">
                  <c:v>84875325.434387997</c:v>
                </c:pt>
                <c:pt idx="18327">
                  <c:v>84661834.411250994</c:v>
                </c:pt>
                <c:pt idx="18328">
                  <c:v>84447666.890975997</c:v>
                </c:pt>
                <c:pt idx="18329">
                  <c:v>84232820.205880001</c:v>
                </c:pt>
                <c:pt idx="18330">
                  <c:v>84017291.664077982</c:v>
                </c:pt>
                <c:pt idx="18331">
                  <c:v>83801078.549180016</c:v>
                </c:pt>
                <c:pt idx="18332">
                  <c:v>83584178.119978994</c:v>
                </c:pt>
                <c:pt idx="18333">
                  <c:v>83366587.610131979</c:v>
                </c:pt>
                <c:pt idx="18334">
                  <c:v>83148304.22784099</c:v>
                </c:pt>
                <c:pt idx="18335">
                  <c:v>82929325.155517966</c:v>
                </c:pt>
                <c:pt idx="18336">
                  <c:v>82709647.54946202</c:v>
                </c:pt>
                <c:pt idx="18337">
                  <c:v>82489268.539508998</c:v>
                </c:pt>
                <c:pt idx="18338">
                  <c:v>82268185.228696004</c:v>
                </c:pt>
                <c:pt idx="18339">
                  <c:v>82046394.692902982</c:v>
                </c:pt>
                <c:pt idx="18340">
                  <c:v>81823893.98050198</c:v>
                </c:pt>
                <c:pt idx="18341">
                  <c:v>81600680.111986995</c:v>
                </c:pt>
                <c:pt idx="18342">
                  <c:v>81376750.079614967</c:v>
                </c:pt>
                <c:pt idx="18343">
                  <c:v>81152100.847017005</c:v>
                </c:pt>
                <c:pt idx="18344">
                  <c:v>80926729.348828003</c:v>
                </c:pt>
                <c:pt idx="18345">
                  <c:v>80700632.490286008</c:v>
                </c:pt>
                <c:pt idx="18346">
                  <c:v>80473807.146847978</c:v>
                </c:pt>
                <c:pt idx="18347">
                  <c:v>80246250.163775995</c:v>
                </c:pt>
                <c:pt idx="18348">
                  <c:v>80017958.355733976</c:v>
                </c:pt>
                <c:pt idx="18349">
                  <c:v>79788928.506367996</c:v>
                </c:pt>
                <c:pt idx="18350">
                  <c:v>79559157.367880002</c:v>
                </c:pt>
                <c:pt idx="18351">
                  <c:v>79328641.660595998</c:v>
                </c:pt>
                <c:pt idx="18352">
                  <c:v>79097378.072524965</c:v>
                </c:pt>
                <c:pt idx="18353">
                  <c:v>78865363.258910999</c:v>
                </c:pt>
                <c:pt idx="18354">
                  <c:v>78632593.841777995</c:v>
                </c:pt>
                <c:pt idx="18355">
                  <c:v>78399066.409458995</c:v>
                </c:pt>
                <c:pt idx="18356">
                  <c:v>78164777.516128004</c:v>
                </c:pt>
                <c:pt idx="18357">
                  <c:v>77929723.681316003</c:v>
                </c:pt>
                <c:pt idx="18358">
                  <c:v>77693901.389418006</c:v>
                </c:pt>
                <c:pt idx="18359">
                  <c:v>77457307.089194</c:v>
                </c:pt>
                <c:pt idx="18360">
                  <c:v>77219937.193257004</c:v>
                </c:pt>
                <c:pt idx="18361">
                  <c:v>76981788.077557966</c:v>
                </c:pt>
                <c:pt idx="18362">
                  <c:v>76742856.080848992</c:v>
                </c:pt>
                <c:pt idx="18363">
                  <c:v>76503137.504152983</c:v>
                </c:pt>
                <c:pt idx="18364">
                  <c:v>76262628.610205993</c:v>
                </c:pt>
                <c:pt idx="18365">
                  <c:v>76021325.622899979</c:v>
                </c:pt>
                <c:pt idx="18366">
                  <c:v>75779224.726714984</c:v>
                </c:pt>
                <c:pt idx="18367">
                  <c:v>75536322.066129982</c:v>
                </c:pt>
                <c:pt idx="18368">
                  <c:v>75292613.745039999</c:v>
                </c:pt>
                <c:pt idx="18369">
                  <c:v>75048095.826138988</c:v>
                </c:pt>
                <c:pt idx="18370">
                  <c:v>74802764.330313981</c:v>
                </c:pt>
                <c:pt idx="18371">
                  <c:v>74556615.23601</c:v>
                </c:pt>
                <c:pt idx="18372">
                  <c:v>74309644.478591979</c:v>
                </c:pt>
                <c:pt idx="18373">
                  <c:v>74061847.949687019</c:v>
                </c:pt>
                <c:pt idx="18374">
                  <c:v>73813221.496525005</c:v>
                </c:pt>
                <c:pt idx="18375">
                  <c:v>73563760.921250999</c:v>
                </c:pt>
                <c:pt idx="18376">
                  <c:v>73313461.980232999</c:v>
                </c:pt>
                <c:pt idx="18377">
                  <c:v>73062320.383359998</c:v>
                </c:pt>
                <c:pt idx="18378">
                  <c:v>72810331.793311015</c:v>
                </c:pt>
                <c:pt idx="18379">
                  <c:v>72557491.824824989</c:v>
                </c:pt>
                <c:pt idx="18380">
                  <c:v>72303796.043945014</c:v>
                </c:pt>
                <c:pt idx="18381">
                  <c:v>72049239.967255995</c:v>
                </c:pt>
                <c:pt idx="18382">
                  <c:v>71793819.061092004</c:v>
                </c:pt>
                <c:pt idx="18383">
                  <c:v>71537528.740749002</c:v>
                </c:pt>
                <c:pt idx="18384">
                  <c:v>71280364.369658992</c:v>
                </c:pt>
                <c:pt idx="18385">
                  <c:v>71022321.258561999</c:v>
                </c:pt>
                <c:pt idx="18386">
                  <c:v>70763394.664652973</c:v>
                </c:pt>
                <c:pt idx="18387">
                  <c:v>70503579.790716007</c:v>
                </c:pt>
                <c:pt idx="18388">
                  <c:v>70242871.784232989</c:v>
                </c:pt>
                <c:pt idx="18389">
                  <c:v>69981265.736484006</c:v>
                </c:pt>
                <c:pt idx="18390">
                  <c:v>69718756.681611985</c:v>
                </c:pt>
                <c:pt idx="18391">
                  <c:v>69455339.595689982</c:v>
                </c:pt>
                <c:pt idx="18392">
                  <c:v>69191009.395744964</c:v>
                </c:pt>
                <c:pt idx="18393">
                  <c:v>68925760.938775018</c:v>
                </c:pt>
                <c:pt idx="18394">
                  <c:v>68659589.020742983</c:v>
                </c:pt>
                <c:pt idx="18395">
                  <c:v>68392488.375542969</c:v>
                </c:pt>
                <c:pt idx="18396">
                  <c:v>68124453.67394799</c:v>
                </c:pt>
                <c:pt idx="18397">
                  <c:v>67855479.522533983</c:v>
                </c:pt>
                <c:pt idx="18398">
                  <c:v>67585560.462577015</c:v>
                </c:pt>
                <c:pt idx="18399">
                  <c:v>67314690.968932003</c:v>
                </c:pt>
                <c:pt idx="18400">
                  <c:v>67042865.448879994</c:v>
                </c:pt>
                <c:pt idx="18401">
                  <c:v>66770078.240951002</c:v>
                </c:pt>
                <c:pt idx="18402">
                  <c:v>66496323.613720991</c:v>
                </c:pt>
                <c:pt idx="18403">
                  <c:v>66221595.764584005</c:v>
                </c:pt>
                <c:pt idx="18404">
                  <c:v>65945888.81848599</c:v>
                </c:pt>
                <c:pt idx="18405">
                  <c:v>65669196.826646</c:v>
                </c:pt>
                <c:pt idx="18406">
                  <c:v>65391513.765232012</c:v>
                </c:pt>
                <c:pt idx="18407">
                  <c:v>65112833.534013003</c:v>
                </c:pt>
                <c:pt idx="18408">
                  <c:v>64833149.954978995</c:v>
                </c:pt>
                <c:pt idx="18409">
                  <c:v>64552456.770929001</c:v>
                </c:pt>
                <c:pt idx="18410">
                  <c:v>64270747.644025996</c:v>
                </c:pt>
                <c:pt idx="18411">
                  <c:v>63988016.154310994</c:v>
                </c:pt>
                <c:pt idx="18412">
                  <c:v>63704255.798193015</c:v>
                </c:pt>
                <c:pt idx="18413">
                  <c:v>63419459.986890994</c:v>
                </c:pt>
                <c:pt idx="18414">
                  <c:v>63133622.044848002</c:v>
                </c:pt>
                <c:pt idx="18415">
                  <c:v>62846735.208098009</c:v>
                </c:pt>
                <c:pt idx="18416">
                  <c:v>62558792.622602999</c:v>
                </c:pt>
                <c:pt idx="18417">
                  <c:v>62269787.342535995</c:v>
                </c:pt>
                <c:pt idx="18418">
                  <c:v>61979712.328533009</c:v>
                </c:pt>
                <c:pt idx="18419">
                  <c:v>61688560.445899002</c:v>
                </c:pt>
                <c:pt idx="18420">
                  <c:v>61396324.462763995</c:v>
                </c:pt>
                <c:pt idx="18421">
                  <c:v>61102997.048197009</c:v>
                </c:pt>
                <c:pt idx="18422">
                  <c:v>60808570.770275004</c:v>
                </c:pt>
                <c:pt idx="18423">
                  <c:v>60513038.094094008</c:v>
                </c:pt>
                <c:pt idx="18424">
                  <c:v>60216391.379739001</c:v>
                </c:pt>
                <c:pt idx="18425">
                  <c:v>59918622.880198002</c:v>
                </c:pt>
                <c:pt idx="18426">
                  <c:v>59619724.739218011</c:v>
                </c:pt>
                <c:pt idx="18427">
                  <c:v>59319688.989113003</c:v>
                </c:pt>
                <c:pt idx="18428">
                  <c:v>59018507.548508003</c:v>
                </c:pt>
                <c:pt idx="18429">
                  <c:v>58716172.220031008</c:v>
                </c:pt>
                <c:pt idx="18430">
                  <c:v>58412674.687932</c:v>
                </c:pt>
                <c:pt idx="18431">
                  <c:v>58108006.515656002</c:v>
                </c:pt>
                <c:pt idx="18432">
                  <c:v>57802159.143334001</c:v>
                </c:pt>
                <c:pt idx="18433">
                  <c:v>57495123.885217011</c:v>
                </c:pt>
                <c:pt idx="18434">
                  <c:v>57186891.927041002</c:v>
                </c:pt>
                <c:pt idx="18435">
                  <c:v>56877454.323310994</c:v>
                </c:pt>
                <c:pt idx="18436">
                  <c:v>56566801.994523011</c:v>
                </c:pt>
                <c:pt idx="18437">
                  <c:v>56254925.724300012</c:v>
                </c:pt>
                <c:pt idx="18438">
                  <c:v>55941816.156452991</c:v>
                </c:pt>
                <c:pt idx="18439">
                  <c:v>55627463.791963018</c:v>
                </c:pt>
                <c:pt idx="18440">
                  <c:v>55311858.985871993</c:v>
                </c:pt>
                <c:pt idx="18441">
                  <c:v>54994991.944088995</c:v>
                </c:pt>
                <c:pt idx="18442">
                  <c:v>54676852.720111005</c:v>
                </c:pt>
                <c:pt idx="18443">
                  <c:v>54357431.21164301</c:v>
                </c:pt>
                <c:pt idx="18444">
                  <c:v>54036717.157123998</c:v>
                </c:pt>
                <c:pt idx="18445">
                  <c:v>53714700.132155001</c:v>
                </c:pt>
                <c:pt idx="18446">
                  <c:v>53391369.545821004</c:v>
                </c:pt>
                <c:pt idx="18447">
                  <c:v>53066714.636905998</c:v>
                </c:pt>
                <c:pt idx="18448">
                  <c:v>52740724.469997019</c:v>
                </c:pt>
                <c:pt idx="18449">
                  <c:v>52413387.931475997</c:v>
                </c:pt>
                <c:pt idx="18450">
                  <c:v>52084693.725387007</c:v>
                </c:pt>
                <c:pt idx="18451">
                  <c:v>51754630.369186997</c:v>
                </c:pt>
                <c:pt idx="18452">
                  <c:v>51423186.189361997</c:v>
                </c:pt>
                <c:pt idx="18453">
                  <c:v>51090349.316915989</c:v>
                </c:pt>
                <c:pt idx="18454">
                  <c:v>50756107.682717994</c:v>
                </c:pt>
                <c:pt idx="18455">
                  <c:v>50420449.012712993</c:v>
                </c:pt>
                <c:pt idx="18456">
                  <c:v>50083360.822980992</c:v>
                </c:pt>
                <c:pt idx="18457">
                  <c:v>49744830.414640002</c:v>
                </c:pt>
                <c:pt idx="18458">
                  <c:v>49404844.868600003</c:v>
                </c:pt>
                <c:pt idx="18459">
                  <c:v>49063391.040142</c:v>
                </c:pt>
                <c:pt idx="18460">
                  <c:v>48720455.553333998</c:v>
                </c:pt>
                <c:pt idx="18461">
                  <c:v>48376024.795263015</c:v>
                </c:pt>
                <c:pt idx="18462">
                  <c:v>48030084.910090998</c:v>
                </c:pt>
                <c:pt idx="18463">
                  <c:v>47682621.792908005</c:v>
                </c:pt>
                <c:pt idx="18464">
                  <c:v>47333621.083402991</c:v>
                </c:pt>
                <c:pt idx="18465">
                  <c:v>46983068.159311995</c:v>
                </c:pt>
                <c:pt idx="18466">
                  <c:v>46630948.129667006</c:v>
                </c:pt>
                <c:pt idx="18467">
                  <c:v>46277245.827807002</c:v>
                </c:pt>
                <c:pt idx="18468">
                  <c:v>45921945.804174997</c:v>
                </c:pt>
                <c:pt idx="18469">
                  <c:v>45565032.318860993</c:v>
                </c:pt>
                <c:pt idx="18470">
                  <c:v>45206489.333901994</c:v>
                </c:pt>
                <c:pt idx="18471">
                  <c:v>44846300.505321994</c:v>
                </c:pt>
                <c:pt idx="18472">
                  <c:v>44484449.174901001</c:v>
                </c:pt>
                <c:pt idx="18473">
                  <c:v>44120918.361665003</c:v>
                </c:pt>
                <c:pt idx="18474">
                  <c:v>43755690.753078997</c:v>
                </c:pt>
                <c:pt idx="18475">
                  <c:v>43388748.695947006</c:v>
                </c:pt>
                <c:pt idx="18476">
                  <c:v>43020074.186985992</c:v>
                </c:pt>
                <c:pt idx="18477">
                  <c:v>42649648.863074996</c:v>
                </c:pt>
                <c:pt idx="18478">
                  <c:v>42277453.991165005</c:v>
                </c:pt>
                <c:pt idx="18479">
                  <c:v>41903470.457828991</c:v>
                </c:pt>
                <c:pt idx="18480">
                  <c:v>41527678.758444004</c:v>
                </c:pt>
                <c:pt idx="18481">
                  <c:v>41150058.985987999</c:v>
                </c:pt>
                <c:pt idx="18482">
                  <c:v>40770590.819435</c:v>
                </c:pt>
                <c:pt idx="18483">
                  <c:v>40389253.511730999</c:v>
                </c:pt>
                <c:pt idx="18484">
                  <c:v>40006025.877339996</c:v>
                </c:pt>
                <c:pt idx="18485">
                  <c:v>39620886.279335007</c:v>
                </c:pt>
                <c:pt idx="18486">
                  <c:v>39233812.616014995</c:v>
                </c:pt>
                <c:pt idx="18487">
                  <c:v>38844782.307038002</c:v>
                </c:pt>
                <c:pt idx="18488">
                  <c:v>38453772.279040009</c:v>
                </c:pt>
                <c:pt idx="18489">
                  <c:v>38060758.950725988</c:v>
                </c:pt>
                <c:pt idx="18490">
                  <c:v>37665718.217402004</c:v>
                </c:pt>
                <c:pt idx="18491">
                  <c:v>37268625.434946001</c:v>
                </c:pt>
                <c:pt idx="18492">
                  <c:v>36869455.403166004</c:v>
                </c:pt>
                <c:pt idx="18493">
                  <c:v>36468182.348546997</c:v>
                </c:pt>
                <c:pt idx="18494">
                  <c:v>36064779.906348996</c:v>
                </c:pt>
                <c:pt idx="18495">
                  <c:v>35659221.102035999</c:v>
                </c:pt>
                <c:pt idx="18496">
                  <c:v>35251478.332004994</c:v>
                </c:pt>
                <c:pt idx="18497">
                  <c:v>34841523.343591996</c:v>
                </c:pt>
                <c:pt idx="18498">
                  <c:v>34429327.214335002</c:v>
                </c:pt>
                <c:pt idx="18499">
                  <c:v>34014860.330450997</c:v>
                </c:pt>
                <c:pt idx="18500">
                  <c:v>33598092.364511997</c:v>
                </c:pt>
                <c:pt idx="18501">
                  <c:v>33178992.252289001</c:v>
                </c:pt>
                <c:pt idx="18502">
                  <c:v>32757528.168737005</c:v>
                </c:pt>
                <c:pt idx="18503">
                  <c:v>32333667.503086999</c:v>
                </c:pt>
                <c:pt idx="18504">
                  <c:v>31907376.833030999</c:v>
                </c:pt>
                <c:pt idx="18505">
                  <c:v>31478621.897964999</c:v>
                </c:pt>
                <c:pt idx="18506">
                  <c:v>31047367.571264997</c:v>
                </c:pt>
                <c:pt idx="18507">
                  <c:v>30613577.831581</c:v>
                </c:pt>
                <c:pt idx="18508">
                  <c:v>30177215.733127005</c:v>
                </c:pt>
                <c:pt idx="18509">
                  <c:v>29738243.37494</c:v>
                </c:pt>
                <c:pt idx="18510">
                  <c:v>29296621.869120006</c:v>
                </c:pt>
                <c:pt idx="18511">
                  <c:v>28852311.308013</c:v>
                </c:pt>
                <c:pt idx="18512">
                  <c:v>28405270.730372</c:v>
                </c:pt>
                <c:pt idx="18513">
                  <c:v>27955458.086470995</c:v>
                </c:pt>
                <c:pt idx="18514">
                  <c:v>27502830.202214997</c:v>
                </c:pt>
                <c:pt idx="18515">
                  <c:v>27047342.742269997</c:v>
                </c:pt>
                <c:pt idx="18516">
                  <c:v>26588950.172253001</c:v>
                </c:pt>
                <c:pt idx="18517">
                  <c:v>26127605.720056001</c:v>
                </c:pt>
                <c:pt idx="18518">
                  <c:v>25663261.336391002</c:v>
                </c:pt>
                <c:pt idx="18519">
                  <c:v>25195867.654658999</c:v>
                </c:pt>
                <c:pt idx="18520">
                  <c:v>24725373.950307999</c:v>
                </c:pt>
                <c:pt idx="18521">
                  <c:v>24251728.099854</c:v>
                </c:pt>
                <c:pt idx="18522">
                  <c:v>23774876.539799001</c:v>
                </c:pt>
                <c:pt idx="18523">
                  <c:v>23294764.225745995</c:v>
                </c:pt>
                <c:pt idx="18524">
                  <c:v>22811334.592064999</c:v>
                </c:pt>
                <c:pt idx="18525">
                  <c:v>22324529.512549005</c:v>
                </c:pt>
                <c:pt idx="18526">
                  <c:v>21834289.262618996</c:v>
                </c:pt>
                <c:pt idx="18527">
                  <c:v>21340552.483718991</c:v>
                </c:pt>
                <c:pt idx="18528">
                  <c:v>20843256.150738999</c:v>
                </c:pt>
                <c:pt idx="18529">
                  <c:v>20342335.543429997</c:v>
                </c:pt>
                <c:pt idx="18530">
                  <c:v>19837724.223023996</c:v>
                </c:pt>
                <c:pt idx="18531">
                  <c:v>19329354.015517</c:v>
                </c:pt>
                <c:pt idx="18532">
                  <c:v>18817155.003393002</c:v>
                </c:pt>
                <c:pt idx="18533">
                  <c:v>18301055.527940996</c:v>
                </c:pt>
                <c:pt idx="18534">
                  <c:v>17780982.204805002</c:v>
                </c:pt>
                <c:pt idx="18535">
                  <c:v>17256859.955947995</c:v>
                </c:pt>
                <c:pt idx="18536">
                  <c:v>16728612.061944</c:v>
                </c:pt>
                <c:pt idx="18537">
                  <c:v>16196160.239337996</c:v>
                </c:pt>
                <c:pt idx="18538">
                  <c:v>15659424.748905998</c:v>
                </c:pt>
                <c:pt idx="18539">
                  <c:v>15118324.541920001</c:v>
                </c:pt>
                <c:pt idx="18540">
                  <c:v>14572777.453144999</c:v>
                </c:pt>
                <c:pt idx="18541">
                  <c:v>14022700.451331999</c:v>
                </c:pt>
                <c:pt idx="18542">
                  <c:v>13468009.960413001</c:v>
                </c:pt>
                <c:pt idx="18543">
                  <c:v>12908622.267771</c:v>
                </c:pt>
                <c:pt idx="18544">
                  <c:v>12344454.039860001</c:v>
                </c:pt>
                <c:pt idx="18545">
                  <c:v>11775422.970357003</c:v>
                </c:pt>
                <c:pt idx="18546">
                  <c:v>11201448.5923</c:v>
                </c:pt>
                <c:pt idx="18547">
                  <c:v>10622453.293504998</c:v>
                </c:pt>
                <c:pt idx="18548">
                  <c:v>10038363.584687002</c:v>
                </c:pt>
                <c:pt idx="18549">
                  <c:v>9449111.6825130004</c:v>
                </c:pt>
                <c:pt idx="18550">
                  <c:v>8854637.486403998</c:v>
                </c:pt>
                <c:pt idx="18551">
                  <c:v>8254891.0492089996</c:v>
                </c:pt>
                <c:pt idx="18552">
                  <c:v>7649835.6695299996</c:v>
                </c:pt>
                <c:pt idx="18553">
                  <c:v>7039451.7694770005</c:v>
                </c:pt>
                <c:pt idx="18554">
                  <c:v>6423741.7686940003</c:v>
                </c:pt>
                <c:pt idx="18555">
                  <c:v>5802736.2272779997</c:v>
                </c:pt>
                <c:pt idx="18556">
                  <c:v>5176501.6116619995</c:v>
                </c:pt>
                <c:pt idx="18557">
                  <c:v>4545150.1452710005</c:v>
                </c:pt>
                <c:pt idx="18558">
                  <c:v>3908852.3486689995</c:v>
                </c:pt>
                <c:pt idx="18559">
                  <c:v>3267853.0638270001</c:v>
                </c:pt>
                <c:pt idx="18560">
                  <c:v>2622492.0096220002</c:v>
                </c:pt>
                <c:pt idx="18561">
                  <c:v>1973230.2506319999</c:v>
                </c:pt>
                <c:pt idx="18562">
                  <c:v>1320684.403404</c:v>
                </c:pt>
                <c:pt idx="18563">
                  <c:v>665670.9816060001</c:v>
                </c:pt>
                <c:pt idx="18564">
                  <c:v>9264.0208750000002</c:v>
                </c:pt>
                <c:pt idx="18565">
                  <c:v>-647129.96075300011</c:v>
                </c:pt>
                <c:pt idx="18566">
                  <c:v>-1301674.548344</c:v>
                </c:pt>
                <c:pt idx="18567">
                  <c:v>-1951977.363256</c:v>
                </c:pt>
                <c:pt idx="18568">
                  <c:v>-2594928.4032999999</c:v>
                </c:pt>
                <c:pt idx="18569">
                  <c:v>-3226496.2514880002</c:v>
                </c:pt>
                <c:pt idx="18570">
                  <c:v>-3841478.818669999</c:v>
                </c:pt>
                <c:pt idx="18571">
                  <c:v>-4433214.377111</c:v>
                </c:pt>
                <c:pt idx="18572">
                  <c:v>-4993278.7088139998</c:v>
                </c:pt>
                <c:pt idx="18573">
                  <c:v>-5511231.9813450016</c:v>
                </c:pt>
                <c:pt idx="18574">
                  <c:v>-5974539.1885369997</c:v>
                </c:pt>
                <c:pt idx="18575">
                  <c:v>-6368861.9060950009</c:v>
                </c:pt>
                <c:pt idx="18576">
                  <c:v>-6678963.1405710001</c:v>
                </c:pt>
                <c:pt idx="18577">
                  <c:v>-6890387.2812359994</c:v>
                </c:pt>
                <c:pt idx="18578">
                  <c:v>-6991773.4785240013</c:v>
                </c:pt>
                <c:pt idx="18579">
                  <c:v>-6977180.983794</c:v>
                </c:pt>
                <c:pt idx="18580">
                  <c:v>-6847485.7985710008</c:v>
                </c:pt>
                <c:pt idx="18581">
                  <c:v>-6610166.8798969993</c:v>
                </c:pt>
                <c:pt idx="18582">
                  <c:v>-6277591.3059600005</c:v>
                </c:pt>
                <c:pt idx="18583">
                  <c:v>-5864608.8452470005</c:v>
                </c:pt>
                <c:pt idx="18584">
                  <c:v>-5386358.2728420002</c:v>
                </c:pt>
                <c:pt idx="18585">
                  <c:v>-4856784.0462410003</c:v>
                </c:pt>
                <c:pt idx="18586">
                  <c:v>-4287906.2536819996</c:v>
                </c:pt>
                <c:pt idx="18587">
                  <c:v>-3689643.8428109996</c:v>
                </c:pt>
                <c:pt idx="18588">
                  <c:v>-3069953.2211440001</c:v>
                </c:pt>
                <c:pt idx="18589">
                  <c:v>-2435102.6846440001</c:v>
                </c:pt>
                <c:pt idx="18590">
                  <c:v>-1789975.917871</c:v>
                </c:pt>
                <c:pt idx="18591">
                  <c:v>-1138352.4233899999</c:v>
                </c:pt>
                <c:pt idx="18592">
                  <c:v>-483145.45792299992</c:v>
                </c:pt>
                <c:pt idx="18593">
                  <c:v>173405.21622300002</c:v>
                </c:pt>
                <c:pt idx="18594">
                  <c:v>829581.22826</c:v>
                </c:pt>
                <c:pt idx="18595">
                  <c:v>1484067.3270690001</c:v>
                </c:pt>
                <c:pt idx="18596">
                  <c:v>2135860.1203000001</c:v>
                </c:pt>
                <c:pt idx="18597">
                  <c:v>2784197.8837759998</c:v>
                </c:pt>
                <c:pt idx="18598">
                  <c:v>3428506.5976489997</c:v>
                </c:pt>
                <c:pt idx="18599">
                  <c:v>4068358.3982159994</c:v>
                </c:pt>
                <c:pt idx="18600">
                  <c:v>4703439.5057579996</c:v>
                </c:pt>
                <c:pt idx="18601">
                  <c:v>5333525.3855309999</c:v>
                </c:pt>
                <c:pt idx="18602">
                  <c:v>5958461.4397769999</c:v>
                </c:pt>
                <c:pt idx="18603">
                  <c:v>6578147.9414370004</c:v>
                </c:pt>
                <c:pt idx="18604">
                  <c:v>7192528.2324300017</c:v>
                </c:pt>
                <c:pt idx="18605">
                  <c:v>7801579.4445260009</c:v>
                </c:pt>
                <c:pt idx="18606">
                  <c:v>8405305.1777129993</c:v>
                </c:pt>
                <c:pt idx="18607">
                  <c:v>9003729.7040800005</c:v>
                </c:pt>
                <c:pt idx="18608">
                  <c:v>9596893.3656830043</c:v>
                </c:pt>
                <c:pt idx="18609">
                  <c:v>10184848.910819001</c:v>
                </c:pt>
                <c:pt idx="18610">
                  <c:v>10767658.570884002</c:v>
                </c:pt>
                <c:pt idx="18611">
                  <c:v>11345391.723921997</c:v>
                </c:pt>
                <c:pt idx="18612">
                  <c:v>11918123.024705</c:v>
                </c:pt>
                <c:pt idx="18613">
                  <c:v>12485930.907072</c:v>
                </c:pt>
                <c:pt idx="18614">
                  <c:v>13048896.384260003</c:v>
                </c:pt>
                <c:pt idx="18615">
                  <c:v>13607102.088485001</c:v>
                </c:pt>
                <c:pt idx="18616">
                  <c:v>14160631.503149003</c:v>
                </c:pt>
                <c:pt idx="18617">
                  <c:v>14709568.350488001</c:v>
                </c:pt>
                <c:pt idx="18618">
                  <c:v>15253996.104942001</c:v>
                </c:pt>
                <c:pt idx="18619">
                  <c:v>15793997.608378001</c:v>
                </c:pt>
                <c:pt idx="18620">
                  <c:v>16329654.767969998</c:v>
                </c:pt>
                <c:pt idx="18621">
                  <c:v>16861048.321214002</c:v>
                </c:pt>
                <c:pt idx="18622">
                  <c:v>17388257.655527003</c:v>
                </c:pt>
                <c:pt idx="18623">
                  <c:v>17911360.672237001</c:v>
                </c:pt>
                <c:pt idx="18624">
                  <c:v>18430433.686657999</c:v>
                </c:pt>
                <c:pt idx="18625">
                  <c:v>18945551.357494</c:v>
                </c:pt>
                <c:pt idx="18626">
                  <c:v>19456786.640039999</c:v>
                </c:pt>
                <c:pt idx="18627">
                  <c:v>19964210.758652005</c:v>
                </c:pt>
                <c:pt idx="18628">
                  <c:v>20467893.194788001</c:v>
                </c:pt>
                <c:pt idx="18629">
                  <c:v>20967901.687555999</c:v>
                </c:pt>
                <c:pt idx="18630">
                  <c:v>21464302.244295996</c:v>
                </c:pt>
                <c:pt idx="18631">
                  <c:v>21957159.159108005</c:v>
                </c:pt>
                <c:pt idx="18632">
                  <c:v>22446535.037660997</c:v>
                </c:pt>
                <c:pt idx="18633">
                  <c:v>22932490.826880999</c:v>
                </c:pt>
                <c:pt idx="18634">
                  <c:v>23415085.848368999</c:v>
                </c:pt>
                <c:pt idx="18635">
                  <c:v>23894377.834624004</c:v>
                </c:pt>
                <c:pt idx="18636">
                  <c:v>24370422.967278991</c:v>
                </c:pt>
                <c:pt idx="18637">
                  <c:v>24843275.916745</c:v>
                </c:pt>
                <c:pt idx="18638">
                  <c:v>25312989.882716</c:v>
                </c:pt>
                <c:pt idx="18639">
                  <c:v>25779616.635135002</c:v>
                </c:pt>
                <c:pt idx="18640">
                  <c:v>26243206.555277996</c:v>
                </c:pt>
                <c:pt idx="18641">
                  <c:v>26703808.676663999</c:v>
                </c:pt>
                <c:pt idx="18642">
                  <c:v>27161470.725589</c:v>
                </c:pt>
                <c:pt idx="18643">
                  <c:v>27616239.161099002</c:v>
                </c:pt>
                <c:pt idx="18644">
                  <c:v>28068159.214258999</c:v>
                </c:pt>
                <c:pt idx="18645">
                  <c:v>28517274.926623002</c:v>
                </c:pt>
                <c:pt idx="18646">
                  <c:v>28963629.187809996</c:v>
                </c:pt>
                <c:pt idx="18647">
                  <c:v>29407263.772133999</c:v>
                </c:pt>
                <c:pt idx="18648">
                  <c:v>29848219.374248002</c:v>
                </c:pt>
                <c:pt idx="18649">
                  <c:v>30286535.643767998</c:v>
                </c:pt>
                <c:pt idx="18650">
                  <c:v>30722251.218857005</c:v>
                </c:pt>
                <c:pt idx="18651">
                  <c:v>31155403.758772999</c:v>
                </c:pt>
                <c:pt idx="18652">
                  <c:v>31586029.975384999</c:v>
                </c:pt>
                <c:pt idx="18653">
                  <c:v>32014165.663642995</c:v>
                </c:pt>
                <c:pt idx="18654">
                  <c:v>32439845.731039997</c:v>
                </c:pt>
                <c:pt idx="18655">
                  <c:v>32863104.226072997</c:v>
                </c:pt>
                <c:pt idx="18656">
                  <c:v>33283974.36572</c:v>
                </c:pt>
                <c:pt idx="18657">
                  <c:v>33702488.561959006</c:v>
                </c:pt>
                <c:pt idx="18658">
                  <c:v>34118678.447355993</c:v>
                </c:pt>
                <c:pt idx="18659">
                  <c:v>34532574.899745002</c:v>
                </c:pt>
                <c:pt idx="18660">
                  <c:v>34944208.066027999</c:v>
                </c:pt>
                <c:pt idx="18661">
                  <c:v>35353607.385119997</c:v>
                </c:pt>
                <c:pt idx="18662">
                  <c:v>35760801.610067002</c:v>
                </c:pt>
                <c:pt idx="18663">
                  <c:v>36165818.829373002</c:v>
                </c:pt>
                <c:pt idx="18664">
                  <c:v>36568686.487549998</c:v>
                </c:pt>
                <c:pt idx="18665">
                  <c:v>36969431.404925995</c:v>
                </c:pt>
                <c:pt idx="18666">
                  <c:v>37368079.796739005</c:v>
                </c:pt>
                <c:pt idx="18667">
                  <c:v>37764657.291537017</c:v>
                </c:pt>
                <c:pt idx="18668">
                  <c:v>38159188.948919997</c:v>
                </c:pt>
                <c:pt idx="18669">
                  <c:v>38551699.27663701</c:v>
                </c:pt>
                <c:pt idx="18670">
                  <c:v>38942212.247064002</c:v>
                </c:pt>
                <c:pt idx="18671">
                  <c:v>39330751.313104995</c:v>
                </c:pt>
                <c:pt idx="18672">
                  <c:v>39717339.423505001</c:v>
                </c:pt>
                <c:pt idx="18673">
                  <c:v>40101999.037636004</c:v>
                </c:pt>
                <c:pt idx="18674">
                  <c:v>40484752.13973701</c:v>
                </c:pt>
                <c:pt idx="18675">
                  <c:v>40865620.252667002</c:v>
                </c:pt>
                <c:pt idx="18676">
                  <c:v>41244624.451164</c:v>
                </c:pt>
                <c:pt idx="18677">
                  <c:v>41621785.374637008</c:v>
                </c:pt>
                <c:pt idx="18678">
                  <c:v>41997123.239514008</c:v>
                </c:pt>
                <c:pt idx="18679">
                  <c:v>42370657.851157002</c:v>
                </c:pt>
                <c:pt idx="18680">
                  <c:v>42742408.615369</c:v>
                </c:pt>
                <c:pt idx="18681">
                  <c:v>43112394.549494006</c:v>
                </c:pt>
                <c:pt idx="18682">
                  <c:v>43480634.293147005</c:v>
                </c:pt>
                <c:pt idx="18683">
                  <c:v>43847146.118565999</c:v>
                </c:pt>
                <c:pt idx="18684">
                  <c:v>44211947.940624997</c:v>
                </c:pt>
                <c:pt idx="18685">
                  <c:v>44575057.326493002</c:v>
                </c:pt>
                <c:pt idx="18686">
                  <c:v>44936491.504983999</c:v>
                </c:pt>
                <c:pt idx="18687">
                  <c:v>45296267.375580996</c:v>
                </c:pt>
                <c:pt idx="18688">
                  <c:v>45654401.517163999</c:v>
                </c:pt>
                <c:pt idx="18689">
                  <c:v>46010910.196458004</c:v>
                </c:pt>
                <c:pt idx="18690">
                  <c:v>46365809.376182996</c:v>
                </c:pt>
                <c:pt idx="18691">
                  <c:v>46719114.722959004</c:v>
                </c:pt>
                <c:pt idx="18692">
                  <c:v>47070841.614940003</c:v>
                </c:pt>
                <c:pt idx="18693">
                  <c:v>47421005.149205007</c:v>
                </c:pt>
                <c:pt idx="18694">
                  <c:v>47769620.148909003</c:v>
                </c:pt>
                <c:pt idx="18695">
                  <c:v>48116701.170210004</c:v>
                </c:pt>
                <c:pt idx="18696">
                  <c:v>48462262.508974001</c:v>
                </c:pt>
                <c:pt idx="18697">
                  <c:v>48806318.207261011</c:v>
                </c:pt>
                <c:pt idx="18698">
                  <c:v>49148882.059620999</c:v>
                </c:pt>
                <c:pt idx="18699">
                  <c:v>49489967.619176</c:v>
                </c:pt>
                <c:pt idx="18700">
                  <c:v>49829588.203531004</c:v>
                </c:pt>
                <c:pt idx="18701">
                  <c:v>50167756.900486991</c:v>
                </c:pt>
                <c:pt idx="18702">
                  <c:v>50504486.573587999</c:v>
                </c:pt>
                <c:pt idx="18703">
                  <c:v>50839789.867495999</c:v>
                </c:pt>
                <c:pt idx="18704">
                  <c:v>51173679.213200003</c:v>
                </c:pt>
                <c:pt idx="18705">
                  <c:v>51506166.833073996</c:v>
                </c:pt>
                <c:pt idx="18706">
                  <c:v>51837264.745775998</c:v>
                </c:pt>
                <c:pt idx="18707">
                  <c:v>52166984.771009006</c:v>
                </c:pt>
                <c:pt idx="18708">
                  <c:v>52495338.534132004</c:v>
                </c:pt>
                <c:pt idx="18709">
                  <c:v>52822337.470641002</c:v>
                </c:pt>
                <c:pt idx="18710">
                  <c:v>53147992.830520995</c:v>
                </c:pt>
                <c:pt idx="18711">
                  <c:v>53472315.682460994</c:v>
                </c:pt>
                <c:pt idx="18712">
                  <c:v>53795316.917958997</c:v>
                </c:pt>
                <c:pt idx="18713">
                  <c:v>54117007.2553</c:v>
                </c:pt>
                <c:pt idx="18714">
                  <c:v>54437397.243423998</c:v>
                </c:pt>
                <c:pt idx="18715">
                  <c:v>54756497.265687004</c:v>
                </c:pt>
                <c:pt idx="18716">
                  <c:v>55074317.543505996</c:v>
                </c:pt>
                <c:pt idx="18717">
                  <c:v>55390868.139913008</c:v>
                </c:pt>
                <c:pt idx="18718">
                  <c:v>55706158.962998003</c:v>
                </c:pt>
                <c:pt idx="18719">
                  <c:v>56020199.769269012</c:v>
                </c:pt>
                <c:pt idx="18720">
                  <c:v>56333000.16691</c:v>
                </c:pt>
                <c:pt idx="18721">
                  <c:v>56644569.618948005</c:v>
                </c:pt>
                <c:pt idx="18722">
                  <c:v>56954917.44634299</c:v>
                </c:pt>
                <c:pt idx="18723">
                  <c:v>57264052.830985993</c:v>
                </c:pt>
                <c:pt idx="18724">
                  <c:v>57571984.818618998</c:v>
                </c:pt>
                <c:pt idx="18725">
                  <c:v>57878722.321674004</c:v>
                </c:pt>
                <c:pt idx="18726">
                  <c:v>58184274.122040011</c:v>
                </c:pt>
                <c:pt idx="18727">
                  <c:v>58488648.873755991</c:v>
                </c:pt>
                <c:pt idx="18728">
                  <c:v>58791855.105626002</c:v>
                </c:pt>
                <c:pt idx="18729">
                  <c:v>59093901.223778002</c:v>
                </c:pt>
                <c:pt idx="18730">
                  <c:v>59394795.514144003</c:v>
                </c:pt>
                <c:pt idx="18731">
                  <c:v>59694546.144880995</c:v>
                </c:pt>
                <c:pt idx="18732">
                  <c:v>59993161.168729998</c:v>
                </c:pt>
                <c:pt idx="18733">
                  <c:v>60290648.525315002</c:v>
                </c:pt>
                <c:pt idx="18734">
                  <c:v>60587016.04337699</c:v>
                </c:pt>
                <c:pt idx="18735">
                  <c:v>60882271.442958996</c:v>
                </c:pt>
                <c:pt idx="18736">
                  <c:v>61176422.337534003</c:v>
                </c:pt>
                <c:pt idx="18737">
                  <c:v>61469476.236074001</c:v>
                </c:pt>
                <c:pt idx="18738">
                  <c:v>61761440.545074001</c:v>
                </c:pt>
                <c:pt idx="18739">
                  <c:v>62052322.570523001</c:v>
                </c:pt>
                <c:pt idx="18740">
                  <c:v>62342129.519825995</c:v>
                </c:pt>
                <c:pt idx="18741">
                  <c:v>62630868.503677003</c:v>
                </c:pt>
                <c:pt idx="18742">
                  <c:v>62918546.537892997</c:v>
                </c:pt>
                <c:pt idx="18743">
                  <c:v>63205170.545192003</c:v>
                </c:pt>
                <c:pt idx="18744">
                  <c:v>63490747.356939994</c:v>
                </c:pt>
                <c:pt idx="18745">
                  <c:v>63775283.714848004</c:v>
                </c:pt>
                <c:pt idx="18746">
                  <c:v>64058786.272631004</c:v>
                </c:pt>
                <c:pt idx="18747">
                  <c:v>64341261.597626999</c:v>
                </c:pt>
                <c:pt idx="18748">
                  <c:v>64622716.172378004</c:v>
                </c:pt>
                <c:pt idx="18749">
                  <c:v>64903156.396173999</c:v>
                </c:pt>
                <c:pt idx="18750">
                  <c:v>65182588.586558998</c:v>
                </c:pt>
                <c:pt idx="18751">
                  <c:v>65461018.980803996</c:v>
                </c:pt>
                <c:pt idx="18752">
                  <c:v>65738453.737345003</c:v>
                </c:pt>
                <c:pt idx="18753">
                  <c:v>66014898.937187001</c:v>
                </c:pt>
                <c:pt idx="18754">
                  <c:v>66290360.585278004</c:v>
                </c:pt>
                <c:pt idx="18755">
                  <c:v>66564844.611846998</c:v>
                </c:pt>
                <c:pt idx="18756">
                  <c:v>66838356.873717993</c:v>
                </c:pt>
                <c:pt idx="18757">
                  <c:v>67110903.155586988</c:v>
                </c:pt>
                <c:pt idx="18758">
                  <c:v>67382489.171277002</c:v>
                </c:pt>
                <c:pt idx="18759">
                  <c:v>67653120.564961001</c:v>
                </c:pt>
                <c:pt idx="18760">
                  <c:v>67922802.912359014</c:v>
                </c:pt>
                <c:pt idx="18761">
                  <c:v>68191541.72190398</c:v>
                </c:pt>
                <c:pt idx="18762">
                  <c:v>68459342.435892999</c:v>
                </c:pt>
                <c:pt idx="18763">
                  <c:v>68726210.431600004</c:v>
                </c:pt>
                <c:pt idx="18764">
                  <c:v>68992151.022375017</c:v>
                </c:pt>
                <c:pt idx="18765">
                  <c:v>69257169.458709002</c:v>
                </c:pt>
                <c:pt idx="18766">
                  <c:v>69521270.929289013</c:v>
                </c:pt>
                <c:pt idx="18767">
                  <c:v>69784460.562016994</c:v>
                </c:pt>
                <c:pt idx="18768">
                  <c:v>70046743.425013989</c:v>
                </c:pt>
                <c:pt idx="18769">
                  <c:v>70308124.527601987</c:v>
                </c:pt>
                <c:pt idx="18770">
                  <c:v>70568608.821268007</c:v>
                </c:pt>
                <c:pt idx="18771">
                  <c:v>70828201.200596005</c:v>
                </c:pt>
                <c:pt idx="18772">
                  <c:v>71086906.504198</c:v>
                </c:pt>
                <c:pt idx="18773">
                  <c:v>71344729.515606001</c:v>
                </c:pt>
                <c:pt idx="18774">
                  <c:v>71601674.964158982</c:v>
                </c:pt>
                <c:pt idx="18775">
                  <c:v>71857747.525867</c:v>
                </c:pt>
                <c:pt idx="18776">
                  <c:v>72112951.824255988</c:v>
                </c:pt>
                <c:pt idx="18777">
                  <c:v>72367292.431198016</c:v>
                </c:pt>
                <c:pt idx="18778">
                  <c:v>72620773.867719978</c:v>
                </c:pt>
                <c:pt idx="18779">
                  <c:v>72873400.604803964</c:v>
                </c:pt>
                <c:pt idx="18780">
                  <c:v>73125177.064162999</c:v>
                </c:pt>
                <c:pt idx="18781">
                  <c:v>73376107.61900498</c:v>
                </c:pt>
                <c:pt idx="18782">
                  <c:v>73626196.594779</c:v>
                </c:pt>
                <c:pt idx="18783">
                  <c:v>73875448.269914001</c:v>
                </c:pt>
                <c:pt idx="18784">
                  <c:v>74123866.876529977</c:v>
                </c:pt>
                <c:pt idx="18785">
                  <c:v>74371456.601149991</c:v>
                </c:pt>
                <c:pt idx="18786">
                  <c:v>74618221.585382998</c:v>
                </c:pt>
                <c:pt idx="18787">
                  <c:v>74864165.926605999</c:v>
                </c:pt>
                <c:pt idx="18788">
                  <c:v>75109293.678623974</c:v>
                </c:pt>
                <c:pt idx="18789">
                  <c:v>75353608.852323979</c:v>
                </c:pt>
                <c:pt idx="18790">
                  <c:v>75597115.416310996</c:v>
                </c:pt>
                <c:pt idx="18791">
                  <c:v>75839817.297531992</c:v>
                </c:pt>
                <c:pt idx="18792">
                  <c:v>76081718.381895006</c:v>
                </c:pt>
                <c:pt idx="18793">
                  <c:v>76322822.514863998</c:v>
                </c:pt>
                <c:pt idx="18794">
                  <c:v>76563133.502053991</c:v>
                </c:pt>
                <c:pt idx="18795">
                  <c:v>76802655.10980998</c:v>
                </c:pt>
                <c:pt idx="18796">
                  <c:v>77041391.065771982</c:v>
                </c:pt>
                <c:pt idx="18797">
                  <c:v>77279345.059438005</c:v>
                </c:pt>
                <c:pt idx="18798">
                  <c:v>77516520.742704004</c:v>
                </c:pt>
                <c:pt idx="18799">
                  <c:v>77752921.730407014</c:v>
                </c:pt>
                <c:pt idx="18800">
                  <c:v>77988551.600850984</c:v>
                </c:pt>
                <c:pt idx="18801">
                  <c:v>78223413.896319002</c:v>
                </c:pt>
                <c:pt idx="18802">
                  <c:v>78457512.123586982</c:v>
                </c:pt>
                <c:pt idx="18803">
                  <c:v>78690849.754419982</c:v>
                </c:pt>
                <c:pt idx="18804">
                  <c:v>78923430.22605899</c:v>
                </c:pt>
                <c:pt idx="18805">
                  <c:v>79155256.941706017</c:v>
                </c:pt>
                <c:pt idx="18806">
                  <c:v>79386333.270989001</c:v>
                </c:pt>
                <c:pt idx="18807">
                  <c:v>79616662.550431982</c:v>
                </c:pt>
                <c:pt idx="18808">
                  <c:v>79846248.083905995</c:v>
                </c:pt>
                <c:pt idx="18809">
                  <c:v>80075093.143076017</c:v>
                </c:pt>
                <c:pt idx="18810">
                  <c:v>80303200.967839003</c:v>
                </c:pt>
                <c:pt idx="18811">
                  <c:v>80530574.766755998</c:v>
                </c:pt>
                <c:pt idx="18812">
                  <c:v>80757217.717477009</c:v>
                </c:pt>
                <c:pt idx="18813">
                  <c:v>80983132.967152998</c:v>
                </c:pt>
                <c:pt idx="18814">
                  <c:v>81208323.632844985</c:v>
                </c:pt>
                <c:pt idx="18815">
                  <c:v>81432792.801929981</c:v>
                </c:pt>
                <c:pt idx="18816">
                  <c:v>81656543.532489017</c:v>
                </c:pt>
                <c:pt idx="18817">
                  <c:v>81879578.853698999</c:v>
                </c:pt>
                <c:pt idx="18818">
                  <c:v>82101901.766211003</c:v>
                </c:pt>
                <c:pt idx="18819">
                  <c:v>82323515.242526993</c:v>
                </c:pt>
                <c:pt idx="18820">
                  <c:v>82544422.227366015</c:v>
                </c:pt>
                <c:pt idx="18821">
                  <c:v>82764625.638025001</c:v>
                </c:pt>
                <c:pt idx="18822">
                  <c:v>82984128.364736989</c:v>
                </c:pt>
                <c:pt idx="18823">
                  <c:v>83202933.271017</c:v>
                </c:pt>
                <c:pt idx="18824">
                  <c:v>83421043.194008991</c:v>
                </c:pt>
                <c:pt idx="18825">
                  <c:v>83638460.944821998</c:v>
                </c:pt>
                <c:pt idx="18826">
                  <c:v>83855189.308861002</c:v>
                </c:pt>
                <c:pt idx="18827">
                  <c:v>84071231.046156004</c:v>
                </c:pt>
                <c:pt idx="18828">
                  <c:v>84286588.891680002</c:v>
                </c:pt>
                <c:pt idx="18829">
                  <c:v>84501265.555669978</c:v>
                </c:pt>
                <c:pt idx="18830">
                  <c:v>84715263.723931998</c:v>
                </c:pt>
                <c:pt idx="18831">
                  <c:v>84928586.058147982</c:v>
                </c:pt>
                <c:pt idx="18832">
                  <c:v>85141235.196179003</c:v>
                </c:pt>
                <c:pt idx="18833">
                  <c:v>85353213.752359003</c:v>
                </c:pt>
                <c:pt idx="18834">
                  <c:v>85564524.317782998</c:v>
                </c:pt>
                <c:pt idx="18835">
                  <c:v>85775169.460599005</c:v>
                </c:pt>
                <c:pt idx="18836">
                  <c:v>85985151.726285994</c:v>
                </c:pt>
                <c:pt idx="18837">
                  <c:v>86194473.637926981</c:v>
                </c:pt>
                <c:pt idx="18838">
                  <c:v>86403137.696491003</c:v>
                </c:pt>
                <c:pt idx="18839">
                  <c:v>86611146.381093979</c:v>
                </c:pt>
                <c:pt idx="18840">
                  <c:v>86818502.149262995</c:v>
                </c:pt>
                <c:pt idx="18841">
                  <c:v>87025207.437199995</c:v>
                </c:pt>
                <c:pt idx="18842">
                  <c:v>87231264.660032988</c:v>
                </c:pt>
                <c:pt idx="18843">
                  <c:v>87436676.212071016</c:v>
                </c:pt>
                <c:pt idx="18844">
                  <c:v>87641444.467050001</c:v>
                </c:pt>
                <c:pt idx="18845">
                  <c:v>87845571.778377995</c:v>
                </c:pt>
                <c:pt idx="18846">
                  <c:v>88049060.479372993</c:v>
                </c:pt>
                <c:pt idx="18847">
                  <c:v>88251912.883499995</c:v>
                </c:pt>
                <c:pt idx="18848">
                  <c:v>88454131.284606978</c:v>
                </c:pt>
                <c:pt idx="18849">
                  <c:v>88655717.957148999</c:v>
                </c:pt>
                <c:pt idx="18850">
                  <c:v>88856675.156415999</c:v>
                </c:pt>
                <c:pt idx="18851">
                  <c:v>89057005.118753985</c:v>
                </c:pt>
                <c:pt idx="18852">
                  <c:v>89256710.061786994</c:v>
                </c:pt>
                <c:pt idx="18853">
                  <c:v>89455792.184626967</c:v>
                </c:pt>
                <c:pt idx="18854">
                  <c:v>89654253.668091998</c:v>
                </c:pt>
                <c:pt idx="18855">
                  <c:v>89852096.674909964</c:v>
                </c:pt>
                <c:pt idx="18856">
                  <c:v>90049323.349928007</c:v>
                </c:pt>
                <c:pt idx="18857">
                  <c:v>90245935.820312992</c:v>
                </c:pt>
                <c:pt idx="18858">
                  <c:v>90441936.195751965</c:v>
                </c:pt>
                <c:pt idx="18859">
                  <c:v>90637326.568649992</c:v>
                </c:pt>
                <c:pt idx="18860">
                  <c:v>90832109.014321998</c:v>
                </c:pt>
                <c:pt idx="18861">
                  <c:v>91026285.591186017</c:v>
                </c:pt>
                <c:pt idx="18862">
                  <c:v>91219858.340948001</c:v>
                </c:pt>
                <c:pt idx="18863">
                  <c:v>91412829.288790002</c:v>
                </c:pt>
                <c:pt idx="18864">
                  <c:v>91605200.443553001</c:v>
                </c:pt>
                <c:pt idx="18865">
                  <c:v>91796973.797915995</c:v>
                </c:pt>
                <c:pt idx="18866">
                  <c:v>91988151.328570992</c:v>
                </c:pt>
                <c:pt idx="18867">
                  <c:v>92178734.996402994</c:v>
                </c:pt>
                <c:pt idx="18868">
                  <c:v>92368726.746657982</c:v>
                </c:pt>
                <c:pt idx="18869">
                  <c:v>92558128.509114981</c:v>
                </c:pt>
                <c:pt idx="18870">
                  <c:v>92746942.198253989</c:v>
                </c:pt>
                <c:pt idx="18871">
                  <c:v>92935169.71341601</c:v>
                </c:pt>
                <c:pt idx="18872">
                  <c:v>93122812.938972995</c:v>
                </c:pt>
                <c:pt idx="18873">
                  <c:v>93309873.744482994</c:v>
                </c:pt>
                <c:pt idx="18874">
                  <c:v>93496353.984850988</c:v>
                </c:pt>
                <c:pt idx="18875">
                  <c:v>93682255.500483006</c:v>
                </c:pt>
                <c:pt idx="18876">
                  <c:v>93867580.11744</c:v>
                </c:pt>
                <c:pt idx="18877">
                  <c:v>94052329.64759098</c:v>
                </c:pt>
                <c:pt idx="18878">
                  <c:v>94236505.888758987</c:v>
                </c:pt>
                <c:pt idx="18879">
                  <c:v>94420110.624873966</c:v>
                </c:pt>
                <c:pt idx="18880">
                  <c:v>94603145.626111984</c:v>
                </c:pt>
                <c:pt idx="18881">
                  <c:v>94785612.649040982</c:v>
                </c:pt>
                <c:pt idx="18882">
                  <c:v>94967513.436765015</c:v>
                </c:pt>
                <c:pt idx="18883">
                  <c:v>95148849.719058007</c:v>
                </c:pt>
                <c:pt idx="18884">
                  <c:v>95329623.212504998</c:v>
                </c:pt>
                <c:pt idx="18885">
                  <c:v>95509835.620636985</c:v>
                </c:pt>
                <c:pt idx="18886">
                  <c:v>95689488.634063989</c:v>
                </c:pt>
                <c:pt idx="18887">
                  <c:v>95868583.930607006</c:v>
                </c:pt>
                <c:pt idx="18888">
                  <c:v>96047123.175428987</c:v>
                </c:pt>
                <c:pt idx="18889">
                  <c:v>96225108.021162003</c:v>
                </c:pt>
                <c:pt idx="18890">
                  <c:v>96402540.108035982</c:v>
                </c:pt>
                <c:pt idx="18891">
                  <c:v>96579421.063998997</c:v>
                </c:pt>
                <c:pt idx="18892">
                  <c:v>96755752.50484699</c:v>
                </c:pt>
                <c:pt idx="18893">
                  <c:v>96931536.034338981</c:v>
                </c:pt>
                <c:pt idx="18894">
                  <c:v>97106773.244322002</c:v>
                </c:pt>
                <c:pt idx="18895">
                  <c:v>97281465.714847982</c:v>
                </c:pt>
                <c:pt idx="18896">
                  <c:v>97455615.014287993</c:v>
                </c:pt>
                <c:pt idx="18897">
                  <c:v>97629222.699450999</c:v>
                </c:pt>
                <c:pt idx="18898">
                  <c:v>97802290.315696001</c:v>
                </c:pt>
                <c:pt idx="18899">
                  <c:v>97974819.397046</c:v>
                </c:pt>
                <c:pt idx="18900">
                  <c:v>98146811.466296017</c:v>
                </c:pt>
                <c:pt idx="18901">
                  <c:v>98318268.035123989</c:v>
                </c:pt>
                <c:pt idx="18902">
                  <c:v>98489190.604199991</c:v>
                </c:pt>
                <c:pt idx="18903">
                  <c:v>98659580.663288996</c:v>
                </c:pt>
                <c:pt idx="18904">
                  <c:v>98829439.691361994</c:v>
                </c:pt>
                <c:pt idx="18905">
                  <c:v>98998769.156692967</c:v>
                </c:pt>
                <c:pt idx="18906">
                  <c:v>99167570.516967997</c:v>
                </c:pt>
                <c:pt idx="18907">
                  <c:v>99335845.219380021</c:v>
                </c:pt>
                <c:pt idx="18908">
                  <c:v>99503594.700735003</c:v>
                </c:pt>
                <c:pt idx="18909">
                  <c:v>99670820.387545988</c:v>
                </c:pt>
                <c:pt idx="18910">
                  <c:v>99837523.696131989</c:v>
                </c:pt>
                <c:pt idx="18911">
                  <c:v>100003706.03271602</c:v>
                </c:pt>
                <c:pt idx="18912">
                  <c:v>100169368.79351501</c:v>
                </c:pt>
                <c:pt idx="18913">
                  <c:v>100334513.36483999</c:v>
                </c:pt>
                <c:pt idx="18914">
                  <c:v>100499141.123183</c:v>
                </c:pt>
                <c:pt idx="18915">
                  <c:v>100663253.435313</c:v>
                </c:pt>
                <c:pt idx="18916">
                  <c:v>100826851.658363</c:v>
                </c:pt>
                <c:pt idx="18917">
                  <c:v>100989937.139919</c:v>
                </c:pt>
                <c:pt idx="18918">
                  <c:v>101152511.21811202</c:v>
                </c:pt>
                <c:pt idx="18919">
                  <c:v>101314575.221701</c:v>
                </c:pt>
                <c:pt idx="18920">
                  <c:v>101476130.47015898</c:v>
                </c:pt>
                <c:pt idx="18921">
                  <c:v>101637178.27376002</c:v>
                </c:pt>
                <c:pt idx="18922">
                  <c:v>101797719.93366399</c:v>
                </c:pt>
                <c:pt idx="18923">
                  <c:v>101957756.74199301</c:v>
                </c:pt>
                <c:pt idx="18924">
                  <c:v>102117289.98192</c:v>
                </c:pt>
                <c:pt idx="18925">
                  <c:v>102276320.92774798</c:v>
                </c:pt>
                <c:pt idx="18926">
                  <c:v>102434850.844987</c:v>
                </c:pt>
                <c:pt idx="18927">
                  <c:v>102592880.99043299</c:v>
                </c:pt>
                <c:pt idx="18928">
                  <c:v>102750412.612253</c:v>
                </c:pt>
                <c:pt idx="18929">
                  <c:v>102907446.95005</c:v>
                </c:pt>
                <c:pt idx="18930">
                  <c:v>103063985.23494898</c:v>
                </c:pt>
                <c:pt idx="18931">
                  <c:v>103220028.68967</c:v>
                </c:pt>
                <c:pt idx="18932">
                  <c:v>103375578.528596</c:v>
                </c:pt>
                <c:pt idx="18933">
                  <c:v>103530635.95785399</c:v>
                </c:pt>
                <c:pt idx="18934">
                  <c:v>103685202.175385</c:v>
                </c:pt>
                <c:pt idx="18935">
                  <c:v>103839278.37101299</c:v>
                </c:pt>
                <c:pt idx="18936">
                  <c:v>103992865.72651999</c:v>
                </c:pt>
                <c:pt idx="18937">
                  <c:v>104145965.415711</c:v>
                </c:pt>
                <c:pt idx="18938">
                  <c:v>104298578.604488</c:v>
                </c:pt>
                <c:pt idx="18939">
                  <c:v>104450706.450914</c:v>
                </c:pt>
                <c:pt idx="18940">
                  <c:v>104602350.105285</c:v>
                </c:pt>
                <c:pt idx="18941">
                  <c:v>104753510.71019199</c:v>
                </c:pt>
                <c:pt idx="18942">
                  <c:v>104904189.400591</c:v>
                </c:pt>
                <c:pt idx="18943">
                  <c:v>105054387.303864</c:v>
                </c:pt>
                <c:pt idx="18944">
                  <c:v>105204105.53988701</c:v>
                </c:pt>
                <c:pt idx="18945">
                  <c:v>105353345.221092</c:v>
                </c:pt>
                <c:pt idx="18946">
                  <c:v>105502107.452531</c:v>
                </c:pt>
                <c:pt idx="18947">
                  <c:v>105650393.331936</c:v>
                </c:pt>
                <c:pt idx="18948">
                  <c:v>105798203.94978201</c:v>
                </c:pt>
                <c:pt idx="18949">
                  <c:v>105945540.38935</c:v>
                </c:pt>
                <c:pt idx="18950">
                  <c:v>106092403.72678198</c:v>
                </c:pt>
                <c:pt idx="18951">
                  <c:v>106238795.03114298</c:v>
                </c:pt>
                <c:pt idx="18952">
                  <c:v>106384715.364482</c:v>
                </c:pt>
                <c:pt idx="18953">
                  <c:v>106530165.78188601</c:v>
                </c:pt>
                <c:pt idx="18954">
                  <c:v>106675147.33154199</c:v>
                </c:pt>
                <c:pt idx="18955">
                  <c:v>106819661.054787</c:v>
                </c:pt>
                <c:pt idx="18956">
                  <c:v>106963707.98617202</c:v>
                </c:pt>
                <c:pt idx="18957">
                  <c:v>107107289.15351298</c:v>
                </c:pt>
                <c:pt idx="18958">
                  <c:v>107250405.57794398</c:v>
                </c:pt>
                <c:pt idx="18959">
                  <c:v>107393058.27397701</c:v>
                </c:pt>
                <c:pt idx="18960">
                  <c:v>107535248.249551</c:v>
                </c:pt>
                <c:pt idx="18961">
                  <c:v>107676976.50608702</c:v>
                </c:pt>
                <c:pt idx="18962">
                  <c:v>107818244.03854099</c:v>
                </c:pt>
                <c:pt idx="18963">
                  <c:v>107959051.83545201</c:v>
                </c:pt>
                <c:pt idx="18964">
                  <c:v>108099400.87899898</c:v>
                </c:pt>
                <c:pt idx="18965">
                  <c:v>108239292.14504999</c:v>
                </c:pt>
                <c:pt idx="18966">
                  <c:v>108378726.60320702</c:v>
                </c:pt>
                <c:pt idx="18967">
                  <c:v>108517705.21686502</c:v>
                </c:pt>
                <c:pt idx="18968">
                  <c:v>108656228.94325201</c:v>
                </c:pt>
                <c:pt idx="18969">
                  <c:v>108794298.73348503</c:v>
                </c:pt>
                <c:pt idx="18970">
                  <c:v>108931915.532611</c:v>
                </c:pt>
                <c:pt idx="18971">
                  <c:v>109069080.279662</c:v>
                </c:pt>
                <c:pt idx="18972">
                  <c:v>109205793.90769501</c:v>
                </c:pt>
                <c:pt idx="18973">
                  <c:v>109342057.343844</c:v>
                </c:pt>
                <c:pt idx="18974">
                  <c:v>109477871.50936301</c:v>
                </c:pt>
                <c:pt idx="18975">
                  <c:v>109613237.31967102</c:v>
                </c:pt>
                <c:pt idx="18976">
                  <c:v>109748155.68440101</c:v>
                </c:pt>
                <c:pt idx="18977">
                  <c:v>109882627.50744</c:v>
                </c:pt>
                <c:pt idx="18978">
                  <c:v>110016653.686975</c:v>
                </c:pt>
                <c:pt idx="18979">
                  <c:v>110150235.11553599</c:v>
                </c:pt>
                <c:pt idx="18980">
                  <c:v>110283372.68004198</c:v>
                </c:pt>
                <c:pt idx="18981">
                  <c:v>110416067.261838</c:v>
                </c:pt>
                <c:pt idx="18982">
                  <c:v>110548319.73674399</c:v>
                </c:pt>
                <c:pt idx="18983">
                  <c:v>110680130.975091</c:v>
                </c:pt>
                <c:pt idx="18984">
                  <c:v>110811501.84176502</c:v>
                </c:pt>
                <c:pt idx="18985">
                  <c:v>110942433.19624898</c:v>
                </c:pt>
                <c:pt idx="18986">
                  <c:v>111072925.89266002</c:v>
                </c:pt>
                <c:pt idx="18987">
                  <c:v>111202980.779792</c:v>
                </c:pt>
                <c:pt idx="18988">
                  <c:v>111332598.701157</c:v>
                </c:pt>
                <c:pt idx="18989">
                  <c:v>111461780.49501702</c:v>
                </c:pt>
                <c:pt idx="18990">
                  <c:v>111590526.994433</c:v>
                </c:pt>
                <c:pt idx="18991">
                  <c:v>111718839.02729602</c:v>
                </c:pt>
                <c:pt idx="18992">
                  <c:v>111846717.41636701</c:v>
                </c:pt>
                <c:pt idx="18993">
                  <c:v>111974162.97931501</c:v>
                </c:pt>
                <c:pt idx="18994">
                  <c:v>112101176.52875398</c:v>
                </c:pt>
                <c:pt idx="18995">
                  <c:v>112227758.872281</c:v>
                </c:pt>
                <c:pt idx="18996">
                  <c:v>112353910.812511</c:v>
                </c:pt>
                <c:pt idx="18997">
                  <c:v>112479633.14711398</c:v>
                </c:pt>
                <c:pt idx="18998">
                  <c:v>112604926.66884798</c:v>
                </c:pt>
                <c:pt idx="18999">
                  <c:v>112729792.16559999</c:v>
                </c:pt>
                <c:pt idx="19000">
                  <c:v>112854230.420414</c:v>
                </c:pt>
                <c:pt idx="19001">
                  <c:v>112978242.21153398</c:v>
                </c:pt>
                <c:pt idx="19002">
                  <c:v>113101828.31242999</c:v>
                </c:pt>
                <c:pt idx="19003">
                  <c:v>113224989.49183601</c:v>
                </c:pt>
                <c:pt idx="19004">
                  <c:v>113347726.51378402</c:v>
                </c:pt>
                <c:pt idx="19005">
                  <c:v>113470040.13763699</c:v>
                </c:pt>
                <c:pt idx="19006">
                  <c:v>113591931.11812</c:v>
                </c:pt>
                <c:pt idx="19007">
                  <c:v>113713400.205356</c:v>
                </c:pt>
                <c:pt idx="19008">
                  <c:v>113834448.144895</c:v>
                </c:pt>
                <c:pt idx="19009">
                  <c:v>113955075.67774598</c:v>
                </c:pt>
                <c:pt idx="19010">
                  <c:v>114075283.54041302</c:v>
                </c:pt>
                <c:pt idx="19011">
                  <c:v>114195072.46492</c:v>
                </c:pt>
                <c:pt idx="19012">
                  <c:v>114314443.17884798</c:v>
                </c:pt>
                <c:pt idx="19013">
                  <c:v>114433396.40536201</c:v>
                </c:pt>
                <c:pt idx="19014">
                  <c:v>114551932.863242</c:v>
                </c:pt>
                <c:pt idx="19015">
                  <c:v>114670053.266913</c:v>
                </c:pt>
                <c:pt idx="19016">
                  <c:v>114787758.32647702</c:v>
                </c:pt>
                <c:pt idx="19017">
                  <c:v>114905048.747739</c:v>
                </c:pt>
                <c:pt idx="19018">
                  <c:v>115021925.23223799</c:v>
                </c:pt>
                <c:pt idx="19019">
                  <c:v>115138388.47727902</c:v>
                </c:pt>
                <c:pt idx="19020">
                  <c:v>115254439.17595397</c:v>
                </c:pt>
                <c:pt idx="19021">
                  <c:v>115370078.01717901</c:v>
                </c:pt>
                <c:pt idx="19022">
                  <c:v>115485305.68571399</c:v>
                </c:pt>
                <c:pt idx="19023">
                  <c:v>115600122.86220002</c:v>
                </c:pt>
                <c:pt idx="19024">
                  <c:v>115714530.22317801</c:v>
                </c:pt>
                <c:pt idx="19025">
                  <c:v>115828528.44111902</c:v>
                </c:pt>
                <c:pt idx="19026">
                  <c:v>115942118.18445396</c:v>
                </c:pt>
                <c:pt idx="19027">
                  <c:v>116055300.117598</c:v>
                </c:pt>
                <c:pt idx="19028">
                  <c:v>116168074.90097602</c:v>
                </c:pt>
                <c:pt idx="19029">
                  <c:v>116280443.19105101</c:v>
                </c:pt>
                <c:pt idx="19030">
                  <c:v>116392405.64035</c:v>
                </c:pt>
                <c:pt idx="19031">
                  <c:v>116503962.89748602</c:v>
                </c:pt>
                <c:pt idx="19032">
                  <c:v>116615115.607191</c:v>
                </c:pt>
                <c:pt idx="19033">
                  <c:v>116725864.41033299</c:v>
                </c:pt>
                <c:pt idx="19034">
                  <c:v>116836209.94394602</c:v>
                </c:pt>
                <c:pt idx="19035">
                  <c:v>116946152.841254</c:v>
                </c:pt>
                <c:pt idx="19036">
                  <c:v>117055693.731694</c:v>
                </c:pt>
                <c:pt idx="19037">
                  <c:v>117164833.240942</c:v>
                </c:pt>
                <c:pt idx="19038">
                  <c:v>117273571.99093699</c:v>
                </c:pt>
                <c:pt idx="19039">
                  <c:v>117381910.599902</c:v>
                </c:pt>
                <c:pt idx="19040">
                  <c:v>117489849.682372</c:v>
                </c:pt>
                <c:pt idx="19041">
                  <c:v>117597389.84921601</c:v>
                </c:pt>
                <c:pt idx="19042">
                  <c:v>117704531.70765698</c:v>
                </c:pt>
                <c:pt idx="19043">
                  <c:v>117811275.86129899</c:v>
                </c:pt>
                <c:pt idx="19044">
                  <c:v>117917622.91014701</c:v>
                </c:pt>
                <c:pt idx="19045">
                  <c:v>118023573.45063201</c:v>
                </c:pt>
                <c:pt idx="19046">
                  <c:v>118129128.07563096</c:v>
                </c:pt>
                <c:pt idx="19047">
                  <c:v>118234287.37449199</c:v>
                </c:pt>
                <c:pt idx="19048">
                  <c:v>118339051.93305002</c:v>
                </c:pt>
                <c:pt idx="19049">
                  <c:v>118443422.333656</c:v>
                </c:pt>
                <c:pt idx="19050">
                  <c:v>118547399.155195</c:v>
                </c:pt>
                <c:pt idx="19051">
                  <c:v>118650982.97310601</c:v>
                </c:pt>
                <c:pt idx="19052">
                  <c:v>118754174.35940599</c:v>
                </c:pt>
                <c:pt idx="19053">
                  <c:v>118856973.882709</c:v>
                </c:pt>
                <c:pt idx="19054">
                  <c:v>118959382.108246</c:v>
                </c:pt>
                <c:pt idx="19055">
                  <c:v>119061399.59788902</c:v>
                </c:pt>
                <c:pt idx="19056">
                  <c:v>119163026.91016701</c:v>
                </c:pt>
                <c:pt idx="19057">
                  <c:v>119264264.600289</c:v>
                </c:pt>
                <c:pt idx="19058">
                  <c:v>119365113.220163</c:v>
                </c:pt>
                <c:pt idx="19059">
                  <c:v>119465573.31841601</c:v>
                </c:pt>
                <c:pt idx="19060">
                  <c:v>119565645.44041401</c:v>
                </c:pt>
                <c:pt idx="19061">
                  <c:v>119665330.12828</c:v>
                </c:pt>
                <c:pt idx="19062">
                  <c:v>119764627.92091398</c:v>
                </c:pt>
                <c:pt idx="19063">
                  <c:v>119863539.35401298</c:v>
                </c:pt>
                <c:pt idx="19064">
                  <c:v>119962064.96009001</c:v>
                </c:pt>
                <c:pt idx="19065">
                  <c:v>120060205.26848802</c:v>
                </c:pt>
                <c:pt idx="19066">
                  <c:v>120157960.805407</c:v>
                </c:pt>
                <c:pt idx="19067">
                  <c:v>120255332.09391502</c:v>
                </c:pt>
                <c:pt idx="19068">
                  <c:v>120352319.65396802</c:v>
                </c:pt>
                <c:pt idx="19069">
                  <c:v>120448924.002433</c:v>
                </c:pt>
                <c:pt idx="19070">
                  <c:v>120545145.65309602</c:v>
                </c:pt>
                <c:pt idx="19071">
                  <c:v>120640985.11669098</c:v>
                </c:pt>
                <c:pt idx="19072">
                  <c:v>120736442.90090902</c:v>
                </c:pt>
                <c:pt idx="19073">
                  <c:v>120831519.51041999</c:v>
                </c:pt>
                <c:pt idx="19074">
                  <c:v>120926215.44688602</c:v>
                </c:pt>
                <c:pt idx="19075">
                  <c:v>121020531.208984</c:v>
                </c:pt>
                <c:pt idx="19076">
                  <c:v>121114467.29241902</c:v>
                </c:pt>
                <c:pt idx="19077">
                  <c:v>121208024.18993901</c:v>
                </c:pt>
                <c:pt idx="19078">
                  <c:v>121301202.391359</c:v>
                </c:pt>
                <c:pt idx="19079">
                  <c:v>121394002.38356702</c:v>
                </c:pt>
                <c:pt idx="19080">
                  <c:v>121486424.65054996</c:v>
                </c:pt>
                <c:pt idx="19081">
                  <c:v>121578469.67340398</c:v>
                </c:pt>
                <c:pt idx="19082">
                  <c:v>121670137.930353</c:v>
                </c:pt>
                <c:pt idx="19083">
                  <c:v>121761429.89676498</c:v>
                </c:pt>
                <c:pt idx="19084">
                  <c:v>121852346.04516502</c:v>
                </c:pt>
                <c:pt idx="19085">
                  <c:v>121942886.84525301</c:v>
                </c:pt>
                <c:pt idx="19086">
                  <c:v>122033052.76391901</c:v>
                </c:pt>
                <c:pt idx="19087">
                  <c:v>122122844.26526001</c:v>
                </c:pt>
                <c:pt idx="19088">
                  <c:v>122212261.81059</c:v>
                </c:pt>
                <c:pt idx="19089">
                  <c:v>122301305.85846099</c:v>
                </c:pt>
                <c:pt idx="19090">
                  <c:v>122389976.864675</c:v>
                </c:pt>
                <c:pt idx="19091">
                  <c:v>122478275.28229801</c:v>
                </c:pt>
                <c:pt idx="19092">
                  <c:v>122566201.56167902</c:v>
                </c:pt>
                <c:pt idx="19093">
                  <c:v>122653756.15045698</c:v>
                </c:pt>
                <c:pt idx="19094">
                  <c:v>122740939.49358402</c:v>
                </c:pt>
                <c:pt idx="19095">
                  <c:v>122827752.033333</c:v>
                </c:pt>
                <c:pt idx="19096">
                  <c:v>122914194.20931502</c:v>
                </c:pt>
                <c:pt idx="19097">
                  <c:v>123000266.45849101</c:v>
                </c:pt>
                <c:pt idx="19098">
                  <c:v>123085969.21518999</c:v>
                </c:pt>
                <c:pt idx="19099">
                  <c:v>123171302.91111802</c:v>
                </c:pt>
                <c:pt idx="19100">
                  <c:v>123256267.975374</c:v>
                </c:pt>
                <c:pt idx="19101">
                  <c:v>123340864.834463</c:v>
                </c:pt>
                <c:pt idx="19102">
                  <c:v>123425093.91231202</c:v>
                </c:pt>
                <c:pt idx="19103">
                  <c:v>123508955.63027599</c:v>
                </c:pt>
                <c:pt idx="19104">
                  <c:v>123592450.40716201</c:v>
                </c:pt>
                <c:pt idx="19105">
                  <c:v>123675578.65923299</c:v>
                </c:pt>
                <c:pt idx="19106">
                  <c:v>123758340.800225</c:v>
                </c:pt>
                <c:pt idx="19107">
                  <c:v>123840737.24135901</c:v>
                </c:pt>
                <c:pt idx="19108">
                  <c:v>123922768.39135398</c:v>
                </c:pt>
                <c:pt idx="19109">
                  <c:v>124004434.65643901</c:v>
                </c:pt>
                <c:pt idx="19110">
                  <c:v>124085736.44036603</c:v>
                </c:pt>
                <c:pt idx="19111">
                  <c:v>124166674.14442401</c:v>
                </c:pt>
                <c:pt idx="19112">
                  <c:v>124247248.167447</c:v>
                </c:pt>
                <c:pt idx="19113">
                  <c:v>124327458.90583098</c:v>
                </c:pt>
                <c:pt idx="19114">
                  <c:v>124407306.75354399</c:v>
                </c:pt>
                <c:pt idx="19115">
                  <c:v>124486792.102136</c:v>
                </c:pt>
                <c:pt idx="19116">
                  <c:v>124565915.340756</c:v>
                </c:pt>
                <c:pt idx="19117">
                  <c:v>124644676.85615699</c:v>
                </c:pt>
                <c:pt idx="19118">
                  <c:v>124723077.032713</c:v>
                </c:pt>
                <c:pt idx="19119">
                  <c:v>124801116.25243002</c:v>
                </c:pt>
                <c:pt idx="19120">
                  <c:v>124878794.89495398</c:v>
                </c:pt>
                <c:pt idx="19121">
                  <c:v>124956113.337588</c:v>
                </c:pt>
                <c:pt idx="19122">
                  <c:v>125033071.95529501</c:v>
                </c:pt>
                <c:pt idx="19123">
                  <c:v>125109671.12071998</c:v>
                </c:pt>
                <c:pt idx="19124">
                  <c:v>125185911.20419</c:v>
                </c:pt>
                <c:pt idx="19125">
                  <c:v>125261792.57373399</c:v>
                </c:pt>
                <c:pt idx="19126">
                  <c:v>125337315.59508702</c:v>
                </c:pt>
                <c:pt idx="19127">
                  <c:v>125412480.631707</c:v>
                </c:pt>
                <c:pt idx="19128">
                  <c:v>125487288.04478</c:v>
                </c:pt>
                <c:pt idx="19129">
                  <c:v>125561738.19323501</c:v>
                </c:pt>
                <c:pt idx="19130">
                  <c:v>125635831.433751</c:v>
                </c:pt>
                <c:pt idx="19131">
                  <c:v>125709568.12077101</c:v>
                </c:pt>
                <c:pt idx="19132">
                  <c:v>125782948.60650899</c:v>
                </c:pt>
                <c:pt idx="19133">
                  <c:v>125855973.24096201</c:v>
                </c:pt>
                <c:pt idx="19134">
                  <c:v>125928642.37192099</c:v>
                </c:pt>
                <c:pt idx="19135">
                  <c:v>126000956.34497702</c:v>
                </c:pt>
                <c:pt idx="19136">
                  <c:v>126072915.503539</c:v>
                </c:pt>
                <c:pt idx="19137">
                  <c:v>126144520.18883298</c:v>
                </c:pt>
                <c:pt idx="19138">
                  <c:v>126215770.739922</c:v>
                </c:pt>
                <c:pt idx="19139">
                  <c:v>126286667.49370801</c:v>
                </c:pt>
                <c:pt idx="19140">
                  <c:v>126357210.78494698</c:v>
                </c:pt>
                <c:pt idx="19141">
                  <c:v>126427400.94625799</c:v>
                </c:pt>
                <c:pt idx="19142">
                  <c:v>126497238.308126</c:v>
                </c:pt>
                <c:pt idx="19143">
                  <c:v>126566723.19892198</c:v>
                </c:pt>
                <c:pt idx="19144">
                  <c:v>126635855.944903</c:v>
                </c:pt>
                <c:pt idx="19145">
                  <c:v>126704636.870226</c:v>
                </c:pt>
                <c:pt idx="19146">
                  <c:v>126773066.296958</c:v>
                </c:pt>
                <c:pt idx="19147">
                  <c:v>126841144.54507799</c:v>
                </c:pt>
                <c:pt idx="19148">
                  <c:v>126908871.93249801</c:v>
                </c:pt>
                <c:pt idx="19149">
                  <c:v>126976248.77505898</c:v>
                </c:pt>
                <c:pt idx="19150">
                  <c:v>127043275.38654798</c:v>
                </c:pt>
                <c:pt idx="19151">
                  <c:v>127109952.07870698</c:v>
                </c:pt>
                <c:pt idx="19152">
                  <c:v>127176279.161237</c:v>
                </c:pt>
                <c:pt idx="19153">
                  <c:v>127242256.94180802</c:v>
                </c:pt>
                <c:pt idx="19154">
                  <c:v>127307885.72607</c:v>
                </c:pt>
                <c:pt idx="19155">
                  <c:v>127373165.81766</c:v>
                </c:pt>
                <c:pt idx="19156">
                  <c:v>127438097.51820999</c:v>
                </c:pt>
                <c:pt idx="19157">
                  <c:v>127502681.12735496</c:v>
                </c:pt>
                <c:pt idx="19158">
                  <c:v>127566916.942743</c:v>
                </c:pt>
                <c:pt idx="19159">
                  <c:v>127630805.260041</c:v>
                </c:pt>
                <c:pt idx="19160">
                  <c:v>127694346.37294398</c:v>
                </c:pt>
                <c:pt idx="19161">
                  <c:v>127757540.57318501</c:v>
                </c:pt>
                <c:pt idx="19162">
                  <c:v>127820388.15053798</c:v>
                </c:pt>
                <c:pt idx="19163">
                  <c:v>127882889.392831</c:v>
                </c:pt>
                <c:pt idx="19164">
                  <c:v>127945044.58595298</c:v>
                </c:pt>
                <c:pt idx="19165">
                  <c:v>128006854.01385702</c:v>
                </c:pt>
                <c:pt idx="19166">
                  <c:v>128068317.95857501</c:v>
                </c:pt>
                <c:pt idx="19167">
                  <c:v>128129436.70021902</c:v>
                </c:pt>
                <c:pt idx="19168">
                  <c:v>128190210.516993</c:v>
                </c:pt>
                <c:pt idx="19169">
                  <c:v>128250639.685197</c:v>
                </c:pt>
                <c:pt idx="19170">
                  <c:v>128310724.47924</c:v>
                </c:pt>
                <c:pt idx="19171">
                  <c:v>128370465.17163898</c:v>
                </c:pt>
                <c:pt idx="19172">
                  <c:v>128429862.033034</c:v>
                </c:pt>
                <c:pt idx="19173">
                  <c:v>128488915.33219102</c:v>
                </c:pt>
                <c:pt idx="19174">
                  <c:v>128547625.33601201</c:v>
                </c:pt>
                <c:pt idx="19175">
                  <c:v>128605992.30953698</c:v>
                </c:pt>
                <c:pt idx="19176">
                  <c:v>128664016.515957</c:v>
                </c:pt>
                <c:pt idx="19177">
                  <c:v>128721698.216618</c:v>
                </c:pt>
                <c:pt idx="19178">
                  <c:v>128779037.67102699</c:v>
                </c:pt>
                <c:pt idx="19179">
                  <c:v>128836035.13686298</c:v>
                </c:pt>
                <c:pt idx="19180">
                  <c:v>128892690.86997701</c:v>
                </c:pt>
                <c:pt idx="19181">
                  <c:v>128949005.124406</c:v>
                </c:pt>
                <c:pt idx="19182">
                  <c:v>129004978.152374</c:v>
                </c:pt>
                <c:pt idx="19183">
                  <c:v>129060610.204302</c:v>
                </c:pt>
                <c:pt idx="19184">
                  <c:v>129115901.52881399</c:v>
                </c:pt>
                <c:pt idx="19185">
                  <c:v>129170852.37274198</c:v>
                </c:pt>
                <c:pt idx="19186">
                  <c:v>129225462.981133</c:v>
                </c:pt>
                <c:pt idx="19187">
                  <c:v>129279733.597256</c:v>
                </c:pt>
                <c:pt idx="19188">
                  <c:v>129333664.46261002</c:v>
                </c:pt>
                <c:pt idx="19189">
                  <c:v>129387255.816925</c:v>
                </c:pt>
                <c:pt idx="19190">
                  <c:v>129440507.898173</c:v>
                </c:pt>
                <c:pt idx="19191">
                  <c:v>129493420.94257301</c:v>
                </c:pt>
                <c:pt idx="19192">
                  <c:v>129545995.18459599</c:v>
                </c:pt>
                <c:pt idx="19193">
                  <c:v>129598230.85697301</c:v>
                </c:pt>
                <c:pt idx="19194">
                  <c:v>129650128.190699</c:v>
                </c:pt>
                <c:pt idx="19195">
                  <c:v>129701687.415038</c:v>
                </c:pt>
                <c:pt idx="19196">
                  <c:v>129752908.75753298</c:v>
                </c:pt>
                <c:pt idx="19197">
                  <c:v>129803792.44400799</c:v>
                </c:pt>
                <c:pt idx="19198">
                  <c:v>129854338.698575</c:v>
                </c:pt>
                <c:pt idx="19199">
                  <c:v>129904547.743641</c:v>
                </c:pt>
                <c:pt idx="19200">
                  <c:v>129954419.79991102</c:v>
                </c:pt>
                <c:pt idx="19201">
                  <c:v>130003955.08639501</c:v>
                </c:pt>
                <c:pt idx="19202">
                  <c:v>130053153.820416</c:v>
                </c:pt>
                <c:pt idx="19203">
                  <c:v>130102016.217609</c:v>
                </c:pt>
                <c:pt idx="19204">
                  <c:v>130150542.49193501</c:v>
                </c:pt>
                <c:pt idx="19205">
                  <c:v>130198732.85567801</c:v>
                </c:pt>
                <c:pt idx="19206">
                  <c:v>130246587.51945701</c:v>
                </c:pt>
                <c:pt idx="19207">
                  <c:v>130294106.69222599</c:v>
                </c:pt>
                <c:pt idx="19208">
                  <c:v>130341290.58128501</c:v>
                </c:pt>
                <c:pt idx="19209">
                  <c:v>130388139.39228001</c:v>
                </c:pt>
                <c:pt idx="19210">
                  <c:v>130434653.329209</c:v>
                </c:pt>
                <c:pt idx="19211">
                  <c:v>130480832.594432</c:v>
                </c:pt>
                <c:pt idx="19212">
                  <c:v>130526677.388668</c:v>
                </c:pt>
                <c:pt idx="19213">
                  <c:v>130572187.91100702</c:v>
                </c:pt>
                <c:pt idx="19214">
                  <c:v>130617364.35891098</c:v>
                </c:pt>
                <c:pt idx="19215">
                  <c:v>130662206.928221</c:v>
                </c:pt>
                <c:pt idx="19216">
                  <c:v>130706715.81316102</c:v>
                </c:pt>
                <c:pt idx="19217">
                  <c:v>130750891.206342</c:v>
                </c:pt>
                <c:pt idx="19218">
                  <c:v>130794733.29876801</c:v>
                </c:pt>
                <c:pt idx="19219">
                  <c:v>130838242.27984001</c:v>
                </c:pt>
                <c:pt idx="19220">
                  <c:v>130881418.33736099</c:v>
                </c:pt>
                <c:pt idx="19221">
                  <c:v>130924261.65754099</c:v>
                </c:pt>
                <c:pt idx="19222">
                  <c:v>130966772.425</c:v>
                </c:pt>
                <c:pt idx="19223">
                  <c:v>131008950.822777</c:v>
                </c:pt>
                <c:pt idx="19224">
                  <c:v>131050797.03232601</c:v>
                </c:pt>
                <c:pt idx="19225">
                  <c:v>131092311.233529</c:v>
                </c:pt>
                <c:pt idx="19226">
                  <c:v>131133493.60469699</c:v>
                </c:pt>
                <c:pt idx="19227">
                  <c:v>131174344.32257301</c:v>
                </c:pt>
                <c:pt idx="19228">
                  <c:v>131214863.56233799</c:v>
                </c:pt>
                <c:pt idx="19229">
                  <c:v>131255051.49761599</c:v>
                </c:pt>
                <c:pt idx="19230">
                  <c:v>131294908.30047701</c:v>
                </c:pt>
                <c:pt idx="19231">
                  <c:v>131334434.14143902</c:v>
                </c:pt>
                <c:pt idx="19232">
                  <c:v>131373629.18947601</c:v>
                </c:pt>
                <c:pt idx="19233">
                  <c:v>131412493.612023</c:v>
                </c:pt>
                <c:pt idx="19234">
                  <c:v>131451027.57497299</c:v>
                </c:pt>
                <c:pt idx="19235">
                  <c:v>131489231.24268802</c:v>
                </c:pt>
                <c:pt idx="19236">
                  <c:v>131527104.77800301</c:v>
                </c:pt>
                <c:pt idx="19237">
                  <c:v>131564648.34222202</c:v>
                </c:pt>
                <c:pt idx="19238">
                  <c:v>131601862.09513198</c:v>
                </c:pt>
                <c:pt idx="19239">
                  <c:v>131638746.19499898</c:v>
                </c:pt>
                <c:pt idx="19240">
                  <c:v>131675300.79857902</c:v>
                </c:pt>
                <c:pt idx="19241">
                  <c:v>131711526.061113</c:v>
                </c:pt>
                <c:pt idx="19242">
                  <c:v>131747422.13633898</c:v>
                </c:pt>
                <c:pt idx="19243">
                  <c:v>131782989.17649201</c:v>
                </c:pt>
                <c:pt idx="19244">
                  <c:v>131818227.332304</c:v>
                </c:pt>
                <c:pt idx="19245">
                  <c:v>131853136.75301699</c:v>
                </c:pt>
                <c:pt idx="19246">
                  <c:v>131887717.58637601</c:v>
                </c:pt>
                <c:pt idx="19247">
                  <c:v>131921969.97864199</c:v>
                </c:pt>
                <c:pt idx="19248">
                  <c:v>131955894.07458699</c:v>
                </c:pt>
                <c:pt idx="19249">
                  <c:v>131989490.01750401</c:v>
                </c:pt>
                <c:pt idx="19250">
                  <c:v>132022757.94920601</c:v>
                </c:pt>
                <c:pt idx="19251">
                  <c:v>132055698.010032</c:v>
                </c:pt>
                <c:pt idx="19252">
                  <c:v>132088310.33885001</c:v>
                </c:pt>
                <c:pt idx="19253">
                  <c:v>132120595.07306002</c:v>
                </c:pt>
                <c:pt idx="19254">
                  <c:v>132152552.34859398</c:v>
                </c:pt>
                <c:pt idx="19255">
                  <c:v>132184182.29992701</c:v>
                </c:pt>
                <c:pt idx="19256">
                  <c:v>132215485.06007102</c:v>
                </c:pt>
                <c:pt idx="19257">
                  <c:v>132246460.76058702</c:v>
                </c:pt>
                <c:pt idx="19258">
                  <c:v>132277109.531578</c:v>
                </c:pt>
                <c:pt idx="19259">
                  <c:v>132307431.501702</c:v>
                </c:pt>
                <c:pt idx="19260">
                  <c:v>132337426.79817002</c:v>
                </c:pt>
                <c:pt idx="19261">
                  <c:v>132367095.546749</c:v>
                </c:pt>
                <c:pt idx="19262">
                  <c:v>132396437.871765</c:v>
                </c:pt>
                <c:pt idx="19263">
                  <c:v>132425453.896108</c:v>
                </c:pt>
                <c:pt idx="19264">
                  <c:v>132454143.74123099</c:v>
                </c:pt>
                <c:pt idx="19265">
                  <c:v>132482507.52716</c:v>
                </c:pt>
                <c:pt idx="19266">
                  <c:v>132510545.37248699</c:v>
                </c:pt>
                <c:pt idx="19267">
                  <c:v>132538257.39438</c:v>
                </c:pt>
                <c:pt idx="19268">
                  <c:v>132565643.708584</c:v>
                </c:pt>
                <c:pt idx="19269">
                  <c:v>132592704.42942202</c:v>
                </c:pt>
                <c:pt idx="19270">
                  <c:v>132619439.669801</c:v>
                </c:pt>
                <c:pt idx="19271">
                  <c:v>132645849.54121001</c:v>
                </c:pt>
                <c:pt idx="19272">
                  <c:v>132671934.153726</c:v>
                </c:pt>
                <c:pt idx="19273">
                  <c:v>132697693.616016</c:v>
                </c:pt>
                <c:pt idx="19274">
                  <c:v>132723128.03534</c:v>
                </c:pt>
                <c:pt idx="19275">
                  <c:v>132748237.51755099</c:v>
                </c:pt>
                <c:pt idx="19276">
                  <c:v>132773022.1671</c:v>
                </c:pt>
                <c:pt idx="19277">
                  <c:v>132797482.087038</c:v>
                </c:pt>
                <c:pt idx="19278">
                  <c:v>132821617.379017</c:v>
                </c:pt>
                <c:pt idx="19279">
                  <c:v>132845428.14329299</c:v>
                </c:pt>
                <c:pt idx="19280">
                  <c:v>132868914.47872998</c:v>
                </c:pt>
                <c:pt idx="19281">
                  <c:v>132892076.48280102</c:v>
                </c:pt>
                <c:pt idx="19282">
                  <c:v>132914914.251587</c:v>
                </c:pt>
                <c:pt idx="19283">
                  <c:v>132937427.879786</c:v>
                </c:pt>
                <c:pt idx="19284">
                  <c:v>132959617.46071</c:v>
                </c:pt>
                <c:pt idx="19285">
                  <c:v>132981483.08628802</c:v>
                </c:pt>
                <c:pt idx="19286">
                  <c:v>133003024.84706999</c:v>
                </c:pt>
                <c:pt idx="19287">
                  <c:v>133024242.83222702</c:v>
                </c:pt>
                <c:pt idx="19288">
                  <c:v>133045137.12955499</c:v>
                </c:pt>
                <c:pt idx="19289">
                  <c:v>133065707.825473</c:v>
                </c:pt>
                <c:pt idx="19290">
                  <c:v>133085955.00503099</c:v>
                </c:pt>
                <c:pt idx="19291">
                  <c:v>133105878.751908</c:v>
                </c:pt>
                <c:pt idx="19292">
                  <c:v>133125479.14841501</c:v>
                </c:pt>
                <c:pt idx="19293">
                  <c:v>133144756.27549398</c:v>
                </c:pt>
                <c:pt idx="19294">
                  <c:v>133163710.21272601</c:v>
                </c:pt>
                <c:pt idx="19295">
                  <c:v>133182341.03832699</c:v>
                </c:pt>
                <c:pt idx="19296">
                  <c:v>133200648.82915199</c:v>
                </c:pt>
                <c:pt idx="19297">
                  <c:v>133218633.66069998</c:v>
                </c:pt>
                <c:pt idx="19298">
                  <c:v>133236295.607107</c:v>
                </c:pt>
                <c:pt idx="19299">
                  <c:v>133253634.74115902</c:v>
                </c:pt>
                <c:pt idx="19300">
                  <c:v>133270651.13428399</c:v>
                </c:pt>
                <c:pt idx="19301">
                  <c:v>133287344.85655798</c:v>
                </c:pt>
                <c:pt idx="19302">
                  <c:v>133303715.976707</c:v>
                </c:pt>
                <c:pt idx="19303">
                  <c:v>133319764.56210801</c:v>
                </c:pt>
                <c:pt idx="19304">
                  <c:v>133335490.67878999</c:v>
                </c:pt>
                <c:pt idx="19305">
                  <c:v>133350894.391433</c:v>
                </c:pt>
                <c:pt idx="19306">
                  <c:v>133365975.76337703</c:v>
                </c:pt>
                <c:pt idx="19307">
                  <c:v>133380734.85661396</c:v>
                </c:pt>
                <c:pt idx="19308">
                  <c:v>133395171.73179699</c:v>
                </c:pt>
                <c:pt idx="19309">
                  <c:v>133409286.44823602</c:v>
                </c:pt>
                <c:pt idx="19310">
                  <c:v>133423079.06390502</c:v>
                </c:pt>
                <c:pt idx="19311">
                  <c:v>133436549.635436</c:v>
                </c:pt>
                <c:pt idx="19312">
                  <c:v>133449698.21812701</c:v>
                </c:pt>
                <c:pt idx="19313">
                  <c:v>133462524.86593901</c:v>
                </c:pt>
                <c:pt idx="19314">
                  <c:v>133475029.63150099</c:v>
                </c:pt>
                <c:pt idx="19315">
                  <c:v>133487212.566107</c:v>
                </c:pt>
                <c:pt idx="19316">
                  <c:v>133499073.71971899</c:v>
                </c:pt>
                <c:pt idx="19317">
                  <c:v>133510613.14096899</c:v>
                </c:pt>
                <c:pt idx="19318">
                  <c:v>133521830.87715898</c:v>
                </c:pt>
                <c:pt idx="19319">
                  <c:v>133532726.974263</c:v>
                </c:pt>
                <c:pt idx="19320">
                  <c:v>133543301.476926</c:v>
                </c:pt>
                <c:pt idx="19321">
                  <c:v>133553554.42846802</c:v>
                </c:pt>
                <c:pt idx="19322">
                  <c:v>133563485.87088299</c:v>
                </c:pt>
                <c:pt idx="19323">
                  <c:v>133573095.84484099</c:v>
                </c:pt>
                <c:pt idx="19324">
                  <c:v>133582384.389685</c:v>
                </c:pt>
                <c:pt idx="19325">
                  <c:v>133591351.54343902</c:v>
                </c:pt>
                <c:pt idx="19326">
                  <c:v>133599997.342804</c:v>
                </c:pt>
                <c:pt idx="19327">
                  <c:v>133608321.823158</c:v>
                </c:pt>
                <c:pt idx="19328">
                  <c:v>133616325.018562</c:v>
                </c:pt>
                <c:pt idx="19329">
                  <c:v>133624006.96175398</c:v>
                </c:pt>
                <c:pt idx="19330">
                  <c:v>133631367.68415499</c:v>
                </c:pt>
                <c:pt idx="19331">
                  <c:v>133638407.21586601</c:v>
                </c:pt>
                <c:pt idx="19332">
                  <c:v>133645125.585675</c:v>
                </c:pt>
                <c:pt idx="19333">
                  <c:v>133651522.82104698</c:v>
                </c:pt>
                <c:pt idx="19334">
                  <c:v>133657598.94813602</c:v>
                </c:pt>
                <c:pt idx="19335">
                  <c:v>133663353.99177702</c:v>
                </c:pt>
                <c:pt idx="19336">
                  <c:v>133668787.975491</c:v>
                </c:pt>
                <c:pt idx="19337">
                  <c:v>133673900.92148603</c:v>
                </c:pt>
                <c:pt idx="19338">
                  <c:v>133678692.85065296</c:v>
                </c:pt>
                <c:pt idx="19339">
                  <c:v>133683163.782572</c:v>
                </c:pt>
                <c:pt idx="19340">
                  <c:v>133687313.73550798</c:v>
                </c:pt>
                <c:pt idx="19341">
                  <c:v>133691142.72641498</c:v>
                </c:pt>
                <c:pt idx="19342">
                  <c:v>133694650.77093299</c:v>
                </c:pt>
                <c:pt idx="19343">
                  <c:v>133697837.88339099</c:v>
                </c:pt>
                <c:pt idx="19344">
                  <c:v>133700704.07680598</c:v>
                </c:pt>
                <c:pt idx="19345">
                  <c:v>133703249.362883</c:v>
                </c:pt>
                <c:pt idx="19346">
                  <c:v>133705473.752018</c:v>
                </c:pt>
                <c:pt idx="19347">
                  <c:v>133707377.25329299</c:v>
                </c:pt>
                <c:pt idx="19348">
                  <c:v>133708959.87448098</c:v>
                </c:pt>
                <c:pt idx="19349">
                  <c:v>133710221.62204598</c:v>
                </c:pt>
                <c:pt idx="19350">
                  <c:v>133711162.501138</c:v>
                </c:pt>
                <c:pt idx="19351">
                  <c:v>133711782.5156</c:v>
                </c:pt>
                <c:pt idx="19352">
                  <c:v>133712081.667964</c:v>
                </c:pt>
                <c:pt idx="19353">
                  <c:v>133712059.95945002</c:v>
                </c:pt>
                <c:pt idx="19354">
                  <c:v>133711717.38997</c:v>
                </c:pt>
                <c:pt idx="19355">
                  <c:v>133711053.95812599</c:v>
                </c:pt>
                <c:pt idx="19356">
                  <c:v>133710069.66120702</c:v>
                </c:pt>
                <c:pt idx="19357">
                  <c:v>133708764.49519701</c:v>
                </c:pt>
                <c:pt idx="19358">
                  <c:v>133707138.45476502</c:v>
                </c:pt>
                <c:pt idx="19359">
                  <c:v>133705191.53327002</c:v>
                </c:pt>
                <c:pt idx="19360">
                  <c:v>133702923.722764</c:v>
                </c:pt>
                <c:pt idx="19361">
                  <c:v>133700335.01398604</c:v>
                </c:pt>
                <c:pt idx="19362">
                  <c:v>133697425.39636302</c:v>
                </c:pt>
                <c:pt idx="19363">
                  <c:v>133694194.85801201</c:v>
                </c:pt>
                <c:pt idx="19364">
                  <c:v>133690643.38573898</c:v>
                </c:pt>
                <c:pt idx="19365">
                  <c:v>133686770.965037</c:v>
                </c:pt>
                <c:pt idx="19366">
                  <c:v>133682577.580088</c:v>
                </c:pt>
                <c:pt idx="19367">
                  <c:v>133678063.21376202</c:v>
                </c:pt>
                <c:pt idx="19368">
                  <c:v>133673227.847616</c:v>
                </c:pt>
                <c:pt idx="19369">
                  <c:v>133668071.46189101</c:v>
                </c:pt>
                <c:pt idx="19370">
                  <c:v>133662594.03551899</c:v>
                </c:pt>
                <c:pt idx="19371">
                  <c:v>133656795.54611501</c:v>
                </c:pt>
                <c:pt idx="19372">
                  <c:v>133650675.96997902</c:v>
                </c:pt>
                <c:pt idx="19373">
                  <c:v>133644235.28209801</c:v>
                </c:pt>
                <c:pt idx="19374">
                  <c:v>133637473.456141</c:v>
                </c:pt>
                <c:pt idx="19375">
                  <c:v>133630390.46446201</c:v>
                </c:pt>
                <c:pt idx="19376">
                  <c:v>133622986.278098</c:v>
                </c:pt>
                <c:pt idx="19377">
                  <c:v>133615260.866768</c:v>
                </c:pt>
                <c:pt idx="19378">
                  <c:v>133607214.198874</c:v>
                </c:pt>
                <c:pt idx="19379">
                  <c:v>133598846.24149801</c:v>
                </c:pt>
                <c:pt idx="19380">
                  <c:v>133590156.96040201</c:v>
                </c:pt>
                <c:pt idx="19381">
                  <c:v>133581146.32002698</c:v>
                </c:pt>
                <c:pt idx="19382">
                  <c:v>133571814.28349401</c:v>
                </c:pt>
                <c:pt idx="19383">
                  <c:v>133562160.812602</c:v>
                </c:pt>
                <c:pt idx="19384">
                  <c:v>133552185.867826</c:v>
                </c:pt>
                <c:pt idx="19385">
                  <c:v>133541889.40831901</c:v>
                </c:pt>
                <c:pt idx="19386">
                  <c:v>133531271.39190498</c:v>
                </c:pt>
                <c:pt idx="19387">
                  <c:v>133520331.775089</c:v>
                </c:pt>
                <c:pt idx="19388">
                  <c:v>133509070.513042</c:v>
                </c:pt>
                <c:pt idx="19389">
                  <c:v>133497487.55961299</c:v>
                </c:pt>
                <c:pt idx="19390">
                  <c:v>133485582.867319</c:v>
                </c:pt>
                <c:pt idx="19391">
                  <c:v>133473356.38734898</c:v>
                </c:pt>
                <c:pt idx="19392">
                  <c:v>133460808.06955898</c:v>
                </c:pt>
                <c:pt idx="19393">
                  <c:v>133447937.86247604</c:v>
                </c:pt>
                <c:pt idx="19394">
                  <c:v>133434745.71329004</c:v>
                </c:pt>
                <c:pt idx="19395">
                  <c:v>133421231.56786002</c:v>
                </c:pt>
                <c:pt idx="19396">
                  <c:v>133407395.37070701</c:v>
                </c:pt>
                <c:pt idx="19397">
                  <c:v>133393237.065017</c:v>
                </c:pt>
                <c:pt idx="19398">
                  <c:v>133378756.592637</c:v>
                </c:pt>
                <c:pt idx="19399">
                  <c:v>133363953.89407398</c:v>
                </c:pt>
                <c:pt idx="19400">
                  <c:v>133348828.90849401</c:v>
                </c:pt>
                <c:pt idx="19401">
                  <c:v>133333381.57372199</c:v>
                </c:pt>
                <c:pt idx="19402">
                  <c:v>133317611.82623899</c:v>
                </c:pt>
                <c:pt idx="19403">
                  <c:v>133301519.60118</c:v>
                </c:pt>
                <c:pt idx="19404">
                  <c:v>133285104.83233501</c:v>
                </c:pt>
                <c:pt idx="19405">
                  <c:v>133268367.452144</c:v>
                </c:pt>
                <c:pt idx="19406">
                  <c:v>133251307.3917</c:v>
                </c:pt>
                <c:pt idx="19407">
                  <c:v>133233924.58074199</c:v>
                </c:pt>
                <c:pt idx="19408">
                  <c:v>133216218.947659</c:v>
                </c:pt>
                <c:pt idx="19409">
                  <c:v>133198190.41948402</c:v>
                </c:pt>
                <c:pt idx="19410">
                  <c:v>133179838.921894</c:v>
                </c:pt>
                <c:pt idx="19411">
                  <c:v>133161164.379208</c:v>
                </c:pt>
                <c:pt idx="19412">
                  <c:v>133142166.71438801</c:v>
                </c:pt>
                <c:pt idx="19413">
                  <c:v>133122845.849032</c:v>
                </c:pt>
                <c:pt idx="19414">
                  <c:v>133103201.70337602</c:v>
                </c:pt>
                <c:pt idx="19415">
                  <c:v>133083234.196291</c:v>
                </c:pt>
                <c:pt idx="19416">
                  <c:v>133062943.24528199</c:v>
                </c:pt>
                <c:pt idx="19417">
                  <c:v>133042328.76648402</c:v>
                </c:pt>
                <c:pt idx="19418">
                  <c:v>133021390.67466499</c:v>
                </c:pt>
                <c:pt idx="19419">
                  <c:v>133000128.88321599</c:v>
                </c:pt>
                <c:pt idx="19420">
                  <c:v>132978543.30415601</c:v>
                </c:pt>
                <c:pt idx="19421">
                  <c:v>132956633.84812802</c:v>
                </c:pt>
                <c:pt idx="19422">
                  <c:v>132934400.42439599</c:v>
                </c:pt>
                <c:pt idx="19423">
                  <c:v>132911842.940843</c:v>
                </c:pt>
                <c:pt idx="19424">
                  <c:v>132888961.30397099</c:v>
                </c:pt>
                <c:pt idx="19425">
                  <c:v>132865755.41889399</c:v>
                </c:pt>
                <c:pt idx="19426">
                  <c:v>132842225.18934201</c:v>
                </c:pt>
                <c:pt idx="19427">
                  <c:v>132818370.51765399</c:v>
                </c:pt>
                <c:pt idx="19428">
                  <c:v>132794191.30478001</c:v>
                </c:pt>
                <c:pt idx="19429">
                  <c:v>132769687.45027302</c:v>
                </c:pt>
                <c:pt idx="19430">
                  <c:v>132744858.852293</c:v>
                </c:pt>
                <c:pt idx="19431">
                  <c:v>132719705.407599</c:v>
                </c:pt>
                <c:pt idx="19432">
                  <c:v>132694227.01155098</c:v>
                </c:pt>
                <c:pt idx="19433">
                  <c:v>132668423.55810502</c:v>
                </c:pt>
                <c:pt idx="19434">
                  <c:v>132642294.939812</c:v>
                </c:pt>
                <c:pt idx="19435">
                  <c:v>132615841.047813</c:v>
                </c:pt>
                <c:pt idx="19436">
                  <c:v>132589061.77184099</c:v>
                </c:pt>
                <c:pt idx="19437">
                  <c:v>132561957.000214</c:v>
                </c:pt>
                <c:pt idx="19438">
                  <c:v>132534526.619835</c:v>
                </c:pt>
                <c:pt idx="19439">
                  <c:v>132506770.51618801</c:v>
                </c:pt>
                <c:pt idx="19440">
                  <c:v>132478688.573337</c:v>
                </c:pt>
                <c:pt idx="19441">
                  <c:v>132450280.67392001</c:v>
                </c:pt>
                <c:pt idx="19442">
                  <c:v>132421546.69915</c:v>
                </c:pt>
                <c:pt idx="19443">
                  <c:v>132392486.52881098</c:v>
                </c:pt>
                <c:pt idx="19444">
                  <c:v>132363100.041254</c:v>
                </c:pt>
                <c:pt idx="19445">
                  <c:v>132333387.11339504</c:v>
                </c:pt>
                <c:pt idx="19446">
                  <c:v>132303347.62071298</c:v>
                </c:pt>
                <c:pt idx="19447">
                  <c:v>132272981.43724599</c:v>
                </c:pt>
                <c:pt idx="19448">
                  <c:v>132242288.435587</c:v>
                </c:pt>
                <c:pt idx="19449">
                  <c:v>132211268.486884</c:v>
                </c:pt>
                <c:pt idx="19450">
                  <c:v>132179921.46083498</c:v>
                </c:pt>
                <c:pt idx="19451">
                  <c:v>132148247.225685</c:v>
                </c:pt>
                <c:pt idx="19452">
                  <c:v>132116245.648222</c:v>
                </c:pt>
                <c:pt idx="19453">
                  <c:v>132083916.59377502</c:v>
                </c:pt>
                <c:pt idx="19454">
                  <c:v>132051259.92621398</c:v>
                </c:pt>
                <c:pt idx="19455">
                  <c:v>132018275.50793998</c:v>
                </c:pt>
                <c:pt idx="19456">
                  <c:v>131984963.19988599</c:v>
                </c:pt>
                <c:pt idx="19457">
                  <c:v>131951322.861515</c:v>
                </c:pt>
                <c:pt idx="19458">
                  <c:v>131917354.35081199</c:v>
                </c:pt>
                <c:pt idx="19459">
                  <c:v>131883057.524286</c:v>
                </c:pt>
                <c:pt idx="19460">
                  <c:v>131848432.23696202</c:v>
                </c:pt>
                <c:pt idx="19461">
                  <c:v>131813478.34237902</c:v>
                </c:pt>
                <c:pt idx="19462">
                  <c:v>131778195.69259</c:v>
                </c:pt>
                <c:pt idx="19463">
                  <c:v>131742584.13815199</c:v>
                </c:pt>
                <c:pt idx="19464">
                  <c:v>131706643.528129</c:v>
                </c:pt>
                <c:pt idx="19465">
                  <c:v>131670373.71008299</c:v>
                </c:pt>
                <c:pt idx="19466">
                  <c:v>131633774.530073</c:v>
                </c:pt>
                <c:pt idx="19467">
                  <c:v>131596845.83265199</c:v>
                </c:pt>
                <c:pt idx="19468">
                  <c:v>131559587.46086299</c:v>
                </c:pt>
                <c:pt idx="19469">
                  <c:v>131521999.256231</c:v>
                </c:pt>
                <c:pt idx="19470">
                  <c:v>131484081.05876602</c:v>
                </c:pt>
                <c:pt idx="19471">
                  <c:v>131445832.706956</c:v>
                </c:pt>
                <c:pt idx="19472">
                  <c:v>131407254.03776</c:v>
                </c:pt>
                <c:pt idx="19473">
                  <c:v>131368344.88660999</c:v>
                </c:pt>
                <c:pt idx="19474">
                  <c:v>131329105.087402</c:v>
                </c:pt>
                <c:pt idx="19475">
                  <c:v>131289534.47249602</c:v>
                </c:pt>
                <c:pt idx="19476">
                  <c:v>131249632.87270798</c:v>
                </c:pt>
                <c:pt idx="19477">
                  <c:v>131209400.117309</c:v>
                </c:pt>
                <c:pt idx="19478">
                  <c:v>131168836.03402001</c:v>
                </c:pt>
                <c:pt idx="19479">
                  <c:v>131127940.44900802</c:v>
                </c:pt>
                <c:pt idx="19480">
                  <c:v>131086713.18687898</c:v>
                </c:pt>
                <c:pt idx="19481">
                  <c:v>131045154.07067898</c:v>
                </c:pt>
                <c:pt idx="19482">
                  <c:v>131003262.92188501</c:v>
                </c:pt>
                <c:pt idx="19483">
                  <c:v>130961039.56040202</c:v>
                </c:pt>
                <c:pt idx="19484">
                  <c:v>130918483.80456001</c:v>
                </c:pt>
                <c:pt idx="19485">
                  <c:v>130875595.47111</c:v>
                </c:pt>
                <c:pt idx="19486">
                  <c:v>130832374.37521398</c:v>
                </c:pt>
                <c:pt idx="19487">
                  <c:v>130788820.330449</c:v>
                </c:pt>
                <c:pt idx="19488">
                  <c:v>130744933.148794</c:v>
                </c:pt>
                <c:pt idx="19489">
                  <c:v>130700712.64063299</c:v>
                </c:pt>
                <c:pt idx="19490">
                  <c:v>130656158.61474396</c:v>
                </c:pt>
                <c:pt idx="19491">
                  <c:v>130611270.878297</c:v>
                </c:pt>
                <c:pt idx="19492">
                  <c:v>130566049.23685101</c:v>
                </c:pt>
                <c:pt idx="19493">
                  <c:v>130520493.49434599</c:v>
                </c:pt>
                <c:pt idx="19494">
                  <c:v>130474603.45310001</c:v>
                </c:pt>
                <c:pt idx="19495">
                  <c:v>130428378.91380301</c:v>
                </c:pt>
                <c:pt idx="19496">
                  <c:v>130381819.67551197</c:v>
                </c:pt>
                <c:pt idx="19497">
                  <c:v>130334925.53564799</c:v>
                </c:pt>
                <c:pt idx="19498">
                  <c:v>130287696.28998999</c:v>
                </c:pt>
                <c:pt idx="19499">
                  <c:v>130240131.73266701</c:v>
                </c:pt>
                <c:pt idx="19500">
                  <c:v>130192231.65615799</c:v>
                </c:pt>
                <c:pt idx="19501">
                  <c:v>130143995.851282</c:v>
                </c:pt>
                <c:pt idx="19502">
                  <c:v>130095424.107196</c:v>
                </c:pt>
                <c:pt idx="19503">
                  <c:v>130046516.21138903</c:v>
                </c:pt>
                <c:pt idx="19504">
                  <c:v>129997271.94967401</c:v>
                </c:pt>
                <c:pt idx="19505">
                  <c:v>129947691.106186</c:v>
                </c:pt>
                <c:pt idx="19506">
                  <c:v>129897773.46337703</c:v>
                </c:pt>
                <c:pt idx="19507">
                  <c:v>129847518.802007</c:v>
                </c:pt>
                <c:pt idx="19508">
                  <c:v>129796926.901141</c:v>
                </c:pt>
                <c:pt idx="19509">
                  <c:v>129745997.53814</c:v>
                </c:pt>
                <c:pt idx="19510">
                  <c:v>129694730.488663</c:v>
                </c:pt>
                <c:pt idx="19511">
                  <c:v>129643125.52665299</c:v>
                </c:pt>
                <c:pt idx="19512">
                  <c:v>129591182.424335</c:v>
                </c:pt>
                <c:pt idx="19513">
                  <c:v>129538900.95220999</c:v>
                </c:pt>
                <c:pt idx="19514">
                  <c:v>129486280.87904799</c:v>
                </c:pt>
                <c:pt idx="19515">
                  <c:v>129433321.971884</c:v>
                </c:pt>
                <c:pt idx="19516">
                  <c:v>129380023.996011</c:v>
                </c:pt>
                <c:pt idx="19517">
                  <c:v>129326386.714972</c:v>
                </c:pt>
                <c:pt idx="19518">
                  <c:v>129272409.89055899</c:v>
                </c:pt>
                <c:pt idx="19519">
                  <c:v>129218093.282801</c:v>
                </c:pt>
                <c:pt idx="19520">
                  <c:v>129163436.64996199</c:v>
                </c:pt>
                <c:pt idx="19521">
                  <c:v>129108439.748532</c:v>
                </c:pt>
                <c:pt idx="19522">
                  <c:v>129053102.333222</c:v>
                </c:pt>
                <c:pt idx="19523">
                  <c:v>128997424.15695798</c:v>
                </c:pt>
                <c:pt idx="19524">
                  <c:v>128941404.970874</c:v>
                </c:pt>
                <c:pt idx="19525">
                  <c:v>128885044.524306</c:v>
                </c:pt>
                <c:pt idx="19526">
                  <c:v>128828342.56478401</c:v>
                </c:pt>
                <c:pt idx="19527">
                  <c:v>128771298.838026</c:v>
                </c:pt>
                <c:pt idx="19528">
                  <c:v>128713913.08793399</c:v>
                </c:pt>
                <c:pt idx="19529">
                  <c:v>128656185.05658299</c:v>
                </c:pt>
                <c:pt idx="19530">
                  <c:v>128598114.484216</c:v>
                </c:pt>
                <c:pt idx="19531">
                  <c:v>128539701.10924</c:v>
                </c:pt>
                <c:pt idx="19532">
                  <c:v>128480944.668212</c:v>
                </c:pt>
                <c:pt idx="19533">
                  <c:v>128421844.89583999</c:v>
                </c:pt>
                <c:pt idx="19534">
                  <c:v>128362401.52497301</c:v>
                </c:pt>
                <c:pt idx="19535">
                  <c:v>128302614.28659</c:v>
                </c:pt>
                <c:pt idx="19536">
                  <c:v>128242482.90979801</c:v>
                </c:pt>
                <c:pt idx="19537">
                  <c:v>128182007.12182298</c:v>
                </c:pt>
                <c:pt idx="19538">
                  <c:v>128121186.648003</c:v>
                </c:pt>
                <c:pt idx="19539">
                  <c:v>128060021.21177901</c:v>
                </c:pt>
                <c:pt idx="19540">
                  <c:v>127998510.53468998</c:v>
                </c:pt>
                <c:pt idx="19541">
                  <c:v>127936654.336363</c:v>
                </c:pt>
                <c:pt idx="19542">
                  <c:v>127874452.33450899</c:v>
                </c:pt>
                <c:pt idx="19543">
                  <c:v>127811904.244912</c:v>
                </c:pt>
                <c:pt idx="19544">
                  <c:v>127749009.78142102</c:v>
                </c:pt>
                <c:pt idx="19545">
                  <c:v>127685768.65594698</c:v>
                </c:pt>
                <c:pt idx="19546">
                  <c:v>127622180.578449</c:v>
                </c:pt>
                <c:pt idx="19547">
                  <c:v>127558245.25692998</c:v>
                </c:pt>
                <c:pt idx="19548">
                  <c:v>127493962.39742802</c:v>
                </c:pt>
                <c:pt idx="19549">
                  <c:v>127429331.704009</c:v>
                </c:pt>
                <c:pt idx="19550">
                  <c:v>127364352.87875798</c:v>
                </c:pt>
                <c:pt idx="19551">
                  <c:v>127299025.621767</c:v>
                </c:pt>
                <c:pt idx="19552">
                  <c:v>127233349.631136</c:v>
                </c:pt>
                <c:pt idx="19553">
                  <c:v>127167324.602955</c:v>
                </c:pt>
                <c:pt idx="19554">
                  <c:v>127100950.23130199</c:v>
                </c:pt>
                <c:pt idx="19555">
                  <c:v>127034226.208232</c:v>
                </c:pt>
                <c:pt idx="19556">
                  <c:v>126967152.22376701</c:v>
                </c:pt>
                <c:pt idx="19557">
                  <c:v>126899727.965891</c:v>
                </c:pt>
                <c:pt idx="19558">
                  <c:v>126831953.12053896</c:v>
                </c:pt>
                <c:pt idx="19559">
                  <c:v>126763827.37158899</c:v>
                </c:pt>
                <c:pt idx="19560">
                  <c:v>126695350.40085198</c:v>
                </c:pt>
                <c:pt idx="19561">
                  <c:v>126626521.88806501</c:v>
                </c:pt>
                <c:pt idx="19562">
                  <c:v>126557341.51087901</c:v>
                </c:pt>
                <c:pt idx="19563">
                  <c:v>126487808.944855</c:v>
                </c:pt>
                <c:pt idx="19564">
                  <c:v>126417923.86344799</c:v>
                </c:pt>
                <c:pt idx="19565">
                  <c:v>126347685.93800502</c:v>
                </c:pt>
                <c:pt idx="19566">
                  <c:v>126277094.83774899</c:v>
                </c:pt>
                <c:pt idx="19567">
                  <c:v>126206150.22977501</c:v>
                </c:pt>
                <c:pt idx="19568">
                  <c:v>126134851.779036</c:v>
                </c:pt>
                <c:pt idx="19569">
                  <c:v>126063199.148339</c:v>
                </c:pt>
                <c:pt idx="19570">
                  <c:v>125991191.99832802</c:v>
                </c:pt>
                <c:pt idx="19571">
                  <c:v>125918829.98748101</c:v>
                </c:pt>
                <c:pt idx="19572">
                  <c:v>125846112.772098</c:v>
                </c:pt>
                <c:pt idx="19573">
                  <c:v>125773040.00628699</c:v>
                </c:pt>
                <c:pt idx="19574">
                  <c:v>125699611.34196101</c:v>
                </c:pt>
                <c:pt idx="19575">
                  <c:v>125625826.42882398</c:v>
                </c:pt>
                <c:pt idx="19576">
                  <c:v>125551684.91436002</c:v>
                </c:pt>
                <c:pt idx="19577">
                  <c:v>125477186.44382399</c:v>
                </c:pt>
                <c:pt idx="19578">
                  <c:v>125402330.66023399</c:v>
                </c:pt>
                <c:pt idx="19579">
                  <c:v>125327117.204356</c:v>
                </c:pt>
                <c:pt idx="19580">
                  <c:v>125251545.714696</c:v>
                </c:pt>
                <c:pt idx="19581">
                  <c:v>125175615.827491</c:v>
                </c:pt>
                <c:pt idx="19582">
                  <c:v>125099327.17669399</c:v>
                </c:pt>
                <c:pt idx="19583">
                  <c:v>125022679.39396602</c:v>
                </c:pt>
                <c:pt idx="19584">
                  <c:v>124945672.108668</c:v>
                </c:pt>
                <c:pt idx="19585">
                  <c:v>124868304.947841</c:v>
                </c:pt>
                <c:pt idx="19586">
                  <c:v>124790577.53620602</c:v>
                </c:pt>
                <c:pt idx="19587">
                  <c:v>124712489.496144</c:v>
                </c:pt>
                <c:pt idx="19588">
                  <c:v>124634040.44769001</c:v>
                </c:pt>
                <c:pt idx="19589">
                  <c:v>124555230.00852001</c:v>
                </c:pt>
                <c:pt idx="19590">
                  <c:v>124476057.79393701</c:v>
                </c:pt>
                <c:pt idx="19591">
                  <c:v>124396523.41686399</c:v>
                </c:pt>
                <c:pt idx="19592">
                  <c:v>124316626.487829</c:v>
                </c:pt>
                <c:pt idx="19593">
                  <c:v>124236366.61495396</c:v>
                </c:pt>
                <c:pt idx="19594">
                  <c:v>124155743.40394601</c:v>
                </c:pt>
                <c:pt idx="19595">
                  <c:v>124074756.45807701</c:v>
                </c:pt>
                <c:pt idx="19596">
                  <c:v>123993405.37818301</c:v>
                </c:pt>
                <c:pt idx="19597">
                  <c:v>123911689.76264298</c:v>
                </c:pt>
                <c:pt idx="19598">
                  <c:v>123829609.20736901</c:v>
                </c:pt>
                <c:pt idx="19599">
                  <c:v>123747163.305796</c:v>
                </c:pt>
                <c:pt idx="19600">
                  <c:v>123664351.64886799</c:v>
                </c:pt>
                <c:pt idx="19601">
                  <c:v>123581173.82502396</c:v>
                </c:pt>
                <c:pt idx="19602">
                  <c:v>123497629.42018601</c:v>
                </c:pt>
                <c:pt idx="19603">
                  <c:v>123413718.017749</c:v>
                </c:pt>
                <c:pt idx="19604">
                  <c:v>123329439.198562</c:v>
                </c:pt>
                <c:pt idx="19605">
                  <c:v>123244792.540921</c:v>
                </c:pt>
                <c:pt idx="19606">
                  <c:v>123159777.62055197</c:v>
                </c:pt>
                <c:pt idx="19607">
                  <c:v>123074394.010601</c:v>
                </c:pt>
                <c:pt idx="19608">
                  <c:v>122988641.28161401</c:v>
                </c:pt>
                <c:pt idx="19609">
                  <c:v>122902519.00153299</c:v>
                </c:pt>
                <c:pt idx="19610">
                  <c:v>122816026.73567502</c:v>
                </c:pt>
                <c:pt idx="19611">
                  <c:v>122729164.046719</c:v>
                </c:pt>
                <c:pt idx="19612">
                  <c:v>122641930.49469498</c:v>
                </c:pt>
                <c:pt idx="19613">
                  <c:v>122554325.636968</c:v>
                </c:pt>
                <c:pt idx="19614">
                  <c:v>122466349.028225</c:v>
                </c:pt>
                <c:pt idx="19615">
                  <c:v>122378000.220459</c:v>
                </c:pt>
                <c:pt idx="19616">
                  <c:v>122289278.76295599</c:v>
                </c:pt>
                <c:pt idx="19617">
                  <c:v>122200184.20227902</c:v>
                </c:pt>
                <c:pt idx="19618">
                  <c:v>122110716.082257</c:v>
                </c:pt>
                <c:pt idx="19619">
                  <c:v>122020873.94396201</c:v>
                </c:pt>
                <c:pt idx="19620">
                  <c:v>121930657.32570699</c:v>
                </c:pt>
                <c:pt idx="19621">
                  <c:v>121840065.76301602</c:v>
                </c:pt>
                <c:pt idx="19622">
                  <c:v>121749098.78862201</c:v>
                </c:pt>
                <c:pt idx="19623">
                  <c:v>121657755.93244199</c:v>
                </c:pt>
                <c:pt idx="19624">
                  <c:v>121566036.72156602</c:v>
                </c:pt>
                <c:pt idx="19625">
                  <c:v>121473940.68024299</c:v>
                </c:pt>
                <c:pt idx="19626">
                  <c:v>121381467.32986</c:v>
                </c:pt>
                <c:pt idx="19627">
                  <c:v>121288616.18893199</c:v>
                </c:pt>
                <c:pt idx="19628">
                  <c:v>121195386.77307899</c:v>
                </c:pt>
                <c:pt idx="19629">
                  <c:v>121101778.595018</c:v>
                </c:pt>
                <c:pt idx="19630">
                  <c:v>121007791.16453798</c:v>
                </c:pt>
                <c:pt idx="19631">
                  <c:v>120913423.98849301</c:v>
                </c:pt>
                <c:pt idx="19632">
                  <c:v>120818676.570776</c:v>
                </c:pt>
                <c:pt idx="19633">
                  <c:v>120723548.41230701</c:v>
                </c:pt>
                <c:pt idx="19634">
                  <c:v>120628039.01101799</c:v>
                </c:pt>
                <c:pt idx="19635">
                  <c:v>120532147.86183198</c:v>
                </c:pt>
                <c:pt idx="19636">
                  <c:v>120435874.456645</c:v>
                </c:pt>
                <c:pt idx="19637">
                  <c:v>120339218.28431401</c:v>
                </c:pt>
                <c:pt idx="19638">
                  <c:v>120242178.830635</c:v>
                </c:pt>
                <c:pt idx="19639">
                  <c:v>120144755.578326</c:v>
                </c:pt>
                <c:pt idx="19640">
                  <c:v>120046948.007009</c:v>
                </c:pt>
                <c:pt idx="19641">
                  <c:v>119948755.59319399</c:v>
                </c:pt>
                <c:pt idx="19642">
                  <c:v>119850177.810258</c:v>
                </c:pt>
                <c:pt idx="19643">
                  <c:v>119751214.128428</c:v>
                </c:pt>
                <c:pt idx="19644">
                  <c:v>119651864.014762</c:v>
                </c:pt>
                <c:pt idx="19645">
                  <c:v>119552126.93313199</c:v>
                </c:pt>
                <c:pt idx="19646">
                  <c:v>119452002.344201</c:v>
                </c:pt>
                <c:pt idx="19647">
                  <c:v>119351489.70541</c:v>
                </c:pt>
                <c:pt idx="19648">
                  <c:v>119250588.47095199</c:v>
                </c:pt>
                <c:pt idx="19649">
                  <c:v>119149298.091758</c:v>
                </c:pt>
                <c:pt idx="19650">
                  <c:v>119047618.01547299</c:v>
                </c:pt>
                <c:pt idx="19651">
                  <c:v>118945547.68644199</c:v>
                </c:pt>
                <c:pt idx="19652">
                  <c:v>118843086.545682</c:v>
                </c:pt>
                <c:pt idx="19653">
                  <c:v>118740234.030871</c:v>
                </c:pt>
                <c:pt idx="19654">
                  <c:v>118636989.576318</c:v>
                </c:pt>
                <c:pt idx="19655">
                  <c:v>118533352.61295301</c:v>
                </c:pt>
                <c:pt idx="19656">
                  <c:v>118429322.56829502</c:v>
                </c:pt>
                <c:pt idx="19657">
                  <c:v>118324898.86644</c:v>
                </c:pt>
                <c:pt idx="19658">
                  <c:v>118220080.928036</c:v>
                </c:pt>
                <c:pt idx="19659">
                  <c:v>118114868.17026301</c:v>
                </c:pt>
                <c:pt idx="19660">
                  <c:v>118009260.006809</c:v>
                </c:pt>
                <c:pt idx="19661">
                  <c:v>117903255.84785201</c:v>
                </c:pt>
                <c:pt idx="19662">
                  <c:v>117796855.100035</c:v>
                </c:pt>
                <c:pt idx="19663">
                  <c:v>117690057.16644399</c:v>
                </c:pt>
                <c:pt idx="19664">
                  <c:v>117582861.44658899</c:v>
                </c:pt>
                <c:pt idx="19665">
                  <c:v>117475267.33637699</c:v>
                </c:pt>
                <c:pt idx="19666">
                  <c:v>117367274.228093</c:v>
                </c:pt>
                <c:pt idx="19667">
                  <c:v>117258881.51037399</c:v>
                </c:pt>
                <c:pt idx="19668">
                  <c:v>117150088.56818801</c:v>
                </c:pt>
                <c:pt idx="19669">
                  <c:v>117040894.782809</c:v>
                </c:pt>
                <c:pt idx="19670">
                  <c:v>116931299.53179501</c:v>
                </c:pt>
                <c:pt idx="19671">
                  <c:v>116821302.188961</c:v>
                </c:pt>
                <c:pt idx="19672">
                  <c:v>116710902.12436</c:v>
                </c:pt>
                <c:pt idx="19673">
                  <c:v>116600098.70425299</c:v>
                </c:pt>
                <c:pt idx="19674">
                  <c:v>116488891.29109001</c:v>
                </c:pt>
                <c:pt idx="19675">
                  <c:v>116377279.24348003</c:v>
                </c:pt>
                <c:pt idx="19676">
                  <c:v>116265261.91616902</c:v>
                </c:pt>
                <c:pt idx="19677">
                  <c:v>116152838.660015</c:v>
                </c:pt>
                <c:pt idx="19678">
                  <c:v>116040008.82196</c:v>
                </c:pt>
                <c:pt idx="19679">
                  <c:v>115926771.74500699</c:v>
                </c:pt>
                <c:pt idx="19680">
                  <c:v>115813126.76819199</c:v>
                </c:pt>
                <c:pt idx="19681">
                  <c:v>115699073.22655798</c:v>
                </c:pt>
                <c:pt idx="19682">
                  <c:v>115584610.45113</c:v>
                </c:pt>
                <c:pt idx="19683">
                  <c:v>115469737.76888601</c:v>
                </c:pt>
                <c:pt idx="19684">
                  <c:v>115354454.50273301</c:v>
                </c:pt>
                <c:pt idx="19685">
                  <c:v>115238759.97147402</c:v>
                </c:pt>
                <c:pt idx="19686">
                  <c:v>115122653.48978899</c:v>
                </c:pt>
                <c:pt idx="19687">
                  <c:v>115006134.36819802</c:v>
                </c:pt>
                <c:pt idx="19688">
                  <c:v>114889201.91304001</c:v>
                </c:pt>
                <c:pt idx="19689">
                  <c:v>114771855.426439</c:v>
                </c:pt>
                <c:pt idx="19690">
                  <c:v>114654094.206282</c:v>
                </c:pt>
                <c:pt idx="19691">
                  <c:v>114535917.54618202</c:v>
                </c:pt>
                <c:pt idx="19692">
                  <c:v>114417324.73545502</c:v>
                </c:pt>
                <c:pt idx="19693">
                  <c:v>114298315.059089</c:v>
                </c:pt>
                <c:pt idx="19694">
                  <c:v>114178887.79771</c:v>
                </c:pt>
                <c:pt idx="19695">
                  <c:v>114059042.22755899</c:v>
                </c:pt>
                <c:pt idx="19696">
                  <c:v>113938777.62045698</c:v>
                </c:pt>
                <c:pt idx="19697">
                  <c:v>113818093.24377301</c:v>
                </c:pt>
                <c:pt idx="19698">
                  <c:v>113696988.36039701</c:v>
                </c:pt>
                <c:pt idx="19699">
                  <c:v>113575462.228706</c:v>
                </c:pt>
                <c:pt idx="19700">
                  <c:v>113453514.10253398</c:v>
                </c:pt>
                <c:pt idx="19701">
                  <c:v>113331143.23113699</c:v>
                </c:pt>
                <c:pt idx="19702">
                  <c:v>113208348.859164</c:v>
                </c:pt>
                <c:pt idx="19703">
                  <c:v>113085130.22662398</c:v>
                </c:pt>
                <c:pt idx="19704">
                  <c:v>112961486.568848</c:v>
                </c:pt>
                <c:pt idx="19705">
                  <c:v>112837417.11646502</c:v>
                </c:pt>
                <c:pt idx="19706">
                  <c:v>112712921.09536001</c:v>
                </c:pt>
                <c:pt idx="19707">
                  <c:v>112587997.72664198</c:v>
                </c:pt>
                <c:pt idx="19708">
                  <c:v>112462646.22661299</c:v>
                </c:pt>
                <c:pt idx="19709">
                  <c:v>112336865.80672999</c:v>
                </c:pt>
                <c:pt idx="19710">
                  <c:v>112210655.67357199</c:v>
                </c:pt>
                <c:pt idx="19711">
                  <c:v>112084015.0288</c:v>
                </c:pt>
                <c:pt idx="19712">
                  <c:v>111956943.06913</c:v>
                </c:pt>
                <c:pt idx="19713">
                  <c:v>111829438.98628801</c:v>
                </c:pt>
                <c:pt idx="19714">
                  <c:v>111701501.96697702</c:v>
                </c:pt>
                <c:pt idx="19715">
                  <c:v>111573131.19284098</c:v>
                </c:pt>
                <c:pt idx="19716">
                  <c:v>111444325.84042701</c:v>
                </c:pt>
                <c:pt idx="19717">
                  <c:v>111315085.081147</c:v>
                </c:pt>
                <c:pt idx="19718">
                  <c:v>111185408.08124</c:v>
                </c:pt>
                <c:pt idx="19719">
                  <c:v>111055294.00173399</c:v>
                </c:pt>
                <c:pt idx="19720">
                  <c:v>110924741.99840499</c:v>
                </c:pt>
                <c:pt idx="19721">
                  <c:v>110793751.22174101</c:v>
                </c:pt>
                <c:pt idx="19722">
                  <c:v>110662320.816902</c:v>
                </c:pt>
                <c:pt idx="19723">
                  <c:v>110530449.92367502</c:v>
                </c:pt>
                <c:pt idx="19724">
                  <c:v>110398137.67643999</c:v>
                </c:pt>
                <c:pt idx="19725">
                  <c:v>110265383.204126</c:v>
                </c:pt>
                <c:pt idx="19726">
                  <c:v>110132185.630169</c:v>
                </c:pt>
                <c:pt idx="19727">
                  <c:v>109998544.07246901</c:v>
                </c:pt>
                <c:pt idx="19728">
                  <c:v>109864457.643354</c:v>
                </c:pt>
                <c:pt idx="19729">
                  <c:v>109729925.44952902</c:v>
                </c:pt>
                <c:pt idx="19730">
                  <c:v>109594946.592039</c:v>
                </c:pt>
                <c:pt idx="19731">
                  <c:v>109459520.16621998</c:v>
                </c:pt>
                <c:pt idx="19732">
                  <c:v>109323645.261663</c:v>
                </c:pt>
                <c:pt idx="19733">
                  <c:v>109187320.96215799</c:v>
                </c:pt>
                <c:pt idx="19734">
                  <c:v>109050546.34565899</c:v>
                </c:pt>
                <c:pt idx="19735">
                  <c:v>108913320.484235</c:v>
                </c:pt>
                <c:pt idx="19736">
                  <c:v>108775642.444021</c:v>
                </c:pt>
                <c:pt idx="19737">
                  <c:v>108637511.28517599</c:v>
                </c:pt>
                <c:pt idx="19738">
                  <c:v>108498926.061831</c:v>
                </c:pt>
                <c:pt idx="19739">
                  <c:v>108359885.82204901</c:v>
                </c:pt>
                <c:pt idx="19740">
                  <c:v>108220389.607767</c:v>
                </c:pt>
                <c:pt idx="19741">
                  <c:v>108080436.45475699</c:v>
                </c:pt>
                <c:pt idx="19742">
                  <c:v>107940025.39256699</c:v>
                </c:pt>
                <c:pt idx="19743">
                  <c:v>107799155.44448201</c:v>
                </c:pt>
                <c:pt idx="19744">
                  <c:v>107657825.62746498</c:v>
                </c:pt>
                <c:pt idx="19745">
                  <c:v>107516034.95210899</c:v>
                </c:pt>
                <c:pt idx="19746">
                  <c:v>107373782.42258802</c:v>
                </c:pt>
                <c:pt idx="19747">
                  <c:v>107231067.03660299</c:v>
                </c:pt>
                <c:pt idx="19748">
                  <c:v>107087887.785327</c:v>
                </c:pt>
                <c:pt idx="19749">
                  <c:v>106944243.653356</c:v>
                </c:pt>
                <c:pt idx="19750">
                  <c:v>106800133.61865398</c:v>
                </c:pt>
                <c:pt idx="19751">
                  <c:v>106655556.65249802</c:v>
                </c:pt>
                <c:pt idx="19752">
                  <c:v>106510511.71942201</c:v>
                </c:pt>
                <c:pt idx="19753">
                  <c:v>106364997.77716501</c:v>
                </c:pt>
                <c:pt idx="19754">
                  <c:v>106219013.77660999</c:v>
                </c:pt>
                <c:pt idx="19755">
                  <c:v>106072558.66173001</c:v>
                </c:pt>
                <c:pt idx="19756">
                  <c:v>105925631.36953299</c:v>
                </c:pt>
                <c:pt idx="19757">
                  <c:v>105778230.829997</c:v>
                </c:pt>
                <c:pt idx="19758">
                  <c:v>105630355.96601802</c:v>
                </c:pt>
                <c:pt idx="19759">
                  <c:v>105482005.69334599</c:v>
                </c:pt>
                <c:pt idx="19760">
                  <c:v>105333178.920527</c:v>
                </c:pt>
                <c:pt idx="19761">
                  <c:v>105183874.548842</c:v>
                </c:pt>
                <c:pt idx="19762">
                  <c:v>105034091.47224498</c:v>
                </c:pt>
                <c:pt idx="19763">
                  <c:v>104883828.577299</c:v>
                </c:pt>
                <c:pt idx="19764">
                  <c:v>104733084.74311802</c:v>
                </c:pt>
                <c:pt idx="19765">
                  <c:v>104581858.84129602</c:v>
                </c:pt>
                <c:pt idx="19766">
                  <c:v>104430149.73585001</c:v>
                </c:pt>
                <c:pt idx="19767">
                  <c:v>104277956.28315</c:v>
                </c:pt>
                <c:pt idx="19768">
                  <c:v>104125277.33185199</c:v>
                </c:pt>
                <c:pt idx="19769">
                  <c:v>103972111.722838</c:v>
                </c:pt>
                <c:pt idx="19770">
                  <c:v>103818458.289139</c:v>
                </c:pt>
                <c:pt idx="19771">
                  <c:v>103664315.85587399</c:v>
                </c:pt>
                <c:pt idx="19772">
                  <c:v>103509683.24017902</c:v>
                </c:pt>
                <c:pt idx="19773">
                  <c:v>103354559.25113398</c:v>
                </c:pt>
                <c:pt idx="19774">
                  <c:v>103198942.689696</c:v>
                </c:pt>
                <c:pt idx="19775">
                  <c:v>103042832.348625</c:v>
                </c:pt>
                <c:pt idx="19776">
                  <c:v>102886227.01241101</c:v>
                </c:pt>
                <c:pt idx="19777">
                  <c:v>102729125.45720601</c:v>
                </c:pt>
                <c:pt idx="19778">
                  <c:v>102571526.45073998</c:v>
                </c:pt>
                <c:pt idx="19779">
                  <c:v>102413428.75225398</c:v>
                </c:pt>
                <c:pt idx="19780">
                  <c:v>102254831.11242102</c:v>
                </c:pt>
                <c:pt idx="19781">
                  <c:v>102095732.27326801</c:v>
                </c:pt>
                <c:pt idx="19782">
                  <c:v>101936130.96810099</c:v>
                </c:pt>
                <c:pt idx="19783">
                  <c:v>101776025.92142102</c:v>
                </c:pt>
                <c:pt idx="19784">
                  <c:v>101615415.84885</c:v>
                </c:pt>
                <c:pt idx="19785">
                  <c:v>101454299.457045</c:v>
                </c:pt>
                <c:pt idx="19786">
                  <c:v>101292675.44362099</c:v>
                </c:pt>
                <c:pt idx="19787">
                  <c:v>101130542.49706201</c:v>
                </c:pt>
                <c:pt idx="19788">
                  <c:v>100967899.29664399</c:v>
                </c:pt>
                <c:pt idx="19789">
                  <c:v>100804744.51234502</c:v>
                </c:pt>
                <c:pt idx="19790">
                  <c:v>100641076.80475996</c:v>
                </c:pt>
                <c:pt idx="19791">
                  <c:v>100476894.82501601</c:v>
                </c:pt>
                <c:pt idx="19792">
                  <c:v>100312197.21468</c:v>
                </c:pt>
                <c:pt idx="19793">
                  <c:v>100146982.605675</c:v>
                </c:pt>
                <c:pt idx="19794">
                  <c:v>99981249.620183989</c:v>
                </c:pt>
                <c:pt idx="19795">
                  <c:v>99814996.870562986</c:v>
                </c:pt>
                <c:pt idx="19796">
                  <c:v>99648222.959243998</c:v>
                </c:pt>
                <c:pt idx="19797">
                  <c:v>99480926.478644967</c:v>
                </c:pt>
                <c:pt idx="19798">
                  <c:v>99313106.011072993</c:v>
                </c:pt>
                <c:pt idx="19799">
                  <c:v>99144760.128627986</c:v>
                </c:pt>
                <c:pt idx="19800">
                  <c:v>98975887.393104002</c:v>
                </c:pt>
                <c:pt idx="19801">
                  <c:v>98806486.355894983</c:v>
                </c:pt>
                <c:pt idx="19802">
                  <c:v>98636555.557887003</c:v>
                </c:pt>
                <c:pt idx="19803">
                  <c:v>98466093.529364005</c:v>
                </c:pt>
                <c:pt idx="19804">
                  <c:v>98295098.789902002</c:v>
                </c:pt>
                <c:pt idx="19805">
                  <c:v>98123569.84826602</c:v>
                </c:pt>
                <c:pt idx="19806">
                  <c:v>97951505.202304006</c:v>
                </c:pt>
                <c:pt idx="19807">
                  <c:v>97778903.338837981</c:v>
                </c:pt>
                <c:pt idx="19808">
                  <c:v>97605762.733560994</c:v>
                </c:pt>
                <c:pt idx="19809">
                  <c:v>97432081.850922987</c:v>
                </c:pt>
                <c:pt idx="19810">
                  <c:v>97257859.144021988</c:v>
                </c:pt>
                <c:pt idx="19811">
                  <c:v>97083093.054490998</c:v>
                </c:pt>
                <c:pt idx="19812">
                  <c:v>96907782.012384996</c:v>
                </c:pt>
                <c:pt idx="19813">
                  <c:v>96731924.436063007</c:v>
                </c:pt>
                <c:pt idx="19814">
                  <c:v>96555518.732074007</c:v>
                </c:pt>
                <c:pt idx="19815">
                  <c:v>96378563.295036003</c:v>
                </c:pt>
                <c:pt idx="19816">
                  <c:v>96201056.507515982</c:v>
                </c:pt>
                <c:pt idx="19817">
                  <c:v>96022996.739911005</c:v>
                </c:pt>
                <c:pt idx="19818">
                  <c:v>95844382.35032098</c:v>
                </c:pt>
                <c:pt idx="19819">
                  <c:v>95665211.68442598</c:v>
                </c:pt>
                <c:pt idx="19820">
                  <c:v>95485483.07535699</c:v>
                </c:pt>
                <c:pt idx="19821">
                  <c:v>95305194.843571007</c:v>
                </c:pt>
                <c:pt idx="19822">
                  <c:v>95124345.296717003</c:v>
                </c:pt>
                <c:pt idx="19823">
                  <c:v>94942932.729505002</c:v>
                </c:pt>
                <c:pt idx="19824">
                  <c:v>94760955.423573002</c:v>
                </c:pt>
                <c:pt idx="19825">
                  <c:v>94578411.64735198</c:v>
                </c:pt>
                <c:pt idx="19826">
                  <c:v>94395299.655924991</c:v>
                </c:pt>
                <c:pt idx="19827">
                  <c:v>94211617.690889001</c:v>
                </c:pt>
                <c:pt idx="19828">
                  <c:v>94027363.980216995</c:v>
                </c:pt>
                <c:pt idx="19829">
                  <c:v>93842536.738107994</c:v>
                </c:pt>
                <c:pt idx="19830">
                  <c:v>93657134.16484499</c:v>
                </c:pt>
                <c:pt idx="19831">
                  <c:v>93471154.446649</c:v>
                </c:pt>
                <c:pt idx="19832">
                  <c:v>93284595.75552699</c:v>
                </c:pt>
                <c:pt idx="19833">
                  <c:v>93097456.249118015</c:v>
                </c:pt>
                <c:pt idx="19834">
                  <c:v>92909734.070545986</c:v>
                </c:pt>
                <c:pt idx="19835">
                  <c:v>92721427.348256007</c:v>
                </c:pt>
                <c:pt idx="19836">
                  <c:v>92532534.19586198</c:v>
                </c:pt>
                <c:pt idx="19837">
                  <c:v>92343052.711981013</c:v>
                </c:pt>
                <c:pt idx="19838">
                  <c:v>92152980.980075017</c:v>
                </c:pt>
                <c:pt idx="19839">
                  <c:v>91962317.068280995</c:v>
                </c:pt>
                <c:pt idx="19840">
                  <c:v>91771059.029247001</c:v>
                </c:pt>
                <c:pt idx="19841">
                  <c:v>91579204.899958998</c:v>
                </c:pt>
                <c:pt idx="19842">
                  <c:v>91386752.701572001</c:v>
                </c:pt>
                <c:pt idx="19843">
                  <c:v>91193700.439229995</c:v>
                </c:pt>
                <c:pt idx="19844">
                  <c:v>91000046.101892978</c:v>
                </c:pt>
                <c:pt idx="19845">
                  <c:v>90805787.662152991</c:v>
                </c:pt>
                <c:pt idx="19846">
                  <c:v>90610923.076052964</c:v>
                </c:pt>
                <c:pt idx="19847">
                  <c:v>90415450.282900006</c:v>
                </c:pt>
                <c:pt idx="19848">
                  <c:v>90219367.205078006</c:v>
                </c:pt>
                <c:pt idx="19849">
                  <c:v>90022671.747854978</c:v>
                </c:pt>
                <c:pt idx="19850">
                  <c:v>89825361.799189016</c:v>
                </c:pt>
                <c:pt idx="19851">
                  <c:v>89627435.229533985</c:v>
                </c:pt>
                <c:pt idx="19852">
                  <c:v>89428889.891635001</c:v>
                </c:pt>
                <c:pt idx="19853">
                  <c:v>89229723.620327979</c:v>
                </c:pt>
                <c:pt idx="19854">
                  <c:v>89029934.232332006</c:v>
                </c:pt>
                <c:pt idx="19855">
                  <c:v>88829519.526041985</c:v>
                </c:pt>
                <c:pt idx="19856">
                  <c:v>88628477.281314</c:v>
                </c:pt>
                <c:pt idx="19857">
                  <c:v>88426805.259250998</c:v>
                </c:pt>
                <c:pt idx="19858">
                  <c:v>88224501.201983005</c:v>
                </c:pt>
                <c:pt idx="19859">
                  <c:v>88021562.832443982</c:v>
                </c:pt>
                <c:pt idx="19860">
                  <c:v>87817987.85414499</c:v>
                </c:pt>
                <c:pt idx="19861">
                  <c:v>87613773.950948998</c:v>
                </c:pt>
                <c:pt idx="19862">
                  <c:v>87408918.78683199</c:v>
                </c:pt>
                <c:pt idx="19863">
                  <c:v>87203420.005650967</c:v>
                </c:pt>
                <c:pt idx="19864">
                  <c:v>86997275.230900005</c:v>
                </c:pt>
                <c:pt idx="19865">
                  <c:v>86790482.065467015</c:v>
                </c:pt>
                <c:pt idx="19866">
                  <c:v>86583038.091387019</c:v>
                </c:pt>
                <c:pt idx="19867">
                  <c:v>86374940.869589001</c:v>
                </c:pt>
                <c:pt idx="19868">
                  <c:v>86166187.939638004</c:v>
                </c:pt>
                <c:pt idx="19869">
                  <c:v>85956776.819477022</c:v>
                </c:pt>
                <c:pt idx="19870">
                  <c:v>85746705.005162999</c:v>
                </c:pt>
                <c:pt idx="19871">
                  <c:v>85535969.970595002</c:v>
                </c:pt>
                <c:pt idx="19872">
                  <c:v>85324569.167243987</c:v>
                </c:pt>
                <c:pt idx="19873">
                  <c:v>85112500.023874998</c:v>
                </c:pt>
                <c:pt idx="19874">
                  <c:v>84899759.946263015</c:v>
                </c:pt>
                <c:pt idx="19875">
                  <c:v>84686346.316909</c:v>
                </c:pt>
                <c:pt idx="19876">
                  <c:v>84472256.494746</c:v>
                </c:pt>
                <c:pt idx="19877">
                  <c:v>84257487.814844966</c:v>
                </c:pt>
                <c:pt idx="19878">
                  <c:v>84042037.588111982</c:v>
                </c:pt>
                <c:pt idx="19879">
                  <c:v>83825903.100981981</c:v>
                </c:pt>
                <c:pt idx="19880">
                  <c:v>83609081.615108982</c:v>
                </c:pt>
                <c:pt idx="19881">
                  <c:v>83391570.367048979</c:v>
                </c:pt>
                <c:pt idx="19882">
                  <c:v>83173366.567937002</c:v>
                </c:pt>
                <c:pt idx="19883">
                  <c:v>82954467.403162017</c:v>
                </c:pt>
                <c:pt idx="19884">
                  <c:v>82734870.032031998</c:v>
                </c:pt>
                <c:pt idx="19885">
                  <c:v>82514571.587435007</c:v>
                </c:pt>
                <c:pt idx="19886">
                  <c:v>82293569.175497979</c:v>
                </c:pt>
                <c:pt idx="19887">
                  <c:v>82071859.875231966</c:v>
                </c:pt>
                <c:pt idx="19888">
                  <c:v>81849440.738183007</c:v>
                </c:pt>
                <c:pt idx="19889">
                  <c:v>81626308.788058981</c:v>
                </c:pt>
                <c:pt idx="19890">
                  <c:v>81402461.020373002</c:v>
                </c:pt>
                <c:pt idx="19891">
                  <c:v>81177894.402059004</c:v>
                </c:pt>
                <c:pt idx="19892">
                  <c:v>80952605.87109299</c:v>
                </c:pt>
                <c:pt idx="19893">
                  <c:v>80726592.336107001</c:v>
                </c:pt>
                <c:pt idx="19894">
                  <c:v>80499850.675989985</c:v>
                </c:pt>
                <c:pt idx="19895">
                  <c:v>80272377.739489019</c:v>
                </c:pt>
                <c:pt idx="19896">
                  <c:v>80044170.344796002</c:v>
                </c:pt>
                <c:pt idx="19897">
                  <c:v>79815225.279135004</c:v>
                </c:pt>
                <c:pt idx="19898">
                  <c:v>79585539.298334002</c:v>
                </c:pt>
                <c:pt idx="19899">
                  <c:v>79355109.126397982</c:v>
                </c:pt>
                <c:pt idx="19900">
                  <c:v>79123931.455062002</c:v>
                </c:pt>
                <c:pt idx="19901">
                  <c:v>78892002.943352014</c:v>
                </c:pt>
                <c:pt idx="19902">
                  <c:v>78659320.217121005</c:v>
                </c:pt>
                <c:pt idx="19903">
                  <c:v>78425879.868590981</c:v>
                </c:pt>
                <c:pt idx="19904">
                  <c:v>78191678.455875993</c:v>
                </c:pt>
                <c:pt idx="19905">
                  <c:v>77956712.502505004</c:v>
                </c:pt>
                <c:pt idx="19906">
                  <c:v>77720978.496924981</c:v>
                </c:pt>
                <c:pt idx="19907">
                  <c:v>77484472.892006993</c:v>
                </c:pt>
                <c:pt idx="19908">
                  <c:v>77247192.104536965</c:v>
                </c:pt>
                <c:pt idx="19909">
                  <c:v>77009132.51469399</c:v>
                </c:pt>
                <c:pt idx="19910">
                  <c:v>76770290.465523988</c:v>
                </c:pt>
                <c:pt idx="19911">
                  <c:v>76530662.262402013</c:v>
                </c:pt>
                <c:pt idx="19912">
                  <c:v>76290244.172481</c:v>
                </c:pt>
                <c:pt idx="19913">
                  <c:v>76049032.424138978</c:v>
                </c:pt>
                <c:pt idx="19914">
                  <c:v>75807023.206400007</c:v>
                </c:pt>
                <c:pt idx="19915">
                  <c:v>75564212.668363005</c:v>
                </c:pt>
                <c:pt idx="19916">
                  <c:v>75320596.918603003</c:v>
                </c:pt>
                <c:pt idx="19917">
                  <c:v>75076172.024571985</c:v>
                </c:pt>
                <c:pt idx="19918">
                  <c:v>74830934.011979997</c:v>
                </c:pt>
                <c:pt idx="19919">
                  <c:v>74584878.864170998</c:v>
                </c:pt>
                <c:pt idx="19920">
                  <c:v>74338002.521482006</c:v>
                </c:pt>
                <c:pt idx="19921">
                  <c:v>74090300.880589992</c:v>
                </c:pt>
                <c:pt idx="19922">
                  <c:v>73841769.793847993</c:v>
                </c:pt>
                <c:pt idx="19923">
                  <c:v>73592405.068603992</c:v>
                </c:pt>
                <c:pt idx="19924">
                  <c:v>73342202.466512978</c:v>
                </c:pt>
                <c:pt idx="19925">
                  <c:v>73091157.702827007</c:v>
                </c:pt>
                <c:pt idx="19926">
                  <c:v>72839266.445676014</c:v>
                </c:pt>
                <c:pt idx="19927">
                  <c:v>72586524.315332979</c:v>
                </c:pt>
                <c:pt idx="19928">
                  <c:v>72332926.883463994</c:v>
                </c:pt>
                <c:pt idx="19929">
                  <c:v>72078469.672362</c:v>
                </c:pt>
                <c:pt idx="19930">
                  <c:v>71823148.154165998</c:v>
                </c:pt>
                <c:pt idx="19931">
                  <c:v>71566957.750061005</c:v>
                </c:pt>
                <c:pt idx="19932">
                  <c:v>71309893.829468995</c:v>
                </c:pt>
                <c:pt idx="19933">
                  <c:v>71051951.709215015</c:v>
                </c:pt>
                <c:pt idx="19934">
                  <c:v>70793126.652676001</c:v>
                </c:pt>
                <c:pt idx="19935">
                  <c:v>70533413.868919</c:v>
                </c:pt>
                <c:pt idx="19936">
                  <c:v>70272808.511813</c:v>
                </c:pt>
                <c:pt idx="19937">
                  <c:v>70011305.679126978</c:v>
                </c:pt>
                <c:pt idx="19938">
                  <c:v>69748900.411605015</c:v>
                </c:pt>
                <c:pt idx="19939">
                  <c:v>69485587.692023993</c:v>
                </c:pt>
                <c:pt idx="19940">
                  <c:v>69221362.444231004</c:v>
                </c:pt>
                <c:pt idx="19941">
                  <c:v>68956219.532159001</c:v>
                </c:pt>
                <c:pt idx="19942">
                  <c:v>68690153.758819982</c:v>
                </c:pt>
                <c:pt idx="19943">
                  <c:v>68423159.865277007</c:v>
                </c:pt>
                <c:pt idx="19944">
                  <c:v>68155232.529593989</c:v>
                </c:pt>
                <c:pt idx="19945">
                  <c:v>67886366.36576198</c:v>
                </c:pt>
                <c:pt idx="19946">
                  <c:v>67616555.922602981</c:v>
                </c:pt>
                <c:pt idx="19947">
                  <c:v>67345795.682644963</c:v>
                </c:pt>
                <c:pt idx="19948">
                  <c:v>67074080.060975</c:v>
                </c:pt>
                <c:pt idx="19949">
                  <c:v>66801403.404065996</c:v>
                </c:pt>
                <c:pt idx="19950">
                  <c:v>66527759.988575995</c:v>
                </c:pt>
                <c:pt idx="19951">
                  <c:v>66253144.020124003</c:v>
                </c:pt>
                <c:pt idx="19952">
                  <c:v>65977549.632028997</c:v>
                </c:pt>
                <c:pt idx="19953">
                  <c:v>65700970.884027995</c:v>
                </c:pt>
                <c:pt idx="19954">
                  <c:v>65423401.760961011</c:v>
                </c:pt>
                <c:pt idx="19955">
                  <c:v>65144836.171426997</c:v>
                </c:pt>
                <c:pt idx="19956">
                  <c:v>64865267.946404994</c:v>
                </c:pt>
                <c:pt idx="19957">
                  <c:v>64584690.837845996</c:v>
                </c:pt>
                <c:pt idx="19958">
                  <c:v>64303098.517232001</c:v>
                </c:pt>
                <c:pt idx="19959">
                  <c:v>64020484.574097008</c:v>
                </c:pt>
                <c:pt idx="19960">
                  <c:v>63736842.514515996</c:v>
                </c:pt>
                <c:pt idx="19961">
                  <c:v>63452165.759556003</c:v>
                </c:pt>
                <c:pt idx="19962">
                  <c:v>63166447.643691003</c:v>
                </c:pt>
                <c:pt idx="19963">
                  <c:v>62879681.413175993</c:v>
                </c:pt>
                <c:pt idx="19964">
                  <c:v>62591860.224384002</c:v>
                </c:pt>
                <c:pt idx="19965">
                  <c:v>62302977.142101996</c:v>
                </c:pt>
                <c:pt idx="19966">
                  <c:v>62013025.137780994</c:v>
                </c:pt>
                <c:pt idx="19967">
                  <c:v>61721997.087747</c:v>
                </c:pt>
                <c:pt idx="19968">
                  <c:v>61429885.771366999</c:v>
                </c:pt>
                <c:pt idx="19969">
                  <c:v>61136683.869166002</c:v>
                </c:pt>
                <c:pt idx="19970">
                  <c:v>60842383.960899003</c:v>
                </c:pt>
                <c:pt idx="19971">
                  <c:v>60546978.523571998</c:v>
                </c:pt>
                <c:pt idx="19972">
                  <c:v>60250459.929414004</c:v>
                </c:pt>
                <c:pt idx="19973">
                  <c:v>59952820.443799995</c:v>
                </c:pt>
                <c:pt idx="19974">
                  <c:v>59654052.223113008</c:v>
                </c:pt>
                <c:pt idx="19975">
                  <c:v>59354147.312554993</c:v>
                </c:pt>
                <c:pt idx="19976">
                  <c:v>59053097.643904001</c:v>
                </c:pt>
                <c:pt idx="19977">
                  <c:v>58750895.033205003</c:v>
                </c:pt>
                <c:pt idx="19978">
                  <c:v>58447531.178405002</c:v>
                </c:pt>
                <c:pt idx="19979">
                  <c:v>58142997.656923994</c:v>
                </c:pt>
                <c:pt idx="19980">
                  <c:v>57837285.923160002</c:v>
                </c:pt>
                <c:pt idx="19981">
                  <c:v>57530387.305932</c:v>
                </c:pt>
                <c:pt idx="19982">
                  <c:v>57222293.005844004</c:v>
                </c:pt>
                <c:pt idx="19983">
                  <c:v>56912994.092588998</c:v>
                </c:pt>
                <c:pt idx="19984">
                  <c:v>56602481.502169997</c:v>
                </c:pt>
                <c:pt idx="19985">
                  <c:v>56290746.034050003</c:v>
                </c:pt>
                <c:pt idx="19986">
                  <c:v>55977778.348224998</c:v>
                </c:pt>
                <c:pt idx="19987">
                  <c:v>55663568.962205</c:v>
                </c:pt>
                <c:pt idx="19988">
                  <c:v>55348108.247925997</c:v>
                </c:pt>
                <c:pt idx="19989">
                  <c:v>55031386.428561002</c:v>
                </c:pt>
                <c:pt idx="19990">
                  <c:v>54713393.575251006</c:v>
                </c:pt>
                <c:pt idx="19991">
                  <c:v>54394119.603736997</c:v>
                </c:pt>
                <c:pt idx="19992">
                  <c:v>54073554.270899005</c:v>
                </c:pt>
                <c:pt idx="19993">
                  <c:v>53751687.171192005</c:v>
                </c:pt>
                <c:pt idx="19994">
                  <c:v>53428507.732981995</c:v>
                </c:pt>
                <c:pt idx="19995">
                  <c:v>53104005.214775994</c:v>
                </c:pt>
                <c:pt idx="19996">
                  <c:v>52778168.701334007</c:v>
                </c:pt>
                <c:pt idx="19997">
                  <c:v>52450987.099677004</c:v>
                </c:pt>
                <c:pt idx="19998">
                  <c:v>52122449.134969003</c:v>
                </c:pt>
                <c:pt idx="19999">
                  <c:v>51792543.346278995</c:v>
                </c:pt>
                <c:pt idx="20000">
                  <c:v>51461258.082215995</c:v>
                </c:pt>
                <c:pt idx="20001">
                  <c:v>51128581.496428996</c:v>
                </c:pt>
                <c:pt idx="20002">
                  <c:v>50794501.542974994</c:v>
                </c:pt>
                <c:pt idx="20003">
                  <c:v>50459005.971542001</c:v>
                </c:pt>
                <c:pt idx="20004">
                  <c:v>50122082.322525993</c:v>
                </c:pt>
                <c:pt idx="20005">
                  <c:v>49783717.921957009</c:v>
                </c:pt>
                <c:pt idx="20006">
                  <c:v>49443899.876263</c:v>
                </c:pt>
                <c:pt idx="20007">
                  <c:v>49102615.066875994</c:v>
                </c:pt>
                <c:pt idx="20008">
                  <c:v>48759850.144662</c:v>
                </c:pt>
                <c:pt idx="20009">
                  <c:v>48415591.524176002</c:v>
                </c:pt>
                <c:pt idx="20010">
                  <c:v>48069825.377740994</c:v>
                </c:pt>
                <c:pt idx="20011">
                  <c:v>47722537.629322998</c:v>
                </c:pt>
                <c:pt idx="20012">
                  <c:v>47373713.948221996</c:v>
                </c:pt>
                <c:pt idx="20013">
                  <c:v>47023339.742546</c:v>
                </c:pt>
                <c:pt idx="20014">
                  <c:v>46671400.152483992</c:v>
                </c:pt>
                <c:pt idx="20015">
                  <c:v>46317880.043347999</c:v>
                </c:pt>
                <c:pt idx="20016">
                  <c:v>45962763.998388998</c:v>
                </c:pt>
                <c:pt idx="20017">
                  <c:v>45606036.311372995</c:v>
                </c:pt>
                <c:pt idx="20018">
                  <c:v>45247680.978909001</c:v>
                </c:pt>
                <c:pt idx="20019">
                  <c:v>44887681.692519002</c:v>
                </c:pt>
                <c:pt idx="20020">
                  <c:v>44526021.83044</c:v>
                </c:pt>
                <c:pt idx="20021">
                  <c:v>44162684.449142002</c:v>
                </c:pt>
                <c:pt idx="20022">
                  <c:v>43797652.274565004</c:v>
                </c:pt>
                <c:pt idx="20023">
                  <c:v>43430907.693040006</c:v>
                </c:pt>
                <c:pt idx="20024">
                  <c:v>43062432.741912998</c:v>
                </c:pt>
                <c:pt idx="20025">
                  <c:v>42692209.099824004</c:v>
                </c:pt>
                <c:pt idx="20026">
                  <c:v>42320218.076664001</c:v>
                </c:pt>
                <c:pt idx="20027">
                  <c:v>41946440.603156999</c:v>
                </c:pt>
                <c:pt idx="20028">
                  <c:v>41570857.220095009</c:v>
                </c:pt>
                <c:pt idx="20029">
                  <c:v>41193448.067174003</c:v>
                </c:pt>
                <c:pt idx="20030">
                  <c:v>40814192.871436</c:v>
                </c:pt>
                <c:pt idx="20031">
                  <c:v>40433070.935298011</c:v>
                </c:pt>
                <c:pt idx="20032">
                  <c:v>40050061.124145009</c:v>
                </c:pt>
                <c:pt idx="20033">
                  <c:v>39665141.853471987</c:v>
                </c:pt>
                <c:pt idx="20034">
                  <c:v>39278291.075562</c:v>
                </c:pt>
                <c:pt idx="20035">
                  <c:v>38889486.265671007</c:v>
                </c:pt>
                <c:pt idx="20036">
                  <c:v>38498704.407708995</c:v>
                </c:pt>
                <c:pt idx="20037">
                  <c:v>38105921.979390003</c:v>
                </c:pt>
                <c:pt idx="20038">
                  <c:v>37711114.936834</c:v>
                </c:pt>
                <c:pt idx="20039">
                  <c:v>37314258.698600009</c:v>
                </c:pt>
                <c:pt idx="20040">
                  <c:v>36915328.129114009</c:v>
                </c:pt>
                <c:pt idx="20041">
                  <c:v>36514297.521492004</c:v>
                </c:pt>
                <c:pt idx="20042">
                  <c:v>36111140.579710998</c:v>
                </c:pt>
                <c:pt idx="20043">
                  <c:v>35705830.400113001</c:v>
                </c:pt>
                <c:pt idx="20044">
                  <c:v>35298339.45222199</c:v>
                </c:pt>
                <c:pt idx="20045">
                  <c:v>34888639.558830999</c:v>
                </c:pt>
                <c:pt idx="20046">
                  <c:v>34476701.875349</c:v>
                </c:pt>
                <c:pt idx="20047">
                  <c:v>34062496.868372992</c:v>
                </c:pt>
                <c:pt idx="20048">
                  <c:v>33645994.293458007</c:v>
                </c:pt>
                <c:pt idx="20049">
                  <c:v>33227163.172055002</c:v>
                </c:pt>
                <c:pt idx="20050">
                  <c:v>32805971.767593995</c:v>
                </c:pt>
                <c:pt idx="20051">
                  <c:v>32382387.560688995</c:v>
                </c:pt>
                <c:pt idx="20052">
                  <c:v>31956377.223415997</c:v>
                </c:pt>
                <c:pt idx="20053">
                  <c:v>31527906.592673995</c:v>
                </c:pt>
                <c:pt idx="20054">
                  <c:v>31096940.642570999</c:v>
                </c:pt>
                <c:pt idx="20055">
                  <c:v>30663443.455828995</c:v>
                </c:pt>
                <c:pt idx="20056">
                  <c:v>30227378.194193006</c:v>
                </c:pt>
                <c:pt idx="20057">
                  <c:v>29788707.067807995</c:v>
                </c:pt>
                <c:pt idx="20058">
                  <c:v>29347391.303576</c:v>
                </c:pt>
                <c:pt idx="20059">
                  <c:v>28903391.112460002</c:v>
                </c:pt>
                <c:pt idx="20060">
                  <c:v>28456665.655763</c:v>
                </c:pt>
                <c:pt idx="20061">
                  <c:v>28007173.010359004</c:v>
                </c:pt>
                <c:pt idx="20062">
                  <c:v>27554870.132922005</c:v>
                </c:pt>
                <c:pt idx="20063">
                  <c:v>27099712.823159005</c:v>
                </c:pt>
                <c:pt idx="20064">
                  <c:v>26641655.686110999</c:v>
                </c:pt>
                <c:pt idx="20065">
                  <c:v>26180652.093568996</c:v>
                </c:pt>
                <c:pt idx="20066">
                  <c:v>25716654.144703999</c:v>
                </c:pt>
                <c:pt idx="20067">
                  <c:v>25249612.626006003</c:v>
                </c:pt>
                <c:pt idx="20068">
                  <c:v>24779476.970694002</c:v>
                </c:pt>
                <c:pt idx="20069">
                  <c:v>24306195.217762999</c:v>
                </c:pt>
                <c:pt idx="20070">
                  <c:v>23829713.970898997</c:v>
                </c:pt>
                <c:pt idx="20071">
                  <c:v>23349978.357558999</c:v>
                </c:pt>
                <c:pt idx="20072">
                  <c:v>22866931.988547996</c:v>
                </c:pt>
                <c:pt idx="20073">
                  <c:v>22380516.918538</c:v>
                </c:pt>
                <c:pt idx="20074">
                  <c:v>21890673.608064003</c:v>
                </c:pt>
                <c:pt idx="20075">
                  <c:v>21397340.887632996</c:v>
                </c:pt>
                <c:pt idx="20076">
                  <c:v>20900455.924746998</c:v>
                </c:pt>
                <c:pt idx="20077">
                  <c:v>20399954.194807</c:v>
                </c:pt>
                <c:pt idx="20078">
                  <c:v>19895769.457070995</c:v>
                </c:pt>
                <c:pt idx="20079">
                  <c:v>19387833.737082999</c:v>
                </c:pt>
                <c:pt idx="20080">
                  <c:v>18876077.317330003</c:v>
                </c:pt>
                <c:pt idx="20081">
                  <c:v>18360428.738224003</c:v>
                </c:pt>
                <c:pt idx="20082">
                  <c:v>17840814.811981</c:v>
                </c:pt>
                <c:pt idx="20083">
                  <c:v>17317160.652518</c:v>
                </c:pt>
                <c:pt idx="20084">
                  <c:v>16789389.725195002</c:v>
                </c:pt>
                <c:pt idx="20085">
                  <c:v>16257423.921025001</c:v>
                </c:pt>
                <c:pt idx="20086">
                  <c:v>15721183.661059001</c:v>
                </c:pt>
                <c:pt idx="20087">
                  <c:v>15180588.037881</c:v>
                </c:pt>
                <c:pt idx="20088">
                  <c:v>14635555.002746003</c:v>
                </c:pt>
                <c:pt idx="20089">
                  <c:v>14086001.608860997</c:v>
                </c:pt>
                <c:pt idx="20090">
                  <c:v>13531844.323708002</c:v>
                </c:pt>
                <c:pt idx="20091">
                  <c:v>12972999.426384998</c:v>
                </c:pt>
                <c:pt idx="20092">
                  <c:v>12409383.509737</c:v>
                </c:pt>
                <c:pt idx="20093">
                  <c:v>11840914.111857999</c:v>
                </c:pt>
                <c:pt idx="20094">
                  <c:v>11267510.507587001</c:v>
                </c:pt>
                <c:pt idx="20095">
                  <c:v>10689094.698332001</c:v>
                </c:pt>
                <c:pt idx="20096">
                  <c:v>10105592.648321996</c:v>
                </c:pt>
                <c:pt idx="20097">
                  <c:v>9516935.8279069979</c:v>
                </c:pt>
                <c:pt idx="20098">
                  <c:v>8923063.140584996</c:v>
                </c:pt>
                <c:pt idx="20099">
                  <c:v>8323923.33115</c:v>
                </c:pt>
                <c:pt idx="20100">
                  <c:v>7719477.9991939999</c:v>
                </c:pt>
                <c:pt idx="20101">
                  <c:v>7109705.3771190001</c:v>
                </c:pt>
                <c:pt idx="20102">
                  <c:v>6494605.0774100004</c:v>
                </c:pt>
                <c:pt idx="20103">
                  <c:v>5874204.073845</c:v>
                </c:pt>
                <c:pt idx="20104">
                  <c:v>5248564.2601610003</c:v>
                </c:pt>
                <c:pt idx="20105">
                  <c:v>4617792.0340590002</c:v>
                </c:pt>
                <c:pt idx="20106">
                  <c:v>3982050.4927269998</c:v>
                </c:pt>
                <c:pt idx="20107">
                  <c:v>3341575.0099069998</c:v>
                </c:pt>
                <c:pt idx="20108">
                  <c:v>2696693.2088859999</c:v>
                </c:pt>
                <c:pt idx="20109">
                  <c:v>2047850.6701610002</c:v>
                </c:pt>
                <c:pt idx="20110">
                  <c:v>1395644.1409200004</c:v>
                </c:pt>
                <c:pt idx="20111">
                  <c:v>740864.57382100017</c:v>
                </c:pt>
                <c:pt idx="20112">
                  <c:v>84553.042208999977</c:v>
                </c:pt>
                <c:pt idx="20113">
                  <c:v>-571926.52588300011</c:v>
                </c:pt>
                <c:pt idx="20114">
                  <c:v>-1226792.8029920002</c:v>
                </c:pt>
                <c:pt idx="20115">
                  <c:v>-1877724.6247970001</c:v>
                </c:pt>
                <c:pt idx="20116">
                  <c:v>-2521703.7672120007</c:v>
                </c:pt>
                <c:pt idx="20117">
                  <c:v>-3154816.2528220001</c:v>
                </c:pt>
                <c:pt idx="20118">
                  <c:v>-3772008.2601080001</c:v>
                </c:pt>
                <c:pt idx="20119">
                  <c:v>-4366800.9083410017</c:v>
                </c:pt>
                <c:pt idx="20120">
                  <c:v>-4930986.6746339994</c:v>
                </c:pt>
                <c:pt idx="20121">
                  <c:v>-5454365.6157979993</c:v>
                </c:pt>
                <c:pt idx="20122">
                  <c:v>-5924637.2528839996</c:v>
                </c:pt>
                <c:pt idx="20123">
                  <c:v>-6327637.6521749999</c:v>
                </c:pt>
                <c:pt idx="20124">
                  <c:v>-6648162.5388780003</c:v>
                </c:pt>
                <c:pt idx="20125">
                  <c:v>-6871557.6204199996</c:v>
                </c:pt>
                <c:pt idx="20126">
                  <c:v>-6985981.4751710007</c:v>
                </c:pt>
                <c:pt idx="20127">
                  <c:v>-6984775.1979400003</c:v>
                </c:pt>
                <c:pt idx="20128">
                  <c:v>-6868011.2391790003</c:v>
                </c:pt>
                <c:pt idx="20129">
                  <c:v>-6642475.7092569992</c:v>
                </c:pt>
                <c:pt idx="20130">
                  <c:v>-6320093.2118539996</c:v>
                </c:pt>
                <c:pt idx="20131">
                  <c:v>-5915550.5889920015</c:v>
                </c:pt>
                <c:pt idx="20132">
                  <c:v>-5444043.9537149994</c:v>
                </c:pt>
                <c:pt idx="20133">
                  <c:v>-4919704.6399710001</c:v>
                </c:pt>
                <c:pt idx="20134">
                  <c:v>-4354790.5437429994</c:v>
                </c:pt>
                <c:pt idx="20135">
                  <c:v>-3759458.5442670002</c:v>
                </c:pt>
                <c:pt idx="20136">
                  <c:v>-3141877.4951409991</c:v>
                </c:pt>
                <c:pt idx="20137">
                  <c:v>-2508493.7595899999</c:v>
                </c:pt>
                <c:pt idx="20138">
                  <c:v>-1864334.844581</c:v>
                </c:pt>
                <c:pt idx="20139">
                  <c:v>-1213293.9089949999</c:v>
                </c:pt>
                <c:pt idx="20140">
                  <c:v>-558372.91806300008</c:v>
                </c:pt>
                <c:pt idx="20141">
                  <c:v>98119.575752000019</c:v>
                </c:pt>
                <c:pt idx="20142">
                  <c:v>754411.99980500003</c:v>
                </c:pt>
                <c:pt idx="20143">
                  <c:v>1409147.9680649999</c:v>
                </c:pt>
                <c:pt idx="20144">
                  <c:v>2061292.2449180002</c:v>
                </c:pt>
                <c:pt idx="20145">
                  <c:v>2710058.4053399996</c:v>
                </c:pt>
                <c:pt idx="20146">
                  <c:v>3354853.2222119998</c:v>
                </c:pt>
                <c:pt idx="20147">
                  <c:v>3995233.8586749993</c:v>
                </c:pt>
                <c:pt idx="20148">
                  <c:v>4630874.8349930001</c:v>
                </c:pt>
                <c:pt idx="20149">
                  <c:v>5261542.455577</c:v>
                </c:pt>
                <c:pt idx="20150">
                  <c:v>5887074.9390710006</c:v>
                </c:pt>
                <c:pt idx="20151">
                  <c:v>6507366.9204580002</c:v>
                </c:pt>
                <c:pt idx="20152">
                  <c:v>7122357.3165469998</c:v>
                </c:pt>
                <c:pt idx="20153">
                  <c:v>7732019.7892089998</c:v>
                </c:pt>
                <c:pt idx="20154">
                  <c:v>8336355.2234139992</c:v>
                </c:pt>
                <c:pt idx="20155">
                  <c:v>8935385.7746849991</c:v>
                </c:pt>
                <c:pt idx="20156">
                  <c:v>9529150.1442859974</c:v>
                </c:pt>
                <c:pt idx="20157">
                  <c:v>10117699.818906</c:v>
                </c:pt>
                <c:pt idx="20158">
                  <c:v>10701096.071133999</c:v>
                </c:pt>
                <c:pt idx="20159">
                  <c:v>11279407.5624</c:v>
                </c:pt>
                <c:pt idx="20160">
                  <c:v>11852708.424786001</c:v>
                </c:pt>
                <c:pt idx="20161">
                  <c:v>12421076.724780003</c:v>
                </c:pt>
                <c:pt idx="20162">
                  <c:v>12984593.232682999</c:v>
                </c:pt>
                <c:pt idx="20163">
                  <c:v>13543340.437325995</c:v>
                </c:pt>
                <c:pt idx="20164">
                  <c:v>14097401.758242</c:v>
                </c:pt>
                <c:pt idx="20165">
                  <c:v>14646860.917122001</c:v>
                </c:pt>
                <c:pt idx="20166">
                  <c:v>15191801.438079</c:v>
                </c:pt>
                <c:pt idx="20167">
                  <c:v>15732306.252250003</c:v>
                </c:pt>
                <c:pt idx="20168">
                  <c:v>16268457.387047</c:v>
                </c:pt>
                <c:pt idx="20169">
                  <c:v>16800335.724160001</c:v>
                </c:pt>
                <c:pt idx="20170">
                  <c:v>17328020.813459001</c:v>
                </c:pt>
                <c:pt idx="20171">
                  <c:v>17851590.732345</c:v>
                </c:pt>
                <c:pt idx="20172">
                  <c:v>18371121.982056998</c:v>
                </c:pt>
                <c:pt idx="20173">
                  <c:v>18886689.414017998</c:v>
                </c:pt>
                <c:pt idx="20174">
                  <c:v>19398366.180548996</c:v>
                </c:pt>
                <c:pt idx="20175">
                  <c:v>19906223.705337998</c:v>
                </c:pt>
                <c:pt idx="20176">
                  <c:v>20410331.669856001</c:v>
                </c:pt>
                <c:pt idx="20177">
                  <c:v>20910758.012612</c:v>
                </c:pt>
                <c:pt idx="20178">
                  <c:v>21407568.938692998</c:v>
                </c:pt>
                <c:pt idx="20179">
                  <c:v>21900828.937474996</c:v>
                </c:pt>
                <c:pt idx="20180">
                  <c:v>22390600.806788001</c:v>
                </c:pt>
                <c:pt idx="20181">
                  <c:v>22876945.682101998</c:v>
                </c:pt>
                <c:pt idx="20182">
                  <c:v>23359923.069577996</c:v>
                </c:pt>
                <c:pt idx="20183">
                  <c:v>23839590.882000998</c:v>
                </c:pt>
                <c:pt idx="20184">
                  <c:v>24316005.476829</c:v>
                </c:pt>
                <c:pt idx="20185">
                  <c:v>24789221.695695002</c:v>
                </c:pt>
                <c:pt idx="20186">
                  <c:v>25259292.904842995</c:v>
                </c:pt>
                <c:pt idx="20187">
                  <c:v>25726271.036059003</c:v>
                </c:pt>
                <c:pt idx="20188">
                  <c:v>26190206.627751999</c:v>
                </c:pt>
                <c:pt idx="20189">
                  <c:v>26651148.865900997</c:v>
                </c:pt>
                <c:pt idx="20190">
                  <c:v>27109145.624639999</c:v>
                </c:pt>
                <c:pt idx="20191">
                  <c:v>27564243.506304003</c:v>
                </c:pt>
                <c:pt idx="20192">
                  <c:v>28016487.880780999</c:v>
                </c:pt>
                <c:pt idx="20193">
                  <c:v>28465922.924084</c:v>
                </c:pt>
                <c:pt idx="20194">
                  <c:v>28912591.656027004</c:v>
                </c:pt>
                <c:pt idx="20195">
                  <c:v>29356535.976970997</c:v>
                </c:pt>
                <c:pt idx="20196">
                  <c:v>29797796.703582</c:v>
                </c:pt>
                <c:pt idx="20197">
                  <c:v>30236413.603567</c:v>
                </c:pt>
                <c:pt idx="20198">
                  <c:v>30672425.429384001</c:v>
                </c:pt>
                <c:pt idx="20199">
                  <c:v>31105869.950910997</c:v>
                </c:pt>
                <c:pt idx="20200">
                  <c:v>31536783.987069998</c:v>
                </c:pt>
                <c:pt idx="20201">
                  <c:v>31965203.436425</c:v>
                </c:pt>
                <c:pt idx="20202">
                  <c:v>32391163.306759004</c:v>
                </c:pt>
                <c:pt idx="20203">
                  <c:v>32814697.743641991</c:v>
                </c:pt>
                <c:pt idx="20204">
                  <c:v>33235840.058024004</c:v>
                </c:pt>
                <c:pt idx="20205">
                  <c:v>33654622.752864994</c:v>
                </c:pt>
                <c:pt idx="20206">
                  <c:v>34071077.548823997</c:v>
                </c:pt>
                <c:pt idx="20207">
                  <c:v>34485235.409045003</c:v>
                </c:pt>
                <c:pt idx="20208">
                  <c:v>34897126.563051999</c:v>
                </c:pt>
                <c:pt idx="20209">
                  <c:v>35306780.52979701</c:v>
                </c:pt>
                <c:pt idx="20210">
                  <c:v>35714226.139865011</c:v>
                </c:pt>
                <c:pt idx="20211">
                  <c:v>36119491.556896992</c:v>
                </c:pt>
                <c:pt idx="20212">
                  <c:v>36522604.298222005</c:v>
                </c:pt>
                <c:pt idx="20213">
                  <c:v>36923591.254749</c:v>
                </c:pt>
                <c:pt idx="20214">
                  <c:v>37322478.710146002</c:v>
                </c:pt>
                <c:pt idx="20215">
                  <c:v>37719292.359315991</c:v>
                </c:pt>
                <c:pt idx="20216">
                  <c:v>38114057.326211996</c:v>
                </c:pt>
                <c:pt idx="20217">
                  <c:v>38506798.181004003</c:v>
                </c:pt>
                <c:pt idx="20218">
                  <c:v>38897538.956635997</c:v>
                </c:pt>
                <c:pt idx="20219">
                  <c:v>39286303.164781995</c:v>
                </c:pt>
                <c:pt idx="20220">
                  <c:v>39673113.811232999</c:v>
                </c:pt>
                <c:pt idx="20221">
                  <c:v>40057993.410732992</c:v>
                </c:pt>
                <c:pt idx="20222">
                  <c:v>40440964.001292005</c:v>
                </c:pt>
                <c:pt idx="20223">
                  <c:v>40822047.157986991</c:v>
                </c:pt>
                <c:pt idx="20224">
                  <c:v>41201264.006274998</c:v>
                </c:pt>
                <c:pt idx="20225">
                  <c:v>41578635.234843008</c:v>
                </c:pt>
                <c:pt idx="20226">
                  <c:v>41954181.108002998</c:v>
                </c:pt>
                <c:pt idx="20227">
                  <c:v>42327921.477656998</c:v>
                </c:pt>
                <c:pt idx="20228">
                  <c:v>42699875.794846006</c:v>
                </c:pt>
                <c:pt idx="20229">
                  <c:v>43070063.120903008</c:v>
                </c:pt>
                <c:pt idx="20230">
                  <c:v>43438502.13821701</c:v>
                </c:pt>
                <c:pt idx="20231">
                  <c:v>43805211.160634018</c:v>
                </c:pt>
                <c:pt idx="20232">
                  <c:v>44170208.143504001</c:v>
                </c:pt>
                <c:pt idx="20233">
                  <c:v>44533510.693380997</c:v>
                </c:pt>
                <c:pt idx="20234">
                  <c:v>44895136.077409998</c:v>
                </c:pt>
                <c:pt idx="20235">
                  <c:v>45255101.23238299</c:v>
                </c:pt>
                <c:pt idx="20236">
                  <c:v>45613422.773506001</c:v>
                </c:pt>
                <c:pt idx="20237">
                  <c:v>45970117.002873994</c:v>
                </c:pt>
                <c:pt idx="20238">
                  <c:v>46325199.917657003</c:v>
                </c:pt>
                <c:pt idx="20239">
                  <c:v>46678687.218032002</c:v>
                </c:pt>
                <c:pt idx="20240">
                  <c:v>47030594.314845994</c:v>
                </c:pt>
                <c:pt idx="20241">
                  <c:v>47380936.337036997</c:v>
                </c:pt>
                <c:pt idx="20242">
                  <c:v>47729728.138811998</c:v>
                </c:pt>
                <c:pt idx="20243">
                  <c:v>48076984.306597002</c:v>
                </c:pt>
                <c:pt idx="20244">
                  <c:v>48422719.165766001</c:v>
                </c:pt>
                <c:pt idx="20245">
                  <c:v>48766946.787159003</c:v>
                </c:pt>
                <c:pt idx="20246">
                  <c:v>49109680.993388996</c:v>
                </c:pt>
                <c:pt idx="20247">
                  <c:v>49450935.364956997</c:v>
                </c:pt>
                <c:pt idx="20248">
                  <c:v>49790723.246175997</c:v>
                </c:pt>
                <c:pt idx="20249">
                  <c:v>50129057.750910997</c:v>
                </c:pt>
                <c:pt idx="20250">
                  <c:v>50465951.768143006</c:v>
                </c:pt>
                <c:pt idx="20251">
                  <c:v>50801417.967359997</c:v>
                </c:pt>
                <c:pt idx="20252">
                  <c:v>51135468.803791992</c:v>
                </c:pt>
                <c:pt idx="20253">
                  <c:v>51468116.523479</c:v>
                </c:pt>
                <c:pt idx="20254">
                  <c:v>51799373.168192007</c:v>
                </c:pt>
                <c:pt idx="20255">
                  <c:v>52129250.580208011</c:v>
                </c:pt>
                <c:pt idx="20256">
                  <c:v>52457760.406939</c:v>
                </c:pt>
                <c:pt idx="20257">
                  <c:v>52784914.105425999</c:v>
                </c:pt>
                <c:pt idx="20258">
                  <c:v>53110722.946706995</c:v>
                </c:pt>
                <c:pt idx="20259">
                  <c:v>53435198.020047009</c:v>
                </c:pt>
                <c:pt idx="20260">
                  <c:v>53758350.237055011</c:v>
                </c:pt>
                <c:pt idx="20261">
                  <c:v>54080190.335676998</c:v>
                </c:pt>
                <c:pt idx="20262">
                  <c:v>54400728.884078994</c:v>
                </c:pt>
                <c:pt idx="20263">
                  <c:v>54719976.284410998</c:v>
                </c:pt>
                <c:pt idx="20264">
                  <c:v>55037942.776477002</c:v>
                </c:pt>
                <c:pt idx="20265">
                  <c:v>55354638.441289999</c:v>
                </c:pt>
                <c:pt idx="20266">
                  <c:v>55670073.204535007</c:v>
                </c:pt>
                <c:pt idx="20267">
                  <c:v>55984256.839932002</c:v>
                </c:pt>
                <c:pt idx="20268">
                  <c:v>56297198.972505994</c:v>
                </c:pt>
                <c:pt idx="20269">
                  <c:v>56608909.081769995</c:v>
                </c:pt>
                <c:pt idx="20270">
                  <c:v>56919396.504819997</c:v>
                </c:pt>
                <c:pt idx="20271">
                  <c:v>57228670.439342</c:v>
                </c:pt>
                <c:pt idx="20272">
                  <c:v>57536739.946539998</c:v>
                </c:pt>
                <c:pt idx="20273">
                  <c:v>57843613.95398999</c:v>
                </c:pt>
                <c:pt idx="20274">
                  <c:v>58149301.258412004</c:v>
                </c:pt>
                <c:pt idx="20275">
                  <c:v>58453810.528365999</c:v>
                </c:pt>
                <c:pt idx="20276">
                  <c:v>58757150.306886993</c:v>
                </c:pt>
                <c:pt idx="20277">
                  <c:v>59059329.014039002</c:v>
                </c:pt>
                <c:pt idx="20278">
                  <c:v>59360354.949411996</c:v>
                </c:pt>
                <c:pt idx="20279">
                  <c:v>59660236.29454501</c:v>
                </c:pt>
                <c:pt idx="20280">
                  <c:v>59958981.115294009</c:v>
                </c:pt>
                <c:pt idx="20281">
                  <c:v>60256597.364138007</c:v>
                </c:pt>
                <c:pt idx="20282">
                  <c:v>60553092.882419989</c:v>
                </c:pt>
                <c:pt idx="20283">
                  <c:v>60848475.402535997</c:v>
                </c:pt>
                <c:pt idx="20284">
                  <c:v>61142752.550069995</c:v>
                </c:pt>
                <c:pt idx="20285">
                  <c:v>61435931.845874995</c:v>
                </c:pt>
                <c:pt idx="20286">
                  <c:v>61728020.708092004</c:v>
                </c:pt>
                <c:pt idx="20287">
                  <c:v>62019026.454136997</c:v>
                </c:pt>
                <c:pt idx="20288">
                  <c:v>62308956.302618995</c:v>
                </c:pt>
                <c:pt idx="20289">
                  <c:v>62597817.375229999</c:v>
                </c:pt>
                <c:pt idx="20290">
                  <c:v>62885616.698571004</c:v>
                </c:pt>
                <c:pt idx="20291">
                  <c:v>63172361.205946006</c:v>
                </c:pt>
                <c:pt idx="20292">
                  <c:v>63458057.73910901</c:v>
                </c:pt>
                <c:pt idx="20293">
                  <c:v>63742713.049964003</c:v>
                </c:pt>
                <c:pt idx="20294">
                  <c:v>64026333.802231997</c:v>
                </c:pt>
                <c:pt idx="20295">
                  <c:v>64308926.573074996</c:v>
                </c:pt>
                <c:pt idx="20296">
                  <c:v>64590497.854676992</c:v>
                </c:pt>
                <c:pt idx="20297">
                  <c:v>64871054.055794999</c:v>
                </c:pt>
                <c:pt idx="20298">
                  <c:v>65150601.503271997</c:v>
                </c:pt>
                <c:pt idx="20299">
                  <c:v>65429146.443507999</c:v>
                </c:pt>
                <c:pt idx="20300">
                  <c:v>65706695.043907002</c:v>
                </c:pt>
                <c:pt idx="20301">
                  <c:v>65983253.394281</c:v>
                </c:pt>
                <c:pt idx="20302">
                  <c:v>66258827.508228004</c:v>
                </c:pt>
                <c:pt idx="20303">
                  <c:v>66533423.324478999</c:v>
                </c:pt>
                <c:pt idx="20304">
                  <c:v>66807046.70820801</c:v>
                </c:pt>
                <c:pt idx="20305">
                  <c:v>67079703.452315986</c:v>
                </c:pt>
                <c:pt idx="20306">
                  <c:v>67351399.278689981</c:v>
                </c:pt>
                <c:pt idx="20307">
                  <c:v>67622139.839426994</c:v>
                </c:pt>
                <c:pt idx="20308">
                  <c:v>67891930.718033999</c:v>
                </c:pt>
                <c:pt idx="20309">
                  <c:v>68160777.430602998</c:v>
                </c:pt>
                <c:pt idx="20310">
                  <c:v>68428685.426955998</c:v>
                </c:pt>
                <c:pt idx="20311">
                  <c:v>68695660.091765016</c:v>
                </c:pt>
                <c:pt idx="20312">
                  <c:v>68961706.745653987</c:v>
                </c:pt>
                <c:pt idx="20313">
                  <c:v>69226830.646268994</c:v>
                </c:pt>
                <c:pt idx="20314">
                  <c:v>69491036.989331007</c:v>
                </c:pt>
                <c:pt idx="20315">
                  <c:v>69754330.909657001</c:v>
                </c:pt>
                <c:pt idx="20316">
                  <c:v>70016717.482173994</c:v>
                </c:pt>
                <c:pt idx="20317">
                  <c:v>70278201.722898006</c:v>
                </c:pt>
                <c:pt idx="20318">
                  <c:v>70538788.58989498</c:v>
                </c:pt>
                <c:pt idx="20319">
                  <c:v>70798482.984229982</c:v>
                </c:pt>
                <c:pt idx="20320">
                  <c:v>71057289.750882998</c:v>
                </c:pt>
                <c:pt idx="20321">
                  <c:v>71315213.679657966</c:v>
                </c:pt>
                <c:pt idx="20322">
                  <c:v>71572259.506062999</c:v>
                </c:pt>
                <c:pt idx="20323">
                  <c:v>71828431.91217801</c:v>
                </c:pt>
                <c:pt idx="20324">
                  <c:v>72083735.527505979</c:v>
                </c:pt>
                <c:pt idx="20325">
                  <c:v>72338174.929798007</c:v>
                </c:pt>
                <c:pt idx="20326">
                  <c:v>72591754.645870999</c:v>
                </c:pt>
                <c:pt idx="20327">
                  <c:v>72844479.152404979</c:v>
                </c:pt>
                <c:pt idx="20328">
                  <c:v>73096352.876722977</c:v>
                </c:pt>
                <c:pt idx="20329">
                  <c:v>73347380.197553977</c:v>
                </c:pt>
                <c:pt idx="20330">
                  <c:v>73597565.445787996</c:v>
                </c:pt>
                <c:pt idx="20331">
                  <c:v>73846912.905206993</c:v>
                </c:pt>
                <c:pt idx="20332">
                  <c:v>74095426.813206017</c:v>
                </c:pt>
                <c:pt idx="20333">
                  <c:v>74343111.361498013</c:v>
                </c:pt>
                <c:pt idx="20334">
                  <c:v>74589970.696807981</c:v>
                </c:pt>
                <c:pt idx="20335">
                  <c:v>74836008.921550989</c:v>
                </c:pt>
                <c:pt idx="20336">
                  <c:v>75081230.094494</c:v>
                </c:pt>
                <c:pt idx="20337">
                  <c:v>75325638.231411994</c:v>
                </c:pt>
                <c:pt idx="20338">
                  <c:v>75569237.30572699</c:v>
                </c:pt>
                <c:pt idx="20339">
                  <c:v>75812031.249129996</c:v>
                </c:pt>
                <c:pt idx="20340">
                  <c:v>76054023.952202007</c:v>
                </c:pt>
                <c:pt idx="20341">
                  <c:v>76295219.265017003</c:v>
                </c:pt>
                <c:pt idx="20342">
                  <c:v>76535620.997727007</c:v>
                </c:pt>
                <c:pt idx="20343">
                  <c:v>76775232.921150982</c:v>
                </c:pt>
                <c:pt idx="20344">
                  <c:v>77014058.767339006</c:v>
                </c:pt>
                <c:pt idx="20345">
                  <c:v>77252102.230131999</c:v>
                </c:pt>
                <c:pt idx="20346">
                  <c:v>77489366.965711981</c:v>
                </c:pt>
                <c:pt idx="20347">
                  <c:v>77725856.593137994</c:v>
                </c:pt>
                <c:pt idx="20348">
                  <c:v>77961574.694873989</c:v>
                </c:pt>
                <c:pt idx="20349">
                  <c:v>78196524.817310005</c:v>
                </c:pt>
                <c:pt idx="20350">
                  <c:v>78430710.471265018</c:v>
                </c:pt>
                <c:pt idx="20351">
                  <c:v>78664135.132495016</c:v>
                </c:pt>
                <c:pt idx="20352">
                  <c:v>78896802.242174014</c:v>
                </c:pt>
                <c:pt idx="20353">
                  <c:v>79128715.207380995</c:v>
                </c:pt>
                <c:pt idx="20354">
                  <c:v>79359877.401573002</c:v>
                </c:pt>
                <c:pt idx="20355">
                  <c:v>79590292.165043965</c:v>
                </c:pt>
                <c:pt idx="20356">
                  <c:v>79819962.805387005</c:v>
                </c:pt>
                <c:pt idx="20357">
                  <c:v>80048892.597935006</c:v>
                </c:pt>
                <c:pt idx="20358">
                  <c:v>80277084.786208004</c:v>
                </c:pt>
                <c:pt idx="20359">
                  <c:v>80504542.582338005</c:v>
                </c:pt>
                <c:pt idx="20360">
                  <c:v>80731269.167496994</c:v>
                </c:pt>
                <c:pt idx="20361">
                  <c:v>80957267.692312002</c:v>
                </c:pt>
                <c:pt idx="20362">
                  <c:v>81182541.277272999</c:v>
                </c:pt>
                <c:pt idx="20363">
                  <c:v>81407093.013141006</c:v>
                </c:pt>
                <c:pt idx="20364">
                  <c:v>81630925.961336017</c:v>
                </c:pt>
                <c:pt idx="20365">
                  <c:v>81854043.154328987</c:v>
                </c:pt>
                <c:pt idx="20366">
                  <c:v>82076447.596022978</c:v>
                </c:pt>
                <c:pt idx="20367">
                  <c:v>82298142.262127995</c:v>
                </c:pt>
                <c:pt idx="20368">
                  <c:v>82519130.100529984</c:v>
                </c:pt>
                <c:pt idx="20369">
                  <c:v>82739414.031652987</c:v>
                </c:pt>
                <c:pt idx="20370">
                  <c:v>82958996.948814005</c:v>
                </c:pt>
                <c:pt idx="20371">
                  <c:v>83177881.718575016</c:v>
                </c:pt>
                <c:pt idx="20372">
                  <c:v>83396071.181085005</c:v>
                </c:pt>
                <c:pt idx="20373">
                  <c:v>83613568.150420979</c:v>
                </c:pt>
                <c:pt idx="20374">
                  <c:v>83830375.414920002</c:v>
                </c:pt>
                <c:pt idx="20375">
                  <c:v>84046495.737502992</c:v>
                </c:pt>
                <c:pt idx="20376">
                  <c:v>84261931.85600099</c:v>
                </c:pt>
                <c:pt idx="20377">
                  <c:v>84476686.483471021</c:v>
                </c:pt>
                <c:pt idx="20378">
                  <c:v>84690762.308503985</c:v>
                </c:pt>
                <c:pt idx="20379">
                  <c:v>84904161.995533988</c:v>
                </c:pt>
                <c:pt idx="20380">
                  <c:v>85116888.185136989</c:v>
                </c:pt>
                <c:pt idx="20381">
                  <c:v>85328943.494328007</c:v>
                </c:pt>
                <c:pt idx="20382">
                  <c:v>85540330.516855001</c:v>
                </c:pt>
                <c:pt idx="20383">
                  <c:v>85751051.823480994</c:v>
                </c:pt>
                <c:pt idx="20384">
                  <c:v>85961109.962270021</c:v>
                </c:pt>
                <c:pt idx="20385">
                  <c:v>86170507.458858982</c:v>
                </c:pt>
                <c:pt idx="20386">
                  <c:v>86379246.816738978</c:v>
                </c:pt>
                <c:pt idx="20387">
                  <c:v>86587330.517517</c:v>
                </c:pt>
                <c:pt idx="20388">
                  <c:v>86794761.021182999</c:v>
                </c:pt>
                <c:pt idx="20389">
                  <c:v>87001540.766370997</c:v>
                </c:pt>
                <c:pt idx="20390">
                  <c:v>87207672.170611978</c:v>
                </c:pt>
                <c:pt idx="20391">
                  <c:v>87413157.630588979</c:v>
                </c:pt>
                <c:pt idx="20392">
                  <c:v>87617999.522385016</c:v>
                </c:pt>
                <c:pt idx="20393">
                  <c:v>87822200.201726004</c:v>
                </c:pt>
                <c:pt idx="20394">
                  <c:v>88025762.004221991</c:v>
                </c:pt>
                <c:pt idx="20395">
                  <c:v>88228687.245601982</c:v>
                </c:pt>
                <c:pt idx="20396">
                  <c:v>88430978.221951991</c:v>
                </c:pt>
                <c:pt idx="20397">
                  <c:v>88632637.209937006</c:v>
                </c:pt>
                <c:pt idx="20398">
                  <c:v>88833666.467034981</c:v>
                </c:pt>
                <c:pt idx="20399">
                  <c:v>89034068.231751978</c:v>
                </c:pt>
                <c:pt idx="20400">
                  <c:v>89233844.723847002</c:v>
                </c:pt>
                <c:pt idx="20401">
                  <c:v>89432998.144545987</c:v>
                </c:pt>
                <c:pt idx="20402">
                  <c:v>89631530.676751971</c:v>
                </c:pt>
                <c:pt idx="20403">
                  <c:v>89829444.485256001</c:v>
                </c:pt>
                <c:pt idx="20404">
                  <c:v>90026741.716946006</c:v>
                </c:pt>
                <c:pt idx="20405">
                  <c:v>90223424.501004979</c:v>
                </c:pt>
                <c:pt idx="20406">
                  <c:v>90419494.949116021</c:v>
                </c:pt>
                <c:pt idx="20407">
                  <c:v>90614955.155653968</c:v>
                </c:pt>
                <c:pt idx="20408">
                  <c:v>90809807.19788298</c:v>
                </c:pt>
                <c:pt idx="20409">
                  <c:v>91004053.136148989</c:v>
                </c:pt>
                <c:pt idx="20410">
                  <c:v>91197695.014065996</c:v>
                </c:pt>
                <c:pt idx="20411">
                  <c:v>91390734.858699992</c:v>
                </c:pt>
                <c:pt idx="20412">
                  <c:v>91583174.680756986</c:v>
                </c:pt>
                <c:pt idx="20413">
                  <c:v>91775016.474759966</c:v>
                </c:pt>
                <c:pt idx="20414">
                  <c:v>91966262.219225019</c:v>
                </c:pt>
                <c:pt idx="20415">
                  <c:v>92156913.876839966</c:v>
                </c:pt>
                <c:pt idx="20416">
                  <c:v>92346973.39463599</c:v>
                </c:pt>
                <c:pt idx="20417">
                  <c:v>92536442.70415698</c:v>
                </c:pt>
                <c:pt idx="20418">
                  <c:v>92725323.721626982</c:v>
                </c:pt>
                <c:pt idx="20419">
                  <c:v>92913618.348116994</c:v>
                </c:pt>
                <c:pt idx="20420">
                  <c:v>93101328.469705015</c:v>
                </c:pt>
                <c:pt idx="20421">
                  <c:v>93288455.957640991</c:v>
                </c:pt>
                <c:pt idx="20422">
                  <c:v>93475002.668501988</c:v>
                </c:pt>
                <c:pt idx="20423">
                  <c:v>93660970.444345996</c:v>
                </c:pt>
                <c:pt idx="20424">
                  <c:v>93846361.112874001</c:v>
                </c:pt>
                <c:pt idx="20425">
                  <c:v>94031176.487572998</c:v>
                </c:pt>
                <c:pt idx="20426">
                  <c:v>94215418.367870003</c:v>
                </c:pt>
                <c:pt idx="20427">
                  <c:v>94399088.539279014</c:v>
                </c:pt>
                <c:pt idx="20428">
                  <c:v>94582188.77354598</c:v>
                </c:pt>
                <c:pt idx="20429">
                  <c:v>94764720.828792989</c:v>
                </c:pt>
                <c:pt idx="20430">
                  <c:v>94946686.449660018</c:v>
                </c:pt>
                <c:pt idx="20431">
                  <c:v>95128087.367441982</c:v>
                </c:pt>
                <c:pt idx="20432">
                  <c:v>95308925.300229982</c:v>
                </c:pt>
                <c:pt idx="20433">
                  <c:v>95489201.953043982</c:v>
                </c:pt>
                <c:pt idx="20434">
                  <c:v>95668919.017968997</c:v>
                </c:pt>
                <c:pt idx="20435">
                  <c:v>95848078.174286991</c:v>
                </c:pt>
                <c:pt idx="20436">
                  <c:v>96026681.088603988</c:v>
                </c:pt>
                <c:pt idx="20437">
                  <c:v>96204729.414984003</c:v>
                </c:pt>
                <c:pt idx="20438">
                  <c:v>96382224.795070007</c:v>
                </c:pt>
                <c:pt idx="20439">
                  <c:v>96559168.858213991</c:v>
                </c:pt>
                <c:pt idx="20440">
                  <c:v>96735563.221597001</c:v>
                </c:pt>
                <c:pt idx="20441">
                  <c:v>96911409.490355015</c:v>
                </c:pt>
                <c:pt idx="20442">
                  <c:v>97086709.257692978</c:v>
                </c:pt>
                <c:pt idx="20443">
                  <c:v>97261464.105007991</c:v>
                </c:pt>
                <c:pt idx="20444">
                  <c:v>97435675.602007002</c:v>
                </c:pt>
                <c:pt idx="20445">
                  <c:v>97609345.306817979</c:v>
                </c:pt>
                <c:pt idx="20446">
                  <c:v>97782474.766106993</c:v>
                </c:pt>
                <c:pt idx="20447">
                  <c:v>97955065.515191004</c:v>
                </c:pt>
                <c:pt idx="20448">
                  <c:v>98127119.078145981</c:v>
                </c:pt>
                <c:pt idx="20449">
                  <c:v>98298636.967919007</c:v>
                </c:pt>
                <c:pt idx="20450">
                  <c:v>98469620.686437979</c:v>
                </c:pt>
                <c:pt idx="20451">
                  <c:v>98640071.724712983</c:v>
                </c:pt>
                <c:pt idx="20452">
                  <c:v>98809991.562946007</c:v>
                </c:pt>
                <c:pt idx="20453">
                  <c:v>98979381.670632973</c:v>
                </c:pt>
                <c:pt idx="20454">
                  <c:v>99148243.506668001</c:v>
                </c:pt>
                <c:pt idx="20455">
                  <c:v>99316578.519443005</c:v>
                </c:pt>
                <c:pt idx="20456">
                  <c:v>99484388.146949992</c:v>
                </c:pt>
                <c:pt idx="20457">
                  <c:v>99651673.816875994</c:v>
                </c:pt>
                <c:pt idx="20458">
                  <c:v>99818436.946704999</c:v>
                </c:pt>
                <c:pt idx="20459">
                  <c:v>99984678.943812013</c:v>
                </c:pt>
                <c:pt idx="20460">
                  <c:v>100150401.20555699</c:v>
                </c:pt>
                <c:pt idx="20461">
                  <c:v>100315605.11938101</c:v>
                </c:pt>
                <c:pt idx="20462">
                  <c:v>100480292.06289801</c:v>
                </c:pt>
                <c:pt idx="20463">
                  <c:v>100644463.40398802</c:v>
                </c:pt>
                <c:pt idx="20464">
                  <c:v>100808120.500882</c:v>
                </c:pt>
                <c:pt idx="20465">
                  <c:v>100971264.702259</c:v>
                </c:pt>
                <c:pt idx="20466">
                  <c:v>101133897.34732699</c:v>
                </c:pt>
                <c:pt idx="20467">
                  <c:v>101296019.76591502</c:v>
                </c:pt>
                <c:pt idx="20468">
                  <c:v>101457633.27855898</c:v>
                </c:pt>
                <c:pt idx="20469">
                  <c:v>101618739.19658299</c:v>
                </c:pt>
                <c:pt idx="20470">
                  <c:v>101779338.82218498</c:v>
                </c:pt>
                <c:pt idx="20471">
                  <c:v>101939433.448521</c:v>
                </c:pt>
                <c:pt idx="20472">
                  <c:v>102099024.359786</c:v>
                </c:pt>
                <c:pt idx="20473">
                  <c:v>102258112.83129601</c:v>
                </c:pt>
                <c:pt idx="20474">
                  <c:v>102416700.12956399</c:v>
                </c:pt>
                <c:pt idx="20475">
                  <c:v>102574787.51238202</c:v>
                </c:pt>
                <c:pt idx="20476">
                  <c:v>102732376.228903</c:v>
                </c:pt>
                <c:pt idx="20477">
                  <c:v>102889467.51970699</c:v>
                </c:pt>
                <c:pt idx="20478">
                  <c:v>103046062.616888</c:v>
                </c:pt>
                <c:pt idx="20479">
                  <c:v>103202162.744124</c:v>
                </c:pt>
                <c:pt idx="20480">
                  <c:v>103357769.11675298</c:v>
                </c:pt>
                <c:pt idx="20481">
                  <c:v>103512882.941843</c:v>
                </c:pt>
                <c:pt idx="20482">
                  <c:v>103667505.41827103</c:v>
                </c:pt>
                <c:pt idx="20483">
                  <c:v>103821637.73678702</c:v>
                </c:pt>
                <c:pt idx="20484">
                  <c:v>103975281.080091</c:v>
                </c:pt>
                <c:pt idx="20485">
                  <c:v>104128436.62289998</c:v>
                </c:pt>
                <c:pt idx="20486">
                  <c:v>104281105.532019</c:v>
                </c:pt>
                <c:pt idx="20487">
                  <c:v>104433288.96640602</c:v>
                </c:pt>
                <c:pt idx="20488">
                  <c:v>104584988.077245</c:v>
                </c:pt>
                <c:pt idx="20489">
                  <c:v>104736204.00800498</c:v>
                </c:pt>
                <c:pt idx="20490">
                  <c:v>104886937.89451496</c:v>
                </c:pt>
                <c:pt idx="20491">
                  <c:v>105037190.86502299</c:v>
                </c:pt>
                <c:pt idx="20492">
                  <c:v>105186964.04026102</c:v>
                </c:pt>
                <c:pt idx="20493">
                  <c:v>105336258.533512</c:v>
                </c:pt>
                <c:pt idx="20494">
                  <c:v>105485075.450671</c:v>
                </c:pt>
                <c:pt idx="20495">
                  <c:v>105633415.89030601</c:v>
                </c:pt>
                <c:pt idx="20496">
                  <c:v>105781280.94372199</c:v>
                </c:pt>
                <c:pt idx="20497">
                  <c:v>105928671.69501901</c:v>
                </c:pt>
                <c:pt idx="20498">
                  <c:v>106075589.221157</c:v>
                </c:pt>
                <c:pt idx="20499">
                  <c:v>106222034.59200899</c:v>
                </c:pt>
                <c:pt idx="20500">
                  <c:v>106368008.87042399</c:v>
                </c:pt>
                <c:pt idx="20501">
                  <c:v>106513513.11228701</c:v>
                </c:pt>
                <c:pt idx="20502">
                  <c:v>106658548.36657</c:v>
                </c:pt>
                <c:pt idx="20503">
                  <c:v>106803115.675395</c:v>
                </c:pt>
                <c:pt idx="20504">
                  <c:v>106947216.07408698</c:v>
                </c:pt>
                <c:pt idx="20505">
                  <c:v>107090850.591232</c:v>
                </c:pt>
                <c:pt idx="20506">
                  <c:v>107234020.24872699</c:v>
                </c:pt>
                <c:pt idx="20507">
                  <c:v>107376726.06184</c:v>
                </c:pt>
                <c:pt idx="20508">
                  <c:v>107518969.03926201</c:v>
                </c:pt>
                <c:pt idx="20509">
                  <c:v>107660750.18315898</c:v>
                </c:pt>
                <c:pt idx="20510">
                  <c:v>107802070.48922202</c:v>
                </c:pt>
                <c:pt idx="20511">
                  <c:v>107942930.94672802</c:v>
                </c:pt>
                <c:pt idx="20512">
                  <c:v>108083332.538581</c:v>
                </c:pt>
                <c:pt idx="20513">
                  <c:v>108223276.24136803</c:v>
                </c:pt>
                <c:pt idx="20514">
                  <c:v>108362763.025409</c:v>
                </c:pt>
                <c:pt idx="20515">
                  <c:v>108501793.85480799</c:v>
                </c:pt>
                <c:pt idx="20516">
                  <c:v>108640369.687497</c:v>
                </c:pt>
                <c:pt idx="20517">
                  <c:v>108778491.47529</c:v>
                </c:pt>
                <c:pt idx="20518">
                  <c:v>108916160.16393</c:v>
                </c:pt>
                <c:pt idx="20519">
                  <c:v>109053376.69313498</c:v>
                </c:pt>
                <c:pt idx="20520">
                  <c:v>109190141.996645</c:v>
                </c:pt>
                <c:pt idx="20521">
                  <c:v>109326457.00227001</c:v>
                </c:pt>
                <c:pt idx="20522">
                  <c:v>109462322.631937</c:v>
                </c:pt>
                <c:pt idx="20523">
                  <c:v>109597739.80173101</c:v>
                </c:pt>
                <c:pt idx="20524">
                  <c:v>109732709.421946</c:v>
                </c:pt>
                <c:pt idx="20525">
                  <c:v>109867232.39712502</c:v>
                </c:pt>
                <c:pt idx="20526">
                  <c:v>110001309.62610801</c:v>
                </c:pt>
                <c:pt idx="20527">
                  <c:v>110134942.00206999</c:v>
                </c:pt>
                <c:pt idx="20528">
                  <c:v>110268130.41257201</c:v>
                </c:pt>
                <c:pt idx="20529">
                  <c:v>110400875.73959599</c:v>
                </c:pt>
                <c:pt idx="20530">
                  <c:v>110533178.85959201</c:v>
                </c:pt>
                <c:pt idx="20531">
                  <c:v>110665040.643519</c:v>
                </c:pt>
                <c:pt idx="20532">
                  <c:v>110796461.95688702</c:v>
                </c:pt>
                <c:pt idx="20533">
                  <c:v>110927443.65979299</c:v>
                </c:pt>
                <c:pt idx="20534">
                  <c:v>111057986.606969</c:v>
                </c:pt>
                <c:pt idx="20535">
                  <c:v>111188091.647818</c:v>
                </c:pt>
                <c:pt idx="20536">
                  <c:v>111317759.62645398</c:v>
                </c:pt>
                <c:pt idx="20537">
                  <c:v>111446991.38174099</c:v>
                </c:pt>
                <c:pt idx="20538">
                  <c:v>111575787.74733302</c:v>
                </c:pt>
                <c:pt idx="20539">
                  <c:v>111704149.55171201</c:v>
                </c:pt>
                <c:pt idx="20540">
                  <c:v>111832077.61822398</c:v>
                </c:pt>
                <c:pt idx="20541">
                  <c:v>111959572.765122</c:v>
                </c:pt>
                <c:pt idx="20542">
                  <c:v>112086635.80559701</c:v>
                </c:pt>
                <c:pt idx="20543">
                  <c:v>112213267.547819</c:v>
                </c:pt>
                <c:pt idx="20544">
                  <c:v>112339468.794973</c:v>
                </c:pt>
                <c:pt idx="20545">
                  <c:v>112465240.345293</c:v>
                </c:pt>
                <c:pt idx="20546">
                  <c:v>112590582.99210002</c:v>
                </c:pt>
                <c:pt idx="20547">
                  <c:v>112715497.523835</c:v>
                </c:pt>
                <c:pt idx="20548">
                  <c:v>112839984.72409998</c:v>
                </c:pt>
                <c:pt idx="20549">
                  <c:v>112964045.37168299</c:v>
                </c:pt>
                <c:pt idx="20550">
                  <c:v>113087680.240601</c:v>
                </c:pt>
                <c:pt idx="20551">
                  <c:v>113210890.10013101</c:v>
                </c:pt>
                <c:pt idx="20552">
                  <c:v>113333675.71484098</c:v>
                </c:pt>
                <c:pt idx="20553">
                  <c:v>113456037.84462801</c:v>
                </c:pt>
                <c:pt idx="20554">
                  <c:v>113577977.244747</c:v>
                </c:pt>
                <c:pt idx="20555">
                  <c:v>113699494.66584601</c:v>
                </c:pt>
                <c:pt idx="20556">
                  <c:v>113820590.853999</c:v>
                </c:pt>
                <c:pt idx="20557">
                  <c:v>113941266.55073398</c:v>
                </c:pt>
                <c:pt idx="20558">
                  <c:v>114061522.49307004</c:v>
                </c:pt>
                <c:pt idx="20559">
                  <c:v>114181359.413542</c:v>
                </c:pt>
                <c:pt idx="20560">
                  <c:v>114300778.040241</c:v>
                </c:pt>
                <c:pt idx="20561">
                  <c:v>114419779.09683399</c:v>
                </c:pt>
                <c:pt idx="20562">
                  <c:v>114538363.30260301</c:v>
                </c:pt>
                <c:pt idx="20563">
                  <c:v>114656531.372472</c:v>
                </c:pt>
                <c:pt idx="20564">
                  <c:v>114774284.01703602</c:v>
                </c:pt>
                <c:pt idx="20565">
                  <c:v>114891621.94259201</c:v>
                </c:pt>
                <c:pt idx="20566">
                  <c:v>115008545.85116802</c:v>
                </c:pt>
                <c:pt idx="20567">
                  <c:v>115125056.440549</c:v>
                </c:pt>
                <c:pt idx="20568">
                  <c:v>115241154.404312</c:v>
                </c:pt>
                <c:pt idx="20569">
                  <c:v>115356840.431848</c:v>
                </c:pt>
                <c:pt idx="20570">
                  <c:v>115472115.20839402</c:v>
                </c:pt>
                <c:pt idx="20571">
                  <c:v>115586979.41506101</c:v>
                </c:pt>
                <c:pt idx="20572">
                  <c:v>115701433.72885901</c:v>
                </c:pt>
                <c:pt idx="20573">
                  <c:v>115815478.82272398</c:v>
                </c:pt>
                <c:pt idx="20574">
                  <c:v>115929115.36554898</c:v>
                </c:pt>
                <c:pt idx="20575">
                  <c:v>116042344.02220802</c:v>
                </c:pt>
                <c:pt idx="20576">
                  <c:v>116155165.453583</c:v>
                </c:pt>
                <c:pt idx="20577">
                  <c:v>116267580.316588</c:v>
                </c:pt>
                <c:pt idx="20578">
                  <c:v>116379589.264202</c:v>
                </c:pt>
                <c:pt idx="20579">
                  <c:v>116491192.94548401</c:v>
                </c:pt>
                <c:pt idx="20580">
                  <c:v>116602392.00560999</c:v>
                </c:pt>
                <c:pt idx="20581">
                  <c:v>116713187.08589</c:v>
                </c:pt>
                <c:pt idx="20582">
                  <c:v>116823578.823797</c:v>
                </c:pt>
                <c:pt idx="20583">
                  <c:v>116933567.852989</c:v>
                </c:pt>
                <c:pt idx="20584">
                  <c:v>117043154.80333699</c:v>
                </c:pt>
                <c:pt idx="20585">
                  <c:v>117152340.300947</c:v>
                </c:pt>
                <c:pt idx="20586">
                  <c:v>117261124.96818499</c:v>
                </c:pt>
                <c:pt idx="20587">
                  <c:v>117369509.42369902</c:v>
                </c:pt>
                <c:pt idx="20588">
                  <c:v>117477494.28244601</c:v>
                </c:pt>
                <c:pt idx="20589">
                  <c:v>117585080.15571399</c:v>
                </c:pt>
                <c:pt idx="20590">
                  <c:v>117692267.65114099</c:v>
                </c:pt>
                <c:pt idx="20591">
                  <c:v>117799057.37274799</c:v>
                </c:pt>
                <c:pt idx="20592">
                  <c:v>117905449.920949</c:v>
                </c:pt>
                <c:pt idx="20593">
                  <c:v>118011445.89258498</c:v>
                </c:pt>
                <c:pt idx="20594">
                  <c:v>118117045.88093901</c:v>
                </c:pt>
                <c:pt idx="20595">
                  <c:v>118222250.475761</c:v>
                </c:pt>
                <c:pt idx="20596">
                  <c:v>118327060.26329002</c:v>
                </c:pt>
                <c:pt idx="20597">
                  <c:v>118431475.82627502</c:v>
                </c:pt>
                <c:pt idx="20598">
                  <c:v>118535497.74399601</c:v>
                </c:pt>
                <c:pt idx="20599">
                  <c:v>118639126.59228702</c:v>
                </c:pt>
                <c:pt idx="20600">
                  <c:v>118742362.94355501</c:v>
                </c:pt>
                <c:pt idx="20601">
                  <c:v>118845207.366805</c:v>
                </c:pt>
                <c:pt idx="20602">
                  <c:v>118947660.42765398</c:v>
                </c:pt>
                <c:pt idx="20603">
                  <c:v>119049722.68835798</c:v>
                </c:pt>
                <c:pt idx="20604">
                  <c:v>119151394.707828</c:v>
                </c:pt>
                <c:pt idx="20605">
                  <c:v>119252677.04165301</c:v>
                </c:pt>
                <c:pt idx="20606">
                  <c:v>119353570.24211802</c:v>
                </c:pt>
                <c:pt idx="20607">
                  <c:v>119454074.858227</c:v>
                </c:pt>
                <c:pt idx="20608">
                  <c:v>119554191.435716</c:v>
                </c:pt>
                <c:pt idx="20609">
                  <c:v>119653920.51708102</c:v>
                </c:pt>
                <c:pt idx="20610">
                  <c:v>119753262.64159</c:v>
                </c:pt>
                <c:pt idx="20611">
                  <c:v>119852218.34530599</c:v>
                </c:pt>
                <c:pt idx="20612">
                  <c:v>119950788.16110602</c:v>
                </c:pt>
                <c:pt idx="20613">
                  <c:v>120048972.618696</c:v>
                </c:pt>
                <c:pt idx="20614">
                  <c:v>120146772.244635</c:v>
                </c:pt>
                <c:pt idx="20615">
                  <c:v>120244187.56234902</c:v>
                </c:pt>
                <c:pt idx="20616">
                  <c:v>120341219.092151</c:v>
                </c:pt>
                <c:pt idx="20617">
                  <c:v>120437867.35126002</c:v>
                </c:pt>
                <c:pt idx="20618">
                  <c:v>120534132.853815</c:v>
                </c:pt>
                <c:pt idx="20619">
                  <c:v>120630016.110899</c:v>
                </c:pt>
                <c:pt idx="20620">
                  <c:v>120725517.63054998</c:v>
                </c:pt>
                <c:pt idx="20621">
                  <c:v>120820637.91778502</c:v>
                </c:pt>
                <c:pt idx="20622">
                  <c:v>120915377.47460999</c:v>
                </c:pt>
                <c:pt idx="20623">
                  <c:v>121009736.80004199</c:v>
                </c:pt>
                <c:pt idx="20624">
                  <c:v>121103716.390126</c:v>
                </c:pt>
                <c:pt idx="20625">
                  <c:v>121197316.737951</c:v>
                </c:pt>
                <c:pt idx="20626">
                  <c:v>121290538.333663</c:v>
                </c:pt>
                <c:pt idx="20627">
                  <c:v>121383381.664487</c:v>
                </c:pt>
                <c:pt idx="20628">
                  <c:v>121475847.21474299</c:v>
                </c:pt>
                <c:pt idx="20629">
                  <c:v>121567935.465856</c:v>
                </c:pt>
                <c:pt idx="20630">
                  <c:v>121659646.89638002</c:v>
                </c:pt>
                <c:pt idx="20631">
                  <c:v>121750981.98200801</c:v>
                </c:pt>
                <c:pt idx="20632">
                  <c:v>121841941.19559099</c:v>
                </c:pt>
                <c:pt idx="20633">
                  <c:v>121932525.00715098</c:v>
                </c:pt>
                <c:pt idx="20634">
                  <c:v>122022733.883901</c:v>
                </c:pt>
                <c:pt idx="20635">
                  <c:v>122112568.29025599</c:v>
                </c:pt>
                <c:pt idx="20636">
                  <c:v>122202028.68784998</c:v>
                </c:pt>
                <c:pt idx="20637">
                  <c:v>122291115.53554899</c:v>
                </c:pt>
                <c:pt idx="20638">
                  <c:v>122379829.28947102</c:v>
                </c:pt>
                <c:pt idx="20639">
                  <c:v>122468170.40299504</c:v>
                </c:pt>
                <c:pt idx="20640">
                  <c:v>122556139.32677898</c:v>
                </c:pt>
                <c:pt idx="20641">
                  <c:v>122643736.50877501</c:v>
                </c:pt>
                <c:pt idx="20642">
                  <c:v>122730962.39424001</c:v>
                </c:pt>
                <c:pt idx="20643">
                  <c:v>122817817.42575298</c:v>
                </c:pt>
                <c:pt idx="20644">
                  <c:v>122904302.04323101</c:v>
                </c:pt>
                <c:pt idx="20645">
                  <c:v>122990416.683938</c:v>
                </c:pt>
                <c:pt idx="20646">
                  <c:v>123076161.78250401</c:v>
                </c:pt>
                <c:pt idx="20647">
                  <c:v>123161537.77093399</c:v>
                </c:pt>
                <c:pt idx="20648">
                  <c:v>123246545.07862496</c:v>
                </c:pt>
                <c:pt idx="20649">
                  <c:v>123331184.13238102</c:v>
                </c:pt>
                <c:pt idx="20650">
                  <c:v>123415455.35642201</c:v>
                </c:pt>
                <c:pt idx="20651">
                  <c:v>123499359.172398</c:v>
                </c:pt>
                <c:pt idx="20652">
                  <c:v>123582895.99940701</c:v>
                </c:pt>
                <c:pt idx="20653">
                  <c:v>123666066.25400399</c:v>
                </c:pt>
                <c:pt idx="20654">
                  <c:v>123748870.35021301</c:v>
                </c:pt>
                <c:pt idx="20655">
                  <c:v>123831308.69954298</c:v>
                </c:pt>
                <c:pt idx="20656">
                  <c:v>123913381.71099901</c:v>
                </c:pt>
                <c:pt idx="20657">
                  <c:v>123995089.79109502</c:v>
                </c:pt>
                <c:pt idx="20658">
                  <c:v>124076433.34386702</c:v>
                </c:pt>
                <c:pt idx="20659">
                  <c:v>124157412.77088502</c:v>
                </c:pt>
                <c:pt idx="20660">
                  <c:v>124238028.471264</c:v>
                </c:pt>
                <c:pt idx="20661">
                  <c:v>124318280.84168002</c:v>
                </c:pt>
                <c:pt idx="20662">
                  <c:v>124398170.27637702</c:v>
                </c:pt>
                <c:pt idx="20663">
                  <c:v>124477697.167182</c:v>
                </c:pt>
                <c:pt idx="20664">
                  <c:v>124556861.903519</c:v>
                </c:pt>
                <c:pt idx="20665">
                  <c:v>124635664.872416</c:v>
                </c:pt>
                <c:pt idx="20666">
                  <c:v>124714106.458519</c:v>
                </c:pt>
                <c:pt idx="20667">
                  <c:v>124792187.044103</c:v>
                </c:pt>
                <c:pt idx="20668">
                  <c:v>124869907.00908701</c:v>
                </c:pt>
                <c:pt idx="20669">
                  <c:v>124947266.731039</c:v>
                </c:pt>
                <c:pt idx="20670">
                  <c:v>125024266.58519198</c:v>
                </c:pt>
                <c:pt idx="20671">
                  <c:v>125100906.944454</c:v>
                </c:pt>
                <c:pt idx="20672">
                  <c:v>125177188.17941998</c:v>
                </c:pt>
                <c:pt idx="20673">
                  <c:v>125253110.658379</c:v>
                </c:pt>
                <c:pt idx="20674">
                  <c:v>125328674.74733099</c:v>
                </c:pt>
                <c:pt idx="20675">
                  <c:v>125403880.809993</c:v>
                </c:pt>
                <c:pt idx="20676">
                  <c:v>125478729.207812</c:v>
                </c:pt>
                <c:pt idx="20677">
                  <c:v>125553220.29997399</c:v>
                </c:pt>
                <c:pt idx="20678">
                  <c:v>125627354.44341603</c:v>
                </c:pt>
                <c:pt idx="20679">
                  <c:v>125701131.99283701</c:v>
                </c:pt>
                <c:pt idx="20680">
                  <c:v>125774553.300706</c:v>
                </c:pt>
                <c:pt idx="20681">
                  <c:v>125847618.71727401</c:v>
                </c:pt>
                <c:pt idx="20682">
                  <c:v>125920328.590583</c:v>
                </c:pt>
                <c:pt idx="20683">
                  <c:v>125992683.26647802</c:v>
                </c:pt>
                <c:pt idx="20684">
                  <c:v>126064683.088615</c:v>
                </c:pt>
                <c:pt idx="20685">
                  <c:v>126136328.39847201</c:v>
                </c:pt>
                <c:pt idx="20686">
                  <c:v>126207619.535359</c:v>
                </c:pt>
                <c:pt idx="20687">
                  <c:v>126278556.83642502</c:v>
                </c:pt>
                <c:pt idx="20688">
                  <c:v>126349140.63667101</c:v>
                </c:pt>
                <c:pt idx="20689">
                  <c:v>126419371.26896101</c:v>
                </c:pt>
                <c:pt idx="20690">
                  <c:v>126489249.064025</c:v>
                </c:pt>
                <c:pt idx="20691">
                  <c:v>126558774.35047501</c:v>
                </c:pt>
                <c:pt idx="20692">
                  <c:v>126627947.45481101</c:v>
                </c:pt>
                <c:pt idx="20693">
                  <c:v>126696768.70142899</c:v>
                </c:pt>
                <c:pt idx="20694">
                  <c:v>126765238.412634</c:v>
                </c:pt>
                <c:pt idx="20695">
                  <c:v>126833356.908648</c:v>
                </c:pt>
                <c:pt idx="20696">
                  <c:v>126901124.507615</c:v>
                </c:pt>
                <c:pt idx="20697">
                  <c:v>126968541.52561601</c:v>
                </c:pt>
                <c:pt idx="20698">
                  <c:v>127035608.27667299</c:v>
                </c:pt>
                <c:pt idx="20699">
                  <c:v>127102325.07276</c:v>
                </c:pt>
                <c:pt idx="20700">
                  <c:v>127168692.223812</c:v>
                </c:pt>
                <c:pt idx="20701">
                  <c:v>127234710.03773399</c:v>
                </c:pt>
                <c:pt idx="20702">
                  <c:v>127300378.82040398</c:v>
                </c:pt>
                <c:pt idx="20703">
                  <c:v>127365698.87569098</c:v>
                </c:pt>
                <c:pt idx="20704">
                  <c:v>127430670.505456</c:v>
                </c:pt>
                <c:pt idx="20705">
                  <c:v>127495294.009563</c:v>
                </c:pt>
                <c:pt idx="20706">
                  <c:v>127559569.685886</c:v>
                </c:pt>
                <c:pt idx="20707">
                  <c:v>127623497.830321</c:v>
                </c:pt>
                <c:pt idx="20708">
                  <c:v>127687078.73678702</c:v>
                </c:pt>
                <c:pt idx="20709">
                  <c:v>127750312.69724098</c:v>
                </c:pt>
                <c:pt idx="20710">
                  <c:v>127813200.001684</c:v>
                </c:pt>
                <c:pt idx="20711">
                  <c:v>127875740.93816401</c:v>
                </c:pt>
                <c:pt idx="20712">
                  <c:v>127937935.79279302</c:v>
                </c:pt>
                <c:pt idx="20713">
                  <c:v>127999784.849746</c:v>
                </c:pt>
                <c:pt idx="20714">
                  <c:v>128061288.39127302</c:v>
                </c:pt>
                <c:pt idx="20715">
                  <c:v>128122446.697708</c:v>
                </c:pt>
                <c:pt idx="20716">
                  <c:v>128183260.04747202</c:v>
                </c:pt>
                <c:pt idx="20717">
                  <c:v>128243728.71708502</c:v>
                </c:pt>
                <c:pt idx="20718">
                  <c:v>128303852.98116902</c:v>
                </c:pt>
                <c:pt idx="20719">
                  <c:v>128363633.11246002</c:v>
                </c:pt>
                <c:pt idx="20720">
                  <c:v>128423069.38181201</c:v>
                </c:pt>
                <c:pt idx="20721">
                  <c:v>128482162.05820702</c:v>
                </c:pt>
                <c:pt idx="20722">
                  <c:v>128540911.408757</c:v>
                </c:pt>
                <c:pt idx="20723">
                  <c:v>128599317.69871898</c:v>
                </c:pt>
                <c:pt idx="20724">
                  <c:v>128657381.191493</c:v>
                </c:pt>
                <c:pt idx="20725">
                  <c:v>128715102.148637</c:v>
                </c:pt>
                <c:pt idx="20726">
                  <c:v>128772480.829869</c:v>
                </c:pt>
                <c:pt idx="20727">
                  <c:v>128829517.49307603</c:v>
                </c:pt>
                <c:pt idx="20728">
                  <c:v>128886212.394319</c:v>
                </c:pt>
                <c:pt idx="20729">
                  <c:v>128942565.78784299</c:v>
                </c:pt>
                <c:pt idx="20730">
                  <c:v>128998577.92608</c:v>
                </c:pt>
                <c:pt idx="20731">
                  <c:v>129054249.05965598</c:v>
                </c:pt>
                <c:pt idx="20732">
                  <c:v>129109579.43740101</c:v>
                </c:pt>
                <c:pt idx="20733">
                  <c:v>129164569.30635199</c:v>
                </c:pt>
                <c:pt idx="20734">
                  <c:v>129219218.91176102</c:v>
                </c:pt>
                <c:pt idx="20735">
                  <c:v>129273528.49710099</c:v>
                </c:pt>
                <c:pt idx="20736">
                  <c:v>129327498.30407198</c:v>
                </c:pt>
                <c:pt idx="20737">
                  <c:v>129381128.572607</c:v>
                </c:pt>
                <c:pt idx="20738">
                  <c:v>129434419.54087999</c:v>
                </c:pt>
                <c:pt idx="20739">
                  <c:v>129487371.44531001</c:v>
                </c:pt>
                <c:pt idx="20740">
                  <c:v>129539984.52057</c:v>
                </c:pt>
                <c:pt idx="20741">
                  <c:v>129592258.99958801</c:v>
                </c:pt>
                <c:pt idx="20742">
                  <c:v>129644195.113557</c:v>
                </c:pt>
                <c:pt idx="20743">
                  <c:v>129695793.091942</c:v>
                </c:pt>
                <c:pt idx="20744">
                  <c:v>129747053.16248101</c:v>
                </c:pt>
                <c:pt idx="20745">
                  <c:v>129797975.55119599</c:v>
                </c:pt>
                <c:pt idx="20746">
                  <c:v>129848560.48239301</c:v>
                </c:pt>
                <c:pt idx="20747">
                  <c:v>129898808.17867698</c:v>
                </c:pt>
                <c:pt idx="20748">
                  <c:v>129948718.860945</c:v>
                </c:pt>
                <c:pt idx="20749">
                  <c:v>129998292.74840401</c:v>
                </c:pt>
                <c:pt idx="20750">
                  <c:v>130047530.058567</c:v>
                </c:pt>
                <c:pt idx="20751">
                  <c:v>130096431.00726601</c:v>
                </c:pt>
                <c:pt idx="20752">
                  <c:v>130144995.80864899</c:v>
                </c:pt>
                <c:pt idx="20753">
                  <c:v>130193224.67519601</c:v>
                </c:pt>
                <c:pt idx="20754">
                  <c:v>130241117.817715</c:v>
                </c:pt>
                <c:pt idx="20755">
                  <c:v>130288675.445351</c:v>
                </c:pt>
                <c:pt idx="20756">
                  <c:v>130335897.76559301</c:v>
                </c:pt>
                <c:pt idx="20757">
                  <c:v>130382784.98427601</c:v>
                </c:pt>
                <c:pt idx="20758">
                  <c:v>130429337.30558801</c:v>
                </c:pt>
                <c:pt idx="20759">
                  <c:v>130475554.93207499</c:v>
                </c:pt>
                <c:pt idx="20760">
                  <c:v>130521438.06464501</c:v>
                </c:pt>
                <c:pt idx="20761">
                  <c:v>130566986.902574</c:v>
                </c:pt>
                <c:pt idx="20762">
                  <c:v>130612201.643511</c:v>
                </c:pt>
                <c:pt idx="20763">
                  <c:v>130657082.48348202</c:v>
                </c:pt>
                <c:pt idx="20764">
                  <c:v>130701629.616896</c:v>
                </c:pt>
                <c:pt idx="20765">
                  <c:v>130745843.23654899</c:v>
                </c:pt>
                <c:pt idx="20766">
                  <c:v>130789723.533629</c:v>
                </c:pt>
                <c:pt idx="20767">
                  <c:v>130833270.69772099</c:v>
                </c:pt>
                <c:pt idx="20768">
                  <c:v>130876484.916811</c:v>
                </c:pt>
                <c:pt idx="20769">
                  <c:v>130919366.37729</c:v>
                </c:pt>
                <c:pt idx="20770">
                  <c:v>130961915.26396202</c:v>
                </c:pt>
                <c:pt idx="20771">
                  <c:v>131004131.76004502</c:v>
                </c:pt>
                <c:pt idx="20772">
                  <c:v>131046016.04717602</c:v>
                </c:pt>
                <c:pt idx="20773">
                  <c:v>131087568.305417</c:v>
                </c:pt>
                <c:pt idx="20774">
                  <c:v>131128788.71325901</c:v>
                </c:pt>
                <c:pt idx="20775">
                  <c:v>131169677.447623</c:v>
                </c:pt>
                <c:pt idx="20776">
                  <c:v>131210234.683871</c:v>
                </c:pt>
                <c:pt idx="20777">
                  <c:v>131250460.59580298</c:v>
                </c:pt>
                <c:pt idx="20778">
                  <c:v>131290355.35566798</c:v>
                </c:pt>
                <c:pt idx="20779">
                  <c:v>131329919.13416301</c:v>
                </c:pt>
                <c:pt idx="20780">
                  <c:v>131369152.100438</c:v>
                </c:pt>
                <c:pt idx="20781">
                  <c:v>131408054.422103</c:v>
                </c:pt>
                <c:pt idx="20782">
                  <c:v>131446626.265229</c:v>
                </c:pt>
                <c:pt idx="20783">
                  <c:v>131484867.79435401</c:v>
                </c:pt>
                <c:pt idx="20784">
                  <c:v>131522779.17248498</c:v>
                </c:pt>
                <c:pt idx="20785">
                  <c:v>131560360.561104</c:v>
                </c:pt>
                <c:pt idx="20786">
                  <c:v>131597612.120171</c:v>
                </c:pt>
                <c:pt idx="20787">
                  <c:v>131634534.00812602</c:v>
                </c:pt>
                <c:pt idx="20788">
                  <c:v>131671126.381897</c:v>
                </c:pt>
                <c:pt idx="20789">
                  <c:v>131707389.396901</c:v>
                </c:pt>
                <c:pt idx="20790">
                  <c:v>131743323.207046</c:v>
                </c:pt>
                <c:pt idx="20791">
                  <c:v>131778927.96473898</c:v>
                </c:pt>
                <c:pt idx="20792">
                  <c:v>131814203.820886</c:v>
                </c:pt>
                <c:pt idx="20793">
                  <c:v>131849150.924898</c:v>
                </c:pt>
                <c:pt idx="20794">
                  <c:v>131883769.42469299</c:v>
                </c:pt>
                <c:pt idx="20795">
                  <c:v>131918059.4667</c:v>
                </c:pt>
                <c:pt idx="20796">
                  <c:v>131952021.19586401</c:v>
                </c:pt>
                <c:pt idx="20797">
                  <c:v>131985654.75564396</c:v>
                </c:pt>
                <c:pt idx="20798">
                  <c:v>132018960.28802502</c:v>
                </c:pt>
                <c:pt idx="20799">
                  <c:v>132051937.93351501</c:v>
                </c:pt>
                <c:pt idx="20800">
                  <c:v>132084587.83115</c:v>
                </c:pt>
                <c:pt idx="20801">
                  <c:v>132116910.11849701</c:v>
                </c:pt>
                <c:pt idx="20802">
                  <c:v>132148904.931658</c:v>
                </c:pt>
                <c:pt idx="20803">
                  <c:v>132180572.40527302</c:v>
                </c:pt>
                <c:pt idx="20804">
                  <c:v>132211912.67252399</c:v>
                </c:pt>
                <c:pt idx="20805">
                  <c:v>132242925.86513399</c:v>
                </c:pt>
                <c:pt idx="20806">
                  <c:v>132273612.11337802</c:v>
                </c:pt>
                <c:pt idx="20807">
                  <c:v>132303971.54607701</c:v>
                </c:pt>
                <c:pt idx="20808">
                  <c:v>132334004.290608</c:v>
                </c:pt>
                <c:pt idx="20809">
                  <c:v>132363710.472903</c:v>
                </c:pt>
                <c:pt idx="20810">
                  <c:v>132393090.217453</c:v>
                </c:pt>
                <c:pt idx="20811">
                  <c:v>132422143.647314</c:v>
                </c:pt>
                <c:pt idx="20812">
                  <c:v>132450870.88410299</c:v>
                </c:pt>
                <c:pt idx="20813">
                  <c:v>132479272.04800899</c:v>
                </c:pt>
                <c:pt idx="20814">
                  <c:v>132507347.257787</c:v>
                </c:pt>
                <c:pt idx="20815">
                  <c:v>132535096.63077198</c:v>
                </c:pt>
                <c:pt idx="20816">
                  <c:v>132562520.28286701</c:v>
                </c:pt>
                <c:pt idx="20817">
                  <c:v>132589618.32856201</c:v>
                </c:pt>
                <c:pt idx="20818">
                  <c:v>132616390.88092399</c:v>
                </c:pt>
                <c:pt idx="20819">
                  <c:v>132642838.051605</c:v>
                </c:pt>
                <c:pt idx="20820">
                  <c:v>132668959.95084399</c:v>
                </c:pt>
                <c:pt idx="20821">
                  <c:v>132694756.68747</c:v>
                </c:pt>
                <c:pt idx="20822">
                  <c:v>132720228.368903</c:v>
                </c:pt>
                <c:pt idx="20823">
                  <c:v>132745375.10115698</c:v>
                </c:pt>
                <c:pt idx="20824">
                  <c:v>132770196.988846</c:v>
                </c:pt>
                <c:pt idx="20825">
                  <c:v>132794694.135179</c:v>
                </c:pt>
                <c:pt idx="20826">
                  <c:v>132818866.64196901</c:v>
                </c:pt>
                <c:pt idx="20827">
                  <c:v>132842714.60963199</c:v>
                </c:pt>
                <c:pt idx="20828">
                  <c:v>132866238.137191</c:v>
                </c:pt>
                <c:pt idx="20829">
                  <c:v>132889437.32227902</c:v>
                </c:pt>
                <c:pt idx="20830">
                  <c:v>132912312.26113699</c:v>
                </c:pt>
                <c:pt idx="20831">
                  <c:v>132934863.048621</c:v>
                </c:pt>
                <c:pt idx="20832">
                  <c:v>132957089.778201</c:v>
                </c:pt>
                <c:pt idx="20833">
                  <c:v>132978992.54196604</c:v>
                </c:pt>
                <c:pt idx="20834">
                  <c:v>133000571.430622</c:v>
                </c:pt>
                <c:pt idx="20835">
                  <c:v>133021826.53349902</c:v>
                </c:pt>
                <c:pt idx="20836">
                  <c:v>133042757.93855098</c:v>
                </c:pt>
                <c:pt idx="20837">
                  <c:v>133063365.73235501</c:v>
                </c:pt>
                <c:pt idx="20838">
                  <c:v>133083650.000117</c:v>
                </c:pt>
                <c:pt idx="20839">
                  <c:v>133103610.82567298</c:v>
                </c:pt>
                <c:pt idx="20840">
                  <c:v>133123248.29149002</c:v>
                </c:pt>
                <c:pt idx="20841">
                  <c:v>133142562.478669</c:v>
                </c:pt>
                <c:pt idx="20842">
                  <c:v>133161553.46694602</c:v>
                </c:pt>
                <c:pt idx="20843">
                  <c:v>133180221.33469298</c:v>
                </c:pt>
                <c:pt idx="20844">
                  <c:v>133198566.15892199</c:v>
                </c:pt>
                <c:pt idx="20845">
                  <c:v>133216588.01528601</c:v>
                </c:pt>
                <c:pt idx="20846">
                  <c:v>133234286.97807799</c:v>
                </c:pt>
                <c:pt idx="20847">
                  <c:v>133251663.12023801</c:v>
                </c:pt>
                <c:pt idx="20848">
                  <c:v>133268716.51335099</c:v>
                </c:pt>
                <c:pt idx="20849">
                  <c:v>133285447.22764701</c:v>
                </c:pt>
                <c:pt idx="20850">
                  <c:v>133301855.33200702</c:v>
                </c:pt>
                <c:pt idx="20851">
                  <c:v>133317940.89396201</c:v>
                </c:pt>
                <c:pt idx="20852">
                  <c:v>133333703.97969502</c:v>
                </c:pt>
                <c:pt idx="20853">
                  <c:v>133349144.65404297</c:v>
                </c:pt>
                <c:pt idx="20854">
                  <c:v>133364262.98049702</c:v>
                </c:pt>
                <c:pt idx="20855">
                  <c:v>133379059.02120602</c:v>
                </c:pt>
                <c:pt idx="20856">
                  <c:v>133393532.836973</c:v>
                </c:pt>
                <c:pt idx="20857">
                  <c:v>133407684.48726504</c:v>
                </c:pt>
                <c:pt idx="20858">
                  <c:v>133421514.03020699</c:v>
                </c:pt>
                <c:pt idx="20859">
                  <c:v>133435021.522587</c:v>
                </c:pt>
                <c:pt idx="20860">
                  <c:v>133448207.019853</c:v>
                </c:pt>
                <c:pt idx="20861">
                  <c:v>133461070.57612298</c:v>
                </c:pt>
                <c:pt idx="20862">
                  <c:v>133473612.24417602</c:v>
                </c:pt>
                <c:pt idx="20863">
                  <c:v>133485832.07545899</c:v>
                </c:pt>
                <c:pt idx="20864">
                  <c:v>133497730.120087</c:v>
                </c:pt>
                <c:pt idx="20865">
                  <c:v>133509306.42684399</c:v>
                </c:pt>
                <c:pt idx="20866">
                  <c:v>133520561.04318601</c:v>
                </c:pt>
                <c:pt idx="20867">
                  <c:v>133531494.015238</c:v>
                </c:pt>
                <c:pt idx="20868">
                  <c:v>133542105.38779898</c:v>
                </c:pt>
                <c:pt idx="20869">
                  <c:v>133552395.204338</c:v>
                </c:pt>
                <c:pt idx="20870">
                  <c:v>133562363.50700298</c:v>
                </c:pt>
                <c:pt idx="20871">
                  <c:v>133572010.336615</c:v>
                </c:pt>
                <c:pt idx="20872">
                  <c:v>133581335.73266901</c:v>
                </c:pt>
                <c:pt idx="20873">
                  <c:v>133590339.73334202</c:v>
                </c:pt>
                <c:pt idx="20874">
                  <c:v>133599022.37548301</c:v>
                </c:pt>
                <c:pt idx="20875">
                  <c:v>133607383.69462599</c:v>
                </c:pt>
                <c:pt idx="20876">
                  <c:v>133615423.724979</c:v>
                </c:pt>
                <c:pt idx="20877">
                  <c:v>133623142.49943399</c:v>
                </c:pt>
                <c:pt idx="20878">
                  <c:v>133630540.04956202</c:v>
                </c:pt>
                <c:pt idx="20879">
                  <c:v>133637616.405616</c:v>
                </c:pt>
                <c:pt idx="20880">
                  <c:v>133644371.59653398</c:v>
                </c:pt>
                <c:pt idx="20881">
                  <c:v>133650805.649933</c:v>
                </c:pt>
                <c:pt idx="20882">
                  <c:v>133656918.59211701</c:v>
                </c:pt>
                <c:pt idx="20883">
                  <c:v>133662710.44807301</c:v>
                </c:pt>
                <c:pt idx="20884">
                  <c:v>133668181.24147101</c:v>
                </c:pt>
                <c:pt idx="20885">
                  <c:v>133673330.994671</c:v>
                </c:pt>
                <c:pt idx="20886">
                  <c:v>133678159.72871399</c:v>
                </c:pt>
                <c:pt idx="20887">
                  <c:v>133682667.46333101</c:v>
                </c:pt>
                <c:pt idx="20888">
                  <c:v>133686854.216938</c:v>
                </c:pt>
                <c:pt idx="20889">
                  <c:v>133690720.00663801</c:v>
                </c:pt>
                <c:pt idx="20890">
                  <c:v>133694264.848223</c:v>
                </c:pt>
                <c:pt idx="20891">
                  <c:v>133697488.756171</c:v>
                </c:pt>
                <c:pt idx="20892">
                  <c:v>133700391.743651</c:v>
                </c:pt>
                <c:pt idx="20893">
                  <c:v>133702973.82251698</c:v>
                </c:pt>
                <c:pt idx="20894">
                  <c:v>133705235.00331502</c:v>
                </c:pt>
                <c:pt idx="20895">
                  <c:v>133707175.29527901</c:v>
                </c:pt>
                <c:pt idx="20896">
                  <c:v>133708794.706332</c:v>
                </c:pt>
                <c:pt idx="20897">
                  <c:v>133710093.24308701</c:v>
                </c:pt>
                <c:pt idx="20898">
                  <c:v>133711070.91084501</c:v>
                </c:pt>
                <c:pt idx="20899">
                  <c:v>133711727.71359901</c:v>
                </c:pt>
                <c:pt idx="20900">
                  <c:v>133712063.65402998</c:v>
                </c:pt>
                <c:pt idx="20901">
                  <c:v>133712078.73351</c:v>
                </c:pt>
                <c:pt idx="20902">
                  <c:v>133711772.95210102</c:v>
                </c:pt>
                <c:pt idx="20903">
                  <c:v>133711146.30855396</c:v>
                </c:pt>
                <c:pt idx="20904">
                  <c:v>133710198.800311</c:v>
                </c:pt>
                <c:pt idx="20905">
                  <c:v>133708930.423502</c:v>
                </c:pt>
                <c:pt idx="20906">
                  <c:v>133707341.17294998</c:v>
                </c:pt>
                <c:pt idx="20907">
                  <c:v>133705431.04216301</c:v>
                </c:pt>
                <c:pt idx="20908">
                  <c:v>133703200.023343</c:v>
                </c:pt>
                <c:pt idx="20909">
                  <c:v>133700648.10737802</c:v>
                </c:pt>
                <c:pt idx="20910">
                  <c:v>133697775.283847</c:v>
                </c:pt>
                <c:pt idx="20911">
                  <c:v>133694581.54101799</c:v>
                </c:pt>
                <c:pt idx="20912">
                  <c:v>133691066.86584496</c:v>
                </c:pt>
                <c:pt idx="20913">
                  <c:v>133687231.24397402</c:v>
                </c:pt>
                <c:pt idx="20914">
                  <c:v>133683074.65973601</c:v>
                </c:pt>
                <c:pt idx="20915">
                  <c:v>133678597.09615198</c:v>
                </c:pt>
                <c:pt idx="20916">
                  <c:v>133673798.53492798</c:v>
                </c:pt>
                <c:pt idx="20917">
                  <c:v>133668678.956458</c:v>
                </c:pt>
                <c:pt idx="20918">
                  <c:v>133663238.33982298</c:v>
                </c:pt>
                <c:pt idx="20919">
                  <c:v>133657476.662789</c:v>
                </c:pt>
                <c:pt idx="20920">
                  <c:v>133651393.90180701</c:v>
                </c:pt>
                <c:pt idx="20921">
                  <c:v>133644990.03201501</c:v>
                </c:pt>
                <c:pt idx="20922">
                  <c:v>133638265.02723299</c:v>
                </c:pt>
                <c:pt idx="20923">
                  <c:v>133631218.85996501</c:v>
                </c:pt>
                <c:pt idx="20924">
                  <c:v>133623851.50140102</c:v>
                </c:pt>
                <c:pt idx="20925">
                  <c:v>133616162.92140901</c:v>
                </c:pt>
                <c:pt idx="20926">
                  <c:v>133608153.08854198</c:v>
                </c:pt>
                <c:pt idx="20927">
                  <c:v>133599821.970035</c:v>
                </c:pt>
                <c:pt idx="20928">
                  <c:v>133591169.531799</c:v>
                </c:pt>
                <c:pt idx="20929">
                  <c:v>133582195.73842901</c:v>
                </c:pt>
                <c:pt idx="20930">
                  <c:v>133572900.55319701</c:v>
                </c:pt>
                <c:pt idx="20931">
                  <c:v>133563283.938052</c:v>
                </c:pt>
                <c:pt idx="20932">
                  <c:v>133553345.85362299</c:v>
                </c:pt>
                <c:pt idx="20933">
                  <c:v>133543086.259212</c:v>
                </c:pt>
                <c:pt idx="20934">
                  <c:v>133532505.112799</c:v>
                </c:pt>
                <c:pt idx="20935">
                  <c:v>133521602.37103598</c:v>
                </c:pt>
                <c:pt idx="20936">
                  <c:v>133510377.989251</c:v>
                </c:pt>
                <c:pt idx="20937">
                  <c:v>133498831.921442</c:v>
                </c:pt>
                <c:pt idx="20938">
                  <c:v>133486964.120279</c:v>
                </c:pt>
                <c:pt idx="20939">
                  <c:v>133474774.53710498</c:v>
                </c:pt>
                <c:pt idx="20940">
                  <c:v>133462263.12192698</c:v>
                </c:pt>
                <c:pt idx="20941">
                  <c:v>133449429.82342599</c:v>
                </c:pt>
                <c:pt idx="20942">
                  <c:v>133436274.58894399</c:v>
                </c:pt>
                <c:pt idx="20943">
                  <c:v>133422797.364493</c:v>
                </c:pt>
                <c:pt idx="20944">
                  <c:v>133408998.09474899</c:v>
                </c:pt>
                <c:pt idx="20945">
                  <c:v>133394876.723049</c:v>
                </c:pt>
                <c:pt idx="20946">
                  <c:v>133380433.191394</c:v>
                </c:pt>
                <c:pt idx="20947">
                  <c:v>133365667.44044504</c:v>
                </c:pt>
                <c:pt idx="20948">
                  <c:v>133350579.409523</c:v>
                </c:pt>
                <c:pt idx="20949">
                  <c:v>133335169.036606</c:v>
                </c:pt>
                <c:pt idx="20950">
                  <c:v>133319436.25832802</c:v>
                </c:pt>
                <c:pt idx="20951">
                  <c:v>133303381.00997999</c:v>
                </c:pt>
                <c:pt idx="20952">
                  <c:v>133287003.22550496</c:v>
                </c:pt>
                <c:pt idx="20953">
                  <c:v>133270302.83749899</c:v>
                </c:pt>
                <c:pt idx="20954">
                  <c:v>133253279.777209</c:v>
                </c:pt>
                <c:pt idx="20955">
                  <c:v>133235933.97452998</c:v>
                </c:pt>
                <c:pt idx="20956">
                  <c:v>133218265.35800399</c:v>
                </c:pt>
                <c:pt idx="20957">
                  <c:v>133200273.85482098</c:v>
                </c:pt>
                <c:pt idx="20958">
                  <c:v>133181959.39081298</c:v>
                </c:pt>
                <c:pt idx="20959">
                  <c:v>133163321.89045602</c:v>
                </c:pt>
                <c:pt idx="20960">
                  <c:v>133144361.276867</c:v>
                </c:pt>
                <c:pt idx="20961">
                  <c:v>133125077.471799</c:v>
                </c:pt>
                <c:pt idx="20962">
                  <c:v>133105470.39564601</c:v>
                </c:pt>
                <c:pt idx="20963">
                  <c:v>133085539.96743502</c:v>
                </c:pt>
                <c:pt idx="20964">
                  <c:v>133065286.10482799</c:v>
                </c:pt>
                <c:pt idx="20965">
                  <c:v>133044708.724117</c:v>
                </c:pt>
                <c:pt idx="20966">
                  <c:v>133023807.74022602</c:v>
                </c:pt>
                <c:pt idx="20967">
                  <c:v>133002583.066706</c:v>
                </c:pt>
                <c:pt idx="20968">
                  <c:v>132981034.61573198</c:v>
                </c:pt>
                <c:pt idx="20969">
                  <c:v>132959162.29810502</c:v>
                </c:pt>
                <c:pt idx="20970">
                  <c:v>132936966.023247</c:v>
                </c:pt>
                <c:pt idx="20971">
                  <c:v>132914445.6992</c:v>
                </c:pt>
                <c:pt idx="20972">
                  <c:v>132891601.232623</c:v>
                </c:pt>
                <c:pt idx="20973">
                  <c:v>132868432.528791</c:v>
                </c:pt>
                <c:pt idx="20974">
                  <c:v>132844939.491593</c:v>
                </c:pt>
                <c:pt idx="20975">
                  <c:v>132821122.023527</c:v>
                </c:pt>
                <c:pt idx="20976">
                  <c:v>132796980.02570198</c:v>
                </c:pt>
                <c:pt idx="20977">
                  <c:v>132772513.39783098</c:v>
                </c:pt>
                <c:pt idx="20978">
                  <c:v>132747722.038234</c:v>
                </c:pt>
                <c:pt idx="20979">
                  <c:v>132722605.843832</c:v>
                </c:pt>
                <c:pt idx="20980">
                  <c:v>132697164.710144</c:v>
                </c:pt>
                <c:pt idx="20981">
                  <c:v>132671398.53128701</c:v>
                </c:pt>
                <c:pt idx="20982">
                  <c:v>132645307.19997501</c:v>
                </c:pt>
                <c:pt idx="20983">
                  <c:v>132618890.60750899</c:v>
                </c:pt>
                <c:pt idx="20984">
                  <c:v>132592148.64378501</c:v>
                </c:pt>
                <c:pt idx="20985">
                  <c:v>132565081.197283</c:v>
                </c:pt>
                <c:pt idx="20986">
                  <c:v>132537688.155067</c:v>
                </c:pt>
                <c:pt idx="20987">
                  <c:v>132509969.40278502</c:v>
                </c:pt>
                <c:pt idx="20988">
                  <c:v>132481924.82466298</c:v>
                </c:pt>
                <c:pt idx="20989">
                  <c:v>132453554.30350401</c:v>
                </c:pt>
                <c:pt idx="20990">
                  <c:v>132424857.72068401</c:v>
                </c:pt>
                <c:pt idx="20991">
                  <c:v>132395834.95615098</c:v>
                </c:pt>
                <c:pt idx="20992">
                  <c:v>132366485.88842</c:v>
                </c:pt>
                <c:pt idx="20993">
                  <c:v>132336810.39457299</c:v>
                </c:pt>
                <c:pt idx="20994">
                  <c:v>132306808.35025199</c:v>
                </c:pt>
                <c:pt idx="20995">
                  <c:v>132276479.62966098</c:v>
                </c:pt>
                <c:pt idx="20996">
                  <c:v>132245824.10555999</c:v>
                </c:pt>
                <c:pt idx="20997">
                  <c:v>132214841.64926201</c:v>
                </c:pt>
                <c:pt idx="20998">
                  <c:v>132183532.13063098</c:v>
                </c:pt>
                <c:pt idx="20999">
                  <c:v>132151895.41807804</c:v>
                </c:pt>
                <c:pt idx="21000">
                  <c:v>132119931.37856001</c:v>
                </c:pt>
                <c:pt idx="21001">
                  <c:v>132087639.87757298</c:v>
                </c:pt>
                <c:pt idx="21002">
                  <c:v>132055020.77915399</c:v>
                </c:pt>
                <c:pt idx="21003">
                  <c:v>132022073.94587302</c:v>
                </c:pt>
                <c:pt idx="21004">
                  <c:v>131988799.238831</c:v>
                </c:pt>
                <c:pt idx="21005">
                  <c:v>131955196.51766002</c:v>
                </c:pt>
                <c:pt idx="21006">
                  <c:v>131921265.640515</c:v>
                </c:pt>
                <c:pt idx="21007">
                  <c:v>131887006.464073</c:v>
                </c:pt>
                <c:pt idx="21008">
                  <c:v>131852418.843531</c:v>
                </c:pt>
                <c:pt idx="21009">
                  <c:v>131817502.632598</c:v>
                </c:pt>
                <c:pt idx="21010">
                  <c:v>131782257.68349701</c:v>
                </c:pt>
                <c:pt idx="21011">
                  <c:v>131746683.846958</c:v>
                </c:pt>
                <c:pt idx="21012">
                  <c:v>131710780.972214</c:v>
                </c:pt>
                <c:pt idx="21013">
                  <c:v>131674548.907002</c:v>
                </c:pt>
                <c:pt idx="21014">
                  <c:v>131637987.49755201</c:v>
                </c:pt>
                <c:pt idx="21015">
                  <c:v>131601096.58859</c:v>
                </c:pt>
                <c:pt idx="21016">
                  <c:v>131563876.023332</c:v>
                </c:pt>
                <c:pt idx="21017">
                  <c:v>131526325.64347902</c:v>
                </c:pt>
                <c:pt idx="21018">
                  <c:v>131488445.289214</c:v>
                </c:pt>
                <c:pt idx="21019">
                  <c:v>131450234.79919802</c:v>
                </c:pt>
                <c:pt idx="21020">
                  <c:v>131411694.01056699</c:v>
                </c:pt>
                <c:pt idx="21021">
                  <c:v>131372822.758929</c:v>
                </c:pt>
                <c:pt idx="21022">
                  <c:v>131333620.878355</c:v>
                </c:pt>
                <c:pt idx="21023">
                  <c:v>131294088.20138201</c:v>
                </c:pt>
                <c:pt idx="21024">
                  <c:v>131254224.559003</c:v>
                </c:pt>
                <c:pt idx="21025">
                  <c:v>131214029.78066702</c:v>
                </c:pt>
                <c:pt idx="21026">
                  <c:v>131173503.694272</c:v>
                </c:pt>
                <c:pt idx="21027">
                  <c:v>131132646.12616399</c:v>
                </c:pt>
                <c:pt idx="21028">
                  <c:v>131091456.90112799</c:v>
                </c:pt>
                <c:pt idx="21029">
                  <c:v>131049935.84238802</c:v>
                </c:pt>
                <c:pt idx="21030">
                  <c:v>131008082.77160199</c:v>
                </c:pt>
                <c:pt idx="21031">
                  <c:v>130965897.508856</c:v>
                </c:pt>
                <c:pt idx="21032">
                  <c:v>130923379.87266098</c:v>
                </c:pt>
                <c:pt idx="21033">
                  <c:v>130880529.67994699</c:v>
                </c:pt>
                <c:pt idx="21034">
                  <c:v>130837346.74606201</c:v>
                </c:pt>
                <c:pt idx="21035">
                  <c:v>130793830.88476101</c:v>
                </c:pt>
                <c:pt idx="21036">
                  <c:v>130749981.90820999</c:v>
                </c:pt>
                <c:pt idx="21037">
                  <c:v>130705799.62697399</c:v>
                </c:pt>
                <c:pt idx="21038">
                  <c:v>130661283.850015</c:v>
                </c:pt>
                <c:pt idx="21039">
                  <c:v>130616434.38468999</c:v>
                </c:pt>
                <c:pt idx="21040">
                  <c:v>130571251.03674099</c:v>
                </c:pt>
                <c:pt idx="21041">
                  <c:v>130525733.610294</c:v>
                </c:pt>
                <c:pt idx="21042">
                  <c:v>130479881.90785401</c:v>
                </c:pt>
                <c:pt idx="21043">
                  <c:v>130433695.73029602</c:v>
                </c:pt>
                <c:pt idx="21044">
                  <c:v>130387174.87686798</c:v>
                </c:pt>
                <c:pt idx="21045">
                  <c:v>130340319.14517599</c:v>
                </c:pt>
                <c:pt idx="21046">
                  <c:v>130293128.33118799</c:v>
                </c:pt>
                <c:pt idx="21047">
                  <c:v>130245602.229223</c:v>
                </c:pt>
                <c:pt idx="21048">
                  <c:v>130197740.63194898</c:v>
                </c:pt>
                <c:pt idx="21049">
                  <c:v>130149543.33037601</c:v>
                </c:pt>
                <c:pt idx="21050">
                  <c:v>130101010.11385198</c:v>
                </c:pt>
                <c:pt idx="21051">
                  <c:v>130052140.77005598</c:v>
                </c:pt>
                <c:pt idx="21052">
                  <c:v>130002935.08499399</c:v>
                </c:pt>
                <c:pt idx="21053">
                  <c:v>129953392.84299602</c:v>
                </c:pt>
                <c:pt idx="21054">
                  <c:v>129903513.82670496</c:v>
                </c:pt>
                <c:pt idx="21055">
                  <c:v>129853297.81707601</c:v>
                </c:pt>
                <c:pt idx="21056">
                  <c:v>129802744.59336703</c:v>
                </c:pt>
                <c:pt idx="21057">
                  <c:v>129751853.93313801</c:v>
                </c:pt>
                <c:pt idx="21058">
                  <c:v>129700625.61224</c:v>
                </c:pt>
                <c:pt idx="21059">
                  <c:v>129649059.404815</c:v>
                </c:pt>
                <c:pt idx="21060">
                  <c:v>129597155.08328402</c:v>
                </c:pt>
                <c:pt idx="21061">
                  <c:v>129544912.41834702</c:v>
                </c:pt>
                <c:pt idx="21062">
                  <c:v>129492331.17897201</c:v>
                </c:pt>
                <c:pt idx="21063">
                  <c:v>129439411.13239501</c:v>
                </c:pt>
                <c:pt idx="21064">
                  <c:v>129386152.04410602</c:v>
                </c:pt>
                <c:pt idx="21065">
                  <c:v>129332553.67785297</c:v>
                </c:pt>
                <c:pt idx="21066">
                  <c:v>129278615.795626</c:v>
                </c:pt>
                <c:pt idx="21067">
                  <c:v>129224338.15765698</c:v>
                </c:pt>
                <c:pt idx="21068">
                  <c:v>129169720.522412</c:v>
                </c:pt>
                <c:pt idx="21069">
                  <c:v>129114762.646586</c:v>
                </c:pt>
                <c:pt idx="21070">
                  <c:v>129059464.28509398</c:v>
                </c:pt>
                <c:pt idx="21071">
                  <c:v>129003825.19106799</c:v>
                </c:pt>
                <c:pt idx="21072">
                  <c:v>128947845.11584598</c:v>
                </c:pt>
                <c:pt idx="21073">
                  <c:v>128891523.80897</c:v>
                </c:pt>
                <c:pt idx="21074">
                  <c:v>128834861.01817901</c:v>
                </c:pt>
                <c:pt idx="21075">
                  <c:v>128777856.48939902</c:v>
                </c:pt>
                <c:pt idx="21076">
                  <c:v>128720509.966741</c:v>
                </c:pt>
                <c:pt idx="21077">
                  <c:v>128662821.19248702</c:v>
                </c:pt>
                <c:pt idx="21078">
                  <c:v>128604789.907094</c:v>
                </c:pt>
                <c:pt idx="21079">
                  <c:v>128546415.84917702</c:v>
                </c:pt>
                <c:pt idx="21080">
                  <c:v>128487698.75550801</c:v>
                </c:pt>
                <c:pt idx="21081">
                  <c:v>128428638.36100602</c:v>
                </c:pt>
                <c:pt idx="21082">
                  <c:v>128369234.39873299</c:v>
                </c:pt>
                <c:pt idx="21083">
                  <c:v>128309486.59988302</c:v>
                </c:pt>
                <c:pt idx="21084">
                  <c:v>128249394.69377902</c:v>
                </c:pt>
                <c:pt idx="21085">
                  <c:v>128188958.40786199</c:v>
                </c:pt>
                <c:pt idx="21086">
                  <c:v>128128177.46768701</c:v>
                </c:pt>
                <c:pt idx="21087">
                  <c:v>128067051.59691398</c:v>
                </c:pt>
                <c:pt idx="21088">
                  <c:v>128005580.51729801</c:v>
                </c:pt>
                <c:pt idx="21089">
                  <c:v>127943763.94868901</c:v>
                </c:pt>
                <c:pt idx="21090">
                  <c:v>127881601.609015</c:v>
                </c:pt>
                <c:pt idx="21091">
                  <c:v>127819093.214283</c:v>
                </c:pt>
                <c:pt idx="21092">
                  <c:v>127756238.47856398</c:v>
                </c:pt>
                <c:pt idx="21093">
                  <c:v>127693037.11399102</c:v>
                </c:pt>
                <c:pt idx="21094">
                  <c:v>127629488.83074698</c:v>
                </c:pt>
                <c:pt idx="21095">
                  <c:v>127565593.337061</c:v>
                </c:pt>
                <c:pt idx="21096">
                  <c:v>127501350.33919601</c:v>
                </c:pt>
                <c:pt idx="21097">
                  <c:v>127436759.54144502</c:v>
                </c:pt>
                <c:pt idx="21098">
                  <c:v>127371820.646118</c:v>
                </c:pt>
                <c:pt idx="21099">
                  <c:v>127306533.35353999</c:v>
                </c:pt>
                <c:pt idx="21100">
                  <c:v>127240897.362037</c:v>
                </c:pt>
                <c:pt idx="21101">
                  <c:v>127174912.36793</c:v>
                </c:pt>
                <c:pt idx="21102">
                  <c:v>127108578.06552899</c:v>
                </c:pt>
                <c:pt idx="21103">
                  <c:v>127041894.147121</c:v>
                </c:pt>
                <c:pt idx="21104">
                  <c:v>126974860.30296202</c:v>
                </c:pt>
                <c:pt idx="21105">
                  <c:v>126907476.22126901</c:v>
                </c:pt>
                <c:pt idx="21106">
                  <c:v>126839741.588214</c:v>
                </c:pt>
                <c:pt idx="21107">
                  <c:v>126771656.08791</c:v>
                </c:pt>
                <c:pt idx="21108">
                  <c:v>126703219.40240604</c:v>
                </c:pt>
                <c:pt idx="21109">
                  <c:v>126634431.21167602</c:v>
                </c:pt>
                <c:pt idx="21110">
                  <c:v>126565291.19361298</c:v>
                </c:pt>
                <c:pt idx="21111">
                  <c:v>126495799.02401598</c:v>
                </c:pt>
                <c:pt idx="21112">
                  <c:v>126425954.37658396</c:v>
                </c:pt>
                <c:pt idx="21113">
                  <c:v>126355756.922903</c:v>
                </c:pt>
                <c:pt idx="21114">
                  <c:v>126285206.332443</c:v>
                </c:pt>
                <c:pt idx="21115">
                  <c:v>126214302.27254198</c:v>
                </c:pt>
                <c:pt idx="21116">
                  <c:v>126143044.40840001</c:v>
                </c:pt>
                <c:pt idx="21117">
                  <c:v>126071432.40306902</c:v>
                </c:pt>
                <c:pt idx="21118">
                  <c:v>125999465.91744302</c:v>
                </c:pt>
                <c:pt idx="21119">
                  <c:v>125927144.610248</c:v>
                </c:pt>
                <c:pt idx="21120">
                  <c:v>125854468.13803399</c:v>
                </c:pt>
                <c:pt idx="21121">
                  <c:v>125781436.15516201</c:v>
                </c:pt>
                <c:pt idx="21122">
                  <c:v>125708048.31379701</c:v>
                </c:pt>
                <c:pt idx="21123">
                  <c:v>125634304.26389602</c:v>
                </c:pt>
                <c:pt idx="21124">
                  <c:v>125560203.653198</c:v>
                </c:pt>
                <c:pt idx="21125">
                  <c:v>125485746.127215</c:v>
                </c:pt>
                <c:pt idx="21126">
                  <c:v>125410931.329221</c:v>
                </c:pt>
                <c:pt idx="21127">
                  <c:v>125335758.900241</c:v>
                </c:pt>
                <c:pt idx="21128">
                  <c:v>125260228.479041</c:v>
                </c:pt>
                <c:pt idx="21129">
                  <c:v>125184339.70211799</c:v>
                </c:pt>
                <c:pt idx="21130">
                  <c:v>125108092.20368801</c:v>
                </c:pt>
                <c:pt idx="21131">
                  <c:v>125031485.615676</c:v>
                </c:pt>
                <c:pt idx="21132">
                  <c:v>124954519.56770502</c:v>
                </c:pt>
                <c:pt idx="21133">
                  <c:v>124877193.687086</c:v>
                </c:pt>
                <c:pt idx="21134">
                  <c:v>124799507.598804</c:v>
                </c:pt>
                <c:pt idx="21135">
                  <c:v>124721460.92550999</c:v>
                </c:pt>
                <c:pt idx="21136">
                  <c:v>124643053.287508</c:v>
                </c:pt>
                <c:pt idx="21137">
                  <c:v>124564284.30274399</c:v>
                </c:pt>
                <c:pt idx="21138">
                  <c:v>124485153.586795</c:v>
                </c:pt>
                <c:pt idx="21139">
                  <c:v>124405660.752858</c:v>
                </c:pt>
                <c:pt idx="21140">
                  <c:v>124325805.41173501</c:v>
                </c:pt>
                <c:pt idx="21141">
                  <c:v>124245587.17182599</c:v>
                </c:pt>
                <c:pt idx="21142">
                  <c:v>124165005.63911298</c:v>
                </c:pt>
                <c:pt idx="21143">
                  <c:v>124084060.41715002</c:v>
                </c:pt>
                <c:pt idx="21144">
                  <c:v>124002751.10705198</c:v>
                </c:pt>
                <c:pt idx="21145">
                  <c:v>123921077.30748002</c:v>
                </c:pt>
                <c:pt idx="21146">
                  <c:v>123839038.61462998</c:v>
                </c:pt>
                <c:pt idx="21147">
                  <c:v>123756634.62222201</c:v>
                </c:pt>
                <c:pt idx="21148">
                  <c:v>123673864.92148504</c:v>
                </c:pt>
                <c:pt idx="21149">
                  <c:v>123590729.101147</c:v>
                </c:pt>
                <c:pt idx="21150">
                  <c:v>123507226.74742001</c:v>
                </c:pt>
                <c:pt idx="21151">
                  <c:v>123423357.44398703</c:v>
                </c:pt>
                <c:pt idx="21152">
                  <c:v>123339120.771991</c:v>
                </c:pt>
                <c:pt idx="21153">
                  <c:v>123254516.310022</c:v>
                </c:pt>
                <c:pt idx="21154">
                  <c:v>123169543.63410001</c:v>
                </c:pt>
                <c:pt idx="21155">
                  <c:v>123084202.31766802</c:v>
                </c:pt>
                <c:pt idx="21156">
                  <c:v>122998491.93157102</c:v>
                </c:pt>
                <c:pt idx="21157">
                  <c:v>122912412.04405101</c:v>
                </c:pt>
                <c:pt idx="21158">
                  <c:v>122825962.22072399</c:v>
                </c:pt>
                <c:pt idx="21159">
                  <c:v>122739142.02457398</c:v>
                </c:pt>
                <c:pt idx="21160">
                  <c:v>122651951.015936</c:v>
                </c:pt>
                <c:pt idx="21161">
                  <c:v>122564388.75248101</c:v>
                </c:pt>
                <c:pt idx="21162">
                  <c:v>122476454.789202</c:v>
                </c:pt>
                <c:pt idx="21163">
                  <c:v>122388148.67840399</c:v>
                </c:pt>
                <c:pt idx="21164">
                  <c:v>122299469.96968199</c:v>
                </c:pt>
                <c:pt idx="21165">
                  <c:v>122210418.209914</c:v>
                </c:pt>
                <c:pt idx="21166">
                  <c:v>122120992.94324201</c:v>
                </c:pt>
                <c:pt idx="21167">
                  <c:v>122031193.71105599</c:v>
                </c:pt>
                <c:pt idx="21168">
                  <c:v>121941020.051984</c:v>
                </c:pt>
                <c:pt idx="21169">
                  <c:v>121850471.501872</c:v>
                </c:pt>
                <c:pt idx="21170">
                  <c:v>121759547.59377302</c:v>
                </c:pt>
                <c:pt idx="21171">
                  <c:v>121668247.85792901</c:v>
                </c:pt>
                <c:pt idx="21172">
                  <c:v>121576571.82175501</c:v>
                </c:pt>
                <c:pt idx="21173">
                  <c:v>121484519.00982398</c:v>
                </c:pt>
                <c:pt idx="21174">
                  <c:v>121392088.94385502</c:v>
                </c:pt>
                <c:pt idx="21175">
                  <c:v>121299281.14269</c:v>
                </c:pt>
                <c:pt idx="21176">
                  <c:v>121206095.12228498</c:v>
                </c:pt>
                <c:pt idx="21177">
                  <c:v>121112530.395688</c:v>
                </c:pt>
                <c:pt idx="21178">
                  <c:v>121018586.47302602</c:v>
                </c:pt>
                <c:pt idx="21179">
                  <c:v>120924262.86149001</c:v>
                </c:pt>
                <c:pt idx="21180">
                  <c:v>120829559.065313</c:v>
                </c:pt>
                <c:pt idx="21181">
                  <c:v>120734474.58575699</c:v>
                </c:pt>
                <c:pt idx="21182">
                  <c:v>120639008.92109799</c:v>
                </c:pt>
                <c:pt idx="21183">
                  <c:v>120543161.56660399</c:v>
                </c:pt>
                <c:pt idx="21184">
                  <c:v>120446932.01451999</c:v>
                </c:pt>
                <c:pt idx="21185">
                  <c:v>120350319.75405098</c:v>
                </c:pt>
                <c:pt idx="21186">
                  <c:v>120253324.271345</c:v>
                </c:pt>
                <c:pt idx="21187">
                  <c:v>120155945.04947503</c:v>
                </c:pt>
                <c:pt idx="21188">
                  <c:v>120058181.56841801</c:v>
                </c:pt>
                <c:pt idx="21189">
                  <c:v>119960033.30504099</c:v>
                </c:pt>
                <c:pt idx="21190">
                  <c:v>119861499.73308299</c:v>
                </c:pt>
                <c:pt idx="21191">
                  <c:v>119762580.323131</c:v>
                </c:pt>
                <c:pt idx="21192">
                  <c:v>119663274.54261</c:v>
                </c:pt>
                <c:pt idx="21193">
                  <c:v>119563581.85575598</c:v>
                </c:pt>
                <c:pt idx="21194">
                  <c:v>119463501.723602</c:v>
                </c:pt>
                <c:pt idx="21195">
                  <c:v>119363033.603958</c:v>
                </c:pt>
                <c:pt idx="21196">
                  <c:v>119262176.95139101</c:v>
                </c:pt>
                <c:pt idx="21197">
                  <c:v>119160931.21720801</c:v>
                </c:pt>
                <c:pt idx="21198">
                  <c:v>119059295.84943099</c:v>
                </c:pt>
                <c:pt idx="21199">
                  <c:v>118957270.29278402</c:v>
                </c:pt>
                <c:pt idx="21200">
                  <c:v>118854853.98866799</c:v>
                </c:pt>
                <c:pt idx="21201">
                  <c:v>118752046.37514299</c:v>
                </c:pt>
                <c:pt idx="21202">
                  <c:v>118648846.886907</c:v>
                </c:pt>
                <c:pt idx="21203">
                  <c:v>118545254.95527601</c:v>
                </c:pt>
                <c:pt idx="21204">
                  <c:v>118441270.008164</c:v>
                </c:pt>
                <c:pt idx="21205">
                  <c:v>118336891.47005901</c:v>
                </c:pt>
                <c:pt idx="21206">
                  <c:v>118232118.76200701</c:v>
                </c:pt>
                <c:pt idx="21207">
                  <c:v>118126951.30158401</c:v>
                </c:pt>
                <c:pt idx="21208">
                  <c:v>118021388.502882</c:v>
                </c:pt>
                <c:pt idx="21209">
                  <c:v>117915429.776481</c:v>
                </c:pt>
                <c:pt idx="21210">
                  <c:v>117809074.52943</c:v>
                </c:pt>
                <c:pt idx="21211">
                  <c:v>117702322.165226</c:v>
                </c:pt>
                <c:pt idx="21212">
                  <c:v>117595172.08378799</c:v>
                </c:pt>
                <c:pt idx="21213">
                  <c:v>117487623.68144</c:v>
                </c:pt>
                <c:pt idx="21214">
                  <c:v>117379676.35088</c:v>
                </c:pt>
                <c:pt idx="21215">
                  <c:v>117271329.48116702</c:v>
                </c:pt>
                <c:pt idx="21216">
                  <c:v>117162582.457689</c:v>
                </c:pt>
                <c:pt idx="21217">
                  <c:v>117053434.662146</c:v>
                </c:pt>
                <c:pt idx="21218">
                  <c:v>116943885.47252299</c:v>
                </c:pt>
                <c:pt idx="21219">
                  <c:v>116833934.26306503</c:v>
                </c:pt>
                <c:pt idx="21220">
                  <c:v>116723580.404258</c:v>
                </c:pt>
                <c:pt idx="21221">
                  <c:v>116612823.26279999</c:v>
                </c:pt>
                <c:pt idx="21222">
                  <c:v>116501662.20157699</c:v>
                </c:pt>
                <c:pt idx="21223">
                  <c:v>116390096.57964098</c:v>
                </c:pt>
                <c:pt idx="21224">
                  <c:v>116278125.75218202</c:v>
                </c:pt>
                <c:pt idx="21225">
                  <c:v>116165749.07050496</c:v>
                </c:pt>
                <c:pt idx="21226">
                  <c:v>116052965.88200298</c:v>
                </c:pt>
                <c:pt idx="21227">
                  <c:v>115939775.53013</c:v>
                </c:pt>
                <c:pt idx="21228">
                  <c:v>115826177.354379</c:v>
                </c:pt>
                <c:pt idx="21229">
                  <c:v>115712170.69025299</c:v>
                </c:pt>
                <c:pt idx="21230">
                  <c:v>115597754.869239</c:v>
                </c:pt>
                <c:pt idx="21231">
                  <c:v>115482929.21878001</c:v>
                </c:pt>
                <c:pt idx="21232">
                  <c:v>115367693.06225</c:v>
                </c:pt>
                <c:pt idx="21233">
                  <c:v>115252045.71892701</c:v>
                </c:pt>
                <c:pt idx="21234">
                  <c:v>115135986.50396101</c:v>
                </c:pt>
                <c:pt idx="21235">
                  <c:v>115019514.72835401</c:v>
                </c:pt>
                <c:pt idx="21236">
                  <c:v>114902629.69892301</c:v>
                </c:pt>
                <c:pt idx="21237">
                  <c:v>114785330.71827902</c:v>
                </c:pt>
                <c:pt idx="21238">
                  <c:v>114667617.084795</c:v>
                </c:pt>
                <c:pt idx="21239">
                  <c:v>114549488.09257601</c:v>
                </c:pt>
                <c:pt idx="21240">
                  <c:v>114430943.031432</c:v>
                </c:pt>
                <c:pt idx="21241">
                  <c:v>114311981.18684798</c:v>
                </c:pt>
                <c:pt idx="21242">
                  <c:v>114192601.83995301</c:v>
                </c:pt>
                <c:pt idx="21243">
                  <c:v>114072804.26749201</c:v>
                </c:pt>
                <c:pt idx="21244">
                  <c:v>113952587.74179199</c:v>
                </c:pt>
                <c:pt idx="21245">
                  <c:v>113831951.530738</c:v>
                </c:pt>
                <c:pt idx="21246">
                  <c:v>113710894.89773299</c:v>
                </c:pt>
                <c:pt idx="21247">
                  <c:v>113589417.10167301</c:v>
                </c:pt>
                <c:pt idx="21248">
                  <c:v>113467517.39691401</c:v>
                </c:pt>
                <c:pt idx="21249">
                  <c:v>113345195.03324002</c:v>
                </c:pt>
                <c:pt idx="21250">
                  <c:v>113222449.25582901</c:v>
                </c:pt>
                <c:pt idx="21251">
                  <c:v>113099279.30522299</c:v>
                </c:pt>
                <c:pt idx="21252">
                  <c:v>112975684.41729201</c:v>
                </c:pt>
                <c:pt idx="21253">
                  <c:v>112851663.82320599</c:v>
                </c:pt>
                <c:pt idx="21254">
                  <c:v>112727216.74939401</c:v>
                </c:pt>
                <c:pt idx="21255">
                  <c:v>112602342.41751599</c:v>
                </c:pt>
                <c:pt idx="21256">
                  <c:v>112477040.04442702</c:v>
                </c:pt>
                <c:pt idx="21257">
                  <c:v>112351308.84214</c:v>
                </c:pt>
                <c:pt idx="21258">
                  <c:v>112225148.01779599</c:v>
                </c:pt>
                <c:pt idx="21259">
                  <c:v>112098556.77362201</c:v>
                </c:pt>
                <c:pt idx="21260">
                  <c:v>111971534.30690201</c:v>
                </c:pt>
                <c:pt idx="21261">
                  <c:v>111844079.809935</c:v>
                </c:pt>
                <c:pt idx="21262">
                  <c:v>111716192.47000298</c:v>
                </c:pt>
                <c:pt idx="21263">
                  <c:v>111587871.46933299</c:v>
                </c:pt>
                <c:pt idx="21264">
                  <c:v>111459115.985057</c:v>
                </c:pt>
                <c:pt idx="21265">
                  <c:v>111329925.189178</c:v>
                </c:pt>
                <c:pt idx="21266">
                  <c:v>111200298.248529</c:v>
                </c:pt>
                <c:pt idx="21267">
                  <c:v>111070234.32473896</c:v>
                </c:pt>
                <c:pt idx="21268">
                  <c:v>110939732.574187</c:v>
                </c:pt>
                <c:pt idx="21269">
                  <c:v>110808792.147971</c:v>
                </c:pt>
                <c:pt idx="21270">
                  <c:v>110677412.191861</c:v>
                </c:pt>
                <c:pt idx="21271">
                  <c:v>110545591.846264</c:v>
                </c:pt>
                <c:pt idx="21272">
                  <c:v>110413330.24618299</c:v>
                </c:pt>
                <c:pt idx="21273">
                  <c:v>110280626.521172</c:v>
                </c:pt>
                <c:pt idx="21274">
                  <c:v>110147479.79529899</c:v>
                </c:pt>
                <c:pt idx="21275">
                  <c:v>110013889.18710299</c:v>
                </c:pt>
                <c:pt idx="21276">
                  <c:v>109879853.80955099</c:v>
                </c:pt>
                <c:pt idx="21277">
                  <c:v>109745372.76999502</c:v>
                </c:pt>
                <c:pt idx="21278">
                  <c:v>109610445.17013198</c:v>
                </c:pt>
                <c:pt idx="21279">
                  <c:v>109475070.10595499</c:v>
                </c:pt>
                <c:pt idx="21280">
                  <c:v>109339246.667715</c:v>
                </c:pt>
                <c:pt idx="21281">
                  <c:v>109202973.93986902</c:v>
                </c:pt>
                <c:pt idx="21282">
                  <c:v>109066251.001045</c:v>
                </c:pt>
                <c:pt idx="21283">
                  <c:v>108929076.92398502</c:v>
                </c:pt>
                <c:pt idx="21284">
                  <c:v>108791450.77551098</c:v>
                </c:pt>
                <c:pt idx="21285">
                  <c:v>108653371.61646602</c:v>
                </c:pt>
                <c:pt idx="21286">
                  <c:v>108514838.50167702</c:v>
                </c:pt>
                <c:pt idx="21287">
                  <c:v>108375850.479904</c:v>
                </c:pt>
                <c:pt idx="21288">
                  <c:v>108236406.59378999</c:v>
                </c:pt>
                <c:pt idx="21289">
                  <c:v>108096505.87981398</c:v>
                </c:pt>
                <c:pt idx="21290">
                  <c:v>107956147.368242</c:v>
                </c:pt>
                <c:pt idx="21291">
                  <c:v>107815330.08307901</c:v>
                </c:pt>
                <c:pt idx="21292">
                  <c:v>107674053.04201502</c:v>
                </c:pt>
                <c:pt idx="21293">
                  <c:v>107532315.25637801</c:v>
                </c:pt>
                <c:pt idx="21294">
                  <c:v>107390115.73107801</c:v>
                </c:pt>
                <c:pt idx="21295">
                  <c:v>107247453.464561</c:v>
                </c:pt>
                <c:pt idx="21296">
                  <c:v>107104327.448753</c:v>
                </c:pt>
                <c:pt idx="21297">
                  <c:v>106960736.669006</c:v>
                </c:pt>
                <c:pt idx="21298">
                  <c:v>106816680.10404798</c:v>
                </c:pt>
                <c:pt idx="21299">
                  <c:v>106672156.72592299</c:v>
                </c:pt>
                <c:pt idx="21300">
                  <c:v>106527165.499943</c:v>
                </c:pt>
                <c:pt idx="21301">
                  <c:v>106381705.38462798</c:v>
                </c:pt>
                <c:pt idx="21302">
                  <c:v>106235775.33164999</c:v>
                </c:pt>
                <c:pt idx="21303">
                  <c:v>106089374.285778</c:v>
                </c:pt>
                <c:pt idx="21304">
                  <c:v>105942501.18481998</c:v>
                </c:pt>
                <c:pt idx="21305">
                  <c:v>105795154.959564</c:v>
                </c:pt>
                <c:pt idx="21306">
                  <c:v>105647334.533721</c:v>
                </c:pt>
                <c:pt idx="21307">
                  <c:v>105499038.823864</c:v>
                </c:pt>
                <c:pt idx="21308">
                  <c:v>105350266.73936701</c:v>
                </c:pt>
                <c:pt idx="21309">
                  <c:v>105201017.182347</c:v>
                </c:pt>
                <c:pt idx="21310">
                  <c:v>105051289.047601</c:v>
                </c:pt>
                <c:pt idx="21311">
                  <c:v>104901081.22254398</c:v>
                </c:pt>
                <c:pt idx="21312">
                  <c:v>104750392.587145</c:v>
                </c:pt>
                <c:pt idx="21313">
                  <c:v>104599222.01386604</c:v>
                </c:pt>
                <c:pt idx="21314">
                  <c:v>104447568.367596</c:v>
                </c:pt>
                <c:pt idx="21315">
                  <c:v>104295430.50558199</c:v>
                </c:pt>
                <c:pt idx="21316">
                  <c:v>104142807.277372</c:v>
                </c:pt>
                <c:pt idx="21317">
                  <c:v>103989697.52473898</c:v>
                </c:pt>
                <c:pt idx="21318">
                  <c:v>103836100.08161898</c:v>
                </c:pt>
                <c:pt idx="21319">
                  <c:v>103682013.77404296</c:v>
                </c:pt>
                <c:pt idx="21320">
                  <c:v>103527437.420064</c:v>
                </c:pt>
                <c:pt idx="21321">
                  <c:v>103372369.82968998</c:v>
                </c:pt>
                <c:pt idx="21322">
                  <c:v>103216809.80481298</c:v>
                </c:pt>
                <c:pt idx="21323">
                  <c:v>103060756.139136</c:v>
                </c:pt>
                <c:pt idx="21324">
                  <c:v>102904207.618102</c:v>
                </c:pt>
                <c:pt idx="21325">
                  <c:v>102747163.018821</c:v>
                </c:pt>
                <c:pt idx="21326">
                  <c:v>102589621.10999398</c:v>
                </c:pt>
                <c:pt idx="21327">
                  <c:v>102431580.65183799</c:v>
                </c:pt>
                <c:pt idx="21328">
                  <c:v>102273040.39601301</c:v>
                </c:pt>
                <c:pt idx="21329">
                  <c:v>102113999.08554098</c:v>
                </c:pt>
                <c:pt idx="21330">
                  <c:v>101954455.45473199</c:v>
                </c:pt>
                <c:pt idx="21331">
                  <c:v>101794408.2291</c:v>
                </c:pt>
                <c:pt idx="21332">
                  <c:v>101633856.12529001</c:v>
                </c:pt>
                <c:pt idx="21333">
                  <c:v>101472797.850991</c:v>
                </c:pt>
                <c:pt idx="21334">
                  <c:v>101311232.10485698</c:v>
                </c:pt>
                <c:pt idx="21335">
                  <c:v>101149157.576426</c:v>
                </c:pt>
                <c:pt idx="21336">
                  <c:v>100986572.946032</c:v>
                </c:pt>
                <c:pt idx="21337">
                  <c:v>100823476.88472399</c:v>
                </c:pt>
                <c:pt idx="21338">
                  <c:v>100659868.054178</c:v>
                </c:pt>
                <c:pt idx="21339">
                  <c:v>100495745.10660899</c:v>
                </c:pt>
                <c:pt idx="21340">
                  <c:v>100331106.68468699</c:v>
                </c:pt>
                <c:pt idx="21341">
                  <c:v>100165951.421444</c:v>
                </c:pt>
                <c:pt idx="21342">
                  <c:v>100000277.94018401</c:v>
                </c:pt>
                <c:pt idx="21343">
                  <c:v>99834084.854395002</c:v>
                </c:pt>
                <c:pt idx="21344">
                  <c:v>99667370.767650992</c:v>
                </c:pt>
                <c:pt idx="21345">
                  <c:v>99500134.273523986</c:v>
                </c:pt>
                <c:pt idx="21346">
                  <c:v>99332373.955485016</c:v>
                </c:pt>
                <c:pt idx="21347">
                  <c:v>99164088.386807978</c:v>
                </c:pt>
                <c:pt idx="21348">
                  <c:v>98995276.130475014</c:v>
                </c:pt>
                <c:pt idx="21349">
                  <c:v>98825935.73907502</c:v>
                </c:pt>
                <c:pt idx="21350">
                  <c:v>98656065.754707992</c:v>
                </c:pt>
                <c:pt idx="21351">
                  <c:v>98485664.708876014</c:v>
                </c:pt>
                <c:pt idx="21352">
                  <c:v>98314731.122389004</c:v>
                </c:pt>
                <c:pt idx="21353">
                  <c:v>98143263.505254984</c:v>
                </c:pt>
                <c:pt idx="21354">
                  <c:v>97971260.356580988</c:v>
                </c:pt>
                <c:pt idx="21355">
                  <c:v>97798720.164456978</c:v>
                </c:pt>
                <c:pt idx="21356">
                  <c:v>97625641.405858979</c:v>
                </c:pt>
                <c:pt idx="21357">
                  <c:v>97452022.546530992</c:v>
                </c:pt>
                <c:pt idx="21358">
                  <c:v>97277862.040878996</c:v>
                </c:pt>
                <c:pt idx="21359">
                  <c:v>97103158.331855983</c:v>
                </c:pt>
                <c:pt idx="21360">
                  <c:v>96927909.850849986</c:v>
                </c:pt>
                <c:pt idx="21361">
                  <c:v>96752115.017565995</c:v>
                </c:pt>
                <c:pt idx="21362">
                  <c:v>96575772.239914</c:v>
                </c:pt>
                <c:pt idx="21363">
                  <c:v>96398879.913884997</c:v>
                </c:pt>
                <c:pt idx="21364">
                  <c:v>96221436.423437014</c:v>
                </c:pt>
                <c:pt idx="21365">
                  <c:v>96043440.140366018</c:v>
                </c:pt>
                <c:pt idx="21366">
                  <c:v>95864889.424188003</c:v>
                </c:pt>
                <c:pt idx="21367">
                  <c:v>95685782.622013986</c:v>
                </c:pt>
                <c:pt idx="21368">
                  <c:v>95506118.068419993</c:v>
                </c:pt>
                <c:pt idx="21369">
                  <c:v>95325894.085322991</c:v>
                </c:pt>
                <c:pt idx="21370">
                  <c:v>95145108.981847003</c:v>
                </c:pt>
                <c:pt idx="21371">
                  <c:v>94963761.05419299</c:v>
                </c:pt>
                <c:pt idx="21372">
                  <c:v>94781848.585503966</c:v>
                </c:pt>
                <c:pt idx="21373">
                  <c:v>94599369.845731989</c:v>
                </c:pt>
                <c:pt idx="21374">
                  <c:v>94416323.091498017</c:v>
                </c:pt>
                <c:pt idx="21375">
                  <c:v>94232706.565952986</c:v>
                </c:pt>
                <c:pt idx="21376">
                  <c:v>94048518.498636007</c:v>
                </c:pt>
                <c:pt idx="21377">
                  <c:v>93863757.105335981</c:v>
                </c:pt>
                <c:pt idx="21378">
                  <c:v>93678420.587937981</c:v>
                </c:pt>
                <c:pt idx="21379">
                  <c:v>93492507.134282991</c:v>
                </c:pt>
                <c:pt idx="21380">
                  <c:v>93306014.918015018</c:v>
                </c:pt>
                <c:pt idx="21381">
                  <c:v>93118942.098428994</c:v>
                </c:pt>
                <c:pt idx="21382">
                  <c:v>92931286.820318982</c:v>
                </c:pt>
                <c:pt idx="21383">
                  <c:v>92743047.213824004</c:v>
                </c:pt>
                <c:pt idx="21384">
                  <c:v>92554221.394262999</c:v>
                </c:pt>
                <c:pt idx="21385">
                  <c:v>92364807.461983994</c:v>
                </c:pt>
                <c:pt idx="21386">
                  <c:v>92174803.502192006</c:v>
                </c:pt>
                <c:pt idx="21387">
                  <c:v>91984207.584791988</c:v>
                </c:pt>
                <c:pt idx="21388">
                  <c:v>91793017.764216006</c:v>
                </c:pt>
                <c:pt idx="21389">
                  <c:v>91601232.079252988</c:v>
                </c:pt>
                <c:pt idx="21390">
                  <c:v>91408848.552883998</c:v>
                </c:pt>
                <c:pt idx="21391">
                  <c:v>91215865.192095995</c:v>
                </c:pt>
                <c:pt idx="21392">
                  <c:v>91022279.987713978</c:v>
                </c:pt>
                <c:pt idx="21393">
                  <c:v>90828090.914215997</c:v>
                </c:pt>
                <c:pt idx="21394">
                  <c:v>90633295.929551989</c:v>
                </c:pt>
                <c:pt idx="21395">
                  <c:v>90437892.974956989</c:v>
                </c:pt>
                <c:pt idx="21396">
                  <c:v>90241879.974765003</c:v>
                </c:pt>
                <c:pt idx="21397">
                  <c:v>90045254.836217001</c:v>
                </c:pt>
                <c:pt idx="21398">
                  <c:v>89848015.449266031</c:v>
                </c:pt>
                <c:pt idx="21399">
                  <c:v>89650159.686380982</c:v>
                </c:pt>
                <c:pt idx="21400">
                  <c:v>89451685.402348995</c:v>
                </c:pt>
                <c:pt idx="21401">
                  <c:v>89252590.434067994</c:v>
                </c:pt>
                <c:pt idx="21402">
                  <c:v>89052872.600347981</c:v>
                </c:pt>
                <c:pt idx="21403">
                  <c:v>88852529.701692998</c:v>
                </c:pt>
                <c:pt idx="21404">
                  <c:v>88651559.520097002</c:v>
                </c:pt>
                <c:pt idx="21405">
                  <c:v>88449959.81882298</c:v>
                </c:pt>
                <c:pt idx="21406">
                  <c:v>88247728.342188016</c:v>
                </c:pt>
                <c:pt idx="21407">
                  <c:v>88044862.815338001</c:v>
                </c:pt>
                <c:pt idx="21408">
                  <c:v>87841360.944023982</c:v>
                </c:pt>
                <c:pt idx="21409">
                  <c:v>87637220.414371997</c:v>
                </c:pt>
                <c:pt idx="21410">
                  <c:v>87432438.892650992</c:v>
                </c:pt>
                <c:pt idx="21411">
                  <c:v>87227014.025034964</c:v>
                </c:pt>
                <c:pt idx="21412">
                  <c:v>87020943.437367022</c:v>
                </c:pt>
                <c:pt idx="21413">
                  <c:v>86814224.734909981</c:v>
                </c:pt>
                <c:pt idx="21414">
                  <c:v>86606855.502101004</c:v>
                </c:pt>
                <c:pt idx="21415">
                  <c:v>86398833.302303001</c:v>
                </c:pt>
                <c:pt idx="21416">
                  <c:v>86190155.677543968</c:v>
                </c:pt>
                <c:pt idx="21417">
                  <c:v>85980820.148258999</c:v>
                </c:pt>
                <c:pt idx="21418">
                  <c:v>85770824.213026017</c:v>
                </c:pt>
                <c:pt idx="21419">
                  <c:v>85560165.348300993</c:v>
                </c:pt>
                <c:pt idx="21420">
                  <c:v>85348841.008139998</c:v>
                </c:pt>
                <c:pt idx="21421">
                  <c:v>85136848.623925</c:v>
                </c:pt>
                <c:pt idx="21422">
                  <c:v>84924185.604081988</c:v>
                </c:pt>
                <c:pt idx="21423">
                  <c:v>84710849.333793998</c:v>
                </c:pt>
                <c:pt idx="21424">
                  <c:v>84496837.174710974</c:v>
                </c:pt>
                <c:pt idx="21425">
                  <c:v>84282146.464656979</c:v>
                </c:pt>
                <c:pt idx="21426">
                  <c:v>84066774.517321005</c:v>
                </c:pt>
                <c:pt idx="21427">
                  <c:v>83850718.621961981</c:v>
                </c:pt>
                <c:pt idx="21428">
                  <c:v>83633976.043091014</c:v>
                </c:pt>
                <c:pt idx="21429">
                  <c:v>83416544.02015698</c:v>
                </c:pt>
                <c:pt idx="21430">
                  <c:v>83198419.767226994</c:v>
                </c:pt>
                <c:pt idx="21431">
                  <c:v>82979600.472657979</c:v>
                </c:pt>
                <c:pt idx="21432">
                  <c:v>82760083.298764005</c:v>
                </c:pt>
                <c:pt idx="21433">
                  <c:v>82539865.381482005</c:v>
                </c:pt>
                <c:pt idx="21434">
                  <c:v>82318943.830022991</c:v>
                </c:pt>
                <c:pt idx="21435">
                  <c:v>82097315.726526991</c:v>
                </c:pt>
                <c:pt idx="21436">
                  <c:v>81874978.125704989</c:v>
                </c:pt>
                <c:pt idx="21437">
                  <c:v>81651928.054477006</c:v>
                </c:pt>
                <c:pt idx="21438">
                  <c:v>81428162.511607006</c:v>
                </c:pt>
                <c:pt idx="21439">
                  <c:v>81203678.467324004</c:v>
                </c:pt>
                <c:pt idx="21440">
                  <c:v>80978472.862946004</c:v>
                </c:pt>
                <c:pt idx="21441">
                  <c:v>80752542.610487014</c:v>
                </c:pt>
                <c:pt idx="21442">
                  <c:v>80525884.59226802</c:v>
                </c:pt>
                <c:pt idx="21443">
                  <c:v>80298495.660511985</c:v>
                </c:pt>
                <c:pt idx="21444">
                  <c:v>80070372.636934966</c:v>
                </c:pt>
                <c:pt idx="21445">
                  <c:v>79841512.312333003</c:v>
                </c:pt>
                <c:pt idx="21446">
                  <c:v>79611911.446156994</c:v>
                </c:pt>
                <c:pt idx="21447">
                  <c:v>79381566.766080007</c:v>
                </c:pt>
                <c:pt idx="21448">
                  <c:v>79150474.967562005</c:v>
                </c:pt>
                <c:pt idx="21449">
                  <c:v>78918632.713400021</c:v>
                </c:pt>
                <c:pt idx="21450">
                  <c:v>78686036.633276016</c:v>
                </c:pt>
                <c:pt idx="21451">
                  <c:v>78452683.323290005</c:v>
                </c:pt>
                <c:pt idx="21452">
                  <c:v>78218569.345492005</c:v>
                </c:pt>
                <c:pt idx="21453">
                  <c:v>77983691.227400005</c:v>
                </c:pt>
                <c:pt idx="21454">
                  <c:v>77748045.461510003</c:v>
                </c:pt>
                <c:pt idx="21455">
                  <c:v>77511628.504796982</c:v>
                </c:pt>
                <c:pt idx="21456">
                  <c:v>77274436.778209999</c:v>
                </c:pt>
                <c:pt idx="21457">
                  <c:v>77036466.666151986</c:v>
                </c:pt>
                <c:pt idx="21458">
                  <c:v>76797714.515952989</c:v>
                </c:pt>
                <c:pt idx="21459">
                  <c:v>76558176.637335002</c:v>
                </c:pt>
                <c:pt idx="21460">
                  <c:v>76317849.301863</c:v>
                </c:pt>
                <c:pt idx="21461">
                  <c:v>76076728.742387012</c:v>
                </c:pt>
                <c:pt idx="21462">
                  <c:v>75834811.152474001</c:v>
                </c:pt>
                <c:pt idx="21463">
                  <c:v>75592092.685829967</c:v>
                </c:pt>
                <c:pt idx="21464">
                  <c:v>75348569.455706999</c:v>
                </c:pt>
                <c:pt idx="21465">
                  <c:v>75104237.534301981</c:v>
                </c:pt>
                <c:pt idx="21466">
                  <c:v>74859092.952142999</c:v>
                </c:pt>
                <c:pt idx="21467">
                  <c:v>74613131.697464004</c:v>
                </c:pt>
                <c:pt idx="21468">
                  <c:v>74366349.715564981</c:v>
                </c:pt>
                <c:pt idx="21469">
                  <c:v>74118742.908162996</c:v>
                </c:pt>
                <c:pt idx="21470">
                  <c:v>73870307.132726982</c:v>
                </c:pt>
                <c:pt idx="21471">
                  <c:v>73621038.201800004</c:v>
                </c:pt>
                <c:pt idx="21472">
                  <c:v>73370931.882312</c:v>
                </c:pt>
                <c:pt idx="21473">
                  <c:v>73119983.894869998</c:v>
                </c:pt>
                <c:pt idx="21474">
                  <c:v>72868189.913044006</c:v>
                </c:pt>
                <c:pt idx="21475">
                  <c:v>72615545.562633991</c:v>
                </c:pt>
                <c:pt idx="21476">
                  <c:v>72362046.420914978</c:v>
                </c:pt>
                <c:pt idx="21477">
                  <c:v>72107688.015881002</c:v>
                </c:pt>
                <c:pt idx="21478">
                  <c:v>71852465.825461</c:v>
                </c:pt>
                <c:pt idx="21479">
                  <c:v>71596375.276724964</c:v>
                </c:pt>
                <c:pt idx="21480">
                  <c:v>71339411.745069996</c:v>
                </c:pt>
                <c:pt idx="21481">
                  <c:v>71081570.553394005</c:v>
                </c:pt>
                <c:pt idx="21482">
                  <c:v>70822846.971247002</c:v>
                </c:pt>
                <c:pt idx="21483">
                  <c:v>70563236.21396701</c:v>
                </c:pt>
                <c:pt idx="21484">
                  <c:v>70302733.441797018</c:v>
                </c:pt>
                <c:pt idx="21485">
                  <c:v>70041333.758983001</c:v>
                </c:pt>
                <c:pt idx="21486">
                  <c:v>69779032.212856993</c:v>
                </c:pt>
                <c:pt idx="21487">
                  <c:v>69515823.792889997</c:v>
                </c:pt>
                <c:pt idx="21488">
                  <c:v>69251703.429735005</c:v>
                </c:pt>
                <c:pt idx="21489">
                  <c:v>68986665.994244978</c:v>
                </c:pt>
                <c:pt idx="21490">
                  <c:v>68720706.296468019</c:v>
                </c:pt>
                <c:pt idx="21491">
                  <c:v>68453819.084622964</c:v>
                </c:pt>
                <c:pt idx="21492">
                  <c:v>68185999.04405199</c:v>
                </c:pt>
                <c:pt idx="21493">
                  <c:v>67917240.796147004</c:v>
                </c:pt>
                <c:pt idx="21494">
                  <c:v>67647538.897257999</c:v>
                </c:pt>
                <c:pt idx="21495">
                  <c:v>67376887.83757098</c:v>
                </c:pt>
                <c:pt idx="21496">
                  <c:v>67105282.039966002</c:v>
                </c:pt>
                <c:pt idx="21497">
                  <c:v>66832715.858841993</c:v>
                </c:pt>
                <c:pt idx="21498">
                  <c:v>66559183.578924999</c:v>
                </c:pt>
                <c:pt idx="21499">
                  <c:v>66284679.414039999</c:v>
                </c:pt>
                <c:pt idx="21500">
                  <c:v>66009197.505861998</c:v>
                </c:pt>
                <c:pt idx="21501">
                  <c:v>65732731.922628999</c:v>
                </c:pt>
                <c:pt idx="21502">
                  <c:v>65455276.657837003</c:v>
                </c:pt>
                <c:pt idx="21503">
                  <c:v>65176825.628895007</c:v>
                </c:pt>
                <c:pt idx="21504">
                  <c:v>64897372.675752997</c:v>
                </c:pt>
                <c:pt idx="21505">
                  <c:v>64616911.559495002</c:v>
                </c:pt>
                <c:pt idx="21506">
                  <c:v>64335435.960904002</c:v>
                </c:pt>
                <c:pt idx="21507">
                  <c:v>64052939.478983998</c:v>
                </c:pt>
                <c:pt idx="21508">
                  <c:v>63769415.629459009</c:v>
                </c:pt>
                <c:pt idx="21509">
                  <c:v>63484857.843220994</c:v>
                </c:pt>
                <c:pt idx="21510">
                  <c:v>63199259.464754999</c:v>
                </c:pt>
                <c:pt idx="21511">
                  <c:v>62912613.750513002</c:v>
                </c:pt>
                <c:pt idx="21512">
                  <c:v>62624913.867260002</c:v>
                </c:pt>
                <c:pt idx="21513">
                  <c:v>62336152.890371993</c:v>
                </c:pt>
                <c:pt idx="21514">
                  <c:v>62046323.802089989</c:v>
                </c:pt>
                <c:pt idx="21515">
                  <c:v>61755419.489739999</c:v>
                </c:pt>
                <c:pt idx="21516">
                  <c:v>61463432.743900001</c:v>
                </c:pt>
                <c:pt idx="21517">
                  <c:v>61170356.256523997</c:v>
                </c:pt>
                <c:pt idx="21518">
                  <c:v>60876182.619020998</c:v>
                </c:pt>
                <c:pt idx="21519">
                  <c:v>60580904.320279002</c:v>
                </c:pt>
                <c:pt idx="21520">
                  <c:v>60284513.744645007</c:v>
                </c:pt>
                <c:pt idx="21521">
                  <c:v>59987003.169852003</c:v>
                </c:pt>
                <c:pt idx="21522">
                  <c:v>59688364.764891006</c:v>
                </c:pt>
                <c:pt idx="21523">
                  <c:v>59388590.587823004</c:v>
                </c:pt>
                <c:pt idx="21524">
                  <c:v>59087672.583545998</c:v>
                </c:pt>
                <c:pt idx="21525">
                  <c:v>58785602.581494011</c:v>
                </c:pt>
                <c:pt idx="21526">
                  <c:v>58482372.293276004</c:v>
                </c:pt>
                <c:pt idx="21527">
                  <c:v>58177973.310257003</c:v>
                </c:pt>
                <c:pt idx="21528">
                  <c:v>57872397.101069003</c:v>
                </c:pt>
                <c:pt idx="21529">
                  <c:v>57565635.009059004</c:v>
                </c:pt>
                <c:pt idx="21530">
                  <c:v>57257678.249669008</c:v>
                </c:pt>
                <c:pt idx="21531">
                  <c:v>56948517.907740995</c:v>
                </c:pt>
                <c:pt idx="21532">
                  <c:v>56638144.934748001</c:v>
                </c:pt>
                <c:pt idx="21533">
                  <c:v>56326550.145958006</c:v>
                </c:pt>
                <c:pt idx="21534">
                  <c:v>56013724.217505001</c:v>
                </c:pt>
                <c:pt idx="21535">
                  <c:v>55699657.683393002</c:v>
                </c:pt>
                <c:pt idx="21536">
                  <c:v>55384340.932408996</c:v>
                </c:pt>
                <c:pt idx="21537">
                  <c:v>55067764.204945005</c:v>
                </c:pt>
                <c:pt idx="21538">
                  <c:v>54749917.589745</c:v>
                </c:pt>
                <c:pt idx="21539">
                  <c:v>54430791.02053801</c:v>
                </c:pt>
                <c:pt idx="21540">
                  <c:v>54110374.272599004</c:v>
                </c:pt>
                <c:pt idx="21541">
                  <c:v>53788656.959188998</c:v>
                </c:pt>
                <c:pt idx="21542">
                  <c:v>53465628.527906001</c:v>
                </c:pt>
                <c:pt idx="21543">
                  <c:v>53141278.256926991</c:v>
                </c:pt>
                <c:pt idx="21544">
                  <c:v>52815595.251134008</c:v>
                </c:pt>
                <c:pt idx="21545">
                  <c:v>52488568.438133009</c:v>
                </c:pt>
                <c:pt idx="21546">
                  <c:v>52160186.564151004</c:v>
                </c:pt>
                <c:pt idx="21547">
                  <c:v>51830438.189813003</c:v>
                </c:pt>
                <c:pt idx="21548">
                  <c:v>51499311.685790002</c:v>
                </c:pt>
                <c:pt idx="21549">
                  <c:v>51166795.228318006</c:v>
                </c:pt>
                <c:pt idx="21550">
                  <c:v>50832876.79457701</c:v>
                </c:pt>
                <c:pt idx="21551">
                  <c:v>50497544.157934003</c:v>
                </c:pt>
                <c:pt idx="21552">
                  <c:v>50160784.883034997</c:v>
                </c:pt>
                <c:pt idx="21553">
                  <c:v>49822586.320751995</c:v>
                </c:pt>
                <c:pt idx="21554">
                  <c:v>49482935.602959998</c:v>
                </c:pt>
                <c:pt idx="21555">
                  <c:v>49141819.637169003</c:v>
                </c:pt>
                <c:pt idx="21556">
                  <c:v>48799225.100966997</c:v>
                </c:pt>
                <c:pt idx="21557">
                  <c:v>48455138.436301991</c:v>
                </c:pt>
                <c:pt idx="21558">
                  <c:v>48109545.843574993</c:v>
                </c:pt>
                <c:pt idx="21559">
                  <c:v>47762433.275545008</c:v>
                </c:pt>
                <c:pt idx="21560">
                  <c:v>47413786.431036003</c:v>
                </c:pt>
                <c:pt idx="21561">
                  <c:v>47063590.748443007</c:v>
                </c:pt>
                <c:pt idx="21562">
                  <c:v>46711831.399019003</c:v>
                </c:pt>
                <c:pt idx="21563">
                  <c:v>46358493.279954009</c:v>
                </c:pt>
                <c:pt idx="21564">
                  <c:v>46003561.007210001</c:v>
                </c:pt>
                <c:pt idx="21565">
                  <c:v>45647018.908128001</c:v>
                </c:pt>
                <c:pt idx="21566">
                  <c:v>45288851.01378499</c:v>
                </c:pt>
                <c:pt idx="21567">
                  <c:v>44929041.051092997</c:v>
                </c:pt>
                <c:pt idx="21568">
                  <c:v>44567572.434634008</c:v>
                </c:pt>
                <c:pt idx="21569">
                  <c:v>44204428.258210003</c:v>
                </c:pt>
                <c:pt idx="21570">
                  <c:v>43839591.286109</c:v>
                </c:pt>
                <c:pt idx="21571">
                  <c:v>43473043.944073997</c:v>
                </c:pt>
                <c:pt idx="21572">
                  <c:v>43104768.309948005</c:v>
                </c:pt>
                <c:pt idx="21573">
                  <c:v>42734746.104002997</c:v>
                </c:pt>
                <c:pt idx="21574">
                  <c:v>42362958.678928003</c:v>
                </c:pt>
                <c:pt idx="21575">
                  <c:v>41989387.009461999</c:v>
                </c:pt>
                <c:pt idx="21576">
                  <c:v>41614011.681662001</c:v>
                </c:pt>
                <c:pt idx="21577">
                  <c:v>41236812.88178999</c:v>
                </c:pt>
                <c:pt idx="21578">
                  <c:v>40857770.384800993</c:v>
                </c:pt>
                <c:pt idx="21579">
                  <c:v>40476863.542417996</c:v>
                </c:pt>
                <c:pt idx="21580">
                  <c:v>40094071.270778</c:v>
                </c:pt>
                <c:pt idx="21581">
                  <c:v>39709372.037624002</c:v>
                </c:pt>
                <c:pt idx="21582">
                  <c:v>39322743.849041</c:v>
                </c:pt>
                <c:pt idx="21583">
                  <c:v>38934164.235694014</c:v>
                </c:pt>
                <c:pt idx="21584">
                  <c:v>38543610.238571003</c:v>
                </c:pt>
                <c:pt idx="21585">
                  <c:v>38151058.394196011</c:v>
                </c:pt>
                <c:pt idx="21586">
                  <c:v>37756484.719291009</c:v>
                </c:pt>
                <c:pt idx="21587">
                  <c:v>37359864.694876</c:v>
                </c:pt>
                <c:pt idx="21588">
                  <c:v>36961173.249774002</c:v>
                </c:pt>
                <c:pt idx="21589">
                  <c:v>36560384.743495002</c:v>
                </c:pt>
                <c:pt idx="21590">
                  <c:v>36157472.948487997</c:v>
                </c:pt>
                <c:pt idx="21591">
                  <c:v>35752411.031724997</c:v>
                </c:pt>
                <c:pt idx="21592">
                  <c:v>35345171.53559301</c:v>
                </c:pt>
                <c:pt idx="21593">
                  <c:v>34935726.358068995</c:v>
                </c:pt>
                <c:pt idx="21594">
                  <c:v>34524046.732154004</c:v>
                </c:pt>
                <c:pt idx="21595">
                  <c:v>34110103.204533011</c:v>
                </c:pt>
                <c:pt idx="21596">
                  <c:v>33693865.613439001</c:v>
                </c:pt>
                <c:pt idx="21597">
                  <c:v>33275303.065687995</c:v>
                </c:pt>
                <c:pt idx="21598">
                  <c:v>32854383.912864</c:v>
                </c:pt>
                <c:pt idx="21599">
                  <c:v>32431075.726618998</c:v>
                </c:pt>
                <c:pt idx="21600">
                  <c:v>32005345.273066998</c:v>
                </c:pt>
                <c:pt idx="21601">
                  <c:v>31577158.486246996</c:v>
                </c:pt>
                <c:pt idx="21602">
                  <c:v>31146480.440620996</c:v>
                </c:pt>
                <c:pt idx="21603">
                  <c:v>30713275.322597001</c:v>
                </c:pt>
                <c:pt idx="21604">
                  <c:v>30277506.401045997</c:v>
                </c:pt>
                <c:pt idx="21605">
                  <c:v>29839135.996805996</c:v>
                </c:pt>
                <c:pt idx="21606">
                  <c:v>29398125.45115</c:v>
                </c:pt>
                <c:pt idx="21607">
                  <c:v>28954435.093215995</c:v>
                </c:pt>
                <c:pt idx="21608">
                  <c:v>28508024.2064</c:v>
                </c:pt>
                <c:pt idx="21609">
                  <c:v>28058850.993706997</c:v>
                </c:pt>
                <c:pt idx="21610">
                  <c:v>27606872.542094</c:v>
                </c:pt>
                <c:pt idx="21611">
                  <c:v>27152044.785814993</c:v>
                </c:pt>
                <c:pt idx="21612">
                  <c:v>26694322.468826</c:v>
                </c:pt>
                <c:pt idx="21613">
                  <c:v>26233659.106301002</c:v>
                </c:pt>
                <c:pt idx="21614">
                  <c:v>25770006.945341997</c:v>
                </c:pt>
                <c:pt idx="21615">
                  <c:v>25303316.924996</c:v>
                </c:pt>
                <c:pt idx="21616">
                  <c:v>24833538.635713</c:v>
                </c:pt>
                <c:pt idx="21617">
                  <c:v>24360620.278425999</c:v>
                </c:pt>
                <c:pt idx="21618">
                  <c:v>23884508.623469997</c:v>
                </c:pt>
                <c:pt idx="21619">
                  <c:v>23405148.969619997</c:v>
                </c:pt>
                <c:pt idx="21620">
                  <c:v>22922485.103597</c:v>
                </c:pt>
                <c:pt idx="21621">
                  <c:v>22436459.260453995</c:v>
                </c:pt>
                <c:pt idx="21622">
                  <c:v>21947012.085367996</c:v>
                </c:pt>
                <c:pt idx="21623">
                  <c:v>21454082.597469997</c:v>
                </c:pt>
                <c:pt idx="21624">
                  <c:v>20957608.156493999</c:v>
                </c:pt>
                <c:pt idx="21625">
                  <c:v>20457524.433173995</c:v>
                </c:pt>
                <c:pt idx="21626">
                  <c:v>19953765.384558</c:v>
                </c:pt>
                <c:pt idx="21627">
                  <c:v>19446263.235614002</c:v>
                </c:pt>
                <c:pt idx="21628">
                  <c:v>18934948.468843997</c:v>
                </c:pt>
                <c:pt idx="21629">
                  <c:v>18419749.823960997</c:v>
                </c:pt>
                <c:pt idx="21630">
                  <c:v>17900594.310140003</c:v>
                </c:pt>
                <c:pt idx="21631">
                  <c:v>17377407.233904</c:v>
                </c:pt>
                <c:pt idx="21632">
                  <c:v>16850112.246366005</c:v>
                </c:pt>
                <c:pt idx="21633">
                  <c:v>16318631.414372999</c:v>
                </c:pt>
                <c:pt idx="21634">
                  <c:v>15782885.321102003</c:v>
                </c:pt>
                <c:pt idx="21635">
                  <c:v>15242793.202896001</c:v>
                </c:pt>
                <c:pt idx="21636">
                  <c:v>14698273.130686</c:v>
                </c:pt>
                <c:pt idx="21637">
                  <c:v>14149242.246223995</c:v>
                </c:pt>
                <c:pt idx="21638">
                  <c:v>13595617.065742001</c:v>
                </c:pt>
                <c:pt idx="21639">
                  <c:v>13037313.866628002</c:v>
                </c:pt>
                <c:pt idx="21640">
                  <c:v>12474249.176388998</c:v>
                </c:pt>
                <c:pt idx="21641">
                  <c:v>11906340.387895998</c:v>
                </c:pt>
                <c:pt idx="21642">
                  <c:v>11333506.530751999</c:v>
                </c:pt>
                <c:pt idx="21643">
                  <c:v>10755669.236139998</c:v>
                </c:pt>
                <c:pt idx="21644">
                  <c:v>10172753.942011002</c:v>
                </c:pt>
                <c:pt idx="21645">
                  <c:v>9584691.3976249974</c:v>
                </c:pt>
                <c:pt idx="21646">
                  <c:v>8991419.54208</c:v>
                </c:pt>
                <c:pt idx="21647">
                  <c:v>8392885.8515559994</c:v>
                </c:pt>
                <c:pt idx="21648">
                  <c:v>7789050.2760860007</c:v>
                </c:pt>
                <c:pt idx="21649">
                  <c:v>7179888.9204810001</c:v>
                </c:pt>
                <c:pt idx="21650">
                  <c:v>6565398.6683280002</c:v>
                </c:pt>
                <c:pt idx="21651">
                  <c:v>5945603.0059650009</c:v>
                </c:pt>
                <c:pt idx="21652">
                  <c:v>5320559.379799</c:v>
                </c:pt>
                <c:pt idx="21653">
                  <c:v>4690368.5212989999</c:v>
                </c:pt>
                <c:pt idx="21654">
                  <c:v>4055186.3079589996</c:v>
                </c:pt>
                <c:pt idx="21655">
                  <c:v>3415238.9064149996</c:v>
                </c:pt>
                <c:pt idx="21656">
                  <c:v>2770842.1804160001</c:v>
                </c:pt>
                <c:pt idx="21657">
                  <c:v>2122426.6604409995</c:v>
                </c:pt>
                <c:pt idx="21658">
                  <c:v>1470569.78682</c:v>
                </c:pt>
                <c:pt idx="21659">
                  <c:v>816037.68200199993</c:v>
                </c:pt>
                <c:pt idx="21660">
                  <c:v>159839.40778099999</c:v>
                </c:pt>
                <c:pt idx="21661">
                  <c:v>-496702.46157599997</c:v>
                </c:pt>
                <c:pt idx="21662">
                  <c:v>-1151860.08415</c:v>
                </c:pt>
                <c:pt idx="21663">
                  <c:v>-1803381.4507170001</c:v>
                </c:pt>
                <c:pt idx="21664">
                  <c:v>-2448337.5083389999</c:v>
                </c:pt>
                <c:pt idx="21665">
                  <c:v>-3082928.5072699999</c:v>
                </c:pt>
                <c:pt idx="21666">
                  <c:v>-3702245.1221419997</c:v>
                </c:pt>
                <c:pt idx="21667">
                  <c:v>-4299987.2689900007</c:v>
                </c:pt>
                <c:pt idx="21668">
                  <c:v>-4868160.5302950004</c:v>
                </c:pt>
                <c:pt idx="21669">
                  <c:v>-5396803.2240969995</c:v>
                </c:pt>
                <c:pt idx="21670">
                  <c:v>-5873852.2398640001</c:v>
                </c:pt>
                <c:pt idx="21671">
                  <c:v>-6285328.7252869988</c:v>
                </c:pt>
                <c:pt idx="21672">
                  <c:v>-6616082.0962429997</c:v>
                </c:pt>
                <c:pt idx="21673">
                  <c:v>-6851289.7471430004</c:v>
                </c:pt>
                <c:pt idx="21674">
                  <c:v>-6978661.9261500007</c:v>
                </c:pt>
                <c:pt idx="21675">
                  <c:v>-6990842.8395500006</c:v>
                </c:pt>
                <c:pt idx="21676">
                  <c:v>-6887101.1429450009</c:v>
                </c:pt>
                <c:pt idx="21677">
                  <c:v>-6673508.4733640011</c:v>
                </c:pt>
                <c:pt idx="21678">
                  <c:v>-6361514.6360300006</c:v>
                </c:pt>
                <c:pt idx="21679">
                  <c:v>-5965613.3206049995</c:v>
                </c:pt>
                <c:pt idx="21680">
                  <c:v>-5501037.2291819984</c:v>
                </c:pt>
                <c:pt idx="21681">
                  <c:v>-4982094.1744050002</c:v>
                </c:pt>
                <c:pt idx="21682">
                  <c:v>-4421277.1430039993</c:v>
                </c:pt>
                <c:pt idx="21683">
                  <c:v>-3828982.6361109996</c:v>
                </c:pt>
                <c:pt idx="21684">
                  <c:v>-3213595.5646859999</c:v>
                </c:pt>
                <c:pt idx="21685">
                  <c:v>-2581744.4091209997</c:v>
                </c:pt>
                <c:pt idx="21686">
                  <c:v>-1938604.260426</c:v>
                </c:pt>
                <c:pt idx="21687">
                  <c:v>-1288185.1331370003</c:v>
                </c:pt>
                <c:pt idx="21688">
                  <c:v>-633580.29586499999</c:v>
                </c:pt>
                <c:pt idx="21689">
                  <c:v>22830.859957999994</c:v>
                </c:pt>
                <c:pt idx="21690">
                  <c:v>679221.96635600016</c:v>
                </c:pt>
                <c:pt idx="21691">
                  <c:v>1334194.2728040002</c:v>
                </c:pt>
                <c:pt idx="21692">
                  <c:v>1986679.7548430001</c:v>
                </c:pt>
                <c:pt idx="21693">
                  <c:v>2635866.5597569998</c:v>
                </c:pt>
                <c:pt idx="21694">
                  <c:v>3281141.693674</c:v>
                </c:pt>
                <c:pt idx="21695">
                  <c:v>3922046.914818</c:v>
                </c:pt>
                <c:pt idx="21696">
                  <c:v>4558244.7091469998</c:v>
                </c:pt>
                <c:pt idx="21697">
                  <c:v>5189491.9604490008</c:v>
                </c:pt>
                <c:pt idx="21698">
                  <c:v>5815619.5011220006</c:v>
                </c:pt>
                <c:pt idx="21699">
                  <c:v>6436516.1694929991</c:v>
                </c:pt>
                <c:pt idx="21700">
                  <c:v>7052116.3325210009</c:v>
                </c:pt>
                <c:pt idx="21701">
                  <c:v>7662390.0837729992</c:v>
                </c:pt>
                <c:pt idx="21702">
                  <c:v>8267335.5153169995</c:v>
                </c:pt>
                <c:pt idx="21703">
                  <c:v>8866972.6042810008</c:v>
                </c:pt>
                <c:pt idx="21704">
                  <c:v>9461338.3619260006</c:v>
                </c:pt>
                <c:pt idx="21705">
                  <c:v>10050482.974068999</c:v>
                </c:pt>
                <c:pt idx="21706">
                  <c:v>10634466.723114001</c:v>
                </c:pt>
                <c:pt idx="21707">
                  <c:v>11213357.52877</c:v>
                </c:pt>
                <c:pt idx="21708">
                  <c:v>11787228.980311999</c:v>
                </c:pt>
                <c:pt idx="21709">
                  <c:v>12356158.760766</c:v>
                </c:pt>
                <c:pt idx="21710">
                  <c:v>12920227.384594001</c:v>
                </c:pt>
                <c:pt idx="21711">
                  <c:v>13479517.186930997</c:v>
                </c:pt>
                <c:pt idx="21712">
                  <c:v>14034111.515208</c:v>
                </c:pt>
                <c:pt idx="21713">
                  <c:v>14584094.084027</c:v>
                </c:pt>
                <c:pt idx="21714">
                  <c:v>15129548.461999999</c:v>
                </c:pt>
                <c:pt idx="21715">
                  <c:v>15670557.665465998</c:v>
                </c:pt>
                <c:pt idx="21716">
                  <c:v>16207203.838904997</c:v>
                </c:pt>
                <c:pt idx="21717">
                  <c:v>16739568.005767999</c:v>
                </c:pt>
                <c:pt idx="21718">
                  <c:v>17267729.876538001</c:v>
                </c:pt>
                <c:pt idx="21719">
                  <c:v>17791767.703333002</c:v>
                </c:pt>
                <c:pt idx="21720">
                  <c:v>18311758.172356002</c:v>
                </c:pt>
                <c:pt idx="21721">
                  <c:v>18827776.327103999</c:v>
                </c:pt>
                <c:pt idx="21722">
                  <c:v>19339895.516541</c:v>
                </c:pt>
                <c:pt idx="21723">
                  <c:v>19848187.363511994</c:v>
                </c:pt>
                <c:pt idx="21724">
                  <c:v>20352721.749493998</c:v>
                </c:pt>
                <c:pt idx="21725">
                  <c:v>20853566.812525004</c:v>
                </c:pt>
                <c:pt idx="21726">
                  <c:v>21350788.955671996</c:v>
                </c:pt>
                <c:pt idx="21727">
                  <c:v>21844452.863907997</c:v>
                </c:pt>
                <c:pt idx="21728">
                  <c:v>22334621.527604997</c:v>
                </c:pt>
                <c:pt idx="21729">
                  <c:v>22821356.271219995</c:v>
                </c:pt>
                <c:pt idx="21730">
                  <c:v>23304716.785939995</c:v>
                </c:pt>
                <c:pt idx="21731">
                  <c:v>23784761.165340997</c:v>
                </c:pt>
                <c:pt idx="21732">
                  <c:v>24261545.943222996</c:v>
                </c:pt>
                <c:pt idx="21733">
                  <c:v>24735126.132977001</c:v>
                </c:pt>
                <c:pt idx="21734">
                  <c:v>25205555.267932996</c:v>
                </c:pt>
                <c:pt idx="21735">
                  <c:v>25672885.442258995</c:v>
                </c:pt>
                <c:pt idx="21736">
                  <c:v>26137167.352038</c:v>
                </c:pt>
                <c:pt idx="21737">
                  <c:v>26598450.336240999</c:v>
                </c:pt>
                <c:pt idx="21738">
                  <c:v>27056782.417367999</c:v>
                </c:pt>
                <c:pt idx="21739">
                  <c:v>27512210.341557998</c:v>
                </c:pt>
                <c:pt idx="21740">
                  <c:v>27964779.618032005</c:v>
                </c:pt>
                <c:pt idx="21741">
                  <c:v>28414534.557755001</c:v>
                </c:pt>
                <c:pt idx="21742">
                  <c:v>28861518.311221</c:v>
                </c:pt>
                <c:pt idx="21743">
                  <c:v>29305772.905307997</c:v>
                </c:pt>
                <c:pt idx="21744">
                  <c:v>29747339.279149</c:v>
                </c:pt>
                <c:pt idx="21745">
                  <c:v>30186257.318988003</c:v>
                </c:pt>
                <c:pt idx="21746">
                  <c:v>30622565.892007999</c:v>
                </c:pt>
                <c:pt idx="21747">
                  <c:v>31056302.879117999</c:v>
                </c:pt>
                <c:pt idx="21748">
                  <c:v>31487505.206700001</c:v>
                </c:pt>
                <c:pt idx="21749">
                  <c:v>31916208.877322003</c:v>
                </c:pt>
                <c:pt idx="21750">
                  <c:v>32342448.999426</c:v>
                </c:pt>
                <c:pt idx="21751">
                  <c:v>32766259.816022005</c:v>
                </c:pt>
                <c:pt idx="21752">
                  <c:v>33187674.732384004</c:v>
                </c:pt>
                <c:pt idx="21753">
                  <c:v>33606726.342787988</c:v>
                </c:pt>
                <c:pt idx="21754">
                  <c:v>34023446.456312984</c:v>
                </c:pt>
                <c:pt idx="21755">
                  <c:v>34437866.121725999</c:v>
                </c:pt>
                <c:pt idx="21756">
                  <c:v>34850015.651478</c:v>
                </c:pt>
                <c:pt idx="21757">
                  <c:v>35259924.644846998</c:v>
                </c:pt>
                <c:pt idx="21758">
                  <c:v>35667622.010244004</c:v>
                </c:pt>
                <c:pt idx="21759">
                  <c:v>36073135.986711986</c:v>
                </c:pt>
                <c:pt idx="21760">
                  <c:v>36476494.164660007</c:v>
                </c:pt>
                <c:pt idx="21761">
                  <c:v>36877723.505833007</c:v>
                </c:pt>
                <c:pt idx="21762">
                  <c:v>37276850.362570994</c:v>
                </c:pt>
                <c:pt idx="21763">
                  <c:v>37673900.496364996</c:v>
                </c:pt>
                <c:pt idx="21764">
                  <c:v>38068899.095744006</c:v>
                </c:pt>
                <c:pt idx="21765">
                  <c:v>38461870.793522999</c:v>
                </c:pt>
                <c:pt idx="21766">
                  <c:v>38852839.683418997</c:v>
                </c:pt>
                <c:pt idx="21767">
                  <c:v>39241829.336079992</c:v>
                </c:pt>
                <c:pt idx="21768">
                  <c:v>39628862.814534999</c:v>
                </c:pt>
                <c:pt idx="21769">
                  <c:v>40013962.689093009</c:v>
                </c:pt>
                <c:pt idx="21770">
                  <c:v>40397151.051713996</c:v>
                </c:pt>
                <c:pt idx="21771">
                  <c:v>40778449.529866003</c:v>
                </c:pt>
                <c:pt idx="21772">
                  <c:v>41157879.299898013</c:v>
                </c:pt>
                <c:pt idx="21773">
                  <c:v>41535461.099936008</c:v>
                </c:pt>
                <c:pt idx="21774">
                  <c:v>41911215.242333002</c:v>
                </c:pt>
                <c:pt idx="21775">
                  <c:v>42285161.625681005</c:v>
                </c:pt>
                <c:pt idx="21776">
                  <c:v>42657319.746408999</c:v>
                </c:pt>
                <c:pt idx="21777">
                  <c:v>43027708.709977008</c:v>
                </c:pt>
                <c:pt idx="21778">
                  <c:v>43396347.241688006</c:v>
                </c:pt>
                <c:pt idx="21779">
                  <c:v>43763253.697126001</c:v>
                </c:pt>
                <c:pt idx="21780">
                  <c:v>44128446.072245002</c:v>
                </c:pt>
                <c:pt idx="21781">
                  <c:v>44491942.013109997</c:v>
                </c:pt>
                <c:pt idx="21782">
                  <c:v>44853758.825310998</c:v>
                </c:pt>
                <c:pt idx="21783">
                  <c:v>45213913.483068995</c:v>
                </c:pt>
                <c:pt idx="21784">
                  <c:v>45572422.638025001</c:v>
                </c:pt>
                <c:pt idx="21785">
                  <c:v>45929302.627751</c:v>
                </c:pt>
                <c:pt idx="21786">
                  <c:v>46284569.483971991</c:v>
                </c:pt>
                <c:pt idx="21787">
                  <c:v>46638238.940521993</c:v>
                </c:pt>
                <c:pt idx="21788">
                  <c:v>46990326.441041</c:v>
                </c:pt>
                <c:pt idx="21789">
                  <c:v>47340847.146419004</c:v>
                </c:pt>
                <c:pt idx="21790">
                  <c:v>47689815.942004994</c:v>
                </c:pt>
                <c:pt idx="21791">
                  <c:v>48037247.444581993</c:v>
                </c:pt>
                <c:pt idx="21792">
                  <c:v>48383156.009121001</c:v>
                </c:pt>
                <c:pt idx="21793">
                  <c:v>48727555.735320002</c:v>
                </c:pt>
                <c:pt idx="21794">
                  <c:v>49070460.473936997</c:v>
                </c:pt>
                <c:pt idx="21795">
                  <c:v>49411883.832930997</c:v>
                </c:pt>
                <c:pt idx="21796">
                  <c:v>49751839.183398001</c:v>
                </c:pt>
                <c:pt idx="21797">
                  <c:v>50090339.665341005</c:v>
                </c:pt>
                <c:pt idx="21798">
                  <c:v>50427398.193245009</c:v>
                </c:pt>
                <c:pt idx="21799">
                  <c:v>50763027.461498007</c:v>
                </c:pt>
                <c:pt idx="21800">
                  <c:v>51097239.949635006</c:v>
                </c:pt>
                <c:pt idx="21801">
                  <c:v>51430047.927425995</c:v>
                </c:pt>
                <c:pt idx="21802">
                  <c:v>51761463.459819995</c:v>
                </c:pt>
                <c:pt idx="21803">
                  <c:v>52091498.411726989</c:v>
                </c:pt>
                <c:pt idx="21804">
                  <c:v>52420164.452670991</c:v>
                </c:pt>
                <c:pt idx="21805">
                  <c:v>52747473.061296009</c:v>
                </c:pt>
                <c:pt idx="21806">
                  <c:v>53073435.529749006</c:v>
                </c:pt>
                <c:pt idx="21807">
                  <c:v>53398062.967923999</c:v>
                </c:pt>
                <c:pt idx="21808">
                  <c:v>53721366.307595998</c:v>
                </c:pt>
                <c:pt idx="21809">
                  <c:v>54043356.306420989</c:v>
                </c:pt>
                <c:pt idx="21810">
                  <c:v>54364043.551838003</c:v>
                </c:pt>
                <c:pt idx="21811">
                  <c:v>54683438.464845002</c:v>
                </c:pt>
                <c:pt idx="21812">
                  <c:v>55001551.303674996</c:v>
                </c:pt>
                <c:pt idx="21813">
                  <c:v>55318392.167370997</c:v>
                </c:pt>
                <c:pt idx="21814">
                  <c:v>55633970.999254011</c:v>
                </c:pt>
                <c:pt idx="21815">
                  <c:v>55948297.59029901</c:v>
                </c:pt>
                <c:pt idx="21816">
                  <c:v>56261381.582417995</c:v>
                </c:pt>
                <c:pt idx="21817">
                  <c:v>56573232.471648008</c:v>
                </c:pt>
                <c:pt idx="21818">
                  <c:v>56883859.611259006</c:v>
                </c:pt>
                <c:pt idx="21819">
                  <c:v>57193272.214769997</c:v>
                </c:pt>
                <c:pt idx="21820">
                  <c:v>57501479.358888991</c:v>
                </c:pt>
                <c:pt idx="21821">
                  <c:v>57808489.986370988</c:v>
                </c:pt>
                <c:pt idx="21822">
                  <c:v>58114312.908798002</c:v>
                </c:pt>
                <c:pt idx="21823">
                  <c:v>58418956.809293009</c:v>
                </c:pt>
                <c:pt idx="21824">
                  <c:v>58722430.245148011</c:v>
                </c:pt>
                <c:pt idx="21825">
                  <c:v>59024741.650401995</c:v>
                </c:pt>
                <c:pt idx="21826">
                  <c:v>59325899.338330001</c:v>
                </c:pt>
                <c:pt idx="21827">
                  <c:v>59625911.503888004</c:v>
                </c:pt>
                <c:pt idx="21828">
                  <c:v>59924786.226075001</c:v>
                </c:pt>
                <c:pt idx="21829">
                  <c:v>60222531.470256001</c:v>
                </c:pt>
                <c:pt idx="21830">
                  <c:v>60519155.090401001</c:v>
                </c:pt>
                <c:pt idx="21831">
                  <c:v>60814664.831292003</c:v>
                </c:pt>
                <c:pt idx="21832">
                  <c:v>61109068.330651</c:v>
                </c:pt>
                <c:pt idx="21833">
                  <c:v>61402373.121234015</c:v>
                </c:pt>
                <c:pt idx="21834">
                  <c:v>61694586.632858999</c:v>
                </c:pt>
                <c:pt idx="21835">
                  <c:v>61985716.194389999</c:v>
                </c:pt>
                <c:pt idx="21836">
                  <c:v>62275769.035670005</c:v>
                </c:pt>
                <c:pt idx="21837">
                  <c:v>62564752.289407007</c:v>
                </c:pt>
                <c:pt idx="21838">
                  <c:v>62852672.993014999</c:v>
                </c:pt>
                <c:pt idx="21839">
                  <c:v>63139538.090404004</c:v>
                </c:pt>
                <c:pt idx="21840">
                  <c:v>63425354.433738001</c:v>
                </c:pt>
                <c:pt idx="21841">
                  <c:v>63710128.785137005</c:v>
                </c:pt>
                <c:pt idx="21842">
                  <c:v>63993867.818349995</c:v>
                </c:pt>
                <c:pt idx="21843">
                  <c:v>64276578.120380998</c:v>
                </c:pt>
                <c:pt idx="21844">
                  <c:v>64558266.193079002</c:v>
                </c:pt>
                <c:pt idx="21845">
                  <c:v>64838938.454689004</c:v>
                </c:pt>
                <c:pt idx="21846">
                  <c:v>65118601.24137</c:v>
                </c:pt>
                <c:pt idx="21847">
                  <c:v>65397260.808670998</c:v>
                </c:pt>
                <c:pt idx="21848">
                  <c:v>65674923.332979992</c:v>
                </c:pt>
                <c:pt idx="21849">
                  <c:v>65951594.912937</c:v>
                </c:pt>
                <c:pt idx="21850">
                  <c:v>66227281.570808999</c:v>
                </c:pt>
                <c:pt idx="21851">
                  <c:v>66501989.253842004</c:v>
                </c:pt>
                <c:pt idx="21852">
                  <c:v>66775723.835578002</c:v>
                </c:pt>
                <c:pt idx="21853">
                  <c:v>67048491.117141001</c:v>
                </c:pt>
                <c:pt idx="21854">
                  <c:v>67320296.828498006</c:v>
                </c:pt>
                <c:pt idx="21855">
                  <c:v>67591146.629685998</c:v>
                </c:pt>
                <c:pt idx="21856">
                  <c:v>67861046.112014979</c:v>
                </c:pt>
                <c:pt idx="21857">
                  <c:v>68130000.799248993</c:v>
                </c:pt>
                <c:pt idx="21858">
                  <c:v>68398016.148747981</c:v>
                </c:pt>
                <c:pt idx="21859">
                  <c:v>68665097.55260098</c:v>
                </c:pt>
                <c:pt idx="21860">
                  <c:v>68931250.338719979</c:v>
                </c:pt>
                <c:pt idx="21861">
                  <c:v>69196479.771916002</c:v>
                </c:pt>
                <c:pt idx="21862">
                  <c:v>69460791.054956988</c:v>
                </c:pt>
                <c:pt idx="21863">
                  <c:v>69724189.329595</c:v>
                </c:pt>
                <c:pt idx="21864">
                  <c:v>69986679.677569985</c:v>
                </c:pt>
                <c:pt idx="21865">
                  <c:v>70248267.121604964</c:v>
                </c:pt>
                <c:pt idx="21866">
                  <c:v>70508956.626360998</c:v>
                </c:pt>
                <c:pt idx="21867">
                  <c:v>70768753.099391013</c:v>
                </c:pt>
                <c:pt idx="21868">
                  <c:v>71027661.392059982</c:v>
                </c:pt>
                <c:pt idx="21869">
                  <c:v>71285686.300451979</c:v>
                </c:pt>
                <c:pt idx="21870">
                  <c:v>71542832.566257</c:v>
                </c:pt>
                <c:pt idx="21871">
                  <c:v>71799104.877636984</c:v>
                </c:pt>
                <c:pt idx="21872">
                  <c:v>72054507.870079979</c:v>
                </c:pt>
                <c:pt idx="21873">
                  <c:v>72309046.127229989</c:v>
                </c:pt>
                <c:pt idx="21874">
                  <c:v>72562724.181701988</c:v>
                </c:pt>
                <c:pt idx="21875">
                  <c:v>72815546.515884981</c:v>
                </c:pt>
                <c:pt idx="21876">
                  <c:v>73067517.562721983</c:v>
                </c:pt>
                <c:pt idx="21877">
                  <c:v>73318641.706475019</c:v>
                </c:pt>
                <c:pt idx="21878">
                  <c:v>73568923.283481017</c:v>
                </c:pt>
                <c:pt idx="21879">
                  <c:v>73818366.582886994</c:v>
                </c:pt>
                <c:pt idx="21880">
                  <c:v>74066975.847369015</c:v>
                </c:pt>
                <c:pt idx="21881">
                  <c:v>74314755.273843989</c:v>
                </c:pt>
                <c:pt idx="21882">
                  <c:v>74561709.014160007</c:v>
                </c:pt>
                <c:pt idx="21883">
                  <c:v>74807841.175776988</c:v>
                </c:pt>
                <c:pt idx="21884">
                  <c:v>75053155.822433978</c:v>
                </c:pt>
                <c:pt idx="21885">
                  <c:v>75297656.974803984</c:v>
                </c:pt>
                <c:pt idx="21886">
                  <c:v>75541348.611129999</c:v>
                </c:pt>
                <c:pt idx="21887">
                  <c:v>75784234.66785799</c:v>
                </c:pt>
                <c:pt idx="21888">
                  <c:v>76026319.040252</c:v>
                </c:pt>
                <c:pt idx="21889">
                  <c:v>76267605.582997993</c:v>
                </c:pt>
                <c:pt idx="21890">
                  <c:v>76508098.110798001</c:v>
                </c:pt>
                <c:pt idx="21891">
                  <c:v>76747800.398949981</c:v>
                </c:pt>
                <c:pt idx="21892">
                  <c:v>76986716.183919981</c:v>
                </c:pt>
                <c:pt idx="21893">
                  <c:v>77224849.163903981</c:v>
                </c:pt>
                <c:pt idx="21894">
                  <c:v>77462202.999373019</c:v>
                </c:pt>
                <c:pt idx="21895">
                  <c:v>77698781.313613981</c:v>
                </c:pt>
                <c:pt idx="21896">
                  <c:v>77934587.693261996</c:v>
                </c:pt>
                <c:pt idx="21897">
                  <c:v>78169625.688815981</c:v>
                </c:pt>
                <c:pt idx="21898">
                  <c:v>78403898.815149978</c:v>
                </c:pt>
                <c:pt idx="21899">
                  <c:v>78637410.552011982</c:v>
                </c:pt>
                <c:pt idx="21900">
                  <c:v>78870164.344518989</c:v>
                </c:pt>
                <c:pt idx="21901">
                  <c:v>79102163.603632987</c:v>
                </c:pt>
                <c:pt idx="21902">
                  <c:v>79333411.706642985</c:v>
                </c:pt>
                <c:pt idx="21903">
                  <c:v>79563911.997622982</c:v>
                </c:pt>
                <c:pt idx="21904">
                  <c:v>79793667.787890002</c:v>
                </c:pt>
                <c:pt idx="21905">
                  <c:v>80022682.35645698</c:v>
                </c:pt>
                <c:pt idx="21906">
                  <c:v>80250958.950466022</c:v>
                </c:pt>
                <c:pt idx="21907">
                  <c:v>80478500.785625979</c:v>
                </c:pt>
                <c:pt idx="21908">
                  <c:v>80705311.046639979</c:v>
                </c:pt>
                <c:pt idx="21909">
                  <c:v>80931392.887612984</c:v>
                </c:pt>
                <c:pt idx="21910">
                  <c:v>81156749.432473019</c:v>
                </c:pt>
                <c:pt idx="21911">
                  <c:v>81381383.775368005</c:v>
                </c:pt>
                <c:pt idx="21912">
                  <c:v>81605298.981061995</c:v>
                </c:pt>
                <c:pt idx="21913">
                  <c:v>81828498.085326001</c:v>
                </c:pt>
                <c:pt idx="21914">
                  <c:v>82050984.095319003</c:v>
                </c:pt>
                <c:pt idx="21915">
                  <c:v>82272759.989965022</c:v>
                </c:pt>
                <c:pt idx="21916">
                  <c:v>82493828.720321998</c:v>
                </c:pt>
                <c:pt idx="21917">
                  <c:v>82714193.209941998</c:v>
                </c:pt>
                <c:pt idx="21918">
                  <c:v>82933856.355234966</c:v>
                </c:pt>
                <c:pt idx="21919">
                  <c:v>83152821.025811985</c:v>
                </c:pt>
                <c:pt idx="21920">
                  <c:v>83371090.064832985</c:v>
                </c:pt>
                <c:pt idx="21921">
                  <c:v>83588666.289346993</c:v>
                </c:pt>
                <c:pt idx="21922">
                  <c:v>83805552.490624979</c:v>
                </c:pt>
                <c:pt idx="21923">
                  <c:v>84021751.434487015</c:v>
                </c:pt>
                <c:pt idx="21924">
                  <c:v>84237265.861625001</c:v>
                </c:pt>
                <c:pt idx="21925">
                  <c:v>84452098.487919003</c:v>
                </c:pt>
                <c:pt idx="21926">
                  <c:v>84666252.004748985</c:v>
                </c:pt>
                <c:pt idx="21927">
                  <c:v>84879729.079302981</c:v>
                </c:pt>
                <c:pt idx="21928">
                  <c:v>85092532.35487999</c:v>
                </c:pt>
                <c:pt idx="21929">
                  <c:v>85304664.451179996</c:v>
                </c:pt>
                <c:pt idx="21930">
                  <c:v>85516127.96460399</c:v>
                </c:pt>
                <c:pt idx="21931">
                  <c:v>85726925.468536004</c:v>
                </c:pt>
                <c:pt idx="21932">
                  <c:v>85937059.513626993</c:v>
                </c:pt>
                <c:pt idx="21933">
                  <c:v>86146532.62807399</c:v>
                </c:pt>
                <c:pt idx="21934">
                  <c:v>86355347.317892</c:v>
                </c:pt>
                <c:pt idx="21935">
                  <c:v>86563506.067183003</c:v>
                </c:pt>
                <c:pt idx="21936">
                  <c:v>86771011.338403001</c:v>
                </c:pt>
                <c:pt idx="21937">
                  <c:v>86977865.572621986</c:v>
                </c:pt>
                <c:pt idx="21938">
                  <c:v>87184071.189776003</c:v>
                </c:pt>
                <c:pt idx="21939">
                  <c:v>87389630.588927999</c:v>
                </c:pt>
                <c:pt idx="21940">
                  <c:v>87594546.148508981</c:v>
                </c:pt>
                <c:pt idx="21941">
                  <c:v>87798820.226567</c:v>
                </c:pt>
                <c:pt idx="21942">
                  <c:v>88002455.161005005</c:v>
                </c:pt>
                <c:pt idx="21943">
                  <c:v>88205453.269822001</c:v>
                </c:pt>
                <c:pt idx="21944">
                  <c:v>88407816.851340979</c:v>
                </c:pt>
                <c:pt idx="21945">
                  <c:v>88609548.184445992</c:v>
                </c:pt>
                <c:pt idx="21946">
                  <c:v>88810649.528800979</c:v>
                </c:pt>
                <c:pt idx="21947">
                  <c:v>89011123.125076979</c:v>
                </c:pt>
                <c:pt idx="21948">
                  <c:v>89210971.195171982</c:v>
                </c:pt>
                <c:pt idx="21949">
                  <c:v>89410195.942425013</c:v>
                </c:pt>
                <c:pt idx="21950">
                  <c:v>89608799.55182898</c:v>
                </c:pt>
                <c:pt idx="21951">
                  <c:v>89806784.190241992</c:v>
                </c:pt>
                <c:pt idx="21952">
                  <c:v>90004152.006592989</c:v>
                </c:pt>
                <c:pt idx="21953">
                  <c:v>90200905.132087007</c:v>
                </c:pt>
                <c:pt idx="21954">
                  <c:v>90397045.680399999</c:v>
                </c:pt>
                <c:pt idx="21955">
                  <c:v>90592575.747883007</c:v>
                </c:pt>
                <c:pt idx="21956">
                  <c:v>90787497.413754001</c:v>
                </c:pt>
                <c:pt idx="21957">
                  <c:v>90981812.740288019</c:v>
                </c:pt>
                <c:pt idx="21958">
                  <c:v>91175523.773006007</c:v>
                </c:pt>
                <c:pt idx="21959">
                  <c:v>91368632.540866017</c:v>
                </c:pt>
                <c:pt idx="21960">
                  <c:v>91561141.056436002</c:v>
                </c:pt>
                <c:pt idx="21961">
                  <c:v>91753051.316088006</c:v>
                </c:pt>
                <c:pt idx="21962">
                  <c:v>91944365.300163001</c:v>
                </c:pt>
                <c:pt idx="21963">
                  <c:v>92135084.973157004</c:v>
                </c:pt>
                <c:pt idx="21964">
                  <c:v>92325212.283885017</c:v>
                </c:pt>
                <c:pt idx="21965">
                  <c:v>92514749.165659964</c:v>
                </c:pt>
                <c:pt idx="21966">
                  <c:v>92703697.536452979</c:v>
                </c:pt>
                <c:pt idx="21967">
                  <c:v>92892059.299063995</c:v>
                </c:pt>
                <c:pt idx="21968">
                  <c:v>93079836.341282994</c:v>
                </c:pt>
                <c:pt idx="21969">
                  <c:v>93267030.53605099</c:v>
                </c:pt>
                <c:pt idx="21970">
                  <c:v>93453643.741618007</c:v>
                </c:pt>
                <c:pt idx="21971">
                  <c:v>93639677.801701978</c:v>
                </c:pt>
                <c:pt idx="21972">
                  <c:v>93825134.545639992</c:v>
                </c:pt>
                <c:pt idx="21973">
                  <c:v>94010015.788540989</c:v>
                </c:pt>
                <c:pt idx="21974">
                  <c:v>94194323.331437007</c:v>
                </c:pt>
                <c:pt idx="21975">
                  <c:v>94378058.961430997</c:v>
                </c:pt>
                <c:pt idx="21976">
                  <c:v>94561224.451839998</c:v>
                </c:pt>
                <c:pt idx="21977">
                  <c:v>94743821.562338993</c:v>
                </c:pt>
                <c:pt idx="21978">
                  <c:v>94925852.039107993</c:v>
                </c:pt>
                <c:pt idx="21979">
                  <c:v>95107317.614965007</c:v>
                </c:pt>
                <c:pt idx="21980">
                  <c:v>95288220.009507</c:v>
                </c:pt>
                <c:pt idx="21981">
                  <c:v>95468560.929247007</c:v>
                </c:pt>
                <c:pt idx="21982">
                  <c:v>95648342.067745999</c:v>
                </c:pt>
                <c:pt idx="21983">
                  <c:v>95827565.105746984</c:v>
                </c:pt>
                <c:pt idx="21984">
                  <c:v>96006231.711302996</c:v>
                </c:pt>
                <c:pt idx="21985">
                  <c:v>96184343.539909005</c:v>
                </c:pt>
                <c:pt idx="21986">
                  <c:v>96361902.23462598</c:v>
                </c:pt>
                <c:pt idx="21987">
                  <c:v>96538909.426210001</c:v>
                </c:pt>
                <c:pt idx="21988">
                  <c:v>96715366.733229995</c:v>
                </c:pt>
                <c:pt idx="21989">
                  <c:v>96891275.762197018</c:v>
                </c:pt>
                <c:pt idx="21990">
                  <c:v>97066638.107677981</c:v>
                </c:pt>
                <c:pt idx="21991">
                  <c:v>97241455.352418005</c:v>
                </c:pt>
                <c:pt idx="21992">
                  <c:v>97415729.067459002</c:v>
                </c:pt>
                <c:pt idx="21993">
                  <c:v>97589460.812249005</c:v>
                </c:pt>
                <c:pt idx="21994">
                  <c:v>97762652.134763986</c:v>
                </c:pt>
                <c:pt idx="21995">
                  <c:v>97935304.571615979</c:v>
                </c:pt>
                <c:pt idx="21996">
                  <c:v>98107419.648164004</c:v>
                </c:pt>
                <c:pt idx="21997">
                  <c:v>98278998.878627986</c:v>
                </c:pt>
                <c:pt idx="21998">
                  <c:v>98450043.766190007</c:v>
                </c:pt>
                <c:pt idx="21999">
                  <c:v>98620555.803108007</c:v>
                </c:pt>
                <c:pt idx="22000">
                  <c:v>98790536.470817998</c:v>
                </c:pt>
                <c:pt idx="22001">
                  <c:v>98959987.240039006</c:v>
                </c:pt>
                <c:pt idx="22002">
                  <c:v>99128909.570875004</c:v>
                </c:pt>
                <c:pt idx="22003">
                  <c:v>99297304.912917018</c:v>
                </c:pt>
                <c:pt idx="22004">
                  <c:v>99465174.705342978</c:v>
                </c:pt>
                <c:pt idx="22005">
                  <c:v>99632520.37701799</c:v>
                </c:pt>
                <c:pt idx="22006">
                  <c:v>99799343.346590981</c:v>
                </c:pt>
                <c:pt idx="22007">
                  <c:v>99965645.022589982</c:v>
                </c:pt>
                <c:pt idx="22008">
                  <c:v>100131426.803519</c:v>
                </c:pt>
                <c:pt idx="22009">
                  <c:v>100296690.07795198</c:v>
                </c:pt>
                <c:pt idx="22010">
                  <c:v>100461436.22462501</c:v>
                </c:pt>
                <c:pt idx="22011">
                  <c:v>100625666.61252898</c:v>
                </c:pt>
                <c:pt idx="22012">
                  <c:v>100789382.600996</c:v>
                </c:pt>
                <c:pt idx="22013">
                  <c:v>100952585.53979699</c:v>
                </c:pt>
                <c:pt idx="22014">
                  <c:v>101115276.76922202</c:v>
                </c:pt>
                <c:pt idx="22015">
                  <c:v>101277457.62017</c:v>
                </c:pt>
                <c:pt idx="22016">
                  <c:v>101439129.41423802</c:v>
                </c:pt>
                <c:pt idx="22017">
                  <c:v>101600293.46380101</c:v>
                </c:pt>
                <c:pt idx="22018">
                  <c:v>101760951.072101</c:v>
                </c:pt>
                <c:pt idx="22019">
                  <c:v>101921103.53332601</c:v>
                </c:pt>
                <c:pt idx="22020">
                  <c:v>102080752.13269401</c:v>
                </c:pt>
                <c:pt idx="22021">
                  <c:v>102239898.14653398</c:v>
                </c:pt>
                <c:pt idx="22022">
                  <c:v>102398542.84236602</c:v>
                </c:pt>
                <c:pt idx="22023">
                  <c:v>102556687.47897799</c:v>
                </c:pt>
                <c:pt idx="22024">
                  <c:v>102714333.30650701</c:v>
                </c:pt>
                <c:pt idx="22025">
                  <c:v>102871481.56651399</c:v>
                </c:pt>
                <c:pt idx="22026">
                  <c:v>103028133.49206302</c:v>
                </c:pt>
                <c:pt idx="22027">
                  <c:v>103184290.30779198</c:v>
                </c:pt>
                <c:pt idx="22028">
                  <c:v>103339953.229991</c:v>
                </c:pt>
                <c:pt idx="22029">
                  <c:v>103495123.466673</c:v>
                </c:pt>
                <c:pt idx="22030">
                  <c:v>103649802.21765</c:v>
                </c:pt>
                <c:pt idx="22031">
                  <c:v>103803990.67460097</c:v>
                </c:pt>
                <c:pt idx="22032">
                  <c:v>103957690.021145</c:v>
                </c:pt>
                <c:pt idx="22033">
                  <c:v>104110901.43291202</c:v>
                </c:pt>
                <c:pt idx="22034">
                  <c:v>104263626.07760799</c:v>
                </c:pt>
                <c:pt idx="22035">
                  <c:v>104415865.115089</c:v>
                </c:pt>
                <c:pt idx="22036">
                  <c:v>104567619.69742602</c:v>
                </c:pt>
                <c:pt idx="22037">
                  <c:v>104718890.96897101</c:v>
                </c:pt>
                <c:pt idx="22038">
                  <c:v>104869680.066424</c:v>
                </c:pt>
                <c:pt idx="22039">
                  <c:v>105019988.118899</c:v>
                </c:pt>
                <c:pt idx="22040">
                  <c:v>105169816.24798702</c:v>
                </c:pt>
                <c:pt idx="22041">
                  <c:v>105319165.56782298</c:v>
                </c:pt>
                <c:pt idx="22042">
                  <c:v>105468037.18514296</c:v>
                </c:pt>
                <c:pt idx="22043">
                  <c:v>105616432.19935398</c:v>
                </c:pt>
                <c:pt idx="22044">
                  <c:v>105764351.70259</c:v>
                </c:pt>
                <c:pt idx="22045">
                  <c:v>105911796.77977498</c:v>
                </c:pt>
                <c:pt idx="22046">
                  <c:v>106058768.508682</c:v>
                </c:pt>
                <c:pt idx="22047">
                  <c:v>106205267.95999601</c:v>
                </c:pt>
                <c:pt idx="22048">
                  <c:v>106351296.19736899</c:v>
                </c:pt>
                <c:pt idx="22049">
                  <c:v>106496854.27747899</c:v>
                </c:pt>
                <c:pt idx="22050">
                  <c:v>106641943.250089</c:v>
                </c:pt>
                <c:pt idx="22051">
                  <c:v>106786564.15810399</c:v>
                </c:pt>
                <c:pt idx="22052">
                  <c:v>106930718.03762399</c:v>
                </c:pt>
                <c:pt idx="22053">
                  <c:v>107074405.91800602</c:v>
                </c:pt>
                <c:pt idx="22054">
                  <c:v>107217628.82191101</c:v>
                </c:pt>
                <c:pt idx="22055">
                  <c:v>107360387.76536502</c:v>
                </c:pt>
                <c:pt idx="22056">
                  <c:v>107502683.757809</c:v>
                </c:pt>
                <c:pt idx="22057">
                  <c:v>107644517.80215399</c:v>
                </c:pt>
                <c:pt idx="22058">
                  <c:v>107785890.89483398</c:v>
                </c:pt>
                <c:pt idx="22059">
                  <c:v>107926804.02585499</c:v>
                </c:pt>
                <c:pt idx="22060">
                  <c:v>108067258.17884998</c:v>
                </c:pt>
                <c:pt idx="22061">
                  <c:v>108207254.331129</c:v>
                </c:pt>
                <c:pt idx="22062">
                  <c:v>108346793.45372802</c:v>
                </c:pt>
                <c:pt idx="22063">
                  <c:v>108485876.51145899</c:v>
                </c:pt>
                <c:pt idx="22064">
                  <c:v>108624504.46296202</c:v>
                </c:pt>
                <c:pt idx="22065">
                  <c:v>108762678.260749</c:v>
                </c:pt>
                <c:pt idx="22066">
                  <c:v>108900398.851256</c:v>
                </c:pt>
                <c:pt idx="22067">
                  <c:v>109037667.17488898</c:v>
                </c:pt>
                <c:pt idx="22068">
                  <c:v>109174484.16607298</c:v>
                </c:pt>
                <c:pt idx="22069">
                  <c:v>109310850.75329402</c:v>
                </c:pt>
                <c:pt idx="22070">
                  <c:v>109446767.85915001</c:v>
                </c:pt>
                <c:pt idx="22071">
                  <c:v>109582236.40039702</c:v>
                </c:pt>
                <c:pt idx="22072">
                  <c:v>109717257.28798802</c:v>
                </c:pt>
                <c:pt idx="22073">
                  <c:v>109851831.42712398</c:v>
                </c:pt>
                <c:pt idx="22074">
                  <c:v>109985959.71729504</c:v>
                </c:pt>
                <c:pt idx="22075">
                  <c:v>110119643.05232702</c:v>
                </c:pt>
                <c:pt idx="22076">
                  <c:v>110252882.320419</c:v>
                </c:pt>
                <c:pt idx="22077">
                  <c:v>110385678.404192</c:v>
                </c:pt>
                <c:pt idx="22078">
                  <c:v>110518032.18072799</c:v>
                </c:pt>
                <c:pt idx="22079">
                  <c:v>110649944.52161399</c:v>
                </c:pt>
                <c:pt idx="22080">
                  <c:v>110781416.29298002</c:v>
                </c:pt>
                <c:pt idx="22081">
                  <c:v>110912448.35554598</c:v>
                </c:pt>
                <c:pt idx="22082">
                  <c:v>111043041.56465296</c:v>
                </c:pt>
                <c:pt idx="22083">
                  <c:v>111173196.770316</c:v>
                </c:pt>
                <c:pt idx="22084">
                  <c:v>111302914.817251</c:v>
                </c:pt>
                <c:pt idx="22085">
                  <c:v>111432196.54492298</c:v>
                </c:pt>
                <c:pt idx="22086">
                  <c:v>111561042.787582</c:v>
                </c:pt>
                <c:pt idx="22087">
                  <c:v>111689454.37429899</c:v>
                </c:pt>
                <c:pt idx="22088">
                  <c:v>111817432.12901001</c:v>
                </c:pt>
                <c:pt idx="22089">
                  <c:v>111944976.87054797</c:v>
                </c:pt>
                <c:pt idx="22090">
                  <c:v>112072089.41268301</c:v>
                </c:pt>
                <c:pt idx="22091">
                  <c:v>112198770.56415798</c:v>
                </c:pt>
                <c:pt idx="22092">
                  <c:v>112325021.12872899</c:v>
                </c:pt>
                <c:pt idx="22093">
                  <c:v>112450841.90519501</c:v>
                </c:pt>
                <c:pt idx="22094">
                  <c:v>112576233.68743898</c:v>
                </c:pt>
                <c:pt idx="22095">
                  <c:v>112701197.26446001</c:v>
                </c:pt>
                <c:pt idx="22096">
                  <c:v>112825733.42041102</c:v>
                </c:pt>
                <c:pt idx="22097">
                  <c:v>112949842.93463199</c:v>
                </c:pt>
                <c:pt idx="22098">
                  <c:v>113073526.581686</c:v>
                </c:pt>
                <c:pt idx="22099">
                  <c:v>113196785.13139002</c:v>
                </c:pt>
                <c:pt idx="22100">
                  <c:v>113319619.34885198</c:v>
                </c:pt>
                <c:pt idx="22101">
                  <c:v>113442029.99450098</c:v>
                </c:pt>
                <c:pt idx="22102">
                  <c:v>113564017.82412396</c:v>
                </c:pt>
                <c:pt idx="22103">
                  <c:v>113685583.58889498</c:v>
                </c:pt>
                <c:pt idx="22104">
                  <c:v>113806728.03541</c:v>
                </c:pt>
                <c:pt idx="22105">
                  <c:v>113927451.905718</c:v>
                </c:pt>
                <c:pt idx="22106">
                  <c:v>114047755.937352</c:v>
                </c:pt>
                <c:pt idx="22107">
                  <c:v>114167640.86336201</c:v>
                </c:pt>
                <c:pt idx="22108">
                  <c:v>114287107.41234301</c:v>
                </c:pt>
                <c:pt idx="22109">
                  <c:v>114406156.30847099</c:v>
                </c:pt>
                <c:pt idx="22110">
                  <c:v>114524788.27152801</c:v>
                </c:pt>
                <c:pt idx="22111">
                  <c:v>114643004.016937</c:v>
                </c:pt>
                <c:pt idx="22112">
                  <c:v>114760804.255786</c:v>
                </c:pt>
                <c:pt idx="22113">
                  <c:v>114878189.694865</c:v>
                </c:pt>
                <c:pt idx="22114">
                  <c:v>114995161.036688</c:v>
                </c:pt>
                <c:pt idx="22115">
                  <c:v>115111718.979527</c:v>
                </c:pt>
                <c:pt idx="22116">
                  <c:v>115227864.21743999</c:v>
                </c:pt>
                <c:pt idx="22117">
                  <c:v>115343597.44029601</c:v>
                </c:pt>
                <c:pt idx="22118">
                  <c:v>115458919.33380702</c:v>
                </c:pt>
                <c:pt idx="22119">
                  <c:v>115573830.57955499</c:v>
                </c:pt>
                <c:pt idx="22120">
                  <c:v>115688331.85501899</c:v>
                </c:pt>
                <c:pt idx="22121">
                  <c:v>115802423.833601</c:v>
                </c:pt>
                <c:pt idx="22122">
                  <c:v>115916107.18465699</c:v>
                </c:pt>
                <c:pt idx="22123">
                  <c:v>116029382.57351901</c:v>
                </c:pt>
                <c:pt idx="22124">
                  <c:v>116142250.661525</c:v>
                </c:pt>
                <c:pt idx="22125">
                  <c:v>116254712.10604496</c:v>
                </c:pt>
                <c:pt idx="22126">
                  <c:v>116366767.560505</c:v>
                </c:pt>
                <c:pt idx="22127">
                  <c:v>116478417.67441501</c:v>
                </c:pt>
                <c:pt idx="22128">
                  <c:v>116589663.09339401</c:v>
                </c:pt>
                <c:pt idx="22129">
                  <c:v>116700504.45919199</c:v>
                </c:pt>
                <c:pt idx="22130">
                  <c:v>116810942.409722</c:v>
                </c:pt>
                <c:pt idx="22131">
                  <c:v>116920977.579079</c:v>
                </c:pt>
                <c:pt idx="22132">
                  <c:v>117030610.59756599</c:v>
                </c:pt>
                <c:pt idx="22133">
                  <c:v>117139842.09172</c:v>
                </c:pt>
                <c:pt idx="22134">
                  <c:v>117248672.68433298</c:v>
                </c:pt>
                <c:pt idx="22135">
                  <c:v>117357102.99448001</c:v>
                </c:pt>
                <c:pt idx="22136">
                  <c:v>117465133.63753998</c:v>
                </c:pt>
                <c:pt idx="22137">
                  <c:v>117572765.225219</c:v>
                </c:pt>
                <c:pt idx="22138">
                  <c:v>117679998.36557399</c:v>
                </c:pt>
                <c:pt idx="22139">
                  <c:v>117786833.663038</c:v>
                </c:pt>
                <c:pt idx="22140">
                  <c:v>117893271.71843801</c:v>
                </c:pt>
                <c:pt idx="22141">
                  <c:v>117999313.12902398</c:v>
                </c:pt>
                <c:pt idx="22142">
                  <c:v>118104958.48848499</c:v>
                </c:pt>
                <c:pt idx="22143">
                  <c:v>118210208.386976</c:v>
                </c:pt>
                <c:pt idx="22144">
                  <c:v>118315063.41113701</c:v>
                </c:pt>
                <c:pt idx="22145">
                  <c:v>118419524.144115</c:v>
                </c:pt>
                <c:pt idx="22146">
                  <c:v>118523591.16558801</c:v>
                </c:pt>
                <c:pt idx="22147">
                  <c:v>118627265.051783</c:v>
                </c:pt>
                <c:pt idx="22148">
                  <c:v>118730546.37549998</c:v>
                </c:pt>
                <c:pt idx="22149">
                  <c:v>118833435.70613198</c:v>
                </c:pt>
                <c:pt idx="22150">
                  <c:v>118935933.60968401</c:v>
                </c:pt>
                <c:pt idx="22151">
                  <c:v>119038040.64879602</c:v>
                </c:pt>
                <c:pt idx="22152">
                  <c:v>119139757.382761</c:v>
                </c:pt>
                <c:pt idx="22153">
                  <c:v>119241084.36754899</c:v>
                </c:pt>
                <c:pt idx="22154">
                  <c:v>119342022.15582299</c:v>
                </c:pt>
                <c:pt idx="22155">
                  <c:v>119442571.29696001</c:v>
                </c:pt>
                <c:pt idx="22156">
                  <c:v>119542732.337073</c:v>
                </c:pt>
                <c:pt idx="22157">
                  <c:v>119642505.81902498</c:v>
                </c:pt>
                <c:pt idx="22158">
                  <c:v>119741892.28245601</c:v>
                </c:pt>
                <c:pt idx="22159">
                  <c:v>119840892.263794</c:v>
                </c:pt>
                <c:pt idx="22160">
                  <c:v>119939506.29628001</c:v>
                </c:pt>
                <c:pt idx="22161">
                  <c:v>120037734.90998399</c:v>
                </c:pt>
                <c:pt idx="22162">
                  <c:v>120135578.63182399</c:v>
                </c:pt>
                <c:pt idx="22163">
                  <c:v>120233037.985585</c:v>
                </c:pt>
                <c:pt idx="22164">
                  <c:v>120330113.491934</c:v>
                </c:pt>
                <c:pt idx="22165">
                  <c:v>120426805.668446</c:v>
                </c:pt>
                <c:pt idx="22166">
                  <c:v>120523115.02961199</c:v>
                </c:pt>
                <c:pt idx="22167">
                  <c:v>120619042.086863</c:v>
                </c:pt>
                <c:pt idx="22168">
                  <c:v>120714587.34858702</c:v>
                </c:pt>
                <c:pt idx="22169">
                  <c:v>120809751.32014398</c:v>
                </c:pt>
                <c:pt idx="22170">
                  <c:v>120904534.50388701</c:v>
                </c:pt>
                <c:pt idx="22171">
                  <c:v>120998937.39917502</c:v>
                </c:pt>
                <c:pt idx="22172">
                  <c:v>121092960.50239101</c:v>
                </c:pt>
                <c:pt idx="22173">
                  <c:v>121186604.306962</c:v>
                </c:pt>
                <c:pt idx="22174">
                  <c:v>121279869.30337299</c:v>
                </c:pt>
                <c:pt idx="22175">
                  <c:v>121372755.97918102</c:v>
                </c:pt>
                <c:pt idx="22176">
                  <c:v>121465264.819038</c:v>
                </c:pt>
                <c:pt idx="22177">
                  <c:v>121557396.30470198</c:v>
                </c:pt>
                <c:pt idx="22178">
                  <c:v>121649150.91505398</c:v>
                </c:pt>
                <c:pt idx="22179">
                  <c:v>121740529.12611298</c:v>
                </c:pt>
                <c:pt idx="22180">
                  <c:v>121831531.41105701</c:v>
                </c:pt>
                <c:pt idx="22181">
                  <c:v>121922158.24023202</c:v>
                </c:pt>
                <c:pt idx="22182">
                  <c:v>122012410.08117102</c:v>
                </c:pt>
                <c:pt idx="22183">
                  <c:v>122102287.39861</c:v>
                </c:pt>
                <c:pt idx="22184">
                  <c:v>122191790.65449898</c:v>
                </c:pt>
                <c:pt idx="22185">
                  <c:v>122280920.30802399</c:v>
                </c:pt>
                <c:pt idx="22186">
                  <c:v>122369676.81561299</c:v>
                </c:pt>
                <c:pt idx="22187">
                  <c:v>122458060.630962</c:v>
                </c:pt>
                <c:pt idx="22188">
                  <c:v>122546072.20503898</c:v>
                </c:pt>
                <c:pt idx="22189">
                  <c:v>122633711.98610501</c:v>
                </c:pt>
                <c:pt idx="22190">
                  <c:v>122720980.41972502</c:v>
                </c:pt>
                <c:pt idx="22191">
                  <c:v>122807877.94878604</c:v>
                </c:pt>
                <c:pt idx="22192">
                  <c:v>122894405.01350902</c:v>
                </c:pt>
                <c:pt idx="22193">
                  <c:v>122980562.05146001</c:v>
                </c:pt>
                <c:pt idx="22194">
                  <c:v>123066349.49757102</c:v>
                </c:pt>
                <c:pt idx="22195">
                  <c:v>123151767.78414798</c:v>
                </c:pt>
                <c:pt idx="22196">
                  <c:v>123236817.34088601</c:v>
                </c:pt>
                <c:pt idx="22197">
                  <c:v>123321498.594886</c:v>
                </c:pt>
                <c:pt idx="22198">
                  <c:v>123405811.970661</c:v>
                </c:pt>
                <c:pt idx="22199">
                  <c:v>123489757.890159</c:v>
                </c:pt>
                <c:pt idx="22200">
                  <c:v>123573336.77276802</c:v>
                </c:pt>
                <c:pt idx="22201">
                  <c:v>123656549.03533298</c:v>
                </c:pt>
                <c:pt idx="22202">
                  <c:v>123739395.09216802</c:v>
                </c:pt>
                <c:pt idx="22203">
                  <c:v>123821875.35507098</c:v>
                </c:pt>
                <c:pt idx="22204">
                  <c:v>123903990.23333199</c:v>
                </c:pt>
                <c:pt idx="22205">
                  <c:v>123985740.13375001</c:v>
                </c:pt>
                <c:pt idx="22206">
                  <c:v>124067125.460646</c:v>
                </c:pt>
                <c:pt idx="22207">
                  <c:v>124148146.615871</c:v>
                </c:pt>
                <c:pt idx="22208">
                  <c:v>124228803.998822</c:v>
                </c:pt>
                <c:pt idx="22209">
                  <c:v>124309098.006451</c:v>
                </c:pt>
                <c:pt idx="22210">
                  <c:v>124389029.03328301</c:v>
                </c:pt>
                <c:pt idx="22211">
                  <c:v>124468597.471422</c:v>
                </c:pt>
                <c:pt idx="22212">
                  <c:v>124547803.710564</c:v>
                </c:pt>
                <c:pt idx="22213">
                  <c:v>124626648.13801301</c:v>
                </c:pt>
                <c:pt idx="22214">
                  <c:v>124705131.138687</c:v>
                </c:pt>
                <c:pt idx="22215">
                  <c:v>124783253.09513399</c:v>
                </c:pt>
                <c:pt idx="22216">
                  <c:v>124861014.38753998</c:v>
                </c:pt>
                <c:pt idx="22217">
                  <c:v>124938415.393742</c:v>
                </c:pt>
                <c:pt idx="22218">
                  <c:v>125015456.489243</c:v>
                </c:pt>
                <c:pt idx="22219">
                  <c:v>125092138.04721501</c:v>
                </c:pt>
                <c:pt idx="22220">
                  <c:v>125168460.438517</c:v>
                </c:pt>
                <c:pt idx="22221">
                  <c:v>125244424.031703</c:v>
                </c:pt>
                <c:pt idx="22222">
                  <c:v>125320029.19303502</c:v>
                </c:pt>
                <c:pt idx="22223">
                  <c:v>125395276.28649102</c:v>
                </c:pt>
                <c:pt idx="22224">
                  <c:v>125470165.673777</c:v>
                </c:pt>
                <c:pt idx="22225">
                  <c:v>125544697.714338</c:v>
                </c:pt>
                <c:pt idx="22226">
                  <c:v>125618872.76537001</c:v>
                </c:pt>
                <c:pt idx="22227">
                  <c:v>125692691.181825</c:v>
                </c:pt>
                <c:pt idx="22228">
                  <c:v>125766153.31643</c:v>
                </c:pt>
                <c:pt idx="22229">
                  <c:v>125839259.51968701</c:v>
                </c:pt>
                <c:pt idx="22230">
                  <c:v>125912010.13989398</c:v>
                </c:pt>
                <c:pt idx="22231">
                  <c:v>125984405.52314502</c:v>
                </c:pt>
                <c:pt idx="22232">
                  <c:v>126056446.01334701</c:v>
                </c:pt>
                <c:pt idx="22233">
                  <c:v>126128131.95222799</c:v>
                </c:pt>
                <c:pt idx="22234">
                  <c:v>126199463.67934398</c:v>
                </c:pt>
                <c:pt idx="22235">
                  <c:v>126270441.532094</c:v>
                </c:pt>
                <c:pt idx="22236">
                  <c:v>126341065.84572399</c:v>
                </c:pt>
                <c:pt idx="22237">
                  <c:v>126411336.95334202</c:v>
                </c:pt>
                <c:pt idx="22238">
                  <c:v>126481255.18592198</c:v>
                </c:pt>
                <c:pt idx="22239">
                  <c:v>126550820.872318</c:v>
                </c:pt>
                <c:pt idx="22240">
                  <c:v>126620034.33927302</c:v>
                </c:pt>
                <c:pt idx="22241">
                  <c:v>126688895.91142201</c:v>
                </c:pt>
                <c:pt idx="22242">
                  <c:v>126757405.91131201</c:v>
                </c:pt>
                <c:pt idx="22243">
                  <c:v>126825564.6594</c:v>
                </c:pt>
                <c:pt idx="22244">
                  <c:v>126893372.47407</c:v>
                </c:pt>
                <c:pt idx="22245">
                  <c:v>126960829.67163898</c:v>
                </c:pt>
                <c:pt idx="22246">
                  <c:v>127027936.56636402</c:v>
                </c:pt>
                <c:pt idx="22247">
                  <c:v>127094693.47045401</c:v>
                </c:pt>
                <c:pt idx="22248">
                  <c:v>127161100.694076</c:v>
                </c:pt>
                <c:pt idx="22249">
                  <c:v>127227158.54536802</c:v>
                </c:pt>
                <c:pt idx="22250">
                  <c:v>127292867.330442</c:v>
                </c:pt>
                <c:pt idx="22251">
                  <c:v>127358227.353394</c:v>
                </c:pt>
                <c:pt idx="22252">
                  <c:v>127423238.91631602</c:v>
                </c:pt>
                <c:pt idx="22253">
                  <c:v>127487902.31930001</c:v>
                </c:pt>
                <c:pt idx="22254">
                  <c:v>127552217.86045</c:v>
                </c:pt>
                <c:pt idx="22255">
                  <c:v>127616185.83588399</c:v>
                </c:pt>
                <c:pt idx="22256">
                  <c:v>127679806.53975098</c:v>
                </c:pt>
                <c:pt idx="22257">
                  <c:v>127743080.26423198</c:v>
                </c:pt>
                <c:pt idx="22258">
                  <c:v>127806007.299551</c:v>
                </c:pt>
                <c:pt idx="22259">
                  <c:v>127868587.93398002</c:v>
                </c:pt>
                <c:pt idx="22260">
                  <c:v>127930822.453851</c:v>
                </c:pt>
                <c:pt idx="22261">
                  <c:v>127992711.143563</c:v>
                </c:pt>
                <c:pt idx="22262">
                  <c:v>128054254.285586</c:v>
                </c:pt>
                <c:pt idx="22263">
                  <c:v>128115452.16047102</c:v>
                </c:pt>
                <c:pt idx="22264">
                  <c:v>128176305.04686099</c:v>
                </c:pt>
                <c:pt idx="22265">
                  <c:v>128236813.22149099</c:v>
                </c:pt>
                <c:pt idx="22266">
                  <c:v>128296976.959203</c:v>
                </c:pt>
                <c:pt idx="22267">
                  <c:v>128356796.53294602</c:v>
                </c:pt>
                <c:pt idx="22268">
                  <c:v>128416272.21379201</c:v>
                </c:pt>
                <c:pt idx="22269">
                  <c:v>128475404.270935</c:v>
                </c:pt>
                <c:pt idx="22270">
                  <c:v>128534192.97170198</c:v>
                </c:pt>
                <c:pt idx="22271">
                  <c:v>128592638.581562</c:v>
                </c:pt>
                <c:pt idx="22272">
                  <c:v>128650741.36412901</c:v>
                </c:pt>
                <c:pt idx="22273">
                  <c:v>128708501.58117102</c:v>
                </c:pt>
                <c:pt idx="22274">
                  <c:v>128765919.49261601</c:v>
                </c:pt>
                <c:pt idx="22275">
                  <c:v>128822995.35656001</c:v>
                </c:pt>
                <c:pt idx="22276">
                  <c:v>128879729.42927504</c:v>
                </c:pt>
                <c:pt idx="22277">
                  <c:v>128936121.965213</c:v>
                </c:pt>
                <c:pt idx="22278">
                  <c:v>128992173.217012</c:v>
                </c:pt>
                <c:pt idx="22279">
                  <c:v>129047883.435507</c:v>
                </c:pt>
                <c:pt idx="22280">
                  <c:v>129103252.86973201</c:v>
                </c:pt>
                <c:pt idx="22281">
                  <c:v>129158281.766931</c:v>
                </c:pt>
                <c:pt idx="22282">
                  <c:v>129212970.37255898</c:v>
                </c:pt>
                <c:pt idx="22283">
                  <c:v>129267318.93029201</c:v>
                </c:pt>
                <c:pt idx="22284">
                  <c:v>129321327.682035</c:v>
                </c:pt>
                <c:pt idx="22285">
                  <c:v>129374996.86792098</c:v>
                </c:pt>
                <c:pt idx="22286">
                  <c:v>129428326.726328</c:v>
                </c:pt>
                <c:pt idx="22287">
                  <c:v>129481317.49387401</c:v>
                </c:pt>
                <c:pt idx="22288">
                  <c:v>129533969.405432</c:v>
                </c:pt>
                <c:pt idx="22289">
                  <c:v>129586282.69412901</c:v>
                </c:pt>
                <c:pt idx="22290">
                  <c:v>129638257.591359</c:v>
                </c:pt>
                <c:pt idx="22291">
                  <c:v>129689894.32678299</c:v>
                </c:pt>
                <c:pt idx="22292">
                  <c:v>129741193.128337</c:v>
                </c:pt>
                <c:pt idx="22293">
                  <c:v>129792154.22224</c:v>
                </c:pt>
                <c:pt idx="22294">
                  <c:v>129842777.83299501</c:v>
                </c:pt>
                <c:pt idx="22295">
                  <c:v>129893064.18339902</c:v>
                </c:pt>
                <c:pt idx="22296">
                  <c:v>129943013.49454901</c:v>
                </c:pt>
                <c:pt idx="22297">
                  <c:v>129992625.98584101</c:v>
                </c:pt>
                <c:pt idx="22298">
                  <c:v>130041901.87498496</c:v>
                </c:pt>
                <c:pt idx="22299">
                  <c:v>130090841.37800299</c:v>
                </c:pt>
                <c:pt idx="22300">
                  <c:v>130139444.70923799</c:v>
                </c:pt>
                <c:pt idx="22301">
                  <c:v>130187712.08136001</c:v>
                </c:pt>
                <c:pt idx="22302">
                  <c:v>130235643.70536801</c:v>
                </c:pt>
                <c:pt idx="22303">
                  <c:v>130283239.79059802</c:v>
                </c:pt>
                <c:pt idx="22304">
                  <c:v>130330500.544728</c:v>
                </c:pt>
                <c:pt idx="22305">
                  <c:v>130377426.17378399</c:v>
                </c:pt>
                <c:pt idx="22306">
                  <c:v>130424016.88214098</c:v>
                </c:pt>
                <c:pt idx="22307">
                  <c:v>130470272.87253296</c:v>
                </c:pt>
                <c:pt idx="22308">
                  <c:v>130516194.346056</c:v>
                </c:pt>
                <c:pt idx="22309">
                  <c:v>130561781.502174</c:v>
                </c:pt>
                <c:pt idx="22310">
                  <c:v>130607034.53872</c:v>
                </c:pt>
                <c:pt idx="22311">
                  <c:v>130651953.651908</c:v>
                </c:pt>
                <c:pt idx="22312">
                  <c:v>130696539.036331</c:v>
                </c:pt>
                <c:pt idx="22313">
                  <c:v>130740790.884969</c:v>
                </c:pt>
                <c:pt idx="22314">
                  <c:v>130784709.38919599</c:v>
                </c:pt>
                <c:pt idx="22315">
                  <c:v>130828294.73877899</c:v>
                </c:pt>
                <c:pt idx="22316">
                  <c:v>130871547.121887</c:v>
                </c:pt>
                <c:pt idx="22317">
                  <c:v>130914466.725095</c:v>
                </c:pt>
                <c:pt idx="22318">
                  <c:v>130957053.73338804</c:v>
                </c:pt>
                <c:pt idx="22319">
                  <c:v>130999308.33016601</c:v>
                </c:pt>
                <c:pt idx="22320">
                  <c:v>131041230.697246</c:v>
                </c:pt>
                <c:pt idx="22321">
                  <c:v>131082821.014871</c:v>
                </c:pt>
                <c:pt idx="22322">
                  <c:v>131124079.461712</c:v>
                </c:pt>
                <c:pt idx="22323">
                  <c:v>131165006.21487002</c:v>
                </c:pt>
                <c:pt idx="22324">
                  <c:v>131205601.44988503</c:v>
                </c:pt>
                <c:pt idx="22325">
                  <c:v>131245865.340736</c:v>
                </c:pt>
                <c:pt idx="22326">
                  <c:v>131285798.05985001</c:v>
                </c:pt>
                <c:pt idx="22327">
                  <c:v>131325399.778101</c:v>
                </c:pt>
                <c:pt idx="22328">
                  <c:v>131364670.66481701</c:v>
                </c:pt>
                <c:pt idx="22329">
                  <c:v>131403610.88778399</c:v>
                </c:pt>
                <c:pt idx="22330">
                  <c:v>131442220.613249</c:v>
                </c:pt>
                <c:pt idx="22331">
                  <c:v>131480500.005926</c:v>
                </c:pt>
                <c:pt idx="22332">
                  <c:v>131518449.22899599</c:v>
                </c:pt>
                <c:pt idx="22333">
                  <c:v>131556068.44411799</c:v>
                </c:pt>
                <c:pt idx="22334">
                  <c:v>131593357.811424</c:v>
                </c:pt>
                <c:pt idx="22335">
                  <c:v>131630317.48953</c:v>
                </c:pt>
                <c:pt idx="22336">
                  <c:v>131666947.63553599</c:v>
                </c:pt>
                <c:pt idx="22337">
                  <c:v>131703248.40503198</c:v>
                </c:pt>
                <c:pt idx="22338">
                  <c:v>131739219.95209999</c:v>
                </c:pt>
                <c:pt idx="22339">
                  <c:v>131774862.42931801</c:v>
                </c:pt>
                <c:pt idx="22340">
                  <c:v>131810175.987763</c:v>
                </c:pt>
                <c:pt idx="22341">
                  <c:v>131845160.77701898</c:v>
                </c:pt>
                <c:pt idx="22342">
                  <c:v>131879816.94517504</c:v>
                </c:pt>
                <c:pt idx="22343">
                  <c:v>131914144.63882798</c:v>
                </c:pt>
                <c:pt idx="22344">
                  <c:v>131948144.00309502</c:v>
                </c:pt>
                <c:pt idx="22345">
                  <c:v>131981815.18160598</c:v>
                </c:pt>
                <c:pt idx="22346">
                  <c:v>132015158.31651399</c:v>
                </c:pt>
                <c:pt idx="22347">
                  <c:v>132048173.54849499</c:v>
                </c:pt>
                <c:pt idx="22348">
                  <c:v>132080861.016755</c:v>
                </c:pt>
                <c:pt idx="22349">
                  <c:v>132113220.859029</c:v>
                </c:pt>
                <c:pt idx="22350">
                  <c:v>132145253.21158601</c:v>
                </c:pt>
                <c:pt idx="22351">
                  <c:v>132176958.20923501</c:v>
                </c:pt>
                <c:pt idx="22352">
                  <c:v>132208335.985323</c:v>
                </c:pt>
                <c:pt idx="22353">
                  <c:v>132239386.67174199</c:v>
                </c:pt>
                <c:pt idx="22354">
                  <c:v>132270110.398931</c:v>
                </c:pt>
                <c:pt idx="22355">
                  <c:v>132300507.29588</c:v>
                </c:pt>
                <c:pt idx="22356">
                  <c:v>132330577.49012899</c:v>
                </c:pt>
                <c:pt idx="22357">
                  <c:v>132360321.107777</c:v>
                </c:pt>
                <c:pt idx="22358">
                  <c:v>132389738.27348001</c:v>
                </c:pt>
                <c:pt idx="22359">
                  <c:v>132418829.110457</c:v>
                </c:pt>
                <c:pt idx="22360">
                  <c:v>132447593.74049202</c:v>
                </c:pt>
                <c:pt idx="22361">
                  <c:v>132476032.28393501</c:v>
                </c:pt>
                <c:pt idx="22362">
                  <c:v>132504144.85970898</c:v>
                </c:pt>
                <c:pt idx="22363">
                  <c:v>132531931.585307</c:v>
                </c:pt>
                <c:pt idx="22364">
                  <c:v>132559392.57679999</c:v>
                </c:pt>
                <c:pt idx="22365">
                  <c:v>132586527.94883801</c:v>
                </c:pt>
                <c:pt idx="22366">
                  <c:v>132613337.81464998</c:v>
                </c:pt>
                <c:pt idx="22367">
                  <c:v>132639822.28605299</c:v>
                </c:pt>
                <c:pt idx="22368">
                  <c:v>132665981.47344601</c:v>
                </c:pt>
                <c:pt idx="22369">
                  <c:v>132691815.485819</c:v>
                </c:pt>
                <c:pt idx="22370">
                  <c:v>132717324.430755</c:v>
                </c:pt>
                <c:pt idx="22371">
                  <c:v>132742508.41442801</c:v>
                </c:pt>
                <c:pt idx="22372">
                  <c:v>132767367.541613</c:v>
                </c:pt>
                <c:pt idx="22373">
                  <c:v>132791901.91567899</c:v>
                </c:pt>
                <c:pt idx="22374">
                  <c:v>132816111.63860001</c:v>
                </c:pt>
                <c:pt idx="22375">
                  <c:v>132839996.81095098</c:v>
                </c:pt>
                <c:pt idx="22376">
                  <c:v>132863557.53191702</c:v>
                </c:pt>
                <c:pt idx="22377">
                  <c:v>132886793.89928801</c:v>
                </c:pt>
                <c:pt idx="22378">
                  <c:v>132909706.00946401</c:v>
                </c:pt>
                <c:pt idx="22379">
                  <c:v>132932293.95746101</c:v>
                </c:pt>
                <c:pt idx="22380">
                  <c:v>132954557.836908</c:v>
                </c:pt>
                <c:pt idx="22381">
                  <c:v>132976497.740051</c:v>
                </c:pt>
                <c:pt idx="22382">
                  <c:v>132998113.75775598</c:v>
                </c:pt>
                <c:pt idx="22383">
                  <c:v>133019405.97950998</c:v>
                </c:pt>
                <c:pt idx="22384">
                  <c:v>133040374.49342401</c:v>
                </c:pt>
                <c:pt idx="22385">
                  <c:v>133061019.38623299</c:v>
                </c:pt>
                <c:pt idx="22386">
                  <c:v>133081340.74330004</c:v>
                </c:pt>
                <c:pt idx="22387">
                  <c:v>133101338.64861998</c:v>
                </c:pt>
                <c:pt idx="22388">
                  <c:v>133121013.18481399</c:v>
                </c:pt>
                <c:pt idx="22389">
                  <c:v>133140364.43314202</c:v>
                </c:pt>
                <c:pt idx="22390">
                  <c:v>133159392.47349399</c:v>
                </c:pt>
                <c:pt idx="22391">
                  <c:v>133178097.384399</c:v>
                </c:pt>
                <c:pt idx="22392">
                  <c:v>133196479.24302602</c:v>
                </c:pt>
                <c:pt idx="22393">
                  <c:v>133214538.12518299</c:v>
                </c:pt>
                <c:pt idx="22394">
                  <c:v>133232274.10531898</c:v>
                </c:pt>
                <c:pt idx="22395">
                  <c:v>133249687.25652899</c:v>
                </c:pt>
                <c:pt idx="22396">
                  <c:v>133266777.65055197</c:v>
                </c:pt>
                <c:pt idx="22397">
                  <c:v>133283545.357775</c:v>
                </c:pt>
                <c:pt idx="22398">
                  <c:v>133299990.44723302</c:v>
                </c:pt>
                <c:pt idx="22399">
                  <c:v>133316112.98661301</c:v>
                </c:pt>
                <c:pt idx="22400">
                  <c:v>133331913.04225002</c:v>
                </c:pt>
                <c:pt idx="22401">
                  <c:v>133347390.67913701</c:v>
                </c:pt>
                <c:pt idx="22402">
                  <c:v>133362545.96091799</c:v>
                </c:pt>
                <c:pt idx="22403">
                  <c:v>133377378.94989601</c:v>
                </c:pt>
                <c:pt idx="22404">
                  <c:v>133391889.70703</c:v>
                </c:pt>
                <c:pt idx="22405">
                  <c:v>133406078.29193802</c:v>
                </c:pt>
                <c:pt idx="22406">
                  <c:v>133419944.76289999</c:v>
                </c:pt>
                <c:pt idx="22407">
                  <c:v>133433489.17685696</c:v>
                </c:pt>
                <c:pt idx="22408">
                  <c:v>133446711.58941102</c:v>
                </c:pt>
                <c:pt idx="22409">
                  <c:v>133459612.05483198</c:v>
                </c:pt>
                <c:pt idx="22410">
                  <c:v>133472190.62605096</c:v>
                </c:pt>
                <c:pt idx="22411">
                  <c:v>133484447.35466999</c:v>
                </c:pt>
                <c:pt idx="22412">
                  <c:v>133496382.29095602</c:v>
                </c:pt>
                <c:pt idx="22413">
                  <c:v>133507995.48384501</c:v>
                </c:pt>
                <c:pt idx="22414">
                  <c:v>133519286.980946</c:v>
                </c:pt>
                <c:pt idx="22415">
                  <c:v>133530256.82853501</c:v>
                </c:pt>
                <c:pt idx="22416">
                  <c:v>133540905.07156301</c:v>
                </c:pt>
                <c:pt idx="22417">
                  <c:v>133551231.75365399</c:v>
                </c:pt>
                <c:pt idx="22418">
                  <c:v>133561236.91710602</c:v>
                </c:pt>
                <c:pt idx="22419">
                  <c:v>133570920.602891</c:v>
                </c:pt>
                <c:pt idx="22420">
                  <c:v>133580282.85065798</c:v>
                </c:pt>
                <c:pt idx="22421">
                  <c:v>133589323.69873199</c:v>
                </c:pt>
                <c:pt idx="22422">
                  <c:v>133598043.18411799</c:v>
                </c:pt>
                <c:pt idx="22423">
                  <c:v>133606441.34249802</c:v>
                </c:pt>
                <c:pt idx="22424">
                  <c:v>133614518.208233</c:v>
                </c:pt>
                <c:pt idx="22425">
                  <c:v>133622273.81436601</c:v>
                </c:pt>
                <c:pt idx="22426">
                  <c:v>133629708.192619</c:v>
                </c:pt>
                <c:pt idx="22427">
                  <c:v>133636821.37339699</c:v>
                </c:pt>
                <c:pt idx="22428">
                  <c:v>133643613.385787</c:v>
                </c:pt>
                <c:pt idx="22429">
                  <c:v>133650084.25755899</c:v>
                </c:pt>
                <c:pt idx="22430">
                  <c:v>133656234.01516701</c:v>
                </c:pt>
                <c:pt idx="22431">
                  <c:v>133662062.68374801</c:v>
                </c:pt>
                <c:pt idx="22432">
                  <c:v>133667570.28712502</c:v>
                </c:pt>
                <c:pt idx="22433">
                  <c:v>133672756.84780602</c:v>
                </c:pt>
                <c:pt idx="22434">
                  <c:v>133677622.386986</c:v>
                </c:pt>
                <c:pt idx="22435">
                  <c:v>133682166.92454296</c:v>
                </c:pt>
                <c:pt idx="22436">
                  <c:v>133686390.479045</c:v>
                </c:pt>
                <c:pt idx="22437">
                  <c:v>133690293.067747</c:v>
                </c:pt>
                <c:pt idx="22438">
                  <c:v>133693874.706589</c:v>
                </c:pt>
                <c:pt idx="22439">
                  <c:v>133697135.41020101</c:v>
                </c:pt>
                <c:pt idx="22440">
                  <c:v>133700075.1919</c:v>
                </c:pt>
                <c:pt idx="22441">
                  <c:v>133702694.063694</c:v>
                </c:pt>
                <c:pt idx="22442">
                  <c:v>133704992.03627701</c:v>
                </c:pt>
                <c:pt idx="22443">
                  <c:v>133706969.11903401</c:v>
                </c:pt>
                <c:pt idx="22444">
                  <c:v>133708625.32003899</c:v>
                </c:pt>
                <c:pt idx="22445">
                  <c:v>133709960.64605199</c:v>
                </c:pt>
                <c:pt idx="22446">
                  <c:v>133710975.10252899</c:v>
                </c:pt>
                <c:pt idx="22447">
                  <c:v>133711668.693609</c:v>
                </c:pt>
                <c:pt idx="22448">
                  <c:v>133712041.42212601</c:v>
                </c:pt>
                <c:pt idx="22449">
                  <c:v>133712093.289601</c:v>
                </c:pt>
                <c:pt idx="22450">
                  <c:v>133711824.29624702</c:v>
                </c:pt>
                <c:pt idx="22451">
                  <c:v>133711234.44096401</c:v>
                </c:pt>
                <c:pt idx="22452">
                  <c:v>133710323.72134502</c:v>
                </c:pt>
                <c:pt idx="22453">
                  <c:v>133709092.133671</c:v>
                </c:pt>
                <c:pt idx="22454">
                  <c:v>133707539.67291299</c:v>
                </c:pt>
                <c:pt idx="22455">
                  <c:v>133705666.33273098</c:v>
                </c:pt>
                <c:pt idx="22456">
                  <c:v>133703472.10547602</c:v>
                </c:pt>
                <c:pt idx="22457">
                  <c:v>133700956.98218901</c:v>
                </c:pt>
                <c:pt idx="22458">
                  <c:v>133698120.95259599</c:v>
                </c:pt>
                <c:pt idx="22459">
                  <c:v>133694964.005117</c:v>
                </c:pt>
                <c:pt idx="22460">
                  <c:v>133691486.12685598</c:v>
                </c:pt>
                <c:pt idx="22461">
                  <c:v>133687687.30361</c:v>
                </c:pt>
                <c:pt idx="22462">
                  <c:v>133683567.51986001</c:v>
                </c:pt>
                <c:pt idx="22463">
                  <c:v>133679126.75877699</c:v>
                </c:pt>
                <c:pt idx="22464">
                  <c:v>133674365.00221699</c:v>
                </c:pt>
                <c:pt idx="22465">
                  <c:v>133669282.230728</c:v>
                </c:pt>
                <c:pt idx="22466">
                  <c:v>133663878.423537</c:v>
                </c:pt>
                <c:pt idx="22467">
                  <c:v>133658153.55856401</c:v>
                </c:pt>
                <c:pt idx="22468">
                  <c:v>133652107.61240999</c:v>
                </c:pt>
                <c:pt idx="22469">
                  <c:v>133645740.56036201</c:v>
                </c:pt>
                <c:pt idx="22470">
                  <c:v>133639052.37639301</c:v>
                </c:pt>
                <c:pt idx="22471">
                  <c:v>133632043.033158</c:v>
                </c:pt>
                <c:pt idx="22472">
                  <c:v>133624712.50199601</c:v>
                </c:pt>
                <c:pt idx="22473">
                  <c:v>133617060.752929</c:v>
                </c:pt>
                <c:pt idx="22474">
                  <c:v>133609087.75465898</c:v>
                </c:pt>
                <c:pt idx="22475">
                  <c:v>133600793.47457199</c:v>
                </c:pt>
                <c:pt idx="22476">
                  <c:v>133592177.87873198</c:v>
                </c:pt>
                <c:pt idx="22477">
                  <c:v>133583240.93188402</c:v>
                </c:pt>
                <c:pt idx="22478">
                  <c:v>133573982.597453</c:v>
                </c:pt>
                <c:pt idx="22479">
                  <c:v>133564402.83753799</c:v>
                </c:pt>
                <c:pt idx="22480">
                  <c:v>133554501.61292</c:v>
                </c:pt>
                <c:pt idx="22481">
                  <c:v>133544278.88305399</c:v>
                </c:pt>
                <c:pt idx="22482">
                  <c:v>133533734.60607</c:v>
                </c:pt>
                <c:pt idx="22483">
                  <c:v>133522868.73877501</c:v>
                </c:pt>
                <c:pt idx="22484">
                  <c:v>133511681.236646</c:v>
                </c:pt>
                <c:pt idx="22485">
                  <c:v>133500172.05383401</c:v>
                </c:pt>
                <c:pt idx="22486">
                  <c:v>133488341.14316399</c:v>
                </c:pt>
                <c:pt idx="22487">
                  <c:v>133476188.456128</c:v>
                </c:pt>
                <c:pt idx="22488">
                  <c:v>133463713.94288804</c:v>
                </c:pt>
                <c:pt idx="22489">
                  <c:v>133450917.55227602</c:v>
                </c:pt>
                <c:pt idx="22490">
                  <c:v>133437799.23178899</c:v>
                </c:pt>
                <c:pt idx="22491">
                  <c:v>133424358.92759</c:v>
                </c:pt>
                <c:pt idx="22492">
                  <c:v>133410596.58450899</c:v>
                </c:pt>
                <c:pt idx="22493">
                  <c:v>133396512.146037</c:v>
                </c:pt>
                <c:pt idx="22494">
                  <c:v>133382105.55432798</c:v>
                </c:pt>
                <c:pt idx="22495">
                  <c:v>133367376.75019599</c:v>
                </c:pt>
                <c:pt idx="22496">
                  <c:v>133352325.673115</c:v>
                </c:pt>
                <c:pt idx="22497">
                  <c:v>133336952.26121899</c:v>
                </c:pt>
                <c:pt idx="22498">
                  <c:v>133321256.45129602</c:v>
                </c:pt>
                <c:pt idx="22499">
                  <c:v>133305238.17878999</c:v>
                </c:pt>
                <c:pt idx="22500">
                  <c:v>133288897.37779899</c:v>
                </c:pt>
                <c:pt idx="22501">
                  <c:v>133272233.98107402</c:v>
                </c:pt>
                <c:pt idx="22502">
                  <c:v>133255247.92001602</c:v>
                </c:pt>
                <c:pt idx="22503">
                  <c:v>133237939.12467599</c:v>
                </c:pt>
                <c:pt idx="22504">
                  <c:v>133220307.52375001</c:v>
                </c:pt>
                <c:pt idx="22505">
                  <c:v>133202353.04458401</c:v>
                </c:pt>
                <c:pt idx="22506">
                  <c:v>133184075.61316602</c:v>
                </c:pt>
                <c:pt idx="22507">
                  <c:v>133165475.15412699</c:v>
                </c:pt>
                <c:pt idx="22508">
                  <c:v>133146551.590739</c:v>
                </c:pt>
                <c:pt idx="22509">
                  <c:v>133127304.84491301</c:v>
                </c:pt>
                <c:pt idx="22510">
                  <c:v>133107734.837199</c:v>
                </c:pt>
                <c:pt idx="22511">
                  <c:v>133087841.48678</c:v>
                </c:pt>
                <c:pt idx="22512">
                  <c:v>133067624.71147402</c:v>
                </c:pt>
                <c:pt idx="22513">
                  <c:v>133047084.42773201</c:v>
                </c:pt>
                <c:pt idx="22514">
                  <c:v>133026220.55063298</c:v>
                </c:pt>
                <c:pt idx="22515">
                  <c:v>133005032.99388601</c:v>
                </c:pt>
                <c:pt idx="22516">
                  <c:v>132983521.669826</c:v>
                </c:pt>
                <c:pt idx="22517">
                  <c:v>132961686.48940901</c:v>
                </c:pt>
                <c:pt idx="22518">
                  <c:v>132939527.36221601</c:v>
                </c:pt>
                <c:pt idx="22519">
                  <c:v>132917044.196448</c:v>
                </c:pt>
                <c:pt idx="22520">
                  <c:v>132894236.898922</c:v>
                </c:pt>
                <c:pt idx="22521">
                  <c:v>132871105.37507199</c:v>
                </c:pt>
                <c:pt idx="22522">
                  <c:v>132847649.528946</c:v>
                </c:pt>
                <c:pt idx="22523">
                  <c:v>132823869.26320101</c:v>
                </c:pt>
                <c:pt idx="22524">
                  <c:v>132799764.47910599</c:v>
                </c:pt>
                <c:pt idx="22525">
                  <c:v>132775335.07653499</c:v>
                </c:pt>
                <c:pt idx="22526">
                  <c:v>132750580.95396703</c:v>
                </c:pt>
                <c:pt idx="22527">
                  <c:v>132725502.00848199</c:v>
                </c:pt>
                <c:pt idx="22528">
                  <c:v>132700098.13576299</c:v>
                </c:pt>
                <c:pt idx="22529">
                  <c:v>132674369.23008601</c:v>
                </c:pt>
                <c:pt idx="22530">
                  <c:v>132648315.18432496</c:v>
                </c:pt>
                <c:pt idx="22531">
                  <c:v>132621935.889946</c:v>
                </c:pt>
                <c:pt idx="22532">
                  <c:v>132595231.237003</c:v>
                </c:pt>
                <c:pt idx="22533">
                  <c:v>132568201.11413999</c:v>
                </c:pt>
                <c:pt idx="22534">
                  <c:v>132540845.408584</c:v>
                </c:pt>
                <c:pt idx="22535">
                  <c:v>132513164.006146</c:v>
                </c:pt>
                <c:pt idx="22536">
                  <c:v>132485156.79121302</c:v>
                </c:pt>
                <c:pt idx="22537">
                  <c:v>132456823.64675298</c:v>
                </c:pt>
                <c:pt idx="22538">
                  <c:v>132428164.45430498</c:v>
                </c:pt>
                <c:pt idx="22539">
                  <c:v>132399179.09398001</c:v>
                </c:pt>
                <c:pt idx="22540">
                  <c:v>132369867.44446002</c:v>
                </c:pt>
                <c:pt idx="22541">
                  <c:v>132340229.382989</c:v>
                </c:pt>
                <c:pt idx="22542">
                  <c:v>132310264.78537601</c:v>
                </c:pt>
                <c:pt idx="22543">
                  <c:v>132279973.525989</c:v>
                </c:pt>
                <c:pt idx="22544">
                  <c:v>132249355.47775398</c:v>
                </c:pt>
                <c:pt idx="22545">
                  <c:v>132218410.51214902</c:v>
                </c:pt>
                <c:pt idx="22546">
                  <c:v>132187138.49920604</c:v>
                </c:pt>
                <c:pt idx="22547">
                  <c:v>132155539.30750199</c:v>
                </c:pt>
                <c:pt idx="22548">
                  <c:v>132123612.804161</c:v>
                </c:pt>
                <c:pt idx="22549">
                  <c:v>132091358.85484698</c:v>
                </c:pt>
                <c:pt idx="22550">
                  <c:v>132058777.323764</c:v>
                </c:pt>
                <c:pt idx="22551">
                  <c:v>132025868.07364999</c:v>
                </c:pt>
                <c:pt idx="22552">
                  <c:v>131992630.96577501</c:v>
                </c:pt>
                <c:pt idx="22553">
                  <c:v>131959065.85994001</c:v>
                </c:pt>
                <c:pt idx="22554">
                  <c:v>131925172.61446799</c:v>
                </c:pt>
                <c:pt idx="22555">
                  <c:v>131890951.086208</c:v>
                </c:pt>
                <c:pt idx="22556">
                  <c:v>131856401.13052396</c:v>
                </c:pt>
                <c:pt idx="22557">
                  <c:v>131821522.601298</c:v>
                </c:pt>
                <c:pt idx="22558">
                  <c:v>131786315.35092299</c:v>
                </c:pt>
                <c:pt idx="22559">
                  <c:v>131750779.23030099</c:v>
                </c:pt>
                <c:pt idx="22560">
                  <c:v>131714914.088835</c:v>
                </c:pt>
                <c:pt idx="22561">
                  <c:v>131678719.774435</c:v>
                </c:pt>
                <c:pt idx="22562">
                  <c:v>131642196.13350399</c:v>
                </c:pt>
                <c:pt idx="22563">
                  <c:v>131605343.01094</c:v>
                </c:pt>
                <c:pt idx="22564">
                  <c:v>131568160.25013298</c:v>
                </c:pt>
                <c:pt idx="22565">
                  <c:v>131530647.692958</c:v>
                </c:pt>
                <c:pt idx="22566">
                  <c:v>131492805.17977101</c:v>
                </c:pt>
                <c:pt idx="22567">
                  <c:v>131454632.54940902</c:v>
                </c:pt>
                <c:pt idx="22568">
                  <c:v>131416129.639183</c:v>
                </c:pt>
                <c:pt idx="22569">
                  <c:v>131377296.284876</c:v>
                </c:pt>
                <c:pt idx="22570">
                  <c:v>131338132.32073496</c:v>
                </c:pt>
                <c:pt idx="22571">
                  <c:v>131298637.579473</c:v>
                </c:pt>
                <c:pt idx="22572">
                  <c:v>131258811.89226201</c:v>
                </c:pt>
                <c:pt idx="22573">
                  <c:v>131218655.088726</c:v>
                </c:pt>
                <c:pt idx="22574">
                  <c:v>131178166.996942</c:v>
                </c:pt>
                <c:pt idx="22575">
                  <c:v>131137347.44343302</c:v>
                </c:pt>
                <c:pt idx="22576">
                  <c:v>131096196.25316603</c:v>
                </c:pt>
                <c:pt idx="22577">
                  <c:v>131054713.249542</c:v>
                </c:pt>
                <c:pt idx="22578">
                  <c:v>131012898.2544</c:v>
                </c:pt>
                <c:pt idx="22579">
                  <c:v>130970751.08800502</c:v>
                </c:pt>
                <c:pt idx="22580">
                  <c:v>130928271.569049</c:v>
                </c:pt>
                <c:pt idx="22581">
                  <c:v>130885459.51464598</c:v>
                </c:pt>
                <c:pt idx="22582">
                  <c:v>130842314.74032199</c:v>
                </c:pt>
                <c:pt idx="22583">
                  <c:v>130798837.060017</c:v>
                </c:pt>
                <c:pt idx="22584">
                  <c:v>130755026.286079</c:v>
                </c:pt>
                <c:pt idx="22585">
                  <c:v>130710882.229256</c:v>
                </c:pt>
                <c:pt idx="22586">
                  <c:v>130666404.698696</c:v>
                </c:pt>
                <c:pt idx="22587">
                  <c:v>130621593.501939</c:v>
                </c:pt>
                <c:pt idx="22588">
                  <c:v>130576448.444912</c:v>
                </c:pt>
                <c:pt idx="22589">
                  <c:v>130530969.331927</c:v>
                </c:pt>
                <c:pt idx="22590">
                  <c:v>130485155.965674</c:v>
                </c:pt>
                <c:pt idx="22591">
                  <c:v>130439008.147218</c:v>
                </c:pt>
                <c:pt idx="22592">
                  <c:v>130392525.67599098</c:v>
                </c:pt>
                <c:pt idx="22593">
                  <c:v>130345708.34978899</c:v>
                </c:pt>
                <c:pt idx="22594">
                  <c:v>130298555.96476802</c:v>
                </c:pt>
                <c:pt idx="22595">
                  <c:v>130251068.31543502</c:v>
                </c:pt>
                <c:pt idx="22596">
                  <c:v>130203245.19464898</c:v>
                </c:pt>
                <c:pt idx="22597">
                  <c:v>130155086.393609</c:v>
                </c:pt>
                <c:pt idx="22598">
                  <c:v>130106591.701855</c:v>
                </c:pt>
                <c:pt idx="22599">
                  <c:v>130057760.907258</c:v>
                </c:pt>
                <c:pt idx="22600">
                  <c:v>130008593.79601498</c:v>
                </c:pt>
                <c:pt idx="22601">
                  <c:v>129959090.15264899</c:v>
                </c:pt>
                <c:pt idx="22602">
                  <c:v>129909249.75999601</c:v>
                </c:pt>
                <c:pt idx="22603">
                  <c:v>129859072.39920501</c:v>
                </c:pt>
                <c:pt idx="22604">
                  <c:v>129808557.84973</c:v>
                </c:pt>
                <c:pt idx="22605">
                  <c:v>129757705.88932498</c:v>
                </c:pt>
                <c:pt idx="22606">
                  <c:v>129706516.294038</c:v>
                </c:pt>
                <c:pt idx="22607">
                  <c:v>129654988.83820498</c:v>
                </c:pt>
                <c:pt idx="22608">
                  <c:v>129603123.294448</c:v>
                </c:pt>
                <c:pt idx="22609">
                  <c:v>129550919.43366201</c:v>
                </c:pt>
                <c:pt idx="22610">
                  <c:v>129498377.025015</c:v>
                </c:pt>
                <c:pt idx="22611">
                  <c:v>129445495.83594099</c:v>
                </c:pt>
                <c:pt idx="22612">
                  <c:v>129392275.63213198</c:v>
                </c:pt>
                <c:pt idx="22613">
                  <c:v>129338716.17753498</c:v>
                </c:pt>
                <c:pt idx="22614">
                  <c:v>129284817.234341</c:v>
                </c:pt>
                <c:pt idx="22615">
                  <c:v>129230578.56298602</c:v>
                </c:pt>
                <c:pt idx="22616">
                  <c:v>129175999.92213802</c:v>
                </c:pt>
                <c:pt idx="22617">
                  <c:v>129121081.068694</c:v>
                </c:pt>
                <c:pt idx="22618">
                  <c:v>129065821.75777498</c:v>
                </c:pt>
                <c:pt idx="22619">
                  <c:v>129010221.74271601</c:v>
                </c:pt>
                <c:pt idx="22620">
                  <c:v>128954280.77506298</c:v>
                </c:pt>
                <c:pt idx="22621">
                  <c:v>128897998.60456398</c:v>
                </c:pt>
                <c:pt idx="22622">
                  <c:v>128841374.97916502</c:v>
                </c:pt>
                <c:pt idx="22623">
                  <c:v>128784409.644999</c:v>
                </c:pt>
                <c:pt idx="22624">
                  <c:v>128727102.34638602</c:v>
                </c:pt>
                <c:pt idx="22625">
                  <c:v>128669452.82581899</c:v>
                </c:pt>
                <c:pt idx="22626">
                  <c:v>128611460.823963</c:v>
                </c:pt>
                <c:pt idx="22627">
                  <c:v>128553126.07964601</c:v>
                </c:pt>
                <c:pt idx="22628">
                  <c:v>128494448.32984999</c:v>
                </c:pt>
                <c:pt idx="22629">
                  <c:v>128435427.309709</c:v>
                </c:pt>
                <c:pt idx="22630">
                  <c:v>128376062.75249602</c:v>
                </c:pt>
                <c:pt idx="22631">
                  <c:v>128316354.38962199</c:v>
                </c:pt>
                <c:pt idx="22632">
                  <c:v>128256301.95062201</c:v>
                </c:pt>
                <c:pt idx="22633">
                  <c:v>128195905.163156</c:v>
                </c:pt>
                <c:pt idx="22634">
                  <c:v>128135163.752994</c:v>
                </c:pt>
                <c:pt idx="22635">
                  <c:v>128074077.444013</c:v>
                </c:pt>
                <c:pt idx="22636">
                  <c:v>128012645.95818901</c:v>
                </c:pt>
                <c:pt idx="22637">
                  <c:v>127950869.015589</c:v>
                </c:pt>
                <c:pt idx="22638">
                  <c:v>127888746.334362</c:v>
                </c:pt>
                <c:pt idx="22639">
                  <c:v>127826277.63073598</c:v>
                </c:pt>
                <c:pt idx="22640">
                  <c:v>127763462.619004</c:v>
                </c:pt>
                <c:pt idx="22641">
                  <c:v>127700301.011522</c:v>
                </c:pt>
                <c:pt idx="22642">
                  <c:v>127636792.51869802</c:v>
                </c:pt>
                <c:pt idx="22643">
                  <c:v>127572936.848983</c:v>
                </c:pt>
                <c:pt idx="22644">
                  <c:v>127508733.70886801</c:v>
                </c:pt>
                <c:pt idx="22645">
                  <c:v>127444182.80287002</c:v>
                </c:pt>
                <c:pt idx="22646">
                  <c:v>127379283.833529</c:v>
                </c:pt>
                <c:pt idx="22647">
                  <c:v>127314036.50139701</c:v>
                </c:pt>
                <c:pt idx="22648">
                  <c:v>127248440.50502898</c:v>
                </c:pt>
                <c:pt idx="22649">
                  <c:v>127182495.54097801</c:v>
                </c:pt>
                <c:pt idx="22650">
                  <c:v>127116201.30378501</c:v>
                </c:pt>
                <c:pt idx="22651">
                  <c:v>127049557.48596601</c:v>
                </c:pt>
                <c:pt idx="22652">
                  <c:v>126982563.77801399</c:v>
                </c:pt>
                <c:pt idx="22653">
                  <c:v>126915219.86837901</c:v>
                </c:pt>
                <c:pt idx="22654">
                  <c:v>126847525.44346803</c:v>
                </c:pt>
                <c:pt idx="22655">
                  <c:v>126779480.18762998</c:v>
                </c:pt>
                <c:pt idx="22656">
                  <c:v>126711083.783152</c:v>
                </c:pt>
                <c:pt idx="22657">
                  <c:v>126642335.91024601</c:v>
                </c:pt>
                <c:pt idx="22658">
                  <c:v>126573236.247043</c:v>
                </c:pt>
                <c:pt idx="22659">
                  <c:v>126503784.469584</c:v>
                </c:pt>
                <c:pt idx="22660">
                  <c:v>126433980.251808</c:v>
                </c:pt>
                <c:pt idx="22661">
                  <c:v>126363823.26554598</c:v>
                </c:pt>
                <c:pt idx="22662">
                  <c:v>126293313.18050799</c:v>
                </c:pt>
                <c:pt idx="22663">
                  <c:v>126222449.664279</c:v>
                </c:pt>
                <c:pt idx="22664">
                  <c:v>126151232.382304</c:v>
                </c:pt>
                <c:pt idx="22665">
                  <c:v>126079660.99788199</c:v>
                </c:pt>
                <c:pt idx="22666">
                  <c:v>126007735.17215396</c:v>
                </c:pt>
                <c:pt idx="22667">
                  <c:v>125935454.564097</c:v>
                </c:pt>
                <c:pt idx="22668">
                  <c:v>125862818.83050901</c:v>
                </c:pt>
                <c:pt idx="22669">
                  <c:v>125789827.62600298</c:v>
                </c:pt>
                <c:pt idx="22670">
                  <c:v>125716480.602997</c:v>
                </c:pt>
                <c:pt idx="22671">
                  <c:v>125642777.41170099</c:v>
                </c:pt>
                <c:pt idx="22672">
                  <c:v>125568717.700109</c:v>
                </c:pt>
                <c:pt idx="22673">
                  <c:v>125494301.11398901</c:v>
                </c:pt>
                <c:pt idx="22674">
                  <c:v>125419527.296872</c:v>
                </c:pt>
                <c:pt idx="22675">
                  <c:v>125344395.89004201</c:v>
                </c:pt>
                <c:pt idx="22676">
                  <c:v>125268906.53252301</c:v>
                </c:pt>
                <c:pt idx="22677">
                  <c:v>125193058.86107501</c:v>
                </c:pt>
                <c:pt idx="22678">
                  <c:v>125116852.51017402</c:v>
                </c:pt>
                <c:pt idx="22679">
                  <c:v>125040287.112009</c:v>
                </c:pt>
                <c:pt idx="22680">
                  <c:v>124963362.29646704</c:v>
                </c:pt>
                <c:pt idx="22681">
                  <c:v>124886077.69112502</c:v>
                </c:pt>
                <c:pt idx="22682">
                  <c:v>124808432.92123599</c:v>
                </c:pt>
                <c:pt idx="22683">
                  <c:v>124730427.60971798</c:v>
                </c:pt>
                <c:pt idx="22684">
                  <c:v>124652061.37714501</c:v>
                </c:pt>
                <c:pt idx="22685">
                  <c:v>124573333.84173401</c:v>
                </c:pt>
                <c:pt idx="22686">
                  <c:v>124494244.61933501</c:v>
                </c:pt>
                <c:pt idx="22687">
                  <c:v>124414793.32341802</c:v>
                </c:pt>
                <c:pt idx="22688">
                  <c:v>124334979.56505901</c:v>
                </c:pt>
                <c:pt idx="22689">
                  <c:v>124254802.95293599</c:v>
                </c:pt>
                <c:pt idx="22690">
                  <c:v>124174263.09330603</c:v>
                </c:pt>
                <c:pt idx="22691">
                  <c:v>124093359.59000599</c:v>
                </c:pt>
                <c:pt idx="22692">
                  <c:v>124012092.04442702</c:v>
                </c:pt>
                <c:pt idx="22693">
                  <c:v>123930460.05551501</c:v>
                </c:pt>
                <c:pt idx="22694">
                  <c:v>123848463.21974802</c:v>
                </c:pt>
                <c:pt idx="22695">
                  <c:v>123766101.13113098</c:v>
                </c:pt>
                <c:pt idx="22696">
                  <c:v>123683373.381179</c:v>
                </c:pt>
                <c:pt idx="22697">
                  <c:v>123600279.558908</c:v>
                </c:pt>
                <c:pt idx="22698">
                  <c:v>123516819.250817</c:v>
                </c:pt>
                <c:pt idx="22699">
                  <c:v>123432992.04088202</c:v>
                </c:pt>
                <c:pt idx="22700">
                  <c:v>123348797.510538</c:v>
                </c:pt>
                <c:pt idx="22701">
                  <c:v>123264235.23866601</c:v>
                </c:pt>
                <c:pt idx="22702">
                  <c:v>123179304.80158401</c:v>
                </c:pt>
                <c:pt idx="22703">
                  <c:v>123094005.773029</c:v>
                </c:pt>
                <c:pt idx="22704">
                  <c:v>123008337.72414598</c:v>
                </c:pt>
                <c:pt idx="22705">
                  <c:v>122922300.22347499</c:v>
                </c:pt>
                <c:pt idx="22706">
                  <c:v>122835892.83693399</c:v>
                </c:pt>
                <c:pt idx="22707">
                  <c:v>122749115.12781098</c:v>
                </c:pt>
                <c:pt idx="22708">
                  <c:v>122661966.65674397</c:v>
                </c:pt>
                <c:pt idx="22709">
                  <c:v>122574446.98171</c:v>
                </c:pt>
                <c:pt idx="22710">
                  <c:v>122486555.65801099</c:v>
                </c:pt>
                <c:pt idx="22711">
                  <c:v>122398292.23826002</c:v>
                </c:pt>
                <c:pt idx="22712">
                  <c:v>122309656.27236402</c:v>
                </c:pt>
                <c:pt idx="22713">
                  <c:v>122220647.30751298</c:v>
                </c:pt>
                <c:pt idx="22714">
                  <c:v>122131264.888162</c:v>
                </c:pt>
                <c:pt idx="22715">
                  <c:v>122041508.55601798</c:v>
                </c:pt>
                <c:pt idx="22716">
                  <c:v>121951377.85002798</c:v>
                </c:pt>
                <c:pt idx="22717">
                  <c:v>121860872.30635798</c:v>
                </c:pt>
                <c:pt idx="22718">
                  <c:v>121769991.45838001</c:v>
                </c:pt>
                <c:pt idx="22719">
                  <c:v>121678734.83665799</c:v>
                </c:pt>
                <c:pt idx="22720">
                  <c:v>121587101.96893501</c:v>
                </c:pt>
                <c:pt idx="22721">
                  <c:v>121495092.38011</c:v>
                </c:pt>
                <c:pt idx="22722">
                  <c:v>121402705.59222801</c:v>
                </c:pt>
                <c:pt idx="22723">
                  <c:v>121309941.12446401</c:v>
                </c:pt>
                <c:pt idx="22724">
                  <c:v>121216798.49310401</c:v>
                </c:pt>
                <c:pt idx="22725">
                  <c:v>121123277.211532</c:v>
                </c:pt>
                <c:pt idx="22726">
                  <c:v>121029376.79020999</c:v>
                </c:pt>
                <c:pt idx="22727">
                  <c:v>120935096.73666501</c:v>
                </c:pt>
                <c:pt idx="22728">
                  <c:v>120840436.555472</c:v>
                </c:pt>
                <c:pt idx="22729">
                  <c:v>120745395.748234</c:v>
                </c:pt>
                <c:pt idx="22730">
                  <c:v>120649973.81356899</c:v>
                </c:pt>
                <c:pt idx="22731">
                  <c:v>120554170.24709199</c:v>
                </c:pt>
                <c:pt idx="22732">
                  <c:v>120457984.54139499</c:v>
                </c:pt>
                <c:pt idx="22733">
                  <c:v>120361416.18603298</c:v>
                </c:pt>
                <c:pt idx="22734">
                  <c:v>120264464.667505</c:v>
                </c:pt>
                <c:pt idx="22735">
                  <c:v>120167129.46923701</c:v>
                </c:pt>
                <c:pt idx="22736">
                  <c:v>120069410.07156301</c:v>
                </c:pt>
                <c:pt idx="22737">
                  <c:v>119971305.95170702</c:v>
                </c:pt>
                <c:pt idx="22738">
                  <c:v>119872816.58376701</c:v>
                </c:pt>
                <c:pt idx="22739">
                  <c:v>119773941.438693</c:v>
                </c:pt>
                <c:pt idx="22740">
                  <c:v>119674679.984273</c:v>
                </c:pt>
                <c:pt idx="22741">
                  <c:v>119575031.68510999</c:v>
                </c:pt>
                <c:pt idx="22742">
                  <c:v>119474996.00260398</c:v>
                </c:pt>
                <c:pt idx="22743">
                  <c:v>119374572.39493801</c:v>
                </c:pt>
                <c:pt idx="22744">
                  <c:v>119273760.31705</c:v>
                </c:pt>
                <c:pt idx="22745">
                  <c:v>119172559.22062199</c:v>
                </c:pt>
                <c:pt idx="22746">
                  <c:v>119070968.55405296</c:v>
                </c:pt>
                <c:pt idx="22747">
                  <c:v>118968987.76244801</c:v>
                </c:pt>
                <c:pt idx="22748">
                  <c:v>118866616.287588</c:v>
                </c:pt>
                <c:pt idx="22749">
                  <c:v>118763853.567918</c:v>
                </c:pt>
                <c:pt idx="22750">
                  <c:v>118660699.03852299</c:v>
                </c:pt>
                <c:pt idx="22751">
                  <c:v>118557152.131107</c:v>
                </c:pt>
                <c:pt idx="22752">
                  <c:v>118453212.27397501</c:v>
                </c:pt>
                <c:pt idx="22753">
                  <c:v>118348878.89201</c:v>
                </c:pt>
                <c:pt idx="22754">
                  <c:v>118244151.40665199</c:v>
                </c:pt>
                <c:pt idx="22755">
                  <c:v>118139029.23587802</c:v>
                </c:pt>
                <c:pt idx="22756">
                  <c:v>118033511.79417799</c:v>
                </c:pt>
                <c:pt idx="22757">
                  <c:v>117927598.49253802</c:v>
                </c:pt>
                <c:pt idx="22758">
                  <c:v>117821288.73841199</c:v>
                </c:pt>
                <c:pt idx="22759">
                  <c:v>117714581.935706</c:v>
                </c:pt>
                <c:pt idx="22760">
                  <c:v>117607477.48474999</c:v>
                </c:pt>
                <c:pt idx="22761">
                  <c:v>117499974.78228101</c:v>
                </c:pt>
                <c:pt idx="22762">
                  <c:v>117392073.22141501</c:v>
                </c:pt>
                <c:pt idx="22763">
                  <c:v>117283772.191627</c:v>
                </c:pt>
                <c:pt idx="22764">
                  <c:v>117175071.07872999</c:v>
                </c:pt>
                <c:pt idx="22765">
                  <c:v>117065969.264847</c:v>
                </c:pt>
                <c:pt idx="22766">
                  <c:v>116956466.128388</c:v>
                </c:pt>
                <c:pt idx="22767">
                  <c:v>116846561.04403098</c:v>
                </c:pt>
                <c:pt idx="22768">
                  <c:v>116736253.38269298</c:v>
                </c:pt>
                <c:pt idx="22769">
                  <c:v>116625542.511508</c:v>
                </c:pt>
                <c:pt idx="22770">
                  <c:v>116514427.79379901</c:v>
                </c:pt>
                <c:pt idx="22771">
                  <c:v>116402908.58905998</c:v>
                </c:pt>
                <c:pt idx="22772">
                  <c:v>116290984.25292602</c:v>
                </c:pt>
                <c:pt idx="22773">
                  <c:v>116178654.13714698</c:v>
                </c:pt>
                <c:pt idx="22774">
                  <c:v>116065917.58956498</c:v>
                </c:pt>
                <c:pt idx="22775">
                  <c:v>115952773.95409</c:v>
                </c:pt>
                <c:pt idx="22776">
                  <c:v>115839222.570669</c:v>
                </c:pt>
                <c:pt idx="22777">
                  <c:v>115725262.775263</c:v>
                </c:pt>
                <c:pt idx="22778">
                  <c:v>115610893.899821</c:v>
                </c:pt>
                <c:pt idx="22779">
                  <c:v>115496115.27225198</c:v>
                </c:pt>
                <c:pt idx="22780">
                  <c:v>115380926.21639802</c:v>
                </c:pt>
                <c:pt idx="22781">
                  <c:v>115265326.05200602</c:v>
                </c:pt>
                <c:pt idx="22782">
                  <c:v>115149314.09470299</c:v>
                </c:pt>
                <c:pt idx="22783">
                  <c:v>115032889.655966</c:v>
                </c:pt>
                <c:pt idx="22784">
                  <c:v>114916052.04309604</c:v>
                </c:pt>
                <c:pt idx="22785">
                  <c:v>114798800.55918601</c:v>
                </c:pt>
                <c:pt idx="22786">
                  <c:v>114681134.50309502</c:v>
                </c:pt>
                <c:pt idx="22787">
                  <c:v>114563053.169421</c:v>
                </c:pt>
                <c:pt idx="22788">
                  <c:v>114444555.84846704</c:v>
                </c:pt>
                <c:pt idx="22789">
                  <c:v>114325641.826215</c:v>
                </c:pt>
                <c:pt idx="22790">
                  <c:v>114206310.384297</c:v>
                </c:pt>
                <c:pt idx="22791">
                  <c:v>114086560.79996002</c:v>
                </c:pt>
                <c:pt idx="22792">
                  <c:v>113966392.34604</c:v>
                </c:pt>
                <c:pt idx="22793">
                  <c:v>113845804.290932</c:v>
                </c:pt>
                <c:pt idx="22794">
                  <c:v>113724795.898555</c:v>
                </c:pt>
                <c:pt idx="22795">
                  <c:v>113603366.428324</c:v>
                </c:pt>
                <c:pt idx="22796">
                  <c:v>113481515.13511698</c:v>
                </c:pt>
                <c:pt idx="22797">
                  <c:v>113359241.269243</c:v>
                </c:pt>
                <c:pt idx="22798">
                  <c:v>113236544.07641</c:v>
                </c:pt>
                <c:pt idx="22799">
                  <c:v>113113422.797693</c:v>
                </c:pt>
                <c:pt idx="22800">
                  <c:v>112989876.66950101</c:v>
                </c:pt>
                <c:pt idx="22801">
                  <c:v>112865904.92354198</c:v>
                </c:pt>
                <c:pt idx="22802">
                  <c:v>112741506.786791</c:v>
                </c:pt>
                <c:pt idx="22803">
                  <c:v>112616681.48145902</c:v>
                </c:pt>
                <c:pt idx="22804">
                  <c:v>112491428.22495098</c:v>
                </c:pt>
                <c:pt idx="22805">
                  <c:v>112365746.229838</c:v>
                </c:pt>
                <c:pt idx="22806">
                  <c:v>112239634.70382002</c:v>
                </c:pt>
                <c:pt idx="22807">
                  <c:v>112113092.849692</c:v>
                </c:pt>
                <c:pt idx="22808">
                  <c:v>111986119.86530298</c:v>
                </c:pt>
                <c:pt idx="22809">
                  <c:v>111858714.94352899</c:v>
                </c:pt>
                <c:pt idx="22810">
                  <c:v>111730877.272227</c:v>
                </c:pt>
                <c:pt idx="22811">
                  <c:v>111602606.034205</c:v>
                </c:pt>
                <c:pt idx="22812">
                  <c:v>111473900.40718199</c:v>
                </c:pt>
                <c:pt idx="22813">
                  <c:v>111344759.563751</c:v>
                </c:pt>
                <c:pt idx="22814">
                  <c:v>111215182.67133999</c:v>
                </c:pt>
                <c:pt idx="22815">
                  <c:v>111085168.89217502</c:v>
                </c:pt>
                <c:pt idx="22816">
                  <c:v>110954717.383241</c:v>
                </c:pt>
                <c:pt idx="22817">
                  <c:v>110823827.296242</c:v>
                </c:pt>
                <c:pt idx="22818">
                  <c:v>110692497.77756201</c:v>
                </c:pt>
                <c:pt idx="22819">
                  <c:v>110560727.96822502</c:v>
                </c:pt>
                <c:pt idx="22820">
                  <c:v>110428517.00385401</c:v>
                </c:pt>
                <c:pt idx="22821">
                  <c:v>110295864.01463199</c:v>
                </c:pt>
                <c:pt idx="22822">
                  <c:v>110162768.12525599</c:v>
                </c:pt>
                <c:pt idx="22823">
                  <c:v>110029228.45490301</c:v>
                </c:pt>
                <c:pt idx="22824">
                  <c:v>109895244.11718</c:v>
                </c:pt>
                <c:pt idx="22825">
                  <c:v>109760814.22008501</c:v>
                </c:pt>
                <c:pt idx="22826">
                  <c:v>109625937.86596498</c:v>
                </c:pt>
                <c:pt idx="22827">
                  <c:v>109490614.15147002</c:v>
                </c:pt>
                <c:pt idx="22828">
                  <c:v>109354842.16751099</c:v>
                </c:pt>
                <c:pt idx="22829">
                  <c:v>109218620.99921301</c:v>
                </c:pt>
                <c:pt idx="22830">
                  <c:v>109081949.72587298</c:v>
                </c:pt>
                <c:pt idx="22831">
                  <c:v>108944827.420912</c:v>
                </c:pt>
                <c:pt idx="22832">
                  <c:v>108807253.15182999</c:v>
                </c:pt>
                <c:pt idx="22833">
                  <c:v>108669225.98016101</c:v>
                </c:pt>
                <c:pt idx="22834">
                  <c:v>108530744.96142399</c:v>
                </c:pt>
                <c:pt idx="22835">
                  <c:v>108391809.14507498</c:v>
                </c:pt>
                <c:pt idx="22836">
                  <c:v>108252417.574461</c:v>
                </c:pt>
                <c:pt idx="22837">
                  <c:v>108112569.286772</c:v>
                </c:pt>
                <c:pt idx="22838">
                  <c:v>107972263.31298801</c:v>
                </c:pt>
                <c:pt idx="22839">
                  <c:v>107831498.67783397</c:v>
                </c:pt>
                <c:pt idx="22840">
                  <c:v>107690274.399727</c:v>
                </c:pt>
                <c:pt idx="22841">
                  <c:v>107548589.49072599</c:v>
                </c:pt>
                <c:pt idx="22842">
                  <c:v>107406442.95648199</c:v>
                </c:pt>
                <c:pt idx="22843">
                  <c:v>107263833.796183</c:v>
                </c:pt>
                <c:pt idx="22844">
                  <c:v>107120761.00250401</c:v>
                </c:pt>
                <c:pt idx="22845">
                  <c:v>106977223.561556</c:v>
                </c:pt>
                <c:pt idx="22846">
                  <c:v>106833220.45282702</c:v>
                </c:pt>
                <c:pt idx="22847">
                  <c:v>106688750.649132</c:v>
                </c:pt>
                <c:pt idx="22848">
                  <c:v>106543813.11655699</c:v>
                </c:pt>
                <c:pt idx="22849">
                  <c:v>106398406.814403</c:v>
                </c:pt>
                <c:pt idx="22850">
                  <c:v>106252530.69513001</c:v>
                </c:pt>
                <c:pt idx="22851">
                  <c:v>106106183.704303</c:v>
                </c:pt>
                <c:pt idx="22852">
                  <c:v>105959364.78053001</c:v>
                </c:pt>
                <c:pt idx="22853">
                  <c:v>105812072.855406</c:v>
                </c:pt>
                <c:pt idx="22854">
                  <c:v>105664306.853457</c:v>
                </c:pt>
                <c:pt idx="22855">
                  <c:v>105516065.69207701</c:v>
                </c:pt>
                <c:pt idx="22856">
                  <c:v>105367348.28146902</c:v>
                </c:pt>
                <c:pt idx="22857">
                  <c:v>105218153.52458601</c:v>
                </c:pt>
                <c:pt idx="22858">
                  <c:v>105068480.31706601</c:v>
                </c:pt>
                <c:pt idx="22859">
                  <c:v>104918327.54717402</c:v>
                </c:pt>
                <c:pt idx="22860">
                  <c:v>104767694.095737</c:v>
                </c:pt>
                <c:pt idx="22861">
                  <c:v>104616578.83608</c:v>
                </c:pt>
                <c:pt idx="22862">
                  <c:v>104464980.63396102</c:v>
                </c:pt>
                <c:pt idx="22863">
                  <c:v>104312898.34751201</c:v>
                </c:pt>
                <c:pt idx="22864">
                  <c:v>104160330.827162</c:v>
                </c:pt>
                <c:pt idx="22865">
                  <c:v>104007276.915582</c:v>
                </c:pt>
                <c:pt idx="22866">
                  <c:v>103853735.44761002</c:v>
                </c:pt>
                <c:pt idx="22867">
                  <c:v>103699705.250184</c:v>
                </c:pt>
                <c:pt idx="22868">
                  <c:v>103545185.14227901</c:v>
                </c:pt>
                <c:pt idx="22869">
                  <c:v>103390173.934826</c:v>
                </c:pt>
                <c:pt idx="22870">
                  <c:v>103234670.43065098</c:v>
                </c:pt>
                <c:pt idx="22871">
                  <c:v>103078673.424402</c:v>
                </c:pt>
                <c:pt idx="22872">
                  <c:v>102922181.70247202</c:v>
                </c:pt>
                <c:pt idx="22873">
                  <c:v>102765194.04293002</c:v>
                </c:pt>
                <c:pt idx="22874">
                  <c:v>102607709.215443</c:v>
                </c:pt>
                <c:pt idx="22875">
                  <c:v>102449725.98120801</c:v>
                </c:pt>
                <c:pt idx="22876">
                  <c:v>102291243.09286702</c:v>
                </c:pt>
                <c:pt idx="22877">
                  <c:v>102132259.294439</c:v>
                </c:pt>
                <c:pt idx="22878">
                  <c:v>101972773.32123299</c:v>
                </c:pt>
                <c:pt idx="22879">
                  <c:v>101812783.89978002</c:v>
                </c:pt>
                <c:pt idx="22880">
                  <c:v>101652289.747742</c:v>
                </c:pt>
                <c:pt idx="22881">
                  <c:v>101491289.57384101</c:v>
                </c:pt>
                <c:pt idx="22882">
                  <c:v>101329782.07777201</c:v>
                </c:pt>
                <c:pt idx="22883">
                  <c:v>101167765.95012</c:v>
                </c:pt>
                <c:pt idx="22884">
                  <c:v>101005239.872281</c:v>
                </c:pt>
                <c:pt idx="22885">
                  <c:v>100842202.51637101</c:v>
                </c:pt>
                <c:pt idx="22886">
                  <c:v>100678652.545145</c:v>
                </c:pt>
                <c:pt idx="22887">
                  <c:v>100514588.61191</c:v>
                </c:pt>
                <c:pt idx="22888">
                  <c:v>100350009.360432</c:v>
                </c:pt>
                <c:pt idx="22889">
                  <c:v>100184913.42485298</c:v>
                </c:pt>
                <c:pt idx="22890">
                  <c:v>100019299.429598</c:v>
                </c:pt>
                <c:pt idx="22891">
                  <c:v>99853165.989283994</c:v>
                </c:pt>
                <c:pt idx="22892">
                  <c:v>99686511.708627999</c:v>
                </c:pt>
                <c:pt idx="22893">
                  <c:v>99519335.182351992</c:v>
                </c:pt>
                <c:pt idx="22894">
                  <c:v>99351634.995089993</c:v>
                </c:pt>
                <c:pt idx="22895">
                  <c:v>99183409.721290007</c:v>
                </c:pt>
                <c:pt idx="22896">
                  <c:v>99014657.92512098</c:v>
                </c:pt>
                <c:pt idx="22897">
                  <c:v>98845378.160366997</c:v>
                </c:pt>
                <c:pt idx="22898">
                  <c:v>98675568.970335007</c:v>
                </c:pt>
                <c:pt idx="22899">
                  <c:v>98505228.887748986</c:v>
                </c:pt>
                <c:pt idx="22900">
                  <c:v>98334356.434648991</c:v>
                </c:pt>
                <c:pt idx="22901">
                  <c:v>98162950.122288004</c:v>
                </c:pt>
                <c:pt idx="22902">
                  <c:v>97991008.451025993</c:v>
                </c:pt>
                <c:pt idx="22903">
                  <c:v>97818529.910224006</c:v>
                </c:pt>
                <c:pt idx="22904">
                  <c:v>97645512.978136003</c:v>
                </c:pt>
                <c:pt idx="22905">
                  <c:v>97471956.121800989</c:v>
                </c:pt>
                <c:pt idx="22906">
                  <c:v>97297857.79693</c:v>
                </c:pt>
                <c:pt idx="22907">
                  <c:v>97123216.447793007</c:v>
                </c:pt>
                <c:pt idx="22908">
                  <c:v>96948030.50711298</c:v>
                </c:pt>
                <c:pt idx="22909">
                  <c:v>96772298.395937979</c:v>
                </c:pt>
                <c:pt idx="22910">
                  <c:v>96596018.523537979</c:v>
                </c:pt>
                <c:pt idx="22911">
                  <c:v>96419189.287276015</c:v>
                </c:pt>
                <c:pt idx="22912">
                  <c:v>96241809.072494999</c:v>
                </c:pt>
                <c:pt idx="22913">
                  <c:v>96063876.252390996</c:v>
                </c:pt>
                <c:pt idx="22914">
                  <c:v>95885389.187896982</c:v>
                </c:pt>
                <c:pt idx="22915">
                  <c:v>95706346.227550983</c:v>
                </c:pt>
                <c:pt idx="22916">
                  <c:v>95526745.707374007</c:v>
                </c:pt>
                <c:pt idx="22917">
                  <c:v>95346585.950738981</c:v>
                </c:pt>
                <c:pt idx="22918">
                  <c:v>95165865.268243</c:v>
                </c:pt>
                <c:pt idx="22919">
                  <c:v>94984581.957578003</c:v>
                </c:pt>
                <c:pt idx="22920">
                  <c:v>94802734.303389996</c:v>
                </c:pt>
                <c:pt idx="22921">
                  <c:v>94620320.577148989</c:v>
                </c:pt>
                <c:pt idx="22922">
                  <c:v>94437339.037012979</c:v>
                </c:pt>
                <c:pt idx="22923">
                  <c:v>94253787.927682981</c:v>
                </c:pt>
                <c:pt idx="22924">
                  <c:v>94069665.480269015</c:v>
                </c:pt>
                <c:pt idx="22925">
                  <c:v>93884969.912140995</c:v>
                </c:pt>
                <c:pt idx="22926">
                  <c:v>93699699.426786005</c:v>
                </c:pt>
                <c:pt idx="22927">
                  <c:v>93513852.213663995</c:v>
                </c:pt>
                <c:pt idx="22928">
                  <c:v>93327426.448052004</c:v>
                </c:pt>
                <c:pt idx="22929">
                  <c:v>93140420.290900007</c:v>
                </c:pt>
                <c:pt idx="22930">
                  <c:v>92952831.888672978</c:v>
                </c:pt>
                <c:pt idx="22931">
                  <c:v>92764659.373195007</c:v>
                </c:pt>
                <c:pt idx="22932">
                  <c:v>92575900.861497015</c:v>
                </c:pt>
                <c:pt idx="22933">
                  <c:v>92386554.45564799</c:v>
                </c:pt>
                <c:pt idx="22934">
                  <c:v>92196618.242598996</c:v>
                </c:pt>
                <c:pt idx="22935">
                  <c:v>92006090.294017002</c:v>
                </c:pt>
                <c:pt idx="22936">
                  <c:v>91814968.666115999</c:v>
                </c:pt>
                <c:pt idx="22937">
                  <c:v>91623251.399490014</c:v>
                </c:pt>
                <c:pt idx="22938">
                  <c:v>91430936.518938005</c:v>
                </c:pt>
                <c:pt idx="22939">
                  <c:v>91238022.033291996</c:v>
                </c:pt>
                <c:pt idx="22940">
                  <c:v>91044505.935239002</c:v>
                </c:pt>
                <c:pt idx="22941">
                  <c:v>90850386.201139003</c:v>
                </c:pt>
                <c:pt idx="22942">
                  <c:v>90655660.790847003</c:v>
                </c:pt>
                <c:pt idx="22943">
                  <c:v>90460327.647524983</c:v>
                </c:pt>
                <c:pt idx="22944">
                  <c:v>90264384.697452992</c:v>
                </c:pt>
                <c:pt idx="22945">
                  <c:v>90067829.849841982</c:v>
                </c:pt>
                <c:pt idx="22946">
                  <c:v>89870660.996637002</c:v>
                </c:pt>
                <c:pt idx="22947">
                  <c:v>89672876.012321994</c:v>
                </c:pt>
                <c:pt idx="22948">
                  <c:v>89474472.753720999</c:v>
                </c:pt>
                <c:pt idx="22949">
                  <c:v>89275449.059795007</c:v>
                </c:pt>
                <c:pt idx="22950">
                  <c:v>89075802.751435995</c:v>
                </c:pt>
                <c:pt idx="22951">
                  <c:v>88875531.631259978</c:v>
                </c:pt>
                <c:pt idx="22952">
                  <c:v>88674633.483392015</c:v>
                </c:pt>
                <c:pt idx="22953">
                  <c:v>88473106.073255002</c:v>
                </c:pt>
                <c:pt idx="22954">
                  <c:v>88270947.147349998</c:v>
                </c:pt>
                <c:pt idx="22955">
                  <c:v>88068154.433029994</c:v>
                </c:pt>
                <c:pt idx="22956">
                  <c:v>87864725.638283998</c:v>
                </c:pt>
                <c:pt idx="22957">
                  <c:v>87660658.451497018</c:v>
                </c:pt>
                <c:pt idx="22958">
                  <c:v>87455950.541228995</c:v>
                </c:pt>
                <c:pt idx="22959">
                  <c:v>87250599.555969</c:v>
                </c:pt>
                <c:pt idx="22960">
                  <c:v>87044603.12390399</c:v>
                </c:pt>
                <c:pt idx="22961">
                  <c:v>86837958.852668002</c:v>
                </c:pt>
                <c:pt idx="22962">
                  <c:v>86630664.329100981</c:v>
                </c:pt>
                <c:pt idx="22963">
                  <c:v>86422717.118992001</c:v>
                </c:pt>
                <c:pt idx="22964">
                  <c:v>86214114.766828999</c:v>
                </c:pt>
                <c:pt idx="22965">
                  <c:v>86004854.79553698</c:v>
                </c:pt>
                <c:pt idx="22966">
                  <c:v>85794934.706213981</c:v>
                </c:pt>
                <c:pt idx="22967">
                  <c:v>85584351.977864981</c:v>
                </c:pt>
                <c:pt idx="22968">
                  <c:v>85373104.067128003</c:v>
                </c:pt>
                <c:pt idx="22969">
                  <c:v>85161188.407998994</c:v>
                </c:pt>
                <c:pt idx="22970">
                  <c:v>84948602.41155</c:v>
                </c:pt>
                <c:pt idx="22971">
                  <c:v>84735343.465645999</c:v>
                </c:pt>
                <c:pt idx="22972">
                  <c:v>84521408.934647992</c:v>
                </c:pt>
                <c:pt idx="22973">
                  <c:v>84306796.159126982</c:v>
                </c:pt>
                <c:pt idx="22974">
                  <c:v>84091502.45555599</c:v>
                </c:pt>
                <c:pt idx="22975">
                  <c:v>83875525.116008982</c:v>
                </c:pt>
                <c:pt idx="22976">
                  <c:v>83658861.407849982</c:v>
                </c:pt>
                <c:pt idx="22977">
                  <c:v>83441508.573420003</c:v>
                </c:pt>
                <c:pt idx="22978">
                  <c:v>83223463.829709992</c:v>
                </c:pt>
                <c:pt idx="22979">
                  <c:v>83004724.368042991</c:v>
                </c:pt>
                <c:pt idx="22980">
                  <c:v>82785287.353736982</c:v>
                </c:pt>
                <c:pt idx="22981">
                  <c:v>82565149.925768003</c:v>
                </c:pt>
                <c:pt idx="22982">
                  <c:v>82344309.196430981</c:v>
                </c:pt>
                <c:pt idx="22983">
                  <c:v>82122762.250986993</c:v>
                </c:pt>
                <c:pt idx="22984">
                  <c:v>81900506.147310004</c:v>
                </c:pt>
                <c:pt idx="22985">
                  <c:v>81677537.915525004</c:v>
                </c:pt>
                <c:pt idx="22986">
                  <c:v>81453854.557642967</c:v>
                </c:pt>
                <c:pt idx="22987">
                  <c:v>81229453.047184005</c:v>
                </c:pt>
                <c:pt idx="22988">
                  <c:v>81004330.328799978</c:v>
                </c:pt>
                <c:pt idx="22989">
                  <c:v>80778483.317884982</c:v>
                </c:pt>
                <c:pt idx="22990">
                  <c:v>80551908.900184005</c:v>
                </c:pt>
                <c:pt idx="22991">
                  <c:v>80324603.931392014</c:v>
                </c:pt>
                <c:pt idx="22992">
                  <c:v>80096565.236745</c:v>
                </c:pt>
                <c:pt idx="22993">
                  <c:v>79867789.610603988</c:v>
                </c:pt>
                <c:pt idx="22994">
                  <c:v>79638273.816035002</c:v>
                </c:pt>
                <c:pt idx="22995">
                  <c:v>79408014.584378004</c:v>
                </c:pt>
                <c:pt idx="22996">
                  <c:v>79177008.614807978</c:v>
                </c:pt>
                <c:pt idx="22997">
                  <c:v>78945252.573890001</c:v>
                </c:pt>
                <c:pt idx="22998">
                  <c:v>78712743.095127001</c:v>
                </c:pt>
                <c:pt idx="22999">
                  <c:v>78479476.778492004</c:v>
                </c:pt>
                <c:pt idx="23000">
                  <c:v>78245450.189963982</c:v>
                </c:pt>
                <c:pt idx="23001">
                  <c:v>78010659.86104399</c:v>
                </c:pt>
                <c:pt idx="23002">
                  <c:v>77775102.288268015</c:v>
                </c:pt>
                <c:pt idx="23003">
                  <c:v>77538773.932712004</c:v>
                </c:pt>
                <c:pt idx="23004">
                  <c:v>77301671.21947901</c:v>
                </c:pt>
                <c:pt idx="23005">
                  <c:v>77063790.537189007</c:v>
                </c:pt>
                <c:pt idx="23006">
                  <c:v>76825128.237451002</c:v>
                </c:pt>
                <c:pt idx="23007">
                  <c:v>76585680.634325981</c:v>
                </c:pt>
                <c:pt idx="23008">
                  <c:v>76345444.003781006</c:v>
                </c:pt>
                <c:pt idx="23009">
                  <c:v>76104414.583133981</c:v>
                </c:pt>
                <c:pt idx="23010">
                  <c:v>75862588.570485994</c:v>
                </c:pt>
                <c:pt idx="23011">
                  <c:v>75619962.124141976</c:v>
                </c:pt>
                <c:pt idx="23012">
                  <c:v>75376531.362021998</c:v>
                </c:pt>
                <c:pt idx="23013">
                  <c:v>75132292.361063004</c:v>
                </c:pt>
                <c:pt idx="23014">
                  <c:v>74887241.156600967</c:v>
                </c:pt>
                <c:pt idx="23015">
                  <c:v>74641373.741751</c:v>
                </c:pt>
                <c:pt idx="23016">
                  <c:v>74394686.066769004</c:v>
                </c:pt>
                <c:pt idx="23017">
                  <c:v>74147174.038402006</c:v>
                </c:pt>
                <c:pt idx="23018">
                  <c:v>73898833.519225016</c:v>
                </c:pt>
                <c:pt idx="23019">
                  <c:v>73649660.326968998</c:v>
                </c:pt>
                <c:pt idx="23020">
                  <c:v>73399650.233827993</c:v>
                </c:pt>
                <c:pt idx="23021">
                  <c:v>73148798.965756983</c:v>
                </c:pt>
                <c:pt idx="23022">
                  <c:v>72897102.201756999</c:v>
                </c:pt>
                <c:pt idx="23023">
                  <c:v>72644555.573138982</c:v>
                </c:pt>
                <c:pt idx="23024">
                  <c:v>72391154.66278398</c:v>
                </c:pt>
                <c:pt idx="23025">
                  <c:v>72136895.004373983</c:v>
                </c:pt>
                <c:pt idx="23026">
                  <c:v>71881772.081616998</c:v>
                </c:pt>
                <c:pt idx="23027">
                  <c:v>71625781.327456981</c:v>
                </c:pt>
                <c:pt idx="23028">
                  <c:v>71368918.123256981</c:v>
                </c:pt>
                <c:pt idx="23029">
                  <c:v>71111177.797976017</c:v>
                </c:pt>
                <c:pt idx="23030">
                  <c:v>70852555.627323985</c:v>
                </c:pt>
                <c:pt idx="23031">
                  <c:v>70593046.832899004</c:v>
                </c:pt>
                <c:pt idx="23032">
                  <c:v>70332646.581308007</c:v>
                </c:pt>
                <c:pt idx="23033">
                  <c:v>70071349.983263016</c:v>
                </c:pt>
                <c:pt idx="23034">
                  <c:v>69809152.092667013</c:v>
                </c:pt>
                <c:pt idx="23035">
                  <c:v>69546047.905674979</c:v>
                </c:pt>
                <c:pt idx="23036">
                  <c:v>69282032.359732985</c:v>
                </c:pt>
                <c:pt idx="23037">
                  <c:v>69017100.332600981</c:v>
                </c:pt>
                <c:pt idx="23038">
                  <c:v>68751246.641349003</c:v>
                </c:pt>
                <c:pt idx="23039">
                  <c:v>68484466.041339993</c:v>
                </c:pt>
                <c:pt idx="23040">
                  <c:v>68216753.225176007</c:v>
                </c:pt>
                <c:pt idx="23041">
                  <c:v>67948102.821637988</c:v>
                </c:pt>
                <c:pt idx="23042">
                  <c:v>67678509.39458999</c:v>
                </c:pt>
                <c:pt idx="23043">
                  <c:v>67407967.441862017</c:v>
                </c:pt>
                <c:pt idx="23044">
                  <c:v>67136471.394106999</c:v>
                </c:pt>
                <c:pt idx="23045">
                  <c:v>66864015.613639005</c:v>
                </c:pt>
                <c:pt idx="23046">
                  <c:v>66590594.393232003</c:v>
                </c:pt>
                <c:pt idx="23047">
                  <c:v>66316201.954904996</c:v>
                </c:pt>
                <c:pt idx="23048">
                  <c:v>66040832.448666997</c:v>
                </c:pt>
                <c:pt idx="23049">
                  <c:v>65764479.951245002</c:v>
                </c:pt>
                <c:pt idx="23050">
                  <c:v>65487138.464769997</c:v>
                </c:pt>
                <c:pt idx="23051">
                  <c:v>65208801.915444002</c:v>
                </c:pt>
                <c:pt idx="23052">
                  <c:v>64929464.152167998</c:v>
                </c:pt>
                <c:pt idx="23053">
                  <c:v>64649118.945142999</c:v>
                </c:pt>
                <c:pt idx="23054">
                  <c:v>64367759.98443</c:v>
                </c:pt>
                <c:pt idx="23055">
                  <c:v>64085380.878487997</c:v>
                </c:pt>
                <c:pt idx="23056">
                  <c:v>63801975.152665995</c:v>
                </c:pt>
                <c:pt idx="23057">
                  <c:v>63517536.247661002</c:v>
                </c:pt>
                <c:pt idx="23058">
                  <c:v>63232057.517947003</c:v>
                </c:pt>
                <c:pt idx="23059">
                  <c:v>62945532.230153009</c:v>
                </c:pt>
                <c:pt idx="23060">
                  <c:v>62657953.561411999</c:v>
                </c:pt>
                <c:pt idx="23061">
                  <c:v>62369314.597666003</c:v>
                </c:pt>
                <c:pt idx="23062">
                  <c:v>62079608.331924997</c:v>
                </c:pt>
                <c:pt idx="23063">
                  <c:v>61788827.662488997</c:v>
                </c:pt>
                <c:pt idx="23064">
                  <c:v>61496965.391121998</c:v>
                </c:pt>
                <c:pt idx="23065">
                  <c:v>61204014.221183009</c:v>
                </c:pt>
                <c:pt idx="23066">
                  <c:v>60909966.755707003</c:v>
                </c:pt>
                <c:pt idx="23067">
                  <c:v>60614815.495440006</c:v>
                </c:pt>
                <c:pt idx="23068">
                  <c:v>60318552.836817995</c:v>
                </c:pt>
                <c:pt idx="23069">
                  <c:v>60021171.069906004</c:v>
                </c:pt>
                <c:pt idx="23070">
                  <c:v>59722662.376270995</c:v>
                </c:pt>
                <c:pt idx="23071">
                  <c:v>59423018.826804996</c:v>
                </c:pt>
                <c:pt idx="23072">
                  <c:v>59122232.379498005</c:v>
                </c:pt>
                <c:pt idx="23073">
                  <c:v>58820294.87714</c:v>
                </c:pt>
                <c:pt idx="23074">
                  <c:v>58517198.044969998</c:v>
                </c:pt>
                <c:pt idx="23075">
                  <c:v>58212933.488265</c:v>
                </c:pt>
                <c:pt idx="23076">
                  <c:v>57907492.689856999</c:v>
                </c:pt>
                <c:pt idx="23077">
                  <c:v>57600867.007591002</c:v>
                </c:pt>
                <c:pt idx="23078">
                  <c:v>57293047.671706997</c:v>
                </c:pt>
                <c:pt idx="23079">
                  <c:v>56984025.782159001</c:v>
                </c:pt>
                <c:pt idx="23080">
                  <c:v>56673792.305858001</c:v>
                </c:pt>
                <c:pt idx="23081">
                  <c:v>56362338.073830999</c:v>
                </c:pt>
                <c:pt idx="23082">
                  <c:v>56049653.778316997</c:v>
                </c:pt>
                <c:pt idx="23083">
                  <c:v>55735729.969772004</c:v>
                </c:pt>
                <c:pt idx="23084">
                  <c:v>55420557.053789996</c:v>
                </c:pt>
                <c:pt idx="23085">
                  <c:v>55104125.287942</c:v>
                </c:pt>
                <c:pt idx="23086">
                  <c:v>54786424.778526001</c:v>
                </c:pt>
                <c:pt idx="23087">
                  <c:v>54467445.477220997</c:v>
                </c:pt>
                <c:pt idx="23088">
                  <c:v>54147177.177644007</c:v>
                </c:pt>
                <c:pt idx="23089">
                  <c:v>53825609.511815995</c:v>
                </c:pt>
                <c:pt idx="23090">
                  <c:v>53502731.946519993</c:v>
                </c:pt>
                <c:pt idx="23091">
                  <c:v>53178533.779550008</c:v>
                </c:pt>
                <c:pt idx="23092">
                  <c:v>52853004.135856003</c:v>
                </c:pt>
                <c:pt idx="23093">
                  <c:v>52526131.963578001</c:v>
                </c:pt>
                <c:pt idx="23094">
                  <c:v>52197906.029949009</c:v>
                </c:pt>
                <c:pt idx="23095">
                  <c:v>51868314.917093001</c:v>
                </c:pt>
                <c:pt idx="23096">
                  <c:v>51537347.017685004</c:v>
                </c:pt>
                <c:pt idx="23097">
                  <c:v>51204990.530485995</c:v>
                </c:pt>
                <c:pt idx="23098">
                  <c:v>50871233.455735996</c:v>
                </c:pt>
                <c:pt idx="23099">
                  <c:v>50536063.590416998</c:v>
                </c:pt>
                <c:pt idx="23100">
                  <c:v>50199468.523360997</c:v>
                </c:pt>
                <c:pt idx="23101">
                  <c:v>49861435.630209006</c:v>
                </c:pt>
                <c:pt idx="23102">
                  <c:v>49521952.068217009</c:v>
                </c:pt>
                <c:pt idx="23103">
                  <c:v>49181004.770897008</c:v>
                </c:pt>
                <c:pt idx="23104">
                  <c:v>48838580.442483991</c:v>
                </c:pt>
                <c:pt idx="23105">
                  <c:v>48494665.552241996</c:v>
                </c:pt>
                <c:pt idx="23106">
                  <c:v>48149246.328570999</c:v>
                </c:pt>
                <c:pt idx="23107">
                  <c:v>47802308.752938002</c:v>
                </c:pt>
                <c:pt idx="23108">
                  <c:v>47453838.553608</c:v>
                </c:pt>
                <c:pt idx="23109">
                  <c:v>47103821.199171007</c:v>
                </c:pt>
                <c:pt idx="23110">
                  <c:v>46752241.891858004</c:v>
                </c:pt>
                <c:pt idx="23111">
                  <c:v>46399085.560640007</c:v>
                </c:pt>
                <c:pt idx="23112">
                  <c:v>46044336.854091994</c:v>
                </c:pt>
                <c:pt idx="23113">
                  <c:v>45687980.133029997</c:v>
                </c:pt>
                <c:pt idx="23114">
                  <c:v>45329999.462897003</c:v>
                </c:pt>
                <c:pt idx="23115">
                  <c:v>44970378.605887003</c:v>
                </c:pt>
                <c:pt idx="23116">
                  <c:v>44609101.012814991</c:v>
                </c:pt>
                <c:pt idx="23117">
                  <c:v>44246149.814699993</c:v>
                </c:pt>
                <c:pt idx="23118">
                  <c:v>43881507.81406299</c:v>
                </c:pt>
                <c:pt idx="23119">
                  <c:v>43515157.475929998</c:v>
                </c:pt>
                <c:pt idx="23120">
                  <c:v>43147080.918517001</c:v>
                </c:pt>
                <c:pt idx="23121">
                  <c:v>42777259.903595999</c:v>
                </c:pt>
                <c:pt idx="23122">
                  <c:v>42405675.826519996</c:v>
                </c:pt>
                <c:pt idx="23123">
                  <c:v>42032309.705898009</c:v>
                </c:pt>
                <c:pt idx="23124">
                  <c:v>41657142.172908001</c:v>
                </c:pt>
                <c:pt idx="23125">
                  <c:v>41280153.460228011</c:v>
                </c:pt>
                <c:pt idx="23126">
                  <c:v>40901323.390566997</c:v>
                </c:pt>
                <c:pt idx="23127">
                  <c:v>40520631.364794001</c:v>
                </c:pt>
                <c:pt idx="23128">
                  <c:v>40138056.349625997</c:v>
                </c:pt>
                <c:pt idx="23129">
                  <c:v>39753576.864882991</c:v>
                </c:pt>
                <c:pt idx="23130">
                  <c:v>39367170.970268011</c:v>
                </c:pt>
                <c:pt idx="23131">
                  <c:v>38978816.251670003</c:v>
                </c:pt>
                <c:pt idx="23132">
                  <c:v>38588489.806962989</c:v>
                </c:pt>
                <c:pt idx="23133">
                  <c:v>38196168.23127301</c:v>
                </c:pt>
                <c:pt idx="23134">
                  <c:v>37801827.601719998</c:v>
                </c:pt>
                <c:pt idx="23135">
                  <c:v>37405443.461569004</c:v>
                </c:pt>
                <c:pt idx="23136">
                  <c:v>37006990.803808995</c:v>
                </c:pt>
                <c:pt idx="23137">
                  <c:v>36606444.054114997</c:v>
                </c:pt>
                <c:pt idx="23138">
                  <c:v>36203777.053167</c:v>
                </c:pt>
                <c:pt idx="23139">
                  <c:v>35798963.038313001</c:v>
                </c:pt>
                <c:pt idx="23140">
                  <c:v>35391974.62454401</c:v>
                </c:pt>
                <c:pt idx="23141">
                  <c:v>34982783.784750998</c:v>
                </c:pt>
                <c:pt idx="23142">
                  <c:v>34571361.829246007</c:v>
                </c:pt>
                <c:pt idx="23143">
                  <c:v>34157679.384510994</c:v>
                </c:pt>
                <c:pt idx="23144">
                  <c:v>33741706.371154003</c:v>
                </c:pt>
                <c:pt idx="23145">
                  <c:v>33323411.981043991</c:v>
                </c:pt>
                <c:pt idx="23146">
                  <c:v>32902764.653593998</c:v>
                </c:pt>
                <c:pt idx="23147">
                  <c:v>32479732.051158</c:v>
                </c:pt>
                <c:pt idx="23148">
                  <c:v>32054281.033539999</c:v>
                </c:pt>
                <c:pt idx="23149">
                  <c:v>31626377.631556004</c:v>
                </c:pt>
                <c:pt idx="23150">
                  <c:v>31195987.019647997</c:v>
                </c:pt>
                <c:pt idx="23151">
                  <c:v>30763073.487520996</c:v>
                </c:pt>
                <c:pt idx="23152">
                  <c:v>30327600.410774</c:v>
                </c:pt>
                <c:pt idx="23153">
                  <c:v>29889530.220522001</c:v>
                </c:pt>
                <c:pt idx="23154">
                  <c:v>29448824.371982001</c:v>
                </c:pt>
                <c:pt idx="23155">
                  <c:v>29005443.312024005</c:v>
                </c:pt>
                <c:pt idx="23156">
                  <c:v>28559346.445680995</c:v>
                </c:pt>
                <c:pt idx="23157">
                  <c:v>28110492.101620998</c:v>
                </c:pt>
                <c:pt idx="23158">
                  <c:v>27658837.496601995</c:v>
                </c:pt>
                <c:pt idx="23159">
                  <c:v>27204338.698930003</c:v>
                </c:pt>
                <c:pt idx="23160">
                  <c:v>26746950.590972997</c:v>
                </c:pt>
                <c:pt idx="23161">
                  <c:v>26286626.830767002</c:v>
                </c:pt>
                <c:pt idx="23162">
                  <c:v>25823319.812823001</c:v>
                </c:pt>
                <c:pt idx="23163">
                  <c:v>25356980.628208999</c:v>
                </c:pt>
                <c:pt idx="23164">
                  <c:v>24887559.024070997</c:v>
                </c:pt>
                <c:pt idx="23165">
                  <c:v>24415003.362737</c:v>
                </c:pt>
                <c:pt idx="23166">
                  <c:v>23939260.580651995</c:v>
                </c:pt>
                <c:pt idx="23167">
                  <c:v>23460276.147377998</c:v>
                </c:pt>
                <c:pt idx="23168">
                  <c:v>22977994.025030997</c:v>
                </c:pt>
                <c:pt idx="23169">
                  <c:v>22492356.628540006</c:v>
                </c:pt>
                <c:pt idx="23170">
                  <c:v>22003304.787247993</c:v>
                </c:pt>
                <c:pt idx="23171">
                  <c:v>21510777.708472997</c:v>
                </c:pt>
                <c:pt idx="23172">
                  <c:v>21014712.943786997</c:v>
                </c:pt>
                <c:pt idx="23173">
                  <c:v>20515046.358933005</c:v>
                </c:pt>
                <c:pt idx="23174">
                  <c:v>20011712.108505003</c:v>
                </c:pt>
                <c:pt idx="23175">
                  <c:v>19504642.616758004</c:v>
                </c:pt>
                <c:pt idx="23176">
                  <c:v>18993768.566199999</c:v>
                </c:pt>
                <c:pt idx="23177">
                  <c:v>18479018.896001998</c:v>
                </c:pt>
                <c:pt idx="23178">
                  <c:v>17960320.812663</c:v>
                </c:pt>
                <c:pt idx="23179">
                  <c:v>17437599.815926004</c:v>
                </c:pt>
                <c:pt idx="23180">
                  <c:v>16910779.743587997</c:v>
                </c:pt>
                <c:pt idx="23181">
                  <c:v>16379782.839645</c:v>
                </c:pt>
                <c:pt idx="23182">
                  <c:v>15844529.851187002</c:v>
                </c:pt>
                <c:pt idx="23183">
                  <c:v>15304940.160695</c:v>
                </c:pt>
                <c:pt idx="23184">
                  <c:v>14760931.961864</c:v>
                </c:pt>
                <c:pt idx="23185">
                  <c:v>14212422.488964997</c:v>
                </c:pt>
                <c:pt idx="23186">
                  <c:v>13659328.312046003</c:v>
                </c:pt>
                <c:pt idx="23187">
                  <c:v>13101565.713184001</c:v>
                </c:pt>
                <c:pt idx="23188">
                  <c:v>12539051.162605003</c:v>
                </c:pt>
                <c:pt idx="23189">
                  <c:v>11971701.918058002</c:v>
                </c:pt>
                <c:pt idx="23190">
                  <c:v>11399436.776540998</c:v>
                </c:pt>
                <c:pt idx="23191">
                  <c:v>10822177.014793999</c:v>
                </c:pt>
                <c:pt idx="23192">
                  <c:v>10239847.564185999</c:v>
                </c:pt>
                <c:pt idx="23193">
                  <c:v>9652378.4774820004</c:v>
                </c:pt>
                <c:pt idx="23194">
                  <c:v>9059706.7601020001</c:v>
                </c:pt>
                <c:pt idx="23195">
                  <c:v>8461778.6580570005</c:v>
                </c:pt>
                <c:pt idx="23196">
                  <c:v>7858552.5199910002</c:v>
                </c:pt>
                <c:pt idx="23197">
                  <c:v>7250002.3836379992</c:v>
                </c:pt>
                <c:pt idx="23198">
                  <c:v>6636122.4798859991</c:v>
                </c:pt>
                <c:pt idx="23199">
                  <c:v>6016932.9038889995</c:v>
                </c:pt>
                <c:pt idx="23200">
                  <c:v>5392486.7766930014</c:v>
                </c:pt>
                <c:pt idx="23201">
                  <c:v>4762879.3186569996</c:v>
                </c:pt>
                <c:pt idx="23202">
                  <c:v>4128259.3855969999</c:v>
                </c:pt>
                <c:pt idx="23203">
                  <c:v>3488844.1907819998</c:v>
                </c:pt>
                <c:pt idx="23204">
                  <c:v>2844938.1648320006</c:v>
                </c:pt>
                <c:pt idx="23205">
                  <c:v>2196957.209644</c:v>
                </c:pt>
                <c:pt idx="23206">
                  <c:v>1545460.004644</c:v>
                </c:pt>
                <c:pt idx="23207">
                  <c:v>891188.55119300005</c:v>
                </c:pt>
                <c:pt idx="23208">
                  <c:v>235120.82201099998</c:v>
                </c:pt>
                <c:pt idx="23209">
                  <c:v>-421460.76269599999</c:v>
                </c:pt>
                <c:pt idx="23210">
                  <c:v>-1076880.2910499999</c:v>
                </c:pt>
                <c:pt idx="23211">
                  <c:v>-1728952.9069340001</c:v>
                </c:pt>
                <c:pt idx="23212">
                  <c:v>-2374836.1883629998</c:v>
                </c:pt>
                <c:pt idx="23213">
                  <c:v>-3010841.471233</c:v>
                </c:pt>
                <c:pt idx="23214">
                  <c:v>-3632200.2108009998</c:v>
                </c:pt>
                <c:pt idx="23215">
                  <c:v>-4232787.0752019994</c:v>
                </c:pt>
                <c:pt idx="23216">
                  <c:v>-4804817.0507769994</c:v>
                </c:pt>
                <c:pt idx="23217">
                  <c:v>-5338564.7564139999</c:v>
                </c:pt>
                <c:pt idx="23218">
                  <c:v>-5822206.6201019986</c:v>
                </c:pt>
                <c:pt idx="23219">
                  <c:v>-6241958.406320001</c:v>
                </c:pt>
                <c:pt idx="23220">
                  <c:v>-6582742.9530849997</c:v>
                </c:pt>
                <c:pt idx="23221">
                  <c:v>-6829598.8784290012</c:v>
                </c:pt>
                <c:pt idx="23222">
                  <c:v>-6969820.7254300006</c:v>
                </c:pt>
                <c:pt idx="23223">
                  <c:v>-6995379.0070810001</c:v>
                </c:pt>
                <c:pt idx="23224">
                  <c:v>-6904741.0434759995</c:v>
                </c:pt>
                <c:pt idx="23225">
                  <c:v>-6703244.4221119992</c:v>
                </c:pt>
                <c:pt idx="23226">
                  <c:v>-6401832.354722999</c:v>
                </c:pt>
                <c:pt idx="23227">
                  <c:v>-6014774.4013850009</c:v>
                </c:pt>
                <c:pt idx="23228">
                  <c:v>-5557317.8706300007</c:v>
                </c:pt>
                <c:pt idx="23229">
                  <c:v>-5043935.5692349989</c:v>
                </c:pt>
                <c:pt idx="23230">
                  <c:v>-4487352.1501069991</c:v>
                </c:pt>
                <c:pt idx="23231">
                  <c:v>-3898205.0671870001</c:v>
                </c:pt>
                <c:pt idx="23232">
                  <c:v>-3285098.7725129998</c:v>
                </c:pt>
                <c:pt idx="23233">
                  <c:v>-2654847.9115019995</c:v>
                </c:pt>
                <c:pt idx="23234">
                  <c:v>-2012778.974004</c:v>
                </c:pt>
                <c:pt idx="23235">
                  <c:v>-1363022.0990730003</c:v>
                </c:pt>
                <c:pt idx="23236">
                  <c:v>-708764.5210050001</c:v>
                </c:pt>
                <c:pt idx="23237">
                  <c:v>-52458.577255000004</c:v>
                </c:pt>
                <c:pt idx="23238">
                  <c:v>604012.92797799991</c:v>
                </c:pt>
                <c:pt idx="23239">
                  <c:v>1259207.6126990002</c:v>
                </c:pt>
                <c:pt idx="23240">
                  <c:v>1912023.6890460004</c:v>
                </c:pt>
                <c:pt idx="23241">
                  <c:v>2561623.1275370005</c:v>
                </c:pt>
                <c:pt idx="23242">
                  <c:v>3207372.5910939998</c:v>
                </c:pt>
                <c:pt idx="23243">
                  <c:v>3848797.9883109997</c:v>
                </c:pt>
                <c:pt idx="23244">
                  <c:v>4485549.4266620008</c:v>
                </c:pt>
                <c:pt idx="23245">
                  <c:v>5117374.1019630004</c:v>
                </c:pt>
                <c:pt idx="23246">
                  <c:v>5744095.2519070003</c:v>
                </c:pt>
                <c:pt idx="23247">
                  <c:v>6365595.7549859993</c:v>
                </c:pt>
                <c:pt idx="23248">
                  <c:v>6981805.3001019992</c:v>
                </c:pt>
                <c:pt idx="23249">
                  <c:v>7592690.3114200002</c:v>
                </c:pt>
                <c:pt idx="23250">
                  <c:v>8198246.0081169996</c:v>
                </c:pt>
                <c:pt idx="23251">
                  <c:v>8798490.1254459973</c:v>
                </c:pt>
                <c:pt idx="23252">
                  <c:v>9393457.9341570009</c:v>
                </c:pt>
                <c:pt idx="23253">
                  <c:v>9983198.2789069973</c:v>
                </c:pt>
                <c:pt idx="23254">
                  <c:v>10567770.419724001</c:v>
                </c:pt>
                <c:pt idx="23255">
                  <c:v>11147241.508832</c:v>
                </c:pt>
                <c:pt idx="23256">
                  <c:v>11721684.572070003</c:v>
                </c:pt>
                <c:pt idx="23257">
                  <c:v>12291176.892475</c:v>
                </c:pt>
                <c:pt idx="23258">
                  <c:v>12855798.715435999</c:v>
                </c:pt>
                <c:pt idx="23259">
                  <c:v>13415632.211805001</c:v>
                </c:pt>
                <c:pt idx="23260">
                  <c:v>13970760.648465997</c:v>
                </c:pt>
                <c:pt idx="23261">
                  <c:v>14521267.726214996</c:v>
                </c:pt>
                <c:pt idx="23262">
                  <c:v>15067237.052842002</c:v>
                </c:pt>
                <c:pt idx="23263">
                  <c:v>15608751.725702003</c:v>
                </c:pt>
                <c:pt idx="23264">
                  <c:v>16145894.003086003</c:v>
                </c:pt>
                <c:pt idx="23265">
                  <c:v>16678745.047692001</c:v>
                </c:pt>
                <c:pt idx="23266">
                  <c:v>17207384.728714999</c:v>
                </c:pt>
                <c:pt idx="23267">
                  <c:v>17731891.471581995</c:v>
                </c:pt>
                <c:pt idx="23268">
                  <c:v>18252342.146458</c:v>
                </c:pt>
                <c:pt idx="23269">
                  <c:v>18768811.988236997</c:v>
                </c:pt>
                <c:pt idx="23270">
                  <c:v>19281374.542118002</c:v>
                </c:pt>
                <c:pt idx="23271">
                  <c:v>19790101.629900999</c:v>
                </c:pt>
                <c:pt idx="23272">
                  <c:v>20295063.333048996</c:v>
                </c:pt>
                <c:pt idx="23273">
                  <c:v>20796327.989237994</c:v>
                </c:pt>
                <c:pt idx="23274">
                  <c:v>21293962.199744999</c:v>
                </c:pt>
                <c:pt idx="23275">
                  <c:v>21788030.845444996</c:v>
                </c:pt>
                <c:pt idx="23276">
                  <c:v>22278597.109634999</c:v>
                </c:pt>
                <c:pt idx="23277">
                  <c:v>22765722.506183002</c:v>
                </c:pt>
                <c:pt idx="23278">
                  <c:v>23249466.911777996</c:v>
                </c:pt>
                <c:pt idx="23279">
                  <c:v>23729888.601282001</c:v>
                </c:pt>
                <c:pt idx="23280">
                  <c:v>24207044.285355002</c:v>
                </c:pt>
                <c:pt idx="23281">
                  <c:v>24680989.149674997</c:v>
                </c:pt>
                <c:pt idx="23282">
                  <c:v>25151776.895199999</c:v>
                </c:pt>
                <c:pt idx="23283">
                  <c:v>25619459.779018994</c:v>
                </c:pt>
                <c:pt idx="23284">
                  <c:v>26084088.655425999</c:v>
                </c:pt>
                <c:pt idx="23285">
                  <c:v>26545713.016921002</c:v>
                </c:pt>
                <c:pt idx="23286">
                  <c:v>27004381.034896001</c:v>
                </c:pt>
                <c:pt idx="23287">
                  <c:v>27460139.599812996</c:v>
                </c:pt>
                <c:pt idx="23288">
                  <c:v>27913034.360732999</c:v>
                </c:pt>
                <c:pt idx="23289">
                  <c:v>28363109.764072996</c:v>
                </c:pt>
                <c:pt idx="23290">
                  <c:v>28810409.091488995</c:v>
                </c:pt>
                <c:pt idx="23291">
                  <c:v>29254974.496847995</c:v>
                </c:pt>
                <c:pt idx="23292">
                  <c:v>29696847.042207997</c:v>
                </c:pt>
                <c:pt idx="23293">
                  <c:v>30136066.732794005</c:v>
                </c:pt>
                <c:pt idx="23294">
                  <c:v>30572672.550946999</c:v>
                </c:pt>
                <c:pt idx="23295">
                  <c:v>31006702.489024997</c:v>
                </c:pt>
                <c:pt idx="23296">
                  <c:v>31438193.581270993</c:v>
                </c:pt>
                <c:pt idx="23297">
                  <c:v>31867181.934645995</c:v>
                </c:pt>
                <c:pt idx="23298">
                  <c:v>32293702.758632999</c:v>
                </c:pt>
                <c:pt idx="23299">
                  <c:v>32717790.394044001</c:v>
                </c:pt>
                <c:pt idx="23300">
                  <c:v>33139478.340824999</c:v>
                </c:pt>
                <c:pt idx="23301">
                  <c:v>33558799.284913003</c:v>
                </c:pt>
                <c:pt idx="23302">
                  <c:v>33975785.124130011</c:v>
                </c:pt>
                <c:pt idx="23303">
                  <c:v>34390466.993183002</c:v>
                </c:pt>
                <c:pt idx="23304">
                  <c:v>34802875.287753999</c:v>
                </c:pt>
                <c:pt idx="23305">
                  <c:v>35213039.687740996</c:v>
                </c:pt>
                <c:pt idx="23306">
                  <c:v>35620989.179659009</c:v>
                </c:pt>
                <c:pt idx="23307">
                  <c:v>36026752.078233019</c:v>
                </c:pt>
                <c:pt idx="23308">
                  <c:v>36430356.04721</c:v>
                </c:pt>
                <c:pt idx="23309">
                  <c:v>36831828.119424999</c:v>
                </c:pt>
                <c:pt idx="23310">
                  <c:v>37231194.716132</c:v>
                </c:pt>
                <c:pt idx="23311">
                  <c:v>37628481.665647015</c:v>
                </c:pt>
                <c:pt idx="23312">
                  <c:v>38023714.221303008</c:v>
                </c:pt>
                <c:pt idx="23313">
                  <c:v>38416917.078775994</c:v>
                </c:pt>
                <c:pt idx="23314">
                  <c:v>38808114.39276699</c:v>
                </c:pt>
                <c:pt idx="23315">
                  <c:v>39197329.793102011</c:v>
                </c:pt>
                <c:pt idx="23316">
                  <c:v>39584586.400244005</c:v>
                </c:pt>
                <c:pt idx="23317">
                  <c:v>39969906.840255</c:v>
                </c:pt>
                <c:pt idx="23318">
                  <c:v>40353313.259228006</c:v>
                </c:pt>
                <c:pt idx="23319">
                  <c:v>40734827.337198004</c:v>
                </c:pt>
                <c:pt idx="23320">
                  <c:v>41114470.301573001</c:v>
                </c:pt>
                <c:pt idx="23321">
                  <c:v>41492262.940083995</c:v>
                </c:pt>
                <c:pt idx="23322">
                  <c:v>41868225.613281995</c:v>
                </c:pt>
                <c:pt idx="23323">
                  <c:v>42242378.266602002</c:v>
                </c:pt>
                <c:pt idx="23324">
                  <c:v>42614740.442008995</c:v>
                </c:pt>
                <c:pt idx="23325">
                  <c:v>42985331.28923101</c:v>
                </c:pt>
                <c:pt idx="23326">
                  <c:v>43354169.576621994</c:v>
                </c:pt>
                <c:pt idx="23327">
                  <c:v>43721273.701637015</c:v>
                </c:pt>
                <c:pt idx="23328">
                  <c:v>44086661.700962998</c:v>
                </c:pt>
                <c:pt idx="23329">
                  <c:v>44450351.260295019</c:v>
                </c:pt>
                <c:pt idx="23330">
                  <c:v>44812359.723794006</c:v>
                </c:pt>
                <c:pt idx="23331">
                  <c:v>45172704.103220999</c:v>
                </c:pt>
                <c:pt idx="23332">
                  <c:v>45531401.08676599</c:v>
                </c:pt>
                <c:pt idx="23333">
                  <c:v>45888467.047587</c:v>
                </c:pt>
                <c:pt idx="23334">
                  <c:v>46243918.052066989</c:v>
                </c:pt>
                <c:pt idx="23335">
                  <c:v>46597769.867799997</c:v>
                </c:pt>
                <c:pt idx="23336">
                  <c:v>46950037.971313</c:v>
                </c:pt>
                <c:pt idx="23337">
                  <c:v>47300737.555546001</c:v>
                </c:pt>
                <c:pt idx="23338">
                  <c:v>47649883.537080996</c:v>
                </c:pt>
                <c:pt idx="23339">
                  <c:v>47997490.563147008</c:v>
                </c:pt>
                <c:pt idx="23340">
                  <c:v>48343573.018394999</c:v>
                </c:pt>
                <c:pt idx="23341">
                  <c:v>48688145.031468004</c:v>
                </c:pt>
                <c:pt idx="23342">
                  <c:v>49031220.481350996</c:v>
                </c:pt>
                <c:pt idx="23343">
                  <c:v>49372813.003532998</c:v>
                </c:pt>
                <c:pt idx="23344">
                  <c:v>49712935.995975003</c:v>
                </c:pt>
                <c:pt idx="23345">
                  <c:v>50051602.624885999</c:v>
                </c:pt>
                <c:pt idx="23346">
                  <c:v>50388825.830332004</c:v>
                </c:pt>
                <c:pt idx="23347">
                  <c:v>50724618.331666</c:v>
                </c:pt>
                <c:pt idx="23348">
                  <c:v>51058992.632794</c:v>
                </c:pt>
                <c:pt idx="23349">
                  <c:v>51391961.027284004</c:v>
                </c:pt>
                <c:pt idx="23350">
                  <c:v>51723535.603324004</c:v>
                </c:pt>
                <c:pt idx="23351">
                  <c:v>52053728.248519003</c:v>
                </c:pt>
                <c:pt idx="23352">
                  <c:v>52382550.654564001</c:v>
                </c:pt>
                <c:pt idx="23353">
                  <c:v>52710014.321764</c:v>
                </c:pt>
                <c:pt idx="23354">
                  <c:v>53036130.563428998</c:v>
                </c:pt>
                <c:pt idx="23355">
                  <c:v>53360910.510139003</c:v>
                </c:pt>
                <c:pt idx="23356">
                  <c:v>53684365.113883995</c:v>
                </c:pt>
                <c:pt idx="23357">
                  <c:v>54006505.15208599</c:v>
                </c:pt>
                <c:pt idx="23358">
                  <c:v>54327341.231504008</c:v>
                </c:pt>
                <c:pt idx="23359">
                  <c:v>54646883.792029999</c:v>
                </c:pt>
                <c:pt idx="23360">
                  <c:v>54965143.110377997</c:v>
                </c:pt>
                <c:pt idx="23361">
                  <c:v>55282129.303663999</c:v>
                </c:pt>
                <c:pt idx="23362">
                  <c:v>55597852.332887992</c:v>
                </c:pt>
                <c:pt idx="23363">
                  <c:v>55912322.00632599</c:v>
                </c:pt>
                <c:pt idx="23364">
                  <c:v>56225547.982815988</c:v>
                </c:pt>
                <c:pt idx="23365">
                  <c:v>56537539.774962001</c:v>
                </c:pt>
                <c:pt idx="23366">
                  <c:v>56848306.752246998</c:v>
                </c:pt>
                <c:pt idx="23367">
                  <c:v>57157858.144063003</c:v>
                </c:pt>
                <c:pt idx="23368">
                  <c:v>57466203.042657003</c:v>
                </c:pt>
                <c:pt idx="23369">
                  <c:v>57773350.405999005</c:v>
                </c:pt>
                <c:pt idx="23370">
                  <c:v>58079309.060574003</c:v>
                </c:pt>
                <c:pt idx="23371">
                  <c:v>58384087.704095006</c:v>
                </c:pt>
                <c:pt idx="23372">
                  <c:v>58687694.908152997</c:v>
                </c:pt>
                <c:pt idx="23373">
                  <c:v>58990139.120787002</c:v>
                </c:pt>
                <c:pt idx="23374">
                  <c:v>59291428.668996006</c:v>
                </c:pt>
                <c:pt idx="23375">
                  <c:v>59591571.761177011</c:v>
                </c:pt>
                <c:pt idx="23376">
                  <c:v>59890576.489509001</c:v>
                </c:pt>
                <c:pt idx="23377">
                  <c:v>60188450.832268</c:v>
                </c:pt>
                <c:pt idx="23378">
                  <c:v>60485202.656083994</c:v>
                </c:pt>
                <c:pt idx="23379">
                  <c:v>60780839.718149006</c:v>
                </c:pt>
                <c:pt idx="23380">
                  <c:v>61075369.668352</c:v>
                </c:pt>
                <c:pt idx="23381">
                  <c:v>61368800.051379994</c:v>
                </c:pt>
                <c:pt idx="23382">
                  <c:v>61661138.308751993</c:v>
                </c:pt>
                <c:pt idx="23383">
                  <c:v>61952391.780807003</c:v>
                </c:pt>
                <c:pt idx="23384">
                  <c:v>62242567.708645009</c:v>
                </c:pt>
                <c:pt idx="23385">
                  <c:v>62531673.236017011</c:v>
                </c:pt>
                <c:pt idx="23386">
                  <c:v>62819715.411170997</c:v>
                </c:pt>
                <c:pt idx="23387">
                  <c:v>63106701.188647009</c:v>
                </c:pt>
                <c:pt idx="23388">
                  <c:v>63392637.431041002</c:v>
                </c:pt>
                <c:pt idx="23389">
                  <c:v>63677530.910711996</c:v>
                </c:pt>
                <c:pt idx="23390">
                  <c:v>63961388.311457999</c:v>
                </c:pt>
                <c:pt idx="23391">
                  <c:v>64244216.230146006</c:v>
                </c:pt>
                <c:pt idx="23392">
                  <c:v>64526021.178309999</c:v>
                </c:pt>
                <c:pt idx="23393">
                  <c:v>64806809.583701991</c:v>
                </c:pt>
                <c:pt idx="23394">
                  <c:v>65086587.791817009</c:v>
                </c:pt>
                <c:pt idx="23395">
                  <c:v>65365362.067371994</c:v>
                </c:pt>
                <c:pt idx="23396">
                  <c:v>65643138.595760003</c:v>
                </c:pt>
                <c:pt idx="23397">
                  <c:v>65919923.484463997</c:v>
                </c:pt>
                <c:pt idx="23398">
                  <c:v>66195722.764437005</c:v>
                </c:pt>
                <c:pt idx="23399">
                  <c:v>66470542.391461</c:v>
                </c:pt>
                <c:pt idx="23400">
                  <c:v>66744388.247461997</c:v>
                </c:pt>
                <c:pt idx="23401">
                  <c:v>67017266.141804002</c:v>
                </c:pt>
                <c:pt idx="23402">
                  <c:v>67289181.812546</c:v>
                </c:pt>
                <c:pt idx="23403">
                  <c:v>67560140.927682981</c:v>
                </c:pt>
                <c:pt idx="23404">
                  <c:v>67830149.086346</c:v>
                </c:pt>
                <c:pt idx="23405">
                  <c:v>68099211.819982007</c:v>
                </c:pt>
                <c:pt idx="23406">
                  <c:v>68367334.593510002</c:v>
                </c:pt>
                <c:pt idx="23407">
                  <c:v>68634522.806442991</c:v>
                </c:pt>
                <c:pt idx="23408">
                  <c:v>68900781.793998018</c:v>
                </c:pt>
                <c:pt idx="23409">
                  <c:v>69166116.828167006</c:v>
                </c:pt>
                <c:pt idx="23410">
                  <c:v>69430533.118780002</c:v>
                </c:pt>
                <c:pt idx="23411">
                  <c:v>69694035.814528987</c:v>
                </c:pt>
                <c:pt idx="23412">
                  <c:v>69956630.003988013</c:v>
                </c:pt>
                <c:pt idx="23413">
                  <c:v>70218320.716593981</c:v>
                </c:pt>
                <c:pt idx="23414">
                  <c:v>70479112.92362</c:v>
                </c:pt>
                <c:pt idx="23415">
                  <c:v>70739011.539118007</c:v>
                </c:pt>
                <c:pt idx="23416">
                  <c:v>70998021.420848981</c:v>
                </c:pt>
                <c:pt idx="23417">
                  <c:v>71256147.371188998</c:v>
                </c:pt>
                <c:pt idx="23418">
                  <c:v>71513394.138020992</c:v>
                </c:pt>
                <c:pt idx="23419">
                  <c:v>71769766.415601</c:v>
                </c:pt>
                <c:pt idx="23420">
                  <c:v>72025268.845412001</c:v>
                </c:pt>
                <c:pt idx="23421">
                  <c:v>72279906.017002001</c:v>
                </c:pt>
                <c:pt idx="23422">
                  <c:v>72533682.468796015</c:v>
                </c:pt>
                <c:pt idx="23423">
                  <c:v>72786602.688899979</c:v>
                </c:pt>
                <c:pt idx="23424">
                  <c:v>73038671.115888</c:v>
                </c:pt>
                <c:pt idx="23425">
                  <c:v>73289892.139565006</c:v>
                </c:pt>
                <c:pt idx="23426">
                  <c:v>73540270.101725981</c:v>
                </c:pt>
                <c:pt idx="23427">
                  <c:v>73789809.296890005</c:v>
                </c:pt>
                <c:pt idx="23428">
                  <c:v>74038513.973024979</c:v>
                </c:pt>
                <c:pt idx="23429">
                  <c:v>74286388.332259998</c:v>
                </c:pt>
                <c:pt idx="23430">
                  <c:v>74533436.531574979</c:v>
                </c:pt>
                <c:pt idx="23431">
                  <c:v>74779662.683486015</c:v>
                </c:pt>
                <c:pt idx="23432">
                  <c:v>75025070.856711984</c:v>
                </c:pt>
                <c:pt idx="23433">
                  <c:v>75269665.076827988</c:v>
                </c:pt>
                <c:pt idx="23434">
                  <c:v>75513449.326910987</c:v>
                </c:pt>
                <c:pt idx="23435">
                  <c:v>75756427.548169017</c:v>
                </c:pt>
                <c:pt idx="23436">
                  <c:v>75998603.640555978</c:v>
                </c:pt>
                <c:pt idx="23437">
                  <c:v>76239981.463379011</c:v>
                </c:pt>
                <c:pt idx="23438">
                  <c:v>76480564.835895002</c:v>
                </c:pt>
                <c:pt idx="23439">
                  <c:v>76720357.537892982</c:v>
                </c:pt>
                <c:pt idx="23440">
                  <c:v>76959363.310259998</c:v>
                </c:pt>
                <c:pt idx="23441">
                  <c:v>77197585.855551973</c:v>
                </c:pt>
                <c:pt idx="23442">
                  <c:v>77435028.838537991</c:v>
                </c:pt>
                <c:pt idx="23443">
                  <c:v>77671695.886742964</c:v>
                </c:pt>
                <c:pt idx="23444">
                  <c:v>77907590.590975016</c:v>
                </c:pt>
                <c:pt idx="23445">
                  <c:v>78142716.505851984</c:v>
                </c:pt>
                <c:pt idx="23446">
                  <c:v>78377077.150306001</c:v>
                </c:pt>
                <c:pt idx="23447">
                  <c:v>78610676.008087993</c:v>
                </c:pt>
                <c:pt idx="23448">
                  <c:v>78843516.528259978</c:v>
                </c:pt>
                <c:pt idx="23449">
                  <c:v>79075602.12567699</c:v>
                </c:pt>
                <c:pt idx="23450">
                  <c:v>79306936.181464002</c:v>
                </c:pt>
                <c:pt idx="23451">
                  <c:v>79537522.043480009</c:v>
                </c:pt>
                <c:pt idx="23452">
                  <c:v>79767363.026776001</c:v>
                </c:pt>
                <c:pt idx="23453">
                  <c:v>79996462.414043978</c:v>
                </c:pt>
                <c:pt idx="23454">
                  <c:v>80224823.456060007</c:v>
                </c:pt>
                <c:pt idx="23455">
                  <c:v>80452449.372115999</c:v>
                </c:pt>
                <c:pt idx="23456">
                  <c:v>80679343.350445002</c:v>
                </c:pt>
                <c:pt idx="23457">
                  <c:v>80905508.54864198</c:v>
                </c:pt>
                <c:pt idx="23458">
                  <c:v>81130948.094074979</c:v>
                </c:pt>
                <c:pt idx="23459">
                  <c:v>81355665.084283978</c:v>
                </c:pt>
                <c:pt idx="23460">
                  <c:v>81579662.587383002</c:v>
                </c:pt>
                <c:pt idx="23461">
                  <c:v>81802943.642447993</c:v>
                </c:pt>
                <c:pt idx="23462">
                  <c:v>82025511.259899005</c:v>
                </c:pt>
                <c:pt idx="23463">
                  <c:v>82247368.421877995</c:v>
                </c:pt>
                <c:pt idx="23464">
                  <c:v>82468518.08261998</c:v>
                </c:pt>
                <c:pt idx="23465">
                  <c:v>82688963.16881299</c:v>
                </c:pt>
                <c:pt idx="23466">
                  <c:v>82908706.579960003</c:v>
                </c:pt>
                <c:pt idx="23467">
                  <c:v>83127751.188726991</c:v>
                </c:pt>
                <c:pt idx="23468">
                  <c:v>83346099.841289014</c:v>
                </c:pt>
                <c:pt idx="23469">
                  <c:v>83563755.357672989</c:v>
                </c:pt>
                <c:pt idx="23470">
                  <c:v>83780720.532088995</c:v>
                </c:pt>
                <c:pt idx="23471">
                  <c:v>83996998.133257002</c:v>
                </c:pt>
                <c:pt idx="23472">
                  <c:v>84212590.904733986</c:v>
                </c:pt>
                <c:pt idx="23473">
                  <c:v>84427501.565229982</c:v>
                </c:pt>
                <c:pt idx="23474">
                  <c:v>84641732.808917999</c:v>
                </c:pt>
                <c:pt idx="23475">
                  <c:v>84855287.305744991</c:v>
                </c:pt>
                <c:pt idx="23476">
                  <c:v>85068167.70173198</c:v>
                </c:pt>
                <c:pt idx="23477">
                  <c:v>85280376.619270995</c:v>
                </c:pt>
                <c:pt idx="23478">
                  <c:v>85491916.65741998</c:v>
                </c:pt>
                <c:pt idx="23479">
                  <c:v>85702790.392187014</c:v>
                </c:pt>
                <c:pt idx="23480">
                  <c:v>85913000.376814991</c:v>
                </c:pt>
                <c:pt idx="23481">
                  <c:v>86122549.142061993</c:v>
                </c:pt>
                <c:pt idx="23482">
                  <c:v>86331439.196472004</c:v>
                </c:pt>
                <c:pt idx="23483">
                  <c:v>86539673.026646987</c:v>
                </c:pt>
                <c:pt idx="23484">
                  <c:v>86747253.09750998</c:v>
                </c:pt>
                <c:pt idx="23485">
                  <c:v>86954181.852569982</c:v>
                </c:pt>
                <c:pt idx="23486">
                  <c:v>87160461.714175016</c:v>
                </c:pt>
                <c:pt idx="23487">
                  <c:v>87366095.083766013</c:v>
                </c:pt>
                <c:pt idx="23488">
                  <c:v>87571084.342129007</c:v>
                </c:pt>
                <c:pt idx="23489">
                  <c:v>87775431.849635005</c:v>
                </c:pt>
                <c:pt idx="23490">
                  <c:v>87979139.94648701</c:v>
                </c:pt>
                <c:pt idx="23491">
                  <c:v>88182210.952951998</c:v>
                </c:pt>
                <c:pt idx="23492">
                  <c:v>88384647.169598982</c:v>
                </c:pt>
                <c:pt idx="23493">
                  <c:v>88586450.877526984</c:v>
                </c:pt>
                <c:pt idx="23494">
                  <c:v>88787624.33859399</c:v>
                </c:pt>
                <c:pt idx="23495">
                  <c:v>88988169.795636982</c:v>
                </c:pt>
                <c:pt idx="23496">
                  <c:v>89188089.472694978</c:v>
                </c:pt>
                <c:pt idx="23497">
                  <c:v>89387385.575223967</c:v>
                </c:pt>
                <c:pt idx="23498">
                  <c:v>89586060.290309995</c:v>
                </c:pt>
                <c:pt idx="23499">
                  <c:v>89784115.786880001</c:v>
                </c:pt>
                <c:pt idx="23500">
                  <c:v>89981554.215908006</c:v>
                </c:pt>
                <c:pt idx="23501">
                  <c:v>90178377.710620001</c:v>
                </c:pt>
                <c:pt idx="23502">
                  <c:v>90374588.386692986</c:v>
                </c:pt>
                <c:pt idx="23503">
                  <c:v>90570188.342455015</c:v>
                </c:pt>
                <c:pt idx="23504">
                  <c:v>90765179.659077004</c:v>
                </c:pt>
                <c:pt idx="23505">
                  <c:v>90959564.400767013</c:v>
                </c:pt>
                <c:pt idx="23506">
                  <c:v>91153344.614958987</c:v>
                </c:pt>
                <c:pt idx="23507">
                  <c:v>91346522.332497016</c:v>
                </c:pt>
                <c:pt idx="23508">
                  <c:v>91539099.567823991</c:v>
                </c:pt>
                <c:pt idx="23509">
                  <c:v>91731078.319157004</c:v>
                </c:pt>
                <c:pt idx="23510">
                  <c:v>91922460.568665996</c:v>
                </c:pt>
                <c:pt idx="23511">
                  <c:v>92113248.282655999</c:v>
                </c:pt>
                <c:pt idx="23512">
                  <c:v>92303443.411731005</c:v>
                </c:pt>
                <c:pt idx="23513">
                  <c:v>92493047.890971005</c:v>
                </c:pt>
                <c:pt idx="23514">
                  <c:v>92682063.640100002</c:v>
                </c:pt>
                <c:pt idx="23515">
                  <c:v>92870492.563648</c:v>
                </c:pt>
                <c:pt idx="23516">
                  <c:v>93058336.551117003</c:v>
                </c:pt>
                <c:pt idx="23517">
                  <c:v>93245597.477143988</c:v>
                </c:pt>
                <c:pt idx="23518">
                  <c:v>93432277.201653987</c:v>
                </c:pt>
                <c:pt idx="23519">
                  <c:v>93618377.570024967</c:v>
                </c:pt>
                <c:pt idx="23520">
                  <c:v>93803900.413232997</c:v>
                </c:pt>
                <c:pt idx="23521">
                  <c:v>93988847.548012003</c:v>
                </c:pt>
                <c:pt idx="23522">
                  <c:v>94173220.777000979</c:v>
                </c:pt>
                <c:pt idx="23523">
                  <c:v>94357021.888890982</c:v>
                </c:pt>
                <c:pt idx="23524">
                  <c:v>94540252.658571988</c:v>
                </c:pt>
                <c:pt idx="23525">
                  <c:v>94722914.847278997</c:v>
                </c:pt>
                <c:pt idx="23526">
                  <c:v>94905010.202728003</c:v>
                </c:pt>
                <c:pt idx="23527">
                  <c:v>95086540.459264994</c:v>
                </c:pt>
                <c:pt idx="23528">
                  <c:v>95267507.337993979</c:v>
                </c:pt>
                <c:pt idx="23529">
                  <c:v>95447912.546922982</c:v>
                </c:pt>
                <c:pt idx="23530">
                  <c:v>95627757.781090006</c:v>
                </c:pt>
                <c:pt idx="23531">
                  <c:v>95807044.722700998</c:v>
                </c:pt>
                <c:pt idx="23532">
                  <c:v>95985775.041256994</c:v>
                </c:pt>
                <c:pt idx="23533">
                  <c:v>96163950.393687993</c:v>
                </c:pt>
                <c:pt idx="23534">
                  <c:v>96341572.424473003</c:v>
                </c:pt>
                <c:pt idx="23535">
                  <c:v>96518642.765772998</c:v>
                </c:pt>
                <c:pt idx="23536">
                  <c:v>96695163.037548989</c:v>
                </c:pt>
                <c:pt idx="23537">
                  <c:v>96871134.847685993</c:v>
                </c:pt>
                <c:pt idx="23538">
                  <c:v>97046559.792116016</c:v>
                </c:pt>
                <c:pt idx="23539">
                  <c:v>97221439.454932988</c:v>
                </c:pt>
                <c:pt idx="23540">
                  <c:v>97395775.408515006</c:v>
                </c:pt>
                <c:pt idx="23541">
                  <c:v>97569569.213633001</c:v>
                </c:pt>
                <c:pt idx="23542">
                  <c:v>97742822.419574007</c:v>
                </c:pt>
                <c:pt idx="23543">
                  <c:v>97915536.564245999</c:v>
                </c:pt>
                <c:pt idx="23544">
                  <c:v>98087713.174292967</c:v>
                </c:pt>
                <c:pt idx="23545">
                  <c:v>98259353.765204981</c:v>
                </c:pt>
                <c:pt idx="23546">
                  <c:v>98430459.841427013</c:v>
                </c:pt>
                <c:pt idx="23547">
                  <c:v>98601032.896463007</c:v>
                </c:pt>
                <c:pt idx="23548">
                  <c:v>98771074.412984014</c:v>
                </c:pt>
                <c:pt idx="23549">
                  <c:v>98940585.862931982</c:v>
                </c:pt>
                <c:pt idx="23550">
                  <c:v>99109568.707623988</c:v>
                </c:pt>
                <c:pt idx="23551">
                  <c:v>99278024.397849992</c:v>
                </c:pt>
                <c:pt idx="23552">
                  <c:v>99445954.373979002</c:v>
                </c:pt>
                <c:pt idx="23553">
                  <c:v>99613360.06605199</c:v>
                </c:pt>
                <c:pt idx="23554">
                  <c:v>99780242.893884003</c:v>
                </c:pt>
                <c:pt idx="23555">
                  <c:v>99946604.267159</c:v>
                </c:pt>
                <c:pt idx="23556">
                  <c:v>100112445.58552599</c:v>
                </c:pt>
                <c:pt idx="23557">
                  <c:v>100277768.238692</c:v>
                </c:pt>
                <c:pt idx="23558">
                  <c:v>100442573.60651699</c:v>
                </c:pt>
                <c:pt idx="23559">
                  <c:v>100606863.059104</c:v>
                </c:pt>
                <c:pt idx="23560">
                  <c:v>100770637.956889</c:v>
                </c:pt>
                <c:pt idx="23561">
                  <c:v>100933899.65073296</c:v>
                </c:pt>
                <c:pt idx="23562">
                  <c:v>101096649.48200899</c:v>
                </c:pt>
                <c:pt idx="23563">
                  <c:v>101258888.78269</c:v>
                </c:pt>
                <c:pt idx="23564">
                  <c:v>101420618.87543298</c:v>
                </c:pt>
                <c:pt idx="23565">
                  <c:v>101581841.073668</c:v>
                </c:pt>
                <c:pt idx="23566">
                  <c:v>101742556.681678</c:v>
                </c:pt>
                <c:pt idx="23567">
                  <c:v>101902766.99468702</c:v>
                </c:pt>
                <c:pt idx="23568">
                  <c:v>102062473.29893599</c:v>
                </c:pt>
                <c:pt idx="23569">
                  <c:v>102221676.871769</c:v>
                </c:pt>
                <c:pt idx="23570">
                  <c:v>102380378.981712</c:v>
                </c:pt>
                <c:pt idx="23571">
                  <c:v>102538580.88854998</c:v>
                </c:pt>
                <c:pt idx="23572">
                  <c:v>102696283.84340902</c:v>
                </c:pt>
                <c:pt idx="23573">
                  <c:v>102853489.088829</c:v>
                </c:pt>
                <c:pt idx="23574">
                  <c:v>103010197.85884398</c:v>
                </c:pt>
                <c:pt idx="23575">
                  <c:v>103166411.37905298</c:v>
                </c:pt>
                <c:pt idx="23576">
                  <c:v>103322130.86670201</c:v>
                </c:pt>
                <c:pt idx="23577">
                  <c:v>103477357.53074798</c:v>
                </c:pt>
                <c:pt idx="23578">
                  <c:v>103632092.57193999</c:v>
                </c:pt>
                <c:pt idx="23579">
                  <c:v>103786337.18288398</c:v>
                </c:pt>
                <c:pt idx="23580">
                  <c:v>103940092.548123</c:v>
                </c:pt>
                <c:pt idx="23581">
                  <c:v>104093359.84419602</c:v>
                </c:pt>
                <c:pt idx="23582">
                  <c:v>104246140.23971599</c:v>
                </c:pt>
                <c:pt idx="23583">
                  <c:v>104398434.895436</c:v>
                </c:pt>
                <c:pt idx="23584">
                  <c:v>104550244.96431601</c:v>
                </c:pt>
                <c:pt idx="23585">
                  <c:v>104701571.59158702</c:v>
                </c:pt>
                <c:pt idx="23586">
                  <c:v>104852415.91482502</c:v>
                </c:pt>
                <c:pt idx="23587">
                  <c:v>105002779.06401098</c:v>
                </c:pt>
                <c:pt idx="23588">
                  <c:v>105152662.161596</c:v>
                </c:pt>
                <c:pt idx="23589">
                  <c:v>105302066.32256401</c:v>
                </c:pt>
                <c:pt idx="23590">
                  <c:v>105450992.654498</c:v>
                </c:pt>
                <c:pt idx="23591">
                  <c:v>105599442.25764099</c:v>
                </c:pt>
                <c:pt idx="23592">
                  <c:v>105747416.22495899</c:v>
                </c:pt>
                <c:pt idx="23593">
                  <c:v>105894915.64219899</c:v>
                </c:pt>
                <c:pt idx="23594">
                  <c:v>106041941.58795099</c:v>
                </c:pt>
                <c:pt idx="23595">
                  <c:v>106188495.133709</c:v>
                </c:pt>
                <c:pt idx="23596">
                  <c:v>106334577.34392899</c:v>
                </c:pt>
                <c:pt idx="23597">
                  <c:v>106480189.276086</c:v>
                </c:pt>
                <c:pt idx="23598">
                  <c:v>106625331.98073301</c:v>
                </c:pt>
                <c:pt idx="23599">
                  <c:v>106770006.50155701</c:v>
                </c:pt>
                <c:pt idx="23600">
                  <c:v>106914213.87543799</c:v>
                </c:pt>
                <c:pt idx="23601">
                  <c:v>107057955.13249999</c:v>
                </c:pt>
                <c:pt idx="23602">
                  <c:v>107201231.29617099</c:v>
                </c:pt>
                <c:pt idx="23603">
                  <c:v>107344043.38323398</c:v>
                </c:pt>
                <c:pt idx="23604">
                  <c:v>107486392.40388399</c:v>
                </c:pt>
                <c:pt idx="23605">
                  <c:v>107628279.36177699</c:v>
                </c:pt>
                <c:pt idx="23606">
                  <c:v>107769705.254087</c:v>
                </c:pt>
                <c:pt idx="23607">
                  <c:v>107910671.07155299</c:v>
                </c:pt>
                <c:pt idx="23608">
                  <c:v>108051177.798539</c:v>
                </c:pt>
                <c:pt idx="23609">
                  <c:v>108191226.41307503</c:v>
                </c:pt>
                <c:pt idx="23610">
                  <c:v>108330817.88691399</c:v>
                </c:pt>
                <c:pt idx="23611">
                  <c:v>108469953.18557999</c:v>
                </c:pt>
                <c:pt idx="23612">
                  <c:v>108608633.26841801</c:v>
                </c:pt>
                <c:pt idx="23613">
                  <c:v>108746859.08863999</c:v>
                </c:pt>
                <c:pt idx="23614">
                  <c:v>108884631.59337603</c:v>
                </c:pt>
                <c:pt idx="23615">
                  <c:v>109021951.723721</c:v>
                </c:pt>
                <c:pt idx="23616">
                  <c:v>109158820.414783</c:v>
                </c:pt>
                <c:pt idx="23617">
                  <c:v>109295238.595727</c:v>
                </c:pt>
                <c:pt idx="23618">
                  <c:v>109431207.189825</c:v>
                </c:pt>
                <c:pt idx="23619">
                  <c:v>109566727.114498</c:v>
                </c:pt>
                <c:pt idx="23620">
                  <c:v>109701799.28136399</c:v>
                </c:pt>
                <c:pt idx="23621">
                  <c:v>109836424.59628102</c:v>
                </c:pt>
                <c:pt idx="23622">
                  <c:v>109970603.95939201</c:v>
                </c:pt>
                <c:pt idx="23623">
                  <c:v>110104338.26516801</c:v>
                </c:pt>
                <c:pt idx="23624">
                  <c:v>110237628.40245202</c:v>
                </c:pt>
                <c:pt idx="23625">
                  <c:v>110370475.25450398</c:v>
                </c:pt>
                <c:pt idx="23626">
                  <c:v>110502879.699037</c:v>
                </c:pt>
                <c:pt idx="23627">
                  <c:v>110634842.60826699</c:v>
                </c:pt>
                <c:pt idx="23628">
                  <c:v>110766364.848947</c:v>
                </c:pt>
                <c:pt idx="23629">
                  <c:v>110897447.28241502</c:v>
                </c:pt>
                <c:pt idx="23630">
                  <c:v>111028090.76462798</c:v>
                </c:pt>
                <c:pt idx="23631">
                  <c:v>111158296.146208</c:v>
                </c:pt>
                <c:pt idx="23632">
                  <c:v>111288064.27247801</c:v>
                </c:pt>
                <c:pt idx="23633">
                  <c:v>111417395.983502</c:v>
                </c:pt>
                <c:pt idx="23634">
                  <c:v>111546292.114125</c:v>
                </c:pt>
                <c:pt idx="23635">
                  <c:v>111674753.494013</c:v>
                </c:pt>
                <c:pt idx="23636">
                  <c:v>111802780.94768602</c:v>
                </c:pt>
                <c:pt idx="23637">
                  <c:v>111930375.294561</c:v>
                </c:pt>
                <c:pt idx="23638">
                  <c:v>112057537.34898601</c:v>
                </c:pt>
                <c:pt idx="23639">
                  <c:v>112184267.92028099</c:v>
                </c:pt>
                <c:pt idx="23640">
                  <c:v>112310567.81276999</c:v>
                </c:pt>
                <c:pt idx="23641">
                  <c:v>112436437.82581699</c:v>
                </c:pt>
                <c:pt idx="23642">
                  <c:v>112561878.75386901</c:v>
                </c:pt>
                <c:pt idx="23643">
                  <c:v>112686891.386484</c:v>
                </c:pt>
                <c:pt idx="23644">
                  <c:v>112811476.50836702</c:v>
                </c:pt>
                <c:pt idx="23645">
                  <c:v>112935634.89940901</c:v>
                </c:pt>
                <c:pt idx="23646">
                  <c:v>113059367.33471799</c:v>
                </c:pt>
                <c:pt idx="23647">
                  <c:v>113182674.58465499</c:v>
                </c:pt>
                <c:pt idx="23648">
                  <c:v>113305557.414864</c:v>
                </c:pt>
                <c:pt idx="23649">
                  <c:v>113428016.58631</c:v>
                </c:pt>
                <c:pt idx="23650">
                  <c:v>113550052.85531101</c:v>
                </c:pt>
                <c:pt idx="23651">
                  <c:v>113671666.97356802</c:v>
                </c:pt>
                <c:pt idx="23652">
                  <c:v>113792859.688201</c:v>
                </c:pt>
                <c:pt idx="23653">
                  <c:v>113913631.74177602</c:v>
                </c:pt>
                <c:pt idx="23654">
                  <c:v>114033983.872345</c:v>
                </c:pt>
                <c:pt idx="23655">
                  <c:v>114153916.81346801</c:v>
                </c:pt>
                <c:pt idx="23656">
                  <c:v>114273431.29425198</c:v>
                </c:pt>
                <c:pt idx="23657">
                  <c:v>114392528.03937702</c:v>
                </c:pt>
                <c:pt idx="23658">
                  <c:v>114511207.76912601</c:v>
                </c:pt>
                <c:pt idx="23659">
                  <c:v>114629471.199421</c:v>
                </c:pt>
                <c:pt idx="23660">
                  <c:v>114747319.04184602</c:v>
                </c:pt>
                <c:pt idx="23661">
                  <c:v>114864752.003682</c:v>
                </c:pt>
                <c:pt idx="23662">
                  <c:v>114981770.78793301</c:v>
                </c:pt>
                <c:pt idx="23663">
                  <c:v>115098376.093354</c:v>
                </c:pt>
                <c:pt idx="23664">
                  <c:v>115214568.61448501</c:v>
                </c:pt>
                <c:pt idx="23665">
                  <c:v>115330349.041674</c:v>
                </c:pt>
                <c:pt idx="23666">
                  <c:v>115445718.06111</c:v>
                </c:pt>
                <c:pt idx="23667">
                  <c:v>115560676.35484499</c:v>
                </c:pt>
                <c:pt idx="23668">
                  <c:v>115675224.60082698</c:v>
                </c:pt>
                <c:pt idx="23669">
                  <c:v>115789363.47292502</c:v>
                </c:pt>
                <c:pt idx="23670">
                  <c:v>115903093.640957</c:v>
                </c:pt>
                <c:pt idx="23671">
                  <c:v>116016415.770716</c:v>
                </c:pt>
                <c:pt idx="23672">
                  <c:v>116129330.52399501</c:v>
                </c:pt>
                <c:pt idx="23673">
                  <c:v>116241838.55861898</c:v>
                </c:pt>
                <c:pt idx="23674">
                  <c:v>116353940.528464</c:v>
                </c:pt>
                <c:pt idx="23675">
                  <c:v>116465637.08348802</c:v>
                </c:pt>
                <c:pt idx="23676">
                  <c:v>116576928.86975399</c:v>
                </c:pt>
                <c:pt idx="23677">
                  <c:v>116687816.529456</c:v>
                </c:pt>
                <c:pt idx="23678">
                  <c:v>116798300.700945</c:v>
                </c:pt>
                <c:pt idx="23679">
                  <c:v>116908382.01875198</c:v>
                </c:pt>
                <c:pt idx="23680">
                  <c:v>117018061.11361398</c:v>
                </c:pt>
                <c:pt idx="23681">
                  <c:v>117127338.61249802</c:v>
                </c:pt>
                <c:pt idx="23682">
                  <c:v>117236215.138625</c:v>
                </c:pt>
                <c:pt idx="23683">
                  <c:v>117344691.31149504</c:v>
                </c:pt>
                <c:pt idx="23684">
                  <c:v>117452767.74690799</c:v>
                </c:pt>
                <c:pt idx="23685">
                  <c:v>117560445.05699198</c:v>
                </c:pt>
                <c:pt idx="23686">
                  <c:v>117667723.85021998</c:v>
                </c:pt>
                <c:pt idx="23687">
                  <c:v>117774604.73143899</c:v>
                </c:pt>
                <c:pt idx="23688">
                  <c:v>117881088.30189</c:v>
                </c:pt>
                <c:pt idx="23689">
                  <c:v>117987175.15922998</c:v>
                </c:pt>
                <c:pt idx="23690">
                  <c:v>118092865.89755496</c:v>
                </c:pt>
                <c:pt idx="23691">
                  <c:v>118198161.107426</c:v>
                </c:pt>
                <c:pt idx="23692">
                  <c:v>118303061.37588398</c:v>
                </c:pt>
                <c:pt idx="23693">
                  <c:v>118407567.28647502</c:v>
                </c:pt>
                <c:pt idx="23694">
                  <c:v>118511679.41927503</c:v>
                </c:pt>
                <c:pt idx="23695">
                  <c:v>118615398.35090399</c:v>
                </c:pt>
                <c:pt idx="23696">
                  <c:v>118718724.65455495</c:v>
                </c:pt>
                <c:pt idx="23697">
                  <c:v>118821658.90001</c:v>
                </c:pt>
                <c:pt idx="23698">
                  <c:v>118924201.65366</c:v>
                </c:pt>
                <c:pt idx="23699">
                  <c:v>119026353.47853199</c:v>
                </c:pt>
                <c:pt idx="23700">
                  <c:v>119128114.934302</c:v>
                </c:pt>
                <c:pt idx="23701">
                  <c:v>119229486.577318</c:v>
                </c:pt>
                <c:pt idx="23702">
                  <c:v>119330468.960622</c:v>
                </c:pt>
                <c:pt idx="23703">
                  <c:v>119431062.63396701</c:v>
                </c:pt>
                <c:pt idx="23704">
                  <c:v>119531268.143839</c:v>
                </c:pt>
                <c:pt idx="23705">
                  <c:v>119631086.03347301</c:v>
                </c:pt>
                <c:pt idx="23706">
                  <c:v>119730516.84287702</c:v>
                </c:pt>
                <c:pt idx="23707">
                  <c:v>119829561.10884598</c:v>
                </c:pt>
                <c:pt idx="23708">
                  <c:v>119928219.364987</c:v>
                </c:pt>
                <c:pt idx="23709">
                  <c:v>120026492.14173098</c:v>
                </c:pt>
                <c:pt idx="23710">
                  <c:v>120124379.96635699</c:v>
                </c:pt>
                <c:pt idx="23711">
                  <c:v>120221883.36300802</c:v>
                </c:pt>
                <c:pt idx="23712">
                  <c:v>120319002.852709</c:v>
                </c:pt>
                <c:pt idx="23713">
                  <c:v>120415738.95338601</c:v>
                </c:pt>
                <c:pt idx="23714">
                  <c:v>120512092.179886</c:v>
                </c:pt>
                <c:pt idx="23715">
                  <c:v>120608063.04398704</c:v>
                </c:pt>
                <c:pt idx="23716">
                  <c:v>120703652.054427</c:v>
                </c:pt>
                <c:pt idx="23717">
                  <c:v>120798859.716911</c:v>
                </c:pt>
                <c:pt idx="23718">
                  <c:v>120893686.534137</c:v>
                </c:pt>
                <c:pt idx="23719">
                  <c:v>120988133.00580399</c:v>
                </c:pt>
                <c:pt idx="23720">
                  <c:v>121082199.62863898</c:v>
                </c:pt>
                <c:pt idx="23721">
                  <c:v>121175886.896404</c:v>
                </c:pt>
                <c:pt idx="23722">
                  <c:v>121269195.29992102</c:v>
                </c:pt>
                <c:pt idx="23723">
                  <c:v>121362125.32708399</c:v>
                </c:pt>
                <c:pt idx="23724">
                  <c:v>121454677.46287604</c:v>
                </c:pt>
                <c:pt idx="23725">
                  <c:v>121546852.18938501</c:v>
                </c:pt>
                <c:pt idx="23726">
                  <c:v>121638649.98582098</c:v>
                </c:pt>
                <c:pt idx="23727">
                  <c:v>121730071.32853296</c:v>
                </c:pt>
                <c:pt idx="23728">
                  <c:v>121821116.691021</c:v>
                </c:pt>
                <c:pt idx="23729">
                  <c:v>121911786.54395601</c:v>
                </c:pt>
                <c:pt idx="23730">
                  <c:v>122002081.35519299</c:v>
                </c:pt>
                <c:pt idx="23731">
                  <c:v>122092001.589788</c:v>
                </c:pt>
                <c:pt idx="23732">
                  <c:v>122181547.71000801</c:v>
                </c:pt>
                <c:pt idx="23733">
                  <c:v>122270720.17535698</c:v>
                </c:pt>
                <c:pt idx="23734">
                  <c:v>122359519.44257902</c:v>
                </c:pt>
                <c:pt idx="23735">
                  <c:v>122447945.965681</c:v>
                </c:pt>
                <c:pt idx="23736">
                  <c:v>122536000.19594298</c:v>
                </c:pt>
                <c:pt idx="23737">
                  <c:v>122623682.581935</c:v>
                </c:pt>
                <c:pt idx="23738">
                  <c:v>122710993.56953301</c:v>
                </c:pt>
                <c:pt idx="23739">
                  <c:v>122797933.60192898</c:v>
                </c:pt>
                <c:pt idx="23740">
                  <c:v>122884503.119647</c:v>
                </c:pt>
                <c:pt idx="23741">
                  <c:v>122970702.56056</c:v>
                </c:pt>
                <c:pt idx="23742">
                  <c:v>123056532.359899</c:v>
                </c:pt>
                <c:pt idx="23743">
                  <c:v>123141992.95027101</c:v>
                </c:pt>
                <c:pt idx="23744">
                  <c:v>123227084.76167102</c:v>
                </c:pt>
                <c:pt idx="23745">
                  <c:v>123311808.221494</c:v>
                </c:pt>
                <c:pt idx="23746">
                  <c:v>123396163.75455199</c:v>
                </c:pt>
                <c:pt idx="23747">
                  <c:v>123480151.78308402</c:v>
                </c:pt>
                <c:pt idx="23748">
                  <c:v>123563772.726771</c:v>
                </c:pt>
                <c:pt idx="23749">
                  <c:v>123647027.00275098</c:v>
                </c:pt>
                <c:pt idx="23750">
                  <c:v>123729915.02562599</c:v>
                </c:pt>
                <c:pt idx="23751">
                  <c:v>123812437.20748101</c:v>
                </c:pt>
                <c:pt idx="23752">
                  <c:v>123894593.95789501</c:v>
                </c:pt>
                <c:pt idx="23753">
                  <c:v>123976385.68395101</c:v>
                </c:pt>
                <c:pt idx="23754">
                  <c:v>124057812.790253</c:v>
                </c:pt>
                <c:pt idx="23755">
                  <c:v>124138875.67893501</c:v>
                </c:pt>
                <c:pt idx="23756">
                  <c:v>124219574.74967402</c:v>
                </c:pt>
                <c:pt idx="23757">
                  <c:v>124299910.39970398</c:v>
                </c:pt>
                <c:pt idx="23758">
                  <c:v>124379883.023825</c:v>
                </c:pt>
                <c:pt idx="23759">
                  <c:v>124459493.014419</c:v>
                </c:pt>
                <c:pt idx="23760">
                  <c:v>124538740.76145899</c:v>
                </c:pt>
                <c:pt idx="23761">
                  <c:v>124617626.65251999</c:v>
                </c:pt>
                <c:pt idx="23762">
                  <c:v>124696151.07279401</c:v>
                </c:pt>
                <c:pt idx="23763">
                  <c:v>124774314.405101</c:v>
                </c:pt>
                <c:pt idx="23764">
                  <c:v>124852117.02989602</c:v>
                </c:pt>
                <c:pt idx="23765">
                  <c:v>124929559.325286</c:v>
                </c:pt>
                <c:pt idx="23766">
                  <c:v>125006641.66703901</c:v>
                </c:pt>
                <c:pt idx="23767">
                  <c:v>125083364.428596</c:v>
                </c:pt>
                <c:pt idx="23768">
                  <c:v>125159727.98108001</c:v>
                </c:pt>
                <c:pt idx="23769">
                  <c:v>125235732.69330801</c:v>
                </c:pt>
                <c:pt idx="23770">
                  <c:v>125311378.931804</c:v>
                </c:pt>
                <c:pt idx="23771">
                  <c:v>125386667.060808</c:v>
                </c:pt>
                <c:pt idx="23772">
                  <c:v>125461597.44228703</c:v>
                </c:pt>
                <c:pt idx="23773">
                  <c:v>125536170.43594298</c:v>
                </c:pt>
                <c:pt idx="23774">
                  <c:v>125610386.399229</c:v>
                </c:pt>
                <c:pt idx="23775">
                  <c:v>125684245.687356</c:v>
                </c:pt>
                <c:pt idx="23776">
                  <c:v>125757748.653303</c:v>
                </c:pt>
                <c:pt idx="23777">
                  <c:v>125830895.647829</c:v>
                </c:pt>
                <c:pt idx="23778">
                  <c:v>125903687.01948301</c:v>
                </c:pt>
                <c:pt idx="23779">
                  <c:v>125976123.11460999</c:v>
                </c:pt>
                <c:pt idx="23780">
                  <c:v>126048204.27737002</c:v>
                </c:pt>
                <c:pt idx="23781">
                  <c:v>126119930.849738</c:v>
                </c:pt>
                <c:pt idx="23782">
                  <c:v>126191303.17151996</c:v>
                </c:pt>
                <c:pt idx="23783">
                  <c:v>126262321.58036001</c:v>
                </c:pt>
                <c:pt idx="23784">
                  <c:v>126332986.411752</c:v>
                </c:pt>
                <c:pt idx="23785">
                  <c:v>126403297.99904701</c:v>
                </c:pt>
                <c:pt idx="23786">
                  <c:v>126473256.67346601</c:v>
                </c:pt>
                <c:pt idx="23787">
                  <c:v>126542862.764103</c:v>
                </c:pt>
                <c:pt idx="23788">
                  <c:v>126612116.59794298</c:v>
                </c:pt>
                <c:pt idx="23789">
                  <c:v>126681018.49986401</c:v>
                </c:pt>
                <c:pt idx="23790">
                  <c:v>126749568.79265</c:v>
                </c:pt>
                <c:pt idx="23791">
                  <c:v>126817767.79699799</c:v>
                </c:pt>
                <c:pt idx="23792">
                  <c:v>126885615.83152999</c:v>
                </c:pt>
                <c:pt idx="23793">
                  <c:v>126953113.21279702</c:v>
                </c:pt>
                <c:pt idx="23794">
                  <c:v>127020260.255294</c:v>
                </c:pt>
                <c:pt idx="23795">
                  <c:v>127087057.27146302</c:v>
                </c:pt>
                <c:pt idx="23796">
                  <c:v>127153504.571707</c:v>
                </c:pt>
                <c:pt idx="23797">
                  <c:v>127219602.464393</c:v>
                </c:pt>
                <c:pt idx="23798">
                  <c:v>127285351.255867</c:v>
                </c:pt>
                <c:pt idx="23799">
                  <c:v>127350751.25045502</c:v>
                </c:pt>
                <c:pt idx="23800">
                  <c:v>127415802.75047901</c:v>
                </c:pt>
                <c:pt idx="23801">
                  <c:v>127480506.05625901</c:v>
                </c:pt>
                <c:pt idx="23802">
                  <c:v>127544861.46612599</c:v>
                </c:pt>
                <c:pt idx="23803">
                  <c:v>127608869.276428</c:v>
                </c:pt>
                <c:pt idx="23804">
                  <c:v>127672529.781537</c:v>
                </c:pt>
                <c:pt idx="23805">
                  <c:v>127735843.27385998</c:v>
                </c:pt>
                <c:pt idx="23806">
                  <c:v>127798810.043844</c:v>
                </c:pt>
                <c:pt idx="23807">
                  <c:v>127861430.379985</c:v>
                </c:pt>
                <c:pt idx="23808">
                  <c:v>127923704.568839</c:v>
                </c:pt>
                <c:pt idx="23809">
                  <c:v>127985632.89502299</c:v>
                </c:pt>
                <c:pt idx="23810">
                  <c:v>128047215.641229</c:v>
                </c:pt>
                <c:pt idx="23811">
                  <c:v>128108453.088229</c:v>
                </c:pt>
                <c:pt idx="23812">
                  <c:v>128169345.514882</c:v>
                </c:pt>
                <c:pt idx="23813">
                  <c:v>128229893.19814301</c:v>
                </c:pt>
                <c:pt idx="23814">
                  <c:v>128290096.41306901</c:v>
                </c:pt>
                <c:pt idx="23815">
                  <c:v>128349955.43282899</c:v>
                </c:pt>
                <c:pt idx="23816">
                  <c:v>128409470.528706</c:v>
                </c:pt>
                <c:pt idx="23817">
                  <c:v>128468641.970112</c:v>
                </c:pt>
                <c:pt idx="23818">
                  <c:v>128527470.02458601</c:v>
                </c:pt>
                <c:pt idx="23819">
                  <c:v>128585954.95781</c:v>
                </c:pt>
                <c:pt idx="23820">
                  <c:v>128644097.03361</c:v>
                </c:pt>
                <c:pt idx="23821">
                  <c:v>128701896.51396503</c:v>
                </c:pt>
                <c:pt idx="23822">
                  <c:v>128759353.659015</c:v>
                </c:pt>
                <c:pt idx="23823">
                  <c:v>128816468.72706601</c:v>
                </c:pt>
                <c:pt idx="23824">
                  <c:v>128873241.97459701</c:v>
                </c:pt>
                <c:pt idx="23825">
                  <c:v>128929673.656269</c:v>
                </c:pt>
                <c:pt idx="23826">
                  <c:v>128985764.02492899</c:v>
                </c:pt>
                <c:pt idx="23827">
                  <c:v>129041513.331616</c:v>
                </c:pt>
                <c:pt idx="23828">
                  <c:v>129096921.82557198</c:v>
                </c:pt>
                <c:pt idx="23829">
                  <c:v>129151989.754245</c:v>
                </c:pt>
                <c:pt idx="23830">
                  <c:v>129206717.36329502</c:v>
                </c:pt>
                <c:pt idx="23831">
                  <c:v>129261104.89660199</c:v>
                </c:pt>
                <c:pt idx="23832">
                  <c:v>129315152.59627202</c:v>
                </c:pt>
                <c:pt idx="23833">
                  <c:v>129368860.70264401</c:v>
                </c:pt>
                <c:pt idx="23834">
                  <c:v>129422229.454294</c:v>
                </c:pt>
                <c:pt idx="23835">
                  <c:v>129475259.08804299</c:v>
                </c:pt>
                <c:pt idx="23836">
                  <c:v>129527949.838964</c:v>
                </c:pt>
                <c:pt idx="23837">
                  <c:v>129580301.94038302</c:v>
                </c:pt>
                <c:pt idx="23838">
                  <c:v>129632315.62389198</c:v>
                </c:pt>
                <c:pt idx="23839">
                  <c:v>129683991.119351</c:v>
                </c:pt>
                <c:pt idx="23840">
                  <c:v>129735328.65489496</c:v>
                </c:pt>
                <c:pt idx="23841">
                  <c:v>129786328.456937</c:v>
                </c:pt>
                <c:pt idx="23842">
                  <c:v>129836990.75017799</c:v>
                </c:pt>
                <c:pt idx="23843">
                  <c:v>129887315.75760998</c:v>
                </c:pt>
                <c:pt idx="23844">
                  <c:v>129937303.70052299</c:v>
                </c:pt>
                <c:pt idx="23845">
                  <c:v>129986954.798511</c:v>
                </c:pt>
                <c:pt idx="23846">
                  <c:v>130036269.26947401</c:v>
                </c:pt>
                <c:pt idx="23847">
                  <c:v>130085247.32962999</c:v>
                </c:pt>
                <c:pt idx="23848">
                  <c:v>130133889.19351198</c:v>
                </c:pt>
                <c:pt idx="23849">
                  <c:v>130182195.073982</c:v>
                </c:pt>
                <c:pt idx="23850">
                  <c:v>130230165.18223098</c:v>
                </c:pt>
                <c:pt idx="23851">
                  <c:v>130277799.72778502</c:v>
                </c:pt>
                <c:pt idx="23852">
                  <c:v>130325098.918512</c:v>
                </c:pt>
                <c:pt idx="23853">
                  <c:v>130372062.960627</c:v>
                </c:pt>
                <c:pt idx="23854">
                  <c:v>130418692.05869401</c:v>
                </c:pt>
                <c:pt idx="23855">
                  <c:v>130464986.415635</c:v>
                </c:pt>
                <c:pt idx="23856">
                  <c:v>130510946.23273398</c:v>
                </c:pt>
                <c:pt idx="23857">
                  <c:v>130556571.70964</c:v>
                </c:pt>
                <c:pt idx="23858">
                  <c:v>130601863.04437602</c:v>
                </c:pt>
                <c:pt idx="23859">
                  <c:v>130646820.43333802</c:v>
                </c:pt>
                <c:pt idx="23860">
                  <c:v>130691444.071307</c:v>
                </c:pt>
                <c:pt idx="23861">
                  <c:v>130735734.151447</c:v>
                </c:pt>
                <c:pt idx="23862">
                  <c:v>130779690.86531502</c:v>
                </c:pt>
                <c:pt idx="23863">
                  <c:v>130823314.40286201</c:v>
                </c:pt>
                <c:pt idx="23864">
                  <c:v>130866604.95244202</c:v>
                </c:pt>
                <c:pt idx="23865">
                  <c:v>130909562.70081</c:v>
                </c:pt>
                <c:pt idx="23866">
                  <c:v>130952187.83313498</c:v>
                </c:pt>
                <c:pt idx="23867">
                  <c:v>130994480.53299701</c:v>
                </c:pt>
                <c:pt idx="23868">
                  <c:v>131036440.98239604</c:v>
                </c:pt>
                <c:pt idx="23869">
                  <c:v>131078069.36175399</c:v>
                </c:pt>
                <c:pt idx="23870">
                  <c:v>131119365.849921</c:v>
                </c:pt>
                <c:pt idx="23871">
                  <c:v>131160330.62417999</c:v>
                </c:pt>
                <c:pt idx="23872">
                  <c:v>131200963.860249</c:v>
                </c:pt>
                <c:pt idx="23873">
                  <c:v>131241265.73228604</c:v>
                </c:pt>
                <c:pt idx="23874">
                  <c:v>131281236.41289499</c:v>
                </c:pt>
                <c:pt idx="23875">
                  <c:v>131320876.073128</c:v>
                </c:pt>
                <c:pt idx="23876">
                  <c:v>131360184.88248999</c:v>
                </c:pt>
                <c:pt idx="23877">
                  <c:v>131399163.00894399</c:v>
                </c:pt>
                <c:pt idx="23878">
                  <c:v>131437810.61891298</c:v>
                </c:pt>
                <c:pt idx="23879">
                  <c:v>131476127.877286</c:v>
                </c:pt>
                <c:pt idx="23880">
                  <c:v>131514114.94742101</c:v>
                </c:pt>
                <c:pt idx="23881">
                  <c:v>131551771.99115102</c:v>
                </c:pt>
                <c:pt idx="23882">
                  <c:v>131589099.168781</c:v>
                </c:pt>
                <c:pt idx="23883">
                  <c:v>131626096.639103</c:v>
                </c:pt>
                <c:pt idx="23884">
                  <c:v>131662764.55938999</c:v>
                </c:pt>
                <c:pt idx="23885">
                  <c:v>131699103.08540398</c:v>
                </c:pt>
                <c:pt idx="23886">
                  <c:v>131735112.3714</c:v>
                </c:pt>
                <c:pt idx="23887">
                  <c:v>131770792.57012798</c:v>
                </c:pt>
                <c:pt idx="23888">
                  <c:v>131806143.832839</c:v>
                </c:pt>
                <c:pt idx="23889">
                  <c:v>131841166.30928501</c:v>
                </c:pt>
                <c:pt idx="23890">
                  <c:v>131875860.147728</c:v>
                </c:pt>
                <c:pt idx="23891">
                  <c:v>131910225.494936</c:v>
                </c:pt>
                <c:pt idx="23892">
                  <c:v>131944262.49619502</c:v>
                </c:pt>
                <c:pt idx="23893">
                  <c:v>131977971.29530501</c:v>
                </c:pt>
                <c:pt idx="23894">
                  <c:v>132011352.03458898</c:v>
                </c:pt>
                <c:pt idx="23895">
                  <c:v>132044404.85489199</c:v>
                </c:pt>
                <c:pt idx="23896">
                  <c:v>132077129.895587</c:v>
                </c:pt>
                <c:pt idx="23897">
                  <c:v>132109527.294578</c:v>
                </c:pt>
                <c:pt idx="23898">
                  <c:v>132141597.18830401</c:v>
                </c:pt>
                <c:pt idx="23899">
                  <c:v>132173339.711739</c:v>
                </c:pt>
                <c:pt idx="23900">
                  <c:v>132204754.99839804</c:v>
                </c:pt>
                <c:pt idx="23901">
                  <c:v>132235843.18034101</c:v>
                </c:pt>
                <c:pt idx="23902">
                  <c:v>132266604.388172</c:v>
                </c:pt>
                <c:pt idx="23903">
                  <c:v>132297038.751046</c:v>
                </c:pt>
                <c:pt idx="23904">
                  <c:v>132327146.396671</c:v>
                </c:pt>
                <c:pt idx="23905">
                  <c:v>132356927.45131102</c:v>
                </c:pt>
                <c:pt idx="23906">
                  <c:v>132386382.03978601</c:v>
                </c:pt>
                <c:pt idx="23907">
                  <c:v>132415510.28548102</c:v>
                </c:pt>
                <c:pt idx="23908">
                  <c:v>132444312.310344</c:v>
                </c:pt>
                <c:pt idx="23909">
                  <c:v>132472788.234888</c:v>
                </c:pt>
                <c:pt idx="23910">
                  <c:v>132500938.17820099</c:v>
                </c:pt>
                <c:pt idx="23911">
                  <c:v>132528762.257939</c:v>
                </c:pt>
                <c:pt idx="23912">
                  <c:v>132556260.59033599</c:v>
                </c:pt>
                <c:pt idx="23913">
                  <c:v>132583433.29020502</c:v>
                </c:pt>
                <c:pt idx="23914">
                  <c:v>132610280.470938</c:v>
                </c:pt>
                <c:pt idx="23915">
                  <c:v>132636802.24451301</c:v>
                </c:pt>
                <c:pt idx="23916">
                  <c:v>132662998.72149202</c:v>
                </c:pt>
                <c:pt idx="23917">
                  <c:v>132688870.01102699</c:v>
                </c:pt>
                <c:pt idx="23918">
                  <c:v>132714416.220862</c:v>
                </c:pt>
                <c:pt idx="23919">
                  <c:v>132739637.457332</c:v>
                </c:pt>
                <c:pt idx="23920">
                  <c:v>132764533.825371</c:v>
                </c:pt>
                <c:pt idx="23921">
                  <c:v>132789105.42851098</c:v>
                </c:pt>
                <c:pt idx="23922">
                  <c:v>132813352.36888501</c:v>
                </c:pt>
                <c:pt idx="23923">
                  <c:v>132837274.74722899</c:v>
                </c:pt>
                <c:pt idx="23924">
                  <c:v>132860872.66288702</c:v>
                </c:pt>
                <c:pt idx="23925">
                  <c:v>132884146.21380702</c:v>
                </c:pt>
                <c:pt idx="23926">
                  <c:v>132907095.49655101</c:v>
                </c:pt>
                <c:pt idx="23927">
                  <c:v>132929720.60629198</c:v>
                </c:pt>
                <c:pt idx="23928">
                  <c:v>132952021.63681801</c:v>
                </c:pt>
                <c:pt idx="23929">
                  <c:v>132973998.68053399</c:v>
                </c:pt>
                <c:pt idx="23930">
                  <c:v>132995651.828464</c:v>
                </c:pt>
                <c:pt idx="23931">
                  <c:v>133016981.17025296</c:v>
                </c:pt>
                <c:pt idx="23932">
                  <c:v>133037986.79416899</c:v>
                </c:pt>
                <c:pt idx="23933">
                  <c:v>133058668.78710498</c:v>
                </c:pt>
                <c:pt idx="23934">
                  <c:v>133079027.23458301</c:v>
                </c:pt>
                <c:pt idx="23935">
                  <c:v>133099062.22075099</c:v>
                </c:pt>
                <c:pt idx="23936">
                  <c:v>133118773.82839</c:v>
                </c:pt>
                <c:pt idx="23937">
                  <c:v>133138162.138916</c:v>
                </c:pt>
                <c:pt idx="23938">
                  <c:v>133157227.23237503</c:v>
                </c:pt>
                <c:pt idx="23939">
                  <c:v>133175969.18745299</c:v>
                </c:pt>
                <c:pt idx="23940">
                  <c:v>133194388.08147502</c:v>
                </c:pt>
                <c:pt idx="23941">
                  <c:v>133212483.99040301</c:v>
                </c:pt>
                <c:pt idx="23942">
                  <c:v>133230256.98884401</c:v>
                </c:pt>
                <c:pt idx="23943">
                  <c:v>133247707.15004601</c:v>
                </c:pt>
                <c:pt idx="23944">
                  <c:v>133264834.54590498</c:v>
                </c:pt>
                <c:pt idx="23945">
                  <c:v>133281639.24696299</c:v>
                </c:pt>
                <c:pt idx="23946">
                  <c:v>133298121.322409</c:v>
                </c:pt>
                <c:pt idx="23947">
                  <c:v>133314280.840084</c:v>
                </c:pt>
                <c:pt idx="23948">
                  <c:v>133330117.86647999</c:v>
                </c:pt>
                <c:pt idx="23949">
                  <c:v>133345632.46674198</c:v>
                </c:pt>
                <c:pt idx="23950">
                  <c:v>133360824.70467</c:v>
                </c:pt>
                <c:pt idx="23951">
                  <c:v>133375694.642719</c:v>
                </c:pt>
                <c:pt idx="23952">
                  <c:v>133390242.342003</c:v>
                </c:pt>
                <c:pt idx="23953">
                  <c:v>133404467.86229502</c:v>
                </c:pt>
                <c:pt idx="23954">
                  <c:v>133418371.26202601</c:v>
                </c:pt>
                <c:pt idx="23955">
                  <c:v>133431952.59829099</c:v>
                </c:pt>
                <c:pt idx="23956">
                  <c:v>133445211.926846</c:v>
                </c:pt>
                <c:pt idx="23957">
                  <c:v>133458149.302113</c:v>
                </c:pt>
                <c:pt idx="23958">
                  <c:v>133470764.77717702</c:v>
                </c:pt>
                <c:pt idx="23959">
                  <c:v>133483058.40379302</c:v>
                </c:pt>
                <c:pt idx="23960">
                  <c:v>133495030.23237902</c:v>
                </c:pt>
                <c:pt idx="23961">
                  <c:v>133506680.31202599</c:v>
                </c:pt>
                <c:pt idx="23962">
                  <c:v>133518008.690493</c:v>
                </c:pt>
                <c:pt idx="23963">
                  <c:v>133529015.414211</c:v>
                </c:pt>
                <c:pt idx="23964">
                  <c:v>133539700.528281</c:v>
                </c:pt>
                <c:pt idx="23965">
                  <c:v>133550064.076479</c:v>
                </c:pt>
                <c:pt idx="23966">
                  <c:v>133560106.101256</c:v>
                </c:pt>
                <c:pt idx="23967">
                  <c:v>133569826.64373502</c:v>
                </c:pt>
                <c:pt idx="23968">
                  <c:v>133579225.74371801</c:v>
                </c:pt>
                <c:pt idx="23969">
                  <c:v>133588303.43968099</c:v>
                </c:pt>
                <c:pt idx="23970">
                  <c:v>133597059.76877999</c:v>
                </c:pt>
                <c:pt idx="23971">
                  <c:v>133605494.766849</c:v>
                </c:pt>
                <c:pt idx="23972">
                  <c:v>133613608.46840002</c:v>
                </c:pt>
                <c:pt idx="23973">
                  <c:v>133621400.906628</c:v>
                </c:pt>
                <c:pt idx="23974">
                  <c:v>133628872.11340602</c:v>
                </c:pt>
                <c:pt idx="23975">
                  <c:v>133636022.11928901</c:v>
                </c:pt>
                <c:pt idx="23976">
                  <c:v>133642850.953517</c:v>
                </c:pt>
                <c:pt idx="23977">
                  <c:v>133649358.64400898</c:v>
                </c:pt>
                <c:pt idx="23978">
                  <c:v>133655545.21737102</c:v>
                </c:pt>
                <c:pt idx="23979">
                  <c:v>133661410.698892</c:v>
                </c:pt>
                <c:pt idx="23980">
                  <c:v>133666955.11254299</c:v>
                </c:pt>
                <c:pt idx="23981">
                  <c:v>133672178.480984</c:v>
                </c:pt>
                <c:pt idx="23982">
                  <c:v>133677080.82556099</c:v>
                </c:pt>
                <c:pt idx="23983">
                  <c:v>133681662.16630298</c:v>
                </c:pt>
                <c:pt idx="23984">
                  <c:v>133685922.521927</c:v>
                </c:pt>
                <c:pt idx="23985">
                  <c:v>133689861.909839</c:v>
                </c:pt>
                <c:pt idx="23986">
                  <c:v>133693480.34613</c:v>
                </c:pt>
                <c:pt idx="23987">
                  <c:v>133696777.845581</c:v>
                </c:pt>
                <c:pt idx="23988">
                  <c:v>133699754.42165898</c:v>
                </c:pt>
                <c:pt idx="23989">
                  <c:v>133702410.08652098</c:v>
                </c:pt>
                <c:pt idx="23990">
                  <c:v>133704744.85101299</c:v>
                </c:pt>
                <c:pt idx="23991">
                  <c:v>133706758.72466998</c:v>
                </c:pt>
                <c:pt idx="23992">
                  <c:v>133708451.71571298</c:v>
                </c:pt>
                <c:pt idx="23993">
                  <c:v>133709823.831058</c:v>
                </c:pt>
                <c:pt idx="23994">
                  <c:v>133710875.076307</c:v>
                </c:pt>
                <c:pt idx="23995">
                  <c:v>133711605.45575099</c:v>
                </c:pt>
                <c:pt idx="23996">
                  <c:v>133712014.97237402</c:v>
                </c:pt>
                <c:pt idx="23997">
                  <c:v>133712103.62784699</c:v>
                </c:pt>
                <c:pt idx="23998">
                  <c:v>133711871.42253201</c:v>
                </c:pt>
                <c:pt idx="23999">
                  <c:v>133711318.355482</c:v>
                </c:pt>
                <c:pt idx="24000">
                  <c:v>133710444.424438</c:v>
                </c:pt>
                <c:pt idx="24001">
                  <c:v>133709249.62583199</c:v>
                </c:pt>
                <c:pt idx="24002">
                  <c:v>133707733.95478401</c:v>
                </c:pt>
                <c:pt idx="24003">
                  <c:v>133705897.40510702</c:v>
                </c:pt>
                <c:pt idx="24004">
                  <c:v>133703739.96930002</c:v>
                </c:pt>
                <c:pt idx="24005">
                  <c:v>133701261.63855296</c:v>
                </c:pt>
                <c:pt idx="24006">
                  <c:v>133698462.40274702</c:v>
                </c:pt>
                <c:pt idx="24007">
                  <c:v>133695342.250448</c:v>
                </c:pt>
                <c:pt idx="24008">
                  <c:v>133691901.16891301</c:v>
                </c:pt>
                <c:pt idx="24009">
                  <c:v>133688139.144087</c:v>
                </c:pt>
                <c:pt idx="24010">
                  <c:v>133684056.16060399</c:v>
                </c:pt>
                <c:pt idx="24011">
                  <c:v>133679652.201783</c:v>
                </c:pt>
                <c:pt idx="24012">
                  <c:v>133674927.249634</c:v>
                </c:pt>
                <c:pt idx="24013">
                  <c:v>133669881.28485098</c:v>
                </c:pt>
                <c:pt idx="24014">
                  <c:v>133664514.286815</c:v>
                </c:pt>
                <c:pt idx="24015">
                  <c:v>133658826.23359501</c:v>
                </c:pt>
                <c:pt idx="24016">
                  <c:v>133652817.10194398</c:v>
                </c:pt>
                <c:pt idx="24017">
                  <c:v>133646486.86729902</c:v>
                </c:pt>
                <c:pt idx="24018">
                  <c:v>133639835.503784</c:v>
                </c:pt>
                <c:pt idx="24019">
                  <c:v>133632862.98420398</c:v>
                </c:pt>
                <c:pt idx="24020">
                  <c:v>133625569.28005098</c:v>
                </c:pt>
                <c:pt idx="24021">
                  <c:v>133617954.36149602</c:v>
                </c:pt>
                <c:pt idx="24022">
                  <c:v>133610018.19739501</c:v>
                </c:pt>
                <c:pt idx="24023">
                  <c:v>133601760.755282</c:v>
                </c:pt>
                <c:pt idx="24024">
                  <c:v>133593182.00137402</c:v>
                </c:pt>
                <c:pt idx="24025">
                  <c:v>133584281.90056799</c:v>
                </c:pt>
                <c:pt idx="24026">
                  <c:v>133575060.41643801</c:v>
                </c:pt>
                <c:pt idx="24027">
                  <c:v>133565517.51123799</c:v>
                </c:pt>
                <c:pt idx="24028">
                  <c:v>133555653.145898</c:v>
                </c:pt>
                <c:pt idx="24029">
                  <c:v>133545467.280026</c:v>
                </c:pt>
                <c:pt idx="24030">
                  <c:v>133534959.871905</c:v>
                </c:pt>
                <c:pt idx="24031">
                  <c:v>133524130.878491</c:v>
                </c:pt>
                <c:pt idx="24032">
                  <c:v>133512980.25541602</c:v>
                </c:pt>
                <c:pt idx="24033">
                  <c:v>133501507.956982</c:v>
                </c:pt>
                <c:pt idx="24034">
                  <c:v>133489713.93616602</c:v>
                </c:pt>
                <c:pt idx="24035">
                  <c:v>133477598.14461398</c:v>
                </c:pt>
                <c:pt idx="24036">
                  <c:v>133465160.532639</c:v>
                </c:pt>
                <c:pt idx="24037">
                  <c:v>133452401.04922602</c:v>
                </c:pt>
                <c:pt idx="24038">
                  <c:v>133439319.64202498</c:v>
                </c:pt>
                <c:pt idx="24039">
                  <c:v>133425916.25735401</c:v>
                </c:pt>
                <c:pt idx="24040">
                  <c:v>133412190.840193</c:v>
                </c:pt>
                <c:pt idx="24041">
                  <c:v>133398143.334188</c:v>
                </c:pt>
                <c:pt idx="24042">
                  <c:v>133383773.68164599</c:v>
                </c:pt>
                <c:pt idx="24043">
                  <c:v>133369081.823535</c:v>
                </c:pt>
                <c:pt idx="24044">
                  <c:v>133354067.69948402</c:v>
                </c:pt>
                <c:pt idx="24045">
                  <c:v>133338731.24777801</c:v>
                </c:pt>
                <c:pt idx="24046">
                  <c:v>133323072.40536101</c:v>
                </c:pt>
                <c:pt idx="24047">
                  <c:v>133307091.10783099</c:v>
                </c:pt>
                <c:pt idx="24048">
                  <c:v>133290787.289441</c:v>
                </c:pt>
                <c:pt idx="24049">
                  <c:v>133274160.88309501</c:v>
                </c:pt>
                <c:pt idx="24050">
                  <c:v>133257211.82035001</c:v>
                </c:pt>
                <c:pt idx="24051">
                  <c:v>133239940.03140999</c:v>
                </c:pt>
                <c:pt idx="24052">
                  <c:v>133222345.44513002</c:v>
                </c:pt>
                <c:pt idx="24053">
                  <c:v>133204427.98900899</c:v>
                </c:pt>
                <c:pt idx="24054">
                  <c:v>133186187.58918899</c:v>
                </c:pt>
                <c:pt idx="24055">
                  <c:v>133167624.17045899</c:v>
                </c:pt>
                <c:pt idx="24056">
                  <c:v>133148737.65624601</c:v>
                </c:pt>
                <c:pt idx="24057">
                  <c:v>133129527.96861802</c:v>
                </c:pt>
                <c:pt idx="24058">
                  <c:v>133109995.02828</c:v>
                </c:pt>
                <c:pt idx="24059">
                  <c:v>133090138.75457199</c:v>
                </c:pt>
                <c:pt idx="24060">
                  <c:v>133069959.06547001</c:v>
                </c:pt>
                <c:pt idx="24061">
                  <c:v>133049455.87757999</c:v>
                </c:pt>
                <c:pt idx="24062">
                  <c:v>133028629.10613999</c:v>
                </c:pt>
                <c:pt idx="24063">
                  <c:v>133007478.665015</c:v>
                </c:pt>
                <c:pt idx="24064">
                  <c:v>132986004.46669702</c:v>
                </c:pt>
                <c:pt idx="24065">
                  <c:v>132964206.42230099</c:v>
                </c:pt>
                <c:pt idx="24066">
                  <c:v>132942084.44156702</c:v>
                </c:pt>
                <c:pt idx="24067">
                  <c:v>132919638.432853</c:v>
                </c:pt>
                <c:pt idx="24068">
                  <c:v>132896868.30313498</c:v>
                </c:pt>
                <c:pt idx="24069">
                  <c:v>132873773.95800599</c:v>
                </c:pt>
                <c:pt idx="24070">
                  <c:v>132850355.301672</c:v>
                </c:pt>
                <c:pt idx="24071">
                  <c:v>132826612.23695098</c:v>
                </c:pt>
                <c:pt idx="24072">
                  <c:v>132802544.665271</c:v>
                </c:pt>
                <c:pt idx="24073">
                  <c:v>132778152.486664</c:v>
                </c:pt>
                <c:pt idx="24074">
                  <c:v>132753435.59977202</c:v>
                </c:pt>
                <c:pt idx="24075">
                  <c:v>132728393.901834</c:v>
                </c:pt>
                <c:pt idx="24076">
                  <c:v>132703027.288692</c:v>
                </c:pt>
                <c:pt idx="24077">
                  <c:v>132677335.65478699</c:v>
                </c:pt>
                <c:pt idx="24078">
                  <c:v>132651318.893151</c:v>
                </c:pt>
                <c:pt idx="24079">
                  <c:v>132624976.895412</c:v>
                </c:pt>
                <c:pt idx="24080">
                  <c:v>132598309.551787</c:v>
                </c:pt>
                <c:pt idx="24081">
                  <c:v>132571316.751081</c:v>
                </c:pt>
                <c:pt idx="24082">
                  <c:v>132543998.38068399</c:v>
                </c:pt>
                <c:pt idx="24083">
                  <c:v>132516354.32656798</c:v>
                </c:pt>
                <c:pt idx="24084">
                  <c:v>132488384.47328602</c:v>
                </c:pt>
                <c:pt idx="24085">
                  <c:v>132460088.70396703</c:v>
                </c:pt>
                <c:pt idx="24086">
                  <c:v>132431466.90031502</c:v>
                </c:pt>
                <c:pt idx="24087">
                  <c:v>132402518.94260502</c:v>
                </c:pt>
                <c:pt idx="24088">
                  <c:v>132373244.709681</c:v>
                </c:pt>
                <c:pt idx="24089">
                  <c:v>132343644.07895398</c:v>
                </c:pt>
                <c:pt idx="24090">
                  <c:v>132313716.92639701</c:v>
                </c:pt>
                <c:pt idx="24091">
                  <c:v>132283463.12654297</c:v>
                </c:pt>
                <c:pt idx="24092">
                  <c:v>132252882.55248402</c:v>
                </c:pt>
                <c:pt idx="24093">
                  <c:v>132221975.075865</c:v>
                </c:pt>
                <c:pt idx="24094">
                  <c:v>132190740.566882</c:v>
                </c:pt>
                <c:pt idx="24095">
                  <c:v>132159178.89428</c:v>
                </c:pt>
                <c:pt idx="24096">
                  <c:v>132127289.92535</c:v>
                </c:pt>
                <c:pt idx="24097">
                  <c:v>132095073.52592398</c:v>
                </c:pt>
                <c:pt idx="24098">
                  <c:v>132062529.56037101</c:v>
                </c:pt>
                <c:pt idx="24099">
                  <c:v>132029657.8916</c:v>
                </c:pt>
                <c:pt idx="24100">
                  <c:v>131996458.38105001</c:v>
                </c:pt>
                <c:pt idx="24101">
                  <c:v>131962930.888687</c:v>
                </c:pt>
                <c:pt idx="24102">
                  <c:v>131929075.27300702</c:v>
                </c:pt>
                <c:pt idx="24103">
                  <c:v>131894891.39102602</c:v>
                </c:pt>
                <c:pt idx="24104">
                  <c:v>131860379.09828001</c:v>
                </c:pt>
                <c:pt idx="24105">
                  <c:v>131825538.24882102</c:v>
                </c:pt>
                <c:pt idx="24106">
                  <c:v>131790368.69521299</c:v>
                </c:pt>
                <c:pt idx="24107">
                  <c:v>131754870.288526</c:v>
                </c:pt>
                <c:pt idx="24108">
                  <c:v>131719042.87834001</c:v>
                </c:pt>
                <c:pt idx="24109">
                  <c:v>131682886.312732</c:v>
                </c:pt>
                <c:pt idx="24110">
                  <c:v>131646400.43828101</c:v>
                </c:pt>
                <c:pt idx="24111">
                  <c:v>131609585.10005799</c:v>
                </c:pt>
                <c:pt idx="24112">
                  <c:v>131572440.14162301</c:v>
                </c:pt>
                <c:pt idx="24113">
                  <c:v>131534965.405027</c:v>
                </c:pt>
                <c:pt idx="24114">
                  <c:v>131497160.7308</c:v>
                </c:pt>
                <c:pt idx="24115">
                  <c:v>131459025.95795301</c:v>
                </c:pt>
                <c:pt idx="24116">
                  <c:v>131420560.92397201</c:v>
                </c:pt>
                <c:pt idx="24117">
                  <c:v>131381765.464816</c:v>
                </c:pt>
                <c:pt idx="24118">
                  <c:v>131342639.41490902</c:v>
                </c:pt>
                <c:pt idx="24119">
                  <c:v>131303182.60713999</c:v>
                </c:pt>
                <c:pt idx="24120">
                  <c:v>131263394.87285601</c:v>
                </c:pt>
                <c:pt idx="24121">
                  <c:v>131223276.04186001</c:v>
                </c:pt>
                <c:pt idx="24122">
                  <c:v>131182825.94240703</c:v>
                </c:pt>
                <c:pt idx="24123">
                  <c:v>131142044.40119801</c:v>
                </c:pt>
                <c:pt idx="24124">
                  <c:v>131100931.24337703</c:v>
                </c:pt>
                <c:pt idx="24125">
                  <c:v>131059486.29252702</c:v>
                </c:pt>
                <c:pt idx="24126">
                  <c:v>131017709.370666</c:v>
                </c:pt>
                <c:pt idx="24127">
                  <c:v>130975600.29823899</c:v>
                </c:pt>
                <c:pt idx="24128">
                  <c:v>130933158.89411898</c:v>
                </c:pt>
                <c:pt idx="24129">
                  <c:v>130890384.97559901</c:v>
                </c:pt>
                <c:pt idx="24130">
                  <c:v>130847278.358391</c:v>
                </c:pt>
                <c:pt idx="24131">
                  <c:v>130803838.85661501</c:v>
                </c:pt>
                <c:pt idx="24132">
                  <c:v>130760066.282802</c:v>
                </c:pt>
                <c:pt idx="24133">
                  <c:v>130715960.44788399</c:v>
                </c:pt>
                <c:pt idx="24134">
                  <c:v>130671521.161193</c:v>
                </c:pt>
                <c:pt idx="24135">
                  <c:v>130626748.230452</c:v>
                </c:pt>
                <c:pt idx="24136">
                  <c:v>130581641.46177402</c:v>
                </c:pt>
                <c:pt idx="24137">
                  <c:v>130536200.65965699</c:v>
                </c:pt>
                <c:pt idx="24138">
                  <c:v>130490425.626978</c:v>
                </c:pt>
                <c:pt idx="24139">
                  <c:v>130444316.164986</c:v>
                </c:pt>
                <c:pt idx="24140">
                  <c:v>130397872.073302</c:v>
                </c:pt>
                <c:pt idx="24141">
                  <c:v>130351093.14991</c:v>
                </c:pt>
                <c:pt idx="24142">
                  <c:v>130303979.19115299</c:v>
                </c:pt>
                <c:pt idx="24143">
                  <c:v>130256529.99173</c:v>
                </c:pt>
                <c:pt idx="24144">
                  <c:v>130208745.344687</c:v>
                </c:pt>
                <c:pt idx="24145">
                  <c:v>130160625.04141504</c:v>
                </c:pt>
                <c:pt idx="24146">
                  <c:v>130112168.87164299</c:v>
                </c:pt>
                <c:pt idx="24147">
                  <c:v>130063376.62343298</c:v>
                </c:pt>
                <c:pt idx="24148">
                  <c:v>130014248.08317702</c:v>
                </c:pt>
                <c:pt idx="24149">
                  <c:v>129964783.03558898</c:v>
                </c:pt>
                <c:pt idx="24150">
                  <c:v>129914981.26369701</c:v>
                </c:pt>
                <c:pt idx="24151">
                  <c:v>129864842.54884602</c:v>
                </c:pt>
                <c:pt idx="24152">
                  <c:v>129814366.67068298</c:v>
                </c:pt>
                <c:pt idx="24153">
                  <c:v>129763553.407158</c:v>
                </c:pt>
                <c:pt idx="24154">
                  <c:v>129712402.53451398</c:v>
                </c:pt>
                <c:pt idx="24155">
                  <c:v>129660913.82728602</c:v>
                </c:pt>
                <c:pt idx="24156">
                  <c:v>129609087.05829</c:v>
                </c:pt>
                <c:pt idx="24157">
                  <c:v>129556921.998621</c:v>
                </c:pt>
                <c:pt idx="24158">
                  <c:v>129504418.41764502</c:v>
                </c:pt>
                <c:pt idx="24159">
                  <c:v>129451576.082994</c:v>
                </c:pt>
                <c:pt idx="24160">
                  <c:v>129398394.760562</c:v>
                </c:pt>
                <c:pt idx="24161">
                  <c:v>129344874.214494</c:v>
                </c:pt>
                <c:pt idx="24162">
                  <c:v>129291014.20718502</c:v>
                </c:pt>
                <c:pt idx="24163">
                  <c:v>129236814.49927004</c:v>
                </c:pt>
                <c:pt idx="24164">
                  <c:v>129182274.84962298</c:v>
                </c:pt>
                <c:pt idx="24165">
                  <c:v>129127395.015342</c:v>
                </c:pt>
                <c:pt idx="24166">
                  <c:v>129072174.75175299</c:v>
                </c:pt>
                <c:pt idx="24167">
                  <c:v>129016613.81239702</c:v>
                </c:pt>
                <c:pt idx="24168">
                  <c:v>128960711.94902402</c:v>
                </c:pt>
                <c:pt idx="24169">
                  <c:v>128904468.91158801</c:v>
                </c:pt>
                <c:pt idx="24170">
                  <c:v>128847884.44824302</c:v>
                </c:pt>
                <c:pt idx="24171">
                  <c:v>128790958.30532998</c:v>
                </c:pt>
                <c:pt idx="24172">
                  <c:v>128733690.22737701</c:v>
                </c:pt>
                <c:pt idx="24173">
                  <c:v>128676079.95708799</c:v>
                </c:pt>
                <c:pt idx="24174">
                  <c:v>128618127.23533602</c:v>
                </c:pt>
                <c:pt idx="24175">
                  <c:v>128559831.80116102</c:v>
                </c:pt>
                <c:pt idx="24176">
                  <c:v>128501193.391757</c:v>
                </c:pt>
                <c:pt idx="24177">
                  <c:v>128442211.74247003</c:v>
                </c:pt>
                <c:pt idx="24178">
                  <c:v>128382886.586787</c:v>
                </c:pt>
                <c:pt idx="24179">
                  <c:v>128323217.65633298</c:v>
                </c:pt>
                <c:pt idx="24180">
                  <c:v>128263204.68085799</c:v>
                </c:pt>
                <c:pt idx="24181">
                  <c:v>128202847.388237</c:v>
                </c:pt>
                <c:pt idx="24182">
                  <c:v>128142145.504458</c:v>
                </c:pt>
                <c:pt idx="24183">
                  <c:v>128081098.75361502</c:v>
                </c:pt>
                <c:pt idx="24184">
                  <c:v>128019706.85790201</c:v>
                </c:pt>
                <c:pt idx="24185">
                  <c:v>127957969.537605</c:v>
                </c:pt>
                <c:pt idx="24186">
                  <c:v>127895886.51109602</c:v>
                </c:pt>
                <c:pt idx="24187">
                  <c:v>127833457.494819</c:v>
                </c:pt>
                <c:pt idx="24188">
                  <c:v>127770682.20329399</c:v>
                </c:pt>
                <c:pt idx="24189">
                  <c:v>127707560.34909602</c:v>
                </c:pt>
                <c:pt idx="24190">
                  <c:v>127644091.642857</c:v>
                </c:pt>
                <c:pt idx="24191">
                  <c:v>127580275.79325601</c:v>
                </c:pt>
                <c:pt idx="24192">
                  <c:v>127516112.507006</c:v>
                </c:pt>
                <c:pt idx="24193">
                  <c:v>127451601.488851</c:v>
                </c:pt>
                <c:pt idx="24194">
                  <c:v>127386742.44156002</c:v>
                </c:pt>
                <c:pt idx="24195">
                  <c:v>127321535.065911</c:v>
                </c:pt>
                <c:pt idx="24196">
                  <c:v>127255979.06069</c:v>
                </c:pt>
                <c:pt idx="24197">
                  <c:v>127190074.122679</c:v>
                </c:pt>
                <c:pt idx="24198">
                  <c:v>127123819.94665</c:v>
                </c:pt>
                <c:pt idx="24199">
                  <c:v>127057216.22535299</c:v>
                </c:pt>
                <c:pt idx="24200">
                  <c:v>126990262.64951301</c:v>
                </c:pt>
                <c:pt idx="24201">
                  <c:v>126922958.907814</c:v>
                </c:pt>
                <c:pt idx="24202">
                  <c:v>126855304.68689698</c:v>
                </c:pt>
                <c:pt idx="24203">
                  <c:v>126787299.67134899</c:v>
                </c:pt>
                <c:pt idx="24204">
                  <c:v>126718943.54369302</c:v>
                </c:pt>
                <c:pt idx="24205">
                  <c:v>126650235.98437899</c:v>
                </c:pt>
                <c:pt idx="24206">
                  <c:v>126581176.67177901</c:v>
                </c:pt>
                <c:pt idx="24207">
                  <c:v>126511765.28217101</c:v>
                </c:pt>
                <c:pt idx="24208">
                  <c:v>126442001.489738</c:v>
                </c:pt>
                <c:pt idx="24209">
                  <c:v>126371884.96655199</c:v>
                </c:pt>
                <c:pt idx="24210">
                  <c:v>126301415.382567</c:v>
                </c:pt>
                <c:pt idx="24211">
                  <c:v>126230592.40561201</c:v>
                </c:pt>
                <c:pt idx="24212">
                  <c:v>126159415.70137802</c:v>
                </c:pt>
                <c:pt idx="24213">
                  <c:v>126087884.93341002</c:v>
                </c:pt>
                <c:pt idx="24214">
                  <c:v>126015999.76309802</c:v>
                </c:pt>
                <c:pt idx="24215">
                  <c:v>125943759.84966601</c:v>
                </c:pt>
                <c:pt idx="24216">
                  <c:v>125871164.850164</c:v>
                </c:pt>
                <c:pt idx="24217">
                  <c:v>125798214.41945603</c:v>
                </c:pt>
                <c:pt idx="24218">
                  <c:v>125724908.21021001</c:v>
                </c:pt>
                <c:pt idx="24219">
                  <c:v>125651245.87289201</c:v>
                </c:pt>
                <c:pt idx="24220">
                  <c:v>125577227.05574998</c:v>
                </c:pt>
                <c:pt idx="24221">
                  <c:v>125502851.404807</c:v>
                </c:pt>
                <c:pt idx="24222">
                  <c:v>125428118.563851</c:v>
                </c:pt>
                <c:pt idx="24223">
                  <c:v>125353028.17442501</c:v>
                </c:pt>
                <c:pt idx="24224">
                  <c:v>125277579.87581299</c:v>
                </c:pt>
                <c:pt idx="24225">
                  <c:v>125201773.30503398</c:v>
                </c:pt>
                <c:pt idx="24226">
                  <c:v>125125608.096826</c:v>
                </c:pt>
                <c:pt idx="24227">
                  <c:v>125049083.88364299</c:v>
                </c:pt>
                <c:pt idx="24228">
                  <c:v>124972200.295635</c:v>
                </c:pt>
                <c:pt idx="24229">
                  <c:v>124894956.96064401</c:v>
                </c:pt>
                <c:pt idx="24230">
                  <c:v>124817353.50419</c:v>
                </c:pt>
                <c:pt idx="24231">
                  <c:v>124739389.54945999</c:v>
                </c:pt>
                <c:pt idx="24232">
                  <c:v>124661064.71729802</c:v>
                </c:pt>
                <c:pt idx="24233">
                  <c:v>124582378.62619101</c:v>
                </c:pt>
                <c:pt idx="24234">
                  <c:v>124503330.89226002</c:v>
                </c:pt>
                <c:pt idx="24235">
                  <c:v>124423921.12924999</c:v>
                </c:pt>
                <c:pt idx="24236">
                  <c:v>124344148.948511</c:v>
                </c:pt>
                <c:pt idx="24237">
                  <c:v>124264013.95899701</c:v>
                </c:pt>
                <c:pt idx="24238">
                  <c:v>124183515.767244</c:v>
                </c:pt>
                <c:pt idx="24239">
                  <c:v>124102653.97736602</c:v>
                </c:pt>
                <c:pt idx="24240">
                  <c:v>124021428.191035</c:v>
                </c:pt>
                <c:pt idx="24241">
                  <c:v>123939838.00747801</c:v>
                </c:pt>
                <c:pt idx="24242">
                  <c:v>123857883.023458</c:v>
                </c:pt>
                <c:pt idx="24243">
                  <c:v>123775562.83326201</c:v>
                </c:pt>
                <c:pt idx="24244">
                  <c:v>123692877.02869301</c:v>
                </c:pt>
                <c:pt idx="24245">
                  <c:v>123609825.19905299</c:v>
                </c:pt>
                <c:pt idx="24246">
                  <c:v>123526406.93113002</c:v>
                </c:pt>
                <c:pt idx="24247">
                  <c:v>123442621.809191</c:v>
                </c:pt>
                <c:pt idx="24248">
                  <c:v>123358469.41496199</c:v>
                </c:pt>
                <c:pt idx="24249">
                  <c:v>123273949.32761799</c:v>
                </c:pt>
                <c:pt idx="24250">
                  <c:v>123189061.123772</c:v>
                </c:pt>
                <c:pt idx="24251">
                  <c:v>123103804.37745698</c:v>
                </c:pt>
                <c:pt idx="24252">
                  <c:v>123018178.660116</c:v>
                </c:pt>
                <c:pt idx="24253">
                  <c:v>122932183.54058802</c:v>
                </c:pt>
                <c:pt idx="24254">
                  <c:v>122845818.58509399</c:v>
                </c:pt>
                <c:pt idx="24255">
                  <c:v>122759083.35722201</c:v>
                </c:pt>
                <c:pt idx="24256">
                  <c:v>122671977.41791601</c:v>
                </c:pt>
                <c:pt idx="24257">
                  <c:v>122584500.32545801</c:v>
                </c:pt>
                <c:pt idx="24258">
                  <c:v>122496651.63545698</c:v>
                </c:pt>
                <c:pt idx="24259">
                  <c:v>122408430.90083602</c:v>
                </c:pt>
                <c:pt idx="24260">
                  <c:v>122319837.67181298</c:v>
                </c:pt>
                <c:pt idx="24261">
                  <c:v>122230871.49588899</c:v>
                </c:pt>
                <c:pt idx="24262">
                  <c:v>122141531.91783501</c:v>
                </c:pt>
                <c:pt idx="24263">
                  <c:v>122051818.479674</c:v>
                </c:pt>
                <c:pt idx="24264">
                  <c:v>121961730.720669</c:v>
                </c:pt>
                <c:pt idx="24265">
                  <c:v>121871268.177305</c:v>
                </c:pt>
                <c:pt idx="24266">
                  <c:v>121780430.38327602</c:v>
                </c:pt>
                <c:pt idx="24267">
                  <c:v>121689216.86947002</c:v>
                </c:pt>
                <c:pt idx="24268">
                  <c:v>121597627.16395198</c:v>
                </c:pt>
                <c:pt idx="24269">
                  <c:v>121505660.79195</c:v>
                </c:pt>
                <c:pt idx="24270">
                  <c:v>121413317.27583501</c:v>
                </c:pt>
                <c:pt idx="24271">
                  <c:v>121320596.13511299</c:v>
                </c:pt>
                <c:pt idx="24272">
                  <c:v>121227496.886402</c:v>
                </c:pt>
                <c:pt idx="24273">
                  <c:v>121134019.04341902</c:v>
                </c:pt>
                <c:pt idx="24274">
                  <c:v>121040162.116962</c:v>
                </c:pt>
                <c:pt idx="24275">
                  <c:v>120945925.614897</c:v>
                </c:pt>
                <c:pt idx="24276">
                  <c:v>120851309.04213601</c:v>
                </c:pt>
                <c:pt idx="24277">
                  <c:v>120756311.90062401</c:v>
                </c:pt>
                <c:pt idx="24278">
                  <c:v>120660933.68932298</c:v>
                </c:pt>
                <c:pt idx="24279">
                  <c:v>120565173.904193</c:v>
                </c:pt>
                <c:pt idx="24280">
                  <c:v>120469032.038174</c:v>
                </c:pt>
                <c:pt idx="24281">
                  <c:v>120372507.58116899</c:v>
                </c:pt>
                <c:pt idx="24282">
                  <c:v>120275600.020028</c:v>
                </c:pt>
                <c:pt idx="24283">
                  <c:v>120178308.83853199</c:v>
                </c:pt>
                <c:pt idx="24284">
                  <c:v>120080633.51736802</c:v>
                </c:pt>
                <c:pt idx="24285">
                  <c:v>119982573.53411998</c:v>
                </c:pt>
                <c:pt idx="24286">
                  <c:v>119884128.363243</c:v>
                </c:pt>
                <c:pt idx="24287">
                  <c:v>119785297.47605099</c:v>
                </c:pt>
                <c:pt idx="24288">
                  <c:v>119686080.340694</c:v>
                </c:pt>
                <c:pt idx="24289">
                  <c:v>119586476.422141</c:v>
                </c:pt>
                <c:pt idx="24290">
                  <c:v>119486485.182162</c:v>
                </c:pt>
                <c:pt idx="24291">
                  <c:v>119386106.079308</c:v>
                </c:pt>
                <c:pt idx="24292">
                  <c:v>119285338.568891</c:v>
                </c:pt>
                <c:pt idx="24293">
                  <c:v>119184182.10296601</c:v>
                </c:pt>
                <c:pt idx="24294">
                  <c:v>119082636.130312</c:v>
                </c:pt>
                <c:pt idx="24295">
                  <c:v>118980700.09640899</c:v>
                </c:pt>
                <c:pt idx="24296">
                  <c:v>118878373.44342402</c:v>
                </c:pt>
                <c:pt idx="24297">
                  <c:v>118775655.610183</c:v>
                </c:pt>
                <c:pt idx="24298">
                  <c:v>118672546.032158</c:v>
                </c:pt>
                <c:pt idx="24299">
                  <c:v>118569044.141442</c:v>
                </c:pt>
                <c:pt idx="24300">
                  <c:v>118465149.36672999</c:v>
                </c:pt>
                <c:pt idx="24301">
                  <c:v>118360861.13329899</c:v>
                </c:pt>
                <c:pt idx="24302">
                  <c:v>118256178.862984</c:v>
                </c:pt>
                <c:pt idx="24303">
                  <c:v>118151101.974161</c:v>
                </c:pt>
                <c:pt idx="24304">
                  <c:v>118045629.88172199</c:v>
                </c:pt>
                <c:pt idx="24305">
                  <c:v>117939761.997054</c:v>
                </c:pt>
                <c:pt idx="24306">
                  <c:v>117833497.728018</c:v>
                </c:pt>
                <c:pt idx="24307">
                  <c:v>117726836.478926</c:v>
                </c:pt>
                <c:pt idx="24308">
                  <c:v>117619777.65052196</c:v>
                </c:pt>
                <c:pt idx="24309">
                  <c:v>117512320.63995399</c:v>
                </c:pt>
                <c:pt idx="24310">
                  <c:v>117404464.840755</c:v>
                </c:pt>
                <c:pt idx="24311">
                  <c:v>117296209.64282</c:v>
                </c:pt>
                <c:pt idx="24312">
                  <c:v>117187554.43238004</c:v>
                </c:pt>
                <c:pt idx="24313">
                  <c:v>117078498.59198502</c:v>
                </c:pt>
                <c:pt idx="24314">
                  <c:v>116969041.50047199</c:v>
                </c:pt>
                <c:pt idx="24315">
                  <c:v>116859182.53294602</c:v>
                </c:pt>
                <c:pt idx="24316">
                  <c:v>116748921.06075798</c:v>
                </c:pt>
                <c:pt idx="24317">
                  <c:v>116638256.45147601</c:v>
                </c:pt>
                <c:pt idx="24318">
                  <c:v>116527188.06886202</c:v>
                </c:pt>
                <c:pt idx="24319">
                  <c:v>116415715.27285001</c:v>
                </c:pt>
                <c:pt idx="24320">
                  <c:v>116303837.41951902</c:v>
                </c:pt>
                <c:pt idx="24321">
                  <c:v>116191553.861064</c:v>
                </c:pt>
                <c:pt idx="24322">
                  <c:v>116078863.94577901</c:v>
                </c:pt>
                <c:pt idx="24323">
                  <c:v>115965767.01802501</c:v>
                </c:pt>
                <c:pt idx="24324">
                  <c:v>115852262.41820399</c:v>
                </c:pt>
                <c:pt idx="24325">
                  <c:v>115738349.48273602</c:v>
                </c:pt>
                <c:pt idx="24326">
                  <c:v>115624027.54403201</c:v>
                </c:pt>
                <c:pt idx="24327">
                  <c:v>115509295.93046401</c:v>
                </c:pt>
                <c:pt idx="24328">
                  <c:v>115394153.966343</c:v>
                </c:pt>
                <c:pt idx="24329">
                  <c:v>115278600.97188599</c:v>
                </c:pt>
                <c:pt idx="24330">
                  <c:v>115162636.26319499</c:v>
                </c:pt>
                <c:pt idx="24331">
                  <c:v>115046259.15222399</c:v>
                </c:pt>
                <c:pt idx="24332">
                  <c:v>114929468.946752</c:v>
                </c:pt>
                <c:pt idx="24333">
                  <c:v>114812264.950358</c:v>
                </c:pt>
                <c:pt idx="24334">
                  <c:v>114694646.46238904</c:v>
                </c:pt>
                <c:pt idx="24335">
                  <c:v>114576612.77793001</c:v>
                </c:pt>
                <c:pt idx="24336">
                  <c:v>114458163.18777998</c:v>
                </c:pt>
                <c:pt idx="24337">
                  <c:v>114339296.97841799</c:v>
                </c:pt>
                <c:pt idx="24338">
                  <c:v>114220013.43197504</c:v>
                </c:pt>
                <c:pt idx="24339">
                  <c:v>114100311.82620299</c:v>
                </c:pt>
                <c:pt idx="24340">
                  <c:v>113980191.43444498</c:v>
                </c:pt>
                <c:pt idx="24341">
                  <c:v>113859651.52560799</c:v>
                </c:pt>
                <c:pt idx="24342">
                  <c:v>113738691.36412399</c:v>
                </c:pt>
                <c:pt idx="24343">
                  <c:v>113617310.20992699</c:v>
                </c:pt>
                <c:pt idx="24344">
                  <c:v>113495507.31841502</c:v>
                </c:pt>
                <c:pt idx="24345">
                  <c:v>113373281.94042499</c:v>
                </c:pt>
                <c:pt idx="24346">
                  <c:v>113250633.322194</c:v>
                </c:pt>
                <c:pt idx="24347">
                  <c:v>113127560.705329</c:v>
                </c:pt>
                <c:pt idx="24348">
                  <c:v>113004063.326775</c:v>
                </c:pt>
                <c:pt idx="24349">
                  <c:v>112880140.41878201</c:v>
                </c:pt>
                <c:pt idx="24350">
                  <c:v>112755791.20886901</c:v>
                </c:pt>
                <c:pt idx="24351">
                  <c:v>112631014.91979399</c:v>
                </c:pt>
                <c:pt idx="24352">
                  <c:v>112505810.76951602</c:v>
                </c:pt>
                <c:pt idx="24353">
                  <c:v>112380177.97116099</c:v>
                </c:pt>
                <c:pt idx="24354">
                  <c:v>112254115.73299001</c:v>
                </c:pt>
                <c:pt idx="24355">
                  <c:v>112127623.25836201</c:v>
                </c:pt>
                <c:pt idx="24356">
                  <c:v>112000699.74569599</c:v>
                </c:pt>
                <c:pt idx="24357">
                  <c:v>111873344.388437</c:v>
                </c:pt>
                <c:pt idx="24358">
                  <c:v>111745556.37502196</c:v>
                </c:pt>
                <c:pt idx="24359">
                  <c:v>111617334.88883999</c:v>
                </c:pt>
                <c:pt idx="24360">
                  <c:v>111488679.108193</c:v>
                </c:pt>
                <c:pt idx="24361">
                  <c:v>111359588.20626502</c:v>
                </c:pt>
                <c:pt idx="24362">
                  <c:v>111230061.351079</c:v>
                </c:pt>
                <c:pt idx="24363">
                  <c:v>111100097.705458</c:v>
                </c:pt>
                <c:pt idx="24364">
                  <c:v>110969696.426991</c:v>
                </c:pt>
                <c:pt idx="24365">
                  <c:v>110838856.667988</c:v>
                </c:pt>
                <c:pt idx="24366">
                  <c:v>110707577.57544598</c:v>
                </c:pt>
                <c:pt idx="24367">
                  <c:v>110575858.29100601</c:v>
                </c:pt>
                <c:pt idx="24368">
                  <c:v>110443697.950912</c:v>
                </c:pt>
                <c:pt idx="24369">
                  <c:v>110311095.68597201</c:v>
                </c:pt>
                <c:pt idx="24370">
                  <c:v>110178050.62151501</c:v>
                </c:pt>
                <c:pt idx="24371">
                  <c:v>110044561.87735198</c:v>
                </c:pt>
                <c:pt idx="24372">
                  <c:v>109910628.56773098</c:v>
                </c:pt>
                <c:pt idx="24373">
                  <c:v>109776249.80129699</c:v>
                </c:pt>
                <c:pt idx="24374">
                  <c:v>109641424.68104598</c:v>
                </c:pt>
                <c:pt idx="24375">
                  <c:v>109506152.30428298</c:v>
                </c:pt>
                <c:pt idx="24376">
                  <c:v>109370431.76257899</c:v>
                </c:pt>
                <c:pt idx="24377">
                  <c:v>109234262.141725</c:v>
                </c:pt>
                <c:pt idx="24378">
                  <c:v>109097642.52169</c:v>
                </c:pt>
                <c:pt idx="24379">
                  <c:v>108960571.976569</c:v>
                </c:pt>
                <c:pt idx="24380">
                  <c:v>108823049.57454397</c:v>
                </c:pt>
                <c:pt idx="24381">
                  <c:v>108685074.37783501</c:v>
                </c:pt>
                <c:pt idx="24382">
                  <c:v>108546645.442654</c:v>
                </c:pt>
                <c:pt idx="24383">
                  <c:v>108407761.819153</c:v>
                </c:pt>
                <c:pt idx="24384">
                  <c:v>108268422.551384</c:v>
                </c:pt>
                <c:pt idx="24385">
                  <c:v>108128626.67724296</c:v>
                </c:pt>
                <c:pt idx="24386">
                  <c:v>107988373.22842599</c:v>
                </c:pt>
                <c:pt idx="24387">
                  <c:v>107847661.23037802</c:v>
                </c:pt>
                <c:pt idx="24388">
                  <c:v>107706489.702241</c:v>
                </c:pt>
                <c:pt idx="24389">
                  <c:v>107564857.65680601</c:v>
                </c:pt>
                <c:pt idx="24390">
                  <c:v>107422764.10046102</c:v>
                </c:pt>
                <c:pt idx="24391">
                  <c:v>107280208.03313802</c:v>
                </c:pt>
                <c:pt idx="24392">
                  <c:v>107137188.44826101</c:v>
                </c:pt>
                <c:pt idx="24393">
                  <c:v>106993704.332697</c:v>
                </c:pt>
                <c:pt idx="24394">
                  <c:v>106849754.666695</c:v>
                </c:pt>
                <c:pt idx="24395">
                  <c:v>106705338.423838</c:v>
                </c:pt>
                <c:pt idx="24396">
                  <c:v>106560454.570987</c:v>
                </c:pt>
                <c:pt idx="24397">
                  <c:v>106415102.068224</c:v>
                </c:pt>
                <c:pt idx="24398">
                  <c:v>106269279.868797</c:v>
                </c:pt>
                <c:pt idx="24399">
                  <c:v>106122986.91906103</c:v>
                </c:pt>
                <c:pt idx="24400">
                  <c:v>105976222.158427</c:v>
                </c:pt>
                <c:pt idx="24401">
                  <c:v>105828984.51929802</c:v>
                </c:pt>
                <c:pt idx="24402">
                  <c:v>105681272.927012</c:v>
                </c:pt>
                <c:pt idx="24403">
                  <c:v>105533086.29978302</c:v>
                </c:pt>
                <c:pt idx="24404">
                  <c:v>105384423.54864401</c:v>
                </c:pt>
                <c:pt idx="24405">
                  <c:v>105235283.577379</c:v>
                </c:pt>
                <c:pt idx="24406">
                  <c:v>105085665.28247201</c:v>
                </c:pt>
                <c:pt idx="24407">
                  <c:v>104935567.55303298</c:v>
                </c:pt>
                <c:pt idx="24408">
                  <c:v>104784989.27074701</c:v>
                </c:pt>
                <c:pt idx="24409">
                  <c:v>104633929.3098</c:v>
                </c:pt>
                <c:pt idx="24410">
                  <c:v>104482386.536825</c:v>
                </c:pt>
                <c:pt idx="24411">
                  <c:v>104330359.810828</c:v>
                </c:pt>
                <c:pt idx="24412">
                  <c:v>104177847.98312601</c:v>
                </c:pt>
                <c:pt idx="24413">
                  <c:v>104024849.897282</c:v>
                </c:pt>
                <c:pt idx="24414">
                  <c:v>103871364.389036</c:v>
                </c:pt>
                <c:pt idx="24415">
                  <c:v>103717390.286237</c:v>
                </c:pt>
                <c:pt idx="24416">
                  <c:v>103562926.408774</c:v>
                </c:pt>
                <c:pt idx="24417">
                  <c:v>103407971.568505</c:v>
                </c:pt>
                <c:pt idx="24418">
                  <c:v>103252524.56918901</c:v>
                </c:pt>
                <c:pt idx="24419">
                  <c:v>103096584.20641501</c:v>
                </c:pt>
                <c:pt idx="24420">
                  <c:v>102940149.267526</c:v>
                </c:pt>
                <c:pt idx="24421">
                  <c:v>102783218.53154798</c:v>
                </c:pt>
                <c:pt idx="24422">
                  <c:v>102625790.76911801</c:v>
                </c:pt>
                <c:pt idx="24423">
                  <c:v>102467864.74240603</c:v>
                </c:pt>
                <c:pt idx="24424">
                  <c:v>102309439.20503898</c:v>
                </c:pt>
                <c:pt idx="24425">
                  <c:v>102150512.90202799</c:v>
                </c:pt>
                <c:pt idx="24426">
                  <c:v>101991084.56968699</c:v>
                </c:pt>
                <c:pt idx="24427">
                  <c:v>101831152.93555398</c:v>
                </c:pt>
                <c:pt idx="24428">
                  <c:v>101670716.71831504</c:v>
                </c:pt>
                <c:pt idx="24429">
                  <c:v>101509774.62771899</c:v>
                </c:pt>
                <c:pt idx="24430">
                  <c:v>101348325.36450098</c:v>
                </c:pt>
                <c:pt idx="24431">
                  <c:v>101186367.620296</c:v>
                </c:pt>
                <c:pt idx="24432">
                  <c:v>101023900.07755499</c:v>
                </c:pt>
                <c:pt idx="24433">
                  <c:v>100860921.40946503</c:v>
                </c:pt>
                <c:pt idx="24434">
                  <c:v>100697430.27985798</c:v>
                </c:pt>
                <c:pt idx="24435">
                  <c:v>100533425.34312701</c:v>
                </c:pt>
                <c:pt idx="24436">
                  <c:v>100368905.244137</c:v>
                </c:pt>
                <c:pt idx="24437">
                  <c:v>100203868.61814</c:v>
                </c:pt>
                <c:pt idx="24438">
                  <c:v>100038314.090679</c:v>
                </c:pt>
                <c:pt idx="24439">
                  <c:v>99872240.277498007</c:v>
                </c:pt>
                <c:pt idx="24440">
                  <c:v>99705645.784456</c:v>
                </c:pt>
                <c:pt idx="24441">
                  <c:v>99538529.207424998</c:v>
                </c:pt>
                <c:pt idx="24442">
                  <c:v>99370889.132201001</c:v>
                </c:pt>
                <c:pt idx="24443">
                  <c:v>99202724.134405002</c:v>
                </c:pt>
                <c:pt idx="24444">
                  <c:v>99034032.779387996</c:v>
                </c:pt>
                <c:pt idx="24445">
                  <c:v>98864813.62213099</c:v>
                </c:pt>
                <c:pt idx="24446">
                  <c:v>98695065.207146004</c:v>
                </c:pt>
                <c:pt idx="24447">
                  <c:v>98524786.068378016</c:v>
                </c:pt>
                <c:pt idx="24448">
                  <c:v>98353974.729094982</c:v>
                </c:pt>
                <c:pt idx="24449">
                  <c:v>98182629.701792002</c:v>
                </c:pt>
                <c:pt idx="24450">
                  <c:v>98010749.488085017</c:v>
                </c:pt>
                <c:pt idx="24451">
                  <c:v>97838332.578600988</c:v>
                </c:pt>
                <c:pt idx="24452">
                  <c:v>97665377.452873006</c:v>
                </c:pt>
                <c:pt idx="24453">
                  <c:v>97491882.579229981</c:v>
                </c:pt>
                <c:pt idx="24454">
                  <c:v>97317846.414688006</c:v>
                </c:pt>
                <c:pt idx="24455">
                  <c:v>97143267.404835999</c:v>
                </c:pt>
                <c:pt idx="24456">
                  <c:v>96968143.983723998</c:v>
                </c:pt>
                <c:pt idx="24457">
                  <c:v>96792474.573748991</c:v>
                </c:pt>
                <c:pt idx="24458">
                  <c:v>96616257.585532963</c:v>
                </c:pt>
                <c:pt idx="24459">
                  <c:v>96439491.417812005</c:v>
                </c:pt>
                <c:pt idx="24460">
                  <c:v>96262174.457313001</c:v>
                </c:pt>
                <c:pt idx="24461">
                  <c:v>96084305.078630984</c:v>
                </c:pt>
                <c:pt idx="24462">
                  <c:v>95905881.644111991</c:v>
                </c:pt>
                <c:pt idx="24463">
                  <c:v>95726902.50372</c:v>
                </c:pt>
                <c:pt idx="24464">
                  <c:v>95547365.994918004</c:v>
                </c:pt>
                <c:pt idx="24465">
                  <c:v>95367270.442536995</c:v>
                </c:pt>
                <c:pt idx="24466">
                  <c:v>95186614.158644989</c:v>
                </c:pt>
                <c:pt idx="24467">
                  <c:v>95005395.442419022</c:v>
                </c:pt>
                <c:pt idx="24468">
                  <c:v>94823612.580008999</c:v>
                </c:pt>
                <c:pt idx="24469">
                  <c:v>94641263.844402999</c:v>
                </c:pt>
                <c:pt idx="24470">
                  <c:v>94458347.495289996</c:v>
                </c:pt>
                <c:pt idx="24471">
                  <c:v>94274861.778923988</c:v>
                </c:pt>
                <c:pt idx="24472">
                  <c:v>94090804.927977994</c:v>
                </c:pt>
                <c:pt idx="24473">
                  <c:v>93906175.161405995</c:v>
                </c:pt>
                <c:pt idx="24474">
                  <c:v>93720970.684294984</c:v>
                </c:pt>
                <c:pt idx="24475">
                  <c:v>93535189.687717989</c:v>
                </c:pt>
                <c:pt idx="24476">
                  <c:v>93348830.348588005</c:v>
                </c:pt>
                <c:pt idx="24477">
                  <c:v>93161890.829504967</c:v>
                </c:pt>
                <c:pt idx="24478">
                  <c:v>92974369.278601989</c:v>
                </c:pt>
                <c:pt idx="24479">
                  <c:v>92786263.829391003</c:v>
                </c:pt>
                <c:pt idx="24480">
                  <c:v>92597572.600604966</c:v>
                </c:pt>
                <c:pt idx="24481">
                  <c:v>92408293.696037978</c:v>
                </c:pt>
                <c:pt idx="24482">
                  <c:v>92218425.204383001</c:v>
                </c:pt>
                <c:pt idx="24483">
                  <c:v>92027965.199066997</c:v>
                </c:pt>
                <c:pt idx="24484">
                  <c:v>91836911.738085017</c:v>
                </c:pt>
                <c:pt idx="24485">
                  <c:v>91645262.86383</c:v>
                </c:pt>
                <c:pt idx="24486">
                  <c:v>91453016.602921993</c:v>
                </c:pt>
                <c:pt idx="24487">
                  <c:v>91260170.966031</c:v>
                </c:pt>
                <c:pt idx="24488">
                  <c:v>91066723.947704002</c:v>
                </c:pt>
                <c:pt idx="24489">
                  <c:v>90872673.526183978</c:v>
                </c:pt>
                <c:pt idx="24490">
                  <c:v>90678017.663225994</c:v>
                </c:pt>
                <c:pt idx="24491">
                  <c:v>90482754.303916007</c:v>
                </c:pt>
                <c:pt idx="24492">
                  <c:v>90286881.376479998</c:v>
                </c:pt>
                <c:pt idx="24493">
                  <c:v>90090396.792094007</c:v>
                </c:pt>
                <c:pt idx="24494">
                  <c:v>89893298.444694981</c:v>
                </c:pt>
                <c:pt idx="24495">
                  <c:v>89695584.210777014</c:v>
                </c:pt>
                <c:pt idx="24496">
                  <c:v>89497251.949200019</c:v>
                </c:pt>
                <c:pt idx="24497">
                  <c:v>89298299.500983</c:v>
                </c:pt>
                <c:pt idx="24498">
                  <c:v>89098724.689099982</c:v>
                </c:pt>
                <c:pt idx="24499">
                  <c:v>88898525.318274006</c:v>
                </c:pt>
                <c:pt idx="24500">
                  <c:v>88697699.174759969</c:v>
                </c:pt>
                <c:pt idx="24501">
                  <c:v>88496244.026137978</c:v>
                </c:pt>
                <c:pt idx="24502">
                  <c:v>88294157.621086001</c:v>
                </c:pt>
                <c:pt idx="24503">
                  <c:v>88091437.689168006</c:v>
                </c:pt>
                <c:pt idx="24504">
                  <c:v>87888081.940601006</c:v>
                </c:pt>
                <c:pt idx="24505">
                  <c:v>87684088.066032991</c:v>
                </c:pt>
                <c:pt idx="24506">
                  <c:v>87479453.736305997</c:v>
                </c:pt>
                <c:pt idx="24507">
                  <c:v>87274176.602223992</c:v>
                </c:pt>
                <c:pt idx="24508">
                  <c:v>87068254.294313982</c:v>
                </c:pt>
                <c:pt idx="24509">
                  <c:v>86861684.422576994</c:v>
                </c:pt>
                <c:pt idx="24510">
                  <c:v>86654464.576251984</c:v>
                </c:pt>
                <c:pt idx="24511">
                  <c:v>86446592.323552966</c:v>
                </c:pt>
                <c:pt idx="24512">
                  <c:v>86238065.211425021</c:v>
                </c:pt>
                <c:pt idx="24513">
                  <c:v>86028880.765277013</c:v>
                </c:pt>
                <c:pt idx="24514">
                  <c:v>85819036.48872298</c:v>
                </c:pt>
                <c:pt idx="24515">
                  <c:v>85608529.863316014</c:v>
                </c:pt>
                <c:pt idx="24516">
                  <c:v>85397358.348271996</c:v>
                </c:pt>
                <c:pt idx="24517">
                  <c:v>85185519.380197003</c:v>
                </c:pt>
                <c:pt idx="24518">
                  <c:v>84973010.372805998</c:v>
                </c:pt>
                <c:pt idx="24519">
                  <c:v>84759828.716637999</c:v>
                </c:pt>
                <c:pt idx="24520">
                  <c:v>84545971.778766006</c:v>
                </c:pt>
                <c:pt idx="24521">
                  <c:v>84331436.902502</c:v>
                </c:pt>
                <c:pt idx="24522">
                  <c:v>84116221.407098994</c:v>
                </c:pt>
                <c:pt idx="24523">
                  <c:v>83900322.587441981</c:v>
                </c:pt>
                <c:pt idx="24524">
                  <c:v>83683737.713745996</c:v>
                </c:pt>
                <c:pt idx="24525">
                  <c:v>83466464.031233981</c:v>
                </c:pt>
                <c:pt idx="24526">
                  <c:v>83248498.759823978</c:v>
                </c:pt>
                <c:pt idx="24527">
                  <c:v>83029839.093797013</c:v>
                </c:pt>
                <c:pt idx="24528">
                  <c:v>82810482.201469019</c:v>
                </c:pt>
                <c:pt idx="24529">
                  <c:v>82590425.224853978</c:v>
                </c:pt>
                <c:pt idx="24530">
                  <c:v>82369665.27932398</c:v>
                </c:pt>
                <c:pt idx="24531">
                  <c:v>82148199.453255996</c:v>
                </c:pt>
                <c:pt idx="24532">
                  <c:v>81926024.807683989</c:v>
                </c:pt>
                <c:pt idx="24533">
                  <c:v>81703138.375931963</c:v>
                </c:pt>
                <c:pt idx="24534">
                  <c:v>81479537.16325298</c:v>
                </c:pt>
                <c:pt idx="24535">
                  <c:v>81255218.146455005</c:v>
                </c:pt>
                <c:pt idx="24536">
                  <c:v>81030178.273515999</c:v>
                </c:pt>
                <c:pt idx="24537">
                  <c:v>80804414.463207021</c:v>
                </c:pt>
                <c:pt idx="24538">
                  <c:v>80577923.604691967</c:v>
                </c:pt>
                <c:pt idx="24539">
                  <c:v>80350702.557130992</c:v>
                </c:pt>
                <c:pt idx="24540">
                  <c:v>80122748.149274006</c:v>
                </c:pt>
                <c:pt idx="24541">
                  <c:v>79894057.179041967</c:v>
                </c:pt>
                <c:pt idx="24542">
                  <c:v>79664626.413113013</c:v>
                </c:pt>
                <c:pt idx="24543">
                  <c:v>79434452.586484998</c:v>
                </c:pt>
                <c:pt idx="24544">
                  <c:v>79203532.402043998</c:v>
                </c:pt>
                <c:pt idx="24545">
                  <c:v>78971862.530116007</c:v>
                </c:pt>
                <c:pt idx="24546">
                  <c:v>78739439.608018979</c:v>
                </c:pt>
                <c:pt idx="24547">
                  <c:v>78506260.239592999</c:v>
                </c:pt>
                <c:pt idx="24548">
                  <c:v>78272320.99473998</c:v>
                </c:pt>
                <c:pt idx="24549">
                  <c:v>78037618.408938006</c:v>
                </c:pt>
                <c:pt idx="24550">
                  <c:v>77802148.982757002</c:v>
                </c:pt>
                <c:pt idx="24551">
                  <c:v>77565909.181363001</c:v>
                </c:pt>
                <c:pt idx="24552">
                  <c:v>77328895.434010983</c:v>
                </c:pt>
                <c:pt idx="24553">
                  <c:v>77091104.133529991</c:v>
                </c:pt>
                <c:pt idx="24554">
                  <c:v>76852531.635799989</c:v>
                </c:pt>
                <c:pt idx="24555">
                  <c:v>76613174.259213999</c:v>
                </c:pt>
                <c:pt idx="24556">
                  <c:v>76373028.284133986</c:v>
                </c:pt>
                <c:pt idx="24557">
                  <c:v>76132089.952340007</c:v>
                </c:pt>
                <c:pt idx="24558">
                  <c:v>75890355.466455996</c:v>
                </c:pt>
                <c:pt idx="24559">
                  <c:v>75647820.989380017</c:v>
                </c:pt>
                <c:pt idx="24560">
                  <c:v>75404482.643694982</c:v>
                </c:pt>
                <c:pt idx="24561">
                  <c:v>75160336.511063993</c:v>
                </c:pt>
                <c:pt idx="24562">
                  <c:v>74915378.631626979</c:v>
                </c:pt>
                <c:pt idx="24563">
                  <c:v>74669605.003371015</c:v>
                </c:pt>
                <c:pt idx="24564">
                  <c:v>74423011.581497997</c:v>
                </c:pt>
                <c:pt idx="24565">
                  <c:v>74175594.277777001</c:v>
                </c:pt>
                <c:pt idx="24566">
                  <c:v>73927348.959883004</c:v>
                </c:pt>
                <c:pt idx="24567">
                  <c:v>73678271.450722992</c:v>
                </c:pt>
                <c:pt idx="24568">
                  <c:v>73428357.527744964</c:v>
                </c:pt>
                <c:pt idx="24569">
                  <c:v>73177602.922244981</c:v>
                </c:pt>
                <c:pt idx="24570">
                  <c:v>72926003.318640992</c:v>
                </c:pt>
                <c:pt idx="24571">
                  <c:v>72673554.353751987</c:v>
                </c:pt>
                <c:pt idx="24572">
                  <c:v>72420251.616048992</c:v>
                </c:pt>
                <c:pt idx="24573">
                  <c:v>72166090.644893989</c:v>
                </c:pt>
                <c:pt idx="24574">
                  <c:v>71911066.929765016</c:v>
                </c:pt>
                <c:pt idx="24575">
                  <c:v>71655175.909467012</c:v>
                </c:pt>
                <c:pt idx="24576">
                  <c:v>71398412.971319005</c:v>
                </c:pt>
                <c:pt idx="24577">
                  <c:v>71140773.450330004</c:v>
                </c:pt>
                <c:pt idx="24578">
                  <c:v>70882252.628360003</c:v>
                </c:pt>
                <c:pt idx="24579">
                  <c:v>70622845.733254999</c:v>
                </c:pt>
                <c:pt idx="24580">
                  <c:v>70362547.937970012</c:v>
                </c:pt>
                <c:pt idx="24581">
                  <c:v>70101354.359675005</c:v>
                </c:pt>
                <c:pt idx="24582">
                  <c:v>69839260.058832988</c:v>
                </c:pt>
                <c:pt idx="24583">
                  <c:v>69576260.038267016</c:v>
                </c:pt>
                <c:pt idx="24584">
                  <c:v>69312349.242204994</c:v>
                </c:pt>
                <c:pt idx="24585">
                  <c:v>69047522.555298999</c:v>
                </c:pt>
                <c:pt idx="24586">
                  <c:v>68781774.801630989</c:v>
                </c:pt>
                <c:pt idx="24587">
                  <c:v>68515100.743688017</c:v>
                </c:pt>
                <c:pt idx="24588">
                  <c:v>68247495.081325993</c:v>
                </c:pt>
                <c:pt idx="24589">
                  <c:v>67978952.450697005</c:v>
                </c:pt>
                <c:pt idx="24590">
                  <c:v>67709467.423162013</c:v>
                </c:pt>
                <c:pt idx="24591">
                  <c:v>67439034.504180998</c:v>
                </c:pt>
                <c:pt idx="24592">
                  <c:v>67167648.132167995</c:v>
                </c:pt>
                <c:pt idx="24593">
                  <c:v>66895302.677331999</c:v>
                </c:pt>
                <c:pt idx="24594">
                  <c:v>66621992.440482989</c:v>
                </c:pt>
                <c:pt idx="24595">
                  <c:v>66347711.651813</c:v>
                </c:pt>
                <c:pt idx="24596">
                  <c:v>66072454.46965301</c:v>
                </c:pt>
                <c:pt idx="24597">
                  <c:v>65796214.97919701</c:v>
                </c:pt>
                <c:pt idx="24598">
                  <c:v>65518987.191197015</c:v>
                </c:pt>
                <c:pt idx="24599">
                  <c:v>65240765.040628999</c:v>
                </c:pt>
                <c:pt idx="24600">
                  <c:v>64961542.385327995</c:v>
                </c:pt>
                <c:pt idx="24601">
                  <c:v>64681313.004588</c:v>
                </c:pt>
                <c:pt idx="24602">
                  <c:v>64400070.597736999</c:v>
                </c:pt>
                <c:pt idx="24603">
                  <c:v>64117808.782660998</c:v>
                </c:pt>
                <c:pt idx="24604">
                  <c:v>63834521.094316997</c:v>
                </c:pt>
                <c:pt idx="24605">
                  <c:v>63550200.983187996</c:v>
                </c:pt>
                <c:pt idx="24606">
                  <c:v>63264841.81371399</c:v>
                </c:pt>
                <c:pt idx="24607">
                  <c:v>62978436.862679996</c:v>
                </c:pt>
                <c:pt idx="24608">
                  <c:v>62690979.317564994</c:v>
                </c:pt>
                <c:pt idx="24609">
                  <c:v>62402462.274852999</c:v>
                </c:pt>
                <c:pt idx="24610">
                  <c:v>62112878.738299012</c:v>
                </c:pt>
                <c:pt idx="24611">
                  <c:v>61822221.617152996</c:v>
                </c:pt>
                <c:pt idx="24612">
                  <c:v>61530483.724343009</c:v>
                </c:pt>
                <c:pt idx="24613">
                  <c:v>61237657.774606004</c:v>
                </c:pt>
                <c:pt idx="24614">
                  <c:v>60943736.382578991</c:v>
                </c:pt>
                <c:pt idx="24615">
                  <c:v>60648712.060836002</c:v>
                </c:pt>
                <c:pt idx="24616">
                  <c:v>60352577.217877999</c:v>
                </c:pt>
                <c:pt idx="24617">
                  <c:v>60055324.156070992</c:v>
                </c:pt>
                <c:pt idx="24618">
                  <c:v>59756945.069531009</c:v>
                </c:pt>
                <c:pt idx="24619">
                  <c:v>59457432.041955002</c:v>
                </c:pt>
                <c:pt idx="24620">
                  <c:v>59156777.044388995</c:v>
                </c:pt>
                <c:pt idx="24621">
                  <c:v>58854971.932950996</c:v>
                </c:pt>
                <c:pt idx="24622">
                  <c:v>58552008.446478993</c:v>
                </c:pt>
                <c:pt idx="24623">
                  <c:v>58247878.204128005</c:v>
                </c:pt>
                <c:pt idx="24624">
                  <c:v>57942572.702898003</c:v>
                </c:pt>
                <c:pt idx="24625">
                  <c:v>57636083.315094002</c:v>
                </c:pt>
                <c:pt idx="24626">
                  <c:v>57328401.285723001</c:v>
                </c:pt>
                <c:pt idx="24627">
                  <c:v>57019517.729816005</c:v>
                </c:pt>
                <c:pt idx="24628">
                  <c:v>56709423.629677005</c:v>
                </c:pt>
                <c:pt idx="24629">
                  <c:v>56398109.832061991</c:v>
                </c:pt>
                <c:pt idx="24630">
                  <c:v>56085567.045272</c:v>
                </c:pt>
                <c:pt idx="24631">
                  <c:v>55771785.836172991</c:v>
                </c:pt>
                <c:pt idx="24632">
                  <c:v>55456756.627126999</c:v>
                </c:pt>
                <c:pt idx="24633">
                  <c:v>55140469.692840002</c:v>
                </c:pt>
                <c:pt idx="24634">
                  <c:v>54822915.157122992</c:v>
                </c:pt>
                <c:pt idx="24635">
                  <c:v>54504082.989554003</c:v>
                </c:pt>
                <c:pt idx="24636">
                  <c:v>54183963.002050996</c:v>
                </c:pt>
                <c:pt idx="24637">
                  <c:v>53862544.845345996</c:v>
                </c:pt>
                <c:pt idx="24638">
                  <c:v>53539818.005352996</c:v>
                </c:pt>
                <c:pt idx="24639">
                  <c:v>53215771.799437016</c:v>
                </c:pt>
                <c:pt idx="24640">
                  <c:v>52890395.372565992</c:v>
                </c:pt>
                <c:pt idx="24641">
                  <c:v>52563677.693352997</c:v>
                </c:pt>
                <c:pt idx="24642">
                  <c:v>52235607.549988002</c:v>
                </c:pt>
                <c:pt idx="24643">
                  <c:v>51906173.546034999</c:v>
                </c:pt>
                <c:pt idx="24644">
                  <c:v>51575364.096112996</c:v>
                </c:pt>
                <c:pt idx="24645">
                  <c:v>51243167.421448007</c:v>
                </c:pt>
                <c:pt idx="24646">
                  <c:v>50909571.545279011</c:v>
                </c:pt>
                <c:pt idx="24647">
                  <c:v>50574564.288139008</c:v>
                </c:pt>
                <c:pt idx="24648">
                  <c:v>50238133.262976997</c:v>
                </c:pt>
                <c:pt idx="24649">
                  <c:v>49900265.870138004</c:v>
                </c:pt>
                <c:pt idx="24650">
                  <c:v>49560949.292185999</c:v>
                </c:pt>
                <c:pt idx="24651">
                  <c:v>49220170.488561995</c:v>
                </c:pt>
                <c:pt idx="24652">
                  <c:v>48877916.190076999</c:v>
                </c:pt>
                <c:pt idx="24653">
                  <c:v>48534172.893229</c:v>
                </c:pt>
                <c:pt idx="24654">
                  <c:v>48188926.854339004</c:v>
                </c:pt>
                <c:pt idx="24655">
                  <c:v>47842164.083499998</c:v>
                </c:pt>
                <c:pt idx="24656">
                  <c:v>47493870.338333003</c:v>
                </c:pt>
                <c:pt idx="24657">
                  <c:v>47144031.117536001</c:v>
                </c:pt>
                <c:pt idx="24658">
                  <c:v>46792631.654224999</c:v>
                </c:pt>
                <c:pt idx="24659">
                  <c:v>46439656.909058005</c:v>
                </c:pt>
                <c:pt idx="24660">
                  <c:v>46085091.563129</c:v>
                </c:pt>
                <c:pt idx="24661">
                  <c:v>45728920.010628998</c:v>
                </c:pt>
                <c:pt idx="24662">
                  <c:v>45371126.351259999</c:v>
                </c:pt>
                <c:pt idx="24663">
                  <c:v>45011694.382392995</c:v>
                </c:pt>
                <c:pt idx="24664">
                  <c:v>44650607.590966001</c:v>
                </c:pt>
                <c:pt idx="24665">
                  <c:v>44287849.145099007</c:v>
                </c:pt>
                <c:pt idx="24666">
                  <c:v>43923401.885428995</c:v>
                </c:pt>
                <c:pt idx="24667">
                  <c:v>43557248.316142991</c:v>
                </c:pt>
                <c:pt idx="24668">
                  <c:v>43189370.595704004</c:v>
                </c:pt>
                <c:pt idx="24669">
                  <c:v>42819750.527250007</c:v>
                </c:pt>
                <c:pt idx="24670">
                  <c:v>42448369.548662998</c:v>
                </c:pt>
                <c:pt idx="24671">
                  <c:v>42075208.722282998</c:v>
                </c:pt>
                <c:pt idx="24672">
                  <c:v>41700248.724264011</c:v>
                </c:pt>
                <c:pt idx="24673">
                  <c:v>41323469.833547011</c:v>
                </c:pt>
                <c:pt idx="24674">
                  <c:v>40944851.920441002</c:v>
                </c:pt>
                <c:pt idx="24675">
                  <c:v>40564374.434795998</c:v>
                </c:pt>
                <c:pt idx="24676">
                  <c:v>40182016.393746004</c:v>
                </c:pt>
                <c:pt idx="24677">
                  <c:v>39797756.369011</c:v>
                </c:pt>
                <c:pt idx="24678">
                  <c:v>39411572.473734997</c:v>
                </c:pt>
                <c:pt idx="24679">
                  <c:v>39023442.348843001</c:v>
                </c:pt>
                <c:pt idx="24680">
                  <c:v>38633343.148896001</c:v>
                </c:pt>
                <c:pt idx="24681">
                  <c:v>38241251.527431004</c:v>
                </c:pt>
                <c:pt idx="24682">
                  <c:v>37847143.621750005</c:v>
                </c:pt>
                <c:pt idx="24683">
                  <c:v>37450995.037149005</c:v>
                </c:pt>
                <c:pt idx="24684">
                  <c:v>37052780.830564</c:v>
                </c:pt>
                <c:pt idx="24685">
                  <c:v>36652475.493596002</c:v>
                </c:pt>
                <c:pt idx="24686">
                  <c:v>36250052.934918001</c:v>
                </c:pt>
                <c:pt idx="24687">
                  <c:v>35845486.462003998</c:v>
                </c:pt>
                <c:pt idx="24688">
                  <c:v>35438748.762189001</c:v>
                </c:pt>
                <c:pt idx="24689">
                  <c:v>35029811.883008994</c:v>
                </c:pt>
                <c:pt idx="24690">
                  <c:v>34618647.211805999</c:v>
                </c:pt>
                <c:pt idx="24691">
                  <c:v>34205225.454569995</c:v>
                </c:pt>
                <c:pt idx="24692">
                  <c:v>33789516.613985993</c:v>
                </c:pt>
                <c:pt idx="24693">
                  <c:v>33371489.966663998</c:v>
                </c:pt>
                <c:pt idx="24694">
                  <c:v>32951114.039519001</c:v>
                </c:pt>
                <c:pt idx="24695">
                  <c:v>32528356.585274998</c:v>
                </c:pt>
                <c:pt idx="24696">
                  <c:v>32103184.557077002</c:v>
                </c:pt>
                <c:pt idx="24697">
                  <c:v>31675564.082157999</c:v>
                </c:pt>
                <c:pt idx="24698">
                  <c:v>31245460.434569001</c:v>
                </c:pt>
                <c:pt idx="24699">
                  <c:v>30812838.006924003</c:v>
                </c:pt>
                <c:pt idx="24700">
                  <c:v>30377660.281151995</c:v>
                </c:pt>
                <c:pt idx="24701">
                  <c:v>29939889.798230998</c:v>
                </c:pt>
                <c:pt idx="24702">
                  <c:v>29499488.126894999</c:v>
                </c:pt>
                <c:pt idx="24703">
                  <c:v>29056415.831308</c:v>
                </c:pt>
                <c:pt idx="24704">
                  <c:v>28610632.437684</c:v>
                </c:pt>
                <c:pt idx="24705">
                  <c:v>28162096.399886999</c:v>
                </c:pt>
                <c:pt idx="24706">
                  <c:v>27710765.063995995</c:v>
                </c:pt>
                <c:pt idx="24707">
                  <c:v>27256594.631877996</c:v>
                </c:pt>
                <c:pt idx="24708">
                  <c:v>26799540.123803996</c:v>
                </c:pt>
                <c:pt idx="24709">
                  <c:v>26339555.340160999</c:v>
                </c:pt>
                <c:pt idx="24710">
                  <c:v>25876592.822340999</c:v>
                </c:pt>
                <c:pt idx="24711">
                  <c:v>25410603.812902004</c:v>
                </c:pt>
                <c:pt idx="24712">
                  <c:v>24941538.215147</c:v>
                </c:pt>
                <c:pt idx="24713">
                  <c:v>24469344.552262001</c:v>
                </c:pt>
                <c:pt idx="24714">
                  <c:v>23993969.926259</c:v>
                </c:pt>
                <c:pt idx="24715">
                  <c:v>23515359.976955</c:v>
                </c:pt>
                <c:pt idx="24716">
                  <c:v>23033458.841339</c:v>
                </c:pt>
                <c:pt idx="24717">
                  <c:v>22548209.113708001</c:v>
                </c:pt>
                <c:pt idx="24718">
                  <c:v>22059551.807094</c:v>
                </c:pt>
                <c:pt idx="24719">
                  <c:v>21567426.316555005</c:v>
                </c:pt>
                <c:pt idx="24720">
                  <c:v>21071770.385106999</c:v>
                </c:pt>
                <c:pt idx="24721">
                  <c:v>20572520.073166005</c:v>
                </c:pt>
                <c:pt idx="24722">
                  <c:v>20069609.732618995</c:v>
                </c:pt>
                <c:pt idx="24723">
                  <c:v>19562971.986853994</c:v>
                </c:pt>
                <c:pt idx="24724">
                  <c:v>19052537.718363002</c:v>
                </c:pt>
                <c:pt idx="24725">
                  <c:v>18538236.065912995</c:v>
                </c:pt>
                <c:pt idx="24726">
                  <c:v>18019994.433661997</c:v>
                </c:pt>
                <c:pt idx="24727">
                  <c:v>17497738.515156005</c:v>
                </c:pt>
                <c:pt idx="24728">
                  <c:v>16971392.335769001</c:v>
                </c:pt>
                <c:pt idx="24729">
                  <c:v>16440878.317911003</c:v>
                </c:pt>
                <c:pt idx="24730">
                  <c:v>15906117.374315999</c:v>
                </c:pt>
                <c:pt idx="24731">
                  <c:v>15367029.035901999</c:v>
                </c:pt>
                <c:pt idx="24732">
                  <c:v>14823531.622132</c:v>
                </c:pt>
                <c:pt idx="24733">
                  <c:v>14275542.463661002</c:v>
                </c:pt>
                <c:pt idx="24734">
                  <c:v>13722978.189275999</c:v>
                </c:pt>
                <c:pt idx="24735">
                  <c:v>13165755.091977</c:v>
                </c:pt>
                <c:pt idx="24736">
                  <c:v>12603789.592559</c:v>
                </c:pt>
                <c:pt idx="24737">
                  <c:v>12036998.823488999</c:v>
                </c:pt>
                <c:pt idx="24738">
                  <c:v>11465301.361478003</c:v>
                </c:pt>
                <c:pt idx="24739">
                  <c:v>10888618.144202</c:v>
                </c:pt>
                <c:pt idx="24740">
                  <c:v>10306873.615654001</c:v>
                </c:pt>
                <c:pt idx="24741">
                  <c:v>9719997.1560759973</c:v>
                </c:pt>
                <c:pt idx="24742">
                  <c:v>9127924.867163999</c:v>
                </c:pt>
                <c:pt idx="24743">
                  <c:v>8530601.8022189997</c:v>
                </c:pt>
                <c:pt idx="24744">
                  <c:v>7927984.7554369997</c:v>
                </c:pt>
                <c:pt idx="24745">
                  <c:v>7320045.7564139999</c:v>
                </c:pt>
                <c:pt idx="24746">
                  <c:v>6706776.4575430006</c:v>
                </c:pt>
                <c:pt idx="24747">
                  <c:v>6088193.6564889997</c:v>
                </c:pt>
                <c:pt idx="24748">
                  <c:v>5464346.2676210003</c:v>
                </c:pt>
                <c:pt idx="24749">
                  <c:v>4835324.1510640001</c:v>
                </c:pt>
                <c:pt idx="24750">
                  <c:v>4201269.3334650006</c:v>
                </c:pt>
                <c:pt idx="24751">
                  <c:v>3562390.3213069998</c:v>
                </c:pt>
                <c:pt idx="24752">
                  <c:v>2918980.4291369999</c:v>
                </c:pt>
                <c:pt idx="24753">
                  <c:v>2271441.3394699995</c:v>
                </c:pt>
                <c:pt idx="24754">
                  <c:v>1620313.500728</c:v>
                </c:pt>
                <c:pt idx="24755">
                  <c:v>966315.48129800009</c:v>
                </c:pt>
                <c:pt idx="24756">
                  <c:v>310395.05987</c:v>
                </c:pt>
                <c:pt idx="24757">
                  <c:v>-346204.33320800005</c:v>
                </c:pt>
                <c:pt idx="24758">
                  <c:v>-1001857.2058179999</c:v>
                </c:pt>
                <c:pt idx="24759">
                  <c:v>-1654443.9089509998</c:v>
                </c:pt>
                <c:pt idx="24760">
                  <c:v>-2301206.1772489999</c:v>
                </c:pt>
                <c:pt idx="24761">
                  <c:v>-2938563.3603459997</c:v>
                </c:pt>
                <c:pt idx="24762">
                  <c:v>-3561884.0375350001</c:v>
                </c:pt>
                <c:pt idx="24763">
                  <c:v>-4165213.5984659996</c:v>
                </c:pt>
                <c:pt idx="24764">
                  <c:v>-4740972.6381159993</c:v>
                </c:pt>
                <c:pt idx="24765">
                  <c:v>-5279669.8149349997</c:v>
                </c:pt>
                <c:pt idx="24766">
                  <c:v>-5769722.6382119991</c:v>
                </c:pt>
                <c:pt idx="24767">
                  <c:v>-6197550.0095509999</c:v>
                </c:pt>
                <c:pt idx="24768">
                  <c:v>-6548166.6788859991</c:v>
                </c:pt>
                <c:pt idx="24769">
                  <c:v>-6806501.1041019997</c:v>
                </c:pt>
                <c:pt idx="24770">
                  <c:v>-6959464.9587020008</c:v>
                </c:pt>
                <c:pt idx="24771">
                  <c:v>-6998380.024877999</c:v>
                </c:pt>
                <c:pt idx="24772">
                  <c:v>-6920917.4311110005</c:v>
                </c:pt>
                <c:pt idx="24773">
                  <c:v>-6731663.3289450007</c:v>
                </c:pt>
                <c:pt idx="24774">
                  <c:v>-6441023.2516560005</c:v>
                </c:pt>
                <c:pt idx="24775">
                  <c:v>-6063011.0101839993</c:v>
                </c:pt>
                <c:pt idx="24776">
                  <c:v>-5612865.3192569995</c:v>
                </c:pt>
                <c:pt idx="24777">
                  <c:v>-5105211.3728250004</c:v>
                </c:pt>
                <c:pt idx="24778">
                  <c:v>-4553001.3127629999</c:v>
                </c:pt>
                <c:pt idx="24779">
                  <c:v>-3967114.4829349997</c:v>
                </c:pt>
                <c:pt idx="24780">
                  <c:v>-3356378.2120149997</c:v>
                </c:pt>
                <c:pt idx="24781">
                  <c:v>-2727797.346136</c:v>
                </c:pt>
                <c:pt idx="24782">
                  <c:v>-2086853.638086</c:v>
                </c:pt>
                <c:pt idx="24783">
                  <c:v>-1437800.6891680004</c:v>
                </c:pt>
                <c:pt idx="24784">
                  <c:v>-783922.42987200001</c:v>
                </c:pt>
                <c:pt idx="24785">
                  <c:v>-127746.31016399999</c:v>
                </c:pt>
                <c:pt idx="24786">
                  <c:v>528786.73998999991</c:v>
                </c:pt>
                <c:pt idx="24787">
                  <c:v>1184189.4016799999</c:v>
                </c:pt>
                <c:pt idx="24788">
                  <c:v>1837325.119227</c:v>
                </c:pt>
                <c:pt idx="24789">
                  <c:v>2487328.9143980001</c:v>
                </c:pt>
                <c:pt idx="24790">
                  <c:v>3133546.5129349995</c:v>
                </c:pt>
                <c:pt idx="24791">
                  <c:v>3775487.5157360001</c:v>
                </c:pt>
                <c:pt idx="24792">
                  <c:v>4412789.2974060001</c:v>
                </c:pt>
                <c:pt idx="24793">
                  <c:v>5045189.0906469999</c:v>
                </c:pt>
                <c:pt idx="24794">
                  <c:v>5672502.3239889992</c:v>
                </c:pt>
                <c:pt idx="24795">
                  <c:v>6294605.7483040011</c:v>
                </c:pt>
                <c:pt idx="24796">
                  <c:v>6911424.2426530002</c:v>
                </c:pt>
                <c:pt idx="24797">
                  <c:v>7522920.4579280009</c:v>
                </c:pt>
                <c:pt idx="24798">
                  <c:v>8129086.6582629997</c:v>
                </c:pt>
                <c:pt idx="24799">
                  <c:v>8729938.2718649972</c:v>
                </c:pt>
                <c:pt idx="24800">
                  <c:v>9325508.7771249954</c:v>
                </c:pt>
                <c:pt idx="24801">
                  <c:v>9915845.6361989956</c:v>
                </c:pt>
                <c:pt idx="24802">
                  <c:v>10501007.053710004</c:v>
                </c:pt>
                <c:pt idx="24803">
                  <c:v>11081059.387972999</c:v>
                </c:pt>
                <c:pt idx="24804">
                  <c:v>11656075.080228001</c:v>
                </c:pt>
                <c:pt idx="24805">
                  <c:v>12226130.996568998</c:v>
                </c:pt>
                <c:pt idx="24806">
                  <c:v>12791307.099737</c:v>
                </c:pt>
                <c:pt idx="24807">
                  <c:v>13351685.385441002</c:v>
                </c:pt>
                <c:pt idx="24808">
                  <c:v>13907349.031349</c:v>
                </c:pt>
                <c:pt idx="24809">
                  <c:v>14458381.717547998</c:v>
                </c:pt>
                <c:pt idx="24810">
                  <c:v>15004867.085542999</c:v>
                </c:pt>
                <c:pt idx="24811">
                  <c:v>15546888.309405997</c:v>
                </c:pt>
                <c:pt idx="24812">
                  <c:v>16084527.757878</c:v>
                </c:pt>
                <c:pt idx="24813">
                  <c:v>16617866.730315998</c:v>
                </c:pt>
                <c:pt idx="24814">
                  <c:v>17146985.252657</c:v>
                </c:pt>
                <c:pt idx="24815">
                  <c:v>17671961.922185</c:v>
                </c:pt>
                <c:pt idx="24816">
                  <c:v>18192873.791976996</c:v>
                </c:pt>
                <c:pt idx="24817">
                  <c:v>18709796.287617993</c:v>
                </c:pt>
                <c:pt idx="24818">
                  <c:v>19222803.150099006</c:v>
                </c:pt>
                <c:pt idx="24819">
                  <c:v>19731966.39996</c:v>
                </c:pt>
                <c:pt idx="24820">
                  <c:v>20237356.318603005</c:v>
                </c:pt>
                <c:pt idx="24821">
                  <c:v>20739041.443445992</c:v>
                </c:pt>
                <c:pt idx="24822">
                  <c:v>21237088.574184004</c:v>
                </c:pt>
                <c:pt idx="24823">
                  <c:v>21731562.787897993</c:v>
                </c:pt>
                <c:pt idx="24824">
                  <c:v>22222527.461180996</c:v>
                </c:pt>
                <c:pt idx="24825">
                  <c:v>22710044.297737997</c:v>
                </c:pt>
                <c:pt idx="24826">
                  <c:v>23194173.360222999</c:v>
                </c:pt>
                <c:pt idx="24827">
                  <c:v>23674973.105280999</c:v>
                </c:pt>
                <c:pt idx="24828">
                  <c:v>24152500.420948997</c:v>
                </c:pt>
                <c:pt idx="24829">
                  <c:v>24626810.665722001</c:v>
                </c:pt>
                <c:pt idx="24830">
                  <c:v>25097957.708721001</c:v>
                </c:pt>
                <c:pt idx="24831">
                  <c:v>25565993.970496997</c:v>
                </c:pt>
                <c:pt idx="24832">
                  <c:v>26030970.464095995</c:v>
                </c:pt>
                <c:pt idx="24833">
                  <c:v>26492936.836081002</c:v>
                </c:pt>
                <c:pt idx="24834">
                  <c:v>26951941.407262996</c:v>
                </c:pt>
                <c:pt idx="24835">
                  <c:v>27408031.212947998</c:v>
                </c:pt>
                <c:pt idx="24836">
                  <c:v>27861252.042548995</c:v>
                </c:pt>
                <c:pt idx="24837">
                  <c:v>28311648.478427</c:v>
                </c:pt>
                <c:pt idx="24838">
                  <c:v>28759263.933890995</c:v>
                </c:pt>
                <c:pt idx="24839">
                  <c:v>29204140.690267999</c:v>
                </c:pt>
                <c:pt idx="24840">
                  <c:v>29646319.933001995</c:v>
                </c:pt>
                <c:pt idx="24841">
                  <c:v>30085841.786746997</c:v>
                </c:pt>
                <c:pt idx="24842">
                  <c:v>30522745.349429999</c:v>
                </c:pt>
                <c:pt idx="24843">
                  <c:v>30957068.725277994</c:v>
                </c:pt>
                <c:pt idx="24844">
                  <c:v>31388849.056802999</c:v>
                </c:pt>
                <c:pt idx="24845">
                  <c:v>31818122.555748995</c:v>
                </c:pt>
                <c:pt idx="24846">
                  <c:v>32244924.533020001</c:v>
                </c:pt>
                <c:pt idx="24847">
                  <c:v>32669289.427592002</c:v>
                </c:pt>
                <c:pt idx="24848">
                  <c:v>33091250.834440999</c:v>
                </c:pt>
                <c:pt idx="24849">
                  <c:v>33510841.531500001</c:v>
                </c:pt>
                <c:pt idx="24850">
                  <c:v>33928093.505668007</c:v>
                </c:pt>
                <c:pt idx="24851">
                  <c:v>34343037.977903999</c:v>
                </c:pt>
                <c:pt idx="24852">
                  <c:v>34755705.427428998</c:v>
                </c:pt>
                <c:pt idx="24853">
                  <c:v>35166125.615055002</c:v>
                </c:pt>
                <c:pt idx="24854">
                  <c:v>35574327.605687007</c:v>
                </c:pt>
                <c:pt idx="24855">
                  <c:v>35980339.789999008</c:v>
                </c:pt>
                <c:pt idx="24856">
                  <c:v>36384189.905346997</c:v>
                </c:pt>
                <c:pt idx="24857">
                  <c:v>36785905.055905998</c:v>
                </c:pt>
                <c:pt idx="24858">
                  <c:v>37185511.732092001</c:v>
                </c:pt>
                <c:pt idx="24859">
                  <c:v>37583035.829278007</c:v>
                </c:pt>
                <c:pt idx="24860">
                  <c:v>37978502.665833004</c:v>
                </c:pt>
                <c:pt idx="24861">
                  <c:v>38371937.000509001</c:v>
                </c:pt>
                <c:pt idx="24862">
                  <c:v>38763363.049207009</c:v>
                </c:pt>
                <c:pt idx="24863">
                  <c:v>39152804.501131006</c:v>
                </c:pt>
                <c:pt idx="24864">
                  <c:v>39540284.534377001</c:v>
                </c:pt>
                <c:pt idx="24865">
                  <c:v>39925825.830950998</c:v>
                </c:pt>
                <c:pt idx="24866">
                  <c:v>40309450.591257006</c:v>
                </c:pt>
                <c:pt idx="24867">
                  <c:v>40691180.548077002</c:v>
                </c:pt>
                <c:pt idx="24868">
                  <c:v>41071036.980049998</c:v>
                </c:pt>
                <c:pt idx="24869">
                  <c:v>41449040.724671006</c:v>
                </c:pt>
                <c:pt idx="24870">
                  <c:v>41825212.190852001</c:v>
                </c:pt>
                <c:pt idx="24871">
                  <c:v>42199571.371023998</c:v>
                </c:pt>
                <c:pt idx="24872">
                  <c:v>42572137.852830991</c:v>
                </c:pt>
                <c:pt idx="24873">
                  <c:v>42942930.830417</c:v>
                </c:pt>
                <c:pt idx="24874">
                  <c:v>43311969.115321994</c:v>
                </c:pt>
                <c:pt idx="24875">
                  <c:v>43679271.147005998</c:v>
                </c:pt>
                <c:pt idx="24876">
                  <c:v>44044855.003015995</c:v>
                </c:pt>
                <c:pt idx="24877">
                  <c:v>44408738.408804998</c:v>
                </c:pt>
                <c:pt idx="24878">
                  <c:v>44770938.747222997</c:v>
                </c:pt>
                <c:pt idx="24879">
                  <c:v>45131473.067685999</c:v>
                </c:pt>
                <c:pt idx="24880">
                  <c:v>45490358.095046006</c:v>
                </c:pt>
                <c:pt idx="24881">
                  <c:v>45847610.238156006</c:v>
                </c:pt>
                <c:pt idx="24882">
                  <c:v>46203245.598161004</c:v>
                </c:pt>
                <c:pt idx="24883">
                  <c:v>46557279.976514995</c:v>
                </c:pt>
                <c:pt idx="24884">
                  <c:v>46909728.882734992</c:v>
                </c:pt>
                <c:pt idx="24885">
                  <c:v>47260607.541902997</c:v>
                </c:pt>
                <c:pt idx="24886">
                  <c:v>47609930.901925996</c:v>
                </c:pt>
                <c:pt idx="24887">
                  <c:v>47957713.640568003</c:v>
                </c:pt>
                <c:pt idx="24888">
                  <c:v>48303970.172249004</c:v>
                </c:pt>
                <c:pt idx="24889">
                  <c:v>48648714.654636003</c:v>
                </c:pt>
                <c:pt idx="24890">
                  <c:v>48991960.995024003</c:v>
                </c:pt>
                <c:pt idx="24891">
                  <c:v>49333722.856513992</c:v>
                </c:pt>
                <c:pt idx="24892">
                  <c:v>49674013.664001003</c:v>
                </c:pt>
                <c:pt idx="24893">
                  <c:v>50012846.609980002</c:v>
                </c:pt>
                <c:pt idx="24894">
                  <c:v>50350234.660165004</c:v>
                </c:pt>
                <c:pt idx="24895">
                  <c:v>50686190.558944002</c:v>
                </c:pt>
                <c:pt idx="24896">
                  <c:v>51020726.834664002</c:v>
                </c:pt>
                <c:pt idx="24897">
                  <c:v>51353855.804755993</c:v>
                </c:pt>
                <c:pt idx="24898">
                  <c:v>51685589.580704994</c:v>
                </c:pt>
                <c:pt idx="24899">
                  <c:v>52015940.07287699</c:v>
                </c:pt>
                <c:pt idx="24900">
                  <c:v>52344918.995197006</c:v>
                </c:pt>
                <c:pt idx="24901">
                  <c:v>52672537.869686</c:v>
                </c:pt>
                <c:pt idx="24902">
                  <c:v>52998808.030878</c:v>
                </c:pt>
                <c:pt idx="24903">
                  <c:v>53323740.630089</c:v>
                </c:pt>
                <c:pt idx="24904">
                  <c:v>53647346.639579006</c:v>
                </c:pt>
                <c:pt idx="24905">
                  <c:v>53969636.856584989</c:v>
                </c:pt>
                <c:pt idx="24906">
                  <c:v>54290621.907238007</c:v>
                </c:pt>
                <c:pt idx="24907">
                  <c:v>54610312.250373997</c:v>
                </c:pt>
                <c:pt idx="24908">
                  <c:v>54928718.181232005</c:v>
                </c:pt>
                <c:pt idx="24909">
                  <c:v>55245849.835046001</c:v>
                </c:pt>
                <c:pt idx="24910">
                  <c:v>55561717.190544009</c:v>
                </c:pt>
                <c:pt idx="24911">
                  <c:v>55876330.073343001</c:v>
                </c:pt>
                <c:pt idx="24912">
                  <c:v>56189698.159249008</c:v>
                </c:pt>
                <c:pt idx="24913">
                  <c:v>56501830.977474995</c:v>
                </c:pt>
                <c:pt idx="24914">
                  <c:v>56812737.913756989</c:v>
                </c:pt>
                <c:pt idx="24915">
                  <c:v>57122428.213397011</c:v>
                </c:pt>
                <c:pt idx="24916">
                  <c:v>57430910.984220996</c:v>
                </c:pt>
                <c:pt idx="24917">
                  <c:v>57738195.199450009</c:v>
                </c:pt>
                <c:pt idx="24918">
                  <c:v>58044289.700506002</c:v>
                </c:pt>
                <c:pt idx="24919">
                  <c:v>58349203.199730009</c:v>
                </c:pt>
                <c:pt idx="24920">
                  <c:v>58652944.283041</c:v>
                </c:pt>
                <c:pt idx="24921">
                  <c:v>58955521.41251599</c:v>
                </c:pt>
                <c:pt idx="24922">
                  <c:v>59256942.928906001</c:v>
                </c:pt>
                <c:pt idx="24923">
                  <c:v>59557217.054085992</c:v>
                </c:pt>
                <c:pt idx="24924">
                  <c:v>59856351.893439002</c:v>
                </c:pt>
                <c:pt idx="24925">
                  <c:v>60154355.438184999</c:v>
                </c:pt>
                <c:pt idx="24926">
                  <c:v>60451235.567644008</c:v>
                </c:pt>
                <c:pt idx="24927">
                  <c:v>60747000.051441997</c:v>
                </c:pt>
                <c:pt idx="24928">
                  <c:v>61041656.551665999</c:v>
                </c:pt>
                <c:pt idx="24929">
                  <c:v>61335212.624961011</c:v>
                </c:pt>
                <c:pt idx="24930">
                  <c:v>61627675.724570006</c:v>
                </c:pt>
                <c:pt idx="24931">
                  <c:v>61919053.202335998</c:v>
                </c:pt>
                <c:pt idx="24932">
                  <c:v>62209352.310639001</c:v>
                </c:pt>
                <c:pt idx="24933">
                  <c:v>62498580.204298012</c:v>
                </c:pt>
                <c:pt idx="24934">
                  <c:v>62786743.942416996</c:v>
                </c:pt>
                <c:pt idx="24935">
                  <c:v>63073850.490192011</c:v>
                </c:pt>
                <c:pt idx="24936">
                  <c:v>63359906.720671006</c:v>
                </c:pt>
                <c:pt idx="24937">
                  <c:v>63644919.416474991</c:v>
                </c:pt>
                <c:pt idx="24938">
                  <c:v>63928895.271471001</c:v>
                </c:pt>
                <c:pt idx="24939">
                  <c:v>64211840.892411992</c:v>
                </c:pt>
                <c:pt idx="24940">
                  <c:v>64493762.800535999</c:v>
                </c:pt>
                <c:pt idx="24941">
                  <c:v>64774667.433123998</c:v>
                </c:pt>
                <c:pt idx="24942">
                  <c:v>65054561.145025</c:v>
                </c:pt>
                <c:pt idx="24943">
                  <c:v>65333450.210144006</c:v>
                </c:pt>
                <c:pt idx="24944">
                  <c:v>65611340.822896004</c:v>
                </c:pt>
                <c:pt idx="24945">
                  <c:v>65888239.099625006</c:v>
                </c:pt>
                <c:pt idx="24946">
                  <c:v>66164151.079992004</c:v>
                </c:pt>
                <c:pt idx="24947">
                  <c:v>66439082.728326999</c:v>
                </c:pt>
                <c:pt idx="24948">
                  <c:v>66713039.934959002</c:v>
                </c:pt>
                <c:pt idx="24949">
                  <c:v>66986028.517507002</c:v>
                </c:pt>
                <c:pt idx="24950">
                  <c:v>67258054.222141981</c:v>
                </c:pt>
                <c:pt idx="24951">
                  <c:v>67529122.724831983</c:v>
                </c:pt>
                <c:pt idx="24952">
                  <c:v>67799239.632540986</c:v>
                </c:pt>
                <c:pt idx="24953">
                  <c:v>68068410.484418005</c:v>
                </c:pt>
                <c:pt idx="24954">
                  <c:v>68336640.75295198</c:v>
                </c:pt>
                <c:pt idx="24955">
                  <c:v>68603935.845100001</c:v>
                </c:pt>
                <c:pt idx="24956">
                  <c:v>68870301.103393003</c:v>
                </c:pt>
                <c:pt idx="24957">
                  <c:v>69135741.807019979</c:v>
                </c:pt>
                <c:pt idx="24958">
                  <c:v>69400263.172883987</c:v>
                </c:pt>
                <c:pt idx="24959">
                  <c:v>69663870.356636986</c:v>
                </c:pt>
                <c:pt idx="24960">
                  <c:v>69926568.453693002</c:v>
                </c:pt>
                <c:pt idx="24961">
                  <c:v>70188362.500221983</c:v>
                </c:pt>
                <c:pt idx="24962">
                  <c:v>70449257.474113986</c:v>
                </c:pt>
                <c:pt idx="24963">
                  <c:v>70709258.295937002</c:v>
                </c:pt>
                <c:pt idx="24964">
                  <c:v>70968369.829858989</c:v>
                </c:pt>
                <c:pt idx="24965">
                  <c:v>71226596.884560987</c:v>
                </c:pt>
                <c:pt idx="24966">
                  <c:v>71483944.214127004</c:v>
                </c:pt>
                <c:pt idx="24967">
                  <c:v>71740416.518920004</c:v>
                </c:pt>
                <c:pt idx="24968">
                  <c:v>71996018.446431994</c:v>
                </c:pt>
                <c:pt idx="24969">
                  <c:v>72250754.592121005</c:v>
                </c:pt>
                <c:pt idx="24970">
                  <c:v>72504629.500233978</c:v>
                </c:pt>
                <c:pt idx="24971">
                  <c:v>72757647.664606988</c:v>
                </c:pt>
                <c:pt idx="24972">
                  <c:v>73009813.529451981</c:v>
                </c:pt>
                <c:pt idx="24973">
                  <c:v>73261131.490127996</c:v>
                </c:pt>
                <c:pt idx="24974">
                  <c:v>73511605.893896013</c:v>
                </c:pt>
                <c:pt idx="24975">
                  <c:v>73761241.040658981</c:v>
                </c:pt>
                <c:pt idx="24976">
                  <c:v>74010041.183687001</c:v>
                </c:pt>
                <c:pt idx="24977">
                  <c:v>74258010.530327007</c:v>
                </c:pt>
                <c:pt idx="24978">
                  <c:v>74505153.242702007</c:v>
                </c:pt>
                <c:pt idx="24979">
                  <c:v>74751473.438392013</c:v>
                </c:pt>
                <c:pt idx="24980">
                  <c:v>74996975.191101998</c:v>
                </c:pt>
                <c:pt idx="24981">
                  <c:v>75241662.531323999</c:v>
                </c:pt>
                <c:pt idx="24982">
                  <c:v>75485539.446973994</c:v>
                </c:pt>
                <c:pt idx="24983">
                  <c:v>75728609.884026989</c:v>
                </c:pt>
                <c:pt idx="24984">
                  <c:v>75970877.747137994</c:v>
                </c:pt>
                <c:pt idx="24985">
                  <c:v>76212346.900244981</c:v>
                </c:pt>
                <c:pt idx="24986">
                  <c:v>76453021.167164981</c:v>
                </c:pt>
                <c:pt idx="24987">
                  <c:v>76692904.332182005</c:v>
                </c:pt>
                <c:pt idx="24988">
                  <c:v>76932000.140617982</c:v>
                </c:pt>
                <c:pt idx="24989">
                  <c:v>77170312.299393013</c:v>
                </c:pt>
                <c:pt idx="24990">
                  <c:v>77407844.477581978</c:v>
                </c:pt>
                <c:pt idx="24991">
                  <c:v>77644600.306952983</c:v>
                </c:pt>
                <c:pt idx="24992">
                  <c:v>77880583.382497013</c:v>
                </c:pt>
                <c:pt idx="24993">
                  <c:v>78115797.26295498</c:v>
                </c:pt>
                <c:pt idx="24994">
                  <c:v>78350245.471323982</c:v>
                </c:pt>
                <c:pt idx="24995">
                  <c:v>78583931.495364994</c:v>
                </c:pt>
                <c:pt idx="24996">
                  <c:v>78816858.788092002</c:v>
                </c:pt>
                <c:pt idx="24997">
                  <c:v>79049030.768258005</c:v>
                </c:pt>
                <c:pt idx="24998">
                  <c:v>79280450.820831984</c:v>
                </c:pt>
                <c:pt idx="24999">
                  <c:v>79511122.297462016</c:v>
                </c:pt>
                <c:pt idx="25000">
                  <c:v>79741048.516938999</c:v>
                </c:pt>
                <c:pt idx="25001">
                  <c:v>79970232.765640989</c:v>
                </c:pt>
                <c:pt idx="25002">
                  <c:v>80198678.297983006</c:v>
                </c:pt>
                <c:pt idx="25003">
                  <c:v>80426388.336843967</c:v>
                </c:pt>
                <c:pt idx="25004">
                  <c:v>80653366.073998004</c:v>
                </c:pt>
                <c:pt idx="25005">
                  <c:v>80879614.670529976</c:v>
                </c:pt>
                <c:pt idx="25006">
                  <c:v>81105137.25725399</c:v>
                </c:pt>
                <c:pt idx="25007">
                  <c:v>81329936.935109004</c:v>
                </c:pt>
                <c:pt idx="25008">
                  <c:v>81554016.775562987</c:v>
                </c:pt>
                <c:pt idx="25009">
                  <c:v>81777379.821001992</c:v>
                </c:pt>
                <c:pt idx="25010">
                  <c:v>82000029.085112989</c:v>
                </c:pt>
                <c:pt idx="25011">
                  <c:v>82221967.553260997</c:v>
                </c:pt>
                <c:pt idx="25012">
                  <c:v>82443198.182860002</c:v>
                </c:pt>
                <c:pt idx="25013">
                  <c:v>82663723.903741002</c:v>
                </c:pt>
                <c:pt idx="25014">
                  <c:v>82883547.618503988</c:v>
                </c:pt>
                <c:pt idx="25015">
                  <c:v>83102672.202875018</c:v>
                </c:pt>
                <c:pt idx="25016">
                  <c:v>83321100.506049991</c:v>
                </c:pt>
                <c:pt idx="25017">
                  <c:v>83538835.351035982</c:v>
                </c:pt>
                <c:pt idx="25018">
                  <c:v>83755879.534983978</c:v>
                </c:pt>
                <c:pt idx="25019">
                  <c:v>83972235.829523966</c:v>
                </c:pt>
                <c:pt idx="25020">
                  <c:v>84187906.981079996</c:v>
                </c:pt>
                <c:pt idx="25021">
                  <c:v>84402895.711193994</c:v>
                </c:pt>
                <c:pt idx="25022">
                  <c:v>84617204.716838002</c:v>
                </c:pt>
                <c:pt idx="25023">
                  <c:v>84830836.670720965</c:v>
                </c:pt>
                <c:pt idx="25024">
                  <c:v>85043794.221590981</c:v>
                </c:pt>
                <c:pt idx="25025">
                  <c:v>85256079.994534984</c:v>
                </c:pt>
                <c:pt idx="25026">
                  <c:v>85467696.591271013</c:v>
                </c:pt>
                <c:pt idx="25027">
                  <c:v>85678646.590435997</c:v>
                </c:pt>
                <c:pt idx="25028">
                  <c:v>85888932.547868997</c:v>
                </c:pt>
                <c:pt idx="25029">
                  <c:v>86098556.996892005</c:v>
                </c:pt>
                <c:pt idx="25030">
                  <c:v>86307522.448581994</c:v>
                </c:pt>
                <c:pt idx="25031">
                  <c:v>86515831.392041981</c:v>
                </c:pt>
                <c:pt idx="25032">
                  <c:v>86723486.294670001</c:v>
                </c:pt>
                <c:pt idx="25033">
                  <c:v>86930489.602413982</c:v>
                </c:pt>
                <c:pt idx="25034">
                  <c:v>87136843.740036994</c:v>
                </c:pt>
                <c:pt idx="25035">
                  <c:v>87342551.11136502</c:v>
                </c:pt>
                <c:pt idx="25036">
                  <c:v>87547614.099537998</c:v>
                </c:pt>
                <c:pt idx="25037">
                  <c:v>87752035.067256004</c:v>
                </c:pt>
                <c:pt idx="25038">
                  <c:v>87955816.357022986</c:v>
                </c:pt>
                <c:pt idx="25039">
                  <c:v>88158960.291378021</c:v>
                </c:pt>
                <c:pt idx="25040">
                  <c:v>88361469.173137978</c:v>
                </c:pt>
                <c:pt idx="25041">
                  <c:v>88563345.285622984</c:v>
                </c:pt>
                <c:pt idx="25042">
                  <c:v>88764590.892885014</c:v>
                </c:pt>
                <c:pt idx="25043">
                  <c:v>88965208.239931002</c:v>
                </c:pt>
                <c:pt idx="25044">
                  <c:v>89165199.55294399</c:v>
                </c:pt>
                <c:pt idx="25045">
                  <c:v>89364567.039499015</c:v>
                </c:pt>
                <c:pt idx="25046">
                  <c:v>89563312.888778999</c:v>
                </c:pt>
                <c:pt idx="25047">
                  <c:v>89761439.271780998</c:v>
                </c:pt>
                <c:pt idx="25048">
                  <c:v>89958948.341527998</c:v>
                </c:pt>
                <c:pt idx="25049">
                  <c:v>90155842.233271018</c:v>
                </c:pt>
                <c:pt idx="25050">
                  <c:v>90352123.064686999</c:v>
                </c:pt>
                <c:pt idx="25051">
                  <c:v>90547792.936086014</c:v>
                </c:pt>
                <c:pt idx="25052">
                  <c:v>90742853.930592999</c:v>
                </c:pt>
                <c:pt idx="25053">
                  <c:v>90937308.114353985</c:v>
                </c:pt>
                <c:pt idx="25054">
                  <c:v>91131157.536715999</c:v>
                </c:pt>
                <c:pt idx="25055">
                  <c:v>91324404.230415016</c:v>
                </c:pt>
                <c:pt idx="25056">
                  <c:v>91517050.211766019</c:v>
                </c:pt>
                <c:pt idx="25057">
                  <c:v>91709097.480836004</c:v>
                </c:pt>
                <c:pt idx="25058">
                  <c:v>91900548.021627992</c:v>
                </c:pt>
                <c:pt idx="25059">
                  <c:v>92091403.802256003</c:v>
                </c:pt>
                <c:pt idx="25060">
                  <c:v>92281666.775113985</c:v>
                </c:pt>
                <c:pt idx="25061">
                  <c:v>92471338.877056986</c:v>
                </c:pt>
                <c:pt idx="25062">
                  <c:v>92660422.02955699</c:v>
                </c:pt>
                <c:pt idx="25063">
                  <c:v>92848918.138880998</c:v>
                </c:pt>
                <c:pt idx="25064">
                  <c:v>93036829.096242979</c:v>
                </c:pt>
                <c:pt idx="25065">
                  <c:v>93224156.777978003</c:v>
                </c:pt>
                <c:pt idx="25066">
                  <c:v>93410903.045690998</c:v>
                </c:pt>
                <c:pt idx="25067">
                  <c:v>93597069.746417016</c:v>
                </c:pt>
                <c:pt idx="25068">
                  <c:v>93782658.712777019</c:v>
                </c:pt>
                <c:pt idx="25069">
                  <c:v>93967671.763130993</c:v>
                </c:pt>
                <c:pt idx="25070">
                  <c:v>94152110.701725006</c:v>
                </c:pt>
                <c:pt idx="25071">
                  <c:v>94335977.318841979</c:v>
                </c:pt>
                <c:pt idx="25072">
                  <c:v>94519273.390947998</c:v>
                </c:pt>
                <c:pt idx="25073">
                  <c:v>94702000.680834964</c:v>
                </c:pt>
                <c:pt idx="25074">
                  <c:v>94884160.937763005</c:v>
                </c:pt>
                <c:pt idx="25075">
                  <c:v>95065755.897603989</c:v>
                </c:pt>
                <c:pt idx="25076">
                  <c:v>95246787.282973006</c:v>
                </c:pt>
                <c:pt idx="25077">
                  <c:v>95427256.803371996</c:v>
                </c:pt>
                <c:pt idx="25078">
                  <c:v>95607166.155319989</c:v>
                </c:pt>
                <c:pt idx="25079">
                  <c:v>95786517.022487015</c:v>
                </c:pt>
                <c:pt idx="25080">
                  <c:v>95965311.075825989</c:v>
                </c:pt>
                <c:pt idx="25081">
                  <c:v>96143549.973699003</c:v>
                </c:pt>
                <c:pt idx="25082">
                  <c:v>96321235.362008005</c:v>
                </c:pt>
                <c:pt idx="25083">
                  <c:v>96498368.874318987</c:v>
                </c:pt>
                <c:pt idx="25084">
                  <c:v>96674952.131984979</c:v>
                </c:pt>
                <c:pt idx="25085">
                  <c:v>96850986.744271994</c:v>
                </c:pt>
                <c:pt idx="25086">
                  <c:v>97026474.308474004</c:v>
                </c:pt>
                <c:pt idx="25087">
                  <c:v>97201416.410037994</c:v>
                </c:pt>
                <c:pt idx="25088">
                  <c:v>97375814.622677982</c:v>
                </c:pt>
                <c:pt idx="25089">
                  <c:v>97549670.508490995</c:v>
                </c:pt>
                <c:pt idx="25090">
                  <c:v>97722985.618074</c:v>
                </c:pt>
                <c:pt idx="25091">
                  <c:v>97895761.490633979</c:v>
                </c:pt>
                <c:pt idx="25092">
                  <c:v>98067999.654101983</c:v>
                </c:pt>
                <c:pt idx="25093">
                  <c:v>98239701.625239983</c:v>
                </c:pt>
                <c:pt idx="25094">
                  <c:v>98410868.909753978</c:v>
                </c:pt>
                <c:pt idx="25095">
                  <c:v>98581503.002398014</c:v>
                </c:pt>
                <c:pt idx="25096">
                  <c:v>98751605.387079</c:v>
                </c:pt>
                <c:pt idx="25097">
                  <c:v>98921177.536964998</c:v>
                </c:pt>
                <c:pt idx="25098">
                  <c:v>99090220.914583981</c:v>
                </c:pt>
                <c:pt idx="25099">
                  <c:v>99258736.971928999</c:v>
                </c:pt>
                <c:pt idx="25100">
                  <c:v>99426727.150558963</c:v>
                </c:pt>
                <c:pt idx="25101">
                  <c:v>99594192.881692991</c:v>
                </c:pt>
                <c:pt idx="25102">
                  <c:v>99761135.586315006</c:v>
                </c:pt>
                <c:pt idx="25103">
                  <c:v>99927556.675264984</c:v>
                </c:pt>
                <c:pt idx="25104">
                  <c:v>100093457.54933801</c:v>
                </c:pt>
                <c:pt idx="25105">
                  <c:v>100258839.59937704</c:v>
                </c:pt>
                <c:pt idx="25106">
                  <c:v>100423704.20636402</c:v>
                </c:pt>
                <c:pt idx="25107">
                  <c:v>100588052.74151702</c:v>
                </c:pt>
                <c:pt idx="25108">
                  <c:v>100751886.56637701</c:v>
                </c:pt>
                <c:pt idx="25109">
                  <c:v>100915207.03289701</c:v>
                </c:pt>
                <c:pt idx="25110">
                  <c:v>101078015.48353502</c:v>
                </c:pt>
                <c:pt idx="25111">
                  <c:v>101240313.25133501</c:v>
                </c:pt>
                <c:pt idx="25112">
                  <c:v>101402101.66001998</c:v>
                </c:pt>
                <c:pt idx="25113">
                  <c:v>101563382.02407098</c:v>
                </c:pt>
                <c:pt idx="25114">
                  <c:v>101724155.648818</c:v>
                </c:pt>
                <c:pt idx="25115">
                  <c:v>101884423.83051901</c:v>
                </c:pt>
                <c:pt idx="25116">
                  <c:v>102044187.85643898</c:v>
                </c:pt>
                <c:pt idx="25117">
                  <c:v>102203449.00493999</c:v>
                </c:pt>
                <c:pt idx="25118">
                  <c:v>102362208.545555</c:v>
                </c:pt>
                <c:pt idx="25119">
                  <c:v>102520467.73906602</c:v>
                </c:pt>
                <c:pt idx="25120">
                  <c:v>102678227.837588</c:v>
                </c:pt>
                <c:pt idx="25121">
                  <c:v>102835490.08464299</c:v>
                </c:pt>
                <c:pt idx="25122">
                  <c:v>102992255.715234</c:v>
                </c:pt>
                <c:pt idx="25123">
                  <c:v>103148525.955926</c:v>
                </c:pt>
                <c:pt idx="25124">
                  <c:v>103304302.02491701</c:v>
                </c:pt>
                <c:pt idx="25125">
                  <c:v>103459585.132111</c:v>
                </c:pt>
                <c:pt idx="25126">
                  <c:v>103614376.47919501</c:v>
                </c:pt>
                <c:pt idx="25127">
                  <c:v>103768677.25970502</c:v>
                </c:pt>
                <c:pt idx="25128">
                  <c:v>103922488.65910399</c:v>
                </c:pt>
                <c:pt idx="25129">
                  <c:v>104075811.85484599</c:v>
                </c:pt>
                <c:pt idx="25130">
                  <c:v>104228648.016449</c:v>
                </c:pt>
                <c:pt idx="25131">
                  <c:v>104380998.30556399</c:v>
                </c:pt>
                <c:pt idx="25132">
                  <c:v>104532863.87603898</c:v>
                </c:pt>
                <c:pt idx="25133">
                  <c:v>104684245.873991</c:v>
                </c:pt>
                <c:pt idx="25134">
                  <c:v>104835145.43787001</c:v>
                </c:pt>
                <c:pt idx="25135">
                  <c:v>104985563.69852199</c:v>
                </c:pt>
                <c:pt idx="25136">
                  <c:v>105135501.779259</c:v>
                </c:pt>
                <c:pt idx="25137">
                  <c:v>105284960.795919</c:v>
                </c:pt>
                <c:pt idx="25138">
                  <c:v>105433941.85692999</c:v>
                </c:pt>
                <c:pt idx="25139">
                  <c:v>105582446.06337301</c:v>
                </c:pt>
                <c:pt idx="25140">
                  <c:v>105730474.509045</c:v>
                </c:pt>
                <c:pt idx="25141">
                  <c:v>105878028.280518</c:v>
                </c:pt>
                <c:pt idx="25142">
                  <c:v>106025108.45720002</c:v>
                </c:pt>
                <c:pt idx="25143">
                  <c:v>106171716.11139601</c:v>
                </c:pt>
                <c:pt idx="25144">
                  <c:v>106317852.308364</c:v>
                </c:pt>
                <c:pt idx="25145">
                  <c:v>106463518.106378</c:v>
                </c:pt>
                <c:pt idx="25146">
                  <c:v>106608714.55678098</c:v>
                </c:pt>
                <c:pt idx="25147">
                  <c:v>106753442.704045</c:v>
                </c:pt>
                <c:pt idx="25148">
                  <c:v>106897703.58582698</c:v>
                </c:pt>
                <c:pt idx="25149">
                  <c:v>107041498.233023</c:v>
                </c:pt>
                <c:pt idx="25150">
                  <c:v>107184827.669826</c:v>
                </c:pt>
                <c:pt idx="25151">
                  <c:v>107327692.91377904</c:v>
                </c:pt>
                <c:pt idx="25152">
                  <c:v>107470094.97582801</c:v>
                </c:pt>
                <c:pt idx="25153">
                  <c:v>107612034.86037701</c:v>
                </c:pt>
                <c:pt idx="25154">
                  <c:v>107753513.565339</c:v>
                </c:pt>
                <c:pt idx="25155">
                  <c:v>107894532.08219102</c:v>
                </c:pt>
                <c:pt idx="25156">
                  <c:v>108035091.39602399</c:v>
                </c:pt>
                <c:pt idx="25157">
                  <c:v>108175192.48559</c:v>
                </c:pt>
                <c:pt idx="25158">
                  <c:v>108314836.32336199</c:v>
                </c:pt>
                <c:pt idx="25159">
                  <c:v>108454023.87557501</c:v>
                </c:pt>
                <c:pt idx="25160">
                  <c:v>108592756.10227799</c:v>
                </c:pt>
                <c:pt idx="25161">
                  <c:v>108731033.95738402</c:v>
                </c:pt>
                <c:pt idx="25162">
                  <c:v>108868858.38872001</c:v>
                </c:pt>
                <c:pt idx="25163">
                  <c:v>109006230.33807002</c:v>
                </c:pt>
                <c:pt idx="25164">
                  <c:v>109143150.74122402</c:v>
                </c:pt>
                <c:pt idx="25165">
                  <c:v>109279620.52802898</c:v>
                </c:pt>
                <c:pt idx="25166">
                  <c:v>109415640.622428</c:v>
                </c:pt>
                <c:pt idx="25167">
                  <c:v>109551211.94251102</c:v>
                </c:pt>
                <c:pt idx="25168">
                  <c:v>109686335.40056002</c:v>
                </c:pt>
                <c:pt idx="25169">
                  <c:v>109821011.90309101</c:v>
                </c:pt>
                <c:pt idx="25170">
                  <c:v>109955242.350899</c:v>
                </c:pt>
                <c:pt idx="25171">
                  <c:v>110089027.639103</c:v>
                </c:pt>
                <c:pt idx="25172">
                  <c:v>110222368.65719098</c:v>
                </c:pt>
                <c:pt idx="25173">
                  <c:v>110355266.289059</c:v>
                </c:pt>
                <c:pt idx="25174">
                  <c:v>110487721.41305602</c:v>
                </c:pt>
                <c:pt idx="25175">
                  <c:v>110619734.902023</c:v>
                </c:pt>
                <c:pt idx="25176">
                  <c:v>110751307.62334</c:v>
                </c:pt>
                <c:pt idx="25177">
                  <c:v>110882440.43896301</c:v>
                </c:pt>
                <c:pt idx="25178">
                  <c:v>111013134.20546302</c:v>
                </c:pt>
                <c:pt idx="25179">
                  <c:v>111143389.77407201</c:v>
                </c:pt>
                <c:pt idx="25180">
                  <c:v>111273207.99071902</c:v>
                </c:pt>
                <c:pt idx="25181">
                  <c:v>111402589.696069</c:v>
                </c:pt>
                <c:pt idx="25182">
                  <c:v>111531535.72556399</c:v>
                </c:pt>
                <c:pt idx="25183">
                  <c:v>111660046.90946104</c:v>
                </c:pt>
                <c:pt idx="25184">
                  <c:v>111788124.07286702</c:v>
                </c:pt>
                <c:pt idx="25185">
                  <c:v>111915768.03578401</c:v>
                </c:pt>
                <c:pt idx="25186">
                  <c:v>112042979.61314</c:v>
                </c:pt>
                <c:pt idx="25187">
                  <c:v>112169759.61482701</c:v>
                </c:pt>
                <c:pt idx="25188">
                  <c:v>112296108.84574099</c:v>
                </c:pt>
                <c:pt idx="25189">
                  <c:v>112422028.10581496</c:v>
                </c:pt>
                <c:pt idx="25190">
                  <c:v>112547518.19005398</c:v>
                </c:pt>
                <c:pt idx="25191">
                  <c:v>112672579.888577</c:v>
                </c:pt>
                <c:pt idx="25192">
                  <c:v>112797213.98664398</c:v>
                </c:pt>
                <c:pt idx="25193">
                  <c:v>112921421.264697</c:v>
                </c:pt>
                <c:pt idx="25194">
                  <c:v>113045202.49838804</c:v>
                </c:pt>
                <c:pt idx="25195">
                  <c:v>113168558.458621</c:v>
                </c:pt>
                <c:pt idx="25196">
                  <c:v>113291489.91158001</c:v>
                </c:pt>
                <c:pt idx="25197">
                  <c:v>113413997.61876599</c:v>
                </c:pt>
                <c:pt idx="25198">
                  <c:v>113536082.337026</c:v>
                </c:pt>
                <c:pt idx="25199">
                  <c:v>113657744.818591</c:v>
                </c:pt>
                <c:pt idx="25200">
                  <c:v>113778985.811101</c:v>
                </c:pt>
                <c:pt idx="25201">
                  <c:v>113899806.05764699</c:v>
                </c:pt>
                <c:pt idx="25202">
                  <c:v>114020206.296793</c:v>
                </c:pt>
                <c:pt idx="25203">
                  <c:v>114140187.26261501</c:v>
                </c:pt>
                <c:pt idx="25204">
                  <c:v>114259749.68472798</c:v>
                </c:pt>
                <c:pt idx="25205">
                  <c:v>114378894.28831699</c:v>
                </c:pt>
                <c:pt idx="25206">
                  <c:v>114497621.79417102</c:v>
                </c:pt>
                <c:pt idx="25207">
                  <c:v>114615932.91870701</c:v>
                </c:pt>
                <c:pt idx="25208">
                  <c:v>114733828.37400599</c:v>
                </c:pt>
                <c:pt idx="25209">
                  <c:v>114851308.86784101</c:v>
                </c:pt>
                <c:pt idx="25210">
                  <c:v>114968375.10370401</c:v>
                </c:pt>
                <c:pt idx="25211">
                  <c:v>115085027.780837</c:v>
                </c:pt>
                <c:pt idx="25212">
                  <c:v>115201267.594262</c:v>
                </c:pt>
                <c:pt idx="25213">
                  <c:v>115317095.234805</c:v>
                </c:pt>
                <c:pt idx="25214">
                  <c:v>115432511.38913098</c:v>
                </c:pt>
                <c:pt idx="25215">
                  <c:v>115547516.739764</c:v>
                </c:pt>
                <c:pt idx="25216">
                  <c:v>115662111.965123</c:v>
                </c:pt>
                <c:pt idx="25217">
                  <c:v>115776297.73954201</c:v>
                </c:pt>
                <c:pt idx="25218">
                  <c:v>115890074.73330301</c:v>
                </c:pt>
                <c:pt idx="25219">
                  <c:v>116003443.612657</c:v>
                </c:pt>
                <c:pt idx="25220">
                  <c:v>116116405.039857</c:v>
                </c:pt>
                <c:pt idx="25221">
                  <c:v>116228959.67318</c:v>
                </c:pt>
                <c:pt idx="25222">
                  <c:v>116341108.16695398</c:v>
                </c:pt>
                <c:pt idx="25223">
                  <c:v>116452851.17158496</c:v>
                </c:pt>
                <c:pt idx="25224">
                  <c:v>116564189.333581</c:v>
                </c:pt>
                <c:pt idx="25225">
                  <c:v>116675123.295578</c:v>
                </c:pt>
                <c:pt idx="25226">
                  <c:v>116785653.69636701</c:v>
                </c:pt>
                <c:pt idx="25227">
                  <c:v>116895781.17091496</c:v>
                </c:pt>
                <c:pt idx="25228">
                  <c:v>117005506.350394</c:v>
                </c:pt>
                <c:pt idx="25229">
                  <c:v>117114829.86220102</c:v>
                </c:pt>
                <c:pt idx="25230">
                  <c:v>117223752.32998498</c:v>
                </c:pt>
                <c:pt idx="25231">
                  <c:v>117332274.37367301</c:v>
                </c:pt>
                <c:pt idx="25232">
                  <c:v>117440396.60948601</c:v>
                </c:pt>
                <c:pt idx="25233">
                  <c:v>117548119.64997302</c:v>
                </c:pt>
                <c:pt idx="25234">
                  <c:v>117655444.10402396</c:v>
                </c:pt>
                <c:pt idx="25235">
                  <c:v>117762370.57690299</c:v>
                </c:pt>
                <c:pt idx="25236">
                  <c:v>117868899.67026</c:v>
                </c:pt>
                <c:pt idx="25237">
                  <c:v>117975031.98216401</c:v>
                </c:pt>
                <c:pt idx="25238">
                  <c:v>118080768.107118</c:v>
                </c:pt>
                <c:pt idx="25239">
                  <c:v>118186108.636086</c:v>
                </c:pt>
                <c:pt idx="25240">
                  <c:v>118291054.15651199</c:v>
                </c:pt>
                <c:pt idx="25241">
                  <c:v>118395605.252342</c:v>
                </c:pt>
                <c:pt idx="25242">
                  <c:v>118499762.50404799</c:v>
                </c:pt>
                <c:pt idx="25243">
                  <c:v>118603526.488647</c:v>
                </c:pt>
                <c:pt idx="25244">
                  <c:v>118706897.77972201</c:v>
                </c:pt>
                <c:pt idx="25245">
                  <c:v>118809876.94744402</c:v>
                </c:pt>
                <c:pt idx="25246">
                  <c:v>118912464.558596</c:v>
                </c:pt>
                <c:pt idx="25247">
                  <c:v>119014661.17658499</c:v>
                </c:pt>
                <c:pt idx="25248">
                  <c:v>119116467.36147201</c:v>
                </c:pt>
                <c:pt idx="25249">
                  <c:v>119217883.66998699</c:v>
                </c:pt>
                <c:pt idx="25250">
                  <c:v>119318910.65554799</c:v>
                </c:pt>
                <c:pt idx="25251">
                  <c:v>119419548.86828502</c:v>
                </c:pt>
                <c:pt idx="25252">
                  <c:v>119519798.85505599</c:v>
                </c:pt>
                <c:pt idx="25253">
                  <c:v>119619661.15947102</c:v>
                </c:pt>
                <c:pt idx="25254">
                  <c:v>119719136.32190399</c:v>
                </c:pt>
                <c:pt idx="25255">
                  <c:v>119818224.87951899</c:v>
                </c:pt>
                <c:pt idx="25256">
                  <c:v>119916927.36628599</c:v>
                </c:pt>
                <c:pt idx="25257">
                  <c:v>120015244.31300202</c:v>
                </c:pt>
                <c:pt idx="25258">
                  <c:v>120113176.24730504</c:v>
                </c:pt>
                <c:pt idx="25259">
                  <c:v>120210723.69369498</c:v>
                </c:pt>
                <c:pt idx="25260">
                  <c:v>120307887.17355599</c:v>
                </c:pt>
                <c:pt idx="25261">
                  <c:v>120404667.20516701</c:v>
                </c:pt>
                <c:pt idx="25262">
                  <c:v>120501064.303727</c:v>
                </c:pt>
                <c:pt idx="25263">
                  <c:v>120597078.98136704</c:v>
                </c:pt>
                <c:pt idx="25264">
                  <c:v>120692711.74717002</c:v>
                </c:pt>
                <c:pt idx="25265">
                  <c:v>120787963.107189</c:v>
                </c:pt>
                <c:pt idx="25266">
                  <c:v>120882833.56446601</c:v>
                </c:pt>
                <c:pt idx="25267">
                  <c:v>120977323.61904298</c:v>
                </c:pt>
                <c:pt idx="25268">
                  <c:v>121071433.76798701</c:v>
                </c:pt>
                <c:pt idx="25269">
                  <c:v>121165164.505399</c:v>
                </c:pt>
                <c:pt idx="25270">
                  <c:v>121258516.322437</c:v>
                </c:pt>
                <c:pt idx="25271">
                  <c:v>121351489.70733</c:v>
                </c:pt>
                <c:pt idx="25272">
                  <c:v>121444085.145394</c:v>
                </c:pt>
                <c:pt idx="25273">
                  <c:v>121536303.119047</c:v>
                </c:pt>
                <c:pt idx="25274">
                  <c:v>121628144.10783099</c:v>
                </c:pt>
                <c:pt idx="25275">
                  <c:v>121719608.58841902</c:v>
                </c:pt>
                <c:pt idx="25276">
                  <c:v>121810697.03463799</c:v>
                </c:pt>
                <c:pt idx="25277">
                  <c:v>121901409.91748402</c:v>
                </c:pt>
                <c:pt idx="25278">
                  <c:v>121991747.70513198</c:v>
                </c:pt>
                <c:pt idx="25279">
                  <c:v>122081710.862959</c:v>
                </c:pt>
                <c:pt idx="25280">
                  <c:v>122171299.85355198</c:v>
                </c:pt>
                <c:pt idx="25281">
                  <c:v>122260515.13672899</c:v>
                </c:pt>
                <c:pt idx="25282">
                  <c:v>122349357.16955099</c:v>
                </c:pt>
                <c:pt idx="25283">
                  <c:v>122437826.40633802</c:v>
                </c:pt>
                <c:pt idx="25284">
                  <c:v>122525923.298682</c:v>
                </c:pt>
                <c:pt idx="25285">
                  <c:v>122613648.29546301</c:v>
                </c:pt>
                <c:pt idx="25286">
                  <c:v>122701001.84286402</c:v>
                </c:pt>
                <c:pt idx="25287">
                  <c:v>122787984.384385</c:v>
                </c:pt>
                <c:pt idx="25288">
                  <c:v>122874596.360856</c:v>
                </c:pt>
                <c:pt idx="25289">
                  <c:v>122960838.21045102</c:v>
                </c:pt>
                <c:pt idx="25290">
                  <c:v>123046710.368705</c:v>
                </c:pt>
                <c:pt idx="25291">
                  <c:v>123132213.268525</c:v>
                </c:pt>
                <c:pt idx="25292">
                  <c:v>123217347.340204</c:v>
                </c:pt>
                <c:pt idx="25293">
                  <c:v>123302113.01143502</c:v>
                </c:pt>
                <c:pt idx="25294">
                  <c:v>123386510.70732501</c:v>
                </c:pt>
                <c:pt idx="25295">
                  <c:v>123470540.850408</c:v>
                </c:pt>
                <c:pt idx="25296">
                  <c:v>123554203.86065701</c:v>
                </c:pt>
                <c:pt idx="25297">
                  <c:v>123637500.15550096</c:v>
                </c:pt>
                <c:pt idx="25298">
                  <c:v>123720430.14983298</c:v>
                </c:pt>
                <c:pt idx="25299">
                  <c:v>123802994.256026</c:v>
                </c:pt>
                <c:pt idx="25300">
                  <c:v>123885192.88394399</c:v>
                </c:pt>
                <c:pt idx="25301">
                  <c:v>123967026.44095601</c:v>
                </c:pt>
                <c:pt idx="25302">
                  <c:v>124048495.33195101</c:v>
                </c:pt>
                <c:pt idx="25303">
                  <c:v>124129599.959344</c:v>
                </c:pt>
                <c:pt idx="25304">
                  <c:v>124210340.723094</c:v>
                </c:pt>
                <c:pt idx="25305">
                  <c:v>124290718.02071299</c:v>
                </c:pt>
                <c:pt idx="25306">
                  <c:v>124370732.24728201</c:v>
                </c:pt>
                <c:pt idx="25307">
                  <c:v>124450383.795458</c:v>
                </c:pt>
                <c:pt idx="25308">
                  <c:v>124529673.055489</c:v>
                </c:pt>
                <c:pt idx="25309">
                  <c:v>124608600.41522601</c:v>
                </c:pt>
                <c:pt idx="25310">
                  <c:v>124687166.260133</c:v>
                </c:pt>
                <c:pt idx="25311">
                  <c:v>124765370.97330001</c:v>
                </c:pt>
                <c:pt idx="25312">
                  <c:v>124843214.935454</c:v>
                </c:pt>
                <c:pt idx="25313">
                  <c:v>124920698.52497201</c:v>
                </c:pt>
                <c:pt idx="25314">
                  <c:v>124997822.11788702</c:v>
                </c:pt>
                <c:pt idx="25315">
                  <c:v>125074586.087907</c:v>
                </c:pt>
                <c:pt idx="25316">
                  <c:v>125150990.80642</c:v>
                </c:pt>
                <c:pt idx="25317">
                  <c:v>125227036.642508</c:v>
                </c:pt>
                <c:pt idx="25318">
                  <c:v>125302723.96295799</c:v>
                </c:pt>
                <c:pt idx="25319">
                  <c:v>125378053.13226801</c:v>
                </c:pt>
                <c:pt idx="25320">
                  <c:v>125453024.51266702</c:v>
                </c:pt>
                <c:pt idx="25321">
                  <c:v>125527638.46411702</c:v>
                </c:pt>
                <c:pt idx="25322">
                  <c:v>125601895.344328</c:v>
                </c:pt>
                <c:pt idx="25323">
                  <c:v>125675795.50876601</c:v>
                </c:pt>
                <c:pt idx="25324">
                  <c:v>125749339.31066699</c:v>
                </c:pt>
                <c:pt idx="25325">
                  <c:v>125822527.10104299</c:v>
                </c:pt>
                <c:pt idx="25326">
                  <c:v>125895359.228696</c:v>
                </c:pt>
                <c:pt idx="25327">
                  <c:v>125967836.04022501</c:v>
                </c:pt>
                <c:pt idx="25328">
                  <c:v>126039957.88003698</c:v>
                </c:pt>
                <c:pt idx="25329">
                  <c:v>126111725.090359</c:v>
                </c:pt>
                <c:pt idx="25330">
                  <c:v>126183138.011244</c:v>
                </c:pt>
                <c:pt idx="25331">
                  <c:v>126254196.98058498</c:v>
                </c:pt>
                <c:pt idx="25332">
                  <c:v>126324902.33412099</c:v>
                </c:pt>
                <c:pt idx="25333">
                  <c:v>126395254.405449</c:v>
                </c:pt>
                <c:pt idx="25334">
                  <c:v>126465253.52603099</c:v>
                </c:pt>
                <c:pt idx="25335">
                  <c:v>126534900.02520898</c:v>
                </c:pt>
                <c:pt idx="25336">
                  <c:v>126604194.23020501</c:v>
                </c:pt>
                <c:pt idx="25337">
                  <c:v>126673136.466141</c:v>
                </c:pt>
                <c:pt idx="25338">
                  <c:v>126741727.05603901</c:v>
                </c:pt>
                <c:pt idx="25339">
                  <c:v>126809966.32083496</c:v>
                </c:pt>
                <c:pt idx="25340">
                  <c:v>126877854.57938902</c:v>
                </c:pt>
                <c:pt idx="25341">
                  <c:v>126945392.14848901</c:v>
                </c:pt>
                <c:pt idx="25342">
                  <c:v>127012579.34286503</c:v>
                </c:pt>
                <c:pt idx="25343">
                  <c:v>127079416.47519502</c:v>
                </c:pt>
                <c:pt idx="25344">
                  <c:v>127145903.85611299</c:v>
                </c:pt>
                <c:pt idx="25345">
                  <c:v>127212041.794221</c:v>
                </c:pt>
                <c:pt idx="25346">
                  <c:v>127277830.59609599</c:v>
                </c:pt>
                <c:pt idx="25347">
                  <c:v>127343270.56629501</c:v>
                </c:pt>
                <c:pt idx="25348">
                  <c:v>127408362.00736801</c:v>
                </c:pt>
                <c:pt idx="25349">
                  <c:v>127473105.21986601</c:v>
                </c:pt>
                <c:pt idx="25350">
                  <c:v>127537500.50234802</c:v>
                </c:pt>
                <c:pt idx="25351">
                  <c:v>127601548.15138599</c:v>
                </c:pt>
                <c:pt idx="25352">
                  <c:v>127665248.46158102</c:v>
                </c:pt>
                <c:pt idx="25353">
                  <c:v>127728601.72556299</c:v>
                </c:pt>
                <c:pt idx="25354">
                  <c:v>127791608.234005</c:v>
                </c:pt>
                <c:pt idx="25355">
                  <c:v>127854268.27562501</c:v>
                </c:pt>
                <c:pt idx="25356">
                  <c:v>127916582.137201</c:v>
                </c:pt>
                <c:pt idx="25357">
                  <c:v>127978550.10357298</c:v>
                </c:pt>
                <c:pt idx="25358">
                  <c:v>128040172.45765398</c:v>
                </c:pt>
                <c:pt idx="25359">
                  <c:v>128101449.480433</c:v>
                </c:pt>
                <c:pt idx="25360">
                  <c:v>128162381.45099002</c:v>
                </c:pt>
                <c:pt idx="25361">
                  <c:v>128222968.64649799</c:v>
                </c:pt>
                <c:pt idx="25362">
                  <c:v>128283211.34223002</c:v>
                </c:pt>
                <c:pt idx="25363">
                  <c:v>128343109.811572</c:v>
                </c:pt>
                <c:pt idx="25364">
                  <c:v>128402664.32602198</c:v>
                </c:pt>
                <c:pt idx="25365">
                  <c:v>128461875.15520698</c:v>
                </c:pt>
                <c:pt idx="25366">
                  <c:v>128520742.566881</c:v>
                </c:pt>
                <c:pt idx="25367">
                  <c:v>128579266.82693699</c:v>
                </c:pt>
                <c:pt idx="25368">
                  <c:v>128637448.199414</c:v>
                </c:pt>
                <c:pt idx="25369">
                  <c:v>128695286.946503</c:v>
                </c:pt>
                <c:pt idx="25370">
                  <c:v>128752783.32855397</c:v>
                </c:pt>
                <c:pt idx="25371">
                  <c:v>128809937.60408199</c:v>
                </c:pt>
                <c:pt idx="25372">
                  <c:v>128866750.02977702</c:v>
                </c:pt>
                <c:pt idx="25373">
                  <c:v>128923220.860507</c:v>
                </c:pt>
                <c:pt idx="25374">
                  <c:v>128979350.34932701</c:v>
                </c:pt>
                <c:pt idx="25375">
                  <c:v>129035138.74748302</c:v>
                </c:pt>
                <c:pt idx="25376">
                  <c:v>129090586.30442299</c:v>
                </c:pt>
                <c:pt idx="25377">
                  <c:v>129145693.267799</c:v>
                </c:pt>
                <c:pt idx="25378">
                  <c:v>129200459.88347602</c:v>
                </c:pt>
                <c:pt idx="25379">
                  <c:v>129254886.39553899</c:v>
                </c:pt>
                <c:pt idx="25380">
                  <c:v>129308973.04629701</c:v>
                </c:pt>
                <c:pt idx="25381">
                  <c:v>129362720.07629</c:v>
                </c:pt>
                <c:pt idx="25382">
                  <c:v>129416127.724297</c:v>
                </c:pt>
                <c:pt idx="25383">
                  <c:v>129469196.227339</c:v>
                </c:pt>
                <c:pt idx="25384">
                  <c:v>129521925.82068898</c:v>
                </c:pt>
                <c:pt idx="25385">
                  <c:v>129574316.73787501</c:v>
                </c:pt>
                <c:pt idx="25386">
                  <c:v>129626369.21068501</c:v>
                </c:pt>
                <c:pt idx="25387">
                  <c:v>129678083.46917902</c:v>
                </c:pt>
                <c:pt idx="25388">
                  <c:v>129729459.74168801</c:v>
                </c:pt>
                <c:pt idx="25389">
                  <c:v>129780498.25482298</c:v>
                </c:pt>
                <c:pt idx="25390">
                  <c:v>129831199.23348102</c:v>
                </c:pt>
                <c:pt idx="25391">
                  <c:v>129881562.900849</c:v>
                </c:pt>
                <c:pt idx="25392">
                  <c:v>129931589.478414</c:v>
                </c:pt>
                <c:pt idx="25393">
                  <c:v>129981279.18596098</c:v>
                </c:pt>
                <c:pt idx="25394">
                  <c:v>130030632.24158701</c:v>
                </c:pt>
                <c:pt idx="25395">
                  <c:v>130079648.861699</c:v>
                </c:pt>
                <c:pt idx="25396">
                  <c:v>130128329.26102699</c:v>
                </c:pt>
                <c:pt idx="25397">
                  <c:v>130176673.65262198</c:v>
                </c:pt>
                <c:pt idx="25398">
                  <c:v>130224682.24786504</c:v>
                </c:pt>
                <c:pt idx="25399">
                  <c:v>130272355.25647601</c:v>
                </c:pt>
                <c:pt idx="25400">
                  <c:v>130319692.88651098</c:v>
                </c:pt>
                <c:pt idx="25401">
                  <c:v>130366695.344374</c:v>
                </c:pt>
                <c:pt idx="25402">
                  <c:v>130413362.83481801</c:v>
                </c:pt>
                <c:pt idx="25403">
                  <c:v>130459695.56095399</c:v>
                </c:pt>
                <c:pt idx="25404">
                  <c:v>130505693.72425298</c:v>
                </c:pt>
                <c:pt idx="25405">
                  <c:v>130551357.52455097</c:v>
                </c:pt>
                <c:pt idx="25406">
                  <c:v>130596687.16005698</c:v>
                </c:pt>
                <c:pt idx="25407">
                  <c:v>130641682.82735398</c:v>
                </c:pt>
                <c:pt idx="25408">
                  <c:v>130686344.72140701</c:v>
                </c:pt>
                <c:pt idx="25409">
                  <c:v>130730673.035566</c:v>
                </c:pt>
                <c:pt idx="25410">
                  <c:v>130774667.96157099</c:v>
                </c:pt>
                <c:pt idx="25411">
                  <c:v>130818329.68955898</c:v>
                </c:pt>
                <c:pt idx="25412">
                  <c:v>130861658.40806504</c:v>
                </c:pt>
                <c:pt idx="25413">
                  <c:v>130904654.30402799</c:v>
                </c:pt>
                <c:pt idx="25414">
                  <c:v>130947317.56279799</c:v>
                </c:pt>
                <c:pt idx="25415">
                  <c:v>130989648.368137</c:v>
                </c:pt>
                <c:pt idx="25416">
                  <c:v>131031646.90222602</c:v>
                </c:pt>
                <c:pt idx="25417">
                  <c:v>131073313.345668</c:v>
                </c:pt>
                <c:pt idx="25418">
                  <c:v>131114647.87749298</c:v>
                </c:pt>
                <c:pt idx="25419">
                  <c:v>131155650.67516299</c:v>
                </c:pt>
                <c:pt idx="25420">
                  <c:v>131196321.91457501</c:v>
                </c:pt>
                <c:pt idx="25421">
                  <c:v>131236661.77006702</c:v>
                </c:pt>
                <c:pt idx="25422">
                  <c:v>131276670.41441901</c:v>
                </c:pt>
                <c:pt idx="25423">
                  <c:v>131316348.01886199</c:v>
                </c:pt>
                <c:pt idx="25424">
                  <c:v>131355694.75307901</c:v>
                </c:pt>
                <c:pt idx="25425">
                  <c:v>131394710.785207</c:v>
                </c:pt>
                <c:pt idx="25426">
                  <c:v>131433396.281847</c:v>
                </c:pt>
                <c:pt idx="25427">
                  <c:v>131471751.40806504</c:v>
                </c:pt>
                <c:pt idx="25428">
                  <c:v>131509776.327392</c:v>
                </c:pt>
                <c:pt idx="25429">
                  <c:v>131547471.201836</c:v>
                </c:pt>
                <c:pt idx="25430">
                  <c:v>131584836.191879</c:v>
                </c:pt>
                <c:pt idx="25431">
                  <c:v>131621871.456484</c:v>
                </c:pt>
                <c:pt idx="25432">
                  <c:v>131658577.153098</c:v>
                </c:pt>
                <c:pt idx="25433">
                  <c:v>131694953.437658</c:v>
                </c:pt>
                <c:pt idx="25434">
                  <c:v>131731000.46459</c:v>
                </c:pt>
                <c:pt idx="25435">
                  <c:v>131766718.38681698</c:v>
                </c:pt>
                <c:pt idx="25436">
                  <c:v>131802107.35576101</c:v>
                </c:pt>
                <c:pt idx="25437">
                  <c:v>131837167.521347</c:v>
                </c:pt>
                <c:pt idx="25438">
                  <c:v>131871899.03200601</c:v>
                </c:pt>
                <c:pt idx="25439">
                  <c:v>131906302.034679</c:v>
                </c:pt>
                <c:pt idx="25440">
                  <c:v>131940376.67481999</c:v>
                </c:pt>
                <c:pt idx="25441">
                  <c:v>131974123.09639999</c:v>
                </c:pt>
                <c:pt idx="25442">
                  <c:v>132007541.44191001</c:v>
                </c:pt>
                <c:pt idx="25443">
                  <c:v>132040631.85236602</c:v>
                </c:pt>
                <c:pt idx="25444">
                  <c:v>132073394.46730901</c:v>
                </c:pt>
                <c:pt idx="25445">
                  <c:v>132105829.42481199</c:v>
                </c:pt>
                <c:pt idx="25446">
                  <c:v>132137936.86148001</c:v>
                </c:pt>
                <c:pt idx="25447">
                  <c:v>132169716.91245604</c:v>
                </c:pt>
                <c:pt idx="25448">
                  <c:v>132201169.71142299</c:v>
                </c:pt>
                <c:pt idx="25449">
                  <c:v>132232295.390606</c:v>
                </c:pt>
                <c:pt idx="25450">
                  <c:v>132263094.08077602</c:v>
                </c:pt>
                <c:pt idx="25451">
                  <c:v>132293565.91125502</c:v>
                </c:pt>
                <c:pt idx="25452">
                  <c:v>132323711.00991599</c:v>
                </c:pt>
                <c:pt idx="25453">
                  <c:v>132353529.50318702</c:v>
                </c:pt>
                <c:pt idx="25454">
                  <c:v>132383021.516057</c:v>
                </c:pt>
                <c:pt idx="25455">
                  <c:v>132412187.17207198</c:v>
                </c:pt>
                <c:pt idx="25456">
                  <c:v>132441026.59334502</c:v>
                </c:pt>
                <c:pt idx="25457">
                  <c:v>132469539.900556</c:v>
                </c:pt>
                <c:pt idx="25458">
                  <c:v>132497727.212954</c:v>
                </c:pt>
                <c:pt idx="25459">
                  <c:v>132525588.64836001</c:v>
                </c:pt>
                <c:pt idx="25460">
                  <c:v>132553124.323171</c:v>
                </c:pt>
                <c:pt idx="25461">
                  <c:v>132580334.35236202</c:v>
                </c:pt>
                <c:pt idx="25462">
                  <c:v>132607218.84948803</c:v>
                </c:pt>
                <c:pt idx="25463">
                  <c:v>132633777.926689</c:v>
                </c:pt>
                <c:pt idx="25464">
                  <c:v>132660011.69468901</c:v>
                </c:pt>
                <c:pt idx="25465">
                  <c:v>132685920.262802</c:v>
                </c:pt>
                <c:pt idx="25466">
                  <c:v>132711503.738932</c:v>
                </c:pt>
                <c:pt idx="25467">
                  <c:v>132736762.229578</c:v>
                </c:pt>
                <c:pt idx="25468">
                  <c:v>132761695.83983301</c:v>
                </c:pt>
                <c:pt idx="25469">
                  <c:v>132786304.673389</c:v>
                </c:pt>
                <c:pt idx="25470">
                  <c:v>132810588.83254001</c:v>
                </c:pt>
                <c:pt idx="25471">
                  <c:v>132834548.41818401</c:v>
                </c:pt>
                <c:pt idx="25472">
                  <c:v>132858183.52982</c:v>
                </c:pt>
                <c:pt idx="25473">
                  <c:v>132881494.26555899</c:v>
                </c:pt>
                <c:pt idx="25474">
                  <c:v>132904480.722121</c:v>
                </c:pt>
                <c:pt idx="25475">
                  <c:v>132927142.994839</c:v>
                </c:pt>
                <c:pt idx="25476">
                  <c:v>132949481.17765898</c:v>
                </c:pt>
                <c:pt idx="25477">
                  <c:v>132971495.36314498</c:v>
                </c:pt>
                <c:pt idx="25478">
                  <c:v>132993185.64247802</c:v>
                </c:pt>
                <c:pt idx="25479">
                  <c:v>133014552.105462</c:v>
                </c:pt>
                <c:pt idx="25480">
                  <c:v>133035594.84052201</c:v>
                </c:pt>
                <c:pt idx="25481">
                  <c:v>133056313.93471</c:v>
                </c:pt>
                <c:pt idx="25482">
                  <c:v>133076709.473704</c:v>
                </c:pt>
                <c:pt idx="25483">
                  <c:v>133096781.54180899</c:v>
                </c:pt>
                <c:pt idx="25484">
                  <c:v>133116530.22196501</c:v>
                </c:pt>
                <c:pt idx="25485">
                  <c:v>133135955.59574001</c:v>
                </c:pt>
                <c:pt idx="25486">
                  <c:v>133155057.74334101</c:v>
                </c:pt>
                <c:pt idx="25487">
                  <c:v>133173836.74360901</c:v>
                </c:pt>
                <c:pt idx="25488">
                  <c:v>133192292.67402397</c:v>
                </c:pt>
                <c:pt idx="25489">
                  <c:v>133210425.61070399</c:v>
                </c:pt>
                <c:pt idx="25490">
                  <c:v>133228235.62841198</c:v>
                </c:pt>
                <c:pt idx="25491">
                  <c:v>133245722.80055198</c:v>
                </c:pt>
                <c:pt idx="25492">
                  <c:v>133262887.19917502</c:v>
                </c:pt>
                <c:pt idx="25493">
                  <c:v>133279728.894977</c:v>
                </c:pt>
                <c:pt idx="25494">
                  <c:v>133296247.957303</c:v>
                </c:pt>
                <c:pt idx="25495">
                  <c:v>133312444.45414798</c:v>
                </c:pt>
                <c:pt idx="25496">
                  <c:v>133328318.452158</c:v>
                </c:pt>
                <c:pt idx="25497">
                  <c:v>133343870.01663399</c:v>
                </c:pt>
                <c:pt idx="25498">
                  <c:v>133359099.211529</c:v>
                </c:pt>
                <c:pt idx="25499">
                  <c:v>133374006.099453</c:v>
                </c:pt>
                <c:pt idx="25500">
                  <c:v>133388590.74167299</c:v>
                </c:pt>
                <c:pt idx="25501">
                  <c:v>133402853.19811502</c:v>
                </c:pt>
                <c:pt idx="25502">
                  <c:v>133416793.52736501</c:v>
                </c:pt>
                <c:pt idx="25503">
                  <c:v>133430411.786671</c:v>
                </c:pt>
                <c:pt idx="25504">
                  <c:v>133443708.031942</c:v>
                </c:pt>
                <c:pt idx="25505">
                  <c:v>133456682.31775299</c:v>
                </c:pt>
                <c:pt idx="25506">
                  <c:v>133469334.69734301</c:v>
                </c:pt>
                <c:pt idx="25507">
                  <c:v>133481665.222617</c:v>
                </c:pt>
                <c:pt idx="25508">
                  <c:v>133493673.94415</c:v>
                </c:pt>
                <c:pt idx="25509">
                  <c:v>133505360.91118202</c:v>
                </c:pt>
                <c:pt idx="25510">
                  <c:v>133516726.17162599</c:v>
                </c:pt>
                <c:pt idx="25511">
                  <c:v>133527769.772064</c:v>
                </c:pt>
                <c:pt idx="25512">
                  <c:v>133538491.75775199</c:v>
                </c:pt>
                <c:pt idx="25513">
                  <c:v>133548892.17261599</c:v>
                </c:pt>
                <c:pt idx="25514">
                  <c:v>133558971.059258</c:v>
                </c:pt>
                <c:pt idx="25515">
                  <c:v>133568728.458955</c:v>
                </c:pt>
                <c:pt idx="25516">
                  <c:v>133578164.411658</c:v>
                </c:pt>
                <c:pt idx="25517">
                  <c:v>133587278.955998</c:v>
                </c:pt>
                <c:pt idx="25518">
                  <c:v>133596072.129282</c:v>
                </c:pt>
                <c:pt idx="25519">
                  <c:v>133604543.96749301</c:v>
                </c:pt>
                <c:pt idx="25520">
                  <c:v>133612694.50529702</c:v>
                </c:pt>
                <c:pt idx="25521">
                  <c:v>133620523.77603899</c:v>
                </c:pt>
                <c:pt idx="25522">
                  <c:v>133628031.81174301</c:v>
                </c:pt>
                <c:pt idx="25523">
                  <c:v>133635218.64311601</c:v>
                </c:pt>
                <c:pt idx="25524">
                  <c:v>133642084.299548</c:v>
                </c:pt>
                <c:pt idx="25525">
                  <c:v>133648628.809111</c:v>
                </c:pt>
                <c:pt idx="25526">
                  <c:v>133654852.19855899</c:v>
                </c:pt>
                <c:pt idx="25527">
                  <c:v>133660754.49333301</c:v>
                </c:pt>
                <c:pt idx="25528">
                  <c:v>133666335.717556</c:v>
                </c:pt>
                <c:pt idx="25529">
                  <c:v>133671595.89403801</c:v>
                </c:pt>
                <c:pt idx="25530">
                  <c:v>133676535.044274</c:v>
                </c:pt>
                <c:pt idx="25531">
                  <c:v>133681153.188445</c:v>
                </c:pt>
                <c:pt idx="25532">
                  <c:v>133685450.34542</c:v>
                </c:pt>
                <c:pt idx="25533">
                  <c:v>133689426.53275399</c:v>
                </c:pt>
                <c:pt idx="25534">
                  <c:v>133693081.766688</c:v>
                </c:pt>
                <c:pt idx="25535">
                  <c:v>133696416.062154</c:v>
                </c:pt>
                <c:pt idx="25536">
                  <c:v>133699429.43277001</c:v>
                </c:pt>
                <c:pt idx="25537">
                  <c:v>133702121.89084299</c:v>
                </c:pt>
                <c:pt idx="25538">
                  <c:v>133704493.44736803</c:v>
                </c:pt>
                <c:pt idx="25539">
                  <c:v>133706544.112031</c:v>
                </c:pt>
                <c:pt idx="25540">
                  <c:v>133708273.89320602</c:v>
                </c:pt>
                <c:pt idx="25541">
                  <c:v>133709682.79795502</c:v>
                </c:pt>
                <c:pt idx="25542">
                  <c:v>133710770.832032</c:v>
                </c:pt>
                <c:pt idx="25543">
                  <c:v>133711537.99987902</c:v>
                </c:pt>
                <c:pt idx="25544">
                  <c:v>133711984.30462998</c:v>
                </c:pt>
                <c:pt idx="25545">
                  <c:v>133712109.74810602</c:v>
                </c:pt>
                <c:pt idx="25546">
                  <c:v>133711914.330818</c:v>
                </c:pt>
                <c:pt idx="25547">
                  <c:v>133711398.051971</c:v>
                </c:pt>
                <c:pt idx="25548">
                  <c:v>133710560.90945502</c:v>
                </c:pt>
                <c:pt idx="25549">
                  <c:v>133709402.89985198</c:v>
                </c:pt>
                <c:pt idx="25550">
                  <c:v>133707924.018434</c:v>
                </c:pt>
                <c:pt idx="25551">
                  <c:v>133706124.25916199</c:v>
                </c:pt>
                <c:pt idx="25552">
                  <c:v>133704003.614687</c:v>
                </c:pt>
                <c:pt idx="25553">
                  <c:v>133701562.07634999</c:v>
                </c:pt>
                <c:pt idx="25554">
                  <c:v>133698799.634179</c:v>
                </c:pt>
                <c:pt idx="25555">
                  <c:v>133695716.27689201</c:v>
                </c:pt>
                <c:pt idx="25556">
                  <c:v>133692311.99189802</c:v>
                </c:pt>
                <c:pt idx="25557">
                  <c:v>133688586.76529102</c:v>
                </c:pt>
                <c:pt idx="25558">
                  <c:v>133684540.58185399</c:v>
                </c:pt>
                <c:pt idx="25559">
                  <c:v>133680173.42506</c:v>
                </c:pt>
                <c:pt idx="25560">
                  <c:v>133675485.27706602</c:v>
                </c:pt>
                <c:pt idx="25561">
                  <c:v>133670476.118718</c:v>
                </c:pt>
                <c:pt idx="25562">
                  <c:v>133665145.92954898</c:v>
                </c:pt>
                <c:pt idx="25563">
                  <c:v>133659494.687776</c:v>
                </c:pt>
                <c:pt idx="25564">
                  <c:v>133653522.37030399</c:v>
                </c:pt>
                <c:pt idx="25565">
                  <c:v>133647228.952722</c:v>
                </c:pt>
                <c:pt idx="25566">
                  <c:v>133640614.40930299</c:v>
                </c:pt>
                <c:pt idx="25567">
                  <c:v>133633678.71300399</c:v>
                </c:pt>
                <c:pt idx="25568">
                  <c:v>133626421.83546701</c:v>
                </c:pt>
                <c:pt idx="25569">
                  <c:v>133618843.74701601</c:v>
                </c:pt>
                <c:pt idx="25570">
                  <c:v>133610944.416655</c:v>
                </c:pt>
                <c:pt idx="25571">
                  <c:v>133602723.81207302</c:v>
                </c:pt>
                <c:pt idx="25572">
                  <c:v>133594181.899636</c:v>
                </c:pt>
                <c:pt idx="25573">
                  <c:v>133585318.644392</c:v>
                </c:pt>
                <c:pt idx="25574">
                  <c:v>133576134.01006702</c:v>
                </c:pt>
                <c:pt idx="25575">
                  <c:v>133566627.95906802</c:v>
                </c:pt>
                <c:pt idx="25576">
                  <c:v>133556800.45247601</c:v>
                </c:pt>
                <c:pt idx="25577">
                  <c:v>133546651.45005</c:v>
                </c:pt>
                <c:pt idx="25578">
                  <c:v>133536180.91022402</c:v>
                </c:pt>
                <c:pt idx="25579">
                  <c:v>133525388.79010899</c:v>
                </c:pt>
                <c:pt idx="25580">
                  <c:v>133514275.04548602</c:v>
                </c:pt>
                <c:pt idx="25581">
                  <c:v>133502839.63081199</c:v>
                </c:pt>
                <c:pt idx="25582">
                  <c:v>133491082.49921504</c:v>
                </c:pt>
                <c:pt idx="25583">
                  <c:v>133479003.602492</c:v>
                </c:pt>
                <c:pt idx="25584">
                  <c:v>133466602.891111</c:v>
                </c:pt>
                <c:pt idx="25585">
                  <c:v>133453880.314208</c:v>
                </c:pt>
                <c:pt idx="25586">
                  <c:v>133440835.81958802</c:v>
                </c:pt>
                <c:pt idx="25587">
                  <c:v>133427469.35371998</c:v>
                </c:pt>
                <c:pt idx="25588">
                  <c:v>133413780.86173898</c:v>
                </c:pt>
                <c:pt idx="25589">
                  <c:v>133399770.287443</c:v>
                </c:pt>
                <c:pt idx="25590">
                  <c:v>133385437.573292</c:v>
                </c:pt>
                <c:pt idx="25591">
                  <c:v>133370782.66040802</c:v>
                </c:pt>
                <c:pt idx="25592">
                  <c:v>133355805.488574</c:v>
                </c:pt>
                <c:pt idx="25593">
                  <c:v>133340505.99623002</c:v>
                </c:pt>
                <c:pt idx="25594">
                  <c:v>133324884.120472</c:v>
                </c:pt>
                <c:pt idx="25595">
                  <c:v>133308939.79705398</c:v>
                </c:pt>
                <c:pt idx="25596">
                  <c:v>133292672.96038102</c:v>
                </c:pt>
                <c:pt idx="25597">
                  <c:v>133276083.54351501</c:v>
                </c:pt>
                <c:pt idx="25598">
                  <c:v>133259171.47816502</c:v>
                </c:pt>
                <c:pt idx="25599">
                  <c:v>133241936.69469099</c:v>
                </c:pt>
                <c:pt idx="25600">
                  <c:v>133224379.12210301</c:v>
                </c:pt>
                <c:pt idx="25601">
                  <c:v>133206498.68805398</c:v>
                </c:pt>
                <c:pt idx="25602">
                  <c:v>133188295.318845</c:v>
                </c:pt>
                <c:pt idx="25603">
                  <c:v>133169768.93941802</c:v>
                </c:pt>
                <c:pt idx="25604">
                  <c:v>133150919.47335599</c:v>
                </c:pt>
                <c:pt idx="25605">
                  <c:v>133131746.84288202</c:v>
                </c:pt>
                <c:pt idx="25606">
                  <c:v>133112250.96886002</c:v>
                </c:pt>
                <c:pt idx="25607">
                  <c:v>133092431.770785</c:v>
                </c:pt>
                <c:pt idx="25608">
                  <c:v>133072289.16678998</c:v>
                </c:pt>
                <c:pt idx="25609">
                  <c:v>133051823.07363698</c:v>
                </c:pt>
                <c:pt idx="25610">
                  <c:v>133031033.40672298</c:v>
                </c:pt>
                <c:pt idx="25611">
                  <c:v>133009920.08006902</c:v>
                </c:pt>
                <c:pt idx="25612">
                  <c:v>132988483.00632502</c:v>
                </c:pt>
                <c:pt idx="25613">
                  <c:v>132966722.096764</c:v>
                </c:pt>
                <c:pt idx="25614">
                  <c:v>132944637.26128301</c:v>
                </c:pt>
                <c:pt idx="25615">
                  <c:v>132922228.40840001</c:v>
                </c:pt>
                <c:pt idx="25616">
                  <c:v>132899495.44524799</c:v>
                </c:pt>
                <c:pt idx="25617">
                  <c:v>132876438.27757998</c:v>
                </c:pt>
                <c:pt idx="25618">
                  <c:v>132853056.809761</c:v>
                </c:pt>
                <c:pt idx="25619">
                  <c:v>132829350.94476701</c:v>
                </c:pt>
                <c:pt idx="25620">
                  <c:v>132805320.584187</c:v>
                </c:pt>
                <c:pt idx="25621">
                  <c:v>132780965.62821199</c:v>
                </c:pt>
                <c:pt idx="25622">
                  <c:v>132756285.97564399</c:v>
                </c:pt>
                <c:pt idx="25623">
                  <c:v>132731281.523884</c:v>
                </c:pt>
                <c:pt idx="25624">
                  <c:v>132705952.16893201</c:v>
                </c:pt>
                <c:pt idx="25625">
                  <c:v>132680297.805392</c:v>
                </c:pt>
                <c:pt idx="25626">
                  <c:v>132654318.326456</c:v>
                </c:pt>
                <c:pt idx="25627">
                  <c:v>132628013.62391399</c:v>
                </c:pt>
                <c:pt idx="25628">
                  <c:v>132601383.588145</c:v>
                </c:pt>
                <c:pt idx="25629">
                  <c:v>132574428.108116</c:v>
                </c:pt>
                <c:pt idx="25630">
                  <c:v>132547147.07137799</c:v>
                </c:pt>
                <c:pt idx="25631">
                  <c:v>132519540.364068</c:v>
                </c:pt>
                <c:pt idx="25632">
                  <c:v>132491607.87090001</c:v>
                </c:pt>
                <c:pt idx="25633">
                  <c:v>132463349.47516702</c:v>
                </c:pt>
                <c:pt idx="25634">
                  <c:v>132434765.05873698</c:v>
                </c:pt>
                <c:pt idx="25635">
                  <c:v>132405854.502048</c:v>
                </c:pt>
                <c:pt idx="25636">
                  <c:v>132376617.68410899</c:v>
                </c:pt>
                <c:pt idx="25637">
                  <c:v>132347054.48249601</c:v>
                </c:pt>
                <c:pt idx="25638">
                  <c:v>132317164.773344</c:v>
                </c:pt>
                <c:pt idx="25639">
                  <c:v>132286948.43135601</c:v>
                </c:pt>
                <c:pt idx="25640">
                  <c:v>132256405.329785</c:v>
                </c:pt>
                <c:pt idx="25641">
                  <c:v>132225535.34044501</c:v>
                </c:pt>
                <c:pt idx="25642">
                  <c:v>132194338.33369702</c:v>
                </c:pt>
                <c:pt idx="25643">
                  <c:v>132162814.17845298</c:v>
                </c:pt>
                <c:pt idx="25644">
                  <c:v>132130962.74217004</c:v>
                </c:pt>
                <c:pt idx="25645">
                  <c:v>132098783.890848</c:v>
                </c:pt>
                <c:pt idx="25646">
                  <c:v>132066277.48902501</c:v>
                </c:pt>
                <c:pt idx="25647">
                  <c:v>132033443.39977501</c:v>
                </c:pt>
                <c:pt idx="25648">
                  <c:v>132000281.484707</c:v>
                </c:pt>
                <c:pt idx="25649">
                  <c:v>131966791.603957</c:v>
                </c:pt>
                <c:pt idx="25650">
                  <c:v>131932973.616189</c:v>
                </c:pt>
                <c:pt idx="25651">
                  <c:v>131898827.37858899</c:v>
                </c:pt>
                <c:pt idx="25652">
                  <c:v>131864352.74686199</c:v>
                </c:pt>
                <c:pt idx="25653">
                  <c:v>131829549.57523198</c:v>
                </c:pt>
                <c:pt idx="25654">
                  <c:v>131794417.71643102</c:v>
                </c:pt>
                <c:pt idx="25655">
                  <c:v>131758957.02170399</c:v>
                </c:pt>
                <c:pt idx="25656">
                  <c:v>131723167.340799</c:v>
                </c:pt>
                <c:pt idx="25657">
                  <c:v>131687048.52196802</c:v>
                </c:pt>
                <c:pt idx="25658">
                  <c:v>131650600.41195902</c:v>
                </c:pt>
                <c:pt idx="25659">
                  <c:v>131613822.85601901</c:v>
                </c:pt>
                <c:pt idx="25660">
                  <c:v>131576715.69788</c:v>
                </c:pt>
                <c:pt idx="25661">
                  <c:v>131539278.77976599</c:v>
                </c:pt>
                <c:pt idx="25662">
                  <c:v>131501511.94238201</c:v>
                </c:pt>
                <c:pt idx="25663">
                  <c:v>131463415.02491398</c:v>
                </c:pt>
                <c:pt idx="25664">
                  <c:v>131424987.86502299</c:v>
                </c:pt>
                <c:pt idx="25665">
                  <c:v>131386230.298842</c:v>
                </c:pt>
                <c:pt idx="25666">
                  <c:v>131347142.160971</c:v>
                </c:pt>
                <c:pt idx="25667">
                  <c:v>131307723.28447701</c:v>
                </c:pt>
                <c:pt idx="25668">
                  <c:v>131267973.500882</c:v>
                </c:pt>
                <c:pt idx="25669">
                  <c:v>131227892.64016801</c:v>
                </c:pt>
                <c:pt idx="25670">
                  <c:v>131187480.53076802</c:v>
                </c:pt>
                <c:pt idx="25671">
                  <c:v>131146736.999559</c:v>
                </c:pt>
                <c:pt idx="25672">
                  <c:v>131105661.871866</c:v>
                </c:pt>
                <c:pt idx="25673">
                  <c:v>131064254.971451</c:v>
                </c:pt>
                <c:pt idx="25674">
                  <c:v>131022516.12050898</c:v>
                </c:pt>
                <c:pt idx="25675">
                  <c:v>130980445.139668</c:v>
                </c:pt>
                <c:pt idx="25676">
                  <c:v>130938041.847982</c:v>
                </c:pt>
                <c:pt idx="25677">
                  <c:v>130895306.062924</c:v>
                </c:pt>
                <c:pt idx="25678">
                  <c:v>130852237.60038802</c:v>
                </c:pt>
                <c:pt idx="25679">
                  <c:v>130808836.27467698</c:v>
                </c:pt>
                <c:pt idx="25680">
                  <c:v>130765101.89850399</c:v>
                </c:pt>
                <c:pt idx="25681">
                  <c:v>130721034.282984</c:v>
                </c:pt>
                <c:pt idx="25682">
                  <c:v>130676633.23763299</c:v>
                </c:pt>
                <c:pt idx="25683">
                  <c:v>130631898.57035901</c:v>
                </c:pt>
                <c:pt idx="25684">
                  <c:v>130586830.08746099</c:v>
                </c:pt>
                <c:pt idx="25685">
                  <c:v>130541427.593621</c:v>
                </c:pt>
                <c:pt idx="25686">
                  <c:v>130495690.891901</c:v>
                </c:pt>
                <c:pt idx="25687">
                  <c:v>130449619.78374</c:v>
                </c:pt>
                <c:pt idx="25688">
                  <c:v>130403214.06894298</c:v>
                </c:pt>
                <c:pt idx="25689">
                  <c:v>130356473.54568398</c:v>
                </c:pt>
                <c:pt idx="25690">
                  <c:v>130309398.01049399</c:v>
                </c:pt>
                <c:pt idx="25691">
                  <c:v>130261987.258259</c:v>
                </c:pt>
                <c:pt idx="25692">
                  <c:v>130214241.08221599</c:v>
                </c:pt>
                <c:pt idx="25693">
                  <c:v>130166159.273947</c:v>
                </c:pt>
                <c:pt idx="25694">
                  <c:v>130117741.62337002</c:v>
                </c:pt>
                <c:pt idx="25695">
                  <c:v>130068987.91874</c:v>
                </c:pt>
                <c:pt idx="25696">
                  <c:v>130019897.94664</c:v>
                </c:pt>
                <c:pt idx="25697">
                  <c:v>129970471.49197601</c:v>
                </c:pt>
                <c:pt idx="25698">
                  <c:v>129920708.337972</c:v>
                </c:pt>
                <c:pt idx="25699">
                  <c:v>129870608.26616302</c:v>
                </c:pt>
                <c:pt idx="25700">
                  <c:v>129820171.056394</c:v>
                </c:pt>
                <c:pt idx="25701">
                  <c:v>129769396.486807</c:v>
                </c:pt>
                <c:pt idx="25702">
                  <c:v>129718284.33384298</c:v>
                </c:pt>
                <c:pt idx="25703">
                  <c:v>129666834.37223299</c:v>
                </c:pt>
                <c:pt idx="25704">
                  <c:v>129615046.37498899</c:v>
                </c:pt>
                <c:pt idx="25705">
                  <c:v>129562920.11340402</c:v>
                </c:pt>
                <c:pt idx="25706">
                  <c:v>129510455.35704398</c:v>
                </c:pt>
                <c:pt idx="25707">
                  <c:v>129457651.87373899</c:v>
                </c:pt>
                <c:pt idx="25708">
                  <c:v>129404509.429582</c:v>
                </c:pt>
                <c:pt idx="25709">
                  <c:v>129351027.78892</c:v>
                </c:pt>
                <c:pt idx="25710">
                  <c:v>129297206.714349</c:v>
                </c:pt>
                <c:pt idx="25711">
                  <c:v>129243045.96670599</c:v>
                </c:pt>
                <c:pt idx="25712">
                  <c:v>129188545.30506502</c:v>
                </c:pt>
                <c:pt idx="25713">
                  <c:v>129133704.48673098</c:v>
                </c:pt>
                <c:pt idx="25714">
                  <c:v>129078523.267232</c:v>
                </c:pt>
                <c:pt idx="25715">
                  <c:v>129023001.400314</c:v>
                </c:pt>
                <c:pt idx="25716">
                  <c:v>128967138.63793299</c:v>
                </c:pt>
                <c:pt idx="25717">
                  <c:v>128910934.73025</c:v>
                </c:pt>
                <c:pt idx="25718">
                  <c:v>128854389.42562398</c:v>
                </c:pt>
                <c:pt idx="25719">
                  <c:v>128797502.470606</c:v>
                </c:pt>
                <c:pt idx="25720">
                  <c:v>128740273.60992998</c:v>
                </c:pt>
                <c:pt idx="25721">
                  <c:v>128682702.58651099</c:v>
                </c:pt>
                <c:pt idx="25722">
                  <c:v>128624789.141433</c:v>
                </c:pt>
                <c:pt idx="25723">
                  <c:v>128566533.01394501</c:v>
                </c:pt>
                <c:pt idx="25724">
                  <c:v>128507933.94145399</c:v>
                </c:pt>
                <c:pt idx="25725">
                  <c:v>128448991.65951799</c:v>
                </c:pt>
                <c:pt idx="25726">
                  <c:v>128389705.90183599</c:v>
                </c:pt>
                <c:pt idx="25727">
                  <c:v>128330076.400249</c:v>
                </c:pt>
                <c:pt idx="25728">
                  <c:v>128270102.88472098</c:v>
                </c:pt>
                <c:pt idx="25729">
                  <c:v>128209785.083344</c:v>
                </c:pt>
                <c:pt idx="25730">
                  <c:v>128149122.72232002</c:v>
                </c:pt>
                <c:pt idx="25731">
                  <c:v>128088115.52596298</c:v>
                </c:pt>
                <c:pt idx="25732">
                  <c:v>128026763.216684</c:v>
                </c:pt>
                <c:pt idx="25733">
                  <c:v>127965065.514989</c:v>
                </c:pt>
                <c:pt idx="25734">
                  <c:v>127903022.13946801</c:v>
                </c:pt>
                <c:pt idx="25735">
                  <c:v>127840632.806789</c:v>
                </c:pt>
                <c:pt idx="25736">
                  <c:v>127777897.231691</c:v>
                </c:pt>
                <c:pt idx="25737">
                  <c:v>127714815.12697399</c:v>
                </c:pt>
                <c:pt idx="25738">
                  <c:v>127651386.20349202</c:v>
                </c:pt>
                <c:pt idx="25739">
                  <c:v>127587610.17014799</c:v>
                </c:pt>
                <c:pt idx="25740">
                  <c:v>127523486.73388101</c:v>
                </c:pt>
                <c:pt idx="25741">
                  <c:v>127459015.599663</c:v>
                </c:pt>
                <c:pt idx="25742">
                  <c:v>127394196.47048701</c:v>
                </c:pt>
                <c:pt idx="25743">
                  <c:v>127329029.04736201</c:v>
                </c:pt>
                <c:pt idx="25744">
                  <c:v>127263513.029302</c:v>
                </c:pt>
                <c:pt idx="25745">
                  <c:v>127197648.11331899</c:v>
                </c:pt>
                <c:pt idx="25746">
                  <c:v>127131433.99441501</c:v>
                </c:pt>
                <c:pt idx="25747">
                  <c:v>127064870.365575</c:v>
                </c:pt>
                <c:pt idx="25748">
                  <c:v>126997956.917753</c:v>
                </c:pt>
                <c:pt idx="25749">
                  <c:v>126930693.33987002</c:v>
                </c:pt>
                <c:pt idx="25750">
                  <c:v>126863079.318802</c:v>
                </c:pt>
                <c:pt idx="25751">
                  <c:v>126795114.53937002</c:v>
                </c:pt>
                <c:pt idx="25752">
                  <c:v>126726798.68433496</c:v>
                </c:pt>
                <c:pt idx="25753">
                  <c:v>126658131.43438502</c:v>
                </c:pt>
                <c:pt idx="25754">
                  <c:v>126589112.46813102</c:v>
                </c:pt>
                <c:pt idx="25755">
                  <c:v>126519741.46209201</c:v>
                </c:pt>
                <c:pt idx="25756">
                  <c:v>126450018.090691</c:v>
                </c:pt>
                <c:pt idx="25757">
                  <c:v>126379942.02624199</c:v>
                </c:pt>
                <c:pt idx="25758">
                  <c:v>126309512.938943</c:v>
                </c:pt>
                <c:pt idx="25759">
                  <c:v>126238730.49686702</c:v>
                </c:pt>
                <c:pt idx="25760">
                  <c:v>126167594.36595099</c:v>
                </c:pt>
                <c:pt idx="25761">
                  <c:v>126096104.20998602</c:v>
                </c:pt>
                <c:pt idx="25762">
                  <c:v>126024259.69061001</c:v>
                </c:pt>
                <c:pt idx="25763">
                  <c:v>125952060.46729504</c:v>
                </c:pt>
                <c:pt idx="25764">
                  <c:v>125879506.19734198</c:v>
                </c:pt>
                <c:pt idx="25765">
                  <c:v>125806596.53586498</c:v>
                </c:pt>
                <c:pt idx="25766">
                  <c:v>125733331.135785</c:v>
                </c:pt>
                <c:pt idx="25767">
                  <c:v>125659709.64782</c:v>
                </c:pt>
                <c:pt idx="25768">
                  <c:v>125585731.720474</c:v>
                </c:pt>
                <c:pt idx="25769">
                  <c:v>125511397.000025</c:v>
                </c:pt>
                <c:pt idx="25770">
                  <c:v>125436705.13051899</c:v>
                </c:pt>
                <c:pt idx="25771">
                  <c:v>125361655.753755</c:v>
                </c:pt>
                <c:pt idx="25772">
                  <c:v>125286248.50927801</c:v>
                </c:pt>
                <c:pt idx="25773">
                  <c:v>125210483.03436501</c:v>
                </c:pt>
                <c:pt idx="25774">
                  <c:v>125134358.96402</c:v>
                </c:pt>
                <c:pt idx="25775">
                  <c:v>125057875.93095602</c:v>
                </c:pt>
                <c:pt idx="25776">
                  <c:v>124981033.565589</c:v>
                </c:pt>
                <c:pt idx="25777">
                  <c:v>124903831.49602599</c:v>
                </c:pt>
                <c:pt idx="25778">
                  <c:v>124826269.34805401</c:v>
                </c:pt>
                <c:pt idx="25779">
                  <c:v>124748346.74512802</c:v>
                </c:pt>
                <c:pt idx="25780">
                  <c:v>124670063.30836099</c:v>
                </c:pt>
                <c:pt idx="25781">
                  <c:v>124591418.65651096</c:v>
                </c:pt>
                <c:pt idx="25782">
                  <c:v>124512412.40597102</c:v>
                </c:pt>
                <c:pt idx="25783">
                  <c:v>124433044.17075796</c:v>
                </c:pt>
                <c:pt idx="25784">
                  <c:v>124353313.56249902</c:v>
                </c:pt>
                <c:pt idx="25785">
                  <c:v>124273220.190422</c:v>
                </c:pt>
                <c:pt idx="25786">
                  <c:v>124192763.66134</c:v>
                </c:pt>
                <c:pt idx="25787">
                  <c:v>124111943.57964699</c:v>
                </c:pt>
                <c:pt idx="25788">
                  <c:v>124030759.54729602</c:v>
                </c:pt>
                <c:pt idx="25789">
                  <c:v>123949211.163794</c:v>
                </c:pt>
                <c:pt idx="25790">
                  <c:v>123867298.026186</c:v>
                </c:pt>
                <c:pt idx="25791">
                  <c:v>123785019.729046</c:v>
                </c:pt>
                <c:pt idx="25792">
                  <c:v>123702375.86445898</c:v>
                </c:pt>
                <c:pt idx="25793">
                  <c:v>123619366.022017</c:v>
                </c:pt>
                <c:pt idx="25794">
                  <c:v>123535989.788798</c:v>
                </c:pt>
                <c:pt idx="25795">
                  <c:v>123452246.74935602</c:v>
                </c:pt>
                <c:pt idx="25796">
                  <c:v>123368136.48571</c:v>
                </c:pt>
                <c:pt idx="25797">
                  <c:v>123283658.57732898</c:v>
                </c:pt>
                <c:pt idx="25798">
                  <c:v>123198812.601119</c:v>
                </c:pt>
                <c:pt idx="25799">
                  <c:v>123113598.13141</c:v>
                </c:pt>
                <c:pt idx="25800">
                  <c:v>123028014.739943</c:v>
                </c:pt>
                <c:pt idx="25801">
                  <c:v>122942061.995856</c:v>
                </c:pt>
                <c:pt idx="25802">
                  <c:v>122855739.46567</c:v>
                </c:pt>
                <c:pt idx="25803">
                  <c:v>122769046.71327703</c:v>
                </c:pt>
                <c:pt idx="25804">
                  <c:v>122681983.299924</c:v>
                </c:pt>
                <c:pt idx="25805">
                  <c:v>122594548.784199</c:v>
                </c:pt>
                <c:pt idx="25806">
                  <c:v>122506742.72202</c:v>
                </c:pt>
                <c:pt idx="25807">
                  <c:v>122418564.66661598</c:v>
                </c:pt>
                <c:pt idx="25808">
                  <c:v>122330014.16851698</c:v>
                </c:pt>
                <c:pt idx="25809">
                  <c:v>122241090.77553698</c:v>
                </c:pt>
                <c:pt idx="25810">
                  <c:v>122151794.032759</c:v>
                </c:pt>
                <c:pt idx="25811">
                  <c:v>122062123.48252298</c:v>
                </c:pt>
                <c:pt idx="25812">
                  <c:v>121972078.664409</c:v>
                </c:pt>
                <c:pt idx="25813">
                  <c:v>121881659.11522098</c:v>
                </c:pt>
                <c:pt idx="25814">
                  <c:v>121790864.36897501</c:v>
                </c:pt>
                <c:pt idx="25815">
                  <c:v>121699693.95688</c:v>
                </c:pt>
                <c:pt idx="25816">
                  <c:v>121608147.40732701</c:v>
                </c:pt>
                <c:pt idx="25817">
                  <c:v>121516224.24586701</c:v>
                </c:pt>
                <c:pt idx="25818">
                  <c:v>121423923.995203</c:v>
                </c:pt>
                <c:pt idx="25819">
                  <c:v>121331246.17516901</c:v>
                </c:pt>
                <c:pt idx="25820">
                  <c:v>121238190.30271401</c:v>
                </c:pt>
                <c:pt idx="25821">
                  <c:v>121144755.89188902</c:v>
                </c:pt>
                <c:pt idx="25822">
                  <c:v>121050942.45382802</c:v>
                </c:pt>
                <c:pt idx="25823">
                  <c:v>120956749.49673298</c:v>
                </c:pt>
                <c:pt idx="25824">
                  <c:v>120862176.52585699</c:v>
                </c:pt>
                <c:pt idx="25825">
                  <c:v>120767223.04348503</c:v>
                </c:pt>
                <c:pt idx="25826">
                  <c:v>120671888.548923</c:v>
                </c:pt>
                <c:pt idx="25827">
                  <c:v>120576172.53847399</c:v>
                </c:pt>
                <c:pt idx="25828">
                  <c:v>120480074.505426</c:v>
                </c:pt>
                <c:pt idx="25829">
                  <c:v>120383593.94003202</c:v>
                </c:pt>
                <c:pt idx="25830">
                  <c:v>120286730.329492</c:v>
                </c:pt>
                <c:pt idx="25831">
                  <c:v>120189483.15793999</c:v>
                </c:pt>
                <c:pt idx="25832">
                  <c:v>120091851.90641899</c:v>
                </c:pt>
                <c:pt idx="25833">
                  <c:v>119993836.05286902</c:v>
                </c:pt>
                <c:pt idx="25834">
                  <c:v>119895435.072106</c:v>
                </c:pt>
                <c:pt idx="25835">
                  <c:v>119796648.435803</c:v>
                </c:pt>
                <c:pt idx="25836">
                  <c:v>119697475.61247604</c:v>
                </c:pt>
                <c:pt idx="25837">
                  <c:v>119597916.067458</c:v>
                </c:pt>
                <c:pt idx="25838">
                  <c:v>119497969.26288801</c:v>
                </c:pt>
                <c:pt idx="25839">
                  <c:v>119397634.657685</c:v>
                </c:pt>
                <c:pt idx="25840">
                  <c:v>119296911.707536</c:v>
                </c:pt>
                <c:pt idx="25841">
                  <c:v>119195799.864868</c:v>
                </c:pt>
                <c:pt idx="25842">
                  <c:v>119094298.57883801</c:v>
                </c:pt>
                <c:pt idx="25843">
                  <c:v>118992407.29530601</c:v>
                </c:pt>
                <c:pt idx="25844">
                  <c:v>118890125.456817</c:v>
                </c:pt>
                <c:pt idx="25845">
                  <c:v>118787452.502584</c:v>
                </c:pt>
                <c:pt idx="25846">
                  <c:v>118684387.86846299</c:v>
                </c:pt>
                <c:pt idx="25847">
                  <c:v>118580930.986936</c:v>
                </c:pt>
                <c:pt idx="25848">
                  <c:v>118477081.28708902</c:v>
                </c:pt>
                <c:pt idx="25849">
                  <c:v>118372838.19459099</c:v>
                </c:pt>
                <c:pt idx="25850">
                  <c:v>118268201.13167401</c:v>
                </c:pt>
                <c:pt idx="25851">
                  <c:v>118163169.517111</c:v>
                </c:pt>
                <c:pt idx="25852">
                  <c:v>118057742.766193</c:v>
                </c:pt>
                <c:pt idx="25853">
                  <c:v>117951920.290713</c:v>
                </c:pt>
                <c:pt idx="25854">
                  <c:v>117845701.49893501</c:v>
                </c:pt>
                <c:pt idx="25855">
                  <c:v>117739085.795581</c:v>
                </c:pt>
                <c:pt idx="25856">
                  <c:v>117632072.58180298</c:v>
                </c:pt>
                <c:pt idx="25857">
                  <c:v>117524661.255164</c:v>
                </c:pt>
                <c:pt idx="25858">
                  <c:v>117416851.209612</c:v>
                </c:pt>
                <c:pt idx="25859">
                  <c:v>117308641.83546002</c:v>
                </c:pt>
                <c:pt idx="25860">
                  <c:v>117200032.51936202</c:v>
                </c:pt>
                <c:pt idx="25861">
                  <c:v>117091022.644289</c:v>
                </c:pt>
                <c:pt idx="25862">
                  <c:v>116981611.589505</c:v>
                </c:pt>
                <c:pt idx="25863">
                  <c:v>116871798.730547</c:v>
                </c:pt>
                <c:pt idx="25864">
                  <c:v>116761583.43919504</c:v>
                </c:pt>
                <c:pt idx="25865">
                  <c:v>116650965.083451</c:v>
                </c:pt>
                <c:pt idx="25866">
                  <c:v>116539943.02751799</c:v>
                </c:pt>
                <c:pt idx="25867">
                  <c:v>116428516.631768</c:v>
                </c:pt>
                <c:pt idx="25868">
                  <c:v>116316685.25272298</c:v>
                </c:pt>
                <c:pt idx="25869">
                  <c:v>116204448.24302602</c:v>
                </c:pt>
                <c:pt idx="25870">
                  <c:v>116091804.95141901</c:v>
                </c:pt>
                <c:pt idx="25871">
                  <c:v>115978754.72271401</c:v>
                </c:pt>
                <c:pt idx="25872">
                  <c:v>115865296.897769</c:v>
                </c:pt>
                <c:pt idx="25873">
                  <c:v>115751430.81346402</c:v>
                </c:pt>
                <c:pt idx="25874">
                  <c:v>115637155.80266802</c:v>
                </c:pt>
                <c:pt idx="25875">
                  <c:v>115522471.19421898</c:v>
                </c:pt>
                <c:pt idx="25876">
                  <c:v>115407376.312894</c:v>
                </c:pt>
                <c:pt idx="25877">
                  <c:v>115291870.47938199</c:v>
                </c:pt>
                <c:pt idx="25878">
                  <c:v>115175953.010258</c:v>
                </c:pt>
                <c:pt idx="25879">
                  <c:v>115059623.217952</c:v>
                </c:pt>
                <c:pt idx="25880">
                  <c:v>114942880.410724</c:v>
                </c:pt>
                <c:pt idx="25881">
                  <c:v>114825723.892636</c:v>
                </c:pt>
                <c:pt idx="25882">
                  <c:v>114708152.963521</c:v>
                </c:pt>
                <c:pt idx="25883">
                  <c:v>114590166.91895501</c:v>
                </c:pt>
                <c:pt idx="25884">
                  <c:v>114471765.050229</c:v>
                </c:pt>
                <c:pt idx="25885">
                  <c:v>114352946.644319</c:v>
                </c:pt>
                <c:pt idx="25886">
                  <c:v>114233710.98385599</c:v>
                </c:pt>
                <c:pt idx="25887">
                  <c:v>114114057.34709601</c:v>
                </c:pt>
                <c:pt idx="25888">
                  <c:v>113993985.00789</c:v>
                </c:pt>
                <c:pt idx="25889">
                  <c:v>113873493.23565298</c:v>
                </c:pt>
                <c:pt idx="25890">
                  <c:v>113752581.295333</c:v>
                </c:pt>
                <c:pt idx="25891">
                  <c:v>113631248.44738102</c:v>
                </c:pt>
                <c:pt idx="25892">
                  <c:v>113509493.94771799</c:v>
                </c:pt>
                <c:pt idx="25893">
                  <c:v>113387317.047703</c:v>
                </c:pt>
                <c:pt idx="25894">
                  <c:v>113264716.994104</c:v>
                </c:pt>
                <c:pt idx="25895">
                  <c:v>113141693.02905898</c:v>
                </c:pt>
                <c:pt idx="25896">
                  <c:v>113018244.39004998</c:v>
                </c:pt>
                <c:pt idx="25897">
                  <c:v>112894370.30986799</c:v>
                </c:pt>
                <c:pt idx="25898">
                  <c:v>112770070.01657602</c:v>
                </c:pt>
                <c:pt idx="25899">
                  <c:v>112645342.73347703</c:v>
                </c:pt>
                <c:pt idx="25900">
                  <c:v>112520187.679085</c:v>
                </c:pt>
                <c:pt idx="25901">
                  <c:v>112394604.067081</c:v>
                </c:pt>
                <c:pt idx="25902">
                  <c:v>112268591.10628502</c:v>
                </c:pt>
                <c:pt idx="25903">
                  <c:v>112142148.00061898</c:v>
                </c:pt>
                <c:pt idx="25904">
                  <c:v>112015273.94907202</c:v>
                </c:pt>
                <c:pt idx="25905">
                  <c:v>111887968.14566</c:v>
                </c:pt>
                <c:pt idx="25906">
                  <c:v>111760229.77939799</c:v>
                </c:pt>
                <c:pt idx="25907">
                  <c:v>111632058.03425199</c:v>
                </c:pt>
                <c:pt idx="25908">
                  <c:v>111503452.089113</c:v>
                </c:pt>
                <c:pt idx="25909">
                  <c:v>111374411.11775199</c:v>
                </c:pt>
                <c:pt idx="25910">
                  <c:v>111244934.28878501</c:v>
                </c:pt>
                <c:pt idx="25911">
                  <c:v>111115020.76563399</c:v>
                </c:pt>
                <c:pt idx="25912">
                  <c:v>110984669.70648901</c:v>
                </c:pt>
                <c:pt idx="25913">
                  <c:v>110853880.26426899</c:v>
                </c:pt>
                <c:pt idx="25914">
                  <c:v>110722651.58658101</c:v>
                </c:pt>
                <c:pt idx="25915">
                  <c:v>110590982.81568301</c:v>
                </c:pt>
                <c:pt idx="25916">
                  <c:v>110458873.088438</c:v>
                </c:pt>
                <c:pt idx="25917">
                  <c:v>110326321.536281</c:v>
                </c:pt>
                <c:pt idx="25918">
                  <c:v>110193327.285172</c:v>
                </c:pt>
                <c:pt idx="25919">
                  <c:v>110059889.45555501</c:v>
                </c:pt>
                <c:pt idx="25920">
                  <c:v>109926007.16232</c:v>
                </c:pt>
                <c:pt idx="25921">
                  <c:v>109791679.514755</c:v>
                </c:pt>
                <c:pt idx="25922">
                  <c:v>109656905.616505</c:v>
                </c:pt>
                <c:pt idx="25923">
                  <c:v>109521684.56553099</c:v>
                </c:pt>
                <c:pt idx="25924">
                  <c:v>109386015.45406501</c:v>
                </c:pt>
                <c:pt idx="25925">
                  <c:v>109249897.368562</c:v>
                </c:pt>
                <c:pt idx="25926">
                  <c:v>109113329.38965799</c:v>
                </c:pt>
                <c:pt idx="25927">
                  <c:v>108976310.59212701</c:v>
                </c:pt>
                <c:pt idx="25928">
                  <c:v>108838840.04483098</c:v>
                </c:pt>
                <c:pt idx="25929">
                  <c:v>108700916.81067599</c:v>
                </c:pt>
                <c:pt idx="25930">
                  <c:v>108562539.94656302</c:v>
                </c:pt>
                <c:pt idx="25931">
                  <c:v>108423708.503344</c:v>
                </c:pt>
                <c:pt idx="25932">
                  <c:v>108284421.52577101</c:v>
                </c:pt>
                <c:pt idx="25933">
                  <c:v>108144678.05245</c:v>
                </c:pt>
                <c:pt idx="25934">
                  <c:v>108004477.11578998</c:v>
                </c:pt>
                <c:pt idx="25935">
                  <c:v>107863817.741953</c:v>
                </c:pt>
                <c:pt idx="25936">
                  <c:v>107722698.950808</c:v>
                </c:pt>
                <c:pt idx="25937">
                  <c:v>107581119.755877</c:v>
                </c:pt>
                <c:pt idx="25938">
                  <c:v>107439079.16428401</c:v>
                </c:pt>
                <c:pt idx="25939">
                  <c:v>107296576.17670397</c:v>
                </c:pt>
                <c:pt idx="25940">
                  <c:v>107153609.787311</c:v>
                </c:pt>
                <c:pt idx="25941">
                  <c:v>107010178.983724</c:v>
                </c:pt>
                <c:pt idx="25942">
                  <c:v>106866282.74695602</c:v>
                </c:pt>
                <c:pt idx="25943">
                  <c:v>106721920.051357</c:v>
                </c:pt>
                <c:pt idx="25944">
                  <c:v>106577089.86455896</c:v>
                </c:pt>
                <c:pt idx="25945">
                  <c:v>106431791.14742599</c:v>
                </c:pt>
                <c:pt idx="25946">
                  <c:v>106286022.853992</c:v>
                </c:pt>
                <c:pt idx="25947">
                  <c:v>106139783.93140499</c:v>
                </c:pt>
                <c:pt idx="25948">
                  <c:v>105993073.31987602</c:v>
                </c:pt>
                <c:pt idx="25949">
                  <c:v>105845889.952613</c:v>
                </c:pt>
                <c:pt idx="25950">
                  <c:v>105698232.755768</c:v>
                </c:pt>
                <c:pt idx="25951">
                  <c:v>105550100.64837602</c:v>
                </c:pt>
                <c:pt idx="25952">
                  <c:v>105401492.54229401</c:v>
                </c:pt>
                <c:pt idx="25953">
                  <c:v>105252407.342142</c:v>
                </c:pt>
                <c:pt idx="25954">
                  <c:v>105102843.945242</c:v>
                </c:pt>
                <c:pt idx="25955">
                  <c:v>104952801.241556</c:v>
                </c:pt>
                <c:pt idx="25956">
                  <c:v>104802278.11362</c:v>
                </c:pt>
                <c:pt idx="25957">
                  <c:v>104651273.43648604</c:v>
                </c:pt>
                <c:pt idx="25958">
                  <c:v>104499786.07765299</c:v>
                </c:pt>
                <c:pt idx="25959">
                  <c:v>104347814.897007</c:v>
                </c:pt>
                <c:pt idx="25960">
                  <c:v>104195358.74675</c:v>
                </c:pt>
                <c:pt idx="25961">
                  <c:v>104042416.471338</c:v>
                </c:pt>
                <c:pt idx="25962">
                  <c:v>103888986.90741001</c:v>
                </c:pt>
                <c:pt idx="25963">
                  <c:v>103735068.88372201</c:v>
                </c:pt>
                <c:pt idx="25964">
                  <c:v>103580661.221082</c:v>
                </c:pt>
                <c:pt idx="25965">
                  <c:v>103425762.73227002</c:v>
                </c:pt>
                <c:pt idx="25966">
                  <c:v>103270372.22198002</c:v>
                </c:pt>
                <c:pt idx="25967">
                  <c:v>103114488.48673898</c:v>
                </c:pt>
                <c:pt idx="25968">
                  <c:v>102958110.31483999</c:v>
                </c:pt>
                <c:pt idx="25969">
                  <c:v>102801236.48626602</c:v>
                </c:pt>
                <c:pt idx="25970">
                  <c:v>102643865.77262001</c:v>
                </c:pt>
                <c:pt idx="25971">
                  <c:v>102485996.93704602</c:v>
                </c:pt>
                <c:pt idx="25972">
                  <c:v>102327628.734155</c:v>
                </c:pt>
                <c:pt idx="25973">
                  <c:v>102168759.909949</c:v>
                </c:pt>
                <c:pt idx="25974">
                  <c:v>102009389.20174401</c:v>
                </c:pt>
                <c:pt idx="25975">
                  <c:v>101849515.33808802</c:v>
                </c:pt>
                <c:pt idx="25976">
                  <c:v>101689137.03868602</c:v>
                </c:pt>
                <c:pt idx="25977">
                  <c:v>101528253.01431599</c:v>
                </c:pt>
                <c:pt idx="25978">
                  <c:v>101366861.966749</c:v>
                </c:pt>
                <c:pt idx="25979">
                  <c:v>101204962.58867</c:v>
                </c:pt>
                <c:pt idx="25980">
                  <c:v>101042553.56358601</c:v>
                </c:pt>
                <c:pt idx="25981">
                  <c:v>100879633.56574999</c:v>
                </c:pt>
                <c:pt idx="25982">
                  <c:v>100716201.26007199</c:v>
                </c:pt>
                <c:pt idx="25983">
                  <c:v>100552255.302031</c:v>
                </c:pt>
                <c:pt idx="25984">
                  <c:v>100387794.33758998</c:v>
                </c:pt>
                <c:pt idx="25985">
                  <c:v>100222817.00310601</c:v>
                </c:pt>
                <c:pt idx="25986">
                  <c:v>100057321.92524</c:v>
                </c:pt>
                <c:pt idx="25987">
                  <c:v>99891307.720865995</c:v>
                </c:pt>
                <c:pt idx="25988">
                  <c:v>99724772.996979013</c:v>
                </c:pt>
                <c:pt idx="25989">
                  <c:v>99557716.350602984</c:v>
                </c:pt>
                <c:pt idx="25990">
                  <c:v>99390136.368691981</c:v>
                </c:pt>
                <c:pt idx="25991">
                  <c:v>99222031.628038988</c:v>
                </c:pt>
                <c:pt idx="25992">
                  <c:v>99053400.695178002</c:v>
                </c:pt>
                <c:pt idx="25993">
                  <c:v>98884242.126283988</c:v>
                </c:pt>
                <c:pt idx="25994">
                  <c:v>98714554.46707502</c:v>
                </c:pt>
                <c:pt idx="25995">
                  <c:v>98544336.252710998</c:v>
                </c:pt>
                <c:pt idx="25996">
                  <c:v>98373586.007689998</c:v>
                </c:pt>
                <c:pt idx="25997">
                  <c:v>98202302.245748982</c:v>
                </c:pt>
                <c:pt idx="25998">
                  <c:v>98030483.469754979</c:v>
                </c:pt>
                <c:pt idx="25999">
                  <c:v>97858128.171599984</c:v>
                </c:pt>
                <c:pt idx="26000">
                  <c:v>97685234.832094982</c:v>
                </c:pt>
                <c:pt idx="26001">
                  <c:v>97511801.920861006</c:v>
                </c:pt>
                <c:pt idx="26002">
                  <c:v>97337827.896213979</c:v>
                </c:pt>
                <c:pt idx="26003">
                  <c:v>97163311.205062002</c:v>
                </c:pt>
                <c:pt idx="26004">
                  <c:v>96988250.282781005</c:v>
                </c:pt>
                <c:pt idx="26005">
                  <c:v>96812643.553110003</c:v>
                </c:pt>
                <c:pt idx="26006">
                  <c:v>96636489.428028002</c:v>
                </c:pt>
                <c:pt idx="26007">
                  <c:v>96459786.307640985</c:v>
                </c:pt>
                <c:pt idx="26008">
                  <c:v>96282532.580055982</c:v>
                </c:pt>
                <c:pt idx="26009">
                  <c:v>96104726.621269003</c:v>
                </c:pt>
                <c:pt idx="26010">
                  <c:v>95926366.795032978</c:v>
                </c:pt>
                <c:pt idx="26011">
                  <c:v>95747451.452739999</c:v>
                </c:pt>
                <c:pt idx="26012">
                  <c:v>95567978.933292016</c:v>
                </c:pt>
                <c:pt idx="26013">
                  <c:v>95387947.562976018</c:v>
                </c:pt>
                <c:pt idx="26014">
                  <c:v>95207355.655328989</c:v>
                </c:pt>
                <c:pt idx="26015">
                  <c:v>95026201.511013001</c:v>
                </c:pt>
                <c:pt idx="26016">
                  <c:v>94844483.417677015</c:v>
                </c:pt>
                <c:pt idx="26017">
                  <c:v>94662199.649827003</c:v>
                </c:pt>
                <c:pt idx="26018">
                  <c:v>94479348.468684003</c:v>
                </c:pt>
                <c:pt idx="26019">
                  <c:v>94295928.122047991</c:v>
                </c:pt>
                <c:pt idx="26020">
                  <c:v>94111936.844157979</c:v>
                </c:pt>
                <c:pt idx="26021">
                  <c:v>93927372.855545983</c:v>
                </c:pt>
                <c:pt idx="26022">
                  <c:v>93742234.362896994</c:v>
                </c:pt>
                <c:pt idx="26023">
                  <c:v>93556519.558899999</c:v>
                </c:pt>
                <c:pt idx="26024">
                  <c:v>93370226.622097999</c:v>
                </c:pt>
                <c:pt idx="26025">
                  <c:v>93183353.716738999</c:v>
                </c:pt>
                <c:pt idx="26026">
                  <c:v>92995898.992624</c:v>
                </c:pt>
                <c:pt idx="26027">
                  <c:v>92807860.584947988</c:v>
                </c:pt>
                <c:pt idx="26028">
                  <c:v>92619236.614147991</c:v>
                </c:pt>
                <c:pt idx="26029">
                  <c:v>92430025.185736984</c:v>
                </c:pt>
                <c:pt idx="26030">
                  <c:v>92240224.390149981</c:v>
                </c:pt>
                <c:pt idx="26031">
                  <c:v>92049832.302571982</c:v>
                </c:pt>
                <c:pt idx="26032">
                  <c:v>91858846.982774004</c:v>
                </c:pt>
                <c:pt idx="26033">
                  <c:v>91667266.474948987</c:v>
                </c:pt>
                <c:pt idx="26034">
                  <c:v>91475088.807531983</c:v>
                </c:pt>
                <c:pt idx="26035">
                  <c:v>91282311.993033007</c:v>
                </c:pt>
                <c:pt idx="26036">
                  <c:v>91088934.027854964</c:v>
                </c:pt>
                <c:pt idx="26037">
                  <c:v>90894952.892120004</c:v>
                </c:pt>
                <c:pt idx="26038">
                  <c:v>90700366.549483016</c:v>
                </c:pt>
                <c:pt idx="26039">
                  <c:v>90505172.946951002</c:v>
                </c:pt>
                <c:pt idx="26040">
                  <c:v>90309370.01469098</c:v>
                </c:pt>
                <c:pt idx="26041">
                  <c:v>90112955.66584599</c:v>
                </c:pt>
                <c:pt idx="26042">
                  <c:v>89915927.796335995</c:v>
                </c:pt>
                <c:pt idx="26043">
                  <c:v>89718284.284668982</c:v>
                </c:pt>
                <c:pt idx="26044">
                  <c:v>89520022.991733998</c:v>
                </c:pt>
                <c:pt idx="26045">
                  <c:v>89321141.760608003</c:v>
                </c:pt>
                <c:pt idx="26046">
                  <c:v>89121638.416343004</c:v>
                </c:pt>
                <c:pt idx="26047">
                  <c:v>88921510.765764982</c:v>
                </c:pt>
                <c:pt idx="26048">
                  <c:v>88720756.597259</c:v>
                </c:pt>
                <c:pt idx="26049">
                  <c:v>88519373.680553973</c:v>
                </c:pt>
                <c:pt idx="26050">
                  <c:v>88317359.76650998</c:v>
                </c:pt>
                <c:pt idx="26051">
                  <c:v>88114712.586891979</c:v>
                </c:pt>
                <c:pt idx="26052">
                  <c:v>87911429.854146987</c:v>
                </c:pt>
                <c:pt idx="26053">
                  <c:v>87707509.261178017</c:v>
                </c:pt>
                <c:pt idx="26054">
                  <c:v>87502948.481111005</c:v>
                </c:pt>
                <c:pt idx="26055">
                  <c:v>87297745.167057991</c:v>
                </c:pt>
                <c:pt idx="26056">
                  <c:v>87091896.951883003</c:v>
                </c:pt>
                <c:pt idx="26057">
                  <c:v>86885401.447954983</c:v>
                </c:pt>
                <c:pt idx="26058">
                  <c:v>86678256.246904001</c:v>
                </c:pt>
                <c:pt idx="26059">
                  <c:v>86470458.919368029</c:v>
                </c:pt>
                <c:pt idx="26060">
                  <c:v>86262007.014743984</c:v>
                </c:pt>
                <c:pt idx="26061">
                  <c:v>86052898.06092298</c:v>
                </c:pt>
                <c:pt idx="26062">
                  <c:v>85843129.564032987</c:v>
                </c:pt>
                <c:pt idx="26063">
                  <c:v>85632699.008167014</c:v>
                </c:pt>
                <c:pt idx="26064">
                  <c:v>85421603.855116978</c:v>
                </c:pt>
                <c:pt idx="26065">
                  <c:v>85209841.544098005</c:v>
                </c:pt>
                <c:pt idx="26066">
                  <c:v>84997409.491461009</c:v>
                </c:pt>
                <c:pt idx="26067">
                  <c:v>84784305.090418994</c:v>
                </c:pt>
                <c:pt idx="26068">
                  <c:v>84570525.710748002</c:v>
                </c:pt>
                <c:pt idx="26069">
                  <c:v>84356068.698500991</c:v>
                </c:pt>
                <c:pt idx="26070">
                  <c:v>84140931.375703976</c:v>
                </c:pt>
                <c:pt idx="26071">
                  <c:v>83925111.04005298</c:v>
                </c:pt>
                <c:pt idx="26072">
                  <c:v>83708604.964605004</c:v>
                </c:pt>
                <c:pt idx="26073">
                  <c:v>83491410.397468016</c:v>
                </c:pt>
                <c:pt idx="26074">
                  <c:v>83273524.561474994</c:v>
                </c:pt>
                <c:pt idx="26075">
                  <c:v>83054944.653862</c:v>
                </c:pt>
                <c:pt idx="26076">
                  <c:v>82835667.845941991</c:v>
                </c:pt>
                <c:pt idx="26077">
                  <c:v>82615691.282759979</c:v>
                </c:pt>
                <c:pt idx="26078">
                  <c:v>82395012.082761005</c:v>
                </c:pt>
                <c:pt idx="26079">
                  <c:v>82173627.337436005</c:v>
                </c:pt>
                <c:pt idx="26080">
                  <c:v>81951534.110969007</c:v>
                </c:pt>
                <c:pt idx="26081">
                  <c:v>81728729.439882994</c:v>
                </c:pt>
                <c:pt idx="26082">
                  <c:v>81505210.332665995</c:v>
                </c:pt>
                <c:pt idx="26083">
                  <c:v>81280973.769406021</c:v>
                </c:pt>
                <c:pt idx="26084">
                  <c:v>81056016.701408014</c:v>
                </c:pt>
                <c:pt idx="26085">
                  <c:v>80830336.050810978</c:v>
                </c:pt>
                <c:pt idx="26086">
                  <c:v>80603928.710192993</c:v>
                </c:pt>
                <c:pt idx="26087">
                  <c:v>80376791.542174995</c:v>
                </c:pt>
                <c:pt idx="26088">
                  <c:v>80148921.379013985</c:v>
                </c:pt>
                <c:pt idx="26089">
                  <c:v>79920315.022189006</c:v>
                </c:pt>
                <c:pt idx="26090">
                  <c:v>79690969.241978019</c:v>
                </c:pt>
                <c:pt idx="26091">
                  <c:v>79460880.77703698</c:v>
                </c:pt>
                <c:pt idx="26092">
                  <c:v>79230046.333953992</c:v>
                </c:pt>
                <c:pt idx="26093">
                  <c:v>78998462.58681199</c:v>
                </c:pt>
                <c:pt idx="26094">
                  <c:v>78766126.176735967</c:v>
                </c:pt>
                <c:pt idx="26095">
                  <c:v>78533033.711429015</c:v>
                </c:pt>
                <c:pt idx="26096">
                  <c:v>78299181.764706999</c:v>
                </c:pt>
                <c:pt idx="26097">
                  <c:v>78064566.876020983</c:v>
                </c:pt>
                <c:pt idx="26098">
                  <c:v>77829185.549967021</c:v>
                </c:pt>
                <c:pt idx="26099">
                  <c:v>77593034.255796</c:v>
                </c:pt>
                <c:pt idx="26100">
                  <c:v>77356109.426906005</c:v>
                </c:pt>
                <c:pt idx="26101">
                  <c:v>77118407.460330993</c:v>
                </c:pt>
                <c:pt idx="26102">
                  <c:v>76879924.716211006</c:v>
                </c:pt>
                <c:pt idx="26103">
                  <c:v>76640657.51726602</c:v>
                </c:pt>
                <c:pt idx="26104">
                  <c:v>76400602.148247004</c:v>
                </c:pt>
                <c:pt idx="26105">
                  <c:v>76159754.855386004</c:v>
                </c:pt>
                <c:pt idx="26106">
                  <c:v>75918111.845825002</c:v>
                </c:pt>
                <c:pt idx="26107">
                  <c:v>75675669.287046999</c:v>
                </c:pt>
                <c:pt idx="26108">
                  <c:v>75432423.306286007</c:v>
                </c:pt>
                <c:pt idx="26109">
                  <c:v>75188369.989929006</c:v>
                </c:pt>
                <c:pt idx="26110">
                  <c:v>74943505.382907003</c:v>
                </c:pt>
                <c:pt idx="26111">
                  <c:v>74697825.488073006</c:v>
                </c:pt>
                <c:pt idx="26112">
                  <c:v>74451326.265567005</c:v>
                </c:pt>
                <c:pt idx="26113">
                  <c:v>74204003.632171005</c:v>
                </c:pt>
                <c:pt idx="26114">
                  <c:v>73955853.460649982</c:v>
                </c:pt>
                <c:pt idx="26115">
                  <c:v>73706871.579076007</c:v>
                </c:pt>
                <c:pt idx="26116">
                  <c:v>73457053.770147979</c:v>
                </c:pt>
                <c:pt idx="26117">
                  <c:v>73206395.770485997</c:v>
                </c:pt>
                <c:pt idx="26118">
                  <c:v>72954893.269922003</c:v>
                </c:pt>
                <c:pt idx="26119">
                  <c:v>72702541.910770014</c:v>
                </c:pt>
                <c:pt idx="26120">
                  <c:v>72449337.287081003</c:v>
                </c:pt>
                <c:pt idx="26121">
                  <c:v>72195274.943888009</c:v>
                </c:pt>
                <c:pt idx="26122">
                  <c:v>71940350.376427978</c:v>
                </c:pt>
                <c:pt idx="26123">
                  <c:v>71684559.029356003</c:v>
                </c:pt>
                <c:pt idx="26124">
                  <c:v>71427896.295935005</c:v>
                </c:pt>
                <c:pt idx="26125">
                  <c:v>71170357.517215997</c:v>
                </c:pt>
                <c:pt idx="26126">
                  <c:v>70911937.981194004</c:v>
                </c:pt>
                <c:pt idx="26127">
                  <c:v>70652632.921953991</c:v>
                </c:pt>
                <c:pt idx="26128">
                  <c:v>70392437.518790007</c:v>
                </c:pt>
                <c:pt idx="26129">
                  <c:v>70131346.895310998</c:v>
                </c:pt>
                <c:pt idx="26130">
                  <c:v>69869356.118531987</c:v>
                </c:pt>
                <c:pt idx="26131">
                  <c:v>69606460.19793199</c:v>
                </c:pt>
                <c:pt idx="26132">
                  <c:v>69342654.084504992</c:v>
                </c:pt>
                <c:pt idx="26133">
                  <c:v>69077932.669784978</c:v>
                </c:pt>
                <c:pt idx="26134">
                  <c:v>68812290.784849986</c:v>
                </c:pt>
                <c:pt idx="26135">
                  <c:v>68545723.199302003</c:v>
                </c:pt>
                <c:pt idx="26136">
                  <c:v>68278224.620229989</c:v>
                </c:pt>
                <c:pt idx="26137">
                  <c:v>68009789.691146001</c:v>
                </c:pt>
                <c:pt idx="26138">
                  <c:v>67740412.990896016</c:v>
                </c:pt>
                <c:pt idx="26139">
                  <c:v>67470089.032550991</c:v>
                </c:pt>
                <c:pt idx="26140">
                  <c:v>67198812.262273997</c:v>
                </c:pt>
                <c:pt idx="26141">
                  <c:v>66926577.058151998</c:v>
                </c:pt>
                <c:pt idx="26142">
                  <c:v>66653377.729013011</c:v>
                </c:pt>
                <c:pt idx="26143">
                  <c:v>66379208.513209</c:v>
                </c:pt>
                <c:pt idx="26144">
                  <c:v>66104063.577372991</c:v>
                </c:pt>
                <c:pt idx="26145">
                  <c:v>65827937.015152</c:v>
                </c:pt>
                <c:pt idx="26146">
                  <c:v>65550822.845899001</c:v>
                </c:pt>
                <c:pt idx="26147">
                  <c:v>65272715.013347</c:v>
                </c:pt>
                <c:pt idx="26148">
                  <c:v>64993607.384245999</c:v>
                </c:pt>
                <c:pt idx="26149">
                  <c:v>64713493.746968001</c:v>
                </c:pt>
                <c:pt idx="26150">
                  <c:v>64432367.810079992</c:v>
                </c:pt>
                <c:pt idx="26151">
                  <c:v>64150223.200884998</c:v>
                </c:pt>
                <c:pt idx="26152">
                  <c:v>63867053.463923</c:v>
                </c:pt>
                <c:pt idx="26153">
                  <c:v>63582852.059442997</c:v>
                </c:pt>
                <c:pt idx="26154">
                  <c:v>63297612.361828998</c:v>
                </c:pt>
                <c:pt idx="26155">
                  <c:v>63011327.658</c:v>
                </c:pt>
                <c:pt idx="26156">
                  <c:v>62723991.14576</c:v>
                </c:pt>
                <c:pt idx="26157">
                  <c:v>62435595.932112992</c:v>
                </c:pt>
                <c:pt idx="26158">
                  <c:v>62146135.031535007</c:v>
                </c:pt>
                <c:pt idx="26159">
                  <c:v>61855601.364202</c:v>
                </c:pt>
                <c:pt idx="26160">
                  <c:v>61563987.754180998</c:v>
                </c:pt>
                <c:pt idx="26161">
                  <c:v>61271286.927561998</c:v>
                </c:pt>
                <c:pt idx="26162">
                  <c:v>60977491.510558002</c:v>
                </c:pt>
                <c:pt idx="26163">
                  <c:v>60682594.027545005</c:v>
                </c:pt>
                <c:pt idx="26164">
                  <c:v>60386586.899061002</c:v>
                </c:pt>
                <c:pt idx="26165">
                  <c:v>60089462.439748004</c:v>
                </c:pt>
                <c:pt idx="26166">
                  <c:v>59791212.856241994</c:v>
                </c:pt>
                <c:pt idx="26167">
                  <c:v>59491830.245010003</c:v>
                </c:pt>
                <c:pt idx="26168">
                  <c:v>59191306.590131007</c:v>
                </c:pt>
                <c:pt idx="26169">
                  <c:v>58889633.761016004</c:v>
                </c:pt>
                <c:pt idx="26170">
                  <c:v>58586803.510071993</c:v>
                </c:pt>
                <c:pt idx="26171">
                  <c:v>58282807.470300995</c:v>
                </c:pt>
                <c:pt idx="26172">
                  <c:v>57977637.152833998</c:v>
                </c:pt>
                <c:pt idx="26173">
                  <c:v>57671283.944404997</c:v>
                </c:pt>
                <c:pt idx="26174">
                  <c:v>57363739.104750998</c:v>
                </c:pt>
                <c:pt idx="26175">
                  <c:v>57054993.763941005</c:v>
                </c:pt>
                <c:pt idx="26176">
                  <c:v>56745038.919642001</c:v>
                </c:pt>
                <c:pt idx="26177">
                  <c:v>56433865.434296004</c:v>
                </c:pt>
                <c:pt idx="26178">
                  <c:v>56121464.032227002</c:v>
                </c:pt>
                <c:pt idx="26179">
                  <c:v>55807825.296672001</c:v>
                </c:pt>
                <c:pt idx="26180">
                  <c:v>55492939.666719995</c:v>
                </c:pt>
                <c:pt idx="26181">
                  <c:v>55176797.434169002</c:v>
                </c:pt>
                <c:pt idx="26182">
                  <c:v>54859388.740297005</c:v>
                </c:pt>
                <c:pt idx="26183">
                  <c:v>54540703.572539002</c:v>
                </c:pt>
                <c:pt idx="26184">
                  <c:v>54220731.761065006</c:v>
                </c:pt>
                <c:pt idx="26185">
                  <c:v>53899462.975271001</c:v>
                </c:pt>
                <c:pt idx="26186">
                  <c:v>53576886.720156007</c:v>
                </c:pt>
                <c:pt idx="26187">
                  <c:v>53252992.332601994</c:v>
                </c:pt>
                <c:pt idx="26188">
                  <c:v>52927768.977540001</c:v>
                </c:pt>
                <c:pt idx="26189">
                  <c:v>52601205.644011997</c:v>
                </c:pt>
                <c:pt idx="26190">
                  <c:v>52273291.141100004</c:v>
                </c:pt>
                <c:pt idx="26191">
                  <c:v>51944014.093755998</c:v>
                </c:pt>
                <c:pt idx="26192">
                  <c:v>51613362.938484997</c:v>
                </c:pt>
                <c:pt idx="26193">
                  <c:v>51281325.918917</c:v>
                </c:pt>
                <c:pt idx="26194">
                  <c:v>50947891.081226997</c:v>
                </c:pt>
                <c:pt idx="26195">
                  <c:v>50613046.269435011</c:v>
                </c:pt>
                <c:pt idx="26196">
                  <c:v>50276779.120540008</c:v>
                </c:pt>
                <c:pt idx="26197">
                  <c:v>49939077.059525996</c:v>
                </c:pt>
                <c:pt idx="26198">
                  <c:v>49599927.294192009</c:v>
                </c:pt>
                <c:pt idx="26199">
                  <c:v>49259316.809838004</c:v>
                </c:pt>
                <c:pt idx="26200">
                  <c:v>48917232.363773994</c:v>
                </c:pt>
                <c:pt idx="26201">
                  <c:v>48573660.479657009</c:v>
                </c:pt>
                <c:pt idx="26202">
                  <c:v>48228587.441647008</c:v>
                </c:pt>
                <c:pt idx="26203">
                  <c:v>47881999.288383998</c:v>
                </c:pt>
                <c:pt idx="26204">
                  <c:v>47533881.806757994</c:v>
                </c:pt>
                <c:pt idx="26205">
                  <c:v>47184220.525486998</c:v>
                </c:pt>
                <c:pt idx="26206">
                  <c:v>46833000.708483003</c:v>
                </c:pt>
                <c:pt idx="26207">
                  <c:v>46480207.347997002</c:v>
                </c:pt>
                <c:pt idx="26208">
                  <c:v>46125825.157545999</c:v>
                </c:pt>
                <c:pt idx="26209">
                  <c:v>45769838.564596005</c:v>
                </c:pt>
                <c:pt idx="26210">
                  <c:v>45412231.703004003</c:v>
                </c:pt>
                <c:pt idx="26211">
                  <c:v>45052988.405214004</c:v>
                </c:pt>
                <c:pt idx="26212">
                  <c:v>44692092.194174007</c:v>
                </c:pt>
                <c:pt idx="26213">
                  <c:v>44329526.274994008</c:v>
                </c:pt>
                <c:pt idx="26214">
                  <c:v>43965273.526305996</c:v>
                </c:pt>
                <c:pt idx="26215">
                  <c:v>43599316.491338007</c:v>
                </c:pt>
                <c:pt idx="26216">
                  <c:v>43231637.368671998</c:v>
                </c:pt>
                <c:pt idx="26217">
                  <c:v>42862218.002684996</c:v>
                </c:pt>
                <c:pt idx="26218">
                  <c:v>42491039.873649999</c:v>
                </c:pt>
                <c:pt idx="26219">
                  <c:v>42118084.087499999</c:v>
                </c:pt>
                <c:pt idx="26220">
                  <c:v>41743331.365218006</c:v>
                </c:pt>
                <c:pt idx="26221">
                  <c:v>41366762.031859003</c:v>
                </c:pt>
                <c:pt idx="26222">
                  <c:v>40988356.005175002</c:v>
                </c:pt>
                <c:pt idx="26223">
                  <c:v>40608092.783838004</c:v>
                </c:pt>
                <c:pt idx="26224">
                  <c:v>40225951.435231008</c:v>
                </c:pt>
                <c:pt idx="26225">
                  <c:v>39841910.58280199</c:v>
                </c:pt>
                <c:pt idx="26226">
                  <c:v>39455948.392953999</c:v>
                </c:pt>
                <c:pt idx="26227">
                  <c:v>39068042.561464004</c:v>
                </c:pt>
                <c:pt idx="26228">
                  <c:v>38678170.299390011</c:v>
                </c:pt>
                <c:pt idx="26229">
                  <c:v>38286308.318474993</c:v>
                </c:pt>
                <c:pt idx="26230">
                  <c:v>37892432.815999001</c:v>
                </c:pt>
                <c:pt idx="26231">
                  <c:v>37496519.459073998</c:v>
                </c:pt>
                <c:pt idx="26232">
                  <c:v>37098543.368355997</c:v>
                </c:pt>
                <c:pt idx="26233">
                  <c:v>36698479.101148009</c:v>
                </c:pt>
                <c:pt idx="26234">
                  <c:v>36296300.633868001</c:v>
                </c:pt>
                <c:pt idx="26235">
                  <c:v>35891981.343872994</c:v>
                </c:pt>
                <c:pt idx="26236">
                  <c:v>35485493.99058</c:v>
                </c:pt>
                <c:pt idx="26237">
                  <c:v>35076810.695903011</c:v>
                </c:pt>
                <c:pt idx="26238">
                  <c:v>34665902.923937008</c:v>
                </c:pt>
                <c:pt idx="26239">
                  <c:v>34252741.459890999</c:v>
                </c:pt>
                <c:pt idx="26240">
                  <c:v>33837296.388227001</c:v>
                </c:pt>
                <c:pt idx="26241">
                  <c:v>33419537.069984</c:v>
                </c:pt>
                <c:pt idx="26242">
                  <c:v>32999432.119260002</c:v>
                </c:pt>
                <c:pt idx="26243">
                  <c:v>32576949.378814999</c:v>
                </c:pt>
                <c:pt idx="26244">
                  <c:v>32152055.894786004</c:v>
                </c:pt>
                <c:pt idx="26245">
                  <c:v>31724717.890467998</c:v>
                </c:pt>
                <c:pt idx="26246">
                  <c:v>31294900.739147</c:v>
                </c:pt>
                <c:pt idx="26247">
                  <c:v>30862568.935962997</c:v>
                </c:pt>
                <c:pt idx="26248">
                  <c:v>30427686.068776</c:v>
                </c:pt>
                <c:pt idx="26249">
                  <c:v>29990214.788015995</c:v>
                </c:pt>
                <c:pt idx="26250">
                  <c:v>29550116.775511995</c:v>
                </c:pt>
                <c:pt idx="26251">
                  <c:v>29107352.712277997</c:v>
                </c:pt>
                <c:pt idx="26252">
                  <c:v>28661882.245260995</c:v>
                </c:pt>
                <c:pt idx="26253">
                  <c:v>28213663.953052998</c:v>
                </c:pt>
                <c:pt idx="26254">
                  <c:v>27762655.310575999</c:v>
                </c:pt>
                <c:pt idx="26255">
                  <c:v>27308812.652765002</c:v>
                </c:pt>
                <c:pt idx="26256">
                  <c:v>26852091.137293</c:v>
                </c:pt>
                <c:pt idx="26257">
                  <c:v>26392444.706381999</c:v>
                </c:pt>
                <c:pt idx="26258">
                  <c:v>25929826.047781002</c:v>
                </c:pt>
                <c:pt idx="26259">
                  <c:v>25464186.555009998</c:v>
                </c:pt>
                <c:pt idx="26260">
                  <c:v>24995476.286986001</c:v>
                </c:pt>
                <c:pt idx="26261">
                  <c:v>24523643.927215997</c:v>
                </c:pt>
                <c:pt idx="26262">
                  <c:v>24048636.742740002</c:v>
                </c:pt>
                <c:pt idx="26263">
                  <c:v>23570400.543094996</c:v>
                </c:pt>
                <c:pt idx="26264">
                  <c:v>23088879.639616001</c:v>
                </c:pt>
                <c:pt idx="26265">
                  <c:v>22604016.805465002</c:v>
                </c:pt>
                <c:pt idx="26266">
                  <c:v>22115753.236873996</c:v>
                </c:pt>
                <c:pt idx="26267">
                  <c:v>21624028.516197003</c:v>
                </c:pt>
                <c:pt idx="26268">
                  <c:v>21128780.577489</c:v>
                </c:pt>
                <c:pt idx="26269">
                  <c:v>20629945.675496999</c:v>
                </c:pt>
                <c:pt idx="26270">
                  <c:v>20127458.359137002</c:v>
                </c:pt>
                <c:pt idx="26271">
                  <c:v>19621251.450764</c:v>
                </c:pt>
                <c:pt idx="26272">
                  <c:v>19111256.032814998</c:v>
                </c:pt>
                <c:pt idx="26273">
                  <c:v>18597401.443768997</c:v>
                </c:pt>
                <c:pt idx="26274">
                  <c:v>18079615.285753995</c:v>
                </c:pt>
                <c:pt idx="26275">
                  <c:v>17557823.446675997</c:v>
                </c:pt>
                <c:pt idx="26276">
                  <c:v>17031950.140335001</c:v>
                </c:pt>
                <c:pt idx="26277">
                  <c:v>16501917.968772002</c:v>
                </c:pt>
                <c:pt idx="26278">
                  <c:v>15967648.012041003</c:v>
                </c:pt>
                <c:pt idx="26279">
                  <c:v>15429059.951724</c:v>
                </c:pt>
                <c:pt idx="26280">
                  <c:v>14886072.235964999</c:v>
                </c:pt>
                <c:pt idx="26281">
                  <c:v>14338602.295559999</c:v>
                </c:pt>
                <c:pt idx="26282">
                  <c:v>13786566.822830003</c:v>
                </c:pt>
                <c:pt idx="26283">
                  <c:v>13229882.127766998</c:v>
                </c:pt>
                <c:pt idx="26284">
                  <c:v>12668464.589376001</c:v>
                </c:pt>
                <c:pt idx="26285">
                  <c:v>12102231.224436998</c:v>
                </c:pt>
                <c:pt idx="26286">
                  <c:v>11531100.401376</c:v>
                </c:pt>
                <c:pt idx="26287">
                  <c:v>10954992.733803</c:v>
                </c:pt>
                <c:pt idx="26288">
                  <c:v>10373832.197055001</c:v>
                </c:pt>
                <c:pt idx="26289">
                  <c:v>9787547.5222219974</c:v>
                </c:pt>
                <c:pt idx="26290">
                  <c:v>9196073.9364709985</c:v>
                </c:pt>
                <c:pt idx="26291">
                  <c:v>8599355.3369039986</c:v>
                </c:pt>
                <c:pt idx="26292">
                  <c:v>7997347.0090029994</c:v>
                </c:pt>
                <c:pt idx="26293">
                  <c:v>7390019.0316430004</c:v>
                </c:pt>
                <c:pt idx="26294">
                  <c:v>6777360.5509850001</c:v>
                </c:pt>
                <c:pt idx="26295">
                  <c:v>6159385.1584029999</c:v>
                </c:pt>
                <c:pt idx="26296">
                  <c:v>5536137.6770879999</c:v>
                </c:pt>
                <c:pt idx="26297">
                  <c:v>4907702.7536799992</c:v>
                </c:pt>
                <c:pt idx="26298">
                  <c:v>4274215.7728290008</c:v>
                </c:pt>
                <c:pt idx="26299">
                  <c:v>3635876.7738649999</c:v>
                </c:pt>
                <c:pt idx="26300">
                  <c:v>2992968.2632510001</c:v>
                </c:pt>
                <c:pt idx="26301">
                  <c:v>2345878.1014489997</c:v>
                </c:pt>
                <c:pt idx="26302">
                  <c:v>1695129.0202299999</c:v>
                </c:pt>
                <c:pt idx="26303">
                  <c:v>1041416.822734</c:v>
                </c:pt>
                <c:pt idx="26304">
                  <c:v>385659.96205700003</c:v>
                </c:pt>
                <c:pt idx="26305">
                  <c:v>-270935.99159300007</c:v>
                </c:pt>
                <c:pt idx="26306">
                  <c:v>-926794.49961099983</c:v>
                </c:pt>
                <c:pt idx="26307">
                  <c:v>-1579859.2288519999</c:v>
                </c:pt>
                <c:pt idx="26308">
                  <c:v>-2227453.661148</c:v>
                </c:pt>
                <c:pt idx="26309">
                  <c:v>-2866102.1581359995</c:v>
                </c:pt>
                <c:pt idx="26310">
                  <c:v>-3491306.8280439996</c:v>
                </c:pt>
                <c:pt idx="26311">
                  <c:v>-4097279.7732190001</c:v>
                </c:pt>
                <c:pt idx="26312">
                  <c:v>-4676643.3250489999</c:v>
                </c:pt>
                <c:pt idx="26313">
                  <c:v>-5220137.6491579991</c:v>
                </c:pt>
                <c:pt idx="26314">
                  <c:v>-5716422.2943680007</c:v>
                </c:pt>
                <c:pt idx="26315">
                  <c:v>-6152126.8469819995</c:v>
                </c:pt>
                <c:pt idx="26316">
                  <c:v>-6512375.2230869988</c:v>
                </c:pt>
                <c:pt idx="26317">
                  <c:v>-6782013.3394139996</c:v>
                </c:pt>
                <c:pt idx="26318">
                  <c:v>-6947602.8794879997</c:v>
                </c:pt>
                <c:pt idx="26319">
                  <c:v>-6999843.4558219993</c:v>
                </c:pt>
                <c:pt idx="26320">
                  <c:v>-6935617.7950579999</c:v>
                </c:pt>
                <c:pt idx="26321">
                  <c:v>-6758745.5416329997</c:v>
                </c:pt>
                <c:pt idx="26322">
                  <c:v>-6479064.3590149991</c:v>
                </c:pt>
                <c:pt idx="26323">
                  <c:v>-6110300.1672739992</c:v>
                </c:pt>
                <c:pt idx="26324">
                  <c:v>-5667658.6946539991</c:v>
                </c:pt>
                <c:pt idx="26325">
                  <c:v>-5165903.7607249999</c:v>
                </c:pt>
                <c:pt idx="26326">
                  <c:v>-4618210.0210839994</c:v>
                </c:pt>
                <c:pt idx="26327">
                  <c:v>-4035699.216769</c:v>
                </c:pt>
                <c:pt idx="26328">
                  <c:v>-3427424.7184559996</c:v>
                </c:pt>
                <c:pt idx="26329">
                  <c:v>-2800585.5854109996</c:v>
                </c:pt>
                <c:pt idx="26330">
                  <c:v>-2160822.7423489997</c:v>
                </c:pt>
                <c:pt idx="26331">
                  <c:v>-1512516.6585190003</c:v>
                </c:pt>
                <c:pt idx="26332">
                  <c:v>-859050.75995999994</c:v>
                </c:pt>
                <c:pt idx="26333">
                  <c:v>-203029.836258</c:v>
                </c:pt>
                <c:pt idx="26334">
                  <c:v>453545.31743200001</c:v>
                </c:pt>
                <c:pt idx="26335">
                  <c:v>1109141.10026</c:v>
                </c:pt>
                <c:pt idx="26336">
                  <c:v>1762585.1535770004</c:v>
                </c:pt>
                <c:pt idx="26337">
                  <c:v>2412984.7547730003</c:v>
                </c:pt>
                <c:pt idx="26338">
                  <c:v>3059664.0803800002</c:v>
                </c:pt>
                <c:pt idx="26339">
                  <c:v>3702115.951748</c:v>
                </c:pt>
                <c:pt idx="26340">
                  <c:v>4339964.6457189992</c:v>
                </c:pt>
                <c:pt idx="26341">
                  <c:v>4972937.1486809999</c:v>
                </c:pt>
                <c:pt idx="26342">
                  <c:v>5600840.8593799993</c:v>
                </c:pt>
                <c:pt idx="26343">
                  <c:v>6223546.2285210006</c:v>
                </c:pt>
                <c:pt idx="26344">
                  <c:v>6840973.1898729987</c:v>
                </c:pt>
                <c:pt idx="26345">
                  <c:v>7453080.5143240001</c:v>
                </c:pt>
                <c:pt idx="26346">
                  <c:v>8059857.4265900003</c:v>
                </c:pt>
                <c:pt idx="26347">
                  <c:v>8661316.9809160009</c:v>
                </c:pt>
                <c:pt idx="26348">
                  <c:v>9257490.8101129998</c:v>
                </c:pt>
                <c:pt idx="26349">
                  <c:v>9848424.9514169991</c:v>
                </c:pt>
                <c:pt idx="26350">
                  <c:v>10434176.520156</c:v>
                </c:pt>
                <c:pt idx="26351">
                  <c:v>11014811.053629002</c:v>
                </c:pt>
                <c:pt idx="26352">
                  <c:v>11590400.386770003</c:v>
                </c:pt>
                <c:pt idx="26353">
                  <c:v>12161020.951337</c:v>
                </c:pt>
                <c:pt idx="26354">
                  <c:v>12726752.413501</c:v>
                </c:pt>
                <c:pt idx="26355">
                  <c:v>13287676.582681002</c:v>
                </c:pt>
                <c:pt idx="26356">
                  <c:v>13843876.538430998</c:v>
                </c:pt>
                <c:pt idx="26357">
                  <c:v>14395435.933050999</c:v>
                </c:pt>
                <c:pt idx="26358">
                  <c:v>14942438.436141998</c:v>
                </c:pt>
                <c:pt idx="26359">
                  <c:v>15484967.294067997</c:v>
                </c:pt>
                <c:pt idx="26360">
                  <c:v>16023104.982566997</c:v>
                </c:pt>
                <c:pt idx="26361">
                  <c:v>16556932.934982002</c:v>
                </c:pt>
                <c:pt idx="26362">
                  <c:v>17086531.331967</c:v>
                </c:pt>
                <c:pt idx="26363">
                  <c:v>17611978.941144995</c:v>
                </c:pt>
                <c:pt idx="26364">
                  <c:v>18133352.997421995</c:v>
                </c:pt>
                <c:pt idx="26365">
                  <c:v>18650729.116324008</c:v>
                </c:pt>
                <c:pt idx="26366">
                  <c:v>19164181.234170001</c:v>
                </c:pt>
                <c:pt idx="26367">
                  <c:v>19673781.569995996</c:v>
                </c:pt>
                <c:pt idx="26368">
                  <c:v>20179600.605085999</c:v>
                </c:pt>
                <c:pt idx="26369">
                  <c:v>20681707.076680999</c:v>
                </c:pt>
                <c:pt idx="26370">
                  <c:v>21180167.983095996</c:v>
                </c:pt>
                <c:pt idx="26371">
                  <c:v>21675048.597910997</c:v>
                </c:pt>
                <c:pt idx="26372">
                  <c:v>22166412.491377994</c:v>
                </c:pt>
                <c:pt idx="26373">
                  <c:v>22654321.557457998</c:v>
                </c:pt>
                <c:pt idx="26374">
                  <c:v>23138836.045233995</c:v>
                </c:pt>
                <c:pt idx="26375">
                  <c:v>23620014.593625002</c:v>
                </c:pt>
                <c:pt idx="26376">
                  <c:v>24097914.268559001</c:v>
                </c:pt>
                <c:pt idx="26377">
                  <c:v>24572590.601876002</c:v>
                </c:pt>
                <c:pt idx="26378">
                  <c:v>25044097.631398998</c:v>
                </c:pt>
                <c:pt idx="26379">
                  <c:v>25512487.941678993</c:v>
                </c:pt>
                <c:pt idx="26380">
                  <c:v>25977812.705054</c:v>
                </c:pt>
                <c:pt idx="26381">
                  <c:v>26440121.722685002</c:v>
                </c:pt>
                <c:pt idx="26382">
                  <c:v>26899463.465332996</c:v>
                </c:pt>
                <c:pt idx="26383">
                  <c:v>27355885.113669001</c:v>
                </c:pt>
                <c:pt idx="26384">
                  <c:v>27809432.597964</c:v>
                </c:pt>
                <c:pt idx="26385">
                  <c:v>28260150.637030005</c:v>
                </c:pt>
                <c:pt idx="26386">
                  <c:v>28708082.776310999</c:v>
                </c:pt>
                <c:pt idx="26387">
                  <c:v>29153271.425070994</c:v>
                </c:pt>
                <c:pt idx="26388">
                  <c:v>29595757.8926</c:v>
                </c:pt>
                <c:pt idx="26389">
                  <c:v>30035582.423427995</c:v>
                </c:pt>
                <c:pt idx="26390">
                  <c:v>30472784.231504999</c:v>
                </c:pt>
                <c:pt idx="26391">
                  <c:v>30907401.533346001</c:v>
                </c:pt>
                <c:pt idx="26392">
                  <c:v>31339471.580136999</c:v>
                </c:pt>
                <c:pt idx="26393">
                  <c:v>31769030.688802</c:v>
                </c:pt>
                <c:pt idx="26394">
                  <c:v>32196114.272041995</c:v>
                </c:pt>
                <c:pt idx="26395">
                  <c:v>32620756.867367998</c:v>
                </c:pt>
                <c:pt idx="26396">
                  <c:v>33042992.165137999</c:v>
                </c:pt>
                <c:pt idx="26397">
                  <c:v>33462853.035624001</c:v>
                </c:pt>
                <c:pt idx="26398">
                  <c:v>33880371.555129997</c:v>
                </c:pt>
                <c:pt idx="26399">
                  <c:v>34295579.031189002</c:v>
                </c:pt>
                <c:pt idx="26400">
                  <c:v>34708506.026863001</c:v>
                </c:pt>
                <c:pt idx="26401">
                  <c:v>35119182.384176992</c:v>
                </c:pt>
                <c:pt idx="26402">
                  <c:v>35527637.246707</c:v>
                </c:pt>
                <c:pt idx="26403">
                  <c:v>35933899.081358001</c:v>
                </c:pt>
                <c:pt idx="26404">
                  <c:v>36337995.699352011</c:v>
                </c:pt>
                <c:pt idx="26405">
                  <c:v>36739954.276463002</c:v>
                </c:pt>
                <c:pt idx="26406">
                  <c:v>37139801.372514993</c:v>
                </c:pt>
                <c:pt idx="26407">
                  <c:v>37537562.950174995</c:v>
                </c:pt>
                <c:pt idx="26408">
                  <c:v>37933264.393075995</c:v>
                </c:pt>
                <c:pt idx="26409">
                  <c:v>38326930.523267008</c:v>
                </c:pt>
                <c:pt idx="26410">
                  <c:v>38718585.61806</c:v>
                </c:pt>
                <c:pt idx="26411">
                  <c:v>39108253.426244006</c:v>
                </c:pt>
                <c:pt idx="26412">
                  <c:v>39495957.183743998</c:v>
                </c:pt>
                <c:pt idx="26413">
                  <c:v>39881719.628698014</c:v>
                </c:pt>
                <c:pt idx="26414">
                  <c:v>40265563.016010992</c:v>
                </c:pt>
                <c:pt idx="26415">
                  <c:v>40647509.131384999</c:v>
                </c:pt>
                <c:pt idx="26416">
                  <c:v>41027579.304857999</c:v>
                </c:pt>
                <c:pt idx="26417">
                  <c:v>41405794.423861995</c:v>
                </c:pt>
                <c:pt idx="26418">
                  <c:v>41782174.945822991</c:v>
                </c:pt>
                <c:pt idx="26419">
                  <c:v>42156740.910321988</c:v>
                </c:pt>
                <c:pt idx="26420">
                  <c:v>42529511.950833999</c:v>
                </c:pt>
                <c:pt idx="26421">
                  <c:v>42900507.306057997</c:v>
                </c:pt>
                <c:pt idx="26422">
                  <c:v>43269745.830860995</c:v>
                </c:pt>
                <c:pt idx="26423">
                  <c:v>43637246.006840996</c:v>
                </c:pt>
                <c:pt idx="26424">
                  <c:v>44003025.952533998</c:v>
                </c:pt>
                <c:pt idx="26425">
                  <c:v>44367103.433274999</c:v>
                </c:pt>
                <c:pt idx="26426">
                  <c:v>44729495.870722994</c:v>
                </c:pt>
                <c:pt idx="26427">
                  <c:v>45090220.352069989</c:v>
                </c:pt>
                <c:pt idx="26428">
                  <c:v>45449293.638937004</c:v>
                </c:pt>
                <c:pt idx="26429">
                  <c:v>45806732.175982997</c:v>
                </c:pt>
                <c:pt idx="26430">
                  <c:v>46162552.099221006</c:v>
                </c:pt>
                <c:pt idx="26431">
                  <c:v>46516769.244069003</c:v>
                </c:pt>
                <c:pt idx="26432">
                  <c:v>46869399.153127998</c:v>
                </c:pt>
                <c:pt idx="26433">
                  <c:v>47220457.083718993</c:v>
                </c:pt>
                <c:pt idx="26434">
                  <c:v>47569958.015169002</c:v>
                </c:pt>
                <c:pt idx="26435">
                  <c:v>47917916.655863002</c:v>
                </c:pt>
                <c:pt idx="26436">
                  <c:v>48264347.450077996</c:v>
                </c:pt>
                <c:pt idx="26437">
                  <c:v>48609264.584591001</c:v>
                </c:pt>
                <c:pt idx="26438">
                  <c:v>48952681.995085001</c:v>
                </c:pt>
                <c:pt idx="26439">
                  <c:v>49294613.372350991</c:v>
                </c:pt>
                <c:pt idx="26440">
                  <c:v>49635072.168299012</c:v>
                </c:pt>
                <c:pt idx="26441">
                  <c:v>49974071.601778999</c:v>
                </c:pt>
                <c:pt idx="26442">
                  <c:v>50311624.664228007</c:v>
                </c:pt>
                <c:pt idx="26443">
                  <c:v>50647744.125139013</c:v>
                </c:pt>
                <c:pt idx="26444">
                  <c:v>50982442.537363</c:v>
                </c:pt>
                <c:pt idx="26445">
                  <c:v>51315732.242260002</c:v>
                </c:pt>
                <c:pt idx="26446">
                  <c:v>51647625.374680996</c:v>
                </c:pt>
                <c:pt idx="26447">
                  <c:v>51978133.867809996</c:v>
                </c:pt>
                <c:pt idx="26448">
                  <c:v>52307269.457860991</c:v>
                </c:pt>
                <c:pt idx="26449">
                  <c:v>52635043.68863301</c:v>
                </c:pt>
                <c:pt idx="26450">
                  <c:v>52961467.915935002</c:v>
                </c:pt>
                <c:pt idx="26451">
                  <c:v>53286553.31187699</c:v>
                </c:pt>
                <c:pt idx="26452">
                  <c:v>53610310.869042002</c:v>
                </c:pt>
                <c:pt idx="26453">
                  <c:v>53932751.404532</c:v>
                </c:pt>
                <c:pt idx="26454">
                  <c:v>54253885.563902996</c:v>
                </c:pt>
                <c:pt idx="26455">
                  <c:v>54573723.824979998</c:v>
                </c:pt>
                <c:pt idx="26456">
                  <c:v>54892276.501575001</c:v>
                </c:pt>
                <c:pt idx="26457">
                  <c:v>55209553.747088</c:v>
                </c:pt>
                <c:pt idx="26458">
                  <c:v>55525565.558017999</c:v>
                </c:pt>
                <c:pt idx="26459">
                  <c:v>55840321.777365997</c:v>
                </c:pt>
                <c:pt idx="26460">
                  <c:v>56153832.097952001</c:v>
                </c:pt>
                <c:pt idx="26461">
                  <c:v>56466106.065633006</c:v>
                </c:pt>
                <c:pt idx="26462">
                  <c:v>56777153.082440995</c:v>
                </c:pt>
                <c:pt idx="26463">
                  <c:v>57086982.409629002</c:v>
                </c:pt>
                <c:pt idx="26464">
                  <c:v>57395603.170636006</c:v>
                </c:pt>
                <c:pt idx="26465">
                  <c:v>57703024.353973992</c:v>
                </c:pt>
                <c:pt idx="26466">
                  <c:v>58009254.816033997</c:v>
                </c:pt>
                <c:pt idx="26467">
                  <c:v>58314303.283823997</c:v>
                </c:pt>
                <c:pt idx="26468">
                  <c:v>58618178.357622996</c:v>
                </c:pt>
                <c:pt idx="26469">
                  <c:v>58920888.513579004</c:v>
                </c:pt>
                <c:pt idx="26470">
                  <c:v>59222442.106228001</c:v>
                </c:pt>
                <c:pt idx="26471">
                  <c:v>59522847.370951995</c:v>
                </c:pt>
                <c:pt idx="26472">
                  <c:v>59822112.426370993</c:v>
                </c:pt>
                <c:pt idx="26473">
                  <c:v>60120245.276679002</c:v>
                </c:pt>
                <c:pt idx="26474">
                  <c:v>60417253.813911989</c:v>
                </c:pt>
                <c:pt idx="26475">
                  <c:v>60713145.820162997</c:v>
                </c:pt>
                <c:pt idx="26476">
                  <c:v>61007928.969741002</c:v>
                </c:pt>
                <c:pt idx="26477">
                  <c:v>61301610.831275001</c:v>
                </c:pt>
                <c:pt idx="26478">
                  <c:v>61594198.869763002</c:v>
                </c:pt>
                <c:pt idx="26479">
                  <c:v>61885700.448573001</c:v>
                </c:pt>
                <c:pt idx="26480">
                  <c:v>62176122.831391998</c:v>
                </c:pt>
                <c:pt idx="26481">
                  <c:v>62465473.184129998</c:v>
                </c:pt>
                <c:pt idx="26482">
                  <c:v>62753758.576771989</c:v>
                </c:pt>
                <c:pt idx="26483">
                  <c:v>63040985.985192001</c:v>
                </c:pt>
                <c:pt idx="26484">
                  <c:v>63327162.292915002</c:v>
                </c:pt>
                <c:pt idx="26485">
                  <c:v>63612294.292842999</c:v>
                </c:pt>
                <c:pt idx="26486">
                  <c:v>63896388.688936003</c:v>
                </c:pt>
                <c:pt idx="26487">
                  <c:v>64179452.097852997</c:v>
                </c:pt>
                <c:pt idx="26488">
                  <c:v>64461491.050555997</c:v>
                </c:pt>
                <c:pt idx="26489">
                  <c:v>64742511.993874997</c:v>
                </c:pt>
                <c:pt idx="26490">
                  <c:v>65022521.292033009</c:v>
                </c:pt>
                <c:pt idx="26491">
                  <c:v>65301525.228142008</c:v>
                </c:pt>
                <c:pt idx="26492">
                  <c:v>65579530.005658008</c:v>
                </c:pt>
                <c:pt idx="26493">
                  <c:v>65856541.749805003</c:v>
                </c:pt>
                <c:pt idx="26494">
                  <c:v>66132566.508965999</c:v>
                </c:pt>
                <c:pt idx="26495">
                  <c:v>66407610.256042004</c:v>
                </c:pt>
                <c:pt idx="26496">
                  <c:v>66681678.889778994</c:v>
                </c:pt>
                <c:pt idx="26497">
                  <c:v>66954778.236066997</c:v>
                </c:pt>
                <c:pt idx="26498">
                  <c:v>67226914.049207017</c:v>
                </c:pt>
                <c:pt idx="26499">
                  <c:v>67498092.013153002</c:v>
                </c:pt>
                <c:pt idx="26500">
                  <c:v>67768317.742721006</c:v>
                </c:pt>
                <c:pt idx="26501">
                  <c:v>68037596.784776002</c:v>
                </c:pt>
                <c:pt idx="26502">
                  <c:v>68305934.619390994</c:v>
                </c:pt>
                <c:pt idx="26503">
                  <c:v>68573336.660981998</c:v>
                </c:pt>
                <c:pt idx="26504">
                  <c:v>68839808.259408996</c:v>
                </c:pt>
                <c:pt idx="26505">
                  <c:v>69105354.701070994</c:v>
                </c:pt>
                <c:pt idx="26506">
                  <c:v>69369981.209958002</c:v>
                </c:pt>
                <c:pt idx="26507">
                  <c:v>69633692.948693007</c:v>
                </c:pt>
                <c:pt idx="26508">
                  <c:v>69896495.019547999</c:v>
                </c:pt>
                <c:pt idx="26509">
                  <c:v>70158392.465433002</c:v>
                </c:pt>
                <c:pt idx="26510">
                  <c:v>70419390.270875007</c:v>
                </c:pt>
                <c:pt idx="26511">
                  <c:v>70679493.362963006</c:v>
                </c:pt>
                <c:pt idx="26512">
                  <c:v>70938706.612286016</c:v>
                </c:pt>
                <c:pt idx="26513">
                  <c:v>71197034.83384198</c:v>
                </c:pt>
                <c:pt idx="26514">
                  <c:v>71454482.787929982</c:v>
                </c:pt>
                <c:pt idx="26515">
                  <c:v>71711055.181028992</c:v>
                </c:pt>
                <c:pt idx="26516">
                  <c:v>71966756.666647986</c:v>
                </c:pt>
                <c:pt idx="26517">
                  <c:v>72221591.846172005</c:v>
                </c:pt>
                <c:pt idx="26518">
                  <c:v>72475565.269676015</c:v>
                </c:pt>
                <c:pt idx="26519">
                  <c:v>72728681.436737001</c:v>
                </c:pt>
                <c:pt idx="26520">
                  <c:v>72980944.797216997</c:v>
                </c:pt>
                <c:pt idx="26521">
                  <c:v>73232359.752037004</c:v>
                </c:pt>
                <c:pt idx="26522">
                  <c:v>73482930.653935</c:v>
                </c:pt>
                <c:pt idx="26523">
                  <c:v>73732661.808207005</c:v>
                </c:pt>
                <c:pt idx="26524">
                  <c:v>73981557.473433003</c:v>
                </c:pt>
                <c:pt idx="26525">
                  <c:v>74229621.862191007</c:v>
                </c:pt>
                <c:pt idx="26526">
                  <c:v>74476859.141752988</c:v>
                </c:pt>
                <c:pt idx="26527">
                  <c:v>74723273.434770003</c:v>
                </c:pt>
                <c:pt idx="26528">
                  <c:v>74968868.819947004</c:v>
                </c:pt>
                <c:pt idx="26529">
                  <c:v>75213649.332696006</c:v>
                </c:pt>
                <c:pt idx="26530">
                  <c:v>75457618.965783</c:v>
                </c:pt>
                <c:pt idx="26531">
                  <c:v>75700781.669960007</c:v>
                </c:pt>
                <c:pt idx="26532">
                  <c:v>75943141.354586989</c:v>
                </c:pt>
                <c:pt idx="26533">
                  <c:v>76184701.888240978</c:v>
                </c:pt>
                <c:pt idx="26534">
                  <c:v>76425467.099309996</c:v>
                </c:pt>
                <c:pt idx="26535">
                  <c:v>76665440.776580989</c:v>
                </c:pt>
                <c:pt idx="26536">
                  <c:v>76904626.669812992</c:v>
                </c:pt>
                <c:pt idx="26537">
                  <c:v>77143028.490301996</c:v>
                </c:pt>
                <c:pt idx="26538">
                  <c:v>77380649.911433995</c:v>
                </c:pt>
                <c:pt idx="26539">
                  <c:v>77617494.569226995</c:v>
                </c:pt>
                <c:pt idx="26540">
                  <c:v>77853566.062863007</c:v>
                </c:pt>
                <c:pt idx="26541">
                  <c:v>78088867.955211982</c:v>
                </c:pt>
                <c:pt idx="26542">
                  <c:v>78323403.77334398</c:v>
                </c:pt>
                <c:pt idx="26543">
                  <c:v>78557177.009035006</c:v>
                </c:pt>
                <c:pt idx="26544">
                  <c:v>78790191.119257003</c:v>
                </c:pt>
                <c:pt idx="26545">
                  <c:v>79022449.526667982</c:v>
                </c:pt>
                <c:pt idx="26546">
                  <c:v>79253955.620085001</c:v>
                </c:pt>
                <c:pt idx="26547">
                  <c:v>79484712.754955992</c:v>
                </c:pt>
                <c:pt idx="26548">
                  <c:v>79714724.253812999</c:v>
                </c:pt>
                <c:pt idx="26549">
                  <c:v>79943993.406729981</c:v>
                </c:pt>
                <c:pt idx="26550">
                  <c:v>80172523.471763</c:v>
                </c:pt>
                <c:pt idx="26551">
                  <c:v>80400317.675385982</c:v>
                </c:pt>
                <c:pt idx="26552">
                  <c:v>80627379.212917015</c:v>
                </c:pt>
                <c:pt idx="26553">
                  <c:v>80853711.248938993</c:v>
                </c:pt>
                <c:pt idx="26554">
                  <c:v>81079316.917715997</c:v>
                </c:pt>
                <c:pt idx="26555">
                  <c:v>81304199.323591992</c:v>
                </c:pt>
                <c:pt idx="26556">
                  <c:v>81528361.541393995</c:v>
                </c:pt>
                <c:pt idx="26557">
                  <c:v>81751806.616822988</c:v>
                </c:pt>
                <c:pt idx="26558">
                  <c:v>81974537.566835999</c:v>
                </c:pt>
                <c:pt idx="26559">
                  <c:v>82196557.380026981</c:v>
                </c:pt>
                <c:pt idx="26560">
                  <c:v>82417869.016997993</c:v>
                </c:pt>
                <c:pt idx="26561">
                  <c:v>82638475.410722002</c:v>
                </c:pt>
                <c:pt idx="26562">
                  <c:v>82858379.466903001</c:v>
                </c:pt>
                <c:pt idx="26563">
                  <c:v>83077584.06433098</c:v>
                </c:pt>
                <c:pt idx="26564">
                  <c:v>83296092.055226982</c:v>
                </c:pt>
                <c:pt idx="26565">
                  <c:v>83513906.265582979</c:v>
                </c:pt>
                <c:pt idx="26566">
                  <c:v>83731029.495498016</c:v>
                </c:pt>
                <c:pt idx="26567">
                  <c:v>83947464.519510999</c:v>
                </c:pt>
                <c:pt idx="26568">
                  <c:v>84163214.086920992</c:v>
                </c:pt>
                <c:pt idx="26569">
                  <c:v>84378280.922104999</c:v>
                </c:pt>
                <c:pt idx="26570">
                  <c:v>84592667.724837989</c:v>
                </c:pt>
                <c:pt idx="26571">
                  <c:v>84806377.170593977</c:v>
                </c:pt>
                <c:pt idx="26572">
                  <c:v>85019411.910853982</c:v>
                </c:pt>
                <c:pt idx="26573">
                  <c:v>85231774.573403001</c:v>
                </c:pt>
                <c:pt idx="26574">
                  <c:v>85443467.762623981</c:v>
                </c:pt>
                <c:pt idx="26575">
                  <c:v>85654494.05978398</c:v>
                </c:pt>
                <c:pt idx="26576">
                  <c:v>85864856.023322999</c:v>
                </c:pt>
                <c:pt idx="26577">
                  <c:v>86074556.189129978</c:v>
                </c:pt>
                <c:pt idx="26578">
                  <c:v>86283597.070817992</c:v>
                </c:pt>
                <c:pt idx="26579">
                  <c:v>86491981.159998998</c:v>
                </c:pt>
                <c:pt idx="26580">
                  <c:v>86699710.926542968</c:v>
                </c:pt>
                <c:pt idx="26581">
                  <c:v>86906788.818846002</c:v>
                </c:pt>
                <c:pt idx="26582">
                  <c:v>87113217.264085993</c:v>
                </c:pt>
                <c:pt idx="26583">
                  <c:v>87318998.668476015</c:v>
                </c:pt>
                <c:pt idx="26584">
                  <c:v>87524135.417517006</c:v>
                </c:pt>
                <c:pt idx="26585">
                  <c:v>87728629.876239985</c:v>
                </c:pt>
                <c:pt idx="26586">
                  <c:v>87932484.389450982</c:v>
                </c:pt>
                <c:pt idx="26587">
                  <c:v>88135701.281967014</c:v>
                </c:pt>
                <c:pt idx="26588">
                  <c:v>88338282.858854964</c:v>
                </c:pt>
                <c:pt idx="26589">
                  <c:v>88540231.405657992</c:v>
                </c:pt>
                <c:pt idx="26590">
                  <c:v>88741549.188625991</c:v>
                </c:pt>
                <c:pt idx="26591">
                  <c:v>88942238.45493798</c:v>
                </c:pt>
                <c:pt idx="26592">
                  <c:v>89142301.432924002</c:v>
                </c:pt>
                <c:pt idx="26593">
                  <c:v>89341740.332283005</c:v>
                </c:pt>
                <c:pt idx="26594">
                  <c:v>89540557.344293982</c:v>
                </c:pt>
                <c:pt idx="26595">
                  <c:v>89738754.642030999</c:v>
                </c:pt>
                <c:pt idx="26596">
                  <c:v>89936334.380565003</c:v>
                </c:pt>
                <c:pt idx="26597">
                  <c:v>90133298.697174981</c:v>
                </c:pt>
                <c:pt idx="26598">
                  <c:v>90329649.711545005</c:v>
                </c:pt>
                <c:pt idx="26599">
                  <c:v>90525389.52596198</c:v>
                </c:pt>
                <c:pt idx="26600">
                  <c:v>90720520.225515991</c:v>
                </c:pt>
                <c:pt idx="26601">
                  <c:v>90915043.878286004</c:v>
                </c:pt>
                <c:pt idx="26602">
                  <c:v>91108962.535537988</c:v>
                </c:pt>
                <c:pt idx="26603">
                  <c:v>91302278.231904</c:v>
                </c:pt>
                <c:pt idx="26604">
                  <c:v>91494992.985569999</c:v>
                </c:pt>
                <c:pt idx="26605">
                  <c:v>91687108.798457995</c:v>
                </c:pt>
                <c:pt idx="26606">
                  <c:v>91878627.65640299</c:v>
                </c:pt>
                <c:pt idx="26607">
                  <c:v>92069551.529331982</c:v>
                </c:pt>
                <c:pt idx="26608">
                  <c:v>92259882.371436</c:v>
                </c:pt>
                <c:pt idx="26609">
                  <c:v>92449622.121336982</c:v>
                </c:pt>
                <c:pt idx="26610">
                  <c:v>92638772.702267021</c:v>
                </c:pt>
                <c:pt idx="26611">
                  <c:v>92827336.022226006</c:v>
                </c:pt>
                <c:pt idx="26612">
                  <c:v>93015313.974146992</c:v>
                </c:pt>
                <c:pt idx="26613">
                  <c:v>93202708.436061993</c:v>
                </c:pt>
                <c:pt idx="26614">
                  <c:v>93389521.271255001</c:v>
                </c:pt>
                <c:pt idx="26615">
                  <c:v>93575754.328427002</c:v>
                </c:pt>
                <c:pt idx="26616">
                  <c:v>93761409.441842005</c:v>
                </c:pt>
                <c:pt idx="26617">
                  <c:v>93946488.431487009</c:v>
                </c:pt>
                <c:pt idx="26618">
                  <c:v>94130993.103220001</c:v>
                </c:pt>
                <c:pt idx="26619">
                  <c:v>94314925.248917013</c:v>
                </c:pt>
                <c:pt idx="26620">
                  <c:v>94498286.646618992</c:v>
                </c:pt>
                <c:pt idx="26621">
                  <c:v>94681079.060681999</c:v>
                </c:pt>
                <c:pt idx="26622">
                  <c:v>94863304.241908014</c:v>
                </c:pt>
                <c:pt idx="26623">
                  <c:v>95044963.927696005</c:v>
                </c:pt>
                <c:pt idx="26624">
                  <c:v>95226059.84217602</c:v>
                </c:pt>
                <c:pt idx="26625">
                  <c:v>95406593.696346998</c:v>
                </c:pt>
                <c:pt idx="26626">
                  <c:v>95586567.188207999</c:v>
                </c:pt>
                <c:pt idx="26627">
                  <c:v>95765982.002896994</c:v>
                </c:pt>
                <c:pt idx="26628">
                  <c:v>95944839.812817007</c:v>
                </c:pt>
                <c:pt idx="26629">
                  <c:v>96123142.277768001</c:v>
                </c:pt>
                <c:pt idx="26630">
                  <c:v>96300891.045074001</c:v>
                </c:pt>
                <c:pt idx="26631">
                  <c:v>96478087.749708995</c:v>
                </c:pt>
                <c:pt idx="26632">
                  <c:v>96654734.014421001</c:v>
                </c:pt>
                <c:pt idx="26633">
                  <c:v>96830831.449854001</c:v>
                </c:pt>
                <c:pt idx="26634">
                  <c:v>97006381.654669985</c:v>
                </c:pt>
                <c:pt idx="26635">
                  <c:v>97181386.215666994</c:v>
                </c:pt>
                <c:pt idx="26636">
                  <c:v>97355846.707899004</c:v>
                </c:pt>
                <c:pt idx="26637">
                  <c:v>97529764.694788992</c:v>
                </c:pt>
                <c:pt idx="26638">
                  <c:v>97703141.728247002</c:v>
                </c:pt>
                <c:pt idx="26639">
                  <c:v>97875979.348780006</c:v>
                </c:pt>
                <c:pt idx="26640">
                  <c:v>98048279.085605979</c:v>
                </c:pt>
                <c:pt idx="26641">
                  <c:v>98220042.456762999</c:v>
                </c:pt>
                <c:pt idx="26642">
                  <c:v>98391270.969219014</c:v>
                </c:pt>
                <c:pt idx="26643">
                  <c:v>98561966.118976995</c:v>
                </c:pt>
                <c:pt idx="26644">
                  <c:v>98732129.391183004</c:v>
                </c:pt>
                <c:pt idx="26645">
                  <c:v>98901762.260230005</c:v>
                </c:pt>
                <c:pt idx="26646">
                  <c:v>99070866.189862981</c:v>
                </c:pt>
                <c:pt idx="26647">
                  <c:v>99239442.633277014</c:v>
                </c:pt>
                <c:pt idx="26648">
                  <c:v>99407493.033221006</c:v>
                </c:pt>
                <c:pt idx="26649">
                  <c:v>99575018.822096005</c:v>
                </c:pt>
                <c:pt idx="26650">
                  <c:v>99742021.422053978</c:v>
                </c:pt>
                <c:pt idx="26651">
                  <c:v>99908502.245093003</c:v>
                </c:pt>
                <c:pt idx="26652">
                  <c:v>100074462.69315502</c:v>
                </c:pt>
                <c:pt idx="26653">
                  <c:v>100239904.158218</c:v>
                </c:pt>
                <c:pt idx="26654">
                  <c:v>100404828.022392</c:v>
                </c:pt>
                <c:pt idx="26655">
                  <c:v>100569235.65801001</c:v>
                </c:pt>
                <c:pt idx="26656">
                  <c:v>100733128.427716</c:v>
                </c:pt>
                <c:pt idx="26657">
                  <c:v>100896507.68455897</c:v>
                </c:pt>
                <c:pt idx="26658">
                  <c:v>101059374.772081</c:v>
                </c:pt>
                <c:pt idx="26659">
                  <c:v>101221731.02440098</c:v>
                </c:pt>
                <c:pt idx="26660">
                  <c:v>101383577.76630601</c:v>
                </c:pt>
                <c:pt idx="26661">
                  <c:v>101544916.313333</c:v>
                </c:pt>
                <c:pt idx="26662">
                  <c:v>101705747.971857</c:v>
                </c:pt>
                <c:pt idx="26663">
                  <c:v>101866074.03917001</c:v>
                </c:pt>
                <c:pt idx="26664">
                  <c:v>102025895.80356702</c:v>
                </c:pt>
                <c:pt idx="26665">
                  <c:v>102185214.544424</c:v>
                </c:pt>
                <c:pt idx="26666">
                  <c:v>102344031.53228299</c:v>
                </c:pt>
                <c:pt idx="26667">
                  <c:v>102502348.028927</c:v>
                </c:pt>
                <c:pt idx="26668">
                  <c:v>102660165.287459</c:v>
                </c:pt>
                <c:pt idx="26669">
                  <c:v>102817484.55238202</c:v>
                </c:pt>
                <c:pt idx="26670">
                  <c:v>102974307.05967398</c:v>
                </c:pt>
                <c:pt idx="26671">
                  <c:v>103130634.036861</c:v>
                </c:pt>
                <c:pt idx="26672">
                  <c:v>103286466.70309901</c:v>
                </c:pt>
                <c:pt idx="26673">
                  <c:v>103441806.26923701</c:v>
                </c:pt>
                <c:pt idx="26674">
                  <c:v>103596653.937902</c:v>
                </c:pt>
                <c:pt idx="26675">
                  <c:v>103751010.90356101</c:v>
                </c:pt>
                <c:pt idx="26676">
                  <c:v>103904878.352597</c:v>
                </c:pt>
                <c:pt idx="26677">
                  <c:v>104058257.46338104</c:v>
                </c:pt>
                <c:pt idx="26678">
                  <c:v>104211149.40633802</c:v>
                </c:pt>
                <c:pt idx="26679">
                  <c:v>104363555.34401399</c:v>
                </c:pt>
                <c:pt idx="26680">
                  <c:v>104515476.431151</c:v>
                </c:pt>
                <c:pt idx="26681">
                  <c:v>104666913.81474899</c:v>
                </c:pt>
                <c:pt idx="26682">
                  <c:v>104817868.63413298</c:v>
                </c:pt>
                <c:pt idx="26683">
                  <c:v>104968342.021017</c:v>
                </c:pt>
                <c:pt idx="26684">
                  <c:v>105118335.09957501</c:v>
                </c:pt>
                <c:pt idx="26685">
                  <c:v>105267848.98649701</c:v>
                </c:pt>
                <c:pt idx="26686">
                  <c:v>105416884.791059</c:v>
                </c:pt>
                <c:pt idx="26687">
                  <c:v>105565443.61518</c:v>
                </c:pt>
                <c:pt idx="26688">
                  <c:v>105713526.55349001</c:v>
                </c:pt>
                <c:pt idx="26689">
                  <c:v>105861134.69338502</c:v>
                </c:pt>
                <c:pt idx="26690">
                  <c:v>106008269.11509298</c:v>
                </c:pt>
                <c:pt idx="26691">
                  <c:v>106154930.891729</c:v>
                </c:pt>
                <c:pt idx="26692">
                  <c:v>106301121.089357</c:v>
                </c:pt>
                <c:pt idx="26693">
                  <c:v>106446840.767048</c:v>
                </c:pt>
                <c:pt idx="26694">
                  <c:v>106592090.976937</c:v>
                </c:pt>
                <c:pt idx="26695">
                  <c:v>106736872.76428002</c:v>
                </c:pt>
                <c:pt idx="26696">
                  <c:v>106881187.16751398</c:v>
                </c:pt>
                <c:pt idx="26697">
                  <c:v>107025035.21830802</c:v>
                </c:pt>
                <c:pt idx="26698">
                  <c:v>107168417.94161899</c:v>
                </c:pt>
                <c:pt idx="26699">
                  <c:v>107311336.35574996</c:v>
                </c:pt>
                <c:pt idx="26700">
                  <c:v>107453791.47240202</c:v>
                </c:pt>
                <c:pt idx="26701">
                  <c:v>107595784.29672401</c:v>
                </c:pt>
                <c:pt idx="26702">
                  <c:v>107737315.827372</c:v>
                </c:pt>
                <c:pt idx="26703">
                  <c:v>107878387.05655997</c:v>
                </c:pt>
                <c:pt idx="26704">
                  <c:v>108018998.97010398</c:v>
                </c:pt>
                <c:pt idx="26705">
                  <c:v>108159152.54748499</c:v>
                </c:pt>
                <c:pt idx="26706">
                  <c:v>108298848.76189102</c:v>
                </c:pt>
                <c:pt idx="26707">
                  <c:v>108438088.58027002</c:v>
                </c:pt>
                <c:pt idx="26708">
                  <c:v>108576872.96337703</c:v>
                </c:pt>
                <c:pt idx="26709">
                  <c:v>108715202.86582798</c:v>
                </c:pt>
                <c:pt idx="26710">
                  <c:v>108853079.23614401</c:v>
                </c:pt>
                <c:pt idx="26711">
                  <c:v>108990503.016799</c:v>
                </c:pt>
                <c:pt idx="26712">
                  <c:v>109127475.144269</c:v>
                </c:pt>
                <c:pt idx="26713">
                  <c:v>109263996.54907902</c:v>
                </c:pt>
                <c:pt idx="26714">
                  <c:v>109400068.15584798</c:v>
                </c:pt>
                <c:pt idx="26715">
                  <c:v>109535690.883334</c:v>
                </c:pt>
                <c:pt idx="26716">
                  <c:v>109670865.644483</c:v>
                </c:pt>
                <c:pt idx="26717">
                  <c:v>109805593.34646802</c:v>
                </c:pt>
                <c:pt idx="26718">
                  <c:v>109939874.89073898</c:v>
                </c:pt>
                <c:pt idx="26719">
                  <c:v>110073711.17306502</c:v>
                </c:pt>
                <c:pt idx="26720">
                  <c:v>110207103.08357599</c:v>
                </c:pt>
                <c:pt idx="26721">
                  <c:v>110340051.506806</c:v>
                </c:pt>
                <c:pt idx="26722">
                  <c:v>110472557.32173799</c:v>
                </c:pt>
                <c:pt idx="26723">
                  <c:v>110604621.40184498</c:v>
                </c:pt>
                <c:pt idx="26724">
                  <c:v>110736244.61512898</c:v>
                </c:pt>
                <c:pt idx="26725">
                  <c:v>110867427.824166</c:v>
                </c:pt>
                <c:pt idx="26726">
                  <c:v>110998171.88614199</c:v>
                </c:pt>
                <c:pt idx="26727">
                  <c:v>111128477.65290098</c:v>
                </c:pt>
                <c:pt idx="26728">
                  <c:v>111258345.97097601</c:v>
                </c:pt>
                <c:pt idx="26729">
                  <c:v>111387777.68163396</c:v>
                </c:pt>
                <c:pt idx="26730">
                  <c:v>111516773.62091398</c:v>
                </c:pt>
                <c:pt idx="26731">
                  <c:v>111645334.61966501</c:v>
                </c:pt>
                <c:pt idx="26732">
                  <c:v>111773461.503584</c:v>
                </c:pt>
                <c:pt idx="26733">
                  <c:v>111901155.09325601</c:v>
                </c:pt>
                <c:pt idx="26734">
                  <c:v>112028416.20418702</c:v>
                </c:pt>
                <c:pt idx="26735">
                  <c:v>112155245.64684698</c:v>
                </c:pt>
                <c:pt idx="26736">
                  <c:v>112281644.22670199</c:v>
                </c:pt>
                <c:pt idx="26737">
                  <c:v>112407612.744251</c:v>
                </c:pt>
                <c:pt idx="26738">
                  <c:v>112533151.99506402</c:v>
                </c:pt>
                <c:pt idx="26739">
                  <c:v>112658262.76981799</c:v>
                </c:pt>
                <c:pt idx="26740">
                  <c:v>112782945.85432801</c:v>
                </c:pt>
                <c:pt idx="26741">
                  <c:v>112907202.029585</c:v>
                </c:pt>
                <c:pt idx="26742">
                  <c:v>113031032.07179201</c:v>
                </c:pt>
                <c:pt idx="26743">
                  <c:v>113154436.75239302</c:v>
                </c:pt>
                <c:pt idx="26744">
                  <c:v>113277416.83811398</c:v>
                </c:pt>
                <c:pt idx="26745">
                  <c:v>113399973.09098801</c:v>
                </c:pt>
                <c:pt idx="26746">
                  <c:v>113522106.26839603</c:v>
                </c:pt>
                <c:pt idx="26747">
                  <c:v>113643817.12309401</c:v>
                </c:pt>
                <c:pt idx="26748">
                  <c:v>113765106.40325102</c:v>
                </c:pt>
                <c:pt idx="26749">
                  <c:v>113885974.85247502</c:v>
                </c:pt>
                <c:pt idx="26750">
                  <c:v>114006423.209849</c:v>
                </c:pt>
                <c:pt idx="26751">
                  <c:v>114126452.20996001</c:v>
                </c:pt>
                <c:pt idx="26752">
                  <c:v>114246062.58293401</c:v>
                </c:pt>
                <c:pt idx="26753">
                  <c:v>114365255.054463</c:v>
                </c:pt>
                <c:pt idx="26754">
                  <c:v>114484030.345837</c:v>
                </c:pt>
                <c:pt idx="26755">
                  <c:v>114602389.17397401</c:v>
                </c:pt>
                <c:pt idx="26756">
                  <c:v>114720332.251451</c:v>
                </c:pt>
                <c:pt idx="26757">
                  <c:v>114837860.28653198</c:v>
                </c:pt>
                <c:pt idx="26758">
                  <c:v>114954973.98319902</c:v>
                </c:pt>
                <c:pt idx="26759">
                  <c:v>115071674.04118001</c:v>
                </c:pt>
                <c:pt idx="26760">
                  <c:v>115187961.15597898</c:v>
                </c:pt>
                <c:pt idx="26761">
                  <c:v>115303836.018902</c:v>
                </c:pt>
                <c:pt idx="26762">
                  <c:v>115419299.31708902</c:v>
                </c:pt>
                <c:pt idx="26763">
                  <c:v>115534351.733539</c:v>
                </c:pt>
                <c:pt idx="26764">
                  <c:v>115648993.94713899</c:v>
                </c:pt>
                <c:pt idx="26765">
                  <c:v>115763226.63269</c:v>
                </c:pt>
                <c:pt idx="26766">
                  <c:v>115877050.46093599</c:v>
                </c:pt>
                <c:pt idx="26767">
                  <c:v>115990466.098592</c:v>
                </c:pt>
                <c:pt idx="26768">
                  <c:v>116103474.20836604</c:v>
                </c:pt>
                <c:pt idx="26769">
                  <c:v>116216075.44898902</c:v>
                </c:pt>
                <c:pt idx="26770">
                  <c:v>116328270.47524199</c:v>
                </c:pt>
                <c:pt idx="26771">
                  <c:v>116440059.93797801</c:v>
                </c:pt>
                <c:pt idx="26772">
                  <c:v>116551444.48415101</c:v>
                </c:pt>
                <c:pt idx="26773">
                  <c:v>116662424.75684001</c:v>
                </c:pt>
                <c:pt idx="26774">
                  <c:v>116773001.39527601</c:v>
                </c:pt>
                <c:pt idx="26775">
                  <c:v>116883175.034862</c:v>
                </c:pt>
                <c:pt idx="26776">
                  <c:v>116992946.30720502</c:v>
                </c:pt>
                <c:pt idx="26777">
                  <c:v>117102315.840133</c:v>
                </c:pt>
                <c:pt idx="26778">
                  <c:v>117211284.25772399</c:v>
                </c:pt>
                <c:pt idx="26779">
                  <c:v>117319852.18032898</c:v>
                </c:pt>
                <c:pt idx="26780">
                  <c:v>117428020.22459398</c:v>
                </c:pt>
                <c:pt idx="26781">
                  <c:v>117535789.00348802</c:v>
                </c:pt>
                <c:pt idx="26782">
                  <c:v>117643159.12631901</c:v>
                </c:pt>
                <c:pt idx="26783">
                  <c:v>117750131.19876498</c:v>
                </c:pt>
                <c:pt idx="26784">
                  <c:v>117856705.822891</c:v>
                </c:pt>
                <c:pt idx="26785">
                  <c:v>117962883.59717302</c:v>
                </c:pt>
                <c:pt idx="26786">
                  <c:v>118068665.11652398</c:v>
                </c:pt>
                <c:pt idx="26787">
                  <c:v>118174050.972311</c:v>
                </c:pt>
                <c:pt idx="26788">
                  <c:v>118279041.75238101</c:v>
                </c:pt>
                <c:pt idx="26789">
                  <c:v>118383638.04108001</c:v>
                </c:pt>
                <c:pt idx="26790">
                  <c:v>118487840.41927703</c:v>
                </c:pt>
                <c:pt idx="26791">
                  <c:v>118591649.464384</c:v>
                </c:pt>
                <c:pt idx="26792">
                  <c:v>118695065.75037701</c:v>
                </c:pt>
                <c:pt idx="26793">
                  <c:v>118798089.847818</c:v>
                </c:pt>
                <c:pt idx="26794">
                  <c:v>118900722.32387501</c:v>
                </c:pt>
                <c:pt idx="26795">
                  <c:v>119002963.74234402</c:v>
                </c:pt>
                <c:pt idx="26796">
                  <c:v>119104814.66366699</c:v>
                </c:pt>
                <c:pt idx="26797">
                  <c:v>119206275.64495398</c:v>
                </c:pt>
                <c:pt idx="26798">
                  <c:v>119307347.240004</c:v>
                </c:pt>
                <c:pt idx="26799">
                  <c:v>119408029.99932101</c:v>
                </c:pt>
                <c:pt idx="26800">
                  <c:v>119508324.470138</c:v>
                </c:pt>
                <c:pt idx="26801">
                  <c:v>119608231.196436</c:v>
                </c:pt>
                <c:pt idx="26802">
                  <c:v>119707750.718959</c:v>
                </c:pt>
                <c:pt idx="26803">
                  <c:v>119806883.57523899</c:v>
                </c:pt>
                <c:pt idx="26804">
                  <c:v>119905630.299611</c:v>
                </c:pt>
                <c:pt idx="26805">
                  <c:v>120003991.423234</c:v>
                </c:pt>
                <c:pt idx="26806">
                  <c:v>120101967.474107</c:v>
                </c:pt>
                <c:pt idx="26807">
                  <c:v>120199558.977091</c:v>
                </c:pt>
                <c:pt idx="26808">
                  <c:v>120296766.453924</c:v>
                </c:pt>
                <c:pt idx="26809">
                  <c:v>120393590.423242</c:v>
                </c:pt>
                <c:pt idx="26810">
                  <c:v>120490031.400593</c:v>
                </c:pt>
                <c:pt idx="26811">
                  <c:v>120586089.89846301</c:v>
                </c:pt>
                <c:pt idx="26812">
                  <c:v>120681766.42628102</c:v>
                </c:pt>
                <c:pt idx="26813">
                  <c:v>120777061.49044801</c:v>
                </c:pt>
                <c:pt idx="26814">
                  <c:v>120871975.594349</c:v>
                </c:pt>
                <c:pt idx="26815">
                  <c:v>120966509.23837002</c:v>
                </c:pt>
                <c:pt idx="26816">
                  <c:v>121060662.91991702</c:v>
                </c:pt>
                <c:pt idx="26817">
                  <c:v>121154437.133432</c:v>
                </c:pt>
                <c:pt idx="26818">
                  <c:v>121247832.370409</c:v>
                </c:pt>
                <c:pt idx="26819">
                  <c:v>121340849.11941102</c:v>
                </c:pt>
                <c:pt idx="26820">
                  <c:v>121433487.866087</c:v>
                </c:pt>
                <c:pt idx="26821">
                  <c:v>121525749.09318802</c:v>
                </c:pt>
                <c:pt idx="26822">
                  <c:v>121617633.28058398</c:v>
                </c:pt>
                <c:pt idx="26823">
                  <c:v>121709140.90527701</c:v>
                </c:pt>
                <c:pt idx="26824">
                  <c:v>121800272.44141904</c:v>
                </c:pt>
                <c:pt idx="26825">
                  <c:v>121891028.360329</c:v>
                </c:pt>
                <c:pt idx="26826">
                  <c:v>121981409.13050598</c:v>
                </c:pt>
                <c:pt idx="26827">
                  <c:v>122071415.217646</c:v>
                </c:pt>
                <c:pt idx="26828">
                  <c:v>122161047.08465499</c:v>
                </c:pt>
                <c:pt idx="26829">
                  <c:v>122250305.191669</c:v>
                </c:pt>
                <c:pt idx="26830">
                  <c:v>122339189.99606299</c:v>
                </c:pt>
                <c:pt idx="26831">
                  <c:v>122427701.95247102</c:v>
                </c:pt>
                <c:pt idx="26832">
                  <c:v>122515841.51279701</c:v>
                </c:pt>
                <c:pt idx="26833">
                  <c:v>122603609.12623098</c:v>
                </c:pt>
                <c:pt idx="26834">
                  <c:v>122691005.23926601</c:v>
                </c:pt>
                <c:pt idx="26835">
                  <c:v>122778030.295707</c:v>
                </c:pt>
                <c:pt idx="26836">
                  <c:v>122864684.736689</c:v>
                </c:pt>
                <c:pt idx="26837">
                  <c:v>122950969.000692</c:v>
                </c:pt>
                <c:pt idx="26838">
                  <c:v>123036883.52355199</c:v>
                </c:pt>
                <c:pt idx="26839">
                  <c:v>123122428.73847499</c:v>
                </c:pt>
                <c:pt idx="26840">
                  <c:v>123207605.07605501</c:v>
                </c:pt>
                <c:pt idx="26841">
                  <c:v>123292412.96428202</c:v>
                </c:pt>
                <c:pt idx="26842">
                  <c:v>123376852.82855798</c:v>
                </c:pt>
                <c:pt idx="26843">
                  <c:v>123460925.091713</c:v>
                </c:pt>
                <c:pt idx="26844">
                  <c:v>123544630.17401199</c:v>
                </c:pt>
                <c:pt idx="26845">
                  <c:v>123627968.49317402</c:v>
                </c:pt>
                <c:pt idx="26846">
                  <c:v>123710940.46438302</c:v>
                </c:pt>
                <c:pt idx="26847">
                  <c:v>123793546.50030002</c:v>
                </c:pt>
                <c:pt idx="26848">
                  <c:v>123875787.01107602</c:v>
                </c:pt>
                <c:pt idx="26849">
                  <c:v>123957662.40436701</c:v>
                </c:pt>
                <c:pt idx="26850">
                  <c:v>124039173.08534399</c:v>
                </c:pt>
                <c:pt idx="26851">
                  <c:v>124120319.456705</c:v>
                </c:pt>
                <c:pt idx="26852">
                  <c:v>124201101.91869099</c:v>
                </c:pt>
                <c:pt idx="26853">
                  <c:v>124281520.869093</c:v>
                </c:pt>
                <c:pt idx="26854">
                  <c:v>124361576.70327102</c:v>
                </c:pt>
                <c:pt idx="26855">
                  <c:v>124441269.81415798</c:v>
                </c:pt>
                <c:pt idx="26856">
                  <c:v>124520600.59227902</c:v>
                </c:pt>
                <c:pt idx="26857">
                  <c:v>124599569.42575799</c:v>
                </c:pt>
                <c:pt idx="26858">
                  <c:v>124678176.700333</c:v>
                </c:pt>
                <c:pt idx="26859">
                  <c:v>124756422.79936603</c:v>
                </c:pt>
                <c:pt idx="26860">
                  <c:v>124834308.10385299</c:v>
                </c:pt>
                <c:pt idx="26861">
                  <c:v>124911832.99244002</c:v>
                </c:pt>
                <c:pt idx="26862">
                  <c:v>124988997.84142999</c:v>
                </c:pt>
                <c:pt idx="26863">
                  <c:v>125065803.024795</c:v>
                </c:pt>
                <c:pt idx="26864">
                  <c:v>125142248.91418901</c:v>
                </c:pt>
                <c:pt idx="26865">
                  <c:v>125218335.87895799</c:v>
                </c:pt>
                <c:pt idx="26866">
                  <c:v>125294064.28615101</c:v>
                </c:pt>
                <c:pt idx="26867">
                  <c:v>125369434.50052901</c:v>
                </c:pt>
                <c:pt idx="26868">
                  <c:v>125444446.88457999</c:v>
                </c:pt>
                <c:pt idx="26869">
                  <c:v>125519101.798526</c:v>
                </c:pt>
                <c:pt idx="26870">
                  <c:v>125593399.60033301</c:v>
                </c:pt>
                <c:pt idx="26871">
                  <c:v>125667340.645726</c:v>
                </c:pt>
                <c:pt idx="26872">
                  <c:v>125740925.288194</c:v>
                </c:pt>
                <c:pt idx="26873">
                  <c:v>125814153.879005</c:v>
                </c:pt>
                <c:pt idx="26874">
                  <c:v>125887026.767214</c:v>
                </c:pt>
                <c:pt idx="26875">
                  <c:v>125959544.29967001</c:v>
                </c:pt>
                <c:pt idx="26876">
                  <c:v>126031706.82103299</c:v>
                </c:pt>
                <c:pt idx="26877">
                  <c:v>126103514.673778</c:v>
                </c:pt>
                <c:pt idx="26878">
                  <c:v>126174968.198209</c:v>
                </c:pt>
                <c:pt idx="26879">
                  <c:v>126246067.73246402</c:v>
                </c:pt>
                <c:pt idx="26880">
                  <c:v>126316813.612528</c:v>
                </c:pt>
                <c:pt idx="26881">
                  <c:v>126387206.172245</c:v>
                </c:pt>
                <c:pt idx="26882">
                  <c:v>126457245.74332201</c:v>
                </c:pt>
                <c:pt idx="26883">
                  <c:v>126526932.65533999</c:v>
                </c:pt>
                <c:pt idx="26884">
                  <c:v>126596267.23576702</c:v>
                </c:pt>
                <c:pt idx="26885">
                  <c:v>126665249.809963</c:v>
                </c:pt>
                <c:pt idx="26886">
                  <c:v>126733880.70119202</c:v>
                </c:pt>
                <c:pt idx="26887">
                  <c:v>126802160.230628</c:v>
                </c:pt>
                <c:pt idx="26888">
                  <c:v>126870088.71736701</c:v>
                </c:pt>
                <c:pt idx="26889">
                  <c:v>126937666.47843702</c:v>
                </c:pt>
                <c:pt idx="26890">
                  <c:v>127004893.82880199</c:v>
                </c:pt>
                <c:pt idx="26891">
                  <c:v>127071771.08137502</c:v>
                </c:pt>
                <c:pt idx="26892">
                  <c:v>127138298.547024</c:v>
                </c:pt>
                <c:pt idx="26893">
                  <c:v>127204476.53458399</c:v>
                </c:pt>
                <c:pt idx="26894">
                  <c:v>127270305.350862</c:v>
                </c:pt>
                <c:pt idx="26895">
                  <c:v>127335785.30064799</c:v>
                </c:pt>
                <c:pt idx="26896">
                  <c:v>127400916.68672198</c:v>
                </c:pt>
                <c:pt idx="26897">
                  <c:v>127465699.809862</c:v>
                </c:pt>
                <c:pt idx="26898">
                  <c:v>127530134.96885498</c:v>
                </c:pt>
                <c:pt idx="26899">
                  <c:v>127594222.460503</c:v>
                </c:pt>
                <c:pt idx="26900">
                  <c:v>127657962.57962999</c:v>
                </c:pt>
                <c:pt idx="26901">
                  <c:v>127721355.619092</c:v>
                </c:pt>
                <c:pt idx="26902">
                  <c:v>127784401.86978501</c:v>
                </c:pt>
                <c:pt idx="26903">
                  <c:v>127847101.62065397</c:v>
                </c:pt>
                <c:pt idx="26904">
                  <c:v>127909455.15869798</c:v>
                </c:pt>
                <c:pt idx="26905">
                  <c:v>127971462.76897602</c:v>
                </c:pt>
                <c:pt idx="26906">
                  <c:v>128033124.73462398</c:v>
                </c:pt>
                <c:pt idx="26907">
                  <c:v>128094441.33685198</c:v>
                </c:pt>
                <c:pt idx="26908">
                  <c:v>128155412.85495599</c:v>
                </c:pt>
                <c:pt idx="26909">
                  <c:v>128216039.566328</c:v>
                </c:pt>
                <c:pt idx="26910">
                  <c:v>128276321.74646004</c:v>
                </c:pt>
                <c:pt idx="26911">
                  <c:v>128336259.66895199</c:v>
                </c:pt>
                <c:pt idx="26912">
                  <c:v>128395853.60551998</c:v>
                </c:pt>
                <c:pt idx="26913">
                  <c:v>128455103.82600398</c:v>
                </c:pt>
                <c:pt idx="26914">
                  <c:v>128514010.59837201</c:v>
                </c:pt>
                <c:pt idx="26915">
                  <c:v>128572574.18873098</c:v>
                </c:pt>
                <c:pt idx="26916">
                  <c:v>128630794.861331</c:v>
                </c:pt>
                <c:pt idx="26917">
                  <c:v>128688672.878576</c:v>
                </c:pt>
                <c:pt idx="26918">
                  <c:v>128746208.501026</c:v>
                </c:pt>
                <c:pt idx="26919">
                  <c:v>128803401.98740701</c:v>
                </c:pt>
                <c:pt idx="26920">
                  <c:v>128860253.594616</c:v>
                </c:pt>
                <c:pt idx="26921">
                  <c:v>128916763.57772999</c:v>
                </c:pt>
                <c:pt idx="26922">
                  <c:v>128972932.19001198</c:v>
                </c:pt>
                <c:pt idx="26923">
                  <c:v>129028759.682916</c:v>
                </c:pt>
                <c:pt idx="26924">
                  <c:v>129084246.30609401</c:v>
                </c:pt>
                <c:pt idx="26925">
                  <c:v>129139392.30740498</c:v>
                </c:pt>
                <c:pt idx="26926">
                  <c:v>129194197.93291901</c:v>
                </c:pt>
                <c:pt idx="26927">
                  <c:v>129248663.42692301</c:v>
                </c:pt>
                <c:pt idx="26928">
                  <c:v>129302789.03193</c:v>
                </c:pt>
                <c:pt idx="26929">
                  <c:v>129356574.988683</c:v>
                </c:pt>
                <c:pt idx="26930">
                  <c:v>129410021.53616102</c:v>
                </c:pt>
                <c:pt idx="26931">
                  <c:v>129463128.91158901</c:v>
                </c:pt>
                <c:pt idx="26932">
                  <c:v>129515897.350438</c:v>
                </c:pt>
                <c:pt idx="26933">
                  <c:v>129568327.086436</c:v>
                </c:pt>
                <c:pt idx="26934">
                  <c:v>129620418.35157201</c:v>
                </c:pt>
                <c:pt idx="26935">
                  <c:v>129672171.37610099</c:v>
                </c:pt>
                <c:pt idx="26936">
                  <c:v>129723586.38855399</c:v>
                </c:pt>
                <c:pt idx="26937">
                  <c:v>129774663.61573799</c:v>
                </c:pt>
                <c:pt idx="26938">
                  <c:v>129825403.282746</c:v>
                </c:pt>
                <c:pt idx="26939">
                  <c:v>129875805.61296302</c:v>
                </c:pt>
                <c:pt idx="26940">
                  <c:v>129925870.828067</c:v>
                </c:pt>
                <c:pt idx="26941">
                  <c:v>129975599.148041</c:v>
                </c:pt>
                <c:pt idx="26942">
                  <c:v>130024990.79117301</c:v>
                </c:pt>
                <c:pt idx="26943">
                  <c:v>130074045.97406502</c:v>
                </c:pt>
                <c:pt idx="26944">
                  <c:v>130122764.91163802</c:v>
                </c:pt>
                <c:pt idx="26945">
                  <c:v>130171147.817136</c:v>
                </c:pt>
                <c:pt idx="26946">
                  <c:v>130219194.902132</c:v>
                </c:pt>
                <c:pt idx="26947">
                  <c:v>130266906.37653397</c:v>
                </c:pt>
                <c:pt idx="26948">
                  <c:v>130314282.44858901</c:v>
                </c:pt>
                <c:pt idx="26949">
                  <c:v>130361323.32489099</c:v>
                </c:pt>
                <c:pt idx="26950">
                  <c:v>130408029.21038301</c:v>
                </c:pt>
                <c:pt idx="26951">
                  <c:v>130454400.30836202</c:v>
                </c:pt>
                <c:pt idx="26952">
                  <c:v>130500436.82048699</c:v>
                </c:pt>
                <c:pt idx="26953">
                  <c:v>130546138.94678199</c:v>
                </c:pt>
                <c:pt idx="26954">
                  <c:v>130591506.88564299</c:v>
                </c:pt>
                <c:pt idx="26955">
                  <c:v>130636540.833837</c:v>
                </c:pt>
                <c:pt idx="26956">
                  <c:v>130681240.986516</c:v>
                </c:pt>
                <c:pt idx="26957">
                  <c:v>130725607.537214</c:v>
                </c:pt>
                <c:pt idx="26958">
                  <c:v>130769640.67785698</c:v>
                </c:pt>
                <c:pt idx="26959">
                  <c:v>130813340.598764</c:v>
                </c:pt>
                <c:pt idx="26960">
                  <c:v>130856707.48865299</c:v>
                </c:pt>
                <c:pt idx="26961">
                  <c:v>130899741.53464699</c:v>
                </c:pt>
                <c:pt idx="26962">
                  <c:v>130942442.92227702</c:v>
                </c:pt>
                <c:pt idx="26963">
                  <c:v>130984811.83548802</c:v>
                </c:pt>
                <c:pt idx="26964">
                  <c:v>131026848.45664001</c:v>
                </c:pt>
                <c:pt idx="26965">
                  <c:v>131068552.966519</c:v>
                </c:pt>
                <c:pt idx="26966">
                  <c:v>131109925.54433398</c:v>
                </c:pt>
                <c:pt idx="26967">
                  <c:v>131150966.367727</c:v>
                </c:pt>
                <c:pt idx="26968">
                  <c:v>131191675.612774</c:v>
                </c:pt>
                <c:pt idx="26969">
                  <c:v>131232053.45399101</c:v>
                </c:pt>
                <c:pt idx="26970">
                  <c:v>131272100.064337</c:v>
                </c:pt>
                <c:pt idx="26971">
                  <c:v>131311815.61522098</c:v>
                </c:pt>
                <c:pt idx="26972">
                  <c:v>131351200.27650099</c:v>
                </c:pt>
                <c:pt idx="26973">
                  <c:v>131390254.21649399</c:v>
                </c:pt>
                <c:pt idx="26974">
                  <c:v>131428977.60197602</c:v>
                </c:pt>
                <c:pt idx="26975">
                  <c:v>131467370.59818701</c:v>
                </c:pt>
                <c:pt idx="26976">
                  <c:v>131505433.368835</c:v>
                </c:pt>
                <c:pt idx="26977">
                  <c:v>131543166.07610399</c:v>
                </c:pt>
                <c:pt idx="26978">
                  <c:v>131580568.88064799</c:v>
                </c:pt>
                <c:pt idx="26979">
                  <c:v>131617641.94160502</c:v>
                </c:pt>
                <c:pt idx="26980">
                  <c:v>131654385.41659699</c:v>
                </c:pt>
                <c:pt idx="26981">
                  <c:v>131690799.461732</c:v>
                </c:pt>
                <c:pt idx="26982">
                  <c:v>131726884.23161</c:v>
                </c:pt>
                <c:pt idx="26983">
                  <c:v>131762639.879327</c:v>
                </c:pt>
                <c:pt idx="26984">
                  <c:v>131798066.55647501</c:v>
                </c:pt>
                <c:pt idx="26985">
                  <c:v>131833164.41315101</c:v>
                </c:pt>
                <c:pt idx="26986">
                  <c:v>131867933.597958</c:v>
                </c:pt>
                <c:pt idx="26987">
                  <c:v>131902374.258007</c:v>
                </c:pt>
                <c:pt idx="26988">
                  <c:v>131936486.538922</c:v>
                </c:pt>
                <c:pt idx="26989">
                  <c:v>131970270.58484501</c:v>
                </c:pt>
                <c:pt idx="26990">
                  <c:v>132003726.53843501</c:v>
                </c:pt>
                <c:pt idx="26991">
                  <c:v>132036854.54087901</c:v>
                </c:pt>
                <c:pt idx="26992">
                  <c:v>132069654.73188502</c:v>
                </c:pt>
                <c:pt idx="26993">
                  <c:v>132102127.24969502</c:v>
                </c:pt>
                <c:pt idx="26994">
                  <c:v>132134272.23108202</c:v>
                </c:pt>
                <c:pt idx="26995">
                  <c:v>132166089.81135599</c:v>
                </c:pt>
                <c:pt idx="26996">
                  <c:v>132197580.124368</c:v>
                </c:pt>
                <c:pt idx="26997">
                  <c:v>132228743.30250998</c:v>
                </c:pt>
                <c:pt idx="26998">
                  <c:v>132259579.47671901</c:v>
                </c:pt>
                <c:pt idx="26999">
                  <c:v>132290088.776483</c:v>
                </c:pt>
                <c:pt idx="27000">
                  <c:v>132320271.32984199</c:v>
                </c:pt>
                <c:pt idx="27001">
                  <c:v>132350127.26338801</c:v>
                </c:pt>
                <c:pt idx="27002">
                  <c:v>132379656.70227604</c:v>
                </c:pt>
                <c:pt idx="27003">
                  <c:v>132408859.770217</c:v>
                </c:pt>
                <c:pt idx="27004">
                  <c:v>132437736.58948801</c:v>
                </c:pt>
                <c:pt idx="27005">
                  <c:v>132466287.28093298</c:v>
                </c:pt>
                <c:pt idx="27006">
                  <c:v>132494511.96396503</c:v>
                </c:pt>
                <c:pt idx="27007">
                  <c:v>132522410.756568</c:v>
                </c:pt>
                <c:pt idx="27008">
                  <c:v>132549983.77530301</c:v>
                </c:pt>
                <c:pt idx="27009">
                  <c:v>132577231.135308</c:v>
                </c:pt>
                <c:pt idx="27010">
                  <c:v>132604152.95030102</c:v>
                </c:pt>
                <c:pt idx="27011">
                  <c:v>132630749.332583</c:v>
                </c:pt>
                <c:pt idx="27012">
                  <c:v>132657020.393041</c:v>
                </c:pt>
                <c:pt idx="27013">
                  <c:v>132682966.24115002</c:v>
                </c:pt>
                <c:pt idx="27014">
                  <c:v>132708586.98497599</c:v>
                </c:pt>
                <c:pt idx="27015">
                  <c:v>132733882.73117802</c:v>
                </c:pt>
                <c:pt idx="27016">
                  <c:v>132758853.58501199</c:v>
                </c:pt>
                <c:pt idx="27017">
                  <c:v>132783499.65032898</c:v>
                </c:pt>
                <c:pt idx="27018">
                  <c:v>132807821.02958301</c:v>
                </c:pt>
                <c:pt idx="27019">
                  <c:v>132831817.82383201</c:v>
                </c:pt>
                <c:pt idx="27020">
                  <c:v>132855490.132737</c:v>
                </c:pt>
                <c:pt idx="27021">
                  <c:v>132878838.054566</c:v>
                </c:pt>
                <c:pt idx="27022">
                  <c:v>132901861.68620101</c:v>
                </c:pt>
                <c:pt idx="27023">
                  <c:v>132924561.12312998</c:v>
                </c:pt>
                <c:pt idx="27024">
                  <c:v>132946936.45946102</c:v>
                </c:pt>
                <c:pt idx="27025">
                  <c:v>132968987.78791398</c:v>
                </c:pt>
                <c:pt idx="27026">
                  <c:v>132990715.19983098</c:v>
                </c:pt>
                <c:pt idx="27027">
                  <c:v>133012118.785171</c:v>
                </c:pt>
                <c:pt idx="27028">
                  <c:v>133033198.63252001</c:v>
                </c:pt>
                <c:pt idx="27029">
                  <c:v>133053954.82908502</c:v>
                </c:pt>
                <c:pt idx="27030">
                  <c:v>133074387.460702</c:v>
                </c:pt>
                <c:pt idx="27031">
                  <c:v>133094496.61183399</c:v>
                </c:pt>
                <c:pt idx="27032">
                  <c:v>133114282.365577</c:v>
                </c:pt>
                <c:pt idx="27033">
                  <c:v>133133744.803657</c:v>
                </c:pt>
                <c:pt idx="27034">
                  <c:v>133152884.00643602</c:v>
                </c:pt>
                <c:pt idx="27035">
                  <c:v>133171700.052911</c:v>
                </c:pt>
                <c:pt idx="27036">
                  <c:v>133190193.02071798</c:v>
                </c:pt>
                <c:pt idx="27037">
                  <c:v>133208362.98613298</c:v>
                </c:pt>
                <c:pt idx="27038">
                  <c:v>133226210.02407299</c:v>
                </c:pt>
                <c:pt idx="27039">
                  <c:v>133243734.20809701</c:v>
                </c:pt>
                <c:pt idx="27040">
                  <c:v>133260935.610412</c:v>
                </c:pt>
                <c:pt idx="27041">
                  <c:v>133277814.301869</c:v>
                </c:pt>
                <c:pt idx="27042">
                  <c:v>133294370.35196802</c:v>
                </c:pt>
                <c:pt idx="27043">
                  <c:v>133310603.82886</c:v>
                </c:pt>
                <c:pt idx="27044">
                  <c:v>133326514.799343</c:v>
                </c:pt>
                <c:pt idx="27045">
                  <c:v>133342103.32887401</c:v>
                </c:pt>
                <c:pt idx="27046">
                  <c:v>133357369.48155898</c:v>
                </c:pt>
                <c:pt idx="27047">
                  <c:v>133372313.320162</c:v>
                </c:pt>
                <c:pt idx="27048">
                  <c:v>133386934.90610601</c:v>
                </c:pt>
                <c:pt idx="27049">
                  <c:v>133401234.29946803</c:v>
                </c:pt>
                <c:pt idx="27050">
                  <c:v>133415211.55899</c:v>
                </c:pt>
                <c:pt idx="27051">
                  <c:v>133428866.74207202</c:v>
                </c:pt>
                <c:pt idx="27052">
                  <c:v>133442199.90477602</c:v>
                </c:pt>
                <c:pt idx="27053">
                  <c:v>133455211.10183099</c:v>
                </c:pt>
                <c:pt idx="27054">
                  <c:v>133467900.38662799</c:v>
                </c:pt>
                <c:pt idx="27055">
                  <c:v>133480267.81122601</c:v>
                </c:pt>
                <c:pt idx="27056">
                  <c:v>133492313.42635198</c:v>
                </c:pt>
                <c:pt idx="27057">
                  <c:v>133504037.28139901</c:v>
                </c:pt>
                <c:pt idx="27058">
                  <c:v>133515439.42443198</c:v>
                </c:pt>
                <c:pt idx="27059">
                  <c:v>133526519.90218499</c:v>
                </c:pt>
                <c:pt idx="27060">
                  <c:v>133537278.76006702</c:v>
                </c:pt>
                <c:pt idx="27061">
                  <c:v>133547716.04215601</c:v>
                </c:pt>
                <c:pt idx="27062">
                  <c:v>133557831.79120602</c:v>
                </c:pt>
                <c:pt idx="27063">
                  <c:v>133567626.048645</c:v>
                </c:pt>
                <c:pt idx="27064">
                  <c:v>133577098.85457799</c:v>
                </c:pt>
                <c:pt idx="27065">
                  <c:v>133586250.24778502</c:v>
                </c:pt>
                <c:pt idx="27066">
                  <c:v>133595080.265726</c:v>
                </c:pt>
                <c:pt idx="27067">
                  <c:v>133603588.944535</c:v>
                </c:pt>
                <c:pt idx="27068">
                  <c:v>133611776.31903</c:v>
                </c:pt>
                <c:pt idx="27069">
                  <c:v>133619642.42270599</c:v>
                </c:pt>
                <c:pt idx="27070">
                  <c:v>133627187.28774001</c:v>
                </c:pt>
                <c:pt idx="27071">
                  <c:v>133634410.94498901</c:v>
                </c:pt>
                <c:pt idx="27072">
                  <c:v>133641313.42399502</c:v>
                </c:pt>
                <c:pt idx="27073">
                  <c:v>133647894.75297801</c:v>
                </c:pt>
                <c:pt idx="27074">
                  <c:v>133654154.958847</c:v>
                </c:pt>
                <c:pt idx="27075">
                  <c:v>133660094.067192</c:v>
                </c:pt>
                <c:pt idx="27076">
                  <c:v>133665712.10228699</c:v>
                </c:pt>
                <c:pt idx="27077">
                  <c:v>133671009.087092</c:v>
                </c:pt>
                <c:pt idx="27078">
                  <c:v>133675985.043253</c:v>
                </c:pt>
                <c:pt idx="27079">
                  <c:v>133680639.99110299</c:v>
                </c:pt>
                <c:pt idx="27080">
                  <c:v>133684973.949659</c:v>
                </c:pt>
                <c:pt idx="27081">
                  <c:v>133688986.936628</c:v>
                </c:pt>
                <c:pt idx="27082">
                  <c:v>133692678.96840201</c:v>
                </c:pt>
                <c:pt idx="27083">
                  <c:v>133696050.06006202</c:v>
                </c:pt>
                <c:pt idx="27084">
                  <c:v>133699100.22537802</c:v>
                </c:pt>
                <c:pt idx="27085">
                  <c:v>133701829.476805</c:v>
                </c:pt>
                <c:pt idx="27086">
                  <c:v>133704237.82549198</c:v>
                </c:pt>
                <c:pt idx="27087">
                  <c:v>133706325.28127101</c:v>
                </c:pt>
                <c:pt idx="27088">
                  <c:v>133708091.852669</c:v>
                </c:pt>
                <c:pt idx="27089">
                  <c:v>133709537.54689802</c:v>
                </c:pt>
                <c:pt idx="27090">
                  <c:v>133710662.36986202</c:v>
                </c:pt>
                <c:pt idx="27091">
                  <c:v>133711466.32615396</c:v>
                </c:pt>
                <c:pt idx="27092">
                  <c:v>133711949.41905501</c:v>
                </c:pt>
                <c:pt idx="27093">
                  <c:v>133712111.65053996</c:v>
                </c:pt>
                <c:pt idx="27094">
                  <c:v>133711953.02126899</c:v>
                </c:pt>
                <c:pt idx="27095">
                  <c:v>133711473.530596</c:v>
                </c:pt>
                <c:pt idx="27096">
                  <c:v>133710673.17656296</c:v>
                </c:pt>
                <c:pt idx="27097">
                  <c:v>133709551.955902</c:v>
                </c:pt>
                <c:pt idx="27098">
                  <c:v>133708109.86403398</c:v>
                </c:pt>
                <c:pt idx="27099">
                  <c:v>133706346.895071</c:v>
                </c:pt>
                <c:pt idx="27100">
                  <c:v>133704263.041814</c:v>
                </c:pt>
                <c:pt idx="27101">
                  <c:v>133701858.29575299</c:v>
                </c:pt>
                <c:pt idx="27102">
                  <c:v>133699132.64706902</c:v>
                </c:pt>
                <c:pt idx="27103">
                  <c:v>133696086.08462998</c:v>
                </c:pt>
                <c:pt idx="27104">
                  <c:v>133692718.595993</c:v>
                </c:pt>
                <c:pt idx="27105">
                  <c:v>133689030.167404</c:v>
                </c:pt>
                <c:pt idx="27106">
                  <c:v>133685020.78379701</c:v>
                </c:pt>
                <c:pt idx="27107">
                  <c:v>133680690.428794</c:v>
                </c:pt>
                <c:pt idx="27108">
                  <c:v>133676039.08470298</c:v>
                </c:pt>
                <c:pt idx="27109">
                  <c:v>133671066.732521</c:v>
                </c:pt>
                <c:pt idx="27110">
                  <c:v>133665773.35193101</c:v>
                </c:pt>
                <c:pt idx="27111">
                  <c:v>133660158.92130202</c:v>
                </c:pt>
                <c:pt idx="27112">
                  <c:v>133654223.41768901</c:v>
                </c:pt>
                <c:pt idx="27113">
                  <c:v>133647966.81683098</c:v>
                </c:pt>
                <c:pt idx="27114">
                  <c:v>133641389.093152</c:v>
                </c:pt>
                <c:pt idx="27115">
                  <c:v>133634490.21976101</c:v>
                </c:pt>
                <c:pt idx="27116">
                  <c:v>133627270.168451</c:v>
                </c:pt>
                <c:pt idx="27117">
                  <c:v>133619728.909694</c:v>
                </c:pt>
                <c:pt idx="27118">
                  <c:v>133611866.41265</c:v>
                </c:pt>
                <c:pt idx="27119">
                  <c:v>133603682.645155</c:v>
                </c:pt>
                <c:pt idx="27120">
                  <c:v>133595177.57372898</c:v>
                </c:pt>
                <c:pt idx="27121">
                  <c:v>133586351.16357</c:v>
                </c:pt>
                <c:pt idx="27122">
                  <c:v>133577203.37855698</c:v>
                </c:pt>
                <c:pt idx="27123">
                  <c:v>133567734.181246</c:v>
                </c:pt>
                <c:pt idx="27124">
                  <c:v>133557943.53287202</c:v>
                </c:pt>
                <c:pt idx="27125">
                  <c:v>133547831.39334501</c:v>
                </c:pt>
                <c:pt idx="27126">
                  <c:v>133537397.72125198</c:v>
                </c:pt>
                <c:pt idx="27127">
                  <c:v>133526642.47385301</c:v>
                </c:pt>
                <c:pt idx="27128">
                  <c:v>133515565.60708401</c:v>
                </c:pt>
                <c:pt idx="27129">
                  <c:v>133504167.07555297</c:v>
                </c:pt>
                <c:pt idx="27130">
                  <c:v>133492446.83254001</c:v>
                </c:pt>
                <c:pt idx="27131">
                  <c:v>133480404.829996</c:v>
                </c:pt>
                <c:pt idx="27132">
                  <c:v>133468041.01854098</c:v>
                </c:pt>
                <c:pt idx="27133">
                  <c:v>133455355.34746301</c:v>
                </c:pt>
                <c:pt idx="27134">
                  <c:v>133442347.76471998</c:v>
                </c:pt>
                <c:pt idx="27135">
                  <c:v>133429018.216934</c:v>
                </c:pt>
                <c:pt idx="27136">
                  <c:v>133415366.64939302</c:v>
                </c:pt>
                <c:pt idx="27137">
                  <c:v>133401393.00604901</c:v>
                </c:pt>
                <c:pt idx="27138">
                  <c:v>133387097.229515</c:v>
                </c:pt>
                <c:pt idx="27139">
                  <c:v>133372479.26106802</c:v>
                </c:pt>
                <c:pt idx="27140">
                  <c:v>133357539.04064198</c:v>
                </c:pt>
                <c:pt idx="27141">
                  <c:v>133342276.50683199</c:v>
                </c:pt>
                <c:pt idx="27142">
                  <c:v>133326691.596889</c:v>
                </c:pt>
                <c:pt idx="27143">
                  <c:v>133310784.246719</c:v>
                </c:pt>
                <c:pt idx="27144">
                  <c:v>133294554.390884</c:v>
                </c:pt>
                <c:pt idx="27145">
                  <c:v>133278001.96259899</c:v>
                </c:pt>
                <c:pt idx="27146">
                  <c:v>133261126.893729</c:v>
                </c:pt>
                <c:pt idx="27147">
                  <c:v>133243929.114788</c:v>
                </c:pt>
                <c:pt idx="27148">
                  <c:v>133226408.55493999</c:v>
                </c:pt>
                <c:pt idx="27149">
                  <c:v>133208565.14199601</c:v>
                </c:pt>
                <c:pt idx="27150">
                  <c:v>133190398.80241002</c:v>
                </c:pt>
                <c:pt idx="27151">
                  <c:v>133171909.46127902</c:v>
                </c:pt>
                <c:pt idx="27152">
                  <c:v>133153097.04234502</c:v>
                </c:pt>
                <c:pt idx="27153">
                  <c:v>133133961.46798702</c:v>
                </c:pt>
                <c:pt idx="27154">
                  <c:v>133114502.65922098</c:v>
                </c:pt>
                <c:pt idx="27155">
                  <c:v>133094720.53570299</c:v>
                </c:pt>
                <c:pt idx="27156">
                  <c:v>133074615.01571998</c:v>
                </c:pt>
                <c:pt idx="27157">
                  <c:v>133054186.016193</c:v>
                </c:pt>
                <c:pt idx="27158">
                  <c:v>133033433.452674</c:v>
                </c:pt>
                <c:pt idx="27159">
                  <c:v>133012357.239342</c:v>
                </c:pt>
                <c:pt idx="27160">
                  <c:v>132990957.28900501</c:v>
                </c:pt>
                <c:pt idx="27161">
                  <c:v>132969233.51309504</c:v>
                </c:pt>
                <c:pt idx="27162">
                  <c:v>132947185.821666</c:v>
                </c:pt>
                <c:pt idx="27163">
                  <c:v>132924814.123392</c:v>
                </c:pt>
                <c:pt idx="27164">
                  <c:v>132902118.32556801</c:v>
                </c:pt>
                <c:pt idx="27165">
                  <c:v>132879098.33410299</c:v>
                </c:pt>
                <c:pt idx="27166">
                  <c:v>132855754.05352299</c:v>
                </c:pt>
                <c:pt idx="27167">
                  <c:v>132832085.38696298</c:v>
                </c:pt>
                <c:pt idx="27168">
                  <c:v>132808092.23616999</c:v>
                </c:pt>
                <c:pt idx="27169">
                  <c:v>132783774.50149801</c:v>
                </c:pt>
                <c:pt idx="27170">
                  <c:v>132759132.08190502</c:v>
                </c:pt>
                <c:pt idx="27171">
                  <c:v>132734164.87495498</c:v>
                </c:pt>
                <c:pt idx="27172">
                  <c:v>132708872.77680901</c:v>
                </c:pt>
                <c:pt idx="27173">
                  <c:v>132683255.682228</c:v>
                </c:pt>
                <c:pt idx="27174">
                  <c:v>132657313.48457</c:v>
                </c:pt>
                <c:pt idx="27175">
                  <c:v>132631046.07578398</c:v>
                </c:pt>
                <c:pt idx="27176">
                  <c:v>132604453.346411</c:v>
                </c:pt>
                <c:pt idx="27177">
                  <c:v>132577535.18557899</c:v>
                </c:pt>
                <c:pt idx="27178">
                  <c:v>132550291.48100501</c:v>
                </c:pt>
                <c:pt idx="27179">
                  <c:v>132522722.118984</c:v>
                </c:pt>
                <c:pt idx="27180">
                  <c:v>132494826.98439601</c:v>
                </c:pt>
                <c:pt idx="27181">
                  <c:v>132466605.96069601</c:v>
                </c:pt>
                <c:pt idx="27182">
                  <c:v>132438058.92991599</c:v>
                </c:pt>
                <c:pt idx="27183">
                  <c:v>132409185.77265701</c:v>
                </c:pt>
                <c:pt idx="27184">
                  <c:v>132379986.368093</c:v>
                </c:pt>
                <c:pt idx="27185">
                  <c:v>132350460.59396401</c:v>
                </c:pt>
                <c:pt idx="27186">
                  <c:v>132320608.32657199</c:v>
                </c:pt>
                <c:pt idx="27187">
                  <c:v>132290429.44078201</c:v>
                </c:pt>
                <c:pt idx="27188">
                  <c:v>132259923.81001498</c:v>
                </c:pt>
                <c:pt idx="27189">
                  <c:v>132229091.30624898</c:v>
                </c:pt>
                <c:pt idx="27190">
                  <c:v>132197931.80001301</c:v>
                </c:pt>
                <c:pt idx="27191">
                  <c:v>132166445.160384</c:v>
                </c:pt>
                <c:pt idx="27192">
                  <c:v>132134631.254986</c:v>
                </c:pt>
                <c:pt idx="27193">
                  <c:v>132102489.94998603</c:v>
                </c:pt>
                <c:pt idx="27194">
                  <c:v>132070021.110092</c:v>
                </c:pt>
                <c:pt idx="27195">
                  <c:v>132037224.59854399</c:v>
                </c:pt>
                <c:pt idx="27196">
                  <c:v>132004100.27711998</c:v>
                </c:pt>
                <c:pt idx="27197">
                  <c:v>131970648.006125</c:v>
                </c:pt>
                <c:pt idx="27198">
                  <c:v>131936867.644391</c:v>
                </c:pt>
                <c:pt idx="27199">
                  <c:v>131902759.04927503</c:v>
                </c:pt>
                <c:pt idx="27200">
                  <c:v>131868322.07665099</c:v>
                </c:pt>
                <c:pt idx="27201">
                  <c:v>131833556.58091301</c:v>
                </c:pt>
                <c:pt idx="27202">
                  <c:v>131798462.41496502</c:v>
                </c:pt>
                <c:pt idx="27203">
                  <c:v>131763039.43022102</c:v>
                </c:pt>
                <c:pt idx="27204">
                  <c:v>131727287.47660299</c:v>
                </c:pt>
                <c:pt idx="27205">
                  <c:v>131691206.40253298</c:v>
                </c:pt>
                <c:pt idx="27206">
                  <c:v>131654796.05493398</c:v>
                </c:pt>
                <c:pt idx="27207">
                  <c:v>131618056.279221</c:v>
                </c:pt>
                <c:pt idx="27208">
                  <c:v>131580986.91930401</c:v>
                </c:pt>
                <c:pt idx="27209">
                  <c:v>131543587.817578</c:v>
                </c:pt>
                <c:pt idx="27210">
                  <c:v>131505858.81492399</c:v>
                </c:pt>
                <c:pt idx="27211">
                  <c:v>131467799.7507</c:v>
                </c:pt>
                <c:pt idx="27212">
                  <c:v>131429410.462744</c:v>
                </c:pt>
                <c:pt idx="27213">
                  <c:v>131390690.78736299</c:v>
                </c:pt>
                <c:pt idx="27214">
                  <c:v>131351640.55933498</c:v>
                </c:pt>
                <c:pt idx="27215">
                  <c:v>131312259.6119</c:v>
                </c:pt>
                <c:pt idx="27216">
                  <c:v>131272547.77676</c:v>
                </c:pt>
                <c:pt idx="27217">
                  <c:v>131232504.88407299</c:v>
                </c:pt>
                <c:pt idx="27218">
                  <c:v>131192130.76244801</c:v>
                </c:pt>
                <c:pt idx="27219">
                  <c:v>131151425.23894398</c:v>
                </c:pt>
                <c:pt idx="27220">
                  <c:v>131110388.139061</c:v>
                </c:pt>
                <c:pt idx="27221">
                  <c:v>131069019.28674199</c:v>
                </c:pt>
                <c:pt idx="27222">
                  <c:v>131027318.504363</c:v>
                </c:pt>
                <c:pt idx="27223">
                  <c:v>130985285.61273</c:v>
                </c:pt>
                <c:pt idx="27224">
                  <c:v>130942920.43107702</c:v>
                </c:pt>
                <c:pt idx="27225">
                  <c:v>130900222.777061</c:v>
                </c:pt>
                <c:pt idx="27226">
                  <c:v>130857192.466755</c:v>
                </c:pt>
                <c:pt idx="27227">
                  <c:v>130813829.31464601</c:v>
                </c:pt>
                <c:pt idx="27228">
                  <c:v>130770133.13362898</c:v>
                </c:pt>
                <c:pt idx="27229">
                  <c:v>130726103.73500398</c:v>
                </c:pt>
                <c:pt idx="27230">
                  <c:v>130681740.92846802</c:v>
                </c:pt>
                <c:pt idx="27231">
                  <c:v>130637044.52211502</c:v>
                </c:pt>
                <c:pt idx="27232">
                  <c:v>130592014.322428</c:v>
                </c:pt>
                <c:pt idx="27233">
                  <c:v>130546650.134276</c:v>
                </c:pt>
                <c:pt idx="27234">
                  <c:v>130500951.76090601</c:v>
                </c:pt>
                <c:pt idx="27235">
                  <c:v>130454919.003943</c:v>
                </c:pt>
                <c:pt idx="27236">
                  <c:v>130408551.66338101</c:v>
                </c:pt>
                <c:pt idx="27237">
                  <c:v>130361849.53758</c:v>
                </c:pt>
                <c:pt idx="27238">
                  <c:v>130314812.423259</c:v>
                </c:pt>
                <c:pt idx="27239">
                  <c:v>130267440.115494</c:v>
                </c:pt>
                <c:pt idx="27240">
                  <c:v>130219732.407712</c:v>
                </c:pt>
                <c:pt idx="27241">
                  <c:v>130171689.091684</c:v>
                </c:pt>
                <c:pt idx="27242">
                  <c:v>130123309.95751898</c:v>
                </c:pt>
                <c:pt idx="27243">
                  <c:v>130074594.79366301</c:v>
                </c:pt>
                <c:pt idx="27244">
                  <c:v>130025543.38689201</c:v>
                </c:pt>
                <c:pt idx="27245">
                  <c:v>129976155.522303</c:v>
                </c:pt>
                <c:pt idx="27246">
                  <c:v>129926430.98331299</c:v>
                </c:pt>
                <c:pt idx="27247">
                  <c:v>129876369.55165298</c:v>
                </c:pt>
                <c:pt idx="27248">
                  <c:v>129825971.007359</c:v>
                </c:pt>
                <c:pt idx="27249">
                  <c:v>129775235.12877201</c:v>
                </c:pt>
                <c:pt idx="27250">
                  <c:v>129724161.692526</c:v>
                </c:pt>
                <c:pt idx="27251">
                  <c:v>129672750.47354898</c:v>
                </c:pt>
                <c:pt idx="27252">
                  <c:v>129621001.245051</c:v>
                </c:pt>
                <c:pt idx="27253">
                  <c:v>129568913.77852099</c:v>
                </c:pt>
                <c:pt idx="27254">
                  <c:v>129516487.843724</c:v>
                </c:pt>
                <c:pt idx="27255">
                  <c:v>129463723.208691</c:v>
                </c:pt>
                <c:pt idx="27256">
                  <c:v>129410619.63971201</c:v>
                </c:pt>
                <c:pt idx="27257">
                  <c:v>129357176.90133502</c:v>
                </c:pt>
                <c:pt idx="27258">
                  <c:v>129303394.756357</c:v>
                </c:pt>
                <c:pt idx="27259">
                  <c:v>129249272.965818</c:v>
                </c:pt>
                <c:pt idx="27260">
                  <c:v>129194811.288994</c:v>
                </c:pt>
                <c:pt idx="27261">
                  <c:v>129140009.48339401</c:v>
                </c:pt>
                <c:pt idx="27262">
                  <c:v>129084867.30474798</c:v>
                </c:pt>
                <c:pt idx="27263">
                  <c:v>129029384.507007</c:v>
                </c:pt>
                <c:pt idx="27264">
                  <c:v>128973560.842334</c:v>
                </c:pt>
                <c:pt idx="27265">
                  <c:v>128917396.06109501</c:v>
                </c:pt>
                <c:pt idx="27266">
                  <c:v>128860889.91185601</c:v>
                </c:pt>
                <c:pt idx="27267">
                  <c:v>128804042.14137702</c:v>
                </c:pt>
                <c:pt idx="27268">
                  <c:v>128746852.494599</c:v>
                </c:pt>
                <c:pt idx="27269">
                  <c:v>128689320.714647</c:v>
                </c:pt>
                <c:pt idx="27270">
                  <c:v>128631446.542814</c:v>
                </c:pt>
                <c:pt idx="27271">
                  <c:v>128573229.71856099</c:v>
                </c:pt>
                <c:pt idx="27272">
                  <c:v>128514669.979506</c:v>
                </c:pt>
                <c:pt idx="27273">
                  <c:v>128455767.06141901</c:v>
                </c:pt>
                <c:pt idx="27274">
                  <c:v>128396520.69821398</c:v>
                </c:pt>
                <c:pt idx="27275">
                  <c:v>128336930.62194298</c:v>
                </c:pt>
                <c:pt idx="27276">
                  <c:v>128276996.56278799</c:v>
                </c:pt>
                <c:pt idx="27277">
                  <c:v>128216718.24905501</c:v>
                </c:pt>
                <c:pt idx="27278">
                  <c:v>128156095.40716201</c:v>
                </c:pt>
                <c:pt idx="27279">
                  <c:v>128095127.76164198</c:v>
                </c:pt>
                <c:pt idx="27280">
                  <c:v>128033815.03512301</c:v>
                </c:pt>
                <c:pt idx="27281">
                  <c:v>127972156.94833001</c:v>
                </c:pt>
                <c:pt idx="27282">
                  <c:v>127910153.220073</c:v>
                </c:pt>
                <c:pt idx="27283">
                  <c:v>127847803.567242</c:v>
                </c:pt>
                <c:pt idx="27284">
                  <c:v>127785107.704795</c:v>
                </c:pt>
                <c:pt idx="27285">
                  <c:v>127722065.34575598</c:v>
                </c:pt>
                <c:pt idx="27286">
                  <c:v>127658676.20120502</c:v>
                </c:pt>
                <c:pt idx="27287">
                  <c:v>127594939.98026504</c:v>
                </c:pt>
                <c:pt idx="27288">
                  <c:v>127530856.390103</c:v>
                </c:pt>
                <c:pt idx="27289">
                  <c:v>127466425.13591598</c:v>
                </c:pt>
                <c:pt idx="27290">
                  <c:v>127401645.92092502</c:v>
                </c:pt>
                <c:pt idx="27291">
                  <c:v>127336518.44636603</c:v>
                </c:pt>
                <c:pt idx="27292">
                  <c:v>127271042.41148402</c:v>
                </c:pt>
                <c:pt idx="27293">
                  <c:v>127205217.513519</c:v>
                </c:pt>
                <c:pt idx="27294">
                  <c:v>127139043.44770502</c:v>
                </c:pt>
                <c:pt idx="27295">
                  <c:v>127072519.907258</c:v>
                </c:pt>
                <c:pt idx="27296">
                  <c:v>127005646.58336499</c:v>
                </c:pt>
                <c:pt idx="27297">
                  <c:v>126938423.16518198</c:v>
                </c:pt>
                <c:pt idx="27298">
                  <c:v>126870849.339818</c:v>
                </c:pt>
                <c:pt idx="27299">
                  <c:v>126802924.79233199</c:v>
                </c:pt>
                <c:pt idx="27300">
                  <c:v>126734649.20572001</c:v>
                </c:pt>
                <c:pt idx="27301">
                  <c:v>126666022.26091</c:v>
                </c:pt>
                <c:pt idx="27302">
                  <c:v>126597043.63674898</c:v>
                </c:pt>
                <c:pt idx="27303">
                  <c:v>126527713.00999799</c:v>
                </c:pt>
                <c:pt idx="27304">
                  <c:v>126458030.05532098</c:v>
                </c:pt>
                <c:pt idx="27305">
                  <c:v>126387994.44527401</c:v>
                </c:pt>
                <c:pt idx="27306">
                  <c:v>126317605.850297</c:v>
                </c:pt>
                <c:pt idx="27307">
                  <c:v>126246863.93870902</c:v>
                </c:pt>
                <c:pt idx="27308">
                  <c:v>126175768.37669098</c:v>
                </c:pt>
                <c:pt idx="27309">
                  <c:v>126104318.828281</c:v>
                </c:pt>
                <c:pt idx="27310">
                  <c:v>126032514.955364</c:v>
                </c:pt>
                <c:pt idx="27311">
                  <c:v>125960356.41766199</c:v>
                </c:pt>
                <c:pt idx="27312">
                  <c:v>125887842.87272298</c:v>
                </c:pt>
                <c:pt idx="27313">
                  <c:v>125814973.97591399</c:v>
                </c:pt>
                <c:pt idx="27314">
                  <c:v>125741749.380409</c:v>
                </c:pt>
                <c:pt idx="27315">
                  <c:v>125668168.73717701</c:v>
                </c:pt>
                <c:pt idx="27316">
                  <c:v>125594231.694977</c:v>
                </c:pt>
                <c:pt idx="27317">
                  <c:v>125519937.900343</c:v>
                </c:pt>
                <c:pt idx="27318">
                  <c:v>125445286.99757801</c:v>
                </c:pt>
                <c:pt idx="27319">
                  <c:v>125370278.62873699</c:v>
                </c:pt>
                <c:pt idx="27320">
                  <c:v>125294912.43362699</c:v>
                </c:pt>
                <c:pt idx="27321">
                  <c:v>125219188.04978302</c:v>
                </c:pt>
                <c:pt idx="27322">
                  <c:v>125143105.11247101</c:v>
                </c:pt>
                <c:pt idx="27323">
                  <c:v>125066663.254668</c:v>
                </c:pt>
                <c:pt idx="27324">
                  <c:v>124989862.10705298</c:v>
                </c:pt>
                <c:pt idx="27325">
                  <c:v>124912701.29799899</c:v>
                </c:pt>
                <c:pt idx="27326">
                  <c:v>124835180.453559</c:v>
                </c:pt>
                <c:pt idx="27327">
                  <c:v>124757299.197456</c:v>
                </c:pt>
                <c:pt idx="27328">
                  <c:v>124679057.151072</c:v>
                </c:pt>
                <c:pt idx="27329">
                  <c:v>124600453.93343499</c:v>
                </c:pt>
                <c:pt idx="27330">
                  <c:v>124521489.161212</c:v>
                </c:pt>
                <c:pt idx="27331">
                  <c:v>124442162.44869101</c:v>
                </c:pt>
                <c:pt idx="27332">
                  <c:v>124362473.407774</c:v>
                </c:pt>
                <c:pt idx="27333">
                  <c:v>124282421.64796501</c:v>
                </c:pt>
                <c:pt idx="27334">
                  <c:v>124202006.776355</c:v>
                </c:pt>
                <c:pt idx="27335">
                  <c:v>124121228.39761399</c:v>
                </c:pt>
                <c:pt idx="27336">
                  <c:v>124040086.11397801</c:v>
                </c:pt>
                <c:pt idx="27337">
                  <c:v>123958579.52523199</c:v>
                </c:pt>
                <c:pt idx="27338">
                  <c:v>123876708.228707</c:v>
                </c:pt>
                <c:pt idx="27339">
                  <c:v>123794471.819259</c:v>
                </c:pt>
                <c:pt idx="27340">
                  <c:v>123711869.88926102</c:v>
                </c:pt>
                <c:pt idx="27341">
                  <c:v>123628902.028589</c:v>
                </c:pt>
                <c:pt idx="27342">
                  <c:v>123545567.82461199</c:v>
                </c:pt>
                <c:pt idx="27343">
                  <c:v>123461866.86217199</c:v>
                </c:pt>
                <c:pt idx="27344">
                  <c:v>123377798.723581</c:v>
                </c:pt>
                <c:pt idx="27345">
                  <c:v>123293362.9886</c:v>
                </c:pt>
                <c:pt idx="27346">
                  <c:v>123208559.23443</c:v>
                </c:pt>
                <c:pt idx="27347">
                  <c:v>123123387.035698</c:v>
                </c:pt>
                <c:pt idx="27348">
                  <c:v>123037845.964441</c:v>
                </c:pt>
                <c:pt idx="27349">
                  <c:v>122951935.59009601</c:v>
                </c:pt>
                <c:pt idx="27350">
                  <c:v>122865655.47948602</c:v>
                </c:pt>
                <c:pt idx="27351">
                  <c:v>122779005.19680399</c:v>
                </c:pt>
                <c:pt idx="27352">
                  <c:v>122691984.303602</c:v>
                </c:pt>
                <c:pt idx="27353">
                  <c:v>122604592.35877298</c:v>
                </c:pt>
                <c:pt idx="27354">
                  <c:v>122516828.918541</c:v>
                </c:pt>
                <c:pt idx="27355">
                  <c:v>122428693.53644602</c:v>
                </c:pt>
                <c:pt idx="27356">
                  <c:v>122340185.76332702</c:v>
                </c:pt>
                <c:pt idx="27357">
                  <c:v>122251305.14731</c:v>
                </c:pt>
                <c:pt idx="27358">
                  <c:v>122162051.23379202</c:v>
                </c:pt>
                <c:pt idx="27359">
                  <c:v>122072423.565429</c:v>
                </c:pt>
                <c:pt idx="27360">
                  <c:v>121982421.682117</c:v>
                </c:pt>
                <c:pt idx="27361">
                  <c:v>121892045.12097998</c:v>
                </c:pt>
                <c:pt idx="27362">
                  <c:v>121801293.416354</c:v>
                </c:pt>
                <c:pt idx="27363">
                  <c:v>121710166.09976999</c:v>
                </c:pt>
                <c:pt idx="27364">
                  <c:v>121618662.69994399</c:v>
                </c:pt>
                <c:pt idx="27365">
                  <c:v>121526782.742753</c:v>
                </c:pt>
                <c:pt idx="27366">
                  <c:v>121434525.75122702</c:v>
                </c:pt>
                <c:pt idx="27367">
                  <c:v>121341891.24552998</c:v>
                </c:pt>
                <c:pt idx="27368">
                  <c:v>121248878.742944</c:v>
                </c:pt>
                <c:pt idx="27369">
                  <c:v>121155487.75785099</c:v>
                </c:pt>
                <c:pt idx="27370">
                  <c:v>121061717.80171998</c:v>
                </c:pt>
                <c:pt idx="27371">
                  <c:v>120967568.383093</c:v>
                </c:pt>
                <c:pt idx="27372">
                  <c:v>120873039.00755799</c:v>
                </c:pt>
                <c:pt idx="27373">
                  <c:v>120778129.17774397</c:v>
                </c:pt>
                <c:pt idx="27374">
                  <c:v>120682838.39329801</c:v>
                </c:pt>
                <c:pt idx="27375">
                  <c:v>120587166.15087</c:v>
                </c:pt>
                <c:pt idx="27376">
                  <c:v>120491111.94409202</c:v>
                </c:pt>
                <c:pt idx="27377">
                  <c:v>120394675.26356702</c:v>
                </c:pt>
                <c:pt idx="27378">
                  <c:v>120297855.596848</c:v>
                </c:pt>
                <c:pt idx="27379">
                  <c:v>120200652.42841801</c:v>
                </c:pt>
                <c:pt idx="27380">
                  <c:v>120103065.23967701</c:v>
                </c:pt>
                <c:pt idx="27381">
                  <c:v>120005093.508921</c:v>
                </c:pt>
                <c:pt idx="27382">
                  <c:v>119906736.71132602</c:v>
                </c:pt>
                <c:pt idx="27383">
                  <c:v>119807994.31892602</c:v>
                </c:pt>
                <c:pt idx="27384">
                  <c:v>119708865.80060001</c:v>
                </c:pt>
                <c:pt idx="27385">
                  <c:v>119609350.62204598</c:v>
                </c:pt>
                <c:pt idx="27386">
                  <c:v>119509448.24577102</c:v>
                </c:pt>
                <c:pt idx="27387">
                  <c:v>119409158.13106501</c:v>
                </c:pt>
                <c:pt idx="27388">
                  <c:v>119308479.73398399</c:v>
                </c:pt>
                <c:pt idx="27389">
                  <c:v>119207412.507333</c:v>
                </c:pt>
                <c:pt idx="27390">
                  <c:v>119105955.90064301</c:v>
                </c:pt>
                <c:pt idx="27391">
                  <c:v>119004109.36015299</c:v>
                </c:pt>
                <c:pt idx="27392">
                  <c:v>118901872.328789</c:v>
                </c:pt>
                <c:pt idx="27393">
                  <c:v>118799244.24614802</c:v>
                </c:pt>
                <c:pt idx="27394">
                  <c:v>118696224.54847004</c:v>
                </c:pt>
                <c:pt idx="27395">
                  <c:v>118592812.66862801</c:v>
                </c:pt>
                <c:pt idx="27396">
                  <c:v>118489008.03609498</c:v>
                </c:pt>
                <c:pt idx="27397">
                  <c:v>118384810.07693601</c:v>
                </c:pt>
                <c:pt idx="27398">
                  <c:v>118280218.21377604</c:v>
                </c:pt>
                <c:pt idx="27399">
                  <c:v>118175231.865786</c:v>
                </c:pt>
                <c:pt idx="27400">
                  <c:v>118069850.448658</c:v>
                </c:pt>
                <c:pt idx="27401">
                  <c:v>117964073.37458599</c:v>
                </c:pt>
                <c:pt idx="27402">
                  <c:v>117857900.052241</c:v>
                </c:pt>
                <c:pt idx="27403">
                  <c:v>117751329.88675196</c:v>
                </c:pt>
                <c:pt idx="27404">
                  <c:v>117644362.279681</c:v>
                </c:pt>
                <c:pt idx="27405">
                  <c:v>117536996.62900299</c:v>
                </c:pt>
                <c:pt idx="27406">
                  <c:v>117429232.329083</c:v>
                </c:pt>
                <c:pt idx="27407">
                  <c:v>117321068.77065198</c:v>
                </c:pt>
                <c:pt idx="27408">
                  <c:v>117212505.340784</c:v>
                </c:pt>
                <c:pt idx="27409">
                  <c:v>117103541.42287302</c:v>
                </c:pt>
                <c:pt idx="27410">
                  <c:v>116994176.39661101</c:v>
                </c:pt>
                <c:pt idx="27411">
                  <c:v>116884409.637961</c:v>
                </c:pt>
                <c:pt idx="27412">
                  <c:v>116774240.51913601</c:v>
                </c:pt>
                <c:pt idx="27413">
                  <c:v>116663668.408574</c:v>
                </c:pt>
                <c:pt idx="27414">
                  <c:v>116552692.67091298</c:v>
                </c:pt>
                <c:pt idx="27415">
                  <c:v>116441312.66696602</c:v>
                </c:pt>
                <c:pt idx="27416">
                  <c:v>116329527.75369699</c:v>
                </c:pt>
                <c:pt idx="27417">
                  <c:v>116217337.284197</c:v>
                </c:pt>
                <c:pt idx="27418">
                  <c:v>116104740.60765399</c:v>
                </c:pt>
                <c:pt idx="27419">
                  <c:v>115991737.069334</c:v>
                </c:pt>
                <c:pt idx="27420">
                  <c:v>115878326.01054898</c:v>
                </c:pt>
                <c:pt idx="27421">
                  <c:v>115764506.768636</c:v>
                </c:pt>
                <c:pt idx="27422">
                  <c:v>115650278.67692499</c:v>
                </c:pt>
                <c:pt idx="27423">
                  <c:v>115535641.06471798</c:v>
                </c:pt>
                <c:pt idx="27424">
                  <c:v>115420593.25725998</c:v>
                </c:pt>
                <c:pt idx="27425">
                  <c:v>115305134.57570899</c:v>
                </c:pt>
                <c:pt idx="27426">
                  <c:v>115189264.33711298</c:v>
                </c:pt>
                <c:pt idx="27427">
                  <c:v>115072981.854378</c:v>
                </c:pt>
                <c:pt idx="27428">
                  <c:v>114956286.43624599</c:v>
                </c:pt>
                <c:pt idx="27429">
                  <c:v>114839177.38725901</c:v>
                </c:pt>
                <c:pt idx="27430">
                  <c:v>114721654.007737</c:v>
                </c:pt>
                <c:pt idx="27431">
                  <c:v>114603715.593747</c:v>
                </c:pt>
                <c:pt idx="27432">
                  <c:v>114485361.43707199</c:v>
                </c:pt>
                <c:pt idx="27433">
                  <c:v>114366590.82518399</c:v>
                </c:pt>
                <c:pt idx="27434">
                  <c:v>114247403.041214</c:v>
                </c:pt>
                <c:pt idx="27435">
                  <c:v>114127797.363921</c:v>
                </c:pt>
                <c:pt idx="27436">
                  <c:v>114007773.067662</c:v>
                </c:pt>
                <c:pt idx="27437">
                  <c:v>113887329.42236201</c:v>
                </c:pt>
                <c:pt idx="27438">
                  <c:v>113766465.69348399</c:v>
                </c:pt>
                <c:pt idx="27439">
                  <c:v>113645181.14199601</c:v>
                </c:pt>
                <c:pt idx="27440">
                  <c:v>113523475.02433999</c:v>
                </c:pt>
                <c:pt idx="27441">
                  <c:v>113401346.59239802</c:v>
                </c:pt>
                <c:pt idx="27442">
                  <c:v>113278795.09346803</c:v>
                </c:pt>
                <c:pt idx="27443">
                  <c:v>113155819.77022</c:v>
                </c:pt>
                <c:pt idx="27444">
                  <c:v>113032419.860672</c:v>
                </c:pt>
                <c:pt idx="27445">
                  <c:v>112908594.598152</c:v>
                </c:pt>
                <c:pt idx="27446">
                  <c:v>112784343.21126904</c:v>
                </c:pt>
                <c:pt idx="27447">
                  <c:v>112659664.92387402</c:v>
                </c:pt>
                <c:pt idx="27448">
                  <c:v>112534558.95503098</c:v>
                </c:pt>
                <c:pt idx="27449">
                  <c:v>112409024.51897602</c:v>
                </c:pt>
                <c:pt idx="27450">
                  <c:v>112283060.82508898</c:v>
                </c:pt>
                <c:pt idx="27451">
                  <c:v>112156667.07785699</c:v>
                </c:pt>
                <c:pt idx="27452">
                  <c:v>112029842.47683299</c:v>
                </c:pt>
                <c:pt idx="27453">
                  <c:v>111902586.216608</c:v>
                </c:pt>
                <c:pt idx="27454">
                  <c:v>111774897.48677</c:v>
                </c:pt>
                <c:pt idx="27455">
                  <c:v>111646775.47186701</c:v>
                </c:pt>
                <c:pt idx="27456">
                  <c:v>111518219.351374</c:v>
                </c:pt>
                <c:pt idx="27457">
                  <c:v>111389228.29965</c:v>
                </c:pt>
                <c:pt idx="27458">
                  <c:v>111259801.48590398</c:v>
                </c:pt>
                <c:pt idx="27459">
                  <c:v>111129938.07415599</c:v>
                </c:pt>
                <c:pt idx="27460">
                  <c:v>110999637.22319899</c:v>
                </c:pt>
                <c:pt idx="27461">
                  <c:v>110868898.08655599</c:v>
                </c:pt>
                <c:pt idx="27462">
                  <c:v>110737719.81244701</c:v>
                </c:pt>
                <c:pt idx="27463">
                  <c:v>110606101.543744</c:v>
                </c:pt>
                <c:pt idx="27464">
                  <c:v>110474042.417932</c:v>
                </c:pt>
                <c:pt idx="27465">
                  <c:v>110341541.56706899</c:v>
                </c:pt>
                <c:pt idx="27466">
                  <c:v>110208598.117745</c:v>
                </c:pt>
                <c:pt idx="27467">
                  <c:v>110075211.191039</c:v>
                </c:pt>
                <c:pt idx="27468">
                  <c:v>109941379.90248004</c:v>
                </c:pt>
                <c:pt idx="27469">
                  <c:v>109807103.36199902</c:v>
                </c:pt>
                <c:pt idx="27470">
                  <c:v>109672380.67389299</c:v>
                </c:pt>
                <c:pt idx="27471">
                  <c:v>109537210.93677601</c:v>
                </c:pt>
                <c:pt idx="27472">
                  <c:v>109401593.24353699</c:v>
                </c:pt>
                <c:pt idx="27473">
                  <c:v>109265526.681298</c:v>
                </c:pt>
                <c:pt idx="27474">
                  <c:v>109129010.33136402</c:v>
                </c:pt>
                <c:pt idx="27475">
                  <c:v>108992043.26918299</c:v>
                </c:pt>
                <c:pt idx="27476">
                  <c:v>108854624.56429702</c:v>
                </c:pt>
                <c:pt idx="27477">
                  <c:v>108716753.28029701</c:v>
                </c:pt>
                <c:pt idx="27478">
                  <c:v>108578428.474775</c:v>
                </c:pt>
                <c:pt idx="27479">
                  <c:v>108439649.19927999</c:v>
                </c:pt>
                <c:pt idx="27480">
                  <c:v>108300414.49926603</c:v>
                </c:pt>
                <c:pt idx="27481">
                  <c:v>108160723.41404502</c:v>
                </c:pt>
                <c:pt idx="27482">
                  <c:v>108020574.97673801</c:v>
                </c:pt>
                <c:pt idx="27483">
                  <c:v>107879968.214228</c:v>
                </c:pt>
                <c:pt idx="27484">
                  <c:v>107738902.14710702</c:v>
                </c:pt>
                <c:pt idx="27485">
                  <c:v>107597375.789628</c:v>
                </c:pt>
                <c:pt idx="27486">
                  <c:v>107455388.14964998</c:v>
                </c:pt>
                <c:pt idx="27487">
                  <c:v>107312938.228591</c:v>
                </c:pt>
                <c:pt idx="27488">
                  <c:v>107170025.021373</c:v>
                </c:pt>
                <c:pt idx="27489">
                  <c:v>107026647.51636901</c:v>
                </c:pt>
                <c:pt idx="27490">
                  <c:v>106882804.69535199</c:v>
                </c:pt>
                <c:pt idx="27491">
                  <c:v>106738495.53343801</c:v>
                </c:pt>
                <c:pt idx="27492">
                  <c:v>106593718.999034</c:v>
                </c:pt>
                <c:pt idx="27493">
                  <c:v>106448474.053781</c:v>
                </c:pt>
                <c:pt idx="27494">
                  <c:v>106302759.65249902</c:v>
                </c:pt>
                <c:pt idx="27495">
                  <c:v>106156574.74313101</c:v>
                </c:pt>
                <c:pt idx="27496">
                  <c:v>106009918.266683</c:v>
                </c:pt>
                <c:pt idx="27497">
                  <c:v>105862789.15717</c:v>
                </c:pt>
                <c:pt idx="27498">
                  <c:v>105715186.34155798</c:v>
                </c:pt>
                <c:pt idx="27499">
                  <c:v>105567108.73969699</c:v>
                </c:pt>
                <c:pt idx="27500">
                  <c:v>105418555.264273</c:v>
                </c:pt>
                <c:pt idx="27501">
                  <c:v>105269524.82073799</c:v>
                </c:pt>
                <c:pt idx="27502">
                  <c:v>105120016.30725399</c:v>
                </c:pt>
                <c:pt idx="27503">
                  <c:v>104970028.61462899</c:v>
                </c:pt>
                <c:pt idx="27504">
                  <c:v>104819560.62625599</c:v>
                </c:pt>
                <c:pt idx="27505">
                  <c:v>104668611.21804599</c:v>
                </c:pt>
                <c:pt idx="27506">
                  <c:v>104517179.25836901</c:v>
                </c:pt>
                <c:pt idx="27507">
                  <c:v>104365263.607987</c:v>
                </c:pt>
                <c:pt idx="27508">
                  <c:v>104212863.11998501</c:v>
                </c:pt>
                <c:pt idx="27509">
                  <c:v>104059976.63970998</c:v>
                </c:pt>
                <c:pt idx="27510">
                  <c:v>103906603.00470299</c:v>
                </c:pt>
                <c:pt idx="27511">
                  <c:v>103752741.044627</c:v>
                </c:pt>
                <c:pt idx="27512">
                  <c:v>103598389.581202</c:v>
                </c:pt>
                <c:pt idx="27513">
                  <c:v>103443547.42813602</c:v>
                </c:pt>
                <c:pt idx="27514">
                  <c:v>103288213.39105098</c:v>
                </c:pt>
                <c:pt idx="27515">
                  <c:v>103132386.267414</c:v>
                </c:pt>
                <c:pt idx="27516">
                  <c:v>102976064.84646702</c:v>
                </c:pt>
                <c:pt idx="27517">
                  <c:v>102819247.90914902</c:v>
                </c:pt>
                <c:pt idx="27518">
                  <c:v>102661934.228027</c:v>
                </c:pt>
                <c:pt idx="27519">
                  <c:v>102504122.56722</c:v>
                </c:pt>
                <c:pt idx="27520">
                  <c:v>102345811.68232</c:v>
                </c:pt>
                <c:pt idx="27521">
                  <c:v>102187000.32032098</c:v>
                </c:pt>
                <c:pt idx="27522">
                  <c:v>102027687.219538</c:v>
                </c:pt>
                <c:pt idx="27523">
                  <c:v>101867871.10952899</c:v>
                </c:pt>
                <c:pt idx="27524">
                  <c:v>101707550.71101601</c:v>
                </c:pt>
                <c:pt idx="27525">
                  <c:v>101546724.735805</c:v>
                </c:pt>
                <c:pt idx="27526">
                  <c:v>101385391.886705</c:v>
                </c:pt>
                <c:pt idx="27527">
                  <c:v>101223550.857445</c:v>
                </c:pt>
                <c:pt idx="27528">
                  <c:v>101061200.33259</c:v>
                </c:pt>
                <c:pt idx="27529">
                  <c:v>100898338.98745802</c:v>
                </c:pt>
                <c:pt idx="27530">
                  <c:v>100734965.488034</c:v>
                </c:pt>
                <c:pt idx="27531">
                  <c:v>100571078.49088299</c:v>
                </c:pt>
                <c:pt idx="27532">
                  <c:v>100406676.64306402</c:v>
                </c:pt>
                <c:pt idx="27533">
                  <c:v>100241758.58204</c:v>
                </c:pt>
                <c:pt idx="27534">
                  <c:v>100076322.935588</c:v>
                </c:pt>
                <c:pt idx="27535">
                  <c:v>99910368.321708992</c:v>
                </c:pt>
                <c:pt idx="27536">
                  <c:v>99743893.348535001</c:v>
                </c:pt>
                <c:pt idx="27537">
                  <c:v>99576896.614236981</c:v>
                </c:pt>
                <c:pt idx="27538">
                  <c:v>99409376.706929982</c:v>
                </c:pt>
                <c:pt idx="27539">
                  <c:v>99241332.204576999</c:v>
                </c:pt>
                <c:pt idx="27540">
                  <c:v>99072761.674892977</c:v>
                </c:pt>
                <c:pt idx="27541">
                  <c:v>98903663.675243974</c:v>
                </c:pt>
                <c:pt idx="27542">
                  <c:v>98734036.752553985</c:v>
                </c:pt>
                <c:pt idx="27543">
                  <c:v>98563879.44319801</c:v>
                </c:pt>
                <c:pt idx="27544">
                  <c:v>98393190.272901982</c:v>
                </c:pt>
                <c:pt idx="27545">
                  <c:v>98221967.756640986</c:v>
                </c:pt>
                <c:pt idx="27546">
                  <c:v>98050210.398533985</c:v>
                </c:pt>
                <c:pt idx="27547">
                  <c:v>97877916.691738978</c:v>
                </c:pt>
                <c:pt idx="27548">
                  <c:v>97705085.118340999</c:v>
                </c:pt>
                <c:pt idx="27549">
                  <c:v>97531714.149248004</c:v>
                </c:pt>
                <c:pt idx="27550">
                  <c:v>97357802.244081005</c:v>
                </c:pt>
                <c:pt idx="27551">
                  <c:v>97183347.85105899</c:v>
                </c:pt>
                <c:pt idx="27552">
                  <c:v>97008349.406887993</c:v>
                </c:pt>
                <c:pt idx="27553">
                  <c:v>96832805.336645991</c:v>
                </c:pt>
                <c:pt idx="27554">
                  <c:v>96656714.053666994</c:v>
                </c:pt>
                <c:pt idx="27555">
                  <c:v>96480073.959424004</c:v>
                </c:pt>
                <c:pt idx="27556">
                  <c:v>96302883.443406031</c:v>
                </c:pt>
                <c:pt idx="27557">
                  <c:v>96125140.883002982</c:v>
                </c:pt>
                <c:pt idx="27558">
                  <c:v>95946844.643378019</c:v>
                </c:pt>
                <c:pt idx="27559">
                  <c:v>95767993.077347979</c:v>
                </c:pt>
                <c:pt idx="27560">
                  <c:v>95588584.525252983</c:v>
                </c:pt>
                <c:pt idx="27561">
                  <c:v>95408617.314830989</c:v>
                </c:pt>
                <c:pt idx="27562">
                  <c:v>95228089.761089996</c:v>
                </c:pt>
                <c:pt idx="27563">
                  <c:v>95047000.16617398</c:v>
                </c:pt>
                <c:pt idx="27564">
                  <c:v>94865346.819231004</c:v>
                </c:pt>
                <c:pt idx="27565">
                  <c:v>94683127.996280015</c:v>
                </c:pt>
                <c:pt idx="27566">
                  <c:v>94500341.960072994</c:v>
                </c:pt>
                <c:pt idx="27567">
                  <c:v>94316986.959955007</c:v>
                </c:pt>
                <c:pt idx="27568">
                  <c:v>94133061.231728002</c:v>
                </c:pt>
                <c:pt idx="27569">
                  <c:v>93948562.997502998</c:v>
                </c:pt>
                <c:pt idx="27570">
                  <c:v>93763490.465558991</c:v>
                </c:pt>
                <c:pt idx="27571">
                  <c:v>93577841.830197006</c:v>
                </c:pt>
                <c:pt idx="27572">
                  <c:v>93391615.27158998</c:v>
                </c:pt>
                <c:pt idx="27573">
                  <c:v>93204808.955633983</c:v>
                </c:pt>
                <c:pt idx="27574">
                  <c:v>93017421.033793002</c:v>
                </c:pt>
                <c:pt idx="27575">
                  <c:v>92829449.642945006</c:v>
                </c:pt>
                <c:pt idx="27576">
                  <c:v>92640892.905226007</c:v>
                </c:pt>
                <c:pt idx="27577">
                  <c:v>92451748.927870005</c:v>
                </c:pt>
                <c:pt idx="27578">
                  <c:v>92262015.803047001</c:v>
                </c:pt>
                <c:pt idx="27579">
                  <c:v>92071691.60769999</c:v>
                </c:pt>
                <c:pt idx="27580">
                  <c:v>91880774.403377011</c:v>
                </c:pt>
                <c:pt idx="27581">
                  <c:v>91689262.236064002</c:v>
                </c:pt>
                <c:pt idx="27582">
                  <c:v>91497153.136011988</c:v>
                </c:pt>
                <c:pt idx="27583">
                  <c:v>91304445.117566004</c:v>
                </c:pt>
                <c:pt idx="27584">
                  <c:v>91111136.178985</c:v>
                </c:pt>
                <c:pt idx="27585">
                  <c:v>90917224.302266017</c:v>
                </c:pt>
                <c:pt idx="27586">
                  <c:v>90722707.452962995</c:v>
                </c:pt>
                <c:pt idx="27587">
                  <c:v>90527583.579998001</c:v>
                </c:pt>
                <c:pt idx="27588">
                  <c:v>90331850.615482002</c:v>
                </c:pt>
                <c:pt idx="27589">
                  <c:v>90135506.474516988</c:v>
                </c:pt>
                <c:pt idx="27590">
                  <c:v>89938549.055009991</c:v>
                </c:pt>
                <c:pt idx="27591">
                  <c:v>89740976.237472996</c:v>
                </c:pt>
                <c:pt idx="27592">
                  <c:v>89542785.884826988</c:v>
                </c:pt>
                <c:pt idx="27593">
                  <c:v>89343975.842199013</c:v>
                </c:pt>
                <c:pt idx="27594">
                  <c:v>89144543.936720982</c:v>
                </c:pt>
                <c:pt idx="27595">
                  <c:v>88944487.977319002</c:v>
                </c:pt>
                <c:pt idx="27596">
                  <c:v>88743805.754501984</c:v>
                </c:pt>
                <c:pt idx="27597">
                  <c:v>88542495.040150002</c:v>
                </c:pt>
                <c:pt idx="27598">
                  <c:v>88340553.587295994</c:v>
                </c:pt>
                <c:pt idx="27599">
                  <c:v>88137979.129906982</c:v>
                </c:pt>
                <c:pt idx="27600">
                  <c:v>87934769.382655978</c:v>
                </c:pt>
                <c:pt idx="27601">
                  <c:v>87730922.040699005</c:v>
                </c:pt>
                <c:pt idx="27602">
                  <c:v>87526434.779440001</c:v>
                </c:pt>
                <c:pt idx="27603">
                  <c:v>87321305.254299</c:v>
                </c:pt>
                <c:pt idx="27604">
                  <c:v>87115531.100473002</c:v>
                </c:pt>
                <c:pt idx="27605">
                  <c:v>86909109.932694003</c:v>
                </c:pt>
                <c:pt idx="27606">
                  <c:v>86702039.344981998</c:v>
                </c:pt>
                <c:pt idx="27607">
                  <c:v>86494316.910394996</c:v>
                </c:pt>
                <c:pt idx="27608">
                  <c:v>86285940.180776998</c:v>
                </c:pt>
                <c:pt idx="27609">
                  <c:v>86076906.686499998</c:v>
                </c:pt>
                <c:pt idx="27610">
                  <c:v>85867213.936199993</c:v>
                </c:pt>
                <c:pt idx="27611">
                  <c:v>85656859.416509002</c:v>
                </c:pt>
                <c:pt idx="27612">
                  <c:v>85445840.591792002</c:v>
                </c:pt>
                <c:pt idx="27613">
                  <c:v>85234154.903863996</c:v>
                </c:pt>
                <c:pt idx="27614">
                  <c:v>85021799.771715</c:v>
                </c:pt>
                <c:pt idx="27615">
                  <c:v>84808772.591222003</c:v>
                </c:pt>
                <c:pt idx="27616">
                  <c:v>84595070.734865993</c:v>
                </c:pt>
                <c:pt idx="27617">
                  <c:v>84380691.551432982</c:v>
                </c:pt>
                <c:pt idx="27618">
                  <c:v>84165632.365718991</c:v>
                </c:pt>
                <c:pt idx="27619">
                  <c:v>83949890.478224978</c:v>
                </c:pt>
                <c:pt idx="27620">
                  <c:v>83733463.164851964</c:v>
                </c:pt>
                <c:pt idx="27621">
                  <c:v>83516347.676580966</c:v>
                </c:pt>
                <c:pt idx="27622">
                  <c:v>83298541.239160016</c:v>
                </c:pt>
                <c:pt idx="27623">
                  <c:v>83080041.052778006</c:v>
                </c:pt>
                <c:pt idx="27624">
                  <c:v>82860844.291734979</c:v>
                </c:pt>
                <c:pt idx="27625">
                  <c:v>82640948.104107991</c:v>
                </c:pt>
                <c:pt idx="27626">
                  <c:v>82420349.611406013</c:v>
                </c:pt>
                <c:pt idx="27627">
                  <c:v>82199045.908228993</c:v>
                </c:pt>
                <c:pt idx="27628">
                  <c:v>81977034.061912</c:v>
                </c:pt>
                <c:pt idx="27629">
                  <c:v>81754311.112166017</c:v>
                </c:pt>
                <c:pt idx="27630">
                  <c:v>81530874.070712984</c:v>
                </c:pt>
                <c:pt idx="27631">
                  <c:v>81306719.920916006</c:v>
                </c:pt>
                <c:pt idx="27632">
                  <c:v>81081845.617399007</c:v>
                </c:pt>
                <c:pt idx="27633">
                  <c:v>80856248.085665002</c:v>
                </c:pt>
                <c:pt idx="27634">
                  <c:v>80629924.22170198</c:v>
                </c:pt>
                <c:pt idx="27635">
                  <c:v>80402870.891586006</c:v>
                </c:pt>
                <c:pt idx="27636">
                  <c:v>80175084.931075022</c:v>
                </c:pt>
                <c:pt idx="27637">
                  <c:v>79946563.145199001</c:v>
                </c:pt>
                <c:pt idx="27638">
                  <c:v>79717302.307835981</c:v>
                </c:pt>
                <c:pt idx="27639">
                  <c:v>79487299.161286995</c:v>
                </c:pt>
                <c:pt idx="27640">
                  <c:v>79256550.415840998</c:v>
                </c:pt>
                <c:pt idx="27641">
                  <c:v>79025052.749330997</c:v>
                </c:pt>
                <c:pt idx="27642">
                  <c:v>78792802.806682989</c:v>
                </c:pt>
                <c:pt idx="27643">
                  <c:v>78559797.199454978</c:v>
                </c:pt>
                <c:pt idx="27644">
                  <c:v>78326032.505373999</c:v>
                </c:pt>
                <c:pt idx="27645">
                  <c:v>78091505.26785399</c:v>
                </c:pt>
                <c:pt idx="27646">
                  <c:v>77856211.995512992</c:v>
                </c:pt>
                <c:pt idx="27647">
                  <c:v>77620149.161680982</c:v>
                </c:pt>
                <c:pt idx="27648">
                  <c:v>77383313.203890994</c:v>
                </c:pt>
                <c:pt idx="27649">
                  <c:v>77145700.523371994</c:v>
                </c:pt>
                <c:pt idx="27650">
                  <c:v>76907307.484523967</c:v>
                </c:pt>
                <c:pt idx="27651">
                  <c:v>76668130.414381996</c:v>
                </c:pt>
                <c:pt idx="27652">
                  <c:v>76428165.602080002</c:v>
                </c:pt>
                <c:pt idx="27653">
                  <c:v>76187409.298291996</c:v>
                </c:pt>
                <c:pt idx="27654">
                  <c:v>75945857.714673981</c:v>
                </c:pt>
                <c:pt idx="27655">
                  <c:v>75703507.023285016</c:v>
                </c:pt>
                <c:pt idx="27656">
                  <c:v>75460353.356001988</c:v>
                </c:pt>
                <c:pt idx="27657">
                  <c:v>75216392.803928003</c:v>
                </c:pt>
                <c:pt idx="27658">
                  <c:v>74971621.416778013</c:v>
                </c:pt>
                <c:pt idx="27659">
                  <c:v>74726035.202261016</c:v>
                </c:pt>
                <c:pt idx="27660">
                  <c:v>74479630.125445992</c:v>
                </c:pt>
                <c:pt idx="27661">
                  <c:v>74232402.108120978</c:v>
                </c:pt>
                <c:pt idx="27662">
                  <c:v>73984347.02812998</c:v>
                </c:pt>
                <c:pt idx="27663">
                  <c:v>73735460.718704998</c:v>
                </c:pt>
                <c:pt idx="27664">
                  <c:v>73485738.967781007</c:v>
                </c:pt>
                <c:pt idx="27665">
                  <c:v>73235177.517299995</c:v>
                </c:pt>
                <c:pt idx="27666">
                  <c:v>72983772.062492996</c:v>
                </c:pt>
                <c:pt idx="27667">
                  <c:v>72731518.251158983</c:v>
                </c:pt>
                <c:pt idx="27668">
                  <c:v>72478411.682921991</c:v>
                </c:pt>
                <c:pt idx="27669">
                  <c:v>72224447.908474013</c:v>
                </c:pt>
                <c:pt idx="27670">
                  <c:v>71969622.428800002</c:v>
                </c:pt>
                <c:pt idx="27671">
                  <c:v>71713930.694397002</c:v>
                </c:pt>
                <c:pt idx="27672">
                  <c:v>71457368.104460001</c:v>
                </c:pt>
                <c:pt idx="27673">
                  <c:v>71199930.006070003</c:v>
                </c:pt>
                <c:pt idx="27674">
                  <c:v>70941611.693348005</c:v>
                </c:pt>
                <c:pt idx="27675">
                  <c:v>70682408.40660198</c:v>
                </c:pt>
                <c:pt idx="27676">
                  <c:v>70422315.331455007</c:v>
                </c:pt>
                <c:pt idx="27677">
                  <c:v>70161327.597948</c:v>
                </c:pt>
                <c:pt idx="27678">
                  <c:v>69899440.279628992</c:v>
                </c:pt>
                <c:pt idx="27679">
                  <c:v>69636648.392621979</c:v>
                </c:pt>
                <c:pt idx="27680">
                  <c:v>69372946.894676998</c:v>
                </c:pt>
                <c:pt idx="27681">
                  <c:v>69108330.68419598</c:v>
                </c:pt>
                <c:pt idx="27682">
                  <c:v>68842794.599237993</c:v>
                </c:pt>
                <c:pt idx="27683">
                  <c:v>68576333.416507006</c:v>
                </c:pt>
                <c:pt idx="27684">
                  <c:v>68308941.850312978</c:v>
                </c:pt>
                <c:pt idx="27685">
                  <c:v>68040614.55151099</c:v>
                </c:pt>
                <c:pt idx="27686">
                  <c:v>67771346.106417999</c:v>
                </c:pt>
                <c:pt idx="27687">
                  <c:v>67501131.035703987</c:v>
                </c:pt>
                <c:pt idx="27688">
                  <c:v>67229963.793259993</c:v>
                </c:pt>
                <c:pt idx="27689">
                  <c:v>66957838.765039012</c:v>
                </c:pt>
                <c:pt idx="27690">
                  <c:v>66684750.267870001</c:v>
                </c:pt>
                <c:pt idx="27691">
                  <c:v>66410692.548250005</c:v>
                </c:pt>
                <c:pt idx="27692">
                  <c:v>66135659.781098008</c:v>
                </c:pt>
                <c:pt idx="27693">
                  <c:v>65859646.068494007</c:v>
                </c:pt>
                <c:pt idx="27694">
                  <c:v>65582645.438375995</c:v>
                </c:pt>
                <c:pt idx="27695">
                  <c:v>65304651.843217</c:v>
                </c:pt>
                <c:pt idx="27696">
                  <c:v>65025659.158661999</c:v>
                </c:pt>
                <c:pt idx="27697">
                  <c:v>64745661.182141997</c:v>
                </c:pt>
                <c:pt idx="27698">
                  <c:v>64464651.63144701</c:v>
                </c:pt>
                <c:pt idx="27699">
                  <c:v>64182624.143273003</c:v>
                </c:pt>
                <c:pt idx="27700">
                  <c:v>63899572.271725997</c:v>
                </c:pt>
                <c:pt idx="27701">
                  <c:v>63615489.486797996</c:v>
                </c:pt>
                <c:pt idx="27702">
                  <c:v>63330369.172798999</c:v>
                </c:pt>
                <c:pt idx="27703">
                  <c:v>63044204.626759</c:v>
                </c:pt>
                <c:pt idx="27704">
                  <c:v>62756989.056782983</c:v>
                </c:pt>
                <c:pt idx="27705">
                  <c:v>62468715.580374993</c:v>
                </c:pt>
                <c:pt idx="27706">
                  <c:v>62179377.222704999</c:v>
                </c:pt>
                <c:pt idx="27707">
                  <c:v>61888966.914857</c:v>
                </c:pt>
                <c:pt idx="27708">
                  <c:v>61597477.492005996</c:v>
                </c:pt>
                <c:pt idx="27709">
                  <c:v>61304901.691574007</c:v>
                </c:pt>
                <c:pt idx="27710">
                  <c:v>61011232.151322991</c:v>
                </c:pt>
                <c:pt idx="27711">
                  <c:v>60716461.407407001</c:v>
                </c:pt>
                <c:pt idx="27712">
                  <c:v>60420581.892370991</c:v>
                </c:pt>
                <c:pt idx="27713">
                  <c:v>60123585.933105998</c:v>
                </c:pt>
                <c:pt idx="27714">
                  <c:v>59825465.748738006</c:v>
                </c:pt>
                <c:pt idx="27715">
                  <c:v>59526213.448478997</c:v>
                </c:pt>
                <c:pt idx="27716">
                  <c:v>59225821.029407009</c:v>
                </c:pt>
                <c:pt idx="27717">
                  <c:v>58924280.374199003</c:v>
                </c:pt>
                <c:pt idx="27718">
                  <c:v>58621583.248796999</c:v>
                </c:pt>
                <c:pt idx="27719">
                  <c:v>58317721.300015993</c:v>
                </c:pt>
                <c:pt idx="27720">
                  <c:v>58012686.053088993</c:v>
                </c:pt>
                <c:pt idx="27721">
                  <c:v>57706468.909142002</c:v>
                </c:pt>
                <c:pt idx="27722">
                  <c:v>57399061.142605998</c:v>
                </c:pt>
                <c:pt idx="27723">
                  <c:v>57090453.898558006</c:v>
                </c:pt>
                <c:pt idx="27724">
                  <c:v>56780638.189983003</c:v>
                </c:pt>
                <c:pt idx="27725">
                  <c:v>56469604.894974001</c:v>
                </c:pt>
                <c:pt idx="27726">
                  <c:v>56157344.753840998</c:v>
                </c:pt>
                <c:pt idx="27727">
                  <c:v>55843848.366150998</c:v>
                </c:pt>
                <c:pt idx="27728">
                  <c:v>55529106.187675998</c:v>
                </c:pt>
                <c:pt idx="27729">
                  <c:v>55213108.527265005</c:v>
                </c:pt>
                <c:pt idx="27730">
                  <c:v>54895845.543621004</c:v>
                </c:pt>
                <c:pt idx="27731">
                  <c:v>54577307.241988003</c:v>
                </c:pt>
                <c:pt idx="27732">
                  <c:v>54257483.470745996</c:v>
                </c:pt>
                <c:pt idx="27733">
                  <c:v>53936363.917903997</c:v>
                </c:pt>
                <c:pt idx="27734">
                  <c:v>53613938.107496999</c:v>
                </c:pt>
                <c:pt idx="27735">
                  <c:v>53290195.395875998</c:v>
                </c:pt>
                <c:pt idx="27736">
                  <c:v>52965124.967883997</c:v>
                </c:pt>
                <c:pt idx="27737">
                  <c:v>52638715.832933001</c:v>
                </c:pt>
                <c:pt idx="27738">
                  <c:v>52310956.820948005</c:v>
                </c:pt>
                <c:pt idx="27739">
                  <c:v>51981836.578209005</c:v>
                </c:pt>
                <c:pt idx="27740">
                  <c:v>51651343.563050002</c:v>
                </c:pt>
                <c:pt idx="27741">
                  <c:v>51319466.041442998</c:v>
                </c:pt>
                <c:pt idx="27742">
                  <c:v>50986192.082440995</c:v>
                </c:pt>
                <c:pt idx="27743">
                  <c:v>50651509.553481996</c:v>
                </c:pt>
                <c:pt idx="27744">
                  <c:v>50315406.115555003</c:v>
                </c:pt>
                <c:pt idx="27745">
                  <c:v>49977869.218210004</c:v>
                </c:pt>
                <c:pt idx="27746">
                  <c:v>49638886.094414003</c:v>
                </c:pt>
                <c:pt idx="27747">
                  <c:v>49298443.755254008</c:v>
                </c:pt>
                <c:pt idx="27748">
                  <c:v>48956528.984462991</c:v>
                </c:pt>
                <c:pt idx="27749">
                  <c:v>48613128.33277899</c:v>
                </c:pt>
                <c:pt idx="27750">
                  <c:v>48268228.112126991</c:v>
                </c:pt>
                <c:pt idx="27751">
                  <c:v>47921814.389605999</c:v>
                </c:pt>
                <c:pt idx="27752">
                  <c:v>47573872.981294006</c:v>
                </c:pt>
                <c:pt idx="27753">
                  <c:v>47224389.445843011</c:v>
                </c:pt>
                <c:pt idx="27754">
                  <c:v>46873349.077867001</c:v>
                </c:pt>
                <c:pt idx="27755">
                  <c:v>46520736.901120998</c:v>
                </c:pt>
                <c:pt idx="27756">
                  <c:v>46166537.661447011</c:v>
                </c:pt>
                <c:pt idx="27757">
                  <c:v>45810735.819483995</c:v>
                </c:pt>
                <c:pt idx="27758">
                  <c:v>45453315.543148011</c:v>
                </c:pt>
                <c:pt idx="27759">
                  <c:v>45094260.699843004</c:v>
                </c:pt>
                <c:pt idx="27760">
                  <c:v>44733554.848421991</c:v>
                </c:pt>
                <c:pt idx="27761">
                  <c:v>44371181.230866998</c:v>
                </c:pt>
                <c:pt idx="27762">
                  <c:v>44007122.763692006</c:v>
                </c:pt>
                <c:pt idx="27763">
                  <c:v>43641362.029043004</c:v>
                </c:pt>
                <c:pt idx="27764">
                  <c:v>43273881.26549501</c:v>
                </c:pt>
                <c:pt idx="27765">
                  <c:v>42904662.358533002</c:v>
                </c:pt>
                <c:pt idx="27766">
                  <c:v>42533686.830688998</c:v>
                </c:pt>
                <c:pt idx="27767">
                  <c:v>42160935.831345998</c:v>
                </c:pt>
                <c:pt idx="27768">
                  <c:v>41786390.126174003</c:v>
                </c:pt>
                <c:pt idx="27769">
                  <c:v>41410030.086191997</c:v>
                </c:pt>
                <c:pt idx="27770">
                  <c:v>41031835.676443003</c:v>
                </c:pt>
                <c:pt idx="27771">
                  <c:v>40651786.444256999</c:v>
                </c:pt>
                <c:pt idx="27772">
                  <c:v>40269861.507100001</c:v>
                </c:pt>
                <c:pt idx="27773">
                  <c:v>39886039.539976001</c:v>
                </c:pt>
                <c:pt idx="27774">
                  <c:v>39500298.762369998</c:v>
                </c:pt>
                <c:pt idx="27775">
                  <c:v>39112616.924723998</c:v>
                </c:pt>
                <c:pt idx="27776">
                  <c:v>38722971.294402003</c:v>
                </c:pt>
                <c:pt idx="27777">
                  <c:v>38331338.641154006</c:v>
                </c:pt>
                <c:pt idx="27778">
                  <c:v>37937695.222031005</c:v>
                </c:pt>
                <c:pt idx="27779">
                  <c:v>37542016.765746005</c:v>
                </c:pt>
                <c:pt idx="27780">
                  <c:v>37144278.456455991</c:v>
                </c:pt>
                <c:pt idx="27781">
                  <c:v>36744454.916930996</c:v>
                </c:pt>
                <c:pt idx="27782">
                  <c:v>36342520.191101007</c:v>
                </c:pt>
                <c:pt idx="27783">
                  <c:v>35938447.725951008</c:v>
                </c:pt>
                <c:pt idx="27784">
                  <c:v>35532210.352728985</c:v>
                </c:pt>
                <c:pt idx="27785">
                  <c:v>35123780.267457008</c:v>
                </c:pt>
                <c:pt idx="27786">
                  <c:v>34713129.010706991</c:v>
                </c:pt>
                <c:pt idx="27787">
                  <c:v>34300227.446618997</c:v>
                </c:pt>
                <c:pt idx="27788">
                  <c:v>33885045.741133004</c:v>
                </c:pt>
                <c:pt idx="27789">
                  <c:v>33467553.33941</c:v>
                </c:pt>
                <c:pt idx="27790">
                  <c:v>33047718.942407995</c:v>
                </c:pt>
                <c:pt idx="27791">
                  <c:v>32625510.482592996</c:v>
                </c:pt>
                <c:pt idx="27792">
                  <c:v>32200895.098749001</c:v>
                </c:pt>
                <c:pt idx="27793">
                  <c:v>31773839.109872997</c:v>
                </c:pt>
                <c:pt idx="27794">
                  <c:v>31344307.988120001</c:v>
                </c:pt>
                <c:pt idx="27795">
                  <c:v>30912266.330772001</c:v>
                </c:pt>
                <c:pt idx="27796">
                  <c:v>30477677.831223</c:v>
                </c:pt>
                <c:pt idx="27797">
                  <c:v>30040505.248945002</c:v>
                </c:pt>
                <c:pt idx="27798">
                  <c:v>29600710.378437001</c:v>
                </c:pt>
                <c:pt idx="27799">
                  <c:v>29158254.017129004</c:v>
                </c:pt>
                <c:pt idx="27800">
                  <c:v>28713095.932248995</c:v>
                </c:pt>
                <c:pt idx="27801">
                  <c:v>28265194.826653</c:v>
                </c:pt>
                <c:pt idx="27802">
                  <c:v>27814508.303627998</c:v>
                </c:pt>
                <c:pt idx="27803">
                  <c:v>27360992.830687001</c:v>
                </c:pt>
                <c:pt idx="27804">
                  <c:v>26904603.702402998</c:v>
                </c:pt>
                <c:pt idx="27805">
                  <c:v>26445295.002321001</c:v>
                </c:pt>
                <c:pt idx="27806">
                  <c:v>25983019.564024001</c:v>
                </c:pt>
                <c:pt idx="27807">
                  <c:v>25517728.931458995</c:v>
                </c:pt>
                <c:pt idx="27808">
                  <c:v>25049373.318626005</c:v>
                </c:pt>
                <c:pt idx="27809">
                  <c:v>24577901.568809997</c:v>
                </c:pt>
                <c:pt idx="27810">
                  <c:v>24103261.113541</c:v>
                </c:pt>
                <c:pt idx="27811">
                  <c:v>23625397.931538995</c:v>
                </c:pt>
                <c:pt idx="27812">
                  <c:v>23144256.507959999</c:v>
                </c:pt>
                <c:pt idx="27813">
                  <c:v>22659779.794319</c:v>
                </c:pt>
                <c:pt idx="27814">
                  <c:v>22171909.169565</c:v>
                </c:pt>
                <c:pt idx="27815">
                  <c:v>21680584.402891997</c:v>
                </c:pt>
                <c:pt idx="27816">
                  <c:v>21185743.618984003</c:v>
                </c:pt>
                <c:pt idx="27817">
                  <c:v>20687323.266571995</c:v>
                </c:pt>
                <c:pt idx="27818">
                  <c:v>20185258.091325</c:v>
                </c:pt>
                <c:pt idx="27819">
                  <c:v>19679481.114388004</c:v>
                </c:pt>
                <c:pt idx="27820">
                  <c:v>19169923.618087005</c:v>
                </c:pt>
                <c:pt idx="27821">
                  <c:v>18656515.14071</c:v>
                </c:pt>
                <c:pt idx="27822">
                  <c:v>18139183.482642993</c:v>
                </c:pt>
                <c:pt idx="27823">
                  <c:v>17617854.726674002</c:v>
                </c:pt>
                <c:pt idx="27824">
                  <c:v>17092453.275840994</c:v>
                </c:pt>
                <c:pt idx="27825">
                  <c:v>16562901.912993003</c:v>
                </c:pt>
                <c:pt idx="27826">
                  <c:v>16029121.887118002</c:v>
                </c:pt>
                <c:pt idx="27827">
                  <c:v>15491033.03262</c:v>
                </c:pt>
                <c:pt idx="27828">
                  <c:v>14948553.929155</c:v>
                </c:pt>
                <c:pt idx="27829">
                  <c:v>14401602.111307001</c:v>
                </c:pt>
                <c:pt idx="27830">
                  <c:v>13850094.339593001</c:v>
                </c:pt>
                <c:pt idx="27831">
                  <c:v>13293946.946908997</c:v>
                </c:pt>
                <c:pt idx="27832">
                  <c:v>12733076.277917</c:v>
                </c:pt>
                <c:pt idx="27833">
                  <c:v>12167399.243055997</c:v>
                </c:pt>
                <c:pt idx="27834">
                  <c:v>11596834.014164997</c:v>
                </c:pt>
                <c:pt idx="27835">
                  <c:v>11021300.895409999</c:v>
                </c:pt>
                <c:pt idx="27836">
                  <c:v>10440723.411723003</c:v>
                </c:pt>
                <c:pt idx="27837">
                  <c:v>9855029.6678259987</c:v>
                </c:pt>
                <c:pt idx="27838">
                  <c:v>9264154.0448119994</c:v>
                </c:pt>
                <c:pt idx="27839">
                  <c:v>8668039.3191689979</c:v>
                </c:pt>
                <c:pt idx="27840">
                  <c:v>8066639.3122319998</c:v>
                </c:pt>
                <c:pt idx="27841">
                  <c:v>7459922.2080840003</c:v>
                </c:pt>
                <c:pt idx="27842">
                  <c:v>6847874.7170220008</c:v>
                </c:pt>
                <c:pt idx="27843">
                  <c:v>6230507.3129240004</c:v>
                </c:pt>
                <c:pt idx="27844">
                  <c:v>5607860.8401849996</c:v>
                </c:pt>
                <c:pt idx="27845">
                  <c:v>4980014.8747149995</c:v>
                </c:pt>
                <c:pt idx="27846">
                  <c:v>4347098.341151</c:v>
                </c:pt>
                <c:pt idx="27847">
                  <c:v>3709303.0445650001</c:v>
                </c:pt>
                <c:pt idx="27848">
                  <c:v>3066900.9825320002</c:v>
                </c:pt>
                <c:pt idx="27849">
                  <c:v>2420266.579283</c:v>
                </c:pt>
                <c:pt idx="27850">
                  <c:v>1769905.3492130002</c:v>
                </c:pt>
                <c:pt idx="27851">
                  <c:v>1116490.9781829999</c:v>
                </c:pt>
                <c:pt idx="27852">
                  <c:v>460913.43630900007</c:v>
                </c:pt>
                <c:pt idx="27853">
                  <c:v>-195658.47011599998</c:v>
                </c:pt>
                <c:pt idx="27854">
                  <c:v>-851695.73262000002</c:v>
                </c:pt>
                <c:pt idx="27855">
                  <c:v>-1505203.4961790002</c:v>
                </c:pt>
                <c:pt idx="27856">
                  <c:v>-2153584.6442419998</c:v>
                </c:pt>
                <c:pt idx="27857">
                  <c:v>-2793465.6187609998</c:v>
                </c:pt>
                <c:pt idx="27858">
                  <c:v>-3420478.5254569994</c:v>
                </c:pt>
                <c:pt idx="27859">
                  <c:v>-4028998.1992350002</c:v>
                </c:pt>
                <c:pt idx="27860">
                  <c:v>-4611844.7741339998</c:v>
                </c:pt>
                <c:pt idx="27861">
                  <c:v>-5159987.1476539997</c:v>
                </c:pt>
                <c:pt idx="27862">
                  <c:v>-5662327.3234479995</c:v>
                </c:pt>
                <c:pt idx="27863">
                  <c:v>-6105712.1910490002</c:v>
                </c:pt>
                <c:pt idx="27864">
                  <c:v>-6475390.8641469991</c:v>
                </c:pt>
                <c:pt idx="27865">
                  <c:v>-6756153.2744920002</c:v>
                </c:pt>
                <c:pt idx="27866">
                  <c:v>-6934243.880721</c:v>
                </c:pt>
                <c:pt idx="27867">
                  <c:v>-6999768.1099669999</c:v>
                </c:pt>
                <c:pt idx="27868">
                  <c:v>-6948830.6643599998</c:v>
                </c:pt>
                <c:pt idx="27869">
                  <c:v>-6784472.035433</c:v>
                </c:pt>
                <c:pt idx="27870">
                  <c:v>-6515932.9032719992</c:v>
                </c:pt>
                <c:pt idx="27871">
                  <c:v>-6156618.7640839992</c:v>
                </c:pt>
                <c:pt idx="27872">
                  <c:v>-5721676.809351</c:v>
                </c:pt>
                <c:pt idx="27873">
                  <c:v>-5225994.5400010003</c:v>
                </c:pt>
                <c:pt idx="27874">
                  <c:v>-4682963.3065720005</c:v>
                </c:pt>
                <c:pt idx="27875">
                  <c:v>-4103947.2871090001</c:v>
                </c:pt>
                <c:pt idx="27876">
                  <c:v>-3498228.8658849997</c:v>
                </c:pt>
                <c:pt idx="27877">
                  <c:v>-2873205.2923149997</c:v>
                </c:pt>
                <c:pt idx="27878">
                  <c:v>-2234680.6119559994</c:v>
                </c:pt>
                <c:pt idx="27879">
                  <c:v>-1587165.6344730002</c:v>
                </c:pt>
                <c:pt idx="27880">
                  <c:v>-934146.15020300017</c:v>
                </c:pt>
                <c:pt idx="27881">
                  <c:v>-278306.57723</c:v>
                </c:pt>
                <c:pt idx="27882">
                  <c:v>378290.63354700006</c:v>
                </c:pt>
                <c:pt idx="27883">
                  <c:v>1034064.2136350002</c:v>
                </c:pt>
                <c:pt idx="27884">
                  <c:v>1687804.9345780001</c:v>
                </c:pt>
                <c:pt idx="27885">
                  <c:v>2338591.5093979998</c:v>
                </c:pt>
                <c:pt idx="27886">
                  <c:v>2985725.9347569998</c:v>
                </c:pt>
                <c:pt idx="27887">
                  <c:v>3628683.7663920005</c:v>
                </c:pt>
                <c:pt idx="27888">
                  <c:v>4267075.8076370005</c:v>
                </c:pt>
                <c:pt idx="27889">
                  <c:v>4900618.5070720008</c:v>
                </c:pt>
                <c:pt idx="27890">
                  <c:v>5529111.0066740001</c:v>
                </c:pt>
                <c:pt idx="27891">
                  <c:v>6152417.2795410007</c:v>
                </c:pt>
                <c:pt idx="27892">
                  <c:v>6770452.1749060005</c:v>
                </c:pt>
                <c:pt idx="27893">
                  <c:v>7383170.473991001</c:v>
                </c:pt>
                <c:pt idx="27894">
                  <c:v>7990558.2754280008</c:v>
                </c:pt>
                <c:pt idx="27895">
                  <c:v>8592626.1907870006</c:v>
                </c:pt>
                <c:pt idx="27896">
                  <c:v>9189403.9526780024</c:v>
                </c:pt>
                <c:pt idx="27897">
                  <c:v>9780936.1298739985</c:v>
                </c:pt>
                <c:pt idx="27898">
                  <c:v>10367278.713647</c:v>
                </c:pt>
                <c:pt idx="27899">
                  <c:v>10948496.392465997</c:v>
                </c:pt>
                <c:pt idx="27900">
                  <c:v>11524660.372693002</c:v>
                </c:pt>
                <c:pt idx="27901">
                  <c:v>12095846.633916</c:v>
                </c:pt>
                <c:pt idx="27902">
                  <c:v>12662134.531442</c:v>
                </c:pt>
                <c:pt idx="27903">
                  <c:v>13223605.676973999</c:v>
                </c:pt>
                <c:pt idx="27904">
                  <c:v>13780343.042819999</c:v>
                </c:pt>
                <c:pt idx="27905">
                  <c:v>14332430.246214999</c:v>
                </c:pt>
                <c:pt idx="27906">
                  <c:v>14879950.979095001</c:v>
                </c:pt>
                <c:pt idx="27907">
                  <c:v>15422988.555566</c:v>
                </c:pt>
                <c:pt idx="27908">
                  <c:v>15961625.554803004</c:v>
                </c:pt>
                <c:pt idx="27909">
                  <c:v>16495943.541387998</c:v>
                </c:pt>
                <c:pt idx="27910">
                  <c:v>17026022.848588001</c:v>
                </c:pt>
                <c:pt idx="27911">
                  <c:v>17551942.412804998</c:v>
                </c:pt>
                <c:pt idx="27912">
                  <c:v>18073779.649637997</c:v>
                </c:pt>
                <c:pt idx="27913">
                  <c:v>18591610.363775995</c:v>
                </c:pt>
                <c:pt idx="27914">
                  <c:v>19105508.686367001</c:v>
                </c:pt>
                <c:pt idx="27915">
                  <c:v>19615547.034681</c:v>
                </c:pt>
                <c:pt idx="27916">
                  <c:v>20121796.089799996</c:v>
                </c:pt>
                <c:pt idx="27917">
                  <c:v>20624324.788861997</c:v>
                </c:pt>
                <c:pt idx="27918">
                  <c:v>21123200.328987002</c:v>
                </c:pt>
                <c:pt idx="27919">
                  <c:v>21618488.180539999</c:v>
                </c:pt>
                <c:pt idx="27920">
                  <c:v>22110252.107787002</c:v>
                </c:pt>
                <c:pt idx="27921">
                  <c:v>22598554.195361</c:v>
                </c:pt>
                <c:pt idx="27922">
                  <c:v>23083454.879229005</c:v>
                </c:pt>
                <c:pt idx="27923">
                  <c:v>23565012.981073998</c:v>
                </c:pt>
                <c:pt idx="27924">
                  <c:v>24043285.745227002</c:v>
                </c:pt>
                <c:pt idx="27925">
                  <c:v>24518328.877402</c:v>
                </c:pt>
                <c:pt idx="27926">
                  <c:v>24990196.584655002</c:v>
                </c:pt>
                <c:pt idx="27927">
                  <c:v>25458941.616084002</c:v>
                </c:pt>
                <c:pt idx="27928">
                  <c:v>25924615.303854998</c:v>
                </c:pt>
                <c:pt idx="27929">
                  <c:v>26387267.604263</c:v>
                </c:pt>
                <c:pt idx="27930">
                  <c:v>26846947.138550002</c:v>
                </c:pt>
                <c:pt idx="27931">
                  <c:v>27303701.233272996</c:v>
                </c:pt>
                <c:pt idx="27932">
                  <c:v>27757575.960075997</c:v>
                </c:pt>
                <c:pt idx="27933">
                  <c:v>28208616.174718</c:v>
                </c:pt>
                <c:pt idx="27934">
                  <c:v>28656865.555270996</c:v>
                </c:pt>
                <c:pt idx="27935">
                  <c:v>29102366.639408</c:v>
                </c:pt>
                <c:pt idx="27936">
                  <c:v>29545160.860732</c:v>
                </c:pt>
                <c:pt idx="27937">
                  <c:v>29985288.584096</c:v>
                </c:pt>
                <c:pt idx="27938">
                  <c:v>30422789.139908999</c:v>
                </c:pt>
                <c:pt idx="27939">
                  <c:v>30857700.857397001</c:v>
                </c:pt>
                <c:pt idx="27940">
                  <c:v>31290061.096827999</c:v>
                </c:pt>
                <c:pt idx="27941">
                  <c:v>31719906.280699994</c:v>
                </c:pt>
                <c:pt idx="27942">
                  <c:v>32147271.923893992</c:v>
                </c:pt>
                <c:pt idx="27943">
                  <c:v>32572192.662822999</c:v>
                </c:pt>
                <c:pt idx="27944">
                  <c:v>32994702.283583995</c:v>
                </c:pt>
                <c:pt idx="27945">
                  <c:v>33414833.749129999</c:v>
                </c:pt>
                <c:pt idx="27946">
                  <c:v>33832619.225502007</c:v>
                </c:pt>
                <c:pt idx="27947">
                  <c:v>34248090.107125998</c:v>
                </c:pt>
                <c:pt idx="27948">
                  <c:v>34661277.041214004</c:v>
                </c:pt>
                <c:pt idx="27949">
                  <c:v>35072209.951300994</c:v>
                </c:pt>
                <c:pt idx="27950">
                  <c:v>35480918.059919998</c:v>
                </c:pt>
                <c:pt idx="27951">
                  <c:v>35887429.910480991</c:v>
                </c:pt>
                <c:pt idx="27952">
                  <c:v>36291773.388340995</c:v>
                </c:pt>
                <c:pt idx="27953">
                  <c:v>36693975.741128005</c:v>
                </c:pt>
                <c:pt idx="27954">
                  <c:v>37094063.598319001</c:v>
                </c:pt>
                <c:pt idx="27955">
                  <c:v>37492062.990116999</c:v>
                </c:pt>
                <c:pt idx="27956">
                  <c:v>37887999.36564301</c:v>
                </c:pt>
                <c:pt idx="27957">
                  <c:v>38281897.610471994</c:v>
                </c:pt>
                <c:pt idx="27958">
                  <c:v>38673782.063533008</c:v>
                </c:pt>
                <c:pt idx="27959">
                  <c:v>39063676.533409998</c:v>
                </c:pt>
                <c:pt idx="27960">
                  <c:v>39451604.314053997</c:v>
                </c:pt>
                <c:pt idx="27961">
                  <c:v>39837588.199926004</c:v>
                </c:pt>
                <c:pt idx="27962">
                  <c:v>40221650.500615001</c:v>
                </c:pt>
                <c:pt idx="27963">
                  <c:v>40603813.054923996</c:v>
                </c:pt>
                <c:pt idx="27964">
                  <c:v>40984097.244461998</c:v>
                </c:pt>
                <c:pt idx="27965">
                  <c:v>41362524.006758995</c:v>
                </c:pt>
                <c:pt idx="27966">
                  <c:v>41739113.847917996</c:v>
                </c:pt>
                <c:pt idx="27967">
                  <c:v>42113886.85482499</c:v>
                </c:pt>
                <c:pt idx="27968">
                  <c:v>42486862.706932999</c:v>
                </c:pt>
                <c:pt idx="27969">
                  <c:v>42858060.687642001</c:v>
                </c:pt>
                <c:pt idx="27970">
                  <c:v>43227499.695282005</c:v>
                </c:pt>
                <c:pt idx="27971">
                  <c:v>43595198.253724992</c:v>
                </c:pt>
                <c:pt idx="27972">
                  <c:v>43961174.522627003</c:v>
                </c:pt>
                <c:pt idx="27973">
                  <c:v>44325446.307326995</c:v>
                </c:pt>
                <c:pt idx="27974">
                  <c:v>44688031.068416998</c:v>
                </c:pt>
                <c:pt idx="27975">
                  <c:v>45048945.930977002</c:v>
                </c:pt>
                <c:pt idx="27976">
                  <c:v>45408207.693516001</c:v>
                </c:pt>
                <c:pt idx="27977">
                  <c:v>45765832.836607002</c:v>
                </c:pt>
                <c:pt idx="27978">
                  <c:v>46121837.531235009</c:v>
                </c:pt>
                <c:pt idx="27979">
                  <c:v>46476237.646883994</c:v>
                </c:pt>
                <c:pt idx="27980">
                  <c:v>46829048.759340003</c:v>
                </c:pt>
                <c:pt idx="27981">
                  <c:v>47180286.158259004</c:v>
                </c:pt>
                <c:pt idx="27982">
                  <c:v>47529964.854476996</c:v>
                </c:pt>
                <c:pt idx="27983">
                  <c:v>47878099.587095</c:v>
                </c:pt>
                <c:pt idx="27984">
                  <c:v>48224704.830329992</c:v>
                </c:pt>
                <c:pt idx="27985">
                  <c:v>48569794.800154001</c:v>
                </c:pt>
                <c:pt idx="27986">
                  <c:v>48913383.460719995</c:v>
                </c:pt>
                <c:pt idx="27987">
                  <c:v>49255484.530589998</c:v>
                </c:pt>
                <c:pt idx="27988">
                  <c:v>49596111.488760993</c:v>
                </c:pt>
                <c:pt idx="27989">
                  <c:v>49935277.580515996</c:v>
                </c:pt>
                <c:pt idx="27990">
                  <c:v>50272995.823084995</c:v>
                </c:pt>
                <c:pt idx="27991">
                  <c:v>50609279.011134006</c:v>
                </c:pt>
                <c:pt idx="27992">
                  <c:v>50944139.722092003</c:v>
                </c:pt>
                <c:pt idx="27993">
                  <c:v>51277590.321309</c:v>
                </c:pt>
                <c:pt idx="27994">
                  <c:v>51609642.967064001</c:v>
                </c:pt>
                <c:pt idx="27995">
                  <c:v>51940309.615424</c:v>
                </c:pt>
                <c:pt idx="27996">
                  <c:v>52269602.024951003</c:v>
                </c:pt>
                <c:pt idx="27997">
                  <c:v>52597531.761279009</c:v>
                </c:pt>
                <c:pt idx="27998">
                  <c:v>52924110.201550007</c:v>
                </c:pt>
                <c:pt idx="27999">
                  <c:v>53249348.538722992</c:v>
                </c:pt>
                <c:pt idx="28000">
                  <c:v>53573257.785755001</c:v>
                </c:pt>
                <c:pt idx="28001">
                  <c:v>53895848.779668011</c:v>
                </c:pt>
                <c:pt idx="28002">
                  <c:v>54217132.185488001</c:v>
                </c:pt>
                <c:pt idx="28003">
                  <c:v>54537118.500081994</c:v>
                </c:pt>
                <c:pt idx="28004">
                  <c:v>54855818.05588299</c:v>
                </c:pt>
                <c:pt idx="28005">
                  <c:v>55173241.024501003</c:v>
                </c:pt>
                <c:pt idx="28006">
                  <c:v>55489397.420251004</c:v>
                </c:pt>
                <c:pt idx="28007">
                  <c:v>55804297.103561997</c:v>
                </c:pt>
                <c:pt idx="28008">
                  <c:v>56117949.784308001</c:v>
                </c:pt>
                <c:pt idx="28009">
                  <c:v>56430365.025037006</c:v>
                </c:pt>
                <c:pt idx="28010">
                  <c:v>56741552.244112998</c:v>
                </c:pt>
                <c:pt idx="28011">
                  <c:v>57051520.718777999</c:v>
                </c:pt>
                <c:pt idx="28012">
                  <c:v>57360279.588124</c:v>
                </c:pt>
                <c:pt idx="28013">
                  <c:v>57667837.855988994</c:v>
                </c:pt>
                <c:pt idx="28014">
                  <c:v>57974204.393771991</c:v>
                </c:pt>
                <c:pt idx="28015">
                  <c:v>58279387.943178996</c:v>
                </c:pt>
                <c:pt idx="28016">
                  <c:v>58583397.118887</c:v>
                </c:pt>
                <c:pt idx="28017">
                  <c:v>58886240.411146998</c:v>
                </c:pt>
                <c:pt idx="28018">
                  <c:v>59187926.188310996</c:v>
                </c:pt>
                <c:pt idx="28019">
                  <c:v>59488462.699300013</c:v>
                </c:pt>
                <c:pt idx="28020">
                  <c:v>59787858.076001994</c:v>
                </c:pt>
                <c:pt idx="28021">
                  <c:v>60086120.335615002</c:v>
                </c:pt>
                <c:pt idx="28022">
                  <c:v>60383257.382918991</c:v>
                </c:pt>
                <c:pt idx="28023">
                  <c:v>60679277.012502991</c:v>
                </c:pt>
                <c:pt idx="28024">
                  <c:v>60974186.910925992</c:v>
                </c:pt>
                <c:pt idx="28025">
                  <c:v>61267994.658829004</c:v>
                </c:pt>
                <c:pt idx="28026">
                  <c:v>61560707.732988998</c:v>
                </c:pt>
                <c:pt idx="28027">
                  <c:v>61852333.508325994</c:v>
                </c:pt>
                <c:pt idx="28028">
                  <c:v>62142879.259858005</c:v>
                </c:pt>
                <c:pt idx="28029">
                  <c:v>62432352.164612003</c:v>
                </c:pt>
                <c:pt idx="28030">
                  <c:v>62720759.303477995</c:v>
                </c:pt>
                <c:pt idx="28031">
                  <c:v>63008107.663028002</c:v>
                </c:pt>
                <c:pt idx="28032">
                  <c:v>63294404.137289003</c:v>
                </c:pt>
                <c:pt idx="28033">
                  <c:v>63579655.529467009</c:v>
                </c:pt>
                <c:pt idx="28034">
                  <c:v>63863868.553634003</c:v>
                </c:pt>
                <c:pt idx="28035">
                  <c:v>64147049.836377993</c:v>
                </c:pt>
                <c:pt idx="28036">
                  <c:v>64429205.918405995</c:v>
                </c:pt>
                <c:pt idx="28037">
                  <c:v>64710343.256114997</c:v>
                </c:pt>
                <c:pt idx="28038">
                  <c:v>64990468.223124005</c:v>
                </c:pt>
                <c:pt idx="28039">
                  <c:v>65269587.111769997</c:v>
                </c:pt>
                <c:pt idx="28040">
                  <c:v>65547706.134567007</c:v>
                </c:pt>
                <c:pt idx="28041">
                  <c:v>65824831.425640009</c:v>
                </c:pt>
                <c:pt idx="28042">
                  <c:v>66100969.042110994</c:v>
                </c:pt>
                <c:pt idx="28043">
                  <c:v>66376124.965466999</c:v>
                </c:pt>
                <c:pt idx="28044">
                  <c:v>66650305.102891997</c:v>
                </c:pt>
                <c:pt idx="28045">
                  <c:v>66923515.288562</c:v>
                </c:pt>
                <c:pt idx="28046">
                  <c:v>67195761.284923986</c:v>
                </c:pt>
                <c:pt idx="28047">
                  <c:v>67467048.783934981</c:v>
                </c:pt>
                <c:pt idx="28048">
                  <c:v>67737383.40827702</c:v>
                </c:pt>
                <c:pt idx="28049">
                  <c:v>68006770.712547004</c:v>
                </c:pt>
                <c:pt idx="28050">
                  <c:v>68275216.184417978</c:v>
                </c:pt>
                <c:pt idx="28051">
                  <c:v>68542725.245776013</c:v>
                </c:pt>
                <c:pt idx="28052">
                  <c:v>68809303.253829002</c:v>
                </c:pt>
                <c:pt idx="28053">
                  <c:v>69074955.502196014</c:v>
                </c:pt>
                <c:pt idx="28054">
                  <c:v>69339687.221971005</c:v>
                </c:pt>
                <c:pt idx="28055">
                  <c:v>69603503.582761005</c:v>
                </c:pt>
                <c:pt idx="28056">
                  <c:v>69866409.693705007</c:v>
                </c:pt>
                <c:pt idx="28057">
                  <c:v>70128410.60447</c:v>
                </c:pt>
                <c:pt idx="28058">
                  <c:v>70389511.306227982</c:v>
                </c:pt>
                <c:pt idx="28059">
                  <c:v>70649716.732607007</c:v>
                </c:pt>
                <c:pt idx="28060">
                  <c:v>70909031.760626003</c:v>
                </c:pt>
                <c:pt idx="28061">
                  <c:v>71167461.211612001</c:v>
                </c:pt>
                <c:pt idx="28062">
                  <c:v>71425009.852090999</c:v>
                </c:pt>
                <c:pt idx="28063">
                  <c:v>71681682.394667</c:v>
                </c:pt>
                <c:pt idx="28064">
                  <c:v>71937483.498880997</c:v>
                </c:pt>
                <c:pt idx="28065">
                  <c:v>72192417.772050992</c:v>
                </c:pt>
                <c:pt idx="28066">
                  <c:v>72446489.770095006</c:v>
                </c:pt>
                <c:pt idx="28067">
                  <c:v>72699703.998338997</c:v>
                </c:pt>
                <c:pt idx="28068">
                  <c:v>72952064.912304997</c:v>
                </c:pt>
                <c:pt idx="28069">
                  <c:v>73203576.918488011</c:v>
                </c:pt>
                <c:pt idx="28070">
                  <c:v>73454244.375110984</c:v>
                </c:pt>
                <c:pt idx="28071">
                  <c:v>73704071.592873007</c:v>
                </c:pt>
                <c:pt idx="28072">
                  <c:v>73953062.835673988</c:v>
                </c:pt>
                <c:pt idx="28073">
                  <c:v>74201222.321328998</c:v>
                </c:pt>
                <c:pt idx="28074">
                  <c:v>74448554.222269997</c:v>
                </c:pt>
                <c:pt idx="28075">
                  <c:v>74695062.66623199</c:v>
                </c:pt>
                <c:pt idx="28076">
                  <c:v>74940751.736922979</c:v>
                </c:pt>
                <c:pt idx="28077">
                  <c:v>75185625.474684983</c:v>
                </c:pt>
                <c:pt idx="28078">
                  <c:v>75429687.877141967</c:v>
                </c:pt>
                <c:pt idx="28079">
                  <c:v>75672942.899832979</c:v>
                </c:pt>
                <c:pt idx="28080">
                  <c:v>75915394.456830978</c:v>
                </c:pt>
                <c:pt idx="28081">
                  <c:v>76157046.421358004</c:v>
                </c:pt>
                <c:pt idx="28082">
                  <c:v>76397902.626379982</c:v>
                </c:pt>
                <c:pt idx="28083">
                  <c:v>76637966.865196005</c:v>
                </c:pt>
                <c:pt idx="28084">
                  <c:v>76877242.892011002</c:v>
                </c:pt>
                <c:pt idx="28085">
                  <c:v>77115734.422501981</c:v>
                </c:pt>
                <c:pt idx="28086">
                  <c:v>77353445.134373978</c:v>
                </c:pt>
                <c:pt idx="28087">
                  <c:v>77590378.667901978</c:v>
                </c:pt>
                <c:pt idx="28088">
                  <c:v>77826538.626464978</c:v>
                </c:pt>
                <c:pt idx="28089">
                  <c:v>78061928.577069998</c:v>
                </c:pt>
                <c:pt idx="28090">
                  <c:v>78296552.050865993</c:v>
                </c:pt>
                <c:pt idx="28091">
                  <c:v>78530412.543649003</c:v>
                </c:pt>
                <c:pt idx="28092">
                  <c:v>78763513.516359001</c:v>
                </c:pt>
                <c:pt idx="28093">
                  <c:v>78995858.395561978</c:v>
                </c:pt>
                <c:pt idx="28094">
                  <c:v>79227450.573931992</c:v>
                </c:pt>
                <c:pt idx="28095">
                  <c:v>79458293.410719007</c:v>
                </c:pt>
                <c:pt idx="28096">
                  <c:v>79688390.232206017</c:v>
                </c:pt>
                <c:pt idx="28097">
                  <c:v>79917744.332166016</c:v>
                </c:pt>
                <c:pt idx="28098">
                  <c:v>80146358.972304001</c:v>
                </c:pt>
                <c:pt idx="28099">
                  <c:v>80374237.382690981</c:v>
                </c:pt>
                <c:pt idx="28100">
                  <c:v>80601382.762199014</c:v>
                </c:pt>
                <c:pt idx="28101">
                  <c:v>80827798.278911978</c:v>
                </c:pt>
                <c:pt idx="28102">
                  <c:v>81053487.070549965</c:v>
                </c:pt>
                <c:pt idx="28103">
                  <c:v>81278452.244866997</c:v>
                </c:pt>
                <c:pt idx="28104">
                  <c:v>81502696.880053967</c:v>
                </c:pt>
                <c:pt idx="28105">
                  <c:v>81726224.025130987</c:v>
                </c:pt>
                <c:pt idx="28106">
                  <c:v>81949036.700333998</c:v>
                </c:pt>
                <c:pt idx="28107">
                  <c:v>82171137.897487015</c:v>
                </c:pt>
                <c:pt idx="28108">
                  <c:v>82392530.580384001</c:v>
                </c:pt>
                <c:pt idx="28109">
                  <c:v>82613217.685146987</c:v>
                </c:pt>
                <c:pt idx="28110">
                  <c:v>82833202.120588988</c:v>
                </c:pt>
                <c:pt idx="28111">
                  <c:v>83052486.768568993</c:v>
                </c:pt>
                <c:pt idx="28112">
                  <c:v>83271074.484335005</c:v>
                </c:pt>
                <c:pt idx="28113">
                  <c:v>83488968.096869007</c:v>
                </c:pt>
                <c:pt idx="28114">
                  <c:v>83706170.409225017</c:v>
                </c:pt>
                <c:pt idx="28115">
                  <c:v>83922684.198851988</c:v>
                </c:pt>
                <c:pt idx="28116">
                  <c:v>84138512.217928007</c:v>
                </c:pt>
                <c:pt idx="28117">
                  <c:v>84353657.193673</c:v>
                </c:pt>
                <c:pt idx="28118">
                  <c:v>84568121.828665003</c:v>
                </c:pt>
                <c:pt idx="28119">
                  <c:v>84781908.801148981</c:v>
                </c:pt>
                <c:pt idx="28120">
                  <c:v>84995020.765342981</c:v>
                </c:pt>
                <c:pt idx="28121">
                  <c:v>85207460.351732984</c:v>
                </c:pt>
                <c:pt idx="28122">
                  <c:v>85419230.167368993</c:v>
                </c:pt>
                <c:pt idx="28123">
                  <c:v>85630332.796156004</c:v>
                </c:pt>
                <c:pt idx="28124">
                  <c:v>85840770.799136013</c:v>
                </c:pt>
                <c:pt idx="28125">
                  <c:v>86050546.714770004</c:v>
                </c:pt>
                <c:pt idx="28126">
                  <c:v>86259663.059211999</c:v>
                </c:pt>
                <c:pt idx="28127">
                  <c:v>86468122.326579988</c:v>
                </c:pt>
                <c:pt idx="28128">
                  <c:v>86675926.989225015</c:v>
                </c:pt>
                <c:pt idx="28129">
                  <c:v>86883079.497993007</c:v>
                </c:pt>
                <c:pt idx="28130">
                  <c:v>87089582.282480016</c:v>
                </c:pt>
                <c:pt idx="28131">
                  <c:v>87295437.751292005</c:v>
                </c:pt>
                <c:pt idx="28132">
                  <c:v>87500648.292290017</c:v>
                </c:pt>
                <c:pt idx="28133">
                  <c:v>87705216.272840992</c:v>
                </c:pt>
                <c:pt idx="28134">
                  <c:v>87909144.040057003</c:v>
                </c:pt>
                <c:pt idx="28135">
                  <c:v>88112433.921036005</c:v>
                </c:pt>
                <c:pt idx="28136">
                  <c:v>88315088.223096013</c:v>
                </c:pt>
                <c:pt idx="28137">
                  <c:v>88517109.234007001</c:v>
                </c:pt>
                <c:pt idx="28138">
                  <c:v>88718499.222221002</c:v>
                </c:pt>
                <c:pt idx="28139">
                  <c:v>88919260.437092006</c:v>
                </c:pt>
                <c:pt idx="28140">
                  <c:v>89119395.109099001</c:v>
                </c:pt>
                <c:pt idx="28141">
                  <c:v>89318905.450067014</c:v>
                </c:pt>
                <c:pt idx="28142">
                  <c:v>89517793.653376013</c:v>
                </c:pt>
                <c:pt idx="28143">
                  <c:v>89716061.894176006</c:v>
                </c:pt>
                <c:pt idx="28144">
                  <c:v>89913712.329593986</c:v>
                </c:pt>
                <c:pt idx="28145">
                  <c:v>90110747.098934978</c:v>
                </c:pt>
                <c:pt idx="28146">
                  <c:v>90307168.323892981</c:v>
                </c:pt>
                <c:pt idx="28147">
                  <c:v>90502978.108738989</c:v>
                </c:pt>
                <c:pt idx="28148">
                  <c:v>90698178.540523991</c:v>
                </c:pt>
                <c:pt idx="28149">
                  <c:v>90892771.689269006</c:v>
                </c:pt>
                <c:pt idx="28150">
                  <c:v>91086759.608156979</c:v>
                </c:pt>
                <c:pt idx="28151">
                  <c:v>91280144.333718002</c:v>
                </c:pt>
                <c:pt idx="28152">
                  <c:v>91472927.886014983</c:v>
                </c:pt>
                <c:pt idx="28153">
                  <c:v>91665112.26882498</c:v>
                </c:pt>
                <c:pt idx="28154">
                  <c:v>91856699.469819993</c:v>
                </c:pt>
                <c:pt idx="28155">
                  <c:v>92047691.46074</c:v>
                </c:pt>
                <c:pt idx="28156">
                  <c:v>92238090.19757098</c:v>
                </c:pt>
                <c:pt idx="28157">
                  <c:v>92427897.620713964</c:v>
                </c:pt>
                <c:pt idx="28158">
                  <c:v>92617115.655154988</c:v>
                </c:pt>
                <c:pt idx="28159">
                  <c:v>92805746.21063298</c:v>
                </c:pt>
                <c:pt idx="28160">
                  <c:v>92993791.181799978</c:v>
                </c:pt>
                <c:pt idx="28161">
                  <c:v>93181252.448387012</c:v>
                </c:pt>
                <c:pt idx="28162">
                  <c:v>93368131.875363991</c:v>
                </c:pt>
                <c:pt idx="28163">
                  <c:v>93554431.313093007</c:v>
                </c:pt>
                <c:pt idx="28164">
                  <c:v>93740152.597487018</c:v>
                </c:pt>
                <c:pt idx="28165">
                  <c:v>93925297.550163001</c:v>
                </c:pt>
                <c:pt idx="28166">
                  <c:v>94109867.978588998</c:v>
                </c:pt>
                <c:pt idx="28167">
                  <c:v>94293865.676237985</c:v>
                </c:pt>
                <c:pt idx="28168">
                  <c:v>94477292.422731981</c:v>
                </c:pt>
                <c:pt idx="28169">
                  <c:v>94660149.983983994</c:v>
                </c:pt>
                <c:pt idx="28170">
                  <c:v>94842440.112345994</c:v>
                </c:pt>
                <c:pt idx="28171">
                  <c:v>95024164.546746999</c:v>
                </c:pt>
                <c:pt idx="28172">
                  <c:v>95205325.012831002</c:v>
                </c:pt>
                <c:pt idx="28173">
                  <c:v>95385923.223093003</c:v>
                </c:pt>
                <c:pt idx="28174">
                  <c:v>95565960.877018988</c:v>
                </c:pt>
                <c:pt idx="28175">
                  <c:v>95745439.661213979</c:v>
                </c:pt>
                <c:pt idx="28176">
                  <c:v>95924361.249533981</c:v>
                </c:pt>
                <c:pt idx="28177">
                  <c:v>96102727.303218007</c:v>
                </c:pt>
                <c:pt idx="28178">
                  <c:v>96280539.471013978</c:v>
                </c:pt>
                <c:pt idx="28179">
                  <c:v>96457799.389304981</c:v>
                </c:pt>
                <c:pt idx="28180">
                  <c:v>96634508.682235003</c:v>
                </c:pt>
                <c:pt idx="28181">
                  <c:v>96810668.961829007</c:v>
                </c:pt>
                <c:pt idx="28182">
                  <c:v>96986281.828116998</c:v>
                </c:pt>
                <c:pt idx="28183">
                  <c:v>97161348.869251981</c:v>
                </c:pt>
                <c:pt idx="28184">
                  <c:v>97335871.661627978</c:v>
                </c:pt>
                <c:pt idx="28185">
                  <c:v>97509851.769996017</c:v>
                </c:pt>
                <c:pt idx="28186">
                  <c:v>97683290.747578993</c:v>
                </c:pt>
                <c:pt idx="28187">
                  <c:v>97856190.136188</c:v>
                </c:pt>
                <c:pt idx="28188">
                  <c:v>98028551.466327995</c:v>
                </c:pt>
                <c:pt idx="28189">
                  <c:v>98200376.257312998</c:v>
                </c:pt>
                <c:pt idx="28190">
                  <c:v>98371666.017375022</c:v>
                </c:pt>
                <c:pt idx="28191">
                  <c:v>98542422.243770018</c:v>
                </c:pt>
                <c:pt idx="28192">
                  <c:v>98712646.422883004</c:v>
                </c:pt>
                <c:pt idx="28193">
                  <c:v>98882340.030333981</c:v>
                </c:pt>
                <c:pt idx="28194">
                  <c:v>99051504.531084001</c:v>
                </c:pt>
                <c:pt idx="28195">
                  <c:v>99220141.379531965</c:v>
                </c:pt>
                <c:pt idx="28196">
                  <c:v>99388252.019620001</c:v>
                </c:pt>
                <c:pt idx="28197">
                  <c:v>99555837.884929985</c:v>
                </c:pt>
                <c:pt idx="28198">
                  <c:v>99722900.39878498</c:v>
                </c:pt>
                <c:pt idx="28199">
                  <c:v>99889440.974341989</c:v>
                </c:pt>
                <c:pt idx="28200">
                  <c:v>100055461.014691</c:v>
                </c:pt>
                <c:pt idx="28201">
                  <c:v>100220961.91294701</c:v>
                </c:pt>
                <c:pt idx="28202">
                  <c:v>100385945.052349</c:v>
                </c:pt>
                <c:pt idx="28203">
                  <c:v>100550411.80634299</c:v>
                </c:pt>
                <c:pt idx="28204">
                  <c:v>100714363.538682</c:v>
                </c:pt>
                <c:pt idx="28205">
                  <c:v>100877801.60351001</c:v>
                </c:pt>
                <c:pt idx="28206">
                  <c:v>101040727.34545298</c:v>
                </c:pt>
                <c:pt idx="28207">
                  <c:v>101203142.09970802</c:v>
                </c:pt>
                <c:pt idx="28208">
                  <c:v>101365047.19212602</c:v>
                </c:pt>
                <c:pt idx="28209">
                  <c:v>101526443.93930201</c:v>
                </c:pt>
                <c:pt idx="28210">
                  <c:v>101687333.648655</c:v>
                </c:pt>
                <c:pt idx="28211">
                  <c:v>101847717.618516</c:v>
                </c:pt>
                <c:pt idx="28212">
                  <c:v>102007597.138207</c:v>
                </c:pt>
                <c:pt idx="28213">
                  <c:v>102166973.488123</c:v>
                </c:pt>
                <c:pt idx="28214">
                  <c:v>102325847.939813</c:v>
                </c:pt>
                <c:pt idx="28215">
                  <c:v>102484221.756061</c:v>
                </c:pt>
                <c:pt idx="28216">
                  <c:v>102642096.190962</c:v>
                </c:pt>
                <c:pt idx="28217">
                  <c:v>102799472.49000099</c:v>
                </c:pt>
                <c:pt idx="28218">
                  <c:v>102956351.890129</c:v>
                </c:pt>
                <c:pt idx="28219">
                  <c:v>103112735.619839</c:v>
                </c:pt>
                <c:pt idx="28220">
                  <c:v>103268624.899239</c:v>
                </c:pt>
                <c:pt idx="28221">
                  <c:v>103424020.94013099</c:v>
                </c:pt>
                <c:pt idx="28222">
                  <c:v>103578924.94607802</c:v>
                </c:pt>
                <c:pt idx="28223">
                  <c:v>103733338.11248101</c:v>
                </c:pt>
                <c:pt idx="28224">
                  <c:v>103887261.62664598</c:v>
                </c:pt>
                <c:pt idx="28225">
                  <c:v>104040696.66785799</c:v>
                </c:pt>
                <c:pt idx="28226">
                  <c:v>104193644.40744902</c:v>
                </c:pt>
                <c:pt idx="28227">
                  <c:v>104346106.00886799</c:v>
                </c:pt>
                <c:pt idx="28228">
                  <c:v>104498082.62774499</c:v>
                </c:pt>
                <c:pt idx="28229">
                  <c:v>104649575.41196603</c:v>
                </c:pt>
                <c:pt idx="28230">
                  <c:v>104800585.50173098</c:v>
                </c:pt>
                <c:pt idx="28231">
                  <c:v>104951114.029625</c:v>
                </c:pt>
                <c:pt idx="28232">
                  <c:v>105101162.12068298</c:v>
                </c:pt>
                <c:pt idx="28233">
                  <c:v>105250730.89244902</c:v>
                </c:pt>
                <c:pt idx="28234">
                  <c:v>105399821.455046</c:v>
                </c:pt>
                <c:pt idx="28235">
                  <c:v>105548434.91123502</c:v>
                </c:pt>
                <c:pt idx="28236">
                  <c:v>105696572.35647702</c:v>
                </c:pt>
                <c:pt idx="28237">
                  <c:v>105844234.878995</c:v>
                </c:pt>
                <c:pt idx="28238">
                  <c:v>105991423.559835</c:v>
                </c:pt>
                <c:pt idx="28239">
                  <c:v>106138139.47292398</c:v>
                </c:pt>
                <c:pt idx="28240">
                  <c:v>106284383.68513298</c:v>
                </c:pt>
                <c:pt idx="28241">
                  <c:v>106430157.256332</c:v>
                </c:pt>
                <c:pt idx="28242">
                  <c:v>106575461.23944701</c:v>
                </c:pt>
                <c:pt idx="28243">
                  <c:v>106720296.68052098</c:v>
                </c:pt>
                <c:pt idx="28244">
                  <c:v>106864664.618769</c:v>
                </c:pt>
                <c:pt idx="28245">
                  <c:v>107008566.08663398</c:v>
                </c:pt>
                <c:pt idx="28246">
                  <c:v>107152002.10983901</c:v>
                </c:pt>
                <c:pt idx="28247">
                  <c:v>107294973.70744702</c:v>
                </c:pt>
                <c:pt idx="28248">
                  <c:v>107437481.891914</c:v>
                </c:pt>
                <c:pt idx="28249">
                  <c:v>107579527.669137</c:v>
                </c:pt>
                <c:pt idx="28250">
                  <c:v>107721112.038515</c:v>
                </c:pt>
                <c:pt idx="28251">
                  <c:v>107862235.99299604</c:v>
                </c:pt>
                <c:pt idx="28252">
                  <c:v>108002900.51912899</c:v>
                </c:pt>
                <c:pt idx="28253">
                  <c:v>108143106.59711702</c:v>
                </c:pt>
                <c:pt idx="28254">
                  <c:v>108282855.20086701</c:v>
                </c:pt>
                <c:pt idx="28255">
                  <c:v>108422147.298041</c:v>
                </c:pt>
                <c:pt idx="28256">
                  <c:v>108560983.85010201</c:v>
                </c:pt>
                <c:pt idx="28257">
                  <c:v>108699365.81236704</c:v>
                </c:pt>
                <c:pt idx="28258">
                  <c:v>108837294.13405098</c:v>
                </c:pt>
                <c:pt idx="28259">
                  <c:v>108974769.758322</c:v>
                </c:pt>
                <c:pt idx="28260">
                  <c:v>109111793.62233998</c:v>
                </c:pt>
                <c:pt idx="28261">
                  <c:v>109248366.65731101</c:v>
                </c:pt>
                <c:pt idx="28262">
                  <c:v>109384489.788526</c:v>
                </c:pt>
                <c:pt idx="28263">
                  <c:v>109520163.93541601</c:v>
                </c:pt>
                <c:pt idx="28264">
                  <c:v>109655390.01158802</c:v>
                </c:pt>
                <c:pt idx="28265">
                  <c:v>109790168.924877</c:v>
                </c:pt>
                <c:pt idx="28266">
                  <c:v>109924501.57738702</c:v>
                </c:pt>
                <c:pt idx="28267">
                  <c:v>110058388.86553501</c:v>
                </c:pt>
                <c:pt idx="28268">
                  <c:v>110191831.680096</c:v>
                </c:pt>
                <c:pt idx="28269">
                  <c:v>110324830.906243</c:v>
                </c:pt>
                <c:pt idx="28270">
                  <c:v>110457387.42359501</c:v>
                </c:pt>
                <c:pt idx="28271">
                  <c:v>110589502.10625099</c:v>
                </c:pt>
                <c:pt idx="28272">
                  <c:v>110721175.82284099</c:v>
                </c:pt>
                <c:pt idx="28273">
                  <c:v>110852409.43655901</c:v>
                </c:pt>
                <c:pt idx="28274">
                  <c:v>110983203.80521098</c:v>
                </c:pt>
                <c:pt idx="28275">
                  <c:v>111113559.78124602</c:v>
                </c:pt>
                <c:pt idx="28276">
                  <c:v>111243478.21180801</c:v>
                </c:pt>
                <c:pt idx="28277">
                  <c:v>111372959.93876402</c:v>
                </c:pt>
                <c:pt idx="28278">
                  <c:v>111502005.798751</c:v>
                </c:pt>
                <c:pt idx="28279">
                  <c:v>111630616.623211</c:v>
                </c:pt>
                <c:pt idx="28280">
                  <c:v>111758793.23842999</c:v>
                </c:pt>
                <c:pt idx="28281">
                  <c:v>111886536.46557599</c:v>
                </c:pt>
                <c:pt idx="28282">
                  <c:v>112013847.12073699</c:v>
                </c:pt>
                <c:pt idx="28283">
                  <c:v>112140726.01495798</c:v>
                </c:pt>
                <c:pt idx="28284">
                  <c:v>112267173.95427601</c:v>
                </c:pt>
                <c:pt idx="28285">
                  <c:v>112393191.739758</c:v>
                </c:pt>
                <c:pt idx="28286">
                  <c:v>112518780.16753998</c:v>
                </c:pt>
                <c:pt idx="28287">
                  <c:v>112643940.02885398</c:v>
                </c:pt>
                <c:pt idx="28288">
                  <c:v>112768672.110073</c:v>
                </c:pt>
                <c:pt idx="28289">
                  <c:v>112892977.19273898</c:v>
                </c:pt>
                <c:pt idx="28290">
                  <c:v>113016856.053602</c:v>
                </c:pt>
                <c:pt idx="28291">
                  <c:v>113140309.46465099</c:v>
                </c:pt>
                <c:pt idx="28292">
                  <c:v>113263338.193149</c:v>
                </c:pt>
                <c:pt idx="28293">
                  <c:v>113385943.00166699</c:v>
                </c:pt>
                <c:pt idx="28294">
                  <c:v>113508124.648118</c:v>
                </c:pt>
                <c:pt idx="28295">
                  <c:v>113629883.885786</c:v>
                </c:pt>
                <c:pt idx="28296">
                  <c:v>113751221.46336403</c:v>
                </c:pt>
                <c:pt idx="28297">
                  <c:v>113872138.12498099</c:v>
                </c:pt>
                <c:pt idx="28298">
                  <c:v>113992634.610238</c:v>
                </c:pt>
                <c:pt idx="28299">
                  <c:v>114112711.65423699</c:v>
                </c:pt>
                <c:pt idx="28300">
                  <c:v>114232369.98761198</c:v>
                </c:pt>
                <c:pt idx="28301">
                  <c:v>114351610.33656198</c:v>
                </c:pt>
                <c:pt idx="28302">
                  <c:v>114470433.42288102</c:v>
                </c:pt>
                <c:pt idx="28303">
                  <c:v>114588839.96398601</c:v>
                </c:pt>
                <c:pt idx="28304">
                  <c:v>114706830.67295098</c:v>
                </c:pt>
                <c:pt idx="28305">
                  <c:v>114824406.25853199</c:v>
                </c:pt>
                <c:pt idx="28306">
                  <c:v>114941567.425202</c:v>
                </c:pt>
                <c:pt idx="28307">
                  <c:v>115058314.873174</c:v>
                </c:pt>
                <c:pt idx="28308">
                  <c:v>115174649.298434</c:v>
                </c:pt>
                <c:pt idx="28309">
                  <c:v>115290571.39277002</c:v>
                </c:pt>
                <c:pt idx="28310">
                  <c:v>115406081.84379701</c:v>
                </c:pt>
                <c:pt idx="28311">
                  <c:v>115521181.334988</c:v>
                </c:pt>
                <c:pt idx="28312">
                  <c:v>115635870.545699</c:v>
                </c:pt>
                <c:pt idx="28313">
                  <c:v>115750150.151199</c:v>
                </c:pt>
                <c:pt idx="28314">
                  <c:v>115864020.822696</c:v>
                </c:pt>
                <c:pt idx="28315">
                  <c:v>115977483.22736502</c:v>
                </c:pt>
                <c:pt idx="28316">
                  <c:v>116090538.02837102</c:v>
                </c:pt>
                <c:pt idx="28317">
                  <c:v>116203185.88490199</c:v>
                </c:pt>
                <c:pt idx="28318">
                  <c:v>116315427.45218901</c:v>
                </c:pt>
                <c:pt idx="28319">
                  <c:v>116427263.38153398</c:v>
                </c:pt>
                <c:pt idx="28320">
                  <c:v>116538694.320338</c:v>
                </c:pt>
                <c:pt idx="28321">
                  <c:v>116649720.91212299</c:v>
                </c:pt>
                <c:pt idx="28322">
                  <c:v>116760343.79655698</c:v>
                </c:pt>
                <c:pt idx="28323">
                  <c:v>116870563.60948502</c:v>
                </c:pt>
                <c:pt idx="28324">
                  <c:v>116980380.982944</c:v>
                </c:pt>
                <c:pt idx="28325">
                  <c:v>117089796.54519601</c:v>
                </c:pt>
                <c:pt idx="28326">
                  <c:v>117198810.920748</c:v>
                </c:pt>
                <c:pt idx="28327">
                  <c:v>117307424.73037702</c:v>
                </c:pt>
                <c:pt idx="28328">
                  <c:v>117415638.591152</c:v>
                </c:pt>
                <c:pt idx="28329">
                  <c:v>117523453.11646302</c:v>
                </c:pt>
                <c:pt idx="28330">
                  <c:v>117630868.91603599</c:v>
                </c:pt>
                <c:pt idx="28331">
                  <c:v>117737886.595963</c:v>
                </c:pt>
                <c:pt idx="28332">
                  <c:v>117844506.75872399</c:v>
                </c:pt>
                <c:pt idx="28333">
                  <c:v>117950730.00320502</c:v>
                </c:pt>
                <c:pt idx="28334">
                  <c:v>118056556.92472598</c:v>
                </c:pt>
                <c:pt idx="28335">
                  <c:v>118161988.11506</c:v>
                </c:pt>
                <c:pt idx="28336">
                  <c:v>118267024.16245502</c:v>
                </c:pt>
                <c:pt idx="28337">
                  <c:v>118371665.65165898</c:v>
                </c:pt>
                <c:pt idx="28338">
                  <c:v>118475913.163937</c:v>
                </c:pt>
                <c:pt idx="28339">
                  <c:v>118579767.277098</c:v>
                </c:pt>
                <c:pt idx="28340">
                  <c:v>118683228.56550999</c:v>
                </c:pt>
                <c:pt idx="28341">
                  <c:v>118786297.600125</c:v>
                </c:pt>
                <c:pt idx="28342">
                  <c:v>118888974.94850002</c:v>
                </c:pt>
                <c:pt idx="28343">
                  <c:v>118991261.17481498</c:v>
                </c:pt>
                <c:pt idx="28344">
                  <c:v>119093156.83989702</c:v>
                </c:pt>
                <c:pt idx="28345">
                  <c:v>119194662.501237</c:v>
                </c:pt>
                <c:pt idx="28346">
                  <c:v>119295778.71301101</c:v>
                </c:pt>
                <c:pt idx="28347">
                  <c:v>119396506.02610201</c:v>
                </c:pt>
                <c:pt idx="28348">
                  <c:v>119496844.98811601</c:v>
                </c:pt>
                <c:pt idx="28349">
                  <c:v>119596796.14340504</c:v>
                </c:pt>
                <c:pt idx="28350">
                  <c:v>119696360.03308502</c:v>
                </c:pt>
                <c:pt idx="28351">
                  <c:v>119795537.19505396</c:v>
                </c:pt>
                <c:pt idx="28352">
                  <c:v>119894328.16401298</c:v>
                </c:pt>
                <c:pt idx="28353">
                  <c:v>119992733.47148302</c:v>
                </c:pt>
                <c:pt idx="28354">
                  <c:v>120090753.645827</c:v>
                </c:pt>
                <c:pt idx="28355">
                  <c:v>120188389.21226202</c:v>
                </c:pt>
                <c:pt idx="28356">
                  <c:v>120285640.69288501</c:v>
                </c:pt>
                <c:pt idx="28357">
                  <c:v>120382508.606686</c:v>
                </c:pt>
                <c:pt idx="28358">
                  <c:v>120478993.46956801</c:v>
                </c:pt>
                <c:pt idx="28359">
                  <c:v>120575095.79436402</c:v>
                </c:pt>
                <c:pt idx="28360">
                  <c:v>120670816.09085399</c:v>
                </c:pt>
                <c:pt idx="28361">
                  <c:v>120766154.865786</c:v>
                </c:pt>
                <c:pt idx="28362">
                  <c:v>120861112.622889</c:v>
                </c:pt>
                <c:pt idx="28363">
                  <c:v>120955689.862892</c:v>
                </c:pt>
                <c:pt idx="28364">
                  <c:v>121049887.08354199</c:v>
                </c:pt>
                <c:pt idx="28365">
                  <c:v>121143704.77962001</c:v>
                </c:pt>
                <c:pt idx="28366">
                  <c:v>121237143.44295801</c:v>
                </c:pt>
                <c:pt idx="28367">
                  <c:v>121330203.562453</c:v>
                </c:pt>
                <c:pt idx="28368">
                  <c:v>121422885.62408799</c:v>
                </c:pt>
                <c:pt idx="28369">
                  <c:v>121515190.110946</c:v>
                </c:pt>
                <c:pt idx="28370">
                  <c:v>121607117.503224</c:v>
                </c:pt>
                <c:pt idx="28371">
                  <c:v>121698668.27825399</c:v>
                </c:pt>
                <c:pt idx="28372">
                  <c:v>121789842.91051501</c:v>
                </c:pt>
                <c:pt idx="28373">
                  <c:v>121880641.87164798</c:v>
                </c:pt>
                <c:pt idx="28374">
                  <c:v>121971065.63047501</c:v>
                </c:pt>
                <c:pt idx="28375">
                  <c:v>122061114.65301301</c:v>
                </c:pt>
                <c:pt idx="28376">
                  <c:v>122150789.40248701</c:v>
                </c:pt>
                <c:pt idx="28377">
                  <c:v>122240090.33935</c:v>
                </c:pt>
                <c:pt idx="28378">
                  <c:v>122329017.92129302</c:v>
                </c:pt>
                <c:pt idx="28379">
                  <c:v>122417572.60326202</c:v>
                </c:pt>
                <c:pt idx="28380">
                  <c:v>122505754.83747502</c:v>
                </c:pt>
                <c:pt idx="28381">
                  <c:v>122593565.073432</c:v>
                </c:pt>
                <c:pt idx="28382">
                  <c:v>122681003.75793399</c:v>
                </c:pt>
                <c:pt idx="28383">
                  <c:v>122768071.33509301</c:v>
                </c:pt>
                <c:pt idx="28384">
                  <c:v>122854768.246352</c:v>
                </c:pt>
                <c:pt idx="28385">
                  <c:v>122941094.93049201</c:v>
                </c:pt>
                <c:pt idx="28386">
                  <c:v>123027051.82365198</c:v>
                </c:pt>
                <c:pt idx="28387">
                  <c:v>123112639.35934</c:v>
                </c:pt>
                <c:pt idx="28388">
                  <c:v>123197857.96844701</c:v>
                </c:pt>
                <c:pt idx="28389">
                  <c:v>123282708.079262</c:v>
                </c:pt>
                <c:pt idx="28390">
                  <c:v>123367190.117483</c:v>
                </c:pt>
                <c:pt idx="28391">
                  <c:v>123451304.50623301</c:v>
                </c:pt>
                <c:pt idx="28392">
                  <c:v>123535051.66607298</c:v>
                </c:pt>
                <c:pt idx="28393">
                  <c:v>123618432.015011</c:v>
                </c:pt>
                <c:pt idx="28394">
                  <c:v>123701445.968522</c:v>
                </c:pt>
                <c:pt idx="28395">
                  <c:v>123784093.939555</c:v>
                </c:pt>
                <c:pt idx="28396">
                  <c:v>123866376.33854899</c:v>
                </c:pt>
                <c:pt idx="28397">
                  <c:v>123948293.57344398</c:v>
                </c:pt>
                <c:pt idx="28398">
                  <c:v>124029846.04969701</c:v>
                </c:pt>
                <c:pt idx="28399">
                  <c:v>124111034.170288</c:v>
                </c:pt>
                <c:pt idx="28400">
                  <c:v>124191858.33573799</c:v>
                </c:pt>
                <c:pt idx="28401">
                  <c:v>124272318.944121</c:v>
                </c:pt>
                <c:pt idx="28402">
                  <c:v>124352416.391073</c:v>
                </c:pt>
                <c:pt idx="28403">
                  <c:v>124432151.06980501</c:v>
                </c:pt>
                <c:pt idx="28404">
                  <c:v>124511523.37111798</c:v>
                </c:pt>
                <c:pt idx="28405">
                  <c:v>124590533.68341</c:v>
                </c:pt>
                <c:pt idx="28406">
                  <c:v>124669182.392693</c:v>
                </c:pt>
                <c:pt idx="28407">
                  <c:v>124747469.882599</c:v>
                </c:pt>
                <c:pt idx="28408">
                  <c:v>124825396.53439702</c:v>
                </c:pt>
                <c:pt idx="28409">
                  <c:v>124902962.727</c:v>
                </c:pt>
                <c:pt idx="28410">
                  <c:v>124980168.83698</c:v>
                </c:pt>
                <c:pt idx="28411">
                  <c:v>125057015.23857599</c:v>
                </c:pt>
                <c:pt idx="28412">
                  <c:v>125133502.303707</c:v>
                </c:pt>
                <c:pt idx="28413">
                  <c:v>125209630.40198199</c:v>
                </c:pt>
                <c:pt idx="28414">
                  <c:v>125285399.900713</c:v>
                </c:pt>
                <c:pt idx="28415">
                  <c:v>125360811.16492496</c:v>
                </c:pt>
                <c:pt idx="28416">
                  <c:v>125435864.557363</c:v>
                </c:pt>
                <c:pt idx="28417">
                  <c:v>125510560.43851</c:v>
                </c:pt>
                <c:pt idx="28418">
                  <c:v>125584899.16658901</c:v>
                </c:pt>
                <c:pt idx="28419">
                  <c:v>125658881.097583</c:v>
                </c:pt>
                <c:pt idx="28420">
                  <c:v>125732506.585237</c:v>
                </c:pt>
                <c:pt idx="28421">
                  <c:v>125805775.98107199</c:v>
                </c:pt>
                <c:pt idx="28422">
                  <c:v>125878689.634395</c:v>
                </c:pt>
                <c:pt idx="28423">
                  <c:v>125951247.89230999</c:v>
                </c:pt>
                <c:pt idx="28424">
                  <c:v>126023451.09972602</c:v>
                </c:pt>
                <c:pt idx="28425">
                  <c:v>126095299.59936902</c:v>
                </c:pt>
                <c:pt idx="28426">
                  <c:v>126166793.73178899</c:v>
                </c:pt>
                <c:pt idx="28427">
                  <c:v>126237933.83537501</c:v>
                </c:pt>
                <c:pt idx="28428">
                  <c:v>126308720.24635699</c:v>
                </c:pt>
                <c:pt idx="28429">
                  <c:v>126379153.298823</c:v>
                </c:pt>
                <c:pt idx="28430">
                  <c:v>126449233.32472499</c:v>
                </c:pt>
                <c:pt idx="28431">
                  <c:v>126518960.653889</c:v>
                </c:pt>
                <c:pt idx="28432">
                  <c:v>126588335.61402199</c:v>
                </c:pt>
                <c:pt idx="28433">
                  <c:v>126657358.530728</c:v>
                </c:pt>
                <c:pt idx="28434">
                  <c:v>126726029.72750901</c:v>
                </c:pt>
                <c:pt idx="28435">
                  <c:v>126794349.52578001</c:v>
                </c:pt>
                <c:pt idx="28436">
                  <c:v>126862318.244873</c:v>
                </c:pt>
                <c:pt idx="28437">
                  <c:v>126929936.202053</c:v>
                </c:pt>
                <c:pt idx="28438">
                  <c:v>126997203.712521</c:v>
                </c:pt>
                <c:pt idx="28439">
                  <c:v>127064121.089424</c:v>
                </c:pt>
                <c:pt idx="28440">
                  <c:v>127130688.64386402</c:v>
                </c:pt>
                <c:pt idx="28441">
                  <c:v>127196906.68490799</c:v>
                </c:pt>
                <c:pt idx="28442">
                  <c:v>127262775.51959699</c:v>
                </c:pt>
                <c:pt idx="28443">
                  <c:v>127328295.45295</c:v>
                </c:pt>
                <c:pt idx="28444">
                  <c:v>127393466.78797701</c:v>
                </c:pt>
                <c:pt idx="28445">
                  <c:v>127458289.82568701</c:v>
                </c:pt>
                <c:pt idx="28446">
                  <c:v>127522764.86509401</c:v>
                </c:pt>
                <c:pt idx="28447">
                  <c:v>127586892.20322601</c:v>
                </c:pt>
                <c:pt idx="28448">
                  <c:v>127650672.13513497</c:v>
                </c:pt>
                <c:pt idx="28449">
                  <c:v>127714104.95390099</c:v>
                </c:pt>
                <c:pt idx="28450">
                  <c:v>127777190.950646</c:v>
                </c:pt>
                <c:pt idx="28451">
                  <c:v>127839930.414537</c:v>
                </c:pt>
                <c:pt idx="28452">
                  <c:v>127902323.63279398</c:v>
                </c:pt>
                <c:pt idx="28453">
                  <c:v>127964370.89070198</c:v>
                </c:pt>
                <c:pt idx="28454">
                  <c:v>128026072.47161299</c:v>
                </c:pt>
                <c:pt idx="28455">
                  <c:v>128087428.65696</c:v>
                </c:pt>
                <c:pt idx="28456">
                  <c:v>128148439.72625798</c:v>
                </c:pt>
                <c:pt idx="28457">
                  <c:v>128209105.95711702</c:v>
                </c:pt>
                <c:pt idx="28458">
                  <c:v>128269427.62524399</c:v>
                </c:pt>
                <c:pt idx="28459">
                  <c:v>128329405.00445898</c:v>
                </c:pt>
                <c:pt idx="28460">
                  <c:v>128389038.36669201</c:v>
                </c:pt>
                <c:pt idx="28461">
                  <c:v>128448327.98199701</c:v>
                </c:pt>
                <c:pt idx="28462">
                  <c:v>128507274.11855701</c:v>
                </c:pt>
                <c:pt idx="28463">
                  <c:v>128565877.04269202</c:v>
                </c:pt>
                <c:pt idx="28464">
                  <c:v>128624137.01886502</c:v>
                </c:pt>
                <c:pt idx="28465">
                  <c:v>128682054.309691</c:v>
                </c:pt>
                <c:pt idx="28466">
                  <c:v>128739629.17594099</c:v>
                </c:pt>
                <c:pt idx="28467">
                  <c:v>128796861.87654997</c:v>
                </c:pt>
                <c:pt idx="28468">
                  <c:v>128853752.668626</c:v>
                </c:pt>
                <c:pt idx="28469">
                  <c:v>128910301.80745399</c:v>
                </c:pt>
                <c:pt idx="28470">
                  <c:v>128966509.54650401</c:v>
                </c:pt>
                <c:pt idx="28471">
                  <c:v>129022376.137436</c:v>
                </c:pt>
                <c:pt idx="28472">
                  <c:v>129077901.830111</c:v>
                </c:pt>
                <c:pt idx="28473">
                  <c:v>129133086.87259199</c:v>
                </c:pt>
                <c:pt idx="28474">
                  <c:v>129187931.511153</c:v>
                </c:pt>
                <c:pt idx="28475">
                  <c:v>129242435.99028499</c:v>
                </c:pt>
                <c:pt idx="28476">
                  <c:v>129296600.552706</c:v>
                </c:pt>
                <c:pt idx="28477">
                  <c:v>129350425.43935999</c:v>
                </c:pt>
                <c:pt idx="28478">
                  <c:v>129403910.88943</c:v>
                </c:pt>
                <c:pt idx="28479">
                  <c:v>129457057.140338</c:v>
                </c:pt>
                <c:pt idx="28480">
                  <c:v>129509864.42775901</c:v>
                </c:pt>
                <c:pt idx="28481">
                  <c:v>129562332.98561898</c:v>
                </c:pt>
                <c:pt idx="28482">
                  <c:v>129614463.04610601</c:v>
                </c:pt>
                <c:pt idx="28483">
                  <c:v>129666254.83967498</c:v>
                </c:pt>
                <c:pt idx="28484">
                  <c:v>129717708.59505299</c:v>
                </c:pt>
                <c:pt idx="28485">
                  <c:v>129768824.53924498</c:v>
                </c:pt>
                <c:pt idx="28486">
                  <c:v>129819602.89754099</c:v>
                </c:pt>
                <c:pt idx="28487">
                  <c:v>129870043.893519</c:v>
                </c:pt>
                <c:pt idx="28488">
                  <c:v>129920147.74905501</c:v>
                </c:pt>
                <c:pt idx="28489">
                  <c:v>129969914.68432398</c:v>
                </c:pt>
                <c:pt idx="28490">
                  <c:v>130019344.91780999</c:v>
                </c:pt>
                <c:pt idx="28491">
                  <c:v>130068438.666307</c:v>
                </c:pt>
                <c:pt idx="28492">
                  <c:v>130117196.14492901</c:v>
                </c:pt>
                <c:pt idx="28493">
                  <c:v>130165617.567111</c:v>
                </c:pt>
                <c:pt idx="28494">
                  <c:v>130213703.14461799</c:v>
                </c:pt>
                <c:pt idx="28495">
                  <c:v>130261453.08754899</c:v>
                </c:pt>
                <c:pt idx="28496">
                  <c:v>130308867.60434099</c:v>
                </c:pt>
                <c:pt idx="28497">
                  <c:v>130355946.90177602</c:v>
                </c:pt>
                <c:pt idx="28498">
                  <c:v>130402691.18498698</c:v>
                </c:pt>
                <c:pt idx="28499">
                  <c:v>130449100.65746</c:v>
                </c:pt>
                <c:pt idx="28500">
                  <c:v>130495175.52104101</c:v>
                </c:pt>
                <c:pt idx="28501">
                  <c:v>130540915.97594099</c:v>
                </c:pt>
                <c:pt idx="28502">
                  <c:v>130586322.22074199</c:v>
                </c:pt>
                <c:pt idx="28503">
                  <c:v>130631394.45240001</c:v>
                </c:pt>
                <c:pt idx="28504">
                  <c:v>130676132.866249</c:v>
                </c:pt>
                <c:pt idx="28505">
                  <c:v>130720537.65600999</c:v>
                </c:pt>
                <c:pt idx="28506">
                  <c:v>130764609.01379099</c:v>
                </c:pt>
                <c:pt idx="28507">
                  <c:v>130808347.130097</c:v>
                </c:pt>
                <c:pt idx="28508">
                  <c:v>130851752.193829</c:v>
                </c:pt>
                <c:pt idx="28509">
                  <c:v>130894824.39229199</c:v>
                </c:pt>
                <c:pt idx="28510">
                  <c:v>130937563.91120102</c:v>
                </c:pt>
                <c:pt idx="28511">
                  <c:v>130979970.93468</c:v>
                </c:pt>
                <c:pt idx="28512">
                  <c:v>131022045.645273</c:v>
                </c:pt>
                <c:pt idx="28513">
                  <c:v>131063788.22394502</c:v>
                </c:pt>
                <c:pt idx="28514">
                  <c:v>131105198.85008502</c:v>
                </c:pt>
                <c:pt idx="28515">
                  <c:v>131146277.701516</c:v>
                </c:pt>
                <c:pt idx="28516">
                  <c:v>131187024.954492</c:v>
                </c:pt>
                <c:pt idx="28517">
                  <c:v>131227440.78370699</c:v>
                </c:pt>
                <c:pt idx="28518">
                  <c:v>131267525.36230102</c:v>
                </c:pt>
                <c:pt idx="28519">
                  <c:v>131307278.861858</c:v>
                </c:pt>
                <c:pt idx="28520">
                  <c:v>131346701.45241502</c:v>
                </c:pt>
                <c:pt idx="28521">
                  <c:v>131385793.30246504</c:v>
                </c:pt>
                <c:pt idx="28522">
                  <c:v>131424554.57896</c:v>
                </c:pt>
                <c:pt idx="28523">
                  <c:v>131462985.44731604</c:v>
                </c:pt>
                <c:pt idx="28524">
                  <c:v>131501086.071418</c:v>
                </c:pt>
                <c:pt idx="28525">
                  <c:v>131538856.61362198</c:v>
                </c:pt>
                <c:pt idx="28526">
                  <c:v>131576297.23476</c:v>
                </c:pt>
                <c:pt idx="28527">
                  <c:v>131613408.09414199</c:v>
                </c:pt>
                <c:pt idx="28528">
                  <c:v>131650189.349563</c:v>
                </c:pt>
                <c:pt idx="28529">
                  <c:v>131686641.157306</c:v>
                </c:pt>
                <c:pt idx="28530">
                  <c:v>131722763.67214198</c:v>
                </c:pt>
                <c:pt idx="28531">
                  <c:v>131758557.04734002</c:v>
                </c:pt>
                <c:pt idx="28532">
                  <c:v>131794021.43466498</c:v>
                </c:pt>
                <c:pt idx="28533">
                  <c:v>131829156.98438501</c:v>
                </c:pt>
                <c:pt idx="28534">
                  <c:v>131863963.845273</c:v>
                </c:pt>
                <c:pt idx="28535">
                  <c:v>131898442.16461198</c:v>
                </c:pt>
                <c:pt idx="28536">
                  <c:v>131932592.08819599</c:v>
                </c:pt>
                <c:pt idx="28537">
                  <c:v>131966413.76033701</c:v>
                </c:pt>
                <c:pt idx="28538">
                  <c:v>131999907.323863</c:v>
                </c:pt>
                <c:pt idx="28539">
                  <c:v>132033072.92013</c:v>
                </c:pt>
                <c:pt idx="28540">
                  <c:v>132065910.689017</c:v>
                </c:pt>
                <c:pt idx="28541">
                  <c:v>132098420.768931</c:v>
                </c:pt>
                <c:pt idx="28542">
                  <c:v>132130603.29681498</c:v>
                </c:pt>
                <c:pt idx="28543">
                  <c:v>132162458.40814802</c:v>
                </c:pt>
                <c:pt idx="28544">
                  <c:v>132193986.236945</c:v>
                </c:pt>
                <c:pt idx="28545">
                  <c:v>132225186.91576602</c:v>
                </c:pt>
                <c:pt idx="28546">
                  <c:v>132256060.57571599</c:v>
                </c:pt>
                <c:pt idx="28547">
                  <c:v>132286607.346449</c:v>
                </c:pt>
                <c:pt idx="28548">
                  <c:v>132316827.356169</c:v>
                </c:pt>
                <c:pt idx="28549">
                  <c:v>132346720.731636</c:v>
                </c:pt>
                <c:pt idx="28550">
                  <c:v>132376287.59816702</c:v>
                </c:pt>
                <c:pt idx="28551">
                  <c:v>132405528.07964098</c:v>
                </c:pt>
                <c:pt idx="28552">
                  <c:v>132434442.29849802</c:v>
                </c:pt>
                <c:pt idx="28553">
                  <c:v>132463030.37574598</c:v>
                </c:pt>
                <c:pt idx="28554">
                  <c:v>132491292.43096299</c:v>
                </c:pt>
                <c:pt idx="28555">
                  <c:v>132519228.58229601</c:v>
                </c:pt>
                <c:pt idx="28556">
                  <c:v>132546838.94647004</c:v>
                </c:pt>
                <c:pt idx="28557">
                  <c:v>132574123.63878401</c:v>
                </c:pt>
                <c:pt idx="28558">
                  <c:v>132601082.773119</c:v>
                </c:pt>
                <c:pt idx="28559">
                  <c:v>132627716.46194002</c:v>
                </c:pt>
                <c:pt idx="28560">
                  <c:v>132654024.81629501</c:v>
                </c:pt>
                <c:pt idx="28561">
                  <c:v>132680007.94582</c:v>
                </c:pt>
                <c:pt idx="28562">
                  <c:v>132705665.958745</c:v>
                </c:pt>
                <c:pt idx="28563">
                  <c:v>132730998.96188702</c:v>
                </c:pt>
                <c:pt idx="28564">
                  <c:v>132756007.060663</c:v>
                </c:pt>
                <c:pt idx="28565">
                  <c:v>132780690.359088</c:v>
                </c:pt>
                <c:pt idx="28566">
                  <c:v>132805048.95977502</c:v>
                </c:pt>
                <c:pt idx="28567">
                  <c:v>132829082.96393999</c:v>
                </c:pt>
                <c:pt idx="28568">
                  <c:v>132852792.471404</c:v>
                </c:pt>
                <c:pt idx="28569">
                  <c:v>132876177.580598</c:v>
                </c:pt>
                <c:pt idx="28570">
                  <c:v>132899238.38855799</c:v>
                </c:pt>
                <c:pt idx="28571">
                  <c:v>132921974.99093601</c:v>
                </c:pt>
                <c:pt idx="28572">
                  <c:v>132944387.48199601</c:v>
                </c:pt>
                <c:pt idx="28573">
                  <c:v>132966475.95461801</c:v>
                </c:pt>
                <c:pt idx="28574">
                  <c:v>132988240.50030002</c:v>
                </c:pt>
                <c:pt idx="28575">
                  <c:v>133009681.20916301</c:v>
                </c:pt>
                <c:pt idx="28576">
                  <c:v>133030798.169947</c:v>
                </c:pt>
                <c:pt idx="28577">
                  <c:v>133051591.470018</c:v>
                </c:pt>
                <c:pt idx="28578">
                  <c:v>133072061.19536902</c:v>
                </c:pt>
                <c:pt idx="28579">
                  <c:v>133092207.430621</c:v>
                </c:pt>
                <c:pt idx="28580">
                  <c:v>133112030.25902498</c:v>
                </c:pt>
                <c:pt idx="28581">
                  <c:v>133131529.76246603</c:v>
                </c:pt>
                <c:pt idx="28582">
                  <c:v>133150706.02146101</c:v>
                </c:pt>
                <c:pt idx="28583">
                  <c:v>133169559.115164</c:v>
                </c:pt>
                <c:pt idx="28584">
                  <c:v>133188089.12136699</c:v>
                </c:pt>
                <c:pt idx="28585">
                  <c:v>133206296.11650199</c:v>
                </c:pt>
                <c:pt idx="28586">
                  <c:v>133224180.17563997</c:v>
                </c:pt>
                <c:pt idx="28587">
                  <c:v>133241741.37249802</c:v>
                </c:pt>
                <c:pt idx="28588">
                  <c:v>133258979.77943702</c:v>
                </c:pt>
                <c:pt idx="28589">
                  <c:v>133275895.46746302</c:v>
                </c:pt>
                <c:pt idx="28590">
                  <c:v>133292488.506231</c:v>
                </c:pt>
                <c:pt idx="28591">
                  <c:v>133308758.964046</c:v>
                </c:pt>
                <c:pt idx="28592">
                  <c:v>133324706.90786302</c:v>
                </c:pt>
                <c:pt idx="28593">
                  <c:v>133340332.40329002</c:v>
                </c:pt>
                <c:pt idx="28594">
                  <c:v>133355635.51459</c:v>
                </c:pt>
                <c:pt idx="28595">
                  <c:v>133370616.30468099</c:v>
                </c:pt>
                <c:pt idx="28596">
                  <c:v>133385274.83513698</c:v>
                </c:pt>
                <c:pt idx="28597">
                  <c:v>133399611.166192</c:v>
                </c:pt>
                <c:pt idx="28598">
                  <c:v>133413625.35673998</c:v>
                </c:pt>
                <c:pt idx="28599">
                  <c:v>133427317.464334</c:v>
                </c:pt>
                <c:pt idx="28600">
                  <c:v>133440687.54519002</c:v>
                </c:pt>
                <c:pt idx="28601">
                  <c:v>133453735.65419099</c:v>
                </c:pt>
                <c:pt idx="28602">
                  <c:v>133466461.844879</c:v>
                </c:pt>
                <c:pt idx="28603">
                  <c:v>133478866.16946802</c:v>
                </c:pt>
                <c:pt idx="28604">
                  <c:v>133490948.67883599</c:v>
                </c:pt>
                <c:pt idx="28605">
                  <c:v>133502709.422529</c:v>
                </c:pt>
                <c:pt idx="28606">
                  <c:v>133514148.44876499</c:v>
                </c:pt>
                <c:pt idx="28607">
                  <c:v>133525265.80443101</c:v>
                </c:pt>
                <c:pt idx="28608">
                  <c:v>133536061.53508602</c:v>
                </c:pt>
                <c:pt idx="28609">
                  <c:v>133546535.68496199</c:v>
                </c:pt>
                <c:pt idx="28610">
                  <c:v>133556688.296964</c:v>
                </c:pt>
                <c:pt idx="28611">
                  <c:v>133566519.41267301</c:v>
                </c:pt>
                <c:pt idx="28612">
                  <c:v>133576029.072345</c:v>
                </c:pt>
                <c:pt idx="28613">
                  <c:v>133585217.31491201</c:v>
                </c:pt>
                <c:pt idx="28614">
                  <c:v>133594084.17798398</c:v>
                </c:pt>
                <c:pt idx="28615">
                  <c:v>133602629.69784901</c:v>
                </c:pt>
                <c:pt idx="28616">
                  <c:v>133610853.90947503</c:v>
                </c:pt>
                <c:pt idx="28617">
                  <c:v>133618756.846508</c:v>
                </c:pt>
                <c:pt idx="28618">
                  <c:v>133626338.54127802</c:v>
                </c:pt>
                <c:pt idx="28619">
                  <c:v>133633599.02479099</c:v>
                </c:pt>
                <c:pt idx="28620">
                  <c:v>133640538.32673998</c:v>
                </c:pt>
                <c:pt idx="28621">
                  <c:v>133647156.475499</c:v>
                </c:pt>
                <c:pt idx="28622">
                  <c:v>133653453.49812502</c:v>
                </c:pt>
                <c:pt idx="28623">
                  <c:v>133659429.42036001</c:v>
                </c:pt>
                <c:pt idx="28624">
                  <c:v>133665084.266627</c:v>
                </c:pt>
                <c:pt idx="28625">
                  <c:v>133670418.06004</c:v>
                </c:pt>
                <c:pt idx="28626">
                  <c:v>133675430.822394</c:v>
                </c:pt>
                <c:pt idx="28627">
                  <c:v>133680122.57417101</c:v>
                </c:pt>
                <c:pt idx="28628">
                  <c:v>133684493.33454199</c:v>
                </c:pt>
                <c:pt idx="28629">
                  <c:v>133688543.121361</c:v>
                </c:pt>
                <c:pt idx="28630">
                  <c:v>133692271.95117299</c:v>
                </c:pt>
                <c:pt idx="28631">
                  <c:v>133695679.83920802</c:v>
                </c:pt>
                <c:pt idx="28632">
                  <c:v>133698766.79938601</c:v>
                </c:pt>
                <c:pt idx="28633">
                  <c:v>133701532.84431502</c:v>
                </c:pt>
                <c:pt idx="28634">
                  <c:v>133703977.985292</c:v>
                </c:pt>
                <c:pt idx="28635">
                  <c:v>133706102.23230001</c:v>
                </c:pt>
                <c:pt idx="28636">
                  <c:v>133707905.594016</c:v>
                </c:pt>
                <c:pt idx="28637">
                  <c:v>133709388.07780299</c:v>
                </c:pt>
                <c:pt idx="28638">
                  <c:v>133710549.68971398</c:v>
                </c:pt>
                <c:pt idx="28639">
                  <c:v>133711390.43449202</c:v>
                </c:pt>
                <c:pt idx="28640">
                  <c:v>133711910.315571</c:v>
                </c:pt>
                <c:pt idx="28641">
                  <c:v>133712109.33507298</c:v>
                </c:pt>
                <c:pt idx="28642">
                  <c:v>133711987.49381101</c:v>
                </c:pt>
                <c:pt idx="28643">
                  <c:v>133711544.79128702</c:v>
                </c:pt>
                <c:pt idx="28644">
                  <c:v>133710781.22569299</c:v>
                </c:pt>
                <c:pt idx="28645">
                  <c:v>133709696.79391302</c:v>
                </c:pt>
                <c:pt idx="28646">
                  <c:v>133708291.49151702</c:v>
                </c:pt>
                <c:pt idx="28647">
                  <c:v>133706565.31276801</c:v>
                </c:pt>
                <c:pt idx="28648">
                  <c:v>133704518.250617</c:v>
                </c:pt>
                <c:pt idx="28649">
                  <c:v>133702150.29670498</c:v>
                </c:pt>
                <c:pt idx="28650">
                  <c:v>133699461.44136201</c:v>
                </c:pt>
                <c:pt idx="28651">
                  <c:v>133696451.67360598</c:v>
                </c:pt>
                <c:pt idx="28652">
                  <c:v>133693120.98114599</c:v>
                </c:pt>
                <c:pt idx="28653">
                  <c:v>133689469.35037699</c:v>
                </c:pt>
                <c:pt idx="28654">
                  <c:v>133685496.76638402</c:v>
                </c:pt>
                <c:pt idx="28655">
                  <c:v>133681203.21293899</c:v>
                </c:pt>
                <c:pt idx="28656">
                  <c:v>133676588.67250198</c:v>
                </c:pt>
                <c:pt idx="28657">
                  <c:v>133671653.12621899</c:v>
                </c:pt>
                <c:pt idx="28658">
                  <c:v>133666396.55392398</c:v>
                </c:pt>
                <c:pt idx="28659">
                  <c:v>133660818.934137</c:v>
                </c:pt>
                <c:pt idx="28660">
                  <c:v>133654920.244063</c:v>
                </c:pt>
                <c:pt idx="28661">
                  <c:v>133648700.459592</c:v>
                </c:pt>
                <c:pt idx="28662">
                  <c:v>133642159.555301</c:v>
                </c:pt>
                <c:pt idx="28663">
                  <c:v>133635297.504447</c:v>
                </c:pt>
                <c:pt idx="28664">
                  <c:v>133628114.278974</c:v>
                </c:pt>
                <c:pt idx="28665">
                  <c:v>133620609.849508</c:v>
                </c:pt>
                <c:pt idx="28666">
                  <c:v>133612784.18535601</c:v>
                </c:pt>
                <c:pt idx="28667">
                  <c:v>133604637.25450899</c:v>
                </c:pt>
                <c:pt idx="28668">
                  <c:v>133596169.023636</c:v>
                </c:pt>
                <c:pt idx="28669">
                  <c:v>133587379.45808801</c:v>
                </c:pt>
                <c:pt idx="28670">
                  <c:v>133578268.52189398</c:v>
                </c:pt>
                <c:pt idx="28671">
                  <c:v>133568836.17776299</c:v>
                </c:pt>
                <c:pt idx="28672">
                  <c:v>133559082.387079</c:v>
                </c:pt>
                <c:pt idx="28673">
                  <c:v>133549007.109907</c:v>
                </c:pt>
                <c:pt idx="28674">
                  <c:v>133538610.30498299</c:v>
                </c:pt>
                <c:pt idx="28675">
                  <c:v>133527891.929722</c:v>
                </c:pt>
                <c:pt idx="28676">
                  <c:v>133516851.94021001</c:v>
                </c:pt>
                <c:pt idx="28677">
                  <c:v>133505490.29120801</c:v>
                </c:pt>
                <c:pt idx="28678">
                  <c:v>133493806.936148</c:v>
                </c:pt>
                <c:pt idx="28679">
                  <c:v>133481801.82713298</c:v>
                </c:pt>
                <c:pt idx="28680">
                  <c:v>133469474.914937</c:v>
                </c:pt>
                <c:pt idx="28681">
                  <c:v>133456826.149</c:v>
                </c:pt>
                <c:pt idx="28682">
                  <c:v>133443855.477432</c:v>
                </c:pt>
                <c:pt idx="28683">
                  <c:v>133430562.847009</c:v>
                </c:pt>
                <c:pt idx="28684">
                  <c:v>133416948.20317101</c:v>
                </c:pt>
                <c:pt idx="28685">
                  <c:v>133403011.490024</c:v>
                </c:pt>
                <c:pt idx="28686">
                  <c:v>133388752.650335</c:v>
                </c:pt>
                <c:pt idx="28687">
                  <c:v>133374171.62553297</c:v>
                </c:pt>
                <c:pt idx="28688">
                  <c:v>133359268.35570899</c:v>
                </c:pt>
                <c:pt idx="28689">
                  <c:v>133344042.779608</c:v>
                </c:pt>
                <c:pt idx="28690">
                  <c:v>133328494.83463599</c:v>
                </c:pt>
                <c:pt idx="28691">
                  <c:v>133312624.456855</c:v>
                </c:pt>
                <c:pt idx="28692">
                  <c:v>133296431.580981</c:v>
                </c:pt>
                <c:pt idx="28693">
                  <c:v>133279916.14038099</c:v>
                </c:pt>
                <c:pt idx="28694">
                  <c:v>133263078.06707701</c:v>
                </c:pt>
                <c:pt idx="28695">
                  <c:v>133245917.29173702</c:v>
                </c:pt>
                <c:pt idx="28696">
                  <c:v>133228433.74368101</c:v>
                </c:pt>
                <c:pt idx="28697">
                  <c:v>133210627.35087401</c:v>
                </c:pt>
                <c:pt idx="28698">
                  <c:v>133192498.03992602</c:v>
                </c:pt>
                <c:pt idx="28699">
                  <c:v>133174045.736091</c:v>
                </c:pt>
                <c:pt idx="28700">
                  <c:v>133155270.36326399</c:v>
                </c:pt>
                <c:pt idx="28701">
                  <c:v>133136171.84398201</c:v>
                </c:pt>
                <c:pt idx="28702">
                  <c:v>133116750.09941801</c:v>
                </c:pt>
                <c:pt idx="28703">
                  <c:v>133097005.04938102</c:v>
                </c:pt>
                <c:pt idx="28704">
                  <c:v>133076936.61231899</c:v>
                </c:pt>
                <c:pt idx="28705">
                  <c:v>133056544.70530702</c:v>
                </c:pt>
                <c:pt idx="28706">
                  <c:v>133035829.244055</c:v>
                </c:pt>
                <c:pt idx="28707">
                  <c:v>133014790.1429</c:v>
                </c:pt>
                <c:pt idx="28708">
                  <c:v>132993427.314806</c:v>
                </c:pt>
                <c:pt idx="28709">
                  <c:v>132971740.671363</c:v>
                </c:pt>
                <c:pt idx="28710">
                  <c:v>132949730.12278399</c:v>
                </c:pt>
                <c:pt idx="28711">
                  <c:v>132927395.57790101</c:v>
                </c:pt>
                <c:pt idx="28712">
                  <c:v>132904736.94416802</c:v>
                </c:pt>
                <c:pt idx="28713">
                  <c:v>132881754.12765197</c:v>
                </c:pt>
                <c:pt idx="28714">
                  <c:v>132858447.03303702</c:v>
                </c:pt>
                <c:pt idx="28715">
                  <c:v>132834815.563618</c:v>
                </c:pt>
                <c:pt idx="28716">
                  <c:v>132810859.62130301</c:v>
                </c:pt>
                <c:pt idx="28717">
                  <c:v>132786579.10660397</c:v>
                </c:pt>
                <c:pt idx="28718">
                  <c:v>132761973.91864</c:v>
                </c:pt>
                <c:pt idx="28719">
                  <c:v>132737043.955135</c:v>
                </c:pt>
                <c:pt idx="28720">
                  <c:v>132711789.11240999</c:v>
                </c:pt>
                <c:pt idx="28721">
                  <c:v>132686209.28538799</c:v>
                </c:pt>
                <c:pt idx="28722">
                  <c:v>132660304.367587</c:v>
                </c:pt>
                <c:pt idx="28723">
                  <c:v>132634074.251118</c:v>
                </c:pt>
                <c:pt idx="28724">
                  <c:v>132607518.82668298</c:v>
                </c:pt>
                <c:pt idx="28725">
                  <c:v>132580637.983574</c:v>
                </c:pt>
                <c:pt idx="28726">
                  <c:v>132553431.609667</c:v>
                </c:pt>
                <c:pt idx="28727">
                  <c:v>132525899.591423</c:v>
                </c:pt>
                <c:pt idx="28728">
                  <c:v>132498041.81388199</c:v>
                </c:pt>
                <c:pt idx="28729">
                  <c:v>132469858.16066502</c:v>
                </c:pt>
                <c:pt idx="28730">
                  <c:v>132441348.51396401</c:v>
                </c:pt>
                <c:pt idx="28731">
                  <c:v>132412512.75454798</c:v>
                </c:pt>
                <c:pt idx="28732">
                  <c:v>132383350.76175298</c:v>
                </c:pt>
                <c:pt idx="28733">
                  <c:v>132353862.41348203</c:v>
                </c:pt>
                <c:pt idx="28734">
                  <c:v>132324047.58620502</c:v>
                </c:pt>
                <c:pt idx="28735">
                  <c:v>132293906.15494896</c:v>
                </c:pt>
                <c:pt idx="28736">
                  <c:v>132263437.99330302</c:v>
                </c:pt>
                <c:pt idx="28737">
                  <c:v>132232642.97340801</c:v>
                </c:pt>
                <c:pt idx="28738">
                  <c:v>132201520.96596199</c:v>
                </c:pt>
                <c:pt idx="28739">
                  <c:v>132170071.84020701</c:v>
                </c:pt>
                <c:pt idx="28740">
                  <c:v>132138295.46393602</c:v>
                </c:pt>
                <c:pt idx="28741">
                  <c:v>132106191.70348202</c:v>
                </c:pt>
                <c:pt idx="28742">
                  <c:v>132073760.42371802</c:v>
                </c:pt>
                <c:pt idx="28743">
                  <c:v>132041001.48805502</c:v>
                </c:pt>
                <c:pt idx="28744">
                  <c:v>132007914.75843802</c:v>
                </c:pt>
                <c:pt idx="28745">
                  <c:v>131974500.095342</c:v>
                </c:pt>
                <c:pt idx="28746">
                  <c:v>131940757.357767</c:v>
                </c:pt>
                <c:pt idx="28747">
                  <c:v>131906686.40324001</c:v>
                </c:pt>
                <c:pt idx="28748">
                  <c:v>131872287.087805</c:v>
                </c:pt>
                <c:pt idx="28749">
                  <c:v>131837559.26602502</c:v>
                </c:pt>
                <c:pt idx="28750">
                  <c:v>131802502.79097502</c:v>
                </c:pt>
                <c:pt idx="28751">
                  <c:v>131767117.51424301</c:v>
                </c:pt>
                <c:pt idx="28752">
                  <c:v>131731403.285918</c:v>
                </c:pt>
                <c:pt idx="28753">
                  <c:v>131695359.954597</c:v>
                </c:pt>
                <c:pt idx="28754">
                  <c:v>131658987.367374</c:v>
                </c:pt>
                <c:pt idx="28755">
                  <c:v>131622285.369838</c:v>
                </c:pt>
                <c:pt idx="28756">
                  <c:v>131585253.80607</c:v>
                </c:pt>
                <c:pt idx="28757">
                  <c:v>131547892.518641</c:v>
                </c:pt>
                <c:pt idx="28758">
                  <c:v>131510201.34860398</c:v>
                </c:pt>
                <c:pt idx="28759">
                  <c:v>131472180.135493</c:v>
                </c:pt>
                <c:pt idx="28760">
                  <c:v>131433828.71732001</c:v>
                </c:pt>
                <c:pt idx="28761">
                  <c:v>131395146.93056799</c:v>
                </c:pt>
                <c:pt idx="28762">
                  <c:v>131356134.61018902</c:v>
                </c:pt>
                <c:pt idx="28763">
                  <c:v>131316791.58960198</c:v>
                </c:pt>
                <c:pt idx="28764">
                  <c:v>131277117.700684</c:v>
                </c:pt>
                <c:pt idx="28765">
                  <c:v>131237112.773771</c:v>
                </c:pt>
                <c:pt idx="28766">
                  <c:v>131196776.63764898</c:v>
                </c:pt>
                <c:pt idx="28767">
                  <c:v>131156109.119555</c:v>
                </c:pt>
                <c:pt idx="28768">
                  <c:v>131115110.04516801</c:v>
                </c:pt>
                <c:pt idx="28769">
                  <c:v>131073779.238611</c:v>
                </c:pt>
                <c:pt idx="28770">
                  <c:v>131032116.52243702</c:v>
                </c:pt>
                <c:pt idx="28771">
                  <c:v>130990121.717636</c:v>
                </c:pt>
                <c:pt idx="28772">
                  <c:v>130947794.64362</c:v>
                </c:pt>
                <c:pt idx="28773">
                  <c:v>130905135.118228</c:v>
                </c:pt>
                <c:pt idx="28774">
                  <c:v>130862142.95771401</c:v>
                </c:pt>
                <c:pt idx="28775">
                  <c:v>130818817.97674701</c:v>
                </c:pt>
                <c:pt idx="28776">
                  <c:v>130775159.98840602</c:v>
                </c:pt>
                <c:pt idx="28777">
                  <c:v>130731168.80417198</c:v>
                </c:pt>
                <c:pt idx="28778">
                  <c:v>130686844.23392899</c:v>
                </c:pt>
                <c:pt idx="28779">
                  <c:v>130642186.08595298</c:v>
                </c:pt>
                <c:pt idx="28780">
                  <c:v>130597194.16691299</c:v>
                </c:pt>
                <c:pt idx="28781">
                  <c:v>130551868.28186202</c:v>
                </c:pt>
                <c:pt idx="28782">
                  <c:v>130506208.23423401</c:v>
                </c:pt>
                <c:pt idx="28783">
                  <c:v>130460213.82583998</c:v>
                </c:pt>
                <c:pt idx="28784">
                  <c:v>130413884.856861</c:v>
                </c:pt>
                <c:pt idx="28785">
                  <c:v>130367221.12584499</c:v>
                </c:pt>
                <c:pt idx="28786">
                  <c:v>130320222.4297</c:v>
                </c:pt>
                <c:pt idx="28787">
                  <c:v>130272888.56369002</c:v>
                </c:pt>
                <c:pt idx="28788">
                  <c:v>130225219.32143198</c:v>
                </c:pt>
                <c:pt idx="28789">
                  <c:v>130177214.49488501</c:v>
                </c:pt>
                <c:pt idx="28790">
                  <c:v>130128873.87434998</c:v>
                </c:pt>
                <c:pt idx="28791">
                  <c:v>130080197.24846603</c:v>
                </c:pt>
                <c:pt idx="28792">
                  <c:v>130031184.40419802</c:v>
                </c:pt>
                <c:pt idx="28793">
                  <c:v>129981835.12683699</c:v>
                </c:pt>
                <c:pt idx="28794">
                  <c:v>129932149.199993</c:v>
                </c:pt>
                <c:pt idx="28795">
                  <c:v>129882126.405589</c:v>
                </c:pt>
                <c:pt idx="28796">
                  <c:v>129831766.523858</c:v>
                </c:pt>
                <c:pt idx="28797">
                  <c:v>129781069.333334</c:v>
                </c:pt>
                <c:pt idx="28798">
                  <c:v>129730034.61084798</c:v>
                </c:pt>
                <c:pt idx="28799">
                  <c:v>129678662.13152298</c:v>
                </c:pt>
                <c:pt idx="28800">
                  <c:v>129626951.66876602</c:v>
                </c:pt>
                <c:pt idx="28801">
                  <c:v>129574902.99426502</c:v>
                </c:pt>
                <c:pt idx="28802">
                  <c:v>129522515.87798201</c:v>
                </c:pt>
                <c:pt idx="28803">
                  <c:v>129469790.088147</c:v>
                </c:pt>
                <c:pt idx="28804">
                  <c:v>129416725.39125</c:v>
                </c:pt>
                <c:pt idx="28805">
                  <c:v>129363321.55204</c:v>
                </c:pt>
                <c:pt idx="28806">
                  <c:v>129309578.33351399</c:v>
                </c:pt>
                <c:pt idx="28807">
                  <c:v>129255495.49691501</c:v>
                </c:pt>
                <c:pt idx="28808">
                  <c:v>129201072.80171998</c:v>
                </c:pt>
                <c:pt idx="28809">
                  <c:v>129146310.00563999</c:v>
                </c:pt>
                <c:pt idx="28810">
                  <c:v>129091206.86461298</c:v>
                </c:pt>
                <c:pt idx="28811">
                  <c:v>129035763.132792</c:v>
                </c:pt>
                <c:pt idx="28812">
                  <c:v>128979978.562545</c:v>
                </c:pt>
                <c:pt idx="28813">
                  <c:v>128923852.90444502</c:v>
                </c:pt>
                <c:pt idx="28814">
                  <c:v>128867385.90726499</c:v>
                </c:pt>
                <c:pt idx="28815">
                  <c:v>128810577.31796999</c:v>
                </c:pt>
                <c:pt idx="28816">
                  <c:v>128753426.88171399</c:v>
                </c:pt>
                <c:pt idx="28817">
                  <c:v>128695934.34182702</c:v>
                </c:pt>
                <c:pt idx="28818">
                  <c:v>128638099.43981501</c:v>
                </c:pt>
                <c:pt idx="28819">
                  <c:v>128579921.91534799</c:v>
                </c:pt>
                <c:pt idx="28820">
                  <c:v>128521401.506256</c:v>
                </c:pt>
                <c:pt idx="28821">
                  <c:v>128462537.94852</c:v>
                </c:pt>
                <c:pt idx="28822">
                  <c:v>128403330.97626902</c:v>
                </c:pt>
                <c:pt idx="28823">
                  <c:v>128343780.321768</c:v>
                </c:pt>
                <c:pt idx="28824">
                  <c:v>128283885.715414</c:v>
                </c:pt>
                <c:pt idx="28825">
                  <c:v>128223646.88572799</c:v>
                </c:pt>
                <c:pt idx="28826">
                  <c:v>128163063.55934602</c:v>
                </c:pt>
                <c:pt idx="28827">
                  <c:v>128102135.46101601</c:v>
                </c:pt>
                <c:pt idx="28828">
                  <c:v>128040862.31358501</c:v>
                </c:pt>
                <c:pt idx="28829">
                  <c:v>127979243.837998</c:v>
                </c:pt>
                <c:pt idx="28830">
                  <c:v>127917279.75328402</c:v>
                </c:pt>
                <c:pt idx="28831">
                  <c:v>127854969.77655199</c:v>
                </c:pt>
                <c:pt idx="28832">
                  <c:v>127792313.62298502</c:v>
                </c:pt>
                <c:pt idx="28833">
                  <c:v>127729311.00582698</c:v>
                </c:pt>
                <c:pt idx="28834">
                  <c:v>127665961.636381</c:v>
                </c:pt>
                <c:pt idx="28835">
                  <c:v>127602265.22399601</c:v>
                </c:pt>
                <c:pt idx="28836">
                  <c:v>127538221.476064</c:v>
                </c:pt>
                <c:pt idx="28837">
                  <c:v>127473830.09800699</c:v>
                </c:pt>
                <c:pt idx="28838">
                  <c:v>127409090.79327402</c:v>
                </c:pt>
                <c:pt idx="28839">
                  <c:v>127344003.26332802</c:v>
                </c:pt>
                <c:pt idx="28840">
                  <c:v>127278567.20764299</c:v>
                </c:pt>
                <c:pt idx="28841">
                  <c:v>127212782.323689</c:v>
                </c:pt>
                <c:pt idx="28842">
                  <c:v>127146648.30693199</c:v>
                </c:pt>
                <c:pt idx="28843">
                  <c:v>127080164.85081901</c:v>
                </c:pt>
                <c:pt idx="28844">
                  <c:v>127013331.64677</c:v>
                </c:pt>
                <c:pt idx="28845">
                  <c:v>126946148.38417301</c:v>
                </c:pt>
                <c:pt idx="28846">
                  <c:v>126878614.75037302</c:v>
                </c:pt>
                <c:pt idx="28847">
                  <c:v>126810730.43066502</c:v>
                </c:pt>
                <c:pt idx="28848">
                  <c:v>126742495.108282</c:v>
                </c:pt>
                <c:pt idx="28849">
                  <c:v>126673908.46438901</c:v>
                </c:pt>
                <c:pt idx="28850">
                  <c:v>126604970.17807299</c:v>
                </c:pt>
                <c:pt idx="28851">
                  <c:v>126535679.92633398</c:v>
                </c:pt>
                <c:pt idx="28852">
                  <c:v>126466037.384076</c:v>
                </c:pt>
                <c:pt idx="28853">
                  <c:v>126396042.224098</c:v>
                </c:pt>
                <c:pt idx="28854">
                  <c:v>126325694.117084</c:v>
                </c:pt>
                <c:pt idx="28855">
                  <c:v>126254992.73159498</c:v>
                </c:pt>
                <c:pt idx="28856">
                  <c:v>126183937.73405798</c:v>
                </c:pt>
                <c:pt idx="28857">
                  <c:v>126112528.78875798</c:v>
                </c:pt>
                <c:pt idx="28858">
                  <c:v>126040765.557827</c:v>
                </c:pt>
                <c:pt idx="28859">
                  <c:v>125968647.70123501</c:v>
                </c:pt>
                <c:pt idx="28860">
                  <c:v>125896174.87678099</c:v>
                </c:pt>
                <c:pt idx="28861">
                  <c:v>125823346.74008101</c:v>
                </c:pt>
                <c:pt idx="28862">
                  <c:v>125750162.944561</c:v>
                </c:pt>
                <c:pt idx="28863">
                  <c:v>125676623.14144501</c:v>
                </c:pt>
                <c:pt idx="28864">
                  <c:v>125602726.97974399</c:v>
                </c:pt>
                <c:pt idx="28865">
                  <c:v>125528474.10624899</c:v>
                </c:pt>
                <c:pt idx="28866">
                  <c:v>125453864.16551898</c:v>
                </c:pt>
                <c:pt idx="28867">
                  <c:v>125378896.79986702</c:v>
                </c:pt>
                <c:pt idx="28868">
                  <c:v>125303571.64935702</c:v>
                </c:pt>
                <c:pt idx="28869">
                  <c:v>125227888.351789</c:v>
                </c:pt>
                <c:pt idx="28870">
                  <c:v>125151846.54268502</c:v>
                </c:pt>
                <c:pt idx="28871">
                  <c:v>125075445.855288</c:v>
                </c:pt>
                <c:pt idx="28872">
                  <c:v>124998685.92053901</c:v>
                </c:pt>
                <c:pt idx="28873">
                  <c:v>124921566.36707802</c:v>
                </c:pt>
                <c:pt idx="28874">
                  <c:v>124844086.82122301</c:v>
                </c:pt>
                <c:pt idx="28875">
                  <c:v>124766246.90696602</c:v>
                </c:pt>
                <c:pt idx="28876">
                  <c:v>124688046.245957</c:v>
                </c:pt>
                <c:pt idx="28877">
                  <c:v>124609484.45749502</c:v>
                </c:pt>
                <c:pt idx="28878">
                  <c:v>124530561.15851799</c:v>
                </c:pt>
                <c:pt idx="28879">
                  <c:v>124451275.96358702</c:v>
                </c:pt>
                <c:pt idx="28880">
                  <c:v>124371628.484879</c:v>
                </c:pt>
                <c:pt idx="28881">
                  <c:v>124291618.332173</c:v>
                </c:pt>
                <c:pt idx="28882">
                  <c:v>124211245.112837</c:v>
                </c:pt>
                <c:pt idx="28883">
                  <c:v>124130508.43182002</c:v>
                </c:pt>
                <c:pt idx="28884">
                  <c:v>124049407.891637</c:v>
                </c:pt>
                <c:pt idx="28885">
                  <c:v>123967943.09235501</c:v>
                </c:pt>
                <c:pt idx="28886">
                  <c:v>123886113.631588</c:v>
                </c:pt>
                <c:pt idx="28887">
                  <c:v>123803919.10447398</c:v>
                </c:pt>
                <c:pt idx="28888">
                  <c:v>123721359.103672</c:v>
                </c:pt>
                <c:pt idx="28889">
                  <c:v>123638433.21934702</c:v>
                </c:pt>
                <c:pt idx="28890">
                  <c:v>123555141.03915298</c:v>
                </c:pt>
                <c:pt idx="28891">
                  <c:v>123471482.14822498</c:v>
                </c:pt>
                <c:pt idx="28892">
                  <c:v>123387456.129164</c:v>
                </c:pt>
                <c:pt idx="28893">
                  <c:v>123303062.56202599</c:v>
                </c:pt>
                <c:pt idx="28894">
                  <c:v>123218301.02430399</c:v>
                </c:pt>
                <c:pt idx="28895">
                  <c:v>123133171.090922</c:v>
                </c:pt>
                <c:pt idx="28896">
                  <c:v>123047672.33421399</c:v>
                </c:pt>
                <c:pt idx="28897">
                  <c:v>122961804.323918</c:v>
                </c:pt>
                <c:pt idx="28898">
                  <c:v>122875566.62715501</c:v>
                </c:pt>
                <c:pt idx="28899">
                  <c:v>122788958.808421</c:v>
                </c:pt>
                <c:pt idx="28900">
                  <c:v>122701980.429571</c:v>
                </c:pt>
                <c:pt idx="28901">
                  <c:v>122614631.049804</c:v>
                </c:pt>
                <c:pt idx="28902">
                  <c:v>122526910.22565098</c:v>
                </c:pt>
                <c:pt idx="28903">
                  <c:v>122438817.51096001</c:v>
                </c:pt>
                <c:pt idx="28904">
                  <c:v>122350352.45688</c:v>
                </c:pt>
                <c:pt idx="28905">
                  <c:v>122261514.611849</c:v>
                </c:pt>
                <c:pt idx="28906">
                  <c:v>122172303.52158</c:v>
                </c:pt>
                <c:pt idx="28907">
                  <c:v>122082718.729041</c:v>
                </c:pt>
                <c:pt idx="28908">
                  <c:v>121992759.774446</c:v>
                </c:pt>
                <c:pt idx="28909">
                  <c:v>121902426.19523898</c:v>
                </c:pt>
                <c:pt idx="28910">
                  <c:v>121811717.52607401</c:v>
                </c:pt>
                <c:pt idx="28911">
                  <c:v>121720633.29880701</c:v>
                </c:pt>
                <c:pt idx="28912">
                  <c:v>121629173.04247503</c:v>
                </c:pt>
                <c:pt idx="28913">
                  <c:v>121537336.28328301</c:v>
                </c:pt>
                <c:pt idx="28914">
                  <c:v>121445122.544588</c:v>
                </c:pt>
                <c:pt idx="28915">
                  <c:v>121352531.346882</c:v>
                </c:pt>
                <c:pt idx="28916">
                  <c:v>121259562.20778</c:v>
                </c:pt>
                <c:pt idx="28917">
                  <c:v>121166214.64199601</c:v>
                </c:pt>
                <c:pt idx="28918">
                  <c:v>121072488.161336</c:v>
                </c:pt>
                <c:pt idx="28919">
                  <c:v>120978382.274675</c:v>
                </c:pt>
                <c:pt idx="28920">
                  <c:v>120883896.48794401</c:v>
                </c:pt>
                <c:pt idx="28921">
                  <c:v>120789030.30411099</c:v>
                </c:pt>
                <c:pt idx="28922">
                  <c:v>120693783.22316504</c:v>
                </c:pt>
                <c:pt idx="28923">
                  <c:v>120598154.74209902</c:v>
                </c:pt>
                <c:pt idx="28924">
                  <c:v>120502144.35489598</c:v>
                </c:pt>
                <c:pt idx="28925">
                  <c:v>120405751.55250399</c:v>
                </c:pt>
                <c:pt idx="28926">
                  <c:v>120308975.822827</c:v>
                </c:pt>
                <c:pt idx="28927">
                  <c:v>120211816.65070198</c:v>
                </c:pt>
                <c:pt idx="28928">
                  <c:v>120114273.517883</c:v>
                </c:pt>
                <c:pt idx="28929">
                  <c:v>120016345.903023</c:v>
                </c:pt>
                <c:pt idx="28930">
                  <c:v>119918033.281655</c:v>
                </c:pt>
                <c:pt idx="28931">
                  <c:v>119819335.126176</c:v>
                </c:pt>
                <c:pt idx="28932">
                  <c:v>119720250.905826</c:v>
                </c:pt>
                <c:pt idx="28933">
                  <c:v>119620780.08667098</c:v>
                </c:pt>
                <c:pt idx="28934">
                  <c:v>119520922.13158301</c:v>
                </c:pt>
                <c:pt idx="28935">
                  <c:v>119420676.500223</c:v>
                </c:pt>
                <c:pt idx="28936">
                  <c:v>119320042.649018</c:v>
                </c:pt>
                <c:pt idx="28937">
                  <c:v>119219020.031147</c:v>
                </c:pt>
                <c:pt idx="28938">
                  <c:v>119117608.096517</c:v>
                </c:pt>
                <c:pt idx="28939">
                  <c:v>119015806.29174502</c:v>
                </c:pt>
                <c:pt idx="28940">
                  <c:v>118913614.060139</c:v>
                </c:pt>
                <c:pt idx="28941">
                  <c:v>118811030.84167902</c:v>
                </c:pt>
                <c:pt idx="28942">
                  <c:v>118708056.07299</c:v>
                </c:pt>
                <c:pt idx="28943">
                  <c:v>118604689.18733101</c:v>
                </c:pt>
                <c:pt idx="28944">
                  <c:v>118500929.61456898</c:v>
                </c:pt>
                <c:pt idx="28945">
                  <c:v>118396776.781158</c:v>
                </c:pt>
                <c:pt idx="28946">
                  <c:v>118292230.110119</c:v>
                </c:pt>
                <c:pt idx="28947">
                  <c:v>118187289.02102201</c:v>
                </c:pt>
                <c:pt idx="28948">
                  <c:v>118081952.929956</c:v>
                </c:pt>
                <c:pt idx="28949">
                  <c:v>117976221.24952</c:v>
                </c:pt>
                <c:pt idx="28950">
                  <c:v>117870093.388787</c:v>
                </c:pt>
                <c:pt idx="28951">
                  <c:v>117763568.75329602</c:v>
                </c:pt>
                <c:pt idx="28952">
                  <c:v>117656646.74501802</c:v>
                </c:pt>
                <c:pt idx="28953">
                  <c:v>117549326.76233999</c:v>
                </c:pt>
                <c:pt idx="28954">
                  <c:v>117441608.20004401</c:v>
                </c:pt>
                <c:pt idx="28955">
                  <c:v>117333490.44927603</c:v>
                </c:pt>
                <c:pt idx="28956">
                  <c:v>117224972.89753099</c:v>
                </c:pt>
                <c:pt idx="28957">
                  <c:v>117116054.928628</c:v>
                </c:pt>
                <c:pt idx="28958">
                  <c:v>117006735.922683</c:v>
                </c:pt>
                <c:pt idx="28959">
                  <c:v>116897015.256089</c:v>
                </c:pt>
                <c:pt idx="28960">
                  <c:v>116786892.30148901</c:v>
                </c:pt>
                <c:pt idx="28961">
                  <c:v>116676366.427756</c:v>
                </c:pt>
                <c:pt idx="28962">
                  <c:v>116565436.99996401</c:v>
                </c:pt>
                <c:pt idx="28963">
                  <c:v>116454103.37936699</c:v>
                </c:pt>
                <c:pt idx="28964">
                  <c:v>116342364.92337102</c:v>
                </c:pt>
                <c:pt idx="28965">
                  <c:v>116230220.98551099</c:v>
                </c:pt>
                <c:pt idx="28966">
                  <c:v>116117670.91542602</c:v>
                </c:pt>
                <c:pt idx="28967">
                  <c:v>116004714.05883101</c:v>
                </c:pt>
                <c:pt idx="28968">
                  <c:v>115891349.75749502</c:v>
                </c:pt>
                <c:pt idx="28969">
                  <c:v>115777577.34920999</c:v>
                </c:pt>
                <c:pt idx="28970">
                  <c:v>115663396.167768</c:v>
                </c:pt>
                <c:pt idx="28971">
                  <c:v>115548805.542934</c:v>
                </c:pt>
                <c:pt idx="28972">
                  <c:v>115433804.800419</c:v>
                </c:pt>
                <c:pt idx="28973">
                  <c:v>115318393.26185</c:v>
                </c:pt>
                <c:pt idx="28974">
                  <c:v>115202570.24474998</c:v>
                </c:pt>
                <c:pt idx="28975">
                  <c:v>115086335.0625</c:v>
                </c:pt>
                <c:pt idx="28976">
                  <c:v>114969687.02432001</c:v>
                </c:pt>
                <c:pt idx="28977">
                  <c:v>114852625.43523702</c:v>
                </c:pt>
                <c:pt idx="28978">
                  <c:v>114735149.596055</c:v>
                </c:pt>
                <c:pt idx="28979">
                  <c:v>114617258.803331</c:v>
                </c:pt>
                <c:pt idx="28980">
                  <c:v>114498952.34934002</c:v>
                </c:pt>
                <c:pt idx="28981">
                  <c:v>114380229.52204998</c:v>
                </c:pt>
                <c:pt idx="28982">
                  <c:v>114261089.60509101</c:v>
                </c:pt>
                <c:pt idx="28983">
                  <c:v>114141531.87772501</c:v>
                </c:pt>
                <c:pt idx="28984">
                  <c:v>114021555.614816</c:v>
                </c:pt>
                <c:pt idx="28985">
                  <c:v>113901160.086798</c:v>
                </c:pt>
                <c:pt idx="28986">
                  <c:v>113780344.55964801</c:v>
                </c:pt>
                <c:pt idx="28987">
                  <c:v>113659108.29484898</c:v>
                </c:pt>
                <c:pt idx="28988">
                  <c:v>113537450.54936402</c:v>
                </c:pt>
                <c:pt idx="28989">
                  <c:v>113415370.57560197</c:v>
                </c:pt>
                <c:pt idx="28990">
                  <c:v>113292867.62138498</c:v>
                </c:pt>
                <c:pt idx="28991">
                  <c:v>113169940.92991599</c:v>
                </c:pt>
                <c:pt idx="28992">
                  <c:v>113046589.73975</c:v>
                </c:pt>
                <c:pt idx="28993">
                  <c:v>112922813.28475296</c:v>
                </c:pt>
                <c:pt idx="28994">
                  <c:v>112798610.79407699</c:v>
                </c:pt>
                <c:pt idx="28995">
                  <c:v>112673981.49212001</c:v>
                </c:pt>
                <c:pt idx="28996">
                  <c:v>112548924.59849504</c:v>
                </c:pt>
                <c:pt idx="28997">
                  <c:v>112423439.327997</c:v>
                </c:pt>
                <c:pt idx="28998">
                  <c:v>112297524.890562</c:v>
                </c:pt>
                <c:pt idx="28999">
                  <c:v>112171180.49123999</c:v>
                </c:pt>
                <c:pt idx="29000">
                  <c:v>112044405.33015199</c:v>
                </c:pt>
                <c:pt idx="29001">
                  <c:v>111917198.60246001</c:v>
                </c:pt>
                <c:pt idx="29002">
                  <c:v>111789559.49832702</c:v>
                </c:pt>
                <c:pt idx="29003">
                  <c:v>111661487.20288099</c:v>
                </c:pt>
                <c:pt idx="29004">
                  <c:v>111532980.89618</c:v>
                </c:pt>
                <c:pt idx="29005">
                  <c:v>111404039.75317101</c:v>
                </c:pt>
                <c:pt idx="29006">
                  <c:v>111274662.94365799</c:v>
                </c:pt>
                <c:pt idx="29007">
                  <c:v>111144849.632256</c:v>
                </c:pt>
                <c:pt idx="29008">
                  <c:v>111014598.978358</c:v>
                </c:pt>
                <c:pt idx="29009">
                  <c:v>110883910.136096</c:v>
                </c:pt>
                <c:pt idx="29010">
                  <c:v>110752782.254298</c:v>
                </c:pt>
                <c:pt idx="29011">
                  <c:v>110621214.47645198</c:v>
                </c:pt>
                <c:pt idx="29012">
                  <c:v>110489205.94066201</c:v>
                </c:pt>
                <c:pt idx="29013">
                  <c:v>110356755.77961101</c:v>
                </c:pt>
                <c:pt idx="29014">
                  <c:v>110223863.12051898</c:v>
                </c:pt>
                <c:pt idx="29015">
                  <c:v>110090527.085097</c:v>
                </c:pt>
                <c:pt idx="29016">
                  <c:v>109956746.78951301</c:v>
                </c:pt>
                <c:pt idx="29017">
                  <c:v>109822521.34434399</c:v>
                </c:pt>
                <c:pt idx="29018">
                  <c:v>109687849.85453297</c:v>
                </c:pt>
                <c:pt idx="29019">
                  <c:v>109552731.41934802</c:v>
                </c:pt>
                <c:pt idx="29020">
                  <c:v>109417165.132337</c:v>
                </c:pt>
                <c:pt idx="29021">
                  <c:v>109281150.08128501</c:v>
                </c:pt>
                <c:pt idx="29022">
                  <c:v>109144685.34816602</c:v>
                </c:pt>
                <c:pt idx="29023">
                  <c:v>109007770.009104</c:v>
                </c:pt>
                <c:pt idx="29024">
                  <c:v>108870403.13431798</c:v>
                </c:pt>
                <c:pt idx="29025">
                  <c:v>108732583.78808501</c:v>
                </c:pt>
                <c:pt idx="29026">
                  <c:v>108594311.028688</c:v>
                </c:pt>
                <c:pt idx="29027">
                  <c:v>108455583.90836902</c:v>
                </c:pt>
                <c:pt idx="29028">
                  <c:v>108316401.47328402</c:v>
                </c:pt>
                <c:pt idx="29029">
                  <c:v>108176762.76345199</c:v>
                </c:pt>
                <c:pt idx="29030">
                  <c:v>108036666.81270702</c:v>
                </c:pt>
                <c:pt idx="29031">
                  <c:v>107896112.64864901</c:v>
                </c:pt>
                <c:pt idx="29032">
                  <c:v>107755099.29259501</c:v>
                </c:pt>
                <c:pt idx="29033">
                  <c:v>107613625.759525</c:v>
                </c:pt>
                <c:pt idx="29034">
                  <c:v>107471691.058035</c:v>
                </c:pt>
                <c:pt idx="29035">
                  <c:v>107329294.19028501</c:v>
                </c:pt>
                <c:pt idx="29036">
                  <c:v>107186434.15194298</c:v>
                </c:pt>
                <c:pt idx="29037">
                  <c:v>107043109.93213601</c:v>
                </c:pt>
                <c:pt idx="29038">
                  <c:v>106899320.51339701</c:v>
                </c:pt>
                <c:pt idx="29039">
                  <c:v>106755064.87160799</c:v>
                </c:pt>
                <c:pt idx="29040">
                  <c:v>106610341.97594801</c:v>
                </c:pt>
                <c:pt idx="29041">
                  <c:v>106465150.788836</c:v>
                </c:pt>
                <c:pt idx="29042">
                  <c:v>106319490.26587699</c:v>
                </c:pt>
                <c:pt idx="29043">
                  <c:v>106173359.35580598</c:v>
                </c:pt>
                <c:pt idx="29044">
                  <c:v>106026757.00042599</c:v>
                </c:pt>
                <c:pt idx="29045">
                  <c:v>105879682.13455799</c:v>
                </c:pt>
                <c:pt idx="29046">
                  <c:v>105732133.685978</c:v>
                </c:pt>
                <c:pt idx="29047">
                  <c:v>105584110.57535496</c:v>
                </c:pt>
                <c:pt idx="29048">
                  <c:v>105435611.71619999</c:v>
                </c:pt>
                <c:pt idx="29049">
                  <c:v>105286636.014798</c:v>
                </c:pt>
                <c:pt idx="29050">
                  <c:v>105137182.37014899</c:v>
                </c:pt>
                <c:pt idx="29051">
                  <c:v>104987249.673908</c:v>
                </c:pt>
                <c:pt idx="29052">
                  <c:v>104836836.81032</c:v>
                </c:pt>
                <c:pt idx="29053">
                  <c:v>104685942.65615898</c:v>
                </c:pt>
                <c:pt idx="29054">
                  <c:v>104534566.080662</c:v>
                </c:pt>
                <c:pt idx="29055">
                  <c:v>104382705.94546503</c:v>
                </c:pt>
                <c:pt idx="29056">
                  <c:v>104230361.10453899</c:v>
                </c:pt>
                <c:pt idx="29057">
                  <c:v>104077530.40412198</c:v>
                </c:pt>
                <c:pt idx="29058">
                  <c:v>103924212.68265098</c:v>
                </c:pt>
                <c:pt idx="29059">
                  <c:v>103770406.770696</c:v>
                </c:pt>
                <c:pt idx="29060">
                  <c:v>103616111.49089302</c:v>
                </c:pt>
                <c:pt idx="29061">
                  <c:v>103461325.65787098</c:v>
                </c:pt>
                <c:pt idx="29062">
                  <c:v>103306048.078183</c:v>
                </c:pt>
                <c:pt idx="29063">
                  <c:v>103150277.550235</c:v>
                </c:pt>
                <c:pt idx="29064">
                  <c:v>102994012.86421399</c:v>
                </c:pt>
                <c:pt idx="29065">
                  <c:v>102837252.802018</c:v>
                </c:pt>
                <c:pt idx="29066">
                  <c:v>102679996.137174</c:v>
                </c:pt>
                <c:pt idx="29067">
                  <c:v>102522241.634775</c:v>
                </c:pt>
                <c:pt idx="29068">
                  <c:v>102363988.05139501</c:v>
                </c:pt>
                <c:pt idx="29069">
                  <c:v>102205234.13501698</c:v>
                </c:pt>
                <c:pt idx="29070">
                  <c:v>102045978.62495498</c:v>
                </c:pt>
                <c:pt idx="29071">
                  <c:v>101886220.25177599</c:v>
                </c:pt>
                <c:pt idx="29072">
                  <c:v>101725957.73721802</c:v>
                </c:pt>
                <c:pt idx="29073">
                  <c:v>101565189.79411398</c:v>
                </c:pt>
                <c:pt idx="29074">
                  <c:v>101403915.12630901</c:v>
                </c:pt>
                <c:pt idx="29075">
                  <c:v>101242132.42857599</c:v>
                </c:pt>
                <c:pt idx="29076">
                  <c:v>101079840.38653699</c:v>
                </c:pt>
                <c:pt idx="29077">
                  <c:v>100917037.67657198</c:v>
                </c:pt>
                <c:pt idx="29078">
                  <c:v>100753722.96574201</c:v>
                </c:pt>
                <c:pt idx="29079">
                  <c:v>100589894.91169702</c:v>
                </c:pt>
                <c:pt idx="29080">
                  <c:v>100425552.162589</c:v>
                </c:pt>
                <c:pt idx="29081">
                  <c:v>100260693.356986</c:v>
                </c:pt>
                <c:pt idx="29082">
                  <c:v>100095317.123781</c:v>
                </c:pt>
                <c:pt idx="29083">
                  <c:v>99929422.082100004</c:v>
                </c:pt>
                <c:pt idx="29084">
                  <c:v>99763006.841211006</c:v>
                </c:pt>
                <c:pt idx="29085">
                  <c:v>99596070.000432</c:v>
                </c:pt>
                <c:pt idx="29086">
                  <c:v>99428610.149035007</c:v>
                </c:pt>
                <c:pt idx="29087">
                  <c:v>99260625.866152987</c:v>
                </c:pt>
                <c:pt idx="29088">
                  <c:v>99092115.720680982</c:v>
                </c:pt>
                <c:pt idx="29089">
                  <c:v>98923078.271176994</c:v>
                </c:pt>
                <c:pt idx="29090">
                  <c:v>98753512.065764979</c:v>
                </c:pt>
                <c:pt idx="29091">
                  <c:v>98583415.642036006</c:v>
                </c:pt>
                <c:pt idx="29092">
                  <c:v>98412787.526942983</c:v>
                </c:pt>
                <c:pt idx="29093">
                  <c:v>98241626.236699</c:v>
                </c:pt>
                <c:pt idx="29094">
                  <c:v>98069930.276671991</c:v>
                </c:pt>
                <c:pt idx="29095">
                  <c:v>97897698.141280994</c:v>
                </c:pt>
                <c:pt idx="29096">
                  <c:v>97724928.313888013</c:v>
                </c:pt>
                <c:pt idx="29097">
                  <c:v>97551619.266689003</c:v>
                </c:pt>
                <c:pt idx="29098">
                  <c:v>97377769.460602</c:v>
                </c:pt>
                <c:pt idx="29099">
                  <c:v>97203377.345159978</c:v>
                </c:pt>
                <c:pt idx="29100">
                  <c:v>97028441.358395994</c:v>
                </c:pt>
                <c:pt idx="29101">
                  <c:v>96852959.926725999</c:v>
                </c:pt>
                <c:pt idx="29102">
                  <c:v>96676931.464836001</c:v>
                </c:pt>
                <c:pt idx="29103">
                  <c:v>96500354.375564992</c:v>
                </c:pt>
                <c:pt idx="29104">
                  <c:v>96323227.049783006</c:v>
                </c:pt>
                <c:pt idx="29105">
                  <c:v>96145547.866273001</c:v>
                </c:pt>
                <c:pt idx="29106">
                  <c:v>95967315.191607982</c:v>
                </c:pt>
                <c:pt idx="29107">
                  <c:v>95788527.380022988</c:v>
                </c:pt>
                <c:pt idx="29108">
                  <c:v>95609182.773296997</c:v>
                </c:pt>
                <c:pt idx="29109">
                  <c:v>95429279.700619981</c:v>
                </c:pt>
                <c:pt idx="29110">
                  <c:v>95248816.478466019</c:v>
                </c:pt>
                <c:pt idx="29111">
                  <c:v>95067791.410459995</c:v>
                </c:pt>
                <c:pt idx="29112">
                  <c:v>94886202.787247002</c:v>
                </c:pt>
                <c:pt idx="29113">
                  <c:v>94704048.886357978</c:v>
                </c:pt>
                <c:pt idx="29114">
                  <c:v>94521327.972073004</c:v>
                </c:pt>
                <c:pt idx="29115">
                  <c:v>94338038.295283005</c:v>
                </c:pt>
                <c:pt idx="29116">
                  <c:v>94154178.093347013</c:v>
                </c:pt>
                <c:pt idx="29117">
                  <c:v>93969745.589955002</c:v>
                </c:pt>
                <c:pt idx="29118">
                  <c:v>93784738.994978994</c:v>
                </c:pt>
                <c:pt idx="29119">
                  <c:v>93599156.504329979</c:v>
                </c:pt>
                <c:pt idx="29120">
                  <c:v>93412996.299808994</c:v>
                </c:pt>
                <c:pt idx="29121">
                  <c:v>93226256.548956007</c:v>
                </c:pt>
                <c:pt idx="29122">
                  <c:v>93038935.404897004</c:v>
                </c:pt>
                <c:pt idx="29123">
                  <c:v>92851031.006190002</c:v>
                </c:pt>
                <c:pt idx="29124">
                  <c:v>92662541.47667098</c:v>
                </c:pt>
                <c:pt idx="29125">
                  <c:v>92473464.925290003</c:v>
                </c:pt>
                <c:pt idx="29126">
                  <c:v>92283799.445952982</c:v>
                </c:pt>
                <c:pt idx="29127">
                  <c:v>92093543.117356002</c:v>
                </c:pt>
                <c:pt idx="29128">
                  <c:v>91902694.00282</c:v>
                </c:pt>
                <c:pt idx="29129">
                  <c:v>91711250.15012598</c:v>
                </c:pt>
                <c:pt idx="29130">
                  <c:v>91519209.591336995</c:v>
                </c:pt>
                <c:pt idx="29131">
                  <c:v>91326570.342629999</c:v>
                </c:pt>
                <c:pt idx="29132">
                  <c:v>91133330.404118001</c:v>
                </c:pt>
                <c:pt idx="29133">
                  <c:v>90939487.759672001</c:v>
                </c:pt>
                <c:pt idx="29134">
                  <c:v>90745040.376738966</c:v>
                </c:pt>
                <c:pt idx="29135">
                  <c:v>90549986.206158981</c:v>
                </c:pt>
                <c:pt idx="29136">
                  <c:v>90354323.181979001</c:v>
                </c:pt>
                <c:pt idx="29137">
                  <c:v>90158049.221261993</c:v>
                </c:pt>
                <c:pt idx="29138">
                  <c:v>89961162.223894998</c:v>
                </c:pt>
                <c:pt idx="29139">
                  <c:v>89763660.072394982</c:v>
                </c:pt>
                <c:pt idx="29140">
                  <c:v>89565540.631710991</c:v>
                </c:pt>
                <c:pt idx="29141">
                  <c:v>89366801.749018997</c:v>
                </c:pt>
                <c:pt idx="29142">
                  <c:v>89167441.253526002</c:v>
                </c:pt>
                <c:pt idx="29143">
                  <c:v>88967456.956253991</c:v>
                </c:pt>
                <c:pt idx="29144">
                  <c:v>88766846.649836004</c:v>
                </c:pt>
                <c:pt idx="29145">
                  <c:v>88565608.108299002</c:v>
                </c:pt>
                <c:pt idx="29146">
                  <c:v>88363739.086847991</c:v>
                </c:pt>
                <c:pt idx="29147">
                  <c:v>88161237.32164599</c:v>
                </c:pt>
                <c:pt idx="29148">
                  <c:v>87958100.529589981</c:v>
                </c:pt>
                <c:pt idx="29149">
                  <c:v>87754326.408087015</c:v>
                </c:pt>
                <c:pt idx="29150">
                  <c:v>87549912.634815991</c:v>
                </c:pt>
                <c:pt idx="29151">
                  <c:v>87344856.867499992</c:v>
                </c:pt>
                <c:pt idx="29152">
                  <c:v>87139156.74366802</c:v>
                </c:pt>
                <c:pt idx="29153">
                  <c:v>86932809.880410001</c:v>
                </c:pt>
                <c:pt idx="29154">
                  <c:v>86725813.874133974</c:v>
                </c:pt>
                <c:pt idx="29155">
                  <c:v>86518166.300312981</c:v>
                </c:pt>
                <c:pt idx="29156">
                  <c:v>86309864.713238016</c:v>
                </c:pt>
                <c:pt idx="29157">
                  <c:v>86100906.645754963</c:v>
                </c:pt>
                <c:pt idx="29158">
                  <c:v>85891289.609003991</c:v>
                </c:pt>
                <c:pt idx="29159">
                  <c:v>85681011.092157006</c:v>
                </c:pt>
                <c:pt idx="29160">
                  <c:v>85470068.562143981</c:v>
                </c:pt>
                <c:pt idx="29161">
                  <c:v>85258459.463380009</c:v>
                </c:pt>
                <c:pt idx="29162">
                  <c:v>85046181.217483997</c:v>
                </c:pt>
                <c:pt idx="29163">
                  <c:v>84833231.223001003</c:v>
                </c:pt>
                <c:pt idx="29164">
                  <c:v>84619606.855105981</c:v>
                </c:pt>
                <c:pt idx="29165">
                  <c:v>84405305.465320006</c:v>
                </c:pt>
                <c:pt idx="29166">
                  <c:v>84190324.381202981</c:v>
                </c:pt>
                <c:pt idx="29167">
                  <c:v>83974660.906057999</c:v>
                </c:pt>
                <c:pt idx="29168">
                  <c:v>83758312.31862098</c:v>
                </c:pt>
                <c:pt idx="29169">
                  <c:v>83541275.872747988</c:v>
                </c:pt>
                <c:pt idx="29170">
                  <c:v>83323548.797095016</c:v>
                </c:pt>
                <c:pt idx="29171">
                  <c:v>83105128.294798002</c:v>
                </c:pt>
                <c:pt idx="29172">
                  <c:v>82886011.543144003</c:v>
                </c:pt>
                <c:pt idx="29173">
                  <c:v>82666195.693231001</c:v>
                </c:pt>
                <c:pt idx="29174">
                  <c:v>82445677.869632989</c:v>
                </c:pt>
                <c:pt idx="29175">
                  <c:v>82224455.170053974</c:v>
                </c:pt>
                <c:pt idx="29176">
                  <c:v>82002524.664971992</c:v>
                </c:pt>
                <c:pt idx="29177">
                  <c:v>81779883.397283003</c:v>
                </c:pt>
                <c:pt idx="29178">
                  <c:v>81556528.381937981</c:v>
                </c:pt>
                <c:pt idx="29179">
                  <c:v>81332456.605569988</c:v>
                </c:pt>
                <c:pt idx="29180">
                  <c:v>81107665.026118979</c:v>
                </c:pt>
                <c:pt idx="29181">
                  <c:v>80882150.572443992</c:v>
                </c:pt>
                <c:pt idx="29182">
                  <c:v>80655910.143938005</c:v>
                </c:pt>
                <c:pt idx="29183">
                  <c:v>80428940.610128</c:v>
                </c:pt>
                <c:pt idx="29184">
                  <c:v>80201238.810268015</c:v>
                </c:pt>
                <c:pt idx="29185">
                  <c:v>79972801.552932978</c:v>
                </c:pt>
                <c:pt idx="29186">
                  <c:v>79743625.615592986</c:v>
                </c:pt>
                <c:pt idx="29187">
                  <c:v>79513707.744192004</c:v>
                </c:pt>
                <c:pt idx="29188">
                  <c:v>79283044.652711987</c:v>
                </c:pt>
                <c:pt idx="29189">
                  <c:v>79051633.02272898</c:v>
                </c:pt>
                <c:pt idx="29190">
                  <c:v>78819469.502966017</c:v>
                </c:pt>
                <c:pt idx="29191">
                  <c:v>78586550.708830982</c:v>
                </c:pt>
                <c:pt idx="29192">
                  <c:v>78352873.221951991</c:v>
                </c:pt>
                <c:pt idx="29193">
                  <c:v>78118433.589702979</c:v>
                </c:pt>
                <c:pt idx="29194">
                  <c:v>77883228.324715987</c:v>
                </c:pt>
                <c:pt idx="29195">
                  <c:v>77647253.904392004</c:v>
                </c:pt>
                <c:pt idx="29196">
                  <c:v>77410506.770393983</c:v>
                </c:pt>
                <c:pt idx="29197">
                  <c:v>77172983.328141987</c:v>
                </c:pt>
                <c:pt idx="29198">
                  <c:v>76934679.946281016</c:v>
                </c:pt>
                <c:pt idx="29199">
                  <c:v>76695592.956161007</c:v>
                </c:pt>
                <c:pt idx="29200">
                  <c:v>76455718.651289001</c:v>
                </c:pt>
                <c:pt idx="29201">
                  <c:v>76215053.286776006</c:v>
                </c:pt>
                <c:pt idx="29202">
                  <c:v>75973593.078780979</c:v>
                </c:pt>
                <c:pt idx="29203">
                  <c:v>75731334.203931004</c:v>
                </c:pt>
                <c:pt idx="29204">
                  <c:v>75488272.79874298</c:v>
                </c:pt>
                <c:pt idx="29205">
                  <c:v>75244404.959023982</c:v>
                </c:pt>
                <c:pt idx="29206">
                  <c:v>74999726.739263996</c:v>
                </c:pt>
                <c:pt idx="29207">
                  <c:v>74754234.152021989</c:v>
                </c:pt>
                <c:pt idx="29208">
                  <c:v>74507923.167289004</c:v>
                </c:pt>
                <c:pt idx="29209">
                  <c:v>74260789.711847007</c:v>
                </c:pt>
                <c:pt idx="29210">
                  <c:v>74012829.668611988</c:v>
                </c:pt>
                <c:pt idx="29211">
                  <c:v>73764038.875966981</c:v>
                </c:pt>
                <c:pt idx="29212">
                  <c:v>73514413.127073988</c:v>
                </c:pt>
                <c:pt idx="29213">
                  <c:v>73263948.169183999</c:v>
                </c:pt>
                <c:pt idx="29214">
                  <c:v>73012639.702922001</c:v>
                </c:pt>
                <c:pt idx="29215">
                  <c:v>72760483.38156198</c:v>
                </c:pt>
                <c:pt idx="29216">
                  <c:v>72507474.810288996</c:v>
                </c:pt>
                <c:pt idx="29217">
                  <c:v>72253609.545443982</c:v>
                </c:pt>
                <c:pt idx="29218">
                  <c:v>71998883.093751982</c:v>
                </c:pt>
                <c:pt idx="29219">
                  <c:v>71743290.911537006</c:v>
                </c:pt>
                <c:pt idx="29220">
                  <c:v>71486828.403919995</c:v>
                </c:pt>
                <c:pt idx="29221">
                  <c:v>71229490.923997015</c:v>
                </c:pt>
                <c:pt idx="29222">
                  <c:v>70971273.772006005</c:v>
                </c:pt>
                <c:pt idx="29223">
                  <c:v>70712172.194468006</c:v>
                </c:pt>
                <c:pt idx="29224">
                  <c:v>70452181.383322001</c:v>
                </c:pt>
                <c:pt idx="29225">
                  <c:v>70191296.475024983</c:v>
                </c:pt>
                <c:pt idx="29226">
                  <c:v>69929512.549650982</c:v>
                </c:pt>
                <c:pt idx="29227">
                  <c:v>69666824.62995699</c:v>
                </c:pt>
                <c:pt idx="29228">
                  <c:v>69403227.680431992</c:v>
                </c:pt>
                <c:pt idx="29229">
                  <c:v>69138716.606333986</c:v>
                </c:pt>
                <c:pt idx="29230">
                  <c:v>68873286.252691001</c:v>
                </c:pt>
                <c:pt idx="29231">
                  <c:v>68606931.403294995</c:v>
                </c:pt>
                <c:pt idx="29232">
                  <c:v>68339646.779661998</c:v>
                </c:pt>
                <c:pt idx="29233">
                  <c:v>68071427.039977014</c:v>
                </c:pt>
                <c:pt idx="29234">
                  <c:v>67802266.778011978</c:v>
                </c:pt>
                <c:pt idx="29235">
                  <c:v>67532160.522021979</c:v>
                </c:pt>
                <c:pt idx="29236">
                  <c:v>67261102.733612001</c:v>
                </c:pt>
                <c:pt idx="29237">
                  <c:v>66989087.806584992</c:v>
                </c:pt>
                <c:pt idx="29238">
                  <c:v>66716110.065755002</c:v>
                </c:pt>
                <c:pt idx="29239">
                  <c:v>66442163.765746005</c:v>
                </c:pt>
                <c:pt idx="29240">
                  <c:v>66167243.089746997</c:v>
                </c:pt>
                <c:pt idx="29241">
                  <c:v>65891342.148255005</c:v>
                </c:pt>
                <c:pt idx="29242">
                  <c:v>65614454.977775991</c:v>
                </c:pt>
                <c:pt idx="29243">
                  <c:v>65336575.539502002</c:v>
                </c:pt>
                <c:pt idx="29244">
                  <c:v>65057697.717958003</c:v>
                </c:pt>
                <c:pt idx="29245">
                  <c:v>64777815.319614001</c:v>
                </c:pt>
                <c:pt idx="29246">
                  <c:v>64496922.071464002</c:v>
                </c:pt>
                <c:pt idx="29247">
                  <c:v>64215011.619578004</c:v>
                </c:pt>
                <c:pt idx="29248">
                  <c:v>63932077.527607009</c:v>
                </c:pt>
                <c:pt idx="29249">
                  <c:v>63648113.275265008</c:v>
                </c:pt>
                <c:pt idx="29250">
                  <c:v>63363112.25676699</c:v>
                </c:pt>
                <c:pt idx="29251">
                  <c:v>63077067.779234014</c:v>
                </c:pt>
                <c:pt idx="29252">
                  <c:v>62789973.061051011</c:v>
                </c:pt>
                <c:pt idx="29253">
                  <c:v>62501821.23019401</c:v>
                </c:pt>
                <c:pt idx="29254">
                  <c:v>62212605.322509997</c:v>
                </c:pt>
                <c:pt idx="29255">
                  <c:v>61922318.279961005</c:v>
                </c:pt>
                <c:pt idx="29256">
                  <c:v>61630952.948812991</c:v>
                </c:pt>
                <c:pt idx="29257">
                  <c:v>61338502.077788994</c:v>
                </c:pt>
                <c:pt idx="29258">
                  <c:v>61044958.316176996</c:v>
                </c:pt>
                <c:pt idx="29259">
                  <c:v>60750314.211879998</c:v>
                </c:pt>
                <c:pt idx="29260">
                  <c:v>60454562.209428005</c:v>
                </c:pt>
                <c:pt idx="29261">
                  <c:v>60157694.647927001</c:v>
                </c:pt>
                <c:pt idx="29262">
                  <c:v>59859703.758971997</c:v>
                </c:pt>
                <c:pt idx="29263">
                  <c:v>59560581.664485</c:v>
                </c:pt>
                <c:pt idx="29264">
                  <c:v>59260320.374515995</c:v>
                </c:pt>
                <c:pt idx="29265">
                  <c:v>58958911.784975998</c:v>
                </c:pt>
                <c:pt idx="29266">
                  <c:v>58656347.675310001</c:v>
                </c:pt>
                <c:pt idx="29267">
                  <c:v>58352619.706116997</c:v>
                </c:pt>
                <c:pt idx="29268">
                  <c:v>58047719.416694999</c:v>
                </c:pt>
                <c:pt idx="29269">
                  <c:v>57741638.222529002</c:v>
                </c:pt>
                <c:pt idx="29270">
                  <c:v>57434367.412711985</c:v>
                </c:pt>
                <c:pt idx="29271">
                  <c:v>57125898.147288002</c:v>
                </c:pt>
                <c:pt idx="29272">
                  <c:v>56816221.454527996</c:v>
                </c:pt>
                <c:pt idx="29273">
                  <c:v>56505328.22813601</c:v>
                </c:pt>
                <c:pt idx="29274">
                  <c:v>56193209.224368006</c:v>
                </c:pt>
                <c:pt idx="29275">
                  <c:v>55879855.059079997</c:v>
                </c:pt>
                <c:pt idx="29276">
                  <c:v>55565256.204690009</c:v>
                </c:pt>
                <c:pt idx="29277">
                  <c:v>55249402.987052992</c:v>
                </c:pt>
                <c:pt idx="29278">
                  <c:v>54932285.582253002</c:v>
                </c:pt>
                <c:pt idx="29279">
                  <c:v>54613894.013300993</c:v>
                </c:pt>
                <c:pt idx="29280">
                  <c:v>54294218.146737002</c:v>
                </c:pt>
                <c:pt idx="29281">
                  <c:v>53973247.68913801</c:v>
                </c:pt>
                <c:pt idx="29282">
                  <c:v>53650972.183527</c:v>
                </c:pt>
                <c:pt idx="29283">
                  <c:v>53327381.005671002</c:v>
                </c:pt>
                <c:pt idx="29284">
                  <c:v>53002463.360275</c:v>
                </c:pt>
                <c:pt idx="29285">
                  <c:v>52676208.277068004</c:v>
                </c:pt>
                <c:pt idx="29286">
                  <c:v>52348604.606764004</c:v>
                </c:pt>
                <c:pt idx="29287">
                  <c:v>52019641.016911991</c:v>
                </c:pt>
                <c:pt idx="29288">
                  <c:v>51689305.987618998</c:v>
                </c:pt>
                <c:pt idx="29289">
                  <c:v>51357587.807139002</c:v>
                </c:pt>
                <c:pt idx="29290">
                  <c:v>51024474.567339003</c:v>
                </c:pt>
                <c:pt idx="29291">
                  <c:v>50689954.159015998</c:v>
                </c:pt>
                <c:pt idx="29292">
                  <c:v>50354014.267079003</c:v>
                </c:pt>
                <c:pt idx="29293">
                  <c:v>50016642.365578003</c:v>
                </c:pt>
                <c:pt idx="29294">
                  <c:v>49677825.712579995</c:v>
                </c:pt>
                <c:pt idx="29295">
                  <c:v>49337551.344883993</c:v>
                </c:pt>
                <c:pt idx="29296">
                  <c:v>48995806.072572991</c:v>
                </c:pt>
                <c:pt idx="29297">
                  <c:v>48652576.473393001</c:v>
                </c:pt>
                <c:pt idx="29298">
                  <c:v>48307848.886948995</c:v>
                </c:pt>
                <c:pt idx="29299">
                  <c:v>47961609.408721991</c:v>
                </c:pt>
                <c:pt idx="29300">
                  <c:v>47613843.883890994</c:v>
                </c:pt>
                <c:pt idx="29301">
                  <c:v>47264537.900954999</c:v>
                </c:pt>
                <c:pt idx="29302">
                  <c:v>46913676.785144009</c:v>
                </c:pt>
                <c:pt idx="29303">
                  <c:v>46561245.591621004</c:v>
                </c:pt>
                <c:pt idx="29304">
                  <c:v>46207229.098457009</c:v>
                </c:pt>
                <c:pt idx="29305">
                  <c:v>45851611.799369007</c:v>
                </c:pt>
                <c:pt idx="29306">
                  <c:v>45494377.896224</c:v>
                </c:pt>
                <c:pt idx="29307">
                  <c:v>45135511.29128401</c:v>
                </c:pt>
                <c:pt idx="29308">
                  <c:v>44774995.579196006</c:v>
                </c:pt>
                <c:pt idx="29309">
                  <c:v>44412814.038704999</c:v>
                </c:pt>
                <c:pt idx="29310">
                  <c:v>44048949.624085002</c:v>
                </c:pt>
                <c:pt idx="29311">
                  <c:v>43683384.956279993</c:v>
                </c:pt>
                <c:pt idx="29312">
                  <c:v>43316102.313735992</c:v>
                </c:pt>
                <c:pt idx="29313">
                  <c:v>42947083.622911997</c:v>
                </c:pt>
                <c:pt idx="29314">
                  <c:v>42576310.448468</c:v>
                </c:pt>
                <c:pt idx="29315">
                  <c:v>42203763.983098</c:v>
                </c:pt>
                <c:pt idx="29316">
                  <c:v>41829425.037014</c:v>
                </c:pt>
                <c:pt idx="29317">
                  <c:v>41453274.027051002</c:v>
                </c:pt>
                <c:pt idx="29318">
                  <c:v>41075290.965385996</c:v>
                </c:pt>
                <c:pt idx="29319">
                  <c:v>40695455.447850995</c:v>
                </c:pt>
                <c:pt idx="29320">
                  <c:v>40313746.641828999</c:v>
                </c:pt>
                <c:pt idx="29321">
                  <c:v>39930143.273705997</c:v>
                </c:pt>
                <c:pt idx="29322">
                  <c:v>39544623.615874998</c:v>
                </c:pt>
                <c:pt idx="29323">
                  <c:v>39157165.473254003</c:v>
                </c:pt>
                <c:pt idx="29324">
                  <c:v>38767746.169325002</c:v>
                </c:pt>
                <c:pt idx="29325">
                  <c:v>38376342.531646006</c:v>
                </c:pt>
                <c:pt idx="29326">
                  <c:v>37982930.876832992</c:v>
                </c:pt>
                <c:pt idx="29327">
                  <c:v>37587486.994988002</c:v>
                </c:pt>
                <c:pt idx="29328">
                  <c:v>37189986.133547008</c:v>
                </c:pt>
                <c:pt idx="29329">
                  <c:v>36790402.980517</c:v>
                </c:pt>
                <c:pt idx="29330">
                  <c:v>36388711.647101998</c:v>
                </c:pt>
                <c:pt idx="29331">
                  <c:v>35984885.649670005</c:v>
                </c:pt>
                <c:pt idx="29332">
                  <c:v>35578897.891041003</c:v>
                </c:pt>
                <c:pt idx="29333">
                  <c:v>35170720.641080998</c:v>
                </c:pt>
                <c:pt idx="29334">
                  <c:v>34760325.516561992</c:v>
                </c:pt>
                <c:pt idx="29335">
                  <c:v>34347683.460269004</c:v>
                </c:pt>
                <c:pt idx="29336">
                  <c:v>33932764.719324999</c:v>
                </c:pt>
                <c:pt idx="29337">
                  <c:v>33515538.822705001</c:v>
                </c:pt>
                <c:pt idx="29338">
                  <c:v>33095974.557907</c:v>
                </c:pt>
                <c:pt idx="29339">
                  <c:v>32674039.946768995</c:v>
                </c:pt>
                <c:pt idx="29340">
                  <c:v>32249702.220382001</c:v>
                </c:pt>
                <c:pt idx="29341">
                  <c:v>31822927.793090995</c:v>
                </c:pt>
                <c:pt idx="29342">
                  <c:v>31393682.235547997</c:v>
                </c:pt>
                <c:pt idx="29343">
                  <c:v>30961930.246796001</c:v>
                </c:pt>
                <c:pt idx="29344">
                  <c:v>30527635.62537</c:v>
                </c:pt>
                <c:pt idx="29345">
                  <c:v>30090761.239374999</c:v>
                </c:pt>
                <c:pt idx="29346">
                  <c:v>29651268.995558996</c:v>
                </c:pt>
                <c:pt idx="29347">
                  <c:v>29209119.807331</c:v>
                </c:pt>
                <c:pt idx="29348">
                  <c:v>28764273.561750997</c:v>
                </c:pt>
                <c:pt idx="29349">
                  <c:v>28316689.085476995</c:v>
                </c:pt>
                <c:pt idx="29350">
                  <c:v>27866324.109684005</c:v>
                </c:pt>
                <c:pt idx="29351">
                  <c:v>27413135.233975995</c:v>
                </c:pt>
                <c:pt idx="29352">
                  <c:v>26957077.889323998</c:v>
                </c:pt>
                <c:pt idx="29353">
                  <c:v>26498106.300083</c:v>
                </c:pt>
                <c:pt idx="29354">
                  <c:v>26036173.445149995</c:v>
                </c:pt>
                <c:pt idx="29355">
                  <c:v>25571231.018370003</c:v>
                </c:pt>
                <c:pt idx="29356">
                  <c:v>25103229.388289001</c:v>
                </c:pt>
                <c:pt idx="29357">
                  <c:v>24632117.557429001</c:v>
                </c:pt>
                <c:pt idx="29358">
                  <c:v>24157843.121268995</c:v>
                </c:pt>
                <c:pt idx="29359">
                  <c:v>23680352.227177996</c:v>
                </c:pt>
                <c:pt idx="29360">
                  <c:v>23199589.533606</c:v>
                </c:pt>
                <c:pt idx="29361">
                  <c:v>22715498.169907998</c:v>
                </c:pt>
                <c:pt idx="29362">
                  <c:v>22228019.69726</c:v>
                </c:pt>
                <c:pt idx="29363">
                  <c:v>21737094.071237002</c:v>
                </c:pt>
                <c:pt idx="29364">
                  <c:v>21242659.606741998</c:v>
                </c:pt>
                <c:pt idx="29365">
                  <c:v>20744652.946125999</c:v>
                </c:pt>
                <c:pt idx="29366">
                  <c:v>20243009.031532001</c:v>
                </c:pt>
                <c:pt idx="29367">
                  <c:v>19737661.082704</c:v>
                </c:pt>
                <c:pt idx="29368">
                  <c:v>19228540.581784997</c:v>
                </c:pt>
                <c:pt idx="29369">
                  <c:v>18715577.26695</c:v>
                </c:pt>
                <c:pt idx="29370">
                  <c:v>18198699.137107003</c:v>
                </c:pt>
                <c:pt idx="29371">
                  <c:v>17677832.470416997</c:v>
                </c:pt>
                <c:pt idx="29372">
                  <c:v>17152901.859935999</c:v>
                </c:pt>
                <c:pt idx="29373">
                  <c:v>16623830.270447997</c:v>
                </c:pt>
                <c:pt idx="29374">
                  <c:v>16090539.121432997</c:v>
                </c:pt>
                <c:pt idx="29375">
                  <c:v>15552948.402213002</c:v>
                </c:pt>
                <c:pt idx="29376">
                  <c:v>15010976.826694001</c:v>
                </c:pt>
                <c:pt idx="29377">
                  <c:v>14464542.036800997</c:v>
                </c:pt>
                <c:pt idx="29378">
                  <c:v>13913560.865779001</c:v>
                </c:pt>
                <c:pt idx="29379">
                  <c:v>13357949.675179999</c:v>
                </c:pt>
                <c:pt idx="29380">
                  <c:v>12797624.782578997</c:v>
                </c:pt>
                <c:pt idx="29381">
                  <c:v>12232503.001182999</c:v>
                </c:pt>
                <c:pt idx="29382">
                  <c:v>11662502.317646002</c:v>
                </c:pt>
                <c:pt idx="29383">
                  <c:v>11087542.740940001</c:v>
                </c:pt>
                <c:pt idx="29384">
                  <c:v>10507547.363386001</c:v>
                </c:pt>
                <c:pt idx="29385">
                  <c:v>9922443.6855490003</c:v>
                </c:pt>
                <c:pt idx="29386">
                  <c:v>9332165.2701919973</c:v>
                </c:pt>
                <c:pt idx="29387">
                  <c:v>8736653.8078649975</c:v>
                </c:pt>
                <c:pt idx="29388">
                  <c:v>8135861.6991829984</c:v>
                </c:pt>
                <c:pt idx="29389">
                  <c:v>7529755.2879260015</c:v>
                </c:pt>
                <c:pt idx="29390">
                  <c:v>6918318.9170560008</c:v>
                </c:pt>
                <c:pt idx="29391">
                  <c:v>6301560.0293950001</c:v>
                </c:pt>
                <c:pt idx="29392">
                  <c:v>5679515.5999159999</c:v>
                </c:pt>
                <c:pt idx="29393">
                  <c:v>5052260.2726640012</c:v>
                </c:pt>
                <c:pt idx="29394">
                  <c:v>4419916.6892179986</c:v>
                </c:pt>
                <c:pt idx="29395">
                  <c:v>3782668.646747</c:v>
                </c:pt>
                <c:pt idx="29396">
                  <c:v>3140777.9246049998</c:v>
                </c:pt>
                <c:pt idx="29397">
                  <c:v>2494605.8854629993</c:v>
                </c:pt>
                <c:pt idx="29398">
                  <c:v>1844641.3109930002</c:v>
                </c:pt>
                <c:pt idx="29399">
                  <c:v>1191536.3985870001</c:v>
                </c:pt>
                <c:pt idx="29400">
                  <c:v>536153.45295600011</c:v>
                </c:pt>
                <c:pt idx="29401">
                  <c:v>-120374.41983599999</c:v>
                </c:pt>
                <c:pt idx="29402">
                  <c:v>-776564.35977099999</c:v>
                </c:pt>
                <c:pt idx="29403">
                  <c:v>-1430481.2044589999</c:v>
                </c:pt>
                <c:pt idx="29404">
                  <c:v>-2079604.956182</c:v>
                </c:pt>
                <c:pt idx="29405">
                  <c:v>-2720661.2752769999</c:v>
                </c:pt>
                <c:pt idx="29406">
                  <c:v>-3349408.7989599993</c:v>
                </c:pt>
                <c:pt idx="29407">
                  <c:v>-3960381.1494519995</c:v>
                </c:pt>
                <c:pt idx="29408">
                  <c:v>-4546592.2823970011</c:v>
                </c:pt>
                <c:pt idx="29409">
                  <c:v>-5099236.8355119992</c:v>
                </c:pt>
                <c:pt idx="29410">
                  <c:v>-5607459.1799809998</c:v>
                </c:pt>
                <c:pt idx="29411">
                  <c:v>-6058329.2427420001</c:v>
                </c:pt>
                <c:pt idx="29412">
                  <c:v>-6437236.162428</c:v>
                </c:pt>
                <c:pt idx="29413">
                  <c:v>-6728939.3245519996</c:v>
                </c:pt>
                <c:pt idx="29414">
                  <c:v>-6919398.4636199996</c:v>
                </c:pt>
                <c:pt idx="29415">
                  <c:v>-6998154.0486160005</c:v>
                </c:pt>
                <c:pt idx="29416">
                  <c:v>-6960545.6448409995</c:v>
                </c:pt>
                <c:pt idx="29417">
                  <c:v>-6808824.4638659991</c:v>
                </c:pt>
                <c:pt idx="29418">
                  <c:v>-6551606.3495479999</c:v>
                </c:pt>
                <c:pt idx="29419">
                  <c:v>-6201943.5911700008</c:v>
                </c:pt>
                <c:pt idx="29420">
                  <c:v>-5774898.1806229996</c:v>
                </c:pt>
                <c:pt idx="29421">
                  <c:v>-5285465.1497439994</c:v>
                </c:pt>
                <c:pt idx="29422">
                  <c:v>-4747245.836472</c:v>
                </c:pt>
                <c:pt idx="29423">
                  <c:v>-4171846.3891929998</c:v>
                </c:pt>
                <c:pt idx="29424">
                  <c:v>-3568780.9584959997</c:v>
                </c:pt>
                <c:pt idx="29425">
                  <c:v>-2945648.9123229994</c:v>
                </c:pt>
                <c:pt idx="29426">
                  <c:v>-2308421.4003009996</c:v>
                </c:pt>
                <c:pt idx="29427">
                  <c:v>-1661743.1102800001</c:v>
                </c:pt>
                <c:pt idx="29428">
                  <c:v>-1009205.1354230001</c:v>
                </c:pt>
                <c:pt idx="29429">
                  <c:v>-353573.87409599999</c:v>
                </c:pt>
                <c:pt idx="29430">
                  <c:v>303024.72413500008</c:v>
                </c:pt>
                <c:pt idx="29431">
                  <c:v>958960.29560499999</c:v>
                </c:pt>
                <c:pt idx="29432">
                  <c:v>1612985.6425920003</c:v>
                </c:pt>
                <c:pt idx="29433">
                  <c:v>2264150.0686419997</c:v>
                </c:pt>
                <c:pt idx="29434">
                  <c:v>2911732.740671</c:v>
                </c:pt>
                <c:pt idx="29435">
                  <c:v>3555191.448074</c:v>
                </c:pt>
                <c:pt idx="29436">
                  <c:v>4194123.1337370002</c:v>
                </c:pt>
                <c:pt idx="29437">
                  <c:v>4828233.408396001</c:v>
                </c:pt>
                <c:pt idx="29438">
                  <c:v>5457312.9237090005</c:v>
                </c:pt>
                <c:pt idx="29439">
                  <c:v>6081218.9926800001</c:v>
                </c:pt>
                <c:pt idx="29440">
                  <c:v>6699861.2368690008</c:v>
                </c:pt>
                <c:pt idx="29441">
                  <c:v>7313190.3351460006</c:v>
                </c:pt>
                <c:pt idx="29442">
                  <c:v>7921189.1710319994</c:v>
                </c:pt>
                <c:pt idx="29443">
                  <c:v>8523865.8428739998</c:v>
                </c:pt>
                <c:pt idx="29444">
                  <c:v>9121248.1270019989</c:v>
                </c:pt>
                <c:pt idx="29445">
                  <c:v>9713379.0790529996</c:v>
                </c:pt>
                <c:pt idx="29446">
                  <c:v>10300313.530563999</c:v>
                </c:pt>
                <c:pt idx="29447">
                  <c:v>10882115.292649003</c:v>
                </c:pt>
                <c:pt idx="29448">
                  <c:v>11458854.920256</c:v>
                </c:pt>
                <c:pt idx="29449">
                  <c:v>12030607.922506001</c:v>
                </c:pt>
                <c:pt idx="29450">
                  <c:v>12597453.329187</c:v>
                </c:pt>
                <c:pt idx="29451">
                  <c:v>13159472.542555001</c:v>
                </c:pt>
                <c:pt idx="29452">
                  <c:v>13716748.418303</c:v>
                </c:pt>
                <c:pt idx="29453">
                  <c:v>14269364.531137001</c:v>
                </c:pt>
                <c:pt idx="29454">
                  <c:v>14817404.589397999</c:v>
                </c:pt>
                <c:pt idx="29455">
                  <c:v>15360951.970262</c:v>
                </c:pt>
                <c:pt idx="29456">
                  <c:v>15900089.352682004</c:v>
                </c:pt>
                <c:pt idx="29457">
                  <c:v>16434898.429638</c:v>
                </c:pt>
                <c:pt idx="29458">
                  <c:v>16965459.684847996</c:v>
                </c:pt>
                <c:pt idx="29459">
                  <c:v>17491852.221869994</c:v>
                </c:pt>
                <c:pt idx="29460">
                  <c:v>18014153.635821</c:v>
                </c:pt>
                <c:pt idx="29461">
                  <c:v>18532439.919732001</c:v>
                </c:pt>
                <c:pt idx="29462">
                  <c:v>19046785.399057999</c:v>
                </c:pt>
                <c:pt idx="29463">
                  <c:v>19557262.689009</c:v>
                </c:pt>
                <c:pt idx="29464">
                  <c:v>20063942.670368999</c:v>
                </c:pt>
                <c:pt idx="29465">
                  <c:v>20566894.480224997</c:v>
                </c:pt>
                <c:pt idx="29466">
                  <c:v>21066185.514683001</c:v>
                </c:pt>
                <c:pt idx="29467">
                  <c:v>21561881.441159997</c:v>
                </c:pt>
                <c:pt idx="29468">
                  <c:v>22054046.218290001</c:v>
                </c:pt>
                <c:pt idx="29469">
                  <c:v>22542742.121784005</c:v>
                </c:pt>
                <c:pt idx="29470">
                  <c:v>23028029.774946</c:v>
                </c:pt>
                <c:pt idx="29471">
                  <c:v>23509968.182710998</c:v>
                </c:pt>
                <c:pt idx="29472">
                  <c:v>23988614.768321998</c:v>
                </c:pt>
                <c:pt idx="29473">
                  <c:v>24464025.411890995</c:v>
                </c:pt>
                <c:pt idx="29474">
                  <c:v>24936254.490247995</c:v>
                </c:pt>
                <c:pt idx="29475">
                  <c:v>25405354.917569</c:v>
                </c:pt>
                <c:pt idx="29476">
                  <c:v>25871378.186395001</c:v>
                </c:pt>
                <c:pt idx="29477">
                  <c:v>26334374.408690002</c:v>
                </c:pt>
                <c:pt idx="29478">
                  <c:v>26794392.356706005</c:v>
                </c:pt>
                <c:pt idx="29479">
                  <c:v>27251479.503410995</c:v>
                </c:pt>
                <c:pt idx="29480">
                  <c:v>27705682.062332999</c:v>
                </c:pt>
                <c:pt idx="29481">
                  <c:v>28157045.026682001</c:v>
                </c:pt>
                <c:pt idx="29482">
                  <c:v>28605612.207647998</c:v>
                </c:pt>
                <c:pt idx="29483">
                  <c:v>29051426.271792997</c:v>
                </c:pt>
                <c:pt idx="29484">
                  <c:v>29494528.777492002</c:v>
                </c:pt>
                <c:pt idx="29485">
                  <c:v>29934960.210375998</c:v>
                </c:pt>
                <c:pt idx="29486">
                  <c:v>30372760.017747998</c:v>
                </c:pt>
                <c:pt idx="29487">
                  <c:v>30807966.641969997</c:v>
                </c:pt>
                <c:pt idx="29488">
                  <c:v>31240617.552802999</c:v>
                </c:pt>
                <c:pt idx="29489">
                  <c:v>31670749.278712001</c:v>
                </c:pt>
                <c:pt idx="29490">
                  <c:v>32098397.437143002</c:v>
                </c:pt>
                <c:pt idx="29491">
                  <c:v>32523596.763782997</c:v>
                </c:pt>
                <c:pt idx="29492">
                  <c:v>32946381.140820999</c:v>
                </c:pt>
                <c:pt idx="29493">
                  <c:v>33366783.624240998</c:v>
                </c:pt>
                <c:pt idx="29494">
                  <c:v>33784836.470150001</c:v>
                </c:pt>
                <c:pt idx="29495">
                  <c:v>34200571.160186999</c:v>
                </c:pt>
                <c:pt idx="29496">
                  <c:v>34614018.426027</c:v>
                </c:pt>
                <c:pt idx="29497">
                  <c:v>35025208.273008004</c:v>
                </c:pt>
                <c:pt idx="29498">
                  <c:v>35434170.002912991</c:v>
                </c:pt>
                <c:pt idx="29499">
                  <c:v>35840932.235929005</c:v>
                </c:pt>
                <c:pt idx="29500">
                  <c:v>36245522.931818999</c:v>
                </c:pt>
                <c:pt idx="29501">
                  <c:v>36647969.410319991</c:v>
                </c:pt>
                <c:pt idx="29502">
                  <c:v>37048298.370810993</c:v>
                </c:pt>
                <c:pt idx="29503">
                  <c:v>37446535.911270998</c:v>
                </c:pt>
                <c:pt idx="29504">
                  <c:v>37842707.54654</c:v>
                </c:pt>
                <c:pt idx="29505">
                  <c:v>38236838.225935012</c:v>
                </c:pt>
                <c:pt idx="29506">
                  <c:v>38628952.350223996</c:v>
                </c:pt>
                <c:pt idx="29507">
                  <c:v>39019073.787989996</c:v>
                </c:pt>
                <c:pt idx="29508">
                  <c:v>39407225.891406</c:v>
                </c:pt>
                <c:pt idx="29509">
                  <c:v>39793431.511453003</c:v>
                </c:pt>
                <c:pt idx="29510">
                  <c:v>40177713.012586996</c:v>
                </c:pt>
                <c:pt idx="29511">
                  <c:v>40560092.286888994</c:v>
                </c:pt>
                <c:pt idx="29512">
                  <c:v>40940590.767713003</c:v>
                </c:pt>
                <c:pt idx="29513">
                  <c:v>41319229.442853995</c:v>
                </c:pt>
                <c:pt idx="29514">
                  <c:v>41696028.867252</c:v>
                </c:pt>
                <c:pt idx="29515">
                  <c:v>42071009.175251007</c:v>
                </c:pt>
                <c:pt idx="29516">
                  <c:v>42444190.092434004</c:v>
                </c:pt>
                <c:pt idx="29517">
                  <c:v>42815590.947044998</c:v>
                </c:pt>
                <c:pt idx="29518">
                  <c:v>43185230.681018002</c:v>
                </c:pt>
                <c:pt idx="29519">
                  <c:v>43553127.860632002</c:v>
                </c:pt>
                <c:pt idx="29520">
                  <c:v>43919300.686791994</c:v>
                </c:pt>
                <c:pt idx="29521">
                  <c:v>44283767.004969999</c:v>
                </c:pt>
                <c:pt idx="29522">
                  <c:v>44646544.314809993</c:v>
                </c:pt>
                <c:pt idx="29523">
                  <c:v>45007649.779400006</c:v>
                </c:pt>
                <c:pt idx="29524">
                  <c:v>45367100.234249011</c:v>
                </c:pt>
                <c:pt idx="29525">
                  <c:v>45724912.195951007</c:v>
                </c:pt>
                <c:pt idx="29526">
                  <c:v>46081101.870573997</c:v>
                </c:pt>
                <c:pt idx="29527">
                  <c:v>46435685.161768004</c:v>
                </c:pt>
                <c:pt idx="29528">
                  <c:v>46788677.678604007</c:v>
                </c:pt>
                <c:pt idx="29529">
                  <c:v>47140094.743168004</c:v>
                </c:pt>
                <c:pt idx="29530">
                  <c:v>47489951.397900999</c:v>
                </c:pt>
                <c:pt idx="29531">
                  <c:v>47838262.412705988</c:v>
                </c:pt>
                <c:pt idx="29532">
                  <c:v>48185042.291831009</c:v>
                </c:pt>
                <c:pt idx="29533">
                  <c:v>48530305.280524999</c:v>
                </c:pt>
                <c:pt idx="29534">
                  <c:v>48874065.371495001</c:v>
                </c:pt>
                <c:pt idx="29535">
                  <c:v>49216336.311149999</c:v>
                </c:pt>
                <c:pt idx="29536">
                  <c:v>49557131.605654009</c:v>
                </c:pt>
                <c:pt idx="29537">
                  <c:v>49896464.526796997</c:v>
                </c:pt>
                <c:pt idx="29538">
                  <c:v>50234348.117673002</c:v>
                </c:pt>
                <c:pt idx="29539">
                  <c:v>50570795.198193006</c:v>
                </c:pt>
                <c:pt idx="29540">
                  <c:v>50905818.370427996</c:v>
                </c:pt>
                <c:pt idx="29541">
                  <c:v>51239430.023785993</c:v>
                </c:pt>
                <c:pt idx="29542">
                  <c:v>51571642.340039998</c:v>
                </c:pt>
                <c:pt idx="29543">
                  <c:v>51902467.298198014</c:v>
                </c:pt>
                <c:pt idx="29544">
                  <c:v>52231916.679233015</c:v>
                </c:pt>
                <c:pt idx="29545">
                  <c:v>52560002.070671</c:v>
                </c:pt>
                <c:pt idx="29546">
                  <c:v>52886734.871044002</c:v>
                </c:pt>
                <c:pt idx="29547">
                  <c:v>53212126.294213004</c:v>
                </c:pt>
                <c:pt idx="29548">
                  <c:v>53536187.373567</c:v>
                </c:pt>
                <c:pt idx="29549">
                  <c:v>53858928.966095001</c:v>
                </c:pt>
                <c:pt idx="29550">
                  <c:v>54180361.756347999</c:v>
                </c:pt>
                <c:pt idx="29551">
                  <c:v>54500496.260281004</c:v>
                </c:pt>
                <c:pt idx="29552">
                  <c:v>54819342.828994006</c:v>
                </c:pt>
                <c:pt idx="29553">
                  <c:v>55136911.652357996</c:v>
                </c:pt>
                <c:pt idx="29554">
                  <c:v>55453212.762544006</c:v>
                </c:pt>
                <c:pt idx="29555">
                  <c:v>55768256.037456997</c:v>
                </c:pt>
                <c:pt idx="29556">
                  <c:v>56082051.204065003</c:v>
                </c:pt>
                <c:pt idx="29557">
                  <c:v>56394607.841646001</c:v>
                </c:pt>
                <c:pt idx="29558">
                  <c:v>56705935.384940997</c:v>
                </c:pt>
                <c:pt idx="29559">
                  <c:v>57016043.127218008</c:v>
                </c:pt>
                <c:pt idx="29560">
                  <c:v>57324940.223260008</c:v>
                </c:pt>
                <c:pt idx="29561">
                  <c:v>57632635.692268007</c:v>
                </c:pt>
                <c:pt idx="29562">
                  <c:v>57939138.420686997</c:v>
                </c:pt>
                <c:pt idx="29563">
                  <c:v>58244457.164953008</c:v>
                </c:pt>
                <c:pt idx="29564">
                  <c:v>58548600.554175995</c:v>
                </c:pt>
                <c:pt idx="29565">
                  <c:v>58851577.092742004</c:v>
                </c:pt>
                <c:pt idx="29566">
                  <c:v>59153395.162854999</c:v>
                </c:pt>
                <c:pt idx="29567">
                  <c:v>59454063.027004011</c:v>
                </c:pt>
                <c:pt idx="29568">
                  <c:v>59753588.830377996</c:v>
                </c:pt>
                <c:pt idx="29569">
                  <c:v>60051980.603205003</c:v>
                </c:pt>
                <c:pt idx="29570">
                  <c:v>60349246.263042003</c:v>
                </c:pt>
                <c:pt idx="29571">
                  <c:v>60645393.617000997</c:v>
                </c:pt>
                <c:pt idx="29572">
                  <c:v>60940430.363918997</c:v>
                </c:pt>
                <c:pt idx="29573">
                  <c:v>61234364.096474998</c:v>
                </c:pt>
                <c:pt idx="29574">
                  <c:v>61527202.303250998</c:v>
                </c:pt>
                <c:pt idx="29575">
                  <c:v>61818952.370747</c:v>
                </c:pt>
                <c:pt idx="29576">
                  <c:v>62109621.585336998</c:v>
                </c:pt>
                <c:pt idx="29577">
                  <c:v>62399217.135186002</c:v>
                </c:pt>
                <c:pt idx="29578">
                  <c:v>62687746.112114996</c:v>
                </c:pt>
                <c:pt idx="29579">
                  <c:v>62975215.513419993</c:v>
                </c:pt>
                <c:pt idx="29580">
                  <c:v>63261632.243649006</c:v>
                </c:pt>
                <c:pt idx="29581">
                  <c:v>63547003.116334997</c:v>
                </c:pt>
                <c:pt idx="29582">
                  <c:v>63831334.855684996</c:v>
                </c:pt>
                <c:pt idx="29583">
                  <c:v>64114634.098235019</c:v>
                </c:pt>
                <c:pt idx="29584">
                  <c:v>64396907.394459002</c:v>
                </c:pt>
                <c:pt idx="29585">
                  <c:v>64678161.210340999</c:v>
                </c:pt>
                <c:pt idx="29586">
                  <c:v>64958401.928915001</c:v>
                </c:pt>
                <c:pt idx="29587">
                  <c:v>65237635.851761989</c:v>
                </c:pt>
                <c:pt idx="29588">
                  <c:v>65515869.200475998</c:v>
                </c:pt>
                <c:pt idx="29589">
                  <c:v>65793108.118097007</c:v>
                </c:pt>
                <c:pt idx="29590">
                  <c:v>66069358.670506001</c:v>
                </c:pt>
                <c:pt idx="29591">
                  <c:v>66344626.847794995</c:v>
                </c:pt>
                <c:pt idx="29592">
                  <c:v>66618918.565599009</c:v>
                </c:pt>
                <c:pt idx="29593">
                  <c:v>66892239.666400999</c:v>
                </c:pt>
                <c:pt idx="29594">
                  <c:v>67164595.920808002</c:v>
                </c:pt>
                <c:pt idx="29595">
                  <c:v>67435993.028795004</c:v>
                </c:pt>
                <c:pt idx="29596">
                  <c:v>67706436.620927989</c:v>
                </c:pt>
                <c:pt idx="29597">
                  <c:v>67975932.25954999</c:v>
                </c:pt>
                <c:pt idx="29598">
                  <c:v>68244485.439950004</c:v>
                </c:pt>
                <c:pt idx="29599">
                  <c:v>68512101.591498017</c:v>
                </c:pt>
                <c:pt idx="29600">
                  <c:v>68778786.078762978</c:v>
                </c:pt>
                <c:pt idx="29601">
                  <c:v>69044544.202600002</c:v>
                </c:pt>
                <c:pt idx="29602">
                  <c:v>69309381.201219007</c:v>
                </c:pt>
                <c:pt idx="29603">
                  <c:v>69573302.251223981</c:v>
                </c:pt>
                <c:pt idx="29604">
                  <c:v>69836312.468636006</c:v>
                </c:pt>
                <c:pt idx="29605">
                  <c:v>70098416.909891993</c:v>
                </c:pt>
                <c:pt idx="29606">
                  <c:v>70359620.572820991</c:v>
                </c:pt>
                <c:pt idx="29607">
                  <c:v>70619928.39759998</c:v>
                </c:pt>
                <c:pt idx="29608">
                  <c:v>70879345.267693982</c:v>
                </c:pt>
                <c:pt idx="29609">
                  <c:v>71137876.010766014</c:v>
                </c:pt>
                <c:pt idx="29610">
                  <c:v>71395525.39958398</c:v>
                </c:pt>
                <c:pt idx="29611">
                  <c:v>71652298.152888</c:v>
                </c:pt>
                <c:pt idx="29612">
                  <c:v>71908198.936261997</c:v>
                </c:pt>
                <c:pt idx="29613">
                  <c:v>72163232.362967014</c:v>
                </c:pt>
                <c:pt idx="29614">
                  <c:v>72417402.994774982</c:v>
                </c:pt>
                <c:pt idx="29615">
                  <c:v>72670715.342770994</c:v>
                </c:pt>
                <c:pt idx="29616">
                  <c:v>72923173.868148983</c:v>
                </c:pt>
                <c:pt idx="29617">
                  <c:v>73174782.982984006</c:v>
                </c:pt>
                <c:pt idx="29618">
                  <c:v>73425547.050997004</c:v>
                </c:pt>
                <c:pt idx="29619">
                  <c:v>73675470.388299003</c:v>
                </c:pt>
                <c:pt idx="29620">
                  <c:v>73924557.264118001</c:v>
                </c:pt>
                <c:pt idx="29621">
                  <c:v>74172811.901518002</c:v>
                </c:pt>
                <c:pt idx="29622">
                  <c:v>74420238.478100002</c:v>
                </c:pt>
                <c:pt idx="29623">
                  <c:v>74666841.12668699</c:v>
                </c:pt>
                <c:pt idx="29624">
                  <c:v>74912623.936003</c:v>
                </c:pt>
                <c:pt idx="29625">
                  <c:v>75157590.951328993</c:v>
                </c:pt>
                <c:pt idx="29626">
                  <c:v>75401746.175153971</c:v>
                </c:pt>
                <c:pt idx="29627">
                  <c:v>75645093.567809001</c:v>
                </c:pt>
                <c:pt idx="29628">
                  <c:v>75887637.048091993</c:v>
                </c:pt>
                <c:pt idx="29629">
                  <c:v>76129380.49387902</c:v>
                </c:pt>
                <c:pt idx="29630">
                  <c:v>76370327.742718995</c:v>
                </c:pt>
                <c:pt idx="29631">
                  <c:v>76610482.592429996</c:v>
                </c:pt>
                <c:pt idx="29632">
                  <c:v>76849848.801670998</c:v>
                </c:pt>
                <c:pt idx="29633">
                  <c:v>77088430.090508983</c:v>
                </c:pt>
                <c:pt idx="29634">
                  <c:v>77326230.140973002</c:v>
                </c:pt>
                <c:pt idx="29635">
                  <c:v>77563252.597603992</c:v>
                </c:pt>
                <c:pt idx="29636">
                  <c:v>77799501.067983001</c:v>
                </c:pt>
                <c:pt idx="29637">
                  <c:v>78034979.123261005</c:v>
                </c:pt>
                <c:pt idx="29638">
                  <c:v>78269690.298674002</c:v>
                </c:pt>
                <c:pt idx="29639">
                  <c:v>78503638.094045982</c:v>
                </c:pt>
                <c:pt idx="29640">
                  <c:v>78736825.974287003</c:v>
                </c:pt>
                <c:pt idx="29641">
                  <c:v>78969257.369880006</c:v>
                </c:pt>
                <c:pt idx="29642">
                  <c:v>79200935.67736198</c:v>
                </c:pt>
                <c:pt idx="29643">
                  <c:v>79431864.259790003</c:v>
                </c:pt>
                <c:pt idx="29644">
                  <c:v>79662046.447205022</c:v>
                </c:pt>
                <c:pt idx="29645">
                  <c:v>79891485.537083998</c:v>
                </c:pt>
                <c:pt idx="29646">
                  <c:v>80120184.794787005</c:v>
                </c:pt>
                <c:pt idx="29647">
                  <c:v>80348147.453990996</c:v>
                </c:pt>
                <c:pt idx="29648">
                  <c:v>80575376.717120007</c:v>
                </c:pt>
                <c:pt idx="29649">
                  <c:v>80801875.75577198</c:v>
                </c:pt>
                <c:pt idx="29650">
                  <c:v>81027647.711122006</c:v>
                </c:pt>
                <c:pt idx="29651">
                  <c:v>81252695.694343984</c:v>
                </c:pt>
                <c:pt idx="29652">
                  <c:v>81477022.786996007</c:v>
                </c:pt>
                <c:pt idx="29653">
                  <c:v>81700632.041424006</c:v>
                </c:pt>
                <c:pt idx="29654">
                  <c:v>81923526.481143981</c:v>
                </c:pt>
                <c:pt idx="29655">
                  <c:v>82145709.101218998</c:v>
                </c:pt>
                <c:pt idx="29656">
                  <c:v>82367182.868638992</c:v>
                </c:pt>
                <c:pt idx="29657">
                  <c:v>82587950.722678006</c:v>
                </c:pt>
                <c:pt idx="29658">
                  <c:v>82808015.575265005</c:v>
                </c:pt>
                <c:pt idx="29659">
                  <c:v>83027380.311327994</c:v>
                </c:pt>
                <c:pt idx="29660">
                  <c:v>83246047.789151981</c:v>
                </c:pt>
                <c:pt idx="29661">
                  <c:v>83464020.840711981</c:v>
                </c:pt>
                <c:pt idx="29662">
                  <c:v>83681302.272017002</c:v>
                </c:pt>
                <c:pt idx="29663">
                  <c:v>83897894.863436997</c:v>
                </c:pt>
                <c:pt idx="29664">
                  <c:v>84113801.370029986</c:v>
                </c:pt>
                <c:pt idx="29665">
                  <c:v>84329024.521862</c:v>
                </c:pt>
                <c:pt idx="29666">
                  <c:v>84543567.024318978</c:v>
                </c:pt>
                <c:pt idx="29667">
                  <c:v>84757431.558422998</c:v>
                </c:pt>
                <c:pt idx="29668">
                  <c:v>84970620.781129003</c:v>
                </c:pt>
                <c:pt idx="29669">
                  <c:v>85183137.325628966</c:v>
                </c:pt>
                <c:pt idx="29670">
                  <c:v>85394983.801647991</c:v>
                </c:pt>
                <c:pt idx="29671">
                  <c:v>85606162.795727998</c:v>
                </c:pt>
                <c:pt idx="29672">
                  <c:v>85816676.871517986</c:v>
                </c:pt>
                <c:pt idx="29673">
                  <c:v>86026528.570053965</c:v>
                </c:pt>
                <c:pt idx="29674">
                  <c:v>86235720.410034999</c:v>
                </c:pt>
                <c:pt idx="29675">
                  <c:v>86444254.88809</c:v>
                </c:pt>
                <c:pt idx="29676">
                  <c:v>86652134.479055002</c:v>
                </c:pt>
                <c:pt idx="29677">
                  <c:v>86859361.636225</c:v>
                </c:pt>
                <c:pt idx="29678">
                  <c:v>87065938.791621</c:v>
                </c:pt>
                <c:pt idx="29679">
                  <c:v>87271868.356243983</c:v>
                </c:pt>
                <c:pt idx="29680">
                  <c:v>87477152.720319003</c:v>
                </c:pt>
                <c:pt idx="29681">
                  <c:v>87681794.25355199</c:v>
                </c:pt>
                <c:pt idx="29682">
                  <c:v>87885795.305363998</c:v>
                </c:pt>
                <c:pt idx="29683">
                  <c:v>88089158.205135003</c:v>
                </c:pt>
                <c:pt idx="29684">
                  <c:v>88291885.262440994</c:v>
                </c:pt>
                <c:pt idx="29685">
                  <c:v>88493978.767281994</c:v>
                </c:pt>
                <c:pt idx="29686">
                  <c:v>88695440.990310013</c:v>
                </c:pt>
                <c:pt idx="29687">
                  <c:v>88896274.183058992</c:v>
                </c:pt>
                <c:pt idx="29688">
                  <c:v>89096480.578162998</c:v>
                </c:pt>
                <c:pt idx="29689">
                  <c:v>89296062.389572978</c:v>
                </c:pt>
                <c:pt idx="29690">
                  <c:v>89495021.812773004</c:v>
                </c:pt>
                <c:pt idx="29691">
                  <c:v>89693361.024992988</c:v>
                </c:pt>
                <c:pt idx="29692">
                  <c:v>89891082.185415</c:v>
                </c:pt>
                <c:pt idx="29693">
                  <c:v>90088187.435379013</c:v>
                </c:pt>
                <c:pt idx="29694">
                  <c:v>90284678.898585007</c:v>
                </c:pt>
                <c:pt idx="29695">
                  <c:v>90480558.681294978</c:v>
                </c:pt>
                <c:pt idx="29696">
                  <c:v>90675828.872521967</c:v>
                </c:pt>
                <c:pt idx="29697">
                  <c:v>90870491.544231981</c:v>
                </c:pt>
                <c:pt idx="29698">
                  <c:v>91064548.751526982</c:v>
                </c:pt>
                <c:pt idx="29699">
                  <c:v>91258002.532839</c:v>
                </c:pt>
                <c:pt idx="29700">
                  <c:v>91450854.910107017</c:v>
                </c:pt>
                <c:pt idx="29701">
                  <c:v>91643107.888968006</c:v>
                </c:pt>
                <c:pt idx="29702">
                  <c:v>91834763.458930999</c:v>
                </c:pt>
                <c:pt idx="29703">
                  <c:v>92025823.59355399</c:v>
                </c:pt>
                <c:pt idx="29704">
                  <c:v>92216290.250619978</c:v>
                </c:pt>
                <c:pt idx="29705">
                  <c:v>92406165.372308999</c:v>
                </c:pt>
                <c:pt idx="29706">
                  <c:v>92595450.885365993</c:v>
                </c:pt>
                <c:pt idx="29707">
                  <c:v>92784148.701269016</c:v>
                </c:pt>
                <c:pt idx="29708">
                  <c:v>92972260.716390997</c:v>
                </c:pt>
                <c:pt idx="29709">
                  <c:v>93159788.812168017</c:v>
                </c:pt>
                <c:pt idx="29710">
                  <c:v>93346734.855250984</c:v>
                </c:pt>
                <c:pt idx="29711">
                  <c:v>93533100.697670981</c:v>
                </c:pt>
                <c:pt idx="29712">
                  <c:v>93718888.176989987</c:v>
                </c:pt>
                <c:pt idx="29713">
                  <c:v>93904099.116456002</c:v>
                </c:pt>
                <c:pt idx="29714">
                  <c:v>94088735.325151965</c:v>
                </c:pt>
                <c:pt idx="29715">
                  <c:v>94272798.598147005</c:v>
                </c:pt>
                <c:pt idx="29716">
                  <c:v>94456290.716643989</c:v>
                </c:pt>
                <c:pt idx="29717">
                  <c:v>94639213.448121995</c:v>
                </c:pt>
                <c:pt idx="29718">
                  <c:v>94821568.546480015</c:v>
                </c:pt>
                <c:pt idx="29719">
                  <c:v>95003357.752178013</c:v>
                </c:pt>
                <c:pt idx="29720">
                  <c:v>95184582.792376012</c:v>
                </c:pt>
                <c:pt idx="29721">
                  <c:v>95365245.381071001</c:v>
                </c:pt>
                <c:pt idx="29722">
                  <c:v>95545347.219234005</c:v>
                </c:pt>
                <c:pt idx="29723">
                  <c:v>95724889.994938001</c:v>
                </c:pt>
                <c:pt idx="29724">
                  <c:v>95903875.383495018</c:v>
                </c:pt>
                <c:pt idx="29725">
                  <c:v>96082305.047585994</c:v>
                </c:pt>
                <c:pt idx="29726">
                  <c:v>96260180.637382001</c:v>
                </c:pt>
                <c:pt idx="29727">
                  <c:v>96437503.790678993</c:v>
                </c:pt>
                <c:pt idx="29728">
                  <c:v>96614276.133017004</c:v>
                </c:pt>
                <c:pt idx="29729">
                  <c:v>96790499.277805999</c:v>
                </c:pt>
                <c:pt idx="29730">
                  <c:v>96966174.826442987</c:v>
                </c:pt>
                <c:pt idx="29731">
                  <c:v>97141304.368439004</c:v>
                </c:pt>
                <c:pt idx="29732">
                  <c:v>97315889.481527999</c:v>
                </c:pt>
                <c:pt idx="29733">
                  <c:v>97489931.731791005</c:v>
                </c:pt>
                <c:pt idx="29734">
                  <c:v>97663432.673767999</c:v>
                </c:pt>
                <c:pt idx="29735">
                  <c:v>97836393.850570992</c:v>
                </c:pt>
                <c:pt idx="29736">
                  <c:v>98008816.79399702</c:v>
                </c:pt>
                <c:pt idx="29737">
                  <c:v>98180703.024635985</c:v>
                </c:pt>
                <c:pt idx="29738">
                  <c:v>98352054.051987007</c:v>
                </c:pt>
                <c:pt idx="29739">
                  <c:v>98522871.374557972</c:v>
                </c:pt>
                <c:pt idx="29740">
                  <c:v>98693156.479975015</c:v>
                </c:pt>
                <c:pt idx="29741">
                  <c:v>98862910.845087007</c:v>
                </c:pt>
                <c:pt idx="29742">
                  <c:v>99032135.936073005</c:v>
                </c:pt>
                <c:pt idx="29743">
                  <c:v>99200833.208535999</c:v>
                </c:pt>
                <c:pt idx="29744">
                  <c:v>99369004.107612967</c:v>
                </c:pt>
                <c:pt idx="29745">
                  <c:v>99536650.068068996</c:v>
                </c:pt>
                <c:pt idx="29746">
                  <c:v>99703772.514397994</c:v>
                </c:pt>
                <c:pt idx="29747">
                  <c:v>99870372.860916004</c:v>
                </c:pt>
                <c:pt idx="29748">
                  <c:v>100036452.51186502</c:v>
                </c:pt>
                <c:pt idx="29749">
                  <c:v>100202012.86149901</c:v>
                </c:pt>
                <c:pt idx="29750">
                  <c:v>100367055.294182</c:v>
                </c:pt>
                <c:pt idx="29751">
                  <c:v>100531581.18448</c:v>
                </c:pt>
                <c:pt idx="29752">
                  <c:v>100695591.89725198</c:v>
                </c:pt>
                <c:pt idx="29753">
                  <c:v>100859088.78774001</c:v>
                </c:pt>
                <c:pt idx="29754">
                  <c:v>101022073.201656</c:v>
                </c:pt>
                <c:pt idx="29755">
                  <c:v>101184546.47527498</c:v>
                </c:pt>
                <c:pt idx="29756">
                  <c:v>101346509.93551399</c:v>
                </c:pt>
                <c:pt idx="29757">
                  <c:v>101507964.900024</c:v>
                </c:pt>
                <c:pt idx="29758">
                  <c:v>101668912.67727399</c:v>
                </c:pt>
                <c:pt idx="29759">
                  <c:v>101829354.56663199</c:v>
                </c:pt>
                <c:pt idx="29760">
                  <c:v>101989291.858448</c:v>
                </c:pt>
                <c:pt idx="29761">
                  <c:v>102148725.83413698</c:v>
                </c:pt>
                <c:pt idx="29762">
                  <c:v>102307657.766259</c:v>
                </c:pt>
                <c:pt idx="29763">
                  <c:v>102466088.91859701</c:v>
                </c:pt>
                <c:pt idx="29764">
                  <c:v>102624020.54624</c:v>
                </c:pt>
                <c:pt idx="29765">
                  <c:v>102781453.89565599</c:v>
                </c:pt>
                <c:pt idx="29766">
                  <c:v>102938390.204769</c:v>
                </c:pt>
                <c:pt idx="29767">
                  <c:v>103094830.70303902</c:v>
                </c:pt>
                <c:pt idx="29768">
                  <c:v>103250776.61153299</c:v>
                </c:pt>
                <c:pt idx="29769">
                  <c:v>103406229.14300002</c:v>
                </c:pt>
                <c:pt idx="29770">
                  <c:v>103561189.50194401</c:v>
                </c:pt>
                <c:pt idx="29771">
                  <c:v>103715658.88469799</c:v>
                </c:pt>
                <c:pt idx="29772">
                  <c:v>103869638.47949402</c:v>
                </c:pt>
                <c:pt idx="29773">
                  <c:v>104023129.46653098</c:v>
                </c:pt>
                <c:pt idx="29774">
                  <c:v>104176133.018051</c:v>
                </c:pt>
                <c:pt idx="29775">
                  <c:v>104328650.29840201</c:v>
                </c:pt>
                <c:pt idx="29776">
                  <c:v>104480682.464109</c:v>
                </c:pt>
                <c:pt idx="29777">
                  <c:v>104632230.66394</c:v>
                </c:pt>
                <c:pt idx="29778">
                  <c:v>104783296.03897502</c:v>
                </c:pt>
                <c:pt idx="29779">
                  <c:v>104933879.72266802</c:v>
                </c:pt>
                <c:pt idx="29780">
                  <c:v>105083982.84091599</c:v>
                </c:pt>
                <c:pt idx="29781">
                  <c:v>105233606.51211999</c:v>
                </c:pt>
                <c:pt idx="29782">
                  <c:v>105382751.847249</c:v>
                </c:pt>
                <c:pt idx="29783">
                  <c:v>105531419.94990604</c:v>
                </c:pt>
                <c:pt idx="29784">
                  <c:v>105679611.91638401</c:v>
                </c:pt>
                <c:pt idx="29785">
                  <c:v>105827328.83573601</c:v>
                </c:pt>
                <c:pt idx="29786">
                  <c:v>105974571.78982502</c:v>
                </c:pt>
                <c:pt idx="29787">
                  <c:v>106121341.853393</c:v>
                </c:pt>
                <c:pt idx="29788">
                  <c:v>106267640.094116</c:v>
                </c:pt>
                <c:pt idx="29789">
                  <c:v>106413467.57266298</c:v>
                </c:pt>
                <c:pt idx="29790">
                  <c:v>106558825.34275401</c:v>
                </c:pt>
                <c:pt idx="29791">
                  <c:v>106703714.45122002</c:v>
                </c:pt>
                <c:pt idx="29792">
                  <c:v>106848135.938054</c:v>
                </c:pt>
                <c:pt idx="29793">
                  <c:v>106992090.836473</c:v>
                </c:pt>
                <c:pt idx="29794">
                  <c:v>107135580.172968</c:v>
                </c:pt>
                <c:pt idx="29795">
                  <c:v>107278604.96736301</c:v>
                </c:pt>
                <c:pt idx="29796">
                  <c:v>107421166.23286702</c:v>
                </c:pt>
                <c:pt idx="29797">
                  <c:v>107563264.976129</c:v>
                </c:pt>
                <c:pt idx="29798">
                  <c:v>107704902.197289</c:v>
                </c:pt>
                <c:pt idx="29799">
                  <c:v>107846078.89003198</c:v>
                </c:pt>
                <c:pt idx="29800">
                  <c:v>107986796.041638</c:v>
                </c:pt>
                <c:pt idx="29801">
                  <c:v>108127054.633035</c:v>
                </c:pt>
                <c:pt idx="29802">
                  <c:v>108266855.63885099</c:v>
                </c:pt>
                <c:pt idx="29803">
                  <c:v>108406200.027459</c:v>
                </c:pt>
                <c:pt idx="29804">
                  <c:v>108545088.761031</c:v>
                </c:pt>
                <c:pt idx="29805">
                  <c:v>108683522.795586</c:v>
                </c:pt>
                <c:pt idx="29806">
                  <c:v>108821503.081038</c:v>
                </c:pt>
                <c:pt idx="29807">
                  <c:v>108959030.561244</c:v>
                </c:pt>
                <c:pt idx="29808">
                  <c:v>109096106.17405097</c:v>
                </c:pt>
                <c:pt idx="29809">
                  <c:v>109232730.851345</c:v>
                </c:pt>
                <c:pt idx="29810">
                  <c:v>109368905.51909402</c:v>
                </c:pt>
                <c:pt idx="29811">
                  <c:v>109504631.09739602</c:v>
                </c:pt>
                <c:pt idx="29812">
                  <c:v>109639908.50052698</c:v>
                </c:pt>
                <c:pt idx="29813">
                  <c:v>109774738.636979</c:v>
                </c:pt>
                <c:pt idx="29814">
                  <c:v>109909122.409512</c:v>
                </c:pt>
                <c:pt idx="29815">
                  <c:v>110043060.71519202</c:v>
                </c:pt>
                <c:pt idx="29816">
                  <c:v>110176554.44543801</c:v>
                </c:pt>
                <c:pt idx="29817">
                  <c:v>110309604.48606502</c:v>
                </c:pt>
                <c:pt idx="29818">
                  <c:v>110442211.71732502</c:v>
                </c:pt>
                <c:pt idx="29819">
                  <c:v>110574377.01395002</c:v>
                </c:pt>
                <c:pt idx="29820">
                  <c:v>110706101.245193</c:v>
                </c:pt>
                <c:pt idx="29821">
                  <c:v>110837385.27486998</c:v>
                </c:pt>
                <c:pt idx="29822">
                  <c:v>110968229.96140102</c:v>
                </c:pt>
                <c:pt idx="29823">
                  <c:v>111098636.15784998</c:v>
                </c:pt>
                <c:pt idx="29824">
                  <c:v>111228604.71196499</c:v>
                </c:pt>
                <c:pt idx="29825">
                  <c:v>111358136.46621701</c:v>
                </c:pt>
                <c:pt idx="29826">
                  <c:v>111487232.25783998</c:v>
                </c:pt>
                <c:pt idx="29827">
                  <c:v>111615892.91887102</c:v>
                </c:pt>
                <c:pt idx="29828">
                  <c:v>111744119.27618398</c:v>
                </c:pt>
                <c:pt idx="29829">
                  <c:v>111871912.15153196</c:v>
                </c:pt>
                <c:pt idx="29830">
                  <c:v>111999272.36158502</c:v>
                </c:pt>
                <c:pt idx="29831">
                  <c:v>112126200.71796201</c:v>
                </c:pt>
                <c:pt idx="29832">
                  <c:v>112252698.027274</c:v>
                </c:pt>
                <c:pt idx="29833">
                  <c:v>112378765.09115602</c:v>
                </c:pt>
                <c:pt idx="29834">
                  <c:v>112504402.70630601</c:v>
                </c:pt>
                <c:pt idx="29835">
                  <c:v>112629611.66451798</c:v>
                </c:pt>
                <c:pt idx="29836">
                  <c:v>112754392.75272</c:v>
                </c:pt>
                <c:pt idx="29837">
                  <c:v>112878746.75300601</c:v>
                </c:pt>
                <c:pt idx="29838">
                  <c:v>113002674.44267401</c:v>
                </c:pt>
                <c:pt idx="29839">
                  <c:v>113126176.594255</c:v>
                </c:pt>
                <c:pt idx="29840">
                  <c:v>113249253.97555599</c:v>
                </c:pt>
                <c:pt idx="29841">
                  <c:v>113371907.349682</c:v>
                </c:pt>
                <c:pt idx="29842">
                  <c:v>113494137.475077</c:v>
                </c:pt>
                <c:pt idx="29843">
                  <c:v>113615945.10555696</c:v>
                </c:pt>
                <c:pt idx="29844">
                  <c:v>113737330.99033801</c:v>
                </c:pt>
                <c:pt idx="29845">
                  <c:v>113858295.87407099</c:v>
                </c:pt>
                <c:pt idx="29846">
                  <c:v>113978840.49687502</c:v>
                </c:pt>
                <c:pt idx="29847">
                  <c:v>114098965.59436502</c:v>
                </c:pt>
                <c:pt idx="29848">
                  <c:v>114218671.897688</c:v>
                </c:pt>
                <c:pt idx="29849">
                  <c:v>114337960.13354698</c:v>
                </c:pt>
                <c:pt idx="29850">
                  <c:v>114456831.02424198</c:v>
                </c:pt>
                <c:pt idx="29851">
                  <c:v>114575285.287689</c:v>
                </c:pt>
                <c:pt idx="29852">
                  <c:v>114693323.637458</c:v>
                </c:pt>
                <c:pt idx="29853">
                  <c:v>114810946.7828</c:v>
                </c:pt>
                <c:pt idx="29854">
                  <c:v>114928155.42867599</c:v>
                </c:pt>
                <c:pt idx="29855">
                  <c:v>115044950.27578798</c:v>
                </c:pt>
                <c:pt idx="29856">
                  <c:v>115161332.02060398</c:v>
                </c:pt>
                <c:pt idx="29857">
                  <c:v>115277301.355391</c:v>
                </c:pt>
                <c:pt idx="29858">
                  <c:v>115392858.968243</c:v>
                </c:pt>
                <c:pt idx="29859">
                  <c:v>115508005.54310504</c:v>
                </c:pt>
                <c:pt idx="29860">
                  <c:v>115622741.759803</c:v>
                </c:pt>
                <c:pt idx="29861">
                  <c:v>115737068.29407601</c:v>
                </c:pt>
                <c:pt idx="29862">
                  <c:v>115850985.81759401</c:v>
                </c:pt>
                <c:pt idx="29863">
                  <c:v>115964494.99799199</c:v>
                </c:pt>
                <c:pt idx="29864">
                  <c:v>116077596.49889702</c:v>
                </c:pt>
                <c:pt idx="29865">
                  <c:v>116190290.979949</c:v>
                </c:pt>
                <c:pt idx="29866">
                  <c:v>116302579.09683201</c:v>
                </c:pt>
                <c:pt idx="29867">
                  <c:v>116414461.50129701</c:v>
                </c:pt>
                <c:pt idx="29868">
                  <c:v>116525938.84119099</c:v>
                </c:pt>
                <c:pt idx="29869">
                  <c:v>116637011.76047902</c:v>
                </c:pt>
                <c:pt idx="29870">
                  <c:v>116747680.89927101</c:v>
                </c:pt>
                <c:pt idx="29871">
                  <c:v>116857946.893848</c:v>
                </c:pt>
                <c:pt idx="29872">
                  <c:v>116967810.37668298</c:v>
                </c:pt>
                <c:pt idx="29873">
                  <c:v>117077271.97646801</c:v>
                </c:pt>
                <c:pt idx="29874">
                  <c:v>117186332.318141</c:v>
                </c:pt>
                <c:pt idx="29875">
                  <c:v>117294992.02290502</c:v>
                </c:pt>
                <c:pt idx="29876">
                  <c:v>117403251.70825398</c:v>
                </c:pt>
                <c:pt idx="29877">
                  <c:v>117511111.98799601</c:v>
                </c:pt>
                <c:pt idx="29878">
                  <c:v>117618573.47227702</c:v>
                </c:pt>
                <c:pt idx="29879">
                  <c:v>117725636.767607</c:v>
                </c:pt>
                <c:pt idx="29880">
                  <c:v>117832302.47687602</c:v>
                </c:pt>
                <c:pt idx="29881">
                  <c:v>117938571.19938099</c:v>
                </c:pt>
                <c:pt idx="29882">
                  <c:v>118044443.53085101</c:v>
                </c:pt>
                <c:pt idx="29883">
                  <c:v>118149920.06346402</c:v>
                </c:pt>
                <c:pt idx="29884">
                  <c:v>118255001.38587201</c:v>
                </c:pt>
                <c:pt idx="29885">
                  <c:v>118359688.083221</c:v>
                </c:pt>
                <c:pt idx="29886">
                  <c:v>118463980.73717701</c:v>
                </c:pt>
                <c:pt idx="29887">
                  <c:v>118567879.92594199</c:v>
                </c:pt>
                <c:pt idx="29888">
                  <c:v>118671386.224278</c:v>
                </c:pt>
                <c:pt idx="29889">
                  <c:v>118774500.203527</c:v>
                </c:pt>
                <c:pt idx="29890">
                  <c:v>118877222.43163602</c:v>
                </c:pt>
                <c:pt idx="29891">
                  <c:v>118979553.47317001</c:v>
                </c:pt>
                <c:pt idx="29892">
                  <c:v>119081493.889339</c:v>
                </c:pt>
                <c:pt idx="29893">
                  <c:v>119183044.23801699</c:v>
                </c:pt>
                <c:pt idx="29894">
                  <c:v>119284205.07375698</c:v>
                </c:pt>
                <c:pt idx="29895">
                  <c:v>119384976.94781999</c:v>
                </c:pt>
                <c:pt idx="29896">
                  <c:v>119485360.40818602</c:v>
                </c:pt>
                <c:pt idx="29897">
                  <c:v>119585355.99958001</c:v>
                </c:pt>
                <c:pt idx="29898">
                  <c:v>119684964.26348703</c:v>
                </c:pt>
                <c:pt idx="29899">
                  <c:v>119784185.73817402</c:v>
                </c:pt>
                <c:pt idx="29900">
                  <c:v>119883020.95870602</c:v>
                </c:pt>
                <c:pt idx="29901">
                  <c:v>119981470.45697002</c:v>
                </c:pt>
                <c:pt idx="29902">
                  <c:v>120079534.76168799</c:v>
                </c:pt>
                <c:pt idx="29903">
                  <c:v>120177214.39843802</c:v>
                </c:pt>
                <c:pt idx="29904">
                  <c:v>120274509.88967398</c:v>
                </c:pt>
                <c:pt idx="29905">
                  <c:v>120371421.75473998</c:v>
                </c:pt>
                <c:pt idx="29906">
                  <c:v>120467950.509892</c:v>
                </c:pt>
                <c:pt idx="29907">
                  <c:v>120564096.66831498</c:v>
                </c:pt>
                <c:pt idx="29908">
                  <c:v>120659860.74013899</c:v>
                </c:pt>
                <c:pt idx="29909">
                  <c:v>120755243.23245701</c:v>
                </c:pt>
                <c:pt idx="29910">
                  <c:v>120850244.649344</c:v>
                </c:pt>
                <c:pt idx="29911">
                  <c:v>120944865.49187301</c:v>
                </c:pt>
                <c:pt idx="29912">
                  <c:v>121039106.258131</c:v>
                </c:pt>
                <c:pt idx="29913">
                  <c:v>121132967.44323803</c:v>
                </c:pt>
                <c:pt idx="29914">
                  <c:v>121226449.53936301</c:v>
                </c:pt>
                <c:pt idx="29915">
                  <c:v>121319553.03573999</c:v>
                </c:pt>
                <c:pt idx="29916">
                  <c:v>121412278.41868402</c:v>
                </c:pt>
                <c:pt idx="29917">
                  <c:v>121504626.17160998</c:v>
                </c:pt>
                <c:pt idx="29918">
                  <c:v>121596596.77504601</c:v>
                </c:pt>
                <c:pt idx="29919">
                  <c:v>121688190.70665099</c:v>
                </c:pt>
                <c:pt idx="29920">
                  <c:v>121779408.44122902</c:v>
                </c:pt>
                <c:pt idx="29921">
                  <c:v>121870250.450748</c:v>
                </c:pt>
                <c:pt idx="29922">
                  <c:v>121960717.20435098</c:v>
                </c:pt>
                <c:pt idx="29923">
                  <c:v>122050809.16837601</c:v>
                </c:pt>
                <c:pt idx="29924">
                  <c:v>122140526.80636799</c:v>
                </c:pt>
                <c:pt idx="29925">
                  <c:v>122229870.579096</c:v>
                </c:pt>
                <c:pt idx="29926">
                  <c:v>122318840.94456799</c:v>
                </c:pt>
                <c:pt idx="29927">
                  <c:v>122407438.35804299</c:v>
                </c:pt>
                <c:pt idx="29928">
                  <c:v>122495663.27205101</c:v>
                </c:pt>
                <c:pt idx="29929">
                  <c:v>122583516.13640502</c:v>
                </c:pt>
                <c:pt idx="29930">
                  <c:v>122670997.398212</c:v>
                </c:pt>
                <c:pt idx="29931">
                  <c:v>122758107.501893</c:v>
                </c:pt>
                <c:pt idx="29932">
                  <c:v>122844846.88919501</c:v>
                </c:pt>
                <c:pt idx="29933">
                  <c:v>122931215.99920399</c:v>
                </c:pt>
                <c:pt idx="29934">
                  <c:v>123017215.26836301</c:v>
                </c:pt>
                <c:pt idx="29935">
                  <c:v>123102845.13047899</c:v>
                </c:pt>
                <c:pt idx="29936">
                  <c:v>123188106.01674399</c:v>
                </c:pt>
                <c:pt idx="29937">
                  <c:v>123272998.35574196</c:v>
                </c:pt>
                <c:pt idx="29938">
                  <c:v>123357522.57347099</c:v>
                </c:pt>
                <c:pt idx="29939">
                  <c:v>123441679.09334502</c:v>
                </c:pt>
                <c:pt idx="29940">
                  <c:v>123525468.33622</c:v>
                </c:pt>
                <c:pt idx="29941">
                  <c:v>123608890.72039601</c:v>
                </c:pt>
                <c:pt idx="29942">
                  <c:v>123691946.66163698</c:v>
                </c:pt>
                <c:pt idx="29943">
                  <c:v>123774636.573181</c:v>
                </c:pt>
                <c:pt idx="29944">
                  <c:v>123856960.86575501</c:v>
                </c:pt>
                <c:pt idx="29945">
                  <c:v>123938919.94758502</c:v>
                </c:pt>
                <c:pt idx="29946">
                  <c:v>124020514.22441</c:v>
                </c:pt>
                <c:pt idx="29947">
                  <c:v>124101744.09949604</c:v>
                </c:pt>
                <c:pt idx="29948">
                  <c:v>124182609.97364399</c:v>
                </c:pt>
                <c:pt idx="29949">
                  <c:v>124263112.24520801</c:v>
                </c:pt>
                <c:pt idx="29950">
                  <c:v>124343251.310102</c:v>
                </c:pt>
                <c:pt idx="29951">
                  <c:v>124423027.56181602</c:v>
                </c:pt>
                <c:pt idx="29952">
                  <c:v>124502441.39142601</c:v>
                </c:pt>
                <c:pt idx="29953">
                  <c:v>124581493.18760601</c:v>
                </c:pt>
                <c:pt idx="29954">
                  <c:v>124660183.33663899</c:v>
                </c:pt>
                <c:pt idx="29955">
                  <c:v>124738512.222431</c:v>
                </c:pt>
                <c:pt idx="29956">
                  <c:v>124816480.22651999</c:v>
                </c:pt>
                <c:pt idx="29957">
                  <c:v>124894087.72809</c:v>
                </c:pt>
                <c:pt idx="29958">
                  <c:v>124971335.10397902</c:v>
                </c:pt>
                <c:pt idx="29959">
                  <c:v>125048222.72869401</c:v>
                </c:pt>
                <c:pt idx="29960">
                  <c:v>125124750.97442</c:v>
                </c:pt>
                <c:pt idx="29961">
                  <c:v>125200920.21102899</c:v>
                </c:pt>
                <c:pt idx="29962">
                  <c:v>125276730.806098</c:v>
                </c:pt>
                <c:pt idx="29963">
                  <c:v>125352183.12491098</c:v>
                </c:pt>
                <c:pt idx="29964">
                  <c:v>125427277.53047504</c:v>
                </c:pt>
                <c:pt idx="29965">
                  <c:v>125502014.38353199</c:v>
                </c:pt>
                <c:pt idx="29966">
                  <c:v>125576394.042564</c:v>
                </c:pt>
                <c:pt idx="29967">
                  <c:v>125650416.86381</c:v>
                </c:pt>
                <c:pt idx="29968">
                  <c:v>125724083.20126902</c:v>
                </c:pt>
                <c:pt idx="29969">
                  <c:v>125797393.406719</c:v>
                </c:pt>
                <c:pt idx="29970">
                  <c:v>125870347.82972001</c:v>
                </c:pt>
                <c:pt idx="29971">
                  <c:v>125942946.817628</c:v>
                </c:pt>
                <c:pt idx="29972">
                  <c:v>126015190.715602</c:v>
                </c:pt>
                <c:pt idx="29973">
                  <c:v>126087079.86661801</c:v>
                </c:pt>
                <c:pt idx="29974">
                  <c:v>126158614.61147702</c:v>
                </c:pt>
                <c:pt idx="29975">
                  <c:v>126229795.28881298</c:v>
                </c:pt>
                <c:pt idx="29976">
                  <c:v>126300622.23510498</c:v>
                </c:pt>
                <c:pt idx="29977">
                  <c:v>126371095.78468399</c:v>
                </c:pt>
                <c:pt idx="29978">
                  <c:v>126441216.269748</c:v>
                </c:pt>
                <c:pt idx="29979">
                  <c:v>126510984.02036501</c:v>
                </c:pt>
                <c:pt idx="29980">
                  <c:v>126580399.36448599</c:v>
                </c:pt>
                <c:pt idx="29981">
                  <c:v>126649462.62795499</c:v>
                </c:pt>
                <c:pt idx="29982">
                  <c:v>126718174.13451299</c:v>
                </c:pt>
                <c:pt idx="29983">
                  <c:v>126786534.205815</c:v>
                </c:pt>
                <c:pt idx="29984">
                  <c:v>126854543.161433</c:v>
                </c:pt>
                <c:pt idx="29985">
                  <c:v>126922201.31886701</c:v>
                </c:pt>
                <c:pt idx="29986">
                  <c:v>126989508.993553</c:v>
                </c:pt>
                <c:pt idx="29987">
                  <c:v>127056466.49887504</c:v>
                </c:pt>
                <c:pt idx="29988">
                  <c:v>127123074.14616902</c:v>
                </c:pt>
                <c:pt idx="29989">
                  <c:v>127189332.24473399</c:v>
                </c:pt>
                <c:pt idx="29990">
                  <c:v>127255241.10184298</c:v>
                </c:pt>
                <c:pt idx="29991">
                  <c:v>127320801.022746</c:v>
                </c:pt>
                <c:pt idx="29992">
                  <c:v>127386012.31068498</c:v>
                </c:pt>
                <c:pt idx="29993">
                  <c:v>127450875.26689501</c:v>
                </c:pt>
                <c:pt idx="29994">
                  <c:v>127515390.19062001</c:v>
                </c:pt>
                <c:pt idx="29995">
                  <c:v>127579557.379115</c:v>
                </c:pt>
                <c:pt idx="29996">
                  <c:v>127643377.12765796</c:v>
                </c:pt>
                <c:pt idx="29997">
                  <c:v>127706849.729555</c:v>
                </c:pt>
                <c:pt idx="29998">
                  <c:v>127769975.47615199</c:v>
                </c:pt>
                <c:pt idx="29999">
                  <c:v>127832754.65683998</c:v>
                </c:pt>
                <c:pt idx="30000">
                  <c:v>127895187.55906102</c:v>
                </c:pt>
                <c:pt idx="30001">
                  <c:v>127957274.46832302</c:v>
                </c:pt>
                <c:pt idx="30002">
                  <c:v>128019015.668198</c:v>
                </c:pt>
                <c:pt idx="30003">
                  <c:v>128080411.44033802</c:v>
                </c:pt>
                <c:pt idx="30004">
                  <c:v>128141462.06447899</c:v>
                </c:pt>
                <c:pt idx="30005">
                  <c:v>128202167.81844699</c:v>
                </c:pt>
                <c:pt idx="30006">
                  <c:v>128262528.97817102</c:v>
                </c:pt>
                <c:pt idx="30007">
                  <c:v>128322545.817682</c:v>
                </c:pt>
                <c:pt idx="30008">
                  <c:v>128382218.609129</c:v>
                </c:pt>
                <c:pt idx="30009">
                  <c:v>128441547.62278098</c:v>
                </c:pt>
                <c:pt idx="30010">
                  <c:v>128500533.12703396</c:v>
                </c:pt>
                <c:pt idx="30011">
                  <c:v>128559175.388422</c:v>
                </c:pt>
                <c:pt idx="30012">
                  <c:v>128617474.67161998</c:v>
                </c:pt>
                <c:pt idx="30013">
                  <c:v>128675431.23945501</c:v>
                </c:pt>
                <c:pt idx="30014">
                  <c:v>128733045.352908</c:v>
                </c:pt>
                <c:pt idx="30015">
                  <c:v>128790317.271126</c:v>
                </c:pt>
                <c:pt idx="30016">
                  <c:v>128847247.25142501</c:v>
                </c:pt>
                <c:pt idx="30017">
                  <c:v>128903835.54929802</c:v>
                </c:pt>
                <c:pt idx="30018">
                  <c:v>128960082.41842401</c:v>
                </c:pt>
                <c:pt idx="30019">
                  <c:v>129015988.110671</c:v>
                </c:pt>
                <c:pt idx="30020">
                  <c:v>129071552.87610298</c:v>
                </c:pt>
                <c:pt idx="30021">
                  <c:v>129126776.96299101</c:v>
                </c:pt>
                <c:pt idx="30022">
                  <c:v>129181660.61781301</c:v>
                </c:pt>
                <c:pt idx="30023">
                  <c:v>129236204.08526501</c:v>
                </c:pt>
                <c:pt idx="30024">
                  <c:v>129290407.60826699</c:v>
                </c:pt>
                <c:pt idx="30025">
                  <c:v>129344271.42796601</c:v>
                </c:pt>
                <c:pt idx="30026">
                  <c:v>129397795.783747</c:v>
                </c:pt>
                <c:pt idx="30027">
                  <c:v>129450980.91323401</c:v>
                </c:pt>
                <c:pt idx="30028">
                  <c:v>129503827.052302</c:v>
                </c:pt>
                <c:pt idx="30029">
                  <c:v>129556334.43507601</c:v>
                </c:pt>
                <c:pt idx="30030">
                  <c:v>129608503.293944</c:v>
                </c:pt>
                <c:pt idx="30031">
                  <c:v>129660333.85956</c:v>
                </c:pt>
                <c:pt idx="30032">
                  <c:v>129711826.360847</c:v>
                </c:pt>
                <c:pt idx="30033">
                  <c:v>129762981.02500901</c:v>
                </c:pt>
                <c:pt idx="30034">
                  <c:v>129813798.07752998</c:v>
                </c:pt>
                <c:pt idx="30035">
                  <c:v>129864277.74218701</c:v>
                </c:pt>
                <c:pt idx="30036">
                  <c:v>129914420.24104902</c:v>
                </c:pt>
                <c:pt idx="30037">
                  <c:v>129964225.79448602</c:v>
                </c:pt>
                <c:pt idx="30038">
                  <c:v>130013694.62117502</c:v>
                </c:pt>
                <c:pt idx="30039">
                  <c:v>130062826.93810602</c:v>
                </c:pt>
                <c:pt idx="30040">
                  <c:v>130111622.960581</c:v>
                </c:pt>
                <c:pt idx="30041">
                  <c:v>130160082.90223099</c:v>
                </c:pt>
                <c:pt idx="30042">
                  <c:v>130208206.97501101</c:v>
                </c:pt>
                <c:pt idx="30043">
                  <c:v>130255995.38921</c:v>
                </c:pt>
                <c:pt idx="30044">
                  <c:v>130303448.353457</c:v>
                </c:pt>
                <c:pt idx="30045">
                  <c:v>130350566.07472299</c:v>
                </c:pt>
                <c:pt idx="30046">
                  <c:v>130397348.75832802</c:v>
                </c:pt>
                <c:pt idx="30047">
                  <c:v>130443796.60794801</c:v>
                </c:pt>
                <c:pt idx="30048">
                  <c:v>130489909.82561599</c:v>
                </c:pt>
                <c:pt idx="30049">
                  <c:v>130535688.61173299</c:v>
                </c:pt>
                <c:pt idx="30050">
                  <c:v>130581133.16506401</c:v>
                </c:pt>
                <c:pt idx="30051">
                  <c:v>130626243.68275198</c:v>
                </c:pt>
                <c:pt idx="30052">
                  <c:v>130671020.36031702</c:v>
                </c:pt>
                <c:pt idx="30053">
                  <c:v>130715463.39166601</c:v>
                </c:pt>
                <c:pt idx="30054">
                  <c:v>130759572.96909101</c:v>
                </c:pt>
                <c:pt idx="30055">
                  <c:v>130803349.28327902</c:v>
                </c:pt>
                <c:pt idx="30056">
                  <c:v>130846792.52331601</c:v>
                </c:pt>
                <c:pt idx="30057">
                  <c:v>130889902.87669098</c:v>
                </c:pt>
                <c:pt idx="30058">
                  <c:v>130932680.52929699</c:v>
                </c:pt>
                <c:pt idx="30059">
                  <c:v>130975125.665445</c:v>
                </c:pt>
                <c:pt idx="30060">
                  <c:v>131017238.467857</c:v>
                </c:pt>
                <c:pt idx="30061">
                  <c:v>131059019.117679</c:v>
                </c:pt>
                <c:pt idx="30062">
                  <c:v>131100467.79448199</c:v>
                </c:pt>
                <c:pt idx="30063">
                  <c:v>131141584.676267</c:v>
                </c:pt>
                <c:pt idx="30064">
                  <c:v>131182369.93946803</c:v>
                </c:pt>
                <c:pt idx="30065">
                  <c:v>131222823.758959</c:v>
                </c:pt>
                <c:pt idx="30066">
                  <c:v>131262946.308055</c:v>
                </c:pt>
                <c:pt idx="30067">
                  <c:v>131302737.75852101</c:v>
                </c:pt>
                <c:pt idx="30068">
                  <c:v>131342198.280569</c:v>
                </c:pt>
                <c:pt idx="30069">
                  <c:v>131381328.04287001</c:v>
                </c:pt>
                <c:pt idx="30070">
                  <c:v>131420127.21255298</c:v>
                </c:pt>
                <c:pt idx="30071">
                  <c:v>131458595.955209</c:v>
                </c:pt>
                <c:pt idx="30072">
                  <c:v>131496734.434899</c:v>
                </c:pt>
                <c:pt idx="30073">
                  <c:v>131534542.81415299</c:v>
                </c:pt>
                <c:pt idx="30074">
                  <c:v>131572021.25397801</c:v>
                </c:pt>
                <c:pt idx="30075">
                  <c:v>131609169.91385801</c:v>
                </c:pt>
                <c:pt idx="30076">
                  <c:v>131645988.951763</c:v>
                </c:pt>
                <c:pt idx="30077">
                  <c:v>131682478.52414699</c:v>
                </c:pt>
                <c:pt idx="30078">
                  <c:v>131718638.78595698</c:v>
                </c:pt>
                <c:pt idx="30079">
                  <c:v>131754469.89063199</c:v>
                </c:pt>
                <c:pt idx="30080">
                  <c:v>131789971.99010901</c:v>
                </c:pt>
                <c:pt idx="30081">
                  <c:v>131825145.23482898</c:v>
                </c:pt>
                <c:pt idx="30082">
                  <c:v>131859989.773735</c:v>
                </c:pt>
                <c:pt idx="30083">
                  <c:v>131894505.75428</c:v>
                </c:pt>
                <c:pt idx="30084">
                  <c:v>131928693.32243</c:v>
                </c:pt>
                <c:pt idx="30085">
                  <c:v>131962552.622666</c:v>
                </c:pt>
                <c:pt idx="30086">
                  <c:v>131996083.79798801</c:v>
                </c:pt>
                <c:pt idx="30087">
                  <c:v>132029286.98991701</c:v>
                </c:pt>
                <c:pt idx="30088">
                  <c:v>132062162.33850299</c:v>
                </c:pt>
                <c:pt idx="30089">
                  <c:v>132094709.98232202</c:v>
                </c:pt>
                <c:pt idx="30090">
                  <c:v>132126930.05848502</c:v>
                </c:pt>
                <c:pt idx="30091">
                  <c:v>132158822.702637</c:v>
                </c:pt>
                <c:pt idx="30092">
                  <c:v>132190388.04896201</c:v>
                </c:pt>
                <c:pt idx="30093">
                  <c:v>132221626.23018602</c:v>
                </c:pt>
                <c:pt idx="30094">
                  <c:v>132252537.37758198</c:v>
                </c:pt>
                <c:pt idx="30095">
                  <c:v>132283121.620968</c:v>
                </c:pt>
                <c:pt idx="30096">
                  <c:v>132313379.088716</c:v>
                </c:pt>
                <c:pt idx="30097">
                  <c:v>132343309.90775</c:v>
                </c:pt>
                <c:pt idx="30098">
                  <c:v>132372914.20355399</c:v>
                </c:pt>
                <c:pt idx="30099">
                  <c:v>132402192.10017</c:v>
                </c:pt>
                <c:pt idx="30100">
                  <c:v>132431143.720204</c:v>
                </c:pt>
                <c:pt idx="30101">
                  <c:v>132459769.18482898</c:v>
                </c:pt>
                <c:pt idx="30102">
                  <c:v>132488068.613783</c:v>
                </c:pt>
                <c:pt idx="30103">
                  <c:v>132516042.12537998</c:v>
                </c:pt>
                <c:pt idx="30104">
                  <c:v>132543689.83650698</c:v>
                </c:pt>
                <c:pt idx="30105">
                  <c:v>132571011.862627</c:v>
                </c:pt>
                <c:pt idx="30106">
                  <c:v>132598008.317783</c:v>
                </c:pt>
                <c:pt idx="30107">
                  <c:v>132624679.31460199</c:v>
                </c:pt>
                <c:pt idx="30108">
                  <c:v>132651024.96429501</c:v>
                </c:pt>
                <c:pt idx="30109">
                  <c:v>132677045.37665999</c:v>
                </c:pt>
                <c:pt idx="30110">
                  <c:v>132702740.66008602</c:v>
                </c:pt>
                <c:pt idx="30111">
                  <c:v>132728110.921555</c:v>
                </c:pt>
                <c:pt idx="30112">
                  <c:v>132753156.26664199</c:v>
                </c:pt>
                <c:pt idx="30113">
                  <c:v>132777876.799523</c:v>
                </c:pt>
                <c:pt idx="30114">
                  <c:v>132802272.622972</c:v>
                </c:pt>
                <c:pt idx="30115">
                  <c:v>132826343.83836502</c:v>
                </c:pt>
                <c:pt idx="30116">
                  <c:v>132850090.54568398</c:v>
                </c:pt>
                <c:pt idx="30117">
                  <c:v>132873512.84351602</c:v>
                </c:pt>
                <c:pt idx="30118">
                  <c:v>132896610.829061</c:v>
                </c:pt>
                <c:pt idx="30119">
                  <c:v>132919384.59812699</c:v>
                </c:pt>
                <c:pt idx="30120">
                  <c:v>132941834.24513599</c:v>
                </c:pt>
                <c:pt idx="30121">
                  <c:v>132963959.863129</c:v>
                </c:pt>
                <c:pt idx="30122">
                  <c:v>132985761.54376201</c:v>
                </c:pt>
                <c:pt idx="30123">
                  <c:v>133007239.37731199</c:v>
                </c:pt>
                <c:pt idx="30124">
                  <c:v>133028393.45267899</c:v>
                </c:pt>
                <c:pt idx="30125">
                  <c:v>133049223.85738599</c:v>
                </c:pt>
                <c:pt idx="30126">
                  <c:v>133069730.67758296</c:v>
                </c:pt>
                <c:pt idx="30127">
                  <c:v>133089913.99804799</c:v>
                </c:pt>
                <c:pt idx="30128">
                  <c:v>133109773.90219101</c:v>
                </c:pt>
                <c:pt idx="30129">
                  <c:v>133129310.47205098</c:v>
                </c:pt>
                <c:pt idx="30130">
                  <c:v>133148523.788303</c:v>
                </c:pt>
                <c:pt idx="30131">
                  <c:v>133167413.93025599</c:v>
                </c:pt>
                <c:pt idx="30132">
                  <c:v>133185980.97586</c:v>
                </c:pt>
                <c:pt idx="30133">
                  <c:v>133204225.0017</c:v>
                </c:pt>
                <c:pt idx="30134">
                  <c:v>133222146.08300699</c:v>
                </c:pt>
                <c:pt idx="30135">
                  <c:v>133239744.29365</c:v>
                </c:pt>
                <c:pt idx="30136">
                  <c:v>133257019.706146</c:v>
                </c:pt>
                <c:pt idx="30137">
                  <c:v>133273972.39165698</c:v>
                </c:pt>
                <c:pt idx="30138">
                  <c:v>133290602.41999201</c:v>
                </c:pt>
                <c:pt idx="30139">
                  <c:v>133306909.85961001</c:v>
                </c:pt>
                <c:pt idx="30140">
                  <c:v>133322894.77762298</c:v>
                </c:pt>
                <c:pt idx="30141">
                  <c:v>133338557.239792</c:v>
                </c:pt>
                <c:pt idx="30142">
                  <c:v>133353897.31053399</c:v>
                </c:pt>
                <c:pt idx="30143">
                  <c:v>133368915.052921</c:v>
                </c:pt>
                <c:pt idx="30144">
                  <c:v>133383610.52868198</c:v>
                </c:pt>
                <c:pt idx="30145">
                  <c:v>133397983.798204</c:v>
                </c:pt>
                <c:pt idx="30146">
                  <c:v>133412034.92053398</c:v>
                </c:pt>
                <c:pt idx="30147">
                  <c:v>133425763.95337903</c:v>
                </c:pt>
                <c:pt idx="30148">
                  <c:v>133439170.95310999</c:v>
                </c:pt>
                <c:pt idx="30149">
                  <c:v>133452255.97476</c:v>
                </c:pt>
                <c:pt idx="30150">
                  <c:v>133465019.072026</c:v>
                </c:pt>
                <c:pt idx="30151">
                  <c:v>133477460.29727504</c:v>
                </c:pt>
                <c:pt idx="30152">
                  <c:v>133489579.701536</c:v>
                </c:pt>
                <c:pt idx="30153">
                  <c:v>133501377.33450899</c:v>
                </c:pt>
                <c:pt idx="30154">
                  <c:v>133512853.24456501</c:v>
                </c:pt>
                <c:pt idx="30155">
                  <c:v>133524007.47874199</c:v>
                </c:pt>
                <c:pt idx="30156">
                  <c:v>133534840.08275199</c:v>
                </c:pt>
                <c:pt idx="30157">
                  <c:v>133545351.100978</c:v>
                </c:pt>
                <c:pt idx="30158">
                  <c:v>133555540.576479</c:v>
                </c:pt>
                <c:pt idx="30159">
                  <c:v>133565408.55098702</c:v>
                </c:pt>
                <c:pt idx="30160">
                  <c:v>133574955.06490998</c:v>
                </c:pt>
                <c:pt idx="30161">
                  <c:v>133584180.15733099</c:v>
                </c:pt>
                <c:pt idx="30162">
                  <c:v>133593083.86601098</c:v>
                </c:pt>
                <c:pt idx="30163">
                  <c:v>133601666.227392</c:v>
                </c:pt>
                <c:pt idx="30164">
                  <c:v>133609927.27659099</c:v>
                </c:pt>
                <c:pt idx="30165">
                  <c:v>133617867.04740602</c:v>
                </c:pt>
                <c:pt idx="30166">
                  <c:v>133625485.572318</c:v>
                </c:pt>
                <c:pt idx="30167">
                  <c:v>133632782.88248602</c:v>
                </c:pt>
                <c:pt idx="30168">
                  <c:v>133639759.00775199</c:v>
                </c:pt>
                <c:pt idx="30169">
                  <c:v>133646413.97664198</c:v>
                </c:pt>
                <c:pt idx="30170">
                  <c:v>133652747.81636302</c:v>
                </c:pt>
                <c:pt idx="30171">
                  <c:v>133658760.552808</c:v>
                </c:pt>
                <c:pt idx="30172">
                  <c:v>133664452.21055301</c:v>
                </c:pt>
                <c:pt idx="30173">
                  <c:v>133669822.812859</c:v>
                </c:pt>
                <c:pt idx="30174">
                  <c:v>133674872.38167401</c:v>
                </c:pt>
                <c:pt idx="30175">
                  <c:v>133679600.93763198</c:v>
                </c:pt>
                <c:pt idx="30176">
                  <c:v>133684008.50005101</c:v>
                </c:pt>
                <c:pt idx="30177">
                  <c:v>133688095.08693798</c:v>
                </c:pt>
                <c:pt idx="30178">
                  <c:v>133691860.71498799</c:v>
                </c:pt>
                <c:pt idx="30179">
                  <c:v>133695305.399581</c:v>
                </c:pt>
                <c:pt idx="30180">
                  <c:v>133698429.15478799</c:v>
                </c:pt>
                <c:pt idx="30181">
                  <c:v>133701231.99336703</c:v>
                </c:pt>
                <c:pt idx="30182">
                  <c:v>133703713.926764</c:v>
                </c:pt>
                <c:pt idx="30183">
                  <c:v>133705874.96511599</c:v>
                </c:pt>
                <c:pt idx="30184">
                  <c:v>133707715.117247</c:v>
                </c:pt>
                <c:pt idx="30185">
                  <c:v>133709234.390671</c:v>
                </c:pt>
                <c:pt idx="30186">
                  <c:v>133710432.791591</c:v>
                </c:pt>
                <c:pt idx="30187">
                  <c:v>133711310.32490198</c:v>
                </c:pt>
                <c:pt idx="30188">
                  <c:v>133711866.99418601</c:v>
                </c:pt>
                <c:pt idx="30189">
                  <c:v>133712102.801716</c:v>
                </c:pt>
                <c:pt idx="30190">
                  <c:v>133712017.74845502</c:v>
                </c:pt>
                <c:pt idx="30191">
                  <c:v>133711611.83405599</c:v>
                </c:pt>
                <c:pt idx="30192">
                  <c:v>133710885.056861</c:v>
                </c:pt>
                <c:pt idx="30193">
                  <c:v>133709837.41390301</c:v>
                </c:pt>
                <c:pt idx="30194">
                  <c:v>133708468.900904</c:v>
                </c:pt>
                <c:pt idx="30195">
                  <c:v>133706779.51227704</c:v>
                </c:pt>
                <c:pt idx="30196">
                  <c:v>133704769.24112202</c:v>
                </c:pt>
                <c:pt idx="30197">
                  <c:v>133702438.07923098</c:v>
                </c:pt>
                <c:pt idx="30198">
                  <c:v>133699786.017083</c:v>
                </c:pt>
                <c:pt idx="30199">
                  <c:v>133696813.04384902</c:v>
                </c:pt>
                <c:pt idx="30200">
                  <c:v>133693519.14738601</c:v>
                </c:pt>
                <c:pt idx="30201">
                  <c:v>133689904.31424201</c:v>
                </c:pt>
                <c:pt idx="30202">
                  <c:v>133685968.52964899</c:v>
                </c:pt>
                <c:pt idx="30203">
                  <c:v>133681711.77753198</c:v>
                </c:pt>
                <c:pt idx="30204">
                  <c:v>133677134.040501</c:v>
                </c:pt>
                <c:pt idx="30205">
                  <c:v>133672235.299852</c:v>
                </c:pt>
                <c:pt idx="30206">
                  <c:v>133667015.53557</c:v>
                </c:pt>
                <c:pt idx="30207">
                  <c:v>133661474.72632502</c:v>
                </c:pt>
                <c:pt idx="30208">
                  <c:v>133655612.84947401</c:v>
                </c:pt>
                <c:pt idx="30209">
                  <c:v>133649429.881056</c:v>
                </c:pt>
                <c:pt idx="30210">
                  <c:v>133642925.7958</c:v>
                </c:pt>
                <c:pt idx="30211">
                  <c:v>133636100.567114</c:v>
                </c:pt>
                <c:pt idx="30212">
                  <c:v>133628954.16709298</c:v>
                </c:pt>
                <c:pt idx="30213">
                  <c:v>133621486.56651299</c:v>
                </c:pt>
                <c:pt idx="30214">
                  <c:v>133613697.73483399</c:v>
                </c:pt>
                <c:pt idx="30215">
                  <c:v>133605587.64019601</c:v>
                </c:pt>
                <c:pt idx="30216">
                  <c:v>133597156.24942102</c:v>
                </c:pt>
                <c:pt idx="30217">
                  <c:v>133588403.52801</c:v>
                </c:pt>
                <c:pt idx="30218">
                  <c:v>133579329.44014502</c:v>
                </c:pt>
                <c:pt idx="30219">
                  <c:v>133569933.94868504</c:v>
                </c:pt>
                <c:pt idx="30220">
                  <c:v>133560217.01516801</c:v>
                </c:pt>
                <c:pt idx="30221">
                  <c:v>133550178.59980799</c:v>
                </c:pt>
                <c:pt idx="30222">
                  <c:v>133539818.661494</c:v>
                </c:pt>
                <c:pt idx="30223">
                  <c:v>133529137.15779299</c:v>
                </c:pt>
                <c:pt idx="30224">
                  <c:v>133518134.04494299</c:v>
                </c:pt>
                <c:pt idx="30225">
                  <c:v>133506809.27785799</c:v>
                </c:pt>
                <c:pt idx="30226">
                  <c:v>133495162.810121</c:v>
                </c:pt>
                <c:pt idx="30227">
                  <c:v>133483194.59398901</c:v>
                </c:pt>
                <c:pt idx="30228">
                  <c:v>133470904.58038601</c:v>
                </c:pt>
                <c:pt idx="30229">
                  <c:v>133458292.71890701</c:v>
                </c:pt>
                <c:pt idx="30230">
                  <c:v>133445358.95781398</c:v>
                </c:pt>
                <c:pt idx="30231">
                  <c:v>133432103.244037</c:v>
                </c:pt>
                <c:pt idx="30232">
                  <c:v>133418525.52316801</c:v>
                </c:pt>
                <c:pt idx="30233">
                  <c:v>133404625.73946603</c:v>
                </c:pt>
                <c:pt idx="30234">
                  <c:v>133390403.83585198</c:v>
                </c:pt>
                <c:pt idx="30235">
                  <c:v>133375859.75390902</c:v>
                </c:pt>
                <c:pt idx="30236">
                  <c:v>133360993.43387902</c:v>
                </c:pt>
                <c:pt idx="30237">
                  <c:v>133345804.814665</c:v>
                </c:pt>
                <c:pt idx="30238">
                  <c:v>133330293.83382398</c:v>
                </c:pt>
                <c:pt idx="30239">
                  <c:v>133314460.42757398</c:v>
                </c:pt>
                <c:pt idx="30240">
                  <c:v>133298304.530783</c:v>
                </c:pt>
                <c:pt idx="30241">
                  <c:v>133281826.076975</c:v>
                </c:pt>
                <c:pt idx="30242">
                  <c:v>133265024.99832503</c:v>
                </c:pt>
                <c:pt idx="30243">
                  <c:v>133247901.22565699</c:v>
                </c:pt>
                <c:pt idx="30244">
                  <c:v>133230454.688446</c:v>
                </c:pt>
                <c:pt idx="30245">
                  <c:v>133212685.31481101</c:v>
                </c:pt>
                <c:pt idx="30246">
                  <c:v>133194593.031518</c:v>
                </c:pt>
                <c:pt idx="30247">
                  <c:v>133176177.76397704</c:v>
                </c:pt>
                <c:pt idx="30248">
                  <c:v>133157439.43624</c:v>
                </c:pt>
                <c:pt idx="30249">
                  <c:v>133138377.970998</c:v>
                </c:pt>
                <c:pt idx="30250">
                  <c:v>133118993.28958</c:v>
                </c:pt>
                <c:pt idx="30251">
                  <c:v>133099285.31195401</c:v>
                </c:pt>
                <c:pt idx="30252">
                  <c:v>133079253.95672201</c:v>
                </c:pt>
                <c:pt idx="30253">
                  <c:v>133058899.14111599</c:v>
                </c:pt>
                <c:pt idx="30254">
                  <c:v>133038220.78100501</c:v>
                </c:pt>
                <c:pt idx="30255">
                  <c:v>133017218.79088202</c:v>
                </c:pt>
                <c:pt idx="30256">
                  <c:v>132995893.08386901</c:v>
                </c:pt>
                <c:pt idx="30257">
                  <c:v>132974243.57171299</c:v>
                </c:pt>
                <c:pt idx="30258">
                  <c:v>132952270.164786</c:v>
                </c:pt>
                <c:pt idx="30259">
                  <c:v>132929972.77207799</c:v>
                </c:pt>
                <c:pt idx="30260">
                  <c:v>132907351.3012</c:v>
                </c:pt>
                <c:pt idx="30261">
                  <c:v>132884405.658379</c:v>
                </c:pt>
                <c:pt idx="30262">
                  <c:v>132861135.74845901</c:v>
                </c:pt>
                <c:pt idx="30263">
                  <c:v>132837541.47489299</c:v>
                </c:pt>
                <c:pt idx="30264">
                  <c:v>132813622.739748</c:v>
                </c:pt>
                <c:pt idx="30265">
                  <c:v>132789379.44369604</c:v>
                </c:pt>
                <c:pt idx="30266">
                  <c:v>132764811.48601602</c:v>
                </c:pt>
                <c:pt idx="30267">
                  <c:v>132739918.76459201</c:v>
                </c:pt>
                <c:pt idx="30268">
                  <c:v>132714701.17590699</c:v>
                </c:pt>
                <c:pt idx="30269">
                  <c:v>132689158.61504398</c:v>
                </c:pt>
                <c:pt idx="30270">
                  <c:v>132663290.97568201</c:v>
                </c:pt>
                <c:pt idx="30271">
                  <c:v>132637098.15009299</c:v>
                </c:pt>
                <c:pt idx="30272">
                  <c:v>132610580.02914098</c:v>
                </c:pt>
                <c:pt idx="30273">
                  <c:v>132583736.50228001</c:v>
                </c:pt>
                <c:pt idx="30274">
                  <c:v>132556567.45754801</c:v>
                </c:pt>
                <c:pt idx="30275">
                  <c:v>132529072.781569</c:v>
                </c:pt>
                <c:pt idx="30276">
                  <c:v>132501252.35954601</c:v>
                </c:pt>
                <c:pt idx="30277">
                  <c:v>132473106.075262</c:v>
                </c:pt>
                <c:pt idx="30278">
                  <c:v>132444633.811074</c:v>
                </c:pt>
                <c:pt idx="30279">
                  <c:v>132415835.447914</c:v>
                </c:pt>
                <c:pt idx="30280">
                  <c:v>132386710.865282</c:v>
                </c:pt>
                <c:pt idx="30281">
                  <c:v>132357259.94124602</c:v>
                </c:pt>
                <c:pt idx="30282">
                  <c:v>132327482.552439</c:v>
                </c:pt>
                <c:pt idx="30283">
                  <c:v>132297378.57405598</c:v>
                </c:pt>
                <c:pt idx="30284">
                  <c:v>132266947.87984899</c:v>
                </c:pt>
                <c:pt idx="30285">
                  <c:v>132236190.34212701</c:v>
                </c:pt>
                <c:pt idx="30286">
                  <c:v>132205105.83175199</c:v>
                </c:pt>
                <c:pt idx="30287">
                  <c:v>132173694.218134</c:v>
                </c:pt>
                <c:pt idx="30288">
                  <c:v>132141955.369231</c:v>
                </c:pt>
                <c:pt idx="30289">
                  <c:v>132109889.15154499</c:v>
                </c:pt>
                <c:pt idx="30290">
                  <c:v>132077495.43011601</c:v>
                </c:pt>
                <c:pt idx="30291">
                  <c:v>132044774.06852399</c:v>
                </c:pt>
                <c:pt idx="30292">
                  <c:v>132011724.928881</c:v>
                </c:pt>
                <c:pt idx="30293">
                  <c:v>131978347.87182899</c:v>
                </c:pt>
                <c:pt idx="30294">
                  <c:v>131944642.75654098</c:v>
                </c:pt>
                <c:pt idx="30295">
                  <c:v>131910609.44070999</c:v>
                </c:pt>
                <c:pt idx="30296">
                  <c:v>131876247.78055099</c:v>
                </c:pt>
                <c:pt idx="30297">
                  <c:v>131841557.630798</c:v>
                </c:pt>
                <c:pt idx="30298">
                  <c:v>131806538.844697</c:v>
                </c:pt>
                <c:pt idx="30299">
                  <c:v>131771191.27400398</c:v>
                </c:pt>
                <c:pt idx="30300">
                  <c:v>131735514.76898302</c:v>
                </c:pt>
                <c:pt idx="30301">
                  <c:v>131699509.17840098</c:v>
                </c:pt>
                <c:pt idx="30302">
                  <c:v>131663174.34952401</c:v>
                </c:pt>
                <c:pt idx="30303">
                  <c:v>131626510.128115</c:v>
                </c:pt>
                <c:pt idx="30304">
                  <c:v>131589516.358428</c:v>
                </c:pt>
                <c:pt idx="30305">
                  <c:v>131552192.88320599</c:v>
                </c:pt>
                <c:pt idx="30306">
                  <c:v>131514539.54367602</c:v>
                </c:pt>
                <c:pt idx="30307">
                  <c:v>131476556.17954798</c:v>
                </c:pt>
                <c:pt idx="30308">
                  <c:v>131438242.629008</c:v>
                </c:pt>
                <c:pt idx="30309">
                  <c:v>131399598.728715</c:v>
                </c:pt>
                <c:pt idx="30310">
                  <c:v>131360624.31379701</c:v>
                </c:pt>
                <c:pt idx="30311">
                  <c:v>131321319.217847</c:v>
                </c:pt>
                <c:pt idx="30312">
                  <c:v>131281683.27292</c:v>
                </c:pt>
                <c:pt idx="30313">
                  <c:v>131241716.30952901</c:v>
                </c:pt>
                <c:pt idx="30314">
                  <c:v>131201418.15663897</c:v>
                </c:pt>
                <c:pt idx="30315">
                  <c:v>131160788.641664</c:v>
                </c:pt>
                <c:pt idx="30316">
                  <c:v>131119827.59046201</c:v>
                </c:pt>
                <c:pt idx="30317">
                  <c:v>131078534.82733299</c:v>
                </c:pt>
                <c:pt idx="30318">
                  <c:v>131036910.17501199</c:v>
                </c:pt>
                <c:pt idx="30319">
                  <c:v>130994953.454668</c:v>
                </c:pt>
                <c:pt idx="30320">
                  <c:v>130952664.48589498</c:v>
                </c:pt>
                <c:pt idx="30321">
                  <c:v>130910043.08671001</c:v>
                </c:pt>
                <c:pt idx="30322">
                  <c:v>130867089.07355198</c:v>
                </c:pt>
                <c:pt idx="30323">
                  <c:v>130823802.26127002</c:v>
                </c:pt>
                <c:pt idx="30324">
                  <c:v>130780182.46312602</c:v>
                </c:pt>
                <c:pt idx="30325">
                  <c:v>130736229.49078602</c:v>
                </c:pt>
                <c:pt idx="30326">
                  <c:v>130691943.15431398</c:v>
                </c:pt>
                <c:pt idx="30327">
                  <c:v>130647323.26217301</c:v>
                </c:pt>
                <c:pt idx="30328">
                  <c:v>130602369.621216</c:v>
                </c:pt>
                <c:pt idx="30329">
                  <c:v>130557082.03668198</c:v>
                </c:pt>
                <c:pt idx="30330">
                  <c:v>130511460.31219099</c:v>
                </c:pt>
                <c:pt idx="30331">
                  <c:v>130465504.24973902</c:v>
                </c:pt>
                <c:pt idx="30332">
                  <c:v>130419213.64969602</c:v>
                </c:pt>
                <c:pt idx="30333">
                  <c:v>130372588.31079498</c:v>
                </c:pt>
                <c:pt idx="30334">
                  <c:v>130325628.03013401</c:v>
                </c:pt>
                <c:pt idx="30335">
                  <c:v>130278332.60316701</c:v>
                </c:pt>
                <c:pt idx="30336">
                  <c:v>130230701.823696</c:v>
                </c:pt>
                <c:pt idx="30337">
                  <c:v>130182735.48387399</c:v>
                </c:pt>
                <c:pt idx="30338">
                  <c:v>130134433.37419198</c:v>
                </c:pt>
                <c:pt idx="30339">
                  <c:v>130085795.28347804</c:v>
                </c:pt>
                <c:pt idx="30340">
                  <c:v>130036820.99889101</c:v>
                </c:pt>
                <c:pt idx="30341">
                  <c:v>129987510.30591299</c:v>
                </c:pt>
                <c:pt idx="30342">
                  <c:v>129937862.98834699</c:v>
                </c:pt>
                <c:pt idx="30343">
                  <c:v>129887878.828311</c:v>
                </c:pt>
                <c:pt idx="30344">
                  <c:v>129837557.60623099</c:v>
                </c:pt>
                <c:pt idx="30345">
                  <c:v>129786899.10083701</c:v>
                </c:pt>
                <c:pt idx="30346">
                  <c:v>129735903.08915401</c:v>
                </c:pt>
                <c:pt idx="30347">
                  <c:v>129684569.34650201</c:v>
                </c:pt>
                <c:pt idx="30348">
                  <c:v>129632897.64648502</c:v>
                </c:pt>
                <c:pt idx="30349">
                  <c:v>129580887.76098901</c:v>
                </c:pt>
                <c:pt idx="30350">
                  <c:v>129528539.46017301</c:v>
                </c:pt>
                <c:pt idx="30351">
                  <c:v>129475852.51246603</c:v>
                </c:pt>
                <c:pt idx="30352">
                  <c:v>129422826.68455999</c:v>
                </c:pt>
                <c:pt idx="30353">
                  <c:v>129369461.74140102</c:v>
                </c:pt>
                <c:pt idx="30354">
                  <c:v>129315757.44618902</c:v>
                </c:pt>
                <c:pt idx="30355">
                  <c:v>129261713.56036602</c:v>
                </c:pt>
                <c:pt idx="30356">
                  <c:v>129207329.84361501</c:v>
                </c:pt>
                <c:pt idx="30357">
                  <c:v>129152606.053849</c:v>
                </c:pt>
                <c:pt idx="30358">
                  <c:v>129097541.94720802</c:v>
                </c:pt>
                <c:pt idx="30359">
                  <c:v>129042137.27805099</c:v>
                </c:pt>
                <c:pt idx="30360">
                  <c:v>128986391.798952</c:v>
                </c:pt>
                <c:pt idx="30361">
                  <c:v>128930305.26068802</c:v>
                </c:pt>
                <c:pt idx="30362">
                  <c:v>128873877.41224001</c:v>
                </c:pt>
                <c:pt idx="30363">
                  <c:v>128817108.000781</c:v>
                </c:pt>
                <c:pt idx="30364">
                  <c:v>128759996.771672</c:v>
                </c:pt>
                <c:pt idx="30365">
                  <c:v>128702543.468453</c:v>
                </c:pt>
                <c:pt idx="30366">
                  <c:v>128644747.832839</c:v>
                </c:pt>
                <c:pt idx="30367">
                  <c:v>128586609.60471098</c:v>
                </c:pt>
                <c:pt idx="30368">
                  <c:v>128528128.52211</c:v>
                </c:pt>
                <c:pt idx="30369">
                  <c:v>128469304.32123201</c:v>
                </c:pt>
                <c:pt idx="30370">
                  <c:v>128410136.73641501</c:v>
                </c:pt>
                <c:pt idx="30371">
                  <c:v>128350625.50014</c:v>
                </c:pt>
                <c:pt idx="30372">
                  <c:v>128290770.34301801</c:v>
                </c:pt>
                <c:pt idx="30373">
                  <c:v>128230570.99378499</c:v>
                </c:pt>
                <c:pt idx="30374">
                  <c:v>128170027.179295</c:v>
                </c:pt>
                <c:pt idx="30375">
                  <c:v>128109138.62451197</c:v>
                </c:pt>
                <c:pt idx="30376">
                  <c:v>128047905.05250098</c:v>
                </c:pt>
                <c:pt idx="30377">
                  <c:v>127986326.18442598</c:v>
                </c:pt>
                <c:pt idx="30378">
                  <c:v>127924401.739536</c:v>
                </c:pt>
                <c:pt idx="30379">
                  <c:v>127862131.43516001</c:v>
                </c:pt>
                <c:pt idx="30380">
                  <c:v>127799514.98670298</c:v>
                </c:pt>
                <c:pt idx="30381">
                  <c:v>127736552.10763098</c:v>
                </c:pt>
                <c:pt idx="30382">
                  <c:v>127673242.50946902</c:v>
                </c:pt>
                <c:pt idx="30383">
                  <c:v>127609585.901793</c:v>
                </c:pt>
                <c:pt idx="30384">
                  <c:v>127545581.99221802</c:v>
                </c:pt>
                <c:pt idx="30385">
                  <c:v>127481230.486393</c:v>
                </c:pt>
                <c:pt idx="30386">
                  <c:v>127416531.087993</c:v>
                </c:pt>
                <c:pt idx="30387">
                  <c:v>127351483.49871002</c:v>
                </c:pt>
                <c:pt idx="30388">
                  <c:v>127286087.41824502</c:v>
                </c:pt>
                <c:pt idx="30389">
                  <c:v>127220342.5443</c:v>
                </c:pt>
                <c:pt idx="30390">
                  <c:v>127154248.57257</c:v>
                </c:pt>
                <c:pt idx="30391">
                  <c:v>127087805.19673298</c:v>
                </c:pt>
                <c:pt idx="30392">
                  <c:v>127021012.10844401</c:v>
                </c:pt>
                <c:pt idx="30393">
                  <c:v>126953868.99732302</c:v>
                </c:pt>
                <c:pt idx="30394">
                  <c:v>126886375.55095099</c:v>
                </c:pt>
                <c:pt idx="30395">
                  <c:v>126818531.45485701</c:v>
                </c:pt>
                <c:pt idx="30396">
                  <c:v>126750336.39251198</c:v>
                </c:pt>
                <c:pt idx="30397">
                  <c:v>126681790.04531699</c:v>
                </c:pt>
                <c:pt idx="30398">
                  <c:v>126612892.092599</c:v>
                </c:pt>
                <c:pt idx="30399">
                  <c:v>126543642.21159799</c:v>
                </c:pt>
                <c:pt idx="30400">
                  <c:v>126474040.07745798</c:v>
                </c:pt>
                <c:pt idx="30401">
                  <c:v>126404085.36322002</c:v>
                </c:pt>
                <c:pt idx="30402">
                  <c:v>126333777.739811</c:v>
                </c:pt>
                <c:pt idx="30403">
                  <c:v>126263116.87603499</c:v>
                </c:pt>
                <c:pt idx="30404">
                  <c:v>126192102.43856601</c:v>
                </c:pt>
                <c:pt idx="30405">
                  <c:v>126120734.091934</c:v>
                </c:pt>
                <c:pt idx="30406">
                  <c:v>126049011.498519</c:v>
                </c:pt>
                <c:pt idx="30407">
                  <c:v>125976934.31853898</c:v>
                </c:pt>
                <c:pt idx="30408">
                  <c:v>125904502.210041</c:v>
                </c:pt>
                <c:pt idx="30409">
                  <c:v>125831714.828895</c:v>
                </c:pt>
                <c:pt idx="30410">
                  <c:v>125758571.828776</c:v>
                </c:pt>
                <c:pt idx="30411">
                  <c:v>125685072.86116099</c:v>
                </c:pt>
                <c:pt idx="30412">
                  <c:v>125611217.575317</c:v>
                </c:pt>
                <c:pt idx="30413">
                  <c:v>125537005.61828801</c:v>
                </c:pt>
                <c:pt idx="30414">
                  <c:v>125462436.63488999</c:v>
                </c:pt>
                <c:pt idx="30415">
                  <c:v>125387510.26769498</c:v>
                </c:pt>
                <c:pt idx="30416">
                  <c:v>125312226.15702598</c:v>
                </c:pt>
                <c:pt idx="30417">
                  <c:v>125236583.94093999</c:v>
                </c:pt>
                <c:pt idx="30418">
                  <c:v>125160583.25522399</c:v>
                </c:pt>
                <c:pt idx="30419">
                  <c:v>125084223.73338002</c:v>
                </c:pt>
                <c:pt idx="30420">
                  <c:v>125007505.00661698</c:v>
                </c:pt>
                <c:pt idx="30421">
                  <c:v>124930426.70383599</c:v>
                </c:pt>
                <c:pt idx="30422">
                  <c:v>124852988.45162401</c:v>
                </c:pt>
                <c:pt idx="30423">
                  <c:v>124775189.87423898</c:v>
                </c:pt>
                <c:pt idx="30424">
                  <c:v>124697030.593601</c:v>
                </c:pt>
                <c:pt idx="30425">
                  <c:v>124618510.22927801</c:v>
                </c:pt>
                <c:pt idx="30426">
                  <c:v>124539628.39848001</c:v>
                </c:pt>
                <c:pt idx="30427">
                  <c:v>124460384.716041</c:v>
                </c:pt>
                <c:pt idx="30428">
                  <c:v>124380778.794412</c:v>
                </c:pt>
                <c:pt idx="30429">
                  <c:v>124300810.24364799</c:v>
                </c:pt>
                <c:pt idx="30430">
                  <c:v>124220478.67139301</c:v>
                </c:pt>
                <c:pt idx="30431">
                  <c:v>124139783.68287502</c:v>
                </c:pt>
                <c:pt idx="30432">
                  <c:v>124058724.880887</c:v>
                </c:pt>
                <c:pt idx="30433">
                  <c:v>123977301.86578</c:v>
                </c:pt>
                <c:pt idx="30434">
                  <c:v>123895514.23544602</c:v>
                </c:pt>
                <c:pt idx="30435">
                  <c:v>123813361.58531198</c:v>
                </c:pt>
                <c:pt idx="30436">
                  <c:v>123730843.50832</c:v>
                </c:pt>
                <c:pt idx="30437">
                  <c:v>123647959.59491998</c:v>
                </c:pt>
                <c:pt idx="30438">
                  <c:v>123564709.43305601</c:v>
                </c:pt>
                <c:pt idx="30439">
                  <c:v>123481092.60815299</c:v>
                </c:pt>
                <c:pt idx="30440">
                  <c:v>123397108.70310302</c:v>
                </c:pt>
                <c:pt idx="30441">
                  <c:v>123312757.298252</c:v>
                </c:pt>
                <c:pt idx="30442">
                  <c:v>123228037.97139102</c:v>
                </c:pt>
                <c:pt idx="30443">
                  <c:v>123142950.297737</c:v>
                </c:pt>
                <c:pt idx="30444">
                  <c:v>123057493.849924</c:v>
                </c:pt>
                <c:pt idx="30445">
                  <c:v>122971668.197984</c:v>
                </c:pt>
                <c:pt idx="30446">
                  <c:v>122885472.909343</c:v>
                </c:pt>
                <c:pt idx="30447">
                  <c:v>122798907.54879701</c:v>
                </c:pt>
                <c:pt idx="30448">
                  <c:v>122711971.67850399</c:v>
                </c:pt>
                <c:pt idx="30449">
                  <c:v>122624664.857969</c:v>
                </c:pt>
                <c:pt idx="30450">
                  <c:v>122536986.64402999</c:v>
                </c:pt>
                <c:pt idx="30451">
                  <c:v>122448936.59084198</c:v>
                </c:pt>
                <c:pt idx="30452">
                  <c:v>122360514.24986601</c:v>
                </c:pt>
                <c:pt idx="30453">
                  <c:v>122271719.16985101</c:v>
                </c:pt>
                <c:pt idx="30454">
                  <c:v>122182550.89682101</c:v>
                </c:pt>
                <c:pt idx="30455">
                  <c:v>122093008.974062</c:v>
                </c:pt>
                <c:pt idx="30456">
                  <c:v>122003092.94210401</c:v>
                </c:pt>
                <c:pt idx="30457">
                  <c:v>121912802.338708</c:v>
                </c:pt>
                <c:pt idx="30458">
                  <c:v>121822136.69885001</c:v>
                </c:pt>
                <c:pt idx="30459">
                  <c:v>121731095.55470799</c:v>
                </c:pt>
                <c:pt idx="30460">
                  <c:v>121639678.43564199</c:v>
                </c:pt>
                <c:pt idx="30461">
                  <c:v>121547884.868183</c:v>
                </c:pt>
                <c:pt idx="30462">
                  <c:v>121455714.37601496</c:v>
                </c:pt>
                <c:pt idx="30463">
                  <c:v>121363166.47995998</c:v>
                </c:pt>
                <c:pt idx="30464">
                  <c:v>121270240.697962</c:v>
                </c:pt>
                <c:pt idx="30465">
                  <c:v>121176936.54507002</c:v>
                </c:pt>
                <c:pt idx="30466">
                  <c:v>121083253.533424</c:v>
                </c:pt>
                <c:pt idx="30467">
                  <c:v>120989191.172236</c:v>
                </c:pt>
                <c:pt idx="30468">
                  <c:v>120894748.96777502</c:v>
                </c:pt>
                <c:pt idx="30469">
                  <c:v>120799926.42334899</c:v>
                </c:pt>
                <c:pt idx="30470">
                  <c:v>120704723.03929001</c:v>
                </c:pt>
                <c:pt idx="30471">
                  <c:v>120609138.31293599</c:v>
                </c:pt>
                <c:pt idx="30472">
                  <c:v>120513171.73861502</c:v>
                </c:pt>
                <c:pt idx="30473">
                  <c:v>120416822.807625</c:v>
                </c:pt>
                <c:pt idx="30474">
                  <c:v>120320091.00821802</c:v>
                </c:pt>
                <c:pt idx="30475">
                  <c:v>120222975.82558496</c:v>
                </c:pt>
                <c:pt idx="30476">
                  <c:v>120125476.74183501</c:v>
                </c:pt>
                <c:pt idx="30477">
                  <c:v>120027593.23597501</c:v>
                </c:pt>
                <c:pt idx="30478">
                  <c:v>119929324.78389999</c:v>
                </c:pt>
                <c:pt idx="30479">
                  <c:v>119830670.85836501</c:v>
                </c:pt>
                <c:pt idx="30480">
                  <c:v>119731630.928973</c:v>
                </c:pt>
                <c:pt idx="30481">
                  <c:v>119632204.46215601</c:v>
                </c:pt>
                <c:pt idx="30482">
                  <c:v>119532390.92115298</c:v>
                </c:pt>
                <c:pt idx="30483">
                  <c:v>119432189.765992</c:v>
                </c:pt>
                <c:pt idx="30484">
                  <c:v>119331600.45347503</c:v>
                </c:pt>
                <c:pt idx="30485">
                  <c:v>119230622.437152</c:v>
                </c:pt>
                <c:pt idx="30486">
                  <c:v>119129255.167307</c:v>
                </c:pt>
                <c:pt idx="30487">
                  <c:v>119027498.09093502</c:v>
                </c:pt>
                <c:pt idx="30488">
                  <c:v>118925350.65172598</c:v>
                </c:pt>
                <c:pt idx="30489">
                  <c:v>118822812.29004</c:v>
                </c:pt>
                <c:pt idx="30490">
                  <c:v>118719882.44289002</c:v>
                </c:pt>
                <c:pt idx="30491">
                  <c:v>118616560.54392001</c:v>
                </c:pt>
                <c:pt idx="30492">
                  <c:v>118512846.02338801</c:v>
                </c:pt>
                <c:pt idx="30493">
                  <c:v>118408738.30814098</c:v>
                </c:pt>
                <c:pt idx="30494">
                  <c:v>118304236.82159299</c:v>
                </c:pt>
                <c:pt idx="30495">
                  <c:v>118199340.983711</c:v>
                </c:pt>
                <c:pt idx="30496">
                  <c:v>118094050.21098602</c:v>
                </c:pt>
                <c:pt idx="30497">
                  <c:v>117988363.91641602</c:v>
                </c:pt>
                <c:pt idx="30498">
                  <c:v>117882281.50948201</c:v>
                </c:pt>
                <c:pt idx="30499">
                  <c:v>117775802.396127</c:v>
                </c:pt>
                <c:pt idx="30500">
                  <c:v>117668925.97873299</c:v>
                </c:pt>
                <c:pt idx="30501">
                  <c:v>117561651.65609999</c:v>
                </c:pt>
                <c:pt idx="30502">
                  <c:v>117453978.823422</c:v>
                </c:pt>
                <c:pt idx="30503">
                  <c:v>117345906.87226599</c:v>
                </c:pt>
                <c:pt idx="30504">
                  <c:v>117237435.19054496</c:v>
                </c:pt>
                <c:pt idx="30505">
                  <c:v>117128563.16250201</c:v>
                </c:pt>
                <c:pt idx="30506">
                  <c:v>117019290.168677</c:v>
                </c:pt>
                <c:pt idx="30507">
                  <c:v>116909615.58589098</c:v>
                </c:pt>
                <c:pt idx="30508">
                  <c:v>116799538.78722</c:v>
                </c:pt>
                <c:pt idx="30509">
                  <c:v>116689059.14196999</c:v>
                </c:pt>
                <c:pt idx="30510">
                  <c:v>116578176.01565099</c:v>
                </c:pt>
                <c:pt idx="30511">
                  <c:v>116466888.76995599</c:v>
                </c:pt>
                <c:pt idx="30512">
                  <c:v>116355196.762734</c:v>
                </c:pt>
                <c:pt idx="30513">
                  <c:v>116243099.34796602</c:v>
                </c:pt>
                <c:pt idx="30514">
                  <c:v>116130595.87573698</c:v>
                </c:pt>
                <c:pt idx="30515">
                  <c:v>116017685.69221501</c:v>
                </c:pt>
                <c:pt idx="30516">
                  <c:v>115904368.13962199</c:v>
                </c:pt>
                <c:pt idx="30517">
                  <c:v>115790642.556208</c:v>
                </c:pt>
                <c:pt idx="30518">
                  <c:v>115676508.27622299</c:v>
                </c:pt>
                <c:pt idx="30519">
                  <c:v>115561964.629898</c:v>
                </c:pt>
                <c:pt idx="30520">
                  <c:v>115447010.94340803</c:v>
                </c:pt>
                <c:pt idx="30521">
                  <c:v>115331646.53885098</c:v>
                </c:pt>
                <c:pt idx="30522">
                  <c:v>115215870.73422</c:v>
                </c:pt>
                <c:pt idx="30523">
                  <c:v>115099682.84337401</c:v>
                </c:pt>
                <c:pt idx="30524">
                  <c:v>114983082.17601098</c:v>
                </c:pt>
                <c:pt idx="30525">
                  <c:v>114866068.03764001</c:v>
                </c:pt>
                <c:pt idx="30526">
                  <c:v>114748639.72955199</c:v>
                </c:pt>
                <c:pt idx="30527">
                  <c:v>114630796.54878999</c:v>
                </c:pt>
                <c:pt idx="30528">
                  <c:v>114512537.788123</c:v>
                </c:pt>
                <c:pt idx="30529">
                  <c:v>114393862.73601398</c:v>
                </c:pt>
                <c:pt idx="30530">
                  <c:v>114274770.67659199</c:v>
                </c:pt>
                <c:pt idx="30531">
                  <c:v>114155260.88962199</c:v>
                </c:pt>
                <c:pt idx="30532">
                  <c:v>114035332.650471</c:v>
                </c:pt>
                <c:pt idx="30533">
                  <c:v>113914985.23008601</c:v>
                </c:pt>
                <c:pt idx="30534">
                  <c:v>113794217.89495496</c:v>
                </c:pt>
                <c:pt idx="30535">
                  <c:v>113673029.90707701</c:v>
                </c:pt>
                <c:pt idx="30536">
                  <c:v>113551420.523936</c:v>
                </c:pt>
                <c:pt idx="30537">
                  <c:v>113429388.99846503</c:v>
                </c:pt>
                <c:pt idx="30538">
                  <c:v>113306934.57901201</c:v>
                </c:pt>
                <c:pt idx="30539">
                  <c:v>113184056.509314</c:v>
                </c:pt>
                <c:pt idx="30540">
                  <c:v>113060754.028458</c:v>
                </c:pt>
                <c:pt idx="30541">
                  <c:v>112937026.37085098</c:v>
                </c:pt>
                <c:pt idx="30542">
                  <c:v>112812872.76618601</c:v>
                </c:pt>
                <c:pt idx="30543">
                  <c:v>112688292.43940704</c:v>
                </c:pt>
                <c:pt idx="30544">
                  <c:v>112563284.610681</c:v>
                </c:pt>
                <c:pt idx="30545">
                  <c:v>112437848.495353</c:v>
                </c:pt>
                <c:pt idx="30546">
                  <c:v>112311983.30392</c:v>
                </c:pt>
                <c:pt idx="30547">
                  <c:v>112185688.24199301</c:v>
                </c:pt>
                <c:pt idx="30548">
                  <c:v>112058962.51026101</c:v>
                </c:pt>
                <c:pt idx="30549">
                  <c:v>111931805.304456</c:v>
                </c:pt>
                <c:pt idx="30550">
                  <c:v>111804215.81531602</c:v>
                </c:pt>
                <c:pt idx="30551">
                  <c:v>111676193.22854801</c:v>
                </c:pt>
                <c:pt idx="30552">
                  <c:v>111547736.72479299</c:v>
                </c:pt>
                <c:pt idx="30553">
                  <c:v>111418845.479587</c:v>
                </c:pt>
                <c:pt idx="30554">
                  <c:v>111289518.663324</c:v>
                </c:pt>
                <c:pt idx="30555">
                  <c:v>111159755.44121704</c:v>
                </c:pt>
                <c:pt idx="30556">
                  <c:v>111029554.97326002</c:v>
                </c:pt>
                <c:pt idx="30557">
                  <c:v>110898916.41418801</c:v>
                </c:pt>
                <c:pt idx="30558">
                  <c:v>110767838.91344202</c:v>
                </c:pt>
                <c:pt idx="30559">
                  <c:v>110636321.61512299</c:v>
                </c:pt>
                <c:pt idx="30560">
                  <c:v>110504363.65795399</c:v>
                </c:pt>
                <c:pt idx="30561">
                  <c:v>110371964.17524299</c:v>
                </c:pt>
                <c:pt idx="30562">
                  <c:v>110239122.294836</c:v>
                </c:pt>
                <c:pt idx="30563">
                  <c:v>110105837.13908</c:v>
                </c:pt>
                <c:pt idx="30564">
                  <c:v>109972107.82477999</c:v>
                </c:pt>
                <c:pt idx="30565">
                  <c:v>109837933.46315502</c:v>
                </c:pt>
                <c:pt idx="30566">
                  <c:v>109703313.159798</c:v>
                </c:pt>
                <c:pt idx="30567">
                  <c:v>109568246.01462798</c:v>
                </c:pt>
                <c:pt idx="30568">
                  <c:v>109432731.12185296</c:v>
                </c:pt>
                <c:pt idx="30569">
                  <c:v>109296767.56992</c:v>
                </c:pt>
                <c:pt idx="30570">
                  <c:v>109160354.44147304</c:v>
                </c:pt>
                <c:pt idx="30571">
                  <c:v>109023490.81330602</c:v>
                </c:pt>
                <c:pt idx="30572">
                  <c:v>108886175.75632</c:v>
                </c:pt>
                <c:pt idx="30573">
                  <c:v>108748408.335474</c:v>
                </c:pt>
                <c:pt idx="30574">
                  <c:v>108610187.60974199</c:v>
                </c:pt>
                <c:pt idx="30575">
                  <c:v>108471512.63206002</c:v>
                </c:pt>
                <c:pt idx="30576">
                  <c:v>108332382.44928503</c:v>
                </c:pt>
                <c:pt idx="30577">
                  <c:v>108192796.10214201</c:v>
                </c:pt>
                <c:pt idx="30578">
                  <c:v>108052752.625176</c:v>
                </c:pt>
                <c:pt idx="30579">
                  <c:v>107912251.04670498</c:v>
                </c:pt>
                <c:pt idx="30580">
                  <c:v>107771290.388768</c:v>
                </c:pt>
                <c:pt idx="30581">
                  <c:v>107629869.66707498</c:v>
                </c:pt>
                <c:pt idx="30582">
                  <c:v>107487987.890957</c:v>
                </c:pt>
                <c:pt idx="30583">
                  <c:v>107345644.06331302</c:v>
                </c:pt>
                <c:pt idx="30584">
                  <c:v>107202837.18055798</c:v>
                </c:pt>
                <c:pt idx="30585">
                  <c:v>107059566.232574</c:v>
                </c:pt>
                <c:pt idx="30586">
                  <c:v>106915830.20265</c:v>
                </c:pt>
                <c:pt idx="30587">
                  <c:v>106771628.06743501</c:v>
                </c:pt>
                <c:pt idx="30588">
                  <c:v>106626958.79687801</c:v>
                </c:pt>
                <c:pt idx="30589">
                  <c:v>106481821.354178</c:v>
                </c:pt>
                <c:pt idx="30590">
                  <c:v>106336214.69572298</c:v>
                </c:pt>
                <c:pt idx="30591">
                  <c:v>106190137.771037</c:v>
                </c:pt>
                <c:pt idx="30592">
                  <c:v>106043589.52272299</c:v>
                </c:pt>
                <c:pt idx="30593">
                  <c:v>105896568.88640502</c:v>
                </c:pt>
                <c:pt idx="30594">
                  <c:v>105749074.79066801</c:v>
                </c:pt>
                <c:pt idx="30595">
                  <c:v>105601106.15700099</c:v>
                </c:pt>
                <c:pt idx="30596">
                  <c:v>105452661.899738</c:v>
                </c:pt>
                <c:pt idx="30597">
                  <c:v>105303740.92599602</c:v>
                </c:pt>
                <c:pt idx="30598">
                  <c:v>105154342.13561198</c:v>
                </c:pt>
                <c:pt idx="30599">
                  <c:v>105004464.42108701</c:v>
                </c:pt>
                <c:pt idx="30600">
                  <c:v>104854106.66751899</c:v>
                </c:pt>
                <c:pt idx="30601">
                  <c:v>104703267.75254199</c:v>
                </c:pt>
                <c:pt idx="30602">
                  <c:v>104551946.54626001</c:v>
                </c:pt>
                <c:pt idx="30603">
                  <c:v>104400141.91118401</c:v>
                </c:pt>
                <c:pt idx="30604">
                  <c:v>104247852.70216702</c:v>
                </c:pt>
                <c:pt idx="30605">
                  <c:v>104095077.76633599</c:v>
                </c:pt>
                <c:pt idx="30606">
                  <c:v>103941815.94302802</c:v>
                </c:pt>
                <c:pt idx="30607">
                  <c:v>103788066.06371802</c:v>
                </c:pt>
                <c:pt idx="30608">
                  <c:v>103633826.95195502</c:v>
                </c:pt>
                <c:pt idx="30609">
                  <c:v>103479097.42328802</c:v>
                </c:pt>
                <c:pt idx="30610">
                  <c:v>103323876.285201</c:v>
                </c:pt>
                <c:pt idx="30611">
                  <c:v>103168162.337037</c:v>
                </c:pt>
                <c:pt idx="30612">
                  <c:v>103011954.369931</c:v>
                </c:pt>
                <c:pt idx="30613">
                  <c:v>102855251.16673198</c:v>
                </c:pt>
                <c:pt idx="30614">
                  <c:v>102698051.50193298</c:v>
                </c:pt>
                <c:pt idx="30615">
                  <c:v>102540354.141597</c:v>
                </c:pt>
                <c:pt idx="30616">
                  <c:v>102382157.84327804</c:v>
                </c:pt>
                <c:pt idx="30617">
                  <c:v>102223461.35594898</c:v>
                </c:pt>
                <c:pt idx="30618">
                  <c:v>102064263.41992101</c:v>
                </c:pt>
                <c:pt idx="30619">
                  <c:v>101904562.76676701</c:v>
                </c:pt>
                <c:pt idx="30620">
                  <c:v>101744358.11924398</c:v>
                </c:pt>
                <c:pt idx="30621">
                  <c:v>101583648.191208</c:v>
                </c:pt>
                <c:pt idx="30622">
                  <c:v>101422431.68753898</c:v>
                </c:pt>
                <c:pt idx="30623">
                  <c:v>101260707.30405599</c:v>
                </c:pt>
                <c:pt idx="30624">
                  <c:v>101098473.727431</c:v>
                </c:pt>
                <c:pt idx="30625">
                  <c:v>100935729.63511199</c:v>
                </c:pt>
                <c:pt idx="30626">
                  <c:v>100772473.69523001</c:v>
                </c:pt>
                <c:pt idx="30627">
                  <c:v>100608704.56651901</c:v>
                </c:pt>
                <c:pt idx="30628">
                  <c:v>100444420.89822599</c:v>
                </c:pt>
                <c:pt idx="30629">
                  <c:v>100279621.33002</c:v>
                </c:pt>
                <c:pt idx="30630">
                  <c:v>100114304.49190901</c:v>
                </c:pt>
                <c:pt idx="30631">
                  <c:v>99948469.004142985</c:v>
                </c:pt>
                <c:pt idx="30632">
                  <c:v>99782113.477126002</c:v>
                </c:pt>
                <c:pt idx="30633">
                  <c:v>99615236.511322007</c:v>
                </c:pt>
                <c:pt idx="30634">
                  <c:v>99447836.697157979</c:v>
                </c:pt>
                <c:pt idx="30635">
                  <c:v>99279912.614934966</c:v>
                </c:pt>
                <c:pt idx="30636">
                  <c:v>99111462.834725991</c:v>
                </c:pt>
                <c:pt idx="30637">
                  <c:v>98942485.916280016</c:v>
                </c:pt>
                <c:pt idx="30638">
                  <c:v>98772980.408923</c:v>
                </c:pt>
                <c:pt idx="30639">
                  <c:v>98602944.851457998</c:v>
                </c:pt>
                <c:pt idx="30640">
                  <c:v>98432377.772063002</c:v>
                </c:pt>
                <c:pt idx="30641">
                  <c:v>98261277.688187003</c:v>
                </c:pt>
                <c:pt idx="30642">
                  <c:v>98089643.10644798</c:v>
                </c:pt>
                <c:pt idx="30643">
                  <c:v>97917472.522525981</c:v>
                </c:pt>
                <c:pt idx="30644">
                  <c:v>97744764.421055004</c:v>
                </c:pt>
                <c:pt idx="30645">
                  <c:v>97571517.275515988</c:v>
                </c:pt>
                <c:pt idx="30646">
                  <c:v>97397729.548126996</c:v>
                </c:pt>
                <c:pt idx="30647">
                  <c:v>97223399.689732984</c:v>
                </c:pt>
                <c:pt idx="30648">
                  <c:v>97048526.139688998</c:v>
                </c:pt>
                <c:pt idx="30649">
                  <c:v>96873107.325750977</c:v>
                </c:pt>
                <c:pt idx="30650">
                  <c:v>96697141.66395399</c:v>
                </c:pt>
                <c:pt idx="30651">
                  <c:v>96520627.558502987</c:v>
                </c:pt>
                <c:pt idx="30652">
                  <c:v>96343563.401646003</c:v>
                </c:pt>
                <c:pt idx="30653">
                  <c:v>96165947.573556989</c:v>
                </c:pt>
                <c:pt idx="30654">
                  <c:v>95987778.442214996</c:v>
                </c:pt>
                <c:pt idx="30655">
                  <c:v>95809054.363278016</c:v>
                </c:pt>
                <c:pt idx="30656">
                  <c:v>95629773.679957986</c:v>
                </c:pt>
                <c:pt idx="30657">
                  <c:v>95449934.722894982</c:v>
                </c:pt>
                <c:pt idx="30658">
                  <c:v>95269535.810027003</c:v>
                </c:pt>
                <c:pt idx="30659">
                  <c:v>95088575.246460021</c:v>
                </c:pt>
                <c:pt idx="30660">
                  <c:v>94907051.324333966</c:v>
                </c:pt>
                <c:pt idx="30661">
                  <c:v>94724962.32268998</c:v>
                </c:pt>
                <c:pt idx="30662">
                  <c:v>94542306.507335007</c:v>
                </c:pt>
                <c:pt idx="30663">
                  <c:v>94359082.130699992</c:v>
                </c:pt>
                <c:pt idx="30664">
                  <c:v>94175287.431704998</c:v>
                </c:pt>
                <c:pt idx="30665">
                  <c:v>93990920.635613963</c:v>
                </c:pt>
                <c:pt idx="30666">
                  <c:v>93805979.953889996</c:v>
                </c:pt>
                <c:pt idx="30667">
                  <c:v>93620463.584052965</c:v>
                </c:pt>
                <c:pt idx="30668">
                  <c:v>93434369.709528998</c:v>
                </c:pt>
                <c:pt idx="30669">
                  <c:v>93247696.499500006</c:v>
                </c:pt>
                <c:pt idx="30670">
                  <c:v>93060442.108752966</c:v>
                </c:pt>
                <c:pt idx="30671">
                  <c:v>92872604.677525967</c:v>
                </c:pt>
                <c:pt idx="30672">
                  <c:v>92684182.331348002</c:v>
                </c:pt>
                <c:pt idx="30673">
                  <c:v>92495173.180885002</c:v>
                </c:pt>
                <c:pt idx="30674">
                  <c:v>92305575.321775004</c:v>
                </c:pt>
                <c:pt idx="30675">
                  <c:v>92115386.834469005</c:v>
                </c:pt>
                <c:pt idx="30676">
                  <c:v>91924605.78405799</c:v>
                </c:pt>
                <c:pt idx="30677">
                  <c:v>91733230.220113978</c:v>
                </c:pt>
                <c:pt idx="30678">
                  <c:v>91541258.176508963</c:v>
                </c:pt>
                <c:pt idx="30679">
                  <c:v>91348687.671250984</c:v>
                </c:pt>
                <c:pt idx="30680">
                  <c:v>91155516.706304982</c:v>
                </c:pt>
                <c:pt idx="30681">
                  <c:v>90961743.267412007</c:v>
                </c:pt>
                <c:pt idx="30682">
                  <c:v>90767365.32391198</c:v>
                </c:pt>
                <c:pt idx="30683">
                  <c:v>90572380.828558967</c:v>
                </c:pt>
                <c:pt idx="30684">
                  <c:v>90376787.717335016</c:v>
                </c:pt>
                <c:pt idx="30685">
                  <c:v>90180583.909257993</c:v>
                </c:pt>
                <c:pt idx="30686">
                  <c:v>89983767.306196004</c:v>
                </c:pt>
                <c:pt idx="30687">
                  <c:v>89786335.792667016</c:v>
                </c:pt>
                <c:pt idx="30688">
                  <c:v>89588287.235643983</c:v>
                </c:pt>
                <c:pt idx="30689">
                  <c:v>89389619.484351978</c:v>
                </c:pt>
                <c:pt idx="30690">
                  <c:v>89190330.370067999</c:v>
                </c:pt>
                <c:pt idx="30691">
                  <c:v>88990417.705908999</c:v>
                </c:pt>
                <c:pt idx="30692">
                  <c:v>88789879.286628991</c:v>
                </c:pt>
                <c:pt idx="30693">
                  <c:v>88588712.888396993</c:v>
                </c:pt>
                <c:pt idx="30694">
                  <c:v>88386916.268589005</c:v>
                </c:pt>
                <c:pt idx="30695">
                  <c:v>88184487.165561989</c:v>
                </c:pt>
                <c:pt idx="30696">
                  <c:v>87981423.298434004</c:v>
                </c:pt>
                <c:pt idx="30697">
                  <c:v>87777722.366854966</c:v>
                </c:pt>
                <c:pt idx="30698">
                  <c:v>87573382.050780982</c:v>
                </c:pt>
                <c:pt idx="30699">
                  <c:v>87368400.010234982</c:v>
                </c:pt>
                <c:pt idx="30700">
                  <c:v>87162773.885071978</c:v>
                </c:pt>
                <c:pt idx="30701">
                  <c:v>86956501.294738978</c:v>
                </c:pt>
                <c:pt idx="30702">
                  <c:v>86749579.838026002</c:v>
                </c:pt>
                <c:pt idx="30703">
                  <c:v>86542007.092822</c:v>
                </c:pt>
                <c:pt idx="30704">
                  <c:v>86333780.61585699</c:v>
                </c:pt>
                <c:pt idx="30705">
                  <c:v>86124897.942450017</c:v>
                </c:pt>
                <c:pt idx="30706">
                  <c:v>85915356.586243987</c:v>
                </c:pt>
                <c:pt idx="30707">
                  <c:v>85705154.038941979</c:v>
                </c:pt>
                <c:pt idx="30708">
                  <c:v>85494287.770037979</c:v>
                </c:pt>
                <c:pt idx="30709">
                  <c:v>85282755.226541966</c:v>
                </c:pt>
                <c:pt idx="30710">
                  <c:v>85070553.832702979</c:v>
                </c:pt>
                <c:pt idx="30711">
                  <c:v>84857680.989724979</c:v>
                </c:pt>
                <c:pt idx="30712">
                  <c:v>84644134.075477004</c:v>
                </c:pt>
                <c:pt idx="30713">
                  <c:v>84429910.444207013</c:v>
                </c:pt>
                <c:pt idx="30714">
                  <c:v>84215007.426238</c:v>
                </c:pt>
                <c:pt idx="30715">
                  <c:v>83999422.32766898</c:v>
                </c:pt>
                <c:pt idx="30716">
                  <c:v>83783152.430069014</c:v>
                </c:pt>
                <c:pt idx="30717">
                  <c:v>83566194.990162015</c:v>
                </c:pt>
                <c:pt idx="30718">
                  <c:v>83348547.239510998</c:v>
                </c:pt>
                <c:pt idx="30719">
                  <c:v>83130206.384193987</c:v>
                </c:pt>
                <c:pt idx="30720">
                  <c:v>82911169.604477003</c:v>
                </c:pt>
                <c:pt idx="30721">
                  <c:v>82691434.054480001</c:v>
                </c:pt>
                <c:pt idx="30722">
                  <c:v>82470996.861835003</c:v>
                </c:pt>
                <c:pt idx="30723">
                  <c:v>82249855.127342984</c:v>
                </c:pt>
                <c:pt idx="30724">
                  <c:v>82028005.924622983</c:v>
                </c:pt>
                <c:pt idx="30725">
                  <c:v>81805446.299751982</c:v>
                </c:pt>
                <c:pt idx="30726">
                  <c:v>81582173.27090399</c:v>
                </c:pt>
                <c:pt idx="30727">
                  <c:v>81358183.827976003</c:v>
                </c:pt>
                <c:pt idx="30728">
                  <c:v>81133474.932218015</c:v>
                </c:pt>
                <c:pt idx="30729">
                  <c:v>80908043.515842989</c:v>
                </c:pt>
                <c:pt idx="30730">
                  <c:v>80681886.48164399</c:v>
                </c:pt>
                <c:pt idx="30731">
                  <c:v>80455000.702590004</c:v>
                </c:pt>
                <c:pt idx="30732">
                  <c:v>80227383.021428004</c:v>
                </c:pt>
                <c:pt idx="30733">
                  <c:v>79999030.250272006</c:v>
                </c:pt>
                <c:pt idx="30734">
                  <c:v>79769939.17017898</c:v>
                </c:pt>
                <c:pt idx="30735">
                  <c:v>79540106.530729979</c:v>
                </c:pt>
                <c:pt idx="30736">
                  <c:v>79309529.049594</c:v>
                </c:pt>
                <c:pt idx="30737">
                  <c:v>79078203.412084013</c:v>
                </c:pt>
                <c:pt idx="30738">
                  <c:v>78846126.270713985</c:v>
                </c:pt>
                <c:pt idx="30739">
                  <c:v>78613294.244735003</c:v>
                </c:pt>
                <c:pt idx="30740">
                  <c:v>78379703.919671997</c:v>
                </c:pt>
                <c:pt idx="30741">
                  <c:v>78145351.846850991</c:v>
                </c:pt>
                <c:pt idx="30742">
                  <c:v>77910234.542910993</c:v>
                </c:pt>
                <c:pt idx="30743">
                  <c:v>77674348.489318997</c:v>
                </c:pt>
                <c:pt idx="30744">
                  <c:v>77437690.131862</c:v>
                </c:pt>
                <c:pt idx="30745">
                  <c:v>77200255.880138978</c:v>
                </c:pt>
                <c:pt idx="30746">
                  <c:v>76962042.107040986</c:v>
                </c:pt>
                <c:pt idx="30747">
                  <c:v>76723045.148220003</c:v>
                </c:pt>
                <c:pt idx="30748">
                  <c:v>76483261.301548988</c:v>
                </c:pt>
                <c:pt idx="30749">
                  <c:v>76242686.826569989</c:v>
                </c:pt>
                <c:pt idx="30750">
                  <c:v>76001317.943937019</c:v>
                </c:pt>
                <c:pt idx="30751">
                  <c:v>75759150.834839985</c:v>
                </c:pt>
                <c:pt idx="30752">
                  <c:v>75516181.640423998</c:v>
                </c:pt>
                <c:pt idx="30753">
                  <c:v>75272406.461192995</c:v>
                </c:pt>
                <c:pt idx="30754">
                  <c:v>75027821.356408</c:v>
                </c:pt>
                <c:pt idx="30755">
                  <c:v>74782422.343466029</c:v>
                </c:pt>
                <c:pt idx="30756">
                  <c:v>74536205.397269994</c:v>
                </c:pt>
                <c:pt idx="30757">
                  <c:v>74289166.449589014</c:v>
                </c:pt>
                <c:pt idx="30758">
                  <c:v>74041301.388403982</c:v>
                </c:pt>
                <c:pt idx="30759">
                  <c:v>73792606.057237998</c:v>
                </c:pt>
                <c:pt idx="30760">
                  <c:v>73543076.254472002</c:v>
                </c:pt>
                <c:pt idx="30761">
                  <c:v>73292707.732657999</c:v>
                </c:pt>
                <c:pt idx="30762">
                  <c:v>73041496.197800979</c:v>
                </c:pt>
                <c:pt idx="30763">
                  <c:v>72789437.308641985</c:v>
                </c:pt>
                <c:pt idx="30764">
                  <c:v>72536526.675919965</c:v>
                </c:pt>
                <c:pt idx="30765">
                  <c:v>72282759.861611992</c:v>
                </c:pt>
                <c:pt idx="30766">
                  <c:v>72028132.37817198</c:v>
                </c:pt>
                <c:pt idx="30767">
                  <c:v>71772639.68774499</c:v>
                </c:pt>
                <c:pt idx="30768">
                  <c:v>71516277.201362997</c:v>
                </c:pt>
                <c:pt idx="30769">
                  <c:v>71259040.278127</c:v>
                </c:pt>
                <c:pt idx="30770">
                  <c:v>71000924.224380001</c:v>
                </c:pt>
                <c:pt idx="30771">
                  <c:v>70741924.292846993</c:v>
                </c:pt>
                <c:pt idx="30772">
                  <c:v>70482035.681767002</c:v>
                </c:pt>
                <c:pt idx="30773">
                  <c:v>70221253.534006</c:v>
                </c:pt>
                <c:pt idx="30774">
                  <c:v>69959572.936149999</c:v>
                </c:pt>
                <c:pt idx="30775">
                  <c:v>69696988.917573005</c:v>
                </c:pt>
                <c:pt idx="30776">
                  <c:v>69433496.449496031</c:v>
                </c:pt>
                <c:pt idx="30777">
                  <c:v>69169090.444016993</c:v>
                </c:pt>
                <c:pt idx="30778">
                  <c:v>68903765.753120005</c:v>
                </c:pt>
                <c:pt idx="30779">
                  <c:v>68637517.16767098</c:v>
                </c:pt>
                <c:pt idx="30780">
                  <c:v>68370339.416378021</c:v>
                </c:pt>
                <c:pt idx="30781">
                  <c:v>68102227.164742976</c:v>
                </c:pt>
                <c:pt idx="30782">
                  <c:v>67833175.013980016</c:v>
                </c:pt>
                <c:pt idx="30783">
                  <c:v>67563177.499909997</c:v>
                </c:pt>
                <c:pt idx="30784">
                  <c:v>67292229.091839001</c:v>
                </c:pt>
                <c:pt idx="30785">
                  <c:v>67020324.191403009</c:v>
                </c:pt>
                <c:pt idx="30786">
                  <c:v>66747457.131388001</c:v>
                </c:pt>
                <c:pt idx="30787">
                  <c:v>66473622.174525</c:v>
                </c:pt>
                <c:pt idx="30788">
                  <c:v>66198813.512259997</c:v>
                </c:pt>
                <c:pt idx="30789">
                  <c:v>65923025.263488002</c:v>
                </c:pt>
                <c:pt idx="30790">
                  <c:v>65646251.473265</c:v>
                </c:pt>
                <c:pt idx="30791">
                  <c:v>65368486.111485995</c:v>
                </c:pt>
                <c:pt idx="30792">
                  <c:v>65089723.07153701</c:v>
                </c:pt>
                <c:pt idx="30793">
                  <c:v>64809956.168908007</c:v>
                </c:pt>
                <c:pt idx="30794">
                  <c:v>64529179.13978</c:v>
                </c:pt>
                <c:pt idx="30795">
                  <c:v>64247385.639573008</c:v>
                </c:pt>
                <c:pt idx="30796">
                  <c:v>63964569.241466001</c:v>
                </c:pt>
                <c:pt idx="30797">
                  <c:v>63680723.434874997</c:v>
                </c:pt>
                <c:pt idx="30798">
                  <c:v>63395841.623900004</c:v>
                </c:pt>
                <c:pt idx="30799">
                  <c:v>63109917.125726998</c:v>
                </c:pt>
                <c:pt idx="30800">
                  <c:v>62822943.169000007</c:v>
                </c:pt>
                <c:pt idx="30801">
                  <c:v>62534912.892148003</c:v>
                </c:pt>
                <c:pt idx="30802">
                  <c:v>62245819.341670997</c:v>
                </c:pt>
                <c:pt idx="30803">
                  <c:v>61955655.470382996</c:v>
                </c:pt>
                <c:pt idx="30804">
                  <c:v>61664414.135616004</c:v>
                </c:pt>
                <c:pt idx="30805">
                  <c:v>61372088.097373001</c:v>
                </c:pt>
                <c:pt idx="30806">
                  <c:v>61078670.016439997</c:v>
                </c:pt>
                <c:pt idx="30807">
                  <c:v>60784152.452443995</c:v>
                </c:pt>
                <c:pt idx="30808">
                  <c:v>60488527.861869</c:v>
                </c:pt>
                <c:pt idx="30809">
                  <c:v>60191788.596017003</c:v>
                </c:pt>
                <c:pt idx="30810">
                  <c:v>59893926.898914002</c:v>
                </c:pt>
                <c:pt idx="30811">
                  <c:v>59594934.905169003</c:v>
                </c:pt>
                <c:pt idx="30812">
                  <c:v>59294804.637773</c:v>
                </c:pt>
                <c:pt idx="30813">
                  <c:v>58993528.005838007</c:v>
                </c:pt>
                <c:pt idx="30814">
                  <c:v>58691096.802285992</c:v>
                </c:pt>
                <c:pt idx="30815">
                  <c:v>58387502.701462001</c:v>
                </c:pt>
                <c:pt idx="30816">
                  <c:v>58082737.256699003</c:v>
                </c:pt>
                <c:pt idx="30817">
                  <c:v>57776791.897808</c:v>
                </c:pt>
                <c:pt idx="30818">
                  <c:v>57469657.928506002</c:v>
                </c:pt>
                <c:pt idx="30819">
                  <c:v>57161326.523769997</c:v>
                </c:pt>
                <c:pt idx="30820">
                  <c:v>56851788.727120005</c:v>
                </c:pt>
                <c:pt idx="30821">
                  <c:v>56541035.447833002</c:v>
                </c:pt>
                <c:pt idx="30822">
                  <c:v>56229057.45807299</c:v>
                </c:pt>
                <c:pt idx="30823">
                  <c:v>55915845.389945999</c:v>
                </c:pt>
                <c:pt idx="30824">
                  <c:v>55601389.732471995</c:v>
                </c:pt>
                <c:pt idx="30825">
                  <c:v>55285680.828471996</c:v>
                </c:pt>
                <c:pt idx="30826">
                  <c:v>54968708.871367</c:v>
                </c:pt>
                <c:pt idx="30827">
                  <c:v>54650463.901887998</c:v>
                </c:pt>
                <c:pt idx="30828">
                  <c:v>54330935.804692999</c:v>
                </c:pt>
                <c:pt idx="30829">
                  <c:v>54010114.304877996</c:v>
                </c:pt>
                <c:pt idx="30830">
                  <c:v>53687988.964405</c:v>
                </c:pt>
                <c:pt idx="30831">
                  <c:v>53364549.178408004</c:v>
                </c:pt>
                <c:pt idx="30832">
                  <c:v>53039784.171402</c:v>
                </c:pt>
                <c:pt idx="30833">
                  <c:v>52713682.993378997</c:v>
                </c:pt>
                <c:pt idx="30834">
                  <c:v>52386234.515787996</c:v>
                </c:pt>
                <c:pt idx="30835">
                  <c:v>52057427.427392997</c:v>
                </c:pt>
                <c:pt idx="30836">
                  <c:v>51727250.230012</c:v>
                </c:pt>
                <c:pt idx="30837">
                  <c:v>51395691.234126002</c:v>
                </c:pt>
                <c:pt idx="30838">
                  <c:v>51062738.554350004</c:v>
                </c:pt>
                <c:pt idx="30839">
                  <c:v>50728380.104779996</c:v>
                </c:pt>
                <c:pt idx="30840">
                  <c:v>50392603.594178006</c:v>
                </c:pt>
                <c:pt idx="30841">
                  <c:v>50055396.521026999</c:v>
                </c:pt>
                <c:pt idx="30842">
                  <c:v>49716746.168422997</c:v>
                </c:pt>
                <c:pt idx="30843">
                  <c:v>49376639.598808005</c:v>
                </c:pt>
                <c:pt idx="30844">
                  <c:v>49035063.648540005</c:v>
                </c:pt>
                <c:pt idx="30845">
                  <c:v>48692004.922295004</c:v>
                </c:pt>
                <c:pt idx="30846">
                  <c:v>48347449.787281998</c:v>
                </c:pt>
                <c:pt idx="30847">
                  <c:v>48001384.367281996</c:v>
                </c:pt>
                <c:pt idx="30848">
                  <c:v>47653794.536493003</c:v>
                </c:pt>
                <c:pt idx="30849">
                  <c:v>47304665.913170993</c:v>
                </c:pt>
                <c:pt idx="30850">
                  <c:v>46953983.853072993</c:v>
                </c:pt>
                <c:pt idx="30851">
                  <c:v>46601733.442680992</c:v>
                </c:pt>
                <c:pt idx="30852">
                  <c:v>46247899.492196001</c:v>
                </c:pt>
                <c:pt idx="30853">
                  <c:v>45892466.528315</c:v>
                </c:pt>
                <c:pt idx="30854">
                  <c:v>45535418.786754996</c:v>
                </c:pt>
                <c:pt idx="30855">
                  <c:v>45176740.204532005</c:v>
                </c:pt>
                <c:pt idx="30856">
                  <c:v>44816414.411975995</c:v>
                </c:pt>
                <c:pt idx="30857">
                  <c:v>44454424.724480003</c:v>
                </c:pt>
                <c:pt idx="30858">
                  <c:v>44090754.133966997</c:v>
                </c:pt>
                <c:pt idx="30859">
                  <c:v>43725385.300057001</c:v>
                </c:pt>
                <c:pt idx="30860">
                  <c:v>43358300.540939003</c:v>
                </c:pt>
                <c:pt idx="30861">
                  <c:v>42989481.823921993</c:v>
                </c:pt>
                <c:pt idx="30862">
                  <c:v>42618910.755656004</c:v>
                </c:pt>
                <c:pt idx="30863">
                  <c:v>42246568.572008997</c:v>
                </c:pt>
                <c:pt idx="30864">
                  <c:v>41872436.127593011</c:v>
                </c:pt>
                <c:pt idx="30865">
                  <c:v>41496493.884909995</c:v>
                </c:pt>
                <c:pt idx="30866">
                  <c:v>41118721.903117999</c:v>
                </c:pt>
                <c:pt idx="30867">
                  <c:v>40739099.826391995</c:v>
                </c:pt>
                <c:pt idx="30868">
                  <c:v>40357606.871863998</c:v>
                </c:pt>
                <c:pt idx="30869">
                  <c:v>39974221.817135997</c:v>
                </c:pt>
                <c:pt idx="30870">
                  <c:v>39588922.987325996</c:v>
                </c:pt>
                <c:pt idx="30871">
                  <c:v>39201688.241651006</c:v>
                </c:pt>
                <c:pt idx="30872">
                  <c:v>38812494.959516004</c:v>
                </c:pt>
                <c:pt idx="30873">
                  <c:v>38421320.026090011</c:v>
                </c:pt>
                <c:pt idx="30874">
                  <c:v>38028139.817350991</c:v>
                </c:pt>
                <c:pt idx="30875">
                  <c:v>37632930.184578001</c:v>
                </c:pt>
                <c:pt idx="30876">
                  <c:v>37235666.438262999</c:v>
                </c:pt>
                <c:pt idx="30877">
                  <c:v>36836323.331423998</c:v>
                </c:pt>
                <c:pt idx="30878">
                  <c:v>36434875.04230199</c:v>
                </c:pt>
                <c:pt idx="30879">
                  <c:v>36031295.156400993</c:v>
                </c:pt>
                <c:pt idx="30880">
                  <c:v>35625556.647858001</c:v>
                </c:pt>
                <c:pt idx="30881">
                  <c:v>35217631.860118002</c:v>
                </c:pt>
                <c:pt idx="30882">
                  <c:v>34807492.485878997</c:v>
                </c:pt>
                <c:pt idx="30883">
                  <c:v>34395109.546287999</c:v>
                </c:pt>
                <c:pt idx="30884">
                  <c:v>33980453.369352996</c:v>
                </c:pt>
                <c:pt idx="30885">
                  <c:v>33563493.567554004</c:v>
                </c:pt>
                <c:pt idx="30886">
                  <c:v>33144199.014616001</c:v>
                </c:pt>
                <c:pt idx="30887">
                  <c:v>32722537.821416996</c:v>
                </c:pt>
                <c:pt idx="30888">
                  <c:v>32298477.311014</c:v>
                </c:pt>
                <c:pt idx="30889">
                  <c:v>31871983.992743995</c:v>
                </c:pt>
                <c:pt idx="30890">
                  <c:v>31443023.535390999</c:v>
                </c:pt>
                <c:pt idx="30891">
                  <c:v>31011560.739379</c:v>
                </c:pt>
                <c:pt idx="30892">
                  <c:v>30577559.507987998</c:v>
                </c:pt>
                <c:pt idx="30893">
                  <c:v>30140982.817553002</c:v>
                </c:pt>
                <c:pt idx="30894">
                  <c:v>29701792.686648995</c:v>
                </c:pt>
                <c:pt idx="30895">
                  <c:v>29259950.144230001</c:v>
                </c:pt>
                <c:pt idx="30896">
                  <c:v>28815415.196740001</c:v>
                </c:pt>
                <c:pt idx="30897">
                  <c:v>28368146.794179</c:v>
                </c:pt>
                <c:pt idx="30898">
                  <c:v>27918102.795134999</c:v>
                </c:pt>
                <c:pt idx="30899">
                  <c:v>27465239.930814996</c:v>
                </c:pt>
                <c:pt idx="30900">
                  <c:v>27009513.768089999</c:v>
                </c:pt>
                <c:pt idx="30901">
                  <c:v>26550878.671612997</c:v>
                </c:pt>
                <c:pt idx="30902">
                  <c:v>26089287.765075997</c:v>
                </c:pt>
                <c:pt idx="30903">
                  <c:v>25624692.891690996</c:v>
                </c:pt>
                <c:pt idx="30904">
                  <c:v>25157044.574014001</c:v>
                </c:pt>
                <c:pt idx="30905">
                  <c:v>24686291.973266996</c:v>
                </c:pt>
                <c:pt idx="30906">
                  <c:v>24212382.848337002</c:v>
                </c:pt>
                <c:pt idx="30907">
                  <c:v>23735263.514704004</c:v>
                </c:pt>
                <c:pt idx="30908">
                  <c:v>23254878.803583998</c:v>
                </c:pt>
                <c:pt idx="30909">
                  <c:v>22771172.021656998</c:v>
                </c:pt>
                <c:pt idx="30910">
                  <c:v>22284084.911834002</c:v>
                </c:pt>
                <c:pt idx="30911">
                  <c:v>21793557.615611002</c:v>
                </c:pt>
                <c:pt idx="30912">
                  <c:v>21299528.637685001</c:v>
                </c:pt>
                <c:pt idx="30913">
                  <c:v>20801934.813667998</c:v>
                </c:pt>
                <c:pt idx="30914">
                  <c:v>20300711.281877991</c:v>
                </c:pt>
                <c:pt idx="30915">
                  <c:v>19795791.460458998</c:v>
                </c:pt>
                <c:pt idx="30916">
                  <c:v>19287107.031286001</c:v>
                </c:pt>
                <c:pt idx="30917">
                  <c:v>18774587.932477996</c:v>
                </c:pt>
                <c:pt idx="30918">
                  <c:v>18258162.361704998</c:v>
                </c:pt>
                <c:pt idx="30919">
                  <c:v>17737756.792964999</c:v>
                </c:pt>
                <c:pt idx="30920">
                  <c:v>17213296.010074999</c:v>
                </c:pt>
                <c:pt idx="30921">
                  <c:v>16684703.160838</c:v>
                </c:pt>
                <c:pt idx="30922">
                  <c:v>16151899.836731</c:v>
                </c:pt>
                <c:pt idx="30923">
                  <c:v>15614806.184017003</c:v>
                </c:pt>
                <c:pt idx="30924">
                  <c:v>15073341.053517999</c:v>
                </c:pt>
                <c:pt idx="30925">
                  <c:v>14527422.197942</c:v>
                </c:pt>
                <c:pt idx="30926">
                  <c:v>13976966.527678</c:v>
                </c:pt>
                <c:pt idx="30927">
                  <c:v>13421890.438531999</c:v>
                </c:pt>
                <c:pt idx="30928">
                  <c:v>12862110.228054998</c:v>
                </c:pt>
                <c:pt idx="30929">
                  <c:v>12297542.621098001</c:v>
                </c:pt>
                <c:pt idx="30930">
                  <c:v>11728105.430248</c:v>
                </c:pt>
                <c:pt idx="30931">
                  <c:v>11153718.383172002</c:v>
                </c:pt>
                <c:pt idx="30932">
                  <c:v>10574304.156927001</c:v>
                </c:pt>
                <c:pt idx="30933">
                  <c:v>9989789.669577999</c:v>
                </c:pt>
                <c:pt idx="30934">
                  <c:v>9400107.6925919987</c:v>
                </c:pt>
                <c:pt idx="30935">
                  <c:v>8805198.8643890023</c:v>
                </c:pt>
                <c:pt idx="30936">
                  <c:v>8205014.2071780004</c:v>
                </c:pt>
                <c:pt idx="30937">
                  <c:v>7599518.277516</c:v>
                </c:pt>
                <c:pt idx="30938">
                  <c:v>6988693.1177759999</c:v>
                </c:pt>
                <c:pt idx="30939">
                  <c:v>6372543.2238809988</c:v>
                </c:pt>
                <c:pt idx="30940">
                  <c:v>5751101.8078229995</c:v>
                </c:pt>
                <c:pt idx="30941">
                  <c:v>5124438.7168739997</c:v>
                </c:pt>
                <c:pt idx="30942">
                  <c:v>4492670.4816280007</c:v>
                </c:pt>
                <c:pt idx="30943">
                  <c:v>3855973.1113629998</c:v>
                </c:pt>
                <c:pt idx="30944">
                  <c:v>3214598.4496069998</c:v>
                </c:pt>
                <c:pt idx="30945">
                  <c:v>2568895.1613280005</c:v>
                </c:pt>
                <c:pt idx="30946">
                  <c:v>1919335.7659509999</c:v>
                </c:pt>
                <c:pt idx="30947">
                  <c:v>1266551.5826430002</c:v>
                </c:pt>
                <c:pt idx="30948">
                  <c:v>611378.04398400011</c:v>
                </c:pt>
                <c:pt idx="30949">
                  <c:v>-45086.412081000002</c:v>
                </c:pt>
                <c:pt idx="30950">
                  <c:v>-701403.73289500002</c:v>
                </c:pt>
                <c:pt idx="30951">
                  <c:v>-1355696.7142129999</c:v>
                </c:pt>
                <c:pt idx="30952">
                  <c:v>-2005520.256028</c:v>
                </c:pt>
                <c:pt idx="30953">
                  <c:v>-2647696.4444749998</c:v>
                </c:pt>
                <c:pt idx="30954">
                  <c:v>-3278107.0491729998</c:v>
                </c:pt>
                <c:pt idx="30955">
                  <c:v>-3891440.5748529998</c:v>
                </c:pt>
                <c:pt idx="30956">
                  <c:v>-4480900.783547</c:v>
                </c:pt>
                <c:pt idx="30957">
                  <c:v>-5037904.8701410005</c:v>
                </c:pt>
                <c:pt idx="30958">
                  <c:v>-5551839.0223670006</c:v>
                </c:pt>
                <c:pt idx="30959">
                  <c:v>-6010001.0996619994</c:v>
                </c:pt>
                <c:pt idx="30960">
                  <c:v>-6397933.9127790006</c:v>
                </c:pt>
                <c:pt idx="30961">
                  <c:v>-6700390.5782990009</c:v>
                </c:pt>
                <c:pt idx="30962">
                  <c:v>-6903078.2028090004</c:v>
                </c:pt>
                <c:pt idx="30963">
                  <c:v>-6995002.5841379995</c:v>
                </c:pt>
                <c:pt idx="30964">
                  <c:v>-6970753.4537559999</c:v>
                </c:pt>
                <c:pt idx="30965">
                  <c:v>-6831785.2103180001</c:v>
                </c:pt>
                <c:pt idx="30966">
                  <c:v>-6586062.4492250001</c:v>
                </c:pt>
                <c:pt idx="30967">
                  <c:v>-6246251.3704190003</c:v>
                </c:pt>
                <c:pt idx="30968">
                  <c:v>-5827301.0464860005</c:v>
                </c:pt>
                <c:pt idx="30969">
                  <c:v>-5344296.6654169988</c:v>
                </c:pt>
                <c:pt idx="30970">
                  <c:v>-4811041.9116310002</c:v>
                </c:pt>
                <c:pt idx="30971">
                  <c:v>-4239383.8902459992</c:v>
                </c:pt>
                <c:pt idx="30972">
                  <c:v>-3639071.0252709999</c:v>
                </c:pt>
                <c:pt idx="30973">
                  <c:v>-3017908.6685629999</c:v>
                </c:pt>
                <c:pt idx="30974">
                  <c:v>-2382039.0850860002</c:v>
                </c:pt>
                <c:pt idx="30975">
                  <c:v>-1736244.442092</c:v>
                </c:pt>
                <c:pt idx="30976">
                  <c:v>-1084224.1441760003</c:v>
                </c:pt>
                <c:pt idx="30977">
                  <c:v>-428828.98572599993</c:v>
                </c:pt>
                <c:pt idx="30978">
                  <c:v>227749.68847199998</c:v>
                </c:pt>
                <c:pt idx="30979">
                  <c:v>883830.949073</c:v>
                </c:pt>
                <c:pt idx="30980">
                  <c:v>1538128.4960420001</c:v>
                </c:pt>
                <c:pt idx="30981">
                  <c:v>2189661.3524449989</c:v>
                </c:pt>
                <c:pt idx="30982">
                  <c:v>2837685.185751</c:v>
                </c:pt>
                <c:pt idx="30983">
                  <c:v>3481639.5031619994</c:v>
                </c:pt>
                <c:pt idx="30984">
                  <c:v>4121106.9886459997</c:v>
                </c:pt>
                <c:pt idx="30985">
                  <c:v>4755782.1062209997</c:v>
                </c:pt>
                <c:pt idx="30986">
                  <c:v>5385446.7769280011</c:v>
                </c:pt>
                <c:pt idx="30987">
                  <c:v>6009951.4659900004</c:v>
                </c:pt>
                <c:pt idx="30988">
                  <c:v>6629200.4201420005</c:v>
                </c:pt>
                <c:pt idx="30989">
                  <c:v>7243140.1001009997</c:v>
                </c:pt>
                <c:pt idx="30990">
                  <c:v>7851750.0828339998</c:v>
                </c:pt>
                <c:pt idx="30991">
                  <c:v>8455035.8810130022</c:v>
                </c:pt>
                <c:pt idx="30992">
                  <c:v>9053023.2571289986</c:v>
                </c:pt>
                <c:pt idx="30993">
                  <c:v>9645753.7078269962</c:v>
                </c:pt>
                <c:pt idx="30994">
                  <c:v>10233280.868308</c:v>
                </c:pt>
                <c:pt idx="30995">
                  <c:v>10815667.643064998</c:v>
                </c:pt>
                <c:pt idx="30996">
                  <c:v>11392983.912201</c:v>
                </c:pt>
                <c:pt idx="30997">
                  <c:v>11965304.695599001</c:v>
                </c:pt>
                <c:pt idx="30998">
                  <c:v>12532708.682499997</c:v>
                </c:pt>
                <c:pt idx="30999">
                  <c:v>13095277.053677002</c:v>
                </c:pt>
                <c:pt idx="31000">
                  <c:v>13653092.538590996</c:v>
                </c:pt>
                <c:pt idx="31001">
                  <c:v>14206238.661754999</c:v>
                </c:pt>
                <c:pt idx="31002">
                  <c:v>14754799.141829997</c:v>
                </c:pt>
                <c:pt idx="31003">
                  <c:v>15298857.414256999</c:v>
                </c:pt>
                <c:pt idx="31004">
                  <c:v>15838496.253998</c:v>
                </c:pt>
                <c:pt idx="31005">
                  <c:v>16373797.479511</c:v>
                </c:pt>
                <c:pt idx="31006">
                  <c:v>16904841.722729001</c:v>
                </c:pt>
                <c:pt idx="31007">
                  <c:v>17431708.252688002</c:v>
                </c:pt>
                <c:pt idx="31008">
                  <c:v>17954474.842796005</c:v>
                </c:pt>
                <c:pt idx="31009">
                  <c:v>18473217.673574001</c:v>
                </c:pt>
                <c:pt idx="31010">
                  <c:v>18988011.264226999</c:v>
                </c:pt>
                <c:pt idx="31011">
                  <c:v>19498928.427590996</c:v>
                </c:pt>
                <c:pt idx="31012">
                  <c:v>20006040.244035002</c:v>
                </c:pt>
                <c:pt idx="31013">
                  <c:v>20509416.050629999</c:v>
                </c:pt>
                <c:pt idx="31014">
                  <c:v>21009123.442631997</c:v>
                </c:pt>
                <c:pt idx="31015">
                  <c:v>21505228.284777995</c:v>
                </c:pt>
                <c:pt idx="31016">
                  <c:v>21997794.730404999</c:v>
                </c:pt>
                <c:pt idx="31017">
                  <c:v>22486885.246709</c:v>
                </c:pt>
                <c:pt idx="31018">
                  <c:v>22972560.644777998</c:v>
                </c:pt>
                <c:pt idx="31019">
                  <c:v>23454880.113281999</c:v>
                </c:pt>
                <c:pt idx="31020">
                  <c:v>23933901.254882</c:v>
                </c:pt>
                <c:pt idx="31021">
                  <c:v>24409680.124614999</c:v>
                </c:pt>
                <c:pt idx="31022">
                  <c:v>24882271.269615997</c:v>
                </c:pt>
                <c:pt idx="31023">
                  <c:v>25351727.769684002</c:v>
                </c:pt>
                <c:pt idx="31024">
                  <c:v>25818101.278267998</c:v>
                </c:pt>
                <c:pt idx="31025">
                  <c:v>26281442.063544996</c:v>
                </c:pt>
                <c:pt idx="31026">
                  <c:v>26741799.049304999</c:v>
                </c:pt>
                <c:pt idx="31027">
                  <c:v>27199219.855450999</c:v>
                </c:pt>
                <c:pt idx="31028">
                  <c:v>27653750.837910999</c:v>
                </c:pt>
                <c:pt idx="31029">
                  <c:v>28105437.12785</c:v>
                </c:pt>
                <c:pt idx="31030">
                  <c:v>28554322.670065001</c:v>
                </c:pt>
                <c:pt idx="31031">
                  <c:v>29000450.260485996</c:v>
                </c:pt>
                <c:pt idx="31032">
                  <c:v>29443861.582729001</c:v>
                </c:pt>
                <c:pt idx="31033">
                  <c:v>29884597.243652996</c:v>
                </c:pt>
                <c:pt idx="31034">
                  <c:v>30322696.807895996</c:v>
                </c:pt>
                <c:pt idx="31035">
                  <c:v>30758198.831378002</c:v>
                </c:pt>
                <c:pt idx="31036">
                  <c:v>31191140.893766001</c:v>
                </c:pt>
                <c:pt idx="31037">
                  <c:v>31621559.629891995</c:v>
                </c:pt>
                <c:pt idx="31038">
                  <c:v>32049490.76015</c:v>
                </c:pt>
                <c:pt idx="31039">
                  <c:v>32474969.11987</c:v>
                </c:pt>
                <c:pt idx="31040">
                  <c:v>32898028.687696997</c:v>
                </c:pt>
                <c:pt idx="31041">
                  <c:v>33318702.612987004</c:v>
                </c:pt>
                <c:pt idx="31042">
                  <c:v>33737023.242249005</c:v>
                </c:pt>
                <c:pt idx="31043">
                  <c:v>34153022.144659005</c:v>
                </c:pt>
                <c:pt idx="31044">
                  <c:v>34566730.136661999</c:v>
                </c:pt>
                <c:pt idx="31045">
                  <c:v>34978177.305701993</c:v>
                </c:pt>
                <c:pt idx="31046">
                  <c:v>35387393.033096001</c:v>
                </c:pt>
                <c:pt idx="31047">
                  <c:v>35794406.016093001</c:v>
                </c:pt>
                <c:pt idx="31048">
                  <c:v>36199244.289124005</c:v>
                </c:pt>
                <c:pt idx="31049">
                  <c:v>36601935.244296007</c:v>
                </c:pt>
                <c:pt idx="31050">
                  <c:v>37002505.651140004</c:v>
                </c:pt>
                <c:pt idx="31051">
                  <c:v>37400981.675648011</c:v>
                </c:pt>
                <c:pt idx="31052">
                  <c:v>37797388.898614004</c:v>
                </c:pt>
                <c:pt idx="31053">
                  <c:v>38191752.333319992</c:v>
                </c:pt>
                <c:pt idx="31054">
                  <c:v>38584096.44258599</c:v>
                </c:pt>
                <c:pt idx="31055">
                  <c:v>38974445.155200005</c:v>
                </c:pt>
                <c:pt idx="31056">
                  <c:v>39362821.88176199</c:v>
                </c:pt>
                <c:pt idx="31057">
                  <c:v>39749249.529962003</c:v>
                </c:pt>
                <c:pt idx="31058">
                  <c:v>40133750.519308999</c:v>
                </c:pt>
                <c:pt idx="31059">
                  <c:v>40516346.795343004</c:v>
                </c:pt>
                <c:pt idx="31060">
                  <c:v>40897059.843334995</c:v>
                </c:pt>
                <c:pt idx="31061">
                  <c:v>41275910.701512001</c:v>
                </c:pt>
                <c:pt idx="31062">
                  <c:v>41652919.97381299</c:v>
                </c:pt>
                <c:pt idx="31063">
                  <c:v>42028107.842194997</c:v>
                </c:pt>
                <c:pt idx="31064">
                  <c:v>42401494.078520998</c:v>
                </c:pt>
                <c:pt idx="31065">
                  <c:v>42773098.056023993</c:v>
                </c:pt>
                <c:pt idx="31066">
                  <c:v>43142938.760383002</c:v>
                </c:pt>
                <c:pt idx="31067">
                  <c:v>43511034.800416991</c:v>
                </c:pt>
                <c:pt idx="31068">
                  <c:v>43877404.418412991</c:v>
                </c:pt>
                <c:pt idx="31069">
                  <c:v>44242065.500101998</c:v>
                </c:pt>
                <c:pt idx="31070">
                  <c:v>44605035.584300004</c:v>
                </c:pt>
                <c:pt idx="31071">
                  <c:v>44966331.87222299</c:v>
                </c:pt>
                <c:pt idx="31072">
                  <c:v>45325971.236491002</c:v>
                </c:pt>
                <c:pt idx="31073">
                  <c:v>45683970.229834013</c:v>
                </c:pt>
                <c:pt idx="31074">
                  <c:v>46040345.093506001</c:v>
                </c:pt>
                <c:pt idx="31075">
                  <c:v>46395111.765425004</c:v>
                </c:pt>
                <c:pt idx="31076">
                  <c:v>46748285.888049997</c:v>
                </c:pt>
                <c:pt idx="31077">
                  <c:v>47099882.815993011</c:v>
                </c:pt>
                <c:pt idx="31078">
                  <c:v>47449917.623391002</c:v>
                </c:pt>
                <c:pt idx="31079">
                  <c:v>47798405.111042999</c:v>
                </c:pt>
                <c:pt idx="31080">
                  <c:v>48145359.813311987</c:v>
                </c:pt>
                <c:pt idx="31081">
                  <c:v>48490796.004811995</c:v>
                </c:pt>
                <c:pt idx="31082">
                  <c:v>48834727.706882991</c:v>
                </c:pt>
                <c:pt idx="31083">
                  <c:v>49177168.693861999</c:v>
                </c:pt>
                <c:pt idx="31084">
                  <c:v>49518132.49915801</c:v>
                </c:pt>
                <c:pt idx="31085">
                  <c:v>49857632.421141006</c:v>
                </c:pt>
                <c:pt idx="31086">
                  <c:v>50195681.528843008</c:v>
                </c:pt>
                <c:pt idx="31087">
                  <c:v>50532292.667489</c:v>
                </c:pt>
                <c:pt idx="31088">
                  <c:v>50867478.463859998</c:v>
                </c:pt>
                <c:pt idx="31089">
                  <c:v>51201251.331491001</c:v>
                </c:pt>
                <c:pt idx="31090">
                  <c:v>51533623.475708999</c:v>
                </c:pt>
                <c:pt idx="31091">
                  <c:v>51864606.898526996</c:v>
                </c:pt>
                <c:pt idx="31092">
                  <c:v>52194213.403388992</c:v>
                </c:pt>
                <c:pt idx="31093">
                  <c:v>52522454.599771999</c:v>
                </c:pt>
                <c:pt idx="31094">
                  <c:v>52849341.907655001</c:v>
                </c:pt>
                <c:pt idx="31095">
                  <c:v>53174886.561857007</c:v>
                </c:pt>
                <c:pt idx="31096">
                  <c:v>53499099.616249003</c:v>
                </c:pt>
                <c:pt idx="31097">
                  <c:v>53821991.947843</c:v>
                </c:pt>
                <c:pt idx="31098">
                  <c:v>54143574.260761999</c:v>
                </c:pt>
                <c:pt idx="31099">
                  <c:v>54463857.090101011</c:v>
                </c:pt>
                <c:pt idx="31100">
                  <c:v>54782850.805674002</c:v>
                </c:pt>
                <c:pt idx="31101">
                  <c:v>55100565.615657009</c:v>
                </c:pt>
                <c:pt idx="31102">
                  <c:v>55417011.570127003</c:v>
                </c:pt>
                <c:pt idx="31103">
                  <c:v>55732198.564502999</c:v>
                </c:pt>
                <c:pt idx="31104">
                  <c:v>56046136.342894994</c:v>
                </c:pt>
                <c:pt idx="31105">
                  <c:v>56358834.501350999</c:v>
                </c:pt>
                <c:pt idx="31106">
                  <c:v>56670302.491025999</c:v>
                </c:pt>
                <c:pt idx="31107">
                  <c:v>56980549.621256009</c:v>
                </c:pt>
                <c:pt idx="31108">
                  <c:v>57289585.062553003</c:v>
                </c:pt>
                <c:pt idx="31109">
                  <c:v>57597417.849518999</c:v>
                </c:pt>
                <c:pt idx="31110">
                  <c:v>57904056.883677997</c:v>
                </c:pt>
                <c:pt idx="31111">
                  <c:v>58209510.936235003</c:v>
                </c:pt>
                <c:pt idx="31112">
                  <c:v>58513788.650764994</c:v>
                </c:pt>
                <c:pt idx="31113">
                  <c:v>58816898.545823999</c:v>
                </c:pt>
                <c:pt idx="31114">
                  <c:v>59118849.017497003</c:v>
                </c:pt>
                <c:pt idx="31115">
                  <c:v>59419648.341877997</c:v>
                </c:pt>
                <c:pt idx="31116">
                  <c:v>59719304.677480996</c:v>
                </c:pt>
                <c:pt idx="31117">
                  <c:v>60017826.067601003</c:v>
                </c:pt>
                <c:pt idx="31118">
                  <c:v>60315220.442597002</c:v>
                </c:pt>
                <c:pt idx="31119">
                  <c:v>60611495.622134008</c:v>
                </c:pt>
                <c:pt idx="31120">
                  <c:v>60906659.317353994</c:v>
                </c:pt>
                <c:pt idx="31121">
                  <c:v>61200719.133001998</c:v>
                </c:pt>
                <c:pt idx="31122">
                  <c:v>61493682.569493011</c:v>
                </c:pt>
                <c:pt idx="31123">
                  <c:v>61785557.024928011</c:v>
                </c:pt>
                <c:pt idx="31124">
                  <c:v>62076349.797066003</c:v>
                </c:pt>
                <c:pt idx="31125">
                  <c:v>62366068.085234009</c:v>
                </c:pt>
                <c:pt idx="31126">
                  <c:v>62654718.992209002</c:v>
                </c:pt>
                <c:pt idx="31127">
                  <c:v>62942309.526031002</c:v>
                </c:pt>
                <c:pt idx="31128">
                  <c:v>63228846.601792999</c:v>
                </c:pt>
                <c:pt idx="31129">
                  <c:v>63514337.043377995</c:v>
                </c:pt>
                <c:pt idx="31130">
                  <c:v>63798787.585150003</c:v>
                </c:pt>
                <c:pt idx="31131">
                  <c:v>64082204.873613998</c:v>
                </c:pt>
                <c:pt idx="31132">
                  <c:v>64364595.469031006</c:v>
                </c:pt>
                <c:pt idx="31133">
                  <c:v>64645965.846992992</c:v>
                </c:pt>
                <c:pt idx="31134">
                  <c:v>64926322.399968006</c:v>
                </c:pt>
                <c:pt idx="31135">
                  <c:v>65205671.438800998</c:v>
                </c:pt>
                <c:pt idx="31136">
                  <c:v>65484019.194182999</c:v>
                </c:pt>
                <c:pt idx="31137">
                  <c:v>65761371.818089992</c:v>
                </c:pt>
                <c:pt idx="31138">
                  <c:v>66037735.385178998</c:v>
                </c:pt>
                <c:pt idx="31139">
                  <c:v>66313115.894164003</c:v>
                </c:pt>
                <c:pt idx="31140">
                  <c:v>66587519.269148014</c:v>
                </c:pt>
                <c:pt idx="31141">
                  <c:v>66860951.360938005</c:v>
                </c:pt>
                <c:pt idx="31142">
                  <c:v>67133417.948316008</c:v>
                </c:pt>
                <c:pt idx="31143">
                  <c:v>67404924.739296019</c:v>
                </c:pt>
                <c:pt idx="31144">
                  <c:v>67675477.372337982</c:v>
                </c:pt>
                <c:pt idx="31145">
                  <c:v>67945081.417549998</c:v>
                </c:pt>
                <c:pt idx="31146">
                  <c:v>68213742.377847984</c:v>
                </c:pt>
                <c:pt idx="31147">
                  <c:v>68481465.690103978</c:v>
                </c:pt>
                <c:pt idx="31148">
                  <c:v>68748256.726263002</c:v>
                </c:pt>
                <c:pt idx="31149">
                  <c:v>69014120.794428006</c:v>
                </c:pt>
                <c:pt idx="31150">
                  <c:v>69279063.139937982</c:v>
                </c:pt>
                <c:pt idx="31151">
                  <c:v>69543088.946410015</c:v>
                </c:pt>
                <c:pt idx="31152">
                  <c:v>69806203.336758986</c:v>
                </c:pt>
                <c:pt idx="31153">
                  <c:v>70068411.374202967</c:v>
                </c:pt>
                <c:pt idx="31154">
                  <c:v>70329718.063243002</c:v>
                </c:pt>
                <c:pt idx="31155">
                  <c:v>70590128.35061799</c:v>
                </c:pt>
                <c:pt idx="31156">
                  <c:v>70849647.126246989</c:v>
                </c:pt>
                <c:pt idx="31157">
                  <c:v>71108279.224145979</c:v>
                </c:pt>
                <c:pt idx="31158">
                  <c:v>71366029.423332006</c:v>
                </c:pt>
                <c:pt idx="31159">
                  <c:v>71622902.448695019</c:v>
                </c:pt>
                <c:pt idx="31160">
                  <c:v>71878902.971871004</c:v>
                </c:pt>
                <c:pt idx="31161">
                  <c:v>72134035.612077996</c:v>
                </c:pt>
                <c:pt idx="31162">
                  <c:v>72388304.936949</c:v>
                </c:pt>
                <c:pt idx="31163">
                  <c:v>72641715.463341996</c:v>
                </c:pt>
                <c:pt idx="31164">
                  <c:v>72894271.658127978</c:v>
                </c:pt>
                <c:pt idx="31165">
                  <c:v>73145977.938978016</c:v>
                </c:pt>
                <c:pt idx="31166">
                  <c:v>73396838.675118983</c:v>
                </c:pt>
                <c:pt idx="31167">
                  <c:v>73646858.188080981</c:v>
                </c:pt>
                <c:pt idx="31168">
                  <c:v>73896040.752433002</c:v>
                </c:pt>
                <c:pt idx="31169">
                  <c:v>74144390.596495017</c:v>
                </c:pt>
                <c:pt idx="31170">
                  <c:v>74391911.903044</c:v>
                </c:pt>
                <c:pt idx="31171">
                  <c:v>74638608.810004979</c:v>
                </c:pt>
                <c:pt idx="31172">
                  <c:v>74884485.411122993</c:v>
                </c:pt>
                <c:pt idx="31173">
                  <c:v>75129545.756626979</c:v>
                </c:pt>
                <c:pt idx="31174">
                  <c:v>75373793.853879005</c:v>
                </c:pt>
                <c:pt idx="31175">
                  <c:v>75617233.66801399</c:v>
                </c:pt>
                <c:pt idx="31176">
                  <c:v>75859869.122557983</c:v>
                </c:pt>
                <c:pt idx="31177">
                  <c:v>76101704.100048989</c:v>
                </c:pt>
                <c:pt idx="31178">
                  <c:v>76342742.442629993</c:v>
                </c:pt>
                <c:pt idx="31179">
                  <c:v>76582987.952646002</c:v>
                </c:pt>
                <c:pt idx="31180">
                  <c:v>76822444.393216014</c:v>
                </c:pt>
                <c:pt idx="31181">
                  <c:v>77061115.488802001</c:v>
                </c:pt>
                <c:pt idx="31182">
                  <c:v>77299004.925768003</c:v>
                </c:pt>
                <c:pt idx="31183">
                  <c:v>77536116.352923989</c:v>
                </c:pt>
                <c:pt idx="31184">
                  <c:v>77772453.382064</c:v>
                </c:pt>
                <c:pt idx="31185">
                  <c:v>78008019.588488013</c:v>
                </c:pt>
                <c:pt idx="31186">
                  <c:v>78242818.511523992</c:v>
                </c:pt>
                <c:pt idx="31187">
                  <c:v>78476853.655031964</c:v>
                </c:pt>
                <c:pt idx="31188">
                  <c:v>78710128.487898007</c:v>
                </c:pt>
                <c:pt idx="31189">
                  <c:v>78942646.44452998</c:v>
                </c:pt>
                <c:pt idx="31190">
                  <c:v>79174410.925330982</c:v>
                </c:pt>
                <c:pt idx="31191">
                  <c:v>79405425.29717502</c:v>
                </c:pt>
                <c:pt idx="31192">
                  <c:v>79635692.893864006</c:v>
                </c:pt>
                <c:pt idx="31193">
                  <c:v>79865217.016587004</c:v>
                </c:pt>
                <c:pt idx="31194">
                  <c:v>80094000.934362993</c:v>
                </c:pt>
                <c:pt idx="31195">
                  <c:v>80322047.884479001</c:v>
                </c:pt>
                <c:pt idx="31196">
                  <c:v>80549361.07292299</c:v>
                </c:pt>
                <c:pt idx="31197">
                  <c:v>80775943.674802974</c:v>
                </c:pt>
                <c:pt idx="31198">
                  <c:v>81001798.834765002</c:v>
                </c:pt>
                <c:pt idx="31199">
                  <c:v>81226929.667400002</c:v>
                </c:pt>
                <c:pt idx="31200">
                  <c:v>81451339.257640988</c:v>
                </c:pt>
                <c:pt idx="31201">
                  <c:v>81675030.661165997</c:v>
                </c:pt>
                <c:pt idx="31202">
                  <c:v>81898006.90477398</c:v>
                </c:pt>
                <c:pt idx="31203">
                  <c:v>82120270.986773998</c:v>
                </c:pt>
                <c:pt idx="31204">
                  <c:v>82341825.877353966</c:v>
                </c:pt>
                <c:pt idx="31205">
                  <c:v>82562674.518948004</c:v>
                </c:pt>
                <c:pt idx="31206">
                  <c:v>82782819.826601967</c:v>
                </c:pt>
                <c:pt idx="31207">
                  <c:v>83002264.68832399</c:v>
                </c:pt>
                <c:pt idx="31208">
                  <c:v>83221011.965432003</c:v>
                </c:pt>
                <c:pt idx="31209">
                  <c:v>83439064.492904007</c:v>
                </c:pt>
                <c:pt idx="31210">
                  <c:v>83656425.07970798</c:v>
                </c:pt>
                <c:pt idx="31211">
                  <c:v>83873096.509137005</c:v>
                </c:pt>
                <c:pt idx="31212">
                  <c:v>84089081.539134979</c:v>
                </c:pt>
                <c:pt idx="31213">
                  <c:v>84304382.902616993</c:v>
                </c:pt>
                <c:pt idx="31214">
                  <c:v>84519003.307782978</c:v>
                </c:pt>
                <c:pt idx="31215">
                  <c:v>84732945.438431993</c:v>
                </c:pt>
                <c:pt idx="31216">
                  <c:v>84946211.954264998</c:v>
                </c:pt>
                <c:pt idx="31217">
                  <c:v>85158805.491182014</c:v>
                </c:pt>
                <c:pt idx="31218">
                  <c:v>85370728.66158399</c:v>
                </c:pt>
                <c:pt idx="31219">
                  <c:v>85581984.054656968</c:v>
                </c:pt>
                <c:pt idx="31220">
                  <c:v>85792574.236660004</c:v>
                </c:pt>
                <c:pt idx="31221">
                  <c:v>86002501.751208007</c:v>
                </c:pt>
                <c:pt idx="31222">
                  <c:v>86211769.119545981</c:v>
                </c:pt>
                <c:pt idx="31223">
                  <c:v>86420378.840821981</c:v>
                </c:pt>
                <c:pt idx="31224">
                  <c:v>86628333.392353982</c:v>
                </c:pt>
                <c:pt idx="31225">
                  <c:v>86835635.229897007</c:v>
                </c:pt>
                <c:pt idx="31226">
                  <c:v>87042286.787897006</c:v>
                </c:pt>
                <c:pt idx="31227">
                  <c:v>87248290.479750991</c:v>
                </c:pt>
                <c:pt idx="31228">
                  <c:v>87453648.698053986</c:v>
                </c:pt>
                <c:pt idx="31229">
                  <c:v>87658363.814851984</c:v>
                </c:pt>
                <c:pt idx="31230">
                  <c:v>87862438.181880981</c:v>
                </c:pt>
                <c:pt idx="31231">
                  <c:v>88065874.130805001</c:v>
                </c:pt>
                <c:pt idx="31232">
                  <c:v>88268673.973460019</c:v>
                </c:pt>
                <c:pt idx="31233">
                  <c:v>88470840.002077013</c:v>
                </c:pt>
                <c:pt idx="31234">
                  <c:v>88672374.489518002</c:v>
                </c:pt>
                <c:pt idx="31235">
                  <c:v>88873279.689495996</c:v>
                </c:pt>
                <c:pt idx="31236">
                  <c:v>89073557.836798981</c:v>
                </c:pt>
                <c:pt idx="31237">
                  <c:v>89273211.147510991</c:v>
                </c:pt>
                <c:pt idx="31238">
                  <c:v>89472241.819223002</c:v>
                </c:pt>
                <c:pt idx="31239">
                  <c:v>89670652.031246006</c:v>
                </c:pt>
                <c:pt idx="31240">
                  <c:v>89868443.944821</c:v>
                </c:pt>
                <c:pt idx="31241">
                  <c:v>90065619.703324005</c:v>
                </c:pt>
                <c:pt idx="31242">
                  <c:v>90262181.432468012</c:v>
                </c:pt>
                <c:pt idx="31243">
                  <c:v>90458131.240502</c:v>
                </c:pt>
                <c:pt idx="31244">
                  <c:v>90653471.218409017</c:v>
                </c:pt>
                <c:pt idx="31245">
                  <c:v>90848203.440098017</c:v>
                </c:pt>
                <c:pt idx="31246">
                  <c:v>91042329.962597013</c:v>
                </c:pt>
                <c:pt idx="31247">
                  <c:v>91235852.826237991</c:v>
                </c:pt>
                <c:pt idx="31248">
                  <c:v>91428774.054842964</c:v>
                </c:pt>
                <c:pt idx="31249">
                  <c:v>91621095.655907989</c:v>
                </c:pt>
                <c:pt idx="31250">
                  <c:v>91812819.620781988</c:v>
                </c:pt>
                <c:pt idx="31251">
                  <c:v>92003947.924843967</c:v>
                </c:pt>
                <c:pt idx="31252">
                  <c:v>92194482.527677</c:v>
                </c:pt>
                <c:pt idx="31253">
                  <c:v>92384425.373239979</c:v>
                </c:pt>
                <c:pt idx="31254">
                  <c:v>92573778.39003998</c:v>
                </c:pt>
                <c:pt idx="31255">
                  <c:v>92762543.491296008</c:v>
                </c:pt>
                <c:pt idx="31256">
                  <c:v>92950722.57510598</c:v>
                </c:pt>
                <c:pt idx="31257">
                  <c:v>93138317.524608985</c:v>
                </c:pt>
                <c:pt idx="31258">
                  <c:v>93325330.208144978</c:v>
                </c:pt>
                <c:pt idx="31259">
                  <c:v>93511762.479413003</c:v>
                </c:pt>
                <c:pt idx="31260">
                  <c:v>93697616.177623972</c:v>
                </c:pt>
                <c:pt idx="31261">
                  <c:v>93882893.12766099</c:v>
                </c:pt>
                <c:pt idx="31262">
                  <c:v>94067595.140222982</c:v>
                </c:pt>
                <c:pt idx="31263">
                  <c:v>94251724.011979997</c:v>
                </c:pt>
                <c:pt idx="31264">
                  <c:v>94435281.525714964</c:v>
                </c:pt>
                <c:pt idx="31265">
                  <c:v>94618269.450475022</c:v>
                </c:pt>
                <c:pt idx="31266">
                  <c:v>94800689.541705996</c:v>
                </c:pt>
                <c:pt idx="31267">
                  <c:v>94982543.541405022</c:v>
                </c:pt>
                <c:pt idx="31268">
                  <c:v>95163833.178248987</c:v>
                </c:pt>
                <c:pt idx="31269">
                  <c:v>95344560.167736992</c:v>
                </c:pt>
                <c:pt idx="31270">
                  <c:v>95524726.212325022</c:v>
                </c:pt>
                <c:pt idx="31271">
                  <c:v>95704333.001561001</c:v>
                </c:pt>
                <c:pt idx="31272">
                  <c:v>95883382.212212995</c:v>
                </c:pt>
                <c:pt idx="31273">
                  <c:v>96061875.508402005</c:v>
                </c:pt>
                <c:pt idx="31274">
                  <c:v>96239814.541728005</c:v>
                </c:pt>
                <c:pt idx="31275">
                  <c:v>96417200.951399013</c:v>
                </c:pt>
                <c:pt idx="31276">
                  <c:v>96594036.364354983</c:v>
                </c:pt>
                <c:pt idx="31277">
                  <c:v>96770322.395389006</c:v>
                </c:pt>
                <c:pt idx="31278">
                  <c:v>96946060.647271007</c:v>
                </c:pt>
                <c:pt idx="31279">
                  <c:v>97121252.710866019</c:v>
                </c:pt>
                <c:pt idx="31280">
                  <c:v>97295900.165254965</c:v>
                </c:pt>
                <c:pt idx="31281">
                  <c:v>97470004.577848986</c:v>
                </c:pt>
                <c:pt idx="31282">
                  <c:v>97643567.504503965</c:v>
                </c:pt>
                <c:pt idx="31283">
                  <c:v>97816590.489637002</c:v>
                </c:pt>
                <c:pt idx="31284">
                  <c:v>97989075.066337004</c:v>
                </c:pt>
                <c:pt idx="31285">
                  <c:v>98161022.756475016</c:v>
                </c:pt>
                <c:pt idx="31286">
                  <c:v>98332435.070813984</c:v>
                </c:pt>
                <c:pt idx="31287">
                  <c:v>98503313.509115994</c:v>
                </c:pt>
                <c:pt idx="31288">
                  <c:v>98673659.560249999</c:v>
                </c:pt>
                <c:pt idx="31289">
                  <c:v>98843474.702298015</c:v>
                </c:pt>
                <c:pt idx="31290">
                  <c:v>99012760.402652979</c:v>
                </c:pt>
                <c:pt idx="31291">
                  <c:v>99181518.118128002</c:v>
                </c:pt>
                <c:pt idx="31292">
                  <c:v>99349749.295055002</c:v>
                </c:pt>
                <c:pt idx="31293">
                  <c:v>99517455.369381994</c:v>
                </c:pt>
                <c:pt idx="31294">
                  <c:v>99684637.766775995</c:v>
                </c:pt>
                <c:pt idx="31295">
                  <c:v>99851297.902715996</c:v>
                </c:pt>
                <c:pt idx="31296">
                  <c:v>100017437.18259299</c:v>
                </c:pt>
                <c:pt idx="31297">
                  <c:v>100183057.001801</c:v>
                </c:pt>
                <c:pt idx="31298">
                  <c:v>100348158.74583502</c:v>
                </c:pt>
                <c:pt idx="31299">
                  <c:v>100512743.79037802</c:v>
                </c:pt>
                <c:pt idx="31300">
                  <c:v>100676813.50139901</c:v>
                </c:pt>
                <c:pt idx="31301">
                  <c:v>100840369.235237</c:v>
                </c:pt>
                <c:pt idx="31302">
                  <c:v>101003412.33869298</c:v>
                </c:pt>
                <c:pt idx="31303">
                  <c:v>101165944.14911802</c:v>
                </c:pt>
                <c:pt idx="31304">
                  <c:v>101327965.99449901</c:v>
                </c:pt>
                <c:pt idx="31305">
                  <c:v>101489479.193545</c:v>
                </c:pt>
                <c:pt idx="31306">
                  <c:v>101650485.05577201</c:v>
                </c:pt>
                <c:pt idx="31307">
                  <c:v>101810984.881589</c:v>
                </c:pt>
                <c:pt idx="31308">
                  <c:v>101970979.96237402</c:v>
                </c:pt>
                <c:pt idx="31309">
                  <c:v>102130471.58056401</c:v>
                </c:pt>
                <c:pt idx="31310">
                  <c:v>102289461.00973</c:v>
                </c:pt>
                <c:pt idx="31311">
                  <c:v>102447949.51465799</c:v>
                </c:pt>
                <c:pt idx="31312">
                  <c:v>102605938.351428</c:v>
                </c:pt>
                <c:pt idx="31313">
                  <c:v>102763428.76749299</c:v>
                </c:pt>
                <c:pt idx="31314">
                  <c:v>102920422.00175299</c:v>
                </c:pt>
                <c:pt idx="31315">
                  <c:v>103076919.28463501</c:v>
                </c:pt>
                <c:pt idx="31316">
                  <c:v>103232921.83816501</c:v>
                </c:pt>
                <c:pt idx="31317">
                  <c:v>103388430.87603998</c:v>
                </c:pt>
                <c:pt idx="31318">
                  <c:v>103543447.603707</c:v>
                </c:pt>
                <c:pt idx="31319">
                  <c:v>103697973.21843299</c:v>
                </c:pt>
                <c:pt idx="31320">
                  <c:v>103852008.90937302</c:v>
                </c:pt>
                <c:pt idx="31321">
                  <c:v>104005555.85764599</c:v>
                </c:pt>
                <c:pt idx="31322">
                  <c:v>104158615.23639999</c:v>
                </c:pt>
                <c:pt idx="31323">
                  <c:v>104311188.21088701</c:v>
                </c:pt>
                <c:pt idx="31324">
                  <c:v>104463275.93852398</c:v>
                </c:pt>
                <c:pt idx="31325">
                  <c:v>104614879.56896602</c:v>
                </c:pt>
                <c:pt idx="31326">
                  <c:v>104766000.24417099</c:v>
                </c:pt>
                <c:pt idx="31327">
                  <c:v>104916639.09846401</c:v>
                </c:pt>
                <c:pt idx="31328">
                  <c:v>105066797.25860399</c:v>
                </c:pt>
                <c:pt idx="31329">
                  <c:v>105216475.843849</c:v>
                </c:pt>
                <c:pt idx="31330">
                  <c:v>105365675.96601802</c:v>
                </c:pt>
                <c:pt idx="31331">
                  <c:v>105514398.72955298</c:v>
                </c:pt>
                <c:pt idx="31332">
                  <c:v>105662645.23158501</c:v>
                </c:pt>
                <c:pt idx="31333">
                  <c:v>105810416.56199102</c:v>
                </c:pt>
                <c:pt idx="31334">
                  <c:v>105957713.80345702</c:v>
                </c:pt>
                <c:pt idx="31335">
                  <c:v>106104538.03153898</c:v>
                </c:pt>
                <c:pt idx="31336">
                  <c:v>106250890.31471901</c:v>
                </c:pt>
                <c:pt idx="31337">
                  <c:v>106396771.71446604</c:v>
                </c:pt>
                <c:pt idx="31338">
                  <c:v>106542183.28529599</c:v>
                </c:pt>
                <c:pt idx="31339">
                  <c:v>106687126.07482399</c:v>
                </c:pt>
                <c:pt idx="31340">
                  <c:v>106831601.123826</c:v>
                </c:pt>
                <c:pt idx="31341">
                  <c:v>106975609.46629302</c:v>
                </c:pt>
                <c:pt idx="31342">
                  <c:v>107119152.129483</c:v>
                </c:pt>
                <c:pt idx="31343">
                  <c:v>107262230.133984</c:v>
                </c:pt>
                <c:pt idx="31344">
                  <c:v>107404844.49375902</c:v>
                </c:pt>
                <c:pt idx="31345">
                  <c:v>107546996.21620701</c:v>
                </c:pt>
                <c:pt idx="31346">
                  <c:v>107688686.302212</c:v>
                </c:pt>
                <c:pt idx="31347">
                  <c:v>107829915.74619502</c:v>
                </c:pt>
                <c:pt idx="31348">
                  <c:v>107970685.53616799</c:v>
                </c:pt>
                <c:pt idx="31349">
                  <c:v>108110996.653788</c:v>
                </c:pt>
                <c:pt idx="31350">
                  <c:v>108250850.074398</c:v>
                </c:pt>
                <c:pt idx="31351">
                  <c:v>108390246.76708801</c:v>
                </c:pt>
                <c:pt idx="31352">
                  <c:v>108529187.69473898</c:v>
                </c:pt>
                <c:pt idx="31353">
                  <c:v>108667673.814072</c:v>
                </c:pt>
                <c:pt idx="31354">
                  <c:v>108805706.07569799</c:v>
                </c:pt>
                <c:pt idx="31355">
                  <c:v>108943285.42416802</c:v>
                </c:pt>
                <c:pt idx="31356">
                  <c:v>109080412.798014</c:v>
                </c:pt>
                <c:pt idx="31357">
                  <c:v>109217089.12980399</c:v>
                </c:pt>
                <c:pt idx="31358">
                  <c:v>109353315.34618102</c:v>
                </c:pt>
                <c:pt idx="31359">
                  <c:v>109489092.367916</c:v>
                </c:pt>
                <c:pt idx="31360">
                  <c:v>109624421.109947</c:v>
                </c:pt>
                <c:pt idx="31361">
                  <c:v>109759302.48142901</c:v>
                </c:pt>
                <c:pt idx="31362">
                  <c:v>109893737.385777</c:v>
                </c:pt>
                <c:pt idx="31363">
                  <c:v>110027726.720707</c:v>
                </c:pt>
                <c:pt idx="31364">
                  <c:v>110161271.37828298</c:v>
                </c:pt>
                <c:pt idx="31365">
                  <c:v>110294372.24496099</c:v>
                </c:pt>
                <c:pt idx="31366">
                  <c:v>110427030.201629</c:v>
                </c:pt>
                <c:pt idx="31367">
                  <c:v>110559246.12364899</c:v>
                </c:pt>
                <c:pt idx="31368">
                  <c:v>110691020.8809</c:v>
                </c:pt>
                <c:pt idx="31369">
                  <c:v>110822355.337819</c:v>
                </c:pt>
                <c:pt idx="31370">
                  <c:v>110953250.35344498</c:v>
                </c:pt>
                <c:pt idx="31371">
                  <c:v>111083706.781451</c:v>
                </c:pt>
                <c:pt idx="31372">
                  <c:v>111213725.470193</c:v>
                </c:pt>
                <c:pt idx="31373">
                  <c:v>111343307.262748</c:v>
                </c:pt>
                <c:pt idx="31374">
                  <c:v>111472452.99694602</c:v>
                </c:pt>
                <c:pt idx="31375">
                  <c:v>111601163.505417</c:v>
                </c:pt>
                <c:pt idx="31376">
                  <c:v>111729439.61562601</c:v>
                </c:pt>
                <c:pt idx="31377">
                  <c:v>111857282.149913</c:v>
                </c:pt>
                <c:pt idx="31378">
                  <c:v>111984691.92552598</c:v>
                </c:pt>
                <c:pt idx="31379">
                  <c:v>112111669.75466201</c:v>
                </c:pt>
                <c:pt idx="31380">
                  <c:v>112238216.444506</c:v>
                </c:pt>
                <c:pt idx="31381">
                  <c:v>112364332.79726002</c:v>
                </c:pt>
                <c:pt idx="31382">
                  <c:v>112490019.61018699</c:v>
                </c:pt>
                <c:pt idx="31383">
                  <c:v>112615277.67564197</c:v>
                </c:pt>
                <c:pt idx="31384">
                  <c:v>112740107.78110699</c:v>
                </c:pt>
                <c:pt idx="31385">
                  <c:v>112864510.709231</c:v>
                </c:pt>
                <c:pt idx="31386">
                  <c:v>112988487.237858</c:v>
                </c:pt>
                <c:pt idx="31387">
                  <c:v>113112038.14006601</c:v>
                </c:pt>
                <c:pt idx="31388">
                  <c:v>113235164.18419999</c:v>
                </c:pt>
                <c:pt idx="31389">
                  <c:v>113357866.133903</c:v>
                </c:pt>
                <c:pt idx="31390">
                  <c:v>113480144.748153</c:v>
                </c:pt>
                <c:pt idx="31391">
                  <c:v>113602000.781293</c:v>
                </c:pt>
                <c:pt idx="31392">
                  <c:v>113723434.98306601</c:v>
                </c:pt>
                <c:pt idx="31393">
                  <c:v>113844448.098645</c:v>
                </c:pt>
                <c:pt idx="31394">
                  <c:v>113965040.86866599</c:v>
                </c:pt>
                <c:pt idx="31395">
                  <c:v>114085214.029259</c:v>
                </c:pt>
                <c:pt idx="31396">
                  <c:v>114204968.31208099</c:v>
                </c:pt>
                <c:pt idx="31397">
                  <c:v>114324304.44434501</c:v>
                </c:pt>
                <c:pt idx="31398">
                  <c:v>114443223.14885299</c:v>
                </c:pt>
                <c:pt idx="31399">
                  <c:v>114561725.14402199</c:v>
                </c:pt>
                <c:pt idx="31400">
                  <c:v>114679811.14392</c:v>
                </c:pt>
                <c:pt idx="31401">
                  <c:v>114797481.85829</c:v>
                </c:pt>
                <c:pt idx="31402">
                  <c:v>114914737.992584</c:v>
                </c:pt>
                <c:pt idx="31403">
                  <c:v>115031580.24799001</c:v>
                </c:pt>
                <c:pt idx="31404">
                  <c:v>115148009.32146202</c:v>
                </c:pt>
                <c:pt idx="31405">
                  <c:v>115264025.905747</c:v>
                </c:pt>
                <c:pt idx="31406">
                  <c:v>115379630.68941398</c:v>
                </c:pt>
                <c:pt idx="31407">
                  <c:v>115494824.35688299</c:v>
                </c:pt>
                <c:pt idx="31408">
                  <c:v>115609607.58845298</c:v>
                </c:pt>
                <c:pt idx="31409">
                  <c:v>115723981.06032699</c:v>
                </c:pt>
                <c:pt idx="31410">
                  <c:v>115837945.44464201</c:v>
                </c:pt>
                <c:pt idx="31411">
                  <c:v>115951501.40949503</c:v>
                </c:pt>
                <c:pt idx="31412">
                  <c:v>116064649.61896801</c:v>
                </c:pt>
                <c:pt idx="31413">
                  <c:v>116177390.73316102</c:v>
                </c:pt>
                <c:pt idx="31414">
                  <c:v>116289725.40820701</c:v>
                </c:pt>
                <c:pt idx="31415">
                  <c:v>116401654.29630801</c:v>
                </c:pt>
                <c:pt idx="31416">
                  <c:v>116513178.04575798</c:v>
                </c:pt>
                <c:pt idx="31417">
                  <c:v>116624297.300964</c:v>
                </c:pt>
                <c:pt idx="31418">
                  <c:v>116735012.70247804</c:v>
                </c:pt>
                <c:pt idx="31419">
                  <c:v>116845324.887018</c:v>
                </c:pt>
                <c:pt idx="31420">
                  <c:v>116955234.48749299</c:v>
                </c:pt>
                <c:pt idx="31421">
                  <c:v>117064742.133028</c:v>
                </c:pt>
                <c:pt idx="31422">
                  <c:v>117173848.44898804</c:v>
                </c:pt>
                <c:pt idx="31423">
                  <c:v>117282554.05700399</c:v>
                </c:pt>
                <c:pt idx="31424">
                  <c:v>117390859.574995</c:v>
                </c:pt>
                <c:pt idx="31425">
                  <c:v>117498765.61718902</c:v>
                </c:pt>
                <c:pt idx="31426">
                  <c:v>117606272.79415299</c:v>
                </c:pt>
                <c:pt idx="31427">
                  <c:v>117713381.71280999</c:v>
                </c:pt>
                <c:pt idx="31428">
                  <c:v>117820092.976464</c:v>
                </c:pt>
                <c:pt idx="31429">
                  <c:v>117926407.18482499</c:v>
                </c:pt>
                <c:pt idx="31430">
                  <c:v>118032324.934029</c:v>
                </c:pt>
                <c:pt idx="31431">
                  <c:v>118137846.81665899</c:v>
                </c:pt>
                <c:pt idx="31432">
                  <c:v>118242973.421771</c:v>
                </c:pt>
                <c:pt idx="31433">
                  <c:v>118347705.33491199</c:v>
                </c:pt>
                <c:pt idx="31434">
                  <c:v>118452043.138146</c:v>
                </c:pt>
                <c:pt idx="31435">
                  <c:v>118555987.41007002</c:v>
                </c:pt>
                <c:pt idx="31436">
                  <c:v>118659538.72583999</c:v>
                </c:pt>
                <c:pt idx="31437">
                  <c:v>118762697.65719098</c:v>
                </c:pt>
                <c:pt idx="31438">
                  <c:v>118865464.77245502</c:v>
                </c:pt>
                <c:pt idx="31439">
                  <c:v>118967840.636585</c:v>
                </c:pt>
                <c:pt idx="31440">
                  <c:v>119069825.81117502</c:v>
                </c:pt>
                <c:pt idx="31441">
                  <c:v>119171420.854479</c:v>
                </c:pt>
                <c:pt idx="31442">
                  <c:v>119272626.32143298</c:v>
                </c:pt>
                <c:pt idx="31443">
                  <c:v>119373442.76367101</c:v>
                </c:pt>
                <c:pt idx="31444">
                  <c:v>119473870.72954999</c:v>
                </c:pt>
                <c:pt idx="31445">
                  <c:v>119573910.76416701</c:v>
                </c:pt>
                <c:pt idx="31446">
                  <c:v>119673563.40937701</c:v>
                </c:pt>
                <c:pt idx="31447">
                  <c:v>119772829.20381501</c:v>
                </c:pt>
                <c:pt idx="31448">
                  <c:v>119871708.68291399</c:v>
                </c:pt>
                <c:pt idx="31449">
                  <c:v>119970202.37892099</c:v>
                </c:pt>
                <c:pt idx="31450">
                  <c:v>120068310.82092199</c:v>
                </c:pt>
                <c:pt idx="31451">
                  <c:v>120166034.53485496</c:v>
                </c:pt>
                <c:pt idx="31452">
                  <c:v>120263374.04353</c:v>
                </c:pt>
                <c:pt idx="31453">
                  <c:v>120360329.86664701</c:v>
                </c:pt>
                <c:pt idx="31454">
                  <c:v>120456902.520817</c:v>
                </c:pt>
                <c:pt idx="31455">
                  <c:v>120553092.519573</c:v>
                </c:pt>
                <c:pt idx="31456">
                  <c:v>120648900.37339599</c:v>
                </c:pt>
                <c:pt idx="31457">
                  <c:v>120744326.589727</c:v>
                </c:pt>
                <c:pt idx="31458">
                  <c:v>120839371.672985</c:v>
                </c:pt>
                <c:pt idx="31459">
                  <c:v>120934036.12458698</c:v>
                </c:pt>
                <c:pt idx="31460">
                  <c:v>121028320.44296104</c:v>
                </c:pt>
                <c:pt idx="31461">
                  <c:v>121122225.123566</c:v>
                </c:pt>
                <c:pt idx="31462">
                  <c:v>121215750.65891001</c:v>
                </c:pt>
                <c:pt idx="31463">
                  <c:v>121308897.538561</c:v>
                </c:pt>
                <c:pt idx="31464">
                  <c:v>121401666.24916904</c:v>
                </c:pt>
                <c:pt idx="31465">
                  <c:v>121494057.274481</c:v>
                </c:pt>
                <c:pt idx="31466">
                  <c:v>121586071.09535401</c:v>
                </c:pt>
                <c:pt idx="31467">
                  <c:v>121677708.189775</c:v>
                </c:pt>
                <c:pt idx="31468">
                  <c:v>121768969.03287601</c:v>
                </c:pt>
                <c:pt idx="31469">
                  <c:v>121859854.096948</c:v>
                </c:pt>
                <c:pt idx="31470">
                  <c:v>121950363.851458</c:v>
                </c:pt>
                <c:pt idx="31471">
                  <c:v>122040498.76306401</c:v>
                </c:pt>
                <c:pt idx="31472">
                  <c:v>122130259.29563101</c:v>
                </c:pt>
                <c:pt idx="31473">
                  <c:v>122219645.91024502</c:v>
                </c:pt>
                <c:pt idx="31474">
                  <c:v>122308659.06523</c:v>
                </c:pt>
                <c:pt idx="31475">
                  <c:v>122397299.21616101</c:v>
                </c:pt>
                <c:pt idx="31476">
                  <c:v>122485566.815878</c:v>
                </c:pt>
                <c:pt idx="31477">
                  <c:v>122573462.31450398</c:v>
                </c:pt>
                <c:pt idx="31478">
                  <c:v>122660986.159458</c:v>
                </c:pt>
                <c:pt idx="31479">
                  <c:v>122748138.79546802</c:v>
                </c:pt>
                <c:pt idx="31480">
                  <c:v>122834920.66458598</c:v>
                </c:pt>
                <c:pt idx="31481">
                  <c:v>122921332.206203</c:v>
                </c:pt>
                <c:pt idx="31482">
                  <c:v>123007373.857063</c:v>
                </c:pt>
                <c:pt idx="31483">
                  <c:v>123093046.05127601</c:v>
                </c:pt>
                <c:pt idx="31484">
                  <c:v>123178349.220331</c:v>
                </c:pt>
                <c:pt idx="31485">
                  <c:v>123263283.79311402</c:v>
                </c:pt>
                <c:pt idx="31486">
                  <c:v>123347850.195915</c:v>
                </c:pt>
                <c:pt idx="31487">
                  <c:v>123432048.852446</c:v>
                </c:pt>
                <c:pt idx="31488">
                  <c:v>123515880.18385398</c:v>
                </c:pt>
                <c:pt idx="31489">
                  <c:v>123599344.60873298</c:v>
                </c:pt>
                <c:pt idx="31490">
                  <c:v>123682442.54313701</c:v>
                </c:pt>
                <c:pt idx="31491">
                  <c:v>123765174.400592</c:v>
                </c:pt>
                <c:pt idx="31492">
                  <c:v>123847540.592112</c:v>
                </c:pt>
                <c:pt idx="31493">
                  <c:v>123929541.52621</c:v>
                </c:pt>
                <c:pt idx="31494">
                  <c:v>124011177.60890998</c:v>
                </c:pt>
                <c:pt idx="31495">
                  <c:v>124092449.24375902</c:v>
                </c:pt>
                <c:pt idx="31496">
                  <c:v>124173356.83184101</c:v>
                </c:pt>
                <c:pt idx="31497">
                  <c:v>124253900.77179</c:v>
                </c:pt>
                <c:pt idx="31498">
                  <c:v>124334081.4598</c:v>
                </c:pt>
                <c:pt idx="31499">
                  <c:v>124413899.289638</c:v>
                </c:pt>
                <c:pt idx="31500">
                  <c:v>124493354.65265399</c:v>
                </c:pt>
                <c:pt idx="31501">
                  <c:v>124572447.93780002</c:v>
                </c:pt>
                <c:pt idx="31502">
                  <c:v>124651179.53162998</c:v>
                </c:pt>
                <c:pt idx="31503">
                  <c:v>124729549.818323</c:v>
                </c:pt>
                <c:pt idx="31504">
                  <c:v>124807559.17968801</c:v>
                </c:pt>
                <c:pt idx="31505">
                  <c:v>124885207.99517801</c:v>
                </c:pt>
                <c:pt idx="31506">
                  <c:v>124962496.6419</c:v>
                </c:pt>
                <c:pt idx="31507">
                  <c:v>125039425.494628</c:v>
                </c:pt>
                <c:pt idx="31508">
                  <c:v>125115994.92580998</c:v>
                </c:pt>
                <c:pt idx="31509">
                  <c:v>125192205.305586</c:v>
                </c:pt>
                <c:pt idx="31510">
                  <c:v>125268057.001794</c:v>
                </c:pt>
                <c:pt idx="31511">
                  <c:v>125343550.37998</c:v>
                </c:pt>
                <c:pt idx="31512">
                  <c:v>125418685.803413</c:v>
                </c:pt>
                <c:pt idx="31513">
                  <c:v>125493463.633092</c:v>
                </c:pt>
                <c:pt idx="31514">
                  <c:v>125567884.22776</c:v>
                </c:pt>
                <c:pt idx="31515">
                  <c:v>125641947.94390902</c:v>
                </c:pt>
                <c:pt idx="31516">
                  <c:v>125715655.13579901</c:v>
                </c:pt>
                <c:pt idx="31517">
                  <c:v>125789006.15545899</c:v>
                </c:pt>
                <c:pt idx="31518">
                  <c:v>125862001.35270399</c:v>
                </c:pt>
                <c:pt idx="31519">
                  <c:v>125934641.07514098</c:v>
                </c:pt>
                <c:pt idx="31520">
                  <c:v>126006925.668182</c:v>
                </c:pt>
                <c:pt idx="31521">
                  <c:v>126078855.47505298</c:v>
                </c:pt>
                <c:pt idx="31522">
                  <c:v>126150430.83680101</c:v>
                </c:pt>
                <c:pt idx="31523">
                  <c:v>126221652.09231099</c:v>
                </c:pt>
                <c:pt idx="31524">
                  <c:v>126292519.578306</c:v>
                </c:pt>
                <c:pt idx="31525">
                  <c:v>126363033.62936501</c:v>
                </c:pt>
                <c:pt idx="31526">
                  <c:v>126433194.57792999</c:v>
                </c:pt>
                <c:pt idx="31527">
                  <c:v>126503002.754311</c:v>
                </c:pt>
                <c:pt idx="31528">
                  <c:v>126572458.48670298</c:v>
                </c:pt>
                <c:pt idx="31529">
                  <c:v>126641562.101189</c:v>
                </c:pt>
                <c:pt idx="31530">
                  <c:v>126710313.92175399</c:v>
                </c:pt>
                <c:pt idx="31531">
                  <c:v>126778714.270289</c:v>
                </c:pt>
                <c:pt idx="31532">
                  <c:v>126846763.46660498</c:v>
                </c:pt>
                <c:pt idx="31533">
                  <c:v>126914461.828439</c:v>
                </c:pt>
                <c:pt idx="31534">
                  <c:v>126981809.671464</c:v>
                </c:pt>
                <c:pt idx="31535">
                  <c:v>127048807.30929799</c:v>
                </c:pt>
                <c:pt idx="31536">
                  <c:v>127115455.05351098</c:v>
                </c:pt>
                <c:pt idx="31537">
                  <c:v>127181753.21363601</c:v>
                </c:pt>
                <c:pt idx="31538">
                  <c:v>127247702.09717801</c:v>
                </c:pt>
                <c:pt idx="31539">
                  <c:v>127313302.009618</c:v>
                </c:pt>
                <c:pt idx="31540">
                  <c:v>127378553.254427</c:v>
                </c:pt>
                <c:pt idx="31541">
                  <c:v>127443456.13307102</c:v>
                </c:pt>
                <c:pt idx="31542">
                  <c:v>127508010.945022</c:v>
                </c:pt>
                <c:pt idx="31543">
                  <c:v>127572217.987762</c:v>
                </c:pt>
                <c:pt idx="31544">
                  <c:v>127636077.556795</c:v>
                </c:pt>
                <c:pt idx="31545">
                  <c:v>127699589.94565301</c:v>
                </c:pt>
                <c:pt idx="31546">
                  <c:v>127762755.44590701</c:v>
                </c:pt>
                <c:pt idx="31547">
                  <c:v>127825574.34717001</c:v>
                </c:pt>
                <c:pt idx="31548">
                  <c:v>127888046.93710899</c:v>
                </c:pt>
                <c:pt idx="31549">
                  <c:v>127950173.501451</c:v>
                </c:pt>
                <c:pt idx="31550">
                  <c:v>128011954.323992</c:v>
                </c:pt>
                <c:pt idx="31551">
                  <c:v>128073389.68660396</c:v>
                </c:pt>
                <c:pt idx="31552">
                  <c:v>128134479.869239</c:v>
                </c:pt>
                <c:pt idx="31553">
                  <c:v>128195225.149946</c:v>
                </c:pt>
                <c:pt idx="31554">
                  <c:v>128255625.804867</c:v>
                </c:pt>
                <c:pt idx="31555">
                  <c:v>128315682.10825299</c:v>
                </c:pt>
                <c:pt idx="31556">
                  <c:v>128375394.33246702</c:v>
                </c:pt>
                <c:pt idx="31557">
                  <c:v>128434762.74799402</c:v>
                </c:pt>
                <c:pt idx="31558">
                  <c:v>128493787.62344401</c:v>
                </c:pt>
                <c:pt idx="31559">
                  <c:v>128552469.22556399</c:v>
                </c:pt>
                <c:pt idx="31560">
                  <c:v>128610807.819242</c:v>
                </c:pt>
                <c:pt idx="31561">
                  <c:v>128668803.66751701</c:v>
                </c:pt>
                <c:pt idx="31562">
                  <c:v>128726457.03158</c:v>
                </c:pt>
                <c:pt idx="31563">
                  <c:v>128783768.17078899</c:v>
                </c:pt>
                <c:pt idx="31564">
                  <c:v>128840737.34266901</c:v>
                </c:pt>
                <c:pt idx="31565">
                  <c:v>128897364.80292298</c:v>
                </c:pt>
                <c:pt idx="31566">
                  <c:v>128953650.805436</c:v>
                </c:pt>
                <c:pt idx="31567">
                  <c:v>129009595.602283</c:v>
                </c:pt>
                <c:pt idx="31568">
                  <c:v>129065199.44373702</c:v>
                </c:pt>
                <c:pt idx="31569">
                  <c:v>129120462.578271</c:v>
                </c:pt>
                <c:pt idx="31570">
                  <c:v>129175385.252571</c:v>
                </c:pt>
                <c:pt idx="31571">
                  <c:v>129229967.71153602</c:v>
                </c:pt>
                <c:pt idx="31572">
                  <c:v>129284210.19828902</c:v>
                </c:pt>
                <c:pt idx="31573">
                  <c:v>129338112.954181</c:v>
                </c:pt>
                <c:pt idx="31574">
                  <c:v>129391676.21879701</c:v>
                </c:pt>
                <c:pt idx="31575">
                  <c:v>129444900.229964</c:v>
                </c:pt>
                <c:pt idx="31576">
                  <c:v>129497785.223756</c:v>
                </c:pt>
                <c:pt idx="31577">
                  <c:v>129550331.43449999</c:v>
                </c:pt>
                <c:pt idx="31578">
                  <c:v>129602539.094781</c:v>
                </c:pt>
                <c:pt idx="31579">
                  <c:v>129654408.435453</c:v>
                </c:pt>
                <c:pt idx="31580">
                  <c:v>129705939.68563598</c:v>
                </c:pt>
                <c:pt idx="31581">
                  <c:v>129757133.07273099</c:v>
                </c:pt>
                <c:pt idx="31582">
                  <c:v>129807988.82242</c:v>
                </c:pt>
                <c:pt idx="31583">
                  <c:v>129858507.15867399</c:v>
                </c:pt>
                <c:pt idx="31584">
                  <c:v>129908688.30375898</c:v>
                </c:pt>
                <c:pt idx="31585">
                  <c:v>129958532.478239</c:v>
                </c:pt>
                <c:pt idx="31586">
                  <c:v>130008039.90098502</c:v>
                </c:pt>
                <c:pt idx="31587">
                  <c:v>130057210.78917801</c:v>
                </c:pt>
                <c:pt idx="31588">
                  <c:v>130106045.358316</c:v>
                </c:pt>
                <c:pt idx="31589">
                  <c:v>130154543.822221</c:v>
                </c:pt>
                <c:pt idx="31590">
                  <c:v>130202706.393038</c:v>
                </c:pt>
                <c:pt idx="31591">
                  <c:v>130250533.281248</c:v>
                </c:pt>
                <c:pt idx="31592">
                  <c:v>130298024.69566998</c:v>
                </c:pt>
                <c:pt idx="31593">
                  <c:v>130345180.84346503</c:v>
                </c:pt>
                <c:pt idx="31594">
                  <c:v>130392001.930142</c:v>
                </c:pt>
                <c:pt idx="31595">
                  <c:v>130438488.159565</c:v>
                </c:pt>
                <c:pt idx="31596">
                  <c:v>130484639.73395501</c:v>
                </c:pt>
                <c:pt idx="31597">
                  <c:v>130530456.8539</c:v>
                </c:pt>
                <c:pt idx="31598">
                  <c:v>130575939.718353</c:v>
                </c:pt>
                <c:pt idx="31599">
                  <c:v>130621088.52464099</c:v>
                </c:pt>
                <c:pt idx="31600">
                  <c:v>130665903.46847302</c:v>
                </c:pt>
                <c:pt idx="31601">
                  <c:v>130710384.74393602</c:v>
                </c:pt>
                <c:pt idx="31602">
                  <c:v>130754532.543511</c:v>
                </c:pt>
                <c:pt idx="31603">
                  <c:v>130798347.05806802</c:v>
                </c:pt>
                <c:pt idx="31604">
                  <c:v>130841828.47687502</c:v>
                </c:pt>
                <c:pt idx="31605">
                  <c:v>130884976.98760401</c:v>
                </c:pt>
                <c:pt idx="31606">
                  <c:v>130927792.77633201</c:v>
                </c:pt>
                <c:pt idx="31607">
                  <c:v>130970276.02754998</c:v>
                </c:pt>
                <c:pt idx="31608">
                  <c:v>131012426.924162</c:v>
                </c:pt>
                <c:pt idx="31609">
                  <c:v>131054245.64749701</c:v>
                </c:pt>
                <c:pt idx="31610">
                  <c:v>131095732.37730201</c:v>
                </c:pt>
                <c:pt idx="31611">
                  <c:v>131136887.29176001</c:v>
                </c:pt>
                <c:pt idx="31612">
                  <c:v>131177710.56748502</c:v>
                </c:pt>
                <c:pt idx="31613">
                  <c:v>131218202.37952898</c:v>
                </c:pt>
                <c:pt idx="31614">
                  <c:v>131258362.90138601</c:v>
                </c:pt>
                <c:pt idx="31615">
                  <c:v>131298192.304998</c:v>
                </c:pt>
                <c:pt idx="31616">
                  <c:v>131337690.760755</c:v>
                </c:pt>
                <c:pt idx="31617">
                  <c:v>131376858.43750398</c:v>
                </c:pt>
                <c:pt idx="31618">
                  <c:v>131415695.50255099</c:v>
                </c:pt>
                <c:pt idx="31619">
                  <c:v>131454202.12166399</c:v>
                </c:pt>
                <c:pt idx="31620">
                  <c:v>131492378.45907801</c:v>
                </c:pt>
                <c:pt idx="31621">
                  <c:v>131530224.677498</c:v>
                </c:pt>
                <c:pt idx="31622">
                  <c:v>131567740.93810701</c:v>
                </c:pt>
                <c:pt idx="31623">
                  <c:v>131604927.400563</c:v>
                </c:pt>
                <c:pt idx="31624">
                  <c:v>131641784.22300802</c:v>
                </c:pt>
                <c:pt idx="31625">
                  <c:v>131678311.56207101</c:v>
                </c:pt>
                <c:pt idx="31626">
                  <c:v>131714509.572871</c:v>
                </c:pt>
                <c:pt idx="31627">
                  <c:v>131750378.40902002</c:v>
                </c:pt>
                <c:pt idx="31628">
                  <c:v>131785918.222627</c:v>
                </c:pt>
                <c:pt idx="31629">
                  <c:v>131821129.16430399</c:v>
                </c:pt>
                <c:pt idx="31630">
                  <c:v>131856011.38316602</c:v>
                </c:pt>
                <c:pt idx="31631">
                  <c:v>131890565.02683701</c:v>
                </c:pt>
                <c:pt idx="31632">
                  <c:v>131924790.24145302</c:v>
                </c:pt>
                <c:pt idx="31633">
                  <c:v>131958687.17166398</c:v>
                </c:pt>
                <c:pt idx="31634">
                  <c:v>131992255.96064</c:v>
                </c:pt>
                <c:pt idx="31635">
                  <c:v>132025496.750073</c:v>
                </c:pt>
                <c:pt idx="31636">
                  <c:v>132058409.68018</c:v>
                </c:pt>
                <c:pt idx="31637">
                  <c:v>132090994.889707</c:v>
                </c:pt>
                <c:pt idx="31638">
                  <c:v>132123252.515931</c:v>
                </c:pt>
                <c:pt idx="31639">
                  <c:v>132155182.694666</c:v>
                </c:pt>
                <c:pt idx="31640">
                  <c:v>132186785.56026402</c:v>
                </c:pt>
                <c:pt idx="31641">
                  <c:v>132218061.245617</c:v>
                </c:pt>
                <c:pt idx="31642">
                  <c:v>132249009.88216501</c:v>
                </c:pt>
                <c:pt idx="31643">
                  <c:v>132279631.59989202</c:v>
                </c:pt>
                <c:pt idx="31644">
                  <c:v>132309926.527336</c:v>
                </c:pt>
                <c:pt idx="31645">
                  <c:v>132339894.79158701</c:v>
                </c:pt>
                <c:pt idx="31646">
                  <c:v>132369536.51829402</c:v>
                </c:pt>
                <c:pt idx="31647">
                  <c:v>132398851.831664</c:v>
                </c:pt>
                <c:pt idx="31648">
                  <c:v>132427840.854468</c:v>
                </c:pt>
                <c:pt idx="31649">
                  <c:v>132456503.708041</c:v>
                </c:pt>
                <c:pt idx="31650">
                  <c:v>132484840.51228902</c:v>
                </c:pt>
                <c:pt idx="31651">
                  <c:v>132512851.38568698</c:v>
                </c:pt>
                <c:pt idx="31652">
                  <c:v>132540536.44528504</c:v>
                </c:pt>
                <c:pt idx="31653">
                  <c:v>132567895.80670999</c:v>
                </c:pt>
                <c:pt idx="31654">
                  <c:v>132594929.584168</c:v>
                </c:pt>
                <c:pt idx="31655">
                  <c:v>132621637.890448</c:v>
                </c:pt>
                <c:pt idx="31656">
                  <c:v>132648020.83692199</c:v>
                </c:pt>
                <c:pt idx="31657">
                  <c:v>132674078.53355098</c:v>
                </c:pt>
                <c:pt idx="31658">
                  <c:v>132699811.08888599</c:v>
                </c:pt>
                <c:pt idx="31659">
                  <c:v>132725218.61006799</c:v>
                </c:pt>
                <c:pt idx="31660">
                  <c:v>132750301.20283602</c:v>
                </c:pt>
                <c:pt idx="31661">
                  <c:v>132775058.971525</c:v>
                </c:pt>
                <c:pt idx="31662">
                  <c:v>132799492.01906802</c:v>
                </c:pt>
                <c:pt idx="31663">
                  <c:v>132823600.44700302</c:v>
                </c:pt>
                <c:pt idx="31664">
                  <c:v>132847384.355472</c:v>
                </c:pt>
                <c:pt idx="31665">
                  <c:v>132870843.84322099</c:v>
                </c:pt>
                <c:pt idx="31666">
                  <c:v>132893979.00760898</c:v>
                </c:pt>
                <c:pt idx="31667">
                  <c:v>132916789.94460398</c:v>
                </c:pt>
                <c:pt idx="31668">
                  <c:v>132939276.74878702</c:v>
                </c:pt>
                <c:pt idx="31669">
                  <c:v>132961439.51335602</c:v>
                </c:pt>
                <c:pt idx="31670">
                  <c:v>132983278.330126</c:v>
                </c:pt>
                <c:pt idx="31671">
                  <c:v>133004793.28953299</c:v>
                </c:pt>
                <c:pt idx="31672">
                  <c:v>133025984.48063301</c:v>
                </c:pt>
                <c:pt idx="31673">
                  <c:v>133046851.99110901</c:v>
                </c:pt>
                <c:pt idx="31674">
                  <c:v>133067395.90726702</c:v>
                </c:pt>
                <c:pt idx="31675">
                  <c:v>133087616.31404299</c:v>
                </c:pt>
                <c:pt idx="31676">
                  <c:v>133107513.295003</c:v>
                </c:pt>
                <c:pt idx="31677">
                  <c:v>133127086.93234199</c:v>
                </c:pt>
                <c:pt idx="31678">
                  <c:v>133146337.30689301</c:v>
                </c:pt>
                <c:pt idx="31679">
                  <c:v>133165264.49812202</c:v>
                </c:pt>
                <c:pt idx="31680">
                  <c:v>133183868.58413298</c:v>
                </c:pt>
                <c:pt idx="31681">
                  <c:v>133202149.64166902</c:v>
                </c:pt>
                <c:pt idx="31682">
                  <c:v>133220107.746114</c:v>
                </c:pt>
                <c:pt idx="31683">
                  <c:v>133237742.97149502</c:v>
                </c:pt>
                <c:pt idx="31684">
                  <c:v>133255055.39048402</c:v>
                </c:pt>
                <c:pt idx="31685">
                  <c:v>133272045.074397</c:v>
                </c:pt>
                <c:pt idx="31686">
                  <c:v>133288712.09319802</c:v>
                </c:pt>
                <c:pt idx="31687">
                  <c:v>133305056.51550299</c:v>
                </c:pt>
                <c:pt idx="31688">
                  <c:v>133321078.40857601</c:v>
                </c:pt>
                <c:pt idx="31689">
                  <c:v>133336777.838333</c:v>
                </c:pt>
                <c:pt idx="31690">
                  <c:v>133352154.86934702</c:v>
                </c:pt>
                <c:pt idx="31691">
                  <c:v>133367209.56484199</c:v>
                </c:pt>
                <c:pt idx="31692">
                  <c:v>133381941.986702</c:v>
                </c:pt>
                <c:pt idx="31693">
                  <c:v>133396352.19546701</c:v>
                </c:pt>
                <c:pt idx="31694">
                  <c:v>133410440.250338</c:v>
                </c:pt>
                <c:pt idx="31695">
                  <c:v>133424206.20917504</c:v>
                </c:pt>
                <c:pt idx="31696">
                  <c:v>133437650.12850396</c:v>
                </c:pt>
                <c:pt idx="31697">
                  <c:v>133450772.063509</c:v>
                </c:pt>
                <c:pt idx="31698">
                  <c:v>133463572.068042</c:v>
                </c:pt>
                <c:pt idx="31699">
                  <c:v>133476050.19462098</c:v>
                </c:pt>
                <c:pt idx="31700">
                  <c:v>133488206.49442902</c:v>
                </c:pt>
                <c:pt idx="31701">
                  <c:v>133500041.01731801</c:v>
                </c:pt>
                <c:pt idx="31702">
                  <c:v>133511553.811812</c:v>
                </c:pt>
                <c:pt idx="31703">
                  <c:v>133522744.925101</c:v>
                </c:pt>
                <c:pt idx="31704">
                  <c:v>133533614.40304902</c:v>
                </c:pt>
                <c:pt idx="31705">
                  <c:v>133544162.29019302</c:v>
                </c:pt>
                <c:pt idx="31706">
                  <c:v>133554388.62974198</c:v>
                </c:pt>
                <c:pt idx="31707">
                  <c:v>133564293.46358001</c:v>
                </c:pt>
                <c:pt idx="31708">
                  <c:v>133573876.83226602</c:v>
                </c:pt>
                <c:pt idx="31709">
                  <c:v>133583138.77503701</c:v>
                </c:pt>
                <c:pt idx="31710">
                  <c:v>133592079.329806</c:v>
                </c:pt>
                <c:pt idx="31711">
                  <c:v>133600698.53316399</c:v>
                </c:pt>
                <c:pt idx="31712">
                  <c:v>133608996.42038099</c:v>
                </c:pt>
                <c:pt idx="31713">
                  <c:v>133616973.025406</c:v>
                </c:pt>
                <c:pt idx="31714">
                  <c:v>133624628.38087</c:v>
                </c:pt>
                <c:pt idx="31715">
                  <c:v>133631962.518084</c:v>
                </c:pt>
                <c:pt idx="31716">
                  <c:v>133638975.467043</c:v>
                </c:pt>
                <c:pt idx="31717">
                  <c:v>133645667.256421</c:v>
                </c:pt>
                <c:pt idx="31718">
                  <c:v>133652037.91357704</c:v>
                </c:pt>
                <c:pt idx="31719">
                  <c:v>133658087.46455598</c:v>
                </c:pt>
                <c:pt idx="31720">
                  <c:v>133663815.934084</c:v>
                </c:pt>
                <c:pt idx="31721">
                  <c:v>133669223.34557298</c:v>
                </c:pt>
                <c:pt idx="31722">
                  <c:v>133674309.721121</c:v>
                </c:pt>
                <c:pt idx="31723">
                  <c:v>133679075.08151199</c:v>
                </c:pt>
                <c:pt idx="31724">
                  <c:v>133683519.44621702</c:v>
                </c:pt>
                <c:pt idx="31725">
                  <c:v>133687642.83339199</c:v>
                </c:pt>
                <c:pt idx="31726">
                  <c:v>133691445.259881</c:v>
                </c:pt>
                <c:pt idx="31727">
                  <c:v>133694926.74121802</c:v>
                </c:pt>
                <c:pt idx="31728">
                  <c:v>133698087.291622</c:v>
                </c:pt>
                <c:pt idx="31729">
                  <c:v>133700926.92400098</c:v>
                </c:pt>
                <c:pt idx="31730">
                  <c:v>133703445.64995298</c:v>
                </c:pt>
                <c:pt idx="31731">
                  <c:v>133705643.479763</c:v>
                </c:pt>
                <c:pt idx="31732">
                  <c:v>133707520.42240702</c:v>
                </c:pt>
                <c:pt idx="31733">
                  <c:v>133709076.48554999</c:v>
                </c:pt>
                <c:pt idx="31734">
                  <c:v>133710311.67554499</c:v>
                </c:pt>
                <c:pt idx="31735">
                  <c:v>133711225.99743402</c:v>
                </c:pt>
                <c:pt idx="31736">
                  <c:v>133711819.45495299</c:v>
                </c:pt>
                <c:pt idx="31737">
                  <c:v>133712092.05052398</c:v>
                </c:pt>
                <c:pt idx="31738">
                  <c:v>133712043.78526002</c:v>
                </c:pt>
                <c:pt idx="31739">
                  <c:v>133711674.65896502</c:v>
                </c:pt>
                <c:pt idx="31740">
                  <c:v>133710984.67012899</c:v>
                </c:pt>
                <c:pt idx="31741">
                  <c:v>133709973.815938</c:v>
                </c:pt>
                <c:pt idx="31742">
                  <c:v>133708642.09226301</c:v>
                </c:pt>
                <c:pt idx="31743">
                  <c:v>133706989.49366601</c:v>
                </c:pt>
                <c:pt idx="31744">
                  <c:v>133705016.01339902</c:v>
                </c:pt>
                <c:pt idx="31745">
                  <c:v>133702721.64340299</c:v>
                </c:pt>
                <c:pt idx="31746">
                  <c:v>133700106.37430899</c:v>
                </c:pt>
                <c:pt idx="31747">
                  <c:v>133697170.195438</c:v>
                </c:pt>
                <c:pt idx="31748">
                  <c:v>133693913.094796</c:v>
                </c:pt>
                <c:pt idx="31749">
                  <c:v>133690335.059081</c:v>
                </c:pt>
                <c:pt idx="31750">
                  <c:v>133686436.073677</c:v>
                </c:pt>
                <c:pt idx="31751">
                  <c:v>133682216.12266</c:v>
                </c:pt>
                <c:pt idx="31752">
                  <c:v>133677675.188788</c:v>
                </c:pt>
                <c:pt idx="31753">
                  <c:v>133672813.25351</c:v>
                </c:pt>
                <c:pt idx="31754">
                  <c:v>133667630.29696001</c:v>
                </c:pt>
                <c:pt idx="31755">
                  <c:v>133662126.29796001</c:v>
                </c:pt>
                <c:pt idx="31756">
                  <c:v>133656301.234016</c:v>
                </c:pt>
                <c:pt idx="31757">
                  <c:v>133650155.08132</c:v>
                </c:pt>
                <c:pt idx="31758">
                  <c:v>133643687.81474899</c:v>
                </c:pt>
                <c:pt idx="31759">
                  <c:v>133636899.40786502</c:v>
                </c:pt>
                <c:pt idx="31760">
                  <c:v>133629789.832911</c:v>
                </c:pt>
                <c:pt idx="31761">
                  <c:v>133622359.060817</c:v>
                </c:pt>
                <c:pt idx="31762">
                  <c:v>133614607.06119099</c:v>
                </c:pt>
                <c:pt idx="31763">
                  <c:v>133606533.80232599</c:v>
                </c:pt>
                <c:pt idx="31764">
                  <c:v>133598139.25119601</c:v>
                </c:pt>
                <c:pt idx="31765">
                  <c:v>133589423.37345198</c:v>
                </c:pt>
                <c:pt idx="31766">
                  <c:v>133580386.13342699</c:v>
                </c:pt>
                <c:pt idx="31767">
                  <c:v>133571027.494133</c:v>
                </c:pt>
                <c:pt idx="31768">
                  <c:v>133561347.41725899</c:v>
                </c:pt>
                <c:pt idx="31769">
                  <c:v>133551345.86317001</c:v>
                </c:pt>
                <c:pt idx="31770">
                  <c:v>133541022.79090902</c:v>
                </c:pt>
                <c:pt idx="31771">
                  <c:v>133530378.15819301</c:v>
                </c:pt>
                <c:pt idx="31772">
                  <c:v>133519411.921413</c:v>
                </c:pt>
                <c:pt idx="31773">
                  <c:v>133508124.03563398</c:v>
                </c:pt>
                <c:pt idx="31774">
                  <c:v>133496514.45459299</c:v>
                </c:pt>
                <c:pt idx="31775">
                  <c:v>133484583.130697</c:v>
                </c:pt>
                <c:pt idx="31776">
                  <c:v>133472330.015026</c:v>
                </c:pt>
                <c:pt idx="31777">
                  <c:v>133459755.05732502</c:v>
                </c:pt>
                <c:pt idx="31778">
                  <c:v>133446858.20601</c:v>
                </c:pt>
                <c:pt idx="31779">
                  <c:v>133433639.40816301</c:v>
                </c:pt>
                <c:pt idx="31780">
                  <c:v>133420098.60952899</c:v>
                </c:pt>
                <c:pt idx="31781">
                  <c:v>133406235.75452296</c:v>
                </c:pt>
                <c:pt idx="31782">
                  <c:v>133392050.78621602</c:v>
                </c:pt>
                <c:pt idx="31783">
                  <c:v>133377543.646346</c:v>
                </c:pt>
                <c:pt idx="31784">
                  <c:v>133362714.275308</c:v>
                </c:pt>
                <c:pt idx="31785">
                  <c:v>133347562.612159</c:v>
                </c:pt>
                <c:pt idx="31786">
                  <c:v>133332088.59461199</c:v>
                </c:pt>
                <c:pt idx="31787">
                  <c:v>133316292.159036</c:v>
                </c:pt>
                <c:pt idx="31788">
                  <c:v>133300173.24045502</c:v>
                </c:pt>
                <c:pt idx="31789">
                  <c:v>133283731.77254799</c:v>
                </c:pt>
                <c:pt idx="31790">
                  <c:v>133266967.68764299</c:v>
                </c:pt>
                <c:pt idx="31791">
                  <c:v>133249880.91672</c:v>
                </c:pt>
                <c:pt idx="31792">
                  <c:v>133232471.38940902</c:v>
                </c:pt>
                <c:pt idx="31793">
                  <c:v>133214739.03398402</c:v>
                </c:pt>
                <c:pt idx="31794">
                  <c:v>133196683.77736701</c:v>
                </c:pt>
                <c:pt idx="31795">
                  <c:v>133178305.545122</c:v>
                </c:pt>
                <c:pt idx="31796">
                  <c:v>133159604.26145799</c:v>
                </c:pt>
                <c:pt idx="31797">
                  <c:v>133140579.84922102</c:v>
                </c:pt>
                <c:pt idx="31798">
                  <c:v>133121232.229899</c:v>
                </c:pt>
                <c:pt idx="31799">
                  <c:v>133101561.32361299</c:v>
                </c:pt>
                <c:pt idx="31800">
                  <c:v>133081567.04912202</c:v>
                </c:pt>
                <c:pt idx="31801">
                  <c:v>133061249.323819</c:v>
                </c:pt>
                <c:pt idx="31802">
                  <c:v>133040608.063724</c:v>
                </c:pt>
                <c:pt idx="31803">
                  <c:v>133019643.18349102</c:v>
                </c:pt>
                <c:pt idx="31804">
                  <c:v>132998354.59639899</c:v>
                </c:pt>
                <c:pt idx="31805">
                  <c:v>132976742.214352</c:v>
                </c:pt>
                <c:pt idx="31806">
                  <c:v>132954805.94788001</c:v>
                </c:pt>
                <c:pt idx="31807">
                  <c:v>132932545.70613198</c:v>
                </c:pt>
                <c:pt idx="31808">
                  <c:v>132909961.39687702</c:v>
                </c:pt>
                <c:pt idx="31809">
                  <c:v>132887052.92650101</c:v>
                </c:pt>
                <c:pt idx="31810">
                  <c:v>132863820.20000599</c:v>
                </c:pt>
                <c:pt idx="31811">
                  <c:v>132840263.121006</c:v>
                </c:pt>
                <c:pt idx="31812">
                  <c:v>132816381.59172502</c:v>
                </c:pt>
                <c:pt idx="31813">
                  <c:v>132792175.51299602</c:v>
                </c:pt>
                <c:pt idx="31814">
                  <c:v>132767644.78425901</c:v>
                </c:pt>
                <c:pt idx="31815">
                  <c:v>132742789.303556</c:v>
                </c:pt>
                <c:pt idx="31816">
                  <c:v>132717608.96753198</c:v>
                </c:pt>
                <c:pt idx="31817">
                  <c:v>132692103.67143001</c:v>
                </c:pt>
                <c:pt idx="31818">
                  <c:v>132666273.309091</c:v>
                </c:pt>
                <c:pt idx="31819">
                  <c:v>132640117.772947</c:v>
                </c:pt>
                <c:pt idx="31820">
                  <c:v>132613636.954025</c:v>
                </c:pt>
                <c:pt idx="31821">
                  <c:v>132586830.74194002</c:v>
                </c:pt>
                <c:pt idx="31822">
                  <c:v>132559699.02489299</c:v>
                </c:pt>
                <c:pt idx="31823">
                  <c:v>132532241.68967</c:v>
                </c:pt>
                <c:pt idx="31824">
                  <c:v>132504458.62163799</c:v>
                </c:pt>
                <c:pt idx="31825">
                  <c:v>132476349.70474099</c:v>
                </c:pt>
                <c:pt idx="31826">
                  <c:v>132447914.82149999</c:v>
                </c:pt>
                <c:pt idx="31827">
                  <c:v>132419153.853012</c:v>
                </c:pt>
                <c:pt idx="31828">
                  <c:v>132390066.67893898</c:v>
                </c:pt>
                <c:pt idx="31829">
                  <c:v>132360653.17751698</c:v>
                </c:pt>
                <c:pt idx="31830">
                  <c:v>132330913.22554098</c:v>
                </c:pt>
                <c:pt idx="31831">
                  <c:v>132300846.69837099</c:v>
                </c:pt>
                <c:pt idx="31832">
                  <c:v>132270453.46992502</c:v>
                </c:pt>
                <c:pt idx="31833">
                  <c:v>132239733.41267802</c:v>
                </c:pt>
                <c:pt idx="31834">
                  <c:v>132208686.39765801</c:v>
                </c:pt>
                <c:pt idx="31835">
                  <c:v>132177312.294441</c:v>
                </c:pt>
                <c:pt idx="31836">
                  <c:v>132145610.97115301</c:v>
                </c:pt>
                <c:pt idx="31837">
                  <c:v>132113582.29446101</c:v>
                </c:pt>
                <c:pt idx="31838">
                  <c:v>132081226.12957399</c:v>
                </c:pt>
                <c:pt idx="31839">
                  <c:v>132048542.340239</c:v>
                </c:pt>
                <c:pt idx="31840">
                  <c:v>132015530.788738</c:v>
                </c:pt>
                <c:pt idx="31841">
                  <c:v>131982191.33588</c:v>
                </c:pt>
                <c:pt idx="31842">
                  <c:v>131948523.84100699</c:v>
                </c:pt>
                <c:pt idx="31843">
                  <c:v>131914528.161983</c:v>
                </c:pt>
                <c:pt idx="31844">
                  <c:v>131880204.15519099</c:v>
                </c:pt>
                <c:pt idx="31845">
                  <c:v>131845551.67553599</c:v>
                </c:pt>
                <c:pt idx="31846">
                  <c:v>131810570.57643399</c:v>
                </c:pt>
                <c:pt idx="31847">
                  <c:v>131775260.709814</c:v>
                </c:pt>
                <c:pt idx="31848">
                  <c:v>131739621.926109</c:v>
                </c:pt>
                <c:pt idx="31849">
                  <c:v>131703654.07425798</c:v>
                </c:pt>
                <c:pt idx="31850">
                  <c:v>131667357.001701</c:v>
                </c:pt>
                <c:pt idx="31851">
                  <c:v>131630730.554371</c:v>
                </c:pt>
                <c:pt idx="31852">
                  <c:v>131593774.57669701</c:v>
                </c:pt>
                <c:pt idx="31853">
                  <c:v>131556488.911594</c:v>
                </c:pt>
                <c:pt idx="31854">
                  <c:v>131518873.40046602</c:v>
                </c:pt>
                <c:pt idx="31855">
                  <c:v>131480927.883194</c:v>
                </c:pt>
                <c:pt idx="31856">
                  <c:v>131442652.19814098</c:v>
                </c:pt>
                <c:pt idx="31857">
                  <c:v>131404046.18213898</c:v>
                </c:pt>
                <c:pt idx="31858">
                  <c:v>131365109.67049301</c:v>
                </c:pt>
                <c:pt idx="31859">
                  <c:v>131325842.49697299</c:v>
                </c:pt>
                <c:pt idx="31860">
                  <c:v>131286244.49381001</c:v>
                </c:pt>
                <c:pt idx="31861">
                  <c:v>131246315.491694</c:v>
                </c:pt>
                <c:pt idx="31862">
                  <c:v>131206055.31976601</c:v>
                </c:pt>
                <c:pt idx="31863">
                  <c:v>131165463.80562098</c:v>
                </c:pt>
                <c:pt idx="31864">
                  <c:v>131124540.77529298</c:v>
                </c:pt>
                <c:pt idx="31865">
                  <c:v>131083286.05326299</c:v>
                </c:pt>
                <c:pt idx="31866">
                  <c:v>131041699.46244504</c:v>
                </c:pt>
                <c:pt idx="31867">
                  <c:v>130999780.824187</c:v>
                </c:pt>
                <c:pt idx="31868">
                  <c:v>130957529.95826299</c:v>
                </c:pt>
                <c:pt idx="31869">
                  <c:v>130914946.68287398</c:v>
                </c:pt>
                <c:pt idx="31870">
                  <c:v>130872030.81463799</c:v>
                </c:pt>
                <c:pt idx="31871">
                  <c:v>130828782.168587</c:v>
                </c:pt>
                <c:pt idx="31872">
                  <c:v>130785200.55816501</c:v>
                </c:pt>
                <c:pt idx="31873">
                  <c:v>130741285.795221</c:v>
                </c:pt>
                <c:pt idx="31874">
                  <c:v>130697037.69000298</c:v>
                </c:pt>
                <c:pt idx="31875">
                  <c:v>130652456.05115998</c:v>
                </c:pt>
                <c:pt idx="31876">
                  <c:v>130607540.68572599</c:v>
                </c:pt>
                <c:pt idx="31877">
                  <c:v>130562291.399128</c:v>
                </c:pt>
                <c:pt idx="31878">
                  <c:v>130516707.99517001</c:v>
                </c:pt>
                <c:pt idx="31879">
                  <c:v>130470790.27603698</c:v>
                </c:pt>
                <c:pt idx="31880">
                  <c:v>130424538.04228301</c:v>
                </c:pt>
                <c:pt idx="31881">
                  <c:v>130377951.092831</c:v>
                </c:pt>
                <c:pt idx="31882">
                  <c:v>130331029.22496502</c:v>
                </c:pt>
                <c:pt idx="31883">
                  <c:v>130283772.234329</c:v>
                </c:pt>
                <c:pt idx="31884">
                  <c:v>130236179.914914</c:v>
                </c:pt>
                <c:pt idx="31885">
                  <c:v>130188252.059063</c:v>
                </c:pt>
                <c:pt idx="31886">
                  <c:v>130139988.457458</c:v>
                </c:pt>
                <c:pt idx="31887">
                  <c:v>130091388.89911699</c:v>
                </c:pt>
                <c:pt idx="31888">
                  <c:v>130042453.17139</c:v>
                </c:pt>
                <c:pt idx="31889">
                  <c:v>129993181.05995299</c:v>
                </c:pt>
                <c:pt idx="31890">
                  <c:v>129943572.348802</c:v>
                </c:pt>
                <c:pt idx="31891">
                  <c:v>129893626.82024798</c:v>
                </c:pt>
                <c:pt idx="31892">
                  <c:v>129843344.25491001</c:v>
                </c:pt>
                <c:pt idx="31893">
                  <c:v>129792724.431714</c:v>
                </c:pt>
                <c:pt idx="31894">
                  <c:v>129741767.12788101</c:v>
                </c:pt>
                <c:pt idx="31895">
                  <c:v>129690472.118927</c:v>
                </c:pt>
                <c:pt idx="31896">
                  <c:v>129638839.17865197</c:v>
                </c:pt>
                <c:pt idx="31897">
                  <c:v>129586868.07913898</c:v>
                </c:pt>
                <c:pt idx="31898">
                  <c:v>129534558.590747</c:v>
                </c:pt>
                <c:pt idx="31899">
                  <c:v>129481910.48210202</c:v>
                </c:pt>
                <c:pt idx="31900">
                  <c:v>129428923.520096</c:v>
                </c:pt>
                <c:pt idx="31901">
                  <c:v>129375597.46987499</c:v>
                </c:pt>
                <c:pt idx="31902">
                  <c:v>129321932.09484099</c:v>
                </c:pt>
                <c:pt idx="31903">
                  <c:v>129267927.15663698</c:v>
                </c:pt>
                <c:pt idx="31904">
                  <c:v>129213582.41514702</c:v>
                </c:pt>
                <c:pt idx="31905">
                  <c:v>129158897.628489</c:v>
                </c:pt>
                <c:pt idx="31906">
                  <c:v>129103872.55300498</c:v>
                </c:pt>
                <c:pt idx="31907">
                  <c:v>129048506.94326003</c:v>
                </c:pt>
                <c:pt idx="31908">
                  <c:v>128992800.55203198</c:v>
                </c:pt>
                <c:pt idx="31909">
                  <c:v>128936753.13030502</c:v>
                </c:pt>
                <c:pt idx="31910">
                  <c:v>128880364.42726602</c:v>
                </c:pt>
                <c:pt idx="31911">
                  <c:v>128823634.19029501</c:v>
                </c:pt>
                <c:pt idx="31912">
                  <c:v>128766562.16496198</c:v>
                </c:pt>
                <c:pt idx="31913">
                  <c:v>128709148.095016</c:v>
                </c:pt>
                <c:pt idx="31914">
                  <c:v>128651391.72238101</c:v>
                </c:pt>
                <c:pt idx="31915">
                  <c:v>128593292.787149</c:v>
                </c:pt>
                <c:pt idx="31916">
                  <c:v>128534851.02757299</c:v>
                </c:pt>
                <c:pt idx="31917">
                  <c:v>128476066.18005799</c:v>
                </c:pt>
                <c:pt idx="31918">
                  <c:v>128416937.97916001</c:v>
                </c:pt>
                <c:pt idx="31919">
                  <c:v>128357466.15756901</c:v>
                </c:pt>
                <c:pt idx="31920">
                  <c:v>128297650.446114</c:v>
                </c:pt>
                <c:pt idx="31921">
                  <c:v>128237490.57374398</c:v>
                </c:pt>
                <c:pt idx="31922">
                  <c:v>128176986.26753098</c:v>
                </c:pt>
                <c:pt idx="31923">
                  <c:v>128116137.25265399</c:v>
                </c:pt>
                <c:pt idx="31924">
                  <c:v>128054943.25239702</c:v>
                </c:pt>
                <c:pt idx="31925">
                  <c:v>127993403.988144</c:v>
                </c:pt>
                <c:pt idx="31926">
                  <c:v>127931519.179361</c:v>
                </c:pt>
                <c:pt idx="31927">
                  <c:v>127869288.54360102</c:v>
                </c:pt>
                <c:pt idx="31928">
                  <c:v>127806711.79648603</c:v>
                </c:pt>
                <c:pt idx="31929">
                  <c:v>127743788.65170801</c:v>
                </c:pt>
                <c:pt idx="31930">
                  <c:v>127680518.821015</c:v>
                </c:pt>
                <c:pt idx="31931">
                  <c:v>127616902.014204</c:v>
                </c:pt>
                <c:pt idx="31932">
                  <c:v>127552937.93911602</c:v>
                </c:pt>
                <c:pt idx="31933">
                  <c:v>127488626.30162798</c:v>
                </c:pt>
                <c:pt idx="31934">
                  <c:v>127423966.80563998</c:v>
                </c:pt>
                <c:pt idx="31935">
                  <c:v>127358959.153071</c:v>
                </c:pt>
                <c:pt idx="31936">
                  <c:v>127293603.043853</c:v>
                </c:pt>
                <c:pt idx="31937">
                  <c:v>127227898.17591599</c:v>
                </c:pt>
                <c:pt idx="31938">
                  <c:v>127161844.24518602</c:v>
                </c:pt>
                <c:pt idx="31939">
                  <c:v>127095440.945573</c:v>
                </c:pt>
                <c:pt idx="31940">
                  <c:v>127028687.96896401</c:v>
                </c:pt>
                <c:pt idx="31941">
                  <c:v>126961585.00521198</c:v>
                </c:pt>
                <c:pt idx="31942">
                  <c:v>126894131.742134</c:v>
                </c:pt>
                <c:pt idx="31943">
                  <c:v>126826327.865493</c:v>
                </c:pt>
                <c:pt idx="31944">
                  <c:v>126758173.05899702</c:v>
                </c:pt>
                <c:pt idx="31945">
                  <c:v>126689667.00428602</c:v>
                </c:pt>
                <c:pt idx="31946">
                  <c:v>126620809.38092399</c:v>
                </c:pt>
                <c:pt idx="31947">
                  <c:v>126551599.86639</c:v>
                </c:pt>
                <c:pt idx="31948">
                  <c:v>126482038.136071</c:v>
                </c:pt>
                <c:pt idx="31949">
                  <c:v>126412123.86324702</c:v>
                </c:pt>
                <c:pt idx="31950">
                  <c:v>126341856.71908902</c:v>
                </c:pt>
                <c:pt idx="31951">
                  <c:v>126271236.37264699</c:v>
                </c:pt>
                <c:pt idx="31952">
                  <c:v>126200262.49083699</c:v>
                </c:pt>
                <c:pt idx="31953">
                  <c:v>126128934.73843502</c:v>
                </c:pt>
                <c:pt idx="31954">
                  <c:v>126057252.778069</c:v>
                </c:pt>
                <c:pt idx="31955">
                  <c:v>125985216.270206</c:v>
                </c:pt>
                <c:pt idx="31956">
                  <c:v>125912824.87314199</c:v>
                </c:pt>
                <c:pt idx="31957">
                  <c:v>125840078.24299604</c:v>
                </c:pt>
                <c:pt idx="31958">
                  <c:v>125766976.03369601</c:v>
                </c:pt>
                <c:pt idx="31959">
                  <c:v>125693517.896972</c:v>
                </c:pt>
                <c:pt idx="31960">
                  <c:v>125619703.48234501</c:v>
                </c:pt>
                <c:pt idx="31961">
                  <c:v>125545532.437114</c:v>
                </c:pt>
                <c:pt idx="31962">
                  <c:v>125471004.406349</c:v>
                </c:pt>
                <c:pt idx="31963">
                  <c:v>125396119.032884</c:v>
                </c:pt>
                <c:pt idx="31964">
                  <c:v>125320875.95729601</c:v>
                </c:pt>
                <c:pt idx="31965">
                  <c:v>125245274.81790602</c:v>
                </c:pt>
                <c:pt idx="31966">
                  <c:v>125169315.25076</c:v>
                </c:pt>
                <c:pt idx="31967">
                  <c:v>125092996.88962199</c:v>
                </c:pt>
                <c:pt idx="31968">
                  <c:v>125016319.36596602</c:v>
                </c:pt>
                <c:pt idx="31969">
                  <c:v>124939282.308957</c:v>
                </c:pt>
                <c:pt idx="31970">
                  <c:v>124861885.345449</c:v>
                </c:pt>
                <c:pt idx="31971">
                  <c:v>124784128.09996602</c:v>
                </c:pt>
                <c:pt idx="31972">
                  <c:v>124706010.19469698</c:v>
                </c:pt>
                <c:pt idx="31973">
                  <c:v>124627531.24948204</c:v>
                </c:pt>
                <c:pt idx="31974">
                  <c:v>124548690.8818</c:v>
                </c:pt>
                <c:pt idx="31975">
                  <c:v>124469488.70675901</c:v>
                </c:pt>
                <c:pt idx="31976">
                  <c:v>124389924.337083</c:v>
                </c:pt>
                <c:pt idx="31977">
                  <c:v>124309997.383103</c:v>
                </c:pt>
                <c:pt idx="31978">
                  <c:v>124229707.452739</c:v>
                </c:pt>
                <c:pt idx="31979">
                  <c:v>124149054.151499</c:v>
                </c:pt>
                <c:pt idx="31980">
                  <c:v>124068037.082453</c:v>
                </c:pt>
                <c:pt idx="31981">
                  <c:v>123986655.84623398</c:v>
                </c:pt>
                <c:pt idx="31982">
                  <c:v>123904910.04101701</c:v>
                </c:pt>
                <c:pt idx="31983">
                  <c:v>123822799.262511</c:v>
                </c:pt>
                <c:pt idx="31984">
                  <c:v>123740323.103945</c:v>
                </c:pt>
                <c:pt idx="31985">
                  <c:v>123657481.15605399</c:v>
                </c:pt>
                <c:pt idx="31986">
                  <c:v>123574273.007071</c:v>
                </c:pt>
                <c:pt idx="31987">
                  <c:v>123490698.24270999</c:v>
                </c:pt>
                <c:pt idx="31988">
                  <c:v>123406756.446153</c:v>
                </c:pt>
                <c:pt idx="31989">
                  <c:v>123322447.19804101</c:v>
                </c:pt>
                <c:pt idx="31990">
                  <c:v>123237770.076456</c:v>
                </c:pt>
                <c:pt idx="31991">
                  <c:v>123152724.65691198</c:v>
                </c:pt>
                <c:pt idx="31992">
                  <c:v>123067310.51233999</c:v>
                </c:pt>
                <c:pt idx="31993">
                  <c:v>122981527.21307202</c:v>
                </c:pt>
                <c:pt idx="31994">
                  <c:v>122895374.32683198</c:v>
                </c:pt>
                <c:pt idx="31995">
                  <c:v>122808851.41871801</c:v>
                </c:pt>
                <c:pt idx="31996">
                  <c:v>122721958.051192</c:v>
                </c:pt>
                <c:pt idx="31997">
                  <c:v>122634693.78406398</c:v>
                </c:pt>
                <c:pt idx="31998">
                  <c:v>122547058.17447798</c:v>
                </c:pt>
                <c:pt idx="31999">
                  <c:v>122459050.776898</c:v>
                </c:pt>
                <c:pt idx="32000">
                  <c:v>122370671.143094</c:v>
                </c:pt>
                <c:pt idx="32001">
                  <c:v>122281918.822125</c:v>
                </c:pt>
                <c:pt idx="32002">
                  <c:v>122192793.360332</c:v>
                </c:pt>
                <c:pt idx="32003">
                  <c:v>122103294.301313</c:v>
                </c:pt>
                <c:pt idx="32004">
                  <c:v>122013421.18591496</c:v>
                </c:pt>
                <c:pt idx="32005">
                  <c:v>121923173.55221802</c:v>
                </c:pt>
                <c:pt idx="32006">
                  <c:v>121832550.93551898</c:v>
                </c:pt>
                <c:pt idx="32007">
                  <c:v>121741552.868314</c:v>
                </c:pt>
                <c:pt idx="32008">
                  <c:v>121650178.880291</c:v>
                </c:pt>
                <c:pt idx="32009">
                  <c:v>121558428.49830301</c:v>
                </c:pt>
                <c:pt idx="32010">
                  <c:v>121466301.24636401</c:v>
                </c:pt>
                <c:pt idx="32011">
                  <c:v>121373796.64562298</c:v>
                </c:pt>
                <c:pt idx="32012">
                  <c:v>121280914.21435502</c:v>
                </c:pt>
                <c:pt idx="32013">
                  <c:v>121187653.467942</c:v>
                </c:pt>
                <c:pt idx="32014">
                  <c:v>121094013.918859</c:v>
                </c:pt>
                <c:pt idx="32015">
                  <c:v>120999995.07665297</c:v>
                </c:pt>
                <c:pt idx="32016">
                  <c:v>120905596.447932</c:v>
                </c:pt>
                <c:pt idx="32017">
                  <c:v>120810817.53634502</c:v>
                </c:pt>
                <c:pt idx="32018">
                  <c:v>120715657.84256501</c:v>
                </c:pt>
                <c:pt idx="32019">
                  <c:v>120620116.86427602</c:v>
                </c:pt>
                <c:pt idx="32020">
                  <c:v>120524194.09615</c:v>
                </c:pt>
                <c:pt idx="32021">
                  <c:v>120427889.02983399</c:v>
                </c:pt>
                <c:pt idx="32022">
                  <c:v>120331201.15393101</c:v>
                </c:pt>
                <c:pt idx="32023">
                  <c:v>120234129.95398299</c:v>
                </c:pt>
                <c:pt idx="32024">
                  <c:v>120136674.91245101</c:v>
                </c:pt>
                <c:pt idx="32025">
                  <c:v>120038835.50870298</c:v>
                </c:pt>
                <c:pt idx="32026">
                  <c:v>119940611.21898901</c:v>
                </c:pt>
                <c:pt idx="32027">
                  <c:v>119842001.51642501</c:v>
                </c:pt>
                <c:pt idx="32028">
                  <c:v>119743005.870978</c:v>
                </c:pt>
                <c:pt idx="32029">
                  <c:v>119643623.74944299</c:v>
                </c:pt>
                <c:pt idx="32030">
                  <c:v>119543854.615426</c:v>
                </c:pt>
                <c:pt idx="32031">
                  <c:v>119443697.92932501</c:v>
                </c:pt>
                <c:pt idx="32032">
                  <c:v>119343153.148311</c:v>
                </c:pt>
                <c:pt idx="32033">
                  <c:v>119242219.72631</c:v>
                </c:pt>
                <c:pt idx="32034">
                  <c:v>119140897.11398099</c:v>
                </c:pt>
                <c:pt idx="32035">
                  <c:v>119039184.758697</c:v>
                </c:pt>
                <c:pt idx="32036">
                  <c:v>118937082.10452797</c:v>
                </c:pt>
                <c:pt idx="32037">
                  <c:v>118834588.59221601</c:v>
                </c:pt>
                <c:pt idx="32038">
                  <c:v>118731703.65915899</c:v>
                </c:pt>
                <c:pt idx="32039">
                  <c:v>118628426.73938902</c:v>
                </c:pt>
                <c:pt idx="32040">
                  <c:v>118524757.26355298</c:v>
                </c:pt>
                <c:pt idx="32041">
                  <c:v>118420694.65888998</c:v>
                </c:pt>
                <c:pt idx="32042">
                  <c:v>118316238.34920901</c:v>
                </c:pt>
                <c:pt idx="32043">
                  <c:v>118211387.75487401</c:v>
                </c:pt>
                <c:pt idx="32044">
                  <c:v>118106142.29277402</c:v>
                </c:pt>
                <c:pt idx="32045">
                  <c:v>118000501.37630901</c:v>
                </c:pt>
                <c:pt idx="32046">
                  <c:v>117894464.41536401</c:v>
                </c:pt>
                <c:pt idx="32047">
                  <c:v>117788030.81629002</c:v>
                </c:pt>
                <c:pt idx="32048">
                  <c:v>117681199.98187701</c:v>
                </c:pt>
                <c:pt idx="32049">
                  <c:v>117573971.31133802</c:v>
                </c:pt>
                <c:pt idx="32050">
                  <c:v>117466344.20028099</c:v>
                </c:pt>
                <c:pt idx="32051">
                  <c:v>117358318.04069</c:v>
                </c:pt>
                <c:pt idx="32052">
                  <c:v>117249892.220899</c:v>
                </c:pt>
                <c:pt idx="32053">
                  <c:v>117141066.12557098</c:v>
                </c:pt>
                <c:pt idx="32054">
                  <c:v>117031839.13567398</c:v>
                </c:pt>
                <c:pt idx="32055">
                  <c:v>116922210.628456</c:v>
                </c:pt>
                <c:pt idx="32056">
                  <c:v>116812179.977424</c:v>
                </c:pt>
                <c:pt idx="32057">
                  <c:v>116701746.55231501</c:v>
                </c:pt>
                <c:pt idx="32058">
                  <c:v>116590909.71907802</c:v>
                </c:pt>
                <c:pt idx="32059">
                  <c:v>116479668.83984399</c:v>
                </c:pt>
                <c:pt idx="32060">
                  <c:v>116368023.27290398</c:v>
                </c:pt>
                <c:pt idx="32061">
                  <c:v>116255972.37268399</c:v>
                </c:pt>
                <c:pt idx="32062">
                  <c:v>116143515.48971802</c:v>
                </c:pt>
                <c:pt idx="32063">
                  <c:v>116030651.97062299</c:v>
                </c:pt>
                <c:pt idx="32064">
                  <c:v>115917381.15807401</c:v>
                </c:pt>
                <c:pt idx="32065">
                  <c:v>115803702.390779</c:v>
                </c:pt>
                <c:pt idx="32066">
                  <c:v>115689615.00344799</c:v>
                </c:pt>
                <c:pt idx="32067">
                  <c:v>115575118.32677299</c:v>
                </c:pt>
                <c:pt idx="32068">
                  <c:v>115460211.687397</c:v>
                </c:pt>
                <c:pt idx="32069">
                  <c:v>115344894.40788601</c:v>
                </c:pt>
                <c:pt idx="32070">
                  <c:v>115229165.806705</c:v>
                </c:pt>
                <c:pt idx="32071">
                  <c:v>115113025.19818902</c:v>
                </c:pt>
                <c:pt idx="32072">
                  <c:v>114996471.89251401</c:v>
                </c:pt>
                <c:pt idx="32073">
                  <c:v>114879505.19566998</c:v>
                </c:pt>
                <c:pt idx="32074">
                  <c:v>114762124.40943502</c:v>
                </c:pt>
                <c:pt idx="32075">
                  <c:v>114644328.831339</c:v>
                </c:pt>
                <c:pt idx="32076">
                  <c:v>114526117.75464197</c:v>
                </c:pt>
                <c:pt idx="32077">
                  <c:v>114407490.46830399</c:v>
                </c:pt>
                <c:pt idx="32078">
                  <c:v>114288446.25695099</c:v>
                </c:pt>
                <c:pt idx="32079">
                  <c:v>114168984.40085</c:v>
                </c:pt>
                <c:pt idx="32080">
                  <c:v>114049104.17587601</c:v>
                </c:pt>
                <c:pt idx="32081">
                  <c:v>113928804.85348099</c:v>
                </c:pt>
                <c:pt idx="32082">
                  <c:v>113808085.70066699</c:v>
                </c:pt>
                <c:pt idx="32083">
                  <c:v>113686945.97995</c:v>
                </c:pt>
                <c:pt idx="32084">
                  <c:v>113565384.94933401</c:v>
                </c:pt>
                <c:pt idx="32085">
                  <c:v>113443401.86227299</c:v>
                </c:pt>
                <c:pt idx="32086">
                  <c:v>113320995.96764401</c:v>
                </c:pt>
                <c:pt idx="32087">
                  <c:v>113198166.50971401</c:v>
                </c:pt>
                <c:pt idx="32088">
                  <c:v>113074912.72810498</c:v>
                </c:pt>
                <c:pt idx="32089">
                  <c:v>112951233.857761</c:v>
                </c:pt>
                <c:pt idx="32090">
                  <c:v>112827129.12891801</c:v>
                </c:pt>
                <c:pt idx="32091">
                  <c:v>112702597.76706801</c:v>
                </c:pt>
                <c:pt idx="32092">
                  <c:v>112577638.99292502</c:v>
                </c:pt>
                <c:pt idx="32093">
                  <c:v>112452252.02238899</c:v>
                </c:pt>
                <c:pt idx="32094">
                  <c:v>112326436.066515</c:v>
                </c:pt>
                <c:pt idx="32095">
                  <c:v>112200190.33147702</c:v>
                </c:pt>
                <c:pt idx="32096">
                  <c:v>112073514.018529</c:v>
                </c:pt>
                <c:pt idx="32097">
                  <c:v>111946406.323973</c:v>
                </c:pt>
                <c:pt idx="32098">
                  <c:v>111818866.43912202</c:v>
                </c:pt>
                <c:pt idx="32099">
                  <c:v>111690893.55026102</c:v>
                </c:pt>
                <c:pt idx="32100">
                  <c:v>111562486.838615</c:v>
                </c:pt>
                <c:pt idx="32101">
                  <c:v>111433645.48030601</c:v>
                </c:pt>
                <c:pt idx="32102">
                  <c:v>111304368.64632</c:v>
                </c:pt>
                <c:pt idx="32103">
                  <c:v>111174655.50246601</c:v>
                </c:pt>
                <c:pt idx="32104">
                  <c:v>111044505.20933799</c:v>
                </c:pt>
                <c:pt idx="32105">
                  <c:v>110913916.92227702</c:v>
                </c:pt>
                <c:pt idx="32106">
                  <c:v>110782889.79133202</c:v>
                </c:pt>
                <c:pt idx="32107">
                  <c:v>110651422.96121702</c:v>
                </c:pt>
                <c:pt idx="32108">
                  <c:v>110519515.57127599</c:v>
                </c:pt>
                <c:pt idx="32109">
                  <c:v>110387166.755439</c:v>
                </c:pt>
                <c:pt idx="32110">
                  <c:v>110254375.64218001</c:v>
                </c:pt>
                <c:pt idx="32111">
                  <c:v>110121141.35448</c:v>
                </c:pt>
                <c:pt idx="32112">
                  <c:v>109987463.00978</c:v>
                </c:pt>
                <c:pt idx="32113">
                  <c:v>109853339.719943</c:v>
                </c:pt>
                <c:pt idx="32114">
                  <c:v>109718770.59120701</c:v>
                </c:pt>
                <c:pt idx="32115">
                  <c:v>109583754.72414598</c:v>
                </c:pt>
                <c:pt idx="32116">
                  <c:v>109448291.21362501</c:v>
                </c:pt>
                <c:pt idx="32117">
                  <c:v>109312379.14875199</c:v>
                </c:pt>
                <c:pt idx="32118">
                  <c:v>109176017.61284</c:v>
                </c:pt>
                <c:pt idx="32119">
                  <c:v>109039205.683355</c:v>
                </c:pt>
                <c:pt idx="32120">
                  <c:v>108901942.43187702</c:v>
                </c:pt>
                <c:pt idx="32121">
                  <c:v>108764226.92404899</c:v>
                </c:pt>
                <c:pt idx="32122">
                  <c:v>108626058.219532</c:v>
                </c:pt>
                <c:pt idx="32123">
                  <c:v>108487435.37195899</c:v>
                </c:pt>
                <c:pt idx="32124">
                  <c:v>108348357.428884</c:v>
                </c:pt>
                <c:pt idx="32125">
                  <c:v>108208823.431738</c:v>
                </c:pt>
                <c:pt idx="32126">
                  <c:v>108068832.41577801</c:v>
                </c:pt>
                <c:pt idx="32127">
                  <c:v>107928383.41003799</c:v>
                </c:pt>
                <c:pt idx="32128">
                  <c:v>107787475.43727902</c:v>
                </c:pt>
                <c:pt idx="32129">
                  <c:v>107646107.51394002</c:v>
                </c:pt>
                <c:pt idx="32130">
                  <c:v>107504278.650086</c:v>
                </c:pt>
                <c:pt idx="32131">
                  <c:v>107361987.84935501</c:v>
                </c:pt>
                <c:pt idx="32132">
                  <c:v>107219234.10890998</c:v>
                </c:pt>
                <c:pt idx="32133">
                  <c:v>107076016.41938302</c:v>
                </c:pt>
                <c:pt idx="32134">
                  <c:v>106932333.76482299</c:v>
                </c:pt>
                <c:pt idx="32135">
                  <c:v>106788185.12264198</c:v>
                </c:pt>
                <c:pt idx="32136">
                  <c:v>106643569.46356001</c:v>
                </c:pt>
                <c:pt idx="32137">
                  <c:v>106498485.75155298</c:v>
                </c:pt>
                <c:pt idx="32138">
                  <c:v>106352932.94379202</c:v>
                </c:pt>
                <c:pt idx="32139">
                  <c:v>106206909.990593</c:v>
                </c:pt>
                <c:pt idx="32140">
                  <c:v>106060415.83535299</c:v>
                </c:pt>
                <c:pt idx="32141">
                  <c:v>105913449.414501</c:v>
                </c:pt>
                <c:pt idx="32142">
                  <c:v>105766009.65742998</c:v>
                </c:pt>
                <c:pt idx="32143">
                  <c:v>105618095.486448</c:v>
                </c:pt>
                <c:pt idx="32144">
                  <c:v>105469705.81671098</c:v>
                </c:pt>
                <c:pt idx="32145">
                  <c:v>105320839.55616498</c:v>
                </c:pt>
                <c:pt idx="32146">
                  <c:v>105171495.605488</c:v>
                </c:pt>
                <c:pt idx="32147">
                  <c:v>105021672.85802399</c:v>
                </c:pt>
                <c:pt idx="32148">
                  <c:v>104871370.19972301</c:v>
                </c:pt>
                <c:pt idx="32149">
                  <c:v>104720586.50907701</c:v>
                </c:pt>
                <c:pt idx="32150">
                  <c:v>104569320.65705699</c:v>
                </c:pt>
                <c:pt idx="32151">
                  <c:v>104417571.50704898</c:v>
                </c:pt>
                <c:pt idx="32152">
                  <c:v>104265337.91478699</c:v>
                </c:pt>
                <c:pt idx="32153">
                  <c:v>104112618.72828701</c:v>
                </c:pt>
                <c:pt idx="32154">
                  <c:v>103959412.787781</c:v>
                </c:pt>
                <c:pt idx="32155">
                  <c:v>103805718.92565098</c:v>
                </c:pt>
                <c:pt idx="32156">
                  <c:v>103651535.96635699</c:v>
                </c:pt>
                <c:pt idx="32157">
                  <c:v>103496862.72637002</c:v>
                </c:pt>
                <c:pt idx="32158">
                  <c:v>103341698.014101</c:v>
                </c:pt>
                <c:pt idx="32159">
                  <c:v>103186040.62983198</c:v>
                </c:pt>
                <c:pt idx="32160">
                  <c:v>103029889.36563899</c:v>
                </c:pt>
                <c:pt idx="32161">
                  <c:v>102873243.005328</c:v>
                </c:pt>
                <c:pt idx="32162">
                  <c:v>102716100.32435396</c:v>
                </c:pt>
                <c:pt idx="32163">
                  <c:v>102558460.089748</c:v>
                </c:pt>
                <c:pt idx="32164">
                  <c:v>102400321.060046</c:v>
                </c:pt>
                <c:pt idx="32165">
                  <c:v>102241681.98520599</c:v>
                </c:pt>
                <c:pt idx="32166">
                  <c:v>102082541.60653798</c:v>
                </c:pt>
                <c:pt idx="32167">
                  <c:v>101922898.65662196</c:v>
                </c:pt>
                <c:pt idx="32168">
                  <c:v>101762751.859226</c:v>
                </c:pt>
                <c:pt idx="32169">
                  <c:v>101602099.929234</c:v>
                </c:pt>
                <c:pt idx="32170">
                  <c:v>101440941.57255799</c:v>
                </c:pt>
                <c:pt idx="32171">
                  <c:v>101279275.486059</c:v>
                </c:pt>
                <c:pt idx="32172">
                  <c:v>101117100.35746501</c:v>
                </c:pt>
                <c:pt idx="32173">
                  <c:v>100954414.865282</c:v>
                </c:pt>
                <c:pt idx="32174">
                  <c:v>100791217.67871699</c:v>
                </c:pt>
                <c:pt idx="32175">
                  <c:v>100627507.45758502</c:v>
                </c:pt>
                <c:pt idx="32176">
                  <c:v>100463282.85222401</c:v>
                </c:pt>
                <c:pt idx="32177">
                  <c:v>100298542.50340702</c:v>
                </c:pt>
                <c:pt idx="32178">
                  <c:v>100133285.042253</c:v>
                </c:pt>
                <c:pt idx="32179">
                  <c:v>99967509.090136006</c:v>
                </c:pt>
                <c:pt idx="32180">
                  <c:v>99801213.258593991</c:v>
                </c:pt>
                <c:pt idx="32181">
                  <c:v>99634396.149233982</c:v>
                </c:pt>
                <c:pt idx="32182">
                  <c:v>99467056.353640988</c:v>
                </c:pt>
                <c:pt idx="32183">
                  <c:v>99299192.453279018</c:v>
                </c:pt>
                <c:pt idx="32184">
                  <c:v>99130803.019401014</c:v>
                </c:pt>
                <c:pt idx="32185">
                  <c:v>98961886.612943992</c:v>
                </c:pt>
                <c:pt idx="32186">
                  <c:v>98792441.784433991</c:v>
                </c:pt>
                <c:pt idx="32187">
                  <c:v>98622467.073886007</c:v>
                </c:pt>
                <c:pt idx="32188">
                  <c:v>98451961.010699004</c:v>
                </c:pt>
                <c:pt idx="32189">
                  <c:v>98280922.113561004</c:v>
                </c:pt>
                <c:pt idx="32190">
                  <c:v>98109348.890334979</c:v>
                </c:pt>
                <c:pt idx="32191">
                  <c:v>97937239.837961003</c:v>
                </c:pt>
                <c:pt idx="32192">
                  <c:v>97764593.442343995</c:v>
                </c:pt>
                <c:pt idx="32193">
                  <c:v>97591408.178251967</c:v>
                </c:pt>
                <c:pt idx="32194">
                  <c:v>97417682.509197995</c:v>
                </c:pt>
                <c:pt idx="32195">
                  <c:v>97243414.887336001</c:v>
                </c:pt>
                <c:pt idx="32196">
                  <c:v>97068603.753345996</c:v>
                </c:pt>
                <c:pt idx="32197">
                  <c:v>96893247.536318004</c:v>
                </c:pt>
                <c:pt idx="32198">
                  <c:v>96717344.65363799</c:v>
                </c:pt>
                <c:pt idx="32199">
                  <c:v>96540893.510873005</c:v>
                </c:pt>
                <c:pt idx="32200">
                  <c:v>96363892.501645982</c:v>
                </c:pt>
                <c:pt idx="32201">
                  <c:v>96186340.00752598</c:v>
                </c:pt>
                <c:pt idx="32202">
                  <c:v>96008234.397891998</c:v>
                </c:pt>
                <c:pt idx="32203">
                  <c:v>95829574.02982299</c:v>
                </c:pt>
                <c:pt idx="32204">
                  <c:v>95650357.247964993</c:v>
                </c:pt>
                <c:pt idx="32205">
                  <c:v>95470582.384405002</c:v>
                </c:pt>
                <c:pt idx="32206">
                  <c:v>95290247.758544967</c:v>
                </c:pt>
                <c:pt idx="32207">
                  <c:v>95109351.67696698</c:v>
                </c:pt>
                <c:pt idx="32208">
                  <c:v>94927892.433304995</c:v>
                </c:pt>
                <c:pt idx="32209">
                  <c:v>94745868.308109999</c:v>
                </c:pt>
                <c:pt idx="32210">
                  <c:v>94563277.568710998</c:v>
                </c:pt>
                <c:pt idx="32211">
                  <c:v>94380118.469082996</c:v>
                </c:pt>
                <c:pt idx="32212">
                  <c:v>94196389.249699995</c:v>
                </c:pt>
                <c:pt idx="32213">
                  <c:v>94012088.137398005</c:v>
                </c:pt>
                <c:pt idx="32214">
                  <c:v>93827213.345232978</c:v>
                </c:pt>
                <c:pt idx="32215">
                  <c:v>93641763.072328001</c:v>
                </c:pt>
                <c:pt idx="32216">
                  <c:v>93455735.503733978</c:v>
                </c:pt>
                <c:pt idx="32217">
                  <c:v>93269128.810273007</c:v>
                </c:pt>
                <c:pt idx="32218">
                  <c:v>93081941.148392007</c:v>
                </c:pt>
                <c:pt idx="32219">
                  <c:v>92894170.660001978</c:v>
                </c:pt>
                <c:pt idx="32220">
                  <c:v>92705815.472330004</c:v>
                </c:pt>
                <c:pt idx="32221">
                  <c:v>92516873.697751984</c:v>
                </c:pt>
                <c:pt idx="32222">
                  <c:v>92327343.433638006</c:v>
                </c:pt>
                <c:pt idx="32223">
                  <c:v>92137222.762188017</c:v>
                </c:pt>
                <c:pt idx="32224">
                  <c:v>91946509.750263005</c:v>
                </c:pt>
                <c:pt idx="32225">
                  <c:v>91755202.449222013</c:v>
                </c:pt>
                <c:pt idx="32226">
                  <c:v>91563298.894747987</c:v>
                </c:pt>
                <c:pt idx="32227">
                  <c:v>91370797.106674984</c:v>
                </c:pt>
                <c:pt idx="32228">
                  <c:v>91177695.088817</c:v>
                </c:pt>
                <c:pt idx="32229">
                  <c:v>90983990.828783989</c:v>
                </c:pt>
                <c:pt idx="32230">
                  <c:v>90789682.297805995</c:v>
                </c:pt>
                <c:pt idx="32231">
                  <c:v>90594767.450547978</c:v>
                </c:pt>
                <c:pt idx="32232">
                  <c:v>90399244.224923983</c:v>
                </c:pt>
                <c:pt idx="32233">
                  <c:v>90203110.541907012</c:v>
                </c:pt>
                <c:pt idx="32234">
                  <c:v>90006364.305341989</c:v>
                </c:pt>
                <c:pt idx="32235">
                  <c:v>89809003.401743978</c:v>
                </c:pt>
                <c:pt idx="32236">
                  <c:v>89611025.700110003</c:v>
                </c:pt>
                <c:pt idx="32237">
                  <c:v>89412429.051708981</c:v>
                </c:pt>
                <c:pt idx="32238">
                  <c:v>89213211.289886013</c:v>
                </c:pt>
                <c:pt idx="32239">
                  <c:v>89013370.229853988</c:v>
                </c:pt>
                <c:pt idx="32240">
                  <c:v>88812903.668477997</c:v>
                </c:pt>
                <c:pt idx="32241">
                  <c:v>88611809.384071991</c:v>
                </c:pt>
                <c:pt idx="32242">
                  <c:v>88410085.136177003</c:v>
                </c:pt>
                <c:pt idx="32243">
                  <c:v>88207728.66534099</c:v>
                </c:pt>
                <c:pt idx="32244">
                  <c:v>88004737.692901</c:v>
                </c:pt>
                <c:pt idx="32245">
                  <c:v>87801109.920749992</c:v>
                </c:pt>
                <c:pt idx="32246">
                  <c:v>87596843.031112999</c:v>
                </c:pt>
                <c:pt idx="32247">
                  <c:v>87391934.68631199</c:v>
                </c:pt>
                <c:pt idx="32248">
                  <c:v>87186382.528525978</c:v>
                </c:pt>
                <c:pt idx="32249">
                  <c:v>86980184.179552972</c:v>
                </c:pt>
                <c:pt idx="32250">
                  <c:v>86773337.240565017</c:v>
                </c:pt>
                <c:pt idx="32251">
                  <c:v>86565839.291859001</c:v>
                </c:pt>
                <c:pt idx="32252">
                  <c:v>86357687.892606005</c:v>
                </c:pt>
                <c:pt idx="32253">
                  <c:v>86148880.580591992</c:v>
                </c:pt>
                <c:pt idx="32254">
                  <c:v>85939414.871957988</c:v>
                </c:pt>
                <c:pt idx="32255">
                  <c:v>85729288.260936007</c:v>
                </c:pt>
                <c:pt idx="32256">
                  <c:v>85518498.219582006</c:v>
                </c:pt>
                <c:pt idx="32257">
                  <c:v>85307042.197495997</c:v>
                </c:pt>
                <c:pt idx="32258">
                  <c:v>85094917.621551976</c:v>
                </c:pt>
                <c:pt idx="32259">
                  <c:v>84882121.895608991</c:v>
                </c:pt>
                <c:pt idx="32260">
                  <c:v>84668652.400229007</c:v>
                </c:pt>
                <c:pt idx="32261">
                  <c:v>84454506.49238202</c:v>
                </c:pt>
                <c:pt idx="32262">
                  <c:v>84239681.505147979</c:v>
                </c:pt>
                <c:pt idx="32263">
                  <c:v>84024174.747421995</c:v>
                </c:pt>
                <c:pt idx="32264">
                  <c:v>83807983.503598005</c:v>
                </c:pt>
                <c:pt idx="32265">
                  <c:v>83591105.033264995</c:v>
                </c:pt>
                <c:pt idx="32266">
                  <c:v>83373536.570888981</c:v>
                </c:pt>
                <c:pt idx="32267">
                  <c:v>83155275.325485006</c:v>
                </c:pt>
                <c:pt idx="32268">
                  <c:v>82936318.480296016</c:v>
                </c:pt>
                <c:pt idx="32269">
                  <c:v>82716663.192457005</c:v>
                </c:pt>
                <c:pt idx="32270">
                  <c:v>82496306.59265399</c:v>
                </c:pt>
                <c:pt idx="32271">
                  <c:v>82275245.784781992</c:v>
                </c:pt>
                <c:pt idx="32272">
                  <c:v>82053477.845593989</c:v>
                </c:pt>
                <c:pt idx="32273">
                  <c:v>81830999.824343964</c:v>
                </c:pt>
                <c:pt idx="32274">
                  <c:v>81607808.742423013</c:v>
                </c:pt>
                <c:pt idx="32275">
                  <c:v>81383901.592990994</c:v>
                </c:pt>
                <c:pt idx="32276">
                  <c:v>81159275.340599</c:v>
                </c:pt>
                <c:pt idx="32277">
                  <c:v>80933926.920811981</c:v>
                </c:pt>
                <c:pt idx="32278">
                  <c:v>80707853.239813</c:v>
                </c:pt>
                <c:pt idx="32279">
                  <c:v>80481051.174012974</c:v>
                </c:pt>
                <c:pt idx="32280">
                  <c:v>80253517.569643989</c:v>
                </c:pt>
                <c:pt idx="32281">
                  <c:v>80025249.242351994</c:v>
                </c:pt>
                <c:pt idx="32282">
                  <c:v>79796242.976778999</c:v>
                </c:pt>
                <c:pt idx="32283">
                  <c:v>79566495.526134983</c:v>
                </c:pt>
                <c:pt idx="32284">
                  <c:v>79336003.611770004</c:v>
                </c:pt>
                <c:pt idx="32285">
                  <c:v>79104763.922730982</c:v>
                </c:pt>
                <c:pt idx="32286">
                  <c:v>78872773.115312979</c:v>
                </c:pt>
                <c:pt idx="32287">
                  <c:v>78640027.812606007</c:v>
                </c:pt>
                <c:pt idx="32288">
                  <c:v>78406524.604024991</c:v>
                </c:pt>
                <c:pt idx="32289">
                  <c:v>78172260.04484199</c:v>
                </c:pt>
                <c:pt idx="32290">
                  <c:v>77937230.655697986</c:v>
                </c:pt>
                <c:pt idx="32291">
                  <c:v>77701432.922116995</c:v>
                </c:pt>
                <c:pt idx="32292">
                  <c:v>77464863.29400298</c:v>
                </c:pt>
                <c:pt idx="32293">
                  <c:v>77227518.185129985</c:v>
                </c:pt>
                <c:pt idx="32294">
                  <c:v>76989393.972625002</c:v>
                </c:pt>
                <c:pt idx="32295">
                  <c:v>76750486.996437013</c:v>
                </c:pt>
                <c:pt idx="32296">
                  <c:v>76510793.558798</c:v>
                </c:pt>
                <c:pt idx="32297">
                  <c:v>76270309.923674002</c:v>
                </c:pt>
                <c:pt idx="32298">
                  <c:v>76029032.31620498</c:v>
                </c:pt>
                <c:pt idx="32299">
                  <c:v>75786956.922134981</c:v>
                </c:pt>
                <c:pt idx="32300">
                  <c:v>75544079.887230992</c:v>
                </c:pt>
                <c:pt idx="32301">
                  <c:v>75300397.316688001</c:v>
                </c:pt>
                <c:pt idx="32302">
                  <c:v>75055905.274524987</c:v>
                </c:pt>
                <c:pt idx="32303">
                  <c:v>74810599.782969996</c:v>
                </c:pt>
                <c:pt idx="32304">
                  <c:v>74564476.821832985</c:v>
                </c:pt>
                <c:pt idx="32305">
                  <c:v>74317532.327860981</c:v>
                </c:pt>
                <c:pt idx="32306">
                  <c:v>74069762.194088981</c:v>
                </c:pt>
                <c:pt idx="32307">
                  <c:v>73821162.269170016</c:v>
                </c:pt>
                <c:pt idx="32308">
                  <c:v>73571728.356697991</c:v>
                </c:pt>
                <c:pt idx="32309">
                  <c:v>73321456.214512989</c:v>
                </c:pt>
                <c:pt idx="32310">
                  <c:v>73070341.553994</c:v>
                </c:pt>
                <c:pt idx="32311">
                  <c:v>72818380.039340004</c:v>
                </c:pt>
                <c:pt idx="32312">
                  <c:v>72565567.28682898</c:v>
                </c:pt>
                <c:pt idx="32313">
                  <c:v>72311898.864068002</c:v>
                </c:pt>
                <c:pt idx="32314">
                  <c:v>72057370.289231002</c:v>
                </c:pt>
                <c:pt idx="32315">
                  <c:v>71801977.030268013</c:v>
                </c:pt>
                <c:pt idx="32316">
                  <c:v>71545714.504112989</c:v>
                </c:pt>
                <c:pt idx="32317">
                  <c:v>71288578.075865999</c:v>
                </c:pt>
                <c:pt idx="32318">
                  <c:v>71030563.057960004</c:v>
                </c:pt>
                <c:pt idx="32319">
                  <c:v>70771664.709309995</c:v>
                </c:pt>
                <c:pt idx="32320">
                  <c:v>70511878.234448999</c:v>
                </c:pt>
                <c:pt idx="32321">
                  <c:v>70251198.782637</c:v>
                </c:pt>
                <c:pt idx="32322">
                  <c:v>69989621.446958005</c:v>
                </c:pt>
                <c:pt idx="32323">
                  <c:v>69727141.263394997</c:v>
                </c:pt>
                <c:pt idx="32324">
                  <c:v>69463753.209884003</c:v>
                </c:pt>
                <c:pt idx="32325">
                  <c:v>69199452.205351979</c:v>
                </c:pt>
                <c:pt idx="32326">
                  <c:v>68934233.10872598</c:v>
                </c:pt>
                <c:pt idx="32327">
                  <c:v>68668090.717930004</c:v>
                </c:pt>
                <c:pt idx="32328">
                  <c:v>68401019.768855006</c:v>
                </c:pt>
                <c:pt idx="32329">
                  <c:v>68133014.934303001</c:v>
                </c:pt>
                <c:pt idx="32330">
                  <c:v>67864070.822911978</c:v>
                </c:pt>
                <c:pt idx="32331">
                  <c:v>67594181.978058979</c:v>
                </c:pt>
                <c:pt idx="32332">
                  <c:v>67323342.876735985</c:v>
                </c:pt>
                <c:pt idx="32333">
                  <c:v>67051547.928394005</c:v>
                </c:pt>
                <c:pt idx="32334">
                  <c:v>66778791.47377599</c:v>
                </c:pt>
                <c:pt idx="32335">
                  <c:v>66505067.783705004</c:v>
                </c:pt>
                <c:pt idx="32336">
                  <c:v>66230371.057864994</c:v>
                </c:pt>
                <c:pt idx="32337">
                  <c:v>65954695.423534006</c:v>
                </c:pt>
                <c:pt idx="32338">
                  <c:v>65678034.934300005</c:v>
                </c:pt>
                <c:pt idx="32339">
                  <c:v>65400383.568744004</c:v>
                </c:pt>
                <c:pt idx="32340">
                  <c:v>65121735.229094014</c:v>
                </c:pt>
                <c:pt idx="32341">
                  <c:v>64842083.739841007</c:v>
                </c:pt>
                <c:pt idx="32342">
                  <c:v>64561422.846331991</c:v>
                </c:pt>
                <c:pt idx="32343">
                  <c:v>64279746.213321991</c:v>
                </c:pt>
                <c:pt idx="32344">
                  <c:v>63997047.423496999</c:v>
                </c:pt>
                <c:pt idx="32345">
                  <c:v>63713319.975952998</c:v>
                </c:pt>
                <c:pt idx="32346">
                  <c:v>63428557.284653008</c:v>
                </c:pt>
                <c:pt idx="32347">
                  <c:v>63142752.676828995</c:v>
                </c:pt>
                <c:pt idx="32348">
                  <c:v>62855899.391363002</c:v>
                </c:pt>
                <c:pt idx="32349">
                  <c:v>62567990.577111997</c:v>
                </c:pt>
                <c:pt idx="32350">
                  <c:v>62279019.291204013</c:v>
                </c:pt>
                <c:pt idx="32351">
                  <c:v>61988978.497285999</c:v>
                </c:pt>
                <c:pt idx="32352">
                  <c:v>61697861.063730001</c:v>
                </c:pt>
                <c:pt idx="32353">
                  <c:v>61405659.76179301</c:v>
                </c:pt>
                <c:pt idx="32354">
                  <c:v>61112367.263733007</c:v>
                </c:pt>
                <c:pt idx="32355">
                  <c:v>60817976.140877999</c:v>
                </c:pt>
                <c:pt idx="32356">
                  <c:v>60522478.86163801</c:v>
                </c:pt>
                <c:pt idx="32357">
                  <c:v>60225867.789479002</c:v>
                </c:pt>
                <c:pt idx="32358">
                  <c:v>59928135.180836998</c:v>
                </c:pt>
                <c:pt idx="32359">
                  <c:v>59629273.182974994</c:v>
                </c:pt>
                <c:pt idx="32360">
                  <c:v>59329273.831795</c:v>
                </c:pt>
                <c:pt idx="32361">
                  <c:v>59028129.049584001</c:v>
                </c:pt>
                <c:pt idx="32362">
                  <c:v>58725830.642701991</c:v>
                </c:pt>
                <c:pt idx="32363">
                  <c:v>58422370.299215011</c:v>
                </c:pt>
                <c:pt idx="32364">
                  <c:v>58117739.586454995</c:v>
                </c:pt>
                <c:pt idx="32365">
                  <c:v>57811929.948524997</c:v>
                </c:pt>
                <c:pt idx="32366">
                  <c:v>57504932.703732997</c:v>
                </c:pt>
                <c:pt idx="32367">
                  <c:v>57196739.041950002</c:v>
                </c:pt>
                <c:pt idx="32368">
                  <c:v>56887340.021912001</c:v>
                </c:pt>
                <c:pt idx="32369">
                  <c:v>56576726.568429999</c:v>
                </c:pt>
                <c:pt idx="32370">
                  <c:v>56264889.469535008</c:v>
                </c:pt>
                <c:pt idx="32371">
                  <c:v>55951819.373545997</c:v>
                </c:pt>
                <c:pt idx="32372">
                  <c:v>55637506.786043003</c:v>
                </c:pt>
                <c:pt idx="32373">
                  <c:v>55321942.066770993</c:v>
                </c:pt>
                <c:pt idx="32374">
                  <c:v>55005115.426445</c:v>
                </c:pt>
                <c:pt idx="32375">
                  <c:v>54687016.923473001</c:v>
                </c:pt>
                <c:pt idx="32376">
                  <c:v>54367636.460581996</c:v>
                </c:pt>
                <c:pt idx="32377">
                  <c:v>54046963.781342998</c:v>
                </c:pt>
                <c:pt idx="32378">
                  <c:v>53724988.466605999</c:v>
                </c:pt>
                <c:pt idx="32379">
                  <c:v>53401699.930821992</c:v>
                </c:pt>
                <c:pt idx="32380">
                  <c:v>53077087.418266997</c:v>
                </c:pt>
                <c:pt idx="32381">
                  <c:v>52751139.99914401</c:v>
                </c:pt>
                <c:pt idx="32382">
                  <c:v>52423846.565579005</c:v>
                </c:pt>
                <c:pt idx="32383">
                  <c:v>52095195.827496</c:v>
                </c:pt>
                <c:pt idx="32384">
                  <c:v>51765176.308368996</c:v>
                </c:pt>
                <c:pt idx="32385">
                  <c:v>51433776.340840995</c:v>
                </c:pt>
                <c:pt idx="32386">
                  <c:v>51100984.062220998</c:v>
                </c:pt>
                <c:pt idx="32387">
                  <c:v>50766787.409834005</c:v>
                </c:pt>
                <c:pt idx="32388">
                  <c:v>50431174.116234004</c:v>
                </c:pt>
                <c:pt idx="32389">
                  <c:v>50094131.704269007</c:v>
                </c:pt>
                <c:pt idx="32390">
                  <c:v>49755647.481995001</c:v>
                </c:pt>
                <c:pt idx="32391">
                  <c:v>49415708.537423998</c:v>
                </c:pt>
                <c:pt idx="32392">
                  <c:v>49074301.733118005</c:v>
                </c:pt>
                <c:pt idx="32393">
                  <c:v>48731413.700605005</c:v>
                </c:pt>
                <c:pt idx="32394">
                  <c:v>48387030.834620997</c:v>
                </c:pt>
                <c:pt idx="32395">
                  <c:v>48041139.287164003</c:v>
                </c:pt>
                <c:pt idx="32396">
                  <c:v>47693724.961368002</c:v>
                </c:pt>
                <c:pt idx="32397">
                  <c:v>47344773.505162001</c:v>
                </c:pt>
                <c:pt idx="32398">
                  <c:v>46994270.304740995</c:v>
                </c:pt>
                <c:pt idx="32399">
                  <c:v>46642200.477807999</c:v>
                </c:pt>
                <c:pt idx="32400">
                  <c:v>46288548.866607003</c:v>
                </c:pt>
                <c:pt idx="32401">
                  <c:v>45933300.030711994</c:v>
                </c:pt>
                <c:pt idx="32402">
                  <c:v>45576438.23959101</c:v>
                </c:pt>
                <c:pt idx="32403">
                  <c:v>45217947.464906</c:v>
                </c:pt>
                <c:pt idx="32404">
                  <c:v>44857811.372563995</c:v>
                </c:pt>
                <c:pt idx="32405">
                  <c:v>44496013.314495996</c:v>
                </c:pt>
                <c:pt idx="32406">
                  <c:v>44132536.320151001</c:v>
                </c:pt>
                <c:pt idx="32407">
                  <c:v>43767363.087709993</c:v>
                </c:pt>
                <c:pt idx="32408">
                  <c:v>43400475.974979997</c:v>
                </c:pt>
                <c:pt idx="32409">
                  <c:v>43031856.989991002</c:v>
                </c:pt>
                <c:pt idx="32410">
                  <c:v>42661487.781250007</c:v>
                </c:pt>
                <c:pt idx="32411">
                  <c:v>42289349.627663009</c:v>
                </c:pt>
                <c:pt idx="32412">
                  <c:v>41915423.428098008</c:v>
                </c:pt>
                <c:pt idx="32413">
                  <c:v>41539689.690575011</c:v>
                </c:pt>
                <c:pt idx="32414">
                  <c:v>41162128.521081001</c:v>
                </c:pt>
                <c:pt idx="32415">
                  <c:v>40782719.611974999</c:v>
                </c:pt>
                <c:pt idx="32416">
                  <c:v>40401442.22997801</c:v>
                </c:pt>
                <c:pt idx="32417">
                  <c:v>40018275.203731999</c:v>
                </c:pt>
                <c:pt idx="32418">
                  <c:v>39633196.910907</c:v>
                </c:pt>
                <c:pt idx="32419">
                  <c:v>39246185.264834009</c:v>
                </c:pt>
                <c:pt idx="32420">
                  <c:v>38857217.700653009</c:v>
                </c:pt>
                <c:pt idx="32421">
                  <c:v>38466271.160948008</c:v>
                </c:pt>
                <c:pt idx="32422">
                  <c:v>38073322.080853999</c:v>
                </c:pt>
                <c:pt idx="32423">
                  <c:v>37678346.372614995</c:v>
                </c:pt>
                <c:pt idx="32424">
                  <c:v>37281319.409560002</c:v>
                </c:pt>
                <c:pt idx="32425">
                  <c:v>36882216.009493008</c:v>
                </c:pt>
                <c:pt idx="32426">
                  <c:v>36481010.417451993</c:v>
                </c:pt>
                <c:pt idx="32427">
                  <c:v>36077676.287832998</c:v>
                </c:pt>
                <c:pt idx="32428">
                  <c:v>35672186.665839009</c:v>
                </c:pt>
                <c:pt idx="32429">
                  <c:v>35264513.968228005</c:v>
                </c:pt>
                <c:pt idx="32430">
                  <c:v>34854629.963351995</c:v>
                </c:pt>
                <c:pt idx="32431">
                  <c:v>34442505.750432998</c:v>
                </c:pt>
                <c:pt idx="32432">
                  <c:v>34028111.738072</c:v>
                </c:pt>
                <c:pt idx="32433">
                  <c:v>33611417.621951006</c:v>
                </c:pt>
                <c:pt idx="32434">
                  <c:v>33192392.361699995</c:v>
                </c:pt>
                <c:pt idx="32435">
                  <c:v>32771004.156913999</c:v>
                </c:pt>
                <c:pt idx="32436">
                  <c:v>32347220.422271997</c:v>
                </c:pt>
                <c:pt idx="32437">
                  <c:v>31921007.761751994</c:v>
                </c:pt>
                <c:pt idx="32438">
                  <c:v>31492331.941902995</c:v>
                </c:pt>
                <c:pt idx="32439">
                  <c:v>31061157.864153001</c:v>
                </c:pt>
                <c:pt idx="32440">
                  <c:v>30627449.536136005</c:v>
                </c:pt>
                <c:pt idx="32441">
                  <c:v>30191170.042011995</c:v>
                </c:pt>
                <c:pt idx="32442">
                  <c:v>29752281.51176</c:v>
                </c:pt>
                <c:pt idx="32443">
                  <c:v>29310745.089450996</c:v>
                </c:pt>
                <c:pt idx="32444">
                  <c:v>28866520.900466997</c:v>
                </c:pt>
                <c:pt idx="32445">
                  <c:v>28419568.017687</c:v>
                </c:pt>
                <c:pt idx="32446">
                  <c:v>27969844.426641997</c:v>
                </c:pt>
                <c:pt idx="32447">
                  <c:v>27517306.989654996</c:v>
                </c:pt>
                <c:pt idx="32448">
                  <c:v>27061911.408997998</c:v>
                </c:pt>
                <c:pt idx="32449">
                  <c:v>26603612.189116001</c:v>
                </c:pt>
                <c:pt idx="32450">
                  <c:v>26142362.597971994</c:v>
                </c:pt>
                <c:pt idx="32451">
                  <c:v>25678114.627618995</c:v>
                </c:pt>
                <c:pt idx="32452">
                  <c:v>25210818.954089999</c:v>
                </c:pt>
                <c:pt idx="32453">
                  <c:v>24740424.896763001</c:v>
                </c:pt>
                <c:pt idx="32454">
                  <c:v>24266880.377397001</c:v>
                </c:pt>
                <c:pt idx="32455">
                  <c:v>23790131.879044</c:v>
                </c:pt>
                <c:pt idx="32456">
                  <c:v>23310124.405154999</c:v>
                </c:pt>
                <c:pt idx="32457">
                  <c:v>22826801.439220998</c:v>
                </c:pt>
                <c:pt idx="32458">
                  <c:v>22340104.905390996</c:v>
                </c:pt>
                <c:pt idx="32459">
                  <c:v>21849975.130614001</c:v>
                </c:pt>
                <c:pt idx="32460">
                  <c:v>21356350.808961</c:v>
                </c:pt>
                <c:pt idx="32461">
                  <c:v>20859168.968926001</c:v>
                </c:pt>
                <c:pt idx="32462">
                  <c:v>20358364.944706</c:v>
                </c:pt>
                <c:pt idx="32463">
                  <c:v>19853872.352628</c:v>
                </c:pt>
                <c:pt idx="32464">
                  <c:v>19345623.074197005</c:v>
                </c:pt>
                <c:pt idx="32465">
                  <c:v>18833547.247518998</c:v>
                </c:pt>
                <c:pt idx="32466">
                  <c:v>18317573.269241996</c:v>
                </c:pt>
                <c:pt idx="32467">
                  <c:v>17797627.809640002</c:v>
                </c:pt>
                <c:pt idx="32468">
                  <c:v>17273635.843993995</c:v>
                </c:pt>
                <c:pt idx="32469">
                  <c:v>16745520.704166997</c:v>
                </c:pt>
                <c:pt idx="32470">
                  <c:v>16213204.155089002</c:v>
                </c:pt>
                <c:pt idx="32471">
                  <c:v>15676606.501922</c:v>
                </c:pt>
                <c:pt idx="32472">
                  <c:v>15135646.734985</c:v>
                </c:pt>
                <c:pt idx="32473">
                  <c:v>14590242.721119</c:v>
                </c:pt>
                <c:pt idx="32474">
                  <c:v>14040311.452144003</c:v>
                </c:pt>
                <c:pt idx="32475">
                  <c:v>13485769.363574</c:v>
                </c:pt>
                <c:pt idx="32476">
                  <c:v>12926532.739817997</c:v>
                </c:pt>
                <c:pt idx="32477">
                  <c:v>12362518.226015998</c:v>
                </c:pt>
                <c:pt idx="32478">
                  <c:v>11793643.471519999</c:v>
                </c:pt>
                <c:pt idx="32479">
                  <c:v>11219827.936236998</c:v>
                </c:pt>
                <c:pt idx="32480">
                  <c:v>10640993.898871999</c:v>
                </c:pt>
                <c:pt idx="32481">
                  <c:v>10057067.716093997</c:v>
                </c:pt>
                <c:pt idx="32482">
                  <c:v>9467981.3944409993</c:v>
                </c:pt>
                <c:pt idx="32483">
                  <c:v>8873674.5531440005</c:v>
                </c:pt>
                <c:pt idx="32484">
                  <c:v>8274096.8772430001</c:v>
                </c:pt>
                <c:pt idx="32485">
                  <c:v>7669211.1877849996</c:v>
                </c:pt>
                <c:pt idx="32486">
                  <c:v>7058997.2915630005</c:v>
                </c:pt>
                <c:pt idx="32487">
                  <c:v>6443456.8195329988</c:v>
                </c:pt>
                <c:pt idx="32488">
                  <c:v>5822619.3243089998</c:v>
                </c:pt>
                <c:pt idx="32489">
                  <c:v>5196549.9878100008</c:v>
                </c:pt>
                <c:pt idx="32490">
                  <c:v>4565359.3969800007</c:v>
                </c:pt>
                <c:pt idx="32491">
                  <c:v>3929215.987061</c:v>
                </c:pt>
                <c:pt idx="32492">
                  <c:v>3288361.9401329998</c:v>
                </c:pt>
                <c:pt idx="32493">
                  <c:v>2643133.5768229999</c:v>
                </c:pt>
                <c:pt idx="32494">
                  <c:v>1993987.611059</c:v>
                </c:pt>
                <c:pt idx="32495">
                  <c:v>1341535.0760060002</c:v>
                </c:pt>
                <c:pt idx="32496">
                  <c:v>686585.30183300015</c:v>
                </c:pt>
                <c:pt idx="32497">
                  <c:v>30203.059808999995</c:v>
                </c:pt>
                <c:pt idx="32498">
                  <c:v>-626217.10313599999</c:v>
                </c:pt>
                <c:pt idx="32499">
                  <c:v>-1280854.2561750002</c:v>
                </c:pt>
                <c:pt idx="32500">
                  <c:v>-1931336.0364020001</c:v>
                </c:pt>
                <c:pt idx="32501">
                  <c:v>-2574578.2319479994</c:v>
                </c:pt>
                <c:pt idx="32502">
                  <c:v>-3206582.4138109996</c:v>
                </c:pt>
                <c:pt idx="32503">
                  <c:v>-3822188.1097830003</c:v>
                </c:pt>
                <c:pt idx="32504">
                  <c:v>-4414784.8509250004</c:v>
                </c:pt>
                <c:pt idx="32505">
                  <c:v>-4976009.0382790007</c:v>
                </c:pt>
                <c:pt idx="32506">
                  <c:v>-5495487.6988889994</c:v>
                </c:pt>
                <c:pt idx="32507">
                  <c:v>-5960750.7262019999</c:v>
                </c:pt>
                <c:pt idx="32508">
                  <c:v>-6357507.0986700002</c:v>
                </c:pt>
                <c:pt idx="32509">
                  <c:v>-6670526.7459110003</c:v>
                </c:pt>
                <c:pt idx="32510">
                  <c:v>-6885295.7083800016</c:v>
                </c:pt>
                <c:pt idx="32511">
                  <c:v>-6990316.2753200009</c:v>
                </c:pt>
                <c:pt idx="32512">
                  <c:v>-6979445.9509790009</c:v>
                </c:pt>
                <c:pt idx="32513">
                  <c:v>-6853337.4386780011</c:v>
                </c:pt>
                <c:pt idx="32514">
                  <c:v>-6619279.288586</c:v>
                </c:pt>
                <c:pt idx="32515">
                  <c:v>-6289518.7889340008</c:v>
                </c:pt>
                <c:pt idx="32516">
                  <c:v>-5878863.3830699995</c:v>
                </c:pt>
                <c:pt idx="32517">
                  <c:v>-5402469.8039339995</c:v>
                </c:pt>
                <c:pt idx="32518">
                  <c:v>-4874335.4645450003</c:v>
                </c:pt>
                <c:pt idx="32519">
                  <c:v>-4306546.8244539993</c:v>
                </c:pt>
                <c:pt idx="32520">
                  <c:v>-3709088.8142559994</c:v>
                </c:pt>
                <c:pt idx="32521">
                  <c:v>-3089976.5565340002</c:v>
                </c:pt>
                <c:pt idx="32522">
                  <c:v>-2455527.4639039994</c:v>
                </c:pt>
                <c:pt idx="32523">
                  <c:v>-1810664.8455000001</c:v>
                </c:pt>
                <c:pt idx="32524">
                  <c:v>-1159199.4961270001</c:v>
                </c:pt>
                <c:pt idx="32525">
                  <c:v>-504069.08693200001</c:v>
                </c:pt>
                <c:pt idx="32526">
                  <c:v>152467.69065599999</c:v>
                </c:pt>
                <c:pt idx="32527">
                  <c:v>808677.82695400016</c:v>
                </c:pt>
                <c:pt idx="32528">
                  <c:v>1463234.7519800002</c:v>
                </c:pt>
                <c:pt idx="32529">
                  <c:v>2115126.3106219997</c:v>
                </c:pt>
                <c:pt idx="32530">
                  <c:v>2763583.9807660002</c:v>
                </c:pt>
                <c:pt idx="32531">
                  <c:v>3408028.4559659995</c:v>
                </c:pt>
                <c:pt idx="32532">
                  <c:v>4048027.750889</c:v>
                </c:pt>
                <c:pt idx="32533">
                  <c:v>4683264.8648819989</c:v>
                </c:pt>
                <c:pt idx="32534">
                  <c:v>5313512.7410920002</c:v>
                </c:pt>
                <c:pt idx="32535">
                  <c:v>5938614.8039210001</c:v>
                </c:pt>
                <c:pt idx="32536">
                  <c:v>6558469.7739940006</c:v>
                </c:pt>
                <c:pt idx="32537">
                  <c:v>7173019.7748710001</c:v>
                </c:pt>
                <c:pt idx="32538">
                  <c:v>7782240.9830220006</c:v>
                </c:pt>
                <c:pt idx="32539">
                  <c:v>8386136.2510520006</c:v>
                </c:pt>
                <c:pt idx="32540">
                  <c:v>8984729.2685159985</c:v>
                </c:pt>
                <c:pt idx="32541">
                  <c:v>9578059.9260099977</c:v>
                </c:pt>
                <c:pt idx="32542">
                  <c:v>10166180.624844</c:v>
                </c:pt>
                <c:pt idx="32543">
                  <c:v>10749153.33286</c:v>
                </c:pt>
                <c:pt idx="32544">
                  <c:v>11327047.231285999</c:v>
                </c:pt>
                <c:pt idx="32545">
                  <c:v>11899936.831517</c:v>
                </c:pt>
                <c:pt idx="32546">
                  <c:v>12467900.466822</c:v>
                </c:pt>
                <c:pt idx="32547">
                  <c:v>13031019.084146</c:v>
                </c:pt>
                <c:pt idx="32548">
                  <c:v>13589375.276852002</c:v>
                </c:pt>
                <c:pt idx="32549">
                  <c:v>14143052.511391001</c:v>
                </c:pt>
                <c:pt idx="32550">
                  <c:v>14692134.510494998</c:v>
                </c:pt>
                <c:pt idx="32551">
                  <c:v>15236704.762929</c:v>
                </c:pt>
                <c:pt idx="32552">
                  <c:v>15776846.135791</c:v>
                </c:pt>
                <c:pt idx="32553">
                  <c:v>16312640.570007</c:v>
                </c:pt>
                <c:pt idx="32554">
                  <c:v>16844168.843413997</c:v>
                </c:pt>
                <c:pt idx="32555">
                  <c:v>17371510.388792001</c:v>
                </c:pt>
                <c:pt idx="32556">
                  <c:v>17894743.156569004</c:v>
                </c:pt>
                <c:pt idx="32557">
                  <c:v>18413943.513863996</c:v>
                </c:pt>
                <c:pt idx="32558">
                  <c:v>18929186.173039</c:v>
                </c:pt>
                <c:pt idx="32559">
                  <c:v>19440544.144223001</c:v>
                </c:pt>
                <c:pt idx="32560">
                  <c:v>19948088.707224999</c:v>
                </c:pt>
                <c:pt idx="32561">
                  <c:v>20451889.399129003</c:v>
                </c:pt>
                <c:pt idx="32562">
                  <c:v>20952014.014486004</c:v>
                </c:pt>
                <c:pt idx="32563">
                  <c:v>21448528.615607001</c:v>
                </c:pt>
                <c:pt idx="32564">
                  <c:v>21941497.550868995</c:v>
                </c:pt>
                <c:pt idx="32565">
                  <c:v>22430983.479343995</c:v>
                </c:pt>
                <c:pt idx="32566">
                  <c:v>22917047.400352001</c:v>
                </c:pt>
                <c:pt idx="32567">
                  <c:v>23399748.686774001</c:v>
                </c:pt>
                <c:pt idx="32568">
                  <c:v>23879145.121197999</c:v>
                </c:pt>
                <c:pt idx="32569">
                  <c:v>24355292.934106003</c:v>
                </c:pt>
                <c:pt idx="32570">
                  <c:v>24828246.843473997</c:v>
                </c:pt>
                <c:pt idx="32571">
                  <c:v>25298060.095260002</c:v>
                </c:pt>
                <c:pt idx="32572">
                  <c:v>25764784.504365001</c:v>
                </c:pt>
                <c:pt idx="32573">
                  <c:v>26228470.495710995</c:v>
                </c:pt>
                <c:pt idx="32574">
                  <c:v>26689167.145165998</c:v>
                </c:pt>
                <c:pt idx="32575">
                  <c:v>27146922.220087998</c:v>
                </c:pt>
                <c:pt idx="32576">
                  <c:v>27601782.219322003</c:v>
                </c:pt>
                <c:pt idx="32577">
                  <c:v>28053792.412490997</c:v>
                </c:pt>
                <c:pt idx="32578">
                  <c:v>28502996.878493998</c:v>
                </c:pt>
                <c:pt idx="32579">
                  <c:v>28949438.543109</c:v>
                </c:pt>
                <c:pt idx="32580">
                  <c:v>29393159.215661995</c:v>
                </c:pt>
                <c:pt idx="32581">
                  <c:v>29834199.624690998</c:v>
                </c:pt>
                <c:pt idx="32582">
                  <c:v>30272599.452609997</c:v>
                </c:pt>
                <c:pt idx="32583">
                  <c:v>30708397.369327001</c:v>
                </c:pt>
                <c:pt idx="32584">
                  <c:v>31141631.064824998</c:v>
                </c:pt>
                <c:pt idx="32585">
                  <c:v>31572337.280701995</c:v>
                </c:pt>
                <c:pt idx="32586">
                  <c:v>32000551.840687998</c:v>
                </c:pt>
                <c:pt idx="32587">
                  <c:v>32426309.680128999</c:v>
                </c:pt>
                <c:pt idx="32588">
                  <c:v>32849644.874485001</c:v>
                </c:pt>
                <c:pt idx="32589">
                  <c:v>33270590.666832</c:v>
                </c:pt>
                <c:pt idx="32590">
                  <c:v>33689179.494418003</c:v>
                </c:pt>
                <c:pt idx="32591">
                  <c:v>34105443.014275998</c:v>
                </c:pt>
                <c:pt idx="32592">
                  <c:v>34519412.127936006</c:v>
                </c:pt>
                <c:pt idx="32593">
                  <c:v>34931117.005246006</c:v>
                </c:pt>
                <c:pt idx="32594">
                  <c:v>35340587.107350998</c:v>
                </c:pt>
                <c:pt idx="32595">
                  <c:v>35747851.208836004</c:v>
                </c:pt>
                <c:pt idx="32596">
                  <c:v>36152937.419073001</c:v>
                </c:pt>
                <c:pt idx="32597">
                  <c:v>36555873.202798001</c:v>
                </c:pt>
                <c:pt idx="32598">
                  <c:v>36956685.399945006</c:v>
                </c:pt>
                <c:pt idx="32599">
                  <c:v>37355400.244758002</c:v>
                </c:pt>
                <c:pt idx="32600">
                  <c:v>37752043.384215996</c:v>
                </c:pt>
                <c:pt idx="32601">
                  <c:v>38146639.895795003</c:v>
                </c:pt>
                <c:pt idx="32602">
                  <c:v>38539214.304579996</c:v>
                </c:pt>
                <c:pt idx="32603">
                  <c:v>38929790.599772997</c:v>
                </c:pt>
                <c:pt idx="32604">
                  <c:v>39318392.250601001</c:v>
                </c:pt>
                <c:pt idx="32605">
                  <c:v>39705042.22165601</c:v>
                </c:pt>
                <c:pt idx="32606">
                  <c:v>40089762.987690002</c:v>
                </c:pt>
                <c:pt idx="32607">
                  <c:v>40472576.547877997</c:v>
                </c:pt>
                <c:pt idx="32608">
                  <c:v>40853504.439585999</c:v>
                </c:pt>
                <c:pt idx="32609">
                  <c:v>41232567.75163801</c:v>
                </c:pt>
                <c:pt idx="32610">
                  <c:v>41609787.13713301</c:v>
                </c:pt>
                <c:pt idx="32611">
                  <c:v>41985182.825800002</c:v>
                </c:pt>
                <c:pt idx="32612">
                  <c:v>42358774.635930009</c:v>
                </c:pt>
                <c:pt idx="32613">
                  <c:v>42730581.985891998</c:v>
                </c:pt>
                <c:pt idx="32614">
                  <c:v>43100623.905250005</c:v>
                </c:pt>
                <c:pt idx="32615">
                  <c:v>43468919.045501001</c:v>
                </c:pt>
                <c:pt idx="32616">
                  <c:v>43835485.690443009</c:v>
                </c:pt>
                <c:pt idx="32617">
                  <c:v>44200341.766191006</c:v>
                </c:pt>
                <c:pt idx="32618">
                  <c:v>44563504.850858994</c:v>
                </c:pt>
                <c:pt idx="32619">
                  <c:v>44924992.183905996</c:v>
                </c:pt>
                <c:pt idx="32620">
                  <c:v>45284820.675181001</c:v>
                </c:pt>
                <c:pt idx="32621">
                  <c:v>45643006.913658001</c:v>
                </c:pt>
                <c:pt idx="32622">
                  <c:v>45999567.175883003</c:v>
                </c:pt>
                <c:pt idx="32623">
                  <c:v>46354517.434151001</c:v>
                </c:pt>
                <c:pt idx="32624">
                  <c:v>46707873.364403002</c:v>
                </c:pt>
                <c:pt idx="32625">
                  <c:v>47059650.353875987</c:v>
                </c:pt>
                <c:pt idx="32626">
                  <c:v>47409863.508498006</c:v>
                </c:pt>
                <c:pt idx="32627">
                  <c:v>47758527.660053007</c:v>
                </c:pt>
                <c:pt idx="32628">
                  <c:v>48105657.373108</c:v>
                </c:pt>
                <c:pt idx="32629">
                  <c:v>48451266.95172599</c:v>
                </c:pt>
                <c:pt idx="32630">
                  <c:v>48795370.445964001</c:v>
                </c:pt>
                <c:pt idx="32631">
                  <c:v>49137981.658166997</c:v>
                </c:pt>
                <c:pt idx="32632">
                  <c:v>49479114.149065003</c:v>
                </c:pt>
                <c:pt idx="32633">
                  <c:v>49818781.243683003</c:v>
                </c:pt>
                <c:pt idx="32634">
                  <c:v>50156996.037064001</c:v>
                </c:pt>
                <c:pt idx="32635">
                  <c:v>50493771.399818003</c:v>
                </c:pt>
                <c:pt idx="32636">
                  <c:v>50829119.983503997</c:v>
                </c:pt>
                <c:pt idx="32637">
                  <c:v>51163054.22584901</c:v>
                </c:pt>
                <c:pt idx="32638">
                  <c:v>51495586.355798997</c:v>
                </c:pt>
                <c:pt idx="32639">
                  <c:v>51826728.398437008</c:v>
                </c:pt>
                <c:pt idx="32640">
                  <c:v>52156492.179736003</c:v>
                </c:pt>
                <c:pt idx="32641">
                  <c:v>52484889.331181996</c:v>
                </c:pt>
                <c:pt idx="32642">
                  <c:v>52811931.294259012</c:v>
                </c:pt>
                <c:pt idx="32643">
                  <c:v>53137629.3248</c:v>
                </c:pt>
                <c:pt idx="32644">
                  <c:v>53461994.497211002</c:v>
                </c:pt>
                <c:pt idx="32645">
                  <c:v>53785037.708579004</c:v>
                </c:pt>
                <c:pt idx="32646">
                  <c:v>54106769.682650998</c:v>
                </c:pt>
                <c:pt idx="32647">
                  <c:v>54427200.973709993</c:v>
                </c:pt>
                <c:pt idx="32648">
                  <c:v>54746341.970331997</c:v>
                </c:pt>
                <c:pt idx="32649">
                  <c:v>55064202.899046004</c:v>
                </c:pt>
                <c:pt idx="32650">
                  <c:v>55380793.827877998</c:v>
                </c:pt>
                <c:pt idx="32651">
                  <c:v>55696124.669807009</c:v>
                </c:pt>
                <c:pt idx="32652">
                  <c:v>56010205.186124995</c:v>
                </c:pt>
                <c:pt idx="32653">
                  <c:v>56323044.989694007</c:v>
                </c:pt>
                <c:pt idx="32654">
                  <c:v>56634653.548123002</c:v>
                </c:pt>
                <c:pt idx="32655">
                  <c:v>56945040.186855994</c:v>
                </c:pt>
                <c:pt idx="32656">
                  <c:v>57254214.092171997</c:v>
                </c:pt>
                <c:pt idx="32657">
                  <c:v>57562184.314108998</c:v>
                </c:pt>
                <c:pt idx="32658">
                  <c:v>57868959.769308008</c:v>
                </c:pt>
                <c:pt idx="32659">
                  <c:v>58174549.243779004</c:v>
                </c:pt>
                <c:pt idx="32660">
                  <c:v>58478961.395595007</c:v>
                </c:pt>
                <c:pt idx="32661">
                  <c:v>58782204.757515997</c:v>
                </c:pt>
                <c:pt idx="32662">
                  <c:v>59084287.739543006</c:v>
                </c:pt>
                <c:pt idx="32663">
                  <c:v>59385218.631401002</c:v>
                </c:pt>
                <c:pt idx="32664">
                  <c:v>59685005.604966</c:v>
                </c:pt>
                <c:pt idx="32665">
                  <c:v>59983656.716625996</c:v>
                </c:pt>
                <c:pt idx="32666">
                  <c:v>60281179.909574002</c:v>
                </c:pt>
                <c:pt idx="32667">
                  <c:v>60577583.016054995</c:v>
                </c:pt>
                <c:pt idx="32668">
                  <c:v>60872873.759544007</c:v>
                </c:pt>
                <c:pt idx="32669">
                  <c:v>61167059.756879993</c:v>
                </c:pt>
                <c:pt idx="32670">
                  <c:v>61460148.520335004</c:v>
                </c:pt>
                <c:pt idx="32671">
                  <c:v>61752147.459642999</c:v>
                </c:pt>
                <c:pt idx="32672">
                  <c:v>62043063.883965991</c:v>
                </c:pt>
                <c:pt idx="32673">
                  <c:v>62332905.00382299</c:v>
                </c:pt>
                <c:pt idx="32674">
                  <c:v>62621677.932964996</c:v>
                </c:pt>
                <c:pt idx="32675">
                  <c:v>62909389.690206006</c:v>
                </c:pt>
                <c:pt idx="32676">
                  <c:v>63196047.201205008</c:v>
                </c:pt>
                <c:pt idx="32677">
                  <c:v>63481657.300214998</c:v>
                </c:pt>
                <c:pt idx="32678">
                  <c:v>63766226.73178</c:v>
                </c:pt>
                <c:pt idx="32679">
                  <c:v>64049762.152394995</c:v>
                </c:pt>
                <c:pt idx="32680">
                  <c:v>64332270.132128999</c:v>
                </c:pt>
                <c:pt idx="32681">
                  <c:v>64613757.156203002</c:v>
                </c:pt>
                <c:pt idx="32682">
                  <c:v>64894229.626538008</c:v>
                </c:pt>
                <c:pt idx="32683">
                  <c:v>65173693.863261998</c:v>
                </c:pt>
                <c:pt idx="32684">
                  <c:v>65452156.106183</c:v>
                </c:pt>
                <c:pt idx="32685">
                  <c:v>65729622.516230002</c:v>
                </c:pt>
                <c:pt idx="32686">
                  <c:v>66006099.176854998</c:v>
                </c:pt>
                <c:pt idx="32687">
                  <c:v>66281592.095409006</c:v>
                </c:pt>
                <c:pt idx="32688">
                  <c:v>66556107.204485998</c:v>
                </c:pt>
                <c:pt idx="32689">
                  <c:v>66829650.363228001</c:v>
                </c:pt>
                <c:pt idx="32690">
                  <c:v>67102227.358612992</c:v>
                </c:pt>
                <c:pt idx="32691">
                  <c:v>67373843.906705007</c:v>
                </c:pt>
                <c:pt idx="32692">
                  <c:v>67644505.653879002</c:v>
                </c:pt>
                <c:pt idx="32693">
                  <c:v>67914218.178017989</c:v>
                </c:pt>
                <c:pt idx="32694">
                  <c:v>68182986.989684999</c:v>
                </c:pt>
                <c:pt idx="32695">
                  <c:v>68450817.533267021</c:v>
                </c:pt>
                <c:pt idx="32696">
                  <c:v>68717715.188096002</c:v>
                </c:pt>
                <c:pt idx="32697">
                  <c:v>68983685.269541979</c:v>
                </c:pt>
                <c:pt idx="32698">
                  <c:v>69248733.030085996</c:v>
                </c:pt>
                <c:pt idx="32699">
                  <c:v>69512863.660367996</c:v>
                </c:pt>
                <c:pt idx="32700">
                  <c:v>69776082.290213004</c:v>
                </c:pt>
                <c:pt idx="32701">
                  <c:v>70038393.989631981</c:v>
                </c:pt>
                <c:pt idx="32702">
                  <c:v>70299803.769810006</c:v>
                </c:pt>
                <c:pt idx="32703">
                  <c:v>70560316.584060982</c:v>
                </c:pt>
                <c:pt idx="32704">
                  <c:v>70819937.328769982</c:v>
                </c:pt>
                <c:pt idx="32705">
                  <c:v>71078670.844319999</c:v>
                </c:pt>
                <c:pt idx="32706">
                  <c:v>71336521.915984005</c:v>
                </c:pt>
                <c:pt idx="32707">
                  <c:v>71593495.274817988</c:v>
                </c:pt>
                <c:pt idx="32708">
                  <c:v>71849595.598517999</c:v>
                </c:pt>
                <c:pt idx="32709">
                  <c:v>72104827.512270018</c:v>
                </c:pt>
                <c:pt idx="32710">
                  <c:v>72359195.589581981</c:v>
                </c:pt>
                <c:pt idx="32711">
                  <c:v>72612704.353089005</c:v>
                </c:pt>
                <c:pt idx="32712">
                  <c:v>72865358.275357991</c:v>
                </c:pt>
                <c:pt idx="32713">
                  <c:v>73117161.779658988</c:v>
                </c:pt>
                <c:pt idx="32714">
                  <c:v>73368119.240735993</c:v>
                </c:pt>
                <c:pt idx="32715">
                  <c:v>73618234.985550985</c:v>
                </c:pt>
                <c:pt idx="32716">
                  <c:v>73867513.294018</c:v>
                </c:pt>
                <c:pt idx="32717">
                  <c:v>74115958.399726003</c:v>
                </c:pt>
                <c:pt idx="32718">
                  <c:v>74363574.490639001</c:v>
                </c:pt>
                <c:pt idx="32719">
                  <c:v>74610365.709787995</c:v>
                </c:pt>
                <c:pt idx="32720">
                  <c:v>74856336.155949965</c:v>
                </c:pt>
                <c:pt idx="32721">
                  <c:v>75101489.884310991</c:v>
                </c:pt>
                <c:pt idx="32722">
                  <c:v>75345830.907113999</c:v>
                </c:pt>
                <c:pt idx="32723">
                  <c:v>75589363.194305003</c:v>
                </c:pt>
                <c:pt idx="32724">
                  <c:v>75832090.674147964</c:v>
                </c:pt>
                <c:pt idx="32725">
                  <c:v>76074017.233851001</c:v>
                </c:pt>
                <c:pt idx="32726">
                  <c:v>76315146.720158979</c:v>
                </c:pt>
                <c:pt idx="32727">
                  <c:v>76555482.939947993</c:v>
                </c:pt>
                <c:pt idx="32728">
                  <c:v>76795029.660805002</c:v>
                </c:pt>
                <c:pt idx="32729">
                  <c:v>77033790.611598998</c:v>
                </c:pt>
                <c:pt idx="32730">
                  <c:v>77271769.483032003</c:v>
                </c:pt>
                <c:pt idx="32731">
                  <c:v>77508969.928193003</c:v>
                </c:pt>
                <c:pt idx="32732">
                  <c:v>77745395.563091993</c:v>
                </c:pt>
                <c:pt idx="32733">
                  <c:v>77981049.967189014</c:v>
                </c:pt>
                <c:pt idx="32734">
                  <c:v>78215936.683908999</c:v>
                </c:pt>
                <c:pt idx="32735">
                  <c:v>78450059.221151978</c:v>
                </c:pt>
                <c:pt idx="32736">
                  <c:v>78683421.051790982</c:v>
                </c:pt>
                <c:pt idx="32737">
                  <c:v>78916025.614161998</c:v>
                </c:pt>
                <c:pt idx="32738">
                  <c:v>79147876.31254299</c:v>
                </c:pt>
                <c:pt idx="32739">
                  <c:v>79378976.517627999</c:v>
                </c:pt>
                <c:pt idx="32740">
                  <c:v>79609329.566986993</c:v>
                </c:pt>
                <c:pt idx="32741">
                  <c:v>79838938.76552698</c:v>
                </c:pt>
                <c:pt idx="32742">
                  <c:v>80067807.385931984</c:v>
                </c:pt>
                <c:pt idx="32743">
                  <c:v>80295938.669106007</c:v>
                </c:pt>
                <c:pt idx="32744">
                  <c:v>80523335.824602976</c:v>
                </c:pt>
                <c:pt idx="32745">
                  <c:v>80750002.031049982</c:v>
                </c:pt>
                <c:pt idx="32746">
                  <c:v>80975940.436565995</c:v>
                </c:pt>
                <c:pt idx="32747">
                  <c:v>81201154.159165993</c:v>
                </c:pt>
                <c:pt idx="32748">
                  <c:v>81425646.287166014</c:v>
                </c:pt>
                <c:pt idx="32749">
                  <c:v>81649419.879575998</c:v>
                </c:pt>
                <c:pt idx="32750">
                  <c:v>81872477.966488019</c:v>
                </c:pt>
                <c:pt idx="32751">
                  <c:v>82094823.549457014</c:v>
                </c:pt>
                <c:pt idx="32752">
                  <c:v>82316459.601877004</c:v>
                </c:pt>
                <c:pt idx="32753">
                  <c:v>82537389.069346994</c:v>
                </c:pt>
                <c:pt idx="32754">
                  <c:v>82757614.870033965</c:v>
                </c:pt>
                <c:pt idx="32755">
                  <c:v>82977139.895025998</c:v>
                </c:pt>
                <c:pt idx="32756">
                  <c:v>83195967.008688003</c:v>
                </c:pt>
                <c:pt idx="32757">
                  <c:v>83414099.048997015</c:v>
                </c:pt>
                <c:pt idx="32758">
                  <c:v>83631538.827888981</c:v>
                </c:pt>
                <c:pt idx="32759">
                  <c:v>83848289.131580979</c:v>
                </c:pt>
                <c:pt idx="32760">
                  <c:v>84064352.720909998</c:v>
                </c:pt>
                <c:pt idx="32761">
                  <c:v>84279732.331641987</c:v>
                </c:pt>
                <c:pt idx="32762">
                  <c:v>84494430.674796984</c:v>
                </c:pt>
                <c:pt idx="32763">
                  <c:v>84708450.436956003</c:v>
                </c:pt>
                <c:pt idx="32764">
                  <c:v>84921794.280566007</c:v>
                </c:pt>
                <c:pt idx="32765">
                  <c:v>85134464.844241992</c:v>
                </c:pt>
                <c:pt idx="32766">
                  <c:v>85346464.743064016</c:v>
                </c:pt>
                <c:pt idx="32767">
                  <c:v>85557796.568865016</c:v>
                </c:pt>
                <c:pt idx="32768">
                  <c:v>85768462.890518978</c:v>
                </c:pt>
                <c:pt idx="32769">
                  <c:v>85978466.254221991</c:v>
                </c:pt>
                <c:pt idx="32770">
                  <c:v>86187809.183770999</c:v>
                </c:pt>
                <c:pt idx="32771">
                  <c:v>86396494.180832967</c:v>
                </c:pt>
                <c:pt idx="32772">
                  <c:v>86604523.725216001</c:v>
                </c:pt>
                <c:pt idx="32773">
                  <c:v>86811900.275132984</c:v>
                </c:pt>
                <c:pt idx="32774">
                  <c:v>87018626.267462015</c:v>
                </c:pt>
                <c:pt idx="32775">
                  <c:v>87224704.117999002</c:v>
                </c:pt>
                <c:pt idx="32776">
                  <c:v>87430136.221711978</c:v>
                </c:pt>
                <c:pt idx="32777">
                  <c:v>87634924.952992007</c:v>
                </c:pt>
                <c:pt idx="32778">
                  <c:v>87839072.665887982</c:v>
                </c:pt>
                <c:pt idx="32779">
                  <c:v>88042581.694356978</c:v>
                </c:pt>
                <c:pt idx="32780">
                  <c:v>88245454.352493003</c:v>
                </c:pt>
                <c:pt idx="32781">
                  <c:v>88447692.934764981</c:v>
                </c:pt>
                <c:pt idx="32782">
                  <c:v>88649299.716243982</c:v>
                </c:pt>
                <c:pt idx="32783">
                  <c:v>88850276.952827007</c:v>
                </c:pt>
                <c:pt idx="32784">
                  <c:v>89050626.881461993</c:v>
                </c:pt>
                <c:pt idx="32785">
                  <c:v>89250351.720365018</c:v>
                </c:pt>
                <c:pt idx="32786">
                  <c:v>89449453.669237003</c:v>
                </c:pt>
                <c:pt idx="32787">
                  <c:v>89647934.909474015</c:v>
                </c:pt>
                <c:pt idx="32788">
                  <c:v>89845797.604378998</c:v>
                </c:pt>
                <c:pt idx="32789">
                  <c:v>90043043.899364993</c:v>
                </c:pt>
                <c:pt idx="32790">
                  <c:v>90239675.922160015</c:v>
                </c:pt>
                <c:pt idx="32791">
                  <c:v>90435695.783006012</c:v>
                </c:pt>
                <c:pt idx="32792">
                  <c:v>90631105.574854985</c:v>
                </c:pt>
                <c:pt idx="32793">
                  <c:v>90825907.373565003</c:v>
                </c:pt>
                <c:pt idx="32794">
                  <c:v>91020103.238088995</c:v>
                </c:pt>
                <c:pt idx="32795">
                  <c:v>91213695.210664004</c:v>
                </c:pt>
                <c:pt idx="32796">
                  <c:v>91406685.31699498</c:v>
                </c:pt>
                <c:pt idx="32797">
                  <c:v>91599075.566441998</c:v>
                </c:pt>
                <c:pt idx="32798">
                  <c:v>91790867.952195019</c:v>
                </c:pt>
                <c:pt idx="32799">
                  <c:v>91982064.451455995</c:v>
                </c:pt>
                <c:pt idx="32800">
                  <c:v>92172667.025608987</c:v>
                </c:pt>
                <c:pt idx="32801">
                  <c:v>92362677.620398</c:v>
                </c:pt>
                <c:pt idx="32802">
                  <c:v>92552098.16609098</c:v>
                </c:pt>
                <c:pt idx="32803">
                  <c:v>92740930.577651978</c:v>
                </c:pt>
                <c:pt idx="32804">
                  <c:v>92929176.754905</c:v>
                </c:pt>
                <c:pt idx="32805">
                  <c:v>93116838.582696006</c:v>
                </c:pt>
                <c:pt idx="32806">
                  <c:v>93303917.931052998</c:v>
                </c:pt>
                <c:pt idx="32807">
                  <c:v>93490416.655344963</c:v>
                </c:pt>
                <c:pt idx="32808">
                  <c:v>93676336.596438006</c:v>
                </c:pt>
                <c:pt idx="32809">
                  <c:v>93861679.580848992</c:v>
                </c:pt>
                <c:pt idx="32810">
                  <c:v>94046447.420897007</c:v>
                </c:pt>
                <c:pt idx="32811">
                  <c:v>94230641.914849982</c:v>
                </c:pt>
                <c:pt idx="32812">
                  <c:v>94414264.847078994</c:v>
                </c:pt>
                <c:pt idx="32813">
                  <c:v>94597317.988196015</c:v>
                </c:pt>
                <c:pt idx="32814">
                  <c:v>94779803.095201999</c:v>
                </c:pt>
                <c:pt idx="32815">
                  <c:v>94961721.911626995</c:v>
                </c:pt>
                <c:pt idx="32816">
                  <c:v>95143076.167668</c:v>
                </c:pt>
                <c:pt idx="32817">
                  <c:v>95323867.580328003</c:v>
                </c:pt>
                <c:pt idx="32818">
                  <c:v>95504097.853553966</c:v>
                </c:pt>
                <c:pt idx="32819">
                  <c:v>95683768.678363979</c:v>
                </c:pt>
                <c:pt idx="32820">
                  <c:v>95862881.732987016</c:v>
                </c:pt>
                <c:pt idx="32821">
                  <c:v>96041438.682984978</c:v>
                </c:pt>
                <c:pt idx="32822">
                  <c:v>96219441.181389004</c:v>
                </c:pt>
                <c:pt idx="32823">
                  <c:v>96396890.868821979</c:v>
                </c:pt>
                <c:pt idx="32824">
                  <c:v>96573789.373622984</c:v>
                </c:pt>
                <c:pt idx="32825">
                  <c:v>96750138.311972007</c:v>
                </c:pt>
                <c:pt idx="32826">
                  <c:v>96925939.288011</c:v>
                </c:pt>
                <c:pt idx="32827">
                  <c:v>97101193.893965021</c:v>
                </c:pt>
                <c:pt idx="32828">
                  <c:v>97275903.710258007</c:v>
                </c:pt>
                <c:pt idx="32829">
                  <c:v>97450070.30563499</c:v>
                </c:pt>
                <c:pt idx="32830">
                  <c:v>97623695.237270996</c:v>
                </c:pt>
                <c:pt idx="32831">
                  <c:v>97796780.050889</c:v>
                </c:pt>
                <c:pt idx="32832">
                  <c:v>97969326.280869007</c:v>
                </c:pt>
                <c:pt idx="32833">
                  <c:v>98141335.450365022</c:v>
                </c:pt>
                <c:pt idx="32834">
                  <c:v>98312809.071406007</c:v>
                </c:pt>
                <c:pt idx="32835">
                  <c:v>98483748.645011991</c:v>
                </c:pt>
                <c:pt idx="32836">
                  <c:v>98654155.661294982</c:v>
                </c:pt>
                <c:pt idx="32837">
                  <c:v>98824031.599567994</c:v>
                </c:pt>
                <c:pt idx="32838">
                  <c:v>98993377.928443998</c:v>
                </c:pt>
                <c:pt idx="32839">
                  <c:v>99162196.105943963</c:v>
                </c:pt>
                <c:pt idx="32840">
                  <c:v>99330487.57959798</c:v>
                </c:pt>
                <c:pt idx="32841">
                  <c:v>99498253.786536992</c:v>
                </c:pt>
                <c:pt idx="32842">
                  <c:v>99665496.153603986</c:v>
                </c:pt>
                <c:pt idx="32843">
                  <c:v>99832216.097440004</c:v>
                </c:pt>
                <c:pt idx="32844">
                  <c:v>99998415.024588987</c:v>
                </c:pt>
                <c:pt idx="32845">
                  <c:v>100164094.331585</c:v>
                </c:pt>
                <c:pt idx="32846">
                  <c:v>100329255.40505399</c:v>
                </c:pt>
                <c:pt idx="32847">
                  <c:v>100493899.62180001</c:v>
                </c:pt>
                <c:pt idx="32848">
                  <c:v>100658028.34890002</c:v>
                </c:pt>
                <c:pt idx="32849">
                  <c:v>100821642.94379202</c:v>
                </c:pt>
                <c:pt idx="32850">
                  <c:v>100984744.75436802</c:v>
                </c:pt>
                <c:pt idx="32851">
                  <c:v>101147335.119056</c:v>
                </c:pt>
                <c:pt idx="32852">
                  <c:v>101309415.36691301</c:v>
                </c:pt>
                <c:pt idx="32853">
                  <c:v>101470986.817709</c:v>
                </c:pt>
                <c:pt idx="32854">
                  <c:v>101632050.78200902</c:v>
                </c:pt>
                <c:pt idx="32855">
                  <c:v>101792608.56126101</c:v>
                </c:pt>
                <c:pt idx="32856">
                  <c:v>101952661.44787604</c:v>
                </c:pt>
                <c:pt idx="32857">
                  <c:v>102112210.725309</c:v>
                </c:pt>
                <c:pt idx="32858">
                  <c:v>102271257.668146</c:v>
                </c:pt>
                <c:pt idx="32859">
                  <c:v>102429803.54217499</c:v>
                </c:pt>
                <c:pt idx="32860">
                  <c:v>102587849.604471</c:v>
                </c:pt>
                <c:pt idx="32861">
                  <c:v>102745397.10347101</c:v>
                </c:pt>
                <c:pt idx="32862">
                  <c:v>102902447.27905399</c:v>
                </c:pt>
                <c:pt idx="32863">
                  <c:v>103059001.36261301</c:v>
                </c:pt>
                <c:pt idx="32864">
                  <c:v>103215060.57713199</c:v>
                </c:pt>
                <c:pt idx="32865">
                  <c:v>103370626.137262</c:v>
                </c:pt>
                <c:pt idx="32866">
                  <c:v>103525699.24939202</c:v>
                </c:pt>
                <c:pt idx="32867">
                  <c:v>103680281.11172098</c:v>
                </c:pt>
                <c:pt idx="32868">
                  <c:v>103834372.914333</c:v>
                </c:pt>
                <c:pt idx="32869">
                  <c:v>103987975.83926302</c:v>
                </c:pt>
                <c:pt idx="32870">
                  <c:v>104141091.06057</c:v>
                </c:pt>
                <c:pt idx="32871">
                  <c:v>104293719.74440801</c:v>
                </c:pt>
                <c:pt idx="32872">
                  <c:v>104445863.04908901</c:v>
                </c:pt>
                <c:pt idx="32873">
                  <c:v>104597522.12515397</c:v>
                </c:pt>
                <c:pt idx="32874">
                  <c:v>104748698.11544</c:v>
                </c:pt>
                <c:pt idx="32875">
                  <c:v>104899392.15514499</c:v>
                </c:pt>
                <c:pt idx="32876">
                  <c:v>105049605.37189101</c:v>
                </c:pt>
                <c:pt idx="32877">
                  <c:v>105199338.88579299</c:v>
                </c:pt>
                <c:pt idx="32878">
                  <c:v>105348593.80952001</c:v>
                </c:pt>
                <c:pt idx="32879">
                  <c:v>105497371.24835701</c:v>
                </c:pt>
                <c:pt idx="32880">
                  <c:v>105645672.30026899</c:v>
                </c:pt>
                <c:pt idx="32881">
                  <c:v>105793498.055962</c:v>
                </c:pt>
                <c:pt idx="32882">
                  <c:v>105940849.59894502</c:v>
                </c:pt>
                <c:pt idx="32883">
                  <c:v>106087728.005586</c:v>
                </c:pt>
                <c:pt idx="32884">
                  <c:v>106234134.34517601</c:v>
                </c:pt>
                <c:pt idx="32885">
                  <c:v>106380069.679986</c:v>
                </c:pt>
                <c:pt idx="32886">
                  <c:v>106525535.06532602</c:v>
                </c:pt>
                <c:pt idx="32887">
                  <c:v>106670531.54959799</c:v>
                </c:pt>
                <c:pt idx="32888">
                  <c:v>106815060.17436101</c:v>
                </c:pt>
                <c:pt idx="32889">
                  <c:v>106959121.97438</c:v>
                </c:pt>
                <c:pt idx="32890">
                  <c:v>107102717.97768298</c:v>
                </c:pt>
                <c:pt idx="32891">
                  <c:v>107245849.20561798</c:v>
                </c:pt>
                <c:pt idx="32892">
                  <c:v>107388516.67290798</c:v>
                </c:pt>
                <c:pt idx="32893">
                  <c:v>107530721.38769898</c:v>
                </c:pt>
                <c:pt idx="32894">
                  <c:v>107672464.35162099</c:v>
                </c:pt>
                <c:pt idx="32895">
                  <c:v>107813746.55983201</c:v>
                </c:pt>
                <c:pt idx="32896">
                  <c:v>107954569.00107899</c:v>
                </c:pt>
                <c:pt idx="32897">
                  <c:v>108094932.65774098</c:v>
                </c:pt>
                <c:pt idx="32898">
                  <c:v>108234838.505886</c:v>
                </c:pt>
                <c:pt idx="32899">
                  <c:v>108374287.51531599</c:v>
                </c:pt>
                <c:pt idx="32900">
                  <c:v>108513280.64962198</c:v>
                </c:pt>
                <c:pt idx="32901">
                  <c:v>108651818.86623</c:v>
                </c:pt>
                <c:pt idx="32902">
                  <c:v>108789903.116448</c:v>
                </c:pt>
                <c:pt idx="32903">
                  <c:v>108927534.34551798</c:v>
                </c:pt>
                <c:pt idx="32904">
                  <c:v>109064713.49266301</c:v>
                </c:pt>
                <c:pt idx="32905">
                  <c:v>109201441.49112901</c:v>
                </c:pt>
                <c:pt idx="32906">
                  <c:v>109337719.26823902</c:v>
                </c:pt>
                <c:pt idx="32907">
                  <c:v>109473547.745433</c:v>
                </c:pt>
                <c:pt idx="32908">
                  <c:v>109608927.83831702</c:v>
                </c:pt>
                <c:pt idx="32909">
                  <c:v>109743860.456706</c:v>
                </c:pt>
                <c:pt idx="32910">
                  <c:v>109878346.504669</c:v>
                </c:pt>
                <c:pt idx="32911">
                  <c:v>110012386.880576</c:v>
                </c:pt>
                <c:pt idx="32912">
                  <c:v>110145982.477136</c:v>
                </c:pt>
                <c:pt idx="32913">
                  <c:v>110279134.181446</c:v>
                </c:pt>
                <c:pt idx="32914">
                  <c:v>110411842.87502798</c:v>
                </c:pt>
                <c:pt idx="32915">
                  <c:v>110544109.43387802</c:v>
                </c:pt>
                <c:pt idx="32916">
                  <c:v>110675934.72850101</c:v>
                </c:pt>
                <c:pt idx="32917">
                  <c:v>110807319.62395598</c:v>
                </c:pt>
                <c:pt idx="32918">
                  <c:v>110938264.97989802</c:v>
                </c:pt>
                <c:pt idx="32919">
                  <c:v>111068771.65061396</c:v>
                </c:pt>
                <c:pt idx="32920">
                  <c:v>111198840.48506799</c:v>
                </c:pt>
                <c:pt idx="32921">
                  <c:v>111328472.32693799</c:v>
                </c:pt>
                <c:pt idx="32922">
                  <c:v>111457668.01465496</c:v>
                </c:pt>
                <c:pt idx="32923">
                  <c:v>111586428.38144401</c:v>
                </c:pt>
                <c:pt idx="32924">
                  <c:v>111714754.25536102</c:v>
                </c:pt>
                <c:pt idx="32925">
                  <c:v>111842646.45932899</c:v>
                </c:pt>
                <c:pt idx="32926">
                  <c:v>111970105.81117901</c:v>
                </c:pt>
                <c:pt idx="32927">
                  <c:v>112097133.123687</c:v>
                </c:pt>
                <c:pt idx="32928">
                  <c:v>112223729.20460698</c:v>
                </c:pt>
                <c:pt idx="32929">
                  <c:v>112349894.85671496</c:v>
                </c:pt>
                <c:pt idx="32930">
                  <c:v>112475630.87783501</c:v>
                </c:pt>
                <c:pt idx="32931">
                  <c:v>112600938.060884</c:v>
                </c:pt>
                <c:pt idx="32932">
                  <c:v>112725817.193902</c:v>
                </c:pt>
                <c:pt idx="32933">
                  <c:v>112850269.06008902</c:v>
                </c:pt>
                <c:pt idx="32934">
                  <c:v>112974294.437839</c:v>
                </c:pt>
                <c:pt idx="32935">
                  <c:v>113097894.10077401</c:v>
                </c:pt>
                <c:pt idx="32936">
                  <c:v>113221068.81778</c:v>
                </c:pt>
                <c:pt idx="32937">
                  <c:v>113343819.353038</c:v>
                </c:pt>
                <c:pt idx="32938">
                  <c:v>113466146.466058</c:v>
                </c:pt>
                <c:pt idx="32939">
                  <c:v>113588050.91171502</c:v>
                </c:pt>
                <c:pt idx="32940">
                  <c:v>113709533.44027603</c:v>
                </c:pt>
                <c:pt idx="32941">
                  <c:v>113830594.79743601</c:v>
                </c:pt>
                <c:pt idx="32942">
                  <c:v>113951235.72435001</c:v>
                </c:pt>
                <c:pt idx="32943">
                  <c:v>114071456.957664</c:v>
                </c:pt>
                <c:pt idx="32944">
                  <c:v>114191259.229546</c:v>
                </c:pt>
                <c:pt idx="32945">
                  <c:v>114310643.267717</c:v>
                </c:pt>
                <c:pt idx="32946">
                  <c:v>114429609.79548199</c:v>
                </c:pt>
                <c:pt idx="32947">
                  <c:v>114548159.53176002</c:v>
                </c:pt>
                <c:pt idx="32948">
                  <c:v>114666293.19111502</c:v>
                </c:pt>
                <c:pt idx="32949">
                  <c:v>114784011.48378702</c:v>
                </c:pt>
                <c:pt idx="32950">
                  <c:v>114901315.11571698</c:v>
                </c:pt>
                <c:pt idx="32951">
                  <c:v>115018204.788581</c:v>
                </c:pt>
                <c:pt idx="32952">
                  <c:v>115134681.19981502</c:v>
                </c:pt>
                <c:pt idx="32953">
                  <c:v>115250745.042649</c:v>
                </c:pt>
                <c:pt idx="32954">
                  <c:v>115366397.006128</c:v>
                </c:pt>
                <c:pt idx="32955">
                  <c:v>115481637.77514799</c:v>
                </c:pt>
                <c:pt idx="32956">
                  <c:v>115596468.03047802</c:v>
                </c:pt>
                <c:pt idx="32957">
                  <c:v>115710888.44878902</c:v>
                </c:pt>
                <c:pt idx="32958">
                  <c:v>115824899.702684</c:v>
                </c:pt>
                <c:pt idx="32959">
                  <c:v>115938502.460721</c:v>
                </c:pt>
                <c:pt idx="32960">
                  <c:v>116051697.38744198</c:v>
                </c:pt>
                <c:pt idx="32961">
                  <c:v>116164485.14340001</c:v>
                </c:pt>
                <c:pt idx="32962">
                  <c:v>116276866.38518301</c:v>
                </c:pt>
                <c:pt idx="32963">
                  <c:v>116388841.765443</c:v>
                </c:pt>
                <c:pt idx="32964">
                  <c:v>116500411.93291901</c:v>
                </c:pt>
                <c:pt idx="32965">
                  <c:v>116611577.53246401</c:v>
                </c:pt>
                <c:pt idx="32966">
                  <c:v>116722339.205071</c:v>
                </c:pt>
                <c:pt idx="32967">
                  <c:v>116832697.58789398</c:v>
                </c:pt>
                <c:pt idx="32968">
                  <c:v>116942653.314279</c:v>
                </c:pt>
                <c:pt idx="32969">
                  <c:v>117052207.01378402</c:v>
                </c:pt>
                <c:pt idx="32970">
                  <c:v>117161359.312204</c:v>
                </c:pt>
                <c:pt idx="32971">
                  <c:v>117270110.831596</c:v>
                </c:pt>
                <c:pt idx="32972">
                  <c:v>117378462.190303</c:v>
                </c:pt>
                <c:pt idx="32973">
                  <c:v>117486414.00297602</c:v>
                </c:pt>
                <c:pt idx="32974">
                  <c:v>117593966.88060001</c:v>
                </c:pt>
                <c:pt idx="32975">
                  <c:v>117701121.430516</c:v>
                </c:pt>
                <c:pt idx="32976">
                  <c:v>117807878.256439</c:v>
                </c:pt>
                <c:pt idx="32977">
                  <c:v>117914237.95849299</c:v>
                </c:pt>
                <c:pt idx="32978">
                  <c:v>118020201.13322</c:v>
                </c:pt>
                <c:pt idx="32979">
                  <c:v>118125768.37361099</c:v>
                </c:pt>
                <c:pt idx="32980">
                  <c:v>118230940.26912501</c:v>
                </c:pt>
                <c:pt idx="32981">
                  <c:v>118335717.40571</c:v>
                </c:pt>
                <c:pt idx="32982">
                  <c:v>118440100.36582798</c:v>
                </c:pt>
                <c:pt idx="32983">
                  <c:v>118544089.72847299</c:v>
                </c:pt>
                <c:pt idx="32984">
                  <c:v>118647686.069194</c:v>
                </c:pt>
                <c:pt idx="32985">
                  <c:v>118750889.96011601</c:v>
                </c:pt>
                <c:pt idx="32986">
                  <c:v>118853701.96996202</c:v>
                </c:pt>
                <c:pt idx="32987">
                  <c:v>118956122.66407201</c:v>
                </c:pt>
                <c:pt idx="32988">
                  <c:v>119058152.60442199</c:v>
                </c:pt>
                <c:pt idx="32989">
                  <c:v>119159792.349649</c:v>
                </c:pt>
                <c:pt idx="32990">
                  <c:v>119261042.45506699</c:v>
                </c:pt>
                <c:pt idx="32991">
                  <c:v>119361903.472689</c:v>
                </c:pt>
                <c:pt idx="32992">
                  <c:v>119462375.95124702</c:v>
                </c:pt>
                <c:pt idx="32993">
                  <c:v>119562460.43621002</c:v>
                </c:pt>
                <c:pt idx="32994">
                  <c:v>119662157.469804</c:v>
                </c:pt>
                <c:pt idx="32995">
                  <c:v>119761467.591033</c:v>
                </c:pt>
                <c:pt idx="32996">
                  <c:v>119860391.33569399</c:v>
                </c:pt>
                <c:pt idx="32997">
                  <c:v>119958929.23639999</c:v>
                </c:pt>
                <c:pt idx="32998">
                  <c:v>120057081.82259898</c:v>
                </c:pt>
                <c:pt idx="32999">
                  <c:v>120154849.62058701</c:v>
                </c:pt>
                <c:pt idx="33000">
                  <c:v>120252233.15353298</c:v>
                </c:pt>
                <c:pt idx="33001">
                  <c:v>120349232.94149302</c:v>
                </c:pt>
                <c:pt idx="33002">
                  <c:v>120445849.50143</c:v>
                </c:pt>
                <c:pt idx="33003">
                  <c:v>120542083.347231</c:v>
                </c:pt>
                <c:pt idx="33004">
                  <c:v>120637934.989724</c:v>
                </c:pt>
                <c:pt idx="33005">
                  <c:v>120733404.936699</c:v>
                </c:pt>
                <c:pt idx="33006">
                  <c:v>120828493.69292</c:v>
                </c:pt>
                <c:pt idx="33007">
                  <c:v>120923201.76014602</c:v>
                </c:pt>
                <c:pt idx="33008">
                  <c:v>121017529.63714999</c:v>
                </c:pt>
                <c:pt idx="33009">
                  <c:v>121111477.819728</c:v>
                </c:pt>
                <c:pt idx="33010">
                  <c:v>121205046.800726</c:v>
                </c:pt>
                <c:pt idx="33011">
                  <c:v>121298237.07004999</c:v>
                </c:pt>
                <c:pt idx="33012">
                  <c:v>121391049.11468101</c:v>
                </c:pt>
                <c:pt idx="33013">
                  <c:v>121483483.41869901</c:v>
                </c:pt>
                <c:pt idx="33014">
                  <c:v>121575540.46329302</c:v>
                </c:pt>
                <c:pt idx="33015">
                  <c:v>121667220.726777</c:v>
                </c:pt>
                <c:pt idx="33016">
                  <c:v>121758524.68460798</c:v>
                </c:pt>
                <c:pt idx="33017">
                  <c:v>121849452.80940501</c:v>
                </c:pt>
                <c:pt idx="33018">
                  <c:v>121940005.57095601</c:v>
                </c:pt>
                <c:pt idx="33019">
                  <c:v>122030183.43624</c:v>
                </c:pt>
                <c:pt idx="33020">
                  <c:v>122119986.869444</c:v>
                </c:pt>
                <c:pt idx="33021">
                  <c:v>122209416.33196899</c:v>
                </c:pt>
                <c:pt idx="33022">
                  <c:v>122298472.28245601</c:v>
                </c:pt>
                <c:pt idx="33023">
                  <c:v>122387155.17679399</c:v>
                </c:pt>
                <c:pt idx="33024">
                  <c:v>122475465.46813701</c:v>
                </c:pt>
                <c:pt idx="33025">
                  <c:v>122563403.60691901</c:v>
                </c:pt>
                <c:pt idx="33026">
                  <c:v>122650970.04086702</c:v>
                </c:pt>
                <c:pt idx="33027">
                  <c:v>122738165.21501602</c:v>
                </c:pt>
                <c:pt idx="33028">
                  <c:v>122824989.57172598</c:v>
                </c:pt>
                <c:pt idx="33029">
                  <c:v>122911443.55069201</c:v>
                </c:pt>
                <c:pt idx="33030">
                  <c:v>122997527.58896102</c:v>
                </c:pt>
                <c:pt idx="33031">
                  <c:v>123083242.12094198</c:v>
                </c:pt>
                <c:pt idx="33032">
                  <c:v>123168587.578427</c:v>
                </c:pt>
                <c:pt idx="33033">
                  <c:v>123253564.390598</c:v>
                </c:pt>
                <c:pt idx="33034">
                  <c:v>123338172.98404199</c:v>
                </c:pt>
                <c:pt idx="33035">
                  <c:v>123422413.78276601</c:v>
                </c:pt>
                <c:pt idx="33036">
                  <c:v>123506287.208211</c:v>
                </c:pt>
                <c:pt idx="33037">
                  <c:v>123589793.679262</c:v>
                </c:pt>
                <c:pt idx="33038">
                  <c:v>123672933.61226402</c:v>
                </c:pt>
                <c:pt idx="33039">
                  <c:v>123755707.42103298</c:v>
                </c:pt>
                <c:pt idx="33040">
                  <c:v>123838115.51687002</c:v>
                </c:pt>
                <c:pt idx="33041">
                  <c:v>123920158.30857401</c:v>
                </c:pt>
                <c:pt idx="33042">
                  <c:v>124001836.202453</c:v>
                </c:pt>
                <c:pt idx="33043">
                  <c:v>124083149.602338</c:v>
                </c:pt>
                <c:pt idx="33044">
                  <c:v>124164098.90959501</c:v>
                </c:pt>
                <c:pt idx="33045">
                  <c:v>124244684.523138</c:v>
                </c:pt>
                <c:pt idx="33046">
                  <c:v>124324906.83944</c:v>
                </c:pt>
                <c:pt idx="33047">
                  <c:v>124404766.252545</c:v>
                </c:pt>
                <c:pt idx="33048">
                  <c:v>124484263.15408199</c:v>
                </c:pt>
                <c:pt idx="33049">
                  <c:v>124563397.93327402</c:v>
                </c:pt>
                <c:pt idx="33050">
                  <c:v>124642170.97695199</c:v>
                </c:pt>
                <c:pt idx="33051">
                  <c:v>124720582.66956502</c:v>
                </c:pt>
                <c:pt idx="33052">
                  <c:v>124798633.39319502</c:v>
                </c:pt>
                <c:pt idx="33053">
                  <c:v>124876323.52756301</c:v>
                </c:pt>
                <c:pt idx="33054">
                  <c:v>124953653.45004401</c:v>
                </c:pt>
                <c:pt idx="33055">
                  <c:v>125030623.53568</c:v>
                </c:pt>
                <c:pt idx="33056">
                  <c:v>125107234.157185</c:v>
                </c:pt>
                <c:pt idx="33057">
                  <c:v>125183485.68496299</c:v>
                </c:pt>
                <c:pt idx="33058">
                  <c:v>125259378.48711501</c:v>
                </c:pt>
                <c:pt idx="33059">
                  <c:v>125334912.92945002</c:v>
                </c:pt>
                <c:pt idx="33060">
                  <c:v>125410089.375496</c:v>
                </c:pt>
                <c:pt idx="33061">
                  <c:v>125484908.18651399</c:v>
                </c:pt>
                <c:pt idx="33062">
                  <c:v>125559369.72150299</c:v>
                </c:pt>
                <c:pt idx="33063">
                  <c:v>125633474.33721502</c:v>
                </c:pt>
                <c:pt idx="33064">
                  <c:v>125707222.388163</c:v>
                </c:pt>
                <c:pt idx="33065">
                  <c:v>125780614.22663198</c:v>
                </c:pt>
                <c:pt idx="33066">
                  <c:v>125853650.20269002</c:v>
                </c:pt>
                <c:pt idx="33067">
                  <c:v>125926330.664198</c:v>
                </c:pt>
                <c:pt idx="33068">
                  <c:v>125998655.956818</c:v>
                </c:pt>
                <c:pt idx="33069">
                  <c:v>126070626.424026</c:v>
                </c:pt>
                <c:pt idx="33070">
                  <c:v>126142242.40711902</c:v>
                </c:pt>
                <c:pt idx="33071">
                  <c:v>126213504.24522902</c:v>
                </c:pt>
                <c:pt idx="33072">
                  <c:v>126284412.275326</c:v>
                </c:pt>
                <c:pt idx="33073">
                  <c:v>126354966.83223602</c:v>
                </c:pt>
                <c:pt idx="33074">
                  <c:v>126425168.248643</c:v>
                </c:pt>
                <c:pt idx="33075">
                  <c:v>126495016.85510299</c:v>
                </c:pt>
                <c:pt idx="33076">
                  <c:v>126564512.98005298</c:v>
                </c:pt>
                <c:pt idx="33077">
                  <c:v>126633656.94981702</c:v>
                </c:pt>
                <c:pt idx="33078">
                  <c:v>126702449.08861898</c:v>
                </c:pt>
                <c:pt idx="33079">
                  <c:v>126770889.718591</c:v>
                </c:pt>
                <c:pt idx="33080">
                  <c:v>126838979.15978201</c:v>
                </c:pt>
                <c:pt idx="33081">
                  <c:v>126906717.73016602</c:v>
                </c:pt>
                <c:pt idx="33082">
                  <c:v>126974105.74565201</c:v>
                </c:pt>
                <c:pt idx="33083">
                  <c:v>127041143.52009401</c:v>
                </c:pt>
                <c:pt idx="33084">
                  <c:v>127107831.36529498</c:v>
                </c:pt>
                <c:pt idx="33085">
                  <c:v>127174169.591023</c:v>
                </c:pt>
                <c:pt idx="33086">
                  <c:v>127240158.50501299</c:v>
                </c:pt>
                <c:pt idx="33087">
                  <c:v>127305798.41297904</c:v>
                </c:pt>
                <c:pt idx="33088">
                  <c:v>127371089.61862199</c:v>
                </c:pt>
                <c:pt idx="33089">
                  <c:v>127436032.423638</c:v>
                </c:pt>
                <c:pt idx="33090">
                  <c:v>127500627.12772501</c:v>
                </c:pt>
                <c:pt idx="33091">
                  <c:v>127564874.02859399</c:v>
                </c:pt>
                <c:pt idx="33092">
                  <c:v>127628773.42197502</c:v>
                </c:pt>
                <c:pt idx="33093">
                  <c:v>127692325.60162801</c:v>
                </c:pt>
                <c:pt idx="33094">
                  <c:v>127755530.859345</c:v>
                </c:pt>
                <c:pt idx="33095">
                  <c:v>127818389.48496599</c:v>
                </c:pt>
                <c:pt idx="33096">
                  <c:v>127880901.76637802</c:v>
                </c:pt>
                <c:pt idx="33097">
                  <c:v>127943067.98953301</c:v>
                </c:pt>
                <c:pt idx="33098">
                  <c:v>128004888.43844602</c:v>
                </c:pt>
                <c:pt idx="33099">
                  <c:v>128066363.395208</c:v>
                </c:pt>
                <c:pt idx="33100">
                  <c:v>128127493.13999498</c:v>
                </c:pt>
                <c:pt idx="33101">
                  <c:v>128188277.95106901</c:v>
                </c:pt>
                <c:pt idx="33102">
                  <c:v>128248718.10479298</c:v>
                </c:pt>
                <c:pt idx="33103">
                  <c:v>128308813.87563498</c:v>
                </c:pt>
                <c:pt idx="33104">
                  <c:v>128368565.536172</c:v>
                </c:pt>
                <c:pt idx="33105">
                  <c:v>128427973.357105</c:v>
                </c:pt>
                <c:pt idx="33106">
                  <c:v>128487037.60725801</c:v>
                </c:pt>
                <c:pt idx="33107">
                  <c:v>128545758.553592</c:v>
                </c:pt>
                <c:pt idx="33108">
                  <c:v>128604136.46120901</c:v>
                </c:pt>
                <c:pt idx="33109">
                  <c:v>128662171.59335601</c:v>
                </c:pt>
                <c:pt idx="33110">
                  <c:v>128719864.21143901</c:v>
                </c:pt>
                <c:pt idx="33111">
                  <c:v>128777214.57502501</c:v>
                </c:pt>
                <c:pt idx="33112">
                  <c:v>128834222.94184799</c:v>
                </c:pt>
                <c:pt idx="33113">
                  <c:v>128890889.56782</c:v>
                </c:pt>
                <c:pt idx="33114">
                  <c:v>128947214.70703298</c:v>
                </c:pt>
                <c:pt idx="33115">
                  <c:v>129003198.611772</c:v>
                </c:pt>
                <c:pt idx="33116">
                  <c:v>129058841.53251298</c:v>
                </c:pt>
                <c:pt idx="33117">
                  <c:v>129114143.71793802</c:v>
                </c:pt>
                <c:pt idx="33118">
                  <c:v>129169105.41493498</c:v>
                </c:pt>
                <c:pt idx="33119">
                  <c:v>129223726.868609</c:v>
                </c:pt>
                <c:pt idx="33120">
                  <c:v>129278008.32228599</c:v>
                </c:pt>
                <c:pt idx="33121">
                  <c:v>129331950.01752</c:v>
                </c:pt>
                <c:pt idx="33122">
                  <c:v>129385552.194098</c:v>
                </c:pt>
                <c:pt idx="33123">
                  <c:v>129438815.090047</c:v>
                </c:pt>
                <c:pt idx="33124">
                  <c:v>129491738.941644</c:v>
                </c:pt>
                <c:pt idx="33125">
                  <c:v>129544323.98341399</c:v>
                </c:pt>
                <c:pt idx="33126">
                  <c:v>129596570.448144</c:v>
                </c:pt>
                <c:pt idx="33127">
                  <c:v>129648478.566884</c:v>
                </c:pt>
                <c:pt idx="33128">
                  <c:v>129700048.56895298</c:v>
                </c:pt>
                <c:pt idx="33129">
                  <c:v>129751280.68194801</c:v>
                </c:pt>
                <c:pt idx="33130">
                  <c:v>129802175.13174999</c:v>
                </c:pt>
                <c:pt idx="33131">
                  <c:v>129852732.14252399</c:v>
                </c:pt>
                <c:pt idx="33132">
                  <c:v>129902951.936731</c:v>
                </c:pt>
                <c:pt idx="33133">
                  <c:v>129952834.73513</c:v>
                </c:pt>
                <c:pt idx="33134">
                  <c:v>130002380.756787</c:v>
                </c:pt>
                <c:pt idx="33135">
                  <c:v>130051590.21907601</c:v>
                </c:pt>
                <c:pt idx="33136">
                  <c:v>130100463.337688</c:v>
                </c:pt>
                <c:pt idx="33137">
                  <c:v>130149000.32663499</c:v>
                </c:pt>
                <c:pt idx="33138">
                  <c:v>130197201.398256</c:v>
                </c:pt>
                <c:pt idx="33139">
                  <c:v>130245066.76322302</c:v>
                </c:pt>
                <c:pt idx="33140">
                  <c:v>130292596.63054296</c:v>
                </c:pt>
                <c:pt idx="33141">
                  <c:v>130339791.207569</c:v>
                </c:pt>
                <c:pt idx="33142">
                  <c:v>130386650.69999699</c:v>
                </c:pt>
                <c:pt idx="33143">
                  <c:v>130433175.311882</c:v>
                </c:pt>
                <c:pt idx="33144">
                  <c:v>130479365.24563198</c:v>
                </c:pt>
                <c:pt idx="33145">
                  <c:v>130525220.70202</c:v>
                </c:pt>
                <c:pt idx="33146">
                  <c:v>130570741.880188</c:v>
                </c:pt>
                <c:pt idx="33147">
                  <c:v>130615928.97764999</c:v>
                </c:pt>
                <c:pt idx="33148">
                  <c:v>130660782.190299</c:v>
                </c:pt>
                <c:pt idx="33149">
                  <c:v>130705301.71240902</c:v>
                </c:pt>
                <c:pt idx="33150">
                  <c:v>130749487.73664199</c:v>
                </c:pt>
                <c:pt idx="33151">
                  <c:v>130793340.45405398</c:v>
                </c:pt>
                <c:pt idx="33152">
                  <c:v>130836860.05409898</c:v>
                </c:pt>
                <c:pt idx="33153">
                  <c:v>130880046.72462799</c:v>
                </c:pt>
                <c:pt idx="33154">
                  <c:v>130922900.65190399</c:v>
                </c:pt>
                <c:pt idx="33155">
                  <c:v>130965422.020597</c:v>
                </c:pt>
                <c:pt idx="33156">
                  <c:v>131007611.013794</c:v>
                </c:pt>
                <c:pt idx="33157">
                  <c:v>131049467.81300202</c:v>
                </c:pt>
                <c:pt idx="33158">
                  <c:v>131090992.598153</c:v>
                </c:pt>
                <c:pt idx="33159">
                  <c:v>131132185.54760602</c:v>
                </c:pt>
                <c:pt idx="33160">
                  <c:v>131173046.838157</c:v>
                </c:pt>
                <c:pt idx="33161">
                  <c:v>131213576.64503399</c:v>
                </c:pt>
                <c:pt idx="33162">
                  <c:v>131253775.141913</c:v>
                </c:pt>
                <c:pt idx="33163">
                  <c:v>131293642.50091</c:v>
                </c:pt>
                <c:pt idx="33164">
                  <c:v>131333178.89259602</c:v>
                </c:pt>
                <c:pt idx="33165">
                  <c:v>131372384.485994</c:v>
                </c:pt>
                <c:pt idx="33166">
                  <c:v>131411259.44858402</c:v>
                </c:pt>
                <c:pt idx="33167">
                  <c:v>131449803.94631299</c:v>
                </c:pt>
                <c:pt idx="33168">
                  <c:v>131488018.143589</c:v>
                </c:pt>
                <c:pt idx="33169">
                  <c:v>131525902.20329604</c:v>
                </c:pt>
                <c:pt idx="33170">
                  <c:v>131563456.286787</c:v>
                </c:pt>
                <c:pt idx="33171">
                  <c:v>131600680.55389699</c:v>
                </c:pt>
                <c:pt idx="33172">
                  <c:v>131637575.16294201</c:v>
                </c:pt>
                <c:pt idx="33173">
                  <c:v>131674140.27072398</c:v>
                </c:pt>
                <c:pt idx="33174">
                  <c:v>131710376.03253399</c:v>
                </c:pt>
                <c:pt idx="33175">
                  <c:v>131746282.602156</c:v>
                </c:pt>
                <c:pt idx="33176">
                  <c:v>131781860.131873</c:v>
                </c:pt>
                <c:pt idx="33177">
                  <c:v>131817108.77246802</c:v>
                </c:pt>
                <c:pt idx="33178">
                  <c:v>131852028.673226</c:v>
                </c:pt>
                <c:pt idx="33179">
                  <c:v>131886619.98194398</c:v>
                </c:pt>
                <c:pt idx="33180">
                  <c:v>131920882.844927</c:v>
                </c:pt>
                <c:pt idx="33181">
                  <c:v>131954817.40699501</c:v>
                </c:pt>
                <c:pt idx="33182">
                  <c:v>131988423.81148902</c:v>
                </c:pt>
                <c:pt idx="33183">
                  <c:v>132021702.20026901</c:v>
                </c:pt>
                <c:pt idx="33184">
                  <c:v>132054652.71372102</c:v>
                </c:pt>
                <c:pt idx="33185">
                  <c:v>132087275.49076001</c:v>
                </c:pt>
                <c:pt idx="33186">
                  <c:v>132119570.66883101</c:v>
                </c:pt>
                <c:pt idx="33187">
                  <c:v>132151538.38391602</c:v>
                </c:pt>
                <c:pt idx="33188">
                  <c:v>132183178.77053298</c:v>
                </c:pt>
                <c:pt idx="33189">
                  <c:v>132214491.961744</c:v>
                </c:pt>
                <c:pt idx="33190">
                  <c:v>132245478.08915198</c:v>
                </c:pt>
                <c:pt idx="33191">
                  <c:v>132276137.28291</c:v>
                </c:pt>
                <c:pt idx="33192">
                  <c:v>132306469.67172098</c:v>
                </c:pt>
                <c:pt idx="33193">
                  <c:v>132336475.38284101</c:v>
                </c:pt>
                <c:pt idx="33194">
                  <c:v>132366154.54208399</c:v>
                </c:pt>
                <c:pt idx="33195">
                  <c:v>132395507.27382198</c:v>
                </c:pt>
                <c:pt idx="33196">
                  <c:v>132424533.700991</c:v>
                </c:pt>
                <c:pt idx="33197">
                  <c:v>132453233.94509099</c:v>
                </c:pt>
                <c:pt idx="33198">
                  <c:v>132481608.12618898</c:v>
                </c:pt>
                <c:pt idx="33199">
                  <c:v>132509656.362927</c:v>
                </c:pt>
                <c:pt idx="33200">
                  <c:v>132537378.772517</c:v>
                </c:pt>
                <c:pt idx="33201">
                  <c:v>132564775.47074801</c:v>
                </c:pt>
                <c:pt idx="33202">
                  <c:v>132591846.571991</c:v>
                </c:pt>
                <c:pt idx="33203">
                  <c:v>132618592.18919602</c:v>
                </c:pt>
                <c:pt idx="33204">
                  <c:v>132645012.43389702</c:v>
                </c:pt>
                <c:pt idx="33205">
                  <c:v>132671107.41621701</c:v>
                </c:pt>
                <c:pt idx="33206">
                  <c:v>132696877.24486899</c:v>
                </c:pt>
                <c:pt idx="33207">
                  <c:v>132722322.027155</c:v>
                </c:pt>
                <c:pt idx="33208">
                  <c:v>132747441.86897501</c:v>
                </c:pt>
                <c:pt idx="33209">
                  <c:v>132772236.87482397</c:v>
                </c:pt>
                <c:pt idx="33210">
                  <c:v>132796707.147797</c:v>
                </c:pt>
                <c:pt idx="33211">
                  <c:v>132820852.789591</c:v>
                </c:pt>
                <c:pt idx="33212">
                  <c:v>132844673.900508</c:v>
                </c:pt>
                <c:pt idx="33213">
                  <c:v>132868170.579455</c:v>
                </c:pt>
                <c:pt idx="33214">
                  <c:v>132891342.923948</c:v>
                </c:pt>
                <c:pt idx="33215">
                  <c:v>132914191.03011498</c:v>
                </c:pt>
                <c:pt idx="33216">
                  <c:v>132936714.99269602</c:v>
                </c:pt>
                <c:pt idx="33217">
                  <c:v>132958914.905048</c:v>
                </c:pt>
                <c:pt idx="33218">
                  <c:v>132980790.859145</c:v>
                </c:pt>
                <c:pt idx="33219">
                  <c:v>133002342.94557902</c:v>
                </c:pt>
                <c:pt idx="33220">
                  <c:v>133023571.25356601</c:v>
                </c:pt>
                <c:pt idx="33221">
                  <c:v>133044475.87094501</c:v>
                </c:pt>
                <c:pt idx="33222">
                  <c:v>133065056.88418098</c:v>
                </c:pt>
                <c:pt idx="33223">
                  <c:v>133085314.37836599</c:v>
                </c:pt>
                <c:pt idx="33224">
                  <c:v>133105248.437222</c:v>
                </c:pt>
                <c:pt idx="33225">
                  <c:v>133124859.143104</c:v>
                </c:pt>
                <c:pt idx="33226">
                  <c:v>133144146.57699898</c:v>
                </c:pt>
                <c:pt idx="33227">
                  <c:v>133163110.81852998</c:v>
                </c:pt>
                <c:pt idx="33228">
                  <c:v>133181751.94595702</c:v>
                </c:pt>
                <c:pt idx="33229">
                  <c:v>133200070.03617902</c:v>
                </c:pt>
                <c:pt idx="33230">
                  <c:v>133218065.16473599</c:v>
                </c:pt>
                <c:pt idx="33231">
                  <c:v>133235737.405811</c:v>
                </c:pt>
                <c:pt idx="33232">
                  <c:v>133253086.83223</c:v>
                </c:pt>
                <c:pt idx="33233">
                  <c:v>133270113.51546504</c:v>
                </c:pt>
                <c:pt idx="33234">
                  <c:v>133286817.52563499</c:v>
                </c:pt>
                <c:pt idx="33235">
                  <c:v>133303198.93151</c:v>
                </c:pt>
                <c:pt idx="33236">
                  <c:v>133319257.80050999</c:v>
                </c:pt>
                <c:pt idx="33237">
                  <c:v>133334994.198705</c:v>
                </c:pt>
                <c:pt idx="33238">
                  <c:v>133350408.19082101</c:v>
                </c:pt>
                <c:pt idx="33239">
                  <c:v>133365499.84023702</c:v>
                </c:pt>
                <c:pt idx="33240">
                  <c:v>133380269.208992</c:v>
                </c:pt>
                <c:pt idx="33241">
                  <c:v>133394716.357778</c:v>
                </c:pt>
                <c:pt idx="33242">
                  <c:v>133408841.34595101</c:v>
                </c:pt>
                <c:pt idx="33243">
                  <c:v>133422644.231525</c:v>
                </c:pt>
                <c:pt idx="33244">
                  <c:v>133436125.07117602</c:v>
                </c:pt>
                <c:pt idx="33245">
                  <c:v>133449283.92024398</c:v>
                </c:pt>
                <c:pt idx="33246">
                  <c:v>133462120.83273399</c:v>
                </c:pt>
                <c:pt idx="33247">
                  <c:v>133474635.86131601</c:v>
                </c:pt>
                <c:pt idx="33248">
                  <c:v>133486829.057326</c:v>
                </c:pt>
                <c:pt idx="33249">
                  <c:v>133498700.47077</c:v>
                </c:pt>
                <c:pt idx="33250">
                  <c:v>133510250.15032201</c:v>
                </c:pt>
                <c:pt idx="33251">
                  <c:v>133521478.14332601</c:v>
                </c:pt>
                <c:pt idx="33252">
                  <c:v>133532384.49579802</c:v>
                </c:pt>
                <c:pt idx="33253">
                  <c:v>133542969.25242701</c:v>
                </c:pt>
                <c:pt idx="33254">
                  <c:v>133553232.45657398</c:v>
                </c:pt>
                <c:pt idx="33255">
                  <c:v>133563174.15027502</c:v>
                </c:pt>
                <c:pt idx="33256">
                  <c:v>133572794.37424196</c:v>
                </c:pt>
                <c:pt idx="33257">
                  <c:v>133582093.167862</c:v>
                </c:pt>
                <c:pt idx="33258">
                  <c:v>133591070.56919999</c:v>
                </c:pt>
                <c:pt idx="33259">
                  <c:v>133599726.614998</c:v>
                </c:pt>
                <c:pt idx="33260">
                  <c:v>133608061.34067802</c:v>
                </c:pt>
                <c:pt idx="33261">
                  <c:v>133616074.780342</c:v>
                </c:pt>
                <c:pt idx="33262">
                  <c:v>133623766.96676999</c:v>
                </c:pt>
                <c:pt idx="33263">
                  <c:v>133631137.93142602</c:v>
                </c:pt>
                <c:pt idx="33264">
                  <c:v>133638187.70445301</c:v>
                </c:pt>
                <c:pt idx="33265">
                  <c:v>133644916.314679</c:v>
                </c:pt>
                <c:pt idx="33266">
                  <c:v>133651323.78961401</c:v>
                </c:pt>
                <c:pt idx="33267">
                  <c:v>133657410.15545198</c:v>
                </c:pt>
                <c:pt idx="33268">
                  <c:v>133663175.43707001</c:v>
                </c:pt>
                <c:pt idx="33269">
                  <c:v>133668619.65803099</c:v>
                </c:pt>
                <c:pt idx="33270">
                  <c:v>133673742.84058602</c:v>
                </c:pt>
                <c:pt idx="33271">
                  <c:v>133678545.005667</c:v>
                </c:pt>
                <c:pt idx="33272">
                  <c:v>133683026.172896</c:v>
                </c:pt>
                <c:pt idx="33273">
                  <c:v>133687186.360579</c:v>
                </c:pt>
                <c:pt idx="33274">
                  <c:v>133691025.58571298</c:v>
                </c:pt>
                <c:pt idx="33275">
                  <c:v>133694543.86398001</c:v>
                </c:pt>
                <c:pt idx="33276">
                  <c:v>133697741.20975</c:v>
                </c:pt>
                <c:pt idx="33277">
                  <c:v>133700617.63608198</c:v>
                </c:pt>
                <c:pt idx="33278">
                  <c:v>133703173.15472297</c:v>
                </c:pt>
                <c:pt idx="33279">
                  <c:v>133705407.77611101</c:v>
                </c:pt>
                <c:pt idx="33280">
                  <c:v>133707321.50936902</c:v>
                </c:pt>
                <c:pt idx="33281">
                  <c:v>133708914.362314</c:v>
                </c:pt>
                <c:pt idx="33282">
                  <c:v>133710186.34144799</c:v>
                </c:pt>
                <c:pt idx="33283">
                  <c:v>133711137.45196702</c:v>
                </c:pt>
                <c:pt idx="33284">
                  <c:v>133711767.69775198</c:v>
                </c:pt>
                <c:pt idx="33285">
                  <c:v>133712077.08137901</c:v>
                </c:pt>
                <c:pt idx="33286">
                  <c:v>133712065.60410999</c:v>
                </c:pt>
                <c:pt idx="33287">
                  <c:v>133711733.26589702</c:v>
                </c:pt>
                <c:pt idx="33288">
                  <c:v>133711080.06538501</c:v>
                </c:pt>
                <c:pt idx="33289">
                  <c:v>133710105.99990602</c:v>
                </c:pt>
                <c:pt idx="33290">
                  <c:v>133708811.065483</c:v>
                </c:pt>
                <c:pt idx="33291">
                  <c:v>133707195.256827</c:v>
                </c:pt>
                <c:pt idx="33292">
                  <c:v>133705258.567343</c:v>
                </c:pt>
                <c:pt idx="33293">
                  <c:v>133703000.98912002</c:v>
                </c:pt>
                <c:pt idx="33294">
                  <c:v>133700422.512941</c:v>
                </c:pt>
                <c:pt idx="33295">
                  <c:v>133697523.128273</c:v>
                </c:pt>
                <c:pt idx="33296">
                  <c:v>133694302.82327799</c:v>
                </c:pt>
                <c:pt idx="33297">
                  <c:v>133690761.58480099</c:v>
                </c:pt>
                <c:pt idx="33298">
                  <c:v>133686899.39837801</c:v>
                </c:pt>
                <c:pt idx="33299">
                  <c:v>133682716.24823302</c:v>
                </c:pt>
                <c:pt idx="33300">
                  <c:v>133678212.11727701</c:v>
                </c:pt>
                <c:pt idx="33301">
                  <c:v>133673386.98710902</c:v>
                </c:pt>
                <c:pt idx="33302">
                  <c:v>133668240.83801298</c:v>
                </c:pt>
                <c:pt idx="33303">
                  <c:v>133662773.64896202</c:v>
                </c:pt>
                <c:pt idx="33304">
                  <c:v>133656985.39761299</c:v>
                </c:pt>
                <c:pt idx="33305">
                  <c:v>133650876.06030799</c:v>
                </c:pt>
                <c:pt idx="33306">
                  <c:v>133644445.61207502</c:v>
                </c:pt>
                <c:pt idx="33307">
                  <c:v>133637694.02662699</c:v>
                </c:pt>
                <c:pt idx="33308">
                  <c:v>133630621.27635901</c:v>
                </c:pt>
                <c:pt idx="33309">
                  <c:v>133623227.33235</c:v>
                </c:pt>
                <c:pt idx="33310">
                  <c:v>133615512.164361</c:v>
                </c:pt>
                <c:pt idx="33311">
                  <c:v>133607475.74083599</c:v>
                </c:pt>
                <c:pt idx="33312">
                  <c:v>133599118.028898</c:v>
                </c:pt>
                <c:pt idx="33313">
                  <c:v>133590438.994352</c:v>
                </c:pt>
                <c:pt idx="33314">
                  <c:v>133581438.60168098</c:v>
                </c:pt>
                <c:pt idx="33315">
                  <c:v>133572116.81404999</c:v>
                </c:pt>
                <c:pt idx="33316">
                  <c:v>133562473.59329702</c:v>
                </c:pt>
                <c:pt idx="33317">
                  <c:v>133552508.899942</c:v>
                </c:pt>
                <c:pt idx="33318">
                  <c:v>133542222.69317801</c:v>
                </c:pt>
                <c:pt idx="33319">
                  <c:v>133531614.93087302</c:v>
                </c:pt>
                <c:pt idx="33320">
                  <c:v>133520685.569573</c:v>
                </c:pt>
                <c:pt idx="33321">
                  <c:v>133509434.564492</c:v>
                </c:pt>
                <c:pt idx="33322">
                  <c:v>133497861.86952101</c:v>
                </c:pt>
                <c:pt idx="33323">
                  <c:v>133485967.43722002</c:v>
                </c:pt>
                <c:pt idx="33324">
                  <c:v>133473751.21881902</c:v>
                </c:pt>
                <c:pt idx="33325">
                  <c:v>133461213.16421798</c:v>
                </c:pt>
                <c:pt idx="33326">
                  <c:v>133448353.22198601</c:v>
                </c:pt>
                <c:pt idx="33327">
                  <c:v>133435171.33935602</c:v>
                </c:pt>
                <c:pt idx="33328">
                  <c:v>133421667.46222802</c:v>
                </c:pt>
                <c:pt idx="33329">
                  <c:v>133407841.53516802</c:v>
                </c:pt>
                <c:pt idx="33330">
                  <c:v>133393693.501403</c:v>
                </c:pt>
                <c:pt idx="33331">
                  <c:v>133379223.30282198</c:v>
                </c:pt>
                <c:pt idx="33332">
                  <c:v>133364430.879976</c:v>
                </c:pt>
                <c:pt idx="33333">
                  <c:v>133349316.17207401</c:v>
                </c:pt>
                <c:pt idx="33334">
                  <c:v>133333879.116983</c:v>
                </c:pt>
                <c:pt idx="33335">
                  <c:v>133318119.651227</c:v>
                </c:pt>
                <c:pt idx="33336">
                  <c:v>133302037.709984</c:v>
                </c:pt>
                <c:pt idx="33337">
                  <c:v>133285633.22708702</c:v>
                </c:pt>
                <c:pt idx="33338">
                  <c:v>133268906.13502099</c:v>
                </c:pt>
                <c:pt idx="33339">
                  <c:v>133251856.36491798</c:v>
                </c:pt>
                <c:pt idx="33340">
                  <c:v>133234483.846563</c:v>
                </c:pt>
                <c:pt idx="33341">
                  <c:v>133216788.50838801</c:v>
                </c:pt>
                <c:pt idx="33342">
                  <c:v>133198770.27746701</c:v>
                </c:pt>
                <c:pt idx="33343">
                  <c:v>133180429.07952298</c:v>
                </c:pt>
                <c:pt idx="33344">
                  <c:v>133161764.838918</c:v>
                </c:pt>
                <c:pt idx="33345">
                  <c:v>133142777.478655</c:v>
                </c:pt>
                <c:pt idx="33346">
                  <c:v>133123466.92037602</c:v>
                </c:pt>
                <c:pt idx="33347">
                  <c:v>133103833.084363</c:v>
                </c:pt>
                <c:pt idx="33348">
                  <c:v>133083875.88952899</c:v>
                </c:pt>
                <c:pt idx="33349">
                  <c:v>133063595.25342302</c:v>
                </c:pt>
                <c:pt idx="33350">
                  <c:v>133042991.092223</c:v>
                </c:pt>
                <c:pt idx="33351">
                  <c:v>133022063.32073998</c:v>
                </c:pt>
                <c:pt idx="33352">
                  <c:v>133000811.852411</c:v>
                </c:pt>
                <c:pt idx="33353">
                  <c:v>132979236.59929802</c:v>
                </c:pt>
                <c:pt idx="33354">
                  <c:v>132957337.47208701</c:v>
                </c:pt>
                <c:pt idx="33355">
                  <c:v>132935114.380086</c:v>
                </c:pt>
                <c:pt idx="33356">
                  <c:v>132912567.231224</c:v>
                </c:pt>
                <c:pt idx="33357">
                  <c:v>132889695.932044</c:v>
                </c:pt>
                <c:pt idx="33358">
                  <c:v>132866500.387707</c:v>
                </c:pt>
                <c:pt idx="33359">
                  <c:v>132842980.50198601</c:v>
                </c:pt>
                <c:pt idx="33360">
                  <c:v>132819136.177265</c:v>
                </c:pt>
                <c:pt idx="33361">
                  <c:v>132794967.31453799</c:v>
                </c:pt>
                <c:pt idx="33362">
                  <c:v>132770473.81340301</c:v>
                </c:pt>
                <c:pt idx="33363">
                  <c:v>132745655.572062</c:v>
                </c:pt>
                <c:pt idx="33364">
                  <c:v>132720512.487322</c:v>
                </c:pt>
                <c:pt idx="33365">
                  <c:v>132695044.454586</c:v>
                </c:pt>
                <c:pt idx="33366">
                  <c:v>132669251.367855</c:v>
                </c:pt>
                <c:pt idx="33367">
                  <c:v>132643133.119725</c:v>
                </c:pt>
                <c:pt idx="33368">
                  <c:v>132616689.601382</c:v>
                </c:pt>
                <c:pt idx="33369">
                  <c:v>132589920.702604</c:v>
                </c:pt>
                <c:pt idx="33370">
                  <c:v>132562826.31175399</c:v>
                </c:pt>
                <c:pt idx="33371">
                  <c:v>132535406.31578</c:v>
                </c:pt>
                <c:pt idx="33372">
                  <c:v>132507660.60021198</c:v>
                </c:pt>
                <c:pt idx="33373">
                  <c:v>132479589.04915802</c:v>
                </c:pt>
                <c:pt idx="33374">
                  <c:v>132451191.545303</c:v>
                </c:pt>
                <c:pt idx="33375">
                  <c:v>132422467.96990402</c:v>
                </c:pt>
                <c:pt idx="33376">
                  <c:v>132393418.202792</c:v>
                </c:pt>
                <c:pt idx="33377">
                  <c:v>132364042.122363</c:v>
                </c:pt>
                <c:pt idx="33378">
                  <c:v>132334339.60557899</c:v>
                </c:pt>
                <c:pt idx="33379">
                  <c:v>132304310.52796498</c:v>
                </c:pt>
                <c:pt idx="33380">
                  <c:v>132273954.763604</c:v>
                </c:pt>
                <c:pt idx="33381">
                  <c:v>132243272.18513699</c:v>
                </c:pt>
                <c:pt idx="33382">
                  <c:v>132212262.663756</c:v>
                </c:pt>
                <c:pt idx="33383">
                  <c:v>132180926.06920701</c:v>
                </c:pt>
                <c:pt idx="33384">
                  <c:v>132149262.26978001</c:v>
                </c:pt>
                <c:pt idx="33385">
                  <c:v>132117271.13231</c:v>
                </c:pt>
                <c:pt idx="33386">
                  <c:v>132084952.52217501</c:v>
                </c:pt>
                <c:pt idx="33387">
                  <c:v>132052306.30328701</c:v>
                </c:pt>
                <c:pt idx="33388">
                  <c:v>132019332.33809702</c:v>
                </c:pt>
                <c:pt idx="33389">
                  <c:v>131986030.48758498</c:v>
                </c:pt>
                <c:pt idx="33390">
                  <c:v>131952400.611259</c:v>
                </c:pt>
                <c:pt idx="33391">
                  <c:v>131918442.56715301</c:v>
                </c:pt>
                <c:pt idx="33392">
                  <c:v>131884156.211822</c:v>
                </c:pt>
                <c:pt idx="33393">
                  <c:v>131849541.40033799</c:v>
                </c:pt>
                <c:pt idx="33394">
                  <c:v>131814597.98628899</c:v>
                </c:pt>
                <c:pt idx="33395">
                  <c:v>131779325.82177401</c:v>
                </c:pt>
                <c:pt idx="33396">
                  <c:v>131743724.75739899</c:v>
                </c:pt>
                <c:pt idx="33397">
                  <c:v>131707794.64227402</c:v>
                </c:pt>
                <c:pt idx="33398">
                  <c:v>131671535.32400998</c:v>
                </c:pt>
                <c:pt idx="33399">
                  <c:v>131634946.648715</c:v>
                </c:pt>
                <c:pt idx="33400">
                  <c:v>131598028.46098901</c:v>
                </c:pt>
                <c:pt idx="33401">
                  <c:v>131560780.603921</c:v>
                </c:pt>
                <c:pt idx="33402">
                  <c:v>131523202.91908902</c:v>
                </c:pt>
                <c:pt idx="33403">
                  <c:v>131485295.246549</c:v>
                </c:pt>
                <c:pt idx="33404">
                  <c:v>131447057.42483598</c:v>
                </c:pt>
                <c:pt idx="33405">
                  <c:v>131408489.29096101</c:v>
                </c:pt>
                <c:pt idx="33406">
                  <c:v>131369590.680402</c:v>
                </c:pt>
                <c:pt idx="33407">
                  <c:v>131330361.42710599</c:v>
                </c:pt>
                <c:pt idx="33408">
                  <c:v>131290801.36348101</c:v>
                </c:pt>
                <c:pt idx="33409">
                  <c:v>131250910.320393</c:v>
                </c:pt>
                <c:pt idx="33410">
                  <c:v>131210688.12716298</c:v>
                </c:pt>
                <c:pt idx="33411">
                  <c:v>131170134.61156</c:v>
                </c:pt>
                <c:pt idx="33412">
                  <c:v>131129249.59980002</c:v>
                </c:pt>
                <c:pt idx="33413">
                  <c:v>131088032.91654</c:v>
                </c:pt>
                <c:pt idx="33414">
                  <c:v>131046484.384876</c:v>
                </c:pt>
                <c:pt idx="33415">
                  <c:v>131004603.82633398</c:v>
                </c:pt>
                <c:pt idx="33416">
                  <c:v>130962391.06087102</c:v>
                </c:pt>
                <c:pt idx="33417">
                  <c:v>130919845.90686601</c:v>
                </c:pt>
                <c:pt idx="33418">
                  <c:v>130876968.18111998</c:v>
                </c:pt>
                <c:pt idx="33419">
                  <c:v>130833757.69884798</c:v>
                </c:pt>
                <c:pt idx="33420">
                  <c:v>130790214.273674</c:v>
                </c:pt>
                <c:pt idx="33421">
                  <c:v>130746337.717631</c:v>
                </c:pt>
                <c:pt idx="33422">
                  <c:v>130702127.841153</c:v>
                </c:pt>
                <c:pt idx="33423">
                  <c:v>130657584.45306902</c:v>
                </c:pt>
                <c:pt idx="33424">
                  <c:v>130612707.36060201</c:v>
                </c:pt>
                <c:pt idx="33425">
                  <c:v>130567496.36936001</c:v>
                </c:pt>
                <c:pt idx="33426">
                  <c:v>130521951.28333502</c:v>
                </c:pt>
                <c:pt idx="33427">
                  <c:v>130476071.904898</c:v>
                </c:pt>
                <c:pt idx="33428">
                  <c:v>130429858.03479098</c:v>
                </c:pt>
                <c:pt idx="33429">
                  <c:v>130383309.472123</c:v>
                </c:pt>
                <c:pt idx="33430">
                  <c:v>130336426.01436602</c:v>
                </c:pt>
                <c:pt idx="33431">
                  <c:v>130289207.457353</c:v>
                </c:pt>
                <c:pt idx="33432">
                  <c:v>130241653.59526502</c:v>
                </c:pt>
                <c:pt idx="33433">
                  <c:v>130193764.22063398</c:v>
                </c:pt>
                <c:pt idx="33434">
                  <c:v>130145539.12433098</c:v>
                </c:pt>
                <c:pt idx="33435">
                  <c:v>130096978.095567</c:v>
                </c:pt>
                <c:pt idx="33436">
                  <c:v>130048080.921884</c:v>
                </c:pt>
                <c:pt idx="33437">
                  <c:v>129998847.389149</c:v>
                </c:pt>
                <c:pt idx="33438">
                  <c:v>129949277.28155099</c:v>
                </c:pt>
                <c:pt idx="33439">
                  <c:v>129899370.38159399</c:v>
                </c:pt>
                <c:pt idx="33440">
                  <c:v>129849126.470093</c:v>
                </c:pt>
                <c:pt idx="33441">
                  <c:v>129798545.326167</c:v>
                </c:pt>
                <c:pt idx="33442">
                  <c:v>129747626.72723298</c:v>
                </c:pt>
                <c:pt idx="33443">
                  <c:v>129696370.44900201</c:v>
                </c:pt>
                <c:pt idx="33444">
                  <c:v>129644776.26547199</c:v>
                </c:pt>
                <c:pt idx="33445">
                  <c:v>129592843.94892402</c:v>
                </c:pt>
                <c:pt idx="33446">
                  <c:v>129540573.269913</c:v>
                </c:pt>
                <c:pt idx="33447">
                  <c:v>129487963.99726601</c:v>
                </c:pt>
                <c:pt idx="33448">
                  <c:v>129435015.898073</c:v>
                </c:pt>
                <c:pt idx="33449">
                  <c:v>129381728.737681</c:v>
                </c:pt>
                <c:pt idx="33450">
                  <c:v>129328102.279691</c:v>
                </c:pt>
                <c:pt idx="33451">
                  <c:v>129274136.28594901</c:v>
                </c:pt>
                <c:pt idx="33452">
                  <c:v>129219830.51654099</c:v>
                </c:pt>
                <c:pt idx="33453">
                  <c:v>129165184.72978802</c:v>
                </c:pt>
                <c:pt idx="33454">
                  <c:v>129110198.682236</c:v>
                </c:pt>
                <c:pt idx="33455">
                  <c:v>129054872.12865199</c:v>
                </c:pt>
                <c:pt idx="33456">
                  <c:v>128999204.82202201</c:v>
                </c:pt>
                <c:pt idx="33457">
                  <c:v>128943196.51353398</c:v>
                </c:pt>
                <c:pt idx="33458">
                  <c:v>128886846.952583</c:v>
                </c:pt>
                <c:pt idx="33459">
                  <c:v>128830155.88675599</c:v>
                </c:pt>
                <c:pt idx="33460">
                  <c:v>128773123.061831</c:v>
                </c:pt>
                <c:pt idx="33461">
                  <c:v>128715748.221764</c:v>
                </c:pt>
                <c:pt idx="33462">
                  <c:v>128658031.10869201</c:v>
                </c:pt>
                <c:pt idx="33463">
                  <c:v>128599971.46291502</c:v>
                </c:pt>
                <c:pt idx="33464">
                  <c:v>128541569.022898</c:v>
                </c:pt>
                <c:pt idx="33465">
                  <c:v>128482823.52525899</c:v>
                </c:pt>
                <c:pt idx="33466">
                  <c:v>128423734.70476398</c:v>
                </c:pt>
                <c:pt idx="33467">
                  <c:v>128364302.294321</c:v>
                </c:pt>
                <c:pt idx="33468">
                  <c:v>128304526.024968</c:v>
                </c:pt>
                <c:pt idx="33469">
                  <c:v>128244405.62587398</c:v>
                </c:pt>
                <c:pt idx="33470">
                  <c:v>128183940.824325</c:v>
                </c:pt>
                <c:pt idx="33471">
                  <c:v>128123131.345717</c:v>
                </c:pt>
                <c:pt idx="33472">
                  <c:v>128061976.913553</c:v>
                </c:pt>
                <c:pt idx="33473">
                  <c:v>128000477.24943301</c:v>
                </c:pt>
                <c:pt idx="33474">
                  <c:v>127938632.073046</c:v>
                </c:pt>
                <c:pt idx="33475">
                  <c:v>127876441.10216102</c:v>
                </c:pt>
                <c:pt idx="33476">
                  <c:v>127813904.052627</c:v>
                </c:pt>
                <c:pt idx="33477">
                  <c:v>127751020.63835301</c:v>
                </c:pt>
                <c:pt idx="33478">
                  <c:v>127687790.571312</c:v>
                </c:pt>
                <c:pt idx="33479">
                  <c:v>127624213.561525</c:v>
                </c:pt>
                <c:pt idx="33480">
                  <c:v>127560289.31705998</c:v>
                </c:pt>
                <c:pt idx="33481">
                  <c:v>127496017.54401502</c:v>
                </c:pt>
                <c:pt idx="33482">
                  <c:v>127431397.94652</c:v>
                </c:pt>
                <c:pt idx="33483">
                  <c:v>127366430.22672199</c:v>
                </c:pt>
                <c:pt idx="33484">
                  <c:v>127301114.08477998</c:v>
                </c:pt>
                <c:pt idx="33485">
                  <c:v>127235449.218854</c:v>
                </c:pt>
                <c:pt idx="33486">
                  <c:v>127169435.32510099</c:v>
                </c:pt>
                <c:pt idx="33487">
                  <c:v>127103072.097661</c:v>
                </c:pt>
                <c:pt idx="33488">
                  <c:v>127036359.228655</c:v>
                </c:pt>
                <c:pt idx="33489">
                  <c:v>126969296.40816902</c:v>
                </c:pt>
                <c:pt idx="33490">
                  <c:v>126901883.32425399</c:v>
                </c:pt>
                <c:pt idx="33491">
                  <c:v>126834119.662909</c:v>
                </c:pt>
                <c:pt idx="33492">
                  <c:v>126766005.108078</c:v>
                </c:pt>
                <c:pt idx="33493">
                  <c:v>126697539.341638</c:v>
                </c:pt>
                <c:pt idx="33494">
                  <c:v>126628722.04339102</c:v>
                </c:pt>
                <c:pt idx="33495">
                  <c:v>126559552.891058</c:v>
                </c:pt>
                <c:pt idx="33496">
                  <c:v>126490031.56026402</c:v>
                </c:pt>
                <c:pt idx="33497">
                  <c:v>126420157.72453196</c:v>
                </c:pt>
                <c:pt idx="33498">
                  <c:v>126349931.05527602</c:v>
                </c:pt>
                <c:pt idx="33499">
                  <c:v>126279351.221788</c:v>
                </c:pt>
                <c:pt idx="33500">
                  <c:v>126208417.891229</c:v>
                </c:pt>
                <c:pt idx="33501">
                  <c:v>126137130.72862299</c:v>
                </c:pt>
                <c:pt idx="33502">
                  <c:v>126065489.39684299</c:v>
                </c:pt>
                <c:pt idx="33503">
                  <c:v>125993493.556605</c:v>
                </c:pt>
                <c:pt idx="33504">
                  <c:v>125921142.86645401</c:v>
                </c:pt>
                <c:pt idx="33505">
                  <c:v>125848436.982759</c:v>
                </c:pt>
                <c:pt idx="33506">
                  <c:v>125775375.559701</c:v>
                </c:pt>
                <c:pt idx="33507">
                  <c:v>125701958.24926104</c:v>
                </c:pt>
                <c:pt idx="33508">
                  <c:v>125628184.701214</c:v>
                </c:pt>
                <c:pt idx="33509">
                  <c:v>125554054.563114</c:v>
                </c:pt>
                <c:pt idx="33510">
                  <c:v>125479567.48029001</c:v>
                </c:pt>
                <c:pt idx="33511">
                  <c:v>125404723.095829</c:v>
                </c:pt>
                <c:pt idx="33512">
                  <c:v>125329521.050569</c:v>
                </c:pt>
                <c:pt idx="33513">
                  <c:v>125253960.98309001</c:v>
                </c:pt>
                <c:pt idx="33514">
                  <c:v>125178042.529699</c:v>
                </c:pt>
                <c:pt idx="33515">
                  <c:v>125101765.32442398</c:v>
                </c:pt>
                <c:pt idx="33516">
                  <c:v>125025128.99900001</c:v>
                </c:pt>
                <c:pt idx="33517">
                  <c:v>124948133.18285801</c:v>
                </c:pt>
                <c:pt idx="33518">
                  <c:v>124870777.50311701</c:v>
                </c:pt>
                <c:pt idx="33519">
                  <c:v>124793061.58457001</c:v>
                </c:pt>
                <c:pt idx="33520">
                  <c:v>124714985.04967302</c:v>
                </c:pt>
                <c:pt idx="33521">
                  <c:v>124636547.518537</c:v>
                </c:pt>
                <c:pt idx="33522">
                  <c:v>124557748.60891098</c:v>
                </c:pt>
                <c:pt idx="33523">
                  <c:v>124478587.93617702</c:v>
                </c:pt>
                <c:pt idx="33524">
                  <c:v>124399065.113332</c:v>
                </c:pt>
                <c:pt idx="33525">
                  <c:v>124319179.750982</c:v>
                </c:pt>
                <c:pt idx="33526">
                  <c:v>124238931.45732501</c:v>
                </c:pt>
                <c:pt idx="33527">
                  <c:v>124158319.83814399</c:v>
                </c:pt>
                <c:pt idx="33528">
                  <c:v>124077344.49679102</c:v>
                </c:pt>
                <c:pt idx="33529">
                  <c:v>123996005.034178</c:v>
                </c:pt>
                <c:pt idx="33530">
                  <c:v>123914301.04876302</c:v>
                </c:pt>
                <c:pt idx="33531">
                  <c:v>123832232.13653898</c:v>
                </c:pt>
                <c:pt idx="33532">
                  <c:v>123749797.891017</c:v>
                </c:pt>
                <c:pt idx="33533">
                  <c:v>123666997.90322299</c:v>
                </c:pt>
                <c:pt idx="33534">
                  <c:v>123583831.76167502</c:v>
                </c:pt>
                <c:pt idx="33535">
                  <c:v>123500299.05237502</c:v>
                </c:pt>
                <c:pt idx="33536">
                  <c:v>123416399.358799</c:v>
                </c:pt>
                <c:pt idx="33537">
                  <c:v>123332132.26187901</c:v>
                </c:pt>
                <c:pt idx="33538">
                  <c:v>123247497.339991</c:v>
                </c:pt>
                <c:pt idx="33539">
                  <c:v>123162494.16894399</c:v>
                </c:pt>
                <c:pt idx="33540">
                  <c:v>123077122.32196602</c:v>
                </c:pt>
                <c:pt idx="33541">
                  <c:v>122991381.36968599</c:v>
                </c:pt>
                <c:pt idx="33542">
                  <c:v>122905270.88012998</c:v>
                </c:pt>
                <c:pt idx="33543">
                  <c:v>122818790.41869602</c:v>
                </c:pt>
                <c:pt idx="33544">
                  <c:v>122731939.548151</c:v>
                </c:pt>
                <c:pt idx="33545">
                  <c:v>122644717.82860899</c:v>
                </c:pt>
                <c:pt idx="33546">
                  <c:v>122557124.81751898</c:v>
                </c:pt>
                <c:pt idx="33547">
                  <c:v>122469160.06965399</c:v>
                </c:pt>
                <c:pt idx="33548">
                  <c:v>122380823.13709401</c:v>
                </c:pt>
                <c:pt idx="33549">
                  <c:v>122292113.56920999</c:v>
                </c:pt>
                <c:pt idx="33550">
                  <c:v>122203030.912653</c:v>
                </c:pt>
                <c:pt idx="33551">
                  <c:v>122113574.71133901</c:v>
                </c:pt>
                <c:pt idx="33552">
                  <c:v>122023744.506429</c:v>
                </c:pt>
                <c:pt idx="33553">
                  <c:v>121933539.83632298</c:v>
                </c:pt>
                <c:pt idx="33554">
                  <c:v>121842960.236636</c:v>
                </c:pt>
                <c:pt idx="33555">
                  <c:v>121752005.24018702</c:v>
                </c:pt>
                <c:pt idx="33556">
                  <c:v>121660674.376986</c:v>
                </c:pt>
                <c:pt idx="33557">
                  <c:v>121568967.17421299</c:v>
                </c:pt>
                <c:pt idx="33558">
                  <c:v>121476883.156207</c:v>
                </c:pt>
                <c:pt idx="33559">
                  <c:v>121384421.844447</c:v>
                </c:pt>
                <c:pt idx="33560">
                  <c:v>121291582.75753801</c:v>
                </c:pt>
                <c:pt idx="33561">
                  <c:v>121198365.41119601</c:v>
                </c:pt>
                <c:pt idx="33562">
                  <c:v>121104769.31822802</c:v>
                </c:pt>
                <c:pt idx="33563">
                  <c:v>121010793.988518</c:v>
                </c:pt>
                <c:pt idx="33564">
                  <c:v>120916438.929013</c:v>
                </c:pt>
                <c:pt idx="33565">
                  <c:v>120821703.643701</c:v>
                </c:pt>
                <c:pt idx="33566">
                  <c:v>120726587.633599</c:v>
                </c:pt>
                <c:pt idx="33567">
                  <c:v>120631090.39673099</c:v>
                </c:pt>
                <c:pt idx="33568">
                  <c:v>120535211.42811802</c:v>
                </c:pt>
                <c:pt idx="33569">
                  <c:v>120438950.219753</c:v>
                </c:pt>
                <c:pt idx="33570">
                  <c:v>120342306.26059</c:v>
                </c:pt>
                <c:pt idx="33571">
                  <c:v>120245279.03652298</c:v>
                </c:pt>
                <c:pt idx="33572">
                  <c:v>120147868.03036702</c:v>
                </c:pt>
                <c:pt idx="33573">
                  <c:v>120050072.721846</c:v>
                </c:pt>
                <c:pt idx="33574">
                  <c:v>119951892.587566</c:v>
                </c:pt>
                <c:pt idx="33575">
                  <c:v>119853327.101007</c:v>
                </c:pt>
                <c:pt idx="33576">
                  <c:v>119754375.73249499</c:v>
                </c:pt>
                <c:pt idx="33577">
                  <c:v>119655037.94919102</c:v>
                </c:pt>
                <c:pt idx="33578">
                  <c:v>119555313.21506602</c:v>
                </c:pt>
                <c:pt idx="33579">
                  <c:v>119455200.99089001</c:v>
                </c:pt>
                <c:pt idx="33580">
                  <c:v>119354700.734202</c:v>
                </c:pt>
                <c:pt idx="33581">
                  <c:v>119253811.89930202</c:v>
                </c:pt>
                <c:pt idx="33582">
                  <c:v>119152533.93722501</c:v>
                </c:pt>
                <c:pt idx="33583">
                  <c:v>119050866.29572098</c:v>
                </c:pt>
                <c:pt idx="33584">
                  <c:v>118948808.41923901</c:v>
                </c:pt>
                <c:pt idx="33585">
                  <c:v>118846359.74890502</c:v>
                </c:pt>
                <c:pt idx="33586">
                  <c:v>118743519.72250198</c:v>
                </c:pt>
                <c:pt idx="33587">
                  <c:v>118640287.77444801</c:v>
                </c:pt>
                <c:pt idx="33588">
                  <c:v>118536663.335779</c:v>
                </c:pt>
                <c:pt idx="33589">
                  <c:v>118432645.834125</c:v>
                </c:pt>
                <c:pt idx="33590">
                  <c:v>118328234.693691</c:v>
                </c:pt>
                <c:pt idx="33591">
                  <c:v>118223429.335235</c:v>
                </c:pt>
                <c:pt idx="33592">
                  <c:v>118118229.17604798</c:v>
                </c:pt>
                <c:pt idx="33593">
                  <c:v>118012633.62993099</c:v>
                </c:pt>
                <c:pt idx="33594">
                  <c:v>117906642.107172</c:v>
                </c:pt>
                <c:pt idx="33595">
                  <c:v>117800254.01452698</c:v>
                </c:pt>
                <c:pt idx="33596">
                  <c:v>117693468.755198</c:v>
                </c:pt>
                <c:pt idx="33597">
                  <c:v>117586285.728808</c:v>
                </c:pt>
                <c:pt idx="33598">
                  <c:v>117478704.33137999</c:v>
                </c:pt>
                <c:pt idx="33599">
                  <c:v>117370723.955314</c:v>
                </c:pt>
                <c:pt idx="33600">
                  <c:v>117262343.98936401</c:v>
                </c:pt>
                <c:pt idx="33601">
                  <c:v>117153563.818615</c:v>
                </c:pt>
                <c:pt idx="33602">
                  <c:v>117044382.82446</c:v>
                </c:pt>
                <c:pt idx="33603">
                  <c:v>116934800.38457398</c:v>
                </c:pt>
                <c:pt idx="33604">
                  <c:v>116824815.87289399</c:v>
                </c:pt>
                <c:pt idx="33605">
                  <c:v>116714428.65959299</c:v>
                </c:pt>
                <c:pt idx="33606">
                  <c:v>116603638.11105299</c:v>
                </c:pt>
                <c:pt idx="33607">
                  <c:v>116492443.58984399</c:v>
                </c:pt>
                <c:pt idx="33608">
                  <c:v>116380844.45469998</c:v>
                </c:pt>
                <c:pt idx="33609">
                  <c:v>116268840.06049101</c:v>
                </c:pt>
                <c:pt idx="33610">
                  <c:v>116156429.75819799</c:v>
                </c:pt>
                <c:pt idx="33611">
                  <c:v>116043612.894888</c:v>
                </c:pt>
                <c:pt idx="33612">
                  <c:v>115930388.81369102</c:v>
                </c:pt>
                <c:pt idx="33613">
                  <c:v>115816756.853769</c:v>
                </c:pt>
                <c:pt idx="33614">
                  <c:v>115702716.35029398</c:v>
                </c:pt>
                <c:pt idx="33615">
                  <c:v>115588266.634418</c:v>
                </c:pt>
                <c:pt idx="33616">
                  <c:v>115473407.03325</c:v>
                </c:pt>
                <c:pt idx="33617">
                  <c:v>115358136.869826</c:v>
                </c:pt>
                <c:pt idx="33618">
                  <c:v>115242455.46308202</c:v>
                </c:pt>
                <c:pt idx="33619">
                  <c:v>115126362.12782699</c:v>
                </c:pt>
                <c:pt idx="33620">
                  <c:v>115009856.17471696</c:v>
                </c:pt>
                <c:pt idx="33621">
                  <c:v>114892936.91022302</c:v>
                </c:pt>
                <c:pt idx="33622">
                  <c:v>114775603.63660496</c:v>
                </c:pt>
                <c:pt idx="33623">
                  <c:v>114657855.65188399</c:v>
                </c:pt>
                <c:pt idx="33624">
                  <c:v>114539692.24981099</c:v>
                </c:pt>
                <c:pt idx="33625">
                  <c:v>114421112.71984002</c:v>
                </c:pt>
                <c:pt idx="33626">
                  <c:v>114302116.34709501</c:v>
                </c:pt>
                <c:pt idx="33627">
                  <c:v>114182702.41234504</c:v>
                </c:pt>
                <c:pt idx="33628">
                  <c:v>114062870.19196902</c:v>
                </c:pt>
                <c:pt idx="33629">
                  <c:v>113942618.957929</c:v>
                </c:pt>
                <c:pt idx="33630">
                  <c:v>113821947.97773698</c:v>
                </c:pt>
                <c:pt idx="33631">
                  <c:v>113700856.514428</c:v>
                </c:pt>
                <c:pt idx="33632">
                  <c:v>113579343.82652096</c:v>
                </c:pt>
                <c:pt idx="33633">
                  <c:v>113457409.167997</c:v>
                </c:pt>
                <c:pt idx="33634">
                  <c:v>113335051.788258</c:v>
                </c:pt>
                <c:pt idx="33635">
                  <c:v>113212270.93210001</c:v>
                </c:pt>
                <c:pt idx="33636">
                  <c:v>113089065.83968</c:v>
                </c:pt>
                <c:pt idx="33637">
                  <c:v>112965435.74648002</c:v>
                </c:pt>
                <c:pt idx="33638">
                  <c:v>112841379.88327901</c:v>
                </c:pt>
                <c:pt idx="33639">
                  <c:v>112716897.47611198</c:v>
                </c:pt>
                <c:pt idx="33640">
                  <c:v>112591987.746244</c:v>
                </c:pt>
                <c:pt idx="33641">
                  <c:v>112466649.91012999</c:v>
                </c:pt>
                <c:pt idx="33642">
                  <c:v>112340883.17938</c:v>
                </c:pt>
                <c:pt idx="33643">
                  <c:v>112214686.760731</c:v>
                </c:pt>
                <c:pt idx="33644">
                  <c:v>112088059.85600099</c:v>
                </c:pt>
                <c:pt idx="33645">
                  <c:v>111961001.662064</c:v>
                </c:pt>
                <c:pt idx="33646">
                  <c:v>111833511.37080398</c:v>
                </c:pt>
                <c:pt idx="33647">
                  <c:v>111705588.16908802</c:v>
                </c:pt>
                <c:pt idx="33648">
                  <c:v>111577231.238719</c:v>
                </c:pt>
                <c:pt idx="33649">
                  <c:v>111448439.75641</c:v>
                </c:pt>
                <c:pt idx="33650">
                  <c:v>111319212.89373502</c:v>
                </c:pt>
                <c:pt idx="33651">
                  <c:v>111189549.817099</c:v>
                </c:pt>
                <c:pt idx="33652">
                  <c:v>111059449.68769698</c:v>
                </c:pt>
                <c:pt idx="33653">
                  <c:v>110928911.66147302</c:v>
                </c:pt>
                <c:pt idx="33654">
                  <c:v>110797934.88908498</c:v>
                </c:pt>
                <c:pt idx="33655">
                  <c:v>110666518.515862</c:v>
                </c:pt>
                <c:pt idx="33656">
                  <c:v>110534661.68176401</c:v>
                </c:pt>
                <c:pt idx="33657">
                  <c:v>110402363.521345</c:v>
                </c:pt>
                <c:pt idx="33658">
                  <c:v>110269623.163706</c:v>
                </c:pt>
                <c:pt idx="33659">
                  <c:v>110136439.73246004</c:v>
                </c:pt>
                <c:pt idx="33660">
                  <c:v>110002812.345686</c:v>
                </c:pt>
                <c:pt idx="33661">
                  <c:v>109868740.115887</c:v>
                </c:pt>
                <c:pt idx="33662">
                  <c:v>109734222.14995</c:v>
                </c:pt>
                <c:pt idx="33663">
                  <c:v>109599257.54910001</c:v>
                </c:pt>
                <c:pt idx="33664">
                  <c:v>109463845.408857</c:v>
                </c:pt>
                <c:pt idx="33665">
                  <c:v>109327984.818994</c:v>
                </c:pt>
                <c:pt idx="33666">
                  <c:v>109191674.86349002</c:v>
                </c:pt>
                <c:pt idx="33667">
                  <c:v>109054914.620483</c:v>
                </c:pt>
                <c:pt idx="33668">
                  <c:v>108917703.162231</c:v>
                </c:pt>
                <c:pt idx="33669">
                  <c:v>108780039.55506</c:v>
                </c:pt>
                <c:pt idx="33670">
                  <c:v>108641922.859318</c:v>
                </c:pt>
                <c:pt idx="33671">
                  <c:v>108503352.12933201</c:v>
                </c:pt>
                <c:pt idx="33672">
                  <c:v>108364326.41335604</c:v>
                </c:pt>
                <c:pt idx="33673">
                  <c:v>108224844.753525</c:v>
                </c:pt>
                <c:pt idx="33674">
                  <c:v>108084906.18580699</c:v>
                </c:pt>
                <c:pt idx="33675">
                  <c:v>107944509.739952</c:v>
                </c:pt>
                <c:pt idx="33676">
                  <c:v>107803654.43944302</c:v>
                </c:pt>
                <c:pt idx="33677">
                  <c:v>107662339.30144502</c:v>
                </c:pt>
                <c:pt idx="33678">
                  <c:v>107520563.33675699</c:v>
                </c:pt>
                <c:pt idx="33679">
                  <c:v>107378325.549757</c:v>
                </c:pt>
                <c:pt idx="33680">
                  <c:v>107235624.938353</c:v>
                </c:pt>
                <c:pt idx="33681">
                  <c:v>107092460.49392802</c:v>
                </c:pt>
                <c:pt idx="33682">
                  <c:v>106948831.20128901</c:v>
                </c:pt>
                <c:pt idx="33683">
                  <c:v>106804736.03861098</c:v>
                </c:pt>
                <c:pt idx="33684">
                  <c:v>106660173.97738501</c:v>
                </c:pt>
                <c:pt idx="33685">
                  <c:v>106515143.98236202</c:v>
                </c:pt>
                <c:pt idx="33686">
                  <c:v>106369645.01149802</c:v>
                </c:pt>
                <c:pt idx="33687">
                  <c:v>106223676.01589498</c:v>
                </c:pt>
                <c:pt idx="33688">
                  <c:v>106077235.939749</c:v>
                </c:pt>
                <c:pt idx="33689">
                  <c:v>105930323.72028799</c:v>
                </c:pt>
                <c:pt idx="33690">
                  <c:v>105782938.287718</c:v>
                </c:pt>
                <c:pt idx="33691">
                  <c:v>105635078.56515898</c:v>
                </c:pt>
                <c:pt idx="33692">
                  <c:v>105486743.468592</c:v>
                </c:pt>
                <c:pt idx="33693">
                  <c:v>105337931.906792</c:v>
                </c:pt>
                <c:pt idx="33694">
                  <c:v>105188642.78127502</c:v>
                </c:pt>
                <c:pt idx="33695">
                  <c:v>105038874.98622602</c:v>
                </c:pt>
                <c:pt idx="33696">
                  <c:v>104888627.40844899</c:v>
                </c:pt>
                <c:pt idx="33697">
                  <c:v>104737898.927292</c:v>
                </c:pt>
                <c:pt idx="33698">
                  <c:v>104586688.41459398</c:v>
                </c:pt>
                <c:pt idx="33699">
                  <c:v>104434994.73461199</c:v>
                </c:pt>
                <c:pt idx="33700">
                  <c:v>104282816.74395999</c:v>
                </c:pt>
                <c:pt idx="33701">
                  <c:v>104130153.29154401</c:v>
                </c:pt>
                <c:pt idx="33702">
                  <c:v>103977003.21849301</c:v>
                </c:pt>
                <c:pt idx="33703">
                  <c:v>103823365.35809</c:v>
                </c:pt>
                <c:pt idx="33704">
                  <c:v>103669238.535707</c:v>
                </c:pt>
                <c:pt idx="33705">
                  <c:v>103514621.568736</c:v>
                </c:pt>
                <c:pt idx="33706">
                  <c:v>103359513.26651399</c:v>
                </c:pt>
                <c:pt idx="33707">
                  <c:v>103203912.430259</c:v>
                </c:pt>
                <c:pt idx="33708">
                  <c:v>103047817.85299398</c:v>
                </c:pt>
                <c:pt idx="33709">
                  <c:v>102891228.31947301</c:v>
                </c:pt>
                <c:pt idx="33710">
                  <c:v>102734142.606115</c:v>
                </c:pt>
                <c:pt idx="33711">
                  <c:v>102576559.48092</c:v>
                </c:pt>
                <c:pt idx="33712">
                  <c:v>102418477.70340101</c:v>
                </c:pt>
                <c:pt idx="33713">
                  <c:v>102259896.02450499</c:v>
                </c:pt>
                <c:pt idx="33714">
                  <c:v>102100813.18653598</c:v>
                </c:pt>
                <c:pt idx="33715">
                  <c:v>101941227.92307901</c:v>
                </c:pt>
                <c:pt idx="33716">
                  <c:v>101781138.95891802</c:v>
                </c:pt>
                <c:pt idx="33717">
                  <c:v>101620545.009958</c:v>
                </c:pt>
                <c:pt idx="33718">
                  <c:v>101459444.78314501</c:v>
                </c:pt>
                <c:pt idx="33719">
                  <c:v>101297836.976381</c:v>
                </c:pt>
                <c:pt idx="33720">
                  <c:v>101135720.27844502</c:v>
                </c:pt>
                <c:pt idx="33721">
                  <c:v>100973093.36890602</c:v>
                </c:pt>
                <c:pt idx="33722">
                  <c:v>100809954.91804102</c:v>
                </c:pt>
                <c:pt idx="33723">
                  <c:v>100646303.58674496</c:v>
                </c:pt>
                <c:pt idx="33724">
                  <c:v>100482138.026448</c:v>
                </c:pt>
                <c:pt idx="33725">
                  <c:v>100317456.87902398</c:v>
                </c:pt>
                <c:pt idx="33726">
                  <c:v>100152258.77670398</c:v>
                </c:pt>
                <c:pt idx="33727">
                  <c:v>99986542.341985017</c:v>
                </c:pt>
                <c:pt idx="33728">
                  <c:v>99820306.187533975</c:v>
                </c:pt>
                <c:pt idx="33729">
                  <c:v>99653548.916105017</c:v>
                </c:pt>
                <c:pt idx="33730">
                  <c:v>99486269.120433986</c:v>
                </c:pt>
                <c:pt idx="33731">
                  <c:v>99318465.383152992</c:v>
                </c:pt>
                <c:pt idx="33732">
                  <c:v>99150136.276688978</c:v>
                </c:pt>
                <c:pt idx="33733">
                  <c:v>98981280.363167018</c:v>
                </c:pt>
                <c:pt idx="33734">
                  <c:v>98811896.194310978</c:v>
                </c:pt>
                <c:pt idx="33735">
                  <c:v>98641982.311346993</c:v>
                </c:pt>
                <c:pt idx="33736">
                  <c:v>98471537.244896993</c:v>
                </c:pt>
                <c:pt idx="33737">
                  <c:v>98300559.514881998</c:v>
                </c:pt>
                <c:pt idx="33738">
                  <c:v>98129047.630410999</c:v>
                </c:pt>
                <c:pt idx="33739">
                  <c:v>97957000.089681</c:v>
                </c:pt>
                <c:pt idx="33740">
                  <c:v>97784415.379869998</c:v>
                </c:pt>
                <c:pt idx="33741">
                  <c:v>97611291.977026001</c:v>
                </c:pt>
                <c:pt idx="33742">
                  <c:v>97437628.345958978</c:v>
                </c:pt>
                <c:pt idx="33743">
                  <c:v>97263422.940132007</c:v>
                </c:pt>
                <c:pt idx="33744">
                  <c:v>97088674.201543987</c:v>
                </c:pt>
                <c:pt idx="33745">
                  <c:v>96913380.560621992</c:v>
                </c:pt>
                <c:pt idx="33746">
                  <c:v>96737540.436098993</c:v>
                </c:pt>
                <c:pt idx="33747">
                  <c:v>96561152.23490198</c:v>
                </c:pt>
                <c:pt idx="33748">
                  <c:v>96384214.352032989</c:v>
                </c:pt>
                <c:pt idx="33749">
                  <c:v>96206725.170443967</c:v>
                </c:pt>
                <c:pt idx="33750">
                  <c:v>96028683.060921982</c:v>
                </c:pt>
                <c:pt idx="33751">
                  <c:v>95850086.381961003</c:v>
                </c:pt>
                <c:pt idx="33752">
                  <c:v>95670933.47963798</c:v>
                </c:pt>
                <c:pt idx="33753">
                  <c:v>95491222.687489003</c:v>
                </c:pt>
                <c:pt idx="33754">
                  <c:v>95310952.326374978</c:v>
                </c:pt>
                <c:pt idx="33755">
                  <c:v>95130120.704355001</c:v>
                </c:pt>
                <c:pt idx="33756">
                  <c:v>94948726.116553977</c:v>
                </c:pt>
                <c:pt idx="33757">
                  <c:v>94766766.845030978</c:v>
                </c:pt>
                <c:pt idx="33758">
                  <c:v>94584241.158637986</c:v>
                </c:pt>
                <c:pt idx="33759">
                  <c:v>94401147.312885016</c:v>
                </c:pt>
                <c:pt idx="33760">
                  <c:v>94217483.549805015</c:v>
                </c:pt>
                <c:pt idx="33761">
                  <c:v>94033248.097802982</c:v>
                </c:pt>
                <c:pt idx="33762">
                  <c:v>93848439.171521977</c:v>
                </c:pt>
                <c:pt idx="33763">
                  <c:v>93663054.971690983</c:v>
                </c:pt>
                <c:pt idx="33764">
                  <c:v>93477093.684981987</c:v>
                </c:pt>
                <c:pt idx="33765">
                  <c:v>93290553.483855993</c:v>
                </c:pt>
                <c:pt idx="33766">
                  <c:v>93103432.526413992</c:v>
                </c:pt>
                <c:pt idx="33767">
                  <c:v>92915728.956243992</c:v>
                </c:pt>
                <c:pt idx="33768">
                  <c:v>92727440.902263016</c:v>
                </c:pt>
                <c:pt idx="33769">
                  <c:v>92538566.478558987</c:v>
                </c:pt>
                <c:pt idx="33770">
                  <c:v>92349103.784229979</c:v>
                </c:pt>
                <c:pt idx="33771">
                  <c:v>92159050.903224006</c:v>
                </c:pt>
                <c:pt idx="33772">
                  <c:v>91968405.904170007</c:v>
                </c:pt>
                <c:pt idx="33773">
                  <c:v>91777166.840211004</c:v>
                </c:pt>
                <c:pt idx="33774">
                  <c:v>91585331.748836994</c:v>
                </c:pt>
                <c:pt idx="33775">
                  <c:v>91392898.65170899</c:v>
                </c:pt>
                <c:pt idx="33776">
                  <c:v>91199865.554484978</c:v>
                </c:pt>
                <c:pt idx="33777">
                  <c:v>91006230.446641982</c:v>
                </c:pt>
                <c:pt idx="33778">
                  <c:v>90811991.301299006</c:v>
                </c:pt>
                <c:pt idx="33779">
                  <c:v>90617146.075028986</c:v>
                </c:pt>
                <c:pt idx="33780">
                  <c:v>90421692.70767498</c:v>
                </c:pt>
                <c:pt idx="33781">
                  <c:v>90225629.122162998</c:v>
                </c:pt>
                <c:pt idx="33782">
                  <c:v>90028953.224310979</c:v>
                </c:pt>
                <c:pt idx="33783">
                  <c:v>89831662.902631998</c:v>
                </c:pt>
                <c:pt idx="33784">
                  <c:v>89633756.028140992</c:v>
                </c:pt>
                <c:pt idx="33785">
                  <c:v>89435230.454149991</c:v>
                </c:pt>
                <c:pt idx="33786">
                  <c:v>89236084.016068995</c:v>
                </c:pt>
                <c:pt idx="33787">
                  <c:v>89036314.531200007</c:v>
                </c:pt>
                <c:pt idx="33788">
                  <c:v>88835919.798523992</c:v>
                </c:pt>
                <c:pt idx="33789">
                  <c:v>88634897.598491997</c:v>
                </c:pt>
                <c:pt idx="33790">
                  <c:v>88433245.692808002</c:v>
                </c:pt>
                <c:pt idx="33791">
                  <c:v>88230961.824209988</c:v>
                </c:pt>
                <c:pt idx="33792">
                  <c:v>88028043.716248006</c:v>
                </c:pt>
                <c:pt idx="33793">
                  <c:v>87824489.073056981</c:v>
                </c:pt>
                <c:pt idx="33794">
                  <c:v>87620295.579127982</c:v>
                </c:pt>
                <c:pt idx="33795">
                  <c:v>87415460.899077013</c:v>
                </c:pt>
                <c:pt idx="33796">
                  <c:v>87209982.677403986</c:v>
                </c:pt>
                <c:pt idx="33797">
                  <c:v>87003858.538257003</c:v>
                </c:pt>
                <c:pt idx="33798">
                  <c:v>86797086.085185006</c:v>
                </c:pt>
                <c:pt idx="33799">
                  <c:v>86589662.900893003</c:v>
                </c:pt>
                <c:pt idx="33800">
                  <c:v>86381586.546984002</c:v>
                </c:pt>
                <c:pt idx="33801">
                  <c:v>86172854.563711002</c:v>
                </c:pt>
                <c:pt idx="33802">
                  <c:v>85963464.469708994</c:v>
                </c:pt>
                <c:pt idx="33803">
                  <c:v>85753413.761736006</c:v>
                </c:pt>
                <c:pt idx="33804">
                  <c:v>85542699.914405018</c:v>
                </c:pt>
                <c:pt idx="33805">
                  <c:v>85331320.379905</c:v>
                </c:pt>
                <c:pt idx="33806">
                  <c:v>85119272.587727979</c:v>
                </c:pt>
                <c:pt idx="33807">
                  <c:v>84906553.944388017</c:v>
                </c:pt>
                <c:pt idx="33808">
                  <c:v>84693161.833131999</c:v>
                </c:pt>
                <c:pt idx="33809">
                  <c:v>84479093.613648981</c:v>
                </c:pt>
                <c:pt idx="33810">
                  <c:v>84264346.621776</c:v>
                </c:pt>
                <c:pt idx="33811">
                  <c:v>84048918.169193</c:v>
                </c:pt>
                <c:pt idx="33812">
                  <c:v>83832805.543120995</c:v>
                </c:pt>
                <c:pt idx="33813">
                  <c:v>83616006.006008998</c:v>
                </c:pt>
                <c:pt idx="33814">
                  <c:v>83398516.795219004</c:v>
                </c:pt>
                <c:pt idx="33815">
                  <c:v>83180335.122700989</c:v>
                </c:pt>
                <c:pt idx="33816">
                  <c:v>82961458.174668983</c:v>
                </c:pt>
                <c:pt idx="33817">
                  <c:v>82741883.111268997</c:v>
                </c:pt>
                <c:pt idx="33818">
                  <c:v>82521607.066236004</c:v>
                </c:pt>
                <c:pt idx="33819">
                  <c:v>82300627.146556988</c:v>
                </c:pt>
                <c:pt idx="33820">
                  <c:v>82078940.432111993</c:v>
                </c:pt>
                <c:pt idx="33821">
                  <c:v>81856543.975327998</c:v>
                </c:pt>
                <c:pt idx="33822">
                  <c:v>81633434.800808981</c:v>
                </c:pt>
                <c:pt idx="33823">
                  <c:v>81409609.904969007</c:v>
                </c:pt>
                <c:pt idx="33824">
                  <c:v>81185066.255659968</c:v>
                </c:pt>
                <c:pt idx="33825">
                  <c:v>80959800.791789994</c:v>
                </c:pt>
                <c:pt idx="33826">
                  <c:v>80733810.422930002</c:v>
                </c:pt>
                <c:pt idx="33827">
                  <c:v>80507092.028926</c:v>
                </c:pt>
                <c:pt idx="33828">
                  <c:v>80279642.459490016</c:v>
                </c:pt>
                <c:pt idx="33829">
                  <c:v>80051458.533796012</c:v>
                </c:pt>
                <c:pt idx="33830">
                  <c:v>79822537.040060997</c:v>
                </c:pt>
                <c:pt idx="33831">
                  <c:v>79592874.735122979</c:v>
                </c:pt>
                <c:pt idx="33832">
                  <c:v>79362468.344005004</c:v>
                </c:pt>
                <c:pt idx="33833">
                  <c:v>79131314.559480995</c:v>
                </c:pt>
                <c:pt idx="33834">
                  <c:v>78899410.041624978</c:v>
                </c:pt>
                <c:pt idx="33835">
                  <c:v>78666751.417356014</c:v>
                </c:pt>
                <c:pt idx="33836">
                  <c:v>78433335.279974982</c:v>
                </c:pt>
                <c:pt idx="33837">
                  <c:v>78199158.188691989</c:v>
                </c:pt>
                <c:pt idx="33838">
                  <c:v>77964216.668145001</c:v>
                </c:pt>
                <c:pt idx="33839">
                  <c:v>77728507.207908005</c:v>
                </c:pt>
                <c:pt idx="33840">
                  <c:v>77492026.261994004</c:v>
                </c:pt>
                <c:pt idx="33841">
                  <c:v>77254770.248348013</c:v>
                </c:pt>
                <c:pt idx="33842">
                  <c:v>77016735.548324004</c:v>
                </c:pt>
                <c:pt idx="33843">
                  <c:v>76777918.506160006</c:v>
                </c:pt>
                <c:pt idx="33844">
                  <c:v>76538315.428441003</c:v>
                </c:pt>
                <c:pt idx="33845">
                  <c:v>76297922.58354798</c:v>
                </c:pt>
                <c:pt idx="33846">
                  <c:v>76056736.201103002</c:v>
                </c:pt>
                <c:pt idx="33847">
                  <c:v>75814752.471395016</c:v>
                </c:pt>
                <c:pt idx="33848">
                  <c:v>75571967.544803992</c:v>
                </c:pt>
                <c:pt idx="33849">
                  <c:v>75328377.531206995</c:v>
                </c:pt>
                <c:pt idx="33850">
                  <c:v>75083978.499377012</c:v>
                </c:pt>
                <c:pt idx="33851">
                  <c:v>74838766.476364002</c:v>
                </c:pt>
                <c:pt idx="33852">
                  <c:v>74592737.446872994</c:v>
                </c:pt>
                <c:pt idx="33853">
                  <c:v>74345887.352621987</c:v>
                </c:pt>
                <c:pt idx="33854">
                  <c:v>74098212.091690004</c:v>
                </c:pt>
                <c:pt idx="33855">
                  <c:v>73849707.517855003</c:v>
                </c:pt>
                <c:pt idx="33856">
                  <c:v>73600369.439910993</c:v>
                </c:pt>
                <c:pt idx="33857">
                  <c:v>73350193.620978981</c:v>
                </c:pt>
                <c:pt idx="33858">
                  <c:v>73099175.777802989</c:v>
                </c:pt>
                <c:pt idx="33859">
                  <c:v>72847311.580027983</c:v>
                </c:pt>
                <c:pt idx="33860">
                  <c:v>72594596.649462014</c:v>
                </c:pt>
                <c:pt idx="33861">
                  <c:v>72341026.55933398</c:v>
                </c:pt>
                <c:pt idx="33862">
                  <c:v>72086596.833521992</c:v>
                </c:pt>
                <c:pt idx="33863">
                  <c:v>71831302.945777014</c:v>
                </c:pt>
                <c:pt idx="33864">
                  <c:v>71575140.318922982</c:v>
                </c:pt>
                <c:pt idx="33865">
                  <c:v>71318104.324043974</c:v>
                </c:pt>
                <c:pt idx="33866">
                  <c:v>71060190.279654965</c:v>
                </c:pt>
                <c:pt idx="33867">
                  <c:v>70801393.45084998</c:v>
                </c:pt>
                <c:pt idx="33868">
                  <c:v>70541709.048443004</c:v>
                </c:pt>
                <c:pt idx="33869">
                  <c:v>70281132.228075996</c:v>
                </c:pt>
                <c:pt idx="33870">
                  <c:v>70019658.089321002</c:v>
                </c:pt>
                <c:pt idx="33871">
                  <c:v>69757281.674753949</c:v>
                </c:pt>
                <c:pt idx="33872">
                  <c:v>69493997.969016016</c:v>
                </c:pt>
                <c:pt idx="33873">
                  <c:v>69229801.897848979</c:v>
                </c:pt>
                <c:pt idx="33874">
                  <c:v>68964688.327110991</c:v>
                </c:pt>
                <c:pt idx="33875">
                  <c:v>68698652.061772004</c:v>
                </c:pt>
                <c:pt idx="33876">
                  <c:v>68431687.844887003</c:v>
                </c:pt>
                <c:pt idx="33877">
                  <c:v>68163790.356543973</c:v>
                </c:pt>
                <c:pt idx="33878">
                  <c:v>67894954.212797016</c:v>
                </c:pt>
                <c:pt idx="33879">
                  <c:v>67625173.964561</c:v>
                </c:pt>
                <c:pt idx="33880">
                  <c:v>67354444.096495017</c:v>
                </c:pt>
                <c:pt idx="33881">
                  <c:v>67082759.025855005</c:v>
                </c:pt>
                <c:pt idx="33882">
                  <c:v>66810113.101319999</c:v>
                </c:pt>
                <c:pt idx="33883">
                  <c:v>66536500.601795003</c:v>
                </c:pt>
                <c:pt idx="33884">
                  <c:v>66261915.735181004</c:v>
                </c:pt>
                <c:pt idx="33885">
                  <c:v>65986352.637123011</c:v>
                </c:pt>
                <c:pt idx="33886">
                  <c:v>65709805.369723998</c:v>
                </c:pt>
                <c:pt idx="33887">
                  <c:v>65432267.92023401</c:v>
                </c:pt>
                <c:pt idx="33888">
                  <c:v>65153734.199703008</c:v>
                </c:pt>
                <c:pt idx="33889">
                  <c:v>64874198.041606002</c:v>
                </c:pt>
                <c:pt idx="33890">
                  <c:v>64593653.200438008</c:v>
                </c:pt>
                <c:pt idx="33891">
                  <c:v>64312093.350268997</c:v>
                </c:pt>
                <c:pt idx="33892">
                  <c:v>64029512.083268002</c:v>
                </c:pt>
                <c:pt idx="33893">
                  <c:v>63745902.908196002</c:v>
                </c:pt>
                <c:pt idx="33894">
                  <c:v>63461259.248855002</c:v>
                </c:pt>
                <c:pt idx="33895">
                  <c:v>63175574.442504004</c:v>
                </c:pt>
                <c:pt idx="33896">
                  <c:v>62888841.738238014</c:v>
                </c:pt>
                <c:pt idx="33897">
                  <c:v>62601054.295321003</c:v>
                </c:pt>
                <c:pt idx="33898">
                  <c:v>62312205.181487001</c:v>
                </c:pt>
                <c:pt idx="33899">
                  <c:v>62022287.371192001</c:v>
                </c:pt>
                <c:pt idx="33900">
                  <c:v>61731293.743821993</c:v>
                </c:pt>
                <c:pt idx="33901">
                  <c:v>61439217.081864998</c:v>
                </c:pt>
                <c:pt idx="33902">
                  <c:v>61146050.069028005</c:v>
                </c:pt>
                <c:pt idx="33903">
                  <c:v>60851785.288307011</c:v>
                </c:pt>
                <c:pt idx="33904">
                  <c:v>60556415.220017008</c:v>
                </c:pt>
                <c:pt idx="33905">
                  <c:v>60259932.239761002</c:v>
                </c:pt>
                <c:pt idx="33906">
                  <c:v>59962328.61635299</c:v>
                </c:pt>
                <c:pt idx="33907">
                  <c:v>59663596.509684004</c:v>
                </c:pt>
                <c:pt idx="33908">
                  <c:v>59363727.96853701</c:v>
                </c:pt>
                <c:pt idx="33909">
                  <c:v>59062714.928341001</c:v>
                </c:pt>
                <c:pt idx="33910">
                  <c:v>58760549.208868004</c:v>
                </c:pt>
                <c:pt idx="33911">
                  <c:v>58457222.511867002</c:v>
                </c:pt>
                <c:pt idx="33912">
                  <c:v>58152726.418641001</c:v>
                </c:pt>
                <c:pt idx="33913">
                  <c:v>57847052.387548998</c:v>
                </c:pt>
                <c:pt idx="33914">
                  <c:v>57540191.751454003</c:v>
                </c:pt>
                <c:pt idx="33915">
                  <c:v>57232135.715091005</c:v>
                </c:pt>
                <c:pt idx="33916">
                  <c:v>56922875.35236799</c:v>
                </c:pt>
                <c:pt idx="33917">
                  <c:v>56612401.603597008</c:v>
                </c:pt>
                <c:pt idx="33918">
                  <c:v>56300705.272639006</c:v>
                </c:pt>
                <c:pt idx="33919">
                  <c:v>55987777.023980998</c:v>
                </c:pt>
                <c:pt idx="33920">
                  <c:v>55673607.379725993</c:v>
                </c:pt>
                <c:pt idx="33921">
                  <c:v>55358186.716499001</c:v>
                </c:pt>
                <c:pt idx="33922">
                  <c:v>55041505.262268007</c:v>
                </c:pt>
                <c:pt idx="33923">
                  <c:v>54723553.093073003</c:v>
                </c:pt>
                <c:pt idx="33924">
                  <c:v>54404320.129662007</c:v>
                </c:pt>
                <c:pt idx="33925">
                  <c:v>54083796.13403701</c:v>
                </c:pt>
                <c:pt idx="33926">
                  <c:v>53761970.705885999</c:v>
                </c:pt>
                <c:pt idx="33927">
                  <c:v>53438833.278932005</c:v>
                </c:pt>
                <c:pt idx="33928">
                  <c:v>53114373.117152996</c:v>
                </c:pt>
                <c:pt idx="33929">
                  <c:v>52788579.310913995</c:v>
                </c:pt>
                <c:pt idx="33930">
                  <c:v>52461440.772964999</c:v>
                </c:pt>
                <c:pt idx="33931">
                  <c:v>52132946.234334007</c:v>
                </c:pt>
                <c:pt idx="33932">
                  <c:v>51803084.240091003</c:v>
                </c:pt>
                <c:pt idx="33933">
                  <c:v>51471843.144984998</c:v>
                </c:pt>
                <c:pt idx="33934">
                  <c:v>51139211.108954005</c:v>
                </c:pt>
                <c:pt idx="33935">
                  <c:v>50805176.092492998</c:v>
                </c:pt>
                <c:pt idx="33936">
                  <c:v>50469725.85188099</c:v>
                </c:pt>
                <c:pt idx="33937">
                  <c:v>50132847.934265003</c:v>
                </c:pt>
                <c:pt idx="33938">
                  <c:v>49794529.672591001</c:v>
                </c:pt>
                <c:pt idx="33939">
                  <c:v>49454758.180370994</c:v>
                </c:pt>
                <c:pt idx="33940">
                  <c:v>49113520.346297003</c:v>
                </c:pt>
                <c:pt idx="33941">
                  <c:v>48770802.828674003</c:v>
                </c:pt>
                <c:pt idx="33942">
                  <c:v>48426592.049684003</c:v>
                </c:pt>
                <c:pt idx="33943">
                  <c:v>48080874.189466998</c:v>
                </c:pt>
                <c:pt idx="33944">
                  <c:v>47733635.180004001</c:v>
                </c:pt>
                <c:pt idx="33945">
                  <c:v>47384860.698815003</c:v>
                </c:pt>
                <c:pt idx="33946">
                  <c:v>47034536.162440002</c:v>
                </c:pt>
                <c:pt idx="33947">
                  <c:v>46682646.719718002</c:v>
                </c:pt>
                <c:pt idx="33948">
                  <c:v>46329177.244835004</c:v>
                </c:pt>
                <c:pt idx="33949">
                  <c:v>45974112.330148004</c:v>
                </c:pt>
                <c:pt idx="33950">
                  <c:v>45617436.278771996</c:v>
                </c:pt>
                <c:pt idx="33951">
                  <c:v>45259133.096911997</c:v>
                </c:pt>
                <c:pt idx="33952">
                  <c:v>44899186.485945001</c:v>
                </c:pt>
                <c:pt idx="33953">
                  <c:v>44537579.834224999</c:v>
                </c:pt>
                <c:pt idx="33954">
                  <c:v>44174296.208617009</c:v>
                </c:pt>
                <c:pt idx="33955">
                  <c:v>43809318.345737003</c:v>
                </c:pt>
                <c:pt idx="33956">
                  <c:v>43442628.642891996</c:v>
                </c:pt>
                <c:pt idx="33957">
                  <c:v>43074209.148700006</c:v>
                </c:pt>
                <c:pt idx="33958">
                  <c:v>42704041.553397</c:v>
                </c:pt>
                <c:pt idx="33959">
                  <c:v>42332107.178785995</c:v>
                </c:pt>
                <c:pt idx="33960">
                  <c:v>41958386.967849001</c:v>
                </c:pt>
                <c:pt idx="33961">
                  <c:v>41582861.473980993</c:v>
                </c:pt>
                <c:pt idx="33962">
                  <c:v>41205510.849843003</c:v>
                </c:pt>
                <c:pt idx="33963">
                  <c:v>40826314.835819997</c:v>
                </c:pt>
                <c:pt idx="33964">
                  <c:v>40445252.748056002</c:v>
                </c:pt>
                <c:pt idx="33965">
                  <c:v>40062303.466068998</c:v>
                </c:pt>
                <c:pt idx="33966">
                  <c:v>39677445.419900998</c:v>
                </c:pt>
                <c:pt idx="33967">
                  <c:v>39290656.576817997</c:v>
                </c:pt>
                <c:pt idx="33968">
                  <c:v>38901914.427504003</c:v>
                </c:pt>
                <c:pt idx="33969">
                  <c:v>38511195.971761994</c:v>
                </c:pt>
                <c:pt idx="33970">
                  <c:v>38118477.703684002</c:v>
                </c:pt>
                <c:pt idx="33971">
                  <c:v>37723735.596264005</c:v>
                </c:pt>
                <c:pt idx="33972">
                  <c:v>37326945.085454002</c:v>
                </c:pt>
                <c:pt idx="33973">
                  <c:v>36928081.053613</c:v>
                </c:pt>
                <c:pt idx="33974">
                  <c:v>36527117.812344991</c:v>
                </c:pt>
                <c:pt idx="33975">
                  <c:v>36124029.084694006</c:v>
                </c:pt>
                <c:pt idx="33976">
                  <c:v>35718787.986671992</c:v>
                </c:pt>
                <c:pt idx="33977">
                  <c:v>35311367.008092001</c:v>
                </c:pt>
                <c:pt idx="33978">
                  <c:v>34901737.992683999</c:v>
                </c:pt>
                <c:pt idx="33979">
                  <c:v>34489872.117465995</c:v>
                </c:pt>
                <c:pt idx="33980">
                  <c:v>34075739.871335998</c:v>
                </c:pt>
                <c:pt idx="33981">
                  <c:v>33659311.032873996</c:v>
                </c:pt>
                <c:pt idx="33982">
                  <c:v>33240554.647303</c:v>
                </c:pt>
                <c:pt idx="33983">
                  <c:v>32819439.002604999</c:v>
                </c:pt>
                <c:pt idx="33984">
                  <c:v>32395931.604743</c:v>
                </c:pt>
                <c:pt idx="33985">
                  <c:v>31969999.151985001</c:v>
                </c:pt>
                <c:pt idx="33986">
                  <c:v>31541607.508280005</c:v>
                </c:pt>
                <c:pt idx="33987">
                  <c:v>31110721.675684001</c:v>
                </c:pt>
                <c:pt idx="33988">
                  <c:v>30677305.765794996</c:v>
                </c:pt>
                <c:pt idx="33989">
                  <c:v>30241322.97019</c:v>
                </c:pt>
                <c:pt idx="33990">
                  <c:v>29802735.529843997</c:v>
                </c:pt>
                <c:pt idx="33991">
                  <c:v>29361504.703506</c:v>
                </c:pt>
                <c:pt idx="33992">
                  <c:v>28917590.735054001</c:v>
                </c:pt>
                <c:pt idx="33993">
                  <c:v>28470952.819789004</c:v>
                </c:pt>
                <c:pt idx="33994">
                  <c:v>28021549.069713995</c:v>
                </c:pt>
                <c:pt idx="33995">
                  <c:v>27569336.477782</c:v>
                </c:pt>
                <c:pt idx="33996">
                  <c:v>27114270.881169997</c:v>
                </c:pt>
                <c:pt idx="33997">
                  <c:v>26656306.923604995</c:v>
                </c:pt>
                <c:pt idx="33998">
                  <c:v>26195398.016805999</c:v>
                </c:pt>
                <c:pt idx="33999">
                  <c:v>25731496.301137999</c:v>
                </c:pt>
                <c:pt idx="34000">
                  <c:v>25264552.605572999</c:v>
                </c:pt>
                <c:pt idx="34001">
                  <c:v>24794516.407113995</c:v>
                </c:pt>
                <c:pt idx="34002">
                  <c:v>24321335.789843991</c:v>
                </c:pt>
                <c:pt idx="34003">
                  <c:v>23844957.403852995</c:v>
                </c:pt>
                <c:pt idx="34004">
                  <c:v>23365326.424296997</c:v>
                </c:pt>
                <c:pt idx="34005">
                  <c:v>22882386.510956004</c:v>
                </c:pt>
                <c:pt idx="34006">
                  <c:v>22396079.768720999</c:v>
                </c:pt>
                <c:pt idx="34007">
                  <c:v>21906346.709525</c:v>
                </c:pt>
                <c:pt idx="34008">
                  <c:v>21413126.216378</c:v>
                </c:pt>
                <c:pt idx="34009">
                  <c:v>20916355.510283001</c:v>
                </c:pt>
                <c:pt idx="34010">
                  <c:v>20415970.120999001</c:v>
                </c:pt>
                <c:pt idx="34011">
                  <c:v>19911903.862814002</c:v>
                </c:pt>
                <c:pt idx="34012">
                  <c:v>19404088.816748999</c:v>
                </c:pt>
                <c:pt idx="34013">
                  <c:v>18892455.320917998</c:v>
                </c:pt>
                <c:pt idx="34014">
                  <c:v>18376931.971143994</c:v>
                </c:pt>
                <c:pt idx="34015">
                  <c:v>17857445.634381004</c:v>
                </c:pt>
                <c:pt idx="34016">
                  <c:v>17333921.478048995</c:v>
                </c:pt>
                <c:pt idx="34017">
                  <c:v>16806283.019074</c:v>
                </c:pt>
                <c:pt idx="34018">
                  <c:v>16274452.197234996</c:v>
                </c:pt>
                <c:pt idx="34019">
                  <c:v>15738349.478490001</c:v>
                </c:pt>
                <c:pt idx="34020">
                  <c:v>15197893.995161003</c:v>
                </c:pt>
                <c:pt idx="34021">
                  <c:v>14653003.731471999</c:v>
                </c:pt>
                <c:pt idx="34022">
                  <c:v>14103595.764847999</c:v>
                </c:pt>
                <c:pt idx="34023">
                  <c:v>13549586.575815002</c:v>
                </c:pt>
                <c:pt idx="34024">
                  <c:v>12990892.442341</c:v>
                </c:pt>
                <c:pt idx="34025">
                  <c:v>12427429.938281</c:v>
                </c:pt>
                <c:pt idx="34026">
                  <c:v>11859116.560311003</c:v>
                </c:pt>
                <c:pt idx="34027">
                  <c:v>11285871.513777999</c:v>
                </c:pt>
                <c:pt idx="34028">
                  <c:v>10707616.695519</c:v>
                </c:pt>
                <c:pt idx="34029">
                  <c:v>10124277.921391997</c:v>
                </c:pt>
                <c:pt idx="34030">
                  <c:v>9535786.4586980008</c:v>
                </c:pt>
                <c:pt idx="34031">
                  <c:v>8942080.9395899978</c:v>
                </c:pt>
                <c:pt idx="34032">
                  <c:v>8343109.7521270001</c:v>
                </c:pt>
                <c:pt idx="34033">
                  <c:v>7738834.0322310003</c:v>
                </c:pt>
                <c:pt idx="34034">
                  <c:v>7129231.4144220008</c:v>
                </c:pt>
                <c:pt idx="34035">
                  <c:v>6514300.7444760008</c:v>
                </c:pt>
                <c:pt idx="34036">
                  <c:v>5894068.0164520005</c:v>
                </c:pt>
                <c:pt idx="34037">
                  <c:v>5268593.8747889996</c:v>
                </c:pt>
                <c:pt idx="34038">
                  <c:v>4637983.1255099997</c:v>
                </c:pt>
                <c:pt idx="34039">
                  <c:v>4002396.8377049998</c:v>
                </c:pt>
                <c:pt idx="34040">
                  <c:v>3362067.7986019994</c:v>
                </c:pt>
                <c:pt idx="34041">
                  <c:v>2717320.3276840001</c:v>
                </c:pt>
                <c:pt idx="34042">
                  <c:v>2068595.7768050001</c:v>
                </c:pt>
                <c:pt idx="34043">
                  <c:v>1416485.4679060001</c:v>
                </c:pt>
                <c:pt idx="34044">
                  <c:v>761773.37560300005</c:v>
                </c:pt>
                <c:pt idx="34045">
                  <c:v>105491.57617499999</c:v>
                </c:pt>
                <c:pt idx="34046">
                  <c:v>-551007.62590799993</c:v>
                </c:pt>
                <c:pt idx="34047">
                  <c:v>-1205957.937042</c:v>
                </c:pt>
                <c:pt idx="34048">
                  <c:v>-1857057.6301270002</c:v>
                </c:pt>
                <c:pt idx="34049">
                  <c:v>-2501313.5396149997</c:v>
                </c:pt>
                <c:pt idx="34050">
                  <c:v>-3134843.775808</c:v>
                </c:pt>
                <c:pt idx="34051">
                  <c:v>-3752635.0798029997</c:v>
                </c:pt>
                <c:pt idx="34052">
                  <c:v>-4348258.7031979999</c:v>
                </c:pt>
                <c:pt idx="34053">
                  <c:v>-4913566.7560990006</c:v>
                </c:pt>
                <c:pt idx="34054">
                  <c:v>-5438425.7372600008</c:v>
                </c:pt>
                <c:pt idx="34055">
                  <c:v>-5910600.9274420002</c:v>
                </c:pt>
                <c:pt idx="34056">
                  <c:v>-6315978.8493140005</c:v>
                </c:pt>
                <c:pt idx="34057">
                  <c:v>-6639368.1079139998</c:v>
                </c:pt>
                <c:pt idx="34058">
                  <c:v>-6866064.5858450001</c:v>
                </c:pt>
                <c:pt idx="34059">
                  <c:v>-6984098.9185440009</c:v>
                </c:pt>
                <c:pt idx="34060">
                  <c:v>-6986616.1663700007</c:v>
                </c:pt>
                <c:pt idx="34061">
                  <c:v>-6873465.1421650006</c:v>
                </c:pt>
                <c:pt idx="34062">
                  <c:v>-6651235.3374450011</c:v>
                </c:pt>
                <c:pt idx="34063">
                  <c:v>-6331722.5334080001</c:v>
                </c:pt>
                <c:pt idx="34064">
                  <c:v>-5929562.9219630007</c:v>
                </c:pt>
                <c:pt idx="34065">
                  <c:v>-5459964.9278819999</c:v>
                </c:pt>
                <c:pt idx="34066">
                  <c:v>-4937110.0558049995</c:v>
                </c:pt>
                <c:pt idx="34067">
                  <c:v>-4373321.8858449999</c:v>
                </c:pt>
                <c:pt idx="34068">
                  <c:v>-3778823.7844360005</c:v>
                </c:pt>
                <c:pt idx="34069">
                  <c:v>-3161844.3362659994</c:v>
                </c:pt>
                <c:pt idx="34070">
                  <c:v>-2528880.1472020005</c:v>
                </c:pt>
                <c:pt idx="34071">
                  <c:v>-1884999.3894050003</c:v>
                </c:pt>
                <c:pt idx="34072">
                  <c:v>-1234127.3967700002</c:v>
                </c:pt>
                <c:pt idx="34073">
                  <c:v>-579291.26389700011</c:v>
                </c:pt>
                <c:pt idx="34074">
                  <c:v>77180.963601999989</c:v>
                </c:pt>
                <c:pt idx="34075">
                  <c:v>733502.63571199996</c:v>
                </c:pt>
                <c:pt idx="34076">
                  <c:v>1388305.709268</c:v>
                </c:pt>
                <c:pt idx="34077">
                  <c:v>2040545.9257719999</c:v>
                </c:pt>
                <c:pt idx="34078">
                  <c:v>2689429.8623139993</c:v>
                </c:pt>
                <c:pt idx="34079">
                  <c:v>3334358.8512489996</c:v>
                </c:pt>
                <c:pt idx="34080">
                  <c:v>3974885.8152859993</c:v>
                </c:pt>
                <c:pt idx="34081">
                  <c:v>4610681.9617610006</c:v>
                </c:pt>
                <c:pt idx="34082">
                  <c:v>5241511.0014750008</c:v>
                </c:pt>
                <c:pt idx="34083">
                  <c:v>5867209.1194469994</c:v>
                </c:pt>
                <c:pt idx="34084">
                  <c:v>6487669.3546469994</c:v>
                </c:pt>
                <c:pt idx="34085">
                  <c:v>7102829.3711790005</c:v>
                </c:pt>
                <c:pt idx="34086">
                  <c:v>7712661.8485129997</c:v>
                </c:pt>
                <c:pt idx="34087">
                  <c:v>8317166.9027790008</c:v>
                </c:pt>
                <c:pt idx="34088">
                  <c:v>8916366.0899349973</c:v>
                </c:pt>
                <c:pt idx="34089">
                  <c:v>9510297.646228997</c:v>
                </c:pt>
                <c:pt idx="34090">
                  <c:v>10099012.700543998</c:v>
                </c:pt>
                <c:pt idx="34091">
                  <c:v>10682572.253268</c:v>
                </c:pt>
                <c:pt idx="34092">
                  <c:v>11261044.762096997</c:v>
                </c:pt>
                <c:pt idx="34093">
                  <c:v>11834504.210191999</c:v>
                </c:pt>
                <c:pt idx="34094">
                  <c:v>12403028.559031</c:v>
                </c:pt>
                <c:pt idx="34095">
                  <c:v>12966698.509068998</c:v>
                </c:pt>
                <c:pt idx="34096">
                  <c:v>13525596.507440997</c:v>
                </c:pt>
                <c:pt idx="34097">
                  <c:v>14079805.954462999</c:v>
                </c:pt>
                <c:pt idx="34098">
                  <c:v>14629410.570518</c:v>
                </c:pt>
                <c:pt idx="34099">
                  <c:v>15174493.892620001</c:v>
                </c:pt>
                <c:pt idx="34100">
                  <c:v>15715138.876017002</c:v>
                </c:pt>
                <c:pt idx="34101">
                  <c:v>16251427.580998</c:v>
                </c:pt>
                <c:pt idx="34102">
                  <c:v>16783440.928929001</c:v>
                </c:pt>
                <c:pt idx="34103">
                  <c:v>17311258.514536005</c:v>
                </c:pt>
                <c:pt idx="34104">
                  <c:v>17834958.463946998</c:v>
                </c:pt>
                <c:pt idx="34105">
                  <c:v>18354617.329944</c:v>
                </c:pt>
                <c:pt idx="34106">
                  <c:v>18870310.01743</c:v>
                </c:pt>
                <c:pt idx="34107">
                  <c:v>19382109.733457997</c:v>
                </c:pt>
                <c:pt idx="34108">
                  <c:v>19890087.957122006</c:v>
                </c:pt>
                <c:pt idx="34109">
                  <c:v>20394314.425517995</c:v>
                </c:pt>
                <c:pt idx="34110">
                  <c:v>20894857.132637005</c:v>
                </c:pt>
                <c:pt idx="34111">
                  <c:v>21391782.338601001</c:v>
                </c:pt>
                <c:pt idx="34112">
                  <c:v>21885154.587152999</c:v>
                </c:pt>
                <c:pt idx="34113">
                  <c:v>22375036.729634002</c:v>
                </c:pt>
                <c:pt idx="34114">
                  <c:v>22861489.954031002</c:v>
                </c:pt>
                <c:pt idx="34115">
                  <c:v>23344573.817914005</c:v>
                </c:pt>
                <c:pt idx="34116">
                  <c:v>23824346.284299996</c:v>
                </c:pt>
                <c:pt idx="34117">
                  <c:v>24300863.759636998</c:v>
                </c:pt>
                <c:pt idx="34118">
                  <c:v>24774181.133273002</c:v>
                </c:pt>
                <c:pt idx="34119">
                  <c:v>25244351.817868002</c:v>
                </c:pt>
                <c:pt idx="34120">
                  <c:v>25711427.790314</c:v>
                </c:pt>
                <c:pt idx="34121">
                  <c:v>26175459.632815</c:v>
                </c:pt>
                <c:pt idx="34122">
                  <c:v>26636496.573848996</c:v>
                </c:pt>
                <c:pt idx="34123">
                  <c:v>27094586.528757002</c:v>
                </c:pt>
                <c:pt idx="34124">
                  <c:v>27549776.139816999</c:v>
                </c:pt>
                <c:pt idx="34125">
                  <c:v>28002110.815616999</c:v>
                </c:pt>
                <c:pt idx="34126">
                  <c:v>28451634.769650996</c:v>
                </c:pt>
                <c:pt idx="34127">
                  <c:v>28898391.058029003</c:v>
                </c:pt>
                <c:pt idx="34128">
                  <c:v>29342421.616252005</c:v>
                </c:pt>
                <c:pt idx="34129">
                  <c:v>29783767.294996999</c:v>
                </c:pt>
                <c:pt idx="34130">
                  <c:v>30222467.894894999</c:v>
                </c:pt>
                <c:pt idx="34131">
                  <c:v>30658562.200267997</c:v>
                </c:pt>
                <c:pt idx="34132">
                  <c:v>31092088.011829998</c:v>
                </c:pt>
                <c:pt idx="34133">
                  <c:v>31523082.178350009</c:v>
                </c:pt>
                <c:pt idx="34134">
                  <c:v>31951580.627277002</c:v>
                </c:pt>
                <c:pt idx="34135">
                  <c:v>32377618.394351006</c:v>
                </c:pt>
                <c:pt idx="34136">
                  <c:v>32801229.652205005</c:v>
                </c:pt>
                <c:pt idx="34137">
                  <c:v>33222447.737987</c:v>
                </c:pt>
                <c:pt idx="34138">
                  <c:v>33641305.180018</c:v>
                </c:pt>
                <c:pt idx="34139">
                  <c:v>34057833.723517008</c:v>
                </c:pt>
                <c:pt idx="34140">
                  <c:v>34472064.355407</c:v>
                </c:pt>
                <c:pt idx="34141">
                  <c:v>34884027.328247011</c:v>
                </c:pt>
                <c:pt idx="34142">
                  <c:v>35293752.183297008</c:v>
                </c:pt>
                <c:pt idx="34143">
                  <c:v>35701267.772760995</c:v>
                </c:pt>
                <c:pt idx="34144">
                  <c:v>36106602.281221002</c:v>
                </c:pt>
                <c:pt idx="34145">
                  <c:v>36509783.246303998</c:v>
                </c:pt>
                <c:pt idx="34146">
                  <c:v>36910837.578596003</c:v>
                </c:pt>
                <c:pt idx="34147">
                  <c:v>37309791.580838002</c:v>
                </c:pt>
                <c:pt idx="34148">
                  <c:v>37706670.966427997</c:v>
                </c:pt>
                <c:pt idx="34149">
                  <c:v>38101500.877256997</c:v>
                </c:pt>
                <c:pt idx="34150">
                  <c:v>38494305.900894001</c:v>
                </c:pt>
                <c:pt idx="34151">
                  <c:v>38885110.087165996</c:v>
                </c:pt>
                <c:pt idx="34152">
                  <c:v>39273936.964125</c:v>
                </c:pt>
                <c:pt idx="34153">
                  <c:v>39660809.553463995</c:v>
                </c:pt>
                <c:pt idx="34154">
                  <c:v>40045750.385359995</c:v>
                </c:pt>
                <c:pt idx="34155">
                  <c:v>40428781.512809992</c:v>
                </c:pt>
                <c:pt idx="34156">
                  <c:v>40809924.52544301</c:v>
                </c:pt>
                <c:pt idx="34157">
                  <c:v>41189200.562853001</c:v>
                </c:pt>
                <c:pt idx="34158">
                  <c:v>41566630.327459998</c:v>
                </c:pt>
                <c:pt idx="34159">
                  <c:v>41942234.096920997</c:v>
                </c:pt>
                <c:pt idx="34160">
                  <c:v>42316031.736109003</c:v>
                </c:pt>
                <c:pt idx="34161">
                  <c:v>42688042.708673008</c:v>
                </c:pt>
                <c:pt idx="34162">
                  <c:v>43058286.088202998</c:v>
                </c:pt>
                <c:pt idx="34163">
                  <c:v>43426780.569010004</c:v>
                </c:pt>
                <c:pt idx="34164">
                  <c:v>43793544.476535</c:v>
                </c:pt>
                <c:pt idx="34165">
                  <c:v>44158595.777406</c:v>
                </c:pt>
                <c:pt idx="34166">
                  <c:v>44521952.089156002</c:v>
                </c:pt>
                <c:pt idx="34167">
                  <c:v>44883630.689608008</c:v>
                </c:pt>
                <c:pt idx="34168">
                  <c:v>45243648.525952004</c:v>
                </c:pt>
                <c:pt idx="34169">
                  <c:v>45602022.223517008</c:v>
                </c:pt>
                <c:pt idx="34170">
                  <c:v>45958768.094252005</c:v>
                </c:pt>
                <c:pt idx="34171">
                  <c:v>46313902.144928999</c:v>
                </c:pt>
                <c:pt idx="34172">
                  <c:v>46667440.085073002</c:v>
                </c:pt>
                <c:pt idx="34173">
                  <c:v>47019397.334644005</c:v>
                </c:pt>
                <c:pt idx="34174">
                  <c:v>47369789.031455003</c:v>
                </c:pt>
                <c:pt idx="34175">
                  <c:v>47718630.038364001</c:v>
                </c:pt>
                <c:pt idx="34176">
                  <c:v>48065934.950232998</c:v>
                </c:pt>
                <c:pt idx="34177">
                  <c:v>48411718.100658007</c:v>
                </c:pt>
                <c:pt idx="34178">
                  <c:v>48755993.568496004</c:v>
                </c:pt>
                <c:pt idx="34179">
                  <c:v>49098775.184179001</c:v>
                </c:pt>
                <c:pt idx="34180">
                  <c:v>49440076.535838008</c:v>
                </c:pt>
                <c:pt idx="34181">
                  <c:v>49779910.975226</c:v>
                </c:pt>
                <c:pt idx="34182">
                  <c:v>50118291.623470001</c:v>
                </c:pt>
                <c:pt idx="34183">
                  <c:v>50455231.376638003</c:v>
                </c:pt>
                <c:pt idx="34184">
                  <c:v>50790742.911135003</c:v>
                </c:pt>
                <c:pt idx="34185">
                  <c:v>51124838.688944004</c:v>
                </c:pt>
                <c:pt idx="34186">
                  <c:v>51457530.962699011</c:v>
                </c:pt>
                <c:pt idx="34187">
                  <c:v>51788831.780610003</c:v>
                </c:pt>
                <c:pt idx="34188">
                  <c:v>52118752.991242006</c:v>
                </c:pt>
                <c:pt idx="34189">
                  <c:v>52447306.248152003</c:v>
                </c:pt>
                <c:pt idx="34190">
                  <c:v>52774503.01438199</c:v>
                </c:pt>
                <c:pt idx="34191">
                  <c:v>53100354.566835999</c:v>
                </c:pt>
                <c:pt idx="34192">
                  <c:v>53424872.000510998</c:v>
                </c:pt>
                <c:pt idx="34193">
                  <c:v>53748066.232618004</c:v>
                </c:pt>
                <c:pt idx="34194">
                  <c:v>54069948.006580994</c:v>
                </c:pt>
                <c:pt idx="34195">
                  <c:v>54390527.895919003</c:v>
                </c:pt>
                <c:pt idx="34196">
                  <c:v>54709816.308020994</c:v>
                </c:pt>
                <c:pt idx="34197">
                  <c:v>55027823.487810992</c:v>
                </c:pt>
                <c:pt idx="34198">
                  <c:v>55344559.521311998</c:v>
                </c:pt>
                <c:pt idx="34199">
                  <c:v>55660034.339108005</c:v>
                </c:pt>
                <c:pt idx="34200">
                  <c:v>55974257.719715998</c:v>
                </c:pt>
                <c:pt idx="34201">
                  <c:v>56287239.292851001</c:v>
                </c:pt>
                <c:pt idx="34202">
                  <c:v>56598988.542619996</c:v>
                </c:pt>
                <c:pt idx="34203">
                  <c:v>56909514.810609996</c:v>
                </c:pt>
                <c:pt idx="34204">
                  <c:v>57218827.29890801</c:v>
                </c:pt>
                <c:pt idx="34205">
                  <c:v>57526935.073027998</c:v>
                </c:pt>
                <c:pt idx="34206">
                  <c:v>57833847.064760998</c:v>
                </c:pt>
                <c:pt idx="34207">
                  <c:v>58139572.074958004</c:v>
                </c:pt>
                <c:pt idx="34208">
                  <c:v>58444118.776225001</c:v>
                </c:pt>
                <c:pt idx="34209">
                  <c:v>58747495.715560004</c:v>
                </c:pt>
                <c:pt idx="34210">
                  <c:v>59049711.316909991</c:v>
                </c:pt>
                <c:pt idx="34211">
                  <c:v>59350773.883665994</c:v>
                </c:pt>
                <c:pt idx="34212">
                  <c:v>59650691.60109701</c:v>
                </c:pt>
                <c:pt idx="34213">
                  <c:v>59949472.538711995</c:v>
                </c:pt>
                <c:pt idx="34214">
                  <c:v>60247124.652568996</c:v>
                </c:pt>
                <c:pt idx="34215">
                  <c:v>60543655.787519999</c:v>
                </c:pt>
                <c:pt idx="34216">
                  <c:v>60839073.679404005</c:v>
                </c:pt>
                <c:pt idx="34217">
                  <c:v>61133385.957178995</c:v>
                </c:pt>
                <c:pt idx="34218">
                  <c:v>61426600.145002</c:v>
                </c:pt>
                <c:pt idx="34219">
                  <c:v>61718723.664262004</c:v>
                </c:pt>
                <c:pt idx="34220">
                  <c:v>62009763.835555002</c:v>
                </c:pt>
                <c:pt idx="34221">
                  <c:v>62299727.880612992</c:v>
                </c:pt>
                <c:pt idx="34222">
                  <c:v>62588622.924186997</c:v>
                </c:pt>
                <c:pt idx="34223">
                  <c:v>62876455.995885998</c:v>
                </c:pt>
                <c:pt idx="34224">
                  <c:v>63163234.031959005</c:v>
                </c:pt>
                <c:pt idx="34225">
                  <c:v>63448963.877053</c:v>
                </c:pt>
                <c:pt idx="34226">
                  <c:v>63733652.285912998</c:v>
                </c:pt>
                <c:pt idx="34227">
                  <c:v>64017305.925045006</c:v>
                </c:pt>
                <c:pt idx="34228">
                  <c:v>64299931.374345995</c:v>
                </c:pt>
                <c:pt idx="34229">
                  <c:v>64581535.128687009</c:v>
                </c:pt>
                <c:pt idx="34230">
                  <c:v>64862123.599462003</c:v>
                </c:pt>
                <c:pt idx="34231">
                  <c:v>65141703.116100997</c:v>
                </c:pt>
                <c:pt idx="34232">
                  <c:v>65420279.927548006</c:v>
                </c:pt>
                <c:pt idx="34233">
                  <c:v>65697860.203704</c:v>
                </c:pt>
                <c:pt idx="34234">
                  <c:v>65974450.036833003</c:v>
                </c:pt>
                <c:pt idx="34235">
                  <c:v>66250055.442942992</c:v>
                </c:pt>
                <c:pt idx="34236">
                  <c:v>66524682.363132</c:v>
                </c:pt>
                <c:pt idx="34237">
                  <c:v>66798336.664898008</c:v>
                </c:pt>
                <c:pt idx="34238">
                  <c:v>67071024.143429004</c:v>
                </c:pt>
                <c:pt idx="34239">
                  <c:v>67342750.522856981</c:v>
                </c:pt>
                <c:pt idx="34240">
                  <c:v>67613521.45748502</c:v>
                </c:pt>
                <c:pt idx="34241">
                  <c:v>67883342.532989994</c:v>
                </c:pt>
                <c:pt idx="34242">
                  <c:v>68152219.26759398</c:v>
                </c:pt>
                <c:pt idx="34243">
                  <c:v>68420157.113216013</c:v>
                </c:pt>
                <c:pt idx="34244">
                  <c:v>68687161.456588</c:v>
                </c:pt>
                <c:pt idx="34245">
                  <c:v>68953237.620360002</c:v>
                </c:pt>
                <c:pt idx="34246">
                  <c:v>69218390.864169002</c:v>
                </c:pt>
                <c:pt idx="34247">
                  <c:v>69482626.385693967</c:v>
                </c:pt>
                <c:pt idx="34248">
                  <c:v>69745949.321680978</c:v>
                </c:pt>
                <c:pt idx="34249">
                  <c:v>70008364.748950005</c:v>
                </c:pt>
                <c:pt idx="34250">
                  <c:v>70269877.685378999</c:v>
                </c:pt>
                <c:pt idx="34251">
                  <c:v>70530493.090869993</c:v>
                </c:pt>
                <c:pt idx="34252">
                  <c:v>70790215.868288994</c:v>
                </c:pt>
                <c:pt idx="34253">
                  <c:v>71049050.864390999</c:v>
                </c:pt>
                <c:pt idx="34254">
                  <c:v>71307002.870725989</c:v>
                </c:pt>
                <c:pt idx="34255">
                  <c:v>71564076.624519974</c:v>
                </c:pt>
                <c:pt idx="34256">
                  <c:v>71820276.809543967</c:v>
                </c:pt>
                <c:pt idx="34257">
                  <c:v>72075608.056961998</c:v>
                </c:pt>
                <c:pt idx="34258">
                  <c:v>72330074.946164995</c:v>
                </c:pt>
                <c:pt idx="34259">
                  <c:v>72583682.00558199</c:v>
                </c:pt>
                <c:pt idx="34260">
                  <c:v>72836433.713478029</c:v>
                </c:pt>
                <c:pt idx="34261">
                  <c:v>73088334.498737007</c:v>
                </c:pt>
                <c:pt idx="34262">
                  <c:v>73339388.741629004</c:v>
                </c:pt>
                <c:pt idx="34263">
                  <c:v>73589600.774555966</c:v>
                </c:pt>
                <c:pt idx="34264">
                  <c:v>73838974.882790998</c:v>
                </c:pt>
                <c:pt idx="34265">
                  <c:v>74087515.305197999</c:v>
                </c:pt>
                <c:pt idx="34266">
                  <c:v>74335226.234935001</c:v>
                </c:pt>
                <c:pt idx="34267">
                  <c:v>74582111.820152983</c:v>
                </c:pt>
                <c:pt idx="34268">
                  <c:v>74828176.164665982</c:v>
                </c:pt>
                <c:pt idx="34269">
                  <c:v>75073423.328625992</c:v>
                </c:pt>
                <c:pt idx="34270">
                  <c:v>75317857.329166993</c:v>
                </c:pt>
                <c:pt idx="34271">
                  <c:v>75561482.141051978</c:v>
                </c:pt>
                <c:pt idx="34272">
                  <c:v>75804301.697293982</c:v>
                </c:pt>
                <c:pt idx="34273">
                  <c:v>76046319.889776006</c:v>
                </c:pt>
                <c:pt idx="34274">
                  <c:v>76287540.56985198</c:v>
                </c:pt>
                <c:pt idx="34275">
                  <c:v>76527967.548940003</c:v>
                </c:pt>
                <c:pt idx="34276">
                  <c:v>76767604.599103004</c:v>
                </c:pt>
                <c:pt idx="34277">
                  <c:v>77006455.453619003</c:v>
                </c:pt>
                <c:pt idx="34278">
                  <c:v>77244523.807540983</c:v>
                </c:pt>
                <c:pt idx="34279">
                  <c:v>77481813.318240002</c:v>
                </c:pt>
                <c:pt idx="34280">
                  <c:v>77718327.605952963</c:v>
                </c:pt>
                <c:pt idx="34281">
                  <c:v>77954070.25430198</c:v>
                </c:pt>
                <c:pt idx="34282">
                  <c:v>78189044.810818002</c:v>
                </c:pt>
                <c:pt idx="34283">
                  <c:v>78423254.787450001</c:v>
                </c:pt>
                <c:pt idx="34284">
                  <c:v>78656703.661060005</c:v>
                </c:pt>
                <c:pt idx="34285">
                  <c:v>78889394.873920992</c:v>
                </c:pt>
                <c:pt idx="34286">
                  <c:v>79121331.834189981</c:v>
                </c:pt>
                <c:pt idx="34287">
                  <c:v>79352517.916389018</c:v>
                </c:pt>
                <c:pt idx="34288">
                  <c:v>79582956.461863995</c:v>
                </c:pt>
                <c:pt idx="34289">
                  <c:v>79812650.779240981</c:v>
                </c:pt>
                <c:pt idx="34290">
                  <c:v>80041604.144877002</c:v>
                </c:pt>
                <c:pt idx="34291">
                  <c:v>80269819.803298995</c:v>
                </c:pt>
                <c:pt idx="34292">
                  <c:v>80497300.967632979</c:v>
                </c:pt>
                <c:pt idx="34293">
                  <c:v>80724050.820031986</c:v>
                </c:pt>
                <c:pt idx="34294">
                  <c:v>80950072.512090012</c:v>
                </c:pt>
                <c:pt idx="34295">
                  <c:v>81175369.165253967</c:v>
                </c:pt>
                <c:pt idx="34296">
                  <c:v>81399943.871223986</c:v>
                </c:pt>
                <c:pt idx="34297">
                  <c:v>81623799.692350999</c:v>
                </c:pt>
                <c:pt idx="34298">
                  <c:v>81846939.66202198</c:v>
                </c:pt>
                <c:pt idx="34299">
                  <c:v>82069366.78504698</c:v>
                </c:pt>
                <c:pt idx="34300">
                  <c:v>82291084.038029</c:v>
                </c:pt>
                <c:pt idx="34301">
                  <c:v>82512094.369733989</c:v>
                </c:pt>
                <c:pt idx="34302">
                  <c:v>82732400.701458007</c:v>
                </c:pt>
                <c:pt idx="34303">
                  <c:v>82952005.927375019</c:v>
                </c:pt>
                <c:pt idx="34304">
                  <c:v>83170912.914894998</c:v>
                </c:pt>
                <c:pt idx="34305">
                  <c:v>83389124.505006</c:v>
                </c:pt>
                <c:pt idx="34306">
                  <c:v>83606643.512610003</c:v>
                </c:pt>
                <c:pt idx="34307">
                  <c:v>83823472.726858988</c:v>
                </c:pt>
                <c:pt idx="34308">
                  <c:v>84039614.911481008</c:v>
                </c:pt>
                <c:pt idx="34309">
                  <c:v>84255072.805101991</c:v>
                </c:pt>
                <c:pt idx="34310">
                  <c:v>84469849.121561989</c:v>
                </c:pt>
                <c:pt idx="34311">
                  <c:v>84683946.550228998</c:v>
                </c:pt>
                <c:pt idx="34312">
                  <c:v>84897367.756301001</c:v>
                </c:pt>
                <c:pt idx="34313">
                  <c:v>85110115.381112978</c:v>
                </c:pt>
                <c:pt idx="34314">
                  <c:v>85322192.042425022</c:v>
                </c:pt>
                <c:pt idx="34315">
                  <c:v>85533600.334722966</c:v>
                </c:pt>
                <c:pt idx="34316">
                  <c:v>85744342.829497993</c:v>
                </c:pt>
                <c:pt idx="34317">
                  <c:v>85954422.075531974</c:v>
                </c:pt>
                <c:pt idx="34318">
                  <c:v>86163840.599177018</c:v>
                </c:pt>
                <c:pt idx="34319">
                  <c:v>86372600.904622987</c:v>
                </c:pt>
                <c:pt idx="34320">
                  <c:v>86580705.474171981</c:v>
                </c:pt>
                <c:pt idx="34321">
                  <c:v>86788156.768498018</c:v>
                </c:pt>
                <c:pt idx="34322">
                  <c:v>86994957.226911992</c:v>
                </c:pt>
                <c:pt idx="34323">
                  <c:v>87201109.267615005</c:v>
                </c:pt>
                <c:pt idx="34324">
                  <c:v>87406615.287950978</c:v>
                </c:pt>
                <c:pt idx="34325">
                  <c:v>87611477.664655983</c:v>
                </c:pt>
                <c:pt idx="34326">
                  <c:v>87815698.75409998</c:v>
                </c:pt>
                <c:pt idx="34327">
                  <c:v>88019280.892531991</c:v>
                </c:pt>
                <c:pt idx="34328">
                  <c:v>88222226.396311998</c:v>
                </c:pt>
                <c:pt idx="34329">
                  <c:v>88424537.562147006</c:v>
                </c:pt>
                <c:pt idx="34330">
                  <c:v>88626216.667319</c:v>
                </c:pt>
                <c:pt idx="34331">
                  <c:v>88827265.969914004</c:v>
                </c:pt>
                <c:pt idx="34332">
                  <c:v>89027687.709040001</c:v>
                </c:pt>
                <c:pt idx="34333">
                  <c:v>89227484.105049983</c:v>
                </c:pt>
                <c:pt idx="34334">
                  <c:v>89426657.359756991</c:v>
                </c:pt>
                <c:pt idx="34335">
                  <c:v>89625209.656645983</c:v>
                </c:pt>
                <c:pt idx="34336">
                  <c:v>89823143.161082</c:v>
                </c:pt>
                <c:pt idx="34337">
                  <c:v>90020460.020520985</c:v>
                </c:pt>
                <c:pt idx="34338">
                  <c:v>90217162.364706978</c:v>
                </c:pt>
                <c:pt idx="34339">
                  <c:v>90413252.305877</c:v>
                </c:pt>
                <c:pt idx="34340">
                  <c:v>90608731.938957006</c:v>
                </c:pt>
                <c:pt idx="34341">
                  <c:v>90803603.341753989</c:v>
                </c:pt>
                <c:pt idx="34342">
                  <c:v>90997868.575148985</c:v>
                </c:pt>
                <c:pt idx="34343">
                  <c:v>91191529.683284998</c:v>
                </c:pt>
                <c:pt idx="34344">
                  <c:v>91384588.693756998</c:v>
                </c:pt>
                <c:pt idx="34345">
                  <c:v>91577047.617786005</c:v>
                </c:pt>
                <c:pt idx="34346">
                  <c:v>91768908.450409994</c:v>
                </c:pt>
                <c:pt idx="34347">
                  <c:v>91960173.170652971</c:v>
                </c:pt>
                <c:pt idx="34348">
                  <c:v>92150843.741705015</c:v>
                </c:pt>
                <c:pt idx="34349">
                  <c:v>92340922.111093</c:v>
                </c:pt>
                <c:pt idx="34350">
                  <c:v>92530410.210852981</c:v>
                </c:pt>
                <c:pt idx="34351">
                  <c:v>92719309.957692981</c:v>
                </c:pt>
                <c:pt idx="34352">
                  <c:v>92907623.253167018</c:v>
                </c:pt>
                <c:pt idx="34353">
                  <c:v>93095351.983826995</c:v>
                </c:pt>
                <c:pt idx="34354">
                  <c:v>93282498.021394998</c:v>
                </c:pt>
                <c:pt idx="34355">
                  <c:v>93469063.222911</c:v>
                </c:pt>
                <c:pt idx="34356">
                  <c:v>93655049.430896014</c:v>
                </c:pt>
                <c:pt idx="34357">
                  <c:v>93840458.473505005</c:v>
                </c:pt>
                <c:pt idx="34358">
                  <c:v>94025292.164676979</c:v>
                </c:pt>
                <c:pt idx="34359">
                  <c:v>94209552.304283991</c:v>
                </c:pt>
                <c:pt idx="34360">
                  <c:v>94393240.678280979</c:v>
                </c:pt>
                <c:pt idx="34361">
                  <c:v>94576359.058852986</c:v>
                </c:pt>
                <c:pt idx="34362">
                  <c:v>94758909.204552963</c:v>
                </c:pt>
                <c:pt idx="34363">
                  <c:v>94940892.860447004</c:v>
                </c:pt>
                <c:pt idx="34364">
                  <c:v>95122311.758256003</c:v>
                </c:pt>
                <c:pt idx="34365">
                  <c:v>95303167.616488993</c:v>
                </c:pt>
                <c:pt idx="34366">
                  <c:v>95483462.140579998</c:v>
                </c:pt>
                <c:pt idx="34367">
                  <c:v>95663197.023026004</c:v>
                </c:pt>
                <c:pt idx="34368">
                  <c:v>95842373.943513006</c:v>
                </c:pt>
                <c:pt idx="34369">
                  <c:v>96020994.569050983</c:v>
                </c:pt>
                <c:pt idx="34370">
                  <c:v>96199060.55410099</c:v>
                </c:pt>
                <c:pt idx="34371">
                  <c:v>96376573.540701002</c:v>
                </c:pt>
                <c:pt idx="34372">
                  <c:v>96553535.158591986</c:v>
                </c:pt>
                <c:pt idx="34373">
                  <c:v>96729947.025342986</c:v>
                </c:pt>
                <c:pt idx="34374">
                  <c:v>96905810.746470019</c:v>
                </c:pt>
                <c:pt idx="34375">
                  <c:v>97081127.915557981</c:v>
                </c:pt>
                <c:pt idx="34376">
                  <c:v>97255900.114379004</c:v>
                </c:pt>
                <c:pt idx="34377">
                  <c:v>97430128.913009018</c:v>
                </c:pt>
                <c:pt idx="34378">
                  <c:v>97603815.869945005</c:v>
                </c:pt>
                <c:pt idx="34379">
                  <c:v>97776962.532216012</c:v>
                </c:pt>
                <c:pt idx="34380">
                  <c:v>97949570.435499996</c:v>
                </c:pt>
                <c:pt idx="34381">
                  <c:v>98121641.104228988</c:v>
                </c:pt>
                <c:pt idx="34382">
                  <c:v>98293176.051705003</c:v>
                </c:pt>
                <c:pt idx="34383">
                  <c:v>98464176.780203</c:v>
                </c:pt>
                <c:pt idx="34384">
                  <c:v>98634644.781081006</c:v>
                </c:pt>
                <c:pt idx="34385">
                  <c:v>98804581.534882993</c:v>
                </c:pt>
                <c:pt idx="34386">
                  <c:v>98973988.511447012</c:v>
                </c:pt>
                <c:pt idx="34387">
                  <c:v>99142867.170000985</c:v>
                </c:pt>
                <c:pt idx="34388">
                  <c:v>99311218.959271997</c:v>
                </c:pt>
                <c:pt idx="34389">
                  <c:v>99479045.317580998</c:v>
                </c:pt>
                <c:pt idx="34390">
                  <c:v>99646347.672942966</c:v>
                </c:pt>
                <c:pt idx="34391">
                  <c:v>99813127.443165034</c:v>
                </c:pt>
                <c:pt idx="34392">
                  <c:v>99979386.035943985</c:v>
                </c:pt>
                <c:pt idx="34393">
                  <c:v>100145124.848956</c:v>
                </c:pt>
                <c:pt idx="34394">
                  <c:v>100310345.269959</c:v>
                </c:pt>
                <c:pt idx="34395">
                  <c:v>100475048.67687801</c:v>
                </c:pt>
                <c:pt idx="34396">
                  <c:v>100639236.43790002</c:v>
                </c:pt>
                <c:pt idx="34397">
                  <c:v>100802909.91156602</c:v>
                </c:pt>
                <c:pt idx="34398">
                  <c:v>100966070.44685498</c:v>
                </c:pt>
                <c:pt idx="34399">
                  <c:v>101128719.38327901</c:v>
                </c:pt>
                <c:pt idx="34400">
                  <c:v>101290858.050962</c:v>
                </c:pt>
                <c:pt idx="34401">
                  <c:v>101452487.77073598</c:v>
                </c:pt>
                <c:pt idx="34402">
                  <c:v>101613609.85421698</c:v>
                </c:pt>
                <c:pt idx="34403">
                  <c:v>101774225.603893</c:v>
                </c:pt>
                <c:pt idx="34404">
                  <c:v>101934336.31320801</c:v>
                </c:pt>
                <c:pt idx="34405">
                  <c:v>102093943.26663998</c:v>
                </c:pt>
                <c:pt idx="34406">
                  <c:v>102253047.73978701</c:v>
                </c:pt>
                <c:pt idx="34407">
                  <c:v>102411650.99944201</c:v>
                </c:pt>
                <c:pt idx="34408">
                  <c:v>102569754.30367501</c:v>
                </c:pt>
                <c:pt idx="34409">
                  <c:v>102727358.90191002</c:v>
                </c:pt>
                <c:pt idx="34410">
                  <c:v>102884466.03500198</c:v>
                </c:pt>
                <c:pt idx="34411">
                  <c:v>103041076.935314</c:v>
                </c:pt>
                <c:pt idx="34412">
                  <c:v>103197192.82679099</c:v>
                </c:pt>
                <c:pt idx="34413">
                  <c:v>103352814.925036</c:v>
                </c:pt>
                <c:pt idx="34414">
                  <c:v>103507944.43737902</c:v>
                </c:pt>
                <c:pt idx="34415">
                  <c:v>103662582.56295602</c:v>
                </c:pt>
                <c:pt idx="34416">
                  <c:v>103816730.49277702</c:v>
                </c:pt>
                <c:pt idx="34417">
                  <c:v>103970389.40979701</c:v>
                </c:pt>
                <c:pt idx="34418">
                  <c:v>104123560.48898701</c:v>
                </c:pt>
                <c:pt idx="34419">
                  <c:v>104276244.897403</c:v>
                </c:pt>
                <c:pt idx="34420">
                  <c:v>104428443.79425098</c:v>
                </c:pt>
                <c:pt idx="34421">
                  <c:v>104580158.330962</c:v>
                </c:pt>
                <c:pt idx="34422">
                  <c:v>104731389.65125299</c:v>
                </c:pt>
                <c:pt idx="34423">
                  <c:v>104882138.891192</c:v>
                </c:pt>
                <c:pt idx="34424">
                  <c:v>105032407.179268</c:v>
                </c:pt>
                <c:pt idx="34425">
                  <c:v>105182195.63645399</c:v>
                </c:pt>
                <c:pt idx="34426">
                  <c:v>105331505.376269</c:v>
                </c:pt>
                <c:pt idx="34427">
                  <c:v>105480337.50484098</c:v>
                </c:pt>
                <c:pt idx="34428">
                  <c:v>105628693.12097098</c:v>
                </c:pt>
                <c:pt idx="34429">
                  <c:v>105776573.31619501</c:v>
                </c:pt>
                <c:pt idx="34430">
                  <c:v>105923979.17484297</c:v>
                </c:pt>
                <c:pt idx="34431">
                  <c:v>106070911.77410001</c:v>
                </c:pt>
                <c:pt idx="34432">
                  <c:v>106217372.184065</c:v>
                </c:pt>
                <c:pt idx="34433">
                  <c:v>106363361.46781</c:v>
                </c:pt>
                <c:pt idx="34434">
                  <c:v>106508880.68144098</c:v>
                </c:pt>
                <c:pt idx="34435">
                  <c:v>106653930.87414896</c:v>
                </c:pt>
                <c:pt idx="34436">
                  <c:v>106798513.08827601</c:v>
                </c:pt>
                <c:pt idx="34437">
                  <c:v>106942628.35935998</c:v>
                </c:pt>
                <c:pt idx="34438">
                  <c:v>107086277.71620202</c:v>
                </c:pt>
                <c:pt idx="34439">
                  <c:v>107229462.18091099</c:v>
                </c:pt>
                <c:pt idx="34440">
                  <c:v>107372182.76896802</c:v>
                </c:pt>
                <c:pt idx="34441">
                  <c:v>107514440.48926902</c:v>
                </c:pt>
                <c:pt idx="34442">
                  <c:v>107656236.344189</c:v>
                </c:pt>
                <c:pt idx="34443">
                  <c:v>107797571.32962701</c:v>
                </c:pt>
                <c:pt idx="34444">
                  <c:v>107938446.43506099</c:v>
                </c:pt>
                <c:pt idx="34445">
                  <c:v>108078862.64359702</c:v>
                </c:pt>
                <c:pt idx="34446">
                  <c:v>108218820.932024</c:v>
                </c:pt>
                <c:pt idx="34447">
                  <c:v>108358322.270861</c:v>
                </c:pt>
                <c:pt idx="34448">
                  <c:v>108497367.62440901</c:v>
                </c:pt>
                <c:pt idx="34449">
                  <c:v>108635957.95079702</c:v>
                </c:pt>
                <c:pt idx="34450">
                  <c:v>108774094.202032</c:v>
                </c:pt>
                <c:pt idx="34451">
                  <c:v>108911777.32404996</c:v>
                </c:pt>
                <c:pt idx="34452">
                  <c:v>109049008.256761</c:v>
                </c:pt>
                <c:pt idx="34453">
                  <c:v>109185787.93409501</c:v>
                </c:pt>
                <c:pt idx="34454">
                  <c:v>109322117.28405099</c:v>
                </c:pt>
                <c:pt idx="34455">
                  <c:v>109457997.22874001</c:v>
                </c:pt>
                <c:pt idx="34456">
                  <c:v>109593428.68443598</c:v>
                </c:pt>
                <c:pt idx="34457">
                  <c:v>109728412.561616</c:v>
                </c:pt>
                <c:pt idx="34458">
                  <c:v>109862949.76500502</c:v>
                </c:pt>
                <c:pt idx="34459">
                  <c:v>109997041.19362301</c:v>
                </c:pt>
                <c:pt idx="34460">
                  <c:v>110130687.74082902</c:v>
                </c:pt>
                <c:pt idx="34461">
                  <c:v>110263890.294358</c:v>
                </c:pt>
                <c:pt idx="34462">
                  <c:v>110396649.73637101</c:v>
                </c:pt>
                <c:pt idx="34463">
                  <c:v>110528966.94349404</c:v>
                </c:pt>
                <c:pt idx="34464">
                  <c:v>110660842.78686</c:v>
                </c:pt>
                <c:pt idx="34465">
                  <c:v>110792278.13215201</c:v>
                </c:pt>
                <c:pt idx="34466">
                  <c:v>110923273.83964001</c:v>
                </c:pt>
                <c:pt idx="34467">
                  <c:v>111053830.76422502</c:v>
                </c:pt>
                <c:pt idx="34468">
                  <c:v>111183949.755481</c:v>
                </c:pt>
                <c:pt idx="34469">
                  <c:v>111313631.65768901</c:v>
                </c:pt>
                <c:pt idx="34470">
                  <c:v>111442877.309879</c:v>
                </c:pt>
                <c:pt idx="34471">
                  <c:v>111571687.545872</c:v>
                </c:pt>
                <c:pt idx="34472">
                  <c:v>111700063.19431201</c:v>
                </c:pt>
                <c:pt idx="34473">
                  <c:v>111828005.07871199</c:v>
                </c:pt>
                <c:pt idx="34474">
                  <c:v>111955514.01748399</c:v>
                </c:pt>
                <c:pt idx="34475">
                  <c:v>112082590.823981</c:v>
                </c:pt>
                <c:pt idx="34476">
                  <c:v>112209236.30653198</c:v>
                </c:pt>
                <c:pt idx="34477">
                  <c:v>112335451.26848002</c:v>
                </c:pt>
                <c:pt idx="34478">
                  <c:v>112461236.50821702</c:v>
                </c:pt>
                <c:pt idx="34479">
                  <c:v>112586592.81922002</c:v>
                </c:pt>
                <c:pt idx="34480">
                  <c:v>112711520.99008602</c:v>
                </c:pt>
                <c:pt idx="34481">
                  <c:v>112836021.80456798</c:v>
                </c:pt>
                <c:pt idx="34482">
                  <c:v>112960096.04161</c:v>
                </c:pt>
                <c:pt idx="34483">
                  <c:v>113083744.47537902</c:v>
                </c:pt>
                <c:pt idx="34484">
                  <c:v>113206967.87530299</c:v>
                </c:pt>
                <c:pt idx="34485">
                  <c:v>113329767.0061</c:v>
                </c:pt>
                <c:pt idx="34486">
                  <c:v>113452142.62781496</c:v>
                </c:pt>
                <c:pt idx="34487">
                  <c:v>113574095.495851</c:v>
                </c:pt>
                <c:pt idx="34488">
                  <c:v>113695626.361002</c:v>
                </c:pt>
                <c:pt idx="34489">
                  <c:v>113816735.96948703</c:v>
                </c:pt>
                <c:pt idx="34490">
                  <c:v>113937425.06297901</c:v>
                </c:pt>
                <c:pt idx="34491">
                  <c:v>114057694.37863798</c:v>
                </c:pt>
                <c:pt idx="34492">
                  <c:v>114177544.649147</c:v>
                </c:pt>
                <c:pt idx="34493">
                  <c:v>114296976.60273199</c:v>
                </c:pt>
                <c:pt idx="34494">
                  <c:v>114415990.96320499</c:v>
                </c:pt>
                <c:pt idx="34495">
                  <c:v>114534588.44998503</c:v>
                </c:pt>
                <c:pt idx="34496">
                  <c:v>114652769.778135</c:v>
                </c:pt>
                <c:pt idx="34497">
                  <c:v>114770535.658389</c:v>
                </c:pt>
                <c:pt idx="34498">
                  <c:v>114887886.79717802</c:v>
                </c:pt>
                <c:pt idx="34499">
                  <c:v>115004823.896667</c:v>
                </c:pt>
                <c:pt idx="34500">
                  <c:v>115121347.65477701</c:v>
                </c:pt>
                <c:pt idx="34501">
                  <c:v>115237458.76521702</c:v>
                </c:pt>
                <c:pt idx="34502">
                  <c:v>115353157.917513</c:v>
                </c:pt>
                <c:pt idx="34503">
                  <c:v>115468445.797033</c:v>
                </c:pt>
                <c:pt idx="34504">
                  <c:v>115583323.08501798</c:v>
                </c:pt>
                <c:pt idx="34505">
                  <c:v>115697790.458609</c:v>
                </c:pt>
                <c:pt idx="34506">
                  <c:v>115811848.590872</c:v>
                </c:pt>
                <c:pt idx="34507">
                  <c:v>115925498.15082899</c:v>
                </c:pt>
                <c:pt idx="34508">
                  <c:v>116038739.80348001</c:v>
                </c:pt>
                <c:pt idx="34509">
                  <c:v>116151574.20983498</c:v>
                </c:pt>
                <c:pt idx="34510">
                  <c:v>116264002.026935</c:v>
                </c:pt>
                <c:pt idx="34511">
                  <c:v>116376023.90788102</c:v>
                </c:pt>
                <c:pt idx="34512">
                  <c:v>116487640.50186102</c:v>
                </c:pt>
                <c:pt idx="34513">
                  <c:v>116598852.454171</c:v>
                </c:pt>
                <c:pt idx="34514">
                  <c:v>116709660.40624602</c:v>
                </c:pt>
                <c:pt idx="34515">
                  <c:v>116820064.99567799</c:v>
                </c:pt>
                <c:pt idx="34516">
                  <c:v>116930066.85624999</c:v>
                </c:pt>
                <c:pt idx="34517">
                  <c:v>117039666.61795101</c:v>
                </c:pt>
                <c:pt idx="34518">
                  <c:v>117148864.90700699</c:v>
                </c:pt>
                <c:pt idx="34519">
                  <c:v>117257662.34590298</c:v>
                </c:pt>
                <c:pt idx="34520">
                  <c:v>117366059.55340602</c:v>
                </c:pt>
                <c:pt idx="34521">
                  <c:v>117474057.14459001</c:v>
                </c:pt>
                <c:pt idx="34522">
                  <c:v>117581655.730858</c:v>
                </c:pt>
                <c:pt idx="34523">
                  <c:v>117688855.91996703</c:v>
                </c:pt>
                <c:pt idx="34524">
                  <c:v>117795658.31604998</c:v>
                </c:pt>
                <c:pt idx="34525">
                  <c:v>117902063.519638</c:v>
                </c:pt>
                <c:pt idx="34526">
                  <c:v>118008072.12768398</c:v>
                </c:pt>
                <c:pt idx="34527">
                  <c:v>118113684.73358501</c:v>
                </c:pt>
                <c:pt idx="34528">
                  <c:v>118218901.927203</c:v>
                </c:pt>
                <c:pt idx="34529">
                  <c:v>118323724.294888</c:v>
                </c:pt>
                <c:pt idx="34530">
                  <c:v>118428152.41950102</c:v>
                </c:pt>
                <c:pt idx="34531">
                  <c:v>118532186.88043198</c:v>
                </c:pt>
                <c:pt idx="34532">
                  <c:v>118635828.25362502</c:v>
                </c:pt>
                <c:pt idx="34533">
                  <c:v>118739077.111596</c:v>
                </c:pt>
                <c:pt idx="34534">
                  <c:v>118841934.02345602</c:v>
                </c:pt>
                <c:pt idx="34535">
                  <c:v>118944399.55493198</c:v>
                </c:pt>
                <c:pt idx="34536">
                  <c:v>119046474.26838499</c:v>
                </c:pt>
                <c:pt idx="34537">
                  <c:v>119148158.722835</c:v>
                </c:pt>
                <c:pt idx="34538">
                  <c:v>119249453.473974</c:v>
                </c:pt>
                <c:pt idx="34539">
                  <c:v>119350359.07419398</c:v>
                </c:pt>
                <c:pt idx="34540">
                  <c:v>119450876.07260101</c:v>
                </c:pt>
                <c:pt idx="34541">
                  <c:v>119551005.015038</c:v>
                </c:pt>
                <c:pt idx="34542">
                  <c:v>119650746.444102</c:v>
                </c:pt>
                <c:pt idx="34543">
                  <c:v>119750100.89916402</c:v>
                </c:pt>
                <c:pt idx="34544">
                  <c:v>119849068.91638902</c:v>
                </c:pt>
                <c:pt idx="34545">
                  <c:v>119947651.02875398</c:v>
                </c:pt>
                <c:pt idx="34546">
                  <c:v>120045847.76606899</c:v>
                </c:pt>
                <c:pt idx="34547">
                  <c:v>120143659.65498999</c:v>
                </c:pt>
                <c:pt idx="34548">
                  <c:v>120241087.219044</c:v>
                </c:pt>
                <c:pt idx="34549">
                  <c:v>120338130.97864299</c:v>
                </c:pt>
                <c:pt idx="34550">
                  <c:v>120434791.451103</c:v>
                </c:pt>
                <c:pt idx="34551">
                  <c:v>120531069.15066299</c:v>
                </c:pt>
                <c:pt idx="34552">
                  <c:v>120626964.58850199</c:v>
                </c:pt>
                <c:pt idx="34553">
                  <c:v>120722478.272756</c:v>
                </c:pt>
                <c:pt idx="34554">
                  <c:v>120817610.708535</c:v>
                </c:pt>
                <c:pt idx="34555">
                  <c:v>120912362.39794299</c:v>
                </c:pt>
                <c:pt idx="34556">
                  <c:v>121006733.840094</c:v>
                </c:pt>
                <c:pt idx="34557">
                  <c:v>121100725.531124</c:v>
                </c:pt>
                <c:pt idx="34558">
                  <c:v>121194337.96421702</c:v>
                </c:pt>
                <c:pt idx="34559">
                  <c:v>121287571.62961398</c:v>
                </c:pt>
                <c:pt idx="34560">
                  <c:v>121380427.01463199</c:v>
                </c:pt>
                <c:pt idx="34561">
                  <c:v>121472904.60368298</c:v>
                </c:pt>
                <c:pt idx="34562">
                  <c:v>121565004.87828401</c:v>
                </c:pt>
                <c:pt idx="34563">
                  <c:v>121656728.31708002</c:v>
                </c:pt>
                <c:pt idx="34564">
                  <c:v>121748075.39585598</c:v>
                </c:pt>
                <c:pt idx="34565">
                  <c:v>121839046.58755296</c:v>
                </c:pt>
                <c:pt idx="34566">
                  <c:v>121929642.362284</c:v>
                </c:pt>
                <c:pt idx="34567">
                  <c:v>122019863.18734999</c:v>
                </c:pt>
                <c:pt idx="34568">
                  <c:v>122109709.527255</c:v>
                </c:pt>
                <c:pt idx="34569">
                  <c:v>122199181.843721</c:v>
                </c:pt>
                <c:pt idx="34570">
                  <c:v>122288280.59570301</c:v>
                </c:pt>
                <c:pt idx="34571">
                  <c:v>122377006.23940602</c:v>
                </c:pt>
                <c:pt idx="34572">
                  <c:v>122465359.22829701</c:v>
                </c:pt>
                <c:pt idx="34573">
                  <c:v>122553340.01312001</c:v>
                </c:pt>
                <c:pt idx="34574">
                  <c:v>122640949.04191102</c:v>
                </c:pt>
                <c:pt idx="34575">
                  <c:v>122728186.76001599</c:v>
                </c:pt>
                <c:pt idx="34576">
                  <c:v>122815053.610098</c:v>
                </c:pt>
                <c:pt idx="34577">
                  <c:v>122901550.032158</c:v>
                </c:pt>
                <c:pt idx="34578">
                  <c:v>122987676.46354498</c:v>
                </c:pt>
                <c:pt idx="34579">
                  <c:v>123073433.338971</c:v>
                </c:pt>
                <c:pt idx="34580">
                  <c:v>123158821.090528</c:v>
                </c:pt>
                <c:pt idx="34581">
                  <c:v>123243840.14769401</c:v>
                </c:pt>
                <c:pt idx="34582">
                  <c:v>123328490.937354</c:v>
                </c:pt>
                <c:pt idx="34583">
                  <c:v>123412773.883812</c:v>
                </c:pt>
                <c:pt idx="34584">
                  <c:v>123496689.408801</c:v>
                </c:pt>
                <c:pt idx="34585">
                  <c:v>123580237.93149701</c:v>
                </c:pt>
                <c:pt idx="34586">
                  <c:v>123663419.86853801</c:v>
                </c:pt>
                <c:pt idx="34587">
                  <c:v>123746235.63402799</c:v>
                </c:pt>
                <c:pt idx="34588">
                  <c:v>123828685.63955501</c:v>
                </c:pt>
                <c:pt idx="34589">
                  <c:v>123910770.29420501</c:v>
                </c:pt>
                <c:pt idx="34590">
                  <c:v>123992490.00457199</c:v>
                </c:pt>
                <c:pt idx="34591">
                  <c:v>124073845.17476898</c:v>
                </c:pt>
                <c:pt idx="34592">
                  <c:v>124154836.20644498</c:v>
                </c:pt>
                <c:pt idx="34593">
                  <c:v>124235463.498794</c:v>
                </c:pt>
                <c:pt idx="34594">
                  <c:v>124315727.44856802</c:v>
                </c:pt>
                <c:pt idx="34595">
                  <c:v>124395628.45008899</c:v>
                </c:pt>
                <c:pt idx="34596">
                  <c:v>124475166.895262</c:v>
                </c:pt>
                <c:pt idx="34597">
                  <c:v>124554343.173586</c:v>
                </c:pt>
                <c:pt idx="34598">
                  <c:v>124633157.67216502</c:v>
                </c:pt>
                <c:pt idx="34599">
                  <c:v>124711610.77572198</c:v>
                </c:pt>
                <c:pt idx="34600">
                  <c:v>124789702.866607</c:v>
                </c:pt>
                <c:pt idx="34601">
                  <c:v>124867434.32481296</c:v>
                </c:pt>
                <c:pt idx="34602">
                  <c:v>124944805.52798398</c:v>
                </c:pt>
                <c:pt idx="34603">
                  <c:v>125021816.851428</c:v>
                </c:pt>
                <c:pt idx="34604">
                  <c:v>125098468.668126</c:v>
                </c:pt>
                <c:pt idx="34605">
                  <c:v>125174761.348745</c:v>
                </c:pt>
                <c:pt idx="34606">
                  <c:v>125250695.26165</c:v>
                </c:pt>
                <c:pt idx="34607">
                  <c:v>125326270.77291298</c:v>
                </c:pt>
                <c:pt idx="34608">
                  <c:v>125401488.24632202</c:v>
                </c:pt>
                <c:pt idx="34609">
                  <c:v>125476348.04339801</c:v>
                </c:pt>
                <c:pt idx="34610">
                  <c:v>125550850.52339901</c:v>
                </c:pt>
                <c:pt idx="34611">
                  <c:v>125624996.04333299</c:v>
                </c:pt>
                <c:pt idx="34612">
                  <c:v>125698784.95796999</c:v>
                </c:pt>
                <c:pt idx="34613">
                  <c:v>125772217.61984998</c:v>
                </c:pt>
                <c:pt idx="34614">
                  <c:v>125845294.37929502</c:v>
                </c:pt>
                <c:pt idx="34615">
                  <c:v>125918015.584417</c:v>
                </c:pt>
                <c:pt idx="34616">
                  <c:v>125990381.581131</c:v>
                </c:pt>
                <c:pt idx="34617">
                  <c:v>126062392.71316302</c:v>
                </c:pt>
                <c:pt idx="34618">
                  <c:v>126134049.32205901</c:v>
                </c:pt>
                <c:pt idx="34619">
                  <c:v>126205351.74719901</c:v>
                </c:pt>
                <c:pt idx="34620">
                  <c:v>126276300.32579999</c:v>
                </c:pt>
                <c:pt idx="34621">
                  <c:v>126346895.39293398</c:v>
                </c:pt>
                <c:pt idx="34622">
                  <c:v>126417137.28152998</c:v>
                </c:pt>
                <c:pt idx="34623">
                  <c:v>126487026.32238699</c:v>
                </c:pt>
                <c:pt idx="34624">
                  <c:v>126556562.844183</c:v>
                </c:pt>
                <c:pt idx="34625">
                  <c:v>126625747.17348599</c:v>
                </c:pt>
                <c:pt idx="34626">
                  <c:v>126694579.63476101</c:v>
                </c:pt>
                <c:pt idx="34627">
                  <c:v>126763060.55037701</c:v>
                </c:pt>
                <c:pt idx="34628">
                  <c:v>126831190.240623</c:v>
                </c:pt>
                <c:pt idx="34629">
                  <c:v>126898969.02371</c:v>
                </c:pt>
                <c:pt idx="34630">
                  <c:v>126966397.215784</c:v>
                </c:pt>
                <c:pt idx="34631">
                  <c:v>127033475.13093199</c:v>
                </c:pt>
                <c:pt idx="34632">
                  <c:v>127100203.081194</c:v>
                </c:pt>
                <c:pt idx="34633">
                  <c:v>127166581.37656899</c:v>
                </c:pt>
                <c:pt idx="34634">
                  <c:v>127232610.32502699</c:v>
                </c:pt>
                <c:pt idx="34635">
                  <c:v>127298290.232512</c:v>
                </c:pt>
                <c:pt idx="34636">
                  <c:v>127363621.402954</c:v>
                </c:pt>
                <c:pt idx="34637">
                  <c:v>127428604.138281</c:v>
                </c:pt>
                <c:pt idx="34638">
                  <c:v>127493238.73841801</c:v>
                </c:pt>
                <c:pt idx="34639">
                  <c:v>127557525.501304</c:v>
                </c:pt>
                <c:pt idx="34640">
                  <c:v>127621464.72289699</c:v>
                </c:pt>
                <c:pt idx="34641">
                  <c:v>127685056.697179</c:v>
                </c:pt>
                <c:pt idx="34642">
                  <c:v>127748301.71617001</c:v>
                </c:pt>
                <c:pt idx="34643">
                  <c:v>127811200.069932</c:v>
                </c:pt>
                <c:pt idx="34644">
                  <c:v>127873752.04657702</c:v>
                </c:pt>
                <c:pt idx="34645">
                  <c:v>127935957.93227804</c:v>
                </c:pt>
                <c:pt idx="34646">
                  <c:v>127997818.01127002</c:v>
                </c:pt>
                <c:pt idx="34647">
                  <c:v>128059332.56586702</c:v>
                </c:pt>
                <c:pt idx="34648">
                  <c:v>128120501.876461</c:v>
                </c:pt>
                <c:pt idx="34649">
                  <c:v>128181326.221536</c:v>
                </c:pt>
                <c:pt idx="34650">
                  <c:v>128241805.87767199</c:v>
                </c:pt>
                <c:pt idx="34651">
                  <c:v>128301941.11955099</c:v>
                </c:pt>
                <c:pt idx="34652">
                  <c:v>128361732.21997002</c:v>
                </c:pt>
                <c:pt idx="34653">
                  <c:v>128421179.449843</c:v>
                </c:pt>
                <c:pt idx="34654">
                  <c:v>128480283.07821</c:v>
                </c:pt>
                <c:pt idx="34655">
                  <c:v>128539043.37224399</c:v>
                </c:pt>
                <c:pt idx="34656">
                  <c:v>128597460.597259</c:v>
                </c:pt>
                <c:pt idx="34657">
                  <c:v>128655535.016716</c:v>
                </c:pt>
                <c:pt idx="34658">
                  <c:v>128713266.892232</c:v>
                </c:pt>
                <c:pt idx="34659">
                  <c:v>128770656.483582</c:v>
                </c:pt>
                <c:pt idx="34660">
                  <c:v>128827704.048712</c:v>
                </c:pt>
                <c:pt idx="34661">
                  <c:v>128884409.843742</c:v>
                </c:pt>
                <c:pt idx="34662">
                  <c:v>128940774.122973</c:v>
                </c:pt>
                <c:pt idx="34663">
                  <c:v>128996797.138895</c:v>
                </c:pt>
                <c:pt idx="34664">
                  <c:v>129052479.142193</c:v>
                </c:pt>
                <c:pt idx="34665">
                  <c:v>129107820.38175298</c:v>
                </c:pt>
                <c:pt idx="34666">
                  <c:v>129162821.10466999</c:v>
                </c:pt>
                <c:pt idx="34667">
                  <c:v>129217481.55625199</c:v>
                </c:pt>
                <c:pt idx="34668">
                  <c:v>129271801.980029</c:v>
                </c:pt>
                <c:pt idx="34669">
                  <c:v>129325782.61775598</c:v>
                </c:pt>
                <c:pt idx="34670">
                  <c:v>129379423.70942502</c:v>
                </c:pt>
                <c:pt idx="34671">
                  <c:v>129432725.49326304</c:v>
                </c:pt>
                <c:pt idx="34672">
                  <c:v>129485688.20574801</c:v>
                </c:pt>
                <c:pt idx="34673">
                  <c:v>129538312.081606</c:v>
                </c:pt>
                <c:pt idx="34674">
                  <c:v>129590597.35382098</c:v>
                </c:pt>
                <c:pt idx="34675">
                  <c:v>129642544.25364301</c:v>
                </c:pt>
                <c:pt idx="34676">
                  <c:v>129694153.010589</c:v>
                </c:pt>
                <c:pt idx="34677">
                  <c:v>129745423.85245502</c:v>
                </c:pt>
                <c:pt idx="34678">
                  <c:v>129796357.00531502</c:v>
                </c:pt>
                <c:pt idx="34679">
                  <c:v>129846952.69353299</c:v>
                </c:pt>
                <c:pt idx="34680">
                  <c:v>129897211.13976498</c:v>
                </c:pt>
                <c:pt idx="34681">
                  <c:v>129947132.564964</c:v>
                </c:pt>
                <c:pt idx="34682">
                  <c:v>129996717.188389</c:v>
                </c:pt>
                <c:pt idx="34683">
                  <c:v>130045965.22761001</c:v>
                </c:pt>
                <c:pt idx="34684">
                  <c:v>130094876.898509</c:v>
                </c:pt>
                <c:pt idx="34685">
                  <c:v>130143452.41529101</c:v>
                </c:pt>
                <c:pt idx="34686">
                  <c:v>130191691.99048603</c:v>
                </c:pt>
                <c:pt idx="34687">
                  <c:v>130239595.83495699</c:v>
                </c:pt>
                <c:pt idx="34688">
                  <c:v>130287164.15790099</c:v>
                </c:pt>
                <c:pt idx="34689">
                  <c:v>130334397.166861</c:v>
                </c:pt>
                <c:pt idx="34690">
                  <c:v>130381295.067725</c:v>
                </c:pt>
                <c:pt idx="34691">
                  <c:v>130427858.06473099</c:v>
                </c:pt>
                <c:pt idx="34692">
                  <c:v>130474086.36047901</c:v>
                </c:pt>
                <c:pt idx="34693">
                  <c:v>130519980.15592998</c:v>
                </c:pt>
                <c:pt idx="34694">
                  <c:v>130565539.65041</c:v>
                </c:pt>
                <c:pt idx="34695">
                  <c:v>130610765.041621</c:v>
                </c:pt>
                <c:pt idx="34696">
                  <c:v>130655656.52563998</c:v>
                </c:pt>
                <c:pt idx="34697">
                  <c:v>130700214.296929</c:v>
                </c:pt>
                <c:pt idx="34698">
                  <c:v>130744438.548333</c:v>
                </c:pt>
                <c:pt idx="34699">
                  <c:v>130788329.471093</c:v>
                </c:pt>
                <c:pt idx="34700">
                  <c:v>130831887.25484298</c:v>
                </c:pt>
                <c:pt idx="34701">
                  <c:v>130875112.08762199</c:v>
                </c:pt>
                <c:pt idx="34702">
                  <c:v>130918004.15587199</c:v>
                </c:pt>
                <c:pt idx="34703">
                  <c:v>130960563.644446</c:v>
                </c:pt>
                <c:pt idx="34704">
                  <c:v>131002790.73661301</c:v>
                </c:pt>
                <c:pt idx="34705">
                  <c:v>131044685.614061</c:v>
                </c:pt>
                <c:pt idx="34706">
                  <c:v>131086248.456902</c:v>
                </c:pt>
                <c:pt idx="34707">
                  <c:v>131127479.44367601</c:v>
                </c:pt>
                <c:pt idx="34708">
                  <c:v>131168378.75135502</c:v>
                </c:pt>
                <c:pt idx="34709">
                  <c:v>131208946.55535099</c:v>
                </c:pt>
                <c:pt idx="34710">
                  <c:v>131249183.02951299</c:v>
                </c:pt>
                <c:pt idx="34711">
                  <c:v>131289088.346139</c:v>
                </c:pt>
                <c:pt idx="34712">
                  <c:v>131328662.67597497</c:v>
                </c:pt>
                <c:pt idx="34713">
                  <c:v>131367906.18822201</c:v>
                </c:pt>
                <c:pt idx="34714">
                  <c:v>131406819.05053799</c:v>
                </c:pt>
                <c:pt idx="34715">
                  <c:v>131445401.42904298</c:v>
                </c:pt>
                <c:pt idx="34716">
                  <c:v>131483653.488324</c:v>
                </c:pt>
                <c:pt idx="34717">
                  <c:v>131521575.39143802</c:v>
                </c:pt>
                <c:pt idx="34718">
                  <c:v>131559167.299913</c:v>
                </c:pt>
                <c:pt idx="34719">
                  <c:v>131596429.37375899</c:v>
                </c:pt>
                <c:pt idx="34720">
                  <c:v>131633361.77146502</c:v>
                </c:pt>
                <c:pt idx="34721">
                  <c:v>131669964.650006</c:v>
                </c:pt>
                <c:pt idx="34722">
                  <c:v>131706238.16484699</c:v>
                </c:pt>
                <c:pt idx="34723">
                  <c:v>131742182.46994501</c:v>
                </c:pt>
                <c:pt idx="34724">
                  <c:v>131777797.717755</c:v>
                </c:pt>
                <c:pt idx="34725">
                  <c:v>131813084.059229</c:v>
                </c:pt>
                <c:pt idx="34726">
                  <c:v>131848041.643828</c:v>
                </c:pt>
                <c:pt idx="34727">
                  <c:v>131882670.619516</c:v>
                </c:pt>
                <c:pt idx="34728">
                  <c:v>131916971.132769</c:v>
                </c:pt>
                <c:pt idx="34729">
                  <c:v>131950943.32858001</c:v>
                </c:pt>
                <c:pt idx="34730">
                  <c:v>131984587.350456</c:v>
                </c:pt>
                <c:pt idx="34731">
                  <c:v>132017903.34042899</c:v>
                </c:pt>
                <c:pt idx="34732">
                  <c:v>132050891.439052</c:v>
                </c:pt>
                <c:pt idx="34733">
                  <c:v>132083551.78541</c:v>
                </c:pt>
                <c:pt idx="34734">
                  <c:v>132115884.51711601</c:v>
                </c:pt>
                <c:pt idx="34735">
                  <c:v>132147889.770318</c:v>
                </c:pt>
                <c:pt idx="34736">
                  <c:v>132179567.67970496</c:v>
                </c:pt>
                <c:pt idx="34737">
                  <c:v>132210918.37850198</c:v>
                </c:pt>
                <c:pt idx="34738">
                  <c:v>132241941.99848202</c:v>
                </c:pt>
                <c:pt idx="34739">
                  <c:v>132272638.669964</c:v>
                </c:pt>
                <c:pt idx="34740">
                  <c:v>132303008.521815</c:v>
                </c:pt>
                <c:pt idx="34741">
                  <c:v>132333051.681458</c:v>
                </c:pt>
                <c:pt idx="34742">
                  <c:v>132362768.27487199</c:v>
                </c:pt>
                <c:pt idx="34743">
                  <c:v>132392158.426595</c:v>
                </c:pt>
                <c:pt idx="34744">
                  <c:v>132421222.259726</c:v>
                </c:pt>
                <c:pt idx="34745">
                  <c:v>132449959.89593001</c:v>
                </c:pt>
                <c:pt idx="34746">
                  <c:v>132478371.455439</c:v>
                </c:pt>
                <c:pt idx="34747">
                  <c:v>132506457.05705698</c:v>
                </c:pt>
                <c:pt idx="34748">
                  <c:v>132534216.81816001</c:v>
                </c:pt>
                <c:pt idx="34749">
                  <c:v>132561650.85470198</c:v>
                </c:pt>
                <c:pt idx="34750">
                  <c:v>132588759.281214</c:v>
                </c:pt>
                <c:pt idx="34751">
                  <c:v>132615542.21081002</c:v>
                </c:pt>
                <c:pt idx="34752">
                  <c:v>132641999.75518602</c:v>
                </c:pt>
                <c:pt idx="34753">
                  <c:v>132668132.02462599</c:v>
                </c:pt>
                <c:pt idx="34754">
                  <c:v>132693939.128006</c:v>
                </c:pt>
                <c:pt idx="34755">
                  <c:v>132719421.17278798</c:v>
                </c:pt>
                <c:pt idx="34756">
                  <c:v>132744578.26503401</c:v>
                </c:pt>
                <c:pt idx="34757">
                  <c:v>132769410.50939901</c:v>
                </c:pt>
                <c:pt idx="34758">
                  <c:v>132793918.009139</c:v>
                </c:pt>
                <c:pt idx="34759">
                  <c:v>132818100.866111</c:v>
                </c:pt>
                <c:pt idx="34760">
                  <c:v>132841959.180777</c:v>
                </c:pt>
                <c:pt idx="34761">
                  <c:v>132865493.052203</c:v>
                </c:pt>
                <c:pt idx="34762">
                  <c:v>132888702.57806498</c:v>
                </c:pt>
                <c:pt idx="34763">
                  <c:v>132911587.85464999</c:v>
                </c:pt>
                <c:pt idx="34764">
                  <c:v>132934148.97685701</c:v>
                </c:pt>
                <c:pt idx="34765">
                  <c:v>132956386.038201</c:v>
                </c:pt>
                <c:pt idx="34766">
                  <c:v>132978299.130815</c:v>
                </c:pt>
                <c:pt idx="34767">
                  <c:v>132999888.34545</c:v>
                </c:pt>
                <c:pt idx="34768">
                  <c:v>133021153.77147801</c:v>
                </c:pt>
                <c:pt idx="34769">
                  <c:v>133042095.49689801</c:v>
                </c:pt>
                <c:pt idx="34770">
                  <c:v>133062713.60833</c:v>
                </c:pt>
                <c:pt idx="34771">
                  <c:v>133083008.19102401</c:v>
                </c:pt>
                <c:pt idx="34772">
                  <c:v>133102979.32886</c:v>
                </c:pt>
                <c:pt idx="34773">
                  <c:v>133122627.10434899</c:v>
                </c:pt>
                <c:pt idx="34774">
                  <c:v>133141951.598635</c:v>
                </c:pt>
                <c:pt idx="34775">
                  <c:v>133160952.89149702</c:v>
                </c:pt>
                <c:pt idx="34776">
                  <c:v>133179631.061351</c:v>
                </c:pt>
                <c:pt idx="34777">
                  <c:v>133197986.18525296</c:v>
                </c:pt>
                <c:pt idx="34778">
                  <c:v>133216018.338898</c:v>
                </c:pt>
                <c:pt idx="34779">
                  <c:v>133233727.59662299</c:v>
                </c:pt>
                <c:pt idx="34780">
                  <c:v>133251114.03141202</c:v>
                </c:pt>
                <c:pt idx="34781">
                  <c:v>133268177.714891</c:v>
                </c:pt>
                <c:pt idx="34782">
                  <c:v>133284918.71733502</c:v>
                </c:pt>
                <c:pt idx="34783">
                  <c:v>133301337.107667</c:v>
                </c:pt>
                <c:pt idx="34784">
                  <c:v>133317432.95346202</c:v>
                </c:pt>
                <c:pt idx="34785">
                  <c:v>133333206.32094496</c:v>
                </c:pt>
                <c:pt idx="34786">
                  <c:v>133348657.274997</c:v>
                </c:pt>
                <c:pt idx="34787">
                  <c:v>133363785.87915099</c:v>
                </c:pt>
                <c:pt idx="34788">
                  <c:v>133378592.19559698</c:v>
                </c:pt>
                <c:pt idx="34789">
                  <c:v>133393076.28518599</c:v>
                </c:pt>
                <c:pt idx="34790">
                  <c:v>133407238.207423</c:v>
                </c:pt>
                <c:pt idx="34791">
                  <c:v>133421078.02047801</c:v>
                </c:pt>
                <c:pt idx="34792">
                  <c:v>133434595.78117901</c:v>
                </c:pt>
                <c:pt idx="34793">
                  <c:v>133447791.545021</c:v>
                </c:pt>
                <c:pt idx="34794">
                  <c:v>133460665.36616002</c:v>
                </c:pt>
                <c:pt idx="34795">
                  <c:v>133473217.29742001</c:v>
                </c:pt>
                <c:pt idx="34796">
                  <c:v>133485447.39029102</c:v>
                </c:pt>
                <c:pt idx="34797">
                  <c:v>133497355.69492899</c:v>
                </c:pt>
                <c:pt idx="34798">
                  <c:v>133508942.26016101</c:v>
                </c:pt>
                <c:pt idx="34799">
                  <c:v>133520207.13348602</c:v>
                </c:pt>
                <c:pt idx="34800">
                  <c:v>133531150.36107002</c:v>
                </c:pt>
                <c:pt idx="34801">
                  <c:v>133541771.98775399</c:v>
                </c:pt>
                <c:pt idx="34802">
                  <c:v>133552072.05705199</c:v>
                </c:pt>
                <c:pt idx="34803">
                  <c:v>133562050.61115198</c:v>
                </c:pt>
                <c:pt idx="34804">
                  <c:v>133571707.690916</c:v>
                </c:pt>
                <c:pt idx="34805">
                  <c:v>133581043.335885</c:v>
                </c:pt>
                <c:pt idx="34806">
                  <c:v>133590057.58427502</c:v>
                </c:pt>
                <c:pt idx="34807">
                  <c:v>133598750.47297999</c:v>
                </c:pt>
                <c:pt idx="34808">
                  <c:v>133607122.03757298</c:v>
                </c:pt>
                <c:pt idx="34809">
                  <c:v>133615172.31230602</c:v>
                </c:pt>
                <c:pt idx="34810">
                  <c:v>133622901.330112</c:v>
                </c:pt>
                <c:pt idx="34811">
                  <c:v>133630309.12260598</c:v>
                </c:pt>
                <c:pt idx="34812">
                  <c:v>133637395.720081</c:v>
                </c:pt>
                <c:pt idx="34813">
                  <c:v>133644161.15151799</c:v>
                </c:pt>
                <c:pt idx="34814">
                  <c:v>133650605.44457501</c:v>
                </c:pt>
                <c:pt idx="34815">
                  <c:v>133656728.62559898</c:v>
                </c:pt>
                <c:pt idx="34816">
                  <c:v>133662530.71961799</c:v>
                </c:pt>
                <c:pt idx="34817">
                  <c:v>133668011.75034502</c:v>
                </c:pt>
                <c:pt idx="34818">
                  <c:v>133673171.74018101</c:v>
                </c:pt>
                <c:pt idx="34819">
                  <c:v>133678010.71021001</c:v>
                </c:pt>
                <c:pt idx="34820">
                  <c:v>133682528.68020399</c:v>
                </c:pt>
                <c:pt idx="34821">
                  <c:v>133686725.66862001</c:v>
                </c:pt>
                <c:pt idx="34822">
                  <c:v>133690601.692605</c:v>
                </c:pt>
                <c:pt idx="34823">
                  <c:v>133694156.76799102</c:v>
                </c:pt>
                <c:pt idx="34824">
                  <c:v>133697390.90929902</c:v>
                </c:pt>
                <c:pt idx="34825">
                  <c:v>133700304.12973899</c:v>
                </c:pt>
                <c:pt idx="34826">
                  <c:v>133702896.44120802</c:v>
                </c:pt>
                <c:pt idx="34827">
                  <c:v>133705167.85429201</c:v>
                </c:pt>
                <c:pt idx="34828">
                  <c:v>133707118.378268</c:v>
                </c:pt>
                <c:pt idx="34829">
                  <c:v>133708748.0211</c:v>
                </c:pt>
                <c:pt idx="34830">
                  <c:v>133710056.789443</c:v>
                </c:pt>
                <c:pt idx="34831">
                  <c:v>133711044.68864098</c:v>
                </c:pt>
                <c:pt idx="34832">
                  <c:v>133711711.722728</c:v>
                </c:pt>
                <c:pt idx="34833">
                  <c:v>133712057.894427</c:v>
                </c:pt>
                <c:pt idx="34834">
                  <c:v>133712083.20515199</c:v>
                </c:pt>
                <c:pt idx="34835">
                  <c:v>133711787.65500496</c:v>
                </c:pt>
                <c:pt idx="34836">
                  <c:v>133711171.24278101</c:v>
                </c:pt>
                <c:pt idx="34837">
                  <c:v>133710233.96596199</c:v>
                </c:pt>
                <c:pt idx="34838">
                  <c:v>133708975.82072198</c:v>
                </c:pt>
                <c:pt idx="34839">
                  <c:v>133707396.80192198</c:v>
                </c:pt>
                <c:pt idx="34840">
                  <c:v>133705496.90311602</c:v>
                </c:pt>
                <c:pt idx="34841">
                  <c:v>133703276.11654501</c:v>
                </c:pt>
                <c:pt idx="34842">
                  <c:v>133700734.43313999</c:v>
                </c:pt>
                <c:pt idx="34843">
                  <c:v>133697871.842522</c:v>
                </c:pt>
                <c:pt idx="34844">
                  <c:v>133694688.333</c:v>
                </c:pt>
                <c:pt idx="34845">
                  <c:v>133691183.891571</c:v>
                </c:pt>
                <c:pt idx="34846">
                  <c:v>133687358.503921</c:v>
                </c:pt>
                <c:pt idx="34847">
                  <c:v>133683212.154425</c:v>
                </c:pt>
                <c:pt idx="34848">
                  <c:v>133678744.82614298</c:v>
                </c:pt>
                <c:pt idx="34849">
                  <c:v>133673956.500826</c:v>
                </c:pt>
                <c:pt idx="34850">
                  <c:v>133668847.15890798</c:v>
                </c:pt>
                <c:pt idx="34851">
                  <c:v>133663416.77951199</c:v>
                </c:pt>
                <c:pt idx="34852">
                  <c:v>133657665.34044699</c:v>
                </c:pt>
                <c:pt idx="34853">
                  <c:v>133651592.818204</c:v>
                </c:pt>
                <c:pt idx="34854">
                  <c:v>133645199.18796502</c:v>
                </c:pt>
                <c:pt idx="34855">
                  <c:v>133638484.42359</c:v>
                </c:pt>
                <c:pt idx="34856">
                  <c:v>133631448.497628</c:v>
                </c:pt>
                <c:pt idx="34857">
                  <c:v>133624091.38130702</c:v>
                </c:pt>
                <c:pt idx="34858">
                  <c:v>133616413.04454099</c:v>
                </c:pt>
                <c:pt idx="34859">
                  <c:v>133608413.45592198</c:v>
                </c:pt>
                <c:pt idx="34860">
                  <c:v>133600092.582728</c:v>
                </c:pt>
                <c:pt idx="34861">
                  <c:v>133591450.39091298</c:v>
                </c:pt>
                <c:pt idx="34862">
                  <c:v>133582486.84511298</c:v>
                </c:pt>
                <c:pt idx="34863">
                  <c:v>133573201.90864301</c:v>
                </c:pt>
                <c:pt idx="34864">
                  <c:v>133563595.54349402</c:v>
                </c:pt>
                <c:pt idx="34865">
                  <c:v>133553667.71033601</c:v>
                </c:pt>
                <c:pt idx="34866">
                  <c:v>133543418.36851399</c:v>
                </c:pt>
                <c:pt idx="34867">
                  <c:v>133532847.47605099</c:v>
                </c:pt>
                <c:pt idx="34868">
                  <c:v>133521954.989641</c:v>
                </c:pt>
                <c:pt idx="34869">
                  <c:v>133510740.86465299</c:v>
                </c:pt>
                <c:pt idx="34870">
                  <c:v>133499205.05512798</c:v>
                </c:pt>
                <c:pt idx="34871">
                  <c:v>133487347.51378001</c:v>
                </c:pt>
                <c:pt idx="34872">
                  <c:v>133475168.191992</c:v>
                </c:pt>
                <c:pt idx="34873">
                  <c:v>133462667.03981602</c:v>
                </c:pt>
                <c:pt idx="34874">
                  <c:v>133449844.005972</c:v>
                </c:pt>
                <c:pt idx="34875">
                  <c:v>133436699.037848</c:v>
                </c:pt>
                <c:pt idx="34876">
                  <c:v>133423232.08149701</c:v>
                </c:pt>
                <c:pt idx="34877">
                  <c:v>133409443.08163798</c:v>
                </c:pt>
                <c:pt idx="34878">
                  <c:v>133395331.98164998</c:v>
                </c:pt>
                <c:pt idx="34879">
                  <c:v>133380898.72357699</c:v>
                </c:pt>
                <c:pt idx="34880">
                  <c:v>133366143.248124</c:v>
                </c:pt>
                <c:pt idx="34881">
                  <c:v>133351065.49465199</c:v>
                </c:pt>
                <c:pt idx="34882">
                  <c:v>133335665.40118299</c:v>
                </c:pt>
                <c:pt idx="34883">
                  <c:v>133319942.90439601</c:v>
                </c:pt>
                <c:pt idx="34884">
                  <c:v>133303897.939622</c:v>
                </c:pt>
                <c:pt idx="34885">
                  <c:v>133287530.44084902</c:v>
                </c:pt>
                <c:pt idx="34886">
                  <c:v>133270840.34071502</c:v>
                </c:pt>
                <c:pt idx="34887">
                  <c:v>133253827.57050999</c:v>
                </c:pt>
                <c:pt idx="34888">
                  <c:v>133236492.06017099</c:v>
                </c:pt>
                <c:pt idx="34889">
                  <c:v>133218833.73828602</c:v>
                </c:pt>
                <c:pt idx="34890">
                  <c:v>133200852.53208601</c:v>
                </c:pt>
                <c:pt idx="34891">
                  <c:v>133182548.367447</c:v>
                </c:pt>
                <c:pt idx="34892">
                  <c:v>133163921.168889</c:v>
                </c:pt>
                <c:pt idx="34893">
                  <c:v>133144970.85957</c:v>
                </c:pt>
                <c:pt idx="34894">
                  <c:v>133125697.36128899</c:v>
                </c:pt>
                <c:pt idx="34895">
                  <c:v>133106100.594482</c:v>
                </c:pt>
                <c:pt idx="34896">
                  <c:v>133086180.478221</c:v>
                </c:pt>
                <c:pt idx="34897">
                  <c:v>133065936.93020999</c:v>
                </c:pt>
                <c:pt idx="34898">
                  <c:v>133045369.866785</c:v>
                </c:pt>
                <c:pt idx="34899">
                  <c:v>133024479.20291501</c:v>
                </c:pt>
                <c:pt idx="34900">
                  <c:v>133003264.852193</c:v>
                </c:pt>
                <c:pt idx="34901">
                  <c:v>132981726.72683901</c:v>
                </c:pt>
                <c:pt idx="34902">
                  <c:v>132959864.73769702</c:v>
                </c:pt>
                <c:pt idx="34903">
                  <c:v>132937678.79423398</c:v>
                </c:pt>
                <c:pt idx="34904">
                  <c:v>132915168.80453598</c:v>
                </c:pt>
                <c:pt idx="34905">
                  <c:v>132892334.67530496</c:v>
                </c:pt>
                <c:pt idx="34906">
                  <c:v>132869176.31186202</c:v>
                </c:pt>
                <c:pt idx="34907">
                  <c:v>132845693.618138</c:v>
                </c:pt>
                <c:pt idx="34908">
                  <c:v>132821886.49667701</c:v>
                </c:pt>
                <c:pt idx="34909">
                  <c:v>132797754.84863098</c:v>
                </c:pt>
                <c:pt idx="34910">
                  <c:v>132773298.57375899</c:v>
                </c:pt>
                <c:pt idx="34911">
                  <c:v>132748517.570425</c:v>
                </c:pt>
                <c:pt idx="34912">
                  <c:v>132723411.73559399</c:v>
                </c:pt>
                <c:pt idx="34913">
                  <c:v>132697980.96483</c:v>
                </c:pt>
                <c:pt idx="34914">
                  <c:v>132672225.15229702</c:v>
                </c:pt>
                <c:pt idx="34915">
                  <c:v>132646144.19074899</c:v>
                </c:pt>
                <c:pt idx="34916">
                  <c:v>132619737.971536</c:v>
                </c:pt>
                <c:pt idx="34917">
                  <c:v>132593006.38459699</c:v>
                </c:pt>
                <c:pt idx="34918">
                  <c:v>132565949.31845802</c:v>
                </c:pt>
                <c:pt idx="34919">
                  <c:v>132538566.660229</c:v>
                </c:pt>
                <c:pt idx="34920">
                  <c:v>132510858.29560198</c:v>
                </c:pt>
                <c:pt idx="34921">
                  <c:v>132482824.10884801</c:v>
                </c:pt>
                <c:pt idx="34922">
                  <c:v>132454463.98281699</c:v>
                </c:pt>
                <c:pt idx="34923">
                  <c:v>132425777.79892902</c:v>
                </c:pt>
                <c:pt idx="34924">
                  <c:v>132396765.43717802</c:v>
                </c:pt>
                <c:pt idx="34925">
                  <c:v>132367426.776125</c:v>
                </c:pt>
                <c:pt idx="34926">
                  <c:v>132337761.69289702</c:v>
                </c:pt>
                <c:pt idx="34927">
                  <c:v>132307770.06318399</c:v>
                </c:pt>
                <c:pt idx="34928">
                  <c:v>132277451.761234</c:v>
                </c:pt>
                <c:pt idx="34929">
                  <c:v>132246806.65985397</c:v>
                </c:pt>
                <c:pt idx="34930">
                  <c:v>132215834.630402</c:v>
                </c:pt>
                <c:pt idx="34931">
                  <c:v>132184535.54278901</c:v>
                </c:pt>
                <c:pt idx="34932">
                  <c:v>132152909.26547299</c:v>
                </c:pt>
                <c:pt idx="34933">
                  <c:v>132120955.665456</c:v>
                </c:pt>
                <c:pt idx="34934">
                  <c:v>132088674.608283</c:v>
                </c:pt>
                <c:pt idx="34935">
                  <c:v>132056065.95803502</c:v>
                </c:pt>
                <c:pt idx="34936">
                  <c:v>132023129.57732898</c:v>
                </c:pt>
                <c:pt idx="34937">
                  <c:v>131989865.327316</c:v>
                </c:pt>
                <c:pt idx="34938">
                  <c:v>131956273.067671</c:v>
                </c:pt>
                <c:pt idx="34939">
                  <c:v>131922352.65659799</c:v>
                </c:pt>
                <c:pt idx="34940">
                  <c:v>131888103.950822</c:v>
                </c:pt>
                <c:pt idx="34941">
                  <c:v>131853526.80558398</c:v>
                </c:pt>
                <c:pt idx="34942">
                  <c:v>131818621.07464498</c:v>
                </c:pt>
                <c:pt idx="34943">
                  <c:v>131783386.61027202</c:v>
                </c:pt>
                <c:pt idx="34944">
                  <c:v>131747823.263243</c:v>
                </c:pt>
                <c:pt idx="34945">
                  <c:v>131711930.88284101</c:v>
                </c:pt>
                <c:pt idx="34946">
                  <c:v>131675709.31684798</c:v>
                </c:pt>
                <c:pt idx="34947">
                  <c:v>131639158.411544</c:v>
                </c:pt>
                <c:pt idx="34948">
                  <c:v>131602278.011704</c:v>
                </c:pt>
                <c:pt idx="34949">
                  <c:v>131565067.96059</c:v>
                </c:pt>
                <c:pt idx="34950">
                  <c:v>131527528.099951</c:v>
                </c:pt>
                <c:pt idx="34951">
                  <c:v>131489658.27001998</c:v>
                </c:pt>
                <c:pt idx="34952">
                  <c:v>131451458.309507</c:v>
                </c:pt>
                <c:pt idx="34953">
                  <c:v>131412928.055595</c:v>
                </c:pt>
                <c:pt idx="34954">
                  <c:v>131374067.343942</c:v>
                </c:pt>
                <c:pt idx="34955">
                  <c:v>131334876.00866802</c:v>
                </c:pt>
                <c:pt idx="34956">
                  <c:v>131295353.882358</c:v>
                </c:pt>
                <c:pt idx="34957">
                  <c:v>131255500.796055</c:v>
                </c:pt>
                <c:pt idx="34958">
                  <c:v>131215316.579257</c:v>
                </c:pt>
                <c:pt idx="34959">
                  <c:v>131174801.059912</c:v>
                </c:pt>
                <c:pt idx="34960">
                  <c:v>131133954.06441498</c:v>
                </c:pt>
                <c:pt idx="34961">
                  <c:v>131092775.417601</c:v>
                </c:pt>
                <c:pt idx="34962">
                  <c:v>131051264.942744</c:v>
                </c:pt>
                <c:pt idx="34963">
                  <c:v>131009422.46155301</c:v>
                </c:pt>
                <c:pt idx="34964">
                  <c:v>130967247.794163</c:v>
                </c:pt>
                <c:pt idx="34965">
                  <c:v>130924740.75913498</c:v>
                </c:pt>
                <c:pt idx="34966">
                  <c:v>130881901.17345101</c:v>
                </c:pt>
                <c:pt idx="34967">
                  <c:v>130838728.852507</c:v>
                </c:pt>
                <c:pt idx="34968">
                  <c:v>130795223.610111</c:v>
                </c:pt>
                <c:pt idx="34969">
                  <c:v>130751385.25847901</c:v>
                </c:pt>
                <c:pt idx="34970">
                  <c:v>130707213.608227</c:v>
                </c:pt>
                <c:pt idx="34971">
                  <c:v>130662708.46836904</c:v>
                </c:pt>
                <c:pt idx="34972">
                  <c:v>130617869.646312</c:v>
                </c:pt>
                <c:pt idx="34973">
                  <c:v>130572696.94785</c:v>
                </c:pt>
                <c:pt idx="34974">
                  <c:v>130527190.17716201</c:v>
                </c:pt>
                <c:pt idx="34975">
                  <c:v>130481349.13680199</c:v>
                </c:pt>
                <c:pt idx="34976">
                  <c:v>130435173.62769999</c:v>
                </c:pt>
                <c:pt idx="34977">
                  <c:v>130388663.44915302</c:v>
                </c:pt>
                <c:pt idx="34978">
                  <c:v>130341818.39882298</c:v>
                </c:pt>
                <c:pt idx="34979">
                  <c:v>130294638.272727</c:v>
                </c:pt>
                <c:pt idx="34980">
                  <c:v>130247122.86523898</c:v>
                </c:pt>
                <c:pt idx="34981">
                  <c:v>130199271.96907704</c:v>
                </c:pt>
                <c:pt idx="34982">
                  <c:v>130151085.37530698</c:v>
                </c:pt>
                <c:pt idx="34983">
                  <c:v>130102562.873329</c:v>
                </c:pt>
                <c:pt idx="34984">
                  <c:v>130053704.250874</c:v>
                </c:pt>
                <c:pt idx="34985">
                  <c:v>130004509.29400398</c:v>
                </c:pt>
                <c:pt idx="34986">
                  <c:v>129954977.7871</c:v>
                </c:pt>
                <c:pt idx="34987">
                  <c:v>129905109.51286002</c:v>
                </c:pt>
                <c:pt idx="34988">
                  <c:v>129854904.25229202</c:v>
                </c:pt>
                <c:pt idx="34989">
                  <c:v>129804361.78470999</c:v>
                </c:pt>
                <c:pt idx="34990">
                  <c:v>129753481.88772701</c:v>
                </c:pt>
                <c:pt idx="34991">
                  <c:v>129702264.337249</c:v>
                </c:pt>
                <c:pt idx="34992">
                  <c:v>129650708.90747201</c:v>
                </c:pt>
                <c:pt idx="34993">
                  <c:v>129598815.37087299</c:v>
                </c:pt>
                <c:pt idx="34994">
                  <c:v>129546583.49820504</c:v>
                </c:pt>
                <c:pt idx="34995">
                  <c:v>129494013.058494</c:v>
                </c:pt>
                <c:pt idx="34996">
                  <c:v>129441103.819029</c:v>
                </c:pt>
                <c:pt idx="34997">
                  <c:v>129387855.545358</c:v>
                </c:pt>
                <c:pt idx="34998">
                  <c:v>129334268.00128202</c:v>
                </c:pt>
                <c:pt idx="34999">
                  <c:v>129280340.94884799</c:v>
                </c:pt>
                <c:pt idx="35000">
                  <c:v>129226074.14834602</c:v>
                </c:pt>
                <c:pt idx="35001">
                  <c:v>129171467.35829702</c:v>
                </c:pt>
                <c:pt idx="35002">
                  <c:v>129116520.33545201</c:v>
                </c:pt>
                <c:pt idx="35003">
                  <c:v>129061232.834785</c:v>
                </c:pt>
                <c:pt idx="35004">
                  <c:v>129005604.60948102</c:v>
                </c:pt>
                <c:pt idx="35005">
                  <c:v>128949635.41093899</c:v>
                </c:pt>
                <c:pt idx="35006">
                  <c:v>128893324.988758</c:v>
                </c:pt>
                <c:pt idx="35007">
                  <c:v>128836673.09073301</c:v>
                </c:pt>
                <c:pt idx="35008">
                  <c:v>128779679.46284902</c:v>
                </c:pt>
                <c:pt idx="35009">
                  <c:v>128722343.84927399</c:v>
                </c:pt>
                <c:pt idx="35010">
                  <c:v>128664665.99235001</c:v>
                </c:pt>
                <c:pt idx="35011">
                  <c:v>128606645.63259098</c:v>
                </c:pt>
                <c:pt idx="35012">
                  <c:v>128548282.508671</c:v>
                </c:pt>
                <c:pt idx="35013">
                  <c:v>128489576.357421</c:v>
                </c:pt>
                <c:pt idx="35014">
                  <c:v>128430526.91381902</c:v>
                </c:pt>
                <c:pt idx="35015">
                  <c:v>128371133.91098702</c:v>
                </c:pt>
                <c:pt idx="35016">
                  <c:v>128311397.08017799</c:v>
                </c:pt>
                <c:pt idx="35017">
                  <c:v>128251316.150775</c:v>
                </c:pt>
                <c:pt idx="35018">
                  <c:v>128190890.85028</c:v>
                </c:pt>
                <c:pt idx="35019">
                  <c:v>128130120.90430599</c:v>
                </c:pt>
                <c:pt idx="35020">
                  <c:v>128069006.036576</c:v>
                </c:pt>
                <c:pt idx="35021">
                  <c:v>128007545.96890502</c:v>
                </c:pt>
                <c:pt idx="35022">
                  <c:v>127945740.421203</c:v>
                </c:pt>
                <c:pt idx="35023">
                  <c:v>127883589.11146002</c:v>
                </c:pt>
                <c:pt idx="35024">
                  <c:v>127821091.75574398</c:v>
                </c:pt>
                <c:pt idx="35025">
                  <c:v>127758248.06818901</c:v>
                </c:pt>
                <c:pt idx="35026">
                  <c:v>127695057.76098901</c:v>
                </c:pt>
                <c:pt idx="35027">
                  <c:v>127631520.54438999</c:v>
                </c:pt>
                <c:pt idx="35028">
                  <c:v>127567636.12668198</c:v>
                </c:pt>
                <c:pt idx="35029">
                  <c:v>127503404.214193</c:v>
                </c:pt>
                <c:pt idx="35030">
                  <c:v>127438824.51127604</c:v>
                </c:pt>
                <c:pt idx="35031">
                  <c:v>127373896.72030802</c:v>
                </c:pt>
                <c:pt idx="35032">
                  <c:v>127308620.541674</c:v>
                </c:pt>
                <c:pt idx="35033">
                  <c:v>127242995.673766</c:v>
                </c:pt>
                <c:pt idx="35034">
                  <c:v>127177021.81296802</c:v>
                </c:pt>
                <c:pt idx="35035">
                  <c:v>127110698.65365496</c:v>
                </c:pt>
                <c:pt idx="35036">
                  <c:v>127044025.88817802</c:v>
                </c:pt>
                <c:pt idx="35037">
                  <c:v>126977003.206857</c:v>
                </c:pt>
                <c:pt idx="35038">
                  <c:v>126909630.29797801</c:v>
                </c:pt>
                <c:pt idx="35039">
                  <c:v>126841906.847773</c:v>
                </c:pt>
                <c:pt idx="35040">
                  <c:v>126773832.54042502</c:v>
                </c:pt>
                <c:pt idx="35041">
                  <c:v>126705407.058047</c:v>
                </c:pt>
                <c:pt idx="35042">
                  <c:v>126636630.080681</c:v>
                </c:pt>
                <c:pt idx="35043">
                  <c:v>126567501.286284</c:v>
                </c:pt>
                <c:pt idx="35044">
                  <c:v>126498020.35072298</c:v>
                </c:pt>
                <c:pt idx="35045">
                  <c:v>126428186.94776399</c:v>
                </c:pt>
                <c:pt idx="35046">
                  <c:v>126358000.74906202</c:v>
                </c:pt>
                <c:pt idx="35047">
                  <c:v>126287461.42415299</c:v>
                </c:pt>
                <c:pt idx="35048">
                  <c:v>126216568.640443</c:v>
                </c:pt>
                <c:pt idx="35049">
                  <c:v>126145322.06320101</c:v>
                </c:pt>
                <c:pt idx="35050">
                  <c:v>126073721.35554796</c:v>
                </c:pt>
                <c:pt idx="35051">
                  <c:v>126001766.17844598</c:v>
                </c:pt>
                <c:pt idx="35052">
                  <c:v>125929456.19069098</c:v>
                </c:pt>
                <c:pt idx="35053">
                  <c:v>125856791.048902</c:v>
                </c:pt>
                <c:pt idx="35054">
                  <c:v>125783770.40751</c:v>
                </c:pt>
                <c:pt idx="35055">
                  <c:v>125710393.918751</c:v>
                </c:pt>
                <c:pt idx="35056">
                  <c:v>125636661.232651</c:v>
                </c:pt>
                <c:pt idx="35057">
                  <c:v>125562571.997021</c:v>
                </c:pt>
                <c:pt idx="35058">
                  <c:v>125488125.85744399</c:v>
                </c:pt>
                <c:pt idx="35059">
                  <c:v>125413322.45726602</c:v>
                </c:pt>
                <c:pt idx="35060">
                  <c:v>125338161.437583</c:v>
                </c:pt>
                <c:pt idx="35061">
                  <c:v>125262642.437234</c:v>
                </c:pt>
                <c:pt idx="35062">
                  <c:v>125186765.09278801</c:v>
                </c:pt>
                <c:pt idx="35063">
                  <c:v>125110529.03853399</c:v>
                </c:pt>
                <c:pt idx="35064">
                  <c:v>125033933.90647101</c:v>
                </c:pt>
                <c:pt idx="35065">
                  <c:v>124956979.32629399</c:v>
                </c:pt>
                <c:pt idx="35066">
                  <c:v>124879664.92538902</c:v>
                </c:pt>
                <c:pt idx="35067">
                  <c:v>124801990.328815</c:v>
                </c:pt>
                <c:pt idx="35068">
                  <c:v>124723955.159297</c:v>
                </c:pt>
                <c:pt idx="35069">
                  <c:v>124645559.03721498</c:v>
                </c:pt>
                <c:pt idx="35070">
                  <c:v>124566801.58058998</c:v>
                </c:pt>
                <c:pt idx="35071">
                  <c:v>124487682.40507601</c:v>
                </c:pt>
                <c:pt idx="35072">
                  <c:v>124408201.12394299</c:v>
                </c:pt>
                <c:pt idx="35073">
                  <c:v>124328357.34807302</c:v>
                </c:pt>
                <c:pt idx="35074">
                  <c:v>124248150.68593998</c:v>
                </c:pt>
                <c:pt idx="35075">
                  <c:v>124167580.743604</c:v>
                </c:pt>
                <c:pt idx="35076">
                  <c:v>124086647.12469798</c:v>
                </c:pt>
                <c:pt idx="35077">
                  <c:v>124005349.43041402</c:v>
                </c:pt>
                <c:pt idx="35078">
                  <c:v>123923687.25949001</c:v>
                </c:pt>
                <c:pt idx="35079">
                  <c:v>123841660.208204</c:v>
                </c:pt>
                <c:pt idx="35080">
                  <c:v>123759267.87035199</c:v>
                </c:pt>
                <c:pt idx="35081">
                  <c:v>123676509.837245</c:v>
                </c:pt>
                <c:pt idx="35082">
                  <c:v>123593385.697689</c:v>
                </c:pt>
                <c:pt idx="35083">
                  <c:v>123509895.03797701</c:v>
                </c:pt>
                <c:pt idx="35084">
                  <c:v>123426037.44187401</c:v>
                </c:pt>
                <c:pt idx="35085">
                  <c:v>123341812.490604</c:v>
                </c:pt>
                <c:pt idx="35086">
                  <c:v>123257219.76283699</c:v>
                </c:pt>
                <c:pt idx="35087">
                  <c:v>123172258.834677</c:v>
                </c:pt>
                <c:pt idx="35088">
                  <c:v>123086929.27964698</c:v>
                </c:pt>
                <c:pt idx="35089">
                  <c:v>123001230.668679</c:v>
                </c:pt>
                <c:pt idx="35090">
                  <c:v>122915162.57009301</c:v>
                </c:pt>
                <c:pt idx="35091">
                  <c:v>122828724.549594</c:v>
                </c:pt>
                <c:pt idx="35092">
                  <c:v>122741916.17024699</c:v>
                </c:pt>
                <c:pt idx="35093">
                  <c:v>122654736.99247201</c:v>
                </c:pt>
                <c:pt idx="35094">
                  <c:v>122567186.57402599</c:v>
                </c:pt>
                <c:pt idx="35095">
                  <c:v>122479264.46998902</c:v>
                </c:pt>
                <c:pt idx="35096">
                  <c:v>122390970.232749</c:v>
                </c:pt>
                <c:pt idx="35097">
                  <c:v>122302303.41199002</c:v>
                </c:pt>
                <c:pt idx="35098">
                  <c:v>122213263.554675</c:v>
                </c:pt>
                <c:pt idx="35099">
                  <c:v>122123850.20503299</c:v>
                </c:pt>
                <c:pt idx="35100">
                  <c:v>122034062.90454398</c:v>
                </c:pt>
                <c:pt idx="35101">
                  <c:v>121943901.19192401</c:v>
                </c:pt>
                <c:pt idx="35102">
                  <c:v>121853364.603108</c:v>
                </c:pt>
                <c:pt idx="35103">
                  <c:v>121762452.67123701</c:v>
                </c:pt>
                <c:pt idx="35104">
                  <c:v>121671164.92664298</c:v>
                </c:pt>
                <c:pt idx="35105">
                  <c:v>121579500.89683199</c:v>
                </c:pt>
                <c:pt idx="35106">
                  <c:v>121487460.10646902</c:v>
                </c:pt>
                <c:pt idx="35107">
                  <c:v>121395042.077363</c:v>
                </c:pt>
                <c:pt idx="35108">
                  <c:v>121302246.328448</c:v>
                </c:pt>
                <c:pt idx="35109">
                  <c:v>121209072.37577198</c:v>
                </c:pt>
                <c:pt idx="35110">
                  <c:v>121115519.73247603</c:v>
                </c:pt>
                <c:pt idx="35111">
                  <c:v>121021587.90878202</c:v>
                </c:pt>
                <c:pt idx="35112">
                  <c:v>120927276.41197301</c:v>
                </c:pt>
                <c:pt idx="35113">
                  <c:v>120832584.74637704</c:v>
                </c:pt>
                <c:pt idx="35114">
                  <c:v>120737512.41335201</c:v>
                </c:pt>
                <c:pt idx="35115">
                  <c:v>120642058.91126901</c:v>
                </c:pt>
                <c:pt idx="35116">
                  <c:v>120546223.73548999</c:v>
                </c:pt>
                <c:pt idx="35117">
                  <c:v>120450006.37836</c:v>
                </c:pt>
                <c:pt idx="35118">
                  <c:v>120353406.32918</c:v>
                </c:pt>
                <c:pt idx="35119">
                  <c:v>120256423.074195</c:v>
                </c:pt>
                <c:pt idx="35120">
                  <c:v>120159056.09657602</c:v>
                </c:pt>
                <c:pt idx="35121">
                  <c:v>120061304.87640101</c:v>
                </c:pt>
                <c:pt idx="35122">
                  <c:v>119963168.890635</c:v>
                </c:pt>
                <c:pt idx="35123">
                  <c:v>119864647.61311699</c:v>
                </c:pt>
                <c:pt idx="35124">
                  <c:v>119765740.51453598</c:v>
                </c:pt>
                <c:pt idx="35125">
                  <c:v>119666447.06241702</c:v>
                </c:pt>
                <c:pt idx="35126">
                  <c:v>119566766.72109702</c:v>
                </c:pt>
                <c:pt idx="35127">
                  <c:v>119466698.95171398</c:v>
                </c:pt>
                <c:pt idx="35128">
                  <c:v>119366243.21217903</c:v>
                </c:pt>
                <c:pt idx="35129">
                  <c:v>119265398.957164</c:v>
                </c:pt>
                <c:pt idx="35130">
                  <c:v>119164165.638078</c:v>
                </c:pt>
                <c:pt idx="35131">
                  <c:v>119062542.703051</c:v>
                </c:pt>
                <c:pt idx="35132">
                  <c:v>118960529.596912</c:v>
                </c:pt>
                <c:pt idx="35133">
                  <c:v>118858125.76116604</c:v>
                </c:pt>
                <c:pt idx="35134">
                  <c:v>118755330.633982</c:v>
                </c:pt>
                <c:pt idx="35135">
                  <c:v>118652143.65016398</c:v>
                </c:pt>
                <c:pt idx="35136">
                  <c:v>118548564.24113801</c:v>
                </c:pt>
                <c:pt idx="35137">
                  <c:v>118444591.834925</c:v>
                </c:pt>
                <c:pt idx="35138">
                  <c:v>118340225.85612398</c:v>
                </c:pt>
                <c:pt idx="35139">
                  <c:v>118235465.725889</c:v>
                </c:pt>
                <c:pt idx="35140">
                  <c:v>118130310.86191</c:v>
                </c:pt>
                <c:pt idx="35141">
                  <c:v>118024760.678388</c:v>
                </c:pt>
                <c:pt idx="35142">
                  <c:v>117918814.586016</c:v>
                </c:pt>
                <c:pt idx="35143">
                  <c:v>117812471.99195699</c:v>
                </c:pt>
                <c:pt idx="35144">
                  <c:v>117705732.29982002</c:v>
                </c:pt>
                <c:pt idx="35145">
                  <c:v>117598594.90964</c:v>
                </c:pt>
                <c:pt idx="35146">
                  <c:v>117491059.21785298</c:v>
                </c:pt>
                <c:pt idx="35147">
                  <c:v>117383124.61727701</c:v>
                </c:pt>
                <c:pt idx="35148">
                  <c:v>117274790.49708402</c:v>
                </c:pt>
                <c:pt idx="35149">
                  <c:v>117166056.24278301</c:v>
                </c:pt>
                <c:pt idx="35150">
                  <c:v>117056921.23618899</c:v>
                </c:pt>
                <c:pt idx="35151">
                  <c:v>116947384.855406</c:v>
                </c:pt>
                <c:pt idx="35152">
                  <c:v>116837446.47480001</c:v>
                </c:pt>
                <c:pt idx="35153">
                  <c:v>116727105.46497601</c:v>
                </c:pt>
                <c:pt idx="35154">
                  <c:v>116616361.19275399</c:v>
                </c:pt>
                <c:pt idx="35155">
                  <c:v>116505213.02114098</c:v>
                </c:pt>
                <c:pt idx="35156">
                  <c:v>116393660.309313</c:v>
                </c:pt>
                <c:pt idx="35157">
                  <c:v>116281702.41258299</c:v>
                </c:pt>
                <c:pt idx="35158">
                  <c:v>116169338.68238002</c:v>
                </c:pt>
                <c:pt idx="35159">
                  <c:v>116056568.466221</c:v>
                </c:pt>
                <c:pt idx="35160">
                  <c:v>115943391.10768898</c:v>
                </c:pt>
                <c:pt idx="35161">
                  <c:v>115829805.94640101</c:v>
                </c:pt>
                <c:pt idx="35162">
                  <c:v>115715812.31798902</c:v>
                </c:pt>
                <c:pt idx="35163">
                  <c:v>115601409.554068</c:v>
                </c:pt>
                <c:pt idx="35164">
                  <c:v>115486596.98221001</c:v>
                </c:pt>
                <c:pt idx="35165">
                  <c:v>115371373.92591998</c:v>
                </c:pt>
                <c:pt idx="35166">
                  <c:v>115255739.704606</c:v>
                </c:pt>
                <c:pt idx="35167">
                  <c:v>115139693.63355099</c:v>
                </c:pt>
                <c:pt idx="35168">
                  <c:v>115023235.02388902</c:v>
                </c:pt>
                <c:pt idx="35169">
                  <c:v>114906363.18257301</c:v>
                </c:pt>
                <c:pt idx="35170">
                  <c:v>114789077.41234504</c:v>
                </c:pt>
                <c:pt idx="35171">
                  <c:v>114671377.01171599</c:v>
                </c:pt>
                <c:pt idx="35172">
                  <c:v>114553261.27492701</c:v>
                </c:pt>
                <c:pt idx="35173">
                  <c:v>114434729.49192601</c:v>
                </c:pt>
                <c:pt idx="35174">
                  <c:v>114315780.94833504</c:v>
                </c:pt>
                <c:pt idx="35175">
                  <c:v>114196414.925423</c:v>
                </c:pt>
                <c:pt idx="35176">
                  <c:v>114076630.70007601</c:v>
                </c:pt>
                <c:pt idx="35177">
                  <c:v>113956427.544761</c:v>
                </c:pt>
                <c:pt idx="35178">
                  <c:v>113835804.727506</c:v>
                </c:pt>
                <c:pt idx="35179">
                  <c:v>113714761.511857</c:v>
                </c:pt>
                <c:pt idx="35180">
                  <c:v>113593297.15685397</c:v>
                </c:pt>
                <c:pt idx="35181">
                  <c:v>113471410.91700001</c:v>
                </c:pt>
                <c:pt idx="35182">
                  <c:v>113349102.04222199</c:v>
                </c:pt>
                <c:pt idx="35183">
                  <c:v>113226369.77784899</c:v>
                </c:pt>
                <c:pt idx="35184">
                  <c:v>113103213.36456898</c:v>
                </c:pt>
                <c:pt idx="35185">
                  <c:v>112979632.03840202</c:v>
                </c:pt>
                <c:pt idx="35186">
                  <c:v>112855625.03066802</c:v>
                </c:pt>
                <c:pt idx="35187">
                  <c:v>112731191.567949</c:v>
                </c:pt>
                <c:pt idx="35188">
                  <c:v>112606330.87205701</c:v>
                </c:pt>
                <c:pt idx="35189">
                  <c:v>112481042.16</c:v>
                </c:pt>
                <c:pt idx="35190">
                  <c:v>112355324.64394702</c:v>
                </c:pt>
                <c:pt idx="35191">
                  <c:v>112229177.531194</c:v>
                </c:pt>
                <c:pt idx="35192">
                  <c:v>112102600.02412598</c:v>
                </c:pt>
                <c:pt idx="35193">
                  <c:v>111975591.32018502</c:v>
                </c:pt>
                <c:pt idx="35194">
                  <c:v>111848150.611829</c:v>
                </c:pt>
                <c:pt idx="35195">
                  <c:v>111720277.08650099</c:v>
                </c:pt>
                <c:pt idx="35196">
                  <c:v>111591969.926589</c:v>
                </c:pt>
                <c:pt idx="35197">
                  <c:v>111463228.30938901</c:v>
                </c:pt>
                <c:pt idx="35198">
                  <c:v>111334051.40706801</c:v>
                </c:pt>
                <c:pt idx="35199">
                  <c:v>111204438.38662396</c:v>
                </c:pt>
                <c:pt idx="35200">
                  <c:v>111074388.409853</c:v>
                </c:pt>
                <c:pt idx="35201">
                  <c:v>110943900.633302</c:v>
                </c:pt>
                <c:pt idx="35202">
                  <c:v>110812974.20823702</c:v>
                </c:pt>
                <c:pt idx="35203">
                  <c:v>110681608.2806</c:v>
                </c:pt>
                <c:pt idx="35204">
                  <c:v>110549801.99096902</c:v>
                </c:pt>
                <c:pt idx="35205">
                  <c:v>110417554.47451898</c:v>
                </c:pt>
                <c:pt idx="35206">
                  <c:v>110284864.86098</c:v>
                </c:pt>
                <c:pt idx="35207">
                  <c:v>110151732.27459601</c:v>
                </c:pt>
                <c:pt idx="35208">
                  <c:v>110018155.83408</c:v>
                </c:pt>
                <c:pt idx="35209">
                  <c:v>109884134.65257998</c:v>
                </c:pt>
                <c:pt idx="35210">
                  <c:v>109749667.83762801</c:v>
                </c:pt>
                <c:pt idx="35211">
                  <c:v>109614754.49109901</c:v>
                </c:pt>
                <c:pt idx="35212">
                  <c:v>109479393.70917101</c:v>
                </c:pt>
                <c:pt idx="35213">
                  <c:v>109343584.58227701</c:v>
                </c:pt>
                <c:pt idx="35214">
                  <c:v>109207326.195062</c:v>
                </c:pt>
                <c:pt idx="35215">
                  <c:v>109070617.62633899</c:v>
                </c:pt>
                <c:pt idx="35216">
                  <c:v>108933457.94903901</c:v>
                </c:pt>
                <c:pt idx="35217">
                  <c:v>108795846.23017199</c:v>
                </c:pt>
                <c:pt idx="35218">
                  <c:v>108657781.53077501</c:v>
                </c:pt>
                <c:pt idx="35219">
                  <c:v>108519262.90586501</c:v>
                </c:pt>
                <c:pt idx="35220">
                  <c:v>108380289.40439701</c:v>
                </c:pt>
                <c:pt idx="35221">
                  <c:v>108240860.06920999</c:v>
                </c:pt>
                <c:pt idx="35222">
                  <c:v>108100973.93698099</c:v>
                </c:pt>
                <c:pt idx="35223">
                  <c:v>107960630.038174</c:v>
                </c:pt>
                <c:pt idx="35224">
                  <c:v>107819827.39699498</c:v>
                </c:pt>
                <c:pt idx="35225">
                  <c:v>107678565.03133501</c:v>
                </c:pt>
                <c:pt idx="35226">
                  <c:v>107536841.95272498</c:v>
                </c:pt>
                <c:pt idx="35227">
                  <c:v>107394657.16628398</c:v>
                </c:pt>
                <c:pt idx="35228">
                  <c:v>107252009.67066298</c:v>
                </c:pt>
                <c:pt idx="35229">
                  <c:v>107108898.45799501</c:v>
                </c:pt>
                <c:pt idx="35230">
                  <c:v>106965322.51384501</c:v>
                </c:pt>
                <c:pt idx="35231">
                  <c:v>106821280.817151</c:v>
                </c:pt>
                <c:pt idx="35232">
                  <c:v>106676772.34017199</c:v>
                </c:pt>
                <c:pt idx="35233">
                  <c:v>106531796.04843602</c:v>
                </c:pt>
                <c:pt idx="35234">
                  <c:v>106386350.90068002</c:v>
                </c:pt>
                <c:pt idx="35235">
                  <c:v>106240435.84879501</c:v>
                </c:pt>
                <c:pt idx="35236">
                  <c:v>106094049.837772</c:v>
                </c:pt>
                <c:pt idx="35237">
                  <c:v>105947191.80563998</c:v>
                </c:pt>
                <c:pt idx="35238">
                  <c:v>105799860.683414</c:v>
                </c:pt>
                <c:pt idx="35239">
                  <c:v>105652055.39503001</c:v>
                </c:pt>
                <c:pt idx="35240">
                  <c:v>105503774.857288</c:v>
                </c:pt>
                <c:pt idx="35241">
                  <c:v>105355017.97979602</c:v>
                </c:pt>
                <c:pt idx="35242">
                  <c:v>105205783.66490099</c:v>
                </c:pt>
                <c:pt idx="35243">
                  <c:v>105056070.80763598</c:v>
                </c:pt>
                <c:pt idx="35244">
                  <c:v>104905878.29565001</c:v>
                </c:pt>
                <c:pt idx="35245">
                  <c:v>104755205.00915401</c:v>
                </c:pt>
                <c:pt idx="35246">
                  <c:v>104604049.82084699</c:v>
                </c:pt>
                <c:pt idx="35247">
                  <c:v>104452411.595861</c:v>
                </c:pt>
                <c:pt idx="35248">
                  <c:v>104300289.191689</c:v>
                </c:pt>
                <c:pt idx="35249">
                  <c:v>104147681.45812501</c:v>
                </c:pt>
                <c:pt idx="35250">
                  <c:v>103994587.23718999</c:v>
                </c:pt>
                <c:pt idx="35251">
                  <c:v>103841005.36307302</c:v>
                </c:pt>
                <c:pt idx="35252">
                  <c:v>103686934.662057</c:v>
                </c:pt>
                <c:pt idx="35253">
                  <c:v>103532373.95244899</c:v>
                </c:pt>
                <c:pt idx="35254">
                  <c:v>103377322.044517</c:v>
                </c:pt>
                <c:pt idx="35255">
                  <c:v>103221777.74041201</c:v>
                </c:pt>
                <c:pt idx="35256">
                  <c:v>103065739.83409898</c:v>
                </c:pt>
                <c:pt idx="35257">
                  <c:v>102909207.11128601</c:v>
                </c:pt>
                <c:pt idx="35258">
                  <c:v>102752178.34934902</c:v>
                </c:pt>
                <c:pt idx="35259">
                  <c:v>102594652.317259</c:v>
                </c:pt>
                <c:pt idx="35260">
                  <c:v>102436627.77550396</c:v>
                </c:pt>
                <c:pt idx="35261">
                  <c:v>102278103.476019</c:v>
                </c:pt>
                <c:pt idx="35262">
                  <c:v>102119078.162103</c:v>
                </c:pt>
                <c:pt idx="35263">
                  <c:v>101959550.568343</c:v>
                </c:pt>
                <c:pt idx="35264">
                  <c:v>101799519.420536</c:v>
                </c:pt>
                <c:pt idx="35265">
                  <c:v>101638983.43561098</c:v>
                </c:pt>
                <c:pt idx="35266">
                  <c:v>101477941.32154399</c:v>
                </c:pt>
                <c:pt idx="35267">
                  <c:v>101316391.777279</c:v>
                </c:pt>
                <c:pt idx="35268">
                  <c:v>101154333.492644</c:v>
                </c:pt>
                <c:pt idx="35269">
                  <c:v>100991765.14826901</c:v>
                </c:pt>
                <c:pt idx="35270">
                  <c:v>100828685.4155</c:v>
                </c:pt>
                <c:pt idx="35271">
                  <c:v>100665092.956314</c:v>
                </c:pt>
                <c:pt idx="35272">
                  <c:v>100500986.42322899</c:v>
                </c:pt>
                <c:pt idx="35273">
                  <c:v>100336364.45922002</c:v>
                </c:pt>
                <c:pt idx="35274">
                  <c:v>100171225.69762698</c:v>
                </c:pt>
                <c:pt idx="35275">
                  <c:v>100005568.76206802</c:v>
                </c:pt>
                <c:pt idx="35276">
                  <c:v>99839392.266342998</c:v>
                </c:pt>
                <c:pt idx="35277">
                  <c:v>99672694.814345002</c:v>
                </c:pt>
                <c:pt idx="35278">
                  <c:v>99505474.99996601</c:v>
                </c:pt>
                <c:pt idx="35279">
                  <c:v>99337731.407000005</c:v>
                </c:pt>
                <c:pt idx="35280">
                  <c:v>99169462.609048992</c:v>
                </c:pt>
                <c:pt idx="35281">
                  <c:v>99000667.169423983</c:v>
                </c:pt>
                <c:pt idx="35282">
                  <c:v>98831343.641047001</c:v>
                </c:pt>
                <c:pt idx="35283">
                  <c:v>98661490.56635198</c:v>
                </c:pt>
                <c:pt idx="35284">
                  <c:v>98491106.477183998</c:v>
                </c:pt>
                <c:pt idx="35285">
                  <c:v>98320189.894692987</c:v>
                </c:pt>
                <c:pt idx="35286">
                  <c:v>98148739.329235002</c:v>
                </c:pt>
                <c:pt idx="35287">
                  <c:v>97976753.280263007</c:v>
                </c:pt>
                <c:pt idx="35288">
                  <c:v>97804230.236224979</c:v>
                </c:pt>
                <c:pt idx="35289">
                  <c:v>97631168.674448967</c:v>
                </c:pt>
                <c:pt idx="35290">
                  <c:v>97457567.061039999</c:v>
                </c:pt>
                <c:pt idx="35291">
                  <c:v>97283423.850767002</c:v>
                </c:pt>
                <c:pt idx="35292">
                  <c:v>97108737.48694998</c:v>
                </c:pt>
                <c:pt idx="35293">
                  <c:v>96933506.401347995</c:v>
                </c:pt>
                <c:pt idx="35294">
                  <c:v>96757729.014040992</c:v>
                </c:pt>
                <c:pt idx="35295">
                  <c:v>96581403.733315021</c:v>
                </c:pt>
                <c:pt idx="35296">
                  <c:v>96404528.955545992</c:v>
                </c:pt>
                <c:pt idx="35297">
                  <c:v>96227103.065072998</c:v>
                </c:pt>
                <c:pt idx="35298">
                  <c:v>96049124.434084982</c:v>
                </c:pt>
                <c:pt idx="35299">
                  <c:v>95870591.422491014</c:v>
                </c:pt>
                <c:pt idx="35300">
                  <c:v>95691502.377798989</c:v>
                </c:pt>
                <c:pt idx="35301">
                  <c:v>95511855.63498798</c:v>
                </c:pt>
                <c:pt idx="35302">
                  <c:v>95331649.516379014</c:v>
                </c:pt>
                <c:pt idx="35303">
                  <c:v>95150882.331505999</c:v>
                </c:pt>
                <c:pt idx="35304">
                  <c:v>94969552.376984984</c:v>
                </c:pt>
                <c:pt idx="35305">
                  <c:v>94787657.936377019</c:v>
                </c:pt>
                <c:pt idx="35306">
                  <c:v>94605197.280056998</c:v>
                </c:pt>
                <c:pt idx="35307">
                  <c:v>94422168.665071979</c:v>
                </c:pt>
                <c:pt idx="35308">
                  <c:v>94238570.335005999</c:v>
                </c:pt>
                <c:pt idx="35309">
                  <c:v>94054400.519835994</c:v>
                </c:pt>
                <c:pt idx="35310">
                  <c:v>93869657.435788006</c:v>
                </c:pt>
                <c:pt idx="35311">
                  <c:v>93684339.285194978</c:v>
                </c:pt>
                <c:pt idx="35312">
                  <c:v>93498444.256347001</c:v>
                </c:pt>
                <c:pt idx="35313">
                  <c:v>93311970.523342982</c:v>
                </c:pt>
                <c:pt idx="35314">
                  <c:v>93124916.245938003</c:v>
                </c:pt>
                <c:pt idx="35315">
                  <c:v>92937279.569391996</c:v>
                </c:pt>
                <c:pt idx="35316">
                  <c:v>92749058.624312967</c:v>
                </c:pt>
                <c:pt idx="35317">
                  <c:v>92560251.52649498</c:v>
                </c:pt>
                <c:pt idx="35318">
                  <c:v>92370856.376764983</c:v>
                </c:pt>
                <c:pt idx="35319">
                  <c:v>92180871.26081498</c:v>
                </c:pt>
                <c:pt idx="35320">
                  <c:v>91990294.249038994</c:v>
                </c:pt>
                <c:pt idx="35321">
                  <c:v>91799123.396365017</c:v>
                </c:pt>
                <c:pt idx="35322">
                  <c:v>91607356.742084995</c:v>
                </c:pt>
                <c:pt idx="35323">
                  <c:v>91414992.309685007</c:v>
                </c:pt>
                <c:pt idx="35324">
                  <c:v>91222028.106665999</c:v>
                </c:pt>
                <c:pt idx="35325">
                  <c:v>91028462.124370992</c:v>
                </c:pt>
                <c:pt idx="35326">
                  <c:v>90834292.337801978</c:v>
                </c:pt>
                <c:pt idx="35327">
                  <c:v>90639516.705438003</c:v>
                </c:pt>
                <c:pt idx="35328">
                  <c:v>90444133.169049978</c:v>
                </c:pt>
                <c:pt idx="35329">
                  <c:v>90248139.653514966</c:v>
                </c:pt>
                <c:pt idx="35330">
                  <c:v>90051534.066620991</c:v>
                </c:pt>
                <c:pt idx="35331">
                  <c:v>89854314.298875019</c:v>
                </c:pt>
                <c:pt idx="35332">
                  <c:v>89656478.223307997</c:v>
                </c:pt>
                <c:pt idx="35333">
                  <c:v>89458023.695271999</c:v>
                </c:pt>
                <c:pt idx="35334">
                  <c:v>89258948.552241981</c:v>
                </c:pt>
                <c:pt idx="35335">
                  <c:v>89059250.613603979</c:v>
                </c:pt>
                <c:pt idx="35336">
                  <c:v>88858927.680450991</c:v>
                </c:pt>
                <c:pt idx="35337">
                  <c:v>88657977.535370007</c:v>
                </c:pt>
                <c:pt idx="35338">
                  <c:v>88456397.942224994</c:v>
                </c:pt>
                <c:pt idx="35339">
                  <c:v>88254186.645940989</c:v>
                </c:pt>
                <c:pt idx="35340">
                  <c:v>88051341.372278005</c:v>
                </c:pt>
                <c:pt idx="35341">
                  <c:v>87847859.827607989</c:v>
                </c:pt>
                <c:pt idx="35342">
                  <c:v>87643739.698688</c:v>
                </c:pt>
                <c:pt idx="35343">
                  <c:v>87438978.652422979</c:v>
                </c:pt>
                <c:pt idx="35344">
                  <c:v>87233574.335632965</c:v>
                </c:pt>
                <c:pt idx="35345">
                  <c:v>87027524.374809965</c:v>
                </c:pt>
                <c:pt idx="35346">
                  <c:v>86820826.375879988</c:v>
                </c:pt>
                <c:pt idx="35347">
                  <c:v>86613477.923947006</c:v>
                </c:pt>
                <c:pt idx="35348">
                  <c:v>86405476.583049998</c:v>
                </c:pt>
                <c:pt idx="35349">
                  <c:v>86196819.895898998</c:v>
                </c:pt>
                <c:pt idx="35350">
                  <c:v>85987505.383623987</c:v>
                </c:pt>
                <c:pt idx="35351">
                  <c:v>85777530.545505002</c:v>
                </c:pt>
                <c:pt idx="35352">
                  <c:v>85566892.858705983</c:v>
                </c:pt>
                <c:pt idx="35353">
                  <c:v>85355589.778000981</c:v>
                </c:pt>
                <c:pt idx="35354">
                  <c:v>85143618.735499993</c:v>
                </c:pt>
                <c:pt idx="35355">
                  <c:v>84930977.140364006</c:v>
                </c:pt>
                <c:pt idx="35356">
                  <c:v>84717662.378524989</c:v>
                </c:pt>
                <c:pt idx="35357">
                  <c:v>84503671.812386021</c:v>
                </c:pt>
                <c:pt idx="35358">
                  <c:v>84289002.780533984</c:v>
                </c:pt>
                <c:pt idx="35359">
                  <c:v>84073652.597434998</c:v>
                </c:pt>
                <c:pt idx="35360">
                  <c:v>83857618.553129002</c:v>
                </c:pt>
                <c:pt idx="35361">
                  <c:v>83640897.912922993</c:v>
                </c:pt>
                <c:pt idx="35362">
                  <c:v>83423487.917069018</c:v>
                </c:pt>
                <c:pt idx="35363">
                  <c:v>83205385.780449003</c:v>
                </c:pt>
                <c:pt idx="35364">
                  <c:v>82986588.692243978</c:v>
                </c:pt>
                <c:pt idx="35365">
                  <c:v>82767093.815605998</c:v>
                </c:pt>
                <c:pt idx="35366">
                  <c:v>82546898.287314981</c:v>
                </c:pt>
                <c:pt idx="35367">
                  <c:v>82325999.217442006</c:v>
                </c:pt>
                <c:pt idx="35368">
                  <c:v>82104393.688995004</c:v>
                </c:pt>
                <c:pt idx="35369">
                  <c:v>81882078.757565007</c:v>
                </c:pt>
                <c:pt idx="35370">
                  <c:v>81659051.450964004</c:v>
                </c:pt>
                <c:pt idx="35371">
                  <c:v>81435308.768858999</c:v>
                </c:pt>
                <c:pt idx="35372">
                  <c:v>81210847.682395995</c:v>
                </c:pt>
                <c:pt idx="35373">
                  <c:v>80985665.133818001</c:v>
                </c:pt>
                <c:pt idx="35374">
                  <c:v>80759758.036082998</c:v>
                </c:pt>
                <c:pt idx="35375">
                  <c:v>80533123.272462994</c:v>
                </c:pt>
                <c:pt idx="35376">
                  <c:v>80305757.696147978</c:v>
                </c:pt>
                <c:pt idx="35377">
                  <c:v>80077658.129831985</c:v>
                </c:pt>
                <c:pt idx="35378">
                  <c:v>79848821.365305007</c:v>
                </c:pt>
                <c:pt idx="35379">
                  <c:v>79619244.163020998</c:v>
                </c:pt>
                <c:pt idx="35380">
                  <c:v>79388923.251677006</c:v>
                </c:pt>
                <c:pt idx="35381">
                  <c:v>79157855.327765003</c:v>
                </c:pt>
                <c:pt idx="35382">
                  <c:v>78926037.05512999</c:v>
                </c:pt>
                <c:pt idx="35383">
                  <c:v>78693465.06451799</c:v>
                </c:pt>
                <c:pt idx="35384">
                  <c:v>78460135.953107014</c:v>
                </c:pt>
                <c:pt idx="35385">
                  <c:v>78226046.284040987</c:v>
                </c:pt>
                <c:pt idx="35386">
                  <c:v>77991192.585943967</c:v>
                </c:pt>
                <c:pt idx="35387">
                  <c:v>77755571.352438003</c:v>
                </c:pt>
                <c:pt idx="35388">
                  <c:v>77519179.041639</c:v>
                </c:pt>
                <c:pt idx="35389">
                  <c:v>77282012.075650975</c:v>
                </c:pt>
                <c:pt idx="35390">
                  <c:v>77044066.840051979</c:v>
                </c:pt>
                <c:pt idx="35391">
                  <c:v>76805339.683362007</c:v>
                </c:pt>
                <c:pt idx="35392">
                  <c:v>76565826.916510999</c:v>
                </c:pt>
                <c:pt idx="35393">
                  <c:v>76325524.812288016</c:v>
                </c:pt>
                <c:pt idx="35394">
                  <c:v>76084429.604786992</c:v>
                </c:pt>
                <c:pt idx="35395">
                  <c:v>75842537.488837004</c:v>
                </c:pt>
                <c:pt idx="35396">
                  <c:v>75599844.619423002</c:v>
                </c:pt>
                <c:pt idx="35397">
                  <c:v>75356347.111096993</c:v>
                </c:pt>
                <c:pt idx="35398">
                  <c:v>75112041.037374005</c:v>
                </c:pt>
                <c:pt idx="35399">
                  <c:v>74866922.430121005</c:v>
                </c:pt>
                <c:pt idx="35400">
                  <c:v>74620987.27892898</c:v>
                </c:pt>
                <c:pt idx="35401">
                  <c:v>74374231.530478016</c:v>
                </c:pt>
                <c:pt idx="35402">
                  <c:v>74126651.087886006</c:v>
                </c:pt>
                <c:pt idx="35403">
                  <c:v>73878241.810039982</c:v>
                </c:pt>
                <c:pt idx="35404">
                  <c:v>73628999.510930002</c:v>
                </c:pt>
                <c:pt idx="35405">
                  <c:v>73378919.958948001</c:v>
                </c:pt>
                <c:pt idx="35406">
                  <c:v>73127998.876191989</c:v>
                </c:pt>
                <c:pt idx="35407">
                  <c:v>72876231.93774198</c:v>
                </c:pt>
                <c:pt idx="35408">
                  <c:v>72623614.770930991</c:v>
                </c:pt>
                <c:pt idx="35409">
                  <c:v>72370142.954595998</c:v>
                </c:pt>
                <c:pt idx="35410">
                  <c:v>72115812.018312007</c:v>
                </c:pt>
                <c:pt idx="35411">
                  <c:v>71860617.441617996</c:v>
                </c:pt>
                <c:pt idx="35412">
                  <c:v>71604554.653217003</c:v>
                </c:pt>
                <c:pt idx="35413">
                  <c:v>71347619.030167013</c:v>
                </c:pt>
                <c:pt idx="35414">
                  <c:v>71089805.897053987</c:v>
                </c:pt>
                <c:pt idx="35415">
                  <c:v>70831110.525139987</c:v>
                </c:pt>
                <c:pt idx="35416">
                  <c:v>70571528.131506979</c:v>
                </c:pt>
                <c:pt idx="35417">
                  <c:v>70311053.878169</c:v>
                </c:pt>
                <c:pt idx="35418">
                  <c:v>70049682.871170998</c:v>
                </c:pt>
                <c:pt idx="35419">
                  <c:v>69787410.15967299</c:v>
                </c:pt>
                <c:pt idx="35420">
                  <c:v>69524230.735007003</c:v>
                </c:pt>
                <c:pt idx="35421">
                  <c:v>69260139.529716998</c:v>
                </c:pt>
                <c:pt idx="35422">
                  <c:v>68995131.416576996</c:v>
                </c:pt>
                <c:pt idx="35423">
                  <c:v>68729201.207589999</c:v>
                </c:pt>
                <c:pt idx="35424">
                  <c:v>68462343.652962998</c:v>
                </c:pt>
                <c:pt idx="35425">
                  <c:v>68194553.440059006</c:v>
                </c:pt>
                <c:pt idx="35426">
                  <c:v>67925825.192325994</c:v>
                </c:pt>
                <c:pt idx="35427">
                  <c:v>67656153.46820502</c:v>
                </c:pt>
                <c:pt idx="35428">
                  <c:v>67385532.760011002</c:v>
                </c:pt>
                <c:pt idx="35429">
                  <c:v>67113957.492785022</c:v>
                </c:pt>
                <c:pt idx="35430">
                  <c:v>66841422.023130007</c:v>
                </c:pt>
                <c:pt idx="35431">
                  <c:v>66567920.638011999</c:v>
                </c:pt>
                <c:pt idx="35432">
                  <c:v>66293447.553537011</c:v>
                </c:pt>
                <c:pt idx="35433">
                  <c:v>66017996.913696997</c:v>
                </c:pt>
                <c:pt idx="35434">
                  <c:v>65741562.789096005</c:v>
                </c:pt>
                <c:pt idx="35435">
                  <c:v>65464139.175631009</c:v>
                </c:pt>
                <c:pt idx="35436">
                  <c:v>65185719.993160002</c:v>
                </c:pt>
                <c:pt idx="35437">
                  <c:v>64906299.084121995</c:v>
                </c:pt>
                <c:pt idx="35438">
                  <c:v>64625870.212140001</c:v>
                </c:pt>
                <c:pt idx="35439">
                  <c:v>64344427.060578011</c:v>
                </c:pt>
                <c:pt idx="35440">
                  <c:v>64061963.231075004</c:v>
                </c:pt>
                <c:pt idx="35441">
                  <c:v>63778472.242028996</c:v>
                </c:pt>
                <c:pt idx="35442">
                  <c:v>63493947.527065001</c:v>
                </c:pt>
                <c:pt idx="35443">
                  <c:v>63208382.433444999</c:v>
                </c:pt>
                <c:pt idx="35444">
                  <c:v>62921770.220456004</c:v>
                </c:pt>
                <c:pt idx="35445">
                  <c:v>62634104.057748996</c:v>
                </c:pt>
                <c:pt idx="35446">
                  <c:v>62345377.02363801</c:v>
                </c:pt>
                <c:pt idx="35447">
                  <c:v>62055582.103363</c:v>
                </c:pt>
                <c:pt idx="35448">
                  <c:v>61764712.187304996</c:v>
                </c:pt>
                <c:pt idx="35449">
                  <c:v>61472760.069156006</c:v>
                </c:pt>
                <c:pt idx="35450">
                  <c:v>61179718.444041997</c:v>
                </c:pt>
                <c:pt idx="35451">
                  <c:v>60885579.906609997</c:v>
                </c:pt>
                <c:pt idx="35452">
                  <c:v>60590336.949046999</c:v>
                </c:pt>
                <c:pt idx="35453">
                  <c:v>60293981.959067002</c:v>
                </c:pt>
                <c:pt idx="35454">
                  <c:v>59996507.217834003</c:v>
                </c:pt>
                <c:pt idx="35455">
                  <c:v>59697904.897838004</c:v>
                </c:pt>
                <c:pt idx="35456">
                  <c:v>59398167.060713999</c:v>
                </c:pt>
                <c:pt idx="35457">
                  <c:v>59097285.655004002</c:v>
                </c:pt>
                <c:pt idx="35458">
                  <c:v>58795252.513857998</c:v>
                </c:pt>
                <c:pt idx="35459">
                  <c:v>58492059.35267999</c:v>
                </c:pt>
                <c:pt idx="35460">
                  <c:v>58187697.766705997</c:v>
                </c:pt>
                <c:pt idx="35461">
                  <c:v>57882159.228523009</c:v>
                </c:pt>
                <c:pt idx="35462">
                  <c:v>57575435.085510999</c:v>
                </c:pt>
                <c:pt idx="35463">
                  <c:v>57267516.557232998</c:v>
                </c:pt>
                <c:pt idx="35464">
                  <c:v>56958394.732736997</c:v>
                </c:pt>
                <c:pt idx="35465">
                  <c:v>56648060.567791998</c:v>
                </c:pt>
                <c:pt idx="35466">
                  <c:v>56336504.882053994</c:v>
                </c:pt>
                <c:pt idx="35467">
                  <c:v>56023718.356139995</c:v>
                </c:pt>
                <c:pt idx="35468">
                  <c:v>55709691.528633006</c:v>
                </c:pt>
                <c:pt idx="35469">
                  <c:v>55394414.792998008</c:v>
                </c:pt>
                <c:pt idx="35470">
                  <c:v>55077878.394410998</c:v>
                </c:pt>
                <c:pt idx="35471">
                  <c:v>54760072.4265</c:v>
                </c:pt>
                <c:pt idx="35472">
                  <c:v>54440986.827992</c:v>
                </c:pt>
                <c:pt idx="35473">
                  <c:v>54120611.379267007</c:v>
                </c:pt>
                <c:pt idx="35474">
                  <c:v>53798935.698810011</c:v>
                </c:pt>
                <c:pt idx="35475">
                  <c:v>53475949.239558011</c:v>
                </c:pt>
                <c:pt idx="35476">
                  <c:v>53151641.285149008</c:v>
                </c:pt>
                <c:pt idx="35477">
                  <c:v>52826000.946051992</c:v>
                </c:pt>
                <c:pt idx="35478">
                  <c:v>52499017.155588001</c:v>
                </c:pt>
                <c:pt idx="35479">
                  <c:v>52170678.66583401</c:v>
                </c:pt>
                <c:pt idx="35480">
                  <c:v>51840974.043398</c:v>
                </c:pt>
                <c:pt idx="35481">
                  <c:v>51509891.665077008</c:v>
                </c:pt>
                <c:pt idx="35482">
                  <c:v>51177419.713375993</c:v>
                </c:pt>
                <c:pt idx="35483">
                  <c:v>50843546.171897009</c:v>
                </c:pt>
                <c:pt idx="35484">
                  <c:v>50508258.820580997</c:v>
                </c:pt>
                <c:pt idx="35485">
                  <c:v>50171545.230806001</c:v>
                </c:pt>
                <c:pt idx="35486">
                  <c:v>49833392.760339007</c:v>
                </c:pt>
                <c:pt idx="35487">
                  <c:v>49493788.548123002</c:v>
                </c:pt>
                <c:pt idx="35488">
                  <c:v>49152719.508904003</c:v>
                </c:pt>
                <c:pt idx="35489">
                  <c:v>48810172.327691011</c:v>
                </c:pt>
                <c:pt idx="35490">
                  <c:v>48466133.454034999</c:v>
                </c:pt>
                <c:pt idx="35491">
                  <c:v>48120589.096133009</c:v>
                </c:pt>
                <c:pt idx="35492">
                  <c:v>47773525.214736</c:v>
                </c:pt>
                <c:pt idx="35493">
                  <c:v>47424927.516864993</c:v>
                </c:pt>
                <c:pt idx="35494">
                  <c:v>47074781.449319996</c:v>
                </c:pt>
                <c:pt idx="35495">
                  <c:v>46723072.191980004</c:v>
                </c:pt>
                <c:pt idx="35496">
                  <c:v>46369784.650881991</c:v>
                </c:pt>
                <c:pt idx="35497">
                  <c:v>46014903.451068997</c:v>
                </c:pt>
                <c:pt idx="35498">
                  <c:v>45658412.929202005</c:v>
                </c:pt>
                <c:pt idx="35499">
                  <c:v>45300297.125924006</c:v>
                </c:pt>
                <c:pt idx="35500">
                  <c:v>44940539.777974002</c:v>
                </c:pt>
                <c:pt idx="35501">
                  <c:v>44579124.310017996</c:v>
                </c:pt>
                <c:pt idx="35502">
                  <c:v>44216033.826221995</c:v>
                </c:pt>
                <c:pt idx="35503">
                  <c:v>43851251.101519011</c:v>
                </c:pt>
                <c:pt idx="35504">
                  <c:v>43484758.572588995</c:v>
                </c:pt>
                <c:pt idx="35505">
                  <c:v>43116538.328516997</c:v>
                </c:pt>
                <c:pt idx="35506">
                  <c:v>42746572.101128004</c:v>
                </c:pt>
                <c:pt idx="35507">
                  <c:v>42374841.254992001</c:v>
                </c:pt>
                <c:pt idx="35508">
                  <c:v>42001326.777061999</c:v>
                </c:pt>
                <c:pt idx="35509">
                  <c:v>41626009.26595901</c:v>
                </c:pt>
                <c:pt idx="35510">
                  <c:v>41248868.920868002</c:v>
                </c:pt>
                <c:pt idx="35511">
                  <c:v>40869885.530042</c:v>
                </c:pt>
                <c:pt idx="35512">
                  <c:v>40489038.458887994</c:v>
                </c:pt>
                <c:pt idx="35513">
                  <c:v>40106306.637626998</c:v>
                </c:pt>
                <c:pt idx="35514">
                  <c:v>39721668.548501998</c:v>
                </c:pt>
                <c:pt idx="35515">
                  <c:v>39335102.212529004</c:v>
                </c:pt>
                <c:pt idx="35516">
                  <c:v>38946585.175750002</c:v>
                </c:pt>
                <c:pt idx="35517">
                  <c:v>38556094.494993009</c:v>
                </c:pt>
                <c:pt idx="35518">
                  <c:v>38163606.723100007</c:v>
                </c:pt>
                <c:pt idx="35519">
                  <c:v>37769097.893613003</c:v>
                </c:pt>
                <c:pt idx="35520">
                  <c:v>37372543.504882991</c:v>
                </c:pt>
                <c:pt idx="35521">
                  <c:v>36973918.503601998</c:v>
                </c:pt>
                <c:pt idx="35522">
                  <c:v>36573197.267704003</c:v>
                </c:pt>
                <c:pt idx="35523">
                  <c:v>36170353.588639006</c:v>
                </c:pt>
                <c:pt idx="35524">
                  <c:v>35765360.65297699</c:v>
                </c:pt>
                <c:pt idx="35525">
                  <c:v>35358191.023321994</c:v>
                </c:pt>
                <c:pt idx="35526">
                  <c:v>34948816.618514001</c:v>
                </c:pt>
                <c:pt idx="35527">
                  <c:v>34537208.693083003</c:v>
                </c:pt>
                <c:pt idx="35528">
                  <c:v>34123337.815935001</c:v>
                </c:pt>
                <c:pt idx="35529">
                  <c:v>33707173.848242998</c:v>
                </c:pt>
                <c:pt idx="35530">
                  <c:v>33288685.920509998</c:v>
                </c:pt>
                <c:pt idx="35531">
                  <c:v>32867842.408777997</c:v>
                </c:pt>
                <c:pt idx="35532">
                  <c:v>32444610.909957998</c:v>
                </c:pt>
                <c:pt idx="35533">
                  <c:v>32018958.216256004</c:v>
                </c:pt>
                <c:pt idx="35534">
                  <c:v>31590850.288661998</c:v>
                </c:pt>
                <c:pt idx="35535">
                  <c:v>31160252.229481995</c:v>
                </c:pt>
                <c:pt idx="35536">
                  <c:v>30727128.253888994</c:v>
                </c:pt>
                <c:pt idx="35537">
                  <c:v>30291441.660479002</c:v>
                </c:pt>
                <c:pt idx="35538">
                  <c:v>29853154.800800998</c:v>
                </c:pt>
                <c:pt idx="35539">
                  <c:v>29412229.047858994</c:v>
                </c:pt>
                <c:pt idx="35540">
                  <c:v>28968624.763578996</c:v>
                </c:pt>
                <c:pt idx="35541">
                  <c:v>28522301.265230995</c:v>
                </c:pt>
                <c:pt idx="35542">
                  <c:v>28073216.790816002</c:v>
                </c:pt>
                <c:pt idx="35543">
                  <c:v>27621328.463437993</c:v>
                </c:pt>
                <c:pt idx="35544">
                  <c:v>27166592.254682999</c:v>
                </c:pt>
                <c:pt idx="35545">
                  <c:v>26708962.947051995</c:v>
                </c:pt>
                <c:pt idx="35546">
                  <c:v>26248394.095502999</c:v>
                </c:pt>
                <c:pt idx="35547">
                  <c:v>25784837.988186006</c:v>
                </c:pt>
                <c:pt idx="35548">
                  <c:v>25318245.606481999</c:v>
                </c:pt>
                <c:pt idx="35549">
                  <c:v>24848566.584473997</c:v>
                </c:pt>
                <c:pt idx="35550">
                  <c:v>24375749.168035001</c:v>
                </c:pt>
                <c:pt idx="35551">
                  <c:v>23899740.173751</c:v>
                </c:pt>
                <c:pt idx="35552">
                  <c:v>23420484.947948996</c:v>
                </c:pt>
                <c:pt idx="35553">
                  <c:v>22937927.326184005</c:v>
                </c:pt>
                <c:pt idx="35554">
                  <c:v>22452009.593582999</c:v>
                </c:pt>
                <c:pt idx="35555">
                  <c:v>21962672.446590997</c:v>
                </c:pt>
                <c:pt idx="35556">
                  <c:v>21469854.956721</c:v>
                </c:pt>
                <c:pt idx="35557">
                  <c:v>20973494.537099</c:v>
                </c:pt>
                <c:pt idx="35558">
                  <c:v>20473526.912727002</c:v>
                </c:pt>
                <c:pt idx="35559">
                  <c:v>19969886.095617995</c:v>
                </c:pt>
                <c:pt idx="35560">
                  <c:v>19462504.366179001</c:v>
                </c:pt>
                <c:pt idx="35561">
                  <c:v>18951312.262537997</c:v>
                </c:pt>
                <c:pt idx="35562">
                  <c:v>18436238.579864997</c:v>
                </c:pt>
                <c:pt idx="35563">
                  <c:v>17917210.382176999</c:v>
                </c:pt>
                <c:pt idx="35564">
                  <c:v>17394153.029674996</c:v>
                </c:pt>
                <c:pt idx="35565">
                  <c:v>16866990.225298997</c:v>
                </c:pt>
                <c:pt idx="35566">
                  <c:v>16335644.085035</c:v>
                </c:pt>
                <c:pt idx="35567">
                  <c:v>15800035.237467999</c:v>
                </c:pt>
                <c:pt idx="35568">
                  <c:v>15260082.959349003</c:v>
                </c:pt>
                <c:pt idx="35569">
                  <c:v>14715705.355447002</c:v>
                </c:pt>
                <c:pt idx="35570">
                  <c:v>14166819.592847003</c:v>
                </c:pt>
                <c:pt idx="35571">
                  <c:v>13613342.202248</c:v>
                </c:pt>
                <c:pt idx="35572">
                  <c:v>13055189.461704999</c:v>
                </c:pt>
                <c:pt idx="35573">
                  <c:v>12492277.881996</c:v>
                </c:pt>
                <c:pt idx="35574">
                  <c:v>11924524.817411</c:v>
                </c:pt>
                <c:pt idx="35575">
                  <c:v>11351849.231605001</c:v>
                </c:pt>
                <c:pt idx="35576">
                  <c:v>10774172.655622002</c:v>
                </c:pt>
                <c:pt idx="35577">
                  <c:v>10191420.384568</c:v>
                </c:pt>
                <c:pt idx="35578">
                  <c:v>9603522.9715560004</c:v>
                </c:pt>
                <c:pt idx="35579">
                  <c:v>9010418.0929639991</c:v>
                </c:pt>
                <c:pt idx="35580">
                  <c:v>8412052.8790310007</c:v>
                </c:pt>
                <c:pt idx="35581">
                  <c:v>7808386.8296379987</c:v>
                </c:pt>
                <c:pt idx="35582">
                  <c:v>7199395.4687060006</c:v>
                </c:pt>
                <c:pt idx="35583">
                  <c:v>6585074.9345090007</c:v>
                </c:pt>
                <c:pt idx="35584">
                  <c:v>5965447.7607000005</c:v>
                </c:pt>
                <c:pt idx="35585">
                  <c:v>5340570.1786400005</c:v>
                </c:pt>
                <c:pt idx="35586">
                  <c:v>4710541.3716950007</c:v>
                </c:pt>
                <c:pt idx="35587">
                  <c:v>4075515.2448980003</c:v>
                </c:pt>
                <c:pt idx="35588">
                  <c:v>3435715.449668</c:v>
                </c:pt>
                <c:pt idx="35589">
                  <c:v>2791454.6376860002</c:v>
                </c:pt>
                <c:pt idx="35590">
                  <c:v>2143159.2292439998</c:v>
                </c:pt>
                <c:pt idx="35591">
                  <c:v>1491401.3929030003</c:v>
                </c:pt>
                <c:pt idx="35592">
                  <c:v>836940.47243199998</c:v>
                </c:pt>
                <c:pt idx="35593">
                  <c:v>180776.79191599999</c:v>
                </c:pt>
                <c:pt idx="35594">
                  <c:v>-475778.36066499999</c:v>
                </c:pt>
                <c:pt idx="35595">
                  <c:v>-1131011.740036</c:v>
                </c:pt>
                <c:pt idx="35596">
                  <c:v>-1782690.211719</c:v>
                </c:pt>
                <c:pt idx="35597">
                  <c:v>-2427909.068188</c:v>
                </c:pt>
                <c:pt idx="35598">
                  <c:v>-3062899.766543</c:v>
                </c:pt>
                <c:pt idx="35599">
                  <c:v>-3682792.5049409997</c:v>
                </c:pt>
                <c:pt idx="35600">
                  <c:v>-4281336.2059280006</c:v>
                </c:pt>
                <c:pt idx="35601">
                  <c:v>-4850595.0659610005</c:v>
                </c:pt>
                <c:pt idx="35602">
                  <c:v>-5380673.3318000007</c:v>
                </c:pt>
                <c:pt idx="35603">
                  <c:v>-5859574.3216359997</c:v>
                </c:pt>
                <c:pt idx="35604">
                  <c:v>-6273372.3957299991</c:v>
                </c:pt>
                <c:pt idx="35605">
                  <c:v>-6606935.4620960001</c:v>
                </c:pt>
                <c:pt idx="35606">
                  <c:v>-6845399.3923900006</c:v>
                </c:pt>
                <c:pt idx="35607">
                  <c:v>-6976355.5343610011</c:v>
                </c:pt>
                <c:pt idx="35608">
                  <c:v>-6992258.3239599997</c:v>
                </c:pt>
                <c:pt idx="35609">
                  <c:v>-6892153.1922299992</c:v>
                </c:pt>
                <c:pt idx="35610">
                  <c:v>-6681909.5009110002</c:v>
                </c:pt>
                <c:pt idx="35611">
                  <c:v>-6372839.3293359997</c:v>
                </c:pt>
                <c:pt idx="35612">
                  <c:v>-5979377.1728260005</c:v>
                </c:pt>
                <c:pt idx="35613">
                  <c:v>-5516762.0548569988</c:v>
                </c:pt>
                <c:pt idx="35614">
                  <c:v>-4999348.8754270002</c:v>
                </c:pt>
                <c:pt idx="35615">
                  <c:v>-4439695.4259220008</c:v>
                </c:pt>
                <c:pt idx="35616">
                  <c:v>-3848265.1023360002</c:v>
                </c:pt>
                <c:pt idx="35617">
                  <c:v>-3233503.5292460001</c:v>
                </c:pt>
                <c:pt idx="35618">
                  <c:v>-2602090.5560699995</c:v>
                </c:pt>
                <c:pt idx="35619">
                  <c:v>-1959242.9947799998</c:v>
                </c:pt>
                <c:pt idx="35620">
                  <c:v>-1309003.9370869999</c:v>
                </c:pt>
                <c:pt idx="35621">
                  <c:v>-654492.514586</c:v>
                </c:pt>
                <c:pt idx="35622">
                  <c:v>1891.8080359999999</c:v>
                </c:pt>
                <c:pt idx="35623">
                  <c:v>658307.13389199995</c:v>
                </c:pt>
                <c:pt idx="35624">
                  <c:v>1313342.70676</c:v>
                </c:pt>
                <c:pt idx="35625">
                  <c:v>1965921.2112039998</c:v>
                </c:pt>
                <c:pt idx="35626">
                  <c:v>2615223.5905539994</c:v>
                </c:pt>
                <c:pt idx="35627">
                  <c:v>3260631.2518199999</c:v>
                </c:pt>
                <c:pt idx="35628">
                  <c:v>3901681.5904329997</c:v>
                </c:pt>
                <c:pt idx="35629">
                  <c:v>4538033.6847039992</c:v>
                </c:pt>
                <c:pt idx="35630">
                  <c:v>5169441.7512309998</c:v>
                </c:pt>
                <c:pt idx="35631">
                  <c:v>5795734.5314000016</c:v>
                </c:pt>
                <c:pt idx="35632">
                  <c:v>6416799.2226</c:v>
                </c:pt>
                <c:pt idx="35633">
                  <c:v>7032568.9037799994</c:v>
                </c:pt>
                <c:pt idx="35634">
                  <c:v>7643012.6582629997</c:v>
                </c:pt>
                <c:pt idx="35635">
                  <c:v>8248127.7872450007</c:v>
                </c:pt>
                <c:pt idx="35636">
                  <c:v>8847933.650804</c:v>
                </c:pt>
                <c:pt idx="35637">
                  <c:v>9442466.7812659983</c:v>
                </c:pt>
                <c:pt idx="35638">
                  <c:v>10031776.995544</c:v>
                </c:pt>
                <c:pt idx="35639">
                  <c:v>10615924.294971</c:v>
                </c:pt>
                <c:pt idx="35640">
                  <c:v>11194976.388421997</c:v>
                </c:pt>
                <c:pt idx="35641">
                  <c:v>11769006.710565995</c:v>
                </c:pt>
                <c:pt idx="35642">
                  <c:v>12338092.834864</c:v>
                </c:pt>
                <c:pt idx="35643">
                  <c:v>12902315.202288</c:v>
                </c:pt>
                <c:pt idx="35644">
                  <c:v>13461756.103358002</c:v>
                </c:pt>
                <c:pt idx="35645">
                  <c:v>14016498.863961002</c:v>
                </c:pt>
                <c:pt idx="35646">
                  <c:v>14566627.195541</c:v>
                </c:pt>
                <c:pt idx="35647">
                  <c:v>15112224.678146997</c:v>
                </c:pt>
                <c:pt idx="35648">
                  <c:v>15653374.351073004</c:v>
                </c:pt>
                <c:pt idx="35649">
                  <c:v>16190158.390784999</c:v>
                </c:pt>
                <c:pt idx="35650">
                  <c:v>16722657.859715002</c:v>
                </c:pt>
                <c:pt idx="35651">
                  <c:v>17250952.512680005</c:v>
                </c:pt>
                <c:pt idx="35652">
                  <c:v>17775120.650140002</c:v>
                </c:pt>
                <c:pt idx="35653">
                  <c:v>18295239.009562999</c:v>
                </c:pt>
                <c:pt idx="35654">
                  <c:v>18811382.687744997</c:v>
                </c:pt>
                <c:pt idx="35655">
                  <c:v>19323625.088270996</c:v>
                </c:pt>
                <c:pt idx="35656">
                  <c:v>19832037.889334999</c:v>
                </c:pt>
                <c:pt idx="35657">
                  <c:v>20336691.028037999</c:v>
                </c:pt>
                <c:pt idx="35658">
                  <c:v>20837652.697928999</c:v>
                </c:pt>
                <c:pt idx="35659">
                  <c:v>21334989.357177999</c:v>
                </c:pt>
                <c:pt idx="35660">
                  <c:v>21828765.745209996</c:v>
                </c:pt>
                <c:pt idx="35661">
                  <c:v>22319044.906014998</c:v>
                </c:pt>
                <c:pt idx="35662">
                  <c:v>22805888.216683999</c:v>
                </c:pt>
                <c:pt idx="35663">
                  <c:v>23289355.419947997</c:v>
                </c:pt>
                <c:pt idx="35664">
                  <c:v>23769504.659751005</c:v>
                </c:pt>
                <c:pt idx="35665">
                  <c:v>24246392.519028999</c:v>
                </c:pt>
                <c:pt idx="35666">
                  <c:v>24720074.059034001</c:v>
                </c:pt>
                <c:pt idx="35667">
                  <c:v>25190602.859662</c:v>
                </c:pt>
                <c:pt idx="35668">
                  <c:v>25658031.060339</c:v>
                </c:pt>
                <c:pt idx="35669">
                  <c:v>26122409.401091997</c:v>
                </c:pt>
                <c:pt idx="35670">
                  <c:v>26583787.263537996</c:v>
                </c:pt>
                <c:pt idx="35671">
                  <c:v>27042212.711534001</c:v>
                </c:pt>
                <c:pt idx="35672">
                  <c:v>27497732.531303</c:v>
                </c:pt>
                <c:pt idx="35673">
                  <c:v>27950392.270908002</c:v>
                </c:pt>
                <c:pt idx="35674">
                  <c:v>28400236.278933</c:v>
                </c:pt>
                <c:pt idx="35675">
                  <c:v>28847307.742304001</c:v>
                </c:pt>
                <c:pt idx="35676">
                  <c:v>29291648.723167997</c:v>
                </c:pt>
                <c:pt idx="35677">
                  <c:v>29733300.194798</c:v>
                </c:pt>
                <c:pt idx="35678">
                  <c:v>30172302.076483998</c:v>
                </c:pt>
                <c:pt idx="35679">
                  <c:v>30608693.267393995</c:v>
                </c:pt>
                <c:pt idx="35680">
                  <c:v>31042511.679389004</c:v>
                </c:pt>
                <c:pt idx="35681">
                  <c:v>31473794.268808994</c:v>
                </c:pt>
                <c:pt idx="35682">
                  <c:v>31902577.067213997</c:v>
                </c:pt>
                <c:pt idx="35683">
                  <c:v>32328895.211111002</c:v>
                </c:pt>
                <c:pt idx="35684">
                  <c:v>32752782.970672995</c:v>
                </c:pt>
                <c:pt idx="35685">
                  <c:v>33174273.777467996</c:v>
                </c:pt>
                <c:pt idx="35686">
                  <c:v>33593400.251230009</c:v>
                </c:pt>
                <c:pt idx="35687">
                  <c:v>34010194.225687005</c:v>
                </c:pt>
                <c:pt idx="35688">
                  <c:v>34424686.773473002</c:v>
                </c:pt>
                <c:pt idx="35689">
                  <c:v>34836908.23015701</c:v>
                </c:pt>
                <c:pt idx="35690">
                  <c:v>35246888.217410997</c:v>
                </c:pt>
                <c:pt idx="35691">
                  <c:v>35654655.665336005</c:v>
                </c:pt>
                <c:pt idx="35692">
                  <c:v>36060238.833998002</c:v>
                </c:pt>
                <c:pt idx="35693">
                  <c:v>36463665.334175996</c:v>
                </c:pt>
                <c:pt idx="35694">
                  <c:v>36864962.147359997</c:v>
                </c:pt>
                <c:pt idx="35695">
                  <c:v>37264155.645031005</c:v>
                </c:pt>
                <c:pt idx="35696">
                  <c:v>37661271.607242003</c:v>
                </c:pt>
                <c:pt idx="35697">
                  <c:v>38056335.240521997</c:v>
                </c:pt>
                <c:pt idx="35698">
                  <c:v>38449371.195146009</c:v>
                </c:pt>
                <c:pt idx="35699">
                  <c:v>38840403.581770994</c:v>
                </c:pt>
                <c:pt idx="35700">
                  <c:v>39229455.987481989</c:v>
                </c:pt>
                <c:pt idx="35701">
                  <c:v>39616551.491262004</c:v>
                </c:pt>
                <c:pt idx="35702">
                  <c:v>40001712.678908005</c:v>
                </c:pt>
                <c:pt idx="35703">
                  <c:v>40384961.657413997</c:v>
                </c:pt>
                <c:pt idx="35704">
                  <c:v>40766320.068852</c:v>
                </c:pt>
                <c:pt idx="35705">
                  <c:v>41145809.103753999</c:v>
                </c:pt>
                <c:pt idx="35706">
                  <c:v>41523449.514023997</c:v>
                </c:pt>
                <c:pt idx="35707">
                  <c:v>41899261.625405006</c:v>
                </c:pt>
                <c:pt idx="35708">
                  <c:v>42273265.349500999</c:v>
                </c:pt>
                <c:pt idx="35709">
                  <c:v>42645480.195390008</c:v>
                </c:pt>
                <c:pt idx="35710">
                  <c:v>43015925.280831002</c:v>
                </c:pt>
                <c:pt idx="35711">
                  <c:v>43384619.343082994</c:v>
                </c:pt>
                <c:pt idx="35712">
                  <c:v>43751580.749364011</c:v>
                </c:pt>
                <c:pt idx="35713">
                  <c:v>44116827.506943002</c:v>
                </c:pt>
                <c:pt idx="35714">
                  <c:v>44480377.272894002</c:v>
                </c:pt>
                <c:pt idx="35715">
                  <c:v>44842247.363521993</c:v>
                </c:pt>
                <c:pt idx="35716">
                  <c:v>45202454.763476998</c:v>
                </c:pt>
                <c:pt idx="35717">
                  <c:v>45561016.134554006</c:v>
                </c:pt>
                <c:pt idx="35718">
                  <c:v>45917947.824210003</c:v>
                </c:pt>
                <c:pt idx="35719">
                  <c:v>46273265.873799004</c:v>
                </c:pt>
                <c:pt idx="35720">
                  <c:v>46626986.026535004</c:v>
                </c:pt>
                <c:pt idx="35721">
                  <c:v>46979123.735193007</c:v>
                </c:pt>
                <c:pt idx="35722">
                  <c:v>47329694.169567004</c:v>
                </c:pt>
                <c:pt idx="35723">
                  <c:v>47678712.223683007</c:v>
                </c:pt>
                <c:pt idx="35724">
                  <c:v>48026192.522783995</c:v>
                </c:pt>
                <c:pt idx="35725">
                  <c:v>48372149.430084996</c:v>
                </c:pt>
                <c:pt idx="35726">
                  <c:v>48716597.053326994</c:v>
                </c:pt>
                <c:pt idx="35727">
                  <c:v>49059549.251109004</c:v>
                </c:pt>
                <c:pt idx="35728">
                  <c:v>49401019.639040008</c:v>
                </c:pt>
                <c:pt idx="35729">
                  <c:v>49741021.595679007</c:v>
                </c:pt>
                <c:pt idx="35730">
                  <c:v>50079568.268310003</c:v>
                </c:pt>
                <c:pt idx="35731">
                  <c:v>50416672.578524999</c:v>
                </c:pt>
                <c:pt idx="35732">
                  <c:v>50752347.227649011</c:v>
                </c:pt>
                <c:pt idx="35733">
                  <c:v>51086604.701986998</c:v>
                </c:pt>
                <c:pt idx="35734">
                  <c:v>51419457.277921997</c:v>
                </c:pt>
                <c:pt idx="35735">
                  <c:v>51750917.026859</c:v>
                </c:pt>
                <c:pt idx="35736">
                  <c:v>52080995.820014998</c:v>
                </c:pt>
                <c:pt idx="35737">
                  <c:v>52409705.333071992</c:v>
                </c:pt>
                <c:pt idx="35738">
                  <c:v>52737057.050695002</c:v>
                </c:pt>
                <c:pt idx="35739">
                  <c:v>53063062.270909004</c:v>
                </c:pt>
                <c:pt idx="35740">
                  <c:v>53387732.109356001</c:v>
                </c:pt>
                <c:pt idx="35741">
                  <c:v>53711077.503428996</c:v>
                </c:pt>
                <c:pt idx="35742">
                  <c:v>54033109.216274001</c:v>
                </c:pt>
                <c:pt idx="35743">
                  <c:v>54353837.840699993</c:v>
                </c:pt>
                <c:pt idx="35744">
                  <c:v>54673273.802953996</c:v>
                </c:pt>
                <c:pt idx="35745">
                  <c:v>54991427.366404995</c:v>
                </c:pt>
                <c:pt idx="35746">
                  <c:v>55308308.635117009</c:v>
                </c:pt>
                <c:pt idx="35747">
                  <c:v>55623927.557322994</c:v>
                </c:pt>
                <c:pt idx="35748">
                  <c:v>55938293.928805001</c:v>
                </c:pt>
                <c:pt idx="35749">
                  <c:v>56251417.396178998</c:v>
                </c:pt>
                <c:pt idx="35750">
                  <c:v>56563307.460084997</c:v>
                </c:pt>
                <c:pt idx="35751">
                  <c:v>56873973.478299007</c:v>
                </c:pt>
                <c:pt idx="35752">
                  <c:v>57183424.668749005</c:v>
                </c:pt>
                <c:pt idx="35753">
                  <c:v>57491670.112461992</c:v>
                </c:pt>
                <c:pt idx="35754">
                  <c:v>57798718.756419994</c:v>
                </c:pt>
                <c:pt idx="35755">
                  <c:v>58104579.416347995</c:v>
                </c:pt>
                <c:pt idx="35756">
                  <c:v>58409260.779420003</c:v>
                </c:pt>
                <c:pt idx="35757">
                  <c:v>58712771.406904995</c:v>
                </c:pt>
                <c:pt idx="35758">
                  <c:v>59015119.736728996</c:v>
                </c:pt>
                <c:pt idx="35759">
                  <c:v>59316314.085983001</c:v>
                </c:pt>
                <c:pt idx="35760">
                  <c:v>59616362.653355993</c:v>
                </c:pt>
                <c:pt idx="35761">
                  <c:v>59915273.521513008</c:v>
                </c:pt>
                <c:pt idx="35762">
                  <c:v>60213054.659401998</c:v>
                </c:pt>
                <c:pt idx="35763">
                  <c:v>60509713.924515001</c:v>
                </c:pt>
                <c:pt idx="35764">
                  <c:v>60805259.065079011</c:v>
                </c:pt>
                <c:pt idx="35765">
                  <c:v>61099697.722200006</c:v>
                </c:pt>
                <c:pt idx="35766">
                  <c:v>61393037.431949005</c:v>
                </c:pt>
                <c:pt idx="35767">
                  <c:v>61685285.627394006</c:v>
                </c:pt>
                <c:pt idx="35768">
                  <c:v>61976449.640589997</c:v>
                </c:pt>
                <c:pt idx="35769">
                  <c:v>62266536.704506002</c:v>
                </c:pt>
                <c:pt idx="35770">
                  <c:v>62555553.954920992</c:v>
                </c:pt>
                <c:pt idx="35771">
                  <c:v>62843508.432256997</c:v>
                </c:pt>
                <c:pt idx="35772">
                  <c:v>63130407.08338099</c:v>
                </c:pt>
                <c:pt idx="35773">
                  <c:v>63416256.763354003</c:v>
                </c:pt>
                <c:pt idx="35774">
                  <c:v>63701064.237142004</c:v>
                </c:pt>
                <c:pt idx="35775">
                  <c:v>63984836.181286998</c:v>
                </c:pt>
                <c:pt idx="35776">
                  <c:v>64267579.185534008</c:v>
                </c:pt>
                <c:pt idx="35777">
                  <c:v>64549299.754421994</c:v>
                </c:pt>
                <c:pt idx="35778">
                  <c:v>64830004.308839999</c:v>
                </c:pt>
                <c:pt idx="35779">
                  <c:v>65109699.187540002</c:v>
                </c:pt>
                <c:pt idx="35780">
                  <c:v>65388390.648619011</c:v>
                </c:pt>
                <c:pt idx="35781">
                  <c:v>65666084.870968997</c:v>
                </c:pt>
                <c:pt idx="35782">
                  <c:v>65942787.955685996</c:v>
                </c:pt>
                <c:pt idx="35783">
                  <c:v>66218505.927451</c:v>
                </c:pt>
                <c:pt idx="35784">
                  <c:v>66493244.735884003</c:v>
                </c:pt>
                <c:pt idx="35785">
                  <c:v>66767010.256855004</c:v>
                </c:pt>
                <c:pt idx="35786">
                  <c:v>67039808.293778002</c:v>
                </c:pt>
                <c:pt idx="35787">
                  <c:v>67311644.578869998</c:v>
                </c:pt>
                <c:pt idx="35788">
                  <c:v>67582524.774379</c:v>
                </c:pt>
                <c:pt idx="35789">
                  <c:v>67852454.473789006</c:v>
                </c:pt>
                <c:pt idx="35790">
                  <c:v>68121439.202998996</c:v>
                </c:pt>
                <c:pt idx="35791">
                  <c:v>68389484.421471015</c:v>
                </c:pt>
                <c:pt idx="35792">
                  <c:v>68656595.523355007</c:v>
                </c:pt>
                <c:pt idx="35793">
                  <c:v>68922777.838592991</c:v>
                </c:pt>
                <c:pt idx="35794">
                  <c:v>69188036.633994982</c:v>
                </c:pt>
                <c:pt idx="35795">
                  <c:v>69452377.114289001</c:v>
                </c:pt>
                <c:pt idx="35796">
                  <c:v>69715804.423155993</c:v>
                </c:pt>
                <c:pt idx="35797">
                  <c:v>69978323.644235998</c:v>
                </c:pt>
                <c:pt idx="35798">
                  <c:v>70239939.802117005</c:v>
                </c:pt>
                <c:pt idx="35799">
                  <c:v>70500657.863298997</c:v>
                </c:pt>
                <c:pt idx="35800">
                  <c:v>70760482.737140998</c:v>
                </c:pt>
                <c:pt idx="35801">
                  <c:v>71019419.276785001</c:v>
                </c:pt>
                <c:pt idx="35802">
                  <c:v>71277472.280064002</c:v>
                </c:pt>
                <c:pt idx="35803">
                  <c:v>71534646.490389019</c:v>
                </c:pt>
                <c:pt idx="35804">
                  <c:v>71790946.597616002</c:v>
                </c:pt>
                <c:pt idx="35805">
                  <c:v>72046377.238899007</c:v>
                </c:pt>
                <c:pt idx="35806">
                  <c:v>72300942.999522001</c:v>
                </c:pt>
                <c:pt idx="35807">
                  <c:v>72554648.413717017</c:v>
                </c:pt>
                <c:pt idx="35808">
                  <c:v>72807497.965460017</c:v>
                </c:pt>
                <c:pt idx="35809">
                  <c:v>73059496.089259982</c:v>
                </c:pt>
                <c:pt idx="35810">
                  <c:v>73310647.170918986</c:v>
                </c:pt>
                <c:pt idx="35811">
                  <c:v>73560955.548291996</c:v>
                </c:pt>
                <c:pt idx="35812">
                  <c:v>73810425.512016997</c:v>
                </c:pt>
                <c:pt idx="35813">
                  <c:v>74059061.306243986</c:v>
                </c:pt>
                <c:pt idx="35814">
                  <c:v>74306867.129335999</c:v>
                </c:pt>
                <c:pt idx="35815">
                  <c:v>74553847.134567991</c:v>
                </c:pt>
                <c:pt idx="35816">
                  <c:v>74800005.430805996</c:v>
                </c:pt>
                <c:pt idx="35817">
                  <c:v>75045346.083171993</c:v>
                </c:pt>
                <c:pt idx="35818">
                  <c:v>75289873.113702998</c:v>
                </c:pt>
                <c:pt idx="35819">
                  <c:v>75533590.501984</c:v>
                </c:pt>
                <c:pt idx="35820">
                  <c:v>75776502.185784966</c:v>
                </c:pt>
                <c:pt idx="35821">
                  <c:v>76018612.061673999</c:v>
                </c:pt>
                <c:pt idx="35822">
                  <c:v>76259923.98562099</c:v>
                </c:pt>
                <c:pt idx="35823">
                  <c:v>76500441.773593992</c:v>
                </c:pt>
                <c:pt idx="35824">
                  <c:v>76740169.202140003</c:v>
                </c:pt>
                <c:pt idx="35825">
                  <c:v>76979110.00895299</c:v>
                </c:pt>
                <c:pt idx="35826">
                  <c:v>77217267.893441007</c:v>
                </c:pt>
                <c:pt idx="35827">
                  <c:v>77454646.517269015</c:v>
                </c:pt>
                <c:pt idx="35828">
                  <c:v>77691249.504903987</c:v>
                </c:pt>
                <c:pt idx="35829">
                  <c:v>77927080.444139004</c:v>
                </c:pt>
                <c:pt idx="35830">
                  <c:v>78162142.886618987</c:v>
                </c:pt>
                <c:pt idx="35831">
                  <c:v>78396440.348343998</c:v>
                </c:pt>
                <c:pt idx="35832">
                  <c:v>78629976.310177013</c:v>
                </c:pt>
                <c:pt idx="35833">
                  <c:v>78862754.218329996</c:v>
                </c:pt>
                <c:pt idx="35834">
                  <c:v>79094777.484847978</c:v>
                </c:pt>
                <c:pt idx="35835">
                  <c:v>79326049.488086015</c:v>
                </c:pt>
                <c:pt idx="35836">
                  <c:v>79556573.573168993</c:v>
                </c:pt>
                <c:pt idx="35837">
                  <c:v>79786353.052452981</c:v>
                </c:pt>
                <c:pt idx="35838">
                  <c:v>80015391.205972999</c:v>
                </c:pt>
                <c:pt idx="35839">
                  <c:v>80243691.281882003</c:v>
                </c:pt>
                <c:pt idx="35840">
                  <c:v>80471256.496884003</c:v>
                </c:pt>
                <c:pt idx="35841">
                  <c:v>80698090.036663979</c:v>
                </c:pt>
                <c:pt idx="35842">
                  <c:v>80924195.056297004</c:v>
                </c:pt>
                <c:pt idx="35843">
                  <c:v>81149574.680666998</c:v>
                </c:pt>
                <c:pt idx="35844">
                  <c:v>81374232.004862979</c:v>
                </c:pt>
                <c:pt idx="35845">
                  <c:v>81598170.09458299</c:v>
                </c:pt>
                <c:pt idx="35846">
                  <c:v>81821391.986515</c:v>
                </c:pt>
                <c:pt idx="35847">
                  <c:v>82043900.688724965</c:v>
                </c:pt>
                <c:pt idx="35848">
                  <c:v>82265699.181030989</c:v>
                </c:pt>
                <c:pt idx="35849">
                  <c:v>82486790.415374994</c:v>
                </c:pt>
                <c:pt idx="35850">
                  <c:v>82707177.316181004</c:v>
                </c:pt>
                <c:pt idx="35851">
                  <c:v>82926862.780717</c:v>
                </c:pt>
                <c:pt idx="35852">
                  <c:v>83145849.679442987</c:v>
                </c:pt>
                <c:pt idx="35853">
                  <c:v>83364140.856360003</c:v>
                </c:pt>
                <c:pt idx="35854">
                  <c:v>83581739.12934199</c:v>
                </c:pt>
                <c:pt idx="35855">
                  <c:v>83798647.290478021</c:v>
                </c:pt>
                <c:pt idx="35856">
                  <c:v>84014868.106395006</c:v>
                </c:pt>
                <c:pt idx="35857">
                  <c:v>84230404.318579003</c:v>
                </c:pt>
                <c:pt idx="35858">
                  <c:v>84445258.643698007</c:v>
                </c:pt>
                <c:pt idx="35859">
                  <c:v>84659433.773909003</c:v>
                </c:pt>
                <c:pt idx="35860">
                  <c:v>84872932.377166003</c:v>
                </c:pt>
                <c:pt idx="35861">
                  <c:v>85085757.097525001</c:v>
                </c:pt>
                <c:pt idx="35862">
                  <c:v>85297910.555433989</c:v>
                </c:pt>
                <c:pt idx="35863">
                  <c:v>85509395.348032981</c:v>
                </c:pt>
                <c:pt idx="35864">
                  <c:v>85720214.049435019</c:v>
                </c:pt>
                <c:pt idx="35865">
                  <c:v>85930369.211012006</c:v>
                </c:pt>
                <c:pt idx="35866">
                  <c:v>86139863.361671999</c:v>
                </c:pt>
                <c:pt idx="35867">
                  <c:v>86348699.008133993</c:v>
                </c:pt>
                <c:pt idx="35868">
                  <c:v>86556878.635195002</c:v>
                </c:pt>
                <c:pt idx="35869">
                  <c:v>86764404.705996007</c:v>
                </c:pt>
                <c:pt idx="35870">
                  <c:v>86971279.662284002</c:v>
                </c:pt>
                <c:pt idx="35871">
                  <c:v>87177505.924667999</c:v>
                </c:pt>
                <c:pt idx="35872">
                  <c:v>87383085.892869994</c:v>
                </c:pt>
                <c:pt idx="35873">
                  <c:v>87588021.945977017</c:v>
                </c:pt>
                <c:pt idx="35874">
                  <c:v>87792316.442682013</c:v>
                </c:pt>
                <c:pt idx="35875">
                  <c:v>87995971.72152698</c:v>
                </c:pt>
                <c:pt idx="35876">
                  <c:v>88198990.101141989</c:v>
                </c:pt>
                <c:pt idx="35877">
                  <c:v>88401373.880476013</c:v>
                </c:pt>
                <c:pt idx="35878">
                  <c:v>88603125.339026004</c:v>
                </c:pt>
                <c:pt idx="35879">
                  <c:v>88804246.737066016</c:v>
                </c:pt>
                <c:pt idx="35880">
                  <c:v>89004740.315871</c:v>
                </c:pt>
                <c:pt idx="35881">
                  <c:v>89204608.297932982</c:v>
                </c:pt>
                <c:pt idx="35882">
                  <c:v>89403852.887178004</c:v>
                </c:pt>
                <c:pt idx="35883">
                  <c:v>89602476.269183993</c:v>
                </c:pt>
                <c:pt idx="35884">
                  <c:v>89800480.611381993</c:v>
                </c:pt>
                <c:pt idx="35885">
                  <c:v>89997868.063271016</c:v>
                </c:pt>
                <c:pt idx="35886">
                  <c:v>90194640.756614983</c:v>
                </c:pt>
                <c:pt idx="35887">
                  <c:v>90390800.805649966</c:v>
                </c:pt>
                <c:pt idx="35888">
                  <c:v>90586350.307273999</c:v>
                </c:pt>
                <c:pt idx="35889">
                  <c:v>90781291.341249004</c:v>
                </c:pt>
                <c:pt idx="35890">
                  <c:v>90975625.970386013</c:v>
                </c:pt>
                <c:pt idx="35891">
                  <c:v>91169356.240740001</c:v>
                </c:pt>
                <c:pt idx="35892">
                  <c:v>91362484.181790978</c:v>
                </c:pt>
                <c:pt idx="35893">
                  <c:v>91555011.806629986</c:v>
                </c:pt>
                <c:pt idx="35894">
                  <c:v>91746941.11214</c:v>
                </c:pt>
                <c:pt idx="35895">
                  <c:v>91938274.079172</c:v>
                </c:pt>
                <c:pt idx="35896">
                  <c:v>92129012.672723964</c:v>
                </c:pt>
                <c:pt idx="35897">
                  <c:v>92319158.842109993</c:v>
                </c:pt>
                <c:pt idx="35898">
                  <c:v>92508714.521131992</c:v>
                </c:pt>
                <c:pt idx="35899">
                  <c:v>92697681.62824899</c:v>
                </c:pt>
                <c:pt idx="35900">
                  <c:v>92886062.066742986</c:v>
                </c:pt>
                <c:pt idx="35901">
                  <c:v>93073857.724878982</c:v>
                </c:pt>
                <c:pt idx="35902">
                  <c:v>93261070.476069003</c:v>
                </c:pt>
                <c:pt idx="35903">
                  <c:v>93447702.179029986</c:v>
                </c:pt>
                <c:pt idx="35904">
                  <c:v>93633754.677938983</c:v>
                </c:pt>
                <c:pt idx="35905">
                  <c:v>93819229.80259198</c:v>
                </c:pt>
                <c:pt idx="35906">
                  <c:v>94004129.368547991</c:v>
                </c:pt>
                <c:pt idx="35907">
                  <c:v>94188455.177285999</c:v>
                </c:pt>
                <c:pt idx="35908">
                  <c:v>94372209.016349003</c:v>
                </c:pt>
                <c:pt idx="35909">
                  <c:v>94555392.659492001</c:v>
                </c:pt>
                <c:pt idx="35910">
                  <c:v>94738007.866825998</c:v>
                </c:pt>
                <c:pt idx="35911">
                  <c:v>94920056.384954989</c:v>
                </c:pt>
                <c:pt idx="35912">
                  <c:v>95101539.947123006</c:v>
                </c:pt>
                <c:pt idx="35913">
                  <c:v>95282460.273347005</c:v>
                </c:pt>
                <c:pt idx="35914">
                  <c:v>95462819.070553973</c:v>
                </c:pt>
                <c:pt idx="35915">
                  <c:v>95642618.032716006</c:v>
                </c:pt>
                <c:pt idx="35916">
                  <c:v>95821858.840983003</c:v>
                </c:pt>
                <c:pt idx="35917">
                  <c:v>96000543.16381</c:v>
                </c:pt>
                <c:pt idx="35918">
                  <c:v>96178672.657090992</c:v>
                </c:pt>
                <c:pt idx="35919">
                  <c:v>96356248.964282006</c:v>
                </c:pt>
                <c:pt idx="35920">
                  <c:v>96533273.716527998</c:v>
                </c:pt>
                <c:pt idx="35921">
                  <c:v>96709748.532786995</c:v>
                </c:pt>
                <c:pt idx="35922">
                  <c:v>96885675.019950002</c:v>
                </c:pt>
                <c:pt idx="35923">
                  <c:v>97061054.772964999</c:v>
                </c:pt>
                <c:pt idx="35924">
                  <c:v>97235889.374952972</c:v>
                </c:pt>
                <c:pt idx="35925">
                  <c:v>97410180.397323981</c:v>
                </c:pt>
                <c:pt idx="35926">
                  <c:v>97583929.399895996</c:v>
                </c:pt>
                <c:pt idx="35927">
                  <c:v>97757137.931009993</c:v>
                </c:pt>
                <c:pt idx="35928">
                  <c:v>97929807.527635992</c:v>
                </c:pt>
                <c:pt idx="35929">
                  <c:v>98101939.715492994</c:v>
                </c:pt>
                <c:pt idx="35930">
                  <c:v>98273536.00915198</c:v>
                </c:pt>
                <c:pt idx="35931">
                  <c:v>98444597.912147015</c:v>
                </c:pt>
                <c:pt idx="35932">
                  <c:v>98615126.917081997</c:v>
                </c:pt>
                <c:pt idx="35933">
                  <c:v>98785124.505736992</c:v>
                </c:pt>
                <c:pt idx="35934">
                  <c:v>98954592.149170995</c:v>
                </c:pt>
                <c:pt idx="35935">
                  <c:v>99123531.307822987</c:v>
                </c:pt>
                <c:pt idx="35936">
                  <c:v>99291943.431620002</c:v>
                </c:pt>
                <c:pt idx="35937">
                  <c:v>99459829.960070997</c:v>
                </c:pt>
                <c:pt idx="35938">
                  <c:v>99627192.322366014</c:v>
                </c:pt>
                <c:pt idx="35939">
                  <c:v>99794031.937480018</c:v>
                </c:pt>
                <c:pt idx="35940">
                  <c:v>99960350.214260995</c:v>
                </c:pt>
                <c:pt idx="35941">
                  <c:v>100126148.55153298</c:v>
                </c:pt>
                <c:pt idx="35942">
                  <c:v>100291428.338183</c:v>
                </c:pt>
                <c:pt idx="35943">
                  <c:v>100456190.95326202</c:v>
                </c:pt>
                <c:pt idx="35944">
                  <c:v>100620437.76606601</c:v>
                </c:pt>
                <c:pt idx="35945">
                  <c:v>100784170.13623901</c:v>
                </c:pt>
                <c:pt idx="35946">
                  <c:v>100947389.41385099</c:v>
                </c:pt>
                <c:pt idx="35947">
                  <c:v>101110096.93949503</c:v>
                </c:pt>
                <c:pt idx="35948">
                  <c:v>101272294.04436901</c:v>
                </c:pt>
                <c:pt idx="35949">
                  <c:v>101433982.050363</c:v>
                </c:pt>
                <c:pt idx="35950">
                  <c:v>101595162.270146</c:v>
                </c:pt>
                <c:pt idx="35951">
                  <c:v>101755836.00725</c:v>
                </c:pt>
                <c:pt idx="35952">
                  <c:v>101916004.55615099</c:v>
                </c:pt>
                <c:pt idx="35953">
                  <c:v>102075669.20235002</c:v>
                </c:pt>
                <c:pt idx="35954">
                  <c:v>102234831.22246002</c:v>
                </c:pt>
                <c:pt idx="35955">
                  <c:v>102393491.884279</c:v>
                </c:pt>
                <c:pt idx="35956">
                  <c:v>102551652.44687399</c:v>
                </c:pt>
                <c:pt idx="35957">
                  <c:v>102709314.16065501</c:v>
                </c:pt>
                <c:pt idx="35958">
                  <c:v>102866478.26745802</c:v>
                </c:pt>
                <c:pt idx="35959">
                  <c:v>103023146.00061299</c:v>
                </c:pt>
                <c:pt idx="35960">
                  <c:v>103179318.58502698</c:v>
                </c:pt>
                <c:pt idx="35961">
                  <c:v>103334997.23725602</c:v>
                </c:pt>
                <c:pt idx="35962">
                  <c:v>103490183.165576</c:v>
                </c:pt>
                <c:pt idx="35963">
                  <c:v>103644877.57005699</c:v>
                </c:pt>
                <c:pt idx="35964">
                  <c:v>103799081.642639</c:v>
                </c:pt>
                <c:pt idx="35965">
                  <c:v>103952796.56719601</c:v>
                </c:pt>
                <c:pt idx="35966">
                  <c:v>104106023.519611</c:v>
                </c:pt>
                <c:pt idx="35967">
                  <c:v>104258763.66784199</c:v>
                </c:pt>
                <c:pt idx="35968">
                  <c:v>104411018.171995</c:v>
                </c:pt>
                <c:pt idx="35969">
                  <c:v>104562788.184388</c:v>
                </c:pt>
                <c:pt idx="35970">
                  <c:v>104714074.84961602</c:v>
                </c:pt>
                <c:pt idx="35971">
                  <c:v>104864879.30462499</c:v>
                </c:pt>
                <c:pt idx="35972">
                  <c:v>105015202.67876798</c:v>
                </c:pt>
                <c:pt idx="35973">
                  <c:v>105165046.09387602</c:v>
                </c:pt>
                <c:pt idx="35974">
                  <c:v>105314410.66431898</c:v>
                </c:pt>
                <c:pt idx="35975">
                  <c:v>105463297.49707001</c:v>
                </c:pt>
                <c:pt idx="35976">
                  <c:v>105611707.69176802</c:v>
                </c:pt>
                <c:pt idx="35977">
                  <c:v>105759642.34077799</c:v>
                </c:pt>
                <c:pt idx="35978">
                  <c:v>105907102.52925198</c:v>
                </c:pt>
                <c:pt idx="35979">
                  <c:v>106054089.335191</c:v>
                </c:pt>
                <c:pt idx="35980">
                  <c:v>106200603.82950598</c:v>
                </c:pt>
                <c:pt idx="35981">
                  <c:v>106346647.07607098</c:v>
                </c:pt>
                <c:pt idx="35982">
                  <c:v>106492220.13178502</c:v>
                </c:pt>
                <c:pt idx="35983">
                  <c:v>106637324.04663301</c:v>
                </c:pt>
                <c:pt idx="35984">
                  <c:v>106781959.86373502</c:v>
                </c:pt>
                <c:pt idx="35985">
                  <c:v>106926128.61940999</c:v>
                </c:pt>
                <c:pt idx="35986">
                  <c:v>107069831.34322602</c:v>
                </c:pt>
                <c:pt idx="35987">
                  <c:v>107213069.05805901</c:v>
                </c:pt>
                <c:pt idx="35988">
                  <c:v>107355842.780145</c:v>
                </c:pt>
                <c:pt idx="35989">
                  <c:v>107498153.519134</c:v>
                </c:pt>
                <c:pt idx="35990">
                  <c:v>107640002.278145</c:v>
                </c:pt>
                <c:pt idx="35991">
                  <c:v>107781390.053817</c:v>
                </c:pt>
                <c:pt idx="35992">
                  <c:v>107922317.83636102</c:v>
                </c:pt>
                <c:pt idx="35993">
                  <c:v>108062786.60961099</c:v>
                </c:pt>
                <c:pt idx="35994">
                  <c:v>108202797.351079</c:v>
                </c:pt>
                <c:pt idx="35995">
                  <c:v>108342351.03200002</c:v>
                </c:pt>
                <c:pt idx="35996">
                  <c:v>108481448.61738501</c:v>
                </c:pt>
                <c:pt idx="35997">
                  <c:v>108620091.06606701</c:v>
                </c:pt>
                <c:pt idx="35998">
                  <c:v>108758279.330755</c:v>
                </c:pt>
                <c:pt idx="35999">
                  <c:v>108896014.358078</c:v>
                </c:pt>
                <c:pt idx="36000">
                  <c:v>109033297.08863199</c:v>
                </c:pt>
              </c:numCache>
            </c:numRef>
          </c:xVal>
          <c:yVal>
            <c:numRef>
              <c:f>Sheet1!$C$2:$C$864001</c:f>
              <c:numCache>
                <c:formatCode>General</c:formatCode>
                <c:ptCount val="864000"/>
                <c:pt idx="0">
                  <c:v>0</c:v>
                </c:pt>
                <c:pt idx="1">
                  <c:v>1039.999998</c:v>
                </c:pt>
                <c:pt idx="2">
                  <c:v>1245578.8436380001</c:v>
                </c:pt>
                <c:pt idx="3">
                  <c:v>2469991.2868850003</c:v>
                </c:pt>
                <c:pt idx="4">
                  <c:v>3656946.0136589995</c:v>
                </c:pt>
                <c:pt idx="5">
                  <c:v>4793682.1285069995</c:v>
                </c:pt>
                <c:pt idx="6">
                  <c:v>5872450.9385760017</c:v>
                </c:pt>
                <c:pt idx="7">
                  <c:v>6889903.0560710002</c:v>
                </c:pt>
                <c:pt idx="8">
                  <c:v>7845985.3797879992</c:v>
                </c:pt>
                <c:pt idx="9">
                  <c:v>8742810.0098269973</c:v>
                </c:pt>
                <c:pt idx="10">
                  <c:v>9583730.6709279977</c:v>
                </c:pt>
                <c:pt idx="11">
                  <c:v>10372684.073968999</c:v>
                </c:pt>
                <c:pt idx="12">
                  <c:v>11113763.629973</c:v>
                </c:pt>
                <c:pt idx="13">
                  <c:v>11810965.960254</c:v>
                </c:pt>
                <c:pt idx="14">
                  <c:v>12468054.118976997</c:v>
                </c:pt>
                <c:pt idx="15">
                  <c:v>13088494.576281</c:v>
                </c:pt>
                <c:pt idx="16">
                  <c:v>13675438.312243002</c:v>
                </c:pt>
                <c:pt idx="17">
                  <c:v>14231726.799331998</c:v>
                </c:pt>
                <c:pt idx="18">
                  <c:v>14759910.944641002</c:v>
                </c:pt>
                <c:pt idx="19">
                  <c:v>15262275.852673003</c:v>
                </c:pt>
                <c:pt idx="20">
                  <c:v>15740867.292148</c:v>
                </c:pt>
                <c:pt idx="21">
                  <c:v>16197517.604738003</c:v>
                </c:pt>
                <c:pt idx="22">
                  <c:v>16633869.904602002</c:v>
                </c:pt>
                <c:pt idx="23">
                  <c:v>17051400.066892996</c:v>
                </c:pt>
                <c:pt idx="24">
                  <c:v>17451436.371438995</c:v>
                </c:pt>
                <c:pt idx="25">
                  <c:v>17835176.866799001</c:v>
                </c:pt>
                <c:pt idx="26">
                  <c:v>18203704.619270999</c:v>
                </c:pt>
                <c:pt idx="27">
                  <c:v>18558001.053070996</c:v>
                </c:pt>
                <c:pt idx="28">
                  <c:v>18898957.597222</c:v>
                </c:pt>
                <c:pt idx="29">
                  <c:v>19227385.846701</c:v>
                </c:pt>
                <c:pt idx="30">
                  <c:v>19544026.428966999</c:v>
                </c:pt>
                <c:pt idx="31">
                  <c:v>19849556.747198995</c:v>
                </c:pt>
                <c:pt idx="32">
                  <c:v>20144597.751234997</c:v>
                </c:pt>
                <c:pt idx="33">
                  <c:v>20429719.867837995</c:v>
                </c:pt>
                <c:pt idx="34">
                  <c:v>20705448.204237998</c:v>
                </c:pt>
                <c:pt idx="35">
                  <c:v>20972267.123107001</c:v>
                </c:pt>
                <c:pt idx="36">
                  <c:v>21230624.273357</c:v>
                </c:pt>
                <c:pt idx="37">
                  <c:v>21480934.149161</c:v>
                </c:pt>
                <c:pt idx="38">
                  <c:v>21723581.239332005</c:v>
                </c:pt>
                <c:pt idx="39">
                  <c:v>21958922.820335001</c:v>
                </c:pt>
                <c:pt idx="40">
                  <c:v>22187291.438717999</c:v>
                </c:pt>
                <c:pt idx="41">
                  <c:v>22408997.122304004</c:v>
                </c:pt>
                <c:pt idx="42">
                  <c:v>22624329.354006004</c:v>
                </c:pt>
                <c:pt idx="43">
                  <c:v>22833558.837478995</c:v>
                </c:pt>
                <c:pt idx="44">
                  <c:v>23036939.079822</c:v>
                </c:pt>
                <c:pt idx="45">
                  <c:v>23234707.813173</c:v>
                </c:pt>
                <c:pt idx="46">
                  <c:v>23427088.274119001</c:v>
                </c:pt>
                <c:pt idx="47">
                  <c:v>23614290.357353006</c:v>
                </c:pt>
                <c:pt idx="48">
                  <c:v>23796511.657912999</c:v>
                </c:pt>
                <c:pt idx="49">
                  <c:v>23973938.414468002</c:v>
                </c:pt>
                <c:pt idx="50">
                  <c:v>24146746.364581998</c:v>
                </c:pt>
                <c:pt idx="51">
                  <c:v>24315101.521496002</c:v>
                </c:pt>
                <c:pt idx="52">
                  <c:v>24479160.880832002</c:v>
                </c:pt>
                <c:pt idx="53">
                  <c:v>24639073.064585999</c:v>
                </c:pt>
                <c:pt idx="54">
                  <c:v>24794978.908900999</c:v>
                </c:pt>
                <c:pt idx="55">
                  <c:v>24947012.001371995</c:v>
                </c:pt>
                <c:pt idx="56">
                  <c:v>25095299.172936004</c:v>
                </c:pt>
                <c:pt idx="57">
                  <c:v>25239960.948859997</c:v>
                </c:pt>
                <c:pt idx="58">
                  <c:v>25381111.962792002</c:v>
                </c:pt>
                <c:pt idx="59">
                  <c:v>25518861.337446</c:v>
                </c:pt>
                <c:pt idx="60">
                  <c:v>25653313.035062</c:v>
                </c:pt>
                <c:pt idx="61">
                  <c:v>25784566.180466</c:v>
                </c:pt>
                <c:pt idx="62">
                  <c:v>25912715.359253</c:v>
                </c:pt>
                <c:pt idx="63">
                  <c:v>26037850.893332999</c:v>
                </c:pt>
                <c:pt idx="64">
                  <c:v>26160059.095883995</c:v>
                </c:pt>
                <c:pt idx="65">
                  <c:v>26279422.507506005</c:v>
                </c:pt>
                <c:pt idx="66">
                  <c:v>26396020.115214001</c:v>
                </c:pt>
                <c:pt idx="67">
                  <c:v>26509927.555757001</c:v>
                </c:pt>
                <c:pt idx="68">
                  <c:v>26621217.304561</c:v>
                </c:pt>
                <c:pt idx="69">
                  <c:v>26729958.851514</c:v>
                </c:pt>
                <c:pt idx="70">
                  <c:v>26836218.864671998</c:v>
                </c:pt>
                <c:pt idx="71">
                  <c:v>26940061.342863996</c:v>
                </c:pt>
                <c:pt idx="72">
                  <c:v>27041547.758081999</c:v>
                </c:pt>
                <c:pt idx="73">
                  <c:v>27140737.188483998</c:v>
                </c:pt>
                <c:pt idx="74">
                  <c:v>27237686.442712002</c:v>
                </c:pt>
                <c:pt idx="75">
                  <c:v>27332450.176222004</c:v>
                </c:pt>
                <c:pt idx="76">
                  <c:v>27425081.000227999</c:v>
                </c:pt>
                <c:pt idx="77">
                  <c:v>27515629.583800994</c:v>
                </c:pt>
                <c:pt idx="78">
                  <c:v>27604144.749655996</c:v>
                </c:pt>
                <c:pt idx="79">
                  <c:v>27690673.564070996</c:v>
                </c:pt>
                <c:pt idx="80">
                  <c:v>27775261.421373997</c:v>
                </c:pt>
                <c:pt idx="81">
                  <c:v>27857952.123381998</c:v>
                </c:pt>
                <c:pt idx="82">
                  <c:v>27938787.954155006</c:v>
                </c:pt>
                <c:pt idx="83">
                  <c:v>28017809.750393</c:v>
                </c:pt>
                <c:pt idx="84">
                  <c:v>28095056.967766002</c:v>
                </c:pt>
                <c:pt idx="85">
                  <c:v>28170567.743477993</c:v>
                </c:pt>
                <c:pt idx="86">
                  <c:v>28244378.955296997</c:v>
                </c:pt>
                <c:pt idx="87">
                  <c:v>28316526.277302001</c:v>
                </c:pt>
                <c:pt idx="88">
                  <c:v>28387044.232558001</c:v>
                </c:pt>
                <c:pt idx="89">
                  <c:v>28455966.242922001</c:v>
                </c:pt>
                <c:pt idx="90">
                  <c:v>28523324.676171001</c:v>
                </c:pt>
                <c:pt idx="91">
                  <c:v>28589150.890611995</c:v>
                </c:pt>
                <c:pt idx="92">
                  <c:v>28653475.277341995</c:v>
                </c:pt>
                <c:pt idx="93">
                  <c:v>28716327.300310001</c:v>
                </c:pt>
                <c:pt idx="94">
                  <c:v>28777735.534301005</c:v>
                </c:pt>
                <c:pt idx="95">
                  <c:v>28837727.700989999</c:v>
                </c:pt>
                <c:pt idx="96">
                  <c:v>28896330.703166001</c:v>
                </c:pt>
                <c:pt idx="97">
                  <c:v>28953570.657251999</c:v>
                </c:pt>
                <c:pt idx="98">
                  <c:v>29009472.924203996</c:v>
                </c:pt>
                <c:pt idx="99">
                  <c:v>29064062.138906002</c:v>
                </c:pt>
                <c:pt idx="100">
                  <c:v>29117362.238128003</c:v>
                </c:pt>
                <c:pt idx="101">
                  <c:v>29169396.487147998</c:v>
                </c:pt>
                <c:pt idx="102">
                  <c:v>29220187.505105998</c:v>
                </c:pt>
                <c:pt idx="103">
                  <c:v>29269757.289154999</c:v>
                </c:pt>
                <c:pt idx="104">
                  <c:v>29318127.237494998</c:v>
                </c:pt>
                <c:pt idx="105">
                  <c:v>29365318.171335001</c:v>
                </c:pt>
                <c:pt idx="106">
                  <c:v>29411350.355854001</c:v>
                </c:pt>
                <c:pt idx="107">
                  <c:v>29456243.520203002</c:v>
                </c:pt>
                <c:pt idx="108">
                  <c:v>29500016.876614999</c:v>
                </c:pt>
                <c:pt idx="109">
                  <c:v>29542689.138661001</c:v>
                </c:pt>
                <c:pt idx="110">
                  <c:v>29584278.538699999</c:v>
                </c:pt>
                <c:pt idx="111">
                  <c:v>29624802.844565999</c:v>
                </c:pt>
                <c:pt idx="112">
                  <c:v>29664279.375528</c:v>
                </c:pt>
                <c:pt idx="113">
                  <c:v>29702725.017570999</c:v>
                </c:pt>
                <c:pt idx="114">
                  <c:v>29740156.238017</c:v>
                </c:pt>
                <c:pt idx="115">
                  <c:v>29776589.099539999</c:v>
                </c:pt>
                <c:pt idx="116">
                  <c:v>29812039.273580998</c:v>
                </c:pt>
                <c:pt idx="117">
                  <c:v>29846522.053219002</c:v>
                </c:pt>
                <c:pt idx="118">
                  <c:v>29880052.365500998</c:v>
                </c:pt>
                <c:pt idx="119">
                  <c:v>29912644.783275992</c:v>
                </c:pt>
                <c:pt idx="120">
                  <c:v>29944313.536548998</c:v>
                </c:pt>
                <c:pt idx="121">
                  <c:v>29975072.523379002</c:v>
                </c:pt>
                <c:pt idx="122">
                  <c:v>30004935.320338</c:v>
                </c:pt>
                <c:pt idx="123">
                  <c:v>30033915.192567002</c:v>
                </c:pt>
                <c:pt idx="124">
                  <c:v>30062025.103430998</c:v>
                </c:pt>
                <c:pt idx="125">
                  <c:v>30089277.723797996</c:v>
                </c:pt>
                <c:pt idx="126">
                  <c:v>30115685.440967996</c:v>
                </c:pt>
                <c:pt idx="127">
                  <c:v>30141260.367253002</c:v>
                </c:pt>
                <c:pt idx="128">
                  <c:v>30166014.348234005</c:v>
                </c:pt>
                <c:pt idx="129">
                  <c:v>30189958.970710997</c:v>
                </c:pt>
                <c:pt idx="130">
                  <c:v>30213105.570347</c:v>
                </c:pt>
                <c:pt idx="131">
                  <c:v>30235465.239041995</c:v>
                </c:pt>
                <c:pt idx="132">
                  <c:v>30257048.832019001</c:v>
                </c:pt>
                <c:pt idx="133">
                  <c:v>30277866.974670995</c:v>
                </c:pt>
                <c:pt idx="134">
                  <c:v>30297930.069140997</c:v>
                </c:pt>
                <c:pt idx="135">
                  <c:v>30317248.30068</c:v>
                </c:pt>
                <c:pt idx="136">
                  <c:v>30335831.643766999</c:v>
                </c:pt>
                <c:pt idx="137">
                  <c:v>30353689.868021999</c:v>
                </c:pt>
                <c:pt idx="138">
                  <c:v>30370832.543904997</c:v>
                </c:pt>
                <c:pt idx="139">
                  <c:v>30387269.048214</c:v>
                </c:pt>
                <c:pt idx="140">
                  <c:v>30403008.569402996</c:v>
                </c:pt>
                <c:pt idx="141">
                  <c:v>30418060.112702005</c:v>
                </c:pt>
                <c:pt idx="142">
                  <c:v>30432432.505075995</c:v>
                </c:pt>
                <c:pt idx="143">
                  <c:v>30446134.400006</c:v>
                </c:pt>
                <c:pt idx="144">
                  <c:v>30459174.282114998</c:v>
                </c:pt>
                <c:pt idx="145">
                  <c:v>30471560.471634995</c:v>
                </c:pt>
                <c:pt idx="146">
                  <c:v>30483301.128729004</c:v>
                </c:pt>
                <c:pt idx="147">
                  <c:v>30494404.257666998</c:v>
                </c:pt>
                <c:pt idx="148">
                  <c:v>30504877.710868996</c:v>
                </c:pt>
                <c:pt idx="149">
                  <c:v>30514729.192811996</c:v>
                </c:pt>
                <c:pt idx="150">
                  <c:v>30523966.263815992</c:v>
                </c:pt>
                <c:pt idx="151">
                  <c:v>30532596.343703002</c:v>
                </c:pt>
                <c:pt idx="152">
                  <c:v>30540626.715342999</c:v>
                </c:pt>
                <c:pt idx="153">
                  <c:v>30548064.528085001</c:v>
                </c:pt>
                <c:pt idx="154">
                  <c:v>30554916.801082</c:v>
                </c:pt>
                <c:pt idx="155">
                  <c:v>30561190.426514</c:v>
                </c:pt>
                <c:pt idx="156">
                  <c:v>30566892.172702003</c:v>
                </c:pt>
                <c:pt idx="157">
                  <c:v>30572028.687139001</c:v>
                </c:pt>
                <c:pt idx="158">
                  <c:v>30576606.499415997</c:v>
                </c:pt>
                <c:pt idx="159">
                  <c:v>30580632.024066001</c:v>
                </c:pt>
                <c:pt idx="160">
                  <c:v>30584111.563318998</c:v>
                </c:pt>
                <c:pt idx="161">
                  <c:v>30587051.309774</c:v>
                </c:pt>
                <c:pt idx="162">
                  <c:v>30589457.348995999</c:v>
                </c:pt>
                <c:pt idx="163">
                  <c:v>30591335.662025001</c:v>
                </c:pt>
                <c:pt idx="164">
                  <c:v>30592692.127822999</c:v>
                </c:pt>
                <c:pt idx="165">
                  <c:v>30593532.525639996</c:v>
                </c:pt>
                <c:pt idx="166">
                  <c:v>30593862.537317999</c:v>
                </c:pt>
                <c:pt idx="167">
                  <c:v>30593687.749522999</c:v>
                </c:pt>
                <c:pt idx="168">
                  <c:v>30593013.655912001</c:v>
                </c:pt>
                <c:pt idx="169">
                  <c:v>30591845.659244001</c:v>
                </c:pt>
                <c:pt idx="170">
                  <c:v>30590189.073426999</c:v>
                </c:pt>
                <c:pt idx="171">
                  <c:v>30588049.125505</c:v>
                </c:pt>
                <c:pt idx="172">
                  <c:v>30585430.957591996</c:v>
                </c:pt>
                <c:pt idx="173">
                  <c:v>30582339.628751002</c:v>
                </c:pt>
                <c:pt idx="174">
                  <c:v>30578780.116822004</c:v>
                </c:pt>
                <c:pt idx="175">
                  <c:v>30574757.320197999</c:v>
                </c:pt>
                <c:pt idx="176">
                  <c:v>30570276.059549998</c:v>
                </c:pt>
                <c:pt idx="177">
                  <c:v>30565341.07951</c:v>
                </c:pt>
                <c:pt idx="178">
                  <c:v>30559957.050306004</c:v>
                </c:pt>
                <c:pt idx="179">
                  <c:v>30554128.569347996</c:v>
                </c:pt>
                <c:pt idx="180">
                  <c:v>30547860.162780005</c:v>
                </c:pt>
                <c:pt idx="181">
                  <c:v>30541156.286984</c:v>
                </c:pt>
                <c:pt idx="182">
                  <c:v>30534021.330047</c:v>
                </c:pt>
                <c:pt idx="183">
                  <c:v>30526459.613186009</c:v>
                </c:pt>
                <c:pt idx="184">
                  <c:v>30518475.392142005</c:v>
                </c:pt>
                <c:pt idx="185">
                  <c:v>30510072.858529005</c:v>
                </c:pt>
                <c:pt idx="186">
                  <c:v>30501256.141157001</c:v>
                </c:pt>
                <c:pt idx="187">
                  <c:v>30492029.30731</c:v>
                </c:pt>
                <c:pt idx="188">
                  <c:v>30482396.364002999</c:v>
                </c:pt>
                <c:pt idx="189">
                  <c:v>30472361.259197999</c:v>
                </c:pt>
                <c:pt idx="190">
                  <c:v>30461927.882992998</c:v>
                </c:pt>
                <c:pt idx="191">
                  <c:v>30451100.068777997</c:v>
                </c:pt>
                <c:pt idx="192">
                  <c:v>30439881.594368</c:v>
                </c:pt>
                <c:pt idx="193">
                  <c:v>30428276.183099002</c:v>
                </c:pt>
                <c:pt idx="194">
                  <c:v>30416287.504903</c:v>
                </c:pt>
                <c:pt idx="195">
                  <c:v>30403919.177356005</c:v>
                </c:pt>
                <c:pt idx="196">
                  <c:v>30391174.766695995</c:v>
                </c:pt>
                <c:pt idx="197">
                  <c:v>30378057.788820997</c:v>
                </c:pt>
                <c:pt idx="198">
                  <c:v>30364571.710255999</c:v>
                </c:pt>
                <c:pt idx="199">
                  <c:v>30350719.949108995</c:v>
                </c:pt>
                <c:pt idx="200">
                  <c:v>30336505.875985999</c:v>
                </c:pt>
                <c:pt idx="201">
                  <c:v>30321932.814900003</c:v>
                </c:pt>
                <c:pt idx="202">
                  <c:v>30307004.044151001</c:v>
                </c:pt>
                <c:pt idx="203">
                  <c:v>30291722.797184005</c:v>
                </c:pt>
                <c:pt idx="204">
                  <c:v>30276092.263430994</c:v>
                </c:pt>
                <c:pt idx="205">
                  <c:v>30260115.589129999</c:v>
                </c:pt>
                <c:pt idx="206">
                  <c:v>30243795.878123004</c:v>
                </c:pt>
                <c:pt idx="207">
                  <c:v>30227136.192643002</c:v>
                </c:pt>
                <c:pt idx="208">
                  <c:v>30210139.554072998</c:v>
                </c:pt>
                <c:pt idx="209">
                  <c:v>30192808.943697993</c:v>
                </c:pt>
                <c:pt idx="210">
                  <c:v>30175147.303424999</c:v>
                </c:pt>
                <c:pt idx="211">
                  <c:v>30157157.536505003</c:v>
                </c:pt>
                <c:pt idx="212">
                  <c:v>30138842.508223001</c:v>
                </c:pt>
                <c:pt idx="213">
                  <c:v>30120205.046577998</c:v>
                </c:pt>
                <c:pt idx="214">
                  <c:v>30101247.942954</c:v>
                </c:pt>
                <c:pt idx="215">
                  <c:v>30081973.952762</c:v>
                </c:pt>
                <c:pt idx="216">
                  <c:v>30062385.796080001</c:v>
                </c:pt>
                <c:pt idx="217">
                  <c:v>30042486.158277001</c:v>
                </c:pt>
                <c:pt idx="218">
                  <c:v>30022277.690611996</c:v>
                </c:pt>
                <c:pt idx="219">
                  <c:v>30001763.010837998</c:v>
                </c:pt>
                <c:pt idx="220">
                  <c:v>29980944.703774996</c:v>
                </c:pt>
                <c:pt idx="221">
                  <c:v>29959825.321884997</c:v>
                </c:pt>
                <c:pt idx="222">
                  <c:v>29938407.385822996</c:v>
                </c:pt>
                <c:pt idx="223">
                  <c:v>29916693.384984005</c:v>
                </c:pt>
                <c:pt idx="224">
                  <c:v>29894685.778035</c:v>
                </c:pt>
                <c:pt idx="225">
                  <c:v>29872386.993433997</c:v>
                </c:pt>
                <c:pt idx="226">
                  <c:v>29849799.429941997</c:v>
                </c:pt>
                <c:pt idx="227">
                  <c:v>29826925.457123</c:v>
                </c:pt>
                <c:pt idx="228">
                  <c:v>29803767.415827997</c:v>
                </c:pt>
                <c:pt idx="229">
                  <c:v>29780327.618677001</c:v>
                </c:pt>
                <c:pt idx="230">
                  <c:v>29756608.350526005</c:v>
                </c:pt>
                <c:pt idx="231">
                  <c:v>29732611.868923999</c:v>
                </c:pt>
                <c:pt idx="232">
                  <c:v>29708340.404566001</c:v>
                </c:pt>
                <c:pt idx="233">
                  <c:v>29683796.161726005</c:v>
                </c:pt>
                <c:pt idx="234">
                  <c:v>29658981.318693999</c:v>
                </c:pt>
                <c:pt idx="235">
                  <c:v>29633898.028191999</c:v>
                </c:pt>
                <c:pt idx="236">
                  <c:v>29608548.417790998</c:v>
                </c:pt>
                <c:pt idx="237">
                  <c:v>29582934.590314999</c:v>
                </c:pt>
                <c:pt idx="238">
                  <c:v>29557058.624233998</c:v>
                </c:pt>
                <c:pt idx="239">
                  <c:v>29530922.574058998</c:v>
                </c:pt>
                <c:pt idx="240">
                  <c:v>29504528.470714998</c:v>
                </c:pt>
                <c:pt idx="241">
                  <c:v>29477878.32192</c:v>
                </c:pt>
                <c:pt idx="242">
                  <c:v>29450974.112547003</c:v>
                </c:pt>
                <c:pt idx="243">
                  <c:v>29423817.804984003</c:v>
                </c:pt>
                <c:pt idx="244">
                  <c:v>29396411.339485999</c:v>
                </c:pt>
                <c:pt idx="245">
                  <c:v>29368756.634515002</c:v>
                </c:pt>
                <c:pt idx="246">
                  <c:v>29340855.587084997</c:v>
                </c:pt>
                <c:pt idx="247">
                  <c:v>29312710.073084999</c:v>
                </c:pt>
                <c:pt idx="248">
                  <c:v>29284321.947609995</c:v>
                </c:pt>
                <c:pt idx="249">
                  <c:v>29255693.045275997</c:v>
                </c:pt>
                <c:pt idx="250">
                  <c:v>29226825.180530999</c:v>
                </c:pt>
                <c:pt idx="251">
                  <c:v>29197720.147966001</c:v>
                </c:pt>
                <c:pt idx="252">
                  <c:v>29168379.722610995</c:v>
                </c:pt>
                <c:pt idx="253">
                  <c:v>29138805.660229001</c:v>
                </c:pt>
                <c:pt idx="254">
                  <c:v>29108999.697610997</c:v>
                </c:pt>
                <c:pt idx="255">
                  <c:v>29078963.552852001</c:v>
                </c:pt>
                <c:pt idx="256">
                  <c:v>29048698.925633997</c:v>
                </c:pt>
                <c:pt idx="257">
                  <c:v>29018207.497498997</c:v>
                </c:pt>
                <c:pt idx="258">
                  <c:v>28987490.932114001</c:v>
                </c:pt>
                <c:pt idx="259">
                  <c:v>28956550.875535998</c:v>
                </c:pt>
                <c:pt idx="260">
                  <c:v>28925388.956470996</c:v>
                </c:pt>
                <c:pt idx="261">
                  <c:v>28894006.786524005</c:v>
                </c:pt>
                <c:pt idx="262">
                  <c:v>28862405.960450996</c:v>
                </c:pt>
                <c:pt idx="263">
                  <c:v>28830588.056402005</c:v>
                </c:pt>
                <c:pt idx="264">
                  <c:v>28798554.636159003</c:v>
                </c:pt>
                <c:pt idx="265">
                  <c:v>28766307.245375995</c:v>
                </c:pt>
                <c:pt idx="266">
                  <c:v>28733847.413802002</c:v>
                </c:pt>
                <c:pt idx="267">
                  <c:v>28701176.655517999</c:v>
                </c:pt>
                <c:pt idx="268">
                  <c:v>28668296.469150998</c:v>
                </c:pt>
                <c:pt idx="269">
                  <c:v>28635208.338097002</c:v>
                </c:pt>
                <c:pt idx="270">
                  <c:v>28601913.730735999</c:v>
                </c:pt>
                <c:pt idx="271">
                  <c:v>28568414.100642998</c:v>
                </c:pt>
                <c:pt idx="272">
                  <c:v>28534710.886792999</c:v>
                </c:pt>
                <c:pt idx="273">
                  <c:v>28500805.513767999</c:v>
                </c:pt>
                <c:pt idx="274">
                  <c:v>28466699.391954999</c:v>
                </c:pt>
                <c:pt idx="275">
                  <c:v>28432393.917745002</c:v>
                </c:pt>
                <c:pt idx="276">
                  <c:v>28397890.473720998</c:v>
                </c:pt>
                <c:pt idx="277">
                  <c:v>28363190.428854998</c:v>
                </c:pt>
                <c:pt idx="278">
                  <c:v>28328295.138690002</c:v>
                </c:pt>
                <c:pt idx="279">
                  <c:v>28293205.945524</c:v>
                </c:pt>
                <c:pt idx="280">
                  <c:v>28257924.178590003</c:v>
                </c:pt>
                <c:pt idx="281">
                  <c:v>28222451.154236004</c:v>
                </c:pt>
                <c:pt idx="282">
                  <c:v>28186788.176093999</c:v>
                </c:pt>
                <c:pt idx="283">
                  <c:v>28150936.535257999</c:v>
                </c:pt>
                <c:pt idx="284">
                  <c:v>28114897.510442998</c:v>
                </c:pt>
                <c:pt idx="285">
                  <c:v>28078672.368161999</c:v>
                </c:pt>
                <c:pt idx="286">
                  <c:v>28042262.362876996</c:v>
                </c:pt>
                <c:pt idx="287">
                  <c:v>28005668.737167001</c:v>
                </c:pt>
                <c:pt idx="288">
                  <c:v>27968892.721883997</c:v>
                </c:pt>
                <c:pt idx="289">
                  <c:v>27931935.536302004</c:v>
                </c:pt>
                <c:pt idx="290">
                  <c:v>27894798.388277996</c:v>
                </c:pt>
                <c:pt idx="291">
                  <c:v>27857482.474394001</c:v>
                </c:pt>
                <c:pt idx="292">
                  <c:v>27819988.980107997</c:v>
                </c:pt>
                <c:pt idx="293">
                  <c:v>27782319.079897996</c:v>
                </c:pt>
                <c:pt idx="294">
                  <c:v>27744473.937403996</c:v>
                </c:pt>
                <c:pt idx="295">
                  <c:v>27706454.705567997</c:v>
                </c:pt>
                <c:pt idx="296">
                  <c:v>27668262.526771002</c:v>
                </c:pt>
                <c:pt idx="297">
                  <c:v>27629898.532970998</c:v>
                </c:pt>
                <c:pt idx="298">
                  <c:v>27591363.845833994</c:v>
                </c:pt>
                <c:pt idx="299">
                  <c:v>27552659.576866001</c:v>
                </c:pt>
                <c:pt idx="300">
                  <c:v>27513786.827540997</c:v>
                </c:pt>
                <c:pt idx="301">
                  <c:v>27474746.689431995</c:v>
                </c:pt>
                <c:pt idx="302">
                  <c:v>27435540.244329005</c:v>
                </c:pt>
                <c:pt idx="303">
                  <c:v>27396168.564369</c:v>
                </c:pt>
                <c:pt idx="304">
                  <c:v>27356632.712154005</c:v>
                </c:pt>
                <c:pt idx="305">
                  <c:v>27316933.740869995</c:v>
                </c:pt>
                <c:pt idx="306">
                  <c:v>27277072.694403999</c:v>
                </c:pt>
                <c:pt idx="307">
                  <c:v>27237050.607462</c:v>
                </c:pt>
                <c:pt idx="308">
                  <c:v>27196868.505678996</c:v>
                </c:pt>
                <c:pt idx="309">
                  <c:v>27156527.405733995</c:v>
                </c:pt>
                <c:pt idx="310">
                  <c:v>27116028.315459006</c:v>
                </c:pt>
                <c:pt idx="311">
                  <c:v>27075372.233947996</c:v>
                </c:pt>
                <c:pt idx="312">
                  <c:v>27034560.151662</c:v>
                </c:pt>
                <c:pt idx="313">
                  <c:v>26993593.050535999</c:v>
                </c:pt>
                <c:pt idx="314">
                  <c:v>26952471.904082999</c:v>
                </c:pt>
                <c:pt idx="315">
                  <c:v>26911197.677494999</c:v>
                </c:pt>
                <c:pt idx="316">
                  <c:v>26869771.327742998</c:v>
                </c:pt>
                <c:pt idx="317">
                  <c:v>26828193.803676996</c:v>
                </c:pt>
                <c:pt idx="318">
                  <c:v>26786466.046123005</c:v>
                </c:pt>
                <c:pt idx="319">
                  <c:v>26744588.987977993</c:v>
                </c:pt>
                <c:pt idx="320">
                  <c:v>26702563.554307003</c:v>
                </c:pt>
                <c:pt idx="321">
                  <c:v>26660390.662434999</c:v>
                </c:pt>
                <c:pt idx="322">
                  <c:v>26618071.222034998</c:v>
                </c:pt>
                <c:pt idx="323">
                  <c:v>26575606.135227002</c:v>
                </c:pt>
                <c:pt idx="324">
                  <c:v>26532996.296658002</c:v>
                </c:pt>
                <c:pt idx="325">
                  <c:v>26490242.593595002</c:v>
                </c:pt>
                <c:pt idx="326">
                  <c:v>26447345.906009</c:v>
                </c:pt>
                <c:pt idx="327">
                  <c:v>26404307.106663</c:v>
                </c:pt>
                <c:pt idx="328">
                  <c:v>26361127.061192997</c:v>
                </c:pt>
                <c:pt idx="329">
                  <c:v>26317806.628191005</c:v>
                </c:pt>
                <c:pt idx="330">
                  <c:v>26274346.659290001</c:v>
                </c:pt>
                <c:pt idx="331">
                  <c:v>26230747.999239996</c:v>
                </c:pt>
                <c:pt idx="332">
                  <c:v>26187011.485987995</c:v>
                </c:pt>
                <c:pt idx="333">
                  <c:v>26143137.950759001</c:v>
                </c:pt>
                <c:pt idx="334">
                  <c:v>26099128.218130004</c:v>
                </c:pt>
                <c:pt idx="335">
                  <c:v>26054983.106106002</c:v>
                </c:pt>
                <c:pt idx="336">
                  <c:v>26010703.426196001</c:v>
                </c:pt>
                <c:pt idx="337">
                  <c:v>25966289.983486995</c:v>
                </c:pt>
                <c:pt idx="338">
                  <c:v>25921743.576712999</c:v>
                </c:pt>
                <c:pt idx="339">
                  <c:v>25877064.998334005</c:v>
                </c:pt>
                <c:pt idx="340">
                  <c:v>25832255.034597002</c:v>
                </c:pt>
                <c:pt idx="341">
                  <c:v>25787314.465612993</c:v>
                </c:pt>
                <c:pt idx="342">
                  <c:v>25742244.065423995</c:v>
                </c:pt>
                <c:pt idx="343">
                  <c:v>25697044.602068</c:v>
                </c:pt>
                <c:pt idx="344">
                  <c:v>25651716.837647997</c:v>
                </c:pt>
                <c:pt idx="345">
                  <c:v>25606261.528399006</c:v>
                </c:pt>
                <c:pt idx="346">
                  <c:v>25560679.42475</c:v>
                </c:pt>
                <c:pt idx="347">
                  <c:v>25514971.271389998</c:v>
                </c:pt>
                <c:pt idx="348">
                  <c:v>25469137.807328001</c:v>
                </c:pt>
                <c:pt idx="349">
                  <c:v>25423179.765962996</c:v>
                </c:pt>
                <c:pt idx="350">
                  <c:v>25377097.875133999</c:v>
                </c:pt>
                <c:pt idx="351">
                  <c:v>25330892.857191999</c:v>
                </c:pt>
                <c:pt idx="352">
                  <c:v>25284565.429050997</c:v>
                </c:pt>
                <c:pt idx="353">
                  <c:v>25238116.302251998</c:v>
                </c:pt>
                <c:pt idx="354">
                  <c:v>25191546.183019996</c:v>
                </c:pt>
                <c:pt idx="355">
                  <c:v>25144855.772319</c:v>
                </c:pt>
                <c:pt idx="356">
                  <c:v>25098045.765912995</c:v>
                </c:pt>
                <c:pt idx="357">
                  <c:v>25051116.854417998</c:v>
                </c:pt>
                <c:pt idx="358">
                  <c:v>25004069.723359</c:v>
                </c:pt>
                <c:pt idx="359">
                  <c:v>24956905.053224001</c:v>
                </c:pt>
                <c:pt idx="360">
                  <c:v>24909623.519515999</c:v>
                </c:pt>
                <c:pt idx="361">
                  <c:v>24862225.792809997</c:v>
                </c:pt>
                <c:pt idx="362">
                  <c:v>24814712.538801</c:v>
                </c:pt>
                <c:pt idx="363">
                  <c:v>24767084.418357003</c:v>
                </c:pt>
                <c:pt idx="364">
                  <c:v>24719342.087571997</c:v>
                </c:pt>
                <c:pt idx="365">
                  <c:v>24671486.197811995</c:v>
                </c:pt>
                <c:pt idx="366">
                  <c:v>24623517.395768002</c:v>
                </c:pt>
                <c:pt idx="367">
                  <c:v>24575436.323504001</c:v>
                </c:pt>
                <c:pt idx="368">
                  <c:v>24527243.618506003</c:v>
                </c:pt>
                <c:pt idx="369">
                  <c:v>24478939.913725998</c:v>
                </c:pt>
                <c:pt idx="370">
                  <c:v>24430525.837634001</c:v>
                </c:pt>
                <c:pt idx="371">
                  <c:v>24382002.014261</c:v>
                </c:pt>
                <c:pt idx="372">
                  <c:v>24333369.063246995</c:v>
                </c:pt>
                <c:pt idx="373">
                  <c:v>24284627.599884</c:v>
                </c:pt>
                <c:pt idx="374">
                  <c:v>24235778.235164005</c:v>
                </c:pt>
                <c:pt idx="375">
                  <c:v>24186821.575817995</c:v>
                </c:pt>
                <c:pt idx="376">
                  <c:v>24137758.224366006</c:v>
                </c:pt>
                <c:pt idx="377">
                  <c:v>24088588.779153999</c:v>
                </c:pt>
                <c:pt idx="378">
                  <c:v>24039313.834401</c:v>
                </c:pt>
                <c:pt idx="379">
                  <c:v>23989933.980236996</c:v>
                </c:pt>
                <c:pt idx="380">
                  <c:v>23940449.802747</c:v>
                </c:pt>
                <c:pt idx="381">
                  <c:v>23890861.884012997</c:v>
                </c:pt>
                <c:pt idx="382">
                  <c:v>23841170.802150004</c:v>
                </c:pt>
                <c:pt idx="383">
                  <c:v>23791377.131351005</c:v>
                </c:pt>
                <c:pt idx="384">
                  <c:v>23741481.441920996</c:v>
                </c:pt>
                <c:pt idx="385">
                  <c:v>23691484.300319999</c:v>
                </c:pt>
                <c:pt idx="386">
                  <c:v>23641386.269202996</c:v>
                </c:pt>
                <c:pt idx="387">
                  <c:v>23591187.907450002</c:v>
                </c:pt>
                <c:pt idx="388">
                  <c:v>23540889.770211995</c:v>
                </c:pt>
                <c:pt idx="389">
                  <c:v>23490492.408944</c:v>
                </c:pt>
                <c:pt idx="390">
                  <c:v>23439996.371440995</c:v>
                </c:pt>
                <c:pt idx="391">
                  <c:v>23389402.201875996</c:v>
                </c:pt>
                <c:pt idx="392">
                  <c:v>23338710.440835997</c:v>
                </c:pt>
                <c:pt idx="393">
                  <c:v>23287921.625353999</c:v>
                </c:pt>
                <c:pt idx="394">
                  <c:v>23237036.288945995</c:v>
                </c:pt>
                <c:pt idx="395">
                  <c:v>23186054.961648993</c:v>
                </c:pt>
                <c:pt idx="396">
                  <c:v>23134978.170047</c:v>
                </c:pt>
                <c:pt idx="397">
                  <c:v>23083806.437309999</c:v>
                </c:pt>
                <c:pt idx="398">
                  <c:v>23032540.283228997</c:v>
                </c:pt>
                <c:pt idx="399">
                  <c:v>22981180.224242002</c:v>
                </c:pt>
                <c:pt idx="400">
                  <c:v>22929726.773472995</c:v>
                </c:pt>
                <c:pt idx="401">
                  <c:v>22878180.440758996</c:v>
                </c:pt>
                <c:pt idx="402">
                  <c:v>22826541.732687</c:v>
                </c:pt>
                <c:pt idx="403">
                  <c:v>22774811.152619999</c:v>
                </c:pt>
                <c:pt idx="404">
                  <c:v>22722989.20073</c:v>
                </c:pt>
                <c:pt idx="405">
                  <c:v>22671076.374028999</c:v>
                </c:pt>
                <c:pt idx="406">
                  <c:v>22619073.166400999</c:v>
                </c:pt>
                <c:pt idx="407">
                  <c:v>22566980.068626001</c:v>
                </c:pt>
                <c:pt idx="408">
                  <c:v>22514797.568414997</c:v>
                </c:pt>
                <c:pt idx="409">
                  <c:v>22462526.150438</c:v>
                </c:pt>
                <c:pt idx="410">
                  <c:v>22410166.296349999</c:v>
                </c:pt>
                <c:pt idx="411">
                  <c:v>22357718.484824002</c:v>
                </c:pt>
                <c:pt idx="412">
                  <c:v>22305183.191574998</c:v>
                </c:pt>
                <c:pt idx="413">
                  <c:v>22252560.889389001</c:v>
                </c:pt>
                <c:pt idx="414">
                  <c:v>22199852.048153006</c:v>
                </c:pt>
                <c:pt idx="415">
                  <c:v>22147057.134877998</c:v>
                </c:pt>
                <c:pt idx="416">
                  <c:v>22094176.613730002</c:v>
                </c:pt>
                <c:pt idx="417">
                  <c:v>22041210.946052998</c:v>
                </c:pt>
                <c:pt idx="418">
                  <c:v>21988160.590397999</c:v>
                </c:pt>
                <c:pt idx="419">
                  <c:v>21935026.002547</c:v>
                </c:pt>
                <c:pt idx="420">
                  <c:v>21881807.635540001</c:v>
                </c:pt>
                <c:pt idx="421">
                  <c:v>21828505.9397</c:v>
                </c:pt>
                <c:pt idx="422">
                  <c:v>21775121.362657998</c:v>
                </c:pt>
                <c:pt idx="423">
                  <c:v>21721654.349377997</c:v>
                </c:pt>
                <c:pt idx="424">
                  <c:v>21668105.342181001</c:v>
                </c:pt>
                <c:pt idx="425">
                  <c:v>21614474.780769996</c:v>
                </c:pt>
                <c:pt idx="426">
                  <c:v>21560763.102253001</c:v>
                </c:pt>
                <c:pt idx="427">
                  <c:v>21506970.741168994</c:v>
                </c:pt>
                <c:pt idx="428">
                  <c:v>21453098.129508</c:v>
                </c:pt>
                <c:pt idx="429">
                  <c:v>21399145.696738001</c:v>
                </c:pt>
                <c:pt idx="430">
                  <c:v>21345113.869825002</c:v>
                </c:pt>
                <c:pt idx="431">
                  <c:v>21291003.073256001</c:v>
                </c:pt>
                <c:pt idx="432">
                  <c:v>21236813.729064997</c:v>
                </c:pt>
                <c:pt idx="433">
                  <c:v>21182546.256850999</c:v>
                </c:pt>
                <c:pt idx="434">
                  <c:v>21128201.073799998</c:v>
                </c:pt>
                <c:pt idx="435">
                  <c:v>21073778.59471</c:v>
                </c:pt>
                <c:pt idx="436">
                  <c:v>21019279.232012</c:v>
                </c:pt>
                <c:pt idx="437">
                  <c:v>20964703.395787001</c:v>
                </c:pt>
                <c:pt idx="438">
                  <c:v>20910051.493790995</c:v>
                </c:pt>
                <c:pt idx="439">
                  <c:v>20855323.931477994</c:v>
                </c:pt>
                <c:pt idx="440">
                  <c:v>20800521.112011999</c:v>
                </c:pt>
                <c:pt idx="441">
                  <c:v>20745643.436298002</c:v>
                </c:pt>
                <c:pt idx="442">
                  <c:v>20690691.302995</c:v>
                </c:pt>
                <c:pt idx="443">
                  <c:v>20635665.108537003</c:v>
                </c:pt>
                <c:pt idx="444">
                  <c:v>20580565.247154001</c:v>
                </c:pt>
                <c:pt idx="445">
                  <c:v>20525392.110893998</c:v>
                </c:pt>
                <c:pt idx="446">
                  <c:v>20470146.089636996</c:v>
                </c:pt>
                <c:pt idx="447">
                  <c:v>20414827.571116</c:v>
                </c:pt>
                <c:pt idx="448">
                  <c:v>20359436.940939996</c:v>
                </c:pt>
                <c:pt idx="449">
                  <c:v>20303974.582604997</c:v>
                </c:pt>
                <c:pt idx="450">
                  <c:v>20248440.877521001</c:v>
                </c:pt>
                <c:pt idx="451">
                  <c:v>20192836.205024</c:v>
                </c:pt>
                <c:pt idx="452">
                  <c:v>20137160.942396998</c:v>
                </c:pt>
                <c:pt idx="453">
                  <c:v>20081415.464885995</c:v>
                </c:pt>
                <c:pt idx="454">
                  <c:v>20025600.145722006</c:v>
                </c:pt>
                <c:pt idx="455">
                  <c:v>19969715.356133003</c:v>
                </c:pt>
                <c:pt idx="456">
                  <c:v>19913761.465364996</c:v>
                </c:pt>
                <c:pt idx="457">
                  <c:v>19857738.840698995</c:v>
                </c:pt>
                <c:pt idx="458">
                  <c:v>19801647.847465996</c:v>
                </c:pt>
                <c:pt idx="459">
                  <c:v>19745488.849066</c:v>
                </c:pt>
                <c:pt idx="460">
                  <c:v>19689262.206985001</c:v>
                </c:pt>
                <c:pt idx="461">
                  <c:v>19632968.280808996</c:v>
                </c:pt>
                <c:pt idx="462">
                  <c:v>19576607.428242002</c:v>
                </c:pt>
                <c:pt idx="463">
                  <c:v>19520180.005123001</c:v>
                </c:pt>
                <c:pt idx="464">
                  <c:v>19463686.365439996</c:v>
                </c:pt>
                <c:pt idx="465">
                  <c:v>19407126.861349002</c:v>
                </c:pt>
                <c:pt idx="466">
                  <c:v>19350501.843185</c:v>
                </c:pt>
                <c:pt idx="467">
                  <c:v>19293811.659481999</c:v>
                </c:pt>
                <c:pt idx="468">
                  <c:v>19237056.656988002</c:v>
                </c:pt>
                <c:pt idx="469">
                  <c:v>19180237.180674996</c:v>
                </c:pt>
                <c:pt idx="470">
                  <c:v>19123353.573762</c:v>
                </c:pt>
                <c:pt idx="471">
                  <c:v>19066406.177724004</c:v>
                </c:pt>
                <c:pt idx="472">
                  <c:v>19009395.332310002</c:v>
                </c:pt>
                <c:pt idx="473">
                  <c:v>18952321.375555001</c:v>
                </c:pt>
                <c:pt idx="474">
                  <c:v>18895184.643797997</c:v>
                </c:pt>
                <c:pt idx="475">
                  <c:v>18837985.471692998</c:v>
                </c:pt>
                <c:pt idx="476">
                  <c:v>18780724.192225005</c:v>
                </c:pt>
                <c:pt idx="477">
                  <c:v>18723401.136724003</c:v>
                </c:pt>
                <c:pt idx="478">
                  <c:v>18666016.634877998</c:v>
                </c:pt>
                <c:pt idx="479">
                  <c:v>18608571.014749005</c:v>
                </c:pt>
                <c:pt idx="480">
                  <c:v>18551064.602784004</c:v>
                </c:pt>
                <c:pt idx="481">
                  <c:v>18493497.723829996</c:v>
                </c:pt>
                <c:pt idx="482">
                  <c:v>18435870.701147996</c:v>
                </c:pt>
                <c:pt idx="483">
                  <c:v>18378183.856424004</c:v>
                </c:pt>
                <c:pt idx="484">
                  <c:v>18320437.509785</c:v>
                </c:pt>
                <c:pt idx="485">
                  <c:v>18262631.979811996</c:v>
                </c:pt>
                <c:pt idx="486">
                  <c:v>18204767.583547994</c:v>
                </c:pt>
                <c:pt idx="487">
                  <c:v>18146844.636518005</c:v>
                </c:pt>
                <c:pt idx="488">
                  <c:v>18088863.452736001</c:v>
                </c:pt>
                <c:pt idx="489">
                  <c:v>18030824.344721999</c:v>
                </c:pt>
                <c:pt idx="490">
                  <c:v>17972727.623509001</c:v>
                </c:pt>
                <c:pt idx="491">
                  <c:v>17914573.598662999</c:v>
                </c:pt>
                <c:pt idx="492">
                  <c:v>17856362.578285001</c:v>
                </c:pt>
                <c:pt idx="493">
                  <c:v>17798094.869035002</c:v>
                </c:pt>
                <c:pt idx="494">
                  <c:v>17739770.776133001</c:v>
                </c:pt>
                <c:pt idx="495">
                  <c:v>17681390.603376999</c:v>
                </c:pt>
                <c:pt idx="496">
                  <c:v>17622954.653156005</c:v>
                </c:pt>
                <c:pt idx="497">
                  <c:v>17564463.226456001</c:v>
                </c:pt>
                <c:pt idx="498">
                  <c:v>17505916.622874998</c:v>
                </c:pt>
                <c:pt idx="499">
                  <c:v>17447315.140636001</c:v>
                </c:pt>
                <c:pt idx="500">
                  <c:v>17388659.076595001</c:v>
                </c:pt>
                <c:pt idx="501">
                  <c:v>17329948.726254001</c:v>
                </c:pt>
                <c:pt idx="502">
                  <c:v>17271184.383771997</c:v>
                </c:pt>
                <c:pt idx="503">
                  <c:v>17212366.341974996</c:v>
                </c:pt>
                <c:pt idx="504">
                  <c:v>17153494.892368998</c:v>
                </c:pt>
                <c:pt idx="505">
                  <c:v>17094570.325150006</c:v>
                </c:pt>
                <c:pt idx="506">
                  <c:v>17035592.929211996</c:v>
                </c:pt>
                <c:pt idx="507">
                  <c:v>16976562.992162</c:v>
                </c:pt>
                <c:pt idx="508">
                  <c:v>16917480.800329003</c:v>
                </c:pt>
                <c:pt idx="509">
                  <c:v>16858346.638771001</c:v>
                </c:pt>
                <c:pt idx="510">
                  <c:v>16799160.791290995</c:v>
                </c:pt>
                <c:pt idx="511">
                  <c:v>16739923.540444998</c:v>
                </c:pt>
                <c:pt idx="512">
                  <c:v>16680635.167548997</c:v>
                </c:pt>
                <c:pt idx="513">
                  <c:v>16621295.952694003</c:v>
                </c:pt>
                <c:pt idx="514">
                  <c:v>16561906.174753001</c:v>
                </c:pt>
                <c:pt idx="515">
                  <c:v>16502466.111392001</c:v>
                </c:pt>
                <c:pt idx="516">
                  <c:v>16442976.039081</c:v>
                </c:pt>
                <c:pt idx="517">
                  <c:v>16383436.233099001</c:v>
                </c:pt>
                <c:pt idx="518">
                  <c:v>16323846.967549</c:v>
                </c:pt>
                <c:pt idx="519">
                  <c:v>16264208.515365997</c:v>
                </c:pt>
                <c:pt idx="520">
                  <c:v>16204521.148324996</c:v>
                </c:pt>
                <c:pt idx="521">
                  <c:v>16144785.137052</c:v>
                </c:pt>
                <c:pt idx="522">
                  <c:v>16085000.751031</c:v>
                </c:pt>
                <c:pt idx="523">
                  <c:v>16025168.258617003</c:v>
                </c:pt>
                <c:pt idx="524">
                  <c:v>15965287.927042</c:v>
                </c:pt>
                <c:pt idx="525">
                  <c:v>15905360.022424998</c:v>
                </c:pt>
                <c:pt idx="526">
                  <c:v>15845384.809783002</c:v>
                </c:pt>
                <c:pt idx="527">
                  <c:v>15785362.553035</c:v>
                </c:pt>
                <c:pt idx="528">
                  <c:v>15725293.515016003</c:v>
                </c:pt>
                <c:pt idx="529">
                  <c:v>15665177.957482999</c:v>
                </c:pt>
                <c:pt idx="530">
                  <c:v>15605016.141124995</c:v>
                </c:pt>
                <c:pt idx="531">
                  <c:v>15544808.32557</c:v>
                </c:pt>
                <c:pt idx="532">
                  <c:v>15484554.769395998</c:v>
                </c:pt>
                <c:pt idx="533">
                  <c:v>15424255.730135998</c:v>
                </c:pt>
                <c:pt idx="534">
                  <c:v>15363911.464291003</c:v>
                </c:pt>
                <c:pt idx="535">
                  <c:v>15303522.227333996</c:v>
                </c:pt>
                <c:pt idx="536">
                  <c:v>15243088.27372</c:v>
                </c:pt>
                <c:pt idx="537">
                  <c:v>15182609.856894</c:v>
                </c:pt>
                <c:pt idx="538">
                  <c:v>15122087.229301998</c:v>
                </c:pt>
                <c:pt idx="539">
                  <c:v>15061520.642393999</c:v>
                </c:pt>
                <c:pt idx="540">
                  <c:v>15000910.346634001</c:v>
                </c:pt>
                <c:pt idx="541">
                  <c:v>14940256.59151</c:v>
                </c:pt>
                <c:pt idx="542">
                  <c:v>14879559.625541</c:v>
                </c:pt>
                <c:pt idx="543">
                  <c:v>14818819.696280997</c:v>
                </c:pt>
                <c:pt idx="544">
                  <c:v>14758037.050333003</c:v>
                </c:pt>
                <c:pt idx="545">
                  <c:v>14697211.933351003</c:v>
                </c:pt>
                <c:pt idx="546">
                  <c:v>14636344.590051999</c:v>
                </c:pt>
                <c:pt idx="547">
                  <c:v>14575435.264221</c:v>
                </c:pt>
                <c:pt idx="548">
                  <c:v>14514484.198719</c:v>
                </c:pt>
                <c:pt idx="549">
                  <c:v>14453491.635490999</c:v>
                </c:pt>
                <c:pt idx="550">
                  <c:v>14392457.815571999</c:v>
                </c:pt>
                <c:pt idx="551">
                  <c:v>14331382.979095997</c:v>
                </c:pt>
                <c:pt idx="552">
                  <c:v>14270267.365303002</c:v>
                </c:pt>
                <c:pt idx="553">
                  <c:v>14209111.212545998</c:v>
                </c:pt>
                <c:pt idx="554">
                  <c:v>14147914.758295998</c:v>
                </c:pt>
                <c:pt idx="555">
                  <c:v>14086678.239153</c:v>
                </c:pt>
                <c:pt idx="556">
                  <c:v>14025401.890851002</c:v>
                </c:pt>
                <c:pt idx="557">
                  <c:v>13964085.948263001</c:v>
                </c:pt>
                <c:pt idx="558">
                  <c:v>13902730.645412</c:v>
                </c:pt>
                <c:pt idx="559">
                  <c:v>13841336.215476001</c:v>
                </c:pt>
                <c:pt idx="560">
                  <c:v>13779902.890792999</c:v>
                </c:pt>
                <c:pt idx="561">
                  <c:v>13718430.902869999</c:v>
                </c:pt>
                <c:pt idx="562">
                  <c:v>13656920.482388999</c:v>
                </c:pt>
                <c:pt idx="563">
                  <c:v>13595371.859216003</c:v>
                </c:pt>
                <c:pt idx="564">
                  <c:v>13533785.262402</c:v>
                </c:pt>
                <c:pt idx="565">
                  <c:v>13472160.920194998</c:v>
                </c:pt>
                <c:pt idx="566">
                  <c:v>13410499.060044</c:v>
                </c:pt>
                <c:pt idx="567">
                  <c:v>13348799.908606</c:v>
                </c:pt>
                <c:pt idx="568">
                  <c:v>13287063.691752002</c:v>
                </c:pt>
                <c:pt idx="569">
                  <c:v>13225290.634574998</c:v>
                </c:pt>
                <c:pt idx="570">
                  <c:v>13163480.961393002</c:v>
                </c:pt>
                <c:pt idx="571">
                  <c:v>13101634.895760002</c:v>
                </c:pt>
                <c:pt idx="572">
                  <c:v>13039752.660465999</c:v>
                </c:pt>
                <c:pt idx="573">
                  <c:v>12977834.477551</c:v>
                </c:pt>
                <c:pt idx="574">
                  <c:v>12915880.568303</c:v>
                </c:pt>
                <c:pt idx="575">
                  <c:v>12853891.153269</c:v>
                </c:pt>
                <c:pt idx="576">
                  <c:v>12791866.452262999</c:v>
                </c:pt>
                <c:pt idx="577">
                  <c:v>12729806.684365001</c:v>
                </c:pt>
                <c:pt idx="578">
                  <c:v>12667712.067932</c:v>
                </c:pt>
                <c:pt idx="579">
                  <c:v>12605582.820605</c:v>
                </c:pt>
                <c:pt idx="580">
                  <c:v>12543419.15931</c:v>
                </c:pt>
                <c:pt idx="581">
                  <c:v>12481221.300268</c:v>
                </c:pt>
                <c:pt idx="582">
                  <c:v>12418989.459000003</c:v>
                </c:pt>
                <c:pt idx="583">
                  <c:v>12356723.850329002</c:v>
                </c:pt>
                <c:pt idx="584">
                  <c:v>12294424.688393999</c:v>
                </c:pt>
                <c:pt idx="585">
                  <c:v>12232092.186644997</c:v>
                </c:pt>
                <c:pt idx="586">
                  <c:v>12169726.557858001</c:v>
                </c:pt>
                <c:pt idx="587">
                  <c:v>12107328.014134998</c:v>
                </c:pt>
                <c:pt idx="588">
                  <c:v>12044896.766911</c:v>
                </c:pt>
                <c:pt idx="589">
                  <c:v>11982433.026961001</c:v>
                </c:pt>
                <c:pt idx="590">
                  <c:v>11919937.004403003</c:v>
                </c:pt>
                <c:pt idx="591">
                  <c:v>11857408.908706</c:v>
                </c:pt>
                <c:pt idx="592">
                  <c:v>11794848.948692</c:v>
                </c:pt>
                <c:pt idx="593">
                  <c:v>11732257.332545998</c:v>
                </c:pt>
                <c:pt idx="594">
                  <c:v>11669634.267816</c:v>
                </c:pt>
                <c:pt idx="595">
                  <c:v>11606979.961422</c:v>
                </c:pt>
                <c:pt idx="596">
                  <c:v>11544294.619662</c:v>
                </c:pt>
                <c:pt idx="597">
                  <c:v>11481578.448213998</c:v>
                </c:pt>
                <c:pt idx="598">
                  <c:v>11418831.652140999</c:v>
                </c:pt>
                <c:pt idx="599">
                  <c:v>11356054.435900999</c:v>
                </c:pt>
                <c:pt idx="600">
                  <c:v>11293247.003346</c:v>
                </c:pt>
                <c:pt idx="601">
                  <c:v>11230409.557731999</c:v>
                </c:pt>
                <c:pt idx="602">
                  <c:v>11167542.301721999</c:v>
                </c:pt>
                <c:pt idx="603">
                  <c:v>11104645.437388998</c:v>
                </c:pt>
                <c:pt idx="604">
                  <c:v>11041719.166223997</c:v>
                </c:pt>
                <c:pt idx="605">
                  <c:v>10978763.689142</c:v>
                </c:pt>
                <c:pt idx="606">
                  <c:v>10915779.206482001</c:v>
                </c:pt>
                <c:pt idx="607">
                  <c:v>10852765.918014998</c:v>
                </c:pt>
                <c:pt idx="608">
                  <c:v>10789724.022949999</c:v>
                </c:pt>
                <c:pt idx="609">
                  <c:v>10726653.719935998</c:v>
                </c:pt>
                <c:pt idx="610">
                  <c:v>10663555.207069999</c:v>
                </c:pt>
                <c:pt idx="611">
                  <c:v>10600428.681898</c:v>
                </c:pt>
                <c:pt idx="612">
                  <c:v>10537274.341422997</c:v>
                </c:pt>
                <c:pt idx="613">
                  <c:v>10474092.382106002</c:v>
                </c:pt>
                <c:pt idx="614">
                  <c:v>10410882.999876</c:v>
                </c:pt>
                <c:pt idx="615">
                  <c:v>10347646.390131</c:v>
                </c:pt>
                <c:pt idx="616">
                  <c:v>10284382.747739999</c:v>
                </c:pt>
                <c:pt idx="617">
                  <c:v>10221092.267055998</c:v>
                </c:pt>
                <c:pt idx="618">
                  <c:v>10157775.14191</c:v>
                </c:pt>
                <c:pt idx="619">
                  <c:v>10094431.565625999</c:v>
                </c:pt>
                <c:pt idx="620">
                  <c:v>10031061.731016997</c:v>
                </c:pt>
                <c:pt idx="621">
                  <c:v>9967665.8303929977</c:v>
                </c:pt>
                <c:pt idx="622">
                  <c:v>9904244.0555670001</c:v>
                </c:pt>
                <c:pt idx="623">
                  <c:v>9840796.5978560001</c:v>
                </c:pt>
                <c:pt idx="624">
                  <c:v>9777323.6480879989</c:v>
                </c:pt>
                <c:pt idx="625">
                  <c:v>9713825.396604998</c:v>
                </c:pt>
                <c:pt idx="626">
                  <c:v>9650302.0332679991</c:v>
                </c:pt>
                <c:pt idx="627">
                  <c:v>9586753.747461997</c:v>
                </c:pt>
                <c:pt idx="628">
                  <c:v>9523180.7280959971</c:v>
                </c:pt>
                <c:pt idx="629">
                  <c:v>9459583.1636159997</c:v>
                </c:pt>
                <c:pt idx="630">
                  <c:v>9395961.2419979982</c:v>
                </c:pt>
                <c:pt idx="631">
                  <c:v>9332315.1507629994</c:v>
                </c:pt>
                <c:pt idx="632">
                  <c:v>9268645.0769720003</c:v>
                </c:pt>
                <c:pt idx="633">
                  <c:v>9204951.2072379962</c:v>
                </c:pt>
                <c:pt idx="634">
                  <c:v>9141233.7277249955</c:v>
                </c:pt>
                <c:pt idx="635">
                  <c:v>9077492.8241530024</c:v>
                </c:pt>
                <c:pt idx="636">
                  <c:v>9013728.6818029992</c:v>
                </c:pt>
                <c:pt idx="637">
                  <c:v>8949941.4855220001</c:v>
                </c:pt>
                <c:pt idx="638">
                  <c:v>8886131.4197239988</c:v>
                </c:pt>
                <c:pt idx="639">
                  <c:v>8822298.6683979984</c:v>
                </c:pt>
                <c:pt idx="640">
                  <c:v>8758443.4151080009</c:v>
                </c:pt>
                <c:pt idx="641">
                  <c:v>8694565.8430000003</c:v>
                </c:pt>
                <c:pt idx="642">
                  <c:v>8630666.1348039992</c:v>
                </c:pt>
                <c:pt idx="643">
                  <c:v>8566744.4728379995</c:v>
                </c:pt>
                <c:pt idx="644">
                  <c:v>8502801.0390149988</c:v>
                </c:pt>
                <c:pt idx="645">
                  <c:v>8438836.014843002</c:v>
                </c:pt>
                <c:pt idx="646">
                  <c:v>8374849.5814310005</c:v>
                </c:pt>
                <c:pt idx="647">
                  <c:v>8310841.9194900002</c:v>
                </c:pt>
                <c:pt idx="648">
                  <c:v>8246813.2093430003</c:v>
                </c:pt>
                <c:pt idx="649">
                  <c:v>8182763.6309220009</c:v>
                </c:pt>
                <c:pt idx="650">
                  <c:v>8118693.3637739988</c:v>
                </c:pt>
                <c:pt idx="651">
                  <c:v>8054602.5870700004</c:v>
                </c:pt>
                <c:pt idx="652">
                  <c:v>7990491.4795980006</c:v>
                </c:pt>
                <c:pt idx="653">
                  <c:v>7926360.2197779994</c:v>
                </c:pt>
                <c:pt idx="654">
                  <c:v>7862208.9856590014</c:v>
                </c:pt>
                <c:pt idx="655">
                  <c:v>7798037.9549220009</c:v>
                </c:pt>
                <c:pt idx="656">
                  <c:v>7733847.3048889991</c:v>
                </c:pt>
                <c:pt idx="657">
                  <c:v>7669637.2125240006</c:v>
                </c:pt>
                <c:pt idx="658">
                  <c:v>7605407.8544339994</c:v>
                </c:pt>
                <c:pt idx="659">
                  <c:v>7541159.4068750003</c:v>
                </c:pt>
                <c:pt idx="660">
                  <c:v>7476892.0457579996</c:v>
                </c:pt>
                <c:pt idx="661">
                  <c:v>7412605.9466480007</c:v>
                </c:pt>
                <c:pt idx="662">
                  <c:v>7348301.2847700007</c:v>
                </c:pt>
                <c:pt idx="663">
                  <c:v>7283978.235014</c:v>
                </c:pt>
                <c:pt idx="664">
                  <c:v>7219636.971934001</c:v>
                </c:pt>
                <c:pt idx="665">
                  <c:v>7155277.669755999</c:v>
                </c:pt>
                <c:pt idx="666">
                  <c:v>7090900.5023800004</c:v>
                </c:pt>
                <c:pt idx="667">
                  <c:v>7026505.6433819998</c:v>
                </c:pt>
                <c:pt idx="668">
                  <c:v>6962093.26602</c:v>
                </c:pt>
                <c:pt idx="669">
                  <c:v>6897663.5432359995</c:v>
                </c:pt>
                <c:pt idx="670">
                  <c:v>6833216.647659</c:v>
                </c:pt>
                <c:pt idx="671">
                  <c:v>6768752.7516100006</c:v>
                </c:pt>
                <c:pt idx="672">
                  <c:v>6704272.0271039996</c:v>
                </c:pt>
                <c:pt idx="673">
                  <c:v>6639774.6458539991</c:v>
                </c:pt>
                <c:pt idx="674">
                  <c:v>6575260.7792729996</c:v>
                </c:pt>
                <c:pt idx="675">
                  <c:v>6510730.5984810004</c:v>
                </c:pt>
                <c:pt idx="676">
                  <c:v>6446184.2743050009</c:v>
                </c:pt>
                <c:pt idx="677">
                  <c:v>6381621.977283</c:v>
                </c:pt>
                <c:pt idx="678">
                  <c:v>6317043.8776670005</c:v>
                </c:pt>
                <c:pt idx="679">
                  <c:v>6252450.1454290003</c:v>
                </c:pt>
                <c:pt idx="680">
                  <c:v>6187840.9502600003</c:v>
                </c:pt>
                <c:pt idx="681">
                  <c:v>6123216.4615770001</c:v>
                </c:pt>
                <c:pt idx="682">
                  <c:v>6058576.8485240005</c:v>
                </c:pt>
                <c:pt idx="683">
                  <c:v>5993922.2799760001</c:v>
                </c:pt>
                <c:pt idx="684">
                  <c:v>5929252.9245429998</c:v>
                </c:pt>
                <c:pt idx="685">
                  <c:v>5864568.9505730001</c:v>
                </c:pt>
                <c:pt idx="686">
                  <c:v>5799870.5261529991</c:v>
                </c:pt>
                <c:pt idx="687">
                  <c:v>5735157.8191149989</c:v>
                </c:pt>
                <c:pt idx="688">
                  <c:v>5670430.9970380003</c:v>
                </c:pt>
                <c:pt idx="689">
                  <c:v>5605690.2272509998</c:v>
                </c:pt>
                <c:pt idx="690">
                  <c:v>5540935.6768369991</c:v>
                </c:pt>
                <c:pt idx="691">
                  <c:v>5476167.5126359994</c:v>
                </c:pt>
                <c:pt idx="692">
                  <c:v>5411385.9012460001</c:v>
                </c:pt>
                <c:pt idx="693">
                  <c:v>5346591.0090290001</c:v>
                </c:pt>
                <c:pt idx="694">
                  <c:v>5281783.0021139998</c:v>
                </c:pt>
                <c:pt idx="695">
                  <c:v>5216962.0463970006</c:v>
                </c:pt>
                <c:pt idx="696">
                  <c:v>5152128.3075490007</c:v>
                </c:pt>
                <c:pt idx="697">
                  <c:v>5087281.9510129998</c:v>
                </c:pt>
                <c:pt idx="698">
                  <c:v>5022423.1420129994</c:v>
                </c:pt>
                <c:pt idx="699">
                  <c:v>4957552.045554</c:v>
                </c:pt>
                <c:pt idx="700">
                  <c:v>4892668.8264239999</c:v>
                </c:pt>
                <c:pt idx="701">
                  <c:v>4827773.6492009992</c:v>
                </c:pt>
                <c:pt idx="702">
                  <c:v>4762866.6782510001</c:v>
                </c:pt>
                <c:pt idx="703">
                  <c:v>4697948.0777350003</c:v>
                </c:pt>
                <c:pt idx="704">
                  <c:v>4633018.0116099995</c:v>
                </c:pt>
                <c:pt idx="705">
                  <c:v>4568076.6436349992</c:v>
                </c:pt>
                <c:pt idx="706">
                  <c:v>4503124.137368001</c:v>
                </c:pt>
                <c:pt idx="707">
                  <c:v>4438160.6561749997</c:v>
                </c:pt>
                <c:pt idx="708">
                  <c:v>4373186.3632299984</c:v>
                </c:pt>
                <c:pt idx="709">
                  <c:v>4308201.4215190001</c:v>
                </c:pt>
                <c:pt idx="710">
                  <c:v>4243205.9938409999</c:v>
                </c:pt>
                <c:pt idx="711">
                  <c:v>4178200.2428140002</c:v>
                </c:pt>
                <c:pt idx="712">
                  <c:v>4113184.3308759998</c:v>
                </c:pt>
                <c:pt idx="713">
                  <c:v>4048158.4202879998</c:v>
                </c:pt>
                <c:pt idx="714">
                  <c:v>3983122.6731389998</c:v>
                </c:pt>
                <c:pt idx="715">
                  <c:v>3918077.251344</c:v>
                </c:pt>
                <c:pt idx="716">
                  <c:v>3853022.3166529993</c:v>
                </c:pt>
                <c:pt idx="717">
                  <c:v>3787958.0306499996</c:v>
                </c:pt>
                <c:pt idx="718">
                  <c:v>3722884.5547560002</c:v>
                </c:pt>
                <c:pt idx="719">
                  <c:v>3657802.0502340002</c:v>
                </c:pt>
                <c:pt idx="720">
                  <c:v>3592710.6781909997</c:v>
                </c:pt>
                <c:pt idx="721">
                  <c:v>3527610.5995789999</c:v>
                </c:pt>
                <c:pt idx="722">
                  <c:v>3462501.9752009995</c:v>
                </c:pt>
                <c:pt idx="723">
                  <c:v>3397384.9657120002</c:v>
                </c:pt>
                <c:pt idx="724">
                  <c:v>3332259.731619</c:v>
                </c:pt>
                <c:pt idx="725">
                  <c:v>3267126.4332929999</c:v>
                </c:pt>
                <c:pt idx="726">
                  <c:v>3201985.2309599994</c:v>
                </c:pt>
                <c:pt idx="727">
                  <c:v>3136836.2847140003</c:v>
                </c:pt>
                <c:pt idx="728">
                  <c:v>3071679.7545119999</c:v>
                </c:pt>
                <c:pt idx="729">
                  <c:v>3006515.8001819993</c:v>
                </c:pt>
                <c:pt idx="730">
                  <c:v>2941344.581425</c:v>
                </c:pt>
                <c:pt idx="731">
                  <c:v>2876166.2578139999</c:v>
                </c:pt>
                <c:pt idx="732">
                  <c:v>2810980.9888029997</c:v>
                </c:pt>
                <c:pt idx="733">
                  <c:v>2745788.9337249999</c:v>
                </c:pt>
                <c:pt idx="734">
                  <c:v>2680590.2517960006</c:v>
                </c:pt>
                <c:pt idx="735">
                  <c:v>2615385.1021169997</c:v>
                </c:pt>
                <c:pt idx="736">
                  <c:v>2550173.643681</c:v>
                </c:pt>
                <c:pt idx="737">
                  <c:v>2484956.0353699997</c:v>
                </c:pt>
                <c:pt idx="738">
                  <c:v>2419732.435961999</c:v>
                </c:pt>
                <c:pt idx="739">
                  <c:v>2354503.0041299998</c:v>
                </c:pt>
                <c:pt idx="740">
                  <c:v>2289267.898448999</c:v>
                </c:pt>
                <c:pt idx="741">
                  <c:v>2224027.2773960005</c:v>
                </c:pt>
                <c:pt idx="742">
                  <c:v>2158781.299354</c:v>
                </c:pt>
                <c:pt idx="743">
                  <c:v>2093530.1226120002</c:v>
                </c:pt>
                <c:pt idx="744">
                  <c:v>2028273.9053729998</c:v>
                </c:pt>
                <c:pt idx="745">
                  <c:v>1963012.8057509998</c:v>
                </c:pt>
                <c:pt idx="746">
                  <c:v>1897746.981778</c:v>
                </c:pt>
                <c:pt idx="747">
                  <c:v>1832476.5914040001</c:v>
                </c:pt>
                <c:pt idx="748">
                  <c:v>1767201.7925020002</c:v>
                </c:pt>
                <c:pt idx="749">
                  <c:v>1701922.7428690002</c:v>
                </c:pt>
                <c:pt idx="750">
                  <c:v>1636639.600229</c:v>
                </c:pt>
                <c:pt idx="751">
                  <c:v>1571352.522236</c:v>
                </c:pt>
                <c:pt idx="752">
                  <c:v>1506061.6664780003</c:v>
                </c:pt>
                <c:pt idx="753">
                  <c:v>1440767.1904760003</c:v>
                </c:pt>
                <c:pt idx="754">
                  <c:v>1375469.2516919998</c:v>
                </c:pt>
                <c:pt idx="755">
                  <c:v>1310168.007526</c:v>
                </c:pt>
                <c:pt idx="756">
                  <c:v>1244863.6153229999</c:v>
                </c:pt>
                <c:pt idx="757">
                  <c:v>1179556.2323750001</c:v>
                </c:pt>
                <c:pt idx="758">
                  <c:v>1114246.0159209999</c:v>
                </c:pt>
                <c:pt idx="759">
                  <c:v>1048933.1231540001</c:v>
                </c:pt>
                <c:pt idx="760">
                  <c:v>983617.71121799992</c:v>
                </c:pt>
                <c:pt idx="761">
                  <c:v>918299.93721700017</c:v>
                </c:pt>
                <c:pt idx="762">
                  <c:v>852979.9582140001</c:v>
                </c:pt>
                <c:pt idx="763">
                  <c:v>787657.93123400013</c:v>
                </c:pt>
                <c:pt idx="764">
                  <c:v>722334.01326600008</c:v>
                </c:pt>
                <c:pt idx="765">
                  <c:v>657008.3612690001</c:v>
                </c:pt>
                <c:pt idx="766">
                  <c:v>591681.13217099989</c:v>
                </c:pt>
                <c:pt idx="767">
                  <c:v>526352.48287199996</c:v>
                </c:pt>
                <c:pt idx="768">
                  <c:v>461022.57025000005</c:v>
                </c:pt>
                <c:pt idx="769">
                  <c:v>395691.55116199999</c:v>
                </c:pt>
                <c:pt idx="770">
                  <c:v>330359.58244199998</c:v>
                </c:pt>
                <c:pt idx="771">
                  <c:v>265026.82091200002</c:v>
                </c:pt>
                <c:pt idx="772">
                  <c:v>199693.42337900001</c:v>
                </c:pt>
                <c:pt idx="773">
                  <c:v>134359.54663900001</c:v>
                </c:pt>
                <c:pt idx="774">
                  <c:v>69025.347479999982</c:v>
                </c:pt>
                <c:pt idx="775">
                  <c:v>3690.9826839999996</c:v>
                </c:pt>
                <c:pt idx="776">
                  <c:v>-61643.390969</c:v>
                </c:pt>
                <c:pt idx="777">
                  <c:v>-126977.61669900001</c:v>
                </c:pt>
                <c:pt idx="778">
                  <c:v>-192311.53772500003</c:v>
                </c:pt>
                <c:pt idx="779">
                  <c:v>-257644.99725900003</c:v>
                </c:pt>
                <c:pt idx="780">
                  <c:v>-322977.83850700001</c:v>
                </c:pt>
                <c:pt idx="781">
                  <c:v>-388309.90466200007</c:v>
                </c:pt>
                <c:pt idx="782">
                  <c:v>-453641.03890599991</c:v>
                </c:pt>
                <c:pt idx="783">
                  <c:v>-518971.08440400002</c:v>
                </c:pt>
                <c:pt idx="784">
                  <c:v>-584299.88430300006</c:v>
                </c:pt>
                <c:pt idx="785">
                  <c:v>-649627.28172899992</c:v>
                </c:pt>
                <c:pt idx="786">
                  <c:v>-714953.11978199997</c:v>
                </c:pt>
                <c:pt idx="787">
                  <c:v>-780277.24153799994</c:v>
                </c:pt>
                <c:pt idx="788">
                  <c:v>-845599.49004199996</c:v>
                </c:pt>
                <c:pt idx="789">
                  <c:v>-910919.70830899989</c:v>
                </c:pt>
                <c:pt idx="790">
                  <c:v>-976237.73931699991</c:v>
                </c:pt>
                <c:pt idx="791">
                  <c:v>-1041553.4260070001</c:v>
                </c:pt>
                <c:pt idx="792">
                  <c:v>-1106866.6112829999</c:v>
                </c:pt>
                <c:pt idx="793">
                  <c:v>-1172177.1380030001</c:v>
                </c:pt>
                <c:pt idx="794">
                  <c:v>-1237484.84898</c:v>
                </c:pt>
                <c:pt idx="795">
                  <c:v>-1302789.5869800004</c:v>
                </c:pt>
                <c:pt idx="796">
                  <c:v>-1368091.1947180002</c:v>
                </c:pt>
                <c:pt idx="797">
                  <c:v>-1433389.514856</c:v>
                </c:pt>
                <c:pt idx="798">
                  <c:v>-1498684.3899980003</c:v>
                </c:pt>
                <c:pt idx="799">
                  <c:v>-1563975.6626910002</c:v>
                </c:pt>
                <c:pt idx="800">
                  <c:v>-1629263.1754190002</c:v>
                </c:pt>
                <c:pt idx="801">
                  <c:v>-1694546.770603</c:v>
                </c:pt>
                <c:pt idx="802">
                  <c:v>-1759826.2905970002</c:v>
                </c:pt>
                <c:pt idx="803">
                  <c:v>-1825101.5776839999</c:v>
                </c:pt>
                <c:pt idx="804">
                  <c:v>-1890372.474075</c:v>
                </c:pt>
                <c:pt idx="805">
                  <c:v>-1955638.8219080002</c:v>
                </c:pt>
                <c:pt idx="806">
                  <c:v>-2020900.46324</c:v>
                </c:pt>
                <c:pt idx="807">
                  <c:v>-2086157.2400490001</c:v>
                </c:pt>
                <c:pt idx="808">
                  <c:v>-2151408.9942290001</c:v>
                </c:pt>
                <c:pt idx="809">
                  <c:v>-2216655.5675900006</c:v>
                </c:pt>
                <c:pt idx="810">
                  <c:v>-2281896.8018499995</c:v>
                </c:pt>
                <c:pt idx="811">
                  <c:v>-2347132.5386379994</c:v>
                </c:pt>
                <c:pt idx="812">
                  <c:v>-2412362.6194879995</c:v>
                </c:pt>
                <c:pt idx="813">
                  <c:v>-2477586.8858360001</c:v>
                </c:pt>
                <c:pt idx="814">
                  <c:v>-2542805.1790200002</c:v>
                </c:pt>
                <c:pt idx="815">
                  <c:v>-2608017.3402749998</c:v>
                </c:pt>
                <c:pt idx="816">
                  <c:v>-2673223.2107290002</c:v>
                </c:pt>
                <c:pt idx="817">
                  <c:v>-2738422.6314029996</c:v>
                </c:pt>
                <c:pt idx="818">
                  <c:v>-2803615.4432089999</c:v>
                </c:pt>
                <c:pt idx="819">
                  <c:v>-2868801.4869419998</c:v>
                </c:pt>
                <c:pt idx="820">
                  <c:v>-2933980.6032830002</c:v>
                </c:pt>
                <c:pt idx="821">
                  <c:v>-2999152.6327940002</c:v>
                </c:pt>
                <c:pt idx="822">
                  <c:v>-3064317.4159129993</c:v>
                </c:pt>
                <c:pt idx="823">
                  <c:v>-3129474.7929549995</c:v>
                </c:pt>
                <c:pt idx="824">
                  <c:v>-3194624.6041060002</c:v>
                </c:pt>
                <c:pt idx="825">
                  <c:v>-3259766.689423</c:v>
                </c:pt>
                <c:pt idx="826">
                  <c:v>-3324900.8888300001</c:v>
                </c:pt>
                <c:pt idx="827">
                  <c:v>-3390027.0421119994</c:v>
                </c:pt>
                <c:pt idx="828">
                  <c:v>-3455144.9889189997</c:v>
                </c:pt>
                <c:pt idx="829">
                  <c:v>-3520254.5687580002</c:v>
                </c:pt>
                <c:pt idx="830">
                  <c:v>-3585355.620989</c:v>
                </c:pt>
                <c:pt idx="831">
                  <c:v>-3650447.9848270002</c:v>
                </c:pt>
                <c:pt idx="832">
                  <c:v>-3715531.4993369998</c:v>
                </c:pt>
                <c:pt idx="833">
                  <c:v>-3780606.0034309998</c:v>
                </c:pt>
                <c:pt idx="834">
                  <c:v>-3845671.3358619995</c:v>
                </c:pt>
                <c:pt idx="835">
                  <c:v>-3910727.3352279994</c:v>
                </c:pt>
                <c:pt idx="836">
                  <c:v>-3975773.8399619996</c:v>
                </c:pt>
                <c:pt idx="837">
                  <c:v>-4040810.6883359998</c:v>
                </c:pt>
                <c:pt idx="838">
                  <c:v>-4105837.7184499996</c:v>
                </c:pt>
                <c:pt idx="839">
                  <c:v>-4170854.7682380006</c:v>
                </c:pt>
                <c:pt idx="840">
                  <c:v>-4235861.6754560005</c:v>
                </c:pt>
                <c:pt idx="841">
                  <c:v>-4300858.2776890006</c:v>
                </c:pt>
                <c:pt idx="842">
                  <c:v>-4365844.4123370005</c:v>
                </c:pt>
                <c:pt idx="843">
                  <c:v>-4430819.9166230001</c:v>
                </c:pt>
                <c:pt idx="844">
                  <c:v>-4495784.6275809994</c:v>
                </c:pt>
                <c:pt idx="845">
                  <c:v>-4560738.3820590004</c:v>
                </c:pt>
                <c:pt idx="846">
                  <c:v>-4625681.0167139992</c:v>
                </c:pt>
                <c:pt idx="847">
                  <c:v>-4690612.3680079998</c:v>
                </c:pt>
                <c:pt idx="848">
                  <c:v>-4755532.2722050007</c:v>
                </c:pt>
                <c:pt idx="849">
                  <c:v>-4820440.5653729998</c:v>
                </c:pt>
                <c:pt idx="850">
                  <c:v>-4885337.0833720006</c:v>
                </c:pt>
                <c:pt idx="851">
                  <c:v>-4950221.6618589992</c:v>
                </c:pt>
                <c:pt idx="852">
                  <c:v>-5015094.1362810005</c:v>
                </c:pt>
                <c:pt idx="853">
                  <c:v>-5079954.3418739997</c:v>
                </c:pt>
                <c:pt idx="854">
                  <c:v>-5144802.1136569986</c:v>
                </c:pt>
                <c:pt idx="855">
                  <c:v>-5209637.2864320008</c:v>
                </c:pt>
                <c:pt idx="856">
                  <c:v>-5274459.6947789993</c:v>
                </c:pt>
                <c:pt idx="857">
                  <c:v>-5339269.1730549997</c:v>
                </c:pt>
                <c:pt idx="858">
                  <c:v>-5404065.5553879999</c:v>
                </c:pt>
                <c:pt idx="859">
                  <c:v>-5468848.6756769996</c:v>
                </c:pt>
                <c:pt idx="860">
                  <c:v>-5533618.3675859999</c:v>
                </c:pt>
                <c:pt idx="861">
                  <c:v>-5598374.4645429999</c:v>
                </c:pt>
                <c:pt idx="862">
                  <c:v>-5663116.7997349994</c:v>
                </c:pt>
                <c:pt idx="863">
                  <c:v>-5727845.2061080001</c:v>
                </c:pt>
                <c:pt idx="864">
                  <c:v>-5792559.5163610009</c:v>
                </c:pt>
                <c:pt idx="865">
                  <c:v>-5857259.5629430003</c:v>
                </c:pt>
                <c:pt idx="866">
                  <c:v>-5921945.1780510014</c:v>
                </c:pt>
                <c:pt idx="867">
                  <c:v>-5986616.1936249994</c:v>
                </c:pt>
                <c:pt idx="868">
                  <c:v>-6051272.4413490016</c:v>
                </c:pt>
                <c:pt idx="869">
                  <c:v>-6115913.7526430003</c:v>
                </c:pt>
                <c:pt idx="870">
                  <c:v>-6180539.9586610012</c:v>
                </c:pt>
                <c:pt idx="871">
                  <c:v>-6245150.8902889993</c:v>
                </c:pt>
                <c:pt idx="872">
                  <c:v>-6309746.3781420002</c:v>
                </c:pt>
                <c:pt idx="873">
                  <c:v>-6374326.2525600009</c:v>
                </c:pt>
                <c:pt idx="874">
                  <c:v>-6438890.3436029991</c:v>
                </c:pt>
                <c:pt idx="875">
                  <c:v>-6503438.4810500015</c:v>
                </c:pt>
                <c:pt idx="876">
                  <c:v>-6567970.4943960002</c:v>
                </c:pt>
                <c:pt idx="877">
                  <c:v>-6632486.212847</c:v>
                </c:pt>
                <c:pt idx="878">
                  <c:v>-6696985.4653159995</c:v>
                </c:pt>
                <c:pt idx="879">
                  <c:v>-6761468.0804240005</c:v>
                </c:pt>
                <c:pt idx="880">
                  <c:v>-6825933.886492</c:v>
                </c:pt>
                <c:pt idx="881">
                  <c:v>-6890382.711538</c:v>
                </c:pt>
                <c:pt idx="882">
                  <c:v>-6954814.3832759997</c:v>
                </c:pt>
                <c:pt idx="883">
                  <c:v>-7019228.7291129986</c:v>
                </c:pt>
                <c:pt idx="884">
                  <c:v>-7083625.576142</c:v>
                </c:pt>
                <c:pt idx="885">
                  <c:v>-7148004.7511410005</c:v>
                </c:pt>
                <c:pt idx="886">
                  <c:v>-7212366.0805700002</c:v>
                </c:pt>
                <c:pt idx="887">
                  <c:v>-7276709.3905660007</c:v>
                </c:pt>
                <c:pt idx="888">
                  <c:v>-7341034.5069400007</c:v>
                </c:pt>
                <c:pt idx="889">
                  <c:v>-7405341.2551739998</c:v>
                </c:pt>
                <c:pt idx="890">
                  <c:v>-7469629.4604179999</c:v>
                </c:pt>
                <c:pt idx="891">
                  <c:v>-7533898.9474840006</c:v>
                </c:pt>
                <c:pt idx="892">
                  <c:v>-7598149.5408450002</c:v>
                </c:pt>
                <c:pt idx="893">
                  <c:v>-7662381.0646309992</c:v>
                </c:pt>
                <c:pt idx="894">
                  <c:v>-7726593.3426250005</c:v>
                </c:pt>
                <c:pt idx="895">
                  <c:v>-7790786.1982579995</c:v>
                </c:pt>
                <c:pt idx="896">
                  <c:v>-7854959.4546069996</c:v>
                </c:pt>
                <c:pt idx="897">
                  <c:v>-7919112.9343930008</c:v>
                </c:pt>
                <c:pt idx="898">
                  <c:v>-7983246.459973</c:v>
                </c:pt>
                <c:pt idx="899">
                  <c:v>-8047359.8533399999</c:v>
                </c:pt>
                <c:pt idx="900">
                  <c:v>-8111452.9361180002</c:v>
                </c:pt>
                <c:pt idx="901">
                  <c:v>-8175525.5295589995</c:v>
                </c:pt>
                <c:pt idx="902">
                  <c:v>-8239577.4545359993</c:v>
                </c:pt>
                <c:pt idx="903">
                  <c:v>-8303608.5315460004</c:v>
                </c:pt>
                <c:pt idx="904">
                  <c:v>-8367618.5806980003</c:v>
                </c:pt>
                <c:pt idx="905">
                  <c:v>-8431607.4217150006</c:v>
                </c:pt>
                <c:pt idx="906">
                  <c:v>-8495574.8739299998</c:v>
                </c:pt>
                <c:pt idx="907">
                  <c:v>-8559520.7562789973</c:v>
                </c:pt>
                <c:pt idx="908">
                  <c:v>-8623444.8872989975</c:v>
                </c:pt>
                <c:pt idx="909">
                  <c:v>-8687347.085123999</c:v>
                </c:pt>
                <c:pt idx="910">
                  <c:v>-8751227.1674809977</c:v>
                </c:pt>
                <c:pt idx="911">
                  <c:v>-8815084.9516870026</c:v>
                </c:pt>
                <c:pt idx="912">
                  <c:v>-8878920.2546420023</c:v>
                </c:pt>
                <c:pt idx="913">
                  <c:v>-8942732.8928309996</c:v>
                </c:pt>
                <c:pt idx="914">
                  <c:v>-9006522.6823130008</c:v>
                </c:pt>
                <c:pt idx="915">
                  <c:v>-9070289.4387219977</c:v>
                </c:pt>
                <c:pt idx="916">
                  <c:v>-9134032.9772609975</c:v>
                </c:pt>
                <c:pt idx="917">
                  <c:v>-9197753.1126969978</c:v>
                </c:pt>
                <c:pt idx="918">
                  <c:v>-9261449.6593590006</c:v>
                </c:pt>
                <c:pt idx="919">
                  <c:v>-9325122.4311349988</c:v>
                </c:pt>
                <c:pt idx="920">
                  <c:v>-9388771.2414629981</c:v>
                </c:pt>
                <c:pt idx="921">
                  <c:v>-9452395.9033320006</c:v>
                </c:pt>
                <c:pt idx="922">
                  <c:v>-9515996.2292739972</c:v>
                </c:pt>
                <c:pt idx="923">
                  <c:v>-9579572.0313629974</c:v>
                </c:pt>
                <c:pt idx="924">
                  <c:v>-9643123.1212089974</c:v>
                </c:pt>
                <c:pt idx="925">
                  <c:v>-9706649.309952002</c:v>
                </c:pt>
                <c:pt idx="926">
                  <c:v>-9770150.4082639981</c:v>
                </c:pt>
                <c:pt idx="927">
                  <c:v>-9833626.226336997</c:v>
                </c:pt>
                <c:pt idx="928">
                  <c:v>-9897076.573884001</c:v>
                </c:pt>
                <c:pt idx="929">
                  <c:v>-9960501.2601309977</c:v>
                </c:pt>
                <c:pt idx="930">
                  <c:v>-10023900.093816999</c:v>
                </c:pt>
                <c:pt idx="931">
                  <c:v>-10087272.883185999</c:v>
                </c:pt>
                <c:pt idx="932">
                  <c:v>-10150619.435983002</c:v>
                </c:pt>
                <c:pt idx="933">
                  <c:v>-10213939.559452999</c:v>
                </c:pt>
                <c:pt idx="934">
                  <c:v>-10277233.06033</c:v>
                </c:pt>
                <c:pt idx="935">
                  <c:v>-10340499.74484</c:v>
                </c:pt>
                <c:pt idx="936">
                  <c:v>-10403739.41869</c:v>
                </c:pt>
                <c:pt idx="937">
                  <c:v>-10466951.887068</c:v>
                </c:pt>
                <c:pt idx="938">
                  <c:v>-10530136.954638004</c:v>
                </c:pt>
                <c:pt idx="939">
                  <c:v>-10593294.42553</c:v>
                </c:pt>
                <c:pt idx="940">
                  <c:v>-10656424.103343002</c:v>
                </c:pt>
                <c:pt idx="941">
                  <c:v>-10719525.791137001</c:v>
                </c:pt>
                <c:pt idx="942">
                  <c:v>-10782599.291424999</c:v>
                </c:pt>
                <c:pt idx="943">
                  <c:v>-10845644.406175001</c:v>
                </c:pt>
                <c:pt idx="944">
                  <c:v>-10908660.936799997</c:v>
                </c:pt>
                <c:pt idx="945">
                  <c:v>-10971648.684155</c:v>
                </c:pt>
                <c:pt idx="946">
                  <c:v>-11034607.448531998</c:v>
                </c:pt>
                <c:pt idx="947">
                  <c:v>-11097537.029655</c:v>
                </c:pt>
                <c:pt idx="948">
                  <c:v>-11160437.226675998</c:v>
                </c:pt>
                <c:pt idx="949">
                  <c:v>-11223307.838169998</c:v>
                </c:pt>
                <c:pt idx="950">
                  <c:v>-11286148.662128</c:v>
                </c:pt>
                <c:pt idx="951">
                  <c:v>-11348959.495956002</c:v>
                </c:pt>
                <c:pt idx="952">
                  <c:v>-11411740.136463996</c:v>
                </c:pt>
                <c:pt idx="953">
                  <c:v>-11474490.379867002</c:v>
                </c:pt>
                <c:pt idx="954">
                  <c:v>-11537210.021778002</c:v>
                </c:pt>
                <c:pt idx="955">
                  <c:v>-11599898.8572</c:v>
                </c:pt>
                <c:pt idx="956">
                  <c:v>-11662556.680525998</c:v>
                </c:pt>
                <c:pt idx="957">
                  <c:v>-11725183.285529001</c:v>
                </c:pt>
                <c:pt idx="958">
                  <c:v>-11787778.465358002</c:v>
                </c:pt>
                <c:pt idx="959">
                  <c:v>-11850342.012537997</c:v>
                </c:pt>
                <c:pt idx="960">
                  <c:v>-11912873.718955001</c:v>
                </c:pt>
                <c:pt idx="961">
                  <c:v>-11975373.375858003</c:v>
                </c:pt>
                <c:pt idx="962">
                  <c:v>-12037840.773854</c:v>
                </c:pt>
                <c:pt idx="963">
                  <c:v>-12100275.702896997</c:v>
                </c:pt>
                <c:pt idx="964">
                  <c:v>-12162677.952288002</c:v>
                </c:pt>
                <c:pt idx="965">
                  <c:v>-12225047.310665</c:v>
                </c:pt>
                <c:pt idx="966">
                  <c:v>-12287383.566002</c:v>
                </c:pt>
                <c:pt idx="967">
                  <c:v>-12349686.505601002</c:v>
                </c:pt>
                <c:pt idx="968">
                  <c:v>-12411955.916087</c:v>
                </c:pt>
                <c:pt idx="969">
                  <c:v>-12474191.583399</c:v>
                </c:pt>
                <c:pt idx="970">
                  <c:v>-12536393.292792</c:v>
                </c:pt>
                <c:pt idx="971">
                  <c:v>-12598560.828825001</c:v>
                </c:pt>
                <c:pt idx="972">
                  <c:v>-12660693.975354999</c:v>
                </c:pt>
                <c:pt idx="973">
                  <c:v>-12722792.515535997</c:v>
                </c:pt>
                <c:pt idx="974">
                  <c:v>-12784856.231809</c:v>
                </c:pt>
                <c:pt idx="975">
                  <c:v>-12846884.905897999</c:v>
                </c:pt>
                <c:pt idx="976">
                  <c:v>-12908878.318804</c:v>
                </c:pt>
                <c:pt idx="977">
                  <c:v>-12970836.250798</c:v>
                </c:pt>
                <c:pt idx="978">
                  <c:v>-13032758.481415</c:v>
                </c:pt>
                <c:pt idx="979">
                  <c:v>-13094644.789449997</c:v>
                </c:pt>
                <c:pt idx="980">
                  <c:v>-13156494.952951001</c:v>
                </c:pt>
                <c:pt idx="981">
                  <c:v>-13218308.749209998</c:v>
                </c:pt>
                <c:pt idx="982">
                  <c:v>-13280085.954762004</c:v>
                </c:pt>
                <c:pt idx="983">
                  <c:v>-13341826.345373999</c:v>
                </c:pt>
                <c:pt idx="984">
                  <c:v>-13403529.696041998</c:v>
                </c:pt>
                <c:pt idx="985">
                  <c:v>-13465195.780982999</c:v>
                </c:pt>
                <c:pt idx="986">
                  <c:v>-13526824.373629002</c:v>
                </c:pt>
                <c:pt idx="987">
                  <c:v>-13588415.246620998</c:v>
                </c:pt>
                <c:pt idx="988">
                  <c:v>-13649968.171801003</c:v>
                </c:pt>
                <c:pt idx="989">
                  <c:v>-13711482.920209</c:v>
                </c:pt>
                <c:pt idx="990">
                  <c:v>-13772959.262072003</c:v>
                </c:pt>
                <c:pt idx="991">
                  <c:v>-13834396.966801003</c:v>
                </c:pt>
                <c:pt idx="992">
                  <c:v>-13895795.802982004</c:v>
                </c:pt>
                <c:pt idx="993">
                  <c:v>-13957155.538370999</c:v>
                </c:pt>
                <c:pt idx="994">
                  <c:v>-14018475.939884</c:v>
                </c:pt>
                <c:pt idx="995">
                  <c:v>-14079756.773596998</c:v>
                </c:pt>
                <c:pt idx="996">
                  <c:v>-14140997.804731002</c:v>
                </c:pt>
                <c:pt idx="997">
                  <c:v>-14202198.79765</c:v>
                </c:pt>
                <c:pt idx="998">
                  <c:v>-14263359.515853005</c:v>
                </c:pt>
                <c:pt idx="999">
                  <c:v>-14324479.721967001</c:v>
                </c:pt>
                <c:pt idx="1000">
                  <c:v>-14385559.177738</c:v>
                </c:pt>
                <c:pt idx="1001">
                  <c:v>-14446597.644029001</c:v>
                </c:pt>
                <c:pt idx="1002">
                  <c:v>-14507594.880806999</c:v>
                </c:pt>
                <c:pt idx="1003">
                  <c:v>-14568550.647137998</c:v>
                </c:pt>
                <c:pt idx="1004">
                  <c:v>-14629464.70118</c:v>
                </c:pt>
                <c:pt idx="1005">
                  <c:v>-14690336.800176</c:v>
                </c:pt>
                <c:pt idx="1006">
                  <c:v>-14751166.700445998</c:v>
                </c:pt>
                <c:pt idx="1007">
                  <c:v>-14811954.157379</c:v>
                </c:pt>
                <c:pt idx="1008">
                  <c:v>-14872698.925427997</c:v>
                </c:pt>
                <c:pt idx="1009">
                  <c:v>-14933400.758095998</c:v>
                </c:pt>
                <c:pt idx="1010">
                  <c:v>-14994059.407938</c:v>
                </c:pt>
                <c:pt idx="1011">
                  <c:v>-15054674.626542998</c:v>
                </c:pt>
                <c:pt idx="1012">
                  <c:v>-15115246.164535001</c:v>
                </c:pt>
                <c:pt idx="1013">
                  <c:v>-15175773.771559</c:v>
                </c:pt>
                <c:pt idx="1014">
                  <c:v>-15236257.196276998</c:v>
                </c:pt>
                <c:pt idx="1015">
                  <c:v>-15296696.186357001</c:v>
                </c:pt>
                <c:pt idx="1016">
                  <c:v>-15357090.488465998</c:v>
                </c:pt>
                <c:pt idx="1017">
                  <c:v>-15417439.848264998</c:v>
                </c:pt>
                <c:pt idx="1018">
                  <c:v>-15477744.010393998</c:v>
                </c:pt>
                <c:pt idx="1019">
                  <c:v>-15538002.718470998</c:v>
                </c:pt>
                <c:pt idx="1020">
                  <c:v>-15598215.715079</c:v>
                </c:pt>
                <c:pt idx="1021">
                  <c:v>-15658382.741758</c:v>
                </c:pt>
                <c:pt idx="1022">
                  <c:v>-15718503.539000001</c:v>
                </c:pt>
                <c:pt idx="1023">
                  <c:v>-15778577.846235998</c:v>
                </c:pt>
                <c:pt idx="1024">
                  <c:v>-15838605.401830999</c:v>
                </c:pt>
                <c:pt idx="1025">
                  <c:v>-15898585.943071</c:v>
                </c:pt>
                <c:pt idx="1026">
                  <c:v>-15958519.206158997</c:v>
                </c:pt>
                <c:pt idx="1027">
                  <c:v>-16018404.926204998</c:v>
                </c:pt>
                <c:pt idx="1028">
                  <c:v>-16078242.837213</c:v>
                </c:pt>
                <c:pt idx="1029">
                  <c:v>-16138032.672078</c:v>
                </c:pt>
                <c:pt idx="1030">
                  <c:v>-16197774.162573</c:v>
                </c:pt>
                <c:pt idx="1031">
                  <c:v>-16257467.039340001</c:v>
                </c:pt>
                <c:pt idx="1032">
                  <c:v>-16317111.031885</c:v>
                </c:pt>
                <c:pt idx="1033">
                  <c:v>-16376705.868561</c:v>
                </c:pt>
                <c:pt idx="1034">
                  <c:v>-16436251.276565999</c:v>
                </c:pt>
                <c:pt idx="1035">
                  <c:v>-16495746.981930003</c:v>
                </c:pt>
                <c:pt idx="1036">
                  <c:v>-16555192.709504995</c:v>
                </c:pt>
                <c:pt idx="1037">
                  <c:v>-16614588.182956999</c:v>
                </c:pt>
                <c:pt idx="1038">
                  <c:v>-16673933.124758001</c:v>
                </c:pt>
                <c:pt idx="1039">
                  <c:v>-16733227.256169001</c:v>
                </c:pt>
                <c:pt idx="1040">
                  <c:v>-16792470.297237996</c:v>
                </c:pt>
                <c:pt idx="1041">
                  <c:v>-16851661.966787998</c:v>
                </c:pt>
                <c:pt idx="1042">
                  <c:v>-16910801.982403997</c:v>
                </c:pt>
                <c:pt idx="1043">
                  <c:v>-16969890.060424</c:v>
                </c:pt>
                <c:pt idx="1044">
                  <c:v>-17028925.915932</c:v>
                </c:pt>
                <c:pt idx="1045">
                  <c:v>-17087909.262742996</c:v>
                </c:pt>
                <c:pt idx="1046">
                  <c:v>-17146839.813395999</c:v>
                </c:pt>
                <c:pt idx="1047">
                  <c:v>-17205717.279142</c:v>
                </c:pt>
                <c:pt idx="1048">
                  <c:v>-17264541.369932</c:v>
                </c:pt>
                <c:pt idx="1049">
                  <c:v>-17323311.794410996</c:v>
                </c:pt>
                <c:pt idx="1050">
                  <c:v>-17382028.259900998</c:v>
                </c:pt>
                <c:pt idx="1051">
                  <c:v>-17440690.472394001</c:v>
                </c:pt>
                <c:pt idx="1052">
                  <c:v>-17499298.136541001</c:v>
                </c:pt>
                <c:pt idx="1053">
                  <c:v>-17557850.955638997</c:v>
                </c:pt>
                <c:pt idx="1054">
                  <c:v>-17616348.631620999</c:v>
                </c:pt>
                <c:pt idx="1055">
                  <c:v>-17674790.865043998</c:v>
                </c:pt>
                <c:pt idx="1056">
                  <c:v>-17733177.355077997</c:v>
                </c:pt>
                <c:pt idx="1057">
                  <c:v>-17791507.799495995</c:v>
                </c:pt>
                <c:pt idx="1058">
                  <c:v>-17849781.894659001</c:v>
                </c:pt>
                <c:pt idx="1059">
                  <c:v>-17907999.335506003</c:v>
                </c:pt>
                <c:pt idx="1060">
                  <c:v>-17966159.815543</c:v>
                </c:pt>
                <c:pt idx="1061">
                  <c:v>-18024263.026830997</c:v>
                </c:pt>
                <c:pt idx="1062">
                  <c:v>-18082308.659970999</c:v>
                </c:pt>
                <c:pt idx="1063">
                  <c:v>-18140296.404096</c:v>
                </c:pt>
                <c:pt idx="1064">
                  <c:v>-18198225.946853995</c:v>
                </c:pt>
                <c:pt idx="1065">
                  <c:v>-18256096.974400997</c:v>
                </c:pt>
                <c:pt idx="1066">
                  <c:v>-18313909.171385001</c:v>
                </c:pt>
                <c:pt idx="1067">
                  <c:v>-18371662.220931996</c:v>
                </c:pt>
                <c:pt idx="1068">
                  <c:v>-18429355.804637</c:v>
                </c:pt>
                <c:pt idx="1069">
                  <c:v>-18486989.602549005</c:v>
                </c:pt>
                <c:pt idx="1070">
                  <c:v>-18544563.293157</c:v>
                </c:pt>
                <c:pt idx="1071">
                  <c:v>-18602076.553381</c:v>
                </c:pt>
                <c:pt idx="1072">
                  <c:v>-18659529.058552004</c:v>
                </c:pt>
                <c:pt idx="1073">
                  <c:v>-18716920.482403997</c:v>
                </c:pt>
                <c:pt idx="1074">
                  <c:v>-18774250.497059997</c:v>
                </c:pt>
                <c:pt idx="1075">
                  <c:v>-18831518.773015995</c:v>
                </c:pt>
                <c:pt idx="1076">
                  <c:v>-18888724.979127999</c:v>
                </c:pt>
                <c:pt idx="1077">
                  <c:v>-18945868.782597996</c:v>
                </c:pt>
                <c:pt idx="1078">
                  <c:v>-19002949.848960999</c:v>
                </c:pt>
                <c:pt idx="1079">
                  <c:v>-19059967.842070997</c:v>
                </c:pt>
                <c:pt idx="1080">
                  <c:v>-19116922.424084</c:v>
                </c:pt>
                <c:pt idx="1081">
                  <c:v>-19173813.255444996</c:v>
                </c:pt>
                <c:pt idx="1082">
                  <c:v>-19230639.994875997</c:v>
                </c:pt>
                <c:pt idx="1083">
                  <c:v>-19287402.299355999</c:v>
                </c:pt>
                <c:pt idx="1084">
                  <c:v>-19344099.824110001</c:v>
                </c:pt>
                <c:pt idx="1085">
                  <c:v>-19400732.222592</c:v>
                </c:pt>
                <c:pt idx="1086">
                  <c:v>-19457299.146472</c:v>
                </c:pt>
                <c:pt idx="1087">
                  <c:v>-19513800.245617993</c:v>
                </c:pt>
                <c:pt idx="1088">
                  <c:v>-19570235.168079998</c:v>
                </c:pt>
                <c:pt idx="1089">
                  <c:v>-19626603.560079996</c:v>
                </c:pt>
                <c:pt idx="1090">
                  <c:v>-19682905.065986998</c:v>
                </c:pt>
                <c:pt idx="1091">
                  <c:v>-19739139.328309003</c:v>
                </c:pt>
                <c:pt idx="1092">
                  <c:v>-19795305.987672992</c:v>
                </c:pt>
                <c:pt idx="1093">
                  <c:v>-19851404.682808995</c:v>
                </c:pt>
                <c:pt idx="1094">
                  <c:v>-19907435.050535001</c:v>
                </c:pt>
                <c:pt idx="1095">
                  <c:v>-19963396.725737996</c:v>
                </c:pt>
                <c:pt idx="1096">
                  <c:v>-20019289.341357999</c:v>
                </c:pt>
                <c:pt idx="1097">
                  <c:v>-20075112.528372001</c:v>
                </c:pt>
                <c:pt idx="1098">
                  <c:v>-20130865.915777002</c:v>
                </c:pt>
                <c:pt idx="1099">
                  <c:v>-20186549.130570002</c:v>
                </c:pt>
                <c:pt idx="1100">
                  <c:v>-20242161.797731996</c:v>
                </c:pt>
                <c:pt idx="1101">
                  <c:v>-20297703.540212002</c:v>
                </c:pt>
                <c:pt idx="1102">
                  <c:v>-20353173.978905998</c:v>
                </c:pt>
                <c:pt idx="1103">
                  <c:v>-20408572.732640997</c:v>
                </c:pt>
                <c:pt idx="1104">
                  <c:v>-20463899.418156009</c:v>
                </c:pt>
                <c:pt idx="1105">
                  <c:v>-20519153.650083005</c:v>
                </c:pt>
                <c:pt idx="1106">
                  <c:v>-20574335.040927999</c:v>
                </c:pt>
                <c:pt idx="1107">
                  <c:v>-20629443.201056</c:v>
                </c:pt>
                <c:pt idx="1108">
                  <c:v>-20684477.738665</c:v>
                </c:pt>
                <c:pt idx="1109">
                  <c:v>-20739438.259771995</c:v>
                </c:pt>
                <c:pt idx="1110">
                  <c:v>-20794324.368193001</c:v>
                </c:pt>
                <c:pt idx="1111">
                  <c:v>-20849135.665521</c:v>
                </c:pt>
                <c:pt idx="1112">
                  <c:v>-20903871.751107998</c:v>
                </c:pt>
                <c:pt idx="1113">
                  <c:v>-20958532.222042996</c:v>
                </c:pt>
                <c:pt idx="1114">
                  <c:v>-21013116.673133999</c:v>
                </c:pt>
                <c:pt idx="1115">
                  <c:v>-21067624.696885999</c:v>
                </c:pt>
                <c:pt idx="1116">
                  <c:v>-21122055.883479998</c:v>
                </c:pt>
                <c:pt idx="1117">
                  <c:v>-21176409.820753001</c:v>
                </c:pt>
                <c:pt idx="1118">
                  <c:v>-21230686.094176006</c:v>
                </c:pt>
                <c:pt idx="1119">
                  <c:v>-21284884.286831997</c:v>
                </c:pt>
                <c:pt idx="1120">
                  <c:v>-21339003.979397997</c:v>
                </c:pt>
                <c:pt idx="1121">
                  <c:v>-21393044.750115</c:v>
                </c:pt>
                <c:pt idx="1122">
                  <c:v>-21447006.174773999</c:v>
                </c:pt>
                <c:pt idx="1123">
                  <c:v>-21500887.826691002</c:v>
                </c:pt>
                <c:pt idx="1124">
                  <c:v>-21554689.276682001</c:v>
                </c:pt>
                <c:pt idx="1125">
                  <c:v>-21608410.093041997</c:v>
                </c:pt>
                <c:pt idx="1126">
                  <c:v>-21662049.841522001</c:v>
                </c:pt>
                <c:pt idx="1127">
                  <c:v>-21715608.085306</c:v>
                </c:pt>
                <c:pt idx="1128">
                  <c:v>-21769084.384984005</c:v>
                </c:pt>
                <c:pt idx="1129">
                  <c:v>-21822478.298532005</c:v>
                </c:pt>
                <c:pt idx="1130">
                  <c:v>-21875789.381286997</c:v>
                </c:pt>
                <c:pt idx="1131">
                  <c:v>-21929017.185920998</c:v>
                </c:pt>
                <c:pt idx="1132">
                  <c:v>-21982161.262413997</c:v>
                </c:pt>
                <c:pt idx="1133">
                  <c:v>-22035221.158037003</c:v>
                </c:pt>
                <c:pt idx="1134">
                  <c:v>-22088196.417317998</c:v>
                </c:pt>
                <c:pt idx="1135">
                  <c:v>-22141086.582018998</c:v>
                </c:pt>
                <c:pt idx="1136">
                  <c:v>-22193891.191114001</c:v>
                </c:pt>
                <c:pt idx="1137">
                  <c:v>-22246609.780757997</c:v>
                </c:pt>
                <c:pt idx="1138">
                  <c:v>-22299241.884260997</c:v>
                </c:pt>
                <c:pt idx="1139">
                  <c:v>-22351787.032063998</c:v>
                </c:pt>
                <c:pt idx="1140">
                  <c:v>-22404244.751708996</c:v>
                </c:pt>
                <c:pt idx="1141">
                  <c:v>-22456614.567811992</c:v>
                </c:pt>
                <c:pt idx="1142">
                  <c:v>-22508896.002039</c:v>
                </c:pt>
                <c:pt idx="1143">
                  <c:v>-22561088.573069997</c:v>
                </c:pt>
                <c:pt idx="1144">
                  <c:v>-22613191.796579</c:v>
                </c:pt>
                <c:pt idx="1145">
                  <c:v>-22665205.185199998</c:v>
                </c:pt>
                <c:pt idx="1146">
                  <c:v>-22717128.248500001</c:v>
                </c:pt>
                <c:pt idx="1147">
                  <c:v>-22768960.492948998</c:v>
                </c:pt>
                <c:pt idx="1148">
                  <c:v>-22820701.421887994</c:v>
                </c:pt>
                <c:pt idx="1149">
                  <c:v>-22872350.535505001</c:v>
                </c:pt>
                <c:pt idx="1150">
                  <c:v>-22923907.330798</c:v>
                </c:pt>
                <c:pt idx="1151">
                  <c:v>-22975371.301546998</c:v>
                </c:pt>
                <c:pt idx="1152">
                  <c:v>-23026741.938283</c:v>
                </c:pt>
                <c:pt idx="1153">
                  <c:v>-23078018.728255</c:v>
                </c:pt>
                <c:pt idx="1154">
                  <c:v>-23129201.155400999</c:v>
                </c:pt>
                <c:pt idx="1155">
                  <c:v>-23180288.700310998</c:v>
                </c:pt>
                <c:pt idx="1156">
                  <c:v>-23231280.840199001</c:v>
                </c:pt>
                <c:pt idx="1157">
                  <c:v>-23282177.048866</c:v>
                </c:pt>
                <c:pt idx="1158">
                  <c:v>-23332976.796668995</c:v>
                </c:pt>
                <c:pt idx="1159">
                  <c:v>-23383679.550487</c:v>
                </c:pt>
                <c:pt idx="1160">
                  <c:v>-23434284.773683995</c:v>
                </c:pt>
                <c:pt idx="1161">
                  <c:v>-23484791.926078998</c:v>
                </c:pt>
                <c:pt idx="1162">
                  <c:v>-23535200.463903997</c:v>
                </c:pt>
                <c:pt idx="1163">
                  <c:v>-23585509.839775</c:v>
                </c:pt>
                <c:pt idx="1164">
                  <c:v>-23635719.502652999</c:v>
                </c:pt>
                <c:pt idx="1165">
                  <c:v>-23685828.897807997</c:v>
                </c:pt>
                <c:pt idx="1166">
                  <c:v>-23735837.466778997</c:v>
                </c:pt>
                <c:pt idx="1167">
                  <c:v>-23785744.647344001</c:v>
                </c:pt>
                <c:pt idx="1168">
                  <c:v>-23835549.873472996</c:v>
                </c:pt>
                <c:pt idx="1169">
                  <c:v>-23885252.575296</c:v>
                </c:pt>
                <c:pt idx="1170">
                  <c:v>-23934852.179063998</c:v>
                </c:pt>
                <c:pt idx="1171">
                  <c:v>-23984348.107104003</c:v>
                </c:pt>
                <c:pt idx="1172">
                  <c:v>-24033739.777787</c:v>
                </c:pt>
                <c:pt idx="1173">
                  <c:v>-24083026.605480999</c:v>
                </c:pt>
                <c:pt idx="1174">
                  <c:v>-24132208.000514999</c:v>
                </c:pt>
                <c:pt idx="1175">
                  <c:v>-24181283.369135</c:v>
                </c:pt>
                <c:pt idx="1176">
                  <c:v>-24230252.113462001</c:v>
                </c:pt>
                <c:pt idx="1177">
                  <c:v>-24279113.631451</c:v>
                </c:pt>
                <c:pt idx="1178">
                  <c:v>-24327867.316849001</c:v>
                </c:pt>
                <c:pt idx="1179">
                  <c:v>-24376512.559147</c:v>
                </c:pt>
                <c:pt idx="1180">
                  <c:v>-24425048.743540995</c:v>
                </c:pt>
                <c:pt idx="1181">
                  <c:v>-24473475.250884</c:v>
                </c:pt>
                <c:pt idx="1182">
                  <c:v>-24521791.457644995</c:v>
                </c:pt>
                <c:pt idx="1183">
                  <c:v>-24569996.735857997</c:v>
                </c:pt>
                <c:pt idx="1184">
                  <c:v>-24618090.453076996</c:v>
                </c:pt>
                <c:pt idx="1185">
                  <c:v>-24666071.972332999</c:v>
                </c:pt>
                <c:pt idx="1186">
                  <c:v>-24713940.652081005</c:v>
                </c:pt>
                <c:pt idx="1187">
                  <c:v>-24761695.846156005</c:v>
                </c:pt>
                <c:pt idx="1188">
                  <c:v>-24809336.903720997</c:v>
                </c:pt>
                <c:pt idx="1189">
                  <c:v>-24856863.169220999</c:v>
                </c:pt>
                <c:pt idx="1190">
                  <c:v>-24904273.982327998</c:v>
                </c:pt>
                <c:pt idx="1191">
                  <c:v>-24951568.677896</c:v>
                </c:pt>
                <c:pt idx="1192">
                  <c:v>-24998746.585903995</c:v>
                </c:pt>
                <c:pt idx="1193">
                  <c:v>-25045807.031406999</c:v>
                </c:pt>
                <c:pt idx="1194">
                  <c:v>-25092749.334485006</c:v>
                </c:pt>
                <c:pt idx="1195">
                  <c:v>-25139572.810183004</c:v>
                </c:pt>
                <c:pt idx="1196">
                  <c:v>-25186276.768463995</c:v>
                </c:pt>
                <c:pt idx="1197">
                  <c:v>-25232860.514148999</c:v>
                </c:pt>
                <c:pt idx="1198">
                  <c:v>-25279323.346863002</c:v>
                </c:pt>
                <c:pt idx="1199">
                  <c:v>-25325664.560978997</c:v>
                </c:pt>
                <c:pt idx="1200">
                  <c:v>-25371883.445558995</c:v>
                </c:pt>
                <c:pt idx="1201">
                  <c:v>-25417979.284299996</c:v>
                </c:pt>
                <c:pt idx="1202">
                  <c:v>-25463951.355467997</c:v>
                </c:pt>
                <c:pt idx="1203">
                  <c:v>-25509798.931844994</c:v>
                </c:pt>
                <c:pt idx="1204">
                  <c:v>-25555521.280666996</c:v>
                </c:pt>
                <c:pt idx="1205">
                  <c:v>-25601117.663559999</c:v>
                </c:pt>
                <c:pt idx="1206">
                  <c:v>-25646587.336479001</c:v>
                </c:pt>
                <c:pt idx="1207">
                  <c:v>-25691929.549647998</c:v>
                </c:pt>
                <c:pt idx="1208">
                  <c:v>-25737143.547490995</c:v>
                </c:pt>
                <c:pt idx="1209">
                  <c:v>-25782228.568572</c:v>
                </c:pt>
                <c:pt idx="1210">
                  <c:v>-25827183.845525</c:v>
                </c:pt>
                <c:pt idx="1211">
                  <c:v>-25872008.604991999</c:v>
                </c:pt>
                <c:pt idx="1212">
                  <c:v>-25916702.06755</c:v>
                </c:pt>
                <c:pt idx="1213">
                  <c:v>-25961263.447646998</c:v>
                </c:pt>
                <c:pt idx="1214">
                  <c:v>-26005691.953531995</c:v>
                </c:pt>
                <c:pt idx="1215">
                  <c:v>-26049986.787182</c:v>
                </c:pt>
                <c:pt idx="1216">
                  <c:v>-26094147.144230001</c:v>
                </c:pt>
                <c:pt idx="1217">
                  <c:v>-26138172.213898998</c:v>
                </c:pt>
                <c:pt idx="1218">
                  <c:v>-26182061.178918999</c:v>
                </c:pt>
                <c:pt idx="1219">
                  <c:v>-26225813.215460997</c:v>
                </c:pt>
                <c:pt idx="1220">
                  <c:v>-26269427.493053995</c:v>
                </c:pt>
                <c:pt idx="1221">
                  <c:v>-26312903.174516004</c:v>
                </c:pt>
                <c:pt idx="1222">
                  <c:v>-26356239.415866997</c:v>
                </c:pt>
                <c:pt idx="1223">
                  <c:v>-26399435.366257999</c:v>
                </c:pt>
                <c:pt idx="1224">
                  <c:v>-26442490.167886</c:v>
                </c:pt>
                <c:pt idx="1225">
                  <c:v>-26485402.955915995</c:v>
                </c:pt>
                <c:pt idx="1226">
                  <c:v>-26528172.858394004</c:v>
                </c:pt>
                <c:pt idx="1227">
                  <c:v>-26570798.996167999</c:v>
                </c:pt>
                <c:pt idx="1228">
                  <c:v>-26613280.482797995</c:v>
                </c:pt>
                <c:pt idx="1229">
                  <c:v>-26655616.424476996</c:v>
                </c:pt>
                <c:pt idx="1230">
                  <c:v>-26697805.919934001</c:v>
                </c:pt>
                <c:pt idx="1231">
                  <c:v>-26739848.060353</c:v>
                </c:pt>
                <c:pt idx="1232">
                  <c:v>-26781741.929276995</c:v>
                </c:pt>
                <c:pt idx="1233">
                  <c:v>-26823486.602523003</c:v>
                </c:pt>
                <c:pt idx="1234">
                  <c:v>-26865081.148081999</c:v>
                </c:pt>
                <c:pt idx="1235">
                  <c:v>-26906524.626029003</c:v>
                </c:pt>
                <c:pt idx="1236">
                  <c:v>-26947816.088424001</c:v>
                </c:pt>
                <c:pt idx="1237">
                  <c:v>-26988954.579220999</c:v>
                </c:pt>
                <c:pt idx="1238">
                  <c:v>-27029939.134160005</c:v>
                </c:pt>
                <c:pt idx="1239">
                  <c:v>-27070768.780673992</c:v>
                </c:pt>
                <c:pt idx="1240">
                  <c:v>-27111442.537785001</c:v>
                </c:pt>
                <c:pt idx="1241">
                  <c:v>-27151959.416000001</c:v>
                </c:pt>
                <c:pt idx="1242">
                  <c:v>-27192318.417204998</c:v>
                </c:pt>
                <c:pt idx="1243">
                  <c:v>-27232518.534563001</c:v>
                </c:pt>
                <c:pt idx="1244">
                  <c:v>-27272558.752397999</c:v>
                </c:pt>
                <c:pt idx="1245">
                  <c:v>-27312438.046094</c:v>
                </c:pt>
                <c:pt idx="1246">
                  <c:v>-27352155.381973997</c:v>
                </c:pt>
                <c:pt idx="1247">
                  <c:v>-27391709.717195</c:v>
                </c:pt>
                <c:pt idx="1248">
                  <c:v>-27431099.999627002</c:v>
                </c:pt>
                <c:pt idx="1249">
                  <c:v>-27470325.167739</c:v>
                </c:pt>
                <c:pt idx="1250">
                  <c:v>-27509384.150477</c:v>
                </c:pt>
                <c:pt idx="1251">
                  <c:v>-27548275.867146999</c:v>
                </c:pt>
                <c:pt idx="1252">
                  <c:v>-27586999.227287997</c:v>
                </c:pt>
                <c:pt idx="1253">
                  <c:v>-27625553.130551003</c:v>
                </c:pt>
                <c:pt idx="1254">
                  <c:v>-27663936.466568995</c:v>
                </c:pt>
                <c:pt idx="1255">
                  <c:v>-27702148.114831999</c:v>
                </c:pt>
                <c:pt idx="1256">
                  <c:v>-27740186.944550999</c:v>
                </c:pt>
                <c:pt idx="1257">
                  <c:v>-27778051.814530004</c:v>
                </c:pt>
                <c:pt idx="1258">
                  <c:v>-27815741.573024999</c:v>
                </c:pt>
                <c:pt idx="1259">
                  <c:v>-27853255.057613995</c:v>
                </c:pt>
                <c:pt idx="1260">
                  <c:v>-27890591.095048998</c:v>
                </c:pt>
                <c:pt idx="1261">
                  <c:v>-27927748.501122005</c:v>
                </c:pt>
                <c:pt idx="1262">
                  <c:v>-27964726.080512997</c:v>
                </c:pt>
                <c:pt idx="1263">
                  <c:v>-28001522.626646999</c:v>
                </c:pt>
                <c:pt idx="1264">
                  <c:v>-28038136.921547994</c:v>
                </c:pt>
                <c:pt idx="1265">
                  <c:v>-28074567.735679995</c:v>
                </c:pt>
                <c:pt idx="1266">
                  <c:v>-28110813.827796999</c:v>
                </c:pt>
                <c:pt idx="1267">
                  <c:v>-28146873.944784999</c:v>
                </c:pt>
                <c:pt idx="1268">
                  <c:v>-28182746.821504999</c:v>
                </c:pt>
                <c:pt idx="1269">
                  <c:v>-28218431.180624999</c:v>
                </c:pt>
                <c:pt idx="1270">
                  <c:v>-28253925.732461002</c:v>
                </c:pt>
                <c:pt idx="1271">
                  <c:v>-28289229.174803998</c:v>
                </c:pt>
                <c:pt idx="1272">
                  <c:v>-28324340.192752004</c:v>
                </c:pt>
                <c:pt idx="1273">
                  <c:v>-28359257.458538</c:v>
                </c:pt>
                <c:pt idx="1274">
                  <c:v>-28393979.631347001</c:v>
                </c:pt>
                <c:pt idx="1275">
                  <c:v>-28428505.357143</c:v>
                </c:pt>
                <c:pt idx="1276">
                  <c:v>-28462833.268482</c:v>
                </c:pt>
                <c:pt idx="1277">
                  <c:v>-28496961.984324999</c:v>
                </c:pt>
                <c:pt idx="1278">
                  <c:v>-28530890.109852999</c:v>
                </c:pt>
                <c:pt idx="1279">
                  <c:v>-28564616.236269001</c:v>
                </c:pt>
                <c:pt idx="1280">
                  <c:v>-28598138.940606996</c:v>
                </c:pt>
                <c:pt idx="1281">
                  <c:v>-28631456.785525002</c:v>
                </c:pt>
                <c:pt idx="1282">
                  <c:v>-28664568.319110002</c:v>
                </c:pt>
                <c:pt idx="1283">
                  <c:v>-28697472.074666001</c:v>
                </c:pt>
                <c:pt idx="1284">
                  <c:v>-28730166.570503</c:v>
                </c:pt>
                <c:pt idx="1285">
                  <c:v>-28762650.309725001</c:v>
                </c:pt>
                <c:pt idx="1286">
                  <c:v>-28794921.780010995</c:v>
                </c:pt>
                <c:pt idx="1287">
                  <c:v>-28826979.453390997</c:v>
                </c:pt>
                <c:pt idx="1288">
                  <c:v>-28858821.786021002</c:v>
                </c:pt>
                <c:pt idx="1289">
                  <c:v>-28890447.217952006</c:v>
                </c:pt>
                <c:pt idx="1290">
                  <c:v>-28921854.172896001</c:v>
                </c:pt>
                <c:pt idx="1291">
                  <c:v>-28953041.057985999</c:v>
                </c:pt>
                <c:pt idx="1292">
                  <c:v>-28984006.263530996</c:v>
                </c:pt>
                <c:pt idx="1293">
                  <c:v>-29014748.162770998</c:v>
                </c:pt>
                <c:pt idx="1294">
                  <c:v>-29045265.111623</c:v>
                </c:pt>
                <c:pt idx="1295">
                  <c:v>-29075555.448422</c:v>
                </c:pt>
                <c:pt idx="1296">
                  <c:v>-29105617.493658997</c:v>
                </c:pt>
                <c:pt idx="1297">
                  <c:v>-29135449.549714997</c:v>
                </c:pt>
                <c:pt idx="1298">
                  <c:v>-29165049.900589999</c:v>
                </c:pt>
                <c:pt idx="1299">
                  <c:v>-29194416.811620001</c:v>
                </c:pt>
                <c:pt idx="1300">
                  <c:v>-29223548.529197998</c:v>
                </c:pt>
                <c:pt idx="1301">
                  <c:v>-29252443.280486997</c:v>
                </c:pt>
                <c:pt idx="1302">
                  <c:v>-29281099.273120999</c:v>
                </c:pt>
                <c:pt idx="1303">
                  <c:v>-29309514.694910001</c:v>
                </c:pt>
                <c:pt idx="1304">
                  <c:v>-29337687.713532999</c:v>
                </c:pt>
                <c:pt idx="1305">
                  <c:v>-29365616.476225</c:v>
                </c:pt>
                <c:pt idx="1306">
                  <c:v>-29393299.109462</c:v>
                </c:pt>
                <c:pt idx="1307">
                  <c:v>-29420733.718633998</c:v>
                </c:pt>
                <c:pt idx="1308">
                  <c:v>-29447918.387717996</c:v>
                </c:pt>
                <c:pt idx="1309">
                  <c:v>-29474851.178939003</c:v>
                </c:pt>
                <c:pt idx="1310">
                  <c:v>-29501530.132428005</c:v>
                </c:pt>
                <c:pt idx="1311">
                  <c:v>-29527953.265868992</c:v>
                </c:pt>
                <c:pt idx="1312">
                  <c:v>-29554118.574145</c:v>
                </c:pt>
                <c:pt idx="1313">
                  <c:v>-29580024.028969001</c:v>
                </c:pt>
                <c:pt idx="1314">
                  <c:v>-29605667.578517001</c:v>
                </c:pt>
                <c:pt idx="1315">
                  <c:v>-29631047.147043996</c:v>
                </c:pt>
                <c:pt idx="1316">
                  <c:v>-29656160.634497005</c:v>
                </c:pt>
                <c:pt idx="1317">
                  <c:v>-29681005.916122004</c:v>
                </c:pt>
                <c:pt idx="1318">
                  <c:v>-29705580.842057999</c:v>
                </c:pt>
                <c:pt idx="1319">
                  <c:v>-29729883.236926004</c:v>
                </c:pt>
                <c:pt idx="1320">
                  <c:v>-29753910.899409</c:v>
                </c:pt>
                <c:pt idx="1321">
                  <c:v>-29777661.601818997</c:v>
                </c:pt>
                <c:pt idx="1322">
                  <c:v>-29801133.089663997</c:v>
                </c:pt>
                <c:pt idx="1323">
                  <c:v>-29824323.081194997</c:v>
                </c:pt>
                <c:pt idx="1324">
                  <c:v>-29847229.266954001</c:v>
                </c:pt>
                <c:pt idx="1325">
                  <c:v>-29869849.309301</c:v>
                </c:pt>
                <c:pt idx="1326">
                  <c:v>-29892180.841942996</c:v>
                </c:pt>
                <c:pt idx="1327">
                  <c:v>-29914221.469441991</c:v>
                </c:pt>
                <c:pt idx="1328">
                  <c:v>-29935968.766718995</c:v>
                </c:pt>
                <c:pt idx="1329">
                  <c:v>-29957420.278547999</c:v>
                </c:pt>
                <c:pt idx="1330">
                  <c:v>-29978573.519033</c:v>
                </c:pt>
                <c:pt idx="1331">
                  <c:v>-29999425.971074995</c:v>
                </c:pt>
                <c:pt idx="1332">
                  <c:v>-30019975.085836995</c:v>
                </c:pt>
                <c:pt idx="1333">
                  <c:v>-30040218.28218</c:v>
                </c:pt>
                <c:pt idx="1334">
                  <c:v>-30060152.946104001</c:v>
                </c:pt>
                <c:pt idx="1335">
                  <c:v>-30079776.430163</c:v>
                </c:pt>
                <c:pt idx="1336">
                  <c:v>-30099086.052872997</c:v>
                </c:pt>
                <c:pt idx="1337">
                  <c:v>-30118079.098108999</c:v>
                </c:pt>
                <c:pt idx="1338">
                  <c:v>-30136752.814482003</c:v>
                </c:pt>
                <c:pt idx="1339">
                  <c:v>-30155104.414708</c:v>
                </c:pt>
                <c:pt idx="1340">
                  <c:v>-30173131.074955001</c:v>
                </c:pt>
                <c:pt idx="1341">
                  <c:v>-30190829.934186004</c:v>
                </c:pt>
                <c:pt idx="1342">
                  <c:v>-30208198.093474995</c:v>
                </c:pt>
                <c:pt idx="1343">
                  <c:v>-30225232.615315001</c:v>
                </c:pt>
                <c:pt idx="1344">
                  <c:v>-30241930.522909999</c:v>
                </c:pt>
                <c:pt idx="1345">
                  <c:v>-30258288.799442995</c:v>
                </c:pt>
                <c:pt idx="1346">
                  <c:v>-30274304.387334999</c:v>
                </c:pt>
                <c:pt idx="1347">
                  <c:v>-30289974.187484</c:v>
                </c:pt>
                <c:pt idx="1348">
                  <c:v>-30305295.058481</c:v>
                </c:pt>
                <c:pt idx="1349">
                  <c:v>-30320263.815816</c:v>
                </c:pt>
                <c:pt idx="1350">
                  <c:v>-30334877.231058002</c:v>
                </c:pt>
                <c:pt idx="1351">
                  <c:v>-30349132.031018995</c:v>
                </c:pt>
                <c:pt idx="1352">
                  <c:v>-30363024.896894999</c:v>
                </c:pt>
                <c:pt idx="1353">
                  <c:v>-30376552.463385995</c:v>
                </c:pt>
                <c:pt idx="1354">
                  <c:v>-30389711.317800999</c:v>
                </c:pt>
                <c:pt idx="1355">
                  <c:v>-30402497.999129999</c:v>
                </c:pt>
                <c:pt idx="1356">
                  <c:v>-30414908.997102998</c:v>
                </c:pt>
                <c:pt idx="1357">
                  <c:v>-30426940.751218997</c:v>
                </c:pt>
                <c:pt idx="1358">
                  <c:v>-30438589.649753001</c:v>
                </c:pt>
                <c:pt idx="1359">
                  <c:v>-30449852.028740998</c:v>
                </c:pt>
                <c:pt idx="1360">
                  <c:v>-30460724.170933001</c:v>
                </c:pt>
                <c:pt idx="1361">
                  <c:v>-30471202.304725002</c:v>
                </c:pt>
                <c:pt idx="1362">
                  <c:v>-30481282.603062</c:v>
                </c:pt>
                <c:pt idx="1363">
                  <c:v>-30490961.182312001</c:v>
                </c:pt>
                <c:pt idx="1364">
                  <c:v>-30500234.101108</c:v>
                </c:pt>
                <c:pt idx="1365">
                  <c:v>-30509097.359168999</c:v>
                </c:pt>
                <c:pt idx="1366">
                  <c:v>-30517546.896081999</c:v>
                </c:pt>
                <c:pt idx="1367">
                  <c:v>-30525578.590054005</c:v>
                </c:pt>
                <c:pt idx="1368">
                  <c:v>-30533188.25663</c:v>
                </c:pt>
                <c:pt idx="1369">
                  <c:v>-30540371.647383999</c:v>
                </c:pt>
                <c:pt idx="1370">
                  <c:v>-30547124.448564</c:v>
                </c:pt>
                <c:pt idx="1371">
                  <c:v>-30553442.279709999</c:v>
                </c:pt>
                <c:pt idx="1372">
                  <c:v>-30559320.692230001</c:v>
                </c:pt>
                <c:pt idx="1373">
                  <c:v>-30564755.167936001</c:v>
                </c:pt>
                <c:pt idx="1374">
                  <c:v>-30569741.117546003</c:v>
                </c:pt>
                <c:pt idx="1375">
                  <c:v>-30574273.879140001</c:v>
                </c:pt>
                <c:pt idx="1376">
                  <c:v>-30578348.716575</c:v>
                </c:pt>
                <c:pt idx="1377">
                  <c:v>-30581960.817852005</c:v>
                </c:pt>
                <c:pt idx="1378">
                  <c:v>-30585105.293446995</c:v>
                </c:pt>
                <c:pt idx="1379">
                  <c:v>-30587777.174584005</c:v>
                </c:pt>
                <c:pt idx="1380">
                  <c:v>-30589971.411467995</c:v>
                </c:pt>
                <c:pt idx="1381">
                  <c:v>-30591682.871460997</c:v>
                </c:pt>
                <c:pt idx="1382">
                  <c:v>-30592906.337212</c:v>
                </c:pt>
                <c:pt idx="1383">
                  <c:v>-30593636.504725005</c:v>
                </c:pt>
                <c:pt idx="1384">
                  <c:v>-30593867.981384002</c:v>
                </c:pt>
                <c:pt idx="1385">
                  <c:v>-30593595.283903997</c:v>
                </c:pt>
                <c:pt idx="1386">
                  <c:v>-30592812.836236004</c:v>
                </c:pt>
                <c:pt idx="1387">
                  <c:v>-30591514.967402995</c:v>
                </c:pt>
                <c:pt idx="1388">
                  <c:v>-30589695.909275997</c:v>
                </c:pt>
                <c:pt idx="1389">
                  <c:v>-30587349.794274997</c:v>
                </c:pt>
                <c:pt idx="1390">
                  <c:v>-30584470.653014001</c:v>
                </c:pt>
                <c:pt idx="1391">
                  <c:v>-30581052.411863998</c:v>
                </c:pt>
                <c:pt idx="1392">
                  <c:v>-30577088.890447997</c:v>
                </c:pt>
                <c:pt idx="1393">
                  <c:v>-30572573.799054999</c:v>
                </c:pt>
                <c:pt idx="1394">
                  <c:v>-30567500.735976998</c:v>
                </c:pt>
                <c:pt idx="1395">
                  <c:v>-30561863.184764005</c:v>
                </c:pt>
                <c:pt idx="1396">
                  <c:v>-30555654.511390001</c:v>
                </c:pt>
                <c:pt idx="1397">
                  <c:v>-30548867.961334996</c:v>
                </c:pt>
                <c:pt idx="1398">
                  <c:v>-30541496.656569004</c:v>
                </c:pt>
                <c:pt idx="1399">
                  <c:v>-30533533.592444997</c:v>
                </c:pt>
                <c:pt idx="1400">
                  <c:v>-30524971.634489004</c:v>
                </c:pt>
                <c:pt idx="1401">
                  <c:v>-30515803.515085999</c:v>
                </c:pt>
                <c:pt idx="1402">
                  <c:v>-30506021.830063</c:v>
                </c:pt>
                <c:pt idx="1403">
                  <c:v>-30495619.035158999</c:v>
                </c:pt>
                <c:pt idx="1404">
                  <c:v>-30484587.442368995</c:v>
                </c:pt>
                <c:pt idx="1405">
                  <c:v>-30472919.216183003</c:v>
                </c:pt>
                <c:pt idx="1406">
                  <c:v>-30460606.369688995</c:v>
                </c:pt>
                <c:pt idx="1407">
                  <c:v>-30447640.760543995</c:v>
                </c:pt>
                <c:pt idx="1408">
                  <c:v>-30434014.086814996</c:v>
                </c:pt>
                <c:pt idx="1409">
                  <c:v>-30419717.882676002</c:v>
                </c:pt>
                <c:pt idx="1410">
                  <c:v>-30404743.513951998</c:v>
                </c:pt>
                <c:pt idx="1411">
                  <c:v>-30389082.173517</c:v>
                </c:pt>
                <c:pt idx="1412">
                  <c:v>-30372724.876527004</c:v>
                </c:pt>
                <c:pt idx="1413">
                  <c:v>-30355662.455484997</c:v>
                </c:pt>
                <c:pt idx="1414">
                  <c:v>-30337885.555135</c:v>
                </c:pt>
                <c:pt idx="1415">
                  <c:v>-30319384.62717</c:v>
                </c:pt>
                <c:pt idx="1416">
                  <c:v>-30300149.924757</c:v>
                </c:pt>
                <c:pt idx="1417">
                  <c:v>-30280171.496851996</c:v>
                </c:pt>
                <c:pt idx="1418">
                  <c:v>-30259439.182324003</c:v>
                </c:pt>
                <c:pt idx="1419">
                  <c:v>-30237942.603847995</c:v>
                </c:pt>
                <c:pt idx="1420">
                  <c:v>-30215671.161584999</c:v>
                </c:pt>
                <c:pt idx="1421">
                  <c:v>-30192614.026612997</c:v>
                </c:pt>
                <c:pt idx="1422">
                  <c:v>-30168760.134127006</c:v>
                </c:pt>
                <c:pt idx="1423">
                  <c:v>-30144098.176370002</c:v>
                </c:pt>
                <c:pt idx="1424">
                  <c:v>-30118616.595293995</c:v>
                </c:pt>
                <c:pt idx="1425">
                  <c:v>-30092303.574951001</c:v>
                </c:pt>
                <c:pt idx="1426">
                  <c:v>-30065147.033573002</c:v>
                </c:pt>
                <c:pt idx="1427">
                  <c:v>-30037134.615355004</c:v>
                </c:pt>
                <c:pt idx="1428">
                  <c:v>-30008253.681907997</c:v>
                </c:pt>
                <c:pt idx="1429">
                  <c:v>-29978491.303374998</c:v>
                </c:pt>
                <c:pt idx="1430">
                  <c:v>-29947834.249189999</c:v>
                </c:pt>
                <c:pt idx="1431">
                  <c:v>-29916268.978460997</c:v>
                </c:pt>
                <c:pt idx="1432">
                  <c:v>-29883781.629973002</c:v>
                </c:pt>
                <c:pt idx="1433">
                  <c:v>-29850358.011762999</c:v>
                </c:pt>
                <c:pt idx="1434">
                  <c:v>-29815983.59028</c:v>
                </c:pt>
                <c:pt idx="1435">
                  <c:v>-29780643.479079995</c:v>
                </c:pt>
                <c:pt idx="1436">
                  <c:v>-29744322.427049994</c:v>
                </c:pt>
                <c:pt idx="1437">
                  <c:v>-29707004.806133002</c:v>
                </c:pt>
                <c:pt idx="1438">
                  <c:v>-29668674.598524004</c:v>
                </c:pt>
                <c:pt idx="1439">
                  <c:v>-29629315.383307997</c:v>
                </c:pt>
                <c:pt idx="1440">
                  <c:v>-29588910.322528001</c:v>
                </c:pt>
                <c:pt idx="1441">
                  <c:v>-29547442.146621998</c:v>
                </c:pt>
                <c:pt idx="1442">
                  <c:v>-29504893.139225002</c:v>
                </c:pt>
                <c:pt idx="1443">
                  <c:v>-29461245.121286999</c:v>
                </c:pt>
                <c:pt idx="1444">
                  <c:v>-29416479.434467997</c:v>
                </c:pt>
                <c:pt idx="1445">
                  <c:v>-29370576.923775997</c:v>
                </c:pt>
                <c:pt idx="1446">
                  <c:v>-29323517.919406001</c:v>
                </c:pt>
                <c:pt idx="1447">
                  <c:v>-29275282.217730001</c:v>
                </c:pt>
                <c:pt idx="1448">
                  <c:v>-29225849.061394997</c:v>
                </c:pt>
                <c:pt idx="1449">
                  <c:v>-29175197.118475001</c:v>
                </c:pt>
                <c:pt idx="1450">
                  <c:v>-29123304.460624997</c:v>
                </c:pt>
                <c:pt idx="1451">
                  <c:v>-29070148.540170997</c:v>
                </c:pt>
                <c:pt idx="1452">
                  <c:v>-29015706.166087005</c:v>
                </c:pt>
                <c:pt idx="1453">
                  <c:v>-28959953.478783999</c:v>
                </c:pt>
                <c:pt idx="1454">
                  <c:v>-28902865.923630994</c:v>
                </c:pt>
                <c:pt idx="1455">
                  <c:v>-28844418.223154999</c:v>
                </c:pt>
                <c:pt idx="1456">
                  <c:v>-28784584.347809996</c:v>
                </c:pt>
                <c:pt idx="1457">
                  <c:v>-28723337.485256996</c:v>
                </c:pt>
                <c:pt idx="1458">
                  <c:v>-28660650.008025005</c:v>
                </c:pt>
                <c:pt idx="1459">
                  <c:v>-28596493.439491995</c:v>
                </c:pt>
                <c:pt idx="1460">
                  <c:v>-28530838.41804</c:v>
                </c:pt>
                <c:pt idx="1461">
                  <c:v>-28463654.659295999</c:v>
                </c:pt>
                <c:pt idx="1462">
                  <c:v>-28394910.916310001</c:v>
                </c:pt>
                <c:pt idx="1463">
                  <c:v>-28324574.937555999</c:v>
                </c:pt>
                <c:pt idx="1464">
                  <c:v>-28252613.422584999</c:v>
                </c:pt>
                <c:pt idx="1465">
                  <c:v>-28178991.975198995</c:v>
                </c:pt>
                <c:pt idx="1466">
                  <c:v>-28103675.053955</c:v>
                </c:pt>
                <c:pt idx="1467">
                  <c:v>-28026625.919821002</c:v>
                </c:pt>
                <c:pt idx="1468">
                  <c:v>-27947806.580789998</c:v>
                </c:pt>
                <c:pt idx="1469">
                  <c:v>-27867177.733226001</c:v>
                </c:pt>
                <c:pt idx="1470">
                  <c:v>-27784698.699721999</c:v>
                </c:pt>
                <c:pt idx="1471">
                  <c:v>-27700327.363199998</c:v>
                </c:pt>
                <c:pt idx="1472">
                  <c:v>-27614020.096992001</c:v>
                </c:pt>
                <c:pt idx="1473">
                  <c:v>-27525731.690595999</c:v>
                </c:pt>
                <c:pt idx="1474">
                  <c:v>-27435415.270778995</c:v>
                </c:pt>
                <c:pt idx="1475">
                  <c:v>-27343022.217682999</c:v>
                </c:pt>
                <c:pt idx="1476">
                  <c:v>-27248502.075537998</c:v>
                </c:pt>
                <c:pt idx="1477">
                  <c:v>-27151802.457563002</c:v>
                </c:pt>
                <c:pt idx="1478">
                  <c:v>-27052868.944603994</c:v>
                </c:pt>
                <c:pt idx="1479">
                  <c:v>-26951644.976985998</c:v>
                </c:pt>
                <c:pt idx="1480">
                  <c:v>-26848071.739057001</c:v>
                </c:pt>
                <c:pt idx="1481">
                  <c:v>-26742088.035792999</c:v>
                </c:pt>
                <c:pt idx="1482">
                  <c:v>-26633630.16082</c:v>
                </c:pt>
                <c:pt idx="1483">
                  <c:v>-26522631.755121</c:v>
                </c:pt>
                <c:pt idx="1484">
                  <c:v>-26409023.655627999</c:v>
                </c:pt>
                <c:pt idx="1485">
                  <c:v>-26292733.732818995</c:v>
                </c:pt>
                <c:pt idx="1486">
                  <c:v>-26173686.716348998</c:v>
                </c:pt>
                <c:pt idx="1487">
                  <c:v>-26051804.007648997</c:v>
                </c:pt>
                <c:pt idx="1488">
                  <c:v>-25927003.478300001</c:v>
                </c:pt>
                <c:pt idx="1489">
                  <c:v>-25799199.25288</c:v>
                </c:pt>
                <c:pt idx="1490">
                  <c:v>-25668301.474824999</c:v>
                </c:pt>
                <c:pt idx="1491">
                  <c:v>-25534216.053692997</c:v>
                </c:pt>
                <c:pt idx="1492">
                  <c:v>-25396844.392035</c:v>
                </c:pt>
                <c:pt idx="1493">
                  <c:v>-25256083.089882996</c:v>
                </c:pt>
                <c:pt idx="1494">
                  <c:v>-25111823.624621</c:v>
                </c:pt>
                <c:pt idx="1495">
                  <c:v>-24963952.003754999</c:v>
                </c:pt>
                <c:pt idx="1496">
                  <c:v>-24812348.387797002</c:v>
                </c:pt>
                <c:pt idx="1497">
                  <c:v>-24656886.680148002</c:v>
                </c:pt>
                <c:pt idx="1498">
                  <c:v>-24497434.080483995</c:v>
                </c:pt>
                <c:pt idx="1499">
                  <c:v>-24333850.597692996</c:v>
                </c:pt>
                <c:pt idx="1500">
                  <c:v>-24165988.517951999</c:v>
                </c:pt>
                <c:pt idx="1501">
                  <c:v>-23993691.822925001</c:v>
                </c:pt>
                <c:pt idx="1502">
                  <c:v>-23816795.552434001</c:v>
                </c:pt>
                <c:pt idx="1503">
                  <c:v>-23635125.105193999</c:v>
                </c:pt>
                <c:pt idx="1504">
                  <c:v>-23448495.470348995</c:v>
                </c:pt>
                <c:pt idx="1505">
                  <c:v>-23256710.381530002</c:v>
                </c:pt>
                <c:pt idx="1506">
                  <c:v>-23059561.384034</c:v>
                </c:pt>
                <c:pt idx="1507">
                  <c:v>-22856826.804361999</c:v>
                </c:pt>
                <c:pt idx="1508">
                  <c:v>-22648270.609829001</c:v>
                </c:pt>
                <c:pt idx="1509">
                  <c:v>-22433641.144145001</c:v>
                </c:pt>
                <c:pt idx="1510">
                  <c:v>-22212669.722787</c:v>
                </c:pt>
                <c:pt idx="1511">
                  <c:v>-21985069.069529999</c:v>
                </c:pt>
                <c:pt idx="1512">
                  <c:v>-21750531.572666999</c:v>
                </c:pt>
                <c:pt idx="1513">
                  <c:v>-21508727.336093999</c:v>
                </c:pt>
                <c:pt idx="1514">
                  <c:v>-21259301.996547997</c:v>
                </c:pt>
                <c:pt idx="1515">
                  <c:v>-21001874.273678992</c:v>
                </c:pt>
                <c:pt idx="1516">
                  <c:v>-20736033.214295998</c:v>
                </c:pt>
                <c:pt idx="1517">
                  <c:v>-20461335.085775997</c:v>
                </c:pt>
                <c:pt idx="1518">
                  <c:v>-20177299.866261002</c:v>
                </c:pt>
                <c:pt idx="1519">
                  <c:v>-19883407.270592</c:v>
                </c:pt>
                <c:pt idx="1520">
                  <c:v>-19579092.240800995</c:v>
                </c:pt>
                <c:pt idx="1521">
                  <c:v>-19263739.818246003</c:v>
                </c:pt>
                <c:pt idx="1522">
                  <c:v>-18936679.300845996</c:v>
                </c:pt>
                <c:pt idx="1523">
                  <c:v>-18597177.573385</c:v>
                </c:pt>
                <c:pt idx="1524">
                  <c:v>-18244431.481319997</c:v>
                </c:pt>
                <c:pt idx="1525">
                  <c:v>-17877559.099381</c:v>
                </c:pt>
                <c:pt idx="1526">
                  <c:v>-17495589.725918997</c:v>
                </c:pt>
                <c:pt idx="1527">
                  <c:v>-17097452.414035998</c:v>
                </c:pt>
                <c:pt idx="1528">
                  <c:v>-16681962.833487</c:v>
                </c:pt>
                <c:pt idx="1529">
                  <c:v>-16247808.248070998</c:v>
                </c:pt>
                <c:pt idx="1530">
                  <c:v>-15793530.399948003</c:v>
                </c:pt>
                <c:pt idx="1531">
                  <c:v>-15317506.129335996</c:v>
                </c:pt>
                <c:pt idx="1532">
                  <c:v>-14817925.649087001</c:v>
                </c:pt>
                <c:pt idx="1533">
                  <c:v>-14292768.578623002</c:v>
                </c:pt>
                <c:pt idx="1534">
                  <c:v>-13739778.185938003</c:v>
                </c:pt>
                <c:pt idx="1535">
                  <c:v>-13156434.896392997</c:v>
                </c:pt>
                <c:pt idx="1536">
                  <c:v>-12539931.173974</c:v>
                </c:pt>
                <c:pt idx="1537">
                  <c:v>-11887151.632809</c:v>
                </c:pt>
                <c:pt idx="1538">
                  <c:v>-11194665.100799</c:v>
                </c:pt>
                <c:pt idx="1539">
                  <c:v>-10458739.911736</c:v>
                </c:pt>
                <c:pt idx="1540">
                  <c:v>-9675400.6753429994</c:v>
                </c:pt>
                <c:pt idx="1541">
                  <c:v>-8840554.8332690001</c:v>
                </c:pt>
                <c:pt idx="1542">
                  <c:v>-7950230.3624029998</c:v>
                </c:pt>
                <c:pt idx="1543">
                  <c:v>-7000979.4518090002</c:v>
                </c:pt>
                <c:pt idx="1544">
                  <c:v>-5990508.336201</c:v>
                </c:pt>
                <c:pt idx="1545">
                  <c:v>-4918571.4086920004</c:v>
                </c:pt>
                <c:pt idx="1546">
                  <c:v>-3788086.5850029998</c:v>
                </c:pt>
                <c:pt idx="1547">
                  <c:v>-2606260.6160579994</c:v>
                </c:pt>
                <c:pt idx="1548">
                  <c:v>-1385286.1634440003</c:v>
                </c:pt>
                <c:pt idx="1549">
                  <c:v>-142043.182264</c:v>
                </c:pt>
                <c:pt idx="1550">
                  <c:v>1103545.065746</c:v>
                </c:pt>
                <c:pt idx="1551">
                  <c:v>2331218.0333139994</c:v>
                </c:pt>
                <c:pt idx="1552">
                  <c:v>3523210.1843130002</c:v>
                </c:pt>
                <c:pt idx="1553">
                  <c:v>4666189.3941909997</c:v>
                </c:pt>
                <c:pt idx="1554">
                  <c:v>5751848.3776070001</c:v>
                </c:pt>
                <c:pt idx="1555">
                  <c:v>6776385.0065580001</c:v>
                </c:pt>
                <c:pt idx="1556">
                  <c:v>7739428.0613040002</c:v>
                </c:pt>
                <c:pt idx="1557">
                  <c:v>8642893.1946559995</c:v>
                </c:pt>
                <c:pt idx="1558">
                  <c:v>9490030.104129998</c:v>
                </c:pt>
                <c:pt idx="1559">
                  <c:v>10284734.170895997</c:v>
                </c:pt>
                <c:pt idx="1560">
                  <c:v>11031096.423459003</c:v>
                </c:pt>
                <c:pt idx="1561">
                  <c:v>11733133.287726998</c:v>
                </c:pt>
                <c:pt idx="1562">
                  <c:v>12394638.877405997</c:v>
                </c:pt>
                <c:pt idx="1563">
                  <c:v>13019115.254566997</c:v>
                </c:pt>
                <c:pt idx="1564">
                  <c:v>13609749.608925998</c:v>
                </c:pt>
                <c:pt idx="1565">
                  <c:v>14169418.104551002</c:v>
                </c:pt>
                <c:pt idx="1566">
                  <c:v>14700703.770560998</c:v>
                </c:pt>
                <c:pt idx="1567">
                  <c:v>15205920.850192999</c:v>
                </c:pt>
                <c:pt idx="1568">
                  <c:v>15687141.214093998</c:v>
                </c:pt>
                <c:pt idx="1569">
                  <c:v>16146220.407484001</c:v>
                </c:pt>
                <c:pt idx="1570">
                  <c:v>16584822.080326999</c:v>
                </c:pt>
                <c:pt idx="1571">
                  <c:v>17004440.241247993</c:v>
                </c:pt>
                <c:pt idx="1572">
                  <c:v>17406419.169414997</c:v>
                </c:pt>
                <c:pt idx="1573">
                  <c:v>17791971.032847997</c:v>
                </c:pt>
                <c:pt idx="1574">
                  <c:v>18162191.369884998</c:v>
                </c:pt>
                <c:pt idx="1575">
                  <c:v>18518072.637260001</c:v>
                </c:pt>
                <c:pt idx="1576">
                  <c:v>18860516.040340997</c:v>
                </c:pt>
                <c:pt idx="1577">
                  <c:v>19190341.854579005</c:v>
                </c:pt>
                <c:pt idx="1578">
                  <c:v>19508298.431380998</c:v>
                </c:pt>
                <c:pt idx="1579">
                  <c:v>19815070.062100001</c:v>
                </c:pt>
                <c:pt idx="1580">
                  <c:v>20111283.853414997</c:v>
                </c:pt>
                <c:pt idx="1581">
                  <c:v>20397515.747890994</c:v>
                </c:pt>
                <c:pt idx="1582">
                  <c:v>20674295.805573002</c:v>
                </c:pt>
                <c:pt idx="1583">
                  <c:v>20942112.846507005</c:v>
                </c:pt>
                <c:pt idx="1584">
                  <c:v>21201418.540040996</c:v>
                </c:pt>
                <c:pt idx="1585">
                  <c:v>21452631.014612999</c:v>
                </c:pt>
                <c:pt idx="1586">
                  <c:v>21696138.051228002</c:v>
                </c:pt>
                <c:pt idx="1587">
                  <c:v>21932299.914877996</c:v>
                </c:pt>
                <c:pt idx="1588">
                  <c:v>22161451.870475002</c:v>
                </c:pt>
                <c:pt idx="1589">
                  <c:v>22383906.423327997</c:v>
                </c:pt>
                <c:pt idx="1590">
                  <c:v>22599955.318605002</c:v>
                </c:pt>
                <c:pt idx="1591">
                  <c:v>22809871.329505999</c:v>
                </c:pt>
                <c:pt idx="1592">
                  <c:v>23013909.859774001</c:v>
                </c:pt>
                <c:pt idx="1593">
                  <c:v>23212310.382750001</c:v>
                </c:pt>
                <c:pt idx="1594">
                  <c:v>23405297.736203998</c:v>
                </c:pt>
                <c:pt idx="1595">
                  <c:v>23593083.289651997</c:v>
                </c:pt>
                <c:pt idx="1596">
                  <c:v>23775865.998695996</c:v>
                </c:pt>
                <c:pt idx="1597">
                  <c:v>23953833.359083001</c:v>
                </c:pt>
                <c:pt idx="1598">
                  <c:v>24127162.271542996</c:v>
                </c:pt>
                <c:pt idx="1599">
                  <c:v>24296019.827132005</c:v>
                </c:pt>
                <c:pt idx="1600">
                  <c:v>24460564.021570995</c:v>
                </c:pt>
                <c:pt idx="1601">
                  <c:v>24620944.406087998</c:v>
                </c:pt>
                <c:pt idx="1602">
                  <c:v>24777302.681329999</c:v>
                </c:pt>
                <c:pt idx="1603">
                  <c:v>24929773.240189001</c:v>
                </c:pt>
                <c:pt idx="1604">
                  <c:v>25078483.664657</c:v>
                </c:pt>
                <c:pt idx="1605">
                  <c:v>25223555.181292996</c:v>
                </c:pt>
                <c:pt idx="1606">
                  <c:v>25365103.079321999</c:v>
                </c:pt>
                <c:pt idx="1607">
                  <c:v>25503237.094978996</c:v>
                </c:pt>
                <c:pt idx="1608">
                  <c:v>25638061.765281998</c:v>
                </c:pt>
                <c:pt idx="1609">
                  <c:v>25769676.754106004</c:v>
                </c:pt>
                <c:pt idx="1610">
                  <c:v>25898177.153092001</c:v>
                </c:pt>
                <c:pt idx="1611">
                  <c:v>26023653.759689</c:v>
                </c:pt>
                <c:pt idx="1612">
                  <c:v>26146193.334368005</c:v>
                </c:pt>
                <c:pt idx="1613">
                  <c:v>26265878.838842999</c:v>
                </c:pt>
                <c:pt idx="1614">
                  <c:v>26382789.656963002</c:v>
                </c:pt>
                <c:pt idx="1615">
                  <c:v>26497001.799746998</c:v>
                </c:pt>
                <c:pt idx="1616">
                  <c:v>26608588.09592</c:v>
                </c:pt>
                <c:pt idx="1617">
                  <c:v>26717618.369146999</c:v>
                </c:pt>
                <c:pt idx="1618">
                  <c:v>26824159.603070997</c:v>
                </c:pt>
                <c:pt idx="1619">
                  <c:v>26928276.095146999</c:v>
                </c:pt>
                <c:pt idx="1620">
                  <c:v>27030029.600161001</c:v>
                </c:pt>
                <c:pt idx="1621">
                  <c:v>27129479.464264002</c:v>
                </c:pt>
                <c:pt idx="1622">
                  <c:v>27226682.750257999</c:v>
                </c:pt>
                <c:pt idx="1623">
                  <c:v>27321694.354807999</c:v>
                </c:pt>
                <c:pt idx="1624">
                  <c:v>27414567.118203003</c:v>
                </c:pt>
                <c:pt idx="1625">
                  <c:v>27505351.927210998</c:v>
                </c:pt>
                <c:pt idx="1626">
                  <c:v>27594097.811569005</c:v>
                </c:pt>
                <c:pt idx="1627">
                  <c:v>27680852.034552004</c:v>
                </c:pt>
                <c:pt idx="1628">
                  <c:v>27765660.178058002</c:v>
                </c:pt>
                <c:pt idx="1629">
                  <c:v>27848566.222613998</c:v>
                </c:pt>
                <c:pt idx="1630">
                  <c:v>27929612.622645002</c:v>
                </c:pt>
                <c:pt idx="1631">
                  <c:v>28008840.377355002</c:v>
                </c:pt>
                <c:pt idx="1632">
                  <c:v>28086289.097510997</c:v>
                </c:pt>
                <c:pt idx="1633">
                  <c:v>28161997.068425</c:v>
                </c:pt>
                <c:pt idx="1634">
                  <c:v>28236001.309374001</c:v>
                </c:pt>
                <c:pt idx="1635">
                  <c:v>28308337.629716001</c:v>
                </c:pt>
                <c:pt idx="1636">
                  <c:v>28379040.681902997</c:v>
                </c:pt>
                <c:pt idx="1637">
                  <c:v>28448144.011610996</c:v>
                </c:pt>
                <c:pt idx="1638">
                  <c:v>28515680.105160005</c:v>
                </c:pt>
                <c:pt idx="1639">
                  <c:v>28581680.434409998</c:v>
                </c:pt>
                <c:pt idx="1640">
                  <c:v>28646175.499277994</c:v>
                </c:pt>
                <c:pt idx="1641">
                  <c:v>28709194.868048996</c:v>
                </c:pt>
                <c:pt idx="1642">
                  <c:v>28770767.21559</c:v>
                </c:pt>
                <c:pt idx="1643">
                  <c:v>28830920.359616</c:v>
                </c:pt>
                <c:pt idx="1644">
                  <c:v>28889681.295125</c:v>
                </c:pt>
                <c:pt idx="1645">
                  <c:v>28947076.227100998</c:v>
                </c:pt>
                <c:pt idx="1646">
                  <c:v>29003130.601597998</c:v>
                </c:pt>
                <c:pt idx="1647">
                  <c:v>29057869.135301001</c:v>
                </c:pt>
                <c:pt idx="1648">
                  <c:v>29111315.843646996</c:v>
                </c:pt>
                <c:pt idx="1649">
                  <c:v>29163494.067593995</c:v>
                </c:pt>
                <c:pt idx="1650">
                  <c:v>29214426.499116</c:v>
                </c:pt>
                <c:pt idx="1651">
                  <c:v>29264135.205487996</c:v>
                </c:pt>
                <c:pt idx="1652">
                  <c:v>29312641.652449999</c:v>
                </c:pt>
                <c:pt idx="1653">
                  <c:v>29359966.726284001</c:v>
                </c:pt>
                <c:pt idx="1654">
                  <c:v>29406130.754884001</c:v>
                </c:pt>
                <c:pt idx="1655">
                  <c:v>29451153.527874995</c:v>
                </c:pt>
                <c:pt idx="1656">
                  <c:v>29495054.315814</c:v>
                </c:pt>
                <c:pt idx="1657">
                  <c:v>29537851.888546001</c:v>
                </c:pt>
                <c:pt idx="1658">
                  <c:v>29579564.532740999</c:v>
                </c:pt>
                <c:pt idx="1659">
                  <c:v>29620210.068667997</c:v>
                </c:pt>
                <c:pt idx="1660">
                  <c:v>29659805.866240997</c:v>
                </c:pt>
                <c:pt idx="1661">
                  <c:v>29698368.860365</c:v>
                </c:pt>
                <c:pt idx="1662">
                  <c:v>29735915.565642994</c:v>
                </c:pt>
                <c:pt idx="1663">
                  <c:v>29772462.090452</c:v>
                </c:pt>
                <c:pt idx="1664">
                  <c:v>29808024.150425002</c:v>
                </c:pt>
                <c:pt idx="1665">
                  <c:v>29842617.081386998</c:v>
                </c:pt>
                <c:pt idx="1666">
                  <c:v>29876255.851740997</c:v>
                </c:pt>
                <c:pt idx="1667">
                  <c:v>29908955.074361999</c:v>
                </c:pt>
                <c:pt idx="1668">
                  <c:v>29940729.018003006</c:v>
                </c:pt>
                <c:pt idx="1669">
                  <c:v>29971591.618241001</c:v>
                </c:pt>
                <c:pt idx="1670">
                  <c:v>30001556.487991996</c:v>
                </c:pt>
                <c:pt idx="1671">
                  <c:v>30030636.927603997</c:v>
                </c:pt>
                <c:pt idx="1672">
                  <c:v>30058845.934565999</c:v>
                </c:pt>
                <c:pt idx="1673">
                  <c:v>30086196.212820999</c:v>
                </c:pt>
                <c:pt idx="1674">
                  <c:v>30112700.181739997</c:v>
                </c:pt>
                <c:pt idx="1675">
                  <c:v>30138369.984739002</c:v>
                </c:pt>
                <c:pt idx="1676">
                  <c:v>30163217.497571997</c:v>
                </c:pt>
                <c:pt idx="1677">
                  <c:v>30187254.336313006</c:v>
                </c:pt>
                <c:pt idx="1678">
                  <c:v>30210491.865041997</c:v>
                </c:pt>
                <c:pt idx="1679">
                  <c:v>30232941.203241996</c:v>
                </c:pt>
                <c:pt idx="1680">
                  <c:v>30254613.232919998</c:v>
                </c:pt>
                <c:pt idx="1681">
                  <c:v>30275518.605480999</c:v>
                </c:pt>
                <c:pt idx="1682">
                  <c:v>30295667.748337999</c:v>
                </c:pt>
                <c:pt idx="1683">
                  <c:v>30315070.871293996</c:v>
                </c:pt>
                <c:pt idx="1684">
                  <c:v>30333737.972689997</c:v>
                </c:pt>
                <c:pt idx="1685">
                  <c:v>30351678.845341995</c:v>
                </c:pt>
                <c:pt idx="1686">
                  <c:v>30368903.082258996</c:v>
                </c:pt>
                <c:pt idx="1687">
                  <c:v>30385420.082172997</c:v>
                </c:pt>
                <c:pt idx="1688">
                  <c:v>30401239.054866999</c:v>
                </c:pt>
                <c:pt idx="1689">
                  <c:v>30416369.026324004</c:v>
                </c:pt>
                <c:pt idx="1690">
                  <c:v>30430818.843703002</c:v>
                </c:pt>
                <c:pt idx="1691">
                  <c:v>30444597.180135999</c:v>
                </c:pt>
                <c:pt idx="1692">
                  <c:v>30457712.539377999</c:v>
                </c:pt>
                <c:pt idx="1693">
                  <c:v>30470173.260287002</c:v>
                </c:pt>
                <c:pt idx="1694">
                  <c:v>30481987.521163002</c:v>
                </c:pt>
                <c:pt idx="1695">
                  <c:v>30493163.343942996</c:v>
                </c:pt>
                <c:pt idx="1696">
                  <c:v>30503708.598255999</c:v>
                </c:pt>
                <c:pt idx="1697">
                  <c:v>30513631.005347997</c:v>
                </c:pt>
                <c:pt idx="1698">
                  <c:v>30522938.141876996</c:v>
                </c:pt>
                <c:pt idx="1699">
                  <c:v>30531637.443593998</c:v>
                </c:pt>
                <c:pt idx="1700">
                  <c:v>30539736.208891995</c:v>
                </c:pt>
                <c:pt idx="1701">
                  <c:v>30547241.602260001</c:v>
                </c:pt>
                <c:pt idx="1702">
                  <c:v>30554160.657614</c:v>
                </c:pt>
                <c:pt idx="1703">
                  <c:v>30560500.281528994</c:v>
                </c:pt>
                <c:pt idx="1704">
                  <c:v>30566267.256375</c:v>
                </c:pt>
                <c:pt idx="1705">
                  <c:v>30571468.243344996</c:v>
                </c:pt>
                <c:pt idx="1706">
                  <c:v>30576109.785402995</c:v>
                </c:pt>
                <c:pt idx="1707">
                  <c:v>30580198.310132004</c:v>
                </c:pt>
                <c:pt idx="1708">
                  <c:v>30583740.132501002</c:v>
                </c:pt>
                <c:pt idx="1709">
                  <c:v>30586741.457547996</c:v>
                </c:pt>
                <c:pt idx="1710">
                  <c:v>30589208.382976998</c:v>
                </c:pt>
                <c:pt idx="1711">
                  <c:v>30591146.901689995</c:v>
                </c:pt>
                <c:pt idx="1712">
                  <c:v>30592562.904229</c:v>
                </c:pt>
                <c:pt idx="1713">
                  <c:v>30593462.181159001</c:v>
                </c:pt>
                <c:pt idx="1714">
                  <c:v>30593850.425376996</c:v>
                </c:pt>
                <c:pt idx="1715">
                  <c:v>30593733.234347001</c:v>
                </c:pt>
                <c:pt idx="1716">
                  <c:v>30593116.112283003</c:v>
                </c:pt>
                <c:pt idx="1717">
                  <c:v>30592004.472262997</c:v>
                </c:pt>
                <c:pt idx="1718">
                  <c:v>30590403.638278</c:v>
                </c:pt>
                <c:pt idx="1719">
                  <c:v>30588318.847231995</c:v>
                </c:pt>
                <c:pt idx="1720">
                  <c:v>30585755.250879996</c:v>
                </c:pt>
                <c:pt idx="1721">
                  <c:v>30582717.917715002</c:v>
                </c:pt>
                <c:pt idx="1722">
                  <c:v>30579211.834798001</c:v>
                </c:pt>
                <c:pt idx="1723">
                  <c:v>30575241.909542002</c:v>
                </c:pt>
                <c:pt idx="1724">
                  <c:v>30570812.971441992</c:v>
                </c:pt>
                <c:pt idx="1725">
                  <c:v>30565929.773766998</c:v>
                </c:pt>
                <c:pt idx="1726">
                  <c:v>30560596.995190997</c:v>
                </c:pt>
                <c:pt idx="1727">
                  <c:v>30554819.241394997</c:v>
                </c:pt>
                <c:pt idx="1728">
                  <c:v>30548601.046617996</c:v>
                </c:pt>
                <c:pt idx="1729">
                  <c:v>30541946.875163</c:v>
                </c:pt>
                <c:pt idx="1730">
                  <c:v>30534861.122874998</c:v>
                </c:pt>
                <c:pt idx="1731">
                  <c:v>30527348.118568003</c:v>
                </c:pt>
                <c:pt idx="1732">
                  <c:v>30519412.125418995</c:v>
                </c:pt>
                <c:pt idx="1733">
                  <c:v>30511057.342328001</c:v>
                </c:pt>
                <c:pt idx="1734">
                  <c:v>30502287.905238997</c:v>
                </c:pt>
                <c:pt idx="1735">
                  <c:v>30493107.888427</c:v>
                </c:pt>
                <c:pt idx="1736">
                  <c:v>30483521.305755001</c:v>
                </c:pt>
                <c:pt idx="1737">
                  <c:v>30473532.111892998</c:v>
                </c:pt>
                <c:pt idx="1738">
                  <c:v>30463144.203514997</c:v>
                </c:pt>
                <c:pt idx="1739">
                  <c:v>30452361.420454998</c:v>
                </c:pt>
                <c:pt idx="1740">
                  <c:v>30441187.546842996</c:v>
                </c:pt>
                <c:pt idx="1741">
                  <c:v>30429626.312207002</c:v>
                </c:pt>
                <c:pt idx="1742">
                  <c:v>30417681.392549001</c:v>
                </c:pt>
                <c:pt idx="1743">
                  <c:v>30405356.411394</c:v>
                </c:pt>
                <c:pt idx="1744">
                  <c:v>30392654.940815996</c:v>
                </c:pt>
                <c:pt idx="1745">
                  <c:v>30379580.502434</c:v>
                </c:pt>
                <c:pt idx="1746">
                  <c:v>30366136.568388</c:v>
                </c:pt>
                <c:pt idx="1747">
                  <c:v>30352326.562286001</c:v>
                </c:pt>
                <c:pt idx="1748">
                  <c:v>30338153.860135999</c:v>
                </c:pt>
                <c:pt idx="1749">
                  <c:v>30323621.791247994</c:v>
                </c:pt>
                <c:pt idx="1750">
                  <c:v>30308733.639120005</c:v>
                </c:pt>
                <c:pt idx="1751">
                  <c:v>30293492.642294999</c:v>
                </c:pt>
                <c:pt idx="1752">
                  <c:v>30277901.995210994</c:v>
                </c:pt>
                <c:pt idx="1753">
                  <c:v>30261964.849014997</c:v>
                </c:pt>
                <c:pt idx="1754">
                  <c:v>30245684.312371999</c:v>
                </c:pt>
                <c:pt idx="1755">
                  <c:v>30229063.452245995</c:v>
                </c:pt>
                <c:pt idx="1756">
                  <c:v>30212105.294666</c:v>
                </c:pt>
                <c:pt idx="1757">
                  <c:v>30194812.825474996</c:v>
                </c:pt>
                <c:pt idx="1758">
                  <c:v>30177188.991060995</c:v>
                </c:pt>
                <c:pt idx="1759">
                  <c:v>30159236.699069999</c:v>
                </c:pt>
                <c:pt idx="1760">
                  <c:v>30140958.819105003</c:v>
                </c:pt>
                <c:pt idx="1761">
                  <c:v>30122358.183406997</c:v>
                </c:pt>
                <c:pt idx="1762">
                  <c:v>30103437.587522998</c:v>
                </c:pt>
                <c:pt idx="1763">
                  <c:v>30084199.790957</c:v>
                </c:pt>
                <c:pt idx="1764">
                  <c:v>30064647.517807998</c:v>
                </c:pt>
                <c:pt idx="1765">
                  <c:v>30044783.457389999</c:v>
                </c:pt>
                <c:pt idx="1766">
                  <c:v>30024610.264844995</c:v>
                </c:pt>
                <c:pt idx="1767">
                  <c:v>30004130.561736997</c:v>
                </c:pt>
                <c:pt idx="1768">
                  <c:v>29983346.936632998</c:v>
                </c:pt>
                <c:pt idx="1769">
                  <c:v>29962261.945675991</c:v>
                </c:pt>
                <c:pt idx="1770">
                  <c:v>29940878.113140002</c:v>
                </c:pt>
                <c:pt idx="1771">
                  <c:v>29919197.931977995</c:v>
                </c:pt>
                <c:pt idx="1772">
                  <c:v>29897223.864351999</c:v>
                </c:pt>
                <c:pt idx="1773">
                  <c:v>29874958.342158001</c:v>
                </c:pt>
                <c:pt idx="1774">
                  <c:v>29852403.767537996</c:v>
                </c:pt>
                <c:pt idx="1775">
                  <c:v>29829562.513374999</c:v>
                </c:pt>
                <c:pt idx="1776">
                  <c:v>29806436.923790995</c:v>
                </c:pt>
                <c:pt idx="1777">
                  <c:v>29783029.314617001</c:v>
                </c:pt>
                <c:pt idx="1778">
                  <c:v>29759341.973869998</c:v>
                </c:pt>
                <c:pt idx="1779">
                  <c:v>29735377.162206005</c:v>
                </c:pt>
                <c:pt idx="1780">
                  <c:v>29711137.113377001</c:v>
                </c:pt>
                <c:pt idx="1781">
                  <c:v>29686624.034664001</c:v>
                </c:pt>
                <c:pt idx="1782">
                  <c:v>29661840.107313</c:v>
                </c:pt>
                <c:pt idx="1783">
                  <c:v>29636787.486958995</c:v>
                </c:pt>
                <c:pt idx="1784">
                  <c:v>29611468.304035001</c:v>
                </c:pt>
                <c:pt idx="1785">
                  <c:v>29585884.664182004</c:v>
                </c:pt>
                <c:pt idx="1786">
                  <c:v>29560038.648642</c:v>
                </c:pt>
                <c:pt idx="1787">
                  <c:v>29533932.314654004</c:v>
                </c:pt>
                <c:pt idx="1788">
                  <c:v>29507567.695827998</c:v>
                </c:pt>
                <c:pt idx="1789">
                  <c:v>29480946.802525003</c:v>
                </c:pt>
                <c:pt idx="1790">
                  <c:v>29454071.622217</c:v>
                </c:pt>
                <c:pt idx="1791">
                  <c:v>29426944.119853999</c:v>
                </c:pt>
                <c:pt idx="1792">
                  <c:v>29399566.238209005</c:v>
                </c:pt>
                <c:pt idx="1793">
                  <c:v>29371939.898228001</c:v>
                </c:pt>
                <c:pt idx="1794">
                  <c:v>29344066.999364998</c:v>
                </c:pt>
                <c:pt idx="1795">
                  <c:v>29315949.419915002</c:v>
                </c:pt>
                <c:pt idx="1796">
                  <c:v>29287589.017342001</c:v>
                </c:pt>
                <c:pt idx="1797">
                  <c:v>29258987.628591999</c:v>
                </c:pt>
                <c:pt idx="1798">
                  <c:v>29230147.070410997</c:v>
                </c:pt>
                <c:pt idx="1799">
                  <c:v>29201069.139651999</c:v>
                </c:pt>
                <c:pt idx="1800">
                  <c:v>29171755.613570001</c:v>
                </c:pt>
                <c:pt idx="1801">
                  <c:v>29142208.250126004</c:v>
                </c:pt>
                <c:pt idx="1802">
                  <c:v>29112428.788268995</c:v>
                </c:pt>
                <c:pt idx="1803">
                  <c:v>29082418.948224001</c:v>
                </c:pt>
                <c:pt idx="1804">
                  <c:v>29052180.431770995</c:v>
                </c:pt>
                <c:pt idx="1805">
                  <c:v>29021714.922517002</c:v>
                </c:pt>
                <c:pt idx="1806">
                  <c:v>28991024.086166006</c:v>
                </c:pt>
                <c:pt idx="1807">
                  <c:v>28960109.570780005</c:v>
                </c:pt>
                <c:pt idx="1808">
                  <c:v>28928973.007040996</c:v>
                </c:pt>
                <c:pt idx="1809">
                  <c:v>28897616.008504003</c:v>
                </c:pt>
                <c:pt idx="1810">
                  <c:v>28866040.171841998</c:v>
                </c:pt>
                <c:pt idx="1811">
                  <c:v>28834247.077097997</c:v>
                </c:pt>
                <c:pt idx="1812">
                  <c:v>28802238.287919994</c:v>
                </c:pt>
                <c:pt idx="1813">
                  <c:v>28770015.351796001</c:v>
                </c:pt>
                <c:pt idx="1814">
                  <c:v>28737579.80029</c:v>
                </c:pt>
                <c:pt idx="1815">
                  <c:v>28704933.149266001</c:v>
                </c:pt>
                <c:pt idx="1816">
                  <c:v>28672076.899112001</c:v>
                </c:pt>
                <c:pt idx="1817">
                  <c:v>28639012.534960005</c:v>
                </c:pt>
                <c:pt idx="1818">
                  <c:v>28605741.526900999</c:v>
                </c:pt>
                <c:pt idx="1819">
                  <c:v>28572265.330196004</c:v>
                </c:pt>
                <c:pt idx="1820">
                  <c:v>28538585.385483995</c:v>
                </c:pt>
                <c:pt idx="1821">
                  <c:v>28504703.118988004</c:v>
                </c:pt>
                <c:pt idx="1822">
                  <c:v>28470619.942710996</c:v>
                </c:pt>
                <c:pt idx="1823">
                  <c:v>28436337.254637998</c:v>
                </c:pt>
                <c:pt idx="1824">
                  <c:v>28401856.438928001</c:v>
                </c:pt>
                <c:pt idx="1825">
                  <c:v>28367178.866103001</c:v>
                </c:pt>
                <c:pt idx="1826">
                  <c:v>28332305.893236</c:v>
                </c:pt>
                <c:pt idx="1827">
                  <c:v>28297238.864133999</c:v>
                </c:pt>
                <c:pt idx="1828">
                  <c:v>28261979.109519999</c:v>
                </c:pt>
                <c:pt idx="1829">
                  <c:v>28226527.947208997</c:v>
                </c:pt>
                <c:pt idx="1830">
                  <c:v>28190886.682284001</c:v>
                </c:pt>
                <c:pt idx="1831">
                  <c:v>28155056.607264999</c:v>
                </c:pt>
                <c:pt idx="1832">
                  <c:v>28119039.002282001</c:v>
                </c:pt>
                <c:pt idx="1833">
                  <c:v>28082835.135235</c:v>
                </c:pt>
                <c:pt idx="1834">
                  <c:v>28046446.261961997</c:v>
                </c:pt>
                <c:pt idx="1835">
                  <c:v>28009873.626396004</c:v>
                </c:pt>
                <c:pt idx="1836">
                  <c:v>27973118.460723002</c:v>
                </c:pt>
                <c:pt idx="1837">
                  <c:v>27936181.985540994</c:v>
                </c:pt>
                <c:pt idx="1838">
                  <c:v>27899065.410004999</c:v>
                </c:pt>
                <c:pt idx="1839">
                  <c:v>27861769.931983002</c:v>
                </c:pt>
                <c:pt idx="1840">
                  <c:v>27824296.738201998</c:v>
                </c:pt>
                <c:pt idx="1841">
                  <c:v>27786647.004391</c:v>
                </c:pt>
                <c:pt idx="1842">
                  <c:v>27748821.895426001</c:v>
                </c:pt>
                <c:pt idx="1843">
                  <c:v>27710822.565466996</c:v>
                </c:pt>
                <c:pt idx="1844">
                  <c:v>27672650.158100009</c:v>
                </c:pt>
                <c:pt idx="1845">
                  <c:v>27634305.806472</c:v>
                </c:pt>
                <c:pt idx="1846">
                  <c:v>27595790.633421</c:v>
                </c:pt>
                <c:pt idx="1847">
                  <c:v>27557105.751611996</c:v>
                </c:pt>
                <c:pt idx="1848">
                  <c:v>27518252.263662994</c:v>
                </c:pt>
                <c:pt idx="1849">
                  <c:v>27479231.262273997</c:v>
                </c:pt>
                <c:pt idx="1850">
                  <c:v>27440043.830352005</c:v>
                </c:pt>
                <c:pt idx="1851">
                  <c:v>27400691.041134998</c:v>
                </c:pt>
                <c:pt idx="1852">
                  <c:v>27361173.958312001</c:v>
                </c:pt>
                <c:pt idx="1853">
                  <c:v>27321493.636141002</c:v>
                </c:pt>
                <c:pt idx="1854">
                  <c:v>27281651.119571</c:v>
                </c:pt>
                <c:pt idx="1855">
                  <c:v>27241647.444352999</c:v>
                </c:pt>
                <c:pt idx="1856">
                  <c:v>27201483.637159005</c:v>
                </c:pt>
                <c:pt idx="1857">
                  <c:v>27161160.715686999</c:v>
                </c:pt>
                <c:pt idx="1858">
                  <c:v>27120679.688778002</c:v>
                </c:pt>
                <c:pt idx="1859">
                  <c:v>27080041.556523003</c:v>
                </c:pt>
                <c:pt idx="1860">
                  <c:v>27039247.310367003</c:v>
                </c:pt>
                <c:pt idx="1861">
                  <c:v>26998297.933218997</c:v>
                </c:pt>
                <c:pt idx="1862">
                  <c:v>26957194.399549998</c:v>
                </c:pt>
                <c:pt idx="1863">
                  <c:v>26915937.675501999</c:v>
                </c:pt>
                <c:pt idx="1864">
                  <c:v>26874528.718983002</c:v>
                </c:pt>
                <c:pt idx="1865">
                  <c:v>26832968.479769997</c:v>
                </c:pt>
                <c:pt idx="1866">
                  <c:v>26791257.899604</c:v>
                </c:pt>
                <c:pt idx="1867">
                  <c:v>26749397.912285</c:v>
                </c:pt>
                <c:pt idx="1868">
                  <c:v>26707389.443772994</c:v>
                </c:pt>
                <c:pt idx="1869">
                  <c:v>26665233.412273996</c:v>
                </c:pt>
                <c:pt idx="1870">
                  <c:v>26622930.728335001</c:v>
                </c:pt>
                <c:pt idx="1871">
                  <c:v>26580482.294937</c:v>
                </c:pt>
                <c:pt idx="1872">
                  <c:v>26537889.007578995</c:v>
                </c:pt>
                <c:pt idx="1873">
                  <c:v>26495151.75437</c:v>
                </c:pt>
                <c:pt idx="1874">
                  <c:v>26452271.416113999</c:v>
                </c:pt>
                <c:pt idx="1875">
                  <c:v>26409248.866395</c:v>
                </c:pt>
                <c:pt idx="1876">
                  <c:v>26366084.971661996</c:v>
                </c:pt>
                <c:pt idx="1877">
                  <c:v>26322780.591310997</c:v>
                </c:pt>
                <c:pt idx="1878">
                  <c:v>26279336.577769</c:v>
                </c:pt>
                <c:pt idx="1879">
                  <c:v>26235753.77657</c:v>
                </c:pt>
                <c:pt idx="1880">
                  <c:v>26192033.026438002</c:v>
                </c:pt>
                <c:pt idx="1881">
                  <c:v>26148175.159365002</c:v>
                </c:pt>
                <c:pt idx="1882">
                  <c:v>26104181.000684001</c:v>
                </c:pt>
                <c:pt idx="1883">
                  <c:v>26060051.369153</c:v>
                </c:pt>
                <c:pt idx="1884">
                  <c:v>26015787.077020999</c:v>
                </c:pt>
                <c:pt idx="1885">
                  <c:v>25971388.930105999</c:v>
                </c:pt>
                <c:pt idx="1886">
                  <c:v>25926857.727868997</c:v>
                </c:pt>
                <c:pt idx="1887">
                  <c:v>25882194.263482995</c:v>
                </c:pt>
                <c:pt idx="1888">
                  <c:v>25837399.323906001</c:v>
                </c:pt>
                <c:pt idx="1889">
                  <c:v>25792473.689948995</c:v>
                </c:pt>
                <c:pt idx="1890">
                  <c:v>25747418.136346005</c:v>
                </c:pt>
                <c:pt idx="1891">
                  <c:v>25702233.431818992</c:v>
                </c:pt>
                <c:pt idx="1892">
                  <c:v>25656920.339150004</c:v>
                </c:pt>
                <c:pt idx="1893">
                  <c:v>25611479.615242001</c:v>
                </c:pt>
                <c:pt idx="1894">
                  <c:v>25565912.011186004</c:v>
                </c:pt>
                <c:pt idx="1895">
                  <c:v>25520218.272327002</c:v>
                </c:pt>
                <c:pt idx="1896">
                  <c:v>25474399.138322003</c:v>
                </c:pt>
                <c:pt idx="1897">
                  <c:v>25428455.343208995</c:v>
                </c:pt>
                <c:pt idx="1898">
                  <c:v>25382387.615463998</c:v>
                </c:pt>
                <c:pt idx="1899">
                  <c:v>25336196.678061001</c:v>
                </c:pt>
                <c:pt idx="1900">
                  <c:v>25289883.248535998</c:v>
                </c:pt>
                <c:pt idx="1901">
                  <c:v>25243448.039043002</c:v>
                </c:pt>
                <c:pt idx="1902">
                  <c:v>25196891.756413002</c:v>
                </c:pt>
                <c:pt idx="1903">
                  <c:v>25150215.102210999</c:v>
                </c:pt>
                <c:pt idx="1904">
                  <c:v>25103418.772794999</c:v>
                </c:pt>
                <c:pt idx="1905">
                  <c:v>25056503.459366001</c:v>
                </c:pt>
                <c:pt idx="1906">
                  <c:v>25009469.848032001</c:v>
                </c:pt>
                <c:pt idx="1907">
                  <c:v>24962318.619855005</c:v>
                </c:pt>
                <c:pt idx="1908">
                  <c:v>24915050.450908002</c:v>
                </c:pt>
                <c:pt idx="1909">
                  <c:v>24867666.012326002</c:v>
                </c:pt>
                <c:pt idx="1910">
                  <c:v>24820165.970362999</c:v>
                </c:pt>
                <c:pt idx="1911">
                  <c:v>24772550.986436997</c:v>
                </c:pt>
                <c:pt idx="1912">
                  <c:v>24724821.717187002</c:v>
                </c:pt>
                <c:pt idx="1913">
                  <c:v>24676978.814518999</c:v>
                </c:pt>
                <c:pt idx="1914">
                  <c:v>24629022.925656997</c:v>
                </c:pt>
                <c:pt idx="1915">
                  <c:v>24580954.693193</c:v>
                </c:pt>
                <c:pt idx="1916">
                  <c:v>24532774.755134001</c:v>
                </c:pt>
                <c:pt idx="1917">
                  <c:v>24484483.744952001</c:v>
                </c:pt>
                <c:pt idx="1918">
                  <c:v>24436082.291627996</c:v>
                </c:pt>
                <c:pt idx="1919">
                  <c:v>24387571.019697998</c:v>
                </c:pt>
                <c:pt idx="1920">
                  <c:v>24338950.549304001</c:v>
                </c:pt>
                <c:pt idx="1921">
                  <c:v>24290221.496236</c:v>
                </c:pt>
                <c:pt idx="1922">
                  <c:v>24241384.471973997</c:v>
                </c:pt>
                <c:pt idx="1923">
                  <c:v>24192440.083736997</c:v>
                </c:pt>
                <c:pt idx="1924">
                  <c:v>24143388.934525006</c:v>
                </c:pt>
                <c:pt idx="1925">
                  <c:v>24094231.623160999</c:v>
                </c:pt>
                <c:pt idx="1926">
                  <c:v>24044968.744334001</c:v>
                </c:pt>
                <c:pt idx="1927">
                  <c:v>23995600.888640996</c:v>
                </c:pt>
                <c:pt idx="1928">
                  <c:v>23946128.642629001</c:v>
                </c:pt>
                <c:pt idx="1929">
                  <c:v>23896552.588837996</c:v>
                </c:pt>
                <c:pt idx="1930">
                  <c:v>23846873.305833995</c:v>
                </c:pt>
                <c:pt idx="1931">
                  <c:v>23797091.368257001</c:v>
                </c:pt>
                <c:pt idx="1932">
                  <c:v>23747207.346859001</c:v>
                </c:pt>
                <c:pt idx="1933">
                  <c:v>23697221.808537003</c:v>
                </c:pt>
                <c:pt idx="1934">
                  <c:v>23647135.316379003</c:v>
                </c:pt>
                <c:pt idx="1935">
                  <c:v>23596948.429697998</c:v>
                </c:pt>
                <c:pt idx="1936">
                  <c:v>23546661.704070996</c:v>
                </c:pt>
                <c:pt idx="1937">
                  <c:v>23496275.691372</c:v>
                </c:pt>
                <c:pt idx="1938">
                  <c:v>23445790.939816996</c:v>
                </c:pt>
                <c:pt idx="1939">
                  <c:v>23395207.993989997</c:v>
                </c:pt>
                <c:pt idx="1940">
                  <c:v>23344527.394889001</c:v>
                </c:pt>
                <c:pt idx="1941">
                  <c:v>23293749.679951001</c:v>
                </c:pt>
                <c:pt idx="1942">
                  <c:v>23242875.383096997</c:v>
                </c:pt>
                <c:pt idx="1943">
                  <c:v>23191905.034757003</c:v>
                </c:pt>
                <c:pt idx="1944">
                  <c:v>23140839.161910996</c:v>
                </c:pt>
                <c:pt idx="1945">
                  <c:v>23089678.288118996</c:v>
                </c:pt>
                <c:pt idx="1946">
                  <c:v>23038422.933557998</c:v>
                </c:pt>
                <c:pt idx="1947">
                  <c:v>22987073.615047</c:v>
                </c:pt>
                <c:pt idx="1948">
                  <c:v>22935630.84609</c:v>
                </c:pt>
                <c:pt idx="1949">
                  <c:v>22884095.136900004</c:v>
                </c:pt>
                <c:pt idx="1950">
                  <c:v>22832466.994432997</c:v>
                </c:pt>
                <c:pt idx="1951">
                  <c:v>22780746.922419995</c:v>
                </c:pt>
                <c:pt idx="1952">
                  <c:v>22728935.421398997</c:v>
                </c:pt>
                <c:pt idx="1953">
                  <c:v>22677032.988741998</c:v>
                </c:pt>
                <c:pt idx="1954">
                  <c:v>22625040.118690003</c:v>
                </c:pt>
                <c:pt idx="1955">
                  <c:v>22572957.302377</c:v>
                </c:pt>
                <c:pt idx="1956">
                  <c:v>22520785.027865995</c:v>
                </c:pt>
                <c:pt idx="1957">
                  <c:v>22468523.780172002</c:v>
                </c:pt>
                <c:pt idx="1958">
                  <c:v>22416174.041296002</c:v>
                </c:pt>
                <c:pt idx="1959">
                  <c:v>22363736.290251002</c:v>
                </c:pt>
                <c:pt idx="1960">
                  <c:v>22311211.003087997</c:v>
                </c:pt>
                <c:pt idx="1961">
                  <c:v>22258598.652930003</c:v>
                </c:pt>
                <c:pt idx="1962">
                  <c:v>22205899.709993996</c:v>
                </c:pt>
                <c:pt idx="1963">
                  <c:v>22153114.641618997</c:v>
                </c:pt>
                <c:pt idx="1964">
                  <c:v>22100243.912296001</c:v>
                </c:pt>
                <c:pt idx="1965">
                  <c:v>22047287.983691998</c:v>
                </c:pt>
                <c:pt idx="1966">
                  <c:v>21994247.314675</c:v>
                </c:pt>
                <c:pt idx="1967">
                  <c:v>21941122.361345995</c:v>
                </c:pt>
                <c:pt idx="1968">
                  <c:v>21887913.577055</c:v>
                </c:pt>
                <c:pt idx="1969">
                  <c:v>21834621.412437998</c:v>
                </c:pt>
                <c:pt idx="1970">
                  <c:v>21781246.315430999</c:v>
                </c:pt>
                <c:pt idx="1971">
                  <c:v>21727788.731304001</c:v>
                </c:pt>
                <c:pt idx="1972">
                  <c:v>21674249.102680001</c:v>
                </c:pt>
                <c:pt idx="1973">
                  <c:v>21620627.869559001</c:v>
                </c:pt>
                <c:pt idx="1974">
                  <c:v>21566925.469347995</c:v>
                </c:pt>
                <c:pt idx="1975">
                  <c:v>21513142.336877</c:v>
                </c:pt>
                <c:pt idx="1976">
                  <c:v>21459278.904429</c:v>
                </c:pt>
                <c:pt idx="1977">
                  <c:v>21405335.601759005</c:v>
                </c:pt>
                <c:pt idx="1978">
                  <c:v>21351312.856118001</c:v>
                </c:pt>
                <c:pt idx="1979">
                  <c:v>21297211.092277996</c:v>
                </c:pt>
                <c:pt idx="1980">
                  <c:v>21243030.732551999</c:v>
                </c:pt>
                <c:pt idx="1981">
                  <c:v>21188772.196816001</c:v>
                </c:pt>
                <c:pt idx="1982">
                  <c:v>21134435.902532998</c:v>
                </c:pt>
                <c:pt idx="1983">
                  <c:v>21080022.264773995</c:v>
                </c:pt>
                <c:pt idx="1984">
                  <c:v>21025531.696238</c:v>
                </c:pt>
                <c:pt idx="1985">
                  <c:v>20970964.607276998</c:v>
                </c:pt>
                <c:pt idx="1986">
                  <c:v>20916321.405911997</c:v>
                </c:pt>
                <c:pt idx="1987">
                  <c:v>20861602.497858997</c:v>
                </c:pt>
                <c:pt idx="1988">
                  <c:v>20806808.286543995</c:v>
                </c:pt>
                <c:pt idx="1989">
                  <c:v>20751939.173130002</c:v>
                </c:pt>
                <c:pt idx="1990">
                  <c:v>20696995.556531001</c:v>
                </c:pt>
                <c:pt idx="1991">
                  <c:v>20641977.833438002</c:v>
                </c:pt>
                <c:pt idx="1992">
                  <c:v>20586886.398331001</c:v>
                </c:pt>
                <c:pt idx="1993">
                  <c:v>20531721.643507</c:v>
                </c:pt>
                <c:pt idx="1994">
                  <c:v>20476483.959092997</c:v>
                </c:pt>
                <c:pt idx="1995">
                  <c:v>20421173.733069997</c:v>
                </c:pt>
                <c:pt idx="1996">
                  <c:v>20365791.351286005</c:v>
                </c:pt>
                <c:pt idx="1997">
                  <c:v>20310337.197480999</c:v>
                </c:pt>
                <c:pt idx="1998">
                  <c:v>20254811.653303001</c:v>
                </c:pt>
                <c:pt idx="1999">
                  <c:v>20199215.098323002</c:v>
                </c:pt>
                <c:pt idx="2000">
                  <c:v>20143547.910059001</c:v>
                </c:pt>
                <c:pt idx="2001">
                  <c:v>20087810.463991996</c:v>
                </c:pt>
                <c:pt idx="2002">
                  <c:v>20032003.133581001</c:v>
                </c:pt>
                <c:pt idx="2003">
                  <c:v>19976126.290282</c:v>
                </c:pt>
                <c:pt idx="2004">
                  <c:v>19920180.303569999</c:v>
                </c:pt>
                <c:pt idx="2005">
                  <c:v>19864165.540946998</c:v>
                </c:pt>
                <c:pt idx="2006">
                  <c:v>19808082.367969997</c:v>
                </c:pt>
                <c:pt idx="2007">
                  <c:v>19751931.148258999</c:v>
                </c:pt>
                <c:pt idx="2008">
                  <c:v>19695712.243516997</c:v>
                </c:pt>
                <c:pt idx="2009">
                  <c:v>19639426.013547</c:v>
                </c:pt>
                <c:pt idx="2010">
                  <c:v>19583072.816270001</c:v>
                </c:pt>
                <c:pt idx="2011">
                  <c:v>19526653.007736001</c:v>
                </c:pt>
                <c:pt idx="2012">
                  <c:v>19470166.942146</c:v>
                </c:pt>
                <c:pt idx="2013">
                  <c:v>19413614.971862998</c:v>
                </c:pt>
                <c:pt idx="2014">
                  <c:v>19356997.447432995</c:v>
                </c:pt>
                <c:pt idx="2015">
                  <c:v>19300314.717594001</c:v>
                </c:pt>
                <c:pt idx="2016">
                  <c:v>19243567.129296999</c:v>
                </c:pt>
                <c:pt idx="2017">
                  <c:v>19186755.027717996</c:v>
                </c:pt>
                <c:pt idx="2018">
                  <c:v>19129878.756276999</c:v>
                </c:pt>
                <c:pt idx="2019">
                  <c:v>19072938.656647999</c:v>
                </c:pt>
                <c:pt idx="2020">
                  <c:v>19015935.068774998</c:v>
                </c:pt>
                <c:pt idx="2021">
                  <c:v>18958868.330892</c:v>
                </c:pt>
                <c:pt idx="2022">
                  <c:v>18901738.779529005</c:v>
                </c:pt>
                <c:pt idx="2023">
                  <c:v>18844546.749534</c:v>
                </c:pt>
                <c:pt idx="2024">
                  <c:v>18787292.574081998</c:v>
                </c:pt>
                <c:pt idx="2025">
                  <c:v>18729976.584692996</c:v>
                </c:pt>
                <c:pt idx="2026">
                  <c:v>18672599.111241002</c:v>
                </c:pt>
                <c:pt idx="2027">
                  <c:v>18615160.481973991</c:v>
                </c:pt>
                <c:pt idx="2028">
                  <c:v>18557661.023525</c:v>
                </c:pt>
                <c:pt idx="2029">
                  <c:v>18500101.060922001</c:v>
                </c:pt>
                <c:pt idx="2030">
                  <c:v>18442480.917607997</c:v>
                </c:pt>
                <c:pt idx="2031">
                  <c:v>18384800.915448997</c:v>
                </c:pt>
                <c:pt idx="2032">
                  <c:v>18327061.374751005</c:v>
                </c:pt>
                <c:pt idx="2033">
                  <c:v>18269262.614268001</c:v>
                </c:pt>
                <c:pt idx="2034">
                  <c:v>18211404.951222997</c:v>
                </c:pt>
                <c:pt idx="2035">
                  <c:v>18153488.701312002</c:v>
                </c:pt>
                <c:pt idx="2036">
                  <c:v>18095514.178723004</c:v>
                </c:pt>
                <c:pt idx="2037">
                  <c:v>18037481.696145006</c:v>
                </c:pt>
                <c:pt idx="2038">
                  <c:v>17979391.564782001</c:v>
                </c:pt>
                <c:pt idx="2039">
                  <c:v>17921244.094367001</c:v>
                </c:pt>
                <c:pt idx="2040">
                  <c:v>17863039.593169</c:v>
                </c:pt>
                <c:pt idx="2041">
                  <c:v>17804778.368012</c:v>
                </c:pt>
                <c:pt idx="2042">
                  <c:v>17746460.724281002</c:v>
                </c:pt>
                <c:pt idx="2043">
                  <c:v>17688086.965935998</c:v>
                </c:pt>
                <c:pt idx="2044">
                  <c:v>17629657.395527001</c:v>
                </c:pt>
                <c:pt idx="2045">
                  <c:v>17571172.314200003</c:v>
                </c:pt>
                <c:pt idx="2046">
                  <c:v>17512632.021712996</c:v>
                </c:pt>
                <c:pt idx="2047">
                  <c:v>17454036.816445</c:v>
                </c:pt>
                <c:pt idx="2048">
                  <c:v>17395386.995406996</c:v>
                </c:pt>
                <c:pt idx="2049">
                  <c:v>17336682.854258001</c:v>
                </c:pt>
                <c:pt idx="2050">
                  <c:v>17277924.687307999</c:v>
                </c:pt>
                <c:pt idx="2051">
                  <c:v>17219112.787537996</c:v>
                </c:pt>
                <c:pt idx="2052">
                  <c:v>17160247.446602996</c:v>
                </c:pt>
                <c:pt idx="2053">
                  <c:v>17101328.954848997</c:v>
                </c:pt>
                <c:pt idx="2054">
                  <c:v>17042357.601319</c:v>
                </c:pt>
                <c:pt idx="2055">
                  <c:v>16983333.673765998</c:v>
                </c:pt>
                <c:pt idx="2056">
                  <c:v>16924257.458666001</c:v>
                </c:pt>
                <c:pt idx="2057">
                  <c:v>16865129.241222002</c:v>
                </c:pt>
                <c:pt idx="2058">
                  <c:v>16805949.305381</c:v>
                </c:pt>
                <c:pt idx="2059">
                  <c:v>16746717.933839003</c:v>
                </c:pt>
                <c:pt idx="2060">
                  <c:v>16687435.408057</c:v>
                </c:pt>
                <c:pt idx="2061">
                  <c:v>16628102.008263998</c:v>
                </c:pt>
                <c:pt idx="2062">
                  <c:v>16568718.013472</c:v>
                </c:pt>
                <c:pt idx="2063">
                  <c:v>16509283.701486997</c:v>
                </c:pt>
                <c:pt idx="2064">
                  <c:v>16449799.348912003</c:v>
                </c:pt>
                <c:pt idx="2065">
                  <c:v>16390265.231164996</c:v>
                </c:pt>
                <c:pt idx="2066">
                  <c:v>16330681.622483</c:v>
                </c:pt>
                <c:pt idx="2067">
                  <c:v>16271048.795933999</c:v>
                </c:pt>
                <c:pt idx="2068">
                  <c:v>16211367.023424998</c:v>
                </c:pt>
                <c:pt idx="2069">
                  <c:v>16151636.575713001</c:v>
                </c:pt>
                <c:pt idx="2070">
                  <c:v>16091857.722413</c:v>
                </c:pt>
                <c:pt idx="2071">
                  <c:v>16032030.732009998</c:v>
                </c:pt>
                <c:pt idx="2072">
                  <c:v>15972155.871863002</c:v>
                </c:pt>
                <c:pt idx="2073">
                  <c:v>15912233.408219</c:v>
                </c:pt>
                <c:pt idx="2074">
                  <c:v>15852263.606219998</c:v>
                </c:pt>
                <c:pt idx="2075">
                  <c:v>15792246.729911</c:v>
                </c:pt>
                <c:pt idx="2076">
                  <c:v>15732183.042251</c:v>
                </c:pt>
                <c:pt idx="2077">
                  <c:v>15672072.805120002</c:v>
                </c:pt>
                <c:pt idx="2078">
                  <c:v>15611916.279327998</c:v>
                </c:pt>
                <c:pt idx="2079">
                  <c:v>15551713.724625997</c:v>
                </c:pt>
                <c:pt idx="2080">
                  <c:v>15491465.399711002</c:v>
                </c:pt>
                <c:pt idx="2081">
                  <c:v>15431171.562236</c:v>
                </c:pt>
                <c:pt idx="2082">
                  <c:v>15370832.468818001</c:v>
                </c:pt>
                <c:pt idx="2083">
                  <c:v>15310448.375049004</c:v>
                </c:pt>
                <c:pt idx="2084">
                  <c:v>15250019.535499997</c:v>
                </c:pt>
                <c:pt idx="2085">
                  <c:v>15189546.203733003</c:v>
                </c:pt>
                <c:pt idx="2086">
                  <c:v>15129028.632304998</c:v>
                </c:pt>
                <c:pt idx="2087">
                  <c:v>15068467.072782004</c:v>
                </c:pt>
                <c:pt idx="2088">
                  <c:v>15007861.775739999</c:v>
                </c:pt>
                <c:pt idx="2089">
                  <c:v>14947212.990778999</c:v>
                </c:pt>
                <c:pt idx="2090">
                  <c:v>14886520.966527998</c:v>
                </c:pt>
                <c:pt idx="2091">
                  <c:v>14825785.950651001</c:v>
                </c:pt>
                <c:pt idx="2092">
                  <c:v>14765008.189859999</c:v>
                </c:pt>
                <c:pt idx="2093">
                  <c:v>14704187.929919003</c:v>
                </c:pt>
                <c:pt idx="2094">
                  <c:v>14643325.415649004</c:v>
                </c:pt>
                <c:pt idx="2095">
                  <c:v>14582420.890944</c:v>
                </c:pt>
                <c:pt idx="2096">
                  <c:v>14521474.598769</c:v>
                </c:pt>
                <c:pt idx="2097">
                  <c:v>14460486.781173998</c:v>
                </c:pt>
                <c:pt idx="2098">
                  <c:v>14399457.679299001</c:v>
                </c:pt>
                <c:pt idx="2099">
                  <c:v>14338387.53338</c:v>
                </c:pt>
                <c:pt idx="2100">
                  <c:v>14277276.582760002</c:v>
                </c:pt>
                <c:pt idx="2101">
                  <c:v>14216125.065891001</c:v>
                </c:pt>
                <c:pt idx="2102">
                  <c:v>14154933.220348001</c:v>
                </c:pt>
                <c:pt idx="2103">
                  <c:v>14093701.282829</c:v>
                </c:pt>
                <c:pt idx="2104">
                  <c:v>14032429.489166001</c:v>
                </c:pt>
                <c:pt idx="2105">
                  <c:v>13971118.074331</c:v>
                </c:pt>
                <c:pt idx="2106">
                  <c:v>13909767.272445001</c:v>
                </c:pt>
                <c:pt idx="2107">
                  <c:v>13848377.316782001</c:v>
                </c:pt>
                <c:pt idx="2108">
                  <c:v>13786948.439774998</c:v>
                </c:pt>
                <c:pt idx="2109">
                  <c:v>13725480.873027002</c:v>
                </c:pt>
                <c:pt idx="2110">
                  <c:v>13663974.847314999</c:v>
                </c:pt>
                <c:pt idx="2111">
                  <c:v>13602430.592595998</c:v>
                </c:pt>
                <c:pt idx="2112">
                  <c:v>13540848.338016</c:v>
                </c:pt>
                <c:pt idx="2113">
                  <c:v>13479228.311914003</c:v>
                </c:pt>
                <c:pt idx="2114">
                  <c:v>13417570.741830001</c:v>
                </c:pt>
                <c:pt idx="2115">
                  <c:v>13355875.854512002</c:v>
                </c:pt>
                <c:pt idx="2116">
                  <c:v>13294143.875921002</c:v>
                </c:pt>
                <c:pt idx="2117">
                  <c:v>13232375.031238001</c:v>
                </c:pt>
                <c:pt idx="2118">
                  <c:v>13170569.544871002</c:v>
                </c:pt>
                <c:pt idx="2119">
                  <c:v>13108727.640458997</c:v>
                </c:pt>
                <c:pt idx="2120">
                  <c:v>13046849.540882003</c:v>
                </c:pt>
                <c:pt idx="2121">
                  <c:v>12984935.468263</c:v>
                </c:pt>
                <c:pt idx="2122">
                  <c:v>12922985.643976998</c:v>
                </c:pt>
                <c:pt idx="2123">
                  <c:v>12861000.288658002</c:v>
                </c:pt>
                <c:pt idx="2124">
                  <c:v>12798979.622199997</c:v>
                </c:pt>
                <c:pt idx="2125">
                  <c:v>12736923.863768002</c:v>
                </c:pt>
                <c:pt idx="2126">
                  <c:v>12674833.231803</c:v>
                </c:pt>
                <c:pt idx="2127">
                  <c:v>12612707.944026001</c:v>
                </c:pt>
                <c:pt idx="2128">
                  <c:v>12550548.217445996</c:v>
                </c:pt>
                <c:pt idx="2129">
                  <c:v>12488354.268364996</c:v>
                </c:pt>
                <c:pt idx="2130">
                  <c:v>12426126.312380999</c:v>
                </c:pt>
                <c:pt idx="2131">
                  <c:v>12363864.564401003</c:v>
                </c:pt>
                <c:pt idx="2132">
                  <c:v>12301569.238638001</c:v>
                </c:pt>
                <c:pt idx="2133">
                  <c:v>12239240.548622997</c:v>
                </c:pt>
                <c:pt idx="2134">
                  <c:v>12176878.707208999</c:v>
                </c:pt>
                <c:pt idx="2135">
                  <c:v>12114483.926573997</c:v>
                </c:pt>
                <c:pt idx="2136">
                  <c:v>12052056.418230997</c:v>
                </c:pt>
                <c:pt idx="2137">
                  <c:v>11989596.393028</c:v>
                </c:pt>
                <c:pt idx="2138">
                  <c:v>11927104.06116</c:v>
                </c:pt>
                <c:pt idx="2139">
                  <c:v>11864579.632169001</c:v>
                </c:pt>
                <c:pt idx="2140">
                  <c:v>11802023.314951004</c:v>
                </c:pt>
                <c:pt idx="2141">
                  <c:v>11739435.317763999</c:v>
                </c:pt>
                <c:pt idx="2142">
                  <c:v>11676815.848228998</c:v>
                </c:pt>
                <c:pt idx="2143">
                  <c:v>11614165.113337997</c:v>
                </c:pt>
                <c:pt idx="2144">
                  <c:v>11551483.319460001</c:v>
                </c:pt>
                <c:pt idx="2145">
                  <c:v>11488770.672342002</c:v>
                </c:pt>
                <c:pt idx="2146">
                  <c:v>11426027.377118999</c:v>
                </c:pt>
                <c:pt idx="2147">
                  <c:v>11363253.638317998</c:v>
                </c:pt>
                <c:pt idx="2148">
                  <c:v>11300449.65986</c:v>
                </c:pt>
                <c:pt idx="2149">
                  <c:v>11237615.645068998</c:v>
                </c:pt>
                <c:pt idx="2150">
                  <c:v>11174751.796676001</c:v>
                </c:pt>
                <c:pt idx="2151">
                  <c:v>11111858.316821</c:v>
                </c:pt>
                <c:pt idx="2152">
                  <c:v>11048935.407062</c:v>
                </c:pt>
                <c:pt idx="2153">
                  <c:v>10985983.268378997</c:v>
                </c:pt>
                <c:pt idx="2154">
                  <c:v>10923002.101177</c:v>
                </c:pt>
                <c:pt idx="2155">
                  <c:v>10859992.105292</c:v>
                </c:pt>
                <c:pt idx="2156">
                  <c:v>10796953.479998</c:v>
                </c:pt>
                <c:pt idx="2157">
                  <c:v>10733886.424008003</c:v>
                </c:pt>
                <c:pt idx="2158">
                  <c:v>10670791.13548</c:v>
                </c:pt>
                <c:pt idx="2159">
                  <c:v>10607667.812024998</c:v>
                </c:pt>
                <c:pt idx="2160">
                  <c:v>10544516.650707003</c:v>
                </c:pt>
                <c:pt idx="2161">
                  <c:v>10481337.848049</c:v>
                </c:pt>
                <c:pt idx="2162">
                  <c:v>10418131.600041</c:v>
                </c:pt>
                <c:pt idx="2163">
                  <c:v>10354898.102141</c:v>
                </c:pt>
                <c:pt idx="2164">
                  <c:v>10291637.549280001</c:v>
                </c:pt>
                <c:pt idx="2165">
                  <c:v>10228350.135869</c:v>
                </c:pt>
                <c:pt idx="2166">
                  <c:v>10165036.055799002</c:v>
                </c:pt>
                <c:pt idx="2167">
                  <c:v>10101695.50245</c:v>
                </c:pt>
                <c:pt idx="2168">
                  <c:v>10038328.668694997</c:v>
                </c:pt>
                <c:pt idx="2169">
                  <c:v>9974935.7469019983</c:v>
                </c:pt>
                <c:pt idx="2170">
                  <c:v>9911516.92894</c:v>
                </c:pt>
                <c:pt idx="2171">
                  <c:v>9848072.4061820004</c:v>
                </c:pt>
                <c:pt idx="2172">
                  <c:v>9784602.3695129994</c:v>
                </c:pt>
                <c:pt idx="2173">
                  <c:v>9721107.0093299989</c:v>
                </c:pt>
                <c:pt idx="2174">
                  <c:v>9657586.5155490004</c:v>
                </c:pt>
                <c:pt idx="2175">
                  <c:v>9594041.0776090007</c:v>
                </c:pt>
                <c:pt idx="2176">
                  <c:v>9530470.8844750002</c:v>
                </c:pt>
                <c:pt idx="2177">
                  <c:v>9466876.1246429998</c:v>
                </c:pt>
                <c:pt idx="2178">
                  <c:v>9403256.9861439988</c:v>
                </c:pt>
                <c:pt idx="2179">
                  <c:v>9339613.656552</c:v>
                </c:pt>
                <c:pt idx="2180">
                  <c:v>9275946.3229799997</c:v>
                </c:pt>
                <c:pt idx="2181">
                  <c:v>9212255.1720909979</c:v>
                </c:pt>
                <c:pt idx="2182">
                  <c:v>9148540.3901010007</c:v>
                </c:pt>
                <c:pt idx="2183">
                  <c:v>9084802.162781002</c:v>
                </c:pt>
                <c:pt idx="2184">
                  <c:v>9021040.6754630003</c:v>
                </c:pt>
                <c:pt idx="2185">
                  <c:v>8957256.1130410004</c:v>
                </c:pt>
                <c:pt idx="2186">
                  <c:v>8893448.6599809993</c:v>
                </c:pt>
                <c:pt idx="2187">
                  <c:v>8829618.5003199987</c:v>
                </c:pt>
                <c:pt idx="2188">
                  <c:v>8765765.8176690005</c:v>
                </c:pt>
                <c:pt idx="2189">
                  <c:v>8701890.7952219974</c:v>
                </c:pt>
                <c:pt idx="2190">
                  <c:v>8637993.6157579999</c:v>
                </c:pt>
                <c:pt idx="2191">
                  <c:v>8574074.4616410024</c:v>
                </c:pt>
                <c:pt idx="2192">
                  <c:v>8510133.5148309991</c:v>
                </c:pt>
                <c:pt idx="2193">
                  <c:v>8446170.9568820018</c:v>
                </c:pt>
                <c:pt idx="2194">
                  <c:v>8382186.9689470008</c:v>
                </c:pt>
                <c:pt idx="2195">
                  <c:v>8318181.7317850003</c:v>
                </c:pt>
                <c:pt idx="2196">
                  <c:v>8254155.4257610003</c:v>
                </c:pt>
                <c:pt idx="2197">
                  <c:v>8190108.2308529997</c:v>
                </c:pt>
                <c:pt idx="2198">
                  <c:v>8126040.3266519997</c:v>
                </c:pt>
                <c:pt idx="2199">
                  <c:v>8061951.8923700014</c:v>
                </c:pt>
                <c:pt idx="2200">
                  <c:v>7997843.1068419991</c:v>
                </c:pt>
                <c:pt idx="2201">
                  <c:v>7933714.1485280003</c:v>
                </c:pt>
                <c:pt idx="2202">
                  <c:v>7869565.1955179991</c:v>
                </c:pt>
                <c:pt idx="2203">
                  <c:v>7805396.4255379997</c:v>
                </c:pt>
                <c:pt idx="2204">
                  <c:v>7741208.0159500008</c:v>
                </c:pt>
                <c:pt idx="2205">
                  <c:v>7677000.1437579989</c:v>
                </c:pt>
                <c:pt idx="2206">
                  <c:v>7612772.9856090005</c:v>
                </c:pt>
                <c:pt idx="2207">
                  <c:v>7548526.7178019993</c:v>
                </c:pt>
                <c:pt idx="2208">
                  <c:v>7484261.5162839992</c:v>
                </c:pt>
                <c:pt idx="2209">
                  <c:v>7419977.5566620007</c:v>
                </c:pt>
                <c:pt idx="2210">
                  <c:v>7355675.0141989999</c:v>
                </c:pt>
                <c:pt idx="2211">
                  <c:v>7291354.0638229987</c:v>
                </c:pt>
                <c:pt idx="2212">
                  <c:v>7227014.8801259995</c:v>
                </c:pt>
                <c:pt idx="2213">
                  <c:v>7162657.6373720001</c:v>
                </c:pt>
                <c:pt idx="2214">
                  <c:v>7098282.5094990004</c:v>
                </c:pt>
                <c:pt idx="2215">
                  <c:v>7033889.6701179994</c:v>
                </c:pt>
                <c:pt idx="2216">
                  <c:v>6969479.2925250009</c:v>
                </c:pt>
                <c:pt idx="2217">
                  <c:v>6905051.5496969996</c:v>
                </c:pt>
                <c:pt idx="2218">
                  <c:v>6840606.6142989993</c:v>
                </c:pt>
                <c:pt idx="2219">
                  <c:v>6776144.6586879995</c:v>
                </c:pt>
                <c:pt idx="2220">
                  <c:v>6711665.8549129991</c:v>
                </c:pt>
                <c:pt idx="2221">
                  <c:v>6647170.3747199997</c:v>
                </c:pt>
                <c:pt idx="2222">
                  <c:v>6582658.38956</c:v>
                </c:pt>
                <c:pt idx="2223">
                  <c:v>6518130.0705840001</c:v>
                </c:pt>
                <c:pt idx="2224">
                  <c:v>6453585.5886520008</c:v>
                </c:pt>
                <c:pt idx="2225">
                  <c:v>6389025.1143359998</c:v>
                </c:pt>
                <c:pt idx="2226">
                  <c:v>6324448.8179200003</c:v>
                </c:pt>
                <c:pt idx="2227">
                  <c:v>6259856.8694079993</c:v>
                </c:pt>
                <c:pt idx="2228">
                  <c:v>6195249.4385240013</c:v>
                </c:pt>
                <c:pt idx="2229">
                  <c:v>6130626.6947139986</c:v>
                </c:pt>
                <c:pt idx="2230">
                  <c:v>6065988.8071559994</c:v>
                </c:pt>
                <c:pt idx="2231">
                  <c:v>6001335.9447550001</c:v>
                </c:pt>
                <c:pt idx="2232">
                  <c:v>5936668.2761500003</c:v>
                </c:pt>
                <c:pt idx="2233">
                  <c:v>5871985.9697189992</c:v>
                </c:pt>
                <c:pt idx="2234">
                  <c:v>5807289.1935789995</c:v>
                </c:pt>
                <c:pt idx="2235">
                  <c:v>5742578.1155909998</c:v>
                </c:pt>
                <c:pt idx="2236">
                  <c:v>5677852.9033640008</c:v>
                </c:pt>
                <c:pt idx="2237">
                  <c:v>5613113.7242549993</c:v>
                </c:pt>
                <c:pt idx="2238">
                  <c:v>5548360.7453740006</c:v>
                </c:pt>
                <c:pt idx="2239">
                  <c:v>5483594.1335879993</c:v>
                </c:pt>
                <c:pt idx="2240">
                  <c:v>5418814.0555250002</c:v>
                </c:pt>
                <c:pt idx="2241">
                  <c:v>5354020.6775740003</c:v>
                </c:pt>
                <c:pt idx="2242">
                  <c:v>5289214.1658879984</c:v>
                </c:pt>
                <c:pt idx="2243">
                  <c:v>5224394.6863920009</c:v>
                </c:pt>
                <c:pt idx="2244">
                  <c:v>5159562.4047809998</c:v>
                </c:pt>
                <c:pt idx="2245">
                  <c:v>5094717.486525001</c:v>
                </c:pt>
                <c:pt idx="2246">
                  <c:v>5029860.0968719991</c:v>
                </c:pt>
                <c:pt idx="2247">
                  <c:v>4964990.4008529996</c:v>
                </c:pt>
                <c:pt idx="2248">
                  <c:v>4900108.5632799985</c:v>
                </c:pt>
                <c:pt idx="2249">
                  <c:v>4835214.7487550005</c:v>
                </c:pt>
                <c:pt idx="2250">
                  <c:v>4770309.1216679998</c:v>
                </c:pt>
                <c:pt idx="2251">
                  <c:v>4705391.8462039996</c:v>
                </c:pt>
                <c:pt idx="2252">
                  <c:v>4640463.0863430006</c:v>
                </c:pt>
                <c:pt idx="2253">
                  <c:v>4575523.0058659995</c:v>
                </c:pt>
                <c:pt idx="2254">
                  <c:v>4510571.7683550008</c:v>
                </c:pt>
                <c:pt idx="2255">
                  <c:v>4445609.5371970003</c:v>
                </c:pt>
                <c:pt idx="2256">
                  <c:v>4380636.4755880004</c:v>
                </c:pt>
                <c:pt idx="2257">
                  <c:v>4315652.7465350004</c:v>
                </c:pt>
                <c:pt idx="2258">
                  <c:v>4250658.5128589999</c:v>
                </c:pt>
                <c:pt idx="2259">
                  <c:v>4185653.9371989998</c:v>
                </c:pt>
                <c:pt idx="2260">
                  <c:v>4120639.1820120001</c:v>
                </c:pt>
                <c:pt idx="2261">
                  <c:v>4055614.409581</c:v>
                </c:pt>
                <c:pt idx="2262">
                  <c:v>3990579.7820120002</c:v>
                </c:pt>
                <c:pt idx="2263">
                  <c:v>3925535.4612429999</c:v>
                </c:pt>
                <c:pt idx="2264">
                  <c:v>3860481.60904</c:v>
                </c:pt>
                <c:pt idx="2265">
                  <c:v>3795418.3870069999</c:v>
                </c:pt>
                <c:pt idx="2266">
                  <c:v>3730345.956584</c:v>
                </c:pt>
                <c:pt idx="2267">
                  <c:v>3665264.4790519997</c:v>
                </c:pt>
                <c:pt idx="2268">
                  <c:v>3600174.1155349999</c:v>
                </c:pt>
                <c:pt idx="2269">
                  <c:v>3535075.0270019998</c:v>
                </c:pt>
                <c:pt idx="2270">
                  <c:v>3469967.3742749998</c:v>
                </c:pt>
                <c:pt idx="2271">
                  <c:v>3404851.3180229994</c:v>
                </c:pt>
                <c:pt idx="2272">
                  <c:v>3339727.0187729998</c:v>
                </c:pt>
                <c:pt idx="2273">
                  <c:v>3274594.6369099994</c:v>
                </c:pt>
                <c:pt idx="2274">
                  <c:v>3209454.3326759995</c:v>
                </c:pt>
                <c:pt idx="2275">
                  <c:v>3144306.2661799998</c:v>
                </c:pt>
                <c:pt idx="2276">
                  <c:v>3079150.597395</c:v>
                </c:pt>
                <c:pt idx="2277">
                  <c:v>3013987.4861639994</c:v>
                </c:pt>
                <c:pt idx="2278">
                  <c:v>2948817.0922009996</c:v>
                </c:pt>
                <c:pt idx="2279">
                  <c:v>2883639.575096</c:v>
                </c:pt>
                <c:pt idx="2280">
                  <c:v>2818455.0943149999</c:v>
                </c:pt>
                <c:pt idx="2281">
                  <c:v>2753263.809204</c:v>
                </c:pt>
                <c:pt idx="2282">
                  <c:v>2688065.8789929994</c:v>
                </c:pt>
                <c:pt idx="2283">
                  <c:v>2622861.4627970001</c:v>
                </c:pt>
                <c:pt idx="2284">
                  <c:v>2557650.7196200001</c:v>
                </c:pt>
                <c:pt idx="2285">
                  <c:v>2492433.8083569994</c:v>
                </c:pt>
                <c:pt idx="2286">
                  <c:v>2427210.8877970004</c:v>
                </c:pt>
                <c:pt idx="2287">
                  <c:v>2361982.116626</c:v>
                </c:pt>
                <c:pt idx="2288">
                  <c:v>2296747.6534299995</c:v>
                </c:pt>
                <c:pt idx="2289">
                  <c:v>2231507.6566969999</c:v>
                </c:pt>
                <c:pt idx="2290">
                  <c:v>2166262.2848200006</c:v>
                </c:pt>
                <c:pt idx="2291">
                  <c:v>2101011.6960990001</c:v>
                </c:pt>
                <c:pt idx="2292">
                  <c:v>2035756.0487470001</c:v>
                </c:pt>
                <c:pt idx="2293">
                  <c:v>1970495.500888</c:v>
                </c:pt>
                <c:pt idx="2294">
                  <c:v>1905230.2105620001</c:v>
                </c:pt>
                <c:pt idx="2295">
                  <c:v>1839960.3357309999</c:v>
                </c:pt>
                <c:pt idx="2296">
                  <c:v>1774686.034275</c:v>
                </c:pt>
                <c:pt idx="2297">
                  <c:v>1709407.4639990001</c:v>
                </c:pt>
                <c:pt idx="2298">
                  <c:v>1644124.7826360001</c:v>
                </c:pt>
                <c:pt idx="2299">
                  <c:v>1578838.1478480003</c:v>
                </c:pt>
                <c:pt idx="2300">
                  <c:v>1513547.7172299998</c:v>
                </c:pt>
                <c:pt idx="2301">
                  <c:v>1448253.6483110001</c:v>
                </c:pt>
                <c:pt idx="2302">
                  <c:v>1382956.0985590001</c:v>
                </c:pt>
                <c:pt idx="2303">
                  <c:v>1317655.2253819997</c:v>
                </c:pt>
                <c:pt idx="2304">
                  <c:v>1252351.1861300003</c:v>
                </c:pt>
                <c:pt idx="2305">
                  <c:v>1187044.1381020001</c:v>
                </c:pt>
                <c:pt idx="2306">
                  <c:v>1121734.2385420001</c:v>
                </c:pt>
                <c:pt idx="2307">
                  <c:v>1056421.6446480001</c:v>
                </c:pt>
                <c:pt idx="2308">
                  <c:v>991106.51357099996</c:v>
                </c:pt>
                <c:pt idx="2309">
                  <c:v>925789.00241899991</c:v>
                </c:pt>
                <c:pt idx="2310">
                  <c:v>860469.26825800003</c:v>
                </c:pt>
                <c:pt idx="2311">
                  <c:v>795147.46811800008</c:v>
                </c:pt>
                <c:pt idx="2312">
                  <c:v>729823.75899300002</c:v>
                </c:pt>
                <c:pt idx="2313">
                  <c:v>664498.29784399993</c:v>
                </c:pt>
                <c:pt idx="2314">
                  <c:v>599171.24160200008</c:v>
                </c:pt>
                <c:pt idx="2315">
                  <c:v>533842.74717299989</c:v>
                </c:pt>
                <c:pt idx="2316">
                  <c:v>468512.97143500001</c:v>
                </c:pt>
                <c:pt idx="2317">
                  <c:v>403182.07124700001</c:v>
                </c:pt>
                <c:pt idx="2318">
                  <c:v>337850.20344700007</c:v>
                </c:pt>
                <c:pt idx="2319">
                  <c:v>272517.52485699992</c:v>
                </c:pt>
                <c:pt idx="2320">
                  <c:v>207184.192286</c:v>
                </c:pt>
                <c:pt idx="2321">
                  <c:v>141850.36253199997</c:v>
                </c:pt>
                <c:pt idx="2322">
                  <c:v>76516.192381999979</c:v>
                </c:pt>
                <c:pt idx="2323">
                  <c:v>11181.838618999998</c:v>
                </c:pt>
                <c:pt idx="2324">
                  <c:v>-54152.541975</c:v>
                </c:pt>
                <c:pt idx="2325">
                  <c:v>-119486.79262299999</c:v>
                </c:pt>
                <c:pt idx="2326">
                  <c:v>-184820.75654199999</c:v>
                </c:pt>
                <c:pt idx="2327">
                  <c:v>-250154.27694600003</c:v>
                </c:pt>
                <c:pt idx="2328">
                  <c:v>-315487.19704100001</c:v>
                </c:pt>
                <c:pt idx="2329">
                  <c:v>-380819.36002299999</c:v>
                </c:pt>
                <c:pt idx="2330">
                  <c:v>-446150.60907399998</c:v>
                </c:pt>
                <c:pt idx="2331">
                  <c:v>-511480.78736199997</c:v>
                </c:pt>
                <c:pt idx="2332">
                  <c:v>-576809.73803500005</c:v>
                </c:pt>
                <c:pt idx="2333">
                  <c:v>-642137.30422300007</c:v>
                </c:pt>
                <c:pt idx="2334">
                  <c:v>-707463.32902800001</c:v>
                </c:pt>
                <c:pt idx="2335">
                  <c:v>-772787.65552999999</c:v>
                </c:pt>
                <c:pt idx="2336">
                  <c:v>-838110.12677799992</c:v>
                </c:pt>
                <c:pt idx="2337">
                  <c:v>-903430.58578799991</c:v>
                </c:pt>
                <c:pt idx="2338">
                  <c:v>-968748.87554499996</c:v>
                </c:pt>
                <c:pt idx="2339">
                  <c:v>-1034064.8389940001</c:v>
                </c:pt>
                <c:pt idx="2340">
                  <c:v>-1099378.3190420002</c:v>
                </c:pt>
                <c:pt idx="2341">
                  <c:v>-1164689.1585530001</c:v>
                </c:pt>
                <c:pt idx="2342">
                  <c:v>-1229997.200346</c:v>
                </c:pt>
                <c:pt idx="2343">
                  <c:v>-1295302.2871920001</c:v>
                </c:pt>
                <c:pt idx="2344">
                  <c:v>-1360604.2618120001</c:v>
                </c:pt>
                <c:pt idx="2345">
                  <c:v>-1425902.9668740002</c:v>
                </c:pt>
                <c:pt idx="2346">
                  <c:v>-1491198.244989</c:v>
                </c:pt>
                <c:pt idx="2347">
                  <c:v>-1556489.9387109999</c:v>
                </c:pt>
                <c:pt idx="2348">
                  <c:v>-1621777.8905310002</c:v>
                </c:pt>
                <c:pt idx="2349">
                  <c:v>-1687061.9428770002</c:v>
                </c:pt>
                <c:pt idx="2350">
                  <c:v>-1752341.938112</c:v>
                </c:pt>
                <c:pt idx="2351">
                  <c:v>-1817617.7185259999</c:v>
                </c:pt>
                <c:pt idx="2352">
                  <c:v>-1882889.1263400002</c:v>
                </c:pt>
                <c:pt idx="2353">
                  <c:v>-1948156.003698</c:v>
                </c:pt>
                <c:pt idx="2354">
                  <c:v>-2013418.1926680002</c:v>
                </c:pt>
                <c:pt idx="2355">
                  <c:v>-2078675.5352369999</c:v>
                </c:pt>
                <c:pt idx="2356">
                  <c:v>-2143927.8733099997</c:v>
                </c:pt>
                <c:pt idx="2357">
                  <c:v>-2209175.048705</c:v>
                </c:pt>
                <c:pt idx="2358">
                  <c:v>-2274416.9031509995</c:v>
                </c:pt>
                <c:pt idx="2359">
                  <c:v>-2339653.2782879998</c:v>
                </c:pt>
                <c:pt idx="2360">
                  <c:v>-2404884.0156599996</c:v>
                </c:pt>
                <c:pt idx="2361">
                  <c:v>-2470108.9567160001</c:v>
                </c:pt>
                <c:pt idx="2362">
                  <c:v>-2535327.9428029996</c:v>
                </c:pt>
                <c:pt idx="2363">
                  <c:v>-2600540.8151699989</c:v>
                </c:pt>
                <c:pt idx="2364">
                  <c:v>-2665747.4149569995</c:v>
                </c:pt>
                <c:pt idx="2365">
                  <c:v>-2730947.583197</c:v>
                </c:pt>
                <c:pt idx="2366">
                  <c:v>-2796141.1608139998</c:v>
                </c:pt>
                <c:pt idx="2367">
                  <c:v>-2861327.9886189997</c:v>
                </c:pt>
                <c:pt idx="2368">
                  <c:v>-2926507.9073040001</c:v>
                </c:pt>
                <c:pt idx="2369">
                  <c:v>-2991680.7574449996</c:v>
                </c:pt>
                <c:pt idx="2370">
                  <c:v>-3056846.3794949995</c:v>
                </c:pt>
                <c:pt idx="2371">
                  <c:v>-3122004.6137819998</c:v>
                </c:pt>
                <c:pt idx="2372">
                  <c:v>-3187155.3005089997</c:v>
                </c:pt>
                <c:pt idx="2373">
                  <c:v>-3252298.279747</c:v>
                </c:pt>
                <c:pt idx="2374">
                  <c:v>-3317433.3914349996</c:v>
                </c:pt>
                <c:pt idx="2375">
                  <c:v>-3382560.4753739997</c:v>
                </c:pt>
                <c:pt idx="2376">
                  <c:v>-3447679.3712300002</c:v>
                </c:pt>
                <c:pt idx="2377">
                  <c:v>-3512789.9185259994</c:v>
                </c:pt>
                <c:pt idx="2378">
                  <c:v>-3577891.9566399995</c:v>
                </c:pt>
                <c:pt idx="2379">
                  <c:v>-3642985.3248029999</c:v>
                </c:pt>
                <c:pt idx="2380">
                  <c:v>-3708069.862098</c:v>
                </c:pt>
                <c:pt idx="2381">
                  <c:v>-3773145.4074539994</c:v>
                </c:pt>
                <c:pt idx="2382">
                  <c:v>-3838211.7996429997</c:v>
                </c:pt>
                <c:pt idx="2383">
                  <c:v>-3903268.8772800001</c:v>
                </c:pt>
                <c:pt idx="2384">
                  <c:v>-3968316.4788179994</c:v>
                </c:pt>
                <c:pt idx="2385">
                  <c:v>-4033354.4425469995</c:v>
                </c:pt>
                <c:pt idx="2386">
                  <c:v>-4098382.6065870002</c:v>
                </c:pt>
                <c:pt idx="2387">
                  <c:v>-4163400.8088909998</c:v>
                </c:pt>
                <c:pt idx="2388">
                  <c:v>-4228408.8872369993</c:v>
                </c:pt>
                <c:pt idx="2389">
                  <c:v>-4293406.6792269992</c:v>
                </c:pt>
                <c:pt idx="2390">
                  <c:v>-4358394.0222849995</c:v>
                </c:pt>
                <c:pt idx="2391">
                  <c:v>-4423370.7536529992</c:v>
                </c:pt>
                <c:pt idx="2392">
                  <c:v>-4488336.7103869999</c:v>
                </c:pt>
                <c:pt idx="2393">
                  <c:v>-4553291.7293579997</c:v>
                </c:pt>
                <c:pt idx="2394">
                  <c:v>-4618235.6472419994</c:v>
                </c:pt>
                <c:pt idx="2395">
                  <c:v>-4683168.3005260006</c:v>
                </c:pt>
                <c:pt idx="2396">
                  <c:v>-4748089.5254969997</c:v>
                </c:pt>
                <c:pt idx="2397">
                  <c:v>-4812999.1582429996</c:v>
                </c:pt>
                <c:pt idx="2398">
                  <c:v>-4877897.0346510001</c:v>
                </c:pt>
                <c:pt idx="2399">
                  <c:v>-4942782.9904000014</c:v>
                </c:pt>
                <c:pt idx="2400">
                  <c:v>-5007656.8609610004</c:v>
                </c:pt>
                <c:pt idx="2401">
                  <c:v>-5072518.4815950012</c:v>
                </c:pt>
                <c:pt idx="2402">
                  <c:v>-5137367.6873450009</c:v>
                </c:pt>
                <c:pt idx="2403">
                  <c:v>-5202204.3130399995</c:v>
                </c:pt>
                <c:pt idx="2404">
                  <c:v>-5267028.1932839984</c:v>
                </c:pt>
                <c:pt idx="2405">
                  <c:v>-5331839.1624600003</c:v>
                </c:pt>
                <c:pt idx="2406">
                  <c:v>-5396637.0547219999</c:v>
                </c:pt>
                <c:pt idx="2407">
                  <c:v>-5461421.7039960008</c:v>
                </c:pt>
                <c:pt idx="2408">
                  <c:v>-5526192.9439740004</c:v>
                </c:pt>
                <c:pt idx="2409">
                  <c:v>-5590950.6081090001</c:v>
                </c:pt>
                <c:pt idx="2410">
                  <c:v>-5655694.529618999</c:v>
                </c:pt>
                <c:pt idx="2411">
                  <c:v>-5720424.5414750008</c:v>
                </c:pt>
                <c:pt idx="2412">
                  <c:v>-5785140.4764050012</c:v>
                </c:pt>
                <c:pt idx="2413">
                  <c:v>-5849842.1668869983</c:v>
                </c:pt>
                <c:pt idx="2414">
                  <c:v>-5914529.4451470003</c:v>
                </c:pt>
                <c:pt idx="2415">
                  <c:v>-5979202.1431559986</c:v>
                </c:pt>
                <c:pt idx="2416">
                  <c:v>-6043860.0926250005</c:v>
                </c:pt>
                <c:pt idx="2417">
                  <c:v>-6108503.1250059996</c:v>
                </c:pt>
                <c:pt idx="2418">
                  <c:v>-6173131.0714840004</c:v>
                </c:pt>
                <c:pt idx="2419">
                  <c:v>-6237743.7629760001</c:v>
                </c:pt>
                <c:pt idx="2420">
                  <c:v>-6302341.0301270001</c:v>
                </c:pt>
                <c:pt idx="2421">
                  <c:v>-6366922.7033090005</c:v>
                </c:pt>
                <c:pt idx="2422">
                  <c:v>-6431488.6126139993</c:v>
                </c:pt>
                <c:pt idx="2423">
                  <c:v>-6496038.587855</c:v>
                </c:pt>
                <c:pt idx="2424">
                  <c:v>-6560572.4585580006</c:v>
                </c:pt>
                <c:pt idx="2425">
                  <c:v>-6625090.053963</c:v>
                </c:pt>
                <c:pt idx="2426">
                  <c:v>-6689591.2030179994</c:v>
                </c:pt>
                <c:pt idx="2427">
                  <c:v>-6754075.7343750009</c:v>
                </c:pt>
                <c:pt idx="2428">
                  <c:v>-6818543.4763910016</c:v>
                </c:pt>
                <c:pt idx="2429">
                  <c:v>-6882994.257119</c:v>
                </c:pt>
                <c:pt idx="2430">
                  <c:v>-6947427.9043080006</c:v>
                </c:pt>
                <c:pt idx="2431">
                  <c:v>-7011844.2454010006</c:v>
                </c:pt>
                <c:pt idx="2432">
                  <c:v>-7076243.1075250003</c:v>
                </c:pt>
                <c:pt idx="2433">
                  <c:v>-7140624.3174970001</c:v>
                </c:pt>
                <c:pt idx="2434">
                  <c:v>-7204987.7018119991</c:v>
                </c:pt>
                <c:pt idx="2435">
                  <c:v>-7269333.0866440004</c:v>
                </c:pt>
                <c:pt idx="2436">
                  <c:v>-7333660.2978420006</c:v>
                </c:pt>
                <c:pt idx="2437">
                  <c:v>-7397969.1609270005</c:v>
                </c:pt>
                <c:pt idx="2438">
                  <c:v>-7462259.5010859994</c:v>
                </c:pt>
                <c:pt idx="2439">
                  <c:v>-7526531.1431699991</c:v>
                </c:pt>
                <c:pt idx="2440">
                  <c:v>-7590783.911692</c:v>
                </c:pt>
                <c:pt idx="2441">
                  <c:v>-7655017.6308199996</c:v>
                </c:pt>
                <c:pt idx="2442">
                  <c:v>-7719232.1243769992</c:v>
                </c:pt>
                <c:pt idx="2443">
                  <c:v>-7783427.2158359997</c:v>
                </c:pt>
                <c:pt idx="2444">
                  <c:v>-7847602.7283150004</c:v>
                </c:pt>
                <c:pt idx="2445">
                  <c:v>-7911758.4845740004</c:v>
                </c:pt>
                <c:pt idx="2446">
                  <c:v>-7975894.3070129994</c:v>
                </c:pt>
                <c:pt idx="2447">
                  <c:v>-8040010.0176670002</c:v>
                </c:pt>
                <c:pt idx="2448">
                  <c:v>-8104105.4382030014</c:v>
                </c:pt>
                <c:pt idx="2449">
                  <c:v>-8168180.3899139995</c:v>
                </c:pt>
                <c:pt idx="2450">
                  <c:v>-8232234.6937189987</c:v>
                </c:pt>
                <c:pt idx="2451">
                  <c:v>-8296268.1701559993</c:v>
                </c:pt>
                <c:pt idx="2452">
                  <c:v>-8360280.6393800005</c:v>
                </c:pt>
                <c:pt idx="2453">
                  <c:v>-8424271.9211599994</c:v>
                </c:pt>
                <c:pt idx="2454">
                  <c:v>-8488241.8348709997</c:v>
                </c:pt>
                <c:pt idx="2455">
                  <c:v>-8552190.1994959954</c:v>
                </c:pt>
                <c:pt idx="2456">
                  <c:v>-8616116.8336169999</c:v>
                </c:pt>
                <c:pt idx="2457">
                  <c:v>-8680021.5554159991</c:v>
                </c:pt>
                <c:pt idx="2458">
                  <c:v>-8743904.182666</c:v>
                </c:pt>
                <c:pt idx="2459">
                  <c:v>-8807764.5327320006</c:v>
                </c:pt>
                <c:pt idx="2460">
                  <c:v>-8871602.4225609973</c:v>
                </c:pt>
                <c:pt idx="2461">
                  <c:v>-8935417.6686860006</c:v>
                </c:pt>
                <c:pt idx="2462">
                  <c:v>-8999210.0872149989</c:v>
                </c:pt>
                <c:pt idx="2463">
                  <c:v>-9062979.4938309994</c:v>
                </c:pt>
                <c:pt idx="2464">
                  <c:v>-9126725.7037870008</c:v>
                </c:pt>
                <c:pt idx="2465">
                  <c:v>-9190448.531899998</c:v>
                </c:pt>
                <c:pt idx="2466">
                  <c:v>-9254147.7925489973</c:v>
                </c:pt>
                <c:pt idx="2467">
                  <c:v>-9317823.2996739987</c:v>
                </c:pt>
                <c:pt idx="2468">
                  <c:v>-9381474.8667629994</c:v>
                </c:pt>
                <c:pt idx="2469">
                  <c:v>-9445102.3068579994</c:v>
                </c:pt>
                <c:pt idx="2470">
                  <c:v>-9508705.4325430002</c:v>
                </c:pt>
                <c:pt idx="2471">
                  <c:v>-9572284.0559449997</c:v>
                </c:pt>
                <c:pt idx="2472">
                  <c:v>-9635837.9887269977</c:v>
                </c:pt>
                <c:pt idx="2473">
                  <c:v>-9699367.0420839991</c:v>
                </c:pt>
                <c:pt idx="2474">
                  <c:v>-9762871.0267420001</c:v>
                </c:pt>
                <c:pt idx="2475">
                  <c:v>-9826349.7529460005</c:v>
                </c:pt>
                <c:pt idx="2476">
                  <c:v>-9889803.0304659959</c:v>
                </c:pt>
                <c:pt idx="2477">
                  <c:v>-9953230.6685849987</c:v>
                </c:pt>
                <c:pt idx="2478">
                  <c:v>-10016632.476096001</c:v>
                </c:pt>
                <c:pt idx="2479">
                  <c:v>-10080008.261299998</c:v>
                </c:pt>
                <c:pt idx="2480">
                  <c:v>-10143357.832002003</c:v>
                </c:pt>
                <c:pt idx="2481">
                  <c:v>-10206680.995501</c:v>
                </c:pt>
                <c:pt idx="2482">
                  <c:v>-10269977.558592997</c:v>
                </c:pt>
                <c:pt idx="2483">
                  <c:v>-10333247.327560998</c:v>
                </c:pt>
                <c:pt idx="2484">
                  <c:v>-10396490.108170997</c:v>
                </c:pt>
                <c:pt idx="2485">
                  <c:v>-10459705.705673002</c:v>
                </c:pt>
                <c:pt idx="2486">
                  <c:v>-10522893.924788002</c:v>
                </c:pt>
                <c:pt idx="2487">
                  <c:v>-10586054.569711002</c:v>
                </c:pt>
                <c:pt idx="2488">
                  <c:v>-10649187.4441</c:v>
                </c:pt>
                <c:pt idx="2489">
                  <c:v>-10712292.351077002</c:v>
                </c:pt>
                <c:pt idx="2490">
                  <c:v>-10775369.093219003</c:v>
                </c:pt>
                <c:pt idx="2491">
                  <c:v>-10838417.472556002</c:v>
                </c:pt>
                <c:pt idx="2492">
                  <c:v>-10901437.290564999</c:v>
                </c:pt>
                <c:pt idx="2493">
                  <c:v>-10964428.348163998</c:v>
                </c:pt>
                <c:pt idx="2494">
                  <c:v>-11027390.445712002</c:v>
                </c:pt>
                <c:pt idx="2495">
                  <c:v>-11090323.382998003</c:v>
                </c:pt>
                <c:pt idx="2496">
                  <c:v>-11153226.959239</c:v>
                </c:pt>
                <c:pt idx="2497">
                  <c:v>-11216100.973076999</c:v>
                </c:pt>
                <c:pt idx="2498">
                  <c:v>-11278945.222569998</c:v>
                </c:pt>
                <c:pt idx="2499">
                  <c:v>-11341759.50519</c:v>
                </c:pt>
                <c:pt idx="2500">
                  <c:v>-11404543.617817</c:v>
                </c:pt>
                <c:pt idx="2501">
                  <c:v>-11467297.356735</c:v>
                </c:pt>
                <c:pt idx="2502">
                  <c:v>-11530020.517624998</c:v>
                </c:pt>
                <c:pt idx="2503">
                  <c:v>-11592712.895562002</c:v>
                </c:pt>
                <c:pt idx="2504">
                  <c:v>-11655374.285006</c:v>
                </c:pt>
                <c:pt idx="2505">
                  <c:v>-11718004.479804</c:v>
                </c:pt>
                <c:pt idx="2506">
                  <c:v>-11780603.273177</c:v>
                </c:pt>
                <c:pt idx="2507">
                  <c:v>-11843170.45772</c:v>
                </c:pt>
                <c:pt idx="2508">
                  <c:v>-11905705.825394001</c:v>
                </c:pt>
                <c:pt idx="2509">
                  <c:v>-11968209.167520998</c:v>
                </c:pt>
                <c:pt idx="2510">
                  <c:v>-12030680.274781002</c:v>
                </c:pt>
                <c:pt idx="2511">
                  <c:v>-12093118.937203998</c:v>
                </c:pt>
                <c:pt idx="2512">
                  <c:v>-12155524.944165001</c:v>
                </c:pt>
                <c:pt idx="2513">
                  <c:v>-12217898.084380999</c:v>
                </c:pt>
                <c:pt idx="2514">
                  <c:v>-12280238.1459</c:v>
                </c:pt>
                <c:pt idx="2515">
                  <c:v>-12342544.916102</c:v>
                </c:pt>
                <c:pt idx="2516">
                  <c:v>-12404818.181688001</c:v>
                </c:pt>
                <c:pt idx="2517">
                  <c:v>-12467057.72868</c:v>
                </c:pt>
                <c:pt idx="2518">
                  <c:v>-12529263.342409</c:v>
                </c:pt>
                <c:pt idx="2519">
                  <c:v>-12591434.807514001</c:v>
                </c:pt>
                <c:pt idx="2520">
                  <c:v>-12653571.907934001</c:v>
                </c:pt>
                <c:pt idx="2521">
                  <c:v>-12715674.426903998</c:v>
                </c:pt>
                <c:pt idx="2522">
                  <c:v>-12777742.146944998</c:v>
                </c:pt>
                <c:pt idx="2523">
                  <c:v>-12839774.849865997</c:v>
                </c:pt>
                <c:pt idx="2524">
                  <c:v>-12901772.316749003</c:v>
                </c:pt>
                <c:pt idx="2525">
                  <c:v>-12963734.327950003</c:v>
                </c:pt>
                <c:pt idx="2526">
                  <c:v>-13025660.663089002</c:v>
                </c:pt>
                <c:pt idx="2527">
                  <c:v>-13087551.101047</c:v>
                </c:pt>
                <c:pt idx="2528">
                  <c:v>-13149405.419955</c:v>
                </c:pt>
                <c:pt idx="2529">
                  <c:v>-13211223.397194998</c:v>
                </c:pt>
                <c:pt idx="2530">
                  <c:v>-13273004.809388002</c:v>
                </c:pt>
                <c:pt idx="2531">
                  <c:v>-13334749.432389</c:v>
                </c:pt>
                <c:pt idx="2532">
                  <c:v>-13396457.041283</c:v>
                </c:pt>
                <c:pt idx="2533">
                  <c:v>-13458127.410375997</c:v>
                </c:pt>
                <c:pt idx="2534">
                  <c:v>-13519760.313192002</c:v>
                </c:pt>
                <c:pt idx="2535">
                  <c:v>-13581355.522461001</c:v>
                </c:pt>
                <c:pt idx="2536">
                  <c:v>-13642912.810118999</c:v>
                </c:pt>
                <c:pt idx="2537">
                  <c:v>-13704431.947296996</c:v>
                </c:pt>
                <c:pt idx="2538">
                  <c:v>-13765912.704316</c:v>
                </c:pt>
                <c:pt idx="2539">
                  <c:v>-13827354.850680001</c:v>
                </c:pt>
                <c:pt idx="2540">
                  <c:v>-13888758.155071001</c:v>
                </c:pt>
                <c:pt idx="2541">
                  <c:v>-13950122.385340001</c:v>
                </c:pt>
                <c:pt idx="2542">
                  <c:v>-14011447.308499997</c:v>
                </c:pt>
                <c:pt idx="2543">
                  <c:v>-14072732.690723</c:v>
                </c:pt>
                <c:pt idx="2544">
                  <c:v>-14133978.297328996</c:v>
                </c:pt>
                <c:pt idx="2545">
                  <c:v>-14195183.892780002</c:v>
                </c:pt>
                <c:pt idx="2546">
                  <c:v>-14256349.240676001</c:v>
                </c:pt>
                <c:pt idx="2547">
                  <c:v>-14317474.103742002</c:v>
                </c:pt>
                <c:pt idx="2548">
                  <c:v>-14378558.243828001</c:v>
                </c:pt>
                <c:pt idx="2549">
                  <c:v>-14439601.421897</c:v>
                </c:pt>
                <c:pt idx="2550">
                  <c:v>-14500603.398018003</c:v>
                </c:pt>
                <c:pt idx="2551">
                  <c:v>-14561563.931361998</c:v>
                </c:pt>
                <c:pt idx="2552">
                  <c:v>-14622482.780192997</c:v>
                </c:pt>
                <c:pt idx="2553">
                  <c:v>-14683359.701857002</c:v>
                </c:pt>
                <c:pt idx="2554">
                  <c:v>-14744194.452782001</c:v>
                </c:pt>
                <c:pt idx="2555">
                  <c:v>-14804986.788461998</c:v>
                </c:pt>
                <c:pt idx="2556">
                  <c:v>-14865736.463459002</c:v>
                </c:pt>
                <c:pt idx="2557">
                  <c:v>-14926443.231385998</c:v>
                </c:pt>
                <c:pt idx="2558">
                  <c:v>-14987106.844904</c:v>
                </c:pt>
                <c:pt idx="2559">
                  <c:v>-15047727.055718001</c:v>
                </c:pt>
                <c:pt idx="2560">
                  <c:v>-15108303.614559</c:v>
                </c:pt>
                <c:pt idx="2561">
                  <c:v>-15168836.271186</c:v>
                </c:pt>
                <c:pt idx="2562">
                  <c:v>-15229324.774374997</c:v>
                </c:pt>
                <c:pt idx="2563">
                  <c:v>-15289768.871905999</c:v>
                </c:pt>
                <c:pt idx="2564">
                  <c:v>-15350168.310564999</c:v>
                </c:pt>
                <c:pt idx="2565">
                  <c:v>-15410522.836123997</c:v>
                </c:pt>
                <c:pt idx="2566">
                  <c:v>-15470832.193344997</c:v>
                </c:pt>
                <c:pt idx="2567">
                  <c:v>-15531096.12596</c:v>
                </c:pt>
                <c:pt idx="2568">
                  <c:v>-15591314.376673002</c:v>
                </c:pt>
                <c:pt idx="2569">
                  <c:v>-15651486.687144998</c:v>
                </c:pt>
                <c:pt idx="2570">
                  <c:v>-15711612.797986001</c:v>
                </c:pt>
                <c:pt idx="2571">
                  <c:v>-15771692.448751003</c:v>
                </c:pt>
                <c:pt idx="2572">
                  <c:v>-15831725.377925998</c:v>
                </c:pt>
                <c:pt idx="2573">
                  <c:v>-15891711.322922003</c:v>
                </c:pt>
                <c:pt idx="2574">
                  <c:v>-15951650.020067997</c:v>
                </c:pt>
                <c:pt idx="2575">
                  <c:v>-16011541.204597998</c:v>
                </c:pt>
                <c:pt idx="2576">
                  <c:v>-16071384.610642999</c:v>
                </c:pt>
                <c:pt idx="2577">
                  <c:v>-16131179.971228</c:v>
                </c:pt>
                <c:pt idx="2578">
                  <c:v>-16190927.018252</c:v>
                </c:pt>
                <c:pt idx="2579">
                  <c:v>-16250625.482489999</c:v>
                </c:pt>
                <c:pt idx="2580">
                  <c:v>-16310275.093575997</c:v>
                </c:pt>
                <c:pt idx="2581">
                  <c:v>-16369875.579998</c:v>
                </c:pt>
                <c:pt idx="2582">
                  <c:v>-16429426.669086</c:v>
                </c:pt>
                <c:pt idx="2583">
                  <c:v>-16488928.087003</c:v>
                </c:pt>
                <c:pt idx="2584">
                  <c:v>-16548379.558739003</c:v>
                </c:pt>
                <c:pt idx="2585">
                  <c:v>-16607780.808096001</c:v>
                </c:pt>
                <c:pt idx="2586">
                  <c:v>-16667131.557681002</c:v>
                </c:pt>
                <c:pt idx="2587">
                  <c:v>-16726431.528896999</c:v>
                </c:pt>
                <c:pt idx="2588">
                  <c:v>-16785680.441931996</c:v>
                </c:pt>
                <c:pt idx="2589">
                  <c:v>-16844878.015747</c:v>
                </c:pt>
                <c:pt idx="2590">
                  <c:v>-16904023.968070995</c:v>
                </c:pt>
                <c:pt idx="2591">
                  <c:v>-16963118.015386004</c:v>
                </c:pt>
                <c:pt idx="2592">
                  <c:v>-17022159.872919999</c:v>
                </c:pt>
                <c:pt idx="2593">
                  <c:v>-17081149.254634</c:v>
                </c:pt>
                <c:pt idx="2594">
                  <c:v>-17140085.873213995</c:v>
                </c:pt>
                <c:pt idx="2595">
                  <c:v>-17198969.440057997</c:v>
                </c:pt>
                <c:pt idx="2596">
                  <c:v>-17257799.665268995</c:v>
                </c:pt>
                <c:pt idx="2597">
                  <c:v>-17316576.257639997</c:v>
                </c:pt>
                <c:pt idx="2598">
                  <c:v>-17375298.924645998</c:v>
                </c:pt>
                <c:pt idx="2599">
                  <c:v>-17433967.372432001</c:v>
                </c:pt>
                <c:pt idx="2600">
                  <c:v>-17492581.305803996</c:v>
                </c:pt>
                <c:pt idx="2601">
                  <c:v>-17551140.428213995</c:v>
                </c:pt>
                <c:pt idx="2602">
                  <c:v>-17609644.441750996</c:v>
                </c:pt>
                <c:pt idx="2603">
                  <c:v>-17668093.047132999</c:v>
                </c:pt>
                <c:pt idx="2604">
                  <c:v>-17726485.943687994</c:v>
                </c:pt>
                <c:pt idx="2605">
                  <c:v>-17784822.829349998</c:v>
                </c:pt>
                <c:pt idx="2606">
                  <c:v>-17843103.400640998</c:v>
                </c:pt>
                <c:pt idx="2607">
                  <c:v>-17901327.352667</c:v>
                </c:pt>
                <c:pt idx="2608">
                  <c:v>-17959494.379096001</c:v>
                </c:pt>
                <c:pt idx="2609">
                  <c:v>-18017604.172156002</c:v>
                </c:pt>
                <c:pt idx="2610">
                  <c:v>-18075656.422616996</c:v>
                </c:pt>
                <c:pt idx="2611">
                  <c:v>-18133650.819779001</c:v>
                </c:pt>
                <c:pt idx="2612">
                  <c:v>-18191587.051462997</c:v>
                </c:pt>
                <c:pt idx="2613">
                  <c:v>-18249464.803996</c:v>
                </c:pt>
                <c:pt idx="2614">
                  <c:v>-18307283.762199</c:v>
                </c:pt>
                <c:pt idx="2615">
                  <c:v>-18365043.609373</c:v>
                </c:pt>
                <c:pt idx="2616">
                  <c:v>-18422744.027290002</c:v>
                </c:pt>
                <c:pt idx="2617">
                  <c:v>-18480384.696177002</c:v>
                </c:pt>
                <c:pt idx="2618">
                  <c:v>-18537965.294702001</c:v>
                </c:pt>
                <c:pt idx="2619">
                  <c:v>-18595485.499963995</c:v>
                </c:pt>
                <c:pt idx="2620">
                  <c:v>-18652944.987479996</c:v>
                </c:pt>
                <c:pt idx="2621">
                  <c:v>-18710343.431166999</c:v>
                </c:pt>
                <c:pt idx="2622">
                  <c:v>-18767680.503332</c:v>
                </c:pt>
                <c:pt idx="2623">
                  <c:v>-18824955.874658</c:v>
                </c:pt>
                <c:pt idx="2624">
                  <c:v>-18882169.214191001</c:v>
                </c:pt>
                <c:pt idx="2625">
                  <c:v>-18939320.189323999</c:v>
                </c:pt>
                <c:pt idx="2626">
                  <c:v>-18996408.465782002</c:v>
                </c:pt>
                <c:pt idx="2627">
                  <c:v>-19053433.707613997</c:v>
                </c:pt>
                <c:pt idx="2628">
                  <c:v>-19110395.577169999</c:v>
                </c:pt>
                <c:pt idx="2629">
                  <c:v>-19167293.735094</c:v>
                </c:pt>
                <c:pt idx="2630">
                  <c:v>-19224127.840303998</c:v>
                </c:pt>
                <c:pt idx="2631">
                  <c:v>-19280897.54998</c:v>
                </c:pt>
                <c:pt idx="2632">
                  <c:v>-19337602.519549999</c:v>
                </c:pt>
                <c:pt idx="2633">
                  <c:v>-19394242.402671997</c:v>
                </c:pt>
                <c:pt idx="2634">
                  <c:v>-19450816.851218995</c:v>
                </c:pt>
                <c:pt idx="2635">
                  <c:v>-19507325.515269</c:v>
                </c:pt>
                <c:pt idx="2636">
                  <c:v>-19563768.043079995</c:v>
                </c:pt>
                <c:pt idx="2637">
                  <c:v>-19620144.081084996</c:v>
                </c:pt>
                <c:pt idx="2638">
                  <c:v>-19676453.273864996</c:v>
                </c:pt>
                <c:pt idx="2639">
                  <c:v>-19732695.264144</c:v>
                </c:pt>
                <c:pt idx="2640">
                  <c:v>-19788869.692763999</c:v>
                </c:pt>
                <c:pt idx="2641">
                  <c:v>-19844976.198674001</c:v>
                </c:pt>
                <c:pt idx="2642">
                  <c:v>-19901014.418912001</c:v>
                </c:pt>
                <c:pt idx="2643">
                  <c:v>-19956983.988586999</c:v>
                </c:pt>
                <c:pt idx="2644">
                  <c:v>-20012884.540862996</c:v>
                </c:pt>
                <c:pt idx="2645">
                  <c:v>-20068715.706944</c:v>
                </c:pt>
                <c:pt idx="2646">
                  <c:v>-20124477.116053004</c:v>
                </c:pt>
                <c:pt idx="2647">
                  <c:v>-20180168.395419002</c:v>
                </c:pt>
                <c:pt idx="2648">
                  <c:v>-20235789.170254003</c:v>
                </c:pt>
                <c:pt idx="2649">
                  <c:v>-20291339.063741997</c:v>
                </c:pt>
                <c:pt idx="2650">
                  <c:v>-20346817.697014</c:v>
                </c:pt>
                <c:pt idx="2651">
                  <c:v>-20402224.689135998</c:v>
                </c:pt>
                <c:pt idx="2652">
                  <c:v>-20457559.657087002</c:v>
                </c:pt>
                <c:pt idx="2653">
                  <c:v>-20512822.215740997</c:v>
                </c:pt>
                <c:pt idx="2654">
                  <c:v>-20568011.977849998</c:v>
                </c:pt>
                <c:pt idx="2655">
                  <c:v>-20623128.554024003</c:v>
                </c:pt>
                <c:pt idx="2656">
                  <c:v>-20678171.552710999</c:v>
                </c:pt>
                <c:pt idx="2657">
                  <c:v>-20733140.580180001</c:v>
                </c:pt>
                <c:pt idx="2658">
                  <c:v>-20788035.240498997</c:v>
                </c:pt>
                <c:pt idx="2659">
                  <c:v>-20842855.135518</c:v>
                </c:pt>
                <c:pt idx="2660">
                  <c:v>-20897599.864844996</c:v>
                </c:pt>
                <c:pt idx="2661">
                  <c:v>-20952269.025830995</c:v>
                </c:pt>
                <c:pt idx="2662">
                  <c:v>-21006862.213546999</c:v>
                </c:pt>
                <c:pt idx="2663">
                  <c:v>-21061379.020762999</c:v>
                </c:pt>
                <c:pt idx="2664">
                  <c:v>-21115819.037926003</c:v>
                </c:pt>
                <c:pt idx="2665">
                  <c:v>-21170181.853145</c:v>
                </c:pt>
                <c:pt idx="2666">
                  <c:v>-21224467.052161001</c:v>
                </c:pt>
                <c:pt idx="2667">
                  <c:v>-21278674.218335003</c:v>
                </c:pt>
                <c:pt idx="2668">
                  <c:v>-21332802.932616998</c:v>
                </c:pt>
                <c:pt idx="2669">
                  <c:v>-21386852.773530997</c:v>
                </c:pt>
                <c:pt idx="2670">
                  <c:v>-21440823.317150004</c:v>
                </c:pt>
                <c:pt idx="2671">
                  <c:v>-21494714.137074001</c:v>
                </c:pt>
                <c:pt idx="2672">
                  <c:v>-21548524.804407999</c:v>
                </c:pt>
                <c:pt idx="2673">
                  <c:v>-21602254.887736</c:v>
                </c:pt>
                <c:pt idx="2674">
                  <c:v>-21655903.953102</c:v>
                </c:pt>
                <c:pt idx="2675">
                  <c:v>-21709471.563986</c:v>
                </c:pt>
                <c:pt idx="2676">
                  <c:v>-21762957.281275991</c:v>
                </c:pt>
                <c:pt idx="2677">
                  <c:v>-21816360.663249996</c:v>
                </c:pt>
                <c:pt idx="2678">
                  <c:v>-21869681.265547995</c:v>
                </c:pt>
                <c:pt idx="2679">
                  <c:v>-21922918.641148996</c:v>
                </c:pt>
                <c:pt idx="2680">
                  <c:v>-21976072.340342999</c:v>
                </c:pt>
                <c:pt idx="2681">
                  <c:v>-22029141.910712998</c:v>
                </c:pt>
                <c:pt idx="2682">
                  <c:v>-22082126.897101998</c:v>
                </c:pt>
                <c:pt idx="2683">
                  <c:v>-22135026.841591995</c:v>
                </c:pt>
                <c:pt idx="2684">
                  <c:v>-22187841.283475991</c:v>
                </c:pt>
                <c:pt idx="2685">
                  <c:v>-22240569.759234998</c:v>
                </c:pt>
                <c:pt idx="2686">
                  <c:v>-22293211.802506004</c:v>
                </c:pt>
                <c:pt idx="2687">
                  <c:v>-22345766.944060996</c:v>
                </c:pt>
                <c:pt idx="2688">
                  <c:v>-22398234.711773995</c:v>
                </c:pt>
                <c:pt idx="2689">
                  <c:v>-22450614.630601</c:v>
                </c:pt>
                <c:pt idx="2690">
                  <c:v>-22502906.222544</c:v>
                </c:pt>
                <c:pt idx="2691">
                  <c:v>-22555109.006629001</c:v>
                </c:pt>
                <c:pt idx="2692">
                  <c:v>-22607222.498876002</c:v>
                </c:pt>
                <c:pt idx="2693">
                  <c:v>-22659246.212267999</c:v>
                </c:pt>
                <c:pt idx="2694">
                  <c:v>-22711179.656726003</c:v>
                </c:pt>
                <c:pt idx="2695">
                  <c:v>-22763022.339076001</c:v>
                </c:pt>
                <c:pt idx="2696">
                  <c:v>-22814773.763020996</c:v>
                </c:pt>
                <c:pt idx="2697">
                  <c:v>-22866433.429109</c:v>
                </c:pt>
                <c:pt idx="2698">
                  <c:v>-22918000.834708001</c:v>
                </c:pt>
                <c:pt idx="2699">
                  <c:v>-22969475.473966997</c:v>
                </c:pt>
                <c:pt idx="2700">
                  <c:v>-23020856.837792005</c:v>
                </c:pt>
                <c:pt idx="2701">
                  <c:v>-23072144.413809996</c:v>
                </c:pt>
                <c:pt idx="2702">
                  <c:v>-23123337.686338998</c:v>
                </c:pt>
                <c:pt idx="2703">
                  <c:v>-23174436.136356007</c:v>
                </c:pt>
                <c:pt idx="2704">
                  <c:v>-23225439.241461996</c:v>
                </c:pt>
                <c:pt idx="2705">
                  <c:v>-23276346.475852996</c:v>
                </c:pt>
                <c:pt idx="2706">
                  <c:v>-23327157.310281999</c:v>
                </c:pt>
                <c:pt idx="2707">
                  <c:v>-23377871.212027002</c:v>
                </c:pt>
                <c:pt idx="2708">
                  <c:v>-23428487.644859001</c:v>
                </c:pt>
                <c:pt idx="2709">
                  <c:v>-23479006.069002997</c:v>
                </c:pt>
                <c:pt idx="2710">
                  <c:v>-23529425.941105995</c:v>
                </c:pt>
                <c:pt idx="2711">
                  <c:v>-23579746.714200001</c:v>
                </c:pt>
                <c:pt idx="2712">
                  <c:v>-23629967.837666001</c:v>
                </c:pt>
                <c:pt idx="2713">
                  <c:v>-23680088.757199001</c:v>
                </c:pt>
                <c:pt idx="2714">
                  <c:v>-23730108.91477</c:v>
                </c:pt>
                <c:pt idx="2715">
                  <c:v>-23780027.748585999</c:v>
                </c:pt>
                <c:pt idx="2716">
                  <c:v>-23829844.693059999</c:v>
                </c:pt>
                <c:pt idx="2717">
                  <c:v>-23879559.178762004</c:v>
                </c:pt>
                <c:pt idx="2718">
                  <c:v>-23929170.632388003</c:v>
                </c:pt>
                <c:pt idx="2719">
                  <c:v>-23978678.476721</c:v>
                </c:pt>
                <c:pt idx="2720">
                  <c:v>-24028082.130584009</c:v>
                </c:pt>
                <c:pt idx="2721">
                  <c:v>-24077381.008807998</c:v>
                </c:pt>
                <c:pt idx="2722">
                  <c:v>-24126574.522187002</c:v>
                </c:pt>
                <c:pt idx="2723">
                  <c:v>-24175662.077436</c:v>
                </c:pt>
                <c:pt idx="2724">
                  <c:v>-24224643.077151999</c:v>
                </c:pt>
                <c:pt idx="2725">
                  <c:v>-24273516.919769999</c:v>
                </c:pt>
                <c:pt idx="2726">
                  <c:v>-24322282.999520998</c:v>
                </c:pt>
                <c:pt idx="2727">
                  <c:v>-24370940.706387002</c:v>
                </c:pt>
                <c:pt idx="2728">
                  <c:v>-24419489.426059</c:v>
                </c:pt>
                <c:pt idx="2729">
                  <c:v>-24467928.539889</c:v>
                </c:pt>
                <c:pt idx="2730">
                  <c:v>-24516257.424851995</c:v>
                </c:pt>
                <c:pt idx="2731">
                  <c:v>-24564475.453490995</c:v>
                </c:pt>
                <c:pt idx="2732">
                  <c:v>-24612581.993877992</c:v>
                </c:pt>
                <c:pt idx="2733">
                  <c:v>-24660576.409565002</c:v>
                </c:pt>
                <c:pt idx="2734">
                  <c:v>-24708458.059533</c:v>
                </c:pt>
                <c:pt idx="2735">
                  <c:v>-24756226.298149001</c:v>
                </c:pt>
                <c:pt idx="2736">
                  <c:v>-24803880.475116</c:v>
                </c:pt>
                <c:pt idx="2737">
                  <c:v>-24851419.935419995</c:v>
                </c:pt>
                <c:pt idx="2738">
                  <c:v>-24898844.019285001</c:v>
                </c:pt>
                <c:pt idx="2739">
                  <c:v>-24946152.062117998</c:v>
                </c:pt>
                <c:pt idx="2740">
                  <c:v>-24993343.394460998</c:v>
                </c:pt>
                <c:pt idx="2741">
                  <c:v>-25040417.341936</c:v>
                </c:pt>
                <c:pt idx="2742">
                  <c:v>-25087373.225195002</c:v>
                </c:pt>
                <c:pt idx="2743">
                  <c:v>-25134210.359864999</c:v>
                </c:pt>
                <c:pt idx="2744">
                  <c:v>-25180928.056494001</c:v>
                </c:pt>
                <c:pt idx="2745">
                  <c:v>-25227525.620492999</c:v>
                </c:pt>
                <c:pt idx="2746">
                  <c:v>-25274002.352088999</c:v>
                </c:pt>
                <c:pt idx="2747">
                  <c:v>-25320357.546257</c:v>
                </c:pt>
                <c:pt idx="2748">
                  <c:v>-25366590.492673997</c:v>
                </c:pt>
                <c:pt idx="2749">
                  <c:v>-25412700.475652002</c:v>
                </c:pt>
                <c:pt idx="2750">
                  <c:v>-25458686.774085</c:v>
                </c:pt>
                <c:pt idx="2751">
                  <c:v>-25504548.661386006</c:v>
                </c:pt>
                <c:pt idx="2752">
                  <c:v>-25550285.405428994</c:v>
                </c:pt>
                <c:pt idx="2753">
                  <c:v>-25595896.268487997</c:v>
                </c:pt>
                <c:pt idx="2754">
                  <c:v>-25641380.507169999</c:v>
                </c:pt>
                <c:pt idx="2755">
                  <c:v>-25686737.372360002</c:v>
                </c:pt>
                <c:pt idx="2756">
                  <c:v>-25731966.109150004</c:v>
                </c:pt>
                <c:pt idx="2757">
                  <c:v>-25777065.956780005</c:v>
                </c:pt>
                <c:pt idx="2758">
                  <c:v>-25822036.148566004</c:v>
                </c:pt>
                <c:pt idx="2759">
                  <c:v>-25866875.911840994</c:v>
                </c:pt>
                <c:pt idx="2760">
                  <c:v>-25911584.467881996</c:v>
                </c:pt>
                <c:pt idx="2761">
                  <c:v>-25956161.031841997</c:v>
                </c:pt>
                <c:pt idx="2762">
                  <c:v>-26000604.812684003</c:v>
                </c:pt>
                <c:pt idx="2763">
                  <c:v>-26044915.013107006</c:v>
                </c:pt>
                <c:pt idx="2764">
                  <c:v>-26089090.829477996</c:v>
                </c:pt>
                <c:pt idx="2765">
                  <c:v>-26133131.451754998</c:v>
                </c:pt>
                <c:pt idx="2766">
                  <c:v>-26177036.063418992</c:v>
                </c:pt>
                <c:pt idx="2767">
                  <c:v>-26220803.841396</c:v>
                </c:pt>
                <c:pt idx="2768">
                  <c:v>-26264433.955980998</c:v>
                </c:pt>
                <c:pt idx="2769">
                  <c:v>-26307925.570762999</c:v>
                </c:pt>
                <c:pt idx="2770">
                  <c:v>-26351277.842548002</c:v>
                </c:pt>
                <c:pt idx="2771">
                  <c:v>-26394489.921276998</c:v>
                </c:pt>
                <c:pt idx="2772">
                  <c:v>-26437560.949949995</c:v>
                </c:pt>
                <c:pt idx="2773">
                  <c:v>-26480490.064540997</c:v>
                </c:pt>
                <c:pt idx="2774">
                  <c:v>-26523276.393917002</c:v>
                </c:pt>
                <c:pt idx="2775">
                  <c:v>-26565919.059755001</c:v>
                </c:pt>
                <c:pt idx="2776">
                  <c:v>-26608417.176457003</c:v>
                </c:pt>
                <c:pt idx="2777">
                  <c:v>-26650769.851062</c:v>
                </c:pt>
                <c:pt idx="2778">
                  <c:v>-26692976.183162</c:v>
                </c:pt>
                <c:pt idx="2779">
                  <c:v>-26735035.264807995</c:v>
                </c:pt>
                <c:pt idx="2780">
                  <c:v>-26776946.180427</c:v>
                </c:pt>
                <c:pt idx="2781">
                  <c:v>-26818708.006724004</c:v>
                </c:pt>
                <c:pt idx="2782">
                  <c:v>-26860319.812592003</c:v>
                </c:pt>
                <c:pt idx="2783">
                  <c:v>-26901780.659019001</c:v>
                </c:pt>
                <c:pt idx="2784">
                  <c:v>-26943089.598990001</c:v>
                </c:pt>
                <c:pt idx="2785">
                  <c:v>-26984245.677391</c:v>
                </c:pt>
                <c:pt idx="2786">
                  <c:v>-27025247.930910997</c:v>
                </c:pt>
                <c:pt idx="2787">
                  <c:v>-27066095.387939997</c:v>
                </c:pt>
                <c:pt idx="2788">
                  <c:v>-27106787.068468995</c:v>
                </c:pt>
                <c:pt idx="2789">
                  <c:v>-27147321.983986996</c:v>
                </c:pt>
                <c:pt idx="2790">
                  <c:v>-27187699.137373999</c:v>
                </c:pt>
                <c:pt idx="2791">
                  <c:v>-27227917.522797</c:v>
                </c:pt>
                <c:pt idx="2792">
                  <c:v>-27267976.125601996</c:v>
                </c:pt>
                <c:pt idx="2793">
                  <c:v>-27307873.922200996</c:v>
                </c:pt>
                <c:pt idx="2794">
                  <c:v>-27347609.879962999</c:v>
                </c:pt>
                <c:pt idx="2795">
                  <c:v>-27387182.957100999</c:v>
                </c:pt>
                <c:pt idx="2796">
                  <c:v>-27426592.102557003</c:v>
                </c:pt>
                <c:pt idx="2797">
                  <c:v>-27465836.255880997</c:v>
                </c:pt>
                <c:pt idx="2798">
                  <c:v>-27504914.347119998</c:v>
                </c:pt>
                <c:pt idx="2799">
                  <c:v>-27543825.296689998</c:v>
                </c:pt>
                <c:pt idx="2800">
                  <c:v>-27582568.015255999</c:v>
                </c:pt>
                <c:pt idx="2801">
                  <c:v>-27621141.403609995</c:v>
                </c:pt>
                <c:pt idx="2802">
                  <c:v>-27659544.352540001</c:v>
                </c:pt>
                <c:pt idx="2803">
                  <c:v>-27697775.742704999</c:v>
                </c:pt>
                <c:pt idx="2804">
                  <c:v>-27735834.444500998</c:v>
                </c:pt>
                <c:pt idx="2805">
                  <c:v>-27773719.317931999</c:v>
                </c:pt>
                <c:pt idx="2806">
                  <c:v>-27811429.212470997</c:v>
                </c:pt>
                <c:pt idx="2807">
                  <c:v>-27848962.966926999</c:v>
                </c:pt>
                <c:pt idx="2808">
                  <c:v>-27886319.409302</c:v>
                </c:pt>
                <c:pt idx="2809">
                  <c:v>-27923497.356648002</c:v>
                </c:pt>
                <c:pt idx="2810">
                  <c:v>-27960495.614930004</c:v>
                </c:pt>
                <c:pt idx="2811">
                  <c:v>-27997312.978869997</c:v>
                </c:pt>
                <c:pt idx="2812">
                  <c:v>-28033948.231805995</c:v>
                </c:pt>
                <c:pt idx="2813">
                  <c:v>-28070400.145536005</c:v>
                </c:pt>
                <c:pt idx="2814">
                  <c:v>-28106667.480163995</c:v>
                </c:pt>
                <c:pt idx="2815">
                  <c:v>-28142748.983945992</c:v>
                </c:pt>
                <c:pt idx="2816">
                  <c:v>-28178643.393128</c:v>
                </c:pt>
                <c:pt idx="2817">
                  <c:v>-28214349.431784999</c:v>
                </c:pt>
                <c:pt idx="2818">
                  <c:v>-28249865.811657999</c:v>
                </c:pt>
                <c:pt idx="2819">
                  <c:v>-28285191.231984001</c:v>
                </c:pt>
                <c:pt idx="2820">
                  <c:v>-28320324.379323002</c:v>
                </c:pt>
                <c:pt idx="2821">
                  <c:v>-28355263.927391995</c:v>
                </c:pt>
                <c:pt idx="2822">
                  <c:v>-28390008.536883</c:v>
                </c:pt>
                <c:pt idx="2823">
                  <c:v>-28424556.855283</c:v>
                </c:pt>
                <c:pt idx="2824">
                  <c:v>-28458907.516695</c:v>
                </c:pt>
                <c:pt idx="2825">
                  <c:v>-28493059.141648997</c:v>
                </c:pt>
                <c:pt idx="2826">
                  <c:v>-28527010.336915001</c:v>
                </c:pt>
                <c:pt idx="2827">
                  <c:v>-28560759.69531</c:v>
                </c:pt>
                <c:pt idx="2828">
                  <c:v>-28594305.795499995</c:v>
                </c:pt>
                <c:pt idx="2829">
                  <c:v>-28627647.201803997</c:v>
                </c:pt>
                <c:pt idx="2830">
                  <c:v>-28660782.463988997</c:v>
                </c:pt>
                <c:pt idx="2831">
                  <c:v>-28693710.117063999</c:v>
                </c:pt>
                <c:pt idx="2832">
                  <c:v>-28726428.681069996</c:v>
                </c:pt>
                <c:pt idx="2833">
                  <c:v>-28758936.660866</c:v>
                </c:pt>
                <c:pt idx="2834">
                  <c:v>-28791232.545907997</c:v>
                </c:pt>
                <c:pt idx="2835">
                  <c:v>-28823314.810033999</c:v>
                </c:pt>
                <c:pt idx="2836">
                  <c:v>-28855181.911231995</c:v>
                </c:pt>
                <c:pt idx="2837">
                  <c:v>-28886832.291408997</c:v>
                </c:pt>
                <c:pt idx="2838">
                  <c:v>-28918264.376165003</c:v>
                </c:pt>
                <c:pt idx="2839">
                  <c:v>-28949476.574544001</c:v>
                </c:pt>
                <c:pt idx="2840">
                  <c:v>-28980467.278797999</c:v>
                </c:pt>
                <c:pt idx="2841">
                  <c:v>-29011234.864135999</c:v>
                </c:pt>
                <c:pt idx="2842">
                  <c:v>-29041777.688474</c:v>
                </c:pt>
                <c:pt idx="2843">
                  <c:v>-29072094.092176005</c:v>
                </c:pt>
                <c:pt idx="2844">
                  <c:v>-29102182.397792999</c:v>
                </c:pt>
                <c:pt idx="2845">
                  <c:v>-29132040.909797002</c:v>
                </c:pt>
                <c:pt idx="2846">
                  <c:v>-29161667.914307002</c:v>
                </c:pt>
                <c:pt idx="2847">
                  <c:v>-29191061.678814001</c:v>
                </c:pt>
                <c:pt idx="2848">
                  <c:v>-29220220.451898996</c:v>
                </c:pt>
                <c:pt idx="2849">
                  <c:v>-29249142.462941997</c:v>
                </c:pt>
                <c:pt idx="2850">
                  <c:v>-29277825.921833992</c:v>
                </c:pt>
                <c:pt idx="2851">
                  <c:v>-29306269.018672001</c:v>
                </c:pt>
                <c:pt idx="2852">
                  <c:v>-29334469.923457995</c:v>
                </c:pt>
                <c:pt idx="2853">
                  <c:v>-29362426.785787996</c:v>
                </c:pt>
                <c:pt idx="2854">
                  <c:v>-29390137.734533999</c:v>
                </c:pt>
                <c:pt idx="2855">
                  <c:v>-29417600.877519999</c:v>
                </c:pt>
                <c:pt idx="2856">
                  <c:v>-29444814.301196001</c:v>
                </c:pt>
                <c:pt idx="2857">
                  <c:v>-29471776.070297997</c:v>
                </c:pt>
                <c:pt idx="2858">
                  <c:v>-29498484.227506999</c:v>
                </c:pt>
                <c:pt idx="2859">
                  <c:v>-29524936.793099996</c:v>
                </c:pt>
                <c:pt idx="2860">
                  <c:v>-29551131.764590997</c:v>
                </c:pt>
                <c:pt idx="2861">
                  <c:v>-29577067.116369009</c:v>
                </c:pt>
                <c:pt idx="2862">
                  <c:v>-29602740.799327999</c:v>
                </c:pt>
                <c:pt idx="2863">
                  <c:v>-29628150.740484998</c:v>
                </c:pt>
                <c:pt idx="2864">
                  <c:v>-29653294.842594001</c:v>
                </c:pt>
                <c:pt idx="2865">
                  <c:v>-29678170.983752996</c:v>
                </c:pt>
                <c:pt idx="2866">
                  <c:v>-29702777.017000999</c:v>
                </c:pt>
                <c:pt idx="2867">
                  <c:v>-29727110.769905996</c:v>
                </c:pt>
                <c:pt idx="2868">
                  <c:v>-29751170.044144999</c:v>
                </c:pt>
                <c:pt idx="2869">
                  <c:v>-29774952.615077998</c:v>
                </c:pt>
                <c:pt idx="2870">
                  <c:v>-29798456.231307</c:v>
                </c:pt>
                <c:pt idx="2871">
                  <c:v>-29821678.614232004</c:v>
                </c:pt>
                <c:pt idx="2872">
                  <c:v>-29844617.457594</c:v>
                </c:pt>
                <c:pt idx="2873">
                  <c:v>-29867270.427010998</c:v>
                </c:pt>
                <c:pt idx="2874">
                  <c:v>-29889635.159497</c:v>
                </c:pt>
                <c:pt idx="2875">
                  <c:v>-29911709.262980998</c:v>
                </c:pt>
                <c:pt idx="2876">
                  <c:v>-29933490.315809999</c:v>
                </c:pt>
                <c:pt idx="2877">
                  <c:v>-29954975.866239998</c:v>
                </c:pt>
                <c:pt idx="2878">
                  <c:v>-29976163.431914996</c:v>
                </c:pt>
                <c:pt idx="2879">
                  <c:v>-29997050.499345995</c:v>
                </c:pt>
                <c:pt idx="2880">
                  <c:v>-30017634.523359001</c:v>
                </c:pt>
                <c:pt idx="2881">
                  <c:v>-30037912.926548995</c:v>
                </c:pt>
                <c:pt idx="2882">
                  <c:v>-30057883.098712001</c:v>
                </c:pt>
                <c:pt idx="2883">
                  <c:v>-30077542.396265998</c:v>
                </c:pt>
                <c:pt idx="2884">
                  <c:v>-30096888.141660996</c:v>
                </c:pt>
                <c:pt idx="2885">
                  <c:v>-30115917.622776005</c:v>
                </c:pt>
                <c:pt idx="2886">
                  <c:v>-30134628.092294998</c:v>
                </c:pt>
                <c:pt idx="2887">
                  <c:v>-30153016.767082997</c:v>
                </c:pt>
                <c:pt idx="2888">
                  <c:v>-30171080.827532001</c:v>
                </c:pt>
                <c:pt idx="2889">
                  <c:v>-30188817.416903999</c:v>
                </c:pt>
                <c:pt idx="2890">
                  <c:v>-30206223.640652999</c:v>
                </c:pt>
                <c:pt idx="2891">
                  <c:v>-30223296.565730996</c:v>
                </c:pt>
                <c:pt idx="2892">
                  <c:v>-30240033.219882999</c:v>
                </c:pt>
                <c:pt idx="2893">
                  <c:v>-30256430.590917997</c:v>
                </c:pt>
                <c:pt idx="2894">
                  <c:v>-30272485.625969999</c:v>
                </c:pt>
                <c:pt idx="2895">
                  <c:v>-30288195.230734006</c:v>
                </c:pt>
                <c:pt idx="2896">
                  <c:v>-30303556.268694997</c:v>
                </c:pt>
                <c:pt idx="2897">
                  <c:v>-30318565.560325</c:v>
                </c:pt>
                <c:pt idx="2898">
                  <c:v>-30333219.882269997</c:v>
                </c:pt>
                <c:pt idx="2899">
                  <c:v>-30347515.966516998</c:v>
                </c:pt>
                <c:pt idx="2900">
                  <c:v>-30361450.499536999</c:v>
                </c:pt>
                <c:pt idx="2901">
                  <c:v>-30375020.121406</c:v>
                </c:pt>
                <c:pt idx="2902">
                  <c:v>-30388221.424911994</c:v>
                </c:pt>
                <c:pt idx="2903">
                  <c:v>-30401050.954634</c:v>
                </c:pt>
                <c:pt idx="2904">
                  <c:v>-30413505.205996998</c:v>
                </c:pt>
                <c:pt idx="2905">
                  <c:v>-30425580.624310005</c:v>
                </c:pt>
                <c:pt idx="2906">
                  <c:v>-30437273.603771996</c:v>
                </c:pt>
                <c:pt idx="2907">
                  <c:v>-30448580.486460995</c:v>
                </c:pt>
                <c:pt idx="2908">
                  <c:v>-30459497.561289996</c:v>
                </c:pt>
                <c:pt idx="2909">
                  <c:v>-30470021.062942997</c:v>
                </c:pt>
                <c:pt idx="2910">
                  <c:v>-30480147.170779001</c:v>
                </c:pt>
                <c:pt idx="2911">
                  <c:v>-30489872.007709</c:v>
                </c:pt>
                <c:pt idx="2912">
                  <c:v>-30499191.639047001</c:v>
                </c:pt>
                <c:pt idx="2913">
                  <c:v>-30508102.071327999</c:v>
                </c:pt>
                <c:pt idx="2914">
                  <c:v>-30516599.251094997</c:v>
                </c:pt>
                <c:pt idx="2915">
                  <c:v>-30524679.063656997</c:v>
                </c:pt>
                <c:pt idx="2916">
                  <c:v>-30532337.331809998</c:v>
                </c:pt>
                <c:pt idx="2917">
                  <c:v>-30539569.814530004</c:v>
                </c:pt>
                <c:pt idx="2918">
                  <c:v>-30546372.205624998</c:v>
                </c:pt>
                <c:pt idx="2919">
                  <c:v>-30552740.132355005</c:v>
                </c:pt>
                <c:pt idx="2920">
                  <c:v>-30558669.154011</c:v>
                </c:pt>
                <c:pt idx="2921">
                  <c:v>-30564154.760462996</c:v>
                </c:pt>
                <c:pt idx="2922">
                  <c:v>-30569192.370655999</c:v>
                </c:pt>
                <c:pt idx="2923">
                  <c:v>-30573777.331077997</c:v>
                </c:pt>
                <c:pt idx="2924">
                  <c:v>-30577904.914177001</c:v>
                </c:pt>
                <c:pt idx="2925">
                  <c:v>-30581570.316737004</c:v>
                </c:pt>
                <c:pt idx="2926">
                  <c:v>-30584768.658208001</c:v>
                </c:pt>
                <c:pt idx="2927">
                  <c:v>-30587494.978991002</c:v>
                </c:pt>
                <c:pt idx="2928">
                  <c:v>-30589744.238669001</c:v>
                </c:pt>
                <c:pt idx="2929">
                  <c:v>-30591511.314199004</c:v>
                </c:pt>
                <c:pt idx="2930">
                  <c:v>-30592790.998036999</c:v>
                </c:pt>
                <c:pt idx="2931">
                  <c:v>-30593577.996222999</c:v>
                </c:pt>
                <c:pt idx="2932">
                  <c:v>-30593866.926402997</c:v>
                </c:pt>
                <c:pt idx="2933">
                  <c:v>-30593652.315793</c:v>
                </c:pt>
                <c:pt idx="2934">
                  <c:v>-30592928.599087998</c:v>
                </c:pt>
                <c:pt idx="2935">
                  <c:v>-30591690.116309002</c:v>
                </c:pt>
                <c:pt idx="2936">
                  <c:v>-30589931.110577002</c:v>
                </c:pt>
                <c:pt idx="2937">
                  <c:v>-30587645.725835998</c:v>
                </c:pt>
                <c:pt idx="2938">
                  <c:v>-30584828.004494</c:v>
                </c:pt>
                <c:pt idx="2939">
                  <c:v>-30581471.884999</c:v>
                </c:pt>
                <c:pt idx="2940">
                  <c:v>-30577571.199344005</c:v>
                </c:pt>
                <c:pt idx="2941">
                  <c:v>-30573119.670485999</c:v>
                </c:pt>
                <c:pt idx="2942">
                  <c:v>-30568110.909696002</c:v>
                </c:pt>
                <c:pt idx="2943">
                  <c:v>-30562538.413820997</c:v>
                </c:pt>
                <c:pt idx="2944">
                  <c:v>-30556395.562464997</c:v>
                </c:pt>
                <c:pt idx="2945">
                  <c:v>-30549675.615070999</c:v>
                </c:pt>
                <c:pt idx="2946">
                  <c:v>-30542371.707927998</c:v>
                </c:pt>
                <c:pt idx="2947">
                  <c:v>-30534476.851066001</c:v>
                </c:pt>
                <c:pt idx="2948">
                  <c:v>-30525983.925061997</c:v>
                </c:pt>
                <c:pt idx="2949">
                  <c:v>-30516885.677739006</c:v>
                </c:pt>
                <c:pt idx="2950">
                  <c:v>-30507174.720757999</c:v>
                </c:pt>
                <c:pt idx="2951">
                  <c:v>-30496843.526099999</c:v>
                </c:pt>
                <c:pt idx="2952">
                  <c:v>-30485884.422432996</c:v>
                </c:pt>
                <c:pt idx="2953">
                  <c:v>-30474289.591354001</c:v>
                </c:pt>
                <c:pt idx="2954">
                  <c:v>-30462051.063508995</c:v>
                </c:pt>
                <c:pt idx="2955">
                  <c:v>-30449160.714587003</c:v>
                </c:pt>
                <c:pt idx="2956">
                  <c:v>-30435610.261167996</c:v>
                </c:pt>
                <c:pt idx="2957">
                  <c:v>-30421391.256439</c:v>
                </c:pt>
                <c:pt idx="2958">
                  <c:v>-30406495.085757997</c:v>
                </c:pt>
                <c:pt idx="2959">
                  <c:v>-30390912.962067995</c:v>
                </c:pt>
                <c:pt idx="2960">
                  <c:v>-30374635.921147995</c:v>
                </c:pt>
                <c:pt idx="2961">
                  <c:v>-30357654.816698998</c:v>
                </c:pt>
                <c:pt idx="2962">
                  <c:v>-30339960.315257005</c:v>
                </c:pt>
                <c:pt idx="2963">
                  <c:v>-30321542.890923999</c:v>
                </c:pt>
                <c:pt idx="2964">
                  <c:v>-30302392.819910999</c:v>
                </c:pt>
                <c:pt idx="2965">
                  <c:v>-30282500.174885999</c:v>
                </c:pt>
                <c:pt idx="2966">
                  <c:v>-30261854.819109004</c:v>
                </c:pt>
                <c:pt idx="2967">
                  <c:v>-30240446.400359001</c:v>
                </c:pt>
                <c:pt idx="2968">
                  <c:v>-30218264.344636001</c:v>
                </c:pt>
                <c:pt idx="2969">
                  <c:v>-30195297.849627998</c:v>
                </c:pt>
                <c:pt idx="2970">
                  <c:v>-30171535.877925999</c:v>
                </c:pt>
                <c:pt idx="2971">
                  <c:v>-30146967.149994999</c:v>
                </c:pt>
                <c:pt idx="2972">
                  <c:v>-30121580.136867005</c:v>
                </c:pt>
                <c:pt idx="2973">
                  <c:v>-30095363.052558001</c:v>
                </c:pt>
                <c:pt idx="2974">
                  <c:v>-30068303.846189003</c:v>
                </c:pt>
                <c:pt idx="2975">
                  <c:v>-30040390.193801995</c:v>
                </c:pt>
                <c:pt idx="2976">
                  <c:v>-30011609.489851996</c:v>
                </c:pt>
                <c:pt idx="2977">
                  <c:v>-29981948.838362005</c:v>
                </c:pt>
                <c:pt idx="2978">
                  <c:v>-29951395.043722</c:v>
                </c:pt>
                <c:pt idx="2979">
                  <c:v>-29919934.601125002</c:v>
                </c:pt>
                <c:pt idx="2980">
                  <c:v>-29887553.686599001</c:v>
                </c:pt>
                <c:pt idx="2981">
                  <c:v>-29854238.146646999</c:v>
                </c:pt>
                <c:pt idx="2982">
                  <c:v>-29819973.487446994</c:v>
                </c:pt>
                <c:pt idx="2983">
                  <c:v>-29784744.863602996</c:v>
                </c:pt>
                <c:pt idx="2984">
                  <c:v>-29748537.066427998</c:v>
                </c:pt>
                <c:pt idx="2985">
                  <c:v>-29711334.511721998</c:v>
                </c:pt>
                <c:pt idx="2986">
                  <c:v>-29673121.227031995</c:v>
                </c:pt>
                <c:pt idx="2987">
                  <c:v>-29633880.838360004</c:v>
                </c:pt>
                <c:pt idx="2988">
                  <c:v>-29593596.556290001</c:v>
                </c:pt>
                <c:pt idx="2989">
                  <c:v>-29552251.161504</c:v>
                </c:pt>
                <c:pt idx="2990">
                  <c:v>-29509826.989658996</c:v>
                </c:pt>
                <c:pt idx="2991">
                  <c:v>-29466305.915582001</c:v>
                </c:pt>
                <c:pt idx="2992">
                  <c:v>-29421669.336752005</c:v>
                </c:pt>
                <c:pt idx="2993">
                  <c:v>-29375898.156026002</c:v>
                </c:pt>
                <c:pt idx="2994">
                  <c:v>-29328972.763572995</c:v>
                </c:pt>
                <c:pt idx="2995">
                  <c:v>-29280873.017963</c:v>
                </c:pt>
                <c:pt idx="2996">
                  <c:v>-29231578.226369999</c:v>
                </c:pt>
                <c:pt idx="2997">
                  <c:v>-29181067.123834997</c:v>
                </c:pt>
                <c:pt idx="2998">
                  <c:v>-29129317.851535</c:v>
                </c:pt>
                <c:pt idx="2999">
                  <c:v>-29076307.934005</c:v>
                </c:pt>
                <c:pt idx="3000">
                  <c:v>-29022014.255236998</c:v>
                </c:pt>
                <c:pt idx="3001">
                  <c:v>-28966413.033614997</c:v>
                </c:pt>
                <c:pt idx="3002">
                  <c:v>-28909479.795582999</c:v>
                </c:pt>
                <c:pt idx="3003">
                  <c:v>-28851189.347998995</c:v>
                </c:pt>
                <c:pt idx="3004">
                  <c:v>-28791515.749078996</c:v>
                </c:pt>
                <c:pt idx="3005">
                  <c:v>-28730432.277840998</c:v>
                </c:pt>
                <c:pt idx="3006">
                  <c:v>-28667911.401967995</c:v>
                </c:pt>
                <c:pt idx="3007">
                  <c:v>-28603924.743980002</c:v>
                </c:pt>
                <c:pt idx="3008">
                  <c:v>-28538443.045606997</c:v>
                </c:pt>
                <c:pt idx="3009">
                  <c:v>-28471436.130254004</c:v>
                </c:pt>
                <c:pt idx="3010">
                  <c:v>-28402872.863425002</c:v>
                </c:pt>
                <c:pt idx="3011">
                  <c:v>-28332721.110975999</c:v>
                </c:pt>
                <c:pt idx="3012">
                  <c:v>-28260947.695051</c:v>
                </c:pt>
                <c:pt idx="3013">
                  <c:v>-28187518.347544</c:v>
                </c:pt>
                <c:pt idx="3014">
                  <c:v>-28112397.660921</c:v>
                </c:pt>
                <c:pt idx="3015">
                  <c:v>-28035549.036210001</c:v>
                </c:pt>
                <c:pt idx="3016">
                  <c:v>-27956934.627974</c:v>
                </c:pt>
                <c:pt idx="3017">
                  <c:v>-27876515.286049996</c:v>
                </c:pt>
                <c:pt idx="3018">
                  <c:v>-27794250.493807994</c:v>
                </c:pt>
                <c:pt idx="3019">
                  <c:v>-27710098.302707005</c:v>
                </c:pt>
                <c:pt idx="3020">
                  <c:v>-27624015.262842998</c:v>
                </c:pt>
                <c:pt idx="3021">
                  <c:v>-27535956.349217996</c:v>
                </c:pt>
                <c:pt idx="3022">
                  <c:v>-27445874.883400995</c:v>
                </c:pt>
                <c:pt idx="3023">
                  <c:v>-27353722.450217996</c:v>
                </c:pt>
                <c:pt idx="3024">
                  <c:v>-27259448.809107002</c:v>
                </c:pt>
                <c:pt idx="3025">
                  <c:v>-27163001.799706999</c:v>
                </c:pt>
                <c:pt idx="3026">
                  <c:v>-27064327.241238996</c:v>
                </c:pt>
                <c:pt idx="3027">
                  <c:v>-26963368.825165998</c:v>
                </c:pt>
                <c:pt idx="3028">
                  <c:v>-26860068.000599999</c:v>
                </c:pt>
                <c:pt idx="3029">
                  <c:v>-26754363.851852</c:v>
                </c:pt>
                <c:pt idx="3030">
                  <c:v>-26646192.967472993</c:v>
                </c:pt>
                <c:pt idx="3031">
                  <c:v>-26535489.300069999</c:v>
                </c:pt>
                <c:pt idx="3032">
                  <c:v>-26422184.016097005</c:v>
                </c:pt>
                <c:pt idx="3033">
                  <c:v>-26306205.334763005</c:v>
                </c:pt>
                <c:pt idx="3034">
                  <c:v>-26187478.355087001</c:v>
                </c:pt>
                <c:pt idx="3035">
                  <c:v>-26065924.870049</c:v>
                </c:pt>
                <c:pt idx="3036">
                  <c:v>-25941463.166657999</c:v>
                </c:pt>
                <c:pt idx="3037">
                  <c:v>-25814007.810651001</c:v>
                </c:pt>
                <c:pt idx="3038">
                  <c:v>-25683469.414379001</c:v>
                </c:pt>
                <c:pt idx="3039">
                  <c:v>-25549754.386291996</c:v>
                </c:pt>
                <c:pt idx="3040">
                  <c:v>-25412764.660247002</c:v>
                </c:pt>
                <c:pt idx="3041">
                  <c:v>-25272397.402664997</c:v>
                </c:pt>
                <c:pt idx="3042">
                  <c:v>-25128544.695354003</c:v>
                </c:pt>
                <c:pt idx="3043">
                  <c:v>-24981093.191512</c:v>
                </c:pt>
                <c:pt idx="3044">
                  <c:v>-24829923.742196001</c:v>
                </c:pt>
                <c:pt idx="3045">
                  <c:v>-24674910.990157999</c:v>
                </c:pt>
                <c:pt idx="3046">
                  <c:v>-24515922.927602995</c:v>
                </c:pt>
                <c:pt idx="3047">
                  <c:v>-24352820.413982</c:v>
                </c:pt>
                <c:pt idx="3048">
                  <c:v>-24185456.649452001</c:v>
                </c:pt>
                <c:pt idx="3049">
                  <c:v>-24013676.599070996</c:v>
                </c:pt>
                <c:pt idx="3050">
                  <c:v>-23837316.36214</c:v>
                </c:pt>
                <c:pt idx="3051">
                  <c:v>-23656202.480395995</c:v>
                </c:pt>
                <c:pt idx="3052">
                  <c:v>-23470151.177876998</c:v>
                </c:pt>
                <c:pt idx="3053">
                  <c:v>-23278967.524321999</c:v>
                </c:pt>
                <c:pt idx="3054">
                  <c:v>-23082444.512825001</c:v>
                </c:pt>
                <c:pt idx="3055">
                  <c:v>-22880362.041166</c:v>
                </c:pt>
                <c:pt idx="3056">
                  <c:v>-22672485.784698997</c:v>
                </c:pt>
                <c:pt idx="3057">
                  <c:v>-22458565.946936</c:v>
                </c:pt>
                <c:pt idx="3058">
                  <c:v>-22238335.871887997</c:v>
                </c:pt>
                <c:pt idx="3059">
                  <c:v>-22011510.499841992</c:v>
                </c:pt>
                <c:pt idx="3060">
                  <c:v>-21777784.645444997</c:v>
                </c:pt>
                <c:pt idx="3061">
                  <c:v>-21536831.073688995</c:v>
                </c:pt>
                <c:pt idx="3062">
                  <c:v>-21288298.345552001</c:v>
                </c:pt>
                <c:pt idx="3063">
                  <c:v>-21031808.400566</c:v>
                </c:pt>
                <c:pt idx="3064">
                  <c:v>-20766953.838273</c:v>
                </c:pt>
                <c:pt idx="3065">
                  <c:v>-20493294.854371998</c:v>
                </c:pt>
                <c:pt idx="3066">
                  <c:v>-20210355.780067995</c:v>
                </c:pt>
                <c:pt idx="3067">
                  <c:v>-19917621.164644998</c:v>
                </c:pt>
                <c:pt idx="3068">
                  <c:v>-19614531.331317</c:v>
                </c:pt>
                <c:pt idx="3069">
                  <c:v>-19300477.324887998</c:v>
                </c:pt>
                <c:pt idx="3070">
                  <c:v>-18974795.156333003</c:v>
                </c:pt>
                <c:pt idx="3071">
                  <c:v>-18636759.234130003</c:v>
                </c:pt>
                <c:pt idx="3072">
                  <c:v>-18285574.854925003</c:v>
                </c:pt>
                <c:pt idx="3073">
                  <c:v>-17920369.607023999</c:v>
                </c:pt>
                <c:pt idx="3074">
                  <c:v>-17540183.52008</c:v>
                </c:pt>
                <c:pt idx="3075">
                  <c:v>-17143957.774158999</c:v>
                </c:pt>
                <c:pt idx="3076">
                  <c:v>-16730521.763888001</c:v>
                </c:pt>
                <c:pt idx="3077">
                  <c:v>-16298578.302817002</c:v>
                </c:pt>
                <c:pt idx="3078">
                  <c:v>-15846686.757501001</c:v>
                </c:pt>
                <c:pt idx="3079">
                  <c:v>-15373243.933286</c:v>
                </c:pt>
                <c:pt idx="3080">
                  <c:v>-14876462.617058</c:v>
                </c:pt>
                <c:pt idx="3081">
                  <c:v>-14354347.853675002</c:v>
                </c:pt>
                <c:pt idx="3082">
                  <c:v>-13804671.354271002</c:v>
                </c:pt>
                <c:pt idx="3083">
                  <c:v>-13224945.00704</c:v>
                </c:pt>
                <c:pt idx="3084">
                  <c:v>-12612395.446436996</c:v>
                </c:pt>
                <c:pt idx="3085">
                  <c:v>-11963943.290390998</c:v>
                </c:pt>
                <c:pt idx="3086">
                  <c:v>-11276193.365732001</c:v>
                </c:pt>
                <c:pt idx="3087">
                  <c:v>-10545446.567767</c:v>
                </c:pt>
                <c:pt idx="3088">
                  <c:v>-9767750.6571529992</c:v>
                </c:pt>
                <c:pt idx="3089">
                  <c:v>-8939016.9820760004</c:v>
                </c:pt>
                <c:pt idx="3090">
                  <c:v>-8055242.8847069992</c:v>
                </c:pt>
                <c:pt idx="3091">
                  <c:v>-7112893.2482740004</c:v>
                </c:pt>
                <c:pt idx="3092">
                  <c:v>-6109501.6614239998</c:v>
                </c:pt>
                <c:pt idx="3093">
                  <c:v>-5044534.1724400008</c:v>
                </c:pt>
                <c:pt idx="3094">
                  <c:v>-3920486.0276700002</c:v>
                </c:pt>
                <c:pt idx="3095">
                  <c:v>-2744023.8061489994</c:v>
                </c:pt>
                <c:pt idx="3096">
                  <c:v>-1526760.1140990001</c:v>
                </c:pt>
                <c:pt idx="3097">
                  <c:v>-285095.14976099995</c:v>
                </c:pt>
                <c:pt idx="3098">
                  <c:v>961272.93946300005</c:v>
                </c:pt>
                <c:pt idx="3099">
                  <c:v>2191970.7305040001</c:v>
                </c:pt>
                <c:pt idx="3100">
                  <c:v>3388824.4530709996</c:v>
                </c:pt>
                <c:pt idx="3101">
                  <c:v>4537938.2059630007</c:v>
                </c:pt>
                <c:pt idx="3102">
                  <c:v>5630438.6156319985</c:v>
                </c:pt>
                <c:pt idx="3103">
                  <c:v>6662056.1489400007</c:v>
                </c:pt>
                <c:pt idx="3104">
                  <c:v>7632086.1553369993</c:v>
                </c:pt>
                <c:pt idx="3105">
                  <c:v>8542235.2499629986</c:v>
                </c:pt>
                <c:pt idx="3106">
                  <c:v>9395640.0921870004</c:v>
                </c:pt>
                <c:pt idx="3107">
                  <c:v>10196148.885276999</c:v>
                </c:pt>
                <c:pt idx="3108">
                  <c:v>10947846.785870999</c:v>
                </c:pt>
                <c:pt idx="3109">
                  <c:v>11654768.130898001</c:v>
                </c:pt>
                <c:pt idx="3110">
                  <c:v>12320737.209952002</c:v>
                </c:pt>
                <c:pt idx="3111">
                  <c:v>12949291.398463</c:v>
                </c:pt>
                <c:pt idx="3112">
                  <c:v>13543654.159630002</c:v>
                </c:pt>
                <c:pt idx="3113">
                  <c:v>14106736.592239</c:v>
                </c:pt>
                <c:pt idx="3114">
                  <c:v>14641154.172098</c:v>
                </c:pt>
                <c:pt idx="3115">
                  <c:v>15149250.63091</c:v>
                </c:pt>
                <c:pt idx="3116">
                  <c:v>15633124.284942999</c:v>
                </c:pt>
                <c:pt idx="3117">
                  <c:v>16094654.204673002</c:v>
                </c:pt>
                <c:pt idx="3118">
                  <c:v>16535524.868563998</c:v>
                </c:pt>
                <c:pt idx="3119">
                  <c:v>16957248.680400997</c:v>
                </c:pt>
                <c:pt idx="3120">
                  <c:v>17361186.150115002</c:v>
                </c:pt>
                <c:pt idx="3121">
                  <c:v>17748563.768475994</c:v>
                </c:pt>
                <c:pt idx="3122">
                  <c:v>18120489.723724999</c:v>
                </c:pt>
                <c:pt idx="3123">
                  <c:v>18477967.660397001</c:v>
                </c:pt>
                <c:pt idx="3124">
                  <c:v>18821908.695682</c:v>
                </c:pt>
                <c:pt idx="3125">
                  <c:v>19153141.903700996</c:v>
                </c:pt>
                <c:pt idx="3126">
                  <c:v>19472423.463021997</c:v>
                </c:pt>
                <c:pt idx="3127">
                  <c:v>19780444.643406998</c:v>
                </c:pt>
                <c:pt idx="3128">
                  <c:v>20077838.787397996</c:v>
                </c:pt>
                <c:pt idx="3129">
                  <c:v>20365187.422680002</c:v>
                </c:pt>
                <c:pt idx="3130">
                  <c:v>20643025.623048995</c:v>
                </c:pt>
                <c:pt idx="3131">
                  <c:v>20911846.719602998</c:v>
                </c:pt>
                <c:pt idx="3132">
                  <c:v>21172106.449511997</c:v>
                </c:pt>
                <c:pt idx="3133">
                  <c:v>21424226.617399003</c:v>
                </c:pt>
                <c:pt idx="3134">
                  <c:v>21668598.333629999</c:v>
                </c:pt>
                <c:pt idx="3135">
                  <c:v>21905584.884757001</c:v>
                </c:pt>
                <c:pt idx="3136">
                  <c:v>22135524.283470992</c:v>
                </c:pt>
                <c:pt idx="3137">
                  <c:v>22358731.538816001</c:v>
                </c:pt>
                <c:pt idx="3138">
                  <c:v>22575500.681695998</c:v>
                </c:pt>
                <c:pt idx="3139">
                  <c:v>22786106.575898997</c:v>
                </c:pt>
                <c:pt idx="3140">
                  <c:v>22990806.540708002</c:v>
                </c:pt>
                <c:pt idx="3141">
                  <c:v>23189841.807668995</c:v>
                </c:pt>
                <c:pt idx="3142">
                  <c:v>23383438.831066001</c:v>
                </c:pt>
                <c:pt idx="3143">
                  <c:v>23571810.469080996</c:v>
                </c:pt>
                <c:pt idx="3144">
                  <c:v>23755157.050414</c:v>
                </c:pt>
                <c:pt idx="3145">
                  <c:v>23933667.339244001</c:v>
                </c:pt>
                <c:pt idx="3146">
                  <c:v>24107519.409786999</c:v>
                </c:pt>
                <c:pt idx="3147">
                  <c:v>24276881.440290995</c:v>
                </c:pt>
                <c:pt idx="3148">
                  <c:v>24441912.435128</c:v>
                </c:pt>
                <c:pt idx="3149">
                  <c:v>24602762.882555999</c:v>
                </c:pt>
                <c:pt idx="3150">
                  <c:v>24759575.354860999</c:v>
                </c:pt>
                <c:pt idx="3151">
                  <c:v>24912485.056754004</c:v>
                </c:pt>
                <c:pt idx="3152">
                  <c:v>25061620.327266</c:v>
                </c:pt>
                <c:pt idx="3153">
                  <c:v>25207103.099740997</c:v>
                </c:pt>
                <c:pt idx="3154">
                  <c:v>25349049.324030999</c:v>
                </c:pt>
                <c:pt idx="3155">
                  <c:v>25487569.354536004</c:v>
                </c:pt>
                <c:pt idx="3156">
                  <c:v>25622768.30734</c:v>
                </c:pt>
                <c:pt idx="3157">
                  <c:v>25754746.389316998</c:v>
                </c:pt>
                <c:pt idx="3158">
                  <c:v>25883599.201808996</c:v>
                </c:pt>
                <c:pt idx="3159">
                  <c:v>26009418.021182001</c:v>
                </c:pt>
                <c:pt idx="3160">
                  <c:v>26132290.058328003</c:v>
                </c:pt>
                <c:pt idx="3161">
                  <c:v>26252298.698982004</c:v>
                </c:pt>
                <c:pt idx="3162">
                  <c:v>26369523.726516001</c:v>
                </c:pt>
                <c:pt idx="3163">
                  <c:v>26484041.528724004</c:v>
                </c:pt>
                <c:pt idx="3164">
                  <c:v>26595925.289958995</c:v>
                </c:pt>
                <c:pt idx="3165">
                  <c:v>26705245.169830997</c:v>
                </c:pt>
                <c:pt idx="3166">
                  <c:v>26812068.469592996</c:v>
                </c:pt>
                <c:pt idx="3167">
                  <c:v>26916459.787211992</c:v>
                </c:pt>
                <c:pt idx="3168">
                  <c:v>27018481.162023999</c:v>
                </c:pt>
                <c:pt idx="3169">
                  <c:v>27118192.209824</c:v>
                </c:pt>
                <c:pt idx="3170">
                  <c:v>27215650.249113996</c:v>
                </c:pt>
                <c:pt idx="3171">
                  <c:v>27310910.419209</c:v>
                </c:pt>
                <c:pt idx="3172">
                  <c:v>27404025.790822998</c:v>
                </c:pt>
                <c:pt idx="3173">
                  <c:v>27495047.469691992</c:v>
                </c:pt>
                <c:pt idx="3174">
                  <c:v>27584024.693765</c:v>
                </c:pt>
                <c:pt idx="3175">
                  <c:v>27671004.924428996</c:v>
                </c:pt>
                <c:pt idx="3176">
                  <c:v>27756033.932206001</c:v>
                </c:pt>
                <c:pt idx="3177">
                  <c:v>27839155.877322003</c:v>
                </c:pt>
                <c:pt idx="3178">
                  <c:v>27920413.385496002</c:v>
                </c:pt>
                <c:pt idx="3179">
                  <c:v>27999847.619316004</c:v>
                </c:pt>
                <c:pt idx="3180">
                  <c:v>28077498.345472995</c:v>
                </c:pt>
                <c:pt idx="3181">
                  <c:v>28153403.998167999</c:v>
                </c:pt>
                <c:pt idx="3182">
                  <c:v>28227601.738924004</c:v>
                </c:pt>
                <c:pt idx="3183">
                  <c:v>28300127.513075002</c:v>
                </c:pt>
                <c:pt idx="3184">
                  <c:v>28371016.103119001</c:v>
                </c:pt>
                <c:pt idx="3185">
                  <c:v>28440301.179173</c:v>
                </c:pt>
                <c:pt idx="3186">
                  <c:v>28508015.346692</c:v>
                </c:pt>
                <c:pt idx="3187">
                  <c:v>28574190.191644996</c:v>
                </c:pt>
                <c:pt idx="3188">
                  <c:v>28638856.323302999</c:v>
                </c:pt>
                <c:pt idx="3189">
                  <c:v>28702043.414786004</c:v>
                </c:pt>
                <c:pt idx="3190">
                  <c:v>28763780.241517995</c:v>
                </c:pt>
                <c:pt idx="3191">
                  <c:v>28824094.717711002</c:v>
                </c:pt>
                <c:pt idx="3192">
                  <c:v>28883013.930997998</c:v>
                </c:pt>
                <c:pt idx="3193">
                  <c:v>28940564.175335001</c:v>
                </c:pt>
                <c:pt idx="3194">
                  <c:v>28996770.982260995</c:v>
                </c:pt>
                <c:pt idx="3195">
                  <c:v>29051659.150633998</c:v>
                </c:pt>
                <c:pt idx="3196">
                  <c:v>29105252.774907</c:v>
                </c:pt>
                <c:pt idx="3197">
                  <c:v>29157575.272054005</c:v>
                </c:pt>
                <c:pt idx="3198">
                  <c:v>29208649.407199997</c:v>
                </c:pt>
                <c:pt idx="3199">
                  <c:v>29258497.318052005</c:v>
                </c:pt>
                <c:pt idx="3200">
                  <c:v>29307140.538176004</c:v>
                </c:pt>
                <c:pt idx="3201">
                  <c:v>29354600.019202001</c:v>
                </c:pt>
                <c:pt idx="3202">
                  <c:v>29400896.152010001</c:v>
                </c:pt>
                <c:pt idx="3203">
                  <c:v>29446048.786944997</c:v>
                </c:pt>
                <c:pt idx="3204">
                  <c:v>29490077.253132999</c:v>
                </c:pt>
                <c:pt idx="3205">
                  <c:v>29533000.376920003</c:v>
                </c:pt>
                <c:pt idx="3206">
                  <c:v>29574836.499510996</c:v>
                </c:pt>
                <c:pt idx="3207">
                  <c:v>29615603.493821997</c:v>
                </c:pt>
                <c:pt idx="3208">
                  <c:v>29655318.780606996</c:v>
                </c:pt>
                <c:pt idx="3209">
                  <c:v>29693999.343890995</c:v>
                </c:pt>
                <c:pt idx="3210">
                  <c:v>29731661.745740995</c:v>
                </c:pt>
                <c:pt idx="3211">
                  <c:v>29768322.140411995</c:v>
                </c:pt>
                <c:pt idx="3212">
                  <c:v>29803996.287902996</c:v>
                </c:pt>
                <c:pt idx="3213">
                  <c:v>29838699.566942997</c:v>
                </c:pt>
                <c:pt idx="3214">
                  <c:v>29872446.987451997</c:v>
                </c:pt>
                <c:pt idx="3215">
                  <c:v>29905253.202478997</c:v>
                </c:pt>
                <c:pt idx="3216">
                  <c:v>29937132.519667</c:v>
                </c:pt>
                <c:pt idx="3217">
                  <c:v>29968098.912252001</c:v>
                </c:pt>
                <c:pt idx="3218">
                  <c:v>29998166.029623002</c:v>
                </c:pt>
                <c:pt idx="3219">
                  <c:v>30027347.207468998</c:v>
                </c:pt>
                <c:pt idx="3220">
                  <c:v>30055655.477519002</c:v>
                </c:pt>
                <c:pt idx="3221">
                  <c:v>30083103.576912999</c:v>
                </c:pt>
                <c:pt idx="3222">
                  <c:v>30109703.957204998</c:v>
                </c:pt>
                <c:pt idx="3223">
                  <c:v>30135468.793022998</c:v>
                </c:pt>
                <c:pt idx="3224">
                  <c:v>30160409.990397997</c:v>
                </c:pt>
                <c:pt idx="3225">
                  <c:v>30184539.194783002</c:v>
                </c:pt>
                <c:pt idx="3226">
                  <c:v>30207867.798769999</c:v>
                </c:pt>
                <c:pt idx="3227">
                  <c:v>30230406.949516997</c:v>
                </c:pt>
                <c:pt idx="3228">
                  <c:v>30252167.555907998</c:v>
                </c:pt>
                <c:pt idx="3229">
                  <c:v>30273160.295445997</c:v>
                </c:pt>
                <c:pt idx="3230">
                  <c:v>30293395.620896999</c:v>
                </c:pt>
                <c:pt idx="3231">
                  <c:v>30312883.766696997</c:v>
                </c:pt>
                <c:pt idx="3232">
                  <c:v>30331634.755128</c:v>
                </c:pt>
                <c:pt idx="3233">
                  <c:v>30349658.402275994</c:v>
                </c:pt>
                <c:pt idx="3234">
                  <c:v>30366964.323773995</c:v>
                </c:pt>
                <c:pt idx="3235">
                  <c:v>30383561.940354999</c:v>
                </c:pt>
                <c:pt idx="3236">
                  <c:v>30399460.483199995</c:v>
                </c:pt>
                <c:pt idx="3237">
                  <c:v>30414668.999110997</c:v>
                </c:pt>
                <c:pt idx="3238">
                  <c:v>30429196.355501998</c:v>
                </c:pt>
                <c:pt idx="3239">
                  <c:v>30443051.245220002</c:v>
                </c:pt>
                <c:pt idx="3240">
                  <c:v>30456242.191210002</c:v>
                </c:pt>
                <c:pt idx="3241">
                  <c:v>30468777.551010996</c:v>
                </c:pt>
                <c:pt idx="3242">
                  <c:v>30480665.521117996</c:v>
                </c:pt>
                <c:pt idx="3243">
                  <c:v>30491914.141187001</c:v>
                </c:pt>
                <c:pt idx="3244">
                  <c:v>30502531.298107002</c:v>
                </c:pt>
                <c:pt idx="3245">
                  <c:v>30512524.729941998</c:v>
                </c:pt>
                <c:pt idx="3246">
                  <c:v>30521902.029740997</c:v>
                </c:pt>
                <c:pt idx="3247">
                  <c:v>30530670.649223998</c:v>
                </c:pt>
                <c:pt idx="3248">
                  <c:v>30538837.902359001</c:v>
                </c:pt>
                <c:pt idx="3249">
                  <c:v>30546410.968814995</c:v>
                </c:pt>
                <c:pt idx="3250">
                  <c:v>30553396.897312</c:v>
                </c:pt>
                <c:pt idx="3251">
                  <c:v>30559802.608865999</c:v>
                </c:pt>
                <c:pt idx="3252">
                  <c:v>30565634.89993</c:v>
                </c:pt>
                <c:pt idx="3253">
                  <c:v>30570900.445440993</c:v>
                </c:pt>
                <c:pt idx="3254">
                  <c:v>30575605.801771995</c:v>
                </c:pt>
                <c:pt idx="3255">
                  <c:v>30579757.409591995</c:v>
                </c:pt>
                <c:pt idx="3256">
                  <c:v>30583361.596643995</c:v>
                </c:pt>
                <c:pt idx="3257">
                  <c:v>30586424.580436997</c:v>
                </c:pt>
                <c:pt idx="3258">
                  <c:v>30588952.470850997</c:v>
                </c:pt>
                <c:pt idx="3259">
                  <c:v>30590951.272678997</c:v>
                </c:pt>
                <c:pt idx="3260">
                  <c:v>30592426.888076998</c:v>
                </c:pt>
                <c:pt idx="3261">
                  <c:v>30593385.118955005</c:v>
                </c:pt>
                <c:pt idx="3262">
                  <c:v>30593831.669289999</c:v>
                </c:pt>
                <c:pt idx="3263">
                  <c:v>30593772.147380006</c:v>
                </c:pt>
                <c:pt idx="3264">
                  <c:v>30593212.068020001</c:v>
                </c:pt>
                <c:pt idx="3265">
                  <c:v>30592156.854632001</c:v>
                </c:pt>
                <c:pt idx="3266">
                  <c:v>30590611.841318995</c:v>
                </c:pt>
                <c:pt idx="3267">
                  <c:v>30588582.274868995</c:v>
                </c:pt>
                <c:pt idx="3268">
                  <c:v>30586073.316706009</c:v>
                </c:pt>
                <c:pt idx="3269">
                  <c:v>30583090.044772997</c:v>
                </c:pt>
                <c:pt idx="3270">
                  <c:v>30579637.455375995</c:v>
                </c:pt>
                <c:pt idx="3271">
                  <c:v>30575720.464971997</c:v>
                </c:pt>
                <c:pt idx="3272">
                  <c:v>30571343.911902998</c:v>
                </c:pt>
                <c:pt idx="3273">
                  <c:v>30566512.558093999</c:v>
                </c:pt>
                <c:pt idx="3274">
                  <c:v>30561231.090689</c:v>
                </c:pt>
                <c:pt idx="3275">
                  <c:v>30555504.123659998</c:v>
                </c:pt>
                <c:pt idx="3276">
                  <c:v>30549336.199356005</c:v>
                </c:pt>
                <c:pt idx="3277">
                  <c:v>30542731.790027</c:v>
                </c:pt>
                <c:pt idx="3278">
                  <c:v>30535695.299292997</c:v>
                </c:pt>
                <c:pt idx="3279">
                  <c:v>30528231.063578997</c:v>
                </c:pt>
                <c:pt idx="3280">
                  <c:v>30520343.353521001</c:v>
                </c:pt>
                <c:pt idx="3281">
                  <c:v>30512036.375319999</c:v>
                </c:pt>
                <c:pt idx="3282">
                  <c:v>30503314.272071995</c:v>
                </c:pt>
                <c:pt idx="3283">
                  <c:v>30494181.125057999</c:v>
                </c:pt>
                <c:pt idx="3284">
                  <c:v>30484640.955003995</c:v>
                </c:pt>
                <c:pt idx="3285">
                  <c:v>30474697.723307997</c:v>
                </c:pt>
                <c:pt idx="3286">
                  <c:v>30464355.333232999</c:v>
                </c:pt>
                <c:pt idx="3287">
                  <c:v>30453617.631072</c:v>
                </c:pt>
                <c:pt idx="3288">
                  <c:v>30442488.407283995</c:v>
                </c:pt>
                <c:pt idx="3289">
                  <c:v>30430971.397602998</c:v>
                </c:pt>
                <c:pt idx="3290">
                  <c:v>30419070.284115002</c:v>
                </c:pt>
                <c:pt idx="3291">
                  <c:v>30406788.696308002</c:v>
                </c:pt>
                <c:pt idx="3292">
                  <c:v>30394130.212104004</c:v>
                </c:pt>
                <c:pt idx="3293">
                  <c:v>30381098.358858</c:v>
                </c:pt>
                <c:pt idx="3294">
                  <c:v>30367696.614333004</c:v>
                </c:pt>
                <c:pt idx="3295">
                  <c:v>30353928.407654997</c:v>
                </c:pt>
                <c:pt idx="3296">
                  <c:v>30339797.120244</c:v>
                </c:pt>
                <c:pt idx="3297">
                  <c:v>30325306.086716998</c:v>
                </c:pt>
                <c:pt idx="3298">
                  <c:v>30310458.59578</c:v>
                </c:pt>
                <c:pt idx="3299">
                  <c:v>30295257.891089998</c:v>
                </c:pt>
                <c:pt idx="3300">
                  <c:v>30279707.172095999</c:v>
                </c:pt>
                <c:pt idx="3301">
                  <c:v>30263809.594870996</c:v>
                </c:pt>
                <c:pt idx="3302">
                  <c:v>30247568.272907998</c:v>
                </c:pt>
                <c:pt idx="3303">
                  <c:v>30230986.277913995</c:v>
                </c:pt>
                <c:pt idx="3304">
                  <c:v>30214066.640572999</c:v>
                </c:pt>
                <c:pt idx="3305">
                  <c:v>30196812.351297997</c:v>
                </c:pt>
                <c:pt idx="3306">
                  <c:v>30179226.360964999</c:v>
                </c:pt>
                <c:pt idx="3307">
                  <c:v>30161311.581623998</c:v>
                </c:pt>
                <c:pt idx="3308">
                  <c:v>30143070.887206998</c:v>
                </c:pt>
                <c:pt idx="3309">
                  <c:v>30124507.114203002</c:v>
                </c:pt>
                <c:pt idx="3310">
                  <c:v>30105623.062334999</c:v>
                </c:pt>
                <c:pt idx="3311">
                  <c:v>30086421.495204996</c:v>
                </c:pt>
                <c:pt idx="3312">
                  <c:v>30066905.140939001</c:v>
                </c:pt>
                <c:pt idx="3313">
                  <c:v>30047076.692809999</c:v>
                </c:pt>
                <c:pt idx="3314">
                  <c:v>30026938.809845995</c:v>
                </c:pt>
                <c:pt idx="3315">
                  <c:v>30006494.117431</c:v>
                </c:pt>
                <c:pt idx="3316">
                  <c:v>29985745.207886998</c:v>
                </c:pt>
                <c:pt idx="3317">
                  <c:v>29964694.641044997</c:v>
                </c:pt>
                <c:pt idx="3318">
                  <c:v>29943344.944806997</c:v>
                </c:pt>
                <c:pt idx="3319">
                  <c:v>29921698.615687001</c:v>
                </c:pt>
                <c:pt idx="3320">
                  <c:v>29899758.119353004</c:v>
                </c:pt>
                <c:pt idx="3321">
                  <c:v>29877525.891144</c:v>
                </c:pt>
                <c:pt idx="3322">
                  <c:v>29855004.336587004</c:v>
                </c:pt>
                <c:pt idx="3323">
                  <c:v>29832195.831896</c:v>
                </c:pt>
                <c:pt idx="3324">
                  <c:v>29809102.724464998</c:v>
                </c:pt>
                <c:pt idx="3325">
                  <c:v>29785727.333345</c:v>
                </c:pt>
                <c:pt idx="3326">
                  <c:v>29762071.949717995</c:v>
                </c:pt>
                <c:pt idx="3327">
                  <c:v>29738138.837356005</c:v>
                </c:pt>
                <c:pt idx="3328">
                  <c:v>29713930.233069997</c:v>
                </c:pt>
                <c:pt idx="3329">
                  <c:v>29689448.347157001</c:v>
                </c:pt>
                <c:pt idx="3330">
                  <c:v>29664695.363824997</c:v>
                </c:pt>
                <c:pt idx="3331">
                  <c:v>29639673.441623997</c:v>
                </c:pt>
                <c:pt idx="3332">
                  <c:v>29614384.713856</c:v>
                </c:pt>
                <c:pt idx="3333">
                  <c:v>29588831.288984001</c:v>
                </c:pt>
                <c:pt idx="3334">
                  <c:v>29563015.251029</c:v>
                </c:pt>
                <c:pt idx="3335">
                  <c:v>29536938.659961</c:v>
                </c:pt>
                <c:pt idx="3336">
                  <c:v>29510603.552080005</c:v>
                </c:pt>
                <c:pt idx="3337">
                  <c:v>29484011.940393995</c:v>
                </c:pt>
                <c:pt idx="3338">
                  <c:v>29457165.814981002</c:v>
                </c:pt>
                <c:pt idx="3339">
                  <c:v>29430067.143355999</c:v>
                </c:pt>
                <c:pt idx="3340">
                  <c:v>29402717.870816998</c:v>
                </c:pt>
                <c:pt idx="3341">
                  <c:v>29375119.920793995</c:v>
                </c:pt>
                <c:pt idx="3342">
                  <c:v>29347275.195188001</c:v>
                </c:pt>
                <c:pt idx="3343">
                  <c:v>29319185.574705999</c:v>
                </c:pt>
                <c:pt idx="3344">
                  <c:v>29290852.919181</c:v>
                </c:pt>
                <c:pt idx="3345">
                  <c:v>29262279.067897998</c:v>
                </c:pt>
                <c:pt idx="3346">
                  <c:v>29233465.839901999</c:v>
                </c:pt>
                <c:pt idx="3347">
                  <c:v>29204415.034310002</c:v>
                </c:pt>
                <c:pt idx="3348">
                  <c:v>29175128.430612002</c:v>
                </c:pt>
                <c:pt idx="3349">
                  <c:v>29145607.788965002</c:v>
                </c:pt>
                <c:pt idx="3350">
                  <c:v>29115854.850481998</c:v>
                </c:pt>
                <c:pt idx="3351">
                  <c:v>29085871.337522004</c:v>
                </c:pt>
                <c:pt idx="3352">
                  <c:v>29055658.953964997</c:v>
                </c:pt>
                <c:pt idx="3353">
                  <c:v>29025219.385488994</c:v>
                </c:pt>
                <c:pt idx="3354">
                  <c:v>28994554.299834996</c:v>
                </c:pt>
                <c:pt idx="3355">
                  <c:v>28963665.347076997</c:v>
                </c:pt>
                <c:pt idx="3356">
                  <c:v>28932554.159876999</c:v>
                </c:pt>
                <c:pt idx="3357">
                  <c:v>28901222.353737</c:v>
                </c:pt>
                <c:pt idx="3358">
                  <c:v>28869671.527257998</c:v>
                </c:pt>
                <c:pt idx="3359">
                  <c:v>28837903.262373995</c:v>
                </c:pt>
                <c:pt idx="3360">
                  <c:v>28805919.124600999</c:v>
                </c:pt>
                <c:pt idx="3361">
                  <c:v>28773720.663269997</c:v>
                </c:pt>
                <c:pt idx="3362">
                  <c:v>28741309.411757998</c:v>
                </c:pt>
                <c:pt idx="3363">
                  <c:v>28708686.887716997</c:v>
                </c:pt>
                <c:pt idx="3364">
                  <c:v>28675854.593298998</c:v>
                </c:pt>
                <c:pt idx="3365">
                  <c:v>28642814.015374999</c:v>
                </c:pt>
                <c:pt idx="3366">
                  <c:v>28609566.625747997</c:v>
                </c:pt>
                <c:pt idx="3367">
                  <c:v>28576113.881368995</c:v>
                </c:pt>
                <c:pt idx="3368">
                  <c:v>28542457.224544</c:v>
                </c:pt>
                <c:pt idx="3369">
                  <c:v>28508598.083137002</c:v>
                </c:pt>
                <c:pt idx="3370">
                  <c:v>28474537.870772999</c:v>
                </c:pt>
                <c:pt idx="3371">
                  <c:v>28440277.987033997</c:v>
                </c:pt>
                <c:pt idx="3372">
                  <c:v>28405819.817653</c:v>
                </c:pt>
                <c:pt idx="3373">
                  <c:v>28371164.734708</c:v>
                </c:pt>
                <c:pt idx="3374">
                  <c:v>28336314.096802998</c:v>
                </c:pt>
                <c:pt idx="3375">
                  <c:v>28301269.249257997</c:v>
                </c:pt>
                <c:pt idx="3376">
                  <c:v>28266031.524287</c:v>
                </c:pt>
                <c:pt idx="3377">
                  <c:v>28230602.241174996</c:v>
                </c:pt>
                <c:pt idx="3378">
                  <c:v>28194982.706457</c:v>
                </c:pt>
                <c:pt idx="3379">
                  <c:v>28159174.214085001</c:v>
                </c:pt>
                <c:pt idx="3380">
                  <c:v>28123178.045599997</c:v>
                </c:pt>
                <c:pt idx="3381">
                  <c:v>28086995.470296998</c:v>
                </c:pt>
                <c:pt idx="3382">
                  <c:v>28050627.745386999</c:v>
                </c:pt>
                <c:pt idx="3383">
                  <c:v>28014076.116161004</c:v>
                </c:pt>
                <c:pt idx="3384">
                  <c:v>27977341.816145003</c:v>
                </c:pt>
                <c:pt idx="3385">
                  <c:v>27940426.067256</c:v>
                </c:pt>
                <c:pt idx="3386">
                  <c:v>27903330.079955</c:v>
                </c:pt>
                <c:pt idx="3387">
                  <c:v>27866055.053396001</c:v>
                </c:pt>
                <c:pt idx="3388">
                  <c:v>27828602.175576001</c:v>
                </c:pt>
                <c:pt idx="3389">
                  <c:v>27790972.623475995</c:v>
                </c:pt>
                <c:pt idx="3390">
                  <c:v>27753167.563210994</c:v>
                </c:pt>
                <c:pt idx="3391">
                  <c:v>27715188.150163002</c:v>
                </c:pt>
                <c:pt idx="3392">
                  <c:v>27677035.529121999</c:v>
                </c:pt>
                <c:pt idx="3393">
                  <c:v>27638710.834426004</c:v>
                </c:pt>
                <c:pt idx="3394">
                  <c:v>27600215.190087005</c:v>
                </c:pt>
                <c:pt idx="3395">
                  <c:v>27561549.709930997</c:v>
                </c:pt>
                <c:pt idx="3396">
                  <c:v>27522715.497721002</c:v>
                </c:pt>
                <c:pt idx="3397">
                  <c:v>27483713.647289</c:v>
                </c:pt>
                <c:pt idx="3398">
                  <c:v>27444545.242656998</c:v>
                </c:pt>
                <c:pt idx="3399">
                  <c:v>27405211.358165003</c:v>
                </c:pt>
                <c:pt idx="3400">
                  <c:v>27365713.058591999</c:v>
                </c:pt>
                <c:pt idx="3401">
                  <c:v>27326051.399270996</c:v>
                </c:pt>
                <c:pt idx="3402">
                  <c:v>27286227.426210996</c:v>
                </c:pt>
                <c:pt idx="3403">
                  <c:v>27246242.176215</c:v>
                </c:pt>
                <c:pt idx="3404">
                  <c:v>27206096.676986005</c:v>
                </c:pt>
                <c:pt idx="3405">
                  <c:v>27165791.947248992</c:v>
                </c:pt>
                <c:pt idx="3406">
                  <c:v>27125328.996852998</c:v>
                </c:pt>
                <c:pt idx="3407">
                  <c:v>27084708.826887</c:v>
                </c:pt>
                <c:pt idx="3408">
                  <c:v>27043932.429783002</c:v>
                </c:pt>
                <c:pt idx="3409">
                  <c:v>27003000.789420996</c:v>
                </c:pt>
                <c:pt idx="3410">
                  <c:v>26961914.881236997</c:v>
                </c:pt>
                <c:pt idx="3411">
                  <c:v>26920675.672321003</c:v>
                </c:pt>
                <c:pt idx="3412">
                  <c:v>26879284.121521</c:v>
                </c:pt>
                <c:pt idx="3413">
                  <c:v>26837741.179540001</c:v>
                </c:pt>
                <c:pt idx="3414">
                  <c:v>26796047.789035995</c:v>
                </c:pt>
                <c:pt idx="3415">
                  <c:v>26754204.884716</c:v>
                </c:pt>
                <c:pt idx="3416">
                  <c:v>26712213.393432997</c:v>
                </c:pt>
                <c:pt idx="3417">
                  <c:v>26670074.234276</c:v>
                </c:pt>
                <c:pt idx="3418">
                  <c:v>26627788.318668999</c:v>
                </c:pt>
                <c:pt idx="3419">
                  <c:v>26585356.550452001</c:v>
                </c:pt>
                <c:pt idx="3420">
                  <c:v>26542779.82598</c:v>
                </c:pt>
                <c:pt idx="3421">
                  <c:v>26500059.034203999</c:v>
                </c:pt>
                <c:pt idx="3422">
                  <c:v>26457195.056761</c:v>
                </c:pt>
                <c:pt idx="3423">
                  <c:v>26414188.768059</c:v>
                </c:pt>
                <c:pt idx="3424">
                  <c:v>26371041.035360001</c:v>
                </c:pt>
                <c:pt idx="3425">
                  <c:v>26327752.718867</c:v>
                </c:pt>
                <c:pt idx="3426">
                  <c:v>26284324.671797998</c:v>
                </c:pt>
                <c:pt idx="3427">
                  <c:v>26240757.740474995</c:v>
                </c:pt>
                <c:pt idx="3428">
                  <c:v>26197052.764400002</c:v>
                </c:pt>
                <c:pt idx="3429">
                  <c:v>26153210.576331999</c:v>
                </c:pt>
                <c:pt idx="3430">
                  <c:v>26109232.002363998</c:v>
                </c:pt>
                <c:pt idx="3431">
                  <c:v>26065117.862002</c:v>
                </c:pt>
                <c:pt idx="3432">
                  <c:v>26020868.968239997</c:v>
                </c:pt>
                <c:pt idx="3433">
                  <c:v>25976486.127629001</c:v>
                </c:pt>
                <c:pt idx="3434">
                  <c:v>25931970.140354004</c:v>
                </c:pt>
                <c:pt idx="3435">
                  <c:v>25887321.800308</c:v>
                </c:pt>
                <c:pt idx="3436">
                  <c:v>25842541.895155001</c:v>
                </c:pt>
                <c:pt idx="3437">
                  <c:v>25797631.206409998</c:v>
                </c:pt>
                <c:pt idx="3438">
                  <c:v>25752590.509497002</c:v>
                </c:pt>
                <c:pt idx="3439">
                  <c:v>25707420.573826</c:v>
                </c:pt>
                <c:pt idx="3440">
                  <c:v>25662122.162857</c:v>
                </c:pt>
                <c:pt idx="3441">
                  <c:v>25616696.034163002</c:v>
                </c:pt>
                <c:pt idx="3442">
                  <c:v>25571142.939498994</c:v>
                </c:pt>
                <c:pt idx="3443">
                  <c:v>25525463.624864001</c:v>
                </c:pt>
                <c:pt idx="3444">
                  <c:v>25479658.830566004</c:v>
                </c:pt>
                <c:pt idx="3445">
                  <c:v>25433729.291281994</c:v>
                </c:pt>
                <c:pt idx="3446">
                  <c:v>25387675.736123003</c:v>
                </c:pt>
                <c:pt idx="3447">
                  <c:v>25341498.888691995</c:v>
                </c:pt>
                <c:pt idx="3448">
                  <c:v>25295199.467143998</c:v>
                </c:pt>
                <c:pt idx="3449">
                  <c:v>25248778.184248995</c:v>
                </c:pt>
                <c:pt idx="3450">
                  <c:v>25202235.747443996</c:v>
                </c:pt>
                <c:pt idx="3451">
                  <c:v>25155572.858895</c:v>
                </c:pt>
                <c:pt idx="3452">
                  <c:v>25108790.215553999</c:v>
                </c:pt>
                <c:pt idx="3453">
                  <c:v>25061888.509211995</c:v>
                </c:pt>
                <c:pt idx="3454">
                  <c:v>25014868.426555999</c:v>
                </c:pt>
                <c:pt idx="3455">
                  <c:v>24967730.649223998</c:v>
                </c:pt>
                <c:pt idx="3456">
                  <c:v>24920475.853859</c:v>
                </c:pt>
                <c:pt idx="3457">
                  <c:v>24873104.712161001</c:v>
                </c:pt>
                <c:pt idx="3458">
                  <c:v>24825617.890937999</c:v>
                </c:pt>
                <c:pt idx="3459">
                  <c:v>24778016.052161999</c:v>
                </c:pt>
                <c:pt idx="3460">
                  <c:v>24730299.853016999</c:v>
                </c:pt>
                <c:pt idx="3461">
                  <c:v>24682469.945947994</c:v>
                </c:pt>
                <c:pt idx="3462">
                  <c:v>24634526.978714</c:v>
                </c:pt>
                <c:pt idx="3463">
                  <c:v>24586471.594436999</c:v>
                </c:pt>
                <c:pt idx="3464">
                  <c:v>24538304.431645997</c:v>
                </c:pt>
                <c:pt idx="3465">
                  <c:v>24490026.124330003</c:v>
                </c:pt>
                <c:pt idx="3466">
                  <c:v>24441637.301982</c:v>
                </c:pt>
                <c:pt idx="3467">
                  <c:v>24393138.589647993</c:v>
                </c:pt>
                <c:pt idx="3468">
                  <c:v>24344530.607970998</c:v>
                </c:pt>
                <c:pt idx="3469">
                  <c:v>24295813.973234002</c:v>
                </c:pt>
                <c:pt idx="3470">
                  <c:v>24246989.297412995</c:v>
                </c:pt>
                <c:pt idx="3471">
                  <c:v>24198057.188212</c:v>
                </c:pt>
                <c:pt idx="3472">
                  <c:v>24149018.249110997</c:v>
                </c:pt>
                <c:pt idx="3473">
                  <c:v>24099873.079411995</c:v>
                </c:pt>
                <c:pt idx="3474">
                  <c:v>24050622.274274997</c:v>
                </c:pt>
                <c:pt idx="3475">
                  <c:v>24001266.424764</c:v>
                </c:pt>
                <c:pt idx="3476">
                  <c:v>23951806.117888998</c:v>
                </c:pt>
                <c:pt idx="3477">
                  <c:v>23902241.936643995</c:v>
                </c:pt>
                <c:pt idx="3478">
                  <c:v>23852574.460052997</c:v>
                </c:pt>
                <c:pt idx="3479">
                  <c:v>23802804.263202995</c:v>
                </c:pt>
                <c:pt idx="3480">
                  <c:v>23752931.917288002</c:v>
                </c:pt>
                <c:pt idx="3481">
                  <c:v>23702957.989646994</c:v>
                </c:pt>
                <c:pt idx="3482">
                  <c:v>23652883.043801997</c:v>
                </c:pt>
                <c:pt idx="3483">
                  <c:v>23602707.639495999</c:v>
                </c:pt>
                <c:pt idx="3484">
                  <c:v>23552432.332733005</c:v>
                </c:pt>
                <c:pt idx="3485">
                  <c:v>23502057.675810996</c:v>
                </c:pt>
                <c:pt idx="3486">
                  <c:v>23451584.217360999</c:v>
                </c:pt>
                <c:pt idx="3487">
                  <c:v>23401012.502385005</c:v>
                </c:pt>
                <c:pt idx="3488">
                  <c:v>23350343.072287001</c:v>
                </c:pt>
                <c:pt idx="3489">
                  <c:v>23299576.464914002</c:v>
                </c:pt>
                <c:pt idx="3490">
                  <c:v>23248713.214584004</c:v>
                </c:pt>
                <c:pt idx="3491">
                  <c:v>23197753.852129005</c:v>
                </c:pt>
                <c:pt idx="3492">
                  <c:v>23146698.904922001</c:v>
                </c:pt>
                <c:pt idx="3493">
                  <c:v>23095548.896912999</c:v>
                </c:pt>
                <c:pt idx="3494">
                  <c:v>23044304.348664999</c:v>
                </c:pt>
                <c:pt idx="3495">
                  <c:v>22992965.777382001</c:v>
                </c:pt>
                <c:pt idx="3496">
                  <c:v>22941533.696943998</c:v>
                </c:pt>
                <c:pt idx="3497">
                  <c:v>22890008.617940001</c:v>
                </c:pt>
                <c:pt idx="3498">
                  <c:v>22838391.047699995</c:v>
                </c:pt>
                <c:pt idx="3499">
                  <c:v>22786681.490320999</c:v>
                </c:pt>
                <c:pt idx="3500">
                  <c:v>22734880.446706999</c:v>
                </c:pt>
                <c:pt idx="3501">
                  <c:v>22682988.414592005</c:v>
                </c:pt>
                <c:pt idx="3502">
                  <c:v>22631005.888572</c:v>
                </c:pt>
                <c:pt idx="3503">
                  <c:v>22578933.360137001</c:v>
                </c:pt>
                <c:pt idx="3504">
                  <c:v>22526771.317701001</c:v>
                </c:pt>
                <c:pt idx="3505">
                  <c:v>22474520.246626999</c:v>
                </c:pt>
                <c:pt idx="3506">
                  <c:v>22422180.629259001</c:v>
                </c:pt>
                <c:pt idx="3507">
                  <c:v>22369752.944952</c:v>
                </c:pt>
                <c:pt idx="3508">
                  <c:v>22317237.670095999</c:v>
                </c:pt>
                <c:pt idx="3509">
                  <c:v>22264635.278147001</c:v>
                </c:pt>
                <c:pt idx="3510">
                  <c:v>22211946.239654001</c:v>
                </c:pt>
                <c:pt idx="3511">
                  <c:v>22159171.022284999</c:v>
                </c:pt>
                <c:pt idx="3512">
                  <c:v>22106310.090856001</c:v>
                </c:pt>
                <c:pt idx="3513">
                  <c:v>22053363.907356001</c:v>
                </c:pt>
                <c:pt idx="3514">
                  <c:v>22000332.930973995</c:v>
                </c:pt>
                <c:pt idx="3515">
                  <c:v>21947217.618125007</c:v>
                </c:pt>
                <c:pt idx="3516">
                  <c:v>21894018.422474995</c:v>
                </c:pt>
                <c:pt idx="3517">
                  <c:v>21840735.794968002</c:v>
                </c:pt>
                <c:pt idx="3518">
                  <c:v>21787370.183850002</c:v>
                </c:pt>
                <c:pt idx="3519">
                  <c:v>21733922.034694999</c:v>
                </c:pt>
                <c:pt idx="3520">
                  <c:v>21680391.790426001</c:v>
                </c:pt>
                <c:pt idx="3521">
                  <c:v>21626779.891346999</c:v>
                </c:pt>
                <c:pt idx="3522">
                  <c:v>21573086.775157001</c:v>
                </c:pt>
                <c:pt idx="3523">
                  <c:v>21519312.876982003</c:v>
                </c:pt>
                <c:pt idx="3524">
                  <c:v>21465458.629395999</c:v>
                </c:pt>
                <c:pt idx="3525">
                  <c:v>21411524.462441992</c:v>
                </c:pt>
                <c:pt idx="3526">
                  <c:v>21357510.803657997</c:v>
                </c:pt>
                <c:pt idx="3527">
                  <c:v>21303418.078097001</c:v>
                </c:pt>
                <c:pt idx="3528">
                  <c:v>21249246.708355002</c:v>
                </c:pt>
                <c:pt idx="3529">
                  <c:v>21194997.114585005</c:v>
                </c:pt>
                <c:pt idx="3530">
                  <c:v>21140669.714527003</c:v>
                </c:pt>
                <c:pt idx="3531">
                  <c:v>21086264.923522998</c:v>
                </c:pt>
                <c:pt idx="3532">
                  <c:v>21031783.154545005</c:v>
                </c:pt>
                <c:pt idx="3533">
                  <c:v>20977224.818211999</c:v>
                </c:pt>
                <c:pt idx="3534">
                  <c:v>20922590.322810996</c:v>
                </c:pt>
                <c:pt idx="3535">
                  <c:v>20867880.074320003</c:v>
                </c:pt>
                <c:pt idx="3536">
                  <c:v>20813094.476429999</c:v>
                </c:pt>
                <c:pt idx="3537">
                  <c:v>20758233.930559006</c:v>
                </c:pt>
                <c:pt idx="3538">
                  <c:v>20703298.835880999</c:v>
                </c:pt>
                <c:pt idx="3539">
                  <c:v>20648289.589336999</c:v>
                </c:pt>
                <c:pt idx="3540">
                  <c:v>20593206.585662995</c:v>
                </c:pt>
                <c:pt idx="3541">
                  <c:v>20538050.217402998</c:v>
                </c:pt>
                <c:pt idx="3542">
                  <c:v>20482820.874933999</c:v>
                </c:pt>
                <c:pt idx="3543">
                  <c:v>20427518.946479995</c:v>
                </c:pt>
                <c:pt idx="3544">
                  <c:v>20372144.818133004</c:v>
                </c:pt>
                <c:pt idx="3545">
                  <c:v>20316698.873874996</c:v>
                </c:pt>
                <c:pt idx="3546">
                  <c:v>20261181.495590996</c:v>
                </c:pt>
                <c:pt idx="3547">
                  <c:v>20205593.063091997</c:v>
                </c:pt>
                <c:pt idx="3548">
                  <c:v>20149933.954128001</c:v>
                </c:pt>
                <c:pt idx="3549">
                  <c:v>20094204.544412997</c:v>
                </c:pt>
                <c:pt idx="3550">
                  <c:v>20038405.207636997</c:v>
                </c:pt>
                <c:pt idx="3551">
                  <c:v>19982536.315485999</c:v>
                </c:pt>
                <c:pt idx="3552">
                  <c:v>19926598.237659998</c:v>
                </c:pt>
                <c:pt idx="3553">
                  <c:v>19870591.341887996</c:v>
                </c:pt>
                <c:pt idx="3554">
                  <c:v>19814515.993945997</c:v>
                </c:pt>
                <c:pt idx="3555">
                  <c:v>19758372.557676997</c:v>
                </c:pt>
                <c:pt idx="3556">
                  <c:v>19702161.395004001</c:v>
                </c:pt>
                <c:pt idx="3557">
                  <c:v>19645882.865945995</c:v>
                </c:pt>
                <c:pt idx="3558">
                  <c:v>19589537.328637999</c:v>
                </c:pt>
                <c:pt idx="3559">
                  <c:v>19533125.139346004</c:v>
                </c:pt>
                <c:pt idx="3560">
                  <c:v>19476646.652479999</c:v>
                </c:pt>
                <c:pt idx="3561">
                  <c:v>19420102.220614996</c:v>
                </c:pt>
                <c:pt idx="3562">
                  <c:v>19363492.194502003</c:v>
                </c:pt>
                <c:pt idx="3563">
                  <c:v>19306816.923086997</c:v>
                </c:pt>
                <c:pt idx="3564">
                  <c:v>19250076.753525998</c:v>
                </c:pt>
                <c:pt idx="3565">
                  <c:v>19193272.031195998</c:v>
                </c:pt>
                <c:pt idx="3566">
                  <c:v>19136403.099718995</c:v>
                </c:pt>
                <c:pt idx="3567">
                  <c:v>19079470.300965998</c:v>
                </c:pt>
                <c:pt idx="3568">
                  <c:v>19022473.975081995</c:v>
                </c:pt>
                <c:pt idx="3569">
                  <c:v>18965414.460493997</c:v>
                </c:pt>
                <c:pt idx="3570">
                  <c:v>18908292.093927</c:v>
                </c:pt>
                <c:pt idx="3571">
                  <c:v>18851107.210422006</c:v>
                </c:pt>
                <c:pt idx="3572">
                  <c:v>18793860.143344</c:v>
                </c:pt>
                <c:pt idx="3573">
                  <c:v>18736551.224400997</c:v>
                </c:pt>
                <c:pt idx="3574">
                  <c:v>18679180.783658996</c:v>
                </c:pt>
                <c:pt idx="3575">
                  <c:v>18621749.149549</c:v>
                </c:pt>
                <c:pt idx="3576">
                  <c:v>18564256.648887001</c:v>
                </c:pt>
                <c:pt idx="3577">
                  <c:v>18506703.606888</c:v>
                </c:pt>
                <c:pt idx="3578">
                  <c:v>18449090.347173002</c:v>
                </c:pt>
                <c:pt idx="3579">
                  <c:v>18391417.19179</c:v>
                </c:pt>
                <c:pt idx="3580">
                  <c:v>18333684.461220995</c:v>
                </c:pt>
                <c:pt idx="3581">
                  <c:v>18275892.474399999</c:v>
                </c:pt>
                <c:pt idx="3582">
                  <c:v>18218041.548723999</c:v>
                </c:pt>
                <c:pt idx="3583">
                  <c:v>18160132.000062</c:v>
                </c:pt>
                <c:pt idx="3584">
                  <c:v>18102164.142776001</c:v>
                </c:pt>
                <c:pt idx="3585">
                  <c:v>18044138.289724998</c:v>
                </c:pt>
                <c:pt idx="3586">
                  <c:v>17986054.752284005</c:v>
                </c:pt>
                <c:pt idx="3587">
                  <c:v>17927913.840351999</c:v>
                </c:pt>
                <c:pt idx="3588">
                  <c:v>17869715.862367999</c:v>
                </c:pt>
                <c:pt idx="3589">
                  <c:v>17811461.125317998</c:v>
                </c:pt>
                <c:pt idx="3590">
                  <c:v>17753149.934753001</c:v>
                </c:pt>
                <c:pt idx="3591">
                  <c:v>17694782.594797</c:v>
                </c:pt>
                <c:pt idx="3592">
                  <c:v>17636359.408158999</c:v>
                </c:pt>
                <c:pt idx="3593">
                  <c:v>17577880.676146004</c:v>
                </c:pt>
                <c:pt idx="3594">
                  <c:v>17519346.698674001</c:v>
                </c:pt>
                <c:pt idx="3595">
                  <c:v>17460757.774280999</c:v>
                </c:pt>
                <c:pt idx="3596">
                  <c:v>17402114.200134005</c:v>
                </c:pt>
                <c:pt idx="3597">
                  <c:v>17343416.272044998</c:v>
                </c:pt>
                <c:pt idx="3598">
                  <c:v>17284664.284478996</c:v>
                </c:pt>
                <c:pt idx="3599">
                  <c:v>17225858.53057</c:v>
                </c:pt>
                <c:pt idx="3600">
                  <c:v>17166999.302122004</c:v>
                </c:pt>
                <c:pt idx="3601">
                  <c:v>17108086.889632002</c:v>
                </c:pt>
                <c:pt idx="3602">
                  <c:v>17049121.582292002</c:v>
                </c:pt>
                <c:pt idx="3603">
                  <c:v>16990103.668003</c:v>
                </c:pt>
                <c:pt idx="3604">
                  <c:v>16931033.433385</c:v>
                </c:pt>
                <c:pt idx="3605">
                  <c:v>16871911.163787998</c:v>
                </c:pt>
                <c:pt idx="3606">
                  <c:v>16812737.143300999</c:v>
                </c:pt>
                <c:pt idx="3607">
                  <c:v>16753511.654765002</c:v>
                </c:pt>
                <c:pt idx="3608">
                  <c:v>16694234.979778999</c:v>
                </c:pt>
                <c:pt idx="3609">
                  <c:v>16634907.398716003</c:v>
                </c:pt>
                <c:pt idx="3610">
                  <c:v>16575529.190726001</c:v>
                </c:pt>
                <c:pt idx="3611">
                  <c:v>16516100.633752001</c:v>
                </c:pt>
                <c:pt idx="3612">
                  <c:v>16456622.004535001</c:v>
                </c:pt>
                <c:pt idx="3613">
                  <c:v>16397093.578628</c:v>
                </c:pt>
                <c:pt idx="3614">
                  <c:v>16337515.630403001</c:v>
                </c:pt>
                <c:pt idx="3615">
                  <c:v>16277888.433061</c:v>
                </c:pt>
                <c:pt idx="3616">
                  <c:v>16218212.258642999</c:v>
                </c:pt>
                <c:pt idx="3617">
                  <c:v>16158487.378037</c:v>
                </c:pt>
                <c:pt idx="3618">
                  <c:v>16098714.060988002</c:v>
                </c:pt>
                <c:pt idx="3619">
                  <c:v>16038892.57611</c:v>
                </c:pt>
                <c:pt idx="3620">
                  <c:v>15979023.190891</c:v>
                </c:pt>
                <c:pt idx="3621">
                  <c:v>15919106.171706</c:v>
                </c:pt>
                <c:pt idx="3622">
                  <c:v>15859141.783821</c:v>
                </c:pt>
                <c:pt idx="3623">
                  <c:v>15799130.291406998</c:v>
                </c:pt>
                <c:pt idx="3624">
                  <c:v>15739071.957548</c:v>
                </c:pt>
                <c:pt idx="3625">
                  <c:v>15678967.044247</c:v>
                </c:pt>
                <c:pt idx="3626">
                  <c:v>15618815.812437</c:v>
                </c:pt>
                <c:pt idx="3627">
                  <c:v>15558618.521988003</c:v>
                </c:pt>
                <c:pt idx="3628">
                  <c:v>15498375.431719001</c:v>
                </c:pt>
                <c:pt idx="3629">
                  <c:v>15438086.799400998</c:v>
                </c:pt>
                <c:pt idx="3630">
                  <c:v>15377752.881771002</c:v>
                </c:pt>
                <c:pt idx="3631">
                  <c:v>15317373.934536997</c:v>
                </c:pt>
                <c:pt idx="3632">
                  <c:v>15256950.212386997</c:v>
                </c:pt>
                <c:pt idx="3633">
                  <c:v>15196481.968997</c:v>
                </c:pt>
                <c:pt idx="3634">
                  <c:v>15135969.457040999</c:v>
                </c:pt>
                <c:pt idx="3635">
                  <c:v>15075412.928195998</c:v>
                </c:pt>
                <c:pt idx="3636">
                  <c:v>15014812.633153999</c:v>
                </c:pt>
                <c:pt idx="3637">
                  <c:v>14954168.821624</c:v>
                </c:pt>
                <c:pt idx="3638">
                  <c:v>14893481.742344998</c:v>
                </c:pt>
                <c:pt idx="3639">
                  <c:v>14832751.643094998</c:v>
                </c:pt>
                <c:pt idx="3640">
                  <c:v>14771978.770693</c:v>
                </c:pt>
                <c:pt idx="3641">
                  <c:v>14711163.371009002</c:v>
                </c:pt>
                <c:pt idx="3642">
                  <c:v>14650305.688975001</c:v>
                </c:pt>
                <c:pt idx="3643">
                  <c:v>14589405.968590001</c:v>
                </c:pt>
                <c:pt idx="3644">
                  <c:v>14528464.452924</c:v>
                </c:pt>
                <c:pt idx="3645">
                  <c:v>14467481.384133002</c:v>
                </c:pt>
                <c:pt idx="3646">
                  <c:v>14406457.003458999</c:v>
                </c:pt>
                <c:pt idx="3647">
                  <c:v>14345391.551244</c:v>
                </c:pt>
                <c:pt idx="3648">
                  <c:v>14284285.266930001</c:v>
                </c:pt>
                <c:pt idx="3649">
                  <c:v>14223138.389074</c:v>
                </c:pt>
                <c:pt idx="3650">
                  <c:v>14161951.155347999</c:v>
                </c:pt>
                <c:pt idx="3651">
                  <c:v>14100723.802552002</c:v>
                </c:pt>
                <c:pt idx="3652">
                  <c:v>14039456.566617003</c:v>
                </c:pt>
                <c:pt idx="3653">
                  <c:v>13978149.682614002</c:v>
                </c:pt>
                <c:pt idx="3654">
                  <c:v>13916803.384759003</c:v>
                </c:pt>
                <c:pt idx="3655">
                  <c:v>13855417.906423999</c:v>
                </c:pt>
                <c:pt idx="3656">
                  <c:v>13793993.480138</c:v>
                </c:pt>
                <c:pt idx="3657">
                  <c:v>13732530.337598998</c:v>
                </c:pt>
                <c:pt idx="3658">
                  <c:v>13671028.709678</c:v>
                </c:pt>
                <c:pt idx="3659">
                  <c:v>13609488.826425996</c:v>
                </c:pt>
                <c:pt idx="3660">
                  <c:v>13547910.917081</c:v>
                </c:pt>
                <c:pt idx="3661">
                  <c:v>13486295.210074998</c:v>
                </c:pt>
                <c:pt idx="3662">
                  <c:v>13424641.933039</c:v>
                </c:pt>
                <c:pt idx="3663">
                  <c:v>13362951.312811002</c:v>
                </c:pt>
                <c:pt idx="3664">
                  <c:v>13301223.575443001</c:v>
                </c:pt>
                <c:pt idx="3665">
                  <c:v>13239458.946204996</c:v>
                </c:pt>
                <c:pt idx="3666">
                  <c:v>13177657.649590999</c:v>
                </c:pt>
                <c:pt idx="3667">
                  <c:v>13115819.909330998</c:v>
                </c:pt>
                <c:pt idx="3668">
                  <c:v>13053945.948389998</c:v>
                </c:pt>
                <c:pt idx="3669">
                  <c:v>12992035.988978</c:v>
                </c:pt>
                <c:pt idx="3670">
                  <c:v>12930090.252555</c:v>
                </c:pt>
                <c:pt idx="3671">
                  <c:v>12868108.959840002</c:v>
                </c:pt>
                <c:pt idx="3672">
                  <c:v>12806092.330810999</c:v>
                </c:pt>
                <c:pt idx="3673">
                  <c:v>12744040.584718002</c:v>
                </c:pt>
                <c:pt idx="3674">
                  <c:v>12681953.940082002</c:v>
                </c:pt>
                <c:pt idx="3675">
                  <c:v>12619832.614708999</c:v>
                </c:pt>
                <c:pt idx="3676">
                  <c:v>12557676.825687004</c:v>
                </c:pt>
                <c:pt idx="3677">
                  <c:v>12495486.789399998</c:v>
                </c:pt>
                <c:pt idx="3678">
                  <c:v>12433262.721525999</c:v>
                </c:pt>
                <c:pt idx="3679">
                  <c:v>12371004.837051</c:v>
                </c:pt>
                <c:pt idx="3680">
                  <c:v>12308713.350268003</c:v>
                </c:pt>
                <c:pt idx="3681">
                  <c:v>12246388.474786002</c:v>
                </c:pt>
                <c:pt idx="3682">
                  <c:v>12184030.423533998</c:v>
                </c:pt>
                <c:pt idx="3683">
                  <c:v>12121639.408768</c:v>
                </c:pt>
                <c:pt idx="3684">
                  <c:v>12059215.642076001</c:v>
                </c:pt>
                <c:pt idx="3685">
                  <c:v>11996759.334384</c:v>
                </c:pt>
                <c:pt idx="3686">
                  <c:v>11934270.69596</c:v>
                </c:pt>
                <c:pt idx="3687">
                  <c:v>11871749.936420996</c:v>
                </c:pt>
                <c:pt idx="3688">
                  <c:v>11809197.264737003</c:v>
                </c:pt>
                <c:pt idx="3689">
                  <c:v>11746612.889239</c:v>
                </c:pt>
                <c:pt idx="3690">
                  <c:v>11683997.017619999</c:v>
                </c:pt>
                <c:pt idx="3691">
                  <c:v>11621349.856944</c:v>
                </c:pt>
                <c:pt idx="3692">
                  <c:v>11558671.613651002</c:v>
                </c:pt>
                <c:pt idx="3693">
                  <c:v>11495962.493561</c:v>
                </c:pt>
                <c:pt idx="3694">
                  <c:v>11433222.701877</c:v>
                </c:pt>
                <c:pt idx="3695">
                  <c:v>11370452.443194998</c:v>
                </c:pt>
                <c:pt idx="3696">
                  <c:v>11307651.921507001</c:v>
                </c:pt>
                <c:pt idx="3697">
                  <c:v>11244821.340205001</c:v>
                </c:pt>
                <c:pt idx="3698">
                  <c:v>11181960.902085003</c:v>
                </c:pt>
                <c:pt idx="3699">
                  <c:v>11119070.809358003</c:v>
                </c:pt>
                <c:pt idx="3700">
                  <c:v>11056151.263645999</c:v>
                </c:pt>
                <c:pt idx="3701">
                  <c:v>10993202.465996999</c:v>
                </c:pt>
                <c:pt idx="3702">
                  <c:v>10930224.61688</c:v>
                </c:pt>
                <c:pt idx="3703">
                  <c:v>10867217.916197998</c:v>
                </c:pt>
                <c:pt idx="3704">
                  <c:v>10804182.563286999</c:v>
                </c:pt>
                <c:pt idx="3705">
                  <c:v>10741118.756923998</c:v>
                </c:pt>
                <c:pt idx="3706">
                  <c:v>10678026.695333</c:v>
                </c:pt>
                <c:pt idx="3707">
                  <c:v>10614906.576184997</c:v>
                </c:pt>
                <c:pt idx="3708">
                  <c:v>10551758.596607</c:v>
                </c:pt>
                <c:pt idx="3709">
                  <c:v>10488582.953184001</c:v>
                </c:pt>
                <c:pt idx="3710">
                  <c:v>10425379.841968</c:v>
                </c:pt>
                <c:pt idx="3711">
                  <c:v>10362149.458477</c:v>
                </c:pt>
                <c:pt idx="3712">
                  <c:v>10298891.997701</c:v>
                </c:pt>
                <c:pt idx="3713">
                  <c:v>10235607.654111002</c:v>
                </c:pt>
                <c:pt idx="3714">
                  <c:v>10172296.621657003</c:v>
                </c:pt>
                <c:pt idx="3715">
                  <c:v>10108959.093780002</c:v>
                </c:pt>
                <c:pt idx="3716">
                  <c:v>10045595.263409</c:v>
                </c:pt>
                <c:pt idx="3717">
                  <c:v>9982205.3229680005</c:v>
                </c:pt>
                <c:pt idx="3718">
                  <c:v>9918789.4643849991</c:v>
                </c:pt>
                <c:pt idx="3719">
                  <c:v>9855347.8790899999</c:v>
                </c:pt>
                <c:pt idx="3720">
                  <c:v>9791880.7580229975</c:v>
                </c:pt>
                <c:pt idx="3721">
                  <c:v>9728388.2916369978</c:v>
                </c:pt>
                <c:pt idx="3722">
                  <c:v>9664870.6699020006</c:v>
                </c:pt>
                <c:pt idx="3723">
                  <c:v>9601328.0823120009</c:v>
                </c:pt>
                <c:pt idx="3724">
                  <c:v>9537760.717885999</c:v>
                </c:pt>
                <c:pt idx="3725">
                  <c:v>9474168.765174998</c:v>
                </c:pt>
                <c:pt idx="3726">
                  <c:v>9410552.4122620001</c:v>
                </c:pt>
                <c:pt idx="3727">
                  <c:v>9346911.8467720002</c:v>
                </c:pt>
                <c:pt idx="3728">
                  <c:v>9283247.2558720019</c:v>
                </c:pt>
                <c:pt idx="3729">
                  <c:v>9219558.8262759987</c:v>
                </c:pt>
                <c:pt idx="3730">
                  <c:v>9155846.744252</c:v>
                </c:pt>
                <c:pt idx="3731">
                  <c:v>9092111.1956210006</c:v>
                </c:pt>
                <c:pt idx="3732">
                  <c:v>9028352.3657640014</c:v>
                </c:pt>
                <c:pt idx="3733">
                  <c:v>8964570.4396269973</c:v>
                </c:pt>
                <c:pt idx="3734">
                  <c:v>8900765.6017239988</c:v>
                </c:pt>
                <c:pt idx="3735">
                  <c:v>8836938.0361399986</c:v>
                </c:pt>
                <c:pt idx="3736">
                  <c:v>8773087.9265359957</c:v>
                </c:pt>
                <c:pt idx="3737">
                  <c:v>8709215.456154</c:v>
                </c:pt>
                <c:pt idx="3738">
                  <c:v>8645320.8078189995</c:v>
                </c:pt>
                <c:pt idx="3739">
                  <c:v>8581404.1639440004</c:v>
                </c:pt>
                <c:pt idx="3740">
                  <c:v>8517465.7065329961</c:v>
                </c:pt>
                <c:pt idx="3741">
                  <c:v>8453505.6171869989</c:v>
                </c:pt>
                <c:pt idx="3742">
                  <c:v>8389524.077105999</c:v>
                </c:pt>
                <c:pt idx="3743">
                  <c:v>8325521.267093</c:v>
                </c:pt>
                <c:pt idx="3744">
                  <c:v>8261497.3675589999</c:v>
                </c:pt>
                <c:pt idx="3745">
                  <c:v>8197452.5585240014</c:v>
                </c:pt>
                <c:pt idx="3746">
                  <c:v>8133387.019625999</c:v>
                </c:pt>
                <c:pt idx="3747">
                  <c:v>8069300.9301180001</c:v>
                </c:pt>
                <c:pt idx="3748">
                  <c:v>8005194.4688790003</c:v>
                </c:pt>
                <c:pt idx="3749">
                  <c:v>7941067.8144119997</c:v>
                </c:pt>
                <c:pt idx="3750">
                  <c:v>7876921.1448489996</c:v>
                </c:pt>
                <c:pt idx="3751">
                  <c:v>7812754.6379570002</c:v>
                </c:pt>
                <c:pt idx="3752">
                  <c:v>7748568.471140001</c:v>
                </c:pt>
                <c:pt idx="3753">
                  <c:v>7684362.8214420006</c:v>
                </c:pt>
                <c:pt idx="3754">
                  <c:v>7620137.8655529991</c:v>
                </c:pt>
                <c:pt idx="3755">
                  <c:v>7555893.779809</c:v>
                </c:pt>
                <c:pt idx="3756">
                  <c:v>7491630.7402000008</c:v>
                </c:pt>
                <c:pt idx="3757">
                  <c:v>7427348.9223700017</c:v>
                </c:pt>
                <c:pt idx="3758">
                  <c:v>7363048.5016210005</c:v>
                </c:pt>
                <c:pt idx="3759">
                  <c:v>7298729.6529200003</c:v>
                </c:pt>
                <c:pt idx="3760">
                  <c:v>7234392.5508969994</c:v>
                </c:pt>
                <c:pt idx="3761">
                  <c:v>7170037.3698539985</c:v>
                </c:pt>
                <c:pt idx="3762">
                  <c:v>7105664.2837650003</c:v>
                </c:pt>
                <c:pt idx="3763">
                  <c:v>7041273.4662799994</c:v>
                </c:pt>
                <c:pt idx="3764">
                  <c:v>6976865.090729</c:v>
                </c:pt>
                <c:pt idx="3765">
                  <c:v>6912439.3301269999</c:v>
                </c:pt>
                <c:pt idx="3766">
                  <c:v>6847996.357175</c:v>
                </c:pt>
                <c:pt idx="3767">
                  <c:v>6783536.3442619992</c:v>
                </c:pt>
                <c:pt idx="3768">
                  <c:v>6719059.4634750001</c:v>
                </c:pt>
                <c:pt idx="3769">
                  <c:v>6654565.8865950005</c:v>
                </c:pt>
                <c:pt idx="3770">
                  <c:v>6590055.7851050003</c:v>
                </c:pt>
                <c:pt idx="3771">
                  <c:v>6525529.3301900001</c:v>
                </c:pt>
                <c:pt idx="3772">
                  <c:v>6460986.6927450001</c:v>
                </c:pt>
                <c:pt idx="3773">
                  <c:v>6396428.0433729999</c:v>
                </c:pt>
                <c:pt idx="3774">
                  <c:v>6331853.5523920003</c:v>
                </c:pt>
                <c:pt idx="3775">
                  <c:v>6267263.3898369987</c:v>
                </c:pt>
                <c:pt idx="3776">
                  <c:v>6202657.7254650006</c:v>
                </c:pt>
                <c:pt idx="3777">
                  <c:v>6138036.7287539998</c:v>
                </c:pt>
                <c:pt idx="3778">
                  <c:v>6073400.5689100008</c:v>
                </c:pt>
                <c:pt idx="3779">
                  <c:v>6008749.4148719991</c:v>
                </c:pt>
                <c:pt idx="3780">
                  <c:v>5944083.435308001</c:v>
                </c:pt>
                <c:pt idx="3781">
                  <c:v>5879402.7986260001</c:v>
                </c:pt>
                <c:pt idx="3782">
                  <c:v>5814707.6729730004</c:v>
                </c:pt>
                <c:pt idx="3783">
                  <c:v>5749998.2262399998</c:v>
                </c:pt>
                <c:pt idx="3784">
                  <c:v>5685274.6260619992</c:v>
                </c:pt>
                <c:pt idx="3785">
                  <c:v>5620537.0398259992</c:v>
                </c:pt>
                <c:pt idx="3786">
                  <c:v>5555785.6346719991</c:v>
                </c:pt>
                <c:pt idx="3787">
                  <c:v>5491020.577494001</c:v>
                </c:pt>
                <c:pt idx="3788">
                  <c:v>5426242.0349450009</c:v>
                </c:pt>
                <c:pt idx="3789">
                  <c:v>5361450.1734429998</c:v>
                </c:pt>
                <c:pt idx="3790">
                  <c:v>5296645.1591679994</c:v>
                </c:pt>
                <c:pt idx="3791">
                  <c:v>5231827.1580700008</c:v>
                </c:pt>
                <c:pt idx="3792">
                  <c:v>5166996.3358709998</c:v>
                </c:pt>
                <c:pt idx="3793">
                  <c:v>5102152.8580670003</c:v>
                </c:pt>
                <c:pt idx="3794">
                  <c:v>5037296.8899309998</c:v>
                </c:pt>
                <c:pt idx="3795">
                  <c:v>4972428.5965179997</c:v>
                </c:pt>
                <c:pt idx="3796">
                  <c:v>4907548.1426660009</c:v>
                </c:pt>
                <c:pt idx="3797">
                  <c:v>4842655.692999999</c:v>
                </c:pt>
                <c:pt idx="3798">
                  <c:v>4777751.4119350007</c:v>
                </c:pt>
                <c:pt idx="3799">
                  <c:v>4712835.4636779996</c:v>
                </c:pt>
                <c:pt idx="3800">
                  <c:v>4647908.0122349998</c:v>
                </c:pt>
                <c:pt idx="3801">
                  <c:v>4582969.221407</c:v>
                </c:pt>
                <c:pt idx="3802">
                  <c:v>4518019.254799</c:v>
                </c:pt>
                <c:pt idx="3803">
                  <c:v>4453058.2758210003</c:v>
                </c:pt>
                <c:pt idx="3804">
                  <c:v>4388086.447691001</c:v>
                </c:pt>
                <c:pt idx="3805">
                  <c:v>4323103.9334360007</c:v>
                </c:pt>
                <c:pt idx="3806">
                  <c:v>4258110.8958999999</c:v>
                </c:pt>
                <c:pt idx="3807">
                  <c:v>4193107.497742</c:v>
                </c:pt>
                <c:pt idx="3808">
                  <c:v>4128093.9014399997</c:v>
                </c:pt>
                <c:pt idx="3809">
                  <c:v>4063070.2692960002</c:v>
                </c:pt>
                <c:pt idx="3810">
                  <c:v>3998036.7634370001</c:v>
                </c:pt>
                <c:pt idx="3811">
                  <c:v>3932993.5458189999</c:v>
                </c:pt>
                <c:pt idx="3812">
                  <c:v>3867940.778229</c:v>
                </c:pt>
                <c:pt idx="3813">
                  <c:v>3802878.6222890001</c:v>
                </c:pt>
                <c:pt idx="3814">
                  <c:v>3737807.2394569996</c:v>
                </c:pt>
                <c:pt idx="3815">
                  <c:v>3672726.7910320004</c:v>
                </c:pt>
                <c:pt idx="3816">
                  <c:v>3607637.4381569992</c:v>
                </c:pt>
                <c:pt idx="3817">
                  <c:v>3542539.3418180002</c:v>
                </c:pt>
                <c:pt idx="3818">
                  <c:v>3477432.6628529998</c:v>
                </c:pt>
                <c:pt idx="3819">
                  <c:v>3412317.56195</c:v>
                </c:pt>
                <c:pt idx="3820">
                  <c:v>3347194.1996509996</c:v>
                </c:pt>
                <c:pt idx="3821">
                  <c:v>3282062.736356</c:v>
                </c:pt>
                <c:pt idx="3822">
                  <c:v>3216923.3323249994</c:v>
                </c:pt>
                <c:pt idx="3823">
                  <c:v>3151776.1476830002</c:v>
                </c:pt>
                <c:pt idx="3824">
                  <c:v>3086621.3424159996</c:v>
                </c:pt>
                <c:pt idx="3825">
                  <c:v>3021459.076384</c:v>
                </c:pt>
                <c:pt idx="3826">
                  <c:v>2956289.5093140001</c:v>
                </c:pt>
                <c:pt idx="3827">
                  <c:v>2891112.8008099995</c:v>
                </c:pt>
                <c:pt idx="3828">
                  <c:v>2825929.1103529995</c:v>
                </c:pt>
                <c:pt idx="3829">
                  <c:v>2760738.5973029998</c:v>
                </c:pt>
                <c:pt idx="3830">
                  <c:v>2695541.4209019993</c:v>
                </c:pt>
                <c:pt idx="3831">
                  <c:v>2630337.7402780005</c:v>
                </c:pt>
                <c:pt idx="3832">
                  <c:v>2565127.7144489996</c:v>
                </c:pt>
                <c:pt idx="3833">
                  <c:v>2499911.5023209997</c:v>
                </c:pt>
                <c:pt idx="3834">
                  <c:v>2434689.2626959998</c:v>
                </c:pt>
                <c:pt idx="3835">
                  <c:v>2369461.1542699998</c:v>
                </c:pt>
                <c:pt idx="3836">
                  <c:v>2304227.335642999</c:v>
                </c:pt>
                <c:pt idx="3837">
                  <c:v>2238987.9653109997</c:v>
                </c:pt>
                <c:pt idx="3838">
                  <c:v>2173743.2016799999</c:v>
                </c:pt>
                <c:pt idx="3839">
                  <c:v>2108493.2030600002</c:v>
                </c:pt>
                <c:pt idx="3840">
                  <c:v>2043238.1276740001</c:v>
                </c:pt>
                <c:pt idx="3841">
                  <c:v>1977978.133655</c:v>
                </c:pt>
                <c:pt idx="3842">
                  <c:v>1912713.3790540001</c:v>
                </c:pt>
                <c:pt idx="3843">
                  <c:v>1847444.0218410001</c:v>
                </c:pt>
                <c:pt idx="3844">
                  <c:v>1782170.2199050002</c:v>
                </c:pt>
                <c:pt idx="3845">
                  <c:v>1716892.131059</c:v>
                </c:pt>
                <c:pt idx="3846">
                  <c:v>1651609.9130460001</c:v>
                </c:pt>
                <c:pt idx="3847">
                  <c:v>1586323.7235350001</c:v>
                </c:pt>
                <c:pt idx="3848">
                  <c:v>1521033.720128</c:v>
                </c:pt>
                <c:pt idx="3849">
                  <c:v>1455740.060362</c:v>
                </c:pt>
                <c:pt idx="3850">
                  <c:v>1390442.9017109999</c:v>
                </c:pt>
                <c:pt idx="3851">
                  <c:v>1325142.4015909999</c:v>
                </c:pt>
                <c:pt idx="3852">
                  <c:v>1259838.7173579999</c:v>
                </c:pt>
                <c:pt idx="3853">
                  <c:v>1194532.0063160001</c:v>
                </c:pt>
                <c:pt idx="3854">
                  <c:v>1129222.4257169999</c:v>
                </c:pt>
                <c:pt idx="3855">
                  <c:v>1063910.1327630002</c:v>
                </c:pt>
                <c:pt idx="3856">
                  <c:v>998595.28460899985</c:v>
                </c:pt>
                <c:pt idx="3857">
                  <c:v>933278.03836999997</c:v>
                </c:pt>
                <c:pt idx="3858">
                  <c:v>867958.55111500004</c:v>
                </c:pt>
                <c:pt idx="3859">
                  <c:v>802636.97988</c:v>
                </c:pt>
                <c:pt idx="3860">
                  <c:v>737313.48166000005</c:v>
                </c:pt>
                <c:pt idx="3861">
                  <c:v>671988.21342299995</c:v>
                </c:pt>
                <c:pt idx="3862">
                  <c:v>606661.33210100001</c:v>
                </c:pt>
                <c:pt idx="3863">
                  <c:v>541332.994603</c:v>
                </c:pt>
                <c:pt idx="3864">
                  <c:v>476003.35781099997</c:v>
                </c:pt>
                <c:pt idx="3865">
                  <c:v>410672.57858500001</c:v>
                </c:pt>
                <c:pt idx="3866">
                  <c:v>345340.81376599992</c:v>
                </c:pt>
                <c:pt idx="3867">
                  <c:v>280008.22017699998</c:v>
                </c:pt>
                <c:pt idx="3868">
                  <c:v>214674.95462999996</c:v>
                </c:pt>
                <c:pt idx="3869">
                  <c:v>149341.17392200002</c:v>
                </c:pt>
                <c:pt idx="3870">
                  <c:v>84007.034841999979</c:v>
                </c:pt>
                <c:pt idx="3871">
                  <c:v>18672.694174</c:v>
                </c:pt>
                <c:pt idx="3872">
                  <c:v>-46661.691300999992</c:v>
                </c:pt>
                <c:pt idx="3873">
                  <c:v>-111995.96480499998</c:v>
                </c:pt>
                <c:pt idx="3874">
                  <c:v>-177329.96955599997</c:v>
                </c:pt>
                <c:pt idx="3875">
                  <c:v>-242663.54876899999</c:v>
                </c:pt>
                <c:pt idx="3876">
                  <c:v>-307996.54565000004</c:v>
                </c:pt>
                <c:pt idx="3877">
                  <c:v>-373328.80339700001</c:v>
                </c:pt>
                <c:pt idx="3878">
                  <c:v>-438660.16519299999</c:v>
                </c:pt>
                <c:pt idx="3879">
                  <c:v>-503990.47420900007</c:v>
                </c:pt>
                <c:pt idx="3880">
                  <c:v>-569319.57359499997</c:v>
                </c:pt>
                <c:pt idx="3881">
                  <c:v>-634647.30648200016</c:v>
                </c:pt>
                <c:pt idx="3882">
                  <c:v>-699973.51597799989</c:v>
                </c:pt>
                <c:pt idx="3883">
                  <c:v>-765298.04516199999</c:v>
                </c:pt>
                <c:pt idx="3884">
                  <c:v>-830620.73708899983</c:v>
                </c:pt>
                <c:pt idx="3885">
                  <c:v>-895941.43478000001</c:v>
                </c:pt>
                <c:pt idx="3886">
                  <c:v>-961259.98122100008</c:v>
                </c:pt>
                <c:pt idx="3887">
                  <c:v>-1026576.2193629999</c:v>
                </c:pt>
                <c:pt idx="3888">
                  <c:v>-1091889.9921170003</c:v>
                </c:pt>
                <c:pt idx="3889">
                  <c:v>-1157201.1423540001</c:v>
                </c:pt>
                <c:pt idx="3890">
                  <c:v>-1222509.5128950002</c:v>
                </c:pt>
                <c:pt idx="3891">
                  <c:v>-1287814.94652</c:v>
                </c:pt>
                <c:pt idx="3892">
                  <c:v>-1353117.285954</c:v>
                </c:pt>
                <c:pt idx="3893">
                  <c:v>-1418416.3738710003</c:v>
                </c:pt>
                <c:pt idx="3894">
                  <c:v>-1483712.0528890002</c:v>
                </c:pt>
                <c:pt idx="3895">
                  <c:v>-1549004.1655690002</c:v>
                </c:pt>
                <c:pt idx="3896">
                  <c:v>-1614292.5544100001</c:v>
                </c:pt>
                <c:pt idx="3897">
                  <c:v>-1679577.0618470002</c:v>
                </c:pt>
                <c:pt idx="3898">
                  <c:v>-1744857.5302490001</c:v>
                </c:pt>
                <c:pt idx="3899">
                  <c:v>-1810133.8019160002</c:v>
                </c:pt>
                <c:pt idx="3900">
                  <c:v>-1875405.7190770002</c:v>
                </c:pt>
                <c:pt idx="3901">
                  <c:v>-1940673.1238850001</c:v>
                </c:pt>
                <c:pt idx="3902">
                  <c:v>-2005935.8584160001</c:v>
                </c:pt>
                <c:pt idx="3903">
                  <c:v>-2071193.7646669999</c:v>
                </c:pt>
                <c:pt idx="3904">
                  <c:v>-2136446.6845530001</c:v>
                </c:pt>
                <c:pt idx="3905">
                  <c:v>-2201694.4599009994</c:v>
                </c:pt>
                <c:pt idx="3906">
                  <c:v>-2266936.932450999</c:v>
                </c:pt>
                <c:pt idx="3907">
                  <c:v>-2332173.943854</c:v>
                </c:pt>
                <c:pt idx="3908">
                  <c:v>-2397405.335663999</c:v>
                </c:pt>
                <c:pt idx="3909">
                  <c:v>-2462630.9493419994</c:v>
                </c:pt>
                <c:pt idx="3910">
                  <c:v>-2527850.6262460002</c:v>
                </c:pt>
                <c:pt idx="3911">
                  <c:v>-2593064.2076370004</c:v>
                </c:pt>
                <c:pt idx="3912">
                  <c:v>-2658271.5346669997</c:v>
                </c:pt>
                <c:pt idx="3913">
                  <c:v>-2723472.448382</c:v>
                </c:pt>
                <c:pt idx="3914">
                  <c:v>-2788666.7897190005</c:v>
                </c:pt>
                <c:pt idx="3915">
                  <c:v>-2853854.3994999994</c:v>
                </c:pt>
                <c:pt idx="3916">
                  <c:v>-2919035.1184329996</c:v>
                </c:pt>
                <c:pt idx="3917">
                  <c:v>-2984208.7871070001</c:v>
                </c:pt>
                <c:pt idx="3918">
                  <c:v>-3049375.245989</c:v>
                </c:pt>
                <c:pt idx="3919">
                  <c:v>-3114534.335421999</c:v>
                </c:pt>
                <c:pt idx="3920">
                  <c:v>-3179685.8956219996</c:v>
                </c:pt>
                <c:pt idx="3921">
                  <c:v>-3244829.7666759999</c:v>
                </c:pt>
                <c:pt idx="3922">
                  <c:v>-3309965.7885390003</c:v>
                </c:pt>
                <c:pt idx="3923">
                  <c:v>-3375093.801027</c:v>
                </c:pt>
                <c:pt idx="3924">
                  <c:v>-3440213.6438230001</c:v>
                </c:pt>
                <c:pt idx="3925">
                  <c:v>-3505325.1564649995</c:v>
                </c:pt>
                <c:pt idx="3926">
                  <c:v>-3570428.1783479997</c:v>
                </c:pt>
                <c:pt idx="3927">
                  <c:v>-3635522.5487210001</c:v>
                </c:pt>
                <c:pt idx="3928">
                  <c:v>-3700608.1066840002</c:v>
                </c:pt>
                <c:pt idx="3929">
                  <c:v>-3765684.6911820001</c:v>
                </c:pt>
                <c:pt idx="3930">
                  <c:v>-3830752.1410070001</c:v>
                </c:pt>
                <c:pt idx="3931">
                  <c:v>-3895810.2947910004</c:v>
                </c:pt>
                <c:pt idx="3932">
                  <c:v>-3960858.991008</c:v>
                </c:pt>
                <c:pt idx="3933">
                  <c:v>-4025898.0679640002</c:v>
                </c:pt>
                <c:pt idx="3934">
                  <c:v>-4090927.3637999999</c:v>
                </c:pt>
                <c:pt idx="3935">
                  <c:v>-4155946.716488</c:v>
                </c:pt>
                <c:pt idx="3936">
                  <c:v>-4220955.9638259998</c:v>
                </c:pt>
                <c:pt idx="3937">
                  <c:v>-4285954.9434369998</c:v>
                </c:pt>
                <c:pt idx="3938">
                  <c:v>-4350943.492765001</c:v>
                </c:pt>
                <c:pt idx="3939">
                  <c:v>-4415921.4490729999</c:v>
                </c:pt>
                <c:pt idx="3940">
                  <c:v>-4480888.6494399998</c:v>
                </c:pt>
                <c:pt idx="3941">
                  <c:v>-4545844.9307550006</c:v>
                </c:pt>
                <c:pt idx="3942">
                  <c:v>-4610790.1297199987</c:v>
                </c:pt>
                <c:pt idx="3943">
                  <c:v>-4675724.0828420008</c:v>
                </c:pt>
                <c:pt idx="3944">
                  <c:v>-4740646.6264309995</c:v>
                </c:pt>
                <c:pt idx="3945">
                  <c:v>-4805557.5965990005</c:v>
                </c:pt>
                <c:pt idx="3946">
                  <c:v>-4870456.8292549988</c:v>
                </c:pt>
                <c:pt idx="3947">
                  <c:v>-4935344.1601029988</c:v>
                </c:pt>
                <c:pt idx="3948">
                  <c:v>-5000219.4246379994</c:v>
                </c:pt>
                <c:pt idx="3949">
                  <c:v>-5065082.4581440007</c:v>
                </c:pt>
                <c:pt idx="3950">
                  <c:v>-5129933.0956910001</c:v>
                </c:pt>
                <c:pt idx="3951">
                  <c:v>-5194771.1721300008</c:v>
                </c:pt>
                <c:pt idx="3952">
                  <c:v>-5259596.5220940001</c:v>
                </c:pt>
                <c:pt idx="3953">
                  <c:v>-5324408.9799900008</c:v>
                </c:pt>
                <c:pt idx="3954">
                  <c:v>-5389208.3799990006</c:v>
                </c:pt>
                <c:pt idx="3955">
                  <c:v>-5453994.5560719995</c:v>
                </c:pt>
                <c:pt idx="3956">
                  <c:v>-5518767.3419290008</c:v>
                </c:pt>
                <c:pt idx="3957">
                  <c:v>-5583526.5710500004</c:v>
                </c:pt>
                <c:pt idx="3958">
                  <c:v>-5648272.0766810002</c:v>
                </c:pt>
                <c:pt idx="3959">
                  <c:v>-5713003.6918209996</c:v>
                </c:pt>
                <c:pt idx="3960">
                  <c:v>-5777721.2492259992</c:v>
                </c:pt>
                <c:pt idx="3961">
                  <c:v>-5842424.5814030003</c:v>
                </c:pt>
                <c:pt idx="3962">
                  <c:v>-5907113.520605999</c:v>
                </c:pt>
                <c:pt idx="3963">
                  <c:v>-5971787.8988369992</c:v>
                </c:pt>
                <c:pt idx="3964">
                  <c:v>-6036447.5478369994</c:v>
                </c:pt>
                <c:pt idx="3965">
                  <c:v>-6101092.2990859998</c:v>
                </c:pt>
                <c:pt idx="3966">
                  <c:v>-6165721.9838009998</c:v>
                </c:pt>
                <c:pt idx="3967">
                  <c:v>-6230336.4329290017</c:v>
                </c:pt>
                <c:pt idx="3968">
                  <c:v>-6294935.4771490013</c:v>
                </c:pt>
                <c:pt idx="3969">
                  <c:v>-6359518.9468610007</c:v>
                </c:pt>
                <c:pt idx="3970">
                  <c:v>-6424086.6721920008</c:v>
                </c:pt>
                <c:pt idx="3971">
                  <c:v>-6488638.4829860004</c:v>
                </c:pt>
                <c:pt idx="3972">
                  <c:v>-6553174.2088020006</c:v>
                </c:pt>
                <c:pt idx="3973">
                  <c:v>-6617693.6789120007</c:v>
                </c:pt>
                <c:pt idx="3974">
                  <c:v>-6682196.7222990002</c:v>
                </c:pt>
                <c:pt idx="3975">
                  <c:v>-6746683.1676499993</c:v>
                </c:pt>
                <c:pt idx="3976">
                  <c:v>-6811152.8433529995</c:v>
                </c:pt>
                <c:pt idx="3977">
                  <c:v>-6875605.5774990013</c:v>
                </c:pt>
                <c:pt idx="3978">
                  <c:v>-6940041.1978709996</c:v>
                </c:pt>
                <c:pt idx="3979">
                  <c:v>-7004459.5319460016</c:v>
                </c:pt>
                <c:pt idx="3980">
                  <c:v>-7068860.4068900002</c:v>
                </c:pt>
                <c:pt idx="3981">
                  <c:v>-7133243.6495529991</c:v>
                </c:pt>
                <c:pt idx="3982">
                  <c:v>-7197609.0864690011</c:v>
                </c:pt>
                <c:pt idx="3983">
                  <c:v>-7261956.5438489998</c:v>
                </c:pt>
                <c:pt idx="3984">
                  <c:v>-7326285.8475780003</c:v>
                </c:pt>
                <c:pt idx="3985">
                  <c:v>-7390596.8232149985</c:v>
                </c:pt>
                <c:pt idx="3986">
                  <c:v>-7454889.2959859995</c:v>
                </c:pt>
                <c:pt idx="3987">
                  <c:v>-7519163.0907819998</c:v>
                </c:pt>
                <c:pt idx="3988">
                  <c:v>-7583418.0321520008</c:v>
                </c:pt>
                <c:pt idx="3989">
                  <c:v>-7647653.9443070004</c:v>
                </c:pt>
                <c:pt idx="3990">
                  <c:v>-7711870.6511079995</c:v>
                </c:pt>
                <c:pt idx="3991">
                  <c:v>-7776067.976067001</c:v>
                </c:pt>
                <c:pt idx="3992">
                  <c:v>-7840245.7423450015</c:v>
                </c:pt>
                <c:pt idx="3993">
                  <c:v>-7904403.7727430006</c:v>
                </c:pt>
                <c:pt idx="3994">
                  <c:v>-7968541.8897009995</c:v>
                </c:pt>
                <c:pt idx="3995">
                  <c:v>-8032659.915298</c:v>
                </c:pt>
                <c:pt idx="3996">
                  <c:v>-8096757.6712420005</c:v>
                </c:pt>
                <c:pt idx="3997">
                  <c:v>-8160834.9788700016</c:v>
                </c:pt>
                <c:pt idx="3998">
                  <c:v>-8224891.659142999</c:v>
                </c:pt>
                <c:pt idx="3999">
                  <c:v>-8288927.5326440008</c:v>
                </c:pt>
                <c:pt idx="4000">
                  <c:v>-8352942.4195719995</c:v>
                </c:pt>
                <c:pt idx="4001">
                  <c:v>-8416936.1397379991</c:v>
                </c:pt>
                <c:pt idx="4002">
                  <c:v>-8480908.5125659984</c:v>
                </c:pt>
                <c:pt idx="4003">
                  <c:v>-8544859.3570820019</c:v>
                </c:pt>
                <c:pt idx="4004">
                  <c:v>-8608788.4919150006</c:v>
                </c:pt>
                <c:pt idx="4005">
                  <c:v>-8672695.7352929972</c:v>
                </c:pt>
                <c:pt idx="4006">
                  <c:v>-8736580.9050350003</c:v>
                </c:pt>
                <c:pt idx="4007">
                  <c:v>-8800443.8185539991</c:v>
                </c:pt>
                <c:pt idx="4008">
                  <c:v>-8864284.2928449977</c:v>
                </c:pt>
                <c:pt idx="4009">
                  <c:v>-8928102.1444889978</c:v>
                </c:pt>
                <c:pt idx="4010">
                  <c:v>-8991897.1896419991</c:v>
                </c:pt>
                <c:pt idx="4011">
                  <c:v>-9055669.2440369986</c:v>
                </c:pt>
                <c:pt idx="4012">
                  <c:v>-9119418.1229749974</c:v>
                </c:pt>
                <c:pt idx="4013">
                  <c:v>-9183143.6413249969</c:v>
                </c:pt>
                <c:pt idx="4014">
                  <c:v>-9246845.6135159973</c:v>
                </c:pt>
                <c:pt idx="4015">
                  <c:v>-9310523.8535370007</c:v>
                </c:pt>
                <c:pt idx="4016">
                  <c:v>-9374178.1749300007</c:v>
                </c:pt>
                <c:pt idx="4017">
                  <c:v>-9437808.3907859996</c:v>
                </c:pt>
                <c:pt idx="4018">
                  <c:v>-9501414.3137449995</c:v>
                </c:pt>
                <c:pt idx="4019">
                  <c:v>-9564995.7559840009</c:v>
                </c:pt>
                <c:pt idx="4020">
                  <c:v>-9628552.5292209983</c:v>
                </c:pt>
                <c:pt idx="4021">
                  <c:v>-9692084.4447039999</c:v>
                </c:pt>
                <c:pt idx="4022">
                  <c:v>-9755591.3132119998</c:v>
                </c:pt>
                <c:pt idx="4023">
                  <c:v>-9819072.9450470004</c:v>
                </c:pt>
                <c:pt idx="4024">
                  <c:v>-9882529.1500339992</c:v>
                </c:pt>
                <c:pt idx="4025">
                  <c:v>-9945959.7375099957</c:v>
                </c:pt>
                <c:pt idx="4026">
                  <c:v>-10009364.516325999</c:v>
                </c:pt>
                <c:pt idx="4027">
                  <c:v>-10072743.294840002</c:v>
                </c:pt>
                <c:pt idx="4028">
                  <c:v>-10136095.880913004</c:v>
                </c:pt>
                <c:pt idx="4029">
                  <c:v>-10199422.081901999</c:v>
                </c:pt>
                <c:pt idx="4030">
                  <c:v>-10262721.704662003</c:v>
                </c:pt>
                <c:pt idx="4031">
                  <c:v>-10325994.555534</c:v>
                </c:pt>
                <c:pt idx="4032">
                  <c:v>-10389240.440344999</c:v>
                </c:pt>
                <c:pt idx="4033">
                  <c:v>-10452459.164402002</c:v>
                </c:pt>
                <c:pt idx="4034">
                  <c:v>-10515650.532489998</c:v>
                </c:pt>
                <c:pt idx="4035">
                  <c:v>-10578814.348861</c:v>
                </c:pt>
                <c:pt idx="4036">
                  <c:v>-10641950.417238001</c:v>
                </c:pt>
                <c:pt idx="4037">
                  <c:v>-10705058.540803</c:v>
                </c:pt>
                <c:pt idx="4038">
                  <c:v>-10768138.522195999</c:v>
                </c:pt>
                <c:pt idx="4039">
                  <c:v>-10831190.163511002</c:v>
                </c:pt>
                <c:pt idx="4040">
                  <c:v>-10894213.266286001</c:v>
                </c:pt>
                <c:pt idx="4041">
                  <c:v>-10957207.631506998</c:v>
                </c:pt>
                <c:pt idx="4042">
                  <c:v>-11020173.059593998</c:v>
                </c:pt>
                <c:pt idx="4043">
                  <c:v>-11083109.350403002</c:v>
                </c:pt>
                <c:pt idx="4044">
                  <c:v>-11146016.303216999</c:v>
                </c:pt>
                <c:pt idx="4045">
                  <c:v>-11208893.716743998</c:v>
                </c:pt>
                <c:pt idx="4046">
                  <c:v>-11271741.389109002</c:v>
                </c:pt>
                <c:pt idx="4047">
                  <c:v>-11334559.117851</c:v>
                </c:pt>
                <c:pt idx="4048">
                  <c:v>-11397346.699920001</c:v>
                </c:pt>
                <c:pt idx="4049">
                  <c:v>-11460103.931667</c:v>
                </c:pt>
                <c:pt idx="4050">
                  <c:v>-11522830.608843002</c:v>
                </c:pt>
                <c:pt idx="4051">
                  <c:v>-11585526.526590995</c:v>
                </c:pt>
                <c:pt idx="4052">
                  <c:v>-11648191.479444997</c:v>
                </c:pt>
                <c:pt idx="4053">
                  <c:v>-11710825.261320001</c:v>
                </c:pt>
                <c:pt idx="4054">
                  <c:v>-11773427.665510003</c:v>
                </c:pt>
                <c:pt idx="4055">
                  <c:v>-11835998.484681001</c:v>
                </c:pt>
                <c:pt idx="4056">
                  <c:v>-11898537.510868</c:v>
                </c:pt>
                <c:pt idx="4057">
                  <c:v>-11961044.535467001</c:v>
                </c:pt>
                <c:pt idx="4058">
                  <c:v>-12023519.349231998</c:v>
                </c:pt>
                <c:pt idx="4059">
                  <c:v>-12085961.742265996</c:v>
                </c:pt>
                <c:pt idx="4060">
                  <c:v>-12148371.504021</c:v>
                </c:pt>
                <c:pt idx="4061">
                  <c:v>-12210748.423288003</c:v>
                </c:pt>
                <c:pt idx="4062">
                  <c:v>-12273092.288193999</c:v>
                </c:pt>
                <c:pt idx="4063">
                  <c:v>-12335402.886193998</c:v>
                </c:pt>
                <c:pt idx="4064">
                  <c:v>-12397680.004070003</c:v>
                </c:pt>
                <c:pt idx="4065">
                  <c:v>-12459923.427919</c:v>
                </c:pt>
                <c:pt idx="4066">
                  <c:v>-12522132.943153001</c:v>
                </c:pt>
                <c:pt idx="4067">
                  <c:v>-12584308.334489999</c:v>
                </c:pt>
                <c:pt idx="4068">
                  <c:v>-12646449.385951001</c:v>
                </c:pt>
                <c:pt idx="4069">
                  <c:v>-12708555.880849002</c:v>
                </c:pt>
                <c:pt idx="4070">
                  <c:v>-12770627.601791</c:v>
                </c:pt>
                <c:pt idx="4071">
                  <c:v>-12832664.330665</c:v>
                </c:pt>
                <c:pt idx="4072">
                  <c:v>-12894665.848639</c:v>
                </c:pt>
                <c:pt idx="4073">
                  <c:v>-12956631.936149998</c:v>
                </c:pt>
                <c:pt idx="4074">
                  <c:v>-13018562.372904999</c:v>
                </c:pt>
                <c:pt idx="4075">
                  <c:v>-13080456.937867997</c:v>
                </c:pt>
                <c:pt idx="4076">
                  <c:v>-13142315.409258002</c:v>
                </c:pt>
                <c:pt idx="4077">
                  <c:v>-13204137.564541999</c:v>
                </c:pt>
                <c:pt idx="4078">
                  <c:v>-13265923.180428999</c:v>
                </c:pt>
                <c:pt idx="4079">
                  <c:v>-13327672.032862</c:v>
                </c:pt>
                <c:pt idx="4080">
                  <c:v>-13389383.897015</c:v>
                </c:pt>
                <c:pt idx="4081">
                  <c:v>-13451058.547283998</c:v>
                </c:pt>
                <c:pt idx="4082">
                  <c:v>-13512695.757282</c:v>
                </c:pt>
                <c:pt idx="4083">
                  <c:v>-13574295.299830997</c:v>
                </c:pt>
                <c:pt idx="4084">
                  <c:v>-13635856.946958</c:v>
                </c:pt>
                <c:pt idx="4085">
                  <c:v>-13697380.469885999</c:v>
                </c:pt>
                <c:pt idx="4086">
                  <c:v>-13758865.639030999</c:v>
                </c:pt>
                <c:pt idx="4087">
                  <c:v>-13820312.223990001</c:v>
                </c:pt>
                <c:pt idx="4088">
                  <c:v>-13881719.993539</c:v>
                </c:pt>
                <c:pt idx="4089">
                  <c:v>-13943088.715624001</c:v>
                </c:pt>
                <c:pt idx="4090">
                  <c:v>-14004418.157358</c:v>
                </c:pt>
                <c:pt idx="4091">
                  <c:v>-14065708.085006</c:v>
                </c:pt>
                <c:pt idx="4092">
                  <c:v>-14126958.263987999</c:v>
                </c:pt>
                <c:pt idx="4093">
                  <c:v>-14188168.458864</c:v>
                </c:pt>
                <c:pt idx="4094">
                  <c:v>-14249338.433332</c:v>
                </c:pt>
                <c:pt idx="4095">
                  <c:v>-14310467.950221</c:v>
                </c:pt>
                <c:pt idx="4096">
                  <c:v>-14371556.771478998</c:v>
                </c:pt>
                <c:pt idx="4097">
                  <c:v>-14432604.658171</c:v>
                </c:pt>
                <c:pt idx="4098">
                  <c:v>-14493611.37047</c:v>
                </c:pt>
                <c:pt idx="4099">
                  <c:v>-14554576.667651001</c:v>
                </c:pt>
                <c:pt idx="4100">
                  <c:v>-14615500.308080003</c:v>
                </c:pt>
                <c:pt idx="4101">
                  <c:v>-14676382.049210001</c:v>
                </c:pt>
                <c:pt idx="4102">
                  <c:v>-14737221.647574997</c:v>
                </c:pt>
                <c:pt idx="4103">
                  <c:v>-14798018.858777002</c:v>
                </c:pt>
                <c:pt idx="4104">
                  <c:v>-14858773.437481998</c:v>
                </c:pt>
                <c:pt idx="4105">
                  <c:v>-14919485.137415998</c:v>
                </c:pt>
                <c:pt idx="4106">
                  <c:v>-14980153.711348001</c:v>
                </c:pt>
                <c:pt idx="4107">
                  <c:v>-15040778.911092</c:v>
                </c:pt>
                <c:pt idx="4108">
                  <c:v>-15101360.487493001</c:v>
                </c:pt>
                <c:pt idx="4109">
                  <c:v>-15161898.190421999</c:v>
                </c:pt>
                <c:pt idx="4110">
                  <c:v>-15222391.768765001</c:v>
                </c:pt>
                <c:pt idx="4111">
                  <c:v>-15282840.970419999</c:v>
                </c:pt>
                <c:pt idx="4112">
                  <c:v>-15343245.542285001</c:v>
                </c:pt>
                <c:pt idx="4113">
                  <c:v>-15403605.230250997</c:v>
                </c:pt>
                <c:pt idx="4114">
                  <c:v>-15463919.779193001</c:v>
                </c:pt>
                <c:pt idx="4115">
                  <c:v>-15524188.932964997</c:v>
                </c:pt>
                <c:pt idx="4116">
                  <c:v>-15584412.434388002</c:v>
                </c:pt>
                <c:pt idx="4117">
                  <c:v>-15644590.025241002</c:v>
                </c:pt>
                <c:pt idx="4118">
                  <c:v>-15704721.446257997</c:v>
                </c:pt>
                <c:pt idx="4119">
                  <c:v>-15764806.437113</c:v>
                </c:pt>
                <c:pt idx="4120">
                  <c:v>-15824844.736416996</c:v>
                </c:pt>
                <c:pt idx="4121">
                  <c:v>-15884836.081704</c:v>
                </c:pt>
                <c:pt idx="4122">
                  <c:v>-15944780.209426995</c:v>
                </c:pt>
                <c:pt idx="4123">
                  <c:v>-16004676.854946004</c:v>
                </c:pt>
                <c:pt idx="4124">
                  <c:v>-16064525.752520001</c:v>
                </c:pt>
                <c:pt idx="4125">
                  <c:v>-16124326.635299001</c:v>
                </c:pt>
                <c:pt idx="4126">
                  <c:v>-16184079.235313999</c:v>
                </c:pt>
                <c:pt idx="4127">
                  <c:v>-16243783.283468001</c:v>
                </c:pt>
                <c:pt idx="4128">
                  <c:v>-16303438.509526998</c:v>
                </c:pt>
                <c:pt idx="4129">
                  <c:v>-16363044.642108997</c:v>
                </c:pt>
                <c:pt idx="4130">
                  <c:v>-16422601.408679999</c:v>
                </c:pt>
                <c:pt idx="4131">
                  <c:v>-16482108.535537001</c:v>
                </c:pt>
                <c:pt idx="4132">
                  <c:v>-16541565.747803001</c:v>
                </c:pt>
                <c:pt idx="4133">
                  <c:v>-16600972.769416997</c:v>
                </c:pt>
                <c:pt idx="4134">
                  <c:v>-16660329.323124997</c:v>
                </c:pt>
                <c:pt idx="4135">
                  <c:v>-16719635.130467998</c:v>
                </c:pt>
                <c:pt idx="4136">
                  <c:v>-16778889.911772996</c:v>
                </c:pt>
                <c:pt idx="4137">
                  <c:v>-16838093.386142999</c:v>
                </c:pt>
                <c:pt idx="4138">
                  <c:v>-16897245.271447994</c:v>
                </c:pt>
                <c:pt idx="4139">
                  <c:v>-16956345.284314997</c:v>
                </c:pt>
                <c:pt idx="4140">
                  <c:v>-17015393.140115</c:v>
                </c:pt>
                <c:pt idx="4141">
                  <c:v>-17074388.552955005</c:v>
                </c:pt>
                <c:pt idx="4142">
                  <c:v>-17133331.235667996</c:v>
                </c:pt>
                <c:pt idx="4143">
                  <c:v>-17192220.899799999</c:v>
                </c:pt>
                <c:pt idx="4144">
                  <c:v>-17251057.255602997</c:v>
                </c:pt>
                <c:pt idx="4145">
                  <c:v>-17309840.012019999</c:v>
                </c:pt>
                <c:pt idx="4146">
                  <c:v>-17368568.876679</c:v>
                </c:pt>
                <c:pt idx="4147">
                  <c:v>-17427243.555877995</c:v>
                </c:pt>
                <c:pt idx="4148">
                  <c:v>-17485863.754576001</c:v>
                </c:pt>
                <c:pt idx="4149">
                  <c:v>-17544429.176381003</c:v>
                </c:pt>
                <c:pt idx="4150">
                  <c:v>-17602939.523540996</c:v>
                </c:pt>
                <c:pt idx="4151">
                  <c:v>-17661394.496929001</c:v>
                </c:pt>
                <c:pt idx="4152">
                  <c:v>-17719793.796034001</c:v>
                </c:pt>
                <c:pt idx="4153">
                  <c:v>-17778137.118950002</c:v>
                </c:pt>
                <c:pt idx="4154">
                  <c:v>-17836424.162362006</c:v>
                </c:pt>
                <c:pt idx="4155">
                  <c:v>-17894654.621539</c:v>
                </c:pt>
                <c:pt idx="4156">
                  <c:v>-17952828.190315001</c:v>
                </c:pt>
                <c:pt idx="4157">
                  <c:v>-18010944.561082002</c:v>
                </c:pt>
                <c:pt idx="4158">
                  <c:v>-18069003.424779002</c:v>
                </c:pt>
                <c:pt idx="4159">
                  <c:v>-18127004.470874995</c:v>
                </c:pt>
                <c:pt idx="4160">
                  <c:v>-18184947.387362</c:v>
                </c:pt>
                <c:pt idx="4161">
                  <c:v>-18242831.860737</c:v>
                </c:pt>
                <c:pt idx="4162">
                  <c:v>-18300657.575994998</c:v>
                </c:pt>
                <c:pt idx="4163">
                  <c:v>-18358424.216612998</c:v>
                </c:pt>
                <c:pt idx="4164">
                  <c:v>-18416131.464538995</c:v>
                </c:pt>
                <c:pt idx="4165">
                  <c:v>-18473779.000176001</c:v>
                </c:pt>
                <c:pt idx="4166">
                  <c:v>-18531366.502372999</c:v>
                </c:pt>
                <c:pt idx="4167">
                  <c:v>-18588893.648409005</c:v>
                </c:pt>
                <c:pt idx="4168">
                  <c:v>-18646360.113983005</c:v>
                </c:pt>
                <c:pt idx="4169">
                  <c:v>-18703765.573196001</c:v>
                </c:pt>
                <c:pt idx="4170">
                  <c:v>-18761109.698541</c:v>
                </c:pt>
                <c:pt idx="4171">
                  <c:v>-18818392.160886999</c:v>
                </c:pt>
                <c:pt idx="4172">
                  <c:v>-18875612.629469998</c:v>
                </c:pt>
                <c:pt idx="4173">
                  <c:v>-18932770.771869995</c:v>
                </c:pt>
                <c:pt idx="4174">
                  <c:v>-18989866.254007999</c:v>
                </c:pt>
                <c:pt idx="4175">
                  <c:v>-19046898.740123</c:v>
                </c:pt>
                <c:pt idx="4176">
                  <c:v>-19103867.892761</c:v>
                </c:pt>
                <c:pt idx="4177">
                  <c:v>-19160773.372763</c:v>
                </c:pt>
                <c:pt idx="4178">
                  <c:v>-19217614.839246001</c:v>
                </c:pt>
                <c:pt idx="4179">
                  <c:v>-19274391.949588995</c:v>
                </c:pt>
                <c:pt idx="4180">
                  <c:v>-19331104.359421998</c:v>
                </c:pt>
                <c:pt idx="4181">
                  <c:v>-19387751.722607002</c:v>
                </c:pt>
                <c:pt idx="4182">
                  <c:v>-19444333.691222999</c:v>
                </c:pt>
                <c:pt idx="4183">
                  <c:v>-19500849.915552001</c:v>
                </c:pt>
                <c:pt idx="4184">
                  <c:v>-19557300.044064999</c:v>
                </c:pt>
                <c:pt idx="4185">
                  <c:v>-19613683.723400995</c:v>
                </c:pt>
                <c:pt idx="4186">
                  <c:v>-19670000.598359004</c:v>
                </c:pt>
                <c:pt idx="4187">
                  <c:v>-19726250.311872996</c:v>
                </c:pt>
                <c:pt idx="4188">
                  <c:v>-19782432.505003002</c:v>
                </c:pt>
                <c:pt idx="4189">
                  <c:v>-19838546.816915005</c:v>
                </c:pt>
                <c:pt idx="4190">
                  <c:v>-19894592.884867996</c:v>
                </c:pt>
                <c:pt idx="4191">
                  <c:v>-19950570.344193</c:v>
                </c:pt>
                <c:pt idx="4192">
                  <c:v>-20006478.828277998</c:v>
                </c:pt>
                <c:pt idx="4193">
                  <c:v>-20062317.968550999</c:v>
                </c:pt>
                <c:pt idx="4194">
                  <c:v>-20118087.394464999</c:v>
                </c:pt>
                <c:pt idx="4195">
                  <c:v>-20173786.733476996</c:v>
                </c:pt>
                <c:pt idx="4196">
                  <c:v>-20229415.611032005</c:v>
                </c:pt>
                <c:pt idx="4197">
                  <c:v>-20284973.650547005</c:v>
                </c:pt>
                <c:pt idx="4198">
                  <c:v>-20340460.473390002</c:v>
                </c:pt>
                <c:pt idx="4199">
                  <c:v>-20395875.698863</c:v>
                </c:pt>
                <c:pt idx="4200">
                  <c:v>-20451218.944187</c:v>
                </c:pt>
                <c:pt idx="4201">
                  <c:v>-20506489.824477997</c:v>
                </c:pt>
                <c:pt idx="4202">
                  <c:v>-20561687.952732</c:v>
                </c:pt>
                <c:pt idx="4203">
                  <c:v>-20616812.939804997</c:v>
                </c:pt>
                <c:pt idx="4204">
                  <c:v>-20671864.394395001</c:v>
                </c:pt>
                <c:pt idx="4205">
                  <c:v>-20726841.923020002</c:v>
                </c:pt>
                <c:pt idx="4206">
                  <c:v>-20781745.130003005</c:v>
                </c:pt>
                <c:pt idx="4207">
                  <c:v>-20836573.617449</c:v>
                </c:pt>
                <c:pt idx="4208">
                  <c:v>-20891326.985223997</c:v>
                </c:pt>
                <c:pt idx="4209">
                  <c:v>-20946004.830938999</c:v>
                </c:pt>
                <c:pt idx="4210">
                  <c:v>-21000606.749926001</c:v>
                </c:pt>
                <c:pt idx="4211">
                  <c:v>-21055132.335221</c:v>
                </c:pt>
                <c:pt idx="4212">
                  <c:v>-21109581.177540001</c:v>
                </c:pt>
                <c:pt idx="4213">
                  <c:v>-21163952.865257997</c:v>
                </c:pt>
                <c:pt idx="4214">
                  <c:v>-21218246.984390996</c:v>
                </c:pt>
                <c:pt idx="4215">
                  <c:v>-21272463.118573003</c:v>
                </c:pt>
                <c:pt idx="4216">
                  <c:v>-21326600.849030998</c:v>
                </c:pt>
                <c:pt idx="4217">
                  <c:v>-21380659.754569001</c:v>
                </c:pt>
                <c:pt idx="4218">
                  <c:v>-21434639.411542997</c:v>
                </c:pt>
                <c:pt idx="4219">
                  <c:v>-21488539.393836997</c:v>
                </c:pt>
                <c:pt idx="4220">
                  <c:v>-21542359.272840995</c:v>
                </c:pt>
                <c:pt idx="4221">
                  <c:v>-21596098.617431998</c:v>
                </c:pt>
                <c:pt idx="4222">
                  <c:v>-21649756.993946996</c:v>
                </c:pt>
                <c:pt idx="4223">
                  <c:v>-21703333.966157999</c:v>
                </c:pt>
                <c:pt idx="4224">
                  <c:v>-21756829.095254</c:v>
                </c:pt>
                <c:pt idx="4225">
                  <c:v>-21810241.939812995</c:v>
                </c:pt>
                <c:pt idx="4226">
                  <c:v>-21863572.055777997</c:v>
                </c:pt>
                <c:pt idx="4227">
                  <c:v>-21916818.996433996</c:v>
                </c:pt>
                <c:pt idx="4228">
                  <c:v>-21969982.312382005</c:v>
                </c:pt>
                <c:pt idx="4229">
                  <c:v>-22023061.551515002</c:v>
                </c:pt>
                <c:pt idx="4230">
                  <c:v>-22076056.258993</c:v>
                </c:pt>
                <c:pt idx="4231">
                  <c:v>-22128965.977213997</c:v>
                </c:pt>
                <c:pt idx="4232">
                  <c:v>-22181790.245794997</c:v>
                </c:pt>
                <c:pt idx="4233">
                  <c:v>-22234528.601537999</c:v>
                </c:pt>
                <c:pt idx="4234">
                  <c:v>-22287180.578409001</c:v>
                </c:pt>
                <c:pt idx="4235">
                  <c:v>-22339745.707509</c:v>
                </c:pt>
                <c:pt idx="4236">
                  <c:v>-22392223.517046001</c:v>
                </c:pt>
                <c:pt idx="4237">
                  <c:v>-22444613.532311998</c:v>
                </c:pt>
                <c:pt idx="4238">
                  <c:v>-22496915.275648996</c:v>
                </c:pt>
                <c:pt idx="4239">
                  <c:v>-22549128.266426001</c:v>
                </c:pt>
                <c:pt idx="4240">
                  <c:v>-22601252.021007996</c:v>
                </c:pt>
                <c:pt idx="4241">
                  <c:v>-22653286.052730005</c:v>
                </c:pt>
                <c:pt idx="4242">
                  <c:v>-22705229.871862996</c:v>
                </c:pt>
                <c:pt idx="4243">
                  <c:v>-22757082.985589996</c:v>
                </c:pt>
                <c:pt idx="4244">
                  <c:v>-22808844.897973996</c:v>
                </c:pt>
                <c:pt idx="4245">
                  <c:v>-22860515.109928001</c:v>
                </c:pt>
                <c:pt idx="4246">
                  <c:v>-22912093.119183004</c:v>
                </c:pt>
                <c:pt idx="4247">
                  <c:v>-22963578.420259997</c:v>
                </c:pt>
                <c:pt idx="4248">
                  <c:v>-23014970.504438002</c:v>
                </c:pt>
                <c:pt idx="4249">
                  <c:v>-23066268.859723005</c:v>
                </c:pt>
                <c:pt idx="4250">
                  <c:v>-23117472.970811997</c:v>
                </c:pt>
                <c:pt idx="4251">
                  <c:v>-23168582.319069006</c:v>
                </c:pt>
                <c:pt idx="4252">
                  <c:v>-23219596.382482</c:v>
                </c:pt>
                <c:pt idx="4253">
                  <c:v>-23270514.635639001</c:v>
                </c:pt>
                <c:pt idx="4254">
                  <c:v>-23321336.549689997</c:v>
                </c:pt>
                <c:pt idx="4255">
                  <c:v>-23372061.592315</c:v>
                </c:pt>
                <c:pt idx="4256">
                  <c:v>-23422689.227684997</c:v>
                </c:pt>
                <c:pt idx="4257">
                  <c:v>-23473218.916436005</c:v>
                </c:pt>
                <c:pt idx="4258">
                  <c:v>-23523650.115627002</c:v>
                </c:pt>
                <c:pt idx="4259">
                  <c:v>-23573982.278705001</c:v>
                </c:pt>
                <c:pt idx="4260">
                  <c:v>-23624214.855472997</c:v>
                </c:pt>
                <c:pt idx="4261">
                  <c:v>-23674347.292048994</c:v>
                </c:pt>
                <c:pt idx="4262">
                  <c:v>-23724379.030832998</c:v>
                </c:pt>
                <c:pt idx="4263">
                  <c:v>-23774309.510467</c:v>
                </c:pt>
                <c:pt idx="4264">
                  <c:v>-23824138.165798996</c:v>
                </c:pt>
                <c:pt idx="4265">
                  <c:v>-23873864.427842993</c:v>
                </c:pt>
                <c:pt idx="4266">
                  <c:v>-23923487.723741997</c:v>
                </c:pt>
                <c:pt idx="4267">
                  <c:v>-23973007.476725999</c:v>
                </c:pt>
                <c:pt idx="4268">
                  <c:v>-24022423.106077999</c:v>
                </c:pt>
                <c:pt idx="4269">
                  <c:v>-24071734.027086001</c:v>
                </c:pt>
                <c:pt idx="4270">
                  <c:v>-24120939.651009999</c:v>
                </c:pt>
                <c:pt idx="4271">
                  <c:v>-24170039.385035995</c:v>
                </c:pt>
                <c:pt idx="4272">
                  <c:v>-24219032.632233001</c:v>
                </c:pt>
                <c:pt idx="4273">
                  <c:v>-24267918.791516997</c:v>
                </c:pt>
                <c:pt idx="4274">
                  <c:v>-24316697.257602997</c:v>
                </c:pt>
                <c:pt idx="4275">
                  <c:v>-24365367.420960996</c:v>
                </c:pt>
                <c:pt idx="4276">
                  <c:v>-24413928.667777997</c:v>
                </c:pt>
                <c:pt idx="4277">
                  <c:v>-24462380.379905</c:v>
                </c:pt>
                <c:pt idx="4278">
                  <c:v>-24510721.934820998</c:v>
                </c:pt>
                <c:pt idx="4279">
                  <c:v>-24558952.70558</c:v>
                </c:pt>
                <c:pt idx="4280">
                  <c:v>-24607072.060768995</c:v>
                </c:pt>
                <c:pt idx="4281">
                  <c:v>-24655079.364459001</c:v>
                </c:pt>
                <c:pt idx="4282">
                  <c:v>-24702973.976160001</c:v>
                </c:pt>
                <c:pt idx="4283">
                  <c:v>-24750755.250769001</c:v>
                </c:pt>
                <c:pt idx="4284">
                  <c:v>-24798422.538526002</c:v>
                </c:pt>
                <c:pt idx="4285">
                  <c:v>-24845975.184962001</c:v>
                </c:pt>
                <c:pt idx="4286">
                  <c:v>-24893412.530847996</c:v>
                </c:pt>
                <c:pt idx="4287">
                  <c:v>-24940733.912145998</c:v>
                </c:pt>
                <c:pt idx="4288">
                  <c:v>-24987938.659959003</c:v>
                </c:pt>
                <c:pt idx="4289">
                  <c:v>-25035026.100476</c:v>
                </c:pt>
                <c:pt idx="4290">
                  <c:v>-25081995.554921001</c:v>
                </c:pt>
                <c:pt idx="4291">
                  <c:v>-25128846.339499</c:v>
                </c:pt>
                <c:pt idx="4292">
                  <c:v>-25175577.765343998</c:v>
                </c:pt>
                <c:pt idx="4293">
                  <c:v>-25222189.138460003</c:v>
                </c:pt>
                <c:pt idx="4294">
                  <c:v>-25268679.759668995</c:v>
                </c:pt>
                <c:pt idx="4295">
                  <c:v>-25315048.924552999</c:v>
                </c:pt>
                <c:pt idx="4296">
                  <c:v>-25361295.923396997</c:v>
                </c:pt>
                <c:pt idx="4297">
                  <c:v>-25407420.041134</c:v>
                </c:pt>
                <c:pt idx="4298">
                  <c:v>-25453420.557278994</c:v>
                </c:pt>
                <c:pt idx="4299">
                  <c:v>-25499296.745879997</c:v>
                </c:pt>
                <c:pt idx="4300">
                  <c:v>-25545047.875446998</c:v>
                </c:pt>
                <c:pt idx="4301">
                  <c:v>-25590673.208898995</c:v>
                </c:pt>
                <c:pt idx="4302">
                  <c:v>-25636172.003496997</c:v>
                </c:pt>
                <c:pt idx="4303">
                  <c:v>-25681543.510784004</c:v>
                </c:pt>
                <c:pt idx="4304">
                  <c:v>-25726786.976521999</c:v>
                </c:pt>
                <c:pt idx="4305">
                  <c:v>-25771901.640620999</c:v>
                </c:pt>
                <c:pt idx="4306">
                  <c:v>-25816886.737084001</c:v>
                </c:pt>
                <c:pt idx="4307">
                  <c:v>-25861741.493930995</c:v>
                </c:pt>
                <c:pt idx="4308">
                  <c:v>-25906465.133136004</c:v>
                </c:pt>
                <c:pt idx="4309">
                  <c:v>-25951056.870560005</c:v>
                </c:pt>
                <c:pt idx="4310">
                  <c:v>-25995515.915877998</c:v>
                </c:pt>
                <c:pt idx="4311">
                  <c:v>-26039841.472510997</c:v>
                </c:pt>
                <c:pt idx="4312">
                  <c:v>-26084032.737555001</c:v>
                </c:pt>
                <c:pt idx="4313">
                  <c:v>-26128088.901707996</c:v>
                </c:pt>
                <c:pt idx="4314">
                  <c:v>-26172009.149197001</c:v>
                </c:pt>
                <c:pt idx="4315">
                  <c:v>-26215792.657701001</c:v>
                </c:pt>
                <c:pt idx="4316">
                  <c:v>-26259438.598281998</c:v>
                </c:pt>
                <c:pt idx="4317">
                  <c:v>-26302946.135299999</c:v>
                </c:pt>
                <c:pt idx="4318">
                  <c:v>-26346314.426344</c:v>
                </c:pt>
                <c:pt idx="4319">
                  <c:v>-26389542.622147001</c:v>
                </c:pt>
                <c:pt idx="4320">
                  <c:v>-26432629.866505999</c:v>
                </c:pt>
                <c:pt idx="4321">
                  <c:v>-26475575.296207</c:v>
                </c:pt>
                <c:pt idx="4322">
                  <c:v>-26518378.040934999</c:v>
                </c:pt>
                <c:pt idx="4323">
                  <c:v>-26561037.223196</c:v>
                </c:pt>
                <c:pt idx="4324">
                  <c:v>-26603551.95823</c:v>
                </c:pt>
                <c:pt idx="4325">
                  <c:v>-26645921.353925999</c:v>
                </c:pt>
                <c:pt idx="4326">
                  <c:v>-26688144.510731999</c:v>
                </c:pt>
                <c:pt idx="4327">
                  <c:v>-26730220.521570995</c:v>
                </c:pt>
                <c:pt idx="4328">
                  <c:v>-26772148.471745998</c:v>
                </c:pt>
                <c:pt idx="4329">
                  <c:v>-26813927.438852999</c:v>
                </c:pt>
                <c:pt idx="4330">
                  <c:v>-26855556.492687002</c:v>
                </c:pt>
                <c:pt idx="4331">
                  <c:v>-26897034.695145</c:v>
                </c:pt>
                <c:pt idx="4332">
                  <c:v>-26938361.100136004</c:v>
                </c:pt>
                <c:pt idx="4333">
                  <c:v>-26979534.753478996</c:v>
                </c:pt>
                <c:pt idx="4334">
                  <c:v>-27020554.692807999</c:v>
                </c:pt>
                <c:pt idx="4335">
                  <c:v>-27061419.947468996</c:v>
                </c:pt>
                <c:pt idx="4336">
                  <c:v>-27102129.538422003</c:v>
                </c:pt>
                <c:pt idx="4337">
                  <c:v>-27142682.478135001</c:v>
                </c:pt>
                <c:pt idx="4338">
                  <c:v>-27183077.770481002</c:v>
                </c:pt>
                <c:pt idx="4339">
                  <c:v>-27223314.410632998</c:v>
                </c:pt>
                <c:pt idx="4340">
                  <c:v>-27263391.384950999</c:v>
                </c:pt>
                <c:pt idx="4341">
                  <c:v>-27303307.670878995</c:v>
                </c:pt>
                <c:pt idx="4342">
                  <c:v>-27343062.236827999</c:v>
                </c:pt>
                <c:pt idx="4343">
                  <c:v>-27382654.042066999</c:v>
                </c:pt>
                <c:pt idx="4344">
                  <c:v>-27422082.036605</c:v>
                </c:pt>
                <c:pt idx="4345">
                  <c:v>-27461345.161077995</c:v>
                </c:pt>
                <c:pt idx="4346">
                  <c:v>-27500442.346625999</c:v>
                </c:pt>
                <c:pt idx="4347">
                  <c:v>-27539372.514775999</c:v>
                </c:pt>
                <c:pt idx="4348">
                  <c:v>-27578134.577318002</c:v>
                </c:pt>
                <c:pt idx="4349">
                  <c:v>-27616727.436181001</c:v>
                </c:pt>
                <c:pt idx="4350">
                  <c:v>-27655149.983308997</c:v>
                </c:pt>
                <c:pt idx="4351">
                  <c:v>-27693401.100526005</c:v>
                </c:pt>
                <c:pt idx="4352">
                  <c:v>-27731479.659412999</c:v>
                </c:pt>
                <c:pt idx="4353">
                  <c:v>-27769384.521172997</c:v>
                </c:pt>
                <c:pt idx="4354">
                  <c:v>-27807114.536492001</c:v>
                </c:pt>
                <c:pt idx="4355">
                  <c:v>-27844668.545408998</c:v>
                </c:pt>
                <c:pt idx="4356">
                  <c:v>-27882045.377170999</c:v>
                </c:pt>
                <c:pt idx="4357">
                  <c:v>-27919243.850095998</c:v>
                </c:pt>
                <c:pt idx="4358">
                  <c:v>-27956262.771423995</c:v>
                </c:pt>
                <c:pt idx="4359">
                  <c:v>-27993100.937176</c:v>
                </c:pt>
                <c:pt idx="4360">
                  <c:v>-28029757.132003002</c:v>
                </c:pt>
                <c:pt idx="4361">
                  <c:v>-28066230.129030999</c:v>
                </c:pt>
                <c:pt idx="4362">
                  <c:v>-28102518.689716</c:v>
                </c:pt>
                <c:pt idx="4363">
                  <c:v>-28138621.563677993</c:v>
                </c:pt>
                <c:pt idx="4364">
                  <c:v>-28174537.48855</c:v>
                </c:pt>
                <c:pt idx="4365">
                  <c:v>-28210265.189809997</c:v>
                </c:pt>
                <c:pt idx="4366">
                  <c:v>-28245803.380622</c:v>
                </c:pt>
                <c:pt idx="4367">
                  <c:v>-28281150.761662994</c:v>
                </c:pt>
                <c:pt idx="4368">
                  <c:v>-28316306.020959001</c:v>
                </c:pt>
                <c:pt idx="4369">
                  <c:v>-28351267.833705999</c:v>
                </c:pt>
                <c:pt idx="4370">
                  <c:v>-28386034.862097997</c:v>
                </c:pt>
                <c:pt idx="4371">
                  <c:v>-28420605.755146001</c:v>
                </c:pt>
                <c:pt idx="4372">
                  <c:v>-28454979.148497</c:v>
                </c:pt>
                <c:pt idx="4373">
                  <c:v>-28489153.664247997</c:v>
                </c:pt>
                <c:pt idx="4374">
                  <c:v>-28523127.910753999</c:v>
                </c:pt>
                <c:pt idx="4375">
                  <c:v>-28556900.482442994</c:v>
                </c:pt>
                <c:pt idx="4376">
                  <c:v>-28590469.959612995</c:v>
                </c:pt>
                <c:pt idx="4377">
                  <c:v>-28623834.908239</c:v>
                </c:pt>
                <c:pt idx="4378">
                  <c:v>-28656993.879765999</c:v>
                </c:pt>
                <c:pt idx="4379">
                  <c:v>-28689945.410905998</c:v>
                </c:pt>
                <c:pt idx="4380">
                  <c:v>-28722688.023426998</c:v>
                </c:pt>
                <c:pt idx="4381">
                  <c:v>-28755220.223939002</c:v>
                </c:pt>
                <c:pt idx="4382">
                  <c:v>-28787540.503675997</c:v>
                </c:pt>
                <c:pt idx="4383">
                  <c:v>-28819647.338277999</c:v>
                </c:pt>
                <c:pt idx="4384">
                  <c:v>-28851539.18756</c:v>
                </c:pt>
                <c:pt idx="4385">
                  <c:v>-28883214.495289002</c:v>
                </c:pt>
                <c:pt idx="4386">
                  <c:v>-28914671.688942</c:v>
                </c:pt>
                <c:pt idx="4387">
                  <c:v>-28945909.179476</c:v>
                </c:pt>
                <c:pt idx="4388">
                  <c:v>-28976925.361078996</c:v>
                </c:pt>
                <c:pt idx="4389">
                  <c:v>-29007718.610930003</c:v>
                </c:pt>
                <c:pt idx="4390">
                  <c:v>-29038287.288936999</c:v>
                </c:pt>
                <c:pt idx="4391">
                  <c:v>-29068629.737491995</c:v>
                </c:pt>
                <c:pt idx="4392">
                  <c:v>-29098744.281200994</c:v>
                </c:pt>
                <c:pt idx="4393">
                  <c:v>-29128629.226620998</c:v>
                </c:pt>
                <c:pt idx="4394">
                  <c:v>-29158282.861992002</c:v>
                </c:pt>
                <c:pt idx="4395">
                  <c:v>-29187703.456953999</c:v>
                </c:pt>
                <c:pt idx="4396">
                  <c:v>-29216889.262268998</c:v>
                </c:pt>
                <c:pt idx="4397">
                  <c:v>-29245838.509536006</c:v>
                </c:pt>
                <c:pt idx="4398">
                  <c:v>-29274549.410892997</c:v>
                </c:pt>
                <c:pt idx="4399">
                  <c:v>-29303020.158724003</c:v>
                </c:pt>
                <c:pt idx="4400">
                  <c:v>-29331248.925348997</c:v>
                </c:pt>
                <c:pt idx="4401">
                  <c:v>-29359233.862720001</c:v>
                </c:pt>
                <c:pt idx="4402">
                  <c:v>-29386973.102101002</c:v>
                </c:pt>
                <c:pt idx="4403">
                  <c:v>-29414464.753747996</c:v>
                </c:pt>
                <c:pt idx="4404">
                  <c:v>-29441706.906576</c:v>
                </c:pt>
                <c:pt idx="4405">
                  <c:v>-29468697.627829</c:v>
                </c:pt>
                <c:pt idx="4406">
                  <c:v>-29495434.962733995</c:v>
                </c:pt>
                <c:pt idx="4407">
                  <c:v>-29521916.934154004</c:v>
                </c:pt>
                <c:pt idx="4408">
                  <c:v>-29548141.542232998</c:v>
                </c:pt>
                <c:pt idx="4409">
                  <c:v>-29574106.764029</c:v>
                </c:pt>
                <c:pt idx="4410">
                  <c:v>-29599810.553149</c:v>
                </c:pt>
                <c:pt idx="4411">
                  <c:v>-29625250.839367002</c:v>
                </c:pt>
                <c:pt idx="4412">
                  <c:v>-29650425.528237998</c:v>
                </c:pt>
                <c:pt idx="4413">
                  <c:v>-29675332.500709001</c:v>
                </c:pt>
                <c:pt idx="4414">
                  <c:v>-29699969.612712003</c:v>
                </c:pt>
                <c:pt idx="4415">
                  <c:v>-29724334.694756005</c:v>
                </c:pt>
                <c:pt idx="4416">
                  <c:v>-29748425.551507998</c:v>
                </c:pt>
                <c:pt idx="4417">
                  <c:v>-29772239.961366996</c:v>
                </c:pt>
                <c:pt idx="4418">
                  <c:v>-29795775.676027004</c:v>
                </c:pt>
                <c:pt idx="4419">
                  <c:v>-29819030.420028996</c:v>
                </c:pt>
                <c:pt idx="4420">
                  <c:v>-29842001.890308999</c:v>
                </c:pt>
                <c:pt idx="4421">
                  <c:v>-29864687.755732</c:v>
                </c:pt>
                <c:pt idx="4422">
                  <c:v>-29887085.656617001</c:v>
                </c:pt>
                <c:pt idx="4423">
                  <c:v>-29909193.204254001</c:v>
                </c:pt>
                <c:pt idx="4424">
                  <c:v>-29931007.980404995</c:v>
                </c:pt>
                <c:pt idx="4425">
                  <c:v>-29952527.536803</c:v>
                </c:pt>
                <c:pt idx="4426">
                  <c:v>-29973749.39463</c:v>
                </c:pt>
                <c:pt idx="4427">
                  <c:v>-29994671.043990996</c:v>
                </c:pt>
                <c:pt idx="4428">
                  <c:v>-30015289.943373997</c:v>
                </c:pt>
                <c:pt idx="4429">
                  <c:v>-30035603.519099001</c:v>
                </c:pt>
                <c:pt idx="4430">
                  <c:v>-30055609.164749999</c:v>
                </c:pt>
                <c:pt idx="4431">
                  <c:v>-30075304.240602002</c:v>
                </c:pt>
                <c:pt idx="4432">
                  <c:v>-30094686.073030997</c:v>
                </c:pt>
                <c:pt idx="4433">
                  <c:v>-30113751.953908995</c:v>
                </c:pt>
                <c:pt idx="4434">
                  <c:v>-30132499.139990002</c:v>
                </c:pt>
                <c:pt idx="4435">
                  <c:v>-30150924.852274999</c:v>
                </c:pt>
                <c:pt idx="4436">
                  <c:v>-30169026.275372997</c:v>
                </c:pt>
                <c:pt idx="4437">
                  <c:v>-30186800.556836005</c:v>
                </c:pt>
                <c:pt idx="4438">
                  <c:v>-30204244.806488998</c:v>
                </c:pt>
                <c:pt idx="4439">
                  <c:v>-30221356.095734</c:v>
                </c:pt>
                <c:pt idx="4440">
                  <c:v>-30238131.456846997</c:v>
                </c:pt>
                <c:pt idx="4441">
                  <c:v>-30254567.882252999</c:v>
                </c:pt>
                <c:pt idx="4442">
                  <c:v>-30270662.323787998</c:v>
                </c:pt>
                <c:pt idx="4443">
                  <c:v>-30286411.691938002</c:v>
                </c:pt>
                <c:pt idx="4444">
                  <c:v>-30301812.855067</c:v>
                </c:pt>
                <c:pt idx="4445">
                  <c:v>-30316862.638618998</c:v>
                </c:pt>
                <c:pt idx="4446">
                  <c:v>-30331557.824308999</c:v>
                </c:pt>
                <c:pt idx="4447">
                  <c:v>-30345895.149285</c:v>
                </c:pt>
                <c:pt idx="4448">
                  <c:v>-30359871.305280998</c:v>
                </c:pt>
                <c:pt idx="4449">
                  <c:v>-30373482.937739</c:v>
                </c:pt>
                <c:pt idx="4450">
                  <c:v>-30386726.644914001</c:v>
                </c:pt>
                <c:pt idx="4451">
                  <c:v>-30399598.976959001</c:v>
                </c:pt>
                <c:pt idx="4452">
                  <c:v>-30412096.434985001</c:v>
                </c:pt>
                <c:pt idx="4453">
                  <c:v>-30424215.470094997</c:v>
                </c:pt>
                <c:pt idx="4454">
                  <c:v>-30435952.482400995</c:v>
                </c:pt>
                <c:pt idx="4455">
                  <c:v>-30447303.820007998</c:v>
                </c:pt>
                <c:pt idx="4456">
                  <c:v>-30458265.777978998</c:v>
                </c:pt>
                <c:pt idx="4457">
                  <c:v>-30468834.597268995</c:v>
                </c:pt>
                <c:pt idx="4458">
                  <c:v>-30479006.463637993</c:v>
                </c:pt>
                <c:pt idx="4459">
                  <c:v>-30488777.506526005</c:v>
                </c:pt>
                <c:pt idx="4460">
                  <c:v>-30498143.797910996</c:v>
                </c:pt>
                <c:pt idx="4461">
                  <c:v>-30507101.351128001</c:v>
                </c:pt>
                <c:pt idx="4462">
                  <c:v>-30515646.119661</c:v>
                </c:pt>
                <c:pt idx="4463">
                  <c:v>-30523773.995902002</c:v>
                </c:pt>
                <c:pt idx="4464">
                  <c:v>-30531480.809882998</c:v>
                </c:pt>
                <c:pt idx="4465">
                  <c:v>-30538762.327964</c:v>
                </c:pt>
                <c:pt idx="4466">
                  <c:v>-30545614.251492996</c:v>
                </c:pt>
                <c:pt idx="4467">
                  <c:v>-30552032.215431996</c:v>
                </c:pt>
                <c:pt idx="4468">
                  <c:v>-30558011.786937997</c:v>
                </c:pt>
                <c:pt idx="4469">
                  <c:v>-30563548.463915996</c:v>
                </c:pt>
                <c:pt idx="4470">
                  <c:v>-30568637.673521001</c:v>
                </c:pt>
                <c:pt idx="4471">
                  <c:v>-30573274.770626001</c:v>
                </c:pt>
                <c:pt idx="4472">
                  <c:v>-30577455.036251001</c:v>
                </c:pt>
                <c:pt idx="4473">
                  <c:v>-30581173.675937999</c:v>
                </c:pt>
                <c:pt idx="4474">
                  <c:v>-30584425.818090003</c:v>
                </c:pt>
                <c:pt idx="4475">
                  <c:v>-30587206.512260001</c:v>
                </c:pt>
                <c:pt idx="4476">
                  <c:v>-30589510.727389999</c:v>
                </c:pt>
                <c:pt idx="4477">
                  <c:v>-30591333.350001998</c:v>
                </c:pt>
                <c:pt idx="4478">
                  <c:v>-30592669.182337999</c:v>
                </c:pt>
                <c:pt idx="4479">
                  <c:v>-30593512.940444995</c:v>
                </c:pt>
                <c:pt idx="4480">
                  <c:v>-30593859.252204001</c:v>
                </c:pt>
                <c:pt idx="4481">
                  <c:v>-30593702.655307002</c:v>
                </c:pt>
                <c:pt idx="4482">
                  <c:v>-30593037.595164999</c:v>
                </c:pt>
                <c:pt idx="4483">
                  <c:v>-30591858.422762997</c:v>
                </c:pt>
                <c:pt idx="4484">
                  <c:v>-30590159.392447997</c:v>
                </c:pt>
                <c:pt idx="4485">
                  <c:v>-30587934.659653999</c:v>
                </c:pt>
                <c:pt idx="4486">
                  <c:v>-30585178.278549999</c:v>
                </c:pt>
                <c:pt idx="4487">
                  <c:v>-30581884.199632</c:v>
                </c:pt>
                <c:pt idx="4488">
                  <c:v>-30578046.267223995</c:v>
                </c:pt>
                <c:pt idx="4489">
                  <c:v>-30573658.216920003</c:v>
                </c:pt>
                <c:pt idx="4490">
                  <c:v>-30568713.672933999</c:v>
                </c:pt>
                <c:pt idx="4491">
                  <c:v>-30563206.145373002</c:v>
                </c:pt>
                <c:pt idx="4492">
                  <c:v>-30557129.027427997</c:v>
                </c:pt>
                <c:pt idx="4493">
                  <c:v>-30550475.592471994</c:v>
                </c:pt>
                <c:pt idx="4494">
                  <c:v>-30543238.991066996</c:v>
                </c:pt>
                <c:pt idx="4495">
                  <c:v>-30535412.247881997</c:v>
                </c:pt>
                <c:pt idx="4496">
                  <c:v>-30526988.258499999</c:v>
                </c:pt>
                <c:pt idx="4497">
                  <c:v>-30517959.786136001</c:v>
                </c:pt>
                <c:pt idx="4498">
                  <c:v>-30508319.458239999</c:v>
                </c:pt>
                <c:pt idx="4499">
                  <c:v>-30498059.762990002</c:v>
                </c:pt>
                <c:pt idx="4500">
                  <c:v>-30487173.045671992</c:v>
                </c:pt>
                <c:pt idx="4501">
                  <c:v>-30475651.504941002</c:v>
                </c:pt>
                <c:pt idx="4502">
                  <c:v>-30463487.188951999</c:v>
                </c:pt>
                <c:pt idx="4503">
                  <c:v>-30450671.991366997</c:v>
                </c:pt>
                <c:pt idx="4504">
                  <c:v>-30437197.647222999</c:v>
                </c:pt>
                <c:pt idx="4505">
                  <c:v>-30423055.728665002</c:v>
                </c:pt>
                <c:pt idx="4506">
                  <c:v>-30408237.640521999</c:v>
                </c:pt>
                <c:pt idx="4507">
                  <c:v>-30392734.615742005</c:v>
                </c:pt>
                <c:pt idx="4508">
                  <c:v>-30376537.710664</c:v>
                </c:pt>
                <c:pt idx="4509">
                  <c:v>-30359637.800120004</c:v>
                </c:pt>
                <c:pt idx="4510">
                  <c:v>-30342025.572368</c:v>
                </c:pt>
                <c:pt idx="4511">
                  <c:v>-30323691.523846995</c:v>
                </c:pt>
                <c:pt idx="4512">
                  <c:v>-30304625.953741997</c:v>
                </c:pt>
                <c:pt idx="4513">
                  <c:v>-30284818.958349999</c:v>
                </c:pt>
                <c:pt idx="4514">
                  <c:v>-30264260.425242994</c:v>
                </c:pt>
                <c:pt idx="4515">
                  <c:v>-30242940.027224001</c:v>
                </c:pt>
                <c:pt idx="4516">
                  <c:v>-30220847.216047999</c:v>
                </c:pt>
                <c:pt idx="4517">
                  <c:v>-30197971.215916999</c:v>
                </c:pt>
                <c:pt idx="4518">
                  <c:v>-30174301.016731001</c:v>
                </c:pt>
                <c:pt idx="4519">
                  <c:v>-30149825.367079996</c:v>
                </c:pt>
                <c:pt idx="4520">
                  <c:v>-30124532.766974997</c:v>
                </c:pt>
                <c:pt idx="4521">
                  <c:v>-30098411.460292995</c:v>
                </c:pt>
                <c:pt idx="4522">
                  <c:v>-30071449.426936001</c:v>
                </c:pt>
                <c:pt idx="4523">
                  <c:v>-30043634.374683</c:v>
                </c:pt>
                <c:pt idx="4524">
                  <c:v>-30014953.730714001</c:v>
                </c:pt>
                <c:pt idx="4525">
                  <c:v>-29985394.632812999</c:v>
                </c:pt>
                <c:pt idx="4526">
                  <c:v>-29954943.920201994</c:v>
                </c:pt>
                <c:pt idx="4527">
                  <c:v>-29923588.124022003</c:v>
                </c:pt>
                <c:pt idx="4528">
                  <c:v>-29891313.457414996</c:v>
                </c:pt>
                <c:pt idx="4529">
                  <c:v>-29858105.805202998</c:v>
                </c:pt>
                <c:pt idx="4530">
                  <c:v>-29823950.713146999</c:v>
                </c:pt>
                <c:pt idx="4531">
                  <c:v>-29788833.376745999</c:v>
                </c:pt>
                <c:pt idx="4532">
                  <c:v>-29752738.629574999</c:v>
                </c:pt>
                <c:pt idx="4533">
                  <c:v>-29715650.931127001</c:v>
                </c:pt>
                <c:pt idx="4534">
                  <c:v>-29677554.354126003</c:v>
                </c:pt>
                <c:pt idx="4535">
                  <c:v>-29638432.571307</c:v>
                </c:pt>
                <c:pt idx="4536">
                  <c:v>-29598268.841604996</c:v>
                </c:pt>
                <c:pt idx="4537">
                  <c:v>-29557045.995747995</c:v>
                </c:pt>
                <c:pt idx="4538">
                  <c:v>-29514746.421206996</c:v>
                </c:pt>
                <c:pt idx="4539">
                  <c:v>-29471352.046467997</c:v>
                </c:pt>
                <c:pt idx="4540">
                  <c:v>-29426844.324602999</c:v>
                </c:pt>
                <c:pt idx="4541">
                  <c:v>-29381204.216081001</c:v>
                </c:pt>
                <c:pt idx="4542">
                  <c:v>-29334412.170795001</c:v>
                </c:pt>
                <c:pt idx="4543">
                  <c:v>-29286448.109255001</c:v>
                </c:pt>
                <c:pt idx="4544">
                  <c:v>-29237291.402887996</c:v>
                </c:pt>
                <c:pt idx="4545">
                  <c:v>-29186920.853414997</c:v>
                </c:pt>
                <c:pt idx="4546">
                  <c:v>-29135314.671239</c:v>
                </c:pt>
                <c:pt idx="4547">
                  <c:v>-29082450.452785999</c:v>
                </c:pt>
                <c:pt idx="4548">
                  <c:v>-29028305.156739004</c:v>
                </c:pt>
                <c:pt idx="4549">
                  <c:v>-28972855.079108998</c:v>
                </c:pt>
                <c:pt idx="4550">
                  <c:v>-28916075.82705</c:v>
                </c:pt>
                <c:pt idx="4551">
                  <c:v>-28857942.291372996</c:v>
                </c:pt>
                <c:pt idx="4552">
                  <c:v>-28798428.617649</c:v>
                </c:pt>
                <c:pt idx="4553">
                  <c:v>-28737508.175834</c:v>
                </c:pt>
                <c:pt idx="4554">
                  <c:v>-28675153.528321005</c:v>
                </c:pt>
                <c:pt idx="4555">
                  <c:v>-28611336.396301001</c:v>
                </c:pt>
                <c:pt idx="4556">
                  <c:v>-28546027.624361001</c:v>
                </c:pt>
                <c:pt idx="4557">
                  <c:v>-28479197.143164001</c:v>
                </c:pt>
                <c:pt idx="4558">
                  <c:v>-28410813.930117</c:v>
                </c:pt>
                <c:pt idx="4559">
                  <c:v>-28340845.967880998</c:v>
                </c:pt>
                <c:pt idx="4560">
                  <c:v>-28269260.200580999</c:v>
                </c:pt>
                <c:pt idx="4561">
                  <c:v>-28196022.487557996</c:v>
                </c:pt>
                <c:pt idx="4562">
                  <c:v>-28121097.554499999</c:v>
                </c:pt>
                <c:pt idx="4563">
                  <c:v>-28044448.941773992</c:v>
                </c:pt>
                <c:pt idx="4564">
                  <c:v>-27966038.949749995</c:v>
                </c:pt>
                <c:pt idx="4565">
                  <c:v>-27885828.580921002</c:v>
                </c:pt>
                <c:pt idx="4566">
                  <c:v>-27803777.478580005</c:v>
                </c:pt>
                <c:pt idx="4567">
                  <c:v>-27719843.861804996</c:v>
                </c:pt>
                <c:pt idx="4568">
                  <c:v>-27633984.456487998</c:v>
                </c:pt>
                <c:pt idx="4569">
                  <c:v>-27546154.422110997</c:v>
                </c:pt>
                <c:pt idx="4570">
                  <c:v>-27456307.273944996</c:v>
                </c:pt>
                <c:pt idx="4571">
                  <c:v>-27364394.800336003</c:v>
                </c:pt>
                <c:pt idx="4572">
                  <c:v>-27270366.974688996</c:v>
                </c:pt>
                <c:pt idx="4573">
                  <c:v>-27174171.861740995</c:v>
                </c:pt>
                <c:pt idx="4574">
                  <c:v>-27075755.517680001</c:v>
                </c:pt>
                <c:pt idx="4575">
                  <c:v>-26975061.883599997</c:v>
                </c:pt>
                <c:pt idx="4576">
                  <c:v>-26872032.671766005</c:v>
                </c:pt>
                <c:pt idx="4577">
                  <c:v>-26766607.244105998</c:v>
                </c:pt>
                <c:pt idx="4578">
                  <c:v>-26658722.482252996</c:v>
                </c:pt>
                <c:pt idx="4579">
                  <c:v>-26548312.648463</c:v>
                </c:pt>
                <c:pt idx="4580">
                  <c:v>-26435309.236597005</c:v>
                </c:pt>
                <c:pt idx="4581">
                  <c:v>-26319640.812323004</c:v>
                </c:pt>
                <c:pt idx="4582">
                  <c:v>-26201232.841580998</c:v>
                </c:pt>
                <c:pt idx="4583">
                  <c:v>-26080007.506274</c:v>
                </c:pt>
                <c:pt idx="4584">
                  <c:v>-25955883.506009001</c:v>
                </c:pt>
                <c:pt idx="4585">
                  <c:v>-25828775.844633002</c:v>
                </c:pt>
                <c:pt idx="4586">
                  <c:v>-25698595.600122005</c:v>
                </c:pt>
                <c:pt idx="4587">
                  <c:v>-25565249.676261</c:v>
                </c:pt>
                <c:pt idx="4588">
                  <c:v>-25428640.534364004</c:v>
                </c:pt>
                <c:pt idx="4589">
                  <c:v>-25288665.903078992</c:v>
                </c:pt>
                <c:pt idx="4590">
                  <c:v>-25145218.464111995</c:v>
                </c:pt>
                <c:pt idx="4591">
                  <c:v>-24998185.511450998</c:v>
                </c:pt>
                <c:pt idx="4592">
                  <c:v>-24847448.581362996</c:v>
                </c:pt>
                <c:pt idx="4593">
                  <c:v>-24692883.050138999</c:v>
                </c:pt>
                <c:pt idx="4594">
                  <c:v>-24534357.696178999</c:v>
                </c:pt>
                <c:pt idx="4595">
                  <c:v>-24371734.222580999</c:v>
                </c:pt>
                <c:pt idx="4596">
                  <c:v>-24204866.735920999</c:v>
                </c:pt>
                <c:pt idx="4597">
                  <c:v>-24033601.176364005</c:v>
                </c:pt>
                <c:pt idx="4598">
                  <c:v>-23857774.693606</c:v>
                </c:pt>
                <c:pt idx="4599">
                  <c:v>-23677214.962421995</c:v>
                </c:pt>
                <c:pt idx="4600">
                  <c:v>-23491739.430755999</c:v>
                </c:pt>
                <c:pt idx="4601">
                  <c:v>-23301154.492339998</c:v>
                </c:pt>
                <c:pt idx="4602">
                  <c:v>-23105254.574689001</c:v>
                </c:pt>
                <c:pt idx="4603">
                  <c:v>-22903821.132061001</c:v>
                </c:pt>
                <c:pt idx="4604">
                  <c:v>-22696621.531439997</c:v>
                </c:pt>
                <c:pt idx="4605">
                  <c:v>-22483407.817919999</c:v>
                </c:pt>
                <c:pt idx="4606">
                  <c:v>-22263915.343767997</c:v>
                </c:pt>
                <c:pt idx="4607">
                  <c:v>-22037861.243174002</c:v>
                </c:pt>
                <c:pt idx="4608">
                  <c:v>-21804942.731876995</c:v>
                </c:pt>
                <c:pt idx="4609">
                  <c:v>-21564835.207678996</c:v>
                </c:pt>
                <c:pt idx="4610">
                  <c:v>-21317190.124065999</c:v>
                </c:pt>
                <c:pt idx="4611">
                  <c:v>-21061632.604757003</c:v>
                </c:pt>
                <c:pt idx="4612">
                  <c:v>-20797758.761807993</c:v>
                </c:pt>
                <c:pt idx="4613">
                  <c:v>-20525132.673813995</c:v>
                </c:pt>
                <c:pt idx="4614">
                  <c:v>-20243282.973622002</c:v>
                </c:pt>
                <c:pt idx="4615">
                  <c:v>-19951698.986623995</c:v>
                </c:pt>
                <c:pt idx="4616">
                  <c:v>-19649826.350903999</c:v>
                </c:pt>
                <c:pt idx="4617">
                  <c:v>-19337062.039173</c:v>
                </c:pt>
                <c:pt idx="4618">
                  <c:v>-19012748.689245995</c:v>
                </c:pt>
                <c:pt idx="4619">
                  <c:v>-18676168.134746004</c:v>
                </c:pt>
                <c:pt idx="4620">
                  <c:v>-18326534.010674998</c:v>
                </c:pt>
                <c:pt idx="4621">
                  <c:v>-17962983.289634995</c:v>
                </c:pt>
                <c:pt idx="4622">
                  <c:v>-17584566.584373996</c:v>
                </c:pt>
                <c:pt idx="4623">
                  <c:v>-17190237.032109004</c:v>
                </c:pt>
                <c:pt idx="4624">
                  <c:v>-16778837.558072001</c:v>
                </c:pt>
                <c:pt idx="4625">
                  <c:v>-16349086.304054001</c:v>
                </c:pt>
                <c:pt idx="4626">
                  <c:v>-15899560.009849003</c:v>
                </c:pt>
                <c:pt idx="4627">
                  <c:v>-15428675.163799003</c:v>
                </c:pt>
                <c:pt idx="4628">
                  <c:v>-14934666.814577</c:v>
                </c:pt>
                <c:pt idx="4629">
                  <c:v>-14415565.09506</c:v>
                </c:pt>
                <c:pt idx="4630">
                  <c:v>-13869169.809288003</c:v>
                </c:pt>
                <c:pt idx="4631">
                  <c:v>-13293023.970231</c:v>
                </c:pt>
                <c:pt idx="4632">
                  <c:v>-12684388.103267998</c:v>
                </c:pt>
                <c:pt idx="4633">
                  <c:v>-12040218.690464998</c:v>
                </c:pt>
                <c:pt idx="4634">
                  <c:v>-11357156.695219003</c:v>
                </c:pt>
                <c:pt idx="4635">
                  <c:v>-10631536.213417998</c:v>
                </c:pt>
                <c:pt idx="4636">
                  <c:v>-9859429.6482979972</c:v>
                </c:pt>
                <c:pt idx="4637">
                  <c:v>-9036755.1197330002</c:v>
                </c:pt>
                <c:pt idx="4638">
                  <c:v>-8159484.2822660003</c:v>
                </c:pt>
                <c:pt idx="4639">
                  <c:v>-7224002.5617159996</c:v>
                </c:pt>
                <c:pt idx="4640">
                  <c:v>-6227682.2740090005</c:v>
                </c:pt>
                <c:pt idx="4641">
                  <c:v>-5169715.7299229996</c:v>
                </c:pt>
                <c:pt idx="4642">
                  <c:v>-4052190.9734179997</c:v>
                </c:pt>
                <c:pt idx="4643">
                  <c:v>-2881245.2554189996</c:v>
                </c:pt>
                <c:pt idx="4644">
                  <c:v>-1667909.548895</c:v>
                </c:pt>
                <c:pt idx="4645">
                  <c:v>-428084.52057499997</c:v>
                </c:pt>
                <c:pt idx="4646">
                  <c:v>818792.31175999995</c:v>
                </c:pt>
                <c:pt idx="4647">
                  <c:v>2052273.6935940003</c:v>
                </c:pt>
                <c:pt idx="4648">
                  <c:v>3253805.5480129998</c:v>
                </c:pt>
                <c:pt idx="4649">
                  <c:v>4408937.7398629999</c:v>
                </c:pt>
                <c:pt idx="4650">
                  <c:v>5508224.6499739997</c:v>
                </c:pt>
                <c:pt idx="4651">
                  <c:v>6546915.1117709996</c:v>
                </c:pt>
                <c:pt idx="4652">
                  <c:v>7523955.5756129995</c:v>
                </c:pt>
                <c:pt idx="4653">
                  <c:v>8440830.6370199975</c:v>
                </c:pt>
                <c:pt idx="4654">
                  <c:v>9300554.5028329995</c:v>
                </c:pt>
                <c:pt idx="4655">
                  <c:v>10106922.026386999</c:v>
                </c:pt>
                <c:pt idx="4656">
                  <c:v>10864008.774116</c:v>
                </c:pt>
                <c:pt idx="4657">
                  <c:v>11575864.950821999</c:v>
                </c:pt>
                <c:pt idx="4658">
                  <c:v>12246344.046226999</c:v>
                </c:pt>
                <c:pt idx="4659">
                  <c:v>12879018.416782999</c:v>
                </c:pt>
                <c:pt idx="4660">
                  <c:v>13477147.833563998</c:v>
                </c:pt>
                <c:pt idx="4661">
                  <c:v>14043678.558588</c:v>
                </c:pt>
                <c:pt idx="4662">
                  <c:v>14581258.833138</c:v>
                </c:pt>
                <c:pt idx="4663">
                  <c:v>15092262.226192998</c:v>
                </c:pt>
                <c:pt idx="4664">
                  <c:v>15578813.845053002</c:v>
                </c:pt>
                <c:pt idx="4665">
                  <c:v>16042816.610163998</c:v>
                </c:pt>
                <c:pt idx="4666">
                  <c:v>16485976.124685002</c:v>
                </c:pt>
                <c:pt idx="4667">
                  <c:v>16909823.452799</c:v>
                </c:pt>
                <c:pt idx="4668">
                  <c:v>17315735.570005</c:v>
                </c:pt>
                <c:pt idx="4669">
                  <c:v>17704953.496203002</c:v>
                </c:pt>
                <c:pt idx="4670">
                  <c:v>18078598.25017</c:v>
                </c:pt>
                <c:pt idx="4671">
                  <c:v>18437684.821975995</c:v>
                </c:pt>
                <c:pt idx="4672">
                  <c:v>18783134.378242001</c:v>
                </c:pt>
                <c:pt idx="4673">
                  <c:v>19115784.911818996</c:v>
                </c:pt>
                <c:pt idx="4674">
                  <c:v>19436400.533256005</c:v>
                </c:pt>
                <c:pt idx="4675">
                  <c:v>19745679.582357001</c:v>
                </c:pt>
                <c:pt idx="4676">
                  <c:v>20044261.717747997</c:v>
                </c:pt>
                <c:pt idx="4677">
                  <c:v>20332734.122597001</c:v>
                </c:pt>
                <c:pt idx="4678">
                  <c:v>20611636.946290996</c:v>
                </c:pt>
                <c:pt idx="4679">
                  <c:v>20881468.085433997</c:v>
                </c:pt>
                <c:pt idx="4680">
                  <c:v>21142687.393082999</c:v>
                </c:pt>
                <c:pt idx="4681">
                  <c:v>21395720.392549999</c:v>
                </c:pt>
                <c:pt idx="4682">
                  <c:v>21640961.561249997</c:v>
                </c:pt>
                <c:pt idx="4683">
                  <c:v>21878777.240768995</c:v>
                </c:pt>
                <c:pt idx="4684">
                  <c:v>22109508.221384</c:v>
                </c:pt>
                <c:pt idx="4685">
                  <c:v>22333472.042466</c:v>
                </c:pt>
                <c:pt idx="4686">
                  <c:v>22550965.044436</c:v>
                </c:pt>
                <c:pt idx="4687">
                  <c:v>22762264.202973995</c:v>
                </c:pt>
                <c:pt idx="4688">
                  <c:v>22967628.772032</c:v>
                </c:pt>
                <c:pt idx="4689">
                  <c:v>23167301.758570001</c:v>
                </c:pt>
                <c:pt idx="4690">
                  <c:v>23361511.248896997</c:v>
                </c:pt>
                <c:pt idx="4691">
                  <c:v>23550471.603869997</c:v>
                </c:pt>
                <c:pt idx="4692">
                  <c:v>23734384.537957001</c:v>
                </c:pt>
                <c:pt idx="4693">
                  <c:v>23913440.095259</c:v>
                </c:pt>
                <c:pt idx="4694">
                  <c:v>24087817.533900999</c:v>
                </c:pt>
                <c:pt idx="4695">
                  <c:v>24257686.128811002</c:v>
                </c:pt>
                <c:pt idx="4696">
                  <c:v>24423205.901647992</c:v>
                </c:pt>
                <c:pt idx="4697">
                  <c:v>24584528.285587996</c:v>
                </c:pt>
                <c:pt idx="4698">
                  <c:v>24741796.731752999</c:v>
                </c:pt>
                <c:pt idx="4699">
                  <c:v>24895147.263270993</c:v>
                </c:pt>
                <c:pt idx="4700">
                  <c:v>25044708.982252996</c:v>
                </c:pt>
                <c:pt idx="4701">
                  <c:v>25190604.534373</c:v>
                </c:pt>
                <c:pt idx="4702">
                  <c:v>25332950.535207</c:v>
                </c:pt>
                <c:pt idx="4703">
                  <c:v>25471857.962014996</c:v>
                </c:pt>
                <c:pt idx="4704">
                  <c:v>25607432.514265999</c:v>
                </c:pt>
                <c:pt idx="4705">
                  <c:v>25739774.945824996</c:v>
                </c:pt>
                <c:pt idx="4706">
                  <c:v>25868981.371421002</c:v>
                </c:pt>
                <c:pt idx="4707">
                  <c:v>25995143.549744997</c:v>
                </c:pt>
                <c:pt idx="4708">
                  <c:v>26118349.145269997</c:v>
                </c:pt>
                <c:pt idx="4709">
                  <c:v>26238681.970675997</c:v>
                </c:pt>
                <c:pt idx="4710">
                  <c:v>26356222.211574998</c:v>
                </c:pt>
                <c:pt idx="4711">
                  <c:v>26471046.635063</c:v>
                </c:pt>
                <c:pt idx="4712">
                  <c:v>26583228.783466995</c:v>
                </c:pt>
                <c:pt idx="4713">
                  <c:v>26692839.154529009</c:v>
                </c:pt>
                <c:pt idx="4714">
                  <c:v>26799945.369148996</c:v>
                </c:pt>
                <c:pt idx="4715">
                  <c:v>26904612.327705</c:v>
                </c:pt>
                <c:pt idx="4716">
                  <c:v>27006902.355861995</c:v>
                </c:pt>
                <c:pt idx="4717">
                  <c:v>27106875.340714999</c:v>
                </c:pt>
                <c:pt idx="4718">
                  <c:v>27204588.858017001</c:v>
                </c:pt>
                <c:pt idx="4719">
                  <c:v>27300098.291189998</c:v>
                </c:pt>
                <c:pt idx="4720">
                  <c:v>27393456.942731995</c:v>
                </c:pt>
                <c:pt idx="4721">
                  <c:v>27484716.138623003</c:v>
                </c:pt>
                <c:pt idx="4722">
                  <c:v>27573925.326223001</c:v>
                </c:pt>
                <c:pt idx="4723">
                  <c:v>27661132.166160002</c:v>
                </c:pt>
                <c:pt idx="4724">
                  <c:v>27746382.618637003</c:v>
                </c:pt>
                <c:pt idx="4725">
                  <c:v>27829721.024572998</c:v>
                </c:pt>
                <c:pt idx="4726">
                  <c:v>27911190.181922998</c:v>
                </c:pt>
                <c:pt idx="4727">
                  <c:v>27990831.417539999</c:v>
                </c:pt>
                <c:pt idx="4728">
                  <c:v>28068684.654872999</c:v>
                </c:pt>
                <c:pt idx="4729">
                  <c:v>28144788.477794997</c:v>
                </c:pt>
                <c:pt idx="4730">
                  <c:v>28219180.190822005</c:v>
                </c:pt>
                <c:pt idx="4731">
                  <c:v>28291895.875962</c:v>
                </c:pt>
                <c:pt idx="4732">
                  <c:v>28362970.446424</c:v>
                </c:pt>
                <c:pt idx="4733">
                  <c:v>28432437.697392005</c:v>
                </c:pt>
                <c:pt idx="4734">
                  <c:v>28500330.354049999</c:v>
                </c:pt>
                <c:pt idx="4735">
                  <c:v>28566680.117038999</c:v>
                </c:pt>
                <c:pt idx="4736">
                  <c:v>28631517.705512997</c:v>
                </c:pt>
                <c:pt idx="4737">
                  <c:v>28694872.897937</c:v>
                </c:pt>
                <c:pt idx="4738">
                  <c:v>28756774.570770998</c:v>
                </c:pt>
                <c:pt idx="4739">
                  <c:v>28817250.735176999</c:v>
                </c:pt>
                <c:pt idx="4740">
                  <c:v>28876328.571857996</c:v>
                </c:pt>
                <c:pt idx="4741">
                  <c:v>28934034.464148995</c:v>
                </c:pt>
                <c:pt idx="4742">
                  <c:v>28990394.029468995</c:v>
                </c:pt>
                <c:pt idx="4743">
                  <c:v>29045432.149216998</c:v>
                </c:pt>
                <c:pt idx="4744">
                  <c:v>29099172.997218996</c:v>
                </c:pt>
                <c:pt idx="4745">
                  <c:v>29151640.066798002</c:v>
                </c:pt>
                <c:pt idx="4746">
                  <c:v>29202856.196557004</c:v>
                </c:pt>
                <c:pt idx="4747">
                  <c:v>29252843.594934005</c:v>
                </c:pt>
                <c:pt idx="4748">
                  <c:v>29301623.863616996</c:v>
                </c:pt>
                <c:pt idx="4749">
                  <c:v>29349218.019864</c:v>
                </c:pt>
                <c:pt idx="4750">
                  <c:v>29395646.517802</c:v>
                </c:pt>
                <c:pt idx="4751">
                  <c:v>29440929.268754005</c:v>
                </c:pt>
                <c:pt idx="4752">
                  <c:v>29485085.660654001</c:v>
                </c:pt>
                <c:pt idx="4753">
                  <c:v>29528134.576584004</c:v>
                </c:pt>
                <c:pt idx="4754">
                  <c:v>29570094.412501998</c:v>
                </c:pt>
                <c:pt idx="4755">
                  <c:v>29610983.094184004</c:v>
                </c:pt>
                <c:pt idx="4756">
                  <c:v>29650818.093429998</c:v>
                </c:pt>
                <c:pt idx="4757">
                  <c:v>29689616.443576995</c:v>
                </c:pt>
                <c:pt idx="4758">
                  <c:v>29727394.754340999</c:v>
                </c:pt>
                <c:pt idx="4759">
                  <c:v>29764169.226034001</c:v>
                </c:pt>
                <c:pt idx="4760">
                  <c:v>29799955.66319</c:v>
                </c:pt>
                <c:pt idx="4761">
                  <c:v>29834769.487609994</c:v>
                </c:pt>
                <c:pt idx="4762">
                  <c:v>29868625.750884</c:v>
                </c:pt>
                <c:pt idx="4763">
                  <c:v>29901539.146386005</c:v>
                </c:pt>
                <c:pt idx="4764">
                  <c:v>29933524.020794999</c:v>
                </c:pt>
                <c:pt idx="4765">
                  <c:v>29964594.385143995</c:v>
                </c:pt>
                <c:pt idx="4766">
                  <c:v>29994763.925431997</c:v>
                </c:pt>
                <c:pt idx="4767">
                  <c:v>30024046.012809001</c:v>
                </c:pt>
                <c:pt idx="4768">
                  <c:v>30052453.713374998</c:v>
                </c:pt>
                <c:pt idx="4769">
                  <c:v>30079999.797580998</c:v>
                </c:pt>
                <c:pt idx="4770">
                  <c:v>30106696.749278996</c:v>
                </c:pt>
                <c:pt idx="4771">
                  <c:v>30132556.774417996</c:v>
                </c:pt>
                <c:pt idx="4772">
                  <c:v>30157591.809412997</c:v>
                </c:pt>
                <c:pt idx="4773">
                  <c:v>30181813.529196005</c:v>
                </c:pt>
                <c:pt idx="4774">
                  <c:v>30205233.354968</c:v>
                </c:pt>
                <c:pt idx="4775">
                  <c:v>30227862.461658992</c:v>
                </c:pt>
                <c:pt idx="4776">
                  <c:v>30249711.785116997</c:v>
                </c:pt>
                <c:pt idx="4777">
                  <c:v>30270792.029030997</c:v>
                </c:pt>
                <c:pt idx="4778">
                  <c:v>30291113.671606999</c:v>
                </c:pt>
                <c:pt idx="4779">
                  <c:v>30310686.971992996</c:v>
                </c:pt>
                <c:pt idx="4780">
                  <c:v>30329521.976491995</c:v>
                </c:pt>
                <c:pt idx="4781">
                  <c:v>30347628.524532001</c:v>
                </c:pt>
                <c:pt idx="4782">
                  <c:v>30365016.254446</c:v>
                </c:pt>
                <c:pt idx="4783">
                  <c:v>30381694.609035999</c:v>
                </c:pt>
                <c:pt idx="4784">
                  <c:v>30397672.840953</c:v>
                </c:pt>
                <c:pt idx="4785">
                  <c:v>30412960.01788</c:v>
                </c:pt>
                <c:pt idx="4786">
                  <c:v>30427565.027550001</c:v>
                </c:pt>
                <c:pt idx="4787">
                  <c:v>30441496.582587998</c:v>
                </c:pt>
                <c:pt idx="4788">
                  <c:v>30454763.225184001</c:v>
                </c:pt>
                <c:pt idx="4789">
                  <c:v>30467373.331620999</c:v>
                </c:pt>
                <c:pt idx="4790">
                  <c:v>30479335.116640005</c:v>
                </c:pt>
                <c:pt idx="4791">
                  <c:v>30490656.637670998</c:v>
                </c:pt>
                <c:pt idx="4792">
                  <c:v>30501345.798914999</c:v>
                </c:pt>
                <c:pt idx="4793">
                  <c:v>30511410.355305001</c:v>
                </c:pt>
                <c:pt idx="4794">
                  <c:v>30520857.916325003</c:v>
                </c:pt>
                <c:pt idx="4795">
                  <c:v>30529695.949717995</c:v>
                </c:pt>
                <c:pt idx="4796">
                  <c:v>30537931.785066996</c:v>
                </c:pt>
                <c:pt idx="4797">
                  <c:v>30545572.617265999</c:v>
                </c:pt>
                <c:pt idx="4798">
                  <c:v>30552625.509884</c:v>
                </c:pt>
                <c:pt idx="4799">
                  <c:v>30559097.398416001</c:v>
                </c:pt>
                <c:pt idx="4800">
                  <c:v>30564995.093441997</c:v>
                </c:pt>
                <c:pt idx="4801">
                  <c:v>30570325.283676993</c:v>
                </c:pt>
                <c:pt idx="4802">
                  <c:v>30575094.538943</c:v>
                </c:pt>
                <c:pt idx="4803">
                  <c:v>30579309.313032001</c:v>
                </c:pt>
                <c:pt idx="4804">
                  <c:v>30582975.946497995</c:v>
                </c:pt>
                <c:pt idx="4805">
                  <c:v>30586100.669351</c:v>
                </c:pt>
                <c:pt idx="4806">
                  <c:v>30588689.603684999</c:v>
                </c:pt>
                <c:pt idx="4807">
                  <c:v>30590748.766211998</c:v>
                </c:pt>
                <c:pt idx="4808">
                  <c:v>30592284.070735998</c:v>
                </c:pt>
                <c:pt idx="4809">
                  <c:v>30593301.330540001</c:v>
                </c:pt>
                <c:pt idx="4810">
                  <c:v>30593806.260715995</c:v>
                </c:pt>
                <c:pt idx="4811">
                  <c:v>30593804.480417993</c:v>
                </c:pt>
                <c:pt idx="4812">
                  <c:v>30593301.515053</c:v>
                </c:pt>
                <c:pt idx="4813">
                  <c:v>30592302.798413996</c:v>
                </c:pt>
                <c:pt idx="4814">
                  <c:v>30590813.674741998</c:v>
                </c:pt>
                <c:pt idx="4815">
                  <c:v>30588839.400737997</c:v>
                </c:pt>
                <c:pt idx="4816">
                  <c:v>30586385.147512998</c:v>
                </c:pt>
                <c:pt idx="4817">
                  <c:v>30583456.002487998</c:v>
                </c:pt>
                <c:pt idx="4818">
                  <c:v>30580056.971239995</c:v>
                </c:pt>
                <c:pt idx="4819">
                  <c:v>30576192.979288995</c:v>
                </c:pt>
                <c:pt idx="4820">
                  <c:v>30571868.873847995</c:v>
                </c:pt>
                <c:pt idx="4821">
                  <c:v>30567089.425517995</c:v>
                </c:pt>
                <c:pt idx="4822">
                  <c:v>30561859.329934999</c:v>
                </c:pt>
                <c:pt idx="4823">
                  <c:v>30556183.209382001</c:v>
                </c:pt>
                <c:pt idx="4824">
                  <c:v>30550065.614342004</c:v>
                </c:pt>
                <c:pt idx="4825">
                  <c:v>30543511.025024999</c:v>
                </c:pt>
                <c:pt idx="4826">
                  <c:v>30536523.852846</c:v>
                </c:pt>
                <c:pt idx="4827">
                  <c:v>30529108.441864993</c:v>
                </c:pt>
                <c:pt idx="4828">
                  <c:v>30521269.070188999</c:v>
                </c:pt>
                <c:pt idx="4829">
                  <c:v>30513009.951339997</c:v>
                </c:pt>
                <c:pt idx="4830">
                  <c:v>30504335.235580999</c:v>
                </c:pt>
                <c:pt idx="4831">
                  <c:v>30495249.011218995</c:v>
                </c:pt>
                <c:pt idx="4832">
                  <c:v>30485755.305857997</c:v>
                </c:pt>
                <c:pt idx="4833">
                  <c:v>30475858.087636996</c:v>
                </c:pt>
                <c:pt idx="4834">
                  <c:v>30465561.266424</c:v>
                </c:pt>
                <c:pt idx="4835">
                  <c:v>30454868.694988001</c:v>
                </c:pt>
                <c:pt idx="4836">
                  <c:v>30443784.170132004</c:v>
                </c:pt>
                <c:pt idx="4837">
                  <c:v>30432311.433807995</c:v>
                </c:pt>
                <c:pt idx="4838">
                  <c:v>30420454.174199004</c:v>
                </c:pt>
                <c:pt idx="4839">
                  <c:v>30408216.026772998</c:v>
                </c:pt>
                <c:pt idx="4840">
                  <c:v>30395600.575312</c:v>
                </c:pt>
                <c:pt idx="4841">
                  <c:v>30382611.352917999</c:v>
                </c:pt>
                <c:pt idx="4842">
                  <c:v>30369251.842990998</c:v>
                </c:pt>
                <c:pt idx="4843">
                  <c:v>30355525.480186999</c:v>
                </c:pt>
                <c:pt idx="4844">
                  <c:v>30341435.651347999</c:v>
                </c:pt>
                <c:pt idx="4845">
                  <c:v>30326985.696412999</c:v>
                </c:pt>
                <c:pt idx="4846">
                  <c:v>30312178.909306999</c:v>
                </c:pt>
                <c:pt idx="4847">
                  <c:v>30297018.538807999</c:v>
                </c:pt>
                <c:pt idx="4848">
                  <c:v>30281507.789392997</c:v>
                </c:pt>
                <c:pt idx="4849">
                  <c:v>30265649.822064999</c:v>
                </c:pt>
                <c:pt idx="4850">
                  <c:v>30249447.755160999</c:v>
                </c:pt>
                <c:pt idx="4851">
                  <c:v>30232904.665137999</c:v>
                </c:pt>
                <c:pt idx="4852">
                  <c:v>30216023.587345995</c:v>
                </c:pt>
                <c:pt idx="4853">
                  <c:v>30198807.516778</c:v>
                </c:pt>
                <c:pt idx="4854">
                  <c:v>30181259.408803996</c:v>
                </c:pt>
                <c:pt idx="4855">
                  <c:v>30163382.179892998</c:v>
                </c:pt>
                <c:pt idx="4856">
                  <c:v>30145178.708308998</c:v>
                </c:pt>
                <c:pt idx="4857">
                  <c:v>30126651.834803998</c:v>
                </c:pt>
                <c:pt idx="4858">
                  <c:v>30107804.363278996</c:v>
                </c:pt>
                <c:pt idx="4859">
                  <c:v>30088639.061445996</c:v>
                </c:pt>
                <c:pt idx="4860">
                  <c:v>30069158.661467995</c:v>
                </c:pt>
                <c:pt idx="4861">
                  <c:v>30049365.860580999</c:v>
                </c:pt>
                <c:pt idx="4862">
                  <c:v>30029263.321710002</c:v>
                </c:pt>
                <c:pt idx="4863">
                  <c:v>30008853.674065001</c:v>
                </c:pt>
                <c:pt idx="4864">
                  <c:v>29988139.513730999</c:v>
                </c:pt>
                <c:pt idx="4865">
                  <c:v>29967123.404235002</c:v>
                </c:pt>
                <c:pt idx="4866">
                  <c:v>29945807.877110999</c:v>
                </c:pt>
                <c:pt idx="4867">
                  <c:v>29924195.432445996</c:v>
                </c:pt>
                <c:pt idx="4868">
                  <c:v>29902288.539416999</c:v>
                </c:pt>
                <c:pt idx="4869">
                  <c:v>29880089.636813</c:v>
                </c:pt>
                <c:pt idx="4870">
                  <c:v>29857601.133555003</c:v>
                </c:pt>
                <c:pt idx="4871">
                  <c:v>29834825.409193002</c:v>
                </c:pt>
                <c:pt idx="4872">
                  <c:v>29811764.814400002</c:v>
                </c:pt>
                <c:pt idx="4873">
                  <c:v>29788421.671452001</c:v>
                </c:pt>
                <c:pt idx="4874">
                  <c:v>29764798.274704006</c:v>
                </c:pt>
                <c:pt idx="4875">
                  <c:v>29740896.891046997</c:v>
                </c:pt>
                <c:pt idx="4876">
                  <c:v>29716719.760360997</c:v>
                </c:pt>
                <c:pt idx="4877">
                  <c:v>29692269.095959</c:v>
                </c:pt>
                <c:pt idx="4878">
                  <c:v>29667547.085020997</c:v>
                </c:pt>
                <c:pt idx="4879">
                  <c:v>29642555.889015995</c:v>
                </c:pt>
                <c:pt idx="4880">
                  <c:v>29617297.644121002</c:v>
                </c:pt>
                <c:pt idx="4881">
                  <c:v>29591774.461625997</c:v>
                </c:pt>
                <c:pt idx="4882">
                  <c:v>29565988.428334001</c:v>
                </c:pt>
                <c:pt idx="4883">
                  <c:v>29539941.606953003</c:v>
                </c:pt>
                <c:pt idx="4884">
                  <c:v>29513636.036479</c:v>
                </c:pt>
                <c:pt idx="4885">
                  <c:v>29487073.73257</c:v>
                </c:pt>
                <c:pt idx="4886">
                  <c:v>29460256.687917002</c:v>
                </c:pt>
                <c:pt idx="4887">
                  <c:v>29433186.872602001</c:v>
                </c:pt>
                <c:pt idx="4888">
                  <c:v>29405866.234452005</c:v>
                </c:pt>
                <c:pt idx="4889">
                  <c:v>29378296.699388001</c:v>
                </c:pt>
                <c:pt idx="4890">
                  <c:v>29350480.171762999</c:v>
                </c:pt>
                <c:pt idx="4891">
                  <c:v>29322418.534696005</c:v>
                </c:pt>
                <c:pt idx="4892">
                  <c:v>29294113.650398001</c:v>
                </c:pt>
                <c:pt idx="4893">
                  <c:v>29265567.360492997</c:v>
                </c:pt>
                <c:pt idx="4894">
                  <c:v>29236781.486331996</c:v>
                </c:pt>
                <c:pt idx="4895">
                  <c:v>29207757.829301</c:v>
                </c:pt>
                <c:pt idx="4896">
                  <c:v>29178498.171124004</c:v>
                </c:pt>
                <c:pt idx="4897">
                  <c:v>29149004.274160001</c:v>
                </c:pt>
                <c:pt idx="4898">
                  <c:v>29119277.881691996</c:v>
                </c:pt>
                <c:pt idx="4899">
                  <c:v>29089320.718215</c:v>
                </c:pt>
                <c:pt idx="4900">
                  <c:v>29059134.489713997</c:v>
                </c:pt>
                <c:pt idx="4901">
                  <c:v>29028720.883937996</c:v>
                </c:pt>
                <c:pt idx="4902">
                  <c:v>28998081.570673995</c:v>
                </c:pt>
                <c:pt idx="4903">
                  <c:v>28967218.202004999</c:v>
                </c:pt>
                <c:pt idx="4904">
                  <c:v>28936132.412578002</c:v>
                </c:pt>
                <c:pt idx="4905">
                  <c:v>28904825.819851998</c:v>
                </c:pt>
                <c:pt idx="4906">
                  <c:v>28873300.024349</c:v>
                </c:pt>
                <c:pt idx="4907">
                  <c:v>28841556.609905001</c:v>
                </c:pt>
                <c:pt idx="4908">
                  <c:v>28809597.143904999</c:v>
                </c:pt>
                <c:pt idx="4909">
                  <c:v>28777423.177523002</c:v>
                </c:pt>
                <c:pt idx="4910">
                  <c:v>28745036.245955002</c:v>
                </c:pt>
                <c:pt idx="4911">
                  <c:v>28712437.868643995</c:v>
                </c:pt>
                <c:pt idx="4912">
                  <c:v>28679629.549508002</c:v>
                </c:pt>
                <c:pt idx="4913">
                  <c:v>28646612.777158</c:v>
                </c:pt>
                <c:pt idx="4914">
                  <c:v>28613389.025114</c:v>
                </c:pt>
                <c:pt idx="4915">
                  <c:v>28579959.752021998</c:v>
                </c:pt>
                <c:pt idx="4916">
                  <c:v>28546326.401852995</c:v>
                </c:pt>
                <c:pt idx="4917">
                  <c:v>28512490.404117998</c:v>
                </c:pt>
                <c:pt idx="4918">
                  <c:v>28478453.174065001</c:v>
                </c:pt>
                <c:pt idx="4919">
                  <c:v>28444216.112876005</c:v>
                </c:pt>
                <c:pt idx="4920">
                  <c:v>28409780.607861996</c:v>
                </c:pt>
                <c:pt idx="4921">
                  <c:v>28375148.032655999</c:v>
                </c:pt>
                <c:pt idx="4922">
                  <c:v>28340319.747398995</c:v>
                </c:pt>
                <c:pt idx="4923">
                  <c:v>28305297.098923001</c:v>
                </c:pt>
                <c:pt idx="4924">
                  <c:v>28270081.420937002</c:v>
                </c:pt>
                <c:pt idx="4925">
                  <c:v>28234674.034200005</c:v>
                </c:pt>
                <c:pt idx="4926">
                  <c:v>28199076.246697996</c:v>
                </c:pt>
                <c:pt idx="4927">
                  <c:v>28163289.353818998</c:v>
                </c:pt>
                <c:pt idx="4928">
                  <c:v>28127314.638517004</c:v>
                </c:pt>
                <c:pt idx="4929">
                  <c:v>28091153.371483002</c:v>
                </c:pt>
                <c:pt idx="4930">
                  <c:v>28054806.811307006</c:v>
                </c:pt>
                <c:pt idx="4931">
                  <c:v>28018276.204636998</c:v>
                </c:pt>
                <c:pt idx="4932">
                  <c:v>27981562.786340997</c:v>
                </c:pt>
                <c:pt idx="4933">
                  <c:v>27944667.779657997</c:v>
                </c:pt>
                <c:pt idx="4934">
                  <c:v>27907592.396354005</c:v>
                </c:pt>
                <c:pt idx="4935">
                  <c:v>27870337.836874999</c:v>
                </c:pt>
                <c:pt idx="4936">
                  <c:v>27832905.290486</c:v>
                </c:pt>
                <c:pt idx="4937">
                  <c:v>27795295.935427997</c:v>
                </c:pt>
                <c:pt idx="4938">
                  <c:v>27757510.939050999</c:v>
                </c:pt>
                <c:pt idx="4939">
                  <c:v>27719551.457960997</c:v>
                </c:pt>
                <c:pt idx="4940">
                  <c:v>27681418.638158005</c:v>
                </c:pt>
                <c:pt idx="4941">
                  <c:v>27643113.615169004</c:v>
                </c:pt>
                <c:pt idx="4942">
                  <c:v>27604637.514185004</c:v>
                </c:pt>
                <c:pt idx="4943">
                  <c:v>27565991.450192001</c:v>
                </c:pt>
                <c:pt idx="4944">
                  <c:v>27527176.528099999</c:v>
                </c:pt>
                <c:pt idx="4945">
                  <c:v>27488193.842874002</c:v>
                </c:pt>
                <c:pt idx="4946">
                  <c:v>27449044.479653995</c:v>
                </c:pt>
                <c:pt idx="4947">
                  <c:v>27409729.513884999</c:v>
                </c:pt>
                <c:pt idx="4948">
                  <c:v>27370250.011434</c:v>
                </c:pt>
                <c:pt idx="4949">
                  <c:v>27330607.028712999</c:v>
                </c:pt>
                <c:pt idx="4950">
                  <c:v>27290801.612794004</c:v>
                </c:pt>
                <c:pt idx="4951">
                  <c:v>27250834.801527999</c:v>
                </c:pt>
                <c:pt idx="4952">
                  <c:v>27210707.623656999</c:v>
                </c:pt>
                <c:pt idx="4953">
                  <c:v>27170421.098928999</c:v>
                </c:pt>
                <c:pt idx="4954">
                  <c:v>27129976.238205999</c:v>
                </c:pt>
                <c:pt idx="4955">
                  <c:v>27089374.043575995</c:v>
                </c:pt>
                <c:pt idx="4956">
                  <c:v>27048615.508455999</c:v>
                </c:pt>
                <c:pt idx="4957">
                  <c:v>27007701.617704004</c:v>
                </c:pt>
                <c:pt idx="4958">
                  <c:v>26966633.347716998</c:v>
                </c:pt>
                <c:pt idx="4959">
                  <c:v>26925411.666537005</c:v>
                </c:pt>
                <c:pt idx="4960">
                  <c:v>26884037.533953</c:v>
                </c:pt>
                <c:pt idx="4961">
                  <c:v>26842511.901596997</c:v>
                </c:pt>
                <c:pt idx="4962">
                  <c:v>26800835.713042997</c:v>
                </c:pt>
                <c:pt idx="4963">
                  <c:v>26759009.903904997</c:v>
                </c:pt>
                <c:pt idx="4964">
                  <c:v>26717035.401931997</c:v>
                </c:pt>
                <c:pt idx="4965">
                  <c:v>26674913.127099998</c:v>
                </c:pt>
                <c:pt idx="4966">
                  <c:v>26632643.991704997</c:v>
                </c:pt>
                <c:pt idx="4967">
                  <c:v>26590228.900452998</c:v>
                </c:pt>
                <c:pt idx="4968">
                  <c:v>26547668.750553001</c:v>
                </c:pt>
                <c:pt idx="4969">
                  <c:v>26504964.431798995</c:v>
                </c:pt>
                <c:pt idx="4970">
                  <c:v>26462116.826664001</c:v>
                </c:pt>
                <c:pt idx="4971">
                  <c:v>26419126.810378999</c:v>
                </c:pt>
                <c:pt idx="4972">
                  <c:v>26375995.251022</c:v>
                </c:pt>
                <c:pt idx="4973">
                  <c:v>26332723.009600997</c:v>
                </c:pt>
                <c:pt idx="4974">
                  <c:v>26289310.940130997</c:v>
                </c:pt>
                <c:pt idx="4975">
                  <c:v>26245759.889720999</c:v>
                </c:pt>
                <c:pt idx="4976">
                  <c:v>26202070.698649999</c:v>
                </c:pt>
                <c:pt idx="4977">
                  <c:v>26158244.200444996</c:v>
                </c:pt>
                <c:pt idx="4978">
                  <c:v>26114281.221961997</c:v>
                </c:pt>
                <c:pt idx="4979">
                  <c:v>26070182.583457995</c:v>
                </c:pt>
                <c:pt idx="4980">
                  <c:v>26025949.098668002</c:v>
                </c:pt>
                <c:pt idx="4981">
                  <c:v>25981581.57488</c:v>
                </c:pt>
                <c:pt idx="4982">
                  <c:v>25937080.813003998</c:v>
                </c:pt>
                <c:pt idx="4983">
                  <c:v>25892447.607650999</c:v>
                </c:pt>
                <c:pt idx="4984">
                  <c:v>25847682.747196</c:v>
                </c:pt>
                <c:pt idx="4985">
                  <c:v>25802787.013854001</c:v>
                </c:pt>
                <c:pt idx="4986">
                  <c:v>25757761.183746997</c:v>
                </c:pt>
                <c:pt idx="4987">
                  <c:v>25712606.026969001</c:v>
                </c:pt>
                <c:pt idx="4988">
                  <c:v>25667322.307659</c:v>
                </c:pt>
                <c:pt idx="4989">
                  <c:v>25621910.784060996</c:v>
                </c:pt>
                <c:pt idx="4990">
                  <c:v>25576372.208595</c:v>
                </c:pt>
                <c:pt idx="4991">
                  <c:v>25530707.327916</c:v>
                </c:pt>
                <c:pt idx="4992">
                  <c:v>25484916.882980999</c:v>
                </c:pt>
                <c:pt idx="4993">
                  <c:v>25439001.609111</c:v>
                </c:pt>
                <c:pt idx="4994">
                  <c:v>25392962.236049999</c:v>
                </c:pt>
                <c:pt idx="4995">
                  <c:v>25346799.488031995</c:v>
                </c:pt>
                <c:pt idx="4996">
                  <c:v>25300514.083831992</c:v>
                </c:pt>
                <c:pt idx="4997">
                  <c:v>25254106.736834001</c:v>
                </c:pt>
                <c:pt idx="4998">
                  <c:v>25207578.155083999</c:v>
                </c:pt>
                <c:pt idx="4999">
                  <c:v>25160929.04135</c:v>
                </c:pt>
                <c:pt idx="5000">
                  <c:v>25114160.093177997</c:v>
                </c:pt>
                <c:pt idx="5001">
                  <c:v>25067272.002947997</c:v>
                </c:pt>
                <c:pt idx="5002">
                  <c:v>25020265.457929999</c:v>
                </c:pt>
                <c:pt idx="5003">
                  <c:v>24973141.140338998</c:v>
                </c:pt>
                <c:pt idx="5004">
                  <c:v>24925899.727387</c:v>
                </c:pt>
                <c:pt idx="5005">
                  <c:v>24878541.891337</c:v>
                </c:pt>
                <c:pt idx="5006">
                  <c:v>24831068.299557</c:v>
                </c:pt>
                <c:pt idx="5007">
                  <c:v>24783479.614570003</c:v>
                </c:pt>
                <c:pt idx="5008">
                  <c:v>24735776.494105998</c:v>
                </c:pt>
                <c:pt idx="5009">
                  <c:v>24687959.591150999</c:v>
                </c:pt>
                <c:pt idx="5010">
                  <c:v>24640029.554001</c:v>
                </c:pt>
                <c:pt idx="5011">
                  <c:v>24591987.026303001</c:v>
                </c:pt>
                <c:pt idx="5012">
                  <c:v>24543832.647114001</c:v>
                </c:pt>
                <c:pt idx="5013">
                  <c:v>24495567.050939001</c:v>
                </c:pt>
                <c:pt idx="5014">
                  <c:v>24447190.867786001</c:v>
                </c:pt>
                <c:pt idx="5015">
                  <c:v>24398704.723205995</c:v>
                </c:pt>
                <c:pt idx="5016">
                  <c:v>24350109.238345001</c:v>
                </c:pt>
                <c:pt idx="5017">
                  <c:v>24301405.029986005</c:v>
                </c:pt>
                <c:pt idx="5018">
                  <c:v>24252592.710593</c:v>
                </c:pt>
                <c:pt idx="5019">
                  <c:v>24203672.888360001</c:v>
                </c:pt>
                <c:pt idx="5020">
                  <c:v>24154646.16725</c:v>
                </c:pt>
                <c:pt idx="5021">
                  <c:v>24105513.147039998</c:v>
                </c:pt>
                <c:pt idx="5022">
                  <c:v>24056274.423362002</c:v>
                </c:pt>
                <c:pt idx="5023">
                  <c:v>24006930.587748997</c:v>
                </c:pt>
                <c:pt idx="5024">
                  <c:v>23957482.227673996</c:v>
                </c:pt>
                <c:pt idx="5025">
                  <c:v>23907929.926589001</c:v>
                </c:pt>
                <c:pt idx="5026">
                  <c:v>23858274.263970993</c:v>
                </c:pt>
                <c:pt idx="5027">
                  <c:v>23808515.815355003</c:v>
                </c:pt>
                <c:pt idx="5028">
                  <c:v>23758655.152382005</c:v>
                </c:pt>
                <c:pt idx="5029">
                  <c:v>23708692.842829</c:v>
                </c:pt>
                <c:pt idx="5030">
                  <c:v>23658629.450654</c:v>
                </c:pt>
                <c:pt idx="5031">
                  <c:v>23608465.536031999</c:v>
                </c:pt>
                <c:pt idx="5032">
                  <c:v>23558201.655393999</c:v>
                </c:pt>
                <c:pt idx="5033">
                  <c:v>23507838.361459997</c:v>
                </c:pt>
                <c:pt idx="5034">
                  <c:v>23457376.203280997</c:v>
                </c:pt>
                <c:pt idx="5035">
                  <c:v>23406815.726272002</c:v>
                </c:pt>
                <c:pt idx="5036">
                  <c:v>23356157.472248998</c:v>
                </c:pt>
                <c:pt idx="5037">
                  <c:v>23305401.979462996</c:v>
                </c:pt>
                <c:pt idx="5038">
                  <c:v>23254549.782636996</c:v>
                </c:pt>
                <c:pt idx="5039">
                  <c:v>23203601.412999</c:v>
                </c:pt>
                <c:pt idx="5040">
                  <c:v>23152557.398318</c:v>
                </c:pt>
                <c:pt idx="5041">
                  <c:v>23101418.262934998</c:v>
                </c:pt>
                <c:pt idx="5042">
                  <c:v>23050184.527798995</c:v>
                </c:pt>
                <c:pt idx="5043">
                  <c:v>22998856.710497998</c:v>
                </c:pt>
                <c:pt idx="5044">
                  <c:v>22947435.325290997</c:v>
                </c:pt>
                <c:pt idx="5045">
                  <c:v>22895920.883143995</c:v>
                </c:pt>
                <c:pt idx="5046">
                  <c:v>22844313.891757</c:v>
                </c:pt>
                <c:pt idx="5047">
                  <c:v>22792614.855597999</c:v>
                </c:pt>
                <c:pt idx="5048">
                  <c:v>22740824.275934</c:v>
                </c:pt>
                <c:pt idx="5049">
                  <c:v>22688942.650860999</c:v>
                </c:pt>
                <c:pt idx="5050">
                  <c:v>22636970.475334</c:v>
                </c:pt>
                <c:pt idx="5051">
                  <c:v>22584908.241197996</c:v>
                </c:pt>
                <c:pt idx="5052">
                  <c:v>22532756.437216997</c:v>
                </c:pt>
                <c:pt idx="5053">
                  <c:v>22480515.549102999</c:v>
                </c:pt>
                <c:pt idx="5054">
                  <c:v>22428186.059544999</c:v>
                </c:pt>
                <c:pt idx="5055">
                  <c:v>22375768.448238995</c:v>
                </c:pt>
                <c:pt idx="5056">
                  <c:v>22323263.191912998</c:v>
                </c:pt>
                <c:pt idx="5057">
                  <c:v>22270670.764359001</c:v>
                </c:pt>
                <c:pt idx="5058">
                  <c:v>22217991.636457004</c:v>
                </c:pt>
                <c:pt idx="5059">
                  <c:v>22165226.276204001</c:v>
                </c:pt>
                <c:pt idx="5060">
                  <c:v>22112375.148742005</c:v>
                </c:pt>
                <c:pt idx="5061">
                  <c:v>22059438.716382004</c:v>
                </c:pt>
                <c:pt idx="5062">
                  <c:v>22006417.438634001</c:v>
                </c:pt>
                <c:pt idx="5063">
                  <c:v>21953311.772229001</c:v>
                </c:pt>
                <c:pt idx="5064">
                  <c:v>21900122.171147998</c:v>
                </c:pt>
                <c:pt idx="5065">
                  <c:v>21846849.086643998</c:v>
                </c:pt>
                <c:pt idx="5066">
                  <c:v>21793492.967271991</c:v>
                </c:pt>
                <c:pt idx="5067">
                  <c:v>21740054.258910999</c:v>
                </c:pt>
                <c:pt idx="5068">
                  <c:v>21686533.404787</c:v>
                </c:pt>
                <c:pt idx="5069">
                  <c:v>21632930.845502</c:v>
                </c:pt>
                <c:pt idx="5070">
                  <c:v>21579247.019053001</c:v>
                </c:pt>
                <c:pt idx="5071">
                  <c:v>21525482.360860996</c:v>
                </c:pt>
                <c:pt idx="5072">
                  <c:v>21471637.303789999</c:v>
                </c:pt>
                <c:pt idx="5073">
                  <c:v>21417712.278172001</c:v>
                </c:pt>
                <c:pt idx="5074">
                  <c:v>21363707.711832002</c:v>
                </c:pt>
                <c:pt idx="5075">
                  <c:v>21309624.030107003</c:v>
                </c:pt>
                <c:pt idx="5076">
                  <c:v>21255461.655871995</c:v>
                </c:pt>
                <c:pt idx="5077">
                  <c:v>21201221.00956</c:v>
                </c:pt>
                <c:pt idx="5078">
                  <c:v>21146902.509185001</c:v>
                </c:pt>
                <c:pt idx="5079">
                  <c:v>21092506.570365999</c:v>
                </c:pt>
                <c:pt idx="5080">
                  <c:v>21038033.606343001</c:v>
                </c:pt>
                <c:pt idx="5081">
                  <c:v>20983484.028005</c:v>
                </c:pt>
                <c:pt idx="5082">
                  <c:v>20928858.243903995</c:v>
                </c:pt>
                <c:pt idx="5083">
                  <c:v>20874156.660284001</c:v>
                </c:pt>
                <c:pt idx="5084">
                  <c:v>20819379.681093995</c:v>
                </c:pt>
                <c:pt idx="5085">
                  <c:v>20764527.708014999</c:v>
                </c:pt>
                <c:pt idx="5086">
                  <c:v>20709601.140473995</c:v>
                </c:pt>
                <c:pt idx="5087">
                  <c:v>20654600.375668995</c:v>
                </c:pt>
                <c:pt idx="5088">
                  <c:v>20599525.808587003</c:v>
                </c:pt>
                <c:pt idx="5089">
                  <c:v>20544377.832024004</c:v>
                </c:pt>
                <c:pt idx="5090">
                  <c:v>20489156.836601999</c:v>
                </c:pt>
                <c:pt idx="5091">
                  <c:v>20433863.210793</c:v>
                </c:pt>
                <c:pt idx="5092">
                  <c:v>20378497.340930998</c:v>
                </c:pt>
                <c:pt idx="5093">
                  <c:v>20323059.61124</c:v>
                </c:pt>
                <c:pt idx="5094">
                  <c:v>20267550.403843991</c:v>
                </c:pt>
                <c:pt idx="5095">
                  <c:v>20211970.098790001</c:v>
                </c:pt>
                <c:pt idx="5096">
                  <c:v>20156319.074065</c:v>
                </c:pt>
                <c:pt idx="5097">
                  <c:v>20100597.705614995</c:v>
                </c:pt>
                <c:pt idx="5098">
                  <c:v>20044806.36736</c:v>
                </c:pt>
                <c:pt idx="5099">
                  <c:v>19988945.431216996</c:v>
                </c:pt>
                <c:pt idx="5100">
                  <c:v>19933015.267110996</c:v>
                </c:pt>
                <c:pt idx="5101">
                  <c:v>19877016.242996</c:v>
                </c:pt>
                <c:pt idx="5102">
                  <c:v>19820948.724873997</c:v>
                </c:pt>
                <c:pt idx="5103">
                  <c:v>19764813.076804999</c:v>
                </c:pt>
                <c:pt idx="5104">
                  <c:v>19708609.660932999</c:v>
                </c:pt>
                <c:pt idx="5105">
                  <c:v>19652338.837494999</c:v>
                </c:pt>
                <c:pt idx="5106">
                  <c:v>19596000.964840993</c:v>
                </c:pt>
                <c:pt idx="5107">
                  <c:v>19539596.399448995</c:v>
                </c:pt>
                <c:pt idx="5108">
                  <c:v>19483125.495941997</c:v>
                </c:pt>
                <c:pt idx="5109">
                  <c:v>19426588.607105006</c:v>
                </c:pt>
                <c:pt idx="5110">
                  <c:v>19369986.083895996</c:v>
                </c:pt>
                <c:pt idx="5111">
                  <c:v>19313318.275469996</c:v>
                </c:pt>
                <c:pt idx="5112">
                  <c:v>19256585.529183</c:v>
                </c:pt>
                <c:pt idx="5113">
                  <c:v>19199788.190620001</c:v>
                </c:pt>
                <c:pt idx="5114">
                  <c:v>19142926.603599999</c:v>
                </c:pt>
                <c:pt idx="5115">
                  <c:v>19086001.110196009</c:v>
                </c:pt>
                <c:pt idx="5116">
                  <c:v>19029012.050749</c:v>
                </c:pt>
                <c:pt idx="5117">
                  <c:v>18971959.763881996</c:v>
                </c:pt>
                <c:pt idx="5118">
                  <c:v>18914844.586516</c:v>
                </c:pt>
                <c:pt idx="5119">
                  <c:v>18857666.853882</c:v>
                </c:pt>
                <c:pt idx="5120">
                  <c:v>18800426.899539001</c:v>
                </c:pt>
                <c:pt idx="5121">
                  <c:v>18743125.055383001</c:v>
                </c:pt>
                <c:pt idx="5122">
                  <c:v>18685761.651666999</c:v>
                </c:pt>
                <c:pt idx="5123">
                  <c:v>18628337.017009001</c:v>
                </c:pt>
                <c:pt idx="5124">
                  <c:v>18570851.478410996</c:v>
                </c:pt>
                <c:pt idx="5125">
                  <c:v>18513305.361268997</c:v>
                </c:pt>
                <c:pt idx="5126">
                  <c:v>18455698.989387002</c:v>
                </c:pt>
                <c:pt idx="5127">
                  <c:v>18398032.684992</c:v>
                </c:pt>
                <c:pt idx="5128">
                  <c:v>18340306.768746</c:v>
                </c:pt>
                <c:pt idx="5129">
                  <c:v>18282521.559758998</c:v>
                </c:pt>
                <c:pt idx="5130">
                  <c:v>18224677.375603002</c:v>
                </c:pt>
                <c:pt idx="5131">
                  <c:v>18166774.532324005</c:v>
                </c:pt>
                <c:pt idx="5132">
                  <c:v>18108813.344453</c:v>
                </c:pt>
                <c:pt idx="5133">
                  <c:v>18050794.125022005</c:v>
                </c:pt>
                <c:pt idx="5134">
                  <c:v>17992717.185575996</c:v>
                </c:pt>
                <c:pt idx="5135">
                  <c:v>17934582.836183004</c:v>
                </c:pt>
                <c:pt idx="5136">
                  <c:v>17876391.385446995</c:v>
                </c:pt>
                <c:pt idx="5137">
                  <c:v>17818143.140521999</c:v>
                </c:pt>
                <c:pt idx="5138">
                  <c:v>17759838.407120999</c:v>
                </c:pt>
                <c:pt idx="5139">
                  <c:v>17701477.489531998</c:v>
                </c:pt>
                <c:pt idx="5140">
                  <c:v>17643060.690625999</c:v>
                </c:pt>
                <c:pt idx="5141">
                  <c:v>17584588.311869998</c:v>
                </c:pt>
                <c:pt idx="5142">
                  <c:v>17526060.653338</c:v>
                </c:pt>
                <c:pt idx="5143">
                  <c:v>17467478.013726003</c:v>
                </c:pt>
                <c:pt idx="5144">
                  <c:v>17408840.690358005</c:v>
                </c:pt>
                <c:pt idx="5145">
                  <c:v>17350148.979200002</c:v>
                </c:pt>
                <c:pt idx="5146">
                  <c:v>17291403.174872998</c:v>
                </c:pt>
                <c:pt idx="5147">
                  <c:v>17232603.570659</c:v>
                </c:pt>
                <c:pt idx="5148">
                  <c:v>17173750.458517998</c:v>
                </c:pt>
                <c:pt idx="5149">
                  <c:v>17114844.129094001</c:v>
                </c:pt>
                <c:pt idx="5150">
                  <c:v>17055884.871729001</c:v>
                </c:pt>
                <c:pt idx="5151">
                  <c:v>16996872.974470995</c:v>
                </c:pt>
                <c:pt idx="5152">
                  <c:v>16937808.724086005</c:v>
                </c:pt>
                <c:pt idx="5153">
                  <c:v>16878692.406069998</c:v>
                </c:pt>
                <c:pt idx="5154">
                  <c:v>16819524.304655001</c:v>
                </c:pt>
                <c:pt idx="5155">
                  <c:v>16760304.702826001</c:v>
                </c:pt>
                <c:pt idx="5156">
                  <c:v>16701033.882324001</c:v>
                </c:pt>
                <c:pt idx="5157">
                  <c:v>16641712.12366</c:v>
                </c:pt>
                <c:pt idx="5158">
                  <c:v>16582339.706124997</c:v>
                </c:pt>
                <c:pt idx="5159">
                  <c:v>16522916.907799</c:v>
                </c:pt>
                <c:pt idx="5160">
                  <c:v>16463444.005562</c:v>
                </c:pt>
                <c:pt idx="5161">
                  <c:v>16403921.275102003</c:v>
                </c:pt>
                <c:pt idx="5162">
                  <c:v>16344348.990924997</c:v>
                </c:pt>
                <c:pt idx="5163">
                  <c:v>16284727.426367998</c:v>
                </c:pt>
                <c:pt idx="5164">
                  <c:v>16225056.853602003</c:v>
                </c:pt>
                <c:pt idx="5165">
                  <c:v>16165337.543647002</c:v>
                </c:pt>
                <c:pt idx="5166">
                  <c:v>16105569.766380997</c:v>
                </c:pt>
                <c:pt idx="5167">
                  <c:v>16045753.790543998</c:v>
                </c:pt>
                <c:pt idx="5168">
                  <c:v>15985889.883755002</c:v>
                </c:pt>
                <c:pt idx="5169">
                  <c:v>15925978.312515</c:v>
                </c:pt>
                <c:pt idx="5170">
                  <c:v>15866019.342216</c:v>
                </c:pt>
                <c:pt idx="5171">
                  <c:v>15806013.237156998</c:v>
                </c:pt>
                <c:pt idx="5172">
                  <c:v>15745960.260543998</c:v>
                </c:pt>
                <c:pt idx="5173">
                  <c:v>15685860.674503</c:v>
                </c:pt>
                <c:pt idx="5174">
                  <c:v>15625714.740089998</c:v>
                </c:pt>
                <c:pt idx="5175">
                  <c:v>15565522.717296999</c:v>
                </c:pt>
                <c:pt idx="5176">
                  <c:v>15505284.865062002</c:v>
                </c:pt>
                <c:pt idx="5177">
                  <c:v>15445001.441276997</c:v>
                </c:pt>
                <c:pt idx="5178">
                  <c:v>15384672.702795997</c:v>
                </c:pt>
                <c:pt idx="5179">
                  <c:v>15324298.905444</c:v>
                </c:pt>
                <c:pt idx="5180">
                  <c:v>15263880.304027</c:v>
                </c:pt>
                <c:pt idx="5181">
                  <c:v>15203417.152337</c:v>
                </c:pt>
                <c:pt idx="5182">
                  <c:v>15142909.703160997</c:v>
                </c:pt>
                <c:pt idx="5183">
                  <c:v>15082358.208290998</c:v>
                </c:pt>
                <c:pt idx="5184">
                  <c:v>15021762.918529999</c:v>
                </c:pt>
                <c:pt idx="5185">
                  <c:v>14961124.083699999</c:v>
                </c:pt>
                <c:pt idx="5186">
                  <c:v>14900441.952653004</c:v>
                </c:pt>
                <c:pt idx="5187">
                  <c:v>14839716.773274001</c:v>
                </c:pt>
                <c:pt idx="5188">
                  <c:v>14778948.792490998</c:v>
                </c:pt>
                <c:pt idx="5189">
                  <c:v>14718138.256286001</c:v>
                </c:pt>
                <c:pt idx="5190">
                  <c:v>14657285.409694998</c:v>
                </c:pt>
                <c:pt idx="5191">
                  <c:v>14596390.496823998</c:v>
                </c:pt>
                <c:pt idx="5192">
                  <c:v>14535453.760851001</c:v>
                </c:pt>
                <c:pt idx="5193">
                  <c:v>14474475.444034997</c:v>
                </c:pt>
                <c:pt idx="5194">
                  <c:v>14413455.787722001</c:v>
                </c:pt>
                <c:pt idx="5195">
                  <c:v>14352395.032358</c:v>
                </c:pt>
                <c:pt idx="5196">
                  <c:v>14291293.417486997</c:v>
                </c:pt>
                <c:pt idx="5197">
                  <c:v>14230151.181767</c:v>
                </c:pt>
                <c:pt idx="5198">
                  <c:v>14168968.562972002</c:v>
                </c:pt>
                <c:pt idx="5199">
                  <c:v>14107745.798001001</c:v>
                </c:pt>
                <c:pt idx="5200">
                  <c:v>14046483.122885</c:v>
                </c:pt>
                <c:pt idx="5201">
                  <c:v>13985180.772791</c:v>
                </c:pt>
                <c:pt idx="5202">
                  <c:v>13923838.982035</c:v>
                </c:pt>
                <c:pt idx="5203">
                  <c:v>13862457.984084999</c:v>
                </c:pt>
                <c:pt idx="5204">
                  <c:v>13801038.011565998</c:v>
                </c:pt>
                <c:pt idx="5205">
                  <c:v>13739579.296269998</c:v>
                </c:pt>
                <c:pt idx="5206">
                  <c:v>13678082.069165001</c:v>
                </c:pt>
                <c:pt idx="5207">
                  <c:v>13616546.560393</c:v>
                </c:pt>
                <c:pt idx="5208">
                  <c:v>13554972.999286</c:v>
                </c:pt>
                <c:pt idx="5209">
                  <c:v>13493361.614367997</c:v>
                </c:pt>
                <c:pt idx="5210">
                  <c:v>13431712.633362997</c:v>
                </c:pt>
                <c:pt idx="5211">
                  <c:v>13370026.283197001</c:v>
                </c:pt>
                <c:pt idx="5212">
                  <c:v>13308302.790013</c:v>
                </c:pt>
                <c:pt idx="5213">
                  <c:v>13246542.379170002</c:v>
                </c:pt>
                <c:pt idx="5214">
                  <c:v>13184745.275251999</c:v>
                </c:pt>
                <c:pt idx="5215">
                  <c:v>13122911.702074001</c:v>
                </c:pt>
                <c:pt idx="5216">
                  <c:v>13061041.882690001</c:v>
                </c:pt>
                <c:pt idx="5217">
                  <c:v>12999136.039395995</c:v>
                </c:pt>
                <c:pt idx="5218">
                  <c:v>12937194.393738002</c:v>
                </c:pt>
                <c:pt idx="5219">
                  <c:v>12875217.166518001</c:v>
                </c:pt>
                <c:pt idx="5220">
                  <c:v>12813204.577801</c:v>
                </c:pt>
                <c:pt idx="5221">
                  <c:v>12751156.846918</c:v>
                </c:pt>
                <c:pt idx="5222">
                  <c:v>12689074.192474999</c:v>
                </c:pt>
                <c:pt idx="5223">
                  <c:v>12626956.832358999</c:v>
                </c:pt>
                <c:pt idx="5224">
                  <c:v>12564804.983740002</c:v>
                </c:pt>
                <c:pt idx="5225">
                  <c:v>12502618.863082001</c:v>
                </c:pt>
                <c:pt idx="5226">
                  <c:v>12440398.686144998</c:v>
                </c:pt>
                <c:pt idx="5227">
                  <c:v>12378144.667993</c:v>
                </c:pt>
                <c:pt idx="5228">
                  <c:v>12315857.022996997</c:v>
                </c:pt>
                <c:pt idx="5229">
                  <c:v>12253535.964846002</c:v>
                </c:pt>
                <c:pt idx="5230">
                  <c:v>12191181.706546998</c:v>
                </c:pt>
                <c:pt idx="5231">
                  <c:v>12128794.460431</c:v>
                </c:pt>
                <c:pt idx="5232">
                  <c:v>12066374.438163998</c:v>
                </c:pt>
                <c:pt idx="5233">
                  <c:v>12003921.850747002</c:v>
                </c:pt>
                <c:pt idx="5234">
                  <c:v>11941436.908522001</c:v>
                </c:pt>
                <c:pt idx="5235">
                  <c:v>11878919.821182001</c:v>
                </c:pt>
                <c:pt idx="5236">
                  <c:v>11816370.797770998</c:v>
                </c:pt>
                <c:pt idx="5237">
                  <c:v>11753790.046690999</c:v>
                </c:pt>
                <c:pt idx="5238">
                  <c:v>11691177.775710002</c:v>
                </c:pt>
                <c:pt idx="5239">
                  <c:v>11628534.191963999</c:v>
                </c:pt>
                <c:pt idx="5240">
                  <c:v>11565859.501962002</c:v>
                </c:pt>
                <c:pt idx="5241">
                  <c:v>11503153.911595998</c:v>
                </c:pt>
                <c:pt idx="5242">
                  <c:v>11440417.626141001</c:v>
                </c:pt>
                <c:pt idx="5243">
                  <c:v>11377650.850261003</c:v>
                </c:pt>
                <c:pt idx="5244">
                  <c:v>11314853.788016001</c:v>
                </c:pt>
                <c:pt idx="5245">
                  <c:v>11252026.642867001</c:v>
                </c:pt>
                <c:pt idx="5246">
                  <c:v>11189169.61768</c:v>
                </c:pt>
                <c:pt idx="5247">
                  <c:v>11126282.914729999</c:v>
                </c:pt>
                <c:pt idx="5248">
                  <c:v>11063366.735710002</c:v>
                </c:pt>
                <c:pt idx="5249">
                  <c:v>11000421.281729</c:v>
                </c:pt>
                <c:pt idx="5250">
                  <c:v>10937446.753326001</c:v>
                </c:pt>
                <c:pt idx="5251">
                  <c:v>10874443.350466</c:v>
                </c:pt>
                <c:pt idx="5252">
                  <c:v>10811411.272551</c:v>
                </c:pt>
                <c:pt idx="5253">
                  <c:v>10748350.718421996</c:v>
                </c:pt>
                <c:pt idx="5254">
                  <c:v>10685261.886364998</c:v>
                </c:pt>
                <c:pt idx="5255">
                  <c:v>10622144.974115999</c:v>
                </c:pt>
                <c:pt idx="5256">
                  <c:v>10559000.178862</c:v>
                </c:pt>
                <c:pt idx="5257">
                  <c:v>10495827.697253</c:v>
                </c:pt>
                <c:pt idx="5258">
                  <c:v>10432627.725397998</c:v>
                </c:pt>
                <c:pt idx="5259">
                  <c:v>10369400.458877999</c:v>
                </c:pt>
                <c:pt idx="5260">
                  <c:v>10306146.092744</c:v>
                </c:pt>
                <c:pt idx="5261">
                  <c:v>10242864.821524998</c:v>
                </c:pt>
                <c:pt idx="5262">
                  <c:v>10179556.839232</c:v>
                </c:pt>
                <c:pt idx="5263">
                  <c:v>10116222.339361997</c:v>
                </c:pt>
                <c:pt idx="5264">
                  <c:v>10052861.514903001</c:v>
                </c:pt>
                <c:pt idx="5265">
                  <c:v>9989474.5583379976</c:v>
                </c:pt>
                <c:pt idx="5266">
                  <c:v>9926061.6616510022</c:v>
                </c:pt>
                <c:pt idx="5267">
                  <c:v>9862623.016328996</c:v>
                </c:pt>
                <c:pt idx="5268">
                  <c:v>9799158.8133680001</c:v>
                </c:pt>
                <c:pt idx="5269">
                  <c:v>9735669.2432749961</c:v>
                </c:pt>
                <c:pt idx="5270">
                  <c:v>9672154.4960769974</c:v>
                </c:pt>
                <c:pt idx="5271">
                  <c:v>9608614.7613229975</c:v>
                </c:pt>
                <c:pt idx="5272">
                  <c:v>9545050.228083998</c:v>
                </c:pt>
                <c:pt idx="5273">
                  <c:v>9481461.0849649981</c:v>
                </c:pt>
                <c:pt idx="5274">
                  <c:v>9417847.5201039985</c:v>
                </c:pt>
                <c:pt idx="5275">
                  <c:v>9354209.7211769987</c:v>
                </c:pt>
                <c:pt idx="5276">
                  <c:v>9290547.8754030019</c:v>
                </c:pt>
                <c:pt idx="5277">
                  <c:v>9226862.1695499979</c:v>
                </c:pt>
                <c:pt idx="5278">
                  <c:v>9163152.7899339981</c:v>
                </c:pt>
                <c:pt idx="5279">
                  <c:v>9099419.9224279989</c:v>
                </c:pt>
                <c:pt idx="5280">
                  <c:v>9035663.7524639983</c:v>
                </c:pt>
                <c:pt idx="5281">
                  <c:v>8971884.4650369994</c:v>
                </c:pt>
                <c:pt idx="5282">
                  <c:v>8908082.2447110005</c:v>
                </c:pt>
                <c:pt idx="5283">
                  <c:v>8844257.2756190021</c:v>
                </c:pt>
                <c:pt idx="5284">
                  <c:v>8780409.7414709982</c:v>
                </c:pt>
                <c:pt idx="5285">
                  <c:v>8716539.8255569991</c:v>
                </c:pt>
                <c:pt idx="5286">
                  <c:v>8652647.7107490003</c:v>
                </c:pt>
                <c:pt idx="5287">
                  <c:v>8588733.5795069989</c:v>
                </c:pt>
                <c:pt idx="5288">
                  <c:v>8524797.6138829999</c:v>
                </c:pt>
                <c:pt idx="5289">
                  <c:v>8460839.9955230001</c:v>
                </c:pt>
                <c:pt idx="5290">
                  <c:v>8396860.905673001</c:v>
                </c:pt>
                <c:pt idx="5291">
                  <c:v>8332860.5251809992</c:v>
                </c:pt>
                <c:pt idx="5292">
                  <c:v>8268839.0345020005</c:v>
                </c:pt>
                <c:pt idx="5293">
                  <c:v>8204796.6137029985</c:v>
                </c:pt>
                <c:pt idx="5294">
                  <c:v>8140733.4424630012</c:v>
                </c:pt>
                <c:pt idx="5295">
                  <c:v>8076649.7000810001</c:v>
                </c:pt>
                <c:pt idx="5296">
                  <c:v>8012545.5654779999</c:v>
                </c:pt>
                <c:pt idx="5297">
                  <c:v>7948421.2171990005</c:v>
                </c:pt>
                <c:pt idx="5298">
                  <c:v>7884276.8334189998</c:v>
                </c:pt>
                <c:pt idx="5299">
                  <c:v>7820112.5919480007</c:v>
                </c:pt>
                <c:pt idx="5300">
                  <c:v>7755928.670229</c:v>
                </c:pt>
                <c:pt idx="5301">
                  <c:v>7691725.2453490011</c:v>
                </c:pt>
                <c:pt idx="5302">
                  <c:v>7627502.4940370005</c:v>
                </c:pt>
                <c:pt idx="5303">
                  <c:v>7563260.5926710004</c:v>
                </c:pt>
                <c:pt idx="5304">
                  <c:v>7498999.7172790002</c:v>
                </c:pt>
                <c:pt idx="5305">
                  <c:v>7434720.0435450003</c:v>
                </c:pt>
                <c:pt idx="5306">
                  <c:v>7370421.7468099995</c:v>
                </c:pt>
                <c:pt idx="5307">
                  <c:v>7306105.00208</c:v>
                </c:pt>
                <c:pt idx="5308">
                  <c:v>7241769.9840220008</c:v>
                </c:pt>
                <c:pt idx="5309">
                  <c:v>7177416.8669769997</c:v>
                </c:pt>
                <c:pt idx="5310">
                  <c:v>7113045.8249549996</c:v>
                </c:pt>
                <c:pt idx="5311">
                  <c:v>7048657.0316440007</c:v>
                </c:pt>
                <c:pt idx="5312">
                  <c:v>6984250.6604099991</c:v>
                </c:pt>
                <c:pt idx="5313">
                  <c:v>6919826.8843050003</c:v>
                </c:pt>
                <c:pt idx="5314">
                  <c:v>6855385.8760630004</c:v>
                </c:pt>
                <c:pt idx="5315">
                  <c:v>6790927.8081119992</c:v>
                </c:pt>
                <c:pt idx="5316">
                  <c:v>6726452.8525720006</c:v>
                </c:pt>
                <c:pt idx="5317">
                  <c:v>6661961.1812579995</c:v>
                </c:pt>
                <c:pt idx="5318">
                  <c:v>6597452.9656879995</c:v>
                </c:pt>
                <c:pt idx="5319">
                  <c:v>6532928.3770810002</c:v>
                </c:pt>
                <c:pt idx="5320">
                  <c:v>6468387.5863650013</c:v>
                </c:pt>
                <c:pt idx="5321">
                  <c:v>6403830.7641759999</c:v>
                </c:pt>
                <c:pt idx="5322">
                  <c:v>6339258.0808650004</c:v>
                </c:pt>
                <c:pt idx="5323">
                  <c:v>6274669.7065000003</c:v>
                </c:pt>
                <c:pt idx="5324">
                  <c:v>6210065.8108669994</c:v>
                </c:pt>
                <c:pt idx="5325">
                  <c:v>6145446.5634780005</c:v>
                </c:pt>
                <c:pt idx="5326">
                  <c:v>6080812.1335709998</c:v>
                </c:pt>
                <c:pt idx="5327">
                  <c:v>6016162.6901129987</c:v>
                </c:pt>
                <c:pt idx="5328">
                  <c:v>5951498.4018040001</c:v>
                </c:pt>
                <c:pt idx="5329">
                  <c:v>5886819.4370810008</c:v>
                </c:pt>
                <c:pt idx="5330">
                  <c:v>5822125.9641219992</c:v>
                </c:pt>
                <c:pt idx="5331">
                  <c:v>5757418.1508459998</c:v>
                </c:pt>
                <c:pt idx="5332">
                  <c:v>5692696.1649189992</c:v>
                </c:pt>
                <c:pt idx="5333">
                  <c:v>5627960.1737539992</c:v>
                </c:pt>
                <c:pt idx="5334">
                  <c:v>5563210.3445199998</c:v>
                </c:pt>
                <c:pt idx="5335">
                  <c:v>5498446.8441399997</c:v>
                </c:pt>
                <c:pt idx="5336">
                  <c:v>5433669.8392929994</c:v>
                </c:pt>
                <c:pt idx="5337">
                  <c:v>5368879.496425001</c:v>
                </c:pt>
                <c:pt idx="5338">
                  <c:v>5304075.9817420002</c:v>
                </c:pt>
                <c:pt idx="5339">
                  <c:v>5239259.4612219995</c:v>
                </c:pt>
                <c:pt idx="5340">
                  <c:v>5174430.1006109994</c:v>
                </c:pt>
                <c:pt idx="5341">
                  <c:v>5109588.0654309997</c:v>
                </c:pt>
                <c:pt idx="5342">
                  <c:v>5044733.5209809998</c:v>
                </c:pt>
                <c:pt idx="5343">
                  <c:v>4979866.6323410012</c:v>
                </c:pt>
                <c:pt idx="5344">
                  <c:v>4914987.5643739998</c:v>
                </c:pt>
                <c:pt idx="5345">
                  <c:v>4850096.4817280006</c:v>
                </c:pt>
                <c:pt idx="5346">
                  <c:v>4785193.5488430001</c:v>
                </c:pt>
                <c:pt idx="5347">
                  <c:v>4720278.9299500007</c:v>
                </c:pt>
                <c:pt idx="5348">
                  <c:v>4655352.7890769998</c:v>
                </c:pt>
                <c:pt idx="5349">
                  <c:v>4590415.2900480004</c:v>
                </c:pt>
                <c:pt idx="5350">
                  <c:v>4525466.5964920009</c:v>
                </c:pt>
                <c:pt idx="5351">
                  <c:v>4460506.8718400002</c:v>
                </c:pt>
                <c:pt idx="5352">
                  <c:v>4395536.2793310005</c:v>
                </c:pt>
                <c:pt idx="5353">
                  <c:v>4330554.9820170002</c:v>
                </c:pt>
                <c:pt idx="5354">
                  <c:v>4265563.142759</c:v>
                </c:pt>
                <c:pt idx="5355">
                  <c:v>4200560.9242379991</c:v>
                </c:pt>
                <c:pt idx="5356">
                  <c:v>4135548.4889549995</c:v>
                </c:pt>
                <c:pt idx="5357">
                  <c:v>4070525.9992289999</c:v>
                </c:pt>
                <c:pt idx="5358">
                  <c:v>4005493.617209</c:v>
                </c:pt>
                <c:pt idx="5359">
                  <c:v>3940451.5048690001</c:v>
                </c:pt>
                <c:pt idx="5360">
                  <c:v>3875399.8240169999</c:v>
                </c:pt>
                <c:pt idx="5361">
                  <c:v>3810338.7362910002</c:v>
                </c:pt>
                <c:pt idx="5362">
                  <c:v>3745268.4031709996</c:v>
                </c:pt>
                <c:pt idx="5363">
                  <c:v>3680188.9859719994</c:v>
                </c:pt>
                <c:pt idx="5364">
                  <c:v>3615100.645854</c:v>
                </c:pt>
                <c:pt idx="5365">
                  <c:v>3550003.5438239998</c:v>
                </c:pt>
                <c:pt idx="5366">
                  <c:v>3484897.8407330001</c:v>
                </c:pt>
                <c:pt idx="5367">
                  <c:v>3419783.6972890003</c:v>
                </c:pt>
                <c:pt idx="5368">
                  <c:v>3354661.2740489999</c:v>
                </c:pt>
                <c:pt idx="5369">
                  <c:v>3289530.7314300002</c:v>
                </c:pt>
                <c:pt idx="5370">
                  <c:v>3224392.2297080006</c:v>
                </c:pt>
                <c:pt idx="5371">
                  <c:v>3159245.9290220002</c:v>
                </c:pt>
                <c:pt idx="5372">
                  <c:v>3094091.9893749999</c:v>
                </c:pt>
                <c:pt idx="5373">
                  <c:v>3028930.5706409994</c:v>
                </c:pt>
                <c:pt idx="5374">
                  <c:v>2963761.8325619996</c:v>
                </c:pt>
                <c:pt idx="5375">
                  <c:v>2898585.9347569998</c:v>
                </c:pt>
                <c:pt idx="5376">
                  <c:v>2833403.036719</c:v>
                </c:pt>
                <c:pt idx="5377">
                  <c:v>2768213.2978220005</c:v>
                </c:pt>
                <c:pt idx="5378">
                  <c:v>2703016.8773229998</c:v>
                </c:pt>
                <c:pt idx="5379">
                  <c:v>2637813.9343619994</c:v>
                </c:pt>
                <c:pt idx="5380">
                  <c:v>2572604.627969</c:v>
                </c:pt>
                <c:pt idx="5381">
                  <c:v>2507389.1170640001</c:v>
                </c:pt>
                <c:pt idx="5382">
                  <c:v>2442167.5604589996</c:v>
                </c:pt>
                <c:pt idx="5383">
                  <c:v>2376940.1168649998</c:v>
                </c:pt>
                <c:pt idx="5384">
                  <c:v>2311706.9448890002</c:v>
                </c:pt>
                <c:pt idx="5385">
                  <c:v>2246468.2030420001</c:v>
                </c:pt>
                <c:pt idx="5386">
                  <c:v>2181224.0497380006</c:v>
                </c:pt>
                <c:pt idx="5387">
                  <c:v>2115974.6432990003</c:v>
                </c:pt>
                <c:pt idx="5388">
                  <c:v>2050720.1419570001</c:v>
                </c:pt>
                <c:pt idx="5389">
                  <c:v>1985460.703856</c:v>
                </c:pt>
                <c:pt idx="5390">
                  <c:v>1920196.4870559999</c:v>
                </c:pt>
                <c:pt idx="5391">
                  <c:v>1854927.6495360003</c:v>
                </c:pt>
                <c:pt idx="5392">
                  <c:v>1789654.3491940002</c:v>
                </c:pt>
                <c:pt idx="5393">
                  <c:v>1724376.743854</c:v>
                </c:pt>
                <c:pt idx="5394">
                  <c:v>1659094.9912629998</c:v>
                </c:pt>
                <c:pt idx="5395">
                  <c:v>1593809.2491000001</c:v>
                </c:pt>
                <c:pt idx="5396">
                  <c:v>1528519.6749740003</c:v>
                </c:pt>
                <c:pt idx="5397">
                  <c:v>1463226.426431</c:v>
                </c:pt>
                <c:pt idx="5398">
                  <c:v>1397929.6609510002</c:v>
                </c:pt>
                <c:pt idx="5399">
                  <c:v>1332629.535957</c:v>
                </c:pt>
                <c:pt idx="5400">
                  <c:v>1267326.208811</c:v>
                </c:pt>
                <c:pt idx="5401">
                  <c:v>1202019.8368230001</c:v>
                </c:pt>
                <c:pt idx="5402">
                  <c:v>1136710.5772509999</c:v>
                </c:pt>
                <c:pt idx="5403">
                  <c:v>1071398.587302</c:v>
                </c:pt>
                <c:pt idx="5404">
                  <c:v>1006084.024137</c:v>
                </c:pt>
                <c:pt idx="5405">
                  <c:v>940767.04487500002</c:v>
                </c:pt>
                <c:pt idx="5406">
                  <c:v>875447.80659199995</c:v>
                </c:pt>
                <c:pt idx="5407">
                  <c:v>810126.46632400015</c:v>
                </c:pt>
                <c:pt idx="5408">
                  <c:v>744803.18107399996</c:v>
                </c:pt>
                <c:pt idx="5409">
                  <c:v>679478.10781099997</c:v>
                </c:pt>
                <c:pt idx="5410">
                  <c:v>614151.40347200003</c:v>
                </c:pt>
                <c:pt idx="5411">
                  <c:v>548823.22496699996</c:v>
                </c:pt>
                <c:pt idx="5412">
                  <c:v>483493.7291830001</c:v>
                </c:pt>
                <c:pt idx="5413">
                  <c:v>418163.072981</c:v>
                </c:pt>
                <c:pt idx="5414">
                  <c:v>352831.41320400004</c:v>
                </c:pt>
                <c:pt idx="5415">
                  <c:v>287498.90667900007</c:v>
                </c:pt>
                <c:pt idx="5416">
                  <c:v>222165.71021600001</c:v>
                </c:pt>
                <c:pt idx="5417">
                  <c:v>156831.98061499998</c:v>
                </c:pt>
                <c:pt idx="5418">
                  <c:v>91497.874666000018</c:v>
                </c:pt>
                <c:pt idx="5419">
                  <c:v>26163.549154</c:v>
                </c:pt>
                <c:pt idx="5420">
                  <c:v>-39170.839140999997</c:v>
                </c:pt>
                <c:pt idx="5421">
                  <c:v>-104505.13344000002</c:v>
                </c:pt>
                <c:pt idx="5422">
                  <c:v>-169839.176962</c:v>
                </c:pt>
                <c:pt idx="5423">
                  <c:v>-235172.81292200001</c:v>
                </c:pt>
                <c:pt idx="5424">
                  <c:v>-300505.88452800002</c:v>
                </c:pt>
                <c:pt idx="5425">
                  <c:v>-365838.23497900006</c:v>
                </c:pt>
                <c:pt idx="5426">
                  <c:v>-431169.707459</c:v>
                </c:pt>
                <c:pt idx="5427">
                  <c:v>-496500.14514099999</c:v>
                </c:pt>
                <c:pt idx="5428">
                  <c:v>-561829.3911779999</c:v>
                </c:pt>
                <c:pt idx="5429">
                  <c:v>-627157.28870199993</c:v>
                </c:pt>
                <c:pt idx="5430">
                  <c:v>-692483.68082400004</c:v>
                </c:pt>
                <c:pt idx="5431">
                  <c:v>-757808.41062900005</c:v>
                </c:pt>
                <c:pt idx="5432">
                  <c:v>-823131.32117100002</c:v>
                </c:pt>
                <c:pt idx="5433">
                  <c:v>-888452.25547700003</c:v>
                </c:pt>
                <c:pt idx="5434">
                  <c:v>-953771.056538</c:v>
                </c:pt>
                <c:pt idx="5435">
                  <c:v>-1019087.5673080001</c:v>
                </c:pt>
                <c:pt idx="5436">
                  <c:v>-1084401.6307040001</c:v>
                </c:pt>
                <c:pt idx="5437">
                  <c:v>-1149713.0895990003</c:v>
                </c:pt>
                <c:pt idx="5438">
                  <c:v>-1215021.7868230001</c:v>
                </c:pt>
                <c:pt idx="5439">
                  <c:v>-1280327.565159</c:v>
                </c:pt>
                <c:pt idx="5440">
                  <c:v>-1345630.267338</c:v>
                </c:pt>
                <c:pt idx="5441">
                  <c:v>-1410929.7360410001</c:v>
                </c:pt>
                <c:pt idx="5442">
                  <c:v>-1476225.8138940001</c:v>
                </c:pt>
                <c:pt idx="5443">
                  <c:v>-1541518.3434620001</c:v>
                </c:pt>
                <c:pt idx="5444">
                  <c:v>-1606807.167252</c:v>
                </c:pt>
                <c:pt idx="5445">
                  <c:v>-1672092.1277070001</c:v>
                </c:pt>
                <c:pt idx="5446">
                  <c:v>-1737373.067203</c:v>
                </c:pt>
                <c:pt idx="5447">
                  <c:v>-1802649.8280490001</c:v>
                </c:pt>
                <c:pt idx="5448">
                  <c:v>-1867922.252482</c:v>
                </c:pt>
                <c:pt idx="5449">
                  <c:v>-1933190.1826630002</c:v>
                </c:pt>
                <c:pt idx="5450">
                  <c:v>-1998453.460679</c:v>
                </c:pt>
                <c:pt idx="5451">
                  <c:v>-2063711.9285339999</c:v>
                </c:pt>
                <c:pt idx="5452">
                  <c:v>-2128965.4281529994</c:v>
                </c:pt>
                <c:pt idx="5453">
                  <c:v>-2194213.801374</c:v>
                </c:pt>
                <c:pt idx="5454">
                  <c:v>-2259456.8899469995</c:v>
                </c:pt>
                <c:pt idx="5455">
                  <c:v>-2324694.5355329998</c:v>
                </c:pt>
                <c:pt idx="5456">
                  <c:v>-2389926.5796969999</c:v>
                </c:pt>
                <c:pt idx="5457">
                  <c:v>-2455152.8639109996</c:v>
                </c:pt>
                <c:pt idx="5458">
                  <c:v>-2520373.2295459998</c:v>
                </c:pt>
                <c:pt idx="5459">
                  <c:v>-2585587.5178720001</c:v>
                </c:pt>
                <c:pt idx="5460">
                  <c:v>-2650795.5700559993</c:v>
                </c:pt>
                <c:pt idx="5461">
                  <c:v>-2715997.227155</c:v>
                </c:pt>
                <c:pt idx="5462">
                  <c:v>-2781192.3301179996</c:v>
                </c:pt>
                <c:pt idx="5463">
                  <c:v>-2846380.7197830002</c:v>
                </c:pt>
                <c:pt idx="5464">
                  <c:v>-2911562.2368680001</c:v>
                </c:pt>
                <c:pt idx="5465">
                  <c:v>-2976736.7219779999</c:v>
                </c:pt>
                <c:pt idx="5466">
                  <c:v>-3041904.0155929998</c:v>
                </c:pt>
                <c:pt idx="5467">
                  <c:v>-3107063.9580699997</c:v>
                </c:pt>
                <c:pt idx="5468">
                  <c:v>-3172216.3896419997</c:v>
                </c:pt>
                <c:pt idx="5469">
                  <c:v>-3237361.1504089995</c:v>
                </c:pt>
                <c:pt idx="5470">
                  <c:v>-3302498.0803399999</c:v>
                </c:pt>
                <c:pt idx="5471">
                  <c:v>-3367627.0192709998</c:v>
                </c:pt>
                <c:pt idx="5472">
                  <c:v>-3432747.8068969999</c:v>
                </c:pt>
                <c:pt idx="5473">
                  <c:v>-3497860.2827730002</c:v>
                </c:pt>
                <c:pt idx="5474">
                  <c:v>-3562964.2863130001</c:v>
                </c:pt>
                <c:pt idx="5475">
                  <c:v>-3628059.6567810001</c:v>
                </c:pt>
                <c:pt idx="5476">
                  <c:v>-3693146.2332939999</c:v>
                </c:pt>
                <c:pt idx="5477">
                  <c:v>-3758223.8548149997</c:v>
                </c:pt>
                <c:pt idx="5478">
                  <c:v>-3823292.3601549994</c:v>
                </c:pt>
                <c:pt idx="5479">
                  <c:v>-3888351.5879640002</c:v>
                </c:pt>
                <c:pt idx="5480">
                  <c:v>-3953401.3767320001</c:v>
                </c:pt>
                <c:pt idx="5481">
                  <c:v>-4018441.5647880007</c:v>
                </c:pt>
                <c:pt idx="5482">
                  <c:v>-4083471.9902900001</c:v>
                </c:pt>
                <c:pt idx="5483">
                  <c:v>-4148492.491229</c:v>
                </c:pt>
                <c:pt idx="5484">
                  <c:v>-4213502.9054250009</c:v>
                </c:pt>
                <c:pt idx="5485">
                  <c:v>-4278503.0705200005</c:v>
                </c:pt>
                <c:pt idx="5486">
                  <c:v>-4343492.8239789996</c:v>
                </c:pt>
                <c:pt idx="5487">
                  <c:v>-4408472.0030859997</c:v>
                </c:pt>
                <c:pt idx="5488">
                  <c:v>-4473440.4449400008</c:v>
                </c:pt>
                <c:pt idx="5489">
                  <c:v>-4538397.9864540007</c:v>
                </c:pt>
                <c:pt idx="5490">
                  <c:v>-4603344.46435</c:v>
                </c:pt>
                <c:pt idx="5491">
                  <c:v>-4668279.7151579997</c:v>
                </c:pt>
                <c:pt idx="5492">
                  <c:v>-4733203.5752109997</c:v>
                </c:pt>
                <c:pt idx="5493">
                  <c:v>-4798115.8806440001</c:v>
                </c:pt>
                <c:pt idx="5494">
                  <c:v>-4863016.4673880003</c:v>
                </c:pt>
                <c:pt idx="5495">
                  <c:v>-4927905.1711729998</c:v>
                </c:pt>
                <c:pt idx="5496">
                  <c:v>-4992781.8275159998</c:v>
                </c:pt>
                <c:pt idx="5497">
                  <c:v>-5057646.2717260001</c:v>
                </c:pt>
                <c:pt idx="5498">
                  <c:v>-5122498.3388980003</c:v>
                </c:pt>
                <c:pt idx="5499">
                  <c:v>-5187337.8639089996</c:v>
                </c:pt>
                <c:pt idx="5500">
                  <c:v>-5252164.6814159993</c:v>
                </c:pt>
                <c:pt idx="5501">
                  <c:v>-5316978.6258519981</c:v>
                </c:pt>
                <c:pt idx="5502">
                  <c:v>-5381779.5314240009</c:v>
                </c:pt>
                <c:pt idx="5503">
                  <c:v>-5446567.2321110014</c:v>
                </c:pt>
                <c:pt idx="5504">
                  <c:v>-5511341.5616579996</c:v>
                </c:pt>
                <c:pt idx="5505">
                  <c:v>-5576102.3535739994</c:v>
                </c:pt>
                <c:pt idx="5506">
                  <c:v>-5640849.4411300002</c:v>
                </c:pt>
                <c:pt idx="5507">
                  <c:v>-5705582.6573560005</c:v>
                </c:pt>
                <c:pt idx="5508">
                  <c:v>-5770301.8350339998</c:v>
                </c:pt>
                <c:pt idx="5509">
                  <c:v>-5835006.8067000005</c:v>
                </c:pt>
                <c:pt idx="5510">
                  <c:v>-5899697.4046390001</c:v>
                </c:pt>
                <c:pt idx="5511">
                  <c:v>-5964373.4608799992</c:v>
                </c:pt>
                <c:pt idx="5512">
                  <c:v>-6029034.8071940001</c:v>
                </c:pt>
                <c:pt idx="5513">
                  <c:v>-6093681.2750930004</c:v>
                </c:pt>
                <c:pt idx="5514">
                  <c:v>-6158312.6958229989</c:v>
                </c:pt>
                <c:pt idx="5515">
                  <c:v>-6222928.900363001</c:v>
                </c:pt>
                <c:pt idx="5516">
                  <c:v>-6287529.71942</c:v>
                </c:pt>
                <c:pt idx="5517">
                  <c:v>-6352114.9834310003</c:v>
                </c:pt>
                <c:pt idx="5518">
                  <c:v>-6416684.5225500008</c:v>
                </c:pt>
                <c:pt idx="5519">
                  <c:v>-6481238.1666559996</c:v>
                </c:pt>
                <c:pt idx="5520">
                  <c:v>-6545775.7453400008</c:v>
                </c:pt>
                <c:pt idx="5521">
                  <c:v>-6610297.0879080007</c:v>
                </c:pt>
                <c:pt idx="5522">
                  <c:v>-6674802.0233749999</c:v>
                </c:pt>
                <c:pt idx="5523">
                  <c:v>-6739290.3804630004</c:v>
                </c:pt>
                <c:pt idx="5524">
                  <c:v>-6803761.9875950012</c:v>
                </c:pt>
                <c:pt idx="5525">
                  <c:v>-6868216.6728950003</c:v>
                </c:pt>
                <c:pt idx="5526">
                  <c:v>-6932654.2641819986</c:v>
                </c:pt>
                <c:pt idx="5527">
                  <c:v>-6997074.5889680013</c:v>
                </c:pt>
                <c:pt idx="5528">
                  <c:v>-7061477.4744550008</c:v>
                </c:pt>
                <c:pt idx="5529">
                  <c:v>-7125862.747529001</c:v>
                </c:pt>
                <c:pt idx="5530">
                  <c:v>-7190230.2347610006</c:v>
                </c:pt>
                <c:pt idx="5531">
                  <c:v>-7254579.762399001</c:v>
                </c:pt>
                <c:pt idx="5532">
                  <c:v>-7318911.156366</c:v>
                </c:pt>
                <c:pt idx="5533">
                  <c:v>-7383224.2422580002</c:v>
                </c:pt>
                <c:pt idx="5534">
                  <c:v>-7447518.8453400014</c:v>
                </c:pt>
                <c:pt idx="5535">
                  <c:v>-7511794.7905400004</c:v>
                </c:pt>
                <c:pt idx="5536">
                  <c:v>-7576051.9024490016</c:v>
                </c:pt>
                <c:pt idx="5537">
                  <c:v>-7640290.005314</c:v>
                </c:pt>
                <c:pt idx="5538">
                  <c:v>-7704508.9230379993</c:v>
                </c:pt>
                <c:pt idx="5539">
                  <c:v>-7768708.4791740002</c:v>
                </c:pt>
                <c:pt idx="5540">
                  <c:v>-7832888.4969220003</c:v>
                </c:pt>
                <c:pt idx="5541">
                  <c:v>-7897048.7991239997</c:v>
                </c:pt>
                <c:pt idx="5542">
                  <c:v>-7961189.2082630005</c:v>
                </c:pt>
                <c:pt idx="5543">
                  <c:v>-8025309.5464590006</c:v>
                </c:pt>
                <c:pt idx="5544">
                  <c:v>-8089409.6354630003</c:v>
                </c:pt>
                <c:pt idx="5545">
                  <c:v>-8153489.2966529997</c:v>
                </c:pt>
                <c:pt idx="5546">
                  <c:v>-8217548.3510359991</c:v>
                </c:pt>
                <c:pt idx="5547">
                  <c:v>-8281586.6192369983</c:v>
                </c:pt>
                <c:pt idx="5548">
                  <c:v>-8345603.9214990009</c:v>
                </c:pt>
                <c:pt idx="5549">
                  <c:v>-8409600.0776799992</c:v>
                </c:pt>
                <c:pt idx="5550">
                  <c:v>-8473574.907244999</c:v>
                </c:pt>
                <c:pt idx="5551">
                  <c:v>-8537528.2292679958</c:v>
                </c:pt>
                <c:pt idx="5552">
                  <c:v>-8601459.8624230009</c:v>
                </c:pt>
                <c:pt idx="5553">
                  <c:v>-8665369.6249839999</c:v>
                </c:pt>
                <c:pt idx="5554">
                  <c:v>-8729257.3348190021</c:v>
                </c:pt>
                <c:pt idx="5555">
                  <c:v>-8793122.8093849979</c:v>
                </c:pt>
                <c:pt idx="5556">
                  <c:v>-8856965.8657269999</c:v>
                </c:pt>
                <c:pt idx="5557">
                  <c:v>-8920786.3204730004</c:v>
                </c:pt>
                <c:pt idx="5558">
                  <c:v>-8984583.989827998</c:v>
                </c:pt>
                <c:pt idx="5559">
                  <c:v>-9048358.6895739976</c:v>
                </c:pt>
                <c:pt idx="5560">
                  <c:v>-9112110.2350609973</c:v>
                </c:pt>
                <c:pt idx="5561">
                  <c:v>-9175838.4412079975</c:v>
                </c:pt>
                <c:pt idx="5562">
                  <c:v>-9239543.1224949956</c:v>
                </c:pt>
                <c:pt idx="5563">
                  <c:v>-9303224.0929610003</c:v>
                </c:pt>
                <c:pt idx="5564">
                  <c:v>-9366881.1662009973</c:v>
                </c:pt>
                <c:pt idx="5565">
                  <c:v>-9430514.1553569995</c:v>
                </c:pt>
                <c:pt idx="5566">
                  <c:v>-9494122.8731200006</c:v>
                </c:pt>
                <c:pt idx="5567">
                  <c:v>-9557707.1317209974</c:v>
                </c:pt>
                <c:pt idx="5568">
                  <c:v>-9621266.742930999</c:v>
                </c:pt>
                <c:pt idx="5569">
                  <c:v>-9684801.5180520006</c:v>
                </c:pt>
                <c:pt idx="5570">
                  <c:v>-9748311.2679169979</c:v>
                </c:pt>
                <c:pt idx="5571">
                  <c:v>-9811795.8028840013</c:v>
                </c:pt>
                <c:pt idx="5572">
                  <c:v>-9875254.9328300003</c:v>
                </c:pt>
                <c:pt idx="5573">
                  <c:v>-9938688.4671509992</c:v>
                </c:pt>
                <c:pt idx="5574">
                  <c:v>-10002096.214753002</c:v>
                </c:pt>
                <c:pt idx="5575">
                  <c:v>-10065477.984051002</c:v>
                </c:pt>
                <c:pt idx="5576">
                  <c:v>-10128833.582962003</c:v>
                </c:pt>
                <c:pt idx="5577">
                  <c:v>-10192162.818902999</c:v>
                </c:pt>
                <c:pt idx="5578">
                  <c:v>-10255465.498785</c:v>
                </c:pt>
                <c:pt idx="5579">
                  <c:v>-10318741.429009</c:v>
                </c:pt>
                <c:pt idx="5580">
                  <c:v>-10381990.415461</c:v>
                </c:pt>
                <c:pt idx="5581">
                  <c:v>-10445212.263507998</c:v>
                </c:pt>
                <c:pt idx="5582">
                  <c:v>-10508406.777993998</c:v>
                </c:pt>
                <c:pt idx="5583">
                  <c:v>-10571573.763235001</c:v>
                </c:pt>
                <c:pt idx="5584">
                  <c:v>-10634713.023011999</c:v>
                </c:pt>
                <c:pt idx="5585">
                  <c:v>-10697824.360571003</c:v>
                </c:pt>
                <c:pt idx="5586">
                  <c:v>-10760907.578614</c:v>
                </c:pt>
                <c:pt idx="5587">
                  <c:v>-10823962.479296001</c:v>
                </c:pt>
                <c:pt idx="5588">
                  <c:v>-10886988.864223002</c:v>
                </c:pt>
                <c:pt idx="5589">
                  <c:v>-10949986.53444</c:v>
                </c:pt>
                <c:pt idx="5590">
                  <c:v>-11012955.290435998</c:v>
                </c:pt>
                <c:pt idx="5591">
                  <c:v>-11075894.93213</c:v>
                </c:pt>
                <c:pt idx="5592">
                  <c:v>-11138805.258871</c:v>
                </c:pt>
                <c:pt idx="5593">
                  <c:v>-11201686.069432</c:v>
                </c:pt>
                <c:pt idx="5594">
                  <c:v>-11264537.162008002</c:v>
                </c:pt>
                <c:pt idx="5595">
                  <c:v>-11327358.334203999</c:v>
                </c:pt>
                <c:pt idx="5596">
                  <c:v>-11390149.383037003</c:v>
                </c:pt>
                <c:pt idx="5597">
                  <c:v>-11452910.104928</c:v>
                </c:pt>
                <c:pt idx="5598">
                  <c:v>-11515640.295696</c:v>
                </c:pt>
                <c:pt idx="5599">
                  <c:v>-11578339.750556</c:v>
                </c:pt>
                <c:pt idx="5600">
                  <c:v>-11641008.264110003</c:v>
                </c:pt>
                <c:pt idx="5601">
                  <c:v>-11703645.630343998</c:v>
                </c:pt>
                <c:pt idx="5602">
                  <c:v>-11766251.642624998</c:v>
                </c:pt>
                <c:pt idx="5603">
                  <c:v>-11828826.093691999</c:v>
                </c:pt>
                <c:pt idx="5604">
                  <c:v>-11891368.775650002</c:v>
                </c:pt>
                <c:pt idx="5605">
                  <c:v>-11953879.479970003</c:v>
                </c:pt>
                <c:pt idx="5606">
                  <c:v>-12016357.997479998</c:v>
                </c:pt>
                <c:pt idx="5607">
                  <c:v>-12078804.118357001</c:v>
                </c:pt>
                <c:pt idx="5608">
                  <c:v>-12141217.632128999</c:v>
                </c:pt>
                <c:pt idx="5609">
                  <c:v>-12203598.327663003</c:v>
                </c:pt>
                <c:pt idx="5610">
                  <c:v>-12265945.993161</c:v>
                </c:pt>
                <c:pt idx="5611">
                  <c:v>-12328260.416158</c:v>
                </c:pt>
                <c:pt idx="5612">
                  <c:v>-12390541.383510999</c:v>
                </c:pt>
                <c:pt idx="5613">
                  <c:v>-12452788.681395998</c:v>
                </c:pt>
                <c:pt idx="5614">
                  <c:v>-12515002.095305</c:v>
                </c:pt>
                <c:pt idx="5615">
                  <c:v>-12577181.410035998</c:v>
                </c:pt>
                <c:pt idx="5616">
                  <c:v>-12639326.409688001</c:v>
                </c:pt>
                <c:pt idx="5617">
                  <c:v>-12701436.877658002</c:v>
                </c:pt>
                <c:pt idx="5618">
                  <c:v>-12763512.596633</c:v>
                </c:pt>
                <c:pt idx="5619">
                  <c:v>-12825553.348583998</c:v>
                </c:pt>
                <c:pt idx="5620">
                  <c:v>-12887558.914760999</c:v>
                </c:pt>
                <c:pt idx="5621">
                  <c:v>-12949529.075687004</c:v>
                </c:pt>
                <c:pt idx="5622">
                  <c:v>-13011463.611152003</c:v>
                </c:pt>
                <c:pt idx="5623">
                  <c:v>-13073362.300205</c:v>
                </c:pt>
                <c:pt idx="5624">
                  <c:v>-13135224.921150999</c:v>
                </c:pt>
                <c:pt idx="5625">
                  <c:v>-13197051.251544001</c:v>
                </c:pt>
                <c:pt idx="5626">
                  <c:v>-13258841.06818</c:v>
                </c:pt>
                <c:pt idx="5627">
                  <c:v>-13320594.147089997</c:v>
                </c:pt>
                <c:pt idx="5628">
                  <c:v>-13382310.263537001</c:v>
                </c:pt>
                <c:pt idx="5629">
                  <c:v>-13443989.192004997</c:v>
                </c:pt>
                <c:pt idx="5630">
                  <c:v>-13505630.706198998</c:v>
                </c:pt>
                <c:pt idx="5631">
                  <c:v>-13567234.579031</c:v>
                </c:pt>
                <c:pt idx="5632">
                  <c:v>-13628800.582619002</c:v>
                </c:pt>
                <c:pt idx="5633">
                  <c:v>-13690328.48828</c:v>
                </c:pt>
                <c:pt idx="5634">
                  <c:v>-13751818.066520998</c:v>
                </c:pt>
                <c:pt idx="5635">
                  <c:v>-13813269.087034998</c:v>
                </c:pt>
                <c:pt idx="5636">
                  <c:v>-13874681.318692002</c:v>
                </c:pt>
                <c:pt idx="5637">
                  <c:v>-13936054.529533001</c:v>
                </c:pt>
                <c:pt idx="5638">
                  <c:v>-13997388.486767</c:v>
                </c:pt>
                <c:pt idx="5639">
                  <c:v>-14058682.956757002</c:v>
                </c:pt>
                <c:pt idx="5640">
                  <c:v>-14119937.705019003</c:v>
                </c:pt>
                <c:pt idx="5641">
                  <c:v>-14181152.496214001</c:v>
                </c:pt>
                <c:pt idx="5642">
                  <c:v>-14242327.094138</c:v>
                </c:pt>
                <c:pt idx="5643">
                  <c:v>-14303461.261719001</c:v>
                </c:pt>
                <c:pt idx="5644">
                  <c:v>-14364554.761008</c:v>
                </c:pt>
                <c:pt idx="5645">
                  <c:v>-14425607.353171002</c:v>
                </c:pt>
                <c:pt idx="5646">
                  <c:v>-14486618.798483998</c:v>
                </c:pt>
                <c:pt idx="5647">
                  <c:v>-14547588.856323998</c:v>
                </c:pt>
                <c:pt idx="5648">
                  <c:v>-14608517.285163999</c:v>
                </c:pt>
                <c:pt idx="5649">
                  <c:v>-14669403.842560001</c:v>
                </c:pt>
                <c:pt idx="5650">
                  <c:v>-14730248.285151999</c:v>
                </c:pt>
                <c:pt idx="5651">
                  <c:v>-14791050.368649002</c:v>
                </c:pt>
                <c:pt idx="5652">
                  <c:v>-14851809.847827001</c:v>
                </c:pt>
                <c:pt idx="5653">
                  <c:v>-14912526.476516997</c:v>
                </c:pt>
                <c:pt idx="5654">
                  <c:v>-14973200.007601</c:v>
                </c:pt>
                <c:pt idx="5655">
                  <c:v>-15033830.193001</c:v>
                </c:pt>
                <c:pt idx="5656">
                  <c:v>-15094416.783673001</c:v>
                </c:pt>
                <c:pt idx="5657">
                  <c:v>-15154959.529601</c:v>
                </c:pt>
                <c:pt idx="5658">
                  <c:v>-15215458.179785</c:v>
                </c:pt>
                <c:pt idx="5659">
                  <c:v>-15275912.482237</c:v>
                </c:pt>
                <c:pt idx="5660">
                  <c:v>-15336322.183968</c:v>
                </c:pt>
                <c:pt idx="5661">
                  <c:v>-15396687.030986</c:v>
                </c:pt>
                <c:pt idx="5662">
                  <c:v>-15457006.768283</c:v>
                </c:pt>
                <c:pt idx="5663">
                  <c:v>-15517281.139830997</c:v>
                </c:pt>
                <c:pt idx="5664">
                  <c:v>-15577509.888568001</c:v>
                </c:pt>
                <c:pt idx="5665">
                  <c:v>-15637692.756395996</c:v>
                </c:pt>
                <c:pt idx="5666">
                  <c:v>-15697829.484166</c:v>
                </c:pt>
                <c:pt idx="5667">
                  <c:v>-15757919.811675999</c:v>
                </c:pt>
                <c:pt idx="5668">
                  <c:v>-15817963.477658002</c:v>
                </c:pt>
                <c:pt idx="5669">
                  <c:v>-15877960.219771</c:v>
                </c:pt>
                <c:pt idx="5670">
                  <c:v>-15937909.774591997</c:v>
                </c:pt>
                <c:pt idx="5671">
                  <c:v>-15997811.877606999</c:v>
                </c:pt>
                <c:pt idx="5672">
                  <c:v>-16057666.263201</c:v>
                </c:pt>
                <c:pt idx="5673">
                  <c:v>-16117472.664652001</c:v>
                </c:pt>
                <c:pt idx="5674">
                  <c:v>-16177230.81412</c:v>
                </c:pt>
                <c:pt idx="5675">
                  <c:v>-16236940.442638</c:v>
                </c:pt>
                <c:pt idx="5676">
                  <c:v>-16296601.280102</c:v>
                </c:pt>
                <c:pt idx="5677">
                  <c:v>-16356213.055264</c:v>
                </c:pt>
                <c:pt idx="5678">
                  <c:v>-16415775.495719004</c:v>
                </c:pt>
                <c:pt idx="5679">
                  <c:v>-16475288.327901</c:v>
                </c:pt>
                <c:pt idx="5680">
                  <c:v>-16534751.277067998</c:v>
                </c:pt>
                <c:pt idx="5681">
                  <c:v>-16594164.067295998</c:v>
                </c:pt>
                <c:pt idx="5682">
                  <c:v>-16653526.421465999</c:v>
                </c:pt>
                <c:pt idx="5683">
                  <c:v>-16712838.061259001</c:v>
                </c:pt>
                <c:pt idx="5684">
                  <c:v>-16772098.707141001</c:v>
                </c:pt>
                <c:pt idx="5685">
                  <c:v>-16831308.078358002</c:v>
                </c:pt>
                <c:pt idx="5686">
                  <c:v>-16890465.892919999</c:v>
                </c:pt>
                <c:pt idx="5687">
                  <c:v>-16949571.867596</c:v>
                </c:pt>
                <c:pt idx="5688">
                  <c:v>-17008625.717904001</c:v>
                </c:pt>
                <c:pt idx="5689">
                  <c:v>-17067627.158095002</c:v>
                </c:pt>
                <c:pt idx="5690">
                  <c:v>-17126575.901147995</c:v>
                </c:pt>
                <c:pt idx="5691">
                  <c:v>-17185471.658759009</c:v>
                </c:pt>
                <c:pt idx="5692">
                  <c:v>-17244314.141328</c:v>
                </c:pt>
                <c:pt idx="5693">
                  <c:v>-17303103.057948995</c:v>
                </c:pt>
                <c:pt idx="5694">
                  <c:v>-17361838.116400003</c:v>
                </c:pt>
                <c:pt idx="5695">
                  <c:v>-17420519.023132998</c:v>
                </c:pt>
                <c:pt idx="5696">
                  <c:v>-17479145.483260993</c:v>
                </c:pt>
                <c:pt idx="5697">
                  <c:v>-17537717.200547997</c:v>
                </c:pt>
                <c:pt idx="5698">
                  <c:v>-17596233.877397999</c:v>
                </c:pt>
                <c:pt idx="5699">
                  <c:v>-17654695.214840997</c:v>
                </c:pt>
                <c:pt idx="5700">
                  <c:v>-17713100.912527002</c:v>
                </c:pt>
                <c:pt idx="5701">
                  <c:v>-17771450.668710001</c:v>
                </c:pt>
                <c:pt idx="5702">
                  <c:v>-17829744.180237997</c:v>
                </c:pt>
                <c:pt idx="5703">
                  <c:v>-17887981.142540999</c:v>
                </c:pt>
                <c:pt idx="5704">
                  <c:v>-17946161.249618996</c:v>
                </c:pt>
                <c:pt idx="5705">
                  <c:v>-18004284.194031</c:v>
                </c:pt>
                <c:pt idx="5706">
                  <c:v>-18062349.666882001</c:v>
                </c:pt>
                <c:pt idx="5707">
                  <c:v>-18120357.357810996</c:v>
                </c:pt>
                <c:pt idx="5708">
                  <c:v>-18178306.954978995</c:v>
                </c:pt>
                <c:pt idx="5709">
                  <c:v>-18236198.145055</c:v>
                </c:pt>
                <c:pt idx="5710">
                  <c:v>-18294030.613208</c:v>
                </c:pt>
                <c:pt idx="5711">
                  <c:v>-18351804.043089997</c:v>
                </c:pt>
                <c:pt idx="5712">
                  <c:v>-18409518.116822004</c:v>
                </c:pt>
                <c:pt idx="5713">
                  <c:v>-18467172.514988001</c:v>
                </c:pt>
                <c:pt idx="5714">
                  <c:v>-18524766.916614</c:v>
                </c:pt>
                <c:pt idx="5715">
                  <c:v>-18582300.999162</c:v>
                </c:pt>
                <c:pt idx="5716">
                  <c:v>-18639774.438510001</c:v>
                </c:pt>
                <c:pt idx="5717">
                  <c:v>-18697186.908944</c:v>
                </c:pt>
                <c:pt idx="5718">
                  <c:v>-18754538.083141997</c:v>
                </c:pt>
                <c:pt idx="5719">
                  <c:v>-18811827.632161003</c:v>
                </c:pt>
                <c:pt idx="5720">
                  <c:v>-18869055.225421995</c:v>
                </c:pt>
                <c:pt idx="5721">
                  <c:v>-18926220.530699</c:v>
                </c:pt>
                <c:pt idx="5722">
                  <c:v>-18983323.214102004</c:v>
                </c:pt>
                <c:pt idx="5723">
                  <c:v>-19040362.940064002</c:v>
                </c:pt>
                <c:pt idx="5724">
                  <c:v>-19097339.371327005</c:v>
                </c:pt>
                <c:pt idx="5725">
                  <c:v>-19154252.168926004</c:v>
                </c:pt>
                <c:pt idx="5726">
                  <c:v>-19211100.992176998</c:v>
                </c:pt>
                <c:pt idx="5727">
                  <c:v>-19267885.498659998</c:v>
                </c:pt>
                <c:pt idx="5728">
                  <c:v>-19324605.344206005</c:v>
                </c:pt>
                <c:pt idx="5729">
                  <c:v>-19381260.182879996</c:v>
                </c:pt>
                <c:pt idx="5730">
                  <c:v>-19437849.666967001</c:v>
                </c:pt>
                <c:pt idx="5731">
                  <c:v>-19494373.446956001</c:v>
                </c:pt>
                <c:pt idx="5732">
                  <c:v>-19550831.171523999</c:v>
                </c:pt>
                <c:pt idx="5733">
                  <c:v>-19607222.487523995</c:v>
                </c:pt>
                <c:pt idx="5734">
                  <c:v>-19663547.039965</c:v>
                </c:pt>
                <c:pt idx="5735">
                  <c:v>-19719804.471994996</c:v>
                </c:pt>
                <c:pt idx="5736">
                  <c:v>-19775994.424891997</c:v>
                </c:pt>
                <c:pt idx="5737">
                  <c:v>-19832116.538038999</c:v>
                </c:pt>
                <c:pt idx="5738">
                  <c:v>-19888170.448912997</c:v>
                </c:pt>
                <c:pt idx="5739">
                  <c:v>-19944155.793068998</c:v>
                </c:pt>
                <c:pt idx="5740">
                  <c:v>-20000072.204116005</c:v>
                </c:pt>
                <c:pt idx="5741">
                  <c:v>-20055919.313710999</c:v>
                </c:pt>
                <c:pt idx="5742">
                  <c:v>-20111696.751532</c:v>
                </c:pt>
                <c:pt idx="5743">
                  <c:v>-20167404.145266999</c:v>
                </c:pt>
                <c:pt idx="5744">
                  <c:v>-20223041.120591</c:v>
                </c:pt>
                <c:pt idx="5745">
                  <c:v>-20278607.301155999</c:v>
                </c:pt>
                <c:pt idx="5746">
                  <c:v>-20334102.308565002</c:v>
                </c:pt>
                <c:pt idx="5747">
                  <c:v>-20389525.762357999</c:v>
                </c:pt>
                <c:pt idx="5748">
                  <c:v>-20444877.279996</c:v>
                </c:pt>
                <c:pt idx="5749">
                  <c:v>-20500156.476836</c:v>
                </c:pt>
                <c:pt idx="5750">
                  <c:v>-20555362.966118995</c:v>
                </c:pt>
                <c:pt idx="5751">
                  <c:v>-20610496.358947001</c:v>
                </c:pt>
                <c:pt idx="5752">
                  <c:v>-20665556.264266998</c:v>
                </c:pt>
                <c:pt idx="5753">
                  <c:v>-20720542.288847998</c:v>
                </c:pt>
                <c:pt idx="5754">
                  <c:v>-20775454.037264999</c:v>
                </c:pt>
                <c:pt idx="5755">
                  <c:v>-20830291.111877002</c:v>
                </c:pt>
                <c:pt idx="5756">
                  <c:v>-20885053.112810999</c:v>
                </c:pt>
                <c:pt idx="5757">
                  <c:v>-20939739.637933999</c:v>
                </c:pt>
                <c:pt idx="5758">
                  <c:v>-20994350.282843996</c:v>
                </c:pt>
                <c:pt idx="5759">
                  <c:v>-21048884.640838996</c:v>
                </c:pt>
                <c:pt idx="5760">
                  <c:v>-21103342.302901</c:v>
                </c:pt>
                <c:pt idx="5761">
                  <c:v>-21157722.857677002</c:v>
                </c:pt>
                <c:pt idx="5762">
                  <c:v>-21212025.891453002</c:v>
                </c:pt>
                <c:pt idx="5763">
                  <c:v>-21266250.988137998</c:v>
                </c:pt>
                <c:pt idx="5764">
                  <c:v>-21320397.729235996</c:v>
                </c:pt>
                <c:pt idx="5765">
                  <c:v>-21374465.693829</c:v>
                </c:pt>
                <c:pt idx="5766">
                  <c:v>-21428454.458556004</c:v>
                </c:pt>
                <c:pt idx="5767">
                  <c:v>-21482363.597584005</c:v>
                </c:pt>
                <c:pt idx="5768">
                  <c:v>-21536192.682592999</c:v>
                </c:pt>
                <c:pt idx="5769">
                  <c:v>-21589941.282746997</c:v>
                </c:pt>
                <c:pt idx="5770">
                  <c:v>-21643608.964673996</c:v>
                </c:pt>
                <c:pt idx="5771">
                  <c:v>-21697195.292444997</c:v>
                </c:pt>
                <c:pt idx="5772">
                  <c:v>-21750699.827544</c:v>
                </c:pt>
                <c:pt idx="5773">
                  <c:v>-21804122.128850006</c:v>
                </c:pt>
                <c:pt idx="5774">
                  <c:v>-21857461.752609</c:v>
                </c:pt>
                <c:pt idx="5775">
                  <c:v>-21910718.252412997</c:v>
                </c:pt>
                <c:pt idx="5776">
                  <c:v>-21963891.179171</c:v>
                </c:pt>
                <c:pt idx="5777">
                  <c:v>-22016980.081088997</c:v>
                </c:pt>
                <c:pt idx="5778">
                  <c:v>-22069984.503639996</c:v>
                </c:pt>
                <c:pt idx="5779">
                  <c:v>-22122903.989541996</c:v>
                </c:pt>
                <c:pt idx="5780">
                  <c:v>-22175738.078730002</c:v>
                </c:pt>
                <c:pt idx="5781">
                  <c:v>-22228486.308332004</c:v>
                </c:pt>
                <c:pt idx="5782">
                  <c:v>-22281148.212637998</c:v>
                </c:pt>
                <c:pt idx="5783">
                  <c:v>-22333723.323081002</c:v>
                </c:pt>
                <c:pt idx="5784">
                  <c:v>-22386211.168202005</c:v>
                </c:pt>
                <c:pt idx="5785">
                  <c:v>-22438611.273627996</c:v>
                </c:pt>
                <c:pt idx="5786">
                  <c:v>-22490923.162040997</c:v>
                </c:pt>
                <c:pt idx="5787">
                  <c:v>-22543146.353151999</c:v>
                </c:pt>
                <c:pt idx="5788">
                  <c:v>-22595280.363672998</c:v>
                </c:pt>
                <c:pt idx="5789">
                  <c:v>-22647324.707284998</c:v>
                </c:pt>
                <c:pt idx="5790">
                  <c:v>-22699278.894614998</c:v>
                </c:pt>
                <c:pt idx="5791">
                  <c:v>-22751142.433200996</c:v>
                </c:pt>
                <c:pt idx="5792">
                  <c:v>-22802914.827462997</c:v>
                </c:pt>
                <c:pt idx="5793">
                  <c:v>-22854595.578678995</c:v>
                </c:pt>
                <c:pt idx="5794">
                  <c:v>-22906184.184944998</c:v>
                </c:pt>
                <c:pt idx="5795">
                  <c:v>-22957680.141153</c:v>
                </c:pt>
                <c:pt idx="5796">
                  <c:v>-23009082.938953999</c:v>
                </c:pt>
                <c:pt idx="5797">
                  <c:v>-23060392.066730998</c:v>
                </c:pt>
                <c:pt idx="5798">
                  <c:v>-23111607.009564001</c:v>
                </c:pt>
                <c:pt idx="5799">
                  <c:v>-23162727.249196999</c:v>
                </c:pt>
                <c:pt idx="5800">
                  <c:v>-23213752.264010996</c:v>
                </c:pt>
                <c:pt idx="5801">
                  <c:v>-23264681.528983001</c:v>
                </c:pt>
                <c:pt idx="5802">
                  <c:v>-23315514.515659001</c:v>
                </c:pt>
                <c:pt idx="5803">
                  <c:v>-23366250.692118</c:v>
                </c:pt>
                <c:pt idx="5804">
                  <c:v>-23416889.522937</c:v>
                </c:pt>
                <c:pt idx="5805">
                  <c:v>-23467430.469157998</c:v>
                </c:pt>
                <c:pt idx="5806">
                  <c:v>-23517872.988251995</c:v>
                </c:pt>
                <c:pt idx="5807">
                  <c:v>-23568216.534081999</c:v>
                </c:pt>
                <c:pt idx="5808">
                  <c:v>-23618460.556869999</c:v>
                </c:pt>
                <c:pt idx="5809">
                  <c:v>-23668604.503159001</c:v>
                </c:pt>
                <c:pt idx="5810">
                  <c:v>-23718647.815777998</c:v>
                </c:pt>
                <c:pt idx="5811">
                  <c:v>-23768589.933799997</c:v>
                </c:pt>
                <c:pt idx="5812">
                  <c:v>-23818430.292510998</c:v>
                </c:pt>
                <c:pt idx="5813">
                  <c:v>-23868168.323367</c:v>
                </c:pt>
                <c:pt idx="5814">
                  <c:v>-23917803.453954998</c:v>
                </c:pt>
                <c:pt idx="5815">
                  <c:v>-23967335.107957006</c:v>
                </c:pt>
                <c:pt idx="5816">
                  <c:v>-24016762.705110997</c:v>
                </c:pt>
                <c:pt idx="5817">
                  <c:v>-24066085.661164001</c:v>
                </c:pt>
                <c:pt idx="5818">
                  <c:v>-24115303.387840994</c:v>
                </c:pt>
                <c:pt idx="5819">
                  <c:v>-24164415.292796001</c:v>
                </c:pt>
                <c:pt idx="5820">
                  <c:v>-24213420.779572997</c:v>
                </c:pt>
                <c:pt idx="5821">
                  <c:v>-24262319.247566</c:v>
                </c:pt>
                <c:pt idx="5822">
                  <c:v>-24311110.091973998</c:v>
                </c:pt>
                <c:pt idx="5823">
                  <c:v>-24359792.703756001</c:v>
                </c:pt>
                <c:pt idx="5824">
                  <c:v>-24408366.469591998</c:v>
                </c:pt>
                <c:pt idx="5825">
                  <c:v>-24456830.771831997</c:v>
                </c:pt>
                <c:pt idx="5826">
                  <c:v>-24505184.988459997</c:v>
                </c:pt>
                <c:pt idx="5827">
                  <c:v>-24553428.493038997</c:v>
                </c:pt>
                <c:pt idx="5828">
                  <c:v>-24601560.654669005</c:v>
                </c:pt>
                <c:pt idx="5829">
                  <c:v>-24649580.837944001</c:v>
                </c:pt>
                <c:pt idx="5830">
                  <c:v>-24697488.402896997</c:v>
                </c:pt>
                <c:pt idx="5831">
                  <c:v>-24745282.704957999</c:v>
                </c:pt>
                <c:pt idx="5832">
                  <c:v>-24792963.094903</c:v>
                </c:pt>
                <c:pt idx="5833">
                  <c:v>-24840528.918804001</c:v>
                </c:pt>
                <c:pt idx="5834">
                  <c:v>-24887979.517981999</c:v>
                </c:pt>
                <c:pt idx="5835">
                  <c:v>-24935314.228952006</c:v>
                </c:pt>
                <c:pt idx="5836">
                  <c:v>-24982532.383376997</c:v>
                </c:pt>
                <c:pt idx="5837">
                  <c:v>-25029633.308013</c:v>
                </c:pt>
                <c:pt idx="5838">
                  <c:v>-25076616.324655</c:v>
                </c:pt>
                <c:pt idx="5839">
                  <c:v>-25123480.750085998</c:v>
                </c:pt>
                <c:pt idx="5840">
                  <c:v>-25170225.896025002</c:v>
                </c:pt>
                <c:pt idx="5841">
                  <c:v>-25216851.069065996</c:v>
                </c:pt>
                <c:pt idx="5842">
                  <c:v>-25263355.570627999</c:v>
                </c:pt>
                <c:pt idx="5843">
                  <c:v>-25309738.696897998</c:v>
                </c:pt>
                <c:pt idx="5844">
                  <c:v>-25355999.738770001</c:v>
                </c:pt>
                <c:pt idx="5845">
                  <c:v>-25402137.981793996</c:v>
                </c:pt>
                <c:pt idx="5846">
                  <c:v>-25448152.706110001</c:v>
                </c:pt>
                <c:pt idx="5847">
                  <c:v>-25494043.186393999</c:v>
                </c:pt>
                <c:pt idx="5848">
                  <c:v>-25539808.691796001</c:v>
                </c:pt>
                <c:pt idx="5849">
                  <c:v>-25585448.485876992</c:v>
                </c:pt>
                <c:pt idx="5850">
                  <c:v>-25630961.826552004</c:v>
                </c:pt>
                <c:pt idx="5851">
                  <c:v>-25676347.966022</c:v>
                </c:pt>
                <c:pt idx="5852">
                  <c:v>-25721606.150713999</c:v>
                </c:pt>
                <c:pt idx="5853">
                  <c:v>-25766735.621214997</c:v>
                </c:pt>
                <c:pt idx="5854">
                  <c:v>-25811735.612206005</c:v>
                </c:pt>
                <c:pt idx="5855">
                  <c:v>-25856605.352397002</c:v>
                </c:pt>
                <c:pt idx="5856">
                  <c:v>-25901344.064459</c:v>
                </c:pt>
                <c:pt idx="5857">
                  <c:v>-25945950.964957997</c:v>
                </c:pt>
                <c:pt idx="5858">
                  <c:v>-25990425.264279995</c:v>
                </c:pt>
                <c:pt idx="5859">
                  <c:v>-26034766.166568998</c:v>
                </c:pt>
                <c:pt idx="5860">
                  <c:v>-26078972.869647995</c:v>
                </c:pt>
                <c:pt idx="5861">
                  <c:v>-26123044.564952999</c:v>
                </c:pt>
                <c:pt idx="5862">
                  <c:v>-26166980.437454998</c:v>
                </c:pt>
                <c:pt idx="5863">
                  <c:v>-26210779.665591002</c:v>
                </c:pt>
                <c:pt idx="5864">
                  <c:v>-26254441.421182998</c:v>
                </c:pt>
                <c:pt idx="5865">
                  <c:v>-26297964.869364001</c:v>
                </c:pt>
                <c:pt idx="5866">
                  <c:v>-26341349.168504003</c:v>
                </c:pt>
                <c:pt idx="5867">
                  <c:v>-26384593.470123999</c:v>
                </c:pt>
                <c:pt idx="5868">
                  <c:v>-26427696.918822005</c:v>
                </c:pt>
                <c:pt idx="5869">
                  <c:v>-26470658.652192004</c:v>
                </c:pt>
                <c:pt idx="5870">
                  <c:v>-26513477.800737001</c:v>
                </c:pt>
                <c:pt idx="5871">
                  <c:v>-26556153.487789996</c:v>
                </c:pt>
                <c:pt idx="5872">
                  <c:v>-26598684.829429999</c:v>
                </c:pt>
                <c:pt idx="5873">
                  <c:v>-26641070.934390999</c:v>
                </c:pt>
                <c:pt idx="5874">
                  <c:v>-26683310.903980002</c:v>
                </c:pt>
                <c:pt idx="5875">
                  <c:v>-26725403.831987001</c:v>
                </c:pt>
                <c:pt idx="5876">
                  <c:v>-26767348.804593001</c:v>
                </c:pt>
                <c:pt idx="5877">
                  <c:v>-26809144.900284</c:v>
                </c:pt>
                <c:pt idx="5878">
                  <c:v>-26850791.189750999</c:v>
                </c:pt>
                <c:pt idx="5879">
                  <c:v>-26892286.735803995</c:v>
                </c:pt>
                <c:pt idx="5880">
                  <c:v>-26933630.593271997</c:v>
                </c:pt>
                <c:pt idx="5881">
                  <c:v>-26974821.808906004</c:v>
                </c:pt>
                <c:pt idx="5882">
                  <c:v>-27015859.421282995</c:v>
                </c:pt>
                <c:pt idx="5883">
                  <c:v>-27056742.460705996</c:v>
                </c:pt>
                <c:pt idx="5884">
                  <c:v>-27097469.949100997</c:v>
                </c:pt>
                <c:pt idx="5885">
                  <c:v>-27138040.899914999</c:v>
                </c:pt>
                <c:pt idx="5886">
                  <c:v>-27178454.318011999</c:v>
                </c:pt>
                <c:pt idx="5887">
                  <c:v>-27218709.199567001</c:v>
                </c:pt>
                <c:pt idx="5888">
                  <c:v>-27258804.531957</c:v>
                </c:pt>
                <c:pt idx="5889">
                  <c:v>-27298739.293652996</c:v>
                </c:pt>
                <c:pt idx="5890">
                  <c:v>-27338512.454108</c:v>
                </c:pt>
                <c:pt idx="5891">
                  <c:v>-27378122.973644998</c:v>
                </c:pt>
                <c:pt idx="5892">
                  <c:v>-27417569.803339999</c:v>
                </c:pt>
                <c:pt idx="5893">
                  <c:v>-27456851.884909999</c:v>
                </c:pt>
                <c:pt idx="5894">
                  <c:v>-27495968.150590003</c:v>
                </c:pt>
                <c:pt idx="5895">
                  <c:v>-27534917.523015995</c:v>
                </c:pt>
                <c:pt idx="5896">
                  <c:v>-27573698.915098995</c:v>
                </c:pt>
                <c:pt idx="5897">
                  <c:v>-27612311.229906999</c:v>
                </c:pt>
                <c:pt idx="5898">
                  <c:v>-27650753.360532001</c:v>
                </c:pt>
                <c:pt idx="5899">
                  <c:v>-27689024.189967997</c:v>
                </c:pt>
                <c:pt idx="5900">
                  <c:v>-27727122.590976998</c:v>
                </c:pt>
                <c:pt idx="5901">
                  <c:v>-27765047.425957002</c:v>
                </c:pt>
                <c:pt idx="5902">
                  <c:v>-27802797.546806999</c:v>
                </c:pt>
                <c:pt idx="5903">
                  <c:v>-27840371.794794999</c:v>
                </c:pt>
                <c:pt idx="5904">
                  <c:v>-27877769.000411995</c:v>
                </c:pt>
                <c:pt idx="5905">
                  <c:v>-27914987.983234998</c:v>
                </c:pt>
                <c:pt idx="5906">
                  <c:v>-27952027.551784001</c:v>
                </c:pt>
                <c:pt idx="5907">
                  <c:v>-27988886.503370997</c:v>
                </c:pt>
                <c:pt idx="5908">
                  <c:v>-28025563.62396</c:v>
                </c:pt>
                <c:pt idx="5909">
                  <c:v>-28062057.688005999</c:v>
                </c:pt>
                <c:pt idx="5910">
                  <c:v>-28098367.458310001</c:v>
                </c:pt>
                <c:pt idx="5911">
                  <c:v>-28134491.685858995</c:v>
                </c:pt>
                <c:pt idx="5912">
                  <c:v>-28170429.109666001</c:v>
                </c:pt>
                <c:pt idx="5913">
                  <c:v>-28206178.456613995</c:v>
                </c:pt>
                <c:pt idx="5914">
                  <c:v>-28241738.441282995</c:v>
                </c:pt>
                <c:pt idx="5915">
                  <c:v>-28277107.765794996</c:v>
                </c:pt>
                <c:pt idx="5916">
                  <c:v>-28312285.119631</c:v>
                </c:pt>
                <c:pt idx="5917">
                  <c:v>-28347269.179469999</c:v>
                </c:pt>
                <c:pt idx="5918">
                  <c:v>-28382058.609003998</c:v>
                </c:pt>
                <c:pt idx="5919">
                  <c:v>-28416652.058766004</c:v>
                </c:pt>
                <c:pt idx="5920">
                  <c:v>-28451048.165943995</c:v>
                </c:pt>
                <c:pt idx="5921">
                  <c:v>-28485245.554197002</c:v>
                </c:pt>
                <c:pt idx="5922">
                  <c:v>-28519242.833466999</c:v>
                </c:pt>
                <c:pt idx="5923">
                  <c:v>-28553038.599787001</c:v>
                </c:pt>
                <c:pt idx="5924">
                  <c:v>-28586631.435086999</c:v>
                </c:pt>
                <c:pt idx="5925">
                  <c:v>-28620019.906993002</c:v>
                </c:pt>
                <c:pt idx="5926">
                  <c:v>-28653202.568626001</c:v>
                </c:pt>
                <c:pt idx="5927">
                  <c:v>-28686177.958399005</c:v>
                </c:pt>
                <c:pt idx="5928">
                  <c:v>-28718944.599802997</c:v>
                </c:pt>
                <c:pt idx="5929">
                  <c:v>-28751501.001197997</c:v>
                </c:pt>
                <c:pt idx="5930">
                  <c:v>-28783845.655591998</c:v>
                </c:pt>
                <c:pt idx="5931">
                  <c:v>-28815977.040422998</c:v>
                </c:pt>
                <c:pt idx="5932">
                  <c:v>-28847893.617334004</c:v>
                </c:pt>
                <c:pt idx="5933">
                  <c:v>-28879593.831940997</c:v>
                </c:pt>
                <c:pt idx="5934">
                  <c:v>-28911076.113603</c:v>
                </c:pt>
                <c:pt idx="5935">
                  <c:v>-28942338.875183001</c:v>
                </c:pt>
                <c:pt idx="5936">
                  <c:v>-28973380.512804005</c:v>
                </c:pt>
                <c:pt idx="5937">
                  <c:v>-29004199.405606996</c:v>
                </c:pt>
                <c:pt idx="5938">
                  <c:v>-29034793.915493995</c:v>
                </c:pt>
                <c:pt idx="5939">
                  <c:v>-29065162.386877995</c:v>
                </c:pt>
                <c:pt idx="5940">
                  <c:v>-29095303.146416999</c:v>
                </c:pt>
                <c:pt idx="5941">
                  <c:v>-29125214.502753001</c:v>
                </c:pt>
                <c:pt idx="5942">
                  <c:v>-29154894.746237997</c:v>
                </c:pt>
                <c:pt idx="5943">
                  <c:v>-29184342.14866</c:v>
                </c:pt>
                <c:pt idx="5944">
                  <c:v>-29213554.962959997</c:v>
                </c:pt>
                <c:pt idx="5945">
                  <c:v>-29242531.422947995</c:v>
                </c:pt>
                <c:pt idx="5946">
                  <c:v>-29271269.743008997</c:v>
                </c:pt>
                <c:pt idx="5947">
                  <c:v>-29299768.117805999</c:v>
                </c:pt>
                <c:pt idx="5948">
                  <c:v>-29328024.721976995</c:v>
                </c:pt>
                <c:pt idx="5949">
                  <c:v>-29356037.709824</c:v>
                </c:pt>
                <c:pt idx="5950">
                  <c:v>-29383805.215</c:v>
                </c:pt>
                <c:pt idx="5951">
                  <c:v>-29411325.350185003</c:v>
                </c:pt>
                <c:pt idx="5952">
                  <c:v>-29438596.206758</c:v>
                </c:pt>
                <c:pt idx="5953">
                  <c:v>-29465615.854465999</c:v>
                </c:pt>
                <c:pt idx="5954">
                  <c:v>-29492382.341076996</c:v>
                </c:pt>
                <c:pt idx="5955">
                  <c:v>-29518893.692035999</c:v>
                </c:pt>
                <c:pt idx="5956">
                  <c:v>-29545147.910110001</c:v>
                </c:pt>
                <c:pt idx="5957">
                  <c:v>-29571142.975024</c:v>
                </c:pt>
                <c:pt idx="5958">
                  <c:v>-29596876.843090996</c:v>
                </c:pt>
                <c:pt idx="5959">
                  <c:v>-29622347.446837995</c:v>
                </c:pt>
                <c:pt idx="5960">
                  <c:v>-29647552.694616001</c:v>
                </c:pt>
                <c:pt idx="5961">
                  <c:v>-29672490.470214002</c:v>
                </c:pt>
                <c:pt idx="5962">
                  <c:v>-29697158.632452004</c:v>
                </c:pt>
                <c:pt idx="5963">
                  <c:v>-29721555.014775999</c:v>
                </c:pt>
                <c:pt idx="5964">
                  <c:v>-29745677.424837995</c:v>
                </c:pt>
                <c:pt idx="5965">
                  <c:v>-29769523.644069999</c:v>
                </c:pt>
                <c:pt idx="5966">
                  <c:v>-29793091.427248992</c:v>
                </c:pt>
                <c:pt idx="5967">
                  <c:v>-29816378.502053</c:v>
                </c:pt>
                <c:pt idx="5968">
                  <c:v>-29839382.568606999</c:v>
                </c:pt>
                <c:pt idx="5969">
                  <c:v>-29862101.299016997</c:v>
                </c:pt>
                <c:pt idx="5970">
                  <c:v>-29884532.336902004</c:v>
                </c:pt>
                <c:pt idx="5971">
                  <c:v>-29906673.296902001</c:v>
                </c:pt>
                <c:pt idx="5972">
                  <c:v>-29928521.764192998</c:v>
                </c:pt>
                <c:pt idx="5973">
                  <c:v>-29950075.293974996</c:v>
                </c:pt>
                <c:pt idx="5974">
                  <c:v>-29971331.410959005</c:v>
                </c:pt>
                <c:pt idx="5975">
                  <c:v>-29992287.608840998</c:v>
                </c:pt>
                <c:pt idx="5976">
                  <c:v>-30012941.349762999</c:v>
                </c:pt>
                <c:pt idx="5977">
                  <c:v>-30033290.063759997</c:v>
                </c:pt>
                <c:pt idx="5978">
                  <c:v>-30053331.148198999</c:v>
                </c:pt>
                <c:pt idx="5979">
                  <c:v>-30073061.967203997</c:v>
                </c:pt>
                <c:pt idx="5980">
                  <c:v>-30092479.851067998</c:v>
                </c:pt>
                <c:pt idx="5981">
                  <c:v>-30111582.095648997</c:v>
                </c:pt>
                <c:pt idx="5982">
                  <c:v>-30130365.961758997</c:v>
                </c:pt>
                <c:pt idx="5983">
                  <c:v>-30148828.674533002</c:v>
                </c:pt>
                <c:pt idx="5984">
                  <c:v>-30166967.422782999</c:v>
                </c:pt>
                <c:pt idx="5985">
                  <c:v>-30184779.358346004</c:v>
                </c:pt>
                <c:pt idx="5986">
                  <c:v>-30202261.595406</c:v>
                </c:pt>
                <c:pt idx="5987">
                  <c:v>-30219411.209805995</c:v>
                </c:pt>
                <c:pt idx="5988">
                  <c:v>-30236225.238343999</c:v>
                </c:pt>
                <c:pt idx="5989">
                  <c:v>-30252700.678053003</c:v>
                </c:pt>
                <c:pt idx="5990">
                  <c:v>-30268834.485457994</c:v>
                </c:pt>
                <c:pt idx="5991">
                  <c:v>-30284623.575827997</c:v>
                </c:pt>
                <c:pt idx="5992">
                  <c:v>-30300064.822395001</c:v>
                </c:pt>
                <c:pt idx="5993">
                  <c:v>-30315155.055564001</c:v>
                </c:pt>
                <c:pt idx="5994">
                  <c:v>-30329891.062107</c:v>
                </c:pt>
                <c:pt idx="5995">
                  <c:v>-30344269.584323999</c:v>
                </c:pt>
                <c:pt idx="5996">
                  <c:v>-30358287.319200005</c:v>
                </c:pt>
                <c:pt idx="5997">
                  <c:v>-30371940.91753</c:v>
                </c:pt>
                <c:pt idx="5998">
                  <c:v>-30385226.983023997</c:v>
                </c:pt>
                <c:pt idx="5999">
                  <c:v>-30398142.071400002</c:v>
                </c:pt>
                <c:pt idx="6000">
                  <c:v>-30410682.689436998</c:v>
                </c:pt>
                <c:pt idx="6001">
                  <c:v>-30422845.294024006</c:v>
                </c:pt>
                <c:pt idx="6002">
                  <c:v>-30434626.291167997</c:v>
                </c:pt>
                <c:pt idx="6003">
                  <c:v>-30446022.034991</c:v>
                </c:pt>
                <c:pt idx="6004">
                  <c:v>-30457028.826689001</c:v>
                </c:pt>
                <c:pt idx="6005">
                  <c:v>-30467642.913476996</c:v>
                </c:pt>
                <c:pt idx="6006">
                  <c:v>-30477860.487499997</c:v>
                </c:pt>
                <c:pt idx="6007">
                  <c:v>-30487677.684712</c:v>
                </c:pt>
                <c:pt idx="6008">
                  <c:v>-30497090.583737995</c:v>
                </c:pt>
                <c:pt idx="6009">
                  <c:v>-30506095.204698995</c:v>
                </c:pt>
                <c:pt idx="6010">
                  <c:v>-30514687.508001</c:v>
                </c:pt>
                <c:pt idx="6011">
                  <c:v>-30522863.393107999</c:v>
                </c:pt>
                <c:pt idx="6012">
                  <c:v>-30530618.697264001</c:v>
                </c:pt>
                <c:pt idx="6013">
                  <c:v>-30537949.194198001</c:v>
                </c:pt>
                <c:pt idx="6014">
                  <c:v>-30544850.592781998</c:v>
                </c:pt>
                <c:pt idx="6015">
                  <c:v>-30551318.535659</c:v>
                </c:pt>
                <c:pt idx="6016">
                  <c:v>-30557348.597835995</c:v>
                </c:pt>
                <c:pt idx="6017">
                  <c:v>-30562936.285228997</c:v>
                </c:pt>
                <c:pt idx="6018">
                  <c:v>-30568077.033183001</c:v>
                </c:pt>
                <c:pt idx="6019">
                  <c:v>-30572766.204939999</c:v>
                </c:pt>
                <c:pt idx="6020">
                  <c:v>-30576999.090066001</c:v>
                </c:pt>
                <c:pt idx="6021">
                  <c:v>-30580770.902841996</c:v>
                </c:pt>
                <c:pt idx="6022">
                  <c:v>-30584076.780601997</c:v>
                </c:pt>
                <c:pt idx="6023">
                  <c:v>-30586911.782024998</c:v>
                </c:pt>
                <c:pt idx="6024">
                  <c:v>-30589270.885389</c:v>
                </c:pt>
                <c:pt idx="6025">
                  <c:v>-30591148.986757997</c:v>
                </c:pt>
                <c:pt idx="6026">
                  <c:v>-30592540.898133002</c:v>
                </c:pt>
                <c:pt idx="6027">
                  <c:v>-30593441.345542997</c:v>
                </c:pt>
                <c:pt idx="6028">
                  <c:v>-30593844.967079997</c:v>
                </c:pt>
                <c:pt idx="6029">
                  <c:v>-30593746.310880005</c:v>
                </c:pt>
                <c:pt idx="6030">
                  <c:v>-30593139.833043002</c:v>
                </c:pt>
                <c:pt idx="6031">
                  <c:v>-30592019.895490997</c:v>
                </c:pt>
                <c:pt idx="6032">
                  <c:v>-30590380.763766997</c:v>
                </c:pt>
                <c:pt idx="6033">
                  <c:v>-30588216.604760002</c:v>
                </c:pt>
                <c:pt idx="6034">
                  <c:v>-30585521.484374002</c:v>
                </c:pt>
                <c:pt idx="6035">
                  <c:v>-30582289.365114</c:v>
                </c:pt>
                <c:pt idx="6036">
                  <c:v>-30578514.103607997</c:v>
                </c:pt>
                <c:pt idx="6037">
                  <c:v>-30574189.448048998</c:v>
                </c:pt>
                <c:pt idx="6038">
                  <c:v>-30569309.035555001</c:v>
                </c:pt>
                <c:pt idx="6039">
                  <c:v>-30563866.389459997</c:v>
                </c:pt>
                <c:pt idx="6040">
                  <c:v>-30557854.916505001</c:v>
                </c:pt>
                <c:pt idx="6041">
                  <c:v>-30551267.903949995</c:v>
                </c:pt>
                <c:pt idx="6042">
                  <c:v>-30544098.516593006</c:v>
                </c:pt>
                <c:pt idx="6043">
                  <c:v>-30536339.793695997</c:v>
                </c:pt>
                <c:pt idx="6044">
                  <c:v>-30527984.645808995</c:v>
                </c:pt>
                <c:pt idx="6045">
                  <c:v>-30519025.851491995</c:v>
                </c:pt>
                <c:pt idx="6046">
                  <c:v>-30509456.053936999</c:v>
                </c:pt>
                <c:pt idx="6047">
                  <c:v>-30499267.757472996</c:v>
                </c:pt>
                <c:pt idx="6048">
                  <c:v>-30488453.323956005</c:v>
                </c:pt>
                <c:pt idx="6049">
                  <c:v>-30477004.969046995</c:v>
                </c:pt>
                <c:pt idx="6050">
                  <c:v>-30464914.758355003</c:v>
                </c:pt>
                <c:pt idx="6051">
                  <c:v>-30452174.603464</c:v>
                </c:pt>
                <c:pt idx="6052">
                  <c:v>-30438776.257812995</c:v>
                </c:pt>
                <c:pt idx="6053">
                  <c:v>-30424711.312440999</c:v>
                </c:pt>
                <c:pt idx="6054">
                  <c:v>-30409971.191592999</c:v>
                </c:pt>
                <c:pt idx="6055">
                  <c:v>-30394547.148160003</c:v>
                </c:pt>
                <c:pt idx="6056">
                  <c:v>-30378430.258974001</c:v>
                </c:pt>
                <c:pt idx="6057">
                  <c:v>-30361611.419932</c:v>
                </c:pt>
                <c:pt idx="6058">
                  <c:v>-30344081.340946</c:v>
                </c:pt>
                <c:pt idx="6059">
                  <c:v>-30325830.540722001</c:v>
                </c:pt>
                <c:pt idx="6060">
                  <c:v>-30306849.341340996</c:v>
                </c:pt>
                <c:pt idx="6061">
                  <c:v>-30287127.862654001</c:v>
                </c:pt>
                <c:pt idx="6062">
                  <c:v>-30266656.016469005</c:v>
                </c:pt>
                <c:pt idx="6063">
                  <c:v>-30245423.500526004</c:v>
                </c:pt>
                <c:pt idx="6064">
                  <c:v>-30223419.792249002</c:v>
                </c:pt>
                <c:pt idx="6065">
                  <c:v>-30200634.142269</c:v>
                </c:pt>
                <c:pt idx="6066">
                  <c:v>-30177055.567699995</c:v>
                </c:pt>
                <c:pt idx="6067">
                  <c:v>-30152672.845164001</c:v>
                </c:pt>
                <c:pt idx="6068">
                  <c:v>-30127474.503548995</c:v>
                </c:pt>
                <c:pt idx="6069">
                  <c:v>-30101448.816491999</c:v>
                </c:pt>
                <c:pt idx="6070">
                  <c:v>-30074583.794569001</c:v>
                </c:pt>
                <c:pt idx="6071">
                  <c:v>-30046867.177182004</c:v>
                </c:pt>
                <c:pt idx="6072">
                  <c:v>-30018286.424123</c:v>
                </c:pt>
                <c:pt idx="6073">
                  <c:v>-29988828.706814997</c:v>
                </c:pt>
                <c:pt idx="6074">
                  <c:v>-29958480.899188999</c:v>
                </c:pt>
                <c:pt idx="6075">
                  <c:v>-29927229.568202</c:v>
                </c:pt>
                <c:pt idx="6076">
                  <c:v>-29895060.963972993</c:v>
                </c:pt>
                <c:pt idx="6077">
                  <c:v>-29861961.009505</c:v>
                </c:pt>
                <c:pt idx="6078">
                  <c:v>-29827915.289991997</c:v>
                </c:pt>
                <c:pt idx="6079">
                  <c:v>-29792909.041674994</c:v>
                </c:pt>
                <c:pt idx="6080">
                  <c:v>-29756927.140234999</c:v>
                </c:pt>
                <c:pt idx="6081">
                  <c:v>-29719954.088684998</c:v>
                </c:pt>
                <c:pt idx="6082">
                  <c:v>-29681974.004757002</c:v>
                </c:pt>
                <c:pt idx="6083">
                  <c:v>-29642970.607735001</c:v>
                </c:pt>
                <c:pt idx="6084">
                  <c:v>-29602927.204717997</c:v>
                </c:pt>
                <c:pt idx="6085">
                  <c:v>-29561826.676282004</c:v>
                </c:pt>
                <c:pt idx="6086">
                  <c:v>-29519651.461501997</c:v>
                </c:pt>
                <c:pt idx="6087">
                  <c:v>-29476383.542311002</c:v>
                </c:pt>
                <c:pt idx="6088">
                  <c:v>-29432004.427144997</c:v>
                </c:pt>
                <c:pt idx="6089">
                  <c:v>-29386495.133848995</c:v>
                </c:pt>
                <c:pt idx="6090">
                  <c:v>-29339836.171797</c:v>
                </c:pt>
                <c:pt idx="6091">
                  <c:v>-29292007.523174997</c:v>
                </c:pt>
                <c:pt idx="6092">
                  <c:v>-29242988.623392999</c:v>
                </c:pt>
                <c:pt idx="6093">
                  <c:v>-29192758.340569999</c:v>
                </c:pt>
                <c:pt idx="6094">
                  <c:v>-29141294.954036001</c:v>
                </c:pt>
                <c:pt idx="6095">
                  <c:v>-29088576.131795999</c:v>
                </c:pt>
                <c:pt idx="6096">
                  <c:v>-29034578.906896997</c:v>
                </c:pt>
                <c:pt idx="6097">
                  <c:v>-28979279.652630001</c:v>
                </c:pt>
                <c:pt idx="6098">
                  <c:v>-28922654.056501999</c:v>
                </c:pt>
                <c:pt idx="6099">
                  <c:v>-28864677.092893995</c:v>
                </c:pt>
                <c:pt idx="6100">
                  <c:v>-28805322.994332999</c:v>
                </c:pt>
                <c:pt idx="6101">
                  <c:v>-28744565.221296996</c:v>
                </c:pt>
                <c:pt idx="6102">
                  <c:v>-28682376.430438995</c:v>
                </c:pt>
                <c:pt idx="6103">
                  <c:v>-28618728.441164996</c:v>
                </c:pt>
                <c:pt idx="6104">
                  <c:v>-28553592.200422</c:v>
                </c:pt>
                <c:pt idx="6105">
                  <c:v>-28486937.745615996</c:v>
                </c:pt>
                <c:pt idx="6106">
                  <c:v>-28418734.165511996</c:v>
                </c:pt>
                <c:pt idx="6107">
                  <c:v>-28348949.559002999</c:v>
                </c:pt>
                <c:pt idx="6108">
                  <c:v>-28277550.991582997</c:v>
                </c:pt>
                <c:pt idx="6109">
                  <c:v>-28204504.449397996</c:v>
                </c:pt>
                <c:pt idx="6110">
                  <c:v>-28129774.790681995</c:v>
                </c:pt>
                <c:pt idx="6111">
                  <c:v>-28053325.694421001</c:v>
                </c:pt>
                <c:pt idx="6112">
                  <c:v>-27975119.606031001</c:v>
                </c:pt>
                <c:pt idx="6113">
                  <c:v>-27895117.679857001</c:v>
                </c:pt>
                <c:pt idx="6114">
                  <c:v>-27813279.718257003</c:v>
                </c:pt>
                <c:pt idx="6115">
                  <c:v>-27729564.107025001</c:v>
                </c:pt>
                <c:pt idx="6116">
                  <c:v>-27643927.746886998</c:v>
                </c:pt>
                <c:pt idx="6117">
                  <c:v>-27556325.980778996</c:v>
                </c:pt>
                <c:pt idx="6118">
                  <c:v>-27466712.516590003</c:v>
                </c:pt>
                <c:pt idx="6119">
                  <c:v>-27375039.345028002</c:v>
                </c:pt>
                <c:pt idx="6120">
                  <c:v>-27281256.652235001</c:v>
                </c:pt>
                <c:pt idx="6121">
                  <c:v>-27185312.726734001</c:v>
                </c:pt>
                <c:pt idx="6122">
                  <c:v>-27087153.860277995</c:v>
                </c:pt>
                <c:pt idx="6123">
                  <c:v>-26986724.242094997</c:v>
                </c:pt>
                <c:pt idx="6124">
                  <c:v>-26883965.846014</c:v>
                </c:pt>
                <c:pt idx="6125">
                  <c:v>-26778818.309865002</c:v>
                </c:pt>
                <c:pt idx="6126">
                  <c:v>-26671218.806538999</c:v>
                </c:pt>
                <c:pt idx="6127">
                  <c:v>-26561101.905983996</c:v>
                </c:pt>
                <c:pt idx="6128">
                  <c:v>-26448399.427366</c:v>
                </c:pt>
                <c:pt idx="6129">
                  <c:v>-26333040.280559</c:v>
                </c:pt>
                <c:pt idx="6130">
                  <c:v>-26214950.296002999</c:v>
                </c:pt>
                <c:pt idx="6131">
                  <c:v>-26094052.041917995</c:v>
                </c:pt>
                <c:pt idx="6132">
                  <c:v>-25970264.627705999</c:v>
                </c:pt>
                <c:pt idx="6133">
                  <c:v>-25843503.4923</c:v>
                </c:pt>
                <c:pt idx="6134">
                  <c:v>-25713680.176038001</c:v>
                </c:pt>
                <c:pt idx="6135">
                  <c:v>-25580702.074515998</c:v>
                </c:pt>
                <c:pt idx="6136">
                  <c:v>-25444472.172692999</c:v>
                </c:pt>
                <c:pt idx="6137">
                  <c:v>-25304888.757312998</c:v>
                </c:pt>
                <c:pt idx="6138">
                  <c:v>-25161845.105507001</c:v>
                </c:pt>
                <c:pt idx="6139">
                  <c:v>-25015229.147190001</c:v>
                </c:pt>
                <c:pt idx="6140">
                  <c:v>-24864923.098554004</c:v>
                </c:pt>
                <c:pt idx="6141">
                  <c:v>-24710803.063677993</c:v>
                </c:pt>
                <c:pt idx="6142">
                  <c:v>-24552738.600885998</c:v>
                </c:pt>
                <c:pt idx="6143">
                  <c:v>-24390592.250077002</c:v>
                </c:pt>
                <c:pt idx="6144">
                  <c:v>-24224219.016757004</c:v>
                </c:pt>
                <c:pt idx="6145">
                  <c:v>-24053465.808005001</c:v>
                </c:pt>
                <c:pt idx="6146">
                  <c:v>-23878170.814920004</c:v>
                </c:pt>
                <c:pt idx="6147">
                  <c:v>-23698162.835439</c:v>
                </c:pt>
                <c:pt idx="6148">
                  <c:v>-23513260.530547999</c:v>
                </c:pt>
                <c:pt idx="6149">
                  <c:v>-23323271.605992999</c:v>
                </c:pt>
                <c:pt idx="6150">
                  <c:v>-23127991.910486005</c:v>
                </c:pt>
                <c:pt idx="6151">
                  <c:v>-22927204.440129001</c:v>
                </c:pt>
                <c:pt idx="6152">
                  <c:v>-22720678.237328999</c:v>
                </c:pt>
                <c:pt idx="6153">
                  <c:v>-22508167.170754004</c:v>
                </c:pt>
                <c:pt idx="6154">
                  <c:v>-22289408.580902997</c:v>
                </c:pt>
                <c:pt idx="6155">
                  <c:v>-22064121.773542002</c:v>
                </c:pt>
                <c:pt idx="6156">
                  <c:v>-21832006.340562999</c:v>
                </c:pt>
                <c:pt idx="6157">
                  <c:v>-21592740.284656998</c:v>
                </c:pt>
                <c:pt idx="6158">
                  <c:v>-21345977.920500997</c:v>
                </c:pt>
                <c:pt idx="6159">
                  <c:v>-21091347.520796001</c:v>
                </c:pt>
                <c:pt idx="6160">
                  <c:v>-20828448.670442</c:v>
                </c:pt>
                <c:pt idx="6161">
                  <c:v>-20556849.286134999</c:v>
                </c:pt>
                <c:pt idx="6162">
                  <c:v>-20276082.251673996</c:v>
                </c:pt>
                <c:pt idx="6163">
                  <c:v>-19985641.611072</c:v>
                </c:pt>
                <c:pt idx="6164">
                  <c:v>-19684978.251941998</c:v>
                </c:pt>
                <c:pt idx="6165">
                  <c:v>-19373495.000489999</c:v>
                </c:pt>
                <c:pt idx="6166">
                  <c:v>-19050541.036465999</c:v>
                </c:pt>
                <c:pt idx="6167">
                  <c:v>-18715405.521586001</c:v>
                </c:pt>
                <c:pt idx="6168">
                  <c:v>-18367310.318129003</c:v>
                </c:pt>
                <c:pt idx="6169">
                  <c:v>-18005401.655710001</c:v>
                </c:pt>
                <c:pt idx="6170">
                  <c:v>-17628740.584270995</c:v>
                </c:pt>
                <c:pt idx="6171">
                  <c:v>-17236292.030988999</c:v>
                </c:pt>
                <c:pt idx="6172">
                  <c:v>-16826912.260378998</c:v>
                </c:pt>
                <c:pt idx="6173">
                  <c:v>-16399334.524220997</c:v>
                </c:pt>
                <c:pt idx="6174">
                  <c:v>-15952152.687887</c:v>
                </c:pt>
                <c:pt idx="6175">
                  <c:v>-15483802.644154998</c:v>
                </c:pt>
                <c:pt idx="6176">
                  <c:v>-14992541.394522</c:v>
                </c:pt>
                <c:pt idx="6177">
                  <c:v>-14476423.824916001</c:v>
                </c:pt>
                <c:pt idx="6178">
                  <c:v>-13933277.482546</c:v>
                </c:pt>
                <c:pt idx="6179">
                  <c:v>-13360676.163854001</c:v>
                </c:pt>
                <c:pt idx="6180">
                  <c:v>-12755913.995580003</c:v>
                </c:pt>
                <c:pt idx="6181">
                  <c:v>-12115983.162533998</c:v>
                </c:pt>
                <c:pt idx="6182">
                  <c:v>-11437560.861113004</c:v>
                </c:pt>
                <c:pt idx="6183">
                  <c:v>-10717014.954333002</c:v>
                </c:pt>
                <c:pt idx="6184">
                  <c:v>-9950443.8589960001</c:v>
                </c:pt>
                <c:pt idx="6185">
                  <c:v>-9133775.141774999</c:v>
                </c:pt>
                <c:pt idx="6186">
                  <c:v>-8262959.4369360004</c:v>
                </c:pt>
                <c:pt idx="6187">
                  <c:v>-7334310.1888049999</c:v>
                </c:pt>
                <c:pt idx="6188">
                  <c:v>-6345049.3982950002</c:v>
                </c:pt>
                <c:pt idx="6189">
                  <c:v>-5294109.9446670003</c:v>
                </c:pt>
                <c:pt idx="6190">
                  <c:v>-4183188.2537310002</c:v>
                </c:pt>
                <c:pt idx="6191">
                  <c:v>-3017903.9981209994</c:v>
                </c:pt>
                <c:pt idx="6192">
                  <c:v>-1808706.752208</c:v>
                </c:pt>
                <c:pt idx="6193">
                  <c:v>-570980.03885600029</c:v>
                </c:pt>
                <c:pt idx="6194">
                  <c:v>676133.43435400003</c:v>
                </c:pt>
                <c:pt idx="6195">
                  <c:v>1912152.0178350001</c:v>
                </c:pt>
                <c:pt idx="6196">
                  <c:v>3118171.0989679997</c:v>
                </c:pt>
                <c:pt idx="6197">
                  <c:v>4279197.9836200001</c:v>
                </c:pt>
                <c:pt idx="6198">
                  <c:v>5385210.0949800005</c:v>
                </c:pt>
                <c:pt idx="6199">
                  <c:v>6430960.9334430005</c:v>
                </c:pt>
                <c:pt idx="6200">
                  <c:v>7415032.4741280004</c:v>
                </c:pt>
                <c:pt idx="6201">
                  <c:v>8338673.932155001</c:v>
                </c:pt>
                <c:pt idx="6202">
                  <c:v>9204767.2386909984</c:v>
                </c:pt>
                <c:pt idx="6203">
                  <c:v>10017047.390416</c:v>
                </c:pt>
                <c:pt idx="6204">
                  <c:v>10779576.405853003</c:v>
                </c:pt>
                <c:pt idx="6205">
                  <c:v>11496418.156978</c:v>
                </c:pt>
                <c:pt idx="6206">
                  <c:v>12171454.260225998</c:v>
                </c:pt>
                <c:pt idx="6207">
                  <c:v>12808291.663386</c:v>
                </c:pt>
                <c:pt idx="6208">
                  <c:v>13410226.448125996</c:v>
                </c:pt>
                <c:pt idx="6209">
                  <c:v>13980240.252258003</c:v>
                </c:pt>
                <c:pt idx="6210">
                  <c:v>14521014.394680005</c:v>
                </c:pt>
                <c:pt idx="6211">
                  <c:v>15034952.629105998</c:v>
                </c:pt>
                <c:pt idx="6212">
                  <c:v>15524207.200777</c:v>
                </c:pt>
                <c:pt idx="6213">
                  <c:v>15990705.207727998</c:v>
                </c:pt>
                <c:pt idx="6214">
                  <c:v>16436173.677474998</c:v>
                </c:pt>
                <c:pt idx="6215">
                  <c:v>16862162.603402</c:v>
                </c:pt>
                <c:pt idx="6216">
                  <c:v>17270065.664786004</c:v>
                </c:pt>
                <c:pt idx="6217">
                  <c:v>17661138.620170001</c:v>
                </c:pt>
                <c:pt idx="6218">
                  <c:v>18036515.502307005</c:v>
                </c:pt>
                <c:pt idx="6219">
                  <c:v>18397222.807016999</c:v>
                </c:pt>
                <c:pt idx="6220">
                  <c:v>18744191.890133001</c:v>
                </c:pt>
                <c:pt idx="6221">
                  <c:v>19078269.785184</c:v>
                </c:pt>
                <c:pt idx="6222">
                  <c:v>19400228.641164001</c:v>
                </c:pt>
                <c:pt idx="6223">
                  <c:v>19710773.960960995</c:v>
                </c:pt>
                <c:pt idx="6224">
                  <c:v>20010551.800737001</c:v>
                </c:pt>
                <c:pt idx="6225">
                  <c:v>20300155.070565999</c:v>
                </c:pt>
                <c:pt idx="6226">
                  <c:v>20580129.058177005</c:v>
                </c:pt>
                <c:pt idx="6227">
                  <c:v>20850976.280930996</c:v>
                </c:pt>
                <c:pt idx="6228">
                  <c:v>21113160.756519999</c:v>
                </c:pt>
                <c:pt idx="6229">
                  <c:v>21367111.770057</c:v>
                </c:pt>
                <c:pt idx="6230">
                  <c:v>21613227.204204999</c:v>
                </c:pt>
                <c:pt idx="6231">
                  <c:v>21851876.489514995</c:v>
                </c:pt>
                <c:pt idx="6232">
                  <c:v>22083403.224048994</c:v>
                </c:pt>
                <c:pt idx="6233">
                  <c:v>22308127.504453</c:v>
                </c:pt>
                <c:pt idx="6234">
                  <c:v>22526348.00474</c:v>
                </c:pt>
                <c:pt idx="6235">
                  <c:v>22738343.834061</c:v>
                </c:pt>
                <c:pt idx="6236">
                  <c:v>22944376.200399999</c:v>
                </c:pt>
                <c:pt idx="6237">
                  <c:v>23144689.903547995</c:v>
                </c:pt>
                <c:pt idx="6238">
                  <c:v>23339514.677535001</c:v>
                </c:pt>
                <c:pt idx="6239">
                  <c:v>23529066.400062997</c:v>
                </c:pt>
                <c:pt idx="6240">
                  <c:v>23713548.184187002</c:v>
                </c:pt>
                <c:pt idx="6241">
                  <c:v>23893151.365542997</c:v>
                </c:pt>
                <c:pt idx="6242">
                  <c:v>24068056.396710001</c:v>
                </c:pt>
                <c:pt idx="6243">
                  <c:v>24238433.658883005</c:v>
                </c:pt>
                <c:pt idx="6244">
                  <c:v>24404444.19974</c:v>
                </c:pt>
                <c:pt idx="6245">
                  <c:v>24566240.405338995</c:v>
                </c:pt>
                <c:pt idx="6246">
                  <c:v>24723966.612918999</c:v>
                </c:pt>
                <c:pt idx="6247">
                  <c:v>24877759.670680001</c:v>
                </c:pt>
                <c:pt idx="6248">
                  <c:v>25027749.449917994</c:v>
                </c:pt>
                <c:pt idx="6249">
                  <c:v>25174059.314238001</c:v>
                </c:pt>
                <c:pt idx="6250">
                  <c:v>25316806.550085001</c:v>
                </c:pt>
                <c:pt idx="6251">
                  <c:v>25456102.762316</c:v>
                </c:pt>
                <c:pt idx="6252">
                  <c:v>25592054.238150004</c:v>
                </c:pt>
                <c:pt idx="6253">
                  <c:v>25724762.282467995</c:v>
                </c:pt>
                <c:pt idx="6254">
                  <c:v>25854323.527105</c:v>
                </c:pt>
                <c:pt idx="6255">
                  <c:v>25980830.216517001</c:v>
                </c:pt>
                <c:pt idx="6256">
                  <c:v>26104370.471942995</c:v>
                </c:pt>
                <c:pt idx="6257">
                  <c:v>26225028.535960998</c:v>
                </c:pt>
                <c:pt idx="6258">
                  <c:v>26342884.999163002</c:v>
                </c:pt>
                <c:pt idx="6259">
                  <c:v>26458017.010492001</c:v>
                </c:pt>
                <c:pt idx="6260">
                  <c:v>26570498.472616997</c:v>
                </c:pt>
                <c:pt idx="6261">
                  <c:v>26680400.223614994</c:v>
                </c:pt>
                <c:pt idx="6262">
                  <c:v>26787790.206087001</c:v>
                </c:pt>
                <c:pt idx="6263">
                  <c:v>26892733.624738999</c:v>
                </c:pt>
                <c:pt idx="6264">
                  <c:v>26995293.093353</c:v>
                </c:pt>
                <c:pt idx="6265">
                  <c:v>27095528.771995995</c:v>
                </c:pt>
                <c:pt idx="6266">
                  <c:v>27193498.495237995</c:v>
                </c:pt>
                <c:pt idx="6267">
                  <c:v>27289257.892065</c:v>
                </c:pt>
                <c:pt idx="6268">
                  <c:v>27382860.498139001</c:v>
                </c:pt>
                <c:pt idx="6269">
                  <c:v>27474357.860966999</c:v>
                </c:pt>
                <c:pt idx="6270">
                  <c:v>27563799.638527006</c:v>
                </c:pt>
                <c:pt idx="6271">
                  <c:v>27651233.691820998</c:v>
                </c:pt>
                <c:pt idx="6272">
                  <c:v>27736706.171802998</c:v>
                </c:pt>
                <c:pt idx="6273">
                  <c:v>27820261.601085</c:v>
                </c:pt>
                <c:pt idx="6274">
                  <c:v>27901942.950801995</c:v>
                </c:pt>
                <c:pt idx="6275">
                  <c:v>27981791.712963</c:v>
                </c:pt>
                <c:pt idx="6276">
                  <c:v>28059847.968612995</c:v>
                </c:pt>
                <c:pt idx="6277">
                  <c:v>28136150.452090997</c:v>
                </c:pt>
                <c:pt idx="6278">
                  <c:v>28210736.611648995</c:v>
                </c:pt>
                <c:pt idx="6279">
                  <c:v>28283642.666676998</c:v>
                </c:pt>
                <c:pt idx="6280">
                  <c:v>28354903.661761995</c:v>
                </c:pt>
                <c:pt idx="6281">
                  <c:v>28424553.517786004</c:v>
                </c:pt>
                <c:pt idx="6282">
                  <c:v>28492625.080258995</c:v>
                </c:pt>
                <c:pt idx="6283">
                  <c:v>28559150.165059999</c:v>
                </c:pt>
                <c:pt idx="6284">
                  <c:v>28624159.601764001</c:v>
                </c:pt>
                <c:pt idx="6285">
                  <c:v>28687683.274687</c:v>
                </c:pt>
                <c:pt idx="6286">
                  <c:v>28749750.161807995</c:v>
                </c:pt>
                <c:pt idx="6287">
                  <c:v>28810388.371696997</c:v>
                </c:pt>
                <c:pt idx="6288">
                  <c:v>28869625.178560004</c:v>
                </c:pt>
                <c:pt idx="6289">
                  <c:v>28927487.055528998</c:v>
                </c:pt>
                <c:pt idx="6290">
                  <c:v>28983999.706292</c:v>
                </c:pt>
                <c:pt idx="6291">
                  <c:v>29039188.095164001</c:v>
                </c:pt>
                <c:pt idx="6292">
                  <c:v>29093076.475699995</c:v>
                </c:pt>
                <c:pt idx="6293">
                  <c:v>29145688.417911995</c:v>
                </c:pt>
                <c:pt idx="6294">
                  <c:v>29197046.834201001</c:v>
                </c:pt>
                <c:pt idx="6295">
                  <c:v>29247174.004046001</c:v>
                </c:pt>
                <c:pt idx="6296">
                  <c:v>29296091.597548995</c:v>
                </c:pt>
                <c:pt idx="6297">
                  <c:v>29343820.697874997</c:v>
                </c:pt>
                <c:pt idx="6298">
                  <c:v>29390381.822667997</c:v>
                </c:pt>
                <c:pt idx="6299">
                  <c:v>29435794.944481995</c:v>
                </c:pt>
                <c:pt idx="6300">
                  <c:v>29480079.510304004</c:v>
                </c:pt>
                <c:pt idx="6301">
                  <c:v>29523254.460184</c:v>
                </c:pt>
                <c:pt idx="6302">
                  <c:v>29565338.245057002</c:v>
                </c:pt>
                <c:pt idx="6303">
                  <c:v>29606348.843769997</c:v>
                </c:pt>
                <c:pt idx="6304">
                  <c:v>29646303.779375002</c:v>
                </c:pt>
                <c:pt idx="6305">
                  <c:v>29685220.134713005</c:v>
                </c:pt>
                <c:pt idx="6306">
                  <c:v>29723114.567336999</c:v>
                </c:pt>
                <c:pt idx="6307">
                  <c:v>29760003.323798995</c:v>
                </c:pt>
                <c:pt idx="6308">
                  <c:v>29795902.253334001</c:v>
                </c:pt>
                <c:pt idx="6309">
                  <c:v>29830826.820983</c:v>
                </c:pt>
                <c:pt idx="6310">
                  <c:v>29864792.120161001</c:v>
                </c:pt>
                <c:pt idx="6311">
                  <c:v>29897812.884722006</c:v>
                </c:pt>
                <c:pt idx="6312">
                  <c:v>29929903.500523999</c:v>
                </c:pt>
                <c:pt idx="6313">
                  <c:v>29961078.016538005</c:v>
                </c:pt>
                <c:pt idx="6314">
                  <c:v>29991350.155501001</c:v>
                </c:pt>
                <c:pt idx="6315">
                  <c:v>30020733.324161999</c:v>
                </c:pt>
                <c:pt idx="6316">
                  <c:v>30049240.623108</c:v>
                </c:pt>
                <c:pt idx="6317">
                  <c:v>30076884.856224004</c:v>
                </c:pt>
                <c:pt idx="6318">
                  <c:v>30103678.539772999</c:v>
                </c:pt>
                <c:pt idx="6319">
                  <c:v>30129633.911136001</c:v>
                </c:pt>
                <c:pt idx="6320">
                  <c:v>30154762.937215995</c:v>
                </c:pt>
                <c:pt idx="6321">
                  <c:v>30179077.322527003</c:v>
                </c:pt>
                <c:pt idx="6322">
                  <c:v>30202588.516977999</c:v>
                </c:pt>
                <c:pt idx="6323">
                  <c:v>30225307.723362997</c:v>
                </c:pt>
                <c:pt idx="6324">
                  <c:v>30247245.904587001</c:v>
                </c:pt>
                <c:pt idx="6325">
                  <c:v>30268413.790612996</c:v>
                </c:pt>
                <c:pt idx="6326">
                  <c:v>30288821.885167997</c:v>
                </c:pt>
                <c:pt idx="6327">
                  <c:v>30308480.472199</c:v>
                </c:pt>
                <c:pt idx="6328">
                  <c:v>30327399.622103002</c:v>
                </c:pt>
                <c:pt idx="6329">
                  <c:v>30345589.197730999</c:v>
                </c:pt>
                <c:pt idx="6330">
                  <c:v>30363058.860185999</c:v>
                </c:pt>
                <c:pt idx="6331">
                  <c:v>30379818.074413002</c:v>
                </c:pt>
                <c:pt idx="6332">
                  <c:v>30395876.114594005</c:v>
                </c:pt>
                <c:pt idx="6333">
                  <c:v>30411242.069366001</c:v>
                </c:pt>
                <c:pt idx="6334">
                  <c:v>30425924.846843995</c:v>
                </c:pt>
                <c:pt idx="6335">
                  <c:v>30439933.179487001</c:v>
                </c:pt>
                <c:pt idx="6336">
                  <c:v>30453275.628797002</c:v>
                </c:pt>
                <c:pt idx="6337">
                  <c:v>30465960.589852002</c:v>
                </c:pt>
                <c:pt idx="6338">
                  <c:v>30477996.295698997</c:v>
                </c:pt>
                <c:pt idx="6339">
                  <c:v>30489390.821591996</c:v>
                </c:pt>
                <c:pt idx="6340">
                  <c:v>30500152.0891</c:v>
                </c:pt>
                <c:pt idx="6341">
                  <c:v>30510287.870070998</c:v>
                </c:pt>
                <c:pt idx="6342">
                  <c:v>30519805.790476996</c:v>
                </c:pt>
                <c:pt idx="6343">
                  <c:v>30528713.334127005</c:v>
                </c:pt>
                <c:pt idx="6344">
                  <c:v>30537017.846267</c:v>
                </c:pt>
                <c:pt idx="6345">
                  <c:v>30544726.537060998</c:v>
                </c:pt>
                <c:pt idx="6346">
                  <c:v>30551846.484966997</c:v>
                </c:pt>
                <c:pt idx="6347">
                  <c:v>30558384.640004005</c:v>
                </c:pt>
                <c:pt idx="6348">
                  <c:v>30564347.826914001</c:v>
                </c:pt>
                <c:pt idx="6349">
                  <c:v>30569742.748234998</c:v>
                </c:pt>
                <c:pt idx="6350">
                  <c:v>30574575.987271998</c:v>
                </c:pt>
                <c:pt idx="6351">
                  <c:v>30578854.010977998</c:v>
                </c:pt>
                <c:pt idx="6352">
                  <c:v>30582583.172751002</c:v>
                </c:pt>
                <c:pt idx="6353">
                  <c:v>30585769.715140998</c:v>
                </c:pt>
                <c:pt idx="6354">
                  <c:v>30588419.772484001</c:v>
                </c:pt>
                <c:pt idx="6355">
                  <c:v>30590539.373448998</c:v>
                </c:pt>
                <c:pt idx="6356">
                  <c:v>30592134.443514995</c:v>
                </c:pt>
                <c:pt idx="6357">
                  <c:v>30593210.807371002</c:v>
                </c:pt>
                <c:pt idx="6358">
                  <c:v>30593774.191252001</c:v>
                </c:pt>
                <c:pt idx="6359">
                  <c:v>30593830.225197997</c:v>
                </c:pt>
                <c:pt idx="6360">
                  <c:v>30593384.445256997</c:v>
                </c:pt>
                <c:pt idx="6361">
                  <c:v>30592442.295618996</c:v>
                </c:pt>
                <c:pt idx="6362">
                  <c:v>30591009.130688</c:v>
                </c:pt>
                <c:pt idx="6363">
                  <c:v>30589090.217103001</c:v>
                </c:pt>
                <c:pt idx="6364">
                  <c:v>30586690.735691994</c:v>
                </c:pt>
                <c:pt idx="6365">
                  <c:v>30583815.783375997</c:v>
                </c:pt>
                <c:pt idx="6366">
                  <c:v>30580470.375022005</c:v>
                </c:pt>
                <c:pt idx="6367">
                  <c:v>30576659.445241991</c:v>
                </c:pt>
                <c:pt idx="6368">
                  <c:v>30572387.850139003</c:v>
                </c:pt>
                <c:pt idx="6369">
                  <c:v>30567660.369012997</c:v>
                </c:pt>
                <c:pt idx="6370">
                  <c:v>30562481.706014</c:v>
                </c:pt>
                <c:pt idx="6371">
                  <c:v>30556856.491753995</c:v>
                </c:pt>
                <c:pt idx="6372">
                  <c:v>30550789.284869995</c:v>
                </c:pt>
                <c:pt idx="6373">
                  <c:v>30544284.573554005</c:v>
                </c:pt>
                <c:pt idx="6374">
                  <c:v>30537346.777035002</c:v>
                </c:pt>
                <c:pt idx="6375">
                  <c:v>30529980.247022998</c:v>
                </c:pt>
                <c:pt idx="6376">
                  <c:v>30522189.269116998</c:v>
                </c:pt>
                <c:pt idx="6377">
                  <c:v>30513978.064176001</c:v>
                </c:pt>
                <c:pt idx="6378">
                  <c:v>30505350.789648991</c:v>
                </c:pt>
                <c:pt idx="6379">
                  <c:v>30496311.540881995</c:v>
                </c:pt>
                <c:pt idx="6380">
                  <c:v>30486864.352375999</c:v>
                </c:pt>
                <c:pt idx="6381">
                  <c:v>30477013.199026003</c:v>
                </c:pt>
                <c:pt idx="6382">
                  <c:v>30466761.997322001</c:v>
                </c:pt>
                <c:pt idx="6383">
                  <c:v>30456114.606520005</c:v>
                </c:pt>
                <c:pt idx="6384">
                  <c:v>30445074.829783998</c:v>
                </c:pt>
                <c:pt idx="6385">
                  <c:v>30433646.4153</c:v>
                </c:pt>
                <c:pt idx="6386">
                  <c:v>30421833.057360999</c:v>
                </c:pt>
                <c:pt idx="6387">
                  <c:v>30409638.397425</c:v>
                </c:pt>
                <c:pt idx="6388">
                  <c:v>30397066.025150001</c:v>
                </c:pt>
                <c:pt idx="6389">
                  <c:v>30384119.479397997</c:v>
                </c:pt>
                <c:pt idx="6390">
                  <c:v>30370802.249218997</c:v>
                </c:pt>
                <c:pt idx="6391">
                  <c:v>30357117.774809998</c:v>
                </c:pt>
                <c:pt idx="6392">
                  <c:v>30343069.448447995</c:v>
                </c:pt>
                <c:pt idx="6393">
                  <c:v>30328660.615403999</c:v>
                </c:pt>
                <c:pt idx="6394">
                  <c:v>30313894.574834999</c:v>
                </c:pt>
                <c:pt idx="6395">
                  <c:v>30298774.580650996</c:v>
                </c:pt>
                <c:pt idx="6396">
                  <c:v>30283303.842367001</c:v>
                </c:pt>
                <c:pt idx="6397">
                  <c:v>30267485.525928002</c:v>
                </c:pt>
                <c:pt idx="6398">
                  <c:v>30251322.754524004</c:v>
                </c:pt>
                <c:pt idx="6399">
                  <c:v>30234818.609373</c:v>
                </c:pt>
                <c:pt idx="6400">
                  <c:v>30217976.130500004</c:v>
                </c:pt>
                <c:pt idx="6401">
                  <c:v>30200798.317487001</c:v>
                </c:pt>
                <c:pt idx="6402">
                  <c:v>30183288.130212005</c:v>
                </c:pt>
                <c:pt idx="6403">
                  <c:v>30165448.489564996</c:v>
                </c:pt>
                <c:pt idx="6404">
                  <c:v>30147282.278159004</c:v>
                </c:pt>
                <c:pt idx="6405">
                  <c:v>30128792.341008995</c:v>
                </c:pt>
                <c:pt idx="6406">
                  <c:v>30109981.486210994</c:v>
                </c:pt>
                <c:pt idx="6407">
                  <c:v>30090852.485590998</c:v>
                </c:pt>
                <c:pt idx="6408">
                  <c:v>30071408.075357001</c:v>
                </c:pt>
                <c:pt idx="6409">
                  <c:v>30051650.956716999</c:v>
                </c:pt>
                <c:pt idx="6410">
                  <c:v>30031583.796500001</c:v>
                </c:pt>
                <c:pt idx="6411">
                  <c:v>30011209.227752</c:v>
                </c:pt>
                <c:pt idx="6412">
                  <c:v>29990529.850326009</c:v>
                </c:pt>
                <c:pt idx="6413">
                  <c:v>29969548.231454</c:v>
                </c:pt>
                <c:pt idx="6414">
                  <c:v>29948266.906309001</c:v>
                </c:pt>
                <c:pt idx="6415">
                  <c:v>29926688.378557004</c:v>
                </c:pt>
                <c:pt idx="6416">
                  <c:v>29904815.120890997</c:v>
                </c:pt>
                <c:pt idx="6417">
                  <c:v>29882649.575559001</c:v>
                </c:pt>
                <c:pt idx="6418">
                  <c:v>29860194.154881001</c:v>
                </c:pt>
                <c:pt idx="6419">
                  <c:v>29837451.241747994</c:v>
                </c:pt>
                <c:pt idx="6420">
                  <c:v>29814423.190118998</c:v>
                </c:pt>
                <c:pt idx="6421">
                  <c:v>29791112.325505</c:v>
                </c:pt>
                <c:pt idx="6422">
                  <c:v>29767520.945433997</c:v>
                </c:pt>
                <c:pt idx="6423">
                  <c:v>29743651.319926005</c:v>
                </c:pt>
                <c:pt idx="6424">
                  <c:v>29719505.691934001</c:v>
                </c:pt>
                <c:pt idx="6425">
                  <c:v>29695086.277795002</c:v>
                </c:pt>
                <c:pt idx="6426">
                  <c:v>29670395.267663997</c:v>
                </c:pt>
                <c:pt idx="6427">
                  <c:v>29645434.825936001</c:v>
                </c:pt>
                <c:pt idx="6428">
                  <c:v>29620207.091666996</c:v>
                </c:pt>
                <c:pt idx="6429">
                  <c:v>29594714.178981002</c:v>
                </c:pt>
                <c:pt idx="6430">
                  <c:v>29568958.177467</c:v>
                </c:pt>
                <c:pt idx="6431">
                  <c:v>29542941.152577005</c:v>
                </c:pt>
                <c:pt idx="6432">
                  <c:v>29516665.146005999</c:v>
                </c:pt>
                <c:pt idx="6433">
                  <c:v>29490132.176070001</c:v>
                </c:pt>
                <c:pt idx="6434">
                  <c:v>29463344.238072999</c:v>
                </c:pt>
                <c:pt idx="6435">
                  <c:v>29436303.304671995</c:v>
                </c:pt>
                <c:pt idx="6436">
                  <c:v>29409011.326228999</c:v>
                </c:pt>
                <c:pt idx="6437">
                  <c:v>29381470.231157999</c:v>
                </c:pt>
                <c:pt idx="6438">
                  <c:v>29353681.926267996</c:v>
                </c:pt>
                <c:pt idx="6439">
                  <c:v>29325648.297096997</c:v>
                </c:pt>
                <c:pt idx="6440">
                  <c:v>29297371.208234001</c:v>
                </c:pt>
                <c:pt idx="6441">
                  <c:v>29268852.503649995</c:v>
                </c:pt>
                <c:pt idx="6442">
                  <c:v>29240094.007002998</c:v>
                </c:pt>
                <c:pt idx="6443">
                  <c:v>29211097.521953002</c:v>
                </c:pt>
                <c:pt idx="6444">
                  <c:v>29181864.832465</c:v>
                </c:pt>
                <c:pt idx="6445">
                  <c:v>29152397.703101002</c:v>
                </c:pt>
                <c:pt idx="6446">
                  <c:v>29122697.879317999</c:v>
                </c:pt>
                <c:pt idx="6447">
                  <c:v>29092767.087749995</c:v>
                </c:pt>
                <c:pt idx="6448">
                  <c:v>29062607.036490001</c:v>
                </c:pt>
                <c:pt idx="6449">
                  <c:v>29032219.415364999</c:v>
                </c:pt>
                <c:pt idx="6450">
                  <c:v>29001605.896205999</c:v>
                </c:pt>
                <c:pt idx="6451">
                  <c:v>28970768.133115999</c:v>
                </c:pt>
                <c:pt idx="6452">
                  <c:v>28939707.762724999</c:v>
                </c:pt>
                <c:pt idx="6453">
                  <c:v>28908426.404450998</c:v>
                </c:pt>
                <c:pt idx="6454">
                  <c:v>28876925.660744999</c:v>
                </c:pt>
                <c:pt idx="6455">
                  <c:v>28845207.117343999</c:v>
                </c:pt>
                <c:pt idx="6456">
                  <c:v>28813272.343507998</c:v>
                </c:pt>
                <c:pt idx="6457">
                  <c:v>28781122.892255999</c:v>
                </c:pt>
                <c:pt idx="6458">
                  <c:v>28748760.300606001</c:v>
                </c:pt>
                <c:pt idx="6459">
                  <c:v>28716186.089793995</c:v>
                </c:pt>
                <c:pt idx="6460">
                  <c:v>28683401.765507996</c:v>
                </c:pt>
                <c:pt idx="6461">
                  <c:v>28650408.818103004</c:v>
                </c:pt>
                <c:pt idx="6462">
                  <c:v>28617208.722817995</c:v>
                </c:pt>
                <c:pt idx="6463">
                  <c:v>28583802.939993002</c:v>
                </c:pt>
                <c:pt idx="6464">
                  <c:v>28550192.915271997</c:v>
                </c:pt>
                <c:pt idx="6465">
                  <c:v>28516380.079813994</c:v>
                </c:pt>
                <c:pt idx="6466">
                  <c:v>28482365.850490998</c:v>
                </c:pt>
                <c:pt idx="6467">
                  <c:v>28448151.630087003</c:v>
                </c:pt>
                <c:pt idx="6468">
                  <c:v>28413738.807496998</c:v>
                </c:pt>
                <c:pt idx="6469">
                  <c:v>28379128.757909998</c:v>
                </c:pt>
                <c:pt idx="6470">
                  <c:v>28344322.843005002</c:v>
                </c:pt>
                <c:pt idx="6471">
                  <c:v>28309322.411130998</c:v>
                </c:pt>
                <c:pt idx="6472">
                  <c:v>28274128.797491997</c:v>
                </c:pt>
                <c:pt idx="6473">
                  <c:v>28238743.324323002</c:v>
                </c:pt>
                <c:pt idx="6474">
                  <c:v>28203167.301066</c:v>
                </c:pt>
                <c:pt idx="6475">
                  <c:v>28167402.024544999</c:v>
                </c:pt>
                <c:pt idx="6476">
                  <c:v>28131448.779130001</c:v>
                </c:pt>
                <c:pt idx="6477">
                  <c:v>28095308.836911999</c:v>
                </c:pt>
                <c:pt idx="6478">
                  <c:v>28058983.457857002</c:v>
                </c:pt>
                <c:pt idx="6479">
                  <c:v>28022473.889974996</c:v>
                </c:pt>
                <c:pt idx="6480">
                  <c:v>27985781.369477995</c:v>
                </c:pt>
                <c:pt idx="6481">
                  <c:v>27948907.120930001</c:v>
                </c:pt>
                <c:pt idx="6482">
                  <c:v>27911852.357404999</c:v>
                </c:pt>
                <c:pt idx="6483">
                  <c:v>27874618.280637998</c:v>
                </c:pt>
                <c:pt idx="6484">
                  <c:v>27837206.081169996</c:v>
                </c:pt>
                <c:pt idx="6485">
                  <c:v>27799616.938498002</c:v>
                </c:pt>
                <c:pt idx="6486">
                  <c:v>27761852.021212995</c:v>
                </c:pt>
                <c:pt idx="6487">
                  <c:v>27723912.487147998</c:v>
                </c:pt>
                <c:pt idx="6488">
                  <c:v>27685799.483508997</c:v>
                </c:pt>
                <c:pt idx="6489">
                  <c:v>27647514.147018995</c:v>
                </c:pt>
                <c:pt idx="6490">
                  <c:v>27609057.604045998</c:v>
                </c:pt>
                <c:pt idx="6491">
                  <c:v>27570430.970740002</c:v>
                </c:pt>
                <c:pt idx="6492">
                  <c:v>27531635.353160001</c:v>
                </c:pt>
                <c:pt idx="6493">
                  <c:v>27492671.847405002</c:v>
                </c:pt>
                <c:pt idx="6494">
                  <c:v>27453541.539735001</c:v>
                </c:pt>
                <c:pt idx="6495">
                  <c:v>27414245.506699</c:v>
                </c:pt>
                <c:pt idx="6496">
                  <c:v>27374784.815258</c:v>
                </c:pt>
                <c:pt idx="6497">
                  <c:v>27335160.522900999</c:v>
                </c:pt>
                <c:pt idx="6498">
                  <c:v>27295373.677765001</c:v>
                </c:pt>
                <c:pt idx="6499">
                  <c:v>27255425.318753004</c:v>
                </c:pt>
                <c:pt idx="6500">
                  <c:v>27215316.475644995</c:v>
                </c:pt>
                <c:pt idx="6501">
                  <c:v>27175048.169214997</c:v>
                </c:pt>
                <c:pt idx="6502">
                  <c:v>27134621.411337998</c:v>
                </c:pt>
                <c:pt idx="6503">
                  <c:v>27094037.205100998</c:v>
                </c:pt>
                <c:pt idx="6504">
                  <c:v>27053296.544912998</c:v>
                </c:pt>
                <c:pt idx="6505">
                  <c:v>27012400.416604999</c:v>
                </c:pt>
                <c:pt idx="6506">
                  <c:v>26971349.797540996</c:v>
                </c:pt>
                <c:pt idx="6507">
                  <c:v>26930145.656715002</c:v>
                </c:pt>
                <c:pt idx="6508">
                  <c:v>26888788.954856999</c:v>
                </c:pt>
                <c:pt idx="6509">
                  <c:v>26847280.644528005</c:v>
                </c:pt>
                <c:pt idx="6510">
                  <c:v>26805621.670223001</c:v>
                </c:pt>
                <c:pt idx="6511">
                  <c:v>26763812.968463995</c:v>
                </c:pt>
                <c:pt idx="6512">
                  <c:v>26721855.467894994</c:v>
                </c:pt>
                <c:pt idx="6513">
                  <c:v>26679750.089378998</c:v>
                </c:pt>
                <c:pt idx="6514">
                  <c:v>26637497.746089</c:v>
                </c:pt>
                <c:pt idx="6515">
                  <c:v>26595099.343596</c:v>
                </c:pt>
                <c:pt idx="6516">
                  <c:v>26552555.779964</c:v>
                </c:pt>
                <c:pt idx="6517">
                  <c:v>26509867.945833996</c:v>
                </c:pt>
                <c:pt idx="6518">
                  <c:v>26467036.724510998</c:v>
                </c:pt>
                <c:pt idx="6519">
                  <c:v>26424062.992054999</c:v>
                </c:pt>
                <c:pt idx="6520">
                  <c:v>26380947.617359005</c:v>
                </c:pt>
                <c:pt idx="6521">
                  <c:v>26337691.462236997</c:v>
                </c:pt>
                <c:pt idx="6522">
                  <c:v>26294295.381500997</c:v>
                </c:pt>
                <c:pt idx="6523">
                  <c:v>26250760.223049995</c:v>
                </c:pt>
                <c:pt idx="6524">
                  <c:v>26207086.827939</c:v>
                </c:pt>
                <c:pt idx="6525">
                  <c:v>26163276.030469</c:v>
                </c:pt>
                <c:pt idx="6526">
                  <c:v>26119328.658253003</c:v>
                </c:pt>
                <c:pt idx="6527">
                  <c:v>26075245.532303005</c:v>
                </c:pt>
                <c:pt idx="6528">
                  <c:v>26031027.467097994</c:v>
                </c:pt>
                <c:pt idx="6529">
                  <c:v>25986675.270660996</c:v>
                </c:pt>
                <c:pt idx="6530">
                  <c:v>25942189.744628996</c:v>
                </c:pt>
                <c:pt idx="6531">
                  <c:v>25897571.684333</c:v>
                </c:pt>
                <c:pt idx="6532">
                  <c:v>25852821.878858</c:v>
                </c:pt>
                <c:pt idx="6533">
                  <c:v>25807941.111123003</c:v>
                </c:pt>
                <c:pt idx="6534">
                  <c:v>25762930.157944001</c:v>
                </c:pt>
                <c:pt idx="6535">
                  <c:v>25717789.790104005</c:v>
                </c:pt>
                <c:pt idx="6536">
                  <c:v>25672520.77242</c:v>
                </c:pt>
                <c:pt idx="6537">
                  <c:v>25627123.863808997</c:v>
                </c:pt>
                <c:pt idx="6538">
                  <c:v>25581599.817356009</c:v>
                </c:pt>
                <c:pt idx="6539">
                  <c:v>25535949.380372997</c:v>
                </c:pt>
                <c:pt idx="6540">
                  <c:v>25490173.294467997</c:v>
                </c:pt>
                <c:pt idx="6541">
                  <c:v>25444272.295604002</c:v>
                </c:pt>
                <c:pt idx="6542">
                  <c:v>25398247.114163004</c:v>
                </c:pt>
                <c:pt idx="6543">
                  <c:v>25352098.475005995</c:v>
                </c:pt>
                <c:pt idx="6544">
                  <c:v>25305827.097530998</c:v>
                </c:pt>
                <c:pt idx="6545">
                  <c:v>25259433.695737999</c:v>
                </c:pt>
                <c:pt idx="6546">
                  <c:v>25212918.978280999</c:v>
                </c:pt>
                <c:pt idx="6547">
                  <c:v>25166283.648531001</c:v>
                </c:pt>
                <c:pt idx="6548">
                  <c:v>25119528.404630002</c:v>
                </c:pt>
                <c:pt idx="6549">
                  <c:v>25072653.939546999</c:v>
                </c:pt>
                <c:pt idx="6550">
                  <c:v>25025660.941135995</c:v>
                </c:pt>
                <c:pt idx="6551">
                  <c:v>24978550.092188001</c:v>
                </c:pt>
                <c:pt idx="6552">
                  <c:v>24931322.070485</c:v>
                </c:pt>
                <c:pt idx="6553">
                  <c:v>24883977.548856001</c:v>
                </c:pt>
                <c:pt idx="6554">
                  <c:v>24836517.195227999</c:v>
                </c:pt>
                <c:pt idx="6555">
                  <c:v>24788941.672676001</c:v>
                </c:pt>
                <c:pt idx="6556">
                  <c:v>24741251.639478002</c:v>
                </c:pt>
                <c:pt idx="6557">
                  <c:v>24693447.749159999</c:v>
                </c:pt>
                <c:pt idx="6558">
                  <c:v>24645530.650553003</c:v>
                </c:pt>
                <c:pt idx="6559">
                  <c:v>24597500.987836998</c:v>
                </c:pt>
                <c:pt idx="6560">
                  <c:v>24549359.400589999</c:v>
                </c:pt>
                <c:pt idx="6561">
                  <c:v>24501106.523837995</c:v>
                </c:pt>
                <c:pt idx="6562">
                  <c:v>24452742.988102</c:v>
                </c:pt>
                <c:pt idx="6563">
                  <c:v>24404269.419440996</c:v>
                </c:pt>
                <c:pt idx="6564">
                  <c:v>24355686.439505</c:v>
                </c:pt>
                <c:pt idx="6565">
                  <c:v>24306994.665573996</c:v>
                </c:pt>
                <c:pt idx="6566">
                  <c:v>24258194.710606001</c:v>
                </c:pt>
                <c:pt idx="6567">
                  <c:v>24209287.183280997</c:v>
                </c:pt>
                <c:pt idx="6568">
                  <c:v>24160272.688046001</c:v>
                </c:pt>
                <c:pt idx="6569">
                  <c:v>24111151.825153999</c:v>
                </c:pt>
                <c:pt idx="6570">
                  <c:v>24061925.190712001</c:v>
                </c:pt>
                <c:pt idx="6571">
                  <c:v>24012593.376720004</c:v>
                </c:pt>
                <c:pt idx="6572">
                  <c:v>23963156.971113995</c:v>
                </c:pt>
                <c:pt idx="6573">
                  <c:v>23913616.557806998</c:v>
                </c:pt>
                <c:pt idx="6574">
                  <c:v>23863972.716726005</c:v>
                </c:pt>
                <c:pt idx="6575">
                  <c:v>23814226.023859996</c:v>
                </c:pt>
                <c:pt idx="6576">
                  <c:v>23764377.051291995</c:v>
                </c:pt>
                <c:pt idx="6577">
                  <c:v>23714426.367239997</c:v>
                </c:pt>
                <c:pt idx="6578">
                  <c:v>23664374.536100004</c:v>
                </c:pt>
                <c:pt idx="6579">
                  <c:v>23614222.118477006</c:v>
                </c:pt>
                <c:pt idx="6580">
                  <c:v>23563969.67123</c:v>
                </c:pt>
                <c:pt idx="6581">
                  <c:v>23513617.747501995</c:v>
                </c:pt>
                <c:pt idx="6582">
                  <c:v>23463166.896763999</c:v>
                </c:pt>
                <c:pt idx="6583">
                  <c:v>23412617.664843995</c:v>
                </c:pt>
                <c:pt idx="6584">
                  <c:v>23361970.593969997</c:v>
                </c:pt>
                <c:pt idx="6585">
                  <c:v>23311226.222800996</c:v>
                </c:pt>
                <c:pt idx="6586">
                  <c:v>23260385.086460996</c:v>
                </c:pt>
                <c:pt idx="6587">
                  <c:v>23209447.716579001</c:v>
                </c:pt>
                <c:pt idx="6588">
                  <c:v>23158414.641316999</c:v>
                </c:pt>
                <c:pt idx="6589">
                  <c:v>23107286.385407995</c:v>
                </c:pt>
                <c:pt idx="6590">
                  <c:v>23056063.470189001</c:v>
                </c:pt>
                <c:pt idx="6591">
                  <c:v>23004746.413629998</c:v>
                </c:pt>
                <c:pt idx="6592">
                  <c:v>22953335.730370998</c:v>
                </c:pt>
                <c:pt idx="6593">
                  <c:v>22901831.931754</c:v>
                </c:pt>
                <c:pt idx="6594">
                  <c:v>22850235.525851995</c:v>
                </c:pt>
                <c:pt idx="6595">
                  <c:v>22798547.017501</c:v>
                </c:pt>
                <c:pt idx="6596">
                  <c:v>22746766.908335</c:v>
                </c:pt>
                <c:pt idx="6597">
                  <c:v>22694895.696811002</c:v>
                </c:pt>
                <c:pt idx="6598">
                  <c:v>22642933.878242999</c:v>
                </c:pt>
                <c:pt idx="6599">
                  <c:v>22590881.944830995</c:v>
                </c:pt>
                <c:pt idx="6600">
                  <c:v>22538740.385689996</c:v>
                </c:pt>
                <c:pt idx="6601">
                  <c:v>22486509.686882</c:v>
                </c:pt>
                <c:pt idx="6602">
                  <c:v>22434190.331440002</c:v>
                </c:pt>
                <c:pt idx="6603">
                  <c:v>22381782.799400996</c:v>
                </c:pt>
                <c:pt idx="6604">
                  <c:v>22329287.567832995</c:v>
                </c:pt>
                <c:pt idx="6605">
                  <c:v>22276705.110863999</c:v>
                </c:pt>
                <c:pt idx="6606">
                  <c:v>22224035.899704006</c:v>
                </c:pt>
                <c:pt idx="6607">
                  <c:v>22171280.402681995</c:v>
                </c:pt>
                <c:pt idx="6608">
                  <c:v>22118439.085264996</c:v>
                </c:pt>
                <c:pt idx="6609">
                  <c:v>22065512.410087001</c:v>
                </c:pt>
                <c:pt idx="6610">
                  <c:v>22012500.836977001</c:v>
                </c:pt>
                <c:pt idx="6611">
                  <c:v>21959404.822983999</c:v>
                </c:pt>
                <c:pt idx="6612">
                  <c:v>21906224.822402</c:v>
                </c:pt>
                <c:pt idx="6613">
                  <c:v>21852961.286797997</c:v>
                </c:pt>
                <c:pt idx="6614">
                  <c:v>21799614.665034</c:v>
                </c:pt>
                <c:pt idx="6615">
                  <c:v>21746185.403291997</c:v>
                </c:pt>
                <c:pt idx="6616">
                  <c:v>21692673.945104998</c:v>
                </c:pt>
                <c:pt idx="6617">
                  <c:v>21639080.731371995</c:v>
                </c:pt>
                <c:pt idx="6618">
                  <c:v>21585406.200389005</c:v>
                </c:pt>
                <c:pt idx="6619">
                  <c:v>21531650.787869994</c:v>
                </c:pt>
                <c:pt idx="6620">
                  <c:v>21477814.926970996</c:v>
                </c:pt>
                <c:pt idx="6621">
                  <c:v>21423899.048314001</c:v>
                </c:pt>
                <c:pt idx="6622">
                  <c:v>21369903.580008995</c:v>
                </c:pt>
                <c:pt idx="6623">
                  <c:v>21315828.947676994</c:v>
                </c:pt>
                <c:pt idx="6624">
                  <c:v>21261675.574476</c:v>
                </c:pt>
                <c:pt idx="6625">
                  <c:v>21207443.881116997</c:v>
                </c:pt>
                <c:pt idx="6626">
                  <c:v>21153134.285890993</c:v>
                </c:pt>
                <c:pt idx="6627">
                  <c:v>21098747.204687998</c:v>
                </c:pt>
                <c:pt idx="6628">
                  <c:v>21044283.051022001</c:v>
                </c:pt>
                <c:pt idx="6629">
                  <c:v>20989742.236048002</c:v>
                </c:pt>
                <c:pt idx="6630">
                  <c:v>20935125.168589003</c:v>
                </c:pt>
                <c:pt idx="6631">
                  <c:v>20880432.255148996</c:v>
                </c:pt>
                <c:pt idx="6632">
                  <c:v>20825663.899939999</c:v>
                </c:pt>
                <c:pt idx="6633">
                  <c:v>20770820.504902001</c:v>
                </c:pt>
                <c:pt idx="6634">
                  <c:v>20715902.469720997</c:v>
                </c:pt>
                <c:pt idx="6635">
                  <c:v>20660910.191846997</c:v>
                </c:pt>
                <c:pt idx="6636">
                  <c:v>20605844.066521998</c:v>
                </c:pt>
                <c:pt idx="6637">
                  <c:v>20550704.486789998</c:v>
                </c:pt>
                <c:pt idx="6638">
                  <c:v>20495491.843522001</c:v>
                </c:pt>
                <c:pt idx="6639">
                  <c:v>20440206.525435995</c:v>
                </c:pt>
                <c:pt idx="6640">
                  <c:v>20384848.91911</c:v>
                </c:pt>
                <c:pt idx="6641">
                  <c:v>20329419.409008995</c:v>
                </c:pt>
                <c:pt idx="6642">
                  <c:v>20273918.377496</c:v>
                </c:pt>
                <c:pt idx="6643">
                  <c:v>20218346.204856999</c:v>
                </c:pt>
                <c:pt idx="6644">
                  <c:v>20162703.269312996</c:v>
                </c:pt>
                <c:pt idx="6645">
                  <c:v>20106989.947042998</c:v>
                </c:pt>
                <c:pt idx="6646">
                  <c:v>20051206.612199005</c:v>
                </c:pt>
                <c:pt idx="6647">
                  <c:v>19995353.636926003</c:v>
                </c:pt>
                <c:pt idx="6648">
                  <c:v>19939431.391376998</c:v>
                </c:pt>
                <c:pt idx="6649">
                  <c:v>19883440.243732002</c:v>
                </c:pt>
                <c:pt idx="6650">
                  <c:v>19827380.560214002</c:v>
                </c:pt>
                <c:pt idx="6651">
                  <c:v>19771252.705106001</c:v>
                </c:pt>
                <c:pt idx="6652">
                  <c:v>19715057.040770996</c:v>
                </c:pt>
                <c:pt idx="6653">
                  <c:v>19658793.927662995</c:v>
                </c:pt>
                <c:pt idx="6654">
                  <c:v>19602463.724347997</c:v>
                </c:pt>
                <c:pt idx="6655">
                  <c:v>19546066.787517995</c:v>
                </c:pt>
                <c:pt idx="6656">
                  <c:v>19489603.472007997</c:v>
                </c:pt>
                <c:pt idx="6657">
                  <c:v>19433074.130812</c:v>
                </c:pt>
                <c:pt idx="6658">
                  <c:v>19376479.115099005</c:v>
                </c:pt>
                <c:pt idx="6659">
                  <c:v>19319818.774225999</c:v>
                </c:pt>
                <c:pt idx="6660">
                  <c:v>19263093.455758002</c:v>
                </c:pt>
                <c:pt idx="6661">
                  <c:v>19206303.505480997</c:v>
                </c:pt>
                <c:pt idx="6662">
                  <c:v>19149449.267414995</c:v>
                </c:pt>
                <c:pt idx="6663">
                  <c:v>19092531.083832998</c:v>
                </c:pt>
                <c:pt idx="6664">
                  <c:v>19035549.295273997</c:v>
                </c:pt>
                <c:pt idx="6665">
                  <c:v>18978504.240557998</c:v>
                </c:pt>
                <c:pt idx="6666">
                  <c:v>18921396.256799001</c:v>
                </c:pt>
                <c:pt idx="6667">
                  <c:v>18864225.679421999</c:v>
                </c:pt>
                <c:pt idx="6668">
                  <c:v>18806992.842176005</c:v>
                </c:pt>
                <c:pt idx="6669">
                  <c:v>18749698.077148002</c:v>
                </c:pt>
                <c:pt idx="6670">
                  <c:v>18692341.714777999</c:v>
                </c:pt>
                <c:pt idx="6671">
                  <c:v>18634924.083871998</c:v>
                </c:pt>
                <c:pt idx="6672">
                  <c:v>18577445.511614997</c:v>
                </c:pt>
                <c:pt idx="6673">
                  <c:v>18519906.323585998</c:v>
                </c:pt>
                <c:pt idx="6674">
                  <c:v>18462306.843772996</c:v>
                </c:pt>
                <c:pt idx="6675">
                  <c:v>18404647.394582003</c:v>
                </c:pt>
                <c:pt idx="6676">
                  <c:v>18346928.296854001</c:v>
                </c:pt>
                <c:pt idx="6677">
                  <c:v>18289149.869874995</c:v>
                </c:pt>
                <c:pt idx="6678">
                  <c:v>18231312.431395002</c:v>
                </c:pt>
                <c:pt idx="6679">
                  <c:v>18173416.297631998</c:v>
                </c:pt>
                <c:pt idx="6680">
                  <c:v>18115461.783290993</c:v>
                </c:pt>
                <c:pt idx="6681">
                  <c:v>18057449.201576997</c:v>
                </c:pt>
                <c:pt idx="6682">
                  <c:v>17999378.864202</c:v>
                </c:pt>
                <c:pt idx="6683">
                  <c:v>17941251.081403997</c:v>
                </c:pt>
                <c:pt idx="6684">
                  <c:v>17883066.161954001</c:v>
                </c:pt>
                <c:pt idx="6685">
                  <c:v>17824824.413171995</c:v>
                </c:pt>
                <c:pt idx="6686">
                  <c:v>17766526.140935998</c:v>
                </c:pt>
                <c:pt idx="6687">
                  <c:v>17708171.649696</c:v>
                </c:pt>
                <c:pt idx="6688">
                  <c:v>17649761.242484</c:v>
                </c:pt>
                <c:pt idx="6689">
                  <c:v>17591295.220929001</c:v>
                </c:pt>
                <c:pt idx="6690">
                  <c:v>17532773.885264002</c:v>
                </c:pt>
                <c:pt idx="6691">
                  <c:v>17474197.534341998</c:v>
                </c:pt>
                <c:pt idx="6692">
                  <c:v>17415566.465642992</c:v>
                </c:pt>
                <c:pt idx="6693">
                  <c:v>17356880.975289997</c:v>
                </c:pt>
                <c:pt idx="6694">
                  <c:v>17298141.358056005</c:v>
                </c:pt>
                <c:pt idx="6695">
                  <c:v>17239347.907375995</c:v>
                </c:pt>
                <c:pt idx="6696">
                  <c:v>17180500.915362</c:v>
                </c:pt>
                <c:pt idx="6697">
                  <c:v>17121600.672807999</c:v>
                </c:pt>
                <c:pt idx="6698">
                  <c:v>17062647.469203997</c:v>
                </c:pt>
                <c:pt idx="6699">
                  <c:v>17003641.592746001</c:v>
                </c:pt>
                <c:pt idx="6700">
                  <c:v>16944583.330348</c:v>
                </c:pt>
                <c:pt idx="6701">
                  <c:v>16885472.967648998</c:v>
                </c:pt>
                <c:pt idx="6702">
                  <c:v>16826310.789027996</c:v>
                </c:pt>
                <c:pt idx="6703">
                  <c:v>16767097.077609003</c:v>
                </c:pt>
                <c:pt idx="6704">
                  <c:v>16707832.115277</c:v>
                </c:pt>
                <c:pt idx="6705">
                  <c:v>16648516.182684002</c:v>
                </c:pt>
                <c:pt idx="6706">
                  <c:v>16589149.559258999</c:v>
                </c:pt>
                <c:pt idx="6707">
                  <c:v>16529732.523221998</c:v>
                </c:pt>
                <c:pt idx="6708">
                  <c:v>16470265.351589002</c:v>
                </c:pt>
                <c:pt idx="6709">
                  <c:v>16410748.320184</c:v>
                </c:pt>
                <c:pt idx="6710">
                  <c:v>16351181.703648999</c:v>
                </c:pt>
                <c:pt idx="6711">
                  <c:v>16291565.775452999</c:v>
                </c:pt>
                <c:pt idx="6712">
                  <c:v>16231900.807902003</c:v>
                </c:pt>
                <c:pt idx="6713">
                  <c:v>16172187.072147002</c:v>
                </c:pt>
                <c:pt idx="6714">
                  <c:v>16112424.838194998</c:v>
                </c:pt>
                <c:pt idx="6715">
                  <c:v>16052614.374919001</c:v>
                </c:pt>
                <c:pt idx="6716">
                  <c:v>15992755.950063001</c:v>
                </c:pt>
                <c:pt idx="6717">
                  <c:v>15932849.830256</c:v>
                </c:pt>
                <c:pt idx="6718">
                  <c:v>15872896.281019</c:v>
                </c:pt>
                <c:pt idx="6719">
                  <c:v>15812895.566773999</c:v>
                </c:pt>
                <c:pt idx="6720">
                  <c:v>15752847.950852001</c:v>
                </c:pt>
                <c:pt idx="6721">
                  <c:v>15692753.695503</c:v>
                </c:pt>
                <c:pt idx="6722">
                  <c:v>15632613.061905</c:v>
                </c:pt>
                <c:pt idx="6723">
                  <c:v>15572426.310172003</c:v>
                </c:pt>
                <c:pt idx="6724">
                  <c:v>15512193.699360998</c:v>
                </c:pt>
                <c:pt idx="6725">
                  <c:v>15451915.487485001</c:v>
                </c:pt>
                <c:pt idx="6726">
                  <c:v>15391591.931515997</c:v>
                </c:pt>
                <c:pt idx="6727">
                  <c:v>15331223.287396995</c:v>
                </c:pt>
                <c:pt idx="6728">
                  <c:v>15270809.810048999</c:v>
                </c:pt>
                <c:pt idx="6729">
                  <c:v>15210351.753381999</c:v>
                </c:pt>
                <c:pt idx="6730">
                  <c:v>15149849.370296</c:v>
                </c:pt>
                <c:pt idx="6731">
                  <c:v>15089302.912697</c:v>
                </c:pt>
                <c:pt idx="6732">
                  <c:v>15028712.631500999</c:v>
                </c:pt>
                <c:pt idx="6733">
                  <c:v>14968078.776644001</c:v>
                </c:pt>
                <c:pt idx="6734">
                  <c:v>14907401.597085997</c:v>
                </c:pt>
                <c:pt idx="6735">
                  <c:v>14846681.340823</c:v>
                </c:pt>
                <c:pt idx="6736">
                  <c:v>14785918.254895</c:v>
                </c:pt>
                <c:pt idx="6737">
                  <c:v>14725112.585387999</c:v>
                </c:pt>
                <c:pt idx="6738">
                  <c:v>14664264.57745</c:v>
                </c:pt>
                <c:pt idx="6739">
                  <c:v>14603374.475291003</c:v>
                </c:pt>
                <c:pt idx="6740">
                  <c:v>14542442.522194998</c:v>
                </c:pt>
                <c:pt idx="6741">
                  <c:v>14481468.960526001</c:v>
                </c:pt>
                <c:pt idx="6742">
                  <c:v>14420454.031734997</c:v>
                </c:pt>
                <c:pt idx="6743">
                  <c:v>14359397.976369997</c:v>
                </c:pt>
                <c:pt idx="6744">
                  <c:v>14298301.034080002</c:v>
                </c:pt>
                <c:pt idx="6745">
                  <c:v>14237163.443622002</c:v>
                </c:pt>
                <c:pt idx="6746">
                  <c:v>14175985.442872003</c:v>
                </c:pt>
                <c:pt idx="6747">
                  <c:v>14114767.268828997</c:v>
                </c:pt>
                <c:pt idx="6748">
                  <c:v>14053509.157622</c:v>
                </c:pt>
                <c:pt idx="6749">
                  <c:v>13992211.344519002</c:v>
                </c:pt>
                <c:pt idx="6750">
                  <c:v>13930874.063930999</c:v>
                </c:pt>
                <c:pt idx="6751">
                  <c:v>13869497.549422998</c:v>
                </c:pt>
                <c:pt idx="6752">
                  <c:v>13808082.033717999</c:v>
                </c:pt>
                <c:pt idx="6753">
                  <c:v>13746627.748702997</c:v>
                </c:pt>
                <c:pt idx="6754">
                  <c:v>13685134.925437</c:v>
                </c:pt>
                <c:pt idx="6755">
                  <c:v>13623603.794160997</c:v>
                </c:pt>
                <c:pt idx="6756">
                  <c:v>13562034.584295997</c:v>
                </c:pt>
                <c:pt idx="6757">
                  <c:v>13500427.524460997</c:v>
                </c:pt>
                <c:pt idx="6758">
                  <c:v>13438782.842467997</c:v>
                </c:pt>
                <c:pt idx="6759">
                  <c:v>13377100.765337</c:v>
                </c:pt>
                <c:pt idx="6760">
                  <c:v>13315381.519300001</c:v>
                </c:pt>
                <c:pt idx="6761">
                  <c:v>13253625.329804</c:v>
                </c:pt>
                <c:pt idx="6762">
                  <c:v>13191832.421522997</c:v>
                </c:pt>
                <c:pt idx="6763">
                  <c:v>13130003.018360998</c:v>
                </c:pt>
                <c:pt idx="6764">
                  <c:v>13068137.343456</c:v>
                </c:pt>
                <c:pt idx="6765">
                  <c:v>13006235.619191999</c:v>
                </c:pt>
                <c:pt idx="6766">
                  <c:v>12944298.067201</c:v>
                </c:pt>
                <c:pt idx="6767">
                  <c:v>12882324.908369998</c:v>
                </c:pt>
                <c:pt idx="6768">
                  <c:v>12820316.362848004</c:v>
                </c:pt>
                <c:pt idx="6769">
                  <c:v>12758272.650048999</c:v>
                </c:pt>
                <c:pt idx="6770">
                  <c:v>12696193.988663999</c:v>
                </c:pt>
                <c:pt idx="6771">
                  <c:v>12634080.596658999</c:v>
                </c:pt>
                <c:pt idx="6772">
                  <c:v>12571932.691289</c:v>
                </c:pt>
                <c:pt idx="6773">
                  <c:v>12509750.489096001</c:v>
                </c:pt>
                <c:pt idx="6774">
                  <c:v>12447534.205923</c:v>
                </c:pt>
                <c:pt idx="6775">
                  <c:v>12385284.056910999</c:v>
                </c:pt>
                <c:pt idx="6776">
                  <c:v>12323000.256513</c:v>
                </c:pt>
                <c:pt idx="6777">
                  <c:v>12260683.018492999</c:v>
                </c:pt>
                <c:pt idx="6778">
                  <c:v>12198332.555937001</c:v>
                </c:pt>
                <c:pt idx="6779">
                  <c:v>12135949.081254</c:v>
                </c:pt>
                <c:pt idx="6780">
                  <c:v>12073532.806185</c:v>
                </c:pt>
                <c:pt idx="6781">
                  <c:v>12011083.941808</c:v>
                </c:pt>
                <c:pt idx="6782">
                  <c:v>11948602.698539998</c:v>
                </c:pt>
                <c:pt idx="6783">
                  <c:v>11886089.286146998</c:v>
                </c:pt>
                <c:pt idx="6784">
                  <c:v>11823543.913747001</c:v>
                </c:pt>
                <c:pt idx="6785">
                  <c:v>11760966.789818</c:v>
                </c:pt>
                <c:pt idx="6786">
                  <c:v>11698358.122198001</c:v>
                </c:pt>
                <c:pt idx="6787">
                  <c:v>11635718.118094996</c:v>
                </c:pt>
                <c:pt idx="6788">
                  <c:v>11573046.984092003</c:v>
                </c:pt>
                <c:pt idx="6789">
                  <c:v>11510344.926148998</c:v>
                </c:pt>
                <c:pt idx="6790">
                  <c:v>11447612.149612</c:v>
                </c:pt>
                <c:pt idx="6791">
                  <c:v>11384848.859216003</c:v>
                </c:pt>
                <c:pt idx="6792">
                  <c:v>11322055.259089002</c:v>
                </c:pt>
                <c:pt idx="6793">
                  <c:v>11259231.552761002</c:v>
                </c:pt>
                <c:pt idx="6794">
                  <c:v>11196377.943165001</c:v>
                </c:pt>
                <c:pt idx="6795">
                  <c:v>11133494.632645</c:v>
                </c:pt>
                <c:pt idx="6796">
                  <c:v>11070581.822959002</c:v>
                </c:pt>
                <c:pt idx="6797">
                  <c:v>11007639.715283003</c:v>
                </c:pt>
                <c:pt idx="6798">
                  <c:v>10944668.510221001</c:v>
                </c:pt>
                <c:pt idx="6799">
                  <c:v>10881668.407805</c:v>
                </c:pt>
                <c:pt idx="6800">
                  <c:v>10818639.607499998</c:v>
                </c:pt>
                <c:pt idx="6801">
                  <c:v>10755582.308211002</c:v>
                </c:pt>
                <c:pt idx="6802">
                  <c:v>10692496.708288997</c:v>
                </c:pt>
                <c:pt idx="6803">
                  <c:v>10629383.00553</c:v>
                </c:pt>
                <c:pt idx="6804">
                  <c:v>10566241.397186</c:v>
                </c:pt>
                <c:pt idx="6805">
                  <c:v>10503072.079967</c:v>
                </c:pt>
                <c:pt idx="6806">
                  <c:v>10439875.250046</c:v>
                </c:pt>
                <c:pt idx="6807">
                  <c:v>10376651.103061</c:v>
                </c:pt>
                <c:pt idx="6808">
                  <c:v>10313399.834125997</c:v>
                </c:pt>
                <c:pt idx="6809">
                  <c:v>10250121.637827998</c:v>
                </c:pt>
                <c:pt idx="6810">
                  <c:v>10186816.708238998</c:v>
                </c:pt>
                <c:pt idx="6811">
                  <c:v>10123485.238913</c:v>
                </c:pt>
                <c:pt idx="6812">
                  <c:v>10060127.422897</c:v>
                </c:pt>
                <c:pt idx="6813">
                  <c:v>9996743.4527330026</c:v>
                </c:pt>
                <c:pt idx="6814">
                  <c:v>9933333.520459</c:v>
                </c:pt>
                <c:pt idx="6815">
                  <c:v>9869897.8176199999</c:v>
                </c:pt>
                <c:pt idx="6816">
                  <c:v>9806436.5352679975</c:v>
                </c:pt>
                <c:pt idx="6817">
                  <c:v>9742949.8639669996</c:v>
                </c:pt>
                <c:pt idx="6818">
                  <c:v>9679437.9937989991</c:v>
                </c:pt>
                <c:pt idx="6819">
                  <c:v>9615901.1143639982</c:v>
                </c:pt>
                <c:pt idx="6820">
                  <c:v>9552339.4147919994</c:v>
                </c:pt>
                <c:pt idx="6821">
                  <c:v>9488753.0837389994</c:v>
                </c:pt>
                <c:pt idx="6822">
                  <c:v>9425142.309396999</c:v>
                </c:pt>
                <c:pt idx="6823">
                  <c:v>9361507.2794939969</c:v>
                </c:pt>
                <c:pt idx="6824">
                  <c:v>9297848.181301998</c:v>
                </c:pt>
                <c:pt idx="6825">
                  <c:v>9234165.2016400006</c:v>
                </c:pt>
                <c:pt idx="6826">
                  <c:v>9170458.5268759988</c:v>
                </c:pt>
                <c:pt idx="6827">
                  <c:v>9106728.3429329991</c:v>
                </c:pt>
                <c:pt idx="6828">
                  <c:v>9042974.8352930006</c:v>
                </c:pt>
                <c:pt idx="6829">
                  <c:v>8979198.189003</c:v>
                </c:pt>
                <c:pt idx="6830">
                  <c:v>8915398.5886739995</c:v>
                </c:pt>
                <c:pt idx="6831">
                  <c:v>8851576.2184889987</c:v>
                </c:pt>
                <c:pt idx="6832">
                  <c:v>8787731.2622069977</c:v>
                </c:pt>
                <c:pt idx="6833">
                  <c:v>8723863.9031649977</c:v>
                </c:pt>
                <c:pt idx="6834">
                  <c:v>8659974.3242819998</c:v>
                </c:pt>
                <c:pt idx="6835">
                  <c:v>8596062.7080669962</c:v>
                </c:pt>
                <c:pt idx="6836">
                  <c:v>8532129.2366179973</c:v>
                </c:pt>
                <c:pt idx="6837">
                  <c:v>8468174.0916259978</c:v>
                </c:pt>
                <c:pt idx="6838">
                  <c:v>8404197.454384001</c:v>
                </c:pt>
                <c:pt idx="6839">
                  <c:v>8340199.5057849996</c:v>
                </c:pt>
                <c:pt idx="6840">
                  <c:v>8276180.4263290009</c:v>
                </c:pt>
                <c:pt idx="6841">
                  <c:v>8212140.3961270005</c:v>
                </c:pt>
                <c:pt idx="6842">
                  <c:v>8148079.5949029997</c:v>
                </c:pt>
                <c:pt idx="6843">
                  <c:v>8083998.2019990012</c:v>
                </c:pt>
                <c:pt idx="6844">
                  <c:v>8019896.3963780003</c:v>
                </c:pt>
                <c:pt idx="6845">
                  <c:v>7955774.3566299994</c:v>
                </c:pt>
                <c:pt idx="6846">
                  <c:v>7891632.2609710004</c:v>
                </c:pt>
                <c:pt idx="6847">
                  <c:v>7827470.2872520005</c:v>
                </c:pt>
                <c:pt idx="6848">
                  <c:v>7763288.6129600005</c:v>
                </c:pt>
                <c:pt idx="6849">
                  <c:v>7699087.4152210001</c:v>
                </c:pt>
                <c:pt idx="6850">
                  <c:v>7634866.870805</c:v>
                </c:pt>
                <c:pt idx="6851">
                  <c:v>7570627.1561299991</c:v>
                </c:pt>
                <c:pt idx="6852">
                  <c:v>7506368.447265001</c:v>
                </c:pt>
                <c:pt idx="6853">
                  <c:v>7442090.9199319994</c:v>
                </c:pt>
                <c:pt idx="6854">
                  <c:v>7377794.7495119991</c:v>
                </c:pt>
                <c:pt idx="6855">
                  <c:v>7313480.1110490002</c:v>
                </c:pt>
                <c:pt idx="6856">
                  <c:v>7249147.1792479996</c:v>
                </c:pt>
                <c:pt idx="6857">
                  <c:v>7184796.1284879996</c:v>
                </c:pt>
                <c:pt idx="6858">
                  <c:v>7120427.1328169992</c:v>
                </c:pt>
                <c:pt idx="6859">
                  <c:v>7056040.3659579996</c:v>
                </c:pt>
                <c:pt idx="6860">
                  <c:v>6991636.001317</c:v>
                </c:pt>
                <c:pt idx="6861">
                  <c:v>6927214.2119780006</c:v>
                </c:pt>
                <c:pt idx="6862">
                  <c:v>6862775.1707139993</c:v>
                </c:pt>
                <c:pt idx="6863">
                  <c:v>6798319.0499869995</c:v>
                </c:pt>
                <c:pt idx="6864">
                  <c:v>6733846.0219519995</c:v>
                </c:pt>
                <c:pt idx="6865">
                  <c:v>6669356.2584590008</c:v>
                </c:pt>
                <c:pt idx="6866">
                  <c:v>6604849.9310600013</c:v>
                </c:pt>
                <c:pt idx="6867">
                  <c:v>6540327.2110090004</c:v>
                </c:pt>
                <c:pt idx="6868">
                  <c:v>6475788.2692639995</c:v>
                </c:pt>
                <c:pt idx="6869">
                  <c:v>6411233.2764980011</c:v>
                </c:pt>
                <c:pt idx="6870">
                  <c:v>6346662.4030929999</c:v>
                </c:pt>
                <c:pt idx="6871">
                  <c:v>6282075.8191489996</c:v>
                </c:pt>
                <c:pt idx="6872">
                  <c:v>6217473.6944839992</c:v>
                </c:pt>
                <c:pt idx="6873">
                  <c:v>6152856.1986429999</c:v>
                </c:pt>
                <c:pt idx="6874">
                  <c:v>6088223.5008929996</c:v>
                </c:pt>
                <c:pt idx="6875">
                  <c:v>6023575.7702319995</c:v>
                </c:pt>
                <c:pt idx="6876">
                  <c:v>5958913.175392</c:v>
                </c:pt>
                <c:pt idx="6877">
                  <c:v>5894235.8848399995</c:v>
                </c:pt>
                <c:pt idx="6878">
                  <c:v>5829544.0667819995</c:v>
                </c:pt>
                <c:pt idx="6879">
                  <c:v>5764837.8891679998</c:v>
                </c:pt>
                <c:pt idx="6880">
                  <c:v>5700117.5196909998</c:v>
                </c:pt>
                <c:pt idx="6881">
                  <c:v>5635383.1257949993</c:v>
                </c:pt>
                <c:pt idx="6882">
                  <c:v>5570634.8746759994</c:v>
                </c:pt>
                <c:pt idx="6883">
                  <c:v>5505872.9332839996</c:v>
                </c:pt>
                <c:pt idx="6884">
                  <c:v>5441097.468328001</c:v>
                </c:pt>
                <c:pt idx="6885">
                  <c:v>5376308.6462779995</c:v>
                </c:pt>
                <c:pt idx="6886">
                  <c:v>5311506.6333690006</c:v>
                </c:pt>
                <c:pt idx="6887">
                  <c:v>5246691.5956049999</c:v>
                </c:pt>
                <c:pt idx="6888">
                  <c:v>5181863.6987579996</c:v>
                </c:pt>
                <c:pt idx="6889">
                  <c:v>5117023.1083760001</c:v>
                </c:pt>
                <c:pt idx="6890">
                  <c:v>5052169.989781999</c:v>
                </c:pt>
                <c:pt idx="6891">
                  <c:v>4987304.5080829998</c:v>
                </c:pt>
                <c:pt idx="6892">
                  <c:v>4922426.8281650003</c:v>
                </c:pt>
                <c:pt idx="6893">
                  <c:v>4857537.1147009991</c:v>
                </c:pt>
                <c:pt idx="6894">
                  <c:v>4792635.5321550006</c:v>
                </c:pt>
                <c:pt idx="6895">
                  <c:v>4727722.2447819998</c:v>
                </c:pt>
                <c:pt idx="6896">
                  <c:v>4662797.4166319994</c:v>
                </c:pt>
                <c:pt idx="6897">
                  <c:v>4597861.2115540002</c:v>
                </c:pt>
                <c:pt idx="6898">
                  <c:v>4532913.7931979997</c:v>
                </c:pt>
                <c:pt idx="6899">
                  <c:v>4467955.3250169987</c:v>
                </c:pt>
                <c:pt idx="6900">
                  <c:v>4402985.9702740004</c:v>
                </c:pt>
                <c:pt idx="6901">
                  <c:v>4338005.8920400003</c:v>
                </c:pt>
                <c:pt idx="6902">
                  <c:v>4273015.2531989999</c:v>
                </c:pt>
                <c:pt idx="6903">
                  <c:v>4208014.2164520007</c:v>
                </c:pt>
                <c:pt idx="6904">
                  <c:v>4143002.9443199998</c:v>
                </c:pt>
                <c:pt idx="6905">
                  <c:v>4077981.5991449994</c:v>
                </c:pt>
                <c:pt idx="6906">
                  <c:v>4012950.3430929999</c:v>
                </c:pt>
                <c:pt idx="6907">
                  <c:v>3947909.3381589991</c:v>
                </c:pt>
                <c:pt idx="6908">
                  <c:v>3882858.7461680002</c:v>
                </c:pt>
                <c:pt idx="6909">
                  <c:v>3817798.7287810002</c:v>
                </c:pt>
                <c:pt idx="6910">
                  <c:v>3752729.4474920002</c:v>
                </c:pt>
                <c:pt idx="6911">
                  <c:v>3687651.063637</c:v>
                </c:pt>
                <c:pt idx="6912">
                  <c:v>3622563.7383940001</c:v>
                </c:pt>
                <c:pt idx="6913">
                  <c:v>3557467.6327860001</c:v>
                </c:pt>
                <c:pt idx="6914">
                  <c:v>3492362.907683</c:v>
                </c:pt>
                <c:pt idx="6915">
                  <c:v>3427249.7238079999</c:v>
                </c:pt>
                <c:pt idx="6916">
                  <c:v>3362128.2417360004</c:v>
                </c:pt>
                <c:pt idx="6917">
                  <c:v>3296998.6219000001</c:v>
                </c:pt>
                <c:pt idx="6918">
                  <c:v>3231861.0245920005</c:v>
                </c:pt>
                <c:pt idx="6919">
                  <c:v>3166715.6099649998</c:v>
                </c:pt>
                <c:pt idx="6920">
                  <c:v>3101562.5380399995</c:v>
                </c:pt>
                <c:pt idx="6921">
                  <c:v>3036401.9687040001</c:v>
                </c:pt>
                <c:pt idx="6922">
                  <c:v>2971234.0617140005</c:v>
                </c:pt>
                <c:pt idx="6923">
                  <c:v>2906058.9767029998</c:v>
                </c:pt>
                <c:pt idx="6924">
                  <c:v>2840876.8731799996</c:v>
                </c:pt>
                <c:pt idx="6925">
                  <c:v>2775687.91053</c:v>
                </c:pt>
                <c:pt idx="6926">
                  <c:v>2710492.2480250001</c:v>
                </c:pt>
                <c:pt idx="6927">
                  <c:v>2645290.0448179999</c:v>
                </c:pt>
                <c:pt idx="6928">
                  <c:v>2580081.4599509994</c:v>
                </c:pt>
                <c:pt idx="6929">
                  <c:v>2514866.6523559997</c:v>
                </c:pt>
                <c:pt idx="6930">
                  <c:v>2449645.7808579998</c:v>
                </c:pt>
                <c:pt idx="6931">
                  <c:v>2384419.0041789999</c:v>
                </c:pt>
                <c:pt idx="6932">
                  <c:v>2319186.4809389999</c:v>
                </c:pt>
                <c:pt idx="6933">
                  <c:v>2253948.3696579994</c:v>
                </c:pt>
                <c:pt idx="6934">
                  <c:v>2188704.8287629997</c:v>
                </c:pt>
                <c:pt idx="6935">
                  <c:v>2123456.0165849999</c:v>
                </c:pt>
                <c:pt idx="6936">
                  <c:v>2058202.091366</c:v>
                </c:pt>
                <c:pt idx="6937">
                  <c:v>1992943.2112609998</c:v>
                </c:pt>
                <c:pt idx="6938">
                  <c:v>1927679.534339</c:v>
                </c:pt>
                <c:pt idx="6939">
                  <c:v>1862411.2185879999</c:v>
                </c:pt>
                <c:pt idx="6940">
                  <c:v>1797138.4219160001</c:v>
                </c:pt>
                <c:pt idx="6941">
                  <c:v>1731861.3021530001</c:v>
                </c:pt>
                <c:pt idx="6942">
                  <c:v>1666580.017057</c:v>
                </c:pt>
                <c:pt idx="6943">
                  <c:v>1601294.724314</c:v>
                </c:pt>
                <c:pt idx="6944">
                  <c:v>1536005.5815420002</c:v>
                </c:pt>
                <c:pt idx="6945">
                  <c:v>1470712.7462909999</c:v>
                </c:pt>
                <c:pt idx="6946">
                  <c:v>1405416.3760520001</c:v>
                </c:pt>
                <c:pt idx="6947">
                  <c:v>1340116.6282509998</c:v>
                </c:pt>
                <c:pt idx="6948">
                  <c:v>1274813.66026</c:v>
                </c:pt>
                <c:pt idx="6949">
                  <c:v>1209507.6293930002</c:v>
                </c:pt>
                <c:pt idx="6950">
                  <c:v>1144198.6929150005</c:v>
                </c:pt>
                <c:pt idx="6951">
                  <c:v>1078887.008037</c:v>
                </c:pt>
                <c:pt idx="6952">
                  <c:v>1013572.7319270001</c:v>
                </c:pt>
                <c:pt idx="6953">
                  <c:v>948256.0217080001</c:v>
                </c:pt>
                <c:pt idx="6954">
                  <c:v>882937.03445899999</c:v>
                </c:pt>
                <c:pt idx="6955">
                  <c:v>817615.92722300009</c:v>
                </c:pt>
                <c:pt idx="6956">
                  <c:v>752292.85700600012</c:v>
                </c:pt>
                <c:pt idx="6957">
                  <c:v>686967.98077999987</c:v>
                </c:pt>
                <c:pt idx="6958">
                  <c:v>621641.45548600017</c:v>
                </c:pt>
                <c:pt idx="6959">
                  <c:v>556313.43803800002</c:v>
                </c:pt>
                <c:pt idx="6960">
                  <c:v>490984.08532299998</c:v>
                </c:pt>
                <c:pt idx="6961">
                  <c:v>425653.55420700001</c:v>
                </c:pt>
                <c:pt idx="6962">
                  <c:v>360322.00153499999</c:v>
                </c:pt>
                <c:pt idx="6963">
                  <c:v>294989.58413300005</c:v>
                </c:pt>
                <c:pt idx="6964">
                  <c:v>229656.45881599997</c:v>
                </c:pt>
                <c:pt idx="6965">
                  <c:v>164322.78238300001</c:v>
                </c:pt>
                <c:pt idx="6966">
                  <c:v>98988.711626999997</c:v>
                </c:pt>
                <c:pt idx="6967">
                  <c:v>33654.403332000002</c:v>
                </c:pt>
                <c:pt idx="6968">
                  <c:v>-31679.985722000005</c:v>
                </c:pt>
                <c:pt idx="6969">
                  <c:v>-97014.298756000004</c:v>
                </c:pt>
                <c:pt idx="6970">
                  <c:v>-162348.37898800001</c:v>
                </c:pt>
                <c:pt idx="6971">
                  <c:v>-227682.06963399998</c:v>
                </c:pt>
                <c:pt idx="6972">
                  <c:v>-293015.213904</c:v>
                </c:pt>
                <c:pt idx="6973">
                  <c:v>-358347.65499599994</c:v>
                </c:pt>
                <c:pt idx="6974">
                  <c:v>-423679.23609899997</c:v>
                </c:pt>
                <c:pt idx="6975">
                  <c:v>-489009.80038500001</c:v>
                </c:pt>
                <c:pt idx="6976">
                  <c:v>-554339.19100999983</c:v>
                </c:pt>
                <c:pt idx="6977">
                  <c:v>-619667.25110899983</c:v>
                </c:pt>
                <c:pt idx="6978">
                  <c:v>-684993.82379500009</c:v>
                </c:pt>
                <c:pt idx="6979">
                  <c:v>-750318.752156</c:v>
                </c:pt>
                <c:pt idx="6980">
                  <c:v>-815641.87925200001</c:v>
                </c:pt>
                <c:pt idx="6981">
                  <c:v>-880963.04810899997</c:v>
                </c:pt>
                <c:pt idx="6982">
                  <c:v>-946282.10172600008</c:v>
                </c:pt>
                <c:pt idx="6983">
                  <c:v>-1011598.883059</c:v>
                </c:pt>
                <c:pt idx="6984">
                  <c:v>-1076913.2350299999</c:v>
                </c:pt>
                <c:pt idx="6985">
                  <c:v>-1142225.0005180002</c:v>
                </c:pt>
                <c:pt idx="6986">
                  <c:v>-1207534.022357</c:v>
                </c:pt>
                <c:pt idx="6987">
                  <c:v>-1272840.1433360002</c:v>
                </c:pt>
                <c:pt idx="6988">
                  <c:v>-1338143.2061930001</c:v>
                </c:pt>
                <c:pt idx="6989">
                  <c:v>-1403443.0536150001</c:v>
                </c:pt>
                <c:pt idx="6990">
                  <c:v>-1468739.5282309998</c:v>
                </c:pt>
                <c:pt idx="6991">
                  <c:v>-1534032.4726170001</c:v>
                </c:pt>
                <c:pt idx="6992">
                  <c:v>-1599321.7292849999</c:v>
                </c:pt>
                <c:pt idx="6993">
                  <c:v>-1664607.140686</c:v>
                </c:pt>
                <c:pt idx="6994">
                  <c:v>-1729888.549204</c:v>
                </c:pt>
                <c:pt idx="6995">
                  <c:v>-1795165.797155</c:v>
                </c:pt>
                <c:pt idx="6996">
                  <c:v>-1860438.7267849999</c:v>
                </c:pt>
                <c:pt idx="6997">
                  <c:v>-1925707.1802640001</c:v>
                </c:pt>
                <c:pt idx="6998">
                  <c:v>-1990970.9996859999</c:v>
                </c:pt>
                <c:pt idx="6999">
                  <c:v>-2056230.0270680001</c:v>
                </c:pt>
                <c:pt idx="7000">
                  <c:v>-2121484.1043409999</c:v>
                </c:pt>
                <c:pt idx="7001">
                  <c:v>-2186733.0733549995</c:v>
                </c:pt>
                <c:pt idx="7002">
                  <c:v>-2251976.7758689998</c:v>
                </c:pt>
                <c:pt idx="7003">
                  <c:v>-2317215.0535549996</c:v>
                </c:pt>
                <c:pt idx="7004">
                  <c:v>-2382447.7479890003</c:v>
                </c:pt>
                <c:pt idx="7005">
                  <c:v>-2447674.700654</c:v>
                </c:pt>
                <c:pt idx="7006">
                  <c:v>-2512895.7529329997</c:v>
                </c:pt>
                <c:pt idx="7007">
                  <c:v>-2578110.7461069999</c:v>
                </c:pt>
                <c:pt idx="7008">
                  <c:v>-2643319.5213540001</c:v>
                </c:pt>
                <c:pt idx="7009">
                  <c:v>-2708521.9197469996</c:v>
                </c:pt>
                <c:pt idx="7010">
                  <c:v>-2773717.7822449999</c:v>
                </c:pt>
                <c:pt idx="7011">
                  <c:v>-2838906.9496980002</c:v>
                </c:pt>
                <c:pt idx="7012">
                  <c:v>-2904089.2628409998</c:v>
                </c:pt>
                <c:pt idx="7013">
                  <c:v>-2969264.562289</c:v>
                </c:pt>
                <c:pt idx="7014">
                  <c:v>-3034432.6885390002</c:v>
                </c:pt>
                <c:pt idx="7015">
                  <c:v>-3099593.4819609998</c:v>
                </c:pt>
                <c:pt idx="7016">
                  <c:v>-3164746.7828020002</c:v>
                </c:pt>
                <c:pt idx="7017">
                  <c:v>-3229892.4311769996</c:v>
                </c:pt>
                <c:pt idx="7018">
                  <c:v>-3295030.2670730003</c:v>
                </c:pt>
                <c:pt idx="7019">
                  <c:v>-3360160.1303380001</c:v>
                </c:pt>
                <c:pt idx="7020">
                  <c:v>-3425281.8606849997</c:v>
                </c:pt>
                <c:pt idx="7021">
                  <c:v>-3490395.2976850001</c:v>
                </c:pt>
                <c:pt idx="7022">
                  <c:v>-3555500.2807680005</c:v>
                </c:pt>
                <c:pt idx="7023">
                  <c:v>-3620596.6492160005</c:v>
                </c:pt>
                <c:pt idx="7024">
                  <c:v>-3685684.2421619995</c:v>
                </c:pt>
                <c:pt idx="7025">
                  <c:v>-3750762.8985879994</c:v>
                </c:pt>
                <c:pt idx="7026">
                  <c:v>-3815832.4573209998</c:v>
                </c:pt>
                <c:pt idx="7027">
                  <c:v>-3880892.7570310002</c:v>
                </c:pt>
                <c:pt idx="7028">
                  <c:v>-3945943.636227</c:v>
                </c:pt>
                <c:pt idx="7029">
                  <c:v>-4010984.9332539993</c:v>
                </c:pt>
                <c:pt idx="7030">
                  <c:v>-4076016.4862930002</c:v>
                </c:pt>
                <c:pt idx="7031">
                  <c:v>-4141038.1333519993</c:v>
                </c:pt>
                <c:pt idx="7032">
                  <c:v>-4206049.7122720005</c:v>
                </c:pt>
                <c:pt idx="7033">
                  <c:v>-4271051.060713999</c:v>
                </c:pt>
                <c:pt idx="7034">
                  <c:v>-4336042.0161650004</c:v>
                </c:pt>
                <c:pt idx="7035">
                  <c:v>-4401022.4159290008</c:v>
                </c:pt>
                <c:pt idx="7036">
                  <c:v>-4465992.0971269999</c:v>
                </c:pt>
                <c:pt idx="7037">
                  <c:v>-4530950.8966929996</c:v>
                </c:pt>
                <c:pt idx="7038">
                  <c:v>-4595898.6513710003</c:v>
                </c:pt>
                <c:pt idx="7039">
                  <c:v>-4660835.1977129988</c:v>
                </c:pt>
                <c:pt idx="7040">
                  <c:v>-4725760.3720760001</c:v>
                </c:pt>
                <c:pt idx="7041">
                  <c:v>-4790674.0106169991</c:v>
                </c:pt>
                <c:pt idx="7042">
                  <c:v>-4855575.9492910001</c:v>
                </c:pt>
                <c:pt idx="7043">
                  <c:v>-4920466.0238489993</c:v>
                </c:pt>
                <c:pt idx="7044">
                  <c:v>-4985344.0698349988</c:v>
                </c:pt>
                <c:pt idx="7045">
                  <c:v>-5050209.9225829998</c:v>
                </c:pt>
                <c:pt idx="7046">
                  <c:v>-5115063.4172090003</c:v>
                </c:pt>
                <c:pt idx="7047">
                  <c:v>-5179904.3886179999</c:v>
                </c:pt>
                <c:pt idx="7048">
                  <c:v>-5244732.6714910008</c:v>
                </c:pt>
                <c:pt idx="7049">
                  <c:v>-5309548.100287999</c:v>
                </c:pt>
                <c:pt idx="7050">
                  <c:v>-5374350.5092409998</c:v>
                </c:pt>
                <c:pt idx="7051">
                  <c:v>-5439139.7323560016</c:v>
                </c:pt>
                <c:pt idx="7052">
                  <c:v>-5503915.6034039995</c:v>
                </c:pt>
                <c:pt idx="7053">
                  <c:v>-5568677.9559230004</c:v>
                </c:pt>
                <c:pt idx="7054">
                  <c:v>-5633426.6232099989</c:v>
                </c:pt>
                <c:pt idx="7055">
                  <c:v>-5698161.4383230014</c:v>
                </c:pt>
                <c:pt idx="7056">
                  <c:v>-5762882.2340720007</c:v>
                </c:pt>
                <c:pt idx="7057">
                  <c:v>-5827588.8430239996</c:v>
                </c:pt>
                <c:pt idx="7058">
                  <c:v>-5892281.0974900005</c:v>
                </c:pt>
                <c:pt idx="7059">
                  <c:v>-5956958.8295289995</c:v>
                </c:pt>
                <c:pt idx="7060">
                  <c:v>-6021621.8709440008</c:v>
                </c:pt>
                <c:pt idx="7061">
                  <c:v>-6086270.0532739991</c:v>
                </c:pt>
                <c:pt idx="7062">
                  <c:v>-6150903.2077970002</c:v>
                </c:pt>
                <c:pt idx="7063">
                  <c:v>-6215521.1655219998</c:v>
                </c:pt>
                <c:pt idx="7064">
                  <c:v>-6280123.757189</c:v>
                </c:pt>
                <c:pt idx="7065">
                  <c:v>-6344710.8132639993</c:v>
                </c:pt>
                <c:pt idx="7066">
                  <c:v>-6409282.1639359985</c:v>
                </c:pt>
                <c:pt idx="7067">
                  <c:v>-6473837.639113999</c:v>
                </c:pt>
                <c:pt idx="7068">
                  <c:v>-6538377.0684220009</c:v>
                </c:pt>
                <c:pt idx="7069">
                  <c:v>-6602900.2812000001</c:v>
                </c:pt>
                <c:pt idx="7070">
                  <c:v>-6667407.106497</c:v>
                </c:pt>
                <c:pt idx="7071">
                  <c:v>-6731897.3730660006</c:v>
                </c:pt>
                <c:pt idx="7072">
                  <c:v>-6796370.9093670007</c:v>
                </c:pt>
                <c:pt idx="7073">
                  <c:v>-6860827.5435569994</c:v>
                </c:pt>
                <c:pt idx="7074">
                  <c:v>-6925267.1034909999</c:v>
                </c:pt>
                <c:pt idx="7075">
                  <c:v>-6989689.4167159991</c:v>
                </c:pt>
                <c:pt idx="7076">
                  <c:v>-7054094.3104710001</c:v>
                </c:pt>
                <c:pt idx="7077">
                  <c:v>-7118481.6116769994</c:v>
                </c:pt>
                <c:pt idx="7078">
                  <c:v>-7182851.1469410006</c:v>
                </c:pt>
                <c:pt idx="7079">
                  <c:v>-7247202.7425490012</c:v>
                </c:pt>
                <c:pt idx="7080">
                  <c:v>-7311536.2244610004</c:v>
                </c:pt>
                <c:pt idx="7081">
                  <c:v>-7375851.4183110008</c:v>
                </c:pt>
                <c:pt idx="7082">
                  <c:v>-7440148.1494019991</c:v>
                </c:pt>
                <c:pt idx="7083">
                  <c:v>-7504426.2427010005</c:v>
                </c:pt>
                <c:pt idx="7084">
                  <c:v>-7568685.5228379993</c:v>
                </c:pt>
                <c:pt idx="7085">
                  <c:v>-7632925.8140989998</c:v>
                </c:pt>
                <c:pt idx="7086">
                  <c:v>-7697146.9404270006</c:v>
                </c:pt>
                <c:pt idx="7087">
                  <c:v>-7761348.7254149998</c:v>
                </c:pt>
                <c:pt idx="7088">
                  <c:v>-7825530.9923030008</c:v>
                </c:pt>
                <c:pt idx="7089">
                  <c:v>-7889693.5639759991</c:v>
                </c:pt>
                <c:pt idx="7090">
                  <c:v>-7953836.2629580004</c:v>
                </c:pt>
                <c:pt idx="7091">
                  <c:v>-8017958.9114100002</c:v>
                </c:pt>
                <c:pt idx="7092">
                  <c:v>-8082061.3311250005</c:v>
                </c:pt>
                <c:pt idx="7093">
                  <c:v>-8146143.3435259992</c:v>
                </c:pt>
                <c:pt idx="7094">
                  <c:v>-8210204.7696599998</c:v>
                </c:pt>
                <c:pt idx="7095">
                  <c:v>-8274245.4301980007</c:v>
                </c:pt>
                <c:pt idx="7096">
                  <c:v>-8338265.1454269998</c:v>
                </c:pt>
                <c:pt idx="7097">
                  <c:v>-8402263.7352479976</c:v>
                </c:pt>
                <c:pt idx="7098">
                  <c:v>-8466241.0191719979</c:v>
                </c:pt>
                <c:pt idx="7099">
                  <c:v>-8530196.8163179979</c:v>
                </c:pt>
                <c:pt idx="7100">
                  <c:v>-8594130.9454069976</c:v>
                </c:pt>
                <c:pt idx="7101">
                  <c:v>-8658043.2247579992</c:v>
                </c:pt>
                <c:pt idx="7102">
                  <c:v>-8721933.4722850006</c:v>
                </c:pt>
                <c:pt idx="7103">
                  <c:v>-8785801.5054930001</c:v>
                </c:pt>
                <c:pt idx="7104">
                  <c:v>-8849647.141475996</c:v>
                </c:pt>
                <c:pt idx="7105">
                  <c:v>-8913470.1969069988</c:v>
                </c:pt>
                <c:pt idx="7106">
                  <c:v>-8977270.4880430009</c:v>
                </c:pt>
                <c:pt idx="7107">
                  <c:v>-9041047.8307119999</c:v>
                </c:pt>
                <c:pt idx="7108">
                  <c:v>-9104802.0403149985</c:v>
                </c:pt>
                <c:pt idx="7109">
                  <c:v>-9168532.9318199996</c:v>
                </c:pt>
                <c:pt idx="7110">
                  <c:v>-9232240.319759002</c:v>
                </c:pt>
                <c:pt idx="7111">
                  <c:v>-9295924.0182199981</c:v>
                </c:pt>
                <c:pt idx="7112">
                  <c:v>-9359583.8408499993</c:v>
                </c:pt>
                <c:pt idx="7113">
                  <c:v>-9423219.6008429993</c:v>
                </c:pt>
                <c:pt idx="7114">
                  <c:v>-9486831.1109420005</c:v>
                </c:pt>
                <c:pt idx="7115">
                  <c:v>-9550418.1834309977</c:v>
                </c:pt>
                <c:pt idx="7116">
                  <c:v>-9613980.6301339976</c:v>
                </c:pt>
                <c:pt idx="7117">
                  <c:v>-9677518.262405999</c:v>
                </c:pt>
                <c:pt idx="7118">
                  <c:v>-9741030.8911359981</c:v>
                </c:pt>
                <c:pt idx="7119">
                  <c:v>-9804518.326733999</c:v>
                </c:pt>
                <c:pt idx="7120">
                  <c:v>-9867980.3791349977</c:v>
                </c:pt>
                <c:pt idx="7121">
                  <c:v>-9931416.8577890024</c:v>
                </c:pt>
                <c:pt idx="7122">
                  <c:v>-9994827.5716580022</c:v>
                </c:pt>
                <c:pt idx="7123">
                  <c:v>-10058212.329214998</c:v>
                </c:pt>
                <c:pt idx="7124">
                  <c:v>-10121570.938433001</c:v>
                </c:pt>
                <c:pt idx="7125">
                  <c:v>-10184903.206786998</c:v>
                </c:pt>
                <c:pt idx="7126">
                  <c:v>-10248208.941245997</c:v>
                </c:pt>
                <c:pt idx="7127">
                  <c:v>-10311487.948270001</c:v>
                </c:pt>
                <c:pt idx="7128">
                  <c:v>-10374740.033803999</c:v>
                </c:pt>
                <c:pt idx="7129">
                  <c:v>-10437965.003276</c:v>
                </c:pt>
                <c:pt idx="7130">
                  <c:v>-10501162.661589</c:v>
                </c:pt>
                <c:pt idx="7131">
                  <c:v>-10564332.813119002</c:v>
                </c:pt>
                <c:pt idx="7132">
                  <c:v>-10627475.261709999</c:v>
                </c:pt>
                <c:pt idx="7133">
                  <c:v>-10690589.810668999</c:v>
                </c:pt>
                <c:pt idx="7134">
                  <c:v>-10753676.26276</c:v>
                </c:pt>
                <c:pt idx="7135">
                  <c:v>-10816734.420203</c:v>
                </c:pt>
                <c:pt idx="7136">
                  <c:v>-10879764.084665</c:v>
                </c:pt>
                <c:pt idx="7137">
                  <c:v>-10942765.057257</c:v>
                </c:pt>
                <c:pt idx="7138">
                  <c:v>-11005737.138530996</c:v>
                </c:pt>
                <c:pt idx="7139">
                  <c:v>-11068680.128471998</c:v>
                </c:pt>
                <c:pt idx="7140">
                  <c:v>-11131593.826493999</c:v>
                </c:pt>
                <c:pt idx="7141">
                  <c:v>-11194478.031439001</c:v>
                </c:pt>
                <c:pt idx="7142">
                  <c:v>-11257332.541563999</c:v>
                </c:pt>
                <c:pt idx="7143">
                  <c:v>-11320157.154546</c:v>
                </c:pt>
                <c:pt idx="7144">
                  <c:v>-11382951.667466998</c:v>
                </c:pt>
                <c:pt idx="7145">
                  <c:v>-11445715.876816999</c:v>
                </c:pt>
                <c:pt idx="7146">
                  <c:v>-11508449.578485997</c:v>
                </c:pt>
                <c:pt idx="7147">
                  <c:v>-11571152.567756999</c:v>
                </c:pt>
                <c:pt idx="7148">
                  <c:v>-11633824.639301999</c:v>
                </c:pt>
                <c:pt idx="7149">
                  <c:v>-11696465.587181</c:v>
                </c:pt>
                <c:pt idx="7150">
                  <c:v>-11759075.204829</c:v>
                </c:pt>
                <c:pt idx="7151">
                  <c:v>-11821653.285057003</c:v>
                </c:pt>
                <c:pt idx="7152">
                  <c:v>-11884199.620045001</c:v>
                </c:pt>
                <c:pt idx="7153">
                  <c:v>-11946714.001336997</c:v>
                </c:pt>
                <c:pt idx="7154">
                  <c:v>-12009196.219833</c:v>
                </c:pt>
                <c:pt idx="7155">
                  <c:v>-12071646.065787004</c:v>
                </c:pt>
                <c:pt idx="7156">
                  <c:v>-12134063.328801</c:v>
                </c:pt>
                <c:pt idx="7157">
                  <c:v>-12196447.797816997</c:v>
                </c:pt>
                <c:pt idx="7158">
                  <c:v>-12258799.261115</c:v>
                </c:pt>
                <c:pt idx="7159">
                  <c:v>-12321117.506305998</c:v>
                </c:pt>
                <c:pt idx="7160">
                  <c:v>-12383402.320324998</c:v>
                </c:pt>
                <c:pt idx="7161">
                  <c:v>-12445653.489426998</c:v>
                </c:pt>
                <c:pt idx="7162">
                  <c:v>-12507870.799182</c:v>
                </c:pt>
                <c:pt idx="7163">
                  <c:v>-12570054.034467001</c:v>
                </c:pt>
                <c:pt idx="7164">
                  <c:v>-12632202.979463998</c:v>
                </c:pt>
                <c:pt idx="7165">
                  <c:v>-12694317.417649003</c:v>
                </c:pt>
                <c:pt idx="7166">
                  <c:v>-12756397.131790997</c:v>
                </c:pt>
                <c:pt idx="7167">
                  <c:v>-12818441.903944002</c:v>
                </c:pt>
                <c:pt idx="7168">
                  <c:v>-12880451.51544</c:v>
                </c:pt>
                <c:pt idx="7169">
                  <c:v>-12942425.746884998</c:v>
                </c:pt>
                <c:pt idx="7170">
                  <c:v>-13004364.378155002</c:v>
                </c:pt>
                <c:pt idx="7171">
                  <c:v>-13066267.188383998</c:v>
                </c:pt>
                <c:pt idx="7172">
                  <c:v>-13128133.955962002</c:v>
                </c:pt>
                <c:pt idx="7173">
                  <c:v>-13189964.458529998</c:v>
                </c:pt>
                <c:pt idx="7174">
                  <c:v>-13251758.472970001</c:v>
                </c:pt>
                <c:pt idx="7175">
                  <c:v>-13313515.775403</c:v>
                </c:pt>
                <c:pt idx="7176">
                  <c:v>-13375236.141178997</c:v>
                </c:pt>
                <c:pt idx="7177">
                  <c:v>-13436919.344872002</c:v>
                </c:pt>
                <c:pt idx="7178">
                  <c:v>-13498565.160275998</c:v>
                </c:pt>
                <c:pt idx="7179">
                  <c:v>-13560173.360394998</c:v>
                </c:pt>
                <c:pt idx="7180">
                  <c:v>-13621743.717438998</c:v>
                </c:pt>
                <c:pt idx="7181">
                  <c:v>-13683276.002815999</c:v>
                </c:pt>
                <c:pt idx="7182">
                  <c:v>-13744769.987125998</c:v>
                </c:pt>
                <c:pt idx="7183">
                  <c:v>-13806225.440157</c:v>
                </c:pt>
                <c:pt idx="7184">
                  <c:v>-13867642.130872</c:v>
                </c:pt>
                <c:pt idx="7185">
                  <c:v>-13929019.827408997</c:v>
                </c:pt>
                <c:pt idx="7186">
                  <c:v>-13990358.297072001</c:v>
                </c:pt>
                <c:pt idx="7187">
                  <c:v>-14051657.306321001</c:v>
                </c:pt>
                <c:pt idx="7188">
                  <c:v>-14112916.620771</c:v>
                </c:pt>
                <c:pt idx="7189">
                  <c:v>-14174136.005178999</c:v>
                </c:pt>
                <c:pt idx="7190">
                  <c:v>-14235315.223441998</c:v>
                </c:pt>
                <c:pt idx="7191">
                  <c:v>-14296454.038587999</c:v>
                </c:pt>
                <c:pt idx="7192">
                  <c:v>-14357552.212768</c:v>
                </c:pt>
                <c:pt idx="7193">
                  <c:v>-14418609.507251</c:v>
                </c:pt>
                <c:pt idx="7194">
                  <c:v>-14479625.682414001</c:v>
                </c:pt>
                <c:pt idx="7195">
                  <c:v>-14540600.497739</c:v>
                </c:pt>
                <c:pt idx="7196">
                  <c:v>-14601533.711802</c:v>
                </c:pt>
                <c:pt idx="7197">
                  <c:v>-14662425.082265001</c:v>
                </c:pt>
                <c:pt idx="7198">
                  <c:v>-14723274.365873003</c:v>
                </c:pt>
                <c:pt idx="7199">
                  <c:v>-14784081.318442</c:v>
                </c:pt>
                <c:pt idx="7200">
                  <c:v>-14844845.694855999</c:v>
                </c:pt>
                <c:pt idx="7201">
                  <c:v>-14905567.249054998</c:v>
                </c:pt>
                <c:pt idx="7202">
                  <c:v>-14966245.734027999</c:v>
                </c:pt>
                <c:pt idx="7203">
                  <c:v>-15026880.901810002</c:v>
                </c:pt>
                <c:pt idx="7204">
                  <c:v>-15087472.503467998</c:v>
                </c:pt>
                <c:pt idx="7205">
                  <c:v>-15148020.289095998</c:v>
                </c:pt>
                <c:pt idx="7206">
                  <c:v>-15208524.007808</c:v>
                </c:pt>
                <c:pt idx="7207">
                  <c:v>-15268983.40773</c:v>
                </c:pt>
                <c:pt idx="7208">
                  <c:v>-15329398.235989003</c:v>
                </c:pt>
                <c:pt idx="7209">
                  <c:v>-15389768.238706999</c:v>
                </c:pt>
                <c:pt idx="7210">
                  <c:v>-15450093.160994001</c:v>
                </c:pt>
                <c:pt idx="7211">
                  <c:v>-15510372.746937998</c:v>
                </c:pt>
                <c:pt idx="7212">
                  <c:v>-15570606.739596996</c:v>
                </c:pt>
                <c:pt idx="7213">
                  <c:v>-15630794.880992003</c:v>
                </c:pt>
                <c:pt idx="7214">
                  <c:v>-15690936.912094997</c:v>
                </c:pt>
                <c:pt idx="7215">
                  <c:v>-15751032.572825</c:v>
                </c:pt>
                <c:pt idx="7216">
                  <c:v>-15811081.602037</c:v>
                </c:pt>
                <c:pt idx="7217">
                  <c:v>-15871083.737513997</c:v>
                </c:pt>
                <c:pt idx="7218">
                  <c:v>-15931038.715955</c:v>
                </c:pt>
                <c:pt idx="7219">
                  <c:v>-15990946.272973999</c:v>
                </c:pt>
                <c:pt idx="7220">
                  <c:v>-16050806.143082</c:v>
                </c:pt>
                <c:pt idx="7221">
                  <c:v>-16110618.059684999</c:v>
                </c:pt>
                <c:pt idx="7222">
                  <c:v>-16170381.755070999</c:v>
                </c:pt>
                <c:pt idx="7223">
                  <c:v>-16230096.960401</c:v>
                </c:pt>
                <c:pt idx="7224">
                  <c:v>-16289763.405704999</c:v>
                </c:pt>
                <c:pt idx="7225">
                  <c:v>-16349380.819863999</c:v>
                </c:pt>
                <c:pt idx="7226">
                  <c:v>-16408948.930608002</c:v>
                </c:pt>
                <c:pt idx="7227">
                  <c:v>-16468467.464504</c:v>
                </c:pt>
                <c:pt idx="7228">
                  <c:v>-16527936.146944998</c:v>
                </c:pt>
                <c:pt idx="7229">
                  <c:v>-16587354.702143</c:v>
                </c:pt>
                <c:pt idx="7230">
                  <c:v>-16646722.853117002</c:v>
                </c:pt>
                <c:pt idx="7231">
                  <c:v>-16706040.321686001</c:v>
                </c:pt>
                <c:pt idx="7232">
                  <c:v>-16765306.828454997</c:v>
                </c:pt>
                <c:pt idx="7233">
                  <c:v>-16824522.092810996</c:v>
                </c:pt>
                <c:pt idx="7234">
                  <c:v>-16883685.832906004</c:v>
                </c:pt>
                <c:pt idx="7235">
                  <c:v>-16942797.765652996</c:v>
                </c:pt>
                <c:pt idx="7236">
                  <c:v>-17001857.606711999</c:v>
                </c:pt>
                <c:pt idx="7237">
                  <c:v>-17060865.070480999</c:v>
                </c:pt>
                <c:pt idx="7238">
                  <c:v>-17119819.870085001</c:v>
                </c:pt>
                <c:pt idx="7239">
                  <c:v>-17178721.717367999</c:v>
                </c:pt>
                <c:pt idx="7240">
                  <c:v>-17237570.322878998</c:v>
                </c:pt>
                <c:pt idx="7241">
                  <c:v>-17296365.395860996</c:v>
                </c:pt>
                <c:pt idx="7242">
                  <c:v>-17355106.644246001</c:v>
                </c:pt>
                <c:pt idx="7243">
                  <c:v>-17413793.774636999</c:v>
                </c:pt>
                <c:pt idx="7244">
                  <c:v>-17472426.492300998</c:v>
                </c:pt>
                <c:pt idx="7245">
                  <c:v>-17531004.501157999</c:v>
                </c:pt>
                <c:pt idx="7246">
                  <c:v>-17589527.503766</c:v>
                </c:pt>
                <c:pt idx="7247">
                  <c:v>-17647995.201316997</c:v>
                </c:pt>
                <c:pt idx="7248">
                  <c:v>-17706407.293617994</c:v>
                </c:pt>
                <c:pt idx="7249">
                  <c:v>-17764763.479083002</c:v>
                </c:pt>
                <c:pt idx="7250">
                  <c:v>-17823063.454723001</c:v>
                </c:pt>
                <c:pt idx="7251">
                  <c:v>-17881306.916129004</c:v>
                </c:pt>
                <c:pt idx="7252">
                  <c:v>-17939493.557468995</c:v>
                </c:pt>
                <c:pt idx="7253">
                  <c:v>-17997623.071464997</c:v>
                </c:pt>
                <c:pt idx="7254">
                  <c:v>-18055695.149390001</c:v>
                </c:pt>
                <c:pt idx="7255">
                  <c:v>-18113709.481051996</c:v>
                </c:pt>
                <c:pt idx="7256">
                  <c:v>-18171665.754781999</c:v>
                </c:pt>
                <c:pt idx="7257">
                  <c:v>-18229563.657421999</c:v>
                </c:pt>
                <c:pt idx="7258">
                  <c:v>-18287402.874311</c:v>
                </c:pt>
                <c:pt idx="7259">
                  <c:v>-18345183.089276996</c:v>
                </c:pt>
                <c:pt idx="7260">
                  <c:v>-18402903.984616995</c:v>
                </c:pt>
                <c:pt idx="7261">
                  <c:v>-18460565.241092995</c:v>
                </c:pt>
                <c:pt idx="7262">
                  <c:v>-18518166.537909001</c:v>
                </c:pt>
                <c:pt idx="7263">
                  <c:v>-18575707.552705999</c:v>
                </c:pt>
                <c:pt idx="7264">
                  <c:v>-18633187.961545996</c:v>
                </c:pt>
                <c:pt idx="7265">
                  <c:v>-18690607.438898996</c:v>
                </c:pt>
                <c:pt idx="7266">
                  <c:v>-18747965.657625999</c:v>
                </c:pt>
                <c:pt idx="7267">
                  <c:v>-18805262.288970996</c:v>
                </c:pt>
                <c:pt idx="7268">
                  <c:v>-18862497.002544999</c:v>
                </c:pt>
                <c:pt idx="7269">
                  <c:v>-18919669.466309</c:v>
                </c:pt>
                <c:pt idx="7270">
                  <c:v>-18976779.346565999</c:v>
                </c:pt>
                <c:pt idx="7271">
                  <c:v>-19033826.307941996</c:v>
                </c:pt>
                <c:pt idx="7272">
                  <c:v>-19090810.013372</c:v>
                </c:pt>
                <c:pt idx="7273">
                  <c:v>-19147730.124090001</c:v>
                </c:pt>
                <c:pt idx="7274">
                  <c:v>-19204586.299609002</c:v>
                </c:pt>
                <c:pt idx="7275">
                  <c:v>-19261378.197707999</c:v>
                </c:pt>
                <c:pt idx="7276">
                  <c:v>-19318105.47442</c:v>
                </c:pt>
                <c:pt idx="7277">
                  <c:v>-19374767.784011997</c:v>
                </c:pt>
                <c:pt idx="7278">
                  <c:v>-19431364.778974999</c:v>
                </c:pt>
                <c:pt idx="7279">
                  <c:v>-19487896.110005002</c:v>
                </c:pt>
                <c:pt idx="7280">
                  <c:v>-19544361.425987002</c:v>
                </c:pt>
                <c:pt idx="7281">
                  <c:v>-19600760.373984005</c:v>
                </c:pt>
                <c:pt idx="7282">
                  <c:v>-19657092.599215996</c:v>
                </c:pt>
                <c:pt idx="7283">
                  <c:v>-19713357.745047994</c:v>
                </c:pt>
                <c:pt idx="7284">
                  <c:v>-19769555.452970996</c:v>
                </c:pt>
                <c:pt idx="7285">
                  <c:v>-19825685.362585999</c:v>
                </c:pt>
                <c:pt idx="7286">
                  <c:v>-19881747.111591998</c:v>
                </c:pt>
                <c:pt idx="7287">
                  <c:v>-19937740.335760999</c:v>
                </c:pt>
                <c:pt idx="7288">
                  <c:v>-19993664.668930005</c:v>
                </c:pt>
                <c:pt idx="7289">
                  <c:v>-20049519.742978998</c:v>
                </c:pt>
                <c:pt idx="7290">
                  <c:v>-20105305.187812995</c:v>
                </c:pt>
                <c:pt idx="7291">
                  <c:v>-20161020.631349001</c:v>
                </c:pt>
                <c:pt idx="7292">
                  <c:v>-20216665.699496001</c:v>
                </c:pt>
                <c:pt idx="7293">
                  <c:v>-20272240.016136009</c:v>
                </c:pt>
                <c:pt idx="7294">
                  <c:v>-20327743.203109</c:v>
                </c:pt>
                <c:pt idx="7295">
                  <c:v>-20383174.880194001</c:v>
                </c:pt>
                <c:pt idx="7296">
                  <c:v>-20438534.665089</c:v>
                </c:pt>
                <c:pt idx="7297">
                  <c:v>-20493822.173393998</c:v>
                </c:pt>
                <c:pt idx="7298">
                  <c:v>-20549037.018594004</c:v>
                </c:pt>
                <c:pt idx="7299">
                  <c:v>-20604178.812037002</c:v>
                </c:pt>
                <c:pt idx="7300">
                  <c:v>-20659247.162917998</c:v>
                </c:pt>
                <c:pt idx="7301">
                  <c:v>-20714241.678256005</c:v>
                </c:pt>
                <c:pt idx="7302">
                  <c:v>-20769161.962878991</c:v>
                </c:pt>
                <c:pt idx="7303">
                  <c:v>-20824007.619401999</c:v>
                </c:pt>
                <c:pt idx="7304">
                  <c:v>-20878778.248207998</c:v>
                </c:pt>
                <c:pt idx="7305">
                  <c:v>-20933473.447423995</c:v>
                </c:pt>
                <c:pt idx="7306">
                  <c:v>-20988092.812910005</c:v>
                </c:pt>
                <c:pt idx="7307">
                  <c:v>-21042635.938227005</c:v>
                </c:pt>
                <c:pt idx="7308">
                  <c:v>-21097102.414625999</c:v>
                </c:pt>
                <c:pt idx="7309">
                  <c:v>-21151491.831021</c:v>
                </c:pt>
                <c:pt idx="7310">
                  <c:v>-21205803.773970995</c:v>
                </c:pt>
                <c:pt idx="7311">
                  <c:v>-21260037.827656999</c:v>
                </c:pt>
                <c:pt idx="7312">
                  <c:v>-21314193.573861998</c:v>
                </c:pt>
                <c:pt idx="7313">
                  <c:v>-21368270.591945995</c:v>
                </c:pt>
                <c:pt idx="7314">
                  <c:v>-21422268.458827</c:v>
                </c:pt>
                <c:pt idx="7315">
                  <c:v>-21476186.74896</c:v>
                </c:pt>
                <c:pt idx="7316">
                  <c:v>-21530025.034309004</c:v>
                </c:pt>
                <c:pt idx="7317">
                  <c:v>-21583782.884328</c:v>
                </c:pt>
                <c:pt idx="7318">
                  <c:v>-21637459.865938995</c:v>
                </c:pt>
                <c:pt idx="7319">
                  <c:v>-21691055.543504</c:v>
                </c:pt>
                <c:pt idx="7320">
                  <c:v>-21744569.478807997</c:v>
                </c:pt>
                <c:pt idx="7321">
                  <c:v>-21798001.231027</c:v>
                </c:pt>
                <c:pt idx="7322">
                  <c:v>-21851350.356713001</c:v>
                </c:pt>
                <c:pt idx="7323">
                  <c:v>-21904616.409760997</c:v>
                </c:pt>
                <c:pt idx="7324">
                  <c:v>-21957798.941389997</c:v>
                </c:pt>
                <c:pt idx="7325">
                  <c:v>-22010897.500117999</c:v>
                </c:pt>
                <c:pt idx="7326">
                  <c:v>-22063911.631731</c:v>
                </c:pt>
                <c:pt idx="7327">
                  <c:v>-22116840.879264999</c:v>
                </c:pt>
                <c:pt idx="7328">
                  <c:v>-22169684.782976002</c:v>
                </c:pt>
                <c:pt idx="7329">
                  <c:v>-22222442.880314</c:v>
                </c:pt>
                <c:pt idx="7330">
                  <c:v>-22275114.705896996</c:v>
                </c:pt>
                <c:pt idx="7331">
                  <c:v>-22327699.791484997</c:v>
                </c:pt>
                <c:pt idx="7332">
                  <c:v>-22380197.665954001</c:v>
                </c:pt>
                <c:pt idx="7333">
                  <c:v>-22432607.855266001</c:v>
                </c:pt>
                <c:pt idx="7334">
                  <c:v>-22484929.882440995</c:v>
                </c:pt>
                <c:pt idx="7335">
                  <c:v>-22537163.267532997</c:v>
                </c:pt>
                <c:pt idx="7336">
                  <c:v>-22589307.527598996</c:v>
                </c:pt>
                <c:pt idx="7337">
                  <c:v>-22641362.17667</c:v>
                </c:pt>
                <c:pt idx="7338">
                  <c:v>-22693326.725722998</c:v>
                </c:pt>
                <c:pt idx="7339">
                  <c:v>-22745200.682652</c:v>
                </c:pt>
                <c:pt idx="7340">
                  <c:v>-22796983.552237999</c:v>
                </c:pt>
                <c:pt idx="7341">
                  <c:v>-22848674.836117003</c:v>
                </c:pt>
                <c:pt idx="7342">
                  <c:v>-22900274.032755002</c:v>
                </c:pt>
                <c:pt idx="7343">
                  <c:v>-22951780.637410998</c:v>
                </c:pt>
                <c:pt idx="7344">
                  <c:v>-23003194.142110001</c:v>
                </c:pt>
                <c:pt idx="7345">
                  <c:v>-23054514.035610996</c:v>
                </c:pt>
                <c:pt idx="7346">
                  <c:v>-23105739.803374</c:v>
                </c:pt>
                <c:pt idx="7347">
                  <c:v>-23156870.927527998</c:v>
                </c:pt>
                <c:pt idx="7348">
                  <c:v>-23207906.886838995</c:v>
                </c:pt>
                <c:pt idx="7349">
                  <c:v>-23258847.156679001</c:v>
                </c:pt>
                <c:pt idx="7350">
                  <c:v>-23309691.208988</c:v>
                </c:pt>
                <c:pt idx="7351">
                  <c:v>-23360438.512242999</c:v>
                </c:pt>
                <c:pt idx="7352">
                  <c:v>-23411088.531427</c:v>
                </c:pt>
                <c:pt idx="7353">
                  <c:v>-23461640.727986</c:v>
                </c:pt>
                <c:pt idx="7354">
                  <c:v>-23512094.559803002</c:v>
                </c:pt>
                <c:pt idx="7355">
                  <c:v>-23562449.481156997</c:v>
                </c:pt>
                <c:pt idx="7356">
                  <c:v>-23612704.942689996</c:v>
                </c:pt>
                <c:pt idx="7357">
                  <c:v>-23662860.391369</c:v>
                </c:pt>
                <c:pt idx="7358">
                  <c:v>-23712915.270447996</c:v>
                </c:pt>
                <c:pt idx="7359">
                  <c:v>-23762869.019436006</c:v>
                </c:pt>
                <c:pt idx="7360">
                  <c:v>-23812721.074051999</c:v>
                </c:pt>
                <c:pt idx="7361">
                  <c:v>-23862470.866193999</c:v>
                </c:pt>
                <c:pt idx="7362">
                  <c:v>-23912117.823895995</c:v>
                </c:pt>
                <c:pt idx="7363">
                  <c:v>-23961661.371289</c:v>
                </c:pt>
                <c:pt idx="7364">
                  <c:v>-24011100.928564001</c:v>
                </c:pt>
                <c:pt idx="7365">
                  <c:v>-24060435.911929999</c:v>
                </c:pt>
                <c:pt idx="7366">
                  <c:v>-24109665.733572997</c:v>
                </c:pt>
                <c:pt idx="7367">
                  <c:v>-24158789.801615994</c:v>
                </c:pt>
                <c:pt idx="7368">
                  <c:v>-24207807.520077996</c:v>
                </c:pt>
                <c:pt idx="7369">
                  <c:v>-24256718.288829997</c:v>
                </c:pt>
                <c:pt idx="7370">
                  <c:v>-24305521.503554001</c:v>
                </c:pt>
                <c:pt idx="7371">
                  <c:v>-24354216.555697002</c:v>
                </c:pt>
                <c:pt idx="7372">
                  <c:v>-24402802.832433</c:v>
                </c:pt>
                <c:pt idx="7373">
                  <c:v>-24451279.71661</c:v>
                </c:pt>
                <c:pt idx="7374">
                  <c:v>-24499646.586715002</c:v>
                </c:pt>
                <c:pt idx="7375">
                  <c:v>-24547902.816819999</c:v>
                </c:pt>
                <c:pt idx="7376">
                  <c:v>-24596047.77654</c:v>
                </c:pt>
                <c:pt idx="7377">
                  <c:v>-24644080.830986004</c:v>
                </c:pt>
                <c:pt idx="7378">
                  <c:v>-24692001.340719</c:v>
                </c:pt>
                <c:pt idx="7379">
                  <c:v>-24739808.661696997</c:v>
                </c:pt>
                <c:pt idx="7380">
                  <c:v>-24787502.145233002</c:v>
                </c:pt>
                <c:pt idx="7381">
                  <c:v>-24835081.137940999</c:v>
                </c:pt>
                <c:pt idx="7382">
                  <c:v>-24882544.981688991</c:v>
                </c:pt>
                <c:pt idx="7383">
                  <c:v>-24929893.013546001</c:v>
                </c:pt>
                <c:pt idx="7384">
                  <c:v>-24977124.565732997</c:v>
                </c:pt>
                <c:pt idx="7385">
                  <c:v>-25024238.965571996</c:v>
                </c:pt>
                <c:pt idx="7386">
                  <c:v>-25071235.535429999</c:v>
                </c:pt>
                <c:pt idx="7387">
                  <c:v>-25118113.592666</c:v>
                </c:pt>
                <c:pt idx="7388">
                  <c:v>-25164872.449582998</c:v>
                </c:pt>
                <c:pt idx="7389">
                  <c:v>-25211511.413366001</c:v>
                </c:pt>
                <c:pt idx="7390">
                  <c:v>-25258029.786029998</c:v>
                </c:pt>
                <c:pt idx="7391">
                  <c:v>-25304426.864363998</c:v>
                </c:pt>
                <c:pt idx="7392">
                  <c:v>-25350701.939872995</c:v>
                </c:pt>
                <c:pt idx="7393">
                  <c:v>-25396854.298721001</c:v>
                </c:pt>
                <c:pt idx="7394">
                  <c:v>-25442883.221672993</c:v>
                </c:pt>
                <c:pt idx="7395">
                  <c:v>-25488787.984032996</c:v>
                </c:pt>
                <c:pt idx="7396">
                  <c:v>-25534567.855588</c:v>
                </c:pt>
                <c:pt idx="7397">
                  <c:v>-25580222.100543998</c:v>
                </c:pt>
                <c:pt idx="7398">
                  <c:v>-25625749.977465995</c:v>
                </c:pt>
                <c:pt idx="7399">
                  <c:v>-25671150.739212997</c:v>
                </c:pt>
                <c:pt idx="7400">
                  <c:v>-25716423.632877</c:v>
                </c:pt>
                <c:pt idx="7401">
                  <c:v>-25761567.899719</c:v>
                </c:pt>
                <c:pt idx="7402">
                  <c:v>-25806582.775099002</c:v>
                </c:pt>
                <c:pt idx="7403">
                  <c:v>-25851467.488415997</c:v>
                </c:pt>
                <c:pt idx="7404">
                  <c:v>-25896221.263036996</c:v>
                </c:pt>
                <c:pt idx="7405">
                  <c:v>-25940843.316230003</c:v>
                </c:pt>
                <c:pt idx="7406">
                  <c:v>-25985332.859095</c:v>
                </c:pt>
                <c:pt idx="7407">
                  <c:v>-26029689.096494</c:v>
                </c:pt>
                <c:pt idx="7408">
                  <c:v>-26073911.226978995</c:v>
                </c:pt>
                <c:pt idx="7409">
                  <c:v>-26117998.442722</c:v>
                </c:pt>
                <c:pt idx="7410">
                  <c:v>-26161949.929438997</c:v>
                </c:pt>
                <c:pt idx="7411">
                  <c:v>-26205764.866319999</c:v>
                </c:pt>
                <c:pt idx="7412">
                  <c:v>-26249442.425947994</c:v>
                </c:pt>
                <c:pt idx="7413">
                  <c:v>-26292981.774229001</c:v>
                </c:pt>
                <c:pt idx="7414">
                  <c:v>-26336382.07031</c:v>
                </c:pt>
                <c:pt idx="7415">
                  <c:v>-26379642.466503002</c:v>
                </c:pt>
                <c:pt idx="7416">
                  <c:v>-26422762.108204003</c:v>
                </c:pt>
                <c:pt idx="7417">
                  <c:v>-26465740.133811995</c:v>
                </c:pt>
                <c:pt idx="7418">
                  <c:v>-26508575.674649999</c:v>
                </c:pt>
                <c:pt idx="7419">
                  <c:v>-26551267.854876999</c:v>
                </c:pt>
                <c:pt idx="7420">
                  <c:v>-26593815.791404996</c:v>
                </c:pt>
                <c:pt idx="7421">
                  <c:v>-26636218.593817994</c:v>
                </c:pt>
                <c:pt idx="7422">
                  <c:v>-26678475.364277996</c:v>
                </c:pt>
                <c:pt idx="7423">
                  <c:v>-26720585.197439998</c:v>
                </c:pt>
                <c:pt idx="7424">
                  <c:v>-26762547.180364005</c:v>
                </c:pt>
                <c:pt idx="7425">
                  <c:v>-26804360.392421</c:v>
                </c:pt>
                <c:pt idx="7426">
                  <c:v>-26846023.905202996</c:v>
                </c:pt>
                <c:pt idx="7427">
                  <c:v>-26887536.782426</c:v>
                </c:pt>
                <c:pt idx="7428">
                  <c:v>-26928898.079839997</c:v>
                </c:pt>
                <c:pt idx="7429">
                  <c:v>-26970106.845125999</c:v>
                </c:pt>
                <c:pt idx="7430">
                  <c:v>-27011162.117805</c:v>
                </c:pt>
                <c:pt idx="7431">
                  <c:v>-27052062.929133002</c:v>
                </c:pt>
                <c:pt idx="7432">
                  <c:v>-27092808.302002005</c:v>
                </c:pt>
                <c:pt idx="7433">
                  <c:v>-27133397.250834998</c:v>
                </c:pt>
                <c:pt idx="7434">
                  <c:v>-27173828.781486996</c:v>
                </c:pt>
                <c:pt idx="7435">
                  <c:v>-27214101.891134001</c:v>
                </c:pt>
                <c:pt idx="7436">
                  <c:v>-27254215.568167999</c:v>
                </c:pt>
                <c:pt idx="7437">
                  <c:v>-27294168.792084999</c:v>
                </c:pt>
                <c:pt idx="7438">
                  <c:v>-27333960.533379</c:v>
                </c:pt>
                <c:pt idx="7439">
                  <c:v>-27373589.753424998</c:v>
                </c:pt>
                <c:pt idx="7440">
                  <c:v>-27413055.404366001</c:v>
                </c:pt>
                <c:pt idx="7441">
                  <c:v>-27452356.428997997</c:v>
                </c:pt>
                <c:pt idx="7442">
                  <c:v>-27491491.760646995</c:v>
                </c:pt>
                <c:pt idx="7443">
                  <c:v>-27530460.323058002</c:v>
                </c:pt>
                <c:pt idx="7444">
                  <c:v>-27569261.030262999</c:v>
                </c:pt>
                <c:pt idx="7445">
                  <c:v>-27607892.786462996</c:v>
                </c:pt>
                <c:pt idx="7446">
                  <c:v>-27646354.485903997</c:v>
                </c:pt>
                <c:pt idx="7447">
                  <c:v>-27684645.012740999</c:v>
                </c:pt>
                <c:pt idx="7448">
                  <c:v>-27722763.240916997</c:v>
                </c:pt>
                <c:pt idx="7449">
                  <c:v>-27760708.034024004</c:v>
                </c:pt>
                <c:pt idx="7450">
                  <c:v>-27798478.245173994</c:v>
                </c:pt>
                <c:pt idx="7451">
                  <c:v>-27836072.716859005</c:v>
                </c:pt>
                <c:pt idx="7452">
                  <c:v>-27873490.280813992</c:v>
                </c:pt>
                <c:pt idx="7453">
                  <c:v>-27910729.757872995</c:v>
                </c:pt>
                <c:pt idx="7454">
                  <c:v>-27947789.957831997</c:v>
                </c:pt>
                <c:pt idx="7455">
                  <c:v>-27984669.679297</c:v>
                </c:pt>
                <c:pt idx="7456">
                  <c:v>-28021367.709536999</c:v>
                </c:pt>
                <c:pt idx="7457">
                  <c:v>-28057882.824338</c:v>
                </c:pt>
                <c:pt idx="7458">
                  <c:v>-28094213.787842993</c:v>
                </c:pt>
                <c:pt idx="7459">
                  <c:v>-28130359.352402005</c:v>
                </c:pt>
                <c:pt idx="7460">
                  <c:v>-28166318.258409001</c:v>
                </c:pt>
                <c:pt idx="7461">
                  <c:v>-28202089.234145999</c:v>
                </c:pt>
                <c:pt idx="7462">
                  <c:v>-28237670.995612994</c:v>
                </c:pt>
                <c:pt idx="7463">
                  <c:v>-28273062.246367</c:v>
                </c:pt>
                <c:pt idx="7464">
                  <c:v>-28308261.677349001</c:v>
                </c:pt>
                <c:pt idx="7465">
                  <c:v>-28343267.966712996</c:v>
                </c:pt>
                <c:pt idx="7466">
                  <c:v>-28378079.779649995</c:v>
                </c:pt>
                <c:pt idx="7467">
                  <c:v>-28412695.768210996</c:v>
                </c:pt>
                <c:pt idx="7468">
                  <c:v>-28447114.571123</c:v>
                </c:pt>
                <c:pt idx="7469">
                  <c:v>-28481334.813606001</c:v>
                </c:pt>
                <c:pt idx="7470">
                  <c:v>-28515355.107183002</c:v>
                </c:pt>
                <c:pt idx="7471">
                  <c:v>-28549174.049493995</c:v>
                </c:pt>
                <c:pt idx="7472">
                  <c:v>-28582790.224094</c:v>
                </c:pt>
                <c:pt idx="7473">
                  <c:v>-28616202.200259998</c:v>
                </c:pt>
                <c:pt idx="7474">
                  <c:v>-28649408.532787003</c:v>
                </c:pt>
                <c:pt idx="7475">
                  <c:v>-28682407.761782996</c:v>
                </c:pt>
                <c:pt idx="7476">
                  <c:v>-28715198.412462998</c:v>
                </c:pt>
                <c:pt idx="7477">
                  <c:v>-28747778.994930997</c:v>
                </c:pt>
                <c:pt idx="7478">
                  <c:v>-28780148.003966998</c:v>
                </c:pt>
                <c:pt idx="7479">
                  <c:v>-28812303.918804999</c:v>
                </c:pt>
                <c:pt idx="7480">
                  <c:v>-28844245.202910997</c:v>
                </c:pt>
                <c:pt idx="7481">
                  <c:v>-28875970.303750999</c:v>
                </c:pt>
                <c:pt idx="7482">
                  <c:v>-28907477.652559005</c:v>
                </c:pt>
                <c:pt idx="7483">
                  <c:v>-28938765.664101001</c:v>
                </c:pt>
                <c:pt idx="7484">
                  <c:v>-28969832.736432999</c:v>
                </c:pt>
                <c:pt idx="7485">
                  <c:v>-29000677.250654001</c:v>
                </c:pt>
                <c:pt idx="7486">
                  <c:v>-29031297.570657998</c:v>
                </c:pt>
                <c:pt idx="7487">
                  <c:v>-29061692.042873997</c:v>
                </c:pt>
                <c:pt idx="7488">
                  <c:v>-29091858.996010002</c:v>
                </c:pt>
                <c:pt idx="7489">
                  <c:v>-29121796.740788002</c:v>
                </c:pt>
                <c:pt idx="7490">
                  <c:v>-29151503.569669995</c:v>
                </c:pt>
                <c:pt idx="7491">
                  <c:v>-29180977.756586004</c:v>
                </c:pt>
                <c:pt idx="7492">
                  <c:v>-29210217.556653999</c:v>
                </c:pt>
                <c:pt idx="7493">
                  <c:v>-29239221.205889996</c:v>
                </c:pt>
                <c:pt idx="7494">
                  <c:v>-29267986.920922998</c:v>
                </c:pt>
                <c:pt idx="7495">
                  <c:v>-29296512.898692001</c:v>
                </c:pt>
                <c:pt idx="7496">
                  <c:v>-29324797.316147003</c:v>
                </c:pt>
                <c:pt idx="7497">
                  <c:v>-29352838.329936001</c:v>
                </c:pt>
                <c:pt idx="7498">
                  <c:v>-29380634.076097</c:v>
                </c:pt>
                <c:pt idx="7499">
                  <c:v>-29408182.66973</c:v>
                </c:pt>
                <c:pt idx="7500">
                  <c:v>-29435482.204674996</c:v>
                </c:pt>
                <c:pt idx="7501">
                  <c:v>-29462530.753175002</c:v>
                </c:pt>
                <c:pt idx="7502">
                  <c:v>-29489326.365534998</c:v>
                </c:pt>
                <c:pt idx="7503">
                  <c:v>-29515867.06978</c:v>
                </c:pt>
                <c:pt idx="7504">
                  <c:v>-29542150.871291995</c:v>
                </c:pt>
                <c:pt idx="7505">
                  <c:v>-29568175.752457999</c:v>
                </c:pt>
                <c:pt idx="7506">
                  <c:v>-29593939.672295</c:v>
                </c:pt>
                <c:pt idx="7507">
                  <c:v>-29619440.566074997</c:v>
                </c:pt>
                <c:pt idx="7508">
                  <c:v>-29644676.344942</c:v>
                </c:pt>
                <c:pt idx="7509">
                  <c:v>-29669644.895521</c:v>
                </c:pt>
                <c:pt idx="7510">
                  <c:v>-29694344.079514999</c:v>
                </c:pt>
                <c:pt idx="7511">
                  <c:v>-29718771.7333</c:v>
                </c:pt>
                <c:pt idx="7512">
                  <c:v>-29742925.667507</c:v>
                </c:pt>
                <c:pt idx="7513">
                  <c:v>-29766803.666597001</c:v>
                </c:pt>
                <c:pt idx="7514">
                  <c:v>-29790403.488425002</c:v>
                </c:pt>
                <c:pt idx="7515">
                  <c:v>-29813722.863798995</c:v>
                </c:pt>
                <c:pt idx="7516">
                  <c:v>-29836759.496025998</c:v>
                </c:pt>
                <c:pt idx="7517">
                  <c:v>-29859511.060448997</c:v>
                </c:pt>
                <c:pt idx="7518">
                  <c:v>-29881975.203976996</c:v>
                </c:pt>
                <c:pt idx="7519">
                  <c:v>-29904149.544597</c:v>
                </c:pt>
                <c:pt idx="7520">
                  <c:v>-29926031.670889001</c:v>
                </c:pt>
                <c:pt idx="7521">
                  <c:v>-29947619.141516</c:v>
                </c:pt>
                <c:pt idx="7522">
                  <c:v>-29968909.484711997</c:v>
                </c:pt>
                <c:pt idx="7523">
                  <c:v>-29989900.197755001</c:v>
                </c:pt>
                <c:pt idx="7524">
                  <c:v>-30010588.746432997</c:v>
                </c:pt>
                <c:pt idx="7525">
                  <c:v>-30030972.564490002</c:v>
                </c:pt>
                <c:pt idx="7526">
                  <c:v>-30051049.053067997</c:v>
                </c:pt>
                <c:pt idx="7527">
                  <c:v>-30070815.580131002</c:v>
                </c:pt>
                <c:pt idx="7528">
                  <c:v>-30090269.479882997</c:v>
                </c:pt>
                <c:pt idx="7529">
                  <c:v>-30109408.052160002</c:v>
                </c:pt>
                <c:pt idx="7530">
                  <c:v>-30128228.561822996</c:v>
                </c:pt>
                <c:pt idx="7531">
                  <c:v>-30146728.238131005</c:v>
                </c:pt>
                <c:pt idx="7532">
                  <c:v>-30164904.274094999</c:v>
                </c:pt>
                <c:pt idx="7533">
                  <c:v>-30182753.825823002</c:v>
                </c:pt>
                <c:pt idx="7534">
                  <c:v>-30200274.011849996</c:v>
                </c:pt>
                <c:pt idx="7535">
                  <c:v>-30217461.912453</c:v>
                </c:pt>
                <c:pt idx="7536">
                  <c:v>-30234314.568941996</c:v>
                </c:pt>
                <c:pt idx="7537">
                  <c:v>-30250828.982944995</c:v>
                </c:pt>
                <c:pt idx="7538">
                  <c:v>-30267002.115673002</c:v>
                </c:pt>
                <c:pt idx="7539">
                  <c:v>-30282830.887159999</c:v>
                </c:pt>
                <c:pt idx="7540">
                  <c:v>-30298312.175497998</c:v>
                </c:pt>
                <c:pt idx="7541">
                  <c:v>-30313442.816047005</c:v>
                </c:pt>
                <c:pt idx="7542">
                  <c:v>-30328219.600618996</c:v>
                </c:pt>
                <c:pt idx="7543">
                  <c:v>-30342639.276657999</c:v>
                </c:pt>
                <c:pt idx="7544">
                  <c:v>-30356698.546388999</c:v>
                </c:pt>
                <c:pt idx="7545">
                  <c:v>-30370394.065944996</c:v>
                </c:pt>
                <c:pt idx="7546">
                  <c:v>-30383722.444482997</c:v>
                </c:pt>
                <c:pt idx="7547">
                  <c:v>-30396680.243268996</c:v>
                </c:pt>
                <c:pt idx="7548">
                  <c:v>-30409263.974744</c:v>
                </c:pt>
                <c:pt idx="7549">
                  <c:v>-30421470.101562999</c:v>
                </c:pt>
                <c:pt idx="7550">
                  <c:v>-30433295.03562</c:v>
                </c:pt>
                <c:pt idx="7551">
                  <c:v>-30444735.137037005</c:v>
                </c:pt>
                <c:pt idx="7552">
                  <c:v>-30455786.713132001</c:v>
                </c:pt>
                <c:pt idx="7553">
                  <c:v>-30466446.017363001</c:v>
                </c:pt>
                <c:pt idx="7554">
                  <c:v>-30476709.248244997</c:v>
                </c:pt>
                <c:pt idx="7555">
                  <c:v>-30486572.548232999</c:v>
                </c:pt>
                <c:pt idx="7556">
                  <c:v>-30496032.002585001</c:v>
                </c:pt>
                <c:pt idx="7557">
                  <c:v>-30505083.638188004</c:v>
                </c:pt>
                <c:pt idx="7558">
                  <c:v>-30513723.422357999</c:v>
                </c:pt>
                <c:pt idx="7559">
                  <c:v>-30521947.261608992</c:v>
                </c:pt>
                <c:pt idx="7560">
                  <c:v>-30529751.000386003</c:v>
                </c:pt>
                <c:pt idx="7561">
                  <c:v>-30537130.419766001</c:v>
                </c:pt>
                <c:pt idx="7562">
                  <c:v>-30544081.236127004</c:v>
                </c:pt>
                <c:pt idx="7563">
                  <c:v>-30550599.099776</c:v>
                </c:pt>
                <c:pt idx="7564">
                  <c:v>-30556679.593545996</c:v>
                </c:pt>
                <c:pt idx="7565">
                  <c:v>-30562318.231350999</c:v>
                </c:pt>
                <c:pt idx="7566">
                  <c:v>-30567510.456705</c:v>
                </c:pt>
                <c:pt idx="7567">
                  <c:v>-30572251.641192999</c:v>
                </c:pt>
                <c:pt idx="7568">
                  <c:v>-30576537.082912002</c:v>
                </c:pt>
                <c:pt idx="7569">
                  <c:v>-30580362.004857</c:v>
                </c:pt>
                <c:pt idx="7570">
                  <c:v>-30583721.553268995</c:v>
                </c:pt>
                <c:pt idx="7571">
                  <c:v>-30586610.795934997</c:v>
                </c:pt>
                <c:pt idx="7572">
                  <c:v>-30589024.720439997</c:v>
                </c:pt>
                <c:pt idx="7573">
                  <c:v>-30590958.232368998</c:v>
                </c:pt>
                <c:pt idx="7574">
                  <c:v>-30592406.153457001</c:v>
                </c:pt>
                <c:pt idx="7575">
                  <c:v>-30593363.219687</c:v>
                </c:pt>
                <c:pt idx="7576">
                  <c:v>-30593824.079337001</c:v>
                </c:pt>
                <c:pt idx="7577">
                  <c:v>-30593783.290959001</c:v>
                </c:pt>
                <c:pt idx="7578">
                  <c:v>-30593235.321314</c:v>
                </c:pt>
                <c:pt idx="7579">
                  <c:v>-30592174.543231998</c:v>
                </c:pt>
                <c:pt idx="7580">
                  <c:v>-30590595.233419996</c:v>
                </c:pt>
                <c:pt idx="7581">
                  <c:v>-30588491.570197001</c:v>
                </c:pt>
                <c:pt idx="7582">
                  <c:v>-30585857.631165005</c:v>
                </c:pt>
                <c:pt idx="7583">
                  <c:v>-30582687.390809</c:v>
                </c:pt>
                <c:pt idx="7584">
                  <c:v>-30578974.718025003</c:v>
                </c:pt>
                <c:pt idx="7585">
                  <c:v>-30574713.373569001</c:v>
                </c:pt>
                <c:pt idx="7586">
                  <c:v>-30569897.007431995</c:v>
                </c:pt>
                <c:pt idx="7587">
                  <c:v>-30564519.156135004</c:v>
                </c:pt>
                <c:pt idx="7588">
                  <c:v>-30558573.23993</c:v>
                </c:pt>
                <c:pt idx="7589">
                  <c:v>-30552052.559927005</c:v>
                </c:pt>
                <c:pt idx="7590">
                  <c:v>-30544950.295117997</c:v>
                </c:pt>
                <c:pt idx="7591">
                  <c:v>-30537259.499318995</c:v>
                </c:pt>
                <c:pt idx="7592">
                  <c:v>-30528973.098000001</c:v>
                </c:pt>
                <c:pt idx="7593">
                  <c:v>-30520083.885024998</c:v>
                </c:pt>
                <c:pt idx="7594">
                  <c:v>-30510584.519281</c:v>
                </c:pt>
                <c:pt idx="7595">
                  <c:v>-30500467.521199998</c:v>
                </c:pt>
                <c:pt idx="7596">
                  <c:v>-30489725.269157998</c:v>
                </c:pt>
                <c:pt idx="7597">
                  <c:v>-30478349.995772995</c:v>
                </c:pt>
                <c:pt idx="7598">
                  <c:v>-30466333.784056999</c:v>
                </c:pt>
                <c:pt idx="7599">
                  <c:v>-30453668.563458998</c:v>
                </c:pt>
                <c:pt idx="7600">
                  <c:v>-30440346.105764005</c:v>
                </c:pt>
                <c:pt idx="7601">
                  <c:v>-30426358.020852</c:v>
                </c:pt>
                <c:pt idx="7602">
                  <c:v>-30411695.752317999</c:v>
                </c:pt>
                <c:pt idx="7603">
                  <c:v>-30396350.572937001</c:v>
                </c:pt>
                <c:pt idx="7604">
                  <c:v>-30380313.579969998</c:v>
                </c:pt>
                <c:pt idx="7605">
                  <c:v>-30363575.690313</c:v>
                </c:pt>
                <c:pt idx="7606">
                  <c:v>-30346127.635462999</c:v>
                </c:pt>
                <c:pt idx="7607">
                  <c:v>-30327959.956319999</c:v>
                </c:pt>
                <c:pt idx="7608">
                  <c:v>-30309062.997788996</c:v>
                </c:pt>
                <c:pt idx="7609">
                  <c:v>-30289426.903199997</c:v>
                </c:pt>
                <c:pt idx="7610">
                  <c:v>-30269041.608514003</c:v>
                </c:pt>
                <c:pt idx="7611">
                  <c:v>-30247896.836329002</c:v>
                </c:pt>
                <c:pt idx="7612">
                  <c:v>-30225982.089652997</c:v>
                </c:pt>
                <c:pt idx="7613">
                  <c:v>-30203286.645456001</c:v>
                </c:pt>
                <c:pt idx="7614">
                  <c:v>-30179799.547974996</c:v>
                </c:pt>
                <c:pt idx="7615">
                  <c:v>-30155509.601767</c:v>
                </c:pt>
                <c:pt idx="7616">
                  <c:v>-30130405.364502005</c:v>
                </c:pt>
                <c:pt idx="7617">
                  <c:v>-30104475.139470998</c:v>
                </c:pt>
                <c:pt idx="7618">
                  <c:v>-30077706.967818998</c:v>
                </c:pt>
                <c:pt idx="7619">
                  <c:v>-30050088.62046</c:v>
                </c:pt>
                <c:pt idx="7620">
                  <c:v>-30021607.589682996</c:v>
                </c:pt>
                <c:pt idx="7621">
                  <c:v>-29992251.080428995</c:v>
                </c:pt>
                <c:pt idx="7622">
                  <c:v>-29962006.001212995</c:v>
                </c:pt>
                <c:pt idx="7623">
                  <c:v>-29930858.954681002</c:v>
                </c:pt>
                <c:pt idx="7624">
                  <c:v>-29898796.227791995</c:v>
                </c:pt>
                <c:pt idx="7625">
                  <c:v>-29865803.781588998</c:v>
                </c:pt>
                <c:pt idx="7626">
                  <c:v>-29831867.240554001</c:v>
                </c:pt>
                <c:pt idx="7627">
                  <c:v>-29796971.881517995</c:v>
                </c:pt>
                <c:pt idx="7628">
                  <c:v>-29761102.622105002</c:v>
                </c:pt>
                <c:pt idx="7629">
                  <c:v>-29724244.008687001</c:v>
                </c:pt>
                <c:pt idx="7630">
                  <c:v>-29686380.203829002</c:v>
                </c:pt>
                <c:pt idx="7631">
                  <c:v>-29647494.973182999</c:v>
                </c:pt>
                <c:pt idx="7632">
                  <c:v>-29607571.671822999</c:v>
                </c:pt>
                <c:pt idx="7633">
                  <c:v>-29566593.229975995</c:v>
                </c:pt>
                <c:pt idx="7634">
                  <c:v>-29524542.138118003</c:v>
                </c:pt>
                <c:pt idx="7635">
                  <c:v>-29481400.431410998</c:v>
                </c:pt>
                <c:pt idx="7636">
                  <c:v>-29437149.673432</c:v>
                </c:pt>
                <c:pt idx="7637">
                  <c:v>-29391770.939169999</c:v>
                </c:pt>
                <c:pt idx="7638">
                  <c:v>-29345244.797226999</c:v>
                </c:pt>
                <c:pt idx="7639">
                  <c:v>-29297551.291211996</c:v>
                </c:pt>
                <c:pt idx="7640">
                  <c:v>-29248669.920248996</c:v>
                </c:pt>
                <c:pt idx="7641">
                  <c:v>-29198579.618571002</c:v>
                </c:pt>
                <c:pt idx="7642">
                  <c:v>-29147258.734138999</c:v>
                </c:pt>
                <c:pt idx="7643">
                  <c:v>-29094685.006225999</c:v>
                </c:pt>
                <c:pt idx="7644">
                  <c:v>-29040835.541916002</c:v>
                </c:pt>
                <c:pt idx="7645">
                  <c:v>-28985686.791441992</c:v>
                </c:pt>
                <c:pt idx="7646">
                  <c:v>-28929214.522301</c:v>
                </c:pt>
                <c:pt idx="7647">
                  <c:v>-28871393.792066</c:v>
                </c:pt>
                <c:pt idx="7648">
                  <c:v>-28812198.919826999</c:v>
                </c:pt>
                <c:pt idx="7649">
                  <c:v>-28751603.456161</c:v>
                </c:pt>
                <c:pt idx="7650">
                  <c:v>-28689580.151549</c:v>
                </c:pt>
                <c:pt idx="7651">
                  <c:v>-28626100.923141997</c:v>
                </c:pt>
                <c:pt idx="7652">
                  <c:v>-28561136.819763999</c:v>
                </c:pt>
                <c:pt idx="7653">
                  <c:v>-28494657.985047992</c:v>
                </c:pt>
                <c:pt idx="7654">
                  <c:v>-28426633.618578006</c:v>
                </c:pt>
                <c:pt idx="7655">
                  <c:v>-28357031.934902001</c:v>
                </c:pt>
                <c:pt idx="7656">
                  <c:v>-28285820.120283999</c:v>
                </c:pt>
                <c:pt idx="7657">
                  <c:v>-28212964.287034996</c:v>
                </c:pt>
                <c:pt idx="7658">
                  <c:v>-28138429.425260995</c:v>
                </c:pt>
                <c:pt idx="7659">
                  <c:v>-28062179.351852</c:v>
                </c:pt>
                <c:pt idx="7660">
                  <c:v>-27984176.656514004</c:v>
                </c:pt>
                <c:pt idx="7661">
                  <c:v>-27904382.644644</c:v>
                </c:pt>
                <c:pt idx="7662">
                  <c:v>-27822757.276817996</c:v>
                </c:pt>
                <c:pt idx="7663">
                  <c:v>-27739259.104644999</c:v>
                </c:pt>
                <c:pt idx="7664">
                  <c:v>-27653845.202728</c:v>
                </c:pt>
                <c:pt idx="7665">
                  <c:v>-27566471.096441995</c:v>
                </c:pt>
                <c:pt idx="7666">
                  <c:v>-27477090.685215995</c:v>
                </c:pt>
                <c:pt idx="7667">
                  <c:v>-27385656.160972998</c:v>
                </c:pt>
                <c:pt idx="7668">
                  <c:v>-27292117.921364997</c:v>
                </c:pt>
                <c:pt idx="7669">
                  <c:v>-27196424.477399997</c:v>
                </c:pt>
                <c:pt idx="7670">
                  <c:v>-27098522.355007999</c:v>
                </c:pt>
                <c:pt idx="7671">
                  <c:v>-26998355.990068994</c:v>
                </c:pt>
                <c:pt idx="7672">
                  <c:v>-26895867.616385009</c:v>
                </c:pt>
                <c:pt idx="7673">
                  <c:v>-26790997.146000005</c:v>
                </c:pt>
                <c:pt idx="7674">
                  <c:v>-26683682.041247994</c:v>
                </c:pt>
                <c:pt idx="7675">
                  <c:v>-26573857.177824005</c:v>
                </c:pt>
                <c:pt idx="7676">
                  <c:v>-26461454.698119003</c:v>
                </c:pt>
                <c:pt idx="7677">
                  <c:v>-26346403.853976998</c:v>
                </c:pt>
                <c:pt idx="7678">
                  <c:v>-26228630.837937001</c:v>
                </c:pt>
                <c:pt idx="7679">
                  <c:v>-26108058.601952001</c:v>
                </c:pt>
                <c:pt idx="7680">
                  <c:v>-25984606.662436999</c:v>
                </c:pt>
                <c:pt idx="7681">
                  <c:v>-25858190.890416</c:v>
                </c:pt>
                <c:pt idx="7682">
                  <c:v>-25728723.285354</c:v>
                </c:pt>
                <c:pt idx="7683">
                  <c:v>-25596111.731167</c:v>
                </c:pt>
                <c:pt idx="7684">
                  <c:v>-25460259.732677996</c:v>
                </c:pt>
                <c:pt idx="7685">
                  <c:v>-25321066.130635999</c:v>
                </c:pt>
                <c:pt idx="7686">
                  <c:v>-25178424.793164</c:v>
                </c:pt>
                <c:pt idx="7687">
                  <c:v>-25032224.281288996</c:v>
                </c:pt>
                <c:pt idx="7688">
                  <c:v>-24882347.485892992</c:v>
                </c:pt>
                <c:pt idx="7689">
                  <c:v>-24728671.233147997</c:v>
                </c:pt>
                <c:pt idx="7690">
                  <c:v>-24571065.855092999</c:v>
                </c:pt>
                <c:pt idx="7691">
                  <c:v>-24409394.721648991</c:v>
                </c:pt>
                <c:pt idx="7692">
                  <c:v>-24243513.729845997</c:v>
                </c:pt>
                <c:pt idx="7693">
                  <c:v>-24073270.745562997</c:v>
                </c:pt>
                <c:pt idx="7694">
                  <c:v>-23898504.992408995</c:v>
                </c:pt>
                <c:pt idx="7695">
                  <c:v>-23719046.381713998</c:v>
                </c:pt>
                <c:pt idx="7696">
                  <c:v>-23534714.776756003</c:v>
                </c:pt>
                <c:pt idx="7697">
                  <c:v>-23345319.183456</c:v>
                </c:pt>
                <c:pt idx="7698">
                  <c:v>-23150656.858645</c:v>
                </c:pt>
                <c:pt idx="7699">
                  <c:v>-22950512.325810995</c:v>
                </c:pt>
                <c:pt idx="7700">
                  <c:v>-22744656.286759999</c:v>
                </c:pt>
                <c:pt idx="7701">
                  <c:v>-22532844.415952999</c:v>
                </c:pt>
                <c:pt idx="7702">
                  <c:v>-22314816.022335</c:v>
                </c:pt>
                <c:pt idx="7703">
                  <c:v>-22090292.561199997</c:v>
                </c:pt>
                <c:pt idx="7704">
                  <c:v>-21858975.975969996</c:v>
                </c:pt>
                <c:pt idx="7705">
                  <c:v>-21620546.846671995</c:v>
                </c:pt>
                <c:pt idx="7706">
                  <c:v>-21374662.318267003</c:v>
                </c:pt>
                <c:pt idx="7707">
                  <c:v>-21120953.777702</c:v>
                </c:pt>
                <c:pt idx="7708">
                  <c:v>-20859024.243596997</c:v>
                </c:pt>
                <c:pt idx="7709">
                  <c:v>-20588445.426582001</c:v>
                </c:pt>
                <c:pt idx="7710">
                  <c:v>-20308754.411435995</c:v>
                </c:pt>
                <c:pt idx="7711">
                  <c:v>-20019449.904132999</c:v>
                </c:pt>
                <c:pt idx="7712">
                  <c:v>-19719987.977434997</c:v>
                </c:pt>
                <c:pt idx="7713">
                  <c:v>-19409777.237739999</c:v>
                </c:pt>
                <c:pt idx="7714">
                  <c:v>-19088173.323105998</c:v>
                </c:pt>
                <c:pt idx="7715">
                  <c:v>-18754472.627781</c:v>
                </c:pt>
                <c:pt idx="7716">
                  <c:v>-18407905.131944999</c:v>
                </c:pt>
                <c:pt idx="7717">
                  <c:v>-18047626.196929004</c:v>
                </c:pt>
                <c:pt idx="7718">
                  <c:v>-17672707.166232001</c:v>
                </c:pt>
                <c:pt idx="7719">
                  <c:v>-17282124.592374999</c:v>
                </c:pt>
                <c:pt idx="7720">
                  <c:v>-16874747.890756004</c:v>
                </c:pt>
                <c:pt idx="7721">
                  <c:v>-16449325.208109997</c:v>
                </c:pt>
                <c:pt idx="7722">
                  <c:v>-16004467.291205999</c:v>
                </c:pt>
                <c:pt idx="7723">
                  <c:v>-15538629.162250999</c:v>
                </c:pt>
                <c:pt idx="7724">
                  <c:v>-15050089.469977003</c:v>
                </c:pt>
                <c:pt idx="7725">
                  <c:v>-14536927.520962</c:v>
                </c:pt>
                <c:pt idx="7726">
                  <c:v>-13996998.256649002</c:v>
                </c:pt>
                <c:pt idx="7727">
                  <c:v>-13427905.912959002</c:v>
                </c:pt>
                <c:pt idx="7728">
                  <c:v>-12826977.919383002</c:v>
                </c:pt>
                <c:pt idx="7729">
                  <c:v>-12191241.982039999</c:v>
                </c:pt>
                <c:pt idx="7730">
                  <c:v>-11517411.588299001</c:v>
                </c:pt>
                <c:pt idx="7731">
                  <c:v>-10801888.866669999</c:v>
                </c:pt>
                <c:pt idx="7732">
                  <c:v>-10040799.504393999</c:v>
                </c:pt>
                <c:pt idx="7733">
                  <c:v>-9230083.0090999976</c:v>
                </c:pt>
                <c:pt idx="7734">
                  <c:v>-8365673.3933899999</c:v>
                </c:pt>
                <c:pt idx="7735">
                  <c:v>-7443819.2330379998</c:v>
                </c:pt>
                <c:pt idx="7736">
                  <c:v>-6461602.7555480003</c:v>
                </c:pt>
                <c:pt idx="7737">
                  <c:v>-5417711.3875220008</c:v>
                </c:pt>
                <c:pt idx="7738">
                  <c:v>-4313465.5707470002</c:v>
                </c:pt>
                <c:pt idx="7739">
                  <c:v>-3153979.9501619996</c:v>
                </c:pt>
                <c:pt idx="7740">
                  <c:v>-1949124.657682</c:v>
                </c:pt>
                <c:pt idx="7741">
                  <c:v>-713750.63540600007</c:v>
                </c:pt>
                <c:pt idx="7742">
                  <c:v>533326.90861400007</c:v>
                </c:pt>
                <c:pt idx="7743">
                  <c:v>1771631.5491440003</c:v>
                </c:pt>
                <c:pt idx="7744">
                  <c:v>2981939.6372119999</c:v>
                </c:pt>
                <c:pt idx="7745">
                  <c:v>4148729.7554789996</c:v>
                </c:pt>
                <c:pt idx="7746">
                  <c:v>5261399.2073690016</c:v>
                </c:pt>
                <c:pt idx="7747">
                  <c:v>6314193.0856280001</c:v>
                </c:pt>
                <c:pt idx="7748">
                  <c:v>7305313.259291999</c:v>
                </c:pt>
                <c:pt idx="7749">
                  <c:v>8235759.8393640006</c:v>
                </c:pt>
                <c:pt idx="7750">
                  <c:v>9108272.2454139981</c:v>
                </c:pt>
                <c:pt idx="7751">
                  <c:v>9926518.7654339988</c:v>
                </c:pt>
                <c:pt idx="7752">
                  <c:v>10694543.662379</c:v>
                </c:pt>
                <c:pt idx="7753">
                  <c:v>11416422.108837998</c:v>
                </c:pt>
                <c:pt idx="7754">
                  <c:v>12096062.671122</c:v>
                </c:pt>
                <c:pt idx="7755">
                  <c:v>12737106.437537998</c:v>
                </c:pt>
                <c:pt idx="7756">
                  <c:v>13342885.769029997</c:v>
                </c:pt>
                <c:pt idx="7757">
                  <c:v>13916417.874395</c:v>
                </c:pt>
                <c:pt idx="7758">
                  <c:v>14460417.454815002</c:v>
                </c:pt>
                <c:pt idx="7759">
                  <c:v>14977318.794383002</c:v>
                </c:pt>
                <c:pt idx="7760">
                  <c:v>15469301.62445</c:v>
                </c:pt>
                <c:pt idx="7761">
                  <c:v>15938317.551059002</c:v>
                </c:pt>
                <c:pt idx="7762">
                  <c:v>16386115.329177</c:v>
                </c:pt>
                <c:pt idx="7763">
                  <c:v>16814264.153758001</c:v>
                </c:pt>
                <c:pt idx="7764">
                  <c:v>17224174.649498995</c:v>
                </c:pt>
                <c:pt idx="7765">
                  <c:v>17617117.526267</c:v>
                </c:pt>
                <c:pt idx="7766">
                  <c:v>17994240.017072</c:v>
                </c:pt>
                <c:pt idx="7767">
                  <c:v>18356580.286222</c:v>
                </c:pt>
                <c:pt idx="7768">
                  <c:v>18705080.020747997</c:v>
                </c:pt>
                <c:pt idx="7769">
                  <c:v>19040595.418728001</c:v>
                </c:pt>
                <c:pt idx="7770">
                  <c:v>19363906.775725</c:v>
                </c:pt>
                <c:pt idx="7771">
                  <c:v>19675726.852201</c:v>
                </c:pt>
                <c:pt idx="7772">
                  <c:v>19976708.184544999</c:v>
                </c:pt>
                <c:pt idx="7773">
                  <c:v>20267449.482239995</c:v>
                </c:pt>
                <c:pt idx="7774">
                  <c:v>20548501.235038996</c:v>
                </c:pt>
                <c:pt idx="7775">
                  <c:v>20820370.637118001</c:v>
                </c:pt>
                <c:pt idx="7776">
                  <c:v>21083525.920252997</c:v>
                </c:pt>
                <c:pt idx="7777">
                  <c:v>21338400.175071996</c:v>
                </c:pt>
                <c:pt idx="7778">
                  <c:v>21585394.728216998</c:v>
                </c:pt>
                <c:pt idx="7779">
                  <c:v>21824882.133595001</c:v>
                </c:pt>
                <c:pt idx="7780">
                  <c:v>22057208.827660996</c:v>
                </c:pt>
                <c:pt idx="7781">
                  <c:v>22282697.491620995</c:v>
                </c:pt>
                <c:pt idx="7782">
                  <c:v>22501649.157480001</c:v>
                </c:pt>
                <c:pt idx="7783">
                  <c:v>22714345.089699995</c:v>
                </c:pt>
                <c:pt idx="7784">
                  <c:v>22921048.469904996</c:v>
                </c:pt>
                <c:pt idx="7785">
                  <c:v>23122005.908342998</c:v>
                </c:pt>
                <c:pt idx="7786">
                  <c:v>23317448.802647997</c:v>
                </c:pt>
                <c:pt idx="7787">
                  <c:v>23507594.561702002</c:v>
                </c:pt>
                <c:pt idx="7788">
                  <c:v>23692647.710113999</c:v>
                </c:pt>
                <c:pt idx="7789">
                  <c:v>23872800.886799999</c:v>
                </c:pt>
                <c:pt idx="7790">
                  <c:v>24048235.749453995</c:v>
                </c:pt>
                <c:pt idx="7791">
                  <c:v>24219123.795228995</c:v>
                </c:pt>
                <c:pt idx="7792">
                  <c:v>24385627.106648002</c:v>
                </c:pt>
                <c:pt idx="7793">
                  <c:v>24547899.030696999</c:v>
                </c:pt>
                <c:pt idx="7794">
                  <c:v>24706084.798085999</c:v>
                </c:pt>
                <c:pt idx="7795">
                  <c:v>24860322.088816997</c:v>
                </c:pt>
                <c:pt idx="7796">
                  <c:v>25010741.549531002</c:v>
                </c:pt>
                <c:pt idx="7797">
                  <c:v>25157467.267420996</c:v>
                </c:pt>
                <c:pt idx="7798">
                  <c:v>25300617.204999</c:v>
                </c:pt>
                <c:pt idx="7799">
                  <c:v>25440303.599497002</c:v>
                </c:pt>
                <c:pt idx="7800">
                  <c:v>25576633.330290999</c:v>
                </c:pt>
                <c:pt idx="7801">
                  <c:v>25709708.257339999</c:v>
                </c:pt>
                <c:pt idx="7802">
                  <c:v>25839625.533339001</c:v>
                </c:pt>
                <c:pt idx="7803">
                  <c:v>25966477.89198</c:v>
                </c:pt>
                <c:pt idx="7804">
                  <c:v>26090353.914480001</c:v>
                </c:pt>
                <c:pt idx="7805">
                  <c:v>26211338.276291002</c:v>
                </c:pt>
                <c:pt idx="7806">
                  <c:v>26329511.975752998</c:v>
                </c:pt>
                <c:pt idx="7807">
                  <c:v>26444952.546220001</c:v>
                </c:pt>
                <c:pt idx="7808">
                  <c:v>26557734.253090996</c:v>
                </c:pt>
                <c:pt idx="7809">
                  <c:v>26667928.276999</c:v>
                </c:pt>
                <c:pt idx="7810">
                  <c:v>26775602.884318002</c:v>
                </c:pt>
                <c:pt idx="7811">
                  <c:v>26880823.586011995</c:v>
                </c:pt>
                <c:pt idx="7812">
                  <c:v>26983653.285782997</c:v>
                </c:pt>
                <c:pt idx="7813">
                  <c:v>27084152.418356005</c:v>
                </c:pt>
                <c:pt idx="7814">
                  <c:v>27182379.078690998</c:v>
                </c:pt>
                <c:pt idx="7815">
                  <c:v>27278389.142817002</c:v>
                </c:pt>
                <c:pt idx="7816">
                  <c:v>27372236.380936999</c:v>
                </c:pt>
                <c:pt idx="7817">
                  <c:v>27463972.563384</c:v>
                </c:pt>
                <c:pt idx="7818">
                  <c:v>27553647.559970997</c:v>
                </c:pt>
                <c:pt idx="7819">
                  <c:v>27641309.433216002</c:v>
                </c:pt>
                <c:pt idx="7820">
                  <c:v>27727004.525893997</c:v>
                </c:pt>
                <c:pt idx="7821">
                  <c:v>27810777.543325</c:v>
                </c:pt>
                <c:pt idx="7822">
                  <c:v>27892671.630771998</c:v>
                </c:pt>
                <c:pt idx="7823">
                  <c:v>27972728.446296997</c:v>
                </c:pt>
                <c:pt idx="7824">
                  <c:v>28050988.229382999</c:v>
                </c:pt>
                <c:pt idx="7825">
                  <c:v>28127489.865634002</c:v>
                </c:pt>
                <c:pt idx="7826">
                  <c:v>28202270.947789997</c:v>
                </c:pt>
                <c:pt idx="7827">
                  <c:v>28275367.833333001</c:v>
                </c:pt>
                <c:pt idx="7828">
                  <c:v>28346815.698897999</c:v>
                </c:pt>
                <c:pt idx="7829">
                  <c:v>28416648.591701996</c:v>
                </c:pt>
                <c:pt idx="7830">
                  <c:v>28484899.478181001</c:v>
                </c:pt>
                <c:pt idx="7831">
                  <c:v>28551600.290022999</c:v>
                </c:pt>
                <c:pt idx="7832">
                  <c:v>28616781.967760995</c:v>
                </c:pt>
                <c:pt idx="7833">
                  <c:v>28680474.502075002</c:v>
                </c:pt>
                <c:pt idx="7834">
                  <c:v>28742706.972948994</c:v>
                </c:pt>
                <c:pt idx="7835">
                  <c:v>28803507.586819995</c:v>
                </c:pt>
                <c:pt idx="7836">
                  <c:v>28862903.711836997</c:v>
                </c:pt>
                <c:pt idx="7837">
                  <c:v>28920921.911341995</c:v>
                </c:pt>
                <c:pt idx="7838">
                  <c:v>28977587.975686997</c:v>
                </c:pt>
                <c:pt idx="7839">
                  <c:v>29032926.952482</c:v>
                </c:pt>
                <c:pt idx="7840">
                  <c:v>29086963.175365001</c:v>
                </c:pt>
                <c:pt idx="7841">
                  <c:v>29139720.291379996</c:v>
                </c:pt>
                <c:pt idx="7842">
                  <c:v>29191221.287049998</c:v>
                </c:pt>
                <c:pt idx="7843">
                  <c:v>29241488.513204999</c:v>
                </c:pt>
                <c:pt idx="7844">
                  <c:v>29290543.708655</c:v>
                </c:pt>
                <c:pt idx="7845">
                  <c:v>29338408.022755001</c:v>
                </c:pt>
                <c:pt idx="7846">
                  <c:v>29385102.036931001</c:v>
                </c:pt>
                <c:pt idx="7847">
                  <c:v>29430645.785229996</c:v>
                </c:pt>
                <c:pt idx="7848">
                  <c:v>29475058.773931995</c:v>
                </c:pt>
                <c:pt idx="7849">
                  <c:v>29518360.000291996</c:v>
                </c:pt>
                <c:pt idx="7850">
                  <c:v>29560567.970443998</c:v>
                </c:pt>
                <c:pt idx="7851">
                  <c:v>29601700.716523003</c:v>
                </c:pt>
                <c:pt idx="7852">
                  <c:v>29641775.813033</c:v>
                </c:pt>
                <c:pt idx="7853">
                  <c:v>29680810.392521001</c:v>
                </c:pt>
                <c:pt idx="7854">
                  <c:v>29718821.160562001</c:v>
                </c:pt>
                <c:pt idx="7855">
                  <c:v>29755824.410124004</c:v>
                </c:pt>
                <c:pt idx="7856">
                  <c:v>29791836.035323001</c:v>
                </c:pt>
                <c:pt idx="7857">
                  <c:v>29826871.544599999</c:v>
                </c:pt>
                <c:pt idx="7858">
                  <c:v>29860946.073355</c:v>
                </c:pt>
                <c:pt idx="7859">
                  <c:v>29894074.396072999</c:v>
                </c:pt>
                <c:pt idx="7860">
                  <c:v>29926270.937938996</c:v>
                </c:pt>
                <c:pt idx="7861">
                  <c:v>29957549.785998996</c:v>
                </c:pt>
                <c:pt idx="7862">
                  <c:v>29987924.699867997</c:v>
                </c:pt>
                <c:pt idx="7863">
                  <c:v>30017409.122016001</c:v>
                </c:pt>
                <c:pt idx="7864">
                  <c:v>30046016.187647995</c:v>
                </c:pt>
                <c:pt idx="7865">
                  <c:v>30073758.734198</c:v>
                </c:pt>
                <c:pt idx="7866">
                  <c:v>30100649.310456004</c:v>
                </c:pt>
                <c:pt idx="7867">
                  <c:v>30126700.185345002</c:v>
                </c:pt>
                <c:pt idx="7868">
                  <c:v>30151923.356365003</c:v>
                </c:pt>
                <c:pt idx="7869">
                  <c:v>30176330.557712998</c:v>
                </c:pt>
                <c:pt idx="7870">
                  <c:v>30199933.268100999</c:v>
                </c:pt>
                <c:pt idx="7871">
                  <c:v>30222742.718286004</c:v>
                </c:pt>
                <c:pt idx="7872">
                  <c:v>30244769.898320004</c:v>
                </c:pt>
                <c:pt idx="7873">
                  <c:v>30266025.564529005</c:v>
                </c:pt>
                <c:pt idx="7874">
                  <c:v>30286520.246245995</c:v>
                </c:pt>
                <c:pt idx="7875">
                  <c:v>30306264.252296999</c:v>
                </c:pt>
                <c:pt idx="7876">
                  <c:v>30325267.677253</c:v>
                </c:pt>
                <c:pt idx="7877">
                  <c:v>30343540.407462995</c:v>
                </c:pt>
                <c:pt idx="7878">
                  <c:v>30361092.126876</c:v>
                </c:pt>
                <c:pt idx="7879">
                  <c:v>30377932.322647002</c:v>
                </c:pt>
                <c:pt idx="7880">
                  <c:v>30394070.290564999</c:v>
                </c:pt>
                <c:pt idx="7881">
                  <c:v>30409515.140277997</c:v>
                </c:pt>
                <c:pt idx="7882">
                  <c:v>30424275.800351001</c:v>
                </c:pt>
                <c:pt idx="7883">
                  <c:v>30438361.023141995</c:v>
                </c:pt>
                <c:pt idx="7884">
                  <c:v>30451779.389518995</c:v>
                </c:pt>
                <c:pt idx="7885">
                  <c:v>30464539.313416</c:v>
                </c:pt>
                <c:pt idx="7886">
                  <c:v>30476649.046239</c:v>
                </c:pt>
                <c:pt idx="7887">
                  <c:v>30488116.681125</c:v>
                </c:pt>
                <c:pt idx="7888">
                  <c:v>30498950.157057002</c:v>
                </c:pt>
                <c:pt idx="7889">
                  <c:v>30509157.262853995</c:v>
                </c:pt>
                <c:pt idx="7890">
                  <c:v>30518745.641020998</c:v>
                </c:pt>
                <c:pt idx="7891">
                  <c:v>30527722.791482002</c:v>
                </c:pt>
                <c:pt idx="7892">
                  <c:v>30536096.075190999</c:v>
                </c:pt>
                <c:pt idx="7893">
                  <c:v>30543872.717626005</c:v>
                </c:pt>
                <c:pt idx="7894">
                  <c:v>30551059.812180005</c:v>
                </c:pt>
                <c:pt idx="7895">
                  <c:v>30557664.323431995</c:v>
                </c:pt>
                <c:pt idx="7896">
                  <c:v>30563693.090333</c:v>
                </c:pt>
                <c:pt idx="7897">
                  <c:v>30569152.829277996</c:v>
                </c:pt>
                <c:pt idx="7898">
                  <c:v>30574050.137095999</c:v>
                </c:pt>
                <c:pt idx="7899">
                  <c:v>30578391.493934002</c:v>
                </c:pt>
                <c:pt idx="7900">
                  <c:v>30582183.266072996</c:v>
                </c:pt>
                <c:pt idx="7901">
                  <c:v>30585431.708636001</c:v>
                </c:pt>
                <c:pt idx="7902">
                  <c:v>30588142.968236998</c:v>
                </c:pt>
                <c:pt idx="7903">
                  <c:v>30590323.085530996</c:v>
                </c:pt>
                <c:pt idx="7904">
                  <c:v>30591977.997704998</c:v>
                </c:pt>
                <c:pt idx="7905">
                  <c:v>30593113.540886</c:v>
                </c:pt>
                <c:pt idx="7906">
                  <c:v>30593735.452478997</c:v>
                </c:pt>
                <c:pt idx="7907">
                  <c:v>30593849.373442002</c:v>
                </c:pt>
                <c:pt idx="7908">
                  <c:v>30593460.850489005</c:v>
                </c:pt>
                <c:pt idx="7909">
                  <c:v>30592575.338236004</c:v>
                </c:pt>
                <c:pt idx="7910">
                  <c:v>30591198.201277994</c:v>
                </c:pt>
                <c:pt idx="7911">
                  <c:v>30589334.716216005</c:v>
                </c:pt>
                <c:pt idx="7912">
                  <c:v>30586990.073617995</c:v>
                </c:pt>
                <c:pt idx="7913">
                  <c:v>30584169.379932001</c:v>
                </c:pt>
                <c:pt idx="7914">
                  <c:v>30580877.659340005</c:v>
                </c:pt>
                <c:pt idx="7915">
                  <c:v>30577119.855563998</c:v>
                </c:pt>
                <c:pt idx="7916">
                  <c:v>30572900.833624005</c:v>
                </c:pt>
                <c:pt idx="7917">
                  <c:v>30568225.381539997</c:v>
                </c:pt>
                <c:pt idx="7918">
                  <c:v>30563098.211994998</c:v>
                </c:pt>
                <c:pt idx="7919">
                  <c:v>30557523.963951997</c:v>
                </c:pt>
                <c:pt idx="7920">
                  <c:v>30551507.204223</c:v>
                </c:pt>
                <c:pt idx="7921">
                  <c:v>30545052.428999998</c:v>
                </c:pt>
                <c:pt idx="7922">
                  <c:v>30538164.065344997</c:v>
                </c:pt>
                <c:pt idx="7923">
                  <c:v>30530846.472636998</c:v>
                </c:pt>
                <c:pt idx="7924">
                  <c:v>30523103.943985995</c:v>
                </c:pt>
                <c:pt idx="7925">
                  <c:v>30514940.707602002</c:v>
                </c:pt>
                <c:pt idx="7926">
                  <c:v>30506360.928142</c:v>
                </c:pt>
                <c:pt idx="7927">
                  <c:v>30497368.708004005</c:v>
                </c:pt>
                <c:pt idx="7928">
                  <c:v>30487968.088603996</c:v>
                </c:pt>
                <c:pt idx="7929">
                  <c:v>30478163.051608995</c:v>
                </c:pt>
                <c:pt idx="7930">
                  <c:v>30467957.520144999</c:v>
                </c:pt>
                <c:pt idx="7931">
                  <c:v>30457355.359972</c:v>
                </c:pt>
                <c:pt idx="7932">
                  <c:v>30446360.380626999</c:v>
                </c:pt>
                <c:pt idx="7933">
                  <c:v>30434976.336544003</c:v>
                </c:pt>
                <c:pt idx="7934">
                  <c:v>30423206.928142</c:v>
                </c:pt>
                <c:pt idx="7935">
                  <c:v>30411055.802884001</c:v>
                </c:pt>
                <c:pt idx="7936">
                  <c:v>30398526.556313999</c:v>
                </c:pt>
                <c:pt idx="7937">
                  <c:v>30385622.733068995</c:v>
                </c:pt>
                <c:pt idx="7938">
                  <c:v>30372347.827860996</c:v>
                </c:pt>
                <c:pt idx="7939">
                  <c:v>30358705.286439002</c:v>
                </c:pt>
                <c:pt idx="7940">
                  <c:v>30344698.506528001</c:v>
                </c:pt>
                <c:pt idx="7941">
                  <c:v>30330330.838743001</c:v>
                </c:pt>
                <c:pt idx="7942">
                  <c:v>30315605.587484997</c:v>
                </c:pt>
                <c:pt idx="7943">
                  <c:v>30300526.011806</c:v>
                </c:pt>
                <c:pt idx="7944">
                  <c:v>30285095.326269999</c:v>
                </c:pt>
                <c:pt idx="7945">
                  <c:v>30269316.701776996</c:v>
                </c:pt>
                <c:pt idx="7946">
                  <c:v>30253193.266376</c:v>
                </c:pt>
                <c:pt idx="7947">
                  <c:v>30236728.106059004</c:v>
                </c:pt>
                <c:pt idx="7948">
                  <c:v>30219924.265534997</c:v>
                </c:pt>
                <c:pt idx="7949">
                  <c:v>30202784.748985998</c:v>
                </c:pt>
                <c:pt idx="7950">
                  <c:v>30185312.520804998</c:v>
                </c:pt>
                <c:pt idx="7951">
                  <c:v>30167510.506315999</c:v>
                </c:pt>
                <c:pt idx="7952">
                  <c:v>30149381.592486005</c:v>
                </c:pt>
                <c:pt idx="7953">
                  <c:v>30130928.628605001</c:v>
                </c:pt>
                <c:pt idx="7954">
                  <c:v>30112154.426968995</c:v>
                </c:pt>
                <c:pt idx="7955">
                  <c:v>30093061.763530996</c:v>
                </c:pt>
                <c:pt idx="7956">
                  <c:v>30073653.378548</c:v>
                </c:pt>
                <c:pt idx="7957">
                  <c:v>30053931.977211997</c:v>
                </c:pt>
                <c:pt idx="7958">
                  <c:v>30033900.230262</c:v>
                </c:pt>
                <c:pt idx="7959">
                  <c:v>30013560.774587005</c:v>
                </c:pt>
                <c:pt idx="7960">
                  <c:v>29992916.213815995</c:v>
                </c:pt>
                <c:pt idx="7961">
                  <c:v>29971969.118893001</c:v>
                </c:pt>
                <c:pt idx="7962">
                  <c:v>29950722.028639</c:v>
                </c:pt>
                <c:pt idx="7963">
                  <c:v>29929177.450304005</c:v>
                </c:pt>
                <c:pt idx="7964">
                  <c:v>29907337.860105999</c:v>
                </c:pt>
                <c:pt idx="7965">
                  <c:v>29885205.703756999</c:v>
                </c:pt>
                <c:pt idx="7966">
                  <c:v>29862783.396981999</c:v>
                </c:pt>
                <c:pt idx="7967">
                  <c:v>29840073.326021999</c:v>
                </c:pt>
                <c:pt idx="7968">
                  <c:v>29817077.848128002</c:v>
                </c:pt>
                <c:pt idx="7969">
                  <c:v>29793799.292047996</c:v>
                </c:pt>
                <c:pt idx="7970">
                  <c:v>29770239.958496001</c:v>
                </c:pt>
                <c:pt idx="7971">
                  <c:v>29746402.120620001</c:v>
                </c:pt>
                <c:pt idx="7972">
                  <c:v>29722288.024457</c:v>
                </c:pt>
                <c:pt idx="7973">
                  <c:v>29697899.889371995</c:v>
                </c:pt>
                <c:pt idx="7974">
                  <c:v>29673239.908498995</c:v>
                </c:pt>
                <c:pt idx="7975">
                  <c:v>29648310.249166999</c:v>
                </c:pt>
                <c:pt idx="7976">
                  <c:v>29623113.053316001</c:v>
                </c:pt>
                <c:pt idx="7977">
                  <c:v>29597650.437906001</c:v>
                </c:pt>
                <c:pt idx="7978">
                  <c:v>29571924.495322</c:v>
                </c:pt>
                <c:pt idx="7979">
                  <c:v>29545937.293761995</c:v>
                </c:pt>
                <c:pt idx="7980">
                  <c:v>29519690.877626006</c:v>
                </c:pt>
                <c:pt idx="7981">
                  <c:v>29493187.267890994</c:v>
                </c:pt>
                <c:pt idx="7982">
                  <c:v>29466428.462482002</c:v>
                </c:pt>
                <c:pt idx="7983">
                  <c:v>29439416.436634</c:v>
                </c:pt>
                <c:pt idx="7984">
                  <c:v>29412153.143246997</c:v>
                </c:pt>
                <c:pt idx="7985">
                  <c:v>29384640.513234999</c:v>
                </c:pt>
                <c:pt idx="7986">
                  <c:v>29356880.455866002</c:v>
                </c:pt>
                <c:pt idx="7987">
                  <c:v>29328874.859099999</c:v>
                </c:pt>
                <c:pt idx="7988">
                  <c:v>29300625.589912996</c:v>
                </c:pt>
                <c:pt idx="7989">
                  <c:v>29272134.494622</c:v>
                </c:pt>
                <c:pt idx="7990">
                  <c:v>29243403.3992</c:v>
                </c:pt>
                <c:pt idx="7991">
                  <c:v>29214434.109583005</c:v>
                </c:pt>
                <c:pt idx="7992">
                  <c:v>29185228.411977995</c:v>
                </c:pt>
                <c:pt idx="7993">
                  <c:v>29155788.073159005</c:v>
                </c:pt>
                <c:pt idx="7994">
                  <c:v>29126114.840758</c:v>
                </c:pt>
                <c:pt idx="7995">
                  <c:v>29096210.443551995</c:v>
                </c:pt>
                <c:pt idx="7996">
                  <c:v>29066076.591746997</c:v>
                </c:pt>
                <c:pt idx="7997">
                  <c:v>29035714.977248996</c:v>
                </c:pt>
                <c:pt idx="7998">
                  <c:v>29005127.273940995</c:v>
                </c:pt>
                <c:pt idx="7999">
                  <c:v>28974315.137943</c:v>
                </c:pt>
                <c:pt idx="8000">
                  <c:v>28943280.207875997</c:v>
                </c:pt>
                <c:pt idx="8001">
                  <c:v>28912024.105119001</c:v>
                </c:pt>
                <c:pt idx="8002">
                  <c:v>28880548.434055999</c:v>
                </c:pt>
                <c:pt idx="8003">
                  <c:v>28848854.782327</c:v>
                </c:pt>
                <c:pt idx="8004">
                  <c:v>28816944.721068997</c:v>
                </c:pt>
                <c:pt idx="8005">
                  <c:v>28784819.805151999</c:v>
                </c:pt>
                <c:pt idx="8006">
                  <c:v>28752481.573415995</c:v>
                </c:pt>
                <c:pt idx="8007">
                  <c:v>28719931.548896998</c:v>
                </c:pt>
                <c:pt idx="8008">
                  <c:v>28687171.239053</c:v>
                </c:pt>
                <c:pt idx="8009">
                  <c:v>28654202.135985002</c:v>
                </c:pt>
                <c:pt idx="8010">
                  <c:v>28621025.716655001</c:v>
                </c:pt>
                <c:pt idx="8011">
                  <c:v>28587643.443100996</c:v>
                </c:pt>
                <c:pt idx="8012">
                  <c:v>28554056.762640994</c:v>
                </c:pt>
                <c:pt idx="8013">
                  <c:v>28520267.108085003</c:v>
                </c:pt>
                <c:pt idx="8014">
                  <c:v>28486275.897932</c:v>
                </c:pt>
                <c:pt idx="8015">
                  <c:v>28452084.536573</c:v>
                </c:pt>
                <c:pt idx="8016">
                  <c:v>28417694.414483</c:v>
                </c:pt>
                <c:pt idx="8017">
                  <c:v>28383106.908414997</c:v>
                </c:pt>
                <c:pt idx="8018">
                  <c:v>28348323.381586999</c:v>
                </c:pt>
                <c:pt idx="8019">
                  <c:v>28313345.183866996</c:v>
                </c:pt>
                <c:pt idx="8020">
                  <c:v>28278173.651955999</c:v>
                </c:pt>
                <c:pt idx="8021">
                  <c:v>28242810.109568998</c:v>
                </c:pt>
                <c:pt idx="8022">
                  <c:v>28207255.867603995</c:v>
                </c:pt>
                <c:pt idx="8023">
                  <c:v>28171512.224323999</c:v>
                </c:pt>
                <c:pt idx="8024">
                  <c:v>28135580.465518996</c:v>
                </c:pt>
                <c:pt idx="8025">
                  <c:v>28099461.864677995</c:v>
                </c:pt>
                <c:pt idx="8026">
                  <c:v>28063157.683148995</c:v>
                </c:pt>
                <c:pt idx="8027">
                  <c:v>28026669.170307003</c:v>
                </c:pt>
                <c:pt idx="8028">
                  <c:v>27989997.563707002</c:v>
                </c:pt>
                <c:pt idx="8029">
                  <c:v>27953144.089239996</c:v>
                </c:pt>
                <c:pt idx="8030">
                  <c:v>27916109.961290993</c:v>
                </c:pt>
                <c:pt idx="8031">
                  <c:v>27878896.382886998</c:v>
                </c:pt>
                <c:pt idx="8032">
                  <c:v>27841504.545844994</c:v>
                </c:pt>
                <c:pt idx="8033">
                  <c:v>27803935.630920004</c:v>
                </c:pt>
                <c:pt idx="8034">
                  <c:v>27766190.807948995</c:v>
                </c:pt>
                <c:pt idx="8035">
                  <c:v>27728271.235987</c:v>
                </c:pt>
                <c:pt idx="8036">
                  <c:v>27690178.063455995</c:v>
                </c:pt>
                <c:pt idx="8037">
                  <c:v>27651912.428269997</c:v>
                </c:pt>
                <c:pt idx="8038">
                  <c:v>27613475.457981002</c:v>
                </c:pt>
                <c:pt idx="8039">
                  <c:v>27574868.269901995</c:v>
                </c:pt>
                <c:pt idx="8040">
                  <c:v>27536091.971242998</c:v>
                </c:pt>
                <c:pt idx="8041">
                  <c:v>27497147.659237999</c:v>
                </c:pt>
                <c:pt idx="8042">
                  <c:v>27458036.421268996</c:v>
                </c:pt>
                <c:pt idx="8043">
                  <c:v>27418759.334993001</c:v>
                </c:pt>
                <c:pt idx="8044">
                  <c:v>27379317.468462996</c:v>
                </c:pt>
                <c:pt idx="8045">
                  <c:v>27339711.880247995</c:v>
                </c:pt>
                <c:pt idx="8046">
                  <c:v>27299943.619553003</c:v>
                </c:pt>
                <c:pt idx="8047">
                  <c:v>27260013.726330999</c:v>
                </c:pt>
                <c:pt idx="8048">
                  <c:v>27219923.231404997</c:v>
                </c:pt>
                <c:pt idx="8049">
                  <c:v>27179673.156574003</c:v>
                </c:pt>
                <c:pt idx="8050">
                  <c:v>27139264.514728002</c:v>
                </c:pt>
                <c:pt idx="8051">
                  <c:v>27098698.309958</c:v>
                </c:pt>
                <c:pt idx="8052">
                  <c:v>27057975.537659999</c:v>
                </c:pt>
                <c:pt idx="8053">
                  <c:v>27017097.184644997</c:v>
                </c:pt>
                <c:pt idx="8054">
                  <c:v>26976064.229240995</c:v>
                </c:pt>
                <c:pt idx="8055">
                  <c:v>26934877.641397998</c:v>
                </c:pt>
                <c:pt idx="8056">
                  <c:v>26893538.382787</c:v>
                </c:pt>
                <c:pt idx="8057">
                  <c:v>26852047.406902</c:v>
                </c:pt>
                <c:pt idx="8058">
                  <c:v>26810405.659157004</c:v>
                </c:pt>
                <c:pt idx="8059">
                  <c:v>26768614.076983001</c:v>
                </c:pt>
                <c:pt idx="8060">
                  <c:v>26726673.589924</c:v>
                </c:pt>
                <c:pt idx="8061">
                  <c:v>26684585.119729005</c:v>
                </c:pt>
                <c:pt idx="8062">
                  <c:v>26642349.580447998</c:v>
                </c:pt>
                <c:pt idx="8063">
                  <c:v>26599967.878520004</c:v>
                </c:pt>
                <c:pt idx="8064">
                  <c:v>26557440.912864</c:v>
                </c:pt>
                <c:pt idx="8065">
                  <c:v>26514769.574967001</c:v>
                </c:pt>
                <c:pt idx="8066">
                  <c:v>26471954.748973995</c:v>
                </c:pt>
                <c:pt idx="8067">
                  <c:v>26428997.311769001</c:v>
                </c:pt>
                <c:pt idx="8068">
                  <c:v>26385898.133063</c:v>
                </c:pt>
                <c:pt idx="8069">
                  <c:v>26342658.075475994</c:v>
                </c:pt>
                <c:pt idx="8070">
                  <c:v>26299277.994620997</c:v>
                </c:pt>
                <c:pt idx="8071">
                  <c:v>26255758.739184003</c:v>
                </c:pt>
                <c:pt idx="8072">
                  <c:v>26212101.151000999</c:v>
                </c:pt>
                <c:pt idx="8073">
                  <c:v>26168306.065143995</c:v>
                </c:pt>
                <c:pt idx="8074">
                  <c:v>26124374.309989005</c:v>
                </c:pt>
                <c:pt idx="8075">
                  <c:v>26080306.7073</c:v>
                </c:pt>
                <c:pt idx="8076">
                  <c:v>26036104.072301</c:v>
                </c:pt>
                <c:pt idx="8077">
                  <c:v>25991767.213752005</c:v>
                </c:pt>
                <c:pt idx="8078">
                  <c:v>25947296.934020001</c:v>
                </c:pt>
                <c:pt idx="8079">
                  <c:v>25902694.029153999</c:v>
                </c:pt>
                <c:pt idx="8080">
                  <c:v>25857959.288950998</c:v>
                </c:pt>
                <c:pt idx="8081">
                  <c:v>25813093.497034997</c:v>
                </c:pt>
                <c:pt idx="8082">
                  <c:v>25768097.430916</c:v>
                </c:pt>
                <c:pt idx="8083">
                  <c:v>25722971.862066999</c:v>
                </c:pt>
                <c:pt idx="8084">
                  <c:v>25677717.555985998</c:v>
                </c:pt>
                <c:pt idx="8085">
                  <c:v>25632335.272262</c:v>
                </c:pt>
                <c:pt idx="8086">
                  <c:v>25586825.764645997</c:v>
                </c:pt>
                <c:pt idx="8087">
                  <c:v>25541189.781107996</c:v>
                </c:pt>
                <c:pt idx="8088">
                  <c:v>25495428.063907996</c:v>
                </c:pt>
                <c:pt idx="8089">
                  <c:v>25449541.349652</c:v>
                </c:pt>
                <c:pt idx="8090">
                  <c:v>25403530.369357999</c:v>
                </c:pt>
                <c:pt idx="8091">
                  <c:v>25357395.848517999</c:v>
                </c:pt>
                <c:pt idx="8092">
                  <c:v>25311138.507153999</c:v>
                </c:pt>
                <c:pt idx="8093">
                  <c:v>25264759.059881002</c:v>
                </c:pt>
                <c:pt idx="8094">
                  <c:v>25218258.215964001</c:v>
                </c:pt>
                <c:pt idx="8095">
                  <c:v>25171636.679375999</c:v>
                </c:pt>
                <c:pt idx="8096">
                  <c:v>25124895.148855001</c:v>
                </c:pt>
                <c:pt idx="8097">
                  <c:v>25078034.317961998</c:v>
                </c:pt>
                <c:pt idx="8098">
                  <c:v>25031054.875133</c:v>
                </c:pt>
                <c:pt idx="8099">
                  <c:v>24983957.503736999</c:v>
                </c:pt>
                <c:pt idx="8100">
                  <c:v>24936742.882128999</c:v>
                </c:pt>
                <c:pt idx="8101">
                  <c:v>24889411.683701996</c:v>
                </c:pt>
                <c:pt idx="8102">
                  <c:v>24841964.576942001</c:v>
                </c:pt>
                <c:pt idx="8103">
                  <c:v>24794402.225477993</c:v>
                </c:pt>
                <c:pt idx="8104">
                  <c:v>24746725.288136005</c:v>
                </c:pt>
                <c:pt idx="8105">
                  <c:v>24698934.418984003</c:v>
                </c:pt>
                <c:pt idx="8106">
                  <c:v>24651030.267388996</c:v>
                </c:pt>
                <c:pt idx="8107">
                  <c:v>24603013.478062</c:v>
                </c:pt>
                <c:pt idx="8108">
                  <c:v>24554884.691105001</c:v>
                </c:pt>
                <c:pt idx="8109">
                  <c:v>24506644.542064998</c:v>
                </c:pt>
                <c:pt idx="8110">
                  <c:v>24458293.661974996</c:v>
                </c:pt>
                <c:pt idx="8111">
                  <c:v>24409832.677406006</c:v>
                </c:pt>
                <c:pt idx="8112">
                  <c:v>24361262.210508998</c:v>
                </c:pt>
                <c:pt idx="8113">
                  <c:v>24312582.879064001</c:v>
                </c:pt>
                <c:pt idx="8114">
                  <c:v>24263795.296521001</c:v>
                </c:pt>
                <c:pt idx="8115">
                  <c:v>24214900.072050001</c:v>
                </c:pt>
                <c:pt idx="8116">
                  <c:v>24165897.810578998</c:v>
                </c:pt>
                <c:pt idx="8117">
                  <c:v>24116789.112842001</c:v>
                </c:pt>
                <c:pt idx="8118">
                  <c:v>24067574.575417995</c:v>
                </c:pt>
                <c:pt idx="8119">
                  <c:v>24018254.790775996</c:v>
                </c:pt>
                <c:pt idx="8120">
                  <c:v>23968830.347314999</c:v>
                </c:pt>
                <c:pt idx="8121">
                  <c:v>23919301.829407997</c:v>
                </c:pt>
                <c:pt idx="8122">
                  <c:v>23869669.817437999</c:v>
                </c:pt>
                <c:pt idx="8123">
                  <c:v>23819934.887840994</c:v>
                </c:pt>
                <c:pt idx="8124">
                  <c:v>23770097.613148</c:v>
                </c:pt>
                <c:pt idx="8125">
                  <c:v>23720158.562016997</c:v>
                </c:pt>
                <c:pt idx="8126">
                  <c:v>23670118.299279995</c:v>
                </c:pt>
                <c:pt idx="8127">
                  <c:v>23619977.385976996</c:v>
                </c:pt>
                <c:pt idx="8128">
                  <c:v>23569736.379391</c:v>
                </c:pt>
                <c:pt idx="8129">
                  <c:v>23519395.833092999</c:v>
                </c:pt>
                <c:pt idx="8130">
                  <c:v>23468956.296969999</c:v>
                </c:pt>
                <c:pt idx="8131">
                  <c:v>23418418.317267999</c:v>
                </c:pt>
                <c:pt idx="8132">
                  <c:v>23367782.436624005</c:v>
                </c:pt>
                <c:pt idx="8133">
                  <c:v>23317049.194106005</c:v>
                </c:pt>
                <c:pt idx="8134">
                  <c:v>23266219.125241995</c:v>
                </c:pt>
                <c:pt idx="8135">
                  <c:v>23215292.762057997</c:v>
                </c:pt>
                <c:pt idx="8136">
                  <c:v>23164270.633113001</c:v>
                </c:pt>
                <c:pt idx="8137">
                  <c:v>23113153.263530996</c:v>
                </c:pt>
                <c:pt idx="8138">
                  <c:v>23061941.175037</c:v>
                </c:pt>
                <c:pt idx="8139">
                  <c:v>23010634.885984998</c:v>
                </c:pt>
                <c:pt idx="8140">
                  <c:v>22959234.911396001</c:v>
                </c:pt>
                <c:pt idx="8141">
                  <c:v>22907741.762987997</c:v>
                </c:pt>
                <c:pt idx="8142">
                  <c:v>22856155.949206997</c:v>
                </c:pt>
                <c:pt idx="8143">
                  <c:v>22804477.975258995</c:v>
                </c:pt>
                <c:pt idx="8144">
                  <c:v>22752708.343142997</c:v>
                </c:pt>
                <c:pt idx="8145">
                  <c:v>22700847.551679995</c:v>
                </c:pt>
                <c:pt idx="8146">
                  <c:v>22648896.09654</c:v>
                </c:pt>
                <c:pt idx="8147">
                  <c:v>22596854.470282</c:v>
                </c:pt>
                <c:pt idx="8148">
                  <c:v>22544723.162370998</c:v>
                </c:pt>
                <c:pt idx="8149">
                  <c:v>22492502.659217998</c:v>
                </c:pt>
                <c:pt idx="8150">
                  <c:v>22440193.444201995</c:v>
                </c:pt>
                <c:pt idx="8151">
                  <c:v>22387795.997701995</c:v>
                </c:pt>
                <c:pt idx="8152">
                  <c:v>22335310.797125999</c:v>
                </c:pt>
                <c:pt idx="8153">
                  <c:v>22282738.316935003</c:v>
                </c:pt>
                <c:pt idx="8154">
                  <c:v>22230079.028674997</c:v>
                </c:pt>
                <c:pt idx="8155">
                  <c:v>22177333.401001997</c:v>
                </c:pt>
                <c:pt idx="8156">
                  <c:v>22124501.899711002</c:v>
                </c:pt>
                <c:pt idx="8157">
                  <c:v>22071584.987757996</c:v>
                </c:pt>
                <c:pt idx="8158">
                  <c:v>22018583.125294998</c:v>
                </c:pt>
                <c:pt idx="8159">
                  <c:v>21965496.769685995</c:v>
                </c:pt>
                <c:pt idx="8160">
                  <c:v>21912326.375541002</c:v>
                </c:pt>
                <c:pt idx="8161">
                  <c:v>21859072.394735999</c:v>
                </c:pt>
                <c:pt idx="8162">
                  <c:v>21805735.276443996</c:v>
                </c:pt>
                <c:pt idx="8163">
                  <c:v>21752315.467154</c:v>
                </c:pt>
                <c:pt idx="8164">
                  <c:v>21698813.410698995</c:v>
                </c:pt>
                <c:pt idx="8165">
                  <c:v>21645229.548280001</c:v>
                </c:pt>
                <c:pt idx="8166">
                  <c:v>21591564.318490002</c:v>
                </c:pt>
                <c:pt idx="8167">
                  <c:v>21537818.157338001</c:v>
                </c:pt>
                <c:pt idx="8168">
                  <c:v>21483991.498270996</c:v>
                </c:pt>
                <c:pt idx="8169">
                  <c:v>21430084.772202</c:v>
                </c:pt>
                <c:pt idx="8170">
                  <c:v>21376098.407527</c:v>
                </c:pt>
                <c:pt idx="8171">
                  <c:v>21322032.830153003</c:v>
                </c:pt>
                <c:pt idx="8172">
                  <c:v>21267888.463515997</c:v>
                </c:pt>
                <c:pt idx="8173">
                  <c:v>21213665.728607997</c:v>
                </c:pt>
                <c:pt idx="8174">
                  <c:v>21159365.043995995</c:v>
                </c:pt>
                <c:pt idx="8175">
                  <c:v>21104986.825846002</c:v>
                </c:pt>
                <c:pt idx="8176">
                  <c:v>21050531.487940993</c:v>
                </c:pt>
                <c:pt idx="8177">
                  <c:v>20995999.441707995</c:v>
                </c:pt>
                <c:pt idx="8178">
                  <c:v>20941391.096232999</c:v>
                </c:pt>
                <c:pt idx="8179">
                  <c:v>20886706.858286005</c:v>
                </c:pt>
                <c:pt idx="8180">
                  <c:v>20831947.132343005</c:v>
                </c:pt>
                <c:pt idx="8181">
                  <c:v>20777112.320599999</c:v>
                </c:pt>
                <c:pt idx="8182">
                  <c:v>20722202.823001996</c:v>
                </c:pt>
                <c:pt idx="8183">
                  <c:v>20667219.037255999</c:v>
                </c:pt>
                <c:pt idx="8184">
                  <c:v>20612161.358854003</c:v>
                </c:pt>
                <c:pt idx="8185">
                  <c:v>20557030.181090996</c:v>
                </c:pt>
                <c:pt idx="8186">
                  <c:v>20501825.895087998</c:v>
                </c:pt>
                <c:pt idx="8187">
                  <c:v>20446548.889805995</c:v>
                </c:pt>
                <c:pt idx="8188">
                  <c:v>20391199.552069999</c:v>
                </c:pt>
                <c:pt idx="8189">
                  <c:v>20335778.266585</c:v>
                </c:pt>
                <c:pt idx="8190">
                  <c:v>20280285.415955</c:v>
                </c:pt>
                <c:pt idx="8191">
                  <c:v>20224721.380702</c:v>
                </c:pt>
                <c:pt idx="8192">
                  <c:v>20169086.539283998</c:v>
                </c:pt>
                <c:pt idx="8193">
                  <c:v>20113381.268112</c:v>
                </c:pt>
                <c:pt idx="8194">
                  <c:v>20057605.941570994</c:v>
                </c:pt>
                <c:pt idx="8195">
                  <c:v>20001760.932034999</c:v>
                </c:pt>
                <c:pt idx="8196">
                  <c:v>19945846.609882999</c:v>
                </c:pt>
                <c:pt idx="8197">
                  <c:v>19889863.343520999</c:v>
                </c:pt>
                <c:pt idx="8198">
                  <c:v>19833811.499396</c:v>
                </c:pt>
                <c:pt idx="8199">
                  <c:v>19777691.442012995</c:v>
                </c:pt>
                <c:pt idx="8200">
                  <c:v>19721503.533953</c:v>
                </c:pt>
                <c:pt idx="8201">
                  <c:v>19665248.135889001</c:v>
                </c:pt>
                <c:pt idx="8202">
                  <c:v>19608925.606601998</c:v>
                </c:pt>
                <c:pt idx="8203">
                  <c:v>19552536.302999001</c:v>
                </c:pt>
                <c:pt idx="8204">
                  <c:v>19496080.580125999</c:v>
                </c:pt>
                <c:pt idx="8205">
                  <c:v>19439558.791188002</c:v>
                </c:pt>
                <c:pt idx="8206">
                  <c:v>19382971.287560996</c:v>
                </c:pt>
                <c:pt idx="8207">
                  <c:v>19326318.418810997</c:v>
                </c:pt>
                <c:pt idx="8208">
                  <c:v>19269600.532707002</c:v>
                </c:pt>
                <c:pt idx="8209">
                  <c:v>19212817.975237995</c:v>
                </c:pt>
                <c:pt idx="8210">
                  <c:v>19155971.090626001</c:v>
                </c:pt>
                <c:pt idx="8211">
                  <c:v>19099060.221342996</c:v>
                </c:pt>
                <c:pt idx="8212">
                  <c:v>19042085.708126005</c:v>
                </c:pt>
                <c:pt idx="8213">
                  <c:v>18985047.889991995</c:v>
                </c:pt>
                <c:pt idx="8214">
                  <c:v>18927947.104249999</c:v>
                </c:pt>
                <c:pt idx="8215">
                  <c:v>18870783.686517</c:v>
                </c:pt>
                <c:pt idx="8216">
                  <c:v>18813557.970734</c:v>
                </c:pt>
                <c:pt idx="8217">
                  <c:v>18756270.289177995</c:v>
                </c:pt>
                <c:pt idx="8218">
                  <c:v>18698920.972476002</c:v>
                </c:pt>
                <c:pt idx="8219">
                  <c:v>18641510.349622</c:v>
                </c:pt>
                <c:pt idx="8220">
                  <c:v>18584038.747986</c:v>
                </c:pt>
                <c:pt idx="8221">
                  <c:v>18526506.493330002</c:v>
                </c:pt>
                <c:pt idx="8222">
                  <c:v>18468913.909823995</c:v>
                </c:pt>
                <c:pt idx="8223">
                  <c:v>18411261.320053998</c:v>
                </c:pt>
                <c:pt idx="8224">
                  <c:v>18353549.045039997</c:v>
                </c:pt>
                <c:pt idx="8225">
                  <c:v>18295777.404247995</c:v>
                </c:pt>
                <c:pt idx="8226">
                  <c:v>18237946.715599</c:v>
                </c:pt>
                <c:pt idx="8227">
                  <c:v>18180057.295488995</c:v>
                </c:pt>
                <c:pt idx="8228">
                  <c:v>18122109.458797</c:v>
                </c:pt>
                <c:pt idx="8229">
                  <c:v>18064103.518895999</c:v>
                </c:pt>
                <c:pt idx="8230">
                  <c:v>18006039.787669994</c:v>
                </c:pt>
                <c:pt idx="8231">
                  <c:v>17947918.575525999</c:v>
                </c:pt>
                <c:pt idx="8232">
                  <c:v>17889740.191403002</c:v>
                </c:pt>
                <c:pt idx="8233">
                  <c:v>17831504.942784999</c:v>
                </c:pt>
                <c:pt idx="8234">
                  <c:v>17773213.135715</c:v>
                </c:pt>
                <c:pt idx="8235">
                  <c:v>17714865.074806999</c:v>
                </c:pt>
                <c:pt idx="8236">
                  <c:v>17656461.063254997</c:v>
                </c:pt>
                <c:pt idx="8237">
                  <c:v>17598001.402847998</c:v>
                </c:pt>
                <c:pt idx="8238">
                  <c:v>17539486.393979002</c:v>
                </c:pt>
                <c:pt idx="8239">
                  <c:v>17480916.335657001</c:v>
                </c:pt>
                <c:pt idx="8240">
                  <c:v>17422291.525520999</c:v>
                </c:pt>
                <c:pt idx="8241">
                  <c:v>17363612.259846997</c:v>
                </c:pt>
                <c:pt idx="8242">
                  <c:v>17304878.833562005</c:v>
                </c:pt>
                <c:pt idx="8243">
                  <c:v>17246091.540256999</c:v>
                </c:pt>
                <c:pt idx="8244">
                  <c:v>17187250.672193002</c:v>
                </c:pt>
                <c:pt idx="8245">
                  <c:v>17128356.520314001</c:v>
                </c:pt>
                <c:pt idx="8246">
                  <c:v>17069409.374260001</c:v>
                </c:pt>
                <c:pt idx="8247">
                  <c:v>17010409.522374</c:v>
                </c:pt>
                <c:pt idx="8248">
                  <c:v>16951357.251716997</c:v>
                </c:pt>
                <c:pt idx="8249">
                  <c:v>16892252.848074</c:v>
                </c:pt>
                <c:pt idx="8250">
                  <c:v>16833096.595966998</c:v>
                </c:pt>
                <c:pt idx="8251">
                  <c:v>16773888.778663998</c:v>
                </c:pt>
                <c:pt idx="8252">
                  <c:v>16714629.678192001</c:v>
                </c:pt>
                <c:pt idx="8253">
                  <c:v>16655319.575343002</c:v>
                </c:pt>
                <c:pt idx="8254">
                  <c:v>16595958.749686001</c:v>
                </c:pt>
                <c:pt idx="8255">
                  <c:v>16536547.47958</c:v>
                </c:pt>
                <c:pt idx="8256">
                  <c:v>16477086.042176001</c:v>
                </c:pt>
                <c:pt idx="8257">
                  <c:v>16417574.713436998</c:v>
                </c:pt>
                <c:pt idx="8258">
                  <c:v>16358013.768138001</c:v>
                </c:pt>
                <c:pt idx="8259">
                  <c:v>16298403.479884</c:v>
                </c:pt>
                <c:pt idx="8260">
                  <c:v>16238744.121112</c:v>
                </c:pt>
                <c:pt idx="8261">
                  <c:v>16179035.963105002</c:v>
                </c:pt>
                <c:pt idx="8262">
                  <c:v>16119279.276002998</c:v>
                </c:pt>
                <c:pt idx="8263">
                  <c:v>16059474.328805</c:v>
                </c:pt>
                <c:pt idx="8264">
                  <c:v>15999621.389387</c:v>
                </c:pt>
                <c:pt idx="8265">
                  <c:v>15939720.724504998</c:v>
                </c:pt>
                <c:pt idx="8266">
                  <c:v>15879772.599804997</c:v>
                </c:pt>
                <c:pt idx="8267">
                  <c:v>15819777.279836001</c:v>
                </c:pt>
                <c:pt idx="8268">
                  <c:v>15759735.028053002</c:v>
                </c:pt>
                <c:pt idx="8269">
                  <c:v>15699646.106829001</c:v>
                </c:pt>
                <c:pt idx="8270">
                  <c:v>15639510.777465995</c:v>
                </c:pt>
                <c:pt idx="8271">
                  <c:v>15579329.300197</c:v>
                </c:pt>
                <c:pt idx="8272">
                  <c:v>15519101.934203003</c:v>
                </c:pt>
                <c:pt idx="8273">
                  <c:v>15458828.937612999</c:v>
                </c:pt>
                <c:pt idx="8274">
                  <c:v>15398510.567519998</c:v>
                </c:pt>
                <c:pt idx="8275">
                  <c:v>15338147.079985</c:v>
                </c:pt>
                <c:pt idx="8276">
                  <c:v>15277738.730044998</c:v>
                </c:pt>
                <c:pt idx="8277">
                  <c:v>15217285.771724001</c:v>
                </c:pt>
                <c:pt idx="8278">
                  <c:v>15156788.458040003</c:v>
                </c:pt>
                <c:pt idx="8279">
                  <c:v>15096247.041011</c:v>
                </c:pt>
                <c:pt idx="8280">
                  <c:v>15035661.771666</c:v>
                </c:pt>
                <c:pt idx="8281">
                  <c:v>14975032.900053002</c:v>
                </c:pt>
                <c:pt idx="8282">
                  <c:v>14914360.675245</c:v>
                </c:pt>
                <c:pt idx="8283">
                  <c:v>14853645.345347</c:v>
                </c:pt>
                <c:pt idx="8284">
                  <c:v>14792887.157506999</c:v>
                </c:pt>
                <c:pt idx="8285">
                  <c:v>14732086.357922003</c:v>
                </c:pt>
                <c:pt idx="8286">
                  <c:v>14671243.191846</c:v>
                </c:pt>
                <c:pt idx="8287">
                  <c:v>14610357.903596997</c:v>
                </c:pt>
                <c:pt idx="8288">
                  <c:v>14549430.736562999</c:v>
                </c:pt>
                <c:pt idx="8289">
                  <c:v>14488461.933216</c:v>
                </c:pt>
                <c:pt idx="8290">
                  <c:v>14427451.73511</c:v>
                </c:pt>
                <c:pt idx="8291">
                  <c:v>14366400.382895</c:v>
                </c:pt>
                <c:pt idx="8292">
                  <c:v>14305308.116322998</c:v>
                </c:pt>
                <c:pt idx="8293">
                  <c:v>14244175.174255</c:v>
                </c:pt>
                <c:pt idx="8294">
                  <c:v>14183001.794664998</c:v>
                </c:pt>
                <c:pt idx="8295">
                  <c:v>14121788.214653002</c:v>
                </c:pt>
                <c:pt idx="8296">
                  <c:v>14060534.670449</c:v>
                </c:pt>
                <c:pt idx="8297">
                  <c:v>13999241.397417</c:v>
                </c:pt>
                <c:pt idx="8298">
                  <c:v>13937908.630067999</c:v>
                </c:pt>
                <c:pt idx="8299">
                  <c:v>13876536.602062</c:v>
                </c:pt>
                <c:pt idx="8300">
                  <c:v>13815125.546219001</c:v>
                </c:pt>
                <c:pt idx="8301">
                  <c:v>13753675.694521001</c:v>
                </c:pt>
                <c:pt idx="8302">
                  <c:v>13692187.278123001</c:v>
                </c:pt>
                <c:pt idx="8303">
                  <c:v>13630660.527357001</c:v>
                </c:pt>
                <c:pt idx="8304">
                  <c:v>13569095.671739999</c:v>
                </c:pt>
                <c:pt idx="8305">
                  <c:v>13507492.939981</c:v>
                </c:pt>
                <c:pt idx="8306">
                  <c:v>13445852.559985003</c:v>
                </c:pt>
                <c:pt idx="8307">
                  <c:v>13384174.758863</c:v>
                </c:pt>
                <c:pt idx="8308">
                  <c:v>13322459.762936</c:v>
                </c:pt>
                <c:pt idx="8309">
                  <c:v>13260707.797742</c:v>
                </c:pt>
                <c:pt idx="8310">
                  <c:v>13198919.088042</c:v>
                </c:pt>
                <c:pt idx="8311">
                  <c:v>13137093.857827</c:v>
                </c:pt>
                <c:pt idx="8312">
                  <c:v>13075232.330324998</c:v>
                </c:pt>
                <c:pt idx="8313">
                  <c:v>13013334.728004996</c:v>
                </c:pt>
                <c:pt idx="8314">
                  <c:v>12951401.272584001</c:v>
                </c:pt>
                <c:pt idx="8315">
                  <c:v>12889432.185036</c:v>
                </c:pt>
                <c:pt idx="8316">
                  <c:v>12827427.685593</c:v>
                </c:pt>
                <c:pt idx="8317">
                  <c:v>12765387.993753001</c:v>
                </c:pt>
                <c:pt idx="8318">
                  <c:v>12703313.328290001</c:v>
                </c:pt>
                <c:pt idx="8319">
                  <c:v>12641203.907253999</c:v>
                </c:pt>
                <c:pt idx="8320">
                  <c:v>12579059.947977997</c:v>
                </c:pt>
                <c:pt idx="8321">
                  <c:v>12516881.667089</c:v>
                </c:pt>
                <c:pt idx="8322">
                  <c:v>12454669.280505998</c:v>
                </c:pt>
                <c:pt idx="8323">
                  <c:v>12392423.003454</c:v>
                </c:pt>
                <c:pt idx="8324">
                  <c:v>12330143.050463</c:v>
                </c:pt>
                <c:pt idx="8325">
                  <c:v>12267829.635376001</c:v>
                </c:pt>
                <c:pt idx="8326">
                  <c:v>12205482.971355002</c:v>
                </c:pt>
                <c:pt idx="8327">
                  <c:v>12143103.270888999</c:v>
                </c:pt>
                <c:pt idx="8328">
                  <c:v>12080690.745793</c:v>
                </c:pt>
                <c:pt idx="8329">
                  <c:v>12018245.607220998</c:v>
                </c:pt>
                <c:pt idx="8330">
                  <c:v>11955768.065667002</c:v>
                </c:pt>
                <c:pt idx="8331">
                  <c:v>11893258.33097</c:v>
                </c:pt>
                <c:pt idx="8332">
                  <c:v>11830716.612322997</c:v>
                </c:pt>
                <c:pt idx="8333">
                  <c:v>11768143.118275998</c:v>
                </c:pt>
                <c:pt idx="8334">
                  <c:v>11705538.056740003</c:v>
                </c:pt>
                <c:pt idx="8335">
                  <c:v>11642901.634997001</c:v>
                </c:pt>
                <c:pt idx="8336">
                  <c:v>11580234.059699999</c:v>
                </c:pt>
                <c:pt idx="8337">
                  <c:v>11517535.536878997</c:v>
                </c:pt>
                <c:pt idx="8338">
                  <c:v>11454806.271952001</c:v>
                </c:pt>
                <c:pt idx="8339">
                  <c:v>11392046.469722999</c:v>
                </c:pt>
                <c:pt idx="8340">
                  <c:v>11329256.33439</c:v>
                </c:pt>
                <c:pt idx="8341">
                  <c:v>11266436.06955</c:v>
                </c:pt>
                <c:pt idx="8342">
                  <c:v>11203585.878206</c:v>
                </c:pt>
                <c:pt idx="8343">
                  <c:v>11140705.962766999</c:v>
                </c:pt>
                <c:pt idx="8344">
                  <c:v>11077796.525059002</c:v>
                </c:pt>
                <c:pt idx="8345">
                  <c:v>11014857.766325999</c:v>
                </c:pt>
                <c:pt idx="8346">
                  <c:v>10951889.887235997</c:v>
                </c:pt>
                <c:pt idx="8347">
                  <c:v>10888893.087885</c:v>
                </c:pt>
                <c:pt idx="8348">
                  <c:v>10825867.567805</c:v>
                </c:pt>
                <c:pt idx="8349">
                  <c:v>10762813.525963999</c:v>
                </c:pt>
                <c:pt idx="8350">
                  <c:v>10699731.160775</c:v>
                </c:pt>
                <c:pt idx="8351">
                  <c:v>10636620.6701</c:v>
                </c:pt>
                <c:pt idx="8352">
                  <c:v>10573482.251251999</c:v>
                </c:pt>
                <c:pt idx="8353">
                  <c:v>10510316.101002</c:v>
                </c:pt>
                <c:pt idx="8354">
                  <c:v>10447122.415585</c:v>
                </c:pt>
                <c:pt idx="8355">
                  <c:v>10383901.390701002</c:v>
                </c:pt>
                <c:pt idx="8356">
                  <c:v>10320653.221521998</c:v>
                </c:pt>
                <c:pt idx="8357">
                  <c:v>10257378.102697</c:v>
                </c:pt>
                <c:pt idx="8358">
                  <c:v>10194076.228355998</c:v>
                </c:pt>
                <c:pt idx="8359">
                  <c:v>10130747.792112</c:v>
                </c:pt>
                <c:pt idx="8360">
                  <c:v>10067392.98707</c:v>
                </c:pt>
                <c:pt idx="8361">
                  <c:v>10004012.005829999</c:v>
                </c:pt>
                <c:pt idx="8362">
                  <c:v>9940605.0404869989</c:v>
                </c:pt>
                <c:pt idx="8363">
                  <c:v>9877172.2826429997</c:v>
                </c:pt>
                <c:pt idx="8364">
                  <c:v>9813713.9234059975</c:v>
                </c:pt>
                <c:pt idx="8365">
                  <c:v>9750230.1533959974</c:v>
                </c:pt>
                <c:pt idx="8366">
                  <c:v>9686721.1627479997</c:v>
                </c:pt>
                <c:pt idx="8367">
                  <c:v>9623187.1411209982</c:v>
                </c:pt>
                <c:pt idx="8368">
                  <c:v>9559628.2776949983</c:v>
                </c:pt>
                <c:pt idx="8369">
                  <c:v>9496044.7611820009</c:v>
                </c:pt>
                <c:pt idx="8370">
                  <c:v>9432436.7798259985</c:v>
                </c:pt>
                <c:pt idx="8371">
                  <c:v>9368804.5214089975</c:v>
                </c:pt>
                <c:pt idx="8372">
                  <c:v>9305148.1732550003</c:v>
                </c:pt>
                <c:pt idx="8373">
                  <c:v>9241467.9222339988</c:v>
                </c:pt>
                <c:pt idx="8374">
                  <c:v>9177763.9547649994</c:v>
                </c:pt>
                <c:pt idx="8375">
                  <c:v>9114036.4568230007</c:v>
                </c:pt>
                <c:pt idx="8376">
                  <c:v>9050285.6139410008</c:v>
                </c:pt>
                <c:pt idx="8377">
                  <c:v>8986511.6112139989</c:v>
                </c:pt>
                <c:pt idx="8378">
                  <c:v>8922714.6333029978</c:v>
                </c:pt>
                <c:pt idx="8379">
                  <c:v>8858894.8644409999</c:v>
                </c:pt>
                <c:pt idx="8380">
                  <c:v>8795052.4884349983</c:v>
                </c:pt>
                <c:pt idx="8381">
                  <c:v>8731187.688668998</c:v>
                </c:pt>
                <c:pt idx="8382">
                  <c:v>8667300.6481109988</c:v>
                </c:pt>
                <c:pt idx="8383">
                  <c:v>8603391.5493169986</c:v>
                </c:pt>
                <c:pt idx="8384">
                  <c:v>8539460.57443</c:v>
                </c:pt>
                <c:pt idx="8385">
                  <c:v>8475507.9051900003</c:v>
                </c:pt>
                <c:pt idx="8386">
                  <c:v>8411533.7229339983</c:v>
                </c:pt>
                <c:pt idx="8387">
                  <c:v>8347538.2086000014</c:v>
                </c:pt>
                <c:pt idx="8388">
                  <c:v>8283521.5427350001</c:v>
                </c:pt>
                <c:pt idx="8389">
                  <c:v>8219483.9054930005</c:v>
                </c:pt>
                <c:pt idx="8390">
                  <c:v>8155425.4766420014</c:v>
                </c:pt>
                <c:pt idx="8391">
                  <c:v>8091346.4355680011</c:v>
                </c:pt>
                <c:pt idx="8392">
                  <c:v>8027246.9612779999</c:v>
                </c:pt>
                <c:pt idx="8393">
                  <c:v>7963127.2324030008</c:v>
                </c:pt>
                <c:pt idx="8394">
                  <c:v>7898987.4272029996</c:v>
                </c:pt>
                <c:pt idx="8395">
                  <c:v>7834827.7235699994</c:v>
                </c:pt>
                <c:pt idx="8396">
                  <c:v>7770648.2990319999</c:v>
                </c:pt>
                <c:pt idx="8397">
                  <c:v>7706449.3307579998</c:v>
                </c:pt>
                <c:pt idx="8398">
                  <c:v>7642230.9955569999</c:v>
                </c:pt>
                <c:pt idx="8399">
                  <c:v>7577993.4698889991</c:v>
                </c:pt>
                <c:pt idx="8400">
                  <c:v>7513736.9298599996</c:v>
                </c:pt>
                <c:pt idx="8401">
                  <c:v>7449461.5512329992</c:v>
                </c:pt>
                <c:pt idx="8402">
                  <c:v>7385167.5094290003</c:v>
                </c:pt>
                <c:pt idx="8403">
                  <c:v>7320854.9795290008</c:v>
                </c:pt>
                <c:pt idx="8404">
                  <c:v>7256524.1362779997</c:v>
                </c:pt>
                <c:pt idx="8405">
                  <c:v>7192175.1540909996</c:v>
                </c:pt>
                <c:pt idx="8406">
                  <c:v>7127808.2070540003</c:v>
                </c:pt>
                <c:pt idx="8407">
                  <c:v>7063423.4689280009</c:v>
                </c:pt>
                <c:pt idx="8408">
                  <c:v>6999021.1131529985</c:v>
                </c:pt>
                <c:pt idx="8409">
                  <c:v>6934601.3128519999</c:v>
                </c:pt>
                <c:pt idx="8410">
                  <c:v>6870164.2408329993</c:v>
                </c:pt>
                <c:pt idx="8411">
                  <c:v>6805710.0695939995</c:v>
                </c:pt>
                <c:pt idx="8412">
                  <c:v>6741238.9713230012</c:v>
                </c:pt>
                <c:pt idx="8413">
                  <c:v>6676751.1179060005</c:v>
                </c:pt>
                <c:pt idx="8414">
                  <c:v>6612246.6809290005</c:v>
                </c:pt>
                <c:pt idx="8415">
                  <c:v>6547725.8316800008</c:v>
                </c:pt>
                <c:pt idx="8416">
                  <c:v>6483188.7411520006</c:v>
                </c:pt>
                <c:pt idx="8417">
                  <c:v>6418635.5800480004</c:v>
                </c:pt>
                <c:pt idx="8418">
                  <c:v>6354066.5187839996</c:v>
                </c:pt>
                <c:pt idx="8419">
                  <c:v>6289481.7274930002</c:v>
                </c:pt>
                <c:pt idx="8420">
                  <c:v>6224881.3760260008</c:v>
                </c:pt>
                <c:pt idx="8421">
                  <c:v>6160265.6339569995</c:v>
                </c:pt>
                <c:pt idx="8422">
                  <c:v>6095634.670585</c:v>
                </c:pt>
                <c:pt idx="8423">
                  <c:v>6030988.6549399998</c:v>
                </c:pt>
                <c:pt idx="8424">
                  <c:v>5966327.7557839993</c:v>
                </c:pt>
                <c:pt idx="8425">
                  <c:v>5901652.1416129991</c:v>
                </c:pt>
                <c:pt idx="8426">
                  <c:v>5836961.9806650011</c:v>
                </c:pt>
                <c:pt idx="8427">
                  <c:v>5772257.4409160009</c:v>
                </c:pt>
                <c:pt idx="8428">
                  <c:v>5707538.6900919992</c:v>
                </c:pt>
                <c:pt idx="8429">
                  <c:v>5642805.8956619995</c:v>
                </c:pt>
                <c:pt idx="8430">
                  <c:v>5578059.2248529987</c:v>
                </c:pt>
                <c:pt idx="8431">
                  <c:v>5513298.8446399998</c:v>
                </c:pt>
                <c:pt idx="8432">
                  <c:v>5448524.9217630001</c:v>
                </c:pt>
                <c:pt idx="8433">
                  <c:v>5383737.6227169987</c:v>
                </c:pt>
                <c:pt idx="8434">
                  <c:v>5318937.1137649994</c:v>
                </c:pt>
                <c:pt idx="8435">
                  <c:v>5254123.560935</c:v>
                </c:pt>
                <c:pt idx="8436">
                  <c:v>5189297.1300280001</c:v>
                </c:pt>
                <c:pt idx="8437">
                  <c:v>5124457.9866160005</c:v>
                </c:pt>
                <c:pt idx="8438">
                  <c:v>5059606.29605</c:v>
                </c:pt>
                <c:pt idx="8439">
                  <c:v>4994742.2234589998</c:v>
                </c:pt>
                <c:pt idx="8440">
                  <c:v>4929865.9337539999</c:v>
                </c:pt>
                <c:pt idx="8441">
                  <c:v>4864977.591635</c:v>
                </c:pt>
                <c:pt idx="8442">
                  <c:v>4800077.3615869991</c:v>
                </c:pt>
                <c:pt idx="8443">
                  <c:v>4735165.4078900004</c:v>
                </c:pt>
                <c:pt idx="8444">
                  <c:v>4670241.894617999</c:v>
                </c:pt>
                <c:pt idx="8445">
                  <c:v>4605306.9856420001</c:v>
                </c:pt>
                <c:pt idx="8446">
                  <c:v>4540360.8446339993</c:v>
                </c:pt>
                <c:pt idx="8447">
                  <c:v>4475403.6350710001</c:v>
                </c:pt>
                <c:pt idx="8448">
                  <c:v>4410435.5202369988</c:v>
                </c:pt>
                <c:pt idx="8449">
                  <c:v>4345456.6632239986</c:v>
                </c:pt>
                <c:pt idx="8450">
                  <c:v>4280467.2269390002</c:v>
                </c:pt>
                <c:pt idx="8451">
                  <c:v>4215467.3741029995</c:v>
                </c:pt>
                <c:pt idx="8452">
                  <c:v>4150457.2672570003</c:v>
                </c:pt>
                <c:pt idx="8453">
                  <c:v>4085437.068763</c:v>
                </c:pt>
                <c:pt idx="8454">
                  <c:v>4020406.940808</c:v>
                </c:pt>
                <c:pt idx="8455">
                  <c:v>3955367.0454069995</c:v>
                </c:pt>
                <c:pt idx="8456">
                  <c:v>3890317.544404</c:v>
                </c:pt>
                <c:pt idx="8457">
                  <c:v>3825258.5994769996</c:v>
                </c:pt>
                <c:pt idx="8458">
                  <c:v>3760190.372140999</c:v>
                </c:pt>
                <c:pt idx="8459">
                  <c:v>3695113.0237489999</c:v>
                </c:pt>
                <c:pt idx="8460">
                  <c:v>3630026.7154979995</c:v>
                </c:pt>
                <c:pt idx="8461">
                  <c:v>3564931.608426</c:v>
                </c:pt>
                <c:pt idx="8462">
                  <c:v>3499827.8634239994</c:v>
                </c:pt>
                <c:pt idx="8463">
                  <c:v>3434715.6412290004</c:v>
                </c:pt>
                <c:pt idx="8464">
                  <c:v>3369595.102434</c:v>
                </c:pt>
                <c:pt idx="8465">
                  <c:v>3304466.4074880001</c:v>
                </c:pt>
                <c:pt idx="8466">
                  <c:v>3239329.7166980002</c:v>
                </c:pt>
                <c:pt idx="8467">
                  <c:v>3174185.1902350001</c:v>
                </c:pt>
                <c:pt idx="8468">
                  <c:v>3109032.9881329997</c:v>
                </c:pt>
                <c:pt idx="8469">
                  <c:v>3043873.2702939999</c:v>
                </c:pt>
                <c:pt idx="8470">
                  <c:v>2978706.1964929998</c:v>
                </c:pt>
                <c:pt idx="8471">
                  <c:v>2913531.9263729998</c:v>
                </c:pt>
                <c:pt idx="8472">
                  <c:v>2848350.6194589995</c:v>
                </c:pt>
                <c:pt idx="8473">
                  <c:v>2783162.4351509991</c:v>
                </c:pt>
                <c:pt idx="8474">
                  <c:v>2717967.5327309999</c:v>
                </c:pt>
                <c:pt idx="8475">
                  <c:v>2652766.071368</c:v>
                </c:pt>
                <c:pt idx="8476">
                  <c:v>2587558.2101159994</c:v>
                </c:pt>
                <c:pt idx="8477">
                  <c:v>2522344.1079190001</c:v>
                </c:pt>
                <c:pt idx="8478">
                  <c:v>2457123.9236149997</c:v>
                </c:pt>
                <c:pt idx="8479">
                  <c:v>2391897.8159369994</c:v>
                </c:pt>
                <c:pt idx="8480">
                  <c:v>2326665.9435160002</c:v>
                </c:pt>
                <c:pt idx="8481">
                  <c:v>2261428.4648839999</c:v>
                </c:pt>
                <c:pt idx="8482">
                  <c:v>2196185.5384789994</c:v>
                </c:pt>
                <c:pt idx="8483">
                  <c:v>2130937.322641999</c:v>
                </c:pt>
                <c:pt idx="8484">
                  <c:v>2065683.9756249997</c:v>
                </c:pt>
                <c:pt idx="8485">
                  <c:v>2000425.6555940001</c:v>
                </c:pt>
                <c:pt idx="8486">
                  <c:v>1935162.5206269999</c:v>
                </c:pt>
                <c:pt idx="8487">
                  <c:v>1869894.7287209998</c:v>
                </c:pt>
                <c:pt idx="8488">
                  <c:v>1804622.4377919999</c:v>
                </c:pt>
                <c:pt idx="8489">
                  <c:v>1739345.8056809998</c:v>
                </c:pt>
                <c:pt idx="8490">
                  <c:v>1674064.990153</c:v>
                </c:pt>
                <c:pt idx="8491">
                  <c:v>1608780.1489020002</c:v>
                </c:pt>
                <c:pt idx="8492">
                  <c:v>1543491.439554</c:v>
                </c:pt>
                <c:pt idx="8493">
                  <c:v>1478199.019667</c:v>
                </c:pt>
                <c:pt idx="8494">
                  <c:v>1412903.0467370001</c:v>
                </c:pt>
                <c:pt idx="8495">
                  <c:v>1347603.6782</c:v>
                </c:pt>
                <c:pt idx="8496">
                  <c:v>1282301.071431</c:v>
                </c:pt>
                <c:pt idx="8497">
                  <c:v>1216995.3837530001</c:v>
                </c:pt>
                <c:pt idx="8498">
                  <c:v>1151686.7724340002</c:v>
                </c:pt>
                <c:pt idx="8499">
                  <c:v>1086375.394694</c:v>
                </c:pt>
                <c:pt idx="8500">
                  <c:v>1021061.407704</c:v>
                </c:pt>
                <c:pt idx="8501">
                  <c:v>955744.96859200008</c:v>
                </c:pt>
                <c:pt idx="8502">
                  <c:v>890426.23444299994</c:v>
                </c:pt>
                <c:pt idx="8503">
                  <c:v>825105.36230299994</c:v>
                </c:pt>
                <c:pt idx="8504">
                  <c:v>759782.50918199983</c:v>
                </c:pt>
                <c:pt idx="8505">
                  <c:v>694457.83205600013</c:v>
                </c:pt>
                <c:pt idx="8506">
                  <c:v>629131.48786999984</c:v>
                </c:pt>
                <c:pt idx="8507">
                  <c:v>563803.63353999984</c:v>
                </c:pt>
                <c:pt idx="8508">
                  <c:v>498474.425957</c:v>
                </c:pt>
                <c:pt idx="8509">
                  <c:v>433144.02198800002</c:v>
                </c:pt>
                <c:pt idx="8510">
                  <c:v>367812.57848199998</c:v>
                </c:pt>
                <c:pt idx="8511">
                  <c:v>302480.25226599997</c:v>
                </c:pt>
                <c:pt idx="8512">
                  <c:v>237147.20015500003</c:v>
                </c:pt>
                <c:pt idx="8513">
                  <c:v>171813.57895299999</c:v>
                </c:pt>
                <c:pt idx="8514">
                  <c:v>106479.54545000002</c:v>
                </c:pt>
                <c:pt idx="8515">
                  <c:v>41145.256432000002</c:v>
                </c:pt>
                <c:pt idx="8516">
                  <c:v>-24189.131319999997</c:v>
                </c:pt>
                <c:pt idx="8517">
                  <c:v>-89523.461027000012</c:v>
                </c:pt>
                <c:pt idx="8518">
                  <c:v>-154857.57590800003</c:v>
                </c:pt>
                <c:pt idx="8519">
                  <c:v>-220191.31917999999</c:v>
                </c:pt>
                <c:pt idx="8520">
                  <c:v>-285524.53405199997</c:v>
                </c:pt>
                <c:pt idx="8521">
                  <c:v>-350857.06372499996</c:v>
                </c:pt>
                <c:pt idx="8522">
                  <c:v>-416188.75138899998</c:v>
                </c:pt>
                <c:pt idx="8523">
                  <c:v>-481519.44021700002</c:v>
                </c:pt>
                <c:pt idx="8524">
                  <c:v>-546848.97336799989</c:v>
                </c:pt>
                <c:pt idx="8525">
                  <c:v>-612177.19397999987</c:v>
                </c:pt>
                <c:pt idx="8526">
                  <c:v>-677503.94516799995</c:v>
                </c:pt>
                <c:pt idx="8527">
                  <c:v>-742829.070022</c:v>
                </c:pt>
                <c:pt idx="8528">
                  <c:v>-808152.41160600015</c:v>
                </c:pt>
                <c:pt idx="8529">
                  <c:v>-873473.81295199995</c:v>
                </c:pt>
                <c:pt idx="8530">
                  <c:v>-938793.11705899984</c:v>
                </c:pt>
                <c:pt idx="8531">
                  <c:v>-1004110.1668910001</c:v>
                </c:pt>
                <c:pt idx="8532">
                  <c:v>-1069424.805372</c:v>
                </c:pt>
                <c:pt idx="8533">
                  <c:v>-1134736.8753869999</c:v>
                </c:pt>
                <c:pt idx="8534">
                  <c:v>-1200046.2197750001</c:v>
                </c:pt>
                <c:pt idx="8535">
                  <c:v>-1265352.6813300001</c:v>
                </c:pt>
                <c:pt idx="8536">
                  <c:v>-1330656.1027970002</c:v>
                </c:pt>
                <c:pt idx="8537">
                  <c:v>-1395956.3268670002</c:v>
                </c:pt>
                <c:pt idx="8538">
                  <c:v>-1461253.1961780004</c:v>
                </c:pt>
                <c:pt idx="8539">
                  <c:v>-1526546.5533110001</c:v>
                </c:pt>
                <c:pt idx="8540">
                  <c:v>-1591836.2407859999</c:v>
                </c:pt>
                <c:pt idx="8541">
                  <c:v>-1657122.101061</c:v>
                </c:pt>
                <c:pt idx="8542">
                  <c:v>-1722403.9765280001</c:v>
                </c:pt>
                <c:pt idx="8543">
                  <c:v>-1787681.7095110002</c:v>
                </c:pt>
                <c:pt idx="8544">
                  <c:v>-1852955.1422630001</c:v>
                </c:pt>
                <c:pt idx="8545">
                  <c:v>-1918224.1169640003</c:v>
                </c:pt>
                <c:pt idx="8546">
                  <c:v>-1983488.475717</c:v>
                </c:pt>
                <c:pt idx="8547">
                  <c:v>-2048748.0605470003</c:v>
                </c:pt>
                <c:pt idx="8548">
                  <c:v>-2114002.713395</c:v>
                </c:pt>
                <c:pt idx="8549">
                  <c:v>-2179252.2761220001</c:v>
                </c:pt>
                <c:pt idx="8550">
                  <c:v>-2244496.5904959994</c:v>
                </c:pt>
                <c:pt idx="8551">
                  <c:v>-2309735.4981989996</c:v>
                </c:pt>
                <c:pt idx="8552">
                  <c:v>-2374968.84082</c:v>
                </c:pt>
                <c:pt idx="8553">
                  <c:v>-2440196.4598509995</c:v>
                </c:pt>
                <c:pt idx="8554">
                  <c:v>-2505418.1966869999</c:v>
                </c:pt>
                <c:pt idx="8555">
                  <c:v>-2570633.8926209994</c:v>
                </c:pt>
                <c:pt idx="8556">
                  <c:v>-2635843.3888429995</c:v>
                </c:pt>
                <c:pt idx="8557">
                  <c:v>-2701046.5264380001</c:v>
                </c:pt>
                <c:pt idx="8558">
                  <c:v>-2766243.146379</c:v>
                </c:pt>
                <c:pt idx="8559">
                  <c:v>-2831433.0895280004</c:v>
                </c:pt>
                <c:pt idx="8560">
                  <c:v>-2896616.1966320002</c:v>
                </c:pt>
                <c:pt idx="8561">
                  <c:v>-2961792.3083229996</c:v>
                </c:pt>
                <c:pt idx="8562">
                  <c:v>-3026961.265108</c:v>
                </c:pt>
                <c:pt idx="8563">
                  <c:v>-3092122.907375</c:v>
                </c:pt>
                <c:pt idx="8564">
                  <c:v>-3157277.0753829996</c:v>
                </c:pt>
                <c:pt idx="8565">
                  <c:v>-3222423.6092639999</c:v>
                </c:pt>
                <c:pt idx="8566">
                  <c:v>-3287562.3490180001</c:v>
                </c:pt>
                <c:pt idx="8567">
                  <c:v>-3352693.134511</c:v>
                </c:pt>
                <c:pt idx="8568">
                  <c:v>-3417815.8054699996</c:v>
                </c:pt>
                <c:pt idx="8569">
                  <c:v>-3482930.2014830001</c:v>
                </c:pt>
                <c:pt idx="8570">
                  <c:v>-3548036.1619970002</c:v>
                </c:pt>
                <c:pt idx="8571">
                  <c:v>-3613133.5263100001</c:v>
                </c:pt>
                <c:pt idx="8572">
                  <c:v>-3678222.1335720001</c:v>
                </c:pt>
                <c:pt idx="8573">
                  <c:v>-3743301.8227840001</c:v>
                </c:pt>
                <c:pt idx="8574">
                  <c:v>-3808372.4327909998</c:v>
                </c:pt>
                <c:pt idx="8575">
                  <c:v>-3873433.8022789997</c:v>
                </c:pt>
                <c:pt idx="8576">
                  <c:v>-3938485.7697770004</c:v>
                </c:pt>
                <c:pt idx="8577">
                  <c:v>-4003528.1736489995</c:v>
                </c:pt>
                <c:pt idx="8578">
                  <c:v>-4068560.8520939997</c:v>
                </c:pt>
                <c:pt idx="8579">
                  <c:v>-4133583.6431419994</c:v>
                </c:pt>
                <c:pt idx="8580">
                  <c:v>-4198596.3846509997</c:v>
                </c:pt>
                <c:pt idx="8581">
                  <c:v>-4263598.9143040003</c:v>
                </c:pt>
                <c:pt idx="8582">
                  <c:v>-4328591.0696079992</c:v>
                </c:pt>
                <c:pt idx="8583">
                  <c:v>-4393572.6878879992</c:v>
                </c:pt>
                <c:pt idx="8584">
                  <c:v>-4458543.6062859995</c:v>
                </c:pt>
                <c:pt idx="8585">
                  <c:v>-4523503.6617579991</c:v>
                </c:pt>
                <c:pt idx="8586">
                  <c:v>-4588452.6910700006</c:v>
                </c:pt>
                <c:pt idx="8587">
                  <c:v>-4653390.5307960007</c:v>
                </c:pt>
                <c:pt idx="8588">
                  <c:v>-4718317.0173150003</c:v>
                </c:pt>
                <c:pt idx="8589">
                  <c:v>-4783231.9868069999</c:v>
                </c:pt>
                <c:pt idx="8590">
                  <c:v>-4848135.2752510002</c:v>
                </c:pt>
                <c:pt idx="8591">
                  <c:v>-4913026.7184220003</c:v>
                </c:pt>
                <c:pt idx="8592">
                  <c:v>-4977906.1518869987</c:v>
                </c:pt>
                <c:pt idx="8593">
                  <c:v>-5042773.4110030001</c:v>
                </c:pt>
                <c:pt idx="8594">
                  <c:v>-5107628.330914</c:v>
                </c:pt>
                <c:pt idx="8595">
                  <c:v>-5172470.7465480007</c:v>
                </c:pt>
                <c:pt idx="8596">
                  <c:v>-5237300.4926110003</c:v>
                </c:pt>
                <c:pt idx="8597">
                  <c:v>-5302117.403589</c:v>
                </c:pt>
                <c:pt idx="8598">
                  <c:v>-5366921.3137409994</c:v>
                </c:pt>
                <c:pt idx="8599">
                  <c:v>-5431712.0570990006</c:v>
                </c:pt>
                <c:pt idx="8600">
                  <c:v>-5496489.4674610011</c:v>
                </c:pt>
                <c:pt idx="8601">
                  <c:v>-5561253.3783910014</c:v>
                </c:pt>
                <c:pt idx="8602">
                  <c:v>-5626003.623213998</c:v>
                </c:pt>
                <c:pt idx="8603">
                  <c:v>-5690740.0350159993</c:v>
                </c:pt>
                <c:pt idx="8604">
                  <c:v>-5755462.446637</c:v>
                </c:pt>
                <c:pt idx="8605">
                  <c:v>-5820170.6906690001</c:v>
                </c:pt>
                <c:pt idx="8606">
                  <c:v>-5884864.5994539997</c:v>
                </c:pt>
                <c:pt idx="8607">
                  <c:v>-5949544.0050809998</c:v>
                </c:pt>
                <c:pt idx="8608">
                  <c:v>-6014208.7393810004</c:v>
                </c:pt>
                <c:pt idx="8609">
                  <c:v>-6078858.6339250002</c:v>
                </c:pt>
                <c:pt idx="8610">
                  <c:v>-6143493.5200189995</c:v>
                </c:pt>
                <c:pt idx="8611">
                  <c:v>-6208113.2287050001</c:v>
                </c:pt>
                <c:pt idx="8612">
                  <c:v>-6272717.5907529993</c:v>
                </c:pt>
                <c:pt idx="8613">
                  <c:v>-6337306.4366610013</c:v>
                </c:pt>
                <c:pt idx="8614">
                  <c:v>-6401879.5966490004</c:v>
                </c:pt>
                <c:pt idx="8615">
                  <c:v>-6466436.9006590005</c:v>
                </c:pt>
                <c:pt idx="8616">
                  <c:v>-6530978.1783480011</c:v>
                </c:pt>
                <c:pt idx="8617">
                  <c:v>-6595503.2590889996</c:v>
                </c:pt>
                <c:pt idx="8618">
                  <c:v>-6660011.9719630014</c:v>
                </c:pt>
                <c:pt idx="8619">
                  <c:v>-6724504.1457589995</c:v>
                </c:pt>
                <c:pt idx="8620">
                  <c:v>-6788979.6089700004</c:v>
                </c:pt>
                <c:pt idx="8621">
                  <c:v>-6853438.1897879988</c:v>
                </c:pt>
                <c:pt idx="8622">
                  <c:v>-6917879.7161019994</c:v>
                </c:pt>
                <c:pt idx="8623">
                  <c:v>-6982304.0154960006</c:v>
                </c:pt>
                <c:pt idx="8624">
                  <c:v>-7046710.9152420005</c:v>
                </c:pt>
                <c:pt idx="8625">
                  <c:v>-7111100.242300001</c:v>
                </c:pt>
                <c:pt idx="8626">
                  <c:v>-7175471.8233129987</c:v>
                </c:pt>
                <c:pt idx="8627">
                  <c:v>-7239825.4846029999</c:v>
                </c:pt>
                <c:pt idx="8628">
                  <c:v>-7304161.0521690007</c:v>
                </c:pt>
                <c:pt idx="8629">
                  <c:v>-7368478.3516809996</c:v>
                </c:pt>
                <c:pt idx="8630">
                  <c:v>-7432777.2084800014</c:v>
                </c:pt>
                <c:pt idx="8631">
                  <c:v>-7497057.4475720003</c:v>
                </c:pt>
                <c:pt idx="8632">
                  <c:v>-7561318.8936269991</c:v>
                </c:pt>
                <c:pt idx="8633">
                  <c:v>-7625561.3709690012</c:v>
                </c:pt>
                <c:pt idx="8634">
                  <c:v>-7689784.7035819991</c:v>
                </c:pt>
                <c:pt idx="8635">
                  <c:v>-7753988.7150990004</c:v>
                </c:pt>
                <c:pt idx="8636">
                  <c:v>-7818173.2288000006</c:v>
                </c:pt>
                <c:pt idx="8637">
                  <c:v>-7882338.0676109996</c:v>
                </c:pt>
                <c:pt idx="8638">
                  <c:v>-7946483.0540969996</c:v>
                </c:pt>
                <c:pt idx="8639">
                  <c:v>-8010608.010462</c:v>
                </c:pt>
                <c:pt idx="8640">
                  <c:v>-8074712.758541001</c:v>
                </c:pt>
                <c:pt idx="8641">
                  <c:v>-8138797.1197999995</c:v>
                </c:pt>
                <c:pt idx="8642">
                  <c:v>-8202860.9153290009</c:v>
                </c:pt>
                <c:pt idx="8643">
                  <c:v>-8266903.965841</c:v>
                </c:pt>
                <c:pt idx="8644">
                  <c:v>-8330926.0916690007</c:v>
                </c:pt>
                <c:pt idx="8645">
                  <c:v>-8394927.1127569992</c:v>
                </c:pt>
                <c:pt idx="8646">
                  <c:v>-8458906.8486630004</c:v>
                </c:pt>
                <c:pt idx="8647">
                  <c:v>-8522865.1185499988</c:v>
                </c:pt>
                <c:pt idx="8648">
                  <c:v>-8586801.7411829978</c:v>
                </c:pt>
                <c:pt idx="8649">
                  <c:v>-8650716.5349300001</c:v>
                </c:pt>
                <c:pt idx="8650">
                  <c:v>-8714609.3177509997</c:v>
                </c:pt>
                <c:pt idx="8651">
                  <c:v>-8778479.9071969986</c:v>
                </c:pt>
                <c:pt idx="8652">
                  <c:v>-8842328.120409999</c:v>
                </c:pt>
                <c:pt idx="8653">
                  <c:v>-8906153.7741119992</c:v>
                </c:pt>
                <c:pt idx="8654">
                  <c:v>-8969956.6846069992</c:v>
                </c:pt>
                <c:pt idx="8655">
                  <c:v>-9033736.6677720007</c:v>
                </c:pt>
                <c:pt idx="8656">
                  <c:v>-9097493.5390590001</c:v>
                </c:pt>
                <c:pt idx="8657">
                  <c:v>-9161227.1134849973</c:v>
                </c:pt>
                <c:pt idx="8658">
                  <c:v>-9224937.2056310009</c:v>
                </c:pt>
                <c:pt idx="8659">
                  <c:v>-9288623.6296389978</c:v>
                </c:pt>
                <c:pt idx="8660">
                  <c:v>-9352286.1992029976</c:v>
                </c:pt>
                <c:pt idx="8661">
                  <c:v>-9415924.7275709957</c:v>
                </c:pt>
                <c:pt idx="8662">
                  <c:v>-9479539.0275379959</c:v>
                </c:pt>
                <c:pt idx="8663">
                  <c:v>-9543128.9114420004</c:v>
                </c:pt>
                <c:pt idx="8664">
                  <c:v>-9606694.1911570001</c:v>
                </c:pt>
                <c:pt idx="8665">
                  <c:v>-9670234.6780949961</c:v>
                </c:pt>
                <c:pt idx="8666">
                  <c:v>-9733750.1831969973</c:v>
                </c:pt>
                <c:pt idx="8667">
                  <c:v>-9797240.5169289988</c:v>
                </c:pt>
                <c:pt idx="8668">
                  <c:v>-9860705.4892790001</c:v>
                </c:pt>
                <c:pt idx="8669">
                  <c:v>-9924144.9097550008</c:v>
                </c:pt>
                <c:pt idx="8670">
                  <c:v>-9987558.587373998</c:v>
                </c:pt>
                <c:pt idx="8671">
                  <c:v>-10050946.330664</c:v>
                </c:pt>
                <c:pt idx="8672">
                  <c:v>-10114307.947659003</c:v>
                </c:pt>
                <c:pt idx="8673">
                  <c:v>-10177643.245888</c:v>
                </c:pt>
                <c:pt idx="8674">
                  <c:v>-10240952.03238</c:v>
                </c:pt>
                <c:pt idx="8675">
                  <c:v>-10304234.113654003</c:v>
                </c:pt>
                <c:pt idx="8676">
                  <c:v>-10367489.295713002</c:v>
                </c:pt>
                <c:pt idx="8677">
                  <c:v>-10430717.384044003</c:v>
                </c:pt>
                <c:pt idx="8678">
                  <c:v>-10493918.183612002</c:v>
                </c:pt>
                <c:pt idx="8679">
                  <c:v>-10557091.498853002</c:v>
                </c:pt>
                <c:pt idx="8680">
                  <c:v>-10620237.133672999</c:v>
                </c:pt>
                <c:pt idx="8681">
                  <c:v>-10683354.891439</c:v>
                </c:pt>
                <c:pt idx="8682">
                  <c:v>-10746444.574979002</c:v>
                </c:pt>
                <c:pt idx="8683">
                  <c:v>-10809505.986574998</c:v>
                </c:pt>
                <c:pt idx="8684">
                  <c:v>-10872538.927958</c:v>
                </c:pt>
                <c:pt idx="8685">
                  <c:v>-10935543.200302998</c:v>
                </c:pt>
                <c:pt idx="8686">
                  <c:v>-10998518.604224999</c:v>
                </c:pt>
                <c:pt idx="8687">
                  <c:v>-11061464.939776</c:v>
                </c:pt>
                <c:pt idx="8688">
                  <c:v>-11124382.006435998</c:v>
                </c:pt>
                <c:pt idx="8689">
                  <c:v>-11187269.603111003</c:v>
                </c:pt>
                <c:pt idx="8690">
                  <c:v>-11250127.528126998</c:v>
                </c:pt>
                <c:pt idx="8691">
                  <c:v>-11312955.579225998</c:v>
                </c:pt>
                <c:pt idx="8692">
                  <c:v>-11375753.55356</c:v>
                </c:pt>
                <c:pt idx="8693">
                  <c:v>-11438521.247687001</c:v>
                </c:pt>
                <c:pt idx="8694">
                  <c:v>-11501258.457566001</c:v>
                </c:pt>
                <c:pt idx="8695">
                  <c:v>-11563964.978548</c:v>
                </c:pt>
                <c:pt idx="8696">
                  <c:v>-11626640.605378</c:v>
                </c:pt>
                <c:pt idx="8697">
                  <c:v>-11689285.132185001</c:v>
                </c:pt>
                <c:pt idx="8698">
                  <c:v>-11751898.352476003</c:v>
                </c:pt>
                <c:pt idx="8699">
                  <c:v>-11814480.059134001</c:v>
                </c:pt>
                <c:pt idx="8700">
                  <c:v>-11877030.044413</c:v>
                </c:pt>
                <c:pt idx="8701">
                  <c:v>-11939548.099927001</c:v>
                </c:pt>
                <c:pt idx="8702">
                  <c:v>-12002034.016652999</c:v>
                </c:pt>
                <c:pt idx="8703">
                  <c:v>-12064487.584917001</c:v>
                </c:pt>
                <c:pt idx="8704">
                  <c:v>-12126908.594397997</c:v>
                </c:pt>
                <c:pt idx="8705">
                  <c:v>-12189296.834114</c:v>
                </c:pt>
                <c:pt idx="8706">
                  <c:v>-12251652.092420001</c:v>
                </c:pt>
                <c:pt idx="8707">
                  <c:v>-12313974.157004001</c:v>
                </c:pt>
                <c:pt idx="8708">
                  <c:v>-12376262.814879002</c:v>
                </c:pt>
                <c:pt idx="8709">
                  <c:v>-12438517.852379002</c:v>
                </c:pt>
                <c:pt idx="8710">
                  <c:v>-12500739.055152005</c:v>
                </c:pt>
                <c:pt idx="8711">
                  <c:v>-12562926.208156001</c:v>
                </c:pt>
                <c:pt idx="8712">
                  <c:v>-12625079.095651004</c:v>
                </c:pt>
                <c:pt idx="8713">
                  <c:v>-12687197.501194999</c:v>
                </c:pt>
                <c:pt idx="8714">
                  <c:v>-12749281.207638998</c:v>
                </c:pt>
                <c:pt idx="8715">
                  <c:v>-12811329.997118</c:v>
                </c:pt>
                <c:pt idx="8716">
                  <c:v>-12873343.651048999</c:v>
                </c:pt>
                <c:pt idx="8717">
                  <c:v>-12935321.950121</c:v>
                </c:pt>
                <c:pt idx="8718">
                  <c:v>-12997264.674292</c:v>
                </c:pt>
                <c:pt idx="8719">
                  <c:v>-13059171.602784</c:v>
                </c:pt>
                <c:pt idx="8720">
                  <c:v>-13121042.514071003</c:v>
                </c:pt>
                <c:pt idx="8721">
                  <c:v>-13182877.185881002</c:v>
                </c:pt>
                <c:pt idx="8722">
                  <c:v>-13244675.395183004</c:v>
                </c:pt>
                <c:pt idx="8723">
                  <c:v>-13306436.918184998</c:v>
                </c:pt>
                <c:pt idx="8724">
                  <c:v>-13368161.530325996</c:v>
                </c:pt>
                <c:pt idx="8725">
                  <c:v>-13429849.006270997</c:v>
                </c:pt>
                <c:pt idx="8726">
                  <c:v>-13491499.119901</c:v>
                </c:pt>
                <c:pt idx="8727">
                  <c:v>-13553111.644313</c:v>
                </c:pt>
                <c:pt idx="8728">
                  <c:v>-13614686.351807002</c:v>
                </c:pt>
                <c:pt idx="8729">
                  <c:v>-13676223.013884</c:v>
                </c:pt>
                <c:pt idx="8730">
                  <c:v>-13737721.401238</c:v>
                </c:pt>
                <c:pt idx="8731">
                  <c:v>-13799181.283748003</c:v>
                </c:pt>
                <c:pt idx="8732">
                  <c:v>-13860602.430473998</c:v>
                </c:pt>
                <c:pt idx="8733">
                  <c:v>-13921984.609648</c:v>
                </c:pt>
                <c:pt idx="8734">
                  <c:v>-13983327.58867</c:v>
                </c:pt>
                <c:pt idx="8735">
                  <c:v>-14044631.134097001</c:v>
                </c:pt>
                <c:pt idx="8736">
                  <c:v>-14105895.011640999</c:v>
                </c:pt>
                <c:pt idx="8737">
                  <c:v>-14167118.986159002</c:v>
                </c:pt>
                <c:pt idx="8738">
                  <c:v>-14228302.821645999</c:v>
                </c:pt>
                <c:pt idx="8739">
                  <c:v>-14289446.281230001</c:v>
                </c:pt>
                <c:pt idx="8740">
                  <c:v>-14350549.127162999</c:v>
                </c:pt>
                <c:pt idx="8741">
                  <c:v>-14411611.120816</c:v>
                </c:pt>
                <c:pt idx="8742">
                  <c:v>-14472632.022668</c:v>
                </c:pt>
                <c:pt idx="8743">
                  <c:v>-14533611.592304001</c:v>
                </c:pt>
                <c:pt idx="8744">
                  <c:v>-14594549.588403998</c:v>
                </c:pt>
                <c:pt idx="8745">
                  <c:v>-14655445.768735997</c:v>
                </c:pt>
                <c:pt idx="8746">
                  <c:v>-14716299.890149999</c:v>
                </c:pt>
                <c:pt idx="8747">
                  <c:v>-14777111.708569998</c:v>
                </c:pt>
                <c:pt idx="8748">
                  <c:v>-14837880.978985</c:v>
                </c:pt>
                <c:pt idx="8749">
                  <c:v>-14898607.455444003</c:v>
                </c:pt>
                <c:pt idx="8750">
                  <c:v>-14959290.891047999</c:v>
                </c:pt>
                <c:pt idx="8751">
                  <c:v>-15019931.037939997</c:v>
                </c:pt>
                <c:pt idx="8752">
                  <c:v>-15080527.647296999</c:v>
                </c:pt>
                <c:pt idx="8753">
                  <c:v>-15141080.469327997</c:v>
                </c:pt>
                <c:pt idx="8754">
                  <c:v>-15201589.253257999</c:v>
                </c:pt>
                <c:pt idx="8755">
                  <c:v>-15262053.747325996</c:v>
                </c:pt>
                <c:pt idx="8756">
                  <c:v>-15322473.698774001</c:v>
                </c:pt>
                <c:pt idx="8757">
                  <c:v>-15382848.853842003</c:v>
                </c:pt>
                <c:pt idx="8758">
                  <c:v>-15443178.957754999</c:v>
                </c:pt>
                <c:pt idx="8759">
                  <c:v>-15503463.754718002</c:v>
                </c:pt>
                <c:pt idx="8760">
                  <c:v>-15563702.987908</c:v>
                </c:pt>
                <c:pt idx="8761">
                  <c:v>-15623896.399463998</c:v>
                </c:pt>
                <c:pt idx="8762">
                  <c:v>-15684043.730482001</c:v>
                </c:pt>
                <c:pt idx="8763">
                  <c:v>-15744144.720999001</c:v>
                </c:pt>
                <c:pt idx="8764">
                  <c:v>-15804199.109993998</c:v>
                </c:pt>
                <c:pt idx="8765">
                  <c:v>-15864206.635372</c:v>
                </c:pt>
                <c:pt idx="8766">
                  <c:v>-15924167.03396</c:v>
                </c:pt>
                <c:pt idx="8767">
                  <c:v>-15984080.041491998</c:v>
                </c:pt>
                <c:pt idx="8768">
                  <c:v>-16043945.392610002</c:v>
                </c:pt>
                <c:pt idx="8769">
                  <c:v>-16103762.820845</c:v>
                </c:pt>
                <c:pt idx="8770">
                  <c:v>-16163532.058614003</c:v>
                </c:pt>
                <c:pt idx="8771">
                  <c:v>-16223252.837208997</c:v>
                </c:pt>
                <c:pt idx="8772">
                  <c:v>-16282924.886787999</c:v>
                </c:pt>
                <c:pt idx="8773">
                  <c:v>-16342547.936365996</c:v>
                </c:pt>
                <c:pt idx="8774">
                  <c:v>-16402121.713804998</c:v>
                </c:pt>
                <c:pt idx="8775">
                  <c:v>-16461645.945804</c:v>
                </c:pt>
                <c:pt idx="8776">
                  <c:v>-16521120.357894</c:v>
                </c:pt>
                <c:pt idx="8777">
                  <c:v>-16580544.674420998</c:v>
                </c:pt>
                <c:pt idx="8778">
                  <c:v>-16639918.618542001</c:v>
                </c:pt>
                <c:pt idx="8779">
                  <c:v>-16699241.912213001</c:v>
                </c:pt>
                <c:pt idx="8780">
                  <c:v>-16758514.276180997</c:v>
                </c:pt>
                <c:pt idx="8781">
                  <c:v>-16817735.429970995</c:v>
                </c:pt>
                <c:pt idx="8782">
                  <c:v>-16876905.091877993</c:v>
                </c:pt>
                <c:pt idx="8783">
                  <c:v>-16936022.978957001</c:v>
                </c:pt>
                <c:pt idx="8784">
                  <c:v>-16995088.807012998</c:v>
                </c:pt>
                <c:pt idx="8785">
                  <c:v>-17054102.290589001</c:v>
                </c:pt>
                <c:pt idx="8786">
                  <c:v>-17113063.142957002</c:v>
                </c:pt>
                <c:pt idx="8787">
                  <c:v>-17171971.076107003</c:v>
                </c:pt>
                <c:pt idx="8788">
                  <c:v>-17230825.800737001</c:v>
                </c:pt>
                <c:pt idx="8789">
                  <c:v>-17289627.026241995</c:v>
                </c:pt>
                <c:pt idx="8790">
                  <c:v>-17348374.460702997</c:v>
                </c:pt>
                <c:pt idx="8791">
                  <c:v>-17407067.810877997</c:v>
                </c:pt>
                <c:pt idx="8792">
                  <c:v>-17465706.782186005</c:v>
                </c:pt>
                <c:pt idx="8793">
                  <c:v>-17524291.078701999</c:v>
                </c:pt>
                <c:pt idx="8794">
                  <c:v>-17582820.403141998</c:v>
                </c:pt>
                <c:pt idx="8795">
                  <c:v>-17641294.456854001</c:v>
                </c:pt>
                <c:pt idx="8796">
                  <c:v>-17699712.939804997</c:v>
                </c:pt>
                <c:pt idx="8797">
                  <c:v>-17758075.550569005</c:v>
                </c:pt>
                <c:pt idx="8798">
                  <c:v>-17816381.986319002</c:v>
                </c:pt>
                <c:pt idx="8799">
                  <c:v>-17874631.942808997</c:v>
                </c:pt>
                <c:pt idx="8800">
                  <c:v>-17932825.114370003</c:v>
                </c:pt>
                <c:pt idx="8801">
                  <c:v>-17990961.193891995</c:v>
                </c:pt>
                <c:pt idx="8802">
                  <c:v>-18049039.872814</c:v>
                </c:pt>
                <c:pt idx="8803">
                  <c:v>-18107060.841111995</c:v>
                </c:pt>
                <c:pt idx="8804">
                  <c:v>-18165023.787286997</c:v>
                </c:pt>
                <c:pt idx="8805">
                  <c:v>-18222928.398354005</c:v>
                </c:pt>
                <c:pt idx="8806">
                  <c:v>-18280774.359823</c:v>
                </c:pt>
                <c:pt idx="8807">
                  <c:v>-18338561.355696999</c:v>
                </c:pt>
                <c:pt idx="8808">
                  <c:v>-18396289.068449002</c:v>
                </c:pt>
                <c:pt idx="8809">
                  <c:v>-18453957.179017</c:v>
                </c:pt>
                <c:pt idx="8810">
                  <c:v>-18511565.366785001</c:v>
                </c:pt>
                <c:pt idx="8811">
                  <c:v>-18569113.309574001</c:v>
                </c:pt>
                <c:pt idx="8812">
                  <c:v>-18626600.683627997</c:v>
                </c:pt>
                <c:pt idx="8813">
                  <c:v>-18684027.163597997</c:v>
                </c:pt>
                <c:pt idx="8814">
                  <c:v>-18741392.422532</c:v>
                </c:pt>
                <c:pt idx="8815">
                  <c:v>-18798696.131860998</c:v>
                </c:pt>
                <c:pt idx="8816">
                  <c:v>-18855937.961382002</c:v>
                </c:pt>
                <c:pt idx="8817">
                  <c:v>-18913117.579247002</c:v>
                </c:pt>
                <c:pt idx="8818">
                  <c:v>-18970234.651949</c:v>
                </c:pt>
                <c:pt idx="8819">
                  <c:v>-19027288.844308</c:v>
                </c:pt>
                <c:pt idx="8820">
                  <c:v>-19084279.819453001</c:v>
                </c:pt>
                <c:pt idx="8821">
                  <c:v>-19141207.238814</c:v>
                </c:pt>
                <c:pt idx="8822">
                  <c:v>-19198070.762102</c:v>
                </c:pt>
                <c:pt idx="8823">
                  <c:v>-19254870.047294997</c:v>
                </c:pt>
                <c:pt idx="8824">
                  <c:v>-19311604.750627998</c:v>
                </c:pt>
                <c:pt idx="8825">
                  <c:v>-19368274.52657</c:v>
                </c:pt>
                <c:pt idx="8826">
                  <c:v>-19424879.027817998</c:v>
                </c:pt>
                <c:pt idx="8827">
                  <c:v>-19481417.905271996</c:v>
                </c:pt>
                <c:pt idx="8828">
                  <c:v>-19537890.808029003</c:v>
                </c:pt>
                <c:pt idx="8829">
                  <c:v>-19594297.383359</c:v>
                </c:pt>
                <c:pt idx="8830">
                  <c:v>-19650637.276694998</c:v>
                </c:pt>
                <c:pt idx="8831">
                  <c:v>-19706910.131615002</c:v>
                </c:pt>
                <c:pt idx="8832">
                  <c:v>-19763115.589825995</c:v>
                </c:pt>
                <c:pt idx="8833">
                  <c:v>-19819253.291147996</c:v>
                </c:pt>
                <c:pt idx="8834">
                  <c:v>-19875322.873496</c:v>
                </c:pt>
                <c:pt idx="8835">
                  <c:v>-19931323.972865995</c:v>
                </c:pt>
                <c:pt idx="8836">
                  <c:v>-19987256.223316997</c:v>
                </c:pt>
                <c:pt idx="8837">
                  <c:v>-20043119.256953999</c:v>
                </c:pt>
                <c:pt idx="8838">
                  <c:v>-20098912.703909997</c:v>
                </c:pt>
                <c:pt idx="8839">
                  <c:v>-20154636.192330003</c:v>
                </c:pt>
                <c:pt idx="8840">
                  <c:v>-20210289.348355003</c:v>
                </c:pt>
                <c:pt idx="8841">
                  <c:v>-20265871.796100006</c:v>
                </c:pt>
                <c:pt idx="8842">
                  <c:v>-20321383.157639001</c:v>
                </c:pt>
                <c:pt idx="8843">
                  <c:v>-20376823.052990001</c:v>
                </c:pt>
                <c:pt idx="8844">
                  <c:v>-20432191.100088999</c:v>
                </c:pt>
                <c:pt idx="8845">
                  <c:v>-20487486.914779</c:v>
                </c:pt>
                <c:pt idx="8846">
                  <c:v>-20542710.110787004</c:v>
                </c:pt>
                <c:pt idx="8847">
                  <c:v>-20597860.299706999</c:v>
                </c:pt>
                <c:pt idx="8848">
                  <c:v>-20652937.090982001</c:v>
                </c:pt>
                <c:pt idx="8849">
                  <c:v>-20707940.091882996</c:v>
                </c:pt>
                <c:pt idx="8850">
                  <c:v>-20762868.907489002</c:v>
                </c:pt>
                <c:pt idx="8851">
                  <c:v>-20817723.140668996</c:v>
                </c:pt>
                <c:pt idx="8852">
                  <c:v>-20872502.392064001</c:v>
                </c:pt>
                <c:pt idx="8853">
                  <c:v>-20927206.260060996</c:v>
                </c:pt>
                <c:pt idx="8854">
                  <c:v>-20981834.340778995</c:v>
                </c:pt>
                <c:pt idx="8855">
                  <c:v>-21036386.228046</c:v>
                </c:pt>
                <c:pt idx="8856">
                  <c:v>-21090861.513377</c:v>
                </c:pt>
                <c:pt idx="8857">
                  <c:v>-21145259.785955995</c:v>
                </c:pt>
                <c:pt idx="8858">
                  <c:v>-21199580.632614005</c:v>
                </c:pt>
                <c:pt idx="8859">
                  <c:v>-21253823.637804005</c:v>
                </c:pt>
                <c:pt idx="8860">
                  <c:v>-21307988.383584999</c:v>
                </c:pt>
                <c:pt idx="8861">
                  <c:v>-21362074.449597996</c:v>
                </c:pt>
                <c:pt idx="8862">
                  <c:v>-21416081.413039997</c:v>
                </c:pt>
                <c:pt idx="8863">
                  <c:v>-21470008.848650999</c:v>
                </c:pt>
                <c:pt idx="8864">
                  <c:v>-21523856.328680001</c:v>
                </c:pt>
                <c:pt idx="8865">
                  <c:v>-21577623.422871992</c:v>
                </c:pt>
                <c:pt idx="8866">
                  <c:v>-21631309.698438998</c:v>
                </c:pt>
                <c:pt idx="8867">
                  <c:v>-21684914.720038995</c:v>
                </c:pt>
                <c:pt idx="8868">
                  <c:v>-21738438.049752001</c:v>
                </c:pt>
                <c:pt idx="8869">
                  <c:v>-21791879.247056</c:v>
                </c:pt>
                <c:pt idx="8870">
                  <c:v>-21845237.868802998</c:v>
                </c:pt>
                <c:pt idx="8871">
                  <c:v>-21898513.469196998</c:v>
                </c:pt>
                <c:pt idx="8872">
                  <c:v>-21951705.599762</c:v>
                </c:pt>
                <c:pt idx="8873">
                  <c:v>-22004813.809328001</c:v>
                </c:pt>
                <c:pt idx="8874">
                  <c:v>-22057837.643996999</c:v>
                </c:pt>
                <c:pt idx="8875">
                  <c:v>-22110776.647119999</c:v>
                </c:pt>
                <c:pt idx="8876">
                  <c:v>-22163630.359273002</c:v>
                </c:pt>
                <c:pt idx="8877">
                  <c:v>-22216398.318229005</c:v>
                </c:pt>
                <c:pt idx="8878">
                  <c:v>-22269080.058933001</c:v>
                </c:pt>
                <c:pt idx="8879">
                  <c:v>-22321675.113474</c:v>
                </c:pt>
                <c:pt idx="8880">
                  <c:v>-22374183.011059999</c:v>
                </c:pt>
                <c:pt idx="8881">
                  <c:v>-22426603.277986001</c:v>
                </c:pt>
                <c:pt idx="8882">
                  <c:v>-22478935.437614996</c:v>
                </c:pt>
                <c:pt idx="8883">
                  <c:v>-22531179.010340001</c:v>
                </c:pt>
                <c:pt idx="8884">
                  <c:v>-22583333.513562001</c:v>
                </c:pt>
                <c:pt idx="8885">
                  <c:v>-22635398.461662993</c:v>
                </c:pt>
                <c:pt idx="8886">
                  <c:v>-22687373.365970995</c:v>
                </c:pt>
                <c:pt idx="8887">
                  <c:v>-22739257.734733</c:v>
                </c:pt>
                <c:pt idx="8888">
                  <c:v>-22791051.073089998</c:v>
                </c:pt>
                <c:pt idx="8889">
                  <c:v>-22842752.883040998</c:v>
                </c:pt>
                <c:pt idx="8890">
                  <c:v>-22894362.663414996</c:v>
                </c:pt>
                <c:pt idx="8891">
                  <c:v>-22945879.909841992</c:v>
                </c:pt>
                <c:pt idx="8892">
                  <c:v>-22997304.114718001</c:v>
                </c:pt>
                <c:pt idx="8893">
                  <c:v>-23048634.767178997</c:v>
                </c:pt>
                <c:pt idx="8894">
                  <c:v>-23099871.353064001</c:v>
                </c:pt>
                <c:pt idx="8895">
                  <c:v>-23151013.354887001</c:v>
                </c:pt>
                <c:pt idx="8896">
                  <c:v>-23202060.251799997</c:v>
                </c:pt>
                <c:pt idx="8897">
                  <c:v>-23253011.519566003</c:v>
                </c:pt>
                <c:pt idx="8898">
                  <c:v>-23303866.630520005</c:v>
                </c:pt>
                <c:pt idx="8899">
                  <c:v>-23354625.053539</c:v>
                </c:pt>
                <c:pt idx="8900">
                  <c:v>-23405286.254005998</c:v>
                </c:pt>
                <c:pt idx="8901">
                  <c:v>-23455849.693776999</c:v>
                </c:pt>
                <c:pt idx="8902">
                  <c:v>-23506314.831144001</c:v>
                </c:pt>
                <c:pt idx="8903">
                  <c:v>-23556681.120802</c:v>
                </c:pt>
                <c:pt idx="8904">
                  <c:v>-23606948.013809998</c:v>
                </c:pt>
                <c:pt idx="8905">
                  <c:v>-23657114.957559001</c:v>
                </c:pt>
                <c:pt idx="8906">
                  <c:v>-23707181.395730998</c:v>
                </c:pt>
                <c:pt idx="8907">
                  <c:v>-23757146.768266</c:v>
                </c:pt>
                <c:pt idx="8908">
                  <c:v>-23807010.511319</c:v>
                </c:pt>
                <c:pt idx="8909">
                  <c:v>-23856772.057229001</c:v>
                </c:pt>
                <c:pt idx="8910">
                  <c:v>-23906430.834474999</c:v>
                </c:pt>
                <c:pt idx="8911">
                  <c:v>-23955986.267636996</c:v>
                </c:pt>
                <c:pt idx="8912">
                  <c:v>-24005437.777359001</c:v>
                </c:pt>
                <c:pt idx="8913">
                  <c:v>-24054784.780309997</c:v>
                </c:pt>
                <c:pt idx="8914">
                  <c:v>-24104026.689137999</c:v>
                </c:pt>
                <c:pt idx="8915">
                  <c:v>-24153162.912434999</c:v>
                </c:pt>
                <c:pt idx="8916">
                  <c:v>-24202192.854692999</c:v>
                </c:pt>
                <c:pt idx="8917">
                  <c:v>-24251115.91626</c:v>
                </c:pt>
                <c:pt idx="8918">
                  <c:v>-24299931.493298996</c:v>
                </c:pt>
                <c:pt idx="8919">
                  <c:v>-24348638.977747995</c:v>
                </c:pt>
                <c:pt idx="8920">
                  <c:v>-24397237.757270996</c:v>
                </c:pt>
                <c:pt idx="8921">
                  <c:v>-24445727.215214998</c:v>
                </c:pt>
                <c:pt idx="8922">
                  <c:v>-24494106.730569001</c:v>
                </c:pt>
                <c:pt idx="8923">
                  <c:v>-24542375.677912999</c:v>
                </c:pt>
                <c:pt idx="8924">
                  <c:v>-24590533.427375995</c:v>
                </c:pt>
                <c:pt idx="8925">
                  <c:v>-24638579.344588999</c:v>
                </c:pt>
                <c:pt idx="8926">
                  <c:v>-24686512.790633995</c:v>
                </c:pt>
                <c:pt idx="8927">
                  <c:v>-24734333.122002006</c:v>
                </c:pt>
                <c:pt idx="8928">
                  <c:v>-24782039.690540001</c:v>
                </c:pt>
                <c:pt idx="8929">
                  <c:v>-24829631.843403995</c:v>
                </c:pt>
                <c:pt idx="8930">
                  <c:v>-24877108.923006997</c:v>
                </c:pt>
                <c:pt idx="8931">
                  <c:v>-24924470.266972002</c:v>
                </c:pt>
                <c:pt idx="8932">
                  <c:v>-24971715.208080001</c:v>
                </c:pt>
                <c:pt idx="8933">
                  <c:v>-25018843.074214</c:v>
                </c:pt>
                <c:pt idx="8934">
                  <c:v>-25065853.188313</c:v>
                </c:pt>
                <c:pt idx="8935">
                  <c:v>-25112744.868315</c:v>
                </c:pt>
                <c:pt idx="8936">
                  <c:v>-25159517.427104</c:v>
                </c:pt>
                <c:pt idx="8937">
                  <c:v>-25206170.172453001</c:v>
                </c:pt>
                <c:pt idx="8938">
                  <c:v>-25252702.406974997</c:v>
                </c:pt>
                <c:pt idx="8939">
                  <c:v>-25299113.428059001</c:v>
                </c:pt>
                <c:pt idx="8940">
                  <c:v>-25345402.527820997</c:v>
                </c:pt>
                <c:pt idx="8941">
                  <c:v>-25391568.993038997</c:v>
                </c:pt>
                <c:pt idx="8942">
                  <c:v>-25437612.105099</c:v>
                </c:pt>
                <c:pt idx="8943">
                  <c:v>-25483531.139937002</c:v>
                </c:pt>
                <c:pt idx="8944">
                  <c:v>-25529325.367972996</c:v>
                </c:pt>
                <c:pt idx="8945">
                  <c:v>-25574994.054057002</c:v>
                </c:pt>
                <c:pt idx="8946">
                  <c:v>-25620536.457403995</c:v>
                </c:pt>
                <c:pt idx="8947">
                  <c:v>-25665951.831530999</c:v>
                </c:pt>
                <c:pt idx="8948">
                  <c:v>-25711239.424192999</c:v>
                </c:pt>
                <c:pt idx="8949">
                  <c:v>-25756398.477322999</c:v>
                </c:pt>
                <c:pt idx="8950">
                  <c:v>-25801428.226962</c:v>
                </c:pt>
                <c:pt idx="8951">
                  <c:v>-25846327.903196</c:v>
                </c:pt>
                <c:pt idx="8952">
                  <c:v>-25891096.730085999</c:v>
                </c:pt>
                <c:pt idx="8953">
                  <c:v>-25935733.925603997</c:v>
                </c:pt>
                <c:pt idx="8954">
                  <c:v>-25980238.701559</c:v>
                </c:pt>
                <c:pt idx="8955">
                  <c:v>-26024610.263532996</c:v>
                </c:pt>
                <c:pt idx="8956">
                  <c:v>-26068847.810805</c:v>
                </c:pt>
                <c:pt idx="8957">
                  <c:v>-26112950.536281999</c:v>
                </c:pt>
                <c:pt idx="8958">
                  <c:v>-26156917.626424003</c:v>
                </c:pt>
                <c:pt idx="8959">
                  <c:v>-26200748.261171997</c:v>
                </c:pt>
                <c:pt idx="8960">
                  <c:v>-26244441.613871995</c:v>
                </c:pt>
                <c:pt idx="8961">
                  <c:v>-26287996.851197999</c:v>
                </c:pt>
                <c:pt idx="8962">
                  <c:v>-26331413.133077998</c:v>
                </c:pt>
                <c:pt idx="8963">
                  <c:v>-26374689.612608999</c:v>
                </c:pt>
                <c:pt idx="8964">
                  <c:v>-26417825.435986999</c:v>
                </c:pt>
                <c:pt idx="8965">
                  <c:v>-26460819.742414996</c:v>
                </c:pt>
                <c:pt idx="8966">
                  <c:v>-26503671.664032001</c:v>
                </c:pt>
                <c:pt idx="8967">
                  <c:v>-26546380.325823002</c:v>
                </c:pt>
                <c:pt idx="8968">
                  <c:v>-26588944.845536001</c:v>
                </c:pt>
                <c:pt idx="8969">
                  <c:v>-26631364.333597999</c:v>
                </c:pt>
                <c:pt idx="8970">
                  <c:v>-26673637.893027</c:v>
                </c:pt>
                <c:pt idx="8971">
                  <c:v>-26715764.619344003</c:v>
                </c:pt>
                <c:pt idx="8972">
                  <c:v>-26757743.600483</c:v>
                </c:pt>
                <c:pt idx="8973">
                  <c:v>-26799573.916703001</c:v>
                </c:pt>
                <c:pt idx="8974">
                  <c:v>-26841254.640490998</c:v>
                </c:pt>
                <c:pt idx="8975">
                  <c:v>-26882784.836470999</c:v>
                </c:pt>
                <c:pt idx="8976">
                  <c:v>-26924163.561311997</c:v>
                </c:pt>
                <c:pt idx="8977">
                  <c:v>-26965389.863624997</c:v>
                </c:pt>
                <c:pt idx="8978">
                  <c:v>-27006462.783871993</c:v>
                </c:pt>
                <c:pt idx="8979">
                  <c:v>-27047381.354260001</c:v>
                </c:pt>
                <c:pt idx="8980">
                  <c:v>-27088144.598646</c:v>
                </c:pt>
                <c:pt idx="8981">
                  <c:v>-27128751.532430001</c:v>
                </c:pt>
                <c:pt idx="8982">
                  <c:v>-27169201.162455</c:v>
                </c:pt>
                <c:pt idx="8983">
                  <c:v>-27209492.486894995</c:v>
                </c:pt>
                <c:pt idx="8984">
                  <c:v>-27249624.495157</c:v>
                </c:pt>
                <c:pt idx="8985">
                  <c:v>-27289596.167762998</c:v>
                </c:pt>
                <c:pt idx="8986">
                  <c:v>-27329406.476241995</c:v>
                </c:pt>
                <c:pt idx="8987">
                  <c:v>-27369054.383022998</c:v>
                </c:pt>
                <c:pt idx="8988">
                  <c:v>-27408538.841312997</c:v>
                </c:pt>
                <c:pt idx="8989">
                  <c:v>-27447858.794983</c:v>
                </c:pt>
                <c:pt idx="8990">
                  <c:v>-27487013.178455003</c:v>
                </c:pt>
                <c:pt idx="8991">
                  <c:v>-27526000.916575</c:v>
                </c:pt>
                <c:pt idx="8992">
                  <c:v>-27564820.924495995</c:v>
                </c:pt>
                <c:pt idx="8993">
                  <c:v>-27603472.107555002</c:v>
                </c:pt>
                <c:pt idx="8994">
                  <c:v>-27641953.361140996</c:v>
                </c:pt>
                <c:pt idx="8995">
                  <c:v>-27680263.570576999</c:v>
                </c:pt>
                <c:pt idx="8996">
                  <c:v>-27718401.610981002</c:v>
                </c:pt>
                <c:pt idx="8997">
                  <c:v>-27756366.347139999</c:v>
                </c:pt>
                <c:pt idx="8998">
                  <c:v>-27794156.633374006</c:v>
                </c:pt>
                <c:pt idx="8999">
                  <c:v>-27831771.313398998</c:v>
                </c:pt>
                <c:pt idx="9000">
                  <c:v>-27869209.22019</c:v>
                </c:pt>
                <c:pt idx="9001">
                  <c:v>-27906469.175840002</c:v>
                </c:pt>
                <c:pt idx="9002">
                  <c:v>-27943549.991415996</c:v>
                </c:pt>
                <c:pt idx="9003">
                  <c:v>-27980450.466814995</c:v>
                </c:pt>
                <c:pt idx="9004">
                  <c:v>-28017169.390614998</c:v>
                </c:pt>
                <c:pt idx="9005">
                  <c:v>-28053705.539923999</c:v>
                </c:pt>
                <c:pt idx="9006">
                  <c:v>-28090057.680229001</c:v>
                </c:pt>
                <c:pt idx="9007">
                  <c:v>-28126224.565239996</c:v>
                </c:pt>
                <c:pt idx="9008">
                  <c:v>-28162204.936730001</c:v>
                </c:pt>
                <c:pt idx="9009">
                  <c:v>-28197997.524377</c:v>
                </c:pt>
                <c:pt idx="9010">
                  <c:v>-28233601.045598995</c:v>
                </c:pt>
                <c:pt idx="9011">
                  <c:v>-28269014.205387998</c:v>
                </c:pt>
                <c:pt idx="9012">
                  <c:v>-28304235.696139004</c:v>
                </c:pt>
                <c:pt idx="9013">
                  <c:v>-28339264.197480999</c:v>
                </c:pt>
                <c:pt idx="9014">
                  <c:v>-28374098.376103003</c:v>
                </c:pt>
                <c:pt idx="9015">
                  <c:v>-28408736.885567997</c:v>
                </c:pt>
                <c:pt idx="9016">
                  <c:v>-28443178.366140999</c:v>
                </c:pt>
                <c:pt idx="9017">
                  <c:v>-28477421.444601998</c:v>
                </c:pt>
                <c:pt idx="9018">
                  <c:v>-28511464.734053001</c:v>
                </c:pt>
                <c:pt idx="9019">
                  <c:v>-28545306.833733998</c:v>
                </c:pt>
                <c:pt idx="9020">
                  <c:v>-28578946.328827001</c:v>
                </c:pt>
                <c:pt idx="9021">
                  <c:v>-28612381.790254999</c:v>
                </c:pt>
                <c:pt idx="9022">
                  <c:v>-28645611.774484001</c:v>
                </c:pt>
                <c:pt idx="9023">
                  <c:v>-28678634.823317997</c:v>
                </c:pt>
                <c:pt idx="9024">
                  <c:v>-28711449.463686995</c:v>
                </c:pt>
                <c:pt idx="9025">
                  <c:v>-28744054.207440995</c:v>
                </c:pt>
                <c:pt idx="9026">
                  <c:v>-28776447.551128</c:v>
                </c:pt>
                <c:pt idx="9027">
                  <c:v>-28808627.975774996</c:v>
                </c:pt>
                <c:pt idx="9028">
                  <c:v>-28840593.946667995</c:v>
                </c:pt>
                <c:pt idx="9029">
                  <c:v>-28872343.913117997</c:v>
                </c:pt>
                <c:pt idx="9030">
                  <c:v>-28903876.308231998</c:v>
                </c:pt>
                <c:pt idx="9031">
                  <c:v>-28935189.548677996</c:v>
                </c:pt>
                <c:pt idx="9032">
                  <c:v>-28966282.03444</c:v>
                </c:pt>
                <c:pt idx="9033">
                  <c:v>-28997152.148573</c:v>
                </c:pt>
                <c:pt idx="9034">
                  <c:v>-29027798.256956004</c:v>
                </c:pt>
                <c:pt idx="9035">
                  <c:v>-29058218.708034001</c:v>
                </c:pt>
                <c:pt idx="9036">
                  <c:v>-29088411.832562003</c:v>
                </c:pt>
                <c:pt idx="9037">
                  <c:v>-29118375.943334997</c:v>
                </c:pt>
                <c:pt idx="9038">
                  <c:v>-29148109.334923003</c:v>
                </c:pt>
                <c:pt idx="9039">
                  <c:v>-29177610.283395994</c:v>
                </c:pt>
                <c:pt idx="9040">
                  <c:v>-29206877.046042997</c:v>
                </c:pt>
                <c:pt idx="9041">
                  <c:v>-29235907.861084998</c:v>
                </c:pt>
                <c:pt idx="9042">
                  <c:v>-29264700.947387997</c:v>
                </c:pt>
                <c:pt idx="9043">
                  <c:v>-29293254.504163999</c:v>
                </c:pt>
                <c:pt idx="9044">
                  <c:v>-29321566.710670002</c:v>
                </c:pt>
                <c:pt idx="9045">
                  <c:v>-29349635.725898996</c:v>
                </c:pt>
                <c:pt idx="9046">
                  <c:v>-29377459.688267</c:v>
                </c:pt>
                <c:pt idx="9047">
                  <c:v>-29405036.715291996</c:v>
                </c:pt>
                <c:pt idx="9048">
                  <c:v>-29432364.903266996</c:v>
                </c:pt>
                <c:pt idx="9049">
                  <c:v>-29459442.326928999</c:v>
                </c:pt>
                <c:pt idx="9050">
                  <c:v>-29486267.039117001</c:v>
                </c:pt>
                <c:pt idx="9051">
                  <c:v>-29512837.070425998</c:v>
                </c:pt>
                <c:pt idx="9052">
                  <c:v>-29539150.428854</c:v>
                </c:pt>
                <c:pt idx="9053">
                  <c:v>-29565205.099442996</c:v>
                </c:pt>
                <c:pt idx="9054">
                  <c:v>-29590999.043907996</c:v>
                </c:pt>
                <c:pt idx="9055">
                  <c:v>-29616530.200261995</c:v>
                </c:pt>
                <c:pt idx="9056">
                  <c:v>-29641796.482436996</c:v>
                </c:pt>
                <c:pt idx="9057">
                  <c:v>-29666795.779886998</c:v>
                </c:pt>
                <c:pt idx="9058">
                  <c:v>-29691525.957194999</c:v>
                </c:pt>
                <c:pt idx="9059">
                  <c:v>-29715984.853660997</c:v>
                </c:pt>
                <c:pt idx="9060">
                  <c:v>-29740170.282889996</c:v>
                </c:pt>
                <c:pt idx="9061">
                  <c:v>-29764080.032364003</c:v>
                </c:pt>
                <c:pt idx="9062">
                  <c:v>-29787711.863010995</c:v>
                </c:pt>
                <c:pt idx="9063">
                  <c:v>-29811063.508763999</c:v>
                </c:pt>
                <c:pt idx="9064">
                  <c:v>-29834132.676106002</c:v>
                </c:pt>
                <c:pt idx="9065">
                  <c:v>-29856917.043608997</c:v>
                </c:pt>
                <c:pt idx="9066">
                  <c:v>-29879414.261466995</c:v>
                </c:pt>
                <c:pt idx="9067">
                  <c:v>-29901621.951009002</c:v>
                </c:pt>
                <c:pt idx="9068">
                  <c:v>-29923537.704209998</c:v>
                </c:pt>
                <c:pt idx="9069">
                  <c:v>-29945159.083190002</c:v>
                </c:pt>
                <c:pt idx="9070">
                  <c:v>-29966483.619697999</c:v>
                </c:pt>
                <c:pt idx="9071">
                  <c:v>-29987508.814589005</c:v>
                </c:pt>
                <c:pt idx="9072">
                  <c:v>-30008232.137288</c:v>
                </c:pt>
                <c:pt idx="9073">
                  <c:v>-30028651.025241997</c:v>
                </c:pt>
                <c:pt idx="9074">
                  <c:v>-30048762.883359</c:v>
                </c:pt>
                <c:pt idx="9075">
                  <c:v>-30068565.083438996</c:v>
                </c:pt>
                <c:pt idx="9076">
                  <c:v>-30088054.963582996</c:v>
                </c:pt>
                <c:pt idx="9077">
                  <c:v>-30107229.827600997</c:v>
                </c:pt>
                <c:pt idx="9078">
                  <c:v>-30126086.944396999</c:v>
                </c:pt>
                <c:pt idx="9079">
                  <c:v>-30144623.547339998</c:v>
                </c:pt>
                <c:pt idx="9080">
                  <c:v>-30162836.833632</c:v>
                </c:pt>
                <c:pt idx="9081">
                  <c:v>-30180723.963646993</c:v>
                </c:pt>
                <c:pt idx="9082">
                  <c:v>-30198282.060261995</c:v>
                </c:pt>
                <c:pt idx="9083">
                  <c:v>-30215508.208175</c:v>
                </c:pt>
                <c:pt idx="9084">
                  <c:v>-30232399.453198995</c:v>
                </c:pt>
                <c:pt idx="9085">
                  <c:v>-30248952.801552001</c:v>
                </c:pt>
                <c:pt idx="9086">
                  <c:v>-30265165.219113</c:v>
                </c:pt>
                <c:pt idx="9087">
                  <c:v>-30281033.630679</c:v>
                </c:pt>
                <c:pt idx="9088">
                  <c:v>-30296554.919190001</c:v>
                </c:pt>
                <c:pt idx="9089">
                  <c:v>-30311725.924943995</c:v>
                </c:pt>
                <c:pt idx="9090">
                  <c:v>-30326543.444789998</c:v>
                </c:pt>
                <c:pt idx="9091">
                  <c:v>-30341004.231300998</c:v>
                </c:pt>
                <c:pt idx="9092">
                  <c:v>-30355104.991929997</c:v>
                </c:pt>
                <c:pt idx="9093">
                  <c:v>-30368842.388138998</c:v>
                </c:pt>
                <c:pt idx="9094">
                  <c:v>-30382213.034518</c:v>
                </c:pt>
                <c:pt idx="9095">
                  <c:v>-30395213.497869994</c:v>
                </c:pt>
                <c:pt idx="9096">
                  <c:v>-30407840.296280999</c:v>
                </c:pt>
                <c:pt idx="9097">
                  <c:v>-30420089.898166005</c:v>
                </c:pt>
                <c:pt idx="9098">
                  <c:v>-30431958.721288998</c:v>
                </c:pt>
                <c:pt idx="9099">
                  <c:v>-30443443.131758001</c:v>
                </c:pt>
                <c:pt idx="9100">
                  <c:v>-30454539.442999996</c:v>
                </c:pt>
                <c:pt idx="9101">
                  <c:v>-30465243.914703</c:v>
                </c:pt>
                <c:pt idx="9102">
                  <c:v>-30475552.751736</c:v>
                </c:pt>
                <c:pt idx="9103">
                  <c:v>-30485462.103040997</c:v>
                </c:pt>
                <c:pt idx="9104">
                  <c:v>-30494968.060489997</c:v>
                </c:pt>
                <c:pt idx="9105">
                  <c:v>-30504066.657724004</c:v>
                </c:pt>
                <c:pt idx="9106">
                  <c:v>-30512753.868951999</c:v>
                </c:pt>
                <c:pt idx="9107">
                  <c:v>-30521025.607721999</c:v>
                </c:pt>
                <c:pt idx="9108">
                  <c:v>-30528877.725659996</c:v>
                </c:pt>
                <c:pt idx="9109">
                  <c:v>-30536306.011177</c:v>
                </c:pt>
                <c:pt idx="9110">
                  <c:v>-30543306.188136004</c:v>
                </c:pt>
                <c:pt idx="9111">
                  <c:v>-30549873.914491002</c:v>
                </c:pt>
                <c:pt idx="9112">
                  <c:v>-30556004.780884996</c:v>
                </c:pt>
                <c:pt idx="9113">
                  <c:v>-30561694.309207</c:v>
                </c:pt>
                <c:pt idx="9114">
                  <c:v>-30566937.951117996</c:v>
                </c:pt>
                <c:pt idx="9115">
                  <c:v>-30571731.08653</c:v>
                </c:pt>
                <c:pt idx="9116">
                  <c:v>-30576069.022046998</c:v>
                </c:pt>
                <c:pt idx="9117">
                  <c:v>-30579946.989356</c:v>
                </c:pt>
                <c:pt idx="9118">
                  <c:v>-30583360.143585999</c:v>
                </c:pt>
                <c:pt idx="9119">
                  <c:v>-30586303.561604995</c:v>
                </c:pt>
                <c:pt idx="9120">
                  <c:v>-30588772.240285002</c:v>
                </c:pt>
                <c:pt idx="9121">
                  <c:v>-30590761.094705001</c:v>
                </c:pt>
                <c:pt idx="9122">
                  <c:v>-30592264.956308</c:v>
                </c:pt>
                <c:pt idx="9123">
                  <c:v>-30593278.571008995</c:v>
                </c:pt>
                <c:pt idx="9124">
                  <c:v>-30593796.597241998</c:v>
                </c:pt>
                <c:pt idx="9125">
                  <c:v>-30593813.603951</c:v>
                </c:pt>
                <c:pt idx="9126">
                  <c:v>-30593324.068528</c:v>
                </c:pt>
                <c:pt idx="9127">
                  <c:v>-30592322.374682005</c:v>
                </c:pt>
                <c:pt idx="9128">
                  <c:v>-30590802.810256004</c:v>
                </c:pt>
                <c:pt idx="9129">
                  <c:v>-30588759.564966001</c:v>
                </c:pt>
                <c:pt idx="9130">
                  <c:v>-30586186.728082001</c:v>
                </c:pt>
                <c:pt idx="9131">
                  <c:v>-30583078.286034998</c:v>
                </c:pt>
                <c:pt idx="9132">
                  <c:v>-30579428.119956009</c:v>
                </c:pt>
                <c:pt idx="9133">
                  <c:v>-30575230.003132001</c:v>
                </c:pt>
                <c:pt idx="9134">
                  <c:v>-30570477.598389003</c:v>
                </c:pt>
                <c:pt idx="9135">
                  <c:v>-30565164.455396999</c:v>
                </c:pt>
                <c:pt idx="9136">
                  <c:v>-30559284.007885002</c:v>
                </c:pt>
                <c:pt idx="9137">
                  <c:v>-30552829.570770998</c:v>
                </c:pt>
                <c:pt idx="9138">
                  <c:v>-30545794.337203</c:v>
                </c:pt>
                <c:pt idx="9139">
                  <c:v>-30538171.375505</c:v>
                </c:pt>
                <c:pt idx="9140">
                  <c:v>-30529953.626029003</c:v>
                </c:pt>
                <c:pt idx="9141">
                  <c:v>-30521133.897895996</c:v>
                </c:pt>
                <c:pt idx="9142">
                  <c:v>-30511704.865643997</c:v>
                </c:pt>
                <c:pt idx="9143">
                  <c:v>-30501659.065757997</c:v>
                </c:pt>
                <c:pt idx="9144">
                  <c:v>-30490988.893089999</c:v>
                </c:pt>
                <c:pt idx="9145">
                  <c:v>-30479686.597158</c:v>
                </c:pt>
                <c:pt idx="9146">
                  <c:v>-30467744.278330002</c:v>
                </c:pt>
                <c:pt idx="9147">
                  <c:v>-30455153.883865997</c:v>
                </c:pt>
                <c:pt idx="9148">
                  <c:v>-30441907.203837994</c:v>
                </c:pt>
                <c:pt idx="9149">
                  <c:v>-30427995.866911002</c:v>
                </c:pt>
                <c:pt idx="9150">
                  <c:v>-30413411.335972</c:v>
                </c:pt>
                <c:pt idx="9151">
                  <c:v>-30398144.903615996</c:v>
                </c:pt>
                <c:pt idx="9152">
                  <c:v>-30382187.687471997</c:v>
                </c:pt>
                <c:pt idx="9153">
                  <c:v>-30365530.625365</c:v>
                </c:pt>
                <c:pt idx="9154">
                  <c:v>-30348164.470310997</c:v>
                </c:pt>
                <c:pt idx="9155">
                  <c:v>-30330079.785332996</c:v>
                </c:pt>
                <c:pt idx="9156">
                  <c:v>-30311266.938087001</c:v>
                </c:pt>
                <c:pt idx="9157">
                  <c:v>-30291716.095304001</c:v>
                </c:pt>
                <c:pt idx="9158">
                  <c:v>-30271417.217021</c:v>
                </c:pt>
                <c:pt idx="9159">
                  <c:v>-30250360.050611995</c:v>
                </c:pt>
                <c:pt idx="9160">
                  <c:v>-30228534.124583002</c:v>
                </c:pt>
                <c:pt idx="9161">
                  <c:v>-30205928.742155999</c:v>
                </c:pt>
                <c:pt idx="9162">
                  <c:v>-30182532.974599998</c:v>
                </c:pt>
                <c:pt idx="9163">
                  <c:v>-30158335.654313006</c:v>
                </c:pt>
                <c:pt idx="9164">
                  <c:v>-30133325.367644995</c:v>
                </c:pt>
                <c:pt idx="9165">
                  <c:v>-30107490.447443992</c:v>
                </c:pt>
                <c:pt idx="9166">
                  <c:v>-30080818.965311997</c:v>
                </c:pt>
                <c:pt idx="9167">
                  <c:v>-30053298.723568995</c:v>
                </c:pt>
                <c:pt idx="9168">
                  <c:v>-30024917.246885002</c:v>
                </c:pt>
                <c:pt idx="9169">
                  <c:v>-29995661.773599997</c:v>
                </c:pt>
                <c:pt idx="9170">
                  <c:v>-29965519.246687997</c:v>
                </c:pt>
                <c:pt idx="9171">
                  <c:v>-29934476.304356005</c:v>
                </c:pt>
                <c:pt idx="9172">
                  <c:v>-29902519.270267997</c:v>
                </c:pt>
                <c:pt idx="9173">
                  <c:v>-29869634.143367</c:v>
                </c:pt>
                <c:pt idx="9174">
                  <c:v>-29835806.587277994</c:v>
                </c:pt>
                <c:pt idx="9175">
                  <c:v>-29801021.919268996</c:v>
                </c:pt>
                <c:pt idx="9176">
                  <c:v>-29765265.098749001</c:v>
                </c:pt>
                <c:pt idx="9177">
                  <c:v>-29728520.715286005</c:v>
                </c:pt>
                <c:pt idx="9178">
                  <c:v>-29690772.976101</c:v>
                </c:pt>
                <c:pt idx="9179">
                  <c:v>-29652005.693039</c:v>
                </c:pt>
                <c:pt idx="9180">
                  <c:v>-29612202.268959999</c:v>
                </c:pt>
                <c:pt idx="9181">
                  <c:v>-29571345.683544997</c:v>
                </c:pt>
                <c:pt idx="9182">
                  <c:v>-29529418.478467997</c:v>
                </c:pt>
                <c:pt idx="9183">
                  <c:v>-29486402.741905995</c:v>
                </c:pt>
                <c:pt idx="9184">
                  <c:v>-29442280.092354003</c:v>
                </c:pt>
                <c:pt idx="9185">
                  <c:v>-29397031.661706999</c:v>
                </c:pt>
                <c:pt idx="9186">
                  <c:v>-29350638.077555999</c:v>
                </c:pt>
                <c:pt idx="9187">
                  <c:v>-29303079.444673996</c:v>
                </c:pt>
                <c:pt idx="9188">
                  <c:v>-29254335.325630996</c:v>
                </c:pt>
                <c:pt idx="9189">
                  <c:v>-29204384.720492996</c:v>
                </c:pt>
                <c:pt idx="9190">
                  <c:v>-29153206.045557</c:v>
                </c:pt>
                <c:pt idx="9191">
                  <c:v>-29100777.111057002</c:v>
                </c:pt>
                <c:pt idx="9192">
                  <c:v>-29047075.097789001</c:v>
                </c:pt>
                <c:pt idx="9193">
                  <c:v>-28992076.532587003</c:v>
                </c:pt>
                <c:pt idx="9194">
                  <c:v>-28935757.262578998</c:v>
                </c:pt>
                <c:pt idx="9195">
                  <c:v>-28878092.428160001</c:v>
                </c:pt>
                <c:pt idx="9196">
                  <c:v>-28819056.434583999</c:v>
                </c:pt>
                <c:pt idx="9197">
                  <c:v>-28758622.922112998</c:v>
                </c:pt>
                <c:pt idx="9198">
                  <c:v>-28696764.734618995</c:v>
                </c:pt>
                <c:pt idx="9199">
                  <c:v>-28633453.886537999</c:v>
                </c:pt>
                <c:pt idx="9200">
                  <c:v>-28568661.528087001</c:v>
                </c:pt>
                <c:pt idx="9201">
                  <c:v>-28502357.908616997</c:v>
                </c:pt>
                <c:pt idx="9202">
                  <c:v>-28434512.337988</c:v>
                </c:pt>
                <c:pt idx="9203">
                  <c:v>-28365093.145838995</c:v>
                </c:pt>
                <c:pt idx="9204">
                  <c:v>-28294067.638601001</c:v>
                </c:pt>
                <c:pt idx="9205">
                  <c:v>-28221402.054118</c:v>
                </c:pt>
                <c:pt idx="9206">
                  <c:v>-28147061.513696</c:v>
                </c:pt>
                <c:pt idx="9207">
                  <c:v>-28071009.971419998</c:v>
                </c:pt>
                <c:pt idx="9208">
                  <c:v>-27993210.160535999</c:v>
                </c:pt>
                <c:pt idx="9209">
                  <c:v>-27913623.536699001</c:v>
                </c:pt>
                <c:pt idx="9210">
                  <c:v>-27832210.217856001</c:v>
                </c:pt>
                <c:pt idx="9211">
                  <c:v>-27748928.920539998</c:v>
                </c:pt>
                <c:pt idx="9212">
                  <c:v>-27663736.892281</c:v>
                </c:pt>
                <c:pt idx="9213">
                  <c:v>-27576589.839887999</c:v>
                </c:pt>
                <c:pt idx="9214">
                  <c:v>-27487441.853252999</c:v>
                </c:pt>
                <c:pt idx="9215">
                  <c:v>-27396245.324375</c:v>
                </c:pt>
                <c:pt idx="9216">
                  <c:v>-27302950.861205995</c:v>
                </c:pt>
                <c:pt idx="9217">
                  <c:v>-27207507.195944</c:v>
                </c:pt>
                <c:pt idx="9218">
                  <c:v>-27109861.087312996</c:v>
                </c:pt>
                <c:pt idx="9219">
                  <c:v>-27009957.216375001</c:v>
                </c:pt>
                <c:pt idx="9220">
                  <c:v>-26907738.075336006</c:v>
                </c:pt>
                <c:pt idx="9221">
                  <c:v>-26803143.848769005</c:v>
                </c:pt>
                <c:pt idx="9222">
                  <c:v>-26696112.286651995</c:v>
                </c:pt>
                <c:pt idx="9223">
                  <c:v>-26586578.568500999</c:v>
                </c:pt>
                <c:pt idx="9224">
                  <c:v>-26474475.157866001</c:v>
                </c:pt>
                <c:pt idx="9225">
                  <c:v>-26359731.646343</c:v>
                </c:pt>
                <c:pt idx="9226">
                  <c:v>-26242274.586187001</c:v>
                </c:pt>
                <c:pt idx="9227">
                  <c:v>-26122027.310524009</c:v>
                </c:pt>
                <c:pt idx="9228">
                  <c:v>-25998909.740027998</c:v>
                </c:pt>
                <c:pt idx="9229">
                  <c:v>-25872838.174835999</c:v>
                </c:pt>
                <c:pt idx="9230">
                  <c:v>-25743725.07034</c:v>
                </c:pt>
                <c:pt idx="9231">
                  <c:v>-25611478.795307998</c:v>
                </c:pt>
                <c:pt idx="9232">
                  <c:v>-25476003.370689999</c:v>
                </c:pt>
                <c:pt idx="9233">
                  <c:v>-25337198.187183</c:v>
                </c:pt>
                <c:pt idx="9234">
                  <c:v>-25194957.699507006</c:v>
                </c:pt>
                <c:pt idx="9235">
                  <c:v>-25049171.095031995</c:v>
                </c:pt>
                <c:pt idx="9236">
                  <c:v>-24899721.934147999</c:v>
                </c:pt>
                <c:pt idx="9237">
                  <c:v>-24746487.759477995</c:v>
                </c:pt>
                <c:pt idx="9238">
                  <c:v>-24589339.670630999</c:v>
                </c:pt>
                <c:pt idx="9239">
                  <c:v>-24428141.860836998</c:v>
                </c:pt>
                <c:pt idx="9240">
                  <c:v>-24262751.111319005</c:v>
                </c:pt>
                <c:pt idx="9241">
                  <c:v>-24093016.238730002</c:v>
                </c:pt>
                <c:pt idx="9242">
                  <c:v>-23918777.490387999</c:v>
                </c:pt>
                <c:pt idx="9243">
                  <c:v>-23739865.881349996</c:v>
                </c:pt>
                <c:pt idx="9244">
                  <c:v>-23556102.466561995</c:v>
                </c:pt>
                <c:pt idx="9245">
                  <c:v>-23367297.540402997</c:v>
                </c:pt>
                <c:pt idx="9246">
                  <c:v>-23173249.754897997</c:v>
                </c:pt>
                <c:pt idx="9247">
                  <c:v>-22973745.146632001</c:v>
                </c:pt>
                <c:pt idx="9248">
                  <c:v>-22768556.060974997</c:v>
                </c:pt>
                <c:pt idx="9249">
                  <c:v>-22557439.960606996</c:v>
                </c:pt>
                <c:pt idx="9250">
                  <c:v>-22340138.103381</c:v>
                </c:pt>
                <c:pt idx="9251">
                  <c:v>-22116374.072344001</c:v>
                </c:pt>
                <c:pt idx="9252">
                  <c:v>-21885852.138138004</c:v>
                </c:pt>
                <c:pt idx="9253">
                  <c:v>-21648255.430927999</c:v>
                </c:pt>
                <c:pt idx="9254">
                  <c:v>-21403243.895459</c:v>
                </c:pt>
                <c:pt idx="9255">
                  <c:v>-21150451.998657998</c:v>
                </c:pt>
                <c:pt idx="9256">
                  <c:v>-20889486.154272001</c:v>
                </c:pt>
                <c:pt idx="9257">
                  <c:v>-20619921.823309999</c:v>
                </c:pt>
                <c:pt idx="9258">
                  <c:v>-20341300.242269997</c:v>
                </c:pt>
                <c:pt idx="9259">
                  <c:v>-20053124.723241996</c:v>
                </c:pt>
                <c:pt idx="9260">
                  <c:v>-19754856.460701995</c:v>
                </c:pt>
                <c:pt idx="9261">
                  <c:v>-19445909.769024</c:v>
                </c:pt>
                <c:pt idx="9262">
                  <c:v>-19125646.662210997</c:v>
                </c:pt>
                <c:pt idx="9263">
                  <c:v>-18793370.672936004</c:v>
                </c:pt>
                <c:pt idx="9264">
                  <c:v>-18448319.791599996</c:v>
                </c:pt>
                <c:pt idx="9265">
                  <c:v>-18089658.387882996</c:v>
                </c:pt>
                <c:pt idx="9266">
                  <c:v>-17716467.957441997</c:v>
                </c:pt>
                <c:pt idx="9267">
                  <c:v>-17327736.516077001</c:v>
                </c:pt>
                <c:pt idx="9268">
                  <c:v>-16922346.444534</c:v>
                </c:pt>
                <c:pt idx="9269">
                  <c:v>-16499060.572665</c:v>
                </c:pt>
                <c:pt idx="9270">
                  <c:v>-16056506.287894998</c:v>
                </c:pt>
                <c:pt idx="9271">
                  <c:v>-15593157.470439</c:v>
                </c:pt>
                <c:pt idx="9272">
                  <c:v>-15107314.114065001</c:v>
                </c:pt>
                <c:pt idx="9273">
                  <c:v>-14597079.616312001</c:v>
                </c:pt>
                <c:pt idx="9274">
                  <c:v>-14060335.964995002</c:v>
                </c:pt>
                <c:pt idx="9275">
                  <c:v>-13494717.489341</c:v>
                </c:pt>
                <c:pt idx="9276">
                  <c:v>-12897584.614877</c:v>
                </c:pt>
                <c:pt idx="9277">
                  <c:v>-12266000.369115002</c:v>
                </c:pt>
                <c:pt idx="9278">
                  <c:v>-11596714.552503999</c:v>
                </c:pt>
                <c:pt idx="9279">
                  <c:v>-10886163.993379002</c:v>
                </c:pt>
                <c:pt idx="9280">
                  <c:v>-10130502.798419999</c:v>
                </c:pt>
                <c:pt idx="9281">
                  <c:v>-9325684.7382329982</c:v>
                </c:pt>
                <c:pt idx="9282">
                  <c:v>-8467631.3444949985</c:v>
                </c:pt>
                <c:pt idx="9283">
                  <c:v>-7552533.0844319994</c:v>
                </c:pt>
                <c:pt idx="9284">
                  <c:v>-6577342.5389500009</c:v>
                </c:pt>
                <c:pt idx="9285">
                  <c:v>-5540515.3117809994</c:v>
                </c:pt>
                <c:pt idx="9286">
                  <c:v>-4443011.4825580008</c:v>
                </c:pt>
                <c:pt idx="9287">
                  <c:v>-3289453.9174439996</c:v>
                </c:pt>
                <c:pt idx="9288">
                  <c:v>-2089136.8864860001</c:v>
                </c:pt>
                <c:pt idx="9289">
                  <c:v>-856365.48675399995</c:v>
                </c:pt>
                <c:pt idx="9290">
                  <c:v>390403.629075</c:v>
                </c:pt>
                <c:pt idx="9291">
                  <c:v>1630738.8517200002</c:v>
                </c:pt>
                <c:pt idx="9292">
                  <c:v>2845130.5926549993</c:v>
                </c:pt>
                <c:pt idx="9293">
                  <c:v>4017544.7220060001</c:v>
                </c:pt>
                <c:pt idx="9294">
                  <c:v>5136796.9118369995</c:v>
                </c:pt>
                <c:pt idx="9295">
                  <c:v>6196611.4976420002</c:v>
                </c:pt>
                <c:pt idx="9296">
                  <c:v>7194794.6151629994</c:v>
                </c:pt>
                <c:pt idx="9297">
                  <c:v>8132083.2039129995</c:v>
                </c:pt>
                <c:pt idx="9298">
                  <c:v>9011063.5206509996</c:v>
                </c:pt>
                <c:pt idx="9299">
                  <c:v>9835329.937018998</c:v>
                </c:pt>
                <c:pt idx="9300">
                  <c:v>10608904.49202</c:v>
                </c:pt>
                <c:pt idx="9301">
                  <c:v>11335871.117869997</c:v>
                </c:pt>
                <c:pt idx="9302">
                  <c:v>12020164.044425998</c:v>
                </c:pt>
                <c:pt idx="9303">
                  <c:v>12665457.984581999</c:v>
                </c:pt>
                <c:pt idx="9304">
                  <c:v>13275121.510707</c:v>
                </c:pt>
                <c:pt idx="9305">
                  <c:v>13852207.578894001</c:v>
                </c:pt>
                <c:pt idx="9306">
                  <c:v>14399464.568925001</c:v>
                </c:pt>
                <c:pt idx="9307">
                  <c:v>14919357.638607997</c:v>
                </c:pt>
                <c:pt idx="9308">
                  <c:v>15414094.354580002</c:v>
                </c:pt>
                <c:pt idx="9309">
                  <c:v>15885651.163980002</c:v>
                </c:pt>
                <c:pt idx="9310">
                  <c:v>16335798.855712004</c:v>
                </c:pt>
                <c:pt idx="9311">
                  <c:v>16766126.102239</c:v>
                </c:pt>
                <c:pt idx="9312">
                  <c:v>17178060.718779001</c:v>
                </c:pt>
                <c:pt idx="9313">
                  <c:v>17572888.582397997</c:v>
                </c:pt>
                <c:pt idx="9314">
                  <c:v>17951770.315535001</c:v>
                </c:pt>
                <c:pt idx="9315">
                  <c:v>18315755.916270997</c:v>
                </c:pt>
                <c:pt idx="9316">
                  <c:v>18665797.547064997</c:v>
                </c:pt>
                <c:pt idx="9317">
                  <c:v>19002760.696368001</c:v>
                </c:pt>
                <c:pt idx="9318">
                  <c:v>19327433.916126009</c:v>
                </c:pt>
                <c:pt idx="9319">
                  <c:v>19640537.320333999</c:v>
                </c:pt>
                <c:pt idx="9320">
                  <c:v>19942730.009567</c:v>
                </c:pt>
                <c:pt idx="9321">
                  <c:v>20234616.566307001</c:v>
                </c:pt>
                <c:pt idx="9322">
                  <c:v>20516752.746966999</c:v>
                </c:pt>
                <c:pt idx="9323">
                  <c:v>20789650.479414996</c:v>
                </c:pt>
                <c:pt idx="9324">
                  <c:v>21053782.259667996</c:v>
                </c:pt>
                <c:pt idx="9325">
                  <c:v>21309585.028200999</c:v>
                </c:pt>
                <c:pt idx="9326">
                  <c:v>21557463.594904006</c:v>
                </c:pt>
                <c:pt idx="9327">
                  <c:v>21797793.6719</c:v>
                </c:pt>
                <c:pt idx="9328">
                  <c:v>22030924.565044995</c:v>
                </c:pt>
                <c:pt idx="9329">
                  <c:v>22257181.567761995</c:v>
                </c:pt>
                <c:pt idx="9330">
                  <c:v>22476868.094751</c:v>
                </c:pt>
                <c:pt idx="9331">
                  <c:v>22690267.587905996</c:v>
                </c:pt>
                <c:pt idx="9332">
                  <c:v>22897645.222337</c:v>
                </c:pt>
                <c:pt idx="9333">
                  <c:v>23099249.436593</c:v>
                </c:pt>
                <c:pt idx="9334">
                  <c:v>23295313.307980999</c:v>
                </c:pt>
                <c:pt idx="9335">
                  <c:v>23486055.791071996</c:v>
                </c:pt>
                <c:pt idx="9336">
                  <c:v>23671682.835138999</c:v>
                </c:pt>
                <c:pt idx="9337">
                  <c:v>23852388.394258</c:v>
                </c:pt>
                <c:pt idx="9338">
                  <c:v>24028355.342017997</c:v>
                </c:pt>
                <c:pt idx="9339">
                  <c:v>24199756.301325001</c:v>
                </c:pt>
                <c:pt idx="9340">
                  <c:v>24366754.398465998</c:v>
                </c:pt>
                <c:pt idx="9341">
                  <c:v>24529503.949491996</c:v>
                </c:pt>
                <c:pt idx="9342">
                  <c:v>24688151.086010002</c:v>
                </c:pt>
                <c:pt idx="9343">
                  <c:v>24842834.326620001</c:v>
                </c:pt>
                <c:pt idx="9344">
                  <c:v>24993685.099534001</c:v>
                </c:pt>
                <c:pt idx="9345">
                  <c:v>25140828.221244995</c:v>
                </c:pt>
                <c:pt idx="9346">
                  <c:v>25284382.335576005</c:v>
                </c:pt>
                <c:pt idx="9347">
                  <c:v>25424460.316963002</c:v>
                </c:pt>
                <c:pt idx="9348">
                  <c:v>25561169.641384006</c:v>
                </c:pt>
                <c:pt idx="9349">
                  <c:v>25694612.727977995</c:v>
                </c:pt>
                <c:pt idx="9350">
                  <c:v>25824887.254085999</c:v>
                </c:pt>
                <c:pt idx="9351">
                  <c:v>25952086.446137998</c:v>
                </c:pt>
                <c:pt idx="9352">
                  <c:v>26076299.348568</c:v>
                </c:pt>
                <c:pt idx="9353">
                  <c:v>26197611.072710998</c:v>
                </c:pt>
                <c:pt idx="9354">
                  <c:v>26316103.027436998</c:v>
                </c:pt>
                <c:pt idx="9355">
                  <c:v>26431853.133103002</c:v>
                </c:pt>
                <c:pt idx="9356">
                  <c:v>26544936.020242997</c:v>
                </c:pt>
                <c:pt idx="9357">
                  <c:v>26655423.214288998</c:v>
                </c:pt>
                <c:pt idx="9358">
                  <c:v>26763383.307470996</c:v>
                </c:pt>
                <c:pt idx="9359">
                  <c:v>26868882.118962005</c:v>
                </c:pt>
                <c:pt idx="9360">
                  <c:v>26971982.844197001</c:v>
                </c:pt>
                <c:pt idx="9361">
                  <c:v>27072746.194258001</c:v>
                </c:pt>
                <c:pt idx="9362">
                  <c:v>27171230.526083998</c:v>
                </c:pt>
                <c:pt idx="9363">
                  <c:v>27267491.964232996</c:v>
                </c:pt>
                <c:pt idx="9364">
                  <c:v>27361584.514840998</c:v>
                </c:pt>
                <c:pt idx="9365">
                  <c:v>27453560.172373001</c:v>
                </c:pt>
                <c:pt idx="9366">
                  <c:v>27543469.019699998</c:v>
                </c:pt>
                <c:pt idx="9367">
                  <c:v>27631359.322007</c:v>
                </c:pt>
                <c:pt idx="9368">
                  <c:v>27717277.614973001</c:v>
                </c:pt>
                <c:pt idx="9369">
                  <c:v>27801268.787640993</c:v>
                </c:pt>
                <c:pt idx="9370">
                  <c:v>27883376.160362005</c:v>
                </c:pt>
                <c:pt idx="9371">
                  <c:v>27963641.558148999</c:v>
                </c:pt>
                <c:pt idx="9372">
                  <c:v>28042105.379779</c:v>
                </c:pt>
                <c:pt idx="9373">
                  <c:v>28118806.662916999</c:v>
                </c:pt>
                <c:pt idx="9374">
                  <c:v>28193783.145550001</c:v>
                </c:pt>
                <c:pt idx="9375">
                  <c:v>28267071.323967997</c:v>
                </c:pt>
                <c:pt idx="9376">
                  <c:v>28338706.50753</c:v>
                </c:pt>
                <c:pt idx="9377">
                  <c:v>28408722.870425001</c:v>
                </c:pt>
                <c:pt idx="9378">
                  <c:v>28477153.500622001</c:v>
                </c:pt>
                <c:pt idx="9379">
                  <c:v>28544030.44619</c:v>
                </c:pt>
                <c:pt idx="9380">
                  <c:v>28609384.759164006</c:v>
                </c:pt>
                <c:pt idx="9381">
                  <c:v>28673246.537099998</c:v>
                </c:pt>
                <c:pt idx="9382">
                  <c:v>28735644.962476995</c:v>
                </c:pt>
                <c:pt idx="9383">
                  <c:v>28796608.340064</c:v>
                </c:pt>
                <c:pt idx="9384">
                  <c:v>28856164.132389009</c:v>
                </c:pt>
                <c:pt idx="9385">
                  <c:v>28914338.993423995</c:v>
                </c:pt>
                <c:pt idx="9386">
                  <c:v>28971158.800584003</c:v>
                </c:pt>
                <c:pt idx="9387">
                  <c:v>29026648.685151</c:v>
                </c:pt>
                <c:pt idx="9388">
                  <c:v>29080833.061204996</c:v>
                </c:pt>
                <c:pt idx="9389">
                  <c:v>29133735.653167002</c:v>
                </c:pt>
                <c:pt idx="9390">
                  <c:v>29185379.522004999</c:v>
                </c:pt>
                <c:pt idx="9391">
                  <c:v>29235787.090213995</c:v>
                </c:pt>
                <c:pt idx="9392">
                  <c:v>29284980.165607996</c:v>
                </c:pt>
                <c:pt idx="9393">
                  <c:v>29332979.964012995</c:v>
                </c:pt>
                <c:pt idx="9394">
                  <c:v>29379807.130911</c:v>
                </c:pt>
                <c:pt idx="9395">
                  <c:v>29425481.762093995</c:v>
                </c:pt>
                <c:pt idx="9396">
                  <c:v>29470023.423386</c:v>
                </c:pt>
                <c:pt idx="9397">
                  <c:v>29513451.16948</c:v>
                </c:pt>
                <c:pt idx="9398">
                  <c:v>29555783.561935995</c:v>
                </c:pt>
                <c:pt idx="9399">
                  <c:v>29597038.686388999</c:v>
                </c:pt>
                <c:pt idx="9400">
                  <c:v>29637234.169006001</c:v>
                </c:pt>
                <c:pt idx="9401">
                  <c:v>29676387.192230001</c:v>
                </c:pt>
                <c:pt idx="9402">
                  <c:v>29714514.509853002</c:v>
                </c:pt>
                <c:pt idx="9403">
                  <c:v>29751632.461438991</c:v>
                </c:pt>
                <c:pt idx="9404">
                  <c:v>29787756.986154001</c:v>
                </c:pt>
                <c:pt idx="9405">
                  <c:v>29822903.636007003</c:v>
                </c:pt>
                <c:pt idx="9406">
                  <c:v>29857087.588546</c:v>
                </c:pt>
                <c:pt idx="9407">
                  <c:v>29890323.659035999</c:v>
                </c:pt>
                <c:pt idx="9408">
                  <c:v>29922626.312135004</c:v>
                </c:pt>
                <c:pt idx="9409">
                  <c:v>29954009.673107002</c:v>
                </c:pt>
                <c:pt idx="9410">
                  <c:v>29984487.538578998</c:v>
                </c:pt>
                <c:pt idx="9411">
                  <c:v>30014073.386873998</c:v>
                </c:pt>
                <c:pt idx="9412">
                  <c:v>30042780.387936</c:v>
                </c:pt>
                <c:pt idx="9413">
                  <c:v>30070621.412870996</c:v>
                </c:pt>
                <c:pt idx="9414">
                  <c:v>30097609.043110996</c:v>
                </c:pt>
                <c:pt idx="9415">
                  <c:v>30123755.579232</c:v>
                </c:pt>
                <c:pt idx="9416">
                  <c:v>30149073.049434997</c:v>
                </c:pt>
                <c:pt idx="9417">
                  <c:v>30173573.217704006</c:v>
                </c:pt>
                <c:pt idx="9418">
                  <c:v>30197267.591655996</c:v>
                </c:pt>
                <c:pt idx="9419">
                  <c:v>30220167.430105001</c:v>
                </c:pt>
                <c:pt idx="9420">
                  <c:v>30242283.750339001</c:v>
                </c:pt>
                <c:pt idx="9421">
                  <c:v>30263627.335137002</c:v>
                </c:pt>
                <c:pt idx="9422">
                  <c:v>30284208.739523999</c:v>
                </c:pt>
                <c:pt idx="9423">
                  <c:v>30304038.297286</c:v>
                </c:pt>
                <c:pt idx="9424">
                  <c:v>30323126.127247997</c:v>
                </c:pt>
                <c:pt idx="9425">
                  <c:v>30341482.139336005</c:v>
                </c:pt>
                <c:pt idx="9426">
                  <c:v>30359116.040414002</c:v>
                </c:pt>
                <c:pt idx="9427">
                  <c:v>30376037.339922003</c:v>
                </c:pt>
                <c:pt idx="9428">
                  <c:v>30392255.355321001</c:v>
                </c:pt>
                <c:pt idx="9429">
                  <c:v>30407779.217342</c:v>
                </c:pt>
                <c:pt idx="9430">
                  <c:v>30422617.875059001</c:v>
                </c:pt>
                <c:pt idx="9431">
                  <c:v>30436780.100791998</c:v>
                </c:pt>
                <c:pt idx="9432">
                  <c:v>30450274.494836997</c:v>
                </c:pt>
                <c:pt idx="9433">
                  <c:v>30463109.490039997</c:v>
                </c:pt>
                <c:pt idx="9434">
                  <c:v>30475293.356224004</c:v>
                </c:pt>
                <c:pt idx="9435">
                  <c:v>30486834.204459999</c:v>
                </c:pt>
                <c:pt idx="9436">
                  <c:v>30497739.991199996</c:v>
                </c:pt>
                <c:pt idx="9437">
                  <c:v>30508018.522282999</c:v>
                </c:pt>
                <c:pt idx="9438">
                  <c:v>30517677.456797998</c:v>
                </c:pt>
                <c:pt idx="9439">
                  <c:v>30526724.310830001</c:v>
                </c:pt>
                <c:pt idx="9440">
                  <c:v>30535166.461086996</c:v>
                </c:pt>
                <c:pt idx="9441">
                  <c:v>30543011.148407001</c:v>
                </c:pt>
                <c:pt idx="9442">
                  <c:v>30550265.481155995</c:v>
                </c:pt>
                <c:pt idx="9443">
                  <c:v>30556936.438523002</c:v>
                </c:pt>
                <c:pt idx="9444">
                  <c:v>30563030.873702001</c:v>
                </c:pt>
                <c:pt idx="9445">
                  <c:v>30568555.516987003</c:v>
                </c:pt>
                <c:pt idx="9446">
                  <c:v>30573516.978766005</c:v>
                </c:pt>
                <c:pt idx="9447">
                  <c:v>30577921.752423</c:v>
                </c:pt>
                <c:pt idx="9448">
                  <c:v>30581776.217151999</c:v>
                </c:pt>
                <c:pt idx="9449">
                  <c:v>30585086.640686005</c:v>
                </c:pt>
                <c:pt idx="9450">
                  <c:v>30587859.181947995</c:v>
                </c:pt>
                <c:pt idx="9451">
                  <c:v>30590099.893615995</c:v>
                </c:pt>
                <c:pt idx="9452">
                  <c:v>30591814.724614996</c:v>
                </c:pt>
                <c:pt idx="9453">
                  <c:v>30593009.522539001</c:v>
                </c:pt>
                <c:pt idx="9454">
                  <c:v>30593690.035996001</c:v>
                </c:pt>
                <c:pt idx="9455">
                  <c:v>30593861.916887999</c:v>
                </c:pt>
                <c:pt idx="9456">
                  <c:v>30593530.722624999</c:v>
                </c:pt>
                <c:pt idx="9457">
                  <c:v>30592701.918274999</c:v>
                </c:pt>
                <c:pt idx="9458">
                  <c:v>30591380.878651001</c:v>
                </c:pt>
                <c:pt idx="9459">
                  <c:v>30589572.890342001</c:v>
                </c:pt>
                <c:pt idx="9460">
                  <c:v>30587283.153682999</c:v>
                </c:pt>
                <c:pt idx="9461">
                  <c:v>30584516.784669995</c:v>
                </c:pt>
                <c:pt idx="9462">
                  <c:v>30581278.816825002</c:v>
                </c:pt>
                <c:pt idx="9463">
                  <c:v>30577574.203005996</c:v>
                </c:pt>
                <c:pt idx="9464">
                  <c:v>30573407.817168001</c:v>
                </c:pt>
                <c:pt idx="9465">
                  <c:v>30568784.456073996</c:v>
                </c:pt>
                <c:pt idx="9466">
                  <c:v>30563708.840962999</c:v>
                </c:pt>
                <c:pt idx="9467">
                  <c:v>30558185.619168002</c:v>
                </c:pt>
                <c:pt idx="9468">
                  <c:v>30552219.365696996</c:v>
                </c:pt>
                <c:pt idx="9469">
                  <c:v>30545814.584762</c:v>
                </c:pt>
                <c:pt idx="9470">
                  <c:v>30538975.711275995</c:v>
                </c:pt>
                <c:pt idx="9471">
                  <c:v>30531707.112306003</c:v>
                </c:pt>
                <c:pt idx="9472">
                  <c:v>30524013.088489</c:v>
                </c:pt>
                <c:pt idx="9473">
                  <c:v>30515897.875409</c:v>
                </c:pt>
                <c:pt idx="9474">
                  <c:v>30507365.644942001</c:v>
                </c:pt>
                <c:pt idx="9475">
                  <c:v>30498420.506558999</c:v>
                </c:pt>
                <c:pt idx="9476">
                  <c:v>30489066.508604001</c:v>
                </c:pt>
                <c:pt idx="9477">
                  <c:v>30479307.639534004</c:v>
                </c:pt>
                <c:pt idx="9478">
                  <c:v>30469147.829126004</c:v>
                </c:pt>
                <c:pt idx="9479">
                  <c:v>30458590.949657995</c:v>
                </c:pt>
                <c:pt idx="9480">
                  <c:v>30447640.817057002</c:v>
                </c:pt>
                <c:pt idx="9481">
                  <c:v>30436301.192019001</c:v>
                </c:pt>
                <c:pt idx="9482">
                  <c:v>30424575.781100996</c:v>
                </c:pt>
                <c:pt idx="9483">
                  <c:v>30412468.237783998</c:v>
                </c:pt>
                <c:pt idx="9484">
                  <c:v>30399982.163515002</c:v>
                </c:pt>
                <c:pt idx="9485">
                  <c:v>30387121.108715001</c:v>
                </c:pt>
                <c:pt idx="9486">
                  <c:v>30373888.573771995</c:v>
                </c:pt>
                <c:pt idx="9487">
                  <c:v>30360288.010001998</c:v>
                </c:pt>
                <c:pt idx="9488">
                  <c:v>30346322.820587005</c:v>
                </c:pt>
                <c:pt idx="9489">
                  <c:v>30331996.361498997</c:v>
                </c:pt>
                <c:pt idx="9490">
                  <c:v>30317311.942391995</c:v>
                </c:pt>
                <c:pt idx="9491">
                  <c:v>30302272.827474996</c:v>
                </c:pt>
                <c:pt idx="9492">
                  <c:v>30286882.236370001</c:v>
                </c:pt>
                <c:pt idx="9493">
                  <c:v>30271143.344939999</c:v>
                </c:pt>
                <c:pt idx="9494">
                  <c:v>30255059.286107998</c:v>
                </c:pt>
                <c:pt idx="9495">
                  <c:v>30238633.150649</c:v>
                </c:pt>
                <c:pt idx="9496">
                  <c:v>30221867.987964995</c:v>
                </c:pt>
                <c:pt idx="9497">
                  <c:v>30204766.806847997</c:v>
                </c:pt>
                <c:pt idx="9498">
                  <c:v>30187332.576214001</c:v>
                </c:pt>
                <c:pt idx="9499">
                  <c:v>30169568.225833997</c:v>
                </c:pt>
                <c:pt idx="9500">
                  <c:v>30151476.647034001</c:v>
                </c:pt>
                <c:pt idx="9501">
                  <c:v>30133060.693390999</c:v>
                </c:pt>
                <c:pt idx="9502">
                  <c:v>30114323.181407996</c:v>
                </c:pt>
                <c:pt idx="9503">
                  <c:v>30095266.891171996</c:v>
                </c:pt>
                <c:pt idx="9504">
                  <c:v>30075894.567001995</c:v>
                </c:pt>
                <c:pt idx="9505">
                  <c:v>30056208.918076999</c:v>
                </c:pt>
                <c:pt idx="9506">
                  <c:v>30036212.619056005</c:v>
                </c:pt>
                <c:pt idx="9507">
                  <c:v>30015908.310679</c:v>
                </c:pt>
                <c:pt idx="9508">
                  <c:v>29995298.600360002</c:v>
                </c:pt>
                <c:pt idx="9509">
                  <c:v>29974386.062759999</c:v>
                </c:pt>
                <c:pt idx="9510">
                  <c:v>29953173.240355</c:v>
                </c:pt>
                <c:pt idx="9511">
                  <c:v>29931662.643987998</c:v>
                </c:pt>
                <c:pt idx="9512">
                  <c:v>29909856.753406998</c:v>
                </c:pt>
                <c:pt idx="9513">
                  <c:v>29887758.017795999</c:v>
                </c:pt>
                <c:pt idx="9514">
                  <c:v>29865368.856291998</c:v>
                </c:pt>
                <c:pt idx="9515">
                  <c:v>29842691.658491999</c:v>
                </c:pt>
                <c:pt idx="9516">
                  <c:v>29819728.784944996</c:v>
                </c:pt>
                <c:pt idx="9517">
                  <c:v>29796482.567641996</c:v>
                </c:pt>
                <c:pt idx="9518">
                  <c:v>29772955.310488999</c:v>
                </c:pt>
                <c:pt idx="9519">
                  <c:v>29749149.289771996</c:v>
                </c:pt>
                <c:pt idx="9520">
                  <c:v>29725066.754610997</c:v>
                </c:pt>
                <c:pt idx="9521">
                  <c:v>29700709.927408997</c:v>
                </c:pt>
                <c:pt idx="9522">
                  <c:v>29676081.004285999</c:v>
                </c:pt>
                <c:pt idx="9523">
                  <c:v>29651182.155506004</c:v>
                </c:pt>
                <c:pt idx="9524">
                  <c:v>29626015.525899995</c:v>
                </c:pt>
                <c:pt idx="9525">
                  <c:v>29600583.235271998</c:v>
                </c:pt>
                <c:pt idx="9526">
                  <c:v>29574887.378805</c:v>
                </c:pt>
                <c:pt idx="9527">
                  <c:v>29548930.027448997</c:v>
                </c:pt>
                <c:pt idx="9528">
                  <c:v>29522713.228314001</c:v>
                </c:pt>
                <c:pt idx="9529">
                  <c:v>29496239.005043995</c:v>
                </c:pt>
                <c:pt idx="9530">
                  <c:v>29469509.358188003</c:v>
                </c:pt>
                <c:pt idx="9531">
                  <c:v>29442526.265563995</c:v>
                </c:pt>
                <c:pt idx="9532">
                  <c:v>29415291.682615995</c:v>
                </c:pt>
                <c:pt idx="9533">
                  <c:v>29387807.54276</c:v>
                </c:pt>
                <c:pt idx="9534">
                  <c:v>29360075.757731002</c:v>
                </c:pt>
                <c:pt idx="9535">
                  <c:v>29332098.217912</c:v>
                </c:pt>
                <c:pt idx="9536">
                  <c:v>29303876.792670995</c:v>
                </c:pt>
                <c:pt idx="9537">
                  <c:v>29275413.330676999</c:v>
                </c:pt>
                <c:pt idx="9538">
                  <c:v>29246709.660217997</c:v>
                </c:pt>
                <c:pt idx="9539">
                  <c:v>29217767.589513995</c:v>
                </c:pt>
                <c:pt idx="9540">
                  <c:v>29188588.907017995</c:v>
                </c:pt>
                <c:pt idx="9541">
                  <c:v>29159175.381716996</c:v>
                </c:pt>
                <c:pt idx="9542">
                  <c:v>29129528.763422996</c:v>
                </c:pt>
                <c:pt idx="9543">
                  <c:v>29099650.783060994</c:v>
                </c:pt>
                <c:pt idx="9544">
                  <c:v>29069543.152951002</c:v>
                </c:pt>
                <c:pt idx="9545">
                  <c:v>29039207.567085002</c:v>
                </c:pt>
                <c:pt idx="9546">
                  <c:v>29008645.701397002</c:v>
                </c:pt>
                <c:pt idx="9547">
                  <c:v>28977859.214031</c:v>
                </c:pt>
                <c:pt idx="9548">
                  <c:v>28946849.745601997</c:v>
                </c:pt>
                <c:pt idx="9549">
                  <c:v>28915618.919452</c:v>
                </c:pt>
                <c:pt idx="9550">
                  <c:v>28884168.341900997</c:v>
                </c:pt>
                <c:pt idx="9551">
                  <c:v>28852499.602497999</c:v>
                </c:pt>
                <c:pt idx="9552">
                  <c:v>28820614.274257001</c:v>
                </c:pt>
                <c:pt idx="9553">
                  <c:v>28788513.913904998</c:v>
                </c:pt>
                <c:pt idx="9554">
                  <c:v>28756200.062105</c:v>
                </c:pt>
                <c:pt idx="9555">
                  <c:v>28723674.243693996</c:v>
                </c:pt>
                <c:pt idx="9556">
                  <c:v>28690937.967904996</c:v>
                </c:pt>
                <c:pt idx="9557">
                  <c:v>28657992.728588998</c:v>
                </c:pt>
                <c:pt idx="9558">
                  <c:v>28624840.004434001</c:v>
                </c:pt>
                <c:pt idx="9559">
                  <c:v>28591481.259176999</c:v>
                </c:pt>
                <c:pt idx="9560">
                  <c:v>28557917.941812992</c:v>
                </c:pt>
                <c:pt idx="9561">
                  <c:v>28524151.486804996</c:v>
                </c:pt>
                <c:pt idx="9562">
                  <c:v>28490183.314284004</c:v>
                </c:pt>
                <c:pt idx="9563">
                  <c:v>28456014.830247</c:v>
                </c:pt>
                <c:pt idx="9564">
                  <c:v>28421647.426755998</c:v>
                </c:pt>
                <c:pt idx="9565">
                  <c:v>28387082.482127</c:v>
                </c:pt>
                <c:pt idx="9566">
                  <c:v>28352321.361118995</c:v>
                </c:pt>
                <c:pt idx="9567">
                  <c:v>28317365.415123999</c:v>
                </c:pt>
                <c:pt idx="9568">
                  <c:v>28282215.982342996</c:v>
                </c:pt>
                <c:pt idx="9569">
                  <c:v>28246874.387968995</c:v>
                </c:pt>
                <c:pt idx="9570">
                  <c:v>28211341.944363002</c:v>
                </c:pt>
                <c:pt idx="9571">
                  <c:v>28175619.951227002</c:v>
                </c:pt>
                <c:pt idx="9572">
                  <c:v>28139709.695772</c:v>
                </c:pt>
                <c:pt idx="9573">
                  <c:v>28103612.452887997</c:v>
                </c:pt>
                <c:pt idx="9574">
                  <c:v>28067329.485310998</c:v>
                </c:pt>
                <c:pt idx="9575">
                  <c:v>28030862.043776002</c:v>
                </c:pt>
                <c:pt idx="9576">
                  <c:v>27994211.367187001</c:v>
                </c:pt>
                <c:pt idx="9577">
                  <c:v>27957378.682765</c:v>
                </c:pt>
                <c:pt idx="9578">
                  <c:v>27920365.206206001</c:v>
                </c:pt>
                <c:pt idx="9579">
                  <c:v>27883172.141832002</c:v>
                </c:pt>
                <c:pt idx="9580">
                  <c:v>27845800.682737</c:v>
                </c:pt>
                <c:pt idx="9581">
                  <c:v>27808252.010938</c:v>
                </c:pt>
                <c:pt idx="9582">
                  <c:v>27770527.297514997</c:v>
                </c:pt>
                <c:pt idx="9583">
                  <c:v>27732627.702755</c:v>
                </c:pt>
                <c:pt idx="9584">
                  <c:v>27694554.376288999</c:v>
                </c:pt>
                <c:pt idx="9585">
                  <c:v>27656308.457230996</c:v>
                </c:pt>
                <c:pt idx="9586">
                  <c:v>27617891.074313</c:v>
                </c:pt>
                <c:pt idx="9587">
                  <c:v>27579303.346014999</c:v>
                </c:pt>
                <c:pt idx="9588">
                  <c:v>27540546.380701002</c:v>
                </c:pt>
                <c:pt idx="9589">
                  <c:v>27501621.27674</c:v>
                </c:pt>
                <c:pt idx="9590">
                  <c:v>27462529.122639</c:v>
                </c:pt>
                <c:pt idx="9591">
                  <c:v>27423270.997161996</c:v>
                </c:pt>
                <c:pt idx="9592">
                  <c:v>27383847.969457995</c:v>
                </c:pt>
                <c:pt idx="9593">
                  <c:v>27344261.099177998</c:v>
                </c:pt>
                <c:pt idx="9594">
                  <c:v>27304511.436593</c:v>
                </c:pt>
                <c:pt idx="9595">
                  <c:v>27264600.022713002</c:v>
                </c:pt>
                <c:pt idx="9596">
                  <c:v>27224527.889400002</c:v>
                </c:pt>
                <c:pt idx="9597">
                  <c:v>27184296.059482999</c:v>
                </c:pt>
                <c:pt idx="9598">
                  <c:v>27143905.546867996</c:v>
                </c:pt>
                <c:pt idx="9599">
                  <c:v>27103357.356649</c:v>
                </c:pt>
                <c:pt idx="9600">
                  <c:v>27062652.485213991</c:v>
                </c:pt>
                <c:pt idx="9601">
                  <c:v>27021791.920350999</c:v>
                </c:pt>
                <c:pt idx="9602">
                  <c:v>26980776.641359001</c:v>
                </c:pt>
                <c:pt idx="9603">
                  <c:v>26939607.619140003</c:v>
                </c:pt>
                <c:pt idx="9604">
                  <c:v>26898285.816310003</c:v>
                </c:pt>
                <c:pt idx="9605">
                  <c:v>26856812.187296998</c:v>
                </c:pt>
                <c:pt idx="9606">
                  <c:v>26815187.678435005</c:v>
                </c:pt>
                <c:pt idx="9607">
                  <c:v>26773413.228066001</c:v>
                </c:pt>
                <c:pt idx="9608">
                  <c:v>26731489.766632002</c:v>
                </c:pt>
                <c:pt idx="9609">
                  <c:v>26689418.216774005</c:v>
                </c:pt>
                <c:pt idx="9610">
                  <c:v>26647199.493417993</c:v>
                </c:pt>
                <c:pt idx="9611">
                  <c:v>26604834.503870994</c:v>
                </c:pt>
                <c:pt idx="9612">
                  <c:v>26562324.147909999</c:v>
                </c:pt>
                <c:pt idx="9613">
                  <c:v>26519669.317869999</c:v>
                </c:pt>
                <c:pt idx="9614">
                  <c:v>26476870.898733001</c:v>
                </c:pt>
                <c:pt idx="9615">
                  <c:v>26433929.768212002</c:v>
                </c:pt>
                <c:pt idx="9616">
                  <c:v>26390846.796833996</c:v>
                </c:pt>
                <c:pt idx="9617">
                  <c:v>26347622.848030999</c:v>
                </c:pt>
                <c:pt idx="9618">
                  <c:v>26304258.778213002</c:v>
                </c:pt>
                <c:pt idx="9619">
                  <c:v>26260755.436856005</c:v>
                </c:pt>
                <c:pt idx="9620">
                  <c:v>26217113.666579001</c:v>
                </c:pt>
                <c:pt idx="9621">
                  <c:v>26173334.303224001</c:v>
                </c:pt>
                <c:pt idx="9622">
                  <c:v>26129418.175930999</c:v>
                </c:pt>
                <c:pt idx="9623">
                  <c:v>26085366.107220005</c:v>
                </c:pt>
                <c:pt idx="9624">
                  <c:v>26041178.913059</c:v>
                </c:pt>
                <c:pt idx="9625">
                  <c:v>25996857.402946997</c:v>
                </c:pt>
                <c:pt idx="9626">
                  <c:v>25952402.379978996</c:v>
                </c:pt>
                <c:pt idx="9627">
                  <c:v>25907814.640923999</c:v>
                </c:pt>
                <c:pt idx="9628">
                  <c:v>25863094.976295002</c:v>
                </c:pt>
                <c:pt idx="9629">
                  <c:v>25818244.170418002</c:v>
                </c:pt>
                <c:pt idx="9630">
                  <c:v>25773263.001500998</c:v>
                </c:pt>
                <c:pt idx="9631">
                  <c:v>25728152.241705995</c:v>
                </c:pt>
                <c:pt idx="9632">
                  <c:v>25682912.657212</c:v>
                </c:pt>
                <c:pt idx="9633">
                  <c:v>25637545.008283999</c:v>
                </c:pt>
                <c:pt idx="9634">
                  <c:v>25592050.049337</c:v>
                </c:pt>
                <c:pt idx="9635">
                  <c:v>25546428.529002</c:v>
                </c:pt>
                <c:pt idx="9636">
                  <c:v>25500681.190189004</c:v>
                </c:pt>
                <c:pt idx="9637">
                  <c:v>25454808.770149998</c:v>
                </c:pt>
                <c:pt idx="9638">
                  <c:v>25408812.000541002</c:v>
                </c:pt>
                <c:pt idx="9639">
                  <c:v>25362691.607484005</c:v>
                </c:pt>
                <c:pt idx="9640">
                  <c:v>25316448.311625</c:v>
                </c:pt>
                <c:pt idx="9641">
                  <c:v>25270082.828196004</c:v>
                </c:pt>
                <c:pt idx="9642">
                  <c:v>25223595.867072996</c:v>
                </c:pt>
                <c:pt idx="9643">
                  <c:v>25176988.132831998</c:v>
                </c:pt>
                <c:pt idx="9644">
                  <c:v>25130260.324808002</c:v>
                </c:pt>
                <c:pt idx="9645">
                  <c:v>25083413.137154009</c:v>
                </c:pt>
                <c:pt idx="9646">
                  <c:v>25036447.258889999</c:v>
                </c:pt>
                <c:pt idx="9647">
                  <c:v>24989363.373964</c:v>
                </c:pt>
                <c:pt idx="9648">
                  <c:v>24942162.161302</c:v>
                </c:pt>
                <c:pt idx="9649">
                  <c:v>24894844.294863995</c:v>
                </c:pt>
                <c:pt idx="9650">
                  <c:v>24847410.443695996</c:v>
                </c:pt>
                <c:pt idx="9651">
                  <c:v>24799861.271981996</c:v>
                </c:pt>
                <c:pt idx="9652">
                  <c:v>24752197.439094</c:v>
                </c:pt>
                <c:pt idx="9653">
                  <c:v>24704419.599644002</c:v>
                </c:pt>
                <c:pt idx="9654">
                  <c:v>24656528.403535996</c:v>
                </c:pt>
                <c:pt idx="9655">
                  <c:v>24608524.496011995</c:v>
                </c:pt>
                <c:pt idx="9656">
                  <c:v>24560408.517698996</c:v>
                </c:pt>
                <c:pt idx="9657">
                  <c:v>24512181.104665998</c:v>
                </c:pt>
                <c:pt idx="9658">
                  <c:v>24463842.888459999</c:v>
                </c:pt>
                <c:pt idx="9659">
                  <c:v>24415394.496160001</c:v>
                </c:pt>
                <c:pt idx="9660">
                  <c:v>24366836.550423998</c:v>
                </c:pt>
                <c:pt idx="9661">
                  <c:v>24318169.669528</c:v>
                </c:pt>
                <c:pt idx="9662">
                  <c:v>24269394.467418991</c:v>
                </c:pt>
                <c:pt idx="9663">
                  <c:v>24220511.553754006</c:v>
                </c:pt>
                <c:pt idx="9664">
                  <c:v>24171521.533945002</c:v>
                </c:pt>
                <c:pt idx="9665">
                  <c:v>24122425.009204999</c:v>
                </c:pt>
                <c:pt idx="9666">
                  <c:v>24073222.576586004</c:v>
                </c:pt>
                <c:pt idx="9667">
                  <c:v>24023914.829029001</c:v>
                </c:pt>
                <c:pt idx="9668">
                  <c:v>23974502.355395999</c:v>
                </c:pt>
                <c:pt idx="9669">
                  <c:v>23924985.740517996</c:v>
                </c:pt>
                <c:pt idx="9670">
                  <c:v>23875365.565234996</c:v>
                </c:pt>
                <c:pt idx="9671">
                  <c:v>23825642.406435002</c:v>
                </c:pt>
                <c:pt idx="9672">
                  <c:v>23775816.837090999</c:v>
                </c:pt>
                <c:pt idx="9673">
                  <c:v>23725889.426306006</c:v>
                </c:pt>
                <c:pt idx="9674">
                  <c:v>23675860.739349</c:v>
                </c:pt>
                <c:pt idx="9675">
                  <c:v>23625731.337689999</c:v>
                </c:pt>
                <c:pt idx="9676">
                  <c:v>23575501.779042996</c:v>
                </c:pt>
                <c:pt idx="9677">
                  <c:v>23525172.617401998</c:v>
                </c:pt>
                <c:pt idx="9678">
                  <c:v>23474744.403074995</c:v>
                </c:pt>
                <c:pt idx="9679">
                  <c:v>23424217.682723999</c:v>
                </c:pt>
                <c:pt idx="9680">
                  <c:v>23373592.999396998</c:v>
                </c:pt>
                <c:pt idx="9681">
                  <c:v>23322870.89257</c:v>
                </c:pt>
                <c:pt idx="9682">
                  <c:v>23272051.898173999</c:v>
                </c:pt>
                <c:pt idx="9683">
                  <c:v>23221136.548636999</c:v>
                </c:pt>
                <c:pt idx="9684">
                  <c:v>23170125.372912001</c:v>
                </c:pt>
                <c:pt idx="9685">
                  <c:v>23119018.896515999</c:v>
                </c:pt>
                <c:pt idx="9686">
                  <c:v>23067817.641561002</c:v>
                </c:pt>
                <c:pt idx="9687">
                  <c:v>23016522.126787003</c:v>
                </c:pt>
                <c:pt idx="9688">
                  <c:v>22965132.867594998</c:v>
                </c:pt>
                <c:pt idx="9689">
                  <c:v>22913650.376079001</c:v>
                </c:pt>
                <c:pt idx="9690">
                  <c:v>22862075.161060002</c:v>
                </c:pt>
                <c:pt idx="9691">
                  <c:v>22810407.728115</c:v>
                </c:pt>
                <c:pt idx="9692">
                  <c:v>22758648.579606</c:v>
                </c:pt>
                <c:pt idx="9693">
                  <c:v>22706798.214717999</c:v>
                </c:pt>
                <c:pt idx="9694">
                  <c:v>22654857.129482999</c:v>
                </c:pt>
                <c:pt idx="9695">
                  <c:v>22602825.816812001</c:v>
                </c:pt>
                <c:pt idx="9696">
                  <c:v>22550704.766525</c:v>
                </c:pt>
                <c:pt idx="9697">
                  <c:v>22498494.465380996</c:v>
                </c:pt>
                <c:pt idx="9698">
                  <c:v>22446195.397105999</c:v>
                </c:pt>
                <c:pt idx="9699">
                  <c:v>22393808.042420998</c:v>
                </c:pt>
                <c:pt idx="9700">
                  <c:v>22341332.879072998</c:v>
                </c:pt>
                <c:pt idx="9701">
                  <c:v>22288770.381859995</c:v>
                </c:pt>
                <c:pt idx="9702">
                  <c:v>22236121.022659998</c:v>
                </c:pt>
                <c:pt idx="9703">
                  <c:v>22183385.270459998</c:v>
                </c:pt>
                <c:pt idx="9704">
                  <c:v>22130563.59138</c:v>
                </c:pt>
                <c:pt idx="9705">
                  <c:v>22077656.448702998</c:v>
                </c:pt>
                <c:pt idx="9706">
                  <c:v>22024664.302897997</c:v>
                </c:pt>
                <c:pt idx="9707">
                  <c:v>21971587.611648995</c:v>
                </c:pt>
                <c:pt idx="9708">
                  <c:v>21918426.829879995</c:v>
                </c:pt>
                <c:pt idx="9709">
                  <c:v>21865182.409779996</c:v>
                </c:pt>
                <c:pt idx="9710">
                  <c:v>21811854.800829999</c:v>
                </c:pt>
                <c:pt idx="9711">
                  <c:v>21758444.449824996</c:v>
                </c:pt>
                <c:pt idx="9712">
                  <c:v>21704951.800903</c:v>
                </c:pt>
                <c:pt idx="9713">
                  <c:v>21651377.295562997</c:v>
                </c:pt>
                <c:pt idx="9714">
                  <c:v>21597721.372696999</c:v>
                </c:pt>
                <c:pt idx="9715">
                  <c:v>21543984.468609996</c:v>
                </c:pt>
                <c:pt idx="9716">
                  <c:v>21490167.017040998</c:v>
                </c:pt>
                <c:pt idx="9717">
                  <c:v>21436269.449190997</c:v>
                </c:pt>
                <c:pt idx="9718">
                  <c:v>21382292.193744998</c:v>
                </c:pt>
                <c:pt idx="9719">
                  <c:v>21328235.676894005</c:v>
                </c:pt>
                <c:pt idx="9720">
                  <c:v>21274100.322356004</c:v>
                </c:pt>
                <c:pt idx="9721">
                  <c:v>21219886.551400997</c:v>
                </c:pt>
                <c:pt idx="9722">
                  <c:v>21165594.782874994</c:v>
                </c:pt>
                <c:pt idx="9723">
                  <c:v>21111225.433216996</c:v>
                </c:pt>
                <c:pt idx="9724">
                  <c:v>21056778.916482005</c:v>
                </c:pt>
                <c:pt idx="9725">
                  <c:v>21002255.644365001</c:v>
                </c:pt>
                <c:pt idx="9726">
                  <c:v>20947656.026222005</c:v>
                </c:pt>
                <c:pt idx="9727">
                  <c:v>20892980.469085995</c:v>
                </c:pt>
                <c:pt idx="9728">
                  <c:v>20838229.377694</c:v>
                </c:pt>
                <c:pt idx="9729">
                  <c:v>20783403.154506009</c:v>
                </c:pt>
                <c:pt idx="9730">
                  <c:v>20728502.199719999</c:v>
                </c:pt>
                <c:pt idx="9731">
                  <c:v>20673526.911298998</c:v>
                </c:pt>
                <c:pt idx="9732">
                  <c:v>20618477.68499</c:v>
                </c:pt>
                <c:pt idx="9733">
                  <c:v>20563354.914338</c:v>
                </c:pt>
                <c:pt idx="9734">
                  <c:v>20508158.990711994</c:v>
                </c:pt>
                <c:pt idx="9735">
                  <c:v>20452890.303320006</c:v>
                </c:pt>
                <c:pt idx="9736">
                  <c:v>20397549.239231002</c:v>
                </c:pt>
                <c:pt idx="9737">
                  <c:v>20342136.183391996</c:v>
                </c:pt>
                <c:pt idx="9738">
                  <c:v>20286651.518647</c:v>
                </c:pt>
                <c:pt idx="9739">
                  <c:v>20231095.625755001</c:v>
                </c:pt>
                <c:pt idx="9740">
                  <c:v>20175468.883410994</c:v>
                </c:pt>
                <c:pt idx="9741">
                  <c:v>20119771.668258999</c:v>
                </c:pt>
                <c:pt idx="9742">
                  <c:v>20064004.354915999</c:v>
                </c:pt>
                <c:pt idx="9743">
                  <c:v>20008167.315985005</c:v>
                </c:pt>
                <c:pt idx="9744">
                  <c:v>19952260.922072995</c:v>
                </c:pt>
                <c:pt idx="9745">
                  <c:v>19896285.541811991</c:v>
                </c:pt>
                <c:pt idx="9746">
                  <c:v>19840241.541870993</c:v>
                </c:pt>
                <c:pt idx="9747">
                  <c:v>19784129.286978997</c:v>
                </c:pt>
                <c:pt idx="9748">
                  <c:v>19727949.139936004</c:v>
                </c:pt>
                <c:pt idx="9749">
                  <c:v>19671701.461631991</c:v>
                </c:pt>
                <c:pt idx="9750">
                  <c:v>19615386.611065</c:v>
                </c:pt>
                <c:pt idx="9751">
                  <c:v>19559004.945355002</c:v>
                </c:pt>
                <c:pt idx="9752">
                  <c:v>19502556.819761999</c:v>
                </c:pt>
                <c:pt idx="9753">
                  <c:v>19446042.587700997</c:v>
                </c:pt>
                <c:pt idx="9754">
                  <c:v>19389462.600757003</c:v>
                </c:pt>
                <c:pt idx="9755">
                  <c:v>19332817.208701</c:v>
                </c:pt>
                <c:pt idx="9756">
                  <c:v>19276106.759509999</c:v>
                </c:pt>
                <c:pt idx="9757">
                  <c:v>19219331.599373002</c:v>
                </c:pt>
                <c:pt idx="9758">
                  <c:v>19162492.072716001</c:v>
                </c:pt>
                <c:pt idx="9759">
                  <c:v>19105588.522211995</c:v>
                </c:pt>
                <c:pt idx="9760">
                  <c:v>19048621.288794</c:v>
                </c:pt>
                <c:pt idx="9761">
                  <c:v>18991590.711676002</c:v>
                </c:pt>
                <c:pt idx="9762">
                  <c:v>18934497.128362004</c:v>
                </c:pt>
                <c:pt idx="9763">
                  <c:v>18877340.874662999</c:v>
                </c:pt>
                <c:pt idx="9764">
                  <c:v>18820122.284710996</c:v>
                </c:pt>
                <c:pt idx="9765">
                  <c:v>18762841.690972999</c:v>
                </c:pt>
                <c:pt idx="9766">
                  <c:v>18705499.424264997</c:v>
                </c:pt>
                <c:pt idx="9767">
                  <c:v>18648095.813765999</c:v>
                </c:pt>
                <c:pt idx="9768">
                  <c:v>18590631.187032998</c:v>
                </c:pt>
                <c:pt idx="9769">
                  <c:v>18533105.870011002</c:v>
                </c:pt>
                <c:pt idx="9770">
                  <c:v>18475520.187052</c:v>
                </c:pt>
                <c:pt idx="9771">
                  <c:v>18417874.460924</c:v>
                </c:pt>
                <c:pt idx="9772">
                  <c:v>18360169.012823999</c:v>
                </c:pt>
                <c:pt idx="9773">
                  <c:v>18302404.162397001</c:v>
                </c:pt>
                <c:pt idx="9774">
                  <c:v>18244580.227739997</c:v>
                </c:pt>
                <c:pt idx="9775">
                  <c:v>18186697.525422998</c:v>
                </c:pt>
                <c:pt idx="9776">
                  <c:v>18128756.370496999</c:v>
                </c:pt>
                <c:pt idx="9777">
                  <c:v>18070757.076508999</c:v>
                </c:pt>
                <c:pt idx="9778">
                  <c:v>18012699.955513995</c:v>
                </c:pt>
                <c:pt idx="9779">
                  <c:v>17954585.318085004</c:v>
                </c:pt>
                <c:pt idx="9780">
                  <c:v>17896413.473329999</c:v>
                </c:pt>
                <c:pt idx="9781">
                  <c:v>17838184.728898995</c:v>
                </c:pt>
                <c:pt idx="9782">
                  <c:v>17779899.390999999</c:v>
                </c:pt>
                <c:pt idx="9783">
                  <c:v>17721557.764409997</c:v>
                </c:pt>
                <c:pt idx="9784">
                  <c:v>17663160.152485006</c:v>
                </c:pt>
                <c:pt idx="9785">
                  <c:v>17604706.857175</c:v>
                </c:pt>
                <c:pt idx="9786">
                  <c:v>17546198.179031</c:v>
                </c:pt>
                <c:pt idx="9787">
                  <c:v>17487634.417222001</c:v>
                </c:pt>
                <c:pt idx="9788">
                  <c:v>17429015.869542997</c:v>
                </c:pt>
                <c:pt idx="9789">
                  <c:v>17370342.832425002</c:v>
                </c:pt>
                <c:pt idx="9790">
                  <c:v>17311615.600951001</c:v>
                </c:pt>
                <c:pt idx="9791">
                  <c:v>17252834.468861997</c:v>
                </c:pt>
                <c:pt idx="9792">
                  <c:v>17193999.728570998</c:v>
                </c:pt>
                <c:pt idx="9793">
                  <c:v>17135111.671174999</c:v>
                </c:pt>
                <c:pt idx="9794">
                  <c:v>17076170.586460996</c:v>
                </c:pt>
                <c:pt idx="9795">
                  <c:v>17017176.762921002</c:v>
                </c:pt>
                <c:pt idx="9796">
                  <c:v>16958130.487761997</c:v>
                </c:pt>
                <c:pt idx="9797">
                  <c:v>16899032.046914998</c:v>
                </c:pt>
                <c:pt idx="9798">
                  <c:v>16839881.725045998</c:v>
                </c:pt>
                <c:pt idx="9799">
                  <c:v>16780679.805567</c:v>
                </c:pt>
                <c:pt idx="9800">
                  <c:v>16721426.570645999</c:v>
                </c:pt>
                <c:pt idx="9801">
                  <c:v>16662122.301216003</c:v>
                </c:pt>
                <c:pt idx="9802">
                  <c:v>16602767.276985997</c:v>
                </c:pt>
                <c:pt idx="9803">
                  <c:v>16543361.776453</c:v>
                </c:pt>
                <c:pt idx="9804">
                  <c:v>16483906.076907</c:v>
                </c:pt>
                <c:pt idx="9805">
                  <c:v>16424400.454445003</c:v>
                </c:pt>
                <c:pt idx="9806">
                  <c:v>16364845.183979999</c:v>
                </c:pt>
                <c:pt idx="9807">
                  <c:v>16305240.539248001</c:v>
                </c:pt>
                <c:pt idx="9808">
                  <c:v>16245586.792820998</c:v>
                </c:pt>
                <c:pt idx="9809">
                  <c:v>16185884.216114998</c:v>
                </c:pt>
                <c:pt idx="9810">
                  <c:v>16126133.079398001</c:v>
                </c:pt>
                <c:pt idx="9811">
                  <c:v>16066333.651800999</c:v>
                </c:pt>
                <c:pt idx="9812">
                  <c:v>16006486.201327998</c:v>
                </c:pt>
                <c:pt idx="9813">
                  <c:v>15946590.994862001</c:v>
                </c:pt>
                <c:pt idx="9814">
                  <c:v>15886648.298176998</c:v>
                </c:pt>
                <c:pt idx="9815">
                  <c:v>15826658.375946002</c:v>
                </c:pt>
                <c:pt idx="9816">
                  <c:v>15766621.491751002</c:v>
                </c:pt>
                <c:pt idx="9817">
                  <c:v>15706537.908088</c:v>
                </c:pt>
                <c:pt idx="9818">
                  <c:v>15646407.886379</c:v>
                </c:pt>
                <c:pt idx="9819">
                  <c:v>15586231.686983</c:v>
                </c:pt>
                <c:pt idx="9820">
                  <c:v>15526009.569197997</c:v>
                </c:pt>
                <c:pt idx="9821">
                  <c:v>15465741.791274998</c:v>
                </c:pt>
                <c:pt idx="9822">
                  <c:v>15405428.610424995</c:v>
                </c:pt>
                <c:pt idx="9823">
                  <c:v>15345070.282825001</c:v>
                </c:pt>
                <c:pt idx="9824">
                  <c:v>15284667.063632002</c:v>
                </c:pt>
                <c:pt idx="9825">
                  <c:v>15224219.206983998</c:v>
                </c:pt>
                <c:pt idx="9826">
                  <c:v>15163726.966014</c:v>
                </c:pt>
                <c:pt idx="9827">
                  <c:v>15103190.592855003</c:v>
                </c:pt>
                <c:pt idx="9828">
                  <c:v>15042610.338648003</c:v>
                </c:pt>
                <c:pt idx="9829">
                  <c:v>14981986.453554003</c:v>
                </c:pt>
                <c:pt idx="9830">
                  <c:v>14921319.186757</c:v>
                </c:pt>
                <c:pt idx="9831">
                  <c:v>14860608.786471998</c:v>
                </c:pt>
                <c:pt idx="9832">
                  <c:v>14799855.499957003</c:v>
                </c:pt>
                <c:pt idx="9833">
                  <c:v>14739059.573518002</c:v>
                </c:pt>
                <c:pt idx="9834">
                  <c:v>14678221.252516</c:v>
                </c:pt>
                <c:pt idx="9835">
                  <c:v>14617340.781375999</c:v>
                </c:pt>
                <c:pt idx="9836">
                  <c:v>14556418.403593</c:v>
                </c:pt>
                <c:pt idx="9837">
                  <c:v>14495454.361742001</c:v>
                </c:pt>
                <c:pt idx="9838">
                  <c:v>14434448.897484001</c:v>
                </c:pt>
                <c:pt idx="9839">
                  <c:v>14373402.251571</c:v>
                </c:pt>
                <c:pt idx="9840">
                  <c:v>14312314.663858002</c:v>
                </c:pt>
                <c:pt idx="9841">
                  <c:v>14251186.373307003</c:v>
                </c:pt>
                <c:pt idx="9842">
                  <c:v>14190017.617993997</c:v>
                </c:pt>
                <c:pt idx="9843">
                  <c:v>14128808.635120001</c:v>
                </c:pt>
                <c:pt idx="9844">
                  <c:v>14067559.661010999</c:v>
                </c:pt>
                <c:pt idx="9845">
                  <c:v>14006270.931133999</c:v>
                </c:pt>
                <c:pt idx="9846">
                  <c:v>13944942.680094998</c:v>
                </c:pt>
                <c:pt idx="9847">
                  <c:v>13883575.141651999</c:v>
                </c:pt>
                <c:pt idx="9848">
                  <c:v>13822168.548719998</c:v>
                </c:pt>
                <c:pt idx="9849">
                  <c:v>13760723.133378001</c:v>
                </c:pt>
                <c:pt idx="9850">
                  <c:v>13699239.126874998</c:v>
                </c:pt>
                <c:pt idx="9851">
                  <c:v>13637716.759637</c:v>
                </c:pt>
                <c:pt idx="9852">
                  <c:v>13576156.261275001</c:v>
                </c:pt>
                <c:pt idx="9853">
                  <c:v>13514557.860587999</c:v>
                </c:pt>
                <c:pt idx="9854">
                  <c:v>13452921.785575001</c:v>
                </c:pt>
                <c:pt idx="9855">
                  <c:v>13391248.263436997</c:v>
                </c:pt>
                <c:pt idx="9856">
                  <c:v>13329537.520585001</c:v>
                </c:pt>
                <c:pt idx="9857">
                  <c:v>13267789.782646</c:v>
                </c:pt>
                <c:pt idx="9858">
                  <c:v>13206005.274471</c:v>
                </c:pt>
                <c:pt idx="9859">
                  <c:v>13144184.220139001</c:v>
                </c:pt>
                <c:pt idx="9860">
                  <c:v>13082326.842963999</c:v>
                </c:pt>
                <c:pt idx="9861">
                  <c:v>13020433.365502002</c:v>
                </c:pt>
                <c:pt idx="9862">
                  <c:v>12958504.009558</c:v>
                </c:pt>
                <c:pt idx="9863">
                  <c:v>12896538.996187</c:v>
                </c:pt>
                <c:pt idx="9864">
                  <c:v>12834538.545708003</c:v>
                </c:pt>
                <c:pt idx="9865">
                  <c:v>12772502.877704</c:v>
                </c:pt>
                <c:pt idx="9866">
                  <c:v>12710432.211030001</c:v>
                </c:pt>
                <c:pt idx="9867">
                  <c:v>12648326.763818001</c:v>
                </c:pt>
                <c:pt idx="9868">
                  <c:v>12586186.753485</c:v>
                </c:pt>
                <c:pt idx="9869">
                  <c:v>12524012.396737</c:v>
                </c:pt>
                <c:pt idx="9870">
                  <c:v>12461803.909574999</c:v>
                </c:pt>
                <c:pt idx="9871">
                  <c:v>12399561.507302998</c:v>
                </c:pt>
                <c:pt idx="9872">
                  <c:v>12337285.40453</c:v>
                </c:pt>
                <c:pt idx="9873">
                  <c:v>12274975.815176999</c:v>
                </c:pt>
                <c:pt idx="9874">
                  <c:v>12212632.952485999</c:v>
                </c:pt>
                <c:pt idx="9875">
                  <c:v>12150257.029019998</c:v>
                </c:pt>
                <c:pt idx="9876">
                  <c:v>12087848.256673003</c:v>
                </c:pt>
                <c:pt idx="9877">
                  <c:v>12025406.846674001</c:v>
                </c:pt>
                <c:pt idx="9878">
                  <c:v>11962933.009591999</c:v>
                </c:pt>
                <c:pt idx="9879">
                  <c:v>11900426.955341002</c:v>
                </c:pt>
                <c:pt idx="9880">
                  <c:v>11837888.893188002</c:v>
                </c:pt>
                <c:pt idx="9881">
                  <c:v>11775319.031756002</c:v>
                </c:pt>
                <c:pt idx="9882">
                  <c:v>11712717.579031</c:v>
                </c:pt>
                <c:pt idx="9883">
                  <c:v>11650084.742362998</c:v>
                </c:pt>
                <c:pt idx="9884">
                  <c:v>11587420.728479998</c:v>
                </c:pt>
                <c:pt idx="9885">
                  <c:v>11524725.743481997</c:v>
                </c:pt>
                <c:pt idx="9886">
                  <c:v>11461999.992858002</c:v>
                </c:pt>
                <c:pt idx="9887">
                  <c:v>11399243.68148</c:v>
                </c:pt>
                <c:pt idx="9888">
                  <c:v>11336457.013617001</c:v>
                </c:pt>
                <c:pt idx="9889">
                  <c:v>11273640.192934001</c:v>
                </c:pt>
                <c:pt idx="9890">
                  <c:v>11210793.422501</c:v>
                </c:pt>
                <c:pt idx="9891">
                  <c:v>11147916.904797003</c:v>
                </c:pt>
                <c:pt idx="9892">
                  <c:v>11085010.841714</c:v>
                </c:pt>
                <c:pt idx="9893">
                  <c:v>11022075.434560997</c:v>
                </c:pt>
                <c:pt idx="9894">
                  <c:v>10959110.884072002</c:v>
                </c:pt>
                <c:pt idx="9895">
                  <c:v>10896117.39041</c:v>
                </c:pt>
                <c:pt idx="9896">
                  <c:v>10833095.153170003</c:v>
                </c:pt>
                <c:pt idx="9897">
                  <c:v>10770044.371385003</c:v>
                </c:pt>
                <c:pt idx="9898">
                  <c:v>10706965.243530998</c:v>
                </c:pt>
                <c:pt idx="9899">
                  <c:v>10643857.967533998</c:v>
                </c:pt>
                <c:pt idx="9900">
                  <c:v>10580722.740767999</c:v>
                </c:pt>
                <c:pt idx="9901">
                  <c:v>10517559.760066997</c:v>
                </c:pt>
                <c:pt idx="9902">
                  <c:v>10454369.221727001</c:v>
                </c:pt>
                <c:pt idx="9903">
                  <c:v>10391151.321509</c:v>
                </c:pt>
                <c:pt idx="9904">
                  <c:v>10327906.254646001</c:v>
                </c:pt>
                <c:pt idx="9905">
                  <c:v>10264634.215846</c:v>
                </c:pt>
                <c:pt idx="9906">
                  <c:v>10201335.399297001</c:v>
                </c:pt>
                <c:pt idx="9907">
                  <c:v>10138009.998674</c:v>
                </c:pt>
                <c:pt idx="9908">
                  <c:v>10074658.207137998</c:v>
                </c:pt>
                <c:pt idx="9909">
                  <c:v>10011280.217346998</c:v>
                </c:pt>
                <c:pt idx="9910">
                  <c:v>9947876.2214539982</c:v>
                </c:pt>
                <c:pt idx="9911">
                  <c:v>9884446.4111180007</c:v>
                </c:pt>
                <c:pt idx="9912">
                  <c:v>9820990.9775009975</c:v>
                </c:pt>
                <c:pt idx="9913">
                  <c:v>9757510.1112810001</c:v>
                </c:pt>
                <c:pt idx="9914">
                  <c:v>9694004.0026479997</c:v>
                </c:pt>
                <c:pt idx="9915">
                  <c:v>9630472.8413139991</c:v>
                </c:pt>
                <c:pt idx="9916">
                  <c:v>9566916.8165159989</c:v>
                </c:pt>
                <c:pt idx="9917">
                  <c:v>9503336.1170169991</c:v>
                </c:pt>
                <c:pt idx="9918">
                  <c:v>9439730.931115998</c:v>
                </c:pt>
                <c:pt idx="9919">
                  <c:v>9376101.4466479979</c:v>
                </c:pt>
                <c:pt idx="9920">
                  <c:v>9312447.8509870023</c:v>
                </c:pt>
                <c:pt idx="9921">
                  <c:v>9248770.3310579993</c:v>
                </c:pt>
                <c:pt idx="9922">
                  <c:v>9185069.07333</c:v>
                </c:pt>
                <c:pt idx="9923">
                  <c:v>9121344.2638280001</c:v>
                </c:pt>
                <c:pt idx="9924">
                  <c:v>9057596.0881359987</c:v>
                </c:pt>
                <c:pt idx="9925">
                  <c:v>8993824.7313999962</c:v>
                </c:pt>
                <c:pt idx="9926">
                  <c:v>8930030.3783289976</c:v>
                </c:pt>
                <c:pt idx="9927">
                  <c:v>8866213.2132059988</c:v>
                </c:pt>
                <c:pt idx="9928">
                  <c:v>8802373.4198860005</c:v>
                </c:pt>
                <c:pt idx="9929">
                  <c:v>8738511.1818010006</c:v>
                </c:pt>
                <c:pt idx="9930">
                  <c:v>8674626.681969</c:v>
                </c:pt>
                <c:pt idx="9931">
                  <c:v>8610720.1029889993</c:v>
                </c:pt>
                <c:pt idx="9932">
                  <c:v>8546791.6270549987</c:v>
                </c:pt>
                <c:pt idx="9933">
                  <c:v>8482841.4359499998</c:v>
                </c:pt>
                <c:pt idx="9934">
                  <c:v>8418869.7110580001</c:v>
                </c:pt>
                <c:pt idx="9935">
                  <c:v>8354876.6333640004</c:v>
                </c:pt>
                <c:pt idx="9936">
                  <c:v>8290862.3834569994</c:v>
                </c:pt>
                <c:pt idx="9937">
                  <c:v>8226827.1415379997</c:v>
                </c:pt>
                <c:pt idx="9938">
                  <c:v>8162771.0874190014</c:v>
                </c:pt>
                <c:pt idx="9939">
                  <c:v>8098694.4005280007</c:v>
                </c:pt>
                <c:pt idx="9940">
                  <c:v>8034597.2599169994</c:v>
                </c:pt>
                <c:pt idx="9941">
                  <c:v>7970479.8442579992</c:v>
                </c:pt>
                <c:pt idx="9942">
                  <c:v>7906342.331855</c:v>
                </c:pt>
                <c:pt idx="9943">
                  <c:v>7842184.9006420001</c:v>
                </c:pt>
                <c:pt idx="9944">
                  <c:v>7778007.7281879997</c:v>
                </c:pt>
                <c:pt idx="9945">
                  <c:v>7713810.9917029999</c:v>
                </c:pt>
                <c:pt idx="9946">
                  <c:v>7649594.8680369994</c:v>
                </c:pt>
                <c:pt idx="9947">
                  <c:v>7585359.5336889997</c:v>
                </c:pt>
                <c:pt idx="9948">
                  <c:v>7521105.1648079986</c:v>
                </c:pt>
                <c:pt idx="9949">
                  <c:v>7456831.9371940009</c:v>
                </c:pt>
                <c:pt idx="9950">
                  <c:v>7392540.0263069998</c:v>
                </c:pt>
                <c:pt idx="9951">
                  <c:v>7328229.6072669998</c:v>
                </c:pt>
                <c:pt idx="9952">
                  <c:v>7263900.8548589991</c:v>
                </c:pt>
                <c:pt idx="9953">
                  <c:v>7199553.9435329996</c:v>
                </c:pt>
                <c:pt idx="9954">
                  <c:v>7135189.0474140001</c:v>
                </c:pt>
                <c:pt idx="9955">
                  <c:v>7070806.3403010005</c:v>
                </c:pt>
                <c:pt idx="9956">
                  <c:v>7006405.9956690008</c:v>
                </c:pt>
                <c:pt idx="9957">
                  <c:v>6941988.1866779998</c:v>
                </c:pt>
                <c:pt idx="9958">
                  <c:v>6877553.0861710003</c:v>
                </c:pt>
                <c:pt idx="9959">
                  <c:v>6813100.8666819995</c:v>
                </c:pt>
                <c:pt idx="9960">
                  <c:v>6748631.7004350005</c:v>
                </c:pt>
                <c:pt idx="9961">
                  <c:v>6684145.7593500009</c:v>
                </c:pt>
                <c:pt idx="9962">
                  <c:v>6619643.2150480002</c:v>
                </c:pt>
                <c:pt idx="9963">
                  <c:v>6555124.2388480008</c:v>
                </c:pt>
                <c:pt idx="9964">
                  <c:v>6490589.0017800005</c:v>
                </c:pt>
                <c:pt idx="9965">
                  <c:v>6426037.6745779999</c:v>
                </c:pt>
                <c:pt idx="9966">
                  <c:v>6361470.4276930001</c:v>
                </c:pt>
                <c:pt idx="9967">
                  <c:v>6296887.4312880002</c:v>
                </c:pt>
                <c:pt idx="9968">
                  <c:v>6232288.8552469993</c:v>
                </c:pt>
                <c:pt idx="9969">
                  <c:v>6167674.8691749992</c:v>
                </c:pt>
                <c:pt idx="9970">
                  <c:v>6103045.6424040003</c:v>
                </c:pt>
                <c:pt idx="9971">
                  <c:v>6038401.343994</c:v>
                </c:pt>
                <c:pt idx="9972">
                  <c:v>5973742.1427369993</c:v>
                </c:pt>
                <c:pt idx="9973">
                  <c:v>5909068.2071590004</c:v>
                </c:pt>
                <c:pt idx="9974">
                  <c:v>5844379.7055280004</c:v>
                </c:pt>
                <c:pt idx="9975">
                  <c:v>5779676.8058499992</c:v>
                </c:pt>
                <c:pt idx="9976">
                  <c:v>5714959.6758789998</c:v>
                </c:pt>
                <c:pt idx="9977">
                  <c:v>5650228.4831139995</c:v>
                </c:pt>
                <c:pt idx="9978">
                  <c:v>5585483.3948089993</c:v>
                </c:pt>
                <c:pt idx="9979">
                  <c:v>5520724.5779690016</c:v>
                </c:pt>
                <c:pt idx="9980">
                  <c:v>5455952.1993579995</c:v>
                </c:pt>
                <c:pt idx="9981">
                  <c:v>5391166.4255019994</c:v>
                </c:pt>
                <c:pt idx="9982">
                  <c:v>5326367.4226890001</c:v>
                </c:pt>
                <c:pt idx="9983">
                  <c:v>5261555.3569740001</c:v>
                </c:pt>
                <c:pt idx="9984">
                  <c:v>5196730.3941829987</c:v>
                </c:pt>
                <c:pt idx="9985">
                  <c:v>5131892.6999159995</c:v>
                </c:pt>
                <c:pt idx="9986">
                  <c:v>5067042.4395470014</c:v>
                </c:pt>
                <c:pt idx="9987">
                  <c:v>5002179.7782320008</c:v>
                </c:pt>
                <c:pt idx="9988">
                  <c:v>4937304.8809060007</c:v>
                </c:pt>
                <c:pt idx="9989">
                  <c:v>4872417.9122930001</c:v>
                </c:pt>
                <c:pt idx="9990">
                  <c:v>4807519.0369030004</c:v>
                </c:pt>
                <c:pt idx="9991">
                  <c:v>4742608.4190400001</c:v>
                </c:pt>
                <c:pt idx="9992">
                  <c:v>4677686.2227990003</c:v>
                </c:pt>
                <c:pt idx="9993">
                  <c:v>4612752.6120759994</c:v>
                </c:pt>
                <c:pt idx="9994">
                  <c:v>4547807.7505660001</c:v>
                </c:pt>
                <c:pt idx="9995">
                  <c:v>4482851.8017680002</c:v>
                </c:pt>
                <c:pt idx="9996">
                  <c:v>4417884.9289860008</c:v>
                </c:pt>
                <c:pt idx="9997">
                  <c:v>4352907.2953360006</c:v>
                </c:pt>
                <c:pt idx="9998">
                  <c:v>4287919.0637449995</c:v>
                </c:pt>
                <c:pt idx="9999">
                  <c:v>4222920.3969569998</c:v>
                </c:pt>
                <c:pt idx="10000">
                  <c:v>4157911.457531</c:v>
                </c:pt>
                <c:pt idx="10001">
                  <c:v>4092892.4078509999</c:v>
                </c:pt>
                <c:pt idx="10002">
                  <c:v>4027863.4101239997</c:v>
                </c:pt>
                <c:pt idx="10003">
                  <c:v>3962824.6263830001</c:v>
                </c:pt>
                <c:pt idx="10004">
                  <c:v>3897776.2184919994</c:v>
                </c:pt>
                <c:pt idx="10005">
                  <c:v>3832718.3481489993</c:v>
                </c:pt>
                <c:pt idx="10006">
                  <c:v>3767651.176887</c:v>
                </c:pt>
                <c:pt idx="10007">
                  <c:v>3702574.8660780001</c:v>
                </c:pt>
                <c:pt idx="10008">
                  <c:v>3637489.576934</c:v>
                </c:pt>
                <c:pt idx="10009">
                  <c:v>3572395.4705149997</c:v>
                </c:pt>
                <c:pt idx="10010">
                  <c:v>3507292.7077260003</c:v>
                </c:pt>
                <c:pt idx="10011">
                  <c:v>3442181.4493220001</c:v>
                </c:pt>
                <c:pt idx="10012">
                  <c:v>3377061.8559139995</c:v>
                </c:pt>
                <c:pt idx="10013">
                  <c:v>3311934.087965</c:v>
                </c:pt>
                <c:pt idx="10014">
                  <c:v>3246798.305799</c:v>
                </c:pt>
                <c:pt idx="10015">
                  <c:v>3181654.6696029999</c:v>
                </c:pt>
                <c:pt idx="10016">
                  <c:v>3116503.3394259997</c:v>
                </c:pt>
                <c:pt idx="10017">
                  <c:v>3051344.4751859996</c:v>
                </c:pt>
                <c:pt idx="10018">
                  <c:v>2986178.2366709998</c:v>
                </c:pt>
                <c:pt idx="10019">
                  <c:v>2921004.7835400002</c:v>
                </c:pt>
                <c:pt idx="10020">
                  <c:v>2855824.2753300001</c:v>
                </c:pt>
                <c:pt idx="10021">
                  <c:v>2790636.8714569993</c:v>
                </c:pt>
                <c:pt idx="10022">
                  <c:v>2725442.7312159999</c:v>
                </c:pt>
                <c:pt idx="10023">
                  <c:v>2660242.0137880002</c:v>
                </c:pt>
                <c:pt idx="10024">
                  <c:v>2595034.8782399995</c:v>
                </c:pt>
                <c:pt idx="10025">
                  <c:v>2529821.4835290001</c:v>
                </c:pt>
                <c:pt idx="10026">
                  <c:v>2464601.988506</c:v>
                </c:pt>
                <c:pt idx="10027">
                  <c:v>2399376.5519129997</c:v>
                </c:pt>
                <c:pt idx="10028">
                  <c:v>2334145.3323959997</c:v>
                </c:pt>
                <c:pt idx="10029">
                  <c:v>2268908.4884959995</c:v>
                </c:pt>
                <c:pt idx="10030">
                  <c:v>2203666.1786619998</c:v>
                </c:pt>
                <c:pt idx="10031">
                  <c:v>2138418.5612460002</c:v>
                </c:pt>
                <c:pt idx="10032">
                  <c:v>2073165.7945110002</c:v>
                </c:pt>
                <c:pt idx="10033">
                  <c:v>2007908.036632</c:v>
                </c:pt>
                <c:pt idx="10034">
                  <c:v>1942645.4456959998</c:v>
                </c:pt>
                <c:pt idx="10035">
                  <c:v>1877378.1797110003</c:v>
                </c:pt>
                <c:pt idx="10036">
                  <c:v>1812106.3966010001</c:v>
                </c:pt>
                <c:pt idx="10037">
                  <c:v>1746830.254215</c:v>
                </c:pt>
                <c:pt idx="10038">
                  <c:v>1681549.9103279999</c:v>
                </c:pt>
                <c:pt idx="10039">
                  <c:v>1616265.5226420001</c:v>
                </c:pt>
                <c:pt idx="10040">
                  <c:v>1550977.2487889999</c:v>
                </c:pt>
                <c:pt idx="10041">
                  <c:v>1485685.246336</c:v>
                </c:pt>
                <c:pt idx="10042">
                  <c:v>1420389.6727850002</c:v>
                </c:pt>
                <c:pt idx="10043">
                  <c:v>1355090.6855790003</c:v>
                </c:pt>
                <c:pt idx="10044">
                  <c:v>1289788.4421010001</c:v>
                </c:pt>
                <c:pt idx="10045">
                  <c:v>1224483.0996790002</c:v>
                </c:pt>
                <c:pt idx="10046">
                  <c:v>1159174.815587</c:v>
                </c:pt>
                <c:pt idx="10047">
                  <c:v>1093863.7470509999</c:v>
                </c:pt>
                <c:pt idx="10048">
                  <c:v>1028550.0512460001</c:v>
                </c:pt>
                <c:pt idx="10049">
                  <c:v>963233.88530700002</c:v>
                </c:pt>
                <c:pt idx="10050">
                  <c:v>897915.40632100007</c:v>
                </c:pt>
                <c:pt idx="10051">
                  <c:v>832594.77134099987</c:v>
                </c:pt>
                <c:pt idx="10052">
                  <c:v>767272.13737999985</c:v>
                </c:pt>
                <c:pt idx="10053">
                  <c:v>701947.661418</c:v>
                </c:pt>
                <c:pt idx="10054">
                  <c:v>636621.50040200003</c:v>
                </c:pt>
                <c:pt idx="10055">
                  <c:v>571293.81125300017</c:v>
                </c:pt>
                <c:pt idx="10056">
                  <c:v>505964.75086399994</c:v>
                </c:pt>
                <c:pt idx="10057">
                  <c:v>440634.47610500001</c:v>
                </c:pt>
                <c:pt idx="10058">
                  <c:v>375303.14382499986</c:v>
                </c:pt>
                <c:pt idx="10059">
                  <c:v>309970.91085699992</c:v>
                </c:pt>
                <c:pt idx="10060">
                  <c:v>244637.93401399997</c:v>
                </c:pt>
                <c:pt idx="10061">
                  <c:v>179304.37010199999</c:v>
                </c:pt>
                <c:pt idx="10062">
                  <c:v>113970.37591400002</c:v>
                </c:pt>
                <c:pt idx="10063">
                  <c:v>48636.108234000007</c:v>
                </c:pt>
                <c:pt idx="10064">
                  <c:v>-16698.276155000003</c:v>
                </c:pt>
                <c:pt idx="10065">
                  <c:v>-82032.620473999996</c:v>
                </c:pt>
                <c:pt idx="10066">
                  <c:v>-147366.76794300004</c:v>
                </c:pt>
                <c:pt idx="10067">
                  <c:v>-212700.56177900001</c:v>
                </c:pt>
                <c:pt idx="10068">
                  <c:v>-278033.84519199992</c:v>
                </c:pt>
                <c:pt idx="10069">
                  <c:v>-343366.46138499997</c:v>
                </c:pt>
                <c:pt idx="10070">
                  <c:v>-408698.25354800007</c:v>
                </c:pt>
                <c:pt idx="10071">
                  <c:v>-474029.06485699996</c:v>
                </c:pt>
                <c:pt idx="10072">
                  <c:v>-539358.738472</c:v>
                </c:pt>
                <c:pt idx="10073">
                  <c:v>-604687.11753299984</c:v>
                </c:pt>
                <c:pt idx="10074">
                  <c:v>-670014.04515999998</c:v>
                </c:pt>
                <c:pt idx="10075">
                  <c:v>-735339.36444500007</c:v>
                </c:pt>
                <c:pt idx="10076">
                  <c:v>-800662.91845400014</c:v>
                </c:pt>
                <c:pt idx="10077">
                  <c:v>-865984.55022400012</c:v>
                </c:pt>
                <c:pt idx="10078">
                  <c:v>-931304.10275799991</c:v>
                </c:pt>
                <c:pt idx="10079">
                  <c:v>-996621.41902300005</c:v>
                </c:pt>
                <c:pt idx="10080">
                  <c:v>-1061936.3419490003</c:v>
                </c:pt>
                <c:pt idx="10081">
                  <c:v>-1127248.7144239999</c:v>
                </c:pt>
                <c:pt idx="10082">
                  <c:v>-1192558.3792950001</c:v>
                </c:pt>
                <c:pt idx="10083">
                  <c:v>-1257865.1793590002</c:v>
                </c:pt>
                <c:pt idx="10084">
                  <c:v>-1323168.9573669999</c:v>
                </c:pt>
                <c:pt idx="10085">
                  <c:v>-1388469.5560180002</c:v>
                </c:pt>
                <c:pt idx="10086">
                  <c:v>-1453766.8179550001</c:v>
                </c:pt>
                <c:pt idx="10087">
                  <c:v>-1519060.585765</c:v>
                </c:pt>
                <c:pt idx="10088">
                  <c:v>-1584350.7019760001</c:v>
                </c:pt>
                <c:pt idx="10089">
                  <c:v>-1649637.009053</c:v>
                </c:pt>
                <c:pt idx="10090">
                  <c:v>-1714919.3493960002</c:v>
                </c:pt>
                <c:pt idx="10091">
                  <c:v>-1780197.5653359999</c:v>
                </c:pt>
                <c:pt idx="10092">
                  <c:v>-1845471.4991360002</c:v>
                </c:pt>
                <c:pt idx="10093">
                  <c:v>-1910740.9929830001</c:v>
                </c:pt>
                <c:pt idx="10094">
                  <c:v>-1976005.8889900001</c:v>
                </c:pt>
                <c:pt idx="10095">
                  <c:v>-2041266.0291900001</c:v>
                </c:pt>
                <c:pt idx="10096">
                  <c:v>-2106521.2555359998</c:v>
                </c:pt>
                <c:pt idx="10097">
                  <c:v>-2171771.4098939998</c:v>
                </c:pt>
                <c:pt idx="10098">
                  <c:v>-2237016.3340469995</c:v>
                </c:pt>
                <c:pt idx="10099">
                  <c:v>-2302255.869686</c:v>
                </c:pt>
                <c:pt idx="10100">
                  <c:v>-2367489.8584089992</c:v>
                </c:pt>
                <c:pt idx="10101">
                  <c:v>-2432718.1417210004</c:v>
                </c:pt>
                <c:pt idx="10102">
                  <c:v>-2497940.5610280004</c:v>
                </c:pt>
                <c:pt idx="10103">
                  <c:v>-2563156.9576340001</c:v>
                </c:pt>
                <c:pt idx="10104">
                  <c:v>-2628367.1727429996</c:v>
                </c:pt>
                <c:pt idx="10105">
                  <c:v>-2693571.0474489997</c:v>
                </c:pt>
                <c:pt idx="10106">
                  <c:v>-2758768.4227409996</c:v>
                </c:pt>
                <c:pt idx="10107">
                  <c:v>-2823959.139492</c:v>
                </c:pt>
                <c:pt idx="10108">
                  <c:v>-2889143.0384629993</c:v>
                </c:pt>
                <c:pt idx="10109">
                  <c:v>-2954319.9602990001</c:v>
                </c:pt>
                <c:pt idx="10110">
                  <c:v>-3019489.7455219999</c:v>
                </c:pt>
                <c:pt idx="10111">
                  <c:v>-3084652.2345340005</c:v>
                </c:pt>
                <c:pt idx="10112">
                  <c:v>-3149807.2676080004</c:v>
                </c:pt>
                <c:pt idx="10113">
                  <c:v>-3214954.6848910004</c:v>
                </c:pt>
                <c:pt idx="10114">
                  <c:v>-3280094.3263989999</c:v>
                </c:pt>
                <c:pt idx="10115">
                  <c:v>-3345226.0320119997</c:v>
                </c:pt>
                <c:pt idx="10116">
                  <c:v>-3410349.6414740002</c:v>
                </c:pt>
                <c:pt idx="10117">
                  <c:v>-3475464.9943900001</c:v>
                </c:pt>
                <c:pt idx="10118">
                  <c:v>-3540571.930222</c:v>
                </c:pt>
                <c:pt idx="10119">
                  <c:v>-3605670.2882850002</c:v>
                </c:pt>
                <c:pt idx="10120">
                  <c:v>-3670759.9077480002</c:v>
                </c:pt>
                <c:pt idx="10121">
                  <c:v>-3735840.6276270002</c:v>
                </c:pt>
                <c:pt idx="10122">
                  <c:v>-3800912.2867860002</c:v>
                </c:pt>
                <c:pt idx="10123">
                  <c:v>-3865974.7239299999</c:v>
                </c:pt>
                <c:pt idx="10124">
                  <c:v>-3931027.777605</c:v>
                </c:pt>
                <c:pt idx="10125">
                  <c:v>-3996071.2861950002</c:v>
                </c:pt>
                <c:pt idx="10126">
                  <c:v>-4061105.0879179998</c:v>
                </c:pt>
                <c:pt idx="10127">
                  <c:v>-4126129.0208220002</c:v>
                </c:pt>
                <c:pt idx="10128">
                  <c:v>-4191142.922787</c:v>
                </c:pt>
                <c:pt idx="10129">
                  <c:v>-4256146.631515</c:v>
                </c:pt>
                <c:pt idx="10130">
                  <c:v>-4321139.9845329998</c:v>
                </c:pt>
                <c:pt idx="10131">
                  <c:v>-4386122.819188999</c:v>
                </c:pt>
                <c:pt idx="10132">
                  <c:v>-4451094.9726440012</c:v>
                </c:pt>
                <c:pt idx="10133">
                  <c:v>-4516056.2818760006</c:v>
                </c:pt>
                <c:pt idx="10134">
                  <c:v>-4581006.5836729994</c:v>
                </c:pt>
                <c:pt idx="10135">
                  <c:v>-4645945.7146319998</c:v>
                </c:pt>
                <c:pt idx="10136">
                  <c:v>-4710873.5111529995</c:v>
                </c:pt>
                <c:pt idx="10137">
                  <c:v>-4775789.80944</c:v>
                </c:pt>
                <c:pt idx="10138">
                  <c:v>-4840694.445495001</c:v>
                </c:pt>
                <c:pt idx="10139">
                  <c:v>-4905587.2551169991</c:v>
                </c:pt>
                <c:pt idx="10140">
                  <c:v>-4970468.0738959992</c:v>
                </c:pt>
                <c:pt idx="10141">
                  <c:v>-5035336.7372150002</c:v>
                </c:pt>
                <c:pt idx="10142">
                  <c:v>-5100193.08024</c:v>
                </c:pt>
                <c:pt idx="10143">
                  <c:v>-5165036.9379260009</c:v>
                </c:pt>
                <c:pt idx="10144">
                  <c:v>-5229868.1450029993</c:v>
                </c:pt>
                <c:pt idx="10145">
                  <c:v>-5294686.5359840002</c:v>
                </c:pt>
                <c:pt idx="10146">
                  <c:v>-5359491.9451540001</c:v>
                </c:pt>
                <c:pt idx="10147">
                  <c:v>-5424284.2065700004</c:v>
                </c:pt>
                <c:pt idx="10148">
                  <c:v>-5489063.1540569989</c:v>
                </c:pt>
                <c:pt idx="10149">
                  <c:v>-5553828.6212069988</c:v>
                </c:pt>
                <c:pt idx="10150">
                  <c:v>-5618580.4413720015</c:v>
                </c:pt>
                <c:pt idx="10151">
                  <c:v>-5683318.4476660015</c:v>
                </c:pt>
                <c:pt idx="10152">
                  <c:v>-5748042.4729570011</c:v>
                </c:pt>
                <c:pt idx="10153">
                  <c:v>-5812752.3498649998</c:v>
                </c:pt>
                <c:pt idx="10154">
                  <c:v>-5877447.9107630001</c:v>
                </c:pt>
                <c:pt idx="10155">
                  <c:v>-5942128.9877670007</c:v>
                </c:pt>
                <c:pt idx="10156">
                  <c:v>-6006795.412738</c:v>
                </c:pt>
                <c:pt idx="10157">
                  <c:v>-6071447.0172769995</c:v>
                </c:pt>
                <c:pt idx="10158">
                  <c:v>-6136083.6327220006</c:v>
                </c:pt>
                <c:pt idx="10159">
                  <c:v>-6200705.090144</c:v>
                </c:pt>
                <c:pt idx="10160">
                  <c:v>-6265311.2203450007</c:v>
                </c:pt>
                <c:pt idx="10161">
                  <c:v>-6329901.8538539987</c:v>
                </c:pt>
                <c:pt idx="10162">
                  <c:v>-6394476.8209229996</c:v>
                </c:pt>
                <c:pt idx="10163">
                  <c:v>-6459035.9515250009</c:v>
                </c:pt>
                <c:pt idx="10164">
                  <c:v>-6523579.0753530003</c:v>
                </c:pt>
                <c:pt idx="10165">
                  <c:v>-6588106.0218099998</c:v>
                </c:pt>
                <c:pt idx="10166">
                  <c:v>-6652616.620010999</c:v>
                </c:pt>
                <c:pt idx="10167">
                  <c:v>-6717110.698779</c:v>
                </c:pt>
                <c:pt idx="10168">
                  <c:v>-6781588.0866410006</c:v>
                </c:pt>
                <c:pt idx="10169">
                  <c:v>-6846048.6118239993</c:v>
                </c:pt>
                <c:pt idx="10170">
                  <c:v>-6910492.1022519991</c:v>
                </c:pt>
                <c:pt idx="10171">
                  <c:v>-6974918.385543</c:v>
                </c:pt>
                <c:pt idx="10172">
                  <c:v>-7039327.2890069997</c:v>
                </c:pt>
                <c:pt idx="10173">
                  <c:v>-7103718.6396389995</c:v>
                </c:pt>
                <c:pt idx="10174">
                  <c:v>-7168092.2641169988</c:v>
                </c:pt>
                <c:pt idx="10175">
                  <c:v>-7232447.9888020009</c:v>
                </c:pt>
                <c:pt idx="10176">
                  <c:v>-7296785.6397289997</c:v>
                </c:pt>
                <c:pt idx="10177">
                  <c:v>-7361105.0426060008</c:v>
                </c:pt>
                <c:pt idx="10178">
                  <c:v>-7425406.0228129989</c:v>
                </c:pt>
                <c:pt idx="10179">
                  <c:v>-7489688.4053950012</c:v>
                </c:pt>
                <c:pt idx="10180">
                  <c:v>-7553952.0150569994</c:v>
                </c:pt>
                <c:pt idx="10181">
                  <c:v>-7618196.6761680003</c:v>
                </c:pt>
                <c:pt idx="10182">
                  <c:v>-7682422.2127470002</c:v>
                </c:pt>
                <c:pt idx="10183">
                  <c:v>-7746628.4484690018</c:v>
                </c:pt>
                <c:pt idx="10184">
                  <c:v>-7810815.2066550003</c:v>
                </c:pt>
                <c:pt idx="10185">
                  <c:v>-7874982.3102709996</c:v>
                </c:pt>
                <c:pt idx="10186">
                  <c:v>-7939129.581925001</c:v>
                </c:pt>
                <c:pt idx="10187">
                  <c:v>-8003256.8438609997</c:v>
                </c:pt>
                <c:pt idx="10188">
                  <c:v>-8067363.9179570004</c:v>
                </c:pt>
                <c:pt idx="10189">
                  <c:v>-8131450.6257219985</c:v>
                </c:pt>
                <c:pt idx="10190">
                  <c:v>-8195516.788288</c:v>
                </c:pt>
                <c:pt idx="10191">
                  <c:v>-8259562.2264139997</c:v>
                </c:pt>
                <c:pt idx="10192">
                  <c:v>-8323586.7604729999</c:v>
                </c:pt>
                <c:pt idx="10193">
                  <c:v>-8387590.210457</c:v>
                </c:pt>
                <c:pt idx="10194">
                  <c:v>-8451572.3959669992</c:v>
                </c:pt>
                <c:pt idx="10195">
                  <c:v>-8515533.1362119988</c:v>
                </c:pt>
                <c:pt idx="10196">
                  <c:v>-8579472.2500030007</c:v>
                </c:pt>
                <c:pt idx="10197">
                  <c:v>-8643389.5557520017</c:v>
                </c:pt>
                <c:pt idx="10198">
                  <c:v>-8707284.8714680001</c:v>
                </c:pt>
                <c:pt idx="10199">
                  <c:v>-8771158.0147489998</c:v>
                </c:pt>
                <c:pt idx="10200">
                  <c:v>-8835008.8027830012</c:v>
                </c:pt>
                <c:pt idx="10201">
                  <c:v>-8898837.0523400009</c:v>
                </c:pt>
                <c:pt idx="10202">
                  <c:v>-8962642.5797739998</c:v>
                </c:pt>
                <c:pt idx="10203">
                  <c:v>-9026425.20101</c:v>
                </c:pt>
                <c:pt idx="10204">
                  <c:v>-9090184.7315489985</c:v>
                </c:pt>
                <c:pt idx="10205">
                  <c:v>-9153920.9864579979</c:v>
                </c:pt>
                <c:pt idx="10206">
                  <c:v>-9217633.7803689986</c:v>
                </c:pt>
                <c:pt idx="10207">
                  <c:v>-9281322.9274719972</c:v>
                </c:pt>
                <c:pt idx="10208">
                  <c:v>-9344988.2415159959</c:v>
                </c:pt>
                <c:pt idx="10209">
                  <c:v>-9408629.5357990004</c:v>
                </c:pt>
                <c:pt idx="10210">
                  <c:v>-9472246.6231679972</c:v>
                </c:pt>
                <c:pt idx="10211">
                  <c:v>-9535839.3160120007</c:v>
                </c:pt>
                <c:pt idx="10212">
                  <c:v>-9599407.4262609985</c:v>
                </c:pt>
                <c:pt idx="10213">
                  <c:v>-9662950.7653790005</c:v>
                </c:pt>
                <c:pt idx="10214">
                  <c:v>-9726469.1443609986</c:v>
                </c:pt>
                <c:pt idx="10215">
                  <c:v>-9789962.3737289999</c:v>
                </c:pt>
                <c:pt idx="10216">
                  <c:v>-9853430.2635249961</c:v>
                </c:pt>
                <c:pt idx="10217">
                  <c:v>-9916872.6233109981</c:v>
                </c:pt>
                <c:pt idx="10218">
                  <c:v>-9980289.2621630002</c:v>
                </c:pt>
                <c:pt idx="10219">
                  <c:v>-10043679.988663999</c:v>
                </c:pt>
                <c:pt idx="10220">
                  <c:v>-10107044.610904997</c:v>
                </c:pt>
                <c:pt idx="10221">
                  <c:v>-10170382.936473001</c:v>
                </c:pt>
                <c:pt idx="10222">
                  <c:v>-10233694.772454998</c:v>
                </c:pt>
                <c:pt idx="10223">
                  <c:v>-10296979.925426997</c:v>
                </c:pt>
                <c:pt idx="10224">
                  <c:v>-10360238.201454001</c:v>
                </c:pt>
                <c:pt idx="10225">
                  <c:v>-10423469.406081</c:v>
                </c:pt>
                <c:pt idx="10226">
                  <c:v>-10486673.344333</c:v>
                </c:pt>
                <c:pt idx="10227">
                  <c:v>-10549849.820707003</c:v>
                </c:pt>
                <c:pt idx="10228">
                  <c:v>-10612998.639169998</c:v>
                </c:pt>
                <c:pt idx="10229">
                  <c:v>-10676119.603151999</c:v>
                </c:pt>
                <c:pt idx="10230">
                  <c:v>-10739212.515542002</c:v>
                </c:pt>
                <c:pt idx="10231">
                  <c:v>-10802277.178685</c:v>
                </c:pt>
                <c:pt idx="10232">
                  <c:v>-10865313.394375</c:v>
                </c:pt>
                <c:pt idx="10233">
                  <c:v>-10928320.963851001</c:v>
                </c:pt>
                <c:pt idx="10234">
                  <c:v>-10991299.687793998</c:v>
                </c:pt>
                <c:pt idx="10235">
                  <c:v>-11054249.366319003</c:v>
                </c:pt>
                <c:pt idx="10236">
                  <c:v>-11117169.798973</c:v>
                </c:pt>
                <c:pt idx="10237">
                  <c:v>-11180060.784727</c:v>
                </c:pt>
                <c:pt idx="10238">
                  <c:v>-11242922.121974997</c:v>
                </c:pt>
                <c:pt idx="10239">
                  <c:v>-11305753.608524999</c:v>
                </c:pt>
                <c:pt idx="10240">
                  <c:v>-11368555.041597998</c:v>
                </c:pt>
                <c:pt idx="10241">
                  <c:v>-11431326.217819</c:v>
                </c:pt>
                <c:pt idx="10242">
                  <c:v>-11494066.933217</c:v>
                </c:pt>
                <c:pt idx="10243">
                  <c:v>-11556776.983213002</c:v>
                </c:pt>
                <c:pt idx="10244">
                  <c:v>-11619456.162621003</c:v>
                </c:pt>
                <c:pt idx="10245">
                  <c:v>-11682104.265642002</c:v>
                </c:pt>
                <c:pt idx="10246">
                  <c:v>-11744721.085853001</c:v>
                </c:pt>
                <c:pt idx="10247">
                  <c:v>-11807306.416211</c:v>
                </c:pt>
                <c:pt idx="10248">
                  <c:v>-11869860.049040001</c:v>
                </c:pt>
                <c:pt idx="10249">
                  <c:v>-11932381.776028998</c:v>
                </c:pt>
                <c:pt idx="10250">
                  <c:v>-11994871.388227997</c:v>
                </c:pt>
                <c:pt idx="10251">
                  <c:v>-12057328.676038997</c:v>
                </c:pt>
                <c:pt idx="10252">
                  <c:v>-12119753.429213</c:v>
                </c:pt>
                <c:pt idx="10253">
                  <c:v>-12182145.436845997</c:v>
                </c:pt>
                <c:pt idx="10254">
                  <c:v>-12244504.487368001</c:v>
                </c:pt>
                <c:pt idx="10255">
                  <c:v>-12306830.368546</c:v>
                </c:pt>
                <c:pt idx="10256">
                  <c:v>-12369122.867467998</c:v>
                </c:pt>
                <c:pt idx="10257">
                  <c:v>-12431381.770548001</c:v>
                </c:pt>
                <c:pt idx="10258">
                  <c:v>-12493606.863513002</c:v>
                </c:pt>
                <c:pt idx="10259">
                  <c:v>-12555797.931399001</c:v>
                </c:pt>
                <c:pt idx="10260">
                  <c:v>-12617954.758545998</c:v>
                </c:pt>
                <c:pt idx="10261">
                  <c:v>-12680077.128595997</c:v>
                </c:pt>
                <c:pt idx="10262">
                  <c:v>-12742164.824478</c:v>
                </c:pt>
                <c:pt idx="10263">
                  <c:v>-12804217.628409998</c:v>
                </c:pt>
                <c:pt idx="10264">
                  <c:v>-12866235.321892999</c:v>
                </c:pt>
                <c:pt idx="10265">
                  <c:v>-12928217.685698003</c:v>
                </c:pt>
                <c:pt idx="10266">
                  <c:v>-12990164.499869</c:v>
                </c:pt>
                <c:pt idx="10267">
                  <c:v>-13052075.543710999</c:v>
                </c:pt>
                <c:pt idx="10268">
                  <c:v>-13113950.595786002</c:v>
                </c:pt>
                <c:pt idx="10269">
                  <c:v>-13175789.433905</c:v>
                </c:pt>
                <c:pt idx="10270">
                  <c:v>-13237591.835127</c:v>
                </c:pt>
                <c:pt idx="10271">
                  <c:v>-13299357.575747002</c:v>
                </c:pt>
                <c:pt idx="10272">
                  <c:v>-13361086.431291001</c:v>
                </c:pt>
                <c:pt idx="10273">
                  <c:v>-13422778.176513998</c:v>
                </c:pt>
                <c:pt idx="10274">
                  <c:v>-13484432.585388999</c:v>
                </c:pt>
                <c:pt idx="10275">
                  <c:v>-13546049.4311</c:v>
                </c:pt>
                <c:pt idx="10276">
                  <c:v>-13607628.486041</c:v>
                </c:pt>
                <c:pt idx="10277">
                  <c:v>-13669169.521803999</c:v>
                </c:pt>
                <c:pt idx="10278">
                  <c:v>-13730672.309176</c:v>
                </c:pt>
                <c:pt idx="10279">
                  <c:v>-13792136.618128998</c:v>
                </c:pt>
                <c:pt idx="10280">
                  <c:v>-13853562.217819</c:v>
                </c:pt>
                <c:pt idx="10281">
                  <c:v>-13914948.876572</c:v>
                </c:pt>
                <c:pt idx="10282">
                  <c:v>-13976296.361884002</c:v>
                </c:pt>
                <c:pt idx="10283">
                  <c:v>-14037604.440409997</c:v>
                </c:pt>
                <c:pt idx="10284">
                  <c:v>-14098872.877956999</c:v>
                </c:pt>
                <c:pt idx="10285">
                  <c:v>-14160101.439482</c:v>
                </c:pt>
                <c:pt idx="10286">
                  <c:v>-14221289.889079999</c:v>
                </c:pt>
                <c:pt idx="10287">
                  <c:v>-14282437.989976</c:v>
                </c:pt>
                <c:pt idx="10288">
                  <c:v>-14343545.504525999</c:v>
                </c:pt>
                <c:pt idx="10289">
                  <c:v>-14404612.194199</c:v>
                </c:pt>
                <c:pt idx="10290">
                  <c:v>-14465637.81958</c:v>
                </c:pt>
                <c:pt idx="10291">
                  <c:v>-14526622.140354998</c:v>
                </c:pt>
                <c:pt idx="10292">
                  <c:v>-14587564.915308002</c:v>
                </c:pt>
                <c:pt idx="10293">
                  <c:v>-14648465.902313001</c:v>
                </c:pt>
                <c:pt idx="10294">
                  <c:v>-14709324.858324001</c:v>
                </c:pt>
                <c:pt idx="10295">
                  <c:v>-14770141.539372997</c:v>
                </c:pt>
                <c:pt idx="10296">
                  <c:v>-14830915.700556997</c:v>
                </c:pt>
                <c:pt idx="10297">
                  <c:v>-14891647.096031997</c:v>
                </c:pt>
                <c:pt idx="10298">
                  <c:v>-14952335.479008</c:v>
                </c:pt>
                <c:pt idx="10299">
                  <c:v>-15012980.601738</c:v>
                </c:pt>
                <c:pt idx="10300">
                  <c:v>-15073582.215511</c:v>
                </c:pt>
                <c:pt idx="10301">
                  <c:v>-15134140.070646999</c:v>
                </c:pt>
                <c:pt idx="10302">
                  <c:v>-15194653.916484999</c:v>
                </c:pt>
                <c:pt idx="10303">
                  <c:v>-15255123.501377</c:v>
                </c:pt>
                <c:pt idx="10304">
                  <c:v>-15315548.572680002</c:v>
                </c:pt>
                <c:pt idx="10305">
                  <c:v>-15375928.876747999</c:v>
                </c:pt>
                <c:pt idx="10306">
                  <c:v>-15436264.158923</c:v>
                </c:pt>
                <c:pt idx="10307">
                  <c:v>-15496554.163528997</c:v>
                </c:pt>
                <c:pt idx="10308">
                  <c:v>-15556798.633859999</c:v>
                </c:pt>
                <c:pt idx="10309">
                  <c:v>-15616997.312175</c:v>
                </c:pt>
                <c:pt idx="10310">
                  <c:v>-15677149.939688999</c:v>
                </c:pt>
                <c:pt idx="10311">
                  <c:v>-15737256.256562999</c:v>
                </c:pt>
                <c:pt idx="10312">
                  <c:v>-15797316.001896</c:v>
                </c:pt>
                <c:pt idx="10313">
                  <c:v>-15857328.913716001</c:v>
                </c:pt>
                <c:pt idx="10314">
                  <c:v>-15917294.728974998</c:v>
                </c:pt>
                <c:pt idx="10315">
                  <c:v>-15977213.183533</c:v>
                </c:pt>
                <c:pt idx="10316">
                  <c:v>-16037084.012158003</c:v>
                </c:pt>
                <c:pt idx="10317">
                  <c:v>-16096906.948506998</c:v>
                </c:pt>
                <c:pt idx="10318">
                  <c:v>-16156681.725126998</c:v>
                </c:pt>
                <c:pt idx="10319">
                  <c:v>-16216408.073439</c:v>
                </c:pt>
                <c:pt idx="10320">
                  <c:v>-16276085.723732</c:v>
                </c:pt>
                <c:pt idx="10321">
                  <c:v>-16335714.405151002</c:v>
                </c:pt>
                <c:pt idx="10322">
                  <c:v>-16395293.845690999</c:v>
                </c:pt>
                <c:pt idx="10323">
                  <c:v>-16454823.772187</c:v>
                </c:pt>
                <c:pt idx="10324">
                  <c:v>-16514303.910301</c:v>
                </c:pt>
                <c:pt idx="10325">
                  <c:v>-16573733.984518003</c:v>
                </c:pt>
                <c:pt idx="10326">
                  <c:v>-16633113.718130998</c:v>
                </c:pt>
                <c:pt idx="10327">
                  <c:v>-16692442.833233999</c:v>
                </c:pt>
                <c:pt idx="10328">
                  <c:v>-16751721.050713005</c:v>
                </c:pt>
                <c:pt idx="10329">
                  <c:v>-16810948.090234</c:v>
                </c:pt>
                <c:pt idx="10330">
                  <c:v>-16870123.670233998</c:v>
                </c:pt>
                <c:pt idx="10331">
                  <c:v>-16929247.507909998</c:v>
                </c:pt>
                <c:pt idx="10332">
                  <c:v>-16988319.31921</c:v>
                </c:pt>
                <c:pt idx="10333">
                  <c:v>-17047338.818823002</c:v>
                </c:pt>
                <c:pt idx="10334">
                  <c:v>-17106305.720167998</c:v>
                </c:pt>
                <c:pt idx="10335">
                  <c:v>-17165219.735382006</c:v>
                </c:pt>
                <c:pt idx="10336">
                  <c:v>-17224080.575312</c:v>
                </c:pt>
                <c:pt idx="10337">
                  <c:v>-17282887.949501995</c:v>
                </c:pt>
                <c:pt idx="10338">
                  <c:v>-17341641.566185001</c:v>
                </c:pt>
                <c:pt idx="10339">
                  <c:v>-17400341.132270001</c:v>
                </c:pt>
                <c:pt idx="10340">
                  <c:v>-17458986.353332005</c:v>
                </c:pt>
                <c:pt idx="10341">
                  <c:v>-17517576.933598995</c:v>
                </c:pt>
                <c:pt idx="10342">
                  <c:v>-17576112.575944997</c:v>
                </c:pt>
                <c:pt idx="10343">
                  <c:v>-17634592.981873993</c:v>
                </c:pt>
                <c:pt idx="10344">
                  <c:v>-17693017.851512998</c:v>
                </c:pt>
                <c:pt idx="10345">
                  <c:v>-17751386.883594997</c:v>
                </c:pt>
                <c:pt idx="10346">
                  <c:v>-17809699.775455002</c:v>
                </c:pt>
                <c:pt idx="10347">
                  <c:v>-17867956.223010994</c:v>
                </c:pt>
                <c:pt idx="10348">
                  <c:v>-17926155.920756999</c:v>
                </c:pt>
                <c:pt idx="10349">
                  <c:v>-17984298.561747998</c:v>
                </c:pt>
                <c:pt idx="10350">
                  <c:v>-18042383.837591</c:v>
                </c:pt>
                <c:pt idx="10351">
                  <c:v>-18100411.438430998</c:v>
                </c:pt>
                <c:pt idx="10352">
                  <c:v>-18158381.052937001</c:v>
                </c:pt>
                <c:pt idx="10353">
                  <c:v>-18216292.368296001</c:v>
                </c:pt>
                <c:pt idx="10354">
                  <c:v>-18274145.070192005</c:v>
                </c:pt>
                <c:pt idx="10355">
                  <c:v>-18331938.842799</c:v>
                </c:pt>
                <c:pt idx="10356">
                  <c:v>-18389673.368769001</c:v>
                </c:pt>
                <c:pt idx="10357">
                  <c:v>-18447348.329213995</c:v>
                </c:pt>
                <c:pt idx="10358">
                  <c:v>-18504963.403698992</c:v>
                </c:pt>
                <c:pt idx="10359">
                  <c:v>-18562518.270224001</c:v>
                </c:pt>
                <c:pt idx="10360">
                  <c:v>-18620012.605214</c:v>
                </c:pt>
                <c:pt idx="10361">
                  <c:v>-18677446.083503995</c:v>
                </c:pt>
                <c:pt idx="10362">
                  <c:v>-18734818.378327005</c:v>
                </c:pt>
                <c:pt idx="10363">
                  <c:v>-18792129.161297996</c:v>
                </c:pt>
                <c:pt idx="10364">
                  <c:v>-18849378.102403998</c:v>
                </c:pt>
                <c:pt idx="10365">
                  <c:v>-18906564.869984999</c:v>
                </c:pt>
                <c:pt idx="10366">
                  <c:v>-18963689.130727004</c:v>
                </c:pt>
                <c:pt idx="10367">
                  <c:v>-19020750.549639996</c:v>
                </c:pt>
                <c:pt idx="10368">
                  <c:v>-19077748.79005</c:v>
                </c:pt>
                <c:pt idx="10369">
                  <c:v>-19134683.513579998</c:v>
                </c:pt>
                <c:pt idx="10370">
                  <c:v>-19191554.380139999</c:v>
                </c:pt>
                <c:pt idx="10371">
                  <c:v>-19248361.047908995</c:v>
                </c:pt>
                <c:pt idx="10372">
                  <c:v>-19305103.173319999</c:v>
                </c:pt>
                <c:pt idx="10373">
                  <c:v>-19361780.411046997</c:v>
                </c:pt>
                <c:pt idx="10374">
                  <c:v>-19418392.413989998</c:v>
                </c:pt>
                <c:pt idx="10375">
                  <c:v>-19474938.833257001</c:v>
                </c:pt>
                <c:pt idx="10376">
                  <c:v>-19531419.318151005</c:v>
                </c:pt>
                <c:pt idx="10377">
                  <c:v>-19587833.516153004</c:v>
                </c:pt>
                <c:pt idx="10378">
                  <c:v>-19644181.072907999</c:v>
                </c:pt>
                <c:pt idx="10379">
                  <c:v>-19700461.632206004</c:v>
                </c:pt>
                <c:pt idx="10380">
                  <c:v>-19756674.835971002</c:v>
                </c:pt>
                <c:pt idx="10381">
                  <c:v>-19812820.324239001</c:v>
                </c:pt>
                <c:pt idx="10382">
                  <c:v>-19868897.735144999</c:v>
                </c:pt>
                <c:pt idx="10383">
                  <c:v>-19924906.704905</c:v>
                </c:pt>
                <c:pt idx="10384">
                  <c:v>-19980846.867802002</c:v>
                </c:pt>
                <c:pt idx="10385">
                  <c:v>-20036717.856165003</c:v>
                </c:pt>
                <c:pt idx="10386">
                  <c:v>-20092519.300354004</c:v>
                </c:pt>
                <c:pt idx="10387">
                  <c:v>-20148250.828744005</c:v>
                </c:pt>
                <c:pt idx="10388">
                  <c:v>-20203912.067705002</c:v>
                </c:pt>
                <c:pt idx="10389">
                  <c:v>-20259502.641587</c:v>
                </c:pt>
                <c:pt idx="10390">
                  <c:v>-20315022.172697999</c:v>
                </c:pt>
                <c:pt idx="10391">
                  <c:v>-20370470.281291991</c:v>
                </c:pt>
                <c:pt idx="10392">
                  <c:v>-20425846.585544996</c:v>
                </c:pt>
                <c:pt idx="10393">
                  <c:v>-20481150.701540995</c:v>
                </c:pt>
                <c:pt idx="10394">
                  <c:v>-20536382.243250996</c:v>
                </c:pt>
                <c:pt idx="10395">
                  <c:v>-20591540.822515</c:v>
                </c:pt>
                <c:pt idx="10396">
                  <c:v>-20646626.049022999</c:v>
                </c:pt>
                <c:pt idx="10397">
                  <c:v>-20701637.530294001</c:v>
                </c:pt>
                <c:pt idx="10398">
                  <c:v>-20756574.871661995</c:v>
                </c:pt>
                <c:pt idx="10399">
                  <c:v>-20811437.676251005</c:v>
                </c:pt>
                <c:pt idx="10400">
                  <c:v>-20866225.544955</c:v>
                </c:pt>
                <c:pt idx="10401">
                  <c:v>-20920938.076423001</c:v>
                </c:pt>
                <c:pt idx="10402">
                  <c:v>-20975574.867033996</c:v>
                </c:pt>
                <c:pt idx="10403">
                  <c:v>-21030135.510880999</c:v>
                </c:pt>
                <c:pt idx="10404">
                  <c:v>-21084619.599745002</c:v>
                </c:pt>
                <c:pt idx="10405">
                  <c:v>-21139026.723076995</c:v>
                </c:pt>
                <c:pt idx="10406">
                  <c:v>-21193356.467978992</c:v>
                </c:pt>
                <c:pt idx="10407">
                  <c:v>-21247608.419179</c:v>
                </c:pt>
                <c:pt idx="10408">
                  <c:v>-21301782.159012001</c:v>
                </c:pt>
                <c:pt idx="10409">
                  <c:v>-21355877.267393995</c:v>
                </c:pt>
                <c:pt idx="10410">
                  <c:v>-21409893.321807995</c:v>
                </c:pt>
                <c:pt idx="10411">
                  <c:v>-21463829.897272997</c:v>
                </c:pt>
                <c:pt idx="10412">
                  <c:v>-21517686.566328</c:v>
                </c:pt>
                <c:pt idx="10413">
                  <c:v>-21571462.899002999</c:v>
                </c:pt>
                <c:pt idx="10414">
                  <c:v>-21625158.462802995</c:v>
                </c:pt>
                <c:pt idx="10415">
                  <c:v>-21678772.822680999</c:v>
                </c:pt>
                <c:pt idx="10416">
                  <c:v>-21732305.541011997</c:v>
                </c:pt>
                <c:pt idx="10417">
                  <c:v>-21785756.177575</c:v>
                </c:pt>
                <c:pt idx="10418">
                  <c:v>-21839124.289524</c:v>
                </c:pt>
                <c:pt idx="10419">
                  <c:v>-21892409.431366999</c:v>
                </c:pt>
                <c:pt idx="10420">
                  <c:v>-21945611.154938001</c:v>
                </c:pt>
                <c:pt idx="10421">
                  <c:v>-21998729.009376001</c:v>
                </c:pt>
                <c:pt idx="10422">
                  <c:v>-22051762.541096997</c:v>
                </c:pt>
                <c:pt idx="10423">
                  <c:v>-22104711.293768995</c:v>
                </c:pt>
                <c:pt idx="10424">
                  <c:v>-22157574.808288001</c:v>
                </c:pt>
                <c:pt idx="10425">
                  <c:v>-22210352.622749999</c:v>
                </c:pt>
                <c:pt idx="10426">
                  <c:v>-22263044.272424001</c:v>
                </c:pt>
                <c:pt idx="10427">
                  <c:v>-22315649.289728995</c:v>
                </c:pt>
                <c:pt idx="10428">
                  <c:v>-22368167.204204001</c:v>
                </c:pt>
                <c:pt idx="10429">
                  <c:v>-22420597.542479996</c:v>
                </c:pt>
                <c:pt idx="10430">
                  <c:v>-22472939.828257002</c:v>
                </c:pt>
                <c:pt idx="10431">
                  <c:v>-22525193.582269996</c:v>
                </c:pt>
                <c:pt idx="10432">
                  <c:v>-22577358.322266001</c:v>
                </c:pt>
                <c:pt idx="10433">
                  <c:v>-22629433.562972996</c:v>
                </c:pt>
                <c:pt idx="10434">
                  <c:v>-22681418.816070005</c:v>
                </c:pt>
                <c:pt idx="10435">
                  <c:v>-22733313.590160999</c:v>
                </c:pt>
                <c:pt idx="10436">
                  <c:v>-22785117.390742999</c:v>
                </c:pt>
                <c:pt idx="10437">
                  <c:v>-22836829.720176999</c:v>
                </c:pt>
                <c:pt idx="10438">
                  <c:v>-22888450.077657998</c:v>
                </c:pt>
                <c:pt idx="10439">
                  <c:v>-22939977.959182005</c:v>
                </c:pt>
                <c:pt idx="10440">
                  <c:v>-22991412.857519999</c:v>
                </c:pt>
                <c:pt idx="10441">
                  <c:v>-23042754.262182001</c:v>
                </c:pt>
                <c:pt idx="10442">
                  <c:v>-23094001.659387004</c:v>
                </c:pt>
                <c:pt idx="10443">
                  <c:v>-23145154.532031</c:v>
                </c:pt>
                <c:pt idx="10444">
                  <c:v>-23196212.359655</c:v>
                </c:pt>
                <c:pt idx="10445">
                  <c:v>-23247174.618410002</c:v>
                </c:pt>
                <c:pt idx="10446">
                  <c:v>-23298040.781027995</c:v>
                </c:pt>
                <c:pt idx="10447">
                  <c:v>-23348810.316783004</c:v>
                </c:pt>
                <c:pt idx="10448">
                  <c:v>-23399482.691459998</c:v>
                </c:pt>
                <c:pt idx="10449">
                  <c:v>-23450057.367322005</c:v>
                </c:pt>
                <c:pt idx="10450">
                  <c:v>-23500533.803070996</c:v>
                </c:pt>
                <c:pt idx="10451">
                  <c:v>-23550911.453814995</c:v>
                </c:pt>
                <c:pt idx="10452">
                  <c:v>-23601189.771033995</c:v>
                </c:pt>
                <c:pt idx="10453">
                  <c:v>-23651368.202539999</c:v>
                </c:pt>
                <c:pt idx="10454">
                  <c:v>-23701446.192442998</c:v>
                </c:pt>
                <c:pt idx="10455">
                  <c:v>-23751423.181111995</c:v>
                </c:pt>
                <c:pt idx="10456">
                  <c:v>-23801298.605140999</c:v>
                </c:pt>
                <c:pt idx="10457">
                  <c:v>-23851071.897307001</c:v>
                </c:pt>
                <c:pt idx="10458">
                  <c:v>-23900742.486530997</c:v>
                </c:pt>
                <c:pt idx="10459">
                  <c:v>-23950309.797845997</c:v>
                </c:pt>
                <c:pt idx="10460">
                  <c:v>-23999773.252347</c:v>
                </c:pt>
                <c:pt idx="10461">
                  <c:v>-24049132.267161995</c:v>
                </c:pt>
                <c:pt idx="10462">
                  <c:v>-24098386.255400997</c:v>
                </c:pt>
                <c:pt idx="10463">
                  <c:v>-24147534.626125004</c:v>
                </c:pt>
                <c:pt idx="10464">
                  <c:v>-24196576.784294996</c:v>
                </c:pt>
                <c:pt idx="10465">
                  <c:v>-24245512.130739003</c:v>
                </c:pt>
                <c:pt idx="10466">
                  <c:v>-24294340.062102001</c:v>
                </c:pt>
                <c:pt idx="10467">
                  <c:v>-24343059.970805995</c:v>
                </c:pt>
                <c:pt idx="10468">
                  <c:v>-24391671.245009996</c:v>
                </c:pt>
                <c:pt idx="10469">
                  <c:v>-24440173.268557001</c:v>
                </c:pt>
                <c:pt idx="10470">
                  <c:v>-24488565.420937996</c:v>
                </c:pt>
                <c:pt idx="10471">
                  <c:v>-24536847.077241994</c:v>
                </c:pt>
                <c:pt idx="10472">
                  <c:v>-24585017.608110003</c:v>
                </c:pt>
                <c:pt idx="10473">
                  <c:v>-24633076.379689001</c:v>
                </c:pt>
                <c:pt idx="10474">
                  <c:v>-24681022.753589001</c:v>
                </c:pt>
                <c:pt idx="10475">
                  <c:v>-24728856.086826</c:v>
                </c:pt>
                <c:pt idx="10476">
                  <c:v>-24776575.731784001</c:v>
                </c:pt>
                <c:pt idx="10477">
                  <c:v>-24824181.036159005</c:v>
                </c:pt>
                <c:pt idx="10478">
                  <c:v>-24871671.342909999</c:v>
                </c:pt>
                <c:pt idx="10479">
                  <c:v>-24919045.990212996</c:v>
                </c:pt>
                <c:pt idx="10480">
                  <c:v>-24966304.311404999</c:v>
                </c:pt>
                <c:pt idx="10481">
                  <c:v>-25013445.634935003</c:v>
                </c:pt>
                <c:pt idx="10482">
                  <c:v>-25060469.284309998</c:v>
                </c:pt>
                <c:pt idx="10483">
                  <c:v>-25107374.578044001</c:v>
                </c:pt>
                <c:pt idx="10484">
                  <c:v>-25154160.829604</c:v>
                </c:pt>
                <c:pt idx="10485">
                  <c:v>-25200827.347353</c:v>
                </c:pt>
                <c:pt idx="10486">
                  <c:v>-25247373.434496</c:v>
                </c:pt>
                <c:pt idx="10487">
                  <c:v>-25293798.389026001</c:v>
                </c:pt>
                <c:pt idx="10488">
                  <c:v>-25340101.503664002</c:v>
                </c:pt>
                <c:pt idx="10489">
                  <c:v>-25386282.065804996</c:v>
                </c:pt>
                <c:pt idx="10490">
                  <c:v>-25432339.357457001</c:v>
                </c:pt>
                <c:pt idx="10491">
                  <c:v>-25478272.655181002</c:v>
                </c:pt>
                <c:pt idx="10492">
                  <c:v>-25524081.230034001</c:v>
                </c:pt>
                <c:pt idx="10493">
                  <c:v>-25569764.347509</c:v>
                </c:pt>
                <c:pt idx="10494">
                  <c:v>-25615321.267467998</c:v>
                </c:pt>
                <c:pt idx="10495">
                  <c:v>-25660751.244084999</c:v>
                </c:pt>
                <c:pt idx="10496">
                  <c:v>-25706053.525780998</c:v>
                </c:pt>
                <c:pt idx="10497">
                  <c:v>-25751227.355157003</c:v>
                </c:pt>
                <c:pt idx="10498">
                  <c:v>-25796271.968935002</c:v>
                </c:pt>
                <c:pt idx="10499">
                  <c:v>-25841186.597884998</c:v>
                </c:pt>
                <c:pt idx="10500">
                  <c:v>-25885970.466763996</c:v>
                </c:pt>
                <c:pt idx="10501">
                  <c:v>-25930622.794244997</c:v>
                </c:pt>
                <c:pt idx="10502">
                  <c:v>-25975142.792847995</c:v>
                </c:pt>
                <c:pt idx="10503">
                  <c:v>-26019529.668870997</c:v>
                </c:pt>
                <c:pt idx="10504">
                  <c:v>-26063782.622320004</c:v>
                </c:pt>
                <c:pt idx="10505">
                  <c:v>-26107900.846836001</c:v>
                </c:pt>
                <c:pt idx="10506">
                  <c:v>-26151883.529622</c:v>
                </c:pt>
                <c:pt idx="10507">
                  <c:v>-26195729.851370998</c:v>
                </c:pt>
                <c:pt idx="10508">
                  <c:v>-26239438.986189</c:v>
                </c:pt>
                <c:pt idx="10509">
                  <c:v>-26283010.101517998</c:v>
                </c:pt>
                <c:pt idx="10510">
                  <c:v>-26326442.358063001</c:v>
                </c:pt>
                <c:pt idx="10511">
                  <c:v>-26369734.909709997</c:v>
                </c:pt>
                <c:pt idx="10512">
                  <c:v>-26412886.903447993</c:v>
                </c:pt>
                <c:pt idx="10513">
                  <c:v>-26455897.479287997</c:v>
                </c:pt>
                <c:pt idx="10514">
                  <c:v>-26498765.770181999</c:v>
                </c:pt>
                <c:pt idx="10515">
                  <c:v>-26541490.901938997</c:v>
                </c:pt>
                <c:pt idx="10516">
                  <c:v>-26584071.993142996</c:v>
                </c:pt>
                <c:pt idx="10517">
                  <c:v>-26626508.155063</c:v>
                </c:pt>
                <c:pt idx="10518">
                  <c:v>-26668798.491570998</c:v>
                </c:pt>
                <c:pt idx="10519">
                  <c:v>-26710942.099052999</c:v>
                </c:pt>
                <c:pt idx="10520">
                  <c:v>-26752938.066318002</c:v>
                </c:pt>
                <c:pt idx="10521">
                  <c:v>-26794785.474507</c:v>
                </c:pt>
                <c:pt idx="10522">
                  <c:v>-26836483.397004999</c:v>
                </c:pt>
                <c:pt idx="10523">
                  <c:v>-26878030.899342</c:v>
                </c:pt>
                <c:pt idx="10524">
                  <c:v>-26919427.039104003</c:v>
                </c:pt>
                <c:pt idx="10525">
                  <c:v>-26960670.865829997</c:v>
                </c:pt>
                <c:pt idx="10526">
                  <c:v>-27001761.420922</c:v>
                </c:pt>
                <c:pt idx="10527">
                  <c:v>-27042697.737539001</c:v>
                </c:pt>
                <c:pt idx="10528">
                  <c:v>-27083478.840500001</c:v>
                </c:pt>
                <c:pt idx="10529">
                  <c:v>-27124103.746179</c:v>
                </c:pt>
                <c:pt idx="10530">
                  <c:v>-27164571.462406997</c:v>
                </c:pt>
                <c:pt idx="10531">
                  <c:v>-27204880.988357</c:v>
                </c:pt>
                <c:pt idx="10532">
                  <c:v>-27245031.314445</c:v>
                </c:pt>
                <c:pt idx="10533">
                  <c:v>-27285021.422218997</c:v>
                </c:pt>
                <c:pt idx="10534">
                  <c:v>-27324850.284245998</c:v>
                </c:pt>
                <c:pt idx="10535">
                  <c:v>-27364516.864000998</c:v>
                </c:pt>
                <c:pt idx="10536">
                  <c:v>-27404020.115755003</c:v>
                </c:pt>
                <c:pt idx="10537">
                  <c:v>-27443358.984456997</c:v>
                </c:pt>
                <c:pt idx="10538">
                  <c:v>-27482532.405616995</c:v>
                </c:pt>
                <c:pt idx="10539">
                  <c:v>-27521539.305186003</c:v>
                </c:pt>
                <c:pt idx="10540">
                  <c:v>-27560378.599434</c:v>
                </c:pt>
                <c:pt idx="10541">
                  <c:v>-27599049.19483</c:v>
                </c:pt>
                <c:pt idx="10542">
                  <c:v>-27637549.987909995</c:v>
                </c:pt>
                <c:pt idx="10543">
                  <c:v>-27675879.865157001</c:v>
                </c:pt>
                <c:pt idx="10544">
                  <c:v>-27714037.702866998</c:v>
                </c:pt>
                <c:pt idx="10545">
                  <c:v>-27752022.367016997</c:v>
                </c:pt>
                <c:pt idx="10546">
                  <c:v>-27789832.713133998</c:v>
                </c:pt>
                <c:pt idx="10547">
                  <c:v>-27827467.586158</c:v>
                </c:pt>
                <c:pt idx="10548">
                  <c:v>-27864925.820301998</c:v>
                </c:pt>
                <c:pt idx="10549">
                  <c:v>-27902206.238913</c:v>
                </c:pt>
                <c:pt idx="10550">
                  <c:v>-27939307.654331002</c:v>
                </c:pt>
                <c:pt idx="10551">
                  <c:v>-27976228.867740002</c:v>
                </c:pt>
                <c:pt idx="10552">
                  <c:v>-28012968.669024006</c:v>
                </c:pt>
                <c:pt idx="10553">
                  <c:v>-28049525.836612999</c:v>
                </c:pt>
                <c:pt idx="10554">
                  <c:v>-28085899.137336005</c:v>
                </c:pt>
                <c:pt idx="10555">
                  <c:v>-28122087.326258998</c:v>
                </c:pt>
                <c:pt idx="10556">
                  <c:v>-28158089.146533001</c:v>
                </c:pt>
                <c:pt idx="10557">
                  <c:v>-28193903.329229999</c:v>
                </c:pt>
                <c:pt idx="10558">
                  <c:v>-28229528.593184005</c:v>
                </c:pt>
                <c:pt idx="10559">
                  <c:v>-28264963.644817997</c:v>
                </c:pt>
                <c:pt idx="10560">
                  <c:v>-28300207.177981</c:v>
                </c:pt>
                <c:pt idx="10561">
                  <c:v>-28335257.873776</c:v>
                </c:pt>
                <c:pt idx="10562">
                  <c:v>-28370114.400380999</c:v>
                </c:pt>
                <c:pt idx="10563">
                  <c:v>-28404775.412875995</c:v>
                </c:pt>
                <c:pt idx="10564">
                  <c:v>-28439239.553059999</c:v>
                </c:pt>
                <c:pt idx="10565">
                  <c:v>-28473505.449266996</c:v>
                </c:pt>
                <c:pt idx="10566">
                  <c:v>-28507571.716178</c:v>
                </c:pt>
                <c:pt idx="10567">
                  <c:v>-28541436.954630997</c:v>
                </c:pt>
                <c:pt idx="10568">
                  <c:v>-28575099.751430996</c:v>
                </c:pt>
                <c:pt idx="10569">
                  <c:v>-28608558.679145999</c:v>
                </c:pt>
                <c:pt idx="10570">
                  <c:v>-28641812.295908995</c:v>
                </c:pt>
                <c:pt idx="10571">
                  <c:v>-28674859.145214997</c:v>
                </c:pt>
                <c:pt idx="10572">
                  <c:v>-28707697.755712997</c:v>
                </c:pt>
                <c:pt idx="10573">
                  <c:v>-28740326.640989006</c:v>
                </c:pt>
                <c:pt idx="10574">
                  <c:v>-28772744.299359001</c:v>
                </c:pt>
                <c:pt idx="10575">
                  <c:v>-28804949.213640995</c:v>
                </c:pt>
                <c:pt idx="10576">
                  <c:v>-28836939.850935999</c:v>
                </c:pt>
                <c:pt idx="10577">
                  <c:v>-28868714.662397999</c:v>
                </c:pt>
                <c:pt idx="10578">
                  <c:v>-28900272.083006997</c:v>
                </c:pt>
                <c:pt idx="10579">
                  <c:v>-28931610.531323999</c:v>
                </c:pt>
                <c:pt idx="10580">
                  <c:v>-28962728.409259997</c:v>
                </c:pt>
                <c:pt idx="10581">
                  <c:v>-28993624.101822998</c:v>
                </c:pt>
                <c:pt idx="10582">
                  <c:v>-29024295.976874996</c:v>
                </c:pt>
                <c:pt idx="10583">
                  <c:v>-29054742.384873997</c:v>
                </c:pt>
                <c:pt idx="10584">
                  <c:v>-29084961.658613</c:v>
                </c:pt>
                <c:pt idx="10585">
                  <c:v>-29114952.112963002</c:v>
                </c:pt>
                <c:pt idx="10586">
                  <c:v>-29144712.044596005</c:v>
                </c:pt>
                <c:pt idx="10587">
                  <c:v>-29174239.731717996</c:v>
                </c:pt>
                <c:pt idx="10588">
                  <c:v>-29203533.433784001</c:v>
                </c:pt>
                <c:pt idx="10589">
                  <c:v>-29232591.391217995</c:v>
                </c:pt>
                <c:pt idx="10590">
                  <c:v>-29261411.825119998</c:v>
                </c:pt>
                <c:pt idx="10591">
                  <c:v>-29289992.936969001</c:v>
                </c:pt>
                <c:pt idx="10592">
                  <c:v>-29318332.908326004</c:v>
                </c:pt>
                <c:pt idx="10593">
                  <c:v>-29346429.900522999</c:v>
                </c:pt>
                <c:pt idx="10594">
                  <c:v>-29374282.054353002</c:v>
                </c:pt>
                <c:pt idx="10595">
                  <c:v>-29401887.489743996</c:v>
                </c:pt>
                <c:pt idx="10596">
                  <c:v>-29429244.305440996</c:v>
                </c:pt>
                <c:pt idx="10597">
                  <c:v>-29456350.578669999</c:v>
                </c:pt>
                <c:pt idx="10598">
                  <c:v>-29483204.364796001</c:v>
                </c:pt>
                <c:pt idx="10599">
                  <c:v>-29509803.696984004</c:v>
                </c:pt>
                <c:pt idx="10600">
                  <c:v>-29536146.585840993</c:v>
                </c:pt>
                <c:pt idx="10601">
                  <c:v>-29562231.019058999</c:v>
                </c:pt>
                <c:pt idx="10602">
                  <c:v>-29588054.961045992</c:v>
                </c:pt>
                <c:pt idx="10603">
                  <c:v>-29613616.352553003</c:v>
                </c:pt>
                <c:pt idx="10604">
                  <c:v>-29638913.110291</c:v>
                </c:pt>
                <c:pt idx="10605">
                  <c:v>-29663943.126543</c:v>
                </c:pt>
                <c:pt idx="10606">
                  <c:v>-29688704.268762</c:v>
                </c:pt>
                <c:pt idx="10607">
                  <c:v>-29713194.379168998</c:v>
                </c:pt>
                <c:pt idx="10608">
                  <c:v>-29737411.274333999</c:v>
                </c:pt>
                <c:pt idx="10609">
                  <c:v>-29761352.744759001</c:v>
                </c:pt>
                <c:pt idx="10610">
                  <c:v>-29785016.554437999</c:v>
                </c:pt>
                <c:pt idx="10611">
                  <c:v>-29808400.440420996</c:v>
                </c:pt>
                <c:pt idx="10612">
                  <c:v>-29831502.112361003</c:v>
                </c:pt>
                <c:pt idx="10613">
                  <c:v>-29854319.252055999</c:v>
                </c:pt>
                <c:pt idx="10614">
                  <c:v>-29876849.512975998</c:v>
                </c:pt>
                <c:pt idx="10615">
                  <c:v>-29899090.519784003</c:v>
                </c:pt>
                <c:pt idx="10616">
                  <c:v>-29921039.867847994</c:v>
                </c:pt>
                <c:pt idx="10617">
                  <c:v>-29942695.122735001</c:v>
                </c:pt>
                <c:pt idx="10618">
                  <c:v>-29964053.819703005</c:v>
                </c:pt>
                <c:pt idx="10619">
                  <c:v>-29985113.463176996</c:v>
                </c:pt>
                <c:pt idx="10620">
                  <c:v>-30005871.526211996</c:v>
                </c:pt>
                <c:pt idx="10621">
                  <c:v>-30026325.449948996</c:v>
                </c:pt>
                <c:pt idx="10622">
                  <c:v>-30046472.643057998</c:v>
                </c:pt>
                <c:pt idx="10623">
                  <c:v>-30066310.481161997</c:v>
                </c:pt>
                <c:pt idx="10624">
                  <c:v>-30085836.306257002</c:v>
                </c:pt>
                <c:pt idx="10625">
                  <c:v>-30105047.426116001</c:v>
                </c:pt>
                <c:pt idx="10626">
                  <c:v>-30123941.113674</c:v>
                </c:pt>
                <c:pt idx="10627">
                  <c:v>-30142514.60641</c:v>
                </c:pt>
                <c:pt idx="10628">
                  <c:v>-30160765.105703</c:v>
                </c:pt>
                <c:pt idx="10629">
                  <c:v>-30178689.776184004</c:v>
                </c:pt>
                <c:pt idx="10630">
                  <c:v>-30196285.745064002</c:v>
                </c:pt>
                <c:pt idx="10631">
                  <c:v>-30213550.101452999</c:v>
                </c:pt>
                <c:pt idx="10632">
                  <c:v>-30230479.895660002</c:v>
                </c:pt>
                <c:pt idx="10633">
                  <c:v>-30247072.138477001</c:v>
                </c:pt>
                <c:pt idx="10634">
                  <c:v>-30263323.800447997</c:v>
                </c:pt>
                <c:pt idx="10635">
                  <c:v>-30279231.811117999</c:v>
                </c:pt>
                <c:pt idx="10636">
                  <c:v>-30294793.058267001</c:v>
                </c:pt>
                <c:pt idx="10637">
                  <c:v>-30310004.387120999</c:v>
                </c:pt>
                <c:pt idx="10638">
                  <c:v>-30324862.599552006</c:v>
                </c:pt>
                <c:pt idx="10639">
                  <c:v>-30339364.453253996</c:v>
                </c:pt>
                <c:pt idx="10640">
                  <c:v>-30353506.660893995</c:v>
                </c:pt>
                <c:pt idx="10641">
                  <c:v>-30367285.889254998</c:v>
                </c:pt>
                <c:pt idx="10642">
                  <c:v>-30380698.758343998</c:v>
                </c:pt>
                <c:pt idx="10643">
                  <c:v>-30393741.840490997</c:v>
                </c:pt>
                <c:pt idx="10644">
                  <c:v>-30406411.659416001</c:v>
                </c:pt>
                <c:pt idx="10645">
                  <c:v>-30418704.689277995</c:v>
                </c:pt>
                <c:pt idx="10646">
                  <c:v>-30430617.353696998</c:v>
                </c:pt>
                <c:pt idx="10647">
                  <c:v>-30442146.024758</c:v>
                </c:pt>
                <c:pt idx="10648">
                  <c:v>-30453287.021979995</c:v>
                </c:pt>
                <c:pt idx="10649">
                  <c:v>-30464036.611267</c:v>
                </c:pt>
                <c:pt idx="10650">
                  <c:v>-30474391.003828995</c:v>
                </c:pt>
                <c:pt idx="10651">
                  <c:v>-30484346.355076</c:v>
                </c:pt>
                <c:pt idx="10652">
                  <c:v>-30493898.763483997</c:v>
                </c:pt>
                <c:pt idx="10653">
                  <c:v>-30503044.269429997</c:v>
                </c:pt>
                <c:pt idx="10654">
                  <c:v>-30511778.853998002</c:v>
                </c:pt>
                <c:pt idx="10655">
                  <c:v>-30520098.437755998</c:v>
                </c:pt>
                <c:pt idx="10656">
                  <c:v>-30527998.879494</c:v>
                </c:pt>
                <c:pt idx="10657">
                  <c:v>-30535475.974936999</c:v>
                </c:pt>
                <c:pt idx="10658">
                  <c:v>-30542525.455417998</c:v>
                </c:pt>
                <c:pt idx="10659">
                  <c:v>-30549142.986517996</c:v>
                </c:pt>
                <c:pt idx="10660">
                  <c:v>-30555324.166669</c:v>
                </c:pt>
                <c:pt idx="10661">
                  <c:v>-30561064.525717996</c:v>
                </c:pt>
                <c:pt idx="10662">
                  <c:v>-30566359.523454998</c:v>
                </c:pt>
                <c:pt idx="10663">
                  <c:v>-30571204.548096001</c:v>
                </c:pt>
                <c:pt idx="10664">
                  <c:v>-30575594.914730001</c:v>
                </c:pt>
                <c:pt idx="10665">
                  <c:v>-30579525.863717996</c:v>
                </c:pt>
                <c:pt idx="10666">
                  <c:v>-30582992.559050001</c:v>
                </c:pt>
                <c:pt idx="10667">
                  <c:v>-30585990.086656</c:v>
                </c:pt>
                <c:pt idx="10668">
                  <c:v>-30588513.452667996</c:v>
                </c:pt>
                <c:pt idx="10669">
                  <c:v>-30590557.581636995</c:v>
                </c:pt>
                <c:pt idx="10670">
                  <c:v>-30592117.314690001</c:v>
                </c:pt>
                <c:pt idx="10671">
                  <c:v>-30593187.407646995</c:v>
                </c:pt>
                <c:pt idx="10672">
                  <c:v>-30593762.529070996</c:v>
                </c:pt>
                <c:pt idx="10673">
                  <c:v>-30593837.258272</c:v>
                </c:pt>
                <c:pt idx="10674">
                  <c:v>-30593406.083242994</c:v>
                </c:pt>
                <c:pt idx="10675">
                  <c:v>-30592463.398548</c:v>
                </c:pt>
                <c:pt idx="10676">
                  <c:v>-30591003.503130998</c:v>
                </c:pt>
                <c:pt idx="10677">
                  <c:v>-30589020.598076001</c:v>
                </c:pt>
                <c:pt idx="10678">
                  <c:v>-30586508.784290995</c:v>
                </c:pt>
                <c:pt idx="10679">
                  <c:v>-30583462.060121</c:v>
                </c:pt>
                <c:pt idx="10680">
                  <c:v>-30579874.318897001</c:v>
                </c:pt>
                <c:pt idx="10681">
                  <c:v>-30575739.346400999</c:v>
                </c:pt>
                <c:pt idx="10682">
                  <c:v>-30571050.818263005</c:v>
                </c:pt>
                <c:pt idx="10683">
                  <c:v>-30565802.297262996</c:v>
                </c:pt>
                <c:pt idx="10684">
                  <c:v>-30559987.230567001</c:v>
                </c:pt>
                <c:pt idx="10685">
                  <c:v>-30553598.946865994</c:v>
                </c:pt>
                <c:pt idx="10686">
                  <c:v>-30546630.653420001</c:v>
                </c:pt>
                <c:pt idx="10687">
                  <c:v>-30539075.433026001</c:v>
                </c:pt>
                <c:pt idx="10688">
                  <c:v>-30530926.240868997</c:v>
                </c:pt>
                <c:pt idx="10689">
                  <c:v>-30522175.901284996</c:v>
                </c:pt>
                <c:pt idx="10690">
                  <c:v>-30512817.104416005</c:v>
                </c:pt>
                <c:pt idx="10691">
                  <c:v>-30502842.402756006</c:v>
                </c:pt>
                <c:pt idx="10692">
                  <c:v>-30492244.20758</c:v>
                </c:pt>
                <c:pt idx="10693">
                  <c:v>-30481014.785262994</c:v>
                </c:pt>
                <c:pt idx="10694">
                  <c:v>-30469146.253469996</c:v>
                </c:pt>
                <c:pt idx="10695">
                  <c:v>-30456630.577218994</c:v>
                </c:pt>
                <c:pt idx="10696">
                  <c:v>-30443459.564817995</c:v>
                </c:pt>
                <c:pt idx="10697">
                  <c:v>-30429624.863656998</c:v>
                </c:pt>
                <c:pt idx="10698">
                  <c:v>-30415117.955853995</c:v>
                </c:pt>
                <c:pt idx="10699">
                  <c:v>-30399930.153765</c:v>
                </c:pt>
                <c:pt idx="10700">
                  <c:v>-30384052.595321</c:v>
                </c:pt>
                <c:pt idx="10701">
                  <c:v>-30367476.239213996</c:v>
                </c:pt>
                <c:pt idx="10702">
                  <c:v>-30350191.859908</c:v>
                </c:pt>
                <c:pt idx="10703">
                  <c:v>-30332190.042477995</c:v>
                </c:pt>
                <c:pt idx="10704">
                  <c:v>-30313461.17726</c:v>
                </c:pt>
                <c:pt idx="10705">
                  <c:v>-30293995.454309005</c:v>
                </c:pt>
                <c:pt idx="10706">
                  <c:v>-30273782.857659999</c:v>
                </c:pt>
                <c:pt idx="10707">
                  <c:v>-30252813.159380004</c:v>
                </c:pt>
                <c:pt idx="10708">
                  <c:v>-30231075.913391002</c:v>
                </c:pt>
                <c:pt idx="10709">
                  <c:v>-30208560.449077994</c:v>
                </c:pt>
                <c:pt idx="10710">
                  <c:v>-30185255.86465</c:v>
                </c:pt>
                <c:pt idx="10711">
                  <c:v>-30161151.020252999</c:v>
                </c:pt>
                <c:pt idx="10712">
                  <c:v>-30136234.530820001</c:v>
                </c:pt>
                <c:pt idx="10713">
                  <c:v>-30110494.758652005</c:v>
                </c:pt>
                <c:pt idx="10714">
                  <c:v>-30083919.805706006</c:v>
                </c:pt>
                <c:pt idx="10715">
                  <c:v>-30056497.505592</c:v>
                </c:pt>
                <c:pt idx="10716">
                  <c:v>-30028215.415252</c:v>
                </c:pt>
                <c:pt idx="10717">
                  <c:v>-29999060.806306005</c:v>
                </c:pt>
                <c:pt idx="10718">
                  <c:v>-29969020.656061001</c:v>
                </c:pt>
                <c:pt idx="10719">
                  <c:v>-29938081.638156008</c:v>
                </c:pt>
                <c:pt idx="10720">
                  <c:v>-29906230.112830006</c:v>
                </c:pt>
                <c:pt idx="10721">
                  <c:v>-29873452.116784003</c:v>
                </c:pt>
                <c:pt idx="10722">
                  <c:v>-29839733.352640998</c:v>
                </c:pt>
                <c:pt idx="10723">
                  <c:v>-29805059.177955005</c:v>
                </c:pt>
                <c:pt idx="10724">
                  <c:v>-29769414.593764</c:v>
                </c:pt>
                <c:pt idx="10725">
                  <c:v>-29732784.232664999</c:v>
                </c:pt>
                <c:pt idx="10726">
                  <c:v>-29695152.346365999</c:v>
                </c:pt>
                <c:pt idx="10727">
                  <c:v>-29656502.792725001</c:v>
                </c:pt>
                <c:pt idx="10728">
                  <c:v>-29616819.022202</c:v>
                </c:pt>
                <c:pt idx="10729">
                  <c:v>-29576084.063737996</c:v>
                </c:pt>
                <c:pt idx="10730">
                  <c:v>-29534280.509999</c:v>
                </c:pt>
                <c:pt idx="10731">
                  <c:v>-29491390.501964998</c:v>
                </c:pt>
                <c:pt idx="10732">
                  <c:v>-29447395.712827999</c:v>
                </c:pt>
                <c:pt idx="10733">
                  <c:v>-29402277.331156004</c:v>
                </c:pt>
                <c:pt idx="10734">
                  <c:v>-29356016.043283995</c:v>
                </c:pt>
                <c:pt idx="10735">
                  <c:v>-29308592.014897</c:v>
                </c:pt>
                <c:pt idx="10736">
                  <c:v>-29259984.871740997</c:v>
                </c:pt>
                <c:pt idx="10737">
                  <c:v>-29210173.679437999</c:v>
                </c:pt>
                <c:pt idx="10738">
                  <c:v>-29159136.922327001</c:v>
                </c:pt>
                <c:pt idx="10739">
                  <c:v>-29106852.481295992</c:v>
                </c:pt>
                <c:pt idx="10740">
                  <c:v>-29053297.610531002</c:v>
                </c:pt>
                <c:pt idx="10741">
                  <c:v>-28998448.913127001</c:v>
                </c:pt>
                <c:pt idx="10742">
                  <c:v>-28942282.315490998</c:v>
                </c:pt>
                <c:pt idx="10743">
                  <c:v>-28884773.040462997</c:v>
                </c:pt>
                <c:pt idx="10744">
                  <c:v>-28825895.579070002</c:v>
                </c:pt>
                <c:pt idx="10745">
                  <c:v>-28765623.660848998</c:v>
                </c:pt>
                <c:pt idx="10746">
                  <c:v>-28703930.222624999</c:v>
                </c:pt>
                <c:pt idx="10747">
                  <c:v>-28640787.375665002</c:v>
                </c:pt>
                <c:pt idx="10748">
                  <c:v>-28576166.371094</c:v>
                </c:pt>
                <c:pt idx="10749">
                  <c:v>-28510037.563474998</c:v>
                </c:pt>
                <c:pt idx="10750">
                  <c:v>-28442370.372409999</c:v>
                </c:pt>
                <c:pt idx="10751">
                  <c:v>-28373133.242062997</c:v>
                </c:pt>
                <c:pt idx="10752">
                  <c:v>-28302293.598436005</c:v>
                </c:pt>
                <c:pt idx="10753">
                  <c:v>-28229817.804274</c:v>
                </c:pt>
                <c:pt idx="10754">
                  <c:v>-28155671.111419</c:v>
                </c:pt>
                <c:pt idx="10755">
                  <c:v>-28079817.610445999</c:v>
                </c:pt>
                <c:pt idx="10756">
                  <c:v>-28002220.177395999</c:v>
                </c:pt>
                <c:pt idx="10757">
                  <c:v>-27922840.417388</c:v>
                </c:pt>
                <c:pt idx="10758">
                  <c:v>-27841638.604908999</c:v>
                </c:pt>
                <c:pt idx="10759">
                  <c:v>-27758573.620522004</c:v>
                </c:pt>
                <c:pt idx="10760">
                  <c:v>-27673602.883746997</c:v>
                </c:pt>
                <c:pt idx="10761">
                  <c:v>-27586682.281819992</c:v>
                </c:pt>
                <c:pt idx="10762">
                  <c:v>-27497766.094037</c:v>
                </c:pt>
                <c:pt idx="10763">
                  <c:v>-27406806.911339</c:v>
                </c:pt>
                <c:pt idx="10764">
                  <c:v>-27313755.550772</c:v>
                </c:pt>
                <c:pt idx="10765">
                  <c:v>-27218560.964437995</c:v>
                </c:pt>
                <c:pt idx="10766">
                  <c:v>-27121170.142492</c:v>
                </c:pt>
                <c:pt idx="10767">
                  <c:v>-27021528.009714</c:v>
                </c:pt>
                <c:pt idx="10768">
                  <c:v>-26919577.315150004</c:v>
                </c:pt>
                <c:pt idx="10769">
                  <c:v>-26815258.514238</c:v>
                </c:pt>
                <c:pt idx="10770">
                  <c:v>-26708509.642811995</c:v>
                </c:pt>
                <c:pt idx="10771">
                  <c:v>-26599266.182300001</c:v>
                </c:pt>
                <c:pt idx="10772">
                  <c:v>-26487460.915359005</c:v>
                </c:pt>
                <c:pt idx="10773">
                  <c:v>-26373023.771137998</c:v>
                </c:pt>
                <c:pt idx="10774">
                  <c:v>-26255881.659247998</c:v>
                </c:pt>
                <c:pt idx="10775">
                  <c:v>-26135958.291446995</c:v>
                </c:pt>
                <c:pt idx="10776">
                  <c:v>-26013173.989929996</c:v>
                </c:pt>
                <c:pt idx="10777">
                  <c:v>-25887445.481008992</c:v>
                </c:pt>
                <c:pt idx="10778">
                  <c:v>-25758685.672817998</c:v>
                </c:pt>
                <c:pt idx="10779">
                  <c:v>-25626803.415550999</c:v>
                </c:pt>
                <c:pt idx="10780">
                  <c:v>-25491703.242569</c:v>
                </c:pt>
                <c:pt idx="10781">
                  <c:v>-25353285.090504006</c:v>
                </c:pt>
                <c:pt idx="10782">
                  <c:v>-25211443.996321</c:v>
                </c:pt>
                <c:pt idx="10783">
                  <c:v>-25066069.769005995</c:v>
                </c:pt>
                <c:pt idx="10784">
                  <c:v>-24917046.633326005</c:v>
                </c:pt>
                <c:pt idx="10785">
                  <c:v>-24764252.842766006</c:v>
                </c:pt>
                <c:pt idx="10786">
                  <c:v>-24607560.258416999</c:v>
                </c:pt>
                <c:pt idx="10787">
                  <c:v>-24446833.890181001</c:v>
                </c:pt>
                <c:pt idx="10788">
                  <c:v>-24281931.396214001</c:v>
                </c:pt>
                <c:pt idx="10789">
                  <c:v>-24112702.535999</c:v>
                </c:pt>
                <c:pt idx="10790">
                  <c:v>-23938988.571853995</c:v>
                </c:pt>
                <c:pt idx="10791">
                  <c:v>-23760621.613008</c:v>
                </c:pt>
                <c:pt idx="10792">
                  <c:v>-23577423.895557001</c:v>
                </c:pt>
                <c:pt idx="10793">
                  <c:v>-23389206.990759999</c:v>
                </c:pt>
                <c:pt idx="10794">
                  <c:v>-23195770.933057997</c:v>
                </c:pt>
                <c:pt idx="10795">
                  <c:v>-22996903.258001</c:v>
                </c:pt>
                <c:pt idx="10796">
                  <c:v>-22792377.938877996</c:v>
                </c:pt>
                <c:pt idx="10797">
                  <c:v>-22581954.209229</c:v>
                </c:pt>
                <c:pt idx="10798">
                  <c:v>-22365375.256508999</c:v>
                </c:pt>
                <c:pt idx="10799">
                  <c:v>-22142366.770017996</c:v>
                </c:pt>
                <c:pt idx="10800">
                  <c:v>-21912635.323616002</c:v>
                </c:pt>
                <c:pt idx="10801">
                  <c:v>-21675866.570753001</c:v>
                </c:pt>
                <c:pt idx="10802">
                  <c:v>-21431723.225865997</c:v>
                </c:pt>
                <c:pt idx="10803">
                  <c:v>-21179842.802046999</c:v>
                </c:pt>
                <c:pt idx="10804">
                  <c:v>-20919835.070110001</c:v>
                </c:pt>
                <c:pt idx="10805">
                  <c:v>-20651279.198493998</c:v>
                </c:pt>
                <c:pt idx="10806">
                  <c:v>-20373720.526845995</c:v>
                </c:pt>
                <c:pt idx="10807">
                  <c:v>-20086666.918334004</c:v>
                </c:pt>
                <c:pt idx="10808">
                  <c:v>-19789584.626635998</c:v>
                </c:pt>
                <c:pt idx="10809">
                  <c:v>-19481893.602961998</c:v>
                </c:pt>
                <c:pt idx="10810">
                  <c:v>-19162962.156138003</c:v>
                </c:pt>
                <c:pt idx="10811">
                  <c:v>-18832100.864585999</c:v>
                </c:pt>
                <c:pt idx="10812">
                  <c:v>-18488555.622905001</c:v>
                </c:pt>
                <c:pt idx="10813">
                  <c:v>-18131499.687678996</c:v>
                </c:pt>
                <c:pt idx="10814">
                  <c:v>-17760024.567512996</c:v>
                </c:pt>
                <c:pt idx="10815">
                  <c:v>-17373129.581927996</c:v>
                </c:pt>
                <c:pt idx="10816">
                  <c:v>-16969709.894326005</c:v>
                </c:pt>
                <c:pt idx="10817">
                  <c:v>-16548542.808987999</c:v>
                </c:pt>
                <c:pt idx="10818">
                  <c:v>-16108272.116690001</c:v>
                </c:pt>
                <c:pt idx="10819">
                  <c:v>-15647390.287788</c:v>
                </c:pt>
                <c:pt idx="10820">
                  <c:v>-15164218.362337003</c:v>
                </c:pt>
                <c:pt idx="10821">
                  <c:v>-14656883.501972999</c:v>
                </c:pt>
                <c:pt idx="10822">
                  <c:v>-14123294.394344</c:v>
                </c:pt>
                <c:pt idx="10823">
                  <c:v>-13561115.114132</c:v>
                </c:pt>
                <c:pt idx="10824">
                  <c:v>-12967738.768923</c:v>
                </c:pt>
                <c:pt idx="10825">
                  <c:v>-12340263.490723003</c:v>
                </c:pt>
                <c:pt idx="10826">
                  <c:v>-11675475.381774003</c:v>
                </c:pt>
                <c:pt idx="10827">
                  <c:v>-10969846.344443003</c:v>
                </c:pt>
                <c:pt idx="10828">
                  <c:v>-10219559.951973004</c:v>
                </c:pt>
                <c:pt idx="10829">
                  <c:v>-9420586.396329999</c:v>
                </c:pt>
                <c:pt idx="10830">
                  <c:v>-8568838.6218589991</c:v>
                </c:pt>
                <c:pt idx="10831">
                  <c:v>-7660455.4046990005</c:v>
                </c:pt>
                <c:pt idx="10832">
                  <c:v>-6692269.3941219999</c:v>
                </c:pt>
                <c:pt idx="10833">
                  <c:v>-5662517.6333229998</c:v>
                </c:pt>
                <c:pt idx="10834">
                  <c:v>-4571815.3924529999</c:v>
                </c:pt>
                <c:pt idx="10835">
                  <c:v>-3424307.6070200005</c:v>
                </c:pt>
                <c:pt idx="10836">
                  <c:v>-2228717.788462</c:v>
                </c:pt>
                <c:pt idx="10837">
                  <c:v>-998794.07920299983</c:v>
                </c:pt>
                <c:pt idx="10838">
                  <c:v>247394.71898400004</c:v>
                </c:pt>
                <c:pt idx="10839">
                  <c:v>1489501.1659790003</c:v>
                </c:pt>
                <c:pt idx="10840">
                  <c:v>2707764.2818250004</c:v>
                </c:pt>
                <c:pt idx="10841">
                  <c:v>3885655.4083409994</c:v>
                </c:pt>
                <c:pt idx="10842">
                  <c:v>5011408.8207559995</c:v>
                </c:pt>
                <c:pt idx="10843">
                  <c:v>6078216.5759890005</c:v>
                </c:pt>
                <c:pt idx="10844">
                  <c:v>7083473.5163950007</c:v>
                </c:pt>
                <c:pt idx="10845">
                  <c:v>8027639.021923</c:v>
                </c:pt>
                <c:pt idx="10846">
                  <c:v>8913135.1191309988</c:v>
                </c:pt>
                <c:pt idx="10847">
                  <c:v>9743474.6901159976</c:v>
                </c:pt>
                <c:pt idx="10848">
                  <c:v>10522652.809915002</c:v>
                </c:pt>
                <c:pt idx="10849">
                  <c:v>11254759.446065998</c:v>
                </c:pt>
                <c:pt idx="10850">
                  <c:v>11943753.089823999</c:v>
                </c:pt>
                <c:pt idx="10851">
                  <c:v>12593341.493442999</c:v>
                </c:pt>
                <c:pt idx="10852">
                  <c:v>13206929.333695</c:v>
                </c:pt>
                <c:pt idx="10853">
                  <c:v>13787605.469802001</c:v>
                </c:pt>
                <c:pt idx="10854">
                  <c:v>14338152.247166999</c:v>
                </c:pt>
                <c:pt idx="10855">
                  <c:v>14861066.037815001</c:v>
                </c:pt>
                <c:pt idx="10856">
                  <c:v>15358582.593567001</c:v>
                </c:pt>
                <c:pt idx="10857">
                  <c:v>15832703.538288997</c:v>
                </c:pt>
                <c:pt idx="10858">
                  <c:v>16285222.004651004</c:v>
                </c:pt>
                <c:pt idx="10859">
                  <c:v>16717746.422134001</c:v>
                </c:pt>
                <c:pt idx="10860">
                  <c:v>17131722.045051996</c:v>
                </c:pt>
                <c:pt idx="10861">
                  <c:v>17528450.136778999</c:v>
                </c:pt>
                <c:pt idx="10862">
                  <c:v>17909104.901276994</c:v>
                </c:pt>
                <c:pt idx="10863">
                  <c:v>18274748.338281002</c:v>
                </c:pt>
                <c:pt idx="10864">
                  <c:v>18626343.232184004</c:v>
                </c:pt>
                <c:pt idx="10865">
                  <c:v>18964764.489611991</c:v>
                </c:pt>
                <c:pt idx="10866">
                  <c:v>19290809.030437</c:v>
                </c:pt>
                <c:pt idx="10867">
                  <c:v>19605204.419626001</c:v>
                </c:pt>
                <c:pt idx="10868">
                  <c:v>19908616.407191996</c:v>
                </c:pt>
                <c:pt idx="10869">
                  <c:v>20201655.523325998</c:v>
                </c:pt>
                <c:pt idx="10870">
                  <c:v>20484882.856690001</c:v>
                </c:pt>
                <c:pt idx="10871">
                  <c:v>20758815.126557004</c:v>
                </c:pt>
                <c:pt idx="10872">
                  <c:v>21023929.144065998</c:v>
                </c:pt>
                <c:pt idx="10873">
                  <c:v>21280665.7445</c:v>
                </c:pt>
                <c:pt idx="10874">
                  <c:v>21529433.260809995</c:v>
                </c:pt>
                <c:pt idx="10875">
                  <c:v>21770610.598666999</c:v>
                </c:pt>
                <c:pt idx="10876">
                  <c:v>22004549.964759</c:v>
                </c:pt>
                <c:pt idx="10877">
                  <c:v>22231579.292737</c:v>
                </c:pt>
                <c:pt idx="10878">
                  <c:v>22452004.405021995</c:v>
                </c:pt>
                <c:pt idx="10879">
                  <c:v>22666110.943340994</c:v>
                </c:pt>
                <c:pt idx="10880">
                  <c:v>22874166.096379999</c:v>
                </c:pt>
                <c:pt idx="10881">
                  <c:v>23076420.149053</c:v>
                </c:pt>
                <c:pt idx="10882">
                  <c:v>23273107.874604005</c:v>
                </c:pt>
                <c:pt idx="10883">
                  <c:v>23464449.787962995</c:v>
                </c:pt>
                <c:pt idx="10884">
                  <c:v>23650653.276335999</c:v>
                </c:pt>
                <c:pt idx="10885">
                  <c:v>23831913.620972</c:v>
                </c:pt>
                <c:pt idx="10886">
                  <c:v>24008414.922251996</c:v>
                </c:pt>
                <c:pt idx="10887">
                  <c:v>24180330.938739005</c:v>
                </c:pt>
                <c:pt idx="10888">
                  <c:v>24347825.849498995</c:v>
                </c:pt>
                <c:pt idx="10889">
                  <c:v>24511054.947869994</c:v>
                </c:pt>
                <c:pt idx="10890">
                  <c:v>24670165.273859996</c:v>
                </c:pt>
                <c:pt idx="10891">
                  <c:v>24825296.191532001</c:v>
                </c:pt>
                <c:pt idx="10892">
                  <c:v>24976579.916958001</c:v>
                </c:pt>
                <c:pt idx="10893">
                  <c:v>25124142.001694996</c:v>
                </c:pt>
                <c:pt idx="10894">
                  <c:v>25268101.776179001</c:v>
                </c:pt>
                <c:pt idx="10895">
                  <c:v>25408572.756921001</c:v>
                </c:pt>
                <c:pt idx="10896">
                  <c:v>25545663.020987999</c:v>
                </c:pt>
                <c:pt idx="10897">
                  <c:v>25679475.550837997</c:v>
                </c:pt>
                <c:pt idx="10898">
                  <c:v>25810108.552280001</c:v>
                </c:pt>
                <c:pt idx="10899">
                  <c:v>25937655.748013996</c:v>
                </c:pt>
                <c:pt idx="10900">
                  <c:v>26062206.648963999</c:v>
                </c:pt>
                <c:pt idx="10901">
                  <c:v>26183846.805374999</c:v>
                </c:pt>
                <c:pt idx="10902">
                  <c:v>26302658.03946</c:v>
                </c:pt>
                <c:pt idx="10903">
                  <c:v>26418718.661187001</c:v>
                </c:pt>
                <c:pt idx="10904">
                  <c:v>26532103.668653999</c:v>
                </c:pt>
                <c:pt idx="10905">
                  <c:v>26642884.934349</c:v>
                </c:pt>
                <c:pt idx="10906">
                  <c:v>26751131.378465999</c:v>
                </c:pt>
                <c:pt idx="10907">
                  <c:v>26856909.130343001</c:v>
                </c:pt>
                <c:pt idx="10908">
                  <c:v>26960281.678985003</c:v>
                </c:pt>
                <c:pt idx="10909">
                  <c:v>27061310.013539001</c:v>
                </c:pt>
                <c:pt idx="10910">
                  <c:v>27160052.754523005</c:v>
                </c:pt>
                <c:pt idx="10911">
                  <c:v>27256566.276521999</c:v>
                </c:pt>
                <c:pt idx="10912">
                  <c:v>27350904.823007997</c:v>
                </c:pt>
                <c:pt idx="10913">
                  <c:v>27443120.61389</c:v>
                </c:pt>
                <c:pt idx="10914">
                  <c:v>27533263.946336001</c:v>
                </c:pt>
                <c:pt idx="10915">
                  <c:v>27621383.289354999</c:v>
                </c:pt>
                <c:pt idx="10916">
                  <c:v>27707525.372617997</c:v>
                </c:pt>
                <c:pt idx="10917">
                  <c:v>27791735.269916002</c:v>
                </c:pt>
                <c:pt idx="10918">
                  <c:v>27874056.477650002</c:v>
                </c:pt>
                <c:pt idx="10919">
                  <c:v>27954530.988695998</c:v>
                </c:pt>
                <c:pt idx="10920">
                  <c:v>28033199.361974996</c:v>
                </c:pt>
                <c:pt idx="10921">
                  <c:v>28110100.788026001</c:v>
                </c:pt>
                <c:pt idx="10922">
                  <c:v>28185273.150842</c:v>
                </c:pt>
                <c:pt idx="10923">
                  <c:v>28258753.086240996</c:v>
                </c:pt>
                <c:pt idx="10924">
                  <c:v>28330576.036987003</c:v>
                </c:pt>
                <c:pt idx="10925">
                  <c:v>28400776.304885</c:v>
                </c:pt>
                <c:pt idx="10926">
                  <c:v>28469387.100042999</c:v>
                </c:pt>
                <c:pt idx="10927">
                  <c:v>28536440.587488998</c:v>
                </c:pt>
                <c:pt idx="10928">
                  <c:v>28601967.931306001</c:v>
                </c:pt>
                <c:pt idx="10929">
                  <c:v>28665999.336445998</c:v>
                </c:pt>
                <c:pt idx="10930">
                  <c:v>28728564.088370997</c:v>
                </c:pt>
                <c:pt idx="10931">
                  <c:v>28789690.590647995</c:v>
                </c:pt>
                <c:pt idx="10932">
                  <c:v>28849406.400628995</c:v>
                </c:pt>
                <c:pt idx="10933">
                  <c:v>28907738.263335995</c:v>
                </c:pt>
                <c:pt idx="10934">
                  <c:v>28964712.143646002</c:v>
                </c:pt>
                <c:pt idx="10935">
                  <c:v>29020353.256890997</c:v>
                </c:pt>
                <c:pt idx="10936">
                  <c:v>29074686.097960997</c:v>
                </c:pt>
                <c:pt idx="10937">
                  <c:v>29127734.468991995</c:v>
                </c:pt>
                <c:pt idx="10938">
                  <c:v>29179521.505730998</c:v>
                </c:pt>
                <c:pt idx="10939">
                  <c:v>29230069.702645995</c:v>
                </c:pt>
                <c:pt idx="10940">
                  <c:v>29279400.936854001</c:v>
                </c:pt>
                <c:pt idx="10941">
                  <c:v>29327536.490938995</c:v>
                </c:pt>
                <c:pt idx="10942">
                  <c:v>29374497.074708</c:v>
                </c:pt>
                <c:pt idx="10943">
                  <c:v>29420302.845959</c:v>
                </c:pt>
                <c:pt idx="10944">
                  <c:v>29464973.430307999</c:v>
                </c:pt>
                <c:pt idx="10945">
                  <c:v>29508527.94012</c:v>
                </c:pt>
                <c:pt idx="10946">
                  <c:v>29550984.992607996</c:v>
                </c:pt>
                <c:pt idx="10947">
                  <c:v>29592362.727125</c:v>
                </c:pt>
                <c:pt idx="10948">
                  <c:v>29632678.821704999</c:v>
                </c:pt>
                <c:pt idx="10949">
                  <c:v>29671950.508889999</c:v>
                </c:pt>
                <c:pt idx="10950">
                  <c:v>29710194.590871997</c:v>
                </c:pt>
                <c:pt idx="10951">
                  <c:v>29747427.453996997</c:v>
                </c:pt>
                <c:pt idx="10952">
                  <c:v>29783665.082656</c:v>
                </c:pt>
                <c:pt idx="10953">
                  <c:v>29818923.072590999</c:v>
                </c:pt>
                <c:pt idx="10954">
                  <c:v>29853216.643656</c:v>
                </c:pt>
                <c:pt idx="10955">
                  <c:v>29886560.652052004</c:v>
                </c:pt>
                <c:pt idx="10956">
                  <c:v>29918969.602058001</c:v>
                </c:pt>
                <c:pt idx="10957">
                  <c:v>29950457.657295998</c:v>
                </c:pt>
                <c:pt idx="10958">
                  <c:v>29981038.651540998</c:v>
                </c:pt>
                <c:pt idx="10959">
                  <c:v>30010726.099098995</c:v>
                </c:pt>
                <c:pt idx="10960">
                  <c:v>30039533.204781</c:v>
                </c:pt>
                <c:pt idx="10961">
                  <c:v>30067472.873482</c:v>
                </c:pt>
                <c:pt idx="10962">
                  <c:v>30094557.719392005</c:v>
                </c:pt>
                <c:pt idx="10963">
                  <c:v>30120800.074854001</c:v>
                </c:pt>
                <c:pt idx="10964">
                  <c:v>30146211.998876996</c:v>
                </c:pt>
                <c:pt idx="10965">
                  <c:v>30170805.285332996</c:v>
                </c:pt>
                <c:pt idx="10966">
                  <c:v>30194591.470844995</c:v>
                </c:pt>
                <c:pt idx="10967">
                  <c:v>30217581.842378002</c:v>
                </c:pt>
                <c:pt idx="10968">
                  <c:v>30239787.444552001</c:v>
                </c:pt>
                <c:pt idx="10969">
                  <c:v>30261219.086685002</c:v>
                </c:pt>
                <c:pt idx="10970">
                  <c:v>30281887.349578995</c:v>
                </c:pt>
                <c:pt idx="10971">
                  <c:v>30301802.592062999</c:v>
                </c:pt>
                <c:pt idx="10972">
                  <c:v>30320974.957297996</c:v>
                </c:pt>
                <c:pt idx="10973">
                  <c:v>30339414.378860001</c:v>
                </c:pt>
                <c:pt idx="10974">
                  <c:v>30357130.586603995</c:v>
                </c:pt>
                <c:pt idx="10975">
                  <c:v>30374133.112328004</c:v>
                </c:pt>
                <c:pt idx="10976">
                  <c:v>30390431.295230996</c:v>
                </c:pt>
                <c:pt idx="10977">
                  <c:v>30406034.287194997</c:v>
                </c:pt>
                <c:pt idx="10978">
                  <c:v>30420951.057869997</c:v>
                </c:pt>
                <c:pt idx="10979">
                  <c:v>30435190.399595998</c:v>
                </c:pt>
                <c:pt idx="10980">
                  <c:v>30448760.932158001</c:v>
                </c:pt>
                <c:pt idx="10981">
                  <c:v>30461671.107376006</c:v>
                </c:pt>
                <c:pt idx="10982">
                  <c:v>30473929.213540997</c:v>
                </c:pt>
                <c:pt idx="10983">
                  <c:v>30485543.379714001</c:v>
                </c:pt>
                <c:pt idx="10984">
                  <c:v>30496521.579871997</c:v>
                </c:pt>
                <c:pt idx="10985">
                  <c:v>30506871.636920005</c:v>
                </c:pt>
                <c:pt idx="10986">
                  <c:v>30516601.226581998</c:v>
                </c:pt>
                <c:pt idx="10987">
                  <c:v>30525717.881152</c:v>
                </c:pt>
                <c:pt idx="10988">
                  <c:v>30534228.993138995</c:v>
                </c:pt>
                <c:pt idx="10989">
                  <c:v>30542141.818783004</c:v>
                </c:pt>
                <c:pt idx="10990">
                  <c:v>30549463.481471993</c:v>
                </c:pt>
                <c:pt idx="10991">
                  <c:v>30556200.975039002</c:v>
                </c:pt>
                <c:pt idx="10992">
                  <c:v>30562361.166965999</c:v>
                </c:pt>
                <c:pt idx="10993">
                  <c:v>30567950.801486</c:v>
                </c:pt>
                <c:pt idx="10994">
                  <c:v>30572976.502583001</c:v>
                </c:pt>
                <c:pt idx="10995">
                  <c:v>30577444.776914001</c:v>
                </c:pt>
                <c:pt idx="10996">
                  <c:v>30581362.016623005</c:v>
                </c:pt>
                <c:pt idx="10997">
                  <c:v>30584734.502087999</c:v>
                </c:pt>
                <c:pt idx="10998">
                  <c:v>30587568.404576</c:v>
                </c:pt>
                <c:pt idx="10999">
                  <c:v>30589869.788816996</c:v>
                </c:pt>
                <c:pt idx="11000">
                  <c:v>30591644.615509003</c:v>
                </c:pt>
                <c:pt idx="11001">
                  <c:v>30592898.743742995</c:v>
                </c:pt>
                <c:pt idx="11002">
                  <c:v>30593637.933357999</c:v>
                </c:pt>
                <c:pt idx="11003">
                  <c:v>30593867.847231995</c:v>
                </c:pt>
                <c:pt idx="11004">
                  <c:v>30593594.053497996</c:v>
                </c:pt>
                <c:pt idx="11005">
                  <c:v>30592822.027704999</c:v>
                </c:pt>
                <c:pt idx="11006">
                  <c:v>30591557.154909004</c:v>
                </c:pt>
                <c:pt idx="11007">
                  <c:v>30589804.731712997</c:v>
                </c:pt>
                <c:pt idx="11008">
                  <c:v>30587569.968242995</c:v>
                </c:pt>
                <c:pt idx="11009">
                  <c:v>30584857.990069997</c:v>
                </c:pt>
                <c:pt idx="11010">
                  <c:v>30581673.840078995</c:v>
                </c:pt>
                <c:pt idx="11011">
                  <c:v>30578022.480285995</c:v>
                </c:pt>
                <c:pt idx="11012">
                  <c:v>30573908.793603998</c:v>
                </c:pt>
                <c:pt idx="11013">
                  <c:v>30569337.585562997</c:v>
                </c:pt>
                <c:pt idx="11014">
                  <c:v>30564313.585975997</c:v>
                </c:pt>
                <c:pt idx="11015">
                  <c:v>30558841.450569998</c:v>
                </c:pt>
                <c:pt idx="11016">
                  <c:v>30552925.762565002</c:v>
                </c:pt>
                <c:pt idx="11017">
                  <c:v>30546571.034216005</c:v>
                </c:pt>
                <c:pt idx="11018">
                  <c:v>30539781.708305001</c:v>
                </c:pt>
                <c:pt idx="11019">
                  <c:v>30532562.159605999</c:v>
                </c:pt>
                <c:pt idx="11020">
                  <c:v>30524916.696301002</c:v>
                </c:pt>
                <c:pt idx="11021">
                  <c:v>30516849.561365996</c:v>
                </c:pt>
                <c:pt idx="11022">
                  <c:v>30508364.933912002</c:v>
                </c:pt>
                <c:pt idx="11023">
                  <c:v>30499466.930500001</c:v>
                </c:pt>
                <c:pt idx="11024">
                  <c:v>30490159.606421001</c:v>
                </c:pt>
                <c:pt idx="11025">
                  <c:v>30480446.956932999</c:v>
                </c:pt>
                <c:pt idx="11026">
                  <c:v>30470332.918483</c:v>
                </c:pt>
                <c:pt idx="11027">
                  <c:v>30459821.369881995</c:v>
                </c:pt>
                <c:pt idx="11028">
                  <c:v>30448916.133460999</c:v>
                </c:pt>
                <c:pt idx="11029">
                  <c:v>30437620.976190999</c:v>
                </c:pt>
                <c:pt idx="11030">
                  <c:v>30425939.610783003</c:v>
                </c:pt>
                <c:pt idx="11031">
                  <c:v>30413875.696750004</c:v>
                </c:pt>
                <c:pt idx="11032">
                  <c:v>30401432.841452997</c:v>
                </c:pt>
                <c:pt idx="11033">
                  <c:v>30388614.601112999</c:v>
                </c:pt>
                <c:pt idx="11034">
                  <c:v>30375424.481803991</c:v>
                </c:pt>
                <c:pt idx="11035">
                  <c:v>30361865.940420996</c:v>
                </c:pt>
                <c:pt idx="11036">
                  <c:v>30347942.385617994</c:v>
                </c:pt>
                <c:pt idx="11037">
                  <c:v>30333657.178733002</c:v>
                </c:pt>
                <c:pt idx="11038">
                  <c:v>30319013.634687003</c:v>
                </c:pt>
                <c:pt idx="11039">
                  <c:v>30304015.022854</c:v>
                </c:pt>
                <c:pt idx="11040">
                  <c:v>30288664.567926999</c:v>
                </c:pt>
                <c:pt idx="11041">
                  <c:v>30272965.450743996</c:v>
                </c:pt>
                <c:pt idx="11042">
                  <c:v>30256920.809110999</c:v>
                </c:pt>
                <c:pt idx="11043">
                  <c:v>30240533.738595001</c:v>
                </c:pt>
                <c:pt idx="11044">
                  <c:v>30223807.293303002</c:v>
                </c:pt>
                <c:pt idx="11045">
                  <c:v>30206744.486644994</c:v>
                </c:pt>
                <c:pt idx="11046">
                  <c:v>30189348.292072996</c:v>
                </c:pt>
                <c:pt idx="11047">
                  <c:v>30171621.643806998</c:v>
                </c:pt>
                <c:pt idx="11048">
                  <c:v>30153567.437548995</c:v>
                </c:pt>
                <c:pt idx="11049">
                  <c:v>30135188.531167999</c:v>
                </c:pt>
                <c:pt idx="11050">
                  <c:v>30116487.745384</c:v>
                </c:pt>
                <c:pt idx="11051">
                  <c:v>30097467.864425998</c:v>
                </c:pt>
                <c:pt idx="11052">
                  <c:v>30078131.636681005</c:v>
                </c:pt>
                <c:pt idx="11053">
                  <c:v>30058481.775327001</c:v>
                </c:pt>
                <c:pt idx="11054">
                  <c:v>30038520.958949</c:v>
                </c:pt>
                <c:pt idx="11055">
                  <c:v>30018251.832146004</c:v>
                </c:pt>
                <c:pt idx="11056">
                  <c:v>29997677.006122004</c:v>
                </c:pt>
                <c:pt idx="11057">
                  <c:v>29976799.059266999</c:v>
                </c:pt>
                <c:pt idx="11058">
                  <c:v>29955620.537718002</c:v>
                </c:pt>
                <c:pt idx="11059">
                  <c:v>29934143.955914997</c:v>
                </c:pt>
                <c:pt idx="11060">
                  <c:v>29912371.797146998</c:v>
                </c:pt>
                <c:pt idx="11061">
                  <c:v>29890306.514075</c:v>
                </c:pt>
                <c:pt idx="11062">
                  <c:v>29867950.529254999</c:v>
                </c:pt>
                <c:pt idx="11063">
                  <c:v>29845306.235644002</c:v>
                </c:pt>
                <c:pt idx="11064">
                  <c:v>29822375.997098997</c:v>
                </c:pt>
                <c:pt idx="11065">
                  <c:v>29799162.14886</c:v>
                </c:pt>
                <c:pt idx="11066">
                  <c:v>29775666.998029001</c:v>
                </c:pt>
                <c:pt idx="11067">
                  <c:v>29751892.824035998</c:v>
                </c:pt>
                <c:pt idx="11068">
                  <c:v>29727841.879092999</c:v>
                </c:pt>
                <c:pt idx="11069">
                  <c:v>29703516.388642997</c:v>
                </c:pt>
                <c:pt idx="11070">
                  <c:v>29678918.551796999</c:v>
                </c:pt>
                <c:pt idx="11071">
                  <c:v>29654050.541763995</c:v>
                </c:pt>
                <c:pt idx="11072">
                  <c:v>29628914.506269</c:v>
                </c:pt>
                <c:pt idx="11073">
                  <c:v>29603512.567965996</c:v>
                </c:pt>
                <c:pt idx="11074">
                  <c:v>29577846.824837998</c:v>
                </c:pt>
                <c:pt idx="11075">
                  <c:v>29551919.350597005</c:v>
                </c:pt>
                <c:pt idx="11076">
                  <c:v>29525732.195064999</c:v>
                </c:pt>
                <c:pt idx="11077">
                  <c:v>29499287.384558</c:v>
                </c:pt>
                <c:pt idx="11078">
                  <c:v>29472586.922254</c:v>
                </c:pt>
                <c:pt idx="11079">
                  <c:v>29445632.788559999</c:v>
                </c:pt>
                <c:pt idx="11080">
                  <c:v>29418426.941465996</c:v>
                </c:pt>
                <c:pt idx="11081">
                  <c:v>29390971.316897001</c:v>
                </c:pt>
                <c:pt idx="11082">
                  <c:v>29363267.829055998</c:v>
                </c:pt>
                <c:pt idx="11083">
                  <c:v>29335318.370758999</c:v>
                </c:pt>
                <c:pt idx="11084">
                  <c:v>29307124.813765999</c:v>
                </c:pt>
                <c:pt idx="11085">
                  <c:v>29278689.009101</c:v>
                </c:pt>
                <c:pt idx="11086">
                  <c:v>29250012.787375998</c:v>
                </c:pt>
                <c:pt idx="11087">
                  <c:v>29221097.959094997</c:v>
                </c:pt>
                <c:pt idx="11088">
                  <c:v>29191946.314963005</c:v>
                </c:pt>
                <c:pt idx="11089">
                  <c:v>29162559.626182005</c:v>
                </c:pt>
                <c:pt idx="11090">
                  <c:v>29132939.644749001</c:v>
                </c:pt>
                <c:pt idx="11091">
                  <c:v>29103088.103739999</c:v>
                </c:pt>
                <c:pt idx="11092">
                  <c:v>29073006.717594001</c:v>
                </c:pt>
                <c:pt idx="11093">
                  <c:v>29042697.182390001</c:v>
                </c:pt>
                <c:pt idx="11094">
                  <c:v>29012161.176119003</c:v>
                </c:pt>
                <c:pt idx="11095">
                  <c:v>28981400.358953003</c:v>
                </c:pt>
                <c:pt idx="11096">
                  <c:v>28950416.373500999</c:v>
                </c:pt>
                <c:pt idx="11097">
                  <c:v>28919210.845074002</c:v>
                </c:pt>
                <c:pt idx="11098">
                  <c:v>28887785.381930996</c:v>
                </c:pt>
                <c:pt idx="11099">
                  <c:v>28856141.57553</c:v>
                </c:pt>
                <c:pt idx="11100">
                  <c:v>28824281.000771996</c:v>
                </c:pt>
                <c:pt idx="11101">
                  <c:v>28792205.216235999</c:v>
                </c:pt>
                <c:pt idx="11102">
                  <c:v>28759915.764416002</c:v>
                </c:pt>
                <c:pt idx="11103">
                  <c:v>28727414.171953</c:v>
                </c:pt>
                <c:pt idx="11104">
                  <c:v>28694701.949856997</c:v>
                </c:pt>
                <c:pt idx="11105">
                  <c:v>28661780.593731996</c:v>
                </c:pt>
                <c:pt idx="11106">
                  <c:v>28628651.583992995</c:v>
                </c:pt>
                <c:pt idx="11107">
                  <c:v>28595316.386080001</c:v>
                </c:pt>
                <c:pt idx="11108">
                  <c:v>28561776.450669002</c:v>
                </c:pt>
                <c:pt idx="11109">
                  <c:v>28528033.213877995</c:v>
                </c:pt>
                <c:pt idx="11110">
                  <c:v>28494088.097470995</c:v>
                </c:pt>
                <c:pt idx="11111">
                  <c:v>28459942.509055</c:v>
                </c:pt>
                <c:pt idx="11112">
                  <c:v>28425597.842282001</c:v>
                </c:pt>
                <c:pt idx="11113">
                  <c:v>28391055.477031995</c:v>
                </c:pt>
                <c:pt idx="11114">
                  <c:v>28356316.779610995</c:v>
                </c:pt>
                <c:pt idx="11115">
                  <c:v>28321383.102931999</c:v>
                </c:pt>
                <c:pt idx="11116">
                  <c:v>28286255.786699995</c:v>
                </c:pt>
                <c:pt idx="11117">
                  <c:v>28250936.157591999</c:v>
                </c:pt>
                <c:pt idx="11118">
                  <c:v>28215425.529429998</c:v>
                </c:pt>
                <c:pt idx="11119">
                  <c:v>28179725.203357998</c:v>
                </c:pt>
                <c:pt idx="11120">
                  <c:v>28143836.468011998</c:v>
                </c:pt>
                <c:pt idx="11121">
                  <c:v>28107760.599686</c:v>
                </c:pt>
                <c:pt idx="11122">
                  <c:v>28071498.862500001</c:v>
                </c:pt>
                <c:pt idx="11123">
                  <c:v>28035052.508559003</c:v>
                </c:pt>
                <c:pt idx="11124">
                  <c:v>27998422.778113998</c:v>
                </c:pt>
                <c:pt idx="11125">
                  <c:v>27961610.899717998</c:v>
                </c:pt>
                <c:pt idx="11126">
                  <c:v>27924618.090380006</c:v>
                </c:pt>
                <c:pt idx="11127">
                  <c:v>27887445.555720001</c:v>
                </c:pt>
                <c:pt idx="11128">
                  <c:v>27850094.490109999</c:v>
                </c:pt>
                <c:pt idx="11129">
                  <c:v>27812566.076832</c:v>
                </c:pt>
                <c:pt idx="11130">
                  <c:v>27774861.488209996</c:v>
                </c:pt>
                <c:pt idx="11131">
                  <c:v>27736981.885762997</c:v>
                </c:pt>
                <c:pt idx="11132">
                  <c:v>27698928.420336999</c:v>
                </c:pt>
                <c:pt idx="11133">
                  <c:v>27660702.232244</c:v>
                </c:pt>
                <c:pt idx="11134">
                  <c:v>27622304.451399997</c:v>
                </c:pt>
                <c:pt idx="11135">
                  <c:v>27583736.197454005</c:v>
                </c:pt>
                <c:pt idx="11136">
                  <c:v>27544998.579923</c:v>
                </c:pt>
                <c:pt idx="11137">
                  <c:v>27506092.698315002</c:v>
                </c:pt>
                <c:pt idx="11138">
                  <c:v>27467019.642262001</c:v>
                </c:pt>
                <c:pt idx="11139">
                  <c:v>27427780.491638992</c:v>
                </c:pt>
                <c:pt idx="11140">
                  <c:v>27388376.316691998</c:v>
                </c:pt>
                <c:pt idx="11141">
                  <c:v>27348808.178152002</c:v>
                </c:pt>
                <c:pt idx="11142">
                  <c:v>27309077.127363</c:v>
                </c:pt>
                <c:pt idx="11143">
                  <c:v>27269184.206388</c:v>
                </c:pt>
                <c:pt idx="11144">
                  <c:v>27229130.448134001</c:v>
                </c:pt>
                <c:pt idx="11145">
                  <c:v>27188916.876460001</c:v>
                </c:pt>
                <c:pt idx="11146">
                  <c:v>27148544.506287999</c:v>
                </c:pt>
                <c:pt idx="11147">
                  <c:v>27108014.343717996</c:v>
                </c:pt>
                <c:pt idx="11148">
                  <c:v>27067327.386130001</c:v>
                </c:pt>
                <c:pt idx="11149">
                  <c:v>27026484.622294001</c:v>
                </c:pt>
                <c:pt idx="11150">
                  <c:v>26985487.032474998</c:v>
                </c:pt>
                <c:pt idx="11151">
                  <c:v>26944335.588535</c:v>
                </c:pt>
                <c:pt idx="11152">
                  <c:v>26903031.254034001</c:v>
                </c:pt>
                <c:pt idx="11153">
                  <c:v>26861574.984331995</c:v>
                </c:pt>
                <c:pt idx="11154">
                  <c:v>26819967.726687998</c:v>
                </c:pt>
                <c:pt idx="11155">
                  <c:v>26778210.420355</c:v>
                </c:pt>
                <c:pt idx="11156">
                  <c:v>26736303.996676002</c:v>
                </c:pt>
                <c:pt idx="11157">
                  <c:v>26694249.379181001</c:v>
                </c:pt>
                <c:pt idx="11158">
                  <c:v>26652047.483676992</c:v>
                </c:pt>
                <c:pt idx="11159">
                  <c:v>26609699.218339004</c:v>
                </c:pt>
                <c:pt idx="11160">
                  <c:v>26567205.483803991</c:v>
                </c:pt>
                <c:pt idx="11161">
                  <c:v>26524567.173255</c:v>
                </c:pt>
                <c:pt idx="11162">
                  <c:v>26481785.172511999</c:v>
                </c:pt>
                <c:pt idx="11163">
                  <c:v>26438860.360117</c:v>
                </c:pt>
                <c:pt idx="11164">
                  <c:v>26395793.607418995</c:v>
                </c:pt>
                <c:pt idx="11165">
                  <c:v>26352585.778657001</c:v>
                </c:pt>
                <c:pt idx="11166">
                  <c:v>26309237.731042996</c:v>
                </c:pt>
                <c:pt idx="11167">
                  <c:v>26265750.314842999</c:v>
                </c:pt>
                <c:pt idx="11168">
                  <c:v>26222124.373459999</c:v>
                </c:pt>
                <c:pt idx="11169">
                  <c:v>26178360.743505996</c:v>
                </c:pt>
                <c:pt idx="11170">
                  <c:v>26134460.254889</c:v>
                </c:pt>
                <c:pt idx="11171">
                  <c:v>26090423.730881002</c:v>
                </c:pt>
                <c:pt idx="11172">
                  <c:v>26046251.988199998</c:v>
                </c:pt>
                <c:pt idx="11173">
                  <c:v>26001945.837081</c:v>
                </c:pt>
                <c:pt idx="11174">
                  <c:v>25957506.081350997</c:v>
                </c:pt>
                <c:pt idx="11175">
                  <c:v>25912933.518500004</c:v>
                </c:pt>
                <c:pt idx="11176">
                  <c:v>25868228.939754006</c:v>
                </c:pt>
                <c:pt idx="11177">
                  <c:v>25823393.130146004</c:v>
                </c:pt>
                <c:pt idx="11178">
                  <c:v>25778426.868581999</c:v>
                </c:pt>
                <c:pt idx="11179">
                  <c:v>25733330.927912995</c:v>
                </c:pt>
                <c:pt idx="11180">
                  <c:v>25688106.075000998</c:v>
                </c:pt>
                <c:pt idx="11181">
                  <c:v>25642753.070785001</c:v>
                </c:pt>
                <c:pt idx="11182">
                  <c:v>25597272.670348998</c:v>
                </c:pt>
                <c:pt idx="11183">
                  <c:v>25551665.622981999</c:v>
                </c:pt>
                <c:pt idx="11184">
                  <c:v>25505932.672247998</c:v>
                </c:pt>
                <c:pt idx="11185">
                  <c:v>25460074.556044001</c:v>
                </c:pt>
                <c:pt idx="11186">
                  <c:v>25414092.006666001</c:v>
                </c:pt>
                <c:pt idx="11187">
                  <c:v>25367985.750864998</c:v>
                </c:pt>
                <c:pt idx="11188">
                  <c:v>25321756.509912997</c:v>
                </c:pt>
                <c:pt idx="11189">
                  <c:v>25275404.999659996</c:v>
                </c:pt>
                <c:pt idx="11190">
                  <c:v>25228931.930592</c:v>
                </c:pt>
                <c:pt idx="11191">
                  <c:v>25182338.007889997</c:v>
                </c:pt>
                <c:pt idx="11192">
                  <c:v>25135623.931489997</c:v>
                </c:pt>
                <c:pt idx="11193">
                  <c:v>25088790.396132004</c:v>
                </c:pt>
                <c:pt idx="11194">
                  <c:v>25041838.091425002</c:v>
                </c:pt>
                <c:pt idx="11195">
                  <c:v>24994767.701892998</c:v>
                </c:pt>
                <c:pt idx="11196">
                  <c:v>24947579.907036997</c:v>
                </c:pt>
                <c:pt idx="11197">
                  <c:v>24900275.381383002</c:v>
                </c:pt>
                <c:pt idx="11198">
                  <c:v>24852854.794537999</c:v>
                </c:pt>
                <c:pt idx="11199">
                  <c:v>24805318.811240997</c:v>
                </c:pt>
                <c:pt idx="11200">
                  <c:v>24757668.091411997</c:v>
                </c:pt>
                <c:pt idx="11201">
                  <c:v>24709903.290207997</c:v>
                </c:pt>
                <c:pt idx="11202">
                  <c:v>24662025.058068998</c:v>
                </c:pt>
                <c:pt idx="11203">
                  <c:v>24614034.040769</c:v>
                </c:pt>
                <c:pt idx="11204">
                  <c:v>24565930.879462998</c:v>
                </c:pt>
                <c:pt idx="11205">
                  <c:v>24517716.210738</c:v>
                </c:pt>
                <c:pt idx="11206">
                  <c:v>24469390.666659001</c:v>
                </c:pt>
                <c:pt idx="11207">
                  <c:v>24420954.874814</c:v>
                </c:pt>
                <c:pt idx="11208">
                  <c:v>24372409.458365999</c:v>
                </c:pt>
                <c:pt idx="11209">
                  <c:v>24323755.036091</c:v>
                </c:pt>
                <c:pt idx="11210">
                  <c:v>24274992.222429998</c:v>
                </c:pt>
                <c:pt idx="11211">
                  <c:v>24226121.627528001</c:v>
                </c:pt>
                <c:pt idx="11212">
                  <c:v>24177143.857285</c:v>
                </c:pt>
                <c:pt idx="11213">
                  <c:v>24128059.513390001</c:v>
                </c:pt>
                <c:pt idx="11214">
                  <c:v>24078869.193372</c:v>
                </c:pt>
                <c:pt idx="11215">
                  <c:v>24029573.490639996</c:v>
                </c:pt>
                <c:pt idx="11216">
                  <c:v>23980172.994522005</c:v>
                </c:pt>
                <c:pt idx="11217">
                  <c:v>23930668.290309999</c:v>
                </c:pt>
                <c:pt idx="11218">
                  <c:v>23881059.959297996</c:v>
                </c:pt>
                <c:pt idx="11219">
                  <c:v>23831348.578825001</c:v>
                </c:pt>
                <c:pt idx="11220">
                  <c:v>23781534.722313002</c:v>
                </c:pt>
                <c:pt idx="11221">
                  <c:v>23731618.959305</c:v>
                </c:pt>
                <c:pt idx="11222">
                  <c:v>23681601.855507001</c:v>
                </c:pt>
                <c:pt idx="11223">
                  <c:v>23631483.972824</c:v>
                </c:pt>
                <c:pt idx="11224">
                  <c:v>23581265.869399</c:v>
                </c:pt>
                <c:pt idx="11225">
                  <c:v>23530948.099649996</c:v>
                </c:pt>
                <c:pt idx="11226">
                  <c:v>23480531.214305002</c:v>
                </c:pt>
                <c:pt idx="11227">
                  <c:v>23430015.760442995</c:v>
                </c:pt>
                <c:pt idx="11228">
                  <c:v>23379402.281525996</c:v>
                </c:pt>
                <c:pt idx="11229">
                  <c:v>23328691.317434005</c:v>
                </c:pt>
                <c:pt idx="11230">
                  <c:v>23277883.404507</c:v>
                </c:pt>
                <c:pt idx="11231">
                  <c:v>23226979.075569</c:v>
                </c:pt>
                <c:pt idx="11232">
                  <c:v>23175978.859972</c:v>
                </c:pt>
                <c:pt idx="11233">
                  <c:v>23124883.283624995</c:v>
                </c:pt>
                <c:pt idx="11234">
                  <c:v>23073692.869029</c:v>
                </c:pt>
                <c:pt idx="11235">
                  <c:v>23022408.135308001</c:v>
                </c:pt>
                <c:pt idx="11236">
                  <c:v>22971029.598244</c:v>
                </c:pt>
                <c:pt idx="11237">
                  <c:v>22919557.77031</c:v>
                </c:pt>
                <c:pt idx="11238">
                  <c:v>22867993.160700001</c:v>
                </c:pt>
                <c:pt idx="11239">
                  <c:v>22816336.275359999</c:v>
                </c:pt>
                <c:pt idx="11240">
                  <c:v>22764587.617021002</c:v>
                </c:pt>
                <c:pt idx="11241">
                  <c:v>22712747.685229</c:v>
                </c:pt>
                <c:pt idx="11242">
                  <c:v>22660816.976377998</c:v>
                </c:pt>
                <c:pt idx="11243">
                  <c:v>22608795.983732995</c:v>
                </c:pt>
                <c:pt idx="11244">
                  <c:v>22556685.197469</c:v>
                </c:pt>
                <c:pt idx="11245">
                  <c:v>22504485.104694001</c:v>
                </c:pt>
                <c:pt idx="11246">
                  <c:v>22452196.189478997</c:v>
                </c:pt>
                <c:pt idx="11247">
                  <c:v>22399818.932889</c:v>
                </c:pt>
                <c:pt idx="11248">
                  <c:v>22347353.81301</c:v>
                </c:pt>
                <c:pt idx="11249">
                  <c:v>22294801.304977</c:v>
                </c:pt>
                <c:pt idx="11250">
                  <c:v>22242161.881002996</c:v>
                </c:pt>
                <c:pt idx="11251">
                  <c:v>22189436.010403</c:v>
                </c:pt>
                <c:pt idx="11252">
                  <c:v>22136624.159625001</c:v>
                </c:pt>
                <c:pt idx="11253">
                  <c:v>22083726.792275995</c:v>
                </c:pt>
                <c:pt idx="11254">
                  <c:v>22030744.369146001</c:v>
                </c:pt>
                <c:pt idx="11255">
                  <c:v>21977677.348237</c:v>
                </c:pt>
                <c:pt idx="11256">
                  <c:v>21924526.184788998</c:v>
                </c:pt>
                <c:pt idx="11257">
                  <c:v>21871291.331303</c:v>
                </c:pt>
                <c:pt idx="11258">
                  <c:v>21817973.237567998</c:v>
                </c:pt>
                <c:pt idx="11259">
                  <c:v>21764572.350687001</c:v>
                </c:pt>
                <c:pt idx="11260">
                  <c:v>21711089.115100004</c:v>
                </c:pt>
                <c:pt idx="11261">
                  <c:v>21657523.972608995</c:v>
                </c:pt>
                <c:pt idx="11262">
                  <c:v>21603877.362403002</c:v>
                </c:pt>
                <c:pt idx="11263">
                  <c:v>21550149.721081994</c:v>
                </c:pt>
                <c:pt idx="11264">
                  <c:v>21496341.482678991</c:v>
                </c:pt>
                <c:pt idx="11265">
                  <c:v>21442453.078685001</c:v>
                </c:pt>
                <c:pt idx="11266">
                  <c:v>21388484.938069999</c:v>
                </c:pt>
                <c:pt idx="11267">
                  <c:v>21334437.487311997</c:v>
                </c:pt>
                <c:pt idx="11268">
                  <c:v>21280311.15041</c:v>
                </c:pt>
                <c:pt idx="11269">
                  <c:v>21226106.348915</c:v>
                </c:pt>
                <c:pt idx="11270">
                  <c:v>21171823.501948997</c:v>
                </c:pt>
                <c:pt idx="11271">
                  <c:v>21117463.026225001</c:v>
                </c:pt>
                <c:pt idx="11272">
                  <c:v>21063025.336072005</c:v>
                </c:pt>
                <c:pt idx="11273">
                  <c:v>21008510.843454</c:v>
                </c:pt>
                <c:pt idx="11274">
                  <c:v>20953919.957992997</c:v>
                </c:pt>
                <c:pt idx="11275">
                  <c:v>20899253.086989</c:v>
                </c:pt>
                <c:pt idx="11276">
                  <c:v>20844510.635439999</c:v>
                </c:pt>
                <c:pt idx="11277">
                  <c:v>20789693.006065</c:v>
                </c:pt>
                <c:pt idx="11278">
                  <c:v>20734800.599321999</c:v>
                </c:pt>
                <c:pt idx="11279">
                  <c:v>20679833.81343</c:v>
                </c:pt>
                <c:pt idx="11280">
                  <c:v>20624793.044387005</c:v>
                </c:pt>
                <c:pt idx="11281">
                  <c:v>20569678.685990997</c:v>
                </c:pt>
                <c:pt idx="11282">
                  <c:v>20514491.129859</c:v>
                </c:pt>
                <c:pt idx="11283">
                  <c:v>20459230.765444994</c:v>
                </c:pt>
                <c:pt idx="11284">
                  <c:v>20403897.980062995</c:v>
                </c:pt>
                <c:pt idx="11285">
                  <c:v>20348493.158903003</c:v>
                </c:pt>
                <c:pt idx="11286">
                  <c:v>20293016.685047995</c:v>
                </c:pt>
                <c:pt idx="11287">
                  <c:v>20237468.939495996</c:v>
                </c:pt>
                <c:pt idx="11288">
                  <c:v>20181850.301176999</c:v>
                </c:pt>
                <c:pt idx="11289">
                  <c:v>20126161.14697</c:v>
                </c:pt>
                <c:pt idx="11290">
                  <c:v>20070401.851723</c:v>
                </c:pt>
                <c:pt idx="11291">
                  <c:v>20014572.788267996</c:v>
                </c:pt>
                <c:pt idx="11292">
                  <c:v>19958674.327442002</c:v>
                </c:pt>
                <c:pt idx="11293">
                  <c:v>19902706.838101003</c:v>
                </c:pt>
                <c:pt idx="11294">
                  <c:v>19846670.687139999</c:v>
                </c:pt>
                <c:pt idx="11295">
                  <c:v>19790566.239507999</c:v>
                </c:pt>
                <c:pt idx="11296">
                  <c:v>19734393.858226005</c:v>
                </c:pt>
                <c:pt idx="11297">
                  <c:v>19678153.904400997</c:v>
                </c:pt>
                <c:pt idx="11298">
                  <c:v>19621846.737249002</c:v>
                </c:pt>
                <c:pt idx="11299">
                  <c:v>19565472.714103002</c:v>
                </c:pt>
                <c:pt idx="11300">
                  <c:v>19509032.190435998</c:v>
                </c:pt>
                <c:pt idx="11301">
                  <c:v>19452525.519873995</c:v>
                </c:pt>
                <c:pt idx="11302">
                  <c:v>19395953.054209001</c:v>
                </c:pt>
                <c:pt idx="11303">
                  <c:v>19339315.143422998</c:v>
                </c:pt>
                <c:pt idx="11304">
                  <c:v>19282612.135694001</c:v>
                </c:pt>
                <c:pt idx="11305">
                  <c:v>19225844.377418995</c:v>
                </c:pt>
                <c:pt idx="11306">
                  <c:v>19169012.213222001</c:v>
                </c:pt>
                <c:pt idx="11307">
                  <c:v>19112115.985977992</c:v>
                </c:pt>
                <c:pt idx="11308">
                  <c:v>19055156.036817998</c:v>
                </c:pt>
                <c:pt idx="11309">
                  <c:v>18998132.705153</c:v>
                </c:pt>
                <c:pt idx="11310">
                  <c:v>18941046.328681</c:v>
                </c:pt>
                <c:pt idx="11311">
                  <c:v>18883897.243408997</c:v>
                </c:pt>
                <c:pt idx="11312">
                  <c:v>18826685.783657998</c:v>
                </c:pt>
                <c:pt idx="11313">
                  <c:v>18769412.282086</c:v>
                </c:pt>
                <c:pt idx="11314">
                  <c:v>18712077.069698997</c:v>
                </c:pt>
                <c:pt idx="11315">
                  <c:v>18654680.475861996</c:v>
                </c:pt>
                <c:pt idx="11316">
                  <c:v>18597222.828317001</c:v>
                </c:pt>
                <c:pt idx="11317">
                  <c:v>18539704.453192998</c:v>
                </c:pt>
                <c:pt idx="11318">
                  <c:v>18482125.675025001</c:v>
                </c:pt>
                <c:pt idx="11319">
                  <c:v>18424486.816760004</c:v>
                </c:pt>
                <c:pt idx="11320">
                  <c:v>18366788.199777</c:v>
                </c:pt>
                <c:pt idx="11321">
                  <c:v>18309030.143894996</c:v>
                </c:pt>
                <c:pt idx="11322">
                  <c:v>18251212.967391998</c:v>
                </c:pt>
                <c:pt idx="11323">
                  <c:v>18193336.987008996</c:v>
                </c:pt>
                <c:pt idx="11324">
                  <c:v>18135402.517972</c:v>
                </c:pt>
                <c:pt idx="11325">
                  <c:v>18077409.874000005</c:v>
                </c:pt>
                <c:pt idx="11326">
                  <c:v>18019359.367316999</c:v>
                </c:pt>
                <c:pt idx="11327">
                  <c:v>17961251.308667</c:v>
                </c:pt>
                <c:pt idx="11328">
                  <c:v>17903086.007323999</c:v>
                </c:pt>
                <c:pt idx="11329">
                  <c:v>17844863.771104999</c:v>
                </c:pt>
                <c:pt idx="11330">
                  <c:v>17786584.906383999</c:v>
                </c:pt>
                <c:pt idx="11331">
                  <c:v>17728249.718100004</c:v>
                </c:pt>
                <c:pt idx="11332">
                  <c:v>17669858.509770997</c:v>
                </c:pt>
                <c:pt idx="11333">
                  <c:v>17611411.583508994</c:v>
                </c:pt>
                <c:pt idx="11334">
                  <c:v>17552909.240024</c:v>
                </c:pt>
                <c:pt idx="11335">
                  <c:v>17494351.778642997</c:v>
                </c:pt>
                <c:pt idx="11336">
                  <c:v>17435739.497316997</c:v>
                </c:pt>
                <c:pt idx="11337">
                  <c:v>17377072.692635</c:v>
                </c:pt>
                <c:pt idx="11338">
                  <c:v>17318351.659830999</c:v>
                </c:pt>
                <c:pt idx="11339">
                  <c:v>17259576.692802999</c:v>
                </c:pt>
                <c:pt idx="11340">
                  <c:v>17200748.084113002</c:v>
                </c:pt>
                <c:pt idx="11341">
                  <c:v>17141866.125009</c:v>
                </c:pt>
                <c:pt idx="11342">
                  <c:v>17082931.105427001</c:v>
                </c:pt>
                <c:pt idx="11343">
                  <c:v>17023943.314009003</c:v>
                </c:pt>
                <c:pt idx="11344">
                  <c:v>16964903.038107004</c:v>
                </c:pt>
                <c:pt idx="11345">
                  <c:v>16905810.563797995</c:v>
                </c:pt>
                <c:pt idx="11346">
                  <c:v>16846666.175892998</c:v>
                </c:pt>
                <c:pt idx="11347">
                  <c:v>16787470.157946005</c:v>
                </c:pt>
                <c:pt idx="11348">
                  <c:v>16728222.792269001</c:v>
                </c:pt>
                <c:pt idx="11349">
                  <c:v>16668924.359935002</c:v>
                </c:pt>
                <c:pt idx="11350">
                  <c:v>16609575.140792998</c:v>
                </c:pt>
                <c:pt idx="11351">
                  <c:v>16550175.413479</c:v>
                </c:pt>
                <c:pt idx="11352">
                  <c:v>16490725.45542</c:v>
                </c:pt>
                <c:pt idx="11353">
                  <c:v>16431225.542850003</c:v>
                </c:pt>
                <c:pt idx="11354">
                  <c:v>16371675.950816002</c:v>
                </c:pt>
                <c:pt idx="11355">
                  <c:v>16312076.953190003</c:v>
                </c:pt>
                <c:pt idx="11356">
                  <c:v>16252428.822676999</c:v>
                </c:pt>
                <c:pt idx="11357">
                  <c:v>16192731.830823002</c:v>
                </c:pt>
                <c:pt idx="11358">
                  <c:v>16132986.248028995</c:v>
                </c:pt>
                <c:pt idx="11359">
                  <c:v>16073192.343556</c:v>
                </c:pt>
                <c:pt idx="11360">
                  <c:v>16013350.385535</c:v>
                </c:pt>
                <c:pt idx="11361">
                  <c:v>15953460.64098</c:v>
                </c:pt>
                <c:pt idx="11362">
                  <c:v>15893523.375789003</c:v>
                </c:pt>
                <c:pt idx="11363">
                  <c:v>15833538.854763001</c:v>
                </c:pt>
                <c:pt idx="11364">
                  <c:v>15773507.341606</c:v>
                </c:pt>
                <c:pt idx="11365">
                  <c:v>15713429.098939</c:v>
                </c:pt>
                <c:pt idx="11366">
                  <c:v>15653304.388309</c:v>
                </c:pt>
                <c:pt idx="11367">
                  <c:v>15593133.470193002</c:v>
                </c:pt>
                <c:pt idx="11368">
                  <c:v>15532916.604011999</c:v>
                </c:pt>
                <c:pt idx="11369">
                  <c:v>15472654.048136998</c:v>
                </c:pt>
                <c:pt idx="11370">
                  <c:v>15412346.059897</c:v>
                </c:pt>
                <c:pt idx="11371">
                  <c:v>15351992.895587999</c:v>
                </c:pt>
                <c:pt idx="11372">
                  <c:v>15291594.810481999</c:v>
                </c:pt>
                <c:pt idx="11373">
                  <c:v>15231152.058835</c:v>
                </c:pt>
                <c:pt idx="11374">
                  <c:v>15170664.893894</c:v>
                </c:pt>
                <c:pt idx="11375">
                  <c:v>15110133.567904998</c:v>
                </c:pt>
                <c:pt idx="11376">
                  <c:v>15049558.332126001</c:v>
                </c:pt>
                <c:pt idx="11377">
                  <c:v>14988939.436825998</c:v>
                </c:pt>
                <c:pt idx="11378">
                  <c:v>14928277.131301997</c:v>
                </c:pt>
                <c:pt idx="11379">
                  <c:v>14867571.663881002</c:v>
                </c:pt>
                <c:pt idx="11380">
                  <c:v>14806823.28193</c:v>
                </c:pt>
                <c:pt idx="11381">
                  <c:v>14746032.231861997</c:v>
                </c:pt>
                <c:pt idx="11382">
                  <c:v>14685198.759147</c:v>
                </c:pt>
                <c:pt idx="11383">
                  <c:v>14624323.108317001</c:v>
                </c:pt>
                <c:pt idx="11384">
                  <c:v>14563405.522972999</c:v>
                </c:pt>
                <c:pt idx="11385">
                  <c:v>14502446.245796001</c:v>
                </c:pt>
                <c:pt idx="11386">
                  <c:v>14441445.518549997</c:v>
                </c:pt>
                <c:pt idx="11387">
                  <c:v>14380403.582092</c:v>
                </c:pt>
                <c:pt idx="11388">
                  <c:v>14319320.676379001</c:v>
                </c:pt>
                <c:pt idx="11389">
                  <c:v>14258197.040474998</c:v>
                </c:pt>
                <c:pt idx="11390">
                  <c:v>14197032.912558002</c:v>
                </c:pt>
                <c:pt idx="11391">
                  <c:v>14135828.529926999</c:v>
                </c:pt>
                <c:pt idx="11392">
                  <c:v>14074584.129011</c:v>
                </c:pt>
                <c:pt idx="11393">
                  <c:v>14013299.945371</c:v>
                </c:pt>
                <c:pt idx="11394">
                  <c:v>13951976.213715</c:v>
                </c:pt>
                <c:pt idx="11395">
                  <c:v>13890613.167897001</c:v>
                </c:pt>
                <c:pt idx="11396">
                  <c:v>13829211.040928001</c:v>
                </c:pt>
                <c:pt idx="11397">
                  <c:v>13767770.064982004</c:v>
                </c:pt>
                <c:pt idx="11398">
                  <c:v>13706290.471403003</c:v>
                </c:pt>
                <c:pt idx="11399">
                  <c:v>13644772.490711002</c:v>
                </c:pt>
                <c:pt idx="11400">
                  <c:v>13583216.352611003</c:v>
                </c:pt>
                <c:pt idx="11401">
                  <c:v>13521622.285994001</c:v>
                </c:pt>
                <c:pt idx="11402">
                  <c:v>13459990.518951003</c:v>
                </c:pt>
                <c:pt idx="11403">
                  <c:v>13398321.278773</c:v>
                </c:pt>
                <c:pt idx="11404">
                  <c:v>13336614.791960998</c:v>
                </c:pt>
                <c:pt idx="11405">
                  <c:v>13274871.284233999</c:v>
                </c:pt>
                <c:pt idx="11406">
                  <c:v>13213090.980529997</c:v>
                </c:pt>
                <c:pt idx="11407">
                  <c:v>13151274.105016002</c:v>
                </c:pt>
                <c:pt idx="11408">
                  <c:v>13089420.881093999</c:v>
                </c:pt>
                <c:pt idx="11409">
                  <c:v>13027531.531405998</c:v>
                </c:pt>
                <c:pt idx="11410">
                  <c:v>12965606.277843</c:v>
                </c:pt>
                <c:pt idx="11411">
                  <c:v>12903645.341546001</c:v>
                </c:pt>
                <c:pt idx="11412">
                  <c:v>12841648.942918999</c:v>
                </c:pt>
                <c:pt idx="11413">
                  <c:v>12779617.301627003</c:v>
                </c:pt>
                <c:pt idx="11414">
                  <c:v>12717550.636608001</c:v>
                </c:pt>
                <c:pt idx="11415">
                  <c:v>12655449.166079</c:v>
                </c:pt>
                <c:pt idx="11416">
                  <c:v>12593313.107536998</c:v>
                </c:pt>
                <c:pt idx="11417">
                  <c:v>12531142.67777</c:v>
                </c:pt>
                <c:pt idx="11418">
                  <c:v>12468938.09286</c:v>
                </c:pt>
                <c:pt idx="11419">
                  <c:v>12406699.568189003</c:v>
                </c:pt>
                <c:pt idx="11420">
                  <c:v>12344427.318445997</c:v>
                </c:pt>
                <c:pt idx="11421">
                  <c:v>12282121.557631003</c:v>
                </c:pt>
                <c:pt idx="11422">
                  <c:v>12219782.499063</c:v>
                </c:pt>
                <c:pt idx="11423">
                  <c:v>12157410.355383001</c:v>
                </c:pt>
                <c:pt idx="11424">
                  <c:v>12095005.338562001</c:v>
                </c:pt>
                <c:pt idx="11425">
                  <c:v>12032567.659903999</c:v>
                </c:pt>
                <c:pt idx="11426">
                  <c:v>11970097.530053003</c:v>
                </c:pt>
                <c:pt idx="11427">
                  <c:v>11907595.158999</c:v>
                </c:pt>
                <c:pt idx="11428">
                  <c:v>11845060.756083</c:v>
                </c:pt>
                <c:pt idx="11429">
                  <c:v>11782494.530001</c:v>
                </c:pt>
                <c:pt idx="11430">
                  <c:v>11719896.68881</c:v>
                </c:pt>
                <c:pt idx="11431">
                  <c:v>11657267.439936997</c:v>
                </c:pt>
                <c:pt idx="11432">
                  <c:v>11594606.990176</c:v>
                </c:pt>
                <c:pt idx="11433">
                  <c:v>11531915.545702999</c:v>
                </c:pt>
                <c:pt idx="11434">
                  <c:v>11469193.312074</c:v>
                </c:pt>
                <c:pt idx="11435">
                  <c:v>11406440.494232999</c:v>
                </c:pt>
                <c:pt idx="11436">
                  <c:v>11343657.296516998</c:v>
                </c:pt>
                <c:pt idx="11437">
                  <c:v>11280843.922661003</c:v>
                </c:pt>
                <c:pt idx="11438">
                  <c:v>11218000.575802002</c:v>
                </c:pt>
                <c:pt idx="11439">
                  <c:v>11155127.458487</c:v>
                </c:pt>
                <c:pt idx="11440">
                  <c:v>11092224.772674</c:v>
                </c:pt>
                <c:pt idx="11441">
                  <c:v>11029292.719738998</c:v>
                </c:pt>
                <c:pt idx="11442">
                  <c:v>10966331.500484001</c:v>
                </c:pt>
                <c:pt idx="11443">
                  <c:v>10903341.315134</c:v>
                </c:pt>
                <c:pt idx="11444">
                  <c:v>10840322.363350002</c:v>
                </c:pt>
                <c:pt idx="11445">
                  <c:v>10777274.844231</c:v>
                </c:pt>
                <c:pt idx="11446">
                  <c:v>10714198.956313999</c:v>
                </c:pt>
                <c:pt idx="11447">
                  <c:v>10651094.897589</c:v>
                </c:pt>
                <c:pt idx="11448">
                  <c:v>10587962.865493001</c:v>
                </c:pt>
                <c:pt idx="11449">
                  <c:v>10524803.056921</c:v>
                </c:pt>
                <c:pt idx="11450">
                  <c:v>10461615.668232</c:v>
                </c:pt>
                <c:pt idx="11451">
                  <c:v>10398400.895245999</c:v>
                </c:pt>
                <c:pt idx="11452">
                  <c:v>10335158.933258003</c:v>
                </c:pt>
                <c:pt idx="11453">
                  <c:v>10271889.977035001</c:v>
                </c:pt>
                <c:pt idx="11454">
                  <c:v>10208594.220825998</c:v>
                </c:pt>
                <c:pt idx="11455">
                  <c:v>10145271.858363003</c:v>
                </c:pt>
                <c:pt idx="11456">
                  <c:v>10081923.082866</c:v>
                </c:pt>
                <c:pt idx="11457">
                  <c:v>10018548.087049</c:v>
                </c:pt>
                <c:pt idx="11458">
                  <c:v>9955147.0631259978</c:v>
                </c:pt>
                <c:pt idx="11459">
                  <c:v>9891720.2028090004</c:v>
                </c:pt>
                <c:pt idx="11460">
                  <c:v>9828267.6973199975</c:v>
                </c:pt>
                <c:pt idx="11461">
                  <c:v>9764789.7373899966</c:v>
                </c:pt>
                <c:pt idx="11462">
                  <c:v>9701286.5132649988</c:v>
                </c:pt>
                <c:pt idx="11463">
                  <c:v>9637758.2147129998</c:v>
                </c:pt>
                <c:pt idx="11464">
                  <c:v>9574205.0310229976</c:v>
                </c:pt>
                <c:pt idx="11465">
                  <c:v>9510627.1510140002</c:v>
                </c:pt>
                <c:pt idx="11466">
                  <c:v>9447024.7630380001</c:v>
                </c:pt>
                <c:pt idx="11467">
                  <c:v>9383398.0549810026</c:v>
                </c:pt>
                <c:pt idx="11468">
                  <c:v>9319747.214271998</c:v>
                </c:pt>
                <c:pt idx="11469">
                  <c:v>9256072.4278849978</c:v>
                </c:pt>
                <c:pt idx="11470">
                  <c:v>9192373.8823429998</c:v>
                </c:pt>
                <c:pt idx="11471">
                  <c:v>9128651.7637210004</c:v>
                </c:pt>
                <c:pt idx="11472">
                  <c:v>9064906.2576540001</c:v>
                </c:pt>
                <c:pt idx="11473">
                  <c:v>9001137.5493359957</c:v>
                </c:pt>
                <c:pt idx="11474">
                  <c:v>8937345.8235279974</c:v>
                </c:pt>
                <c:pt idx="11475">
                  <c:v>8873531.2645609975</c:v>
                </c:pt>
                <c:pt idx="11476">
                  <c:v>8809694.0563379973</c:v>
                </c:pt>
                <c:pt idx="11477">
                  <c:v>8745834.3823409993</c:v>
                </c:pt>
                <c:pt idx="11478">
                  <c:v>8681952.4256340005</c:v>
                </c:pt>
                <c:pt idx="11479">
                  <c:v>8618048.3688639998</c:v>
                </c:pt>
                <c:pt idx="11480">
                  <c:v>8554122.3942709994</c:v>
                </c:pt>
                <c:pt idx="11481">
                  <c:v>8490174.6836859994</c:v>
                </c:pt>
                <c:pt idx="11482">
                  <c:v>8426205.4185379986</c:v>
                </c:pt>
                <c:pt idx="11483">
                  <c:v>8362214.7798569994</c:v>
                </c:pt>
                <c:pt idx="11484">
                  <c:v>8298202.9482780006</c:v>
                </c:pt>
                <c:pt idx="11485">
                  <c:v>8234170.1040459992</c:v>
                </c:pt>
                <c:pt idx="11486">
                  <c:v>8170116.4270169996</c:v>
                </c:pt>
                <c:pt idx="11487">
                  <c:v>8106042.0966630001</c:v>
                </c:pt>
                <c:pt idx="11488">
                  <c:v>8041947.2920790007</c:v>
                </c:pt>
                <c:pt idx="11489">
                  <c:v>7977832.1919809999</c:v>
                </c:pt>
                <c:pt idx="11490">
                  <c:v>7913696.9747139998</c:v>
                </c:pt>
                <c:pt idx="11491">
                  <c:v>7849541.8182549998</c:v>
                </c:pt>
                <c:pt idx="11492">
                  <c:v>7785366.9002149999</c:v>
                </c:pt>
                <c:pt idx="11493">
                  <c:v>7721172.3978429995</c:v>
                </c:pt>
                <c:pt idx="11494">
                  <c:v>7656958.4880320001</c:v>
                </c:pt>
                <c:pt idx="11495">
                  <c:v>7592725.3473210009</c:v>
                </c:pt>
                <c:pt idx="11496">
                  <c:v>7528473.1518969992</c:v>
                </c:pt>
                <c:pt idx="11497">
                  <c:v>7464202.0776030002</c:v>
                </c:pt>
                <c:pt idx="11498">
                  <c:v>7399912.299935</c:v>
                </c:pt>
                <c:pt idx="11499">
                  <c:v>7335603.9940539999</c:v>
                </c:pt>
                <c:pt idx="11500">
                  <c:v>7271277.3347799992</c:v>
                </c:pt>
                <c:pt idx="11501">
                  <c:v>7206932.4966050014</c:v>
                </c:pt>
                <c:pt idx="11502">
                  <c:v>7142569.6536899991</c:v>
                </c:pt>
                <c:pt idx="11503">
                  <c:v>7078188.9798690006</c:v>
                </c:pt>
                <c:pt idx="11504">
                  <c:v>7013790.6486569997</c:v>
                </c:pt>
                <c:pt idx="11505">
                  <c:v>6949374.8332469994</c:v>
                </c:pt>
                <c:pt idx="11506">
                  <c:v>6884941.7065210007</c:v>
                </c:pt>
                <c:pt idx="11507">
                  <c:v>6820491.4410470007</c:v>
                </c:pt>
                <c:pt idx="11508">
                  <c:v>6756024.2090829993</c:v>
                </c:pt>
                <c:pt idx="11509">
                  <c:v>6691540.1825869996</c:v>
                </c:pt>
                <c:pt idx="11510">
                  <c:v>6627039.5332099991</c:v>
                </c:pt>
                <c:pt idx="11511">
                  <c:v>6562522.4323090017</c:v>
                </c:pt>
                <c:pt idx="11512">
                  <c:v>6497989.0509450007</c:v>
                </c:pt>
                <c:pt idx="11513">
                  <c:v>6433439.5598869985</c:v>
                </c:pt>
                <c:pt idx="11514">
                  <c:v>6368874.1296159988</c:v>
                </c:pt>
                <c:pt idx="11515">
                  <c:v>6304292.9303310011</c:v>
                </c:pt>
                <c:pt idx="11516">
                  <c:v>6239696.1319460003</c:v>
                </c:pt>
                <c:pt idx="11517">
                  <c:v>6175083.9040980004</c:v>
                </c:pt>
                <c:pt idx="11518">
                  <c:v>6110456.4161500009</c:v>
                </c:pt>
                <c:pt idx="11519">
                  <c:v>6045813.8371930001</c:v>
                </c:pt>
                <c:pt idx="11520">
                  <c:v>5981156.3360490007</c:v>
                </c:pt>
                <c:pt idx="11521">
                  <c:v>5916484.0812769998</c:v>
                </c:pt>
                <c:pt idx="11522">
                  <c:v>5851797.2411710005</c:v>
                </c:pt>
                <c:pt idx="11523">
                  <c:v>5787095.9837700007</c:v>
                </c:pt>
                <c:pt idx="11524">
                  <c:v>5722380.4768540002</c:v>
                </c:pt>
                <c:pt idx="11525">
                  <c:v>5657650.8879530001</c:v>
                </c:pt>
                <c:pt idx="11526">
                  <c:v>5592907.3843470002</c:v>
                </c:pt>
                <c:pt idx="11527">
                  <c:v>5528150.1330709998</c:v>
                </c:pt>
                <c:pt idx="11528">
                  <c:v>5463379.3009169996</c:v>
                </c:pt>
                <c:pt idx="11529">
                  <c:v>5398595.0544359991</c:v>
                </c:pt>
                <c:pt idx="11530">
                  <c:v>5333797.5599450003</c:v>
                </c:pt>
                <c:pt idx="11531">
                  <c:v>5268986.9835240003</c:v>
                </c:pt>
                <c:pt idx="11532">
                  <c:v>5204163.4910270004</c:v>
                </c:pt>
                <c:pt idx="11533">
                  <c:v>5139327.2480780007</c:v>
                </c:pt>
                <c:pt idx="11534">
                  <c:v>5074478.4200780001</c:v>
                </c:pt>
                <c:pt idx="11535">
                  <c:v>5009617.1722059995</c:v>
                </c:pt>
                <c:pt idx="11536">
                  <c:v>4944743.6694249995</c:v>
                </c:pt>
                <c:pt idx="11537">
                  <c:v>4879858.0764810005</c:v>
                </c:pt>
                <c:pt idx="11538">
                  <c:v>4814960.5579090007</c:v>
                </c:pt>
                <c:pt idx="11539">
                  <c:v>4750051.2780360002</c:v>
                </c:pt>
                <c:pt idx="11540">
                  <c:v>4685130.4009810006</c:v>
                </c:pt>
                <c:pt idx="11541">
                  <c:v>4620198.0906640003</c:v>
                </c:pt>
                <c:pt idx="11542">
                  <c:v>4555254.5108009996</c:v>
                </c:pt>
                <c:pt idx="11543">
                  <c:v>4490299.8249129988</c:v>
                </c:pt>
                <c:pt idx="11544">
                  <c:v>4425334.1963290004</c:v>
                </c:pt>
                <c:pt idx="11545">
                  <c:v>4360357.7881840002</c:v>
                </c:pt>
                <c:pt idx="11546">
                  <c:v>4295370.7634269996</c:v>
                </c:pt>
                <c:pt idx="11547">
                  <c:v>4230373.2848219993</c:v>
                </c:pt>
                <c:pt idx="11548">
                  <c:v>4165365.5149519998</c:v>
                </c:pt>
                <c:pt idx="11549">
                  <c:v>4100347.6162180002</c:v>
                </c:pt>
                <c:pt idx="11550">
                  <c:v>4035319.7508479995</c:v>
                </c:pt>
                <c:pt idx="11551">
                  <c:v>3970282.0808950001</c:v>
                </c:pt>
                <c:pt idx="11552">
                  <c:v>3905234.7682420001</c:v>
                </c:pt>
                <c:pt idx="11553">
                  <c:v>3840177.9746069997</c:v>
                </c:pt>
                <c:pt idx="11554">
                  <c:v>3775111.86154</c:v>
                </c:pt>
                <c:pt idx="11555">
                  <c:v>3710036.5904319994</c:v>
                </c:pt>
                <c:pt idx="11556">
                  <c:v>3644952.3225139994</c:v>
                </c:pt>
                <c:pt idx="11557">
                  <c:v>3579859.2188619995</c:v>
                </c:pt>
                <c:pt idx="11558">
                  <c:v>3514757.440399</c:v>
                </c:pt>
                <c:pt idx="11559">
                  <c:v>3449647.1478990004</c:v>
                </c:pt>
                <c:pt idx="11560">
                  <c:v>3384528.501985</c:v>
                </c:pt>
                <c:pt idx="11561">
                  <c:v>3319401.6631409996</c:v>
                </c:pt>
                <c:pt idx="11562">
                  <c:v>3254266.7917060005</c:v>
                </c:pt>
                <c:pt idx="11563">
                  <c:v>3189124.0478810002</c:v>
                </c:pt>
                <c:pt idx="11564">
                  <c:v>3123973.5917310002</c:v>
                </c:pt>
                <c:pt idx="11565">
                  <c:v>3058815.5831900002</c:v>
                </c:pt>
                <c:pt idx="11566">
                  <c:v>2993650.18206</c:v>
                </c:pt>
                <c:pt idx="11567">
                  <c:v>2928477.5480149998</c:v>
                </c:pt>
                <c:pt idx="11568">
                  <c:v>2863297.8406059993</c:v>
                </c:pt>
                <c:pt idx="11569">
                  <c:v>2798111.2192609999</c:v>
                </c:pt>
                <c:pt idx="11570">
                  <c:v>2732917.843291</c:v>
                </c:pt>
                <c:pt idx="11571">
                  <c:v>2667717.8718889998</c:v>
                </c:pt>
                <c:pt idx="11572">
                  <c:v>2602511.464135</c:v>
                </c:pt>
                <c:pt idx="11573">
                  <c:v>2537298.7789989999</c:v>
                </c:pt>
                <c:pt idx="11574">
                  <c:v>2472079.975341999</c:v>
                </c:pt>
                <c:pt idx="11575">
                  <c:v>2406855.2119209999</c:v>
                </c:pt>
                <c:pt idx="11576">
                  <c:v>2341624.6473910003</c:v>
                </c:pt>
                <c:pt idx="11577">
                  <c:v>2276388.4403059995</c:v>
                </c:pt>
                <c:pt idx="11578">
                  <c:v>2211146.7491250001</c:v>
                </c:pt>
                <c:pt idx="11579">
                  <c:v>2145899.7322109998</c:v>
                </c:pt>
                <c:pt idx="11580">
                  <c:v>2080647.5478370001</c:v>
                </c:pt>
                <c:pt idx="11581">
                  <c:v>2015390.3541880001</c:v>
                </c:pt>
                <c:pt idx="11582">
                  <c:v>1950128.3093610001</c:v>
                </c:pt>
                <c:pt idx="11583">
                  <c:v>1884861.571372</c:v>
                </c:pt>
                <c:pt idx="11584">
                  <c:v>1819590.298156</c:v>
                </c:pt>
                <c:pt idx="11585">
                  <c:v>1754314.6475700003</c:v>
                </c:pt>
                <c:pt idx="11586">
                  <c:v>1689034.777397</c:v>
                </c:pt>
                <c:pt idx="11587">
                  <c:v>1623750.8453470001</c:v>
                </c:pt>
                <c:pt idx="11588">
                  <c:v>1558463.0090610001</c:v>
                </c:pt>
                <c:pt idx="11589">
                  <c:v>1493171.4261120001</c:v>
                </c:pt>
                <c:pt idx="11590">
                  <c:v>1427876.25401</c:v>
                </c:pt>
                <c:pt idx="11591">
                  <c:v>1362577.6502050001</c:v>
                </c:pt>
                <c:pt idx="11592">
                  <c:v>1297275.7720860001</c:v>
                </c:pt>
                <c:pt idx="11593">
                  <c:v>1231970.7769870001</c:v>
                </c:pt>
                <c:pt idx="11594">
                  <c:v>1166662.8221890002</c:v>
                </c:pt>
                <c:pt idx="11595">
                  <c:v>1101352.064922</c:v>
                </c:pt>
                <c:pt idx="11596">
                  <c:v>1036038.6623689999</c:v>
                </c:pt>
                <c:pt idx="11597">
                  <c:v>970722.77166600002</c:v>
                </c:pt>
                <c:pt idx="11598">
                  <c:v>905404.54990999983</c:v>
                </c:pt>
                <c:pt idx="11599">
                  <c:v>840084.15415299998</c:v>
                </c:pt>
                <c:pt idx="11600">
                  <c:v>774761.74141599995</c:v>
                </c:pt>
                <c:pt idx="11601">
                  <c:v>709437.46868000017</c:v>
                </c:pt>
                <c:pt idx="11602">
                  <c:v>644111.49289799994</c:v>
                </c:pt>
                <c:pt idx="11603">
                  <c:v>578783.97099199996</c:v>
                </c:pt>
                <c:pt idx="11604">
                  <c:v>513455.05985899991</c:v>
                </c:pt>
                <c:pt idx="11605">
                  <c:v>448124.91637100006</c:v>
                </c:pt>
                <c:pt idx="11606">
                  <c:v>382793.69738099998</c:v>
                </c:pt>
                <c:pt idx="11607">
                  <c:v>317461.55971999996</c:v>
                </c:pt>
                <c:pt idx="11608">
                  <c:v>252128.66020799999</c:v>
                </c:pt>
                <c:pt idx="11609">
                  <c:v>186795.15564700001</c:v>
                </c:pt>
                <c:pt idx="11610">
                  <c:v>121461.20283399998</c:v>
                </c:pt>
                <c:pt idx="11611">
                  <c:v>56126.958554000012</c:v>
                </c:pt>
                <c:pt idx="11612">
                  <c:v>-9207.4204109999991</c:v>
                </c:pt>
                <c:pt idx="11613">
                  <c:v>-74541.777280999988</c:v>
                </c:pt>
                <c:pt idx="11614">
                  <c:v>-139875.955277</c:v>
                </c:pt>
                <c:pt idx="11615">
                  <c:v>-205209.797616</c:v>
                </c:pt>
                <c:pt idx="11616">
                  <c:v>-270543.14750999992</c:v>
                </c:pt>
                <c:pt idx="11617">
                  <c:v>-335875.84816099994</c:v>
                </c:pt>
                <c:pt idx="11618">
                  <c:v>-401207.74276099994</c:v>
                </c:pt>
                <c:pt idx="11619">
                  <c:v>-466538.67448900006</c:v>
                </c:pt>
                <c:pt idx="11620">
                  <c:v>-531868.48650600004</c:v>
                </c:pt>
                <c:pt idx="11621">
                  <c:v>-597197.02195500012</c:v>
                </c:pt>
                <c:pt idx="11622">
                  <c:v>-662524.1239580001</c:v>
                </c:pt>
                <c:pt idx="11623">
                  <c:v>-727849.63561100001</c:v>
                </c:pt>
                <c:pt idx="11624">
                  <c:v>-793173.399982</c:v>
                </c:pt>
                <c:pt idx="11625">
                  <c:v>-858495.26011199993</c:v>
                </c:pt>
                <c:pt idx="11626">
                  <c:v>-923815.05900799995</c:v>
                </c:pt>
                <c:pt idx="11627">
                  <c:v>-989132.63964199997</c:v>
                </c:pt>
                <c:pt idx="11628">
                  <c:v>-1054447.8449470003</c:v>
                </c:pt>
                <c:pt idx="11629">
                  <c:v>-1119760.5178180002</c:v>
                </c:pt>
                <c:pt idx="11630">
                  <c:v>-1185070.501104</c:v>
                </c:pt>
                <c:pt idx="11631">
                  <c:v>-1250377.6376100001</c:v>
                </c:pt>
                <c:pt idx="11632">
                  <c:v>-1315681.770092</c:v>
                </c:pt>
                <c:pt idx="11633">
                  <c:v>-1380982.7412539998</c:v>
                </c:pt>
                <c:pt idx="11634">
                  <c:v>-1446280.3937470003</c:v>
                </c:pt>
                <c:pt idx="11635">
                  <c:v>-1511574.5701650002</c:v>
                </c:pt>
                <c:pt idx="11636">
                  <c:v>-1576865.1130410002</c:v>
                </c:pt>
                <c:pt idx="11637">
                  <c:v>-1642151.8648480002</c:v>
                </c:pt>
                <c:pt idx="11638">
                  <c:v>-1707434.6679950003</c:v>
                </c:pt>
                <c:pt idx="11639">
                  <c:v>-1772713.3648190002</c:v>
                </c:pt>
                <c:pt idx="11640">
                  <c:v>-1837987.7975920001</c:v>
                </c:pt>
                <c:pt idx="11641">
                  <c:v>-1903257.8085100001</c:v>
                </c:pt>
                <c:pt idx="11642">
                  <c:v>-1968523.239694</c:v>
                </c:pt>
                <c:pt idx="11643">
                  <c:v>-2033783.933187</c:v>
                </c:pt>
                <c:pt idx="11644">
                  <c:v>-2099039.7309499998</c:v>
                </c:pt>
                <c:pt idx="11645">
                  <c:v>-2164290.4748609997</c:v>
                </c:pt>
                <c:pt idx="11646">
                  <c:v>-2229536.0067119999</c:v>
                </c:pt>
                <c:pt idx="11647">
                  <c:v>-2294776.168203</c:v>
                </c:pt>
                <c:pt idx="11648">
                  <c:v>-2360010.8009459996</c:v>
                </c:pt>
                <c:pt idx="11649">
                  <c:v>-2425239.746454</c:v>
                </c:pt>
                <c:pt idx="11650">
                  <c:v>-2490462.8461449994</c:v>
                </c:pt>
                <c:pt idx="11651">
                  <c:v>-2555679.9413370001</c:v>
                </c:pt>
                <c:pt idx="11652">
                  <c:v>-2620890.8732429994</c:v>
                </c:pt>
                <c:pt idx="11653">
                  <c:v>-2686095.4829709996</c:v>
                </c:pt>
                <c:pt idx="11654">
                  <c:v>-2751293.6115199998</c:v>
                </c:pt>
                <c:pt idx="11655">
                  <c:v>-2816485.0997799998</c:v>
                </c:pt>
                <c:pt idx="11656">
                  <c:v>-2881669.7885240004</c:v>
                </c:pt>
                <c:pt idx="11657">
                  <c:v>-2946847.5184089993</c:v>
                </c:pt>
                <c:pt idx="11658">
                  <c:v>-3012018.1299720001</c:v>
                </c:pt>
                <c:pt idx="11659">
                  <c:v>-3077181.4636280001</c:v>
                </c:pt>
                <c:pt idx="11660">
                  <c:v>-3142337.3596669994</c:v>
                </c:pt>
                <c:pt idx="11661">
                  <c:v>-3207485.6582489996</c:v>
                </c:pt>
                <c:pt idx="11662">
                  <c:v>-3272626.1994049996</c:v>
                </c:pt>
                <c:pt idx="11663">
                  <c:v>-3337758.8230320001</c:v>
                </c:pt>
                <c:pt idx="11664">
                  <c:v>-3402883.36889</c:v>
                </c:pt>
                <c:pt idx="11665">
                  <c:v>-3467999.6765979999</c:v>
                </c:pt>
                <c:pt idx="11666">
                  <c:v>-3533107.5856349999</c:v>
                </c:pt>
                <c:pt idx="11667">
                  <c:v>-3598206.9353349996</c:v>
                </c:pt>
                <c:pt idx="11668">
                  <c:v>-3663297.5648820004</c:v>
                </c:pt>
                <c:pt idx="11669">
                  <c:v>-3728379.3133099996</c:v>
                </c:pt>
                <c:pt idx="11670">
                  <c:v>-3793452.0195009997</c:v>
                </c:pt>
                <c:pt idx="11671">
                  <c:v>-3858515.5221779994</c:v>
                </c:pt>
                <c:pt idx="11672">
                  <c:v>-3923569.6599059994</c:v>
                </c:pt>
                <c:pt idx="11673">
                  <c:v>-3988614.2710870001</c:v>
                </c:pt>
                <c:pt idx="11674">
                  <c:v>-4053649.1939579993</c:v>
                </c:pt>
                <c:pt idx="11675">
                  <c:v>-4118674.2665880006</c:v>
                </c:pt>
                <c:pt idx="11676">
                  <c:v>-4183689.3268749998</c:v>
                </c:pt>
                <c:pt idx="11677">
                  <c:v>-4248694.2125420002</c:v>
                </c:pt>
                <c:pt idx="11678">
                  <c:v>-4313688.7611369994</c:v>
                </c:pt>
                <c:pt idx="11679">
                  <c:v>-4378672.8100269996</c:v>
                </c:pt>
                <c:pt idx="11680">
                  <c:v>-4443646.1963960007</c:v>
                </c:pt>
                <c:pt idx="11681">
                  <c:v>-4508608.757243</c:v>
                </c:pt>
                <c:pt idx="11682">
                  <c:v>-4573560.3293780005</c:v>
                </c:pt>
                <c:pt idx="11683">
                  <c:v>-4638500.7494179998</c:v>
                </c:pt>
                <c:pt idx="11684">
                  <c:v>-4703429.8537889989</c:v>
                </c:pt>
                <c:pt idx="11685">
                  <c:v>-4768347.4787150007</c:v>
                </c:pt>
                <c:pt idx="11686">
                  <c:v>-4833253.4602229996</c:v>
                </c:pt>
                <c:pt idx="11687">
                  <c:v>-4898147.6341339992</c:v>
                </c:pt>
                <c:pt idx="11688">
                  <c:v>-4963029.8360640006</c:v>
                </c:pt>
                <c:pt idx="11689">
                  <c:v>-5027899.9014180014</c:v>
                </c:pt>
                <c:pt idx="11690">
                  <c:v>-5092757.6653879993</c:v>
                </c:pt>
                <c:pt idx="11691">
                  <c:v>-5157602.9629520001</c:v>
                </c:pt>
                <c:pt idx="11692">
                  <c:v>-5222435.6288689999</c:v>
                </c:pt>
                <c:pt idx="11693">
                  <c:v>-5287255.4976750007</c:v>
                </c:pt>
                <c:pt idx="11694">
                  <c:v>-5352062.4036800005</c:v>
                </c:pt>
                <c:pt idx="11695">
                  <c:v>-5416856.1809690008</c:v>
                </c:pt>
                <c:pt idx="11696">
                  <c:v>-5481636.6633939994</c:v>
                </c:pt>
                <c:pt idx="11697">
                  <c:v>-5546403.6845739996</c:v>
                </c:pt>
                <c:pt idx="11698">
                  <c:v>-5611157.0778869996</c:v>
                </c:pt>
                <c:pt idx="11699">
                  <c:v>-5675896.6764760008</c:v>
                </c:pt>
                <c:pt idx="11700">
                  <c:v>-5740622.3132369984</c:v>
                </c:pt>
                <c:pt idx="11701">
                  <c:v>-5805333.8208179986</c:v>
                </c:pt>
                <c:pt idx="11702">
                  <c:v>-5870031.0316210007</c:v>
                </c:pt>
                <c:pt idx="11703">
                  <c:v>-5934713.7777920002</c:v>
                </c:pt>
                <c:pt idx="11704">
                  <c:v>-5999381.8912209999</c:v>
                </c:pt>
                <c:pt idx="11705">
                  <c:v>-6064035.2035389999</c:v>
                </c:pt>
                <c:pt idx="11706">
                  <c:v>-6128673.5461129993</c:v>
                </c:pt>
                <c:pt idx="11707">
                  <c:v>-6193296.7500470001</c:v>
                </c:pt>
                <c:pt idx="11708">
                  <c:v>-6257904.6461729994</c:v>
                </c:pt>
                <c:pt idx="11709">
                  <c:v>-6322497.0650509996</c:v>
                </c:pt>
                <c:pt idx="11710">
                  <c:v>-6387073.8369650012</c:v>
                </c:pt>
                <c:pt idx="11711">
                  <c:v>-6451634.7919230005</c:v>
                </c:pt>
                <c:pt idx="11712">
                  <c:v>-6516179.7596450001</c:v>
                </c:pt>
                <c:pt idx="11713">
                  <c:v>-6580708.5695719998</c:v>
                </c:pt>
                <c:pt idx="11714">
                  <c:v>-6645221.0508499993</c:v>
                </c:pt>
                <c:pt idx="11715">
                  <c:v>-6709717.0323360004</c:v>
                </c:pt>
                <c:pt idx="11716">
                  <c:v>-6774196.3425910007</c:v>
                </c:pt>
                <c:pt idx="11717">
                  <c:v>-6838658.8098769989</c:v>
                </c:pt>
                <c:pt idx="11718">
                  <c:v>-6903104.2621529996</c:v>
                </c:pt>
                <c:pt idx="11719">
                  <c:v>-6967532.5270719994</c:v>
                </c:pt>
                <c:pt idx="11720">
                  <c:v>-7031943.4319790015</c:v>
                </c:pt>
                <c:pt idx="11721">
                  <c:v>-7096336.803905</c:v>
                </c:pt>
                <c:pt idx="11722">
                  <c:v>-7160712.4695669999</c:v>
                </c:pt>
                <c:pt idx="11723">
                  <c:v>-7225070.2553600008</c:v>
                </c:pt>
                <c:pt idx="11724">
                  <c:v>-7289409.9873560015</c:v>
                </c:pt>
                <c:pt idx="11725">
                  <c:v>-7353731.4913040008</c:v>
                </c:pt>
                <c:pt idx="11726">
                  <c:v>-7418034.592619</c:v>
                </c:pt>
                <c:pt idx="11727">
                  <c:v>-7482319.1163849998</c:v>
                </c:pt>
                <c:pt idx="11728">
                  <c:v>-7546584.8873470007</c:v>
                </c:pt>
                <c:pt idx="11729">
                  <c:v>-7610831.7299119998</c:v>
                </c:pt>
                <c:pt idx="11730">
                  <c:v>-7675059.4681400005</c:v>
                </c:pt>
                <c:pt idx="11731">
                  <c:v>-7739267.9257439999</c:v>
                </c:pt>
                <c:pt idx="11732">
                  <c:v>-7803456.9260879997</c:v>
                </c:pt>
                <c:pt idx="11733">
                  <c:v>-7867626.2921780003</c:v>
                </c:pt>
                <c:pt idx="11734">
                  <c:v>-7931775.8466630001</c:v>
                </c:pt>
                <c:pt idx="11735">
                  <c:v>-7995905.4118290003</c:v>
                </c:pt>
                <c:pt idx="11736">
                  <c:v>-8060014.809595</c:v>
                </c:pt>
                <c:pt idx="11737">
                  <c:v>-8124103.8615139993</c:v>
                </c:pt>
                <c:pt idx="11738">
                  <c:v>-8188172.388762</c:v>
                </c:pt>
                <c:pt idx="11739">
                  <c:v>-8252220.2121390002</c:v>
                </c:pt>
                <c:pt idx="11740">
                  <c:v>-8316247.1520640003</c:v>
                </c:pt>
                <c:pt idx="11741">
                  <c:v>-8380253.0285729999</c:v>
                </c:pt>
                <c:pt idx="11742">
                  <c:v>-8444237.6613100003</c:v>
                </c:pt>
                <c:pt idx="11743">
                  <c:v>-8508200.869531</c:v>
                </c:pt>
                <c:pt idx="11744">
                  <c:v>-8572142.4720920008</c:v>
                </c:pt>
                <c:pt idx="11745">
                  <c:v>-8636062.2874519974</c:v>
                </c:pt>
                <c:pt idx="11746">
                  <c:v>-8699960.1336649973</c:v>
                </c:pt>
                <c:pt idx="11747">
                  <c:v>-8763835.8283769973</c:v>
                </c:pt>
                <c:pt idx="11748">
                  <c:v>-8827689.1888229977</c:v>
                </c:pt>
                <c:pt idx="11749">
                  <c:v>-8891520.0318229981</c:v>
                </c:pt>
                <c:pt idx="11750">
                  <c:v>-8955328.1737750005</c:v>
                </c:pt>
                <c:pt idx="11751">
                  <c:v>-9019113.4306569993</c:v>
                </c:pt>
                <c:pt idx="11752">
                  <c:v>-9082875.6180169974</c:v>
                </c:pt>
                <c:pt idx="11753">
                  <c:v>-9146614.5509719998</c:v>
                </c:pt>
                <c:pt idx="11754">
                  <c:v>-9210330.0442039985</c:v>
                </c:pt>
                <c:pt idx="11755">
                  <c:v>-9274021.9119559992</c:v>
                </c:pt>
                <c:pt idx="11756">
                  <c:v>-9337689.9680249989</c:v>
                </c:pt>
                <c:pt idx="11757">
                  <c:v>-9401334.0257619992</c:v>
                </c:pt>
                <c:pt idx="11758">
                  <c:v>-9464953.8980659973</c:v>
                </c:pt>
                <c:pt idx="11759">
                  <c:v>-9528549.3973789979</c:v>
                </c:pt>
                <c:pt idx="11760">
                  <c:v>-9592120.3356840014</c:v>
                </c:pt>
                <c:pt idx="11761">
                  <c:v>-9655666.5244979989</c:v>
                </c:pt>
                <c:pt idx="11762">
                  <c:v>-9719187.7748690005</c:v>
                </c:pt>
                <c:pt idx="11763">
                  <c:v>-9782683.8973749988</c:v>
                </c:pt>
                <c:pt idx="11764">
                  <c:v>-9846154.7021130007</c:v>
                </c:pt>
                <c:pt idx="11765">
                  <c:v>-9909599.9987010006</c:v>
                </c:pt>
                <c:pt idx="11766">
                  <c:v>-9973019.5962689985</c:v>
                </c:pt>
                <c:pt idx="11767">
                  <c:v>-10036413.303458001</c:v>
                </c:pt>
                <c:pt idx="11768">
                  <c:v>-10099780.928414999</c:v>
                </c:pt>
                <c:pt idx="11769">
                  <c:v>-10163122.278786</c:v>
                </c:pt>
                <c:pt idx="11770">
                  <c:v>-10226437.161715003</c:v>
                </c:pt>
                <c:pt idx="11771">
                  <c:v>-10289725.383837001</c:v>
                </c:pt>
                <c:pt idx="11772">
                  <c:v>-10352986.751274997</c:v>
                </c:pt>
                <c:pt idx="11773">
                  <c:v>-10416221.069635</c:v>
                </c:pt>
                <c:pt idx="11774">
                  <c:v>-10479428.144002</c:v>
                </c:pt>
                <c:pt idx="11775">
                  <c:v>-10542607.778932</c:v>
                </c:pt>
                <c:pt idx="11776">
                  <c:v>-10605759.778454999</c:v>
                </c:pt>
                <c:pt idx="11777">
                  <c:v>-10668883.946060998</c:v>
                </c:pt>
                <c:pt idx="11778">
                  <c:v>-10731980.084702002</c:v>
                </c:pt>
                <c:pt idx="11779">
                  <c:v>-10795047.996786</c:v>
                </c:pt>
                <c:pt idx="11780">
                  <c:v>-10858087.484169999</c:v>
                </c:pt>
                <c:pt idx="11781">
                  <c:v>-10921098.348158</c:v>
                </c:pt>
                <c:pt idx="11782">
                  <c:v>-10984080.389493998</c:v>
                </c:pt>
                <c:pt idx="11783">
                  <c:v>-11047033.408359</c:v>
                </c:pt>
                <c:pt idx="11784">
                  <c:v>-11109957.204363</c:v>
                </c:pt>
                <c:pt idx="11785">
                  <c:v>-11172851.576547001</c:v>
                </c:pt>
                <c:pt idx="11786">
                  <c:v>-11235716.323368</c:v>
                </c:pt>
                <c:pt idx="11787">
                  <c:v>-11298551.242703998</c:v>
                </c:pt>
                <c:pt idx="11788">
                  <c:v>-11361356.131842</c:v>
                </c:pt>
                <c:pt idx="11789">
                  <c:v>-11424130.787475996</c:v>
                </c:pt>
                <c:pt idx="11790">
                  <c:v>-11486875.005704002</c:v>
                </c:pt>
                <c:pt idx="11791">
                  <c:v>-11549588.582016002</c:v>
                </c:pt>
                <c:pt idx="11792">
                  <c:v>-11612271.311298</c:v>
                </c:pt>
                <c:pt idx="11793">
                  <c:v>-11674922.987818003</c:v>
                </c:pt>
                <c:pt idx="11794">
                  <c:v>-11737543.405228</c:v>
                </c:pt>
                <c:pt idx="11795">
                  <c:v>-11800132.356555</c:v>
                </c:pt>
                <c:pt idx="11796">
                  <c:v>-11862689.634195998</c:v>
                </c:pt>
                <c:pt idx="11797">
                  <c:v>-11925215.029913999</c:v>
                </c:pt>
                <c:pt idx="11798">
                  <c:v>-11987708.334829999</c:v>
                </c:pt>
                <c:pt idx="11799">
                  <c:v>-12050169.339423997</c:v>
                </c:pt>
                <c:pt idx="11800">
                  <c:v>-12112597.833519002</c:v>
                </c:pt>
                <c:pt idx="11801">
                  <c:v>-12174993.606287997</c:v>
                </c:pt>
                <c:pt idx="11802">
                  <c:v>-12237356.446237998</c:v>
                </c:pt>
                <c:pt idx="11803">
                  <c:v>-12299686.141209997</c:v>
                </c:pt>
                <c:pt idx="11804">
                  <c:v>-12361982.478372</c:v>
                </c:pt>
                <c:pt idx="11805">
                  <c:v>-12424245.244214999</c:v>
                </c:pt>
                <c:pt idx="11806">
                  <c:v>-12486474.224544998</c:v>
                </c:pt>
                <c:pt idx="11807">
                  <c:v>-12548669.204477997</c:v>
                </c:pt>
                <c:pt idx="11808">
                  <c:v>-12610829.968435001</c:v>
                </c:pt>
                <c:pt idx="11809">
                  <c:v>-12672956.300135</c:v>
                </c:pt>
                <c:pt idx="11810">
                  <c:v>-12735047.982592</c:v>
                </c:pt>
                <c:pt idx="11811">
                  <c:v>-12797104.798105998</c:v>
                </c:pt>
                <c:pt idx="11812">
                  <c:v>-12859126.528258</c:v>
                </c:pt>
                <c:pt idx="11813">
                  <c:v>-12921112.953906002</c:v>
                </c:pt>
                <c:pt idx="11814">
                  <c:v>-12983063.855176002</c:v>
                </c:pt>
                <c:pt idx="11815">
                  <c:v>-13044979.011457</c:v>
                </c:pt>
                <c:pt idx="11816">
                  <c:v>-13106858.201397998</c:v>
                </c:pt>
                <c:pt idx="11817">
                  <c:v>-13168701.202896997</c:v>
                </c:pt>
                <c:pt idx="11818">
                  <c:v>-13230507.793098001</c:v>
                </c:pt>
                <c:pt idx="11819">
                  <c:v>-13292277.748383999</c:v>
                </c:pt>
                <c:pt idx="11820">
                  <c:v>-13354010.844371</c:v>
                </c:pt>
                <c:pt idx="11821">
                  <c:v>-13415706.855902001</c:v>
                </c:pt>
                <c:pt idx="11822">
                  <c:v>-13477365.557038</c:v>
                </c:pt>
                <c:pt idx="11823">
                  <c:v>-13538986.721057</c:v>
                </c:pt>
                <c:pt idx="11824">
                  <c:v>-13600570.120441997</c:v>
                </c:pt>
                <c:pt idx="11825">
                  <c:v>-13662115.526877997</c:v>
                </c:pt>
                <c:pt idx="11826">
                  <c:v>-13723622.711243998</c:v>
                </c:pt>
                <c:pt idx="11827">
                  <c:v>-13785091.443607002</c:v>
                </c:pt>
                <c:pt idx="11828">
                  <c:v>-13846521.493215</c:v>
                </c:pt>
                <c:pt idx="11829">
                  <c:v>-13907912.628490996</c:v>
                </c:pt>
                <c:pt idx="11830">
                  <c:v>-13969264.617024995</c:v>
                </c:pt>
                <c:pt idx="11831">
                  <c:v>-14030577.225570997</c:v>
                </c:pt>
                <c:pt idx="11832">
                  <c:v>-14091850.220032001</c:v>
                </c:pt>
                <c:pt idx="11833">
                  <c:v>-14153083.365463002</c:v>
                </c:pt>
                <c:pt idx="11834">
                  <c:v>-14214276.426058</c:v>
                </c:pt>
                <c:pt idx="11835">
                  <c:v>-14275429.165144</c:v>
                </c:pt>
                <c:pt idx="11836">
                  <c:v>-14336541.345174</c:v>
                </c:pt>
                <c:pt idx="11837">
                  <c:v>-14397612.727721998</c:v>
                </c:pt>
                <c:pt idx="11838">
                  <c:v>-14458643.073472003</c:v>
                </c:pt>
                <c:pt idx="11839">
                  <c:v>-14519632.142214999</c:v>
                </c:pt>
                <c:pt idx="11840">
                  <c:v>-14580579.692838</c:v>
                </c:pt>
                <c:pt idx="11841">
                  <c:v>-14641485.48332</c:v>
                </c:pt>
                <c:pt idx="11842">
                  <c:v>-14702349.270722</c:v>
                </c:pt>
                <c:pt idx="11843">
                  <c:v>-14763170.811181001</c:v>
                </c:pt>
                <c:pt idx="11844">
                  <c:v>-14823949.859901002</c:v>
                </c:pt>
                <c:pt idx="11845">
                  <c:v>-14884686.171147</c:v>
                </c:pt>
                <c:pt idx="11846">
                  <c:v>-14945379.498238998</c:v>
                </c:pt>
                <c:pt idx="11847">
                  <c:v>-15006029.593537997</c:v>
                </c:pt>
                <c:pt idx="11848">
                  <c:v>-15066636.208445998</c:v>
                </c:pt>
                <c:pt idx="11849">
                  <c:v>-15127199.093393</c:v>
                </c:pt>
                <c:pt idx="11850">
                  <c:v>-15187717.99783</c:v>
                </c:pt>
                <c:pt idx="11851">
                  <c:v>-15248192.670224998</c:v>
                </c:pt>
                <c:pt idx="11852">
                  <c:v>-15308622.858047999</c:v>
                </c:pt>
                <c:pt idx="11853">
                  <c:v>-15369008.307768</c:v>
                </c:pt>
                <c:pt idx="11854">
                  <c:v>-15429348.764845002</c:v>
                </c:pt>
                <c:pt idx="11855">
                  <c:v>-15489643.973719005</c:v>
                </c:pt>
                <c:pt idx="11856">
                  <c:v>-15549893.677803</c:v>
                </c:pt>
                <c:pt idx="11857">
                  <c:v>-15610097.619475998</c:v>
                </c:pt>
                <c:pt idx="11858">
                  <c:v>-15670255.540070998</c:v>
                </c:pt>
                <c:pt idx="11859">
                  <c:v>-15730367.179871</c:v>
                </c:pt>
                <c:pt idx="11860">
                  <c:v>-15790432.278096998</c:v>
                </c:pt>
                <c:pt idx="11861">
                  <c:v>-15850450.572902001</c:v>
                </c:pt>
                <c:pt idx="11862">
                  <c:v>-15910421.80136</c:v>
                </c:pt>
                <c:pt idx="11863">
                  <c:v>-15970345.699457997</c:v>
                </c:pt>
                <c:pt idx="11864">
                  <c:v>-16030222.002087999</c:v>
                </c:pt>
                <c:pt idx="11865">
                  <c:v>-16090050.443035997</c:v>
                </c:pt>
                <c:pt idx="11866">
                  <c:v>-16149830.754977003</c:v>
                </c:pt>
                <c:pt idx="11867">
                  <c:v>-16209562.669459999</c:v>
                </c:pt>
                <c:pt idx="11868">
                  <c:v>-16269245.916905001</c:v>
                </c:pt>
                <c:pt idx="11869">
                  <c:v>-16328880.226589996</c:v>
                </c:pt>
                <c:pt idx="11870">
                  <c:v>-16388465.326641003</c:v>
                </c:pt>
                <c:pt idx="11871">
                  <c:v>-16448000.944026001</c:v>
                </c:pt>
                <c:pt idx="11872">
                  <c:v>-16507486.804544</c:v>
                </c:pt>
                <c:pt idx="11873">
                  <c:v>-16566922.632812999</c:v>
                </c:pt>
                <c:pt idx="11874">
                  <c:v>-16626308.152264997</c:v>
                </c:pt>
                <c:pt idx="11875">
                  <c:v>-16685643.085131003</c:v>
                </c:pt>
                <c:pt idx="11876">
                  <c:v>-16744927.152435998</c:v>
                </c:pt>
                <c:pt idx="11877">
                  <c:v>-16804160.073987</c:v>
                </c:pt>
                <c:pt idx="11878">
                  <c:v>-16863341.568360999</c:v>
                </c:pt>
                <c:pt idx="11879">
                  <c:v>-16922471.352899998</c:v>
                </c:pt>
                <c:pt idx="11880">
                  <c:v>-16981549.143693995</c:v>
                </c:pt>
                <c:pt idx="11881">
                  <c:v>-17040574.655577999</c:v>
                </c:pt>
                <c:pt idx="11882">
                  <c:v>-17099547.602116004</c:v>
                </c:pt>
                <c:pt idx="11883">
                  <c:v>-17158467.695592001</c:v>
                </c:pt>
                <c:pt idx="11884">
                  <c:v>-17217334.647002999</c:v>
                </c:pt>
                <c:pt idx="11885">
                  <c:v>-17276148.166042998</c:v>
                </c:pt>
                <c:pt idx="11886">
                  <c:v>-17334907.961094998</c:v>
                </c:pt>
                <c:pt idx="11887">
                  <c:v>-17393613.739220999</c:v>
                </c:pt>
                <c:pt idx="11888">
                  <c:v>-17452265.206147999</c:v>
                </c:pt>
                <c:pt idx="11889">
                  <c:v>-17510862.066260997</c:v>
                </c:pt>
                <c:pt idx="11890">
                  <c:v>-17569404.022589006</c:v>
                </c:pt>
                <c:pt idx="11891">
                  <c:v>-17627890.776794001</c:v>
                </c:pt>
                <c:pt idx="11892">
                  <c:v>-17686322.02916</c:v>
                </c:pt>
                <c:pt idx="11893">
                  <c:v>-17744697.478581998</c:v>
                </c:pt>
                <c:pt idx="11894">
                  <c:v>-17803016.822555006</c:v>
                </c:pt>
                <c:pt idx="11895">
                  <c:v>-17861279.757160001</c:v>
                </c:pt>
                <c:pt idx="11896">
                  <c:v>-17919485.977056</c:v>
                </c:pt>
                <c:pt idx="11897">
                  <c:v>-17977635.175462</c:v>
                </c:pt>
                <c:pt idx="11898">
                  <c:v>-18035727.044153001</c:v>
                </c:pt>
                <c:pt idx="11899">
                  <c:v>-18093761.273441996</c:v>
                </c:pt>
                <c:pt idx="11900">
                  <c:v>-18151737.552168</c:v>
                </c:pt>
                <c:pt idx="11901">
                  <c:v>-18209655.567686997</c:v>
                </c:pt>
                <c:pt idx="11902">
                  <c:v>-18267515.005856998</c:v>
                </c:pt>
                <c:pt idx="11903">
                  <c:v>-18325315.551027</c:v>
                </c:pt>
                <c:pt idx="11904">
                  <c:v>-18383056.886022005</c:v>
                </c:pt>
                <c:pt idx="11905">
                  <c:v>-18440738.692133002</c:v>
                </c:pt>
                <c:pt idx="11906">
                  <c:v>-18498360.649101999</c:v>
                </c:pt>
                <c:pt idx="11907">
                  <c:v>-18555922.435109001</c:v>
                </c:pt>
                <c:pt idx="11908">
                  <c:v>-18613423.726760998</c:v>
                </c:pt>
                <c:pt idx="11909">
                  <c:v>-18670864.199074998</c:v>
                </c:pt>
                <c:pt idx="11910">
                  <c:v>-18728243.525468998</c:v>
                </c:pt>
                <c:pt idx="11911">
                  <c:v>-18785561.377744999</c:v>
                </c:pt>
                <c:pt idx="11912">
                  <c:v>-18842817.426075995</c:v>
                </c:pt>
                <c:pt idx="11913">
                  <c:v>-18900011.338993005</c:v>
                </c:pt>
                <c:pt idx="11914">
                  <c:v>-18957142.783369996</c:v>
                </c:pt>
                <c:pt idx="11915">
                  <c:v>-19014211.424411997</c:v>
                </c:pt>
                <c:pt idx="11916">
                  <c:v>-19071216.925637994</c:v>
                </c:pt>
                <c:pt idx="11917">
                  <c:v>-19128158.948866997</c:v>
                </c:pt>
                <c:pt idx="11918">
                  <c:v>-19185037.154207002</c:v>
                </c:pt>
                <c:pt idx="11919">
                  <c:v>-19241851.200034</c:v>
                </c:pt>
                <c:pt idx="11920">
                  <c:v>-19298600.742984001</c:v>
                </c:pt>
                <c:pt idx="11921">
                  <c:v>-19355285.437934</c:v>
                </c:pt>
                <c:pt idx="11922">
                  <c:v>-19411904.937986001</c:v>
                </c:pt>
                <c:pt idx="11923">
                  <c:v>-19468458.894455001</c:v>
                </c:pt>
                <c:pt idx="11924">
                  <c:v>-19524946.956852</c:v>
                </c:pt>
                <c:pt idx="11925">
                  <c:v>-19581368.772867996</c:v>
                </c:pt>
                <c:pt idx="11926">
                  <c:v>-19637723.988359001</c:v>
                </c:pt>
                <c:pt idx="11927">
                  <c:v>-19694012.247329</c:v>
                </c:pt>
                <c:pt idx="11928">
                  <c:v>-19750233.191916</c:v>
                </c:pt>
                <c:pt idx="11929">
                  <c:v>-19806386.462372996</c:v>
                </c:pt>
                <c:pt idx="11930">
                  <c:v>-19862471.697053999</c:v>
                </c:pt>
                <c:pt idx="11931">
                  <c:v>-19918488.532398</c:v>
                </c:pt>
                <c:pt idx="11932">
                  <c:v>-19974436.602907002</c:v>
                </c:pt>
                <c:pt idx="11933">
                  <c:v>-20030315.541136999</c:v>
                </c:pt>
                <c:pt idx="11934">
                  <c:v>-20086124.977674995</c:v>
                </c:pt>
                <c:pt idx="11935">
                  <c:v>-20141864.541122999</c:v>
                </c:pt>
                <c:pt idx="11936">
                  <c:v>-20197533.858083002</c:v>
                </c:pt>
                <c:pt idx="11937">
                  <c:v>-20253132.553135999</c:v>
                </c:pt>
                <c:pt idx="11938">
                  <c:v>-20308660.248826999</c:v>
                </c:pt>
                <c:pt idx="11939">
                  <c:v>-20364116.565644998</c:v>
                </c:pt>
                <c:pt idx="11940">
                  <c:v>-20419501.122005999</c:v>
                </c:pt>
                <c:pt idx="11941">
                  <c:v>-20474813.534233999</c:v>
                </c:pt>
                <c:pt idx="11942">
                  <c:v>-20530053.416544005</c:v>
                </c:pt>
                <c:pt idx="11943">
                  <c:v>-20585220.381019995</c:v>
                </c:pt>
                <c:pt idx="11944">
                  <c:v>-20640314.037599999</c:v>
                </c:pt>
                <c:pt idx="11945">
                  <c:v>-20695333.994054999</c:v>
                </c:pt>
                <c:pt idx="11946">
                  <c:v>-20750279.855967999</c:v>
                </c:pt>
                <c:pt idx="11947">
                  <c:v>-20805151.226717997</c:v>
                </c:pt>
                <c:pt idx="11948">
                  <c:v>-20859947.707455002</c:v>
                </c:pt>
                <c:pt idx="11949">
                  <c:v>-20914668.897089001</c:v>
                </c:pt>
                <c:pt idx="11950">
                  <c:v>-20969314.392258</c:v>
                </c:pt>
                <c:pt idx="11951">
                  <c:v>-21023883.787317995</c:v>
                </c:pt>
                <c:pt idx="11952">
                  <c:v>-21078376.674317002</c:v>
                </c:pt>
                <c:pt idx="11953">
                  <c:v>-21132792.642974999</c:v>
                </c:pt>
                <c:pt idx="11954">
                  <c:v>-21187131.280662995</c:v>
                </c:pt>
                <c:pt idx="11955">
                  <c:v>-21241392.172383003</c:v>
                </c:pt>
                <c:pt idx="11956">
                  <c:v>-21295574.900743995</c:v>
                </c:pt>
                <c:pt idx="11957">
                  <c:v>-21349679.045942996</c:v>
                </c:pt>
                <c:pt idx="11958">
                  <c:v>-21403704.185740996</c:v>
                </c:pt>
                <c:pt idx="11959">
                  <c:v>-21457649.895442002</c:v>
                </c:pt>
                <c:pt idx="11960">
                  <c:v>-21511515.747868996</c:v>
                </c:pt>
                <c:pt idx="11961">
                  <c:v>-21565301.313342001</c:v>
                </c:pt>
                <c:pt idx="11962">
                  <c:v>-21619006.159657001</c:v>
                </c:pt>
                <c:pt idx="11963">
                  <c:v>-21672629.852060001</c:v>
                </c:pt>
                <c:pt idx="11964">
                  <c:v>-21726171.953222997</c:v>
                </c:pt>
                <c:pt idx="11965">
                  <c:v>-21779632.023223002</c:v>
                </c:pt>
                <c:pt idx="11966">
                  <c:v>-21833009.619518001</c:v>
                </c:pt>
                <c:pt idx="11967">
                  <c:v>-21886304.296918996</c:v>
                </c:pt>
                <c:pt idx="11968">
                  <c:v>-21939515.607569005</c:v>
                </c:pt>
                <c:pt idx="11969">
                  <c:v>-21992643.100915998</c:v>
                </c:pt>
                <c:pt idx="11970">
                  <c:v>-22045686.323690996</c:v>
                </c:pt>
                <c:pt idx="11971">
                  <c:v>-22098644.819876999</c:v>
                </c:pt>
                <c:pt idx="11972">
                  <c:v>-22151518.130690001</c:v>
                </c:pt>
                <c:pt idx="11973">
                  <c:v>-22204305.794546999</c:v>
                </c:pt>
                <c:pt idx="11974">
                  <c:v>-22257007.347044997</c:v>
                </c:pt>
                <c:pt idx="11975">
                  <c:v>-22309622.32093</c:v>
                </c:pt>
                <c:pt idx="11976">
                  <c:v>-22362150.246070996</c:v>
                </c:pt>
                <c:pt idx="11977">
                  <c:v>-22414590.649436999</c:v>
                </c:pt>
                <c:pt idx="11978">
                  <c:v>-22466943.055062</c:v>
                </c:pt>
                <c:pt idx="11979">
                  <c:v>-22519206.984023996</c:v>
                </c:pt>
                <c:pt idx="11980">
                  <c:v>-22571381.954414997</c:v>
                </c:pt>
                <c:pt idx="11981">
                  <c:v>-22623467.481307995</c:v>
                </c:pt>
                <c:pt idx="11982">
                  <c:v>-22675463.076735001</c:v>
                </c:pt>
                <c:pt idx="11983">
                  <c:v>-22727368.249654997</c:v>
                </c:pt>
                <c:pt idx="11984">
                  <c:v>-22779182.50592</c:v>
                </c:pt>
                <c:pt idx="11985">
                  <c:v>-22830905.348253999</c:v>
                </c:pt>
                <c:pt idx="11986">
                  <c:v>-22882536.276214998</c:v>
                </c:pt>
                <c:pt idx="11987">
                  <c:v>-22934074.786169998</c:v>
                </c:pt>
                <c:pt idx="11988">
                  <c:v>-22985520.371259</c:v>
                </c:pt>
                <c:pt idx="11989">
                  <c:v>-23036872.521367997</c:v>
                </c:pt>
                <c:pt idx="11990">
                  <c:v>-23088130.723094996</c:v>
                </c:pt>
                <c:pt idx="11991">
                  <c:v>-23139294.459720001</c:v>
                </c:pt>
                <c:pt idx="11992">
                  <c:v>-23190363.211167999</c:v>
                </c:pt>
                <c:pt idx="11993">
                  <c:v>-23241336.453981996</c:v>
                </c:pt>
                <c:pt idx="11994">
                  <c:v>-23292213.661286999</c:v>
                </c:pt>
                <c:pt idx="11995">
                  <c:v>-23342994.302755002</c:v>
                </c:pt>
                <c:pt idx="11996">
                  <c:v>-23393677.844572999</c:v>
                </c:pt>
                <c:pt idx="11997">
                  <c:v>-23444263.749409996</c:v>
                </c:pt>
                <c:pt idx="11998">
                  <c:v>-23494751.476377998</c:v>
                </c:pt>
                <c:pt idx="11999">
                  <c:v>-23545140.480998997</c:v>
                </c:pt>
                <c:pt idx="12000">
                  <c:v>-23595430.21517</c:v>
                </c:pt>
                <c:pt idx="12001">
                  <c:v>-23645620.127126005</c:v>
                </c:pt>
                <c:pt idx="12002">
                  <c:v>-23695709.661401995</c:v>
                </c:pt>
                <c:pt idx="12003">
                  <c:v>-23745698.258800998</c:v>
                </c:pt>
                <c:pt idx="12004">
                  <c:v>-23795585.356348999</c:v>
                </c:pt>
                <c:pt idx="12005">
                  <c:v>-23845370.387262002</c:v>
                </c:pt>
                <c:pt idx="12006">
                  <c:v>-23895052.780907996</c:v>
                </c:pt>
                <c:pt idx="12007">
                  <c:v>-23944631.962765995</c:v>
                </c:pt>
                <c:pt idx="12008">
                  <c:v>-23994107.354384005</c:v>
                </c:pt>
                <c:pt idx="12009">
                  <c:v>-24043478.373347998</c:v>
                </c:pt>
                <c:pt idx="12010">
                  <c:v>-24092744.433229998</c:v>
                </c:pt>
                <c:pt idx="12011">
                  <c:v>-24141904.943557996</c:v>
                </c:pt>
                <c:pt idx="12012">
                  <c:v>-24190959.309765</c:v>
                </c:pt>
                <c:pt idx="12013">
                  <c:v>-24239906.933154006</c:v>
                </c:pt>
                <c:pt idx="12014">
                  <c:v>-24288747.210852999</c:v>
                </c:pt>
                <c:pt idx="12015">
                  <c:v>-24337479.535770997</c:v>
                </c:pt>
                <c:pt idx="12016">
                  <c:v>-24386103.296556003</c:v>
                </c:pt>
                <c:pt idx="12017">
                  <c:v>-24434617.877549998</c:v>
                </c:pt>
                <c:pt idx="12018">
                  <c:v>-24483022.658744004</c:v>
                </c:pt>
                <c:pt idx="12019">
                  <c:v>-24531317.015733</c:v>
                </c:pt>
                <c:pt idx="12020">
                  <c:v>-24579500.319673002</c:v>
                </c:pt>
                <c:pt idx="12021">
                  <c:v>-24627571.937228002</c:v>
                </c:pt>
                <c:pt idx="12022">
                  <c:v>-24675531.230528999</c:v>
                </c:pt>
                <c:pt idx="12023">
                  <c:v>-24723377.557123005</c:v>
                </c:pt>
                <c:pt idx="12024">
                  <c:v>-24771110.269926</c:v>
                </c:pt>
                <c:pt idx="12025">
                  <c:v>-24818728.717174999</c:v>
                </c:pt>
                <c:pt idx="12026">
                  <c:v>-24866232.242374998</c:v>
                </c:pt>
                <c:pt idx="12027">
                  <c:v>-24913620.184252001</c:v>
                </c:pt>
                <c:pt idx="12028">
                  <c:v>-24960891.876699999</c:v>
                </c:pt>
                <c:pt idx="12029">
                  <c:v>-25008046.648731999</c:v>
                </c:pt>
                <c:pt idx="12030">
                  <c:v>-25055083.824425001</c:v>
                </c:pt>
                <c:pt idx="12031">
                  <c:v>-25102002.722867996</c:v>
                </c:pt>
                <c:pt idx="12032">
                  <c:v>-25148802.658107005</c:v>
                </c:pt>
                <c:pt idx="12033">
                  <c:v>-25195482.939095002</c:v>
                </c:pt>
                <c:pt idx="12034">
                  <c:v>-25242042.869631995</c:v>
                </c:pt>
                <c:pt idx="12035">
                  <c:v>-25288481.74831</c:v>
                </c:pt>
                <c:pt idx="12036">
                  <c:v>-25334798.868457999</c:v>
                </c:pt>
                <c:pt idx="12037">
                  <c:v>-25380993.518084005</c:v>
                </c:pt>
                <c:pt idx="12038">
                  <c:v>-25427064.979815997</c:v>
                </c:pt>
                <c:pt idx="12039">
                  <c:v>-25473012.530843996</c:v>
                </c:pt>
                <c:pt idx="12040">
                  <c:v>-25518835.442859996</c:v>
                </c:pt>
                <c:pt idx="12041">
                  <c:v>-25564532.981995996</c:v>
                </c:pt>
                <c:pt idx="12042">
                  <c:v>-25610104.408762999</c:v>
                </c:pt>
                <c:pt idx="12043">
                  <c:v>-25655548.977990996</c:v>
                </c:pt>
                <c:pt idx="12044">
                  <c:v>-25700865.938763</c:v>
                </c:pt>
                <c:pt idx="12045">
                  <c:v>-25746054.534353003</c:v>
                </c:pt>
                <c:pt idx="12046">
                  <c:v>-25791114.002157003</c:v>
                </c:pt>
                <c:pt idx="12047">
                  <c:v>-25836043.573632997</c:v>
                </c:pt>
                <c:pt idx="12048">
                  <c:v>-25880842.474230997</c:v>
                </c:pt>
                <c:pt idx="12049">
                  <c:v>-25925509.923323002</c:v>
                </c:pt>
                <c:pt idx="12050">
                  <c:v>-25970045.134140003</c:v>
                </c:pt>
                <c:pt idx="12051">
                  <c:v>-26014447.313696001</c:v>
                </c:pt>
                <c:pt idx="12052">
                  <c:v>-26058715.662721999</c:v>
                </c:pt>
                <c:pt idx="12053">
                  <c:v>-26102849.375592999</c:v>
                </c:pt>
                <c:pt idx="12054">
                  <c:v>-26146847.640253998</c:v>
                </c:pt>
                <c:pt idx="12055">
                  <c:v>-26190709.638147004</c:v>
                </c:pt>
                <c:pt idx="12056">
                  <c:v>-26234434.544137999</c:v>
                </c:pt>
                <c:pt idx="12057">
                  <c:v>-26278021.526436999</c:v>
                </c:pt>
                <c:pt idx="12058">
                  <c:v>-26321469.746525001</c:v>
                </c:pt>
                <c:pt idx="12059">
                  <c:v>-26364778.359074</c:v>
                </c:pt>
                <c:pt idx="12060">
                  <c:v>-26407946.511867996</c:v>
                </c:pt>
                <c:pt idx="12061">
                  <c:v>-26450973.345722001</c:v>
                </c:pt>
                <c:pt idx="12062">
                  <c:v>-26493857.994401995</c:v>
                </c:pt>
                <c:pt idx="12063">
                  <c:v>-26536599.584539</c:v>
                </c:pt>
                <c:pt idx="12064">
                  <c:v>-26579197.235550001</c:v>
                </c:pt>
                <c:pt idx="12065">
                  <c:v>-26621650.059548002</c:v>
                </c:pt>
                <c:pt idx="12066">
                  <c:v>-26663957.161257997</c:v>
                </c:pt>
                <c:pt idx="12067">
                  <c:v>-26706117.637927003</c:v>
                </c:pt>
                <c:pt idx="12068">
                  <c:v>-26748130.579237998</c:v>
                </c:pt>
                <c:pt idx="12069">
                  <c:v>-26789995.067216996</c:v>
                </c:pt>
                <c:pt idx="12070">
                  <c:v>-26831710.176141001</c:v>
                </c:pt>
                <c:pt idx="12071">
                  <c:v>-26873274.972446997</c:v>
                </c:pt>
                <c:pt idx="12072">
                  <c:v>-26914688.514635</c:v>
                </c:pt>
                <c:pt idx="12073">
                  <c:v>-26955949.853174001</c:v>
                </c:pt>
                <c:pt idx="12074">
                  <c:v>-26997058.030400999</c:v>
                </c:pt>
                <c:pt idx="12075">
                  <c:v>-27038012.080427997</c:v>
                </c:pt>
                <c:pt idx="12076">
                  <c:v>-27078811.029033002</c:v>
                </c:pt>
                <c:pt idx="12077">
                  <c:v>-27119453.893566001</c:v>
                </c:pt>
                <c:pt idx="12078">
                  <c:v>-27159939.682839997</c:v>
                </c:pt>
                <c:pt idx="12079">
                  <c:v>-27200267.397027999</c:v>
                </c:pt>
                <c:pt idx="12080">
                  <c:v>-27240436.027555</c:v>
                </c:pt>
                <c:pt idx="12081">
                  <c:v>-27280444.556991</c:v>
                </c:pt>
                <c:pt idx="12082">
                  <c:v>-27320291.958939001</c:v>
                </c:pt>
                <c:pt idx="12083">
                  <c:v>-27359977.197921999</c:v>
                </c:pt>
                <c:pt idx="12084">
                  <c:v>-27399499.229271997</c:v>
                </c:pt>
                <c:pt idx="12085">
                  <c:v>-27438856.999012996</c:v>
                </c:pt>
                <c:pt idx="12086">
                  <c:v>-27478049.443742998</c:v>
                </c:pt>
                <c:pt idx="12087">
                  <c:v>-27517075.490513995</c:v>
                </c:pt>
                <c:pt idx="12088">
                  <c:v>-27555934.056715</c:v>
                </c:pt>
                <c:pt idx="12089">
                  <c:v>-27594624.049942002</c:v>
                </c:pt>
                <c:pt idx="12090">
                  <c:v>-27633144.367878996</c:v>
                </c:pt>
                <c:pt idx="12091">
                  <c:v>-27671493.898166005</c:v>
                </c:pt>
                <c:pt idx="12092">
                  <c:v>-27709671.518274006</c:v>
                </c:pt>
                <c:pt idx="12093">
                  <c:v>-27747676.095370997</c:v>
                </c:pt>
                <c:pt idx="12094">
                  <c:v>-27785506.486187998</c:v>
                </c:pt>
                <c:pt idx="12095">
                  <c:v>-27823161.536885999</c:v>
                </c:pt>
                <c:pt idx="12096">
                  <c:v>-27860640.082914997</c:v>
                </c:pt>
                <c:pt idx="12097">
                  <c:v>-27897940.948874995</c:v>
                </c:pt>
                <c:pt idx="12098">
                  <c:v>-27935062.948376</c:v>
                </c:pt>
                <c:pt idx="12099">
                  <c:v>-27972004.883887995</c:v>
                </c:pt>
                <c:pt idx="12100">
                  <c:v>-28008765.546597999</c:v>
                </c:pt>
                <c:pt idx="12101">
                  <c:v>-28045343.716257002</c:v>
                </c:pt>
                <c:pt idx="12102">
                  <c:v>-28081738.161030997</c:v>
                </c:pt>
                <c:pt idx="12103">
                  <c:v>-28117947.637345001</c:v>
                </c:pt>
                <c:pt idx="12104">
                  <c:v>-28153970.889722001</c:v>
                </c:pt>
                <c:pt idx="12105">
                  <c:v>-28189806.650628999</c:v>
                </c:pt>
                <c:pt idx="12106">
                  <c:v>-28225453.640310001</c:v>
                </c:pt>
                <c:pt idx="12107">
                  <c:v>-28260910.566618998</c:v>
                </c:pt>
                <c:pt idx="12108">
                  <c:v>-28296176.124857999</c:v>
                </c:pt>
                <c:pt idx="12109">
                  <c:v>-28331248.997596998</c:v>
                </c:pt>
                <c:pt idx="12110">
                  <c:v>-28366127.854507003</c:v>
                </c:pt>
                <c:pt idx="12111">
                  <c:v>-28400811.352178998</c:v>
                </c:pt>
                <c:pt idx="12112">
                  <c:v>-28435298.133942001</c:v>
                </c:pt>
                <c:pt idx="12113">
                  <c:v>-28469586.829684999</c:v>
                </c:pt>
                <c:pt idx="12114">
                  <c:v>-28503676.055662997</c:v>
                </c:pt>
                <c:pt idx="12115">
                  <c:v>-28537564.414312001</c:v>
                </c:pt>
                <c:pt idx="12116">
                  <c:v>-28571250.494054999</c:v>
                </c:pt>
                <c:pt idx="12117">
                  <c:v>-28604732.869102001</c:v>
                </c:pt>
                <c:pt idx="12118">
                  <c:v>-28638010.099252999</c:v>
                </c:pt>
                <c:pt idx="12119">
                  <c:v>-28671080.729690995</c:v>
                </c:pt>
                <c:pt idx="12120">
                  <c:v>-28703943.290777002</c:v>
                </c:pt>
                <c:pt idx="12121">
                  <c:v>-28736596.297835995</c:v>
                </c:pt>
                <c:pt idx="12122">
                  <c:v>-28769038.250946</c:v>
                </c:pt>
                <c:pt idx="12123">
                  <c:v>-28801267.634711999</c:v>
                </c:pt>
                <c:pt idx="12124">
                  <c:v>-28833282.918048002</c:v>
                </c:pt>
                <c:pt idx="12125">
                  <c:v>-28865082.553952001</c:v>
                </c:pt>
                <c:pt idx="12126">
                  <c:v>-28896664.979264997</c:v>
                </c:pt>
                <c:pt idx="12127">
                  <c:v>-28928028.614445999</c:v>
                </c:pt>
                <c:pt idx="12128">
                  <c:v>-28959171.863327</c:v>
                </c:pt>
                <c:pt idx="12129">
                  <c:v>-28990093.112865999</c:v>
                </c:pt>
                <c:pt idx="12130">
                  <c:v>-29020790.732903</c:v>
                </c:pt>
                <c:pt idx="12131">
                  <c:v>-29051263.075904999</c:v>
                </c:pt>
                <c:pt idx="12132">
                  <c:v>-29081508.476705</c:v>
                </c:pt>
                <c:pt idx="12133">
                  <c:v>-29111525.252240997</c:v>
                </c:pt>
                <c:pt idx="12134">
                  <c:v>-29141311.701285996</c:v>
                </c:pt>
                <c:pt idx="12135">
                  <c:v>-29170866.104177002</c:v>
                </c:pt>
                <c:pt idx="12136">
                  <c:v>-29200186.722532999</c:v>
                </c:pt>
                <c:pt idx="12137">
                  <c:v>-29229271.798974998</c:v>
                </c:pt>
                <c:pt idx="12138">
                  <c:v>-29258119.556832001</c:v>
                </c:pt>
                <c:pt idx="12139">
                  <c:v>-29286728.19985</c:v>
                </c:pt>
                <c:pt idx="12140">
                  <c:v>-29315095.911887996</c:v>
                </c:pt>
                <c:pt idx="12141">
                  <c:v>-29343220.856614001</c:v>
                </c:pt>
                <c:pt idx="12142">
                  <c:v>-29371101.177191</c:v>
                </c:pt>
                <c:pt idx="12143">
                  <c:v>-29398734.995956998</c:v>
                </c:pt>
                <c:pt idx="12144">
                  <c:v>-29426120.414101001</c:v>
                </c:pt>
                <c:pt idx="12145">
                  <c:v>-29453255.511333</c:v>
                </c:pt>
                <c:pt idx="12146">
                  <c:v>-29480138.345542997</c:v>
                </c:pt>
                <c:pt idx="12147">
                  <c:v>-29506766.952459998</c:v>
                </c:pt>
                <c:pt idx="12148">
                  <c:v>-29533139.345292997</c:v>
                </c:pt>
                <c:pt idx="12149">
                  <c:v>-29559253.514381003</c:v>
                </c:pt>
                <c:pt idx="12150">
                  <c:v>-29585107.426820997</c:v>
                </c:pt>
                <c:pt idx="12151">
                  <c:v>-29610699.026094999</c:v>
                </c:pt>
                <c:pt idx="12152">
                  <c:v>-29636026.231690995</c:v>
                </c:pt>
                <c:pt idx="12153">
                  <c:v>-29661086.938710999</c:v>
                </c:pt>
                <c:pt idx="12154">
                  <c:v>-29685879.017476</c:v>
                </c:pt>
                <c:pt idx="12155">
                  <c:v>-29710400.313122004</c:v>
                </c:pt>
                <c:pt idx="12156">
                  <c:v>-29734648.645180006</c:v>
                </c:pt>
                <c:pt idx="12157">
                  <c:v>-29758621.807163</c:v>
                </c:pt>
                <c:pt idx="12158">
                  <c:v>-29782317.566126004</c:v>
                </c:pt>
                <c:pt idx="12159">
                  <c:v>-29805733.662232</c:v>
                </c:pt>
                <c:pt idx="12160">
                  <c:v>-29828867.808297001</c:v>
                </c:pt>
                <c:pt idx="12161">
                  <c:v>-29851717.689337999</c:v>
                </c:pt>
                <c:pt idx="12162">
                  <c:v>-29874280.962095995</c:v>
                </c:pt>
                <c:pt idx="12163">
                  <c:v>-29896555.254562005</c:v>
                </c:pt>
                <c:pt idx="12164">
                  <c:v>-29918538.165486999</c:v>
                </c:pt>
                <c:pt idx="12165">
                  <c:v>-29940227.263880998</c:v>
                </c:pt>
                <c:pt idx="12166">
                  <c:v>-29961620.088505</c:v>
                </c:pt>
                <c:pt idx="12167">
                  <c:v>-29982714.147344001</c:v>
                </c:pt>
                <c:pt idx="12168">
                  <c:v>-30003506.917077996</c:v>
                </c:pt>
                <c:pt idx="12169">
                  <c:v>-30023995.842535</c:v>
                </c:pt>
                <c:pt idx="12170">
                  <c:v>-30044178.336137004</c:v>
                </c:pt>
                <c:pt idx="12171">
                  <c:v>-30064051.777325999</c:v>
                </c:pt>
                <c:pt idx="12172">
                  <c:v>-30083613.511982001</c:v>
                </c:pt>
                <c:pt idx="12173">
                  <c:v>-30102860.851832997</c:v>
                </c:pt>
                <c:pt idx="12174">
                  <c:v>-30121791.073839996</c:v>
                </c:pt>
                <c:pt idx="12175">
                  <c:v>-30140401.419580001</c:v>
                </c:pt>
                <c:pt idx="12176">
                  <c:v>-30158689.094602998</c:v>
                </c:pt>
                <c:pt idx="12177">
                  <c:v>-30176651.267786998</c:v>
                </c:pt>
                <c:pt idx="12178">
                  <c:v>-30194285.070666999</c:v>
                </c:pt>
                <c:pt idx="12179">
                  <c:v>-30211587.596758001</c:v>
                </c:pt>
                <c:pt idx="12180">
                  <c:v>-30228555.900852997</c:v>
                </c:pt>
                <c:pt idx="12181">
                  <c:v>-30245186.998312999</c:v>
                </c:pt>
                <c:pt idx="12182">
                  <c:v>-30261477.864332005</c:v>
                </c:pt>
                <c:pt idx="12183">
                  <c:v>-30277425.433196001</c:v>
                </c:pt>
                <c:pt idx="12184">
                  <c:v>-30293026.597510997</c:v>
                </c:pt>
                <c:pt idx="12185">
                  <c:v>-30308278.207424998</c:v>
                </c:pt>
                <c:pt idx="12186">
                  <c:v>-30323177.069821995</c:v>
                </c:pt>
                <c:pt idx="12187">
                  <c:v>-30337719.947500996</c:v>
                </c:pt>
                <c:pt idx="12188">
                  <c:v>-30351903.558338001</c:v>
                </c:pt>
                <c:pt idx="12189">
                  <c:v>-30365724.574418996</c:v>
                </c:pt>
                <c:pt idx="12190">
                  <c:v>-30379179.621160999</c:v>
                </c:pt>
                <c:pt idx="12191">
                  <c:v>-30392265.276407</c:v>
                </c:pt>
                <c:pt idx="12192">
                  <c:v>-30404978.069497995</c:v>
                </c:pt>
                <c:pt idx="12193">
                  <c:v>-30417314.480324</c:v>
                </c:pt>
                <c:pt idx="12194">
                  <c:v>-30429270.938352004</c:v>
                </c:pt>
                <c:pt idx="12195">
                  <c:v>-30440843.821624</c:v>
                </c:pt>
                <c:pt idx="12196">
                  <c:v>-30452029.455740996</c:v>
                </c:pt>
                <c:pt idx="12197">
                  <c:v>-30462824.112807002</c:v>
                </c:pt>
                <c:pt idx="12198">
                  <c:v>-30473224.010360003</c:v>
                </c:pt>
                <c:pt idx="12199">
                  <c:v>-30483225.310263</c:v>
                </c:pt>
                <c:pt idx="12200">
                  <c:v>-30492824.117580004</c:v>
                </c:pt>
                <c:pt idx="12201">
                  <c:v>-30502016.479409002</c:v>
                </c:pt>
                <c:pt idx="12202">
                  <c:v>-30510798.383692995</c:v>
                </c:pt>
                <c:pt idx="12203">
                  <c:v>-30519165.758002006</c:v>
                </c:pt>
                <c:pt idx="12204">
                  <c:v>-30527114.468273997</c:v>
                </c:pt>
                <c:pt idx="12205">
                  <c:v>-30534640.317530002</c:v>
                </c:pt>
                <c:pt idx="12206">
                  <c:v>-30541739.044557001</c:v>
                </c:pt>
                <c:pt idx="12207">
                  <c:v>-30548406.322542999</c:v>
                </c:pt>
                <c:pt idx="12208">
                  <c:v>-30554637.757690996</c:v>
                </c:pt>
                <c:pt idx="12209">
                  <c:v>-30560428.887786001</c:v>
                </c:pt>
                <c:pt idx="12210">
                  <c:v>-30565775.180727001</c:v>
                </c:pt>
                <c:pt idx="12211">
                  <c:v>-30570672.033012997</c:v>
                </c:pt>
                <c:pt idx="12212">
                  <c:v>-30575114.768199001</c:v>
                </c:pt>
                <c:pt idx="12213">
                  <c:v>-30579098.635295</c:v>
                </c:pt>
                <c:pt idx="12214">
                  <c:v>-30582618.807133</c:v>
                </c:pt>
                <c:pt idx="12215">
                  <c:v>-30585670.378681</c:v>
                </c:pt>
                <c:pt idx="12216">
                  <c:v>-30588248.365309</c:v>
                </c:pt>
                <c:pt idx="12217">
                  <c:v>-30590347.701012995</c:v>
                </c:pt>
                <c:pt idx="12218">
                  <c:v>-30591963.236581001</c:v>
                </c:pt>
                <c:pt idx="12219">
                  <c:v>-30593089.737710997</c:v>
                </c:pt>
                <c:pt idx="12220">
                  <c:v>-30593721.883071996</c:v>
                </c:pt>
                <c:pt idx="12221">
                  <c:v>-30593854.262308002</c:v>
                </c:pt>
                <c:pt idx="12222">
                  <c:v>-30593481.373990998</c:v>
                </c:pt>
                <c:pt idx="12223">
                  <c:v>-30592597.623505</c:v>
                </c:pt>
                <c:pt idx="12224">
                  <c:v>-30591197.320869997</c:v>
                </c:pt>
                <c:pt idx="12225">
                  <c:v>-30589274.678507004</c:v>
                </c:pt>
                <c:pt idx="12226">
                  <c:v>-30586823.808929004</c:v>
                </c:pt>
                <c:pt idx="12227">
                  <c:v>-30583838.722362999</c:v>
                </c:pt>
                <c:pt idx="12228">
                  <c:v>-30580313.324307002</c:v>
                </c:pt>
                <c:pt idx="12229">
                  <c:v>-30576241.413006999</c:v>
                </c:pt>
                <c:pt idx="12230">
                  <c:v>-30571616.676855005</c:v>
                </c:pt>
                <c:pt idx="12231">
                  <c:v>-30566432.691709999</c:v>
                </c:pt>
                <c:pt idx="12232">
                  <c:v>-30560682.918137003</c:v>
                </c:pt>
                <c:pt idx="12233">
                  <c:v>-30554360.698557004</c:v>
                </c:pt>
                <c:pt idx="12234">
                  <c:v>-30547459.254308999</c:v>
                </c:pt>
                <c:pt idx="12235">
                  <c:v>-30539971.682612997</c:v>
                </c:pt>
                <c:pt idx="12236">
                  <c:v>-30531890.953450996</c:v>
                </c:pt>
                <c:pt idx="12237">
                  <c:v>-30523209.906328</c:v>
                </c:pt>
                <c:pt idx="12238">
                  <c:v>-30513921.246944997</c:v>
                </c:pt>
                <c:pt idx="12239">
                  <c:v>-30504017.543757997</c:v>
                </c:pt>
                <c:pt idx="12240">
                  <c:v>-30493491.224416997</c:v>
                </c:pt>
                <c:pt idx="12241">
                  <c:v>-30482334.572101001</c:v>
                </c:pt>
                <c:pt idx="12242">
                  <c:v>-30470539.721722998</c:v>
                </c:pt>
                <c:pt idx="12243">
                  <c:v>-30458098.656007003</c:v>
                </c:pt>
                <c:pt idx="12244">
                  <c:v>-30445003.201437995</c:v>
                </c:pt>
                <c:pt idx="12245">
                  <c:v>-30431245.024074998</c:v>
                </c:pt>
                <c:pt idx="12246">
                  <c:v>-30416815.625210997</c:v>
                </c:pt>
                <c:pt idx="12247">
                  <c:v>-30401706.336897999</c:v>
                </c:pt>
                <c:pt idx="12248">
                  <c:v>-30385908.317307003</c:v>
                </c:pt>
                <c:pt idx="12249">
                  <c:v>-30369412.545930997</c:v>
                </c:pt>
                <c:pt idx="12250">
                  <c:v>-30352209.818615001</c:v>
                </c:pt>
                <c:pt idx="12251">
                  <c:v>-30334290.742416997</c:v>
                </c:pt>
                <c:pt idx="12252">
                  <c:v>-30315645.730274998</c:v>
                </c:pt>
                <c:pt idx="12253">
                  <c:v>-30296264.995497998</c:v>
                </c:pt>
                <c:pt idx="12254">
                  <c:v>-30276138.546039</c:v>
                </c:pt>
                <c:pt idx="12255">
                  <c:v>-30255256.178576004</c:v>
                </c:pt>
                <c:pt idx="12256">
                  <c:v>-30233607.472362999</c:v>
                </c:pt>
                <c:pt idx="12257">
                  <c:v>-30211181.782862995</c:v>
                </c:pt>
                <c:pt idx="12258">
                  <c:v>-30187968.235133</c:v>
                </c:pt>
                <c:pt idx="12259">
                  <c:v>-30163955.716972001</c:v>
                </c:pt>
                <c:pt idx="12260">
                  <c:v>-30139132.871799</c:v>
                </c:pt>
                <c:pt idx="12261">
                  <c:v>-30113488.091265995</c:v>
                </c:pt>
                <c:pt idx="12262">
                  <c:v>-30087009.507580001</c:v>
                </c:pt>
                <c:pt idx="12263">
                  <c:v>-30059684.985536996</c:v>
                </c:pt>
                <c:pt idx="12264">
                  <c:v>-30031502.114229005</c:v>
                </c:pt>
                <c:pt idx="12265">
                  <c:v>-30002448.198440999</c:v>
                </c:pt>
                <c:pt idx="12266">
                  <c:v>-29972510.249692995</c:v>
                </c:pt>
                <c:pt idx="12267">
                  <c:v>-29941674.976925999</c:v>
                </c:pt>
                <c:pt idx="12268">
                  <c:v>-29909928.776816998</c:v>
                </c:pt>
                <c:pt idx="12269">
                  <c:v>-29877257.723691996</c:v>
                </c:pt>
                <c:pt idx="12270">
                  <c:v>-29843647.559025999</c:v>
                </c:pt>
                <c:pt idx="12271">
                  <c:v>-29809083.680507001</c:v>
                </c:pt>
                <c:pt idx="12272">
                  <c:v>-29773551.130647</c:v>
                </c:pt>
                <c:pt idx="12273">
                  <c:v>-29737034.584904999</c:v>
                </c:pt>
                <c:pt idx="12274">
                  <c:v>-29699518.339311998</c:v>
                </c:pt>
                <c:pt idx="12275">
                  <c:v>-29660986.297554001</c:v>
                </c:pt>
                <c:pt idx="12276">
                  <c:v>-29621421.957509998</c:v>
                </c:pt>
                <c:pt idx="12277">
                  <c:v>-29580808.397186004</c:v>
                </c:pt>
                <c:pt idx="12278">
                  <c:v>-29539128.260035995</c:v>
                </c:pt>
                <c:pt idx="12279">
                  <c:v>-29496363.739634</c:v>
                </c:pt>
                <c:pt idx="12280">
                  <c:v>-29452496.563644998</c:v>
                </c:pt>
                <c:pt idx="12281">
                  <c:v>-29407507.977079995</c:v>
                </c:pt>
                <c:pt idx="12282">
                  <c:v>-29361378.724776998</c:v>
                </c:pt>
                <c:pt idx="12283">
                  <c:v>-29314089.033074997</c:v>
                </c:pt>
                <c:pt idx="12284">
                  <c:v>-29265618.590636998</c:v>
                </c:pt>
                <c:pt idx="12285">
                  <c:v>-29215946.528359003</c:v>
                </c:pt>
                <c:pt idx="12286">
                  <c:v>-29165051.398332004</c:v>
                </c:pt>
                <c:pt idx="12287">
                  <c:v>-29112911.151790999</c:v>
                </c:pt>
                <c:pt idx="12288">
                  <c:v>-29059503.115991</c:v>
                </c:pt>
                <c:pt idx="12289">
                  <c:v>-29004803.969954997</c:v>
                </c:pt>
                <c:pt idx="12290">
                  <c:v>-28948789.719014</c:v>
                </c:pt>
                <c:pt idx="12291">
                  <c:v>-28891435.668079998</c:v>
                </c:pt>
                <c:pt idx="12292">
                  <c:v>-28832716.393566001</c:v>
                </c:pt>
                <c:pt idx="12293">
                  <c:v>-28772605.713870995</c:v>
                </c:pt>
                <c:pt idx="12294">
                  <c:v>-28711076.658343002</c:v>
                </c:pt>
                <c:pt idx="12295">
                  <c:v>-28648101.434624001</c:v>
                </c:pt>
                <c:pt idx="12296">
                  <c:v>-28583651.394270997</c:v>
                </c:pt>
                <c:pt idx="12297">
                  <c:v>-28517696.996552005</c:v>
                </c:pt>
                <c:pt idx="12298">
                  <c:v>-28450207.77028</c:v>
                </c:pt>
                <c:pt idx="12299">
                  <c:v>-28381152.273580998</c:v>
                </c:pt>
                <c:pt idx="12300">
                  <c:v>-28310498.051437996</c:v>
                </c:pt>
                <c:pt idx="12301">
                  <c:v>-28238211.590868995</c:v>
                </c:pt>
                <c:pt idx="12302">
                  <c:v>-28164258.273590997</c:v>
                </c:pt>
                <c:pt idx="12303">
                  <c:v>-28088602.325967997</c:v>
                </c:pt>
                <c:pt idx="12304">
                  <c:v>-28011206.766094998</c:v>
                </c:pt>
                <c:pt idx="12305">
                  <c:v>-27932033.347772997</c:v>
                </c:pt>
                <c:pt idx="12306">
                  <c:v>-27851042.501194</c:v>
                </c:pt>
                <c:pt idx="12307">
                  <c:v>-27768193.270072997</c:v>
                </c:pt>
                <c:pt idx="12308">
                  <c:v>-27683443.244976997</c:v>
                </c:pt>
                <c:pt idx="12309">
                  <c:v>-27596748.492580999</c:v>
                </c:pt>
                <c:pt idx="12310">
                  <c:v>-27508063.480526</c:v>
                </c:pt>
                <c:pt idx="12311">
                  <c:v>-27417340.997569997</c:v>
                </c:pt>
                <c:pt idx="12312">
                  <c:v>-27324532.068659</c:v>
                </c:pt>
                <c:pt idx="12313">
                  <c:v>-27229585.864523999</c:v>
                </c:pt>
                <c:pt idx="12314">
                  <c:v>-27132449.605388999</c:v>
                </c:pt>
                <c:pt idx="12315">
                  <c:v>-27033068.458305001</c:v>
                </c:pt>
                <c:pt idx="12316">
                  <c:v>-26931385.427607995</c:v>
                </c:pt>
                <c:pt idx="12317">
                  <c:v>-26827341.237945002</c:v>
                </c:pt>
                <c:pt idx="12318">
                  <c:v>-26720874.209237002</c:v>
                </c:pt>
                <c:pt idx="12319">
                  <c:v>-26611920.122923005</c:v>
                </c:pt>
                <c:pt idx="12320">
                  <c:v>-26500412.078738</c:v>
                </c:pt>
                <c:pt idx="12321">
                  <c:v>-26386280.341200996</c:v>
                </c:pt>
                <c:pt idx="12322">
                  <c:v>-26269452.174935002</c:v>
                </c:pt>
                <c:pt idx="12323">
                  <c:v>-26149851.667810995</c:v>
                </c:pt>
                <c:pt idx="12324">
                  <c:v>-26027399.540837996</c:v>
                </c:pt>
                <c:pt idx="12325">
                  <c:v>-25902012.943577994</c:v>
                </c:pt>
                <c:pt idx="12326">
                  <c:v>-25773605.233759001</c:v>
                </c:pt>
                <c:pt idx="12327">
                  <c:v>-25642085.739600997</c:v>
                </c:pt>
                <c:pt idx="12328">
                  <c:v>-25507359.503196001</c:v>
                </c:pt>
                <c:pt idx="12329">
                  <c:v>-25369327.003134001</c:v>
                </c:pt>
                <c:pt idx="12330">
                  <c:v>-25227883.854309004</c:v>
                </c:pt>
                <c:pt idx="12331">
                  <c:v>-25082920.482644994</c:v>
                </c:pt>
                <c:pt idx="12332">
                  <c:v>-24934321.7722</c:v>
                </c:pt>
                <c:pt idx="12333">
                  <c:v>-24781966.681791995</c:v>
                </c:pt>
                <c:pt idx="12334">
                  <c:v>-24625727.827966001</c:v>
                </c:pt>
                <c:pt idx="12335">
                  <c:v>-24465471.030721001</c:v>
                </c:pt>
                <c:pt idx="12336">
                  <c:v>-24301054.817958999</c:v>
                </c:pt>
                <c:pt idx="12337">
                  <c:v>-24132329.884133998</c:v>
                </c:pt>
                <c:pt idx="12338">
                  <c:v>-23959138.497950997</c:v>
                </c:pt>
                <c:pt idx="12339">
                  <c:v>-23781313.853349999</c:v>
                </c:pt>
                <c:pt idx="12340">
                  <c:v>-23598679.357179999</c:v>
                </c:pt>
                <c:pt idx="12341">
                  <c:v>-23411047.846130002</c:v>
                </c:pt>
                <c:pt idx="12342">
                  <c:v>-23218220.724418998</c:v>
                </c:pt>
                <c:pt idx="12343">
                  <c:v>-23019987.012600001</c:v>
                </c:pt>
                <c:pt idx="12344">
                  <c:v>-22816122.296417996</c:v>
                </c:pt>
                <c:pt idx="12345">
                  <c:v>-22606387.563114997</c:v>
                </c:pt>
                <c:pt idx="12346">
                  <c:v>-22390527.910684001</c:v>
                </c:pt>
                <c:pt idx="12347">
                  <c:v>-22168271.113442998</c:v>
                </c:pt>
                <c:pt idx="12348">
                  <c:v>-21939326.024767999</c:v>
                </c:pt>
                <c:pt idx="12349">
                  <c:v>-21703380.794891994</c:v>
                </c:pt>
                <c:pt idx="12350">
                  <c:v>-21460100.878242001</c:v>
                </c:pt>
                <c:pt idx="12351">
                  <c:v>-21209126.800719</c:v>
                </c:pt>
                <c:pt idx="12352">
                  <c:v>-20950071.652653001</c:v>
                </c:pt>
                <c:pt idx="12353">
                  <c:v>-20682518.267558996</c:v>
                </c:pt>
                <c:pt idx="12354">
                  <c:v>-20406016.040355999</c:v>
                </c:pt>
                <c:pt idx="12355">
                  <c:v>-20120077.331036001</c:v>
                </c:pt>
                <c:pt idx="12356">
                  <c:v>-19824173.390882</c:v>
                </c:pt>
                <c:pt idx="12357">
                  <c:v>-19517729.737854</c:v>
                </c:pt>
                <c:pt idx="12358">
                  <c:v>-19200120.895694997</c:v>
                </c:pt>
                <c:pt idx="12359">
                  <c:v>-18870664.397318002</c:v>
                </c:pt>
                <c:pt idx="12360">
                  <c:v>-18528613.937123001</c:v>
                </c:pt>
                <c:pt idx="12361">
                  <c:v>-18173151.539030999</c:v>
                </c:pt>
                <c:pt idx="12362">
                  <c:v>-17803378.587554999</c:v>
                </c:pt>
                <c:pt idx="12363">
                  <c:v>-17418305.548854001</c:v>
                </c:pt>
                <c:pt idx="12364">
                  <c:v>-17016840.189082</c:v>
                </c:pt>
                <c:pt idx="12365">
                  <c:v>-16597774.081390001</c:v>
                </c:pt>
                <c:pt idx="12366">
                  <c:v>-16159767.185994998</c:v>
                </c:pt>
                <c:pt idx="12367">
                  <c:v>-15701330.299089998</c:v>
                </c:pt>
                <c:pt idx="12368">
                  <c:v>-15220805.211743003</c:v>
                </c:pt>
                <c:pt idx="12369">
                  <c:v>-14716342.525758002</c:v>
                </c:pt>
                <c:pt idx="12370">
                  <c:v>-14185877.283637</c:v>
                </c:pt>
                <c:pt idx="12371">
                  <c:v>-13627102.956421001</c:v>
                </c:pt>
                <c:pt idx="12372">
                  <c:v>-13037445.013351003</c:v>
                </c:pt>
                <c:pt idx="12373">
                  <c:v>-12414036.458435001</c:v>
                </c:pt>
                <c:pt idx="12374">
                  <c:v>-11753699.653341003</c:v>
                </c:pt>
                <c:pt idx="12375">
                  <c:v>-11052941.892295998</c:v>
                </c:pt>
                <c:pt idx="12376">
                  <c:v>-10307977.166061997</c:v>
                </c:pt>
                <c:pt idx="12377">
                  <c:v>-9514794.0909249987</c:v>
                </c:pt>
                <c:pt idx="12378">
                  <c:v>-8669300.6808800008</c:v>
                </c:pt>
                <c:pt idx="12379">
                  <c:v>-7767590.1065950003</c:v>
                </c:pt>
                <c:pt idx="12380">
                  <c:v>-6806384.393180999</c:v>
                </c:pt>
                <c:pt idx="12381">
                  <c:v>-5783714.9031440001</c:v>
                </c:pt>
                <c:pt idx="12382">
                  <c:v>-4699867.5287879994</c:v>
                </c:pt>
                <c:pt idx="12383">
                  <c:v>-3558523.6271029999</c:v>
                </c:pt>
                <c:pt idx="12384">
                  <c:v>-2367842.4715509997</c:v>
                </c:pt>
                <c:pt idx="12385">
                  <c:v>-1141006.262754</c:v>
                </c:pt>
                <c:pt idx="12386">
                  <c:v>104331.47303099999</c:v>
                </c:pt>
                <c:pt idx="12387">
                  <c:v>1347946.3715240001</c:v>
                </c:pt>
                <c:pt idx="12388">
                  <c:v>2569861.9006769997</c:v>
                </c:pt>
                <c:pt idx="12389">
                  <c:v>3753075.2143279999</c:v>
                </c:pt>
                <c:pt idx="12390">
                  <c:v>4885241.2607700005</c:v>
                </c:pt>
                <c:pt idx="12391">
                  <c:v>5959009.2311920002</c:v>
                </c:pt>
                <c:pt idx="12392">
                  <c:v>6971347.250349001</c:v>
                </c:pt>
                <c:pt idx="12393">
                  <c:v>7922422.4566760007</c:v>
                </c:pt>
                <c:pt idx="12394">
                  <c:v>8814481.1639590021</c:v>
                </c:pt>
                <c:pt idx="12395">
                  <c:v>9650946.8166199997</c:v>
                </c:pt>
                <c:pt idx="12396">
                  <c:v>10435782.503059002</c:v>
                </c:pt>
                <c:pt idx="12397">
                  <c:v>11173081.309349</c:v>
                </c:pt>
                <c:pt idx="12398">
                  <c:v>11866824.463571999</c:v>
                </c:pt>
                <c:pt idx="12399">
                  <c:v>12520752.098409997</c:v>
                </c:pt>
                <c:pt idx="12400">
                  <c:v>13138304.846059998</c:v>
                </c:pt>
                <c:pt idx="12401">
                  <c:v>13722607.602523997</c:v>
                </c:pt>
                <c:pt idx="12402">
                  <c:v>14276476.955554999</c:v>
                </c:pt>
                <c:pt idx="12403">
                  <c:v>14802440.828500001</c:v>
                </c:pt>
                <c:pt idx="12404">
                  <c:v>15302763.508682001</c:v>
                </c:pt>
                <c:pt idx="12405">
                  <c:v>15779472.134716</c:v>
                </c:pt>
                <c:pt idx="12406">
                  <c:v>16234382.496160001</c:v>
                </c:pt>
                <c:pt idx="12407">
                  <c:v>16669123.062574998</c:v>
                </c:pt>
                <c:pt idx="12408">
                  <c:v>17085156.779449996</c:v>
                </c:pt>
                <c:pt idx="12409">
                  <c:v>17483800.518846001</c:v>
                </c:pt>
                <c:pt idx="12410">
                  <c:v>17866242.261295997</c:v>
                </c:pt>
                <c:pt idx="12411">
                  <c:v>18233556.178697001</c:v>
                </c:pt>
                <c:pt idx="12412">
                  <c:v>18586715.826198</c:v>
                </c:pt>
                <c:pt idx="12413">
                  <c:v>18926605.658415999</c:v>
                </c:pt>
                <c:pt idx="12414">
                  <c:v>19254031.076440997</c:v>
                </c:pt>
                <c:pt idx="12415">
                  <c:v>19569727.195170999</c:v>
                </c:pt>
                <c:pt idx="12416">
                  <c:v>19874366.500613995</c:v>
                </c:pt>
                <c:pt idx="12417">
                  <c:v>20168565.546507001</c:v>
                </c:pt>
                <c:pt idx="12418">
                  <c:v>20452890.820340998</c:v>
                </c:pt>
                <c:pt idx="12419">
                  <c:v>20727863.891345002</c:v>
                </c:pt>
                <c:pt idx="12420">
                  <c:v>20993965.937401995</c:v>
                </c:pt>
                <c:pt idx="12421">
                  <c:v>21251641.734195001</c:v>
                </c:pt>
                <c:pt idx="12422">
                  <c:v>21501303.178104002</c:v>
                </c:pt>
                <c:pt idx="12423">
                  <c:v>21743332.404167999</c:v>
                </c:pt>
                <c:pt idx="12424">
                  <c:v>21978084.551754005</c:v>
                </c:pt>
                <c:pt idx="12425">
                  <c:v>22205890.223126005</c:v>
                </c:pt>
                <c:pt idx="12426">
                  <c:v>22427057.673769001</c:v>
                </c:pt>
                <c:pt idx="12427">
                  <c:v>22641874.767932002</c:v>
                </c:pt>
                <c:pt idx="12428">
                  <c:v>22850610.728220999</c:v>
                </c:pt>
                <c:pt idx="12429">
                  <c:v>23053517.704190001</c:v>
                </c:pt>
                <c:pt idx="12430">
                  <c:v>23250832.181481995</c:v>
                </c:pt>
                <c:pt idx="12431">
                  <c:v>23442776.250232998</c:v>
                </c:pt>
                <c:pt idx="12432">
                  <c:v>23629558.749000996</c:v>
                </c:pt>
                <c:pt idx="12433">
                  <c:v>23811376.298356004</c:v>
                </c:pt>
                <c:pt idx="12434">
                  <c:v>23988414.236492001</c:v>
                </c:pt>
                <c:pt idx="12435">
                  <c:v>24160847.467640992</c:v>
                </c:pt>
                <c:pt idx="12436">
                  <c:v>24328841.232762001</c:v>
                </c:pt>
                <c:pt idx="12437">
                  <c:v>24492551.810781002</c:v>
                </c:pt>
                <c:pt idx="12438">
                  <c:v>24652127.157697</c:v>
                </c:pt>
                <c:pt idx="12439">
                  <c:v>24807707.489967998</c:v>
                </c:pt>
                <c:pt idx="12440">
                  <c:v>24959425.817876</c:v>
                </c:pt>
                <c:pt idx="12441">
                  <c:v>25107408.433869995</c:v>
                </c:pt>
                <c:pt idx="12442">
                  <c:v>25251775.360344</c:v>
                </c:pt>
                <c:pt idx="12443">
                  <c:v>25392640.760806002</c:v>
                </c:pt>
                <c:pt idx="12444">
                  <c:v>25530113.317940999</c:v>
                </c:pt>
                <c:pt idx="12445">
                  <c:v>25664296.581703994</c:v>
                </c:pt>
                <c:pt idx="12446">
                  <c:v>25795289.290228002</c:v>
                </c:pt>
                <c:pt idx="12447">
                  <c:v>25923185.666047998</c:v>
                </c:pt>
                <c:pt idx="12448">
                  <c:v>26048075.689875998</c:v>
                </c:pt>
                <c:pt idx="12449">
                  <c:v>26170045.353923999</c:v>
                </c:pt>
                <c:pt idx="12450">
                  <c:v>26289176.896583002</c:v>
                </c:pt>
                <c:pt idx="12451">
                  <c:v>26405549.020064998</c:v>
                </c:pt>
                <c:pt idx="12452">
                  <c:v>26519237.092477996</c:v>
                </c:pt>
                <c:pt idx="12453">
                  <c:v>26630313.335646</c:v>
                </c:pt>
                <c:pt idx="12454">
                  <c:v>26738846.999843996</c:v>
                </c:pt>
                <c:pt idx="12455">
                  <c:v>26844904.526557002</c:v>
                </c:pt>
                <c:pt idx="12456">
                  <c:v>26948549.700202998</c:v>
                </c:pt>
                <c:pt idx="12457">
                  <c:v>27049843.789719995</c:v>
                </c:pt>
                <c:pt idx="12458">
                  <c:v>27148845.680816997</c:v>
                </c:pt>
                <c:pt idx="12459">
                  <c:v>27245611.999611996</c:v>
                </c:pt>
                <c:pt idx="12460">
                  <c:v>27340197.228328999</c:v>
                </c:pt>
                <c:pt idx="12461">
                  <c:v>27432653.813647997</c:v>
                </c:pt>
                <c:pt idx="12462">
                  <c:v>27523032.268269997</c:v>
                </c:pt>
                <c:pt idx="12463">
                  <c:v>27611381.266199999</c:v>
                </c:pt>
                <c:pt idx="12464">
                  <c:v>27697747.732198</c:v>
                </c:pt>
                <c:pt idx="12465">
                  <c:v>27782176.925832998</c:v>
                </c:pt>
                <c:pt idx="12466">
                  <c:v>27864712.520527001</c:v>
                </c:pt>
                <c:pt idx="12467">
                  <c:v>27945396.677932005</c:v>
                </c:pt>
                <c:pt idx="12468">
                  <c:v>28024270.117977999</c:v>
                </c:pt>
                <c:pt idx="12469">
                  <c:v>28101372.184886999</c:v>
                </c:pt>
                <c:pt idx="12470">
                  <c:v>28176740.909426998</c:v>
                </c:pt>
                <c:pt idx="12471">
                  <c:v>28250413.067666996</c:v>
                </c:pt>
                <c:pt idx="12472">
                  <c:v>28322424.236462001</c:v>
                </c:pt>
                <c:pt idx="12473">
                  <c:v>28392808.845878996</c:v>
                </c:pt>
                <c:pt idx="12474">
                  <c:v>28461600.228781</c:v>
                </c:pt>
                <c:pt idx="12475">
                  <c:v>28528830.667730998</c:v>
                </c:pt>
                <c:pt idx="12476">
                  <c:v>28594531.439410996</c:v>
                </c:pt>
                <c:pt idx="12477">
                  <c:v>28658732.856688999</c:v>
                </c:pt>
                <c:pt idx="12478">
                  <c:v>28721464.308506005</c:v>
                </c:pt>
                <c:pt idx="12479">
                  <c:v>28782754.297693998</c:v>
                </c:pt>
                <c:pt idx="12480">
                  <c:v>28842630.476876002</c:v>
                </c:pt>
                <c:pt idx="12481">
                  <c:v>28901119.682546001</c:v>
                </c:pt>
                <c:pt idx="12482">
                  <c:v>28958247.967444994</c:v>
                </c:pt>
                <c:pt idx="12483">
                  <c:v>29014040.631340001</c:v>
                </c:pt>
                <c:pt idx="12484">
                  <c:v>29068522.250290997</c:v>
                </c:pt>
                <c:pt idx="12485">
                  <c:v>29121716.704497997</c:v>
                </c:pt>
                <c:pt idx="12486">
                  <c:v>29173647.204814997</c:v>
                </c:pt>
                <c:pt idx="12487">
                  <c:v>29224336.317999005</c:v>
                </c:pt>
                <c:pt idx="12488">
                  <c:v>29273805.990771998</c:v>
                </c:pt>
                <c:pt idx="12489">
                  <c:v>29322077.572758</c:v>
                </c:pt>
                <c:pt idx="12490">
                  <c:v>29369171.838364005</c:v>
                </c:pt>
                <c:pt idx="12491">
                  <c:v>29415109.007653002</c:v>
                </c:pt>
                <c:pt idx="12492">
                  <c:v>29459908.766282</c:v>
                </c:pt>
                <c:pt idx="12493">
                  <c:v>29503590.284529001</c:v>
                </c:pt>
                <c:pt idx="12494">
                  <c:v>29546172.235484999</c:v>
                </c:pt>
                <c:pt idx="12495">
                  <c:v>29587672.812437005</c:v>
                </c:pt>
                <c:pt idx="12496">
                  <c:v>29628109.745496996</c:v>
                </c:pt>
                <c:pt idx="12497">
                  <c:v>29667500.317501999</c:v>
                </c:pt>
                <c:pt idx="12498">
                  <c:v>29705861.379237998</c:v>
                </c:pt>
                <c:pt idx="12499">
                  <c:v>29743209.364011995</c:v>
                </c:pt>
                <c:pt idx="12500">
                  <c:v>29779560.301615994</c:v>
                </c:pt>
                <c:pt idx="12501">
                  <c:v>29814929.831693996</c:v>
                </c:pt>
                <c:pt idx="12502">
                  <c:v>29849333.216567002</c:v>
                </c:pt>
                <c:pt idx="12503">
                  <c:v>29882785.353525005</c:v>
                </c:pt>
                <c:pt idx="12504">
                  <c:v>29915300.786615998</c:v>
                </c:pt>
                <c:pt idx="12505">
                  <c:v>29946893.717962999</c:v>
                </c:pt>
                <c:pt idx="12506">
                  <c:v>29977578.018624004</c:v>
                </c:pt>
                <c:pt idx="12507">
                  <c:v>30007367.239021</c:v>
                </c:pt>
                <c:pt idx="12508">
                  <c:v>30036274.618954003</c:v>
                </c:pt>
                <c:pt idx="12509">
                  <c:v>30064313.097232997</c:v>
                </c:pt>
                <c:pt idx="12510">
                  <c:v>30091495.320921998</c:v>
                </c:pt>
                <c:pt idx="12511">
                  <c:v>30117833.654238999</c:v>
                </c:pt>
                <c:pt idx="12512">
                  <c:v>30143340.187110998</c:v>
                </c:pt>
                <c:pt idx="12513">
                  <c:v>30168026.743402995</c:v>
                </c:pt>
                <c:pt idx="12514">
                  <c:v>30191904.888840996</c:v>
                </c:pt>
                <c:pt idx="12515">
                  <c:v>30214985.938639</c:v>
                </c:pt>
                <c:pt idx="12516">
                  <c:v>30237280.964839995</c:v>
                </c:pt>
                <c:pt idx="12517">
                  <c:v>30258800.803392</c:v>
                </c:pt>
                <c:pt idx="12518">
                  <c:v>30279556.060959</c:v>
                </c:pt>
                <c:pt idx="12519">
                  <c:v>30299557.121497996</c:v>
                </c:pt>
                <c:pt idx="12520">
                  <c:v>30318814.152583003</c:v>
                </c:pt>
                <c:pt idx="12521">
                  <c:v>30337337.111517999</c:v>
                </c:pt>
                <c:pt idx="12522">
                  <c:v>30355135.751224</c:v>
                </c:pt>
                <c:pt idx="12523">
                  <c:v>30372219.625927001</c:v>
                </c:pt>
                <c:pt idx="12524">
                  <c:v>30388598.096636999</c:v>
                </c:pt>
                <c:pt idx="12525">
                  <c:v>30404280.336449999</c:v>
                </c:pt>
                <c:pt idx="12526">
                  <c:v>30419275.335657001</c:v>
                </c:pt>
                <c:pt idx="12527">
                  <c:v>30433591.906684998</c:v>
                </c:pt>
                <c:pt idx="12528">
                  <c:v>30447238.688864999</c:v>
                </c:pt>
                <c:pt idx="12529">
                  <c:v>30460224.153046001</c:v>
                </c:pt>
                <c:pt idx="12530">
                  <c:v>30472556.606050003</c:v>
                </c:pt>
                <c:pt idx="12531">
                  <c:v>30484244.194979999</c:v>
                </c:pt>
                <c:pt idx="12532">
                  <c:v>30495294.911387</c:v>
                </c:pt>
                <c:pt idx="12533">
                  <c:v>30505716.595299002</c:v>
                </c:pt>
                <c:pt idx="12534">
                  <c:v>30515516.939121</c:v>
                </c:pt>
                <c:pt idx="12535">
                  <c:v>30524703.491404995</c:v>
                </c:pt>
                <c:pt idx="12536">
                  <c:v>30533283.660505999</c:v>
                </c:pt>
                <c:pt idx="12537">
                  <c:v>30541264.718113001</c:v>
                </c:pt>
                <c:pt idx="12538">
                  <c:v>30548653.802676</c:v>
                </c:pt>
                <c:pt idx="12539">
                  <c:v>30555457.922716998</c:v>
                </c:pt>
                <c:pt idx="12540">
                  <c:v>30561683.960046995</c:v>
                </c:pt>
                <c:pt idx="12541">
                  <c:v>30567338.672874</c:v>
                </c:pt>
                <c:pt idx="12542">
                  <c:v>30572428.698821999</c:v>
                </c:pt>
                <c:pt idx="12543">
                  <c:v>30576960.557851002</c:v>
                </c:pt>
                <c:pt idx="12544">
                  <c:v>30580940.655097999</c:v>
                </c:pt>
                <c:pt idx="12545">
                  <c:v>30584375.283616994</c:v>
                </c:pt>
                <c:pt idx="12546">
                  <c:v>30587270.627052005</c:v>
                </c:pt>
                <c:pt idx="12547">
                  <c:v>30589632.762220997</c:v>
                </c:pt>
                <c:pt idx="12548">
                  <c:v>30591467.661623996</c:v>
                </c:pt>
                <c:pt idx="12549">
                  <c:v>30592781.195882</c:v>
                </c:pt>
                <c:pt idx="12550">
                  <c:v>30593579.136097003</c:v>
                </c:pt>
                <c:pt idx="12551">
                  <c:v>30593867.156147003</c:v>
                </c:pt>
                <c:pt idx="12552">
                  <c:v>30593650.834920004</c:v>
                </c:pt>
                <c:pt idx="12553">
                  <c:v>30592935.658470999</c:v>
                </c:pt>
                <c:pt idx="12554">
                  <c:v>30591727.022127002</c:v>
                </c:pt>
                <c:pt idx="12555">
                  <c:v>30590030.232533</c:v>
                </c:pt>
                <c:pt idx="12556">
                  <c:v>30587850.509629</c:v>
                </c:pt>
                <c:pt idx="12557">
                  <c:v>30585192.988586001</c:v>
                </c:pt>
                <c:pt idx="12558">
                  <c:v>30582062.721675992</c:v>
                </c:pt>
                <c:pt idx="12559">
                  <c:v>30578464.680096</c:v>
                </c:pt>
                <c:pt idx="12560">
                  <c:v>30574403.755740996</c:v>
                </c:pt>
                <c:pt idx="12561">
                  <c:v>30569884.762926999</c:v>
                </c:pt>
                <c:pt idx="12562">
                  <c:v>30564912.440064996</c:v>
                </c:pt>
                <c:pt idx="12563">
                  <c:v>30559491.451294996</c:v>
                </c:pt>
                <c:pt idx="12564">
                  <c:v>30553626.388072997</c:v>
                </c:pt>
                <c:pt idx="12565">
                  <c:v>30547321.770709999</c:v>
                </c:pt>
                <c:pt idx="12566">
                  <c:v>30540582.049881995</c:v>
                </c:pt>
                <c:pt idx="12567">
                  <c:v>30533411.608086005</c:v>
                </c:pt>
                <c:pt idx="12568">
                  <c:v>30525814.761069994</c:v>
                </c:pt>
                <c:pt idx="12569">
                  <c:v>30517795.759213995</c:v>
                </c:pt>
                <c:pt idx="12570">
                  <c:v>30509358.788887002</c:v>
                </c:pt>
                <c:pt idx="12571">
                  <c:v>30500507.973754998</c:v>
                </c:pt>
                <c:pt idx="12572">
                  <c:v>30491247.37607</c:v>
                </c:pt>
                <c:pt idx="12573">
                  <c:v>30481580.997910995</c:v>
                </c:pt>
                <c:pt idx="12574">
                  <c:v>30471512.782407995</c:v>
                </c:pt>
                <c:pt idx="12575">
                  <c:v>30461046.614920005</c:v>
                </c:pt>
                <c:pt idx="12576">
                  <c:v>30450186.324196003</c:v>
                </c:pt>
                <c:pt idx="12577">
                  <c:v>30438935.683499996</c:v>
                </c:pt>
                <c:pt idx="12578">
                  <c:v>30427298.411706999</c:v>
                </c:pt>
                <c:pt idx="12579">
                  <c:v>30415278.174378</c:v>
                </c:pt>
                <c:pt idx="12580">
                  <c:v>30402878.584800996</c:v>
                </c:pt>
                <c:pt idx="12581">
                  <c:v>30390103.205007996</c:v>
                </c:pt>
                <c:pt idx="12582">
                  <c:v>30376955.546776</c:v>
                </c:pt>
                <c:pt idx="12583">
                  <c:v>30363439.072588</c:v>
                </c:pt>
                <c:pt idx="12584">
                  <c:v>30349557.196582004</c:v>
                </c:pt>
                <c:pt idx="12585">
                  <c:v>30335313.285476994</c:v>
                </c:pt>
                <c:pt idx="12586">
                  <c:v>30320710.659467999</c:v>
                </c:pt>
                <c:pt idx="12587">
                  <c:v>30305752.593110997</c:v>
                </c:pt>
                <c:pt idx="12588">
                  <c:v>30290442.316175003</c:v>
                </c:pt>
                <c:pt idx="12589">
                  <c:v>30274783.014487002</c:v>
                </c:pt>
                <c:pt idx="12590">
                  <c:v>30258777.830745</c:v>
                </c:pt>
                <c:pt idx="12591">
                  <c:v>30242429.865318995</c:v>
                </c:pt>
                <c:pt idx="12592">
                  <c:v>30225742.177032001</c:v>
                </c:pt>
                <c:pt idx="12593">
                  <c:v>30208717.783919998</c:v>
                </c:pt>
                <c:pt idx="12594">
                  <c:v>30191359.663981002</c:v>
                </c:pt>
                <c:pt idx="12595">
                  <c:v>30173670.755895995</c:v>
                </c:pt>
                <c:pt idx="12596">
                  <c:v>30155653.959747002</c:v>
                </c:pt>
                <c:pt idx="12597">
                  <c:v>30137312.137707002</c:v>
                </c:pt>
                <c:pt idx="12598">
                  <c:v>30118648.114722002</c:v>
                </c:pt>
                <c:pt idx="12599">
                  <c:v>30099664.679170001</c:v>
                </c:pt>
                <c:pt idx="12600">
                  <c:v>30080364.583516996</c:v>
                </c:pt>
                <c:pt idx="12601">
                  <c:v>30060750.544945002</c:v>
                </c:pt>
                <c:pt idx="12602">
                  <c:v>30040825.245973997</c:v>
                </c:pt>
                <c:pt idx="12603">
                  <c:v>30020591.335069999</c:v>
                </c:pt>
                <c:pt idx="12604">
                  <c:v>30000051.427235994</c:v>
                </c:pt>
                <c:pt idx="12605">
                  <c:v>29979208.104596004</c:v>
                </c:pt>
                <c:pt idx="12606">
                  <c:v>29958063.916955005</c:v>
                </c:pt>
                <c:pt idx="12607">
                  <c:v>29936621.382362001</c:v>
                </c:pt>
                <c:pt idx="12608">
                  <c:v>29914882.987647992</c:v>
                </c:pt>
                <c:pt idx="12609">
                  <c:v>29892851.188960001</c:v>
                </c:pt>
                <c:pt idx="12610">
                  <c:v>29870528.412280001</c:v>
                </c:pt>
                <c:pt idx="12611">
                  <c:v>29847917.053932998</c:v>
                </c:pt>
                <c:pt idx="12612">
                  <c:v>29825019.481087994</c:v>
                </c:pt>
                <c:pt idx="12613">
                  <c:v>29801838.03224</c:v>
                </c:pt>
                <c:pt idx="12614">
                  <c:v>29778375.017696001</c:v>
                </c:pt>
                <c:pt idx="12615">
                  <c:v>29754632.720032997</c:v>
                </c:pt>
                <c:pt idx="12616">
                  <c:v>29730613.394561</c:v>
                </c:pt>
                <c:pt idx="12617">
                  <c:v>29706319.269770995</c:v>
                </c:pt>
                <c:pt idx="12618">
                  <c:v>29681752.547771998</c:v>
                </c:pt>
                <c:pt idx="12619">
                  <c:v>29656915.404717997</c:v>
                </c:pt>
                <c:pt idx="12620">
                  <c:v>29631809.991237998</c:v>
                </c:pt>
                <c:pt idx="12621">
                  <c:v>29606438.432837997</c:v>
                </c:pt>
                <c:pt idx="12622">
                  <c:v>29580802.830310002</c:v>
                </c:pt>
                <c:pt idx="12623">
                  <c:v>29554905.260129001</c:v>
                </c:pt>
                <c:pt idx="12624">
                  <c:v>29528747.774836998</c:v>
                </c:pt>
                <c:pt idx="12625">
                  <c:v>29502332.403425995</c:v>
                </c:pt>
                <c:pt idx="12626">
                  <c:v>29475661.151707999</c:v>
                </c:pt>
                <c:pt idx="12627">
                  <c:v>29448736.002682</c:v>
                </c:pt>
                <c:pt idx="12628">
                  <c:v>29421558.916890997</c:v>
                </c:pt>
                <c:pt idx="12629">
                  <c:v>29394131.832773</c:v>
                </c:pt>
                <c:pt idx="12630">
                  <c:v>29366456.667002998</c:v>
                </c:pt>
                <c:pt idx="12631">
                  <c:v>29338535.314831998</c:v>
                </c:pt>
                <c:pt idx="12632">
                  <c:v>29310369.650419001</c:v>
                </c:pt>
                <c:pt idx="12633">
                  <c:v>29281961.527148996</c:v>
                </c:pt>
                <c:pt idx="12634">
                  <c:v>29253312.777957998</c:v>
                </c:pt>
                <c:pt idx="12635">
                  <c:v>29224425.215638995</c:v>
                </c:pt>
                <c:pt idx="12636">
                  <c:v>29195300.633153003</c:v>
                </c:pt>
                <c:pt idx="12637">
                  <c:v>29165940.803923</c:v>
                </c:pt>
                <c:pt idx="12638">
                  <c:v>29136347.482133996</c:v>
                </c:pt>
                <c:pt idx="12639">
                  <c:v>29106522.403014995</c:v>
                </c:pt>
                <c:pt idx="12640">
                  <c:v>29076467.283127997</c:v>
                </c:pt>
                <c:pt idx="12641">
                  <c:v>29046183.820644997</c:v>
                </c:pt>
                <c:pt idx="12642">
                  <c:v>29015673.695614997</c:v>
                </c:pt>
                <c:pt idx="12643">
                  <c:v>28984938.570240997</c:v>
                </c:pt>
                <c:pt idx="12644">
                  <c:v>28953980.089132</c:v>
                </c:pt>
                <c:pt idx="12645">
                  <c:v>28922799.879569001</c:v>
                </c:pt>
                <c:pt idx="12646">
                  <c:v>28891399.551754005</c:v>
                </c:pt>
                <c:pt idx="12647">
                  <c:v>28859780.69906</c:v>
                </c:pt>
                <c:pt idx="12648">
                  <c:v>28827944.898272</c:v>
                </c:pt>
                <c:pt idx="12649">
                  <c:v>28795893.709828995</c:v>
                </c:pt>
                <c:pt idx="12650">
                  <c:v>28763628.678058002</c:v>
                </c:pt>
                <c:pt idx="12651">
                  <c:v>28731151.331406001</c:v>
                </c:pt>
                <c:pt idx="12652">
                  <c:v>28698463.182663996</c:v>
                </c:pt>
                <c:pt idx="12653">
                  <c:v>28665565.729189999</c:v>
                </c:pt>
                <c:pt idx="12654">
                  <c:v>28632460.453130998</c:v>
                </c:pt>
                <c:pt idx="12655">
                  <c:v>28599148.821632002</c:v>
                </c:pt>
                <c:pt idx="12656">
                  <c:v>28565632.287052002</c:v>
                </c:pt>
                <c:pt idx="12657">
                  <c:v>28531912.287167996</c:v>
                </c:pt>
                <c:pt idx="12658">
                  <c:v>28497990.245378997</c:v>
                </c:pt>
                <c:pt idx="12659">
                  <c:v>28463867.570905998</c:v>
                </c:pt>
                <c:pt idx="12660">
                  <c:v>28429545.658989005</c:v>
                </c:pt>
                <c:pt idx="12661">
                  <c:v>28395025.891078997</c:v>
                </c:pt>
                <c:pt idx="12662">
                  <c:v>28360309.635028001</c:v>
                </c:pt>
                <c:pt idx="12663">
                  <c:v>28325398.245276995</c:v>
                </c:pt>
                <c:pt idx="12664">
                  <c:v>28290293.063034996</c:v>
                </c:pt>
                <c:pt idx="12665">
                  <c:v>28254995.416462999</c:v>
                </c:pt>
                <c:pt idx="12666">
                  <c:v>28219506.620848995</c:v>
                </c:pt>
                <c:pt idx="12667">
                  <c:v>28183827.978781998</c:v>
                </c:pt>
                <c:pt idx="12668">
                  <c:v>28147960.780322</c:v>
                </c:pt>
                <c:pt idx="12669">
                  <c:v>28111906.303172</c:v>
                </c:pt>
                <c:pt idx="12670">
                  <c:v>28075665.812837001</c:v>
                </c:pt>
                <c:pt idx="12671">
                  <c:v>28039240.562794</c:v>
                </c:pt>
                <c:pt idx="12672">
                  <c:v>28002631.794642996</c:v>
                </c:pt>
                <c:pt idx="12673">
                  <c:v>27965840.73827</c:v>
                </c:pt>
                <c:pt idx="12674">
                  <c:v>27928868.612003002</c:v>
                </c:pt>
                <c:pt idx="12675">
                  <c:v>27891716.622756004</c:v>
                </c:pt>
                <c:pt idx="12676">
                  <c:v>27854385.966187999</c:v>
                </c:pt>
                <c:pt idx="12677">
                  <c:v>27816877.826839998</c:v>
                </c:pt>
                <c:pt idx="12678">
                  <c:v>27779193.378288999</c:v>
                </c:pt>
                <c:pt idx="12679">
                  <c:v>27741333.783283997</c:v>
                </c:pt>
                <c:pt idx="12680">
                  <c:v>27703300.193886999</c:v>
                </c:pt>
                <c:pt idx="12681">
                  <c:v>27665093.751612995</c:v>
                </c:pt>
                <c:pt idx="12682">
                  <c:v>27626715.587560996</c:v>
                </c:pt>
                <c:pt idx="12683">
                  <c:v>27588166.822553001</c:v>
                </c:pt>
                <c:pt idx="12684">
                  <c:v>27549448.567257997</c:v>
                </c:pt>
                <c:pt idx="12685">
                  <c:v>27510561.922327001</c:v>
                </c:pt>
                <c:pt idx="12686">
                  <c:v>27471507.978518002</c:v>
                </c:pt>
                <c:pt idx="12687">
                  <c:v>27432287.816817999</c:v>
                </c:pt>
                <c:pt idx="12688">
                  <c:v>27392902.508570999</c:v>
                </c:pt>
                <c:pt idx="12689">
                  <c:v>27353353.115593001</c:v>
                </c:pt>
                <c:pt idx="12690">
                  <c:v>27313640.690297</c:v>
                </c:pt>
                <c:pt idx="12691">
                  <c:v>27273766.275805995</c:v>
                </c:pt>
                <c:pt idx="12692">
                  <c:v>27233730.906069998</c:v>
                </c:pt>
                <c:pt idx="12693">
                  <c:v>27193535.605980001</c:v>
                </c:pt>
                <c:pt idx="12694">
                  <c:v>27153181.391477995</c:v>
                </c:pt>
                <c:pt idx="12695">
                  <c:v>27112669.269667998</c:v>
                </c:pt>
                <c:pt idx="12696">
                  <c:v>27072000.238926005</c:v>
                </c:pt>
                <c:pt idx="12697">
                  <c:v>27031175.289002996</c:v>
                </c:pt>
                <c:pt idx="12698">
                  <c:v>26990195.401132997</c:v>
                </c:pt>
                <c:pt idx="12699">
                  <c:v>26949061.548138</c:v>
                </c:pt>
                <c:pt idx="12700">
                  <c:v>26907774.694523003</c:v>
                </c:pt>
                <c:pt idx="12701">
                  <c:v>26866335.796585999</c:v>
                </c:pt>
                <c:pt idx="12702">
                  <c:v>26824745.802507002</c:v>
                </c:pt>
                <c:pt idx="12703">
                  <c:v>26783005.652451999</c:v>
                </c:pt>
                <c:pt idx="12704">
                  <c:v>26741116.278669</c:v>
                </c:pt>
                <c:pt idx="12705">
                  <c:v>26699078.605576001</c:v>
                </c:pt>
                <c:pt idx="12706">
                  <c:v>26656893.549861997</c:v>
                </c:pt>
                <c:pt idx="12707">
                  <c:v>26614562.020572998</c:v>
                </c:pt>
                <c:pt idx="12708">
                  <c:v>26572084.919204</c:v>
                </c:pt>
                <c:pt idx="12709">
                  <c:v>26529463.139790002</c:v>
                </c:pt>
                <c:pt idx="12710">
                  <c:v>26486697.568991002</c:v>
                </c:pt>
                <c:pt idx="12711">
                  <c:v>26443789.086177997</c:v>
                </c:pt>
                <c:pt idx="12712">
                  <c:v>26400738.563519996</c:v>
                </c:pt>
                <c:pt idx="12713">
                  <c:v>26357546.866068002</c:v>
                </c:pt>
                <c:pt idx="12714">
                  <c:v>26314214.851833995</c:v>
                </c:pt>
                <c:pt idx="12715">
                  <c:v>26270743.371878996</c:v>
                </c:pt>
                <c:pt idx="12716">
                  <c:v>26227133.270387001</c:v>
                </c:pt>
                <c:pt idx="12717">
                  <c:v>26183385.384745002</c:v>
                </c:pt>
                <c:pt idx="12718">
                  <c:v>26139500.545624997</c:v>
                </c:pt>
                <c:pt idx="12719">
                  <c:v>26095479.577057</c:v>
                </c:pt>
                <c:pt idx="12720">
                  <c:v>26051323.296507001</c:v>
                </c:pt>
                <c:pt idx="12721">
                  <c:v>26007032.514947999</c:v>
                </c:pt>
                <c:pt idx="12722">
                  <c:v>25962608.036938999</c:v>
                </c:pt>
                <c:pt idx="12723">
                  <c:v>25918050.660692997</c:v>
                </c:pt>
                <c:pt idx="12724">
                  <c:v>25873361.178151004</c:v>
                </c:pt>
                <c:pt idx="12725">
                  <c:v>25828540.375050999</c:v>
                </c:pt>
                <c:pt idx="12726">
                  <c:v>25783589.030999001</c:v>
                </c:pt>
                <c:pt idx="12727">
                  <c:v>25738507.919537</c:v>
                </c:pt>
                <c:pt idx="12728">
                  <c:v>25693297.80821</c:v>
                </c:pt>
                <c:pt idx="12729">
                  <c:v>25647959.458632</c:v>
                </c:pt>
                <c:pt idx="12730">
                  <c:v>25602493.626556009</c:v>
                </c:pt>
                <c:pt idx="12731">
                  <c:v>25556901.061931998</c:v>
                </c:pt>
                <c:pt idx="12732">
                  <c:v>25511182.508978002</c:v>
                </c:pt>
                <c:pt idx="12733">
                  <c:v>25465338.706236001</c:v>
                </c:pt>
                <c:pt idx="12734">
                  <c:v>25419370.386640996</c:v>
                </c:pt>
                <c:pt idx="12735">
                  <c:v>25373278.277577002</c:v>
                </c:pt>
                <c:pt idx="12736">
                  <c:v>25327063.100942999</c:v>
                </c:pt>
                <c:pt idx="12737">
                  <c:v>25280725.573205002</c:v>
                </c:pt>
                <c:pt idx="12738">
                  <c:v>25234266.405462995</c:v>
                </c:pt>
                <c:pt idx="12739">
                  <c:v>25187686.303502999</c:v>
                </c:pt>
                <c:pt idx="12740">
                  <c:v>25140985.967857998</c:v>
                </c:pt>
                <c:pt idx="12741">
                  <c:v>25094166.093862996</c:v>
                </c:pt>
                <c:pt idx="12742">
                  <c:v>25047227.371709999</c:v>
                </c:pt>
                <c:pt idx="12743">
                  <c:v>25000170.486505002</c:v>
                </c:pt>
                <c:pt idx="12744">
                  <c:v>24952996.118322007</c:v>
                </c:pt>
                <c:pt idx="12745">
                  <c:v>24905704.942255002</c:v>
                </c:pt>
                <c:pt idx="12746">
                  <c:v>24858297.628472</c:v>
                </c:pt>
                <c:pt idx="12747">
                  <c:v>24810774.842266001</c:v>
                </c:pt>
                <c:pt idx="12748">
                  <c:v>24763137.244109001</c:v>
                </c:pt>
                <c:pt idx="12749">
                  <c:v>24715385.489700995</c:v>
                </c:pt>
                <c:pt idx="12750">
                  <c:v>24667520.230021</c:v>
                </c:pt>
                <c:pt idx="12751">
                  <c:v>24619542.111373</c:v>
                </c:pt>
                <c:pt idx="12752">
                  <c:v>24571451.775441997</c:v>
                </c:pt>
                <c:pt idx="12753">
                  <c:v>24523249.859333999</c:v>
                </c:pt>
                <c:pt idx="12754">
                  <c:v>24474936.995631997</c:v>
                </c:pt>
                <c:pt idx="12755">
                  <c:v>24426513.812433999</c:v>
                </c:pt>
                <c:pt idx="12756">
                  <c:v>24377980.933407996</c:v>
                </c:pt>
                <c:pt idx="12757">
                  <c:v>24329338.977830995</c:v>
                </c:pt>
                <c:pt idx="12758">
                  <c:v>24280588.560637996</c:v>
                </c:pt>
                <c:pt idx="12759">
                  <c:v>24231730.292466</c:v>
                </c:pt>
                <c:pt idx="12760">
                  <c:v>24182764.779696997</c:v>
                </c:pt>
                <c:pt idx="12761">
                  <c:v>24133692.624503005</c:v>
                </c:pt>
                <c:pt idx="12762">
                  <c:v>24084514.424885996</c:v>
                </c:pt>
                <c:pt idx="12763">
                  <c:v>24035230.774727006</c:v>
                </c:pt>
                <c:pt idx="12764">
                  <c:v>23985842.263817992</c:v>
                </c:pt>
                <c:pt idx="12765">
                  <c:v>23936349.477912996</c:v>
                </c:pt>
                <c:pt idx="12766">
                  <c:v>23886752.998762</c:v>
                </c:pt>
                <c:pt idx="12767">
                  <c:v>23837053.404155001</c:v>
                </c:pt>
                <c:pt idx="12768">
                  <c:v>23787251.267959997</c:v>
                </c:pt>
                <c:pt idx="12769">
                  <c:v>23737347.160165999</c:v>
                </c:pt>
                <c:pt idx="12770">
                  <c:v>23687341.646914005</c:v>
                </c:pt>
                <c:pt idx="12771">
                  <c:v>23637235.290545002</c:v>
                </c:pt>
                <c:pt idx="12772">
                  <c:v>23587028.649629999</c:v>
                </c:pt>
                <c:pt idx="12773">
                  <c:v>23536722.279011995</c:v>
                </c:pt>
                <c:pt idx="12774">
                  <c:v>23486316.729840994</c:v>
                </c:pt>
                <c:pt idx="12775">
                  <c:v>23435812.549611997</c:v>
                </c:pt>
                <c:pt idx="12776">
                  <c:v>23385210.282200996</c:v>
                </c:pt>
                <c:pt idx="12777">
                  <c:v>23334510.467895996</c:v>
                </c:pt>
                <c:pt idx="12778">
                  <c:v>23283713.643440995</c:v>
                </c:pt>
                <c:pt idx="12779">
                  <c:v>23232820.342061002</c:v>
                </c:pt>
                <c:pt idx="12780">
                  <c:v>23181831.093506001</c:v>
                </c:pt>
                <c:pt idx="12781">
                  <c:v>23130746.424076997</c:v>
                </c:pt>
                <c:pt idx="12782">
                  <c:v>23079566.856663</c:v>
                </c:pt>
                <c:pt idx="12783">
                  <c:v>23028292.910774998</c:v>
                </c:pt>
                <c:pt idx="12784">
                  <c:v>22976925.102577001</c:v>
                </c:pt>
                <c:pt idx="12785">
                  <c:v>22925463.944918998</c:v>
                </c:pt>
                <c:pt idx="12786">
                  <c:v>22873909.947367996</c:v>
                </c:pt>
                <c:pt idx="12787">
                  <c:v>22822263.616241999</c:v>
                </c:pt>
                <c:pt idx="12788">
                  <c:v>22770525.454638995</c:v>
                </c:pt>
                <c:pt idx="12789">
                  <c:v>22718695.962469995</c:v>
                </c:pt>
                <c:pt idx="12790">
                  <c:v>22666775.636487003</c:v>
                </c:pt>
                <c:pt idx="12791">
                  <c:v>22614764.970311996</c:v>
                </c:pt>
                <c:pt idx="12792">
                  <c:v>22562664.454473995</c:v>
                </c:pt>
                <c:pt idx="12793">
                  <c:v>22510474.576430999</c:v>
                </c:pt>
                <c:pt idx="12794">
                  <c:v>22458195.820599999</c:v>
                </c:pt>
                <c:pt idx="12795">
                  <c:v>22405828.668390002</c:v>
                </c:pt>
                <c:pt idx="12796">
                  <c:v>22353373.598226003</c:v>
                </c:pt>
                <c:pt idx="12797">
                  <c:v>22300831.085581996</c:v>
                </c:pt>
                <c:pt idx="12798">
                  <c:v>22248201.603002001</c:v>
                </c:pt>
                <c:pt idx="12799">
                  <c:v>22195485.620134003</c:v>
                </c:pt>
                <c:pt idx="12800">
                  <c:v>22142683.603751998</c:v>
                </c:pt>
                <c:pt idx="12801">
                  <c:v>22089796.017788</c:v>
                </c:pt>
                <c:pt idx="12802">
                  <c:v>22036823.323353998</c:v>
                </c:pt>
                <c:pt idx="12803">
                  <c:v>21983765.978769999</c:v>
                </c:pt>
                <c:pt idx="12804">
                  <c:v>21930624.439591002</c:v>
                </c:pt>
                <c:pt idx="12805">
                  <c:v>21877399.158631001</c:v>
                </c:pt>
                <c:pt idx="12806">
                  <c:v>21824090.585988995</c:v>
                </c:pt>
                <c:pt idx="12807">
                  <c:v>21770699.169073995</c:v>
                </c:pt>
                <c:pt idx="12808">
                  <c:v>21717225.352630999</c:v>
                </c:pt>
                <c:pt idx="12809">
                  <c:v>21663669.578763001</c:v>
                </c:pt>
                <c:pt idx="12810">
                  <c:v>21610032.286956001</c:v>
                </c:pt>
                <c:pt idx="12811">
                  <c:v>21556313.914108001</c:v>
                </c:pt>
                <c:pt idx="12812">
                  <c:v>21502514.894542001</c:v>
                </c:pt>
                <c:pt idx="12813">
                  <c:v>21448635.660041995</c:v>
                </c:pt>
                <c:pt idx="12814">
                  <c:v>21394676.639865998</c:v>
                </c:pt>
                <c:pt idx="12815">
                  <c:v>21340638.260772996</c:v>
                </c:pt>
                <c:pt idx="12816">
                  <c:v>21286520.947049998</c:v>
                </c:pt>
                <c:pt idx="12817">
                  <c:v>21232325.120524004</c:v>
                </c:pt>
                <c:pt idx="12818">
                  <c:v>21178051.200596001</c:v>
                </c:pt>
                <c:pt idx="12819">
                  <c:v>21123699.604254004</c:v>
                </c:pt>
                <c:pt idx="12820">
                  <c:v>21069270.746097997</c:v>
                </c:pt>
                <c:pt idx="12821">
                  <c:v>21014765.038363002</c:v>
                </c:pt>
                <c:pt idx="12822">
                  <c:v>20960182.890939001</c:v>
                </c:pt>
                <c:pt idx="12823">
                  <c:v>20905524.71139</c:v>
                </c:pt>
                <c:pt idx="12824">
                  <c:v>20850790.904977996</c:v>
                </c:pt>
                <c:pt idx="12825">
                  <c:v>20795981.874681</c:v>
                </c:pt>
                <c:pt idx="12826">
                  <c:v>20741098.021216996</c:v>
                </c:pt>
                <c:pt idx="12827">
                  <c:v>20686139.743059002</c:v>
                </c:pt>
                <c:pt idx="12828">
                  <c:v>20631107.436459001</c:v>
                </c:pt>
                <c:pt idx="12829">
                  <c:v>20576001.495465998</c:v>
                </c:pt>
                <c:pt idx="12830">
                  <c:v>20520822.311946999</c:v>
                </c:pt>
                <c:pt idx="12831">
                  <c:v>20465570.275602996</c:v>
                </c:pt>
                <c:pt idx="12832">
                  <c:v>20410245.773992997</c:v>
                </c:pt>
                <c:pt idx="12833">
                  <c:v>20354849.192547001</c:v>
                </c:pt>
                <c:pt idx="12834">
                  <c:v>20299380.914590001</c:v>
                </c:pt>
                <c:pt idx="12835">
                  <c:v>20243841.321359001</c:v>
                </c:pt>
                <c:pt idx="12836">
                  <c:v>20188230.792018995</c:v>
                </c:pt>
                <c:pt idx="12837">
                  <c:v>20132549.703684997</c:v>
                </c:pt>
                <c:pt idx="12838">
                  <c:v>20076798.431434002</c:v>
                </c:pt>
                <c:pt idx="12839">
                  <c:v>20020977.348331999</c:v>
                </c:pt>
                <c:pt idx="12840">
                  <c:v>19965086.825439997</c:v>
                </c:pt>
                <c:pt idx="12841">
                  <c:v>19909127.231842995</c:v>
                </c:pt>
                <c:pt idx="12842">
                  <c:v>19853098.934659</c:v>
                </c:pt>
                <c:pt idx="12843">
                  <c:v>19797002.299059</c:v>
                </c:pt>
                <c:pt idx="12844">
                  <c:v>19740837.688283999</c:v>
                </c:pt>
                <c:pt idx="12845">
                  <c:v>19684605.463660993</c:v>
                </c:pt>
                <c:pt idx="12846">
                  <c:v>19628305.984620996</c:v>
                </c:pt>
                <c:pt idx="12847">
                  <c:v>19571939.608711999</c:v>
                </c:pt>
                <c:pt idx="12848">
                  <c:v>19515506.69162</c:v>
                </c:pt>
                <c:pt idx="12849">
                  <c:v>19459007.58718</c:v>
                </c:pt>
                <c:pt idx="12850">
                  <c:v>19402442.647397</c:v>
                </c:pt>
                <c:pt idx="12851">
                  <c:v>19345812.222456999</c:v>
                </c:pt>
                <c:pt idx="12852">
                  <c:v>19289116.660744999</c:v>
                </c:pt>
                <c:pt idx="12853">
                  <c:v>19232356.30886</c:v>
                </c:pt>
                <c:pt idx="12854">
                  <c:v>19175531.511630997</c:v>
                </c:pt>
                <c:pt idx="12855">
                  <c:v>19118642.612131003</c:v>
                </c:pt>
                <c:pt idx="12856">
                  <c:v>19061689.951690998</c:v>
                </c:pt>
                <c:pt idx="12857">
                  <c:v>19004673.869917996</c:v>
                </c:pt>
                <c:pt idx="12858">
                  <c:v>18947594.704705998</c:v>
                </c:pt>
                <c:pt idx="12859">
                  <c:v>18890452.792254999</c:v>
                </c:pt>
                <c:pt idx="12860">
                  <c:v>18833248.467077993</c:v>
                </c:pt>
                <c:pt idx="12861">
                  <c:v>18775982.062024999</c:v>
                </c:pt>
                <c:pt idx="12862">
                  <c:v>18718653.908287998</c:v>
                </c:pt>
                <c:pt idx="12863">
                  <c:v>18661264.335421</c:v>
                </c:pt>
                <c:pt idx="12864">
                  <c:v>18603813.671351001</c:v>
                </c:pt>
                <c:pt idx="12865">
                  <c:v>18546302.242390998</c:v>
                </c:pt>
                <c:pt idx="12866">
                  <c:v>18488730.373259</c:v>
                </c:pt>
                <c:pt idx="12867">
                  <c:v>18431098.387081996</c:v>
                </c:pt>
                <c:pt idx="12868">
                  <c:v>18373406.605420001</c:v>
                </c:pt>
                <c:pt idx="12869">
                  <c:v>18315655.348269001</c:v>
                </c:pt>
                <c:pt idx="12870">
                  <c:v>18257844.934080999</c:v>
                </c:pt>
                <c:pt idx="12871">
                  <c:v>18199975.679777</c:v>
                </c:pt>
                <c:pt idx="12872">
                  <c:v>18142047.900752999</c:v>
                </c:pt>
                <c:pt idx="12873">
                  <c:v>18084061.910900999</c:v>
                </c:pt>
                <c:pt idx="12874">
                  <c:v>18026018.022615995</c:v>
                </c:pt>
                <c:pt idx="12875">
                  <c:v>17967916.546809997</c:v>
                </c:pt>
                <c:pt idx="12876">
                  <c:v>17909757.792925999</c:v>
                </c:pt>
                <c:pt idx="12877">
                  <c:v>17851542.068946999</c:v>
                </c:pt>
                <c:pt idx="12878">
                  <c:v>17793269.681411996</c:v>
                </c:pt>
                <c:pt idx="12879">
                  <c:v>17734940.935423002</c:v>
                </c:pt>
                <c:pt idx="12880">
                  <c:v>17676556.134661999</c:v>
                </c:pt>
                <c:pt idx="12881">
                  <c:v>17618115.581400998</c:v>
                </c:pt>
                <c:pt idx="12882">
                  <c:v>17559619.576508999</c:v>
                </c:pt>
                <c:pt idx="12883">
                  <c:v>17501068.419472996</c:v>
                </c:pt>
                <c:pt idx="12884">
                  <c:v>17442462.408399001</c:v>
                </c:pt>
                <c:pt idx="12885">
                  <c:v>17383801.840032998</c:v>
                </c:pt>
                <c:pt idx="12886">
                  <c:v>17325087.009764999</c:v>
                </c:pt>
                <c:pt idx="12887">
                  <c:v>17266318.211641997</c:v>
                </c:pt>
                <c:pt idx="12888">
                  <c:v>17207495.738382004</c:v>
                </c:pt>
                <c:pt idx="12889">
                  <c:v>17148619.881380998</c:v>
                </c:pt>
                <c:pt idx="12890">
                  <c:v>17089690.930727001</c:v>
                </c:pt>
                <c:pt idx="12891">
                  <c:v>17030709.175207</c:v>
                </c:pt>
                <c:pt idx="12892">
                  <c:v>16971674.902322005</c:v>
                </c:pt>
                <c:pt idx="12893">
                  <c:v>16912588.398295</c:v>
                </c:pt>
                <c:pt idx="12894">
                  <c:v>16853449.948081002</c:v>
                </c:pt>
                <c:pt idx="12895">
                  <c:v>16794259.835379001</c:v>
                </c:pt>
                <c:pt idx="12896">
                  <c:v>16735018.342641002</c:v>
                </c:pt>
                <c:pt idx="12897">
                  <c:v>16675725.751080999</c:v>
                </c:pt>
                <c:pt idx="12898">
                  <c:v>16616382.340691</c:v>
                </c:pt>
                <c:pt idx="12899">
                  <c:v>16556988.390241999</c:v>
                </c:pt>
                <c:pt idx="12900">
                  <c:v>16497544.177301001</c:v>
                </c:pt>
                <c:pt idx="12901">
                  <c:v>16438049.978238</c:v>
                </c:pt>
                <c:pt idx="12902">
                  <c:v>16378506.068236001</c:v>
                </c:pt>
                <c:pt idx="12903">
                  <c:v>16318912.721301001</c:v>
                </c:pt>
                <c:pt idx="12904">
                  <c:v>16259270.210271001</c:v>
                </c:pt>
                <c:pt idx="12905">
                  <c:v>16199578.806825001</c:v>
                </c:pt>
                <c:pt idx="12906">
                  <c:v>16139838.781493001</c:v>
                </c:pt>
                <c:pt idx="12907">
                  <c:v>16080050.403669002</c:v>
                </c:pt>
                <c:pt idx="12908">
                  <c:v>16020213.941610999</c:v>
                </c:pt>
                <c:pt idx="12909">
                  <c:v>15960329.662461</c:v>
                </c:pt>
                <c:pt idx="12910">
                  <c:v>15900397.832246</c:v>
                </c:pt>
                <c:pt idx="12911">
                  <c:v>15840418.71589</c:v>
                </c:pt>
                <c:pt idx="12912">
                  <c:v>15780392.577223998</c:v>
                </c:pt>
                <c:pt idx="12913">
                  <c:v>15720319.678991998</c:v>
                </c:pt>
                <c:pt idx="12914">
                  <c:v>15660200.282864001</c:v>
                </c:pt>
                <c:pt idx="12915">
                  <c:v>15600034.649438998</c:v>
                </c:pt>
                <c:pt idx="12916">
                  <c:v>15539823.038259</c:v>
                </c:pt>
                <c:pt idx="12917">
                  <c:v>15479565.707814001</c:v>
                </c:pt>
                <c:pt idx="12918">
                  <c:v>15419262.915554</c:v>
                </c:pt>
                <c:pt idx="12919">
                  <c:v>15358914.917890998</c:v>
                </c:pt>
                <c:pt idx="12920">
                  <c:v>15298521.970215</c:v>
                </c:pt>
                <c:pt idx="12921">
                  <c:v>15238084.326897001</c:v>
                </c:pt>
                <c:pt idx="12922">
                  <c:v>15177602.241299998</c:v>
                </c:pt>
                <c:pt idx="12923">
                  <c:v>15117075.965786004</c:v>
                </c:pt>
                <c:pt idx="12924">
                  <c:v>15056505.751723003</c:v>
                </c:pt>
                <c:pt idx="12925">
                  <c:v>14995891.849494996</c:v>
                </c:pt>
                <c:pt idx="12926">
                  <c:v>14935234.508509997</c:v>
                </c:pt>
                <c:pt idx="12927">
                  <c:v>14874533.977204001</c:v>
                </c:pt>
                <c:pt idx="12928">
                  <c:v>14813790.503055003</c:v>
                </c:pt>
                <c:pt idx="12929">
                  <c:v>14753004.332585</c:v>
                </c:pt>
                <c:pt idx="12930">
                  <c:v>14692175.711371997</c:v>
                </c:pt>
                <c:pt idx="12931">
                  <c:v>14631304.884054001</c:v>
                </c:pt>
                <c:pt idx="12932">
                  <c:v>14570392.09434</c:v>
                </c:pt>
                <c:pt idx="12933">
                  <c:v>14509437.585015003</c:v>
                </c:pt>
                <c:pt idx="12934">
                  <c:v>14448441.597947</c:v>
                </c:pt>
                <c:pt idx="12935">
                  <c:v>14387404.374097999</c:v>
                </c:pt>
                <c:pt idx="12936">
                  <c:v>14326326.153527997</c:v>
                </c:pt>
                <c:pt idx="12937">
                  <c:v>14265207.175402002</c:v>
                </c:pt>
                <c:pt idx="12938">
                  <c:v>14204047.677999998</c:v>
                </c:pt>
                <c:pt idx="12939">
                  <c:v>14142847.898721</c:v>
                </c:pt>
                <c:pt idx="12940">
                  <c:v>14081608.074092999</c:v>
                </c:pt>
                <c:pt idx="12941">
                  <c:v>14020328.439777</c:v>
                </c:pt>
                <c:pt idx="12942">
                  <c:v>13959009.230577998</c:v>
                </c:pt>
                <c:pt idx="12943">
                  <c:v>13897650.680446997</c:v>
                </c:pt>
                <c:pt idx="12944">
                  <c:v>13836253.022492997</c:v>
                </c:pt>
                <c:pt idx="12945">
                  <c:v>13774816.488984</c:v>
                </c:pt>
                <c:pt idx="12946">
                  <c:v>13713341.311358999</c:v>
                </c:pt>
                <c:pt idx="12947">
                  <c:v>13651827.720233997</c:v>
                </c:pt>
                <c:pt idx="12948">
                  <c:v>13590275.945404001</c:v>
                </c:pt>
                <c:pt idx="12949">
                  <c:v>13528686.215855002</c:v>
                </c:pt>
                <c:pt idx="12950">
                  <c:v>13467058.759769</c:v>
                </c:pt>
                <c:pt idx="12951">
                  <c:v>13405393.804529</c:v>
                </c:pt>
                <c:pt idx="12952">
                  <c:v>13343691.576726001</c:v>
                </c:pt>
                <c:pt idx="12953">
                  <c:v>13281952.302168</c:v>
                </c:pt>
                <c:pt idx="12954">
                  <c:v>13220176.205881001</c:v>
                </c:pt>
                <c:pt idx="12955">
                  <c:v>13158363.512122</c:v>
                </c:pt>
                <c:pt idx="12956">
                  <c:v>13096514.444379</c:v>
                </c:pt>
                <c:pt idx="12957">
                  <c:v>13034629.225383</c:v>
                </c:pt>
                <c:pt idx="12958">
                  <c:v>12972708.077107998</c:v>
                </c:pt>
                <c:pt idx="12959">
                  <c:v>12910751.220783003</c:v>
                </c:pt>
                <c:pt idx="12960">
                  <c:v>12848758.876894001</c:v>
                </c:pt>
                <c:pt idx="12961">
                  <c:v>12786731.265192</c:v>
                </c:pt>
                <c:pt idx="12962">
                  <c:v>12724668.604698</c:v>
                </c:pt>
                <c:pt idx="12963">
                  <c:v>12662571.113710999</c:v>
                </c:pt>
                <c:pt idx="12964">
                  <c:v>12600439.009811003</c:v>
                </c:pt>
                <c:pt idx="12965">
                  <c:v>12538272.509865001</c:v>
                </c:pt>
                <c:pt idx="12966">
                  <c:v>12476071.830037</c:v>
                </c:pt>
                <c:pt idx="12967">
                  <c:v>12413837.185789002</c:v>
                </c:pt>
                <c:pt idx="12968">
                  <c:v>12351568.791890001</c:v>
                </c:pt>
                <c:pt idx="12969">
                  <c:v>12289266.862416999</c:v>
                </c:pt>
                <c:pt idx="12970">
                  <c:v>12226931.610768</c:v>
                </c:pt>
                <c:pt idx="12971">
                  <c:v>12164563.249659998</c:v>
                </c:pt>
                <c:pt idx="12972">
                  <c:v>12102161.991141999</c:v>
                </c:pt>
                <c:pt idx="12973">
                  <c:v>12039728.046593996</c:v>
                </c:pt>
                <c:pt idx="12974">
                  <c:v>11977261.626734998</c:v>
                </c:pt>
                <c:pt idx="12975">
                  <c:v>11914762.94163</c:v>
                </c:pt>
                <c:pt idx="12976">
                  <c:v>11852232.200693998</c:v>
                </c:pt>
                <c:pt idx="12977">
                  <c:v>11789669.612695998</c:v>
                </c:pt>
                <c:pt idx="12978">
                  <c:v>11727075.385768002</c:v>
                </c:pt>
                <c:pt idx="12979">
                  <c:v>11664449.727405999</c:v>
                </c:pt>
                <c:pt idx="12980">
                  <c:v>11601792.84448</c:v>
                </c:pt>
                <c:pt idx="12981">
                  <c:v>11539104.943233</c:v>
                </c:pt>
                <c:pt idx="12982">
                  <c:v>11476386.229292998</c:v>
                </c:pt>
                <c:pt idx="12983">
                  <c:v>11413636.907675</c:v>
                </c:pt>
                <c:pt idx="12984">
                  <c:v>11350857.182784</c:v>
                </c:pt>
                <c:pt idx="12985">
                  <c:v>11288047.258424995</c:v>
                </c:pt>
                <c:pt idx="12986">
                  <c:v>11225207.337803002</c:v>
                </c:pt>
                <c:pt idx="12987">
                  <c:v>11162337.623531001</c:v>
                </c:pt>
                <c:pt idx="12988">
                  <c:v>11099438.317636</c:v>
                </c:pt>
                <c:pt idx="12989">
                  <c:v>11036509.621559998</c:v>
                </c:pt>
                <c:pt idx="12990">
                  <c:v>10973551.736168995</c:v>
                </c:pt>
                <c:pt idx="12991">
                  <c:v>10910564.861757005</c:v>
                </c:pt>
                <c:pt idx="12992">
                  <c:v>10847549.198047001</c:v>
                </c:pt>
                <c:pt idx="12993">
                  <c:v>10784504.944202</c:v>
                </c:pt>
                <c:pt idx="12994">
                  <c:v>10721432.298825998</c:v>
                </c:pt>
                <c:pt idx="12995">
                  <c:v>10658331.459968003</c:v>
                </c:pt>
                <c:pt idx="12996">
                  <c:v>10595202.625128997</c:v>
                </c:pt>
                <c:pt idx="12997">
                  <c:v>10532045.991269</c:v>
                </c:pt>
                <c:pt idx="12998">
                  <c:v>10468861.754804</c:v>
                </c:pt>
                <c:pt idx="12999">
                  <c:v>10405650.111617999</c:v>
                </c:pt>
                <c:pt idx="13000">
                  <c:v>10342411.257065998</c:v>
                </c:pt>
                <c:pt idx="13001">
                  <c:v>10279145.385974001</c:v>
                </c:pt>
                <c:pt idx="13002">
                  <c:v>10215852.692650001</c:v>
                </c:pt>
                <c:pt idx="13003">
                  <c:v>10152533.370887002</c:v>
                </c:pt>
                <c:pt idx="13004">
                  <c:v>10089187.613961</c:v>
                </c:pt>
                <c:pt idx="13005">
                  <c:v>10025815.614646999</c:v>
                </c:pt>
                <c:pt idx="13006">
                  <c:v>9962417.5652130023</c:v>
                </c:pt>
                <c:pt idx="13007">
                  <c:v>9898993.657430999</c:v>
                </c:pt>
                <c:pt idx="13008">
                  <c:v>9835544.0825759973</c:v>
                </c:pt>
                <c:pt idx="13009">
                  <c:v>9772069.0314369984</c:v>
                </c:pt>
                <c:pt idx="13010">
                  <c:v>9708568.6943149976</c:v>
                </c:pt>
                <c:pt idx="13011">
                  <c:v>9645043.2610320002</c:v>
                </c:pt>
                <c:pt idx="13012">
                  <c:v>9581492.9209330007</c:v>
                </c:pt>
                <c:pt idx="13013">
                  <c:v>9517917.8628900014</c:v>
                </c:pt>
                <c:pt idx="13014">
                  <c:v>9454318.2753079981</c:v>
                </c:pt>
                <c:pt idx="13015">
                  <c:v>9390694.3461259957</c:v>
                </c:pt>
                <c:pt idx="13016">
                  <c:v>9327046.2628259975</c:v>
                </c:pt>
                <c:pt idx="13017">
                  <c:v>9263374.2124339975</c:v>
                </c:pt>
                <c:pt idx="13018">
                  <c:v>9199678.3815239985</c:v>
                </c:pt>
                <c:pt idx="13019">
                  <c:v>9135958.956222998</c:v>
                </c:pt>
                <c:pt idx="13020">
                  <c:v>9072216.1222139988</c:v>
                </c:pt>
                <c:pt idx="13021">
                  <c:v>9008450.0647440013</c:v>
                </c:pt>
                <c:pt idx="13022">
                  <c:v>8944660.9686220009</c:v>
                </c:pt>
                <c:pt idx="13023">
                  <c:v>8880849.0182279982</c:v>
                </c:pt>
                <c:pt idx="13024">
                  <c:v>8817014.3975149989</c:v>
                </c:pt>
                <c:pt idx="13025">
                  <c:v>8753157.2900120001</c:v>
                </c:pt>
                <c:pt idx="13026">
                  <c:v>8689277.8788309991</c:v>
                </c:pt>
                <c:pt idx="13027">
                  <c:v>8625376.3466669973</c:v>
                </c:pt>
                <c:pt idx="13028">
                  <c:v>8561452.8758049998</c:v>
                </c:pt>
                <c:pt idx="13029">
                  <c:v>8497507.6481249966</c:v>
                </c:pt>
                <c:pt idx="13030">
                  <c:v>8433540.8451000005</c:v>
                </c:pt>
                <c:pt idx="13031">
                  <c:v>8369552.6478069993</c:v>
                </c:pt>
                <c:pt idx="13032">
                  <c:v>8305543.2369250013</c:v>
                </c:pt>
                <c:pt idx="13033">
                  <c:v>8241512.7927440004</c:v>
                </c:pt>
                <c:pt idx="13034">
                  <c:v>8177461.4951640004</c:v>
                </c:pt>
                <c:pt idx="13035">
                  <c:v>8113389.5237019984</c:v>
                </c:pt>
                <c:pt idx="13036">
                  <c:v>8049297.0574950008</c:v>
                </c:pt>
                <c:pt idx="13037">
                  <c:v>7985184.2753020003</c:v>
                </c:pt>
                <c:pt idx="13038">
                  <c:v>7921051.3555109994</c:v>
                </c:pt>
                <c:pt idx="13039">
                  <c:v>7856898.4761400009</c:v>
                </c:pt>
                <c:pt idx="13040">
                  <c:v>7792725.814842999</c:v>
                </c:pt>
                <c:pt idx="13041">
                  <c:v>7728533.5489100004</c:v>
                </c:pt>
                <c:pt idx="13042">
                  <c:v>7664321.8552749995</c:v>
                </c:pt>
                <c:pt idx="13043">
                  <c:v>7600090.9105169997</c:v>
                </c:pt>
                <c:pt idx="13044">
                  <c:v>7535840.8908629995</c:v>
                </c:pt>
                <c:pt idx="13045">
                  <c:v>7471571.9721950013</c:v>
                </c:pt>
                <c:pt idx="13046">
                  <c:v>7407284.3300490007</c:v>
                </c:pt>
                <c:pt idx="13047">
                  <c:v>7342978.1396239996</c:v>
                </c:pt>
                <c:pt idx="13048">
                  <c:v>7278653.5757800005</c:v>
                </c:pt>
                <c:pt idx="13049">
                  <c:v>7214310.8130449997</c:v>
                </c:pt>
                <c:pt idx="13050">
                  <c:v>7149950.025617999</c:v>
                </c:pt>
                <c:pt idx="13051">
                  <c:v>7085571.3873710008</c:v>
                </c:pt>
                <c:pt idx="13052">
                  <c:v>7021175.071854</c:v>
                </c:pt>
                <c:pt idx="13053">
                  <c:v>6956761.2522990005</c:v>
                </c:pt>
                <c:pt idx="13054">
                  <c:v>6892330.1016219994</c:v>
                </c:pt>
                <c:pt idx="13055">
                  <c:v>6827881.7924270006</c:v>
                </c:pt>
                <c:pt idx="13056">
                  <c:v>6763416.4970080005</c:v>
                </c:pt>
                <c:pt idx="13057">
                  <c:v>6698934.3873550007</c:v>
                </c:pt>
                <c:pt idx="13058">
                  <c:v>6634435.6351569993</c:v>
                </c:pt>
                <c:pt idx="13059">
                  <c:v>6569920.4118029997</c:v>
                </c:pt>
                <c:pt idx="13060">
                  <c:v>6505388.8883880004</c:v>
                </c:pt>
                <c:pt idx="13061">
                  <c:v>6440841.2357139997</c:v>
                </c:pt>
                <c:pt idx="13062">
                  <c:v>6376277.6242969986</c:v>
                </c:pt>
                <c:pt idx="13063">
                  <c:v>6311698.2243640004</c:v>
                </c:pt>
                <c:pt idx="13064">
                  <c:v>6247103.2058640001</c:v>
                </c:pt>
                <c:pt idx="13065">
                  <c:v>6182492.7384660011</c:v>
                </c:pt>
                <c:pt idx="13066">
                  <c:v>6117866.991564001</c:v>
                </c:pt>
                <c:pt idx="13067">
                  <c:v>6053226.1342799999</c:v>
                </c:pt>
                <c:pt idx="13068">
                  <c:v>5988570.3354660003</c:v>
                </c:pt>
                <c:pt idx="13069">
                  <c:v>5923899.7637109989</c:v>
                </c:pt>
                <c:pt idx="13070">
                  <c:v>5859214.587340001</c:v>
                </c:pt>
                <c:pt idx="13071">
                  <c:v>5794514.974421001</c:v>
                </c:pt>
                <c:pt idx="13072">
                  <c:v>5729801.0927620009</c:v>
                </c:pt>
                <c:pt idx="13073">
                  <c:v>5665073.1099239998</c:v>
                </c:pt>
                <c:pt idx="13074">
                  <c:v>5600331.1932139983</c:v>
                </c:pt>
                <c:pt idx="13075">
                  <c:v>5535575.509695</c:v>
                </c:pt>
                <c:pt idx="13076">
                  <c:v>5470806.2261859998</c:v>
                </c:pt>
                <c:pt idx="13077">
                  <c:v>5406023.5092669996</c:v>
                </c:pt>
                <c:pt idx="13078">
                  <c:v>5341227.5252799997</c:v>
                </c:pt>
                <c:pt idx="13079">
                  <c:v>5276418.4403350009</c:v>
                </c:pt>
                <c:pt idx="13080">
                  <c:v>5211596.4203080004</c:v>
                </c:pt>
                <c:pt idx="13081">
                  <c:v>5146761.6308519999</c:v>
                </c:pt>
                <c:pt idx="13082">
                  <c:v>5081914.2373920018</c:v>
                </c:pt>
                <c:pt idx="13083">
                  <c:v>5017054.4051329996</c:v>
                </c:pt>
                <c:pt idx="13084">
                  <c:v>4952182.2990620006</c:v>
                </c:pt>
                <c:pt idx="13085">
                  <c:v>4887298.0839490006</c:v>
                </c:pt>
                <c:pt idx="13086">
                  <c:v>4822401.9243550003</c:v>
                </c:pt>
                <c:pt idx="13087">
                  <c:v>4757493.9846300008</c:v>
                </c:pt>
                <c:pt idx="13088">
                  <c:v>4692574.4289170001</c:v>
                </c:pt>
                <c:pt idx="13089">
                  <c:v>4627643.4211559994</c:v>
                </c:pt>
                <c:pt idx="13090">
                  <c:v>4562701.125088999</c:v>
                </c:pt>
                <c:pt idx="13091">
                  <c:v>4497747.70426</c:v>
                </c:pt>
                <c:pt idx="13092">
                  <c:v>4432783.3220169991</c:v>
                </c:pt>
                <c:pt idx="13093">
                  <c:v>4367808.1415189998</c:v>
                </c:pt>
                <c:pt idx="13094">
                  <c:v>4302822.3257359983</c:v>
                </c:pt>
                <c:pt idx="13095">
                  <c:v>4237826.0374530004</c:v>
                </c:pt>
                <c:pt idx="13096">
                  <c:v>4172819.439272</c:v>
                </c:pt>
                <c:pt idx="13097">
                  <c:v>4107802.6936169998</c:v>
                </c:pt>
                <c:pt idx="13098">
                  <c:v>4042775.9627339998</c:v>
                </c:pt>
                <c:pt idx="13099">
                  <c:v>3977739.4086969998</c:v>
                </c:pt>
                <c:pt idx="13100">
                  <c:v>3912693.1934089996</c:v>
                </c:pt>
                <c:pt idx="13101">
                  <c:v>3847637.4786049994</c:v>
                </c:pt>
                <c:pt idx="13102">
                  <c:v>3782572.4258549996</c:v>
                </c:pt>
                <c:pt idx="13103">
                  <c:v>3717498.1965669999</c:v>
                </c:pt>
                <c:pt idx="13104">
                  <c:v>3652414.951992</c:v>
                </c:pt>
                <c:pt idx="13105">
                  <c:v>3587322.8532229997</c:v>
                </c:pt>
                <c:pt idx="13106">
                  <c:v>3522222.0611999999</c:v>
                </c:pt>
                <c:pt idx="13107">
                  <c:v>3457112.7367139999</c:v>
                </c:pt>
                <c:pt idx="13108">
                  <c:v>3391995.0404059994</c:v>
                </c:pt>
                <c:pt idx="13109">
                  <c:v>3326869.1327740001</c:v>
                </c:pt>
                <c:pt idx="13110">
                  <c:v>3261735.1741749998</c:v>
                </c:pt>
                <c:pt idx="13111">
                  <c:v>3196593.324825</c:v>
                </c:pt>
                <c:pt idx="13112">
                  <c:v>3131443.7448050003</c:v>
                </c:pt>
                <c:pt idx="13113">
                  <c:v>3066286.5940640001</c:v>
                </c:pt>
                <c:pt idx="13114">
                  <c:v>3001122.0324169993</c:v>
                </c:pt>
                <c:pt idx="13115">
                  <c:v>2935950.2195549998</c:v>
                </c:pt>
                <c:pt idx="13116">
                  <c:v>2870771.3150429991</c:v>
                </c:pt>
                <c:pt idx="13117">
                  <c:v>2805585.4783209995</c:v>
                </c:pt>
                <c:pt idx="13118">
                  <c:v>2740392.8687149999</c:v>
                </c:pt>
                <c:pt idx="13119">
                  <c:v>2675193.64543</c:v>
                </c:pt>
                <c:pt idx="13120">
                  <c:v>2609987.9675599998</c:v>
                </c:pt>
                <c:pt idx="13121">
                  <c:v>2544775.9940860001</c:v>
                </c:pt>
                <c:pt idx="13122">
                  <c:v>2479557.8838829999</c:v>
                </c:pt>
                <c:pt idx="13123">
                  <c:v>2414333.7957199998</c:v>
                </c:pt>
                <c:pt idx="13124">
                  <c:v>2349103.8882609997</c:v>
                </c:pt>
                <c:pt idx="13125">
                  <c:v>2283868.3200739995</c:v>
                </c:pt>
                <c:pt idx="13126">
                  <c:v>2218627.2496280004</c:v>
                </c:pt>
                <c:pt idx="13127">
                  <c:v>2153380.8352959994</c:v>
                </c:pt>
                <c:pt idx="13128">
                  <c:v>2088129.2353629998</c:v>
                </c:pt>
                <c:pt idx="13129">
                  <c:v>2022872.6080209999</c:v>
                </c:pt>
                <c:pt idx="13130">
                  <c:v>1957611.1113800001</c:v>
                </c:pt>
                <c:pt idx="13131">
                  <c:v>1892344.903464</c:v>
                </c:pt>
                <c:pt idx="13132">
                  <c:v>1827074.1422180003</c:v>
                </c:pt>
                <c:pt idx="13133">
                  <c:v>1761798.985506</c:v>
                </c:pt>
                <c:pt idx="13134">
                  <c:v>1696519.59112</c:v>
                </c:pt>
                <c:pt idx="13135">
                  <c:v>1631236.1167780003</c:v>
                </c:pt>
                <c:pt idx="13136">
                  <c:v>1565948.72013</c:v>
                </c:pt>
                <c:pt idx="13137">
                  <c:v>1500657.5587549999</c:v>
                </c:pt>
                <c:pt idx="13138">
                  <c:v>1435362.7901730002</c:v>
                </c:pt>
                <c:pt idx="13139">
                  <c:v>1370064.5718370001</c:v>
                </c:pt>
                <c:pt idx="13140">
                  <c:v>1304763.0611450002</c:v>
                </c:pt>
                <c:pt idx="13141">
                  <c:v>1239458.4154369999</c:v>
                </c:pt>
                <c:pt idx="13142">
                  <c:v>1174150.7920000001</c:v>
                </c:pt>
                <c:pt idx="13143">
                  <c:v>1108840.3480690001</c:v>
                </c:pt>
                <c:pt idx="13144">
                  <c:v>1043527.240832</c:v>
                </c:pt>
                <c:pt idx="13145">
                  <c:v>978211.62743200001</c:v>
                </c:pt>
                <c:pt idx="13146">
                  <c:v>912893.66496899992</c:v>
                </c:pt>
                <c:pt idx="13147">
                  <c:v>847573.51049999997</c:v>
                </c:pt>
                <c:pt idx="13148">
                  <c:v>782251.32105000014</c:v>
                </c:pt>
                <c:pt idx="13149">
                  <c:v>716927.25360400009</c:v>
                </c:pt>
                <c:pt idx="13150">
                  <c:v>651601.46511799993</c:v>
                </c:pt>
                <c:pt idx="13151">
                  <c:v>586274.11251799983</c:v>
                </c:pt>
                <c:pt idx="13152">
                  <c:v>520945.35270299995</c:v>
                </c:pt>
                <c:pt idx="13153">
                  <c:v>455615.34254899999</c:v>
                </c:pt>
                <c:pt idx="13154">
                  <c:v>390284.23890900001</c:v>
                </c:pt>
                <c:pt idx="13155">
                  <c:v>324952.19861800002</c:v>
                </c:pt>
                <c:pt idx="13156">
                  <c:v>259619.37849599996</c:v>
                </c:pt>
                <c:pt idx="13157">
                  <c:v>194285.93534900004</c:v>
                </c:pt>
                <c:pt idx="13158">
                  <c:v>128952.025972</c:v>
                </c:pt>
                <c:pt idx="13159">
                  <c:v>63617.807152000001</c:v>
                </c:pt>
                <c:pt idx="13160">
                  <c:v>-1716.5643279999997</c:v>
                </c:pt>
                <c:pt idx="13161">
                  <c:v>-67050.931687999982</c:v>
                </c:pt>
                <c:pt idx="13162">
                  <c:v>-132385.13815099999</c:v>
                </c:pt>
                <c:pt idx="13163">
                  <c:v>-197719.02693199998</c:v>
                </c:pt>
                <c:pt idx="13164">
                  <c:v>-263052.44124400005</c:v>
                </c:pt>
                <c:pt idx="13165">
                  <c:v>-328385.22429100005</c:v>
                </c:pt>
                <c:pt idx="13166">
                  <c:v>-393717.21926800004</c:v>
                </c:pt>
                <c:pt idx="13167">
                  <c:v>-459048.26935299998</c:v>
                </c:pt>
                <c:pt idx="13168">
                  <c:v>-524378.21770999988</c:v>
                </c:pt>
                <c:pt idx="13169">
                  <c:v>-589706.90748500009</c:v>
                </c:pt>
                <c:pt idx="13170">
                  <c:v>-655034.18180100003</c:v>
                </c:pt>
                <c:pt idx="13171">
                  <c:v>-720359.8837580001</c:v>
                </c:pt>
                <c:pt idx="13172">
                  <c:v>-785683.85642800014</c:v>
                </c:pt>
                <c:pt idx="13173">
                  <c:v>-851005.94285500015</c:v>
                </c:pt>
                <c:pt idx="13174">
                  <c:v>-916325.98604900006</c:v>
                </c:pt>
                <c:pt idx="13175">
                  <c:v>-981643.82898600015</c:v>
                </c:pt>
                <c:pt idx="13176">
                  <c:v>-1046959.3146060001</c:v>
                </c:pt>
                <c:pt idx="13177">
                  <c:v>-1112272.285806</c:v>
                </c:pt>
                <c:pt idx="13178">
                  <c:v>-1177582.5854410001</c:v>
                </c:pt>
                <c:pt idx="13179">
                  <c:v>-1242890.056322</c:v>
                </c:pt>
                <c:pt idx="13180">
                  <c:v>-1308194.5412099999</c:v>
                </c:pt>
                <c:pt idx="13181">
                  <c:v>-1373495.8828160004</c:v>
                </c:pt>
                <c:pt idx="13182">
                  <c:v>-1438793.923796</c:v>
                </c:pt>
                <c:pt idx="13183">
                  <c:v>-1504088.5067509999</c:v>
                </c:pt>
                <c:pt idx="13184">
                  <c:v>-1569379.4742209997</c:v>
                </c:pt>
                <c:pt idx="13185">
                  <c:v>-1634666.6686879999</c:v>
                </c:pt>
                <c:pt idx="13186">
                  <c:v>-1699949.9325650001</c:v>
                </c:pt>
                <c:pt idx="13187">
                  <c:v>-1765229.1082000001</c:v>
                </c:pt>
                <c:pt idx="13188">
                  <c:v>-1830504.0378720001</c:v>
                </c:pt>
                <c:pt idx="13189">
                  <c:v>-1895774.563785</c:v>
                </c:pt>
                <c:pt idx="13190">
                  <c:v>-1961040.52807</c:v>
                </c:pt>
                <c:pt idx="13191">
                  <c:v>-2026301.7727780002</c:v>
                </c:pt>
                <c:pt idx="13192">
                  <c:v>-2091558.1398800004</c:v>
                </c:pt>
                <c:pt idx="13193">
                  <c:v>-2156809.4712640001</c:v>
                </c:pt>
                <c:pt idx="13194">
                  <c:v>-2222055.6087320005</c:v>
                </c:pt>
                <c:pt idx="13195">
                  <c:v>-2287296.3939939993</c:v>
                </c:pt>
                <c:pt idx="13196">
                  <c:v>-2352531.6686720001</c:v>
                </c:pt>
                <c:pt idx="13197">
                  <c:v>-2417761.2742920006</c:v>
                </c:pt>
                <c:pt idx="13198">
                  <c:v>-2482985.052282</c:v>
                </c:pt>
                <c:pt idx="13199">
                  <c:v>-2548202.8439709996</c:v>
                </c:pt>
                <c:pt idx="13200">
                  <c:v>-2613414.4905849998</c:v>
                </c:pt>
                <c:pt idx="13201">
                  <c:v>-2678619.8332449994</c:v>
                </c:pt>
                <c:pt idx="13202">
                  <c:v>-2743818.7129619997</c:v>
                </c:pt>
                <c:pt idx="13203">
                  <c:v>-2809010.9706369997</c:v>
                </c:pt>
                <c:pt idx="13204">
                  <c:v>-2874196.4470580001</c:v>
                </c:pt>
                <c:pt idx="13205">
                  <c:v>-2939374.9828960001</c:v>
                </c:pt>
                <c:pt idx="13206">
                  <c:v>-3004546.4187009996</c:v>
                </c:pt>
                <c:pt idx="13207">
                  <c:v>-3069710.5949029997</c:v>
                </c:pt>
                <c:pt idx="13208">
                  <c:v>-3134867.3518049996</c:v>
                </c:pt>
                <c:pt idx="13209">
                  <c:v>-3200016.5295830001</c:v>
                </c:pt>
                <c:pt idx="13210">
                  <c:v>-3265157.9682840002</c:v>
                </c:pt>
                <c:pt idx="13211">
                  <c:v>-3330291.5078179999</c:v>
                </c:pt>
                <c:pt idx="13212">
                  <c:v>-3395416.9879620001</c:v>
                </c:pt>
                <c:pt idx="13213">
                  <c:v>-3460534.248352</c:v>
                </c:pt>
                <c:pt idx="13214">
                  <c:v>-3525643.1284829997</c:v>
                </c:pt>
                <c:pt idx="13215">
                  <c:v>-3590743.4677050002</c:v>
                </c:pt>
                <c:pt idx="13216">
                  <c:v>-3655835.1052199998</c:v>
                </c:pt>
                <c:pt idx="13217">
                  <c:v>-3720917.88008</c:v>
                </c:pt>
                <c:pt idx="13218">
                  <c:v>-3785991.6311829998</c:v>
                </c:pt>
                <c:pt idx="13219">
                  <c:v>-3851056.1972710001</c:v>
                </c:pt>
                <c:pt idx="13220">
                  <c:v>-3916111.4169269996</c:v>
                </c:pt>
                <c:pt idx="13221">
                  <c:v>-3981157.128573</c:v>
                </c:pt>
                <c:pt idx="13222">
                  <c:v>-4046193.1704639997</c:v>
                </c:pt>
                <c:pt idx="13223">
                  <c:v>-4111219.3806889998</c:v>
                </c:pt>
                <c:pt idx="13224">
                  <c:v>-4176235.5971639995</c:v>
                </c:pt>
                <c:pt idx="13225">
                  <c:v>-4241241.6576349996</c:v>
                </c:pt>
                <c:pt idx="13226">
                  <c:v>-4306237.3996689999</c:v>
                </c:pt>
                <c:pt idx="13227">
                  <c:v>-4371222.6606529988</c:v>
                </c:pt>
                <c:pt idx="13228">
                  <c:v>-4436197.2777930014</c:v>
                </c:pt>
                <c:pt idx="13229">
                  <c:v>-4501161.0881100008</c:v>
                </c:pt>
                <c:pt idx="13230">
                  <c:v>-4566113.9284340004</c:v>
                </c:pt>
                <c:pt idx="13231">
                  <c:v>-4631055.6354060005</c:v>
                </c:pt>
                <c:pt idx="13232">
                  <c:v>-4695986.045473</c:v>
                </c:pt>
                <c:pt idx="13233">
                  <c:v>-4760904.9948839992</c:v>
                </c:pt>
                <c:pt idx="13234">
                  <c:v>-4825812.3196859984</c:v>
                </c:pt>
                <c:pt idx="13235">
                  <c:v>-4890707.8557259999</c:v>
                </c:pt>
                <c:pt idx="13236">
                  <c:v>-4955591.4386420017</c:v>
                </c:pt>
                <c:pt idx="13237">
                  <c:v>-5020462.903864</c:v>
                </c:pt>
                <c:pt idx="13238">
                  <c:v>-5085322.0866100006</c:v>
                </c:pt>
                <c:pt idx="13239">
                  <c:v>-5150168.8218819983</c:v>
                </c:pt>
                <c:pt idx="13240">
                  <c:v>-5215002.9444620004</c:v>
                </c:pt>
                <c:pt idx="13241">
                  <c:v>-5279824.2889140006</c:v>
                </c:pt>
                <c:pt idx="13242">
                  <c:v>-5344632.6895739995</c:v>
                </c:pt>
                <c:pt idx="13243">
                  <c:v>-5409427.9805530002</c:v>
                </c:pt>
                <c:pt idx="13244">
                  <c:v>-5474209.9957290003</c:v>
                </c:pt>
                <c:pt idx="13245">
                  <c:v>-5538978.5687469998</c:v>
                </c:pt>
                <c:pt idx="13246">
                  <c:v>-5603733.5330159999</c:v>
                </c:pt>
                <c:pt idx="13247">
                  <c:v>-5668474.7217029994</c:v>
                </c:pt>
                <c:pt idx="13248">
                  <c:v>-5733201.9677339997</c:v>
                </c:pt>
                <c:pt idx="13249">
                  <c:v>-5797915.1037849989</c:v>
                </c:pt>
                <c:pt idx="13250">
                  <c:v>-5862613.9622869994</c:v>
                </c:pt>
                <c:pt idx="13251">
                  <c:v>-5927298.3754139999</c:v>
                </c:pt>
                <c:pt idx="13252">
                  <c:v>-5991968.1750869993</c:v>
                </c:pt>
                <c:pt idx="13253">
                  <c:v>-6056623.1929670004</c:v>
                </c:pt>
                <c:pt idx="13254">
                  <c:v>-6121263.2604510002</c:v>
                </c:pt>
                <c:pt idx="13255">
                  <c:v>-6185888.2086730003</c:v>
                </c:pt>
                <c:pt idx="13256">
                  <c:v>-6250497.8684960008</c:v>
                </c:pt>
                <c:pt idx="13257">
                  <c:v>-6315092.0705129998</c:v>
                </c:pt>
                <c:pt idx="13258">
                  <c:v>-6379670.6450379994</c:v>
                </c:pt>
                <c:pt idx="13259">
                  <c:v>-6444233.4221119992</c:v>
                </c:pt>
                <c:pt idx="13260">
                  <c:v>-6508780.2314880006</c:v>
                </c:pt>
                <c:pt idx="13261">
                  <c:v>-6573310.9026370002</c:v>
                </c:pt>
                <c:pt idx="13262">
                  <c:v>-6637825.2647419991</c:v>
                </c:pt>
                <c:pt idx="13263">
                  <c:v>-6702323.1466929996</c:v>
                </c:pt>
                <c:pt idx="13264">
                  <c:v>-6766804.377084</c:v>
                </c:pt>
                <c:pt idx="13265">
                  <c:v>-6831268.7842109995</c:v>
                </c:pt>
                <c:pt idx="13266">
                  <c:v>-6895716.1960690003</c:v>
                </c:pt>
                <c:pt idx="13267">
                  <c:v>-6960146.440347001</c:v>
                </c:pt>
                <c:pt idx="13268">
                  <c:v>-7024559.3444229998</c:v>
                </c:pt>
                <c:pt idx="13269">
                  <c:v>-7088954.7353660017</c:v>
                </c:pt>
                <c:pt idx="13270">
                  <c:v>-7153332.439929001</c:v>
                </c:pt>
                <c:pt idx="13271">
                  <c:v>-7217692.2845430002</c:v>
                </c:pt>
                <c:pt idx="13272">
                  <c:v>-7282034.0953200003</c:v>
                </c:pt>
                <c:pt idx="13273">
                  <c:v>-7346357.6980420006</c:v>
                </c:pt>
                <c:pt idx="13274">
                  <c:v>-7410662.9181660004</c:v>
                </c:pt>
                <c:pt idx="13275">
                  <c:v>-7474949.580812999</c:v>
                </c:pt>
                <c:pt idx="13276">
                  <c:v>-7539217.5107660005</c:v>
                </c:pt>
                <c:pt idx="13277">
                  <c:v>-7603466.5324720014</c:v>
                </c:pt>
                <c:pt idx="13278">
                  <c:v>-7667696.4700310007</c:v>
                </c:pt>
                <c:pt idx="13279">
                  <c:v>-7731907.1471969998</c:v>
                </c:pt>
                <c:pt idx="13280">
                  <c:v>-7796098.3873720001</c:v>
                </c:pt>
                <c:pt idx="13281">
                  <c:v>-7860270.0136039993</c:v>
                </c:pt>
                <c:pt idx="13282">
                  <c:v>-7924421.8485829998</c:v>
                </c:pt>
                <c:pt idx="13283">
                  <c:v>-7988553.7146379994</c:v>
                </c:pt>
                <c:pt idx="13284">
                  <c:v>-8052665.4337300006</c:v>
                </c:pt>
                <c:pt idx="13285">
                  <c:v>-8116756.8274519993</c:v>
                </c:pt>
                <c:pt idx="13286">
                  <c:v>-8180827.7170260008</c:v>
                </c:pt>
                <c:pt idx="13287">
                  <c:v>-8244877.9232929992</c:v>
                </c:pt>
                <c:pt idx="13288">
                  <c:v>-8308907.2667189995</c:v>
                </c:pt>
                <c:pt idx="13289">
                  <c:v>-8372915.5673800008</c:v>
                </c:pt>
                <c:pt idx="13290">
                  <c:v>-8436902.6449689977</c:v>
                </c:pt>
                <c:pt idx="13291">
                  <c:v>-8500868.3187850006</c:v>
                </c:pt>
                <c:pt idx="13292">
                  <c:v>-8564812.4077300001</c:v>
                </c:pt>
                <c:pt idx="13293">
                  <c:v>-8628734.7303089984</c:v>
                </c:pt>
                <c:pt idx="13294">
                  <c:v>-8692635.1046220008</c:v>
                </c:pt>
                <c:pt idx="13295">
                  <c:v>-8756513.348362999</c:v>
                </c:pt>
                <c:pt idx="13296">
                  <c:v>-8820369.2788130008</c:v>
                </c:pt>
                <c:pt idx="13297">
                  <c:v>-8884202.7128410004</c:v>
                </c:pt>
                <c:pt idx="13298">
                  <c:v>-8948013.4668930005</c:v>
                </c:pt>
                <c:pt idx="13299">
                  <c:v>-9011801.356995998</c:v>
                </c:pt>
                <c:pt idx="13300">
                  <c:v>-9075566.1987459976</c:v>
                </c:pt>
                <c:pt idx="13301">
                  <c:v>-9139307.8073120005</c:v>
                </c:pt>
                <c:pt idx="13302">
                  <c:v>-9203025.9974239971</c:v>
                </c:pt>
                <c:pt idx="13303">
                  <c:v>-9266720.5833759978</c:v>
                </c:pt>
                <c:pt idx="13304">
                  <c:v>-9330391.3790169992</c:v>
                </c:pt>
                <c:pt idx="13305">
                  <c:v>-9394038.1977479979</c:v>
                </c:pt>
                <c:pt idx="13306">
                  <c:v>-9457660.8525220007</c:v>
                </c:pt>
                <c:pt idx="13307">
                  <c:v>-9521259.1558320019</c:v>
                </c:pt>
                <c:pt idx="13308">
                  <c:v>-9584832.9197150003</c:v>
                </c:pt>
                <c:pt idx="13309">
                  <c:v>-9648381.9557400011</c:v>
                </c:pt>
                <c:pt idx="13310">
                  <c:v>-9711906.0750120021</c:v>
                </c:pt>
                <c:pt idx="13311">
                  <c:v>-9775405.0881590005</c:v>
                </c:pt>
                <c:pt idx="13312">
                  <c:v>-9838878.8053370006</c:v>
                </c:pt>
                <c:pt idx="13313">
                  <c:v>-9902327.0362169985</c:v>
                </c:pt>
                <c:pt idx="13314">
                  <c:v>-9965749.5899860002</c:v>
                </c:pt>
                <c:pt idx="13315">
                  <c:v>-10029146.275341</c:v>
                </c:pt>
                <c:pt idx="13316">
                  <c:v>-10092516.900486</c:v>
                </c:pt>
                <c:pt idx="13317">
                  <c:v>-10155861.273124998</c:v>
                </c:pt>
                <c:pt idx="13318">
                  <c:v>-10219179.200459</c:v>
                </c:pt>
                <c:pt idx="13319">
                  <c:v>-10282470.489181999</c:v>
                </c:pt>
                <c:pt idx="13320">
                  <c:v>-10345734.945477</c:v>
                </c:pt>
                <c:pt idx="13321">
                  <c:v>-10408972.375007002</c:v>
                </c:pt>
                <c:pt idx="13322">
                  <c:v>-10472182.582919002</c:v>
                </c:pt>
                <c:pt idx="13323">
                  <c:v>-10535365.373829002</c:v>
                </c:pt>
                <c:pt idx="13324">
                  <c:v>-10598520.551828003</c:v>
                </c:pt>
                <c:pt idx="13325">
                  <c:v>-10661647.920468001</c:v>
                </c:pt>
                <c:pt idx="13326">
                  <c:v>-10724747.282763002</c:v>
                </c:pt>
                <c:pt idx="13327">
                  <c:v>-10787818.441183999</c:v>
                </c:pt>
                <c:pt idx="13328">
                  <c:v>-10850861.197651003</c:v>
                </c:pt>
                <c:pt idx="13329">
                  <c:v>-10913875.353530999</c:v>
                </c:pt>
                <c:pt idx="13330">
                  <c:v>-10976860.709633</c:v>
                </c:pt>
                <c:pt idx="13331">
                  <c:v>-11039817.066202</c:v>
                </c:pt>
                <c:pt idx="13332">
                  <c:v>-11102744.222916</c:v>
                </c:pt>
                <c:pt idx="13333">
                  <c:v>-11165641.978878999</c:v>
                </c:pt>
                <c:pt idx="13334">
                  <c:v>-11228510.132617</c:v>
                </c:pt>
                <c:pt idx="13335">
                  <c:v>-11291348.482074</c:v>
                </c:pt>
                <c:pt idx="13336">
                  <c:v>-11354156.824604003</c:v>
                </c:pt>
                <c:pt idx="13337">
                  <c:v>-11416934.956971999</c:v>
                </c:pt>
                <c:pt idx="13338">
                  <c:v>-11479682.675341003</c:v>
                </c:pt>
                <c:pt idx="13339">
                  <c:v>-11542399.775273999</c:v>
                </c:pt>
                <c:pt idx="13340">
                  <c:v>-11605086.051724</c:v>
                </c:pt>
                <c:pt idx="13341">
                  <c:v>-11667741.299032001</c:v>
                </c:pt>
                <c:pt idx="13342">
                  <c:v>-11730365.31092</c:v>
                </c:pt>
                <c:pt idx="13343">
                  <c:v>-11792957.880487002</c:v>
                </c:pt>
                <c:pt idx="13344">
                  <c:v>-11855518.800202999</c:v>
                </c:pt>
                <c:pt idx="13345">
                  <c:v>-11918047.861903004</c:v>
                </c:pt>
                <c:pt idx="13346">
                  <c:v>-11980544.856783004</c:v>
                </c:pt>
                <c:pt idx="13347">
                  <c:v>-12043009.575394997</c:v>
                </c:pt>
                <c:pt idx="13348">
                  <c:v>-12105441.807641001</c:v>
                </c:pt>
                <c:pt idx="13349">
                  <c:v>-12167841.342765</c:v>
                </c:pt>
                <c:pt idx="13350">
                  <c:v>-12230207.969353002</c:v>
                </c:pt>
                <c:pt idx="13351">
                  <c:v>-12292541.475322003</c:v>
                </c:pt>
                <c:pt idx="13352">
                  <c:v>-12354841.647918001</c:v>
                </c:pt>
                <c:pt idx="13353">
                  <c:v>-12417108.273708999</c:v>
                </c:pt>
                <c:pt idx="13354">
                  <c:v>-12479341.138578998</c:v>
                </c:pt>
                <c:pt idx="13355">
                  <c:v>-12541540.027724998</c:v>
                </c:pt>
                <c:pt idx="13356">
                  <c:v>-12603704.725647002</c:v>
                </c:pt>
                <c:pt idx="13357">
                  <c:v>-12665835.016147001</c:v>
                </c:pt>
                <c:pt idx="13358">
                  <c:v>-12727930.682317</c:v>
                </c:pt>
                <c:pt idx="13359">
                  <c:v>-12789991.506541001</c:v>
                </c:pt>
                <c:pt idx="13360">
                  <c:v>-12852017.270483</c:v>
                </c:pt>
                <c:pt idx="13361">
                  <c:v>-12914007.755082002</c:v>
                </c:pt>
                <c:pt idx="13362">
                  <c:v>-12975962.740549998</c:v>
                </c:pt>
                <c:pt idx="13363">
                  <c:v>-13037882.006360998</c:v>
                </c:pt>
                <c:pt idx="13364">
                  <c:v>-13099765.331249002</c:v>
                </c:pt>
                <c:pt idx="13365">
                  <c:v>-13161612.493198</c:v>
                </c:pt>
                <c:pt idx="13366">
                  <c:v>-13223423.269437999</c:v>
                </c:pt>
                <c:pt idx="13367">
                  <c:v>-13285197.436441001</c:v>
                </c:pt>
                <c:pt idx="13368">
                  <c:v>-13346934.769911002</c:v>
                </c:pt>
                <c:pt idx="13369">
                  <c:v>-13408635.044779003</c:v>
                </c:pt>
                <c:pt idx="13370">
                  <c:v>-13470298.035197997</c:v>
                </c:pt>
                <c:pt idx="13371">
                  <c:v>-13531923.514533</c:v>
                </c:pt>
                <c:pt idx="13372">
                  <c:v>-13593511.255361</c:v>
                </c:pt>
                <c:pt idx="13373">
                  <c:v>-13655061.029457998</c:v>
                </c:pt>
                <c:pt idx="13374">
                  <c:v>-13716572.607794998</c:v>
                </c:pt>
                <c:pt idx="13375">
                  <c:v>-13778045.760533998</c:v>
                </c:pt>
                <c:pt idx="13376">
                  <c:v>-13839480.257015998</c:v>
                </c:pt>
                <c:pt idx="13377">
                  <c:v>-13900875.865760002</c:v>
                </c:pt>
                <c:pt idx="13378">
                  <c:v>-13962232.354452005</c:v>
                </c:pt>
                <c:pt idx="13379">
                  <c:v>-14023549.489939</c:v>
                </c:pt>
                <c:pt idx="13380">
                  <c:v>-14084827.038225995</c:v>
                </c:pt>
                <c:pt idx="13381">
                  <c:v>-14146064.764463998</c:v>
                </c:pt>
                <c:pt idx="13382">
                  <c:v>-14207262.432945</c:v>
                </c:pt>
                <c:pt idx="13383">
                  <c:v>-14268419.807096997</c:v>
                </c:pt>
                <c:pt idx="13384">
                  <c:v>-14329536.649473999</c:v>
                </c:pt>
                <c:pt idx="13385">
                  <c:v>-14390612.721749</c:v>
                </c:pt>
                <c:pt idx="13386">
                  <c:v>-14451647.784711001</c:v>
                </c:pt>
                <c:pt idx="13387">
                  <c:v>-14512641.598252</c:v>
                </c:pt>
                <c:pt idx="13388">
                  <c:v>-14573593.921364998</c:v>
                </c:pt>
                <c:pt idx="13389">
                  <c:v>-14634504.512131</c:v>
                </c:pt>
                <c:pt idx="13390">
                  <c:v>-14695373.127718</c:v>
                </c:pt>
                <c:pt idx="13391">
                  <c:v>-14756199.524367997</c:v>
                </c:pt>
                <c:pt idx="13392">
                  <c:v>-14816983.457394999</c:v>
                </c:pt>
                <c:pt idx="13393">
                  <c:v>-14877724.68117</c:v>
                </c:pt>
                <c:pt idx="13394">
                  <c:v>-14938422.949120998</c:v>
                </c:pt>
                <c:pt idx="13395">
                  <c:v>-14999078.013722003</c:v>
                </c:pt>
                <c:pt idx="13396">
                  <c:v>-15059689.626483001</c:v>
                </c:pt>
                <c:pt idx="13397">
                  <c:v>-15120257.537946997</c:v>
                </c:pt>
                <c:pt idx="13398">
                  <c:v>-15180781.497678</c:v>
                </c:pt>
                <c:pt idx="13399">
                  <c:v>-15241261.254255002</c:v>
                </c:pt>
                <c:pt idx="13400">
                  <c:v>-15301696.555265</c:v>
                </c:pt>
                <c:pt idx="13401">
                  <c:v>-15362087.147292998</c:v>
                </c:pt>
                <c:pt idx="13402">
                  <c:v>-15422432.775912002</c:v>
                </c:pt>
                <c:pt idx="13403">
                  <c:v>-15482733.185681002</c:v>
                </c:pt>
                <c:pt idx="13404">
                  <c:v>-15542988.120131997</c:v>
                </c:pt>
                <c:pt idx="13405">
                  <c:v>-15603197.321761003</c:v>
                </c:pt>
                <c:pt idx="13406">
                  <c:v>-15663360.532023</c:v>
                </c:pt>
                <c:pt idx="13407">
                  <c:v>-15723477.491320997</c:v>
                </c:pt>
                <c:pt idx="13408">
                  <c:v>-15783547.938998997</c:v>
                </c:pt>
                <c:pt idx="13409">
                  <c:v>-15843571.613332</c:v>
                </c:pt>
                <c:pt idx="13410">
                  <c:v>-15903548.251519</c:v>
                </c:pt>
                <c:pt idx="13411">
                  <c:v>-15963477.589671003</c:v>
                </c:pt>
                <c:pt idx="13412">
                  <c:v>-16023359.362807002</c:v>
                </c:pt>
                <c:pt idx="13413">
                  <c:v>-16083193.304840002</c:v>
                </c:pt>
                <c:pt idx="13414">
                  <c:v>-16142979.148571998</c:v>
                </c:pt>
                <c:pt idx="13415">
                  <c:v>-16202716.625684002</c:v>
                </c:pt>
                <c:pt idx="13416">
                  <c:v>-16262405.466723002</c:v>
                </c:pt>
                <c:pt idx="13417">
                  <c:v>-16322045.401099</c:v>
                </c:pt>
                <c:pt idx="13418">
                  <c:v>-16381636.157072</c:v>
                </c:pt>
                <c:pt idx="13419">
                  <c:v>-16441177.461742004</c:v>
                </c:pt>
                <c:pt idx="13420">
                  <c:v>-16500669.041043</c:v>
                </c:pt>
                <c:pt idx="13421">
                  <c:v>-16560110.619728997</c:v>
                </c:pt>
                <c:pt idx="13422">
                  <c:v>-16619501.921367997</c:v>
                </c:pt>
                <c:pt idx="13423">
                  <c:v>-16678842.668330001</c:v>
                </c:pt>
                <c:pt idx="13424">
                  <c:v>-16738132.581777999</c:v>
                </c:pt>
                <c:pt idx="13425">
                  <c:v>-16797371.381658997</c:v>
                </c:pt>
                <c:pt idx="13426">
                  <c:v>-16856558.786692996</c:v>
                </c:pt>
                <c:pt idx="13427">
                  <c:v>-16915694.514362004</c:v>
                </c:pt>
                <c:pt idx="13428">
                  <c:v>-16974778.280901995</c:v>
                </c:pt>
                <c:pt idx="13429">
                  <c:v>-17033809.801290002</c:v>
                </c:pt>
                <c:pt idx="13430">
                  <c:v>-17092788.789238997</c:v>
                </c:pt>
                <c:pt idx="13431">
                  <c:v>-17151714.957178995</c:v>
                </c:pt>
                <c:pt idx="13432">
                  <c:v>-17210588.016255002</c:v>
                </c:pt>
                <c:pt idx="13433">
                  <c:v>-17269407.676312003</c:v>
                </c:pt>
                <c:pt idx="13434">
                  <c:v>-17328173.645881996</c:v>
                </c:pt>
                <c:pt idx="13435">
                  <c:v>-17386885.632180009</c:v>
                </c:pt>
                <c:pt idx="13436">
                  <c:v>-17445543.341086999</c:v>
                </c:pt>
                <c:pt idx="13437">
                  <c:v>-17504146.477141995</c:v>
                </c:pt>
                <c:pt idx="13438">
                  <c:v>-17562694.743529998</c:v>
                </c:pt>
                <c:pt idx="13439">
                  <c:v>-17621187.842069998</c:v>
                </c:pt>
                <c:pt idx="13440">
                  <c:v>-17679625.473204996</c:v>
                </c:pt>
                <c:pt idx="13441">
                  <c:v>-17738007.335990001</c:v>
                </c:pt>
                <c:pt idx="13442">
                  <c:v>-17796333.128081001</c:v>
                </c:pt>
                <c:pt idx="13443">
                  <c:v>-17854602.545722</c:v>
                </c:pt>
                <c:pt idx="13444">
                  <c:v>-17912815.283733997</c:v>
                </c:pt>
                <c:pt idx="13445">
                  <c:v>-17970971.035505001</c:v>
                </c:pt>
                <c:pt idx="13446">
                  <c:v>-18029069.492972996</c:v>
                </c:pt>
                <c:pt idx="13447">
                  <c:v>-18087110.346620001</c:v>
                </c:pt>
                <c:pt idx="13448">
                  <c:v>-18145093.285454996</c:v>
                </c:pt>
                <c:pt idx="13449">
                  <c:v>-18203017.997004997</c:v>
                </c:pt>
                <c:pt idx="13450">
                  <c:v>-18260884.167300999</c:v>
                </c:pt>
                <c:pt idx="13451">
                  <c:v>-18318691.480863996</c:v>
                </c:pt>
                <c:pt idx="13452">
                  <c:v>-18376439.620694999</c:v>
                </c:pt>
                <c:pt idx="13453">
                  <c:v>-18434128.268260997</c:v>
                </c:pt>
                <c:pt idx="13454">
                  <c:v>-18491757.103484001</c:v>
                </c:pt>
                <c:pt idx="13455">
                  <c:v>-18549325.804722004</c:v>
                </c:pt>
                <c:pt idx="13456">
                  <c:v>-18606834.048762999</c:v>
                </c:pt>
                <c:pt idx="13457">
                  <c:v>-18664281.510809001</c:v>
                </c:pt>
                <c:pt idx="13458">
                  <c:v>-18721667.864459999</c:v>
                </c:pt>
                <c:pt idx="13459">
                  <c:v>-18778992.781704996</c:v>
                </c:pt>
                <c:pt idx="13460">
                  <c:v>-18836255.932904001</c:v>
                </c:pt>
                <c:pt idx="13461">
                  <c:v>-18893456.986776996</c:v>
                </c:pt>
                <c:pt idx="13462">
                  <c:v>-18950595.610389009</c:v>
                </c:pt>
                <c:pt idx="13463">
                  <c:v>-19007671.469137002</c:v>
                </c:pt>
                <c:pt idx="13464">
                  <c:v>-19064684.226732999</c:v>
                </c:pt>
                <c:pt idx="13465">
                  <c:v>-19121633.545193002</c:v>
                </c:pt>
                <c:pt idx="13466">
                  <c:v>-19178519.084820997</c:v>
                </c:pt>
                <c:pt idx="13467">
                  <c:v>-19235340.504193999</c:v>
                </c:pt>
                <c:pt idx="13468">
                  <c:v>-19292097.460145995</c:v>
                </c:pt>
                <c:pt idx="13469">
                  <c:v>-19348789.607758</c:v>
                </c:pt>
                <c:pt idx="13470">
                  <c:v>-19405416.600335002</c:v>
                </c:pt>
                <c:pt idx="13471">
                  <c:v>-19461978.089398995</c:v>
                </c:pt>
                <c:pt idx="13472">
                  <c:v>-19518473.724667996</c:v>
                </c:pt>
                <c:pt idx="13473">
                  <c:v>-19574903.154043</c:v>
                </c:pt>
                <c:pt idx="13474">
                  <c:v>-19631266.023589998</c:v>
                </c:pt>
                <c:pt idx="13475">
                  <c:v>-19687561.977527</c:v>
                </c:pt>
                <c:pt idx="13476">
                  <c:v>-19743790.658207003</c:v>
                </c:pt>
                <c:pt idx="13477">
                  <c:v>-19799951.706099</c:v>
                </c:pt>
                <c:pt idx="13478">
                  <c:v>-19856044.759776998</c:v>
                </c:pt>
                <c:pt idx="13479">
                  <c:v>-19912069.455898996</c:v>
                </c:pt>
                <c:pt idx="13480">
                  <c:v>-19968025.429190997</c:v>
                </c:pt>
                <c:pt idx="13481">
                  <c:v>-20023912.312431999</c:v>
                </c:pt>
                <c:pt idx="13482">
                  <c:v>-20079729.736435998</c:v>
                </c:pt>
                <c:pt idx="13483">
                  <c:v>-20135477.330033999</c:v>
                </c:pt>
                <c:pt idx="13484">
                  <c:v>-20191154.720056999</c:v>
                </c:pt>
                <c:pt idx="13485">
                  <c:v>-20246761.531319998</c:v>
                </c:pt>
                <c:pt idx="13486">
                  <c:v>-20302297.386601996</c:v>
                </c:pt>
                <c:pt idx="13487">
                  <c:v>-20357761.906626999</c:v>
                </c:pt>
                <c:pt idx="13488">
                  <c:v>-20413154.710051998</c:v>
                </c:pt>
                <c:pt idx="13489">
                  <c:v>-20468475.413440995</c:v>
                </c:pt>
                <c:pt idx="13490">
                  <c:v>-20523723.631251</c:v>
                </c:pt>
                <c:pt idx="13491">
                  <c:v>-20578898.975812994</c:v>
                </c:pt>
                <c:pt idx="13492">
                  <c:v>-20634001.05731</c:v>
                </c:pt>
                <c:pt idx="13493">
                  <c:v>-20689029.483762998</c:v>
                </c:pt>
                <c:pt idx="13494">
                  <c:v>-20743983.861006998</c:v>
                </c:pt>
                <c:pt idx="13495">
                  <c:v>-20798863.792674996</c:v>
                </c:pt>
                <c:pt idx="13496">
                  <c:v>-20853668.880174</c:v>
                </c:pt>
                <c:pt idx="13497">
                  <c:v>-20908398.722669996</c:v>
                </c:pt>
                <c:pt idx="13498">
                  <c:v>-20963052.917064998</c:v>
                </c:pt>
                <c:pt idx="13499">
                  <c:v>-21017631.057976</c:v>
                </c:pt>
                <c:pt idx="13500">
                  <c:v>-21072132.737716999</c:v>
                </c:pt>
                <c:pt idx="13501">
                  <c:v>-21126557.546275996</c:v>
                </c:pt>
                <c:pt idx="13502">
                  <c:v>-21180905.071294997</c:v>
                </c:pt>
                <c:pt idx="13503">
                  <c:v>-21235174.898047</c:v>
                </c:pt>
                <c:pt idx="13504">
                  <c:v>-21289366.609418996</c:v>
                </c:pt>
                <c:pt idx="13505">
                  <c:v>-21343479.785883997</c:v>
                </c:pt>
                <c:pt idx="13506">
                  <c:v>-21397514.005484</c:v>
                </c:pt>
                <c:pt idx="13507">
                  <c:v>-21451468.843804002</c:v>
                </c:pt>
                <c:pt idx="13508">
                  <c:v>-21505343.873955</c:v>
                </c:pt>
                <c:pt idx="13509">
                  <c:v>-21559138.666545</c:v>
                </c:pt>
                <c:pt idx="13510">
                  <c:v>-21612852.789659996</c:v>
                </c:pt>
                <c:pt idx="13511">
                  <c:v>-21666485.808837999</c:v>
                </c:pt>
                <c:pt idx="13512">
                  <c:v>-21720037.287049998</c:v>
                </c:pt>
                <c:pt idx="13513">
                  <c:v>-21773506.784670994</c:v>
                </c:pt>
                <c:pt idx="13514">
                  <c:v>-21826893.859459005</c:v>
                </c:pt>
                <c:pt idx="13515">
                  <c:v>-21880198.066530999</c:v>
                </c:pt>
                <c:pt idx="13516">
                  <c:v>-21933418.958337005</c:v>
                </c:pt>
                <c:pt idx="13517">
                  <c:v>-21986556.084634997</c:v>
                </c:pt>
                <c:pt idx="13518">
                  <c:v>-22039608.992469002</c:v>
                </c:pt>
                <c:pt idx="13519">
                  <c:v>-22092577.226139005</c:v>
                </c:pt>
                <c:pt idx="13520">
                  <c:v>-22145460.327177998</c:v>
                </c:pt>
                <c:pt idx="13521">
                  <c:v>-22198257.834327005</c:v>
                </c:pt>
                <c:pt idx="13522">
                  <c:v>-22250969.283505995</c:v>
                </c:pt>
                <c:pt idx="13523">
                  <c:v>-22303594.207789999</c:v>
                </c:pt>
                <c:pt idx="13524">
                  <c:v>-22356132.137380004</c:v>
                </c:pt>
                <c:pt idx="13525">
                  <c:v>-22408582.599576999</c:v>
                </c:pt>
                <c:pt idx="13526">
                  <c:v>-22460945.118755009</c:v>
                </c:pt>
                <c:pt idx="13527">
                  <c:v>-22513219.216332003</c:v>
                </c:pt>
                <c:pt idx="13528">
                  <c:v>-22565404.410742</c:v>
                </c:pt>
                <c:pt idx="13529">
                  <c:v>-22617500.217406999</c:v>
                </c:pt>
                <c:pt idx="13530">
                  <c:v>-22669506.148710001</c:v>
                </c:pt>
                <c:pt idx="13531">
                  <c:v>-22721421.713962</c:v>
                </c:pt>
                <c:pt idx="13532">
                  <c:v>-22773246.419372998</c:v>
                </c:pt>
                <c:pt idx="13533">
                  <c:v>-22824979.768029001</c:v>
                </c:pt>
                <c:pt idx="13534">
                  <c:v>-22876621.259850997</c:v>
                </c:pt>
                <c:pt idx="13535">
                  <c:v>-22928170.391572997</c:v>
                </c:pt>
                <c:pt idx="13536">
                  <c:v>-22979626.656707004</c:v>
                </c:pt>
                <c:pt idx="13537">
                  <c:v>-23030989.545514997</c:v>
                </c:pt>
                <c:pt idx="13538">
                  <c:v>-23082258.544971995</c:v>
                </c:pt>
                <c:pt idx="13539">
                  <c:v>-23133433.138740003</c:v>
                </c:pt>
                <c:pt idx="13540">
                  <c:v>-23184512.807131</c:v>
                </c:pt>
                <c:pt idx="13541">
                  <c:v>-23235497.027077995</c:v>
                </c:pt>
                <c:pt idx="13542">
                  <c:v>-23286385.272097997</c:v>
                </c:pt>
                <c:pt idx="13543">
                  <c:v>-23337177.012262005</c:v>
                </c:pt>
                <c:pt idx="13544">
                  <c:v>-23387871.714159004</c:v>
                </c:pt>
                <c:pt idx="13545">
                  <c:v>-23438468.840860996</c:v>
                </c:pt>
                <c:pt idx="13546">
                  <c:v>-23488967.851889998</c:v>
                </c:pt>
                <c:pt idx="13547">
                  <c:v>-23539368.203182001</c:v>
                </c:pt>
                <c:pt idx="13548">
                  <c:v>-23589669.347052</c:v>
                </c:pt>
                <c:pt idx="13549">
                  <c:v>-23639870.732156005</c:v>
                </c:pt>
                <c:pt idx="13550">
                  <c:v>-23689971.803456001</c:v>
                </c:pt>
                <c:pt idx="13551">
                  <c:v>-23739972.002183001</c:v>
                </c:pt>
                <c:pt idx="13552">
                  <c:v>-23789870.765798997</c:v>
                </c:pt>
                <c:pt idx="13553">
                  <c:v>-23839667.527959</c:v>
                </c:pt>
                <c:pt idx="13554">
                  <c:v>-23889361.718474001</c:v>
                </c:pt>
                <c:pt idx="13555">
                  <c:v>-23938952.763269998</c:v>
                </c:pt>
                <c:pt idx="13556">
                  <c:v>-23988440.084350001</c:v>
                </c:pt>
                <c:pt idx="13557">
                  <c:v>-24037823.099753998</c:v>
                </c:pt>
                <c:pt idx="13558">
                  <c:v>-24087101.223517995</c:v>
                </c:pt>
                <c:pt idx="13559">
                  <c:v>-24136273.865632996</c:v>
                </c:pt>
                <c:pt idx="13560">
                  <c:v>-24185340.432007</c:v>
                </c:pt>
                <c:pt idx="13561">
                  <c:v>-24234300.324416</c:v>
                </c:pt>
                <c:pt idx="13562">
                  <c:v>-24283152.940470994</c:v>
                </c:pt>
                <c:pt idx="13563">
                  <c:v>-24331897.673565999</c:v>
                </c:pt>
                <c:pt idx="13564">
                  <c:v>-24380533.912838995</c:v>
                </c:pt>
                <c:pt idx="13565">
                  <c:v>-24429061.043129001</c:v>
                </c:pt>
                <c:pt idx="13566">
                  <c:v>-24477478.444928002</c:v>
                </c:pt>
                <c:pt idx="13567">
                  <c:v>-24525785.494337</c:v>
                </c:pt>
                <c:pt idx="13568">
                  <c:v>-24573981.563023996</c:v>
                </c:pt>
                <c:pt idx="13569">
                  <c:v>-24622066.018169004</c:v>
                </c:pt>
                <c:pt idx="13570">
                  <c:v>-24670038.222426001</c:v>
                </c:pt>
                <c:pt idx="13571">
                  <c:v>-24717897.533869997</c:v>
                </c:pt>
                <c:pt idx="13572">
                  <c:v>-24765643.305952001</c:v>
                </c:pt>
                <c:pt idx="13573">
                  <c:v>-24813274.887444995</c:v>
                </c:pt>
                <c:pt idx="13574">
                  <c:v>-24860791.622400001</c:v>
                </c:pt>
                <c:pt idx="13575">
                  <c:v>-24908192.850095</c:v>
                </c:pt>
                <c:pt idx="13576">
                  <c:v>-24955477.904979002</c:v>
                </c:pt>
                <c:pt idx="13577">
                  <c:v>-25002646.116629004</c:v>
                </c:pt>
                <c:pt idx="13578">
                  <c:v>-25049696.809687998</c:v>
                </c:pt>
                <c:pt idx="13579">
                  <c:v>-25096629.303822</c:v>
                </c:pt>
                <c:pt idx="13580">
                  <c:v>-25143442.913656998</c:v>
                </c:pt>
                <c:pt idx="13581">
                  <c:v>-25190136.948732998</c:v>
                </c:pt>
                <c:pt idx="13582">
                  <c:v>-25236710.713441998</c:v>
                </c:pt>
                <c:pt idx="13583">
                  <c:v>-25283163.506979</c:v>
                </c:pt>
                <c:pt idx="13584">
                  <c:v>-25329494.623276997</c:v>
                </c:pt>
                <c:pt idx="13585">
                  <c:v>-25375703.350958001</c:v>
                </c:pt>
                <c:pt idx="13586">
                  <c:v>-25421788.973268997</c:v>
                </c:pt>
                <c:pt idx="13587">
                  <c:v>-25467750.768027999</c:v>
                </c:pt>
                <c:pt idx="13588">
                  <c:v>-25513588.007559001</c:v>
                </c:pt>
                <c:pt idx="13589">
                  <c:v>-25559299.958634</c:v>
                </c:pt>
                <c:pt idx="13590">
                  <c:v>-25604885.882413995</c:v>
                </c:pt>
                <c:pt idx="13591">
                  <c:v>-25650345.034382004</c:v>
                </c:pt>
                <c:pt idx="13592">
                  <c:v>-25695676.664283998</c:v>
                </c:pt>
                <c:pt idx="13593">
                  <c:v>-25740880.016061001</c:v>
                </c:pt>
                <c:pt idx="13594">
                  <c:v>-25785954.32779</c:v>
                </c:pt>
                <c:pt idx="13595">
                  <c:v>-25830898.831610002</c:v>
                </c:pt>
                <c:pt idx="13596">
                  <c:v>-25875712.753664002</c:v>
                </c:pt>
                <c:pt idx="13597">
                  <c:v>-25920395.314025003</c:v>
                </c:pt>
                <c:pt idx="13598">
                  <c:v>-25964945.726631995</c:v>
                </c:pt>
                <c:pt idx="13599">
                  <c:v>-26009363.199214</c:v>
                </c:pt>
                <c:pt idx="13600">
                  <c:v>-26053646.933226999</c:v>
                </c:pt>
                <c:pt idx="13601">
                  <c:v>-26097796.123778995</c:v>
                </c:pt>
                <c:pt idx="13602">
                  <c:v>-26141809.959554005</c:v>
                </c:pt>
                <c:pt idx="13603">
                  <c:v>-26185687.622745</c:v>
                </c:pt>
                <c:pt idx="13604">
                  <c:v>-26229428.288973995</c:v>
                </c:pt>
                <c:pt idx="13605">
                  <c:v>-26273031.127220999</c:v>
                </c:pt>
                <c:pt idx="13606">
                  <c:v>-26316495.299740002</c:v>
                </c:pt>
                <c:pt idx="13607">
                  <c:v>-26359819.961987995</c:v>
                </c:pt>
                <c:pt idx="13608">
                  <c:v>-26403004.262543995</c:v>
                </c:pt>
                <c:pt idx="13609">
                  <c:v>-26446047.343024999</c:v>
                </c:pt>
                <c:pt idx="13610">
                  <c:v>-26488948.338009004</c:v>
                </c:pt>
                <c:pt idx="13611">
                  <c:v>-26531706.374951001</c:v>
                </c:pt>
                <c:pt idx="13612">
                  <c:v>-26574320.574097998</c:v>
                </c:pt>
                <c:pt idx="13613">
                  <c:v>-26616790.048406001</c:v>
                </c:pt>
                <c:pt idx="13614">
                  <c:v>-26659113.903449997</c:v>
                </c:pt>
                <c:pt idx="13615">
                  <c:v>-26701291.237339001</c:v>
                </c:pt>
                <c:pt idx="13616">
                  <c:v>-26743321.140629999</c:v>
                </c:pt>
                <c:pt idx="13617">
                  <c:v>-26785202.696228001</c:v>
                </c:pt>
                <c:pt idx="13618">
                  <c:v>-26826934.979307</c:v>
                </c:pt>
                <c:pt idx="13619">
                  <c:v>-26868517.057204999</c:v>
                </c:pt>
                <c:pt idx="13620">
                  <c:v>-26909947.989337996</c:v>
                </c:pt>
                <c:pt idx="13621">
                  <c:v>-26951226.827100001</c:v>
                </c:pt>
                <c:pt idx="13622">
                  <c:v>-26992352.613766003</c:v>
                </c:pt>
                <c:pt idx="13623">
                  <c:v>-27033324.384396005</c:v>
                </c:pt>
                <c:pt idx="13624">
                  <c:v>-27074141.165727999</c:v>
                </c:pt>
                <c:pt idx="13625">
                  <c:v>-27114801.976084001</c:v>
                </c:pt>
                <c:pt idx="13626">
                  <c:v>-27155305.825261995</c:v>
                </c:pt>
                <c:pt idx="13627">
                  <c:v>-27195651.714430001</c:v>
                </c:pt>
                <c:pt idx="13628">
                  <c:v>-27235838.636022009</c:v>
                </c:pt>
                <c:pt idx="13629">
                  <c:v>-27275865.573627997</c:v>
                </c:pt>
                <c:pt idx="13630">
                  <c:v>-27315731.501884997</c:v>
                </c:pt>
                <c:pt idx="13631">
                  <c:v>-27355435.386363</c:v>
                </c:pt>
                <c:pt idx="13632">
                  <c:v>-27394976.183453996</c:v>
                </c:pt>
                <c:pt idx="13633">
                  <c:v>-27434352.840255</c:v>
                </c:pt>
                <c:pt idx="13634">
                  <c:v>-27473564.294450998</c:v>
                </c:pt>
                <c:pt idx="13635">
                  <c:v>-27512609.474194001</c:v>
                </c:pt>
                <c:pt idx="13636">
                  <c:v>-27551487.297986999</c:v>
                </c:pt>
                <c:pt idx="13637">
                  <c:v>-27590196.674555004</c:v>
                </c:pt>
                <c:pt idx="13638">
                  <c:v>-27628736.502725001</c:v>
                </c:pt>
                <c:pt idx="13639">
                  <c:v>-27667105.671296999</c:v>
                </c:pt>
                <c:pt idx="13640">
                  <c:v>-27705303.058912005</c:v>
                </c:pt>
                <c:pt idx="13641">
                  <c:v>-27743327.533927001</c:v>
                </c:pt>
                <c:pt idx="13642">
                  <c:v>-27781177.954275995</c:v>
                </c:pt>
                <c:pt idx="13643">
                  <c:v>-27818853.167339999</c:v>
                </c:pt>
                <c:pt idx="13644">
                  <c:v>-27856352.009802997</c:v>
                </c:pt>
                <c:pt idx="13645">
                  <c:v>-27893673.307517</c:v>
                </c:pt>
                <c:pt idx="13646">
                  <c:v>-27930815.875358999</c:v>
                </c:pt>
                <c:pt idx="13647">
                  <c:v>-27967778.517083</c:v>
                </c:pt>
                <c:pt idx="13648">
                  <c:v>-28004560.025177997</c:v>
                </c:pt>
                <c:pt idx="13649">
                  <c:v>-28041159.180714</c:v>
                </c:pt>
                <c:pt idx="13650">
                  <c:v>-28077574.753192998</c:v>
                </c:pt>
                <c:pt idx="13651">
                  <c:v>-28113805.500394005</c:v>
                </c:pt>
                <c:pt idx="13652">
                  <c:v>-28149850.168212</c:v>
                </c:pt>
                <c:pt idx="13653">
                  <c:v>-28185707.490506001</c:v>
                </c:pt>
                <c:pt idx="13654">
                  <c:v>-28221376.188928001</c:v>
                </c:pt>
                <c:pt idx="13655">
                  <c:v>-28256854.972762</c:v>
                </c:pt>
                <c:pt idx="13656">
                  <c:v>-28292142.538758002</c:v>
                </c:pt>
                <c:pt idx="13657">
                  <c:v>-28327237.570953999</c:v>
                </c:pt>
                <c:pt idx="13658">
                  <c:v>-28362138.740510002</c:v>
                </c:pt>
                <c:pt idx="13659">
                  <c:v>-28396844.705522999</c:v>
                </c:pt>
                <c:pt idx="13660">
                  <c:v>-28431354.110856004</c:v>
                </c:pt>
                <c:pt idx="13661">
                  <c:v>-28465665.587943997</c:v>
                </c:pt>
                <c:pt idx="13662">
                  <c:v>-28499777.754617997</c:v>
                </c:pt>
                <c:pt idx="13663">
                  <c:v>-28533689.214907005</c:v>
                </c:pt>
                <c:pt idx="13664">
                  <c:v>-28567398.558851</c:v>
                </c:pt>
                <c:pt idx="13665">
                  <c:v>-28600904.362298995</c:v>
                </c:pt>
                <c:pt idx="13666">
                  <c:v>-28634205.186712999</c:v>
                </c:pt>
                <c:pt idx="13667">
                  <c:v>-28667299.578963</c:v>
                </c:pt>
                <c:pt idx="13668">
                  <c:v>-28700186.071121</c:v>
                </c:pt>
                <c:pt idx="13669">
                  <c:v>-28732863.180246998</c:v>
                </c:pt>
                <c:pt idx="13670">
                  <c:v>-28765329.408174999</c:v>
                </c:pt>
                <c:pt idx="13671">
                  <c:v>-28797583.241297994</c:v>
                </c:pt>
                <c:pt idx="13672">
                  <c:v>-28829623.150341999</c:v>
                </c:pt>
                <c:pt idx="13673">
                  <c:v>-28861447.590137001</c:v>
                </c:pt>
                <c:pt idx="13674">
                  <c:v>-28893054.999391995</c:v>
                </c:pt>
                <c:pt idx="13675">
                  <c:v>-28924443.800455</c:v>
                </c:pt>
                <c:pt idx="13676">
                  <c:v>-28955612.399076</c:v>
                </c:pt>
                <c:pt idx="13677">
                  <c:v>-28986559.184161998</c:v>
                </c:pt>
                <c:pt idx="13678">
                  <c:v>-29017282.527527001</c:v>
                </c:pt>
                <c:pt idx="13679">
                  <c:v>-29047780.783643991</c:v>
                </c:pt>
                <c:pt idx="13680">
                  <c:v>-29078052.289379995</c:v>
                </c:pt>
                <c:pt idx="13681">
                  <c:v>-29108095.363738995</c:v>
                </c:pt>
                <c:pt idx="13682">
                  <c:v>-29137908.30759</c:v>
                </c:pt>
                <c:pt idx="13683">
                  <c:v>-29167489.403397996</c:v>
                </c:pt>
                <c:pt idx="13684">
                  <c:v>-29196836.914942</c:v>
                </c:pt>
                <c:pt idx="13685">
                  <c:v>-29225949.087036997</c:v>
                </c:pt>
                <c:pt idx="13686">
                  <c:v>-29254824.145237997</c:v>
                </c:pt>
                <c:pt idx="13687">
                  <c:v>-29283460.295550998</c:v>
                </c:pt>
                <c:pt idx="13688">
                  <c:v>-29311855.724132001</c:v>
                </c:pt>
                <c:pt idx="13689">
                  <c:v>-29340008.596977998</c:v>
                </c:pt>
                <c:pt idx="13690">
                  <c:v>-29367917.059618995</c:v>
                </c:pt>
                <c:pt idx="13691">
                  <c:v>-29395579.236798</c:v>
                </c:pt>
                <c:pt idx="13692">
                  <c:v>-29422993.232147001</c:v>
                </c:pt>
                <c:pt idx="13693">
                  <c:v>-29450157.127852999</c:v>
                </c:pt>
                <c:pt idx="13694">
                  <c:v>-29477068.984327</c:v>
                </c:pt>
                <c:pt idx="13695">
                  <c:v>-29503726.839853998</c:v>
                </c:pt>
                <c:pt idx="13696">
                  <c:v>-29530128.710246999</c:v>
                </c:pt>
                <c:pt idx="13697">
                  <c:v>-29556272.588482</c:v>
                </c:pt>
                <c:pt idx="13698">
                  <c:v>-29582156.444341995</c:v>
                </c:pt>
                <c:pt idx="13699">
                  <c:v>-29607778.224034</c:v>
                </c:pt>
                <c:pt idx="13700">
                  <c:v>-29633135.849816997</c:v>
                </c:pt>
                <c:pt idx="13701">
                  <c:v>-29658227.219609998</c:v>
                </c:pt>
                <c:pt idx="13702">
                  <c:v>-29683050.206595998</c:v>
                </c:pt>
                <c:pt idx="13703">
                  <c:v>-29707602.658817001</c:v>
                </c:pt>
                <c:pt idx="13704">
                  <c:v>-29731882.398763001</c:v>
                </c:pt>
                <c:pt idx="13705">
                  <c:v>-29755887.222950999</c:v>
                </c:pt>
                <c:pt idx="13706">
                  <c:v>-29779614.901492998</c:v>
                </c:pt>
                <c:pt idx="13707">
                  <c:v>-29803063.177655</c:v>
                </c:pt>
                <c:pt idx="13708">
                  <c:v>-29826229.767414995</c:v>
                </c:pt>
                <c:pt idx="13709">
                  <c:v>-29849112.358998999</c:v>
                </c:pt>
                <c:pt idx="13710">
                  <c:v>-29871708.612413</c:v>
                </c:pt>
                <c:pt idx="13711">
                  <c:v>-29894016.158971999</c:v>
                </c:pt>
                <c:pt idx="13712">
                  <c:v>-29916032.600802001</c:v>
                </c:pt>
                <c:pt idx="13713">
                  <c:v>-29937755.510351002</c:v>
                </c:pt>
                <c:pt idx="13714">
                  <c:v>-29959182.429871991</c:v>
                </c:pt>
                <c:pt idx="13715">
                  <c:v>-29980310.870905999</c:v>
                </c:pt>
                <c:pt idx="13716">
                  <c:v>-30001138.313749999</c:v>
                </c:pt>
                <c:pt idx="13717">
                  <c:v>-30021662.206914</c:v>
                </c:pt>
                <c:pt idx="13718">
                  <c:v>-30041879.966560997</c:v>
                </c:pt>
                <c:pt idx="13719">
                  <c:v>-30061788.975944996</c:v>
                </c:pt>
                <c:pt idx="13720">
                  <c:v>-30081386.584824</c:v>
                </c:pt>
                <c:pt idx="13721">
                  <c:v>-30100670.108872999</c:v>
                </c:pt>
                <c:pt idx="13722">
                  <c:v>-30119636.829069</c:v>
                </c:pt>
                <c:pt idx="13723">
                  <c:v>-30138283.991077993</c:v>
                </c:pt>
                <c:pt idx="13724">
                  <c:v>-30156608.804614998</c:v>
                </c:pt>
                <c:pt idx="13725">
                  <c:v>-30174608.442794997</c:v>
                </c:pt>
                <c:pt idx="13726">
                  <c:v>-30192280.041469995</c:v>
                </c:pt>
                <c:pt idx="13727">
                  <c:v>-30209620.698548</c:v>
                </c:pt>
                <c:pt idx="13728">
                  <c:v>-30226627.473297995</c:v>
                </c:pt>
                <c:pt idx="13729">
                  <c:v>-30243297.385636996</c:v>
                </c:pt>
                <c:pt idx="13730">
                  <c:v>-30259627.415404998</c:v>
                </c:pt>
                <c:pt idx="13731">
                  <c:v>-30275614.501614995</c:v>
                </c:pt>
                <c:pt idx="13732">
                  <c:v>-30291255.541691996</c:v>
                </c:pt>
                <c:pt idx="13733">
                  <c:v>-30306547.390690997</c:v>
                </c:pt>
                <c:pt idx="13734">
                  <c:v>-30321486.860498995</c:v>
                </c:pt>
                <c:pt idx="13735">
                  <c:v>-30336070.719012</c:v>
                </c:pt>
                <c:pt idx="13736">
                  <c:v>-30350295.689298995</c:v>
                </c:pt>
                <c:pt idx="13737">
                  <c:v>-30364158.448740996</c:v>
                </c:pt>
                <c:pt idx="13738">
                  <c:v>-30377655.628151003</c:v>
                </c:pt>
                <c:pt idx="13739">
                  <c:v>-30390783.810873002</c:v>
                </c:pt>
                <c:pt idx="13740">
                  <c:v>-30403539.531857997</c:v>
                </c:pt>
                <c:pt idx="13741">
                  <c:v>-30415919.276712999</c:v>
                </c:pt>
                <c:pt idx="13742">
                  <c:v>-30427919.480736997</c:v>
                </c:pt>
                <c:pt idx="13743">
                  <c:v>-30439536.52792</c:v>
                </c:pt>
                <c:pt idx="13744">
                  <c:v>-30450766.749926999</c:v>
                </c:pt>
                <c:pt idx="13745">
                  <c:v>-30461606.425051995</c:v>
                </c:pt>
                <c:pt idx="13746">
                  <c:v>-30472051.777141996</c:v>
                </c:pt>
                <c:pt idx="13747">
                  <c:v>-30482098.974502999</c:v>
                </c:pt>
                <c:pt idx="13748">
                  <c:v>-30491744.128767002</c:v>
                </c:pt>
                <c:pt idx="13749">
                  <c:v>-30500983.293738995</c:v>
                </c:pt>
                <c:pt idx="13750">
                  <c:v>-30509812.464205995</c:v>
                </c:pt>
                <c:pt idx="13751">
                  <c:v>-30518227.574723005</c:v>
                </c:pt>
                <c:pt idx="13752">
                  <c:v>-30526224.498358</c:v>
                </c:pt>
                <c:pt idx="13753">
                  <c:v>-30533799.045414995</c:v>
                </c:pt>
                <c:pt idx="13754">
                  <c:v>-30540946.962110002</c:v>
                </c:pt>
                <c:pt idx="13755">
                  <c:v>-30547663.929223996</c:v>
                </c:pt>
                <c:pt idx="13756">
                  <c:v>-30553945.560712997</c:v>
                </c:pt>
                <c:pt idx="13757">
                  <c:v>-30559787.402278997</c:v>
                </c:pt>
                <c:pt idx="13758">
                  <c:v>-30565184.929908995</c:v>
                </c:pt>
                <c:pt idx="13759">
                  <c:v>-30570133.548367999</c:v>
                </c:pt>
                <c:pt idx="13760">
                  <c:v>-30574628.589652997</c:v>
                </c:pt>
                <c:pt idx="13761">
                  <c:v>-30578665.311404001</c:v>
                </c:pt>
                <c:pt idx="13762">
                  <c:v>-30582238.895270996</c:v>
                </c:pt>
                <c:pt idx="13763">
                  <c:v>-30585344.445236996</c:v>
                </c:pt>
                <c:pt idx="13764">
                  <c:v>-30587976.985886995</c:v>
                </c:pt>
                <c:pt idx="13765">
                  <c:v>-30590131.460639995</c:v>
                </c:pt>
                <c:pt idx="13766">
                  <c:v>-30591802.729917996</c:v>
                </c:pt>
                <c:pt idx="13767">
                  <c:v>-30592985.569270995</c:v>
                </c:pt>
                <c:pt idx="13768">
                  <c:v>-30593674.667447995</c:v>
                </c:pt>
                <c:pt idx="13769">
                  <c:v>-30593864.624403</c:v>
                </c:pt>
                <c:pt idx="13770">
                  <c:v>-30593549.949255995</c:v>
                </c:pt>
                <c:pt idx="13771">
                  <c:v>-30592725.058183003</c:v>
                </c:pt>
                <c:pt idx="13772">
                  <c:v>-30591384.272252999</c:v>
                </c:pt>
                <c:pt idx="13773">
                  <c:v>-30589521.815190002</c:v>
                </c:pt>
                <c:pt idx="13774">
                  <c:v>-30587131.811082006</c:v>
                </c:pt>
                <c:pt idx="13775">
                  <c:v>-30584208.282007996</c:v>
                </c:pt>
                <c:pt idx="13776">
                  <c:v>-30580745.145599</c:v>
                </c:pt>
                <c:pt idx="13777">
                  <c:v>-30576736.212527003</c:v>
                </c:pt>
                <c:pt idx="13778">
                  <c:v>-30572175.183915995</c:v>
                </c:pt>
                <c:pt idx="13779">
                  <c:v>-30567055.648664001</c:v>
                </c:pt>
                <c:pt idx="13780">
                  <c:v>-30561371.080699995</c:v>
                </c:pt>
                <c:pt idx="13781">
                  <c:v>-30555114.836137004</c:v>
                </c:pt>
                <c:pt idx="13782">
                  <c:v>-30548280.150347006</c:v>
                </c:pt>
                <c:pt idx="13783">
                  <c:v>-30540860.134941</c:v>
                </c:pt>
                <c:pt idx="13784">
                  <c:v>-30532847.774647996</c:v>
                </c:pt>
                <c:pt idx="13785">
                  <c:v>-30524235.924102001</c:v>
                </c:pt>
                <c:pt idx="13786">
                  <c:v>-30515017.304519001</c:v>
                </c:pt>
                <c:pt idx="13787">
                  <c:v>-30505184.500264999</c:v>
                </c:pt>
                <c:pt idx="13788">
                  <c:v>-30494729.955320999</c:v>
                </c:pt>
                <c:pt idx="13789">
                  <c:v>-30483645.969619997</c:v>
                </c:pt>
                <c:pt idx="13790">
                  <c:v>-30471924.695269998</c:v>
                </c:pt>
                <c:pt idx="13791">
                  <c:v>-30459558.132647999</c:v>
                </c:pt>
                <c:pt idx="13792">
                  <c:v>-30446538.126363005</c:v>
                </c:pt>
                <c:pt idx="13793">
                  <c:v>-30432856.361082997</c:v>
                </c:pt>
                <c:pt idx="13794">
                  <c:v>-30418504.357217997</c:v>
                </c:pt>
                <c:pt idx="13795">
                  <c:v>-30403473.466454998</c:v>
                </c:pt>
                <c:pt idx="13796">
                  <c:v>-30387754.867144</c:v>
                </c:pt>
                <c:pt idx="13797">
                  <c:v>-30371339.559510998</c:v>
                </c:pt>
                <c:pt idx="13798">
                  <c:v>-30354218.360715002</c:v>
                </c:pt>
                <c:pt idx="13799">
                  <c:v>-30336381.899727006</c:v>
                </c:pt>
                <c:pt idx="13800">
                  <c:v>-30317820.612017002</c:v>
                </c:pt>
                <c:pt idx="13801">
                  <c:v>-30298524.734069001</c:v>
                </c:pt>
                <c:pt idx="13802">
                  <c:v>-30278484.297678996</c:v>
                </c:pt>
                <c:pt idx="13803">
                  <c:v>-30257689.124053001</c:v>
                </c:pt>
                <c:pt idx="13804">
                  <c:v>-30236128.817696001</c:v>
                </c:pt>
                <c:pt idx="13805">
                  <c:v>-30213792.760056999</c:v>
                </c:pt>
                <c:pt idx="13806">
                  <c:v>-30190670.102957003</c:v>
                </c:pt>
                <c:pt idx="13807">
                  <c:v>-30166749.761750996</c:v>
                </c:pt>
                <c:pt idx="13808">
                  <c:v>-30142020.408248994</c:v>
                </c:pt>
                <c:pt idx="13809">
                  <c:v>-30116470.463351995</c:v>
                </c:pt>
                <c:pt idx="13810">
                  <c:v>-30090088.089412995</c:v>
                </c:pt>
                <c:pt idx="13811">
                  <c:v>-30062861.182300001</c:v>
                </c:pt>
                <c:pt idx="13812">
                  <c:v>-30034777.363150001</c:v>
                </c:pt>
                <c:pt idx="13813">
                  <c:v>-30005823.969789997</c:v>
                </c:pt>
                <c:pt idx="13814">
                  <c:v>-29975988.047828995</c:v>
                </c:pt>
                <c:pt idx="13815">
                  <c:v>-29945256.341387998</c:v>
                </c:pt>
                <c:pt idx="13816">
                  <c:v>-29913615.283447992</c:v>
                </c:pt>
                <c:pt idx="13817">
                  <c:v>-29881050.985819992</c:v>
                </c:pt>
                <c:pt idx="13818">
                  <c:v>-29847549.228687</c:v>
                </c:pt>
                <c:pt idx="13819">
                  <c:v>-29813095.449723002</c:v>
                </c:pt>
                <c:pt idx="13820">
                  <c:v>-29777674.732758</c:v>
                </c:pt>
                <c:pt idx="13821">
                  <c:v>-29741271.795950998</c:v>
                </c:pt>
                <c:pt idx="13822">
                  <c:v>-29703870.979481995</c:v>
                </c:pt>
                <c:pt idx="13823">
                  <c:v>-29665456.232694998</c:v>
                </c:pt>
                <c:pt idx="13824">
                  <c:v>-29626011.100697</c:v>
                </c:pt>
                <c:pt idx="13825">
                  <c:v>-29585518.710367005</c:v>
                </c:pt>
                <c:pt idx="13826">
                  <c:v>-29543961.755748995</c:v>
                </c:pt>
                <c:pt idx="13827">
                  <c:v>-29501322.482796997</c:v>
                </c:pt>
                <c:pt idx="13828">
                  <c:v>-29457582.673431002</c:v>
                </c:pt>
                <c:pt idx="13829">
                  <c:v>-29412723.628873002</c:v>
                </c:pt>
                <c:pt idx="13830">
                  <c:v>-29366726.152223002</c:v>
                </c:pt>
                <c:pt idx="13831">
                  <c:v>-29319570.530226003</c:v>
                </c:pt>
                <c:pt idx="13832">
                  <c:v>-29271236.514192004</c:v>
                </c:pt>
                <c:pt idx="13833">
                  <c:v>-29221703.300017998</c:v>
                </c:pt>
                <c:pt idx="13834">
                  <c:v>-29170949.507257</c:v>
                </c:pt>
                <c:pt idx="13835">
                  <c:v>-29118953.157186009</c:v>
                </c:pt>
                <c:pt idx="13836">
                  <c:v>-29065691.649812996</c:v>
                </c:pt>
                <c:pt idx="13837">
                  <c:v>-29011141.739750005</c:v>
                </c:pt>
                <c:pt idx="13838">
                  <c:v>-28955279.510903999</c:v>
                </c:pt>
                <c:pt idx="13839">
                  <c:v>-28898080.349889997</c:v>
                </c:pt>
                <c:pt idx="13840">
                  <c:v>-28839518.918117005</c:v>
                </c:pt>
                <c:pt idx="13841">
                  <c:v>-28779569.122439001</c:v>
                </c:pt>
                <c:pt idx="13842">
                  <c:v>-28718204.084299002</c:v>
                </c:pt>
                <c:pt idx="13843">
                  <c:v>-28655396.10726</c:v>
                </c:pt>
                <c:pt idx="13844">
                  <c:v>-28591116.642837998</c:v>
                </c:pt>
                <c:pt idx="13845">
                  <c:v>-28525336.254501</c:v>
                </c:pt>
                <c:pt idx="13846">
                  <c:v>-28458024.579746999</c:v>
                </c:pt>
                <c:pt idx="13847">
                  <c:v>-28389150.290105999</c:v>
                </c:pt>
                <c:pt idx="13848">
                  <c:v>-28318681.048951</c:v>
                </c:pt>
                <c:pt idx="13849">
                  <c:v>-28246583.466952998</c:v>
                </c:pt>
                <c:pt idx="13850">
                  <c:v>-28172823.055043995</c:v>
                </c:pt>
                <c:pt idx="13851">
                  <c:v>-28097364.174686003</c:v>
                </c:pt>
                <c:pt idx="13852">
                  <c:v>-28020169.985286996</c:v>
                </c:pt>
                <c:pt idx="13853">
                  <c:v>-27941202.388551999</c:v>
                </c:pt>
                <c:pt idx="13854">
                  <c:v>-27860421.969551995</c:v>
                </c:pt>
                <c:pt idx="13855">
                  <c:v>-27777787.934276</c:v>
                </c:pt>
                <c:pt idx="13856">
                  <c:v>-27693258.043413997</c:v>
                </c:pt>
                <c:pt idx="13857">
                  <c:v>-27606788.542087</c:v>
                </c:pt>
                <c:pt idx="13858">
                  <c:v>-27518334.085233998</c:v>
                </c:pt>
                <c:pt idx="13859">
                  <c:v>-27427847.658315003</c:v>
                </c:pt>
                <c:pt idx="13860">
                  <c:v>-27335280.492984001</c:v>
                </c:pt>
                <c:pt idx="13861">
                  <c:v>-27240581.977340002</c:v>
                </c:pt>
                <c:pt idx="13862">
                  <c:v>-27143699.560325999</c:v>
                </c:pt>
                <c:pt idx="13863">
                  <c:v>-27044578.649820998</c:v>
                </c:pt>
                <c:pt idx="13864">
                  <c:v>-26943162.50392</c:v>
                </c:pt>
                <c:pt idx="13865">
                  <c:v>-26839392.114831999</c:v>
                </c:pt>
                <c:pt idx="13866">
                  <c:v>-26733206.084806997</c:v>
                </c:pt>
                <c:pt idx="13867">
                  <c:v>-26624540.493417993</c:v>
                </c:pt>
                <c:pt idx="13868">
                  <c:v>-26513328.755454</c:v>
                </c:pt>
                <c:pt idx="13869">
                  <c:v>-26399501.468644995</c:v>
                </c:pt>
                <c:pt idx="13870">
                  <c:v>-26282986.250302006</c:v>
                </c:pt>
                <c:pt idx="13871">
                  <c:v>-26163707.561910998</c:v>
                </c:pt>
                <c:pt idx="13872">
                  <c:v>-26041586.520605002</c:v>
                </c:pt>
                <c:pt idx="13873">
                  <c:v>-25916540.696301002</c:v>
                </c:pt>
                <c:pt idx="13874">
                  <c:v>-25788483.893201996</c:v>
                </c:pt>
                <c:pt idx="13875">
                  <c:v>-25657325.914175998</c:v>
                </c:pt>
                <c:pt idx="13876">
                  <c:v>-25522972.30641</c:v>
                </c:pt>
                <c:pt idx="13877">
                  <c:v>-25385324.086502001</c:v>
                </c:pt>
                <c:pt idx="13878">
                  <c:v>-25244277.443003997</c:v>
                </c:pt>
                <c:pt idx="13879">
                  <c:v>-25099723.414143</c:v>
                </c:pt>
                <c:pt idx="13880">
                  <c:v>-24951547.538231</c:v>
                </c:pt>
                <c:pt idx="13881">
                  <c:v>-24799629.473937996</c:v>
                </c:pt>
                <c:pt idx="13882">
                  <c:v>-24643842.587299995</c:v>
                </c:pt>
                <c:pt idx="13883">
                  <c:v>-24484053.501898997</c:v>
                </c:pt>
                <c:pt idx="13884">
                  <c:v>-24320121.608279001</c:v>
                </c:pt>
                <c:pt idx="13885">
                  <c:v>-24151898.528078996</c:v>
                </c:pt>
                <c:pt idx="13886">
                  <c:v>-23979227.527868997</c:v>
                </c:pt>
                <c:pt idx="13887">
                  <c:v>-23801942.876943</c:v>
                </c:pt>
                <c:pt idx="13888">
                  <c:v>-23619869.142620001</c:v>
                </c:pt>
                <c:pt idx="13889">
                  <c:v>-23432820.415690996</c:v>
                </c:pt>
                <c:pt idx="13890">
                  <c:v>-23240599.457664002</c:v>
                </c:pt>
                <c:pt idx="13891">
                  <c:v>-23042996.760287996</c:v>
                </c:pt>
                <c:pt idx="13892">
                  <c:v>-22839789.506483998</c:v>
                </c:pt>
                <c:pt idx="13893">
                  <c:v>-22630740.420246996</c:v>
                </c:pt>
                <c:pt idx="13894">
                  <c:v>-22415596.491271991</c:v>
                </c:pt>
                <c:pt idx="13895">
                  <c:v>-22194087.557918996</c:v>
                </c:pt>
                <c:pt idx="13896">
                  <c:v>-21965924.729681995</c:v>
                </c:pt>
                <c:pt idx="13897">
                  <c:v>-21730798.627414998</c:v>
                </c:pt>
                <c:pt idx="13898">
                  <c:v>-21488377.416219</c:v>
                </c:pt>
                <c:pt idx="13899">
                  <c:v>-21238304.601891994</c:v>
                </c:pt>
                <c:pt idx="13900">
                  <c:v>-20980196.557241995</c:v>
                </c:pt>
                <c:pt idx="13901">
                  <c:v>-20713639.739096001</c:v>
                </c:pt>
                <c:pt idx="13902">
                  <c:v>-20438187.550430998</c:v>
                </c:pt>
                <c:pt idx="13903">
                  <c:v>-20153356.794594001</c:v>
                </c:pt>
                <c:pt idx="13904">
                  <c:v>-19858623.659770999</c:v>
                </c:pt>
                <c:pt idx="13905">
                  <c:v>-19553419.161619995</c:v>
                </c:pt>
                <c:pt idx="13906">
                  <c:v>-19237123.960097995</c:v>
                </c:pt>
                <c:pt idx="13907">
                  <c:v>-18909062.452737998</c:v>
                </c:pt>
                <c:pt idx="13908">
                  <c:v>-18568496.030947998</c:v>
                </c:pt>
                <c:pt idx="13909">
                  <c:v>-18214615.368272997</c:v>
                </c:pt>
                <c:pt idx="13910">
                  <c:v>-17846531.590220001</c:v>
                </c:pt>
                <c:pt idx="13911">
                  <c:v>-17463266.154933006</c:v>
                </c:pt>
                <c:pt idx="13912">
                  <c:v>-17063739.254185002</c:v>
                </c:pt>
                <c:pt idx="13913">
                  <c:v>-16646756.527519001</c:v>
                </c:pt>
                <c:pt idx="13914">
                  <c:v>-16210993.874049002</c:v>
                </c:pt>
                <c:pt idx="13915">
                  <c:v>-15754980.155058002</c:v>
                </c:pt>
                <c:pt idx="13916">
                  <c:v>-15277077.620860998</c:v>
                </c:pt>
                <c:pt idx="13917">
                  <c:v>-14775459.992519002</c:v>
                </c:pt>
                <c:pt idx="13918">
                  <c:v>-14248088.324192002</c:v>
                </c:pt>
                <c:pt idx="13919">
                  <c:v>-13692685.133364998</c:v>
                </c:pt>
                <c:pt idx="13920">
                  <c:v>-13106707.924849002</c:v>
                </c:pt>
                <c:pt idx="13921">
                  <c:v>-12487324.327896001</c:v>
                </c:pt>
                <c:pt idx="13922">
                  <c:v>-11831392.892351002</c:v>
                </c:pt>
                <c:pt idx="13923">
                  <c:v>-11135456.569279</c:v>
                </c:pt>
                <c:pt idx="13924">
                  <c:v>-10395760.627221998</c:v>
                </c:pt>
                <c:pt idx="13925">
                  <c:v>-9608313.9622300006</c:v>
                </c:pt>
                <c:pt idx="13926">
                  <c:v>-8769023.0886410009</c:v>
                </c:pt>
                <c:pt idx="13927">
                  <c:v>-7873941.3363180002</c:v>
                </c:pt>
                <c:pt idx="13928">
                  <c:v>-6919689.0118169989</c:v>
                </c:pt>
                <c:pt idx="13929">
                  <c:v>-5904104.2823910015</c:v>
                </c:pt>
                <c:pt idx="13930">
                  <c:v>-4827158.9262339994</c:v>
                </c:pt>
                <c:pt idx="13931">
                  <c:v>-3692085.487067</c:v>
                </c:pt>
                <c:pt idx="13932">
                  <c:v>-2506486.8307829998</c:v>
                </c:pt>
                <c:pt idx="13933">
                  <c:v>-1282972.3061200001</c:v>
                </c:pt>
                <c:pt idx="13934">
                  <c:v>-38754.703919999993</c:v>
                </c:pt>
                <c:pt idx="13935">
                  <c:v>1206102.9439610001</c:v>
                </c:pt>
                <c:pt idx="13936">
                  <c:v>2431445.5111799994</c:v>
                </c:pt>
                <c:pt idx="13937">
                  <c:v>3619818.4258229998</c:v>
                </c:pt>
                <c:pt idx="13938">
                  <c:v>4758301.2961640004</c:v>
                </c:pt>
                <c:pt idx="13939">
                  <c:v>5838990.9024730008</c:v>
                </c:pt>
                <c:pt idx="13940">
                  <c:v>6858413.4375270009</c:v>
                </c:pt>
                <c:pt idx="13941">
                  <c:v>7816428.8533859998</c:v>
                </c:pt>
                <c:pt idx="13942">
                  <c:v>8715095.8563749976</c:v>
                </c:pt>
                <c:pt idx="13943">
                  <c:v>9557740.1213869974</c:v>
                </c:pt>
                <c:pt idx="13944">
                  <c:v>10348287.433778999</c:v>
                </c:pt>
                <c:pt idx="13945">
                  <c:v>11090830.87944</c:v>
                </c:pt>
                <c:pt idx="13946">
                  <c:v>11789372.769383999</c:v>
                </c:pt>
                <c:pt idx="13947">
                  <c:v>12447684.879461</c:v>
                </c:pt>
                <c:pt idx="13948">
                  <c:v>13069243.603413999</c:v>
                </c:pt>
                <c:pt idx="13949">
                  <c:v>13657209.983693002</c:v>
                </c:pt>
                <c:pt idx="13950">
                  <c:v>14214435.115773002</c:v>
                </c:pt>
                <c:pt idx="13951">
                  <c:v>14743478.807423998</c:v>
                </c:pt>
                <c:pt idx="13952">
                  <c:v>15246634.231881</c:v>
                </c:pt>
                <c:pt idx="13953">
                  <c:v>15725954.382771002</c:v>
                </c:pt>
                <c:pt idx="13954">
                  <c:v>16183278.022871999</c:v>
                </c:pt>
                <c:pt idx="13955">
                  <c:v>16620253.948450997</c:v>
                </c:pt>
                <c:pt idx="13956">
                  <c:v>17038363.051762</c:v>
                </c:pt>
                <c:pt idx="13957">
                  <c:v>17438938.039229006</c:v>
                </c:pt>
                <c:pt idx="13958">
                  <c:v>17823180.865995996</c:v>
                </c:pt>
                <c:pt idx="13959">
                  <c:v>18192178.049309</c:v>
                </c:pt>
                <c:pt idx="13960">
                  <c:v>18546914.066229001</c:v>
                </c:pt>
                <c:pt idx="13961">
                  <c:v>18888283.051236998</c:v>
                </c:pt>
                <c:pt idx="13962">
                  <c:v>19217099.001706999</c:v>
                </c:pt>
                <c:pt idx="13963">
                  <c:v>19534104.682966001</c:v>
                </c:pt>
                <c:pt idx="13964">
                  <c:v>19839979.404907998</c:v>
                </c:pt>
                <c:pt idx="13965">
                  <c:v>20135345.821808998</c:v>
                </c:pt>
                <c:pt idx="13966">
                  <c:v>20420775.887552999</c:v>
                </c:pt>
                <c:pt idx="13967">
                  <c:v>20696796.080748998</c:v>
                </c:pt>
                <c:pt idx="13968">
                  <c:v>20963891.998381998</c:v>
                </c:pt>
                <c:pt idx="13969">
                  <c:v>21222512.402782999</c:v>
                </c:pt>
                <c:pt idx="13970">
                  <c:v>21473072.794690002</c:v>
                </c:pt>
                <c:pt idx="13971">
                  <c:v>21715958.574817002</c:v>
                </c:pt>
                <c:pt idx="13972">
                  <c:v>21951527.847487997</c:v>
                </c:pt>
                <c:pt idx="13973">
                  <c:v>22180113.912335999</c:v>
                </c:pt>
                <c:pt idx="13974">
                  <c:v>22402027.483589996</c:v>
                </c:pt>
                <c:pt idx="13975">
                  <c:v>22617558.670988001</c:v>
                </c:pt>
                <c:pt idx="13976">
                  <c:v>22826978.751654997</c:v>
                </c:pt>
                <c:pt idx="13977">
                  <c:v>23030541.75829</c:v>
                </c:pt>
                <c:pt idx="13978">
                  <c:v>23228485.905587997</c:v>
                </c:pt>
                <c:pt idx="13979">
                  <c:v>23421034.873917997</c:v>
                </c:pt>
                <c:pt idx="13980">
                  <c:v>23608398.966759998</c:v>
                </c:pt>
                <c:pt idx="13981">
                  <c:v>23790776.156295005</c:v>
                </c:pt>
                <c:pt idx="13982">
                  <c:v>23968353.029669002</c:v>
                </c:pt>
                <c:pt idx="13983">
                  <c:v>24141305.646910001</c:v>
                </c:pt>
                <c:pt idx="13984">
                  <c:v>24309800.320076998</c:v>
                </c:pt>
                <c:pt idx="13985">
                  <c:v>24473994.322081</c:v>
                </c:pt>
                <c:pt idx="13986">
                  <c:v>24634036.532570999</c:v>
                </c:pt>
                <c:pt idx="13987">
                  <c:v>24790068.027409997</c:v>
                </c:pt>
                <c:pt idx="13988">
                  <c:v>24942222.617504004</c:v>
                </c:pt>
                <c:pt idx="13989">
                  <c:v>25090627.342072997</c:v>
                </c:pt>
                <c:pt idx="13990">
                  <c:v>25235402.920872994</c:v>
                </c:pt>
                <c:pt idx="13991">
                  <c:v>25376664.169374999</c:v>
                </c:pt>
                <c:pt idx="13992">
                  <c:v>25514520.380454998</c:v>
                </c:pt>
                <c:pt idx="13993">
                  <c:v>25649075.675779998</c:v>
                </c:pt>
                <c:pt idx="13994">
                  <c:v>25780429.329700001</c:v>
                </c:pt>
                <c:pt idx="13995">
                  <c:v>25908676.068179999</c:v>
                </c:pt>
                <c:pt idx="13996">
                  <c:v>26033906.345048998</c:v>
                </c:pt>
                <c:pt idx="13997">
                  <c:v>26156206.597569998</c:v>
                </c:pt>
                <c:pt idx="13998">
                  <c:v>26275659.483168997</c:v>
                </c:pt>
                <c:pt idx="13999">
                  <c:v>26392344.098960001</c:v>
                </c:pt>
                <c:pt idx="14000">
                  <c:v>26506336.185529001</c:v>
                </c:pt>
                <c:pt idx="14001">
                  <c:v>26617708.316327006</c:v>
                </c:pt>
                <c:pt idx="14002">
                  <c:v>26726530.073853996</c:v>
                </c:pt>
                <c:pt idx="14003">
                  <c:v>26832868.213732999</c:v>
                </c:pt>
                <c:pt idx="14004">
                  <c:v>26936786.817655001</c:v>
                </c:pt>
                <c:pt idx="14005">
                  <c:v>27038347.436087999</c:v>
                </c:pt>
                <c:pt idx="14006">
                  <c:v>27137609.221554</c:v>
                </c:pt>
                <c:pt idx="14007">
                  <c:v>27234629.053229</c:v>
                </c:pt>
                <c:pt idx="14008">
                  <c:v>27329461.653508998</c:v>
                </c:pt>
                <c:pt idx="14009">
                  <c:v>27422159.697179999</c:v>
                </c:pt>
                <c:pt idx="14010">
                  <c:v>27512773.913730998</c:v>
                </c:pt>
                <c:pt idx="14011">
                  <c:v>27601353.183334</c:v>
                </c:pt>
                <c:pt idx="14012">
                  <c:v>27687944.626944005</c:v>
                </c:pt>
                <c:pt idx="14013">
                  <c:v>27772593.690947</c:v>
                </c:pt>
                <c:pt idx="14014">
                  <c:v>27855344.226764999</c:v>
                </c:pt>
                <c:pt idx="14015">
                  <c:v>27936238.565744996</c:v>
                </c:pt>
                <c:pt idx="14016">
                  <c:v>28015317.589691997</c:v>
                </c:pt>
                <c:pt idx="14017">
                  <c:v>28092620.797332</c:v>
                </c:pt>
                <c:pt idx="14018">
                  <c:v>28168186.366977997</c:v>
                </c:pt>
                <c:pt idx="14019">
                  <c:v>28242051.215682</c:v>
                </c:pt>
                <c:pt idx="14020">
                  <c:v>28314251.055074997</c:v>
                </c:pt>
                <c:pt idx="14021">
                  <c:v>28384820.444139998</c:v>
                </c:pt>
                <c:pt idx="14022">
                  <c:v>28453792.839110002</c:v>
                </c:pt>
                <c:pt idx="14023">
                  <c:v>28521200.640668996</c:v>
                </c:pt>
                <c:pt idx="14024">
                  <c:v>28587075.238647997</c:v>
                </c:pt>
                <c:pt idx="14025">
                  <c:v>28651447.054359004</c:v>
                </c:pt>
                <c:pt idx="14026">
                  <c:v>28714345.580713995</c:v>
                </c:pt>
                <c:pt idx="14027">
                  <c:v>28775799.420286998</c:v>
                </c:pt>
                <c:pt idx="14028">
                  <c:v>28835836.321416996</c:v>
                </c:pt>
                <c:pt idx="14029">
                  <c:v>28894483.212494999</c:v>
                </c:pt>
                <c:pt idx="14030">
                  <c:v>28951766.234531999</c:v>
                </c:pt>
                <c:pt idx="14031">
                  <c:v>29007710.772112999</c:v>
                </c:pt>
                <c:pt idx="14032">
                  <c:v>29062341.482833996</c:v>
                </c:pt>
                <c:pt idx="14033">
                  <c:v>29115682.325309999</c:v>
                </c:pt>
                <c:pt idx="14034">
                  <c:v>29167756.585831996</c:v>
                </c:pt>
                <c:pt idx="14035">
                  <c:v>29218586.903763995</c:v>
                </c:pt>
                <c:pt idx="14036">
                  <c:v>29268195.295729998</c:v>
                </c:pt>
                <c:pt idx="14037">
                  <c:v>29316603.178686004</c:v>
                </c:pt>
                <c:pt idx="14038">
                  <c:v>29363831.391910996</c:v>
                </c:pt>
                <c:pt idx="14039">
                  <c:v>29409900.217998002</c:v>
                </c:pt>
                <c:pt idx="14040">
                  <c:v>29454829.402892996</c:v>
                </c:pt>
                <c:pt idx="14041">
                  <c:v>29498638.175023999</c:v>
                </c:pt>
                <c:pt idx="14042">
                  <c:v>29541345.263589997</c:v>
                </c:pt>
                <c:pt idx="14043">
                  <c:v>29582968.916034006</c:v>
                </c:pt>
                <c:pt idx="14044">
                  <c:v>29623526.914749999</c:v>
                </c:pt>
                <c:pt idx="14045">
                  <c:v>29663036.593071997</c:v>
                </c:pt>
                <c:pt idx="14046">
                  <c:v>29701514.850572001</c:v>
                </c:pt>
                <c:pt idx="14047">
                  <c:v>29738978.167702001</c:v>
                </c:pt>
                <c:pt idx="14048">
                  <c:v>29775442.619830001</c:v>
                </c:pt>
                <c:pt idx="14049">
                  <c:v>29810923.890668996</c:v>
                </c:pt>
                <c:pt idx="14050">
                  <c:v>29845437.285170995</c:v>
                </c:pt>
                <c:pt idx="14051">
                  <c:v>29878997.741867993</c:v>
                </c:pt>
                <c:pt idx="14052">
                  <c:v>29911619.844728</c:v>
                </c:pt>
                <c:pt idx="14053">
                  <c:v>29943317.834515005</c:v>
                </c:pt>
                <c:pt idx="14054">
                  <c:v>29974105.619710002</c:v>
                </c:pt>
                <c:pt idx="14055">
                  <c:v>30003996.786979996</c:v>
                </c:pt>
                <c:pt idx="14056">
                  <c:v>30033004.611242998</c:v>
                </c:pt>
                <c:pt idx="14057">
                  <c:v>30061142.065342996</c:v>
                </c:pt>
                <c:pt idx="14058">
                  <c:v>30088421.829335999</c:v>
                </c:pt>
                <c:pt idx="14059">
                  <c:v>30114856.299427997</c:v>
                </c:pt>
                <c:pt idx="14060">
                  <c:v>30140457.596572001</c:v>
                </c:pt>
                <c:pt idx="14061">
                  <c:v>30165237.574730001</c:v>
                </c:pt>
                <c:pt idx="14062">
                  <c:v>30189207.828832</c:v>
                </c:pt>
                <c:pt idx="14063">
                  <c:v>30212379.702436</c:v>
                </c:pt>
                <c:pt idx="14064">
                  <c:v>30234764.295102</c:v>
                </c:pt>
                <c:pt idx="14065">
                  <c:v>30256372.469495997</c:v>
                </c:pt>
                <c:pt idx="14066">
                  <c:v>30277214.858233001</c:v>
                </c:pt>
                <c:pt idx="14067">
                  <c:v>30297301.870478995</c:v>
                </c:pt>
                <c:pt idx="14068">
                  <c:v>30316643.698301002</c:v>
                </c:pt>
                <c:pt idx="14069">
                  <c:v>30335250.322810996</c:v>
                </c:pt>
                <c:pt idx="14070">
                  <c:v>30353131.520069998</c:v>
                </c:pt>
                <c:pt idx="14071">
                  <c:v>30370296.866800997</c:v>
                </c:pt>
                <c:pt idx="14072">
                  <c:v>30386755.745898992</c:v>
                </c:pt>
                <c:pt idx="14073">
                  <c:v>30402517.351739001</c:v>
                </c:pt>
                <c:pt idx="14074">
                  <c:v>30417590.695317999</c:v>
                </c:pt>
                <c:pt idx="14075">
                  <c:v>30431984.609209999</c:v>
                </c:pt>
                <c:pt idx="14076">
                  <c:v>30445707.752357002</c:v>
                </c:pt>
                <c:pt idx="14077">
                  <c:v>30458768.614696003</c:v>
                </c:pt>
                <c:pt idx="14078">
                  <c:v>30471175.521631997</c:v>
                </c:pt>
                <c:pt idx="14079">
                  <c:v>30482936.638369005</c:v>
                </c:pt>
                <c:pt idx="14080">
                  <c:v>30494059.974082999</c:v>
                </c:pt>
                <c:pt idx="14081">
                  <c:v>30504553.385976002</c:v>
                </c:pt>
                <c:pt idx="14082">
                  <c:v>30514424.583184</c:v>
                </c:pt>
                <c:pt idx="14083">
                  <c:v>30523681.130565003</c:v>
                </c:pt>
                <c:pt idx="14084">
                  <c:v>30532330.452367</c:v>
                </c:pt>
                <c:pt idx="14085">
                  <c:v>30540379.835772</c:v>
                </c:pt>
                <c:pt idx="14086">
                  <c:v>30547836.434335999</c:v>
                </c:pt>
                <c:pt idx="14087">
                  <c:v>30554707.271313995</c:v>
                </c:pt>
                <c:pt idx="14088">
                  <c:v>30560999.242883995</c:v>
                </c:pt>
                <c:pt idx="14089">
                  <c:v>30566719.121270996</c:v>
                </c:pt>
                <c:pt idx="14090">
                  <c:v>30571873.557774</c:v>
                </c:pt>
                <c:pt idx="14091">
                  <c:v>30576469.085698992</c:v>
                </c:pt>
                <c:pt idx="14092">
                  <c:v>30580512.123206001</c:v>
                </c:pt>
                <c:pt idx="14093">
                  <c:v>30584008.976062998</c:v>
                </c:pt>
                <c:pt idx="14094">
                  <c:v>30586965.840327002</c:v>
                </c:pt>
                <c:pt idx="14095">
                  <c:v>30589388.804933</c:v>
                </c:pt>
                <c:pt idx="14096">
                  <c:v>30591283.854219001</c:v>
                </c:pt>
                <c:pt idx="14097">
                  <c:v>30592656.870363001</c:v>
                </c:pt>
                <c:pt idx="14098">
                  <c:v>30593513.635760006</c:v>
                </c:pt>
                <c:pt idx="14099">
                  <c:v>30593859.835323002</c:v>
                </c:pt>
                <c:pt idx="14100">
                  <c:v>30593701.058717001</c:v>
                </c:pt>
                <c:pt idx="14101">
                  <c:v>30593042.802533999</c:v>
                </c:pt>
                <c:pt idx="14102">
                  <c:v>30591890.472399998</c:v>
                </c:pt>
                <c:pt idx="14103">
                  <c:v>30590249.385024</c:v>
                </c:pt>
                <c:pt idx="14104">
                  <c:v>30588124.770190001</c:v>
                </c:pt>
                <c:pt idx="14105">
                  <c:v>30585521.772689998</c:v>
                </c:pt>
                <c:pt idx="14106">
                  <c:v>30582445.454207998</c:v>
                </c:pt>
                <c:pt idx="14107">
                  <c:v>30578900.795147002</c:v>
                </c:pt>
                <c:pt idx="14108">
                  <c:v>30574892.696403999</c:v>
                </c:pt>
                <c:pt idx="14109">
                  <c:v>30570425.981103998</c:v>
                </c:pt>
                <c:pt idx="14110">
                  <c:v>30565505.396277998</c:v>
                </c:pt>
                <c:pt idx="14111">
                  <c:v>30560135.614500005</c:v>
                </c:pt>
                <c:pt idx="14112">
                  <c:v>30554321.235479996</c:v>
                </c:pt>
                <c:pt idx="14113">
                  <c:v>30548066.787609998</c:v>
                </c:pt>
                <c:pt idx="14114">
                  <c:v>30541376.729473997</c:v>
                </c:pt>
                <c:pt idx="14115">
                  <c:v>30534255.451312996</c:v>
                </c:pt>
                <c:pt idx="14116">
                  <c:v>30526707.276457001</c:v>
                </c:pt>
                <c:pt idx="14117">
                  <c:v>30518736.462711997</c:v>
                </c:pt>
                <c:pt idx="14118">
                  <c:v>30510347.203717995</c:v>
                </c:pt>
                <c:pt idx="14119">
                  <c:v>30501543.630265001</c:v>
                </c:pt>
                <c:pt idx="14120">
                  <c:v>30492329.811581999</c:v>
                </c:pt>
                <c:pt idx="14121">
                  <c:v>30482709.756586004</c:v>
                </c:pt>
                <c:pt idx="14122">
                  <c:v>30472687.415103</c:v>
                </c:pt>
                <c:pt idx="14123">
                  <c:v>30462266.679058</c:v>
                </c:pt>
                <c:pt idx="14124">
                  <c:v>30451451.383631997</c:v>
                </c:pt>
                <c:pt idx="14125">
                  <c:v>30440245.308395002</c:v>
                </c:pt>
                <c:pt idx="14126">
                  <c:v>30428652.178403001</c:v>
                </c:pt>
                <c:pt idx="14127">
                  <c:v>30416675.665274996</c:v>
                </c:pt>
                <c:pt idx="14128">
                  <c:v>30404319.388241995</c:v>
                </c:pt>
                <c:pt idx="14129">
                  <c:v>30391586.915160999</c:v>
                </c:pt>
                <c:pt idx="14130">
                  <c:v>30378481.763519995</c:v>
                </c:pt>
                <c:pt idx="14131">
                  <c:v>30365007.401406996</c:v>
                </c:pt>
                <c:pt idx="14132">
                  <c:v>30351167.248456001</c:v>
                </c:pt>
                <c:pt idx="14133">
                  <c:v>30336964.676773999</c:v>
                </c:pt>
                <c:pt idx="14134">
                  <c:v>30322403.011848997</c:v>
                </c:pt>
                <c:pt idx="14135">
                  <c:v>30307485.533422001</c:v>
                </c:pt>
                <c:pt idx="14136">
                  <c:v>30292215.476356003</c:v>
                </c:pt>
                <c:pt idx="14137">
                  <c:v>30276596.031474996</c:v>
                </c:pt>
                <c:pt idx="14138">
                  <c:v>30260630.346379001</c:v>
                </c:pt>
                <c:pt idx="14139">
                  <c:v>30244321.526253</c:v>
                </c:pt>
                <c:pt idx="14140">
                  <c:v>30227672.634643</c:v>
                </c:pt>
                <c:pt idx="14141">
                  <c:v>30210686.694225002</c:v>
                </c:pt>
                <c:pt idx="14142">
                  <c:v>30193366.687547997</c:v>
                </c:pt>
                <c:pt idx="14143">
                  <c:v>30175715.557766005</c:v>
                </c:pt>
                <c:pt idx="14144">
                  <c:v>30157736.209350999</c:v>
                </c:pt>
                <c:pt idx="14145">
                  <c:v>30139431.508787002</c:v>
                </c:pt>
                <c:pt idx="14146">
                  <c:v>30120804.285254002</c:v>
                </c:pt>
                <c:pt idx="14147">
                  <c:v>30101857.331292</c:v>
                </c:pt>
                <c:pt idx="14148">
                  <c:v>30082593.403447993</c:v>
                </c:pt>
                <c:pt idx="14149">
                  <c:v>30063015.222920001</c:v>
                </c:pt>
                <c:pt idx="14150">
                  <c:v>30043125.476171002</c:v>
                </c:pt>
                <c:pt idx="14151">
                  <c:v>30022926.815542001</c:v>
                </c:pt>
                <c:pt idx="14152">
                  <c:v>30002421.859841995</c:v>
                </c:pt>
                <c:pt idx="14153">
                  <c:v>29981613.194933999</c:v>
                </c:pt>
                <c:pt idx="14154">
                  <c:v>29960503.374303002</c:v>
                </c:pt>
                <c:pt idx="14155">
                  <c:v>29939094.919608995</c:v>
                </c:pt>
                <c:pt idx="14156">
                  <c:v>29917390.321235996</c:v>
                </c:pt>
                <c:pt idx="14157">
                  <c:v>29895392.038823001</c:v>
                </c:pt>
                <c:pt idx="14158">
                  <c:v>29873102.501782998</c:v>
                </c:pt>
                <c:pt idx="14159">
                  <c:v>29850524.109817997</c:v>
                </c:pt>
                <c:pt idx="14160">
                  <c:v>29827659.233411998</c:v>
                </c:pt>
                <c:pt idx="14161">
                  <c:v>29804510.214326009</c:v>
                </c:pt>
                <c:pt idx="14162">
                  <c:v>29781079.366072997</c:v>
                </c:pt>
                <c:pt idx="14163">
                  <c:v>29757368.974387001</c:v>
                </c:pt>
                <c:pt idx="14164">
                  <c:v>29733381.297681995</c:v>
                </c:pt>
                <c:pt idx="14165">
                  <c:v>29709118.567499995</c:v>
                </c:pt>
                <c:pt idx="14166">
                  <c:v>29684582.988952</c:v>
                </c:pt>
                <c:pt idx="14167">
                  <c:v>29659776.741148997</c:v>
                </c:pt>
                <c:pt idx="14168">
                  <c:v>29634701.977623995</c:v>
                </c:pt>
                <c:pt idx="14169">
                  <c:v>29609360.826742999</c:v>
                </c:pt>
                <c:pt idx="14170">
                  <c:v>29583755.392111</c:v>
                </c:pt>
                <c:pt idx="14171">
                  <c:v>29557887.752971996</c:v>
                </c:pt>
                <c:pt idx="14172">
                  <c:v>29531759.964591995</c:v>
                </c:pt>
                <c:pt idx="14173">
                  <c:v>29505374.058642998</c:v>
                </c:pt>
                <c:pt idx="14174">
                  <c:v>29478732.043577995</c:v>
                </c:pt>
                <c:pt idx="14175">
                  <c:v>29451835.904991996</c:v>
                </c:pt>
                <c:pt idx="14176">
                  <c:v>29424687.605985999</c:v>
                </c:pt>
                <c:pt idx="14177">
                  <c:v>29397289.087513994</c:v>
                </c:pt>
                <c:pt idx="14178">
                  <c:v>29369642.268729001</c:v>
                </c:pt>
                <c:pt idx="14179">
                  <c:v>29341749.047320999</c:v>
                </c:pt>
                <c:pt idx="14180">
                  <c:v>29313611.299850997</c:v>
                </c:pt>
                <c:pt idx="14181">
                  <c:v>29285230.882070996</c:v>
                </c:pt>
                <c:pt idx="14182">
                  <c:v>29256609.629242998</c:v>
                </c:pt>
                <c:pt idx="14183">
                  <c:v>29227749.356457002</c:v>
                </c:pt>
                <c:pt idx="14184">
                  <c:v>29198651.858930003</c:v>
                </c:pt>
                <c:pt idx="14185">
                  <c:v>29169318.912310999</c:v>
                </c:pt>
                <c:pt idx="14186">
                  <c:v>29139752.272973996</c:v>
                </c:pt>
                <c:pt idx="14187">
                  <c:v>29109953.678310003</c:v>
                </c:pt>
                <c:pt idx="14188">
                  <c:v>29079924.847006999</c:v>
                </c:pt>
                <c:pt idx="14189">
                  <c:v>29049667.479327999</c:v>
                </c:pt>
                <c:pt idx="14190">
                  <c:v>29019183.257390998</c:v>
                </c:pt>
                <c:pt idx="14191">
                  <c:v>28988473.845426999</c:v>
                </c:pt>
                <c:pt idx="14192">
                  <c:v>28957540.890053</c:v>
                </c:pt>
                <c:pt idx="14193">
                  <c:v>28926386.020521</c:v>
                </c:pt>
                <c:pt idx="14194">
                  <c:v>28895010.848981</c:v>
                </c:pt>
                <c:pt idx="14195">
                  <c:v>28863416.970720001</c:v>
                </c:pt>
                <c:pt idx="14196">
                  <c:v>28831605.964413997</c:v>
                </c:pt>
                <c:pt idx="14197">
                  <c:v>28799579.392366003</c:v>
                </c:pt>
                <c:pt idx="14198">
                  <c:v>28767338.800735999</c:v>
                </c:pt>
                <c:pt idx="14199">
                  <c:v>28734885.719781999</c:v>
                </c:pt>
                <c:pt idx="14200">
                  <c:v>28702221.664076</c:v>
                </c:pt>
                <c:pt idx="14201">
                  <c:v>28669348.132738005</c:v>
                </c:pt>
                <c:pt idx="14202">
                  <c:v>28636266.609643996</c:v>
                </c:pt>
                <c:pt idx="14203">
                  <c:v>28602978.563651998</c:v>
                </c:pt>
                <c:pt idx="14204">
                  <c:v>28569485.448802996</c:v>
                </c:pt>
                <c:pt idx="14205">
                  <c:v>28535788.704537001</c:v>
                </c:pt>
                <c:pt idx="14206">
                  <c:v>28501889.755889997</c:v>
                </c:pt>
                <c:pt idx="14207">
                  <c:v>28467790.013700001</c:v>
                </c:pt>
                <c:pt idx="14208">
                  <c:v>28433490.874798998</c:v>
                </c:pt>
                <c:pt idx="14209">
                  <c:v>28398993.722210996</c:v>
                </c:pt>
                <c:pt idx="14210">
                  <c:v>28364299.925336</c:v>
                </c:pt>
                <c:pt idx="14211">
                  <c:v>28329410.840142999</c:v>
                </c:pt>
                <c:pt idx="14212">
                  <c:v>28294327.809349999</c:v>
                </c:pt>
                <c:pt idx="14213">
                  <c:v>28259052.162604</c:v>
                </c:pt>
                <c:pt idx="14214">
                  <c:v>28223585.216660999</c:v>
                </c:pt>
                <c:pt idx="14215">
                  <c:v>28187928.275557</c:v>
                </c:pt>
                <c:pt idx="14216">
                  <c:v>28152082.630780004</c:v>
                </c:pt>
                <c:pt idx="14217">
                  <c:v>28116049.561439995</c:v>
                </c:pt>
                <c:pt idx="14218">
                  <c:v>28079830.334435001</c:v>
                </c:pt>
                <c:pt idx="14219">
                  <c:v>28043426.204609998</c:v>
                </c:pt>
                <c:pt idx="14220">
                  <c:v>28006838.414919998</c:v>
                </c:pt>
                <c:pt idx="14221">
                  <c:v>27970068.196588002</c:v>
                </c:pt>
                <c:pt idx="14222">
                  <c:v>27933116.769255996</c:v>
                </c:pt>
                <c:pt idx="14223">
                  <c:v>27895985.341140997</c:v>
                </c:pt>
                <c:pt idx="14224">
                  <c:v>27858675.109184004</c:v>
                </c:pt>
                <c:pt idx="14225">
                  <c:v>27821187.259195</c:v>
                </c:pt>
                <c:pt idx="14226">
                  <c:v>27783522.965998996</c:v>
                </c:pt>
                <c:pt idx="14227">
                  <c:v>27745683.393580001</c:v>
                </c:pt>
                <c:pt idx="14228">
                  <c:v>27707669.695218995</c:v>
                </c:pt>
                <c:pt idx="14229">
                  <c:v>27669483.013631996</c:v>
                </c:pt>
                <c:pt idx="14230">
                  <c:v>27631124.481106997</c:v>
                </c:pt>
                <c:pt idx="14231">
                  <c:v>27592595.219634999</c:v>
                </c:pt>
                <c:pt idx="14232">
                  <c:v>27553896.341046002</c:v>
                </c:pt>
                <c:pt idx="14233">
                  <c:v>27515028.947130997</c:v>
                </c:pt>
                <c:pt idx="14234">
                  <c:v>27475994.129776001</c:v>
                </c:pt>
                <c:pt idx="14235">
                  <c:v>27436792.971081994</c:v>
                </c:pt>
                <c:pt idx="14236">
                  <c:v>27397426.543492995</c:v>
                </c:pt>
                <c:pt idx="14237">
                  <c:v>27357895.909910996</c:v>
                </c:pt>
                <c:pt idx="14238">
                  <c:v>27318202.123820998</c:v>
                </c:pt>
                <c:pt idx="14239">
                  <c:v>27278346.229405995</c:v>
                </c:pt>
                <c:pt idx="14240">
                  <c:v>27238329.261660993</c:v>
                </c:pt>
                <c:pt idx="14241">
                  <c:v>27198152.246509999</c:v>
                </c:pt>
                <c:pt idx="14242">
                  <c:v>27157816.200916</c:v>
                </c:pt>
                <c:pt idx="14243">
                  <c:v>27117322.132990003</c:v>
                </c:pt>
                <c:pt idx="14244">
                  <c:v>27076671.042103998</c:v>
                </c:pt>
                <c:pt idx="14245">
                  <c:v>27035863.918993</c:v>
                </c:pt>
                <c:pt idx="14246">
                  <c:v>26994901.745860994</c:v>
                </c:pt>
                <c:pt idx="14247">
                  <c:v>26953785.496489</c:v>
                </c:pt>
                <c:pt idx="14248">
                  <c:v>26912516.136333004</c:v>
                </c:pt>
                <c:pt idx="14249">
                  <c:v>26871094.622623</c:v>
                </c:pt>
                <c:pt idx="14250">
                  <c:v>26829521.904467996</c:v>
                </c:pt>
                <c:pt idx="14251">
                  <c:v>26787798.922947995</c:v>
                </c:pt>
                <c:pt idx="14252">
                  <c:v>26745926.611210998</c:v>
                </c:pt>
                <c:pt idx="14253">
                  <c:v>26703905.894570999</c:v>
                </c:pt>
                <c:pt idx="14254">
                  <c:v>26661737.690597001</c:v>
                </c:pt>
                <c:pt idx="14255">
                  <c:v>26619422.909206998</c:v>
                </c:pt>
                <c:pt idx="14256">
                  <c:v>26576962.452757999</c:v>
                </c:pt>
                <c:pt idx="14257">
                  <c:v>26534357.216135003</c:v>
                </c:pt>
                <c:pt idx="14258">
                  <c:v>26491608.086839002</c:v>
                </c:pt>
                <c:pt idx="14259">
                  <c:v>26448715.945071992</c:v>
                </c:pt>
                <c:pt idx="14260">
                  <c:v>26405681.663826</c:v>
                </c:pt>
                <c:pt idx="14261">
                  <c:v>26362506.108961999</c:v>
                </c:pt>
                <c:pt idx="14262">
                  <c:v>26319190.139297001</c:v>
                </c:pt>
                <c:pt idx="14263">
                  <c:v>26275734.606683999</c:v>
                </c:pt>
                <c:pt idx="14264">
                  <c:v>26232140.356090005</c:v>
                </c:pt>
                <c:pt idx="14265">
                  <c:v>26188408.225678992</c:v>
                </c:pt>
                <c:pt idx="14266">
                  <c:v>26144539.046889</c:v>
                </c:pt>
                <c:pt idx="14267">
                  <c:v>26100533.644508</c:v>
                </c:pt>
                <c:pt idx="14268">
                  <c:v>26056392.836748</c:v>
                </c:pt>
                <c:pt idx="14269">
                  <c:v>26012117.435325999</c:v>
                </c:pt>
                <c:pt idx="14270">
                  <c:v>25967708.245530996</c:v>
                </c:pt>
                <c:pt idx="14271">
                  <c:v>25923166.066300001</c:v>
                </c:pt>
                <c:pt idx="14272">
                  <c:v>25878491.69029</c:v>
                </c:pt>
                <c:pt idx="14273">
                  <c:v>25833685.903946996</c:v>
                </c:pt>
                <c:pt idx="14274">
                  <c:v>25788749.487575997</c:v>
                </c:pt>
                <c:pt idx="14275">
                  <c:v>25743683.215410996</c:v>
                </c:pt>
                <c:pt idx="14276">
                  <c:v>25698487.85568</c:v>
                </c:pt>
                <c:pt idx="14277">
                  <c:v>25653164.170676</c:v>
                </c:pt>
                <c:pt idx="14278">
                  <c:v>25607712.916818995</c:v>
                </c:pt>
                <c:pt idx="14279">
                  <c:v>25562134.844721001</c:v>
                </c:pt>
                <c:pt idx="14280">
                  <c:v>25516430.699253999</c:v>
                </c:pt>
                <c:pt idx="14281">
                  <c:v>25470601.219609</c:v>
                </c:pt>
                <c:pt idx="14282">
                  <c:v>25424647.139359005</c:v>
                </c:pt>
                <c:pt idx="14283">
                  <c:v>25378569.186523005</c:v>
                </c:pt>
                <c:pt idx="14284">
                  <c:v>25332368.083624002</c:v>
                </c:pt>
                <c:pt idx="14285">
                  <c:v>25286044.54775</c:v>
                </c:pt>
                <c:pt idx="14286">
                  <c:v>25239599.290610995</c:v>
                </c:pt>
                <c:pt idx="14287">
                  <c:v>25193033.018601</c:v>
                </c:pt>
                <c:pt idx="14288">
                  <c:v>25146346.432852</c:v>
                </c:pt>
                <c:pt idx="14289">
                  <c:v>25099540.229292002</c:v>
                </c:pt>
                <c:pt idx="14290">
                  <c:v>25052615.098699</c:v>
                </c:pt>
                <c:pt idx="14291">
                  <c:v>25005571.726762</c:v>
                </c:pt>
                <c:pt idx="14292">
                  <c:v>24958410.794126004</c:v>
                </c:pt>
                <c:pt idx="14293">
                  <c:v>24911132.976454999</c:v>
                </c:pt>
                <c:pt idx="14294">
                  <c:v>24863738.944478996</c:v>
                </c:pt>
                <c:pt idx="14295">
                  <c:v>24816229.364046998</c:v>
                </c:pt>
                <c:pt idx="14296">
                  <c:v>24768604.896182004</c:v>
                </c:pt>
                <c:pt idx="14297">
                  <c:v>24720866.197128005</c:v>
                </c:pt>
                <c:pt idx="14298">
                  <c:v>24673013.918400999</c:v>
                </c:pt>
                <c:pt idx="14299">
                  <c:v>24625048.706842002</c:v>
                </c:pt>
                <c:pt idx="14300">
                  <c:v>24576971.204659998</c:v>
                </c:pt>
                <c:pt idx="14301">
                  <c:v>24528782.049486</c:v>
                </c:pt>
                <c:pt idx="14302">
                  <c:v>24480481.874417</c:v>
                </c:pt>
                <c:pt idx="14303">
                  <c:v>24432071.308065001</c:v>
                </c:pt>
                <c:pt idx="14304">
                  <c:v>24383550.974600997</c:v>
                </c:pt>
                <c:pt idx="14305">
                  <c:v>24334921.493805997</c:v>
                </c:pt>
                <c:pt idx="14306">
                  <c:v>24286183.481107995</c:v>
                </c:pt>
                <c:pt idx="14307">
                  <c:v>24237337.547636997</c:v>
                </c:pt>
                <c:pt idx="14308">
                  <c:v>24188384.300257999</c:v>
                </c:pt>
                <c:pt idx="14309">
                  <c:v>24139324.341626</c:v>
                </c:pt>
                <c:pt idx="14310">
                  <c:v>24090158.270217996</c:v>
                </c:pt>
                <c:pt idx="14311">
                  <c:v>24040886.680383999</c:v>
                </c:pt>
                <c:pt idx="14312">
                  <c:v>23991510.162384003</c:v>
                </c:pt>
                <c:pt idx="14313">
                  <c:v>23942029.302432999</c:v>
                </c:pt>
                <c:pt idx="14314">
                  <c:v>23892444.682737999</c:v>
                </c:pt>
                <c:pt idx="14315">
                  <c:v>23842756.881540995</c:v>
                </c:pt>
                <c:pt idx="14316">
                  <c:v>23792966.473157</c:v>
                </c:pt>
                <c:pt idx="14317">
                  <c:v>23743074.028017998</c:v>
                </c:pt>
                <c:pt idx="14318">
                  <c:v>23693080.112705003</c:v>
                </c:pt>
                <c:pt idx="14319">
                  <c:v>23642985.289991997</c:v>
                </c:pt>
                <c:pt idx="14320">
                  <c:v>23592790.118880004</c:v>
                </c:pt>
                <c:pt idx="14321">
                  <c:v>23542495.154638</c:v>
                </c:pt>
                <c:pt idx="14322">
                  <c:v>23492100.948838998</c:v>
                </c:pt>
                <c:pt idx="14323">
                  <c:v>23441608.049392998</c:v>
                </c:pt>
                <c:pt idx="14324">
                  <c:v>23391017.00059</c:v>
                </c:pt>
                <c:pt idx="14325">
                  <c:v>23340328.343127999</c:v>
                </c:pt>
                <c:pt idx="14326">
                  <c:v>23289542.614154007</c:v>
                </c:pt>
                <c:pt idx="14327">
                  <c:v>23238660.347297002</c:v>
                </c:pt>
                <c:pt idx="14328">
                  <c:v>23187682.072702006</c:v>
                </c:pt>
                <c:pt idx="14329">
                  <c:v>23136608.317063998</c:v>
                </c:pt>
                <c:pt idx="14330">
                  <c:v>23085439.603661995</c:v>
                </c:pt>
                <c:pt idx="14331">
                  <c:v>23034176.452392999</c:v>
                </c:pt>
                <c:pt idx="14332">
                  <c:v>22982819.379800998</c:v>
                </c:pt>
                <c:pt idx="14333">
                  <c:v>22931368.899117</c:v>
                </c:pt>
                <c:pt idx="14334">
                  <c:v>22879825.520280998</c:v>
                </c:pt>
                <c:pt idx="14335">
                  <c:v>22828189.749983002</c:v>
                </c:pt>
                <c:pt idx="14336">
                  <c:v>22776462.091689002</c:v>
                </c:pt>
                <c:pt idx="14337">
                  <c:v>22724643.045671992</c:v>
                </c:pt>
                <c:pt idx="14338">
                  <c:v>22672733.109044999</c:v>
                </c:pt>
                <c:pt idx="14339">
                  <c:v>22620732.775789</c:v>
                </c:pt>
                <c:pt idx="14340">
                  <c:v>22568642.536785003</c:v>
                </c:pt>
                <c:pt idx="14341">
                  <c:v>22516462.879840996</c:v>
                </c:pt>
                <c:pt idx="14342">
                  <c:v>22464194.289721996</c:v>
                </c:pt>
                <c:pt idx="14343">
                  <c:v>22411837.248181</c:v>
                </c:pt>
                <c:pt idx="14344">
                  <c:v>22359392.233984001</c:v>
                </c:pt>
                <c:pt idx="14345">
                  <c:v>22306859.722940002</c:v>
                </c:pt>
                <c:pt idx="14346">
                  <c:v>22254240.187927999</c:v>
                </c:pt>
                <c:pt idx="14347">
                  <c:v>22201534.098928001</c:v>
                </c:pt>
                <c:pt idx="14348">
                  <c:v>22148741.923040994</c:v>
                </c:pt>
                <c:pt idx="14349">
                  <c:v>22095864.124524005</c:v>
                </c:pt>
                <c:pt idx="14350">
                  <c:v>22042901.164810002</c:v>
                </c:pt>
                <c:pt idx="14351">
                  <c:v>21989853.50254</c:v>
                </c:pt>
                <c:pt idx="14352">
                  <c:v>21936721.593582001</c:v>
                </c:pt>
                <c:pt idx="14353">
                  <c:v>21883505.891064998</c:v>
                </c:pt>
                <c:pt idx="14354">
                  <c:v>21830206.845396999</c:v>
                </c:pt>
                <c:pt idx="14355">
                  <c:v>21776824.904294997</c:v>
                </c:pt>
                <c:pt idx="14356">
                  <c:v>21723360.512807</c:v>
                </c:pt>
                <c:pt idx="14357">
                  <c:v>21669814.113338001</c:v>
                </c:pt>
                <c:pt idx="14358">
                  <c:v>21616186.145674996</c:v>
                </c:pt>
                <c:pt idx="14359">
                  <c:v>21562477.047007997</c:v>
                </c:pt>
                <c:pt idx="14360">
                  <c:v>21508687.251956001</c:v>
                </c:pt>
                <c:pt idx="14361">
                  <c:v>21454817.192593001</c:v>
                </c:pt>
                <c:pt idx="14362">
                  <c:v>21400867.298464</c:v>
                </c:pt>
                <c:pt idx="14363">
                  <c:v>21346837.996615995</c:v>
                </c:pt>
                <c:pt idx="14364">
                  <c:v>21292729.711615995</c:v>
                </c:pt>
                <c:pt idx="14365">
                  <c:v>21238542.865572996</c:v>
                </c:pt>
                <c:pt idx="14366">
                  <c:v>21184277.878164005</c:v>
                </c:pt>
                <c:pt idx="14367">
                  <c:v>21129935.166653</c:v>
                </c:pt>
                <c:pt idx="14368">
                  <c:v>21075515.145914</c:v>
                </c:pt>
                <c:pt idx="14369">
                  <c:v>21021018.228450999</c:v>
                </c:pt>
                <c:pt idx="14370">
                  <c:v>20966444.824421</c:v>
                </c:pt>
                <c:pt idx="14371">
                  <c:v>20911795.341653995</c:v>
                </c:pt>
                <c:pt idx="14372">
                  <c:v>20857070.185675997</c:v>
                </c:pt>
                <c:pt idx="14373">
                  <c:v>20802269.759725001</c:v>
                </c:pt>
                <c:pt idx="14374">
                  <c:v>20747394.464777995</c:v>
                </c:pt>
                <c:pt idx="14375">
                  <c:v>20692444.699561998</c:v>
                </c:pt>
                <c:pt idx="14376">
                  <c:v>20637420.860585999</c:v>
                </c:pt>
                <c:pt idx="14377">
                  <c:v>20582323.342147999</c:v>
                </c:pt>
                <c:pt idx="14378">
                  <c:v>20527152.536365002</c:v>
                </c:pt>
                <c:pt idx="14379">
                  <c:v>20471908.833185002</c:v>
                </c:pt>
                <c:pt idx="14380">
                  <c:v>20416592.620412</c:v>
                </c:pt>
                <c:pt idx="14381">
                  <c:v>20361204.283720002</c:v>
                </c:pt>
                <c:pt idx="14382">
                  <c:v>20305744.206673995</c:v>
                </c:pt>
                <c:pt idx="14383">
                  <c:v>20250212.770747997</c:v>
                </c:pt>
                <c:pt idx="14384">
                  <c:v>20194610.355345</c:v>
                </c:pt>
                <c:pt idx="14385">
                  <c:v>20138937.337812997</c:v>
                </c:pt>
                <c:pt idx="14386">
                  <c:v>20083194.093463995</c:v>
                </c:pt>
                <c:pt idx="14387">
                  <c:v>20027380.995590996</c:v>
                </c:pt>
                <c:pt idx="14388">
                  <c:v>19971498.415486</c:v>
                </c:pt>
                <c:pt idx="14389">
                  <c:v>19915546.722459</c:v>
                </c:pt>
                <c:pt idx="14390">
                  <c:v>19859526.283851996</c:v>
                </c:pt>
                <c:pt idx="14391">
                  <c:v>19803437.465058997</c:v>
                </c:pt>
                <c:pt idx="14392">
                  <c:v>19747280.629540998</c:v>
                </c:pt>
                <c:pt idx="14393">
                  <c:v>19691056.138845</c:v>
                </c:pt>
                <c:pt idx="14394">
                  <c:v>19634764.352616001</c:v>
                </c:pt>
                <c:pt idx="14395">
                  <c:v>19578405.628619999</c:v>
                </c:pt>
                <c:pt idx="14396">
                  <c:v>19521980.322753999</c:v>
                </c:pt>
                <c:pt idx="14397">
                  <c:v>19465488.789064996</c:v>
                </c:pt>
                <c:pt idx="14398">
                  <c:v>19408931.379765999</c:v>
                </c:pt>
                <c:pt idx="14399">
                  <c:v>19352308.445250995</c:v>
                </c:pt>
                <c:pt idx="14400">
                  <c:v>19295620.334112003</c:v>
                </c:pt>
                <c:pt idx="14401">
                  <c:v>19238867.393151</c:v>
                </c:pt>
                <c:pt idx="14402">
                  <c:v>19182049.967399996</c:v>
                </c:pt>
                <c:pt idx="14403">
                  <c:v>19125168.400130998</c:v>
                </c:pt>
                <c:pt idx="14404">
                  <c:v>19068223.032874998</c:v>
                </c:pt>
                <c:pt idx="14405">
                  <c:v>19011214.205435995</c:v>
                </c:pt>
                <c:pt idx="14406">
                  <c:v>18954142.255904</c:v>
                </c:pt>
                <c:pt idx="14407">
                  <c:v>18897007.520670995</c:v>
                </c:pt>
                <c:pt idx="14408">
                  <c:v>18839810.334444001</c:v>
                </c:pt>
                <c:pt idx="14409">
                  <c:v>18782551.030262999</c:v>
                </c:pt>
                <c:pt idx="14410">
                  <c:v>18725229.939507999</c:v>
                </c:pt>
                <c:pt idx="14411">
                  <c:v>18667847.391922001</c:v>
                </c:pt>
                <c:pt idx="14412">
                  <c:v>18610403.715615995</c:v>
                </c:pt>
                <c:pt idx="14413">
                  <c:v>18552899.237089001</c:v>
                </c:pt>
                <c:pt idx="14414">
                  <c:v>18495334.281239994</c:v>
                </c:pt>
                <c:pt idx="14415">
                  <c:v>18437709.171379</c:v>
                </c:pt>
                <c:pt idx="14416">
                  <c:v>18380024.229243997</c:v>
                </c:pt>
                <c:pt idx="14417">
                  <c:v>18322279.775008995</c:v>
                </c:pt>
                <c:pt idx="14418">
                  <c:v>18264476.127305001</c:v>
                </c:pt>
                <c:pt idx="14419">
                  <c:v>18206613.603225</c:v>
                </c:pt>
                <c:pt idx="14420">
                  <c:v>18148692.518340003</c:v>
                </c:pt>
                <c:pt idx="14421">
                  <c:v>18090713.186714001</c:v>
                </c:pt>
                <c:pt idx="14422">
                  <c:v>18032675.920914002</c:v>
                </c:pt>
                <c:pt idx="14423">
                  <c:v>17974581.032019999</c:v>
                </c:pt>
                <c:pt idx="14424">
                  <c:v>17916428.829642996</c:v>
                </c:pt>
                <c:pt idx="14425">
                  <c:v>17858219.621934</c:v>
                </c:pt>
                <c:pt idx="14426">
                  <c:v>17799953.715594999</c:v>
                </c:pt>
                <c:pt idx="14427">
                  <c:v>17741631.415894002</c:v>
                </c:pt>
                <c:pt idx="14428">
                  <c:v>17683253.026674997</c:v>
                </c:pt>
                <c:pt idx="14429">
                  <c:v>17624818.850368999</c:v>
                </c:pt>
                <c:pt idx="14430">
                  <c:v>17566329.188007999</c:v>
                </c:pt>
                <c:pt idx="14431">
                  <c:v>17507784.339235</c:v>
                </c:pt>
                <c:pt idx="14432">
                  <c:v>17449184.602315001</c:v>
                </c:pt>
                <c:pt idx="14433">
                  <c:v>17390530.274147999</c:v>
                </c:pt>
                <c:pt idx="14434">
                  <c:v>17331821.650279999</c:v>
                </c:pt>
                <c:pt idx="14435">
                  <c:v>17273059.024910998</c:v>
                </c:pt>
                <c:pt idx="14436">
                  <c:v>17214242.690910999</c:v>
                </c:pt>
                <c:pt idx="14437">
                  <c:v>17155372.939826999</c:v>
                </c:pt>
                <c:pt idx="14438">
                  <c:v>17096450.061895996</c:v>
                </c:pt>
                <c:pt idx="14439">
                  <c:v>17037474.346053999</c:v>
                </c:pt>
                <c:pt idx="14440">
                  <c:v>16978446.079950001</c:v>
                </c:pt>
                <c:pt idx="14441">
                  <c:v>16919365.549950998</c:v>
                </c:pt>
                <c:pt idx="14442">
                  <c:v>16860233.041157</c:v>
                </c:pt>
                <c:pt idx="14443">
                  <c:v>16801048.837412</c:v>
                </c:pt>
                <c:pt idx="14444">
                  <c:v>16741813.221309001</c:v>
                </c:pt>
                <c:pt idx="14445">
                  <c:v>16682526.474205</c:v>
                </c:pt>
                <c:pt idx="14446">
                  <c:v>16623188.87623</c:v>
                </c:pt>
                <c:pt idx="14447">
                  <c:v>16563800.706295999</c:v>
                </c:pt>
                <c:pt idx="14448">
                  <c:v>16504362.242105998</c:v>
                </c:pt>
                <c:pt idx="14449">
                  <c:v>16444873.760167997</c:v>
                </c:pt>
                <c:pt idx="14450">
                  <c:v>16385335.535800003</c:v>
                </c:pt>
                <c:pt idx="14451">
                  <c:v>16325747.843141999</c:v>
                </c:pt>
                <c:pt idx="14452">
                  <c:v>16266110.955166003</c:v>
                </c:pt>
                <c:pt idx="14453">
                  <c:v>16206425.143683001</c:v>
                </c:pt>
                <c:pt idx="14454">
                  <c:v>16146690.679355998</c:v>
                </c:pt>
                <c:pt idx="14455">
                  <c:v>16086907.831706</c:v>
                </c:pt>
                <c:pt idx="14456">
                  <c:v>16027076.869124001</c:v>
                </c:pt>
                <c:pt idx="14457">
                  <c:v>15967198.058876</c:v>
                </c:pt>
                <c:pt idx="14458">
                  <c:v>15907271.667119</c:v>
                </c:pt>
                <c:pt idx="14459">
                  <c:v>15847297.958900999</c:v>
                </c:pt>
                <c:pt idx="14460">
                  <c:v>15787277.198179998</c:v>
                </c:pt>
                <c:pt idx="14461">
                  <c:v>15727209.647822998</c:v>
                </c:pt>
                <c:pt idx="14462">
                  <c:v>15667095.569622003</c:v>
                </c:pt>
                <c:pt idx="14463">
                  <c:v>15606935.224300001</c:v>
                </c:pt>
                <c:pt idx="14464">
                  <c:v>15546728.871518999</c:v>
                </c:pt>
                <c:pt idx="14465">
                  <c:v>15486476.769889999</c:v>
                </c:pt>
                <c:pt idx="14466">
                  <c:v>15426179.176979</c:v>
                </c:pt>
                <c:pt idx="14467">
                  <c:v>15365836.349319</c:v>
                </c:pt>
                <c:pt idx="14468">
                  <c:v>15305448.542416001</c:v>
                </c:pt>
                <c:pt idx="14469">
                  <c:v>15245016.010759002</c:v>
                </c:pt>
                <c:pt idx="14470">
                  <c:v>15184539.007823998</c:v>
                </c:pt>
                <c:pt idx="14471">
                  <c:v>15124017.786088997</c:v>
                </c:pt>
                <c:pt idx="14472">
                  <c:v>15063452.597033998</c:v>
                </c:pt>
                <c:pt idx="14473">
                  <c:v>15002843.691157</c:v>
                </c:pt>
                <c:pt idx="14474">
                  <c:v>14942191.317975</c:v>
                </c:pt>
                <c:pt idx="14475">
                  <c:v>14881495.726037998</c:v>
                </c:pt>
                <c:pt idx="14476">
                  <c:v>14820757.162931999</c:v>
                </c:pt>
                <c:pt idx="14477">
                  <c:v>14759975.875288002</c:v>
                </c:pt>
                <c:pt idx="14478">
                  <c:v>14699152.108792</c:v>
                </c:pt>
                <c:pt idx="14479">
                  <c:v>14638286.108190998</c:v>
                </c:pt>
                <c:pt idx="14480">
                  <c:v>14577378.117297998</c:v>
                </c:pt>
                <c:pt idx="14481">
                  <c:v>14516428.379003001</c:v>
                </c:pt>
                <c:pt idx="14482">
                  <c:v>14455437.135282002</c:v>
                </c:pt>
                <c:pt idx="14483">
                  <c:v>14394404.627197998</c:v>
                </c:pt>
                <c:pt idx="14484">
                  <c:v>14333331.094915003</c:v>
                </c:pt>
                <c:pt idx="14485">
                  <c:v>14272216.777698997</c:v>
                </c:pt>
                <c:pt idx="14486">
                  <c:v>14211061.913931999</c:v>
                </c:pt>
                <c:pt idx="14487">
                  <c:v>14149866.741113998</c:v>
                </c:pt>
                <c:pt idx="14488">
                  <c:v>14088631.495872002</c:v>
                </c:pt>
                <c:pt idx="14489">
                  <c:v>14027356.413967</c:v>
                </c:pt>
                <c:pt idx="14490">
                  <c:v>13966041.730300998</c:v>
                </c:pt>
                <c:pt idx="14491">
                  <c:v>13904687.678921998</c:v>
                </c:pt>
                <c:pt idx="14492">
                  <c:v>13843294.493035</c:v>
                </c:pt>
                <c:pt idx="14493">
                  <c:v>13781862.405006003</c:v>
                </c:pt>
                <c:pt idx="14494">
                  <c:v>13720391.646366997</c:v>
                </c:pt>
                <c:pt idx="14495">
                  <c:v>13658882.447829001</c:v>
                </c:pt>
                <c:pt idx="14496">
                  <c:v>13597335.039279997</c:v>
                </c:pt>
                <c:pt idx="14497">
                  <c:v>13535749.649798999</c:v>
                </c:pt>
                <c:pt idx="14498">
                  <c:v>13474126.507658999</c:v>
                </c:pt>
                <c:pt idx="14499">
                  <c:v>13412465.840334998</c:v>
                </c:pt>
                <c:pt idx="14500">
                  <c:v>13350767.874508999</c:v>
                </c:pt>
                <c:pt idx="14501">
                  <c:v>13289032.836076997</c:v>
                </c:pt>
                <c:pt idx="14502">
                  <c:v>13227260.950156001</c:v>
                </c:pt>
                <c:pt idx="14503">
                  <c:v>13165452.441089002</c:v>
                </c:pt>
                <c:pt idx="14504">
                  <c:v>13103607.532454001</c:v>
                </c:pt>
                <c:pt idx="14505">
                  <c:v>13041726.447066998</c:v>
                </c:pt>
                <c:pt idx="14506">
                  <c:v>12979809.406988</c:v>
                </c:pt>
                <c:pt idx="14507">
                  <c:v>12917856.633532997</c:v>
                </c:pt>
                <c:pt idx="14508">
                  <c:v>12855868.347271997</c:v>
                </c:pt>
                <c:pt idx="14509">
                  <c:v>12793844.768038997</c:v>
                </c:pt>
                <c:pt idx="14510">
                  <c:v>12731786.114940003</c:v>
                </c:pt>
                <c:pt idx="14511">
                  <c:v>12669692.606354998</c:v>
                </c:pt>
                <c:pt idx="14512">
                  <c:v>12607564.459945999</c:v>
                </c:pt>
                <c:pt idx="14513">
                  <c:v>12545401.892664</c:v>
                </c:pt>
                <c:pt idx="14514">
                  <c:v>12483205.120750999</c:v>
                </c:pt>
                <c:pt idx="14515">
                  <c:v>12420974.359749004</c:v>
                </c:pt>
                <c:pt idx="14516">
                  <c:v>12358709.824507</c:v>
                </c:pt>
                <c:pt idx="14517">
                  <c:v>12296411.729181997</c:v>
                </c:pt>
                <c:pt idx="14518">
                  <c:v>12234080.287246998</c:v>
                </c:pt>
                <c:pt idx="14519">
                  <c:v>12171715.711499998</c:v>
                </c:pt>
                <c:pt idx="14520">
                  <c:v>12109318.214063998</c:v>
                </c:pt>
                <c:pt idx="14521">
                  <c:v>12046888.006395996</c:v>
                </c:pt>
                <c:pt idx="14522">
                  <c:v>11984425.299290998</c:v>
                </c:pt>
                <c:pt idx="14523">
                  <c:v>11921930.302888002</c:v>
                </c:pt>
                <c:pt idx="14524">
                  <c:v>11859403.226675998</c:v>
                </c:pt>
                <c:pt idx="14525">
                  <c:v>11796844.279497998</c:v>
                </c:pt>
                <c:pt idx="14526">
                  <c:v>11734253.669559998</c:v>
                </c:pt>
                <c:pt idx="14527">
                  <c:v>11671631.604428997</c:v>
                </c:pt>
                <c:pt idx="14528">
                  <c:v>11608978.291046998</c:v>
                </c:pt>
                <c:pt idx="14529">
                  <c:v>11546293.935729999</c:v>
                </c:pt>
                <c:pt idx="14530">
                  <c:v>11483578.744174998</c:v>
                </c:pt>
                <c:pt idx="14531">
                  <c:v>11420832.921467001</c:v>
                </c:pt>
                <c:pt idx="14532">
                  <c:v>11358056.672080999</c:v>
                </c:pt>
                <c:pt idx="14533">
                  <c:v>11295250.199889002</c:v>
                </c:pt>
                <c:pt idx="14534">
                  <c:v>11232413.708166998</c:v>
                </c:pt>
                <c:pt idx="14535">
                  <c:v>11169547.399593998</c:v>
                </c:pt>
                <c:pt idx="14536">
                  <c:v>11106651.476264998</c:v>
                </c:pt>
                <c:pt idx="14537">
                  <c:v>11043726.139688</c:v>
                </c:pt>
                <c:pt idx="14538">
                  <c:v>10980771.590795998</c:v>
                </c:pt>
                <c:pt idx="14539">
                  <c:v>10917788.029945998</c:v>
                </c:pt>
                <c:pt idx="14540">
                  <c:v>10854775.656927997</c:v>
                </c:pt>
                <c:pt idx="14541">
                  <c:v>10791734.670969</c:v>
                </c:pt>
                <c:pt idx="14542">
                  <c:v>10728665.270734997</c:v>
                </c:pt>
                <c:pt idx="14543">
                  <c:v>10665567.654340999</c:v>
                </c:pt>
                <c:pt idx="14544">
                  <c:v>10602442.01935</c:v>
                </c:pt>
                <c:pt idx="14545">
                  <c:v>10539288.562782004</c:v>
                </c:pt>
                <c:pt idx="14546">
                  <c:v>10476107.481117003</c:v>
                </c:pt>
                <c:pt idx="14547">
                  <c:v>10412898.970299</c:v>
                </c:pt>
                <c:pt idx="14548">
                  <c:v>10349663.225742999</c:v>
                </c:pt>
                <c:pt idx="14549">
                  <c:v>10286400.442336001</c:v>
                </c:pt>
                <c:pt idx="14550">
                  <c:v>10223110.814446</c:v>
                </c:pt>
                <c:pt idx="14551">
                  <c:v>10159794.535923</c:v>
                </c:pt>
                <c:pt idx="14552">
                  <c:v>10096451.800104</c:v>
                </c:pt>
                <c:pt idx="14553">
                  <c:v>10033082.799819</c:v>
                </c:pt>
                <c:pt idx="14554">
                  <c:v>9969687.7273959965</c:v>
                </c:pt>
                <c:pt idx="14555">
                  <c:v>9906266.7746610008</c:v>
                </c:pt>
                <c:pt idx="14556">
                  <c:v>9842820.1329490002</c:v>
                </c:pt>
                <c:pt idx="14557">
                  <c:v>9779347.9931019992</c:v>
                </c:pt>
                <c:pt idx="14558">
                  <c:v>9715850.5454789978</c:v>
                </c:pt>
                <c:pt idx="14559">
                  <c:v>9652327.9799550008</c:v>
                </c:pt>
                <c:pt idx="14560">
                  <c:v>9588780.4859289993</c:v>
                </c:pt>
                <c:pt idx="14561">
                  <c:v>9525208.2523289975</c:v>
                </c:pt>
                <c:pt idx="14562">
                  <c:v>9461611.4676109999</c:v>
                </c:pt>
                <c:pt idx="14563">
                  <c:v>9397990.3197690006</c:v>
                </c:pt>
                <c:pt idx="14564">
                  <c:v>9334344.9963369984</c:v>
                </c:pt>
                <c:pt idx="14565">
                  <c:v>9270675.684392998</c:v>
                </c:pt>
                <c:pt idx="14566">
                  <c:v>9206982.5705609974</c:v>
                </c:pt>
                <c:pt idx="14567">
                  <c:v>9143265.8410209976</c:v>
                </c:pt>
                <c:pt idx="14568">
                  <c:v>9079525.6815059986</c:v>
                </c:pt>
                <c:pt idx="14569">
                  <c:v>9015762.2773129977</c:v>
                </c:pt>
                <c:pt idx="14570">
                  <c:v>8951975.8133010007</c:v>
                </c:pt>
                <c:pt idx="14571">
                  <c:v>8888166.4738979992</c:v>
                </c:pt>
                <c:pt idx="14572">
                  <c:v>8824334.4431069978</c:v>
                </c:pt>
                <c:pt idx="14573">
                  <c:v>8760479.9045049977</c:v>
                </c:pt>
                <c:pt idx="14574">
                  <c:v>8696603.041251</c:v>
                </c:pt>
                <c:pt idx="14575">
                  <c:v>8632704.0360889975</c:v>
                </c:pt>
                <c:pt idx="14576">
                  <c:v>8568783.0713509992</c:v>
                </c:pt>
                <c:pt idx="14577">
                  <c:v>8504840.328960998</c:v>
                </c:pt>
                <c:pt idx="14578">
                  <c:v>8440875.990439998</c:v>
                </c:pt>
                <c:pt idx="14579">
                  <c:v>8376890.2369090011</c:v>
                </c:pt>
                <c:pt idx="14580">
                  <c:v>8312883.2490950003</c:v>
                </c:pt>
                <c:pt idx="14581">
                  <c:v>8248855.2073300015</c:v>
                </c:pt>
                <c:pt idx="14582">
                  <c:v>8184806.2915590005</c:v>
                </c:pt>
                <c:pt idx="14583">
                  <c:v>8120736.6813430004</c:v>
                </c:pt>
                <c:pt idx="14584">
                  <c:v>8056646.5558619993</c:v>
                </c:pt>
                <c:pt idx="14585">
                  <c:v>7992536.0939189997</c:v>
                </c:pt>
                <c:pt idx="14586">
                  <c:v>7928405.4739440009</c:v>
                </c:pt>
                <c:pt idx="14587">
                  <c:v>7864254.8739980003</c:v>
                </c:pt>
                <c:pt idx="14588">
                  <c:v>7800084.4717740007</c:v>
                </c:pt>
                <c:pt idx="14589">
                  <c:v>7735894.4446069999</c:v>
                </c:pt>
                <c:pt idx="14590">
                  <c:v>7671684.9694680003</c:v>
                </c:pt>
                <c:pt idx="14591">
                  <c:v>7607456.2229790008</c:v>
                </c:pt>
                <c:pt idx="14592">
                  <c:v>7543208.3814070001</c:v>
                </c:pt>
                <c:pt idx="14593">
                  <c:v>7478941.6206719996</c:v>
                </c:pt>
                <c:pt idx="14594">
                  <c:v>7414656.1163519993</c:v>
                </c:pt>
                <c:pt idx="14595">
                  <c:v>7350352.0436819997</c:v>
                </c:pt>
                <c:pt idx="14596">
                  <c:v>7286029.5775610013</c:v>
                </c:pt>
                <c:pt idx="14597">
                  <c:v>7221688.8925560005</c:v>
                </c:pt>
                <c:pt idx="14598">
                  <c:v>7157330.1629029997</c:v>
                </c:pt>
                <c:pt idx="14599">
                  <c:v>7092953.5625109999</c:v>
                </c:pt>
                <c:pt idx="14600">
                  <c:v>7028559.2649670001</c:v>
                </c:pt>
                <c:pt idx="14601">
                  <c:v>6964147.4435400004</c:v>
                </c:pt>
                <c:pt idx="14602">
                  <c:v>6899718.2711810004</c:v>
                </c:pt>
                <c:pt idx="14603">
                  <c:v>6835271.9205300007</c:v>
                </c:pt>
                <c:pt idx="14604">
                  <c:v>6770808.5639159996</c:v>
                </c:pt>
                <c:pt idx="14605">
                  <c:v>6706328.3733640006</c:v>
                </c:pt>
                <c:pt idx="14606">
                  <c:v>6641831.5205979999</c:v>
                </c:pt>
                <c:pt idx="14607">
                  <c:v>6577318.1770400004</c:v>
                </c:pt>
                <c:pt idx="14608">
                  <c:v>6512788.5138189988</c:v>
                </c:pt>
                <c:pt idx="14609">
                  <c:v>6448242.7017720006</c:v>
                </c:pt>
                <c:pt idx="14610">
                  <c:v>6383680.9114440009</c:v>
                </c:pt>
                <c:pt idx="14611">
                  <c:v>6319103.3130989997</c:v>
                </c:pt>
                <c:pt idx="14612">
                  <c:v>6254510.076715</c:v>
                </c:pt>
                <c:pt idx="14613">
                  <c:v>6189901.3719940009</c:v>
                </c:pt>
                <c:pt idx="14614">
                  <c:v>6125277.3683610009</c:v>
                </c:pt>
                <c:pt idx="14615">
                  <c:v>6060638.234968001</c:v>
                </c:pt>
                <c:pt idx="14616">
                  <c:v>5995984.1407009996</c:v>
                </c:pt>
                <c:pt idx="14617">
                  <c:v>5931315.2541759992</c:v>
                </c:pt>
                <c:pt idx="14618">
                  <c:v>5866631.7437490001</c:v>
                </c:pt>
                <c:pt idx="14619">
                  <c:v>5801933.7775170002</c:v>
                </c:pt>
                <c:pt idx="14620">
                  <c:v>5737221.5233189994</c:v>
                </c:pt>
                <c:pt idx="14621">
                  <c:v>5672495.1487420006</c:v>
                </c:pt>
                <c:pt idx="14622">
                  <c:v>5607754.8211239995</c:v>
                </c:pt>
                <c:pt idx="14623">
                  <c:v>5543000.7075550007</c:v>
                </c:pt>
                <c:pt idx="14624">
                  <c:v>5478232.9748809999</c:v>
                </c:pt>
                <c:pt idx="14625">
                  <c:v>5413451.7897109995</c:v>
                </c:pt>
                <c:pt idx="14626">
                  <c:v>5348657.3184129996</c:v>
                </c:pt>
                <c:pt idx="14627">
                  <c:v>5283849.7271219995</c:v>
                </c:pt>
                <c:pt idx="14628">
                  <c:v>5219029.1817439999</c:v>
                </c:pt>
                <c:pt idx="14629">
                  <c:v>5154195.8479550006</c:v>
                </c:pt>
                <c:pt idx="14630">
                  <c:v>5089349.8912059991</c:v>
                </c:pt>
                <c:pt idx="14631">
                  <c:v>5024491.4767290009</c:v>
                </c:pt>
                <c:pt idx="14632">
                  <c:v>4959620.769532999</c:v>
                </c:pt>
                <c:pt idx="14633">
                  <c:v>4894737.9344160007</c:v>
                </c:pt>
                <c:pt idx="14634">
                  <c:v>4829843.1359610008</c:v>
                </c:pt>
                <c:pt idx="14635">
                  <c:v>4764936.5385410013</c:v>
                </c:pt>
                <c:pt idx="14636">
                  <c:v>4700018.3063240005</c:v>
                </c:pt>
                <c:pt idx="14637">
                  <c:v>4635088.6032729987</c:v>
                </c:pt>
                <c:pt idx="14638">
                  <c:v>4570147.5931529989</c:v>
                </c:pt>
                <c:pt idx="14639">
                  <c:v>4505195.4395280005</c:v>
                </c:pt>
                <c:pt idx="14640">
                  <c:v>4440232.3057719991</c:v>
                </c:pt>
                <c:pt idx="14641">
                  <c:v>4375258.3550629998</c:v>
                </c:pt>
                <c:pt idx="14642">
                  <c:v>4310273.7503940007</c:v>
                </c:pt>
                <c:pt idx="14643">
                  <c:v>4245278.654569</c:v>
                </c:pt>
                <c:pt idx="14644">
                  <c:v>4180273.2302140002</c:v>
                </c:pt>
                <c:pt idx="14645">
                  <c:v>4115257.6397699998</c:v>
                </c:pt>
                <c:pt idx="14646">
                  <c:v>4050232.0455049998</c:v>
                </c:pt>
                <c:pt idx="14647">
                  <c:v>3985196.6095130001</c:v>
                </c:pt>
                <c:pt idx="14648">
                  <c:v>3920151.4937149999</c:v>
                </c:pt>
                <c:pt idx="14649">
                  <c:v>3855096.8598649995</c:v>
                </c:pt>
                <c:pt idx="14650">
                  <c:v>3790032.869554</c:v>
                </c:pt>
                <c:pt idx="14651">
                  <c:v>3724959.6842070003</c:v>
                </c:pt>
                <c:pt idx="14652">
                  <c:v>3659877.4650920001</c:v>
                </c:pt>
                <c:pt idx="14653">
                  <c:v>3594786.3733219993</c:v>
                </c:pt>
                <c:pt idx="14654">
                  <c:v>3529686.5698520001</c:v>
                </c:pt>
                <c:pt idx="14655">
                  <c:v>3464578.2154919994</c:v>
                </c:pt>
                <c:pt idx="14656">
                  <c:v>3399461.4708989998</c:v>
                </c:pt>
                <c:pt idx="14657">
                  <c:v>3334336.4965869999</c:v>
                </c:pt>
                <c:pt idx="14658">
                  <c:v>3269203.4529299997</c:v>
                </c:pt>
                <c:pt idx="14659">
                  <c:v>3204062.5001599994</c:v>
                </c:pt>
                <c:pt idx="14660">
                  <c:v>3138913.7983729998</c:v>
                </c:pt>
                <c:pt idx="14661">
                  <c:v>3073757.5075320005</c:v>
                </c:pt>
                <c:pt idx="14662">
                  <c:v>3008593.7874690001</c:v>
                </c:pt>
                <c:pt idx="14663">
                  <c:v>2943422.7978870003</c:v>
                </c:pt>
                <c:pt idx="14664">
                  <c:v>2878244.6983669996</c:v>
                </c:pt>
                <c:pt idx="14665">
                  <c:v>2813059.6483629998</c:v>
                </c:pt>
                <c:pt idx="14666">
                  <c:v>2747867.807213</c:v>
                </c:pt>
                <c:pt idx="14667">
                  <c:v>2682669.3341369997</c:v>
                </c:pt>
                <c:pt idx="14668">
                  <c:v>2617464.3882399998</c:v>
                </c:pt>
                <c:pt idx="14669">
                  <c:v>2552253.128517</c:v>
                </c:pt>
                <c:pt idx="14670">
                  <c:v>2487035.713856</c:v>
                </c:pt>
                <c:pt idx="14671">
                  <c:v>2421812.3030349999</c:v>
                </c:pt>
                <c:pt idx="14672">
                  <c:v>2356583.0547330002</c:v>
                </c:pt>
                <c:pt idx="14673">
                  <c:v>2291348.1275260006</c:v>
                </c:pt>
                <c:pt idx="14674">
                  <c:v>2226107.6798959998</c:v>
                </c:pt>
                <c:pt idx="14675">
                  <c:v>2160861.870228</c:v>
                </c:pt>
                <c:pt idx="14676">
                  <c:v>2095610.8568140003</c:v>
                </c:pt>
                <c:pt idx="14677">
                  <c:v>2030354.797859</c:v>
                </c:pt>
                <c:pt idx="14678">
                  <c:v>1965093.851482</c:v>
                </c:pt>
                <c:pt idx="14679">
                  <c:v>1899828.1757150001</c:v>
                </c:pt>
                <c:pt idx="14680">
                  <c:v>1834557.928512</c:v>
                </c:pt>
                <c:pt idx="14681">
                  <c:v>1769283.2677490001</c:v>
                </c:pt>
                <c:pt idx="14682">
                  <c:v>1704004.3512229999</c:v>
                </c:pt>
                <c:pt idx="14683">
                  <c:v>1638721.3366630001</c:v>
                </c:pt>
                <c:pt idx="14684">
                  <c:v>1573434.381723</c:v>
                </c:pt>
                <c:pt idx="14685">
                  <c:v>1508143.6439940003</c:v>
                </c:pt>
                <c:pt idx="14686">
                  <c:v>1442849.281</c:v>
                </c:pt>
                <c:pt idx="14687">
                  <c:v>1377551.4502029999</c:v>
                </c:pt>
                <c:pt idx="14688">
                  <c:v>1312250.3090070002</c:v>
                </c:pt>
                <c:pt idx="14689">
                  <c:v>1246946.0147569999</c:v>
                </c:pt>
                <c:pt idx="14690">
                  <c:v>1181638.724747</c:v>
                </c:pt>
                <c:pt idx="14691">
                  <c:v>1116328.5962190002</c:v>
                </c:pt>
                <c:pt idx="14692">
                  <c:v>1051015.7863650001</c:v>
                </c:pt>
                <c:pt idx="14693">
                  <c:v>985700.45233200002</c:v>
                </c:pt>
                <c:pt idx="14694">
                  <c:v>920382.75122600014</c:v>
                </c:pt>
                <c:pt idx="14695">
                  <c:v>855062.84010999999</c:v>
                </c:pt>
                <c:pt idx="14696">
                  <c:v>789740.87601000001</c:v>
                </c:pt>
                <c:pt idx="14697">
                  <c:v>724417.01591700001</c:v>
                </c:pt>
                <c:pt idx="14698">
                  <c:v>659091.41679000005</c:v>
                </c:pt>
                <c:pt idx="14699">
                  <c:v>593764.23555899994</c:v>
                </c:pt>
                <c:pt idx="14700">
                  <c:v>528435.62912399997</c:v>
                </c:pt>
                <c:pt idx="14701">
                  <c:v>463105.754365</c:v>
                </c:pt>
                <c:pt idx="14702">
                  <c:v>397774.76813699992</c:v>
                </c:pt>
                <c:pt idx="14703">
                  <c:v>332442.82727800001</c:v>
                </c:pt>
                <c:pt idx="14704">
                  <c:v>267110.08860800002</c:v>
                </c:pt>
                <c:pt idx="14705">
                  <c:v>201776.70893500003</c:v>
                </c:pt>
                <c:pt idx="14706">
                  <c:v>136442.84505500001</c:v>
                </c:pt>
                <c:pt idx="14707">
                  <c:v>71108.653757000007</c:v>
                </c:pt>
                <c:pt idx="14708">
                  <c:v>5774.2918230000005</c:v>
                </c:pt>
                <c:pt idx="14709">
                  <c:v>-59560.083966999999</c:v>
                </c:pt>
                <c:pt idx="14710">
                  <c:v>-124894.31683399998</c:v>
                </c:pt>
                <c:pt idx="14711">
                  <c:v>-190228.249996</c:v>
                </c:pt>
                <c:pt idx="14712">
                  <c:v>-255561.72666599997</c:v>
                </c:pt>
                <c:pt idx="14713">
                  <c:v>-320894.59004900005</c:v>
                </c:pt>
                <c:pt idx="14714">
                  <c:v>-386226.68334000005</c:v>
                </c:pt>
                <c:pt idx="14715">
                  <c:v>-451557.84972099995</c:v>
                </c:pt>
                <c:pt idx="14716">
                  <c:v>-516887.932356</c:v>
                </c:pt>
                <c:pt idx="14717">
                  <c:v>-582216.77439499984</c:v>
                </c:pt>
                <c:pt idx="14718">
                  <c:v>-647544.21896199998</c:v>
                </c:pt>
                <c:pt idx="14719">
                  <c:v>-712870.10916099988</c:v>
                </c:pt>
                <c:pt idx="14720">
                  <c:v>-778194.28806599998</c:v>
                </c:pt>
                <c:pt idx="14721">
                  <c:v>-843516.59872600005</c:v>
                </c:pt>
                <c:pt idx="14722">
                  <c:v>-908836.88415399997</c:v>
                </c:pt>
                <c:pt idx="14723">
                  <c:v>-974154.98732999992</c:v>
                </c:pt>
                <c:pt idx="14724">
                  <c:v>-1039470.7511989999</c:v>
                </c:pt>
                <c:pt idx="14725">
                  <c:v>-1104784.0186619998</c:v>
                </c:pt>
                <c:pt idx="14726">
                  <c:v>-1170094.6325810002</c:v>
                </c:pt>
                <c:pt idx="14727">
                  <c:v>-1235402.4357699999</c:v>
                </c:pt>
                <c:pt idx="14728">
                  <c:v>-1300707.2709960002</c:v>
                </c:pt>
                <c:pt idx="14729">
                  <c:v>-1366008.9809770002</c:v>
                </c:pt>
                <c:pt idx="14730">
                  <c:v>-1431307.4083749999</c:v>
                </c:pt>
                <c:pt idx="14731">
                  <c:v>-1496602.395797</c:v>
                </c:pt>
                <c:pt idx="14732">
                  <c:v>-1561893.7857909999</c:v>
                </c:pt>
                <c:pt idx="14733">
                  <c:v>-1627181.4208450001</c:v>
                </c:pt>
                <c:pt idx="14734">
                  <c:v>-1692465.14338</c:v>
                </c:pt>
                <c:pt idx="14735">
                  <c:v>-1757744.7957529998</c:v>
                </c:pt>
                <c:pt idx="14736">
                  <c:v>-1823020.220249</c:v>
                </c:pt>
                <c:pt idx="14737">
                  <c:v>-1888291.259082</c:v>
                </c:pt>
                <c:pt idx="14738">
                  <c:v>-1953557.7543909999</c:v>
                </c:pt>
                <c:pt idx="14739">
                  <c:v>-2018819.5482369999</c:v>
                </c:pt>
                <c:pt idx="14740">
                  <c:v>-2084076.482601</c:v>
                </c:pt>
                <c:pt idx="14741">
                  <c:v>-2149328.3993779994</c:v>
                </c:pt>
                <c:pt idx="14742">
                  <c:v>-2214575.140381</c:v>
                </c:pt>
                <c:pt idx="14743">
                  <c:v>-2279816.5473330002</c:v>
                </c:pt>
                <c:pt idx="14744">
                  <c:v>-2345052.4618640002</c:v>
                </c:pt>
                <c:pt idx="14745">
                  <c:v>-2410282.7255099998</c:v>
                </c:pt>
                <c:pt idx="14746">
                  <c:v>-2475507.1797130001</c:v>
                </c:pt>
                <c:pt idx="14747">
                  <c:v>-2540725.6658129999</c:v>
                </c:pt>
                <c:pt idx="14748">
                  <c:v>-2605938.0250469996</c:v>
                </c:pt>
                <c:pt idx="14749">
                  <c:v>-2671144.0985479997</c:v>
                </c:pt>
                <c:pt idx="14750">
                  <c:v>-2736343.7273400002</c:v>
                </c:pt>
                <c:pt idx="14751">
                  <c:v>-2801536.7523389999</c:v>
                </c:pt>
                <c:pt idx="14752">
                  <c:v>-2866723.0143429996</c:v>
                </c:pt>
                <c:pt idx="14753">
                  <c:v>-2931902.3540369999</c:v>
                </c:pt>
                <c:pt idx="14754">
                  <c:v>-2997074.6119869999</c:v>
                </c:pt>
                <c:pt idx="14755">
                  <c:v>-3062239.628635</c:v>
                </c:pt>
                <c:pt idx="14756">
                  <c:v>-3127397.2442990006</c:v>
                </c:pt>
                <c:pt idx="14757">
                  <c:v>-3192547.2991709998</c:v>
                </c:pt>
                <c:pt idx="14758">
                  <c:v>-3257689.6333109997</c:v>
                </c:pt>
                <c:pt idx="14759">
                  <c:v>-3322824.0866469997</c:v>
                </c:pt>
                <c:pt idx="14760">
                  <c:v>-3387950.4989689994</c:v>
                </c:pt>
                <c:pt idx="14761">
                  <c:v>-3453068.7099319999</c:v>
                </c:pt>
                <c:pt idx="14762">
                  <c:v>-3518178.5590449995</c:v>
                </c:pt>
                <c:pt idx="14763">
                  <c:v>-3583279.8856749996</c:v>
                </c:pt>
                <c:pt idx="14764">
                  <c:v>-3648372.5290429997</c:v>
                </c:pt>
                <c:pt idx="14765">
                  <c:v>-3713456.328216</c:v>
                </c:pt>
                <c:pt idx="14766">
                  <c:v>-3778531.1221109997</c:v>
                </c:pt>
                <c:pt idx="14767">
                  <c:v>-3843596.7494879998</c:v>
                </c:pt>
                <c:pt idx="14768">
                  <c:v>-3908653.0489489995</c:v>
                </c:pt>
                <c:pt idx="14769">
                  <c:v>-3973699.8589329994</c:v>
                </c:pt>
                <c:pt idx="14770">
                  <c:v>-4038737.0177159999</c:v>
                </c:pt>
                <c:pt idx="14771">
                  <c:v>-4103764.3634039997</c:v>
                </c:pt>
                <c:pt idx="14772">
                  <c:v>-4168781.7339360001</c:v>
                </c:pt>
                <c:pt idx="14773">
                  <c:v>-4233788.9670760008</c:v>
                </c:pt>
                <c:pt idx="14774">
                  <c:v>-4298785.9004100002</c:v>
                </c:pt>
                <c:pt idx="14775">
                  <c:v>-4363772.3713490013</c:v>
                </c:pt>
                <c:pt idx="14776">
                  <c:v>-4428748.2171179997</c:v>
                </c:pt>
                <c:pt idx="14777">
                  <c:v>-4493713.2747579999</c:v>
                </c:pt>
                <c:pt idx="14778">
                  <c:v>-4558667.3811250003</c:v>
                </c:pt>
                <c:pt idx="14779">
                  <c:v>-4623610.3728790004</c:v>
                </c:pt>
                <c:pt idx="14780">
                  <c:v>-4688542.0864900006</c:v>
                </c:pt>
                <c:pt idx="14781">
                  <c:v>-4753462.3582290001</c:v>
                </c:pt>
                <c:pt idx="14782">
                  <c:v>-4818371.0241679996</c:v>
                </c:pt>
                <c:pt idx="14783">
                  <c:v>-4883267.9201759994</c:v>
                </c:pt>
                <c:pt idx="14784">
                  <c:v>-4948152.8819150003</c:v>
                </c:pt>
                <c:pt idx="14785">
                  <c:v>-5013025.7448399998</c:v>
                </c:pt>
                <c:pt idx="14786">
                  <c:v>-5077886.3441929994</c:v>
                </c:pt>
                <c:pt idx="14787">
                  <c:v>-5142734.5150000006</c:v>
                </c:pt>
                <c:pt idx="14788">
                  <c:v>-5207570.0920690009</c:v>
                </c:pt>
                <c:pt idx="14789">
                  <c:v>-5272392.9099900005</c:v>
                </c:pt>
                <c:pt idx="14790">
                  <c:v>-5337202.8031239994</c:v>
                </c:pt>
                <c:pt idx="14791">
                  <c:v>-5401999.6056079995</c:v>
                </c:pt>
                <c:pt idx="14792">
                  <c:v>-5466783.1513480004</c:v>
                </c:pt>
                <c:pt idx="14793">
                  <c:v>-5531553.2740159994</c:v>
                </c:pt>
                <c:pt idx="14794">
                  <c:v>-5596309.8070460008</c:v>
                </c:pt>
                <c:pt idx="14795">
                  <c:v>-5661052.5836359998</c:v>
                </c:pt>
                <c:pt idx="14796">
                  <c:v>-5725781.4367360007</c:v>
                </c:pt>
                <c:pt idx="14797">
                  <c:v>-5790496.1990549993</c:v>
                </c:pt>
                <c:pt idx="14798">
                  <c:v>-5855196.7030490004</c:v>
                </c:pt>
                <c:pt idx="14799">
                  <c:v>-5919882.7809240008</c:v>
                </c:pt>
                <c:pt idx="14800">
                  <c:v>-5984554.2646289999</c:v>
                </c:pt>
                <c:pt idx="14801">
                  <c:v>-6049210.9858539999</c:v>
                </c:pt>
                <c:pt idx="14802">
                  <c:v>-6113852.7760280007</c:v>
                </c:pt>
                <c:pt idx="14803">
                  <c:v>-6178479.4663140001</c:v>
                </c:pt>
                <c:pt idx="14804">
                  <c:v>-6243090.8876080001</c:v>
                </c:pt>
                <c:pt idx="14805">
                  <c:v>-6307686.8705319995</c:v>
                </c:pt>
                <c:pt idx="14806">
                  <c:v>-6372267.2454350004</c:v>
                </c:pt>
                <c:pt idx="14807">
                  <c:v>-6436831.8423860008</c:v>
                </c:pt>
                <c:pt idx="14808">
                  <c:v>-6501380.4911740003</c:v>
                </c:pt>
                <c:pt idx="14809">
                  <c:v>-6565913.0213010004</c:v>
                </c:pt>
                <c:pt idx="14810">
                  <c:v>-6630429.261984</c:v>
                </c:pt>
                <c:pt idx="14811">
                  <c:v>-6694929.0421460001</c:v>
                </c:pt>
                <c:pt idx="14812">
                  <c:v>-6759412.1904159999</c:v>
                </c:pt>
                <c:pt idx="14813">
                  <c:v>-6823878.5351240002</c:v>
                </c:pt>
                <c:pt idx="14814">
                  <c:v>-6888327.9042990003</c:v>
                </c:pt>
                <c:pt idx="14815">
                  <c:v>-6952760.1256649997</c:v>
                </c:pt>
                <c:pt idx="14816">
                  <c:v>-7017175.0266369991</c:v>
                </c:pt>
                <c:pt idx="14817">
                  <c:v>-7081572.4343200009</c:v>
                </c:pt>
                <c:pt idx="14818">
                  <c:v>-7145952.1755019994</c:v>
                </c:pt>
                <c:pt idx="14819">
                  <c:v>-7210314.0766520007</c:v>
                </c:pt>
                <c:pt idx="14820">
                  <c:v>-7274657.9639180005</c:v>
                </c:pt>
                <c:pt idx="14821">
                  <c:v>-7338983.663120999</c:v>
                </c:pt>
                <c:pt idx="14822">
                  <c:v>-7403290.9997549998</c:v>
                </c:pt>
                <c:pt idx="14823">
                  <c:v>-7467579.7989790011</c:v>
                </c:pt>
                <c:pt idx="14824">
                  <c:v>-7531849.8856159998</c:v>
                </c:pt>
                <c:pt idx="14825">
                  <c:v>-7596101.0841519991</c:v>
                </c:pt>
                <c:pt idx="14826">
                  <c:v>-7660333.2187250005</c:v>
                </c:pt>
                <c:pt idx="14827">
                  <c:v>-7724546.1131299986</c:v>
                </c:pt>
                <c:pt idx="14828">
                  <c:v>-7788739.590809999</c:v>
                </c:pt>
                <c:pt idx="14829">
                  <c:v>-7852913.4748529997</c:v>
                </c:pt>
                <c:pt idx="14830">
                  <c:v>-7917067.5879920004</c:v>
                </c:pt>
                <c:pt idx="14831">
                  <c:v>-7981201.7525940007</c:v>
                </c:pt>
                <c:pt idx="14832">
                  <c:v>-8045315.790666</c:v>
                </c:pt>
                <c:pt idx="14833">
                  <c:v>-8109409.5238419985</c:v>
                </c:pt>
                <c:pt idx="14834">
                  <c:v>-8173482.7733860007</c:v>
                </c:pt>
                <c:pt idx="14835">
                  <c:v>-8237535.3601849992</c:v>
                </c:pt>
                <c:pt idx="14836">
                  <c:v>-8301567.1047449997</c:v>
                </c:pt>
                <c:pt idx="14837">
                  <c:v>-8365577.8271899996</c:v>
                </c:pt>
                <c:pt idx="14838">
                  <c:v>-8429567.347254999</c:v>
                </c:pt>
                <c:pt idx="14839">
                  <c:v>-8493535.4842850007</c:v>
                </c:pt>
                <c:pt idx="14840">
                  <c:v>-8557482.057227999</c:v>
                </c:pt>
                <c:pt idx="14841">
                  <c:v>-8621406.8846340012</c:v>
                </c:pt>
                <c:pt idx="14842">
                  <c:v>-8685309.7846510019</c:v>
                </c:pt>
                <c:pt idx="14843">
                  <c:v>-8749190.575019002</c:v>
                </c:pt>
                <c:pt idx="14844">
                  <c:v>-8813049.073065998</c:v>
                </c:pt>
                <c:pt idx="14845">
                  <c:v>-8876885.0957089998</c:v>
                </c:pt>
                <c:pt idx="14846">
                  <c:v>-8940698.4594429992</c:v>
                </c:pt>
                <c:pt idx="14847">
                  <c:v>-9004488.9803420007</c:v>
                </c:pt>
                <c:pt idx="14848">
                  <c:v>-9068256.4740540013</c:v>
                </c:pt>
                <c:pt idx="14849">
                  <c:v>-9132000.7557939999</c:v>
                </c:pt>
                <c:pt idx="14850">
                  <c:v>-9195721.640344996</c:v>
                </c:pt>
                <c:pt idx="14851">
                  <c:v>-9259418.9420500007</c:v>
                </c:pt>
                <c:pt idx="14852">
                  <c:v>-9323092.4748100024</c:v>
                </c:pt>
                <c:pt idx="14853">
                  <c:v>-9386742.0520779993</c:v>
                </c:pt>
                <c:pt idx="14854">
                  <c:v>-9450367.4868560005</c:v>
                </c:pt>
                <c:pt idx="14855">
                  <c:v>-9513968.5916930009</c:v>
                </c:pt>
                <c:pt idx="14856">
                  <c:v>-9577545.178675998</c:v>
                </c:pt>
                <c:pt idx="14857">
                  <c:v>-9641097.0594299976</c:v>
                </c:pt>
                <c:pt idx="14858">
                  <c:v>-9704624.0451120008</c:v>
                </c:pt>
                <c:pt idx="14859">
                  <c:v>-9768125.9464059956</c:v>
                </c:pt>
                <c:pt idx="14860">
                  <c:v>-9831602.5735209975</c:v>
                </c:pt>
                <c:pt idx="14861">
                  <c:v>-9895053.7361849956</c:v>
                </c:pt>
                <c:pt idx="14862">
                  <c:v>-9958479.24364</c:v>
                </c:pt>
                <c:pt idx="14863">
                  <c:v>-10021878.904640002</c:v>
                </c:pt>
                <c:pt idx="14864">
                  <c:v>-10085252.527444998</c:v>
                </c:pt>
                <c:pt idx="14865">
                  <c:v>-10148599.919817002</c:v>
                </c:pt>
                <c:pt idx="14866">
                  <c:v>-10211920.889015</c:v>
                </c:pt>
                <c:pt idx="14867">
                  <c:v>-10275215.241792001</c:v>
                </c:pt>
                <c:pt idx="14868">
                  <c:v>-10338482.784388</c:v>
                </c:pt>
                <c:pt idx="14869">
                  <c:v>-10401723.322527001</c:v>
                </c:pt>
                <c:pt idx="14870">
                  <c:v>-10464936.661415</c:v>
                </c:pt>
                <c:pt idx="14871">
                  <c:v>-10528122.605730999</c:v>
                </c:pt>
                <c:pt idx="14872">
                  <c:v>-10591280.959623002</c:v>
                </c:pt>
                <c:pt idx="14873">
                  <c:v>-10654411.526707998</c:v>
                </c:pt>
                <c:pt idx="14874">
                  <c:v>-10717514.110060997</c:v>
                </c:pt>
                <c:pt idx="14875">
                  <c:v>-10780588.512213999</c:v>
                </c:pt>
                <c:pt idx="14876">
                  <c:v>-10843634.535151999</c:v>
                </c:pt>
                <c:pt idx="14877">
                  <c:v>-10906651.980306</c:v>
                </c:pt>
                <c:pt idx="14878">
                  <c:v>-10969640.648548998</c:v>
                </c:pt>
                <c:pt idx="14879">
                  <c:v>-11032600.340190001</c:v>
                </c:pt>
                <c:pt idx="14880">
                  <c:v>-11095530.854972001</c:v>
                </c:pt>
                <c:pt idx="14881">
                  <c:v>-11158431.992067</c:v>
                </c:pt>
                <c:pt idx="14882">
                  <c:v>-11221303.550065</c:v>
                </c:pt>
                <c:pt idx="14883">
                  <c:v>-11284145.326979</c:v>
                </c:pt>
                <c:pt idx="14884">
                  <c:v>-11346957.120229999</c:v>
                </c:pt>
                <c:pt idx="14885">
                  <c:v>-11409738.726651</c:v>
                </c:pt>
                <c:pt idx="14886">
                  <c:v>-11472489.942473998</c:v>
                </c:pt>
                <c:pt idx="14887">
                  <c:v>-11535210.563332003</c:v>
                </c:pt>
                <c:pt idx="14888">
                  <c:v>-11597900.384246999</c:v>
                </c:pt>
                <c:pt idx="14889">
                  <c:v>-11660559.199631</c:v>
                </c:pt>
                <c:pt idx="14890">
                  <c:v>-11723186.803277003</c:v>
                </c:pt>
                <c:pt idx="14891">
                  <c:v>-11785782.988356</c:v>
                </c:pt>
                <c:pt idx="14892">
                  <c:v>-11848347.547409998</c:v>
                </c:pt>
                <c:pt idx="14893">
                  <c:v>-11910880.272348</c:v>
                </c:pt>
                <c:pt idx="14894">
                  <c:v>-11973380.954438999</c:v>
                </c:pt>
                <c:pt idx="14895">
                  <c:v>-12035849.384308999</c:v>
                </c:pt>
                <c:pt idx="14896">
                  <c:v>-12098285.351934003</c:v>
                </c:pt>
                <c:pt idx="14897">
                  <c:v>-12160688.646634998</c:v>
                </c:pt>
                <c:pt idx="14898">
                  <c:v>-12223059.057073003</c:v>
                </c:pt>
                <c:pt idx="14899">
                  <c:v>-12285396.371242002</c:v>
                </c:pt>
                <c:pt idx="14900">
                  <c:v>-12347700.376464998</c:v>
                </c:pt>
                <c:pt idx="14901">
                  <c:v>-12409970.859389002</c:v>
                </c:pt>
                <c:pt idx="14902">
                  <c:v>-12472207.605976</c:v>
                </c:pt>
                <c:pt idx="14903">
                  <c:v>-12534410.401503</c:v>
                </c:pt>
                <c:pt idx="14904">
                  <c:v>-12596579.030548997</c:v>
                </c:pt>
                <c:pt idx="14905">
                  <c:v>-12658713.276995998</c:v>
                </c:pt>
                <c:pt idx="14906">
                  <c:v>-12720812.924019001</c:v>
                </c:pt>
                <c:pt idx="14907">
                  <c:v>-12782877.754083002</c:v>
                </c:pt>
                <c:pt idx="14908">
                  <c:v>-12844907.548933998</c:v>
                </c:pt>
                <c:pt idx="14909">
                  <c:v>-12906902.089595998</c:v>
                </c:pt>
                <c:pt idx="14910">
                  <c:v>-12968861.156362997</c:v>
                </c:pt>
                <c:pt idx="14911">
                  <c:v>-13030784.528795999</c:v>
                </c:pt>
                <c:pt idx="14912">
                  <c:v>-13092671.985712001</c:v>
                </c:pt>
                <c:pt idx="14913">
                  <c:v>-13154523.305181002</c:v>
                </c:pt>
                <c:pt idx="14914">
                  <c:v>-13216338.264523</c:v>
                </c:pt>
                <c:pt idx="14915">
                  <c:v>-13278116.640294999</c:v>
                </c:pt>
                <c:pt idx="14916">
                  <c:v>-13339858.208288997</c:v>
                </c:pt>
                <c:pt idx="14917">
                  <c:v>-13401562.743525999</c:v>
                </c:pt>
                <c:pt idx="14918">
                  <c:v>-13463230.020246997</c:v>
                </c:pt>
                <c:pt idx="14919">
                  <c:v>-13524859.811910002</c:v>
                </c:pt>
                <c:pt idx="14920">
                  <c:v>-13586451.891179999</c:v>
                </c:pt>
                <c:pt idx="14921">
                  <c:v>-13648006.029926999</c:v>
                </c:pt>
                <c:pt idx="14922">
                  <c:v>-13709521.999214998</c:v>
                </c:pt>
                <c:pt idx="14923">
                  <c:v>-13770999.569297001</c:v>
                </c:pt>
                <c:pt idx="14924">
                  <c:v>-13832438.509610999</c:v>
                </c:pt>
                <c:pt idx="14925">
                  <c:v>-13893838.588768</c:v>
                </c:pt>
                <c:pt idx="14926">
                  <c:v>-13955199.574552001</c:v>
                </c:pt>
                <c:pt idx="14927">
                  <c:v>-14016521.233906001</c:v>
                </c:pt>
                <c:pt idx="14928">
                  <c:v>-14077803.332931003</c:v>
                </c:pt>
                <c:pt idx="14929">
                  <c:v>-14139045.636876998</c:v>
                </c:pt>
                <c:pt idx="14930">
                  <c:v>-14200247.910134997</c:v>
                </c:pt>
                <c:pt idx="14931">
                  <c:v>-14261409.916231001</c:v>
                </c:pt>
                <c:pt idx="14932">
                  <c:v>-14322531.417820998</c:v>
                </c:pt>
                <c:pt idx="14933">
                  <c:v>-14383612.17668</c:v>
                </c:pt>
                <c:pt idx="14934">
                  <c:v>-14444651.953697002</c:v>
                </c:pt>
                <c:pt idx="14935">
                  <c:v>-14505650.508869</c:v>
                </c:pt>
                <c:pt idx="14936">
                  <c:v>-14566607.601290001</c:v>
                </c:pt>
                <c:pt idx="14937">
                  <c:v>-14627522.989148</c:v>
                </c:pt>
                <c:pt idx="14938">
                  <c:v>-14688396.429716</c:v>
                </c:pt>
                <c:pt idx="14939">
                  <c:v>-14749227.679342</c:v>
                </c:pt>
                <c:pt idx="14940">
                  <c:v>-14810016.493445</c:v>
                </c:pt>
                <c:pt idx="14941">
                  <c:v>-14870762.626507996</c:v>
                </c:pt>
                <c:pt idx="14942">
                  <c:v>-14931465.832064997</c:v>
                </c:pt>
                <c:pt idx="14943">
                  <c:v>-14992125.862701004</c:v>
                </c:pt>
                <c:pt idx="14944">
                  <c:v>-15052742.470036</c:v>
                </c:pt>
                <c:pt idx="14945">
                  <c:v>-15113315.404725</c:v>
                </c:pt>
                <c:pt idx="14946">
                  <c:v>-15173844.416443998</c:v>
                </c:pt>
                <c:pt idx="14947">
                  <c:v>-15234329.253887001</c:v>
                </c:pt>
                <c:pt idx="14948">
                  <c:v>-15294769.664753001</c:v>
                </c:pt>
                <c:pt idx="14949">
                  <c:v>-15355165.395742001</c:v>
                </c:pt>
                <c:pt idx="14950">
                  <c:v>-15415516.192546001</c:v>
                </c:pt>
                <c:pt idx="14951">
                  <c:v>-15475821.799838997</c:v>
                </c:pt>
                <c:pt idx="14952">
                  <c:v>-15536081.961270999</c:v>
                </c:pt>
                <c:pt idx="14953">
                  <c:v>-15596296.419458</c:v>
                </c:pt>
                <c:pt idx="14954">
                  <c:v>-15656464.915974</c:v>
                </c:pt>
                <c:pt idx="14955">
                  <c:v>-15716587.191345001</c:v>
                </c:pt>
                <c:pt idx="14956">
                  <c:v>-15776662.985034</c:v>
                </c:pt>
                <c:pt idx="14957">
                  <c:v>-15836692.035441</c:v>
                </c:pt>
                <c:pt idx="14958">
                  <c:v>-15896674.079887003</c:v>
                </c:pt>
                <c:pt idx="14959">
                  <c:v>-15956608.854611004</c:v>
                </c:pt>
                <c:pt idx="14960">
                  <c:v>-16016496.094755001</c:v>
                </c:pt>
                <c:pt idx="14961">
                  <c:v>-16076335.534360001</c:v>
                </c:pt>
                <c:pt idx="14962">
                  <c:v>-16136126.906357</c:v>
                </c:pt>
                <c:pt idx="14963">
                  <c:v>-16195869.942554001</c:v>
                </c:pt>
                <c:pt idx="14964">
                  <c:v>-16255564.373630002</c:v>
                </c:pt>
                <c:pt idx="14965">
                  <c:v>-16315209.929125998</c:v>
                </c:pt>
                <c:pt idx="14966">
                  <c:v>-16374806.337432997</c:v>
                </c:pt>
                <c:pt idx="14967">
                  <c:v>-16434353.325786002</c:v>
                </c:pt>
                <c:pt idx="14968">
                  <c:v>-16493850.620251</c:v>
                </c:pt>
                <c:pt idx="14969">
                  <c:v>-16553297.945721</c:v>
                </c:pt>
                <c:pt idx="14970">
                  <c:v>-16612695.025897</c:v>
                </c:pt>
                <c:pt idx="14971">
                  <c:v>-16672041.583288999</c:v>
                </c:pt>
                <c:pt idx="14972">
                  <c:v>-16731337.339198997</c:v>
                </c:pt>
                <c:pt idx="14973">
                  <c:v>-16790582.013712998</c:v>
                </c:pt>
                <c:pt idx="14974">
                  <c:v>-16849775.325692002</c:v>
                </c:pt>
                <c:pt idx="14975">
                  <c:v>-16908916.992760997</c:v>
                </c:pt>
                <c:pt idx="14976">
                  <c:v>-16968006.7313</c:v>
                </c:pt>
                <c:pt idx="14977">
                  <c:v>-17027044.25643</c:v>
                </c:pt>
                <c:pt idx="14978">
                  <c:v>-17086029.282009002</c:v>
                </c:pt>
                <c:pt idx="14979">
                  <c:v>-17144961.520616997</c:v>
                </c:pt>
                <c:pt idx="14980">
                  <c:v>-17203840.683543995</c:v>
                </c:pt>
                <c:pt idx="14981">
                  <c:v>-17262666.480784997</c:v>
                </c:pt>
                <c:pt idx="14982">
                  <c:v>-17321438.621024001</c:v>
                </c:pt>
                <c:pt idx="14983">
                  <c:v>-17380156.811627999</c:v>
                </c:pt>
                <c:pt idx="14984">
                  <c:v>-17438820.758630998</c:v>
                </c:pt>
                <c:pt idx="14985">
                  <c:v>-17497430.166726004</c:v>
                </c:pt>
                <c:pt idx="14986">
                  <c:v>-17555984.739254005</c:v>
                </c:pt>
                <c:pt idx="14987">
                  <c:v>-17614484.178191002</c:v>
                </c:pt>
                <c:pt idx="14988">
                  <c:v>-17672928.18414</c:v>
                </c:pt>
                <c:pt idx="14989">
                  <c:v>-17731316.456314001</c:v>
                </c:pt>
                <c:pt idx="14990">
                  <c:v>-17789648.692530002</c:v>
                </c:pt>
                <c:pt idx="14991">
                  <c:v>-17847924.589194998</c:v>
                </c:pt>
                <c:pt idx="14992">
                  <c:v>-17906143.841292996</c:v>
                </c:pt>
                <c:pt idx="14993">
                  <c:v>-17964306.142377999</c:v>
                </c:pt>
                <c:pt idx="14994">
                  <c:v>-18022411.184555005</c:v>
                </c:pt>
                <c:pt idx="14995">
                  <c:v>-18080458.658472005</c:v>
                </c:pt>
                <c:pt idx="14996">
                  <c:v>-18138448.253309</c:v>
                </c:pt>
                <c:pt idx="14997">
                  <c:v>-18196379.656763002</c:v>
                </c:pt>
                <c:pt idx="14998">
                  <c:v>-18254252.555036001</c:v>
                </c:pt>
                <c:pt idx="14999">
                  <c:v>-18312066.632825002</c:v>
                </c:pt>
                <c:pt idx="15000">
                  <c:v>-18369821.573305</c:v>
                </c:pt>
                <c:pt idx="15001">
                  <c:v>-18427517.058118999</c:v>
                </c:pt>
                <c:pt idx="15002">
                  <c:v>-18485152.767367002</c:v>
                </c:pt>
                <c:pt idx="15003">
                  <c:v>-18542728.379587002</c:v>
                </c:pt>
                <c:pt idx="15004">
                  <c:v>-18600243.571749002</c:v>
                </c:pt>
                <c:pt idx="15005">
                  <c:v>-18657698.019235998</c:v>
                </c:pt>
                <c:pt idx="15006">
                  <c:v>-18715091.395831995</c:v>
                </c:pt>
                <c:pt idx="15007">
                  <c:v>-18772423.373713002</c:v>
                </c:pt>
                <c:pt idx="15008">
                  <c:v>-18829693.623424001</c:v>
                </c:pt>
                <c:pt idx="15009">
                  <c:v>-18886901.813876998</c:v>
                </c:pt>
                <c:pt idx="15010">
                  <c:v>-18944047.612325009</c:v>
                </c:pt>
                <c:pt idx="15011">
                  <c:v>-19001130.684358001</c:v>
                </c:pt>
                <c:pt idx="15012">
                  <c:v>-19058150.693880998</c:v>
                </c:pt>
                <c:pt idx="15013">
                  <c:v>-19115107.303107001</c:v>
                </c:pt>
                <c:pt idx="15014">
                  <c:v>-19172000.172536004</c:v>
                </c:pt>
                <c:pt idx="15015">
                  <c:v>-19228828.960942995</c:v>
                </c:pt>
                <c:pt idx="15016">
                  <c:v>-19285593.325364001</c:v>
                </c:pt>
                <c:pt idx="15017">
                  <c:v>-19342292.921078991</c:v>
                </c:pt>
                <c:pt idx="15018">
                  <c:v>-19398927.401600998</c:v>
                </c:pt>
                <c:pt idx="15019">
                  <c:v>-19455496.418655999</c:v>
                </c:pt>
                <c:pt idx="15020">
                  <c:v>-19511999.622168999</c:v>
                </c:pt>
                <c:pt idx="15021">
                  <c:v>-19568436.660248995</c:v>
                </c:pt>
                <c:pt idx="15022">
                  <c:v>-19624807.179175999</c:v>
                </c:pt>
                <c:pt idx="15023">
                  <c:v>-19681110.823378995</c:v>
                </c:pt>
                <c:pt idx="15024">
                  <c:v>-19737347.235424999</c:v>
                </c:pt>
                <c:pt idx="15025">
                  <c:v>-19793516.056001</c:v>
                </c:pt>
                <c:pt idx="15026">
                  <c:v>-19849616.923899997</c:v>
                </c:pt>
                <c:pt idx="15027">
                  <c:v>-19905649.475997996</c:v>
                </c:pt>
                <c:pt idx="15028">
                  <c:v>-19961613.347244997</c:v>
                </c:pt>
                <c:pt idx="15029">
                  <c:v>-20017508.170644</c:v>
                </c:pt>
                <c:pt idx="15030">
                  <c:v>-20073333.577234998</c:v>
                </c:pt>
                <c:pt idx="15031">
                  <c:v>-20129089.196077</c:v>
                </c:pt>
                <c:pt idx="15032">
                  <c:v>-20184774.654231999</c:v>
                </c:pt>
                <c:pt idx="15033">
                  <c:v>-20240389.576746006</c:v>
                </c:pt>
                <c:pt idx="15034">
                  <c:v>-20295933.586631995</c:v>
                </c:pt>
                <c:pt idx="15035">
                  <c:v>-20351406.304853</c:v>
                </c:pt>
                <c:pt idx="15036">
                  <c:v>-20406807.350302003</c:v>
                </c:pt>
                <c:pt idx="15037">
                  <c:v>-20462136.339783005</c:v>
                </c:pt>
                <c:pt idx="15038">
                  <c:v>-20517392.887996998</c:v>
                </c:pt>
                <c:pt idx="15039">
                  <c:v>-20572576.607519999</c:v>
                </c:pt>
                <c:pt idx="15040">
                  <c:v>-20627687.108781002</c:v>
                </c:pt>
                <c:pt idx="15041">
                  <c:v>-20682724.000050999</c:v>
                </c:pt>
                <c:pt idx="15042">
                  <c:v>-20737686.887415998</c:v>
                </c:pt>
                <c:pt idx="15043">
                  <c:v>-20792575.374761999</c:v>
                </c:pt>
                <c:pt idx="15044">
                  <c:v>-20847389.063754</c:v>
                </c:pt>
                <c:pt idx="15045">
                  <c:v>-20902127.553813998</c:v>
                </c:pt>
                <c:pt idx="15046">
                  <c:v>-20956790.442104999</c:v>
                </c:pt>
                <c:pt idx="15047">
                  <c:v>-21011377.323508002</c:v>
                </c:pt>
                <c:pt idx="15048">
                  <c:v>-21065887.790600996</c:v>
                </c:pt>
                <c:pt idx="15049">
                  <c:v>-21120321.433640998</c:v>
                </c:pt>
                <c:pt idx="15050">
                  <c:v>-21174677.840537999</c:v>
                </c:pt>
                <c:pt idx="15051">
                  <c:v>-21228956.596840002</c:v>
                </c:pt>
                <c:pt idx="15052">
                  <c:v>-21283157.285707995</c:v>
                </c:pt>
                <c:pt idx="15053">
                  <c:v>-21337279.487891991</c:v>
                </c:pt>
                <c:pt idx="15054">
                  <c:v>-21391322.781713996</c:v>
                </c:pt>
                <c:pt idx="15055">
                  <c:v>-21445286.743042998</c:v>
                </c:pt>
                <c:pt idx="15056">
                  <c:v>-21499170.945273992</c:v>
                </c:pt>
                <c:pt idx="15057">
                  <c:v>-21552974.959302999</c:v>
                </c:pt>
                <c:pt idx="15058">
                  <c:v>-21606698.353505999</c:v>
                </c:pt>
                <c:pt idx="15059">
                  <c:v>-21660340.693714999</c:v>
                </c:pt>
                <c:pt idx="15060">
                  <c:v>-21713901.543196999</c:v>
                </c:pt>
                <c:pt idx="15061">
                  <c:v>-21767380.462623995</c:v>
                </c:pt>
                <c:pt idx="15062">
                  <c:v>-21820777.010058001</c:v>
                </c:pt>
                <c:pt idx="15063">
                  <c:v>-21874090.740916997</c:v>
                </c:pt>
                <c:pt idx="15064">
                  <c:v>-21927321.207960997</c:v>
                </c:pt>
                <c:pt idx="15065">
                  <c:v>-21980467.961255997</c:v>
                </c:pt>
                <c:pt idx="15066">
                  <c:v>-22033530.548158001</c:v>
                </c:pt>
                <c:pt idx="15067">
                  <c:v>-22086508.513285</c:v>
                </c:pt>
                <c:pt idx="15068">
                  <c:v>-22139401.398487005</c:v>
                </c:pt>
                <c:pt idx="15069">
                  <c:v>-22192208.742826998</c:v>
                </c:pt>
                <c:pt idx="15070">
                  <c:v>-22244930.082548995</c:v>
                </c:pt>
                <c:pt idx="15071">
                  <c:v>-22297564.951056998</c:v>
                </c:pt>
                <c:pt idx="15072">
                  <c:v>-22350112.878881</c:v>
                </c:pt>
                <c:pt idx="15073">
                  <c:v>-22402573.393657997</c:v>
                </c:pt>
                <c:pt idx="15074">
                  <c:v>-22454946.020097997</c:v>
                </c:pt>
                <c:pt idx="15075">
                  <c:v>-22507230.279957999</c:v>
                </c:pt>
                <c:pt idx="15076">
                  <c:v>-22559425.692017999</c:v>
                </c:pt>
                <c:pt idx="15077">
                  <c:v>-22611531.772046</c:v>
                </c:pt>
                <c:pt idx="15078">
                  <c:v>-22663548.032774001</c:v>
                </c:pt>
                <c:pt idx="15079">
                  <c:v>-22715473.983865991</c:v>
                </c:pt>
                <c:pt idx="15080">
                  <c:v>-22767309.131891996</c:v>
                </c:pt>
                <c:pt idx="15081">
                  <c:v>-22819052.980294995</c:v>
                </c:pt>
                <c:pt idx="15082">
                  <c:v>-22870705.029362001</c:v>
                </c:pt>
                <c:pt idx="15083">
                  <c:v>-22922264.776193</c:v>
                </c:pt>
                <c:pt idx="15084">
                  <c:v>-22973731.714671995</c:v>
                </c:pt>
                <c:pt idx="15085">
                  <c:v>-23025105.335434001</c:v>
                </c:pt>
                <c:pt idx="15086">
                  <c:v>-23076385.125833996</c:v>
                </c:pt>
                <c:pt idx="15087">
                  <c:v>-23127570.569912996</c:v>
                </c:pt>
                <c:pt idx="15088">
                  <c:v>-23178661.148371998</c:v>
                </c:pt>
                <c:pt idx="15089">
                  <c:v>-23229656.338531002</c:v>
                </c:pt>
                <c:pt idx="15090">
                  <c:v>-23280555.614300005</c:v>
                </c:pt>
                <c:pt idx="15091">
                  <c:v>-23331358.446148995</c:v>
                </c:pt>
                <c:pt idx="15092">
                  <c:v>-23382064.301065002</c:v>
                </c:pt>
                <c:pt idx="15093">
                  <c:v>-23432672.642527003</c:v>
                </c:pt>
                <c:pt idx="15094">
                  <c:v>-23483182.930466</c:v>
                </c:pt>
                <c:pt idx="15095">
                  <c:v>-23533594.621229999</c:v>
                </c:pt>
                <c:pt idx="15096">
                  <c:v>-23583907.167551</c:v>
                </c:pt>
                <c:pt idx="15097">
                  <c:v>-23634120.018507004</c:v>
                </c:pt>
                <c:pt idx="15098">
                  <c:v>-23684232.619485002</c:v>
                </c:pt>
                <c:pt idx="15099">
                  <c:v>-23734244.412145</c:v>
                </c:pt>
                <c:pt idx="15100">
                  <c:v>-23784154.834385004</c:v>
                </c:pt>
                <c:pt idx="15101">
                  <c:v>-23833963.320296999</c:v>
                </c:pt>
                <c:pt idx="15102">
                  <c:v>-23883669.300133999</c:v>
                </c:pt>
                <c:pt idx="15103">
                  <c:v>-23933272.200270995</c:v>
                </c:pt>
                <c:pt idx="15104">
                  <c:v>-23982771.443162002</c:v>
                </c:pt>
                <c:pt idx="15105">
                  <c:v>-24032166.447302997</c:v>
                </c:pt>
                <c:pt idx="15106">
                  <c:v>-24081456.627192006</c:v>
                </c:pt>
                <c:pt idx="15107">
                  <c:v>-24130641.393286001</c:v>
                </c:pt>
                <c:pt idx="15108">
                  <c:v>-24179720.151962001</c:v>
                </c:pt>
                <c:pt idx="15109">
                  <c:v>-24228692.305473994</c:v>
                </c:pt>
                <c:pt idx="15110">
                  <c:v>-24277557.251909997</c:v>
                </c:pt>
                <c:pt idx="15111">
                  <c:v>-24326314.385150999</c:v>
                </c:pt>
                <c:pt idx="15112">
                  <c:v>-24374963.094826005</c:v>
                </c:pt>
                <c:pt idx="15113">
                  <c:v>-24423502.766267996</c:v>
                </c:pt>
                <c:pt idx="15114">
                  <c:v>-24471932.780470993</c:v>
                </c:pt>
                <c:pt idx="15115">
                  <c:v>-24520252.514040999</c:v>
                </c:pt>
                <c:pt idx="15116">
                  <c:v>-24568461.339155003</c:v>
                </c:pt>
                <c:pt idx="15117">
                  <c:v>-24616558.623512</c:v>
                </c:pt>
                <c:pt idx="15118">
                  <c:v>-24664543.730287001</c:v>
                </c:pt>
                <c:pt idx="15119">
                  <c:v>-24712416.018083002</c:v>
                </c:pt>
                <c:pt idx="15120">
                  <c:v>-24760174.840880997</c:v>
                </c:pt>
                <c:pt idx="15121">
                  <c:v>-24807819.547995996</c:v>
                </c:pt>
                <c:pt idx="15122">
                  <c:v>-24855349.484020997</c:v>
                </c:pt>
                <c:pt idx="15123">
                  <c:v>-24902763.988784999</c:v>
                </c:pt>
                <c:pt idx="15124">
                  <c:v>-24950062.397291996</c:v>
                </c:pt>
                <c:pt idx="15125">
                  <c:v>-24997244.039680999</c:v>
                </c:pt>
                <c:pt idx="15126">
                  <c:v>-25044308.241163995</c:v>
                </c:pt>
                <c:pt idx="15127">
                  <c:v>-25091254.321978997</c:v>
                </c:pt>
                <c:pt idx="15128">
                  <c:v>-25138081.597332999</c:v>
                </c:pt>
                <c:pt idx="15129">
                  <c:v>-25184789.377353001</c:v>
                </c:pt>
                <c:pt idx="15130">
                  <c:v>-25231376.967022996</c:v>
                </c:pt>
                <c:pt idx="15131">
                  <c:v>-25277843.666136004</c:v>
                </c:pt>
                <c:pt idx="15132">
                  <c:v>-25324188.769232996</c:v>
                </c:pt>
                <c:pt idx="15133">
                  <c:v>-25370411.565546997</c:v>
                </c:pt>
                <c:pt idx="15134">
                  <c:v>-25416511.338943999</c:v>
                </c:pt>
                <c:pt idx="15135">
                  <c:v>-25462487.367867995</c:v>
                </c:pt>
                <c:pt idx="15136">
                  <c:v>-25508338.925274998</c:v>
                </c:pt>
                <c:pt idx="15137">
                  <c:v>-25554065.278577998</c:v>
                </c:pt>
                <c:pt idx="15138">
                  <c:v>-25599665.689583998</c:v>
                </c:pt>
                <c:pt idx="15139">
                  <c:v>-25645139.414429005</c:v>
                </c:pt>
                <c:pt idx="15140">
                  <c:v>-25690485.703522</c:v>
                </c:pt>
                <c:pt idx="15141">
                  <c:v>-25735703.801470995</c:v>
                </c:pt>
                <c:pt idx="15142">
                  <c:v>-25780792.947028995</c:v>
                </c:pt>
                <c:pt idx="15143">
                  <c:v>-25825752.373020999</c:v>
                </c:pt>
                <c:pt idx="15144">
                  <c:v>-25870581.306279</c:v>
                </c:pt>
                <c:pt idx="15145">
                  <c:v>-25915278.967576995</c:v>
                </c:pt>
                <c:pt idx="15146">
                  <c:v>-25959844.571557999</c:v>
                </c:pt>
                <c:pt idx="15147">
                  <c:v>-26004277.326669</c:v>
                </c:pt>
                <c:pt idx="15148">
                  <c:v>-26048576.435089</c:v>
                </c:pt>
                <c:pt idx="15149">
                  <c:v>-26092741.092654999</c:v>
                </c:pt>
                <c:pt idx="15150">
                  <c:v>-26136770.488793995</c:v>
                </c:pt>
                <c:pt idx="15151">
                  <c:v>-26180663.806446001</c:v>
                </c:pt>
                <c:pt idx="15152">
                  <c:v>-26224420.221990995</c:v>
                </c:pt>
                <c:pt idx="15153">
                  <c:v>-26268038.905172002</c:v>
                </c:pt>
                <c:pt idx="15154">
                  <c:v>-26311519.019019999</c:v>
                </c:pt>
                <c:pt idx="15155">
                  <c:v>-26354859.719774999</c:v>
                </c:pt>
                <c:pt idx="15156">
                  <c:v>-26398060.156808</c:v>
                </c:pt>
                <c:pt idx="15157">
                  <c:v>-26441119.472539999</c:v>
                </c:pt>
                <c:pt idx="15158">
                  <c:v>-26484036.802359004</c:v>
                </c:pt>
                <c:pt idx="15159">
                  <c:v>-26526811.274541002</c:v>
                </c:pt>
                <c:pt idx="15160">
                  <c:v>-26569442.010164004</c:v>
                </c:pt>
                <c:pt idx="15161">
                  <c:v>-26611928.123023</c:v>
                </c:pt>
                <c:pt idx="15162">
                  <c:v>-26654268.719544999</c:v>
                </c:pt>
                <c:pt idx="15163">
                  <c:v>-26696462.898701001</c:v>
                </c:pt>
                <c:pt idx="15164">
                  <c:v>-26738509.751913995</c:v>
                </c:pt>
                <c:pt idx="15165">
                  <c:v>-26780408.362976</c:v>
                </c:pt>
                <c:pt idx="15166">
                  <c:v>-26822157.807948995</c:v>
                </c:pt>
                <c:pt idx="15167">
                  <c:v>-26863757.155074999</c:v>
                </c:pt>
                <c:pt idx="15168">
                  <c:v>-26905205.464682996</c:v>
                </c:pt>
                <c:pt idx="15169">
                  <c:v>-26946501.789090995</c:v>
                </c:pt>
                <c:pt idx="15170">
                  <c:v>-26987645.172511999</c:v>
                </c:pt>
                <c:pt idx="15171">
                  <c:v>-27028634.650950003</c:v>
                </c:pt>
                <c:pt idx="15172">
                  <c:v>-27069469.252106003</c:v>
                </c:pt>
                <c:pt idx="15173">
                  <c:v>-27110147.995268997</c:v>
                </c:pt>
                <c:pt idx="15174">
                  <c:v>-27150669.89122</c:v>
                </c:pt>
                <c:pt idx="15175">
                  <c:v>-27191033.942123</c:v>
                </c:pt>
                <c:pt idx="15176">
                  <c:v>-27231239.141417995</c:v>
                </c:pt>
                <c:pt idx="15177">
                  <c:v>-27271284.473714996</c:v>
                </c:pt>
                <c:pt idx="15178">
                  <c:v>-27311168.914684001</c:v>
                </c:pt>
                <c:pt idx="15179">
                  <c:v>-27350891.430939</c:v>
                </c:pt>
                <c:pt idx="15180">
                  <c:v>-27390450.979929999</c:v>
                </c:pt>
                <c:pt idx="15181">
                  <c:v>-27429846.509826001</c:v>
                </c:pt>
                <c:pt idx="15182">
                  <c:v>-27469076.959396999</c:v>
                </c:pt>
                <c:pt idx="15183">
                  <c:v>-27508141.257894997</c:v>
                </c:pt>
                <c:pt idx="15184">
                  <c:v>-27547038.324935</c:v>
                </c:pt>
                <c:pt idx="15185">
                  <c:v>-27585767.070369001</c:v>
                </c:pt>
                <c:pt idx="15186">
                  <c:v>-27624326.394166004</c:v>
                </c:pt>
                <c:pt idx="15187">
                  <c:v>-27662715.186280001</c:v>
                </c:pt>
                <c:pt idx="15188">
                  <c:v>-27700932.326527003</c:v>
                </c:pt>
                <c:pt idx="15189">
                  <c:v>-27738976.684447002</c:v>
                </c:pt>
                <c:pt idx="15190">
                  <c:v>-27776847.119177002</c:v>
                </c:pt>
                <c:pt idx="15191">
                  <c:v>-27814542.479313996</c:v>
                </c:pt>
                <c:pt idx="15192">
                  <c:v>-27852061.602777001</c:v>
                </c:pt>
                <c:pt idx="15193">
                  <c:v>-27889403.316666003</c:v>
                </c:pt>
                <c:pt idx="15194">
                  <c:v>-27926566.437123001</c:v>
                </c:pt>
                <c:pt idx="15195">
                  <c:v>-27963549.769187</c:v>
                </c:pt>
                <c:pt idx="15196">
                  <c:v>-28000352.106642999</c:v>
                </c:pt>
                <c:pt idx="15197">
                  <c:v>-28036972.231880996</c:v>
                </c:pt>
                <c:pt idx="15198">
                  <c:v>-28073408.915736001</c:v>
                </c:pt>
                <c:pt idx="15199">
                  <c:v>-28109660.917337</c:v>
                </c:pt>
                <c:pt idx="15200">
                  <c:v>-28145726.983952995</c:v>
                </c:pt>
                <c:pt idx="15201">
                  <c:v>-28181605.850829005</c:v>
                </c:pt>
                <c:pt idx="15202">
                  <c:v>-28217296.241024997</c:v>
                </c:pt>
                <c:pt idx="15203">
                  <c:v>-28252796.865252998</c:v>
                </c:pt>
                <c:pt idx="15204">
                  <c:v>-28288106.421705995</c:v>
                </c:pt>
                <c:pt idx="15205">
                  <c:v>-28323223.595891997</c:v>
                </c:pt>
                <c:pt idx="15206">
                  <c:v>-28358147.060451996</c:v>
                </c:pt>
                <c:pt idx="15207">
                  <c:v>-28392875.474994998</c:v>
                </c:pt>
                <c:pt idx="15208">
                  <c:v>-28427407.485904995</c:v>
                </c:pt>
                <c:pt idx="15209">
                  <c:v>-28461741.726171002</c:v>
                </c:pt>
                <c:pt idx="15210">
                  <c:v>-28495876.815190002</c:v>
                </c:pt>
                <c:pt idx="15211">
                  <c:v>-28529811.358584009</c:v>
                </c:pt>
                <c:pt idx="15212">
                  <c:v>-28563543.948006999</c:v>
                </c:pt>
                <c:pt idx="15213">
                  <c:v>-28597073.160946</c:v>
                </c:pt>
                <c:pt idx="15214">
                  <c:v>-28630397.560522001</c:v>
                </c:pt>
                <c:pt idx="15215">
                  <c:v>-28663515.695289001</c:v>
                </c:pt>
                <c:pt idx="15216">
                  <c:v>-28696426.099024005</c:v>
                </c:pt>
                <c:pt idx="15217">
                  <c:v>-28729127.290522005</c:v>
                </c:pt>
                <c:pt idx="15218">
                  <c:v>-28761617.773371994</c:v>
                </c:pt>
                <c:pt idx="15219">
                  <c:v>-28793896.035750005</c:v>
                </c:pt>
                <c:pt idx="15220">
                  <c:v>-28825960.550188001</c:v>
                </c:pt>
                <c:pt idx="15221">
                  <c:v>-28857809.773350999</c:v>
                </c:pt>
                <c:pt idx="15222">
                  <c:v>-28889442.145807996</c:v>
                </c:pt>
                <c:pt idx="15223">
                  <c:v>-28920856.091796</c:v>
                </c:pt>
                <c:pt idx="15224">
                  <c:v>-28952050.018980004</c:v>
                </c:pt>
                <c:pt idx="15225">
                  <c:v>-28983022.318209004</c:v>
                </c:pt>
                <c:pt idx="15226">
                  <c:v>-29013771.363270998</c:v>
                </c:pt>
                <c:pt idx="15227">
                  <c:v>-29044295.510639999</c:v>
                </c:pt>
                <c:pt idx="15228">
                  <c:v>-29074593.099214997</c:v>
                </c:pt>
                <c:pt idx="15229">
                  <c:v>-29104662.450060997</c:v>
                </c:pt>
                <c:pt idx="15230">
                  <c:v>-29134501.866140001</c:v>
                </c:pt>
                <c:pt idx="15231">
                  <c:v>-29164109.632041998</c:v>
                </c:pt>
                <c:pt idx="15232">
                  <c:v>-29193484.013702001</c:v>
                </c:pt>
                <c:pt idx="15233">
                  <c:v>-29222623.258124005</c:v>
                </c:pt>
                <c:pt idx="15234">
                  <c:v>-29251525.593086001</c:v>
                </c:pt>
                <c:pt idx="15235">
                  <c:v>-29280189.226850998</c:v>
                </c:pt>
                <c:pt idx="15236">
                  <c:v>-29308612.347864997</c:v>
                </c:pt>
                <c:pt idx="15237">
                  <c:v>-29336793.124453001</c:v>
                </c:pt>
                <c:pt idx="15238">
                  <c:v>-29364729.704509001</c:v>
                </c:pt>
                <c:pt idx="15239">
                  <c:v>-29392420.215172999</c:v>
                </c:pt>
                <c:pt idx="15240">
                  <c:v>-29419862.762514997</c:v>
                </c:pt>
                <c:pt idx="15241">
                  <c:v>-29447055.431197997</c:v>
                </c:pt>
                <c:pt idx="15242">
                  <c:v>-29473996.284147996</c:v>
                </c:pt>
                <c:pt idx="15243">
                  <c:v>-29500683.362204</c:v>
                </c:pt>
                <c:pt idx="15244">
                  <c:v>-29527114.683771998</c:v>
                </c:pt>
                <c:pt idx="15245">
                  <c:v>-29553288.244466998</c:v>
                </c:pt>
                <c:pt idx="15246">
                  <c:v>-29579202.016748</c:v>
                </c:pt>
                <c:pt idx="15247">
                  <c:v>-29604853.949546002</c:v>
                </c:pt>
                <c:pt idx="15248">
                  <c:v>-29630241.967883997</c:v>
                </c:pt>
                <c:pt idx="15249">
                  <c:v>-29655363.972492997</c:v>
                </c:pt>
                <c:pt idx="15250">
                  <c:v>-29680217.83941</c:v>
                </c:pt>
                <c:pt idx="15251">
                  <c:v>-29704801.419581998</c:v>
                </c:pt>
                <c:pt idx="15252">
                  <c:v>-29729112.538451001</c:v>
                </c:pt>
                <c:pt idx="15253">
                  <c:v>-29753148.995531995</c:v>
                </c:pt>
                <c:pt idx="15254">
                  <c:v>-29776908.563986</c:v>
                </c:pt>
                <c:pt idx="15255">
                  <c:v>-29800388.990180999</c:v>
                </c:pt>
                <c:pt idx="15256">
                  <c:v>-29823587.993245997</c:v>
                </c:pt>
                <c:pt idx="15257">
                  <c:v>-29846503.264612995</c:v>
                </c:pt>
                <c:pt idx="15258">
                  <c:v>-29869132.467546996</c:v>
                </c:pt>
                <c:pt idx="15259">
                  <c:v>-29891473.236676998</c:v>
                </c:pt>
                <c:pt idx="15260">
                  <c:v>-29913523.177501999</c:v>
                </c:pt>
                <c:pt idx="15261">
                  <c:v>-29935279.865896996</c:v>
                </c:pt>
                <c:pt idx="15262">
                  <c:v>-29956740.847602997</c:v>
                </c:pt>
                <c:pt idx="15263">
                  <c:v>-29977903.637710001</c:v>
                </c:pt>
                <c:pt idx="15264">
                  <c:v>-29998765.720125001</c:v>
                </c:pt>
                <c:pt idx="15265">
                  <c:v>-30019324.547029</c:v>
                </c:pt>
                <c:pt idx="15266">
                  <c:v>-30039577.538324002</c:v>
                </c:pt>
                <c:pt idx="15267">
                  <c:v>-30059522.081063997</c:v>
                </c:pt>
                <c:pt idx="15268">
                  <c:v>-30079155.52888</c:v>
                </c:pt>
                <c:pt idx="15269">
                  <c:v>-30098475.201382998</c:v>
                </c:pt>
                <c:pt idx="15270">
                  <c:v>-30117478.383561995</c:v>
                </c:pt>
                <c:pt idx="15271">
                  <c:v>-30136162.325162001</c:v>
                </c:pt>
                <c:pt idx="15272">
                  <c:v>-30154524.240053002</c:v>
                </c:pt>
                <c:pt idx="15273">
                  <c:v>-30172561.305578995</c:v>
                </c:pt>
                <c:pt idx="15274">
                  <c:v>-30190270.661898997</c:v>
                </c:pt>
                <c:pt idx="15275">
                  <c:v>-30207649.411307</c:v>
                </c:pt>
                <c:pt idx="15276">
                  <c:v>-30224694.617537003</c:v>
                </c:pt>
                <c:pt idx="15277">
                  <c:v>-30241403.305055</c:v>
                </c:pt>
                <c:pt idx="15278">
                  <c:v>-30257772.458333999</c:v>
                </c:pt>
                <c:pt idx="15279">
                  <c:v>-30273799.021106001</c:v>
                </c:pt>
                <c:pt idx="15280">
                  <c:v>-30289479.895602997</c:v>
                </c:pt>
                <c:pt idx="15281">
                  <c:v>-30304811.941778991</c:v>
                </c:pt>
                <c:pt idx="15282">
                  <c:v>-30319791.976512</c:v>
                </c:pt>
                <c:pt idx="15283">
                  <c:v>-30334416.772782005</c:v>
                </c:pt>
                <c:pt idx="15284">
                  <c:v>-30348683.058842</c:v>
                </c:pt>
                <c:pt idx="15285">
                  <c:v>-30362587.517356005</c:v>
                </c:pt>
                <c:pt idx="15286">
                  <c:v>-30376126.784520999</c:v>
                </c:pt>
                <c:pt idx="15287">
                  <c:v>-30389297.449170996</c:v>
                </c:pt>
                <c:pt idx="15288">
                  <c:v>-30402096.051850997</c:v>
                </c:pt>
                <c:pt idx="15289">
                  <c:v>-30414519.083875991</c:v>
                </c:pt>
                <c:pt idx="15290">
                  <c:v>-30426562.986361995</c:v>
                </c:pt>
                <c:pt idx="15291">
                  <c:v>-30438224.149234999</c:v>
                </c:pt>
                <c:pt idx="15292">
                  <c:v>-30449498.910209998</c:v>
                </c:pt>
                <c:pt idx="15293">
                  <c:v>-30460383.553754006</c:v>
                </c:pt>
                <c:pt idx="15294">
                  <c:v>-30470874.310013998</c:v>
                </c:pt>
                <c:pt idx="15295">
                  <c:v>-30480967.353717998</c:v>
                </c:pt>
                <c:pt idx="15296">
                  <c:v>-30490658.803056005</c:v>
                </c:pt>
                <c:pt idx="15297">
                  <c:v>-30499944.718521003</c:v>
                </c:pt>
                <c:pt idx="15298">
                  <c:v>-30508821.10173</c:v>
                </c:pt>
                <c:pt idx="15299">
                  <c:v>-30517283.894205</c:v>
                </c:pt>
                <c:pt idx="15300">
                  <c:v>-30525328.976130001</c:v>
                </c:pt>
                <c:pt idx="15301">
                  <c:v>-30532952.165068995</c:v>
                </c:pt>
                <c:pt idx="15302">
                  <c:v>-30540149.214655999</c:v>
                </c:pt>
                <c:pt idx="15303">
                  <c:v>-30546915.813243002</c:v>
                </c:pt>
                <c:pt idx="15304">
                  <c:v>-30553247.582520001</c:v>
                </c:pt>
                <c:pt idx="15305">
                  <c:v>-30559140.076087005</c:v>
                </c:pt>
                <c:pt idx="15306">
                  <c:v>-30564588.778002001</c:v>
                </c:pt>
                <c:pt idx="15307">
                  <c:v>-30569589.101272002</c:v>
                </c:pt>
                <c:pt idx="15308">
                  <c:v>-30574136.386316001</c:v>
                </c:pt>
                <c:pt idx="15309">
                  <c:v>-30578225.899383999</c:v>
                </c:pt>
                <c:pt idx="15310">
                  <c:v>-30581852.830921005</c:v>
                </c:pt>
                <c:pt idx="15311">
                  <c:v>-30585012.293901995</c:v>
                </c:pt>
                <c:pt idx="15312">
                  <c:v>-30587699.322104003</c:v>
                </c:pt>
                <c:pt idx="15313">
                  <c:v>-30589908.868345</c:v>
                </c:pt>
                <c:pt idx="15314">
                  <c:v>-30591635.802655999</c:v>
                </c:pt>
                <c:pt idx="15315">
                  <c:v>-30592874.910416</c:v>
                </c:pt>
                <c:pt idx="15316">
                  <c:v>-30593620.890425</c:v>
                </c:pt>
                <c:pt idx="15317">
                  <c:v>-30593868.352920003</c:v>
                </c:pt>
                <c:pt idx="15318">
                  <c:v>-30593611.817542005</c:v>
                </c:pt>
                <c:pt idx="15319">
                  <c:v>-30592845.711232997</c:v>
                </c:pt>
                <c:pt idx="15320">
                  <c:v>-30591564.366076</c:v>
                </c:pt>
                <c:pt idx="15321">
                  <c:v>-30589762.017074</c:v>
                </c:pt>
                <c:pt idx="15322">
                  <c:v>-30587432.799856</c:v>
                </c:pt>
                <c:pt idx="15323">
                  <c:v>-30584570.748319998</c:v>
                </c:pt>
                <c:pt idx="15324">
                  <c:v>-30581169.792197999</c:v>
                </c:pt>
                <c:pt idx="15325">
                  <c:v>-30577223.754556004</c:v>
                </c:pt>
                <c:pt idx="15326">
                  <c:v>-30572726.349210002</c:v>
                </c:pt>
                <c:pt idx="15327">
                  <c:v>-30567671.178066004</c:v>
                </c:pt>
                <c:pt idx="15328">
                  <c:v>-30562051.728374999</c:v>
                </c:pt>
                <c:pt idx="15329">
                  <c:v>-30555861.369906999</c:v>
                </c:pt>
                <c:pt idx="15330">
                  <c:v>-30549093.352028001</c:v>
                </c:pt>
                <c:pt idx="15331">
                  <c:v>-30541740.800694</c:v>
                </c:pt>
                <c:pt idx="15332">
                  <c:v>-30533796.715344999</c:v>
                </c:pt>
                <c:pt idx="15333">
                  <c:v>-30525253.965695996</c:v>
                </c:pt>
                <c:pt idx="15334">
                  <c:v>-30516105.288431995</c:v>
                </c:pt>
                <c:pt idx="15335">
                  <c:v>-30506343.283787996</c:v>
                </c:pt>
                <c:pt idx="15336">
                  <c:v>-30495960.412023999</c:v>
                </c:pt>
                <c:pt idx="15337">
                  <c:v>-30484948.989775997</c:v>
                </c:pt>
                <c:pt idx="15338">
                  <c:v>-30473301.186299998</c:v>
                </c:pt>
                <c:pt idx="15339">
                  <c:v>-30461009.019568998</c:v>
                </c:pt>
                <c:pt idx="15340">
                  <c:v>-30448064.352262001</c:v>
                </c:pt>
                <c:pt idx="15341">
                  <c:v>-30434458.887599997</c:v>
                </c:pt>
                <c:pt idx="15342">
                  <c:v>-30420184.165050998</c:v>
                </c:pt>
                <c:pt idx="15343">
                  <c:v>-30405231.555878997</c:v>
                </c:pt>
                <c:pt idx="15344">
                  <c:v>-30389592.258545</c:v>
                </c:pt>
                <c:pt idx="15345">
                  <c:v>-30373257.293946996</c:v>
                </c:pt>
                <c:pt idx="15346">
                  <c:v>-30356217.500489999</c:v>
                </c:pt>
                <c:pt idx="15347">
                  <c:v>-30338463.528986003</c:v>
                </c:pt>
                <c:pt idx="15348">
                  <c:v>-30319985.837368</c:v>
                </c:pt>
                <c:pt idx="15349">
                  <c:v>-30300774.685217995</c:v>
                </c:pt>
                <c:pt idx="15350">
                  <c:v>-30280820.128095001</c:v>
                </c:pt>
                <c:pt idx="15351">
                  <c:v>-30260112.011659998</c:v>
                </c:pt>
                <c:pt idx="15352">
                  <c:v>-30238639.965577994</c:v>
                </c:pt>
                <c:pt idx="15353">
                  <c:v>-30216393.397204001</c:v>
                </c:pt>
                <c:pt idx="15354">
                  <c:v>-30193361.485025994</c:v>
                </c:pt>
                <c:pt idx="15355">
                  <c:v>-30169533.171868995</c:v>
                </c:pt>
                <c:pt idx="15356">
                  <c:v>-30144897.157830998</c:v>
                </c:pt>
                <c:pt idx="15357">
                  <c:v>-30119441.892965</c:v>
                </c:pt>
                <c:pt idx="15358">
                  <c:v>-30093155.569665994</c:v>
                </c:pt>
                <c:pt idx="15359">
                  <c:v>-30066026.114766009</c:v>
                </c:pt>
                <c:pt idx="15360">
                  <c:v>-30038041.181329999</c:v>
                </c:pt>
                <c:pt idx="15361">
                  <c:v>-30009188.140115</c:v>
                </c:pt>
                <c:pt idx="15362">
                  <c:v>-29979454.070697997</c:v>
                </c:pt>
                <c:pt idx="15363">
                  <c:v>-29948825.752246</c:v>
                </c:pt>
                <c:pt idx="15364">
                  <c:v>-29917289.653919</c:v>
                </c:pt>
                <c:pt idx="15365">
                  <c:v>-29884831.924870994</c:v>
                </c:pt>
                <c:pt idx="15366">
                  <c:v>-29851438.383852996</c:v>
                </c:pt>
                <c:pt idx="15367">
                  <c:v>-29817094.508375999</c:v>
                </c:pt>
                <c:pt idx="15368">
                  <c:v>-29781785.423429996</c:v>
                </c:pt>
                <c:pt idx="15369">
                  <c:v>-29745495.889714997</c:v>
                </c:pt>
                <c:pt idx="15370">
                  <c:v>-29708210.291390002</c:v>
                </c:pt>
                <c:pt idx="15371">
                  <c:v>-29669912.623279002</c:v>
                </c:pt>
                <c:pt idx="15372">
                  <c:v>-29630586.477536</c:v>
                </c:pt>
                <c:pt idx="15373">
                  <c:v>-29590215.029720001</c:v>
                </c:pt>
                <c:pt idx="15374">
                  <c:v>-29548781.024264</c:v>
                </c:pt>
                <c:pt idx="15375">
                  <c:v>-29506266.759292997</c:v>
                </c:pt>
                <c:pt idx="15376">
                  <c:v>-29462654.070760999</c:v>
                </c:pt>
                <c:pt idx="15377">
                  <c:v>-29417924.315876</c:v>
                </c:pt>
                <c:pt idx="15378">
                  <c:v>-29372058.355758</c:v>
                </c:pt>
                <c:pt idx="15379">
                  <c:v>-29325036.537306003</c:v>
                </c:pt>
                <c:pt idx="15380">
                  <c:v>-29276838.674217999</c:v>
                </c:pt>
                <c:pt idx="15381">
                  <c:v>-29227444.027113002</c:v>
                </c:pt>
                <c:pt idx="15382">
                  <c:v>-29176831.282718997</c:v>
                </c:pt>
                <c:pt idx="15383">
                  <c:v>-29124978.532055005</c:v>
                </c:pt>
                <c:pt idx="15384">
                  <c:v>-29071863.247561995</c:v>
                </c:pt>
                <c:pt idx="15385">
                  <c:v>-29017462.259110998</c:v>
                </c:pt>
                <c:pt idx="15386">
                  <c:v>-28961751.728831995</c:v>
                </c:pt>
                <c:pt idx="15387">
                  <c:v>-28904707.124678995</c:v>
                </c:pt>
                <c:pt idx="15388">
                  <c:v>-28846303.192670997</c:v>
                </c:pt>
                <c:pt idx="15389">
                  <c:v>-28786513.927710995</c:v>
                </c:pt>
                <c:pt idx="15390">
                  <c:v>-28725312.542909</c:v>
                </c:pt>
                <c:pt idx="15391">
                  <c:v>-28662671.437304001</c:v>
                </c:pt>
                <c:pt idx="15392">
                  <c:v>-28598562.161891997</c:v>
                </c:pt>
                <c:pt idx="15393">
                  <c:v>-28532955.383848991</c:v>
                </c:pt>
                <c:pt idx="15394">
                  <c:v>-28465820.848827999</c:v>
                </c:pt>
                <c:pt idx="15395">
                  <c:v>-28397127.341209996</c:v>
                </c:pt>
                <c:pt idx="15396">
                  <c:v>-28326842.642170999</c:v>
                </c:pt>
                <c:pt idx="15397">
                  <c:v>-28254933.485419996</c:v>
                </c:pt>
                <c:pt idx="15398">
                  <c:v>-28181365.510447998</c:v>
                </c:pt>
                <c:pt idx="15399">
                  <c:v>-28106103.213123001</c:v>
                </c:pt>
                <c:pt idx="15400">
                  <c:v>-28029109.893437997</c:v>
                </c:pt>
                <c:pt idx="15401">
                  <c:v>-27950347.600225005</c:v>
                </c:pt>
                <c:pt idx="15402">
                  <c:v>-27869777.072616</c:v>
                </c:pt>
                <c:pt idx="15403">
                  <c:v>-27787357.678002004</c:v>
                </c:pt>
                <c:pt idx="15404">
                  <c:v>-27703047.346269999</c:v>
                </c:pt>
                <c:pt idx="15405">
                  <c:v>-27616802.500010997</c:v>
                </c:pt>
                <c:pt idx="15406">
                  <c:v>-27528577.980417993</c:v>
                </c:pt>
                <c:pt idx="15407">
                  <c:v>-27438326.968543995</c:v>
                </c:pt>
                <c:pt idx="15408">
                  <c:v>-27346000.901574995</c:v>
                </c:pt>
                <c:pt idx="15409">
                  <c:v>-27251549.383717995</c:v>
                </c:pt>
                <c:pt idx="15410">
                  <c:v>-27154920.091296997</c:v>
                </c:pt>
                <c:pt idx="15411">
                  <c:v>-27056058.671592999</c:v>
                </c:pt>
                <c:pt idx="15412">
                  <c:v>-26954908.634930003</c:v>
                </c:pt>
                <c:pt idx="15413">
                  <c:v>-26851411.239450999</c:v>
                </c:pt>
                <c:pt idx="15414">
                  <c:v>-26745505.367992997</c:v>
                </c:pt>
                <c:pt idx="15415">
                  <c:v>-26637127.396391001</c:v>
                </c:pt>
                <c:pt idx="15416">
                  <c:v>-26526211.052492999</c:v>
                </c:pt>
                <c:pt idx="15417">
                  <c:v>-26412687.265090995</c:v>
                </c:pt>
                <c:pt idx="15418">
                  <c:v>-26296484.001875997</c:v>
                </c:pt>
                <c:pt idx="15419">
                  <c:v>-26177526.095476002</c:v>
                </c:pt>
                <c:pt idx="15420">
                  <c:v>-26055735.056481998</c:v>
                </c:pt>
                <c:pt idx="15421">
                  <c:v>-25931028.872297</c:v>
                </c:pt>
                <c:pt idx="15422">
                  <c:v>-25803321.790499002</c:v>
                </c:pt>
                <c:pt idx="15423">
                  <c:v>-25672524.085266996</c:v>
                </c:pt>
                <c:pt idx="15424">
                  <c:v>-25538541.805266999</c:v>
                </c:pt>
                <c:pt idx="15425">
                  <c:v>-25401276.501200002</c:v>
                </c:pt>
                <c:pt idx="15426">
                  <c:v>-25260624.931041997</c:v>
                </c:pt>
                <c:pt idx="15427">
                  <c:v>-25116478.740729</c:v>
                </c:pt>
                <c:pt idx="15428">
                  <c:v>-24968724.117839999</c:v>
                </c:pt>
                <c:pt idx="15429">
                  <c:v>-24817241.415473998</c:v>
                </c:pt>
                <c:pt idx="15430">
                  <c:v>-24661904.743242994</c:v>
                </c:pt>
                <c:pt idx="15431">
                  <c:v>-24502581.521874994</c:v>
                </c:pt>
                <c:pt idx="15432">
                  <c:v>-24339131.997509997</c:v>
                </c:pt>
                <c:pt idx="15433">
                  <c:v>-24171408.711277995</c:v>
                </c:pt>
                <c:pt idx="15434">
                  <c:v>-23999255.919176999</c:v>
                </c:pt>
                <c:pt idx="15435">
                  <c:v>-23822508.956599999</c:v>
                </c:pt>
                <c:pt idx="15436">
                  <c:v>-23640993.541161995</c:v>
                </c:pt>
                <c:pt idx="15437">
                  <c:v>-23454525.006557003</c:v>
                </c:pt>
                <c:pt idx="15438">
                  <c:v>-23262907.459229998</c:v>
                </c:pt>
                <c:pt idx="15439">
                  <c:v>-23065932.848482005</c:v>
                </c:pt>
                <c:pt idx="15440">
                  <c:v>-22863379.939303</c:v>
                </c:pt>
                <c:pt idx="15441">
                  <c:v>-22655013.175696999</c:v>
                </c:pt>
                <c:pt idx="15442">
                  <c:v>-22440581.420451995</c:v>
                </c:pt>
                <c:pt idx="15443">
                  <c:v>-22219816.555256005</c:v>
                </c:pt>
                <c:pt idx="15444">
                  <c:v>-21992431.922613997</c:v>
                </c:pt>
                <c:pt idx="15445">
                  <c:v>-21758120.588174</c:v>
                </c:pt>
                <c:pt idx="15446">
                  <c:v>-21516553.398782004</c:v>
                </c:pt>
                <c:pt idx="15447">
                  <c:v>-21267376.807654999</c:v>
                </c:pt>
                <c:pt idx="15448">
                  <c:v>-21010210.433547996</c:v>
                </c:pt>
                <c:pt idx="15449">
                  <c:v>-20744644.315402001</c:v>
                </c:pt>
                <c:pt idx="15450">
                  <c:v>-20470235.817710999</c:v>
                </c:pt>
                <c:pt idx="15451">
                  <c:v>-20186506.134468999</c:v>
                </c:pt>
                <c:pt idx="15452">
                  <c:v>-19892936.330944005</c:v>
                </c:pt>
                <c:pt idx="15453">
                  <c:v>-19588962.852463</c:v>
                </c:pt>
                <c:pt idx="15454">
                  <c:v>-19273972.417671997</c:v>
                </c:pt>
                <c:pt idx="15455">
                  <c:v>-18947296.200214997</c:v>
                </c:pt>
                <c:pt idx="15456">
                  <c:v>-18608203.187295996</c:v>
                </c:pt>
                <c:pt idx="15457">
                  <c:v>-18255892.586192001</c:v>
                </c:pt>
                <c:pt idx="15458">
                  <c:v>-17889485.130582005</c:v>
                </c:pt>
                <c:pt idx="15459">
                  <c:v>-17508013.118351005</c:v>
                </c:pt>
                <c:pt idx="15460">
                  <c:v>-17110408.992471997</c:v>
                </c:pt>
                <c:pt idx="15461">
                  <c:v>-16695492.259447997</c:v>
                </c:pt>
                <c:pt idx="15462">
                  <c:v>-16261954.530099997</c:v>
                </c:pt>
                <c:pt idx="15463">
                  <c:v>-15808342.473587003</c:v>
                </c:pt>
                <c:pt idx="15464">
                  <c:v>-15333038.511227001</c:v>
                </c:pt>
                <c:pt idx="15465">
                  <c:v>-14834239.165549999</c:v>
                </c:pt>
                <c:pt idx="15466">
                  <c:v>-14309931.161145</c:v>
                </c:pt>
                <c:pt idx="15467">
                  <c:v>-13757865.711603999</c:v>
                </c:pt>
                <c:pt idx="15468">
                  <c:v>-13175532.026257997</c:v>
                </c:pt>
                <c:pt idx="15469">
                  <c:v>-12560132.099807</c:v>
                </c:pt>
                <c:pt idx="15470">
                  <c:v>-11908560.572229</c:v>
                </c:pt>
                <c:pt idx="15471">
                  <c:v>-11217396.266913</c:v>
                </c:pt>
                <c:pt idx="15472">
                  <c:v>-10482916.504947999</c:v>
                </c:pt>
                <c:pt idx="15473">
                  <c:v>-9701152.1776930001</c:v>
                </c:pt>
                <c:pt idx="15474">
                  <c:v>-8868011.5143309981</c:v>
                </c:pt>
                <c:pt idx="15475">
                  <c:v>-7979513.4586630007</c:v>
                </c:pt>
                <c:pt idx="15476">
                  <c:v>-7032185.1091389991</c:v>
                </c:pt>
                <c:pt idx="15477">
                  <c:v>-6023683.5196849992</c:v>
                </c:pt>
                <c:pt idx="15478">
                  <c:v>-4953681.4082210008</c:v>
                </c:pt>
                <c:pt idx="15479">
                  <c:v>-3824977.5972790001</c:v>
                </c:pt>
                <c:pt idx="15480">
                  <c:v>-2644627.5764789996</c:v>
                </c:pt>
                <c:pt idx="15481">
                  <c:v>-1424662.952297</c:v>
                </c:pt>
                <c:pt idx="15482">
                  <c:v>-181832.36154299998</c:v>
                </c:pt>
                <c:pt idx="15483">
                  <c:v>1063999.9058999999</c:v>
                </c:pt>
                <c:pt idx="15484">
                  <c:v>2292538.0217400002</c:v>
                </c:pt>
                <c:pt idx="15485">
                  <c:v>3485900.2211409998</c:v>
                </c:pt>
                <c:pt idx="15486">
                  <c:v>4630596.7489860002</c:v>
                </c:pt>
                <c:pt idx="15487">
                  <c:v>5718163.5802879995</c:v>
                </c:pt>
                <c:pt idx="15488">
                  <c:v>6744670.0503980005</c:v>
                </c:pt>
                <c:pt idx="15489">
                  <c:v>7709653.7525230004</c:v>
                </c:pt>
                <c:pt idx="15490">
                  <c:v>8614973.4840639997</c:v>
                </c:pt>
                <c:pt idx="15491">
                  <c:v>9463848.426777998</c:v>
                </c:pt>
                <c:pt idx="15492">
                  <c:v>10260161.441726997</c:v>
                </c:pt>
                <c:pt idx="15493">
                  <c:v>11008002.284243003</c:v>
                </c:pt>
                <c:pt idx="15494">
                  <c:v>11711392.557871999</c:v>
                </c:pt>
                <c:pt idx="15495">
                  <c:v>12374134.861187002</c:v>
                </c:pt>
                <c:pt idx="15496">
                  <c:v>12999741.107586998</c:v>
                </c:pt>
                <c:pt idx="15497">
                  <c:v>13591408.569746999</c:v>
                </c:pt>
                <c:pt idx="15498">
                  <c:v>14152023.103753002</c:v>
                </c:pt>
                <c:pt idx="15499">
                  <c:v>14684176.730237998</c:v>
                </c:pt>
                <c:pt idx="15500">
                  <c:v>15190191.858506</c:v>
                </c:pt>
                <c:pt idx="15501">
                  <c:v>15672147.679514999</c:v>
                </c:pt>
                <c:pt idx="15502">
                  <c:v>16131906.248753998</c:v>
                </c:pt>
                <c:pt idx="15503">
                  <c:v>16571136.979344998</c:v>
                </c:pt>
                <c:pt idx="15504">
                  <c:v>16991338.969437998</c:v>
                </c:pt>
                <c:pt idx="15505">
                  <c:v>17393860.988821995</c:v>
                </c:pt>
                <c:pt idx="15506">
                  <c:v>17779919.168329004</c:v>
                </c:pt>
                <c:pt idx="15507">
                  <c:v>18150612.546437997</c:v>
                </c:pt>
                <c:pt idx="15508">
                  <c:v>18506936.675667997</c:v>
                </c:pt>
                <c:pt idx="15509">
                  <c:v>18849795.504312001</c:v>
                </c:pt>
                <c:pt idx="15510">
                  <c:v>19180011.742906</c:v>
                </c:pt>
                <c:pt idx="15511">
                  <c:v>19498335.909267996</c:v>
                </c:pt>
                <c:pt idx="15512">
                  <c:v>19805454.226425</c:v>
                </c:pt>
                <c:pt idx="15513">
                  <c:v>20101995.527350999</c:v>
                </c:pt>
                <c:pt idx="15514">
                  <c:v>20388537.300905</c:v>
                </c:pt>
                <c:pt idx="15515">
                  <c:v>20665610.995370995</c:v>
                </c:pt>
                <c:pt idx="15516">
                  <c:v>20933706.679956004</c:v>
                </c:pt>
                <c:pt idx="15517">
                  <c:v>21193277.150541998</c:v>
                </c:pt>
                <c:pt idx="15518">
                  <c:v>21444741.55373</c:v>
                </c:pt>
                <c:pt idx="15519">
                  <c:v>21688488.592712</c:v>
                </c:pt>
                <c:pt idx="15520">
                  <c:v>21924879.369483002</c:v>
                </c:pt>
                <c:pt idx="15521">
                  <c:v>22154249.910181999</c:v>
                </c:pt>
                <c:pt idx="15522">
                  <c:v>22376913.413787998</c:v>
                </c:pt>
                <c:pt idx="15523">
                  <c:v>22593162.258795001</c:v>
                </c:pt>
                <c:pt idx="15524">
                  <c:v>22803269.797700997</c:v>
                </c:pt>
                <c:pt idx="15525">
                  <c:v>23007491.965079997</c:v>
                </c:pt>
                <c:pt idx="15526">
                  <c:v>23206068.721537996</c:v>
                </c:pt>
                <c:pt idx="15527">
                  <c:v>23399225.352874</c:v>
                </c:pt>
                <c:pt idx="15528">
                  <c:v>23587173.641222</c:v>
                </c:pt>
                <c:pt idx="15529">
                  <c:v>23770112.922801998</c:v>
                </c:pt>
                <c:pt idx="15530">
                  <c:v>23948231.044980999</c:v>
                </c:pt>
                <c:pt idx="15531">
                  <c:v>24121705.233811997</c:v>
                </c:pt>
                <c:pt idx="15532">
                  <c:v>24290702.881765995</c:v>
                </c:pt>
                <c:pt idx="15533">
                  <c:v>24455382.264224999</c:v>
                </c:pt>
                <c:pt idx="15534">
                  <c:v>24615893.192228001</c:v>
                </c:pt>
                <c:pt idx="15535">
                  <c:v>24772377.608120009</c:v>
                </c:pt>
                <c:pt idx="15536">
                  <c:v>24924970.129911002</c:v>
                </c:pt>
                <c:pt idx="15537">
                  <c:v>25073798.549534999</c:v>
                </c:pt>
                <c:pt idx="15538">
                  <c:v>25218984.289562996</c:v>
                </c:pt>
                <c:pt idx="15539">
                  <c:v>25360642.822439</c:v>
                </c:pt>
                <c:pt idx="15540">
                  <c:v>25498884.055852</c:v>
                </c:pt>
                <c:pt idx="15541">
                  <c:v>25633812.687432997</c:v>
                </c:pt>
                <c:pt idx="15542">
                  <c:v>25765528.531673998</c:v>
                </c:pt>
                <c:pt idx="15543">
                  <c:v>25894126.821603995</c:v>
                </c:pt>
                <c:pt idx="15544">
                  <c:v>26019698.487523995</c:v>
                </c:pt>
                <c:pt idx="15545">
                  <c:v>26142330.414857</c:v>
                </c:pt>
                <c:pt idx="15546">
                  <c:v>26262105.682952005</c:v>
                </c:pt>
                <c:pt idx="15547">
                  <c:v>26379103.786498997</c:v>
                </c:pt>
                <c:pt idx="15548">
                  <c:v>26493400.841050997</c:v>
                </c:pt>
                <c:pt idx="15549">
                  <c:v>26605069.774002999</c:v>
                </c:pt>
                <c:pt idx="15550">
                  <c:v>26714180.502232999</c:v>
                </c:pt>
                <c:pt idx="15551">
                  <c:v>26820800.097511996</c:v>
                </c:pt>
                <c:pt idx="15552">
                  <c:v>26924992.940681998</c:v>
                </c:pt>
                <c:pt idx="15553">
                  <c:v>27026820.865487002</c:v>
                </c:pt>
                <c:pt idx="15554">
                  <c:v>27126343.292906001</c:v>
                </c:pt>
                <c:pt idx="15555">
                  <c:v>27223617.356699001</c:v>
                </c:pt>
                <c:pt idx="15556">
                  <c:v>27318698.020869996</c:v>
                </c:pt>
                <c:pt idx="15557">
                  <c:v>27411638.189654998</c:v>
                </c:pt>
                <c:pt idx="15558">
                  <c:v>27502488.810594004</c:v>
                </c:pt>
                <c:pt idx="15559">
                  <c:v>27591298.971210994</c:v>
                </c:pt>
                <c:pt idx="15560">
                  <c:v>27678115.989763997</c:v>
                </c:pt>
                <c:pt idx="15561">
                  <c:v>27762985.500505999</c:v>
                </c:pt>
                <c:pt idx="15562">
                  <c:v>27845951.533838995</c:v>
                </c:pt>
                <c:pt idx="15563">
                  <c:v>27927056.591736</c:v>
                </c:pt>
                <c:pt idx="15564">
                  <c:v>28006341.718750004</c:v>
                </c:pt>
                <c:pt idx="15565">
                  <c:v>28083846.568930998</c:v>
                </c:pt>
                <c:pt idx="15566">
                  <c:v>28159609.468917996</c:v>
                </c:pt>
                <c:pt idx="15567">
                  <c:v>28233667.477476995</c:v>
                </c:pt>
                <c:pt idx="15568">
                  <c:v>28306056.441710994</c:v>
                </c:pt>
                <c:pt idx="15569">
                  <c:v>28376811.050174005</c:v>
                </c:pt>
                <c:pt idx="15570">
                  <c:v>28445964.883087002</c:v>
                </c:pt>
                <c:pt idx="15571">
                  <c:v>28513550.459845997</c:v>
                </c:pt>
                <c:pt idx="15572">
                  <c:v>28579599.283986997</c:v>
                </c:pt>
                <c:pt idx="15573">
                  <c:v>28644141.885788996</c:v>
                </c:pt>
                <c:pt idx="15574">
                  <c:v>28707207.862640996</c:v>
                </c:pt>
                <c:pt idx="15575">
                  <c:v>28768825.917328</c:v>
                </c:pt>
                <c:pt idx="15576">
                  <c:v>28829023.894358005</c:v>
                </c:pt>
                <c:pt idx="15577">
                  <c:v>28887828.814447999</c:v>
                </c:pt>
                <c:pt idx="15578">
                  <c:v>28945266.907284997</c:v>
                </c:pt>
                <c:pt idx="15579">
                  <c:v>29001363.642659999</c:v>
                </c:pt>
                <c:pt idx="15580">
                  <c:v>29056143.760071997</c:v>
                </c:pt>
                <c:pt idx="15581">
                  <c:v>29109631.2969</c:v>
                </c:pt>
                <c:pt idx="15582">
                  <c:v>29161849.615208</c:v>
                </c:pt>
                <c:pt idx="15583">
                  <c:v>29212821.427282002</c:v>
                </c:pt>
                <c:pt idx="15584">
                  <c:v>29262568.819956005</c:v>
                </c:pt>
                <c:pt idx="15585">
                  <c:v>29311113.277802996</c:v>
                </c:pt>
                <c:pt idx="15586">
                  <c:v>29358475.705251995</c:v>
                </c:pt>
                <c:pt idx="15587">
                  <c:v>29404676.447686996</c:v>
                </c:pt>
                <c:pt idx="15588">
                  <c:v>29449735.311595</c:v>
                </c:pt>
                <c:pt idx="15589">
                  <c:v>29493671.583796997</c:v>
                </c:pt>
                <c:pt idx="15590">
                  <c:v>29536504.049828995</c:v>
                </c:pt>
                <c:pt idx="15591">
                  <c:v>29578251.011505</c:v>
                </c:pt>
                <c:pt idx="15592">
                  <c:v>29618930.303716999</c:v>
                </c:pt>
                <c:pt idx="15593">
                  <c:v>29658559.310495</c:v>
                </c:pt>
                <c:pt idx="15594">
                  <c:v>29697154.980386999</c:v>
                </c:pt>
                <c:pt idx="15595">
                  <c:v>29734733.841178995</c:v>
                </c:pt>
                <c:pt idx="15596">
                  <c:v>29771312.013987001</c:v>
                </c:pt>
                <c:pt idx="15597">
                  <c:v>29806905.226767</c:v>
                </c:pt>
                <c:pt idx="15598">
                  <c:v>29841528.827259</c:v>
                </c:pt>
                <c:pt idx="15599">
                  <c:v>29875197.795397997</c:v>
                </c:pt>
                <c:pt idx="15600">
                  <c:v>29907926.755215995</c:v>
                </c:pt>
                <c:pt idx="15601">
                  <c:v>29939729.986267995</c:v>
                </c:pt>
                <c:pt idx="15602">
                  <c:v>29970621.434588999</c:v>
                </c:pt>
                <c:pt idx="15603">
                  <c:v>30000614.723227002</c:v>
                </c:pt>
                <c:pt idx="15604">
                  <c:v>30029723.162346005</c:v>
                </c:pt>
                <c:pt idx="15605">
                  <c:v>30057959.758944001</c:v>
                </c:pt>
                <c:pt idx="15606">
                  <c:v>30085337.226186004</c:v>
                </c:pt>
                <c:pt idx="15607">
                  <c:v>30111867.992380999</c:v>
                </c:pt>
                <c:pt idx="15608">
                  <c:v>30137564.209614996</c:v>
                </c:pt>
                <c:pt idx="15609">
                  <c:v>30162437.762050997</c:v>
                </c:pt>
                <c:pt idx="15610">
                  <c:v>30186500.273926001</c:v>
                </c:pt>
                <c:pt idx="15611">
                  <c:v>30209763.117238998</c:v>
                </c:pt>
                <c:pt idx="15612">
                  <c:v>30232237.419158</c:v>
                </c:pt>
                <c:pt idx="15613">
                  <c:v>30253934.069157999</c:v>
                </c:pt>
                <c:pt idx="15614">
                  <c:v>30274863.725891996</c:v>
                </c:pt>
                <c:pt idx="15615">
                  <c:v>30295036.823817994</c:v>
                </c:pt>
                <c:pt idx="15616">
                  <c:v>30314463.579578996</c:v>
                </c:pt>
                <c:pt idx="15617">
                  <c:v>30333153.998167999</c:v>
                </c:pt>
                <c:pt idx="15618">
                  <c:v>30351117.878864001</c:v>
                </c:pt>
                <c:pt idx="15619">
                  <c:v>30368364.820962999</c:v>
                </c:pt>
                <c:pt idx="15620">
                  <c:v>30384904.229306001</c:v>
                </c:pt>
                <c:pt idx="15621">
                  <c:v>30400745.319621999</c:v>
                </c:pt>
                <c:pt idx="15622">
                  <c:v>30415897.123676997</c:v>
                </c:pt>
                <c:pt idx="15623">
                  <c:v>30430368.494256001</c:v>
                </c:pt>
                <c:pt idx="15624">
                  <c:v>30444168.10997</c:v>
                </c:pt>
                <c:pt idx="15625">
                  <c:v>30457304.479902998</c:v>
                </c:pt>
                <c:pt idx="15626">
                  <c:v>30469785.948104005</c:v>
                </c:pt>
                <c:pt idx="15627">
                  <c:v>30481620.697927002</c:v>
                </c:pt>
                <c:pt idx="15628">
                  <c:v>30492816.756230999</c:v>
                </c:pt>
                <c:pt idx="15629">
                  <c:v>30503381.997440994</c:v>
                </c:pt>
                <c:pt idx="15630">
                  <c:v>30513324.147474997</c:v>
                </c:pt>
                <c:pt idx="15631">
                  <c:v>30522650.787545998</c:v>
                </c:pt>
                <c:pt idx="15632">
                  <c:v>30531369.357838996</c:v>
                </c:pt>
                <c:pt idx="15633">
                  <c:v>30539487.161076002</c:v>
                </c:pt>
                <c:pt idx="15634">
                  <c:v>30547011.365961995</c:v>
                </c:pt>
                <c:pt idx="15635">
                  <c:v>30553949.010527004</c:v>
                </c:pt>
                <c:pt idx="15636">
                  <c:v>30560307.005357999</c:v>
                </c:pt>
                <c:pt idx="15637">
                  <c:v>30566092.136737004</c:v>
                </c:pt>
                <c:pt idx="15638">
                  <c:v>30571311.069674995</c:v>
                </c:pt>
                <c:pt idx="15639">
                  <c:v>30575970.350864001</c:v>
                </c:pt>
                <c:pt idx="15640">
                  <c:v>30580076.411520001</c:v>
                </c:pt>
                <c:pt idx="15641">
                  <c:v>30583635.570163999</c:v>
                </c:pt>
                <c:pt idx="15642">
                  <c:v>30586654.035294998</c:v>
                </c:pt>
                <c:pt idx="15643">
                  <c:v>30589137.908002999</c:v>
                </c:pt>
                <c:pt idx="15644">
                  <c:v>30591093.184493002</c:v>
                </c:pt>
                <c:pt idx="15645">
                  <c:v>30592525.758533001</c:v>
                </c:pt>
                <c:pt idx="15646">
                  <c:v>30593441.423841998</c:v>
                </c:pt>
                <c:pt idx="15647">
                  <c:v>30593845.876393005</c:v>
                </c:pt>
                <c:pt idx="15648">
                  <c:v>30593744.716662001</c:v>
                </c:pt>
                <c:pt idx="15649">
                  <c:v>30593143.451803997</c:v>
                </c:pt>
                <c:pt idx="15650">
                  <c:v>30592047.497767996</c:v>
                </c:pt>
                <c:pt idx="15651">
                  <c:v>30590462.181357</c:v>
                </c:pt>
                <c:pt idx="15652">
                  <c:v>30588392.742221002</c:v>
                </c:pt>
                <c:pt idx="15653">
                  <c:v>30585844.334800001</c:v>
                </c:pt>
                <c:pt idx="15654">
                  <c:v>30582822.030214999</c:v>
                </c:pt>
                <c:pt idx="15655">
                  <c:v>30579330.818094004</c:v>
                </c:pt>
                <c:pt idx="15656">
                  <c:v>30575375.608364005</c:v>
                </c:pt>
                <c:pt idx="15657">
                  <c:v>30570961.232979</c:v>
                </c:pt>
                <c:pt idx="15658">
                  <c:v>30566092.447610993</c:v>
                </c:pt>
                <c:pt idx="15659">
                  <c:v>30560773.933288995</c:v>
                </c:pt>
                <c:pt idx="15660">
                  <c:v>30555010.297997996</c:v>
                </c:pt>
                <c:pt idx="15661">
                  <c:v>30548806.078228999</c:v>
                </c:pt>
                <c:pt idx="15662">
                  <c:v>30542165.740494996</c:v>
                </c:pt>
                <c:pt idx="15663">
                  <c:v>30535093.682799999</c:v>
                </c:pt>
                <c:pt idx="15664">
                  <c:v>30527594.236074001</c:v>
                </c:pt>
                <c:pt idx="15665">
                  <c:v>30519671.665566001</c:v>
                </c:pt>
                <c:pt idx="15666">
                  <c:v>30511330.172205001</c:v>
                </c:pt>
                <c:pt idx="15667">
                  <c:v>30502573.893922001</c:v>
                </c:pt>
                <c:pt idx="15668">
                  <c:v>30493406.906939998</c:v>
                </c:pt>
                <c:pt idx="15669">
                  <c:v>30483833.227026999</c:v>
                </c:pt>
                <c:pt idx="15670">
                  <c:v>30473856.810725003</c:v>
                </c:pt>
                <c:pt idx="15671">
                  <c:v>30463481.556536004</c:v>
                </c:pt>
                <c:pt idx="15672">
                  <c:v>30452711.306092001</c:v>
                </c:pt>
                <c:pt idx="15673">
                  <c:v>30441549.845280997</c:v>
                </c:pt>
                <c:pt idx="15674">
                  <c:v>30430000.905352999</c:v>
                </c:pt>
                <c:pt idx="15675">
                  <c:v>30418068.164003</c:v>
                </c:pt>
                <c:pt idx="15676">
                  <c:v>30405755.246412996</c:v>
                </c:pt>
                <c:pt idx="15677">
                  <c:v>30393065.726282001</c:v>
                </c:pt>
                <c:pt idx="15678">
                  <c:v>30380003.126821999</c:v>
                </c:pt>
                <c:pt idx="15679">
                  <c:v>30366570.921734996</c:v>
                </c:pt>
                <c:pt idx="15680">
                  <c:v>30352772.536165003</c:v>
                </c:pt>
                <c:pt idx="15681">
                  <c:v>30338611.347622</c:v>
                </c:pt>
                <c:pt idx="15682">
                  <c:v>30324090.686892997</c:v>
                </c:pt>
                <c:pt idx="15683">
                  <c:v>30309213.838918999</c:v>
                </c:pt>
                <c:pt idx="15684">
                  <c:v>30293984.043667994</c:v>
                </c:pt>
                <c:pt idx="15685">
                  <c:v>30278404.496969</c:v>
                </c:pt>
                <c:pt idx="15686">
                  <c:v>30262478.351339001</c:v>
                </c:pt>
                <c:pt idx="15687">
                  <c:v>30246208.716783002</c:v>
                </c:pt>
                <c:pt idx="15688">
                  <c:v>30229598.661584999</c:v>
                </c:pt>
                <c:pt idx="15689">
                  <c:v>30212651.213066</c:v>
                </c:pt>
                <c:pt idx="15690">
                  <c:v>30195369.358340003</c:v>
                </c:pt>
                <c:pt idx="15691">
                  <c:v>30177756.045040995</c:v>
                </c:pt>
                <c:pt idx="15692">
                  <c:v>30159814.182040997</c:v>
                </c:pt>
                <c:pt idx="15693">
                  <c:v>30141546.640143</c:v>
                </c:pt>
                <c:pt idx="15694">
                  <c:v>30122956.252772</c:v>
                </c:pt>
                <c:pt idx="15695">
                  <c:v>30104045.816633001</c:v>
                </c:pt>
                <c:pt idx="15696">
                  <c:v>30084818.09237</c:v>
                </c:pt>
                <c:pt idx="15697">
                  <c:v>30065275.805200998</c:v>
                </c:pt>
                <c:pt idx="15698">
                  <c:v>30045421.645539999</c:v>
                </c:pt>
                <c:pt idx="15699">
                  <c:v>30025258.269609995</c:v>
                </c:pt>
                <c:pt idx="15700">
                  <c:v>30004788.300035</c:v>
                </c:pt>
                <c:pt idx="15701">
                  <c:v>29984014.326425999</c:v>
                </c:pt>
                <c:pt idx="15702">
                  <c:v>29962938.905951995</c:v>
                </c:pt>
                <c:pt idx="15703">
                  <c:v>29941564.563894995</c:v>
                </c:pt>
                <c:pt idx="15704">
                  <c:v>29919893.794195998</c:v>
                </c:pt>
                <c:pt idx="15705">
                  <c:v>29897929.059992999</c:v>
                </c:pt>
                <c:pt idx="15706">
                  <c:v>29875672.794137999</c:v>
                </c:pt>
                <c:pt idx="15707">
                  <c:v>29853127.399714999</c:v>
                </c:pt>
                <c:pt idx="15708">
                  <c:v>29830295.250532001</c:v>
                </c:pt>
                <c:pt idx="15709">
                  <c:v>29807178.69162</c:v>
                </c:pt>
                <c:pt idx="15710">
                  <c:v>29783780.039705001</c:v>
                </c:pt>
                <c:pt idx="15711">
                  <c:v>29760101.583682995</c:v>
                </c:pt>
                <c:pt idx="15712">
                  <c:v>29736145.585077994</c:v>
                </c:pt>
                <c:pt idx="15713">
                  <c:v>29711914.278491002</c:v>
                </c:pt>
                <c:pt idx="15714">
                  <c:v>29687409.872040998</c:v>
                </c:pt>
                <c:pt idx="15715">
                  <c:v>29662634.547797997</c:v>
                </c:pt>
                <c:pt idx="15716">
                  <c:v>29637590.462204996</c:v>
                </c:pt>
                <c:pt idx="15717">
                  <c:v>29612279.746494997</c:v>
                </c:pt>
                <c:pt idx="15718">
                  <c:v>29586704.507091995</c:v>
                </c:pt>
                <c:pt idx="15719">
                  <c:v>29560866.826012</c:v>
                </c:pt>
                <c:pt idx="15720">
                  <c:v>29534768.761249997</c:v>
                </c:pt>
                <c:pt idx="15721">
                  <c:v>29508412.347166006</c:v>
                </c:pt>
                <c:pt idx="15722">
                  <c:v>29481799.594854999</c:v>
                </c:pt>
                <c:pt idx="15723">
                  <c:v>29454932.492516</c:v>
                </c:pt>
                <c:pt idx="15724">
                  <c:v>29427813.005809002</c:v>
                </c:pt>
                <c:pt idx="15725">
                  <c:v>29400443.07821</c:v>
                </c:pt>
                <c:pt idx="15726">
                  <c:v>29372824.631355003</c:v>
                </c:pt>
                <c:pt idx="15727">
                  <c:v>29344959.565378997</c:v>
                </c:pt>
                <c:pt idx="15728">
                  <c:v>29316849.759247996</c:v>
                </c:pt>
                <c:pt idx="15729">
                  <c:v>29288497.071080998</c:v>
                </c:pt>
                <c:pt idx="15730">
                  <c:v>29259903.338477999</c:v>
                </c:pt>
                <c:pt idx="15731">
                  <c:v>29231070.378821999</c:v>
                </c:pt>
                <c:pt idx="15732">
                  <c:v>29201999.989594996</c:v>
                </c:pt>
                <c:pt idx="15733">
                  <c:v>29172693.948673997</c:v>
                </c:pt>
                <c:pt idx="15734">
                  <c:v>29143154.014630001</c:v>
                </c:pt>
                <c:pt idx="15735">
                  <c:v>29113381.927013997</c:v>
                </c:pt>
                <c:pt idx="15736">
                  <c:v>29083379.406644002</c:v>
                </c:pt>
                <c:pt idx="15737">
                  <c:v>29053148.155882999</c:v>
                </c:pt>
                <c:pt idx="15738">
                  <c:v>29022689.858913001</c:v>
                </c:pt>
                <c:pt idx="15739">
                  <c:v>28992006.182006001</c:v>
                </c:pt>
                <c:pt idx="15740">
                  <c:v>28961098.773782998</c:v>
                </c:pt>
                <c:pt idx="15741">
                  <c:v>28929969.265474994</c:v>
                </c:pt>
                <c:pt idx="15742">
                  <c:v>28898619.271179002</c:v>
                </c:pt>
                <c:pt idx="15743">
                  <c:v>28867050.388103999</c:v>
                </c:pt>
                <c:pt idx="15744">
                  <c:v>28835264.196818002</c:v>
                </c:pt>
                <c:pt idx="15745">
                  <c:v>28803262.261487998</c:v>
                </c:pt>
                <c:pt idx="15746">
                  <c:v>28771046.130116004</c:v>
                </c:pt>
                <c:pt idx="15747">
                  <c:v>28738617.334768001</c:v>
                </c:pt>
                <c:pt idx="15748">
                  <c:v>28705977.391805995</c:v>
                </c:pt>
                <c:pt idx="15749">
                  <c:v>28673127.802108001</c:v>
                </c:pt>
                <c:pt idx="15750">
                  <c:v>28640070.051290002</c:v>
                </c:pt>
                <c:pt idx="15751">
                  <c:v>28606805.609917998</c:v>
                </c:pt>
                <c:pt idx="15752">
                  <c:v>28573335.933722001</c:v>
                </c:pt>
                <c:pt idx="15753">
                  <c:v>28539662.463806998</c:v>
                </c:pt>
                <c:pt idx="15754">
                  <c:v>28505786.626847997</c:v>
                </c:pt>
                <c:pt idx="15755">
                  <c:v>28471709.835303001</c:v>
                </c:pt>
                <c:pt idx="15756">
                  <c:v>28437433.487598997</c:v>
                </c:pt>
                <c:pt idx="15757">
                  <c:v>28402958.968332998</c:v>
                </c:pt>
                <c:pt idx="15758">
                  <c:v>28368287.648458</c:v>
                </c:pt>
                <c:pt idx="15759">
                  <c:v>28333420.885473996</c:v>
                </c:pt>
                <c:pt idx="15760">
                  <c:v>28298360.023608997</c:v>
                </c:pt>
                <c:pt idx="15761">
                  <c:v>28263106.393998995</c:v>
                </c:pt>
                <c:pt idx="15762">
                  <c:v>28227661.314869005</c:v>
                </c:pt>
                <c:pt idx="15763">
                  <c:v>28192026.091704</c:v>
                </c:pt>
                <c:pt idx="15764">
                  <c:v>28156202.017423999</c:v>
                </c:pt>
                <c:pt idx="15765">
                  <c:v>28120190.372549001</c:v>
                </c:pt>
                <c:pt idx="15766">
                  <c:v>28083992.425367996</c:v>
                </c:pt>
                <c:pt idx="15767">
                  <c:v>28047609.432101</c:v>
                </c:pt>
                <c:pt idx="15768">
                  <c:v>28011042.637058001</c:v>
                </c:pt>
                <c:pt idx="15769">
                  <c:v>27974293.272797</c:v>
                </c:pt>
                <c:pt idx="15770">
                  <c:v>27937362.560283002</c:v>
                </c:pt>
                <c:pt idx="15771">
                  <c:v>27900251.709035002</c:v>
                </c:pt>
                <c:pt idx="15772">
                  <c:v>27862961.917276997</c:v>
                </c:pt>
                <c:pt idx="15773">
                  <c:v>27825494.372090001</c:v>
                </c:pt>
                <c:pt idx="15774">
                  <c:v>27787850.24955</c:v>
                </c:pt>
                <c:pt idx="15775">
                  <c:v>27750030.714877997</c:v>
                </c:pt>
                <c:pt idx="15776">
                  <c:v>27712036.922572996</c:v>
                </c:pt>
                <c:pt idx="15777">
                  <c:v>27673870.016558003</c:v>
                </c:pt>
                <c:pt idx="15778">
                  <c:v>27635531.130308002</c:v>
                </c:pt>
                <c:pt idx="15779">
                  <c:v>27597021.386989001</c:v>
                </c:pt>
                <c:pt idx="15780">
                  <c:v>27558341.899588998</c:v>
                </c:pt>
                <c:pt idx="15781">
                  <c:v>27519493.771042995</c:v>
                </c:pt>
                <c:pt idx="15782">
                  <c:v>27480478.094365999</c:v>
                </c:pt>
                <c:pt idx="15783">
                  <c:v>27441295.952776998</c:v>
                </c:pt>
                <c:pt idx="15784">
                  <c:v>27401948.419816997</c:v>
                </c:pt>
                <c:pt idx="15785">
                  <c:v>27362436.55948</c:v>
                </c:pt>
                <c:pt idx="15786">
                  <c:v>27322761.426323</c:v>
                </c:pt>
                <c:pt idx="15787">
                  <c:v>27282924.065587997</c:v>
                </c:pt>
                <c:pt idx="15788">
                  <c:v>27242925.513321001</c:v>
                </c:pt>
                <c:pt idx="15789">
                  <c:v>27202766.796476997</c:v>
                </c:pt>
                <c:pt idx="15790">
                  <c:v>27162448.933042996</c:v>
                </c:pt>
                <c:pt idx="15791">
                  <c:v>27121972.932139006</c:v>
                </c:pt>
                <c:pt idx="15792">
                  <c:v>27081339.794133</c:v>
                </c:pt>
                <c:pt idx="15793">
                  <c:v>27040550.510744005</c:v>
                </c:pt>
                <c:pt idx="15794">
                  <c:v>26999606.065150999</c:v>
                </c:pt>
                <c:pt idx="15795">
                  <c:v>26958507.432094</c:v>
                </c:pt>
                <c:pt idx="15796">
                  <c:v>26917255.577978995</c:v>
                </c:pt>
                <c:pt idx="15797">
                  <c:v>26875851.460973997</c:v>
                </c:pt>
                <c:pt idx="15798">
                  <c:v>26834296.031114001</c:v>
                </c:pt>
                <c:pt idx="15799">
                  <c:v>26792590.230393998</c:v>
                </c:pt>
                <c:pt idx="15800">
                  <c:v>26750734.992867995</c:v>
                </c:pt>
                <c:pt idx="15801">
                  <c:v>26708731.244741995</c:v>
                </c:pt>
                <c:pt idx="15802">
                  <c:v>26666579.904469997</c:v>
                </c:pt>
                <c:pt idx="15803">
                  <c:v>26624281.882840995</c:v>
                </c:pt>
                <c:pt idx="15804">
                  <c:v>26581838.083074998</c:v>
                </c:pt>
                <c:pt idx="15805">
                  <c:v>26539249.400908995</c:v>
                </c:pt>
                <c:pt idx="15806">
                  <c:v>26496516.724686</c:v>
                </c:pt>
                <c:pt idx="15807">
                  <c:v>26453640.935440995</c:v>
                </c:pt>
                <c:pt idx="15808">
                  <c:v>26410622.906989001</c:v>
                </c:pt>
                <c:pt idx="15809">
                  <c:v>26367463.506003998</c:v>
                </c:pt>
                <c:pt idx="15810">
                  <c:v>26324163.592106003</c:v>
                </c:pt>
                <c:pt idx="15811">
                  <c:v>26280724.017941002</c:v>
                </c:pt>
                <c:pt idx="15812">
                  <c:v>26237145.629264001</c:v>
                </c:pt>
                <c:pt idx="15813">
                  <c:v>26193429.265013997</c:v>
                </c:pt>
                <c:pt idx="15814">
                  <c:v>26149575.757396001</c:v>
                </c:pt>
                <c:pt idx="15815">
                  <c:v>26105585.931956001</c:v>
                </c:pt>
                <c:pt idx="15816">
                  <c:v>26061460.607657999</c:v>
                </c:pt>
                <c:pt idx="15817">
                  <c:v>26017200.596958</c:v>
                </c:pt>
                <c:pt idx="15818">
                  <c:v>25972806.705879997</c:v>
                </c:pt>
                <c:pt idx="15819">
                  <c:v>25928279.734083999</c:v>
                </c:pt>
                <c:pt idx="15820">
                  <c:v>25883620.474944998</c:v>
                </c:pt>
                <c:pt idx="15821">
                  <c:v>25838829.715615995</c:v>
                </c:pt>
                <c:pt idx="15822">
                  <c:v>25793908.237103</c:v>
                </c:pt>
                <c:pt idx="15823">
                  <c:v>25748856.814333003</c:v>
                </c:pt>
                <c:pt idx="15824">
                  <c:v>25703676.216219001</c:v>
                </c:pt>
                <c:pt idx="15825">
                  <c:v>25658367.205731995</c:v>
                </c:pt>
                <c:pt idx="15826">
                  <c:v>25612930.539960001</c:v>
                </c:pt>
                <c:pt idx="15827">
                  <c:v>25567366.970180001</c:v>
                </c:pt>
                <c:pt idx="15828">
                  <c:v>25521677.241917994</c:v>
                </c:pt>
                <c:pt idx="15829">
                  <c:v>25475862.095012002</c:v>
                </c:pt>
                <c:pt idx="15830">
                  <c:v>25429922.263677992</c:v>
                </c:pt>
                <c:pt idx="15831">
                  <c:v>25383858.476567999</c:v>
                </c:pt>
                <c:pt idx="15832">
                  <c:v>25337671.456830997</c:v>
                </c:pt>
                <c:pt idx="15833">
                  <c:v>25291361.922176</c:v>
                </c:pt>
                <c:pt idx="15834">
                  <c:v>25244930.584926005</c:v>
                </c:pt>
                <c:pt idx="15835">
                  <c:v>25198378.152083002</c:v>
                </c:pt>
                <c:pt idx="15836">
                  <c:v>25151705.325377997</c:v>
                </c:pt>
                <c:pt idx="15837">
                  <c:v>25104912.801332999</c:v>
                </c:pt>
                <c:pt idx="15838">
                  <c:v>25058001.271314997</c:v>
                </c:pt>
                <c:pt idx="15839">
                  <c:v>25010971.421591997</c:v>
                </c:pt>
                <c:pt idx="15840">
                  <c:v>24963823.933386005</c:v>
                </c:pt>
                <c:pt idx="15841">
                  <c:v>24916559.482927997</c:v>
                </c:pt>
                <c:pt idx="15842">
                  <c:v>24869178.741511997</c:v>
                </c:pt>
                <c:pt idx="15843">
                  <c:v>24821682.375544</c:v>
                </c:pt>
                <c:pt idx="15844">
                  <c:v>24774071.046596006</c:v>
                </c:pt>
                <c:pt idx="15845">
                  <c:v>24726345.411459997</c:v>
                </c:pt>
                <c:pt idx="15846">
                  <c:v>24678506.122191001</c:v>
                </c:pt>
                <c:pt idx="15847">
                  <c:v>24630553.826161001</c:v>
                </c:pt>
                <c:pt idx="15848">
                  <c:v>24582489.166111</c:v>
                </c:pt>
                <c:pt idx="15849">
                  <c:v>24534312.780191995</c:v>
                </c:pt>
                <c:pt idx="15850">
                  <c:v>24486025.302019998</c:v>
                </c:pt>
                <c:pt idx="15851">
                  <c:v>24437627.360717997</c:v>
                </c:pt>
                <c:pt idx="15852">
                  <c:v>24389119.580964997</c:v>
                </c:pt>
                <c:pt idx="15853">
                  <c:v>24340502.583040994</c:v>
                </c:pt>
                <c:pt idx="15854">
                  <c:v>24291776.982871998</c:v>
                </c:pt>
                <c:pt idx="15855">
                  <c:v>24242943.392078996</c:v>
                </c:pt>
                <c:pt idx="15856">
                  <c:v>24194002.418012999</c:v>
                </c:pt>
                <c:pt idx="15857">
                  <c:v>24144954.663808998</c:v>
                </c:pt>
                <c:pt idx="15858">
                  <c:v>24095800.728422001</c:v>
                </c:pt>
                <c:pt idx="15859">
                  <c:v>24046541.206672996</c:v>
                </c:pt>
                <c:pt idx="15860">
                  <c:v>23997176.689289</c:v>
                </c:pt>
                <c:pt idx="15861">
                  <c:v>23947707.762945995</c:v>
                </c:pt>
                <c:pt idx="15862">
                  <c:v>23898135.010307003</c:v>
                </c:pt>
                <c:pt idx="15863">
                  <c:v>23848459.010069001</c:v>
                </c:pt>
                <c:pt idx="15864">
                  <c:v>23798680.336996004</c:v>
                </c:pt>
                <c:pt idx="15865">
                  <c:v>23748799.561959997</c:v>
                </c:pt>
                <c:pt idx="15866">
                  <c:v>23698817.251983002</c:v>
                </c:pt>
                <c:pt idx="15867">
                  <c:v>23648733.970273998</c:v>
                </c:pt>
                <c:pt idx="15868">
                  <c:v>23598550.276264999</c:v>
                </c:pt>
                <c:pt idx="15869">
                  <c:v>23548266.725650996</c:v>
                </c:pt>
                <c:pt idx="15870">
                  <c:v>23497883.870425001</c:v>
                </c:pt>
                <c:pt idx="15871">
                  <c:v>23447402.258917</c:v>
                </c:pt>
                <c:pt idx="15872">
                  <c:v>23396822.435829997</c:v>
                </c:pt>
                <c:pt idx="15873">
                  <c:v>23346144.942270998</c:v>
                </c:pt>
                <c:pt idx="15874">
                  <c:v>23295370.315793999</c:v>
                </c:pt>
                <c:pt idx="15875">
                  <c:v>23244499.090427998</c:v>
                </c:pt>
                <c:pt idx="15876">
                  <c:v>23193531.796716999</c:v>
                </c:pt>
                <c:pt idx="15877">
                  <c:v>23142468.961748991</c:v>
                </c:pt>
                <c:pt idx="15878">
                  <c:v>23091311.109193001</c:v>
                </c:pt>
                <c:pt idx="15879">
                  <c:v>23040058.759332001</c:v>
                </c:pt>
                <c:pt idx="15880">
                  <c:v>22988712.429094002</c:v>
                </c:pt>
                <c:pt idx="15881">
                  <c:v>22937272.632087003</c:v>
                </c:pt>
                <c:pt idx="15882">
                  <c:v>22885739.878627002</c:v>
                </c:pt>
                <c:pt idx="15883">
                  <c:v>22834114.675774999</c:v>
                </c:pt>
                <c:pt idx="15884">
                  <c:v>22782397.527364999</c:v>
                </c:pt>
                <c:pt idx="15885">
                  <c:v>22730588.934034999</c:v>
                </c:pt>
                <c:pt idx="15886">
                  <c:v>22678689.393258002</c:v>
                </c:pt>
                <c:pt idx="15887">
                  <c:v>22626699.399374001</c:v>
                </c:pt>
                <c:pt idx="15888">
                  <c:v>22574619.443615992</c:v>
                </c:pt>
                <c:pt idx="15889">
                  <c:v>22522450.014144003</c:v>
                </c:pt>
                <c:pt idx="15890">
                  <c:v>22470191.596070997</c:v>
                </c:pt>
                <c:pt idx="15891">
                  <c:v>22417844.671491995</c:v>
                </c:pt>
                <c:pt idx="15892">
                  <c:v>22365409.719516005</c:v>
                </c:pt>
                <c:pt idx="15893">
                  <c:v>22312887.216288</c:v>
                </c:pt>
                <c:pt idx="15894">
                  <c:v>22260277.635023005</c:v>
                </c:pt>
                <c:pt idx="15895">
                  <c:v>22207581.446029998</c:v>
                </c:pt>
                <c:pt idx="15896">
                  <c:v>22154799.116741005</c:v>
                </c:pt>
                <c:pt idx="15897">
                  <c:v>22101931.111737005</c:v>
                </c:pt>
                <c:pt idx="15898">
                  <c:v>22048977.892772999</c:v>
                </c:pt>
                <c:pt idx="15899">
                  <c:v>21995939.918807998</c:v>
                </c:pt>
                <c:pt idx="15900">
                  <c:v>21942817.646028999</c:v>
                </c:pt>
                <c:pt idx="15901">
                  <c:v>21889611.527875997</c:v>
                </c:pt>
                <c:pt idx="15902">
                  <c:v>21836322.015067</c:v>
                </c:pt>
                <c:pt idx="15903">
                  <c:v>21782949.555628002</c:v>
                </c:pt>
                <c:pt idx="15904">
                  <c:v>21729494.594911002</c:v>
                </c:pt>
                <c:pt idx="15905">
                  <c:v>21675957.575622998</c:v>
                </c:pt>
                <c:pt idx="15906">
                  <c:v>21622338.937848996</c:v>
                </c:pt>
                <c:pt idx="15907">
                  <c:v>21568639.119077001</c:v>
                </c:pt>
                <c:pt idx="15908">
                  <c:v>21514858.554219</c:v>
                </c:pt>
                <c:pt idx="15909">
                  <c:v>21460997.675639</c:v>
                </c:pt>
                <c:pt idx="15910">
                  <c:v>21407056.913171995</c:v>
                </c:pt>
                <c:pt idx="15911">
                  <c:v>21353036.694148999</c:v>
                </c:pt>
                <c:pt idx="15912">
                  <c:v>21298937.443420995</c:v>
                </c:pt>
                <c:pt idx="15913">
                  <c:v>21244759.583376996</c:v>
                </c:pt>
                <c:pt idx="15914">
                  <c:v>21190503.533972997</c:v>
                </c:pt>
                <c:pt idx="15915">
                  <c:v>21136169.712747</c:v>
                </c:pt>
                <c:pt idx="15916">
                  <c:v>21081758.534846999</c:v>
                </c:pt>
                <c:pt idx="15917">
                  <c:v>21027270.413046997</c:v>
                </c:pt>
                <c:pt idx="15918">
                  <c:v>20972705.757771995</c:v>
                </c:pt>
                <c:pt idx="15919">
                  <c:v>20918064.977118995</c:v>
                </c:pt>
                <c:pt idx="15920">
                  <c:v>20863348.476874996</c:v>
                </c:pt>
                <c:pt idx="15921">
                  <c:v>20808556.660542</c:v>
                </c:pt>
                <c:pt idx="15922">
                  <c:v>20753689.929352</c:v>
                </c:pt>
                <c:pt idx="15923">
                  <c:v>20698748.682291996</c:v>
                </c:pt>
                <c:pt idx="15924">
                  <c:v>20643733.316121005</c:v>
                </c:pt>
                <c:pt idx="15925">
                  <c:v>20588644.225392997</c:v>
                </c:pt>
                <c:pt idx="15926">
                  <c:v>20533481.802471995</c:v>
                </c:pt>
                <c:pt idx="15927">
                  <c:v>20478246.437555</c:v>
                </c:pt>
                <c:pt idx="15928">
                  <c:v>20422938.518688999</c:v>
                </c:pt>
                <c:pt idx="15929">
                  <c:v>20367558.431791995</c:v>
                </c:pt>
                <c:pt idx="15930">
                  <c:v>20312106.560670998</c:v>
                </c:pt>
                <c:pt idx="15931">
                  <c:v>20256583.287037995</c:v>
                </c:pt>
                <c:pt idx="15932">
                  <c:v>20200988.990532</c:v>
                </c:pt>
                <c:pt idx="15933">
                  <c:v>20145324.048737001</c:v>
                </c:pt>
                <c:pt idx="15934">
                  <c:v>20089588.837196004</c:v>
                </c:pt>
                <c:pt idx="15935">
                  <c:v>20033783.729432996</c:v>
                </c:pt>
                <c:pt idx="15936">
                  <c:v>19977909.096969001</c:v>
                </c:pt>
                <c:pt idx="15937">
                  <c:v>19921965.309340999</c:v>
                </c:pt>
                <c:pt idx="15938">
                  <c:v>19865952.734113999</c:v>
                </c:pt>
                <c:pt idx="15939">
                  <c:v>19809871.736905999</c:v>
                </c:pt>
                <c:pt idx="15940">
                  <c:v>19753722.681398995</c:v>
                </c:pt>
                <c:pt idx="15941">
                  <c:v>19697505.929357</c:v>
                </c:pt>
                <c:pt idx="15942">
                  <c:v>19641221.840642996</c:v>
                </c:pt>
                <c:pt idx="15943">
                  <c:v>19584870.773237996</c:v>
                </c:pt>
                <c:pt idx="15944">
                  <c:v>19528453.083252002</c:v>
                </c:pt>
                <c:pt idx="15945">
                  <c:v>19471969.124942999</c:v>
                </c:pt>
                <c:pt idx="15946">
                  <c:v>19415419.250734001</c:v>
                </c:pt>
                <c:pt idx="15947">
                  <c:v>19358803.811228</c:v>
                </c:pt>
                <c:pt idx="15948">
                  <c:v>19302123.155219998</c:v>
                </c:pt>
                <c:pt idx="15949">
                  <c:v>19245377.629719</c:v>
                </c:pt>
                <c:pt idx="15950">
                  <c:v>19188567.579957999</c:v>
                </c:pt>
                <c:pt idx="15951">
                  <c:v>19131693.349408995</c:v>
                </c:pt>
                <c:pt idx="15952">
                  <c:v>19074755.279804997</c:v>
                </c:pt>
                <c:pt idx="15953">
                  <c:v>19017753.711144</c:v>
                </c:pt>
                <c:pt idx="15954">
                  <c:v>18960688.981712993</c:v>
                </c:pt>
                <c:pt idx="15955">
                  <c:v>18903561.428097997</c:v>
                </c:pt>
                <c:pt idx="15956">
                  <c:v>18846371.385199998</c:v>
                </c:pt>
                <c:pt idx="15957">
                  <c:v>18789119.186246</c:v>
                </c:pt>
                <c:pt idx="15958">
                  <c:v>18731805.162807997</c:v>
                </c:pt>
                <c:pt idx="15959">
                  <c:v>18674429.644816</c:v>
                </c:pt>
                <c:pt idx="15960">
                  <c:v>18616992.960566998</c:v>
                </c:pt>
                <c:pt idx="15961">
                  <c:v>18559495.436744001</c:v>
                </c:pt>
                <c:pt idx="15962">
                  <c:v>18501937.398428001</c:v>
                </c:pt>
                <c:pt idx="15963">
                  <c:v>18444319.169112001</c:v>
                </c:pt>
                <c:pt idx="15964">
                  <c:v>18386641.070712</c:v>
                </c:pt>
                <c:pt idx="15965">
                  <c:v>18328903.423582997</c:v>
                </c:pt>
                <c:pt idx="15966">
                  <c:v>18271106.546530001</c:v>
                </c:pt>
                <c:pt idx="15967">
                  <c:v>18213250.756822001</c:v>
                </c:pt>
                <c:pt idx="15968">
                  <c:v>18155336.370205</c:v>
                </c:pt>
                <c:pt idx="15969">
                  <c:v>18097363.700914998</c:v>
                </c:pt>
                <c:pt idx="15970">
                  <c:v>18039333.061687995</c:v>
                </c:pt>
                <c:pt idx="15971">
                  <c:v>17981244.763775997</c:v>
                </c:pt>
                <c:pt idx="15972">
                  <c:v>17923099.116958003</c:v>
                </c:pt>
                <c:pt idx="15973">
                  <c:v>17864896.42955</c:v>
                </c:pt>
                <c:pt idx="15974">
                  <c:v>17806637.008421</c:v>
                </c:pt>
                <c:pt idx="15975">
                  <c:v>17748321.159001999</c:v>
                </c:pt>
                <c:pt idx="15976">
                  <c:v>17689949.185299002</c:v>
                </c:pt>
                <c:pt idx="15977">
                  <c:v>17631521.389906</c:v>
                </c:pt>
                <c:pt idx="15978">
                  <c:v>17573038.074014999</c:v>
                </c:pt>
                <c:pt idx="15979">
                  <c:v>17514499.537425</c:v>
                </c:pt>
                <c:pt idx="15980">
                  <c:v>17455906.078561999</c:v>
                </c:pt>
                <c:pt idx="15981">
                  <c:v>17397257.994479995</c:v>
                </c:pt>
                <c:pt idx="15982">
                  <c:v>17338555.580877993</c:v>
                </c:pt>
                <c:pt idx="15983">
                  <c:v>17279799.132114004</c:v>
                </c:pt>
                <c:pt idx="15984">
                  <c:v>17220988.941205997</c:v>
                </c:pt>
                <c:pt idx="15985">
                  <c:v>17162125.299853995</c:v>
                </c:pt>
                <c:pt idx="15986">
                  <c:v>17103208.498444997</c:v>
                </c:pt>
                <c:pt idx="15987">
                  <c:v>17044238.826062001</c:v>
                </c:pt>
                <c:pt idx="15988">
                  <c:v>16985216.570502006</c:v>
                </c:pt>
                <c:pt idx="15989">
                  <c:v>16926142.018279001</c:v>
                </c:pt>
                <c:pt idx="15990">
                  <c:v>16867015.454637997</c:v>
                </c:pt>
                <c:pt idx="15991">
                  <c:v>16807837.163564</c:v>
                </c:pt>
                <c:pt idx="15992">
                  <c:v>16748607.427794999</c:v>
                </c:pt>
                <c:pt idx="15993">
                  <c:v>16689326.528829001</c:v>
                </c:pt>
                <c:pt idx="15994">
                  <c:v>16629994.746935999</c:v>
                </c:pt>
                <c:pt idx="15995">
                  <c:v>16570612.361166</c:v>
                </c:pt>
                <c:pt idx="15996">
                  <c:v>16511179.649362998</c:v>
                </c:pt>
                <c:pt idx="15997">
                  <c:v>16451696.888169</c:v>
                </c:pt>
                <c:pt idx="15998">
                  <c:v>16392164.353038002</c:v>
                </c:pt>
                <c:pt idx="15999">
                  <c:v>16332582.318246</c:v>
                </c:pt>
                <c:pt idx="16000">
                  <c:v>16272951.056896998</c:v>
                </c:pt>
                <c:pt idx="16001">
                  <c:v>16213270.840936</c:v>
                </c:pt>
                <c:pt idx="16002">
                  <c:v>16153541.941156</c:v>
                </c:pt>
                <c:pt idx="16003">
                  <c:v>16093764.627208998</c:v>
                </c:pt>
                <c:pt idx="16004">
                  <c:v>16033939.167615</c:v>
                </c:pt>
                <c:pt idx="16005">
                  <c:v>15974065.829769</c:v>
                </c:pt>
                <c:pt idx="16006">
                  <c:v>15914144.879953004</c:v>
                </c:pt>
                <c:pt idx="16007">
                  <c:v>15854176.583343999</c:v>
                </c:pt>
                <c:pt idx="16008">
                  <c:v>15794161.204023</c:v>
                </c:pt>
                <c:pt idx="16009">
                  <c:v>15734099.004982002</c:v>
                </c:pt>
                <c:pt idx="16010">
                  <c:v>15673990.248136995</c:v>
                </c:pt>
                <c:pt idx="16011">
                  <c:v>15613835.194331</c:v>
                </c:pt>
                <c:pt idx="16012">
                  <c:v>15553634.103348</c:v>
                </c:pt>
                <c:pt idx="16013">
                  <c:v>15493387.233919</c:v>
                </c:pt>
                <c:pt idx="16014">
                  <c:v>15433094.843730003</c:v>
                </c:pt>
                <c:pt idx="16015">
                  <c:v>15372757.189432001</c:v>
                </c:pt>
                <c:pt idx="16016">
                  <c:v>15312374.526649</c:v>
                </c:pt>
                <c:pt idx="16017">
                  <c:v>15251947.109983999</c:v>
                </c:pt>
                <c:pt idx="16018">
                  <c:v>15191475.19303</c:v>
                </c:pt>
                <c:pt idx="16019">
                  <c:v>15130959.028379001</c:v>
                </c:pt>
                <c:pt idx="16020">
                  <c:v>15070398.867625</c:v>
                </c:pt>
                <c:pt idx="16021">
                  <c:v>15009794.961378003</c:v>
                </c:pt>
                <c:pt idx="16022">
                  <c:v>14949147.559268</c:v>
                </c:pt>
                <c:pt idx="16023">
                  <c:v>14888456.909954</c:v>
                </c:pt>
                <c:pt idx="16024">
                  <c:v>14827723.261132</c:v>
                </c:pt>
                <c:pt idx="16025">
                  <c:v>14766946.859545</c:v>
                </c:pt>
                <c:pt idx="16026">
                  <c:v>14706127.950984001</c:v>
                </c:pt>
                <c:pt idx="16027">
                  <c:v>14645266.780303</c:v>
                </c:pt>
                <c:pt idx="16028">
                  <c:v>14584363.591423998</c:v>
                </c:pt>
                <c:pt idx="16029">
                  <c:v>14523418.627342001</c:v>
                </c:pt>
                <c:pt idx="16030">
                  <c:v>14462432.130135998</c:v>
                </c:pt>
                <c:pt idx="16031">
                  <c:v>14401404.340973999</c:v>
                </c:pt>
                <c:pt idx="16032">
                  <c:v>14340335.500123</c:v>
                </c:pt>
                <c:pt idx="16033">
                  <c:v>14279225.846951</c:v>
                </c:pt>
                <c:pt idx="16034">
                  <c:v>14218075.619942</c:v>
                </c:pt>
                <c:pt idx="16035">
                  <c:v>14156885.056694997</c:v>
                </c:pt>
                <c:pt idx="16036">
                  <c:v>14095654.393939001</c:v>
                </c:pt>
                <c:pt idx="16037">
                  <c:v>14034383.867532</c:v>
                </c:pt>
                <c:pt idx="16038">
                  <c:v>13973073.712473998</c:v>
                </c:pt>
                <c:pt idx="16039">
                  <c:v>13911724.162913002</c:v>
                </c:pt>
                <c:pt idx="16040">
                  <c:v>13850335.452149002</c:v>
                </c:pt>
                <c:pt idx="16041">
                  <c:v>13788907.812642004</c:v>
                </c:pt>
                <c:pt idx="16042">
                  <c:v>13727441.476023</c:v>
                </c:pt>
                <c:pt idx="16043">
                  <c:v>13665936.673093</c:v>
                </c:pt>
                <c:pt idx="16044">
                  <c:v>13604393.633835997</c:v>
                </c:pt>
                <c:pt idx="16045">
                  <c:v>13542812.587423999</c:v>
                </c:pt>
                <c:pt idx="16046">
                  <c:v>13481193.762220997</c:v>
                </c:pt>
                <c:pt idx="16047">
                  <c:v>13419537.385793002</c:v>
                </c:pt>
                <c:pt idx="16048">
                  <c:v>13357843.684913002</c:v>
                </c:pt>
                <c:pt idx="16049">
                  <c:v>13296112.885566</c:v>
                </c:pt>
                <c:pt idx="16050">
                  <c:v>13234345.212959999</c:v>
                </c:pt>
                <c:pt idx="16051">
                  <c:v>13172540.891524998</c:v>
                </c:pt>
                <c:pt idx="16052">
                  <c:v>13110700.144927001</c:v>
                </c:pt>
                <c:pt idx="16053">
                  <c:v>13048823.196066998</c:v>
                </c:pt>
                <c:pt idx="16054">
                  <c:v>12986910.267094998</c:v>
                </c:pt>
                <c:pt idx="16055">
                  <c:v>12924961.579409</c:v>
                </c:pt>
                <c:pt idx="16056">
                  <c:v>12862977.353665002</c:v>
                </c:pt>
                <c:pt idx="16057">
                  <c:v>12800957.809781002</c:v>
                </c:pt>
                <c:pt idx="16058">
                  <c:v>12738903.166947</c:v>
                </c:pt>
                <c:pt idx="16059">
                  <c:v>12676813.643626001</c:v>
                </c:pt>
                <c:pt idx="16060">
                  <c:v>12614689.457560997</c:v>
                </c:pt>
                <c:pt idx="16061">
                  <c:v>12552530.825785002</c:v>
                </c:pt>
                <c:pt idx="16062">
                  <c:v>12490337.964620002</c:v>
                </c:pt>
                <c:pt idx="16063">
                  <c:v>12428111.089689001</c:v>
                </c:pt>
                <c:pt idx="16064">
                  <c:v>12365850.415919002</c:v>
                </c:pt>
                <c:pt idx="16065">
                  <c:v>12303556.157547001</c:v>
                </c:pt>
                <c:pt idx="16066">
                  <c:v>12241228.528124996</c:v>
                </c:pt>
                <c:pt idx="16067">
                  <c:v>12178867.740526997</c:v>
                </c:pt>
                <c:pt idx="16068">
                  <c:v>12116474.006952003</c:v>
                </c:pt>
                <c:pt idx="16069">
                  <c:v>12054047.538934998</c:v>
                </c:pt>
                <c:pt idx="16070">
                  <c:v>11991588.547344996</c:v>
                </c:pt>
                <c:pt idx="16071">
                  <c:v>11929097.242397996</c:v>
                </c:pt>
                <c:pt idx="16072">
                  <c:v>11866573.833656002</c:v>
                </c:pt>
                <c:pt idx="16073">
                  <c:v>11804018.530036001</c:v>
                </c:pt>
                <c:pt idx="16074">
                  <c:v>11741431.539816</c:v>
                </c:pt>
                <c:pt idx="16075">
                  <c:v>11678813.070637003</c:v>
                </c:pt>
                <c:pt idx="16076">
                  <c:v>11616163.329512</c:v>
                </c:pt>
                <c:pt idx="16077">
                  <c:v>11553482.522828</c:v>
                </c:pt>
                <c:pt idx="16078">
                  <c:v>11490770.856354</c:v>
                </c:pt>
                <c:pt idx="16079">
                  <c:v>11428028.535243003</c:v>
                </c:pt>
                <c:pt idx="16080">
                  <c:v>11365255.764040999</c:v>
                </c:pt>
                <c:pt idx="16081">
                  <c:v>11302452.746689998</c:v>
                </c:pt>
                <c:pt idx="16082">
                  <c:v>11239619.686531998</c:v>
                </c:pt>
                <c:pt idx="16083">
                  <c:v>11176756.786314998</c:v>
                </c:pt>
                <c:pt idx="16084">
                  <c:v>11113864.248199996</c:v>
                </c:pt>
                <c:pt idx="16085">
                  <c:v>11050942.273763999</c:v>
                </c:pt>
                <c:pt idx="16086">
                  <c:v>10987991.064003002</c:v>
                </c:pt>
                <c:pt idx="16087">
                  <c:v>10925010.819342</c:v>
                </c:pt>
                <c:pt idx="16088">
                  <c:v>10862001.739635998</c:v>
                </c:pt>
                <c:pt idx="16089">
                  <c:v>10798964.024173999</c:v>
                </c:pt>
                <c:pt idx="16090">
                  <c:v>10735897.871688005</c:v>
                </c:pt>
                <c:pt idx="16091">
                  <c:v>10672803.480354</c:v>
                </c:pt>
                <c:pt idx="16092">
                  <c:v>10609681.047800001</c:v>
                </c:pt>
                <c:pt idx="16093">
                  <c:v>10546530.771108</c:v>
                </c:pt>
                <c:pt idx="16094">
                  <c:v>10483352.846818</c:v>
                </c:pt>
                <c:pt idx="16095">
                  <c:v>10420147.470937002</c:v>
                </c:pt>
                <c:pt idx="16096">
                  <c:v>10356914.838939</c:v>
                </c:pt>
                <c:pt idx="16097">
                  <c:v>10293655.145772999</c:v>
                </c:pt>
                <c:pt idx="16098">
                  <c:v>10230368.585864</c:v>
                </c:pt>
                <c:pt idx="16099">
                  <c:v>10167055.353123002</c:v>
                </c:pt>
                <c:pt idx="16100">
                  <c:v>10103715.640943998</c:v>
                </c:pt>
                <c:pt idx="16101">
                  <c:v>10040349.642217997</c:v>
                </c:pt>
                <c:pt idx="16102">
                  <c:v>9976957.549325997</c:v>
                </c:pt>
                <c:pt idx="16103">
                  <c:v>9913539.5541549996</c:v>
                </c:pt>
                <c:pt idx="16104">
                  <c:v>9850095.8480939977</c:v>
                </c:pt>
                <c:pt idx="16105">
                  <c:v>9786626.6220420003</c:v>
                </c:pt>
                <c:pt idx="16106">
                  <c:v>9723132.0664130002</c:v>
                </c:pt>
                <c:pt idx="16107">
                  <c:v>9659612.3711370006</c:v>
                </c:pt>
                <c:pt idx="16108">
                  <c:v>9596067.7256690003</c:v>
                </c:pt>
                <c:pt idx="16109">
                  <c:v>9532498.3189879991</c:v>
                </c:pt>
                <c:pt idx="16110">
                  <c:v>9468904.3396060001</c:v>
                </c:pt>
                <c:pt idx="16111">
                  <c:v>9405285.9755700007</c:v>
                </c:pt>
                <c:pt idx="16112">
                  <c:v>9341643.414464999</c:v>
                </c:pt>
                <c:pt idx="16113">
                  <c:v>9277976.8434209973</c:v>
                </c:pt>
                <c:pt idx="16114">
                  <c:v>9214286.4491149988</c:v>
                </c:pt>
                <c:pt idx="16115">
                  <c:v>9150572.4177780002</c:v>
                </c:pt>
                <c:pt idx="16116">
                  <c:v>9086834.9351930004</c:v>
                </c:pt>
                <c:pt idx="16117">
                  <c:v>9023074.1867069975</c:v>
                </c:pt>
                <c:pt idx="16118">
                  <c:v>8959290.357229</c:v>
                </c:pt>
                <c:pt idx="16119">
                  <c:v>8895483.6312369984</c:v>
                </c:pt>
                <c:pt idx="16120">
                  <c:v>8831654.1927809995</c:v>
                </c:pt>
                <c:pt idx="16121">
                  <c:v>8767802.2254879978</c:v>
                </c:pt>
                <c:pt idx="16122">
                  <c:v>8703927.9125639983</c:v>
                </c:pt>
                <c:pt idx="16123">
                  <c:v>8640031.4367999975</c:v>
                </c:pt>
                <c:pt idx="16124">
                  <c:v>8576112.9805759974</c:v>
                </c:pt>
                <c:pt idx="16125">
                  <c:v>8512172.7258620001</c:v>
                </c:pt>
                <c:pt idx="16126">
                  <c:v>8448210.8542260006</c:v>
                </c:pt>
                <c:pt idx="16127">
                  <c:v>8384227.5468339995</c:v>
                </c:pt>
                <c:pt idx="16128">
                  <c:v>8320222.9844570002</c:v>
                </c:pt>
                <c:pt idx="16129">
                  <c:v>8256197.3474740004</c:v>
                </c:pt>
                <c:pt idx="16130">
                  <c:v>8192150.8158719996</c:v>
                </c:pt>
                <c:pt idx="16131">
                  <c:v>8128083.5692579988</c:v>
                </c:pt>
                <c:pt idx="16132">
                  <c:v>8063995.7868539998</c:v>
                </c:pt>
                <c:pt idx="16133">
                  <c:v>7999887.6475069998</c:v>
                </c:pt>
                <c:pt idx="16134">
                  <c:v>7935759.3296889989</c:v>
                </c:pt>
                <c:pt idx="16135">
                  <c:v>7871611.0115020005</c:v>
                </c:pt>
                <c:pt idx="16136">
                  <c:v>7807442.8706839997</c:v>
                </c:pt>
                <c:pt idx="16137">
                  <c:v>7743255.0846070005</c:v>
                </c:pt>
                <c:pt idx="16138">
                  <c:v>7679047.8302879995</c:v>
                </c:pt>
                <c:pt idx="16139">
                  <c:v>7614821.2843850004</c:v>
                </c:pt>
                <c:pt idx="16140">
                  <c:v>7550575.6232069982</c:v>
                </c:pt>
                <c:pt idx="16141">
                  <c:v>7486311.0227139993</c:v>
                </c:pt>
                <c:pt idx="16142">
                  <c:v>7422027.6585220005</c:v>
                </c:pt>
                <c:pt idx="16143">
                  <c:v>7357725.705906</c:v>
                </c:pt>
                <c:pt idx="16144">
                  <c:v>7293405.3398039993</c:v>
                </c:pt>
                <c:pt idx="16145">
                  <c:v>7229066.7348189997</c:v>
                </c:pt>
                <c:pt idx="16146">
                  <c:v>7164710.0652259998</c:v>
                </c:pt>
                <c:pt idx="16147">
                  <c:v>7100335.5049710004</c:v>
                </c:pt>
                <c:pt idx="16148">
                  <c:v>7035943.227678</c:v>
                </c:pt>
                <c:pt idx="16149">
                  <c:v>6971533.4066520007</c:v>
                </c:pt>
                <c:pt idx="16150">
                  <c:v>6907106.2148799999</c:v>
                </c:pt>
                <c:pt idx="16151">
                  <c:v>6842661.8250379991</c:v>
                </c:pt>
                <c:pt idx="16152">
                  <c:v>6778200.4094910007</c:v>
                </c:pt>
                <c:pt idx="16153">
                  <c:v>6713722.1402979996</c:v>
                </c:pt>
                <c:pt idx="16154">
                  <c:v>6649227.1892169984</c:v>
                </c:pt>
                <c:pt idx="16155">
                  <c:v>6584715.727705</c:v>
                </c:pt>
                <c:pt idx="16156">
                  <c:v>6520187.9269240005</c:v>
                </c:pt>
                <c:pt idx="16157">
                  <c:v>6455643.9577440005</c:v>
                </c:pt>
                <c:pt idx="16158">
                  <c:v>6391083.9907450005</c:v>
                </c:pt>
                <c:pt idx="16159">
                  <c:v>6326508.1962209996</c:v>
                </c:pt>
                <c:pt idx="16160">
                  <c:v>6261916.7441839995</c:v>
                </c:pt>
                <c:pt idx="16161">
                  <c:v>6197309.8043670002</c:v>
                </c:pt>
                <c:pt idx="16162">
                  <c:v>6132687.5462259995</c:v>
                </c:pt>
                <c:pt idx="16163">
                  <c:v>6068050.1389460014</c:v>
                </c:pt>
                <c:pt idx="16164">
                  <c:v>6003397.751441001</c:v>
                </c:pt>
                <c:pt idx="16165">
                  <c:v>5938730.5523590008</c:v>
                </c:pt>
                <c:pt idx="16166">
                  <c:v>5874048.7100869995</c:v>
                </c:pt>
                <c:pt idx="16167">
                  <c:v>5809352.3927480001</c:v>
                </c:pt>
                <c:pt idx="16168">
                  <c:v>5744641.7682129992</c:v>
                </c:pt>
                <c:pt idx="16169">
                  <c:v>5679917.004098</c:v>
                </c:pt>
                <c:pt idx="16170">
                  <c:v>5615178.2677680003</c:v>
                </c:pt>
                <c:pt idx="16171">
                  <c:v>5550425.7263420001</c:v>
                </c:pt>
                <c:pt idx="16172">
                  <c:v>5485659.5466940003</c:v>
                </c:pt>
                <c:pt idx="16173">
                  <c:v>5420879.895459</c:v>
                </c:pt>
                <c:pt idx="16174">
                  <c:v>5356086.9390329998</c:v>
                </c:pt>
                <c:pt idx="16175">
                  <c:v>5291280.8435789999</c:v>
                </c:pt>
                <c:pt idx="16176">
                  <c:v>5226461.7750270003</c:v>
                </c:pt>
                <c:pt idx="16177">
                  <c:v>5161629.8990799999</c:v>
                </c:pt>
                <c:pt idx="16178">
                  <c:v>5096785.3812149996</c:v>
                </c:pt>
                <c:pt idx="16179">
                  <c:v>5031928.3866879996</c:v>
                </c:pt>
                <c:pt idx="16180">
                  <c:v>4967059.0805350002</c:v>
                </c:pt>
                <c:pt idx="16181">
                  <c:v>4902177.6275769994</c:v>
                </c:pt>
                <c:pt idx="16182">
                  <c:v>4837284.1924200002</c:v>
                </c:pt>
                <c:pt idx="16183">
                  <c:v>4772378.939464001</c:v>
                </c:pt>
                <c:pt idx="16184">
                  <c:v>4707462.0328980004</c:v>
                </c:pt>
                <c:pt idx="16185">
                  <c:v>4642533.6367099993</c:v>
                </c:pt>
                <c:pt idx="16186">
                  <c:v>4577593.914685999</c:v>
                </c:pt>
                <c:pt idx="16187">
                  <c:v>4512643.0304150004</c:v>
                </c:pt>
                <c:pt idx="16188">
                  <c:v>4447681.1472899998</c:v>
                </c:pt>
                <c:pt idx="16189">
                  <c:v>4382708.4285129998</c:v>
                </c:pt>
                <c:pt idx="16190">
                  <c:v>4317725.0370970005</c:v>
                </c:pt>
                <c:pt idx="16191">
                  <c:v>4252731.1358690001</c:v>
                </c:pt>
                <c:pt idx="16192">
                  <c:v>4187726.887474</c:v>
                </c:pt>
                <c:pt idx="16193">
                  <c:v>4122712.4543749997</c:v>
                </c:pt>
                <c:pt idx="16194">
                  <c:v>4057687.9988589995</c:v>
                </c:pt>
                <c:pt idx="16195">
                  <c:v>3992653.6830390003</c:v>
                </c:pt>
                <c:pt idx="16196">
                  <c:v>3927609.6688580001</c:v>
                </c:pt>
                <c:pt idx="16197">
                  <c:v>3862556.118088</c:v>
                </c:pt>
                <c:pt idx="16198">
                  <c:v>3797493.1923369998</c:v>
                </c:pt>
                <c:pt idx="16199">
                  <c:v>3732421.0530499998</c:v>
                </c:pt>
                <c:pt idx="16200">
                  <c:v>3667339.8615140002</c:v>
                </c:pt>
                <c:pt idx="16201">
                  <c:v>3602249.7788579995</c:v>
                </c:pt>
                <c:pt idx="16202">
                  <c:v>3537150.966056</c:v>
                </c:pt>
                <c:pt idx="16203">
                  <c:v>3472043.583933</c:v>
                </c:pt>
                <c:pt idx="16204">
                  <c:v>3406927.7931649997</c:v>
                </c:pt>
                <c:pt idx="16205">
                  <c:v>3341803.7542820005</c:v>
                </c:pt>
                <c:pt idx="16206">
                  <c:v>3276671.6276730001</c:v>
                </c:pt>
                <c:pt idx="16207">
                  <c:v>3211531.5735869999</c:v>
                </c:pt>
                <c:pt idx="16208">
                  <c:v>3146383.7521349997</c:v>
                </c:pt>
                <c:pt idx="16209">
                  <c:v>3081228.3232959998</c:v>
                </c:pt>
                <c:pt idx="16210">
                  <c:v>3016065.4469149997</c:v>
                </c:pt>
                <c:pt idx="16211">
                  <c:v>2950895.2827120004</c:v>
                </c:pt>
                <c:pt idx="16212">
                  <c:v>2885717.99028</c:v>
                </c:pt>
                <c:pt idx="16213">
                  <c:v>2820533.7290880005</c:v>
                </c:pt>
                <c:pt idx="16214">
                  <c:v>2755342.6584879993</c:v>
                </c:pt>
                <c:pt idx="16215">
                  <c:v>2690144.9377120002</c:v>
                </c:pt>
                <c:pt idx="16216">
                  <c:v>2624940.725879</c:v>
                </c:pt>
                <c:pt idx="16217">
                  <c:v>2559730.1819960005</c:v>
                </c:pt>
                <c:pt idx="16218">
                  <c:v>2494513.464962</c:v>
                </c:pt>
                <c:pt idx="16219">
                  <c:v>2429290.7335700002</c:v>
                </c:pt>
                <c:pt idx="16220">
                  <c:v>2364062.1465090001</c:v>
                </c:pt>
                <c:pt idx="16221">
                  <c:v>2298827.8623669995</c:v>
                </c:pt>
                <c:pt idx="16222">
                  <c:v>2233588.0396360001</c:v>
                </c:pt>
                <c:pt idx="16223">
                  <c:v>2168342.8367109997</c:v>
                </c:pt>
                <c:pt idx="16224">
                  <c:v>2103092.4118969999</c:v>
                </c:pt>
                <c:pt idx="16225">
                  <c:v>2037836.923407</c:v>
                </c:pt>
                <c:pt idx="16226">
                  <c:v>1972576.5293700001</c:v>
                </c:pt>
                <c:pt idx="16227">
                  <c:v>1907311.3878290001</c:v>
                </c:pt>
                <c:pt idx="16228">
                  <c:v>1842041.6567460003</c:v>
                </c:pt>
                <c:pt idx="16229">
                  <c:v>1776767.494004</c:v>
                </c:pt>
                <c:pt idx="16230">
                  <c:v>1711489.0574130001</c:v>
                </c:pt>
                <c:pt idx="16231">
                  <c:v>1646206.504706</c:v>
                </c:pt>
                <c:pt idx="16232">
                  <c:v>1580919.9935480002</c:v>
                </c:pt>
                <c:pt idx="16233">
                  <c:v>1515629.6815350002</c:v>
                </c:pt>
                <c:pt idx="16234">
                  <c:v>1450335.7261990001</c:v>
                </c:pt>
                <c:pt idx="16235">
                  <c:v>1385038.28501</c:v>
                </c:pt>
                <c:pt idx="16236">
                  <c:v>1319737.515377</c:v>
                </c:pt>
                <c:pt idx="16237">
                  <c:v>1254433.5746539999</c:v>
                </c:pt>
                <c:pt idx="16238">
                  <c:v>1189126.6201380002</c:v>
                </c:pt>
                <c:pt idx="16239">
                  <c:v>1123816.8090780003</c:v>
                </c:pt>
                <c:pt idx="16240">
                  <c:v>1058504.2986719999</c:v>
                </c:pt>
                <c:pt idx="16241">
                  <c:v>993189.24607300002</c:v>
                </c:pt>
                <c:pt idx="16242">
                  <c:v>927871.80838900001</c:v>
                </c:pt>
                <c:pt idx="16243">
                  <c:v>862552.142689</c:v>
                </c:pt>
                <c:pt idx="16244">
                  <c:v>797230.4060030001</c:v>
                </c:pt>
                <c:pt idx="16245">
                  <c:v>731906.75532700005</c:v>
                </c:pt>
                <c:pt idx="16246">
                  <c:v>666581.34762200015</c:v>
                </c:pt>
                <c:pt idx="16247">
                  <c:v>601254.33982100012</c:v>
                </c:pt>
                <c:pt idx="16248">
                  <c:v>535925.88882999995</c:v>
                </c:pt>
                <c:pt idx="16249">
                  <c:v>470596.15152799996</c:v>
                </c:pt>
                <c:pt idx="16250">
                  <c:v>405265.284774</c:v>
                </c:pt>
                <c:pt idx="16251">
                  <c:v>339933.44540700002</c:v>
                </c:pt>
                <c:pt idx="16252">
                  <c:v>274600.79025100009</c:v>
                </c:pt>
                <c:pt idx="16253">
                  <c:v>209267.47611299998</c:v>
                </c:pt>
                <c:pt idx="16254">
                  <c:v>143933.65979199996</c:v>
                </c:pt>
                <c:pt idx="16255">
                  <c:v>78599.498075999989</c:v>
                </c:pt>
                <c:pt idx="16256">
                  <c:v>13265.147749000002</c:v>
                </c:pt>
                <c:pt idx="16257">
                  <c:v>-52069.234409999997</c:v>
                </c:pt>
                <c:pt idx="16258">
                  <c:v>-117403.49162099999</c:v>
                </c:pt>
                <c:pt idx="16259">
                  <c:v>-182737.467103</c:v>
                </c:pt>
                <c:pt idx="16260">
                  <c:v>-248071.00407</c:v>
                </c:pt>
                <c:pt idx="16261">
                  <c:v>-313403.94572699995</c:v>
                </c:pt>
                <c:pt idx="16262">
                  <c:v>-378736.13527099998</c:v>
                </c:pt>
                <c:pt idx="16263">
                  <c:v>-444067.41588500002</c:v>
                </c:pt>
                <c:pt idx="16264">
                  <c:v>-509397.63073700003</c:v>
                </c:pt>
                <c:pt idx="16265">
                  <c:v>-574726.62297699996</c:v>
                </c:pt>
                <c:pt idx="16266">
                  <c:v>-640054.23573299998</c:v>
                </c:pt>
                <c:pt idx="16267">
                  <c:v>-705380.31211000006</c:v>
                </c:pt>
                <c:pt idx="16268">
                  <c:v>-770704.69518799998</c:v>
                </c:pt>
                <c:pt idx="16269">
                  <c:v>-836027.22801700002</c:v>
                </c:pt>
                <c:pt idx="16270">
                  <c:v>-901347.75361400004</c:v>
                </c:pt>
                <c:pt idx="16271">
                  <c:v>-966666.11496599996</c:v>
                </c:pt>
                <c:pt idx="16272">
                  <c:v>-1031982.1550179999</c:v>
                </c:pt>
                <c:pt idx="16273">
                  <c:v>-1097295.7166790001</c:v>
                </c:pt>
                <c:pt idx="16274">
                  <c:v>-1162606.6428140004</c:v>
                </c:pt>
                <c:pt idx="16275">
                  <c:v>-1227914.7762440001</c:v>
                </c:pt>
                <c:pt idx="16276">
                  <c:v>-1293219.9597420001</c:v>
                </c:pt>
                <c:pt idx="16277">
                  <c:v>-1358522.0360290001</c:v>
                </c:pt>
                <c:pt idx="16278">
                  <c:v>-1423820.8477760002</c:v>
                </c:pt>
                <c:pt idx="16279">
                  <c:v>-1489116.2375950001</c:v>
                </c:pt>
                <c:pt idx="16280">
                  <c:v>-1554408.048043</c:v>
                </c:pt>
                <c:pt idx="16281">
                  <c:v>-1619696.121612</c:v>
                </c:pt>
                <c:pt idx="16282">
                  <c:v>-1684980.300734</c:v>
                </c:pt>
                <c:pt idx="16283">
                  <c:v>-1750260.427771</c:v>
                </c:pt>
                <c:pt idx="16284">
                  <c:v>-1815536.3450170001</c:v>
                </c:pt>
                <c:pt idx="16285">
                  <c:v>-1880807.894696</c:v>
                </c:pt>
                <c:pt idx="16286">
                  <c:v>-1946074.9189529999</c:v>
                </c:pt>
                <c:pt idx="16287">
                  <c:v>-2011337.2598600001</c:v>
                </c:pt>
                <c:pt idx="16288">
                  <c:v>-2076594.7594050001</c:v>
                </c:pt>
                <c:pt idx="16289">
                  <c:v>-2141847.2594969999</c:v>
                </c:pt>
                <c:pt idx="16290">
                  <c:v>-2207094.6019549998</c:v>
                </c:pt>
                <c:pt idx="16291">
                  <c:v>-2272336.6285140002</c:v>
                </c:pt>
                <c:pt idx="16292">
                  <c:v>-2337573.1808139998</c:v>
                </c:pt>
                <c:pt idx="16293">
                  <c:v>-2402804.1004029997</c:v>
                </c:pt>
                <c:pt idx="16294">
                  <c:v>-2468029.2287340006</c:v>
                </c:pt>
                <c:pt idx="16295">
                  <c:v>-2533248.4071569997</c:v>
                </c:pt>
                <c:pt idx="16296">
                  <c:v>-2598461.4769219994</c:v>
                </c:pt>
                <c:pt idx="16297">
                  <c:v>-2663668.2791749998</c:v>
                </c:pt>
                <c:pt idx="16298">
                  <c:v>-2728868.6549519994</c:v>
                </c:pt>
                <c:pt idx="16299">
                  <c:v>-2794062.4451799993</c:v>
                </c:pt>
                <c:pt idx="16300">
                  <c:v>-2859249.4906729995</c:v>
                </c:pt>
                <c:pt idx="16301">
                  <c:v>-2924429.6321289996</c:v>
                </c:pt>
                <c:pt idx="16302">
                  <c:v>-2989602.7101249998</c:v>
                </c:pt>
                <c:pt idx="16303">
                  <c:v>-3054768.5651199995</c:v>
                </c:pt>
                <c:pt idx="16304">
                  <c:v>-3119927.0374459997</c:v>
                </c:pt>
                <c:pt idx="16305">
                  <c:v>-3185077.967309</c:v>
                </c:pt>
                <c:pt idx="16306">
                  <c:v>-3250221.1947840005</c:v>
                </c:pt>
                <c:pt idx="16307">
                  <c:v>-3315356.5598149998</c:v>
                </c:pt>
                <c:pt idx="16308">
                  <c:v>-3380483.902208</c:v>
                </c:pt>
                <c:pt idx="16309">
                  <c:v>-3445603.0616330002</c:v>
                </c:pt>
                <c:pt idx="16310">
                  <c:v>-3510713.8776169997</c:v>
                </c:pt>
                <c:pt idx="16311">
                  <c:v>-3575816.1895420002</c:v>
                </c:pt>
                <c:pt idx="16312">
                  <c:v>-3640909.836645999</c:v>
                </c:pt>
                <c:pt idx="16313">
                  <c:v>-3705994.6580149997</c:v>
                </c:pt>
                <c:pt idx="16314">
                  <c:v>-3771070.4925829996</c:v>
                </c:pt>
                <c:pt idx="16315">
                  <c:v>-3836137.179128</c:v>
                </c:pt>
                <c:pt idx="16316">
                  <c:v>-3901194.5562700001</c:v>
                </c:pt>
                <c:pt idx="16317">
                  <c:v>-3966242.4624659996</c:v>
                </c:pt>
                <c:pt idx="16318">
                  <c:v>-4031280.7360120001</c:v>
                </c:pt>
                <c:pt idx="16319">
                  <c:v>-4096309.2150340001</c:v>
                </c:pt>
                <c:pt idx="16320">
                  <c:v>-4161327.7374900002</c:v>
                </c:pt>
                <c:pt idx="16321">
                  <c:v>-4226336.1411620006</c:v>
                </c:pt>
                <c:pt idx="16322">
                  <c:v>-4291334.2636609999</c:v>
                </c:pt>
                <c:pt idx="16323">
                  <c:v>-4356321.9424140006</c:v>
                </c:pt>
                <c:pt idx="16324">
                  <c:v>-4421299.0146690002</c:v>
                </c:pt>
                <c:pt idx="16325">
                  <c:v>-4486265.3174900003</c:v>
                </c:pt>
                <c:pt idx="16326">
                  <c:v>-4551220.6877509998</c:v>
                </c:pt>
                <c:pt idx="16327">
                  <c:v>-4616164.9621369997</c:v>
                </c:pt>
                <c:pt idx="16328">
                  <c:v>-4681097.977140001</c:v>
                </c:pt>
                <c:pt idx="16329">
                  <c:v>-4746019.5690529989</c:v>
                </c:pt>
                <c:pt idx="16330">
                  <c:v>-4810929.5739710005</c:v>
                </c:pt>
                <c:pt idx="16331">
                  <c:v>-4875827.8277859986</c:v>
                </c:pt>
                <c:pt idx="16332">
                  <c:v>-4940714.1661859984</c:v>
                </c:pt>
                <c:pt idx="16333">
                  <c:v>-5005588.4246479999</c:v>
                </c:pt>
                <c:pt idx="16334">
                  <c:v>-5070450.4384380011</c:v>
                </c:pt>
                <c:pt idx="16335">
                  <c:v>-5135300.0426090006</c:v>
                </c:pt>
                <c:pt idx="16336">
                  <c:v>-5200137.0719930008</c:v>
                </c:pt>
                <c:pt idx="16337">
                  <c:v>-5264961.3612049995</c:v>
                </c:pt>
                <c:pt idx="16338">
                  <c:v>-5329772.7446329994</c:v>
                </c:pt>
                <c:pt idx="16339">
                  <c:v>-5394571.0564400004</c:v>
                </c:pt>
                <c:pt idx="16340">
                  <c:v>-5459356.1305569997</c:v>
                </c:pt>
                <c:pt idx="16341">
                  <c:v>-5524127.8006839994</c:v>
                </c:pt>
                <c:pt idx="16342">
                  <c:v>-5588885.9002839997</c:v>
                </c:pt>
                <c:pt idx="16343">
                  <c:v>-5653630.2625790006</c:v>
                </c:pt>
                <c:pt idx="16344">
                  <c:v>-5718360.720551</c:v>
                </c:pt>
                <c:pt idx="16345">
                  <c:v>-5783077.1069339998</c:v>
                </c:pt>
                <c:pt idx="16346">
                  <c:v>-5847779.2542159986</c:v>
                </c:pt>
                <c:pt idx="16347">
                  <c:v>-5912466.9946280001</c:v>
                </c:pt>
                <c:pt idx="16348">
                  <c:v>-5977140.1601519985</c:v>
                </c:pt>
                <c:pt idx="16349">
                  <c:v>-6041798.5825060001</c:v>
                </c:pt>
                <c:pt idx="16350">
                  <c:v>-6106442.0931509994</c:v>
                </c:pt>
                <c:pt idx="16351">
                  <c:v>-6171070.5232789991</c:v>
                </c:pt>
                <c:pt idx="16352">
                  <c:v>-6235683.7038169987</c:v>
                </c:pt>
                <c:pt idx="16353">
                  <c:v>-6300281.465419</c:v>
                </c:pt>
                <c:pt idx="16354">
                  <c:v>-6364863.6384650012</c:v>
                </c:pt>
                <c:pt idx="16355">
                  <c:v>-6429430.0530559998</c:v>
                </c:pt>
                <c:pt idx="16356">
                  <c:v>-6493980.5390139995</c:v>
                </c:pt>
                <c:pt idx="16357">
                  <c:v>-6558514.9258749997</c:v>
                </c:pt>
                <c:pt idx="16358">
                  <c:v>-6623033.0428869994</c:v>
                </c:pt>
                <c:pt idx="16359">
                  <c:v>-6687534.7190069994</c:v>
                </c:pt>
                <c:pt idx="16360">
                  <c:v>-6752019.7828980004</c:v>
                </c:pt>
                <c:pt idx="16361">
                  <c:v>-6816488.062926</c:v>
                </c:pt>
                <c:pt idx="16362">
                  <c:v>-6880939.3871529996</c:v>
                </c:pt>
                <c:pt idx="16363">
                  <c:v>-6945373.5833400004</c:v>
                </c:pt>
                <c:pt idx="16364">
                  <c:v>-7009790.4789360017</c:v>
                </c:pt>
                <c:pt idx="16365">
                  <c:v>-7074189.9010810014</c:v>
                </c:pt>
                <c:pt idx="16366">
                  <c:v>-7138571.6766010001</c:v>
                </c:pt>
                <c:pt idx="16367">
                  <c:v>-7202935.6320020007</c:v>
                </c:pt>
                <c:pt idx="16368">
                  <c:v>-7267281.5934669999</c:v>
                </c:pt>
                <c:pt idx="16369">
                  <c:v>-7331609.3868569992</c:v>
                </c:pt>
                <c:pt idx="16370">
                  <c:v>-7395918.8377020005</c:v>
                </c:pt>
                <c:pt idx="16371">
                  <c:v>-7460209.7712010005</c:v>
                </c:pt>
                <c:pt idx="16372">
                  <c:v>-7524482.0122149996</c:v>
                </c:pt>
                <c:pt idx="16373">
                  <c:v>-7588735.3852669997</c:v>
                </c:pt>
                <c:pt idx="16374">
                  <c:v>-7652969.7145389998</c:v>
                </c:pt>
                <c:pt idx="16375">
                  <c:v>-7717184.8238619985</c:v>
                </c:pt>
                <c:pt idx="16376">
                  <c:v>-7781380.5367210004</c:v>
                </c:pt>
                <c:pt idx="16377">
                  <c:v>-7845556.6762460005</c:v>
                </c:pt>
                <c:pt idx="16378">
                  <c:v>-7909713.0652079992</c:v>
                </c:pt>
                <c:pt idx="16379">
                  <c:v>-7973849.5260189995</c:v>
                </c:pt>
                <c:pt idx="16380">
                  <c:v>-8037965.8807259994</c:v>
                </c:pt>
                <c:pt idx="16381">
                  <c:v>-8102061.9510060009</c:v>
                </c:pt>
                <c:pt idx="16382">
                  <c:v>-8166137.5581660001</c:v>
                </c:pt>
                <c:pt idx="16383">
                  <c:v>-8230192.5231359983</c:v>
                </c:pt>
                <c:pt idx="16384">
                  <c:v>-8294226.6664669998</c:v>
                </c:pt>
                <c:pt idx="16385">
                  <c:v>-8358239.808325001</c:v>
                </c:pt>
                <c:pt idx="16386">
                  <c:v>-8422231.7684919983</c:v>
                </c:pt>
                <c:pt idx="16387">
                  <c:v>-8486202.3663560003</c:v>
                </c:pt>
                <c:pt idx="16388">
                  <c:v>-8550151.4209119994</c:v>
                </c:pt>
                <c:pt idx="16389">
                  <c:v>-8614078.7507550009</c:v>
                </c:pt>
                <c:pt idx="16390">
                  <c:v>-8677984.1740799993</c:v>
                </c:pt>
                <c:pt idx="16391">
                  <c:v>-8741867.5086729992</c:v>
                </c:pt>
                <c:pt idx="16392">
                  <c:v>-8805728.5719109997</c:v>
                </c:pt>
                <c:pt idx="16393">
                  <c:v>-8869567.1807560008</c:v>
                </c:pt>
                <c:pt idx="16394">
                  <c:v>-8933383.1517540012</c:v>
                </c:pt>
                <c:pt idx="16395">
                  <c:v>-8997176.301027</c:v>
                </c:pt>
                <c:pt idx="16396">
                  <c:v>-9060946.444269998</c:v>
                </c:pt>
                <c:pt idx="16397">
                  <c:v>-9124693.3967499994</c:v>
                </c:pt>
                <c:pt idx="16398">
                  <c:v>-9188416.9732990004</c:v>
                </c:pt>
                <c:pt idx="16399">
                  <c:v>-9252116.9883110002</c:v>
                </c:pt>
                <c:pt idx="16400">
                  <c:v>-9315793.2557369992</c:v>
                </c:pt>
                <c:pt idx="16401">
                  <c:v>-9379445.5890829992</c:v>
                </c:pt>
                <c:pt idx="16402">
                  <c:v>-9443073.8014020007</c:v>
                </c:pt>
                <c:pt idx="16403">
                  <c:v>-9506677.7052949984</c:v>
                </c:pt>
                <c:pt idx="16404">
                  <c:v>-9570257.1129030008</c:v>
                </c:pt>
                <c:pt idx="16405">
                  <c:v>-9633811.8359030019</c:v>
                </c:pt>
                <c:pt idx="16406">
                  <c:v>-9697341.6855059974</c:v>
                </c:pt>
                <c:pt idx="16407">
                  <c:v>-9760846.4724519998</c:v>
                </c:pt>
                <c:pt idx="16408">
                  <c:v>-9824326.007003</c:v>
                </c:pt>
                <c:pt idx="16409">
                  <c:v>-9887780.0989430007</c:v>
                </c:pt>
                <c:pt idx="16410">
                  <c:v>-9951208.5575699974</c:v>
                </c:pt>
                <c:pt idx="16411">
                  <c:v>-10014611.191694997</c:v>
                </c:pt>
                <c:pt idx="16412">
                  <c:v>-10077987.809633002</c:v>
                </c:pt>
                <c:pt idx="16413">
                  <c:v>-10141338.219204998</c:v>
                </c:pt>
                <c:pt idx="16414">
                  <c:v>-10204662.227726998</c:v>
                </c:pt>
                <c:pt idx="16415">
                  <c:v>-10267959.642008997</c:v>
                </c:pt>
                <c:pt idx="16416">
                  <c:v>-10331230.268353</c:v>
                </c:pt>
                <c:pt idx="16417">
                  <c:v>-10394473.912541</c:v>
                </c:pt>
                <c:pt idx="16418">
                  <c:v>-10457690.379837999</c:v>
                </c:pt>
                <c:pt idx="16419">
                  <c:v>-10520879.474983001</c:v>
                </c:pt>
                <c:pt idx="16420">
                  <c:v>-10584041.002188003</c:v>
                </c:pt>
                <c:pt idx="16421">
                  <c:v>-10647174.765129</c:v>
                </c:pt>
                <c:pt idx="16422">
                  <c:v>-10710280.566942999</c:v>
                </c:pt>
                <c:pt idx="16423">
                  <c:v>-10773358.210225996</c:v>
                </c:pt>
                <c:pt idx="16424">
                  <c:v>-10836407.497025998</c:v>
                </c:pt>
                <c:pt idx="16425">
                  <c:v>-10899428.228834998</c:v>
                </c:pt>
                <c:pt idx="16426">
                  <c:v>-10962420.206592996</c:v>
                </c:pt>
                <c:pt idx="16427">
                  <c:v>-11025383.230673999</c:v>
                </c:pt>
                <c:pt idx="16428">
                  <c:v>-11088317.100885</c:v>
                </c:pt>
                <c:pt idx="16429">
                  <c:v>-11151221.616462998</c:v>
                </c:pt>
                <c:pt idx="16430">
                  <c:v>-11214096.576065999</c:v>
                </c:pt>
                <c:pt idx="16431">
                  <c:v>-11276941.777774001</c:v>
                </c:pt>
                <c:pt idx="16432">
                  <c:v>-11339757.019076001</c:v>
                </c:pt>
                <c:pt idx="16433">
                  <c:v>-11402542.096871</c:v>
                </c:pt>
                <c:pt idx="16434">
                  <c:v>-11465296.807461997</c:v>
                </c:pt>
                <c:pt idx="16435">
                  <c:v>-11528020.946548998</c:v>
                </c:pt>
                <c:pt idx="16436">
                  <c:v>-11590714.309227001</c:v>
                </c:pt>
                <c:pt idx="16437">
                  <c:v>-11653376.689975997</c:v>
                </c:pt>
                <c:pt idx="16438">
                  <c:v>-11716007.882662002</c:v>
                </c:pt>
                <c:pt idx="16439">
                  <c:v>-11778607.680525998</c:v>
                </c:pt>
                <c:pt idx="16440">
                  <c:v>-11841175.876182999</c:v>
                </c:pt>
                <c:pt idx="16441">
                  <c:v>-11903712.261614</c:v>
                </c:pt>
                <c:pt idx="16442">
                  <c:v>-11966216.628163001</c:v>
                </c:pt>
                <c:pt idx="16443">
                  <c:v>-12028688.766529998</c:v>
                </c:pt>
                <c:pt idx="16444">
                  <c:v>-12091128.466765</c:v>
                </c:pt>
                <c:pt idx="16445">
                  <c:v>-12153535.518263998</c:v>
                </c:pt>
                <c:pt idx="16446">
                  <c:v>-12215909.709764998</c:v>
                </c:pt>
                <c:pt idx="16447">
                  <c:v>-12278250.829337997</c:v>
                </c:pt>
                <c:pt idx="16448">
                  <c:v>-12340558.664384</c:v>
                </c:pt>
                <c:pt idx="16449">
                  <c:v>-12402833.001628</c:v>
                </c:pt>
                <c:pt idx="16450">
                  <c:v>-12465073.627110001</c:v>
                </c:pt>
                <c:pt idx="16451">
                  <c:v>-12527280.326184997</c:v>
                </c:pt>
                <c:pt idx="16452">
                  <c:v>-12589452.883513002</c:v>
                </c:pt>
                <c:pt idx="16453">
                  <c:v>-12651591.083058001</c:v>
                </c:pt>
                <c:pt idx="16454">
                  <c:v>-12713694.708073998</c:v>
                </c:pt>
                <c:pt idx="16455">
                  <c:v>-12775763.541107997</c:v>
                </c:pt>
                <c:pt idx="16456">
                  <c:v>-12837797.363990001</c:v>
                </c:pt>
                <c:pt idx="16457">
                  <c:v>-12899795.957827</c:v>
                </c:pt>
                <c:pt idx="16458">
                  <c:v>-12961759.102995997</c:v>
                </c:pt>
                <c:pt idx="16459">
                  <c:v>-13023686.579142002</c:v>
                </c:pt>
                <c:pt idx="16460">
                  <c:v>-13085578.165169002</c:v>
                </c:pt>
                <c:pt idx="16461">
                  <c:v>-13147433.639233001</c:v>
                </c:pt>
                <c:pt idx="16462">
                  <c:v>-13209252.778739</c:v>
                </c:pt>
                <c:pt idx="16463">
                  <c:v>-13271035.360331999</c:v>
                </c:pt>
                <c:pt idx="16464">
                  <c:v>-13332781.159892</c:v>
                </c:pt>
                <c:pt idx="16465">
                  <c:v>-13394489.95253</c:v>
                </c:pt>
                <c:pt idx="16466">
                  <c:v>-13456161.512575001</c:v>
                </c:pt>
                <c:pt idx="16467">
                  <c:v>-13517795.613577001</c:v>
                </c:pt>
                <c:pt idx="16468">
                  <c:v>-13579392.028290998</c:v>
                </c:pt>
                <c:pt idx="16469">
                  <c:v>-13640950.528679</c:v>
                </c:pt>
                <c:pt idx="16470">
                  <c:v>-13702470.885896999</c:v>
                </c:pt>
                <c:pt idx="16471">
                  <c:v>-13763952.870292</c:v>
                </c:pt>
                <c:pt idx="16472">
                  <c:v>-13825396.251394998</c:v>
                </c:pt>
                <c:pt idx="16473">
                  <c:v>-13886800.797913998</c:v>
                </c:pt>
                <c:pt idx="16474">
                  <c:v>-13948166.277724998</c:v>
                </c:pt>
                <c:pt idx="16475">
                  <c:v>-14009492.457870999</c:v>
                </c:pt>
                <c:pt idx="16476">
                  <c:v>-14070779.104548</c:v>
                </c:pt>
                <c:pt idx="16477">
                  <c:v>-14132025.983105</c:v>
                </c:pt>
                <c:pt idx="16478">
                  <c:v>-14193232.858030999</c:v>
                </c:pt>
                <c:pt idx="16479">
                  <c:v>-14254399.492952002</c:v>
                </c:pt>
                <c:pt idx="16480">
                  <c:v>-14315525.650624</c:v>
                </c:pt>
                <c:pt idx="16481">
                  <c:v>-14376611.092924001</c:v>
                </c:pt>
                <c:pt idx="16482">
                  <c:v>-14437655.580840999</c:v>
                </c:pt>
                <c:pt idx="16483">
                  <c:v>-14498658.874476003</c:v>
                </c:pt>
                <c:pt idx="16484">
                  <c:v>-14559620.733026998</c:v>
                </c:pt>
                <c:pt idx="16485">
                  <c:v>-14620540.914787002</c:v>
                </c:pt>
                <c:pt idx="16486">
                  <c:v>-14681419.177131997</c:v>
                </c:pt>
                <c:pt idx="16487">
                  <c:v>-14742255.276517998</c:v>
                </c:pt>
                <c:pt idx="16488">
                  <c:v>-14803048.968471</c:v>
                </c:pt>
                <c:pt idx="16489">
                  <c:v>-14863800.007580997</c:v>
                </c:pt>
                <c:pt idx="16490">
                  <c:v>-14924508.147492995</c:v>
                </c:pt>
                <c:pt idx="16491">
                  <c:v>-14985173.140897999</c:v>
                </c:pt>
                <c:pt idx="16492">
                  <c:v>-15045794.739529999</c:v>
                </c:pt>
                <c:pt idx="16493">
                  <c:v>-15106372.694153002</c:v>
                </c:pt>
                <c:pt idx="16494">
                  <c:v>-15166906.754557</c:v>
                </c:pt>
                <c:pt idx="16495">
                  <c:v>-15227396.669547997</c:v>
                </c:pt>
                <c:pt idx="16496">
                  <c:v>-15287842.186939998</c:v>
                </c:pt>
                <c:pt idx="16497">
                  <c:v>-15348243.053548003</c:v>
                </c:pt>
                <c:pt idx="16498">
                  <c:v>-15408599.015179999</c:v>
                </c:pt>
                <c:pt idx="16499">
                  <c:v>-15468909.816627</c:v>
                </c:pt>
                <c:pt idx="16500">
                  <c:v>-15529175.201657003</c:v>
                </c:pt>
                <c:pt idx="16501">
                  <c:v>-15589394.913005</c:v>
                </c:pt>
                <c:pt idx="16502">
                  <c:v>-15649568.692364998</c:v>
                </c:pt>
                <c:pt idx="16503">
                  <c:v>-15709696.280382</c:v>
                </c:pt>
                <c:pt idx="16504">
                  <c:v>-15769777.416644</c:v>
                </c:pt>
                <c:pt idx="16505">
                  <c:v>-15829811.839671003</c:v>
                </c:pt>
                <c:pt idx="16506">
                  <c:v>-15889799.286909997</c:v>
                </c:pt>
                <c:pt idx="16507">
                  <c:v>-15949739.494723001</c:v>
                </c:pt>
                <c:pt idx="16508">
                  <c:v>-16009632.198377999</c:v>
                </c:pt>
                <c:pt idx="16509">
                  <c:v>-16069477.132045997</c:v>
                </c:pt>
                <c:pt idx="16510">
                  <c:v>-16129274.028781002</c:v>
                </c:pt>
                <c:pt idx="16511">
                  <c:v>-16189022.620522998</c:v>
                </c:pt>
                <c:pt idx="16512">
                  <c:v>-16248722.638080997</c:v>
                </c:pt>
                <c:pt idx="16513">
                  <c:v>-16308373.811125997</c:v>
                </c:pt>
                <c:pt idx="16514">
                  <c:v>-16367975.868182002</c:v>
                </c:pt>
                <c:pt idx="16515">
                  <c:v>-16427528.536615998</c:v>
                </c:pt>
                <c:pt idx="16516">
                  <c:v>-16487031.54263</c:v>
                </c:pt>
                <c:pt idx="16517">
                  <c:v>-16546484.61125</c:v>
                </c:pt>
                <c:pt idx="16518">
                  <c:v>-16605887.466317</c:v>
                </c:pt>
                <c:pt idx="16519">
                  <c:v>-16665239.830475001</c:v>
                </c:pt>
                <c:pt idx="16520">
                  <c:v>-16724541.425167</c:v>
                </c:pt>
                <c:pt idx="16521">
                  <c:v>-16783791.970617995</c:v>
                </c:pt>
                <c:pt idx="16522">
                  <c:v>-16842991.185829997</c:v>
                </c:pt>
                <c:pt idx="16523">
                  <c:v>-16902138.788571995</c:v>
                </c:pt>
                <c:pt idx="16524">
                  <c:v>-16961234.495363995</c:v>
                </c:pt>
                <c:pt idx="16525">
                  <c:v>-17020278.021474995</c:v>
                </c:pt>
                <c:pt idx="16526">
                  <c:v>-17079269.080906</c:v>
                </c:pt>
                <c:pt idx="16527">
                  <c:v>-17138207.386385001</c:v>
                </c:pt>
                <c:pt idx="16528">
                  <c:v>-17197092.649349999</c:v>
                </c:pt>
                <c:pt idx="16529">
                  <c:v>-17255924.579946</c:v>
                </c:pt>
                <c:pt idx="16530">
                  <c:v>-17314702.887008995</c:v>
                </c:pt>
                <c:pt idx="16531">
                  <c:v>-17373427.278053999</c:v>
                </c:pt>
                <c:pt idx="16532">
                  <c:v>-17432097.459270995</c:v>
                </c:pt>
                <c:pt idx="16533">
                  <c:v>-17490713.135506004</c:v>
                </c:pt>
                <c:pt idx="16534">
                  <c:v>-17549274.010257002</c:v>
                </c:pt>
                <c:pt idx="16535">
                  <c:v>-17607779.785655998</c:v>
                </c:pt>
                <c:pt idx="16536">
                  <c:v>-17666230.162464</c:v>
                </c:pt>
                <c:pt idx="16537">
                  <c:v>-17724624.840054005</c:v>
                </c:pt>
                <c:pt idx="16538">
                  <c:v>-17782963.516403999</c:v>
                </c:pt>
                <c:pt idx="16539">
                  <c:v>-17841245.888083</c:v>
                </c:pt>
                <c:pt idx="16540">
                  <c:v>-17899471.65024</c:v>
                </c:pt>
                <c:pt idx="16541">
                  <c:v>-17957640.496591002</c:v>
                </c:pt>
                <c:pt idx="16542">
                  <c:v>-18015752.119408999</c:v>
                </c:pt>
                <c:pt idx="16543">
                  <c:v>-18073806.209510997</c:v>
                </c:pt>
                <c:pt idx="16544">
                  <c:v>-18131802.456243996</c:v>
                </c:pt>
                <c:pt idx="16545">
                  <c:v>-18189740.547476996</c:v>
                </c:pt>
                <c:pt idx="16546">
                  <c:v>-18247620.169583999</c:v>
                </c:pt>
                <c:pt idx="16547">
                  <c:v>-18305441.007432997</c:v>
                </c:pt>
                <c:pt idx="16548">
                  <c:v>-18363202.744376998</c:v>
                </c:pt>
                <c:pt idx="16549">
                  <c:v>-18420905.062233996</c:v>
                </c:pt>
                <c:pt idx="16550">
                  <c:v>-18478547.641282</c:v>
                </c:pt>
                <c:pt idx="16551">
                  <c:v>-18536130.160237998</c:v>
                </c:pt>
                <c:pt idx="16552">
                  <c:v>-18593652.296252999</c:v>
                </c:pt>
                <c:pt idx="16553">
                  <c:v>-18651113.724892002</c:v>
                </c:pt>
                <c:pt idx="16554">
                  <c:v>-18708514.120124005</c:v>
                </c:pt>
                <c:pt idx="16555">
                  <c:v>-18765853.154309005</c:v>
                </c:pt>
                <c:pt idx="16556">
                  <c:v>-18823130.498181999</c:v>
                </c:pt>
                <c:pt idx="16557">
                  <c:v>-18880345.820838995</c:v>
                </c:pt>
                <c:pt idx="16558">
                  <c:v>-18937498.789727997</c:v>
                </c:pt>
                <c:pt idx="16559">
                  <c:v>-18994589.070627</c:v>
                </c:pt>
                <c:pt idx="16560">
                  <c:v>-19051616.327637997</c:v>
                </c:pt>
                <c:pt idx="16561">
                  <c:v>-19108580.223166998</c:v>
                </c:pt>
                <c:pt idx="16562">
                  <c:v>-19165480.417909998</c:v>
                </c:pt>
                <c:pt idx="16563">
                  <c:v>-19222316.570842002</c:v>
                </c:pt>
                <c:pt idx="16564">
                  <c:v>-19279088.339200001</c:v>
                </c:pt>
                <c:pt idx="16565">
                  <c:v>-19335795.378465001</c:v>
                </c:pt>
                <c:pt idx="16566">
                  <c:v>-19392437.342354003</c:v>
                </c:pt>
                <c:pt idx="16567">
                  <c:v>-19449013.882796999</c:v>
                </c:pt>
                <c:pt idx="16568">
                  <c:v>-19505524.649927001</c:v>
                </c:pt>
                <c:pt idx="16569">
                  <c:v>-19561969.292064</c:v>
                </c:pt>
                <c:pt idx="16570">
                  <c:v>-19618347.455696002</c:v>
                </c:pt>
                <c:pt idx="16571">
                  <c:v>-19674658.785465997</c:v>
                </c:pt>
                <c:pt idx="16572">
                  <c:v>-19730902.924155001</c:v>
                </c:pt>
                <c:pt idx="16573">
                  <c:v>-19787079.512667999</c:v>
                </c:pt>
                <c:pt idx="16574">
                  <c:v>-19843188.190012999</c:v>
                </c:pt>
                <c:pt idx="16575">
                  <c:v>-19899228.593287997</c:v>
                </c:pt>
                <c:pt idx="16576">
                  <c:v>-19955200.357666001</c:v>
                </c:pt>
                <c:pt idx="16577">
                  <c:v>-20011103.116373003</c:v>
                </c:pt>
                <c:pt idx="16578">
                  <c:v>-20066936.500674997</c:v>
                </c:pt>
                <c:pt idx="16579">
                  <c:v>-20122700.139858998</c:v>
                </c:pt>
                <c:pt idx="16580">
                  <c:v>-20178393.661215995</c:v>
                </c:pt>
                <c:pt idx="16581">
                  <c:v>-20234016.690026004</c:v>
                </c:pt>
                <c:pt idx="16582">
                  <c:v>-20289568.849534001</c:v>
                </c:pt>
                <c:pt idx="16583">
                  <c:v>-20345049.760939997</c:v>
                </c:pt>
                <c:pt idx="16584">
                  <c:v>-20400459.043374997</c:v>
                </c:pt>
                <c:pt idx="16585">
                  <c:v>-20455796.313884001</c:v>
                </c:pt>
                <c:pt idx="16586">
                  <c:v>-20511061.187409997</c:v>
                </c:pt>
                <c:pt idx="16587">
                  <c:v>-20566253.276771002</c:v>
                </c:pt>
                <c:pt idx="16588">
                  <c:v>-20621372.192647997</c:v>
                </c:pt>
                <c:pt idx="16589">
                  <c:v>-20676417.543556001</c:v>
                </c:pt>
                <c:pt idx="16590">
                  <c:v>-20731388.935834996</c:v>
                </c:pt>
                <c:pt idx="16591">
                  <c:v>-20786285.973622996</c:v>
                </c:pt>
                <c:pt idx="16592">
                  <c:v>-20841108.258840997</c:v>
                </c:pt>
                <c:pt idx="16593">
                  <c:v>-20895855.391169</c:v>
                </c:pt>
                <c:pt idx="16594">
                  <c:v>-20950526.968031995</c:v>
                </c:pt>
                <c:pt idx="16595">
                  <c:v>-21005122.584570002</c:v>
                </c:pt>
                <c:pt idx="16596">
                  <c:v>-21059641.833629999</c:v>
                </c:pt>
                <c:pt idx="16597">
                  <c:v>-21114084.305732001</c:v>
                </c:pt>
                <c:pt idx="16598">
                  <c:v>-21168449.589059997</c:v>
                </c:pt>
                <c:pt idx="16599">
                  <c:v>-21222737.269432995</c:v>
                </c:pt>
                <c:pt idx="16600">
                  <c:v>-21276946.930284001</c:v>
                </c:pt>
                <c:pt idx="16601">
                  <c:v>-21331078.152644001</c:v>
                </c:pt>
                <c:pt idx="16602">
                  <c:v>-21385130.515113</c:v>
                </c:pt>
                <c:pt idx="16603">
                  <c:v>-21439103.593842994</c:v>
                </c:pt>
                <c:pt idx="16604">
                  <c:v>-21492996.962512996</c:v>
                </c:pt>
                <c:pt idx="16605">
                  <c:v>-21546810.192307003</c:v>
                </c:pt>
                <c:pt idx="16606">
                  <c:v>-21600542.851890996</c:v>
                </c:pt>
                <c:pt idx="16607">
                  <c:v>-21654194.50739</c:v>
                </c:pt>
                <c:pt idx="16608">
                  <c:v>-21707764.722366001</c:v>
                </c:pt>
                <c:pt idx="16609">
                  <c:v>-21761253.057790998</c:v>
                </c:pt>
                <c:pt idx="16610">
                  <c:v>-21814659.072025001</c:v>
                </c:pt>
                <c:pt idx="16611">
                  <c:v>-21867982.320792999</c:v>
                </c:pt>
                <c:pt idx="16612">
                  <c:v>-21921222.357159004</c:v>
                </c:pt>
                <c:pt idx="16613">
                  <c:v>-21974378.731500998</c:v>
                </c:pt>
                <c:pt idx="16614">
                  <c:v>-22027450.991486002</c:v>
                </c:pt>
                <c:pt idx="16615">
                  <c:v>-22080438.682046</c:v>
                </c:pt>
                <c:pt idx="16616">
                  <c:v>-22133341.345352001</c:v>
                </c:pt>
                <c:pt idx="16617">
                  <c:v>-22186158.520787001</c:v>
                </c:pt>
                <c:pt idx="16618">
                  <c:v>-22238889.744918995</c:v>
                </c:pt>
                <c:pt idx="16619">
                  <c:v>-22291534.551478997</c:v>
                </c:pt>
                <c:pt idx="16620">
                  <c:v>-22344092.471327998</c:v>
                </c:pt>
                <c:pt idx="16621">
                  <c:v>-22396563.032437</c:v>
                </c:pt>
                <c:pt idx="16622">
                  <c:v>-22448945.759850997</c:v>
                </c:pt>
                <c:pt idx="16623">
                  <c:v>-22501240.175670002</c:v>
                </c:pt>
                <c:pt idx="16624">
                  <c:v>-22553445.799013995</c:v>
                </c:pt>
                <c:pt idx="16625">
                  <c:v>-22605562.145997997</c:v>
                </c:pt>
                <c:pt idx="16626">
                  <c:v>-22657588.729704998</c:v>
                </c:pt>
                <c:pt idx="16627">
                  <c:v>-22709525.060153</c:v>
                </c:pt>
                <c:pt idx="16628">
                  <c:v>-22761370.644265998</c:v>
                </c:pt>
                <c:pt idx="16629">
                  <c:v>-22813124.985846993</c:v>
                </c:pt>
                <c:pt idx="16630">
                  <c:v>-22864787.585547995</c:v>
                </c:pt>
                <c:pt idx="16631">
                  <c:v>-22916357.940834995</c:v>
                </c:pt>
                <c:pt idx="16632">
                  <c:v>-22967835.545962997</c:v>
                </c:pt>
                <c:pt idx="16633">
                  <c:v>-23019219.891939998</c:v>
                </c:pt>
                <c:pt idx="16634">
                  <c:v>-23070510.466499995</c:v>
                </c:pt>
                <c:pt idx="16635">
                  <c:v>-23121706.754065</c:v>
                </c:pt>
                <c:pt idx="16636">
                  <c:v>-23172808.235720001</c:v>
                </c:pt>
                <c:pt idx="16637">
                  <c:v>-23223814.389175002</c:v>
                </c:pt>
                <c:pt idx="16638">
                  <c:v>-23274724.688733</c:v>
                </c:pt>
                <c:pt idx="16639">
                  <c:v>-23325538.605257999</c:v>
                </c:pt>
                <c:pt idx="16640">
                  <c:v>-23376255.606141001</c:v>
                </c:pt>
                <c:pt idx="16641">
                  <c:v>-23426875.155264001</c:v>
                </c:pt>
                <c:pt idx="16642">
                  <c:v>-23477396.712965999</c:v>
                </c:pt>
                <c:pt idx="16643">
                  <c:v>-23527819.736008</c:v>
                </c:pt>
                <c:pt idx="16644">
                  <c:v>-23578143.677538</c:v>
                </c:pt>
                <c:pt idx="16645">
                  <c:v>-23628367.987054996</c:v>
                </c:pt>
                <c:pt idx="16646">
                  <c:v>-23678492.110371001</c:v>
                </c:pt>
                <c:pt idx="16647">
                  <c:v>-23728515.489575997</c:v>
                </c:pt>
                <c:pt idx="16648">
                  <c:v>-23778437.562998995</c:v>
                </c:pt>
                <c:pt idx="16649">
                  <c:v>-23828257.765172996</c:v>
                </c:pt>
                <c:pt idx="16650">
                  <c:v>-23877975.526792999</c:v>
                </c:pt>
                <c:pt idx="16651">
                  <c:v>-23927590.274677996</c:v>
                </c:pt>
                <c:pt idx="16652">
                  <c:v>-23977101.431736</c:v>
                </c:pt>
                <c:pt idx="16653">
                  <c:v>-24026508.416917</c:v>
                </c:pt>
                <c:pt idx="16654">
                  <c:v>-24075810.645181999</c:v>
                </c:pt>
                <c:pt idx="16655">
                  <c:v>-24125007.527450997</c:v>
                </c:pt>
                <c:pt idx="16656">
                  <c:v>-24174098.470571995</c:v>
                </c:pt>
                <c:pt idx="16657">
                  <c:v>-24223082.877272997</c:v>
                </c:pt>
                <c:pt idx="16658">
                  <c:v>-24271960.146123003</c:v>
                </c:pt>
                <c:pt idx="16659">
                  <c:v>-24320729.671487</c:v>
                </c:pt>
                <c:pt idx="16660">
                  <c:v>-24369390.843483996</c:v>
                </c:pt>
                <c:pt idx="16661">
                  <c:v>-24417943.047940996</c:v>
                </c:pt>
                <c:pt idx="16662">
                  <c:v>-24466385.666352004</c:v>
                </c:pt>
                <c:pt idx="16663">
                  <c:v>-24514718.075828996</c:v>
                </c:pt>
                <c:pt idx="16664">
                  <c:v>-24562939.649059001</c:v>
                </c:pt>
                <c:pt idx="16665">
                  <c:v>-24611049.754257001</c:v>
                </c:pt>
                <c:pt idx="16666">
                  <c:v>-24659047.755117998</c:v>
                </c:pt>
                <c:pt idx="16667">
                  <c:v>-24706933.010772001</c:v>
                </c:pt>
                <c:pt idx="16668">
                  <c:v>-24754704.875734001</c:v>
                </c:pt>
                <c:pt idx="16669">
                  <c:v>-24802362.699855</c:v>
                </c:pt>
                <c:pt idx="16670">
                  <c:v>-24849905.828272</c:v>
                </c:pt>
                <c:pt idx="16671">
                  <c:v>-24897333.601362001</c:v>
                </c:pt>
                <c:pt idx="16672">
                  <c:v>-24944645.354688</c:v>
                </c:pt>
                <c:pt idx="16673">
                  <c:v>-24991840.418945</c:v>
                </c:pt>
                <c:pt idx="16674">
                  <c:v>-25038918.119915999</c:v>
                </c:pt>
                <c:pt idx="16675">
                  <c:v>-25085877.778409999</c:v>
                </c:pt>
                <c:pt idx="16676">
                  <c:v>-25132718.710214999</c:v>
                </c:pt>
                <c:pt idx="16677">
                  <c:v>-25179440.226041995</c:v>
                </c:pt>
                <c:pt idx="16678">
                  <c:v>-25226041.631468002</c:v>
                </c:pt>
                <c:pt idx="16679">
                  <c:v>-25272522.226884</c:v>
                </c:pt>
                <c:pt idx="16680">
                  <c:v>-25318881.307436001</c:v>
                </c:pt>
                <c:pt idx="16681">
                  <c:v>-25365118.162969001</c:v>
                </c:pt>
                <c:pt idx="16682">
                  <c:v>-25411232.077966999</c:v>
                </c:pt>
                <c:pt idx="16683">
                  <c:v>-25457222.331497997</c:v>
                </c:pt>
                <c:pt idx="16684">
                  <c:v>-25503088.197151005</c:v>
                </c:pt>
                <c:pt idx="16685">
                  <c:v>-25548828.942977995</c:v>
                </c:pt>
                <c:pt idx="16686">
                  <c:v>-25594443.831430998</c:v>
                </c:pt>
                <c:pt idx="16687">
                  <c:v>-25639932.119300004</c:v>
                </c:pt>
                <c:pt idx="16688">
                  <c:v>-25685293.057652999</c:v>
                </c:pt>
                <c:pt idx="16689">
                  <c:v>-25730525.891767997</c:v>
                </c:pt>
                <c:pt idx="16690">
                  <c:v>-25775629.861070998</c:v>
                </c:pt>
                <c:pt idx="16691">
                  <c:v>-25820604.199069999</c:v>
                </c:pt>
                <c:pt idx="16692">
                  <c:v>-25865448.133288998</c:v>
                </c:pt>
                <c:pt idx="16693">
                  <c:v>-25910160.885198995</c:v>
                </c:pt>
                <c:pt idx="16694">
                  <c:v>-25954741.670150004</c:v>
                </c:pt>
                <c:pt idx="16695">
                  <c:v>-25999189.697301999</c:v>
                </c:pt>
                <c:pt idx="16696">
                  <c:v>-26043504.169557001</c:v>
                </c:pt>
                <c:pt idx="16697">
                  <c:v>-26087684.283482995</c:v>
                </c:pt>
                <c:pt idx="16698">
                  <c:v>-26131729.229244996</c:v>
                </c:pt>
                <c:pt idx="16699">
                  <c:v>-26175638.190531</c:v>
                </c:pt>
                <c:pt idx="16700">
                  <c:v>-26219410.344475996</c:v>
                </c:pt>
                <c:pt idx="16701">
                  <c:v>-26263044.861589</c:v>
                </c:pt>
                <c:pt idx="16702">
                  <c:v>-26306540.905674994</c:v>
                </c:pt>
                <c:pt idx="16703">
                  <c:v>-26349897.633755002</c:v>
                </c:pt>
                <c:pt idx="16704">
                  <c:v>-26393114.195992999</c:v>
                </c:pt>
                <c:pt idx="16705">
                  <c:v>-26436189.735608995</c:v>
                </c:pt>
                <c:pt idx="16706">
                  <c:v>-26479123.388804</c:v>
                </c:pt>
                <c:pt idx="16707">
                  <c:v>-26521914.284671996</c:v>
                </c:pt>
                <c:pt idx="16708">
                  <c:v>-26564561.545120001</c:v>
                </c:pt>
                <c:pt idx="16709">
                  <c:v>-26607064.284784999</c:v>
                </c:pt>
                <c:pt idx="16710">
                  <c:v>-26649421.610941</c:v>
                </c:pt>
                <c:pt idx="16711">
                  <c:v>-26691632.623419002</c:v>
                </c:pt>
                <c:pt idx="16712">
                  <c:v>-26733696.414512001</c:v>
                </c:pt>
                <c:pt idx="16713">
                  <c:v>-26775612.068890996</c:v>
                </c:pt>
                <c:pt idx="16714">
                  <c:v>-26817378.663509</c:v>
                </c:pt>
                <c:pt idx="16715">
                  <c:v>-26858995.267509997</c:v>
                </c:pt>
                <c:pt idx="16716">
                  <c:v>-26900460.942134999</c:v>
                </c:pt>
                <c:pt idx="16717">
                  <c:v>-26941774.740626</c:v>
                </c:pt>
                <c:pt idx="16718">
                  <c:v>-26982935.708129004</c:v>
                </c:pt>
                <c:pt idx="16719">
                  <c:v>-27023942.881594997</c:v>
                </c:pt>
                <c:pt idx="16720">
                  <c:v>-27064795.289680995</c:v>
                </c:pt>
                <c:pt idx="16721">
                  <c:v>-27105491.952646997</c:v>
                </c:pt>
                <c:pt idx="16722">
                  <c:v>-27146031.882254999</c:v>
                </c:pt>
                <c:pt idx="16723">
                  <c:v>-27186414.081660993</c:v>
                </c:pt>
                <c:pt idx="16724">
                  <c:v>-27226637.545310996</c:v>
                </c:pt>
                <c:pt idx="16725">
                  <c:v>-27266701.258834999</c:v>
                </c:pt>
                <c:pt idx="16726">
                  <c:v>-27306604.198930003</c:v>
                </c:pt>
                <c:pt idx="16727">
                  <c:v>-27346345.333257001</c:v>
                </c:pt>
                <c:pt idx="16728">
                  <c:v>-27385923.620321006</c:v>
                </c:pt>
                <c:pt idx="16729">
                  <c:v>-27425338.009362999</c:v>
                </c:pt>
                <c:pt idx="16730">
                  <c:v>-27464587.440234002</c:v>
                </c:pt>
                <c:pt idx="16731">
                  <c:v>-27503670.843284</c:v>
                </c:pt>
                <c:pt idx="16732">
                  <c:v>-27542587.13924</c:v>
                </c:pt>
                <c:pt idx="16733">
                  <c:v>-27581335.239080001</c:v>
                </c:pt>
                <c:pt idx="16734">
                  <c:v>-27619914.043910995</c:v>
                </c:pt>
                <c:pt idx="16735">
                  <c:v>-27658322.444842998</c:v>
                </c:pt>
                <c:pt idx="16736">
                  <c:v>-27696559.322859999</c:v>
                </c:pt>
                <c:pt idx="16737">
                  <c:v>-27734623.548687998</c:v>
                </c:pt>
                <c:pt idx="16738">
                  <c:v>-27772513.982662994</c:v>
                </c:pt>
                <c:pt idx="16739">
                  <c:v>-27810229.474597</c:v>
                </c:pt>
                <c:pt idx="16740">
                  <c:v>-27847768.863640994</c:v>
                </c:pt>
                <c:pt idx="16741">
                  <c:v>-27885130.978142999</c:v>
                </c:pt>
                <c:pt idx="16742">
                  <c:v>-27922314.635507002</c:v>
                </c:pt>
                <c:pt idx="16743">
                  <c:v>-27959318.642053999</c:v>
                </c:pt>
                <c:pt idx="16744">
                  <c:v>-27996141.792865995</c:v>
                </c:pt>
                <c:pt idx="16745">
                  <c:v>-28032782.871647995</c:v>
                </c:pt>
                <c:pt idx="16746">
                  <c:v>-28069240.650566004</c:v>
                </c:pt>
                <c:pt idx="16747">
                  <c:v>-28105513.890099999</c:v>
                </c:pt>
                <c:pt idx="16748">
                  <c:v>-28141601.338888001</c:v>
                </c:pt>
                <c:pt idx="16749">
                  <c:v>-28177501.733559001</c:v>
                </c:pt>
                <c:pt idx="16750">
                  <c:v>-28213213.798581</c:v>
                </c:pt>
                <c:pt idx="16751">
                  <c:v>-28248736.246089999</c:v>
                </c:pt>
                <c:pt idx="16752">
                  <c:v>-28284067.775722001</c:v>
                </c:pt>
                <c:pt idx="16753">
                  <c:v>-28319207.074446999</c:v>
                </c:pt>
                <c:pt idx="16754">
                  <c:v>-28354152.816393003</c:v>
                </c:pt>
                <c:pt idx="16755">
                  <c:v>-28388903.662669998</c:v>
                </c:pt>
                <c:pt idx="16756">
                  <c:v>-28423458.261188995</c:v>
                </c:pt>
                <c:pt idx="16757">
                  <c:v>-28457815.246482</c:v>
                </c:pt>
                <c:pt idx="16758">
                  <c:v>-28491973.239517</c:v>
                </c:pt>
                <c:pt idx="16759">
                  <c:v>-28525930.847502999</c:v>
                </c:pt>
                <c:pt idx="16760">
                  <c:v>-28559686.663706001</c:v>
                </c:pt>
                <c:pt idx="16761">
                  <c:v>-28593239.267246995</c:v>
                </c:pt>
                <c:pt idx="16762">
                  <c:v>-28626587.222904</c:v>
                </c:pt>
                <c:pt idx="16763">
                  <c:v>-28659729.080912996</c:v>
                </c:pt>
                <c:pt idx="16764">
                  <c:v>-28692663.376756005</c:v>
                </c:pt>
                <c:pt idx="16765">
                  <c:v>-28725388.630953003</c:v>
                </c:pt>
                <c:pt idx="16766">
                  <c:v>-28757903.348853</c:v>
                </c:pt>
                <c:pt idx="16767">
                  <c:v>-28790206.020404998</c:v>
                </c:pt>
                <c:pt idx="16768">
                  <c:v>-28822295.119950004</c:v>
                </c:pt>
                <c:pt idx="16769">
                  <c:v>-28854169.105981998</c:v>
                </c:pt>
                <c:pt idx="16770">
                  <c:v>-28885826.420927998</c:v>
                </c:pt>
                <c:pt idx="16771">
                  <c:v>-28917265.490907997</c:v>
                </c:pt>
                <c:pt idx="16772">
                  <c:v>-28948484.725500997</c:v>
                </c:pt>
                <c:pt idx="16773">
                  <c:v>-28979482.517496001</c:v>
                </c:pt>
                <c:pt idx="16774">
                  <c:v>-29010257.242650997</c:v>
                </c:pt>
                <c:pt idx="16775">
                  <c:v>-29040807.259436</c:v>
                </c:pt>
                <c:pt idx="16776">
                  <c:v>-29071130.908778995</c:v>
                </c:pt>
                <c:pt idx="16777">
                  <c:v>-29101226.513802998</c:v>
                </c:pt>
                <c:pt idx="16778">
                  <c:v>-29131092.379561</c:v>
                </c:pt>
                <c:pt idx="16779">
                  <c:v>-29160726.792762</c:v>
                </c:pt>
                <c:pt idx="16780">
                  <c:v>-29190128.021493997</c:v>
                </c:pt>
                <c:pt idx="16781">
                  <c:v>-29219294.314946003</c:v>
                </c:pt>
                <c:pt idx="16782">
                  <c:v>-29248223.903115995</c:v>
                </c:pt>
                <c:pt idx="16783">
                  <c:v>-29276914.996517997</c:v>
                </c:pt>
                <c:pt idx="16784">
                  <c:v>-29305365.785887994</c:v>
                </c:pt>
                <c:pt idx="16785">
                  <c:v>-29333574.441871993</c:v>
                </c:pt>
                <c:pt idx="16786">
                  <c:v>-29361539.114722002</c:v>
                </c:pt>
                <c:pt idx="16787">
                  <c:v>-29389257.933974002</c:v>
                </c:pt>
                <c:pt idx="16788">
                  <c:v>-29416729.008132003</c:v>
                </c:pt>
                <c:pt idx="16789">
                  <c:v>-29443950.424329001</c:v>
                </c:pt>
                <c:pt idx="16790">
                  <c:v>-29470920.248001002</c:v>
                </c:pt>
                <c:pt idx="16791">
                  <c:v>-29497636.522535998</c:v>
                </c:pt>
                <c:pt idx="16792">
                  <c:v>-29524097.268930998</c:v>
                </c:pt>
                <c:pt idx="16793">
                  <c:v>-29550300.485431992</c:v>
                </c:pt>
                <c:pt idx="16794">
                  <c:v>-29576244.147172999</c:v>
                </c:pt>
                <c:pt idx="16795">
                  <c:v>-29601926.205799997</c:v>
                </c:pt>
                <c:pt idx="16796">
                  <c:v>-29627344.589096997</c:v>
                </c:pt>
                <c:pt idx="16797">
                  <c:v>-29652497.200600997</c:v>
                </c:pt>
                <c:pt idx="16798">
                  <c:v>-29677381.919199001</c:v>
                </c:pt>
                <c:pt idx="16799">
                  <c:v>-29701996.598738</c:v>
                </c:pt>
                <c:pt idx="16800">
                  <c:v>-29726339.067602996</c:v>
                </c:pt>
                <c:pt idx="16801">
                  <c:v>-29750407.128304005</c:v>
                </c:pt>
                <c:pt idx="16802">
                  <c:v>-29774198.557045002</c:v>
                </c:pt>
                <c:pt idx="16803">
                  <c:v>-29797711.103289999</c:v>
                </c:pt>
                <c:pt idx="16804">
                  <c:v>-29820942.489312995</c:v>
                </c:pt>
                <c:pt idx="16805">
                  <c:v>-29843890.409744997</c:v>
                </c:pt>
                <c:pt idx="16806">
                  <c:v>-29866552.531105999</c:v>
                </c:pt>
                <c:pt idx="16807">
                  <c:v>-29888926.491330002</c:v>
                </c:pt>
                <c:pt idx="16808">
                  <c:v>-29911009.899282999</c:v>
                </c:pt>
                <c:pt idx="16809">
                  <c:v>-29932800.334261999</c:v>
                </c:pt>
                <c:pt idx="16810">
                  <c:v>-29954295.345487997</c:v>
                </c:pt>
                <c:pt idx="16811">
                  <c:v>-29975492.451593995</c:v>
                </c:pt>
                <c:pt idx="16812">
                  <c:v>-29996389.140087001</c:v>
                </c:pt>
                <c:pt idx="16813">
                  <c:v>-30016982.866814997</c:v>
                </c:pt>
                <c:pt idx="16814">
                  <c:v>-30037271.055408996</c:v>
                </c:pt>
                <c:pt idx="16815">
                  <c:v>-30057251.096719</c:v>
                </c:pt>
                <c:pt idx="16816">
                  <c:v>-30076920.348237</c:v>
                </c:pt>
                <c:pt idx="16817">
                  <c:v>-30096276.133505005</c:v>
                </c:pt>
                <c:pt idx="16818">
                  <c:v>-30115315.741512995</c:v>
                </c:pt>
                <c:pt idx="16819">
                  <c:v>-30134036.426078998</c:v>
                </c:pt>
                <c:pt idx="16820">
                  <c:v>-30152435.405217994</c:v>
                </c:pt>
                <c:pt idx="16821">
                  <c:v>-30170509.860497002</c:v>
                </c:pt>
                <c:pt idx="16822">
                  <c:v>-30188256.936370999</c:v>
                </c:pt>
                <c:pt idx="16823">
                  <c:v>-30205673.73951</c:v>
                </c:pt>
                <c:pt idx="16824">
                  <c:v>-30222757.338105004</c:v>
                </c:pt>
                <c:pt idx="16825">
                  <c:v>-30239504.761162996</c:v>
                </c:pt>
                <c:pt idx="16826">
                  <c:v>-30255912.997776996</c:v>
                </c:pt>
                <c:pt idx="16827">
                  <c:v>-30271978.99639</c:v>
                </c:pt>
                <c:pt idx="16828">
                  <c:v>-30287699.664030001</c:v>
                </c:pt>
                <c:pt idx="16829">
                  <c:v>-30303071.865540002</c:v>
                </c:pt>
                <c:pt idx="16830">
                  <c:v>-30318092.422775995</c:v>
                </c:pt>
                <c:pt idx="16831">
                  <c:v>-30332758.113795001</c:v>
                </c:pt>
                <c:pt idx="16832">
                  <c:v>-30347065.672022004</c:v>
                </c:pt>
                <c:pt idx="16833">
                  <c:v>-30361011.785388995</c:v>
                </c:pt>
                <c:pt idx="16834">
                  <c:v>-30374593.095467996</c:v>
                </c:pt>
                <c:pt idx="16835">
                  <c:v>-30387806.196570005</c:v>
                </c:pt>
                <c:pt idx="16836">
                  <c:v>-30400647.634823002</c:v>
                </c:pt>
                <c:pt idx="16837">
                  <c:v>-30413113.907234997</c:v>
                </c:pt>
                <c:pt idx="16838">
                  <c:v>-30425201.460728996</c:v>
                </c:pt>
                <c:pt idx="16839">
                  <c:v>-30436906.691149</c:v>
                </c:pt>
                <c:pt idx="16840">
                  <c:v>-30448225.942249995</c:v>
                </c:pt>
                <c:pt idx="16841">
                  <c:v>-30459155.504657999</c:v>
                </c:pt>
                <c:pt idx="16842">
                  <c:v>-30469691.614801999</c:v>
                </c:pt>
                <c:pt idx="16843">
                  <c:v>-30479830.453822996</c:v>
                </c:pt>
                <c:pt idx="16844">
                  <c:v>-30489568.146447998</c:v>
                </c:pt>
                <c:pt idx="16845">
                  <c:v>-30498900.759847995</c:v>
                </c:pt>
                <c:pt idx="16846">
                  <c:v>-30507824.302447997</c:v>
                </c:pt>
                <c:pt idx="16847">
                  <c:v>-30516334.722725999</c:v>
                </c:pt>
                <c:pt idx="16848">
                  <c:v>-30524427.907959998</c:v>
                </c:pt>
                <c:pt idx="16849">
                  <c:v>-30532099.682962</c:v>
                </c:pt>
                <c:pt idx="16850">
                  <c:v>-30539345.808763001</c:v>
                </c:pt>
                <c:pt idx="16851">
                  <c:v>-30546161.981268991</c:v>
                </c:pt>
                <c:pt idx="16852">
                  <c:v>-30552543.829884</c:v>
                </c:pt>
                <c:pt idx="16853">
                  <c:v>-30558486.91609</c:v>
                </c:pt>
                <c:pt idx="16854">
                  <c:v>-30563986.731991995</c:v>
                </c:pt>
                <c:pt idx="16855">
                  <c:v>-30569038.698821001</c:v>
                </c:pt>
                <c:pt idx="16856">
                  <c:v>-30573638.165399</c:v>
                </c:pt>
                <c:pt idx="16857">
                  <c:v>-30577780.40656</c:v>
                </c:pt>
                <c:pt idx="16858">
                  <c:v>-30581460.621525999</c:v>
                </c:pt>
                <c:pt idx="16859">
                  <c:v>-30584673.932240002</c:v>
                </c:pt>
                <c:pt idx="16860">
                  <c:v>-30587415.381648991</c:v>
                </c:pt>
                <c:pt idx="16861">
                  <c:v>-30589679.931941997</c:v>
                </c:pt>
                <c:pt idx="16862">
                  <c:v>-30591462.462738995</c:v>
                </c:pt>
                <c:pt idx="16863">
                  <c:v>-30592757.769219995</c:v>
                </c:pt>
                <c:pt idx="16864">
                  <c:v>-30593560.560210995</c:v>
                </c:pt>
                <c:pt idx="16865">
                  <c:v>-30593865.456207</c:v>
                </c:pt>
                <c:pt idx="16866">
                  <c:v>-30593666.987338997</c:v>
                </c:pt>
                <c:pt idx="16867">
                  <c:v>-30592959.591286998</c:v>
                </c:pt>
                <c:pt idx="16868">
                  <c:v>-30591737.611122005</c:v>
                </c:pt>
                <c:pt idx="16869">
                  <c:v>-30589995.293092996</c:v>
                </c:pt>
                <c:pt idx="16870">
                  <c:v>-30587726.784340002</c:v>
                </c:pt>
                <c:pt idx="16871">
                  <c:v>-30584926.130546004</c:v>
                </c:pt>
                <c:pt idx="16872">
                  <c:v>-30581587.273513995</c:v>
                </c:pt>
                <c:pt idx="16873">
                  <c:v>-30577704.048667997</c:v>
                </c:pt>
                <c:pt idx="16874">
                  <c:v>-30573270.182484999</c:v>
                </c:pt>
                <c:pt idx="16875">
                  <c:v>-30568279.289836995</c:v>
                </c:pt>
                <c:pt idx="16876">
                  <c:v>-30562724.871265002</c:v>
                </c:pt>
                <c:pt idx="16877">
                  <c:v>-30556600.310153004</c:v>
                </c:pt>
                <c:pt idx="16878">
                  <c:v>-30549898.869825002</c:v>
                </c:pt>
                <c:pt idx="16879">
                  <c:v>-30542613.690540999</c:v>
                </c:pt>
                <c:pt idx="16880">
                  <c:v>-30534737.786406998</c:v>
                </c:pt>
                <c:pt idx="16881">
                  <c:v>-30526264.042179</c:v>
                </c:pt>
                <c:pt idx="16882">
                  <c:v>-30517185.209962998</c:v>
                </c:pt>
                <c:pt idx="16883">
                  <c:v>-30507493.905817993</c:v>
                </c:pt>
                <c:pt idx="16884">
                  <c:v>-30497182.606235001</c:v>
                </c:pt>
                <c:pt idx="16885">
                  <c:v>-30486243.644506004</c:v>
                </c:pt>
                <c:pt idx="16886">
                  <c:v>-30474669.206976999</c:v>
                </c:pt>
                <c:pt idx="16887">
                  <c:v>-30462451.329172</c:v>
                </c:pt>
                <c:pt idx="16888">
                  <c:v>-30449581.891782001</c:v>
                </c:pt>
                <c:pt idx="16889">
                  <c:v>-30436052.616525009</c:v>
                </c:pt>
                <c:pt idx="16890">
                  <c:v>-30421855.061867993</c:v>
                </c:pt>
                <c:pt idx="16891">
                  <c:v>-30406980.618589003</c:v>
                </c:pt>
                <c:pt idx="16892">
                  <c:v>-30391420.505201995</c:v>
                </c:pt>
                <c:pt idx="16893">
                  <c:v>-30375165.763208997</c:v>
                </c:pt>
                <c:pt idx="16894">
                  <c:v>-30358207.252195999</c:v>
                </c:pt>
                <c:pt idx="16895">
                  <c:v>-30340535.644746006</c:v>
                </c:pt>
                <c:pt idx="16896">
                  <c:v>-30322141.421180997</c:v>
                </c:pt>
                <c:pt idx="16897">
                  <c:v>-30303014.86411</c:v>
                </c:pt>
                <c:pt idx="16898">
                  <c:v>-30283146.052777998</c:v>
                </c:pt>
                <c:pt idx="16899">
                  <c:v>-30262524.857214998</c:v>
                </c:pt>
                <c:pt idx="16900">
                  <c:v>-30241140.932169005</c:v>
                </c:pt>
                <c:pt idx="16901">
                  <c:v>-30218983.710810997</c:v>
                </c:pt>
                <c:pt idx="16902">
                  <c:v>-30196042.39821</c:v>
                </c:pt>
                <c:pt idx="16903">
                  <c:v>-30172305.964563996</c:v>
                </c:pt>
                <c:pt idx="16904">
                  <c:v>-30147763.138169009</c:v>
                </c:pt>
                <c:pt idx="16905">
                  <c:v>-30122402.398125004</c:v>
                </c:pt>
                <c:pt idx="16906">
                  <c:v>-30096211.966763996</c:v>
                </c:pt>
                <c:pt idx="16907">
                  <c:v>-30069179.801778995</c:v>
                </c:pt>
                <c:pt idx="16908">
                  <c:v>-30041293.588048995</c:v>
                </c:pt>
                <c:pt idx="16909">
                  <c:v>-30012540.729141995</c:v>
                </c:pt>
                <c:pt idx="16910">
                  <c:v>-29982908.338481005</c:v>
                </c:pt>
                <c:pt idx="16911">
                  <c:v>-29952383.230160005</c:v>
                </c:pt>
                <c:pt idx="16912">
                  <c:v>-29920951.909377996</c:v>
                </c:pt>
                <c:pt idx="16913">
                  <c:v>-29888600.562500998</c:v>
                </c:pt>
                <c:pt idx="16914">
                  <c:v>-29855315.046704005</c:v>
                </c:pt>
                <c:pt idx="16915">
                  <c:v>-29821080.879186004</c:v>
                </c:pt>
                <c:pt idx="16916">
                  <c:v>-29785883.225941997</c:v>
                </c:pt>
                <c:pt idx="16917">
                  <c:v>-29749706.890053</c:v>
                </c:pt>
                <c:pt idx="16918">
                  <c:v>-29712536.299488995</c:v>
                </c:pt>
                <c:pt idx="16919">
                  <c:v>-29674355.494377997</c:v>
                </c:pt>
                <c:pt idx="16920">
                  <c:v>-29635148.113738</c:v>
                </c:pt>
                <c:pt idx="16921">
                  <c:v>-29594897.381617993</c:v>
                </c:pt>
                <c:pt idx="16922">
                  <c:v>-29553586.092638995</c:v>
                </c:pt>
                <c:pt idx="16923">
                  <c:v>-29511196.596889999</c:v>
                </c:pt>
                <c:pt idx="16924">
                  <c:v>-29467710.784140997</c:v>
                </c:pt>
                <c:pt idx="16925">
                  <c:v>-29423110.067356005</c:v>
                </c:pt>
                <c:pt idx="16926">
                  <c:v>-29377375.365437996</c:v>
                </c:pt>
                <c:pt idx="16927">
                  <c:v>-29330487.085192997</c:v>
                </c:pt>
                <c:pt idx="16928">
                  <c:v>-29282425.102441002</c:v>
                </c:pt>
                <c:pt idx="16929">
                  <c:v>-29233168.742253002</c:v>
                </c:pt>
                <c:pt idx="16930">
                  <c:v>-29182696.758244999</c:v>
                </c:pt>
                <c:pt idx="16931">
                  <c:v>-29130987.310874999</c:v>
                </c:pt>
                <c:pt idx="16932">
                  <c:v>-29078017.944704</c:v>
                </c:pt>
                <c:pt idx="16933">
                  <c:v>-29023765.56453</c:v>
                </c:pt>
                <c:pt idx="16934">
                  <c:v>-28968206.410360001</c:v>
                </c:pt>
                <c:pt idx="16935">
                  <c:v>-28911316.031121001</c:v>
                </c:pt>
                <c:pt idx="16936">
                  <c:v>-28853069.257059</c:v>
                </c:pt>
                <c:pt idx="16937">
                  <c:v>-28793440.170723002</c:v>
                </c:pt>
                <c:pt idx="16938">
                  <c:v>-28732402.076464999</c:v>
                </c:pt>
                <c:pt idx="16939">
                  <c:v>-28669927.468353</c:v>
                </c:pt>
                <c:pt idx="16940">
                  <c:v>-28605987.996396001</c:v>
                </c:pt>
                <c:pt idx="16941">
                  <c:v>-28540554.430977996</c:v>
                </c:pt>
                <c:pt idx="16942">
                  <c:v>-28473596.625387006</c:v>
                </c:pt>
                <c:pt idx="16943">
                  <c:v>-28405083.476303998</c:v>
                </c:pt>
                <c:pt idx="16944">
                  <c:v>-28334982.882127002</c:v>
                </c:pt>
                <c:pt idx="16945">
                  <c:v>-28263261.698986005</c:v>
                </c:pt>
                <c:pt idx="16946">
                  <c:v>-28189885.694286004</c:v>
                </c:pt>
                <c:pt idx="16947">
                  <c:v>-28114819.497609995</c:v>
                </c:pt>
                <c:pt idx="16948">
                  <c:v>-28038026.548810996</c:v>
                </c:pt>
                <c:pt idx="16949">
                  <c:v>-27959469.043081995</c:v>
                </c:pt>
                <c:pt idx="16950">
                  <c:v>-27879107.872793</c:v>
                </c:pt>
                <c:pt idx="16951">
                  <c:v>-27796902.565879997</c:v>
                </c:pt>
                <c:pt idx="16952">
                  <c:v>-27712811.220509</c:v>
                </c:pt>
                <c:pt idx="16953">
                  <c:v>-27626790.435764</c:v>
                </c:pt>
                <c:pt idx="16954">
                  <c:v>-27538795.238058001</c:v>
                </c:pt>
                <c:pt idx="16955">
                  <c:v>-27448779.002939999</c:v>
                </c:pt>
                <c:pt idx="16956">
                  <c:v>-27356693.371952999</c:v>
                </c:pt>
                <c:pt idx="16957">
                  <c:v>-27262488.164167006</c:v>
                </c:pt>
                <c:pt idx="16958">
                  <c:v>-27166111.281956997</c:v>
                </c:pt>
                <c:pt idx="16959">
                  <c:v>-27067508.610588003</c:v>
                </c:pt>
                <c:pt idx="16960">
                  <c:v>-26966623.9111</c:v>
                </c:pt>
                <c:pt idx="16961">
                  <c:v>-26863398.705952</c:v>
                </c:pt>
                <c:pt idx="16962">
                  <c:v>-26757772.156835999</c:v>
                </c:pt>
                <c:pt idx="16963">
                  <c:v>-26649680.933998995</c:v>
                </c:pt>
                <c:pt idx="16964">
                  <c:v>-26539059.076361001</c:v>
                </c:pt>
                <c:pt idx="16965">
                  <c:v>-26425837.841644995</c:v>
                </c:pt>
                <c:pt idx="16966">
                  <c:v>-26309945.545641996</c:v>
                </c:pt>
                <c:pt idx="16967">
                  <c:v>-26191307.389661998</c:v>
                </c:pt>
                <c:pt idx="16968">
                  <c:v>-26069845.275110997</c:v>
                </c:pt>
                <c:pt idx="16969">
                  <c:v>-25945477.604031</c:v>
                </c:pt>
                <c:pt idx="16970">
                  <c:v>-25818119.064307999</c:v>
                </c:pt>
                <c:pt idx="16971">
                  <c:v>-25687680.398118999</c:v>
                </c:pt>
                <c:pt idx="16972">
                  <c:v>-25554068.152029004</c:v>
                </c:pt>
                <c:pt idx="16973">
                  <c:v>-25417184.406972997</c:v>
                </c:pt>
                <c:pt idx="16974">
                  <c:v>-25276926.486150999</c:v>
                </c:pt>
                <c:pt idx="16975">
                  <c:v>-25133186.638663001</c:v>
                </c:pt>
                <c:pt idx="16976">
                  <c:v>-24985851.69641</c:v>
                </c:pt>
                <c:pt idx="16977">
                  <c:v>-24834802.701548997</c:v>
                </c:pt>
                <c:pt idx="16978">
                  <c:v>-24679914.501418997</c:v>
                </c:pt>
                <c:pt idx="16979">
                  <c:v>-24521055.307511002</c:v>
                </c:pt>
                <c:pt idx="16980">
                  <c:v>-24358086.214595001</c:v>
                </c:pt>
                <c:pt idx="16981">
                  <c:v>-24190860.675672997</c:v>
                </c:pt>
                <c:pt idx="16982">
                  <c:v>-24019223.927820995</c:v>
                </c:pt>
                <c:pt idx="16983">
                  <c:v>-23843012.363377996</c:v>
                </c:pt>
                <c:pt idx="16984">
                  <c:v>-23662052.840190001</c:v>
                </c:pt>
                <c:pt idx="16985">
                  <c:v>-23476161.923778996</c:v>
                </c:pt>
                <c:pt idx="16986">
                  <c:v>-23285145.053314</c:v>
                </c:pt>
                <c:pt idx="16987">
                  <c:v>-23088795.622159004</c:v>
                </c:pt>
                <c:pt idx="16988">
                  <c:v>-22886893.962446995</c:v>
                </c:pt>
                <c:pt idx="16989">
                  <c:v>-22679206.221639995</c:v>
                </c:pt>
                <c:pt idx="16990">
                  <c:v>-22465483.117235001</c:v>
                </c:pt>
                <c:pt idx="16991">
                  <c:v>-22245458.553792998</c:v>
                </c:pt>
                <c:pt idx="16992">
                  <c:v>-22018848.084013995</c:v>
                </c:pt>
                <c:pt idx="16993">
                  <c:v>-21785347.192840997</c:v>
                </c:pt>
                <c:pt idx="16994">
                  <c:v>-21544629.380310997</c:v>
                </c:pt>
                <c:pt idx="16995">
                  <c:v>-21296344.015016001</c:v>
                </c:pt>
                <c:pt idx="16996">
                  <c:v>-21040113.925614994</c:v>
                </c:pt>
                <c:pt idx="16997">
                  <c:v>-20775532.692542005</c:v>
                </c:pt>
                <c:pt idx="16998">
                  <c:v>-20502161.595914997</c:v>
                </c:pt>
                <c:pt idx="16999">
                  <c:v>-20219526.168416001</c:v>
                </c:pt>
                <c:pt idx="17000">
                  <c:v>-19927112.293446995</c:v>
                </c:pt>
                <c:pt idx="17001">
                  <c:v>-19624361.778976999</c:v>
                </c:pt>
                <c:pt idx="17002">
                  <c:v>-19310667.325973995</c:v>
                </c:pt>
                <c:pt idx="17003">
                  <c:v>-18985366.797026001</c:v>
                </c:pt>
                <c:pt idx="17004">
                  <c:v>-18647736.675474998</c:v>
                </c:pt>
                <c:pt idx="17005">
                  <c:v>-18296984.588226005</c:v>
                </c:pt>
                <c:pt idx="17006">
                  <c:v>-17932240.746378995</c:v>
                </c:pt>
                <c:pt idx="17007">
                  <c:v>-17552548.137667</c:v>
                </c:pt>
                <c:pt idx="17008">
                  <c:v>-17156851.284538995</c:v>
                </c:pt>
                <c:pt idx="17009">
                  <c:v>-16743983.364039002</c:v>
                </c:pt>
                <c:pt idx="17010">
                  <c:v>-16312651.474807002</c:v>
                </c:pt>
                <c:pt idx="17011">
                  <c:v>-15861419.840195999</c:v>
                </c:pt>
                <c:pt idx="17012">
                  <c:v>-15388690.767826999</c:v>
                </c:pt>
                <c:pt idx="17013">
                  <c:v>-14892683.267101998</c:v>
                </c:pt>
                <c:pt idx="17014">
                  <c:v>-14371409.393964</c:v>
                </c:pt>
                <c:pt idx="17015">
                  <c:v>-13822648.707712</c:v>
                </c:pt>
                <c:pt idx="17016">
                  <c:v>-13243921.786849</c:v>
                </c:pt>
                <c:pt idx="17017">
                  <c:v>-12632464.719865998</c:v>
                </c:pt>
                <c:pt idx="17018">
                  <c:v>-11985208.113979002</c:v>
                </c:pt>
                <c:pt idx="17019">
                  <c:v>-11298766.834088001</c:v>
                </c:pt>
                <c:pt idx="17020">
                  <c:v>-10569450.948066998</c:v>
                </c:pt>
                <c:pt idx="17021">
                  <c:v>-9793314.9255550001</c:v>
                </c:pt>
                <c:pt idx="17022">
                  <c:v>-8966271.7187249959</c:v>
                </c:pt>
                <c:pt idx="17023">
                  <c:v>-8084311.0412280001</c:v>
                </c:pt>
                <c:pt idx="17024">
                  <c:v>-7143874.906355001</c:v>
                </c:pt>
                <c:pt idx="17025">
                  <c:v>-6142450.9266640004</c:v>
                </c:pt>
                <c:pt idx="17026">
                  <c:v>-5079427.5663480004</c:v>
                </c:pt>
                <c:pt idx="17027">
                  <c:v>-3957185.2642850005</c:v>
                </c:pt>
                <c:pt idx="17028">
                  <c:v>-2782242.2568999999</c:v>
                </c:pt>
                <c:pt idx="17029">
                  <c:v>-1566049.4695430002</c:v>
                </c:pt>
                <c:pt idx="17030">
                  <c:v>-324870.06690399995</c:v>
                </c:pt>
                <c:pt idx="17031">
                  <c:v>921666.77718999982</c:v>
                </c:pt>
                <c:pt idx="17032">
                  <c:v>2153163.1661609998</c:v>
                </c:pt>
                <c:pt idx="17033">
                  <c:v>3351336.677015</c:v>
                </c:pt>
                <c:pt idx="17034">
                  <c:v>4502136.2200790001</c:v>
                </c:pt>
                <c:pt idx="17035">
                  <c:v>5596529.8307329994</c:v>
                </c:pt>
                <c:pt idx="17036">
                  <c:v>6630115.4344160007</c:v>
                </c:pt>
                <c:pt idx="17037">
                  <c:v>7602092.9052809998</c:v>
                </c:pt>
                <c:pt idx="17038">
                  <c:v>8514108.4314130004</c:v>
                </c:pt>
                <c:pt idx="17039">
                  <c:v>9369265.5789049976</c:v>
                </c:pt>
                <c:pt idx="17040">
                  <c:v>10171398.347364996</c:v>
                </c:pt>
                <c:pt idx="17041">
                  <c:v>10924589.609565996</c:v>
                </c:pt>
                <c:pt idx="17042">
                  <c:v>11632878.327195998</c:v>
                </c:pt>
                <c:pt idx="17043">
                  <c:v>12300097.012824997</c:v>
                </c:pt>
                <c:pt idx="17044">
                  <c:v>12929792.806329001</c:v>
                </c:pt>
                <c:pt idx="17045">
                  <c:v>13525199.266481001</c:v>
                </c:pt>
                <c:pt idx="17046">
                  <c:v>14089237.249159001</c:v>
                </c:pt>
                <c:pt idx="17047">
                  <c:v>14624531.310967</c:v>
                </c:pt>
                <c:pt idx="17048">
                  <c:v>15133433.446794998</c:v>
                </c:pt>
                <c:pt idx="17049">
                  <c:v>15618049.389121</c:v>
                </c:pt>
                <c:pt idx="17050">
                  <c:v>16080264.808700003</c:v>
                </c:pt>
                <c:pt idx="17051">
                  <c:v>16521770.029182</c:v>
                </c:pt>
                <c:pt idx="17052">
                  <c:v>16944082.617284004</c:v>
                </c:pt>
                <c:pt idx="17053">
                  <c:v>17348567.638520002</c:v>
                </c:pt>
                <c:pt idx="17054">
                  <c:v>17736455.603558999</c:v>
                </c:pt>
                <c:pt idx="17055">
                  <c:v>18108858.250737</c:v>
                </c:pt>
                <c:pt idx="17056">
                  <c:v>18466782.363999002</c:v>
                </c:pt>
                <c:pt idx="17057">
                  <c:v>18811141.841510996</c:v>
                </c:pt>
                <c:pt idx="17058">
                  <c:v>19142768.225683995</c:v>
                </c:pt>
                <c:pt idx="17059">
                  <c:v>19462419.890485</c:v>
                </c:pt>
                <c:pt idx="17060">
                  <c:v>19770790.062693994</c:v>
                </c:pt>
                <c:pt idx="17061">
                  <c:v>20068513.833335001</c:v>
                </c:pt>
                <c:pt idx="17062">
                  <c:v>20356174.295853995</c:v>
                </c:pt>
                <c:pt idx="17063">
                  <c:v>20634307.929389998</c:v>
                </c:pt>
                <c:pt idx="17064">
                  <c:v>20903409.329270002</c:v>
                </c:pt>
                <c:pt idx="17065">
                  <c:v>21163935.372497</c:v>
                </c:pt>
                <c:pt idx="17066">
                  <c:v>21416308.893616997</c:v>
                </c:pt>
                <c:pt idx="17067">
                  <c:v>21660921.935613997</c:v>
                </c:pt>
                <c:pt idx="17068">
                  <c:v>21898138.631307002</c:v>
                </c:pt>
                <c:pt idx="17069">
                  <c:v>22128297.762862995</c:v>
                </c:pt>
                <c:pt idx="17070">
                  <c:v>22351715.040360998</c:v>
                </c:pt>
                <c:pt idx="17071">
                  <c:v>22568685.134610999</c:v>
                </c:pt>
                <c:pt idx="17072">
                  <c:v>22779483.494599</c:v>
                </c:pt>
                <c:pt idx="17073">
                  <c:v>22984367.975733995</c:v>
                </c:pt>
                <c:pt idx="17074">
                  <c:v>23183580.301592998</c:v>
                </c:pt>
                <c:pt idx="17075">
                  <c:v>23377347.378784005</c:v>
                </c:pt>
                <c:pt idx="17076">
                  <c:v>23565882.481989995</c:v>
                </c:pt>
                <c:pt idx="17077">
                  <c:v>23749386.324034005</c:v>
                </c:pt>
                <c:pt idx="17078">
                  <c:v>23928048.023900997</c:v>
                </c:pt>
                <c:pt idx="17079">
                  <c:v>24102045.984013997</c:v>
                </c:pt>
                <c:pt idx="17080">
                  <c:v>24271548.686667997</c:v>
                </c:pt>
                <c:pt idx="17081">
                  <c:v>24436715.418285001</c:v>
                </c:pt>
                <c:pt idx="17082">
                  <c:v>24597696.929122999</c:v>
                </c:pt>
                <c:pt idx="17083">
                  <c:v>24754636.035157003</c:v>
                </c:pt>
                <c:pt idx="17084">
                  <c:v>24907668.168048002</c:v>
                </c:pt>
                <c:pt idx="17085">
                  <c:v>25056921.87844</c:v>
                </c:pt>
                <c:pt idx="17086">
                  <c:v>25202519.297226001</c:v>
                </c:pt>
                <c:pt idx="17087">
                  <c:v>25344576.558890998</c:v>
                </c:pt>
                <c:pt idx="17088">
                  <c:v>25483204.190590005</c:v>
                </c:pt>
                <c:pt idx="17089">
                  <c:v>25618507.470215995</c:v>
                </c:pt>
                <c:pt idx="17090">
                  <c:v>25750586.756368</c:v>
                </c:pt>
                <c:pt idx="17091">
                  <c:v>25879537.792796999</c:v>
                </c:pt>
                <c:pt idx="17092">
                  <c:v>26005451.989665996</c:v>
                </c:pt>
                <c:pt idx="17093">
                  <c:v>26128416.683696002</c:v>
                </c:pt>
                <c:pt idx="17094">
                  <c:v>26248515.379066005</c:v>
                </c:pt>
                <c:pt idx="17095">
                  <c:v>26365827.970741995</c:v>
                </c:pt>
                <c:pt idx="17096">
                  <c:v>26480430.951756001</c:v>
                </c:pt>
                <c:pt idx="17097">
                  <c:v>26592397.605777998</c:v>
                </c:pt>
                <c:pt idx="17098">
                  <c:v>26701798.186239</c:v>
                </c:pt>
                <c:pt idx="17099">
                  <c:v>26808700.083084997</c:v>
                </c:pt>
                <c:pt idx="17100">
                  <c:v>26913167.978193998</c:v>
                </c:pt>
                <c:pt idx="17101">
                  <c:v>27015263.990357999</c:v>
                </c:pt>
                <c:pt idx="17102">
                  <c:v>27115047.810656004</c:v>
                </c:pt>
                <c:pt idx="17103">
                  <c:v>27212576.828979</c:v>
                </c:pt>
                <c:pt idx="17104">
                  <c:v>27307906.252385005</c:v>
                </c:pt>
                <c:pt idx="17105">
                  <c:v>27401089.215912998</c:v>
                </c:pt>
                <c:pt idx="17106">
                  <c:v>27492176.886424001</c:v>
                </c:pt>
                <c:pt idx="17107">
                  <c:v>27581218.559985001</c:v>
                </c:pt>
                <c:pt idx="17108">
                  <c:v>27668261.753280997</c:v>
                </c:pt>
                <c:pt idx="17109">
                  <c:v>27753352.289484002</c:v>
                </c:pt>
                <c:pt idx="17110">
                  <c:v>27836534.378968</c:v>
                </c:pt>
                <c:pt idx="17111">
                  <c:v>27917850.695261002</c:v>
                </c:pt>
                <c:pt idx="17112">
                  <c:v>27997342.446547002</c:v>
                </c:pt>
                <c:pt idx="17113">
                  <c:v>28075049.443028998</c:v>
                </c:pt>
                <c:pt idx="17114">
                  <c:v>28151010.160454001</c:v>
                </c:pt>
                <c:pt idx="17115">
                  <c:v>28225261.800040998</c:v>
                </c:pt>
                <c:pt idx="17116">
                  <c:v>28297840.345060997</c:v>
                </c:pt>
                <c:pt idx="17117">
                  <c:v>28368780.614300005</c:v>
                </c:pt>
                <c:pt idx="17118">
                  <c:v>28438116.312594004</c:v>
                </c:pt>
                <c:pt idx="17119">
                  <c:v>28505880.078636006</c:v>
                </c:pt>
                <c:pt idx="17120">
                  <c:v>28572103.530232001</c:v>
                </c:pt>
                <c:pt idx="17121">
                  <c:v>28636817.307157002</c:v>
                </c:pt>
                <c:pt idx="17122">
                  <c:v>28700051.111779001</c:v>
                </c:pt>
                <c:pt idx="17123">
                  <c:v>28761833.747574002</c:v>
                </c:pt>
                <c:pt idx="17124">
                  <c:v>28822193.155670997</c:v>
                </c:pt>
                <c:pt idx="17125">
                  <c:v>28881156.449542996</c:v>
                </c:pt>
                <c:pt idx="17126">
                  <c:v>28938749.947961997</c:v>
                </c:pt>
                <c:pt idx="17127">
                  <c:v>28994999.206314001</c:v>
                </c:pt>
                <c:pt idx="17128">
                  <c:v>29049929.046372999</c:v>
                </c:pt>
                <c:pt idx="17129">
                  <c:v>29103563.584632002</c:v>
                </c:pt>
                <c:pt idx="17130">
                  <c:v>29155926.259264</c:v>
                </c:pt>
                <c:pt idx="17131">
                  <c:v>29207039.855799001</c:v>
                </c:pt>
                <c:pt idx="17132">
                  <c:v>29256926.531582005</c:v>
                </c:pt>
                <c:pt idx="17133">
                  <c:v>29305607.839097001</c:v>
                </c:pt>
                <c:pt idx="17134">
                  <c:v>29353104.748197999</c:v>
                </c:pt>
                <c:pt idx="17135">
                  <c:v>29399437.667327005</c:v>
                </c:pt>
                <c:pt idx="17136">
                  <c:v>29444626.463763997</c:v>
                </c:pt>
                <c:pt idx="17137">
                  <c:v>29488690.482964002</c:v>
                </c:pt>
                <c:pt idx="17138">
                  <c:v>29531648.567029998</c:v>
                </c:pt>
                <c:pt idx="17139">
                  <c:v>29573519.072370999</c:v>
                </c:pt>
                <c:pt idx="17140">
                  <c:v>29614319.886583999</c:v>
                </c:pt>
                <c:pt idx="17141">
                  <c:v>29654068.444598995</c:v>
                </c:pt>
                <c:pt idx="17142">
                  <c:v>29692781.744135998</c:v>
                </c:pt>
                <c:pt idx="17143">
                  <c:v>29730476.360493995</c:v>
                </c:pt>
                <c:pt idx="17144">
                  <c:v>29767168.460720997</c:v>
                </c:pt>
                <c:pt idx="17145">
                  <c:v>29802873.817182004</c:v>
                </c:pt>
                <c:pt idx="17146">
                  <c:v>29837607.820571002</c:v>
                </c:pt>
                <c:pt idx="17147">
                  <c:v>29871385.492380001</c:v>
                </c:pt>
                <c:pt idx="17148">
                  <c:v>29904221.496856999</c:v>
                </c:pt>
                <c:pt idx="17149">
                  <c:v>29936130.152488999</c:v>
                </c:pt>
                <c:pt idx="17150">
                  <c:v>29967125.443008997</c:v>
                </c:pt>
                <c:pt idx="17151">
                  <c:v>29997221.027972996</c:v>
                </c:pt>
                <c:pt idx="17152">
                  <c:v>30026430.252921</c:v>
                </c:pt>
                <c:pt idx="17153">
                  <c:v>30054766.159128003</c:v>
                </c:pt>
                <c:pt idx="17154">
                  <c:v>30082241.492986999</c:v>
                </c:pt>
                <c:pt idx="17155">
                  <c:v>30108868.715020999</c:v>
                </c:pt>
                <c:pt idx="17156">
                  <c:v>30134660.008560006</c:v>
                </c:pt>
                <c:pt idx="17157">
                  <c:v>30159627.288074002</c:v>
                </c:pt>
                <c:pt idx="17158">
                  <c:v>30183782.207204998</c:v>
                </c:pt>
                <c:pt idx="17159">
                  <c:v>30207136.16649</c:v>
                </c:pt>
                <c:pt idx="17160">
                  <c:v>30229700.320801996</c:v>
                </c:pt>
                <c:pt idx="17161">
                  <c:v>30251485.586516</c:v>
                </c:pt>
                <c:pt idx="17162">
                  <c:v>30272502.648407001</c:v>
                </c:pt>
                <c:pt idx="17163">
                  <c:v>30292761.966309</c:v>
                </c:pt>
                <c:pt idx="17164">
                  <c:v>30312273.781521995</c:v>
                </c:pt>
                <c:pt idx="17165">
                  <c:v>30331048.123002</c:v>
                </c:pt>
                <c:pt idx="17166">
                  <c:v>30349094.813317001</c:v>
                </c:pt>
                <c:pt idx="17167">
                  <c:v>30366423.474408995</c:v>
                </c:pt>
                <c:pt idx="17168">
                  <c:v>30383043.533137999</c:v>
                </c:pt>
                <c:pt idx="17169">
                  <c:v>30398964.226651002</c:v>
                </c:pt>
                <c:pt idx="17170">
                  <c:v>30414194.607551999</c:v>
                </c:pt>
                <c:pt idx="17171">
                  <c:v>30428743.548896998</c:v>
                </c:pt>
                <c:pt idx="17172">
                  <c:v>30442619.749028996</c:v>
                </c:pt>
                <c:pt idx="17173">
                  <c:v>30455831.736239001</c:v>
                </c:pt>
                <c:pt idx="17174">
                  <c:v>30468387.873272996</c:v>
                </c:pt>
                <c:pt idx="17175">
                  <c:v>30480296.361694995</c:v>
                </c:pt>
                <c:pt idx="17176">
                  <c:v>30491565.246098995</c:v>
                </c:pt>
                <c:pt idx="17177">
                  <c:v>30502202.418184005</c:v>
                </c:pt>
                <c:pt idx="17178">
                  <c:v>30512215.620699</c:v>
                </c:pt>
                <c:pt idx="17179">
                  <c:v>30521612.451258995</c:v>
                </c:pt>
                <c:pt idx="17180">
                  <c:v>30530400.366037998</c:v>
                </c:pt>
                <c:pt idx="17181">
                  <c:v>30538586.683340002</c:v>
                </c:pt>
                <c:pt idx="17182">
                  <c:v>30546178.587064002</c:v>
                </c:pt>
                <c:pt idx="17183">
                  <c:v>30553183.130055003</c:v>
                </c:pt>
                <c:pt idx="17184">
                  <c:v>30559607.237353001</c:v>
                </c:pt>
                <c:pt idx="17185">
                  <c:v>30565457.709334999</c:v>
                </c:pt>
                <c:pt idx="17186">
                  <c:v>30570741.224766999</c:v>
                </c:pt>
                <c:pt idx="17187">
                  <c:v>30575464.343756001</c:v>
                </c:pt>
                <c:pt idx="17188">
                  <c:v>30579633.510620005</c:v>
                </c:pt>
                <c:pt idx="17189">
                  <c:v>30583255.056660999</c:v>
                </c:pt>
                <c:pt idx="17190">
                  <c:v>30586335.202858996</c:v>
                </c:pt>
                <c:pt idx="17191">
                  <c:v>30588880.062489998</c:v>
                </c:pt>
                <c:pt idx="17192">
                  <c:v>30590895.643656999</c:v>
                </c:pt>
                <c:pt idx="17193">
                  <c:v>30592387.851752006</c:v>
                </c:pt>
                <c:pt idx="17194">
                  <c:v>30593362.491845991</c:v>
                </c:pt>
                <c:pt idx="17195">
                  <c:v>30593825.271004997</c:v>
                </c:pt>
                <c:pt idx="17196">
                  <c:v>30593781.800542001</c:v>
                </c:pt>
                <c:pt idx="17197">
                  <c:v>30593237.598200999</c:v>
                </c:pt>
                <c:pt idx="17198">
                  <c:v>30592198.090284999</c:v>
                </c:pt>
                <c:pt idx="17199">
                  <c:v>30590668.613713998</c:v>
                </c:pt>
                <c:pt idx="17200">
                  <c:v>30588654.418031</c:v>
                </c:pt>
                <c:pt idx="17201">
                  <c:v>30586160.667351998</c:v>
                </c:pt>
                <c:pt idx="17202">
                  <c:v>30583192.442251995</c:v>
                </c:pt>
                <c:pt idx="17203">
                  <c:v>30579754.741613992</c:v>
                </c:pt>
                <c:pt idx="17204">
                  <c:v>30575852.484412998</c:v>
                </c:pt>
                <c:pt idx="17205">
                  <c:v>30571490.511456005</c:v>
                </c:pt>
                <c:pt idx="17206">
                  <c:v>30566673.587078996</c:v>
                </c:pt>
                <c:pt idx="17207">
                  <c:v>30561406.400784999</c:v>
                </c:pt>
                <c:pt idx="17208">
                  <c:v>30555693.568856001</c:v>
                </c:pt>
                <c:pt idx="17209">
                  <c:v>30549539.635901</c:v>
                </c:pt>
                <c:pt idx="17210">
                  <c:v>30542949.076382004</c:v>
                </c:pt>
                <c:pt idx="17211">
                  <c:v>30535926.296084005</c:v>
                </c:pt>
                <c:pt idx="17212">
                  <c:v>30528475.633555003</c:v>
                </c:pt>
                <c:pt idx="17213">
                  <c:v>30520601.361506</c:v>
                </c:pt>
                <c:pt idx="17214">
                  <c:v>30512307.688172001</c:v>
                </c:pt>
                <c:pt idx="17215">
                  <c:v>30503598.758641995</c:v>
                </c:pt>
                <c:pt idx="17216">
                  <c:v>30494478.656147003</c:v>
                </c:pt>
                <c:pt idx="17217">
                  <c:v>30484951.403327998</c:v>
                </c:pt>
                <c:pt idx="17218">
                  <c:v>30475020.963451996</c:v>
                </c:pt>
                <c:pt idx="17219">
                  <c:v>30464691.241619997</c:v>
                </c:pt>
                <c:pt idx="17220">
                  <c:v>30453966.085924</c:v>
                </c:pt>
                <c:pt idx="17221">
                  <c:v>30442849.288585</c:v>
                </c:pt>
                <c:pt idx="17222">
                  <c:v>30431344.587066997</c:v>
                </c:pt>
                <c:pt idx="17223">
                  <c:v>30419455.665147997</c:v>
                </c:pt>
                <c:pt idx="17224">
                  <c:v>30407186.153979</c:v>
                </c:pt>
                <c:pt idx="17225">
                  <c:v>30394539.633110005</c:v>
                </c:pt>
                <c:pt idx="17226">
                  <c:v>30381519.631492998</c:v>
                </c:pt>
                <c:pt idx="17227">
                  <c:v>30368129.628458001</c:v>
                </c:pt>
                <c:pt idx="17228">
                  <c:v>30354373.054667</c:v>
                </c:pt>
                <c:pt idx="17229">
                  <c:v>30340253.293045998</c:v>
                </c:pt>
                <c:pt idx="17230">
                  <c:v>30325773.679694001</c:v>
                </c:pt>
                <c:pt idx="17231">
                  <c:v>30310937.504764006</c:v>
                </c:pt>
                <c:pt idx="17232">
                  <c:v>30295748.013338</c:v>
                </c:pt>
                <c:pt idx="17233">
                  <c:v>30280208.406261995</c:v>
                </c:pt>
                <c:pt idx="17234">
                  <c:v>30264321.840977997</c:v>
                </c:pt>
                <c:pt idx="17235">
                  <c:v>30248091.432326004</c:v>
                </c:pt>
                <c:pt idx="17236">
                  <c:v>30231520.253334001</c:v>
                </c:pt>
                <c:pt idx="17237">
                  <c:v>30214611.335981</c:v>
                </c:pt>
                <c:pt idx="17238">
                  <c:v>30197367.671953</c:v>
                </c:pt>
                <c:pt idx="17239">
                  <c:v>30179792.213374998</c:v>
                </c:pt>
                <c:pt idx="17240">
                  <c:v>30161887.873525999</c:v>
                </c:pt>
                <c:pt idx="17241">
                  <c:v>30143657.527540997</c:v>
                </c:pt>
                <c:pt idx="17242">
                  <c:v>30125104.013094999</c:v>
                </c:pt>
                <c:pt idx="17243">
                  <c:v>30106230.131069001</c:v>
                </c:pt>
                <c:pt idx="17244">
                  <c:v>30087038.646210998</c:v>
                </c:pt>
                <c:pt idx="17245">
                  <c:v>30067532.287766997</c:v>
                </c:pt>
                <c:pt idx="17246">
                  <c:v>30047713.750110999</c:v>
                </c:pt>
                <c:pt idx="17247">
                  <c:v>30027585.693355005</c:v>
                </c:pt>
                <c:pt idx="17248">
                  <c:v>30007150.743944995</c:v>
                </c:pt>
                <c:pt idx="17249">
                  <c:v>29986411.495250996</c:v>
                </c:pt>
                <c:pt idx="17250">
                  <c:v>29965370.508130003</c:v>
                </c:pt>
                <c:pt idx="17251">
                  <c:v>29944030.311492</c:v>
                </c:pt>
                <c:pt idx="17252">
                  <c:v>29922393.402844995</c:v>
                </c:pt>
                <c:pt idx="17253">
                  <c:v>29900462.248832997</c:v>
                </c:pt>
                <c:pt idx="17254">
                  <c:v>29878239.285752997</c:v>
                </c:pt>
                <c:pt idx="17255">
                  <c:v>29855726.920074996</c:v>
                </c:pt>
                <c:pt idx="17256">
                  <c:v>29832927.528942</c:v>
                </c:pt>
                <c:pt idx="17257">
                  <c:v>29809843.460656997</c:v>
                </c:pt>
                <c:pt idx="17258">
                  <c:v>29786477.035168</c:v>
                </c:pt>
                <c:pt idx="17259">
                  <c:v>29762830.544539999</c:v>
                </c:pt>
                <c:pt idx="17260">
                  <c:v>29738906.253409997</c:v>
                </c:pt>
                <c:pt idx="17261">
                  <c:v>29714706.399442997</c:v>
                </c:pt>
                <c:pt idx="17262">
                  <c:v>29690233.193774</c:v>
                </c:pt>
                <c:pt idx="17263">
                  <c:v>29665488.821436998</c:v>
                </c:pt>
                <c:pt idx="17264">
                  <c:v>29640475.441793997</c:v>
                </c:pt>
                <c:pt idx="17265">
                  <c:v>29615195.188944999</c:v>
                </c:pt>
                <c:pt idx="17266">
                  <c:v>29589650.172139004</c:v>
                </c:pt>
                <c:pt idx="17267">
                  <c:v>29563842.47617</c:v>
                </c:pt>
                <c:pt idx="17268">
                  <c:v>29537774.161768995</c:v>
                </c:pt>
                <c:pt idx="17269">
                  <c:v>29511447.265986998</c:v>
                </c:pt>
                <c:pt idx="17270">
                  <c:v>29484863.802565001</c:v>
                </c:pt>
                <c:pt idx="17271">
                  <c:v>29458025.762310997</c:v>
                </c:pt>
                <c:pt idx="17272">
                  <c:v>29430935.113451</c:v>
                </c:pt>
                <c:pt idx="17273">
                  <c:v>29403593.801986001</c:v>
                </c:pt>
                <c:pt idx="17274">
                  <c:v>29376003.752039999</c:v>
                </c:pt>
                <c:pt idx="17275">
                  <c:v>29348166.866193999</c:v>
                </c:pt>
                <c:pt idx="17276">
                  <c:v>29320085.025826</c:v>
                </c:pt>
                <c:pt idx="17277">
                  <c:v>29291760.091429997</c:v>
                </c:pt>
                <c:pt idx="17278">
                  <c:v>29263193.902939998</c:v>
                </c:pt>
                <c:pt idx="17279">
                  <c:v>29234388.280042995</c:v>
                </c:pt>
                <c:pt idx="17280">
                  <c:v>29205345.022487</c:v>
                </c:pt>
                <c:pt idx="17281">
                  <c:v>29176065.910381999</c:v>
                </c:pt>
                <c:pt idx="17282">
                  <c:v>29146552.704496998</c:v>
                </c:pt>
                <c:pt idx="17283">
                  <c:v>29116807.146549001</c:v>
                </c:pt>
                <c:pt idx="17284">
                  <c:v>29086830.959489997</c:v>
                </c:pt>
                <c:pt idx="17285">
                  <c:v>29056625.847786006</c:v>
                </c:pt>
                <c:pt idx="17286">
                  <c:v>29026193.497687995</c:v>
                </c:pt>
                <c:pt idx="17287">
                  <c:v>28995535.577509001</c:v>
                </c:pt>
                <c:pt idx="17288">
                  <c:v>28964653.737879995</c:v>
                </c:pt>
                <c:pt idx="17289">
                  <c:v>28933549.612013999</c:v>
                </c:pt>
                <c:pt idx="17290">
                  <c:v>28902224.815958001</c:v>
                </c:pt>
                <c:pt idx="17291">
                  <c:v>28870680.948845997</c:v>
                </c:pt>
                <c:pt idx="17292">
                  <c:v>28838919.593140997</c:v>
                </c:pt>
                <c:pt idx="17293">
                  <c:v>28806942.314879999</c:v>
                </c:pt>
                <c:pt idx="17294">
                  <c:v>28774750.663904</c:v>
                </c:pt>
                <c:pt idx="17295">
                  <c:v>28742346.174095999</c:v>
                </c:pt>
                <c:pt idx="17296">
                  <c:v>28709730.363606997</c:v>
                </c:pt>
                <c:pt idx="17297">
                  <c:v>28676904.735079002</c:v>
                </c:pt>
                <c:pt idx="17298">
                  <c:v>28643870.775866002</c:v>
                </c:pt>
                <c:pt idx="17299">
                  <c:v>28610629.958250001</c:v>
                </c:pt>
                <c:pt idx="17300">
                  <c:v>28577183.739652</c:v>
                </c:pt>
                <c:pt idx="17301">
                  <c:v>28543533.562840994</c:v>
                </c:pt>
                <c:pt idx="17302">
                  <c:v>28509680.856138002</c:v>
                </c:pt>
                <c:pt idx="17303">
                  <c:v>28475627.033620998</c:v>
                </c:pt>
                <c:pt idx="17304">
                  <c:v>28441373.495313995</c:v>
                </c:pt>
                <c:pt idx="17305">
                  <c:v>28406921.627392001</c:v>
                </c:pt>
                <c:pt idx="17306">
                  <c:v>28372272.802363001</c:v>
                </c:pt>
                <c:pt idx="17307">
                  <c:v>28337428.379257999</c:v>
                </c:pt>
                <c:pt idx="17308">
                  <c:v>28302389.703817993</c:v>
                </c:pt>
                <c:pt idx="17309">
                  <c:v>28267158.108672</c:v>
                </c:pt>
                <c:pt idx="17310">
                  <c:v>28231734.913516</c:v>
                </c:pt>
                <c:pt idx="17311">
                  <c:v>28196121.425286997</c:v>
                </c:pt>
                <c:pt idx="17312">
                  <c:v>28160318.938337002</c:v>
                </c:pt>
                <c:pt idx="17313">
                  <c:v>28124328.734599005</c:v>
                </c:pt>
                <c:pt idx="17314">
                  <c:v>28088152.083756</c:v>
                </c:pt>
                <c:pt idx="17315">
                  <c:v>28051790.243402995</c:v>
                </c:pt>
                <c:pt idx="17316">
                  <c:v>28015244.459208995</c:v>
                </c:pt>
                <c:pt idx="17317">
                  <c:v>27978515.965070993</c:v>
                </c:pt>
                <c:pt idx="17318">
                  <c:v>27941605.983273998</c:v>
                </c:pt>
                <c:pt idx="17319">
                  <c:v>27904515.724641997</c:v>
                </c:pt>
                <c:pt idx="17320">
                  <c:v>27867246.388689</c:v>
                </c:pt>
                <c:pt idx="17321">
                  <c:v>27829799.163763002</c:v>
                </c:pt>
                <c:pt idx="17322">
                  <c:v>27792175.227196999</c:v>
                </c:pt>
                <c:pt idx="17323">
                  <c:v>27754375.745446995</c:v>
                </c:pt>
                <c:pt idx="17324">
                  <c:v>27716401.874237001</c:v>
                </c:pt>
                <c:pt idx="17325">
                  <c:v>27678254.758692998</c:v>
                </c:pt>
                <c:pt idx="17326">
                  <c:v>27639935.533482999</c:v>
                </c:pt>
                <c:pt idx="17327">
                  <c:v>27601445.322947998</c:v>
                </c:pt>
                <c:pt idx="17328">
                  <c:v>27562785.241233997</c:v>
                </c:pt>
                <c:pt idx="17329">
                  <c:v>27523956.392425001</c:v>
                </c:pt>
                <c:pt idx="17330">
                  <c:v>27484959.870666999</c:v>
                </c:pt>
                <c:pt idx="17331">
                  <c:v>27445796.760292996</c:v>
                </c:pt>
                <c:pt idx="17332">
                  <c:v>27406468.135949999</c:v>
                </c:pt>
                <c:pt idx="17333">
                  <c:v>27366975.062720001</c:v>
                </c:pt>
                <c:pt idx="17334">
                  <c:v>27327318.596235</c:v>
                </c:pt>
                <c:pt idx="17335">
                  <c:v>27287499.782800995</c:v>
                </c:pt>
                <c:pt idx="17336">
                  <c:v>27247519.659510005</c:v>
                </c:pt>
                <c:pt idx="17337">
                  <c:v>27207379.254356004</c:v>
                </c:pt>
                <c:pt idx="17338">
                  <c:v>27167079.586346999</c:v>
                </c:pt>
                <c:pt idx="17339">
                  <c:v>27126621.665614996</c:v>
                </c:pt>
                <c:pt idx="17340">
                  <c:v>27086006.493524998</c:v>
                </c:pt>
                <c:pt idx="17341">
                  <c:v>27045235.062782999</c:v>
                </c:pt>
                <c:pt idx="17342">
                  <c:v>27004308.357542001</c:v>
                </c:pt>
                <c:pt idx="17343">
                  <c:v>26963227.353503998</c:v>
                </c:pt>
                <c:pt idx="17344">
                  <c:v>26921993.018025003</c:v>
                </c:pt>
                <c:pt idx="17345">
                  <c:v>26880606.310213</c:v>
                </c:pt>
                <c:pt idx="17346">
                  <c:v>26839068.181030996</c:v>
                </c:pt>
                <c:pt idx="17347">
                  <c:v>26797379.57339</c:v>
                </c:pt>
                <c:pt idx="17348">
                  <c:v>26755541.422249995</c:v>
                </c:pt>
                <c:pt idx="17349">
                  <c:v>26713554.654711999</c:v>
                </c:pt>
                <c:pt idx="17350">
                  <c:v>26671420.190113001</c:v>
                </c:pt>
                <c:pt idx="17351">
                  <c:v>26629138.940118995</c:v>
                </c:pt>
                <c:pt idx="17352">
                  <c:v>26586711.808809999</c:v>
                </c:pt>
                <c:pt idx="17353">
                  <c:v>26544139.692779001</c:v>
                </c:pt>
                <c:pt idx="17354">
                  <c:v>26501423.481210992</c:v>
                </c:pt>
                <c:pt idx="17355">
                  <c:v>26458564.055976</c:v>
                </c:pt>
                <c:pt idx="17356">
                  <c:v>26415562.291709997</c:v>
                </c:pt>
                <c:pt idx="17357">
                  <c:v>26372419.055902999</c:v>
                </c:pt>
                <c:pt idx="17358">
                  <c:v>26329135.208980005</c:v>
                </c:pt>
                <c:pt idx="17359">
                  <c:v>26285711.604382005</c:v>
                </c:pt>
                <c:pt idx="17360">
                  <c:v>26242149.088649996</c:v>
                </c:pt>
                <c:pt idx="17361">
                  <c:v>26198448.501499996</c:v>
                </c:pt>
                <c:pt idx="17362">
                  <c:v>26154610.675905999</c:v>
                </c:pt>
                <c:pt idx="17363">
                  <c:v>26110636.438173998</c:v>
                </c:pt>
                <c:pt idx="17364">
                  <c:v>26066526.608017001</c:v>
                </c:pt>
                <c:pt idx="17365">
                  <c:v>26022281.998634998</c:v>
                </c:pt>
                <c:pt idx="17366">
                  <c:v>25977903.416785005</c:v>
                </c:pt>
                <c:pt idx="17367">
                  <c:v>25933391.662854001</c:v>
                </c:pt>
                <c:pt idx="17368">
                  <c:v>25888747.530932005</c:v>
                </c:pt>
                <c:pt idx="17369">
                  <c:v>25843971.808883999</c:v>
                </c:pt>
                <c:pt idx="17370">
                  <c:v>25799065.278416</c:v>
                </c:pt>
                <c:pt idx="17371">
                  <c:v>25754028.715149</c:v>
                </c:pt>
                <c:pt idx="17372">
                  <c:v>25708862.888682</c:v>
                </c:pt>
                <c:pt idx="17373">
                  <c:v>25663568.562663995</c:v>
                </c:pt>
                <c:pt idx="17374">
                  <c:v>25618146.494853996</c:v>
                </c:pt>
                <c:pt idx="17375">
                  <c:v>25572597.437192</c:v>
                </c:pt>
                <c:pt idx="17376">
                  <c:v>25526922.13586</c:v>
                </c:pt>
                <c:pt idx="17377">
                  <c:v>25481121.331344999</c:v>
                </c:pt>
                <c:pt idx="17378">
                  <c:v>25435195.758505005</c:v>
                </c:pt>
                <c:pt idx="17379">
                  <c:v>25389146.146625999</c:v>
                </c:pt>
                <c:pt idx="17380">
                  <c:v>25342973.219485998</c:v>
                </c:pt>
                <c:pt idx="17381">
                  <c:v>25296677.695412997</c:v>
                </c:pt>
                <c:pt idx="17382">
                  <c:v>25250260.287346996</c:v>
                </c:pt>
                <c:pt idx="17383">
                  <c:v>25203721.702894997</c:v>
                </c:pt>
                <c:pt idx="17384">
                  <c:v>25157062.644390002</c:v>
                </c:pt>
                <c:pt idx="17385">
                  <c:v>25110283.808949001</c:v>
                </c:pt>
                <c:pt idx="17386">
                  <c:v>25063385.888527002</c:v>
                </c:pt>
                <c:pt idx="17387">
                  <c:v>25016369.569972996</c:v>
                </c:pt>
                <c:pt idx="17388">
                  <c:v>24969235.535085</c:v>
                </c:pt>
                <c:pt idx="17389">
                  <c:v>24921984.460664995</c:v>
                </c:pt>
                <c:pt idx="17390">
                  <c:v>24874617.018569004</c:v>
                </c:pt>
                <c:pt idx="17391">
                  <c:v>24827133.875760999</c:v>
                </c:pt>
                <c:pt idx="17392">
                  <c:v>24779535.694366004</c:v>
                </c:pt>
                <c:pt idx="17393">
                  <c:v>24731823.131719001</c:v>
                </c:pt>
                <c:pt idx="17394">
                  <c:v>24683996.840415996</c:v>
                </c:pt>
                <c:pt idx="17395">
                  <c:v>24636057.468366001</c:v>
                </c:pt>
                <c:pt idx="17396">
                  <c:v>24588005.658836003</c:v>
                </c:pt>
                <c:pt idx="17397">
                  <c:v>24539842.050501999</c:v>
                </c:pt>
                <c:pt idx="17398">
                  <c:v>24491567.277496997</c:v>
                </c:pt>
                <c:pt idx="17399">
                  <c:v>24443181.969456997</c:v>
                </c:pt>
                <c:pt idx="17400">
                  <c:v>24394686.751566999</c:v>
                </c:pt>
                <c:pt idx="17401">
                  <c:v>24346082.244610995</c:v>
                </c:pt>
                <c:pt idx="17402">
                  <c:v>24297369.065011997</c:v>
                </c:pt>
                <c:pt idx="17403">
                  <c:v>24248547.82488</c:v>
                </c:pt>
                <c:pt idx="17404">
                  <c:v>24199619.132056009</c:v>
                </c:pt>
                <c:pt idx="17405">
                  <c:v>24150583.590154003</c:v>
                </c:pt>
                <c:pt idx="17406">
                  <c:v>24101441.798607998</c:v>
                </c:pt>
                <c:pt idx="17407">
                  <c:v>24052194.352708999</c:v>
                </c:pt>
                <c:pt idx="17408">
                  <c:v>24002841.843651995</c:v>
                </c:pt>
                <c:pt idx="17409">
                  <c:v>23953384.858575001</c:v>
                </c:pt>
                <c:pt idx="17410">
                  <c:v>23903823.980600998</c:v>
                </c:pt>
                <c:pt idx="17411">
                  <c:v>23854159.788877994</c:v>
                </c:pt>
                <c:pt idx="17412">
                  <c:v>23804392.858617999</c:v>
                </c:pt>
                <c:pt idx="17413">
                  <c:v>23754523.761139002</c:v>
                </c:pt>
                <c:pt idx="17414">
                  <c:v>23704553.063902996</c:v>
                </c:pt>
                <c:pt idx="17415">
                  <c:v>23654481.330552004</c:v>
                </c:pt>
                <c:pt idx="17416">
                  <c:v>23604309.120951001</c:v>
                </c:pt>
                <c:pt idx="17417">
                  <c:v>23554036.991219997</c:v>
                </c:pt>
                <c:pt idx="17418">
                  <c:v>23503665.493774995</c:v>
                </c:pt>
                <c:pt idx="17419">
                  <c:v>23453195.177366003</c:v>
                </c:pt>
                <c:pt idx="17420">
                  <c:v>23402626.587106999</c:v>
                </c:pt>
                <c:pt idx="17421">
                  <c:v>23351960.264517996</c:v>
                </c:pt>
                <c:pt idx="17422">
                  <c:v>23301196.747556999</c:v>
                </c:pt>
                <c:pt idx="17423">
                  <c:v>23250336.570657</c:v>
                </c:pt>
                <c:pt idx="17424">
                  <c:v>23199380.264759</c:v>
                </c:pt>
                <c:pt idx="17425">
                  <c:v>23148328.357344005</c:v>
                </c:pt>
                <c:pt idx="17426">
                  <c:v>23097181.372474</c:v>
                </c:pt>
                <c:pt idx="17427">
                  <c:v>23045939.830816999</c:v>
                </c:pt>
                <c:pt idx="17428">
                  <c:v>22994604.249683995</c:v>
                </c:pt>
                <c:pt idx="17429">
                  <c:v>22943175.143061996</c:v>
                </c:pt>
                <c:pt idx="17430">
                  <c:v>22891653.021643996</c:v>
                </c:pt>
                <c:pt idx="17431">
                  <c:v>22840038.392860997</c:v>
                </c:pt>
                <c:pt idx="17432">
                  <c:v>22788331.760915995</c:v>
                </c:pt>
                <c:pt idx="17433">
                  <c:v>22736533.626812998</c:v>
                </c:pt>
                <c:pt idx="17434">
                  <c:v>22684644.488384999</c:v>
                </c:pt>
                <c:pt idx="17435">
                  <c:v>22632664.840328999</c:v>
                </c:pt>
                <c:pt idx="17436">
                  <c:v>22580595.174235001</c:v>
                </c:pt>
                <c:pt idx="17437">
                  <c:v>22528435.978611995</c:v>
                </c:pt>
                <c:pt idx="17438">
                  <c:v>22476187.738921005</c:v>
                </c:pt>
                <c:pt idx="17439">
                  <c:v>22423850.937602997</c:v>
                </c:pt>
                <c:pt idx="17440">
                  <c:v>22371426.054106005</c:v>
                </c:pt>
                <c:pt idx="17441">
                  <c:v>22318913.564914998</c:v>
                </c:pt>
                <c:pt idx="17442">
                  <c:v>22266313.943578992</c:v>
                </c:pt>
                <c:pt idx="17443">
                  <c:v>22213627.660739001</c:v>
                </c:pt>
                <c:pt idx="17444">
                  <c:v>22160855.184155002</c:v>
                </c:pt>
                <c:pt idx="17445">
                  <c:v>22107996.978732999</c:v>
                </c:pt>
                <c:pt idx="17446">
                  <c:v>22055053.506552003</c:v>
                </c:pt>
                <c:pt idx="17447">
                  <c:v>22002025.226889998</c:v>
                </c:pt>
                <c:pt idx="17448">
                  <c:v>21948912.596250001</c:v>
                </c:pt>
                <c:pt idx="17449">
                  <c:v>21895716.068385001</c:v>
                </c:pt>
                <c:pt idx="17450">
                  <c:v>21842436.094326004</c:v>
                </c:pt>
                <c:pt idx="17451">
                  <c:v>21789073.122404005</c:v>
                </c:pt>
                <c:pt idx="17452">
                  <c:v>21735627.598276999</c:v>
                </c:pt>
                <c:pt idx="17453">
                  <c:v>21682099.964954998</c:v>
                </c:pt>
                <c:pt idx="17454">
                  <c:v>21628490.662822001</c:v>
                </c:pt>
                <c:pt idx="17455">
                  <c:v>21574800.129660998</c:v>
                </c:pt>
                <c:pt idx="17456">
                  <c:v>21521028.800680999</c:v>
                </c:pt>
                <c:pt idx="17457">
                  <c:v>21467177.108535003</c:v>
                </c:pt>
                <c:pt idx="17458">
                  <c:v>21413245.483345997</c:v>
                </c:pt>
                <c:pt idx="17459">
                  <c:v>21359234.352733999</c:v>
                </c:pt>
                <c:pt idx="17460">
                  <c:v>21305144.141829997</c:v>
                </c:pt>
                <c:pt idx="17461">
                  <c:v>21250975.273306001</c:v>
                </c:pt>
                <c:pt idx="17462">
                  <c:v>21196728.167394999</c:v>
                </c:pt>
                <c:pt idx="17463">
                  <c:v>21142403.241911996</c:v>
                </c:pt>
                <c:pt idx="17464">
                  <c:v>21088000.912276998</c:v>
                </c:pt>
                <c:pt idx="17465">
                  <c:v>21033521.591534998</c:v>
                </c:pt>
                <c:pt idx="17466">
                  <c:v>20978965.690380003</c:v>
                </c:pt>
                <c:pt idx="17467">
                  <c:v>20924333.617175005</c:v>
                </c:pt>
                <c:pt idx="17468">
                  <c:v>20869625.777969997</c:v>
                </c:pt>
                <c:pt idx="17469">
                  <c:v>20814842.576528005</c:v>
                </c:pt>
                <c:pt idx="17470">
                  <c:v>20759984.414340999</c:v>
                </c:pt>
                <c:pt idx="17471">
                  <c:v>20705051.690651</c:v>
                </c:pt>
                <c:pt idx="17472">
                  <c:v>20650044.802474</c:v>
                </c:pt>
                <c:pt idx="17473">
                  <c:v>20594964.144612998</c:v>
                </c:pt>
                <c:pt idx="17474">
                  <c:v>20539810.109683</c:v>
                </c:pt>
                <c:pt idx="17475">
                  <c:v>20484583.088128999</c:v>
                </c:pt>
                <c:pt idx="17476">
                  <c:v>20429283.468243998</c:v>
                </c:pt>
                <c:pt idx="17477">
                  <c:v>20373911.636188004</c:v>
                </c:pt>
                <c:pt idx="17478">
                  <c:v>20318467.976009</c:v>
                </c:pt>
                <c:pt idx="17479">
                  <c:v>20262952.869658995</c:v>
                </c:pt>
                <c:pt idx="17480">
                  <c:v>20207366.697014999</c:v>
                </c:pt>
                <c:pt idx="17481">
                  <c:v>20151709.835891996</c:v>
                </c:pt>
                <c:pt idx="17482">
                  <c:v>20095982.662069</c:v>
                </c:pt>
                <c:pt idx="17483">
                  <c:v>20040185.549300998</c:v>
                </c:pt>
                <c:pt idx="17484">
                  <c:v>19984318.869336005</c:v>
                </c:pt>
                <c:pt idx="17485">
                  <c:v>19928382.991937995</c:v>
                </c:pt>
                <c:pt idx="17486">
                  <c:v>19872378.284897998</c:v>
                </c:pt>
                <c:pt idx="17487">
                  <c:v>19816305.114056002</c:v>
                </c:pt>
                <c:pt idx="17488">
                  <c:v>19760163.843313996</c:v>
                </c:pt>
                <c:pt idx="17489">
                  <c:v>19703954.834656004</c:v>
                </c:pt>
                <c:pt idx="17490">
                  <c:v>19647678.448164001</c:v>
                </c:pt>
                <c:pt idx="17491">
                  <c:v>19591335.042030998</c:v>
                </c:pt>
                <c:pt idx="17492">
                  <c:v>19534924.972580999</c:v>
                </c:pt>
                <c:pt idx="17493">
                  <c:v>19478448.594285998</c:v>
                </c:pt>
                <c:pt idx="17494">
                  <c:v>19421906.259776</c:v>
                </c:pt>
                <c:pt idx="17495">
                  <c:v>19365298.319862999</c:v>
                </c:pt>
                <c:pt idx="17496">
                  <c:v>19308625.123548996</c:v>
                </c:pt>
                <c:pt idx="17497">
                  <c:v>19251887.018045001</c:v>
                </c:pt>
                <c:pt idx="17498">
                  <c:v>19195084.348788999</c:v>
                </c:pt>
                <c:pt idx="17499">
                  <c:v>19138217.459453002</c:v>
                </c:pt>
                <c:pt idx="17500">
                  <c:v>19081286.691969</c:v>
                </c:pt>
                <c:pt idx="17501">
                  <c:v>19024292.386533</c:v>
                </c:pt>
                <c:pt idx="17502">
                  <c:v>18967234.881628998</c:v>
                </c:pt>
                <c:pt idx="17503">
                  <c:v>18910114.514033999</c:v>
                </c:pt>
                <c:pt idx="17504">
                  <c:v>18852931.618843999</c:v>
                </c:pt>
                <c:pt idx="17505">
                  <c:v>18795686.529476997</c:v>
                </c:pt>
                <c:pt idx="17506">
                  <c:v>18738379.577692997</c:v>
                </c:pt>
                <c:pt idx="17507">
                  <c:v>18681011.093609996</c:v>
                </c:pt>
                <c:pt idx="17508">
                  <c:v>18623581.405711997</c:v>
                </c:pt>
                <c:pt idx="17509">
                  <c:v>18566090.840865996</c:v>
                </c:pt>
                <c:pt idx="17510">
                  <c:v>18508539.724337</c:v>
                </c:pt>
                <c:pt idx="17511">
                  <c:v>18450928.379797</c:v>
                </c:pt>
                <c:pt idx="17512">
                  <c:v>18393257.129344001</c:v>
                </c:pt>
                <c:pt idx="17513">
                  <c:v>18335526.293510996</c:v>
                </c:pt>
                <c:pt idx="17514">
                  <c:v>18277736.191279002</c:v>
                </c:pt>
                <c:pt idx="17515">
                  <c:v>18219887.140094999</c:v>
                </c:pt>
                <c:pt idx="17516">
                  <c:v>18161979.455875997</c:v>
                </c:pt>
                <c:pt idx="17517">
                  <c:v>18104013.453032002</c:v>
                </c:pt>
                <c:pt idx="17518">
                  <c:v>18045989.444470998</c:v>
                </c:pt>
                <c:pt idx="17519">
                  <c:v>17987907.741612993</c:v>
                </c:pt>
                <c:pt idx="17520">
                  <c:v>17929768.654406004</c:v>
                </c:pt>
                <c:pt idx="17521">
                  <c:v>17871572.491332997</c:v>
                </c:pt>
                <c:pt idx="17522">
                  <c:v>17813319.559429001</c:v>
                </c:pt>
                <c:pt idx="17523">
                  <c:v>17755010.164287999</c:v>
                </c:pt>
                <c:pt idx="17524">
                  <c:v>17696644.610080004</c:v>
                </c:pt>
                <c:pt idx="17525">
                  <c:v>17638223.199558999</c:v>
                </c:pt>
                <c:pt idx="17526">
                  <c:v>17579746.234077998</c:v>
                </c:pt>
                <c:pt idx="17527">
                  <c:v>17521214.013595998</c:v>
                </c:pt>
                <c:pt idx="17528">
                  <c:v>17462626.836693</c:v>
                </c:pt>
                <c:pt idx="17529">
                  <c:v>17403985.000583</c:v>
                </c:pt>
                <c:pt idx="17530">
                  <c:v>17345288.801119</c:v>
                </c:pt>
                <c:pt idx="17531">
                  <c:v>17286538.532809</c:v>
                </c:pt>
                <c:pt idx="17532">
                  <c:v>17227734.488829002</c:v>
                </c:pt>
                <c:pt idx="17533">
                  <c:v>17168876.961026002</c:v>
                </c:pt>
                <c:pt idx="17534">
                  <c:v>17109966.239937998</c:v>
                </c:pt>
                <c:pt idx="17535">
                  <c:v>17051002.614799004</c:v>
                </c:pt>
                <c:pt idx="17536">
                  <c:v>16991986.373548996</c:v>
                </c:pt>
                <c:pt idx="17537">
                  <c:v>16932917.802852001</c:v>
                </c:pt>
                <c:pt idx="17538">
                  <c:v>16873797.188095</c:v>
                </c:pt>
                <c:pt idx="17539">
                  <c:v>16814624.813409999</c:v>
                </c:pt>
                <c:pt idx="17540">
                  <c:v>16755400.961674999</c:v>
                </c:pt>
                <c:pt idx="17541">
                  <c:v>16696125.914532</c:v>
                </c:pt>
                <c:pt idx="17542">
                  <c:v>16636799.952389002</c:v>
                </c:pt>
                <c:pt idx="17543">
                  <c:v>16577423.354436003</c:v>
                </c:pt>
                <c:pt idx="17544">
                  <c:v>16517996.398654999</c:v>
                </c:pt>
                <c:pt idx="17545">
                  <c:v>16458519.361826003</c:v>
                </c:pt>
                <c:pt idx="17546">
                  <c:v>16398992.519537998</c:v>
                </c:pt>
                <c:pt idx="17547">
                  <c:v>16339416.146201998</c:v>
                </c:pt>
                <c:pt idx="17548">
                  <c:v>16279790.515055003</c:v>
                </c:pt>
                <c:pt idx="17549">
                  <c:v>16220115.898174997</c:v>
                </c:pt>
                <c:pt idx="17550">
                  <c:v>16160392.566486998</c:v>
                </c:pt>
                <c:pt idx="17551">
                  <c:v>16100620.789773</c:v>
                </c:pt>
                <c:pt idx="17552">
                  <c:v>16040800.836681999</c:v>
                </c:pt>
                <c:pt idx="17553">
                  <c:v>15980932.974738002</c:v>
                </c:pt>
                <c:pt idx="17554">
                  <c:v>15921017.470349999</c:v>
                </c:pt>
                <c:pt idx="17555">
                  <c:v>15861054.588820998</c:v>
                </c:pt>
                <c:pt idx="17556">
                  <c:v>15801044.594357003</c:v>
                </c:pt>
                <c:pt idx="17557">
                  <c:v>15740987.750074998</c:v>
                </c:pt>
                <c:pt idx="17558">
                  <c:v>15680884.318012999</c:v>
                </c:pt>
                <c:pt idx="17559">
                  <c:v>15620734.559139</c:v>
                </c:pt>
                <c:pt idx="17560">
                  <c:v>15560538.733355001</c:v>
                </c:pt>
                <c:pt idx="17561">
                  <c:v>15500297.099513998</c:v>
                </c:pt>
                <c:pt idx="17562">
                  <c:v>15440009.915422</c:v>
                </c:pt>
                <c:pt idx="17563">
                  <c:v>15379677.437845998</c:v>
                </c:pt>
                <c:pt idx="17564">
                  <c:v>15319299.922528001</c:v>
                </c:pt>
                <c:pt idx="17565">
                  <c:v>15258877.624189002</c:v>
                </c:pt>
                <c:pt idx="17566">
                  <c:v>15198410.796536999</c:v>
                </c:pt>
                <c:pt idx="17567">
                  <c:v>15137899.692276997</c:v>
                </c:pt>
                <c:pt idx="17568">
                  <c:v>15077344.563119002</c:v>
                </c:pt>
                <c:pt idx="17569">
                  <c:v>15016745.659783002</c:v>
                </c:pt>
                <c:pt idx="17570">
                  <c:v>14956103.232013</c:v>
                </c:pt>
                <c:pt idx="17571">
                  <c:v>14895417.528578999</c:v>
                </c:pt>
                <c:pt idx="17572">
                  <c:v>14834688.797285998</c:v>
                </c:pt>
                <c:pt idx="17573">
                  <c:v>14773917.284985</c:v>
                </c:pt>
                <c:pt idx="17574">
                  <c:v>14713103.237577999</c:v>
                </c:pt>
                <c:pt idx="17575">
                  <c:v>14652246.900025001</c:v>
                </c:pt>
                <c:pt idx="17576">
                  <c:v>14591348.516353998</c:v>
                </c:pt>
                <c:pt idx="17577">
                  <c:v>14530408.329666</c:v>
                </c:pt>
                <c:pt idx="17578">
                  <c:v>14469426.582146</c:v>
                </c:pt>
                <c:pt idx="17579">
                  <c:v>14408403.515063999</c:v>
                </c:pt>
                <c:pt idx="17580">
                  <c:v>14347339.368791003</c:v>
                </c:pt>
                <c:pt idx="17581">
                  <c:v>14286234.382797999</c:v>
                </c:pt>
                <c:pt idx="17582">
                  <c:v>14225088.795670003</c:v>
                </c:pt>
                <c:pt idx="17583">
                  <c:v>14163902.845107</c:v>
                </c:pt>
                <c:pt idx="17584">
                  <c:v>14102676.767936001</c:v>
                </c:pt>
                <c:pt idx="17585">
                  <c:v>14041410.800116999</c:v>
                </c:pt>
                <c:pt idx="17586">
                  <c:v>13980105.176747</c:v>
                </c:pt>
                <c:pt idx="17587">
                  <c:v>13918760.132069997</c:v>
                </c:pt>
                <c:pt idx="17588">
                  <c:v>13857375.899483003</c:v>
                </c:pt>
                <c:pt idx="17589">
                  <c:v>13795952.711544998</c:v>
                </c:pt>
                <c:pt idx="17590">
                  <c:v>13734490.799977997</c:v>
                </c:pt>
                <c:pt idx="17591">
                  <c:v>13672990.395680001</c:v>
                </c:pt>
                <c:pt idx="17592">
                  <c:v>13611451.728727998</c:v>
                </c:pt>
                <c:pt idx="17593">
                  <c:v>13549875.028386001</c:v>
                </c:pt>
                <c:pt idx="17594">
                  <c:v>13488260.523111003</c:v>
                </c:pt>
                <c:pt idx="17595">
                  <c:v>13426608.440560998</c:v>
                </c:pt>
                <c:pt idx="17596">
                  <c:v>13364919.007596996</c:v>
                </c:pt>
                <c:pt idx="17597">
                  <c:v>13303192.450297</c:v>
                </c:pt>
                <c:pt idx="17598">
                  <c:v>13241428.993956001</c:v>
                </c:pt>
                <c:pt idx="17599">
                  <c:v>13179628.863093002</c:v>
                </c:pt>
                <c:pt idx="17600">
                  <c:v>13117792.281460999</c:v>
                </c:pt>
                <c:pt idx="17601">
                  <c:v>13055919.472050002</c:v>
                </c:pt>
                <c:pt idx="17602">
                  <c:v>12994010.657093998</c:v>
                </c:pt>
                <c:pt idx="17603">
                  <c:v>12932066.058078</c:v>
                </c:pt>
                <c:pt idx="17604">
                  <c:v>12870085.895742001</c:v>
                </c:pt>
                <c:pt idx="17605">
                  <c:v>12808070.390089002</c:v>
                </c:pt>
                <c:pt idx="17606">
                  <c:v>12746019.760392001</c:v>
                </c:pt>
                <c:pt idx="17607">
                  <c:v>12683934.225196999</c:v>
                </c:pt>
                <c:pt idx="17608">
                  <c:v>12621814.002328997</c:v>
                </c:pt>
                <c:pt idx="17609">
                  <c:v>12559659.308901003</c:v>
                </c:pt>
                <c:pt idx="17610">
                  <c:v>12497470.361319002</c:v>
                </c:pt>
                <c:pt idx="17611">
                  <c:v>12435247.375285001</c:v>
                </c:pt>
                <c:pt idx="17612">
                  <c:v>12372990.565804001</c:v>
                </c:pt>
                <c:pt idx="17613">
                  <c:v>12310700.147191996</c:v>
                </c:pt>
                <c:pt idx="17614">
                  <c:v>12248376.333081001</c:v>
                </c:pt>
                <c:pt idx="17615">
                  <c:v>12186019.336420998</c:v>
                </c:pt>
                <c:pt idx="17616">
                  <c:v>12123629.369488999</c:v>
                </c:pt>
                <c:pt idx="17617">
                  <c:v>12061206.643893998</c:v>
                </c:pt>
                <c:pt idx="17618">
                  <c:v>11998751.370584</c:v>
                </c:pt>
                <c:pt idx="17619">
                  <c:v>11936263.759846</c:v>
                </c:pt>
                <c:pt idx="17620">
                  <c:v>11873744.021319998</c:v>
                </c:pt>
                <c:pt idx="17621">
                  <c:v>11811192.363995999</c:v>
                </c:pt>
                <c:pt idx="17622">
                  <c:v>11748608.996223001</c:v>
                </c:pt>
                <c:pt idx="17623">
                  <c:v>11685994.125717999</c:v>
                </c:pt>
                <c:pt idx="17624">
                  <c:v>11623347.959563</c:v>
                </c:pt>
                <c:pt idx="17625">
                  <c:v>11560670.704217</c:v>
                </c:pt>
                <c:pt idx="17626">
                  <c:v>11497962.56552</c:v>
                </c:pt>
                <c:pt idx="17627">
                  <c:v>11435223.748695996</c:v>
                </c:pt>
                <c:pt idx="17628">
                  <c:v>11372454.45836</c:v>
                </c:pt>
                <c:pt idx="17629">
                  <c:v>11309654.898522001</c:v>
                </c:pt>
                <c:pt idx="17630">
                  <c:v>11246825.272593001</c:v>
                </c:pt>
                <c:pt idx="17631">
                  <c:v>11183965.783389</c:v>
                </c:pt>
                <c:pt idx="17632">
                  <c:v>11121076.633138997</c:v>
                </c:pt>
                <c:pt idx="17633">
                  <c:v>11058158.023484997</c:v>
                </c:pt>
                <c:pt idx="17634">
                  <c:v>10995210.155491</c:v>
                </c:pt>
                <c:pt idx="17635">
                  <c:v>10932233.229645997</c:v>
                </c:pt>
                <c:pt idx="17636">
                  <c:v>10869227.445870003</c:v>
                </c:pt>
                <c:pt idx="17637">
                  <c:v>10806193.003518</c:v>
                </c:pt>
                <c:pt idx="17638">
                  <c:v>10743130.101384001</c:v>
                </c:pt>
                <c:pt idx="17639">
                  <c:v>10680038.93771</c:v>
                </c:pt>
                <c:pt idx="17640">
                  <c:v>10616919.710183999</c:v>
                </c:pt>
                <c:pt idx="17641">
                  <c:v>10553772.615950001</c:v>
                </c:pt>
                <c:pt idx="17642">
                  <c:v>10490597.851613004</c:v>
                </c:pt>
                <c:pt idx="17643">
                  <c:v>10427395.613237998</c:v>
                </c:pt>
                <c:pt idx="17644">
                  <c:v>10364166.096360998</c:v>
                </c:pt>
                <c:pt idx="17645">
                  <c:v>10300909.495991003</c:v>
                </c:pt>
                <c:pt idx="17646">
                  <c:v>10237626.006612999</c:v>
                </c:pt>
                <c:pt idx="17647">
                  <c:v>10174315.822194997</c:v>
                </c:pt>
                <c:pt idx="17648">
                  <c:v>10110979.136193996</c:v>
                </c:pt>
                <c:pt idx="17649">
                  <c:v>10047616.141553</c:v>
                </c:pt>
                <c:pt idx="17650">
                  <c:v>9984227.0307160001</c:v>
                </c:pt>
                <c:pt idx="17651">
                  <c:v>9920811.9956250004</c:v>
                </c:pt>
                <c:pt idx="17652">
                  <c:v>9857371.2277239971</c:v>
                </c:pt>
                <c:pt idx="17653">
                  <c:v>9793904.9179710001</c:v>
                </c:pt>
                <c:pt idx="17654">
                  <c:v>9730413.256831998</c:v>
                </c:pt>
                <c:pt idx="17655">
                  <c:v>9666896.4342949986</c:v>
                </c:pt>
                <c:pt idx="17656">
                  <c:v>9603354.6398679987</c:v>
                </c:pt>
                <c:pt idx="17657">
                  <c:v>9539788.0625849981</c:v>
                </c:pt>
                <c:pt idx="17658">
                  <c:v>9476196.8910119999</c:v>
                </c:pt>
                <c:pt idx="17659">
                  <c:v>9412581.3132460006</c:v>
                </c:pt>
                <c:pt idx="17660">
                  <c:v>9348941.5169279985</c:v>
                </c:pt>
                <c:pt idx="17661">
                  <c:v>9285277.689238999</c:v>
                </c:pt>
                <c:pt idx="17662">
                  <c:v>9221590.0169069991</c:v>
                </c:pt>
                <c:pt idx="17663">
                  <c:v>9157878.6862139981</c:v>
                </c:pt>
                <c:pt idx="17664">
                  <c:v>9094143.8829960003</c:v>
                </c:pt>
                <c:pt idx="17665">
                  <c:v>9030385.7926470004</c:v>
                </c:pt>
                <c:pt idx="17666">
                  <c:v>8966604.6001279987</c:v>
                </c:pt>
                <c:pt idx="17667">
                  <c:v>8902800.4899659976</c:v>
                </c:pt>
                <c:pt idx="17668">
                  <c:v>8838973.6462589987</c:v>
                </c:pt>
                <c:pt idx="17669">
                  <c:v>8775124.2526830025</c:v>
                </c:pt>
                <c:pt idx="17670">
                  <c:v>8711252.4924919978</c:v>
                </c:pt>
                <c:pt idx="17671">
                  <c:v>8647358.5485249963</c:v>
                </c:pt>
                <c:pt idx="17672">
                  <c:v>8583442.6032069977</c:v>
                </c:pt>
                <c:pt idx="17673">
                  <c:v>8519504.8385569975</c:v>
                </c:pt>
                <c:pt idx="17674">
                  <c:v>8455545.4361869972</c:v>
                </c:pt>
                <c:pt idx="17675">
                  <c:v>8391564.5773099978</c:v>
                </c:pt>
                <c:pt idx="17676">
                  <c:v>8327562.442741001</c:v>
                </c:pt>
                <c:pt idx="17677">
                  <c:v>8263539.2129050009</c:v>
                </c:pt>
                <c:pt idx="17678">
                  <c:v>8199495.0678339992</c:v>
                </c:pt>
                <c:pt idx="17679">
                  <c:v>8135430.1871779999</c:v>
                </c:pt>
                <c:pt idx="17680">
                  <c:v>8071344.7502019992</c:v>
                </c:pt>
                <c:pt idx="17681">
                  <c:v>8007238.9357960001</c:v>
                </c:pt>
                <c:pt idx="17682">
                  <c:v>7943112.9224760002</c:v>
                </c:pt>
                <c:pt idx="17683">
                  <c:v>7878966.8883860009</c:v>
                </c:pt>
                <c:pt idx="17684">
                  <c:v>7814801.0113040004</c:v>
                </c:pt>
                <c:pt idx="17685">
                  <c:v>7750615.4686460001</c:v>
                </c:pt>
                <c:pt idx="17686">
                  <c:v>7686410.4374670014</c:v>
                </c:pt>
                <c:pt idx="17687">
                  <c:v>7622186.0944690006</c:v>
                </c:pt>
                <c:pt idx="17688">
                  <c:v>7557942.6159979999</c:v>
                </c:pt>
                <c:pt idx="17689">
                  <c:v>7493680.1780550005</c:v>
                </c:pt>
                <c:pt idx="17690">
                  <c:v>7429398.9562960006</c:v>
                </c:pt>
                <c:pt idx="17691">
                  <c:v>7365099.126033999</c:v>
                </c:pt>
                <c:pt idx="17692">
                  <c:v>7300780.862245</c:v>
                </c:pt>
                <c:pt idx="17693">
                  <c:v>7236444.3395710001</c:v>
                </c:pt>
                <c:pt idx="17694">
                  <c:v>7172089.7323250016</c:v>
                </c:pt>
                <c:pt idx="17695">
                  <c:v>7107717.2144889999</c:v>
                </c:pt>
                <c:pt idx="17696">
                  <c:v>7043326.9597259993</c:v>
                </c:pt>
                <c:pt idx="17697">
                  <c:v>6978919.1413750006</c:v>
                </c:pt>
                <c:pt idx="17698">
                  <c:v>6914493.9324600017</c:v>
                </c:pt>
                <c:pt idx="17699">
                  <c:v>6850051.5056929998</c:v>
                </c:pt>
                <c:pt idx="17700">
                  <c:v>6785592.0334740002</c:v>
                </c:pt>
                <c:pt idx="17701">
                  <c:v>6721115.6878979998</c:v>
                </c:pt>
                <c:pt idx="17702">
                  <c:v>6656622.6407549996</c:v>
                </c:pt>
                <c:pt idx="17703">
                  <c:v>6592113.0635389993</c:v>
                </c:pt>
                <c:pt idx="17704">
                  <c:v>6527587.1274450002</c:v>
                </c:pt>
                <c:pt idx="17705">
                  <c:v>6463045.0033750003</c:v>
                </c:pt>
                <c:pt idx="17706">
                  <c:v>6398486.8619420007</c:v>
                </c:pt>
                <c:pt idx="17707">
                  <c:v>6333912.8734750003</c:v>
                </c:pt>
                <c:pt idx="17708">
                  <c:v>6269323.2080160007</c:v>
                </c:pt>
                <c:pt idx="17709">
                  <c:v>6204718.0353310006</c:v>
                </c:pt>
                <c:pt idx="17710">
                  <c:v>6140097.5249069994</c:v>
                </c:pt>
                <c:pt idx="17711">
                  <c:v>6075461.8459590003</c:v>
                </c:pt>
                <c:pt idx="17712">
                  <c:v>6010811.1674339995</c:v>
                </c:pt>
                <c:pt idx="17713">
                  <c:v>5946145.6580090001</c:v>
                </c:pt>
                <c:pt idx="17714">
                  <c:v>5881465.4861000003</c:v>
                </c:pt>
                <c:pt idx="17715">
                  <c:v>5816770.8198619997</c:v>
                </c:pt>
                <c:pt idx="17716">
                  <c:v>5752061.8271939997</c:v>
                </c:pt>
                <c:pt idx="17717">
                  <c:v>5687338.6757399999</c:v>
                </c:pt>
                <c:pt idx="17718">
                  <c:v>5622601.5328950007</c:v>
                </c:pt>
                <c:pt idx="17719">
                  <c:v>5557850.5658049993</c:v>
                </c:pt>
                <c:pt idx="17720">
                  <c:v>5493085.9413740011</c:v>
                </c:pt>
                <c:pt idx="17721">
                  <c:v>5428307.8262619991</c:v>
                </c:pt>
                <c:pt idx="17722">
                  <c:v>5363516.3868930005</c:v>
                </c:pt>
                <c:pt idx="17723">
                  <c:v>5298711.7894560006</c:v>
                </c:pt>
                <c:pt idx="17724">
                  <c:v>5233894.1999079995</c:v>
                </c:pt>
                <c:pt idx="17725">
                  <c:v>5169063.7839790005</c:v>
                </c:pt>
                <c:pt idx="17726">
                  <c:v>5104220.7071700003</c:v>
                </c:pt>
                <c:pt idx="17727">
                  <c:v>5039365.1347629996</c:v>
                </c:pt>
                <c:pt idx="17728">
                  <c:v>4974497.2318190001</c:v>
                </c:pt>
                <c:pt idx="17729">
                  <c:v>4909617.1631829981</c:v>
                </c:pt>
                <c:pt idx="17730">
                  <c:v>4844725.0934859999</c:v>
                </c:pt>
                <c:pt idx="17731">
                  <c:v>4779821.1871519992</c:v>
                </c:pt>
                <c:pt idx="17732">
                  <c:v>4714905.6083930004</c:v>
                </c:pt>
                <c:pt idx="17733">
                  <c:v>4649978.5212209998</c:v>
                </c:pt>
                <c:pt idx="17734">
                  <c:v>4585040.0894440003</c:v>
                </c:pt>
                <c:pt idx="17735">
                  <c:v>4520090.4766730005</c:v>
                </c:pt>
                <c:pt idx="17736">
                  <c:v>4455129.8463250007</c:v>
                </c:pt>
                <c:pt idx="17737">
                  <c:v>4390158.3616229994</c:v>
                </c:pt>
                <c:pt idx="17738">
                  <c:v>4325176.1856009997</c:v>
                </c:pt>
                <c:pt idx="17739">
                  <c:v>4260183.4811080005</c:v>
                </c:pt>
                <c:pt idx="17740">
                  <c:v>4195180.410809</c:v>
                </c:pt>
                <c:pt idx="17741">
                  <c:v>4130167.1371880001</c:v>
                </c:pt>
                <c:pt idx="17742">
                  <c:v>4065143.8225519997</c:v>
                </c:pt>
                <c:pt idx="17743">
                  <c:v>4000110.6290340004</c:v>
                </c:pt>
                <c:pt idx="17744">
                  <c:v>3935067.7185960002</c:v>
                </c:pt>
                <c:pt idx="17745">
                  <c:v>3870015.253029</c:v>
                </c:pt>
                <c:pt idx="17746">
                  <c:v>3804953.3939609993</c:v>
                </c:pt>
                <c:pt idx="17747">
                  <c:v>3739882.3028549994</c:v>
                </c:pt>
                <c:pt idx="17748">
                  <c:v>3674802.1410150002</c:v>
                </c:pt>
                <c:pt idx="17749">
                  <c:v>3609713.0695890002</c:v>
                </c:pt>
                <c:pt idx="17750">
                  <c:v>3544615.2495690002</c:v>
                </c:pt>
                <c:pt idx="17751">
                  <c:v>3479508.8417960005</c:v>
                </c:pt>
                <c:pt idx="17752">
                  <c:v>3414394.0069629997</c:v>
                </c:pt>
                <c:pt idx="17753">
                  <c:v>3349270.9056179994</c:v>
                </c:pt>
                <c:pt idx="17754">
                  <c:v>3284139.6981639997</c:v>
                </c:pt>
                <c:pt idx="17755">
                  <c:v>3219000.5448659998</c:v>
                </c:pt>
                <c:pt idx="17756">
                  <c:v>3153853.6058529997</c:v>
                </c:pt>
                <c:pt idx="17757">
                  <c:v>3088699.0411160002</c:v>
                </c:pt>
                <c:pt idx="17758">
                  <c:v>3023537.010518</c:v>
                </c:pt>
                <c:pt idx="17759">
                  <c:v>2958367.6737910002</c:v>
                </c:pt>
                <c:pt idx="17760">
                  <c:v>2893191.1905439994</c:v>
                </c:pt>
                <c:pt idx="17761">
                  <c:v>2828007.7202590001</c:v>
                </c:pt>
                <c:pt idx="17762">
                  <c:v>2762817.4223009995</c:v>
                </c:pt>
                <c:pt idx="17763">
                  <c:v>2697620.4559159996</c:v>
                </c:pt>
                <c:pt idx="17764">
                  <c:v>2632416.9802370002</c:v>
                </c:pt>
                <c:pt idx="17765">
                  <c:v>2567207.1542830002</c:v>
                </c:pt>
                <c:pt idx="17766">
                  <c:v>2501991.1369649996</c:v>
                </c:pt>
                <c:pt idx="17767">
                  <c:v>2436769.0870880005</c:v>
                </c:pt>
                <c:pt idx="17768">
                  <c:v>2371541.1633520001</c:v>
                </c:pt>
                <c:pt idx="17769">
                  <c:v>2306307.5243580001</c:v>
                </c:pt>
                <c:pt idx="17770">
                  <c:v>2241068.3286069995</c:v>
                </c:pt>
                <c:pt idx="17771">
                  <c:v>2175823.7345079998</c:v>
                </c:pt>
                <c:pt idx="17772">
                  <c:v>2110573.9003729997</c:v>
                </c:pt>
                <c:pt idx="17773">
                  <c:v>2045318.9844269999</c:v>
                </c:pt>
                <c:pt idx="17774">
                  <c:v>1980059.1448080002</c:v>
                </c:pt>
                <c:pt idx="17775">
                  <c:v>1914794.5395690002</c:v>
                </c:pt>
                <c:pt idx="17776">
                  <c:v>1849525.3266809999</c:v>
                </c:pt>
                <c:pt idx="17777">
                  <c:v>1784251.6640360001</c:v>
                </c:pt>
                <c:pt idx="17778">
                  <c:v>1718973.709452</c:v>
                </c:pt>
                <c:pt idx="17779">
                  <c:v>1653691.6206710001</c:v>
                </c:pt>
                <c:pt idx="17780">
                  <c:v>1588405.5553649999</c:v>
                </c:pt>
                <c:pt idx="17781">
                  <c:v>1523115.6711400002</c:v>
                </c:pt>
                <c:pt idx="17782">
                  <c:v>1457822.1255320001</c:v>
                </c:pt>
                <c:pt idx="17783">
                  <c:v>1392525.07602</c:v>
                </c:pt>
                <c:pt idx="17784">
                  <c:v>1327224.6800200001</c:v>
                </c:pt>
                <c:pt idx="17785">
                  <c:v>1261921.0948900001</c:v>
                </c:pt>
                <c:pt idx="17786">
                  <c:v>1196614.4779360001</c:v>
                </c:pt>
                <c:pt idx="17787">
                  <c:v>1131304.9864120001</c:v>
                </c:pt>
                <c:pt idx="17788">
                  <c:v>1065992.77752</c:v>
                </c:pt>
                <c:pt idx="17789">
                  <c:v>1000678.008419</c:v>
                </c:pt>
                <c:pt idx="17790">
                  <c:v>935360.83622200007</c:v>
                </c:pt>
                <c:pt idx="17791">
                  <c:v>870041.41800200008</c:v>
                </c:pt>
                <c:pt idx="17792">
                  <c:v>804719.91079500003</c:v>
                </c:pt>
                <c:pt idx="17793">
                  <c:v>739396.47159799992</c:v>
                </c:pt>
                <c:pt idx="17794">
                  <c:v>674071.25737799983</c:v>
                </c:pt>
                <c:pt idx="17795">
                  <c:v>608744.42507100001</c:v>
                </c:pt>
                <c:pt idx="17796">
                  <c:v>543416.13158400008</c:v>
                </c:pt>
                <c:pt idx="17797">
                  <c:v>478086.53380099998</c:v>
                </c:pt>
                <c:pt idx="17798">
                  <c:v>412755.78858300007</c:v>
                </c:pt>
                <c:pt idx="17799">
                  <c:v>347424.05276999995</c:v>
                </c:pt>
                <c:pt idx="17800">
                  <c:v>282091.48318900011</c:v>
                </c:pt>
                <c:pt idx="17801">
                  <c:v>216758.23664799999</c:v>
                </c:pt>
                <c:pt idx="17802">
                  <c:v>151424.469946</c:v>
                </c:pt>
                <c:pt idx="17803">
                  <c:v>86090.339873999998</c:v>
                </c:pt>
                <c:pt idx="17804">
                  <c:v>20756.003214</c:v>
                </c:pt>
                <c:pt idx="17805">
                  <c:v>-44578.383252000007</c:v>
                </c:pt>
                <c:pt idx="17806">
                  <c:v>-109912.66274699999</c:v>
                </c:pt>
                <c:pt idx="17807">
                  <c:v>-175246.678487</c:v>
                </c:pt>
                <c:pt idx="17808">
                  <c:v>-240580.27368899999</c:v>
                </c:pt>
                <c:pt idx="17809">
                  <c:v>-305913.29155899998</c:v>
                </c:pt>
                <c:pt idx="17810">
                  <c:v>-371245.57529499999</c:v>
                </c:pt>
                <c:pt idx="17811">
                  <c:v>-436576.96808100009</c:v>
                </c:pt>
                <c:pt idx="17812">
                  <c:v>-501907.31308800005</c:v>
                </c:pt>
                <c:pt idx="17813">
                  <c:v>-567236.45346700016</c:v>
                </c:pt>
                <c:pt idx="17814">
                  <c:v>-632564.23234899994</c:v>
                </c:pt>
                <c:pt idx="17815">
                  <c:v>-697890.49284199998</c:v>
                </c:pt>
                <c:pt idx="17816">
                  <c:v>-763215.07802899997</c:v>
                </c:pt>
                <c:pt idx="17817">
                  <c:v>-828537.83096300007</c:v>
                </c:pt>
                <c:pt idx="17818">
                  <c:v>-893858.594667</c:v>
                </c:pt>
                <c:pt idx="17819">
                  <c:v>-959177.21212799998</c:v>
                </c:pt>
                <c:pt idx="17820">
                  <c:v>-1024493.526299</c:v>
                </c:pt>
                <c:pt idx="17821">
                  <c:v>-1089807.3800920001</c:v>
                </c:pt>
                <c:pt idx="17822">
                  <c:v>-1155118.6163780002</c:v>
                </c:pt>
                <c:pt idx="17823">
                  <c:v>-1220427.0779820001</c:v>
                </c:pt>
                <c:pt idx="17824">
                  <c:v>-1285732.6076829999</c:v>
                </c:pt>
                <c:pt idx="17825">
                  <c:v>-1351035.0482089999</c:v>
                </c:pt>
                <c:pt idx="17826">
                  <c:v>-1416334.242236</c:v>
                </c:pt>
                <c:pt idx="17827">
                  <c:v>-1481630.032383</c:v>
                </c:pt>
                <c:pt idx="17828">
                  <c:v>-1546922.2612129999</c:v>
                </c:pt>
                <c:pt idx="17829">
                  <c:v>-1612210.7712269998</c:v>
                </c:pt>
                <c:pt idx="17830">
                  <c:v>-1677495.4048629999</c:v>
                </c:pt>
                <c:pt idx="17831">
                  <c:v>-1742776.00449</c:v>
                </c:pt>
                <c:pt idx="17832">
                  <c:v>-1808052.4124130001</c:v>
                </c:pt>
                <c:pt idx="17833">
                  <c:v>-1873324.470861</c:v>
                </c:pt>
                <c:pt idx="17834">
                  <c:v>-1938592.021991</c:v>
                </c:pt>
                <c:pt idx="17835">
                  <c:v>-2003854.9078809998</c:v>
                </c:pt>
                <c:pt idx="17836">
                  <c:v>-2069112.9705310001</c:v>
                </c:pt>
                <c:pt idx="17837">
                  <c:v>-2134366.0518569998</c:v>
                </c:pt>
                <c:pt idx="17838">
                  <c:v>-2199613.9936899994</c:v>
                </c:pt>
                <c:pt idx="17839">
                  <c:v>-2264856.6377739999</c:v>
                </c:pt>
                <c:pt idx="17840">
                  <c:v>-2330093.8257609997</c:v>
                </c:pt>
                <c:pt idx="17841">
                  <c:v>-2395325.3992089997</c:v>
                </c:pt>
                <c:pt idx="17842">
                  <c:v>-2460551.199581</c:v>
                </c:pt>
                <c:pt idx="17843">
                  <c:v>-2525771.0682409997</c:v>
                </c:pt>
                <c:pt idx="17844">
                  <c:v>-2590984.8464489994</c:v>
                </c:pt>
                <c:pt idx="17845">
                  <c:v>-2656192.3753639995</c:v>
                </c:pt>
                <c:pt idx="17846">
                  <c:v>-2721393.4960340001</c:v>
                </c:pt>
                <c:pt idx="17847">
                  <c:v>-2786588.0493999999</c:v>
                </c:pt>
                <c:pt idx="17848">
                  <c:v>-2851775.8762869998</c:v>
                </c:pt>
                <c:pt idx="17849">
                  <c:v>-2916956.8174079997</c:v>
                </c:pt>
                <c:pt idx="17850">
                  <c:v>-2982130.7133539994</c:v>
                </c:pt>
                <c:pt idx="17851">
                  <c:v>-3047297.4045970002</c:v>
                </c:pt>
                <c:pt idx="17852">
                  <c:v>-3112456.7314840001</c:v>
                </c:pt>
                <c:pt idx="17853">
                  <c:v>-3177608.5342359999</c:v>
                </c:pt>
                <c:pt idx="17854">
                  <c:v>-3242752.6529429993</c:v>
                </c:pt>
                <c:pt idx="17855">
                  <c:v>-3307888.927563</c:v>
                </c:pt>
                <c:pt idx="17856">
                  <c:v>-3373017.1979189999</c:v>
                </c:pt>
                <c:pt idx="17857">
                  <c:v>-3438137.3036969998</c:v>
                </c:pt>
                <c:pt idx="17858">
                  <c:v>-3503249.0844390001</c:v>
                </c:pt>
                <c:pt idx="17859">
                  <c:v>-3568352.3795469995</c:v>
                </c:pt>
                <c:pt idx="17860">
                  <c:v>-3633447.0282720001</c:v>
                </c:pt>
                <c:pt idx="17861">
                  <c:v>-3698532.8697199998</c:v>
                </c:pt>
                <c:pt idx="17862">
                  <c:v>-3763609.7428409997</c:v>
                </c:pt>
                <c:pt idx="17863">
                  <c:v>-3828677.4864320001</c:v>
                </c:pt>
                <c:pt idx="17864">
                  <c:v>-3893735.9391309996</c:v>
                </c:pt>
                <c:pt idx="17865">
                  <c:v>-3958784.9394139997</c:v>
                </c:pt>
                <c:pt idx="17866">
                  <c:v>-4023824.3255949998</c:v>
                </c:pt>
                <c:pt idx="17867">
                  <c:v>-4088853.9358209996</c:v>
                </c:pt>
                <c:pt idx="17868">
                  <c:v>-4153873.6080669998</c:v>
                </c:pt>
                <c:pt idx="17869">
                  <c:v>-4218883.1801389996</c:v>
                </c:pt>
                <c:pt idx="17870">
                  <c:v>-4283882.4896640014</c:v>
                </c:pt>
                <c:pt idx="17871">
                  <c:v>-4348871.3740920005</c:v>
                </c:pt>
                <c:pt idx="17872">
                  <c:v>-4413849.6706920005</c:v>
                </c:pt>
                <c:pt idx="17873">
                  <c:v>-4478817.2165480014</c:v>
                </c:pt>
                <c:pt idx="17874">
                  <c:v>-4543773.8485580003</c:v>
                </c:pt>
                <c:pt idx="17875">
                  <c:v>-4608719.4034260008</c:v>
                </c:pt>
                <c:pt idx="17876">
                  <c:v>-4673653.7176680006</c:v>
                </c:pt>
                <c:pt idx="17877">
                  <c:v>-4738576.6275999993</c:v>
                </c:pt>
                <c:pt idx="17878">
                  <c:v>-4803487.9693400003</c:v>
                </c:pt>
                <c:pt idx="17879">
                  <c:v>-4868387.578803</c:v>
                </c:pt>
                <c:pt idx="17880">
                  <c:v>-4933275.2917010002</c:v>
                </c:pt>
                <c:pt idx="17881">
                  <c:v>-4998150.9435339998</c:v>
                </c:pt>
                <c:pt idx="17882">
                  <c:v>-5063014.3695939993</c:v>
                </c:pt>
                <c:pt idx="17883">
                  <c:v>-5127865.4049570002</c:v>
                </c:pt>
                <c:pt idx="17884">
                  <c:v>-5192703.8844819991</c:v>
                </c:pt>
                <c:pt idx="17885">
                  <c:v>-5257529.6428079996</c:v>
                </c:pt>
                <c:pt idx="17886">
                  <c:v>-5322342.5143490005</c:v>
                </c:pt>
                <c:pt idx="17887">
                  <c:v>-5387142.3332949998</c:v>
                </c:pt>
                <c:pt idx="17888">
                  <c:v>-5451928.9336040001</c:v>
                </c:pt>
                <c:pt idx="17889">
                  <c:v>-5516702.1490019998</c:v>
                </c:pt>
                <c:pt idx="17890">
                  <c:v>-5581461.8129780004</c:v>
                </c:pt>
                <c:pt idx="17891">
                  <c:v>-5646207.7587839998</c:v>
                </c:pt>
                <c:pt idx="17892">
                  <c:v>-5710939.8194279997</c:v>
                </c:pt>
                <c:pt idx="17893">
                  <c:v>-5775657.8276739996</c:v>
                </c:pt>
                <c:pt idx="17894">
                  <c:v>-5840361.616036999</c:v>
                </c:pt>
                <c:pt idx="17895">
                  <c:v>-5905051.0167789999</c:v>
                </c:pt>
                <c:pt idx="17896">
                  <c:v>-5969725.8619090002</c:v>
                </c:pt>
                <c:pt idx="17897">
                  <c:v>-6034385.983178</c:v>
                </c:pt>
                <c:pt idx="17898">
                  <c:v>-6099031.2120740004</c:v>
                </c:pt>
                <c:pt idx="17899">
                  <c:v>-6163661.3798209997</c:v>
                </c:pt>
                <c:pt idx="17900">
                  <c:v>-6228276.3173770001</c:v>
                </c:pt>
                <c:pt idx="17901">
                  <c:v>-6292875.8554269997</c:v>
                </c:pt>
                <c:pt idx="17902">
                  <c:v>-6357459.8243819997</c:v>
                </c:pt>
                <c:pt idx="17903">
                  <c:v>-6422028.0543769998</c:v>
                </c:pt>
                <c:pt idx="17904">
                  <c:v>-6486580.3752640001</c:v>
                </c:pt>
                <c:pt idx="17905">
                  <c:v>-6551116.6166129988</c:v>
                </c:pt>
                <c:pt idx="17906">
                  <c:v>-6615636.6077059992</c:v>
                </c:pt>
                <c:pt idx="17907">
                  <c:v>-6680140.1775320005</c:v>
                </c:pt>
                <c:pt idx="17908">
                  <c:v>-6744627.1547889989</c:v>
                </c:pt>
                <c:pt idx="17909">
                  <c:v>-6809097.3678759998</c:v>
                </c:pt>
                <c:pt idx="17910">
                  <c:v>-6873550.6448919997</c:v>
                </c:pt>
                <c:pt idx="17911">
                  <c:v>-6937986.8136299998</c:v>
                </c:pt>
                <c:pt idx="17912">
                  <c:v>-7002405.7015770003</c:v>
                </c:pt>
                <c:pt idx="17913">
                  <c:v>-7066807.1359090004</c:v>
                </c:pt>
                <c:pt idx="17914">
                  <c:v>-7131190.9434859995</c:v>
                </c:pt>
                <c:pt idx="17915">
                  <c:v>-7195556.9508519992</c:v>
                </c:pt>
                <c:pt idx="17916">
                  <c:v>-7259904.984228</c:v>
                </c:pt>
                <c:pt idx="17917">
                  <c:v>-7324234.8695109989</c:v>
                </c:pt>
                <c:pt idx="17918">
                  <c:v>-7388546.4322700016</c:v>
                </c:pt>
                <c:pt idx="17919">
                  <c:v>-7452839.4977410007</c:v>
                </c:pt>
                <c:pt idx="17920">
                  <c:v>-7517113.8908239994</c:v>
                </c:pt>
                <c:pt idx="17921">
                  <c:v>-7581369.4360830002</c:v>
                </c:pt>
                <c:pt idx="17922">
                  <c:v>-7645605.9577369997</c:v>
                </c:pt>
                <c:pt idx="17923">
                  <c:v>-7709823.279658</c:v>
                </c:pt>
                <c:pt idx="17924">
                  <c:v>-7774021.2253720006</c:v>
                </c:pt>
                <c:pt idx="17925">
                  <c:v>-7838199.6180480001</c:v>
                </c:pt>
                <c:pt idx="17926">
                  <c:v>-7902358.280499001</c:v>
                </c:pt>
                <c:pt idx="17927">
                  <c:v>-7966497.0351800006</c:v>
                </c:pt>
                <c:pt idx="17928">
                  <c:v>-8030615.7041769996</c:v>
                </c:pt>
                <c:pt idx="17929">
                  <c:v>-8094714.1092129983</c:v>
                </c:pt>
                <c:pt idx="17930">
                  <c:v>-8158792.0716350004</c:v>
                </c:pt>
                <c:pt idx="17931">
                  <c:v>-8222849.4124170002</c:v>
                </c:pt>
                <c:pt idx="17932">
                  <c:v>-8286885.9521540003</c:v>
                </c:pt>
                <c:pt idx="17933">
                  <c:v>-8350901.5110559994</c:v>
                </c:pt>
                <c:pt idx="17934">
                  <c:v>-8414895.9089499991</c:v>
                </c:pt>
                <c:pt idx="17935">
                  <c:v>-8478868.9652689993</c:v>
                </c:pt>
                <c:pt idx="17936">
                  <c:v>-8542820.4990529995</c:v>
                </c:pt>
                <c:pt idx="17937">
                  <c:v>-8606750.3289429992</c:v>
                </c:pt>
                <c:pt idx="17938">
                  <c:v>-8670658.2731800005</c:v>
                </c:pt>
                <c:pt idx="17939">
                  <c:v>-8734544.1495979968</c:v>
                </c:pt>
                <c:pt idx="17940">
                  <c:v>-8798407.7756200004</c:v>
                </c:pt>
                <c:pt idx="17941">
                  <c:v>-8862248.9682570007</c:v>
                </c:pt>
                <c:pt idx="17942">
                  <c:v>-8926067.5441020001</c:v>
                </c:pt>
                <c:pt idx="17943">
                  <c:v>-8989863.3193249982</c:v>
                </c:pt>
                <c:pt idx="17944">
                  <c:v>-9053636.1096710004</c:v>
                </c:pt>
                <c:pt idx="17945">
                  <c:v>-9117385.7304569986</c:v>
                </c:pt>
                <c:pt idx="17946">
                  <c:v>-9181111.9965649955</c:v>
                </c:pt>
                <c:pt idx="17947">
                  <c:v>-9244814.7224379983</c:v>
                </c:pt>
                <c:pt idx="17948">
                  <c:v>-9308493.7220789976</c:v>
                </c:pt>
                <c:pt idx="17949">
                  <c:v>-9372148.809045</c:v>
                </c:pt>
                <c:pt idx="17950">
                  <c:v>-9435779.7964409981</c:v>
                </c:pt>
                <c:pt idx="17951">
                  <c:v>-9499386.4969209973</c:v>
                </c:pt>
                <c:pt idx="17952">
                  <c:v>-9562968.722676998</c:v>
                </c:pt>
                <c:pt idx="17953">
                  <c:v>-9626526.2854420003</c:v>
                </c:pt>
                <c:pt idx="17954">
                  <c:v>-9690058.996478999</c:v>
                </c:pt>
                <c:pt idx="17955">
                  <c:v>-9753566.6665819976</c:v>
                </c:pt>
                <c:pt idx="17956">
                  <c:v>-9817049.1060689986</c:v>
                </c:pt>
                <c:pt idx="17957">
                  <c:v>-9880506.1247780006</c:v>
                </c:pt>
                <c:pt idx="17958">
                  <c:v>-9943937.5320639983</c:v>
                </c:pt>
                <c:pt idx="17959">
                  <c:v>-10007343.136793001</c:v>
                </c:pt>
                <c:pt idx="17960">
                  <c:v>-10070722.747337999</c:v>
                </c:pt>
                <c:pt idx="17961">
                  <c:v>-10134076.171576997</c:v>
                </c:pt>
                <c:pt idx="17962">
                  <c:v>-10197403.216882</c:v>
                </c:pt>
                <c:pt idx="17963">
                  <c:v>-10260703.690124998</c:v>
                </c:pt>
                <c:pt idx="17964">
                  <c:v>-10323977.397662999</c:v>
                </c:pt>
                <c:pt idx="17965">
                  <c:v>-10387224.145339997</c:v>
                </c:pt>
                <c:pt idx="17966">
                  <c:v>-10450443.738478998</c:v>
                </c:pt>
                <c:pt idx="17967">
                  <c:v>-10513635.981881002</c:v>
                </c:pt>
                <c:pt idx="17968">
                  <c:v>-10576800.679817</c:v>
                </c:pt>
                <c:pt idx="17969">
                  <c:v>-10639937.636025999</c:v>
                </c:pt>
                <c:pt idx="17970">
                  <c:v>-10703046.653706999</c:v>
                </c:pt>
                <c:pt idx="17971">
                  <c:v>-10766127.535517</c:v>
                </c:pt>
                <c:pt idx="17972">
                  <c:v>-10829180.083567997</c:v>
                </c:pt>
                <c:pt idx="17973">
                  <c:v>-10892204.099416997</c:v>
                </c:pt>
                <c:pt idx="17974">
                  <c:v>-10955199.384066002</c:v>
                </c:pt>
                <c:pt idx="17975">
                  <c:v>-11018165.737953998</c:v>
                </c:pt>
                <c:pt idx="17976">
                  <c:v>-11081102.960955001</c:v>
                </c:pt>
                <c:pt idx="17977">
                  <c:v>-11144010.852368999</c:v>
                </c:pt>
                <c:pt idx="17978">
                  <c:v>-11206889.210923998</c:v>
                </c:pt>
                <c:pt idx="17979">
                  <c:v>-11269737.834763002</c:v>
                </c:pt>
                <c:pt idx="17980">
                  <c:v>-11332556.521446001</c:v>
                </c:pt>
                <c:pt idx="17981">
                  <c:v>-11395345.067938</c:v>
                </c:pt>
                <c:pt idx="17982">
                  <c:v>-11458103.270610999</c:v>
                </c:pt>
                <c:pt idx="17983">
                  <c:v>-11520830.925235</c:v>
                </c:pt>
                <c:pt idx="17984">
                  <c:v>-11583527.826973002</c:v>
                </c:pt>
                <c:pt idx="17985">
                  <c:v>-11646193.770377997</c:v>
                </c:pt>
                <c:pt idx="17986">
                  <c:v>-11708828.549384998</c:v>
                </c:pt>
                <c:pt idx="17987">
                  <c:v>-11771431.957308</c:v>
                </c:pt>
                <c:pt idx="17988">
                  <c:v>-11834003.786832998</c:v>
                </c:pt>
                <c:pt idx="17989">
                  <c:v>-11896543.830015</c:v>
                </c:pt>
                <c:pt idx="17990">
                  <c:v>-11959051.878271</c:v>
                </c:pt>
                <c:pt idx="17991">
                  <c:v>-12021527.722373998</c:v>
                </c:pt>
                <c:pt idx="17992">
                  <c:v>-12083971.152450999</c:v>
                </c:pt>
                <c:pt idx="17993">
                  <c:v>-12146381.957970999</c:v>
                </c:pt>
                <c:pt idx="17994">
                  <c:v>-12208759.927749</c:v>
                </c:pt>
                <c:pt idx="17995">
                  <c:v>-12271104.849932</c:v>
                </c:pt>
                <c:pt idx="17996">
                  <c:v>-12333416.511998</c:v>
                </c:pt>
                <c:pt idx="17997">
                  <c:v>-12395694.700748</c:v>
                </c:pt>
                <c:pt idx="17998">
                  <c:v>-12457939.202302</c:v>
                </c:pt>
                <c:pt idx="17999">
                  <c:v>-12520149.802095</c:v>
                </c:pt>
                <c:pt idx="18000">
                  <c:v>-12582326.284867</c:v>
                </c:pt>
                <c:pt idx="18001">
                  <c:v>-12644468.434659002</c:v>
                </c:pt>
                <c:pt idx="18002">
                  <c:v>-12706576.034809999</c:v>
                </c:pt>
                <c:pt idx="18003">
                  <c:v>-12768648.867946999</c:v>
                </c:pt>
                <c:pt idx="18004">
                  <c:v>-12830686.715981999</c:v>
                </c:pt>
                <c:pt idx="18005">
                  <c:v>-12892689.360106003</c:v>
                </c:pt>
                <c:pt idx="18006">
                  <c:v>-12954656.580779999</c:v>
                </c:pt>
                <c:pt idx="18007">
                  <c:v>-13016588.157733999</c:v>
                </c:pt>
                <c:pt idx="18008">
                  <c:v>-13078483.869955001</c:v>
                </c:pt>
                <c:pt idx="18009">
                  <c:v>-13140343.495687002</c:v>
                </c:pt>
                <c:pt idx="18010">
                  <c:v>-13202166.812421</c:v>
                </c:pt>
                <c:pt idx="18011">
                  <c:v>-13263953.596888</c:v>
                </c:pt>
                <c:pt idx="18012">
                  <c:v>-13325703.625058999</c:v>
                </c:pt>
                <c:pt idx="18013">
                  <c:v>-13387416.672131</c:v>
                </c:pt>
                <c:pt idx="18014">
                  <c:v>-13449092.512524998</c:v>
                </c:pt>
                <c:pt idx="18015">
                  <c:v>-13510730.919878</c:v>
                </c:pt>
                <c:pt idx="18016">
                  <c:v>-13572331.667037997</c:v>
                </c:pt>
                <c:pt idx="18017">
                  <c:v>-13633894.526058</c:v>
                </c:pt>
                <c:pt idx="18018">
                  <c:v>-13695419.268186998</c:v>
                </c:pt>
                <c:pt idx="18019">
                  <c:v>-13756905.663866</c:v>
                </c:pt>
                <c:pt idx="18020">
                  <c:v>-13818353.482718002</c:v>
                </c:pt>
                <c:pt idx="18021">
                  <c:v>-13879762.493546</c:v>
                </c:pt>
                <c:pt idx="18022">
                  <c:v>-13941132.464322999</c:v>
                </c:pt>
                <c:pt idx="18023">
                  <c:v>-14002463.162187003</c:v>
                </c:pt>
                <c:pt idx="18024">
                  <c:v>-14063754.353432002</c:v>
                </c:pt>
                <c:pt idx="18025">
                  <c:v>-14125005.803503999</c:v>
                </c:pt>
                <c:pt idx="18026">
                  <c:v>-14186217.276989998</c:v>
                </c:pt>
                <c:pt idx="18027">
                  <c:v>-14247388.537618</c:v>
                </c:pt>
                <c:pt idx="18028">
                  <c:v>-14308519.348242</c:v>
                </c:pt>
                <c:pt idx="18029">
                  <c:v>-14369609.470838999</c:v>
                </c:pt>
                <c:pt idx="18030">
                  <c:v>-14430658.666502997</c:v>
                </c:pt>
                <c:pt idx="18031">
                  <c:v>-14491666.695436001</c:v>
                </c:pt>
                <c:pt idx="18032">
                  <c:v>-14552633.31694</c:v>
                </c:pt>
                <c:pt idx="18033">
                  <c:v>-14613558.289411001</c:v>
                </c:pt>
                <c:pt idx="18034">
                  <c:v>-14674441.370332003</c:v>
                </c:pt>
                <c:pt idx="18035">
                  <c:v>-14735282.316264998</c:v>
                </c:pt>
                <c:pt idx="18036">
                  <c:v>-14796080.882842004</c:v>
                </c:pt>
                <c:pt idx="18037">
                  <c:v>-14856836.824761001</c:v>
                </c:pt>
                <c:pt idx="18038">
                  <c:v>-14917549.895775001</c:v>
                </c:pt>
                <c:pt idx="18039">
                  <c:v>-14978219.848687002</c:v>
                </c:pt>
                <c:pt idx="18040">
                  <c:v>-15038846.435338</c:v>
                </c:pt>
                <c:pt idx="18041">
                  <c:v>-15099429.406607</c:v>
                </c:pt>
                <c:pt idx="18042">
                  <c:v>-15159968.512393</c:v>
                </c:pt>
                <c:pt idx="18043">
                  <c:v>-15220463.501617001</c:v>
                </c:pt>
                <c:pt idx="18044">
                  <c:v>-15280914.122207001</c:v>
                </c:pt>
                <c:pt idx="18045">
                  <c:v>-15341320.121092997</c:v>
                </c:pt>
                <c:pt idx="18046">
                  <c:v>-15401681.244197998</c:v>
                </c:pt>
                <c:pt idx="18047">
                  <c:v>-15461997.236430999</c:v>
                </c:pt>
                <c:pt idx="18048">
                  <c:v>-15522267.841677003</c:v>
                </c:pt>
                <c:pt idx="18049">
                  <c:v>-15582492.802790001</c:v>
                </c:pt>
                <c:pt idx="18050">
                  <c:v>-15642671.861584</c:v>
                </c:pt>
                <c:pt idx="18051">
                  <c:v>-15702804.758824999</c:v>
                </c:pt>
                <c:pt idx="18052">
                  <c:v>-15762891.234221999</c:v>
                </c:pt>
                <c:pt idx="18053">
                  <c:v>-15822931.026417999</c:v>
                </c:pt>
                <c:pt idx="18054">
                  <c:v>-15882923.872984001</c:v>
                </c:pt>
                <c:pt idx="18055">
                  <c:v>-15942869.510406001</c:v>
                </c:pt>
                <c:pt idx="18056">
                  <c:v>-16002767.674078999</c:v>
                </c:pt>
                <c:pt idx="18057">
                  <c:v>-16062618.098297998</c:v>
                </c:pt>
                <c:pt idx="18058">
                  <c:v>-16122420.516248997</c:v>
                </c:pt>
                <c:pt idx="18059">
                  <c:v>-16182174.659998</c:v>
                </c:pt>
                <c:pt idx="18060">
                  <c:v>-16241880.260484001</c:v>
                </c:pt>
                <c:pt idx="18061">
                  <c:v>-16301537.047508998</c:v>
                </c:pt>
                <c:pt idx="18062">
                  <c:v>-16361144.749728998</c:v>
                </c:pt>
                <c:pt idx="18063">
                  <c:v>-16420703.094645999</c:v>
                </c:pt>
                <c:pt idx="18064">
                  <c:v>-16480211.808593998</c:v>
                </c:pt>
                <c:pt idx="18065">
                  <c:v>-16539670.616734998</c:v>
                </c:pt>
                <c:pt idx="18066">
                  <c:v>-16599079.243044998</c:v>
                </c:pt>
                <c:pt idx="18067">
                  <c:v>-16658437.410308</c:v>
                </c:pt>
                <c:pt idx="18068">
                  <c:v>-16717744.840104001</c:v>
                </c:pt>
                <c:pt idx="18069">
                  <c:v>-16777001.252798</c:v>
                </c:pt>
                <c:pt idx="18070">
                  <c:v>-16836206.367534</c:v>
                </c:pt>
                <c:pt idx="18071">
                  <c:v>-16895359.902221002</c:v>
                </c:pt>
                <c:pt idx="18072">
                  <c:v>-16954461.573523998</c:v>
                </c:pt>
                <c:pt idx="18073">
                  <c:v>-17013511.096855</c:v>
                </c:pt>
                <c:pt idx="18074">
                  <c:v>-17072508.186361998</c:v>
                </c:pt>
                <c:pt idx="18075">
                  <c:v>-17131452.554919001</c:v>
                </c:pt>
                <c:pt idx="18076">
                  <c:v>-17190343.914113</c:v>
                </c:pt>
                <c:pt idx="18077">
                  <c:v>-17249181.974236999</c:v>
                </c:pt>
                <c:pt idx="18078">
                  <c:v>-17307966.444276996</c:v>
                </c:pt>
                <c:pt idx="18079">
                  <c:v>-17366697.031900998</c:v>
                </c:pt>
                <c:pt idx="18080">
                  <c:v>-17425373.443451997</c:v>
                </c:pt>
                <c:pt idx="18081">
                  <c:v>-17483995.383929998</c:v>
                </c:pt>
                <c:pt idx="18082">
                  <c:v>-17542562.556988001</c:v>
                </c:pt>
                <c:pt idx="18083">
                  <c:v>-17601074.664914999</c:v>
                </c:pt>
                <c:pt idx="18084">
                  <c:v>-17659531.408629999</c:v>
                </c:pt>
                <c:pt idx="18085">
                  <c:v>-17717932.487665996</c:v>
                </c:pt>
                <c:pt idx="18086">
                  <c:v>-17776277.600161001</c:v>
                </c:pt>
                <c:pt idx="18087">
                  <c:v>-17834566.442846995</c:v>
                </c:pt>
                <c:pt idx="18088">
                  <c:v>-17892798.711036</c:v>
                </c:pt>
                <c:pt idx="18089">
                  <c:v>-17950974.098607998</c:v>
                </c:pt>
                <c:pt idx="18090">
                  <c:v>-18009092.298004001</c:v>
                </c:pt>
                <c:pt idx="18091">
                  <c:v>-18067153.000206001</c:v>
                </c:pt>
                <c:pt idx="18092">
                  <c:v>-18125155.894733001</c:v>
                </c:pt>
                <c:pt idx="18093">
                  <c:v>-18183100.669620998</c:v>
                </c:pt>
                <c:pt idx="18094">
                  <c:v>-18240987.011418995</c:v>
                </c:pt>
                <c:pt idx="18095">
                  <c:v>-18298814.605167001</c:v>
                </c:pt>
                <c:pt idx="18096">
                  <c:v>-18356583.134391002</c:v>
                </c:pt>
                <c:pt idx="18097">
                  <c:v>-18414292.281087995</c:v>
                </c:pt>
                <c:pt idx="18098">
                  <c:v>-18471941.725711998</c:v>
                </c:pt>
                <c:pt idx="18099">
                  <c:v>-18529531.147160001</c:v>
                </c:pt>
                <c:pt idx="18100">
                  <c:v>-18587060.222762998</c:v>
                </c:pt>
                <c:pt idx="18101">
                  <c:v>-18644528.628268</c:v>
                </c:pt>
                <c:pt idx="18102">
                  <c:v>-18701936.037829999</c:v>
                </c:pt>
                <c:pt idx="18103">
                  <c:v>-18759282.123990998</c:v>
                </c:pt>
                <c:pt idx="18104">
                  <c:v>-18816566.557673994</c:v>
                </c:pt>
                <c:pt idx="18105">
                  <c:v>-18873789.008165002</c:v>
                </c:pt>
                <c:pt idx="18106">
                  <c:v>-18930949.143100001</c:v>
                </c:pt>
                <c:pt idx="18107">
                  <c:v>-18988046.628451001</c:v>
                </c:pt>
                <c:pt idx="18108">
                  <c:v>-19045081.128511</c:v>
                </c:pt>
                <c:pt idx="18109">
                  <c:v>-19102052.305881996</c:v>
                </c:pt>
                <c:pt idx="18110">
                  <c:v>-19158959.821456999</c:v>
                </c:pt>
                <c:pt idx="18111">
                  <c:v>-19215803.334408998</c:v>
                </c:pt>
                <c:pt idx="18112">
                  <c:v>-19272582.502175</c:v>
                </c:pt>
                <c:pt idx="18113">
                  <c:v>-19329296.980437994</c:v>
                </c:pt>
                <c:pt idx="18114">
                  <c:v>-19385946.423116997</c:v>
                </c:pt>
                <c:pt idx="18115">
                  <c:v>-19442530.482348997</c:v>
                </c:pt>
                <c:pt idx="18116">
                  <c:v>-19499048.808474001</c:v>
                </c:pt>
                <c:pt idx="18117">
                  <c:v>-19555501.050020006</c:v>
                </c:pt>
                <c:pt idx="18118">
                  <c:v>-19611886.853684999</c:v>
                </c:pt>
                <c:pt idx="18119">
                  <c:v>-19668205.864326004</c:v>
                </c:pt>
                <c:pt idx="18120">
                  <c:v>-19724457.724939</c:v>
                </c:pt>
                <c:pt idx="18121">
                  <c:v>-19780642.076641995</c:v>
                </c:pt>
                <c:pt idx="18122">
                  <c:v>-19836758.558662999</c:v>
                </c:pt>
                <c:pt idx="18123">
                  <c:v>-19892806.808320004</c:v>
                </c:pt>
                <c:pt idx="18124">
                  <c:v>-19948786.461006995</c:v>
                </c:pt>
                <c:pt idx="18125">
                  <c:v>-20004697.150175001</c:v>
                </c:pt>
                <c:pt idx="18126">
                  <c:v>-20060538.507314</c:v>
                </c:pt>
                <c:pt idx="18127">
                  <c:v>-20116310.161939997</c:v>
                </c:pt>
                <c:pt idx="18128">
                  <c:v>-20172011.741573997</c:v>
                </c:pt>
                <c:pt idx="18129">
                  <c:v>-20227642.871727001</c:v>
                </c:pt>
                <c:pt idx="18130">
                  <c:v>-20283203.175877996</c:v>
                </c:pt>
                <c:pt idx="18131">
                  <c:v>-20338692.275462002</c:v>
                </c:pt>
                <c:pt idx="18132">
                  <c:v>-20394109.789848991</c:v>
                </c:pt>
                <c:pt idx="18133">
                  <c:v>-20449455.336324003</c:v>
                </c:pt>
                <c:pt idx="18134">
                  <c:v>-20504728.530070998</c:v>
                </c:pt>
                <c:pt idx="18135">
                  <c:v>-20559928.984154001</c:v>
                </c:pt>
                <c:pt idx="18136">
                  <c:v>-20615056.309498996</c:v>
                </c:pt>
                <c:pt idx="18137">
                  <c:v>-20670110.114870999</c:v>
                </c:pt>
                <c:pt idx="18138">
                  <c:v>-20725090.006859999</c:v>
                </c:pt>
                <c:pt idx="18139">
                  <c:v>-20779995.589856997</c:v>
                </c:pt>
                <c:pt idx="18140">
                  <c:v>-20834826.466038994</c:v>
                </c:pt>
                <c:pt idx="18141">
                  <c:v>-20889582.235344</c:v>
                </c:pt>
                <c:pt idx="18142">
                  <c:v>-20944262.495453995</c:v>
                </c:pt>
                <c:pt idx="18143">
                  <c:v>-20998866.841776997</c:v>
                </c:pt>
                <c:pt idx="18144">
                  <c:v>-21053394.867418997</c:v>
                </c:pt>
                <c:pt idx="18145">
                  <c:v>-21107846.163171995</c:v>
                </c:pt>
                <c:pt idx="18146">
                  <c:v>-21162220.317485999</c:v>
                </c:pt>
                <c:pt idx="18147">
                  <c:v>-21216516.916452006</c:v>
                </c:pt>
                <c:pt idx="18148">
                  <c:v>-21270735.543779995</c:v>
                </c:pt>
                <c:pt idx="18149">
                  <c:v>-21324875.780776002</c:v>
                </c:pt>
                <c:pt idx="18150">
                  <c:v>-21378937.206321001</c:v>
                </c:pt>
                <c:pt idx="18151">
                  <c:v>-21432919.396846998</c:v>
                </c:pt>
                <c:pt idx="18152">
                  <c:v>-21486821.926318996</c:v>
                </c:pt>
                <c:pt idx="18153">
                  <c:v>-21540644.366207</c:v>
                </c:pt>
                <c:pt idx="18154">
                  <c:v>-21594386.285468992</c:v>
                </c:pt>
                <c:pt idx="18155">
                  <c:v>-21648047.250521</c:v>
                </c:pt>
                <c:pt idx="18156">
                  <c:v>-21701626.82522</c:v>
                </c:pt>
                <c:pt idx="18157">
                  <c:v>-21755124.570836</c:v>
                </c:pt>
                <c:pt idx="18158">
                  <c:v>-21808540.046030998</c:v>
                </c:pt>
                <c:pt idx="18159">
                  <c:v>-21861872.806832999</c:v>
                </c:pt>
                <c:pt idx="18160">
                  <c:v>-21915122.406610996</c:v>
                </c:pt>
                <c:pt idx="18161">
                  <c:v>-21968288.396053001</c:v>
                </c:pt>
                <c:pt idx="18162">
                  <c:v>-22021370.323137999</c:v>
                </c:pt>
                <c:pt idx="18163">
                  <c:v>-22074367.733114</c:v>
                </c:pt>
                <c:pt idx="18164">
                  <c:v>-22127280.168467999</c:v>
                </c:pt>
                <c:pt idx="18165">
                  <c:v>-22180107.168905001</c:v>
                </c:pt>
                <c:pt idx="18166">
                  <c:v>-22232848.271316998</c:v>
                </c:pt>
                <c:pt idx="18167">
                  <c:v>-22285503.009762</c:v>
                </c:pt>
                <c:pt idx="18168">
                  <c:v>-22338070.915431995</c:v>
                </c:pt>
                <c:pt idx="18169">
                  <c:v>-22390551.516628001</c:v>
                </c:pt>
                <c:pt idx="18170">
                  <c:v>-22442944.338735003</c:v>
                </c:pt>
                <c:pt idx="18171">
                  <c:v>-22495248.90419</c:v>
                </c:pt>
                <c:pt idx="18172">
                  <c:v>-22547464.732457999</c:v>
                </c:pt>
                <c:pt idx="18173">
                  <c:v>-22599591.339997999</c:v>
                </c:pt>
                <c:pt idx="18174">
                  <c:v>-22651628.240243997</c:v>
                </c:pt>
                <c:pt idx="18175">
                  <c:v>-22703574.943563998</c:v>
                </c:pt>
                <c:pt idx="18176">
                  <c:v>-22755430.957240995</c:v>
                </c:pt>
                <c:pt idx="18177">
                  <c:v>-22807195.785436995</c:v>
                </c:pt>
                <c:pt idx="18178">
                  <c:v>-22858868.929164998</c:v>
                </c:pt>
                <c:pt idx="18179">
                  <c:v>-22910449.886259999</c:v>
                </c:pt>
                <c:pt idx="18180">
                  <c:v>-22961938.151346005</c:v>
                </c:pt>
                <c:pt idx="18181">
                  <c:v>-23013333.215803996</c:v>
                </c:pt>
                <c:pt idx="18182">
                  <c:v>-23064634.567745995</c:v>
                </c:pt>
                <c:pt idx="18183">
                  <c:v>-23115841.691974998</c:v>
                </c:pt>
                <c:pt idx="18184">
                  <c:v>-23166954.069960002</c:v>
                </c:pt>
                <c:pt idx="18185">
                  <c:v>-23217971.179800998</c:v>
                </c:pt>
                <c:pt idx="18186">
                  <c:v>-23268892.496190999</c:v>
                </c:pt>
                <c:pt idx="18187">
                  <c:v>-23319717.490393002</c:v>
                </c:pt>
                <c:pt idx="18188">
                  <c:v>-23370445.630195003</c:v>
                </c:pt>
                <c:pt idx="18189">
                  <c:v>-23421076.379884001</c:v>
                </c:pt>
                <c:pt idx="18190">
                  <c:v>-23471609.200207997</c:v>
                </c:pt>
                <c:pt idx="18191">
                  <c:v>-23522043.548339006</c:v>
                </c:pt>
                <c:pt idx="18192">
                  <c:v>-23572378.877840996</c:v>
                </c:pt>
                <c:pt idx="18193">
                  <c:v>-23622614.638634004</c:v>
                </c:pt>
                <c:pt idx="18194">
                  <c:v>-23672750.276953999</c:v>
                </c:pt>
                <c:pt idx="18195">
                  <c:v>-23722785.235320006</c:v>
                </c:pt>
                <c:pt idx="18196">
                  <c:v>-23772718.952493995</c:v>
                </c:pt>
                <c:pt idx="18197">
                  <c:v>-23822550.863445997</c:v>
                </c:pt>
                <c:pt idx="18198">
                  <c:v>-23872280.399312999</c:v>
                </c:pt>
                <c:pt idx="18199">
                  <c:v>-23921906.987360995</c:v>
                </c:pt>
                <c:pt idx="18200">
                  <c:v>-23971430.050946999</c:v>
                </c:pt>
                <c:pt idx="18201">
                  <c:v>-24020849.009478997</c:v>
                </c:pt>
                <c:pt idx="18202">
                  <c:v>-24070163.278374001</c:v>
                </c:pt>
                <c:pt idx="18203">
                  <c:v>-24119372.269020997</c:v>
                </c:pt>
                <c:pt idx="18204">
                  <c:v>-24168475.388735</c:v>
                </c:pt>
                <c:pt idx="18205">
                  <c:v>-24217472.040720001</c:v>
                </c:pt>
                <c:pt idx="18206">
                  <c:v>-24266361.624022003</c:v>
                </c:pt>
                <c:pt idx="18207">
                  <c:v>-24315143.533491995</c:v>
                </c:pt>
                <c:pt idx="18208">
                  <c:v>-24363817.159737002</c:v>
                </c:pt>
                <c:pt idx="18209">
                  <c:v>-24412381.889077995</c:v>
                </c:pt>
                <c:pt idx="18210">
                  <c:v>-24460837.103509001</c:v>
                </c:pt>
                <c:pt idx="18211">
                  <c:v>-24509182.180646997</c:v>
                </c:pt>
                <c:pt idx="18212">
                  <c:v>-24557416.493687995</c:v>
                </c:pt>
                <c:pt idx="18213">
                  <c:v>-24605539.411362</c:v>
                </c:pt>
                <c:pt idx="18214">
                  <c:v>-24653550.297884997</c:v>
                </c:pt>
                <c:pt idx="18215">
                  <c:v>-24701448.512913</c:v>
                </c:pt>
                <c:pt idx="18216">
                  <c:v>-24749233.411490995</c:v>
                </c:pt>
                <c:pt idx="18217">
                  <c:v>-24796904.344009001</c:v>
                </c:pt>
                <c:pt idx="18218">
                  <c:v>-24844460.656147003</c:v>
                </c:pt>
                <c:pt idx="18219">
                  <c:v>-24891901.688829999</c:v>
                </c:pt>
                <c:pt idx="18220">
                  <c:v>-24939226.778174005</c:v>
                </c:pt>
                <c:pt idx="18221">
                  <c:v>-24986435.255437996</c:v>
                </c:pt>
                <c:pt idx="18222">
                  <c:v>-25033526.446967997</c:v>
                </c:pt>
                <c:pt idx="18223">
                  <c:v>-25080499.674146004</c:v>
                </c:pt>
                <c:pt idx="18224">
                  <c:v>-25127354.253340997</c:v>
                </c:pt>
                <c:pt idx="18225">
                  <c:v>-25174089.495845996</c:v>
                </c:pt>
                <c:pt idx="18226">
                  <c:v>-25220704.707831997</c:v>
                </c:pt>
                <c:pt idx="18227">
                  <c:v>-25267199.190285999</c:v>
                </c:pt>
                <c:pt idx="18228">
                  <c:v>-25313572.238957003</c:v>
                </c:pt>
                <c:pt idx="18229">
                  <c:v>-25359823.144303001</c:v>
                </c:pt>
                <c:pt idx="18230">
                  <c:v>-25405951.191424999</c:v>
                </c:pt>
                <c:pt idx="18231">
                  <c:v>-25451955.660014</c:v>
                </c:pt>
                <c:pt idx="18232">
                  <c:v>-25497835.824292</c:v>
                </c:pt>
                <c:pt idx="18233">
                  <c:v>-25543590.952946998</c:v>
                </c:pt>
                <c:pt idx="18234">
                  <c:v>-25589220.309076998</c:v>
                </c:pt>
                <c:pt idx="18235">
                  <c:v>-25634723.150125004</c:v>
                </c:pt>
                <c:pt idx="18236">
                  <c:v>-25680098.727816995</c:v>
                </c:pt>
                <c:pt idx="18237">
                  <c:v>-25725346.288098995</c:v>
                </c:pt>
                <c:pt idx="18238">
                  <c:v>-25770465.071070995</c:v>
                </c:pt>
                <c:pt idx="18239">
                  <c:v>-25815454.310923003</c:v>
                </c:pt>
                <c:pt idx="18240">
                  <c:v>-25860313.235869002</c:v>
                </c:pt>
                <c:pt idx="18241">
                  <c:v>-25905041.068076</c:v>
                </c:pt>
                <c:pt idx="18242">
                  <c:v>-25949637.023599997</c:v>
                </c:pt>
                <c:pt idx="18243">
                  <c:v>-25994100.312315002</c:v>
                </c:pt>
                <c:pt idx="18244">
                  <c:v>-26038430.137844</c:v>
                </c:pt>
                <c:pt idx="18245">
                  <c:v>-26082625.697484005</c:v>
                </c:pt>
                <c:pt idx="18246">
                  <c:v>-26126686.182138</c:v>
                </c:pt>
                <c:pt idx="18247">
                  <c:v>-26170610.776240997</c:v>
                </c:pt>
                <c:pt idx="18248">
                  <c:v>-26214398.657683</c:v>
                </c:pt>
                <c:pt idx="18249">
                  <c:v>-26258048.997736</c:v>
                </c:pt>
                <c:pt idx="18250">
                  <c:v>-26301560.960976996</c:v>
                </c:pt>
                <c:pt idx="18251">
                  <c:v>-26344933.705210995</c:v>
                </c:pt>
                <c:pt idx="18252">
                  <c:v>-26388166.381390002</c:v>
                </c:pt>
                <c:pt idx="18253">
                  <c:v>-26431258.133536004</c:v>
                </c:pt>
                <c:pt idx="18254">
                  <c:v>-26474208.098657999</c:v>
                </c:pt>
                <c:pt idx="18255">
                  <c:v>-26517015.406667996</c:v>
                </c:pt>
                <c:pt idx="18256">
                  <c:v>-26559679.180305</c:v>
                </c:pt>
                <c:pt idx="18257">
                  <c:v>-26602198.535039</c:v>
                </c:pt>
                <c:pt idx="18258">
                  <c:v>-26644572.578995999</c:v>
                </c:pt>
                <c:pt idx="18259">
                  <c:v>-26686800.412862998</c:v>
                </c:pt>
                <c:pt idx="18260">
                  <c:v>-26728881.129802998</c:v>
                </c:pt>
                <c:pt idx="18261">
                  <c:v>-26770813.815366004</c:v>
                </c:pt>
                <c:pt idx="18262">
                  <c:v>-26812597.547393002</c:v>
                </c:pt>
                <c:pt idx="18263">
                  <c:v>-26854231.395929001</c:v>
                </c:pt>
                <c:pt idx="18264">
                  <c:v>-26895714.423124999</c:v>
                </c:pt>
                <c:pt idx="18265">
                  <c:v>-26937045.683146998</c:v>
                </c:pt>
                <c:pt idx="18266">
                  <c:v>-26978224.222072002</c:v>
                </c:pt>
                <c:pt idx="18267">
                  <c:v>-27019249.077796999</c:v>
                </c:pt>
                <c:pt idx="18268">
                  <c:v>-27060119.279934</c:v>
                </c:pt>
                <c:pt idx="18269">
                  <c:v>-27100833.849711996</c:v>
                </c:pt>
                <c:pt idx="18270">
                  <c:v>-27141391.799871996</c:v>
                </c:pt>
                <c:pt idx="18271">
                  <c:v>-27181792.134563003</c:v>
                </c:pt>
                <c:pt idx="18272">
                  <c:v>-27222033.849234998</c:v>
                </c:pt>
                <c:pt idx="18273">
                  <c:v>-27262115.930532001</c:v>
                </c:pt>
                <c:pt idx="18274">
                  <c:v>-27302037.356184002</c:v>
                </c:pt>
                <c:pt idx="18275">
                  <c:v>-27341797.094890997</c:v>
                </c:pt>
                <c:pt idx="18276">
                  <c:v>-27381394.106215999</c:v>
                </c:pt>
                <c:pt idx="18277">
                  <c:v>-27420827.340466</c:v>
                </c:pt>
                <c:pt idx="18278">
                  <c:v>-27460095.738575999</c:v>
                </c:pt>
                <c:pt idx="18279">
                  <c:v>-27499198.231990997</c:v>
                </c:pt>
                <c:pt idx="18280">
                  <c:v>-27538133.742547996</c:v>
                </c:pt>
                <c:pt idx="18281">
                  <c:v>-27576901.182347</c:v>
                </c:pt>
                <c:pt idx="18282">
                  <c:v>-27615499.453636002</c:v>
                </c:pt>
                <c:pt idx="18283">
                  <c:v>-27653927.448675998</c:v>
                </c:pt>
                <c:pt idx="18284">
                  <c:v>-27692184.049618997</c:v>
                </c:pt>
                <c:pt idx="18285">
                  <c:v>-27730268.128373001</c:v>
                </c:pt>
                <c:pt idx="18286">
                  <c:v>-27768178.546472996</c:v>
                </c:pt>
                <c:pt idx="18287">
                  <c:v>-27805914.154945001</c:v>
                </c:pt>
                <c:pt idx="18288">
                  <c:v>-27843473.794167999</c:v>
                </c:pt>
                <c:pt idx="18289">
                  <c:v>-27880856.293736</c:v>
                </c:pt>
                <c:pt idx="18290">
                  <c:v>-27918060.472316001</c:v>
                </c:pt>
                <c:pt idx="18291">
                  <c:v>-27955085.137506004</c:v>
                </c:pt>
                <c:pt idx="18292">
                  <c:v>-27991929.085685994</c:v>
                </c:pt>
                <c:pt idx="18293">
                  <c:v>-28028591.101869997</c:v>
                </c:pt>
                <c:pt idx="18294">
                  <c:v>-28065069.959557001</c:v>
                </c:pt>
                <c:pt idx="18295">
                  <c:v>-28101364.420575995</c:v>
                </c:pt>
                <c:pt idx="18296">
                  <c:v>-28137473.234927002</c:v>
                </c:pt>
                <c:pt idx="18297">
                  <c:v>-28173395.140627</c:v>
                </c:pt>
                <c:pt idx="18298">
                  <c:v>-28209128.863544997</c:v>
                </c:pt>
                <c:pt idx="18299">
                  <c:v>-28244673.117240001</c:v>
                </c:pt>
                <c:pt idx="18300">
                  <c:v>-28280026.602790006</c:v>
                </c:pt>
                <c:pt idx="18301">
                  <c:v>-28315188.008625999</c:v>
                </c:pt>
                <c:pt idx="18302">
                  <c:v>-28350156.010357004</c:v>
                </c:pt>
                <c:pt idx="18303">
                  <c:v>-28384929.270594999</c:v>
                </c:pt>
                <c:pt idx="18304">
                  <c:v>-28419506.438772</c:v>
                </c:pt>
                <c:pt idx="18305">
                  <c:v>-28453886.150966004</c:v>
                </c:pt>
                <c:pt idx="18306">
                  <c:v>-28488067.029707</c:v>
                </c:pt>
                <c:pt idx="18307">
                  <c:v>-28522047.683792997</c:v>
                </c:pt>
                <c:pt idx="18308">
                  <c:v>-28555826.708098002</c:v>
                </c:pt>
                <c:pt idx="18309">
                  <c:v>-28589402.683373995</c:v>
                </c:pt>
                <c:pt idx="18310">
                  <c:v>-28622774.176055003</c:v>
                </c:pt>
                <c:pt idx="18311">
                  <c:v>-28655939.738054004</c:v>
                </c:pt>
                <c:pt idx="18312">
                  <c:v>-28688897.906555001</c:v>
                </c:pt>
                <c:pt idx="18313">
                  <c:v>-28721647.203806002</c:v>
                </c:pt>
                <c:pt idx="18314">
                  <c:v>-28754186.136903003</c:v>
                </c:pt>
                <c:pt idx="18315">
                  <c:v>-28786513.197576001</c:v>
                </c:pt>
                <c:pt idx="18316">
                  <c:v>-28818626.861962996</c:v>
                </c:pt>
                <c:pt idx="18317">
                  <c:v>-28850525.590388</c:v>
                </c:pt>
                <c:pt idx="18318">
                  <c:v>-28882207.827133998</c:v>
                </c:pt>
                <c:pt idx="18319">
                  <c:v>-28913672.0002</c:v>
                </c:pt>
                <c:pt idx="18320">
                  <c:v>-28944916.521073997</c:v>
                </c:pt>
                <c:pt idx="18321">
                  <c:v>-28975939.784483995</c:v>
                </c:pt>
                <c:pt idx="18322">
                  <c:v>-29006740.168153003</c:v>
                </c:pt>
                <c:pt idx="18323">
                  <c:v>-29037316.032543998</c:v>
                </c:pt>
                <c:pt idx="18324">
                  <c:v>-29067665.720612995</c:v>
                </c:pt>
                <c:pt idx="18325">
                  <c:v>-29097787.557535</c:v>
                </c:pt>
                <c:pt idx="18326">
                  <c:v>-29127679.850449</c:v>
                </c:pt>
                <c:pt idx="18327">
                  <c:v>-29157340.888181999</c:v>
                </c:pt>
                <c:pt idx="18328">
                  <c:v>-29186768.940970995</c:v>
                </c:pt>
                <c:pt idx="18329">
                  <c:v>-29215962.260186005</c:v>
                </c:pt>
                <c:pt idx="18330">
                  <c:v>-29244919.078039005</c:v>
                </c:pt>
                <c:pt idx="18331">
                  <c:v>-29273637.607296001</c:v>
                </c:pt>
                <c:pt idx="18332">
                  <c:v>-29302116.040972997</c:v>
                </c:pt>
                <c:pt idx="18333">
                  <c:v>-29330352.552037001</c:v>
                </c:pt>
                <c:pt idx="18334">
                  <c:v>-29358345.293092996</c:v>
                </c:pt>
                <c:pt idx="18335">
                  <c:v>-29386092.39607</c:v>
                </c:pt>
                <c:pt idx="18336">
                  <c:v>-29413591.971896995</c:v>
                </c:pt>
                <c:pt idx="18337">
                  <c:v>-29440842.110177003</c:v>
                </c:pt>
                <c:pt idx="18338">
                  <c:v>-29467840.878850006</c:v>
                </c:pt>
                <c:pt idx="18339">
                  <c:v>-29494586.323849995</c:v>
                </c:pt>
                <c:pt idx="18340">
                  <c:v>-29521076.468757998</c:v>
                </c:pt>
                <c:pt idx="18341">
                  <c:v>-29547309.314447999</c:v>
                </c:pt>
                <c:pt idx="18342">
                  <c:v>-29573282.838722009</c:v>
                </c:pt>
                <c:pt idx="18343">
                  <c:v>-29598994.995937996</c:v>
                </c:pt>
                <c:pt idx="18344">
                  <c:v>-29624443.716635998</c:v>
                </c:pt>
                <c:pt idx="18345">
                  <c:v>-29649626.907150999</c:v>
                </c:pt>
                <c:pt idx="18346">
                  <c:v>-29674542.449218996</c:v>
                </c:pt>
                <c:pt idx="18347">
                  <c:v>-29699188.199577</c:v>
                </c:pt>
                <c:pt idx="18348">
                  <c:v>-29723561.989550997</c:v>
                </c:pt>
                <c:pt idx="18349">
                  <c:v>-29747661.624639001</c:v>
                </c:pt>
                <c:pt idx="18350">
                  <c:v>-29771484.884084001</c:v>
                </c:pt>
                <c:pt idx="18351">
                  <c:v>-29795029.520436998</c:v>
                </c:pt>
                <c:pt idx="18352">
                  <c:v>-29818293.259112999</c:v>
                </c:pt>
                <c:pt idx="18353">
                  <c:v>-29841273.797936</c:v>
                </c:pt>
                <c:pt idx="18354">
                  <c:v>-29863968.806671996</c:v>
                </c:pt>
                <c:pt idx="18355">
                  <c:v>-29886375.926559001</c:v>
                </c:pt>
                <c:pt idx="18356">
                  <c:v>-29908492.769818991</c:v>
                </c:pt>
                <c:pt idx="18357">
                  <c:v>-29930316.919165</c:v>
                </c:pt>
                <c:pt idx="18358">
                  <c:v>-29951845.927292995</c:v>
                </c:pt>
                <c:pt idx="18359">
                  <c:v>-29973077.316369005</c:v>
                </c:pt>
                <c:pt idx="18360">
                  <c:v>-29994008.577497002</c:v>
                </c:pt>
                <c:pt idx="18361">
                  <c:v>-30014637.170181002</c:v>
                </c:pt>
                <c:pt idx="18362">
                  <c:v>-30034960.521775994</c:v>
                </c:pt>
                <c:pt idx="18363">
                  <c:v>-30054976.026917998</c:v>
                </c:pt>
                <c:pt idx="18364">
                  <c:v>-30074681.046955001</c:v>
                </c:pt>
                <c:pt idx="18365">
                  <c:v>-30094072.909350999</c:v>
                </c:pt>
                <c:pt idx="18366">
                  <c:v>-30113148.907088995</c:v>
                </c:pt>
                <c:pt idx="18367">
                  <c:v>-30131906.298051</c:v>
                </c:pt>
                <c:pt idx="18368">
                  <c:v>-30150342.304389004</c:v>
                </c:pt>
                <c:pt idx="18369">
                  <c:v>-30168454.111883</c:v>
                </c:pt>
                <c:pt idx="18370">
                  <c:v>-30186238.869276997</c:v>
                </c:pt>
                <c:pt idx="18371">
                  <c:v>-30203693.687607996</c:v>
                </c:pt>
                <c:pt idx="18372">
                  <c:v>-30220815.639513999</c:v>
                </c:pt>
                <c:pt idx="18373">
                  <c:v>-30237601.758531999</c:v>
                </c:pt>
                <c:pt idx="18374">
                  <c:v>-30254049.038367003</c:v>
                </c:pt>
                <c:pt idx="18375">
                  <c:v>-30270154.432162005</c:v>
                </c:pt>
                <c:pt idx="18376">
                  <c:v>-30285914.851732999</c:v>
                </c:pt>
                <c:pt idx="18377">
                  <c:v>-30301327.166799001</c:v>
                </c:pt>
                <c:pt idx="18378">
                  <c:v>-30316388.204185005</c:v>
                </c:pt>
                <c:pt idx="18379">
                  <c:v>-30331094.747013997</c:v>
                </c:pt>
                <c:pt idx="18380">
                  <c:v>-30345443.533867002</c:v>
                </c:pt>
                <c:pt idx="18381">
                  <c:v>-30359431.257940996</c:v>
                </c:pt>
                <c:pt idx="18382">
                  <c:v>-30373054.566165</c:v>
                </c:pt>
                <c:pt idx="18383">
                  <c:v>-30386310.058316004</c:v>
                </c:pt>
                <c:pt idx="18384">
                  <c:v>-30399194.286093995</c:v>
                </c:pt>
                <c:pt idx="18385">
                  <c:v>-30411703.752188001</c:v>
                </c:pt>
                <c:pt idx="18386">
                  <c:v>-30423834.909310997</c:v>
                </c:pt>
                <c:pt idx="18387">
                  <c:v>-30435584.159216005</c:v>
                </c:pt>
                <c:pt idx="18388">
                  <c:v>-30446947.851682</c:v>
                </c:pt>
                <c:pt idx="18389">
                  <c:v>-30457922.283480998</c:v>
                </c:pt>
                <c:pt idx="18390">
                  <c:v>-30468503.697308999</c:v>
                </c:pt>
                <c:pt idx="18391">
                  <c:v>-30478688.280703995</c:v>
                </c:pt>
                <c:pt idx="18392">
                  <c:v>-30488472.164919</c:v>
                </c:pt>
                <c:pt idx="18393">
                  <c:v>-30497851.423781995</c:v>
                </c:pt>
                <c:pt idx="18394">
                  <c:v>-30506822.072516005</c:v>
                </c:pt>
                <c:pt idx="18395">
                  <c:v>-30515380.066532999</c:v>
                </c:pt>
                <c:pt idx="18396">
                  <c:v>-30523521.300193001</c:v>
                </c:pt>
                <c:pt idx="18397">
                  <c:v>-30531241.605535999</c:v>
                </c:pt>
                <c:pt idx="18398">
                  <c:v>-30538536.750970997</c:v>
                </c:pt>
                <c:pt idx="18399">
                  <c:v>-30545402.439943995</c:v>
                </c:pt>
                <c:pt idx="18400">
                  <c:v>-30551834.309551999</c:v>
                </c:pt>
                <c:pt idx="18401">
                  <c:v>-30557827.929138996</c:v>
                </c:pt>
                <c:pt idx="18402">
                  <c:v>-30563378.798838995</c:v>
                </c:pt>
                <c:pt idx="18403">
                  <c:v>-30568482.348085999</c:v>
                </c:pt>
                <c:pt idx="18404">
                  <c:v>-30573133.934085</c:v>
                </c:pt>
                <c:pt idx="18405">
                  <c:v>-30577328.840232</c:v>
                </c:pt>
                <c:pt idx="18406">
                  <c:v>-30581062.274503998</c:v>
                </c:pt>
                <c:pt idx="18407">
                  <c:v>-30584329.367789</c:v>
                </c:pt>
                <c:pt idx="18408">
                  <c:v>-30587125.172181003</c:v>
                </c:pt>
                <c:pt idx="18409">
                  <c:v>-30589444.659219</c:v>
                </c:pt>
                <c:pt idx="18410">
                  <c:v>-30591282.718083005</c:v>
                </c:pt>
                <c:pt idx="18411">
                  <c:v>-30592634.153732006</c:v>
                </c:pt>
                <c:pt idx="18412">
                  <c:v>-30593493.68499</c:v>
                </c:pt>
                <c:pt idx="18413">
                  <c:v>-30593855.942582998</c:v>
                </c:pt>
                <c:pt idx="18414">
                  <c:v>-30593715.467107996</c:v>
                </c:pt>
                <c:pt idx="18415">
                  <c:v>-30593066.706951998</c:v>
                </c:pt>
                <c:pt idx="18416">
                  <c:v>-30591904.016145002</c:v>
                </c:pt>
                <c:pt idx="18417">
                  <c:v>-30590221.652151003</c:v>
                </c:pt>
                <c:pt idx="18418">
                  <c:v>-30588013.773591995</c:v>
                </c:pt>
                <c:pt idx="18419">
                  <c:v>-30585274.437906001</c:v>
                </c:pt>
                <c:pt idx="18420">
                  <c:v>-30581997.598930001</c:v>
                </c:pt>
                <c:pt idx="18421">
                  <c:v>-30578177.104414001</c:v>
                </c:pt>
                <c:pt idx="18422">
                  <c:v>-30573806.693459</c:v>
                </c:pt>
                <c:pt idx="18423">
                  <c:v>-30568879.993871998</c:v>
                </c:pt>
                <c:pt idx="18424">
                  <c:v>-30563390.519441996</c:v>
                </c:pt>
                <c:pt idx="18425">
                  <c:v>-30557331.667133</c:v>
                </c:pt>
                <c:pt idx="18426">
                  <c:v>-30550696.714182004</c:v>
                </c:pt>
                <c:pt idx="18427">
                  <c:v>-30543478.815118</c:v>
                </c:pt>
                <c:pt idx="18428">
                  <c:v>-30535670.998667996</c:v>
                </c:pt>
                <c:pt idx="18429">
                  <c:v>-30527266.164586004</c:v>
                </c:pt>
                <c:pt idx="18430">
                  <c:v>-30518257.080357</c:v>
                </c:pt>
                <c:pt idx="18431">
                  <c:v>-30508636.377813995</c:v>
                </c:pt>
                <c:pt idx="18432">
                  <c:v>-30498396.549630996</c:v>
                </c:pt>
                <c:pt idx="18433">
                  <c:v>-30487529.945709996</c:v>
                </c:pt>
                <c:pt idx="18434">
                  <c:v>-30476028.769436996</c:v>
                </c:pt>
                <c:pt idx="18435">
                  <c:v>-30463885.073827997</c:v>
                </c:pt>
                <c:pt idx="18436">
                  <c:v>-30451090.757536005</c:v>
                </c:pt>
                <c:pt idx="18437">
                  <c:v>-30437637.56072</c:v>
                </c:pt>
                <c:pt idx="18438">
                  <c:v>-30423517.060784999</c:v>
                </c:pt>
                <c:pt idx="18439">
                  <c:v>-30408720.667967997</c:v>
                </c:pt>
                <c:pt idx="18440">
                  <c:v>-30393239.620767999</c:v>
                </c:pt>
                <c:pt idx="18441">
                  <c:v>-30377064.981229994</c:v>
                </c:pt>
                <c:pt idx="18442">
                  <c:v>-30360187.630052004</c:v>
                </c:pt>
                <c:pt idx="18443">
                  <c:v>-30342598.261519995</c:v>
                </c:pt>
                <c:pt idx="18444">
                  <c:v>-30324287.378274001</c:v>
                </c:pt>
                <c:pt idx="18445">
                  <c:v>-30305245.285872992</c:v>
                </c:pt>
                <c:pt idx="18446">
                  <c:v>-30285462.087172996</c:v>
                </c:pt>
                <c:pt idx="18447">
                  <c:v>-30264927.676495001</c:v>
                </c:pt>
                <c:pt idx="18448">
                  <c:v>-30243631.733585</c:v>
                </c:pt>
                <c:pt idx="18449">
                  <c:v>-30221563.717344001</c:v>
                </c:pt>
                <c:pt idx="18450">
                  <c:v>-30198712.859336004</c:v>
                </c:pt>
                <c:pt idx="18451">
                  <c:v>-30175068.157035999</c:v>
                </c:pt>
                <c:pt idx="18452">
                  <c:v>-30150618.366840996</c:v>
                </c:pt>
                <c:pt idx="18453">
                  <c:v>-30125351.996803995</c:v>
                </c:pt>
                <c:pt idx="18454">
                  <c:v>-30099257.299086999</c:v>
                </c:pt>
                <c:pt idx="18455">
                  <c:v>-30072322.262136001</c:v>
                </c:pt>
                <c:pt idx="18456">
                  <c:v>-30044534.602533001</c:v>
                </c:pt>
                <c:pt idx="18457">
                  <c:v>-30015881.756542001</c:v>
                </c:pt>
                <c:pt idx="18458">
                  <c:v>-29986350.871312998</c:v>
                </c:pt>
                <c:pt idx="18459">
                  <c:v>-29955928.795735002</c:v>
                </c:pt>
                <c:pt idx="18460">
                  <c:v>-29924602.070921</c:v>
                </c:pt>
                <c:pt idx="18461">
                  <c:v>-29892356.920311995</c:v>
                </c:pt>
                <c:pt idx="18462">
                  <c:v>-29859179.239362001</c:v>
                </c:pt>
                <c:pt idx="18463">
                  <c:v>-29825054.584813997</c:v>
                </c:pt>
                <c:pt idx="18464">
                  <c:v>-29789968.163512997</c:v>
                </c:pt>
                <c:pt idx="18465">
                  <c:v>-29753904.82076</c:v>
                </c:pt>
                <c:pt idx="18466">
                  <c:v>-29716849.028168999</c:v>
                </c:pt>
                <c:pt idx="18467">
                  <c:v>-29678784.870999001</c:v>
                </c:pt>
                <c:pt idx="18468">
                  <c:v>-29639696.034947</c:v>
                </c:pt>
                <c:pt idx="18469">
                  <c:v>-29599565.792365</c:v>
                </c:pt>
                <c:pt idx="18470">
                  <c:v>-29558376.987861991</c:v>
                </c:pt>
                <c:pt idx="18471">
                  <c:v>-29516112.023281995</c:v>
                </c:pt>
                <c:pt idx="18472">
                  <c:v>-29472752.841997996</c:v>
                </c:pt>
                <c:pt idx="18473">
                  <c:v>-29428280.912500001</c:v>
                </c:pt>
                <c:pt idx="18474">
                  <c:v>-29382677.211238995</c:v>
                </c:pt>
                <c:pt idx="18475">
                  <c:v>-29335922.204676997</c:v>
                </c:pt>
                <c:pt idx="18476">
                  <c:v>-29287995.830499001</c:v>
                </c:pt>
                <c:pt idx="18477">
                  <c:v>-29238877.477956001</c:v>
                </c:pt>
                <c:pt idx="18478">
                  <c:v>-29188545.967263997</c:v>
                </c:pt>
                <c:pt idx="18479">
                  <c:v>-29136979.528025001</c:v>
                </c:pt>
                <c:pt idx="18480">
                  <c:v>-29084155.776602</c:v>
                </c:pt>
                <c:pt idx="18481">
                  <c:v>-29030051.692395005</c:v>
                </c:pt>
                <c:pt idx="18482">
                  <c:v>-28974643.592939999</c:v>
                </c:pt>
                <c:pt idx="18483">
                  <c:v>-28917907.107776001</c:v>
                </c:pt>
                <c:pt idx="18484">
                  <c:v>-28859817.150991999</c:v>
                </c:pt>
                <c:pt idx="18485">
                  <c:v>-28800347.892384004</c:v>
                </c:pt>
                <c:pt idx="18486">
                  <c:v>-28739472.727125</c:v>
                </c:pt>
                <c:pt idx="18487">
                  <c:v>-28677164.243867993</c:v>
                </c:pt>
                <c:pt idx="18488">
                  <c:v>-28613394.191164006</c:v>
                </c:pt>
                <c:pt idx="18489">
                  <c:v>-28548133.442118995</c:v>
                </c:pt>
                <c:pt idx="18490">
                  <c:v>-28481351.957132</c:v>
                </c:pt>
                <c:pt idx="18491">
                  <c:v>-28413018.744635995</c:v>
                </c:pt>
                <c:pt idx="18492">
                  <c:v>-28343101.819676001</c:v>
                </c:pt>
                <c:pt idx="18493">
                  <c:v>-28271568.160192005</c:v>
                </c:pt>
                <c:pt idx="18494">
                  <c:v>-28198383.660854001</c:v>
                </c:pt>
                <c:pt idx="18495">
                  <c:v>-28123513.084282</c:v>
                </c:pt>
                <c:pt idx="18496">
                  <c:v>-28046920.009466998</c:v>
                </c:pt>
                <c:pt idx="18497">
                  <c:v>-27968566.777192999</c:v>
                </c:pt>
                <c:pt idx="18498">
                  <c:v>-27888414.432267997</c:v>
                </c:pt>
                <c:pt idx="18499">
                  <c:v>-27806422.662307005</c:v>
                </c:pt>
                <c:pt idx="18500">
                  <c:v>-27722549.732844997</c:v>
                </c:pt>
                <c:pt idx="18501">
                  <c:v>-27636752.418494999</c:v>
                </c:pt>
                <c:pt idx="18502">
                  <c:v>-27548985.929860998</c:v>
                </c:pt>
                <c:pt idx="18503">
                  <c:v>-27459203.835892998</c:v>
                </c:pt>
                <c:pt idx="18504">
                  <c:v>-27367357.981331997</c:v>
                </c:pt>
                <c:pt idx="18505">
                  <c:v>-27273398.398871996</c:v>
                </c:pt>
                <c:pt idx="18506">
                  <c:v>-27177273.215619002</c:v>
                </c:pt>
                <c:pt idx="18507">
                  <c:v>-27078928.553414997</c:v>
                </c:pt>
                <c:pt idx="18508">
                  <c:v>-26978308.422512997</c:v>
                </c:pt>
                <c:pt idx="18509">
                  <c:v>-26875354.608083002</c:v>
                </c:pt>
                <c:pt idx="18510">
                  <c:v>-26770006.548953</c:v>
                </c:pt>
                <c:pt idx="18511">
                  <c:v>-26662201.207945995</c:v>
                </c:pt>
                <c:pt idx="18512">
                  <c:v>-26551872.933084</c:v>
                </c:pt>
                <c:pt idx="18513">
                  <c:v>-26438953.308910999</c:v>
                </c:pt>
                <c:pt idx="18514">
                  <c:v>-26323370.997047998</c:v>
                </c:pt>
                <c:pt idx="18515">
                  <c:v>-26205051.565051995</c:v>
                </c:pt>
                <c:pt idx="18516">
                  <c:v>-26083917.302524004</c:v>
                </c:pt>
                <c:pt idx="18517">
                  <c:v>-25959887.023322001</c:v>
                </c:pt>
                <c:pt idx="18518">
                  <c:v>-25832875.852598</c:v>
                </c:pt>
                <c:pt idx="18519">
                  <c:v>-25702794.997244995</c:v>
                </c:pt>
                <c:pt idx="18520">
                  <c:v>-25569551.498179</c:v>
                </c:pt>
                <c:pt idx="18521">
                  <c:v>-25433047.962727997</c:v>
                </c:pt>
                <c:pt idx="18522">
                  <c:v>-25293182.275166001</c:v>
                </c:pt>
                <c:pt idx="18523">
                  <c:v>-25149847.283244994</c:v>
                </c:pt>
                <c:pt idx="18524">
                  <c:v>-25002930.458296001</c:v>
                </c:pt>
                <c:pt idx="18525">
                  <c:v>-24852313.526211996</c:v>
                </c:pt>
                <c:pt idx="18526">
                  <c:v>-24697872.066266999</c:v>
                </c:pt>
                <c:pt idx="18527">
                  <c:v>-24539475.074395999</c:v>
                </c:pt>
                <c:pt idx="18528">
                  <c:v>-24376984.487104997</c:v>
                </c:pt>
                <c:pt idx="18529">
                  <c:v>-24210254.661725</c:v>
                </c:pt>
                <c:pt idx="18530">
                  <c:v>-24039131.808150005</c:v>
                </c:pt>
                <c:pt idx="18531">
                  <c:v>-23863453.366604999</c:v>
                </c:pt>
                <c:pt idx="18532">
                  <c:v>-23683047.325215995</c:v>
                </c:pt>
                <c:pt idx="18533">
                  <c:v>-23497731.470377997</c:v>
                </c:pt>
                <c:pt idx="18534">
                  <c:v>-23307312.561908998</c:v>
                </c:pt>
                <c:pt idx="18535">
                  <c:v>-23111585.423897993</c:v>
                </c:pt>
                <c:pt idx="18536">
                  <c:v>-22910331.940871991</c:v>
                </c:pt>
                <c:pt idx="18537">
                  <c:v>-22703319.947393995</c:v>
                </c:pt>
                <c:pt idx="18538">
                  <c:v>-22490301.997513995</c:v>
                </c:pt>
                <c:pt idx="18539">
                  <c:v>-22271013.998456001</c:v>
                </c:pt>
                <c:pt idx="18540">
                  <c:v>-22045173.690582003</c:v>
                </c:pt>
                <c:pt idx="18541">
                  <c:v>-21812478.952964</c:v>
                </c:pt>
                <c:pt idx="18542">
                  <c:v>-21572605.910642996</c:v>
                </c:pt>
                <c:pt idx="18543">
                  <c:v>-21325206.815969005</c:v>
                </c:pt>
                <c:pt idx="18544">
                  <c:v>-21069907.671948995</c:v>
                </c:pt>
                <c:pt idx="18545">
                  <c:v>-20806305.560443997</c:v>
                </c:pt>
                <c:pt idx="18546">
                  <c:v>-20533965.631946001</c:v>
                </c:pt>
                <c:pt idx="18547">
                  <c:v>-20252417.706607997</c:v>
                </c:pt>
                <c:pt idx="18548">
                  <c:v>-19961152.427868996</c:v>
                </c:pt>
                <c:pt idx="18549">
                  <c:v>-19659616.900296997</c:v>
                </c:pt>
                <c:pt idx="18550">
                  <c:v>-19347209.731961995</c:v>
                </c:pt>
                <c:pt idx="18551">
                  <c:v>-19023275.388547</c:v>
                </c:pt>
                <c:pt idx="18552">
                  <c:v>-18687097.751397997</c:v>
                </c:pt>
                <c:pt idx="18553">
                  <c:v>-18337892.75471</c:v>
                </c:pt>
                <c:pt idx="18554">
                  <c:v>-17974799.958278995</c:v>
                </c:pt>
                <c:pt idx="18555">
                  <c:v>-17596872.892128002</c:v>
                </c:pt>
                <c:pt idx="18556">
                  <c:v>-17203067.989093997</c:v>
                </c:pt>
                <c:pt idx="18557">
                  <c:v>-16792231.903326001</c:v>
                </c:pt>
                <c:pt idx="18558">
                  <c:v>-16363087.000680001</c:v>
                </c:pt>
                <c:pt idx="18559">
                  <c:v>-15914214.808519</c:v>
                </c:pt>
                <c:pt idx="18560">
                  <c:v>-15444037.239633998</c:v>
                </c:pt>
                <c:pt idx="18561">
                  <c:v>-14950795.478947002</c:v>
                </c:pt>
                <c:pt idx="18562">
                  <c:v>-14432526.577016</c:v>
                </c:pt>
                <c:pt idx="18563">
                  <c:v>-13887038.088714</c:v>
                </c:pt>
                <c:pt idx="18564">
                  <c:v>-13311881.622699</c:v>
                </c:pt>
                <c:pt idx="18565">
                  <c:v>-12704327.078819999</c:v>
                </c:pt>
                <c:pt idx="18566">
                  <c:v>-12061340.885651004</c:v>
                </c:pt>
                <c:pt idx="18567">
                  <c:v>-11379574.075494001</c:v>
                </c:pt>
                <c:pt idx="18568">
                  <c:v>-10655370.081459003</c:v>
                </c:pt>
                <c:pt idx="18569">
                  <c:v>-9884808.4088819996</c:v>
                </c:pt>
                <c:pt idx="18570">
                  <c:v>-9063809.544290999</c:v>
                </c:pt>
                <c:pt idx="18571">
                  <c:v>-8188338.8393710004</c:v>
                </c:pt>
                <c:pt idx="18572">
                  <c:v>-7254760.9661559993</c:v>
                </c:pt>
                <c:pt idx="18573">
                  <c:v>-6260405.3537469991</c:v>
                </c:pt>
                <c:pt idx="18574">
                  <c:v>-5204390.738946001</c:v>
                </c:pt>
                <c:pt idx="18575">
                  <c:v>-4088694.6836379999</c:v>
                </c:pt>
                <c:pt idx="18576">
                  <c:v>-2919309.2775170002</c:v>
                </c:pt>
                <c:pt idx="18577">
                  <c:v>-1707103.6997600002</c:v>
                </c:pt>
                <c:pt idx="18578">
                  <c:v>-467836.46738500008</c:v>
                </c:pt>
                <c:pt idx="18579">
                  <c:v>779133.52241899993</c:v>
                </c:pt>
                <c:pt idx="18580">
                  <c:v>2013345.4789450001</c:v>
                </c:pt>
                <c:pt idx="18581">
                  <c:v>3216144.7718449999</c:v>
                </c:pt>
                <c:pt idx="18582">
                  <c:v>4372929.1089380002</c:v>
                </c:pt>
                <c:pt idx="18583">
                  <c:v>5474092.8198809987</c:v>
                </c:pt>
                <c:pt idx="18584">
                  <c:v>6514748.3295139987</c:v>
                </c:pt>
                <c:pt idx="18585">
                  <c:v>7493742.2896039998</c:v>
                </c:pt>
                <c:pt idx="18586">
                  <c:v>8412495.1902120002</c:v>
                </c:pt>
                <c:pt idx="18587">
                  <c:v>9273985.454179002</c:v>
                </c:pt>
                <c:pt idx="18588">
                  <c:v>10081991.955628002</c:v>
                </c:pt>
                <c:pt idx="18589">
                  <c:v>10840586.900915002</c:v>
                </c:pt>
                <c:pt idx="18590">
                  <c:v>11553824.523722</c:v>
                </c:pt>
                <c:pt idx="18591">
                  <c:v>12225566.248258999</c:v>
                </c:pt>
                <c:pt idx="18592">
                  <c:v>12859394.092962002</c:v>
                </c:pt>
                <c:pt idx="18593">
                  <c:v>13458577.928516001</c:v>
                </c:pt>
                <c:pt idx="18594">
                  <c:v>14026073.834806999</c:v>
                </c:pt>
                <c:pt idx="18595">
                  <c:v>14564539.221424999</c:v>
                </c:pt>
                <c:pt idx="18596">
                  <c:v>15076356.017324999</c:v>
                </c:pt>
                <c:pt idx="18597">
                  <c:v>15563656.842356</c:v>
                </c:pt>
                <c:pt idx="18598">
                  <c:v>16028351.308072003</c:v>
                </c:pt>
                <c:pt idx="18599">
                  <c:v>16472150.945811002</c:v>
                </c:pt>
                <c:pt idx="18600">
                  <c:v>16896592.057087</c:v>
                </c:pt>
                <c:pt idx="18601">
                  <c:v>17303056.23889</c:v>
                </c:pt>
                <c:pt idx="18602">
                  <c:v>17692788.588970996</c:v>
                </c:pt>
                <c:pt idx="18603">
                  <c:v>18066913.726936001</c:v>
                </c:pt>
                <c:pt idx="18604">
                  <c:v>18426449.826572999</c:v>
                </c:pt>
                <c:pt idx="18605">
                  <c:v>18772320.874133002</c:v>
                </c:pt>
                <c:pt idx="18606">
                  <c:v>19105367.364480998</c:v>
                </c:pt>
                <c:pt idx="18607">
                  <c:v>19426355.633012</c:v>
                </c:pt>
                <c:pt idx="18608">
                  <c:v>19735986.002276</c:v>
                </c:pt>
                <c:pt idx="18609">
                  <c:v>20034899.901913997</c:v>
                </c:pt>
                <c:pt idx="18610">
                  <c:v>20323686.100610998</c:v>
                </c:pt>
                <c:pt idx="18611">
                  <c:v>20602886.170455001</c:v>
                </c:pt>
                <c:pt idx="18612">
                  <c:v>20872999.287566997</c:v>
                </c:pt>
                <c:pt idx="18613">
                  <c:v>21134486.458321001</c:v>
                </c:pt>
                <c:pt idx="18614">
                  <c:v>21387774.247885995</c:v>
                </c:pt>
                <c:pt idx="18615">
                  <c:v>21633258.076864</c:v>
                </c:pt>
                <c:pt idx="18616">
                  <c:v>21871305.142499998</c:v>
                </c:pt>
                <c:pt idx="18617">
                  <c:v>22102257.012904003</c:v>
                </c:pt>
                <c:pt idx="18618">
                  <c:v>22326431.935942002</c:v>
                </c:pt>
                <c:pt idx="18619">
                  <c:v>22544126.898607001</c:v>
                </c:pt>
                <c:pt idx="18620">
                  <c:v>22755619.467750002</c:v>
                </c:pt>
                <c:pt idx="18621">
                  <c:v>22961169.438811995</c:v>
                </c:pt>
                <c:pt idx="18622">
                  <c:v>23161020.315605</c:v>
                </c:pt>
                <c:pt idx="18623">
                  <c:v>23355400.641110998</c:v>
                </c:pt>
                <c:pt idx="18624">
                  <c:v>23544525.196609005</c:v>
                </c:pt>
                <c:pt idx="18625">
                  <c:v>23728596.084244002</c:v>
                </c:pt>
                <c:pt idx="18626">
                  <c:v>23907803.706135999</c:v>
                </c:pt>
                <c:pt idx="18627">
                  <c:v>24082327.651542</c:v>
                </c:pt>
                <c:pt idx="18628">
                  <c:v>24252337.502091002</c:v>
                </c:pt>
                <c:pt idx="18629">
                  <c:v>24417993.563910995</c:v>
                </c:pt>
                <c:pt idx="18630">
                  <c:v>24579447.534385003</c:v>
                </c:pt>
                <c:pt idx="18631">
                  <c:v>24736843.110341001</c:v>
                </c:pt>
                <c:pt idx="18632">
                  <c:v>24890316.543701995</c:v>
                </c:pt>
                <c:pt idx="18633">
                  <c:v>25039997.149882</c:v>
                </c:pt>
                <c:pt idx="18634">
                  <c:v>25186007.773658995</c:v>
                </c:pt>
                <c:pt idx="18635">
                  <c:v>25328465.216666006</c:v>
                </c:pt>
                <c:pt idx="18636">
                  <c:v>25467480.630230002</c:v>
                </c:pt>
                <c:pt idx="18637">
                  <c:v>25603159.876842</c:v>
                </c:pt>
                <c:pt idx="18638">
                  <c:v>25735603.863204997</c:v>
                </c:pt>
                <c:pt idx="18639">
                  <c:v>25864908.847487997</c:v>
                </c:pt>
                <c:pt idx="18640">
                  <c:v>25991166.723134998</c:v>
                </c:pt>
                <c:pt idx="18641">
                  <c:v>26114465.281327996</c:v>
                </c:pt>
                <c:pt idx="18642">
                  <c:v>26234888.454011995</c:v>
                </c:pt>
                <c:pt idx="18643">
                  <c:v>26352516.539153002</c:v>
                </c:pt>
                <c:pt idx="18644">
                  <c:v>26467426.409786999</c:v>
                </c:pt>
                <c:pt idx="18645">
                  <c:v>26579691.708218995</c:v>
                </c:pt>
                <c:pt idx="18646">
                  <c:v>26689383.026620999</c:v>
                </c:pt>
                <c:pt idx="18647">
                  <c:v>26796568.075155001</c:v>
                </c:pt>
                <c:pt idx="18648">
                  <c:v>26901311.838643</c:v>
                </c:pt>
                <c:pt idx="18649">
                  <c:v>27003676.722700998</c:v>
                </c:pt>
                <c:pt idx="18650">
                  <c:v>27103722.690172005</c:v>
                </c:pt>
                <c:pt idx="18651">
                  <c:v>27201507.388631996</c:v>
                </c:pt>
                <c:pt idx="18652">
                  <c:v>27297086.269649997</c:v>
                </c:pt>
                <c:pt idx="18653">
                  <c:v>27390512.700431995</c:v>
                </c:pt>
                <c:pt idx="18654">
                  <c:v>27481838.068438996</c:v>
                </c:pt>
                <c:pt idx="18655">
                  <c:v>27571111.879484005</c:v>
                </c:pt>
                <c:pt idx="18656">
                  <c:v>27658381.849807996</c:v>
                </c:pt>
                <c:pt idx="18657">
                  <c:v>27743693.992557999</c:v>
                </c:pt>
                <c:pt idx="18658">
                  <c:v>27827092.699081</c:v>
                </c:pt>
                <c:pt idx="18659">
                  <c:v>27908620.815403</c:v>
                </c:pt>
                <c:pt idx="18660">
                  <c:v>27988319.714219</c:v>
                </c:pt>
                <c:pt idx="18661">
                  <c:v>28066229.362721998</c:v>
                </c:pt>
                <c:pt idx="18662">
                  <c:v>28142388.386553999</c:v>
                </c:pt>
                <c:pt idx="18663">
                  <c:v>28216834.130129002</c:v>
                </c:pt>
                <c:pt idx="18664">
                  <c:v>28289602.713592</c:v>
                </c:pt>
                <c:pt idx="18665">
                  <c:v>28360729.086624</c:v>
                </c:pt>
                <c:pt idx="18666">
                  <c:v>28430247.079303</c:v>
                </c:pt>
                <c:pt idx="18667">
                  <c:v>28498189.450215995</c:v>
                </c:pt>
                <c:pt idx="18668">
                  <c:v>28564587.931999002</c:v>
                </c:pt>
                <c:pt idx="18669">
                  <c:v>28629473.274459999</c:v>
                </c:pt>
                <c:pt idx="18670">
                  <c:v>28692875.285449997</c:v>
                </c:pt>
                <c:pt idx="18671">
                  <c:v>28754822.869616996</c:v>
                </c:pt>
                <c:pt idx="18672">
                  <c:v>28815344.065166</c:v>
                </c:pt>
                <c:pt idx="18673">
                  <c:v>28874466.078761</c:v>
                </c:pt>
                <c:pt idx="18674">
                  <c:v>28932215.318670001</c:v>
                </c:pt>
                <c:pt idx="18675">
                  <c:v>28988617.426262997</c:v>
                </c:pt>
                <c:pt idx="18676">
                  <c:v>29043697.305962998</c:v>
                </c:pt>
                <c:pt idx="18677">
                  <c:v>29097479.153733</c:v>
                </c:pt>
                <c:pt idx="18678">
                  <c:v>29149986.484191995</c:v>
                </c:pt>
                <c:pt idx="18679">
                  <c:v>29201242.156431999</c:v>
                </c:pt>
                <c:pt idx="18680">
                  <c:v>29251268.398619998</c:v>
                </c:pt>
                <c:pt idx="18681">
                  <c:v>29300086.831440002</c:v>
                </c:pt>
                <c:pt idx="18682">
                  <c:v>29347718.490451995</c:v>
                </c:pt>
                <c:pt idx="18683">
                  <c:v>29394183.84742</c:v>
                </c:pt>
                <c:pt idx="18684">
                  <c:v>29439502.830672</c:v>
                </c:pt>
                <c:pt idx="18685">
                  <c:v>29483694.84454</c:v>
                </c:pt>
                <c:pt idx="18686">
                  <c:v>29526778.787927002</c:v>
                </c:pt>
                <c:pt idx="18687">
                  <c:v>29568773.072057001</c:v>
                </c:pt>
                <c:pt idx="18688">
                  <c:v>29609695.637446001</c:v>
                </c:pt>
                <c:pt idx="18689">
                  <c:v>29649563.970127001</c:v>
                </c:pt>
                <c:pt idx="18690">
                  <c:v>29688395.117184002</c:v>
                </c:pt>
                <c:pt idx="18691">
                  <c:v>29726205.701618992</c:v>
                </c:pt>
                <c:pt idx="18692">
                  <c:v>29763011.936586004</c:v>
                </c:pt>
                <c:pt idx="18693">
                  <c:v>29798829.639033999</c:v>
                </c:pt>
                <c:pt idx="18694">
                  <c:v>29833674.242772996</c:v>
                </c:pt>
                <c:pt idx="18695">
                  <c:v>29867560.811007999</c:v>
                </c:pt>
                <c:pt idx="18696">
                  <c:v>29900504.048357002</c:v>
                </c:pt>
                <c:pt idx="18697">
                  <c:v>29932518.312382005</c:v>
                </c:pt>
                <c:pt idx="18698">
                  <c:v>29963617.624650005</c:v>
                </c:pt>
                <c:pt idx="18699">
                  <c:v>29993815.681366</c:v>
                </c:pt>
                <c:pt idx="18700">
                  <c:v>30023125.863566998</c:v>
                </c:pt>
                <c:pt idx="18701">
                  <c:v>30051561.246931002</c:v>
                </c:pt>
                <c:pt idx="18702">
                  <c:v>30079134.611198001</c:v>
                </c:pt>
                <c:pt idx="18703">
                  <c:v>30105858.449218996</c:v>
                </c:pt>
                <c:pt idx="18704">
                  <c:v>30131744.975675996</c:v>
                </c:pt>
                <c:pt idx="18705">
                  <c:v>30156806.135451999</c:v>
                </c:pt>
                <c:pt idx="18706">
                  <c:v>30181053.611697</c:v>
                </c:pt>
                <c:pt idx="18707">
                  <c:v>30204498.833583999</c:v>
                </c:pt>
                <c:pt idx="18708">
                  <c:v>30227152.983782995</c:v>
                </c:pt>
                <c:pt idx="18709">
                  <c:v>30249027.005659997</c:v>
                </c:pt>
                <c:pt idx="18710">
                  <c:v>30270131.610201001</c:v>
                </c:pt>
                <c:pt idx="18711">
                  <c:v>30290477.282699995</c:v>
                </c:pt>
                <c:pt idx="18712">
                  <c:v>30310074.289196</c:v>
                </c:pt>
                <c:pt idx="18713">
                  <c:v>30328932.682682998</c:v>
                </c:pt>
                <c:pt idx="18714">
                  <c:v>30347062.309096999</c:v>
                </c:pt>
                <c:pt idx="18715">
                  <c:v>30364472.813096005</c:v>
                </c:pt>
                <c:pt idx="18716">
                  <c:v>30381173.643632997</c:v>
                </c:pt>
                <c:pt idx="18717">
                  <c:v>30397174.05934</c:v>
                </c:pt>
                <c:pt idx="18718">
                  <c:v>30412483.133721001</c:v>
                </c:pt>
                <c:pt idx="18719">
                  <c:v>30427109.760171995</c:v>
                </c:pt>
                <c:pt idx="18720">
                  <c:v>30441062.656827003</c:v>
                </c:pt>
                <c:pt idx="18721">
                  <c:v>30454350.371240996</c:v>
                </c:pt>
                <c:pt idx="18722">
                  <c:v>30466981.284917995</c:v>
                </c:pt>
                <c:pt idx="18723">
                  <c:v>30478963.617686003</c:v>
                </c:pt>
                <c:pt idx="18724">
                  <c:v>30490305.431924999</c:v>
                </c:pt>
                <c:pt idx="18725">
                  <c:v>30501014.636663001</c:v>
                </c:pt>
                <c:pt idx="18726">
                  <c:v>30511098.991529997</c:v>
                </c:pt>
                <c:pt idx="18727">
                  <c:v>30520566.110593002</c:v>
                </c:pt>
                <c:pt idx="18728">
                  <c:v>30529423.466056</c:v>
                </c:pt>
                <c:pt idx="18729">
                  <c:v>30537678.391854998</c:v>
                </c:pt>
                <c:pt idx="18730">
                  <c:v>30545338.087126005</c:v>
                </c:pt>
                <c:pt idx="18731">
                  <c:v>30552409.619573999</c:v>
                </c:pt>
                <c:pt idx="18732">
                  <c:v>30558899.928730998</c:v>
                </c:pt>
                <c:pt idx="18733">
                  <c:v>30564815.829108998</c:v>
                </c:pt>
                <c:pt idx="18734">
                  <c:v>30570164.013266001</c:v>
                </c:pt>
                <c:pt idx="18735">
                  <c:v>30574951.054768</c:v>
                </c:pt>
                <c:pt idx="18736">
                  <c:v>30579183.411064997</c:v>
                </c:pt>
                <c:pt idx="18737">
                  <c:v>30582867.426276997</c:v>
                </c:pt>
                <c:pt idx="18738">
                  <c:v>30586009.333902001</c:v>
                </c:pt>
                <c:pt idx="18739">
                  <c:v>30588615.259432998</c:v>
                </c:pt>
                <c:pt idx="18740">
                  <c:v>30590691.222904</c:v>
                </c:pt>
                <c:pt idx="18741">
                  <c:v>30592243.141362999</c:v>
                </c:pt>
                <c:pt idx="18742">
                  <c:v>30593276.831262998</c:v>
                </c:pt>
                <c:pt idx="18743">
                  <c:v>30593798.010791</c:v>
                </c:pt>
                <c:pt idx="18744">
                  <c:v>30593812.302125003</c:v>
                </c:pt>
                <c:pt idx="18745">
                  <c:v>30593325.233631995</c:v>
                </c:pt>
                <c:pt idx="18746">
                  <c:v>30592342.241989996</c:v>
                </c:pt>
                <c:pt idx="18747">
                  <c:v>30590868.674265001</c:v>
                </c:pt>
                <c:pt idx="18748">
                  <c:v>30588909.789919995</c:v>
                </c:pt>
                <c:pt idx="18749">
                  <c:v>30586470.762765002</c:v>
                </c:pt>
                <c:pt idx="18750">
                  <c:v>30583556.682861995</c:v>
                </c:pt>
                <c:pt idx="18751">
                  <c:v>30580172.558367003</c:v>
                </c:pt>
                <c:pt idx="18752">
                  <c:v>30576323.317328002</c:v>
                </c:pt>
                <c:pt idx="18753">
                  <c:v>30572013.809429001</c:v>
                </c:pt>
                <c:pt idx="18754">
                  <c:v>30567248.807686001</c:v>
                </c:pt>
                <c:pt idx="18755">
                  <c:v>30562033.010103002</c:v>
                </c:pt>
                <c:pt idx="18756">
                  <c:v>30556371.041274995</c:v>
                </c:pt>
                <c:pt idx="18757">
                  <c:v>30550267.453952</c:v>
                </c:pt>
                <c:pt idx="18758">
                  <c:v>30543726.730563</c:v>
                </c:pt>
                <c:pt idx="18759">
                  <c:v>30536753.284691997</c:v>
                </c:pt>
                <c:pt idx="18760">
                  <c:v>30529351.462526001</c:v>
                </c:pt>
                <c:pt idx="18761">
                  <c:v>30521525.544254001</c:v>
                </c:pt>
                <c:pt idx="18762">
                  <c:v>30513279.745434996</c:v>
                </c:pt>
                <c:pt idx="18763">
                  <c:v>30504618.218332004</c:v>
                </c:pt>
                <c:pt idx="18764">
                  <c:v>30495545.053204998</c:v>
                </c:pt>
                <c:pt idx="18765">
                  <c:v>30486064.279576</c:v>
                </c:pt>
                <c:pt idx="18766">
                  <c:v>30476179.867460996</c:v>
                </c:pt>
                <c:pt idx="18767">
                  <c:v>30465895.728569001</c:v>
                </c:pt>
                <c:pt idx="18768">
                  <c:v>30455215.717469998</c:v>
                </c:pt>
                <c:pt idx="18769">
                  <c:v>30444143.632735003</c:v>
                </c:pt>
                <c:pt idx="18770">
                  <c:v>30432683.218049001</c:v>
                </c:pt>
                <c:pt idx="18771">
                  <c:v>30420838.163292997</c:v>
                </c:pt>
                <c:pt idx="18772">
                  <c:v>30408612.105599001</c:v>
                </c:pt>
                <c:pt idx="18773">
                  <c:v>30396008.630382005</c:v>
                </c:pt>
                <c:pt idx="18774">
                  <c:v>30383031.272344001</c:v>
                </c:pt>
                <c:pt idx="18775">
                  <c:v>30369683.516457003</c:v>
                </c:pt>
                <c:pt idx="18776">
                  <c:v>30355968.798914999</c:v>
                </c:pt>
                <c:pt idx="18777">
                  <c:v>30341890.508071002</c:v>
                </c:pt>
                <c:pt idx="18778">
                  <c:v>30327451.985344995</c:v>
                </c:pt>
                <c:pt idx="18779">
                  <c:v>30312656.526117001</c:v>
                </c:pt>
                <c:pt idx="18780">
                  <c:v>30297507.380590998</c:v>
                </c:pt>
                <c:pt idx="18781">
                  <c:v>30282007.754642997</c:v>
                </c:pt>
                <c:pt idx="18782">
                  <c:v>30266160.810651001</c:v>
                </c:pt>
                <c:pt idx="18783">
                  <c:v>30249969.668299999</c:v>
                </c:pt>
                <c:pt idx="18784">
                  <c:v>30233437.405368995</c:v>
                </c:pt>
                <c:pt idx="18785">
                  <c:v>30216567.058509003</c:v>
                </c:pt>
                <c:pt idx="18786">
                  <c:v>30199361.623985998</c:v>
                </c:pt>
                <c:pt idx="18787">
                  <c:v>30181824.058425006</c:v>
                </c:pt>
                <c:pt idx="18788">
                  <c:v>30163957.279522005</c:v>
                </c:pt>
                <c:pt idx="18789">
                  <c:v>30145764.166751999</c:v>
                </c:pt>
                <c:pt idx="18790">
                  <c:v>30127247.562048998</c:v>
                </c:pt>
                <c:pt idx="18791">
                  <c:v>30108410.270479996</c:v>
                </c:pt>
                <c:pt idx="18792">
                  <c:v>30089255.060903002</c:v>
                </c:pt>
                <c:pt idx="18793">
                  <c:v>30069784.666602001</c:v>
                </c:pt>
                <c:pt idx="18794">
                  <c:v>30050001.785917994</c:v>
                </c:pt>
                <c:pt idx="18795">
                  <c:v>30029909.082861997</c:v>
                </c:pt>
                <c:pt idx="18796">
                  <c:v>30009509.187709998</c:v>
                </c:pt>
                <c:pt idx="18797">
                  <c:v>29988804.697592001</c:v>
                </c:pt>
                <c:pt idx="18798">
                  <c:v>29967798.177065998</c:v>
                </c:pt>
                <c:pt idx="18799">
                  <c:v>29946492.158679001</c:v>
                </c:pt>
                <c:pt idx="18800">
                  <c:v>29924889.143509999</c:v>
                </c:pt>
                <c:pt idx="18801">
                  <c:v>29902991.601713002</c:v>
                </c:pt>
                <c:pt idx="18802">
                  <c:v>29880801.973041996</c:v>
                </c:pt>
                <c:pt idx="18803">
                  <c:v>29858322.667358998</c:v>
                </c:pt>
                <c:pt idx="18804">
                  <c:v>29835556.065143995</c:v>
                </c:pt>
                <c:pt idx="18805">
                  <c:v>29812504.517981999</c:v>
                </c:pt>
                <c:pt idx="18806">
                  <c:v>29789170.34905</c:v>
                </c:pt>
                <c:pt idx="18807">
                  <c:v>29765555.853583999</c:v>
                </c:pt>
                <c:pt idx="18808">
                  <c:v>29741663.299342997</c:v>
                </c:pt>
                <c:pt idx="18809">
                  <c:v>29717494.927064002</c:v>
                </c:pt>
                <c:pt idx="18810">
                  <c:v>29693052.950898997</c:v>
                </c:pt>
                <c:pt idx="18811">
                  <c:v>29668339.558853999</c:v>
                </c:pt>
                <c:pt idx="18812">
                  <c:v>29643356.913212996</c:v>
                </c:pt>
                <c:pt idx="18813">
                  <c:v>29618107.150952004</c:v>
                </c:pt>
                <c:pt idx="18814">
                  <c:v>29592592.384148002</c:v>
                </c:pt>
                <c:pt idx="18815">
                  <c:v>29566814.700380001</c:v>
                </c:pt>
                <c:pt idx="18816">
                  <c:v>29540776.163117997</c:v>
                </c:pt>
                <c:pt idx="18817">
                  <c:v>29514478.812108003</c:v>
                </c:pt>
                <c:pt idx="18818">
                  <c:v>29487924.663745996</c:v>
                </c:pt>
                <c:pt idx="18819">
                  <c:v>29461115.711449996</c:v>
                </c:pt>
                <c:pt idx="18820">
                  <c:v>29434053.926016998</c:v>
                </c:pt>
                <c:pt idx="18821">
                  <c:v>29406741.25598</c:v>
                </c:pt>
                <c:pt idx="18822">
                  <c:v>29379179.627951998</c:v>
                </c:pt>
                <c:pt idx="18823">
                  <c:v>29351370.946968995</c:v>
                </c:pt>
                <c:pt idx="18824">
                  <c:v>29323317.096820999</c:v>
                </c:pt>
                <c:pt idx="18825">
                  <c:v>29295019.940381002</c:v>
                </c:pt>
                <c:pt idx="18826">
                  <c:v>29266481.319925003</c:v>
                </c:pt>
                <c:pt idx="18827">
                  <c:v>29237703.057445996</c:v>
                </c:pt>
                <c:pt idx="18828">
                  <c:v>29208686.954960998</c:v>
                </c:pt>
                <c:pt idx="18829">
                  <c:v>29179434.794817995</c:v>
                </c:pt>
                <c:pt idx="18830">
                  <c:v>29149948.339987002</c:v>
                </c:pt>
                <c:pt idx="18831">
                  <c:v>29120229.334356003</c:v>
                </c:pt>
                <c:pt idx="18832">
                  <c:v>29090279.503014997</c:v>
                </c:pt>
                <c:pt idx="18833">
                  <c:v>29060100.552533001</c:v>
                </c:pt>
                <c:pt idx="18834">
                  <c:v>29029694.171237998</c:v>
                </c:pt>
                <c:pt idx="18835">
                  <c:v>28999062.029486001</c:v>
                </c:pt>
                <c:pt idx="18836">
                  <c:v>28968205.779920001</c:v>
                </c:pt>
                <c:pt idx="18837">
                  <c:v>28937127.057737999</c:v>
                </c:pt>
                <c:pt idx="18838">
                  <c:v>28905827.480943996</c:v>
                </c:pt>
                <c:pt idx="18839">
                  <c:v>28874308.650597002</c:v>
                </c:pt>
                <c:pt idx="18840">
                  <c:v>28842572.15106</c:v>
                </c:pt>
                <c:pt idx="18841">
                  <c:v>28810619.550239</c:v>
                </c:pt>
                <c:pt idx="18842">
                  <c:v>28778452.399822999</c:v>
                </c:pt>
                <c:pt idx="18843">
                  <c:v>28746072.235512</c:v>
                </c:pt>
                <c:pt idx="18844">
                  <c:v>28713480.577247996</c:v>
                </c:pt>
                <c:pt idx="18845">
                  <c:v>28680678.929441996</c:v>
                </c:pt>
                <c:pt idx="18846">
                  <c:v>28647668.781188995</c:v>
                </c:pt>
                <c:pt idx="18847">
                  <c:v>28614451.606487002</c:v>
                </c:pt>
                <c:pt idx="18848">
                  <c:v>28581028.864452001</c:v>
                </c:pt>
                <c:pt idx="18849">
                  <c:v>28547401.999520998</c:v>
                </c:pt>
                <c:pt idx="18850">
                  <c:v>28513572.441663992</c:v>
                </c:pt>
                <c:pt idx="18851">
                  <c:v>28479541.606578</c:v>
                </c:pt>
                <c:pt idx="18852">
                  <c:v>28445310.895890996</c:v>
                </c:pt>
                <c:pt idx="18853">
                  <c:v>28410881.697355002</c:v>
                </c:pt>
                <c:pt idx="18854">
                  <c:v>28376255.385034997</c:v>
                </c:pt>
                <c:pt idx="18855">
                  <c:v>28341433.319499999</c:v>
                </c:pt>
                <c:pt idx="18856">
                  <c:v>28306416.848003998</c:v>
                </c:pt>
                <c:pt idx="18857">
                  <c:v>28271207.304669999</c:v>
                </c:pt>
                <c:pt idx="18858">
                  <c:v>28235806.010667998</c:v>
                </c:pt>
                <c:pt idx="18859">
                  <c:v>28200214.274390001</c:v>
                </c:pt>
                <c:pt idx="18860">
                  <c:v>28164433.391620997</c:v>
                </c:pt>
                <c:pt idx="18861">
                  <c:v>28128464.645709999</c:v>
                </c:pt>
                <c:pt idx="18862">
                  <c:v>28092309.307737</c:v>
                </c:pt>
                <c:pt idx="18863">
                  <c:v>28055968.636674006</c:v>
                </c:pt>
                <c:pt idx="18864">
                  <c:v>28019443.879547998</c:v>
                </c:pt>
                <c:pt idx="18865">
                  <c:v>27982736.271599997</c:v>
                </c:pt>
                <c:pt idx="18866">
                  <c:v>27945847.036437001</c:v>
                </c:pt>
                <c:pt idx="18867">
                  <c:v>27908777.386190999</c:v>
                </c:pt>
                <c:pt idx="18868">
                  <c:v>27871528.521662995</c:v>
                </c:pt>
                <c:pt idx="18869">
                  <c:v>27834101.632475</c:v>
                </c:pt>
                <c:pt idx="18870">
                  <c:v>27796497.897216</c:v>
                </c:pt>
                <c:pt idx="18871">
                  <c:v>27758718.483581997</c:v>
                </c:pt>
                <c:pt idx="18872">
                  <c:v>27720764.548519</c:v>
                </c:pt>
                <c:pt idx="18873">
                  <c:v>27682637.238361999</c:v>
                </c:pt>
                <c:pt idx="18874">
                  <c:v>27644337.688972</c:v>
                </c:pt>
                <c:pt idx="18875">
                  <c:v>27605867.025866002</c:v>
                </c:pt>
                <c:pt idx="18876">
                  <c:v>27567226.364353001</c:v>
                </c:pt>
                <c:pt idx="18877">
                  <c:v>27528416.809664</c:v>
                </c:pt>
                <c:pt idx="18878">
                  <c:v>27489439.457077995</c:v>
                </c:pt>
                <c:pt idx="18879">
                  <c:v>27450295.392046999</c:v>
                </c:pt>
                <c:pt idx="18880">
                  <c:v>27410985.690322004</c:v>
                </c:pt>
                <c:pt idx="18881">
                  <c:v>27371511.418074999</c:v>
                </c:pt>
                <c:pt idx="18882">
                  <c:v>27331873.632017005</c:v>
                </c:pt>
                <c:pt idx="18883">
                  <c:v>27292073.379516006</c:v>
                </c:pt>
                <c:pt idx="18884">
                  <c:v>27252111.698715001</c:v>
                </c:pt>
                <c:pt idx="18885">
                  <c:v>27211989.618646003</c:v>
                </c:pt>
                <c:pt idx="18886">
                  <c:v>27171708.159341</c:v>
                </c:pt>
                <c:pt idx="18887">
                  <c:v>27131268.331943002</c:v>
                </c:pt>
                <c:pt idx="18888">
                  <c:v>27090671.138819005</c:v>
                </c:pt>
                <c:pt idx="18889">
                  <c:v>27049917.573662002</c:v>
                </c:pt>
                <c:pt idx="18890">
                  <c:v>27009008.621599</c:v>
                </c:pt>
                <c:pt idx="18891">
                  <c:v>26967945.259296</c:v>
                </c:pt>
                <c:pt idx="18892">
                  <c:v>26926728.455061994</c:v>
                </c:pt>
                <c:pt idx="18893">
                  <c:v>26885359.168944001</c:v>
                </c:pt>
                <c:pt idx="18894">
                  <c:v>26843838.352834001</c:v>
                </c:pt>
                <c:pt idx="18895">
                  <c:v>26802166.950562</c:v>
                </c:pt>
                <c:pt idx="18896">
                  <c:v>26760345.897994999</c:v>
                </c:pt>
                <c:pt idx="18897">
                  <c:v>26718376.123130001</c:v>
                </c:pt>
                <c:pt idx="18898">
                  <c:v>26676258.546190001</c:v>
                </c:pt>
                <c:pt idx="18899">
                  <c:v>26633994.079714</c:v>
                </c:pt>
                <c:pt idx="18900">
                  <c:v>26591583.628649998</c:v>
                </c:pt>
                <c:pt idx="18901">
                  <c:v>26549028.090442002</c:v>
                </c:pt>
                <c:pt idx="18902">
                  <c:v>26506328.355122004</c:v>
                </c:pt>
                <c:pt idx="18903">
                  <c:v>26463485.305392999</c:v>
                </c:pt>
                <c:pt idx="18904">
                  <c:v>26420499.816717003</c:v>
                </c:pt>
                <c:pt idx="18905">
                  <c:v>26377372.757399</c:v>
                </c:pt>
                <c:pt idx="18906">
                  <c:v>26334104.988669995</c:v>
                </c:pt>
                <c:pt idx="18907">
                  <c:v>26290697.364767</c:v>
                </c:pt>
                <c:pt idx="18908">
                  <c:v>26247150.733017996</c:v>
                </c:pt>
                <c:pt idx="18909">
                  <c:v>26203465.933918998</c:v>
                </c:pt>
                <c:pt idx="18910">
                  <c:v>26159643.801210996</c:v>
                </c:pt>
                <c:pt idx="18911">
                  <c:v>26115685.161960997</c:v>
                </c:pt>
                <c:pt idx="18912">
                  <c:v>26071590.836635999</c:v>
                </c:pt>
                <c:pt idx="18913">
                  <c:v>26027361.639177002</c:v>
                </c:pt>
                <c:pt idx="18914">
                  <c:v>25982998.377076998</c:v>
                </c:pt>
                <c:pt idx="18915">
                  <c:v>25938501.851449002</c:v>
                </c:pt>
                <c:pt idx="18916">
                  <c:v>25893872.857101999</c:v>
                </c:pt>
                <c:pt idx="18917">
                  <c:v>25849112.182609998</c:v>
                </c:pt>
                <c:pt idx="18918">
                  <c:v>25804220.610383004</c:v>
                </c:pt>
                <c:pt idx="18919">
                  <c:v>25759198.916735999</c:v>
                </c:pt>
                <c:pt idx="18920">
                  <c:v>25714047.871954001</c:v>
                </c:pt>
                <c:pt idx="18921">
                  <c:v>25668768.240366001</c:v>
                </c:pt>
                <c:pt idx="18922">
                  <c:v>25623360.780401997</c:v>
                </c:pt>
                <c:pt idx="18923">
                  <c:v>25577826.244666997</c:v>
                </c:pt>
                <c:pt idx="18924">
                  <c:v>25532165.379999001</c:v>
                </c:pt>
                <c:pt idx="18925">
                  <c:v>25486378.927534997</c:v>
                </c:pt>
                <c:pt idx="18926">
                  <c:v>25440467.622776005</c:v>
                </c:pt>
                <c:pt idx="18927">
                  <c:v>25394432.195642997</c:v>
                </c:pt>
                <c:pt idx="18928">
                  <c:v>25348273.370542001</c:v>
                </c:pt>
                <c:pt idx="18929">
                  <c:v>25301991.866424005</c:v>
                </c:pt>
                <c:pt idx="18930">
                  <c:v>25255588.396842998</c:v>
                </c:pt>
                <c:pt idx="18931">
                  <c:v>25209063.670014001</c:v>
                </c:pt>
                <c:pt idx="18932">
                  <c:v>25162418.388874002</c:v>
                </c:pt>
                <c:pt idx="18933">
                  <c:v>25115653.251132</c:v>
                </c:pt>
                <c:pt idx="18934">
                  <c:v>25068768.949334998</c:v>
                </c:pt>
                <c:pt idx="18935">
                  <c:v>25021766.170913</c:v>
                </c:pt>
                <c:pt idx="18936">
                  <c:v>24974645.598240998</c:v>
                </c:pt>
                <c:pt idx="18937">
                  <c:v>24927407.908690002</c:v>
                </c:pt>
                <c:pt idx="18938">
                  <c:v>24880053.774682</c:v>
                </c:pt>
                <c:pt idx="18939">
                  <c:v>24832583.863737997</c:v>
                </c:pt>
                <c:pt idx="18940">
                  <c:v>24784998.838535003</c:v>
                </c:pt>
                <c:pt idx="18941">
                  <c:v>24737299.356956005</c:v>
                </c:pt>
                <c:pt idx="18942">
                  <c:v>24689486.072138</c:v>
                </c:pt>
                <c:pt idx="18943">
                  <c:v>24641559.632523004</c:v>
                </c:pt>
                <c:pt idx="18944">
                  <c:v>24593520.681908995</c:v>
                </c:pt>
                <c:pt idx="18945">
                  <c:v>24545369.859496001</c:v>
                </c:pt>
                <c:pt idx="18946">
                  <c:v>24497107.799934998</c:v>
                </c:pt>
                <c:pt idx="18947">
                  <c:v>24448735.133375</c:v>
                </c:pt>
                <c:pt idx="18948">
                  <c:v>24400252.485509995</c:v>
                </c:pt>
                <c:pt idx="18949">
                  <c:v>24351660.477624997</c:v>
                </c:pt>
                <c:pt idx="18950">
                  <c:v>24302959.726640996</c:v>
                </c:pt>
                <c:pt idx="18951">
                  <c:v>24254150.845160998</c:v>
                </c:pt>
                <c:pt idx="18952">
                  <c:v>24205234.441512994</c:v>
                </c:pt>
                <c:pt idx="18953">
                  <c:v>24156211.119794004</c:v>
                </c:pt>
                <c:pt idx="18954">
                  <c:v>24107081.479912996</c:v>
                </c:pt>
                <c:pt idx="18955">
                  <c:v>24057846.117635999</c:v>
                </c:pt>
                <c:pt idx="18956">
                  <c:v>24008505.624623999</c:v>
                </c:pt>
                <c:pt idx="18957">
                  <c:v>23959060.588479996</c:v>
                </c:pt>
                <c:pt idx="18958">
                  <c:v>23909511.592783999</c:v>
                </c:pt>
                <c:pt idx="18959">
                  <c:v>23859859.217135999</c:v>
                </c:pt>
                <c:pt idx="18960">
                  <c:v>23810104.037200999</c:v>
                </c:pt>
                <c:pt idx="18961">
                  <c:v>23760246.624738999</c:v>
                </c:pt>
                <c:pt idx="18962">
                  <c:v>23710287.547651995</c:v>
                </c:pt>
                <c:pt idx="18963">
                  <c:v>23660227.370019</c:v>
                </c:pt>
                <c:pt idx="18964">
                  <c:v>23610066.652136009</c:v>
                </c:pt>
                <c:pt idx="18965">
                  <c:v>23559805.950550001</c:v>
                </c:pt>
                <c:pt idx="18966">
                  <c:v>23509445.818101004</c:v>
                </c:pt>
                <c:pt idx="18967">
                  <c:v>23458986.803955998</c:v>
                </c:pt>
                <c:pt idx="18968">
                  <c:v>23408429.453643996</c:v>
                </c:pt>
                <c:pt idx="18969">
                  <c:v>23357774.309096999</c:v>
                </c:pt>
                <c:pt idx="18970">
                  <c:v>23307021.908677995</c:v>
                </c:pt>
                <c:pt idx="18971">
                  <c:v>23256172.787222996</c:v>
                </c:pt>
                <c:pt idx="18972">
                  <c:v>23205227.476070996</c:v>
                </c:pt>
                <c:pt idx="18973">
                  <c:v>23154186.503098994</c:v>
                </c:pt>
                <c:pt idx="18974">
                  <c:v>23103050.392758999</c:v>
                </c:pt>
                <c:pt idx="18975">
                  <c:v>23051819.666106004</c:v>
                </c:pt>
                <c:pt idx="18976">
                  <c:v>23000494.840834998</c:v>
                </c:pt>
                <c:pt idx="18977">
                  <c:v>22949076.431311995</c:v>
                </c:pt>
                <c:pt idx="18978">
                  <c:v>22897564.948605996</c:v>
                </c:pt>
                <c:pt idx="18979">
                  <c:v>22845960.900520001</c:v>
                </c:pt>
                <c:pt idx="18980">
                  <c:v>22794264.791626997</c:v>
                </c:pt>
                <c:pt idx="18981">
                  <c:v>22742477.123294</c:v>
                </c:pt>
                <c:pt idx="18982">
                  <c:v>22690598.393716998</c:v>
                </c:pt>
                <c:pt idx="18983">
                  <c:v>22638629.097952999</c:v>
                </c:pt>
                <c:pt idx="18984">
                  <c:v>22586569.727944002</c:v>
                </c:pt>
                <c:pt idx="18985">
                  <c:v>22534420.772551998</c:v>
                </c:pt>
                <c:pt idx="18986">
                  <c:v>22482182.717585001</c:v>
                </c:pt>
                <c:pt idx="18987">
                  <c:v>22429856.045829996</c:v>
                </c:pt>
                <c:pt idx="18988">
                  <c:v>22377441.237076998</c:v>
                </c:pt>
                <c:pt idx="18989">
                  <c:v>22324938.768147998</c:v>
                </c:pt>
                <c:pt idx="18990">
                  <c:v>22272349.112927005</c:v>
                </c:pt>
                <c:pt idx="18991">
                  <c:v>22219672.742389001</c:v>
                </c:pt>
                <c:pt idx="18992">
                  <c:v>22166910.124621</c:v>
                </c:pt>
                <c:pt idx="18993">
                  <c:v>22114061.724856</c:v>
                </c:pt>
                <c:pt idx="18994">
                  <c:v>22061128.005495995</c:v>
                </c:pt>
                <c:pt idx="18995">
                  <c:v>22008109.426137</c:v>
                </c:pt>
                <c:pt idx="18996">
                  <c:v>21955006.443600994</c:v>
                </c:pt>
                <c:pt idx="18997">
                  <c:v>21901819.511953</c:v>
                </c:pt>
                <c:pt idx="18998">
                  <c:v>21848549.082536999</c:v>
                </c:pt>
                <c:pt idx="18999">
                  <c:v>21795195.603991002</c:v>
                </c:pt>
                <c:pt idx="19000">
                  <c:v>21741759.522277996</c:v>
                </c:pt>
                <c:pt idx="19001">
                  <c:v>21688241.280710995</c:v>
                </c:pt>
                <c:pt idx="19002">
                  <c:v>21634641.319972999</c:v>
                </c:pt>
                <c:pt idx="19003">
                  <c:v>21580960.078145999</c:v>
                </c:pt>
                <c:pt idx="19004">
                  <c:v>21527197.990729999</c:v>
                </c:pt>
                <c:pt idx="19005">
                  <c:v>21473355.490671996</c:v>
                </c:pt>
                <c:pt idx="19006">
                  <c:v>21419433.008384004</c:v>
                </c:pt>
                <c:pt idx="19007">
                  <c:v>21365430.971769996</c:v>
                </c:pt>
                <c:pt idx="19008">
                  <c:v>21311349.806247</c:v>
                </c:pt>
                <c:pt idx="19009">
                  <c:v>21257189.934767</c:v>
                </c:pt>
                <c:pt idx="19010">
                  <c:v>21202951.777841996</c:v>
                </c:pt>
                <c:pt idx="19011">
                  <c:v>21148635.753562</c:v>
                </c:pt>
                <c:pt idx="19012">
                  <c:v>21094242.277621996</c:v>
                </c:pt>
                <c:pt idx="19013">
                  <c:v>21039771.763336997</c:v>
                </c:pt>
                <c:pt idx="19014">
                  <c:v>20985224.621670995</c:v>
                </c:pt>
                <c:pt idx="19015">
                  <c:v>20930601.261250995</c:v>
                </c:pt>
                <c:pt idx="19016">
                  <c:v>20875902.088392001</c:v>
                </c:pt>
                <c:pt idx="19017">
                  <c:v>20821127.507119</c:v>
                </c:pt>
                <c:pt idx="19018">
                  <c:v>20766277.919183001</c:v>
                </c:pt>
                <c:pt idx="19019">
                  <c:v>20711353.724084001</c:v>
                </c:pt>
                <c:pt idx="19020">
                  <c:v>20656355.319088999</c:v>
                </c:pt>
                <c:pt idx="19021">
                  <c:v>20601283.099257</c:v>
                </c:pt>
                <c:pt idx="19022">
                  <c:v>20546137.457450997</c:v>
                </c:pt>
                <c:pt idx="19023">
                  <c:v>20490918.784364</c:v>
                </c:pt>
                <c:pt idx="19024">
                  <c:v>20435627.468536001</c:v>
                </c:pt>
                <c:pt idx="19025">
                  <c:v>20380263.896370001</c:v>
                </c:pt>
                <c:pt idx="19026">
                  <c:v>20324828.452153999</c:v>
                </c:pt>
                <c:pt idx="19027">
                  <c:v>20269321.518081002</c:v>
                </c:pt>
                <c:pt idx="19028">
                  <c:v>20213743.474262998</c:v>
                </c:pt>
                <c:pt idx="19029">
                  <c:v>20158094.698754005</c:v>
                </c:pt>
                <c:pt idx="19030">
                  <c:v>20102375.567562997</c:v>
                </c:pt>
                <c:pt idx="19031">
                  <c:v>20046586.454674996</c:v>
                </c:pt>
                <c:pt idx="19032">
                  <c:v>19990727.732069999</c:v>
                </c:pt>
                <c:pt idx="19033">
                  <c:v>19934799.769737002</c:v>
                </c:pt>
                <c:pt idx="19034">
                  <c:v>19878802.935692996</c:v>
                </c:pt>
                <c:pt idx="19035">
                  <c:v>19822737.596000999</c:v>
                </c:pt>
                <c:pt idx="19036">
                  <c:v>19766604.114783004</c:v>
                </c:pt>
                <c:pt idx="19037">
                  <c:v>19710402.854244001</c:v>
                </c:pt>
                <c:pt idx="19038">
                  <c:v>19654134.174681</c:v>
                </c:pt>
                <c:pt idx="19039">
                  <c:v>19597798.434503999</c:v>
                </c:pt>
                <c:pt idx="19040">
                  <c:v>19541395.990250997</c:v>
                </c:pt>
                <c:pt idx="19041">
                  <c:v>19484927.196603999</c:v>
                </c:pt>
                <c:pt idx="19042">
                  <c:v>19428392.406406</c:v>
                </c:pt>
                <c:pt idx="19043">
                  <c:v>19371791.970672995</c:v>
                </c:pt>
                <c:pt idx="19044">
                  <c:v>19315126.238616999</c:v>
                </c:pt>
                <c:pt idx="19045">
                  <c:v>19258395.557652</c:v>
                </c:pt>
                <c:pt idx="19046">
                  <c:v>19201600.273417998</c:v>
                </c:pt>
                <c:pt idx="19047">
                  <c:v>19144740.729790997</c:v>
                </c:pt>
                <c:pt idx="19048">
                  <c:v>19087817.268898997</c:v>
                </c:pt>
                <c:pt idx="19049">
                  <c:v>19030830.231137998</c:v>
                </c:pt>
                <c:pt idx="19050">
                  <c:v>18973779.955187</c:v>
                </c:pt>
                <c:pt idx="19051">
                  <c:v>18916666.778017998</c:v>
                </c:pt>
                <c:pt idx="19052">
                  <c:v>18859491.034919001</c:v>
                </c:pt>
                <c:pt idx="19053">
                  <c:v>18802253.059498996</c:v>
                </c:pt>
                <c:pt idx="19054">
                  <c:v>18744953.183709998</c:v>
                </c:pt>
                <c:pt idx="19055">
                  <c:v>18687591.737854</c:v>
                </c:pt>
                <c:pt idx="19056">
                  <c:v>18630169.050604001</c:v>
                </c:pt>
                <c:pt idx="19057">
                  <c:v>18572685.449010998</c:v>
                </c:pt>
                <c:pt idx="19058">
                  <c:v>18515141.258523002</c:v>
                </c:pt>
                <c:pt idx="19059">
                  <c:v>18457536.802994005</c:v>
                </c:pt>
                <c:pt idx="19060">
                  <c:v>18399872.404700998</c:v>
                </c:pt>
                <c:pt idx="19061">
                  <c:v>18342148.384357005</c:v>
                </c:pt>
                <c:pt idx="19062">
                  <c:v>18284365.06112</c:v>
                </c:pt>
                <c:pt idx="19063">
                  <c:v>18226522.752611995</c:v>
                </c:pt>
                <c:pt idx="19064">
                  <c:v>18168621.774925001</c:v>
                </c:pt>
                <c:pt idx="19065">
                  <c:v>18110662.442640994</c:v>
                </c:pt>
                <c:pt idx="19066">
                  <c:v>18052645.068838995</c:v>
                </c:pt>
                <c:pt idx="19067">
                  <c:v>17994569.965109996</c:v>
                </c:pt>
                <c:pt idx="19068">
                  <c:v>17936437.441568997</c:v>
                </c:pt>
                <c:pt idx="19069">
                  <c:v>17878247.806867</c:v>
                </c:pt>
                <c:pt idx="19070">
                  <c:v>17820001.368205</c:v>
                </c:pt>
                <c:pt idx="19071">
                  <c:v>17761698.431340002</c:v>
                </c:pt>
                <c:pt idx="19072">
                  <c:v>17703339.300607</c:v>
                </c:pt>
                <c:pt idx="19073">
                  <c:v>17644924.278919999</c:v>
                </c:pt>
                <c:pt idx="19074">
                  <c:v>17586453.667792</c:v>
                </c:pt>
                <c:pt idx="19075">
                  <c:v>17527927.767341997</c:v>
                </c:pt>
                <c:pt idx="19076">
                  <c:v>17469346.876308005</c:v>
                </c:pt>
                <c:pt idx="19077">
                  <c:v>17410711.292057998</c:v>
                </c:pt>
                <c:pt idx="19078">
                  <c:v>17352021.310603</c:v>
                </c:pt>
                <c:pt idx="19079">
                  <c:v>17293277.226602998</c:v>
                </c:pt>
                <c:pt idx="19080">
                  <c:v>17234479.333386004</c:v>
                </c:pt>
                <c:pt idx="19081">
                  <c:v>17175627.922952</c:v>
                </c:pt>
                <c:pt idx="19082">
                  <c:v>17116723.285987996</c:v>
                </c:pt>
                <c:pt idx="19083">
                  <c:v>17057765.711875997</c:v>
                </c:pt>
                <c:pt idx="19084">
                  <c:v>16998755.488706</c:v>
                </c:pt>
                <c:pt idx="19085">
                  <c:v>16939692.903284997</c:v>
                </c:pt>
                <c:pt idx="19086">
                  <c:v>16880578.241148997</c:v>
                </c:pt>
                <c:pt idx="19087">
                  <c:v>16821411.786570996</c:v>
                </c:pt>
                <c:pt idx="19088">
                  <c:v>16762193.822573002</c:v>
                </c:pt>
                <c:pt idx="19089">
                  <c:v>16702924.630937997</c:v>
                </c:pt>
                <c:pt idx="19090">
                  <c:v>16643604.492215</c:v>
                </c:pt>
                <c:pt idx="19091">
                  <c:v>16584233.685734</c:v>
                </c:pt>
                <c:pt idx="19092">
                  <c:v>16524812.489614002</c:v>
                </c:pt>
                <c:pt idx="19093">
                  <c:v>16465341.180772999</c:v>
                </c:pt>
                <c:pt idx="19094">
                  <c:v>16405820.034934998</c:v>
                </c:pt>
                <c:pt idx="19095">
                  <c:v>16346249.326646</c:v>
                </c:pt>
                <c:pt idx="19096">
                  <c:v>16286629.329279</c:v>
                </c:pt>
                <c:pt idx="19097">
                  <c:v>16226960.315042002</c:v>
                </c:pt>
                <c:pt idx="19098">
                  <c:v>16167242.554992002</c:v>
                </c:pt>
                <c:pt idx="19099">
                  <c:v>16107476.319042003</c:v>
                </c:pt>
                <c:pt idx="19100">
                  <c:v>16047661.875971004</c:v>
                </c:pt>
                <c:pt idx="19101">
                  <c:v>15987799.49343</c:v>
                </c:pt>
                <c:pt idx="19102">
                  <c:v>15927889.437958</c:v>
                </c:pt>
                <c:pt idx="19103">
                  <c:v>15867931.974982005</c:v>
                </c:pt>
                <c:pt idx="19104">
                  <c:v>15807927.368834</c:v>
                </c:pt>
                <c:pt idx="19105">
                  <c:v>15747875.882756002</c:v>
                </c:pt>
                <c:pt idx="19106">
                  <c:v>15687777.778909</c:v>
                </c:pt>
                <c:pt idx="19107">
                  <c:v>15627633.318382002</c:v>
                </c:pt>
                <c:pt idx="19108">
                  <c:v>15567442.761201</c:v>
                </c:pt>
                <c:pt idx="19109">
                  <c:v>15507206.366336998</c:v>
                </c:pt>
                <c:pt idx="19110">
                  <c:v>15446924.391716002</c:v>
                </c:pt>
                <c:pt idx="19111">
                  <c:v>15386597.094223998</c:v>
                </c:pt>
                <c:pt idx="19112">
                  <c:v>15326224.729720999</c:v>
                </c:pt>
                <c:pt idx="19113">
                  <c:v>15265807.553043002</c:v>
                </c:pt>
                <c:pt idx="19114">
                  <c:v>15205345.818014</c:v>
                </c:pt>
                <c:pt idx="19115">
                  <c:v>15144839.777454998</c:v>
                </c:pt>
                <c:pt idx="19116">
                  <c:v>15084289.683188003</c:v>
                </c:pt>
                <c:pt idx="19117">
                  <c:v>15023695.786046999</c:v>
                </c:pt>
                <c:pt idx="19118">
                  <c:v>14963058.335887002</c:v>
                </c:pt>
                <c:pt idx="19119">
                  <c:v>14902377.581590001</c:v>
                </c:pt>
                <c:pt idx="19120">
                  <c:v>14841653.771071</c:v>
                </c:pt>
                <c:pt idx="19121">
                  <c:v>14780887.151288999</c:v>
                </c:pt>
                <c:pt idx="19122">
                  <c:v>14720077.968256</c:v>
                </c:pt>
                <c:pt idx="19123">
                  <c:v>14659226.467038</c:v>
                </c:pt>
                <c:pt idx="19124">
                  <c:v>14598332.891771002</c:v>
                </c:pt>
                <c:pt idx="19125">
                  <c:v>14537397.485662002</c:v>
                </c:pt>
                <c:pt idx="19126">
                  <c:v>14476420.490998</c:v>
                </c:pt>
                <c:pt idx="19127">
                  <c:v>14415402.149157001</c:v>
                </c:pt>
                <c:pt idx="19128">
                  <c:v>14354342.700610003</c:v>
                </c:pt>
                <c:pt idx="19129">
                  <c:v>14293242.384933002</c:v>
                </c:pt>
                <c:pt idx="19130">
                  <c:v>14232101.440810002</c:v>
                </c:pt>
                <c:pt idx="19131">
                  <c:v>14170920.106043998</c:v>
                </c:pt>
                <c:pt idx="19132">
                  <c:v>14109698.617560996</c:v>
                </c:pt>
                <c:pt idx="19133">
                  <c:v>14048437.211418997</c:v>
                </c:pt>
                <c:pt idx="19134">
                  <c:v>13987136.122816</c:v>
                </c:pt>
                <c:pt idx="19135">
                  <c:v>13925795.586091001</c:v>
                </c:pt>
                <c:pt idx="19136">
                  <c:v>13864415.834740002</c:v>
                </c:pt>
                <c:pt idx="19137">
                  <c:v>13802997.101415997</c:v>
                </c:pt>
                <c:pt idx="19138">
                  <c:v>13741539.617936999</c:v>
                </c:pt>
                <c:pt idx="19139">
                  <c:v>13680043.615296001</c:v>
                </c:pt>
                <c:pt idx="19140">
                  <c:v>13618509.323662002</c:v>
                </c:pt>
                <c:pt idx="19141">
                  <c:v>13556936.972394001</c:v>
                </c:pt>
                <c:pt idx="19142">
                  <c:v>13495326.790039998</c:v>
                </c:pt>
                <c:pt idx="19143">
                  <c:v>13433679.004349003</c:v>
                </c:pt>
                <c:pt idx="19144">
                  <c:v>13371993.842274001</c:v>
                </c:pt>
                <c:pt idx="19145">
                  <c:v>13310271.529982002</c:v>
                </c:pt>
                <c:pt idx="19146">
                  <c:v>13248512.292857002</c:v>
                </c:pt>
                <c:pt idx="19147">
                  <c:v>13186716.355508002</c:v>
                </c:pt>
                <c:pt idx="19148">
                  <c:v>13124883.941773999</c:v>
                </c:pt>
                <c:pt idx="19149">
                  <c:v>13063015.274733001</c:v>
                </c:pt>
                <c:pt idx="19150">
                  <c:v>13001110.576704998</c:v>
                </c:pt>
                <c:pt idx="19151">
                  <c:v>12939170.069259999</c:v>
                </c:pt>
                <c:pt idx="19152">
                  <c:v>12877193.973223999</c:v>
                </c:pt>
                <c:pt idx="19153">
                  <c:v>12815182.508685</c:v>
                </c:pt>
                <c:pt idx="19154">
                  <c:v>12753135.894997999</c:v>
                </c:pt>
                <c:pt idx="19155">
                  <c:v>12691054.350792002</c:v>
                </c:pt>
                <c:pt idx="19156">
                  <c:v>12628938.093975</c:v>
                </c:pt>
                <c:pt idx="19157">
                  <c:v>12566787.341740999</c:v>
                </c:pt>
                <c:pt idx="19158">
                  <c:v>12504602.310577</c:v>
                </c:pt>
                <c:pt idx="19159">
                  <c:v>12442383.216264997</c:v>
                </c:pt>
                <c:pt idx="19160">
                  <c:v>12380130.273891</c:v>
                </c:pt>
                <c:pt idx="19161">
                  <c:v>12317843.697849</c:v>
                </c:pt>
                <c:pt idx="19162">
                  <c:v>12255523.701847</c:v>
                </c:pt>
                <c:pt idx="19163">
                  <c:v>12193170.498915</c:v>
                </c:pt>
                <c:pt idx="19164">
                  <c:v>12130784.301407</c:v>
                </c:pt>
                <c:pt idx="19165">
                  <c:v>12068365.321009003</c:v>
                </c:pt>
                <c:pt idx="19166">
                  <c:v>12005913.768742003</c:v>
                </c:pt>
                <c:pt idx="19167">
                  <c:v>11943429.854971005</c:v>
                </c:pt>
                <c:pt idx="19168">
                  <c:v>11880913.789407998</c:v>
                </c:pt>
                <c:pt idx="19169">
                  <c:v>11818365.781118</c:v>
                </c:pt>
                <c:pt idx="19170">
                  <c:v>11755786.038523996</c:v>
                </c:pt>
                <c:pt idx="19171">
                  <c:v>11693174.769413998</c:v>
                </c:pt>
                <c:pt idx="19172">
                  <c:v>11630532.180942003</c:v>
                </c:pt>
                <c:pt idx="19173">
                  <c:v>11567858.479641002</c:v>
                </c:pt>
                <c:pt idx="19174">
                  <c:v>11505153.871419001</c:v>
                </c:pt>
                <c:pt idx="19175">
                  <c:v>11442418.561572</c:v>
                </c:pt>
                <c:pt idx="19176">
                  <c:v>11379652.754783005</c:v>
                </c:pt>
                <c:pt idx="19177">
                  <c:v>11316856.655131999</c:v>
                </c:pt>
                <c:pt idx="19178">
                  <c:v>11254030.466097998</c:v>
                </c:pt>
                <c:pt idx="19179">
                  <c:v>11191174.390566997</c:v>
                </c:pt>
                <c:pt idx="19180">
                  <c:v>11128288.630832</c:v>
                </c:pt>
                <c:pt idx="19181">
                  <c:v>11065373.388604</c:v>
                </c:pt>
                <c:pt idx="19182">
                  <c:v>11002428.865012001</c:v>
                </c:pt>
                <c:pt idx="19183">
                  <c:v>10939455.260611001</c:v>
                </c:pt>
                <c:pt idx="19184">
                  <c:v>10876452.775386</c:v>
                </c:pt>
                <c:pt idx="19185">
                  <c:v>10813421.608757</c:v>
                </c:pt>
                <c:pt idx="19186">
                  <c:v>10750361.959581999</c:v>
                </c:pt>
                <c:pt idx="19187">
                  <c:v>10687274.026164996</c:v>
                </c:pt>
                <c:pt idx="19188">
                  <c:v>10624158.006258</c:v>
                </c:pt>
                <c:pt idx="19189">
                  <c:v>10561014.097069001</c:v>
                </c:pt>
                <c:pt idx="19190">
                  <c:v>10497842.49526</c:v>
                </c:pt>
                <c:pt idx="19191">
                  <c:v>10434643.396962</c:v>
                </c:pt>
                <c:pt idx="19192">
                  <c:v>10371416.99777</c:v>
                </c:pt>
                <c:pt idx="19193">
                  <c:v>10308163.492752004</c:v>
                </c:pt>
                <c:pt idx="19194">
                  <c:v>10244883.076455001</c:v>
                </c:pt>
                <c:pt idx="19195">
                  <c:v>10181575.942904998</c:v>
                </c:pt>
                <c:pt idx="19196">
                  <c:v>10118242.285615999</c:v>
                </c:pt>
                <c:pt idx="19197">
                  <c:v>10054882.297591995</c:v>
                </c:pt>
                <c:pt idx="19198">
                  <c:v>9991496.1713330001</c:v>
                </c:pt>
                <c:pt idx="19199">
                  <c:v>9928084.0988369975</c:v>
                </c:pt>
                <c:pt idx="19200">
                  <c:v>9864646.2716080006</c:v>
                </c:pt>
                <c:pt idx="19201">
                  <c:v>9801182.8806560021</c:v>
                </c:pt>
                <c:pt idx="19202">
                  <c:v>9737694.1165059954</c:v>
                </c:pt>
                <c:pt idx="19203">
                  <c:v>9674180.1691999976</c:v>
                </c:pt>
                <c:pt idx="19204">
                  <c:v>9610641.2282989956</c:v>
                </c:pt>
                <c:pt idx="19205">
                  <c:v>9547077.4828929994</c:v>
                </c:pt>
                <c:pt idx="19206">
                  <c:v>9483489.1216000002</c:v>
                </c:pt>
                <c:pt idx="19207">
                  <c:v>9419876.3325720001</c:v>
                </c:pt>
                <c:pt idx="19208">
                  <c:v>9356239.3035010006</c:v>
                </c:pt>
                <c:pt idx="19209">
                  <c:v>9292578.2216209974</c:v>
                </c:pt>
                <c:pt idx="19210">
                  <c:v>9228893.273713002</c:v>
                </c:pt>
                <c:pt idx="19211">
                  <c:v>9165184.6461079959</c:v>
                </c:pt>
                <c:pt idx="19212">
                  <c:v>9101452.5246929992</c:v>
                </c:pt>
                <c:pt idx="19213">
                  <c:v>9037697.0949130021</c:v>
                </c:pt>
                <c:pt idx="19214">
                  <c:v>8973918.5417790003</c:v>
                </c:pt>
                <c:pt idx="19215">
                  <c:v>8910117.0498669986</c:v>
                </c:pt>
                <c:pt idx="19216">
                  <c:v>8846292.803323999</c:v>
                </c:pt>
                <c:pt idx="19217">
                  <c:v>8782445.9858740009</c:v>
                </c:pt>
                <c:pt idx="19218">
                  <c:v>8718576.7808199991</c:v>
                </c:pt>
                <c:pt idx="19219">
                  <c:v>8654685.3710459992</c:v>
                </c:pt>
                <c:pt idx="19220">
                  <c:v>8590771.9390279986</c:v>
                </c:pt>
                <c:pt idx="19221">
                  <c:v>8526836.6668279991</c:v>
                </c:pt>
                <c:pt idx="19222">
                  <c:v>8462879.7361059971</c:v>
                </c:pt>
                <c:pt idx="19223">
                  <c:v>8398901.328120999</c:v>
                </c:pt>
                <c:pt idx="19224">
                  <c:v>8334901.623732998</c:v>
                </c:pt>
                <c:pt idx="19225">
                  <c:v>8270880.8034109995</c:v>
                </c:pt>
                <c:pt idx="19226">
                  <c:v>8206839.0472329995</c:v>
                </c:pt>
                <c:pt idx="19227">
                  <c:v>8142776.5348899998</c:v>
                </c:pt>
                <c:pt idx="19228">
                  <c:v>8078693.4456940014</c:v>
                </c:pt>
                <c:pt idx="19229">
                  <c:v>8014589.9585770005</c:v>
                </c:pt>
                <c:pt idx="19230">
                  <c:v>7950466.2520970004</c:v>
                </c:pt>
                <c:pt idx="19231">
                  <c:v>7886322.5044400003</c:v>
                </c:pt>
                <c:pt idx="19232">
                  <c:v>7822158.8934269994</c:v>
                </c:pt>
                <c:pt idx="19233">
                  <c:v>7757975.5965149999</c:v>
                </c:pt>
                <c:pt idx="19234">
                  <c:v>7693772.7908000005</c:v>
                </c:pt>
                <c:pt idx="19235">
                  <c:v>7629550.6530229989</c:v>
                </c:pt>
                <c:pt idx="19236">
                  <c:v>7565309.3595739994</c:v>
                </c:pt>
                <c:pt idx="19237">
                  <c:v>7501049.0864900006</c:v>
                </c:pt>
                <c:pt idx="19238">
                  <c:v>7436770.0094680004</c:v>
                </c:pt>
                <c:pt idx="19239">
                  <c:v>7372472.3038599994</c:v>
                </c:pt>
                <c:pt idx="19240">
                  <c:v>7308156.1446799999</c:v>
                </c:pt>
                <c:pt idx="19241">
                  <c:v>7243821.7066100007</c:v>
                </c:pt>
                <c:pt idx="19242">
                  <c:v>7179469.1639969992</c:v>
                </c:pt>
                <c:pt idx="19243">
                  <c:v>7115098.6908639995</c:v>
                </c:pt>
                <c:pt idx="19244">
                  <c:v>7050710.4609080004</c:v>
                </c:pt>
                <c:pt idx="19245">
                  <c:v>6986304.6475060005</c:v>
                </c:pt>
                <c:pt idx="19246">
                  <c:v>6921881.4237199994</c:v>
                </c:pt>
                <c:pt idx="19247">
                  <c:v>6857440.9622940002</c:v>
                </c:pt>
                <c:pt idx="19248">
                  <c:v>6792983.4356660014</c:v>
                </c:pt>
                <c:pt idx="19249">
                  <c:v>6728509.0159640005</c:v>
                </c:pt>
                <c:pt idx="19250">
                  <c:v>6664017.8750149999</c:v>
                </c:pt>
                <c:pt idx="19251">
                  <c:v>6599510.1843450004</c:v>
                </c:pt>
                <c:pt idx="19252">
                  <c:v>6534986.1151839988</c:v>
                </c:pt>
                <c:pt idx="19253">
                  <c:v>6470445.838467001</c:v>
                </c:pt>
                <c:pt idx="19254">
                  <c:v>6405889.5248399992</c:v>
                </c:pt>
                <c:pt idx="19255">
                  <c:v>6341317.3446650002</c:v>
                </c:pt>
                <c:pt idx="19256">
                  <c:v>6276729.4680160005</c:v>
                </c:pt>
                <c:pt idx="19257">
                  <c:v>6212126.0646899994</c:v>
                </c:pt>
                <c:pt idx="19258">
                  <c:v>6147507.304206999</c:v>
                </c:pt>
                <c:pt idx="19259">
                  <c:v>6082873.3558129985</c:v>
                </c:pt>
                <c:pt idx="19260">
                  <c:v>6018224.3884850005</c:v>
                </c:pt>
                <c:pt idx="19261">
                  <c:v>5953560.5709300004</c:v>
                </c:pt>
                <c:pt idx="19262">
                  <c:v>5888882.0715960003</c:v>
                </c:pt>
                <c:pt idx="19263">
                  <c:v>5824189.0586660001</c:v>
                </c:pt>
                <c:pt idx="19264">
                  <c:v>5759481.7000680007</c:v>
                </c:pt>
                <c:pt idx="19265">
                  <c:v>5694760.1634769989</c:v>
                </c:pt>
                <c:pt idx="19266">
                  <c:v>5630024.6163140005</c:v>
                </c:pt>
                <c:pt idx="19267">
                  <c:v>5565275.2257549996</c:v>
                </c:pt>
                <c:pt idx="19268">
                  <c:v>5500512.1587299993</c:v>
                </c:pt>
                <c:pt idx="19269">
                  <c:v>5435735.581929001</c:v>
                </c:pt>
                <c:pt idx="19270">
                  <c:v>5370945.6618009992</c:v>
                </c:pt>
                <c:pt idx="19271">
                  <c:v>5306142.5645639999</c:v>
                </c:pt>
                <c:pt idx="19272">
                  <c:v>5241326.4561990006</c:v>
                </c:pt>
                <c:pt idx="19273">
                  <c:v>5176497.5024630008</c:v>
                </c:pt>
                <c:pt idx="19274">
                  <c:v>5111655.8688829988</c:v>
                </c:pt>
                <c:pt idx="19275">
                  <c:v>5046801.7207650002</c:v>
                </c:pt>
                <c:pt idx="19276">
                  <c:v>4981935.2231969992</c:v>
                </c:pt>
                <c:pt idx="19277">
                  <c:v>4917056.5410480006</c:v>
                </c:pt>
                <c:pt idx="19278">
                  <c:v>4852165.8389730006</c:v>
                </c:pt>
                <c:pt idx="19279">
                  <c:v>4787263.2814200008</c:v>
                </c:pt>
                <c:pt idx="19280">
                  <c:v>4722349.0326240007</c:v>
                </c:pt>
                <c:pt idx="19281">
                  <c:v>4657423.2566210004</c:v>
                </c:pt>
                <c:pt idx="19282">
                  <c:v>4592486.1172419991</c:v>
                </c:pt>
                <c:pt idx="19283">
                  <c:v>4527537.7781200008</c:v>
                </c:pt>
                <c:pt idx="19284">
                  <c:v>4462578.4026950011</c:v>
                </c:pt>
                <c:pt idx="19285">
                  <c:v>4397608.1542099984</c:v>
                </c:pt>
                <c:pt idx="19286">
                  <c:v>4332627.1957239993</c:v>
                </c:pt>
                <c:pt idx="19287">
                  <c:v>4267635.6901029991</c:v>
                </c:pt>
                <c:pt idx="19288">
                  <c:v>4202633.8000359992</c:v>
                </c:pt>
                <c:pt idx="19289">
                  <c:v>4137621.6880259998</c:v>
                </c:pt>
                <c:pt idx="19290">
                  <c:v>4072599.5164019996</c:v>
                </c:pt>
                <c:pt idx="19291">
                  <c:v>4007567.447315</c:v>
                </c:pt>
                <c:pt idx="19292">
                  <c:v>3942525.6427469999</c:v>
                </c:pt>
                <c:pt idx="19293">
                  <c:v>3877474.2645080006</c:v>
                </c:pt>
                <c:pt idx="19294">
                  <c:v>3812413.4742449997</c:v>
                </c:pt>
                <c:pt idx="19295">
                  <c:v>3747343.4334409991</c:v>
                </c:pt>
                <c:pt idx="19296">
                  <c:v>3682264.3034159997</c:v>
                </c:pt>
                <c:pt idx="19297">
                  <c:v>3617176.2453370001</c:v>
                </c:pt>
                <c:pt idx="19298">
                  <c:v>3552079.4202129999</c:v>
                </c:pt>
                <c:pt idx="19299">
                  <c:v>3486973.9889019993</c:v>
                </c:pt>
                <c:pt idx="19300">
                  <c:v>3421860.1121149994</c:v>
                </c:pt>
                <c:pt idx="19301">
                  <c:v>3356737.9504149994</c:v>
                </c:pt>
                <c:pt idx="19302">
                  <c:v>3291607.6642230004</c:v>
                </c:pt>
                <c:pt idx="19303">
                  <c:v>3226469.4138199994</c:v>
                </c:pt>
                <c:pt idx="19304">
                  <c:v>3161323.3593469993</c:v>
                </c:pt>
                <c:pt idx="19305">
                  <c:v>3096169.6608150001</c:v>
                </c:pt>
                <c:pt idx="19306">
                  <c:v>3031008.4780989997</c:v>
                </c:pt>
                <c:pt idx="19307">
                  <c:v>2965839.9709469993</c:v>
                </c:pt>
                <c:pt idx="19308">
                  <c:v>2900664.29898</c:v>
                </c:pt>
                <c:pt idx="19309">
                  <c:v>2835481.6216970002</c:v>
                </c:pt>
                <c:pt idx="19310">
                  <c:v>2770292.0984759997</c:v>
                </c:pt>
                <c:pt idx="19311">
                  <c:v>2705095.8885749998</c:v>
                </c:pt>
                <c:pt idx="19312">
                  <c:v>2639893.1511399997</c:v>
                </c:pt>
                <c:pt idx="19313">
                  <c:v>2574684.0452029998</c:v>
                </c:pt>
                <c:pt idx="19314">
                  <c:v>2509468.7296890002</c:v>
                </c:pt>
                <c:pt idx="19315">
                  <c:v>2444247.3634119993</c:v>
                </c:pt>
                <c:pt idx="19316">
                  <c:v>2379020.1050869999</c:v>
                </c:pt>
                <c:pt idx="19317">
                  <c:v>2313787.113324</c:v>
                </c:pt>
                <c:pt idx="19318">
                  <c:v>2248548.5466370001</c:v>
                </c:pt>
                <c:pt idx="19319">
                  <c:v>2183304.5634429995</c:v>
                </c:pt>
                <c:pt idx="19320">
                  <c:v>2118055.3220679997</c:v>
                </c:pt>
                <c:pt idx="19321">
                  <c:v>2052800.9807450001</c:v>
                </c:pt>
                <c:pt idx="19322">
                  <c:v>1987541.697622</c:v>
                </c:pt>
                <c:pt idx="19323">
                  <c:v>1922277.6307610001</c:v>
                </c:pt>
                <c:pt idx="19324">
                  <c:v>1857008.938144</c:v>
                </c:pt>
                <c:pt idx="19325">
                  <c:v>1791735.777671</c:v>
                </c:pt>
                <c:pt idx="19326">
                  <c:v>1726458.3071680001</c:v>
                </c:pt>
                <c:pt idx="19327">
                  <c:v>1661176.684385</c:v>
                </c:pt>
                <c:pt idx="19328">
                  <c:v>1595891.0670040001</c:v>
                </c:pt>
                <c:pt idx="19329">
                  <c:v>1530601.6126360002</c:v>
                </c:pt>
                <c:pt idx="19330">
                  <c:v>1465308.4788279999</c:v>
                </c:pt>
                <c:pt idx="19331">
                  <c:v>1400011.8230620001</c:v>
                </c:pt>
                <c:pt idx="19332">
                  <c:v>1334711.8027630001</c:v>
                </c:pt>
                <c:pt idx="19333">
                  <c:v>1269408.5752949999</c:v>
                </c:pt>
                <c:pt idx="19334">
                  <c:v>1204102.2979700002</c:v>
                </c:pt>
                <c:pt idx="19335">
                  <c:v>1138793.1280470002</c:v>
                </c:pt>
                <c:pt idx="19336">
                  <c:v>1073481.2227350001</c:v>
                </c:pt>
                <c:pt idx="19337">
                  <c:v>1008166.7391969999</c:v>
                </c:pt>
                <c:pt idx="19338">
                  <c:v>942849.83455300005</c:v>
                </c:pt>
                <c:pt idx="19339">
                  <c:v>877530.66587800009</c:v>
                </c:pt>
                <c:pt idx="19340">
                  <c:v>812209.390212</c:v>
                </c:pt>
                <c:pt idx="19341">
                  <c:v>746886.16455900006</c:v>
                </c:pt>
                <c:pt idx="19342">
                  <c:v>681561.14588700014</c:v>
                </c:pt>
                <c:pt idx="19343">
                  <c:v>616234.49113600003</c:v>
                </c:pt>
                <c:pt idx="19344">
                  <c:v>550906.3572170001</c:v>
                </c:pt>
                <c:pt idx="19345">
                  <c:v>485576.90101500001</c:v>
                </c:pt>
                <c:pt idx="19346">
                  <c:v>420246.27939400001</c:v>
                </c:pt>
                <c:pt idx="19347">
                  <c:v>354914.64919800003</c:v>
                </c:pt>
                <c:pt idx="19348">
                  <c:v>289582.16725199996</c:v>
                </c:pt>
                <c:pt idx="19349">
                  <c:v>224248.990368</c:v>
                </c:pt>
                <c:pt idx="19350">
                  <c:v>158915.27534800005</c:v>
                </c:pt>
                <c:pt idx="19351">
                  <c:v>93581.178979999997</c:v>
                </c:pt>
                <c:pt idx="19352">
                  <c:v>28246.858048999995</c:v>
                </c:pt>
                <c:pt idx="19353">
                  <c:v>-37087.530663999998</c:v>
                </c:pt>
                <c:pt idx="19354">
                  <c:v>-102421.83038</c:v>
                </c:pt>
                <c:pt idx="19355">
                  <c:v>-167755.88431899998</c:v>
                </c:pt>
                <c:pt idx="19356">
                  <c:v>-233089.535695</c:v>
                </c:pt>
                <c:pt idx="19357">
                  <c:v>-298422.62771699997</c:v>
                </c:pt>
                <c:pt idx="19358">
                  <c:v>-363755.00358300004</c:v>
                </c:pt>
                <c:pt idx="19359">
                  <c:v>-429086.50647999998</c:v>
                </c:pt>
                <c:pt idx="19360">
                  <c:v>-494416.97957900004</c:v>
                </c:pt>
                <c:pt idx="19361">
                  <c:v>-559746.26603400009</c:v>
                </c:pt>
                <c:pt idx="19362">
                  <c:v>-625074.20898</c:v>
                </c:pt>
                <c:pt idx="19363">
                  <c:v>-690400.65152600012</c:v>
                </c:pt>
                <c:pt idx="19364">
                  <c:v>-755725.43675899995</c:v>
                </c:pt>
                <c:pt idx="19365">
                  <c:v>-821048.40773500002</c:v>
                </c:pt>
                <c:pt idx="19366">
                  <c:v>-886369.40748000005</c:v>
                </c:pt>
                <c:pt idx="19367">
                  <c:v>-951688.278987</c:v>
                </c:pt>
                <c:pt idx="19368">
                  <c:v>-1017004.8652120001</c:v>
                </c:pt>
                <c:pt idx="19369">
                  <c:v>-1082319.0090720002</c:v>
                </c:pt>
                <c:pt idx="19370">
                  <c:v>-1147630.5534420002</c:v>
                </c:pt>
                <c:pt idx="19371">
                  <c:v>-1212939.341154</c:v>
                </c:pt>
                <c:pt idx="19372">
                  <c:v>-1278245.21499</c:v>
                </c:pt>
                <c:pt idx="19373">
                  <c:v>-1343548.0176869999</c:v>
                </c:pt>
                <c:pt idx="19374">
                  <c:v>-1408847.5919240001</c:v>
                </c:pt>
                <c:pt idx="19375">
                  <c:v>-1474143.78033</c:v>
                </c:pt>
                <c:pt idx="19376">
                  <c:v>-1539436.4254719999</c:v>
                </c:pt>
                <c:pt idx="19377">
                  <c:v>-1604725.3698590002</c:v>
                </c:pt>
                <c:pt idx="19378">
                  <c:v>-1670010.455936</c:v>
                </c:pt>
                <c:pt idx="19379">
                  <c:v>-1735291.526082</c:v>
                </c:pt>
                <c:pt idx="19380">
                  <c:v>-1800568.422607</c:v>
                </c:pt>
                <c:pt idx="19381">
                  <c:v>-1865840.9877499999</c:v>
                </c:pt>
                <c:pt idx="19382">
                  <c:v>-1931109.0636760001</c:v>
                </c:pt>
                <c:pt idx="19383">
                  <c:v>-1996372.4924730002</c:v>
                </c:pt>
                <c:pt idx="19384">
                  <c:v>-2061631.1161490004</c:v>
                </c:pt>
                <c:pt idx="19385">
                  <c:v>-2126884.7766300002</c:v>
                </c:pt>
                <c:pt idx="19386">
                  <c:v>-2192133.3157579997</c:v>
                </c:pt>
                <c:pt idx="19387">
                  <c:v>-2257376.5752849998</c:v>
                </c:pt>
                <c:pt idx="19388">
                  <c:v>-2322614.3968749996</c:v>
                </c:pt>
                <c:pt idx="19389">
                  <c:v>-2387846.6220979998</c:v>
                </c:pt>
                <c:pt idx="19390">
                  <c:v>-2453073.0924259997</c:v>
                </c:pt>
                <c:pt idx="19391">
                  <c:v>-2518293.6492360006</c:v>
                </c:pt>
                <c:pt idx="19392">
                  <c:v>-2583508.1337990002</c:v>
                </c:pt>
                <c:pt idx="19393">
                  <c:v>-2648716.3872860004</c:v>
                </c:pt>
                <c:pt idx="19394">
                  <c:v>-2713918.250759</c:v>
                </c:pt>
                <c:pt idx="19395">
                  <c:v>-2779113.5651699994</c:v>
                </c:pt>
                <c:pt idx="19396">
                  <c:v>-2844302.171358</c:v>
                </c:pt>
                <c:pt idx="19397">
                  <c:v>-2909483.9100479996</c:v>
                </c:pt>
                <c:pt idx="19398">
                  <c:v>-2974658.621847</c:v>
                </c:pt>
                <c:pt idx="19399">
                  <c:v>-3039826.1472390005</c:v>
                </c:pt>
                <c:pt idx="19400">
                  <c:v>-3104986.3265869999</c:v>
                </c:pt>
                <c:pt idx="19401">
                  <c:v>-3170139.0001249998</c:v>
                </c:pt>
                <c:pt idx="19402">
                  <c:v>-3235284.0079600001</c:v>
                </c:pt>
                <c:pt idx="19403">
                  <c:v>-3300421.1900629997</c:v>
                </c:pt>
                <c:pt idx="19404">
                  <c:v>-3365550.3862749999</c:v>
                </c:pt>
                <c:pt idx="19405">
                  <c:v>-3430671.4362969999</c:v>
                </c:pt>
                <c:pt idx="19406">
                  <c:v>-3495784.1796869999</c:v>
                </c:pt>
                <c:pt idx="19407">
                  <c:v>-3560888.4558629994</c:v>
                </c:pt>
                <c:pt idx="19408">
                  <c:v>-3625984.1040950003</c:v>
                </c:pt>
                <c:pt idx="19409">
                  <c:v>-3691070.9635040001</c:v>
                </c:pt>
                <c:pt idx="19410">
                  <c:v>-3756148.8730589994</c:v>
                </c:pt>
                <c:pt idx="19411">
                  <c:v>-3821217.671575</c:v>
                </c:pt>
                <c:pt idx="19412">
                  <c:v>-3886277.1977070002</c:v>
                </c:pt>
                <c:pt idx="19413">
                  <c:v>-3951327.2899520001</c:v>
                </c:pt>
                <c:pt idx="19414">
                  <c:v>-4016367.7866409998</c:v>
                </c:pt>
                <c:pt idx="19415">
                  <c:v>-4081398.5259399996</c:v>
                </c:pt>
                <c:pt idx="19416">
                  <c:v>-4146419.3458449994</c:v>
                </c:pt>
                <c:pt idx="19417">
                  <c:v>-4211430.0841809995</c:v>
                </c:pt>
                <c:pt idx="19418">
                  <c:v>-4276430.5785950013</c:v>
                </c:pt>
                <c:pt idx="19419">
                  <c:v>-4341420.6665589996</c:v>
                </c:pt>
                <c:pt idx="19420">
                  <c:v>-4406400.185362</c:v>
                </c:pt>
                <c:pt idx="19421">
                  <c:v>-4471368.9721100004</c:v>
                </c:pt>
                <c:pt idx="19422">
                  <c:v>-4536326.8637209991</c:v>
                </c:pt>
                <c:pt idx="19423">
                  <c:v>-4601273.6969229998</c:v>
                </c:pt>
                <c:pt idx="19424">
                  <c:v>-4666209.3082529996</c:v>
                </c:pt>
                <c:pt idx="19425">
                  <c:v>-4731133.5340500008</c:v>
                </c:pt>
                <c:pt idx="19426">
                  <c:v>-4796046.2104540002</c:v>
                </c:pt>
                <c:pt idx="19427">
                  <c:v>-4860947.1734059993</c:v>
                </c:pt>
                <c:pt idx="19428">
                  <c:v>-4925836.2586380001</c:v>
                </c:pt>
                <c:pt idx="19429">
                  <c:v>-4990713.3016769998</c:v>
                </c:pt>
                <c:pt idx="19430">
                  <c:v>-5055578.1378379995</c:v>
                </c:pt>
                <c:pt idx="19431">
                  <c:v>-5120430.6022229996</c:v>
                </c:pt>
                <c:pt idx="19432">
                  <c:v>-5185270.5297149988</c:v>
                </c:pt>
                <c:pt idx="19433">
                  <c:v>-5250097.7549780002</c:v>
                </c:pt>
                <c:pt idx="19434">
                  <c:v>-5314912.1124539999</c:v>
                </c:pt>
                <c:pt idx="19435">
                  <c:v>-5379713.4363560015</c:v>
                </c:pt>
                <c:pt idx="19436">
                  <c:v>-5444501.5606709998</c:v>
                </c:pt>
                <c:pt idx="19437">
                  <c:v>-5509276.3191499999</c:v>
                </c:pt>
                <c:pt idx="19438">
                  <c:v>-5574037.5453110002</c:v>
                </c:pt>
                <c:pt idx="19439">
                  <c:v>-5638785.0724320002</c:v>
                </c:pt>
                <c:pt idx="19440">
                  <c:v>-5703518.73355</c:v>
                </c:pt>
                <c:pt idx="19441">
                  <c:v>-5768238.3614569996</c:v>
                </c:pt>
                <c:pt idx="19442">
                  <c:v>-5832943.7886960004</c:v>
                </c:pt>
                <c:pt idx="19443">
                  <c:v>-5897634.8475590004</c:v>
                </c:pt>
                <c:pt idx="19444">
                  <c:v>-5962311.3700850001</c:v>
                </c:pt>
                <c:pt idx="19445">
                  <c:v>-6026973.1880520005</c:v>
                </c:pt>
                <c:pt idx="19446">
                  <c:v>-6091620.1329800002</c:v>
                </c:pt>
                <c:pt idx="19447">
                  <c:v>-6156252.0361240003</c:v>
                </c:pt>
                <c:pt idx="19448">
                  <c:v>-6220868.728472</c:v>
                </c:pt>
                <c:pt idx="19449">
                  <c:v>-6285470.0407410003</c:v>
                </c:pt>
                <c:pt idx="19450">
                  <c:v>-6350055.8033729997</c:v>
                </c:pt>
                <c:pt idx="19451">
                  <c:v>-6414625.8465339998</c:v>
                </c:pt>
                <c:pt idx="19452">
                  <c:v>-6479180.0001099994</c:v>
                </c:pt>
                <c:pt idx="19453">
                  <c:v>-6543718.0937039992</c:v>
                </c:pt>
                <c:pt idx="19454">
                  <c:v>-6608239.9566280004</c:v>
                </c:pt>
                <c:pt idx="19455">
                  <c:v>-6672745.417909001</c:v>
                </c:pt>
                <c:pt idx="19456">
                  <c:v>-6737234.3062759992</c:v>
                </c:pt>
                <c:pt idx="19457">
                  <c:v>-6801706.4501630003</c:v>
                </c:pt>
                <c:pt idx="19458">
                  <c:v>-6866161.6777029997</c:v>
                </c:pt>
                <c:pt idx="19459">
                  <c:v>-6930599.8167249998</c:v>
                </c:pt>
                <c:pt idx="19460">
                  <c:v>-6995020.6947509991</c:v>
                </c:pt>
                <c:pt idx="19461">
                  <c:v>-7059424.1389930006</c:v>
                </c:pt>
                <c:pt idx="19462">
                  <c:v>-7123809.9763470013</c:v>
                </c:pt>
                <c:pt idx="19463">
                  <c:v>-7188178.0333940005</c:v>
                </c:pt>
                <c:pt idx="19464">
                  <c:v>-7252528.1363920001</c:v>
                </c:pt>
                <c:pt idx="19465">
                  <c:v>-7316860.1112759998</c:v>
                </c:pt>
                <c:pt idx="19466">
                  <c:v>-7381173.7836500006</c:v>
                </c:pt>
                <c:pt idx="19467">
                  <c:v>-7445468.9787920015</c:v>
                </c:pt>
                <c:pt idx="19468">
                  <c:v>-7509745.5216389997</c:v>
                </c:pt>
                <c:pt idx="19469">
                  <c:v>-7574003.2367930003</c:v>
                </c:pt>
                <c:pt idx="19470">
                  <c:v>-7638241.9485130003</c:v>
                </c:pt>
                <c:pt idx="19471">
                  <c:v>-7702461.4807129996</c:v>
                </c:pt>
                <c:pt idx="19472">
                  <c:v>-7766661.6569559993</c:v>
                </c:pt>
                <c:pt idx="19473">
                  <c:v>-7830842.300454</c:v>
                </c:pt>
                <c:pt idx="19474">
                  <c:v>-7895003.2340620002</c:v>
                </c:pt>
                <c:pt idx="19475">
                  <c:v>-7959144.2802720005</c:v>
                </c:pt>
                <c:pt idx="19476">
                  <c:v>-8023265.261216999</c:v>
                </c:pt>
                <c:pt idx="19477">
                  <c:v>-8087365.9986590007</c:v>
                </c:pt>
                <c:pt idx="19478">
                  <c:v>-8151446.3139889995</c:v>
                </c:pt>
                <c:pt idx="19479">
                  <c:v>-8215506.028225</c:v>
                </c:pt>
                <c:pt idx="19480">
                  <c:v>-8279544.9620050006</c:v>
                </c:pt>
                <c:pt idx="19481">
                  <c:v>-8343562.9355840003</c:v>
                </c:pt>
                <c:pt idx="19482">
                  <c:v>-8407559.7688309979</c:v>
                </c:pt>
                <c:pt idx="19483">
                  <c:v>-8471535.2812259961</c:v>
                </c:pt>
                <c:pt idx="19484">
                  <c:v>-8535489.2918529995</c:v>
                </c:pt>
                <c:pt idx="19485">
                  <c:v>-8599421.6194019988</c:v>
                </c:pt>
                <c:pt idx="19486">
                  <c:v>-8663332.0821570009</c:v>
                </c:pt>
                <c:pt idx="19487">
                  <c:v>-8727220.4979989976</c:v>
                </c:pt>
                <c:pt idx="19488">
                  <c:v>-8791086.6843999978</c:v>
                </c:pt>
                <c:pt idx="19489">
                  <c:v>-8854930.4584170002</c:v>
                </c:pt>
                <c:pt idx="19490">
                  <c:v>-8918751.6366919987</c:v>
                </c:pt>
                <c:pt idx="19491">
                  <c:v>-8982550.0354430005</c:v>
                </c:pt>
                <c:pt idx="19492">
                  <c:v>-9046325.4704649989</c:v>
                </c:pt>
                <c:pt idx="19493">
                  <c:v>-9110077.7571229991</c:v>
                </c:pt>
                <c:pt idx="19494">
                  <c:v>-9173806.7103499975</c:v>
                </c:pt>
                <c:pt idx="19495">
                  <c:v>-9237512.1446390003</c:v>
                </c:pt>
                <c:pt idx="19496">
                  <c:v>-9301193.8740440011</c:v>
                </c:pt>
                <c:pt idx="19497">
                  <c:v>-9364851.712173</c:v>
                </c:pt>
                <c:pt idx="19498">
                  <c:v>-9428485.4721840005</c:v>
                </c:pt>
                <c:pt idx="19499">
                  <c:v>-9492094.9667809997</c:v>
                </c:pt>
                <c:pt idx="19500">
                  <c:v>-9555680.008210998</c:v>
                </c:pt>
                <c:pt idx="19501">
                  <c:v>-9619240.4082590006</c:v>
                </c:pt>
                <c:pt idx="19502">
                  <c:v>-9682775.9782430008</c:v>
                </c:pt>
                <c:pt idx="19503">
                  <c:v>-9746286.5290099978</c:v>
                </c:pt>
                <c:pt idx="19504">
                  <c:v>-9809771.8709330019</c:v>
                </c:pt>
                <c:pt idx="19505">
                  <c:v>-9873231.8139050007</c:v>
                </c:pt>
                <c:pt idx="19506">
                  <c:v>-9936666.1673369985</c:v>
                </c:pt>
                <c:pt idx="19507">
                  <c:v>-10000074.740152</c:v>
                </c:pt>
                <c:pt idx="19508">
                  <c:v>-10063457.340778003</c:v>
                </c:pt>
                <c:pt idx="19509">
                  <c:v>-10126813.777151</c:v>
                </c:pt>
                <c:pt idx="19510">
                  <c:v>-10190143.856702002</c:v>
                </c:pt>
                <c:pt idx="19511">
                  <c:v>-10253447.386359002</c:v>
                </c:pt>
                <c:pt idx="19512">
                  <c:v>-10316724.172538998</c:v>
                </c:pt>
                <c:pt idx="19513">
                  <c:v>-10379974.021144997</c:v>
                </c:pt>
                <c:pt idx="19514">
                  <c:v>-10443196.737559997</c:v>
                </c:pt>
                <c:pt idx="19515">
                  <c:v>-10506392.126646001</c:v>
                </c:pt>
                <c:pt idx="19516">
                  <c:v>-10569559.992734</c:v>
                </c:pt>
                <c:pt idx="19517">
                  <c:v>-10632700.139622997</c:v>
                </c:pt>
                <c:pt idx="19518">
                  <c:v>-10695812.370576</c:v>
                </c:pt>
                <c:pt idx="19519">
                  <c:v>-10758896.488313003</c:v>
                </c:pt>
                <c:pt idx="19520">
                  <c:v>-10821952.295007</c:v>
                </c:pt>
                <c:pt idx="19521">
                  <c:v>-10884979.592279</c:v>
                </c:pt>
                <c:pt idx="19522">
                  <c:v>-10947978.181195999</c:v>
                </c:pt>
                <c:pt idx="19523">
                  <c:v>-11010947.862260999</c:v>
                </c:pt>
                <c:pt idx="19524">
                  <c:v>-11073888.435412003</c:v>
                </c:pt>
                <c:pt idx="19525">
                  <c:v>-11136799.700018</c:v>
                </c:pt>
                <c:pt idx="19526">
                  <c:v>-11199681.454870002</c:v>
                </c:pt>
                <c:pt idx="19527">
                  <c:v>-11262533.49818</c:v>
                </c:pt>
                <c:pt idx="19528">
                  <c:v>-11325355.627572998</c:v>
                </c:pt>
                <c:pt idx="19529">
                  <c:v>-11388147.640085001</c:v>
                </c:pt>
                <c:pt idx="19530">
                  <c:v>-11450909.332156003</c:v>
                </c:pt>
                <c:pt idx="19531">
                  <c:v>-11513640.499623002</c:v>
                </c:pt>
                <c:pt idx="19532">
                  <c:v>-11576340.937721997</c:v>
                </c:pt>
                <c:pt idx="19533">
                  <c:v>-11639010.441074001</c:v>
                </c:pt>
                <c:pt idx="19534">
                  <c:v>-11701648.803685002</c:v>
                </c:pt>
                <c:pt idx="19535">
                  <c:v>-11764255.818941003</c:v>
                </c:pt>
                <c:pt idx="19536">
                  <c:v>-11826831.279601</c:v>
                </c:pt>
                <c:pt idx="19537">
                  <c:v>-11889374.977792</c:v>
                </c:pt>
                <c:pt idx="19538">
                  <c:v>-11951886.705004998</c:v>
                </c:pt>
                <c:pt idx="19539">
                  <c:v>-12014366.252085</c:v>
                </c:pt>
                <c:pt idx="19540">
                  <c:v>-12076813.409235001</c:v>
                </c:pt>
                <c:pt idx="19541">
                  <c:v>-12139227.966001</c:v>
                </c:pt>
                <c:pt idx="19542">
                  <c:v>-12201609.711270997</c:v>
                </c:pt>
                <c:pt idx="19543">
                  <c:v>-12263958.43327</c:v>
                </c:pt>
                <c:pt idx="19544">
                  <c:v>-12326273.919552</c:v>
                </c:pt>
                <c:pt idx="19545">
                  <c:v>-12388555.956997</c:v>
                </c:pt>
                <c:pt idx="19546">
                  <c:v>-12450804.331804</c:v>
                </c:pt>
                <c:pt idx="19547">
                  <c:v>-12513018.829484997</c:v>
                </c:pt>
                <c:pt idx="19548">
                  <c:v>-12575199.234859999</c:v>
                </c:pt>
                <c:pt idx="19549">
                  <c:v>-12637345.332052002</c:v>
                </c:pt>
                <c:pt idx="19550">
                  <c:v>-12699456.904479999</c:v>
                </c:pt>
                <c:pt idx="19551">
                  <c:v>-12761533.734852999</c:v>
                </c:pt>
                <c:pt idx="19552">
                  <c:v>-12823575.605165998</c:v>
                </c:pt>
                <c:pt idx="19553">
                  <c:v>-12885582.296690999</c:v>
                </c:pt>
                <c:pt idx="19554">
                  <c:v>-12947553.589974998</c:v>
                </c:pt>
                <c:pt idx="19555">
                  <c:v>-13009489.264830003</c:v>
                </c:pt>
                <c:pt idx="19556">
                  <c:v>-13071389.100330001</c:v>
                </c:pt>
                <c:pt idx="19557">
                  <c:v>-13133252.874805002</c:v>
                </c:pt>
                <c:pt idx="19558">
                  <c:v>-13195080.365831004</c:v>
                </c:pt>
                <c:pt idx="19559">
                  <c:v>-13256871.350229003</c:v>
                </c:pt>
                <c:pt idx="19560">
                  <c:v>-13318625.604055</c:v>
                </c:pt>
                <c:pt idx="19561">
                  <c:v>-13380342.902596001</c:v>
                </c:pt>
                <c:pt idx="19562">
                  <c:v>-13442023.020362001</c:v>
                </c:pt>
                <c:pt idx="19563">
                  <c:v>-13503665.731079997</c:v>
                </c:pt>
                <c:pt idx="19564">
                  <c:v>-13565270.80769</c:v>
                </c:pt>
                <c:pt idx="19565">
                  <c:v>-13626838.022336001</c:v>
                </c:pt>
                <c:pt idx="19566">
                  <c:v>-13688367.146357998</c:v>
                </c:pt>
                <c:pt idx="19567">
                  <c:v>-13749857.950291</c:v>
                </c:pt>
                <c:pt idx="19568">
                  <c:v>-13811310.203853002</c:v>
                </c:pt>
                <c:pt idx="19569">
                  <c:v>-13872723.675941002</c:v>
                </c:pt>
                <c:pt idx="19570">
                  <c:v>-13934098.134623</c:v>
                </c:pt>
                <c:pt idx="19571">
                  <c:v>-13995433.347132998</c:v>
                </c:pt>
                <c:pt idx="19572">
                  <c:v>-14056729.079862</c:v>
                </c:pt>
                <c:pt idx="19573">
                  <c:v>-14117985.098354001</c:v>
                </c:pt>
                <c:pt idx="19574">
                  <c:v>-14179201.167294998</c:v>
                </c:pt>
                <c:pt idx="19575">
                  <c:v>-14240377.050512003</c:v>
                </c:pt>
                <c:pt idx="19576">
                  <c:v>-14301512.510957999</c:v>
                </c:pt>
                <c:pt idx="19577">
                  <c:v>-14362607.310713004</c:v>
                </c:pt>
                <c:pt idx="19578">
                  <c:v>-14423661.210972</c:v>
                </c:pt>
                <c:pt idx="19579">
                  <c:v>-14484673.972038003</c:v>
                </c:pt>
                <c:pt idx="19580">
                  <c:v>-14545645.353319002</c:v>
                </c:pt>
                <c:pt idx="19581">
                  <c:v>-14606575.113314001</c:v>
                </c:pt>
                <c:pt idx="19582">
                  <c:v>-14667463.009610999</c:v>
                </c:pt>
                <c:pt idx="19583">
                  <c:v>-14728308.798877001</c:v>
                </c:pt>
                <c:pt idx="19584">
                  <c:v>-14789112.236853998</c:v>
                </c:pt>
                <c:pt idx="19585">
                  <c:v>-14849873.078345001</c:v>
                </c:pt>
                <c:pt idx="19586">
                  <c:v>-14910591.077212</c:v>
                </c:pt>
                <c:pt idx="19587">
                  <c:v>-14971265.986366998</c:v>
                </c:pt>
                <c:pt idx="19588">
                  <c:v>-15031897.557763999</c:v>
                </c:pt>
                <c:pt idx="19589">
                  <c:v>-15092485.542389998</c:v>
                </c:pt>
                <c:pt idx="19590">
                  <c:v>-15153029.690258</c:v>
                </c:pt>
                <c:pt idx="19591">
                  <c:v>-15213529.750402</c:v>
                </c:pt>
                <c:pt idx="19592">
                  <c:v>-15273985.470863001</c:v>
                </c:pt>
                <c:pt idx="19593">
                  <c:v>-15334396.598687002</c:v>
                </c:pt>
                <c:pt idx="19594">
                  <c:v>-15394762.879912002</c:v>
                </c:pt>
                <c:pt idx="19595">
                  <c:v>-15455084.059563</c:v>
                </c:pt>
                <c:pt idx="19596">
                  <c:v>-15515359.881645001</c:v>
                </c:pt>
                <c:pt idx="19597">
                  <c:v>-15575590.089129001</c:v>
                </c:pt>
                <c:pt idx="19598">
                  <c:v>-15635774.423948999</c:v>
                </c:pt>
                <c:pt idx="19599">
                  <c:v>-15695912.626991998</c:v>
                </c:pt>
                <c:pt idx="19600">
                  <c:v>-15756004.438088</c:v>
                </c:pt>
                <c:pt idx="19601">
                  <c:v>-15816049.596003998</c:v>
                </c:pt>
                <c:pt idx="19602">
                  <c:v>-15876047.838432997</c:v>
                </c:pt>
                <c:pt idx="19603">
                  <c:v>-15935998.901985003</c:v>
                </c:pt>
                <c:pt idx="19604">
                  <c:v>-15995902.522182999</c:v>
                </c:pt>
                <c:pt idx="19605">
                  <c:v>-16055758.433447</c:v>
                </c:pt>
                <c:pt idx="19606">
                  <c:v>-16115566.369091</c:v>
                </c:pt>
                <c:pt idx="19607">
                  <c:v>-16175326.061309</c:v>
                </c:pt>
                <c:pt idx="19608">
                  <c:v>-16235037.241171001</c:v>
                </c:pt>
                <c:pt idx="19609">
                  <c:v>-16294699.63861</c:v>
                </c:pt>
                <c:pt idx="19610">
                  <c:v>-16354312.982412999</c:v>
                </c:pt>
                <c:pt idx="19611">
                  <c:v>-16413877.000213999</c:v>
                </c:pt>
                <c:pt idx="19612">
                  <c:v>-16473391.418483</c:v>
                </c:pt>
                <c:pt idx="19613">
                  <c:v>-16532855.962516</c:v>
                </c:pt>
                <c:pt idx="19614">
                  <c:v>-16592270.356426001</c:v>
                </c:pt>
                <c:pt idx="19615">
                  <c:v>-16651634.323133999</c:v>
                </c:pt>
                <c:pt idx="19616">
                  <c:v>-16710947.584357999</c:v>
                </c:pt>
                <c:pt idx="19617">
                  <c:v>-16770209.860603001</c:v>
                </c:pt>
                <c:pt idx="19618">
                  <c:v>-16829420.871153999</c:v>
                </c:pt>
                <c:pt idx="19619">
                  <c:v>-16888580.334061</c:v>
                </c:pt>
                <c:pt idx="19620">
                  <c:v>-16947687.966134001</c:v>
                </c:pt>
                <c:pt idx="19621">
                  <c:v>-17006743.482927997</c:v>
                </c:pt>
                <c:pt idx="19622">
                  <c:v>-17065746.598737001</c:v>
                </c:pt>
                <c:pt idx="19623">
                  <c:v>-17124697.026579998</c:v>
                </c:pt>
                <c:pt idx="19624">
                  <c:v>-17183594.478193998</c:v>
                </c:pt>
                <c:pt idx="19625">
                  <c:v>-17242438.664019998</c:v>
                </c:pt>
                <c:pt idx="19626">
                  <c:v>-17301229.293195002</c:v>
                </c:pt>
                <c:pt idx="19627">
                  <c:v>-17359966.073539</c:v>
                </c:pt>
                <c:pt idx="19628">
                  <c:v>-17418648.711545002</c:v>
                </c:pt>
                <c:pt idx="19629">
                  <c:v>-17477276.91237</c:v>
                </c:pt>
                <c:pt idx="19630">
                  <c:v>-17535850.379820999</c:v>
                </c:pt>
                <c:pt idx="19631">
                  <c:v>-17594368.816345003</c:v>
                </c:pt>
                <c:pt idx="19632">
                  <c:v>-17652831.923016995</c:v>
                </c:pt>
                <c:pt idx="19633">
                  <c:v>-17711239.399530999</c:v>
                </c:pt>
                <c:pt idx="19634">
                  <c:v>-17769590.944185</c:v>
                </c:pt>
                <c:pt idx="19635">
                  <c:v>-17827886.253872998</c:v>
                </c:pt>
                <c:pt idx="19636">
                  <c:v>-17886125.024069</c:v>
                </c:pt>
                <c:pt idx="19637">
                  <c:v>-17944306.948819995</c:v>
                </c:pt>
                <c:pt idx="19638">
                  <c:v>-18002431.720730998</c:v>
                </c:pt>
                <c:pt idx="19639">
                  <c:v>-18060499.030951999</c:v>
                </c:pt>
                <c:pt idx="19640">
                  <c:v>-18118508.569170997</c:v>
                </c:pt>
                <c:pt idx="19641">
                  <c:v>-18176460.023595002</c:v>
                </c:pt>
                <c:pt idx="19642">
                  <c:v>-18234353.080941997</c:v>
                </c:pt>
                <c:pt idx="19643">
                  <c:v>-18292187.426429</c:v>
                </c:pt>
                <c:pt idx="19644">
                  <c:v>-18349962.743753996</c:v>
                </c:pt>
                <c:pt idx="19645">
                  <c:v>-18407678.715089999</c:v>
                </c:pt>
                <c:pt idx="19646">
                  <c:v>-18465335.021068998</c:v>
                </c:pt>
                <c:pt idx="19647">
                  <c:v>-18522931.340767</c:v>
                </c:pt>
                <c:pt idx="19648">
                  <c:v>-18580467.351694997</c:v>
                </c:pt>
                <c:pt idx="19649">
                  <c:v>-18637942.729784001</c:v>
                </c:pt>
                <c:pt idx="19650">
                  <c:v>-18695357.14937</c:v>
                </c:pt>
                <c:pt idx="19651">
                  <c:v>-18752710.283180997</c:v>
                </c:pt>
                <c:pt idx="19652">
                  <c:v>-18810001.802328005</c:v>
                </c:pt>
                <c:pt idx="19653">
                  <c:v>-18867231.376284003</c:v>
                </c:pt>
                <c:pt idx="19654">
                  <c:v>-18924398.672874</c:v>
                </c:pt>
                <c:pt idx="19655">
                  <c:v>-18981503.358263001</c:v>
                </c:pt>
                <c:pt idx="19656">
                  <c:v>-19038545.096937001</c:v>
                </c:pt>
                <c:pt idx="19657">
                  <c:v>-19095523.551692996</c:v>
                </c:pt>
                <c:pt idx="19658">
                  <c:v>-19152438.383618992</c:v>
                </c:pt>
                <c:pt idx="19659">
                  <c:v>-19209289.252087999</c:v>
                </c:pt>
                <c:pt idx="19660">
                  <c:v>-19266075.814735003</c:v>
                </c:pt>
                <c:pt idx="19661">
                  <c:v>-19322797.727445997</c:v>
                </c:pt>
                <c:pt idx="19662">
                  <c:v>-19379454.644343</c:v>
                </c:pt>
                <c:pt idx="19663">
                  <c:v>-19436046.217767999</c:v>
                </c:pt>
                <c:pt idx="19664">
                  <c:v>-19492572.098267999</c:v>
                </c:pt>
                <c:pt idx="19665">
                  <c:v>-19549031.934577998</c:v>
                </c:pt>
                <c:pt idx="19666">
                  <c:v>-19605425.373608995</c:v>
                </c:pt>
                <c:pt idx="19667">
                  <c:v>-19661752.060427997</c:v>
                </c:pt>
                <c:pt idx="19668">
                  <c:v>-19718011.638246004</c:v>
                </c:pt>
                <c:pt idx="19669">
                  <c:v>-19774203.748396005</c:v>
                </c:pt>
                <c:pt idx="19670">
                  <c:v>-19830328.030326005</c:v>
                </c:pt>
                <c:pt idx="19671">
                  <c:v>-19886384.121572997</c:v>
                </c:pt>
                <c:pt idx="19672">
                  <c:v>-19942371.657751001</c:v>
                </c:pt>
                <c:pt idx="19673">
                  <c:v>-19998290.272534005</c:v>
                </c:pt>
                <c:pt idx="19674">
                  <c:v>-20054139.597640995</c:v>
                </c:pt>
                <c:pt idx="19675">
                  <c:v>-20109919.262812994</c:v>
                </c:pt>
                <c:pt idx="19676">
                  <c:v>-20165628.895800997</c:v>
                </c:pt>
                <c:pt idx="19677">
                  <c:v>-20221268.122345999</c:v>
                </c:pt>
                <c:pt idx="19678">
                  <c:v>-20276836.566164006</c:v>
                </c:pt>
                <c:pt idx="19679">
                  <c:v>-20332333.848923001</c:v>
                </c:pt>
                <c:pt idx="19680">
                  <c:v>-20387759.590230998</c:v>
                </c:pt>
                <c:pt idx="19681">
                  <c:v>-20443113.407612998</c:v>
                </c:pt>
                <c:pt idx="19682">
                  <c:v>-20498394.916494999</c:v>
                </c:pt>
                <c:pt idx="19683">
                  <c:v>-20553603.730186004</c:v>
                </c:pt>
                <c:pt idx="19684">
                  <c:v>-20608739.459856</c:v>
                </c:pt>
                <c:pt idx="19685">
                  <c:v>-20663801.714520004</c:v>
                </c:pt>
                <c:pt idx="19686">
                  <c:v>-20718790.101017997</c:v>
                </c:pt>
                <c:pt idx="19687">
                  <c:v>-20773704.223994996</c:v>
                </c:pt>
                <c:pt idx="19688">
                  <c:v>-20828543.685881995</c:v>
                </c:pt>
                <c:pt idx="19689">
                  <c:v>-20883308.086873997</c:v>
                </c:pt>
                <c:pt idx="19690">
                  <c:v>-20937997.024914999</c:v>
                </c:pt>
                <c:pt idx="19691">
                  <c:v>-20992610.095671996</c:v>
                </c:pt>
                <c:pt idx="19692">
                  <c:v>-21047146.892519001</c:v>
                </c:pt>
                <c:pt idx="19693">
                  <c:v>-21101607.006510999</c:v>
                </c:pt>
                <c:pt idx="19694">
                  <c:v>-21155990.02637</c:v>
                </c:pt>
                <c:pt idx="19695">
                  <c:v>-21210295.538458001</c:v>
                </c:pt>
                <c:pt idx="19696">
                  <c:v>-21264523.126759004</c:v>
                </c:pt>
                <c:pt idx="19697">
                  <c:v>-21318672.372855999</c:v>
                </c:pt>
                <c:pt idx="19698">
                  <c:v>-21372742.855907001</c:v>
                </c:pt>
                <c:pt idx="19699">
                  <c:v>-21426734.152628999</c:v>
                </c:pt>
                <c:pt idx="19700">
                  <c:v>-21480645.837269999</c:v>
                </c:pt>
                <c:pt idx="19701">
                  <c:v>-21534477.481586996</c:v>
                </c:pt>
                <c:pt idx="19702">
                  <c:v>-21588228.654826004</c:v>
                </c:pt>
                <c:pt idx="19703">
                  <c:v>-21641898.923697993</c:v>
                </c:pt>
                <c:pt idx="19704">
                  <c:v>-21695487.852352004</c:v>
                </c:pt>
                <c:pt idx="19705">
                  <c:v>-21748995.002358999</c:v>
                </c:pt>
                <c:pt idx="19706">
                  <c:v>-21802419.932677995</c:v>
                </c:pt>
                <c:pt idx="19707">
                  <c:v>-21855762.199641995</c:v>
                </c:pt>
                <c:pt idx="19708">
                  <c:v>-21909021.356926009</c:v>
                </c:pt>
                <c:pt idx="19709">
                  <c:v>-21962196.955526005</c:v>
                </c:pt>
                <c:pt idx="19710">
                  <c:v>-22015288.543733995</c:v>
                </c:pt>
                <c:pt idx="19711">
                  <c:v>-22068295.667110998</c:v>
                </c:pt>
                <c:pt idx="19712">
                  <c:v>-22121217.868462998</c:v>
                </c:pt>
                <c:pt idx="19713">
                  <c:v>-22174054.687813997</c:v>
                </c:pt>
                <c:pt idx="19714">
                  <c:v>-22226805.662381999</c:v>
                </c:pt>
                <c:pt idx="19715">
                  <c:v>-22279470.326549001</c:v>
                </c:pt>
                <c:pt idx="19716">
                  <c:v>-22332048.211837996</c:v>
                </c:pt>
                <c:pt idx="19717">
                  <c:v>-22384538.846884001</c:v>
                </c:pt>
                <c:pt idx="19718">
                  <c:v>-22436941.757405002</c:v>
                </c:pt>
                <c:pt idx="19719">
                  <c:v>-22489256.46618</c:v>
                </c:pt>
                <c:pt idx="19720">
                  <c:v>-22541482.493013997</c:v>
                </c:pt>
                <c:pt idx="19721">
                  <c:v>-22593619.354715001</c:v>
                </c:pt>
                <c:pt idx="19722">
                  <c:v>-22645666.565061998</c:v>
                </c:pt>
                <c:pt idx="19723">
                  <c:v>-22697623.634778</c:v>
                </c:pt>
                <c:pt idx="19724">
                  <c:v>-22749490.071501002</c:v>
                </c:pt>
                <c:pt idx="19725">
                  <c:v>-22801265.379751999</c:v>
                </c:pt>
                <c:pt idx="19726">
                  <c:v>-22852949.060906999</c:v>
                </c:pt>
                <c:pt idx="19727">
                  <c:v>-22904540.613166004</c:v>
                </c:pt>
                <c:pt idx="19728">
                  <c:v>-22956039.531523</c:v>
                </c:pt>
                <c:pt idx="19729">
                  <c:v>-23007445.307734001</c:v>
                </c:pt>
                <c:pt idx="19730">
                  <c:v>-23058757.430286001</c:v>
                </c:pt>
                <c:pt idx="19731">
                  <c:v>-23109975.384362999</c:v>
                </c:pt>
                <c:pt idx="19732">
                  <c:v>-23161098.651817996</c:v>
                </c:pt>
                <c:pt idx="19733">
                  <c:v>-23212126.711137999</c:v>
                </c:pt>
                <c:pt idx="19734">
                  <c:v>-23263059.037410997</c:v>
                </c:pt>
                <c:pt idx="19735">
                  <c:v>-23313895.102292001</c:v>
                </c:pt>
                <c:pt idx="19736">
                  <c:v>-23364634.373971995</c:v>
                </c:pt>
                <c:pt idx="19737">
                  <c:v>-23415276.317139003</c:v>
                </c:pt>
                <c:pt idx="19738">
                  <c:v>-23465820.392948002</c:v>
                </c:pt>
                <c:pt idx="19739">
                  <c:v>-23516266.058985002</c:v>
                </c:pt>
                <c:pt idx="19740">
                  <c:v>-23566612.769228995</c:v>
                </c:pt>
                <c:pt idx="19741">
                  <c:v>-23616859.974017996</c:v>
                </c:pt>
                <c:pt idx="19742">
                  <c:v>-23667007.120014001</c:v>
                </c:pt>
                <c:pt idx="19743">
                  <c:v>-23717053.650163002</c:v>
                </c:pt>
                <c:pt idx="19744">
                  <c:v>-23766999.003660996</c:v>
                </c:pt>
                <c:pt idx="19745">
                  <c:v>-23816842.615913</c:v>
                </c:pt>
                <c:pt idx="19746">
                  <c:v>-23866583.918497998</c:v>
                </c:pt>
                <c:pt idx="19747">
                  <c:v>-23916222.339128003</c:v>
                </c:pt>
                <c:pt idx="19748">
                  <c:v>-23965757.301609997</c:v>
                </c:pt>
                <c:pt idx="19749">
                  <c:v>-24015188.225806996</c:v>
                </c:pt>
                <c:pt idx="19750">
                  <c:v>-24064514.527596999</c:v>
                </c:pt>
                <c:pt idx="19751">
                  <c:v>-24113735.618830003</c:v>
                </c:pt>
                <c:pt idx="19752">
                  <c:v>-24162850.907291997</c:v>
                </c:pt>
                <c:pt idx="19753">
                  <c:v>-24211859.796660997</c:v>
                </c:pt>
                <c:pt idx="19754">
                  <c:v>-24260761.686461002</c:v>
                </c:pt>
                <c:pt idx="19755">
                  <c:v>-24309555.972025</c:v>
                </c:pt>
                <c:pt idx="19756">
                  <c:v>-24358242.044450998</c:v>
                </c:pt>
                <c:pt idx="19757">
                  <c:v>-24406819.290553</c:v>
                </c:pt>
                <c:pt idx="19758">
                  <c:v>-24455287.092822999</c:v>
                </c:pt>
                <c:pt idx="19759">
                  <c:v>-24503644.829381999</c:v>
                </c:pt>
                <c:pt idx="19760">
                  <c:v>-24551891.873934999</c:v>
                </c:pt>
                <c:pt idx="19761">
                  <c:v>-24600027.595727</c:v>
                </c:pt>
                <c:pt idx="19762">
                  <c:v>-24648051.359494999</c:v>
                </c:pt>
                <c:pt idx="19763">
                  <c:v>-24695962.525417995</c:v>
                </c:pt>
                <c:pt idx="19764">
                  <c:v>-24743760.449073996</c:v>
                </c:pt>
                <c:pt idx="19765">
                  <c:v>-24791444.481387995</c:v>
                </c:pt>
                <c:pt idx="19766">
                  <c:v>-24839013.968582999</c:v>
                </c:pt>
                <c:pt idx="19767">
                  <c:v>-24886468.252131</c:v>
                </c:pt>
                <c:pt idx="19768">
                  <c:v>-24933806.668703999</c:v>
                </c:pt>
                <c:pt idx="19769">
                  <c:v>-24981028.550117999</c:v>
                </c:pt>
                <c:pt idx="19770">
                  <c:v>-25028133.223285995</c:v>
                </c:pt>
                <c:pt idx="19771">
                  <c:v>-25075120.010163005</c:v>
                </c:pt>
                <c:pt idx="19772">
                  <c:v>-25121988.227693997</c:v>
                </c:pt>
                <c:pt idx="19773">
                  <c:v>-25168737.187757</c:v>
                </c:pt>
                <c:pt idx="19774">
                  <c:v>-25215366.197113</c:v>
                </c:pt>
                <c:pt idx="19775">
                  <c:v>-25261874.557347</c:v>
                </c:pt>
                <c:pt idx="19776">
                  <c:v>-25308261.564811997</c:v>
                </c:pt>
                <c:pt idx="19777">
                  <c:v>-25354526.510573</c:v>
                </c:pt>
                <c:pt idx="19778">
                  <c:v>-25400668.680349</c:v>
                </c:pt>
                <c:pt idx="19779">
                  <c:v>-25446687.354457002</c:v>
                </c:pt>
                <c:pt idx="19780">
                  <c:v>-25492581.807744998</c:v>
                </c:pt>
                <c:pt idx="19781">
                  <c:v>-25538351.309540998</c:v>
                </c:pt>
                <c:pt idx="19782">
                  <c:v>-25583995.123587001</c:v>
                </c:pt>
                <c:pt idx="19783">
                  <c:v>-25629512.507976998</c:v>
                </c:pt>
                <c:pt idx="19784">
                  <c:v>-25674902.715096999</c:v>
                </c:pt>
                <c:pt idx="19785">
                  <c:v>-25720164.991556</c:v>
                </c:pt>
                <c:pt idx="19786">
                  <c:v>-25765298.578131001</c:v>
                </c:pt>
                <c:pt idx="19787">
                  <c:v>-25810302.709690996</c:v>
                </c:pt>
                <c:pt idx="19788">
                  <c:v>-25855176.615138005</c:v>
                </c:pt>
                <c:pt idx="19789">
                  <c:v>-25899919.517337006</c:v>
                </c:pt>
                <c:pt idx="19790">
                  <c:v>-25944530.633049</c:v>
                </c:pt>
                <c:pt idx="19791">
                  <c:v>-25989009.172858</c:v>
                </c:pt>
                <c:pt idx="19792">
                  <c:v>-26033354.341108002</c:v>
                </c:pt>
                <c:pt idx="19793">
                  <c:v>-26077565.335825998</c:v>
                </c:pt>
                <c:pt idx="19794">
                  <c:v>-26121641.348652001</c:v>
                </c:pt>
                <c:pt idx="19795">
                  <c:v>-26165581.564764999</c:v>
                </c:pt>
                <c:pt idx="19796">
                  <c:v>-26209385.162808996</c:v>
                </c:pt>
                <c:pt idx="19797">
                  <c:v>-26253051.314821001</c:v>
                </c:pt>
                <c:pt idx="19798">
                  <c:v>-26296579.186147001</c:v>
                </c:pt>
                <c:pt idx="19799">
                  <c:v>-26339967.935372997</c:v>
                </c:pt>
                <c:pt idx="19800">
                  <c:v>-26383216.714242</c:v>
                </c:pt>
                <c:pt idx="19801">
                  <c:v>-26426324.667572998</c:v>
                </c:pt>
                <c:pt idx="19802">
                  <c:v>-26469290.933184005</c:v>
                </c:pt>
                <c:pt idx="19803">
                  <c:v>-26512114.641805995</c:v>
                </c:pt>
                <c:pt idx="19804">
                  <c:v>-26554794.917002</c:v>
                </c:pt>
                <c:pt idx="19805">
                  <c:v>-26597330.875082001</c:v>
                </c:pt>
                <c:pt idx="19806">
                  <c:v>-26639721.625017997</c:v>
                </c:pt>
                <c:pt idx="19807">
                  <c:v>-26681966.268353999</c:v>
                </c:pt>
                <c:pt idx="19808">
                  <c:v>-26724063.899119999</c:v>
                </c:pt>
                <c:pt idx="19809">
                  <c:v>-26766013.603744</c:v>
                </c:pt>
                <c:pt idx="19810">
                  <c:v>-26807814.460956</c:v>
                </c:pt>
                <c:pt idx="19811">
                  <c:v>-26849465.541697994</c:v>
                </c:pt>
                <c:pt idx="19812">
                  <c:v>-26890965.909032997</c:v>
                </c:pt>
                <c:pt idx="19813">
                  <c:v>-26932314.618045002</c:v>
                </c:pt>
                <c:pt idx="19814">
                  <c:v>-26973510.715744998</c:v>
                </c:pt>
                <c:pt idx="19815">
                  <c:v>-27014553.240972996</c:v>
                </c:pt>
                <c:pt idx="19816">
                  <c:v>-27055441.224294998</c:v>
                </c:pt>
                <c:pt idx="19817">
                  <c:v>-27096173.687907998</c:v>
                </c:pt>
                <c:pt idx="19818">
                  <c:v>-27136749.645528998</c:v>
                </c:pt>
                <c:pt idx="19819">
                  <c:v>-27177168.102299001</c:v>
                </c:pt>
                <c:pt idx="19820">
                  <c:v>-27217428.054670997</c:v>
                </c:pt>
                <c:pt idx="19821">
                  <c:v>-27257528.490304999</c:v>
                </c:pt>
                <c:pt idx="19822">
                  <c:v>-27297468.387956001</c:v>
                </c:pt>
                <c:pt idx="19823">
                  <c:v>-27337246.717367001</c:v>
                </c:pt>
                <c:pt idx="19824">
                  <c:v>-27376862.439153999</c:v>
                </c:pt>
                <c:pt idx="19825">
                  <c:v>-27416314.504690997</c:v>
                </c:pt>
                <c:pt idx="19826">
                  <c:v>-27455601.855994001</c:v>
                </c:pt>
                <c:pt idx="19827">
                  <c:v>-27494723.425600998</c:v>
                </c:pt>
                <c:pt idx="19828">
                  <c:v>-27533678.136457004</c:v>
                </c:pt>
                <c:pt idx="19829">
                  <c:v>-27572464.901786</c:v>
                </c:pt>
                <c:pt idx="19830">
                  <c:v>-27611082.624970999</c:v>
                </c:pt>
                <c:pt idx="19831">
                  <c:v>-27649530.199423999</c:v>
                </c:pt>
                <c:pt idx="19832">
                  <c:v>-27687806.508462999</c:v>
                </c:pt>
                <c:pt idx="19833">
                  <c:v>-27725910.425177995</c:v>
                </c:pt>
                <c:pt idx="19834">
                  <c:v>-27763840.812300004</c:v>
                </c:pt>
                <c:pt idx="19835">
                  <c:v>-27801596.522066001</c:v>
                </c:pt>
                <c:pt idx="19836">
                  <c:v>-27839176.396081999</c:v>
                </c:pt>
                <c:pt idx="19837">
                  <c:v>-27876579.265187997</c:v>
                </c:pt>
                <c:pt idx="19838">
                  <c:v>-27913803.949309997</c:v>
                </c:pt>
                <c:pt idx="19839">
                  <c:v>-27950849.257321</c:v>
                </c:pt>
                <c:pt idx="19840">
                  <c:v>-27987713.986896995</c:v>
                </c:pt>
                <c:pt idx="19841">
                  <c:v>-28024396.924361002</c:v>
                </c:pt>
                <c:pt idx="19842">
                  <c:v>-28060896.844542</c:v>
                </c:pt>
                <c:pt idx="19843">
                  <c:v>-28097212.510612</c:v>
                </c:pt>
                <c:pt idx="19844">
                  <c:v>-28133342.673937999</c:v>
                </c:pt>
                <c:pt idx="19845">
                  <c:v>-28169286.073917996</c:v>
                </c:pt>
                <c:pt idx="19846">
                  <c:v>-28205041.437821995</c:v>
                </c:pt>
                <c:pt idx="19847">
                  <c:v>-28240607.480627995</c:v>
                </c:pt>
                <c:pt idx="19848">
                  <c:v>-28275982.904855002</c:v>
                </c:pt>
                <c:pt idx="19849">
                  <c:v>-28311166.400393002</c:v>
                </c:pt>
                <c:pt idx="19850">
                  <c:v>-28346156.644329004</c:v>
                </c:pt>
                <c:pt idx="19851">
                  <c:v>-28380952.300772998</c:v>
                </c:pt>
                <c:pt idx="19852">
                  <c:v>-28415552.020679995</c:v>
                </c:pt>
                <c:pt idx="19853">
                  <c:v>-28449954.441666998</c:v>
                </c:pt>
                <c:pt idx="19854">
                  <c:v>-28484158.187826</c:v>
                </c:pt>
                <c:pt idx="19855">
                  <c:v>-28518161.869540997</c:v>
                </c:pt>
                <c:pt idx="19856">
                  <c:v>-28551964.083290998</c:v>
                </c:pt>
                <c:pt idx="19857">
                  <c:v>-28585563.411457997</c:v>
                </c:pt>
                <c:pt idx="19858">
                  <c:v>-28618958.422127999</c:v>
                </c:pt>
                <c:pt idx="19859">
                  <c:v>-28652147.668887999</c:v>
                </c:pt>
                <c:pt idx="19860">
                  <c:v>-28685129.690621998</c:v>
                </c:pt>
                <c:pt idx="19861">
                  <c:v>-28717903.011301</c:v>
                </c:pt>
                <c:pt idx="19862">
                  <c:v>-28750466.139768999</c:v>
                </c:pt>
                <c:pt idx="19863">
                  <c:v>-28782817.569529999</c:v>
                </c:pt>
                <c:pt idx="19864">
                  <c:v>-28814955.778519999</c:v>
                </c:pt>
                <c:pt idx="19865">
                  <c:v>-28846879.228889</c:v>
                </c:pt>
                <c:pt idx="19866">
                  <c:v>-28878586.366769001</c:v>
                </c:pt>
                <c:pt idx="19867">
                  <c:v>-28910075.62204</c:v>
                </c:pt>
                <c:pt idx="19868">
                  <c:v>-28941345.408094</c:v>
                </c:pt>
                <c:pt idx="19869">
                  <c:v>-28972394.121594001</c:v>
                </c:pt>
                <c:pt idx="19870">
                  <c:v>-29003220.142223001</c:v>
                </c:pt>
                <c:pt idx="19871">
                  <c:v>-29033821.83244</c:v>
                </c:pt>
                <c:pt idx="19872">
                  <c:v>-29064197.537216999</c:v>
                </c:pt>
                <c:pt idx="19873">
                  <c:v>-29094345.583783995</c:v>
                </c:pt>
                <c:pt idx="19874">
                  <c:v>-29124264.281360995</c:v>
                </c:pt>
                <c:pt idx="19875">
                  <c:v>-29153951.920886997</c:v>
                </c:pt>
                <c:pt idx="19876">
                  <c:v>-29183406.774746999</c:v>
                </c:pt>
                <c:pt idx="19877">
                  <c:v>-29212627.096487001</c:v>
                </c:pt>
                <c:pt idx="19878">
                  <c:v>-29241611.120531</c:v>
                </c:pt>
                <c:pt idx="19879">
                  <c:v>-29270357.061888997</c:v>
                </c:pt>
                <c:pt idx="19880">
                  <c:v>-29298863.115857001</c:v>
                </c:pt>
                <c:pt idx="19881">
                  <c:v>-29327127.457715996</c:v>
                </c:pt>
                <c:pt idx="19882">
                  <c:v>-29355148.242422</c:v>
                </c:pt>
                <c:pt idx="19883">
                  <c:v>-29382923.604290999</c:v>
                </c:pt>
                <c:pt idx="19884">
                  <c:v>-29410451.656676006</c:v>
                </c:pt>
                <c:pt idx="19885">
                  <c:v>-29437730.491640992</c:v>
                </c:pt>
                <c:pt idx="19886">
                  <c:v>-29464758.179629005</c:v>
                </c:pt>
                <c:pt idx="19887">
                  <c:v>-29491532.769111995</c:v>
                </c:pt>
                <c:pt idx="19888">
                  <c:v>-29518052.286254998</c:v>
                </c:pt>
                <c:pt idx="19889">
                  <c:v>-29544314.734552003</c:v>
                </c:pt>
                <c:pt idx="19890">
                  <c:v>-29570318.094467998</c:v>
                </c:pt>
                <c:pt idx="19891">
                  <c:v>-29596060.323068995</c:v>
                </c:pt>
                <c:pt idx="19892">
                  <c:v>-29621539.353645995</c:v>
                </c:pt>
                <c:pt idx="19893">
                  <c:v>-29646753.095327999</c:v>
                </c:pt>
                <c:pt idx="19894">
                  <c:v>-29671699.432691995</c:v>
                </c:pt>
                <c:pt idx="19895">
                  <c:v>-29696376.225360997</c:v>
                </c:pt>
                <c:pt idx="19896">
                  <c:v>-29720781.307597</c:v>
                </c:pt>
                <c:pt idx="19897">
                  <c:v>-29744912.487879992</c:v>
                </c:pt>
                <c:pt idx="19898">
                  <c:v>-29768767.548485</c:v>
                </c:pt>
                <c:pt idx="19899">
                  <c:v>-29792344.245045997</c:v>
                </c:pt>
                <c:pt idx="19900">
                  <c:v>-29815640.306113001</c:v>
                </c:pt>
                <c:pt idx="19901">
                  <c:v>-29838653.432694998</c:v>
                </c:pt>
                <c:pt idx="19902">
                  <c:v>-29861381.297800995</c:v>
                </c:pt>
                <c:pt idx="19903">
                  <c:v>-29883821.545961995</c:v>
                </c:pt>
                <c:pt idx="19904">
                  <c:v>-29905971.792753998</c:v>
                </c:pt>
                <c:pt idx="19905">
                  <c:v>-29927829.624295998</c:v>
                </c:pt>
                <c:pt idx="19906">
                  <c:v>-29949392.596755005</c:v>
                </c:pt>
                <c:pt idx="19907">
                  <c:v>-29970658.235820998</c:v>
                </c:pt>
                <c:pt idx="19908">
                  <c:v>-29991624.036188003</c:v>
                </c:pt>
                <c:pt idx="19909">
                  <c:v>-30012287.461011991</c:v>
                </c:pt>
                <c:pt idx="19910">
                  <c:v>-30032645.941358995</c:v>
                </c:pt>
                <c:pt idx="19911">
                  <c:v>-30052696.875647996</c:v>
                </c:pt>
                <c:pt idx="19912">
                  <c:v>-30072437.629072998</c:v>
                </c:pt>
                <c:pt idx="19913">
                  <c:v>-30091865.533012997</c:v>
                </c:pt>
                <c:pt idx="19914">
                  <c:v>-30110977.884434</c:v>
                </c:pt>
                <c:pt idx="19915">
                  <c:v>-30129771.945276998</c:v>
                </c:pt>
                <c:pt idx="19916">
                  <c:v>-30148244.941820994</c:v>
                </c:pt>
                <c:pt idx="19917">
                  <c:v>-30166394.064049002</c:v>
                </c:pt>
                <c:pt idx="19918">
                  <c:v>-30184216.464986999</c:v>
                </c:pt>
                <c:pt idx="19919">
                  <c:v>-30201709.260028996</c:v>
                </c:pt>
                <c:pt idx="19920">
                  <c:v>-30218869.526253</c:v>
                </c:pt>
                <c:pt idx="19921">
                  <c:v>-30235694.301710997</c:v>
                </c:pt>
                <c:pt idx="19922">
                  <c:v>-30252180.584717002</c:v>
                </c:pt>
                <c:pt idx="19923">
                  <c:v>-30268325.333099</c:v>
                </c:pt>
                <c:pt idx="19924">
                  <c:v>-30284125.463452995</c:v>
                </c:pt>
                <c:pt idx="19925">
                  <c:v>-30299577.850361999</c:v>
                </c:pt>
                <c:pt idx="19926">
                  <c:v>-30314679.325612996</c:v>
                </c:pt>
                <c:pt idx="19927">
                  <c:v>-30329426.677377999</c:v>
                </c:pt>
                <c:pt idx="19928">
                  <c:v>-30343816.649390999</c:v>
                </c:pt>
                <c:pt idx="19929">
                  <c:v>-30357845.940094002</c:v>
                </c:pt>
                <c:pt idx="19930">
                  <c:v>-30371511.201766998</c:v>
                </c:pt>
                <c:pt idx="19931">
                  <c:v>-30384809.039639</c:v>
                </c:pt>
                <c:pt idx="19932">
                  <c:v>-30397736.010969006</c:v>
                </c:pt>
                <c:pt idx="19933">
                  <c:v>-30410288.624113999</c:v>
                </c:pt>
                <c:pt idx="19934">
                  <c:v>-30422463.337567005</c:v>
                </c:pt>
                <c:pt idx="19935">
                  <c:v>-30434256.558975</c:v>
                </c:pt>
                <c:pt idx="19936">
                  <c:v>-30445664.644127004</c:v>
                </c:pt>
                <c:pt idx="19937">
                  <c:v>-30456683.895925999</c:v>
                </c:pt>
                <c:pt idx="19938">
                  <c:v>-30467310.563324001</c:v>
                </c:pt>
                <c:pt idx="19939">
                  <c:v>-30477540.840237997</c:v>
                </c:pt>
                <c:pt idx="19940">
                  <c:v>-30487370.864432</c:v>
                </c:pt>
                <c:pt idx="19941">
                  <c:v>-30496796.716378</c:v>
                </c:pt>
                <c:pt idx="19942">
                  <c:v>-30505814.418079</c:v>
                </c:pt>
                <c:pt idx="19943">
                  <c:v>-30514419.931866996</c:v>
                </c:pt>
                <c:pt idx="19944">
                  <c:v>-30522609.159164004</c:v>
                </c:pt>
                <c:pt idx="19945">
                  <c:v>-30530377.939222999</c:v>
                </c:pt>
                <c:pt idx="19946">
                  <c:v>-30537722.047814995</c:v>
                </c:pt>
                <c:pt idx="19947">
                  <c:v>-30544637.195902999</c:v>
                </c:pt>
                <c:pt idx="19948">
                  <c:v>-30551119.028264001</c:v>
                </c:pt>
                <c:pt idx="19949">
                  <c:v>-30557163.122079998</c:v>
                </c:pt>
                <c:pt idx="19950">
                  <c:v>-30562764.985497992</c:v>
                </c:pt>
                <c:pt idx="19951">
                  <c:v>-30567920.056134004</c:v>
                </c:pt>
                <c:pt idx="19952">
                  <c:v>-30572623.699552003</c:v>
                </c:pt>
                <c:pt idx="19953">
                  <c:v>-30576871.207693998</c:v>
                </c:pt>
                <c:pt idx="19954">
                  <c:v>-30580657.797266997</c:v>
                </c:pt>
                <c:pt idx="19955">
                  <c:v>-30583978.608083002</c:v>
                </c:pt>
                <c:pt idx="19956">
                  <c:v>-30586828.701358002</c:v>
                </c:pt>
                <c:pt idx="19957">
                  <c:v>-30589203.057959005</c:v>
                </c:pt>
                <c:pt idx="19958">
                  <c:v>-30591096.576602001</c:v>
                </c:pt>
                <c:pt idx="19959">
                  <c:v>-30592504.071996</c:v>
                </c:pt>
                <c:pt idx="19960">
                  <c:v>-30593420.272942998</c:v>
                </c:pt>
                <c:pt idx="19961">
                  <c:v>-30593839.820369001</c:v>
                </c:pt>
                <c:pt idx="19962">
                  <c:v>-30593757.265310995</c:v>
                </c:pt>
                <c:pt idx="19963">
                  <c:v>-30593167.066833995</c:v>
                </c:pt>
                <c:pt idx="19964">
                  <c:v>-30592063.589898996</c:v>
                </c:pt>
                <c:pt idx="19965">
                  <c:v>-30590441.103156004</c:v>
                </c:pt>
                <c:pt idx="19966">
                  <c:v>-30588293.776676998</c:v>
                </c:pt>
                <c:pt idx="19967">
                  <c:v>-30585615.679621</c:v>
                </c:pt>
                <c:pt idx="19968">
                  <c:v>-30582400.777828995</c:v>
                </c:pt>
                <c:pt idx="19969">
                  <c:v>-30578642.931342997</c:v>
                </c:pt>
                <c:pt idx="19970">
                  <c:v>-30574335.891854998</c:v>
                </c:pt>
                <c:pt idx="19971">
                  <c:v>-30569473.300067</c:v>
                </c:pt>
                <c:pt idx="19972">
                  <c:v>-30564048.682982001</c:v>
                </c:pt>
                <c:pt idx="19973">
                  <c:v>-30558055.451104999</c:v>
                </c:pt>
                <c:pt idx="19974">
                  <c:v>-30551486.895548996</c:v>
                </c:pt>
                <c:pt idx="19975">
                  <c:v>-30544336.185067002</c:v>
                </c:pt>
                <c:pt idx="19976">
                  <c:v>-30536596.362969998</c:v>
                </c:pt>
                <c:pt idx="19977">
                  <c:v>-30528260.343961995</c:v>
                </c:pt>
                <c:pt idx="19978">
                  <c:v>-30519320.910864998</c:v>
                </c:pt>
                <c:pt idx="19979">
                  <c:v>-30509770.711240996</c:v>
                </c:pt>
                <c:pt idx="19980">
                  <c:v>-30499602.253899995</c:v>
                </c:pt>
                <c:pt idx="19981">
                  <c:v>-30488807.905298997</c:v>
                </c:pt>
                <c:pt idx="19982">
                  <c:v>-30477379.885818992</c:v>
                </c:pt>
                <c:pt idx="19983">
                  <c:v>-30465310.265915997</c:v>
                </c:pt>
                <c:pt idx="19984">
                  <c:v>-30452590.962146997</c:v>
                </c:pt>
                <c:pt idx="19985">
                  <c:v>-30439213.733057</c:v>
                </c:pt>
                <c:pt idx="19986">
                  <c:v>-30425170.174934004</c:v>
                </c:pt>
                <c:pt idx="19987">
                  <c:v>-30410451.717409</c:v>
                </c:pt>
                <c:pt idx="19988">
                  <c:v>-30395049.618908003</c:v>
                </c:pt>
                <c:pt idx="19989">
                  <c:v>-30378954.961953998</c:v>
                </c:pt>
                <c:pt idx="19990">
                  <c:v>-30362158.648287002</c:v>
                </c:pt>
                <c:pt idx="19991">
                  <c:v>-30344651.393832996</c:v>
                </c:pt>
                <c:pt idx="19992">
                  <c:v>-30326423.723473996</c:v>
                </c:pt>
                <c:pt idx="19993">
                  <c:v>-30307465.965646993</c:v>
                </c:pt>
                <c:pt idx="19994">
                  <c:v>-30287768.246741995</c:v>
                </c:pt>
                <c:pt idx="19995">
                  <c:v>-30267320.485290993</c:v>
                </c:pt>
                <c:pt idx="19996">
                  <c:v>-30246112.385954998</c:v>
                </c:pt>
                <c:pt idx="19997">
                  <c:v>-30224133.433284</c:v>
                </c:pt>
                <c:pt idx="19998">
                  <c:v>-30201372.885240998</c:v>
                </c:pt>
                <c:pt idx="19999">
                  <c:v>-30177819.766492996</c:v>
                </c:pt>
                <c:pt idx="20000">
                  <c:v>-30153462.861440994</c:v>
                </c:pt>
                <c:pt idx="20001">
                  <c:v>-30128290.706987001</c:v>
                </c:pt>
                <c:pt idx="20002">
                  <c:v>-30102291.585026</c:v>
                </c:pt>
                <c:pt idx="20003">
                  <c:v>-30075453.514647</c:v>
                </c:pt>
                <c:pt idx="20004">
                  <c:v>-30047764.244024999</c:v>
                </c:pt>
                <c:pt idx="20005">
                  <c:v>-30019211.242002998</c:v>
                </c:pt>
                <c:pt idx="20006">
                  <c:v>-29989781.689337999</c:v>
                </c:pt>
                <c:pt idx="20007">
                  <c:v>-29959462.469589997</c:v>
                </c:pt>
                <c:pt idx="20008">
                  <c:v>-29928240.159657001</c:v>
                </c:pt>
                <c:pt idx="20009">
                  <c:v>-29896101.019915</c:v>
                </c:pt>
                <c:pt idx="20010">
                  <c:v>-29863030.983961992</c:v>
                </c:pt>
                <c:pt idx="20011">
                  <c:v>-29829015.647932999</c:v>
                </c:pt>
                <c:pt idx="20012">
                  <c:v>-29794040.259372</c:v>
                </c:pt>
                <c:pt idx="20013">
                  <c:v>-29758089.705641996</c:v>
                </c:pt>
                <c:pt idx="20014">
                  <c:v>-29721148.501830995</c:v>
                </c:pt>
                <c:pt idx="20015">
                  <c:v>-29683200.778157003</c:v>
                </c:pt>
                <c:pt idx="20016">
                  <c:v>-29644230.266816996</c:v>
                </c:pt>
                <c:pt idx="20017">
                  <c:v>-29604220.288271997</c:v>
                </c:pt>
                <c:pt idx="20018">
                  <c:v>-29563153.736926004</c:v>
                </c:pt>
                <c:pt idx="20019">
                  <c:v>-29521013.06617</c:v>
                </c:pt>
                <c:pt idx="20020">
                  <c:v>-29477780.272762999</c:v>
                </c:pt>
                <c:pt idx="20021">
                  <c:v>-29433436.880497996</c:v>
                </c:pt>
                <c:pt idx="20022">
                  <c:v>-29387963.923137002</c:v>
                </c:pt>
                <c:pt idx="20023">
                  <c:v>-29341341.926550001</c:v>
                </c:pt>
                <c:pt idx="20024">
                  <c:v>-29293550.890030999</c:v>
                </c:pt>
                <c:pt idx="20025">
                  <c:v>-29244570.266736999</c:v>
                </c:pt>
                <c:pt idx="20026">
                  <c:v>-29194378.943203997</c:v>
                </c:pt>
                <c:pt idx="20027">
                  <c:v>-29142955.217876997</c:v>
                </c:pt>
                <c:pt idx="20028">
                  <c:v>-29090276.778612997</c:v>
                </c:pt>
                <c:pt idx="20029">
                  <c:v>-29036320.679083999</c:v>
                </c:pt>
                <c:pt idx="20030">
                  <c:v>-28981063.314011998</c:v>
                </c:pt>
                <c:pt idx="20031">
                  <c:v>-28924480.393185999</c:v>
                </c:pt>
                <c:pt idx="20032">
                  <c:v>-28866546.914163001</c:v>
                </c:pt>
                <c:pt idx="20033">
                  <c:v>-28807237.133584004</c:v>
                </c:pt>
                <c:pt idx="20034">
                  <c:v>-28746524.537025001</c:v>
                </c:pt>
                <c:pt idx="20035">
                  <c:v>-28684381.807280999</c:v>
                </c:pt>
                <c:pt idx="20036">
                  <c:v>-28620780.790984999</c:v>
                </c:pt>
                <c:pt idx="20037">
                  <c:v>-28555692.463467993</c:v>
                </c:pt>
                <c:pt idx="20038">
                  <c:v>-28489086.891730998</c:v>
                </c:pt>
                <c:pt idx="20039">
                  <c:v>-28420933.195412997</c:v>
                </c:pt>
                <c:pt idx="20040">
                  <c:v>-28351199.505627997</c:v>
                </c:pt>
                <c:pt idx="20041">
                  <c:v>-28279852.921520997</c:v>
                </c:pt>
                <c:pt idx="20042">
                  <c:v>-28206859.464388002</c:v>
                </c:pt>
                <c:pt idx="20043">
                  <c:v>-28132184.029207997</c:v>
                </c:pt>
                <c:pt idx="20044">
                  <c:v>-28055790.333388999</c:v>
                </c:pt>
                <c:pt idx="20045">
                  <c:v>-27977640.862553</c:v>
                </c:pt>
                <c:pt idx="20046">
                  <c:v>-27897696.813135006</c:v>
                </c:pt>
                <c:pt idx="20047">
                  <c:v>-27815918.031578995</c:v>
                </c:pt>
                <c:pt idx="20048">
                  <c:v>-27732262.949886996</c:v>
                </c:pt>
                <c:pt idx="20049">
                  <c:v>-27646688.517236006</c:v>
                </c:pt>
                <c:pt idx="20050">
                  <c:v>-27559150.127402999</c:v>
                </c:pt>
                <c:pt idx="20051">
                  <c:v>-27469601.541655995</c:v>
                </c:pt>
                <c:pt idx="20052">
                  <c:v>-27377994.806777</c:v>
                </c:pt>
                <c:pt idx="20053">
                  <c:v>-27284280.167854998</c:v>
                </c:pt>
                <c:pt idx="20054">
                  <c:v>-27188405.975419994</c:v>
                </c:pt>
                <c:pt idx="20055">
                  <c:v>-27090318.586490002</c:v>
                </c:pt>
                <c:pt idx="20056">
                  <c:v>-26989962.259040996</c:v>
                </c:pt>
                <c:pt idx="20057">
                  <c:v>-26887279.039361</c:v>
                </c:pt>
                <c:pt idx="20058">
                  <c:v>-26782208.641712997</c:v>
                </c:pt>
                <c:pt idx="20059">
                  <c:v>-26674688.319667</c:v>
                </c:pt>
                <c:pt idx="20060">
                  <c:v>-26564652.728397001</c:v>
                </c:pt>
                <c:pt idx="20061">
                  <c:v>-26452033.777172998</c:v>
                </c:pt>
                <c:pt idx="20062">
                  <c:v>-26336760.471197002</c:v>
                </c:pt>
                <c:pt idx="20063">
                  <c:v>-26218758.741854995</c:v>
                </c:pt>
                <c:pt idx="20064">
                  <c:v>-26097951.264346</c:v>
                </c:pt>
                <c:pt idx="20065">
                  <c:v>-25974257.261546995</c:v>
                </c:pt>
                <c:pt idx="20066">
                  <c:v>-25847592.292859998</c:v>
                </c:pt>
                <c:pt idx="20067">
                  <c:v>-25717868.026636001</c:v>
                </c:pt>
                <c:pt idx="20068">
                  <c:v>-25584991.994629998</c:v>
                </c:pt>
                <c:pt idx="20069">
                  <c:v>-25448867.326758999</c:v>
                </c:pt>
                <c:pt idx="20070">
                  <c:v>-25309392.464251995</c:v>
                </c:pt>
                <c:pt idx="20071">
                  <c:v>-25166460.849048994</c:v>
                </c:pt>
                <c:pt idx="20072">
                  <c:v>-25019960.587064002</c:v>
                </c:pt>
                <c:pt idx="20073">
                  <c:v>-24869774.082653996</c:v>
                </c:pt>
                <c:pt idx="20074">
                  <c:v>-24715777.641290996</c:v>
                </c:pt>
                <c:pt idx="20075">
                  <c:v>-24557841.037101999</c:v>
                </c:pt>
                <c:pt idx="20076">
                  <c:v>-24395827.041500997</c:v>
                </c:pt>
                <c:pt idx="20077">
                  <c:v>-24229590.908682</c:v>
                </c:pt>
                <c:pt idx="20078">
                  <c:v>-24058979.813189004</c:v>
                </c:pt>
                <c:pt idx="20079">
                  <c:v>-23883832.234165005</c:v>
                </c:pt>
                <c:pt idx="20080">
                  <c:v>-23703977.280172996</c:v>
                </c:pt>
                <c:pt idx="20081">
                  <c:v>-23519233.947645992</c:v>
                </c:pt>
                <c:pt idx="20082">
                  <c:v>-23329410.30511</c:v>
                </c:pt>
                <c:pt idx="20083">
                  <c:v>-23134302.594200999</c:v>
                </c:pt>
                <c:pt idx="20084">
                  <c:v>-22933694.237250999</c:v>
                </c:pt>
                <c:pt idx="20085">
                  <c:v>-22727354.739769001</c:v>
                </c:pt>
                <c:pt idx="20086">
                  <c:v>-22515038.474415995</c:v>
                </c:pt>
                <c:pt idx="20087">
                  <c:v>-22296483.331117</c:v>
                </c:pt>
                <c:pt idx="20088">
                  <c:v>-22071409.215652999</c:v>
                </c:pt>
                <c:pt idx="20089">
                  <c:v>-21839516.376366004</c:v>
                </c:pt>
                <c:pt idx="20090">
                  <c:v>-21600483.535491996</c:v>
                </c:pt>
                <c:pt idx="20091">
                  <c:v>-21353965.797930997</c:v>
                </c:pt>
                <c:pt idx="20092">
                  <c:v>-21099592.305966001</c:v>
                </c:pt>
                <c:pt idx="20093">
                  <c:v>-20836963.603367001</c:v>
                </c:pt>
                <c:pt idx="20094">
                  <c:v>-20565648.666381001</c:v>
                </c:pt>
                <c:pt idx="20095">
                  <c:v>-20285181.552143998</c:v>
                </c:pt>
                <c:pt idx="20096">
                  <c:v>-19995057.606874999</c:v>
                </c:pt>
                <c:pt idx="20097">
                  <c:v>-19694729.166669998</c:v>
                </c:pt>
                <c:pt idx="20098">
                  <c:v>-19383600.672598001</c:v>
                </c:pt>
                <c:pt idx="20099">
                  <c:v>-19061023.108892001</c:v>
                </c:pt>
                <c:pt idx="20100">
                  <c:v>-18726287.658264004</c:v>
                </c:pt>
                <c:pt idx="20101">
                  <c:v>-18378618.451598994</c:v>
                </c:pt>
                <c:pt idx="20102">
                  <c:v>-18017164.270660996</c:v>
                </c:pt>
                <c:pt idx="20103">
                  <c:v>-17640989.042494997</c:v>
                </c:pt>
                <c:pt idx="20104">
                  <c:v>-17249060.943856996</c:v>
                </c:pt>
                <c:pt idx="20105">
                  <c:v>-16840239.915492997</c:v>
                </c:pt>
                <c:pt idx="20106">
                  <c:v>-16413263.373121003</c:v>
                </c:pt>
                <c:pt idx="20107">
                  <c:v>-15966729.901424998</c:v>
                </c:pt>
                <c:pt idx="20108">
                  <c:v>-15499080.740790999</c:v>
                </c:pt>
                <c:pt idx="20109">
                  <c:v>-15008578.943638002</c:v>
                </c:pt>
                <c:pt idx="20110">
                  <c:v>-14493286.220865998</c:v>
                </c:pt>
                <c:pt idx="20111">
                  <c:v>-13951037.773381</c:v>
                </c:pt>
                <c:pt idx="20112">
                  <c:v>-13379415.897892</c:v>
                </c:pt>
                <c:pt idx="20113">
                  <c:v>-12775724.013426999</c:v>
                </c:pt>
                <c:pt idx="20114">
                  <c:v>-12136964.202791</c:v>
                </c:pt>
                <c:pt idx="20115">
                  <c:v>-11459823.751155</c:v>
                </c:pt>
                <c:pt idx="20116">
                  <c:v>-10740680.004023002</c:v>
                </c:pt>
                <c:pt idx="20117">
                  <c:v>-9975638.8410359975</c:v>
                </c:pt>
                <c:pt idx="20118">
                  <c:v>-9160630.9069580007</c:v>
                </c:pt>
                <c:pt idx="20119">
                  <c:v>-8291601.7830269998</c:v>
                </c:pt>
                <c:pt idx="20120">
                  <c:v>-7364846.1739980001</c:v>
                </c:pt>
                <c:pt idx="20121">
                  <c:v>-6377546.167471</c:v>
                </c:pt>
                <c:pt idx="20122">
                  <c:v>-5328564.9902800005</c:v>
                </c:pt>
                <c:pt idx="20123">
                  <c:v>-4219492.9319650019</c:v>
                </c:pt>
                <c:pt idx="20124">
                  <c:v>-3055807.9184669992</c:v>
                </c:pt>
                <c:pt idx="20125">
                  <c:v>-1847798.1056289999</c:v>
                </c:pt>
                <c:pt idx="20126">
                  <c:v>-610700.35483600013</c:v>
                </c:pt>
                <c:pt idx="20127">
                  <c:v>636430.49432699999</c:v>
                </c:pt>
                <c:pt idx="20128">
                  <c:v>1873110.265414</c:v>
                </c:pt>
                <c:pt idx="20129">
                  <c:v>3080342.384573</c:v>
                </c:pt>
                <c:pt idx="20130">
                  <c:v>4242985.6307660006</c:v>
                </c:pt>
                <c:pt idx="20131">
                  <c:v>5350856.3366040001</c:v>
                </c:pt>
                <c:pt idx="20132">
                  <c:v>6398567.8907089997</c:v>
                </c:pt>
                <c:pt idx="20133">
                  <c:v>7384598.1255439995</c:v>
                </c:pt>
                <c:pt idx="20134">
                  <c:v>8310128.3696829984</c:v>
                </c:pt>
                <c:pt idx="20135">
                  <c:v>9178001.9651170019</c:v>
                </c:pt>
                <c:pt idx="20136">
                  <c:v>9991936.0587770008</c:v>
                </c:pt>
                <c:pt idx="20137">
                  <c:v>10755988.164450999</c:v>
                </c:pt>
                <c:pt idx="20138">
                  <c:v>11474225.541832</c:v>
                </c:pt>
                <c:pt idx="20139">
                  <c:v>12150537.425186999</c:v>
                </c:pt>
                <c:pt idx="20140">
                  <c:v>12788540.305214003</c:v>
                </c:pt>
                <c:pt idx="20141">
                  <c:v>13391540.358002001</c:v>
                </c:pt>
                <c:pt idx="20142">
                  <c:v>13962529.095323</c:v>
                </c:pt>
                <c:pt idx="20143">
                  <c:v>14504197.089903999</c:v>
                </c:pt>
                <c:pt idx="20144">
                  <c:v>15018956.551765</c:v>
                </c:pt>
                <c:pt idx="20145">
                  <c:v>15508967.335410999</c:v>
                </c:pt>
                <c:pt idx="20146">
                  <c:v>15976163.321604</c:v>
                </c:pt>
                <c:pt idx="20147">
                  <c:v>16422277.549990999</c:v>
                </c:pt>
                <c:pt idx="20148">
                  <c:v>16848865.326677997</c:v>
                </c:pt>
                <c:pt idx="20149">
                  <c:v>17257325.019292001</c:v>
                </c:pt>
                <c:pt idx="20150">
                  <c:v>17648916.523058996</c:v>
                </c:pt>
                <c:pt idx="20151">
                  <c:v>18024777.523077995</c:v>
                </c:pt>
                <c:pt idx="20152">
                  <c:v>18385937.743893996</c:v>
                </c:pt>
                <c:pt idx="20153">
                  <c:v>18733331.400236998</c:v>
                </c:pt>
                <c:pt idx="20154">
                  <c:v>19067808.061904997</c:v>
                </c:pt>
                <c:pt idx="20155">
                  <c:v>19390142.132638</c:v>
                </c:pt>
                <c:pt idx="20156">
                  <c:v>19701041.124209005</c:v>
                </c:pt>
                <c:pt idx="20157">
                  <c:v>20001152.886661995</c:v>
                </c:pt>
                <c:pt idx="20158">
                  <c:v>20291071.935643997</c:v>
                </c:pt>
                <c:pt idx="20159">
                  <c:v>20571344.999202996</c:v>
                </c:pt>
                <c:pt idx="20160">
                  <c:v>20842475.889725</c:v>
                </c:pt>
                <c:pt idx="20161">
                  <c:v>21104929.791902997</c:v>
                </c:pt>
                <c:pt idx="20162">
                  <c:v>21359137.044799998</c:v>
                </c:pt>
                <c:pt idx="20163">
                  <c:v>21605496.484986</c:v>
                </c:pt>
                <c:pt idx="20164">
                  <c:v>21844378.408188999</c:v>
                </c:pt>
                <c:pt idx="20165">
                  <c:v>22076127.198775999</c:v>
                </c:pt>
                <c:pt idx="20166">
                  <c:v>22301063.669439998</c:v>
                </c:pt>
                <c:pt idx="20167">
                  <c:v>22519487.147523001</c:v>
                </c:pt>
                <c:pt idx="20168">
                  <c:v>22731677.339390002</c:v>
                </c:pt>
                <c:pt idx="20169">
                  <c:v>22937895.999944996</c:v>
                </c:pt>
                <c:pt idx="20170">
                  <c:v>23138388.430714</c:v>
                </c:pt>
                <c:pt idx="20171">
                  <c:v>23333384.826793998</c:v>
                </c:pt>
                <c:pt idx="20172">
                  <c:v>23523101.490281995</c:v>
                </c:pt>
                <c:pt idx="20173">
                  <c:v>23707741.925500002</c:v>
                </c:pt>
                <c:pt idx="20174">
                  <c:v>23887497.829358</c:v>
                </c:pt>
                <c:pt idx="20175">
                  <c:v>24062549.988519002</c:v>
                </c:pt>
                <c:pt idx="20176">
                  <c:v>24233069.093563002</c:v>
                </c:pt>
                <c:pt idx="20177">
                  <c:v>24399216.479084</c:v>
                </c:pt>
                <c:pt idx="20178">
                  <c:v>24561144.797574997</c:v>
                </c:pt>
                <c:pt idx="20179">
                  <c:v>24718998.634018999</c:v>
                </c:pt>
                <c:pt idx="20180">
                  <c:v>24872915.067275997</c:v>
                </c:pt>
                <c:pt idx="20181">
                  <c:v>25023024.183651995</c:v>
                </c:pt>
                <c:pt idx="20182">
                  <c:v>25169449.547422998</c:v>
                </c:pt>
                <c:pt idx="20183">
                  <c:v>25312308.632534005</c:v>
                </c:pt>
                <c:pt idx="20184">
                  <c:v>25451713.219230998</c:v>
                </c:pt>
                <c:pt idx="20185">
                  <c:v>25587769.758976001</c:v>
                </c:pt>
                <c:pt idx="20186">
                  <c:v>25720579.710616</c:v>
                </c:pt>
                <c:pt idx="20187">
                  <c:v>25850239.850467</c:v>
                </c:pt>
                <c:pt idx="20188">
                  <c:v>25976842.558697</c:v>
                </c:pt>
                <c:pt idx="20189">
                  <c:v>26100476.084147997</c:v>
                </c:pt>
                <c:pt idx="20190">
                  <c:v>26221224.789485995</c:v>
                </c:pt>
                <c:pt idx="20191">
                  <c:v>26339169.378425002</c:v>
                </c:pt>
                <c:pt idx="20192">
                  <c:v>26454387.106559005</c:v>
                </c:pt>
                <c:pt idx="20193">
                  <c:v>26566951.977196999</c:v>
                </c:pt>
                <c:pt idx="20194">
                  <c:v>26676934.923461996</c:v>
                </c:pt>
                <c:pt idx="20195">
                  <c:v>26784403.977791995</c:v>
                </c:pt>
                <c:pt idx="20196">
                  <c:v>26889424.429871991</c:v>
                </c:pt>
                <c:pt idx="20197">
                  <c:v>26992058.973933995</c:v>
                </c:pt>
                <c:pt idx="20198">
                  <c:v>27092367.846262001</c:v>
                </c:pt>
                <c:pt idx="20199">
                  <c:v>27190408.953684997</c:v>
                </c:pt>
                <c:pt idx="20200">
                  <c:v>27286237.993745998</c:v>
                </c:pt>
                <c:pt idx="20201">
                  <c:v>27379908.567196999</c:v>
                </c:pt>
                <c:pt idx="20202">
                  <c:v>27471472.283386</c:v>
                </c:pt>
                <c:pt idx="20203">
                  <c:v>27560978.859081998</c:v>
                </c:pt>
                <c:pt idx="20204">
                  <c:v>27648476.211215995</c:v>
                </c:pt>
                <c:pt idx="20205">
                  <c:v>27734010.543982998</c:v>
                </c:pt>
                <c:pt idx="20206">
                  <c:v>27817626.430707</c:v>
                </c:pt>
                <c:pt idx="20207">
                  <c:v>27899366.890854001</c:v>
                </c:pt>
                <c:pt idx="20208">
                  <c:v>27979273.462524001</c:v>
                </c:pt>
                <c:pt idx="20209">
                  <c:v>28057386.270741995</c:v>
                </c:pt>
                <c:pt idx="20210">
                  <c:v>28133744.091834996</c:v>
                </c:pt>
                <c:pt idx="20211">
                  <c:v>28208384.414163001</c:v>
                </c:pt>
                <c:pt idx="20212">
                  <c:v>28281343.495450996</c:v>
                </c:pt>
                <c:pt idx="20213">
                  <c:v>28352656.416940998</c:v>
                </c:pt>
                <c:pt idx="20214">
                  <c:v>28422357.134588003</c:v>
                </c:pt>
                <c:pt idx="20215">
                  <c:v>28490478.527470995</c:v>
                </c:pt>
                <c:pt idx="20216">
                  <c:v>28557052.443622995</c:v>
                </c:pt>
                <c:pt idx="20217">
                  <c:v>28622109.743419997</c:v>
                </c:pt>
                <c:pt idx="20218">
                  <c:v>28685680.340709001</c:v>
                </c:pt>
                <c:pt idx="20219">
                  <c:v>28747793.241789997</c:v>
                </c:pt>
                <c:pt idx="20220">
                  <c:v>28808476.582404997</c:v>
                </c:pt>
                <c:pt idx="20221">
                  <c:v>28867757.662842002</c:v>
                </c:pt>
                <c:pt idx="20222">
                  <c:v>28925662.981278993</c:v>
                </c:pt>
                <c:pt idx="20223">
                  <c:v>28982218.265467994</c:v>
                </c:pt>
                <c:pt idx="20224">
                  <c:v>29037448.502852</c:v>
                </c:pt>
                <c:pt idx="20225">
                  <c:v>29091377.969219998</c:v>
                </c:pt>
                <c:pt idx="20226">
                  <c:v>29144030.255975995</c:v>
                </c:pt>
                <c:pt idx="20227">
                  <c:v>29195428.296100006</c:v>
                </c:pt>
                <c:pt idx="20228">
                  <c:v>29245594.388886001</c:v>
                </c:pt>
                <c:pt idx="20229">
                  <c:v>29294550.223514002</c:v>
                </c:pt>
                <c:pt idx="20230">
                  <c:v>29342316.901528995</c:v>
                </c:pt>
                <c:pt idx="20231">
                  <c:v>29388914.958285999</c:v>
                </c:pt>
                <c:pt idx="20232">
                  <c:v>29434364.383415997</c:v>
                </c:pt>
                <c:pt idx="20233">
                  <c:v>29478684.640370999</c:v>
                </c:pt>
                <c:pt idx="20234">
                  <c:v>29521894.685087997</c:v>
                </c:pt>
                <c:pt idx="20235">
                  <c:v>29564012.983830992</c:v>
                </c:pt>
                <c:pt idx="20236">
                  <c:v>29605057.530244</c:v>
                </c:pt>
                <c:pt idx="20237">
                  <c:v>29645045.861668997</c:v>
                </c:pt>
                <c:pt idx="20238">
                  <c:v>29683995.074751001</c:v>
                </c:pt>
                <c:pt idx="20239">
                  <c:v>29721921.840380006</c:v>
                </c:pt>
                <c:pt idx="20240">
                  <c:v>29758842.417998996</c:v>
                </c:pt>
                <c:pt idx="20241">
                  <c:v>29794772.669307001</c:v>
                </c:pt>
                <c:pt idx="20242">
                  <c:v>29829728.071397997</c:v>
                </c:pt>
                <c:pt idx="20243">
                  <c:v>29863723.729348995</c:v>
                </c:pt>
                <c:pt idx="20244">
                  <c:v>29896774.388297997</c:v>
                </c:pt>
                <c:pt idx="20245">
                  <c:v>29928894.445025995</c:v>
                </c:pt>
                <c:pt idx="20246">
                  <c:v>29960097.959078997</c:v>
                </c:pt>
                <c:pt idx="20247">
                  <c:v>29990398.663436998</c:v>
                </c:pt>
                <c:pt idx="20248">
                  <c:v>30019809.974769</c:v>
                </c:pt>
                <c:pt idx="20249">
                  <c:v>30048345.003279995</c:v>
                </c:pt>
                <c:pt idx="20250">
                  <c:v>30076016.562170997</c:v>
                </c:pt>
                <c:pt idx="20251">
                  <c:v>30102837.176740002</c:v>
                </c:pt>
                <c:pt idx="20252">
                  <c:v>30128819.093130998</c:v>
                </c:pt>
                <c:pt idx="20253">
                  <c:v>30153974.286743995</c:v>
                </c:pt>
                <c:pt idx="20254">
                  <c:v>30178314.470338002</c:v>
                </c:pt>
                <c:pt idx="20255">
                  <c:v>30201851.101822</c:v>
                </c:pt>
                <c:pt idx="20256">
                  <c:v>30224595.391759999</c:v>
                </c:pt>
                <c:pt idx="20257">
                  <c:v>30246558.310595002</c:v>
                </c:pt>
                <c:pt idx="20258">
                  <c:v>30267750.595614996</c:v>
                </c:pt>
                <c:pt idx="20259">
                  <c:v>30288182.757657997</c:v>
                </c:pt>
                <c:pt idx="20260">
                  <c:v>30307865.087584</c:v>
                </c:pt>
                <c:pt idx="20261">
                  <c:v>30326807.662503</c:v>
                </c:pt>
                <c:pt idx="20262">
                  <c:v>30345020.351794999</c:v>
                </c:pt>
                <c:pt idx="20263">
                  <c:v>30362512.822909001</c:v>
                </c:pt>
                <c:pt idx="20264">
                  <c:v>30379294.546959005</c:v>
                </c:pt>
                <c:pt idx="20265">
                  <c:v>30395374.804132003</c:v>
                </c:pt>
                <c:pt idx="20266">
                  <c:v>30410762.688897997</c:v>
                </c:pt>
                <c:pt idx="20267">
                  <c:v>30425467.115055002</c:v>
                </c:pt>
                <c:pt idx="20268">
                  <c:v>30439496.820590999</c:v>
                </c:pt>
                <c:pt idx="20269">
                  <c:v>30452860.372386005</c:v>
                </c:pt>
                <c:pt idx="20270">
                  <c:v>30465566.170757003</c:v>
                </c:pt>
                <c:pt idx="20271">
                  <c:v>30477622.453852002</c:v>
                </c:pt>
                <c:pt idx="20272">
                  <c:v>30489037.301890995</c:v>
                </c:pt>
                <c:pt idx="20273">
                  <c:v>30499818.641283002</c:v>
                </c:pt>
                <c:pt idx="20274">
                  <c:v>30509974.248590998</c:v>
                </c:pt>
                <c:pt idx="20275">
                  <c:v>30519511.754377998</c:v>
                </c:pt>
                <c:pt idx="20276">
                  <c:v>30528438.646931998</c:v>
                </c:pt>
                <c:pt idx="20277">
                  <c:v>30536762.275861997</c:v>
                </c:pt>
                <c:pt idx="20278">
                  <c:v>30544489.855587002</c:v>
                </c:pt>
                <c:pt idx="20279">
                  <c:v>30551628.468713995</c:v>
                </c:pt>
                <c:pt idx="20280">
                  <c:v>30558185.069306001</c:v>
                </c:pt>
                <c:pt idx="20281">
                  <c:v>30564166.486056</c:v>
                </c:pt>
                <c:pt idx="20282">
                  <c:v>30569579.425348997</c:v>
                </c:pt>
                <c:pt idx="20283">
                  <c:v>30574430.474247996</c:v>
                </c:pt>
                <c:pt idx="20284">
                  <c:v>30578726.103372999</c:v>
                </c:pt>
                <c:pt idx="20285">
                  <c:v>30582472.669698995</c:v>
                </c:pt>
                <c:pt idx="20286">
                  <c:v>30585676.419270996</c:v>
                </c:pt>
                <c:pt idx="20287">
                  <c:v>30588343.489835996</c:v>
                </c:pt>
                <c:pt idx="20288">
                  <c:v>30590479.913392998</c:v>
                </c:pt>
                <c:pt idx="20289">
                  <c:v>30592091.618673999</c:v>
                </c:pt>
                <c:pt idx="20290">
                  <c:v>30593184.433546998</c:v>
                </c:pt>
                <c:pt idx="20291">
                  <c:v>30593764.087347995</c:v>
                </c:pt>
                <c:pt idx="20292">
                  <c:v>30593836.213153999</c:v>
                </c:pt>
                <c:pt idx="20293">
                  <c:v>30593406.349972997</c:v>
                </c:pt>
                <c:pt idx="20294">
                  <c:v>30592479.944893997</c:v>
                </c:pt>
                <c:pt idx="20295">
                  <c:v>30591062.355153006</c:v>
                </c:pt>
                <c:pt idx="20296">
                  <c:v>30589158.850156009</c:v>
                </c:pt>
                <c:pt idx="20297">
                  <c:v>30586774.613435999</c:v>
                </c:pt>
                <c:pt idx="20298">
                  <c:v>30583914.744564001</c:v>
                </c:pt>
                <c:pt idx="20299">
                  <c:v>30580584.260992996</c:v>
                </c:pt>
                <c:pt idx="20300">
                  <c:v>30576788.099866997</c:v>
                </c:pt>
                <c:pt idx="20301">
                  <c:v>30572531.119768001</c:v>
                </c:pt>
                <c:pt idx="20302">
                  <c:v>30567818.102417</c:v>
                </c:pt>
                <c:pt idx="20303">
                  <c:v>30562653.754335999</c:v>
                </c:pt>
                <c:pt idx="20304">
                  <c:v>30557042.708457001</c:v>
                </c:pt>
                <c:pt idx="20305">
                  <c:v>30550989.525688995</c:v>
                </c:pt>
                <c:pt idx="20306">
                  <c:v>30544498.696447</c:v>
                </c:pt>
                <c:pt idx="20307">
                  <c:v>30537574.642136004</c:v>
                </c:pt>
                <c:pt idx="20308">
                  <c:v>30530221.716597002</c:v>
                </c:pt>
                <c:pt idx="20309">
                  <c:v>30522444.207517002</c:v>
                </c:pt>
                <c:pt idx="20310">
                  <c:v>30514246.337795999</c:v>
                </c:pt>
                <c:pt idx="20311">
                  <c:v>30505632.266888995</c:v>
                </c:pt>
                <c:pt idx="20312">
                  <c:v>30496606.092097998</c:v>
                </c:pt>
                <c:pt idx="20313">
                  <c:v>30487171.849846996</c:v>
                </c:pt>
                <c:pt idx="20314">
                  <c:v>30477333.516913999</c:v>
                </c:pt>
                <c:pt idx="20315">
                  <c:v>30467095.011630997</c:v>
                </c:pt>
                <c:pt idx="20316">
                  <c:v>30456460.195062999</c:v>
                </c:pt>
                <c:pt idx="20317">
                  <c:v>30445432.872143999</c:v>
                </c:pt>
                <c:pt idx="20318">
                  <c:v>30434016.792796001</c:v>
                </c:pt>
                <c:pt idx="20319">
                  <c:v>30422215.653014999</c:v>
                </c:pt>
                <c:pt idx="20320">
                  <c:v>30410033.095927</c:v>
                </c:pt>
                <c:pt idx="20321">
                  <c:v>30397472.712827001</c:v>
                </c:pt>
                <c:pt idx="20322">
                  <c:v>30384538.044179998</c:v>
                </c:pt>
                <c:pt idx="20323">
                  <c:v>30371232.580610998</c:v>
                </c:pt>
                <c:pt idx="20324">
                  <c:v>30357559.763858996</c:v>
                </c:pt>
                <c:pt idx="20325">
                  <c:v>30343522.987714995</c:v>
                </c:pt>
                <c:pt idx="20326">
                  <c:v>30329125.598935999</c:v>
                </c:pt>
                <c:pt idx="20327">
                  <c:v>30314370.898134004</c:v>
                </c:pt>
                <c:pt idx="20328">
                  <c:v>30299262.140650999</c:v>
                </c:pt>
                <c:pt idx="20329">
                  <c:v>30283802.537402999</c:v>
                </c:pt>
                <c:pt idx="20330">
                  <c:v>30267995.255712997</c:v>
                </c:pt>
                <c:pt idx="20331">
                  <c:v>30251843.420118995</c:v>
                </c:pt>
                <c:pt idx="20332">
                  <c:v>30235350.113169003</c:v>
                </c:pt>
                <c:pt idx="20333">
                  <c:v>30218518.376189005</c:v>
                </c:pt>
                <c:pt idx="20334">
                  <c:v>30201351.210037</c:v>
                </c:pt>
                <c:pt idx="20335">
                  <c:v>30183851.575846996</c:v>
                </c:pt>
                <c:pt idx="20336">
                  <c:v>30166022.395742998</c:v>
                </c:pt>
                <c:pt idx="20337">
                  <c:v>30147866.553544998</c:v>
                </c:pt>
                <c:pt idx="20338">
                  <c:v>30129386.895459</c:v>
                </c:pt>
                <c:pt idx="20339">
                  <c:v>30110586.230746001</c:v>
                </c:pt>
                <c:pt idx="20340">
                  <c:v>30091467.332380004</c:v>
                </c:pt>
                <c:pt idx="20341">
                  <c:v>30072032.937692996</c:v>
                </c:pt>
                <c:pt idx="20342">
                  <c:v>30052285.749001995</c:v>
                </c:pt>
                <c:pt idx="20343">
                  <c:v>30032228.434220999</c:v>
                </c:pt>
                <c:pt idx="20344">
                  <c:v>30011863.627466001</c:v>
                </c:pt>
                <c:pt idx="20345">
                  <c:v>29991193.929637995</c:v>
                </c:pt>
                <c:pt idx="20346">
                  <c:v>29970221.909000002</c:v>
                </c:pt>
                <c:pt idx="20347">
                  <c:v>29948950.101740997</c:v>
                </c:pt>
                <c:pt idx="20348">
                  <c:v>29927381.012520004</c:v>
                </c:pt>
                <c:pt idx="20349">
                  <c:v>29905517.115012001</c:v>
                </c:pt>
                <c:pt idx="20350">
                  <c:v>29883360.852428</c:v>
                </c:pt>
                <c:pt idx="20351">
                  <c:v>29860914.638032004</c:v>
                </c:pt>
                <c:pt idx="20352">
                  <c:v>29838180.855647996</c:v>
                </c:pt>
                <c:pt idx="20353">
                  <c:v>29815161.860149</c:v>
                </c:pt>
                <c:pt idx="20354">
                  <c:v>29791859.977945995</c:v>
                </c:pt>
                <c:pt idx="20355">
                  <c:v>29768277.507452998</c:v>
                </c:pt>
                <c:pt idx="20356">
                  <c:v>29744416.719558001</c:v>
                </c:pt>
                <c:pt idx="20357">
                  <c:v>29720279.858070999</c:v>
                </c:pt>
                <c:pt idx="20358">
                  <c:v>29695869.140172999</c:v>
                </c:pt>
                <c:pt idx="20359">
                  <c:v>29671186.756844997</c:v>
                </c:pt>
                <c:pt idx="20360">
                  <c:v>29646234.873297997</c:v>
                </c:pt>
                <c:pt idx="20361">
                  <c:v>29621015.629388999</c:v>
                </c:pt>
                <c:pt idx="20362">
                  <c:v>29595531.14003</c:v>
                </c:pt>
                <c:pt idx="20363">
                  <c:v>29569783.495587997</c:v>
                </c:pt>
                <c:pt idx="20364">
                  <c:v>29543774.762277998</c:v>
                </c:pt>
                <c:pt idx="20365">
                  <c:v>29517506.982546002</c:v>
                </c:pt>
                <c:pt idx="20366">
                  <c:v>29490982.175448995</c:v>
                </c:pt>
                <c:pt idx="20367">
                  <c:v>29464202.337018002</c:v>
                </c:pt>
                <c:pt idx="20368">
                  <c:v>29437169.440627996</c:v>
                </c:pt>
                <c:pt idx="20369">
                  <c:v>29409885.437344</c:v>
                </c:pt>
                <c:pt idx="20370">
                  <c:v>29382352.256276999</c:v>
                </c:pt>
                <c:pt idx="20371">
                  <c:v>29354571.804919999</c:v>
                </c:pt>
                <c:pt idx="20372">
                  <c:v>29326545.969480995</c:v>
                </c:pt>
                <c:pt idx="20373">
                  <c:v>29298276.615215998</c:v>
                </c:pt>
                <c:pt idx="20374">
                  <c:v>29269765.586744998</c:v>
                </c:pt>
                <c:pt idx="20375">
                  <c:v>29241014.708372001</c:v>
                </c:pt>
                <c:pt idx="20376">
                  <c:v>29212025.784387998</c:v>
                </c:pt>
                <c:pt idx="20377">
                  <c:v>29182800.599381998</c:v>
                </c:pt>
                <c:pt idx="20378">
                  <c:v>29153340.918530002</c:v>
                </c:pt>
                <c:pt idx="20379">
                  <c:v>29123648.487893991</c:v>
                </c:pt>
                <c:pt idx="20380">
                  <c:v>29093725.034703001</c:v>
                </c:pt>
                <c:pt idx="20381">
                  <c:v>29063572.267637998</c:v>
                </c:pt>
                <c:pt idx="20382">
                  <c:v>29033191.877103999</c:v>
                </c:pt>
                <c:pt idx="20383">
                  <c:v>29002585.535503</c:v>
                </c:pt>
                <c:pt idx="20384">
                  <c:v>28971754.897496</c:v>
                </c:pt>
                <c:pt idx="20385">
                  <c:v>28940701.600269001</c:v>
                </c:pt>
                <c:pt idx="20386">
                  <c:v>28909427.263782997</c:v>
                </c:pt>
                <c:pt idx="20387">
                  <c:v>28877933.491027996</c:v>
                </c:pt>
                <c:pt idx="20388">
                  <c:v>28846221.868269999</c:v>
                </c:pt>
                <c:pt idx="20389">
                  <c:v>28814293.965287995</c:v>
                </c:pt>
                <c:pt idx="20390">
                  <c:v>28782151.335620001</c:v>
                </c:pt>
                <c:pt idx="20391">
                  <c:v>28749795.516786009</c:v>
                </c:pt>
                <c:pt idx="20392">
                  <c:v>28717228.030524004</c:v>
                </c:pt>
                <c:pt idx="20393">
                  <c:v>28684450.383014996</c:v>
                </c:pt>
                <c:pt idx="20394">
                  <c:v>28651464.065097995</c:v>
                </c:pt>
                <c:pt idx="20395">
                  <c:v>28618270.552492</c:v>
                </c:pt>
                <c:pt idx="20396">
                  <c:v>28584871.306008</c:v>
                </c:pt>
                <c:pt idx="20397">
                  <c:v>28551267.771754999</c:v>
                </c:pt>
                <c:pt idx="20398">
                  <c:v>28517461.381352</c:v>
                </c:pt>
                <c:pt idx="20399">
                  <c:v>28483453.552123003</c:v>
                </c:pt>
                <c:pt idx="20400">
                  <c:v>28449245.687297996</c:v>
                </c:pt>
                <c:pt idx="20401">
                  <c:v>28414839.176212005</c:v>
                </c:pt>
                <c:pt idx="20402">
                  <c:v>28380235.394487001</c:v>
                </c:pt>
                <c:pt idx="20403">
                  <c:v>28345435.704232</c:v>
                </c:pt>
                <c:pt idx="20404">
                  <c:v>28310441.454217996</c:v>
                </c:pt>
                <c:pt idx="20405">
                  <c:v>28275253.980062995</c:v>
                </c:pt>
                <c:pt idx="20406">
                  <c:v>28239874.604414999</c:v>
                </c:pt>
                <c:pt idx="20407">
                  <c:v>28204304.637122005</c:v>
                </c:pt>
                <c:pt idx="20408">
                  <c:v>28168545.375404999</c:v>
                </c:pt>
                <c:pt idx="20409">
                  <c:v>28132598.104030002</c:v>
                </c:pt>
                <c:pt idx="20410">
                  <c:v>28096464.095476002</c:v>
                </c:pt>
                <c:pt idx="20411">
                  <c:v>28060144.610096004</c:v>
                </c:pt>
                <c:pt idx="20412">
                  <c:v>28023640.896276999</c:v>
                </c:pt>
                <c:pt idx="20413">
                  <c:v>27986954.190602999</c:v>
                </c:pt>
                <c:pt idx="20414">
                  <c:v>27950085.718008999</c:v>
                </c:pt>
                <c:pt idx="20415">
                  <c:v>27913036.691932999</c:v>
                </c:pt>
                <c:pt idx="20416">
                  <c:v>27875808.314468998</c:v>
                </c:pt>
                <c:pt idx="20417">
                  <c:v>27838401.776512999</c:v>
                </c:pt>
                <c:pt idx="20418">
                  <c:v>27800818.257910997</c:v>
                </c:pt>
                <c:pt idx="20419">
                  <c:v>27763058.927600995</c:v>
                </c:pt>
                <c:pt idx="20420">
                  <c:v>27725124.943754997</c:v>
                </c:pt>
                <c:pt idx="20421">
                  <c:v>27687017.453916997</c:v>
                </c:pt>
                <c:pt idx="20422">
                  <c:v>27648737.595141996</c:v>
                </c:pt>
                <c:pt idx="20423">
                  <c:v>27610286.494126003</c:v>
                </c:pt>
                <c:pt idx="20424">
                  <c:v>27571665.267342996</c:v>
                </c:pt>
                <c:pt idx="20425">
                  <c:v>27532875.021172997</c:v>
                </c:pt>
                <c:pt idx="20426">
                  <c:v>27493916.852027003</c:v>
                </c:pt>
                <c:pt idx="20427">
                  <c:v>27454791.846480001</c:v>
                </c:pt>
                <c:pt idx="20428">
                  <c:v>27415501.081388995</c:v>
                </c:pt>
                <c:pt idx="20429">
                  <c:v>27376045.624017</c:v>
                </c:pt>
                <c:pt idx="20430">
                  <c:v>27336426.532154005</c:v>
                </c:pt>
                <c:pt idx="20431">
                  <c:v>27296644.854233</c:v>
                </c:pt>
                <c:pt idx="20432">
                  <c:v>27256701.629450001</c:v>
                </c:pt>
                <c:pt idx="20433">
                  <c:v>27216597.887873996</c:v>
                </c:pt>
                <c:pt idx="20434">
                  <c:v>27176334.650565002</c:v>
                </c:pt>
                <c:pt idx="20435">
                  <c:v>27135912.929679997</c:v>
                </c:pt>
                <c:pt idx="20436">
                  <c:v>27095333.728583999</c:v>
                </c:pt>
                <c:pt idx="20437">
                  <c:v>27054598.041960996</c:v>
                </c:pt>
                <c:pt idx="20438">
                  <c:v>27013706.855914999</c:v>
                </c:pt>
                <c:pt idx="20439">
                  <c:v>26972661.148076005</c:v>
                </c:pt>
                <c:pt idx="20440">
                  <c:v>26931461.887706999</c:v>
                </c:pt>
                <c:pt idx="20441">
                  <c:v>26890110.035796005</c:v>
                </c:pt>
                <c:pt idx="20442">
                  <c:v>26848606.545166001</c:v>
                </c:pt>
                <c:pt idx="20443">
                  <c:v>26806952.360567</c:v>
                </c:pt>
                <c:pt idx="20444">
                  <c:v>26765148.418772001</c:v>
                </c:pt>
                <c:pt idx="20445">
                  <c:v>26723195.648676999</c:v>
                </c:pt>
                <c:pt idx="20446">
                  <c:v>26681094.971390996</c:v>
                </c:pt>
                <c:pt idx="20447">
                  <c:v>26638847.300330006</c:v>
                </c:pt>
                <c:pt idx="20448">
                  <c:v>26596453.541306999</c:v>
                </c:pt>
                <c:pt idx="20449">
                  <c:v>26553914.592622999</c:v>
                </c:pt>
                <c:pt idx="20450">
                  <c:v>26511231.345153999</c:v>
                </c:pt>
                <c:pt idx="20451">
                  <c:v>26468404.682440002</c:v>
                </c:pt>
                <c:pt idx="20452">
                  <c:v>26425435.480768997</c:v>
                </c:pt>
                <c:pt idx="20453">
                  <c:v>26382324.609260999</c:v>
                </c:pt>
                <c:pt idx="20454">
                  <c:v>26339072.929954998</c:v>
                </c:pt>
                <c:pt idx="20455">
                  <c:v>26295681.297885995</c:v>
                </c:pt>
                <c:pt idx="20456">
                  <c:v>26252150.561168995</c:v>
                </c:pt>
                <c:pt idx="20457">
                  <c:v>26208481.561079998</c:v>
                </c:pt>
                <c:pt idx="20458">
                  <c:v>26164675.132131003</c:v>
                </c:pt>
                <c:pt idx="20459">
                  <c:v>26120732.102150004</c:v>
                </c:pt>
                <c:pt idx="20460">
                  <c:v>26076653.292355999</c:v>
                </c:pt>
                <c:pt idx="20461">
                  <c:v>26032439.517434999</c:v>
                </c:pt>
                <c:pt idx="20462">
                  <c:v>25988091.585615996</c:v>
                </c:pt>
                <c:pt idx="20463">
                  <c:v>25943610.298739001</c:v>
                </c:pt>
                <c:pt idx="20464">
                  <c:v>25898996.452333</c:v>
                </c:pt>
                <c:pt idx="20465">
                  <c:v>25854250.835682999</c:v>
                </c:pt>
                <c:pt idx="20466">
                  <c:v>25809374.231902</c:v>
                </c:pt>
                <c:pt idx="20467">
                  <c:v>25764367.418001</c:v>
                </c:pt>
                <c:pt idx="20468">
                  <c:v>25719231.164951999</c:v>
                </c:pt>
                <c:pt idx="20469">
                  <c:v>25673966.237764001</c:v>
                </c:pt>
                <c:pt idx="20470">
                  <c:v>25628573.395539999</c:v>
                </c:pt>
                <c:pt idx="20471">
                  <c:v>25583053.391548995</c:v>
                </c:pt>
                <c:pt idx="20472">
                  <c:v>25537406.973287996</c:v>
                </c:pt>
                <c:pt idx="20473">
                  <c:v>25491634.882545002</c:v>
                </c:pt>
                <c:pt idx="20474">
                  <c:v>25445737.855460998</c:v>
                </c:pt>
                <c:pt idx="20475">
                  <c:v>25399716.622597001</c:v>
                </c:pt>
                <c:pt idx="20476">
                  <c:v>25353571.908985998</c:v>
                </c:pt>
                <c:pt idx="20477">
                  <c:v>25307304.434202999</c:v>
                </c:pt>
                <c:pt idx="20478">
                  <c:v>25260914.912416998</c:v>
                </c:pt>
                <c:pt idx="20479">
                  <c:v>25214404.052453</c:v>
                </c:pt>
                <c:pt idx="20480">
                  <c:v>25167772.557847995</c:v>
                </c:pt>
                <c:pt idx="20481">
                  <c:v>25121021.126910999</c:v>
                </c:pt>
                <c:pt idx="20482">
                  <c:v>25074150.452775002</c:v>
                </c:pt>
                <c:pt idx="20483">
                  <c:v>25027161.223454997</c:v>
                </c:pt>
                <c:pt idx="20484">
                  <c:v>24980054.121902999</c:v>
                </c:pt>
                <c:pt idx="20485">
                  <c:v>24932829.826062001</c:v>
                </c:pt>
                <c:pt idx="20486">
                  <c:v>24885489.008916005</c:v>
                </c:pt>
                <c:pt idx="20487">
                  <c:v>24838032.338547003</c:v>
                </c:pt>
                <c:pt idx="20488">
                  <c:v>24790460.478186004</c:v>
                </c:pt>
                <c:pt idx="20489">
                  <c:v>24742774.086260997</c:v>
                </c:pt>
                <c:pt idx="20490">
                  <c:v>24694973.816451002</c:v>
                </c:pt>
                <c:pt idx="20491">
                  <c:v>24647060.317735001</c:v>
                </c:pt>
                <c:pt idx="20492">
                  <c:v>24599034.234439999</c:v>
                </c:pt>
                <c:pt idx="20493">
                  <c:v>24550896.206289999</c:v>
                </c:pt>
                <c:pt idx="20494">
                  <c:v>24502646.868457001</c:v>
                </c:pt>
                <c:pt idx="20495">
                  <c:v>24454286.851601996</c:v>
                </c:pt>
                <c:pt idx="20496">
                  <c:v>24405816.781928997</c:v>
                </c:pt>
                <c:pt idx="20497">
                  <c:v>24357237.281224996</c:v>
                </c:pt>
                <c:pt idx="20498">
                  <c:v>24308548.966909997</c:v>
                </c:pt>
                <c:pt idx="20499">
                  <c:v>24259752.452079002</c:v>
                </c:pt>
                <c:pt idx="20500">
                  <c:v>24210848.345547996</c:v>
                </c:pt>
                <c:pt idx="20501">
                  <c:v>24161837.251896996</c:v>
                </c:pt>
                <c:pt idx="20502">
                  <c:v>24112719.771513995</c:v>
                </c:pt>
                <c:pt idx="20503">
                  <c:v>24063496.500636</c:v>
                </c:pt>
                <c:pt idx="20504">
                  <c:v>24014168.031394999</c:v>
                </c:pt>
                <c:pt idx="20505">
                  <c:v>23964734.951854996</c:v>
                </c:pt>
                <c:pt idx="20506">
                  <c:v>23915197.846055001</c:v>
                </c:pt>
                <c:pt idx="20507">
                  <c:v>23865557.294050999</c:v>
                </c:pt>
                <c:pt idx="20508">
                  <c:v>23815813.871955998</c:v>
                </c:pt>
                <c:pt idx="20509">
                  <c:v>23765968.151976001</c:v>
                </c:pt>
                <c:pt idx="20510">
                  <c:v>23716020.702454001</c:v>
                </c:pt>
                <c:pt idx="20511">
                  <c:v>23665972.087904997</c:v>
                </c:pt>
                <c:pt idx="20512">
                  <c:v>23615822.869056001</c:v>
                </c:pt>
                <c:pt idx="20513">
                  <c:v>23565573.602882005</c:v>
                </c:pt>
                <c:pt idx="20514">
                  <c:v>23515224.842647996</c:v>
                </c:pt>
                <c:pt idx="20515">
                  <c:v>23464777.137938</c:v>
                </c:pt>
                <c:pt idx="20516">
                  <c:v>23414231.034697998</c:v>
                </c:pt>
                <c:pt idx="20517">
                  <c:v>23363587.075269997</c:v>
                </c:pt>
                <c:pt idx="20518">
                  <c:v>23312845.798424006</c:v>
                </c:pt>
                <c:pt idx="20519">
                  <c:v>23262007.739397999</c:v>
                </c:pt>
                <c:pt idx="20520">
                  <c:v>23211073.429931995</c:v>
                </c:pt>
                <c:pt idx="20521">
                  <c:v>23160043.398297999</c:v>
                </c:pt>
                <c:pt idx="20522">
                  <c:v>23108918.169337999</c:v>
                </c:pt>
                <c:pt idx="20523">
                  <c:v>23057698.264493994</c:v>
                </c:pt>
                <c:pt idx="20524">
                  <c:v>23006384.201846994</c:v>
                </c:pt>
                <c:pt idx="20525">
                  <c:v>22954976.496141002</c:v>
                </c:pt>
                <c:pt idx="20526">
                  <c:v>22903475.658822004</c:v>
                </c:pt>
                <c:pt idx="20527">
                  <c:v>22851882.198066004</c:v>
                </c:pt>
                <c:pt idx="20528">
                  <c:v>22800196.618815001</c:v>
                </c:pt>
                <c:pt idx="20529">
                  <c:v>22748419.422801998</c:v>
                </c:pt>
                <c:pt idx="20530">
                  <c:v>22696551.108585004</c:v>
                </c:pt>
                <c:pt idx="20531">
                  <c:v>22644592.171579</c:v>
                </c:pt>
                <c:pt idx="20532">
                  <c:v>22592543.104081001</c:v>
                </c:pt>
                <c:pt idx="20533">
                  <c:v>22540404.395305999</c:v>
                </c:pt>
                <c:pt idx="20534">
                  <c:v>22488176.531410996</c:v>
                </c:pt>
                <c:pt idx="20535">
                  <c:v>22435859.995526001</c:v>
                </c:pt>
                <c:pt idx="20536">
                  <c:v>22383455.267783996</c:v>
                </c:pt>
                <c:pt idx="20537">
                  <c:v>22330962.825346999</c:v>
                </c:pt>
                <c:pt idx="20538">
                  <c:v>22278383.142434001</c:v>
                </c:pt>
                <c:pt idx="20539">
                  <c:v>22225716.690350004</c:v>
                </c:pt>
                <c:pt idx="20540">
                  <c:v>22172963.937514</c:v>
                </c:pt>
                <c:pt idx="20541">
                  <c:v>22120125.349484999</c:v>
                </c:pt>
                <c:pt idx="20542">
                  <c:v>22067201.388985999</c:v>
                </c:pt>
                <c:pt idx="20543">
                  <c:v>22014192.515937001</c:v>
                </c:pt>
                <c:pt idx="20544">
                  <c:v>21961099.187472995</c:v>
                </c:pt>
                <c:pt idx="20545">
                  <c:v>21907921.857976001</c:v>
                </c:pt>
                <c:pt idx="20546">
                  <c:v>21854660.9791</c:v>
                </c:pt>
                <c:pt idx="20547">
                  <c:v>21801316.999791995</c:v>
                </c:pt>
                <c:pt idx="20548">
                  <c:v>21747890.366321001</c:v>
                </c:pt>
                <c:pt idx="20549">
                  <c:v>21694381.522302005</c:v>
                </c:pt>
                <c:pt idx="20550">
                  <c:v>21640790.908718996</c:v>
                </c:pt>
                <c:pt idx="20551">
                  <c:v>21587118.963949997</c:v>
                </c:pt>
                <c:pt idx="20552">
                  <c:v>21533366.12379</c:v>
                </c:pt>
                <c:pt idx="20553">
                  <c:v>21479532.821477998</c:v>
                </c:pt>
                <c:pt idx="20554">
                  <c:v>21425619.487715997</c:v>
                </c:pt>
                <c:pt idx="20555">
                  <c:v>21371626.550693002</c:v>
                </c:pt>
                <c:pt idx="20556">
                  <c:v>21317554.436110001</c:v>
                </c:pt>
                <c:pt idx="20557">
                  <c:v>21263403.567202002</c:v>
                </c:pt>
                <c:pt idx="20558">
                  <c:v>21209174.364758998</c:v>
                </c:pt>
                <c:pt idx="20559">
                  <c:v>21154867.247146998</c:v>
                </c:pt>
                <c:pt idx="20560">
                  <c:v>21100482.630335003</c:v>
                </c:pt>
                <c:pt idx="20561">
                  <c:v>21046020.927909996</c:v>
                </c:pt>
                <c:pt idx="20562">
                  <c:v>20991482.551103</c:v>
                </c:pt>
                <c:pt idx="20563">
                  <c:v>20936867.908809997</c:v>
                </c:pt>
                <c:pt idx="20564">
                  <c:v>20882177.407608997</c:v>
                </c:pt>
                <c:pt idx="20565">
                  <c:v>20827411.451786999</c:v>
                </c:pt>
                <c:pt idx="20566">
                  <c:v>20772570.443352997</c:v>
                </c:pt>
                <c:pt idx="20567">
                  <c:v>20717654.782065995</c:v>
                </c:pt>
                <c:pt idx="20568">
                  <c:v>20662664.865447998</c:v>
                </c:pt>
                <c:pt idx="20569">
                  <c:v>20607601.088807996</c:v>
                </c:pt>
                <c:pt idx="20570">
                  <c:v>20552463.845261995</c:v>
                </c:pt>
                <c:pt idx="20571">
                  <c:v>20497253.525750998</c:v>
                </c:pt>
                <c:pt idx="20572">
                  <c:v>20441970.519058999</c:v>
                </c:pt>
                <c:pt idx="20573">
                  <c:v>20386615.211833995</c:v>
                </c:pt>
                <c:pt idx="20574">
                  <c:v>20331187.988605995</c:v>
                </c:pt>
                <c:pt idx="20575">
                  <c:v>20275689.231806997</c:v>
                </c:pt>
                <c:pt idx="20576">
                  <c:v>20220119.321786001</c:v>
                </c:pt>
                <c:pt idx="20577">
                  <c:v>20164478.636833001</c:v>
                </c:pt>
                <c:pt idx="20578">
                  <c:v>20108767.553188998</c:v>
                </c:pt>
                <c:pt idx="20579">
                  <c:v>20052986.445072994</c:v>
                </c:pt>
                <c:pt idx="20580">
                  <c:v>19997135.684691995</c:v>
                </c:pt>
                <c:pt idx="20581">
                  <c:v>19941215.642262001</c:v>
                </c:pt>
                <c:pt idx="20582">
                  <c:v>19885226.686025999</c:v>
                </c:pt>
                <c:pt idx="20583">
                  <c:v>19829169.182269</c:v>
                </c:pt>
                <c:pt idx="20584">
                  <c:v>19773043.495336998</c:v>
                </c:pt>
                <c:pt idx="20585">
                  <c:v>19716849.987651996</c:v>
                </c:pt>
                <c:pt idx="20586">
                  <c:v>19660589.019730005</c:v>
                </c:pt>
                <c:pt idx="20587">
                  <c:v>19604260.950197</c:v>
                </c:pt>
                <c:pt idx="20588">
                  <c:v>19547866.135802999</c:v>
                </c:pt>
                <c:pt idx="20589">
                  <c:v>19491404.931442995</c:v>
                </c:pt>
                <c:pt idx="20590">
                  <c:v>19434877.690170001</c:v>
                </c:pt>
                <c:pt idx="20591">
                  <c:v>19378284.763208997</c:v>
                </c:pt>
                <c:pt idx="20592">
                  <c:v>19321626.499976996</c:v>
                </c:pt>
                <c:pt idx="20593">
                  <c:v>19264903.248094998</c:v>
                </c:pt>
                <c:pt idx="20594">
                  <c:v>19208115.353404</c:v>
                </c:pt>
                <c:pt idx="20595">
                  <c:v>19151263.159983005</c:v>
                </c:pt>
                <c:pt idx="20596">
                  <c:v>19094347.010158002</c:v>
                </c:pt>
                <c:pt idx="20597">
                  <c:v>19037367.244523998</c:v>
                </c:pt>
                <c:pt idx="20598">
                  <c:v>18980324.201956</c:v>
                </c:pt>
                <c:pt idx="20599">
                  <c:v>18923218.219620999</c:v>
                </c:pt>
                <c:pt idx="20600">
                  <c:v>18866049.632998001</c:v>
                </c:pt>
                <c:pt idx="20601">
                  <c:v>18808818.775889996</c:v>
                </c:pt>
                <c:pt idx="20602">
                  <c:v>18751525.980435997</c:v>
                </c:pt>
                <c:pt idx="20603">
                  <c:v>18694171.577128999</c:v>
                </c:pt>
                <c:pt idx="20604">
                  <c:v>18636755.894825999</c:v>
                </c:pt>
                <c:pt idx="20605">
                  <c:v>18579279.260763995</c:v>
                </c:pt>
                <c:pt idx="20606">
                  <c:v>18521742.000574</c:v>
                </c:pt>
                <c:pt idx="20607">
                  <c:v>18464144.438292</c:v>
                </c:pt>
                <c:pt idx="20608">
                  <c:v>18406486.896375999</c:v>
                </c:pt>
                <c:pt idx="20609">
                  <c:v>18348769.695716999</c:v>
                </c:pt>
                <c:pt idx="20610">
                  <c:v>18290993.155650001</c:v>
                </c:pt>
                <c:pt idx="20611">
                  <c:v>18233157.593972996</c:v>
                </c:pt>
                <c:pt idx="20612">
                  <c:v>18175263.326953001</c:v>
                </c:pt>
                <c:pt idx="20613">
                  <c:v>18117310.669344001</c:v>
                </c:pt>
                <c:pt idx="20614">
                  <c:v>18059299.934397001</c:v>
                </c:pt>
                <c:pt idx="20615">
                  <c:v>18001231.433873996</c:v>
                </c:pt>
                <c:pt idx="20616">
                  <c:v>17943105.478057001</c:v>
                </c:pt>
                <c:pt idx="20617">
                  <c:v>17884922.375765</c:v>
                </c:pt>
                <c:pt idx="20618">
                  <c:v>17826682.434363</c:v>
                </c:pt>
                <c:pt idx="20619">
                  <c:v>17768385.959776998</c:v>
                </c:pt>
                <c:pt idx="20620">
                  <c:v>17710033.256499998</c:v>
                </c:pt>
                <c:pt idx="20621">
                  <c:v>17651624.627610002</c:v>
                </c:pt>
                <c:pt idx="20622">
                  <c:v>17593160.374781001</c:v>
                </c:pt>
                <c:pt idx="20623">
                  <c:v>17534640.798289999</c:v>
                </c:pt>
                <c:pt idx="20624">
                  <c:v>17476066.197034001</c:v>
                </c:pt>
                <c:pt idx="20625">
                  <c:v>17417436.868535999</c:v>
                </c:pt>
                <c:pt idx="20626">
                  <c:v>17358753.108961999</c:v>
                </c:pt>
                <c:pt idx="20627">
                  <c:v>17300015.213128</c:v>
                </c:pt>
                <c:pt idx="20628">
                  <c:v>17241223.474513002</c:v>
                </c:pt>
                <c:pt idx="20629">
                  <c:v>17182378.185268994</c:v>
                </c:pt>
                <c:pt idx="20630">
                  <c:v>17123479.636233002</c:v>
                </c:pt>
                <c:pt idx="20631">
                  <c:v>17064528.116936002</c:v>
                </c:pt>
                <c:pt idx="20632">
                  <c:v>17005523.915614996</c:v>
                </c:pt>
                <c:pt idx="20633">
                  <c:v>16946467.319225002</c:v>
                </c:pt>
                <c:pt idx="20634">
                  <c:v>16887358.613446001</c:v>
                </c:pt>
                <c:pt idx="20635">
                  <c:v>16828198.082694996</c:v>
                </c:pt>
                <c:pt idx="20636">
                  <c:v>16768986.010139</c:v>
                </c:pt>
                <c:pt idx="20637">
                  <c:v>16709722.6777</c:v>
                </c:pt>
                <c:pt idx="20638">
                  <c:v>16650408.366069</c:v>
                </c:pt>
                <c:pt idx="20639">
                  <c:v>16591043.354716001</c:v>
                </c:pt>
                <c:pt idx="20640">
                  <c:v>16531627.921898</c:v>
                </c:pt>
                <c:pt idx="20641">
                  <c:v>16472162.344667999</c:v>
                </c:pt>
                <c:pt idx="20642">
                  <c:v>16412646.89889</c:v>
                </c:pt>
                <c:pt idx="20643">
                  <c:v>16353081.859242002</c:v>
                </c:pt>
                <c:pt idx="20644">
                  <c:v>16293467.499232</c:v>
                </c:pt>
                <c:pt idx="20645">
                  <c:v>16233804.091201</c:v>
                </c:pt>
                <c:pt idx="20646">
                  <c:v>16174091.906338001</c:v>
                </c:pt>
                <c:pt idx="20647">
                  <c:v>16114331.214686003</c:v>
                </c:pt>
                <c:pt idx="20648">
                  <c:v>16054522.285151999</c:v>
                </c:pt>
                <c:pt idx="20649">
                  <c:v>15994665.38552</c:v>
                </c:pt>
                <c:pt idx="20650">
                  <c:v>15934760.782452</c:v>
                </c:pt>
                <c:pt idx="20651">
                  <c:v>15874808.741503997</c:v>
                </c:pt>
                <c:pt idx="20652">
                  <c:v>15814809.527132997</c:v>
                </c:pt>
                <c:pt idx="20653">
                  <c:v>15754763.402705003</c:v>
                </c:pt>
                <c:pt idx="20654">
                  <c:v>15694670.630504996</c:v>
                </c:pt>
                <c:pt idx="20655">
                  <c:v>15634531.471744003</c:v>
                </c:pt>
                <c:pt idx="20656">
                  <c:v>15574346.186568998</c:v>
                </c:pt>
                <c:pt idx="20657">
                  <c:v>15514115.034073003</c:v>
                </c:pt>
                <c:pt idx="20658">
                  <c:v>15453838.272299998</c:v>
                </c:pt>
                <c:pt idx="20659">
                  <c:v>15393516.158256</c:v>
                </c:pt>
                <c:pt idx="20660">
                  <c:v>15333148.947916998</c:v>
                </c:pt>
                <c:pt idx="20661">
                  <c:v>15272736.896237001</c:v>
                </c:pt>
                <c:pt idx="20662">
                  <c:v>15212280.257154997</c:v>
                </c:pt>
                <c:pt idx="20663">
                  <c:v>15151779.283607</c:v>
                </c:pt>
                <c:pt idx="20664">
                  <c:v>15091234.227527997</c:v>
                </c:pt>
                <c:pt idx="20665">
                  <c:v>15030645.339867</c:v>
                </c:pt>
                <c:pt idx="20666">
                  <c:v>14970012.870588999</c:v>
                </c:pt>
                <c:pt idx="20667">
                  <c:v>14909337.068688001</c:v>
                </c:pt>
                <c:pt idx="20668">
                  <c:v>14848618.182188002</c:v>
                </c:pt>
                <c:pt idx="20669">
                  <c:v>14787856.45816</c:v>
                </c:pt>
                <c:pt idx="20670">
                  <c:v>14727052.142721998</c:v>
                </c:pt>
                <c:pt idx="20671">
                  <c:v>14666205.481050001</c:v>
                </c:pt>
                <c:pt idx="20672">
                  <c:v>14605316.717382997</c:v>
                </c:pt>
                <c:pt idx="20673">
                  <c:v>14544386.095037</c:v>
                </c:pt>
                <c:pt idx="20674">
                  <c:v>14483413.856403003</c:v>
                </c:pt>
                <c:pt idx="20675">
                  <c:v>14422400.242963998</c:v>
                </c:pt>
                <c:pt idx="20676">
                  <c:v>14361345.495293003</c:v>
                </c:pt>
                <c:pt idx="20677">
                  <c:v>14300249.853069002</c:v>
                </c:pt>
                <c:pt idx="20678">
                  <c:v>14239113.555077001</c:v>
                </c:pt>
                <c:pt idx="20679">
                  <c:v>14177936.839222997</c:v>
                </c:pt>
                <c:pt idx="20680">
                  <c:v>14116719.942531001</c:v>
                </c:pt>
                <c:pt idx="20681">
                  <c:v>14055463.101159003</c:v>
                </c:pt>
                <c:pt idx="20682">
                  <c:v>13994166.550402002</c:v>
                </c:pt>
                <c:pt idx="20683">
                  <c:v>13932830.524699003</c:v>
                </c:pt>
                <c:pt idx="20684">
                  <c:v>13871455.257642003</c:v>
                </c:pt>
                <c:pt idx="20685">
                  <c:v>13810040.981978999</c:v>
                </c:pt>
                <c:pt idx="20686">
                  <c:v>13748587.929625001</c:v>
                </c:pt>
                <c:pt idx="20687">
                  <c:v>13687096.331666</c:v>
                </c:pt>
                <c:pt idx="20688">
                  <c:v>13625566.418366998</c:v>
                </c:pt>
                <c:pt idx="20689">
                  <c:v>13563998.419175997</c:v>
                </c:pt>
                <c:pt idx="20690">
                  <c:v>13502392.562736999</c:v>
                </c:pt>
                <c:pt idx="20691">
                  <c:v>13440749.076889003</c:v>
                </c:pt>
                <c:pt idx="20692">
                  <c:v>13379068.188676</c:v>
                </c:pt>
                <c:pt idx="20693">
                  <c:v>13317350.124355</c:v>
                </c:pt>
                <c:pt idx="20694">
                  <c:v>13255595.109398998</c:v>
                </c:pt>
                <c:pt idx="20695">
                  <c:v>13193803.368504997</c:v>
                </c:pt>
                <c:pt idx="20696">
                  <c:v>13131975.125601999</c:v>
                </c:pt>
                <c:pt idx="20697">
                  <c:v>13070110.603853002</c:v>
                </c:pt>
                <c:pt idx="20698">
                  <c:v>13008210.025665</c:v>
                </c:pt>
                <c:pt idx="20699">
                  <c:v>12946273.612694997</c:v>
                </c:pt>
                <c:pt idx="20700">
                  <c:v>12884301.585853001</c:v>
                </c:pt>
                <c:pt idx="20701">
                  <c:v>12822294.165310999</c:v>
                </c:pt>
                <c:pt idx="20702">
                  <c:v>12760251.570508</c:v>
                </c:pt>
                <c:pt idx="20703">
                  <c:v>12698174.020155</c:v>
                </c:pt>
                <c:pt idx="20704">
                  <c:v>12636061.732243998</c:v>
                </c:pt>
                <c:pt idx="20705">
                  <c:v>12573914.924051002</c:v>
                </c:pt>
                <c:pt idx="20706">
                  <c:v>12511733.812142001</c:v>
                </c:pt>
                <c:pt idx="20707">
                  <c:v>12449518.612379</c:v>
                </c:pt>
                <c:pt idx="20708">
                  <c:v>12387269.539930001</c:v>
                </c:pt>
                <c:pt idx="20709">
                  <c:v>12324986.809265997</c:v>
                </c:pt>
                <c:pt idx="20710">
                  <c:v>12262670.634175001</c:v>
                </c:pt>
                <c:pt idx="20711">
                  <c:v>12200321.227763001</c:v>
                </c:pt>
                <c:pt idx="20712">
                  <c:v>12137938.802462</c:v>
                </c:pt>
                <c:pt idx="20713">
                  <c:v>12075523.570033003</c:v>
                </c:pt>
                <c:pt idx="20714">
                  <c:v>12013075.741574999</c:v>
                </c:pt>
                <c:pt idx="20715">
                  <c:v>11950595.527527995</c:v>
                </c:pt>
                <c:pt idx="20716">
                  <c:v>11888083.137676001</c:v>
                </c:pt>
                <c:pt idx="20717">
                  <c:v>11825538.781160001</c:v>
                </c:pt>
                <c:pt idx="20718">
                  <c:v>11762962.666475998</c:v>
                </c:pt>
                <c:pt idx="20719">
                  <c:v>11700355.001483999</c:v>
                </c:pt>
                <c:pt idx="20720">
                  <c:v>11637715.993411999</c:v>
                </c:pt>
                <c:pt idx="20721">
                  <c:v>11575045.848862</c:v>
                </c:pt>
                <c:pt idx="20722">
                  <c:v>11512344.773814</c:v>
                </c:pt>
                <c:pt idx="20723">
                  <c:v>11449612.973634003</c:v>
                </c:pt>
                <c:pt idx="20724">
                  <c:v>11386850.653075</c:v>
                </c:pt>
                <c:pt idx="20725">
                  <c:v>11324058.016286001</c:v>
                </c:pt>
                <c:pt idx="20726">
                  <c:v>11261235.266814997</c:v>
                </c:pt>
                <c:pt idx="20727">
                  <c:v>11198382.607615</c:v>
                </c:pt>
                <c:pt idx="20728">
                  <c:v>11135500.241047001</c:v>
                </c:pt>
                <c:pt idx="20729">
                  <c:v>11072588.368888002</c:v>
                </c:pt>
                <c:pt idx="20730">
                  <c:v>11009647.192334998</c:v>
                </c:pt>
                <c:pt idx="20731">
                  <c:v>10946676.912007</c:v>
                </c:pt>
                <c:pt idx="20732">
                  <c:v>10883677.727954999</c:v>
                </c:pt>
                <c:pt idx="20733">
                  <c:v>10820649.839663003</c:v>
                </c:pt>
                <c:pt idx="20734">
                  <c:v>10757593.446053</c:v>
                </c:pt>
                <c:pt idx="20735">
                  <c:v>10694508.745492999</c:v>
                </c:pt>
                <c:pt idx="20736">
                  <c:v>10631395.935799003</c:v>
                </c:pt>
                <c:pt idx="20737">
                  <c:v>10568255.214237997</c:v>
                </c:pt>
                <c:pt idx="20738">
                  <c:v>10505086.777536996</c:v>
                </c:pt>
                <c:pt idx="20739">
                  <c:v>10441890.821887001</c:v>
                </c:pt>
                <c:pt idx="20740">
                  <c:v>10378667.542943999</c:v>
                </c:pt>
                <c:pt idx="20741">
                  <c:v>10315417.135836</c:v>
                </c:pt>
                <c:pt idx="20742">
                  <c:v>10252139.79517</c:v>
                </c:pt>
                <c:pt idx="20743">
                  <c:v>10188835.715031</c:v>
                </c:pt>
                <c:pt idx="20744">
                  <c:v>10125505.088992</c:v>
                </c:pt>
                <c:pt idx="20745">
                  <c:v>10062148.110115997</c:v>
                </c:pt>
                <c:pt idx="20746">
                  <c:v>9998764.9709580019</c:v>
                </c:pt>
                <c:pt idx="20747">
                  <c:v>9935355.8635760006</c:v>
                </c:pt>
                <c:pt idx="20748">
                  <c:v>9871920.9795279987</c:v>
                </c:pt>
                <c:pt idx="20749">
                  <c:v>9808460.5098829996</c:v>
                </c:pt>
                <c:pt idx="20750">
                  <c:v>9744974.6452199984</c:v>
                </c:pt>
                <c:pt idx="20751">
                  <c:v>9681463.5756349992</c:v>
                </c:pt>
                <c:pt idx="20752">
                  <c:v>9617927.4907469992</c:v>
                </c:pt>
                <c:pt idx="20753">
                  <c:v>9554366.579696998</c:v>
                </c:pt>
                <c:pt idx="20754">
                  <c:v>9490781.031157</c:v>
                </c:pt>
                <c:pt idx="20755">
                  <c:v>9427171.0333349984</c:v>
                </c:pt>
                <c:pt idx="20756">
                  <c:v>9363536.7739729993</c:v>
                </c:pt>
                <c:pt idx="20757">
                  <c:v>9299878.440357998</c:v>
                </c:pt>
                <c:pt idx="20758">
                  <c:v>9236196.219321996</c:v>
                </c:pt>
                <c:pt idx="20759">
                  <c:v>9172490.2972479984</c:v>
                </c:pt>
                <c:pt idx="20760">
                  <c:v>9108760.8600740004</c:v>
                </c:pt>
                <c:pt idx="20761">
                  <c:v>9045008.0932959989</c:v>
                </c:pt>
                <c:pt idx="20762">
                  <c:v>8981232.1819729991</c:v>
                </c:pt>
                <c:pt idx="20763">
                  <c:v>8917433.3107309993</c:v>
                </c:pt>
                <c:pt idx="20764">
                  <c:v>8853611.6637670007</c:v>
                </c:pt>
                <c:pt idx="20765">
                  <c:v>8789767.4248530027</c:v>
                </c:pt>
                <c:pt idx="20766">
                  <c:v>8725900.7773389984</c:v>
                </c:pt>
                <c:pt idx="20767">
                  <c:v>8662011.904159002</c:v>
                </c:pt>
                <c:pt idx="20768">
                  <c:v>8598100.9878330007</c:v>
                </c:pt>
                <c:pt idx="20769">
                  <c:v>8534168.2104709987</c:v>
                </c:pt>
                <c:pt idx="20770">
                  <c:v>8470213.753781002</c:v>
                </c:pt>
                <c:pt idx="20771">
                  <c:v>8406237.7990649957</c:v>
                </c:pt>
                <c:pt idx="20772">
                  <c:v>8342240.5272299992</c:v>
                </c:pt>
                <c:pt idx="20773">
                  <c:v>8278222.1187899997</c:v>
                </c:pt>
                <c:pt idx="20774">
                  <c:v>8214182.7538649999</c:v>
                </c:pt>
                <c:pt idx="20775">
                  <c:v>8150122.6121939998</c:v>
                </c:pt>
                <c:pt idx="20776">
                  <c:v>8086041.8731299993</c:v>
                </c:pt>
                <c:pt idx="20777">
                  <c:v>8021940.7156490004</c:v>
                </c:pt>
                <c:pt idx="20778">
                  <c:v>7957819.3183500003</c:v>
                </c:pt>
                <c:pt idx="20779">
                  <c:v>7893677.8594650002</c:v>
                </c:pt>
                <c:pt idx="20780">
                  <c:v>7829516.5168539993</c:v>
                </c:pt>
                <c:pt idx="20781">
                  <c:v>7765335.4680150002</c:v>
                </c:pt>
                <c:pt idx="20782">
                  <c:v>7701134.8900869992</c:v>
                </c:pt>
                <c:pt idx="20783">
                  <c:v>7636914.9598519998</c:v>
                </c:pt>
                <c:pt idx="20784">
                  <c:v>7572675.8537369985</c:v>
                </c:pt>
                <c:pt idx="20785">
                  <c:v>7508417.747823</c:v>
                </c:pt>
                <c:pt idx="20786">
                  <c:v>7444140.8178429995</c:v>
                </c:pt>
                <c:pt idx="20787">
                  <c:v>7379845.2391900001</c:v>
                </c:pt>
                <c:pt idx="20788">
                  <c:v>7315531.1869159993</c:v>
                </c:pt>
                <c:pt idx="20789">
                  <c:v>7251198.8357389998</c:v>
                </c:pt>
                <c:pt idx="20790">
                  <c:v>7186848.3600479998</c:v>
                </c:pt>
                <c:pt idx="20791">
                  <c:v>7122479.9339010008</c:v>
                </c:pt>
                <c:pt idx="20792">
                  <c:v>7058093.7310320009</c:v>
                </c:pt>
                <c:pt idx="20793">
                  <c:v>6993689.9248549994</c:v>
                </c:pt>
                <c:pt idx="20794">
                  <c:v>6929268.6884670006</c:v>
                </c:pt>
                <c:pt idx="20795">
                  <c:v>6864830.1946489997</c:v>
                </c:pt>
                <c:pt idx="20796">
                  <c:v>6800374.615873999</c:v>
                </c:pt>
                <c:pt idx="20797">
                  <c:v>6735902.1243059998</c:v>
                </c:pt>
                <c:pt idx="20798">
                  <c:v>6671412.8918049997</c:v>
                </c:pt>
                <c:pt idx="20799">
                  <c:v>6606907.0899329996</c:v>
                </c:pt>
                <c:pt idx="20800">
                  <c:v>6542384.889951</c:v>
                </c:pt>
                <c:pt idx="20801">
                  <c:v>6477846.4628300006</c:v>
                </c:pt>
                <c:pt idx="20802">
                  <c:v>6413291.9792490005</c:v>
                </c:pt>
                <c:pt idx="20803">
                  <c:v>6348721.6096009994</c:v>
                </c:pt>
                <c:pt idx="20804">
                  <c:v>6284135.5239939997</c:v>
                </c:pt>
                <c:pt idx="20805">
                  <c:v>6219533.8922569994</c:v>
                </c:pt>
                <c:pt idx="20806">
                  <c:v>6154916.8839400001</c:v>
                </c:pt>
                <c:pt idx="20807">
                  <c:v>6090284.6683210004</c:v>
                </c:pt>
                <c:pt idx="20808">
                  <c:v>6025637.4144069999</c:v>
                </c:pt>
                <c:pt idx="20809">
                  <c:v>5960975.290937</c:v>
                </c:pt>
                <c:pt idx="20810">
                  <c:v>5896298.4663880002</c:v>
                </c:pt>
                <c:pt idx="20811">
                  <c:v>5831607.1089740004</c:v>
                </c:pt>
                <c:pt idx="20812">
                  <c:v>5766901.386651</c:v>
                </c:pt>
                <c:pt idx="20813">
                  <c:v>5702181.4671220006</c:v>
                </c:pt>
                <c:pt idx="20814">
                  <c:v>5637447.5178389996</c:v>
                </c:pt>
                <c:pt idx="20815">
                  <c:v>5572699.7060060007</c:v>
                </c:pt>
                <c:pt idx="20816">
                  <c:v>5507938.1985790003</c:v>
                </c:pt>
                <c:pt idx="20817">
                  <c:v>5443163.1622759998</c:v>
                </c:pt>
                <c:pt idx="20818">
                  <c:v>5378374.7635749998</c:v>
                </c:pt>
                <c:pt idx="20819">
                  <c:v>5313573.168717999</c:v>
                </c:pt>
                <c:pt idx="20820">
                  <c:v>5248758.5437159985</c:v>
                </c:pt>
                <c:pt idx="20821">
                  <c:v>5183931.0543480003</c:v>
                </c:pt>
                <c:pt idx="20822">
                  <c:v>5119090.8661699994</c:v>
                </c:pt>
                <c:pt idx="20823">
                  <c:v>5054238.1445129989</c:v>
                </c:pt>
                <c:pt idx="20824">
                  <c:v>4989373.0544880005</c:v>
                </c:pt>
                <c:pt idx="20825">
                  <c:v>4924495.7609900003</c:v>
                </c:pt>
                <c:pt idx="20826">
                  <c:v>4859606.4286990007</c:v>
                </c:pt>
                <c:pt idx="20827">
                  <c:v>4794705.222085</c:v>
                </c:pt>
                <c:pt idx="20828">
                  <c:v>4729792.3054090003</c:v>
                </c:pt>
                <c:pt idx="20829">
                  <c:v>4664867.8427280001</c:v>
                </c:pt>
                <c:pt idx="20830">
                  <c:v>4599931.9978980003</c:v>
                </c:pt>
                <c:pt idx="20831">
                  <c:v>4534984.9345740005</c:v>
                </c:pt>
                <c:pt idx="20832">
                  <c:v>4470026.8162169987</c:v>
                </c:pt>
                <c:pt idx="20833">
                  <c:v>4405057.8060940001</c:v>
                </c:pt>
                <c:pt idx="20834">
                  <c:v>4340078.0672829989</c:v>
                </c:pt>
                <c:pt idx="20835">
                  <c:v>4275087.7626740001</c:v>
                </c:pt>
                <c:pt idx="20836">
                  <c:v>4210087.0549750002</c:v>
                </c:pt>
                <c:pt idx="20837">
                  <c:v>4145076.1067110002</c:v>
                </c:pt>
                <c:pt idx="20838">
                  <c:v>4080055.0802290002</c:v>
                </c:pt>
                <c:pt idx="20839">
                  <c:v>4015024.1377030001</c:v>
                </c:pt>
                <c:pt idx="20840">
                  <c:v>3949983.4411309999</c:v>
                </c:pt>
                <c:pt idx="20841">
                  <c:v>3884933.1523459996</c:v>
                </c:pt>
                <c:pt idx="20842">
                  <c:v>3819873.4330119994</c:v>
                </c:pt>
                <c:pt idx="20843">
                  <c:v>3754804.444629</c:v>
                </c:pt>
                <c:pt idx="20844">
                  <c:v>3689726.3485380001</c:v>
                </c:pt>
                <c:pt idx="20845">
                  <c:v>3624639.3059219997</c:v>
                </c:pt>
                <c:pt idx="20846">
                  <c:v>3559543.4778080001</c:v>
                </c:pt>
                <c:pt idx="20847">
                  <c:v>3494439.025072</c:v>
                </c:pt>
                <c:pt idx="20848">
                  <c:v>3429326.1084419996</c:v>
                </c:pt>
                <c:pt idx="20849">
                  <c:v>3364204.8884959994</c:v>
                </c:pt>
                <c:pt idx="20850">
                  <c:v>3299075.5256729997</c:v>
                </c:pt>
                <c:pt idx="20851">
                  <c:v>3233938.1802690001</c:v>
                </c:pt>
                <c:pt idx="20852">
                  <c:v>3168793.0124419993</c:v>
                </c:pt>
                <c:pt idx="20853">
                  <c:v>3103640.182215</c:v>
                </c:pt>
                <c:pt idx="20854">
                  <c:v>3038479.8494809996</c:v>
                </c:pt>
                <c:pt idx="20855">
                  <c:v>2973312.1740020001</c:v>
                </c:pt>
                <c:pt idx="20856">
                  <c:v>2908137.3154129991</c:v>
                </c:pt>
                <c:pt idx="20857">
                  <c:v>2842955.4332269998</c:v>
                </c:pt>
                <c:pt idx="20858">
                  <c:v>2777766.6868350003</c:v>
                </c:pt>
                <c:pt idx="20859">
                  <c:v>2712571.23551</c:v>
                </c:pt>
                <c:pt idx="20860">
                  <c:v>2647369.2384099998</c:v>
                </c:pt>
                <c:pt idx="20861">
                  <c:v>2582160.85458</c:v>
                </c:pt>
                <c:pt idx="20862">
                  <c:v>2516946.2429559994</c:v>
                </c:pt>
                <c:pt idx="20863">
                  <c:v>2451725.5623669997</c:v>
                </c:pt>
                <c:pt idx="20864">
                  <c:v>2386498.971537</c:v>
                </c:pt>
                <c:pt idx="20865">
                  <c:v>2321266.6290899999</c:v>
                </c:pt>
                <c:pt idx="20866">
                  <c:v>2256028.693548</c:v>
                </c:pt>
                <c:pt idx="20867">
                  <c:v>2190785.3233419997</c:v>
                </c:pt>
                <c:pt idx="20868">
                  <c:v>2125536.6768060001</c:v>
                </c:pt>
                <c:pt idx="20869">
                  <c:v>2060282.912184</c:v>
                </c:pt>
                <c:pt idx="20870">
                  <c:v>1995024.1876350001</c:v>
                </c:pt>
                <c:pt idx="20871">
                  <c:v>1929760.66123</c:v>
                </c:pt>
                <c:pt idx="20872">
                  <c:v>1864492.4909590001</c:v>
                </c:pt>
                <c:pt idx="20873">
                  <c:v>1799219.834732</c:v>
                </c:pt>
                <c:pt idx="20874">
                  <c:v>1733942.850384</c:v>
                </c:pt>
                <c:pt idx="20875">
                  <c:v>1668661.6956730001</c:v>
                </c:pt>
                <c:pt idx="20876">
                  <c:v>1603376.5282879998</c:v>
                </c:pt>
                <c:pt idx="20877">
                  <c:v>1538087.5058490001</c:v>
                </c:pt>
                <c:pt idx="20878">
                  <c:v>1472794.7859100001</c:v>
                </c:pt>
                <c:pt idx="20879">
                  <c:v>1407498.52596</c:v>
                </c:pt>
                <c:pt idx="20880">
                  <c:v>1342198.8834300002</c:v>
                </c:pt>
                <c:pt idx="20881">
                  <c:v>1276896.0156919998</c:v>
                </c:pt>
                <c:pt idx="20882">
                  <c:v>1211590.0800630001</c:v>
                </c:pt>
                <c:pt idx="20883">
                  <c:v>1146281.2338080001</c:v>
                </c:pt>
                <c:pt idx="20884">
                  <c:v>1080969.6341420002</c:v>
                </c:pt>
                <c:pt idx="20885">
                  <c:v>1015655.4382340001</c:v>
                </c:pt>
                <c:pt idx="20886">
                  <c:v>950338.80320500012</c:v>
                </c:pt>
                <c:pt idx="20887">
                  <c:v>885019.88613999996</c:v>
                </c:pt>
                <c:pt idx="20888">
                  <c:v>819698.84408100008</c:v>
                </c:pt>
                <c:pt idx="20889">
                  <c:v>754375.83403400017</c:v>
                </c:pt>
                <c:pt idx="20890">
                  <c:v>689051.01297299983</c:v>
                </c:pt>
                <c:pt idx="20891">
                  <c:v>623724.53784100001</c:v>
                </c:pt>
                <c:pt idx="20892">
                  <c:v>558396.56555099995</c:v>
                </c:pt>
                <c:pt idx="20893">
                  <c:v>493067.25299199997</c:v>
                </c:pt>
                <c:pt idx="20894">
                  <c:v>427736.75703099999</c:v>
                </c:pt>
                <c:pt idx="20895">
                  <c:v>362405.23451200011</c:v>
                </c:pt>
                <c:pt idx="20896">
                  <c:v>297072.84226300003</c:v>
                </c:pt>
                <c:pt idx="20897">
                  <c:v>231739.73709899999</c:v>
                </c:pt>
                <c:pt idx="20898">
                  <c:v>166406.07582000003</c:v>
                </c:pt>
                <c:pt idx="20899">
                  <c:v>101072.01521699999</c:v>
                </c:pt>
                <c:pt idx="20900">
                  <c:v>35737.712076000003</c:v>
                </c:pt>
                <c:pt idx="20901">
                  <c:v>-29596.676822000001</c:v>
                </c:pt>
                <c:pt idx="20902">
                  <c:v>-94930.994699999981</c:v>
                </c:pt>
                <c:pt idx="20903">
                  <c:v>-160265.084775</c:v>
                </c:pt>
                <c:pt idx="20904">
                  <c:v>-225598.79026400001</c:v>
                </c:pt>
                <c:pt idx="20905">
                  <c:v>-290931.95437599998</c:v>
                </c:pt>
                <c:pt idx="20906">
                  <c:v>-356264.42031100008</c:v>
                </c:pt>
                <c:pt idx="20907">
                  <c:v>-421596.031257</c:v>
                </c:pt>
                <c:pt idx="20908">
                  <c:v>-486926.63038699998</c:v>
                </c:pt>
                <c:pt idx="20909">
                  <c:v>-552256.06085700006</c:v>
                </c:pt>
                <c:pt idx="20910">
                  <c:v>-617584.16580400011</c:v>
                </c:pt>
                <c:pt idx="20911">
                  <c:v>-682910.78834099986</c:v>
                </c:pt>
                <c:pt idx="20912">
                  <c:v>-748235.771557</c:v>
                </c:pt>
                <c:pt idx="20913">
                  <c:v>-813558.95851100003</c:v>
                </c:pt>
                <c:pt idx="20914">
                  <c:v>-878880.19223399996</c:v>
                </c:pt>
                <c:pt idx="20915">
                  <c:v>-944199.31572200009</c:v>
                </c:pt>
                <c:pt idx="20916">
                  <c:v>-1009516.171936</c:v>
                </c:pt>
                <c:pt idx="20917">
                  <c:v>-1074830.6037970001</c:v>
                </c:pt>
                <c:pt idx="20918">
                  <c:v>-1140142.4541849999</c:v>
                </c:pt>
                <c:pt idx="20919">
                  <c:v>-1205451.5659370001</c:v>
                </c:pt>
                <c:pt idx="20920">
                  <c:v>-1270757.7818430001</c:v>
                </c:pt>
                <c:pt idx="20921">
                  <c:v>-1336060.9446409999</c:v>
                </c:pt>
                <c:pt idx="20922">
                  <c:v>-1401360.897021</c:v>
                </c:pt>
                <c:pt idx="20923">
                  <c:v>-1466657.4816159999</c:v>
                </c:pt>
                <c:pt idx="20924">
                  <c:v>-1531950.541</c:v>
                </c:pt>
                <c:pt idx="20925">
                  <c:v>-1597239.9176889998</c:v>
                </c:pt>
                <c:pt idx="20926">
                  <c:v>-1662525.454136</c:v>
                </c:pt>
                <c:pt idx="20927">
                  <c:v>-1727806.992727</c:v>
                </c:pt>
                <c:pt idx="20928">
                  <c:v>-1793084.3757800001</c:v>
                </c:pt>
                <c:pt idx="20929">
                  <c:v>-1858357.445543</c:v>
                </c:pt>
                <c:pt idx="20930">
                  <c:v>-1923626.044189</c:v>
                </c:pt>
                <c:pt idx="20931">
                  <c:v>-1988890.0138160002</c:v>
                </c:pt>
                <c:pt idx="20932">
                  <c:v>-2054149.1964400003</c:v>
                </c:pt>
                <c:pt idx="20933">
                  <c:v>-2119403.4339969996</c:v>
                </c:pt>
                <c:pt idx="20934">
                  <c:v>-2184652.568339</c:v>
                </c:pt>
                <c:pt idx="20935">
                  <c:v>-2249896.4412290002</c:v>
                </c:pt>
                <c:pt idx="20936">
                  <c:v>-2315134.8943399996</c:v>
                </c:pt>
                <c:pt idx="20937">
                  <c:v>-2380367.7692530002</c:v>
                </c:pt>
                <c:pt idx="20938">
                  <c:v>-2445594.9074529996</c:v>
                </c:pt>
                <c:pt idx="20939">
                  <c:v>-2510816.1503260001</c:v>
                </c:pt>
                <c:pt idx="20940">
                  <c:v>-2576031.339155999</c:v>
                </c:pt>
                <c:pt idx="20941">
                  <c:v>-2641240.3151269993</c:v>
                </c:pt>
                <c:pt idx="20942">
                  <c:v>-2706442.9193109996</c:v>
                </c:pt>
                <c:pt idx="20943">
                  <c:v>-2771638.9926739996</c:v>
                </c:pt>
                <c:pt idx="20944">
                  <c:v>-2836828.3760689995</c:v>
                </c:pt>
                <c:pt idx="20945">
                  <c:v>-2902010.9102340001</c:v>
                </c:pt>
                <c:pt idx="20946">
                  <c:v>-2967186.4357889998</c:v>
                </c:pt>
                <c:pt idx="20947">
                  <c:v>-3032354.7932320004</c:v>
                </c:pt>
                <c:pt idx="20948">
                  <c:v>-3097515.8229399994</c:v>
                </c:pt>
                <c:pt idx="20949">
                  <c:v>-3162669.3651629994</c:v>
                </c:pt>
                <c:pt idx="20950">
                  <c:v>-3227815.2600210002</c:v>
                </c:pt>
                <c:pt idx="20951">
                  <c:v>-3292953.3475029999</c:v>
                </c:pt>
                <c:pt idx="20952">
                  <c:v>-3358083.467464</c:v>
                </c:pt>
                <c:pt idx="20953">
                  <c:v>-3423205.4596189996</c:v>
                </c:pt>
                <c:pt idx="20954">
                  <c:v>-3488319.1635460001</c:v>
                </c:pt>
                <c:pt idx="20955">
                  <c:v>-3553424.4186779996</c:v>
                </c:pt>
                <c:pt idx="20956">
                  <c:v>-3618521.0643020002</c:v>
                </c:pt>
                <c:pt idx="20957">
                  <c:v>-3683608.9395549996</c:v>
                </c:pt>
                <c:pt idx="20958">
                  <c:v>-3748687.8834259994</c:v>
                </c:pt>
                <c:pt idx="20959">
                  <c:v>-3813757.7347459998</c:v>
                </c:pt>
                <c:pt idx="20960">
                  <c:v>-3878818.3321889993</c:v>
                </c:pt>
                <c:pt idx="20961">
                  <c:v>-3943869.5142689999</c:v>
                </c:pt>
                <c:pt idx="20962">
                  <c:v>-4008911.119339</c:v>
                </c:pt>
                <c:pt idx="20963">
                  <c:v>-4073942.9855820001</c:v>
                </c:pt>
                <c:pt idx="20964">
                  <c:v>-4138964.951014</c:v>
                </c:pt>
                <c:pt idx="20965">
                  <c:v>-4203976.8534799991</c:v>
                </c:pt>
                <c:pt idx="20966">
                  <c:v>-4268978.5306470003</c:v>
                </c:pt>
                <c:pt idx="20967">
                  <c:v>-4333969.8200079994</c:v>
                </c:pt>
                <c:pt idx="20968">
                  <c:v>-4398950.5588729996</c:v>
                </c:pt>
                <c:pt idx="20969">
                  <c:v>-4463920.5843680007</c:v>
                </c:pt>
                <c:pt idx="20970">
                  <c:v>-4528879.7334340001</c:v>
                </c:pt>
                <c:pt idx="20971">
                  <c:v>-4593827.8428210001</c:v>
                </c:pt>
                <c:pt idx="20972">
                  <c:v>-4658764.7490879996</c:v>
                </c:pt>
                <c:pt idx="20973">
                  <c:v>-4723690.2885950012</c:v>
                </c:pt>
                <c:pt idx="20974">
                  <c:v>-4788604.2975080004</c:v>
                </c:pt>
                <c:pt idx="20975">
                  <c:v>-4853506.611787999</c:v>
                </c:pt>
                <c:pt idx="20976">
                  <c:v>-4918397.0671929996</c:v>
                </c:pt>
                <c:pt idx="20977">
                  <c:v>-4983275.4992729994</c:v>
                </c:pt>
                <c:pt idx="20978">
                  <c:v>-5048141.7433680007</c:v>
                </c:pt>
                <c:pt idx="20979">
                  <c:v>-5112995.6346039996</c:v>
                </c:pt>
                <c:pt idx="20980">
                  <c:v>-5177837.00789</c:v>
                </c:pt>
                <c:pt idx="20981">
                  <c:v>-5242665.6979139997</c:v>
                </c:pt>
                <c:pt idx="20982">
                  <c:v>-5307481.539144</c:v>
                </c:pt>
                <c:pt idx="20983">
                  <c:v>-5372284.3658209993</c:v>
                </c:pt>
                <c:pt idx="20984">
                  <c:v>-5437074.0119550014</c:v>
                </c:pt>
                <c:pt idx="20985">
                  <c:v>-5501850.3113280004</c:v>
                </c:pt>
                <c:pt idx="20986">
                  <c:v>-5566613.0974810002</c:v>
                </c:pt>
                <c:pt idx="20987">
                  <c:v>-5631362.2037229994</c:v>
                </c:pt>
                <c:pt idx="20988">
                  <c:v>-5696097.4631169988</c:v>
                </c:pt>
                <c:pt idx="20989">
                  <c:v>-5760818.7084840005</c:v>
                </c:pt>
                <c:pt idx="20990">
                  <c:v>-5825525.7723950017</c:v>
                </c:pt>
                <c:pt idx="20991">
                  <c:v>-5890218.4871710008</c:v>
                </c:pt>
                <c:pt idx="20992">
                  <c:v>-5954896.6848799996</c:v>
                </c:pt>
                <c:pt idx="20993">
                  <c:v>-6019560.1973319994</c:v>
                </c:pt>
                <c:pt idx="20994">
                  <c:v>-6084208.8560739998</c:v>
                </c:pt>
                <c:pt idx="20995">
                  <c:v>-6148842.4923940012</c:v>
                </c:pt>
                <c:pt idx="20996">
                  <c:v>-6213460.9373080013</c:v>
                </c:pt>
                <c:pt idx="20997">
                  <c:v>-6278064.0215660008</c:v>
                </c:pt>
                <c:pt idx="20998">
                  <c:v>-6342651.575642</c:v>
                </c:pt>
                <c:pt idx="20999">
                  <c:v>-6407223.4297339991</c:v>
                </c:pt>
                <c:pt idx="21000">
                  <c:v>-6471779.4137599999</c:v>
                </c:pt>
                <c:pt idx="21001">
                  <c:v>-6536319.3573540002</c:v>
                </c:pt>
                <c:pt idx="21002">
                  <c:v>-6600843.0898629995</c:v>
                </c:pt>
                <c:pt idx="21003">
                  <c:v>-6665350.4403460016</c:v>
                </c:pt>
                <c:pt idx="21004">
                  <c:v>-6729841.2375680013</c:v>
                </c:pt>
                <c:pt idx="21005">
                  <c:v>-6794315.3099950003</c:v>
                </c:pt>
                <c:pt idx="21006">
                  <c:v>-6858772.4857960008</c:v>
                </c:pt>
                <c:pt idx="21007">
                  <c:v>-6923212.5928349998</c:v>
                </c:pt>
                <c:pt idx="21008">
                  <c:v>-6987635.4586690012</c:v>
                </c:pt>
                <c:pt idx="21009">
                  <c:v>-7052040.9105460001</c:v>
                </c:pt>
                <c:pt idx="21010">
                  <c:v>-7116428.7753980011</c:v>
                </c:pt>
                <c:pt idx="21011">
                  <c:v>-7180798.8798419992</c:v>
                </c:pt>
                <c:pt idx="21012">
                  <c:v>-7245151.0501739997</c:v>
                </c:pt>
                <c:pt idx="21013">
                  <c:v>-7309485.1123640006</c:v>
                </c:pt>
                <c:pt idx="21014">
                  <c:v>-7373800.8920590002</c:v>
                </c:pt>
                <c:pt idx="21015">
                  <c:v>-7438098.2145690005</c:v>
                </c:pt>
                <c:pt idx="21016">
                  <c:v>-7502376.9048739998</c:v>
                </c:pt>
                <c:pt idx="21017">
                  <c:v>-7566636.7876129998</c:v>
                </c:pt>
                <c:pt idx="21018">
                  <c:v>-7630877.6870859992</c:v>
                </c:pt>
                <c:pt idx="21019">
                  <c:v>-7695099.4272450004</c:v>
                </c:pt>
                <c:pt idx="21020">
                  <c:v>-7759301.8316940004</c:v>
                </c:pt>
                <c:pt idx="21021">
                  <c:v>-7823484.7236849992</c:v>
                </c:pt>
                <c:pt idx="21022">
                  <c:v>-7887647.9261139994</c:v>
                </c:pt>
                <c:pt idx="21023">
                  <c:v>-7951791.2615169995</c:v>
                </c:pt>
                <c:pt idx="21024">
                  <c:v>-8015914.5520660002</c:v>
                </c:pt>
                <c:pt idx="21025">
                  <c:v>-8080017.6195669994</c:v>
                </c:pt>
                <c:pt idx="21026">
                  <c:v>-8144100.2854530001</c:v>
                </c:pt>
                <c:pt idx="21027">
                  <c:v>-8208162.3707849998</c:v>
                </c:pt>
                <c:pt idx="21028">
                  <c:v>-8272203.6962449998</c:v>
                </c:pt>
                <c:pt idx="21029">
                  <c:v>-8336224.0821320005</c:v>
                </c:pt>
                <c:pt idx="21030">
                  <c:v>-8400223.3483589981</c:v>
                </c:pt>
                <c:pt idx="21031">
                  <c:v>-8464201.3144520018</c:v>
                </c:pt>
                <c:pt idx="21032">
                  <c:v>-8528157.7995399982</c:v>
                </c:pt>
                <c:pt idx="21033">
                  <c:v>-8592092.6223569978</c:v>
                </c:pt>
                <c:pt idx="21034">
                  <c:v>-8656005.6012359988</c:v>
                </c:pt>
                <c:pt idx="21035">
                  <c:v>-8719896.5541040003</c:v>
                </c:pt>
                <c:pt idx="21036">
                  <c:v>-8783765.2984779961</c:v>
                </c:pt>
                <c:pt idx="21037">
                  <c:v>-8847611.651465999</c:v>
                </c:pt>
                <c:pt idx="21038">
                  <c:v>-8911435.4297540002</c:v>
                </c:pt>
                <c:pt idx="21039">
                  <c:v>-8975236.4496119991</c:v>
                </c:pt>
                <c:pt idx="21040">
                  <c:v>-9039014.5268830005</c:v>
                </c:pt>
                <c:pt idx="21041">
                  <c:v>-9102769.4769809991</c:v>
                </c:pt>
                <c:pt idx="21042">
                  <c:v>-9166501.1148879994</c:v>
                </c:pt>
                <c:pt idx="21043">
                  <c:v>-9230209.2551489994</c:v>
                </c:pt>
                <c:pt idx="21044">
                  <c:v>-9293893.7118679974</c:v>
                </c:pt>
                <c:pt idx="21045">
                  <c:v>-9357554.2987039983</c:v>
                </c:pt>
                <c:pt idx="21046">
                  <c:v>-9421190.8288669977</c:v>
                </c:pt>
                <c:pt idx="21047">
                  <c:v>-9484803.1151139997</c:v>
                </c:pt>
                <c:pt idx="21048">
                  <c:v>-9548390.9697440006</c:v>
                </c:pt>
                <c:pt idx="21049">
                  <c:v>-9611954.2045949958</c:v>
                </c:pt>
                <c:pt idx="21050">
                  <c:v>-9675492.6310389973</c:v>
                </c:pt>
                <c:pt idx="21051">
                  <c:v>-9739006.0599770006</c:v>
                </c:pt>
                <c:pt idx="21052">
                  <c:v>-9802494.3018360008</c:v>
                </c:pt>
                <c:pt idx="21053">
                  <c:v>-9865957.1665669959</c:v>
                </c:pt>
                <c:pt idx="21054">
                  <c:v>-9929394.4636330027</c:v>
                </c:pt>
                <c:pt idx="21055">
                  <c:v>-9992806.0020150002</c:v>
                </c:pt>
                <c:pt idx="21056">
                  <c:v>-10056191.590198001</c:v>
                </c:pt>
                <c:pt idx="21057">
                  <c:v>-10119551.036173997</c:v>
                </c:pt>
                <c:pt idx="21058">
                  <c:v>-10182884.147431996</c:v>
                </c:pt>
                <c:pt idx="21059">
                  <c:v>-10246190.730959</c:v>
                </c:pt>
                <c:pt idx="21060">
                  <c:v>-10309470.59323</c:v>
                </c:pt>
                <c:pt idx="21061">
                  <c:v>-10372723.540205998</c:v>
                </c:pt>
                <c:pt idx="21062">
                  <c:v>-10435949.377333</c:v>
                </c:pt>
                <c:pt idx="21063">
                  <c:v>-10499147.909530001</c:v>
                </c:pt>
                <c:pt idx="21064">
                  <c:v>-10562318.941190001</c:v>
                </c:pt>
                <c:pt idx="21065">
                  <c:v>-10625462.276173998</c:v>
                </c:pt>
                <c:pt idx="21066">
                  <c:v>-10688577.717805998</c:v>
                </c:pt>
                <c:pt idx="21067">
                  <c:v>-10751665.068869</c:v>
                </c:pt>
                <c:pt idx="21068">
                  <c:v>-10814724.131597996</c:v>
                </c:pt>
                <c:pt idx="21069">
                  <c:v>-10877754.707679</c:v>
                </c:pt>
                <c:pt idx="21070">
                  <c:v>-10940756.598239997</c:v>
                </c:pt>
                <c:pt idx="21071">
                  <c:v>-11003729.603852002</c:v>
                </c:pt>
                <c:pt idx="21072">
                  <c:v>-11066673.524517</c:v>
                </c:pt>
                <c:pt idx="21073">
                  <c:v>-11129588.159669003</c:v>
                </c:pt>
                <c:pt idx="21074">
                  <c:v>-11192473.308165997</c:v>
                </c:pt>
                <c:pt idx="21075">
                  <c:v>-11255328.768286997</c:v>
                </c:pt>
                <c:pt idx="21076">
                  <c:v>-11318154.337723</c:v>
                </c:pt>
                <c:pt idx="21077">
                  <c:v>-11380949.813579002</c:v>
                </c:pt>
                <c:pt idx="21078">
                  <c:v>-11443714.992363</c:v>
                </c:pt>
                <c:pt idx="21079">
                  <c:v>-11506449.669983001</c:v>
                </c:pt>
                <c:pt idx="21080">
                  <c:v>-11569153.641742</c:v>
                </c:pt>
                <c:pt idx="21081">
                  <c:v>-11631826.702331997</c:v>
                </c:pt>
                <c:pt idx="21082">
                  <c:v>-11694468.645832</c:v>
                </c:pt>
                <c:pt idx="21083">
                  <c:v>-11757079.265697002</c:v>
                </c:pt>
                <c:pt idx="21084">
                  <c:v>-11819658.354760002</c:v>
                </c:pt>
                <c:pt idx="21085">
                  <c:v>-11882205.705219002</c:v>
                </c:pt>
                <c:pt idx="21086">
                  <c:v>-11944721.108638</c:v>
                </c:pt>
                <c:pt idx="21087">
                  <c:v>-12007204.355939005</c:v>
                </c:pt>
                <c:pt idx="21088">
                  <c:v>-12069655.237395996</c:v>
                </c:pt>
                <c:pt idx="21089">
                  <c:v>-12132073.542632002</c:v>
                </c:pt>
                <c:pt idx="21090">
                  <c:v>-12194459.060610002</c:v>
                </c:pt>
                <c:pt idx="21091">
                  <c:v>-12256811.579631999</c:v>
                </c:pt>
                <c:pt idx="21092">
                  <c:v>-12319130.887328997</c:v>
                </c:pt>
                <c:pt idx="21093">
                  <c:v>-12381416.770659002</c:v>
                </c:pt>
                <c:pt idx="21094">
                  <c:v>-12443669.015898</c:v>
                </c:pt>
                <c:pt idx="21095">
                  <c:v>-12505887.408639003</c:v>
                </c:pt>
                <c:pt idx="21096">
                  <c:v>-12568071.73378</c:v>
                </c:pt>
                <c:pt idx="21097">
                  <c:v>-12630221.775524998</c:v>
                </c:pt>
                <c:pt idx="21098">
                  <c:v>-12692337.317373998</c:v>
                </c:pt>
                <c:pt idx="21099">
                  <c:v>-12754418.142116997</c:v>
                </c:pt>
                <c:pt idx="21100">
                  <c:v>-12816464.031831</c:v>
                </c:pt>
                <c:pt idx="21101">
                  <c:v>-12878474.767873</c:v>
                </c:pt>
                <c:pt idx="21102">
                  <c:v>-12940450.130872</c:v>
                </c:pt>
                <c:pt idx="21103">
                  <c:v>-13002389.900725</c:v>
                </c:pt>
                <c:pt idx="21104">
                  <c:v>-13064293.856590997</c:v>
                </c:pt>
                <c:pt idx="21105">
                  <c:v>-13126161.776884997</c:v>
                </c:pt>
                <c:pt idx="21106">
                  <c:v>-13187993.439270001</c:v>
                </c:pt>
                <c:pt idx="21107">
                  <c:v>-13249788.620654</c:v>
                </c:pt>
                <c:pt idx="21108">
                  <c:v>-13311547.097181</c:v>
                </c:pt>
                <c:pt idx="21109">
                  <c:v>-13373268.644226998</c:v>
                </c:pt>
                <c:pt idx="21110">
                  <c:v>-13434953.036389997</c:v>
                </c:pt>
                <c:pt idx="21111">
                  <c:v>-13496600.047488999</c:v>
                </c:pt>
                <c:pt idx="21112">
                  <c:v>-13558209.450553002</c:v>
                </c:pt>
                <c:pt idx="21113">
                  <c:v>-13619781.017818</c:v>
                </c:pt>
                <c:pt idx="21114">
                  <c:v>-13681314.520718003</c:v>
                </c:pt>
                <c:pt idx="21115">
                  <c:v>-13742809.729878997</c:v>
                </c:pt>
                <c:pt idx="21116">
                  <c:v>-13804266.415113002</c:v>
                </c:pt>
                <c:pt idx="21117">
                  <c:v>-13865684.345411003</c:v>
                </c:pt>
                <c:pt idx="21118">
                  <c:v>-13927063.288938001</c:v>
                </c:pt>
                <c:pt idx="21119">
                  <c:v>-13988403.013023</c:v>
                </c:pt>
                <c:pt idx="21120">
                  <c:v>-14049703.284155</c:v>
                </c:pt>
                <c:pt idx="21121">
                  <c:v>-14110963.867974</c:v>
                </c:pt>
                <c:pt idx="21122">
                  <c:v>-14172184.529264998</c:v>
                </c:pt>
                <c:pt idx="21123">
                  <c:v>-14233365.031954</c:v>
                </c:pt>
                <c:pt idx="21124">
                  <c:v>-14294505.139095996</c:v>
                </c:pt>
                <c:pt idx="21125">
                  <c:v>-14355604.612869</c:v>
                </c:pt>
                <c:pt idx="21126">
                  <c:v>-14416663.214570997</c:v>
                </c:pt>
                <c:pt idx="21127">
                  <c:v>-14477680.704608999</c:v>
                </c:pt>
                <c:pt idx="21128">
                  <c:v>-14538656.842491997</c:v>
                </c:pt>
                <c:pt idx="21129">
                  <c:v>-14599591.386824001</c:v>
                </c:pt>
                <c:pt idx="21130">
                  <c:v>-14660484.095298</c:v>
                </c:pt>
                <c:pt idx="21131">
                  <c:v>-14721334.724687999</c:v>
                </c:pt>
                <c:pt idx="21132">
                  <c:v>-14782143.03084</c:v>
                </c:pt>
                <c:pt idx="21133">
                  <c:v>-14842908.768666998</c:v>
                </c:pt>
                <c:pt idx="21134">
                  <c:v>-14903631.69214</c:v>
                </c:pt>
                <c:pt idx="21135">
                  <c:v>-14964311.554277999</c:v>
                </c:pt>
                <c:pt idx="21136">
                  <c:v>-15024948.107147001</c:v>
                </c:pt>
                <c:pt idx="21137">
                  <c:v>-15085541.101844</c:v>
                </c:pt>
                <c:pt idx="21138">
                  <c:v>-15146090.288495999</c:v>
                </c:pt>
                <c:pt idx="21139">
                  <c:v>-15206595.416247001</c:v>
                </c:pt>
                <c:pt idx="21140">
                  <c:v>-15267056.233254001</c:v>
                </c:pt>
                <c:pt idx="21141">
                  <c:v>-15327472.486677</c:v>
                </c:pt>
                <c:pt idx="21142">
                  <c:v>-15387843.922669999</c:v>
                </c:pt>
                <c:pt idx="21143">
                  <c:v>-15448170.286374995</c:v>
                </c:pt>
                <c:pt idx="21144">
                  <c:v>-15508451.321914</c:v>
                </c:pt>
                <c:pt idx="21145">
                  <c:v>-15568686.772376997</c:v>
                </c:pt>
                <c:pt idx="21146">
                  <c:v>-15628876.379817002</c:v>
                </c:pt>
                <c:pt idx="21147">
                  <c:v>-15689019.885242002</c:v>
                </c:pt>
                <c:pt idx="21148">
                  <c:v>-15749117.028604001</c:v>
                </c:pt>
                <c:pt idx="21149">
                  <c:v>-15809167.548791001</c:v>
                </c:pt>
                <c:pt idx="21150">
                  <c:v>-15869171.18362</c:v>
                </c:pt>
                <c:pt idx="21151">
                  <c:v>-15929127.669826997</c:v>
                </c:pt>
                <c:pt idx="21152">
                  <c:v>-15989036.743058</c:v>
                </c:pt>
                <c:pt idx="21153">
                  <c:v>-16048898.137862001</c:v>
                </c:pt>
                <c:pt idx="21154">
                  <c:v>-16108711.587678</c:v>
                </c:pt>
                <c:pt idx="21155">
                  <c:v>-16168476.824831001</c:v>
                </c:pt>
                <c:pt idx="21156">
                  <c:v>-16228193.580519</c:v>
                </c:pt>
                <c:pt idx="21157">
                  <c:v>-16287861.584805002</c:v>
                </c:pt>
                <c:pt idx="21158">
                  <c:v>-16347480.566610999</c:v>
                </c:pt>
                <c:pt idx="21159">
                  <c:v>-16407050.253701001</c:v>
                </c:pt>
                <c:pt idx="21160">
                  <c:v>-16466570.372680001</c:v>
                </c:pt>
                <c:pt idx="21161">
                  <c:v>-16526040.648978001</c:v>
                </c:pt>
                <c:pt idx="21162">
                  <c:v>-16585460.806845</c:v>
                </c:pt>
                <c:pt idx="21163">
                  <c:v>-16644830.56934</c:v>
                </c:pt>
                <c:pt idx="21164">
                  <c:v>-16704149.658318</c:v>
                </c:pt>
                <c:pt idx="21165">
                  <c:v>-16763417.794423997</c:v>
                </c:pt>
                <c:pt idx="21166">
                  <c:v>-16822634.697083998</c:v>
                </c:pt>
                <c:pt idx="21167">
                  <c:v>-16881800.084489997</c:v>
                </c:pt>
                <c:pt idx="21168">
                  <c:v>-16940913.673593</c:v>
                </c:pt>
                <c:pt idx="21169">
                  <c:v>-16999975.180094</c:v>
                </c:pt>
                <c:pt idx="21170">
                  <c:v>-17058984.318432003</c:v>
                </c:pt>
                <c:pt idx="21171">
                  <c:v>-17117940.801772997</c:v>
                </c:pt>
                <c:pt idx="21172">
                  <c:v>-17176844.342000999</c:v>
                </c:pt>
                <c:pt idx="21173">
                  <c:v>-17235694.649705</c:v>
                </c:pt>
                <c:pt idx="21174">
                  <c:v>-17294491.434174001</c:v>
                </c:pt>
                <c:pt idx="21175">
                  <c:v>-17353234.403377995</c:v>
                </c:pt>
                <c:pt idx="21176">
                  <c:v>-17411923.263964996</c:v>
                </c:pt>
                <c:pt idx="21177">
                  <c:v>-17470557.721242998</c:v>
                </c:pt>
                <c:pt idx="21178">
                  <c:v>-17529137.479176</c:v>
                </c:pt>
                <c:pt idx="21179">
                  <c:v>-17587662.240366999</c:v>
                </c:pt>
                <c:pt idx="21180">
                  <c:v>-17646131.706048995</c:v>
                </c:pt>
                <c:pt idx="21181">
                  <c:v>-17704545.576074999</c:v>
                </c:pt>
                <c:pt idx="21182">
                  <c:v>-17762903.548903</c:v>
                </c:pt>
                <c:pt idx="21183">
                  <c:v>-17821205.321589001</c:v>
                </c:pt>
                <c:pt idx="21184">
                  <c:v>-17879450.589770995</c:v>
                </c:pt>
                <c:pt idx="21185">
                  <c:v>-17937639.047659997</c:v>
                </c:pt>
                <c:pt idx="21186">
                  <c:v>-17995770.388025999</c:v>
                </c:pt>
                <c:pt idx="21187">
                  <c:v>-18053844.302187003</c:v>
                </c:pt>
                <c:pt idx="21188">
                  <c:v>-18111860.479999997</c:v>
                </c:pt>
                <c:pt idx="21189">
                  <c:v>-18169818.609840997</c:v>
                </c:pt>
                <c:pt idx="21190">
                  <c:v>-18227718.378601</c:v>
                </c:pt>
                <c:pt idx="21191">
                  <c:v>-18285559.471666995</c:v>
                </c:pt>
                <c:pt idx="21192">
                  <c:v>-18343341.572914999</c:v>
                </c:pt>
                <c:pt idx="21193">
                  <c:v>-18401064.364692997</c:v>
                </c:pt>
                <c:pt idx="21194">
                  <c:v>-18458727.527807996</c:v>
                </c:pt>
                <c:pt idx="21195">
                  <c:v>-18516330.741516996</c:v>
                </c:pt>
                <c:pt idx="21196">
                  <c:v>-18573873.683510996</c:v>
                </c:pt>
                <c:pt idx="21197">
                  <c:v>-18631356.029902</c:v>
                </c:pt>
                <c:pt idx="21198">
                  <c:v>-18688777.455208994</c:v>
                </c:pt>
                <c:pt idx="21199">
                  <c:v>-18746137.632348001</c:v>
                </c:pt>
                <c:pt idx="21200">
                  <c:v>-18803436.232612997</c:v>
                </c:pt>
                <c:pt idx="21201">
                  <c:v>-18860672.925666995</c:v>
                </c:pt>
                <c:pt idx="21202">
                  <c:v>-18917847.379525002</c:v>
                </c:pt>
                <c:pt idx="21203">
                  <c:v>-18974959.260542002</c:v>
                </c:pt>
                <c:pt idx="21204">
                  <c:v>-19032008.233397</c:v>
                </c:pt>
                <c:pt idx="21205">
                  <c:v>-19088993.961081997</c:v>
                </c:pt>
                <c:pt idx="21206">
                  <c:v>-19145916.104883</c:v>
                </c:pt>
                <c:pt idx="21207">
                  <c:v>-19202774.324368</c:v>
                </c:pt>
                <c:pt idx="21208">
                  <c:v>-19259568.277372997</c:v>
                </c:pt>
                <c:pt idx="21209">
                  <c:v>-19316297.619985003</c:v>
                </c:pt>
                <c:pt idx="21210">
                  <c:v>-19372962.006530005</c:v>
                </c:pt>
                <c:pt idx="21211">
                  <c:v>-19429561.089554001</c:v>
                </c:pt>
                <c:pt idx="21212">
                  <c:v>-19486094.519810997</c:v>
                </c:pt>
                <c:pt idx="21213">
                  <c:v>-19542561.946243998</c:v>
                </c:pt>
                <c:pt idx="21214">
                  <c:v>-19598963.015974998</c:v>
                </c:pt>
                <c:pt idx="21215">
                  <c:v>-19655297.374281999</c:v>
                </c:pt>
                <c:pt idx="21216">
                  <c:v>-19711564.664590001</c:v>
                </c:pt>
                <c:pt idx="21217">
                  <c:v>-19767764.528448995</c:v>
                </c:pt>
                <c:pt idx="21218">
                  <c:v>-19823896.605521999</c:v>
                </c:pt>
                <c:pt idx="21219">
                  <c:v>-19879960.533567999</c:v>
                </c:pt>
                <c:pt idx="21220">
                  <c:v>-19935955.948420998</c:v>
                </c:pt>
                <c:pt idx="21221">
                  <c:v>-19991882.483979996</c:v>
                </c:pt>
                <c:pt idx="21222">
                  <c:v>-20047739.772187002</c:v>
                </c:pt>
                <c:pt idx="21223">
                  <c:v>-20103527.443011992</c:v>
                </c:pt>
                <c:pt idx="21224">
                  <c:v>-20159245.124434005</c:v>
                </c:pt>
                <c:pt idx="21225">
                  <c:v>-20214892.442426</c:v>
                </c:pt>
                <c:pt idx="21226">
                  <c:v>-20270469.020936001</c:v>
                </c:pt>
                <c:pt idx="21227">
                  <c:v>-20325974.481869992</c:v>
                </c:pt>
                <c:pt idx="21228">
                  <c:v>-20381408.445070993</c:v>
                </c:pt>
                <c:pt idx="21229">
                  <c:v>-20436770.528305005</c:v>
                </c:pt>
                <c:pt idx="21230">
                  <c:v>-20492060.347238995</c:v>
                </c:pt>
                <c:pt idx="21231">
                  <c:v>-20547277.515425999</c:v>
                </c:pt>
                <c:pt idx="21232">
                  <c:v>-20602421.644281998</c:v>
                </c:pt>
                <c:pt idx="21233">
                  <c:v>-20657492.343069997</c:v>
                </c:pt>
                <c:pt idx="21234">
                  <c:v>-20712489.218880001</c:v>
                </c:pt>
                <c:pt idx="21235">
                  <c:v>-20767411.87661</c:v>
                </c:pt>
                <c:pt idx="21236">
                  <c:v>-20822259.918946005</c:v>
                </c:pt>
                <c:pt idx="21237">
                  <c:v>-20877032.946341995</c:v>
                </c:pt>
                <c:pt idx="21238">
                  <c:v>-20931730.556998</c:v>
                </c:pt>
                <c:pt idx="21239">
                  <c:v>-20986352.346844997</c:v>
                </c:pt>
                <c:pt idx="21240">
                  <c:v>-21040897.909519002</c:v>
                </c:pt>
                <c:pt idx="21241">
                  <c:v>-21095366.836345002</c:v>
                </c:pt>
                <c:pt idx="21242">
                  <c:v>-21149758.716311</c:v>
                </c:pt>
                <c:pt idx="21243">
                  <c:v>-21204073.136053003</c:v>
                </c:pt>
                <c:pt idx="21244">
                  <c:v>-21258309.679825999</c:v>
                </c:pt>
                <c:pt idx="21245">
                  <c:v>-21312467.929490995</c:v>
                </c:pt>
                <c:pt idx="21246">
                  <c:v>-21366547.464485995</c:v>
                </c:pt>
                <c:pt idx="21247">
                  <c:v>-21420547.861806996</c:v>
                </c:pt>
                <c:pt idx="21248">
                  <c:v>-21474468.695985999</c:v>
                </c:pt>
                <c:pt idx="21249">
                  <c:v>-21528309.539069999</c:v>
                </c:pt>
                <c:pt idx="21250">
                  <c:v>-21582069.960590996</c:v>
                </c:pt>
                <c:pt idx="21251">
                  <c:v>-21635749.527553</c:v>
                </c:pt>
                <c:pt idx="21252">
                  <c:v>-21689347.804400001</c:v>
                </c:pt>
                <c:pt idx="21253">
                  <c:v>-21742864.352999005</c:v>
                </c:pt>
                <c:pt idx="21254">
                  <c:v>-21796298.732609998</c:v>
                </c:pt>
                <c:pt idx="21255">
                  <c:v>-21849650.499868996</c:v>
                </c:pt>
                <c:pt idx="21256">
                  <c:v>-21902919.208756004</c:v>
                </c:pt>
                <c:pt idx="21257">
                  <c:v>-21956104.410576999</c:v>
                </c:pt>
                <c:pt idx="21258">
                  <c:v>-22009205.653933998</c:v>
                </c:pt>
                <c:pt idx="21259">
                  <c:v>-22062222.484701995</c:v>
                </c:pt>
                <c:pt idx="21260">
                  <c:v>-22115154.446005002</c:v>
                </c:pt>
                <c:pt idx="21261">
                  <c:v>-22168001.078188002</c:v>
                </c:pt>
                <c:pt idx="21262">
                  <c:v>-22220761.918790001</c:v>
                </c:pt>
                <c:pt idx="21263">
                  <c:v>-22273436.502521999</c:v>
                </c:pt>
                <c:pt idx="21264">
                  <c:v>-22326024.361234002</c:v>
                </c:pt>
                <c:pt idx="21265">
                  <c:v>-22378525.023893997</c:v>
                </c:pt>
                <c:pt idx="21266">
                  <c:v>-22430938.016557004</c:v>
                </c:pt>
                <c:pt idx="21267">
                  <c:v>-22483262.862339001</c:v>
                </c:pt>
                <c:pt idx="21268">
                  <c:v>-22535499.081387997</c:v>
                </c:pt>
                <c:pt idx="21269">
                  <c:v>-22587646.190857999</c:v>
                </c:pt>
                <c:pt idx="21270">
                  <c:v>-22639703.704874996</c:v>
                </c:pt>
                <c:pt idx="21271">
                  <c:v>-22691671.134515002</c:v>
                </c:pt>
                <c:pt idx="21272">
                  <c:v>-22743547.987769995</c:v>
                </c:pt>
                <c:pt idx="21273">
                  <c:v>-22795333.769521002</c:v>
                </c:pt>
                <c:pt idx="21274">
                  <c:v>-22847027.981506996</c:v>
                </c:pt>
                <c:pt idx="21275">
                  <c:v>-22898630.122292001</c:v>
                </c:pt>
                <c:pt idx="21276">
                  <c:v>-22950139.687239997</c:v>
                </c:pt>
                <c:pt idx="21277">
                  <c:v>-23001556.168480001</c:v>
                </c:pt>
                <c:pt idx="21278">
                  <c:v>-23052879.054872997</c:v>
                </c:pt>
                <c:pt idx="21279">
                  <c:v>-23104107.831987001</c:v>
                </c:pt>
                <c:pt idx="21280">
                  <c:v>-23155241.982056998</c:v>
                </c:pt>
                <c:pt idx="21281">
                  <c:v>-23206280.983956996</c:v>
                </c:pt>
                <c:pt idx="21282">
                  <c:v>-23257224.313167002</c:v>
                </c:pt>
                <c:pt idx="21283">
                  <c:v>-23308071.441736996</c:v>
                </c:pt>
                <c:pt idx="21284">
                  <c:v>-23358821.838256005</c:v>
                </c:pt>
                <c:pt idx="21285">
                  <c:v>-23409474.967817992</c:v>
                </c:pt>
                <c:pt idx="21286">
                  <c:v>-23460030.291982997</c:v>
                </c:pt>
                <c:pt idx="21287">
                  <c:v>-23510487.268747997</c:v>
                </c:pt>
                <c:pt idx="21288">
                  <c:v>-23560845.352508001</c:v>
                </c:pt>
                <c:pt idx="21289">
                  <c:v>-23611103.99402</c:v>
                </c:pt>
                <c:pt idx="21290">
                  <c:v>-23661262.640369006</c:v>
                </c:pt>
                <c:pt idx="21291">
                  <c:v>-23711320.734930001</c:v>
                </c:pt>
                <c:pt idx="21292">
                  <c:v>-23761277.717328999</c:v>
                </c:pt>
                <c:pt idx="21293">
                  <c:v>-23811133.023409002</c:v>
                </c:pt>
                <c:pt idx="21294">
                  <c:v>-23860886.085189</c:v>
                </c:pt>
                <c:pt idx="21295">
                  <c:v>-23910536.330827001</c:v>
                </c:pt>
                <c:pt idx="21296">
                  <c:v>-23960083.184579998</c:v>
                </c:pt>
                <c:pt idx="21297">
                  <c:v>-24009526.066764001</c:v>
                </c:pt>
                <c:pt idx="21298">
                  <c:v>-24058864.393716</c:v>
                </c:pt>
                <c:pt idx="21299">
                  <c:v>-24108097.577750999</c:v>
                </c:pt>
                <c:pt idx="21300">
                  <c:v>-24157225.027123</c:v>
                </c:pt>
                <c:pt idx="21301">
                  <c:v>-24206246.145980999</c:v>
                </c:pt>
                <c:pt idx="21302">
                  <c:v>-24255160.334330004</c:v>
                </c:pt>
                <c:pt idx="21303">
                  <c:v>-24303966.987985995</c:v>
                </c:pt>
                <c:pt idx="21304">
                  <c:v>-24352665.498532001</c:v>
                </c:pt>
                <c:pt idx="21305">
                  <c:v>-24401255.253276996</c:v>
                </c:pt>
                <c:pt idx="21306">
                  <c:v>-24449735.635210998</c:v>
                </c:pt>
                <c:pt idx="21307">
                  <c:v>-24498106.022957999</c:v>
                </c:pt>
                <c:pt idx="21308">
                  <c:v>-24546365.790732998</c:v>
                </c:pt>
                <c:pt idx="21309">
                  <c:v>-24594514.308293</c:v>
                </c:pt>
                <c:pt idx="21310">
                  <c:v>-24642550.940893997</c:v>
                </c:pt>
                <c:pt idx="21311">
                  <c:v>-24690475.049240995</c:v>
                </c:pt>
                <c:pt idx="21312">
                  <c:v>-24738285.989441991</c:v>
                </c:pt>
                <c:pt idx="21313">
                  <c:v>-24785983.112958003</c:v>
                </c:pt>
                <c:pt idx="21314">
                  <c:v>-24833565.766553</c:v>
                </c:pt>
                <c:pt idx="21315">
                  <c:v>-24881033.292247996</c:v>
                </c:pt>
                <c:pt idx="21316">
                  <c:v>-24928385.027264997</c:v>
                </c:pt>
                <c:pt idx="21317">
                  <c:v>-24975620.303982001</c:v>
                </c:pt>
                <c:pt idx="21318">
                  <c:v>-25022738.449874993</c:v>
                </c:pt>
                <c:pt idx="21319">
                  <c:v>-25069738.787471991</c:v>
                </c:pt>
                <c:pt idx="21320">
                  <c:v>-25116620.634293001</c:v>
                </c:pt>
                <c:pt idx="21321">
                  <c:v>-25163383.302802</c:v>
                </c:pt>
                <c:pt idx="21322">
                  <c:v>-25210026.100347001</c:v>
                </c:pt>
                <c:pt idx="21323">
                  <c:v>-25256548.329110999</c:v>
                </c:pt>
                <c:pt idx="21324">
                  <c:v>-25302949.286048997</c:v>
                </c:pt>
                <c:pt idx="21325">
                  <c:v>-25349228.262836002</c:v>
                </c:pt>
                <c:pt idx="21326">
                  <c:v>-25395384.545807995</c:v>
                </c:pt>
                <c:pt idx="21327">
                  <c:v>-25441417.415899996</c:v>
                </c:pt>
                <c:pt idx="21328">
                  <c:v>-25487326.148595005</c:v>
                </c:pt>
                <c:pt idx="21329">
                  <c:v>-25533110.013854001</c:v>
                </c:pt>
                <c:pt idx="21330">
                  <c:v>-25578768.276062999</c:v>
                </c:pt>
                <c:pt idx="21331">
                  <c:v>-25624300.193968002</c:v>
                </c:pt>
                <c:pt idx="21332">
                  <c:v>-25669705.020610996</c:v>
                </c:pt>
                <c:pt idx="21333">
                  <c:v>-25714982.003267996</c:v>
                </c:pt>
                <c:pt idx="21334">
                  <c:v>-25760130.383386999</c:v>
                </c:pt>
                <c:pt idx="21335">
                  <c:v>-25805149.396517999</c:v>
                </c:pt>
                <c:pt idx="21336">
                  <c:v>-25850038.272250999</c:v>
                </c:pt>
                <c:pt idx="21337">
                  <c:v>-25894796.234147001</c:v>
                </c:pt>
                <c:pt idx="21338">
                  <c:v>-25939422.499667995</c:v>
                </c:pt>
                <c:pt idx="21339">
                  <c:v>-25983916.280112997</c:v>
                </c:pt>
                <c:pt idx="21340">
                  <c:v>-26028276.780542996</c:v>
                </c:pt>
                <c:pt idx="21341">
                  <c:v>-26072503.199712999</c:v>
                </c:pt>
                <c:pt idx="21342">
                  <c:v>-26116594.729997996</c:v>
                </c:pt>
                <c:pt idx="21343">
                  <c:v>-26160550.557324003</c:v>
                </c:pt>
                <c:pt idx="21344">
                  <c:v>-26204369.861087002</c:v>
                </c:pt>
                <c:pt idx="21345">
                  <c:v>-26248051.814085003</c:v>
                </c:pt>
                <c:pt idx="21346">
                  <c:v>-26291595.582435995</c:v>
                </c:pt>
                <c:pt idx="21347">
                  <c:v>-26335000.325504001</c:v>
                </c:pt>
                <c:pt idx="21348">
                  <c:v>-26378265.195820998</c:v>
                </c:pt>
                <c:pt idx="21349">
                  <c:v>-26421389.339003</c:v>
                </c:pt>
                <c:pt idx="21350">
                  <c:v>-26464371.893676996</c:v>
                </c:pt>
                <c:pt idx="21351">
                  <c:v>-26507211.991387997</c:v>
                </c:pt>
                <c:pt idx="21352">
                  <c:v>-26549908.756528001</c:v>
                </c:pt>
                <c:pt idx="21353">
                  <c:v>-26592461.306242</c:v>
                </c:pt>
                <c:pt idx="21354">
                  <c:v>-26634868.750346001</c:v>
                </c:pt>
                <c:pt idx="21355">
                  <c:v>-26677130.191240996</c:v>
                </c:pt>
                <c:pt idx="21356">
                  <c:v>-26719244.723824997</c:v>
                </c:pt>
                <c:pt idx="21357">
                  <c:v>-26761211.435400002</c:v>
                </c:pt>
                <c:pt idx="21358">
                  <c:v>-26803029.405583002</c:v>
                </c:pt>
                <c:pt idx="21359">
                  <c:v>-26844697.706216</c:v>
                </c:pt>
                <c:pt idx="21360">
                  <c:v>-26886215.401267998</c:v>
                </c:pt>
                <c:pt idx="21361">
                  <c:v>-26927581.546743002</c:v>
                </c:pt>
                <c:pt idx="21362">
                  <c:v>-26968795.190583006</c:v>
                </c:pt>
                <c:pt idx="21363">
                  <c:v>-27009855.372570001</c:v>
                </c:pt>
                <c:pt idx="21364">
                  <c:v>-27050761.124225006</c:v>
                </c:pt>
                <c:pt idx="21365">
                  <c:v>-27091511.468706001</c:v>
                </c:pt>
                <c:pt idx="21366">
                  <c:v>-27132105.420712002</c:v>
                </c:pt>
                <c:pt idx="21367">
                  <c:v>-27172541.986369997</c:v>
                </c:pt>
                <c:pt idx="21368">
                  <c:v>-27212820.163134001</c:v>
                </c:pt>
                <c:pt idx="21369">
                  <c:v>-27252938.939678997</c:v>
                </c:pt>
                <c:pt idx="21370">
                  <c:v>-27292897.295786999</c:v>
                </c:pt>
                <c:pt idx="21371">
                  <c:v>-27332694.202238996</c:v>
                </c:pt>
                <c:pt idx="21372">
                  <c:v>-27372328.620703999</c:v>
                </c:pt>
                <c:pt idx="21373">
                  <c:v>-27411799.503619995</c:v>
                </c:pt>
                <c:pt idx="21374">
                  <c:v>-27451105.794082999</c:v>
                </c:pt>
                <c:pt idx="21375">
                  <c:v>-27490246.425724</c:v>
                </c:pt>
                <c:pt idx="21376">
                  <c:v>-27529220.322593998</c:v>
                </c:pt>
                <c:pt idx="21377">
                  <c:v>-27568026.399037</c:v>
                </c:pt>
                <c:pt idx="21378">
                  <c:v>-27606663.559571002</c:v>
                </c:pt>
                <c:pt idx="21379">
                  <c:v>-27645130.698759004</c:v>
                </c:pt>
                <c:pt idx="21380">
                  <c:v>-27683426.701080997</c:v>
                </c:pt>
                <c:pt idx="21381">
                  <c:v>-27721550.440806996</c:v>
                </c:pt>
                <c:pt idx="21382">
                  <c:v>-27759500.781862993</c:v>
                </c:pt>
                <c:pt idx="21383">
                  <c:v>-27797276.577694997</c:v>
                </c:pt>
                <c:pt idx="21384">
                  <c:v>-27834876.671137001</c:v>
                </c:pt>
                <c:pt idx="21385">
                  <c:v>-27872299.894267</c:v>
                </c:pt>
                <c:pt idx="21386">
                  <c:v>-27909545.068272997</c:v>
                </c:pt>
                <c:pt idx="21387">
                  <c:v>-27946611.003300998</c:v>
                </c:pt>
                <c:pt idx="21388">
                  <c:v>-27983496.498318002</c:v>
                </c:pt>
                <c:pt idx="21389">
                  <c:v>-28020200.340957999</c:v>
                </c:pt>
                <c:pt idx="21390">
                  <c:v>-28056721.307372998</c:v>
                </c:pt>
                <c:pt idx="21391">
                  <c:v>-28093058.162082005</c:v>
                </c:pt>
                <c:pt idx="21392">
                  <c:v>-28129209.657810997</c:v>
                </c:pt>
                <c:pt idx="21393">
                  <c:v>-28165174.53534</c:v>
                </c:pt>
                <c:pt idx="21394">
                  <c:v>-28200951.523337997</c:v>
                </c:pt>
                <c:pt idx="21395">
                  <c:v>-28236539.338200003</c:v>
                </c:pt>
                <c:pt idx="21396">
                  <c:v>-28271936.683882996</c:v>
                </c:pt>
                <c:pt idx="21397">
                  <c:v>-28307142.251731995</c:v>
                </c:pt>
                <c:pt idx="21398">
                  <c:v>-28342154.720310997</c:v>
                </c:pt>
                <c:pt idx="21399">
                  <c:v>-28376972.755229</c:v>
                </c:pt>
                <c:pt idx="21400">
                  <c:v>-28411595.008957002</c:v>
                </c:pt>
                <c:pt idx="21401">
                  <c:v>-28446020.120650001</c:v>
                </c:pt>
                <c:pt idx="21402">
                  <c:v>-28480246.715961002</c:v>
                </c:pt>
                <c:pt idx="21403">
                  <c:v>-28514273.406856</c:v>
                </c:pt>
                <c:pt idx="21404">
                  <c:v>-28548098.791415997</c:v>
                </c:pt>
                <c:pt idx="21405">
                  <c:v>-28581721.453650996</c:v>
                </c:pt>
                <c:pt idx="21406">
                  <c:v>-28615139.963294998</c:v>
                </c:pt>
                <c:pt idx="21407">
                  <c:v>-28648352.875608996</c:v>
                </c:pt>
                <c:pt idx="21408">
                  <c:v>-28681358.731172998</c:v>
                </c:pt>
                <c:pt idx="21409">
                  <c:v>-28714156.055678997</c:v>
                </c:pt>
                <c:pt idx="21410">
                  <c:v>-28746743.359715998</c:v>
                </c:pt>
                <c:pt idx="21411">
                  <c:v>-28779119.138557006</c:v>
                </c:pt>
                <c:pt idx="21412">
                  <c:v>-28811281.871934999</c:v>
                </c:pt>
                <c:pt idx="21413">
                  <c:v>-28843230.023820996</c:v>
                </c:pt>
                <c:pt idx="21414">
                  <c:v>-28874962.042196006</c:v>
                </c:pt>
                <c:pt idx="21415">
                  <c:v>-28906476.358814999</c:v>
                </c:pt>
                <c:pt idx="21416">
                  <c:v>-28937771.388972998</c:v>
                </c:pt>
                <c:pt idx="21417">
                  <c:v>-28968845.531262998</c:v>
                </c:pt>
                <c:pt idx="21418">
                  <c:v>-28999697.167327005</c:v>
                </c:pt>
                <c:pt idx="21419">
                  <c:v>-29030324.661612995</c:v>
                </c:pt>
                <c:pt idx="21420">
                  <c:v>-29060726.361110002</c:v>
                </c:pt>
                <c:pt idx="21421">
                  <c:v>-29090900.595096</c:v>
                </c:pt>
                <c:pt idx="21422">
                  <c:v>-29120845.674869999</c:v>
                </c:pt>
                <c:pt idx="21423">
                  <c:v>-29150559.893479995</c:v>
                </c:pt>
                <c:pt idx="21424">
                  <c:v>-29180041.525451995</c:v>
                </c:pt>
                <c:pt idx="21425">
                  <c:v>-29209288.826508</c:v>
                </c:pt>
                <c:pt idx="21426">
                  <c:v>-29238300.033279002</c:v>
                </c:pt>
                <c:pt idx="21427">
                  <c:v>-29267073.363013998</c:v>
                </c:pt>
                <c:pt idx="21428">
                  <c:v>-29295607.013285998</c:v>
                </c:pt>
                <c:pt idx="21429">
                  <c:v>-29323899.161687002</c:v>
                </c:pt>
                <c:pt idx="21430">
                  <c:v>-29351947.965517994</c:v>
                </c:pt>
                <c:pt idx="21431">
                  <c:v>-29379751.561477993</c:v>
                </c:pt>
                <c:pt idx="21432">
                  <c:v>-29407308.065339997</c:v>
                </c:pt>
                <c:pt idx="21433">
                  <c:v>-29434615.571626998</c:v>
                </c:pt>
                <c:pt idx="21434">
                  <c:v>-29461672.153275002</c:v>
                </c:pt>
                <c:pt idx="21435">
                  <c:v>-29488475.861296002</c:v>
                </c:pt>
                <c:pt idx="21436">
                  <c:v>-29515024.724429</c:v>
                </c:pt>
                <c:pt idx="21437">
                  <c:v>-29541316.748785</c:v>
                </c:pt>
                <c:pt idx="21438">
                  <c:v>-29567349.917487998</c:v>
                </c:pt>
                <c:pt idx="21439">
                  <c:v>-29593122.190307003</c:v>
                </c:pt>
                <c:pt idx="21440">
                  <c:v>-29618631.503277995</c:v>
                </c:pt>
                <c:pt idx="21441">
                  <c:v>-29643875.768319</c:v>
                </c:pt>
                <c:pt idx="21442">
                  <c:v>-29668852.872842997</c:v>
                </c:pt>
                <c:pt idx="21443">
                  <c:v>-29693560.679355003</c:v>
                </c:pt>
                <c:pt idx="21444">
                  <c:v>-29717997.025044002</c:v>
                </c:pt>
                <c:pt idx="21445">
                  <c:v>-29742159.721369997</c:v>
                </c:pt>
                <c:pt idx="21446">
                  <c:v>-29766046.553631995</c:v>
                </c:pt>
                <c:pt idx="21447">
                  <c:v>-29789655.280542996</c:v>
                </c:pt>
                <c:pt idx="21448">
                  <c:v>-29812983.633779999</c:v>
                </c:pt>
                <c:pt idx="21449">
                  <c:v>-29836029.317531999</c:v>
                </c:pt>
                <c:pt idx="21450">
                  <c:v>-29858790.008044001</c:v>
                </c:pt>
                <c:pt idx="21451">
                  <c:v>-29881263.353135999</c:v>
                </c:pt>
                <c:pt idx="21452">
                  <c:v>-29903446.971727997</c:v>
                </c:pt>
                <c:pt idx="21453">
                  <c:v>-29925338.453342997</c:v>
                </c:pt>
                <c:pt idx="21454">
                  <c:v>-29946935.357606001</c:v>
                </c:pt>
                <c:pt idx="21455">
                  <c:v>-29968235.21373</c:v>
                </c:pt>
                <c:pt idx="21456">
                  <c:v>-29989235.519988999</c:v>
                </c:pt>
                <c:pt idx="21457">
                  <c:v>-30009933.743182</c:v>
                </c:pt>
                <c:pt idx="21458">
                  <c:v>-30030327.318084009</c:v>
                </c:pt>
                <c:pt idx="21459">
                  <c:v>-30050413.646885</c:v>
                </c:pt>
                <c:pt idx="21460">
                  <c:v>-30070190.098617997</c:v>
                </c:pt>
                <c:pt idx="21461">
                  <c:v>-30089654.008568998</c:v>
                </c:pt>
                <c:pt idx="21462">
                  <c:v>-30108802.677682001</c:v>
                </c:pt>
                <c:pt idx="21463">
                  <c:v>-30127633.371943995</c:v>
                </c:pt>
                <c:pt idx="21464">
                  <c:v>-30146143.321756005</c:v>
                </c:pt>
                <c:pt idx="21465">
                  <c:v>-30164329.721294995</c:v>
                </c:pt>
                <c:pt idx="21466">
                  <c:v>-30182189.727857996</c:v>
                </c:pt>
                <c:pt idx="21467">
                  <c:v>-30199720.461189002</c:v>
                </c:pt>
                <c:pt idx="21468">
                  <c:v>-30216919.002792999</c:v>
                </c:pt>
                <c:pt idx="21469">
                  <c:v>-30233782.395236</c:v>
                </c:pt>
                <c:pt idx="21470">
                  <c:v>-30250307.641420998</c:v>
                </c:pt>
                <c:pt idx="21471">
                  <c:v>-30266491.703859996</c:v>
                </c:pt>
                <c:pt idx="21472">
                  <c:v>-30282331.503910996</c:v>
                </c:pt>
                <c:pt idx="21473">
                  <c:v>-30297823.921017993</c:v>
                </c:pt>
                <c:pt idx="21474">
                  <c:v>-30312965.791912995</c:v>
                </c:pt>
                <c:pt idx="21475">
                  <c:v>-30327753.909810994</c:v>
                </c:pt>
                <c:pt idx="21476">
                  <c:v>-30342185.023582999</c:v>
                </c:pt>
                <c:pt idx="21477">
                  <c:v>-30356255.836909004</c:v>
                </c:pt>
                <c:pt idx="21478">
                  <c:v>-30369963.007406</c:v>
                </c:pt>
                <c:pt idx="21479">
                  <c:v>-30383303.145744</c:v>
                </c:pt>
                <c:pt idx="21480">
                  <c:v>-30396272.814728003</c:v>
                </c:pt>
                <c:pt idx="21481">
                  <c:v>-30408868.528370999</c:v>
                </c:pt>
                <c:pt idx="21482">
                  <c:v>-30421086.750932001</c:v>
                </c:pt>
                <c:pt idx="21483">
                  <c:v>-30432923.895938002</c:v>
                </c:pt>
                <c:pt idx="21484">
                  <c:v>-30444376.325176999</c:v>
                </c:pt>
                <c:pt idx="21485">
                  <c:v>-30455440.347667996</c:v>
                </c:pt>
                <c:pt idx="21486">
                  <c:v>-30466112.218603998</c:v>
                </c:pt>
                <c:pt idx="21487">
                  <c:v>-30476388.138267003</c:v>
                </c:pt>
                <c:pt idx="21488">
                  <c:v>-30486264.250917997</c:v>
                </c:pt>
                <c:pt idx="21489">
                  <c:v>-30495736.643656</c:v>
                </c:pt>
                <c:pt idx="21490">
                  <c:v>-30504801.345247995</c:v>
                </c:pt>
                <c:pt idx="21491">
                  <c:v>-30513454.324928999</c:v>
                </c:pt>
                <c:pt idx="21492">
                  <c:v>-30521691.491170995</c:v>
                </c:pt>
                <c:pt idx="21493">
                  <c:v>-30529508.690416999</c:v>
                </c:pt>
                <c:pt idx="21494">
                  <c:v>-30536901.705786001</c:v>
                </c:pt>
                <c:pt idx="21495">
                  <c:v>-30543866.255740002</c:v>
                </c:pt>
                <c:pt idx="21496">
                  <c:v>-30550397.992713995</c:v>
                </c:pt>
                <c:pt idx="21497">
                  <c:v>-30556492.501713995</c:v>
                </c:pt>
                <c:pt idx="21498">
                  <c:v>-30562145.298875995</c:v>
                </c:pt>
                <c:pt idx="21499">
                  <c:v>-30567351.829980001</c:v>
                </c:pt>
                <c:pt idx="21500">
                  <c:v>-30572107.468930997</c:v>
                </c:pt>
                <c:pt idx="21501">
                  <c:v>-30576407.516191002</c:v>
                </c:pt>
                <c:pt idx="21502">
                  <c:v>-30580247.197177</c:v>
                </c:pt>
                <c:pt idx="21503">
                  <c:v>-30583621.660603002</c:v>
                </c:pt>
                <c:pt idx="21504">
                  <c:v>-30586525.976785</c:v>
                </c:pt>
                <c:pt idx="21505">
                  <c:v>-30588955.135892</c:v>
                </c:pt>
                <c:pt idx="21506">
                  <c:v>-30590904.046151001</c:v>
                </c:pt>
                <c:pt idx="21507">
                  <c:v>-30592367.532001998</c:v>
                </c:pt>
                <c:pt idx="21508">
                  <c:v>-30593340.332192004</c:v>
                </c:pt>
                <c:pt idx="21509">
                  <c:v>-30593817.097824</c:v>
                </c:pt>
                <c:pt idx="21510">
                  <c:v>-30593792.390346006</c:v>
                </c:pt>
                <c:pt idx="21511">
                  <c:v>-30593260.679476</c:v>
                </c:pt>
                <c:pt idx="21512">
                  <c:v>-30592216.341073997</c:v>
                </c:pt>
                <c:pt idx="21513">
                  <c:v>-30590653.654947001</c:v>
                </c:pt>
                <c:pt idx="21514">
                  <c:v>-30588566.802585002</c:v>
                </c:pt>
                <c:pt idx="21515">
                  <c:v>-30585949.864839997</c:v>
                </c:pt>
                <c:pt idx="21516">
                  <c:v>-30582796.819523003</c:v>
                </c:pt>
                <c:pt idx="21517">
                  <c:v>-30579101.538934004</c:v>
                </c:pt>
                <c:pt idx="21518">
                  <c:v>-30574857.787318997</c:v>
                </c:pt>
                <c:pt idx="21519">
                  <c:v>-30570059.218242001</c:v>
                </c:pt>
                <c:pt idx="21520">
                  <c:v>-30564699.371884</c:v>
                </c:pt>
                <c:pt idx="21521">
                  <c:v>-30558771.672249001</c:v>
                </c:pt>
                <c:pt idx="21522">
                  <c:v>-30552269.424291994</c:v>
                </c:pt>
                <c:pt idx="21523">
                  <c:v>-30545185.810945999</c:v>
                </c:pt>
                <c:pt idx="21524">
                  <c:v>-30537513.890064999</c:v>
                </c:pt>
                <c:pt idx="21525">
                  <c:v>-30529246.591262002</c:v>
                </c:pt>
                <c:pt idx="21526">
                  <c:v>-30520376.712650001</c:v>
                </c:pt>
                <c:pt idx="21527">
                  <c:v>-30510896.917472996</c:v>
                </c:pt>
                <c:pt idx="21528">
                  <c:v>-30500799.730630998</c:v>
                </c:pt>
                <c:pt idx="21529">
                  <c:v>-30490077.535087999</c:v>
                </c:pt>
                <c:pt idx="21530">
                  <c:v>-30478722.568167999</c:v>
                </c:pt>
                <c:pt idx="21531">
                  <c:v>-30466726.917714</c:v>
                </c:pt>
                <c:pt idx="21532">
                  <c:v>-30454082.518134009</c:v>
                </c:pt>
                <c:pt idx="21533">
                  <c:v>-30440781.146305002</c:v>
                </c:pt>
                <c:pt idx="21534">
                  <c:v>-30426814.417337</c:v>
                </c:pt>
                <c:pt idx="21535">
                  <c:v>-30412173.780196</c:v>
                </c:pt>
                <c:pt idx="21536">
                  <c:v>-30396850.513175</c:v>
                </c:pt>
                <c:pt idx="21537">
                  <c:v>-30380835.719207998</c:v>
                </c:pt>
                <c:pt idx="21538">
                  <c:v>-30364120.321014997</c:v>
                </c:pt>
                <c:pt idx="21539">
                  <c:v>-30346695.056088001</c:v>
                </c:pt>
                <c:pt idx="21540">
                  <c:v>-30328550.471484996</c:v>
                </c:pt>
                <c:pt idx="21541">
                  <c:v>-30309676.918444999</c:v>
                </c:pt>
                <c:pt idx="21542">
                  <c:v>-30290064.546814997</c:v>
                </c:pt>
                <c:pt idx="21543">
                  <c:v>-30269703.299260002</c:v>
                </c:pt>
                <c:pt idx="21544">
                  <c:v>-30248582.905275997</c:v>
                </c:pt>
                <c:pt idx="21545">
                  <c:v>-30226692.874970999</c:v>
                </c:pt>
                <c:pt idx="21546">
                  <c:v>-30204022.492625002</c:v>
                </c:pt>
                <c:pt idx="21547">
                  <c:v>-30180560.810001999</c:v>
                </c:pt>
                <c:pt idx="21548">
                  <c:v>-30156296.639412001</c:v>
                </c:pt>
                <c:pt idx="21549">
                  <c:v>-30131218.54651</c:v>
                </c:pt>
                <c:pt idx="21550">
                  <c:v>-30105314.842819002</c:v>
                </c:pt>
                <c:pt idx="21551">
                  <c:v>-30078573.577962998</c:v>
                </c:pt>
                <c:pt idx="21552">
                  <c:v>-30050982.531602997</c:v>
                </c:pt>
                <c:pt idx="21553">
                  <c:v>-30022529.205044996</c:v>
                </c:pt>
                <c:pt idx="21554">
                  <c:v>-29993200.812532004</c:v>
                </c:pt>
                <c:pt idx="21555">
                  <c:v>-29962984.272170998</c:v>
                </c:pt>
                <c:pt idx="21556">
                  <c:v>-29931866.196515001</c:v>
                </c:pt>
                <c:pt idx="21557">
                  <c:v>-29899832.882741995</c:v>
                </c:pt>
                <c:pt idx="21558">
                  <c:v>-29866870.302452005</c:v>
                </c:pt>
                <c:pt idx="21559">
                  <c:v>-29832964.091024999</c:v>
                </c:pt>
                <c:pt idx="21560">
                  <c:v>-29798099.536555003</c:v>
                </c:pt>
                <c:pt idx="21561">
                  <c:v>-29762261.568303</c:v>
                </c:pt>
                <c:pt idx="21562">
                  <c:v>-29725434.744669996</c:v>
                </c:pt>
                <c:pt idx="21563">
                  <c:v>-29687603.240657996</c:v>
                </c:pt>
                <c:pt idx="21564">
                  <c:v>-29648750.834784005</c:v>
                </c:pt>
                <c:pt idx="21565">
                  <c:v>-29608860.895430997</c:v>
                </c:pt>
                <c:pt idx="21566">
                  <c:v>-29567916.366599001</c:v>
                </c:pt>
                <c:pt idx="21567">
                  <c:v>-29525899.753024001</c:v>
                </c:pt>
                <c:pt idx="21568">
                  <c:v>-29482793.104632001</c:v>
                </c:pt>
                <c:pt idx="21569">
                  <c:v>-29438578.000298996</c:v>
                </c:pt>
                <c:pt idx="21570">
                  <c:v>-29393235.530859999</c:v>
                </c:pt>
                <c:pt idx="21571">
                  <c:v>-29346746.281350002</c:v>
                </c:pt>
                <c:pt idx="21572">
                  <c:v>-29299090.312412001</c:v>
                </c:pt>
                <c:pt idx="21573">
                  <c:v>-29250247.140843995</c:v>
                </c:pt>
                <c:pt idx="21574">
                  <c:v>-29200195.719214998</c:v>
                </c:pt>
                <c:pt idx="21575">
                  <c:v>-29148914.414521001</c:v>
                </c:pt>
                <c:pt idx="21576">
                  <c:v>-29096380.985801991</c:v>
                </c:pt>
                <c:pt idx="21577">
                  <c:v>-29042572.560672995</c:v>
                </c:pt>
                <c:pt idx="21578">
                  <c:v>-28987465.610707004</c:v>
                </c:pt>
                <c:pt idx="21579">
                  <c:v>-28931035.925580997</c:v>
                </c:pt>
                <c:pt idx="21580">
                  <c:v>-28873258.585939996</c:v>
                </c:pt>
                <c:pt idx="21581">
                  <c:v>-28814107.934878998</c:v>
                </c:pt>
                <c:pt idx="21582">
                  <c:v>-28753557.547957998</c:v>
                </c:pt>
                <c:pt idx="21583">
                  <c:v>-28691580.201673992</c:v>
                </c:pt>
                <c:pt idx="21584">
                  <c:v>-28628147.84028</c:v>
                </c:pt>
                <c:pt idx="21585">
                  <c:v>-28563231.540849995</c:v>
                </c:pt>
                <c:pt idx="21586">
                  <c:v>-28496801.476466998</c:v>
                </c:pt>
                <c:pt idx="21587">
                  <c:v>-28428826.877440002</c:v>
                </c:pt>
                <c:pt idx="21588">
                  <c:v>-28359275.990382001</c:v>
                </c:pt>
                <c:pt idx="21589">
                  <c:v>-28288116.035036001</c:v>
                </c:pt>
                <c:pt idx="21590">
                  <c:v>-28215313.158690006</c:v>
                </c:pt>
                <c:pt idx="21591">
                  <c:v>-28140832.388006005</c:v>
                </c:pt>
                <c:pt idx="21592">
                  <c:v>-28064637.578099001</c:v>
                </c:pt>
                <c:pt idx="21593">
                  <c:v>-27986691.358672</c:v>
                </c:pt>
                <c:pt idx="21594">
                  <c:v>-27906955.076990999</c:v>
                </c:pt>
                <c:pt idx="21595">
                  <c:v>-27825388.737482</c:v>
                </c:pt>
                <c:pt idx="21596">
                  <c:v>-27741950.937709998</c:v>
                </c:pt>
                <c:pt idx="21597">
                  <c:v>-27656598.800469998</c:v>
                </c:pt>
                <c:pt idx="21598">
                  <c:v>-27569287.901694994</c:v>
                </c:pt>
                <c:pt idx="21599">
                  <c:v>-27479972.193891995</c:v>
                </c:pt>
                <c:pt idx="21600">
                  <c:v>-27388603.924740002</c:v>
                </c:pt>
                <c:pt idx="21601">
                  <c:v>-27295133.550503001</c:v>
                </c:pt>
                <c:pt idx="21602">
                  <c:v>-27199509.643832996</c:v>
                </c:pt>
                <c:pt idx="21603">
                  <c:v>-27101678.795539998</c:v>
                </c:pt>
                <c:pt idx="21604">
                  <c:v>-27001585.509842996</c:v>
                </c:pt>
                <c:pt idx="21605">
                  <c:v>-26899172.092563</c:v>
                </c:pt>
                <c:pt idx="21606">
                  <c:v>-26794378.531709999</c:v>
                </c:pt>
                <c:pt idx="21607">
                  <c:v>-26687142.369791996</c:v>
                </c:pt>
                <c:pt idx="21608">
                  <c:v>-26577398.567196999</c:v>
                </c:pt>
                <c:pt idx="21609">
                  <c:v>-26465079.355839998</c:v>
                </c:pt>
                <c:pt idx="21610">
                  <c:v>-26350114.082274996</c:v>
                </c:pt>
                <c:pt idx="21611">
                  <c:v>-26232429.039324004</c:v>
                </c:pt>
                <c:pt idx="21612">
                  <c:v>-26111947.285202995</c:v>
                </c:pt>
                <c:pt idx="21613">
                  <c:v>-25988588.449034996</c:v>
                </c:pt>
                <c:pt idx="21614">
                  <c:v>-25862268.521481995</c:v>
                </c:pt>
                <c:pt idx="21615">
                  <c:v>-25732899.629130002</c:v>
                </c:pt>
                <c:pt idx="21616">
                  <c:v>-25600389.791083995</c:v>
                </c:pt>
                <c:pt idx="21617">
                  <c:v>-25464642.656084005</c:v>
                </c:pt>
                <c:pt idx="21618">
                  <c:v>-25325557.218231998</c:v>
                </c:pt>
                <c:pt idx="21619">
                  <c:v>-25183027.509233002</c:v>
                </c:pt>
                <c:pt idx="21620">
                  <c:v>-25036942.264782</c:v>
                </c:pt>
                <c:pt idx="21621">
                  <c:v>-24887184.562480997</c:v>
                </c:pt>
                <c:pt idx="21622">
                  <c:v>-24733631.428320006</c:v>
                </c:pt>
                <c:pt idx="21623">
                  <c:v>-24576153.408425</c:v>
                </c:pt>
                <c:pt idx="21624">
                  <c:v>-24414614.102359004</c:v>
                </c:pt>
                <c:pt idx="21625">
                  <c:v>-24248869.653793</c:v>
                </c:pt>
                <c:pt idx="21626">
                  <c:v>-24078768.193829998</c:v>
                </c:pt>
                <c:pt idx="21627">
                  <c:v>-23904149.231667995</c:v>
                </c:pt>
                <c:pt idx="21628">
                  <c:v>-23724842.986561995</c:v>
                </c:pt>
                <c:pt idx="21629">
                  <c:v>-23540669.654272001</c:v>
                </c:pt>
                <c:pt idx="21630">
                  <c:v>-23351438.600227002</c:v>
                </c:pt>
                <c:pt idx="21631">
                  <c:v>-23156947.470570996</c:v>
                </c:pt>
                <c:pt idx="21632">
                  <c:v>-22956981.211034</c:v>
                </c:pt>
                <c:pt idx="21633">
                  <c:v>-22751310.982099995</c:v>
                </c:pt>
                <c:pt idx="21634">
                  <c:v>-22539692.957312997</c:v>
                </c:pt>
                <c:pt idx="21635">
                  <c:v>-22321866.989587996</c:v>
                </c:pt>
                <c:pt idx="21636">
                  <c:v>-22097555.128148999</c:v>
                </c:pt>
                <c:pt idx="21637">
                  <c:v>-21866459.966076996</c:v>
                </c:pt>
                <c:pt idx="21638">
                  <c:v>-21628262.795343995</c:v>
                </c:pt>
                <c:pt idx="21639">
                  <c:v>-21382621.542612996</c:v>
                </c:pt>
                <c:pt idx="21640">
                  <c:v>-21129168.454833996</c:v>
                </c:pt>
                <c:pt idx="21641">
                  <c:v>-20867507.498712</c:v>
                </c:pt>
                <c:pt idx="21642">
                  <c:v>-20597211.432252001</c:v>
                </c:pt>
                <c:pt idx="21643">
                  <c:v>-20317818.499800995</c:v>
                </c:pt>
                <c:pt idx="21644">
                  <c:v>-20028828.693925999</c:v>
                </c:pt>
                <c:pt idx="21645">
                  <c:v>-19729699.518136002</c:v>
                </c:pt>
                <c:pt idx="21646">
                  <c:v>-19419841.173498996</c:v>
                </c:pt>
                <c:pt idx="21647">
                  <c:v>-19098611.079523999</c:v>
                </c:pt>
                <c:pt idx="21648">
                  <c:v>-18765307.625138</c:v>
                </c:pt>
                <c:pt idx="21649">
                  <c:v>-18419163.029011995</c:v>
                </c:pt>
                <c:pt idx="21650">
                  <c:v>-18059335.170121003</c:v>
                </c:pt>
                <c:pt idx="21651">
                  <c:v>-17684898.229518995</c:v>
                </c:pt>
                <c:pt idx="21652">
                  <c:v>-17294831.963982996</c:v>
                </c:pt>
                <c:pt idx="21653">
                  <c:v>-16888009.413254</c:v>
                </c:pt>
                <c:pt idx="21654">
                  <c:v>-16463182.828771003</c:v>
                </c:pt>
                <c:pt idx="21655">
                  <c:v>-16018967.609316001</c:v>
                </c:pt>
                <c:pt idx="21656">
                  <c:v>-15553824.048861001</c:v>
                </c:pt>
                <c:pt idx="21657">
                  <c:v>-15066036.762673002</c:v>
                </c:pt>
                <c:pt idx="21658">
                  <c:v>-14553691.790332001</c:v>
                </c:pt>
                <c:pt idx="21659">
                  <c:v>-14014651.630116001</c:v>
                </c:pt>
                <c:pt idx="21660">
                  <c:v>-13446528.922133002</c:v>
                </c:pt>
                <c:pt idx="21661">
                  <c:v>-12846660.303640004</c:v>
                </c:pt>
                <c:pt idx="21662">
                  <c:v>-12212083.324940002</c:v>
                </c:pt>
                <c:pt idx="21663">
                  <c:v>-11539521.571818002</c:v>
                </c:pt>
                <c:pt idx="21664">
                  <c:v>-10825386.782322997</c:v>
                </c:pt>
                <c:pt idx="21665">
                  <c:v>-10065812.436654</c:v>
                </c:pt>
                <c:pt idx="21666">
                  <c:v>-9256741.7832319979</c:v>
                </c:pt>
                <c:pt idx="21667">
                  <c:v>-8394104.9586469997</c:v>
                </c:pt>
                <c:pt idx="21668">
                  <c:v>-7474133.7141419994</c:v>
                </c:pt>
                <c:pt idx="21669">
                  <c:v>-6493873.2218499994</c:v>
                </c:pt>
                <c:pt idx="21670">
                  <c:v>-5451945.0824640011</c:v>
                </c:pt>
                <c:pt idx="21671">
                  <c:v>-4349567.9499090007</c:v>
                </c:pt>
                <c:pt idx="21672">
                  <c:v>-3191718.341331</c:v>
                </c:pt>
                <c:pt idx="21673">
                  <c:v>-1988105.8071260001</c:v>
                </c:pt>
                <c:pt idx="21674">
                  <c:v>-753430.72133299999</c:v>
                </c:pt>
                <c:pt idx="21675">
                  <c:v>493588.38274599996</c:v>
                </c:pt>
                <c:pt idx="21676">
                  <c:v>1732483.575805</c:v>
                </c:pt>
                <c:pt idx="21677">
                  <c:v>2943948.2979259999</c:v>
                </c:pt>
                <c:pt idx="21678">
                  <c:v>4112316.8390859994</c:v>
                </c:pt>
                <c:pt idx="21679">
                  <c:v>5226824.8218479995</c:v>
                </c:pt>
                <c:pt idx="21680">
                  <c:v>6281573.7154369997</c:v>
                </c:pt>
                <c:pt idx="21681">
                  <c:v>7274656.8971039997</c:v>
                </c:pt>
                <c:pt idx="21682">
                  <c:v>8207002.7125570001</c:v>
                </c:pt>
                <c:pt idx="21683">
                  <c:v>9081309.0716949981</c:v>
                </c:pt>
                <c:pt idx="21684">
                  <c:v>9901224.444343999</c:v>
                </c:pt>
                <c:pt idx="21685">
                  <c:v>10670787.372641005</c:v>
                </c:pt>
                <c:pt idx="21686">
                  <c:v>11394075.728092998</c:v>
                </c:pt>
                <c:pt idx="21687">
                  <c:v>12075005.348353</c:v>
                </c:pt>
                <c:pt idx="21688">
                  <c:v>12717226.727863001</c:v>
                </c:pt>
                <c:pt idx="21689">
                  <c:v>13324082.306895001</c:v>
                </c:pt>
                <c:pt idx="21690">
                  <c:v>13898599.219204998</c:v>
                </c:pt>
                <c:pt idx="21691">
                  <c:v>14443501.50309</c:v>
                </c:pt>
                <c:pt idx="21692">
                  <c:v>14961231.994689004</c:v>
                </c:pt>
                <c:pt idx="21693">
                  <c:v>15453978.131641002</c:v>
                </c:pt>
                <c:pt idx="21694">
                  <c:v>15923698.395088002</c:v>
                </c:pt>
                <c:pt idx="21695">
                  <c:v>16372147.637028998</c:v>
                </c:pt>
                <c:pt idx="21696">
                  <c:v>16800900.441523995</c:v>
                </c:pt>
                <c:pt idx="21697">
                  <c:v>17211372.189438995</c:v>
                </c:pt>
                <c:pt idx="21698">
                  <c:v>17604837.787037995</c:v>
                </c:pt>
                <c:pt idx="21699">
                  <c:v>17982448.172001</c:v>
                </c:pt>
                <c:pt idx="21700">
                  <c:v>18345244.783065997</c:v>
                </c:pt>
                <c:pt idx="21701">
                  <c:v>18694172.206050999</c:v>
                </c:pt>
                <c:pt idx="21702">
                  <c:v>19030089.210097998</c:v>
                </c:pt>
                <c:pt idx="21703">
                  <c:v>19353778.375884999</c:v>
                </c:pt>
                <c:pt idx="21704">
                  <c:v>19665954.499298997</c:v>
                </c:pt>
                <c:pt idx="21705">
                  <c:v>19967271.933834996</c:v>
                </c:pt>
                <c:pt idx="21706">
                  <c:v>20258331.014901999</c:v>
                </c:pt>
                <c:pt idx="21707">
                  <c:v>20539683.690453999</c:v>
                </c:pt>
                <c:pt idx="21708">
                  <c:v>20811838.465428997</c:v>
                </c:pt>
                <c:pt idx="21709">
                  <c:v>21075264.752477996</c:v>
                </c:pt>
                <c:pt idx="21710">
                  <c:v>21330396.708447997</c:v>
                </c:pt>
                <c:pt idx="21711">
                  <c:v>21577636.624756005</c:v>
                </c:pt>
                <c:pt idx="21712">
                  <c:v>21817357.930133</c:v>
                </c:pt>
                <c:pt idx="21713">
                  <c:v>22049907.855919998</c:v>
                </c:pt>
                <c:pt idx="21714">
                  <c:v>22275609.807027999</c:v>
                </c:pt>
                <c:pt idx="21715">
                  <c:v>22494765.475627996</c:v>
                </c:pt>
                <c:pt idx="21716">
                  <c:v>22707656.729522999</c:v>
                </c:pt>
                <c:pt idx="21717">
                  <c:v>22914547.302747998</c:v>
                </c:pt>
                <c:pt idx="21718">
                  <c:v>23115684.312229004</c:v>
                </c:pt>
                <c:pt idx="21719">
                  <c:v>23311299.621117</c:v>
                </c:pt>
                <c:pt idx="21720">
                  <c:v>23501611.066707999</c:v>
                </c:pt>
                <c:pt idx="21721">
                  <c:v>23686823.568507999</c:v>
                </c:pt>
                <c:pt idx="21722">
                  <c:v>23867130.129997</c:v>
                </c:pt>
                <c:pt idx="21723">
                  <c:v>24042712.745940994</c:v>
                </c:pt>
                <c:pt idx="21724">
                  <c:v>24213743.225590002</c:v>
                </c:pt>
                <c:pt idx="21725">
                  <c:v>24380383.940854002</c:v>
                </c:pt>
                <c:pt idx="21726">
                  <c:v>24542788.507409997</c:v>
                </c:pt>
                <c:pt idx="21727">
                  <c:v>24701102.405767996</c:v>
                </c:pt>
                <c:pt idx="21728">
                  <c:v>24855463.548471995</c:v>
                </c:pt>
                <c:pt idx="21729">
                  <c:v>25006002.798903</c:v>
                </c:pt>
                <c:pt idx="21730">
                  <c:v>25152844.446502998</c:v>
                </c:pt>
                <c:pt idx="21731">
                  <c:v>25296106.642739005</c:v>
                </c:pt>
                <c:pt idx="21732">
                  <c:v>25435901.801571995</c:v>
                </c:pt>
                <c:pt idx="21733">
                  <c:v>25572336.967851996</c:v>
                </c:pt>
                <c:pt idx="21734">
                  <c:v>25705514.156640999</c:v>
                </c:pt>
                <c:pt idx="21735">
                  <c:v>25835530.666163001</c:v>
                </c:pt>
                <c:pt idx="21736">
                  <c:v>25962479.366796006</c:v>
                </c:pt>
                <c:pt idx="21737">
                  <c:v>26086448.968254998</c:v>
                </c:pt>
                <c:pt idx="21738">
                  <c:v>26207524.266915996</c:v>
                </c:pt>
                <c:pt idx="21739">
                  <c:v>26325786.375011995</c:v>
                </c:pt>
                <c:pt idx="21740">
                  <c:v>26441312.933265995</c:v>
                </c:pt>
                <c:pt idx="21741">
                  <c:v>26554178.308384005</c:v>
                </c:pt>
                <c:pt idx="21742">
                  <c:v>26664453.776667997</c:v>
                </c:pt>
                <c:pt idx="21743">
                  <c:v>26772207.694906004</c:v>
                </c:pt>
                <c:pt idx="21744">
                  <c:v>26877505.659583002</c:v>
                </c:pt>
                <c:pt idx="21745">
                  <c:v>26980410.655352004</c:v>
                </c:pt>
                <c:pt idx="21746">
                  <c:v>27080983.193626001</c:v>
                </c:pt>
                <c:pt idx="21747">
                  <c:v>27179281.442065995</c:v>
                </c:pt>
                <c:pt idx="21748">
                  <c:v>27275361.345670998</c:v>
                </c:pt>
                <c:pt idx="21749">
                  <c:v>27369276.740117997</c:v>
                </c:pt>
                <c:pt idx="21750">
                  <c:v>27461079.457943995</c:v>
                </c:pt>
                <c:pt idx="21751">
                  <c:v>27550819.428092998</c:v>
                </c:pt>
                <c:pt idx="21752">
                  <c:v>27638544.769331995</c:v>
                </c:pt>
                <c:pt idx="21753">
                  <c:v>27724301.877974998</c:v>
                </c:pt>
                <c:pt idx="21754">
                  <c:v>27808135.510337003</c:v>
                </c:pt>
                <c:pt idx="21755">
                  <c:v>27890088.860277995</c:v>
                </c:pt>
                <c:pt idx="21756">
                  <c:v>27970203.632200003</c:v>
                </c:pt>
                <c:pt idx="21757">
                  <c:v>28048520.109804001</c:v>
                </c:pt>
                <c:pt idx="21758">
                  <c:v>28125077.220903002</c:v>
                </c:pt>
                <c:pt idx="21759">
                  <c:v>28199912.598554004</c:v>
                </c:pt>
                <c:pt idx="21760">
                  <c:v>28273062.638774004</c:v>
                </c:pt>
                <c:pt idx="21761">
                  <c:v>28344562.555042997</c:v>
                </c:pt>
                <c:pt idx="21762">
                  <c:v>28414446.429822996</c:v>
                </c:pt>
                <c:pt idx="21763">
                  <c:v>28482747.263290994</c:v>
                </c:pt>
                <c:pt idx="21764">
                  <c:v>28549497.019444</c:v>
                </c:pt>
                <c:pt idx="21765">
                  <c:v>28614726.669770997</c:v>
                </c:pt>
                <c:pt idx="21766">
                  <c:v>28678466.234623998</c:v>
                </c:pt>
                <c:pt idx="21767">
                  <c:v>28740744.822441995</c:v>
                </c:pt>
                <c:pt idx="21768">
                  <c:v>28801590.666965</c:v>
                </c:pt>
                <c:pt idx="21769">
                  <c:v>28861031.162544001</c:v>
                </c:pt>
                <c:pt idx="21770">
                  <c:v>28919092.897684999</c:v>
                </c:pt>
                <c:pt idx="21771">
                  <c:v>28975801.686912999</c:v>
                </c:pt>
                <c:pt idx="21772">
                  <c:v>29031182.601070002</c:v>
                </c:pt>
                <c:pt idx="21773">
                  <c:v>29085259.996130999</c:v>
                </c:pt>
                <c:pt idx="21774">
                  <c:v>29138057.540624999</c:v>
                </c:pt>
                <c:pt idx="21775">
                  <c:v>29189598.241744995</c:v>
                </c:pt>
                <c:pt idx="21776">
                  <c:v>29239904.470222998</c:v>
                </c:pt>
                <c:pt idx="21777">
                  <c:v>29288997.984027997</c:v>
                </c:pt>
                <c:pt idx="21778">
                  <c:v>29336899.950972997</c:v>
                </c:pt>
                <c:pt idx="21779">
                  <c:v>29383630.970272996</c:v>
                </c:pt>
                <c:pt idx="21780">
                  <c:v>29429211.093120001</c:v>
                </c:pt>
                <c:pt idx="21781">
                  <c:v>29473659.842331</c:v>
                </c:pt>
                <c:pt idx="21782">
                  <c:v>29516996.231109001</c:v>
                </c:pt>
                <c:pt idx="21783">
                  <c:v>29559238.780981995</c:v>
                </c:pt>
                <c:pt idx="21784">
                  <c:v>29600405.538942005</c:v>
                </c:pt>
                <c:pt idx="21785">
                  <c:v>29640514.093840994</c:v>
                </c:pt>
                <c:pt idx="21786">
                  <c:v>29679581.592082001</c:v>
                </c:pt>
                <c:pt idx="21787">
                  <c:v>29717624.752629999</c:v>
                </c:pt>
                <c:pt idx="21788">
                  <c:v>29754659.881396998</c:v>
                </c:pt>
                <c:pt idx="21789">
                  <c:v>29790702.885007996</c:v>
                </c:pt>
                <c:pt idx="21790">
                  <c:v>29825769.284003995</c:v>
                </c:pt>
                <c:pt idx="21791">
                  <c:v>29859874.225491997</c:v>
                </c:pt>
                <c:pt idx="21792">
                  <c:v>29893032.495282996</c:v>
                </c:pt>
                <c:pt idx="21793">
                  <c:v>29925258.529523998</c:v>
                </c:pt>
                <c:pt idx="21794">
                  <c:v>29956566.425877992</c:v>
                </c:pt>
                <c:pt idx="21795">
                  <c:v>29986969.954237998</c:v>
                </c:pt>
                <c:pt idx="21796">
                  <c:v>30016482.567032997</c:v>
                </c:pt>
                <c:pt idx="21797">
                  <c:v>30045117.409116998</c:v>
                </c:pt>
                <c:pt idx="21798">
                  <c:v>30072887.327275995</c:v>
                </c:pt>
                <c:pt idx="21799">
                  <c:v>30099804.879367001</c:v>
                </c:pt>
                <c:pt idx="21800">
                  <c:v>30125882.343106005</c:v>
                </c:pt>
                <c:pt idx="21801">
                  <c:v>30151131.724517997</c:v>
                </c:pt>
                <c:pt idx="21802">
                  <c:v>30175564.766074996</c:v>
                </c:pt>
                <c:pt idx="21803">
                  <c:v>30199192.954519</c:v>
                </c:pt>
                <c:pt idx="21804">
                  <c:v>30222027.5284</c:v>
                </c:pt>
                <c:pt idx="21805">
                  <c:v>30244079.485334996</c:v>
                </c:pt>
                <c:pt idx="21806">
                  <c:v>30265359.588997997</c:v>
                </c:pt>
                <c:pt idx="21807">
                  <c:v>30285878.375859</c:v>
                </c:pt>
                <c:pt idx="21808">
                  <c:v>30305646.161675997</c:v>
                </c:pt>
                <c:pt idx="21809">
                  <c:v>30324673.047759999</c:v>
                </c:pt>
                <c:pt idx="21810">
                  <c:v>30342968.927008998</c:v>
                </c:pt>
                <c:pt idx="21811">
                  <c:v>30360543.489735994</c:v>
                </c:pt>
                <c:pt idx="21812">
                  <c:v>30377406.229286999</c:v>
                </c:pt>
                <c:pt idx="21813">
                  <c:v>30393566.447471991</c:v>
                </c:pt>
                <c:pt idx="21814">
                  <c:v>30409033.259796001</c:v>
                </c:pt>
                <c:pt idx="21815">
                  <c:v>30423815.600520004</c:v>
                </c:pt>
                <c:pt idx="21816">
                  <c:v>30437922.227549002</c:v>
                </c:pt>
                <c:pt idx="21817">
                  <c:v>30451361.727147002</c:v>
                </c:pt>
                <c:pt idx="21818">
                  <c:v>30464142.518503003</c:v>
                </c:pt>
                <c:pt idx="21819">
                  <c:v>30476272.858138002</c:v>
                </c:pt>
                <c:pt idx="21820">
                  <c:v>30487760.844172001</c:v>
                </c:pt>
                <c:pt idx="21821">
                  <c:v>30498614.420441996</c:v>
                </c:pt>
                <c:pt idx="21822">
                  <c:v>30508841.380493995</c:v>
                </c:pt>
                <c:pt idx="21823">
                  <c:v>30518449.371440995</c:v>
                </c:pt>
                <c:pt idx="21824">
                  <c:v>30527445.897696</c:v>
                </c:pt>
                <c:pt idx="21825">
                  <c:v>30535838.324591</c:v>
                </c:pt>
                <c:pt idx="21826">
                  <c:v>30543633.881871991</c:v>
                </c:pt>
                <c:pt idx="21827">
                  <c:v>30550839.667089</c:v>
                </c:pt>
                <c:pt idx="21828">
                  <c:v>30557462.648882005</c:v>
                </c:pt>
                <c:pt idx="21829">
                  <c:v>30563509.670158003</c:v>
                </c:pt>
                <c:pt idx="21830">
                  <c:v>30568987.451175995</c:v>
                </c:pt>
                <c:pt idx="21831">
                  <c:v>30573902.592530001</c:v>
                </c:pt>
                <c:pt idx="21832">
                  <c:v>30578261.578044999</c:v>
                </c:pt>
                <c:pt idx="21833">
                  <c:v>30582070.777589999</c:v>
                </c:pt>
                <c:pt idx="21834">
                  <c:v>30585336.449790996</c:v>
                </c:pt>
                <c:pt idx="21835">
                  <c:v>30588064.744681995</c:v>
                </c:pt>
                <c:pt idx="21836">
                  <c:v>30590261.706259001</c:v>
                </c:pt>
                <c:pt idx="21837">
                  <c:v>30591933.274970997</c:v>
                </c:pt>
                <c:pt idx="21838">
                  <c:v>30593085.290128998</c:v>
                </c:pt>
                <c:pt idx="21839">
                  <c:v>30593723.492252</c:v>
                </c:pt>
                <c:pt idx="21840">
                  <c:v>30593853.525339</c:v>
                </c:pt>
                <c:pt idx="21841">
                  <c:v>30593480.939075995</c:v>
                </c:pt>
                <c:pt idx="21842">
                  <c:v>30592611.190981001</c:v>
                </c:pt>
                <c:pt idx="21843">
                  <c:v>30591249.648490999</c:v>
                </c:pt>
                <c:pt idx="21844">
                  <c:v>30589401.590980999</c:v>
                </c:pt>
                <c:pt idx="21845">
                  <c:v>30587072.211732</c:v>
                </c:pt>
                <c:pt idx="21846">
                  <c:v>30584266.619844999</c:v>
                </c:pt>
                <c:pt idx="21847">
                  <c:v>30580989.842099</c:v>
                </c:pt>
                <c:pt idx="21848">
                  <c:v>30577246.824753001</c:v>
                </c:pt>
                <c:pt idx="21849">
                  <c:v>30573042.435309999</c:v>
                </c:pt>
                <c:pt idx="21850">
                  <c:v>30568381.464218996</c:v>
                </c:pt>
                <c:pt idx="21851">
                  <c:v>30563268.626541</c:v>
                </c:pt>
                <c:pt idx="21852">
                  <c:v>30557708.563564997</c:v>
                </c:pt>
                <c:pt idx="21853">
                  <c:v>30551705.844379999</c:v>
                </c:pt>
                <c:pt idx="21854">
                  <c:v>30545264.967405997</c:v>
                </c:pt>
                <c:pt idx="21855">
                  <c:v>30538390.361886997</c:v>
                </c:pt>
                <c:pt idx="21856">
                  <c:v>30531086.389339</c:v>
                </c:pt>
                <c:pt idx="21857">
                  <c:v>30523357.344962001</c:v>
                </c:pt>
                <c:pt idx="21858">
                  <c:v>30515207.459016997</c:v>
                </c:pt>
                <c:pt idx="21859">
                  <c:v>30506640.898164004</c:v>
                </c:pt>
                <c:pt idx="21860">
                  <c:v>30497661.766770002</c:v>
                </c:pt>
                <c:pt idx="21861">
                  <c:v>30488274.108173005</c:v>
                </c:pt>
                <c:pt idx="21862">
                  <c:v>30478481.905928995</c:v>
                </c:pt>
                <c:pt idx="21863">
                  <c:v>30468289.085010998</c:v>
                </c:pt>
                <c:pt idx="21864">
                  <c:v>30457699.512991</c:v>
                </c:pt>
                <c:pt idx="21865">
                  <c:v>30446717.001180999</c:v>
                </c:pt>
                <c:pt idx="21866">
                  <c:v>30435345.305755999</c:v>
                </c:pt>
                <c:pt idx="21867">
                  <c:v>30423588.128839999</c:v>
                </c:pt>
                <c:pt idx="21868">
                  <c:v>30411449.119568001</c:v>
                </c:pt>
                <c:pt idx="21869">
                  <c:v>30398931.875125002</c:v>
                </c:pt>
                <c:pt idx="21870">
                  <c:v>30386039.941754997</c:v>
                </c:pt>
                <c:pt idx="21871">
                  <c:v>30372776.815747</c:v>
                </c:pt>
                <c:pt idx="21872">
                  <c:v>30359145.944396999</c:v>
                </c:pt>
                <c:pt idx="21873">
                  <c:v>30345150.726947997</c:v>
                </c:pt>
                <c:pt idx="21874">
                  <c:v>30330794.515503</c:v>
                </c:pt>
                <c:pt idx="21875">
                  <c:v>30316080.615920004</c:v>
                </c:pt>
                <c:pt idx="21876">
                  <c:v>30301012.288687997</c:v>
                </c:pt>
                <c:pt idx="21877">
                  <c:v>30285592.749774996</c:v>
                </c:pt>
                <c:pt idx="21878">
                  <c:v>30269825.171459999</c:v>
                </c:pt>
                <c:pt idx="21879">
                  <c:v>30253712.683146</c:v>
                </c:pt>
                <c:pt idx="21880">
                  <c:v>30237258.372156009</c:v>
                </c:pt>
                <c:pt idx="21881">
                  <c:v>30220465.284502</c:v>
                </c:pt>
                <c:pt idx="21882">
                  <c:v>30203336.425646998</c:v>
                </c:pt>
                <c:pt idx="21883">
                  <c:v>30185874.761239998</c:v>
                </c:pt>
                <c:pt idx="21884">
                  <c:v>30168083.217842996</c:v>
                </c:pt>
                <c:pt idx="21885">
                  <c:v>30149964.683632996</c:v>
                </c:pt>
                <c:pt idx="21886">
                  <c:v>30131522.009092998</c:v>
                </c:pt>
                <c:pt idx="21887">
                  <c:v>30112758.007686</c:v>
                </c:pt>
                <c:pt idx="21888">
                  <c:v>30093675.456514001</c:v>
                </c:pt>
                <c:pt idx="21889">
                  <c:v>30074277.096965</c:v>
                </c:pt>
                <c:pt idx="21890">
                  <c:v>30054565.635337003</c:v>
                </c:pt>
                <c:pt idx="21891">
                  <c:v>30034543.743458997</c:v>
                </c:pt>
                <c:pt idx="21892">
                  <c:v>30014214.059290998</c:v>
                </c:pt>
                <c:pt idx="21893">
                  <c:v>29993579.187512998</c:v>
                </c:pt>
                <c:pt idx="21894">
                  <c:v>29972641.700102001</c:v>
                </c:pt>
                <c:pt idx="21895">
                  <c:v>29951404.136895001</c:v>
                </c:pt>
                <c:pt idx="21896">
                  <c:v>29929869.006140999</c:v>
                </c:pt>
                <c:pt idx="21897">
                  <c:v>29908038.785037998</c:v>
                </c:pt>
                <c:pt idx="21898">
                  <c:v>29885915.920262996</c:v>
                </c:pt>
                <c:pt idx="21899">
                  <c:v>29863502.828490999</c:v>
                </c:pt>
                <c:pt idx="21900">
                  <c:v>29840801.896894</c:v>
                </c:pt>
                <c:pt idx="21901">
                  <c:v>29817815.483639993</c:v>
                </c:pt>
                <c:pt idx="21902">
                  <c:v>29794545.918377999</c:v>
                </c:pt>
                <c:pt idx="21903">
                  <c:v>29770995.502711002</c:v>
                </c:pt>
                <c:pt idx="21904">
                  <c:v>29747166.510657001</c:v>
                </c:pt>
                <c:pt idx="21905">
                  <c:v>29723061.189109001</c:v>
                </c:pt>
                <c:pt idx="21906">
                  <c:v>29698681.758278996</c:v>
                </c:pt>
                <c:pt idx="21907">
                  <c:v>29674030.412130002</c:v>
                </c:pt>
                <c:pt idx="21908">
                  <c:v>29649109.318806004</c:v>
                </c:pt>
                <c:pt idx="21909">
                  <c:v>29623920.62105</c:v>
                </c:pt>
                <c:pt idx="21910">
                  <c:v>29598466.436614998</c:v>
                </c:pt>
                <c:pt idx="21911">
                  <c:v>29572748.858660001</c:v>
                </c:pt>
                <c:pt idx="21912">
                  <c:v>29546769.956151001</c:v>
                </c:pt>
                <c:pt idx="21913">
                  <c:v>29520531.774239998</c:v>
                </c:pt>
                <c:pt idx="21914">
                  <c:v>29494036.334644999</c:v>
                </c:pt>
                <c:pt idx="21915">
                  <c:v>29467285.636021003</c:v>
                </c:pt>
                <c:pt idx="21916">
                  <c:v>29440281.654320009</c:v>
                </c:pt>
                <c:pt idx="21917">
                  <c:v>29413026.343148995</c:v>
                </c:pt>
                <c:pt idx="21918">
                  <c:v>29385521.634118002</c:v>
                </c:pt>
                <c:pt idx="21919">
                  <c:v>29357769.437181</c:v>
                </c:pt>
                <c:pt idx="21920">
                  <c:v>29329771.640970998</c:v>
                </c:pt>
                <c:pt idx="21921">
                  <c:v>29301530.113129005</c:v>
                </c:pt>
                <c:pt idx="21922">
                  <c:v>29273046.700624999</c:v>
                </c:pt>
                <c:pt idx="21923">
                  <c:v>29244323.230075002</c:v>
                </c:pt>
                <c:pt idx="21924">
                  <c:v>29215361.508051999</c:v>
                </c:pt>
                <c:pt idx="21925">
                  <c:v>29186163.321385998</c:v>
                </c:pt>
                <c:pt idx="21926">
                  <c:v>29156730.437465996</c:v>
                </c:pt>
                <c:pt idx="21927">
                  <c:v>29127064.604530003</c:v>
                </c:pt>
                <c:pt idx="21928">
                  <c:v>29097167.551952001</c:v>
                </c:pt>
                <c:pt idx="21929">
                  <c:v>29067040.990525</c:v>
                </c:pt>
                <c:pt idx="21930">
                  <c:v>29036686.612736009</c:v>
                </c:pt>
                <c:pt idx="21931">
                  <c:v>29006106.093037002</c:v>
                </c:pt>
                <c:pt idx="21932">
                  <c:v>28975301.088110998</c:v>
                </c:pt>
                <c:pt idx="21933">
                  <c:v>28944273.237133</c:v>
                </c:pt>
                <c:pt idx="21934">
                  <c:v>28913024.162028</c:v>
                </c:pt>
                <c:pt idx="21935">
                  <c:v>28881555.467716996</c:v>
                </c:pt>
                <c:pt idx="21936">
                  <c:v>28849868.742372997</c:v>
                </c:pt>
                <c:pt idx="21937">
                  <c:v>28817965.557652999</c:v>
                </c:pt>
                <c:pt idx="21938">
                  <c:v>28785847.468942996</c:v>
                </c:pt>
                <c:pt idx="21939">
                  <c:v>28753516.015590001</c:v>
                </c:pt>
                <c:pt idx="21940">
                  <c:v>28720972.721129999</c:v>
                </c:pt>
                <c:pt idx="21941">
                  <c:v>28688219.093514998</c:v>
                </c:pt>
                <c:pt idx="21942">
                  <c:v>28655256.625333</c:v>
                </c:pt>
                <c:pt idx="21943">
                  <c:v>28622086.794025999</c:v>
                </c:pt>
                <c:pt idx="21944">
                  <c:v>28588711.062102001</c:v>
                </c:pt>
                <c:pt idx="21945">
                  <c:v>28555130.877347</c:v>
                </c:pt>
                <c:pt idx="21946">
                  <c:v>28521347.67303</c:v>
                </c:pt>
                <c:pt idx="21947">
                  <c:v>28487362.868104003</c:v>
                </c:pt>
                <c:pt idx="21948">
                  <c:v>28453177.867404997</c:v>
                </c:pt>
                <c:pt idx="21949">
                  <c:v>28418794.061850995</c:v>
                </c:pt>
                <c:pt idx="21950">
                  <c:v>28384212.828628</c:v>
                </c:pt>
                <c:pt idx="21951">
                  <c:v>28349435.531383</c:v>
                </c:pt>
                <c:pt idx="21952">
                  <c:v>28314463.520406999</c:v>
                </c:pt>
                <c:pt idx="21953">
                  <c:v>28279298.132819001</c:v>
                </c:pt>
                <c:pt idx="21954">
                  <c:v>28243940.692744005</c:v>
                </c:pt>
                <c:pt idx="21955">
                  <c:v>28208392.511487</c:v>
                </c:pt>
                <c:pt idx="21956">
                  <c:v>28172654.887710996</c:v>
                </c:pt>
                <c:pt idx="21957">
                  <c:v>28136729.1076</c:v>
                </c:pt>
                <c:pt idx="21958">
                  <c:v>28100616.445033997</c:v>
                </c:pt>
                <c:pt idx="21959">
                  <c:v>28064318.161745995</c:v>
                </c:pt>
                <c:pt idx="21960">
                  <c:v>28027835.507489</c:v>
                </c:pt>
                <c:pt idx="21961">
                  <c:v>27991169.720192999</c:v>
                </c:pt>
                <c:pt idx="21962">
                  <c:v>27954322.026117999</c:v>
                </c:pt>
                <c:pt idx="21963">
                  <c:v>27917293.640014999</c:v>
                </c:pt>
                <c:pt idx="21964">
                  <c:v>27880085.765269995</c:v>
                </c:pt>
                <c:pt idx="21965">
                  <c:v>27842699.594055001</c:v>
                </c:pt>
                <c:pt idx="21966">
                  <c:v>27805136.307475995</c:v>
                </c:pt>
                <c:pt idx="21967">
                  <c:v>27767397.075715002</c:v>
                </c:pt>
                <c:pt idx="21968">
                  <c:v>27729483.058170002</c:v>
                </c:pt>
                <c:pt idx="21969">
                  <c:v>27691395.403598998</c:v>
                </c:pt>
                <c:pt idx="21970">
                  <c:v>27653135.250250001</c:v>
                </c:pt>
                <c:pt idx="21971">
                  <c:v>27614703.726000998</c:v>
                </c:pt>
                <c:pt idx="21972">
                  <c:v>27576101.948492002</c:v>
                </c:pt>
                <c:pt idx="21973">
                  <c:v>27537331.025251996</c:v>
                </c:pt>
                <c:pt idx="21974">
                  <c:v>27498392.053830996</c:v>
                </c:pt>
                <c:pt idx="21975">
                  <c:v>27459286.121924005</c:v>
                </c:pt>
                <c:pt idx="21976">
                  <c:v>27420014.307496</c:v>
                </c:pt>
                <c:pt idx="21977">
                  <c:v>27380577.678904004</c:v>
                </c:pt>
                <c:pt idx="21978">
                  <c:v>27340977.295017995</c:v>
                </c:pt>
                <c:pt idx="21979">
                  <c:v>27301214.205337998</c:v>
                </c:pt>
                <c:pt idx="21980">
                  <c:v>27261289.450112998</c:v>
                </c:pt>
                <c:pt idx="21981">
                  <c:v>27221204.060454</c:v>
                </c:pt>
                <c:pt idx="21982">
                  <c:v>27180959.058446001</c:v>
                </c:pt>
                <c:pt idx="21983">
                  <c:v>27140555.457261994</c:v>
                </c:pt>
                <c:pt idx="21984">
                  <c:v>27099994.261270992</c:v>
                </c:pt>
                <c:pt idx="21985">
                  <c:v>27059276.466144998</c:v>
                </c:pt>
                <c:pt idx="21986">
                  <c:v>27018403.058967005</c:v>
                </c:pt>
                <c:pt idx="21987">
                  <c:v>26977375.018334005</c:v>
                </c:pt>
                <c:pt idx="21988">
                  <c:v>26936193.314461999</c:v>
                </c:pt>
                <c:pt idx="21989">
                  <c:v>26894858.909283996</c:v>
                </c:pt>
                <c:pt idx="21990">
                  <c:v>26853372.756553005</c:v>
                </c:pt>
                <c:pt idx="21991">
                  <c:v>26811735.801940002</c:v>
                </c:pt>
                <c:pt idx="21992">
                  <c:v>26769948.983127996</c:v>
                </c:pt>
                <c:pt idx="21993">
                  <c:v>26728013.229910996</c:v>
                </c:pt>
                <c:pt idx="21994">
                  <c:v>26685929.464287002</c:v>
                </c:pt>
                <c:pt idx="21995">
                  <c:v>26643698.600547999</c:v>
                </c:pt>
                <c:pt idx="21996">
                  <c:v>26601321.545374997</c:v>
                </c:pt>
                <c:pt idx="21997">
                  <c:v>26558799.197925001</c:v>
                </c:pt>
                <c:pt idx="21998">
                  <c:v>26516132.449922998</c:v>
                </c:pt>
                <c:pt idx="21999">
                  <c:v>26473322.185742997</c:v>
                </c:pt>
                <c:pt idx="22000">
                  <c:v>26430369.282501996</c:v>
                </c:pt>
                <c:pt idx="22001">
                  <c:v>26387274.610137004</c:v>
                </c:pt>
                <c:pt idx="22002">
                  <c:v>26344039.031492997</c:v>
                </c:pt>
                <c:pt idx="22003">
                  <c:v>26300663.402407002</c:v>
                </c:pt>
                <c:pt idx="22004">
                  <c:v>26257148.571780998</c:v>
                </c:pt>
                <c:pt idx="22005">
                  <c:v>26213495.381672993</c:v>
                </c:pt>
                <c:pt idx="22006">
                  <c:v>26169704.667364001</c:v>
                </c:pt>
                <c:pt idx="22007">
                  <c:v>26125777.257446997</c:v>
                </c:pt>
                <c:pt idx="22008">
                  <c:v>26081713.973892998</c:v>
                </c:pt>
                <c:pt idx="22009">
                  <c:v>26037515.632136002</c:v>
                </c:pt>
                <c:pt idx="22010">
                  <c:v>25993183.041137997</c:v>
                </c:pt>
                <c:pt idx="22011">
                  <c:v>25948717.003469996</c:v>
                </c:pt>
                <c:pt idx="22012">
                  <c:v>25904118.315380003</c:v>
                </c:pt>
                <c:pt idx="22013">
                  <c:v>25859387.766866997</c:v>
                </c:pt>
                <c:pt idx="22014">
                  <c:v>25814526.141745996</c:v>
                </c:pt>
                <c:pt idx="22015">
                  <c:v>25769534.217725001</c:v>
                </c:pt>
                <c:pt idx="22016">
                  <c:v>25724412.766465995</c:v>
                </c:pt>
                <c:pt idx="22017">
                  <c:v>25679162.553656999</c:v>
                </c:pt>
                <c:pt idx="22018">
                  <c:v>25633784.339074999</c:v>
                </c:pt>
                <c:pt idx="22019">
                  <c:v>25588278.876655001</c:v>
                </c:pt>
                <c:pt idx="22020">
                  <c:v>25542646.914551999</c:v>
                </c:pt>
                <c:pt idx="22021">
                  <c:v>25496889.195204999</c:v>
                </c:pt>
                <c:pt idx="22022">
                  <c:v>25451006.455402002</c:v>
                </c:pt>
                <c:pt idx="22023">
                  <c:v>25404999.426337</c:v>
                </c:pt>
                <c:pt idx="22024">
                  <c:v>25358868.833675995</c:v>
                </c:pt>
                <c:pt idx="22025">
                  <c:v>25312615.397615995</c:v>
                </c:pt>
                <c:pt idx="22026">
                  <c:v>25266239.832943</c:v>
                </c:pt>
                <c:pt idx="22027">
                  <c:v>25219742.849090997</c:v>
                </c:pt>
                <c:pt idx="22028">
                  <c:v>25173125.150201999</c:v>
                </c:pt>
                <c:pt idx="22029">
                  <c:v>25126387.435180001</c:v>
                </c:pt>
                <c:pt idx="22030">
                  <c:v>25079530.397750001</c:v>
                </c:pt>
                <c:pt idx="22031">
                  <c:v>25032554.726509999</c:v>
                </c:pt>
                <c:pt idx="22032">
                  <c:v>24985461.104990005</c:v>
                </c:pt>
                <c:pt idx="22033">
                  <c:v>24938250.211704001</c:v>
                </c:pt>
                <c:pt idx="22034">
                  <c:v>24890922.720202997</c:v>
                </c:pt>
                <c:pt idx="22035">
                  <c:v>24843479.299128</c:v>
                </c:pt>
                <c:pt idx="22036">
                  <c:v>24795920.612264004</c:v>
                </c:pt>
                <c:pt idx="22037">
                  <c:v>24748247.318586003</c:v>
                </c:pt>
                <c:pt idx="22038">
                  <c:v>24700460.072315998</c:v>
                </c:pt>
                <c:pt idx="22039">
                  <c:v>24652559.522968002</c:v>
                </c:pt>
                <c:pt idx="22040">
                  <c:v>24604546.315400999</c:v>
                </c:pt>
                <c:pt idx="22041">
                  <c:v>24556421.089864995</c:v>
                </c:pt>
                <c:pt idx="22042">
                  <c:v>24508184.482048996</c:v>
                </c:pt>
                <c:pt idx="22043">
                  <c:v>24459837.123131</c:v>
                </c:pt>
                <c:pt idx="22044">
                  <c:v>24411379.639823999</c:v>
                </c:pt>
                <c:pt idx="22045">
                  <c:v>24362812.654417001</c:v>
                </c:pt>
                <c:pt idx="22046">
                  <c:v>24314136.784829997</c:v>
                </c:pt>
                <c:pt idx="22047">
                  <c:v>24265352.644652005</c:v>
                </c:pt>
                <c:pt idx="22048">
                  <c:v>24216460.843185998</c:v>
                </c:pt>
                <c:pt idx="22049">
                  <c:v>24167461.985494994</c:v>
                </c:pt>
                <c:pt idx="22050">
                  <c:v>24118356.672447</c:v>
                </c:pt>
                <c:pt idx="22051">
                  <c:v>24069145.500753</c:v>
                </c:pt>
                <c:pt idx="22052">
                  <c:v>24019829.063012995</c:v>
                </c:pt>
                <c:pt idx="22053">
                  <c:v>23970407.947753996</c:v>
                </c:pt>
                <c:pt idx="22054">
                  <c:v>23920882.739475995</c:v>
                </c:pt>
                <c:pt idx="22055">
                  <c:v>23871254.018688999</c:v>
                </c:pt>
                <c:pt idx="22056">
                  <c:v>23821522.361956</c:v>
                </c:pt>
                <c:pt idx="22057">
                  <c:v>23771688.341929998</c:v>
                </c:pt>
                <c:pt idx="22058">
                  <c:v>23721752.527392998</c:v>
                </c:pt>
                <c:pt idx="22059">
                  <c:v>23671715.483298991</c:v>
                </c:pt>
                <c:pt idx="22060">
                  <c:v>23621577.770804998</c:v>
                </c:pt>
                <c:pt idx="22061">
                  <c:v>23571339.947316997</c:v>
                </c:pt>
                <c:pt idx="22062">
                  <c:v>23521002.566521998</c:v>
                </c:pt>
                <c:pt idx="22063">
                  <c:v>23470566.178424004</c:v>
                </c:pt>
                <c:pt idx="22064">
                  <c:v>23420031.329385001</c:v>
                </c:pt>
                <c:pt idx="22065">
                  <c:v>23369398.562158</c:v>
                </c:pt>
                <c:pt idx="22066">
                  <c:v>23318668.415920999</c:v>
                </c:pt>
                <c:pt idx="22067">
                  <c:v>23267841.426314998</c:v>
                </c:pt>
                <c:pt idx="22068">
                  <c:v>23216918.125479002</c:v>
                </c:pt>
                <c:pt idx="22069">
                  <c:v>23165899.042082001</c:v>
                </c:pt>
                <c:pt idx="22070">
                  <c:v>23114784.701354999</c:v>
                </c:pt>
                <c:pt idx="22071">
                  <c:v>23063575.625131998</c:v>
                </c:pt>
                <c:pt idx="22072">
                  <c:v>23012272.331874996</c:v>
                </c:pt>
                <c:pt idx="22073">
                  <c:v>22960875.336709004</c:v>
                </c:pt>
                <c:pt idx="22074">
                  <c:v>22909385.151457001</c:v>
                </c:pt>
                <c:pt idx="22075">
                  <c:v>22857802.284669995</c:v>
                </c:pt>
                <c:pt idx="22076">
                  <c:v>22806127.241656996</c:v>
                </c:pt>
                <c:pt idx="22077">
                  <c:v>22754360.524517</c:v>
                </c:pt>
                <c:pt idx="22078">
                  <c:v>22702502.632172003</c:v>
                </c:pt>
                <c:pt idx="22079">
                  <c:v>22650554.060394999</c:v>
                </c:pt>
                <c:pt idx="22080">
                  <c:v>22598515.301839996</c:v>
                </c:pt>
                <c:pt idx="22081">
                  <c:v>22546386.846073002</c:v>
                </c:pt>
                <c:pt idx="22082">
                  <c:v>22494169.1796</c:v>
                </c:pt>
                <c:pt idx="22083">
                  <c:v>22441862.785896998</c:v>
                </c:pt>
                <c:pt idx="22084">
                  <c:v>22389468.145438995</c:v>
                </c:pt>
                <c:pt idx="22085">
                  <c:v>22336985.735727001</c:v>
                </c:pt>
                <c:pt idx="22086">
                  <c:v>22284416.031316001</c:v>
                </c:pt>
                <c:pt idx="22087">
                  <c:v>22231759.503844995</c:v>
                </c:pt>
                <c:pt idx="22088">
                  <c:v>22179016.622062001</c:v>
                </c:pt>
                <c:pt idx="22089">
                  <c:v>22126187.851850998</c:v>
                </c:pt>
                <c:pt idx="22090">
                  <c:v>22073273.656260002</c:v>
                </c:pt>
                <c:pt idx="22091">
                  <c:v>22020274.495527998</c:v>
                </c:pt>
                <c:pt idx="22092">
                  <c:v>21967190.82711</c:v>
                </c:pt>
                <c:pt idx="22093">
                  <c:v>21914023.105702005</c:v>
                </c:pt>
                <c:pt idx="22094">
                  <c:v>21860771.783266995</c:v>
                </c:pt>
                <c:pt idx="22095">
                  <c:v>21807437.309064001</c:v>
                </c:pt>
                <c:pt idx="22096">
                  <c:v>21754020.129666999</c:v>
                </c:pt>
                <c:pt idx="22097">
                  <c:v>21700520.688992999</c:v>
                </c:pt>
                <c:pt idx="22098">
                  <c:v>21646939.428327005</c:v>
                </c:pt>
                <c:pt idx="22099">
                  <c:v>21593276.786343995</c:v>
                </c:pt>
                <c:pt idx="22100">
                  <c:v>21539533.199136004</c:v>
                </c:pt>
                <c:pt idx="22101">
                  <c:v>21485709.100232001</c:v>
                </c:pt>
                <c:pt idx="22102">
                  <c:v>21431804.920622997</c:v>
                </c:pt>
                <c:pt idx="22103">
                  <c:v>21377821.088787999</c:v>
                </c:pt>
                <c:pt idx="22104">
                  <c:v>21323758.030710001</c:v>
                </c:pt>
                <c:pt idx="22105">
                  <c:v>21269616.169904999</c:v>
                </c:pt>
                <c:pt idx="22106">
                  <c:v>21215395.927442994</c:v>
                </c:pt>
                <c:pt idx="22107">
                  <c:v>21161097.721966997</c:v>
                </c:pt>
                <c:pt idx="22108">
                  <c:v>21106721.969719995</c:v>
                </c:pt>
                <c:pt idx="22109">
                  <c:v>21052269.084559999</c:v>
                </c:pt>
                <c:pt idx="22110">
                  <c:v>20997739.477987997</c:v>
                </c:pt>
                <c:pt idx="22111">
                  <c:v>20943133.559167001</c:v>
                </c:pt>
                <c:pt idx="22112">
                  <c:v>20888451.734939005</c:v>
                </c:pt>
                <c:pt idx="22113">
                  <c:v>20833694.409850996</c:v>
                </c:pt>
                <c:pt idx="22114">
                  <c:v>20778861.986174997</c:v>
                </c:pt>
                <c:pt idx="22115">
                  <c:v>20723954.863924999</c:v>
                </c:pt>
                <c:pt idx="22116">
                  <c:v>20668973.440879997</c:v>
                </c:pt>
                <c:pt idx="22117">
                  <c:v>20613918.112601001</c:v>
                </c:pt>
                <c:pt idx="22118">
                  <c:v>20558789.272454001</c:v>
                </c:pt>
                <c:pt idx="22119">
                  <c:v>20503587.311629001</c:v>
                </c:pt>
                <c:pt idx="22120">
                  <c:v>20448312.619156003</c:v>
                </c:pt>
                <c:pt idx="22121">
                  <c:v>20392965.581926998</c:v>
                </c:pt>
                <c:pt idx="22122">
                  <c:v>20337546.584713995</c:v>
                </c:pt>
                <c:pt idx="22123">
                  <c:v>20282056.010188002</c:v>
                </c:pt>
                <c:pt idx="22124">
                  <c:v>20226494.238938</c:v>
                </c:pt>
                <c:pt idx="22125">
                  <c:v>20170861.649486005</c:v>
                </c:pt>
                <c:pt idx="22126">
                  <c:v>20115158.618310004</c:v>
                </c:pt>
                <c:pt idx="22127">
                  <c:v>20059385.519857001</c:v>
                </c:pt>
                <c:pt idx="22128">
                  <c:v>20003542.726566005</c:v>
                </c:pt>
                <c:pt idx="22129">
                  <c:v>19947630.608879998</c:v>
                </c:pt>
                <c:pt idx="22130">
                  <c:v>19891649.535266999</c:v>
                </c:pt>
                <c:pt idx="22131">
                  <c:v>19835599.872235999</c:v>
                </c:pt>
                <c:pt idx="22132">
                  <c:v>19779481.984354001</c:v>
                </c:pt>
                <c:pt idx="22133">
                  <c:v>19723296.234262999</c:v>
                </c:pt>
                <c:pt idx="22134">
                  <c:v>19667042.982695997</c:v>
                </c:pt>
                <c:pt idx="22135">
                  <c:v>19610722.588494997</c:v>
                </c:pt>
                <c:pt idx="22136">
                  <c:v>19554335.408626001</c:v>
                </c:pt>
                <c:pt idx="22137">
                  <c:v>19497881.798195001</c:v>
                </c:pt>
                <c:pt idx="22138">
                  <c:v>19441362.110463999</c:v>
                </c:pt>
                <c:pt idx="22139">
                  <c:v>19384776.696867999</c:v>
                </c:pt>
                <c:pt idx="22140">
                  <c:v>19328125.907029998</c:v>
                </c:pt>
                <c:pt idx="22141">
                  <c:v>19271410.088776</c:v>
                </c:pt>
                <c:pt idx="22142">
                  <c:v>19214629.588151999</c:v>
                </c:pt>
                <c:pt idx="22143">
                  <c:v>19157784.749435995</c:v>
                </c:pt>
                <c:pt idx="22144">
                  <c:v>19100875.915155999</c:v>
                </c:pt>
                <c:pt idx="22145">
                  <c:v>19043903.426104005</c:v>
                </c:pt>
                <c:pt idx="22146">
                  <c:v>18986867.621350005</c:v>
                </c:pt>
                <c:pt idx="22147">
                  <c:v>18929768.838258002</c:v>
                </c:pt>
                <c:pt idx="22148">
                  <c:v>18872607.412500001</c:v>
                </c:pt>
                <c:pt idx="22149">
                  <c:v>18815383.678070001</c:v>
                </c:pt>
                <c:pt idx="22150">
                  <c:v>18758097.967295997</c:v>
                </c:pt>
                <c:pt idx="22151">
                  <c:v>18700750.610861</c:v>
                </c:pt>
                <c:pt idx="22152">
                  <c:v>18643341.937805995</c:v>
                </c:pt>
                <c:pt idx="22153">
                  <c:v>18585872.275556006</c:v>
                </c:pt>
                <c:pt idx="22154">
                  <c:v>18528341.949922998</c:v>
                </c:pt>
                <c:pt idx="22155">
                  <c:v>18470751.285127997</c:v>
                </c:pt>
                <c:pt idx="22156">
                  <c:v>18413100.603806999</c:v>
                </c:pt>
                <c:pt idx="22157">
                  <c:v>18355390.227030002</c:v>
                </c:pt>
                <c:pt idx="22158">
                  <c:v>18297620.474311002</c:v>
                </c:pt>
                <c:pt idx="22159">
                  <c:v>18239791.663622998</c:v>
                </c:pt>
                <c:pt idx="22160">
                  <c:v>18181904.111407001</c:v>
                </c:pt>
                <c:pt idx="22161">
                  <c:v>18123958.132592004</c:v>
                </c:pt>
                <c:pt idx="22162">
                  <c:v>18065954.040599</c:v>
                </c:pt>
                <c:pt idx="22163">
                  <c:v>18007892.147358999</c:v>
                </c:pt>
                <c:pt idx="22164">
                  <c:v>17949772.763326</c:v>
                </c:pt>
                <c:pt idx="22165">
                  <c:v>17891596.197484005</c:v>
                </c:pt>
                <c:pt idx="22166">
                  <c:v>17833362.757365</c:v>
                </c:pt>
                <c:pt idx="22167">
                  <c:v>17775072.749058995</c:v>
                </c:pt>
                <c:pt idx="22168">
                  <c:v>17716726.477221996</c:v>
                </c:pt>
                <c:pt idx="22169">
                  <c:v>17658324.245096002</c:v>
                </c:pt>
                <c:pt idx="22170">
                  <c:v>17599866.354513001</c:v>
                </c:pt>
                <c:pt idx="22171">
                  <c:v>17541353.105909999</c:v>
                </c:pt>
                <c:pt idx="22172">
                  <c:v>17482784.798342001</c:v>
                </c:pt>
                <c:pt idx="22173">
                  <c:v>17424161.729489997</c:v>
                </c:pt>
                <c:pt idx="22174">
                  <c:v>17365484.195672996</c:v>
                </c:pt>
                <c:pt idx="22175">
                  <c:v>17306752.491862994</c:v>
                </c:pt>
                <c:pt idx="22176">
                  <c:v>17247966.911690995</c:v>
                </c:pt>
                <c:pt idx="22177">
                  <c:v>17189127.747459996</c:v>
                </c:pt>
                <c:pt idx="22178">
                  <c:v>17130235.290158</c:v>
                </c:pt>
                <c:pt idx="22179">
                  <c:v>17071289.829464</c:v>
                </c:pt>
                <c:pt idx="22180">
                  <c:v>17012291.653765999</c:v>
                </c:pt>
                <c:pt idx="22181">
                  <c:v>16953241.050161</c:v>
                </c:pt>
                <c:pt idx="22182">
                  <c:v>16894138.304477997</c:v>
                </c:pt>
                <c:pt idx="22183">
                  <c:v>16834983.701276995</c:v>
                </c:pt>
                <c:pt idx="22184">
                  <c:v>16775777.523868</c:v>
                </c:pt>
                <c:pt idx="22185">
                  <c:v>16716520.054315003</c:v>
                </c:pt>
                <c:pt idx="22186">
                  <c:v>16657211.573450999</c:v>
                </c:pt>
                <c:pt idx="22187">
                  <c:v>16597852.360883001</c:v>
                </c:pt>
                <c:pt idx="22188">
                  <c:v>16538442.695008</c:v>
                </c:pt>
                <c:pt idx="22189">
                  <c:v>16478982.853017002</c:v>
                </c:pt>
                <c:pt idx="22190">
                  <c:v>16419473.110909</c:v>
                </c:pt>
                <c:pt idx="22191">
                  <c:v>16359913.743497996</c:v>
                </c:pt>
                <c:pt idx="22192">
                  <c:v>16300305.024424998</c:v>
                </c:pt>
                <c:pt idx="22193">
                  <c:v>16240647.226163996</c:v>
                </c:pt>
                <c:pt idx="22194">
                  <c:v>16180940.620038001</c:v>
                </c:pt>
                <c:pt idx="22195">
                  <c:v>16121185.476218</c:v>
                </c:pt>
                <c:pt idx="22196">
                  <c:v>16061382.063744001</c:v>
                </c:pt>
                <c:pt idx="22197">
                  <c:v>16001530.650523998</c:v>
                </c:pt>
                <c:pt idx="22198">
                  <c:v>15941631.503350999</c:v>
                </c:pt>
                <c:pt idx="22199">
                  <c:v>15881684.887908</c:v>
                </c:pt>
                <c:pt idx="22200">
                  <c:v>15821691.068776</c:v>
                </c:pt>
                <c:pt idx="22201">
                  <c:v>15761650.309446</c:v>
                </c:pt>
                <c:pt idx="22202">
                  <c:v>15701562.872326</c:v>
                </c:pt>
                <c:pt idx="22203">
                  <c:v>15641429.018750999</c:v>
                </c:pt>
                <c:pt idx="22204">
                  <c:v>15581249.008989003</c:v>
                </c:pt>
                <c:pt idx="22205">
                  <c:v>15521023.102251999</c:v>
                </c:pt>
                <c:pt idx="22206">
                  <c:v>15460751.556706</c:v>
                </c:pt>
                <c:pt idx="22207">
                  <c:v>15400434.629474996</c:v>
                </c:pt>
                <c:pt idx="22208">
                  <c:v>15340072.576652002</c:v>
                </c:pt>
                <c:pt idx="22209">
                  <c:v>15279665.653307</c:v>
                </c:pt>
                <c:pt idx="22210">
                  <c:v>15219214.113496998</c:v>
                </c:pt>
                <c:pt idx="22211">
                  <c:v>15158718.210271001</c:v>
                </c:pt>
                <c:pt idx="22212">
                  <c:v>15098178.195680002</c:v>
                </c:pt>
                <c:pt idx="22213">
                  <c:v>15037594.320785003</c:v>
                </c:pt>
                <c:pt idx="22214">
                  <c:v>14976966.835662002</c:v>
                </c:pt>
                <c:pt idx="22215">
                  <c:v>14916295.989417</c:v>
                </c:pt>
                <c:pt idx="22216">
                  <c:v>14855582.030184997</c:v>
                </c:pt>
                <c:pt idx="22217">
                  <c:v>14794825.205146</c:v>
                </c:pt>
                <c:pt idx="22218">
                  <c:v>14734025.760525998</c:v>
                </c:pt>
                <c:pt idx="22219">
                  <c:v>14673183.941609003</c:v>
                </c:pt>
                <c:pt idx="22220">
                  <c:v>14612299.992743002</c:v>
                </c:pt>
                <c:pt idx="22221">
                  <c:v>14551374.157346001</c:v>
                </c:pt>
                <c:pt idx="22222">
                  <c:v>14490406.677917</c:v>
                </c:pt>
                <c:pt idx="22223">
                  <c:v>14429397.796041001</c:v>
                </c:pt>
                <c:pt idx="22224">
                  <c:v>14368347.752396001</c:v>
                </c:pt>
                <c:pt idx="22225">
                  <c:v>14307256.786763998</c:v>
                </c:pt>
                <c:pt idx="22226">
                  <c:v>14246125.138032001</c:v>
                </c:pt>
                <c:pt idx="22227">
                  <c:v>14184953.044203999</c:v>
                </c:pt>
                <c:pt idx="22228">
                  <c:v>14123740.742407998</c:v>
                </c:pt>
                <c:pt idx="22229">
                  <c:v>14062488.468899</c:v>
                </c:pt>
                <c:pt idx="22230">
                  <c:v>14001196.459070999</c:v>
                </c:pt>
                <c:pt idx="22231">
                  <c:v>13939864.947460998</c:v>
                </c:pt>
                <c:pt idx="22232">
                  <c:v>13878494.167757003</c:v>
                </c:pt>
                <c:pt idx="22233">
                  <c:v>13817084.352804001</c:v>
                </c:pt>
                <c:pt idx="22234">
                  <c:v>13755635.734612999</c:v>
                </c:pt>
                <c:pt idx="22235">
                  <c:v>13694148.544362998</c:v>
                </c:pt>
                <c:pt idx="22236">
                  <c:v>13632623.012413003</c:v>
                </c:pt>
                <c:pt idx="22237">
                  <c:v>13571059.368306</c:v>
                </c:pt>
                <c:pt idx="22238">
                  <c:v>13509457.840777</c:v>
                </c:pt>
                <c:pt idx="22239">
                  <c:v>13447818.657756003</c:v>
                </c:pt>
                <c:pt idx="22240">
                  <c:v>13386142.046379998</c:v>
                </c:pt>
                <c:pt idx="22241">
                  <c:v>13324428.232992997</c:v>
                </c:pt>
                <c:pt idx="22242">
                  <c:v>13262677.443159999</c:v>
                </c:pt>
                <c:pt idx="22243">
                  <c:v>13200889.901665</c:v>
                </c:pt>
                <c:pt idx="22244">
                  <c:v>13139065.832525998</c:v>
                </c:pt>
                <c:pt idx="22245">
                  <c:v>13077205.458993003</c:v>
                </c:pt>
                <c:pt idx="22246">
                  <c:v>13015309.003559999</c:v>
                </c:pt>
                <c:pt idx="22247">
                  <c:v>12953376.687968997</c:v>
                </c:pt>
                <c:pt idx="22248">
                  <c:v>12891408.733213998</c:v>
                </c:pt>
                <c:pt idx="22249">
                  <c:v>12829405.359554</c:v>
                </c:pt>
                <c:pt idx="22250">
                  <c:v>12767366.786508998</c:v>
                </c:pt>
                <c:pt idx="22251">
                  <c:v>12705293.232876001</c:v>
                </c:pt>
                <c:pt idx="22252">
                  <c:v>12643184.916727997</c:v>
                </c:pt>
                <c:pt idx="22253">
                  <c:v>12581042.055421</c:v>
                </c:pt>
                <c:pt idx="22254">
                  <c:v>12518864.865604002</c:v>
                </c:pt>
                <c:pt idx="22255">
                  <c:v>12456653.56322</c:v>
                </c:pt>
                <c:pt idx="22256">
                  <c:v>12394408.363515003</c:v>
                </c:pt>
                <c:pt idx="22257">
                  <c:v>12332129.481039003</c:v>
                </c:pt>
                <c:pt idx="22258">
                  <c:v>12269817.129659999</c:v>
                </c:pt>
                <c:pt idx="22259">
                  <c:v>12207471.522561001</c:v>
                </c:pt>
                <c:pt idx="22260">
                  <c:v>12145092.872250002</c:v>
                </c:pt>
                <c:pt idx="22261">
                  <c:v>12082681.390566997</c:v>
                </c:pt>
                <c:pt idx="22262">
                  <c:v>12020237.288683999</c:v>
                </c:pt>
                <c:pt idx="22263">
                  <c:v>11957760.777117001</c:v>
                </c:pt>
                <c:pt idx="22264">
                  <c:v>11895252.065726999</c:v>
                </c:pt>
                <c:pt idx="22265">
                  <c:v>11832711.363725999</c:v>
                </c:pt>
                <c:pt idx="22266">
                  <c:v>11770138.879684001</c:v>
                </c:pt>
                <c:pt idx="22267">
                  <c:v>11707534.821533998</c:v>
                </c:pt>
                <c:pt idx="22268">
                  <c:v>11644899.396577001</c:v>
                </c:pt>
                <c:pt idx="22269">
                  <c:v>11582232.811486</c:v>
                </c:pt>
                <c:pt idx="22270">
                  <c:v>11519535.272311</c:v>
                </c:pt>
                <c:pt idx="22271">
                  <c:v>11456806.98449</c:v>
                </c:pt>
                <c:pt idx="22272">
                  <c:v>11394048.152845003</c:v>
                </c:pt>
                <c:pt idx="22273">
                  <c:v>11331258.981593</c:v>
                </c:pt>
                <c:pt idx="22274">
                  <c:v>11268439.674353002</c:v>
                </c:pt>
                <c:pt idx="22275">
                  <c:v>11205590.434144</c:v>
                </c:pt>
                <c:pt idx="22276">
                  <c:v>11142711.463395</c:v>
                </c:pt>
                <c:pt idx="22277">
                  <c:v>11079802.963951001</c:v>
                </c:pt>
                <c:pt idx="22278">
                  <c:v>11016865.137073001</c:v>
                </c:pt>
                <c:pt idx="22279">
                  <c:v>10953898.183449</c:v>
                </c:pt>
                <c:pt idx="22280">
                  <c:v>10890902.303192003</c:v>
                </c:pt>
                <c:pt idx="22281">
                  <c:v>10827877.695852002</c:v>
                </c:pt>
                <c:pt idx="22282">
                  <c:v>10764824.560415</c:v>
                </c:pt>
                <c:pt idx="22283">
                  <c:v>10701743.095313001</c:v>
                </c:pt>
                <c:pt idx="22284">
                  <c:v>10638633.498423001</c:v>
                </c:pt>
                <c:pt idx="22285">
                  <c:v>10575495.967077</c:v>
                </c:pt>
                <c:pt idx="22286">
                  <c:v>10512330.698062997</c:v>
                </c:pt>
                <c:pt idx="22287">
                  <c:v>10449137.887633001</c:v>
                </c:pt>
                <c:pt idx="22288">
                  <c:v>10385917.731503999</c:v>
                </c:pt>
                <c:pt idx="22289">
                  <c:v>10322670.424864</c:v>
                </c:pt>
                <c:pt idx="22290">
                  <c:v>10259396.162381003</c:v>
                </c:pt>
                <c:pt idx="22291">
                  <c:v>10196095.138197996</c:v>
                </c:pt>
                <c:pt idx="22292">
                  <c:v>10132767.545947</c:v>
                </c:pt>
                <c:pt idx="22293">
                  <c:v>10069413.578748003</c:v>
                </c:pt>
                <c:pt idx="22294">
                  <c:v>10006033.429217</c:v>
                </c:pt>
                <c:pt idx="22295">
                  <c:v>9942627.2894659955</c:v>
                </c:pt>
                <c:pt idx="22296">
                  <c:v>9879195.3511120025</c:v>
                </c:pt>
                <c:pt idx="22297">
                  <c:v>9815737.8052789997</c:v>
                </c:pt>
                <c:pt idx="22298">
                  <c:v>9752254.8426009994</c:v>
                </c:pt>
                <c:pt idx="22299">
                  <c:v>9688746.6532310005</c:v>
                </c:pt>
                <c:pt idx="22300">
                  <c:v>9625213.4268410001</c:v>
                </c:pt>
                <c:pt idx="22301">
                  <c:v>9561655.3526269998</c:v>
                </c:pt>
                <c:pt idx="22302">
                  <c:v>9498072.6193159986</c:v>
                </c:pt>
                <c:pt idx="22303">
                  <c:v>9434465.4151670001</c:v>
                </c:pt>
                <c:pt idx="22304">
                  <c:v>9370833.927974999</c:v>
                </c:pt>
                <c:pt idx="22305">
                  <c:v>9307178.3450809997</c:v>
                </c:pt>
                <c:pt idx="22306">
                  <c:v>9243498.8533679992</c:v>
                </c:pt>
                <c:pt idx="22307">
                  <c:v>9179795.6392689962</c:v>
                </c:pt>
                <c:pt idx="22308">
                  <c:v>9116068.8887750003</c:v>
                </c:pt>
                <c:pt idx="22309">
                  <c:v>9052318.7874309961</c:v>
                </c:pt>
                <c:pt idx="22310">
                  <c:v>8988545.5203459989</c:v>
                </c:pt>
                <c:pt idx="22311">
                  <c:v>8924749.2721959986</c:v>
                </c:pt>
                <c:pt idx="22312">
                  <c:v>8860930.2272269968</c:v>
                </c:pt>
                <c:pt idx="22313">
                  <c:v>8797088.5692589991</c:v>
                </c:pt>
                <c:pt idx="22314">
                  <c:v>8733224.4816900007</c:v>
                </c:pt>
                <c:pt idx="22315">
                  <c:v>8669338.1475019958</c:v>
                </c:pt>
                <c:pt idx="22316">
                  <c:v>8605429.7492619958</c:v>
                </c:pt>
                <c:pt idx="22317">
                  <c:v>8541499.469128998</c:v>
                </c:pt>
                <c:pt idx="22318">
                  <c:v>8477547.488853002</c:v>
                </c:pt>
                <c:pt idx="22319">
                  <c:v>8413573.9897840004</c:v>
                </c:pt>
                <c:pt idx="22320">
                  <c:v>8349579.1528749997</c:v>
                </c:pt>
                <c:pt idx="22321">
                  <c:v>8285563.1586839994</c:v>
                </c:pt>
                <c:pt idx="22322">
                  <c:v>8221526.187376</c:v>
                </c:pt>
                <c:pt idx="22323">
                  <c:v>8157468.4187340001</c:v>
                </c:pt>
                <c:pt idx="22324">
                  <c:v>8093390.0321550006</c:v>
                </c:pt>
                <c:pt idx="22325">
                  <c:v>8029291.2066569999</c:v>
                </c:pt>
                <c:pt idx="22326">
                  <c:v>7965172.1208839985</c:v>
                </c:pt>
                <c:pt idx="22327">
                  <c:v>7901032.9531069994</c:v>
                </c:pt>
                <c:pt idx="22328">
                  <c:v>7836873.8812309997</c:v>
                </c:pt>
                <c:pt idx="22329">
                  <c:v>7772695.0827950006</c:v>
                </c:pt>
                <c:pt idx="22330">
                  <c:v>7708496.7349780006</c:v>
                </c:pt>
                <c:pt idx="22331">
                  <c:v>7644279.0146029992</c:v>
                </c:pt>
                <c:pt idx="22332">
                  <c:v>7580042.0981379999</c:v>
                </c:pt>
                <c:pt idx="22333">
                  <c:v>7515786.1617029989</c:v>
                </c:pt>
                <c:pt idx="22334">
                  <c:v>7451511.3810710004</c:v>
                </c:pt>
                <c:pt idx="22335">
                  <c:v>7387217.9316730006</c:v>
                </c:pt>
                <c:pt idx="22336">
                  <c:v>7322905.9886020003</c:v>
                </c:pt>
                <c:pt idx="22337">
                  <c:v>7258575.7266119998</c:v>
                </c:pt>
                <c:pt idx="22338">
                  <c:v>7194227.3201299999</c:v>
                </c:pt>
                <c:pt idx="22339">
                  <c:v>7129860.9432519991</c:v>
                </c:pt>
                <c:pt idx="22340">
                  <c:v>7065476.769749999</c:v>
                </c:pt>
                <c:pt idx="22341">
                  <c:v>7001074.9730730001</c:v>
                </c:pt>
                <c:pt idx="22342">
                  <c:v>6936655.7263550004</c:v>
                </c:pt>
                <c:pt idx="22343">
                  <c:v>6872219.2024130002</c:v>
                </c:pt>
                <c:pt idx="22344">
                  <c:v>6807765.5737539995</c:v>
                </c:pt>
                <c:pt idx="22345">
                  <c:v>6743295.0125790006</c:v>
                </c:pt>
                <c:pt idx="22346">
                  <c:v>6678807.6907819984</c:v>
                </c:pt>
                <c:pt idx="22347">
                  <c:v>6614303.7799570002</c:v>
                </c:pt>
                <c:pt idx="22348">
                  <c:v>6549783.4514030004</c:v>
                </c:pt>
                <c:pt idx="22349">
                  <c:v>6485246.8761220006</c:v>
                </c:pt>
                <c:pt idx="22350">
                  <c:v>6420694.224826999</c:v>
                </c:pt>
                <c:pt idx="22351">
                  <c:v>6356125.6679420006</c:v>
                </c:pt>
                <c:pt idx="22352">
                  <c:v>6291541.3756100005</c:v>
                </c:pt>
                <c:pt idx="22353">
                  <c:v>6226941.5176889999</c:v>
                </c:pt>
                <c:pt idx="22354">
                  <c:v>6162326.2637629993</c:v>
                </c:pt>
                <c:pt idx="22355">
                  <c:v>6097695.7831410002</c:v>
                </c:pt>
                <c:pt idx="22356">
                  <c:v>6033050.24486</c:v>
                </c:pt>
                <c:pt idx="22357">
                  <c:v>5968389.8176899999</c:v>
                </c:pt>
                <c:pt idx="22358">
                  <c:v>5903714.6701369993</c:v>
                </c:pt>
                <c:pt idx="22359">
                  <c:v>5839024.9704460017</c:v>
                </c:pt>
                <c:pt idx="22360">
                  <c:v>5774320.8866019994</c:v>
                </c:pt>
                <c:pt idx="22361">
                  <c:v>5709602.5863380004</c:v>
                </c:pt>
                <c:pt idx="22362">
                  <c:v>5644870.237133</c:v>
                </c:pt>
                <c:pt idx="22363">
                  <c:v>5580124.0062189996</c:v>
                </c:pt>
                <c:pt idx="22364">
                  <c:v>5515364.0605819998</c:v>
                </c:pt>
                <c:pt idx="22365">
                  <c:v>5450590.566966</c:v>
                </c:pt>
                <c:pt idx="22366">
                  <c:v>5385803.6918769991</c:v>
                </c:pt>
                <c:pt idx="22367">
                  <c:v>5321003.6015839996</c:v>
                </c:pt>
                <c:pt idx="22368">
                  <c:v>5256190.4621220008</c:v>
                </c:pt>
                <c:pt idx="22369">
                  <c:v>5191364.4393000007</c:v>
                </c:pt>
                <c:pt idx="22370">
                  <c:v>5126525.6986969998</c:v>
                </c:pt>
                <c:pt idx="22371">
                  <c:v>5061674.4056700002</c:v>
                </c:pt>
                <c:pt idx="22372">
                  <c:v>4996810.7253560005</c:v>
                </c:pt>
                <c:pt idx="22373">
                  <c:v>4931934.8226739997</c:v>
                </c:pt>
                <c:pt idx="22374">
                  <c:v>4867046.8623290006</c:v>
                </c:pt>
                <c:pt idx="22375">
                  <c:v>4802147.0088129994</c:v>
                </c:pt>
                <c:pt idx="22376">
                  <c:v>4737235.4264139999</c:v>
                </c:pt>
                <c:pt idx="22377">
                  <c:v>4672312.2792099994</c:v>
                </c:pt>
                <c:pt idx="22378">
                  <c:v>4607377.731079001</c:v>
                </c:pt>
                <c:pt idx="22379">
                  <c:v>4542431.9457020005</c:v>
                </c:pt>
                <c:pt idx="22380">
                  <c:v>4477475.0865590004</c:v>
                </c:pt>
                <c:pt idx="22381">
                  <c:v>4412507.3169410005</c:v>
                </c:pt>
                <c:pt idx="22382">
                  <c:v>4347528.7999480003</c:v>
                </c:pt>
                <c:pt idx="22383">
                  <c:v>4282539.6984900003</c:v>
                </c:pt>
                <c:pt idx="22384">
                  <c:v>4217540.175295</c:v>
                </c:pt>
                <c:pt idx="22385">
                  <c:v>4152530.3929109992</c:v>
                </c:pt>
                <c:pt idx="22386">
                  <c:v>4087510.513704</c:v>
                </c:pt>
                <c:pt idx="22387">
                  <c:v>4022480.6998669999</c:v>
                </c:pt>
                <c:pt idx="22388">
                  <c:v>3957441.1134199994</c:v>
                </c:pt>
                <c:pt idx="22389">
                  <c:v>3892391.9162129997</c:v>
                </c:pt>
                <c:pt idx="22390">
                  <c:v>3827333.2699290002</c:v>
                </c:pt>
                <c:pt idx="22391">
                  <c:v>3762265.3360889996</c:v>
                </c:pt>
                <c:pt idx="22392">
                  <c:v>3697188.2760509998</c:v>
                </c:pt>
                <c:pt idx="22393">
                  <c:v>3632102.251015</c:v>
                </c:pt>
                <c:pt idx="22394">
                  <c:v>3567007.422026</c:v>
                </c:pt>
                <c:pt idx="22395">
                  <c:v>3501903.9499789998</c:v>
                </c:pt>
                <c:pt idx="22396">
                  <c:v>3436791.9956149994</c:v>
                </c:pt>
                <c:pt idx="22397">
                  <c:v>3371671.7195330001</c:v>
                </c:pt>
                <c:pt idx="22398">
                  <c:v>3306543.2821860001</c:v>
                </c:pt>
                <c:pt idx="22399">
                  <c:v>3241406.8438860001</c:v>
                </c:pt>
                <c:pt idx="22400">
                  <c:v>3176262.5648070001</c:v>
                </c:pt>
                <c:pt idx="22401">
                  <c:v>3111110.6049890001</c:v>
                </c:pt>
                <c:pt idx="22402">
                  <c:v>3045951.1243370003</c:v>
                </c:pt>
                <c:pt idx="22403">
                  <c:v>2980784.282629</c:v>
                </c:pt>
                <c:pt idx="22404">
                  <c:v>2915610.239515</c:v>
                </c:pt>
                <c:pt idx="22405">
                  <c:v>2850429.1545210001</c:v>
                </c:pt>
                <c:pt idx="22406">
                  <c:v>2785241.1870519998</c:v>
                </c:pt>
                <c:pt idx="22407">
                  <c:v>2720046.4963949998</c:v>
                </c:pt>
                <c:pt idx="22408">
                  <c:v>2654845.2417200003</c:v>
                </c:pt>
                <c:pt idx="22409">
                  <c:v>2589637.5820869999</c:v>
                </c:pt>
                <c:pt idx="22410">
                  <c:v>2524423.6764419996</c:v>
                </c:pt>
                <c:pt idx="22411">
                  <c:v>2459203.6836270001</c:v>
                </c:pt>
                <c:pt idx="22412">
                  <c:v>2393977.7623769999</c:v>
                </c:pt>
                <c:pt idx="22413">
                  <c:v>2328746.0713289999</c:v>
                </c:pt>
                <c:pt idx="22414">
                  <c:v>2263508.7690160004</c:v>
                </c:pt>
                <c:pt idx="22415">
                  <c:v>2198266.013878</c:v>
                </c:pt>
                <c:pt idx="22416">
                  <c:v>2133017.964261</c:v>
                </c:pt>
                <c:pt idx="22417">
                  <c:v>2067764.7784199999</c:v>
                </c:pt>
                <c:pt idx="22418">
                  <c:v>2002506.6145230001</c:v>
                </c:pt>
                <c:pt idx="22419">
                  <c:v>1937243.6306500002</c:v>
                </c:pt>
                <c:pt idx="22420">
                  <c:v>1871975.984801</c:v>
                </c:pt>
                <c:pt idx="22421">
                  <c:v>1806703.8348950001</c:v>
                </c:pt>
                <c:pt idx="22422">
                  <c:v>1741427.3387750001</c:v>
                </c:pt>
                <c:pt idx="22423">
                  <c:v>1676146.6542090001</c:v>
                </c:pt>
                <c:pt idx="22424">
                  <c:v>1610861.9388929999</c:v>
                </c:pt>
                <c:pt idx="22425">
                  <c:v>1545573.3504540001</c:v>
                </c:pt>
                <c:pt idx="22426">
                  <c:v>1480281.046453</c:v>
                </c:pt>
                <c:pt idx="22427">
                  <c:v>1414985.1843890001</c:v>
                </c:pt>
                <c:pt idx="22428">
                  <c:v>1349685.9216969998</c:v>
                </c:pt>
                <c:pt idx="22429">
                  <c:v>1284383.4157569997</c:v>
                </c:pt>
                <c:pt idx="22430">
                  <c:v>1219077.8238910001</c:v>
                </c:pt>
                <c:pt idx="22431">
                  <c:v>1153769.3033710001</c:v>
                </c:pt>
                <c:pt idx="22432">
                  <c:v>1088458.0114180001</c:v>
                </c:pt>
                <c:pt idx="22433">
                  <c:v>1023144.105203</c:v>
                </c:pt>
                <c:pt idx="22434">
                  <c:v>957827.74185700016</c:v>
                </c:pt>
                <c:pt idx="22435">
                  <c:v>892509.07846500003</c:v>
                </c:pt>
                <c:pt idx="22436">
                  <c:v>827188.27207499987</c:v>
                </c:pt>
                <c:pt idx="22437">
                  <c:v>761865.4796989999</c:v>
                </c:pt>
                <c:pt idx="22438">
                  <c:v>696540.85831200005</c:v>
                </c:pt>
                <c:pt idx="22439">
                  <c:v>631214.56486100005</c:v>
                </c:pt>
                <c:pt idx="22440">
                  <c:v>565886.75626300008</c:v>
                </c:pt>
                <c:pt idx="22441">
                  <c:v>500557.58941000007</c:v>
                </c:pt>
                <c:pt idx="22442">
                  <c:v>435227.22116900008</c:v>
                </c:pt>
                <c:pt idx="22443">
                  <c:v>369895.80838900001</c:v>
                </c:pt>
                <c:pt idx="22444">
                  <c:v>304563.50790000003</c:v>
                </c:pt>
                <c:pt idx="22445">
                  <c:v>239230.47651599997</c:v>
                </c:pt>
                <c:pt idx="22446">
                  <c:v>173896.87103899996</c:v>
                </c:pt>
                <c:pt idx="22447">
                  <c:v>108562.84826300001</c:v>
                </c:pt>
                <c:pt idx="22448">
                  <c:v>43228.564973</c:v>
                </c:pt>
                <c:pt idx="22449">
                  <c:v>-22105.822049999995</c:v>
                </c:pt>
                <c:pt idx="22450">
                  <c:v>-87440.156028000012</c:v>
                </c:pt>
                <c:pt idx="22451">
                  <c:v>-152774.28017899999</c:v>
                </c:pt>
                <c:pt idx="22452">
                  <c:v>-218108.03771999999</c:v>
                </c:pt>
                <c:pt idx="22453">
                  <c:v>-283441.27186199999</c:v>
                </c:pt>
                <c:pt idx="22454">
                  <c:v>-348773.82580399996</c:v>
                </c:pt>
                <c:pt idx="22455">
                  <c:v>-414105.54273699987</c:v>
                </c:pt>
                <c:pt idx="22456">
                  <c:v>-479436.26583599992</c:v>
                </c:pt>
                <c:pt idx="22457">
                  <c:v>-544765.8382590001</c:v>
                </c:pt>
                <c:pt idx="22458">
                  <c:v>-610094.10314499983</c:v>
                </c:pt>
                <c:pt idx="22459">
                  <c:v>-675420.90361000004</c:v>
                </c:pt>
                <c:pt idx="22460">
                  <c:v>-740746.08274499991</c:v>
                </c:pt>
                <c:pt idx="22461">
                  <c:v>-806069.48361400003</c:v>
                </c:pt>
                <c:pt idx="22462">
                  <c:v>-871390.94925099995</c:v>
                </c:pt>
                <c:pt idx="22463">
                  <c:v>-936710.32265600015</c:v>
                </c:pt>
                <c:pt idx="22464">
                  <c:v>-1002027.4467940001</c:v>
                </c:pt>
                <c:pt idx="22465">
                  <c:v>-1067342.1645910002</c:v>
                </c:pt>
                <c:pt idx="22466">
                  <c:v>-1132654.3189310001</c:v>
                </c:pt>
                <c:pt idx="22467">
                  <c:v>-1197963.752657</c:v>
                </c:pt>
                <c:pt idx="22468">
                  <c:v>-1263270.3085640001</c:v>
                </c:pt>
                <c:pt idx="22469">
                  <c:v>-1328573.8293970001</c:v>
                </c:pt>
                <c:pt idx="22470">
                  <c:v>-1393874.1578510001</c:v>
                </c:pt>
                <c:pt idx="22471">
                  <c:v>-1459171.1365650003</c:v>
                </c:pt>
                <c:pt idx="22472">
                  <c:v>-1524464.60812</c:v>
                </c:pt>
                <c:pt idx="22473">
                  <c:v>-1589754.4150409999</c:v>
                </c:pt>
                <c:pt idx="22474">
                  <c:v>-1655040.3997850001</c:v>
                </c:pt>
                <c:pt idx="22475">
                  <c:v>-1720322.404749</c:v>
                </c:pt>
                <c:pt idx="22476">
                  <c:v>-1785600.272257</c:v>
                </c:pt>
                <c:pt idx="22477">
                  <c:v>-1850873.8445650002</c:v>
                </c:pt>
                <c:pt idx="22478">
                  <c:v>-1916142.963856</c:v>
                </c:pt>
                <c:pt idx="22479">
                  <c:v>-1981407.472235</c:v>
                </c:pt>
                <c:pt idx="22480">
                  <c:v>-2046667.2117299999</c:v>
                </c:pt>
                <c:pt idx="22481">
                  <c:v>-2111922.0242840005</c:v>
                </c:pt>
                <c:pt idx="22482">
                  <c:v>-2177171.7517599999</c:v>
                </c:pt>
                <c:pt idx="22483">
                  <c:v>-2242416.2359309997</c:v>
                </c:pt>
                <c:pt idx="22484">
                  <c:v>-2307655.3184809992</c:v>
                </c:pt>
                <c:pt idx="22485">
                  <c:v>-2372888.8410009998</c:v>
                </c:pt>
                <c:pt idx="22486">
                  <c:v>-2438116.6449870002</c:v>
                </c:pt>
                <c:pt idx="22487">
                  <c:v>-2503338.5718359998</c:v>
                </c:pt>
                <c:pt idx="22488">
                  <c:v>-2568554.4628469995</c:v>
                </c:pt>
                <c:pt idx="22489">
                  <c:v>-2633764.159211</c:v>
                </c:pt>
                <c:pt idx="22490">
                  <c:v>-2698967.502016</c:v>
                </c:pt>
                <c:pt idx="22491">
                  <c:v>-2764164.3322399994</c:v>
                </c:pt>
                <c:pt idx="22492">
                  <c:v>-2829354.4907489996</c:v>
                </c:pt>
                <c:pt idx="22493">
                  <c:v>-2894537.8182929996</c:v>
                </c:pt>
                <c:pt idx="22494">
                  <c:v>-2959714.1555059995</c:v>
                </c:pt>
                <c:pt idx="22495">
                  <c:v>-3024883.3429019996</c:v>
                </c:pt>
                <c:pt idx="22496">
                  <c:v>-3090045.2208710001</c:v>
                </c:pt>
                <c:pt idx="22497">
                  <c:v>-3155199.6296760002</c:v>
                </c:pt>
                <c:pt idx="22498">
                  <c:v>-3220346.4094549995</c:v>
                </c:pt>
                <c:pt idx="22499">
                  <c:v>-3285485.4002100001</c:v>
                </c:pt>
                <c:pt idx="22500">
                  <c:v>-3350616.4418119998</c:v>
                </c:pt>
                <c:pt idx="22501">
                  <c:v>-3415739.3739929995</c:v>
                </c:pt>
                <c:pt idx="22502">
                  <c:v>-3480854.0363469995</c:v>
                </c:pt>
                <c:pt idx="22503">
                  <c:v>-3545960.268321</c:v>
                </c:pt>
                <c:pt idx="22504">
                  <c:v>-3611057.9092219998</c:v>
                </c:pt>
                <c:pt idx="22505">
                  <c:v>-3676146.7982040001</c:v>
                </c:pt>
                <c:pt idx="22506">
                  <c:v>-3741226.7742710002</c:v>
                </c:pt>
                <c:pt idx="22507">
                  <c:v>-3806297.6762740002</c:v>
                </c:pt>
                <c:pt idx="22508">
                  <c:v>-3871359.3429049994</c:v>
                </c:pt>
                <c:pt idx="22509">
                  <c:v>-3936411.6126969997</c:v>
                </c:pt>
                <c:pt idx="22510">
                  <c:v>-4001454.3240200002</c:v>
                </c:pt>
                <c:pt idx="22511">
                  <c:v>-4066487.3150769994</c:v>
                </c:pt>
                <c:pt idx="22512">
                  <c:v>-4131510.4239049996</c:v>
                </c:pt>
                <c:pt idx="22513">
                  <c:v>-4196523.4883660013</c:v>
                </c:pt>
                <c:pt idx="22514">
                  <c:v>-4261526.3461509999</c:v>
                </c:pt>
                <c:pt idx="22515">
                  <c:v>-4326518.8347700005</c:v>
                </c:pt>
                <c:pt idx="22516">
                  <c:v>-4391500.7915560007</c:v>
                </c:pt>
                <c:pt idx="22517">
                  <c:v>-4456472.0536549995</c:v>
                </c:pt>
                <c:pt idx="22518">
                  <c:v>-4521432.4580310006</c:v>
                </c:pt>
                <c:pt idx="22519">
                  <c:v>-4586381.8414540002</c:v>
                </c:pt>
                <c:pt idx="22520">
                  <c:v>-4651320.0405050004</c:v>
                </c:pt>
                <c:pt idx="22521">
                  <c:v>-4716246.89157</c:v>
                </c:pt>
                <c:pt idx="22522">
                  <c:v>-4781162.2308339998</c:v>
                </c:pt>
                <c:pt idx="22523">
                  <c:v>-4846065.8942839988</c:v>
                </c:pt>
                <c:pt idx="22524">
                  <c:v>-4910957.7177000009</c:v>
                </c:pt>
                <c:pt idx="22525">
                  <c:v>-4975837.536657</c:v>
                </c:pt>
                <c:pt idx="22526">
                  <c:v>-5040705.1865189997</c:v>
                </c:pt>
                <c:pt idx="22527">
                  <c:v>-5105560.5024360009</c:v>
                </c:pt>
                <c:pt idx="22528">
                  <c:v>-5170403.3193419995</c:v>
                </c:pt>
                <c:pt idx="22529">
                  <c:v>-5235233.4719510013</c:v>
                </c:pt>
                <c:pt idx="22530">
                  <c:v>-5300050.7947569992</c:v>
                </c:pt>
                <c:pt idx="22531">
                  <c:v>-5364855.1220259992</c:v>
                </c:pt>
                <c:pt idx="22532">
                  <c:v>-5429646.287796</c:v>
                </c:pt>
                <c:pt idx="22533">
                  <c:v>-5494424.1258719983</c:v>
                </c:pt>
                <c:pt idx="22534">
                  <c:v>-5559188.4698279994</c:v>
                </c:pt>
                <c:pt idx="22535">
                  <c:v>-5623939.1529960008</c:v>
                </c:pt>
                <c:pt idx="22536">
                  <c:v>-5688676.0084690023</c:v>
                </c:pt>
                <c:pt idx="22537">
                  <c:v>-5753398.8690939993</c:v>
                </c:pt>
                <c:pt idx="22538">
                  <c:v>-5818107.5674720006</c:v>
                </c:pt>
                <c:pt idx="22539">
                  <c:v>-5882801.9359540008</c:v>
                </c:pt>
                <c:pt idx="22540">
                  <c:v>-5947481.8066359991</c:v>
                </c:pt>
                <c:pt idx="22541">
                  <c:v>-6012147.0113570001</c:v>
                </c:pt>
                <c:pt idx="22542">
                  <c:v>-6076797.3816960007</c:v>
                </c:pt>
                <c:pt idx="22543">
                  <c:v>-6141432.748970001</c:v>
                </c:pt>
                <c:pt idx="22544">
                  <c:v>-6206052.9442260005</c:v>
                </c:pt>
                <c:pt idx="22545">
                  <c:v>-6270657.7982450007</c:v>
                </c:pt>
                <c:pt idx="22546">
                  <c:v>-6335247.1415329995</c:v>
                </c:pt>
                <c:pt idx="22547">
                  <c:v>-6399820.8043200001</c:v>
                </c:pt>
                <c:pt idx="22548">
                  <c:v>-6464378.6165549997</c:v>
                </c:pt>
                <c:pt idx="22549">
                  <c:v>-6528920.4079060014</c:v>
                </c:pt>
                <c:pt idx="22550">
                  <c:v>-6593446.0077529997</c:v>
                </c:pt>
                <c:pt idx="22551">
                  <c:v>-6657955.2451879997</c:v>
                </c:pt>
                <c:pt idx="22552">
                  <c:v>-6722447.9490100006</c:v>
                </c:pt>
                <c:pt idx="22553">
                  <c:v>-6786923.9477190003</c:v>
                </c:pt>
                <c:pt idx="22554">
                  <c:v>-6851383.069517999</c:v>
                </c:pt>
                <c:pt idx="22555">
                  <c:v>-6915825.1423070002</c:v>
                </c:pt>
                <c:pt idx="22556">
                  <c:v>-6980249.9936779998</c:v>
                </c:pt>
                <c:pt idx="22557">
                  <c:v>-7044657.4509140002</c:v>
                </c:pt>
                <c:pt idx="22558">
                  <c:v>-7109047.3409839999</c:v>
                </c:pt>
                <c:pt idx="22559">
                  <c:v>-7173419.4905420002</c:v>
                </c:pt>
                <c:pt idx="22560">
                  <c:v>-7237773.7259200001</c:v>
                </c:pt>
                <c:pt idx="22561">
                  <c:v>-7302109.8731259992</c:v>
                </c:pt>
                <c:pt idx="22562">
                  <c:v>-7366427.7578440001</c:v>
                </c:pt>
                <c:pt idx="22563">
                  <c:v>-7430727.205422</c:v>
                </c:pt>
                <c:pt idx="22564">
                  <c:v>-7495008.0408799993</c:v>
                </c:pt>
                <c:pt idx="22565">
                  <c:v>-7559270.0888950005</c:v>
                </c:pt>
                <c:pt idx="22566">
                  <c:v>-7623513.1738049993</c:v>
                </c:pt>
                <c:pt idx="22567">
                  <c:v>-7687737.119603999</c:v>
                </c:pt>
                <c:pt idx="22568">
                  <c:v>-7751941.7499359995</c:v>
                </c:pt>
                <c:pt idx="22569">
                  <c:v>-7816126.888092</c:v>
                </c:pt>
                <c:pt idx="22570">
                  <c:v>-7880292.3570109997</c:v>
                </c:pt>
                <c:pt idx="22571">
                  <c:v>-7944437.9792680014</c:v>
                </c:pt>
                <c:pt idx="22572">
                  <c:v>-8008563.5770790009</c:v>
                </c:pt>
                <c:pt idx="22573">
                  <c:v>-8072668.9722910011</c:v>
                </c:pt>
                <c:pt idx="22574">
                  <c:v>-8136753.9863810008</c:v>
                </c:pt>
                <c:pt idx="22575">
                  <c:v>-8200818.4404520001</c:v>
                </c:pt>
                <c:pt idx="22576">
                  <c:v>-8264862.1552299997</c:v>
                </c:pt>
                <c:pt idx="22577">
                  <c:v>-8328884.9510570001</c:v>
                </c:pt>
                <c:pt idx="22578">
                  <c:v>-8392886.6478929985</c:v>
                </c:pt>
                <c:pt idx="22579">
                  <c:v>-8456867.0653050002</c:v>
                </c:pt>
                <c:pt idx="22580">
                  <c:v>-8520826.0224709976</c:v>
                </c:pt>
                <c:pt idx="22581">
                  <c:v>-8584763.3381699976</c:v>
                </c:pt>
                <c:pt idx="22582">
                  <c:v>-8648678.8307789993</c:v>
                </c:pt>
                <c:pt idx="22583">
                  <c:v>-8712572.3182730004</c:v>
                </c:pt>
                <c:pt idx="22584">
                  <c:v>-8776443.6182169989</c:v>
                </c:pt>
                <c:pt idx="22585">
                  <c:v>-8840292.5477649961</c:v>
                </c:pt>
                <c:pt idx="22586">
                  <c:v>-8904118.9236520026</c:v>
                </c:pt>
                <c:pt idx="22587">
                  <c:v>-8967922.5621959977</c:v>
                </c:pt>
                <c:pt idx="22588">
                  <c:v>-9031703.2792889979</c:v>
                </c:pt>
                <c:pt idx="22589">
                  <c:v>-9095460.8903939985</c:v>
                </c:pt>
                <c:pt idx="22590">
                  <c:v>-9159195.2105439976</c:v>
                </c:pt>
                <c:pt idx="22591">
                  <c:v>-9222906.0543329995</c:v>
                </c:pt>
                <c:pt idx="22592">
                  <c:v>-9286593.235915998</c:v>
                </c:pt>
                <c:pt idx="22593">
                  <c:v>-9350256.5690039992</c:v>
                </c:pt>
                <c:pt idx="22594">
                  <c:v>-9413895.8668579999</c:v>
                </c:pt>
                <c:pt idx="22595">
                  <c:v>-9477510.942286998</c:v>
                </c:pt>
                <c:pt idx="22596">
                  <c:v>-9541101.6076439992</c:v>
                </c:pt>
                <c:pt idx="22597">
                  <c:v>-9604667.6748179998</c:v>
                </c:pt>
                <c:pt idx="22598">
                  <c:v>-9668208.9552359991</c:v>
                </c:pt>
                <c:pt idx="22599">
                  <c:v>-9731725.2598529998</c:v>
                </c:pt>
                <c:pt idx="22600">
                  <c:v>-9795216.3991509993</c:v>
                </c:pt>
                <c:pt idx="22601">
                  <c:v>-9858682.1831349973</c:v>
                </c:pt>
                <c:pt idx="22602">
                  <c:v>-9922122.4213249981</c:v>
                </c:pt>
                <c:pt idx="22603">
                  <c:v>-9985536.9227559995</c:v>
                </c:pt>
                <c:pt idx="22604">
                  <c:v>-10048925.495972002</c:v>
                </c:pt>
                <c:pt idx="22605">
                  <c:v>-10112287.949019998</c:v>
                </c:pt>
                <c:pt idx="22606">
                  <c:v>-10175624.089447998</c:v>
                </c:pt>
                <c:pt idx="22607">
                  <c:v>-10238933.724300997</c:v>
                </c:pt>
                <c:pt idx="22608">
                  <c:v>-10302216.660111003</c:v>
                </c:pt>
                <c:pt idx="22609">
                  <c:v>-10365472.702902</c:v>
                </c:pt>
                <c:pt idx="22610">
                  <c:v>-10428701.658175001</c:v>
                </c:pt>
                <c:pt idx="22611">
                  <c:v>-10491903.330912001</c:v>
                </c:pt>
                <c:pt idx="22612">
                  <c:v>-10555077.525565999</c:v>
                </c:pt>
                <c:pt idx="22613">
                  <c:v>-10618224.046059998</c:v>
                </c:pt>
                <c:pt idx="22614">
                  <c:v>-10681342.695778999</c:v>
                </c:pt>
                <c:pt idx="22615">
                  <c:v>-10744433.277566995</c:v>
                </c:pt>
                <c:pt idx="22616">
                  <c:v>-10807495.593723999</c:v>
                </c:pt>
                <c:pt idx="22617">
                  <c:v>-10870529.445999</c:v>
                </c:pt>
                <c:pt idx="22618">
                  <c:v>-10933534.635583999</c:v>
                </c:pt>
                <c:pt idx="22619">
                  <c:v>-10996510.963114003</c:v>
                </c:pt>
                <c:pt idx="22620">
                  <c:v>-11059458.228656</c:v>
                </c:pt>
                <c:pt idx="22621">
                  <c:v>-11122376.23171</c:v>
                </c:pt>
                <c:pt idx="22622">
                  <c:v>-11185264.771199998</c:v>
                </c:pt>
                <c:pt idx="22623">
                  <c:v>-11248123.645471998</c:v>
                </c:pt>
                <c:pt idx="22624">
                  <c:v>-11310952.652284</c:v>
                </c:pt>
                <c:pt idx="22625">
                  <c:v>-11373751.588810002</c:v>
                </c:pt>
                <c:pt idx="22626">
                  <c:v>-11436520.251623999</c:v>
                </c:pt>
                <c:pt idx="22627">
                  <c:v>-11499258.436705001</c:v>
                </c:pt>
                <c:pt idx="22628">
                  <c:v>-11561965.939424999</c:v>
                </c:pt>
                <c:pt idx="22629">
                  <c:v>-11624642.554548003</c:v>
                </c:pt>
                <c:pt idx="22630">
                  <c:v>-11687288.076220999</c:v>
                </c:pt>
                <c:pt idx="22631">
                  <c:v>-11749902.297971997</c:v>
                </c:pt>
                <c:pt idx="22632">
                  <c:v>-11812485.012705</c:v>
                </c:pt>
                <c:pt idx="22633">
                  <c:v>-11875036.012692003</c:v>
                </c:pt>
                <c:pt idx="22634">
                  <c:v>-11937555.089570001</c:v>
                </c:pt>
                <c:pt idx="22635">
                  <c:v>-12000042.034333</c:v>
                </c:pt>
                <c:pt idx="22636">
                  <c:v>-12062496.637332998</c:v>
                </c:pt>
                <c:pt idx="22637">
                  <c:v>-12124918.688263997</c:v>
                </c:pt>
                <c:pt idx="22638">
                  <c:v>-12187307.976167997</c:v>
                </c:pt>
                <c:pt idx="22639">
                  <c:v>-12249664.289421998</c:v>
                </c:pt>
                <c:pt idx="22640">
                  <c:v>-12311987.415734002</c:v>
                </c:pt>
                <c:pt idx="22641">
                  <c:v>-12374277.142138001</c:v>
                </c:pt>
                <c:pt idx="22642">
                  <c:v>-12436533.254992003</c:v>
                </c:pt>
                <c:pt idx="22643">
                  <c:v>-12498755.539963998</c:v>
                </c:pt>
                <c:pt idx="22644">
                  <c:v>-12560943.782035001</c:v>
                </c:pt>
                <c:pt idx="22645">
                  <c:v>-12623097.765486</c:v>
                </c:pt>
                <c:pt idx="22646">
                  <c:v>-12685217.2739</c:v>
                </c:pt>
                <c:pt idx="22647">
                  <c:v>-12747302.090149</c:v>
                </c:pt>
                <c:pt idx="22648">
                  <c:v>-12809351.996390998</c:v>
                </c:pt>
                <c:pt idx="22649">
                  <c:v>-12871366.774065997</c:v>
                </c:pt>
                <c:pt idx="22650">
                  <c:v>-12933346.203886</c:v>
                </c:pt>
                <c:pt idx="22651">
                  <c:v>-12995290.065834003</c:v>
                </c:pt>
                <c:pt idx="22652">
                  <c:v>-13057198.139153</c:v>
                </c:pt>
                <c:pt idx="22653">
                  <c:v>-13119070.202343</c:v>
                </c:pt>
                <c:pt idx="22654">
                  <c:v>-13180906.033155</c:v>
                </c:pt>
                <c:pt idx="22655">
                  <c:v>-13242705.408582</c:v>
                </c:pt>
                <c:pt idx="22656">
                  <c:v>-13304468.104858002</c:v>
                </c:pt>
                <c:pt idx="22657">
                  <c:v>-13366193.897445001</c:v>
                </c:pt>
                <c:pt idx="22658">
                  <c:v>-13427882.561032999</c:v>
                </c:pt>
                <c:pt idx="22659">
                  <c:v>-13489533.869529</c:v>
                </c:pt>
                <c:pt idx="22660">
                  <c:v>-13551147.596053002</c:v>
                </c:pt>
                <c:pt idx="22661">
                  <c:v>-13612723.512933003</c:v>
                </c:pt>
                <c:pt idx="22662">
                  <c:v>-13674261.391695</c:v>
                </c:pt>
                <c:pt idx="22663">
                  <c:v>-13735761.003056999</c:v>
                </c:pt>
                <c:pt idx="22664">
                  <c:v>-13797222.116926998</c:v>
                </c:pt>
                <c:pt idx="22665">
                  <c:v>-13858644.502388</c:v>
                </c:pt>
                <c:pt idx="22666">
                  <c:v>-13920027.927702</c:v>
                </c:pt>
                <c:pt idx="22667">
                  <c:v>-13981372.160292</c:v>
                </c:pt>
                <c:pt idx="22668">
                  <c:v>-14042676.966745</c:v>
                </c:pt>
                <c:pt idx="22669">
                  <c:v>-14103942.112799</c:v>
                </c:pt>
                <c:pt idx="22670">
                  <c:v>-14165167.363337999</c:v>
                </c:pt>
                <c:pt idx="22671">
                  <c:v>-14226352.482384</c:v>
                </c:pt>
                <c:pt idx="22672">
                  <c:v>-14287497.233094998</c:v>
                </c:pt>
                <c:pt idx="22673">
                  <c:v>-14348601.377749002</c:v>
                </c:pt>
                <c:pt idx="22674">
                  <c:v>-14409664.677745</c:v>
                </c:pt>
                <c:pt idx="22675">
                  <c:v>-14470686.893593</c:v>
                </c:pt>
                <c:pt idx="22676">
                  <c:v>-14531667.784903999</c:v>
                </c:pt>
                <c:pt idx="22677">
                  <c:v>-14592607.110388</c:v>
                </c:pt>
                <c:pt idx="22678">
                  <c:v>-14653504.627842</c:v>
                </c:pt>
                <c:pt idx="22679">
                  <c:v>-14714360.094146</c:v>
                </c:pt>
                <c:pt idx="22680">
                  <c:v>-14775173.265252002</c:v>
                </c:pt>
                <c:pt idx="22681">
                  <c:v>-14835943.896181</c:v>
                </c:pt>
                <c:pt idx="22682">
                  <c:v>-14896671.741012</c:v>
                </c:pt>
                <c:pt idx="22683">
                  <c:v>-14957356.552874999</c:v>
                </c:pt>
                <c:pt idx="22684">
                  <c:v>-15017998.083943002</c:v>
                </c:pt>
                <c:pt idx="22685">
                  <c:v>-15078596.085426997</c:v>
                </c:pt>
                <c:pt idx="22686">
                  <c:v>-15139150.307563998</c:v>
                </c:pt>
                <c:pt idx="22687">
                  <c:v>-15199660.499612002</c:v>
                </c:pt>
                <c:pt idx="22688">
                  <c:v>-15260126.409840999</c:v>
                </c:pt>
                <c:pt idx="22689">
                  <c:v>-15320547.785525998</c:v>
                </c:pt>
                <c:pt idx="22690">
                  <c:v>-15380924.372936999</c:v>
                </c:pt>
                <c:pt idx="22691">
                  <c:v>-15441255.917332998</c:v>
                </c:pt>
                <c:pt idx="22692">
                  <c:v>-15501542.162952002</c:v>
                </c:pt>
                <c:pt idx="22693">
                  <c:v>-15561782.853003005</c:v>
                </c:pt>
                <c:pt idx="22694">
                  <c:v>-15621977.729659</c:v>
                </c:pt>
                <c:pt idx="22695">
                  <c:v>-15682126.534047</c:v>
                </c:pt>
                <c:pt idx="22696">
                  <c:v>-15742229.006240997</c:v>
                </c:pt>
                <c:pt idx="22697">
                  <c:v>-15802284.885253001</c:v>
                </c:pt>
                <c:pt idx="22698">
                  <c:v>-15862293.909022</c:v>
                </c:pt>
                <c:pt idx="22699">
                  <c:v>-15922255.814408002</c:v>
                </c:pt>
                <c:pt idx="22700">
                  <c:v>-15982170.337183002</c:v>
                </c:pt>
                <c:pt idx="22701">
                  <c:v>-16042037.212022001</c:v>
                </c:pt>
                <c:pt idx="22702">
                  <c:v>-16101856.172491997</c:v>
                </c:pt>
                <c:pt idx="22703">
                  <c:v>-16161626.951045999</c:v>
                </c:pt>
                <c:pt idx="22704">
                  <c:v>-16221349.279011</c:v>
                </c:pt>
                <c:pt idx="22705">
                  <c:v>-16281022.886583</c:v>
                </c:pt>
                <c:pt idx="22706">
                  <c:v>-16340647.502812002</c:v>
                </c:pt>
                <c:pt idx="22707">
                  <c:v>-16400222.855597002</c:v>
                </c:pt>
                <c:pt idx="22708">
                  <c:v>-16459748.671676002</c:v>
                </c:pt>
                <c:pt idx="22709">
                  <c:v>-16519224.676615</c:v>
                </c:pt>
                <c:pt idx="22710">
                  <c:v>-16578650.594799999</c:v>
                </c:pt>
                <c:pt idx="22711">
                  <c:v>-16638026.149424996</c:v>
                </c:pt>
                <c:pt idx="22712">
                  <c:v>-16697351.062484</c:v>
                </c:pt>
                <c:pt idx="22713">
                  <c:v>-16756625.054764003</c:v>
                </c:pt>
                <c:pt idx="22714">
                  <c:v>-16815847.845827997</c:v>
                </c:pt>
                <c:pt idx="22715">
                  <c:v>-16875019.154011</c:v>
                </c:pt>
                <c:pt idx="22716">
                  <c:v>-16934138.696407001</c:v>
                </c:pt>
                <c:pt idx="22717">
                  <c:v>-16993206.188862</c:v>
                </c:pt>
                <c:pt idx="22718">
                  <c:v>-17052221.345957998</c:v>
                </c:pt>
                <c:pt idx="22719">
                  <c:v>-17111183.881008998</c:v>
                </c:pt>
                <c:pt idx="22720">
                  <c:v>-17170093.506046001</c:v>
                </c:pt>
                <c:pt idx="22721">
                  <c:v>-17228949.931807995</c:v>
                </c:pt>
                <c:pt idx="22722">
                  <c:v>-17287752.867732</c:v>
                </c:pt>
                <c:pt idx="22723">
                  <c:v>-17346502.021939997</c:v>
                </c:pt>
                <c:pt idx="22724">
                  <c:v>-17405197.101233002</c:v>
                </c:pt>
                <c:pt idx="22725">
                  <c:v>-17463837.811074</c:v>
                </c:pt>
                <c:pt idx="22726">
                  <c:v>-17522423.855579</c:v>
                </c:pt>
                <c:pt idx="22727">
                  <c:v>-17580954.937509</c:v>
                </c:pt>
                <c:pt idx="22728">
                  <c:v>-17639430.758256003</c:v>
                </c:pt>
                <c:pt idx="22729">
                  <c:v>-17697851.017829001</c:v>
                </c:pt>
                <c:pt idx="22730">
                  <c:v>-17756215.41485</c:v>
                </c:pt>
                <c:pt idx="22731">
                  <c:v>-17814523.646533001</c:v>
                </c:pt>
                <c:pt idx="22732">
                  <c:v>-17872775.408681002</c:v>
                </c:pt>
                <c:pt idx="22733">
                  <c:v>-17930970.395668995</c:v>
                </c:pt>
                <c:pt idx="22734">
                  <c:v>-17989108.300432</c:v>
                </c:pt>
                <c:pt idx="22735">
                  <c:v>-18047188.814457003</c:v>
                </c:pt>
                <c:pt idx="22736">
                  <c:v>-18105211.627767</c:v>
                </c:pt>
                <c:pt idx="22737">
                  <c:v>-18163176.428909</c:v>
                </c:pt>
                <c:pt idx="22738">
                  <c:v>-18221082.904945996</c:v>
                </c:pt>
                <c:pt idx="22739">
                  <c:v>-18278930.741436996</c:v>
                </c:pt>
                <c:pt idx="22740">
                  <c:v>-18336719.622432001</c:v>
                </c:pt>
                <c:pt idx="22741">
                  <c:v>-18394449.230454005</c:v>
                </c:pt>
                <c:pt idx="22742">
                  <c:v>-18452119.246490002</c:v>
                </c:pt>
                <c:pt idx="22743">
                  <c:v>-18509729.349972997</c:v>
                </c:pt>
                <c:pt idx="22744">
                  <c:v>-18567279.218775</c:v>
                </c:pt>
                <c:pt idx="22745">
                  <c:v>-18624768.52919</c:v>
                </c:pt>
                <c:pt idx="22746">
                  <c:v>-18682196.95592</c:v>
                </c:pt>
                <c:pt idx="22747">
                  <c:v>-18739564.172063999</c:v>
                </c:pt>
                <c:pt idx="22748">
                  <c:v>-18796869.849105</c:v>
                </c:pt>
                <c:pt idx="22749">
                  <c:v>-18854113.656893</c:v>
                </c:pt>
                <c:pt idx="22750">
                  <c:v>-18911295.263631992</c:v>
                </c:pt>
                <c:pt idx="22751">
                  <c:v>-18968414.335868996</c:v>
                </c:pt>
                <c:pt idx="22752">
                  <c:v>-19025470.538476001</c:v>
                </c:pt>
                <c:pt idx="22753">
                  <c:v>-19082463.534637</c:v>
                </c:pt>
                <c:pt idx="22754">
                  <c:v>-19139392.985835992</c:v>
                </c:pt>
                <c:pt idx="22755">
                  <c:v>-19196258.551839996</c:v>
                </c:pt>
                <c:pt idx="22756">
                  <c:v>-19253059.890682001</c:v>
                </c:pt>
                <c:pt idx="22757">
                  <c:v>-19309796.658652004</c:v>
                </c:pt>
                <c:pt idx="22758">
                  <c:v>-19366468.510276999</c:v>
                </c:pt>
                <c:pt idx="22759">
                  <c:v>-19423075.098310001</c:v>
                </c:pt>
                <c:pt idx="22760">
                  <c:v>-19479616.073708002</c:v>
                </c:pt>
                <c:pt idx="22761">
                  <c:v>-19536091.085625995</c:v>
                </c:pt>
                <c:pt idx="22762">
                  <c:v>-19592499.781392995</c:v>
                </c:pt>
                <c:pt idx="22763">
                  <c:v>-19648841.806501001</c:v>
                </c:pt>
                <c:pt idx="22764">
                  <c:v>-19705116.804587003</c:v>
                </c:pt>
                <c:pt idx="22765">
                  <c:v>-19761324.417417996</c:v>
                </c:pt>
                <c:pt idx="22766">
                  <c:v>-19817464.284873996</c:v>
                </c:pt>
                <c:pt idx="22767">
                  <c:v>-19873536.044930998</c:v>
                </c:pt>
                <c:pt idx="22768">
                  <c:v>-19929539.333647002</c:v>
                </c:pt>
                <c:pt idx="22769">
                  <c:v>-19985473.785142995</c:v>
                </c:pt>
                <c:pt idx="22770">
                  <c:v>-20041339.031585999</c:v>
                </c:pt>
                <c:pt idx="22771">
                  <c:v>-20097134.703171995</c:v>
                </c:pt>
                <c:pt idx="22772">
                  <c:v>-20152860.428112</c:v>
                </c:pt>
                <c:pt idx="22773">
                  <c:v>-20208515.832607001</c:v>
                </c:pt>
                <c:pt idx="22774">
                  <c:v>-20264100.540840995</c:v>
                </c:pt>
                <c:pt idx="22775">
                  <c:v>-20319614.174951002</c:v>
                </c:pt>
                <c:pt idx="22776">
                  <c:v>-20375056.355021</c:v>
                </c:pt>
                <c:pt idx="22777">
                  <c:v>-20430426.699055001</c:v>
                </c:pt>
                <c:pt idx="22778">
                  <c:v>-20485724.822960999</c:v>
                </c:pt>
                <c:pt idx="22779">
                  <c:v>-20540950.340535</c:v>
                </c:pt>
                <c:pt idx="22780">
                  <c:v>-20596102.863439996</c:v>
                </c:pt>
                <c:pt idx="22781">
                  <c:v>-20651182.001187</c:v>
                </c:pt>
                <c:pt idx="22782">
                  <c:v>-20706187.361116</c:v>
                </c:pt>
                <c:pt idx="22783">
                  <c:v>-20761118.548377</c:v>
                </c:pt>
                <c:pt idx="22784">
                  <c:v>-20815975.165910002</c:v>
                </c:pt>
                <c:pt idx="22785">
                  <c:v>-20870756.814426005</c:v>
                </c:pt>
                <c:pt idx="22786">
                  <c:v>-20925463.092386004</c:v>
                </c:pt>
                <c:pt idx="22787">
                  <c:v>-20980093.59598</c:v>
                </c:pt>
                <c:pt idx="22788">
                  <c:v>-21034647.919110999</c:v>
                </c:pt>
                <c:pt idx="22789">
                  <c:v>-21089125.653367005</c:v>
                </c:pt>
                <c:pt idx="22790">
                  <c:v>-21143526.388007</c:v>
                </c:pt>
                <c:pt idx="22791">
                  <c:v>-21197849.709936</c:v>
                </c:pt>
                <c:pt idx="22792">
                  <c:v>-21252095.203685995</c:v>
                </c:pt>
                <c:pt idx="22793">
                  <c:v>-21306262.451389998</c:v>
                </c:pt>
                <c:pt idx="22794">
                  <c:v>-21360351.032767005</c:v>
                </c:pt>
                <c:pt idx="22795">
                  <c:v>-21414360.525093995</c:v>
                </c:pt>
                <c:pt idx="22796">
                  <c:v>-21468290.503187999</c:v>
                </c:pt>
                <c:pt idx="22797">
                  <c:v>-21522140.539377999</c:v>
                </c:pt>
                <c:pt idx="22798">
                  <c:v>-21575910.203489996</c:v>
                </c:pt>
                <c:pt idx="22799">
                  <c:v>-21629599.062815998</c:v>
                </c:pt>
                <c:pt idx="22800">
                  <c:v>-21683206.682096999</c:v>
                </c:pt>
                <c:pt idx="22801">
                  <c:v>-21736732.623493996</c:v>
                </c:pt>
                <c:pt idx="22802">
                  <c:v>-21790176.446570002</c:v>
                </c:pt>
                <c:pt idx="22803">
                  <c:v>-21843537.70826</c:v>
                </c:pt>
                <c:pt idx="22804">
                  <c:v>-21896815.962852996</c:v>
                </c:pt>
                <c:pt idx="22805">
                  <c:v>-21950010.761959996</c:v>
                </c:pt>
                <c:pt idx="22806">
                  <c:v>-22003121.654495001</c:v>
                </c:pt>
                <c:pt idx="22807">
                  <c:v>-22056148.186648995</c:v>
                </c:pt>
                <c:pt idx="22808">
                  <c:v>-22109089.901860993</c:v>
                </c:pt>
                <c:pt idx="22809">
                  <c:v>-22161946.340796001</c:v>
                </c:pt>
                <c:pt idx="22810">
                  <c:v>-22214717.041316997</c:v>
                </c:pt>
                <c:pt idx="22811">
                  <c:v>-22267401.538458001</c:v>
                </c:pt>
                <c:pt idx="22812">
                  <c:v>-22319999.364402</c:v>
                </c:pt>
                <c:pt idx="22813">
                  <c:v>-22372510.048446</c:v>
                </c:pt>
                <c:pt idx="22814">
                  <c:v>-22424933.116982009</c:v>
                </c:pt>
                <c:pt idx="22815">
                  <c:v>-22477268.093462996</c:v>
                </c:pt>
                <c:pt idx="22816">
                  <c:v>-22529514.498380005</c:v>
                </c:pt>
                <c:pt idx="22817">
                  <c:v>-22581671.849230997</c:v>
                </c:pt>
                <c:pt idx="22818">
                  <c:v>-22633739.660489999</c:v>
                </c:pt>
                <c:pt idx="22819">
                  <c:v>-22685717.443586998</c:v>
                </c:pt>
                <c:pt idx="22820">
                  <c:v>-22737604.706866</c:v>
                </c:pt>
                <c:pt idx="22821">
                  <c:v>-22789400.955567997</c:v>
                </c:pt>
                <c:pt idx="22822">
                  <c:v>-22841105.691792</c:v>
                </c:pt>
                <c:pt idx="22823">
                  <c:v>-22892718.414469998</c:v>
                </c:pt>
                <c:pt idx="22824">
                  <c:v>-22944238.619332004</c:v>
                </c:pt>
                <c:pt idx="22825">
                  <c:v>-22995665.798881002</c:v>
                </c:pt>
                <c:pt idx="22826">
                  <c:v>-23046999.442354001</c:v>
                </c:pt>
                <c:pt idx="22827">
                  <c:v>-23098239.035697997</c:v>
                </c:pt>
                <c:pt idx="22828">
                  <c:v>-23149384.061531994</c:v>
                </c:pt>
                <c:pt idx="22829">
                  <c:v>-23200433.999116998</c:v>
                </c:pt>
                <c:pt idx="22830">
                  <c:v>-23251388.324323002</c:v>
                </c:pt>
                <c:pt idx="22831">
                  <c:v>-23302246.509597</c:v>
                </c:pt>
                <c:pt idx="22832">
                  <c:v>-23353008.023924999</c:v>
                </c:pt>
                <c:pt idx="22833">
                  <c:v>-23403672.332803</c:v>
                </c:pt>
                <c:pt idx="22834">
                  <c:v>-23454238.898200005</c:v>
                </c:pt>
                <c:pt idx="22835">
                  <c:v>-23504707.178521004</c:v>
                </c:pt>
                <c:pt idx="22836">
                  <c:v>-23555076.628575999</c:v>
                </c:pt>
                <c:pt idx="22837">
                  <c:v>-23605346.699542999</c:v>
                </c:pt>
                <c:pt idx="22838">
                  <c:v>-23655516.838928003</c:v>
                </c:pt>
                <c:pt idx="22839">
                  <c:v>-23705586.490533002</c:v>
                </c:pt>
                <c:pt idx="22840">
                  <c:v>-23755555.094417997</c:v>
                </c:pt>
                <c:pt idx="22841">
                  <c:v>-23805422.086858995</c:v>
                </c:pt>
                <c:pt idx="22842">
                  <c:v>-23855186.900317997</c:v>
                </c:pt>
                <c:pt idx="22843">
                  <c:v>-23904848.963394996</c:v>
                </c:pt>
                <c:pt idx="22844">
                  <c:v>-23954407.700797997</c:v>
                </c:pt>
                <c:pt idx="22845">
                  <c:v>-24003862.533296999</c:v>
                </c:pt>
                <c:pt idx="22846">
                  <c:v>-24053212.877686001</c:v>
                </c:pt>
                <c:pt idx="22847">
                  <c:v>-24102458.146744005</c:v>
                </c:pt>
                <c:pt idx="22848">
                  <c:v>-24151597.749191996</c:v>
                </c:pt>
                <c:pt idx="22849">
                  <c:v>-24200631.089653995</c:v>
                </c:pt>
                <c:pt idx="22850">
                  <c:v>-24249557.568608996</c:v>
                </c:pt>
                <c:pt idx="22851">
                  <c:v>-24298376.582357999</c:v>
                </c:pt>
                <c:pt idx="22852">
                  <c:v>-24347087.522969998</c:v>
                </c:pt>
                <c:pt idx="22853">
                  <c:v>-24395689.778247997</c:v>
                </c:pt>
                <c:pt idx="22854">
                  <c:v>-24444182.731676996</c:v>
                </c:pt>
                <c:pt idx="22855">
                  <c:v>-24492565.762386005</c:v>
                </c:pt>
                <c:pt idx="22856">
                  <c:v>-24540838.245096996</c:v>
                </c:pt>
                <c:pt idx="22857">
                  <c:v>-24588999.550080001</c:v>
                </c:pt>
                <c:pt idx="22858">
                  <c:v>-24637049.043110996</c:v>
                </c:pt>
                <c:pt idx="22859">
                  <c:v>-24684986.085418992</c:v>
                </c:pt>
                <c:pt idx="22860">
                  <c:v>-24732810.033639997</c:v>
                </c:pt>
                <c:pt idx="22861">
                  <c:v>-24780520.239769999</c:v>
                </c:pt>
                <c:pt idx="22862">
                  <c:v>-24828116.051116001</c:v>
                </c:pt>
                <c:pt idx="22863">
                  <c:v>-24875596.810244001</c:v>
                </c:pt>
                <c:pt idx="22864">
                  <c:v>-24922961.854930002</c:v>
                </c:pt>
                <c:pt idx="22865">
                  <c:v>-24970210.518109005</c:v>
                </c:pt>
                <c:pt idx="22866">
                  <c:v>-25017342.127822001</c:v>
                </c:pt>
                <c:pt idx="22867">
                  <c:v>-25064356.007165998</c:v>
                </c:pt>
                <c:pt idx="22868">
                  <c:v>-25111251.474239998</c:v>
                </c:pt>
                <c:pt idx="22869">
                  <c:v>-25158027.842089001</c:v>
                </c:pt>
                <c:pt idx="22870">
                  <c:v>-25204684.418651</c:v>
                </c:pt>
                <c:pt idx="22871">
                  <c:v>-25251220.506703001</c:v>
                </c:pt>
                <c:pt idx="22872">
                  <c:v>-25297635.403803997</c:v>
                </c:pt>
                <c:pt idx="22873">
                  <c:v>-25343928.402234998</c:v>
                </c:pt>
                <c:pt idx="22874">
                  <c:v>-25390098.788947996</c:v>
                </c:pt>
                <c:pt idx="22875">
                  <c:v>-25436145.845502</c:v>
                </c:pt>
                <c:pt idx="22876">
                  <c:v>-25482068.848005999</c:v>
                </c:pt>
                <c:pt idx="22877">
                  <c:v>-25527867.067057997</c:v>
                </c:pt>
                <c:pt idx="22878">
                  <c:v>-25573539.767686997</c:v>
                </c:pt>
                <c:pt idx="22879">
                  <c:v>-25619086.209286999</c:v>
                </c:pt>
                <c:pt idx="22880">
                  <c:v>-25664505.645558</c:v>
                </c:pt>
                <c:pt idx="22881">
                  <c:v>-25709797.324441995</c:v>
                </c:pt>
                <c:pt idx="22882">
                  <c:v>-25754960.488056</c:v>
                </c:pt>
                <c:pt idx="22883">
                  <c:v>-25799994.372630998</c:v>
                </c:pt>
                <c:pt idx="22884">
                  <c:v>-25844898.208443996</c:v>
                </c:pt>
                <c:pt idx="22885">
                  <c:v>-25889671.219749</c:v>
                </c:pt>
                <c:pt idx="22886">
                  <c:v>-25934312.624712005</c:v>
                </c:pt>
                <c:pt idx="22887">
                  <c:v>-25978821.635341998</c:v>
                </c:pt>
                <c:pt idx="22888">
                  <c:v>-26023197.457418997</c:v>
                </c:pt>
                <c:pt idx="22889">
                  <c:v>-26067439.290424</c:v>
                </c:pt>
                <c:pt idx="22890">
                  <c:v>-26111546.327468995</c:v>
                </c:pt>
                <c:pt idx="22891">
                  <c:v>-26155517.75522</c:v>
                </c:pt>
                <c:pt idx="22892">
                  <c:v>-26199352.753828995</c:v>
                </c:pt>
                <c:pt idx="22893">
                  <c:v>-26243050.496850997</c:v>
                </c:pt>
                <c:pt idx="22894">
                  <c:v>-26286610.151175</c:v>
                </c:pt>
                <c:pt idx="22895">
                  <c:v>-26330030.876945</c:v>
                </c:pt>
                <c:pt idx="22896">
                  <c:v>-26373311.827477995</c:v>
                </c:pt>
                <c:pt idx="22897">
                  <c:v>-26416452.149190001</c:v>
                </c:pt>
                <c:pt idx="22898">
                  <c:v>-26459450.981508996</c:v>
                </c:pt>
                <c:pt idx="22899">
                  <c:v>-26502307.456799999</c:v>
                </c:pt>
                <c:pt idx="22900">
                  <c:v>-26545020.700277995</c:v>
                </c:pt>
                <c:pt idx="22901">
                  <c:v>-26587589.829922006</c:v>
                </c:pt>
                <c:pt idx="22902">
                  <c:v>-26630013.956395999</c:v>
                </c:pt>
                <c:pt idx="22903">
                  <c:v>-26672292.182953</c:v>
                </c:pt>
                <c:pt idx="22904">
                  <c:v>-26714423.605356004</c:v>
                </c:pt>
                <c:pt idx="22905">
                  <c:v>-26756407.311783001</c:v>
                </c:pt>
                <c:pt idx="22906">
                  <c:v>-26798242.382737</c:v>
                </c:pt>
                <c:pt idx="22907">
                  <c:v>-26839927.890955001</c:v>
                </c:pt>
                <c:pt idx="22908">
                  <c:v>-26881462.901314002</c:v>
                </c:pt>
                <c:pt idx="22909">
                  <c:v>-26922846.470737997</c:v>
                </c:pt>
                <c:pt idx="22910">
                  <c:v>-26964077.648095999</c:v>
                </c:pt>
                <c:pt idx="22911">
                  <c:v>-27005155.474110998</c:v>
                </c:pt>
                <c:pt idx="22912">
                  <c:v>-27046078.981255997</c:v>
                </c:pt>
                <c:pt idx="22913">
                  <c:v>-27086847.193654999</c:v>
                </c:pt>
                <c:pt idx="22914">
                  <c:v>-27127459.126979001</c:v>
                </c:pt>
                <c:pt idx="22915">
                  <c:v>-27167913.788346</c:v>
                </c:pt>
                <c:pt idx="22916">
                  <c:v>-27208210.176208001</c:v>
                </c:pt>
                <c:pt idx="22917">
                  <c:v>-27248347.280252997</c:v>
                </c:pt>
                <c:pt idx="22918">
                  <c:v>-27288324.081287995</c:v>
                </c:pt>
                <c:pt idx="22919">
                  <c:v>-27328139.551132001</c:v>
                </c:pt>
                <c:pt idx="22920">
                  <c:v>-27367792.652503002</c:v>
                </c:pt>
                <c:pt idx="22921">
                  <c:v>-27407282.338905003</c:v>
                </c:pt>
                <c:pt idx="22922">
                  <c:v>-27446607.554510001</c:v>
                </c:pt>
                <c:pt idx="22923">
                  <c:v>-27485767.234042</c:v>
                </c:pt>
                <c:pt idx="22924">
                  <c:v>-27524760.302654006</c:v>
                </c:pt>
                <c:pt idx="22925">
                  <c:v>-27563585.675810996</c:v>
                </c:pt>
                <c:pt idx="22926">
                  <c:v>-27602242.259163</c:v>
                </c:pt>
                <c:pt idx="22927">
                  <c:v>-27640728.948420998</c:v>
                </c:pt>
                <c:pt idx="22928">
                  <c:v>-27679044.629228</c:v>
                </c:pt>
                <c:pt idx="22929">
                  <c:v>-27717188.177030999</c:v>
                </c:pt>
                <c:pt idx="22930">
                  <c:v>-27755158.456947997</c:v>
                </c:pt>
                <c:pt idx="22931">
                  <c:v>-27792954.323634997</c:v>
                </c:pt>
                <c:pt idx="22932">
                  <c:v>-27830574.621149</c:v>
                </c:pt>
                <c:pt idx="22933">
                  <c:v>-27868018.182808995</c:v>
                </c:pt>
                <c:pt idx="22934">
                  <c:v>-27905283.831055999</c:v>
                </c:pt>
                <c:pt idx="22935">
                  <c:v>-27942370.377314001</c:v>
                </c:pt>
                <c:pt idx="22936">
                  <c:v>-27979276.621834997</c:v>
                </c:pt>
                <c:pt idx="22937">
                  <c:v>-28016001.353562001</c:v>
                </c:pt>
                <c:pt idx="22938">
                  <c:v>-28052543.349970996</c:v>
                </c:pt>
                <c:pt idx="22939">
                  <c:v>-28088901.376921006</c:v>
                </c:pt>
                <c:pt idx="22940">
                  <c:v>-28125074.188501</c:v>
                </c:pt>
                <c:pt idx="22941">
                  <c:v>-28161060.526867997</c:v>
                </c:pt>
                <c:pt idx="22942">
                  <c:v>-28196859.122086003</c:v>
                </c:pt>
                <c:pt idx="22943">
                  <c:v>-28232468.691966999</c:v>
                </c:pt>
                <c:pt idx="22944">
                  <c:v>-28267887.941901997</c:v>
                </c:pt>
                <c:pt idx="22945">
                  <c:v>-28303115.564690996</c:v>
                </c:pt>
                <c:pt idx="22946">
                  <c:v>-28338150.240372997</c:v>
                </c:pt>
                <c:pt idx="22947">
                  <c:v>-28372990.636051003</c:v>
                </c:pt>
                <c:pt idx="22948">
                  <c:v>-28407635.405709997</c:v>
                </c:pt>
                <c:pt idx="22949">
                  <c:v>-28442083.190042999</c:v>
                </c:pt>
                <c:pt idx="22950">
                  <c:v>-28476332.616260003</c:v>
                </c:pt>
                <c:pt idx="22951">
                  <c:v>-28510382.297904</c:v>
                </c:pt>
                <c:pt idx="22952">
                  <c:v>-28544230.834660999</c:v>
                </c:pt>
                <c:pt idx="22953">
                  <c:v>-28577876.812163003</c:v>
                </c:pt>
                <c:pt idx="22954">
                  <c:v>-28611318.801789999</c:v>
                </c:pt>
                <c:pt idx="22955">
                  <c:v>-28644555.360474002</c:v>
                </c:pt>
                <c:pt idx="22956">
                  <c:v>-28677585.030487001</c:v>
                </c:pt>
                <c:pt idx="22957">
                  <c:v>-28710406.339241002</c:v>
                </c:pt>
                <c:pt idx="22958">
                  <c:v>-28743017.799066</c:v>
                </c:pt>
                <c:pt idx="22959">
                  <c:v>-28775417.907001995</c:v>
                </c:pt>
                <c:pt idx="22960">
                  <c:v>-28807605.144575998</c:v>
                </c:pt>
                <c:pt idx="22961">
                  <c:v>-28839577.977577996</c:v>
                </c:pt>
                <c:pt idx="22962">
                  <c:v>-28871334.855832998</c:v>
                </c:pt>
                <c:pt idx="22963">
                  <c:v>-28902874.212967999</c:v>
                </c:pt>
                <c:pt idx="22964">
                  <c:v>-28934194.466177996</c:v>
                </c:pt>
                <c:pt idx="22965">
                  <c:v>-28965294.015983999</c:v>
                </c:pt>
                <c:pt idx="22966">
                  <c:v>-28996171.245983995</c:v>
                </c:pt>
                <c:pt idx="22967">
                  <c:v>-29026824.522607997</c:v>
                </c:pt>
                <c:pt idx="22968">
                  <c:v>-29057252.194862999</c:v>
                </c:pt>
                <c:pt idx="22969">
                  <c:v>-29087452.594069999</c:v>
                </c:pt>
                <c:pt idx="22970">
                  <c:v>-29117424.033600997</c:v>
                </c:pt>
                <c:pt idx="22971">
                  <c:v>-29147164.808612999</c:v>
                </c:pt>
                <c:pt idx="22972">
                  <c:v>-29176673.195769001</c:v>
                </c:pt>
                <c:pt idx="22973">
                  <c:v>-29205947.452961002</c:v>
                </c:pt>
                <c:pt idx="22974">
                  <c:v>-29234985.819023002</c:v>
                </c:pt>
                <c:pt idx="22975">
                  <c:v>-29263786.513441995</c:v>
                </c:pt>
                <c:pt idx="22976">
                  <c:v>-29292347.736063</c:v>
                </c:pt>
                <c:pt idx="22977">
                  <c:v>-29320667.666781999</c:v>
                </c:pt>
                <c:pt idx="22978">
                  <c:v>-29348744.465243991</c:v>
                </c:pt>
                <c:pt idx="22979">
                  <c:v>-29376576.270525999</c:v>
                </c:pt>
                <c:pt idx="22980">
                  <c:v>-29404161.200816996</c:v>
                </c:pt>
                <c:pt idx="22981">
                  <c:v>-29431497.353092998</c:v>
                </c:pt>
                <c:pt idx="22982">
                  <c:v>-29458582.802781999</c:v>
                </c:pt>
                <c:pt idx="22983">
                  <c:v>-29485415.603427999</c:v>
                </c:pt>
                <c:pt idx="22984">
                  <c:v>-29511993.786339998</c:v>
                </c:pt>
                <c:pt idx="22985">
                  <c:v>-29538315.360242002</c:v>
                </c:pt>
                <c:pt idx="22986">
                  <c:v>-29564378.310913999</c:v>
                </c:pt>
                <c:pt idx="22987">
                  <c:v>-29590180.600818995</c:v>
                </c:pt>
                <c:pt idx="22988">
                  <c:v>-29615720.168735001</c:v>
                </c:pt>
                <c:pt idx="22989">
                  <c:v>-29640994.929364</c:v>
                </c:pt>
                <c:pt idx="22990">
                  <c:v>-29666002.772950001</c:v>
                </c:pt>
                <c:pt idx="22991">
                  <c:v>-29690741.564872995</c:v>
                </c:pt>
                <c:pt idx="22992">
                  <c:v>-29715209.145246997</c:v>
                </c:pt>
                <c:pt idx="22993">
                  <c:v>-29739403.328501999</c:v>
                </c:pt>
                <c:pt idx="22994">
                  <c:v>-29763321.902959</c:v>
                </c:pt>
                <c:pt idx="22995">
                  <c:v>-29786962.630401999</c:v>
                </c:pt>
                <c:pt idx="22996">
                  <c:v>-29810323.245628998</c:v>
                </c:pt>
                <c:pt idx="22997">
                  <c:v>-29833401.456006005</c:v>
                </c:pt>
                <c:pt idx="22998">
                  <c:v>-29856194.941002995</c:v>
                </c:pt>
                <c:pt idx="22999">
                  <c:v>-29878701.351725999</c:v>
                </c:pt>
                <c:pt idx="23000">
                  <c:v>-29900918.310431</c:v>
                </c:pt>
                <c:pt idx="23001">
                  <c:v>-29922843.410039</c:v>
                </c:pt>
                <c:pt idx="23002">
                  <c:v>-29944474.213626999</c:v>
                </c:pt>
                <c:pt idx="23003">
                  <c:v>-29965808.253922999</c:v>
                </c:pt>
                <c:pt idx="23004">
                  <c:v>-29986843.032772999</c:v>
                </c:pt>
                <c:pt idx="23005">
                  <c:v>-30007576.020614997</c:v>
                </c:pt>
                <c:pt idx="23006">
                  <c:v>-30028004.655921999</c:v>
                </c:pt>
                <c:pt idx="23007">
                  <c:v>-30048126.34465</c:v>
                </c:pt>
                <c:pt idx="23008">
                  <c:v>-30067938.459662996</c:v>
                </c:pt>
                <c:pt idx="23009">
                  <c:v>-30087438.340146001</c:v>
                </c:pt>
                <c:pt idx="23010">
                  <c:v>-30106623.291010994</c:v>
                </c:pt>
                <c:pt idx="23011">
                  <c:v>-30125490.582284998</c:v>
                </c:pt>
                <c:pt idx="23012">
                  <c:v>-30144037.448479995</c:v>
                </c:pt>
                <c:pt idx="23013">
                  <c:v>-30162261.087962002</c:v>
                </c:pt>
                <c:pt idx="23014">
                  <c:v>-30180158.662289001</c:v>
                </c:pt>
                <c:pt idx="23015">
                  <c:v>-30197727.295543995</c:v>
                </c:pt>
                <c:pt idx="23016">
                  <c:v>-30214964.073651996</c:v>
                </c:pt>
                <c:pt idx="23017">
                  <c:v>-30231866.043680996</c:v>
                </c:pt>
                <c:pt idx="23018">
                  <c:v>-30248430.213117</c:v>
                </c:pt>
                <c:pt idx="23019">
                  <c:v>-30264653.549141996</c:v>
                </c:pt>
                <c:pt idx="23020">
                  <c:v>-30280532.977870993</c:v>
                </c:pt>
                <c:pt idx="23021">
                  <c:v>-30296065.383592997</c:v>
                </c:pt>
                <c:pt idx="23022">
                  <c:v>-30311247.607976999</c:v>
                </c:pt>
                <c:pt idx="23023">
                  <c:v>-30326076.449270993</c:v>
                </c:pt>
                <c:pt idx="23024">
                  <c:v>-30340548.661471996</c:v>
                </c:pt>
                <c:pt idx="23025">
                  <c:v>-30354660.953483995</c:v>
                </c:pt>
                <c:pt idx="23026">
                  <c:v>-30368409.988250997</c:v>
                </c:pt>
                <c:pt idx="23027">
                  <c:v>-30381792.381870992</c:v>
                </c:pt>
                <c:pt idx="23028">
                  <c:v>-30394804.702684999</c:v>
                </c:pt>
                <c:pt idx="23029">
                  <c:v>-30407443.470346998</c:v>
                </c:pt>
                <c:pt idx="23030">
                  <c:v>-30419705.154871002</c:v>
                </c:pt>
                <c:pt idx="23031">
                  <c:v>-30431586.175650001</c:v>
                </c:pt>
                <c:pt idx="23032">
                  <c:v>-30443082.900456998</c:v>
                </c:pt>
                <c:pt idx="23033">
                  <c:v>-30454191.644414</c:v>
                </c:pt>
                <c:pt idx="23034">
                  <c:v>-30464908.668939006</c:v>
                </c:pt>
                <c:pt idx="23035">
                  <c:v>-30475230.180667002</c:v>
                </c:pt>
                <c:pt idx="23036">
                  <c:v>-30485152.330338001</c:v>
                </c:pt>
                <c:pt idx="23037">
                  <c:v>-30494671.211664997</c:v>
                </c:pt>
                <c:pt idx="23038">
                  <c:v>-30503782.860162999</c:v>
                </c:pt>
                <c:pt idx="23039">
                  <c:v>-30512483.251954</c:v>
                </c:pt>
                <c:pt idx="23040">
                  <c:v>-30520768.302540001</c:v>
                </c:pt>
                <c:pt idx="23041">
                  <c:v>-30528633.865541995</c:v>
                </c:pt>
                <c:pt idx="23042">
                  <c:v>-30536075.731406</c:v>
                </c:pt>
                <c:pt idx="23043">
                  <c:v>-30543089.626075</c:v>
                </c:pt>
                <c:pt idx="23044">
                  <c:v>-30549671.209626</c:v>
                </c:pt>
                <c:pt idx="23045">
                  <c:v>-30555816.074868996</c:v>
                </c:pt>
                <c:pt idx="23046">
                  <c:v>-30561519.745909002</c:v>
                </c:pt>
                <c:pt idx="23047">
                  <c:v>-30566777.67667</c:v>
                </c:pt>
                <c:pt idx="23048">
                  <c:v>-30571585.249375995</c:v>
                </c:pt>
                <c:pt idx="23049">
                  <c:v>-30575937.772991002</c:v>
                </c:pt>
                <c:pt idx="23050">
                  <c:v>-30579830.481618993</c:v>
                </c:pt>
                <c:pt idx="23051">
                  <c:v>-30583258.532853998</c:v>
                </c:pt>
                <c:pt idx="23052">
                  <c:v>-30586217.006087001</c:v>
                </c:pt>
                <c:pt idx="23053">
                  <c:v>-30588700.900766999</c:v>
                </c:pt>
                <c:pt idx="23054">
                  <c:v>-30590705.134610001</c:v>
                </c:pt>
                <c:pt idx="23055">
                  <c:v>-30592224.541756</c:v>
                </c:pt>
                <c:pt idx="23056">
                  <c:v>-30593253.870875996</c:v>
                </c:pt>
                <c:pt idx="23057">
                  <c:v>-30593787.783224002</c:v>
                </c:pt>
                <c:pt idx="23058">
                  <c:v>-30593820.85063</c:v>
                </c:pt>
                <c:pt idx="23059">
                  <c:v>-30593347.553436</c:v>
                </c:pt>
                <c:pt idx="23060">
                  <c:v>-30592362.278375</c:v>
                </c:pt>
                <c:pt idx="23061">
                  <c:v>-30590859.316378001</c:v>
                </c:pt>
                <c:pt idx="23062">
                  <c:v>-30588832.860326003</c:v>
                </c:pt>
                <c:pt idx="23063">
                  <c:v>-30586277.002730001</c:v>
                </c:pt>
                <c:pt idx="23064">
                  <c:v>-30583185.733337</c:v>
                </c:pt>
                <c:pt idx="23065">
                  <c:v>-30579552.936673995</c:v>
                </c:pt>
                <c:pt idx="23066">
                  <c:v>-30575372.389506999</c:v>
                </c:pt>
                <c:pt idx="23067">
                  <c:v>-30570637.758227002</c:v>
                </c:pt>
                <c:pt idx="23068">
                  <c:v>-30565342.596153002</c:v>
                </c:pt>
                <c:pt idx="23069">
                  <c:v>-30559480.340755001</c:v>
                </c:pt>
                <c:pt idx="23070">
                  <c:v>-30553044.310784005</c:v>
                </c:pt>
                <c:pt idx="23071">
                  <c:v>-30546027.703318994</c:v>
                </c:pt>
                <c:pt idx="23072">
                  <c:v>-30538423.590713002</c:v>
                </c:pt>
                <c:pt idx="23073">
                  <c:v>-30530224.917445995</c:v>
                </c:pt>
                <c:pt idx="23074">
                  <c:v>-30521424.496875998</c:v>
                </c:pt>
                <c:pt idx="23075">
                  <c:v>-30512015.007885002</c:v>
                </c:pt>
                <c:pt idx="23076">
                  <c:v>-30501988.991414994</c:v>
                </c:pt>
                <c:pt idx="23077">
                  <c:v>-30491338.846890997</c:v>
                </c:pt>
                <c:pt idx="23078">
                  <c:v>-30480056.828524005</c:v>
                </c:pt>
                <c:pt idx="23079">
                  <c:v>-30468135.041495997</c:v>
                </c:pt>
                <c:pt idx="23080">
                  <c:v>-30455565.438012999</c:v>
                </c:pt>
                <c:pt idx="23081">
                  <c:v>-30442339.813223999</c:v>
                </c:pt>
                <c:pt idx="23082">
                  <c:v>-30428449.801006999</c:v>
                </c:pt>
                <c:pt idx="23083">
                  <c:v>-30413886.869603995</c:v>
                </c:pt>
                <c:pt idx="23084">
                  <c:v>-30398642.317111</c:v>
                </c:pt>
                <c:pt idx="23085">
                  <c:v>-30382707.266809996</c:v>
                </c:pt>
                <c:pt idx="23086">
                  <c:v>-30366072.662335999</c:v>
                </c:pt>
                <c:pt idx="23087">
                  <c:v>-30348729.262677994</c:v>
                </c:pt>
                <c:pt idx="23088">
                  <c:v>-30330667.636997003</c:v>
                </c:pt>
                <c:pt idx="23089">
                  <c:v>-30311878.159265</c:v>
                </c:pt>
                <c:pt idx="23090">
                  <c:v>-30292351.002707001</c:v>
                </c:pt>
                <c:pt idx="23091">
                  <c:v>-30272076.134043001</c:v>
                </c:pt>
                <c:pt idx="23092">
                  <c:v>-30251043.307519998</c:v>
                </c:pt>
                <c:pt idx="23093">
                  <c:v>-30229242.058725003</c:v>
                </c:pt>
                <c:pt idx="23094">
                  <c:v>-30206661.698163003</c:v>
                </c:pt>
                <c:pt idx="23095">
                  <c:v>-30183291.304602999</c:v>
                </c:pt>
                <c:pt idx="23096">
                  <c:v>-30159119.718171999</c:v>
                </c:pt>
                <c:pt idx="23097">
                  <c:v>-30134135.533178002</c:v>
                </c:pt>
                <c:pt idx="23098">
                  <c:v>-30108327.090669997</c:v>
                </c:pt>
                <c:pt idx="23099">
                  <c:v>-30081682.470704</c:v>
                </c:pt>
                <c:pt idx="23100">
                  <c:v>-30054189.484312002</c:v>
                </c:pt>
                <c:pt idx="23101">
                  <c:v>-30025835.665151998</c:v>
                </c:pt>
                <c:pt idx="23102">
                  <c:v>-29996608.260830995</c:v>
                </c:pt>
                <c:pt idx="23103">
                  <c:v>-29966494.223882996</c:v>
                </c:pt>
                <c:pt idx="23104">
                  <c:v>-29935480.202381998</c:v>
                </c:pt>
                <c:pt idx="23105">
                  <c:v>-29903552.530179001</c:v>
                </c:pt>
                <c:pt idx="23106">
                  <c:v>-29870697.216731001</c:v>
                </c:pt>
                <c:pt idx="23107">
                  <c:v>-29836899.936523005</c:v>
                </c:pt>
                <c:pt idx="23108">
                  <c:v>-29802146.018041998</c:v>
                </c:pt>
                <c:pt idx="23109">
                  <c:v>-29766420.432293002</c:v>
                </c:pt>
                <c:pt idx="23110">
                  <c:v>-29729707.780823994</c:v>
                </c:pt>
                <c:pt idx="23111">
                  <c:v>-29691992.283246994</c:v>
                </c:pt>
                <c:pt idx="23112">
                  <c:v>-29653257.764222</c:v>
                </c:pt>
                <c:pt idx="23113">
                  <c:v>-29613487.639865998</c:v>
                </c:pt>
                <c:pt idx="23114">
                  <c:v>-29572664.903579995</c:v>
                </c:pt>
                <c:pt idx="23115">
                  <c:v>-29530772.111237999</c:v>
                </c:pt>
                <c:pt idx="23116">
                  <c:v>-29487791.365724001</c:v>
                </c:pt>
                <c:pt idx="23117">
                  <c:v>-29443704.300769001</c:v>
                </c:pt>
                <c:pt idx="23118">
                  <c:v>-29398492.064050999</c:v>
                </c:pt>
                <c:pt idx="23119">
                  <c:v>-29352135.299524006</c:v>
                </c:pt>
                <c:pt idx="23120">
                  <c:v>-29304614.128927004</c:v>
                </c:pt>
                <c:pt idx="23121">
                  <c:v>-29255908.132426005</c:v>
                </c:pt>
                <c:pt idx="23122">
                  <c:v>-29205996.328347001</c:v>
                </c:pt>
                <c:pt idx="23123">
                  <c:v>-29154857.151940998</c:v>
                </c:pt>
                <c:pt idx="23124">
                  <c:v>-29102468.433120999</c:v>
                </c:pt>
                <c:pt idx="23125">
                  <c:v>-29048807.373127002</c:v>
                </c:pt>
                <c:pt idx="23126">
                  <c:v>-28993850.520036001</c:v>
                </c:pt>
                <c:pt idx="23127">
                  <c:v>-28937573.743060995</c:v>
                </c:pt>
                <c:pt idx="23128">
                  <c:v>-28879952.205560997</c:v>
                </c:pt>
                <c:pt idx="23129">
                  <c:v>-28820960.336687002</c:v>
                </c:pt>
                <c:pt idx="23130">
                  <c:v>-28760571.801569</c:v>
                </c:pt>
                <c:pt idx="23131">
                  <c:v>-28698759.469973996</c:v>
                </c:pt>
                <c:pt idx="23132">
                  <c:v>-28635495.383313995</c:v>
                </c:pt>
                <c:pt idx="23133">
                  <c:v>-28570750.719919</c:v>
                </c:pt>
                <c:pt idx="23134">
                  <c:v>-28504495.758451</c:v>
                </c:pt>
                <c:pt idx="23135">
                  <c:v>-28436699.839343999</c:v>
                </c:pt>
                <c:pt idx="23136">
                  <c:v>-28367331.324145</c:v>
                </c:pt>
                <c:pt idx="23137">
                  <c:v>-28296357.5526</c:v>
                </c:pt>
                <c:pt idx="23138">
                  <c:v>-28223744.797350001</c:v>
                </c:pt>
                <c:pt idx="23139">
                  <c:v>-28149458.216074001</c:v>
                </c:pt>
                <c:pt idx="23140">
                  <c:v>-28073461.800887</c:v>
                </c:pt>
                <c:pt idx="23141">
                  <c:v>-27995718.324822001</c:v>
                </c:pt>
                <c:pt idx="23142">
                  <c:v>-27916189.285180997</c:v>
                </c:pt>
                <c:pt idx="23143">
                  <c:v>-27834834.843532</c:v>
                </c:pt>
                <c:pt idx="23144">
                  <c:v>-27751613.762115002</c:v>
                </c:pt>
                <c:pt idx="23145">
                  <c:v>-27666483.336387005</c:v>
                </c:pt>
                <c:pt idx="23146">
                  <c:v>-27579399.323435996</c:v>
                </c:pt>
                <c:pt idx="23147">
                  <c:v>-27490315.865937997</c:v>
                </c:pt>
                <c:pt idx="23148">
                  <c:v>-27399185.411332</c:v>
                </c:pt>
                <c:pt idx="23149">
                  <c:v>-27305958.625844002</c:v>
                </c:pt>
                <c:pt idx="23150">
                  <c:v>-27210584.302958</c:v>
                </c:pt>
                <c:pt idx="23151">
                  <c:v>-27113009.265897993</c:v>
                </c:pt>
                <c:pt idx="23152">
                  <c:v>-27013178.263656996</c:v>
                </c:pt>
                <c:pt idx="23153">
                  <c:v>-26911033.860024001</c:v>
                </c:pt>
                <c:pt idx="23154">
                  <c:v>-26806516.315072</c:v>
                </c:pt>
                <c:pt idx="23155">
                  <c:v>-26699563.458457999</c:v>
                </c:pt>
                <c:pt idx="23156">
                  <c:v>-26590110.553854998</c:v>
                </c:pt>
                <c:pt idx="23157">
                  <c:v>-26478090.153765999</c:v>
                </c:pt>
                <c:pt idx="23158">
                  <c:v>-26363431.943884995</c:v>
                </c:pt>
                <c:pt idx="23159">
                  <c:v>-26246062.576090001</c:v>
                </c:pt>
                <c:pt idx="23160">
                  <c:v>-26125905.489061996</c:v>
                </c:pt>
                <c:pt idx="23161">
                  <c:v>-26002880.715417996</c:v>
                </c:pt>
                <c:pt idx="23162">
                  <c:v>-25876904.674115002</c:v>
                </c:pt>
                <c:pt idx="23163">
                  <c:v>-25747889.946774997</c:v>
                </c:pt>
                <c:pt idx="23164">
                  <c:v>-25615745.036403</c:v>
                </c:pt>
                <c:pt idx="23165">
                  <c:v>-25480374.106825005</c:v>
                </c:pt>
                <c:pt idx="23166">
                  <c:v>-25341676.700974997</c:v>
                </c:pt>
                <c:pt idx="23167">
                  <c:v>-25199547.435936999</c:v>
                </c:pt>
                <c:pt idx="23168">
                  <c:v>-25053875.672433</c:v>
                </c:pt>
                <c:pt idx="23169">
                  <c:v>-24904545.156139005</c:v>
                </c:pt>
                <c:pt idx="23170">
                  <c:v>-24751433.627937</c:v>
                </c:pt>
                <c:pt idx="23171">
                  <c:v>-24594412.399822999</c:v>
                </c:pt>
                <c:pt idx="23172">
                  <c:v>-24433345.892817996</c:v>
                </c:pt>
                <c:pt idx="23173">
                  <c:v>-24268091.132759005</c:v>
                </c:pt>
                <c:pt idx="23174">
                  <c:v>-24098497.199304003</c:v>
                </c:pt>
                <c:pt idx="23175">
                  <c:v>-23924404.622928999</c:v>
                </c:pt>
                <c:pt idx="23176">
                  <c:v>-23745644.723949995</c:v>
                </c:pt>
                <c:pt idx="23177">
                  <c:v>-23562038.886856001</c:v>
                </c:pt>
                <c:pt idx="23178">
                  <c:v>-23373397.762302</c:v>
                </c:pt>
                <c:pt idx="23179">
                  <c:v>-23179520.38806</c:v>
                </c:pt>
                <c:pt idx="23180">
                  <c:v>-22980193.219005</c:v>
                </c:pt>
                <c:pt idx="23181">
                  <c:v>-22775189.054818995</c:v>
                </c:pt>
                <c:pt idx="23182">
                  <c:v>-22564265.852416001</c:v>
                </c:pt>
                <c:pt idx="23183">
                  <c:v>-22347165.408224005</c:v>
                </c:pt>
                <c:pt idx="23184">
                  <c:v>-22123611.893216997</c:v>
                </c:pt>
                <c:pt idx="23185">
                  <c:v>-21893310.220989</c:v>
                </c:pt>
                <c:pt idx="23186">
                  <c:v>-21655944.226144001</c:v>
                </c:pt>
                <c:pt idx="23187">
                  <c:v>-21411174.626722004</c:v>
                </c:pt>
                <c:pt idx="23188">
                  <c:v>-21158636.740203995</c:v>
                </c:pt>
                <c:pt idx="23189">
                  <c:v>-20897937.917782001</c:v>
                </c:pt>
                <c:pt idx="23190">
                  <c:v>-20628654.655839</c:v>
                </c:pt>
                <c:pt idx="23191">
                  <c:v>-20350329.336860001</c:v>
                </c:pt>
                <c:pt idx="23192">
                  <c:v>-20062466.544142</c:v>
                </c:pt>
                <c:pt idx="23193">
                  <c:v>-19764528.885431997</c:v>
                </c:pt>
                <c:pt idx="23194">
                  <c:v>-19455932.249879997</c:v>
                </c:pt>
                <c:pt idx="23195">
                  <c:v>-19136040.410257999</c:v>
                </c:pt>
                <c:pt idx="23196">
                  <c:v>-18804158.867997002</c:v>
                </c:pt>
                <c:pt idx="23197">
                  <c:v>-18459527.82234</c:v>
                </c:pt>
                <c:pt idx="23198">
                  <c:v>-18101314.126644999</c:v>
                </c:pt>
                <c:pt idx="23199">
                  <c:v>-17728602.075189006</c:v>
                </c:pt>
                <c:pt idx="23200">
                  <c:v>-17340382.843400996</c:v>
                </c:pt>
                <c:pt idx="23201">
                  <c:v>-16935542.385277994</c:v>
                </c:pt>
                <c:pt idx="23202">
                  <c:v>-16512847.577023</c:v>
                </c:pt>
                <c:pt idx="23203">
                  <c:v>-16070930.391736003</c:v>
                </c:pt>
                <c:pt idx="23204">
                  <c:v>-15608269.906539001</c:v>
                </c:pt>
                <c:pt idx="23205">
                  <c:v>-15123171.998300998</c:v>
                </c:pt>
                <c:pt idx="23206">
                  <c:v>-14613746.706373001</c:v>
                </c:pt>
                <c:pt idx="23207">
                  <c:v>-14077883.478881001</c:v>
                </c:pt>
                <c:pt idx="23208">
                  <c:v>-13513224.952652004</c:v>
                </c:pt>
                <c:pt idx="23209">
                  <c:v>-12917140.674347</c:v>
                </c:pt>
                <c:pt idx="23210">
                  <c:v>-12286703.456982002</c:v>
                </c:pt>
                <c:pt idx="23211">
                  <c:v>-11618673.199539999</c:v>
                </c:pt>
                <c:pt idx="23212">
                  <c:v>-10909496.449835001</c:v>
                </c:pt>
                <c:pt idx="23213">
                  <c:v>-10155335.408706</c:v>
                </c:pt>
                <c:pt idx="23214">
                  <c:v>-9352148.2038939986</c:v>
                </c:pt>
                <c:pt idx="23215">
                  <c:v>-8495853.5982799977</c:v>
                </c:pt>
                <c:pt idx="23216">
                  <c:v>-7582627.0532769989</c:v>
                </c:pt>
                <c:pt idx="23217">
                  <c:v>-6609386.8374620015</c:v>
                </c:pt>
                <c:pt idx="23218">
                  <c:v>-5574526.4546769997</c:v>
                </c:pt>
                <c:pt idx="23219">
                  <c:v>-4478908.5313570006</c:v>
                </c:pt>
                <c:pt idx="23220">
                  <c:v>-3327021.6012090002</c:v>
                </c:pt>
                <c:pt idx="23221">
                  <c:v>-2128000.6236350001</c:v>
                </c:pt>
                <c:pt idx="23222">
                  <c:v>-895996.82273100002</c:v>
                </c:pt>
                <c:pt idx="23223">
                  <c:v>350638.15281099995</c:v>
                </c:pt>
                <c:pt idx="23224">
                  <c:v>1591492.167201</c:v>
                </c:pt>
                <c:pt idx="23225">
                  <c:v>2806982.1901769997</c:v>
                </c:pt>
                <c:pt idx="23226">
                  <c:v>3980934.6387120001</c:v>
                </c:pt>
                <c:pt idx="23227">
                  <c:v>5102003.3899940001</c:v>
                </c:pt>
                <c:pt idx="23228">
                  <c:v>6163765.8641229989</c:v>
                </c:pt>
                <c:pt idx="23229">
                  <c:v>7163915.3679839997</c:v>
                </c:pt>
                <c:pt idx="23230">
                  <c:v>8103113.1053950004</c:v>
                </c:pt>
                <c:pt idx="23231">
                  <c:v>8983900.7872169986</c:v>
                </c:pt>
                <c:pt idx="23232">
                  <c:v>9809850.897820998</c:v>
                </c:pt>
                <c:pt idx="23233">
                  <c:v>10584978.464867001</c:v>
                </c:pt>
                <c:pt idx="23234">
                  <c:v>11313369.380610002</c:v>
                </c:pt>
                <c:pt idx="23235">
                  <c:v>11998964.768196998</c:v>
                </c:pt>
                <c:pt idx="23236">
                  <c:v>12645448.591038</c:v>
                </c:pt>
                <c:pt idx="23237">
                  <c:v>13256199.475116001</c:v>
                </c:pt>
                <c:pt idx="23238">
                  <c:v>13834280.34695</c:v>
                </c:pt>
                <c:pt idx="23239">
                  <c:v>14382449.004233999</c:v>
                </c:pt>
                <c:pt idx="23240">
                  <c:v>14903179.251831003</c:v>
                </c:pt>
                <c:pt idx="23241">
                  <c:v>15398686.459917001</c:v>
                </c:pt>
                <c:pt idx="23242">
                  <c:v>15870954.043826001</c:v>
                </c:pt>
                <c:pt idx="23243">
                  <c:v>16321758.975327</c:v>
                </c:pt>
                <c:pt idx="23244">
                  <c:v>16752695.393370003</c:v>
                </c:pt>
                <c:pt idx="23245">
                  <c:v>17165195.938120004</c:v>
                </c:pt>
                <c:pt idx="23246">
                  <c:v>17560550.743654002</c:v>
                </c:pt>
                <c:pt idx="23247">
                  <c:v>17939924.190209001</c:v>
                </c:pt>
                <c:pt idx="23248">
                  <c:v>18304369.596726004</c:v>
                </c:pt>
                <c:pt idx="23249">
                  <c:v>18654842.064966001</c:v>
                </c:pt>
                <c:pt idx="23250">
                  <c:v>18992209.689787</c:v>
                </c:pt>
                <c:pt idx="23251">
                  <c:v>19317263.339099001</c:v>
                </c:pt>
                <c:pt idx="23252">
                  <c:v>19630725.189267997</c:v>
                </c:pt>
                <c:pt idx="23253">
                  <c:v>19933256.181554999</c:v>
                </c:pt>
                <c:pt idx="23254">
                  <c:v>20225462.545035996</c:v>
                </c:pt>
                <c:pt idx="23255">
                  <c:v>20507901.512467999</c:v>
                </c:pt>
                <c:pt idx="23256">
                  <c:v>20781086.338445999</c:v>
                </c:pt>
                <c:pt idx="23257">
                  <c:v>21045490.713940997</c:v>
                </c:pt>
                <c:pt idx="23258">
                  <c:v>21301552.658088002</c:v>
                </c:pt>
                <c:pt idx="23259">
                  <c:v>21549677.956569999</c:v>
                </c:pt>
                <c:pt idx="23260">
                  <c:v>21790243.206108999</c:v>
                </c:pt>
                <c:pt idx="23261">
                  <c:v>22023598.516152002</c:v>
                </c:pt>
                <c:pt idx="23262">
                  <c:v>22250069.911575995</c:v>
                </c:pt>
                <c:pt idx="23263">
                  <c:v>22469961.474176999</c:v>
                </c:pt>
                <c:pt idx="23264">
                  <c:v>22683557.255391002</c:v>
                </c:pt>
                <c:pt idx="23265">
                  <c:v>22891122.988302998</c:v>
                </c:pt>
                <c:pt idx="23266">
                  <c:v>23092907.62314</c:v>
                </c:pt>
                <c:pt idx="23267">
                  <c:v>23289144.707230996</c:v>
                </c:pt>
                <c:pt idx="23268">
                  <c:v>23480053.627622999</c:v>
                </c:pt>
                <c:pt idx="23269">
                  <c:v>23665840.732161999</c:v>
                </c:pt>
                <c:pt idx="23270">
                  <c:v>23846700.342814997</c:v>
                </c:pt>
                <c:pt idx="23271">
                  <c:v>24022815.673261002</c:v>
                </c:pt>
                <c:pt idx="23272">
                  <c:v>24194359.661246996</c:v>
                </c:pt>
                <c:pt idx="23273">
                  <c:v>24361495.724946</c:v>
                </c:pt>
                <c:pt idx="23274">
                  <c:v>24524378.451374996</c:v>
                </c:pt>
                <c:pt idx="23275">
                  <c:v>24683154.224022001</c:v>
                </c:pt>
                <c:pt idx="23276">
                  <c:v>24837961.795932997</c:v>
                </c:pt>
                <c:pt idx="23277">
                  <c:v>24988932.813799001</c:v>
                </c:pt>
                <c:pt idx="23278">
                  <c:v>25136192.297961995</c:v>
                </c:pt>
                <c:pt idx="23279">
                  <c:v>25279859.082668997</c:v>
                </c:pt>
                <c:pt idx="23280">
                  <c:v>25420046.220434997</c:v>
                </c:pt>
                <c:pt idx="23281">
                  <c:v>25556861.353955001</c:v>
                </c:pt>
                <c:pt idx="23282">
                  <c:v>25690407.058619</c:v>
                </c:pt>
                <c:pt idx="23283">
                  <c:v>25820781.158356007</c:v>
                </c:pt>
                <c:pt idx="23284">
                  <c:v>25948077.017260998</c:v>
                </c:pt>
                <c:pt idx="23285">
                  <c:v>26072383.809175</c:v>
                </c:pt>
                <c:pt idx="23286">
                  <c:v>26193786.767194998</c:v>
                </c:pt>
                <c:pt idx="23287">
                  <c:v>26312367.414863002</c:v>
                </c:pt>
                <c:pt idx="23288">
                  <c:v>26428203.780629996</c:v>
                </c:pt>
                <c:pt idx="23289">
                  <c:v>26541370.597008996</c:v>
                </c:pt>
                <c:pt idx="23290">
                  <c:v>26651939.485727996</c:v>
                </c:pt>
                <c:pt idx="23291">
                  <c:v>26759979.130013999</c:v>
                </c:pt>
                <c:pt idx="23292">
                  <c:v>26865555.435105</c:v>
                </c:pt>
                <c:pt idx="23293">
                  <c:v>26968731.677896</c:v>
                </c:pt>
                <c:pt idx="23294">
                  <c:v>27069568.646632001</c:v>
                </c:pt>
                <c:pt idx="23295">
                  <c:v>27168124.771393996</c:v>
                </c:pt>
                <c:pt idx="23296">
                  <c:v>27264456.246126004</c:v>
                </c:pt>
                <c:pt idx="23297">
                  <c:v>27358617.142829001</c:v>
                </c:pt>
                <c:pt idx="23298">
                  <c:v>27450659.518535003</c:v>
                </c:pt>
                <c:pt idx="23299">
                  <c:v>27540633.515590001</c:v>
                </c:pt>
                <c:pt idx="23300">
                  <c:v>27628587.455747996</c:v>
                </c:pt>
                <c:pt idx="23301">
                  <c:v>27714567.928529005</c:v>
                </c:pt>
                <c:pt idx="23302">
                  <c:v>27798619.874257002</c:v>
                </c:pt>
                <c:pt idx="23303">
                  <c:v>27880786.662145</c:v>
                </c:pt>
                <c:pt idx="23304">
                  <c:v>27961110.163799997</c:v>
                </c:pt>
                <c:pt idx="23305">
                  <c:v>28039630.822452001</c:v>
                </c:pt>
                <c:pt idx="23306">
                  <c:v>28116387.718201</c:v>
                </c:pt>
                <c:pt idx="23307">
                  <c:v>28191418.629562005</c:v>
                </c:pt>
                <c:pt idx="23308">
                  <c:v>28264760.091559</c:v>
                </c:pt>
                <c:pt idx="23309">
                  <c:v>28336447.450584006</c:v>
                </c:pt>
                <c:pt idx="23310">
                  <c:v>28406514.916253999</c:v>
                </c:pt>
                <c:pt idx="23311">
                  <c:v>28474995.610442001</c:v>
                </c:pt>
                <c:pt idx="23312">
                  <c:v>28541921.61369</c:v>
                </c:pt>
                <c:pt idx="23313">
                  <c:v>28607324.009137999</c:v>
                </c:pt>
                <c:pt idx="23314">
                  <c:v>28671232.92416</c:v>
                </c:pt>
                <c:pt idx="23315">
                  <c:v>28733677.569825996</c:v>
                </c:pt>
                <c:pt idx="23316">
                  <c:v>28794686.278333001</c:v>
                </c:pt>
                <c:pt idx="23317">
                  <c:v>28854286.538540002</c:v>
                </c:pt>
                <c:pt idx="23318">
                  <c:v>28912505.029696997</c:v>
                </c:pt>
                <c:pt idx="23319">
                  <c:v>28969367.653503001</c:v>
                </c:pt>
                <c:pt idx="23320">
                  <c:v>29024899.564576998</c:v>
                </c:pt>
                <c:pt idx="23321">
                  <c:v>29079125.199437998</c:v>
                </c:pt>
                <c:pt idx="23322">
                  <c:v>29132068.304085001</c:v>
                </c:pt>
                <c:pt idx="23323">
                  <c:v>29183751.960250996</c:v>
                </c:pt>
                <c:pt idx="23324">
                  <c:v>29234198.610415</c:v>
                </c:pt>
                <c:pt idx="23325">
                  <c:v>29283430.081635997</c:v>
                </c:pt>
                <c:pt idx="23326">
                  <c:v>29331467.608277</c:v>
                </c:pt>
                <c:pt idx="23327">
                  <c:v>29378331.853682999</c:v>
                </c:pt>
                <c:pt idx="23328">
                  <c:v>29424042.930863995</c:v>
                </c:pt>
                <c:pt idx="23329">
                  <c:v>29468620.422248997</c:v>
                </c:pt>
                <c:pt idx="23330">
                  <c:v>29512083.398545999</c:v>
                </c:pt>
                <c:pt idx="23331">
                  <c:v>29554450.43677</c:v>
                </c:pt>
                <c:pt idx="23332">
                  <c:v>29595739.637474</c:v>
                </c:pt>
                <c:pt idx="23333">
                  <c:v>29635968.641229998</c:v>
                </c:pt>
                <c:pt idx="23334">
                  <c:v>29675154.644393001</c:v>
                </c:pt>
                <c:pt idx="23335">
                  <c:v>29713314.414196003</c:v>
                </c:pt>
                <c:pt idx="23336">
                  <c:v>29750464.303197999</c:v>
                </c:pt>
                <c:pt idx="23337">
                  <c:v>29786620.263124</c:v>
                </c:pt>
                <c:pt idx="23338">
                  <c:v>29821797.858127009</c:v>
                </c:pt>
                <c:pt idx="23339">
                  <c:v>29856012.277508002</c:v>
                </c:pt>
                <c:pt idx="23340">
                  <c:v>29889278.347898997</c:v>
                </c:pt>
                <c:pt idx="23341">
                  <c:v>29921610.544964001</c:v>
                </c:pt>
                <c:pt idx="23342">
                  <c:v>29953023.004618995</c:v>
                </c:pt>
                <c:pt idx="23343">
                  <c:v>29983529.533809997</c:v>
                </c:pt>
                <c:pt idx="23344">
                  <c:v>30013143.620854001</c:v>
                </c:pt>
                <c:pt idx="23345">
                  <c:v>30041878.445379995</c:v>
                </c:pt>
                <c:pt idx="23346">
                  <c:v>30069746.887876995</c:v>
                </c:pt>
                <c:pt idx="23347">
                  <c:v>30096761.538876999</c:v>
                </c:pt>
                <c:pt idx="23348">
                  <c:v>30122934.707780998</c:v>
                </c:pt>
                <c:pt idx="23349">
                  <c:v>30148278.431344997</c:v>
                </c:pt>
                <c:pt idx="23350">
                  <c:v>30172804.481855996</c:v>
                </c:pt>
                <c:pt idx="23351">
                  <c:v>30196524.374988001</c:v>
                </c:pt>
                <c:pt idx="23352">
                  <c:v>30219449.377374001</c:v>
                </c:pt>
                <c:pt idx="23353">
                  <c:v>30241590.513896</c:v>
                </c:pt>
                <c:pt idx="23354">
                  <c:v>30262958.574703</c:v>
                </c:pt>
                <c:pt idx="23355">
                  <c:v>30283564.12198</c:v>
                </c:pt>
                <c:pt idx="23356">
                  <c:v>30303417.496470995</c:v>
                </c:pt>
                <c:pt idx="23357">
                  <c:v>30322528.823760998</c:v>
                </c:pt>
                <c:pt idx="23358">
                  <c:v>30340908.020344999</c:v>
                </c:pt>
                <c:pt idx="23359">
                  <c:v>30358564.799472995</c:v>
                </c:pt>
                <c:pt idx="23360">
                  <c:v>30375508.676797003</c:v>
                </c:pt>
                <c:pt idx="23361">
                  <c:v>30391748.975816995</c:v>
                </c:pt>
                <c:pt idx="23362">
                  <c:v>30407294.833138</c:v>
                </c:pt>
                <c:pt idx="23363">
                  <c:v>30422155.203552</c:v>
                </c:pt>
                <c:pt idx="23364">
                  <c:v>30436338.864939</c:v>
                </c:pt>
                <c:pt idx="23365">
                  <c:v>30449854.423009995</c:v>
                </c:pt>
                <c:pt idx="23366">
                  <c:v>30462710.315882999</c:v>
                </c:pt>
                <c:pt idx="23367">
                  <c:v>30474914.818509005</c:v>
                </c:pt>
                <c:pt idx="23368">
                  <c:v>30486476.046959005</c:v>
                </c:pt>
                <c:pt idx="23369">
                  <c:v>30497401.962552</c:v>
                </c:pt>
                <c:pt idx="23370">
                  <c:v>30507700.375869997</c:v>
                </c:pt>
                <c:pt idx="23371">
                  <c:v>30517378.950622</c:v>
                </c:pt>
                <c:pt idx="23372">
                  <c:v>30526445.207396001</c:v>
                </c:pt>
                <c:pt idx="23373">
                  <c:v>30534906.527291995</c:v>
                </c:pt>
                <c:pt idx="23374">
                  <c:v>30542770.155425001</c:v>
                </c:pt>
                <c:pt idx="23375">
                  <c:v>30550043.204335</c:v>
                </c:pt>
                <c:pt idx="23376">
                  <c:v>30556732.657279</c:v>
                </c:pt>
                <c:pt idx="23377">
                  <c:v>30562845.371421002</c:v>
                </c:pt>
                <c:pt idx="23378">
                  <c:v>30568388.080929</c:v>
                </c:pt>
                <c:pt idx="23379">
                  <c:v>30573367.399966005</c:v>
                </c:pt>
                <c:pt idx="23380">
                  <c:v>30577789.825604998</c:v>
                </c:pt>
                <c:pt idx="23381">
                  <c:v>30581661.740637995</c:v>
                </c:pt>
                <c:pt idx="23382">
                  <c:v>30584989.416312005</c:v>
                </c:pt>
                <c:pt idx="23383">
                  <c:v>30587779.014977001</c:v>
                </c:pt>
                <c:pt idx="23384">
                  <c:v>30590036.592661995</c:v>
                </c:pt>
                <c:pt idx="23385">
                  <c:v>30591768.101562001</c:v>
                </c:pt>
                <c:pt idx="23386">
                  <c:v>30592979.392466001</c:v>
                </c:pt>
                <c:pt idx="23387">
                  <c:v>30593676.217101999</c:v>
                </c:pt>
                <c:pt idx="23388">
                  <c:v>30593864.230422001</c:v>
                </c:pt>
                <c:pt idx="23389">
                  <c:v>30593548.992814995</c:v>
                </c:pt>
                <c:pt idx="23390">
                  <c:v>30592735.972260997</c:v>
                </c:pt>
                <c:pt idx="23391">
                  <c:v>30591430.54642</c:v>
                </c:pt>
                <c:pt idx="23392">
                  <c:v>30589638.004662</c:v>
                </c:pt>
                <c:pt idx="23393">
                  <c:v>30587363.550043002</c:v>
                </c:pt>
                <c:pt idx="23394">
                  <c:v>30584612.301220998</c:v>
                </c:pt>
                <c:pt idx="23395">
                  <c:v>30581389.294317</c:v>
                </c:pt>
                <c:pt idx="23396">
                  <c:v>30577699.484735996</c:v>
                </c:pt>
                <c:pt idx="23397">
                  <c:v>30573547.748920001</c:v>
                </c:pt>
                <c:pt idx="23398">
                  <c:v>30568938.886069998</c:v>
                </c:pt>
                <c:pt idx="23399">
                  <c:v>30563877.619805999</c:v>
                </c:pt>
                <c:pt idx="23400">
                  <c:v>30558368.599794</c:v>
                </c:pt>
                <c:pt idx="23401">
                  <c:v>30552416.403324001</c:v>
                </c:pt>
                <c:pt idx="23402">
                  <c:v>30546025.536840998</c:v>
                </c:pt>
                <c:pt idx="23403">
                  <c:v>30539200.437446997</c:v>
                </c:pt>
                <c:pt idx="23404">
                  <c:v>30531945.474350005</c:v>
                </c:pt>
                <c:pt idx="23405">
                  <c:v>30524264.950284</c:v>
                </c:pt>
                <c:pt idx="23406">
                  <c:v>30516163.102885999</c:v>
                </c:pt>
                <c:pt idx="23407">
                  <c:v>30507644.106040999</c:v>
                </c:pt>
                <c:pt idx="23408">
                  <c:v>30498712.071194001</c:v>
                </c:pt>
                <c:pt idx="23409">
                  <c:v>30489371.048616</c:v>
                </c:pt>
                <c:pt idx="23410">
                  <c:v>30479625.028655</c:v>
                </c:pt>
                <c:pt idx="23411">
                  <c:v>30469477.942941997</c:v>
                </c:pt>
                <c:pt idx="23412">
                  <c:v>30458933.665569998</c:v>
                </c:pt>
                <c:pt idx="23413">
                  <c:v>30447996.014246006</c:v>
                </c:pt>
                <c:pt idx="23414">
                  <c:v>30436668.751409002</c:v>
                </c:pt>
                <c:pt idx="23415">
                  <c:v>30424955.585326001</c:v>
                </c:pt>
                <c:pt idx="23416">
                  <c:v>30412860.171155002</c:v>
                </c:pt>
                <c:pt idx="23417">
                  <c:v>30400386.111985005</c:v>
                </c:pt>
                <c:pt idx="23418">
                  <c:v>30387536.959850997</c:v>
                </c:pt>
                <c:pt idx="23419">
                  <c:v>30374316.216720004</c:v>
                </c:pt>
                <c:pt idx="23420">
                  <c:v>30360727.335457001</c:v>
                </c:pt>
                <c:pt idx="23421">
                  <c:v>30346773.720766</c:v>
                </c:pt>
                <c:pt idx="23422">
                  <c:v>30332458.730110999</c:v>
                </c:pt>
                <c:pt idx="23423">
                  <c:v>30317785.674608</c:v>
                </c:pt>
                <c:pt idx="23424">
                  <c:v>30302757.819901999</c:v>
                </c:pt>
                <c:pt idx="23425">
                  <c:v>30287378.387024</c:v>
                </c:pt>
                <c:pt idx="23426">
                  <c:v>30271650.55322</c:v>
                </c:pt>
                <c:pt idx="23427">
                  <c:v>30255577.452769998</c:v>
                </c:pt>
                <c:pt idx="23428">
                  <c:v>30239162.177779999</c:v>
                </c:pt>
                <c:pt idx="23429">
                  <c:v>30222407.778960001</c:v>
                </c:pt>
                <c:pt idx="23430">
                  <c:v>30205317.266385</c:v>
                </c:pt>
                <c:pt idx="23431">
                  <c:v>30187893.610233001</c:v>
                </c:pt>
                <c:pt idx="23432">
                  <c:v>30170139.741509002</c:v>
                </c:pt>
                <c:pt idx="23433">
                  <c:v>30152058.552757002</c:v>
                </c:pt>
                <c:pt idx="23434">
                  <c:v>30133652.898745999</c:v>
                </c:pt>
                <c:pt idx="23435">
                  <c:v>30114925.597151</c:v>
                </c:pt>
                <c:pt idx="23436">
                  <c:v>30095879.429210998</c:v>
                </c:pt>
                <c:pt idx="23437">
                  <c:v>30076517.140372999</c:v>
                </c:pt>
                <c:pt idx="23438">
                  <c:v>30056841.440929998</c:v>
                </c:pt>
                <c:pt idx="23439">
                  <c:v>30036855.006631002</c:v>
                </c:pt>
                <c:pt idx="23440">
                  <c:v>30016560.479288995</c:v>
                </c:pt>
                <c:pt idx="23441">
                  <c:v>29995960.467370998</c:v>
                </c:pt>
                <c:pt idx="23442">
                  <c:v>29975057.546574</c:v>
                </c:pt>
                <c:pt idx="23443">
                  <c:v>29953854.260390997</c:v>
                </c:pt>
                <c:pt idx="23444">
                  <c:v>29932353.120666001</c:v>
                </c:pt>
                <c:pt idx="23445">
                  <c:v>29910556.608131003</c:v>
                </c:pt>
                <c:pt idx="23446">
                  <c:v>29888467.172935005</c:v>
                </c:pt>
                <c:pt idx="23447">
                  <c:v>29866087.235165998</c:v>
                </c:pt>
                <c:pt idx="23448">
                  <c:v>29843419.185355</c:v>
                </c:pt>
                <c:pt idx="23449">
                  <c:v>29820465.384969</c:v>
                </c:pt>
                <c:pt idx="23450">
                  <c:v>29797228.166905001</c:v>
                </c:pt>
                <c:pt idx="23451">
                  <c:v>29773709.835953999</c:v>
                </c:pt>
                <c:pt idx="23452">
                  <c:v>29749912.669277996</c:v>
                </c:pt>
                <c:pt idx="23453">
                  <c:v>29725838.916855</c:v>
                </c:pt>
                <c:pt idx="23454">
                  <c:v>29701490.801933002</c:v>
                </c:pt>
                <c:pt idx="23455">
                  <c:v>29676870.521463998</c:v>
                </c:pt>
                <c:pt idx="23456">
                  <c:v>29651980.24653</c:v>
                </c:pt>
                <c:pt idx="23457">
                  <c:v>29626822.122765999</c:v>
                </c:pt>
                <c:pt idx="23458">
                  <c:v>29601398.270769998</c:v>
                </c:pt>
                <c:pt idx="23459">
                  <c:v>29575710.786499996</c:v>
                </c:pt>
                <c:pt idx="23460">
                  <c:v>29549761.741675992</c:v>
                </c:pt>
                <c:pt idx="23461">
                  <c:v>29523553.184161</c:v>
                </c:pt>
                <c:pt idx="23462">
                  <c:v>29497087.138342004</c:v>
                </c:pt>
                <c:pt idx="23463">
                  <c:v>29470365.605498996</c:v>
                </c:pt>
                <c:pt idx="23464">
                  <c:v>29443390.564167999</c:v>
                </c:pt>
                <c:pt idx="23465">
                  <c:v>29416163.970502</c:v>
                </c:pt>
                <c:pt idx="23466">
                  <c:v>29388687.758614</c:v>
                </c:pt>
                <c:pt idx="23467">
                  <c:v>29360963.840923999</c:v>
                </c:pt>
                <c:pt idx="23468">
                  <c:v>29332994.108493</c:v>
                </c:pt>
                <c:pt idx="23469">
                  <c:v>29304780.431352999</c:v>
                </c:pt>
                <c:pt idx="23470">
                  <c:v>29276324.658827003</c:v>
                </c:pt>
                <c:pt idx="23471">
                  <c:v>29247628.619849</c:v>
                </c:pt>
                <c:pt idx="23472">
                  <c:v>29218694.123274997</c:v>
                </c:pt>
                <c:pt idx="23473">
                  <c:v>29189522.958183005</c:v>
                </c:pt>
                <c:pt idx="23474">
                  <c:v>29160116.894175999</c:v>
                </c:pt>
                <c:pt idx="23475">
                  <c:v>29130477.681671992</c:v>
                </c:pt>
                <c:pt idx="23476">
                  <c:v>29100607.052196003</c:v>
                </c:pt>
                <c:pt idx="23477">
                  <c:v>29070506.718655001</c:v>
                </c:pt>
                <c:pt idx="23478">
                  <c:v>29040178.375622001</c:v>
                </c:pt>
                <c:pt idx="23479">
                  <c:v>29009623.699602999</c:v>
                </c:pt>
                <c:pt idx="23480">
                  <c:v>28978844.349305999</c:v>
                </c:pt>
                <c:pt idx="23481">
                  <c:v>28947841.965897992</c:v>
                </c:pt>
                <c:pt idx="23482">
                  <c:v>28916618.173269998</c:v>
                </c:pt>
                <c:pt idx="23483">
                  <c:v>28885174.578281999</c:v>
                </c:pt>
                <c:pt idx="23484">
                  <c:v>28853512.771010995</c:v>
                </c:pt>
                <c:pt idx="23485">
                  <c:v>28821634.324997999</c:v>
                </c:pt>
                <c:pt idx="23486">
                  <c:v>28789540.797481995</c:v>
                </c:pt>
                <c:pt idx="23487">
                  <c:v>28757233.729637995</c:v>
                </c:pt>
                <c:pt idx="23488">
                  <c:v>28724714.646802001</c:v>
                </c:pt>
                <c:pt idx="23489">
                  <c:v>28691985.058703005</c:v>
                </c:pt>
                <c:pt idx="23490">
                  <c:v>28659046.459676996</c:v>
                </c:pt>
                <c:pt idx="23491">
                  <c:v>28625900.328894001</c:v>
                </c:pt>
                <c:pt idx="23492">
                  <c:v>28592548.130562004</c:v>
                </c:pt>
                <c:pt idx="23493">
                  <c:v>28558991.314146005</c:v>
                </c:pt>
                <c:pt idx="23494">
                  <c:v>28525231.314567003</c:v>
                </c:pt>
                <c:pt idx="23495">
                  <c:v>28491269.552410997</c:v>
                </c:pt>
                <c:pt idx="23496">
                  <c:v>28457107.434122004</c:v>
                </c:pt>
                <c:pt idx="23497">
                  <c:v>28422746.352203999</c:v>
                </c:pt>
                <c:pt idx="23498">
                  <c:v>28388187.685407996</c:v>
                </c:pt>
                <c:pt idx="23499">
                  <c:v>28353432.798923001</c:v>
                </c:pt>
                <c:pt idx="23500">
                  <c:v>28318483.044562999</c:v>
                </c:pt>
                <c:pt idx="23501">
                  <c:v>28283339.760947995</c:v>
                </c:pt>
                <c:pt idx="23502">
                  <c:v>28248004.273682997</c:v>
                </c:pt>
                <c:pt idx="23503">
                  <c:v>28212477.895534001</c:v>
                </c:pt>
                <c:pt idx="23504">
                  <c:v>28176761.926605996</c:v>
                </c:pt>
                <c:pt idx="23505">
                  <c:v>28140857.654505003</c:v>
                </c:pt>
                <c:pt idx="23506">
                  <c:v>28104766.354511999</c:v>
                </c:pt>
                <c:pt idx="23507">
                  <c:v>28068489.289744996</c:v>
                </c:pt>
                <c:pt idx="23508">
                  <c:v>28032027.711323999</c:v>
                </c:pt>
                <c:pt idx="23509">
                  <c:v>27995382.858524002</c:v>
                </c:pt>
                <c:pt idx="23510">
                  <c:v>27958555.958937999</c:v>
                </c:pt>
                <c:pt idx="23511">
                  <c:v>27921548.228627</c:v>
                </c:pt>
                <c:pt idx="23512">
                  <c:v>27884360.872272</c:v>
                </c:pt>
                <c:pt idx="23513">
                  <c:v>27846995.083324</c:v>
                </c:pt>
                <c:pt idx="23514">
                  <c:v>27809452.044151001</c:v>
                </c:pt>
                <c:pt idx="23515">
                  <c:v>27771732.926178996</c:v>
                </c:pt>
                <c:pt idx="23516">
                  <c:v>27733838.890037999</c:v>
                </c:pt>
                <c:pt idx="23517">
                  <c:v>27695771.085694995</c:v>
                </c:pt>
                <c:pt idx="23518">
                  <c:v>27657530.652598001</c:v>
                </c:pt>
                <c:pt idx="23519">
                  <c:v>27619118.719808996</c:v>
                </c:pt>
                <c:pt idx="23520">
                  <c:v>27580536.406132001</c:v>
                </c:pt>
                <c:pt idx="23521">
                  <c:v>27541784.820250999</c:v>
                </c:pt>
                <c:pt idx="23522">
                  <c:v>27502865.060852997</c:v>
                </c:pt>
                <c:pt idx="23523">
                  <c:v>27463778.216756005</c:v>
                </c:pt>
                <c:pt idx="23524">
                  <c:v>27424525.367035002</c:v>
                </c:pt>
                <c:pt idx="23525">
                  <c:v>27385107.581141997</c:v>
                </c:pt>
                <c:pt idx="23526">
                  <c:v>27345525.919029001</c:v>
                </c:pt>
                <c:pt idx="23527">
                  <c:v>27305781.431264997</c:v>
                </c:pt>
                <c:pt idx="23528">
                  <c:v>27265875.159153003</c:v>
                </c:pt>
                <c:pt idx="23529">
                  <c:v>27225808.134845</c:v>
                </c:pt>
                <c:pt idx="23530">
                  <c:v>27185581.381456997</c:v>
                </c:pt>
                <c:pt idx="23531">
                  <c:v>27145195.913176998</c:v>
                </c:pt>
                <c:pt idx="23532">
                  <c:v>27104652.735378996</c:v>
                </c:pt>
                <c:pt idx="23533">
                  <c:v>27063952.844726004</c:v>
                </c:pt>
                <c:pt idx="23534">
                  <c:v>27023097.229279995</c:v>
                </c:pt>
                <c:pt idx="23535">
                  <c:v>26982086.868607</c:v>
                </c:pt>
                <c:pt idx="23536">
                  <c:v>26940922.733876996</c:v>
                </c:pt>
                <c:pt idx="23537">
                  <c:v>26899605.787968997</c:v>
                </c:pt>
                <c:pt idx="23538">
                  <c:v>26858136.985568997</c:v>
                </c:pt>
                <c:pt idx="23539">
                  <c:v>26816517.273267996</c:v>
                </c:pt>
                <c:pt idx="23540">
                  <c:v>26774747.589661997</c:v>
                </c:pt>
                <c:pt idx="23541">
                  <c:v>26732828.865442995</c:v>
                </c:pt>
                <c:pt idx="23542">
                  <c:v>26690762.023498997</c:v>
                </c:pt>
                <c:pt idx="23543">
                  <c:v>26648547.979000997</c:v>
                </c:pt>
                <c:pt idx="23544">
                  <c:v>26606187.639497999</c:v>
                </c:pt>
                <c:pt idx="23545">
                  <c:v>26563681.905004997</c:v>
                </c:pt>
                <c:pt idx="23546">
                  <c:v>26521031.668094005</c:v>
                </c:pt>
                <c:pt idx="23547">
                  <c:v>26478237.813979</c:v>
                </c:pt>
                <c:pt idx="23548">
                  <c:v>26435301.220602997</c:v>
                </c:pt>
                <c:pt idx="23549">
                  <c:v>26392222.758722004</c:v>
                </c:pt>
                <c:pt idx="23550">
                  <c:v>26349003.291992996</c:v>
                </c:pt>
                <c:pt idx="23551">
                  <c:v>26305643.677047998</c:v>
                </c:pt>
                <c:pt idx="23552">
                  <c:v>26262144.763582997</c:v>
                </c:pt>
                <c:pt idx="23553">
                  <c:v>26218507.394435</c:v>
                </c:pt>
                <c:pt idx="23554">
                  <c:v>26174732.405658998</c:v>
                </c:pt>
                <c:pt idx="23555">
                  <c:v>26130820.626611002</c:v>
                </c:pt>
                <c:pt idx="23556">
                  <c:v>26086772.880016997</c:v>
                </c:pt>
                <c:pt idx="23557">
                  <c:v>26042589.982055996</c:v>
                </c:pt>
                <c:pt idx="23558">
                  <c:v>25998272.742429998</c:v>
                </c:pt>
                <c:pt idx="23559">
                  <c:v>25953821.964437995</c:v>
                </c:pt>
                <c:pt idx="23560">
                  <c:v>25909238.445049997</c:v>
                </c:pt>
                <c:pt idx="23561">
                  <c:v>25864522.974975996</c:v>
                </c:pt>
                <c:pt idx="23562">
                  <c:v>25819676.338739004</c:v>
                </c:pt>
                <c:pt idx="23563">
                  <c:v>25774699.314743001</c:v>
                </c:pt>
                <c:pt idx="23564">
                  <c:v>25729592.675338</c:v>
                </c:pt>
                <c:pt idx="23565">
                  <c:v>25684357.186895002</c:v>
                </c:pt>
                <c:pt idx="23566">
                  <c:v>25638993.609866001</c:v>
                </c:pt>
                <c:pt idx="23567">
                  <c:v>25593502.698851999</c:v>
                </c:pt>
                <c:pt idx="23568">
                  <c:v>25547885.202667002</c:v>
                </c:pt>
                <c:pt idx="23569">
                  <c:v>25502141.864402</c:v>
                </c:pt>
                <c:pt idx="23570">
                  <c:v>25456273.421489995</c:v>
                </c:pt>
                <c:pt idx="23571">
                  <c:v>25410280.605764005</c:v>
                </c:pt>
                <c:pt idx="23572">
                  <c:v>25364164.143520001</c:v>
                </c:pt>
                <c:pt idx="23573">
                  <c:v>25317924.755578995</c:v>
                </c:pt>
                <c:pt idx="23574">
                  <c:v>25271563.157343999</c:v>
                </c:pt>
                <c:pt idx="23575">
                  <c:v>25225080.058862001</c:v>
                </c:pt>
                <c:pt idx="23576">
                  <c:v>25178476.164875995</c:v>
                </c:pt>
                <c:pt idx="23577">
                  <c:v>25131752.174888998</c:v>
                </c:pt>
                <c:pt idx="23578">
                  <c:v>25084908.783215996</c:v>
                </c:pt>
                <c:pt idx="23579">
                  <c:v>25037946.679040998</c:v>
                </c:pt>
                <c:pt idx="23580">
                  <c:v>24990866.546472002</c:v>
                </c:pt>
                <c:pt idx="23581">
                  <c:v>24943669.064596001</c:v>
                </c:pt>
                <c:pt idx="23582">
                  <c:v>24896354.907529999</c:v>
                </c:pt>
                <c:pt idx="23583">
                  <c:v>24848924.744474996</c:v>
                </c:pt>
                <c:pt idx="23584">
                  <c:v>24801379.239769999</c:v>
                </c:pt>
                <c:pt idx="23585">
                  <c:v>24753719.052939001</c:v>
                </c:pt>
                <c:pt idx="23586">
                  <c:v>24705944.838746004</c:v>
                </c:pt>
                <c:pt idx="23587">
                  <c:v>24658057.247243997</c:v>
                </c:pt>
                <c:pt idx="23588">
                  <c:v>24610056.923821997</c:v>
                </c:pt>
                <c:pt idx="23589">
                  <c:v>24561944.509254999</c:v>
                </c:pt>
                <c:pt idx="23590">
                  <c:v>24513720.639754005</c:v>
                </c:pt>
                <c:pt idx="23591">
                  <c:v>24465385.947011996</c:v>
                </c:pt>
                <c:pt idx="23592">
                  <c:v>24416941.058249999</c:v>
                </c:pt>
                <c:pt idx="23593">
                  <c:v>24368386.596264001</c:v>
                </c:pt>
                <c:pt idx="23594">
                  <c:v>24319723.179470997</c:v>
                </c:pt>
                <c:pt idx="23595">
                  <c:v>24270951.421953995</c:v>
                </c:pt>
                <c:pt idx="23596">
                  <c:v>24222071.933506999</c:v>
                </c:pt>
                <c:pt idx="23597">
                  <c:v>24173085.319676001</c:v>
                </c:pt>
                <c:pt idx="23598">
                  <c:v>24123992.181807995</c:v>
                </c:pt>
                <c:pt idx="23599">
                  <c:v>24074793.117087003</c:v>
                </c:pt>
                <c:pt idx="23600">
                  <c:v>24025488.718583003</c:v>
                </c:pt>
                <c:pt idx="23601">
                  <c:v>23976079.575289</c:v>
                </c:pt>
                <c:pt idx="23602">
                  <c:v>23926566.272163998</c:v>
                </c:pt>
                <c:pt idx="23603">
                  <c:v>23876949.390174001</c:v>
                </c:pt>
                <c:pt idx="23604">
                  <c:v>23827229.506331</c:v>
                </c:pt>
                <c:pt idx="23605">
                  <c:v>23777407.193735</c:v>
                </c:pt>
                <c:pt idx="23606">
                  <c:v>23727483.021609996</c:v>
                </c:pt>
                <c:pt idx="23607">
                  <c:v>23677457.555346999</c:v>
                </c:pt>
                <c:pt idx="23608">
                  <c:v>23627331.356537003</c:v>
                </c:pt>
                <c:pt idx="23609">
                  <c:v>23577104.983012993</c:v>
                </c:pt>
                <c:pt idx="23610">
                  <c:v>23526778.988886997</c:v>
                </c:pt>
                <c:pt idx="23611">
                  <c:v>23476353.924582999</c:v>
                </c:pt>
                <c:pt idx="23612">
                  <c:v>23425830.336879998</c:v>
                </c:pt>
                <c:pt idx="23613">
                  <c:v>23375208.768940996</c:v>
                </c:pt>
                <c:pt idx="23614">
                  <c:v>23324489.760354001</c:v>
                </c:pt>
                <c:pt idx="23615">
                  <c:v>23273673.847164001</c:v>
                </c:pt>
                <c:pt idx="23616">
                  <c:v>23222761.561907995</c:v>
                </c:pt>
                <c:pt idx="23617">
                  <c:v>23171753.433650997</c:v>
                </c:pt>
                <c:pt idx="23618">
                  <c:v>23120649.988018997</c:v>
                </c:pt>
                <c:pt idx="23619">
                  <c:v>23069451.747230995</c:v>
                </c:pt>
                <c:pt idx="23620">
                  <c:v>23018159.230135001</c:v>
                </c:pt>
                <c:pt idx="23621">
                  <c:v>22966772.952237997</c:v>
                </c:pt>
                <c:pt idx="23622">
                  <c:v>22915293.425738998</c:v>
                </c:pt>
                <c:pt idx="23623">
                  <c:v>22863721.159561999</c:v>
                </c:pt>
                <c:pt idx="23624">
                  <c:v>22812056.659387004</c:v>
                </c:pt>
                <c:pt idx="23625">
                  <c:v>22760300.427678991</c:v>
                </c:pt>
                <c:pt idx="23626">
                  <c:v>22708452.963723995</c:v>
                </c:pt>
                <c:pt idx="23627">
                  <c:v>22656514.763651997</c:v>
                </c:pt>
                <c:pt idx="23628">
                  <c:v>22604486.320474997</c:v>
                </c:pt>
                <c:pt idx="23629">
                  <c:v>22552368.124111</c:v>
                </c:pt>
                <c:pt idx="23630">
                  <c:v>22500160.661416002</c:v>
                </c:pt>
                <c:pt idx="23631">
                  <c:v>22447864.416211002</c:v>
                </c:pt>
                <c:pt idx="23632">
                  <c:v>22395479.869314</c:v>
                </c:pt>
                <c:pt idx="23633">
                  <c:v>22343007.498566005</c:v>
                </c:pt>
                <c:pt idx="23634">
                  <c:v>22290447.778857999</c:v>
                </c:pt>
                <c:pt idx="23635">
                  <c:v>22237801.182161</c:v>
                </c:pt>
                <c:pt idx="23636">
                  <c:v>22185068.177554004</c:v>
                </c:pt>
                <c:pt idx="23637">
                  <c:v>22132249.231247995</c:v>
                </c:pt>
                <c:pt idx="23638">
                  <c:v>22079344.806614999</c:v>
                </c:pt>
                <c:pt idx="23639">
                  <c:v>22026355.364214998</c:v>
                </c:pt>
                <c:pt idx="23640">
                  <c:v>21973281.361819997</c:v>
                </c:pt>
                <c:pt idx="23641">
                  <c:v>21920123.254440997</c:v>
                </c:pt>
                <c:pt idx="23642">
                  <c:v>21866881.494353998</c:v>
                </c:pt>
                <c:pt idx="23643">
                  <c:v>21813556.531126004</c:v>
                </c:pt>
                <c:pt idx="23644">
                  <c:v>21760148.811637998</c:v>
                </c:pt>
                <c:pt idx="23645">
                  <c:v>21706658.780108996</c:v>
                </c:pt>
                <c:pt idx="23646">
                  <c:v>21653086.878127005</c:v>
                </c:pt>
                <c:pt idx="23647">
                  <c:v>21599433.544663996</c:v>
                </c:pt>
                <c:pt idx="23648">
                  <c:v>21545699.216106005</c:v>
                </c:pt>
                <c:pt idx="23649">
                  <c:v>21491884.326274998</c:v>
                </c:pt>
                <c:pt idx="23650">
                  <c:v>21437989.306453999</c:v>
                </c:pt>
                <c:pt idx="23651">
                  <c:v>21384014.585404996</c:v>
                </c:pt>
                <c:pt idx="23652">
                  <c:v>21329960.589398995</c:v>
                </c:pt>
                <c:pt idx="23653">
                  <c:v>21275827.742232997</c:v>
                </c:pt>
                <c:pt idx="23654">
                  <c:v>21221616.465254996</c:v>
                </c:pt>
                <c:pt idx="23655">
                  <c:v>21167327.177387003</c:v>
                </c:pt>
                <c:pt idx="23656">
                  <c:v>21112960.295144998</c:v>
                </c:pt>
                <c:pt idx="23657">
                  <c:v>21058516.232659999</c:v>
                </c:pt>
                <c:pt idx="23658">
                  <c:v>21003995.401702002</c:v>
                </c:pt>
                <c:pt idx="23659">
                  <c:v>20949398.2117</c:v>
                </c:pt>
                <c:pt idx="23660">
                  <c:v>20894725.069761995</c:v>
                </c:pt>
                <c:pt idx="23661">
                  <c:v>20839976.380697995</c:v>
                </c:pt>
                <c:pt idx="23662">
                  <c:v>20785152.547037996</c:v>
                </c:pt>
                <c:pt idx="23663">
                  <c:v>20730253.969054997</c:v>
                </c:pt>
                <c:pt idx="23664">
                  <c:v>20675281.044782005</c:v>
                </c:pt>
                <c:pt idx="23665">
                  <c:v>20620234.170035001</c:v>
                </c:pt>
                <c:pt idx="23666">
                  <c:v>20565113.738430001</c:v>
                </c:pt>
                <c:pt idx="23667">
                  <c:v>20509920.141403995</c:v>
                </c:pt>
                <c:pt idx="23668">
                  <c:v>20454653.768236</c:v>
                </c:pt>
                <c:pt idx="23669">
                  <c:v>20399315.006060999</c:v>
                </c:pt>
                <c:pt idx="23670">
                  <c:v>20343904.239892997</c:v>
                </c:pt>
                <c:pt idx="23671">
                  <c:v>20288421.852644</c:v>
                </c:pt>
                <c:pt idx="23672">
                  <c:v>20232868.225140002</c:v>
                </c:pt>
                <c:pt idx="23673">
                  <c:v>20177243.736138999</c:v>
                </c:pt>
                <c:pt idx="23674">
                  <c:v>20121548.762352001</c:v>
                </c:pt>
                <c:pt idx="23675">
                  <c:v>20065783.678459004</c:v>
                </c:pt>
                <c:pt idx="23676">
                  <c:v>20009948.857128005</c:v>
                </c:pt>
                <c:pt idx="23677">
                  <c:v>19954044.669029001</c:v>
                </c:pt>
                <c:pt idx="23678">
                  <c:v>19898071.482856996</c:v>
                </c:pt>
                <c:pt idx="23679">
                  <c:v>19842029.665344</c:v>
                </c:pt>
                <c:pt idx="23680">
                  <c:v>19785919.581278991</c:v>
                </c:pt>
                <c:pt idx="23681">
                  <c:v>19729741.593522999</c:v>
                </c:pt>
                <c:pt idx="23682">
                  <c:v>19673496.063028995</c:v>
                </c:pt>
                <c:pt idx="23683">
                  <c:v>19617183.348854005</c:v>
                </c:pt>
                <c:pt idx="23684">
                  <c:v>19560803.808177005</c:v>
                </c:pt>
                <c:pt idx="23685">
                  <c:v>19504357.796317998</c:v>
                </c:pt>
                <c:pt idx="23686">
                  <c:v>19447845.666747998</c:v>
                </c:pt>
                <c:pt idx="23687">
                  <c:v>19391267.771112997</c:v>
                </c:pt>
                <c:pt idx="23688">
                  <c:v>19334624.459241997</c:v>
                </c:pt>
                <c:pt idx="23689">
                  <c:v>19277916.079165999</c:v>
                </c:pt>
                <c:pt idx="23690">
                  <c:v>19221142.977134001</c:v>
                </c:pt>
                <c:pt idx="23691">
                  <c:v>19164305.497625995</c:v>
                </c:pt>
                <c:pt idx="23692">
                  <c:v>19107403.983370993</c:v>
                </c:pt>
                <c:pt idx="23693">
                  <c:v>19050438.775357001</c:v>
                </c:pt>
                <c:pt idx="23694">
                  <c:v>18993410.212853</c:v>
                </c:pt>
                <c:pt idx="23695">
                  <c:v>18936318.633417998</c:v>
                </c:pt>
                <c:pt idx="23696">
                  <c:v>18879164.372915</c:v>
                </c:pt>
                <c:pt idx="23697">
                  <c:v>18821947.765530996</c:v>
                </c:pt>
                <c:pt idx="23698">
                  <c:v>18764669.143785</c:v>
                </c:pt>
                <c:pt idx="23699">
                  <c:v>18707328.838545002</c:v>
                </c:pt>
                <c:pt idx="23700">
                  <c:v>18649927.179044001</c:v>
                </c:pt>
                <c:pt idx="23701">
                  <c:v>18592464.492887996</c:v>
                </c:pt>
                <c:pt idx="23702">
                  <c:v>18534941.106075998</c:v>
                </c:pt>
                <c:pt idx="23703">
                  <c:v>18477357.343007997</c:v>
                </c:pt>
                <c:pt idx="23704">
                  <c:v>18419713.526501998</c:v>
                </c:pt>
                <c:pt idx="23705">
                  <c:v>18362009.977807995</c:v>
                </c:pt>
                <c:pt idx="23706">
                  <c:v>18304247.016617</c:v>
                </c:pt>
                <c:pt idx="23707">
                  <c:v>18246424.961076993</c:v>
                </c:pt>
                <c:pt idx="23708">
                  <c:v>18188544.127806</c:v>
                </c:pt>
                <c:pt idx="23709">
                  <c:v>18130604.831904005</c:v>
                </c:pt>
                <c:pt idx="23710">
                  <c:v>18072607.386964999</c:v>
                </c:pt>
                <c:pt idx="23711">
                  <c:v>18014552.10509</c:v>
                </c:pt>
                <c:pt idx="23712">
                  <c:v>17956439.296902001</c:v>
                </c:pt>
                <c:pt idx="23713">
                  <c:v>17898269.271552999</c:v>
                </c:pt>
                <c:pt idx="23714">
                  <c:v>17840042.336741</c:v>
                </c:pt>
                <c:pt idx="23715">
                  <c:v>17781758.798719</c:v>
                </c:pt>
                <c:pt idx="23716">
                  <c:v>17723418.962309998</c:v>
                </c:pt>
                <c:pt idx="23717">
                  <c:v>17665023.130915001</c:v>
                </c:pt>
                <c:pt idx="23718">
                  <c:v>17606571.606527004</c:v>
                </c:pt>
                <c:pt idx="23719">
                  <c:v>17548064.689743996</c:v>
                </c:pt>
                <c:pt idx="23720">
                  <c:v>17489502.679777</c:v>
                </c:pt>
                <c:pt idx="23721">
                  <c:v>17430885.874465</c:v>
                </c:pt>
                <c:pt idx="23722">
                  <c:v>17372214.570284005</c:v>
                </c:pt>
                <c:pt idx="23723">
                  <c:v>17313489.062357001</c:v>
                </c:pt>
                <c:pt idx="23724">
                  <c:v>17254709.644469999</c:v>
                </c:pt>
                <c:pt idx="23725">
                  <c:v>17195876.609076999</c:v>
                </c:pt>
                <c:pt idx="23726">
                  <c:v>17136990.247316997</c:v>
                </c:pt>
                <c:pt idx="23727">
                  <c:v>17078050.849018995</c:v>
                </c:pt>
                <c:pt idx="23728">
                  <c:v>17019058.702716</c:v>
                </c:pt>
                <c:pt idx="23729">
                  <c:v>16960014.095655002</c:v>
                </c:pt>
                <c:pt idx="23730">
                  <c:v>16900917.313808002</c:v>
                </c:pt>
                <c:pt idx="23731">
                  <c:v>16841768.641880997</c:v>
                </c:pt>
                <c:pt idx="23732">
                  <c:v>16782568.363327</c:v>
                </c:pt>
                <c:pt idx="23733">
                  <c:v>16723316.760352002</c:v>
                </c:pt>
                <c:pt idx="23734">
                  <c:v>16664014.113929</c:v>
                </c:pt>
                <c:pt idx="23735">
                  <c:v>16604660.703807</c:v>
                </c:pt>
                <c:pt idx="23736">
                  <c:v>16545256.808518</c:v>
                </c:pt>
                <c:pt idx="23737">
                  <c:v>16485802.705393998</c:v>
                </c:pt>
                <c:pt idx="23738">
                  <c:v>16426298.670569001</c:v>
                </c:pt>
                <c:pt idx="23739">
                  <c:v>16366744.978992</c:v>
                </c:pt>
                <c:pt idx="23740">
                  <c:v>16307141.904438</c:v>
                </c:pt>
                <c:pt idx="23741">
                  <c:v>16247489.719514998</c:v>
                </c:pt>
                <c:pt idx="23742">
                  <c:v>16187788.695676003</c:v>
                </c:pt>
                <c:pt idx="23743">
                  <c:v>16128039.103225999</c:v>
                </c:pt>
                <c:pt idx="23744">
                  <c:v>16068241.211332001</c:v>
                </c:pt>
                <c:pt idx="23745">
                  <c:v>16008395.288032997</c:v>
                </c:pt>
                <c:pt idx="23746">
                  <c:v>15948501.600248</c:v>
                </c:pt>
                <c:pt idx="23747">
                  <c:v>15888560.413787002</c:v>
                </c:pt>
                <c:pt idx="23748">
                  <c:v>15828571.993357003</c:v>
                </c:pt>
                <c:pt idx="23749">
                  <c:v>15768536.602574999</c:v>
                </c:pt>
                <c:pt idx="23750">
                  <c:v>15708454.503970999</c:v>
                </c:pt>
                <c:pt idx="23751">
                  <c:v>15648325.959001999</c:v>
                </c:pt>
                <c:pt idx="23752">
                  <c:v>15588151.228059998</c:v>
                </c:pt>
                <c:pt idx="23753">
                  <c:v>15527930.570477</c:v>
                </c:pt>
                <c:pt idx="23754">
                  <c:v>15467664.244537998</c:v>
                </c:pt>
                <c:pt idx="23755">
                  <c:v>15407352.507486001</c:v>
                </c:pt>
                <c:pt idx="23756">
                  <c:v>15346995.615530998</c:v>
                </c:pt>
                <c:pt idx="23757">
                  <c:v>15286593.823863002</c:v>
                </c:pt>
                <c:pt idx="23758">
                  <c:v>15226147.386651002</c:v>
                </c:pt>
                <c:pt idx="23759">
                  <c:v>15165656.557061</c:v>
                </c:pt>
                <c:pt idx="23760">
                  <c:v>15105121.587258</c:v>
                </c:pt>
                <c:pt idx="23761">
                  <c:v>15044542.728414996</c:v>
                </c:pt>
                <c:pt idx="23762">
                  <c:v>14983920.230722001</c:v>
                </c:pt>
                <c:pt idx="23763">
                  <c:v>14923254.343394998</c:v>
                </c:pt>
                <c:pt idx="23764">
                  <c:v>14862545.314681001</c:v>
                </c:pt>
                <c:pt idx="23765">
                  <c:v>14801793.391867002</c:v>
                </c:pt>
                <c:pt idx="23766">
                  <c:v>14740998.821289999</c:v>
                </c:pt>
                <c:pt idx="23767">
                  <c:v>14680161.848339997</c:v>
                </c:pt>
                <c:pt idx="23768">
                  <c:v>14619282.717472998</c:v>
                </c:pt>
                <c:pt idx="23769">
                  <c:v>14558361.672212999</c:v>
                </c:pt>
                <c:pt idx="23770">
                  <c:v>14497398.955164</c:v>
                </c:pt>
                <c:pt idx="23771">
                  <c:v>14436394.808016</c:v>
                </c:pt>
                <c:pt idx="23772">
                  <c:v>14375349.471550999</c:v>
                </c:pt>
                <c:pt idx="23773">
                  <c:v>14314263.185651004</c:v>
                </c:pt>
                <c:pt idx="23774">
                  <c:v>14253136.189305998</c:v>
                </c:pt>
                <c:pt idx="23775">
                  <c:v>14191968.720623</c:v>
                </c:pt>
                <c:pt idx="23776">
                  <c:v>14130761.016826998</c:v>
                </c:pt>
                <c:pt idx="23777">
                  <c:v>14069513.314275</c:v>
                </c:pt>
                <c:pt idx="23778">
                  <c:v>14008225.848459</c:v>
                </c:pt>
                <c:pt idx="23779">
                  <c:v>13946898.854014002</c:v>
                </c:pt>
                <c:pt idx="23780">
                  <c:v>13885532.564724</c:v>
                </c:pt>
                <c:pt idx="23781">
                  <c:v>13824127.213532001</c:v>
                </c:pt>
                <c:pt idx="23782">
                  <c:v>13762683.032540997</c:v>
                </c:pt>
                <c:pt idx="23783">
                  <c:v>13701200.253029</c:v>
                </c:pt>
                <c:pt idx="23784">
                  <c:v>13639679.105446</c:v>
                </c:pt>
                <c:pt idx="23785">
                  <c:v>13578119.819429997</c:v>
                </c:pt>
                <c:pt idx="23786">
                  <c:v>13516522.623807</c:v>
                </c:pt>
                <c:pt idx="23787">
                  <c:v>13454887.746599998</c:v>
                </c:pt>
                <c:pt idx="23788">
                  <c:v>13393215.415035</c:v>
                </c:pt>
                <c:pt idx="23789">
                  <c:v>13331505.855548002</c:v>
                </c:pt>
                <c:pt idx="23790">
                  <c:v>13269759.293792</c:v>
                </c:pt>
                <c:pt idx="23791">
                  <c:v>13207975.954642003</c:v>
                </c:pt>
                <c:pt idx="23792">
                  <c:v>13146156.062201999</c:v>
                </c:pt>
                <c:pt idx="23793">
                  <c:v>13084299.839810003</c:v>
                </c:pt>
                <c:pt idx="23794">
                  <c:v>13022407.510046</c:v>
                </c:pt>
                <c:pt idx="23795">
                  <c:v>12960479.294738</c:v>
                </c:pt>
                <c:pt idx="23796">
                  <c:v>12898515.414967</c:v>
                </c:pt>
                <c:pt idx="23797">
                  <c:v>12836516.091073003</c:v>
                </c:pt>
                <c:pt idx="23798">
                  <c:v>12774481.542664001</c:v>
                </c:pt>
                <c:pt idx="23799">
                  <c:v>12712411.988616999</c:v>
                </c:pt>
                <c:pt idx="23800">
                  <c:v>12650307.647088001</c:v>
                </c:pt>
                <c:pt idx="23801">
                  <c:v>12588168.735517001</c:v>
                </c:pt>
                <c:pt idx="23802">
                  <c:v>12525995.470631002</c:v>
                </c:pt>
                <c:pt idx="23803">
                  <c:v>12463788.068454998</c:v>
                </c:pt>
                <c:pt idx="23804">
                  <c:v>12401546.744313</c:v>
                </c:pt>
                <c:pt idx="23805">
                  <c:v>12339271.712838</c:v>
                </c:pt>
                <c:pt idx="23806">
                  <c:v>12276963.187973</c:v>
                </c:pt>
                <c:pt idx="23807">
                  <c:v>12214621.382980002</c:v>
                </c:pt>
                <c:pt idx="23808">
                  <c:v>12152246.510445001</c:v>
                </c:pt>
                <c:pt idx="23809">
                  <c:v>12089838.782282</c:v>
                </c:pt>
                <c:pt idx="23810">
                  <c:v>12027398.409742001</c:v>
                </c:pt>
                <c:pt idx="23811">
                  <c:v>11964925.603414997</c:v>
                </c:pt>
                <c:pt idx="23812">
                  <c:v>11902420.573235</c:v>
                </c:pt>
                <c:pt idx="23813">
                  <c:v>11839883.528490998</c:v>
                </c:pt>
                <c:pt idx="23814">
                  <c:v>11777314.677824998</c:v>
                </c:pt>
                <c:pt idx="23815">
                  <c:v>11714714.229242997</c:v>
                </c:pt>
                <c:pt idx="23816">
                  <c:v>11652082.390117999</c:v>
                </c:pt>
                <c:pt idx="23817">
                  <c:v>11589419.367193</c:v>
                </c:pt>
                <c:pt idx="23818">
                  <c:v>11526725.366593</c:v>
                </c:pt>
                <c:pt idx="23819">
                  <c:v>11464000.593823003</c:v>
                </c:pt>
                <c:pt idx="23820">
                  <c:v>11401245.253776003</c:v>
                </c:pt>
                <c:pt idx="23821">
                  <c:v>11338459.550739001</c:v>
                </c:pt>
                <c:pt idx="23822">
                  <c:v>11275643.688397998</c:v>
                </c:pt>
                <c:pt idx="23823">
                  <c:v>11212797.869841002</c:v>
                </c:pt>
                <c:pt idx="23824">
                  <c:v>11149922.297565997</c:v>
                </c:pt>
                <c:pt idx="23825">
                  <c:v>11087017.173481002</c:v>
                </c:pt>
                <c:pt idx="23826">
                  <c:v>11024082.698918</c:v>
                </c:pt>
                <c:pt idx="23827">
                  <c:v>10961119.074626002</c:v>
                </c:pt>
                <c:pt idx="23828">
                  <c:v>10898126.500787999</c:v>
                </c:pt>
                <c:pt idx="23829">
                  <c:v>10835105.177014997</c:v>
                </c:pt>
                <c:pt idx="23830">
                  <c:v>10772055.30236</c:v>
                </c:pt>
                <c:pt idx="23831">
                  <c:v>10708977.075316999</c:v>
                </c:pt>
                <c:pt idx="23832">
                  <c:v>10645870.693825997</c:v>
                </c:pt>
                <c:pt idx="23833">
                  <c:v>10582736.355282001</c:v>
                </c:pt>
                <c:pt idx="23834">
                  <c:v>10519574.256534996</c:v>
                </c:pt>
                <c:pt idx="23835">
                  <c:v>10456384.593897</c:v>
                </c:pt>
                <c:pt idx="23836">
                  <c:v>10393167.563147999</c:v>
                </c:pt>
                <c:pt idx="23837">
                  <c:v>10329923.359536</c:v>
                </c:pt>
                <c:pt idx="23838">
                  <c:v>10266652.177786</c:v>
                </c:pt>
                <c:pt idx="23839">
                  <c:v>10203354.212104999</c:v>
                </c:pt>
                <c:pt idx="23840">
                  <c:v>10140029.65618</c:v>
                </c:pt>
                <c:pt idx="23841">
                  <c:v>10076678.703191997</c:v>
                </c:pt>
                <c:pt idx="23842">
                  <c:v>10013301.545813002</c:v>
                </c:pt>
                <c:pt idx="23843">
                  <c:v>9949898.3762120008</c:v>
                </c:pt>
                <c:pt idx="23844">
                  <c:v>9886469.3860639986</c:v>
                </c:pt>
                <c:pt idx="23845">
                  <c:v>9823014.7665479984</c:v>
                </c:pt>
                <c:pt idx="23846">
                  <c:v>9759534.7083559986</c:v>
                </c:pt>
                <c:pt idx="23847">
                  <c:v>9696029.4016939998</c:v>
                </c:pt>
                <c:pt idx="23848">
                  <c:v>9632499.036288999</c:v>
                </c:pt>
                <c:pt idx="23849">
                  <c:v>9568943.8013930004</c:v>
                </c:pt>
                <c:pt idx="23850">
                  <c:v>9505363.8857850023</c:v>
                </c:pt>
                <c:pt idx="23851">
                  <c:v>9441759.4777770005</c:v>
                </c:pt>
                <c:pt idx="23852">
                  <c:v>9378130.7652189992</c:v>
                </c:pt>
                <c:pt idx="23853">
                  <c:v>9314477.9355020002</c:v>
                </c:pt>
                <c:pt idx="23854">
                  <c:v>9250801.175561998</c:v>
                </c:pt>
                <c:pt idx="23855">
                  <c:v>9187100.6718840003</c:v>
                </c:pt>
                <c:pt idx="23856">
                  <c:v>9123376.6105089989</c:v>
                </c:pt>
                <c:pt idx="23857">
                  <c:v>9059629.1770319976</c:v>
                </c:pt>
                <c:pt idx="23858">
                  <c:v>8995858.556613002</c:v>
                </c:pt>
                <c:pt idx="23859">
                  <c:v>8932064.9339770004</c:v>
                </c:pt>
                <c:pt idx="23860">
                  <c:v>8868248.4934190009</c:v>
                </c:pt>
                <c:pt idx="23861">
                  <c:v>8804409.4188069981</c:v>
                </c:pt>
                <c:pt idx="23862">
                  <c:v>8740547.8935889993</c:v>
                </c:pt>
                <c:pt idx="23863">
                  <c:v>8676664.1007939987</c:v>
                </c:pt>
                <c:pt idx="23864">
                  <c:v>8612758.2230349984</c:v>
                </c:pt>
                <c:pt idx="23865">
                  <c:v>8548830.4425179977</c:v>
                </c:pt>
                <c:pt idx="23866">
                  <c:v>8484880.9410399981</c:v>
                </c:pt>
                <c:pt idx="23867">
                  <c:v>8420909.899997998</c:v>
                </c:pt>
                <c:pt idx="23868">
                  <c:v>8356917.5003880002</c:v>
                </c:pt>
                <c:pt idx="23869">
                  <c:v>8292903.9228139995</c:v>
                </c:pt>
                <c:pt idx="23870">
                  <c:v>8228869.3474869998</c:v>
                </c:pt>
                <c:pt idx="23871">
                  <c:v>8164813.9542319998</c:v>
                </c:pt>
                <c:pt idx="23872">
                  <c:v>8100737.922491001</c:v>
                </c:pt>
                <c:pt idx="23873">
                  <c:v>8036641.4313250016</c:v>
                </c:pt>
                <c:pt idx="23874">
                  <c:v>7972524.6594199995</c:v>
                </c:pt>
                <c:pt idx="23875">
                  <c:v>7908387.7850910006</c:v>
                </c:pt>
                <c:pt idx="23876">
                  <c:v>7844230.9862839999</c:v>
                </c:pt>
                <c:pt idx="23877">
                  <c:v>7780054.4405790009</c:v>
                </c:pt>
                <c:pt idx="23878">
                  <c:v>7715858.3251979994</c:v>
                </c:pt>
                <c:pt idx="23879">
                  <c:v>7651642.8170019994</c:v>
                </c:pt>
                <c:pt idx="23880">
                  <c:v>7587408.0925030001</c:v>
                </c:pt>
                <c:pt idx="23881">
                  <c:v>7523154.3278569989</c:v>
                </c:pt>
                <c:pt idx="23882">
                  <c:v>7458881.6988799991</c:v>
                </c:pt>
                <c:pt idx="23883">
                  <c:v>7394590.3810400004</c:v>
                </c:pt>
                <c:pt idx="23884">
                  <c:v>7330280.5494670002</c:v>
                </c:pt>
                <c:pt idx="23885">
                  <c:v>7265952.3789580008</c:v>
                </c:pt>
                <c:pt idx="23886">
                  <c:v>7201606.043974</c:v>
                </c:pt>
                <c:pt idx="23887">
                  <c:v>7137241.7186500002</c:v>
                </c:pt>
                <c:pt idx="23888">
                  <c:v>7072859.5767940003</c:v>
                </c:pt>
                <c:pt idx="23889">
                  <c:v>7008459.7918929998</c:v>
                </c:pt>
                <c:pt idx="23890">
                  <c:v>6944042.5371169997</c:v>
                </c:pt>
                <c:pt idx="23891">
                  <c:v>6879607.9853180004</c:v>
                </c:pt>
                <c:pt idx="23892">
                  <c:v>6815156.3090399997</c:v>
                </c:pt>
                <c:pt idx="23893">
                  <c:v>6750687.6805159999</c:v>
                </c:pt>
                <c:pt idx="23894">
                  <c:v>6686202.2716780007</c:v>
                </c:pt>
                <c:pt idx="23895">
                  <c:v>6621700.2541539995</c:v>
                </c:pt>
                <c:pt idx="23896">
                  <c:v>6557181.7992749996</c:v>
                </c:pt>
                <c:pt idx="23897">
                  <c:v>6492647.0780780008</c:v>
                </c:pt>
                <c:pt idx="23898">
                  <c:v>6428096.2613090007</c:v>
                </c:pt>
                <c:pt idx="23899">
                  <c:v>6363529.5194239998</c:v>
                </c:pt>
                <c:pt idx="23900">
                  <c:v>6298947.0225990005</c:v>
                </c:pt>
                <c:pt idx="23901">
                  <c:v>6234348.9407240003</c:v>
                </c:pt>
                <c:pt idx="23902">
                  <c:v>6169735.4434150001</c:v>
                </c:pt>
                <c:pt idx="23903">
                  <c:v>6105106.7000119993</c:v>
                </c:pt>
                <c:pt idx="23904">
                  <c:v>6040462.879581999</c:v>
                </c:pt>
                <c:pt idx="23905">
                  <c:v>5975804.1509269997</c:v>
                </c:pt>
                <c:pt idx="23906">
                  <c:v>5911130.6825829996</c:v>
                </c:pt>
                <c:pt idx="23907">
                  <c:v>5846442.6428229995</c:v>
                </c:pt>
                <c:pt idx="23908">
                  <c:v>5781740.1996629992</c:v>
                </c:pt>
                <c:pt idx="23909">
                  <c:v>5717023.5208649999</c:v>
                </c:pt>
                <c:pt idx="23910">
                  <c:v>5652292.7739360007</c:v>
                </c:pt>
                <c:pt idx="23911">
                  <c:v>5587548.1261369986</c:v>
                </c:pt>
                <c:pt idx="23912">
                  <c:v>5522789.7444819994</c:v>
                </c:pt>
                <c:pt idx="23913">
                  <c:v>5458017.7957420005</c:v>
                </c:pt>
                <c:pt idx="23914">
                  <c:v>5393232.4464500016</c:v>
                </c:pt>
                <c:pt idx="23915">
                  <c:v>5328433.8629029999</c:v>
                </c:pt>
                <c:pt idx="23916">
                  <c:v>5263622.211162</c:v>
                </c:pt>
                <c:pt idx="23917">
                  <c:v>5198797.6570620006</c:v>
                </c:pt>
                <c:pt idx="23918">
                  <c:v>5133960.3662079992</c:v>
                </c:pt>
                <c:pt idx="23919">
                  <c:v>5069110.5039829994</c:v>
                </c:pt>
                <c:pt idx="23920">
                  <c:v>5004248.2355470005</c:v>
                </c:pt>
                <c:pt idx="23921">
                  <c:v>4939373.7258459991</c:v>
                </c:pt>
                <c:pt idx="23922">
                  <c:v>4874487.1396089997</c:v>
                </c:pt>
                <c:pt idx="23923">
                  <c:v>4809588.6413520006</c:v>
                </c:pt>
                <c:pt idx="23924">
                  <c:v>4744678.3953849999</c:v>
                </c:pt>
                <c:pt idx="23925">
                  <c:v>4679756.5658119982</c:v>
                </c:pt>
                <c:pt idx="23926">
                  <c:v>4614823.3165329993</c:v>
                </c:pt>
                <c:pt idx="23927">
                  <c:v>4549878.8112509996</c:v>
                </c:pt>
                <c:pt idx="23928">
                  <c:v>4484923.2134700008</c:v>
                </c:pt>
                <c:pt idx="23929">
                  <c:v>4419956.6865010001</c:v>
                </c:pt>
                <c:pt idx="23930">
                  <c:v>4354979.3934659995</c:v>
                </c:pt>
                <c:pt idx="23931">
                  <c:v>4289991.4972980004</c:v>
                </c:pt>
                <c:pt idx="23932">
                  <c:v>4224993.1607449995</c:v>
                </c:pt>
                <c:pt idx="23933">
                  <c:v>4159984.5463740001</c:v>
                </c:pt>
                <c:pt idx="23934">
                  <c:v>4094965.8165739994</c:v>
                </c:pt>
                <c:pt idx="23935">
                  <c:v>4029937.1335569997</c:v>
                </c:pt>
                <c:pt idx="23936">
                  <c:v>3964898.6593619995</c:v>
                </c:pt>
                <c:pt idx="23937">
                  <c:v>3899850.5558589995</c:v>
                </c:pt>
                <c:pt idx="23938">
                  <c:v>3834792.9847499998</c:v>
                </c:pt>
                <c:pt idx="23939">
                  <c:v>3769726.1075730002</c:v>
                </c:pt>
                <c:pt idx="23940">
                  <c:v>3704650.0857060002</c:v>
                </c:pt>
                <c:pt idx="23941">
                  <c:v>3639565.0803669998</c:v>
                </c:pt>
                <c:pt idx="23942">
                  <c:v>3574471.2526189997</c:v>
                </c:pt>
                <c:pt idx="23943">
                  <c:v>3509368.7633730001</c:v>
                </c:pt>
                <c:pt idx="23944">
                  <c:v>3444257.7733880002</c:v>
                </c:pt>
                <c:pt idx="23945">
                  <c:v>3379138.443279</c:v>
                </c:pt>
                <c:pt idx="23946">
                  <c:v>3314010.9335149997</c:v>
                </c:pt>
                <c:pt idx="23947">
                  <c:v>3248875.4044249998</c:v>
                </c:pt>
                <c:pt idx="23948">
                  <c:v>3183732.0161979995</c:v>
                </c:pt>
                <c:pt idx="23949">
                  <c:v>3118580.9288889999</c:v>
                </c:pt>
                <c:pt idx="23950">
                  <c:v>3053422.3024199996</c:v>
                </c:pt>
                <c:pt idx="23951">
                  <c:v>2988256.2965819999</c:v>
                </c:pt>
                <c:pt idx="23952">
                  <c:v>2923083.0710399998</c:v>
                </c:pt>
                <c:pt idx="23953">
                  <c:v>2857902.7853330001</c:v>
                </c:pt>
                <c:pt idx="23954">
                  <c:v>2792715.598882</c:v>
                </c:pt>
                <c:pt idx="23955">
                  <c:v>2727521.6709849997</c:v>
                </c:pt>
                <c:pt idx="23956">
                  <c:v>2662321.1608270002</c:v>
                </c:pt>
                <c:pt idx="23957">
                  <c:v>2597114.2274790001</c:v>
                </c:pt>
                <c:pt idx="23958">
                  <c:v>2531901.0299009997</c:v>
                </c:pt>
                <c:pt idx="23959">
                  <c:v>2466681.726946</c:v>
                </c:pt>
                <c:pt idx="23960">
                  <c:v>2401456.4773629997</c:v>
                </c:pt>
                <c:pt idx="23961">
                  <c:v>2336225.439797</c:v>
                </c:pt>
                <c:pt idx="23962">
                  <c:v>2270988.7727950001</c:v>
                </c:pt>
                <c:pt idx="23963">
                  <c:v>2205746.6348080002</c:v>
                </c:pt>
                <c:pt idx="23964">
                  <c:v>2140499.1841910002</c:v>
                </c:pt>
                <c:pt idx="23965">
                  <c:v>2075246.5792100001</c:v>
                </c:pt>
                <c:pt idx="23966">
                  <c:v>2009988.978042</c:v>
                </c:pt>
                <c:pt idx="23967">
                  <c:v>1944726.5387790001</c:v>
                </c:pt>
                <c:pt idx="23968">
                  <c:v>1879459.419428</c:v>
                </c:pt>
                <c:pt idx="23969">
                  <c:v>1814187.7779180002</c:v>
                </c:pt>
                <c:pt idx="23970">
                  <c:v>1748911.7721010002</c:v>
                </c:pt>
                <c:pt idx="23971">
                  <c:v>1683631.559752</c:v>
                </c:pt>
                <c:pt idx="23972">
                  <c:v>1618347.2985760001</c:v>
                </c:pt>
                <c:pt idx="23973">
                  <c:v>1553059.1462080001</c:v>
                </c:pt>
                <c:pt idx="23974">
                  <c:v>1487767.260217</c:v>
                </c:pt>
                <c:pt idx="23975">
                  <c:v>1422471.7981080001</c:v>
                </c:pt>
                <c:pt idx="23976">
                  <c:v>1357172.9173229998</c:v>
                </c:pt>
                <c:pt idx="23977">
                  <c:v>1291870.7752489999</c:v>
                </c:pt>
                <c:pt idx="23978">
                  <c:v>1226565.5292140001</c:v>
                </c:pt>
                <c:pt idx="23979">
                  <c:v>1161257.3364960002</c:v>
                </c:pt>
                <c:pt idx="23980">
                  <c:v>1095946.3543200002</c:v>
                </c:pt>
                <c:pt idx="23981">
                  <c:v>1030632.739866</c:v>
                </c:pt>
                <c:pt idx="23982">
                  <c:v>965316.65026599995</c:v>
                </c:pt>
                <c:pt idx="23983">
                  <c:v>899998.24261199997</c:v>
                </c:pt>
                <c:pt idx="23984">
                  <c:v>834677.67395700002</c:v>
                </c:pt>
                <c:pt idx="23985">
                  <c:v>769355.10131399997</c:v>
                </c:pt>
                <c:pt idx="23986">
                  <c:v>704030.68166400003</c:v>
                </c:pt>
                <c:pt idx="23987">
                  <c:v>638704.57195800007</c:v>
                </c:pt>
                <c:pt idx="23988">
                  <c:v>573376.92911400006</c:v>
                </c:pt>
                <c:pt idx="23989">
                  <c:v>508047.91002800001</c:v>
                </c:pt>
                <c:pt idx="23990">
                  <c:v>442717.67157100001</c:v>
                </c:pt>
                <c:pt idx="23991">
                  <c:v>377386.37059100001</c:v>
                </c:pt>
                <c:pt idx="23992">
                  <c:v>312054.16392199992</c:v>
                </c:pt>
                <c:pt idx="23993">
                  <c:v>246721.20837900002</c:v>
                </c:pt>
                <c:pt idx="23994">
                  <c:v>181387.66076699996</c:v>
                </c:pt>
                <c:pt idx="23995">
                  <c:v>116053.677878</c:v>
                </c:pt>
                <c:pt idx="23996">
                  <c:v>50719.416500000007</c:v>
                </c:pt>
                <c:pt idx="23997">
                  <c:v>-14614.966587999998</c:v>
                </c:pt>
                <c:pt idx="23998">
                  <c:v>-79949.314603999999</c:v>
                </c:pt>
                <c:pt idx="23999">
                  <c:v>-145283.47077000001</c:v>
                </c:pt>
                <c:pt idx="24000">
                  <c:v>-210617.27830200002</c:v>
                </c:pt>
                <c:pt idx="24001">
                  <c:v>-275950.58041200007</c:v>
                </c:pt>
                <c:pt idx="24002">
                  <c:v>-341283.22030000004</c:v>
                </c:pt>
                <c:pt idx="24003">
                  <c:v>-406615.04115899996</c:v>
                </c:pt>
                <c:pt idx="24004">
                  <c:v>-471945.88616499992</c:v>
                </c:pt>
                <c:pt idx="24005">
                  <c:v>-537275.59847899992</c:v>
                </c:pt>
                <c:pt idx="24006">
                  <c:v>-602604.02124100004</c:v>
                </c:pt>
                <c:pt idx="24007">
                  <c:v>-667930.9975709999</c:v>
                </c:pt>
                <c:pt idx="24008">
                  <c:v>-733256.37056299997</c:v>
                </c:pt>
                <c:pt idx="24009">
                  <c:v>-798579.98328400007</c:v>
                </c:pt>
                <c:pt idx="24010">
                  <c:v>-863901.67877099989</c:v>
                </c:pt>
                <c:pt idx="24011">
                  <c:v>-929221.30002900003</c:v>
                </c:pt>
                <c:pt idx="24012">
                  <c:v>-994538.69002600003</c:v>
                </c:pt>
                <c:pt idx="24013">
                  <c:v>-1059853.691692</c:v>
                </c:pt>
                <c:pt idx="24014">
                  <c:v>-1125166.1479190004</c:v>
                </c:pt>
                <c:pt idx="24015">
                  <c:v>-1190475.9015529999</c:v>
                </c:pt>
                <c:pt idx="24016">
                  <c:v>-1255782.7953939999</c:v>
                </c:pt>
                <c:pt idx="24017">
                  <c:v>-1321086.6721940003</c:v>
                </c:pt>
                <c:pt idx="24018">
                  <c:v>-1386387.3746519999</c:v>
                </c:pt>
                <c:pt idx="24019">
                  <c:v>-1451684.745416</c:v>
                </c:pt>
                <c:pt idx="24020">
                  <c:v>-1516978.6270730002</c:v>
                </c:pt>
                <c:pt idx="24021">
                  <c:v>-1582268.8621540002</c:v>
                </c:pt>
                <c:pt idx="24022">
                  <c:v>-1647555.2931240001</c:v>
                </c:pt>
                <c:pt idx="24023">
                  <c:v>-1712837.762387</c:v>
                </c:pt>
                <c:pt idx="24024">
                  <c:v>-1778116.1122760002</c:v>
                </c:pt>
                <c:pt idx="24025">
                  <c:v>-1843390.185055</c:v>
                </c:pt>
                <c:pt idx="24026">
                  <c:v>-1908659.8229150004</c:v>
                </c:pt>
                <c:pt idx="24027">
                  <c:v>-1973924.8679710003</c:v>
                </c:pt>
                <c:pt idx="24028">
                  <c:v>-2039185.1622580001</c:v>
                </c:pt>
                <c:pt idx="24029">
                  <c:v>-2104440.5477310005</c:v>
                </c:pt>
                <c:pt idx="24030">
                  <c:v>-2169690.8662609998</c:v>
                </c:pt>
                <c:pt idx="24031">
                  <c:v>-2234935.959632</c:v>
                </c:pt>
                <c:pt idx="24032">
                  <c:v>-2300175.6695380006</c:v>
                </c:pt>
                <c:pt idx="24033">
                  <c:v>-2365409.8375809998</c:v>
                </c:pt>
                <c:pt idx="24034">
                  <c:v>-2430638.3052679994</c:v>
                </c:pt>
                <c:pt idx="24035">
                  <c:v>-2495860.9140079995</c:v>
                </c:pt>
                <c:pt idx="24036">
                  <c:v>-2561077.5051099993</c:v>
                </c:pt>
                <c:pt idx="24037">
                  <c:v>-2626287.9197800001</c:v>
                </c:pt>
                <c:pt idx="24038">
                  <c:v>-2691491.9991149995</c:v>
                </c:pt>
                <c:pt idx="24039">
                  <c:v>-2756689.5841080002</c:v>
                </c:pt>
                <c:pt idx="24040">
                  <c:v>-2821880.5156359994</c:v>
                </c:pt>
                <c:pt idx="24041">
                  <c:v>-2887064.6344649997</c:v>
                </c:pt>
                <c:pt idx="24042">
                  <c:v>-2952241.7812410002</c:v>
                </c:pt>
                <c:pt idx="24043">
                  <c:v>-3017411.7964909999</c:v>
                </c:pt>
                <c:pt idx="24044">
                  <c:v>-3082574.5206200001</c:v>
                </c:pt>
                <c:pt idx="24045">
                  <c:v>-3147729.7939069998</c:v>
                </c:pt>
                <c:pt idx="24046">
                  <c:v>-3212877.4565029996</c:v>
                </c:pt>
                <c:pt idx="24047">
                  <c:v>-3278017.3484269995</c:v>
                </c:pt>
                <c:pt idx="24048">
                  <c:v>-3343149.3095629998</c:v>
                </c:pt>
                <c:pt idx="24049">
                  <c:v>-3408273.1796619995</c:v>
                </c:pt>
                <c:pt idx="24050">
                  <c:v>-3473388.7983300001</c:v>
                </c:pt>
                <c:pt idx="24051">
                  <c:v>-3538496.0050360002</c:v>
                </c:pt>
                <c:pt idx="24052">
                  <c:v>-3603594.639099</c:v>
                </c:pt>
                <c:pt idx="24053">
                  <c:v>-3668684.5396929998</c:v>
                </c:pt>
                <c:pt idx="24054">
                  <c:v>-3733765.5458379998</c:v>
                </c:pt>
                <c:pt idx="24055">
                  <c:v>-3798837.4964039996</c:v>
                </c:pt>
                <c:pt idx="24056">
                  <c:v>-3863900.2300999998</c:v>
                </c:pt>
                <c:pt idx="24057">
                  <c:v>-3928953.5854779994</c:v>
                </c:pt>
                <c:pt idx="24058">
                  <c:v>-3993997.4009269997</c:v>
                </c:pt>
                <c:pt idx="24059">
                  <c:v>-4059031.5146699995</c:v>
                </c:pt>
                <c:pt idx="24060">
                  <c:v>-4124055.7647620006</c:v>
                </c:pt>
                <c:pt idx="24061">
                  <c:v>-4189069.9890859998</c:v>
                </c:pt>
                <c:pt idx="24062">
                  <c:v>-4254074.0253519993</c:v>
                </c:pt>
                <c:pt idx="24063">
                  <c:v>-4319067.7110910006</c:v>
                </c:pt>
                <c:pt idx="24064">
                  <c:v>-4384050.8836559998</c:v>
                </c:pt>
                <c:pt idx="24065">
                  <c:v>-4449023.380216999</c:v>
                </c:pt>
                <c:pt idx="24066">
                  <c:v>-4513985.0377550004</c:v>
                </c:pt>
                <c:pt idx="24067">
                  <c:v>-4578935.6930659991</c:v>
                </c:pt>
                <c:pt idx="24068">
                  <c:v>-4643875.1827519992</c:v>
                </c:pt>
                <c:pt idx="24069">
                  <c:v>-4708803.3432209995</c:v>
                </c:pt>
                <c:pt idx="24070">
                  <c:v>-4773720.0106809996</c:v>
                </c:pt>
                <c:pt idx="24071">
                  <c:v>-4838625.0211410001</c:v>
                </c:pt>
                <c:pt idx="24072">
                  <c:v>-4903518.210407</c:v>
                </c:pt>
                <c:pt idx="24073">
                  <c:v>-4968399.4140769998</c:v>
                </c:pt>
                <c:pt idx="24074">
                  <c:v>-5033268.4675380001</c:v>
                </c:pt>
                <c:pt idx="24075">
                  <c:v>-5098125.2059660004</c:v>
                </c:pt>
                <c:pt idx="24076">
                  <c:v>-5162969.464319</c:v>
                </c:pt>
                <c:pt idx="24077">
                  <c:v>-5227801.0773380008</c:v>
                </c:pt>
                <c:pt idx="24078">
                  <c:v>-5292619.8795410004</c:v>
                </c:pt>
                <c:pt idx="24079">
                  <c:v>-5357425.7052199999</c:v>
                </c:pt>
                <c:pt idx="24080">
                  <c:v>-5422218.3884400008</c:v>
                </c:pt>
                <c:pt idx="24081">
                  <c:v>-5486997.7630349994</c:v>
                </c:pt>
                <c:pt idx="24082">
                  <c:v>-5551763.6626009997</c:v>
                </c:pt>
                <c:pt idx="24083">
                  <c:v>-5616515.9205010002</c:v>
                </c:pt>
                <c:pt idx="24084">
                  <c:v>-5681254.3698539985</c:v>
                </c:pt>
                <c:pt idx="24085">
                  <c:v>-5745978.8435379993</c:v>
                </c:pt>
                <c:pt idx="24086">
                  <c:v>-5810689.1741799992</c:v>
                </c:pt>
                <c:pt idx="24087">
                  <c:v>-5875385.1941599995</c:v>
                </c:pt>
                <c:pt idx="24088">
                  <c:v>-5940066.7356040003</c:v>
                </c:pt>
                <c:pt idx="24089">
                  <c:v>-6004733.6303810002</c:v>
                </c:pt>
                <c:pt idx="24090">
                  <c:v>-6069385.7100990005</c:v>
                </c:pt>
                <c:pt idx="24091">
                  <c:v>-6134022.8061059993</c:v>
                </c:pt>
                <c:pt idx="24092">
                  <c:v>-6198644.7494800007</c:v>
                </c:pt>
                <c:pt idx="24093">
                  <c:v>-6263251.3710320005</c:v>
                </c:pt>
                <c:pt idx="24094">
                  <c:v>-6327842.5013000006</c:v>
                </c:pt>
                <c:pt idx="24095">
                  <c:v>-6392417.9705460016</c:v>
                </c:pt>
                <c:pt idx="24096">
                  <c:v>-6456977.6087509999</c:v>
                </c:pt>
                <c:pt idx="24097">
                  <c:v>-6521521.2456159992</c:v>
                </c:pt>
                <c:pt idx="24098">
                  <c:v>-6586048.7105550002</c:v>
                </c:pt>
                <c:pt idx="24099">
                  <c:v>-6650559.8326910008</c:v>
                </c:pt>
                <c:pt idx="24100">
                  <c:v>-6715054.440858</c:v>
                </c:pt>
                <c:pt idx="24101">
                  <c:v>-6779532.3635899993</c:v>
                </c:pt>
                <c:pt idx="24102">
                  <c:v>-6843993.4291259991</c:v>
                </c:pt>
                <c:pt idx="24103">
                  <c:v>-6908437.4653980006</c:v>
                </c:pt>
                <c:pt idx="24104">
                  <c:v>-6972864.3000349998</c:v>
                </c:pt>
                <c:pt idx="24105">
                  <c:v>-7037273.7603560006</c:v>
                </c:pt>
                <c:pt idx="24106">
                  <c:v>-7101665.6733660009</c:v>
                </c:pt>
                <c:pt idx="24107">
                  <c:v>-7166039.8657549992</c:v>
                </c:pt>
                <c:pt idx="24108">
                  <c:v>-7230396.1638909988</c:v>
                </c:pt>
                <c:pt idx="24109">
                  <c:v>-7294734.3938219985</c:v>
                </c:pt>
                <c:pt idx="24110">
                  <c:v>-7359054.3812660007</c:v>
                </c:pt>
                <c:pt idx="24111">
                  <c:v>-7423355.9516139999</c:v>
                </c:pt>
                <c:pt idx="24112">
                  <c:v>-7487638.9299189998</c:v>
                </c:pt>
                <c:pt idx="24113">
                  <c:v>-7551903.1409</c:v>
                </c:pt>
                <c:pt idx="24114">
                  <c:v>-7616148.4089350011</c:v>
                </c:pt>
                <c:pt idx="24115">
                  <c:v>-7680374.5580560006</c:v>
                </c:pt>
                <c:pt idx="24116">
                  <c:v>-7744581.4119470008</c:v>
                </c:pt>
                <c:pt idx="24117">
                  <c:v>-7808768.7939410005</c:v>
                </c:pt>
                <c:pt idx="24118">
                  <c:v>-7872936.5270159999</c:v>
                </c:pt>
                <c:pt idx="24119">
                  <c:v>-7937084.4337910004</c:v>
                </c:pt>
                <c:pt idx="24120">
                  <c:v>-8001212.3365220008</c:v>
                </c:pt>
                <c:pt idx="24121">
                  <c:v>-8065320.0570990006</c:v>
                </c:pt>
                <c:pt idx="24122">
                  <c:v>-8129407.4170400007</c:v>
                </c:pt>
                <c:pt idx="24123">
                  <c:v>-8193474.2374940012</c:v>
                </c:pt>
                <c:pt idx="24124">
                  <c:v>-8257520.3392269993</c:v>
                </c:pt>
                <c:pt idx="24125">
                  <c:v>-8321545.5426290007</c:v>
                </c:pt>
                <c:pt idx="24126">
                  <c:v>-8385549.6676999992</c:v>
                </c:pt>
                <c:pt idx="24127">
                  <c:v>-8449532.5340560004</c:v>
                </c:pt>
                <c:pt idx="24128">
                  <c:v>-8513493.9609180018</c:v>
                </c:pt>
                <c:pt idx="24129">
                  <c:v>-8577433.7671089973</c:v>
                </c:pt>
                <c:pt idx="24130">
                  <c:v>-8641351.7710560001</c:v>
                </c:pt>
                <c:pt idx="24131">
                  <c:v>-8705247.790777998</c:v>
                </c:pt>
                <c:pt idx="24132">
                  <c:v>-8769121.6438880004</c:v>
                </c:pt>
                <c:pt idx="24133">
                  <c:v>-8832973.1475869957</c:v>
                </c:pt>
                <c:pt idx="24134">
                  <c:v>-8896802.1186590008</c:v>
                </c:pt>
                <c:pt idx="24135">
                  <c:v>-8960608.3734690007</c:v>
                </c:pt>
                <c:pt idx="24136">
                  <c:v>-9024391.7279579975</c:v>
                </c:pt>
                <c:pt idx="24137">
                  <c:v>-9088151.9976390004</c:v>
                </c:pt>
                <c:pt idx="24138">
                  <c:v>-9151888.997593997</c:v>
                </c:pt>
                <c:pt idx="24139">
                  <c:v>-9215602.5424679983</c:v>
                </c:pt>
                <c:pt idx="24140">
                  <c:v>-9279292.4464669954</c:v>
                </c:pt>
                <c:pt idx="24141">
                  <c:v>-9342958.5233520009</c:v>
                </c:pt>
                <c:pt idx="24142">
                  <c:v>-9406600.586435996</c:v>
                </c:pt>
                <c:pt idx="24143">
                  <c:v>-9470218.4485809989</c:v>
                </c:pt>
                <c:pt idx="24144">
                  <c:v>-9533811.9221909977</c:v>
                </c:pt>
                <c:pt idx="24145">
                  <c:v>-9597380.8192100003</c:v>
                </c:pt>
                <c:pt idx="24146">
                  <c:v>-9660924.9511169996</c:v>
                </c:pt>
                <c:pt idx="24147">
                  <c:v>-9724444.1289209984</c:v>
                </c:pt>
                <c:pt idx="24148">
                  <c:v>-9787938.1631610002</c:v>
                </c:pt>
                <c:pt idx="24149">
                  <c:v>-9851406.8638930023</c:v>
                </c:pt>
                <c:pt idx="24150">
                  <c:v>-9914850.0406959988</c:v>
                </c:pt>
                <c:pt idx="24151">
                  <c:v>-9978267.5026600007</c:v>
                </c:pt>
                <c:pt idx="24152">
                  <c:v>-10041659.058385</c:v>
                </c:pt>
                <c:pt idx="24153">
                  <c:v>-10105024.515976002</c:v>
                </c:pt>
                <c:pt idx="24154">
                  <c:v>-10168363.683038</c:v>
                </c:pt>
                <c:pt idx="24155">
                  <c:v>-10231676.366672002</c:v>
                </c:pt>
                <c:pt idx="24156">
                  <c:v>-10294962.373473002</c:v>
                </c:pt>
                <c:pt idx="24157">
                  <c:v>-10358221.509519998</c:v>
                </c:pt>
                <c:pt idx="24158">
                  <c:v>-10421453.580376998</c:v>
                </c:pt>
                <c:pt idx="24159">
                  <c:v>-10484658.391083002</c:v>
                </c:pt>
                <c:pt idx="24160">
                  <c:v>-10547835.746153997</c:v>
                </c:pt>
                <c:pt idx="24161">
                  <c:v>-10610985.449572001</c:v>
                </c:pt>
                <c:pt idx="24162">
                  <c:v>-10674107.304785002</c:v>
                </c:pt>
                <c:pt idx="24163">
                  <c:v>-10737201.114700999</c:v>
                </c:pt>
                <c:pt idx="24164">
                  <c:v>-10800266.681679999</c:v>
                </c:pt>
                <c:pt idx="24165">
                  <c:v>-10863303.807535999</c:v>
                </c:pt>
                <c:pt idx="24166">
                  <c:v>-10926312.293523999</c:v>
                </c:pt>
                <c:pt idx="24167">
                  <c:v>-10989291.940343</c:v>
                </c:pt>
                <c:pt idx="24168">
                  <c:v>-11052242.548126996</c:v>
                </c:pt>
                <c:pt idx="24169">
                  <c:v>-11115163.916440001</c:v>
                </c:pt>
                <c:pt idx="24170">
                  <c:v>-11178055.844272003</c:v>
                </c:pt>
                <c:pt idx="24171">
                  <c:v>-11240918.130035998</c:v>
                </c:pt>
                <c:pt idx="24172">
                  <c:v>-11303750.571558002</c:v>
                </c:pt>
                <c:pt idx="24173">
                  <c:v>-11366552.966078</c:v>
                </c:pt>
                <c:pt idx="24174">
                  <c:v>-11429325.110242</c:v>
                </c:pt>
                <c:pt idx="24175">
                  <c:v>-11492066.800093999</c:v>
                </c:pt>
                <c:pt idx="24176">
                  <c:v>-11554777.831078</c:v>
                </c:pt>
                <c:pt idx="24177">
                  <c:v>-11617457.998025998</c:v>
                </c:pt>
                <c:pt idx="24178">
                  <c:v>-11680107.095158001</c:v>
                </c:pt>
                <c:pt idx="24179">
                  <c:v>-11742724.916073</c:v>
                </c:pt>
                <c:pt idx="24180">
                  <c:v>-11805311.253745999</c:v>
                </c:pt>
                <c:pt idx="24181">
                  <c:v>-11867865.900521001</c:v>
                </c:pt>
                <c:pt idx="24182">
                  <c:v>-11930388.648109999</c:v>
                </c:pt>
                <c:pt idx="24183">
                  <c:v>-11992879.287580999</c:v>
                </c:pt>
                <c:pt idx="24184">
                  <c:v>-12055337.609356998</c:v>
                </c:pt>
                <c:pt idx="24185">
                  <c:v>-12117763.403210999</c:v>
                </c:pt>
                <c:pt idx="24186">
                  <c:v>-12180156.458259001</c:v>
                </c:pt>
                <c:pt idx="24187">
                  <c:v>-12242516.562953005</c:v>
                </c:pt>
                <c:pt idx="24188">
                  <c:v>-12304843.505080001</c:v>
                </c:pt>
                <c:pt idx="24189">
                  <c:v>-12367137.071752004</c:v>
                </c:pt>
                <c:pt idx="24190">
                  <c:v>-12429397.049401999</c:v>
                </c:pt>
                <c:pt idx="24191">
                  <c:v>-12491623.223779</c:v>
                </c:pt>
                <c:pt idx="24192">
                  <c:v>-12553815.379943002</c:v>
                </c:pt>
                <c:pt idx="24193">
                  <c:v>-12615973.302257001</c:v>
                </c:pt>
                <c:pt idx="24194">
                  <c:v>-12678096.774382003</c:v>
                </c:pt>
                <c:pt idx="24195">
                  <c:v>-12740185.579273</c:v>
                </c:pt>
                <c:pt idx="24196">
                  <c:v>-12802239.499168998</c:v>
                </c:pt>
                <c:pt idx="24197">
                  <c:v>-12864258.315594001</c:v>
                </c:pt>
                <c:pt idx="24198">
                  <c:v>-12926241.809343999</c:v>
                </c:pt>
                <c:pt idx="24199">
                  <c:v>-12988189.760484001</c:v>
                </c:pt>
                <c:pt idx="24200">
                  <c:v>-13050101.948343998</c:v>
                </c:pt>
                <c:pt idx="24201">
                  <c:v>-13111978.151509</c:v>
                </c:pt>
                <c:pt idx="24202">
                  <c:v>-13173818.147816001</c:v>
                </c:pt>
                <c:pt idx="24203">
                  <c:v>-13235621.714345001</c:v>
                </c:pt>
                <c:pt idx="24204">
                  <c:v>-13297388.627416998</c:v>
                </c:pt>
                <c:pt idx="24205">
                  <c:v>-13359118.662583999</c:v>
                </c:pt>
                <c:pt idx="24206">
                  <c:v>-13420811.594624</c:v>
                </c:pt>
                <c:pt idx="24207">
                  <c:v>-13482467.197534999</c:v>
                </c:pt>
                <c:pt idx="24208">
                  <c:v>-13544085.244526995</c:v>
                </c:pt>
                <c:pt idx="24209">
                  <c:v>-13605665.508019</c:v>
                </c:pt>
                <c:pt idx="24210">
                  <c:v>-13667207.759628</c:v>
                </c:pt>
                <c:pt idx="24211">
                  <c:v>-13728711.770167001</c:v>
                </c:pt>
                <c:pt idx="24212">
                  <c:v>-13790177.309636002</c:v>
                </c:pt>
                <c:pt idx="24213">
                  <c:v>-13851604.147214996</c:v>
                </c:pt>
                <c:pt idx="24214">
                  <c:v>-13912992.051256999</c:v>
                </c:pt>
                <c:pt idx="24215">
                  <c:v>-13974340.789284999</c:v>
                </c:pt>
                <c:pt idx="24216">
                  <c:v>-14035650.127979998</c:v>
                </c:pt>
                <c:pt idx="24217">
                  <c:v>-14096919.833178002</c:v>
                </c:pt>
                <c:pt idx="24218">
                  <c:v>-14158149.669861</c:v>
                </c:pt>
                <c:pt idx="24219">
                  <c:v>-14219339.402153002</c:v>
                </c:pt>
                <c:pt idx="24220">
                  <c:v>-14280488.793307001</c:v>
                </c:pt>
                <c:pt idx="24221">
                  <c:v>-14341597.605705</c:v>
                </c:pt>
                <c:pt idx="24222">
                  <c:v>-14402665.600847</c:v>
                </c:pt>
                <c:pt idx="24223">
                  <c:v>-14463692.539343998</c:v>
                </c:pt>
                <c:pt idx="24224">
                  <c:v>-14524678.180911999</c:v>
                </c:pt>
                <c:pt idx="24225">
                  <c:v>-14585622.284363998</c:v>
                </c:pt>
                <c:pt idx="24226">
                  <c:v>-14646524.607602</c:v>
                </c:pt>
                <c:pt idx="24227">
                  <c:v>-14707384.907612002</c:v>
                </c:pt>
                <c:pt idx="24228">
                  <c:v>-14768202.940452</c:v>
                </c:pt>
                <c:pt idx="24229">
                  <c:v>-14828978.461251002</c:v>
                </c:pt>
                <c:pt idx="24230">
                  <c:v>-14889711.224194998</c:v>
                </c:pt>
                <c:pt idx="24231">
                  <c:v>-14950400.982523998</c:v>
                </c:pt>
                <c:pt idx="24232">
                  <c:v>-15011047.488522001</c:v>
                </c:pt>
                <c:pt idx="24233">
                  <c:v>-15071650.493509</c:v>
                </c:pt>
                <c:pt idx="24234">
                  <c:v>-15132209.747834995</c:v>
                </c:pt>
                <c:pt idx="24235">
                  <c:v>-15192725.000871003</c:v>
                </c:pt>
                <c:pt idx="24236">
                  <c:v>-15253196.001</c:v>
                </c:pt>
                <c:pt idx="24237">
                  <c:v>-15313622.495612001</c:v>
                </c:pt>
                <c:pt idx="24238">
                  <c:v>-15374004.231091999</c:v>
                </c:pt>
                <c:pt idx="24239">
                  <c:v>-15434340.952816002</c:v>
                </c:pt>
                <c:pt idx="24240">
                  <c:v>-15494632.405138999</c:v>
                </c:pt>
                <c:pt idx="24241">
                  <c:v>-15554878.331388</c:v>
                </c:pt>
                <c:pt idx="24242">
                  <c:v>-15615078.473857002</c:v>
                </c:pt>
                <c:pt idx="24243">
                  <c:v>-15675232.573791999</c:v>
                </c:pt>
                <c:pt idx="24244">
                  <c:v>-15735340.371388001</c:v>
                </c:pt>
                <c:pt idx="24245">
                  <c:v>-15795401.605780002</c:v>
                </c:pt>
                <c:pt idx="24246">
                  <c:v>-15855416.015029</c:v>
                </c:pt>
                <c:pt idx="24247">
                  <c:v>-15915383.336120998</c:v>
                </c:pt>
                <c:pt idx="24248">
                  <c:v>-15975303.304953003</c:v>
                </c:pt>
                <c:pt idx="24249">
                  <c:v>-16035175.656323997</c:v>
                </c:pt>
                <c:pt idx="24250">
                  <c:v>-16095000.123931</c:v>
                </c:pt>
                <c:pt idx="24251">
                  <c:v>-16154776.440354001</c:v>
                </c:pt>
                <c:pt idx="24252">
                  <c:v>-16214504.33705</c:v>
                </c:pt>
                <c:pt idx="24253">
                  <c:v>-16274183.544345001</c:v>
                </c:pt>
                <c:pt idx="24254">
                  <c:v>-16333813.791419998</c:v>
                </c:pt>
                <c:pt idx="24255">
                  <c:v>-16393394.806309</c:v>
                </c:pt>
                <c:pt idx="24256">
                  <c:v>-16452926.315881005</c:v>
                </c:pt>
                <c:pt idx="24257">
                  <c:v>-16512408.045837</c:v>
                </c:pt>
                <c:pt idx="24258">
                  <c:v>-16571839.720699998</c:v>
                </c:pt>
                <c:pt idx="24259">
                  <c:v>-16631221.063800002</c:v>
                </c:pt>
                <c:pt idx="24260">
                  <c:v>-16690551.797271999</c:v>
                </c:pt>
                <c:pt idx="24261">
                  <c:v>-16749831.642037001</c:v>
                </c:pt>
                <c:pt idx="24262">
                  <c:v>-16809060.317802999</c:v>
                </c:pt>
                <c:pt idx="24263">
                  <c:v>-16868237.543043997</c:v>
                </c:pt>
                <c:pt idx="24264">
                  <c:v>-16927363.034999005</c:v>
                </c:pt>
                <c:pt idx="24265">
                  <c:v>-16986436.509654999</c:v>
                </c:pt>
                <c:pt idx="24266">
                  <c:v>-17045457.681740995</c:v>
                </c:pt>
                <c:pt idx="24267">
                  <c:v>-17104426.264715996</c:v>
                </c:pt>
                <c:pt idx="24268">
                  <c:v>-17163341.970759999</c:v>
                </c:pt>
                <c:pt idx="24269">
                  <c:v>-17222204.510759003</c:v>
                </c:pt>
                <c:pt idx="24270">
                  <c:v>-17281013.594301</c:v>
                </c:pt>
                <c:pt idx="24271">
                  <c:v>-17339768.929659996</c:v>
                </c:pt>
                <c:pt idx="24272">
                  <c:v>-17398470.223786999</c:v>
                </c:pt>
                <c:pt idx="24273">
                  <c:v>-17457117.182300001</c:v>
                </c:pt>
                <c:pt idx="24274">
                  <c:v>-17515709.509470996</c:v>
                </c:pt>
                <c:pt idx="24275">
                  <c:v>-17574246.908214998</c:v>
                </c:pt>
                <c:pt idx="24276">
                  <c:v>-17632729.080081996</c:v>
                </c:pt>
                <c:pt idx="24277">
                  <c:v>-17691155.725241996</c:v>
                </c:pt>
                <c:pt idx="24278">
                  <c:v>-17749526.542474002</c:v>
                </c:pt>
                <c:pt idx="24279">
                  <c:v>-17807841.229155999</c:v>
                </c:pt>
                <c:pt idx="24280">
                  <c:v>-17866099.481251996</c:v>
                </c:pt>
                <c:pt idx="24281">
                  <c:v>-17924300.993301995</c:v>
                </c:pt>
                <c:pt idx="24282">
                  <c:v>-17982445.458407</c:v>
                </c:pt>
                <c:pt idx="24283">
                  <c:v>-18040532.568220999</c:v>
                </c:pt>
                <c:pt idx="24284">
                  <c:v>-18098562.012933001</c:v>
                </c:pt>
                <c:pt idx="24285">
                  <c:v>-18156533.481262993</c:v>
                </c:pt>
                <c:pt idx="24286">
                  <c:v>-18214446.660442997</c:v>
                </c:pt>
                <c:pt idx="24287">
                  <c:v>-18272301.236205999</c:v>
                </c:pt>
                <c:pt idx="24288">
                  <c:v>-18330096.892774001</c:v>
                </c:pt>
                <c:pt idx="24289">
                  <c:v>-18387833.312848002</c:v>
                </c:pt>
                <c:pt idx="24290">
                  <c:v>-18445510.177590001</c:v>
                </c:pt>
                <c:pt idx="24291">
                  <c:v>-18503127.166611996</c:v>
                </c:pt>
                <c:pt idx="24292">
                  <c:v>-18560683.957966998</c:v>
                </c:pt>
                <c:pt idx="24293">
                  <c:v>-18618180.228128999</c:v>
                </c:pt>
                <c:pt idx="24294">
                  <c:v>-18675615.651983999</c:v>
                </c:pt>
                <c:pt idx="24295">
                  <c:v>-18732989.902815998</c:v>
                </c:pt>
                <c:pt idx="24296">
                  <c:v>-18790302.652293</c:v>
                </c:pt>
                <c:pt idx="24297">
                  <c:v>-18847553.570452999</c:v>
                </c:pt>
                <c:pt idx="24298">
                  <c:v>-18904742.325689998</c:v>
                </c:pt>
                <c:pt idx="24299">
                  <c:v>-18961868.584741995</c:v>
                </c:pt>
                <c:pt idx="24300">
                  <c:v>-19018932.012672</c:v>
                </c:pt>
                <c:pt idx="24301">
                  <c:v>-19075932.272860002</c:v>
                </c:pt>
                <c:pt idx="24302">
                  <c:v>-19132869.026985999</c:v>
                </c:pt>
                <c:pt idx="24303">
                  <c:v>-19189741.935012002</c:v>
                </c:pt>
                <c:pt idx="24304">
                  <c:v>-19246550.655173</c:v>
                </c:pt>
                <c:pt idx="24305">
                  <c:v>-19303294.843959</c:v>
                </c:pt>
                <c:pt idx="24306">
                  <c:v>-19359974.156100005</c:v>
                </c:pt>
                <c:pt idx="24307">
                  <c:v>-19416588.244552001</c:v>
                </c:pt>
                <c:pt idx="24308">
                  <c:v>-19473136.760480002</c:v>
                </c:pt>
                <c:pt idx="24309">
                  <c:v>-19529619.353247002</c:v>
                </c:pt>
                <c:pt idx="24310">
                  <c:v>-19586035.670390002</c:v>
                </c:pt>
                <c:pt idx="24311">
                  <c:v>-19642385.357613996</c:v>
                </c:pt>
                <c:pt idx="24312">
                  <c:v>-19698668.058770001</c:v>
                </c:pt>
                <c:pt idx="24313">
                  <c:v>-19754883.415837996</c:v>
                </c:pt>
                <c:pt idx="24314">
                  <c:v>-19811031.068916999</c:v>
                </c:pt>
                <c:pt idx="24315">
                  <c:v>-19867110.656202003</c:v>
                </c:pt>
                <c:pt idx="24316">
                  <c:v>-19923121.813971002</c:v>
                </c:pt>
                <c:pt idx="24317">
                  <c:v>-19979064.176568005</c:v>
                </c:pt>
                <c:pt idx="24318">
                  <c:v>-20034937.376385003</c:v>
                </c:pt>
                <c:pt idx="24319">
                  <c:v>-20090741.043846995</c:v>
                </c:pt>
                <c:pt idx="24320">
                  <c:v>-20146474.807390001</c:v>
                </c:pt>
                <c:pt idx="24321">
                  <c:v>-20202138.293447994</c:v>
                </c:pt>
                <c:pt idx="24322">
                  <c:v>-20257731.126437001</c:v>
                </c:pt>
                <c:pt idx="24323">
                  <c:v>-20313252.928730998</c:v>
                </c:pt>
                <c:pt idx="24324">
                  <c:v>-20368703.320647996</c:v>
                </c:pt>
                <c:pt idx="24325">
                  <c:v>-20424081.920431998</c:v>
                </c:pt>
                <c:pt idx="24326">
                  <c:v>-20479388.344232999</c:v>
                </c:pt>
                <c:pt idx="24327">
                  <c:v>-20534622.20609</c:v>
                </c:pt>
                <c:pt idx="24328">
                  <c:v>-20589783.117911998</c:v>
                </c:pt>
                <c:pt idx="24329">
                  <c:v>-20644870.689456001</c:v>
                </c:pt>
                <c:pt idx="24330">
                  <c:v>-20699884.528313</c:v>
                </c:pt>
                <c:pt idx="24331">
                  <c:v>-20754824.239884</c:v>
                </c:pt>
                <c:pt idx="24332">
                  <c:v>-20809689.427366</c:v>
                </c:pt>
                <c:pt idx="24333">
                  <c:v>-20864479.691723999</c:v>
                </c:pt>
                <c:pt idx="24334">
                  <c:v>-20919194.631678995</c:v>
                </c:pt>
                <c:pt idx="24335">
                  <c:v>-20973833.843682997</c:v>
                </c:pt>
                <c:pt idx="24336">
                  <c:v>-21028396.921899997</c:v>
                </c:pt>
                <c:pt idx="24337">
                  <c:v>-21082883.458187003</c:v>
                </c:pt>
                <c:pt idx="24338">
                  <c:v>-21137293.042070996</c:v>
                </c:pt>
                <c:pt idx="24339">
                  <c:v>-21191625.260726001</c:v>
                </c:pt>
                <c:pt idx="24340">
                  <c:v>-21245879.698959004</c:v>
                </c:pt>
                <c:pt idx="24341">
                  <c:v>-21300055.939177997</c:v>
                </c:pt>
                <c:pt idx="24342">
                  <c:v>-21354153.561380997</c:v>
                </c:pt>
                <c:pt idx="24343">
                  <c:v>-21408172.143125001</c:v>
                </c:pt>
                <c:pt idx="24344">
                  <c:v>-21462111.259509999</c:v>
                </c:pt>
                <c:pt idx="24345">
                  <c:v>-21515970.483152997</c:v>
                </c:pt>
                <c:pt idx="24346">
                  <c:v>-21569749.384167001</c:v>
                </c:pt>
                <c:pt idx="24347">
                  <c:v>-21623447.530136004</c:v>
                </c:pt>
                <c:pt idx="24348">
                  <c:v>-21677064.486092996</c:v>
                </c:pt>
                <c:pt idx="24349">
                  <c:v>-21730599.814500004</c:v>
                </c:pt>
                <c:pt idx="24350">
                  <c:v>-21784053.075214997</c:v>
                </c:pt>
                <c:pt idx="24351">
                  <c:v>-21837423.825477995</c:v>
                </c:pt>
                <c:pt idx="24352">
                  <c:v>-21890711.619881999</c:v>
                </c:pt>
                <c:pt idx="24353">
                  <c:v>-21943916.010345999</c:v>
                </c:pt>
                <c:pt idx="24354">
                  <c:v>-21997036.546094999</c:v>
                </c:pt>
                <c:pt idx="24355">
                  <c:v>-22050072.773631997</c:v>
                </c:pt>
                <c:pt idx="24356">
                  <c:v>-22103024.236715</c:v>
                </c:pt>
                <c:pt idx="24357">
                  <c:v>-22155890.476327002</c:v>
                </c:pt>
                <c:pt idx="24358">
                  <c:v>-22208671.030653</c:v>
                </c:pt>
                <c:pt idx="24359">
                  <c:v>-22261365.435054999</c:v>
                </c:pt>
                <c:pt idx="24360">
                  <c:v>-22313973.222042002</c:v>
                </c:pt>
                <c:pt idx="24361">
                  <c:v>-22366493.921244994</c:v>
                </c:pt>
                <c:pt idx="24362">
                  <c:v>-22418927.059388999</c:v>
                </c:pt>
                <c:pt idx="24363">
                  <c:v>-22471272.160266001</c:v>
                </c:pt>
                <c:pt idx="24364">
                  <c:v>-22523528.744709</c:v>
                </c:pt>
                <c:pt idx="24365">
                  <c:v>-22575696.330558002</c:v>
                </c:pt>
                <c:pt idx="24366">
                  <c:v>-22627774.432637997</c:v>
                </c:pt>
                <c:pt idx="24367">
                  <c:v>-22679762.562727001</c:v>
                </c:pt>
                <c:pt idx="24368">
                  <c:v>-22731660.229527</c:v>
                </c:pt>
                <c:pt idx="24369">
                  <c:v>-22783466.938634001</c:v>
                </c:pt>
                <c:pt idx="24370">
                  <c:v>-22835182.192510001</c:v>
                </c:pt>
                <c:pt idx="24371">
                  <c:v>-22886805.490450997</c:v>
                </c:pt>
                <c:pt idx="24372">
                  <c:v>-22938336.328557003</c:v>
                </c:pt>
                <c:pt idx="24373">
                  <c:v>-22989774.199700005</c:v>
                </c:pt>
                <c:pt idx="24374">
                  <c:v>-23041118.593495995</c:v>
                </c:pt>
                <c:pt idx="24375">
                  <c:v>-23092368.996268995</c:v>
                </c:pt>
                <c:pt idx="24376">
                  <c:v>-23143524.891022</c:v>
                </c:pt>
                <c:pt idx="24377">
                  <c:v>-23194585.757401995</c:v>
                </c:pt>
                <c:pt idx="24378">
                  <c:v>-23245551.071669996</c:v>
                </c:pt>
                <c:pt idx="24379">
                  <c:v>-23296420.306666005</c:v>
                </c:pt>
                <c:pt idx="24380">
                  <c:v>-23347192.931776997</c:v>
                </c:pt>
                <c:pt idx="24381">
                  <c:v>-23397868.412898995</c:v>
                </c:pt>
                <c:pt idx="24382">
                  <c:v>-23448446.212405998</c:v>
                </c:pt>
                <c:pt idx="24383">
                  <c:v>-23498925.789116997</c:v>
                </c:pt>
                <c:pt idx="24384">
                  <c:v>-23549306.598253001</c:v>
                </c:pt>
                <c:pt idx="24385">
                  <c:v>-23599588.091410995</c:v>
                </c:pt>
                <c:pt idx="24386">
                  <c:v>-23649769.716521002</c:v>
                </c:pt>
                <c:pt idx="24387">
                  <c:v>-23699850.917810995</c:v>
                </c:pt>
                <c:pt idx="24388">
                  <c:v>-23749831.135770001</c:v>
                </c:pt>
                <c:pt idx="24389">
                  <c:v>-23799709.807112999</c:v>
                </c:pt>
                <c:pt idx="24390">
                  <c:v>-23849486.364737999</c:v>
                </c:pt>
                <c:pt idx="24391">
                  <c:v>-23899160.237692997</c:v>
                </c:pt>
                <c:pt idx="24392">
                  <c:v>-23948730.851132005</c:v>
                </c:pt>
                <c:pt idx="24393">
                  <c:v>-23998197.626278002</c:v>
                </c:pt>
                <c:pt idx="24394">
                  <c:v>-24047559.980385002</c:v>
                </c:pt>
                <c:pt idx="24395">
                  <c:v>-24096817.326692998</c:v>
                </c:pt>
                <c:pt idx="24396">
                  <c:v>-24145969.074391998</c:v>
                </c:pt>
                <c:pt idx="24397">
                  <c:v>-24195014.628575001</c:v>
                </c:pt>
                <c:pt idx="24398">
                  <c:v>-24243953.390200999</c:v>
                </c:pt>
                <c:pt idx="24399">
                  <c:v>-24292784.756051</c:v>
                </c:pt>
                <c:pt idx="24400">
                  <c:v>-24341508.118682005</c:v>
                </c:pt>
                <c:pt idx="24401">
                  <c:v>-24390122.866387002</c:v>
                </c:pt>
                <c:pt idx="24402">
                  <c:v>-24438628.383150999</c:v>
                </c:pt>
                <c:pt idx="24403">
                  <c:v>-24487024.048602998</c:v>
                </c:pt>
                <c:pt idx="24404">
                  <c:v>-24535309.237970997</c:v>
                </c:pt>
                <c:pt idx="24405">
                  <c:v>-24583483.322040997</c:v>
                </c:pt>
                <c:pt idx="24406">
                  <c:v>-24631545.667105</c:v>
                </c:pt>
                <c:pt idx="24407">
                  <c:v>-24679495.634915005</c:v>
                </c:pt>
                <c:pt idx="24408">
                  <c:v>-24727332.582636997</c:v>
                </c:pt>
                <c:pt idx="24409">
                  <c:v>-24775055.862802997</c:v>
                </c:pt>
                <c:pt idx="24410">
                  <c:v>-24822664.823257998</c:v>
                </c:pt>
                <c:pt idx="24411">
                  <c:v>-24870158.807114001</c:v>
                </c:pt>
                <c:pt idx="24412">
                  <c:v>-24917537.152699001</c:v>
                </c:pt>
                <c:pt idx="24413">
                  <c:v>-24964799.193505999</c:v>
                </c:pt>
                <c:pt idx="24414">
                  <c:v>-25011944.258141</c:v>
                </c:pt>
                <c:pt idx="24415">
                  <c:v>-25058971.67027</c:v>
                </c:pt>
                <c:pt idx="24416">
                  <c:v>-25105880.748565</c:v>
                </c:pt>
                <c:pt idx="24417">
                  <c:v>-25152670.806655999</c:v>
                </c:pt>
                <c:pt idx="24418">
                  <c:v>-25199341.153069999</c:v>
                </c:pt>
                <c:pt idx="24419">
                  <c:v>-25245891.091175996</c:v>
                </c:pt>
                <c:pt idx="24420">
                  <c:v>-25292319.919135001</c:v>
                </c:pt>
                <c:pt idx="24421">
                  <c:v>-25338626.929837998</c:v>
                </c:pt>
                <c:pt idx="24422">
                  <c:v>-25384811.410848998</c:v>
                </c:pt>
                <c:pt idx="24423">
                  <c:v>-25430872.644347999</c:v>
                </c:pt>
                <c:pt idx="24424">
                  <c:v>-25476809.907072995</c:v>
                </c:pt>
                <c:pt idx="24425">
                  <c:v>-25522622.470256999</c:v>
                </c:pt>
                <c:pt idx="24426">
                  <c:v>-25568309.599569</c:v>
                </c:pt>
                <c:pt idx="24427">
                  <c:v>-25613870.555054005</c:v>
                </c:pt>
                <c:pt idx="24428">
                  <c:v>-25659304.591067996</c:v>
                </c:pt>
                <c:pt idx="24429">
                  <c:v>-25704610.956215002</c:v>
                </c:pt>
                <c:pt idx="24430">
                  <c:v>-25749788.893284</c:v>
                </c:pt>
                <c:pt idx="24431">
                  <c:v>-25794837.639185004</c:v>
                </c:pt>
                <c:pt idx="24432">
                  <c:v>-25839756.424878996</c:v>
                </c:pt>
                <c:pt idx="24433">
                  <c:v>-25884544.475315996</c:v>
                </c:pt>
                <c:pt idx="24434">
                  <c:v>-25929201.009362999</c:v>
                </c:pt>
                <c:pt idx="24435">
                  <c:v>-25973725.239737999</c:v>
                </c:pt>
                <c:pt idx="24436">
                  <c:v>-26018116.372938</c:v>
                </c:pt>
                <c:pt idx="24437">
                  <c:v>-26062373.609172001</c:v>
                </c:pt>
                <c:pt idx="24438">
                  <c:v>-26106496.142283998</c:v>
                </c:pt>
                <c:pt idx="24439">
                  <c:v>-26150483.159683999</c:v>
                </c:pt>
                <c:pt idx="24440">
                  <c:v>-26194333.842272997</c:v>
                </c:pt>
                <c:pt idx="24441">
                  <c:v>-26238047.364367999</c:v>
                </c:pt>
                <c:pt idx="24442">
                  <c:v>-26281622.893626001</c:v>
                </c:pt>
                <c:pt idx="24443">
                  <c:v>-26325059.590967</c:v>
                </c:pt>
                <c:pt idx="24444">
                  <c:v>-26368356.610495999</c:v>
                </c:pt>
                <c:pt idx="24445">
                  <c:v>-26411513.099422999</c:v>
                </c:pt>
                <c:pt idx="24446">
                  <c:v>-26454528.197983999</c:v>
                </c:pt>
                <c:pt idx="24447">
                  <c:v>-26497401.039355002</c:v>
                </c:pt>
                <c:pt idx="24448">
                  <c:v>-26540130.749575995</c:v>
                </c:pt>
                <c:pt idx="24449">
                  <c:v>-26582716.447460998</c:v>
                </c:pt>
                <c:pt idx="24450">
                  <c:v>-26625157.244515002</c:v>
                </c:pt>
                <c:pt idx="24451">
                  <c:v>-26667452.244847998</c:v>
                </c:pt>
                <c:pt idx="24452">
                  <c:v>-26709600.545084</c:v>
                </c:pt>
                <c:pt idx="24453">
                  <c:v>-26751601.234274998</c:v>
                </c:pt>
                <c:pt idx="24454">
                  <c:v>-26793453.393809997</c:v>
                </c:pt>
                <c:pt idx="24455">
                  <c:v>-26835156.097321</c:v>
                </c:pt>
                <c:pt idx="24456">
                  <c:v>-26876708.410592001</c:v>
                </c:pt>
                <c:pt idx="24457">
                  <c:v>-26918109.391459998</c:v>
                </c:pt>
                <c:pt idx="24458">
                  <c:v>-26959358.089726001</c:v>
                </c:pt>
                <c:pt idx="24459">
                  <c:v>-27000453.547050998</c:v>
                </c:pt>
                <c:pt idx="24460">
                  <c:v>-27041394.796858002</c:v>
                </c:pt>
                <c:pt idx="24461">
                  <c:v>-27082180.864234</c:v>
                </c:pt>
                <c:pt idx="24462">
                  <c:v>-27122810.765826002</c:v>
                </c:pt>
                <c:pt idx="24463">
                  <c:v>-27163283.509734999</c:v>
                </c:pt>
                <c:pt idx="24464">
                  <c:v>-27203598.095414996</c:v>
                </c:pt>
                <c:pt idx="24465">
                  <c:v>-27243753.513562001</c:v>
                </c:pt>
                <c:pt idx="24466">
                  <c:v>-27283748.746007998</c:v>
                </c:pt>
                <c:pt idx="24467">
                  <c:v>-27323582.765607998</c:v>
                </c:pt>
                <c:pt idx="24468">
                  <c:v>-27363254.536129009</c:v>
                </c:pt>
                <c:pt idx="24469">
                  <c:v>-27402763.012138005</c:v>
                </c:pt>
                <c:pt idx="24470">
                  <c:v>-27442107.138883002</c:v>
                </c:pt>
                <c:pt idx="24471">
                  <c:v>-27481285.852175001</c:v>
                </c:pt>
                <c:pt idx="24472">
                  <c:v>-27520298.078272</c:v>
                </c:pt>
                <c:pt idx="24473">
                  <c:v>-27559142.733757</c:v>
                </c:pt>
                <c:pt idx="24474">
                  <c:v>-27597818.725410998</c:v>
                </c:pt>
                <c:pt idx="24475">
                  <c:v>-27636324.950089999</c:v>
                </c:pt>
                <c:pt idx="24476">
                  <c:v>-27674660.294599</c:v>
                </c:pt>
                <c:pt idx="24477">
                  <c:v>-27712823.635561001</c:v>
                </c:pt>
                <c:pt idx="24478">
                  <c:v>-27750813.839283999</c:v>
                </c:pt>
                <c:pt idx="24479">
                  <c:v>-27788629.761630993</c:v>
                </c:pt>
                <c:pt idx="24480">
                  <c:v>-27826270.247878991</c:v>
                </c:pt>
                <c:pt idx="24481">
                  <c:v>-27863734.132589005</c:v>
                </c:pt>
                <c:pt idx="24482">
                  <c:v>-27901020.239455</c:v>
                </c:pt>
                <c:pt idx="24483">
                  <c:v>-27938127.381168995</c:v>
                </c:pt>
                <c:pt idx="24484">
                  <c:v>-27975054.359274998</c:v>
                </c:pt>
                <c:pt idx="24485">
                  <c:v>-28011799.964017995</c:v>
                </c:pt>
                <c:pt idx="24486">
                  <c:v>-28048362.974197999</c:v>
                </c:pt>
                <c:pt idx="24487">
                  <c:v>-28084742.157012999</c:v>
                </c:pt>
                <c:pt idx="24488">
                  <c:v>-28120936.267909002</c:v>
                </c:pt>
                <c:pt idx="24489">
                  <c:v>-28156944.050417997</c:v>
                </c:pt>
                <c:pt idx="24490">
                  <c:v>-28192764.236001</c:v>
                </c:pt>
                <c:pt idx="24491">
                  <c:v>-28228395.543882996</c:v>
                </c:pt>
                <c:pt idx="24492">
                  <c:v>-28263836.680886999</c:v>
                </c:pt>
                <c:pt idx="24493">
                  <c:v>-28299086.341264997</c:v>
                </c:pt>
                <c:pt idx="24494">
                  <c:v>-28334143.206528999</c:v>
                </c:pt>
                <c:pt idx="24495">
                  <c:v>-28369005.945271991</c:v>
                </c:pt>
                <c:pt idx="24496">
                  <c:v>-28403673.212994006</c:v>
                </c:pt>
                <c:pt idx="24497">
                  <c:v>-28438143.651921</c:v>
                </c:pt>
                <c:pt idx="24498">
                  <c:v>-28472415.890817996</c:v>
                </c:pt>
                <c:pt idx="24499">
                  <c:v>-28506488.544804998</c:v>
                </c:pt>
                <c:pt idx="24500">
                  <c:v>-28540360.215165999</c:v>
                </c:pt>
                <c:pt idx="24501">
                  <c:v>-28574029.489154</c:v>
                </c:pt>
                <c:pt idx="24502">
                  <c:v>-28607494.939794999</c:v>
                </c:pt>
                <c:pt idx="24503">
                  <c:v>-28640755.125684999</c:v>
                </c:pt>
                <c:pt idx="24504">
                  <c:v>-28673808.590790998</c:v>
                </c:pt>
                <c:pt idx="24505">
                  <c:v>-28706653.864236001</c:v>
                </c:pt>
                <c:pt idx="24506">
                  <c:v>-28739289.460091997</c:v>
                </c:pt>
                <c:pt idx="24507">
                  <c:v>-28771713.877163</c:v>
                </c:pt>
                <c:pt idx="24508">
                  <c:v>-28803925.598765001</c:v>
                </c:pt>
                <c:pt idx="24509">
                  <c:v>-28835923.092505001</c:v>
                </c:pt>
                <c:pt idx="24510">
                  <c:v>-28867704.810049001</c:v>
                </c:pt>
                <c:pt idx="24511">
                  <c:v>-28899269.186894</c:v>
                </c:pt>
                <c:pt idx="24512">
                  <c:v>-28930614.642131001</c:v>
                </c:pt>
                <c:pt idx="24513">
                  <c:v>-28961739.578203999</c:v>
                </c:pt>
                <c:pt idx="24514">
                  <c:v>-28992642.380664997</c:v>
                </c:pt>
                <c:pt idx="24515">
                  <c:v>-29023321.417925999</c:v>
                </c:pt>
                <c:pt idx="24516">
                  <c:v>-29053775.041002996</c:v>
                </c:pt>
                <c:pt idx="24517">
                  <c:v>-29084001.583258998</c:v>
                </c:pt>
                <c:pt idx="24518">
                  <c:v>-29113999.360137001</c:v>
                </c:pt>
                <c:pt idx="24519">
                  <c:v>-29143766.668896999</c:v>
                </c:pt>
                <c:pt idx="24520">
                  <c:v>-29173301.788336001</c:v>
                </c:pt>
                <c:pt idx="24521">
                  <c:v>-29202602.978512</c:v>
                </c:pt>
                <c:pt idx="24522">
                  <c:v>-29231668.480459996</c:v>
                </c:pt>
                <c:pt idx="24523">
                  <c:v>-29260496.515900001</c:v>
                </c:pt>
                <c:pt idx="24524">
                  <c:v>-29289085.286941998</c:v>
                </c:pt>
                <c:pt idx="24525">
                  <c:v>-29317432.975787997</c:v>
                </c:pt>
                <c:pt idx="24526">
                  <c:v>-29345537.744418997</c:v>
                </c:pt>
                <c:pt idx="24527">
                  <c:v>-29373397.734285999</c:v>
                </c:pt>
                <c:pt idx="24528">
                  <c:v>-29401011.065990996</c:v>
                </c:pt>
                <c:pt idx="24529">
                  <c:v>-29428375.838956002</c:v>
                </c:pt>
                <c:pt idx="24530">
                  <c:v>-29455490.131099999</c:v>
                </c:pt>
                <c:pt idx="24531">
                  <c:v>-29482351.998489998</c:v>
                </c:pt>
                <c:pt idx="24532">
                  <c:v>-29508959.475004997</c:v>
                </c:pt>
                <c:pt idx="24533">
                  <c:v>-29535310.571976997</c:v>
                </c:pt>
                <c:pt idx="24534">
                  <c:v>-29561403.277831998</c:v>
                </c:pt>
                <c:pt idx="24535">
                  <c:v>-29587235.557728</c:v>
                </c:pt>
                <c:pt idx="24536">
                  <c:v>-29612805.353177</c:v>
                </c:pt>
                <c:pt idx="24537">
                  <c:v>-29638110.581660993</c:v>
                </c:pt>
                <c:pt idx="24538">
                  <c:v>-29663149.136248998</c:v>
                </c:pt>
                <c:pt idx="24539">
                  <c:v>-29687918.885190997</c:v>
                </c:pt>
                <c:pt idx="24540">
                  <c:v>-29712417.671519</c:v>
                </c:pt>
                <c:pt idx="24541">
                  <c:v>-29736643.312630001</c:v>
                </c:pt>
                <c:pt idx="24542">
                  <c:v>-29760593.599859998</c:v>
                </c:pt>
                <c:pt idx="24543">
                  <c:v>-29784266.298057001</c:v>
                </c:pt>
                <c:pt idx="24544">
                  <c:v>-29807659.145137001</c:v>
                </c:pt>
                <c:pt idx="24545">
                  <c:v>-29830769.851633996</c:v>
                </c:pt>
                <c:pt idx="24546">
                  <c:v>-29853596.10024</c:v>
                </c:pt>
                <c:pt idx="24547">
                  <c:v>-29876135.545336999</c:v>
                </c:pt>
                <c:pt idx="24548">
                  <c:v>-29898385.812514003</c:v>
                </c:pt>
                <c:pt idx="24549">
                  <c:v>-29920344.49808</c:v>
                </c:pt>
                <c:pt idx="24550">
                  <c:v>-29942009.168561</c:v>
                </c:pt>
                <c:pt idx="24551">
                  <c:v>-29963377.360188998</c:v>
                </c:pt>
                <c:pt idx="24552">
                  <c:v>-29984446.578380004</c:v>
                </c:pt>
                <c:pt idx="24553">
                  <c:v>-30005214.297197998</c:v>
                </c:pt>
                <c:pt idx="24554">
                  <c:v>-30025677.958810996</c:v>
                </c:pt>
                <c:pt idx="24555">
                  <c:v>-30045834.972930998</c:v>
                </c:pt>
                <c:pt idx="24556">
                  <c:v>-30065682.716246001</c:v>
                </c:pt>
                <c:pt idx="24557">
                  <c:v>-30085218.531832997</c:v>
                </c:pt>
                <c:pt idx="24558">
                  <c:v>-30104439.728564005</c:v>
                </c:pt>
                <c:pt idx="24559">
                  <c:v>-30123343.580495995</c:v>
                </c:pt>
                <c:pt idx="24560">
                  <c:v>-30141927.326247998</c:v>
                </c:pt>
                <c:pt idx="24561">
                  <c:v>-30160188.168360002</c:v>
                </c:pt>
                <c:pt idx="24562">
                  <c:v>-30178123.272644997</c:v>
                </c:pt>
                <c:pt idx="24563">
                  <c:v>-30195729.767517995</c:v>
                </c:pt>
                <c:pt idx="24564">
                  <c:v>-30213004.743314002</c:v>
                </c:pt>
                <c:pt idx="24565">
                  <c:v>-30229945.251590997</c:v>
                </c:pt>
                <c:pt idx="24566">
                  <c:v>-30246548.304411002</c:v>
                </c:pt>
                <c:pt idx="24567">
                  <c:v>-30262810.873614997</c:v>
                </c:pt>
                <c:pt idx="24568">
                  <c:v>-30278729.890064999</c:v>
                </c:pt>
                <c:pt idx="24569">
                  <c:v>-30294302.242883995</c:v>
                </c:pt>
                <c:pt idx="24570">
                  <c:v>-30309524.778670002</c:v>
                </c:pt>
                <c:pt idx="24571">
                  <c:v>-30324394.300689999</c:v>
                </c:pt>
                <c:pt idx="24572">
                  <c:v>-30338907.568057001</c:v>
                </c:pt>
                <c:pt idx="24573">
                  <c:v>-30353061.294888996</c:v>
                </c:pt>
                <c:pt idx="24574">
                  <c:v>-30366852.149443995</c:v>
                </c:pt>
                <c:pt idx="24575">
                  <c:v>-30380276.753237002</c:v>
                </c:pt>
                <c:pt idx="24576">
                  <c:v>-30393331.680130001</c:v>
                </c:pt>
                <c:pt idx="24577">
                  <c:v>-30406013.455409002</c:v>
                </c:pt>
                <c:pt idx="24578">
                  <c:v>-30418318.554827999</c:v>
                </c:pt>
                <c:pt idx="24579">
                  <c:v>-30430243.403633997</c:v>
                </c:pt>
                <c:pt idx="24580">
                  <c:v>-30441784.375569999</c:v>
                </c:pt>
                <c:pt idx="24581">
                  <c:v>-30452937.791847993</c:v>
                </c:pt>
                <c:pt idx="24582">
                  <c:v>-30463699.920097996</c:v>
                </c:pt>
                <c:pt idx="24583">
                  <c:v>-30474066.973290995</c:v>
                </c:pt>
                <c:pt idx="24584">
                  <c:v>-30484035.108633999</c:v>
                </c:pt>
                <c:pt idx="24585">
                  <c:v>-30493600.426434997</c:v>
                </c:pt>
                <c:pt idx="24586">
                  <c:v>-30502758.968943994</c:v>
                </c:pt>
                <c:pt idx="24587">
                  <c:v>-30511506.719153002</c:v>
                </c:pt>
                <c:pt idx="24588">
                  <c:v>-30519839.599577997</c:v>
                </c:pt>
                <c:pt idx="24589">
                  <c:v>-30527753.471000995</c:v>
                </c:pt>
                <c:pt idx="24590">
                  <c:v>-30535244.131175999</c:v>
                </c:pt>
                <c:pt idx="24591">
                  <c:v>-30542307.313512001</c:v>
                </c:pt>
                <c:pt idx="24592">
                  <c:v>-30548938.685706001</c:v>
                </c:pt>
                <c:pt idx="24593">
                  <c:v>-30555133.848355003</c:v>
                </c:pt>
                <c:pt idx="24594">
                  <c:v>-30560888.333515</c:v>
                </c:pt>
                <c:pt idx="24595">
                  <c:v>-30566197.603231002</c:v>
                </c:pt>
                <c:pt idx="24596">
                  <c:v>-30571057.048028</c:v>
                </c:pt>
                <c:pt idx="24597">
                  <c:v>-30575461.985350002</c:v>
                </c:pt>
                <c:pt idx="24598">
                  <c:v>-30579407.657965999</c:v>
                </c:pt>
                <c:pt idx="24599">
                  <c:v>-30582889.232326005</c:v>
                </c:pt>
                <c:pt idx="24600">
                  <c:v>-30585901.796876997</c:v>
                </c:pt>
                <c:pt idx="24601">
                  <c:v>-30588440.360323999</c:v>
                </c:pt>
                <c:pt idx="24602">
                  <c:v>-30590499.849843998</c:v>
                </c:pt>
                <c:pt idx="24603">
                  <c:v>-30592075.109255999</c:v>
                </c:pt>
                <c:pt idx="24604">
                  <c:v>-30593160.897128999</c:v>
                </c:pt>
                <c:pt idx="24605">
                  <c:v>-30593751.884837996</c:v>
                </c:pt>
                <c:pt idx="24606">
                  <c:v>-30593842.654571</c:v>
                </c:pt>
                <c:pt idx="24607">
                  <c:v>-30593427.697267</c:v>
                </c:pt>
                <c:pt idx="24608">
                  <c:v>-30592501.410498995</c:v>
                </c:pt>
                <c:pt idx="24609">
                  <c:v>-30591058.096297</c:v>
                </c:pt>
                <c:pt idx="24610">
                  <c:v>-30589091.958900999</c:v>
                </c:pt>
                <c:pt idx="24611">
                  <c:v>-30586597.102446999</c:v>
                </c:pt>
                <c:pt idx="24612">
                  <c:v>-30583567.528591</c:v>
                </c:pt>
                <c:pt idx="24613">
                  <c:v>-30579997.134048998</c:v>
                </c:pt>
                <c:pt idx="24614">
                  <c:v>-30575879.708075002</c:v>
                </c:pt>
                <c:pt idx="24615">
                  <c:v>-30571208.929848991</c:v>
                </c:pt>
                <c:pt idx="24616">
                  <c:v>-30565978.365793996</c:v>
                </c:pt>
                <c:pt idx="24617">
                  <c:v>-30560181.466805995</c:v>
                </c:pt>
                <c:pt idx="24618">
                  <c:v>-30553811.565397996</c:v>
                </c:pt>
                <c:pt idx="24619">
                  <c:v>-30546861.872749999</c:v>
                </c:pt>
                <c:pt idx="24620">
                  <c:v>-30539325.475672994</c:v>
                </c:pt>
                <c:pt idx="24621">
                  <c:v>-30531195.333472997</c:v>
                </c:pt>
                <c:pt idx="24622">
                  <c:v>-30522464.274709001</c:v>
                </c:pt>
                <c:pt idx="24623">
                  <c:v>-30513124.993854996</c:v>
                </c:pt>
                <c:pt idx="24624">
                  <c:v>-30503170.047847994</c:v>
                </c:pt>
                <c:pt idx="24625">
                  <c:v>-30492591.852522004</c:v>
                </c:pt>
                <c:pt idx="24626">
                  <c:v>-30481382.678931005</c:v>
                </c:pt>
                <c:pt idx="24627">
                  <c:v>-30469534.649542</c:v>
                </c:pt>
                <c:pt idx="24628">
                  <c:v>-30457039.734301999</c:v>
                </c:pt>
                <c:pt idx="24629">
                  <c:v>-30443889.746582001</c:v>
                </c:pt>
                <c:pt idx="24630">
                  <c:v>-30430076.338966005</c:v>
                </c:pt>
                <c:pt idx="24631">
                  <c:v>-30415590.998914</c:v>
                </c:pt>
                <c:pt idx="24632">
                  <c:v>-30400425.044264998</c:v>
                </c:pt>
                <c:pt idx="24633">
                  <c:v>-30384569.618585009</c:v>
                </c:pt>
                <c:pt idx="24634">
                  <c:v>-30368015.686357003</c:v>
                </c:pt>
                <c:pt idx="24635">
                  <c:v>-30350754.028000001</c:v>
                </c:pt>
                <c:pt idx="24636">
                  <c:v>-30332775.234708</c:v>
                </c:pt>
                <c:pt idx="24637">
                  <c:v>-30314069.703110997</c:v>
                </c:pt>
                <c:pt idx="24638">
                  <c:v>-30294627.629739001</c:v>
                </c:pt>
                <c:pt idx="24639">
                  <c:v>-30274439.005286999</c:v>
                </c:pt>
                <c:pt idx="24640">
                  <c:v>-30253493.608672999</c:v>
                </c:pt>
                <c:pt idx="24641">
                  <c:v>-30231781.000874996</c:v>
                </c:pt>
                <c:pt idx="24642">
                  <c:v>-30209290.518538002</c:v>
                </c:pt>
                <c:pt idx="24643">
                  <c:v>-30186011.267346997</c:v>
                </c:pt>
                <c:pt idx="24644">
                  <c:v>-30161932.115148999</c:v>
                </c:pt>
                <c:pt idx="24645">
                  <c:v>-30137041.684807997</c:v>
                </c:pt>
                <c:pt idx="24646">
                  <c:v>-30111328.346797999</c:v>
                </c:pt>
                <c:pt idx="24647">
                  <c:v>-30084780.2115</c:v>
                </c:pt>
                <c:pt idx="24648">
                  <c:v>-30057385.121208996</c:v>
                </c:pt>
                <c:pt idx="24649">
                  <c:v>-30029130.641817994</c:v>
                </c:pt>
                <c:pt idx="24650">
                  <c:v>-30000004.054184005</c:v>
                </c:pt>
                <c:pt idx="24651">
                  <c:v>-29969992.345139999</c:v>
                </c:pt>
                <c:pt idx="24652">
                  <c:v>-29939082.198158003</c:v>
                </c:pt>
                <c:pt idx="24653">
                  <c:v>-29907259.983621996</c:v>
                </c:pt>
                <c:pt idx="24654">
                  <c:v>-29874511.748712</c:v>
                </c:pt>
                <c:pt idx="24655">
                  <c:v>-29840823.206869997</c:v>
                </c:pt>
                <c:pt idx="24656">
                  <c:v>-29806179.726826999</c:v>
                </c:pt>
                <c:pt idx="24657">
                  <c:v>-29770566.321172997</c:v>
                </c:pt>
                <c:pt idx="24658">
                  <c:v>-29733967.634438999</c:v>
                </c:pt>
                <c:pt idx="24659">
                  <c:v>-29696367.930679996</c:v>
                </c:pt>
                <c:pt idx="24660">
                  <c:v>-29657751.080514997</c:v>
                </c:pt>
                <c:pt idx="24661">
                  <c:v>-29618100.547610994</c:v>
                </c:pt>
                <c:pt idx="24662">
                  <c:v>-29577399.374573</c:v>
                </c:pt>
                <c:pt idx="24663">
                  <c:v>-29535630.168214999</c:v>
                </c:pt>
                <c:pt idx="24664">
                  <c:v>-29492775.084162999</c:v>
                </c:pt>
                <c:pt idx="24665">
                  <c:v>-29448815.810781002</c:v>
                </c:pt>
                <c:pt idx="24666">
                  <c:v>-29403733.552359004</c:v>
                </c:pt>
                <c:pt idx="24667">
                  <c:v>-29357509.011525001</c:v>
                </c:pt>
                <c:pt idx="24668">
                  <c:v>-29310122.370859001</c:v>
                </c:pt>
                <c:pt idx="24669">
                  <c:v>-29261553.273632996</c:v>
                </c:pt>
                <c:pt idx="24670">
                  <c:v>-29211780.803647995</c:v>
                </c:pt>
                <c:pt idx="24671">
                  <c:v>-29160783.464117002</c:v>
                </c:pt>
                <c:pt idx="24672">
                  <c:v>-29108539.155521005</c:v>
                </c:pt>
                <c:pt idx="24673">
                  <c:v>-29055025.152401</c:v>
                </c:pt>
                <c:pt idx="24674">
                  <c:v>-29000218.079002</c:v>
                </c:pt>
                <c:pt idx="24675">
                  <c:v>-28944093.883716997</c:v>
                </c:pt>
                <c:pt idx="24676">
                  <c:v>-28886627.812247001</c:v>
                </c:pt>
                <c:pt idx="24677">
                  <c:v>-28827794.379407</c:v>
                </c:pt>
                <c:pt idx="24678">
                  <c:v>-28767567.339487001</c:v>
                </c:pt>
                <c:pt idx="24679">
                  <c:v>-28705919.655088</c:v>
                </c:pt>
                <c:pt idx="24680">
                  <c:v>-28642823.464324001</c:v>
                </c:pt>
                <c:pt idx="24681">
                  <c:v>-28578250.046303</c:v>
                </c:pt>
                <c:pt idx="24682">
                  <c:v>-28512169.784754999</c:v>
                </c:pt>
                <c:pt idx="24683">
                  <c:v>-28444552.129710998</c:v>
                </c:pt>
                <c:pt idx="24684">
                  <c:v>-28375365.557082999</c:v>
                </c:pt>
                <c:pt idx="24685">
                  <c:v>-28304577.526025001</c:v>
                </c:pt>
                <c:pt idx="24686">
                  <c:v>-28232154.433905002</c:v>
                </c:pt>
                <c:pt idx="24687">
                  <c:v>-28158061.568751998</c:v>
                </c:pt>
                <c:pt idx="24688">
                  <c:v>-28082263.058975998</c:v>
                </c:pt>
                <c:pt idx="24689">
                  <c:v>-28004721.820199005</c:v>
                </c:pt>
                <c:pt idx="24690">
                  <c:v>-27925399.498969</c:v>
                </c:pt>
                <c:pt idx="24691">
                  <c:v>-27844256.41316</c:v>
                </c:pt>
                <c:pt idx="24692">
                  <c:v>-27761251.488798995</c:v>
                </c:pt>
                <c:pt idx="24693">
                  <c:v>-27676342.193069</c:v>
                </c:pt>
                <c:pt idx="24694">
                  <c:v>-27589484.463208992</c:v>
                </c:pt>
                <c:pt idx="24695">
                  <c:v>-27500632.631005</c:v>
                </c:pt>
                <c:pt idx="24696">
                  <c:v>-27409739.342525005</c:v>
                </c:pt>
                <c:pt idx="24697">
                  <c:v>-27316755.472753</c:v>
                </c:pt>
                <c:pt idx="24698">
                  <c:v>-27221630.034724005</c:v>
                </c:pt>
                <c:pt idx="24699">
                  <c:v>-27124310.082712997</c:v>
                </c:pt>
                <c:pt idx="24700">
                  <c:v>-27024740.609025005</c:v>
                </c:pt>
                <c:pt idx="24701">
                  <c:v>-26922864.433860995</c:v>
                </c:pt>
                <c:pt idx="24702">
                  <c:v>-26818622.087693997</c:v>
                </c:pt>
                <c:pt idx="24703">
                  <c:v>-26711951.685544997</c:v>
                </c:pt>
                <c:pt idx="24704">
                  <c:v>-26602788.792467996</c:v>
                </c:pt>
                <c:pt idx="24705">
                  <c:v>-26491066.279507</c:v>
                </c:pt>
                <c:pt idx="24706">
                  <c:v>-26376714.169302005</c:v>
                </c:pt>
                <c:pt idx="24707">
                  <c:v>-26259659.470430002</c:v>
                </c:pt>
                <c:pt idx="24708">
                  <c:v>-26139825.999504</c:v>
                </c:pt>
                <c:pt idx="24709">
                  <c:v>-26017134.189904999</c:v>
                </c:pt>
                <c:pt idx="24710">
                  <c:v>-25891500.885949995</c:v>
                </c:pt>
                <c:pt idx="24711">
                  <c:v>-25762839.121126004</c:v>
                </c:pt>
                <c:pt idx="24712">
                  <c:v>-25631057.878912006</c:v>
                </c:pt>
                <c:pt idx="24713">
                  <c:v>-25496061.834522005</c:v>
                </c:pt>
                <c:pt idx="24714">
                  <c:v>-25357751.075712997</c:v>
                </c:pt>
                <c:pt idx="24715">
                  <c:v>-25216020.800609998</c:v>
                </c:pt>
                <c:pt idx="24716">
                  <c:v>-25070760.990244996</c:v>
                </c:pt>
                <c:pt idx="24717">
                  <c:v>-24921856.053252999</c:v>
                </c:pt>
                <c:pt idx="24718">
                  <c:v>-24769184.439834997</c:v>
                </c:pt>
                <c:pt idx="24719">
                  <c:v>-24612618.221784998</c:v>
                </c:pt>
                <c:pt idx="24720">
                  <c:v>-24452022.634962004</c:v>
                </c:pt>
                <c:pt idx="24721">
                  <c:v>-24287255.580127999</c:v>
                </c:pt>
                <c:pt idx="24722">
                  <c:v>-24118167.077578995</c:v>
                </c:pt>
                <c:pt idx="24723">
                  <c:v>-23944598.670387004</c:v>
                </c:pt>
                <c:pt idx="24724">
                  <c:v>-23766382.770396005</c:v>
                </c:pt>
                <c:pt idx="24725">
                  <c:v>-23583341.940343995</c:v>
                </c:pt>
                <c:pt idx="24726">
                  <c:v>-23395288.104568999</c:v>
                </c:pt>
                <c:pt idx="24727">
                  <c:v>-23202021.679727003</c:v>
                </c:pt>
                <c:pt idx="24728">
                  <c:v>-23003330.615761999</c:v>
                </c:pt>
                <c:pt idx="24729">
                  <c:v>-22798989.335956004</c:v>
                </c:pt>
                <c:pt idx="24730">
                  <c:v>-22588757.563287996</c:v>
                </c:pt>
                <c:pt idx="24731">
                  <c:v>-22372379.018465001</c:v>
                </c:pt>
                <c:pt idx="24732">
                  <c:v>-22149579.97278</c:v>
                </c:pt>
                <c:pt idx="24733">
                  <c:v>-21920067.636423003</c:v>
                </c:pt>
                <c:pt idx="24734">
                  <c:v>-21683528.359878995</c:v>
                </c:pt>
                <c:pt idx="24735">
                  <c:v>-21439625.622579999</c:v>
                </c:pt>
                <c:pt idx="24736">
                  <c:v>-21187997.778850999</c:v>
                </c:pt>
                <c:pt idx="24737">
                  <c:v>-20928255.526455</c:v>
                </c:pt>
                <c:pt idx="24738">
                  <c:v>-20659979.057365</c:v>
                </c:pt>
                <c:pt idx="24739">
                  <c:v>-20382714.843832996</c:v>
                </c:pt>
                <c:pt idx="24740">
                  <c:v>-20095972.005067997</c:v>
                </c:pt>
                <c:pt idx="24741">
                  <c:v>-19799218.190793999</c:v>
                </c:pt>
                <c:pt idx="24742">
                  <c:v>-19491874.907402996</c:v>
                </c:pt>
                <c:pt idx="24743">
                  <c:v>-19173312.200142998</c:v>
                </c:pt>
                <c:pt idx="24744">
                  <c:v>-18842842.590676997</c:v>
                </c:pt>
                <c:pt idx="24745">
                  <c:v>-18499714.153244998</c:v>
                </c:pt>
                <c:pt idx="24746">
                  <c:v>-18143102.594670996</c:v>
                </c:pt>
                <c:pt idx="24747">
                  <c:v>-17772102.183850002</c:v>
                </c:pt>
                <c:pt idx="24748">
                  <c:v>-17385715.356001999</c:v>
                </c:pt>
                <c:pt idx="24749">
                  <c:v>-16982840.797462996</c:v>
                </c:pt>
                <c:pt idx="24750">
                  <c:v>-16562259.801387999</c:v>
                </c:pt>
                <c:pt idx="24751">
                  <c:v>-16122620.678832</c:v>
                </c:pt>
                <c:pt idx="24752">
                  <c:v>-15662421.023194999</c:v>
                </c:pt>
                <c:pt idx="24753">
                  <c:v>-15179987.675166</c:v>
                </c:pt>
                <c:pt idx="24754">
                  <c:v>-14673454.347802</c:v>
                </c:pt>
                <c:pt idx="24755">
                  <c:v>-14140737.092955003</c:v>
                </c:pt>
                <c:pt idx="24756">
                  <c:v>-13579508.195922</c:v>
                </c:pt>
                <c:pt idx="24757">
                  <c:v>-12987169.796930999</c:v>
                </c:pt>
                <c:pt idx="24758">
                  <c:v>-12360829.750341</c:v>
                </c:pt>
                <c:pt idx="24759">
                  <c:v>-11697284.248162998</c:v>
                </c:pt>
                <c:pt idx="24760">
                  <c:v>-10993015.006147997</c:v>
                </c:pt>
                <c:pt idx="24761">
                  <c:v>-10244213.965582002</c:v>
                </c:pt>
                <c:pt idx="24762">
                  <c:v>-9446856.2478769962</c:v>
                </c:pt>
                <c:pt idx="24763">
                  <c:v>-8596853.0689460002</c:v>
                </c:pt>
                <c:pt idx="24764">
                  <c:v>-7690329.9244559994</c:v>
                </c:pt>
                <c:pt idx="24765">
                  <c:v>-6724087.7805690011</c:v>
                </c:pt>
                <c:pt idx="24766">
                  <c:v>-5696305.2016119994</c:v>
                </c:pt>
                <c:pt idx="24767">
                  <c:v>-4607504.3105239999</c:v>
                </c:pt>
                <c:pt idx="24768">
                  <c:v>-3461699.6552539994</c:v>
                </c:pt>
                <c:pt idx="24769">
                  <c:v>-2267457.1123519996</c:v>
                </c:pt>
                <c:pt idx="24770">
                  <c:v>-1038368.240458</c:v>
                </c:pt>
                <c:pt idx="24771">
                  <c:v>207610.98194</c:v>
                </c:pt>
                <c:pt idx="24772">
                  <c:v>1450163.462325</c:v>
                </c:pt>
                <c:pt idx="24773">
                  <c:v>2669464.623966</c:v>
                </c:pt>
                <c:pt idx="24774">
                  <c:v>3848851.7971580001</c:v>
                </c:pt>
                <c:pt idx="24775">
                  <c:v>4976397.8500299994</c:v>
                </c:pt>
                <c:pt idx="24776">
                  <c:v>6045144.8813110003</c:v>
                </c:pt>
                <c:pt idx="24777">
                  <c:v>7052370.5981010003</c:v>
                </c:pt>
                <c:pt idx="24778">
                  <c:v>7998454.5896529993</c:v>
                </c:pt>
                <c:pt idx="24779">
                  <c:v>8885771.1847489998</c:v>
                </c:pt>
                <c:pt idx="24780">
                  <c:v>9717809.2057579998</c:v>
                </c:pt>
                <c:pt idx="24781">
                  <c:v>10498555.348343998</c:v>
                </c:pt>
                <c:pt idx="24782">
                  <c:v>11232100.748608001</c:v>
                </c:pt>
                <c:pt idx="24783">
                  <c:v>11922410.379673002</c:v>
                </c:pt>
                <c:pt idx="24784">
                  <c:v>12573201.068639003</c:v>
                </c:pt>
                <c:pt idx="24785">
                  <c:v>13187887.508797998</c:v>
                </c:pt>
                <c:pt idx="24786">
                  <c:v>13769568.569266997</c:v>
                </c:pt>
                <c:pt idx="24787">
                  <c:v>14321036.091403998</c:v>
                </c:pt>
                <c:pt idx="24788">
                  <c:v>14844795.188409001</c:v>
                </c:pt>
                <c:pt idx="24789">
                  <c:v>15343089.513041003</c:v>
                </c:pt>
                <c:pt idx="24790">
                  <c:v>15817927.751135997</c:v>
                </c:pt>
                <c:pt idx="24791">
                  <c:v>16271109.304986002</c:v>
                </c:pt>
                <c:pt idx="24792">
                  <c:v>16704248.148923999</c:v>
                </c:pt>
                <c:pt idx="24793">
                  <c:v>17118794.431967996</c:v>
                </c:pt>
                <c:pt idx="24794">
                  <c:v>17516053.736021001</c:v>
                </c:pt>
                <c:pt idx="24795">
                  <c:v>17897204.076788001</c:v>
                </c:pt>
                <c:pt idx="24796">
                  <c:v>18263310.822021</c:v>
                </c:pt>
                <c:pt idx="24797">
                  <c:v>18615339.736568999</c:v>
                </c:pt>
                <c:pt idx="24798">
                  <c:v>18954168.369364999</c:v>
                </c:pt>
                <c:pt idx="24799">
                  <c:v>19280595.987578992</c:v>
                </c:pt>
                <c:pt idx="24800">
                  <c:v>19595352.245915998</c:v>
                </c:pt>
                <c:pt idx="24801">
                  <c:v>19899104.759017002</c:v>
                </c:pt>
                <c:pt idx="24802">
                  <c:v>20192465.724640995</c:v>
                </c:pt>
                <c:pt idx="24803">
                  <c:v>20475997.726213995</c:v>
                </c:pt>
                <c:pt idx="24804">
                  <c:v>20750218.825932998</c:v>
                </c:pt>
                <c:pt idx="24805">
                  <c:v>21015607.044174999</c:v>
                </c:pt>
                <c:pt idx="24806">
                  <c:v>21272604.307498995</c:v>
                </c:pt>
                <c:pt idx="24807">
                  <c:v>21521619.935815997</c:v>
                </c:pt>
                <c:pt idx="24808">
                  <c:v>21763033.729313996</c:v>
                </c:pt>
                <c:pt idx="24809">
                  <c:v>21997198.707084</c:v>
                </c:pt>
                <c:pt idx="24810">
                  <c:v>22224443.542087998</c:v>
                </c:pt>
                <c:pt idx="24811">
                  <c:v>22445074.730859</c:v>
                </c:pt>
                <c:pt idx="24812">
                  <c:v>22659378.530947998</c:v>
                </c:pt>
                <c:pt idx="24813">
                  <c:v>22867622.694649</c:v>
                </c:pt>
                <c:pt idx="24814">
                  <c:v>23070058.023612995</c:v>
                </c:pt>
                <c:pt idx="24815">
                  <c:v>23266919.765664995</c:v>
                </c:pt>
                <c:pt idx="24816">
                  <c:v>23458428.872325003</c:v>
                </c:pt>
                <c:pt idx="24817">
                  <c:v>23644793.133083999</c:v>
                </c:pt>
                <c:pt idx="24818">
                  <c:v>23826208.200451002</c:v>
                </c:pt>
                <c:pt idx="24819">
                  <c:v>24002858.517947</c:v>
                </c:pt>
                <c:pt idx="24820">
                  <c:v>24174918.161752</c:v>
                </c:pt>
                <c:pt idx="24821">
                  <c:v>24342551.605340999</c:v>
                </c:pt>
                <c:pt idx="24822">
                  <c:v>24505914.415318996</c:v>
                </c:pt>
                <c:pt idx="24823">
                  <c:v>24665153.885677993</c:v>
                </c:pt>
                <c:pt idx="24824">
                  <c:v>24820409.616847001</c:v>
                </c:pt>
                <c:pt idx="24825">
                  <c:v>24971814.045136999</c:v>
                </c:pt>
                <c:pt idx="24826">
                  <c:v>25119492.927569997</c:v>
                </c:pt>
                <c:pt idx="24827">
                  <c:v>25263565.786486</c:v>
                </c:pt>
                <c:pt idx="24828">
                  <c:v>25404146.317839</c:v>
                </c:pt>
                <c:pt idx="24829">
                  <c:v>25541342.766669996</c:v>
                </c:pt>
                <c:pt idx="24830">
                  <c:v>25675258.272844996</c:v>
                </c:pt>
                <c:pt idx="24831">
                  <c:v>25805991.189829998</c:v>
                </c:pt>
                <c:pt idx="24832">
                  <c:v>25933635.378979001</c:v>
                </c:pt>
                <c:pt idx="24833">
                  <c:v>26058280.481535997</c:v>
                </c:pt>
                <c:pt idx="24834">
                  <c:v>26180012.170356009</c:v>
                </c:pt>
                <c:pt idx="24835">
                  <c:v>26298912.383110002</c:v>
                </c:pt>
                <c:pt idx="24836">
                  <c:v>26415059.538591001</c:v>
                </c:pt>
                <c:pt idx="24837">
                  <c:v>26528528.737553999</c:v>
                </c:pt>
                <c:pt idx="24838">
                  <c:v>26639391.949412998</c:v>
                </c:pt>
                <c:pt idx="24839">
                  <c:v>26747718.185948998</c:v>
                </c:pt>
                <c:pt idx="24840">
                  <c:v>26853573.663114</c:v>
                </c:pt>
                <c:pt idx="24841">
                  <c:v>26957021.951881997</c:v>
                </c:pt>
                <c:pt idx="24842">
                  <c:v>27058124.119043998</c:v>
                </c:pt>
                <c:pt idx="24843">
                  <c:v>27156938.858707003</c:v>
                </c:pt>
                <c:pt idx="24844">
                  <c:v>27253522.615258999</c:v>
                </c:pt>
                <c:pt idx="24845">
                  <c:v>27347929.698429003</c:v>
                </c:pt>
                <c:pt idx="24846">
                  <c:v>27440212.391062997</c:v>
                </c:pt>
                <c:pt idx="24847">
                  <c:v>27530421.050144006</c:v>
                </c:pt>
                <c:pt idx="24848">
                  <c:v>27618604.201576997</c:v>
                </c:pt>
                <c:pt idx="24849">
                  <c:v>27704808.629179001</c:v>
                </c:pt>
                <c:pt idx="24850">
                  <c:v>27789079.458306003</c:v>
                </c:pt>
                <c:pt idx="24851">
                  <c:v>27871460.234492</c:v>
                </c:pt>
                <c:pt idx="24852">
                  <c:v>27951992.997459002</c:v>
                </c:pt>
                <c:pt idx="24853">
                  <c:v>28030718.350823</c:v>
                </c:pt>
                <c:pt idx="24854">
                  <c:v>28107675.527779002</c:v>
                </c:pt>
                <c:pt idx="24855">
                  <c:v>28182902.453064997</c:v>
                </c:pt>
                <c:pt idx="24856">
                  <c:v>28256435.801430997</c:v>
                </c:pt>
                <c:pt idx="24857">
                  <c:v>28328311.052866001</c:v>
                </c:pt>
                <c:pt idx="24858">
                  <c:v>28398562.544778995</c:v>
                </c:pt>
                <c:pt idx="24859">
                  <c:v>28467223.521357998</c:v>
                </c:pt>
                <c:pt idx="24860">
                  <c:v>28534326.180260997</c:v>
                </c:pt>
                <c:pt idx="24861">
                  <c:v>28599901.716828998</c:v>
                </c:pt>
                <c:pt idx="24862">
                  <c:v>28663980.365976997</c:v>
                </c:pt>
                <c:pt idx="24863">
                  <c:v>28726591.441892993</c:v>
                </c:pt>
                <c:pt idx="24864">
                  <c:v>28787763.375707</c:v>
                </c:pt>
                <c:pt idx="24865">
                  <c:v>28847523.751220997</c:v>
                </c:pt>
                <c:pt idx="24866">
                  <c:v>28905899.338853005</c:v>
                </c:pt>
                <c:pt idx="24867">
                  <c:v>28962916.127877995</c:v>
                </c:pt>
                <c:pt idx="24868">
                  <c:v>29018599.357070997</c:v>
                </c:pt>
                <c:pt idx="24869">
                  <c:v>29072973.543857995</c:v>
                </c:pt>
                <c:pt idx="24870">
                  <c:v>29126062.512054004</c:v>
                </c:pt>
                <c:pt idx="24871">
                  <c:v>29177889.418258999</c:v>
                </c:pt>
                <c:pt idx="24872">
                  <c:v>29228476.777013995</c:v>
                </c:pt>
                <c:pt idx="24873">
                  <c:v>29277846.484765995</c:v>
                </c:pt>
                <c:pt idx="24874">
                  <c:v>29326019.842712</c:v>
                </c:pt>
                <c:pt idx="24875">
                  <c:v>29373017.578598998</c:v>
                </c:pt>
                <c:pt idx="24876">
                  <c:v>29418859.867516998</c:v>
                </c:pt>
                <c:pt idx="24877">
                  <c:v>29463566.351752006</c:v>
                </c:pt>
                <c:pt idx="24878">
                  <c:v>29507156.159754004</c:v>
                </c:pt>
                <c:pt idx="24879">
                  <c:v>29549647.924253002</c:v>
                </c:pt>
                <c:pt idx="24880">
                  <c:v>29591059.79958</c:v>
                </c:pt>
                <c:pt idx="24881">
                  <c:v>29631409.478232</c:v>
                </c:pt>
                <c:pt idx="24882">
                  <c:v>29670714.206716999</c:v>
                </c:pt>
                <c:pt idx="24883">
                  <c:v>29708990.800723001</c:v>
                </c:pt>
                <c:pt idx="24884">
                  <c:v>29746255.659639999</c:v>
                </c:pt>
                <c:pt idx="24885">
                  <c:v>29782524.780466996</c:v>
                </c:pt>
                <c:pt idx="24886">
                  <c:v>29817813.771137998</c:v>
                </c:pt>
                <c:pt idx="24887">
                  <c:v>29852137.863302</c:v>
                </c:pt>
                <c:pt idx="24888">
                  <c:v>29885511.924571995</c:v>
                </c:pt>
                <c:pt idx="24889">
                  <c:v>29917950.470272996</c:v>
                </c:pt>
                <c:pt idx="24890">
                  <c:v>29949467.674720004</c:v>
                </c:pt>
                <c:pt idx="24891">
                  <c:v>29980077.382042997</c:v>
                </c:pt>
                <c:pt idx="24892">
                  <c:v>30009793.116579004</c:v>
                </c:pt>
                <c:pt idx="24893">
                  <c:v>30038628.092856999</c:v>
                </c:pt>
                <c:pt idx="24894">
                  <c:v>30066595.225192998</c:v>
                </c:pt>
                <c:pt idx="24895">
                  <c:v>30093707.136908002</c:v>
                </c:pt>
                <c:pt idx="24896">
                  <c:v>30119976.169197001</c:v>
                </c:pt>
                <c:pt idx="24897">
                  <c:v>30145414.389658995</c:v>
                </c:pt>
                <c:pt idx="24898">
                  <c:v>30170033.600496005</c:v>
                </c:pt>
                <c:pt idx="24899">
                  <c:v>30193845.346414</c:v>
                </c:pt>
                <c:pt idx="24900">
                  <c:v>30216860.922226999</c:v>
                </c:pt>
                <c:pt idx="24901">
                  <c:v>30239091.380169999</c:v>
                </c:pt>
                <c:pt idx="24902">
                  <c:v>30260547.536960002</c:v>
                </c:pt>
                <c:pt idx="24903">
                  <c:v>30281239.980581995</c:v>
                </c:pt>
                <c:pt idx="24904">
                  <c:v>30301179.076846</c:v>
                </c:pt>
                <c:pt idx="24905">
                  <c:v>30320374.975693997</c:v>
                </c:pt>
                <c:pt idx="24906">
                  <c:v>30338837.617292006</c:v>
                </c:pt>
                <c:pt idx="24907">
                  <c:v>30356576.737904999</c:v>
                </c:pt>
                <c:pt idx="24908">
                  <c:v>30373601.875558998</c:v>
                </c:pt>
                <c:pt idx="24909">
                  <c:v>30389922.375514001</c:v>
                </c:pt>
                <c:pt idx="24910">
                  <c:v>30405547.395544</c:v>
                </c:pt>
                <c:pt idx="24911">
                  <c:v>30420485.911031995</c:v>
                </c:pt>
                <c:pt idx="24912">
                  <c:v>30434746.719900999</c:v>
                </c:pt>
                <c:pt idx="24913">
                  <c:v>30448338.447363995</c:v>
                </c:pt>
                <c:pt idx="24914">
                  <c:v>30461269.550527003</c:v>
                </c:pt>
                <c:pt idx="24915">
                  <c:v>30473548.322829999</c:v>
                </c:pt>
                <c:pt idx="24916">
                  <c:v>30485182.898347005</c:v>
                </c:pt>
                <c:pt idx="24917">
                  <c:v>30496181.255934998</c:v>
                </c:pt>
                <c:pt idx="24918">
                  <c:v>30506551.223257996</c:v>
                </c:pt>
                <c:pt idx="24919">
                  <c:v>30516300.480672993</c:v>
                </c:pt>
                <c:pt idx="24920">
                  <c:v>30525436.564991996</c:v>
                </c:pt>
                <c:pt idx="24921">
                  <c:v>30533966.873126004</c:v>
                </c:pt>
                <c:pt idx="24922">
                  <c:v>30541898.665606</c:v>
                </c:pt>
                <c:pt idx="24923">
                  <c:v>30549239.070005</c:v>
                </c:pt>
                <c:pt idx="24924">
                  <c:v>30555995.084237996</c:v>
                </c:pt>
                <c:pt idx="24925">
                  <c:v>30562173.579767</c:v>
                </c:pt>
                <c:pt idx="24926">
                  <c:v>30567781.304708</c:v>
                </c:pt>
                <c:pt idx="24927">
                  <c:v>30572824.886834998</c:v>
                </c:pt>
                <c:pt idx="24928">
                  <c:v>30577310.836499006</c:v>
                </c:pt>
                <c:pt idx="24929">
                  <c:v>30581245.549456999</c:v>
                </c:pt>
                <c:pt idx="24930">
                  <c:v>30584635.309606999</c:v>
                </c:pt>
                <c:pt idx="24931">
                  <c:v>30587486.291654997</c:v>
                </c:pt>
                <c:pt idx="24932">
                  <c:v>30589804.563689996</c:v>
                </c:pt>
                <c:pt idx="24933">
                  <c:v>30591596.089687996</c:v>
                </c:pt>
                <c:pt idx="24934">
                  <c:v>30592866.731944997</c:v>
                </c:pt>
                <c:pt idx="24935">
                  <c:v>30593622.253428996</c:v>
                </c:pt>
                <c:pt idx="24936">
                  <c:v>30593868.320073996</c:v>
                </c:pt>
                <c:pt idx="24937">
                  <c:v>30593610.502999999</c:v>
                </c:pt>
                <c:pt idx="24938">
                  <c:v>30592854.280676994</c:v>
                </c:pt>
                <c:pt idx="24939">
                  <c:v>30591605.041013997</c:v>
                </c:pt>
                <c:pt idx="24940">
                  <c:v>30589868.083404996</c:v>
                </c:pt>
                <c:pt idx="24941">
                  <c:v>30587648.620701998</c:v>
                </c:pt>
                <c:pt idx="24942">
                  <c:v>30584951.781143997</c:v>
                </c:pt>
                <c:pt idx="24943">
                  <c:v>30581782.610224005</c:v>
                </c:pt>
                <c:pt idx="24944">
                  <c:v>30578146.072508</c:v>
                </c:pt>
                <c:pt idx="24945">
                  <c:v>30574047.053406999</c:v>
                </c:pt>
                <c:pt idx="24946">
                  <c:v>30569490.360888995</c:v>
                </c:pt>
                <c:pt idx="24947">
                  <c:v>30564480.727159999</c:v>
                </c:pt>
                <c:pt idx="24948">
                  <c:v>30559022.810281999</c:v>
                </c:pt>
                <c:pt idx="24949">
                  <c:v>30553121.195765</c:v>
                </c:pt>
                <c:pt idx="24950">
                  <c:v>30546780.398101002</c:v>
                </c:pt>
                <c:pt idx="24951">
                  <c:v>30540004.862266</c:v>
                </c:pt>
                <c:pt idx="24952">
                  <c:v>30532798.965180997</c:v>
                </c:pt>
                <c:pt idx="24953">
                  <c:v>30525167.017130002</c:v>
                </c:pt>
                <c:pt idx="24954">
                  <c:v>30517113.263144996</c:v>
                </c:pt>
                <c:pt idx="24955">
                  <c:v>30508641.884355001</c:v>
                </c:pt>
                <c:pt idx="24956">
                  <c:v>30499756.999295995</c:v>
                </c:pt>
                <c:pt idx="24957">
                  <c:v>30490462.665190998</c:v>
                </c:pt>
                <c:pt idx="24958">
                  <c:v>30480762.879195999</c:v>
                </c:pt>
                <c:pt idx="24959">
                  <c:v>30470661.579613995</c:v>
                </c:pt>
                <c:pt idx="24960">
                  <c:v>30460162.647074997</c:v>
                </c:pt>
                <c:pt idx="24961">
                  <c:v>30449269.905692995</c:v>
                </c:pt>
                <c:pt idx="24962">
                  <c:v>30437987.124191001</c:v>
                </c:pt>
                <c:pt idx="24963">
                  <c:v>30426318.016989004</c:v>
                </c:pt>
                <c:pt idx="24964">
                  <c:v>30414266.245282996</c:v>
                </c:pt>
                <c:pt idx="24965">
                  <c:v>30401835.418079</c:v>
                </c:pt>
                <c:pt idx="24966">
                  <c:v>30389029.093214996</c:v>
                </c:pt>
                <c:pt idx="24967">
                  <c:v>30375850.778349001</c:v>
                </c:pt>
                <c:pt idx="24968">
                  <c:v>30362303.931927998</c:v>
                </c:pt>
                <c:pt idx="24969">
                  <c:v>30348391.964130998</c:v>
                </c:pt>
                <c:pt idx="24970">
                  <c:v>30334118.237792</c:v>
                </c:pt>
                <c:pt idx="24971">
                  <c:v>30319486.069294997</c:v>
                </c:pt>
                <c:pt idx="24972">
                  <c:v>30304498.729457997</c:v>
                </c:pt>
                <c:pt idx="24973">
                  <c:v>30289159.44438</c:v>
                </c:pt>
                <c:pt idx="24974">
                  <c:v>30273471.396288998</c:v>
                </c:pt>
                <c:pt idx="24975">
                  <c:v>30257437.724349</c:v>
                </c:pt>
                <c:pt idx="24976">
                  <c:v>30241061.525460996</c:v>
                </c:pt>
                <c:pt idx="24977">
                  <c:v>30224345.855044998</c:v>
                </c:pt>
                <c:pt idx="24978">
                  <c:v>30207293.727793995</c:v>
                </c:pt>
                <c:pt idx="24979">
                  <c:v>30189908.118425004</c:v>
                </c:pt>
                <c:pt idx="24980">
                  <c:v>30172191.962397002</c:v>
                </c:pt>
                <c:pt idx="24981">
                  <c:v>30154148.156629004</c:v>
                </c:pt>
                <c:pt idx="24982">
                  <c:v>30135779.560187999</c:v>
                </c:pt>
                <c:pt idx="24983">
                  <c:v>30117088.994964998</c:v>
                </c:pt>
                <c:pt idx="24984">
                  <c:v>30098079.246346001</c:v>
                </c:pt>
                <c:pt idx="24985">
                  <c:v>30078753.063847993</c:v>
                </c:pt>
                <c:pt idx="24986">
                  <c:v>30059113.161764</c:v>
                </c:pt>
                <c:pt idx="24987">
                  <c:v>30039162.219772</c:v>
                </c:pt>
                <c:pt idx="24988">
                  <c:v>30018902.883544996</c:v>
                </c:pt>
                <c:pt idx="24989">
                  <c:v>29998337.765343998</c:v>
                </c:pt>
                <c:pt idx="24990">
                  <c:v>29977469.444596</c:v>
                </c:pt>
                <c:pt idx="24991">
                  <c:v>29956300.468456998</c:v>
                </c:pt>
                <c:pt idx="24992">
                  <c:v>29934833.352372006</c:v>
                </c:pt>
                <c:pt idx="24993">
                  <c:v>29913070.580611996</c:v>
                </c:pt>
                <c:pt idx="24994">
                  <c:v>29891014.606807001</c:v>
                </c:pt>
                <c:pt idx="24995">
                  <c:v>29868667.854465999</c:v>
                </c:pt>
                <c:pt idx="24996">
                  <c:v>29846032.717482999</c:v>
                </c:pt>
                <c:pt idx="24997">
                  <c:v>29823111.560632996</c:v>
                </c:pt>
                <c:pt idx="24998">
                  <c:v>29799906.720062997</c:v>
                </c:pt>
                <c:pt idx="24999">
                  <c:v>29776420.503764</c:v>
                </c:pt>
                <c:pt idx="25000">
                  <c:v>29752655.192040998</c:v>
                </c:pt>
                <c:pt idx="25001">
                  <c:v>29728613.037967999</c:v>
                </c:pt>
                <c:pt idx="25002">
                  <c:v>29704296.267833997</c:v>
                </c:pt>
                <c:pt idx="25003">
                  <c:v>29679707.081583995</c:v>
                </c:pt>
                <c:pt idx="25004">
                  <c:v>29654847.653246</c:v>
                </c:pt>
                <c:pt idx="25005">
                  <c:v>29629720.131349999</c:v>
                </c:pt>
                <c:pt idx="25006">
                  <c:v>29604326.639343999</c:v>
                </c:pt>
                <c:pt idx="25007">
                  <c:v>29578669.275992997</c:v>
                </c:pt>
                <c:pt idx="25008">
                  <c:v>29552750.115773998</c:v>
                </c:pt>
                <c:pt idx="25009">
                  <c:v>29526571.209267002</c:v>
                </c:pt>
                <c:pt idx="25010">
                  <c:v>29500134.583530996</c:v>
                </c:pt>
                <c:pt idx="25011">
                  <c:v>29473442.242476996</c:v>
                </c:pt>
                <c:pt idx="25012">
                  <c:v>29446496.167230997</c:v>
                </c:pt>
                <c:pt idx="25013">
                  <c:v>29419298.316493999</c:v>
                </c:pt>
                <c:pt idx="25014">
                  <c:v>29391850.626889005</c:v>
                </c:pt>
                <c:pt idx="25015">
                  <c:v>29364155.013305001</c:v>
                </c:pt>
                <c:pt idx="25016">
                  <c:v>29336213.369236</c:v>
                </c:pt>
                <c:pt idx="25017">
                  <c:v>29308027.567106999</c:v>
                </c:pt>
                <c:pt idx="25018">
                  <c:v>29279599.458601002</c:v>
                </c:pt>
                <c:pt idx="25019">
                  <c:v>29250930.874974001</c:v>
                </c:pt>
                <c:pt idx="25020">
                  <c:v>29222023.627367001</c:v>
                </c:pt>
                <c:pt idx="25021">
                  <c:v>29192879.50711</c:v>
                </c:pt>
                <c:pt idx="25022">
                  <c:v>29163500.286026001</c:v>
                </c:pt>
                <c:pt idx="25023">
                  <c:v>29133887.716717001</c:v>
                </c:pt>
                <c:pt idx="25024">
                  <c:v>29104043.532859001</c:v>
                </c:pt>
                <c:pt idx="25025">
                  <c:v>29073969.449479997</c:v>
                </c:pt>
                <c:pt idx="25026">
                  <c:v>29043667.163241997</c:v>
                </c:pt>
                <c:pt idx="25027">
                  <c:v>29013138.352707002</c:v>
                </c:pt>
                <c:pt idx="25028">
                  <c:v>28982384.678610999</c:v>
                </c:pt>
                <c:pt idx="25029">
                  <c:v>28951407.784120999</c:v>
                </c:pt>
                <c:pt idx="25030">
                  <c:v>28920209.295093995</c:v>
                </c:pt>
                <c:pt idx="25031">
                  <c:v>28888790.820328999</c:v>
                </c:pt>
                <c:pt idx="25032">
                  <c:v>28857153.951816995</c:v>
                </c:pt>
                <c:pt idx="25033">
                  <c:v>28825300.264982</c:v>
                </c:pt>
                <c:pt idx="25034">
                  <c:v>28793231.318920005</c:v>
                </c:pt>
                <c:pt idx="25035">
                  <c:v>28760948.656635001</c:v>
                </c:pt>
                <c:pt idx="25036">
                  <c:v>28728453.805268995</c:v>
                </c:pt>
                <c:pt idx="25037">
                  <c:v>28695748.276329003</c:v>
                </c:pt>
                <c:pt idx="25038">
                  <c:v>28662833.565903995</c:v>
                </c:pt>
                <c:pt idx="25039">
                  <c:v>28629711.154892001</c:v>
                </c:pt>
                <c:pt idx="25040">
                  <c:v>28596382.509206001</c:v>
                </c:pt>
                <c:pt idx="25041">
                  <c:v>28562849.079991002</c:v>
                </c:pt>
                <c:pt idx="25042">
                  <c:v>28529112.303824998</c:v>
                </c:pt>
                <c:pt idx="25043">
                  <c:v>28495173.602927003</c:v>
                </c:pt>
                <c:pt idx="25044">
                  <c:v>28461034.385354001</c:v>
                </c:pt>
                <c:pt idx="25045">
                  <c:v>28426696.045196</c:v>
                </c:pt>
                <c:pt idx="25046">
                  <c:v>28392159.962771997</c:v>
                </c:pt>
                <c:pt idx="25047">
                  <c:v>28357427.504817002</c:v>
                </c:pt>
                <c:pt idx="25048">
                  <c:v>28322500.024669997</c:v>
                </c:pt>
                <c:pt idx="25049">
                  <c:v>28287378.862452999</c:v>
                </c:pt>
                <c:pt idx="25050">
                  <c:v>28252065.345254999</c:v>
                </c:pt>
                <c:pt idx="25051">
                  <c:v>28216560.787304997</c:v>
                </c:pt>
                <c:pt idx="25052">
                  <c:v>28180866.490150999</c:v>
                </c:pt>
                <c:pt idx="25053">
                  <c:v>28144983.742822997</c:v>
                </c:pt>
                <c:pt idx="25054">
                  <c:v>28108913.822007999</c:v>
                </c:pt>
                <c:pt idx="25055">
                  <c:v>28072657.992209997</c:v>
                </c:pt>
                <c:pt idx="25056">
                  <c:v>28036217.505913995</c:v>
                </c:pt>
                <c:pt idx="25057">
                  <c:v>27999593.603749</c:v>
                </c:pt>
                <c:pt idx="25058">
                  <c:v>27962787.514635999</c:v>
                </c:pt>
                <c:pt idx="25059">
                  <c:v>27925800.455952</c:v>
                </c:pt>
                <c:pt idx="25060">
                  <c:v>27888633.633676</c:v>
                </c:pt>
                <c:pt idx="25061">
                  <c:v>27851288.242539</c:v>
                </c:pt>
                <c:pt idx="25062">
                  <c:v>27813765.466170002</c:v>
                </c:pt>
                <c:pt idx="25063">
                  <c:v>27776066.477244996</c:v>
                </c:pt>
                <c:pt idx="25064">
                  <c:v>27738192.437623002</c:v>
                </c:pt>
                <c:pt idx="25065">
                  <c:v>27700144.498486999</c:v>
                </c:pt>
                <c:pt idx="25066">
                  <c:v>27661923.800485</c:v>
                </c:pt>
                <c:pt idx="25067">
                  <c:v>27623531.473861996</c:v>
                </c:pt>
                <c:pt idx="25068">
                  <c:v>27584968.638592005</c:v>
                </c:pt>
                <c:pt idx="25069">
                  <c:v>27546236.404512998</c:v>
                </c:pt>
                <c:pt idx="25070">
                  <c:v>27507335.87145</c:v>
                </c:pt>
                <c:pt idx="25071">
                  <c:v>27468268.129347999</c:v>
                </c:pt>
                <c:pt idx="25072">
                  <c:v>27429034.258391999</c:v>
                </c:pt>
                <c:pt idx="25073">
                  <c:v>27389635.329132006</c:v>
                </c:pt>
                <c:pt idx="25074">
                  <c:v>27350072.402602997</c:v>
                </c:pt>
                <c:pt idx="25075">
                  <c:v>27310346.530441996</c:v>
                </c:pt>
                <c:pt idx="25076">
                  <c:v>27270458.755010996</c:v>
                </c:pt>
                <c:pt idx="25077">
                  <c:v>27230410.109503999</c:v>
                </c:pt>
                <c:pt idx="25078">
                  <c:v>27190201.618068002</c:v>
                </c:pt>
                <c:pt idx="25079">
                  <c:v>27149834.295908995</c:v>
                </c:pt>
                <c:pt idx="25080">
                  <c:v>27109309.149404999</c:v>
                </c:pt>
                <c:pt idx="25081">
                  <c:v>27068627.176213</c:v>
                </c:pt>
                <c:pt idx="25082">
                  <c:v>27027789.365375996</c:v>
                </c:pt>
                <c:pt idx="25083">
                  <c:v>26986796.697429001</c:v>
                </c:pt>
                <c:pt idx="25084">
                  <c:v>26945650.144499</c:v>
                </c:pt>
                <c:pt idx="25085">
                  <c:v>26904350.670410998</c:v>
                </c:pt>
                <c:pt idx="25086">
                  <c:v>26862899.230785001</c:v>
                </c:pt>
                <c:pt idx="25087">
                  <c:v>26821296.773134999</c:v>
                </c:pt>
                <c:pt idx="25088">
                  <c:v>26779544.236967999</c:v>
                </c:pt>
                <c:pt idx="25089">
                  <c:v>26737642.553879995</c:v>
                </c:pt>
                <c:pt idx="25090">
                  <c:v>26695592.647645995</c:v>
                </c:pt>
                <c:pt idx="25091">
                  <c:v>26653395.434319999</c:v>
                </c:pt>
                <c:pt idx="25092">
                  <c:v>26611051.822317</c:v>
                </c:pt>
                <c:pt idx="25093">
                  <c:v>26568562.712515</c:v>
                </c:pt>
                <c:pt idx="25094">
                  <c:v>26525928.998330999</c:v>
                </c:pt>
                <c:pt idx="25095">
                  <c:v>26483151.565820996</c:v>
                </c:pt>
                <c:pt idx="25096">
                  <c:v>26440231.293756999</c:v>
                </c:pt>
                <c:pt idx="25097">
                  <c:v>26397169.053715002</c:v>
                </c:pt>
                <c:pt idx="25098">
                  <c:v>26353965.710159004</c:v>
                </c:pt>
                <c:pt idx="25099">
                  <c:v>26310622.120525002</c:v>
                </c:pt>
                <c:pt idx="25100">
                  <c:v>26267139.135299999</c:v>
                </c:pt>
                <c:pt idx="25101">
                  <c:v>26223517.598103005</c:v>
                </c:pt>
                <c:pt idx="25102">
                  <c:v>26179758.345763002</c:v>
                </c:pt>
                <c:pt idx="25103">
                  <c:v>26135862.208399005</c:v>
                </c:pt>
                <c:pt idx="25104">
                  <c:v>26091830.009493995</c:v>
                </c:pt>
                <c:pt idx="25105">
                  <c:v>26047662.565972995</c:v>
                </c:pt>
                <c:pt idx="25106">
                  <c:v>26003360.688278995</c:v>
                </c:pt>
                <c:pt idx="25107">
                  <c:v>25958925.180438995</c:v>
                </c:pt>
                <c:pt idx="25108">
                  <c:v>25914356.840147</c:v>
                </c:pt>
                <c:pt idx="25109">
                  <c:v>25869656.458826005</c:v>
                </c:pt>
                <c:pt idx="25110">
                  <c:v>25824824.821704999</c:v>
                </c:pt>
                <c:pt idx="25111">
                  <c:v>25779862.707885996</c:v>
                </c:pt>
                <c:pt idx="25112">
                  <c:v>25734770.890409999</c:v>
                </c:pt>
                <c:pt idx="25113">
                  <c:v>25689550.136330005</c:v>
                </c:pt>
                <c:pt idx="25114">
                  <c:v>25644201.206773002</c:v>
                </c:pt>
                <c:pt idx="25115">
                  <c:v>25598724.857007999</c:v>
                </c:pt>
                <c:pt idx="25116">
                  <c:v>25553121.836509004</c:v>
                </c:pt>
                <c:pt idx="25117">
                  <c:v>25507392.889021002</c:v>
                </c:pt>
                <c:pt idx="25118">
                  <c:v>25461538.75262</c:v>
                </c:pt>
                <c:pt idx="25119">
                  <c:v>25415560.159779999</c:v>
                </c:pt>
                <c:pt idx="25120">
                  <c:v>25369457.837428998</c:v>
                </c:pt>
                <c:pt idx="25121">
                  <c:v>25323232.507010996</c:v>
                </c:pt>
                <c:pt idx="25122">
                  <c:v>25276884.884550001</c:v>
                </c:pt>
                <c:pt idx="25123">
                  <c:v>25230415.6807</c:v>
                </c:pt>
                <c:pt idx="25124">
                  <c:v>25183825.600811996</c:v>
                </c:pt>
                <c:pt idx="25125">
                  <c:v>25137115.344987001</c:v>
                </c:pt>
                <c:pt idx="25126">
                  <c:v>25090285.608131003</c:v>
                </c:pt>
                <c:pt idx="25127">
                  <c:v>25043337.080014996</c:v>
                </c:pt>
                <c:pt idx="25128">
                  <c:v>24996270.445324</c:v>
                </c:pt>
                <c:pt idx="25129">
                  <c:v>24949086.383719996</c:v>
                </c:pt>
                <c:pt idx="25130">
                  <c:v>24901785.569884997</c:v>
                </c:pt>
                <c:pt idx="25131">
                  <c:v>24854368.673583001</c:v>
                </c:pt>
                <c:pt idx="25132">
                  <c:v>24806836.359705999</c:v>
                </c:pt>
                <c:pt idx="25133">
                  <c:v>24759189.28833</c:v>
                </c:pt>
                <c:pt idx="25134">
                  <c:v>24711428.114760004</c:v>
                </c:pt>
                <c:pt idx="25135">
                  <c:v>24663553.489587002</c:v>
                </c:pt>
                <c:pt idx="25136">
                  <c:v>24615566.058733001</c:v>
                </c:pt>
                <c:pt idx="25137">
                  <c:v>24567466.463498991</c:v>
                </c:pt>
                <c:pt idx="25138">
                  <c:v>24519255.340616997</c:v>
                </c:pt>
                <c:pt idx="25139">
                  <c:v>24470933.322296001</c:v>
                </c:pt>
                <c:pt idx="25140">
                  <c:v>24422501.036265999</c:v>
                </c:pt>
                <c:pt idx="25141">
                  <c:v>24373959.105829999</c:v>
                </c:pt>
                <c:pt idx="25142">
                  <c:v>24325308.149904005</c:v>
                </c:pt>
                <c:pt idx="25143">
                  <c:v>24276548.783064995</c:v>
                </c:pt>
                <c:pt idx="25144">
                  <c:v>24227681.615596004</c:v>
                </c:pt>
                <c:pt idx="25145">
                  <c:v>24178707.253529999</c:v>
                </c:pt>
                <c:pt idx="25146">
                  <c:v>24129626.298690997</c:v>
                </c:pt>
                <c:pt idx="25147">
                  <c:v>24080439.34874</c:v>
                </c:pt>
                <c:pt idx="25148">
                  <c:v>24031146.997214995</c:v>
                </c:pt>
                <c:pt idx="25149">
                  <c:v>23981749.833574999</c:v>
                </c:pt>
                <c:pt idx="25150">
                  <c:v>23932248.443239998</c:v>
                </c:pt>
                <c:pt idx="25151">
                  <c:v>23882643.407630995</c:v>
                </c:pt>
                <c:pt idx="25152">
                  <c:v>23832935.304212</c:v>
                </c:pt>
                <c:pt idx="25153">
                  <c:v>23783124.706528999</c:v>
                </c:pt>
                <c:pt idx="25154">
                  <c:v>23733212.184248995</c:v>
                </c:pt>
                <c:pt idx="25155">
                  <c:v>23683198.303199001</c:v>
                </c:pt>
                <c:pt idx="25156">
                  <c:v>23633083.625404999</c:v>
                </c:pt>
                <c:pt idx="25157">
                  <c:v>23582868.70913</c:v>
                </c:pt>
                <c:pt idx="25158">
                  <c:v>23532554.108908001</c:v>
                </c:pt>
                <c:pt idx="25159">
                  <c:v>23482140.375587001</c:v>
                </c:pt>
                <c:pt idx="25160">
                  <c:v>23431628.056359004</c:v>
                </c:pt>
                <c:pt idx="25161">
                  <c:v>23381017.694802001</c:v>
                </c:pt>
                <c:pt idx="25162">
                  <c:v>23330309.830912001</c:v>
                </c:pt>
                <c:pt idx="25163">
                  <c:v>23279505.001137</c:v>
                </c:pt>
                <c:pt idx="25164">
                  <c:v>23228603.738414999</c:v>
                </c:pt>
                <c:pt idx="25165">
                  <c:v>23177606.572209001</c:v>
                </c:pt>
                <c:pt idx="25166">
                  <c:v>23126514.028535999</c:v>
                </c:pt>
                <c:pt idx="25167">
                  <c:v>23075326.630004004</c:v>
                </c:pt>
                <c:pt idx="25168">
                  <c:v>23024044.895846002</c:v>
                </c:pt>
                <c:pt idx="25169">
                  <c:v>22972669.341950998</c:v>
                </c:pt>
                <c:pt idx="25170">
                  <c:v>22921200.480894994</c:v>
                </c:pt>
                <c:pt idx="25171">
                  <c:v>22869638.821975995</c:v>
                </c:pt>
                <c:pt idx="25172">
                  <c:v>22817984.871242996</c:v>
                </c:pt>
                <c:pt idx="25173">
                  <c:v>22766239.131531</c:v>
                </c:pt>
                <c:pt idx="25174">
                  <c:v>22714402.102487005</c:v>
                </c:pt>
                <c:pt idx="25175">
                  <c:v>22662474.280601997</c:v>
                </c:pt>
                <c:pt idx="25176">
                  <c:v>22610456.159242999</c:v>
                </c:pt>
                <c:pt idx="25177">
                  <c:v>22558348.228682999</c:v>
                </c:pt>
                <c:pt idx="25178">
                  <c:v>22506150.976125002</c:v>
                </c:pt>
                <c:pt idx="25179">
                  <c:v>22453864.885738995</c:v>
                </c:pt>
                <c:pt idx="25180">
                  <c:v>22401490.438684005</c:v>
                </c:pt>
                <c:pt idx="25181">
                  <c:v>22349028.113141999</c:v>
                </c:pt>
                <c:pt idx="25182">
                  <c:v>22296478.384341002</c:v>
                </c:pt>
                <c:pt idx="25183">
                  <c:v>22243841.724585</c:v>
                </c:pt>
                <c:pt idx="25184">
                  <c:v>22191118.603282999</c:v>
                </c:pt>
                <c:pt idx="25185">
                  <c:v>22138309.486972995</c:v>
                </c:pt>
                <c:pt idx="25186">
                  <c:v>22085414.839353003</c:v>
                </c:pt>
                <c:pt idx="25187">
                  <c:v>22032435.121302001</c:v>
                </c:pt>
                <c:pt idx="25188">
                  <c:v>21979370.790910996</c:v>
                </c:pt>
                <c:pt idx="25189">
                  <c:v>21926222.303507</c:v>
                </c:pt>
                <c:pt idx="25190">
                  <c:v>21872990.111677997</c:v>
                </c:pt>
                <c:pt idx="25191">
                  <c:v>21819674.665298995</c:v>
                </c:pt>
                <c:pt idx="25192">
                  <c:v>21766276.411559001</c:v>
                </c:pt>
                <c:pt idx="25193">
                  <c:v>21712795.794980999</c:v>
                </c:pt>
                <c:pt idx="25194">
                  <c:v>21659233.257452998</c:v>
                </c:pt>
                <c:pt idx="25195">
                  <c:v>21605589.238246001</c:v>
                </c:pt>
                <c:pt idx="25196">
                  <c:v>21551864.174040999</c:v>
                </c:pt>
                <c:pt idx="25197">
                  <c:v>21498058.498954006</c:v>
                </c:pt>
                <c:pt idx="25198">
                  <c:v>21444172.644555002</c:v>
                </c:pt>
                <c:pt idx="25199">
                  <c:v>21390207.039896</c:v>
                </c:pt>
                <c:pt idx="25200">
                  <c:v>21336162.111533001</c:v>
                </c:pt>
                <c:pt idx="25201">
                  <c:v>21282038.283543997</c:v>
                </c:pt>
                <c:pt idx="25202">
                  <c:v>21227835.977557998</c:v>
                </c:pt>
                <c:pt idx="25203">
                  <c:v>21173555.612774003</c:v>
                </c:pt>
                <c:pt idx="25204">
                  <c:v>21119197.605981</c:v>
                </c:pt>
                <c:pt idx="25205">
                  <c:v>21064762.371583</c:v>
                </c:pt>
                <c:pt idx="25206">
                  <c:v>21010250.321620997</c:v>
                </c:pt>
                <c:pt idx="25207">
                  <c:v>20955661.865789998</c:v>
                </c:pt>
                <c:pt idx="25208">
                  <c:v>20900997.411463995</c:v>
                </c:pt>
                <c:pt idx="25209">
                  <c:v>20846257.363713995</c:v>
                </c:pt>
                <c:pt idx="25210">
                  <c:v>20791442.125333</c:v>
                </c:pt>
                <c:pt idx="25211">
                  <c:v>20736552.096847996</c:v>
                </c:pt>
                <c:pt idx="25212">
                  <c:v>20681587.676551003</c:v>
                </c:pt>
                <c:pt idx="25213">
                  <c:v>20626549.260509998</c:v>
                </c:pt>
                <c:pt idx="25214">
                  <c:v>20571437.242591996</c:v>
                </c:pt>
                <c:pt idx="25215">
                  <c:v>20516252.014483001</c:v>
                </c:pt>
                <c:pt idx="25216">
                  <c:v>20460993.965708997</c:v>
                </c:pt>
                <c:pt idx="25217">
                  <c:v>20405663.483648993</c:v>
                </c:pt>
                <c:pt idx="25218">
                  <c:v>20350260.953560997</c:v>
                </c:pt>
                <c:pt idx="25219">
                  <c:v>20294786.758595001</c:v>
                </c:pt>
                <c:pt idx="25220">
                  <c:v>20239241.279814996</c:v>
                </c:pt>
                <c:pt idx="25221">
                  <c:v>20183624.896216001</c:v>
                </c:pt>
                <c:pt idx="25222">
                  <c:v>20127937.984743997</c:v>
                </c:pt>
                <c:pt idx="25223">
                  <c:v>20072180.920310002</c:v>
                </c:pt>
                <c:pt idx="25224">
                  <c:v>20016354.075810995</c:v>
                </c:pt>
                <c:pt idx="25225">
                  <c:v>19960457.822147001</c:v>
                </c:pt>
                <c:pt idx="25226">
                  <c:v>19904492.528236005</c:v>
                </c:pt>
                <c:pt idx="25227">
                  <c:v>19848458.561036997</c:v>
                </c:pt>
                <c:pt idx="25228">
                  <c:v>19792356.285557996</c:v>
                </c:pt>
                <c:pt idx="25229">
                  <c:v>19736186.064884</c:v>
                </c:pt>
                <c:pt idx="25230">
                  <c:v>19679948.260182001</c:v>
                </c:pt>
                <c:pt idx="25231">
                  <c:v>19623643.230727002</c:v>
                </c:pt>
                <c:pt idx="25232">
                  <c:v>19567271.333914001</c:v>
                </c:pt>
                <c:pt idx="25233">
                  <c:v>19510832.925272994</c:v>
                </c:pt>
                <c:pt idx="25234">
                  <c:v>19454328.358488001</c:v>
                </c:pt>
                <c:pt idx="25235">
                  <c:v>19397757.985412993</c:v>
                </c:pt>
                <c:pt idx="25236">
                  <c:v>19341122.156083003</c:v>
                </c:pt>
                <c:pt idx="25237">
                  <c:v>19284421.218737002</c:v>
                </c:pt>
                <c:pt idx="25238">
                  <c:v>19227655.519825</c:v>
                </c:pt>
                <c:pt idx="25239">
                  <c:v>19170825.404029999</c:v>
                </c:pt>
                <c:pt idx="25240">
                  <c:v>19113931.214281999</c:v>
                </c:pt>
                <c:pt idx="25241">
                  <c:v>19056973.291766997</c:v>
                </c:pt>
                <c:pt idx="25242">
                  <c:v>18999951.975949995</c:v>
                </c:pt>
                <c:pt idx="25243">
                  <c:v>18942867.604586005</c:v>
                </c:pt>
                <c:pt idx="25244">
                  <c:v>18885720.513730999</c:v>
                </c:pt>
                <c:pt idx="25245">
                  <c:v>18828511.037764005</c:v>
                </c:pt>
                <c:pt idx="25246">
                  <c:v>18771239.509395</c:v>
                </c:pt>
                <c:pt idx="25247">
                  <c:v>18713906.259679995</c:v>
                </c:pt>
                <c:pt idx="25248">
                  <c:v>18656511.618039005</c:v>
                </c:pt>
                <c:pt idx="25249">
                  <c:v>18599055.912262999</c:v>
                </c:pt>
                <c:pt idx="25250">
                  <c:v>18541539.468534</c:v>
                </c:pt>
                <c:pt idx="25251">
                  <c:v>18483962.611437</c:v>
                </c:pt>
                <c:pt idx="25252">
                  <c:v>18426325.663969997</c:v>
                </c:pt>
                <c:pt idx="25253">
                  <c:v>18368628.947560996</c:v>
                </c:pt>
                <c:pt idx="25254">
                  <c:v>18310872.782079995</c:v>
                </c:pt>
                <c:pt idx="25255">
                  <c:v>18253057.485850994</c:v>
                </c:pt>
                <c:pt idx="25256">
                  <c:v>18195183.375666998</c:v>
                </c:pt>
                <c:pt idx="25257">
                  <c:v>18137250.766799998</c:v>
                </c:pt>
                <c:pt idx="25258">
                  <c:v>18079259.973017998</c:v>
                </c:pt>
                <c:pt idx="25259">
                  <c:v>18021211.306591999</c:v>
                </c:pt>
                <c:pt idx="25260">
                  <c:v>17963105.078313001</c:v>
                </c:pt>
                <c:pt idx="25261">
                  <c:v>17904941.597500999</c:v>
                </c:pt>
                <c:pt idx="25262">
                  <c:v>17846721.172022004</c:v>
                </c:pt>
                <c:pt idx="25263">
                  <c:v>17788444.108291999</c:v>
                </c:pt>
                <c:pt idx="25264">
                  <c:v>17730110.711297996</c:v>
                </c:pt>
                <c:pt idx="25265">
                  <c:v>17671721.284602996</c:v>
                </c:pt>
                <c:pt idx="25266">
                  <c:v>17613276.130362004</c:v>
                </c:pt>
                <c:pt idx="25267">
                  <c:v>17554775.549332</c:v>
                </c:pt>
                <c:pt idx="25268">
                  <c:v>17496219.840882</c:v>
                </c:pt>
                <c:pt idx="25269">
                  <c:v>17437609.303007998</c:v>
                </c:pt>
                <c:pt idx="25270">
                  <c:v>17378944.232340999</c:v>
                </c:pt>
                <c:pt idx="25271">
                  <c:v>17320224.92416</c:v>
                </c:pt>
                <c:pt idx="25272">
                  <c:v>17261451.672401998</c:v>
                </c:pt>
                <c:pt idx="25273">
                  <c:v>17202624.769674998</c:v>
                </c:pt>
                <c:pt idx="25274">
                  <c:v>17143744.507266998</c:v>
                </c:pt>
                <c:pt idx="25275">
                  <c:v>17084811.175156005</c:v>
                </c:pt>
                <c:pt idx="25276">
                  <c:v>17025825.062024999</c:v>
                </c:pt>
                <c:pt idx="25277">
                  <c:v>16966786.455266997</c:v>
                </c:pt>
                <c:pt idx="25278">
                  <c:v>16907695.640999001</c:v>
                </c:pt>
                <c:pt idx="25279">
                  <c:v>16848552.904072996</c:v>
                </c:pt>
                <c:pt idx="25280">
                  <c:v>16789358.528083</c:v>
                </c:pt>
                <c:pt idx="25281">
                  <c:v>16730112.795379</c:v>
                </c:pt>
                <c:pt idx="25282">
                  <c:v>16670815.987074997</c:v>
                </c:pt>
                <c:pt idx="25283">
                  <c:v>16611468.383059004</c:v>
                </c:pt>
                <c:pt idx="25284">
                  <c:v>16552070.262003999</c:v>
                </c:pt>
                <c:pt idx="25285">
                  <c:v>16492621.901377</c:v>
                </c:pt>
                <c:pt idx="25286">
                  <c:v>16433123.577447997</c:v>
                </c:pt>
                <c:pt idx="25287">
                  <c:v>16373575.565304</c:v>
                </c:pt>
                <c:pt idx="25288">
                  <c:v>16313978.138853</c:v>
                </c:pt>
                <c:pt idx="25289">
                  <c:v>16254331.570836</c:v>
                </c:pt>
                <c:pt idx="25290">
                  <c:v>16194636.132838</c:v>
                </c:pt>
                <c:pt idx="25291">
                  <c:v>16134892.095295001</c:v>
                </c:pt>
                <c:pt idx="25292">
                  <c:v>16075099.727504997</c:v>
                </c:pt>
                <c:pt idx="25293">
                  <c:v>16015259.297634998</c:v>
                </c:pt>
                <c:pt idx="25294">
                  <c:v>15955371.072732002</c:v>
                </c:pt>
                <c:pt idx="25295">
                  <c:v>15895435.318732999</c:v>
                </c:pt>
                <c:pt idx="25296">
                  <c:v>15835452.300472002</c:v>
                </c:pt>
                <c:pt idx="25297">
                  <c:v>15775422.281687999</c:v>
                </c:pt>
                <c:pt idx="25298">
                  <c:v>15715345.525036</c:v>
                </c:pt>
                <c:pt idx="25299">
                  <c:v>15655222.292098001</c:v>
                </c:pt>
                <c:pt idx="25300">
                  <c:v>15595052.843385</c:v>
                </c:pt>
                <c:pt idx="25301">
                  <c:v>15534837.438351</c:v>
                </c:pt>
                <c:pt idx="25302">
                  <c:v>15474576.3354</c:v>
                </c:pt>
                <c:pt idx="25303">
                  <c:v>15414269.791894998</c:v>
                </c:pt>
                <c:pt idx="25304">
                  <c:v>15353918.064164</c:v>
                </c:pt>
                <c:pt idx="25305">
                  <c:v>15293521.407512</c:v>
                </c:pt>
                <c:pt idx="25306">
                  <c:v>15233080.076226998</c:v>
                </c:pt>
                <c:pt idx="25307">
                  <c:v>15172594.323588002</c:v>
                </c:pt>
                <c:pt idx="25308">
                  <c:v>15112064.401874</c:v>
                </c:pt>
                <c:pt idx="25309">
                  <c:v>15051490.562372003</c:v>
                </c:pt>
                <c:pt idx="25310">
                  <c:v>14990873.055384999</c:v>
                </c:pt>
                <c:pt idx="25311">
                  <c:v>14930212.130240001</c:v>
                </c:pt>
                <c:pt idx="25312">
                  <c:v>14869508.035293998</c:v>
                </c:pt>
                <c:pt idx="25313">
                  <c:v>14808761.017944001</c:v>
                </c:pt>
                <c:pt idx="25314">
                  <c:v>14747971.324635003</c:v>
                </c:pt>
                <c:pt idx="25315">
                  <c:v>14687139.200866997</c:v>
                </c:pt>
                <c:pt idx="25316">
                  <c:v>14626264.8912</c:v>
                </c:pt>
                <c:pt idx="25317">
                  <c:v>14565348.639265995</c:v>
                </c:pt>
                <c:pt idx="25318">
                  <c:v>14504390.687775001</c:v>
                </c:pt>
                <c:pt idx="25319">
                  <c:v>14443391.278519001</c:v>
                </c:pt>
                <c:pt idx="25320">
                  <c:v>14382350.652386</c:v>
                </c:pt>
                <c:pt idx="25321">
                  <c:v>14321269.049359998</c:v>
                </c:pt>
                <c:pt idx="25322">
                  <c:v>14260146.708532998</c:v>
                </c:pt>
                <c:pt idx="25323">
                  <c:v>14198983.868113002</c:v>
                </c:pt>
                <c:pt idx="25324">
                  <c:v>14137780.765424998</c:v>
                </c:pt>
                <c:pt idx="25325">
                  <c:v>14076537.636925995</c:v>
                </c:pt>
                <c:pt idx="25326">
                  <c:v>14015254.718205998</c:v>
                </c:pt>
                <c:pt idx="25327">
                  <c:v>13953932.243999001</c:v>
                </c:pt>
                <c:pt idx="25328">
                  <c:v>13892570.448185001</c:v>
                </c:pt>
                <c:pt idx="25329">
                  <c:v>13831169.563804002</c:v>
                </c:pt>
                <c:pt idx="25330">
                  <c:v>13769729.823054999</c:v>
                </c:pt>
                <c:pt idx="25331">
                  <c:v>13708251.457309</c:v>
                </c:pt>
                <c:pt idx="25332">
                  <c:v>13646734.697113</c:v>
                </c:pt>
                <c:pt idx="25333">
                  <c:v>13585179.772195999</c:v>
                </c:pt>
                <c:pt idx="25334">
                  <c:v>13523586.911475997</c:v>
                </c:pt>
                <c:pt idx="25335">
                  <c:v>13461956.343069</c:v>
                </c:pt>
                <c:pt idx="25336">
                  <c:v>13400288.294291997</c:v>
                </c:pt>
                <c:pt idx="25337">
                  <c:v>13338582.991671002</c:v>
                </c:pt>
                <c:pt idx="25338">
                  <c:v>13276840.660949999</c:v>
                </c:pt>
                <c:pt idx="25339">
                  <c:v>13215061.527089998</c:v>
                </c:pt>
                <c:pt idx="25340">
                  <c:v>13153245.814284002</c:v>
                </c:pt>
                <c:pt idx="25341">
                  <c:v>13091393.745959003</c:v>
                </c:pt>
                <c:pt idx="25342">
                  <c:v>13029505.544779999</c:v>
                </c:pt>
                <c:pt idx="25343">
                  <c:v>12967581.432662003</c:v>
                </c:pt>
                <c:pt idx="25344">
                  <c:v>12905621.630771</c:v>
                </c:pt>
                <c:pt idx="25345">
                  <c:v>12843626.359531</c:v>
                </c:pt>
                <c:pt idx="25346">
                  <c:v>12781595.838633999</c:v>
                </c:pt>
                <c:pt idx="25347">
                  <c:v>12719530.287040997</c:v>
                </c:pt>
                <c:pt idx="25348">
                  <c:v>12657429.92299</c:v>
                </c:pt>
                <c:pt idx="25349">
                  <c:v>12595294.964002002</c:v>
                </c:pt>
                <c:pt idx="25350">
                  <c:v>12533125.626886997</c:v>
                </c:pt>
                <c:pt idx="25351">
                  <c:v>12470922.12775</c:v>
                </c:pt>
                <c:pt idx="25352">
                  <c:v>12408684.681993999</c:v>
                </c:pt>
                <c:pt idx="25353">
                  <c:v>12346413.504331</c:v>
                </c:pt>
                <c:pt idx="25354">
                  <c:v>12284108.808784002</c:v>
                </c:pt>
                <c:pt idx="25355">
                  <c:v>12221770.808692003</c:v>
                </c:pt>
                <c:pt idx="25356">
                  <c:v>12159399.716716997</c:v>
                </c:pt>
                <c:pt idx="25357">
                  <c:v>12096995.744852999</c:v>
                </c:pt>
                <c:pt idx="25358">
                  <c:v>12034559.104423998</c:v>
                </c:pt>
                <c:pt idx="25359">
                  <c:v>11972090.006094998</c:v>
                </c:pt>
                <c:pt idx="25360">
                  <c:v>11909588.659878002</c:v>
                </c:pt>
                <c:pt idx="25361">
                  <c:v>11847055.275133003</c:v>
                </c:pt>
                <c:pt idx="25362">
                  <c:v>11784490.060578</c:v>
                </c:pt>
                <c:pt idx="25363">
                  <c:v>11721893.224289</c:v>
                </c:pt>
                <c:pt idx="25364">
                  <c:v>11659264.973713001</c:v>
                </c:pt>
                <c:pt idx="25365">
                  <c:v>11596605.515666002</c:v>
                </c:pt>
                <c:pt idx="25366">
                  <c:v>11533915.056341</c:v>
                </c:pt>
                <c:pt idx="25367">
                  <c:v>11471193.801316002</c:v>
                </c:pt>
                <c:pt idx="25368">
                  <c:v>11408441.955552004</c:v>
                </c:pt>
                <c:pt idx="25369">
                  <c:v>11345659.723408001</c:v>
                </c:pt>
                <c:pt idx="25370">
                  <c:v>11282847.308636</c:v>
                </c:pt>
                <c:pt idx="25371">
                  <c:v>11220004.914393</c:v>
                </c:pt>
                <c:pt idx="25372">
                  <c:v>11157132.743243998</c:v>
                </c:pt>
                <c:pt idx="25373">
                  <c:v>11094230.997167001</c:v>
                </c:pt>
                <c:pt idx="25374">
                  <c:v>11031299.877556</c:v>
                </c:pt>
                <c:pt idx="25375">
                  <c:v>10968339.585229</c:v>
                </c:pt>
                <c:pt idx="25376">
                  <c:v>10905350.320433</c:v>
                </c:pt>
                <c:pt idx="25377">
                  <c:v>10842332.282845</c:v>
                </c:pt>
                <c:pt idx="25378">
                  <c:v>10779285.671581</c:v>
                </c:pt>
                <c:pt idx="25379">
                  <c:v>10716210.685198</c:v>
                </c:pt>
                <c:pt idx="25380">
                  <c:v>10653107.521701002</c:v>
                </c:pt>
                <c:pt idx="25381">
                  <c:v>10589976.378546</c:v>
                </c:pt>
                <c:pt idx="25382">
                  <c:v>10526817.452647004</c:v>
                </c:pt>
                <c:pt idx="25383">
                  <c:v>10463630.940374998</c:v>
                </c:pt>
                <c:pt idx="25384">
                  <c:v>10400417.037571998</c:v>
                </c:pt>
                <c:pt idx="25385">
                  <c:v>10337175.939548001</c:v>
                </c:pt>
                <c:pt idx="25386">
                  <c:v>10273907.841086</c:v>
                </c:pt>
                <c:pt idx="25387">
                  <c:v>10210612.936450997</c:v>
                </c:pt>
                <c:pt idx="25388">
                  <c:v>10147291.419392997</c:v>
                </c:pt>
                <c:pt idx="25389">
                  <c:v>10083943.483147999</c:v>
                </c:pt>
                <c:pt idx="25390">
                  <c:v>10020569.320446</c:v>
                </c:pt>
                <c:pt idx="25391">
                  <c:v>9957169.1235159989</c:v>
                </c:pt>
                <c:pt idx="25392">
                  <c:v>9893743.0840869993</c:v>
                </c:pt>
                <c:pt idx="25393">
                  <c:v>9830291.3933959976</c:v>
                </c:pt>
                <c:pt idx="25394">
                  <c:v>9766814.2421889976</c:v>
                </c:pt>
                <c:pt idx="25395">
                  <c:v>9703311.8207290005</c:v>
                </c:pt>
                <c:pt idx="25396">
                  <c:v>9639784.318798</c:v>
                </c:pt>
                <c:pt idx="25397">
                  <c:v>9576231.9256999996</c:v>
                </c:pt>
                <c:pt idx="25398">
                  <c:v>9512654.8302699979</c:v>
                </c:pt>
                <c:pt idx="25399">
                  <c:v>9449053.2208730001</c:v>
                </c:pt>
                <c:pt idx="25400">
                  <c:v>9385427.2854120005</c:v>
                </c:pt>
                <c:pt idx="25401">
                  <c:v>9321777.2113299984</c:v>
                </c:pt>
                <c:pt idx="25402">
                  <c:v>9258103.1856149994</c:v>
                </c:pt>
                <c:pt idx="25403">
                  <c:v>9194405.3948030025</c:v>
                </c:pt>
                <c:pt idx="25404">
                  <c:v>9130684.0249860007</c:v>
                </c:pt>
                <c:pt idx="25405">
                  <c:v>9066939.2618099991</c:v>
                </c:pt>
                <c:pt idx="25406">
                  <c:v>9003171.2904859986</c:v>
                </c:pt>
                <c:pt idx="25407">
                  <c:v>8939380.2957860008</c:v>
                </c:pt>
                <c:pt idx="25408">
                  <c:v>8875566.4620559998</c:v>
                </c:pt>
                <c:pt idx="25409">
                  <c:v>8811729.9732130021</c:v>
                </c:pt>
                <c:pt idx="25410">
                  <c:v>8747871.0127520021</c:v>
                </c:pt>
                <c:pt idx="25411">
                  <c:v>8683989.7637489997</c:v>
                </c:pt>
                <c:pt idx="25412">
                  <c:v>8620086.4088659976</c:v>
                </c:pt>
                <c:pt idx="25413">
                  <c:v>8556161.1303549986</c:v>
                </c:pt>
                <c:pt idx="25414">
                  <c:v>8492214.1100599989</c:v>
                </c:pt>
                <c:pt idx="25415">
                  <c:v>8428245.5294239968</c:v>
                </c:pt>
                <c:pt idx="25416">
                  <c:v>8364255.5694879992</c:v>
                </c:pt>
                <c:pt idx="25417">
                  <c:v>8300244.4109000005</c:v>
                </c:pt>
                <c:pt idx="25418">
                  <c:v>8236212.233918</c:v>
                </c:pt>
                <c:pt idx="25419">
                  <c:v>8172159.2184090009</c:v>
                </c:pt>
                <c:pt idx="25420">
                  <c:v>8108085.5438589994</c:v>
                </c:pt>
                <c:pt idx="25421">
                  <c:v>8043991.3893729998</c:v>
                </c:pt>
                <c:pt idx="25422">
                  <c:v>7979876.933681</c:v>
                </c:pt>
                <c:pt idx="25423">
                  <c:v>7915742.3551389994</c:v>
                </c:pt>
                <c:pt idx="25424">
                  <c:v>7851587.831735</c:v>
                </c:pt>
                <c:pt idx="25425">
                  <c:v>7787413.541092</c:v>
                </c:pt>
                <c:pt idx="25426">
                  <c:v>7723219.6604709998</c:v>
                </c:pt>
                <c:pt idx="25427">
                  <c:v>7659006.3667759998</c:v>
                </c:pt>
                <c:pt idx="25428">
                  <c:v>7594773.8365569999</c:v>
                </c:pt>
                <c:pt idx="25429">
                  <c:v>7530522.2460119994</c:v>
                </c:pt>
                <c:pt idx="25430">
                  <c:v>7466251.7709950013</c:v>
                </c:pt>
                <c:pt idx="25431">
                  <c:v>7401962.5870150002</c:v>
                </c:pt>
                <c:pt idx="25432">
                  <c:v>7337654.869239999</c:v>
                </c:pt>
                <c:pt idx="25433">
                  <c:v>7273328.7925040005</c:v>
                </c:pt>
                <c:pt idx="25434">
                  <c:v>7208984.5313070007</c:v>
                </c:pt>
                <c:pt idx="25435">
                  <c:v>7144622.2598219998</c:v>
                </c:pt>
                <c:pt idx="25436">
                  <c:v>7080242.1518929992</c:v>
                </c:pt>
                <c:pt idx="25437">
                  <c:v>7015844.3810450006</c:v>
                </c:pt>
                <c:pt idx="25438">
                  <c:v>6951429.1204819996</c:v>
                </c:pt>
                <c:pt idx="25439">
                  <c:v>6886996.5430939998</c:v>
                </c:pt>
                <c:pt idx="25440">
                  <c:v>6822546.8214600002</c:v>
                </c:pt>
                <c:pt idx="25441">
                  <c:v>6758080.1278499998</c:v>
                </c:pt>
                <c:pt idx="25442">
                  <c:v>6693596.6342269992</c:v>
                </c:pt>
                <c:pt idx="25443">
                  <c:v>6629096.512255</c:v>
                </c:pt>
                <c:pt idx="25444">
                  <c:v>6564579.9333000006</c:v>
                </c:pt>
                <c:pt idx="25445">
                  <c:v>6500047.0684320005</c:v>
                </c:pt>
                <c:pt idx="25446">
                  <c:v>6435498.0884280009</c:v>
                </c:pt>
                <c:pt idx="25447">
                  <c:v>6370933.1637809984</c:v>
                </c:pt>
                <c:pt idx="25448">
                  <c:v>6306352.4646959994</c:v>
                </c:pt>
                <c:pt idx="25449">
                  <c:v>6241756.1610979997</c:v>
                </c:pt>
                <c:pt idx="25450">
                  <c:v>6177144.4226310002</c:v>
                </c:pt>
                <c:pt idx="25451">
                  <c:v>6112517.4186690012</c:v>
                </c:pt>
                <c:pt idx="25452">
                  <c:v>6047875.31831</c:v>
                </c:pt>
                <c:pt idx="25453">
                  <c:v>5983218.2903850004</c:v>
                </c:pt>
                <c:pt idx="25454">
                  <c:v>5918546.5034610005</c:v>
                </c:pt>
                <c:pt idx="25455">
                  <c:v>5853860.1258409992</c:v>
                </c:pt>
                <c:pt idx="25456">
                  <c:v>5789159.3255709996</c:v>
                </c:pt>
                <c:pt idx="25457">
                  <c:v>5724444.270440001</c:v>
                </c:pt>
                <c:pt idx="25458">
                  <c:v>5659715.1279869992</c:v>
                </c:pt>
                <c:pt idx="25459">
                  <c:v>5594972.065498</c:v>
                </c:pt>
                <c:pt idx="25460">
                  <c:v>5530215.2500169994</c:v>
                </c:pt>
                <c:pt idx="25461">
                  <c:v>5465444.8483420014</c:v>
                </c:pt>
                <c:pt idx="25462">
                  <c:v>5400661.0270339996</c:v>
                </c:pt>
                <c:pt idx="25463">
                  <c:v>5335863.9524150006</c:v>
                </c:pt>
                <c:pt idx="25464">
                  <c:v>5271053.7905750014</c:v>
                </c:pt>
                <c:pt idx="25465">
                  <c:v>5206230.7073740009</c:v>
                </c:pt>
                <c:pt idx="25466">
                  <c:v>5141394.8684430001</c:v>
                </c:pt>
                <c:pt idx="25467">
                  <c:v>5076546.4391900003</c:v>
                </c:pt>
                <c:pt idx="25468">
                  <c:v>5011685.5848019999</c:v>
                </c:pt>
                <c:pt idx="25469">
                  <c:v>4946812.4702470014</c:v>
                </c:pt>
                <c:pt idx="25470">
                  <c:v>4881927.2602799991</c:v>
                </c:pt>
                <c:pt idx="25471">
                  <c:v>4817030.1194419991</c:v>
                </c:pt>
                <c:pt idx="25472">
                  <c:v>4752121.212065001</c:v>
                </c:pt>
                <c:pt idx="25473">
                  <c:v>4687200.7022780003</c:v>
                </c:pt>
                <c:pt idx="25474">
                  <c:v>4622268.7540029995</c:v>
                </c:pt>
                <c:pt idx="25475">
                  <c:v>4557325.5309650013</c:v>
                </c:pt>
                <c:pt idx="25476">
                  <c:v>4492371.1966919992</c:v>
                </c:pt>
                <c:pt idx="25477">
                  <c:v>4427405.9145169994</c:v>
                </c:pt>
                <c:pt idx="25478">
                  <c:v>4362429.8475819994</c:v>
                </c:pt>
                <c:pt idx="25479">
                  <c:v>4297443.1588429995</c:v>
                </c:pt>
                <c:pt idx="25480">
                  <c:v>4232446.0110690007</c:v>
                </c:pt>
                <c:pt idx="25481">
                  <c:v>4167438.5668469998</c:v>
                </c:pt>
                <c:pt idx="25482">
                  <c:v>4102420.9885860002</c:v>
                </c:pt>
                <c:pt idx="25483">
                  <c:v>4037393.4385179994</c:v>
                </c:pt>
                <c:pt idx="25484">
                  <c:v>3972356.0787029997</c:v>
                </c:pt>
                <c:pt idx="25485">
                  <c:v>3907309.071029</c:v>
                </c:pt>
                <c:pt idx="25486">
                  <c:v>3842252.5772179998</c:v>
                </c:pt>
                <c:pt idx="25487">
                  <c:v>3777186.7588269999</c:v>
                </c:pt>
                <c:pt idx="25488">
                  <c:v>3712111.7772510001</c:v>
                </c:pt>
                <c:pt idx="25489">
                  <c:v>3647027.7937260005</c:v>
                </c:pt>
                <c:pt idx="25490">
                  <c:v>3581934.969333</c:v>
                </c:pt>
                <c:pt idx="25491">
                  <c:v>3516833.4650009996</c:v>
                </c:pt>
                <c:pt idx="25492">
                  <c:v>3451723.4415059998</c:v>
                </c:pt>
                <c:pt idx="25493">
                  <c:v>3386605.0594789996</c:v>
                </c:pt>
                <c:pt idx="25494">
                  <c:v>3321478.4794059996</c:v>
                </c:pt>
                <c:pt idx="25495">
                  <c:v>3256343.8616320002</c:v>
                </c:pt>
                <c:pt idx="25496">
                  <c:v>3191201.3663609996</c:v>
                </c:pt>
                <c:pt idx="25497">
                  <c:v>3126051.1536649996</c:v>
                </c:pt>
                <c:pt idx="25498">
                  <c:v>3060893.3834779994</c:v>
                </c:pt>
                <c:pt idx="25499">
                  <c:v>2995728.2156089996</c:v>
                </c:pt>
                <c:pt idx="25500">
                  <c:v>2930555.8097359999</c:v>
                </c:pt>
                <c:pt idx="25501">
                  <c:v>2865376.3254129994</c:v>
                </c:pt>
                <c:pt idx="25502">
                  <c:v>2800189.9220729996</c:v>
                </c:pt>
                <c:pt idx="25503">
                  <c:v>2734996.7590290001</c:v>
                </c:pt>
                <c:pt idx="25504">
                  <c:v>2669796.9954779996</c:v>
                </c:pt>
                <c:pt idx="25505">
                  <c:v>2604590.7905049999</c:v>
                </c:pt>
                <c:pt idx="25506">
                  <c:v>2539378.303082</c:v>
                </c:pt>
                <c:pt idx="25507">
                  <c:v>2474159.6920749997</c:v>
                </c:pt>
                <c:pt idx="25508">
                  <c:v>2408935.1162429997</c:v>
                </c:pt>
                <c:pt idx="25509">
                  <c:v>2343704.7342449999</c:v>
                </c:pt>
                <c:pt idx="25510">
                  <c:v>2278468.7046370003</c:v>
                </c:pt>
                <c:pt idx="25511">
                  <c:v>2213227.185881</c:v>
                </c:pt>
                <c:pt idx="25512">
                  <c:v>2147980.3363449993</c:v>
                </c:pt>
                <c:pt idx="25513">
                  <c:v>2082728.314303</c:v>
                </c:pt>
                <c:pt idx="25514">
                  <c:v>2017471.2779430002</c:v>
                </c:pt>
                <c:pt idx="25515">
                  <c:v>1952209.385366</c:v>
                </c:pt>
                <c:pt idx="25516">
                  <c:v>1886942.7945890001</c:v>
                </c:pt>
                <c:pt idx="25517">
                  <c:v>1821671.6635500004</c:v>
                </c:pt>
                <c:pt idx="25518">
                  <c:v>1756396.1501090003</c:v>
                </c:pt>
                <c:pt idx="25519">
                  <c:v>1691116.4120509999</c:v>
                </c:pt>
                <c:pt idx="25520">
                  <c:v>1625832.607088</c:v>
                </c:pt>
                <c:pt idx="25521">
                  <c:v>1560544.8928630003</c:v>
                </c:pt>
                <c:pt idx="25522">
                  <c:v>1495253.426952</c:v>
                </c:pt>
                <c:pt idx="25523">
                  <c:v>1429958.3668660002</c:v>
                </c:pt>
                <c:pt idx="25524">
                  <c:v>1364659.8700580001</c:v>
                </c:pt>
                <c:pt idx="25525">
                  <c:v>1299358.0939180003</c:v>
                </c:pt>
                <c:pt idx="25526">
                  <c:v>1234053.195781</c:v>
                </c:pt>
                <c:pt idx="25527">
                  <c:v>1168745.3329320003</c:v>
                </c:pt>
                <c:pt idx="25528">
                  <c:v>1103434.6626010002</c:v>
                </c:pt>
                <c:pt idx="25529">
                  <c:v>1038121.3419720001</c:v>
                </c:pt>
                <c:pt idx="25530">
                  <c:v>972805.52818400005</c:v>
                </c:pt>
                <c:pt idx="25531">
                  <c:v>907487.37833199999</c:v>
                </c:pt>
                <c:pt idx="25532">
                  <c:v>842167.049474</c:v>
                </c:pt>
                <c:pt idx="25533">
                  <c:v>776844.69862899999</c:v>
                </c:pt>
                <c:pt idx="25534">
                  <c:v>711520.48277999985</c:v>
                </c:pt>
                <c:pt idx="25535">
                  <c:v>646194.55888000014</c:v>
                </c:pt>
                <c:pt idx="25536">
                  <c:v>580867.08385400008</c:v>
                </c:pt>
                <c:pt idx="25537">
                  <c:v>515538.21459699998</c:v>
                </c:pt>
                <c:pt idx="25538">
                  <c:v>450208.10798399994</c:v>
                </c:pt>
                <c:pt idx="25539">
                  <c:v>384876.92086700001</c:v>
                </c:pt>
                <c:pt idx="25540">
                  <c:v>319544.81008000002</c:v>
                </c:pt>
                <c:pt idx="25541">
                  <c:v>254211.93244</c:v>
                </c:pt>
                <c:pt idx="25542">
                  <c:v>188878.44475199998</c:v>
                </c:pt>
                <c:pt idx="25543">
                  <c:v>123544.503812</c:v>
                </c:pt>
                <c:pt idx="25544">
                  <c:v>58210.266405999995</c:v>
                </c:pt>
                <c:pt idx="25545">
                  <c:v>-7124.1106840000011</c:v>
                </c:pt>
                <c:pt idx="25546">
                  <c:v>-72458.470678999991</c:v>
                </c:pt>
                <c:pt idx="25547">
                  <c:v>-137792.65679799998</c:v>
                </c:pt>
                <c:pt idx="25548">
                  <c:v>-203126.51226100003</c:v>
                </c:pt>
                <c:pt idx="25549">
                  <c:v>-268459.88027700002</c:v>
                </c:pt>
                <c:pt idx="25550">
                  <c:v>-333792.60404999997</c:v>
                </c:pt>
                <c:pt idx="25551">
                  <c:v>-399124.52677300002</c:v>
                </c:pt>
                <c:pt idx="25552">
                  <c:v>-464455.49162500002</c:v>
                </c:pt>
                <c:pt idx="25553">
                  <c:v>-529785.34176700015</c:v>
                </c:pt>
                <c:pt idx="25554">
                  <c:v>-595113.92034399998</c:v>
                </c:pt>
                <c:pt idx="25555">
                  <c:v>-660441.07047599996</c:v>
                </c:pt>
                <c:pt idx="25556">
                  <c:v>-725766.63526200003</c:v>
                </c:pt>
                <c:pt idx="25557">
                  <c:v>-791090.45777099999</c:v>
                </c:pt>
                <c:pt idx="25558">
                  <c:v>-856412.38104500005</c:v>
                </c:pt>
                <c:pt idx="25559">
                  <c:v>-921732.24809100002</c:v>
                </c:pt>
                <c:pt idx="25560">
                  <c:v>-987049.90188200015</c:v>
                </c:pt>
                <c:pt idx="25561">
                  <c:v>-1052365.185354</c:v>
                </c:pt>
                <c:pt idx="25562">
                  <c:v>-1117677.9414009999</c:v>
                </c:pt>
                <c:pt idx="25563">
                  <c:v>-1182988.0128760003</c:v>
                </c:pt>
                <c:pt idx="25564">
                  <c:v>-1248295.2425840001</c:v>
                </c:pt>
                <c:pt idx="25565">
                  <c:v>-1313599.4732819998</c:v>
                </c:pt>
                <c:pt idx="25566">
                  <c:v>-1378900.5476780001</c:v>
                </c:pt>
                <c:pt idx="25567">
                  <c:v>-1444198.3084219999</c:v>
                </c:pt>
                <c:pt idx="25568">
                  <c:v>-1509492.5981110001</c:v>
                </c:pt>
                <c:pt idx="25569">
                  <c:v>-1574783.2592799999</c:v>
                </c:pt>
                <c:pt idx="25570">
                  <c:v>-1640070.1344050001</c:v>
                </c:pt>
                <c:pt idx="25571">
                  <c:v>-1705353.065895</c:v>
                </c:pt>
                <c:pt idx="25572">
                  <c:v>-1770631.8960920002</c:v>
                </c:pt>
                <c:pt idx="25573">
                  <c:v>-1835906.4672669999</c:v>
                </c:pt>
                <c:pt idx="25574">
                  <c:v>-1901176.6216209999</c:v>
                </c:pt>
                <c:pt idx="25575">
                  <c:v>-1966442.2012759999</c:v>
                </c:pt>
                <c:pt idx="25576">
                  <c:v>-2031703.048278</c:v>
                </c:pt>
                <c:pt idx="25577">
                  <c:v>-2096959.004591</c:v>
                </c:pt>
                <c:pt idx="25578">
                  <c:v>-2162209.9120949996</c:v>
                </c:pt>
                <c:pt idx="25579">
                  <c:v>-2227455.6125849998</c:v>
                </c:pt>
                <c:pt idx="25580">
                  <c:v>-2292695.9477650002</c:v>
                </c:pt>
                <c:pt idx="25581">
                  <c:v>-2357930.7592469999</c:v>
                </c:pt>
                <c:pt idx="25582">
                  <c:v>-2423159.8885509996</c:v>
                </c:pt>
                <c:pt idx="25583">
                  <c:v>-2488383.1770959999</c:v>
                </c:pt>
                <c:pt idx="25584">
                  <c:v>-2553600.4662020002</c:v>
                </c:pt>
                <c:pt idx="25585">
                  <c:v>-2618811.5970879998</c:v>
                </c:pt>
                <c:pt idx="25586">
                  <c:v>-2684016.4108639997</c:v>
                </c:pt>
                <c:pt idx="25587">
                  <c:v>-2749214.7485340005</c:v>
                </c:pt>
                <c:pt idx="25588">
                  <c:v>-2814406.4509889996</c:v>
                </c:pt>
                <c:pt idx="25589">
                  <c:v>-2879591.3590069995</c:v>
                </c:pt>
                <c:pt idx="25590">
                  <c:v>-2944769.3132489994</c:v>
                </c:pt>
                <c:pt idx="25591">
                  <c:v>-3009940.1542549999</c:v>
                </c:pt>
                <c:pt idx="25592">
                  <c:v>-3075103.7224459997</c:v>
                </c:pt>
                <c:pt idx="25593">
                  <c:v>-3140259.8581129992</c:v>
                </c:pt>
                <c:pt idx="25594">
                  <c:v>-3205408.4014229998</c:v>
                </c:pt>
                <c:pt idx="25595">
                  <c:v>-3270549.1924099997</c:v>
                </c:pt>
                <c:pt idx="25596">
                  <c:v>-3335682.0709749996</c:v>
                </c:pt>
                <c:pt idx="25597">
                  <c:v>-3400806.8768819994</c:v>
                </c:pt>
                <c:pt idx="25598">
                  <c:v>-3465923.4497560002</c:v>
                </c:pt>
                <c:pt idx="25599">
                  <c:v>-3531031.6290799999</c:v>
                </c:pt>
                <c:pt idx="25600">
                  <c:v>-3596131.254191</c:v>
                </c:pt>
                <c:pt idx="25601">
                  <c:v>-3661222.1642800006</c:v>
                </c:pt>
                <c:pt idx="25602">
                  <c:v>-3726304.198386</c:v>
                </c:pt>
                <c:pt idx="25603">
                  <c:v>-3791377.195394</c:v>
                </c:pt>
                <c:pt idx="25604">
                  <c:v>-3856440.9940340002</c:v>
                </c:pt>
                <c:pt idx="25605">
                  <c:v>-3921495.4328739997</c:v>
                </c:pt>
                <c:pt idx="25606">
                  <c:v>-3986540.3503229995</c:v>
                </c:pt>
                <c:pt idx="25607">
                  <c:v>-4051575.5846219999</c:v>
                </c:pt>
                <c:pt idx="25608">
                  <c:v>-4116600.9738469995</c:v>
                </c:pt>
                <c:pt idx="25609">
                  <c:v>-4181616.3558999994</c:v>
                </c:pt>
                <c:pt idx="25610">
                  <c:v>-4246621.5685100006</c:v>
                </c:pt>
                <c:pt idx="25611">
                  <c:v>-4311616.4492319999</c:v>
                </c:pt>
                <c:pt idx="25612">
                  <c:v>-4376600.8354360005</c:v>
                </c:pt>
                <c:pt idx="25613">
                  <c:v>-4441574.5643149996</c:v>
                </c:pt>
                <c:pt idx="25614">
                  <c:v>-4506537.4728720002</c:v>
                </c:pt>
                <c:pt idx="25615">
                  <c:v>-4571489.3979230002</c:v>
                </c:pt>
                <c:pt idx="25616">
                  <c:v>-4636430.176093</c:v>
                </c:pt>
                <c:pt idx="25617">
                  <c:v>-4701359.6438109986</c:v>
                </c:pt>
                <c:pt idx="25618">
                  <c:v>-4766277.6373110004</c:v>
                </c:pt>
                <c:pt idx="25619">
                  <c:v>-4831183.9926250009</c:v>
                </c:pt>
                <c:pt idx="25620">
                  <c:v>-4896078.5455790004</c:v>
                </c:pt>
                <c:pt idx="25621">
                  <c:v>-4960961.1317969998</c:v>
                </c:pt>
                <c:pt idx="25622">
                  <c:v>-5025831.5866910005</c:v>
                </c:pt>
                <c:pt idx="25623">
                  <c:v>-5090689.7454600008</c:v>
                </c:pt>
                <c:pt idx="25624">
                  <c:v>-5155535.4430889999</c:v>
                </c:pt>
                <c:pt idx="25625">
                  <c:v>-5220368.5143420007</c:v>
                </c:pt>
                <c:pt idx="25626">
                  <c:v>-5285188.7937639998</c:v>
                </c:pt>
                <c:pt idx="25627">
                  <c:v>-5349996.1156719998</c:v>
                </c:pt>
                <c:pt idx="25628">
                  <c:v>-5414790.3141579991</c:v>
                </c:pt>
                <c:pt idx="25629">
                  <c:v>-5479571.2230819985</c:v>
                </c:pt>
                <c:pt idx="25630">
                  <c:v>-5544338.6760690007</c:v>
                </c:pt>
                <c:pt idx="25631">
                  <c:v>-5609092.506507</c:v>
                </c:pt>
                <c:pt idx="25632">
                  <c:v>-5673832.5475450009</c:v>
                </c:pt>
                <c:pt idx="25633">
                  <c:v>-5738558.6320859995</c:v>
                </c:pt>
                <c:pt idx="25634">
                  <c:v>-5803270.5927889999</c:v>
                </c:pt>
                <c:pt idx="25635">
                  <c:v>-5867968.2620610008</c:v>
                </c:pt>
                <c:pt idx="25636">
                  <c:v>-5932651.4720570007</c:v>
                </c:pt>
                <c:pt idx="25637">
                  <c:v>-5997320.0546749998</c:v>
                </c:pt>
                <c:pt idx="25638">
                  <c:v>-6061973.8415560005</c:v>
                </c:pt>
                <c:pt idx="25639">
                  <c:v>-6126612.664073999</c:v>
                </c:pt>
                <c:pt idx="25640">
                  <c:v>-6191236.3533419995</c:v>
                </c:pt>
                <c:pt idx="25641">
                  <c:v>-6255844.7401990006</c:v>
                </c:pt>
                <c:pt idx="25642">
                  <c:v>-6320437.6552169984</c:v>
                </c:pt>
                <c:pt idx="25643">
                  <c:v>-6385014.9286869997</c:v>
                </c:pt>
                <c:pt idx="25644">
                  <c:v>-6449576.3906239998</c:v>
                </c:pt>
                <c:pt idx="25645">
                  <c:v>-6514121.8707610006</c:v>
                </c:pt>
                <c:pt idx="25646">
                  <c:v>-6578651.1985440003</c:v>
                </c:pt>
                <c:pt idx="25647">
                  <c:v>-6643164.2031319998</c:v>
                </c:pt>
                <c:pt idx="25648">
                  <c:v>-6707660.7133889999</c:v>
                </c:pt>
                <c:pt idx="25649">
                  <c:v>-6772140.5578869991</c:v>
                </c:pt>
                <c:pt idx="25650">
                  <c:v>-6836603.5648969989</c:v>
                </c:pt>
                <c:pt idx="25651">
                  <c:v>-6901049.5623869998</c:v>
                </c:pt>
                <c:pt idx="25652">
                  <c:v>-6965478.3780200006</c:v>
                </c:pt>
                <c:pt idx="25653">
                  <c:v>-7029889.8391519999</c:v>
                </c:pt>
                <c:pt idx="25654">
                  <c:v>-7094283.7728230003</c:v>
                </c:pt>
                <c:pt idx="25655">
                  <c:v>-7158660.0057600001</c:v>
                </c:pt>
                <c:pt idx="25656">
                  <c:v>-7223018.3643690003</c:v>
                </c:pt>
                <c:pt idx="25657">
                  <c:v>-7287358.6747329989</c:v>
                </c:pt>
                <c:pt idx="25658">
                  <c:v>-7351680.7626090003</c:v>
                </c:pt>
                <c:pt idx="25659">
                  <c:v>-7415984.4534250004</c:v>
                </c:pt>
                <c:pt idx="25660">
                  <c:v>-7480269.5722740004</c:v>
                </c:pt>
                <c:pt idx="25661">
                  <c:v>-7544535.9439129997</c:v>
                </c:pt>
                <c:pt idx="25662">
                  <c:v>-7608783.392759</c:v>
                </c:pt>
                <c:pt idx="25663">
                  <c:v>-7673011.7428829996</c:v>
                </c:pt>
                <c:pt idx="25664">
                  <c:v>-7737220.8180109998</c:v>
                </c:pt>
                <c:pt idx="25665">
                  <c:v>-7801410.4415170001</c:v>
                </c:pt>
                <c:pt idx="25666">
                  <c:v>-7865580.4364170004</c:v>
                </c:pt>
                <c:pt idx="25667">
                  <c:v>-7929730.6253729993</c:v>
                </c:pt>
                <c:pt idx="25668">
                  <c:v>-7993860.8306819992</c:v>
                </c:pt>
                <c:pt idx="25669">
                  <c:v>-8057970.8742769994</c:v>
                </c:pt>
                <c:pt idx="25670">
                  <c:v>-8122060.5777200004</c:v>
                </c:pt>
                <c:pt idx="25671">
                  <c:v>-8186129.7621990014</c:v>
                </c:pt>
                <c:pt idx="25672">
                  <c:v>-8250178.2485280009</c:v>
                </c:pt>
                <c:pt idx="25673">
                  <c:v>-8314205.8571369993</c:v>
                </c:pt>
                <c:pt idx="25674">
                  <c:v>-8378212.4080730006</c:v>
                </c:pt>
                <c:pt idx="25675">
                  <c:v>-8442197.7209959961</c:v>
                </c:pt>
                <c:pt idx="25676">
                  <c:v>-8506161.6151710004</c:v>
                </c:pt>
                <c:pt idx="25677">
                  <c:v>-8570103.9094689973</c:v>
                </c:pt>
                <c:pt idx="25678">
                  <c:v>-8634024.4223619979</c:v>
                </c:pt>
                <c:pt idx="25679">
                  <c:v>-8697922.9719140008</c:v>
                </c:pt>
                <c:pt idx="25680">
                  <c:v>-8761799.3757880013</c:v>
                </c:pt>
                <c:pt idx="25681">
                  <c:v>-8825653.4512290005</c:v>
                </c:pt>
                <c:pt idx="25682">
                  <c:v>-8889485.0150710009</c:v>
                </c:pt>
                <c:pt idx="25683">
                  <c:v>-8953293.8837269992</c:v>
                </c:pt>
                <c:pt idx="25684">
                  <c:v>-9017079.8731869999</c:v>
                </c:pt>
                <c:pt idx="25685">
                  <c:v>-9080842.799013</c:v>
                </c:pt>
                <c:pt idx="25686">
                  <c:v>-9144582.4763369989</c:v>
                </c:pt>
                <c:pt idx="25687">
                  <c:v>-9208298.7198539991</c:v>
                </c:pt>
                <c:pt idx="25688">
                  <c:v>-9271991.3438200001</c:v>
                </c:pt>
                <c:pt idx="25689">
                  <c:v>-9335660.1620480008</c:v>
                </c:pt>
                <c:pt idx="25690">
                  <c:v>-9399304.9879020005</c:v>
                </c:pt>
                <c:pt idx="25691">
                  <c:v>-9462925.6342969984</c:v>
                </c:pt>
                <c:pt idx="25692">
                  <c:v>-9526521.9136880022</c:v>
                </c:pt>
                <c:pt idx="25693">
                  <c:v>-9590093.6380729973</c:v>
                </c:pt>
                <c:pt idx="25694">
                  <c:v>-9653640.6189849973</c:v>
                </c:pt>
                <c:pt idx="25695">
                  <c:v>-9717162.6674869973</c:v>
                </c:pt>
                <c:pt idx="25696">
                  <c:v>-9780659.5941700004</c:v>
                </c:pt>
                <c:pt idx="25697">
                  <c:v>-9844131.2091489974</c:v>
                </c:pt>
                <c:pt idx="25698">
                  <c:v>-9907577.3220550008</c:v>
                </c:pt>
                <c:pt idx="25699">
                  <c:v>-9970997.7420359962</c:v>
                </c:pt>
                <c:pt idx="25700">
                  <c:v>-10034392.277747</c:v>
                </c:pt>
                <c:pt idx="25701">
                  <c:v>-10097760.737350998</c:v>
                </c:pt>
                <c:pt idx="25702">
                  <c:v>-10161102.928510997</c:v>
                </c:pt>
                <c:pt idx="25703">
                  <c:v>-10224418.658386</c:v>
                </c:pt>
                <c:pt idx="25704">
                  <c:v>-10287707.733627997</c:v>
                </c:pt>
                <c:pt idx="25705">
                  <c:v>-10350969.960376</c:v>
                </c:pt>
                <c:pt idx="25706">
                  <c:v>-10414205.144252</c:v>
                </c:pt>
                <c:pt idx="25707">
                  <c:v>-10477413.090358</c:v>
                </c:pt>
                <c:pt idx="25708">
                  <c:v>-10540593.603267998</c:v>
                </c:pt>
                <c:pt idx="25709">
                  <c:v>-10603746.487028001</c:v>
                </c:pt>
                <c:pt idx="25710">
                  <c:v>-10666871.545144998</c:v>
                </c:pt>
                <c:pt idx="25711">
                  <c:v>-10729968.580589999</c:v>
                </c:pt>
                <c:pt idx="25712">
                  <c:v>-10793037.395786002</c:v>
                </c:pt>
                <c:pt idx="25713">
                  <c:v>-10856077.792609002</c:v>
                </c:pt>
                <c:pt idx="25714">
                  <c:v>-10919089.572380003</c:v>
                </c:pt>
                <c:pt idx="25715">
                  <c:v>-10982072.535862003</c:v>
                </c:pt>
                <c:pt idx="25716">
                  <c:v>-11045026.483252002</c:v>
                </c:pt>
                <c:pt idx="25717">
                  <c:v>-11107951.214181</c:v>
                </c:pt>
                <c:pt idx="25718">
                  <c:v>-11170846.527705997</c:v>
                </c:pt>
                <c:pt idx="25719">
                  <c:v>-11233712.222303998</c:v>
                </c:pt>
                <c:pt idx="25720">
                  <c:v>-11296548.095871001</c:v>
                </c:pt>
                <c:pt idx="25721">
                  <c:v>-11359353.945713002</c:v>
                </c:pt>
                <c:pt idx="25722">
                  <c:v>-11422129.568543999</c:v>
                </c:pt>
                <c:pt idx="25723">
                  <c:v>-11484874.760477997</c:v>
                </c:pt>
                <c:pt idx="25724">
                  <c:v>-11547589.317028997</c:v>
                </c:pt>
                <c:pt idx="25725">
                  <c:v>-11610273.033097997</c:v>
                </c:pt>
                <c:pt idx="25726">
                  <c:v>-11672925.702974997</c:v>
                </c:pt>
                <c:pt idx="25727">
                  <c:v>-11735547.120332001</c:v>
                </c:pt>
                <c:pt idx="25728">
                  <c:v>-11798137.078214997</c:v>
                </c:pt>
                <c:pt idx="25729">
                  <c:v>-11860695.369042002</c:v>
                </c:pt>
                <c:pt idx="25730">
                  <c:v>-11923221.784594998</c:v>
                </c:pt>
                <c:pt idx="25731">
                  <c:v>-11985716.116017997</c:v>
                </c:pt>
                <c:pt idx="25732">
                  <c:v>-12048178.153808001</c:v>
                </c:pt>
                <c:pt idx="25733">
                  <c:v>-12110607.687812002</c:v>
                </c:pt>
                <c:pt idx="25734">
                  <c:v>-12173004.507223001</c:v>
                </c:pt>
                <c:pt idx="25735">
                  <c:v>-12235368.400567997</c:v>
                </c:pt>
                <c:pt idx="25736">
                  <c:v>-12297699.155712001</c:v>
                </c:pt>
                <c:pt idx="25737">
                  <c:v>-12359996.559842002</c:v>
                </c:pt>
                <c:pt idx="25738">
                  <c:v>-12422260.399473</c:v>
                </c:pt>
                <c:pt idx="25739">
                  <c:v>-12484490.46043</c:v>
                </c:pt>
                <c:pt idx="25740">
                  <c:v>-12546686.527853003</c:v>
                </c:pt>
                <c:pt idx="25741">
                  <c:v>-12608848.386185</c:v>
                </c:pt>
                <c:pt idx="25742">
                  <c:v>-12670975.819168</c:v>
                </c:pt>
                <c:pt idx="25743">
                  <c:v>-12733068.609838</c:v>
                </c:pt>
                <c:pt idx="25744">
                  <c:v>-12795126.540516999</c:v>
                </c:pt>
                <c:pt idx="25745">
                  <c:v>-12857149.392810002</c:v>
                </c:pt>
                <c:pt idx="25746">
                  <c:v>-12919136.947597995</c:v>
                </c:pt>
                <c:pt idx="25747">
                  <c:v>-12981088.985029999</c:v>
                </c:pt>
                <c:pt idx="25748">
                  <c:v>-13043005.284520999</c:v>
                </c:pt>
                <c:pt idx="25749">
                  <c:v>-13104885.624740003</c:v>
                </c:pt>
                <c:pt idx="25750">
                  <c:v>-13166729.783611001</c:v>
                </c:pt>
                <c:pt idx="25751">
                  <c:v>-13228537.538302001</c:v>
                </c:pt>
                <c:pt idx="25752">
                  <c:v>-13290308.66522</c:v>
                </c:pt>
                <c:pt idx="25753">
                  <c:v>-13352042.940006997</c:v>
                </c:pt>
                <c:pt idx="25754">
                  <c:v>-13413740.137527997</c:v>
                </c:pt>
                <c:pt idx="25755">
                  <c:v>-13475400.031872002</c:v>
                </c:pt>
                <c:pt idx="25756">
                  <c:v>-13537022.39634</c:v>
                </c:pt>
                <c:pt idx="25757">
                  <c:v>-13598607.003441</c:v>
                </c:pt>
                <c:pt idx="25758">
                  <c:v>-13660153.624885</c:v>
                </c:pt>
                <c:pt idx="25759">
                  <c:v>-13721662.031578001</c:v>
                </c:pt>
                <c:pt idx="25760">
                  <c:v>-13783131.993612004</c:v>
                </c:pt>
                <c:pt idx="25761">
                  <c:v>-13844563.280262997</c:v>
                </c:pt>
                <c:pt idx="25762">
                  <c:v>-13905955.659978</c:v>
                </c:pt>
                <c:pt idx="25763">
                  <c:v>-13967308.900376</c:v>
                </c:pt>
                <c:pt idx="25764">
                  <c:v>-14028622.768234998</c:v>
                </c:pt>
                <c:pt idx="25765">
                  <c:v>-14089897.029487001</c:v>
                </c:pt>
                <c:pt idx="25766">
                  <c:v>-14151131.449214999</c:v>
                </c:pt>
                <c:pt idx="25767">
                  <c:v>-14212325.791638</c:v>
                </c:pt>
                <c:pt idx="25768">
                  <c:v>-14273479.820113001</c:v>
                </c:pt>
                <c:pt idx="25769">
                  <c:v>-14334593.297119997</c:v>
                </c:pt>
                <c:pt idx="25770">
                  <c:v>-14395665.984261002</c:v>
                </c:pt>
                <c:pt idx="25771">
                  <c:v>-14456697.642248997</c:v>
                </c:pt>
                <c:pt idx="25772">
                  <c:v>-14517688.030904001</c:v>
                </c:pt>
                <c:pt idx="25773">
                  <c:v>-14578636.909141</c:v>
                </c:pt>
                <c:pt idx="25774">
                  <c:v>-14639544.034969</c:v>
                </c:pt>
                <c:pt idx="25775">
                  <c:v>-14700409.165477</c:v>
                </c:pt>
                <c:pt idx="25776">
                  <c:v>-14761232.056832002</c:v>
                </c:pt>
                <c:pt idx="25777">
                  <c:v>-14822012.464268999</c:v>
                </c:pt>
                <c:pt idx="25778">
                  <c:v>-14882750.142082</c:v>
                </c:pt>
                <c:pt idx="25779">
                  <c:v>-14943444.843621003</c:v>
                </c:pt>
                <c:pt idx="25780">
                  <c:v>-15004096.321279</c:v>
                </c:pt>
                <c:pt idx="25781">
                  <c:v>-15064704.326487998</c:v>
                </c:pt>
                <c:pt idx="25782">
                  <c:v>-15125268.609708</c:v>
                </c:pt>
                <c:pt idx="25783">
                  <c:v>-15185788.920423998</c:v>
                </c:pt>
                <c:pt idx="25784">
                  <c:v>-15246265.007133</c:v>
                </c:pt>
                <c:pt idx="25785">
                  <c:v>-15306696.617337998</c:v>
                </c:pt>
                <c:pt idx="25786">
                  <c:v>-15367083.497540001</c:v>
                </c:pt>
                <c:pt idx="25787">
                  <c:v>-15427425.393231003</c:v>
                </c:pt>
                <c:pt idx="25788">
                  <c:v>-15487722.048884001</c:v>
                </c:pt>
                <c:pt idx="25789">
                  <c:v>-15547973.207944999</c:v>
                </c:pt>
                <c:pt idx="25790">
                  <c:v>-15608178.612823999</c:v>
                </c:pt>
                <c:pt idx="25791">
                  <c:v>-15668338.004891003</c:v>
                </c:pt>
                <c:pt idx="25792">
                  <c:v>-15728451.124460001</c:v>
                </c:pt>
                <c:pt idx="25793">
                  <c:v>-15788517.710788</c:v>
                </c:pt>
                <c:pt idx="25794">
                  <c:v>-15848537.50206</c:v>
                </c:pt>
                <c:pt idx="25795">
                  <c:v>-15908510.235385997</c:v>
                </c:pt>
                <c:pt idx="25796">
                  <c:v>-15968435.646787997</c:v>
                </c:pt>
                <c:pt idx="25797">
                  <c:v>-16028313.471191</c:v>
                </c:pt>
                <c:pt idx="25798">
                  <c:v>-16088143.442419998</c:v>
                </c:pt>
                <c:pt idx="25799">
                  <c:v>-16147925.293182002</c:v>
                </c:pt>
                <c:pt idx="25800">
                  <c:v>-16207658.755063999</c:v>
                </c:pt>
                <c:pt idx="25801">
                  <c:v>-16267343.558521001</c:v>
                </c:pt>
                <c:pt idx="25802">
                  <c:v>-16326979.432868</c:v>
                </c:pt>
                <c:pt idx="25803">
                  <c:v>-16386566.106268998</c:v>
                </c:pt>
                <c:pt idx="25804">
                  <c:v>-16446103.305728002</c:v>
                </c:pt>
                <c:pt idx="25805">
                  <c:v>-16505590.757081</c:v>
                </c:pt>
                <c:pt idx="25806">
                  <c:v>-16565028.184985003</c:v>
                </c:pt>
                <c:pt idx="25807">
                  <c:v>-16624415.312907999</c:v>
                </c:pt>
                <c:pt idx="25808">
                  <c:v>-16683751.863121999</c:v>
                </c:pt>
                <c:pt idx="25809">
                  <c:v>-16743037.55669</c:v>
                </c:pt>
                <c:pt idx="25810">
                  <c:v>-16802272.113456003</c:v>
                </c:pt>
                <c:pt idx="25811">
                  <c:v>-16861455.252039</c:v>
                </c:pt>
                <c:pt idx="25812">
                  <c:v>-16920586.689817995</c:v>
                </c:pt>
                <c:pt idx="25813">
                  <c:v>-16979666.142925005</c:v>
                </c:pt>
                <c:pt idx="25814">
                  <c:v>-17038693.326235</c:v>
                </c:pt>
                <c:pt idx="25815">
                  <c:v>-17097667.953350998</c:v>
                </c:pt>
                <c:pt idx="25816">
                  <c:v>-17156589.736600999</c:v>
                </c:pt>
                <c:pt idx="25817">
                  <c:v>-17215458.387019996</c:v>
                </c:pt>
                <c:pt idx="25818">
                  <c:v>-17274273.614345003</c:v>
                </c:pt>
                <c:pt idx="25819">
                  <c:v>-17333035.127002001</c:v>
                </c:pt>
                <c:pt idx="25820">
                  <c:v>-17391742.632094003</c:v>
                </c:pt>
                <c:pt idx="25821">
                  <c:v>-17450395.835391</c:v>
                </c:pt>
                <c:pt idx="25822">
                  <c:v>-17508994.441321995</c:v>
                </c:pt>
                <c:pt idx="25823">
                  <c:v>-17567538.152957004</c:v>
                </c:pt>
                <c:pt idx="25824">
                  <c:v>-17626026.672003999</c:v>
                </c:pt>
                <c:pt idx="25825">
                  <c:v>-17684459.698790003</c:v>
                </c:pt>
                <c:pt idx="25826">
                  <c:v>-17742836.932255</c:v>
                </c:pt>
                <c:pt idx="25827">
                  <c:v>-17801158.069938995</c:v>
                </c:pt>
                <c:pt idx="25828">
                  <c:v>-17859422.807969</c:v>
                </c:pt>
                <c:pt idx="25829">
                  <c:v>-17917630.841046996</c:v>
                </c:pt>
                <c:pt idx="25830">
                  <c:v>-17975781.862439997</c:v>
                </c:pt>
                <c:pt idx="25831">
                  <c:v>-18033875.563968997</c:v>
                </c:pt>
                <c:pt idx="25832">
                  <c:v>-18091911.635993</c:v>
                </c:pt>
                <c:pt idx="25833">
                  <c:v>-18149889.767398994</c:v>
                </c:pt>
                <c:pt idx="25834">
                  <c:v>-18207809.645590998</c:v>
                </c:pt>
                <c:pt idx="25835">
                  <c:v>-18265670.956473995</c:v>
                </c:pt>
                <c:pt idx="25836">
                  <c:v>-18323473.384444997</c:v>
                </c:pt>
                <c:pt idx="25837">
                  <c:v>-18381216.612379003</c:v>
                </c:pt>
                <c:pt idx="25838">
                  <c:v>-18438900.321614996</c:v>
                </c:pt>
                <c:pt idx="25839">
                  <c:v>-18496524.191943996</c:v>
                </c:pt>
                <c:pt idx="25840">
                  <c:v>-18554087.901598997</c:v>
                </c:pt>
                <c:pt idx="25841">
                  <c:v>-18611591.127234001</c:v>
                </c:pt>
                <c:pt idx="25842">
                  <c:v>-18669033.543919995</c:v>
                </c:pt>
                <c:pt idx="25843">
                  <c:v>-18726414.825123001</c:v>
                </c:pt>
                <c:pt idx="25844">
                  <c:v>-18783734.642698996</c:v>
                </c:pt>
                <c:pt idx="25845">
                  <c:v>-18840992.666871995</c:v>
                </c:pt>
                <c:pt idx="25846">
                  <c:v>-18898188.566226006</c:v>
                </c:pt>
                <c:pt idx="25847">
                  <c:v>-18955322.007688995</c:v>
                </c:pt>
                <c:pt idx="25848">
                  <c:v>-19012392.656518001</c:v>
                </c:pt>
                <c:pt idx="25849">
                  <c:v>-19069400.176286004</c:v>
                </c:pt>
                <c:pt idx="25850">
                  <c:v>-19126344.228867002</c:v>
                </c:pt>
                <c:pt idx="25851">
                  <c:v>-19183224.474422999</c:v>
                </c:pt>
                <c:pt idx="25852">
                  <c:v>-19240040.571387999</c:v>
                </c:pt>
                <c:pt idx="25853">
                  <c:v>-19296792.176451001</c:v>
                </c:pt>
                <c:pt idx="25854">
                  <c:v>-19353478.944545995</c:v>
                </c:pt>
                <c:pt idx="25855">
                  <c:v>-19410100.528832</c:v>
                </c:pt>
                <c:pt idx="25856">
                  <c:v>-19466656.580680996</c:v>
                </c:pt>
                <c:pt idx="25857">
                  <c:v>-19523146.749662995</c:v>
                </c:pt>
                <c:pt idx="25858">
                  <c:v>-19579570.683525</c:v>
                </c:pt>
                <c:pt idx="25859">
                  <c:v>-19635928.028184004</c:v>
                </c:pt>
                <c:pt idx="25860">
                  <c:v>-19692218.427701995</c:v>
                </c:pt>
                <c:pt idx="25861">
                  <c:v>-19748441.524276</c:v>
                </c:pt>
                <c:pt idx="25862">
                  <c:v>-19804596.958222006</c:v>
                </c:pt>
                <c:pt idx="25863">
                  <c:v>-19860684.367952999</c:v>
                </c:pt>
                <c:pt idx="25864">
                  <c:v>-19916703.389968995</c:v>
                </c:pt>
                <c:pt idx="25865">
                  <c:v>-19972653.658835001</c:v>
                </c:pt>
                <c:pt idx="25866">
                  <c:v>-20028534.807169005</c:v>
                </c:pt>
                <c:pt idx="25867">
                  <c:v>-20084346.465619996</c:v>
                </c:pt>
                <c:pt idx="25868">
                  <c:v>-20140088.262855995</c:v>
                </c:pt>
                <c:pt idx="25869">
                  <c:v>-20195759.825540997</c:v>
                </c:pt>
                <c:pt idx="25870">
                  <c:v>-20251360.778321005</c:v>
                </c:pt>
                <c:pt idx="25871">
                  <c:v>-20306890.743805997</c:v>
                </c:pt>
                <c:pt idx="25872">
                  <c:v>-20362349.342551999</c:v>
                </c:pt>
                <c:pt idx="25873">
                  <c:v>-20417736.193040997</c:v>
                </c:pt>
                <c:pt idx="25874">
                  <c:v>-20473050.911662996</c:v>
                </c:pt>
                <c:pt idx="25875">
                  <c:v>-20528293.112702005</c:v>
                </c:pt>
                <c:pt idx="25876">
                  <c:v>-20583462.408309001</c:v>
                </c:pt>
                <c:pt idx="25877">
                  <c:v>-20638558.408491995</c:v>
                </c:pt>
                <c:pt idx="25878">
                  <c:v>-20693580.721089996</c:v>
                </c:pt>
                <c:pt idx="25879">
                  <c:v>-20748528.951756001</c:v>
                </c:pt>
                <c:pt idx="25880">
                  <c:v>-20803402.703940995</c:v>
                </c:pt>
                <c:pt idx="25881">
                  <c:v>-20858201.578866001</c:v>
                </c:pt>
                <c:pt idx="25882">
                  <c:v>-20912925.175510999</c:v>
                </c:pt>
                <c:pt idx="25883">
                  <c:v>-20967573.090589006</c:v>
                </c:pt>
                <c:pt idx="25884">
                  <c:v>-21022144.918529004</c:v>
                </c:pt>
                <c:pt idx="25885">
                  <c:v>-21076640.251450997</c:v>
                </c:pt>
                <c:pt idx="25886">
                  <c:v>-21131058.679151002</c:v>
                </c:pt>
                <c:pt idx="25887">
                  <c:v>-21185399.789074995</c:v>
                </c:pt>
                <c:pt idx="25888">
                  <c:v>-21239663.166299999</c:v>
                </c:pt>
                <c:pt idx="25889">
                  <c:v>-21293848.393514</c:v>
                </c:pt>
                <c:pt idx="25890">
                  <c:v>-21347955.050988998</c:v>
                </c:pt>
                <c:pt idx="25891">
                  <c:v>-21401982.716564003</c:v>
                </c:pt>
                <c:pt idx="25892">
                  <c:v>-21455930.965622995</c:v>
                </c:pt>
                <c:pt idx="25893">
                  <c:v>-21509799.371067997</c:v>
                </c:pt>
                <c:pt idx="25894">
                  <c:v>-21563587.503299002</c:v>
                </c:pt>
                <c:pt idx="25895">
                  <c:v>-21617294.930193</c:v>
                </c:pt>
                <c:pt idx="25896">
                  <c:v>-21670921.217076</c:v>
                </c:pt>
                <c:pt idx="25897">
                  <c:v>-21724465.926704999</c:v>
                </c:pt>
                <c:pt idx="25898">
                  <c:v>-21777928.619240001</c:v>
                </c:pt>
                <c:pt idx="25899">
                  <c:v>-21831308.852221001</c:v>
                </c:pt>
                <c:pt idx="25900">
                  <c:v>-21884606.180544998</c:v>
                </c:pt>
                <c:pt idx="25901">
                  <c:v>-21937820.156440001</c:v>
                </c:pt>
                <c:pt idx="25902">
                  <c:v>-21990950.329440996</c:v>
                </c:pt>
                <c:pt idx="25903">
                  <c:v>-22043996.246365</c:v>
                </c:pt>
                <c:pt idx="25904">
                  <c:v>-22096957.451283995</c:v>
                </c:pt>
                <c:pt idx="25905">
                  <c:v>-22149833.485501997</c:v>
                </c:pt>
                <c:pt idx="25906">
                  <c:v>-22202623.887527</c:v>
                </c:pt>
                <c:pt idx="25907">
                  <c:v>-22255328.193043996</c:v>
                </c:pt>
                <c:pt idx="25908">
                  <c:v>-22307945.934890997</c:v>
                </c:pt>
                <c:pt idx="25909">
                  <c:v>-22360476.643029999</c:v>
                </c:pt>
                <c:pt idx="25910">
                  <c:v>-22412919.844523001</c:v>
                </c:pt>
                <c:pt idx="25911">
                  <c:v>-22465275.063496996</c:v>
                </c:pt>
                <c:pt idx="25912">
                  <c:v>-22517541.821125999</c:v>
                </c:pt>
                <c:pt idx="25913">
                  <c:v>-22569719.635596003</c:v>
                </c:pt>
                <c:pt idx="25914">
                  <c:v>-22621808.022078995</c:v>
                </c:pt>
                <c:pt idx="25915">
                  <c:v>-22673806.492702998</c:v>
                </c:pt>
                <c:pt idx="25916">
                  <c:v>-22725714.556524005</c:v>
                </c:pt>
                <c:pt idx="25917">
                  <c:v>-22777531.719496001</c:v>
                </c:pt>
                <c:pt idx="25918">
                  <c:v>-22829257.484441992</c:v>
                </c:pt>
                <c:pt idx="25919">
                  <c:v>-22880891.351022001</c:v>
                </c:pt>
                <c:pt idx="25920">
                  <c:v>-22932432.815703999</c:v>
                </c:pt>
                <c:pt idx="25921">
                  <c:v>-22983881.371734001</c:v>
                </c:pt>
                <c:pt idx="25922">
                  <c:v>-23035236.509098995</c:v>
                </c:pt>
                <c:pt idx="25923">
                  <c:v>-23086497.714505002</c:v>
                </c:pt>
                <c:pt idx="25924">
                  <c:v>-23137664.471336</c:v>
                </c:pt>
                <c:pt idx="25925">
                  <c:v>-23188736.259626001</c:v>
                </c:pt>
                <c:pt idx="25926">
                  <c:v>-23239712.556026004</c:v>
                </c:pt>
                <c:pt idx="25927">
                  <c:v>-23290592.833769999</c:v>
                </c:pt>
                <c:pt idx="25928">
                  <c:v>-23341376.562641997</c:v>
                </c:pt>
                <c:pt idx="25929">
                  <c:v>-23392063.208939999</c:v>
                </c:pt>
                <c:pt idx="25930">
                  <c:v>-23442652.235444997</c:v>
                </c:pt>
                <c:pt idx="25931">
                  <c:v>-23493143.101383001</c:v>
                </c:pt>
                <c:pt idx="25932">
                  <c:v>-23543535.262391996</c:v>
                </c:pt>
                <c:pt idx="25933">
                  <c:v>-23593828.170483999</c:v>
                </c:pt>
                <c:pt idx="25934">
                  <c:v>-23644021.274011996</c:v>
                </c:pt>
                <c:pt idx="25935">
                  <c:v>-23694114.017631002</c:v>
                </c:pt>
                <c:pt idx="25936">
                  <c:v>-23744105.842260998</c:v>
                </c:pt>
                <c:pt idx="25937">
                  <c:v>-23793996.18505</c:v>
                </c:pt>
                <c:pt idx="25938">
                  <c:v>-23843784.479336999</c:v>
                </c:pt>
                <c:pt idx="25939">
                  <c:v>-23893470.154612001</c:v>
                </c:pt>
                <c:pt idx="25940">
                  <c:v>-23943052.636477999</c:v>
                </c:pt>
                <c:pt idx="25941">
                  <c:v>-23992531.346611995</c:v>
                </c:pt>
                <c:pt idx="25942">
                  <c:v>-24041905.702723</c:v>
                </c:pt>
                <c:pt idx="25943">
                  <c:v>-24091175.118515003</c:v>
                </c:pt>
                <c:pt idx="25944">
                  <c:v>-24140339.003642995</c:v>
                </c:pt>
                <c:pt idx="25945">
                  <c:v>-24189396.763673991</c:v>
                </c:pt>
                <c:pt idx="25946">
                  <c:v>-24238347.800040998</c:v>
                </c:pt>
                <c:pt idx="25947">
                  <c:v>-24287191.510007001</c:v>
                </c:pt>
                <c:pt idx="25948">
                  <c:v>-24335927.286614995</c:v>
                </c:pt>
                <c:pt idx="25949">
                  <c:v>-24384554.518651001</c:v>
                </c:pt>
                <c:pt idx="25950">
                  <c:v>-24433072.590594001</c:v>
                </c:pt>
                <c:pt idx="25951">
                  <c:v>-24481480.882575002</c:v>
                </c:pt>
                <c:pt idx="25952">
                  <c:v>-24529778.770330001</c:v>
                </c:pt>
                <c:pt idx="25953">
                  <c:v>-24577965.625156004</c:v>
                </c:pt>
                <c:pt idx="25954">
                  <c:v>-24626040.813862</c:v>
                </c:pt>
                <c:pt idx="25955">
                  <c:v>-24674003.698724009</c:v>
                </c:pt>
                <c:pt idx="25956">
                  <c:v>-24721853.637437001</c:v>
                </c:pt>
                <c:pt idx="25957">
                  <c:v>-24769589.983063996</c:v>
                </c:pt>
                <c:pt idx="25958">
                  <c:v>-24817212.083991997</c:v>
                </c:pt>
                <c:pt idx="25959">
                  <c:v>-24864719.283878993</c:v>
                </c:pt>
                <c:pt idx="25960">
                  <c:v>-24912110.921601996</c:v>
                </c:pt>
                <c:pt idx="25961">
                  <c:v>-24959386.331211995</c:v>
                </c:pt>
                <c:pt idx="25962">
                  <c:v>-25006544.841877993</c:v>
                </c:pt>
                <c:pt idx="25963">
                  <c:v>-25053585.777833994</c:v>
                </c:pt>
                <c:pt idx="25964">
                  <c:v>-25100508.458329003</c:v>
                </c:pt>
                <c:pt idx="25965">
                  <c:v>-25147312.197572999</c:v>
                </c:pt>
                <c:pt idx="25966">
                  <c:v>-25193996.304678995</c:v>
                </c:pt>
                <c:pt idx="25967">
                  <c:v>-25240560.083613992</c:v>
                </c:pt>
                <c:pt idx="25968">
                  <c:v>-25287002.833137006</c:v>
                </c:pt>
                <c:pt idx="25969">
                  <c:v>-25333323.846744999</c:v>
                </c:pt>
                <c:pt idx="25970">
                  <c:v>-25379522.412617996</c:v>
                </c:pt>
                <c:pt idx="25971">
                  <c:v>-25425597.813555002</c:v>
                </c:pt>
                <c:pt idx="25972">
                  <c:v>-25471549.326919999</c:v>
                </c:pt>
                <c:pt idx="25973">
                  <c:v>-25517376.224582005</c:v>
                </c:pt>
                <c:pt idx="25974">
                  <c:v>-25563077.772852</c:v>
                </c:pt>
                <c:pt idx="25975">
                  <c:v>-25608653.232420001</c:v>
                </c:pt>
                <c:pt idx="25976">
                  <c:v>-25654101.858298</c:v>
                </c:pt>
                <c:pt idx="25977">
                  <c:v>-25699422.899755001</c:v>
                </c:pt>
                <c:pt idx="25978">
                  <c:v>-25744615.600248002</c:v>
                </c:pt>
                <c:pt idx="25979">
                  <c:v>-25789679.197365001</c:v>
                </c:pt>
                <c:pt idx="25980">
                  <c:v>-25834612.922752</c:v>
                </c:pt>
                <c:pt idx="25981">
                  <c:v>-25879416.002052005</c:v>
                </c:pt>
                <c:pt idx="25982">
                  <c:v>-25924087.654833</c:v>
                </c:pt>
                <c:pt idx="25983">
                  <c:v>-25968627.094521999</c:v>
                </c:pt>
                <c:pt idx="25984">
                  <c:v>-26013033.528331999</c:v>
                </c:pt>
                <c:pt idx="25985">
                  <c:v>-26057306.157197002</c:v>
                </c:pt>
                <c:pt idx="25986">
                  <c:v>-26101444.175694</c:v>
                </c:pt>
                <c:pt idx="25987">
                  <c:v>-26145446.771974996</c:v>
                </c:pt>
                <c:pt idx="25988">
                  <c:v>-26189313.127690997</c:v>
                </c:pt>
                <c:pt idx="25989">
                  <c:v>-26233042.417916998</c:v>
                </c:pt>
                <c:pt idx="25990">
                  <c:v>-26276633.811078995</c:v>
                </c:pt>
                <c:pt idx="25991">
                  <c:v>-26320086.468870994</c:v>
                </c:pt>
                <c:pt idx="25992">
                  <c:v>-26363399.546186004</c:v>
                </c:pt>
                <c:pt idx="25993">
                  <c:v>-26406572.191027001</c:v>
                </c:pt>
                <c:pt idx="25994">
                  <c:v>-26449603.544432998</c:v>
                </c:pt>
                <c:pt idx="25995">
                  <c:v>-26492492.740396</c:v>
                </c:pt>
                <c:pt idx="25996">
                  <c:v>-26535238.905776996</c:v>
                </c:pt>
                <c:pt idx="25997">
                  <c:v>-26577841.160222001</c:v>
                </c:pt>
                <c:pt idx="25998">
                  <c:v>-26620298.616081003</c:v>
                </c:pt>
                <c:pt idx="25999">
                  <c:v>-26662610.378313001</c:v>
                </c:pt>
                <c:pt idx="26000">
                  <c:v>-26704775.544406999</c:v>
                </c:pt>
                <c:pt idx="26001">
                  <c:v>-26746793.204287998</c:v>
                </c:pt>
                <c:pt idx="26002">
                  <c:v>-26788662.440226</c:v>
                </c:pt>
                <c:pt idx="26003">
                  <c:v>-26830382.326749001</c:v>
                </c:pt>
                <c:pt idx="26004">
                  <c:v>-26871951.930544998</c:v>
                </c:pt>
                <c:pt idx="26005">
                  <c:v>-26913370.310368001</c:v>
                </c:pt>
                <c:pt idx="26006">
                  <c:v>-26954636.516943</c:v>
                </c:pt>
                <c:pt idx="26007">
                  <c:v>-26995749.592870995</c:v>
                </c:pt>
                <c:pt idx="26008">
                  <c:v>-27036708.572525002</c:v>
                </c:pt>
                <c:pt idx="26009">
                  <c:v>-27077512.481951997</c:v>
                </c:pt>
                <c:pt idx="26010">
                  <c:v>-27118160.338771999</c:v>
                </c:pt>
                <c:pt idx="26011">
                  <c:v>-27158651.152070999</c:v>
                </c:pt>
                <c:pt idx="26012">
                  <c:v>-27198983.922301002</c:v>
                </c:pt>
                <c:pt idx="26013">
                  <c:v>-27239157.641166005</c:v>
                </c:pt>
                <c:pt idx="26014">
                  <c:v>-27279171.29152</c:v>
                </c:pt>
                <c:pt idx="26015">
                  <c:v>-27319023.847254001</c:v>
                </c:pt>
                <c:pt idx="26016">
                  <c:v>-27358714.273182999</c:v>
                </c:pt>
                <c:pt idx="26017">
                  <c:v>-27398241.524932999</c:v>
                </c:pt>
                <c:pt idx="26018">
                  <c:v>-27437604.548827</c:v>
                </c:pt>
                <c:pt idx="26019">
                  <c:v>-27476802.281764995</c:v>
                </c:pt>
                <c:pt idx="26020">
                  <c:v>-27515833.651106004</c:v>
                </c:pt>
                <c:pt idx="26021">
                  <c:v>-27554697.574547999</c:v>
                </c:pt>
                <c:pt idx="26022">
                  <c:v>-27593392.960001998</c:v>
                </c:pt>
                <c:pt idx="26023">
                  <c:v>-27631918.705468997</c:v>
                </c:pt>
                <c:pt idx="26024">
                  <c:v>-27670273.698911998</c:v>
                </c:pt>
                <c:pt idx="26025">
                  <c:v>-27708456.818129003</c:v>
                </c:pt>
                <c:pt idx="26026">
                  <c:v>-27746466.930617996</c:v>
                </c:pt>
                <c:pt idx="26027">
                  <c:v>-27784302.893444002</c:v>
                </c:pt>
                <c:pt idx="26028">
                  <c:v>-27821963.553109001</c:v>
                </c:pt>
                <c:pt idx="26029">
                  <c:v>-27859447.745403998</c:v>
                </c:pt>
                <c:pt idx="26030">
                  <c:v>-27896754.295279995</c:v>
                </c:pt>
                <c:pt idx="26031">
                  <c:v>-27933882.016697999</c:v>
                </c:pt>
                <c:pt idx="26032">
                  <c:v>-27970829.712485999</c:v>
                </c:pt>
                <c:pt idx="26033">
                  <c:v>-28007596.174192004</c:v>
                </c:pt>
                <c:pt idx="26034">
                  <c:v>-28044180.181936</c:v>
                </c:pt>
                <c:pt idx="26035">
                  <c:v>-28080580.504255001</c:v>
                </c:pt>
                <c:pt idx="26036">
                  <c:v>-28116795.897948995</c:v>
                </c:pt>
                <c:pt idx="26037">
                  <c:v>-28152825.107927002</c:v>
                </c:pt>
                <c:pt idx="26038">
                  <c:v>-28188666.867038995</c:v>
                </c:pt>
                <c:pt idx="26039">
                  <c:v>-28224319.895922001</c:v>
                </c:pt>
                <c:pt idx="26040">
                  <c:v>-28259782.902829997</c:v>
                </c:pt>
                <c:pt idx="26041">
                  <c:v>-28295054.583464995</c:v>
                </c:pt>
                <c:pt idx="26042">
                  <c:v>-28330133.620807</c:v>
                </c:pt>
                <c:pt idx="26043">
                  <c:v>-28365018.684942</c:v>
                </c:pt>
                <c:pt idx="26044">
                  <c:v>-28399708.432877995</c:v>
                </c:pt>
                <c:pt idx="26045">
                  <c:v>-28434201.508374006</c:v>
                </c:pt>
                <c:pt idx="26046">
                  <c:v>-28468496.541744996</c:v>
                </c:pt>
                <c:pt idx="26047">
                  <c:v>-28502592.149689</c:v>
                </c:pt>
                <c:pt idx="26048">
                  <c:v>-28536486.935082</c:v>
                </c:pt>
                <c:pt idx="26049">
                  <c:v>-28570179.486799002</c:v>
                </c:pt>
                <c:pt idx="26050">
                  <c:v>-28603668.379505001</c:v>
                </c:pt>
                <c:pt idx="26051">
                  <c:v>-28636952.173462</c:v>
                </c:pt>
                <c:pt idx="26052">
                  <c:v>-28670029.414325003</c:v>
                </c:pt>
                <c:pt idx="26053">
                  <c:v>-28702898.632928003</c:v>
                </c:pt>
                <c:pt idx="26054">
                  <c:v>-28735558.345079996</c:v>
                </c:pt>
                <c:pt idx="26055">
                  <c:v>-28768007.051347997</c:v>
                </c:pt>
                <c:pt idx="26056">
                  <c:v>-28800243.236834999</c:v>
                </c:pt>
                <c:pt idx="26057">
                  <c:v>-28832265.370958</c:v>
                </c:pt>
                <c:pt idx="26058">
                  <c:v>-28864071.907225002</c:v>
                </c:pt>
                <c:pt idx="26059">
                  <c:v>-28895661.282998998</c:v>
                </c:pt>
                <c:pt idx="26060">
                  <c:v>-28927031.919261996</c:v>
                </c:pt>
                <c:pt idx="26061">
                  <c:v>-28958182.220380001</c:v>
                </c:pt>
                <c:pt idx="26062">
                  <c:v>-28989110.573853996</c:v>
                </c:pt>
                <c:pt idx="26063">
                  <c:v>-29019815.350074999</c:v>
                </c:pt>
                <c:pt idx="26064">
                  <c:v>-29050294.902064998</c:v>
                </c:pt>
                <c:pt idx="26065">
                  <c:v>-29080547.565226</c:v>
                </c:pt>
                <c:pt idx="26066">
                  <c:v>-29110571.657067999</c:v>
                </c:pt>
                <c:pt idx="26067">
                  <c:v>-29140365.476950001</c:v>
                </c:pt>
                <c:pt idx="26068">
                  <c:v>-29169927.305799</c:v>
                </c:pt>
                <c:pt idx="26069">
                  <c:v>-29199255.405836996</c:v>
                </c:pt>
                <c:pt idx="26070">
                  <c:v>-29228348.020295002</c:v>
                </c:pt>
                <c:pt idx="26071">
                  <c:v>-29257203.373121001</c:v>
                </c:pt>
                <c:pt idx="26072">
                  <c:v>-29285819.66869</c:v>
                </c:pt>
                <c:pt idx="26073">
                  <c:v>-29314195.091499995</c:v>
                </c:pt>
                <c:pt idx="26074">
                  <c:v>-29342327.805867996</c:v>
                </c:pt>
                <c:pt idx="26075">
                  <c:v>-29370215.955614995</c:v>
                </c:pt>
                <c:pt idx="26076">
                  <c:v>-29397857.663748994</c:v>
                </c:pt>
                <c:pt idx="26077">
                  <c:v>-29425251.032137003</c:v>
                </c:pt>
                <c:pt idx="26078">
                  <c:v>-29452394.141181</c:v>
                </c:pt>
                <c:pt idx="26079">
                  <c:v>-29479285.049470995</c:v>
                </c:pt>
                <c:pt idx="26080">
                  <c:v>-29505921.793446995</c:v>
                </c:pt>
                <c:pt idx="26081">
                  <c:v>-29532302.387044996</c:v>
                </c:pt>
                <c:pt idx="26082">
                  <c:v>-29558424.821334999</c:v>
                </c:pt>
                <c:pt idx="26083">
                  <c:v>-29584287.064162001</c:v>
                </c:pt>
                <c:pt idx="26084">
                  <c:v>-29609887.059767999</c:v>
                </c:pt>
                <c:pt idx="26085">
                  <c:v>-29635222.728410996</c:v>
                </c:pt>
                <c:pt idx="26086">
                  <c:v>-29660291.965976994</c:v>
                </c:pt>
                <c:pt idx="26087">
                  <c:v>-29685092.643584006</c:v>
                </c:pt>
                <c:pt idx="26088">
                  <c:v>-29709622.607175</c:v>
                </c:pt>
                <c:pt idx="26089">
                  <c:v>-29733879.677108001</c:v>
                </c:pt>
                <c:pt idx="26090">
                  <c:v>-29757861.647728</c:v>
                </c:pt>
                <c:pt idx="26091">
                  <c:v>-29781566.286943994</c:v>
                </c:pt>
                <c:pt idx="26092">
                  <c:v>-29804991.335781001</c:v>
                </c:pt>
                <c:pt idx="26093">
                  <c:v>-29828134.507934999</c:v>
                </c:pt>
                <c:pt idx="26094">
                  <c:v>-29850993.489316002</c:v>
                </c:pt>
                <c:pt idx="26095">
                  <c:v>-29873565.937574998</c:v>
                </c:pt>
                <c:pt idx="26096">
                  <c:v>-29895849.481625997</c:v>
                </c:pt>
                <c:pt idx="26097">
                  <c:v>-29917841.721161995</c:v>
                </c:pt>
                <c:pt idx="26098">
                  <c:v>-29939540.226148002</c:v>
                </c:pt>
                <c:pt idx="26099">
                  <c:v>-29960942.536316004</c:v>
                </c:pt>
                <c:pt idx="26100">
                  <c:v>-29982046.160642002</c:v>
                </c:pt>
                <c:pt idx="26101">
                  <c:v>-30002848.576812997</c:v>
                </c:pt>
                <c:pt idx="26102">
                  <c:v>-30023347.230680998</c:v>
                </c:pt>
                <c:pt idx="26103">
                  <c:v>-30043539.535709001</c:v>
                </c:pt>
                <c:pt idx="26104">
                  <c:v>-30063422.872400001</c:v>
                </c:pt>
                <c:pt idx="26105">
                  <c:v>-30082994.587714996</c:v>
                </c:pt>
                <c:pt idx="26106">
                  <c:v>-30102251.994477995</c:v>
                </c:pt>
                <c:pt idx="26107">
                  <c:v>-30121192.370769005</c:v>
                </c:pt>
                <c:pt idx="26108">
                  <c:v>-30139812.959302999</c:v>
                </c:pt>
                <c:pt idx="26109">
                  <c:v>-30158110.966789</c:v>
                </c:pt>
                <c:pt idx="26110">
                  <c:v>-30176083.563283995</c:v>
                </c:pt>
                <c:pt idx="26111">
                  <c:v>-30193727.881526001</c:v>
                </c:pt>
                <c:pt idx="26112">
                  <c:v>-30211041.016251005</c:v>
                </c:pt>
                <c:pt idx="26113">
                  <c:v>-30228020.023497995</c:v>
                </c:pt>
                <c:pt idx="26114">
                  <c:v>-30244661.919895995</c:v>
                </c:pt>
                <c:pt idx="26115">
                  <c:v>-30260963.681933995</c:v>
                </c:pt>
                <c:pt idx="26116">
                  <c:v>-30276922.245209996</c:v>
                </c:pt>
                <c:pt idx="26117">
                  <c:v>-30292534.503674995</c:v>
                </c:pt>
                <c:pt idx="26118">
                  <c:v>-30307797.308840998</c:v>
                </c:pt>
                <c:pt idx="26119">
                  <c:v>-30322707.468984</c:v>
                </c:pt>
                <c:pt idx="26120">
                  <c:v>-30337261.748323001</c:v>
                </c:pt>
                <c:pt idx="26121">
                  <c:v>-30351456.866177998</c:v>
                </c:pt>
                <c:pt idx="26122">
                  <c:v>-30365289.496109001</c:v>
                </c:pt>
                <c:pt idx="26123">
                  <c:v>-30378756.265036996</c:v>
                </c:pt>
                <c:pt idx="26124">
                  <c:v>-30391853.752333</c:v>
                </c:pt>
                <c:pt idx="26125">
                  <c:v>-30404578.488900997</c:v>
                </c:pt>
                <c:pt idx="26126">
                  <c:v>-30416926.956223</c:v>
                </c:pt>
                <c:pt idx="26127">
                  <c:v>-30428895.585387997</c:v>
                </c:pt>
                <c:pt idx="26128">
                  <c:v>-30440480.756094001</c:v>
                </c:pt>
                <c:pt idx="26129">
                  <c:v>-30451678.795629997</c:v>
                </c:pt>
                <c:pt idx="26130">
                  <c:v>-30462485.977821995</c:v>
                </c:pt>
                <c:pt idx="26131">
                  <c:v>-30472898.521965995</c:v>
                </c:pt>
                <c:pt idx="26132">
                  <c:v>-30482912.591716997</c:v>
                </c:pt>
                <c:pt idx="26133">
                  <c:v>-30492524.293967996</c:v>
                </c:pt>
                <c:pt idx="26134">
                  <c:v>-30501729.677682001</c:v>
                </c:pt>
                <c:pt idx="26135">
                  <c:v>-30510524.732709005</c:v>
                </c:pt>
                <c:pt idx="26136">
                  <c:v>-30518905.388563</c:v>
                </c:pt>
                <c:pt idx="26137">
                  <c:v>-30526867.513165999</c:v>
                </c:pt>
                <c:pt idx="26138">
                  <c:v>-30534406.911566999</c:v>
                </c:pt>
                <c:pt idx="26139">
                  <c:v>-30541519.324618995</c:v>
                </c:pt>
                <c:pt idx="26140">
                  <c:v>-30548200.427625995</c:v>
                </c:pt>
                <c:pt idx="26141">
                  <c:v>-30554445.828947999</c:v>
                </c:pt>
                <c:pt idx="26142">
                  <c:v>-30560251.068574</c:v>
                </c:pt>
                <c:pt idx="26143">
                  <c:v>-30565611.616654005</c:v>
                </c:pt>
                <c:pt idx="26144">
                  <c:v>-30570522.871989001</c:v>
                </c:pt>
                <c:pt idx="26145">
                  <c:v>-30574980.160480998</c:v>
                </c:pt>
                <c:pt idx="26146">
                  <c:v>-30578978.733546</c:v>
                </c:pt>
                <c:pt idx="26147">
                  <c:v>-30582513.766469002</c:v>
                </c:pt>
                <c:pt idx="26148">
                  <c:v>-30585580.356727004</c:v>
                </c:pt>
                <c:pt idx="26149">
                  <c:v>-30588173.522255</c:v>
                </c:pt>
                <c:pt idx="26150">
                  <c:v>-30590288.199673995</c:v>
                </c:pt>
                <c:pt idx="26151">
                  <c:v>-30591919.242451996</c:v>
                </c:pt>
                <c:pt idx="26152">
                  <c:v>-30593061.41903</c:v>
                </c:pt>
                <c:pt idx="26153">
                  <c:v>-30593709.410882998</c:v>
                </c:pt>
                <c:pt idx="26154">
                  <c:v>-30593857.810525004</c:v>
                </c:pt>
                <c:pt idx="26155">
                  <c:v>-30593501.119465001</c:v>
                </c:pt>
                <c:pt idx="26156">
                  <c:v>-30592633.746089999</c:v>
                </c:pt>
                <c:pt idx="26157">
                  <c:v>-30591250.003496997</c:v>
                </c:pt>
                <c:pt idx="26158">
                  <c:v>-30589344.107253</c:v>
                </c:pt>
                <c:pt idx="26159">
                  <c:v>-30586910.173092999</c:v>
                </c:pt>
                <c:pt idx="26160">
                  <c:v>-30583942.214543998</c:v>
                </c:pt>
                <c:pt idx="26161">
                  <c:v>-30580434.140482001</c:v>
                </c:pt>
                <c:pt idx="26162">
                  <c:v>-30576379.752611995</c:v>
                </c:pt>
                <c:pt idx="26163">
                  <c:v>-30571772.742868997</c:v>
                </c:pt>
                <c:pt idx="26164">
                  <c:v>-30566606.690744001</c:v>
                </c:pt>
                <c:pt idx="26165">
                  <c:v>-30560875.060522001</c:v>
                </c:pt>
                <c:pt idx="26166">
                  <c:v>-30554571.198435001</c:v>
                </c:pt>
                <c:pt idx="26167">
                  <c:v>-30547688.329728998</c:v>
                </c:pt>
                <c:pt idx="26168">
                  <c:v>-30540219.555630997</c:v>
                </c:pt>
                <c:pt idx="26169">
                  <c:v>-30532157.850228</c:v>
                </c:pt>
                <c:pt idx="26170">
                  <c:v>-30523496.057237998</c:v>
                </c:pt>
                <c:pt idx="26171">
                  <c:v>-30514226.886681002</c:v>
                </c:pt>
                <c:pt idx="26172">
                  <c:v>-30504342.911440995</c:v>
                </c:pt>
                <c:pt idx="26173">
                  <c:v>-30493836.563716996</c:v>
                </c:pt>
                <c:pt idx="26174">
                  <c:v>-30482700.131351005</c:v>
                </c:pt>
                <c:pt idx="26175">
                  <c:v>-30470925.754043002</c:v>
                </c:pt>
                <c:pt idx="26176">
                  <c:v>-30458505.419434</c:v>
                </c:pt>
                <c:pt idx="26177">
                  <c:v>-30445430.959054001</c:v>
                </c:pt>
                <c:pt idx="26178">
                  <c:v>-30431694.044140998</c:v>
                </c:pt>
                <c:pt idx="26179">
                  <c:v>-30417286.181312997</c:v>
                </c:pt>
                <c:pt idx="26180">
                  <c:v>-30402198.708089001</c:v>
                </c:pt>
                <c:pt idx="26181">
                  <c:v>-30386422.788257997</c:v>
                </c:pt>
                <c:pt idx="26182">
                  <c:v>-30369949.407083996</c:v>
                </c:pt>
                <c:pt idx="26183">
                  <c:v>-30352769.366349</c:v>
                </c:pt>
                <c:pt idx="26184">
                  <c:v>-30334873.279209998</c:v>
                </c:pt>
                <c:pt idx="26185">
                  <c:v>-30316251.564880997</c:v>
                </c:pt>
                <c:pt idx="26186">
                  <c:v>-30296894.443122</c:v>
                </c:pt>
                <c:pt idx="26187">
                  <c:v>-30276791.928525999</c:v>
                </c:pt>
                <c:pt idx="26188">
                  <c:v>-30255933.8246</c:v>
                </c:pt>
                <c:pt idx="26189">
                  <c:v>-30234309.717629999</c:v>
                </c:pt>
                <c:pt idx="26190">
                  <c:v>-30211908.970312998</c:v>
                </c:pt>
                <c:pt idx="26191">
                  <c:v>-30188720.715160001</c:v>
                </c:pt>
                <c:pt idx="26192">
                  <c:v>-30164733.847641997</c:v>
                </c:pt>
                <c:pt idx="26193">
                  <c:v>-30139937.019085001</c:v>
                </c:pt>
                <c:pt idx="26194">
                  <c:v>-30114318.629285</c:v>
                </c:pt>
                <c:pt idx="26195">
                  <c:v>-30087866.818844005</c:v>
                </c:pt>
                <c:pt idx="26196">
                  <c:v>-30060569.461207993</c:v>
                </c:pt>
                <c:pt idx="26197">
                  <c:v>-30032414.154396005</c:v>
                </c:pt>
                <c:pt idx="26198">
                  <c:v>-30003388.212391999</c:v>
                </c:pt>
                <c:pt idx="26199">
                  <c:v>-29973478.656208999</c:v>
                </c:pt>
                <c:pt idx="26200">
                  <c:v>-29942672.204585999</c:v>
                </c:pt>
                <c:pt idx="26201">
                  <c:v>-29910955.264309</c:v>
                </c:pt>
                <c:pt idx="26202">
                  <c:v>-29878313.920142997</c:v>
                </c:pt>
                <c:pt idx="26203">
                  <c:v>-29844733.924341995</c:v>
                </c:pt>
                <c:pt idx="26204">
                  <c:v>-29810200.685730997</c:v>
                </c:pt>
                <c:pt idx="26205">
                  <c:v>-29774699.258328002</c:v>
                </c:pt>
                <c:pt idx="26206">
                  <c:v>-29738214.329484999</c:v>
                </c:pt>
                <c:pt idx="26207">
                  <c:v>-29700730.207525998</c:v>
                </c:pt>
                <c:pt idx="26208">
                  <c:v>-29662230.808855999</c:v>
                </c:pt>
                <c:pt idx="26209">
                  <c:v>-29622699.644504003</c:v>
                </c:pt>
                <c:pt idx="26210">
                  <c:v>-29582119.806088001</c:v>
                </c:pt>
                <c:pt idx="26211">
                  <c:v>-29540473.951154999</c:v>
                </c:pt>
                <c:pt idx="26212">
                  <c:v>-29497744.287863996</c:v>
                </c:pt>
                <c:pt idx="26213">
                  <c:v>-29453912.558993999</c:v>
                </c:pt>
                <c:pt idx="26214">
                  <c:v>-29408960.025209997</c:v>
                </c:pt>
                <c:pt idx="26215">
                  <c:v>-29362867.447577998</c:v>
                </c:pt>
                <c:pt idx="26216">
                  <c:v>-29315615.069263995</c:v>
                </c:pt>
                <c:pt idx="26217">
                  <c:v>-29267182.596379001</c:v>
                </c:pt>
                <c:pt idx="26218">
                  <c:v>-29217549.177923001</c:v>
                </c:pt>
                <c:pt idx="26219">
                  <c:v>-29166693.384778995</c:v>
                </c:pt>
                <c:pt idx="26220">
                  <c:v>-29114593.187693994</c:v>
                </c:pt>
                <c:pt idx="26221">
                  <c:v>-29061225.934186004</c:v>
                </c:pt>
                <c:pt idx="26222">
                  <c:v>-29006568.324335001</c:v>
                </c:pt>
                <c:pt idx="26223">
                  <c:v>-28950596.385359999</c:v>
                </c:pt>
                <c:pt idx="26224">
                  <c:v>-28893285.444932997</c:v>
                </c:pt>
                <c:pt idx="26225">
                  <c:v>-28834610.103144001</c:v>
                </c:pt>
                <c:pt idx="26226">
                  <c:v>-28774544.203033995</c:v>
                </c:pt>
                <c:pt idx="26227">
                  <c:v>-28713060.799605995</c:v>
                </c:pt>
                <c:pt idx="26228">
                  <c:v>-28650132.127223998</c:v>
                </c:pt>
                <c:pt idx="26229">
                  <c:v>-28585729.565293998</c:v>
                </c:pt>
                <c:pt idx="26230">
                  <c:v>-28519823.602111999</c:v>
                </c:pt>
                <c:pt idx="26231">
                  <c:v>-28452383.796773002</c:v>
                </c:pt>
                <c:pt idx="26232">
                  <c:v>-28383378.738995999</c:v>
                </c:pt>
                <c:pt idx="26233">
                  <c:v>-28312776.006747998</c:v>
                </c:pt>
                <c:pt idx="26234">
                  <c:v>-28240542.121502001</c:v>
                </c:pt>
                <c:pt idx="26235">
                  <c:v>-28166642.500975002</c:v>
                </c:pt>
                <c:pt idx="26236">
                  <c:v>-28091041.409173995</c:v>
                </c:pt>
                <c:pt idx="26237">
                  <c:v>-28013701.903569002</c:v>
                </c:pt>
                <c:pt idx="26238">
                  <c:v>-27934585.779173002</c:v>
                </c:pt>
                <c:pt idx="26239">
                  <c:v>-27853653.509334005</c:v>
                </c:pt>
                <c:pt idx="26240">
                  <c:v>-27770864.182985</c:v>
                </c:pt>
                <c:pt idx="26241">
                  <c:v>-27686175.438101999</c:v>
                </c:pt>
                <c:pt idx="26242">
                  <c:v>-27599543.391084</c:v>
                </c:pt>
                <c:pt idx="26243">
                  <c:v>-27510922.561769996</c:v>
                </c:pt>
                <c:pt idx="26244">
                  <c:v>-27420265.793733995</c:v>
                </c:pt>
                <c:pt idx="26245">
                  <c:v>-27327524.169528</c:v>
                </c:pt>
                <c:pt idx="26246">
                  <c:v>-27232646.920464002</c:v>
                </c:pt>
                <c:pt idx="26247">
                  <c:v>-27135581.330511</c:v>
                </c:pt>
                <c:pt idx="26248">
                  <c:v>-27036272.633839998</c:v>
                </c:pt>
                <c:pt idx="26249">
                  <c:v>-26934663.905516997</c:v>
                </c:pt>
                <c:pt idx="26250">
                  <c:v>-26830695.944765002</c:v>
                </c:pt>
                <c:pt idx="26251">
                  <c:v>-26724307.150200002</c:v>
                </c:pt>
                <c:pt idx="26252">
                  <c:v>-26615433.386365</c:v>
                </c:pt>
                <c:pt idx="26253">
                  <c:v>-26504007.840816997</c:v>
                </c:pt>
                <c:pt idx="26254">
                  <c:v>-26389960.870962001</c:v>
                </c:pt>
                <c:pt idx="26255">
                  <c:v>-26273219.839743</c:v>
                </c:pt>
                <c:pt idx="26256">
                  <c:v>-26153708.939188998</c:v>
                </c:pt>
                <c:pt idx="26257">
                  <c:v>-26031349.000744998</c:v>
                </c:pt>
                <c:pt idx="26258">
                  <c:v>-25906057.291168995</c:v>
                </c:pt>
                <c:pt idx="26259">
                  <c:v>-25777747.292670995</c:v>
                </c:pt>
                <c:pt idx="26260">
                  <c:v>-25646328.465815991</c:v>
                </c:pt>
                <c:pt idx="26261">
                  <c:v>-25511705.993533995</c:v>
                </c:pt>
                <c:pt idx="26262">
                  <c:v>-25373780.504434999</c:v>
                </c:pt>
                <c:pt idx="26263">
                  <c:v>-25232447.773384001</c:v>
                </c:pt>
                <c:pt idx="26264">
                  <c:v>-25087598.397059001</c:v>
                </c:pt>
                <c:pt idx="26265">
                  <c:v>-24939117.441976998</c:v>
                </c:pt>
                <c:pt idx="26266">
                  <c:v>-24786884.062142</c:v>
                </c:pt>
                <c:pt idx="26267">
                  <c:v>-24630771.083139997</c:v>
                </c:pt>
                <c:pt idx="26268">
                  <c:v>-24470644.549107999</c:v>
                </c:pt>
                <c:pt idx="26269">
                  <c:v>-24306363.228572</c:v>
                </c:pt>
                <c:pt idx="26270">
                  <c:v>-24137778.074623998</c:v>
                </c:pt>
                <c:pt idx="26271">
                  <c:v>-23964731.634344004</c:v>
                </c:pt>
                <c:pt idx="26272">
                  <c:v>-23787057.401674993</c:v>
                </c:pt>
                <c:pt idx="26273">
                  <c:v>-23604579.107237</c:v>
                </c:pt>
                <c:pt idx="26274">
                  <c:v>-23417109.937632997</c:v>
                </c:pt>
                <c:pt idx="26275">
                  <c:v>-23224451.675812997</c:v>
                </c:pt>
                <c:pt idx="26276">
                  <c:v>-23026393.752865002</c:v>
                </c:pt>
                <c:pt idx="26277">
                  <c:v>-22822712.200259</c:v>
                </c:pt>
                <c:pt idx="26278">
                  <c:v>-22613168.489944994</c:v>
                </c:pt>
                <c:pt idx="26279">
                  <c:v>-22397508.247903995</c:v>
                </c:pt>
                <c:pt idx="26280">
                  <c:v>-22175459.824587002</c:v>
                </c:pt>
                <c:pt idx="26281">
                  <c:v>-21946732.703163002</c:v>
                </c:pt>
                <c:pt idx="26282">
                  <c:v>-21711015.723592997</c:v>
                </c:pt>
                <c:pt idx="26283">
                  <c:v>-21467975.097102001</c:v>
                </c:pt>
                <c:pt idx="26284">
                  <c:v>-21217252.181628995</c:v>
                </c:pt>
                <c:pt idx="26285">
                  <c:v>-20958460.984100997</c:v>
                </c:pt>
                <c:pt idx="26286">
                  <c:v>-20691185.349894997</c:v>
                </c:pt>
                <c:pt idx="26287">
                  <c:v>-20414975.793334998</c:v>
                </c:pt>
                <c:pt idx="26288">
                  <c:v>-20129345.915506005</c:v>
                </c:pt>
                <c:pt idx="26289">
                  <c:v>-19833768.346767001</c:v>
                </c:pt>
                <c:pt idx="26290">
                  <c:v>-19527670.140951</c:v>
                </c:pt>
                <c:pt idx="26291">
                  <c:v>-19210427.536214001</c:v>
                </c:pt>
                <c:pt idx="26292">
                  <c:v>-18881359.983579997</c:v>
                </c:pt>
                <c:pt idx="26293">
                  <c:v>-18539723.328341</c:v>
                </c:pt>
                <c:pt idx="26294">
                  <c:v>-18184702.011736006</c:v>
                </c:pt>
                <c:pt idx="26295">
                  <c:v>-17815400.140833002</c:v>
                </c:pt>
                <c:pt idx="26296">
                  <c:v>-17430831.254234999</c:v>
                </c:pt>
                <c:pt idx="26297">
                  <c:v>-17029906.591495994</c:v>
                </c:pt>
                <c:pt idx="26298">
                  <c:v>-16611421.658016</c:v>
                </c:pt>
                <c:pt idx="26299">
                  <c:v>-16174040.869837999</c:v>
                </c:pt>
                <c:pt idx="26300">
                  <c:v>-15716280.073325997</c:v>
                </c:pt>
                <c:pt idx="26301">
                  <c:v>-15236486.778684</c:v>
                </c:pt>
                <c:pt idx="26302">
                  <c:v>-14732818.049578998</c:v>
                </c:pt>
                <c:pt idx="26303">
                  <c:v>-14203216.197083998</c:v>
                </c:pt>
                <c:pt idx="26304">
                  <c:v>-13645382.805603001</c:v>
                </c:pt>
                <c:pt idx="26305">
                  <c:v>-13056752.286866998</c:v>
                </c:pt>
                <c:pt idx="26306">
                  <c:v>-12434467.299989998</c:v>
                </c:pt>
                <c:pt idx="26307">
                  <c:v>-11775360.279402001</c:v>
                </c:pt>
                <c:pt idx="26308">
                  <c:v>-11075948.411561998</c:v>
                </c:pt>
                <c:pt idx="26309">
                  <c:v>-10332454.303409003</c:v>
                </c:pt>
                <c:pt idx="26310">
                  <c:v>-9540872.0311709978</c:v>
                </c:pt>
                <c:pt idx="26311">
                  <c:v>-8697108.8568140008</c:v>
                </c:pt>
                <c:pt idx="26312">
                  <c:v>-7797246.3055159999</c:v>
                </c:pt>
                <c:pt idx="26313">
                  <c:v>-6837977.236122</c:v>
                </c:pt>
                <c:pt idx="26314">
                  <c:v>-5817278.044675</c:v>
                </c:pt>
                <c:pt idx="26315">
                  <c:v>-4735345.7400590004</c:v>
                </c:pt>
                <c:pt idx="26316">
                  <c:v>-3595735.3604369997</c:v>
                </c:pt>
                <c:pt idx="26317">
                  <c:v>-2406450.5952909999</c:v>
                </c:pt>
                <c:pt idx="26318">
                  <c:v>-1180514.9334120001</c:v>
                </c:pt>
                <c:pt idx="26319">
                  <c:v>64538.203787999992</c:v>
                </c:pt>
                <c:pt idx="26320">
                  <c:v>1308525.5131300001</c:v>
                </c:pt>
                <c:pt idx="26321">
                  <c:v>2531417.0396669996</c:v>
                </c:pt>
                <c:pt idx="26322">
                  <c:v>3716081.9616370001</c:v>
                </c:pt>
                <c:pt idx="26323">
                  <c:v>4850014.733337</c:v>
                </c:pt>
                <c:pt idx="26324">
                  <c:v>5925711.8238779986</c:v>
                </c:pt>
                <c:pt idx="26325">
                  <c:v>6940019.9670859994</c:v>
                </c:pt>
                <c:pt idx="26326">
                  <c:v>7893022.3792919992</c:v>
                </c:pt>
                <c:pt idx="26327">
                  <c:v>8786914.4096189998</c:v>
                </c:pt>
                <c:pt idx="26328">
                  <c:v>9625093.1644349974</c:v>
                </c:pt>
                <c:pt idx="26329">
                  <c:v>10411511.904162003</c:v>
                </c:pt>
                <c:pt idx="26330">
                  <c:v>11150264.036761997</c:v>
                </c:pt>
                <c:pt idx="26331">
                  <c:v>11845336.825494001</c:v>
                </c:pt>
                <c:pt idx="26332">
                  <c:v>12500479.280913999</c:v>
                </c:pt>
                <c:pt idx="26333">
                  <c:v>13119142.002452999</c:v>
                </c:pt>
                <c:pt idx="26334">
                  <c:v>13704459.928994998</c:v>
                </c:pt>
                <c:pt idx="26335">
                  <c:v>14259259.219237998</c:v>
                </c:pt>
                <c:pt idx="26336">
                  <c:v>14786076.630775001</c:v>
                </c:pt>
                <c:pt idx="26337">
                  <c:v>15287184.449323999</c:v>
                </c:pt>
                <c:pt idx="26338">
                  <c:v>15764616.969885999</c:v>
                </c:pt>
                <c:pt idx="26339">
                  <c:v>16220196.339293998</c:v>
                </c:pt>
                <c:pt idx="26340">
                  <c:v>16655556.651322</c:v>
                </c:pt>
                <c:pt idx="26341">
                  <c:v>17072165.816893</c:v>
                </c:pt>
                <c:pt idx="26342">
                  <c:v>17471345.089024</c:v>
                </c:pt>
                <c:pt idx="26343">
                  <c:v>17854286.314770002</c:v>
                </c:pt>
                <c:pt idx="26344">
                  <c:v>18222067.081939995</c:v>
                </c:pt>
                <c:pt idx="26345">
                  <c:v>18575663.967940994</c:v>
                </c:pt>
                <c:pt idx="26346">
                  <c:v>18915964.106165003</c:v>
                </c:pt>
                <c:pt idx="26347">
                  <c:v>19243775.276820999</c:v>
                </c:pt>
                <c:pt idx="26348">
                  <c:v>19559834.712340001</c:v>
                </c:pt>
                <c:pt idx="26349">
                  <c:v>19864816.787666995</c:v>
                </c:pt>
                <c:pt idx="26350">
                  <c:v>20159339.745403998</c:v>
                </c:pt>
                <c:pt idx="26351">
                  <c:v>20443971.586493995</c:v>
                </c:pt>
                <c:pt idx="26352">
                  <c:v>20719235.239530999</c:v>
                </c:pt>
                <c:pt idx="26353">
                  <c:v>20985613.106122002</c:v>
                </c:pt>
                <c:pt idx="26354">
                  <c:v>21243551.066020999</c:v>
                </c:pt>
                <c:pt idx="26355">
                  <c:v>21493462.013897996</c:v>
                </c:pt>
                <c:pt idx="26356">
                  <c:v>21735728.989351995</c:v>
                </c:pt>
                <c:pt idx="26357">
                  <c:v>21970707.953088995</c:v>
                </c:pt>
                <c:pt idx="26358">
                  <c:v>22198730.254644997</c:v>
                </c:pt>
                <c:pt idx="26359">
                  <c:v>22420104.830723003</c:v>
                </c:pt>
                <c:pt idx="26360">
                  <c:v>22635120.167755999</c:v>
                </c:pt>
                <c:pt idx="26361">
                  <c:v>22844046.057659999</c:v>
                </c:pt>
                <c:pt idx="26362">
                  <c:v>23047135.171851002</c:v>
                </c:pt>
                <c:pt idx="26363">
                  <c:v>23244624.475164998</c:v>
                </c:pt>
                <c:pt idx="26364">
                  <c:v>23436736.498486999</c:v>
                </c:pt>
                <c:pt idx="26365">
                  <c:v>23623680.486422997</c:v>
                </c:pt>
                <c:pt idx="26366">
                  <c:v>23805653.434202</c:v>
                </c:pt>
                <c:pt idx="26367">
                  <c:v>23982841.026246</c:v>
                </c:pt>
                <c:pt idx="26368">
                  <c:v>24155418.487208996</c:v>
                </c:pt>
                <c:pt idx="26369">
                  <c:v>24323551.355009001</c:v>
                </c:pt>
                <c:pt idx="26370">
                  <c:v>24487396.184167001</c:v>
                </c:pt>
                <c:pt idx="26371">
                  <c:v>24647101.186788</c:v>
                </c:pt>
                <c:pt idx="26372">
                  <c:v>24802806.817636006</c:v>
                </c:pt>
                <c:pt idx="26373">
                  <c:v>24954646.309010997</c:v>
                </c:pt>
                <c:pt idx="26374">
                  <c:v>25102746.160457</c:v>
                </c:pt>
                <c:pt idx="26375">
                  <c:v>25247226.587769002</c:v>
                </c:pt>
                <c:pt idx="26376">
                  <c:v>25388201.935273997</c:v>
                </c:pt>
                <c:pt idx="26377">
                  <c:v>25525781.054899</c:v>
                </c:pt>
                <c:pt idx="26378">
                  <c:v>25660067.655173998</c:v>
                </c:pt>
                <c:pt idx="26379">
                  <c:v>25791160.62297</c:v>
                </c:pt>
                <c:pt idx="26380">
                  <c:v>25919154.320470996</c:v>
                </c:pt>
                <c:pt idx="26381">
                  <c:v>26044138.859634001</c:v>
                </c:pt>
                <c:pt idx="26382">
                  <c:v>26166200.356133003</c:v>
                </c:pt>
                <c:pt idx="26383">
                  <c:v>26285421.164612997</c:v>
                </c:pt>
                <c:pt idx="26384">
                  <c:v>26401880.096843995</c:v>
                </c:pt>
                <c:pt idx="26385">
                  <c:v>26515652.624277998</c:v>
                </c:pt>
                <c:pt idx="26386">
                  <c:v>26626811.066298995</c:v>
                </c:pt>
                <c:pt idx="26387">
                  <c:v>26735424.765363995</c:v>
                </c:pt>
                <c:pt idx="26388">
                  <c:v>26841560.250123005</c:v>
                </c:pt>
                <c:pt idx="26389">
                  <c:v>26945281.387480997</c:v>
                </c:pt>
                <c:pt idx="26390">
                  <c:v>27046649.524501</c:v>
                </c:pt>
                <c:pt idx="26391">
                  <c:v>27145723.620930001</c:v>
                </c:pt>
                <c:pt idx="26392">
                  <c:v>27242560.373114001</c:v>
                </c:pt>
                <c:pt idx="26393">
                  <c:v>27337214.329925999</c:v>
                </c:pt>
                <c:pt idx="26394">
                  <c:v>27429738.001354001</c:v>
                </c:pt>
                <c:pt idx="26395">
                  <c:v>27520181.960263997</c:v>
                </c:pt>
                <c:pt idx="26396">
                  <c:v>27608594.937878996</c:v>
                </c:pt>
                <c:pt idx="26397">
                  <c:v>27695023.913412996</c:v>
                </c:pt>
                <c:pt idx="26398">
                  <c:v>27779514.198287003</c:v>
                </c:pt>
                <c:pt idx="26399">
                  <c:v>27862109.515329003</c:v>
                </c:pt>
                <c:pt idx="26400">
                  <c:v>27942852.073291995</c:v>
                </c:pt>
                <c:pt idx="26401">
                  <c:v>28021782.63704</c:v>
                </c:pt>
                <c:pt idx="26402">
                  <c:v>28098940.593680002</c:v>
                </c:pt>
                <c:pt idx="26403">
                  <c:v>28174364.014938999</c:v>
                </c:pt>
                <c:pt idx="26404">
                  <c:v>28248089.716021001</c:v>
                </c:pt>
                <c:pt idx="26405">
                  <c:v>28320153.311193999</c:v>
                </c:pt>
                <c:pt idx="26406">
                  <c:v>28390589.266313002</c:v>
                </c:pt>
                <c:pt idx="26407">
                  <c:v>28459430.948488995</c:v>
                </c:pt>
                <c:pt idx="26408">
                  <c:v>28526710.673080001</c:v>
                </c:pt>
                <c:pt idx="26409">
                  <c:v>28592459.748177998</c:v>
                </c:pt>
                <c:pt idx="26410">
                  <c:v>28656708.516760003</c:v>
                </c:pt>
                <c:pt idx="26411">
                  <c:v>28719486.396630999</c:v>
                </c:pt>
                <c:pt idx="26412">
                  <c:v>28780821.918315999</c:v>
                </c:pt>
                <c:pt idx="26413">
                  <c:v>28840742.761012994</c:v>
                </c:pt>
                <c:pt idx="26414">
                  <c:v>28899275.786729999</c:v>
                </c:pt>
                <c:pt idx="26415">
                  <c:v>28956447.072717998</c:v>
                </c:pt>
                <c:pt idx="26416">
                  <c:v>29012281.942292996</c:v>
                </c:pt>
                <c:pt idx="26417">
                  <c:v>29066804.994153999</c:v>
                </c:pt>
                <c:pt idx="26418">
                  <c:v>29120040.130275998</c:v>
                </c:pt>
                <c:pt idx="26419">
                  <c:v>29172010.582458995</c:v>
                </c:pt>
                <c:pt idx="26420">
                  <c:v>29222738.937620997</c:v>
                </c:pt>
                <c:pt idx="26421">
                  <c:v>29272247.161893997</c:v>
                </c:pt>
                <c:pt idx="26422">
                  <c:v>29320556.623599999</c:v>
                </c:pt>
                <c:pt idx="26423">
                  <c:v>29367688.115158003</c:v>
                </c:pt>
                <c:pt idx="26424">
                  <c:v>29413661.873999</c:v>
                </c:pt>
                <c:pt idx="26425">
                  <c:v>29458497.602518</c:v>
                </c:pt>
                <c:pt idx="26426">
                  <c:v>29502214.487142995</c:v>
                </c:pt>
                <c:pt idx="26427">
                  <c:v>29544831.216545999</c:v>
                </c:pt>
                <c:pt idx="26428">
                  <c:v>29586365.999054998</c:v>
                </c:pt>
                <c:pt idx="26429">
                  <c:v>29626836.579300001</c:v>
                </c:pt>
                <c:pt idx="26430">
                  <c:v>29666260.254142001</c:v>
                </c:pt>
                <c:pt idx="26431">
                  <c:v>29704653.887914997</c:v>
                </c:pt>
                <c:pt idx="26432">
                  <c:v>29742033.927020997</c:v>
                </c:pt>
                <c:pt idx="26433">
                  <c:v>29778416.413907997</c:v>
                </c:pt>
                <c:pt idx="26434">
                  <c:v>29813817.000459999</c:v>
                </c:pt>
                <c:pt idx="26435">
                  <c:v>29848250.960837994</c:v>
                </c:pt>
                <c:pt idx="26436">
                  <c:v>29881733.203786001</c:v>
                </c:pt>
                <c:pt idx="26437">
                  <c:v>29914278.284439996</c:v>
                </c:pt>
                <c:pt idx="26438">
                  <c:v>29945900.415654998</c:v>
                </c:pt>
                <c:pt idx="26439">
                  <c:v>29976613.478882</c:v>
                </c:pt>
                <c:pt idx="26440">
                  <c:v>30006431.034611002</c:v>
                </c:pt>
                <c:pt idx="26441">
                  <c:v>30035366.332397003</c:v>
                </c:pt>
                <c:pt idx="26442">
                  <c:v>30063432.320501</c:v>
                </c:pt>
                <c:pt idx="26443">
                  <c:v>30090641.655153003</c:v>
                </c:pt>
                <c:pt idx="26444">
                  <c:v>30117006.709454</c:v>
                </c:pt>
                <c:pt idx="26445">
                  <c:v>30142539.581949998</c:v>
                </c:pt>
                <c:pt idx="26446">
                  <c:v>30167252.104865</c:v>
                </c:pt>
                <c:pt idx="26447">
                  <c:v>30191155.852038</c:v>
                </c:pt>
                <c:pt idx="26448">
                  <c:v>30214262.146556005</c:v>
                </c:pt>
                <c:pt idx="26449">
                  <c:v>30236582.068105001</c:v>
                </c:pt>
                <c:pt idx="26450">
                  <c:v>30258126.460053995</c:v>
                </c:pt>
                <c:pt idx="26451">
                  <c:v>30278905.936277997</c:v>
                </c:pt>
                <c:pt idx="26452">
                  <c:v>30298930.887734</c:v>
                </c:pt>
                <c:pt idx="26453">
                  <c:v>30318211.488800995</c:v>
                </c:pt>
                <c:pt idx="26454">
                  <c:v>30336757.703396</c:v>
                </c:pt>
                <c:pt idx="26455">
                  <c:v>30354579.290868998</c:v>
                </c:pt>
                <c:pt idx="26456">
                  <c:v>30371685.811694998</c:v>
                </c:pt>
                <c:pt idx="26457">
                  <c:v>30388086.632963005</c:v>
                </c:pt>
                <c:pt idx="26458">
                  <c:v>30403790.933680996</c:v>
                </c:pt>
                <c:pt idx="26459">
                  <c:v>30418807.709891997</c:v>
                </c:pt>
                <c:pt idx="26460">
                  <c:v>30433145.779618997</c:v>
                </c:pt>
                <c:pt idx="26461">
                  <c:v>30446813.787641991</c:v>
                </c:pt>
                <c:pt idx="26462">
                  <c:v>30459820.210112005</c:v>
                </c:pt>
                <c:pt idx="26463">
                  <c:v>30472173.359014999</c:v>
                </c:pt>
                <c:pt idx="26464">
                  <c:v>30483881.38648</c:v>
                </c:pt>
                <c:pt idx="26465">
                  <c:v>30494952.288957</c:v>
                </c:pt>
                <c:pt idx="26466">
                  <c:v>30505393.911243998</c:v>
                </c:pt>
                <c:pt idx="26467">
                  <c:v>30515213.950392999</c:v>
                </c:pt>
                <c:pt idx="26468">
                  <c:v>30524419.959487997</c:v>
                </c:pt>
                <c:pt idx="26469">
                  <c:v>30533019.351298995</c:v>
                </c:pt>
                <c:pt idx="26470">
                  <c:v>30541019.401817992</c:v>
                </c:pt>
                <c:pt idx="26471">
                  <c:v>30548427.253694002</c:v>
                </c:pt>
                <c:pt idx="26472">
                  <c:v>30555249.919539999</c:v>
                </c:pt>
                <c:pt idx="26473">
                  <c:v>30561494.285159998</c:v>
                </c:pt>
                <c:pt idx="26474">
                  <c:v>30567167.112656005</c:v>
                </c:pt>
                <c:pt idx="26475">
                  <c:v>30572275.043450002</c:v>
                </c:pt>
                <c:pt idx="26476">
                  <c:v>30576824.601212997</c:v>
                </c:pt>
                <c:pt idx="26477">
                  <c:v>30580822.194697</c:v>
                </c:pt>
                <c:pt idx="26478">
                  <c:v>30584274.120491002</c:v>
                </c:pt>
                <c:pt idx="26479">
                  <c:v>30587186.565685995</c:v>
                </c:pt>
                <c:pt idx="26480">
                  <c:v>30589565.610467006</c:v>
                </c:pt>
                <c:pt idx="26481">
                  <c:v>30591417.230624001</c:v>
                </c:pt>
                <c:pt idx="26482">
                  <c:v>30592747.299988002</c:v>
                </c:pt>
                <c:pt idx="26483">
                  <c:v>30593561.592799</c:v>
                </c:pt>
                <c:pt idx="26484">
                  <c:v>30593865.786000997</c:v>
                </c:pt>
                <c:pt idx="26485">
                  <c:v>30593665.461475991</c:v>
                </c:pt>
                <c:pt idx="26486">
                  <c:v>30592966.108208001</c:v>
                </c:pt>
                <c:pt idx="26487">
                  <c:v>30591773.124385003</c:v>
                </c:pt>
                <c:pt idx="26488">
                  <c:v>30590091.819447</c:v>
                </c:pt>
                <c:pt idx="26489">
                  <c:v>30587927.416070998</c:v>
                </c:pt>
                <c:pt idx="26490">
                  <c:v>30585285.052099999</c:v>
                </c:pt>
                <c:pt idx="26491">
                  <c:v>30582169.782421995</c:v>
                </c:pt>
                <c:pt idx="26492">
                  <c:v>30578586.580791995</c:v>
                </c:pt>
                <c:pt idx="26493">
                  <c:v>30574540.341605995</c:v>
                </c:pt>
                <c:pt idx="26494">
                  <c:v>30570035.881626997</c:v>
                </c:pt>
                <c:pt idx="26495">
                  <c:v>30565077.941661991</c:v>
                </c:pt>
                <c:pt idx="26496">
                  <c:v>30559671.188196003</c:v>
                </c:pt>
                <c:pt idx="26497">
                  <c:v>30553820.214974999</c:v>
                </c:pt>
                <c:pt idx="26498">
                  <c:v>30547529.544558</c:v>
                </c:pt>
                <c:pt idx="26499">
                  <c:v>30540803.629817996</c:v>
                </c:pt>
                <c:pt idx="26500">
                  <c:v>30533646.855404001</c:v>
                </c:pt>
                <c:pt idx="26501">
                  <c:v>30526063.539168999</c:v>
                </c:pt>
                <c:pt idx="26502">
                  <c:v>30518057.933559</c:v>
                </c:pt>
                <c:pt idx="26503">
                  <c:v>30509634.226962</c:v>
                </c:pt>
                <c:pt idx="26504">
                  <c:v>30500796.545024</c:v>
                </c:pt>
                <c:pt idx="26505">
                  <c:v>30491548.951934997</c:v>
                </c:pt>
                <c:pt idx="26506">
                  <c:v>30481895.451675996</c:v>
                </c:pt>
                <c:pt idx="26507">
                  <c:v>30471839.989234995</c:v>
                </c:pt>
                <c:pt idx="26508">
                  <c:v>30461386.451797996</c:v>
                </c:pt>
                <c:pt idx="26509">
                  <c:v>30450538.669900998</c:v>
                </c:pt>
                <c:pt idx="26510">
                  <c:v>30439300.418558005</c:v>
                </c:pt>
                <c:pt idx="26511">
                  <c:v>30427675.418365005</c:v>
                </c:pt>
                <c:pt idx="26512">
                  <c:v>30415667.336564004</c:v>
                </c:pt>
                <c:pt idx="26513">
                  <c:v>30403279.788094997</c:v>
                </c:pt>
                <c:pt idx="26514">
                  <c:v>30390516.336610001</c:v>
                </c:pt>
                <c:pt idx="26515">
                  <c:v>30377380.495470993</c:v>
                </c:pt>
                <c:pt idx="26516">
                  <c:v>30363875.728719</c:v>
                </c:pt>
                <c:pt idx="26517">
                  <c:v>30350005.452020999</c:v>
                </c:pt>
                <c:pt idx="26518">
                  <c:v>30335773.033592001</c:v>
                </c:pt>
                <c:pt idx="26519">
                  <c:v>30321181.795097996</c:v>
                </c:pt>
                <c:pt idx="26520">
                  <c:v>30306235.012535002</c:v>
                </c:pt>
                <c:pt idx="26521">
                  <c:v>30290935.917089999</c:v>
                </c:pt>
                <c:pt idx="26522">
                  <c:v>30275287.695976</c:v>
                </c:pt>
                <c:pt idx="26523">
                  <c:v>30259293.493254997</c:v>
                </c:pt>
                <c:pt idx="26524">
                  <c:v>30242956.410634</c:v>
                </c:pt>
                <c:pt idx="26525">
                  <c:v>30226279.508249</c:v>
                </c:pt>
                <c:pt idx="26526">
                  <c:v>30209265.805426005</c:v>
                </c:pt>
                <c:pt idx="26527">
                  <c:v>30191918.281426996</c:v>
                </c:pt>
                <c:pt idx="26528">
                  <c:v>30174239.876176003</c:v>
                </c:pt>
                <c:pt idx="26529">
                  <c:v>30156233.490975995</c:v>
                </c:pt>
                <c:pt idx="26530">
                  <c:v>30137901.989196997</c:v>
                </c:pt>
                <c:pt idx="26531">
                  <c:v>30119248.196961999</c:v>
                </c:pt>
                <c:pt idx="26532">
                  <c:v>30100274.903805997</c:v>
                </c:pt>
                <c:pt idx="26533">
                  <c:v>30080984.863329001</c:v>
                </c:pt>
                <c:pt idx="26534">
                  <c:v>30061380.793827996</c:v>
                </c:pt>
                <c:pt idx="26535">
                  <c:v>30041465.378920004</c:v>
                </c:pt>
                <c:pt idx="26536">
                  <c:v>30021241.268146999</c:v>
                </c:pt>
                <c:pt idx="26537">
                  <c:v>30000711.077571996</c:v>
                </c:pt>
                <c:pt idx="26538">
                  <c:v>29979877.390355002</c:v>
                </c:pt>
                <c:pt idx="26539">
                  <c:v>29958742.757325001</c:v>
                </c:pt>
                <c:pt idx="26540">
                  <c:v>29937309.697535999</c:v>
                </c:pt>
                <c:pt idx="26541">
                  <c:v>29915580.698805001</c:v>
                </c:pt>
                <c:pt idx="26542">
                  <c:v>29893558.218249001</c:v>
                </c:pt>
                <c:pt idx="26543">
                  <c:v>29871244.682804</c:v>
                </c:pt>
                <c:pt idx="26544">
                  <c:v>29848642.489733998</c:v>
                </c:pt>
                <c:pt idx="26545">
                  <c:v>29825754.007128999</c:v>
                </c:pt>
                <c:pt idx="26546">
                  <c:v>29802581.574391998</c:v>
                </c:pt>
                <c:pt idx="26547">
                  <c:v>29779127.502719998</c:v>
                </c:pt>
                <c:pt idx="26548">
                  <c:v>29755394.075569</c:v>
                </c:pt>
                <c:pt idx="26549">
                  <c:v>29731383.549109999</c:v>
                </c:pt>
                <c:pt idx="26550">
                  <c:v>29707098.152683001</c:v>
                </c:pt>
                <c:pt idx="26551">
                  <c:v>29682540.089230996</c:v>
                </c:pt>
                <c:pt idx="26552">
                  <c:v>29657711.535730999</c:v>
                </c:pt>
                <c:pt idx="26553">
                  <c:v>29632614.643616997</c:v>
                </c:pt>
                <c:pt idx="26554">
                  <c:v>29607251.539190006</c:v>
                </c:pt>
                <c:pt idx="26555">
                  <c:v>29581624.324026003</c:v>
                </c:pt>
                <c:pt idx="26556">
                  <c:v>29555735.075367998</c:v>
                </c:pt>
                <c:pt idx="26557">
                  <c:v>29529585.846515</c:v>
                </c:pt>
                <c:pt idx="26558">
                  <c:v>29503178.667204</c:v>
                </c:pt>
                <c:pt idx="26559">
                  <c:v>29476515.543981995</c:v>
                </c:pt>
                <c:pt idx="26560">
                  <c:v>29449598.460567996</c:v>
                </c:pt>
                <c:pt idx="26561">
                  <c:v>29422429.378217001</c:v>
                </c:pt>
                <c:pt idx="26562">
                  <c:v>29395010.236065999</c:v>
                </c:pt>
                <c:pt idx="26563">
                  <c:v>29367342.951478992</c:v>
                </c:pt>
                <c:pt idx="26564">
                  <c:v>29339429.420384999</c:v>
                </c:pt>
                <c:pt idx="26565">
                  <c:v>29311271.517608002</c:v>
                </c:pt>
                <c:pt idx="26566">
                  <c:v>29282871.097194999</c:v>
                </c:pt>
                <c:pt idx="26567">
                  <c:v>29254229.992725998</c:v>
                </c:pt>
                <c:pt idx="26568">
                  <c:v>29225350.017632999</c:v>
                </c:pt>
                <c:pt idx="26569">
                  <c:v>29196232.965504002</c:v>
                </c:pt>
                <c:pt idx="26570">
                  <c:v>29166880.610380005</c:v>
                </c:pt>
                <c:pt idx="26571">
                  <c:v>29137294.707054999</c:v>
                </c:pt>
                <c:pt idx="26572">
                  <c:v>29107476.991359998</c:v>
                </c:pt>
                <c:pt idx="26573">
                  <c:v>29077429.180445995</c:v>
                </c:pt>
                <c:pt idx="26574">
                  <c:v>29047152.973067995</c:v>
                </c:pt>
                <c:pt idx="26575">
                  <c:v>29016650.049847994</c:v>
                </c:pt>
                <c:pt idx="26576">
                  <c:v>28985922.073554005</c:v>
                </c:pt>
                <c:pt idx="26577">
                  <c:v>28954970.689353</c:v>
                </c:pt>
                <c:pt idx="26578">
                  <c:v>28923797.525074996</c:v>
                </c:pt>
                <c:pt idx="26579">
                  <c:v>28892404.191460997</c:v>
                </c:pt>
                <c:pt idx="26580">
                  <c:v>28860792.282416996</c:v>
                </c:pt>
                <c:pt idx="26581">
                  <c:v>28828963.375254001</c:v>
                </c:pt>
                <c:pt idx="26582">
                  <c:v>28796919.030928999</c:v>
                </c:pt>
                <c:pt idx="26583">
                  <c:v>28764660.794277996</c:v>
                </c:pt>
                <c:pt idx="26584">
                  <c:v>28732190.194251999</c:v>
                </c:pt>
                <c:pt idx="26585">
                  <c:v>28699508.744135998</c:v>
                </c:pt>
                <c:pt idx="26586">
                  <c:v>28666617.941779997</c:v>
                </c:pt>
                <c:pt idx="26587">
                  <c:v>28633519.269808996</c:v>
                </c:pt>
                <c:pt idx="26588">
                  <c:v>28600214.195844997</c:v>
                </c:pt>
                <c:pt idx="26589">
                  <c:v>28566704.172715001</c:v>
                </c:pt>
                <c:pt idx="26590">
                  <c:v>28532990.638658002</c:v>
                </c:pt>
                <c:pt idx="26591">
                  <c:v>28499075.017527003</c:v>
                </c:pt>
                <c:pt idx="26592">
                  <c:v>28464958.718993999</c:v>
                </c:pt>
                <c:pt idx="26593">
                  <c:v>28430643.138741001</c:v>
                </c:pt>
                <c:pt idx="26594">
                  <c:v>28396129.658656005</c:v>
                </c:pt>
                <c:pt idx="26595">
                  <c:v>28361419.647022001</c:v>
                </c:pt>
                <c:pt idx="26596">
                  <c:v>28326514.458703</c:v>
                </c:pt>
                <c:pt idx="26597">
                  <c:v>28291415.435329001</c:v>
                </c:pt>
                <c:pt idx="26598">
                  <c:v>28256123.905473996</c:v>
                </c:pt>
                <c:pt idx="26599">
                  <c:v>28220641.184832998</c:v>
                </c:pt>
                <c:pt idx="26600">
                  <c:v>28184968.576397005</c:v>
                </c:pt>
                <c:pt idx="26601">
                  <c:v>28149107.370625</c:v>
                </c:pt>
                <c:pt idx="26602">
                  <c:v>28113058.845609996</c:v>
                </c:pt>
                <c:pt idx="26603">
                  <c:v>28076824.267243996</c:v>
                </c:pt>
                <c:pt idx="26604">
                  <c:v>28040404.889382999</c:v>
                </c:pt>
                <c:pt idx="26605">
                  <c:v>28003801.954006001</c:v>
                </c:pt>
                <c:pt idx="26606">
                  <c:v>27967016.691369999</c:v>
                </c:pt>
                <c:pt idx="26607">
                  <c:v>27930050.320167001</c:v>
                </c:pt>
                <c:pt idx="26608">
                  <c:v>27892904.047673997</c:v>
                </c:pt>
                <c:pt idx="26609">
                  <c:v>27855579.069906</c:v>
                </c:pt>
                <c:pt idx="26610">
                  <c:v>27818076.571757998</c:v>
                </c:pt>
                <c:pt idx="26611">
                  <c:v>27780397.727152001</c:v>
                </c:pt>
                <c:pt idx="26612">
                  <c:v>27742543.699181005</c:v>
                </c:pt>
                <c:pt idx="26613">
                  <c:v>27704515.640246999</c:v>
                </c:pt>
                <c:pt idx="26614">
                  <c:v>27666314.692197002</c:v>
                </c:pt>
                <c:pt idx="26615">
                  <c:v>27627941.986462995</c:v>
                </c:pt>
                <c:pt idx="26616">
                  <c:v>27589398.644189004</c:v>
                </c:pt>
                <c:pt idx="26617">
                  <c:v>27550685.776368</c:v>
                </c:pt>
                <c:pt idx="26618">
                  <c:v>27511804.483968992</c:v>
                </c:pt>
                <c:pt idx="26619">
                  <c:v>27472755.858061999</c:v>
                </c:pt>
                <c:pt idx="26620">
                  <c:v>27433540.979943994</c:v>
                </c:pt>
                <c:pt idx="26621">
                  <c:v>27394160.921263997</c:v>
                </c:pt>
                <c:pt idx="26622">
                  <c:v>27354616.744142</c:v>
                </c:pt>
                <c:pt idx="26623">
                  <c:v>27314909.501287997</c:v>
                </c:pt>
                <c:pt idx="26624">
                  <c:v>27275040.236118998</c:v>
                </c:pt>
                <c:pt idx="26625">
                  <c:v>27235009.982875992</c:v>
                </c:pt>
                <c:pt idx="26626">
                  <c:v>27194819.766736001</c:v>
                </c:pt>
                <c:pt idx="26627">
                  <c:v>27154470.603927001</c:v>
                </c:pt>
                <c:pt idx="26628">
                  <c:v>27113963.501831997</c:v>
                </c:pt>
                <c:pt idx="26629">
                  <c:v>27073299.459102001</c:v>
                </c:pt>
                <c:pt idx="26630">
                  <c:v>27032479.465763997</c:v>
                </c:pt>
                <c:pt idx="26631">
                  <c:v>26991504.503322005</c:v>
                </c:pt>
                <c:pt idx="26632">
                  <c:v>26950375.544861995</c:v>
                </c:pt>
                <c:pt idx="26633">
                  <c:v>26909093.555156004</c:v>
                </c:pt>
                <c:pt idx="26634">
                  <c:v>26867659.490759</c:v>
                </c:pt>
                <c:pt idx="26635">
                  <c:v>26826074.300108999</c:v>
                </c:pt>
                <c:pt idx="26636">
                  <c:v>26784338.923628997</c:v>
                </c:pt>
                <c:pt idx="26637">
                  <c:v>26742454.293813996</c:v>
                </c:pt>
                <c:pt idx="26638">
                  <c:v>26700421.335333001</c:v>
                </c:pt>
                <c:pt idx="26639">
                  <c:v>26658240.965118997</c:v>
                </c:pt>
                <c:pt idx="26640">
                  <c:v>26615914.092459999</c:v>
                </c:pt>
                <c:pt idx="26641">
                  <c:v>26573441.619091</c:v>
                </c:pt>
                <c:pt idx="26642">
                  <c:v>26530824.439282998</c:v>
                </c:pt>
                <c:pt idx="26643">
                  <c:v>26488063.439929999</c:v>
                </c:pt>
                <c:pt idx="26644">
                  <c:v>26445159.500635002</c:v>
                </c:pt>
                <c:pt idx="26645">
                  <c:v>26402113.493794002</c:v>
                </c:pt>
                <c:pt idx="26646">
                  <c:v>26358926.284683995</c:v>
                </c:pt>
                <c:pt idx="26647">
                  <c:v>26315598.731541995</c:v>
                </c:pt>
                <c:pt idx="26648">
                  <c:v>26272131.685645998</c:v>
                </c:pt>
                <c:pt idx="26649">
                  <c:v>26228525.991399996</c:v>
                </c:pt>
                <c:pt idx="26650">
                  <c:v>26184782.486407995</c:v>
                </c:pt>
                <c:pt idx="26651">
                  <c:v>26140902.001552001</c:v>
                </c:pt>
                <c:pt idx="26652">
                  <c:v>26096885.361074995</c:v>
                </c:pt>
                <c:pt idx="26653">
                  <c:v>26052733.382648997</c:v>
                </c:pt>
                <c:pt idx="26654">
                  <c:v>26008446.877455</c:v>
                </c:pt>
                <c:pt idx="26655">
                  <c:v>25964026.650254004</c:v>
                </c:pt>
                <c:pt idx="26656">
                  <c:v>25919473.499459997</c:v>
                </c:pt>
                <c:pt idx="26657">
                  <c:v>25874788.217215002</c:v>
                </c:pt>
                <c:pt idx="26658">
                  <c:v>25829971.589450996</c:v>
                </c:pt>
                <c:pt idx="26659">
                  <c:v>25785024.395970996</c:v>
                </c:pt>
                <c:pt idx="26660">
                  <c:v>25739947.410507999</c:v>
                </c:pt>
                <c:pt idx="26661">
                  <c:v>25694741.400796</c:v>
                </c:pt>
                <c:pt idx="26662">
                  <c:v>25649407.12864</c:v>
                </c:pt>
                <c:pt idx="26663">
                  <c:v>25603945.349975996</c:v>
                </c:pt>
                <c:pt idx="26664">
                  <c:v>25558356.814940006</c:v>
                </c:pt>
                <c:pt idx="26665">
                  <c:v>25512642.267929997</c:v>
                </c:pt>
                <c:pt idx="26666">
                  <c:v>25466802.447669998</c:v>
                </c:pt>
                <c:pt idx="26667">
                  <c:v>25420838.087270994</c:v>
                </c:pt>
                <c:pt idx="26668">
                  <c:v>25374749.914296001</c:v>
                </c:pt>
                <c:pt idx="26669">
                  <c:v>25328538.650814001</c:v>
                </c:pt>
                <c:pt idx="26670">
                  <c:v>25282205.013466999</c:v>
                </c:pt>
                <c:pt idx="26671">
                  <c:v>25235749.713521998</c:v>
                </c:pt>
                <c:pt idx="26672">
                  <c:v>25189173.456936006</c:v>
                </c:pt>
                <c:pt idx="26673">
                  <c:v>25142476.944406997</c:v>
                </c:pt>
                <c:pt idx="26674">
                  <c:v>25095660.871436</c:v>
                </c:pt>
                <c:pt idx="26675">
                  <c:v>25048725.928377997</c:v>
                </c:pt>
                <c:pt idx="26676">
                  <c:v>25001672.800500005</c:v>
                </c:pt>
                <c:pt idx="26677">
                  <c:v>24954502.168035999</c:v>
                </c:pt>
                <c:pt idx="26678">
                  <c:v>24907214.706236999</c:v>
                </c:pt>
                <c:pt idx="26679">
                  <c:v>24859811.085427996</c:v>
                </c:pt>
                <c:pt idx="26680">
                  <c:v>24812291.971057002</c:v>
                </c:pt>
                <c:pt idx="26681">
                  <c:v>24764658.023748998</c:v>
                </c:pt>
                <c:pt idx="26682">
                  <c:v>24716909.899355005</c:v>
                </c:pt>
                <c:pt idx="26683">
                  <c:v>24669048.249001995</c:v>
                </c:pt>
                <c:pt idx="26684">
                  <c:v>24621073.719145</c:v>
                </c:pt>
                <c:pt idx="26685">
                  <c:v>24572986.951614995</c:v>
                </c:pt>
                <c:pt idx="26686">
                  <c:v>24524788.583662998</c:v>
                </c:pt>
                <c:pt idx="26687">
                  <c:v>24476479.248013996</c:v>
                </c:pt>
                <c:pt idx="26688">
                  <c:v>24428059.57291</c:v>
                </c:pt>
                <c:pt idx="26689">
                  <c:v>24379530.182158999</c:v>
                </c:pt>
                <c:pt idx="26690">
                  <c:v>24330891.695177998</c:v>
                </c:pt>
                <c:pt idx="26691">
                  <c:v>24282144.727038994</c:v>
                </c:pt>
                <c:pt idx="26692">
                  <c:v>24233289.888516001</c:v>
                </c:pt>
                <c:pt idx="26693">
                  <c:v>24184327.786125001</c:v>
                </c:pt>
                <c:pt idx="26694">
                  <c:v>24135259.022172999</c:v>
                </c:pt>
                <c:pt idx="26695">
                  <c:v>24086084.194793001</c:v>
                </c:pt>
                <c:pt idx="26696">
                  <c:v>24036803.897996999</c:v>
                </c:pt>
                <c:pt idx="26697">
                  <c:v>23987418.721706998</c:v>
                </c:pt>
                <c:pt idx="26698">
                  <c:v>23937929.251804996</c:v>
                </c:pt>
                <c:pt idx="26699">
                  <c:v>23888336.070169006</c:v>
                </c:pt>
                <c:pt idx="26700">
                  <c:v>23838639.754712999</c:v>
                </c:pt>
                <c:pt idx="26701">
                  <c:v>23788840.879431002</c:v>
                </c:pt>
                <c:pt idx="26702">
                  <c:v>23738940.014433999</c:v>
                </c:pt>
                <c:pt idx="26703">
                  <c:v>23688937.725985002</c:v>
                </c:pt>
                <c:pt idx="26704">
                  <c:v>23638834.576545998</c:v>
                </c:pt>
                <c:pt idx="26705">
                  <c:v>23588631.124807999</c:v>
                </c:pt>
                <c:pt idx="26706">
                  <c:v>23538327.925732002</c:v>
                </c:pt>
                <c:pt idx="26707">
                  <c:v>23487925.530586004</c:v>
                </c:pt>
                <c:pt idx="26708">
                  <c:v>23437424.486978997</c:v>
                </c:pt>
                <c:pt idx="26709">
                  <c:v>23386825.338903002</c:v>
                </c:pt>
                <c:pt idx="26710">
                  <c:v>23336128.626761001</c:v>
                </c:pt>
                <c:pt idx="26711">
                  <c:v>23285334.887406997</c:v>
                </c:pt>
                <c:pt idx="26712">
                  <c:v>23234444.654180005</c:v>
                </c:pt>
                <c:pt idx="26713">
                  <c:v>23183458.456939001</c:v>
                </c:pt>
                <c:pt idx="26714">
                  <c:v>23132376.822094001</c:v>
                </c:pt>
                <c:pt idx="26715">
                  <c:v>23081200.272643995</c:v>
                </c:pt>
                <c:pt idx="26716">
                  <c:v>23029929.328205999</c:v>
                </c:pt>
                <c:pt idx="26717">
                  <c:v>22978564.50505</c:v>
                </c:pt>
                <c:pt idx="26718">
                  <c:v>22927106.316132009</c:v>
                </c:pt>
                <c:pt idx="26719">
                  <c:v>22875555.271122999</c:v>
                </c:pt>
                <c:pt idx="26720">
                  <c:v>22823911.876444001</c:v>
                </c:pt>
                <c:pt idx="26721">
                  <c:v>22772176.635295</c:v>
                </c:pt>
                <c:pt idx="26722">
                  <c:v>22720350.047687996</c:v>
                </c:pt>
                <c:pt idx="26723">
                  <c:v>22668432.610475</c:v>
                </c:pt>
                <c:pt idx="26724">
                  <c:v>22616424.817380004</c:v>
                </c:pt>
                <c:pt idx="26725">
                  <c:v>22564327.159027003</c:v>
                </c:pt>
                <c:pt idx="26726">
                  <c:v>22512140.122970998</c:v>
                </c:pt>
                <c:pt idx="26727">
                  <c:v>22459864.193728998</c:v>
                </c:pt>
                <c:pt idx="26728">
                  <c:v>22407499.852802999</c:v>
                </c:pt>
                <c:pt idx="26729">
                  <c:v>22355047.578713998</c:v>
                </c:pt>
                <c:pt idx="26730">
                  <c:v>22302507.847027998</c:v>
                </c:pt>
                <c:pt idx="26731">
                  <c:v>22249881.130383004</c:v>
                </c:pt>
                <c:pt idx="26732">
                  <c:v>22197167.898518998</c:v>
                </c:pt>
                <c:pt idx="26733">
                  <c:v>22144368.618301004</c:v>
                </c:pt>
                <c:pt idx="26734">
                  <c:v>22091483.753750999</c:v>
                </c:pt>
                <c:pt idx="26735">
                  <c:v>22038513.766071998</c:v>
                </c:pt>
                <c:pt idx="26736">
                  <c:v>21985459.113669999</c:v>
                </c:pt>
                <c:pt idx="26737">
                  <c:v>21932320.252190001</c:v>
                </c:pt>
                <c:pt idx="26738">
                  <c:v>21879097.634532005</c:v>
                </c:pt>
                <c:pt idx="26739">
                  <c:v>21825791.710882001</c:v>
                </c:pt>
                <c:pt idx="26740">
                  <c:v>21772402.928732999</c:v>
                </c:pt>
                <c:pt idx="26741">
                  <c:v>21718931.732914999</c:v>
                </c:pt>
                <c:pt idx="26742">
                  <c:v>21665378.565615997</c:v>
                </c:pt>
                <c:pt idx="26743">
                  <c:v>21611743.866404999</c:v>
                </c:pt>
                <c:pt idx="26744">
                  <c:v>21558028.07226</c:v>
                </c:pt>
                <c:pt idx="26745">
                  <c:v>21504231.617588002</c:v>
                </c:pt>
                <c:pt idx="26746">
                  <c:v>21450354.934252001</c:v>
                </c:pt>
                <c:pt idx="26747">
                  <c:v>21396398.451590996</c:v>
                </c:pt>
                <c:pt idx="26748">
                  <c:v>21342362.596445002</c:v>
                </c:pt>
                <c:pt idx="26749">
                  <c:v>21288247.793175995</c:v>
                </c:pt>
                <c:pt idx="26750">
                  <c:v>21234054.463692993</c:v>
                </c:pt>
                <c:pt idx="26751">
                  <c:v>21179783.027469996</c:v>
                </c:pt>
                <c:pt idx="26752">
                  <c:v>21125433.901573997</c:v>
                </c:pt>
                <c:pt idx="26753">
                  <c:v>21071007.50068</c:v>
                </c:pt>
                <c:pt idx="26754">
                  <c:v>21016504.237098996</c:v>
                </c:pt>
                <c:pt idx="26755">
                  <c:v>20961924.520794999</c:v>
                </c:pt>
                <c:pt idx="26756">
                  <c:v>20907268.759404998</c:v>
                </c:pt>
                <c:pt idx="26757">
                  <c:v>20852537.358265001</c:v>
                </c:pt>
                <c:pt idx="26758">
                  <c:v>20797730.720426001</c:v>
                </c:pt>
                <c:pt idx="26759">
                  <c:v>20742849.246676996</c:v>
                </c:pt>
                <c:pt idx="26760">
                  <c:v>20687893.335561998</c:v>
                </c:pt>
                <c:pt idx="26761">
                  <c:v>20632863.383404002</c:v>
                </c:pt>
                <c:pt idx="26762">
                  <c:v>20577759.784322001</c:v>
                </c:pt>
                <c:pt idx="26763">
                  <c:v>20522582.930250999</c:v>
                </c:pt>
                <c:pt idx="26764">
                  <c:v>20467333.210963</c:v>
                </c:pt>
                <c:pt idx="26765">
                  <c:v>20412011.014083005</c:v>
                </c:pt>
                <c:pt idx="26766">
                  <c:v>20356616.725110002</c:v>
                </c:pt>
                <c:pt idx="26767">
                  <c:v>20301150.727435995</c:v>
                </c:pt>
                <c:pt idx="26768">
                  <c:v>20245613.402362999</c:v>
                </c:pt>
                <c:pt idx="26769">
                  <c:v>20190005.129122004</c:v>
                </c:pt>
                <c:pt idx="26770">
                  <c:v>20134326.284892995</c:v>
                </c:pt>
                <c:pt idx="26771">
                  <c:v>20078577.244819995</c:v>
                </c:pt>
                <c:pt idx="26772">
                  <c:v>20022758.382029001</c:v>
                </c:pt>
                <c:pt idx="26773">
                  <c:v>19966870.067647994</c:v>
                </c:pt>
                <c:pt idx="26774">
                  <c:v>19910912.670823</c:v>
                </c:pt>
                <c:pt idx="26775">
                  <c:v>19854886.558735006</c:v>
                </c:pt>
                <c:pt idx="26776">
                  <c:v>19798792.096616998</c:v>
                </c:pt>
                <c:pt idx="26777">
                  <c:v>19742629.647769999</c:v>
                </c:pt>
                <c:pt idx="26778">
                  <c:v>19686399.573584005</c:v>
                </c:pt>
                <c:pt idx="26779">
                  <c:v>19630102.233547997</c:v>
                </c:pt>
                <c:pt idx="26780">
                  <c:v>19573737.985270992</c:v>
                </c:pt>
                <c:pt idx="26781">
                  <c:v>19517307.184497997</c:v>
                </c:pt>
                <c:pt idx="26782">
                  <c:v>19460810.185123</c:v>
                </c:pt>
                <c:pt idx="26783">
                  <c:v>19404247.339209005</c:v>
                </c:pt>
                <c:pt idx="26784">
                  <c:v>19347618.996998996</c:v>
                </c:pt>
                <c:pt idx="26785">
                  <c:v>19290925.506935999</c:v>
                </c:pt>
                <c:pt idx="26786">
                  <c:v>19234167.215674996</c:v>
                </c:pt>
                <c:pt idx="26787">
                  <c:v>19177344.468102001</c:v>
                </c:pt>
                <c:pt idx="26788">
                  <c:v>19120457.607345</c:v>
                </c:pt>
                <c:pt idx="26789">
                  <c:v>19063506.974791002</c:v>
                </c:pt>
                <c:pt idx="26790">
                  <c:v>19006492.910101999</c:v>
                </c:pt>
                <c:pt idx="26791">
                  <c:v>18949415.751226</c:v>
                </c:pt>
                <c:pt idx="26792">
                  <c:v>18892275.834415998</c:v>
                </c:pt>
                <c:pt idx="26793">
                  <c:v>18835073.494239997</c:v>
                </c:pt>
                <c:pt idx="26794">
                  <c:v>18777809.063599002</c:v>
                </c:pt>
                <c:pt idx="26795">
                  <c:v>18720482.873739</c:v>
                </c:pt>
                <c:pt idx="26796">
                  <c:v>18663095.254266001</c:v>
                </c:pt>
                <c:pt idx="26797">
                  <c:v>18605646.533158001</c:v>
                </c:pt>
                <c:pt idx="26798">
                  <c:v>18548137.036781006</c:v>
                </c:pt>
                <c:pt idx="26799">
                  <c:v>18490567.089899994</c:v>
                </c:pt>
                <c:pt idx="26800">
                  <c:v>18432937.015696999</c:v>
                </c:pt>
                <c:pt idx="26801">
                  <c:v>18375247.135777999</c:v>
                </c:pt>
                <c:pt idx="26802">
                  <c:v>18317497.770190999</c:v>
                </c:pt>
                <c:pt idx="26803">
                  <c:v>18259689.237436999</c:v>
                </c:pt>
                <c:pt idx="26804">
                  <c:v>18201821.854483999</c:v>
                </c:pt>
                <c:pt idx="26805">
                  <c:v>18143895.936777998</c:v>
                </c:pt>
                <c:pt idx="26806">
                  <c:v>18085911.798257001</c:v>
                </c:pt>
                <c:pt idx="26807">
                  <c:v>18027869.751364999</c:v>
                </c:pt>
                <c:pt idx="26808">
                  <c:v>17969770.107060999</c:v>
                </c:pt>
                <c:pt idx="26809">
                  <c:v>17911613.174834006</c:v>
                </c:pt>
                <c:pt idx="26810">
                  <c:v>17853399.262714997</c:v>
                </c:pt>
                <c:pt idx="26811">
                  <c:v>17795128.677285999</c:v>
                </c:pt>
                <c:pt idx="26812">
                  <c:v>17736801.723697994</c:v>
                </c:pt>
                <c:pt idx="26813">
                  <c:v>17678418.705675997</c:v>
                </c:pt>
                <c:pt idx="26814">
                  <c:v>17619979.925535996</c:v>
                </c:pt>
                <c:pt idx="26815">
                  <c:v>17561485.684193</c:v>
                </c:pt>
                <c:pt idx="26816">
                  <c:v>17502936.281177994</c:v>
                </c:pt>
                <c:pt idx="26817">
                  <c:v>17444332.014641002</c:v>
                </c:pt>
                <c:pt idx="26818">
                  <c:v>17385673.181369998</c:v>
                </c:pt>
                <c:pt idx="26819">
                  <c:v>17326960.076797999</c:v>
                </c:pt>
                <c:pt idx="26820">
                  <c:v>17268192.995015997</c:v>
                </c:pt>
                <c:pt idx="26821">
                  <c:v>17209372.228783999</c:v>
                </c:pt>
                <c:pt idx="26822">
                  <c:v>17150498.069538996</c:v>
                </c:pt>
                <c:pt idx="26823">
                  <c:v>17091570.807410996</c:v>
                </c:pt>
                <c:pt idx="26824">
                  <c:v>17032590.731229998</c:v>
                </c:pt>
                <c:pt idx="26825">
                  <c:v>16973558.128535002</c:v>
                </c:pt>
                <c:pt idx="26826">
                  <c:v>16914473.285590995</c:v>
                </c:pt>
                <c:pt idx="26827">
                  <c:v>16855336.487392996</c:v>
                </c:pt>
                <c:pt idx="26828">
                  <c:v>16796148.017680001</c:v>
                </c:pt>
                <c:pt idx="26829">
                  <c:v>16736908.158942999</c:v>
                </c:pt>
                <c:pt idx="26830">
                  <c:v>16677617.192437001</c:v>
                </c:pt>
                <c:pt idx="26831">
                  <c:v>16618275.398190998</c:v>
                </c:pt>
                <c:pt idx="26832">
                  <c:v>16558883.055016002</c:v>
                </c:pt>
                <c:pt idx="26833">
                  <c:v>16499440.440517001</c:v>
                </c:pt>
                <c:pt idx="26834">
                  <c:v>16439947.831101</c:v>
                </c:pt>
                <c:pt idx="26835">
                  <c:v>16380405.501991</c:v>
                </c:pt>
                <c:pt idx="26836">
                  <c:v>16320813.727226999</c:v>
                </c:pt>
                <c:pt idx="26837">
                  <c:v>16261172.779687</c:v>
                </c:pt>
                <c:pt idx="26838">
                  <c:v>16201482.931085</c:v>
                </c:pt>
                <c:pt idx="26839">
                  <c:v>16141744.451990003</c:v>
                </c:pt>
                <c:pt idx="26840">
                  <c:v>16081957.611827997</c:v>
                </c:pt>
                <c:pt idx="26841">
                  <c:v>16022122.678897997</c:v>
                </c:pt>
                <c:pt idx="26842">
                  <c:v>15962239.920373</c:v>
                </c:pt>
                <c:pt idx="26843">
                  <c:v>15902309.602318</c:v>
                </c:pt>
                <c:pt idx="26844">
                  <c:v>15842331.989691</c:v>
                </c:pt>
                <c:pt idx="26845">
                  <c:v>15782307.346357998</c:v>
                </c:pt>
                <c:pt idx="26846">
                  <c:v>15722235.935098</c:v>
                </c:pt>
                <c:pt idx="26847">
                  <c:v>15662118.017614</c:v>
                </c:pt>
                <c:pt idx="26848">
                  <c:v>15601953.854541002</c:v>
                </c:pt>
                <c:pt idx="26849">
                  <c:v>15541743.705452999</c:v>
                </c:pt>
                <c:pt idx="26850">
                  <c:v>15481487.828872999</c:v>
                </c:pt>
                <c:pt idx="26851">
                  <c:v>15421186.482284</c:v>
                </c:pt>
                <c:pt idx="26852">
                  <c:v>15360839.922133002</c:v>
                </c:pt>
                <c:pt idx="26853">
                  <c:v>15300448.403841002</c:v>
                </c:pt>
                <c:pt idx="26854">
                  <c:v>15240012.181810999</c:v>
                </c:pt>
                <c:pt idx="26855">
                  <c:v>15179531.509439997</c:v>
                </c:pt>
                <c:pt idx="26856">
                  <c:v>15119006.639118997</c:v>
                </c:pt>
                <c:pt idx="26857">
                  <c:v>15058437.822249003</c:v>
                </c:pt>
                <c:pt idx="26858">
                  <c:v>14997825.309246</c:v>
                </c:pt>
                <c:pt idx="26859">
                  <c:v>14937169.349545998</c:v>
                </c:pt>
                <c:pt idx="26860">
                  <c:v>14876470.19162</c:v>
                </c:pt>
                <c:pt idx="26861">
                  <c:v>14815728.082974</c:v>
                </c:pt>
                <c:pt idx="26862">
                  <c:v>14754943.270160997</c:v>
                </c:pt>
                <c:pt idx="26863">
                  <c:v>14694115.998787999</c:v>
                </c:pt>
                <c:pt idx="26864">
                  <c:v>14633246.513523998</c:v>
                </c:pt>
                <c:pt idx="26865">
                  <c:v>14572335.058108</c:v>
                </c:pt>
                <c:pt idx="26866">
                  <c:v>14511381.875352005</c:v>
                </c:pt>
                <c:pt idx="26867">
                  <c:v>14450387.207156001</c:v>
                </c:pt>
                <c:pt idx="26868">
                  <c:v>14389351.294508997</c:v>
                </c:pt>
                <c:pt idx="26869">
                  <c:v>14328274.377499998</c:v>
                </c:pt>
                <c:pt idx="26870">
                  <c:v>14267156.695323</c:v>
                </c:pt>
                <c:pt idx="26871">
                  <c:v>14205998.486284997</c:v>
                </c:pt>
                <c:pt idx="26872">
                  <c:v>14144799.987813001</c:v>
                </c:pt>
                <c:pt idx="26873">
                  <c:v>14083561.436463997</c:v>
                </c:pt>
                <c:pt idx="26874">
                  <c:v>14022283.067926001</c:v>
                </c:pt>
                <c:pt idx="26875">
                  <c:v>13960965.117031001</c:v>
                </c:pt>
                <c:pt idx="26876">
                  <c:v>13899607.817756999</c:v>
                </c:pt>
                <c:pt idx="26877">
                  <c:v>13838211.403239002</c:v>
                </c:pt>
                <c:pt idx="26878">
                  <c:v>13776776.105774</c:v>
                </c:pt>
                <c:pt idx="26879">
                  <c:v>13715302.156824999</c:v>
                </c:pt>
                <c:pt idx="26880">
                  <c:v>13653789.787034998</c:v>
                </c:pt>
                <c:pt idx="26881">
                  <c:v>13592239.226225996</c:v>
                </c:pt>
                <c:pt idx="26882">
                  <c:v>13530650.703407997</c:v>
                </c:pt>
                <c:pt idx="26883">
                  <c:v>13469024.446789999</c:v>
                </c:pt>
                <c:pt idx="26884">
                  <c:v>13407360.683777999</c:v>
                </c:pt>
                <c:pt idx="26885">
                  <c:v>13345659.640992001</c:v>
                </c:pt>
                <c:pt idx="26886">
                  <c:v>13283921.544260997</c:v>
                </c:pt>
                <c:pt idx="26887">
                  <c:v>13222146.618638</c:v>
                </c:pt>
                <c:pt idx="26888">
                  <c:v>13160335.088404998</c:v>
                </c:pt>
                <c:pt idx="26889">
                  <c:v>13098487.177073</c:v>
                </c:pt>
                <c:pt idx="26890">
                  <c:v>13036603.107396996</c:v>
                </c:pt>
                <c:pt idx="26891">
                  <c:v>12974683.101376001</c:v>
                </c:pt>
                <c:pt idx="26892">
                  <c:v>12912727.380261</c:v>
                </c:pt>
                <c:pt idx="26893">
                  <c:v>12850736.164563999</c:v>
                </c:pt>
                <c:pt idx="26894">
                  <c:v>12788709.674058001</c:v>
                </c:pt>
                <c:pt idx="26895">
                  <c:v>12726648.127788</c:v>
                </c:pt>
                <c:pt idx="26896">
                  <c:v>12664551.744073998</c:v>
                </c:pt>
                <c:pt idx="26897">
                  <c:v>12602420.740519997</c:v>
                </c:pt>
                <c:pt idx="26898">
                  <c:v>12540255.334016999</c:v>
                </c:pt>
                <c:pt idx="26899">
                  <c:v>12478055.740749</c:v>
                </c:pt>
                <c:pt idx="26900">
                  <c:v>12415822.176201997</c:v>
                </c:pt>
                <c:pt idx="26901">
                  <c:v>12353554.855164999</c:v>
                </c:pt>
                <c:pt idx="26902">
                  <c:v>12291253.991738999</c:v>
                </c:pt>
                <c:pt idx="26903">
                  <c:v>12228919.799342997</c:v>
                </c:pt>
                <c:pt idx="26904">
                  <c:v>12166552.490716999</c:v>
                </c:pt>
                <c:pt idx="26905">
                  <c:v>12104152.277927998</c:v>
                </c:pt>
                <c:pt idx="26906">
                  <c:v>12041719.372378999</c:v>
                </c:pt>
                <c:pt idx="26907">
                  <c:v>11979253.984811004</c:v>
                </c:pt>
                <c:pt idx="26908">
                  <c:v>11916756.325308003</c:v>
                </c:pt>
                <c:pt idx="26909">
                  <c:v>11854226.603305997</c:v>
                </c:pt>
                <c:pt idx="26910">
                  <c:v>11791665.027595999</c:v>
                </c:pt>
                <c:pt idx="26911">
                  <c:v>11729071.806328001</c:v>
                </c:pt>
                <c:pt idx="26912">
                  <c:v>11666447.147019997</c:v>
                </c:pt>
                <c:pt idx="26913">
                  <c:v>11603791.256559998</c:v>
                </c:pt>
                <c:pt idx="26914">
                  <c:v>11541104.341213999</c:v>
                </c:pt>
                <c:pt idx="26915">
                  <c:v>11478386.606626999</c:v>
                </c:pt>
                <c:pt idx="26916">
                  <c:v>11415638.257834001</c:v>
                </c:pt>
                <c:pt idx="26917">
                  <c:v>11352859.499260001</c:v>
                </c:pt>
                <c:pt idx="26918">
                  <c:v>11290050.534727</c:v>
                </c:pt>
                <c:pt idx="26919">
                  <c:v>11227211.567461001</c:v>
                </c:pt>
                <c:pt idx="26920">
                  <c:v>11164342.800094998</c:v>
                </c:pt>
                <c:pt idx="26921">
                  <c:v>11101444.434671002</c:v>
                </c:pt>
                <c:pt idx="26922">
                  <c:v>11038516.672653005</c:v>
                </c:pt>
                <c:pt idx="26923">
                  <c:v>10975559.714923998</c:v>
                </c:pt>
                <c:pt idx="26924">
                  <c:v>10912573.761794997</c:v>
                </c:pt>
                <c:pt idx="26925">
                  <c:v>10849559.013009002</c:v>
                </c:pt>
                <c:pt idx="26926">
                  <c:v>10786515.667746</c:v>
                </c:pt>
                <c:pt idx="26927">
                  <c:v>10723443.924626</c:v>
                </c:pt>
                <c:pt idx="26928">
                  <c:v>10660343.981719002</c:v>
                </c:pt>
                <c:pt idx="26929">
                  <c:v>10597216.036541998</c:v>
                </c:pt>
                <c:pt idx="26930">
                  <c:v>10534060.286071001</c:v>
                </c:pt>
                <c:pt idx="26931">
                  <c:v>10470876.926741</c:v>
                </c:pt>
                <c:pt idx="26932">
                  <c:v>10407666.154452002</c:v>
                </c:pt>
                <c:pt idx="26933">
                  <c:v>10344428.164573999</c:v>
                </c:pt>
                <c:pt idx="26934">
                  <c:v>10281163.151954003</c:v>
                </c:pt>
                <c:pt idx="26935">
                  <c:v>10217871.310913002</c:v>
                </c:pt>
                <c:pt idx="26936">
                  <c:v>10154552.835261</c:v>
                </c:pt>
                <c:pt idx="26937">
                  <c:v>10091207.918292997</c:v>
                </c:pt>
                <c:pt idx="26938">
                  <c:v>10027836.752796</c:v>
                </c:pt>
                <c:pt idx="26939">
                  <c:v>9964439.5310559981</c:v>
                </c:pt>
                <c:pt idx="26940">
                  <c:v>9901016.4448600002</c:v>
                </c:pt>
                <c:pt idx="26941">
                  <c:v>9837567.685500998</c:v>
                </c:pt>
                <c:pt idx="26942">
                  <c:v>9774093.4437809996</c:v>
                </c:pt>
                <c:pt idx="26943">
                  <c:v>9710593.9100180008</c:v>
                </c:pt>
                <c:pt idx="26944">
                  <c:v>9647069.2740480006</c:v>
                </c:pt>
                <c:pt idx="26945">
                  <c:v>9583519.7252319977</c:v>
                </c:pt>
                <c:pt idx="26946">
                  <c:v>9519945.4524559993</c:v>
                </c:pt>
                <c:pt idx="26947">
                  <c:v>9456346.6441409979</c:v>
                </c:pt>
                <c:pt idx="26948">
                  <c:v>9392723.488239998</c:v>
                </c:pt>
                <c:pt idx="26949">
                  <c:v>9329076.1722509991</c:v>
                </c:pt>
                <c:pt idx="26950">
                  <c:v>9265404.883212002</c:v>
                </c:pt>
                <c:pt idx="26951">
                  <c:v>9201709.807713002</c:v>
                </c:pt>
                <c:pt idx="26952">
                  <c:v>9137991.1318949983</c:v>
                </c:pt>
                <c:pt idx="26953">
                  <c:v>9074249.0414549988</c:v>
                </c:pt>
                <c:pt idx="26954">
                  <c:v>9010483.7216539998</c:v>
                </c:pt>
                <c:pt idx="26955">
                  <c:v>8946695.3573139999</c:v>
                </c:pt>
                <c:pt idx="26956">
                  <c:v>8882884.1328299977</c:v>
                </c:pt>
                <c:pt idx="26957">
                  <c:v>8819050.2321679983</c:v>
                </c:pt>
                <c:pt idx="26958">
                  <c:v>8755193.8388700001</c:v>
                </c:pt>
                <c:pt idx="26959">
                  <c:v>8691315.136060996</c:v>
                </c:pt>
                <c:pt idx="26960">
                  <c:v>8627414.30645</c:v>
                </c:pt>
                <c:pt idx="26961">
                  <c:v>8563491.5323359985</c:v>
                </c:pt>
                <c:pt idx="26962">
                  <c:v>8499546.9956090022</c:v>
                </c:pt>
                <c:pt idx="26963">
                  <c:v>8435580.8777569998</c:v>
                </c:pt>
                <c:pt idx="26964">
                  <c:v>8371593.3598699998</c:v>
                </c:pt>
                <c:pt idx="26965">
                  <c:v>8307584.6226379992</c:v>
                </c:pt>
                <c:pt idx="26966">
                  <c:v>8243554.8463640008</c:v>
                </c:pt>
                <c:pt idx="26967">
                  <c:v>8179504.210961001</c:v>
                </c:pt>
                <c:pt idx="26968">
                  <c:v>8115432.8959579999</c:v>
                </c:pt>
                <c:pt idx="26969">
                  <c:v>8051341.0805020006</c:v>
                </c:pt>
                <c:pt idx="26970">
                  <c:v>7987228.9433670007</c:v>
                </c:pt>
                <c:pt idx="26971">
                  <c:v>7923096.6629519993</c:v>
                </c:pt>
                <c:pt idx="26972">
                  <c:v>7858944.4172859993</c:v>
                </c:pt>
                <c:pt idx="26973">
                  <c:v>7794772.3840339994</c:v>
                </c:pt>
                <c:pt idx="26974">
                  <c:v>7730580.740499001</c:v>
                </c:pt>
                <c:pt idx="26975">
                  <c:v>7666369.6636249991</c:v>
                </c:pt>
                <c:pt idx="26976">
                  <c:v>7602139.3300029999</c:v>
                </c:pt>
                <c:pt idx="26977">
                  <c:v>7537889.9158709999</c:v>
                </c:pt>
                <c:pt idx="26978">
                  <c:v>7473621.5971220005</c:v>
                </c:pt>
                <c:pt idx="26979">
                  <c:v>7409334.5493040001</c:v>
                </c:pt>
                <c:pt idx="26980">
                  <c:v>7345028.947625001</c:v>
                </c:pt>
                <c:pt idx="26981">
                  <c:v>7280704.9669560008</c:v>
                </c:pt>
                <c:pt idx="26982">
                  <c:v>7216362.7818359993</c:v>
                </c:pt>
                <c:pt idx="26983">
                  <c:v>7152002.566474</c:v>
                </c:pt>
                <c:pt idx="26984">
                  <c:v>7087624.4947539996</c:v>
                </c:pt>
                <c:pt idx="26985">
                  <c:v>7023228.7402339997</c:v>
                </c:pt>
                <c:pt idx="26986">
                  <c:v>6958815.4761580005</c:v>
                </c:pt>
                <c:pt idx="26987">
                  <c:v>6894384.8754510004</c:v>
                </c:pt>
                <c:pt idx="26988">
                  <c:v>6829937.1107259998</c:v>
                </c:pt>
                <c:pt idx="26989">
                  <c:v>6765472.3542879988</c:v>
                </c:pt>
                <c:pt idx="26990">
                  <c:v>6700990.7781370003</c:v>
                </c:pt>
                <c:pt idx="26991">
                  <c:v>6636492.553971</c:v>
                </c:pt>
                <c:pt idx="26992">
                  <c:v>6571977.8531879988</c:v>
                </c:pt>
                <c:pt idx="26993">
                  <c:v>6507446.8468929995</c:v>
                </c:pt>
                <c:pt idx="26994">
                  <c:v>6442899.7058969997</c:v>
                </c:pt>
                <c:pt idx="26995">
                  <c:v>6378336.6007249998</c:v>
                </c:pt>
                <c:pt idx="26996">
                  <c:v>6313757.7016139999</c:v>
                </c:pt>
                <c:pt idx="26997">
                  <c:v>6249163.1785220001</c:v>
                </c:pt>
                <c:pt idx="26998">
                  <c:v>6184553.2011250006</c:v>
                </c:pt>
                <c:pt idx="26999">
                  <c:v>6119927.9388260003</c:v>
                </c:pt>
                <c:pt idx="27000">
                  <c:v>6055287.5607569991</c:v>
                </c:pt>
                <c:pt idx="27001">
                  <c:v>5990632.2357780002</c:v>
                </c:pt>
                <c:pt idx="27002">
                  <c:v>5925962.132487</c:v>
                </c:pt>
                <c:pt idx="27003">
                  <c:v>5861277.4192159995</c:v>
                </c:pt>
                <c:pt idx="27004">
                  <c:v>5796578.264041</c:v>
                </c:pt>
                <c:pt idx="27005">
                  <c:v>5731864.8347809995</c:v>
                </c:pt>
                <c:pt idx="27006">
                  <c:v>5667137.2990009999</c:v>
                </c:pt>
                <c:pt idx="27007">
                  <c:v>5602395.824018999</c:v>
                </c:pt>
                <c:pt idx="27008">
                  <c:v>5537640.5769040007</c:v>
                </c:pt>
                <c:pt idx="27009">
                  <c:v>5472871.7244839994</c:v>
                </c:pt>
                <c:pt idx="27010">
                  <c:v>5408089.4333460014</c:v>
                </c:pt>
                <c:pt idx="27011">
                  <c:v>5343293.8698389987</c:v>
                </c:pt>
                <c:pt idx="27012">
                  <c:v>5278485.2000810001</c:v>
                </c:pt>
                <c:pt idx="27013">
                  <c:v>5213663.5899559995</c:v>
                </c:pt>
                <c:pt idx="27014">
                  <c:v>5148829.2051220005</c:v>
                </c:pt>
                <c:pt idx="27015">
                  <c:v>5083982.2110130005</c:v>
                </c:pt>
                <c:pt idx="27016">
                  <c:v>5019122.7728400007</c:v>
                </c:pt>
                <c:pt idx="27017">
                  <c:v>4954251.0555980001</c:v>
                </c:pt>
                <c:pt idx="27018">
                  <c:v>4889367.224064</c:v>
                </c:pt>
                <c:pt idx="27019">
                  <c:v>4824471.4428050006</c:v>
                </c:pt>
                <c:pt idx="27020">
                  <c:v>4759563.8761760006</c:v>
                </c:pt>
                <c:pt idx="27021">
                  <c:v>4694644.688329001</c:v>
                </c:pt>
                <c:pt idx="27022">
                  <c:v>4629714.0432099998</c:v>
                </c:pt>
                <c:pt idx="27023">
                  <c:v>4564772.1045669997</c:v>
                </c:pt>
                <c:pt idx="27024">
                  <c:v>4499819.0359490011</c:v>
                </c:pt>
                <c:pt idx="27025">
                  <c:v>4434855.0007119998</c:v>
                </c:pt>
                <c:pt idx="27026">
                  <c:v>4369880.1620199997</c:v>
                </c:pt>
                <c:pt idx="27027">
                  <c:v>4304894.6828490002</c:v>
                </c:pt>
                <c:pt idx="27028">
                  <c:v>4239898.7259910004</c:v>
                </c:pt>
                <c:pt idx="27029">
                  <c:v>4174892.4540519994</c:v>
                </c:pt>
                <c:pt idx="27030">
                  <c:v>4109876.0294629997</c:v>
                </c:pt>
                <c:pt idx="27031">
                  <c:v>4044849.6144749997</c:v>
                </c:pt>
                <c:pt idx="27032">
                  <c:v>3979813.3711679997</c:v>
                </c:pt>
                <c:pt idx="27033">
                  <c:v>3914767.4614499994</c:v>
                </c:pt>
                <c:pt idx="27034">
                  <c:v>3849712.047061</c:v>
                </c:pt>
                <c:pt idx="27035">
                  <c:v>3784647.2895760005</c:v>
                </c:pt>
                <c:pt idx="27036">
                  <c:v>3719573.3504099995</c:v>
                </c:pt>
                <c:pt idx="27037">
                  <c:v>3654490.3908169996</c:v>
                </c:pt>
                <c:pt idx="27038">
                  <c:v>3589398.5718959998</c:v>
                </c:pt>
                <c:pt idx="27039">
                  <c:v>3524298.0545910001</c:v>
                </c:pt>
                <c:pt idx="27040">
                  <c:v>3459188.999698</c:v>
                </c:pt>
                <c:pt idx="27041">
                  <c:v>3394071.5678630001</c:v>
                </c:pt>
                <c:pt idx="27042">
                  <c:v>3328945.9195889998</c:v>
                </c:pt>
                <c:pt idx="27043">
                  <c:v>3263812.2152359998</c:v>
                </c:pt>
                <c:pt idx="27044">
                  <c:v>3198670.615026</c:v>
                </c:pt>
                <c:pt idx="27045">
                  <c:v>3133521.279044</c:v>
                </c:pt>
                <c:pt idx="27046">
                  <c:v>3068364.3672409998</c:v>
                </c:pt>
                <c:pt idx="27047">
                  <c:v>3003200.0394399995</c:v>
                </c:pt>
                <c:pt idx="27048">
                  <c:v>2938028.4553329996</c:v>
                </c:pt>
                <c:pt idx="27049">
                  <c:v>2872849.774489</c:v>
                </c:pt>
                <c:pt idx="27050">
                  <c:v>2807664.1563549996</c:v>
                </c:pt>
                <c:pt idx="27051">
                  <c:v>2742471.7602559999</c:v>
                </c:pt>
                <c:pt idx="27052">
                  <c:v>2677272.7454049997</c:v>
                </c:pt>
                <c:pt idx="27053">
                  <c:v>2612067.2708959999</c:v>
                </c:pt>
                <c:pt idx="27054">
                  <c:v>2546855.4957169998</c:v>
                </c:pt>
                <c:pt idx="27055">
                  <c:v>2481637.5787439994</c:v>
                </c:pt>
                <c:pt idx="27056">
                  <c:v>2416413.67875</c:v>
                </c:pt>
                <c:pt idx="27057">
                  <c:v>2351183.9544019997</c:v>
                </c:pt>
                <c:pt idx="27058">
                  <c:v>2285948.5642720005</c:v>
                </c:pt>
                <c:pt idx="27059">
                  <c:v>2220707.6668300005</c:v>
                </c:pt>
                <c:pt idx="27060">
                  <c:v>2155461.4204539997</c:v>
                </c:pt>
                <c:pt idx="27061">
                  <c:v>2090209.983431</c:v>
                </c:pt>
                <c:pt idx="27062">
                  <c:v>2024953.5139570001</c:v>
                </c:pt>
                <c:pt idx="27063">
                  <c:v>1959692.1701440003</c:v>
                </c:pt>
                <c:pt idx="27064">
                  <c:v>1894426.1100170002</c:v>
                </c:pt>
                <c:pt idx="27065">
                  <c:v>1829155.491525</c:v>
                </c:pt>
                <c:pt idx="27066">
                  <c:v>1763880.4725350002</c:v>
                </c:pt>
                <c:pt idx="27067">
                  <c:v>1698601.2108400001</c:v>
                </c:pt>
                <c:pt idx="27068">
                  <c:v>1633317.8641620001</c:v>
                </c:pt>
                <c:pt idx="27069">
                  <c:v>1568030.5901510001</c:v>
                </c:pt>
                <c:pt idx="27070">
                  <c:v>1502739.54639</c:v>
                </c:pt>
                <c:pt idx="27071">
                  <c:v>1437444.8903990001</c:v>
                </c:pt>
                <c:pt idx="27072">
                  <c:v>1372146.7796360001</c:v>
                </c:pt>
                <c:pt idx="27073">
                  <c:v>1306845.3714980001</c:v>
                </c:pt>
                <c:pt idx="27074">
                  <c:v>1241540.823328</c:v>
                </c:pt>
                <c:pt idx="27075">
                  <c:v>1176233.2924130003</c:v>
                </c:pt>
                <c:pt idx="27076">
                  <c:v>1110922.9359929999</c:v>
                </c:pt>
                <c:pt idx="27077">
                  <c:v>1045609.9112550002</c:v>
                </c:pt>
                <c:pt idx="27078">
                  <c:v>980294.37534400006</c:v>
                </c:pt>
                <c:pt idx="27079">
                  <c:v>914976.48535999993</c:v>
                </c:pt>
                <c:pt idx="27080">
                  <c:v>849656.39836400002</c:v>
                </c:pt>
                <c:pt idx="27081">
                  <c:v>784334.27137899981</c:v>
                </c:pt>
                <c:pt idx="27082">
                  <c:v>719010.26139400003</c:v>
                </c:pt>
                <c:pt idx="27083">
                  <c:v>653684.525364</c:v>
                </c:pt>
                <c:pt idx="27084">
                  <c:v>588357.22021699999</c:v>
                </c:pt>
                <c:pt idx="27085">
                  <c:v>523028.50285199995</c:v>
                </c:pt>
                <c:pt idx="27086">
                  <c:v>457698.53014599998</c:v>
                </c:pt>
                <c:pt idx="27087">
                  <c:v>392367.45895299996</c:v>
                </c:pt>
                <c:pt idx="27088">
                  <c:v>327035.44610900001</c:v>
                </c:pt>
                <c:pt idx="27089">
                  <c:v>261702.64843299997</c:v>
                </c:pt>
                <c:pt idx="27090">
                  <c:v>196369.22273199999</c:v>
                </c:pt>
                <c:pt idx="27091">
                  <c:v>131035.325801</c:v>
                </c:pt>
                <c:pt idx="27092">
                  <c:v>65701.114429000008</c:v>
                </c:pt>
                <c:pt idx="27093">
                  <c:v>366.74539700000003</c:v>
                </c:pt>
                <c:pt idx="27094">
                  <c:v>-64967.624515000003</c:v>
                </c:pt>
                <c:pt idx="27095">
                  <c:v>-130301.83852799999</c:v>
                </c:pt>
                <c:pt idx="27096">
                  <c:v>-195635.73985899999</c:v>
                </c:pt>
                <c:pt idx="27097">
                  <c:v>-260969.17172099999</c:v>
                </c:pt>
                <c:pt idx="27098">
                  <c:v>-326301.97731699998</c:v>
                </c:pt>
                <c:pt idx="27099">
                  <c:v>-391633.99984300014</c:v>
                </c:pt>
                <c:pt idx="27100">
                  <c:v>-456965.08247899998</c:v>
                </c:pt>
                <c:pt idx="27101">
                  <c:v>-522295.06838800001</c:v>
                </c:pt>
                <c:pt idx="27102">
                  <c:v>-587623.80071600003</c:v>
                </c:pt>
                <c:pt idx="27103">
                  <c:v>-652951.12258899992</c:v>
                </c:pt>
                <c:pt idx="27104">
                  <c:v>-718276.87710499996</c:v>
                </c:pt>
                <c:pt idx="27105">
                  <c:v>-783600.90733999992</c:v>
                </c:pt>
                <c:pt idx="27106">
                  <c:v>-848923.0563360001</c:v>
                </c:pt>
                <c:pt idx="27107">
                  <c:v>-914243.167105</c:v>
                </c:pt>
                <c:pt idx="27108">
                  <c:v>-979561.08262600005</c:v>
                </c:pt>
                <c:pt idx="27109">
                  <c:v>-1044876.645838</c:v>
                </c:pt>
                <c:pt idx="27110">
                  <c:v>-1110189.6996400002</c:v>
                </c:pt>
                <c:pt idx="27111">
                  <c:v>-1175500.0868900002</c:v>
                </c:pt>
                <c:pt idx="27112">
                  <c:v>-1240807.6503980001</c:v>
                </c:pt>
                <c:pt idx="27113">
                  <c:v>-1306112.2329270002</c:v>
                </c:pt>
                <c:pt idx="27114">
                  <c:v>-1371413.6771900002</c:v>
                </c:pt>
                <c:pt idx="27115">
                  <c:v>-1436711.8258460001</c:v>
                </c:pt>
                <c:pt idx="27116">
                  <c:v>-1502006.521497</c:v>
                </c:pt>
                <c:pt idx="27117">
                  <c:v>-1567297.606685</c:v>
                </c:pt>
                <c:pt idx="27118">
                  <c:v>-1632584.923892</c:v>
                </c:pt>
                <c:pt idx="27119">
                  <c:v>-1697868.3155370001</c:v>
                </c:pt>
                <c:pt idx="27120">
                  <c:v>-1763147.6239670003</c:v>
                </c:pt>
                <c:pt idx="27121">
                  <c:v>-1828422.6914650002</c:v>
                </c:pt>
                <c:pt idx="27122">
                  <c:v>-1893693.360236</c:v>
                </c:pt>
                <c:pt idx="27123">
                  <c:v>-1958959.4724150002</c:v>
                </c:pt>
                <c:pt idx="27124">
                  <c:v>-2024220.8700540001</c:v>
                </c:pt>
                <c:pt idx="27125">
                  <c:v>-2089477.3951280001</c:v>
                </c:pt>
                <c:pt idx="27126">
                  <c:v>-2154728.889527</c:v>
                </c:pt>
                <c:pt idx="27127">
                  <c:v>-2219975.1950549996</c:v>
                </c:pt>
                <c:pt idx="27128">
                  <c:v>-2285216.1534269997</c:v>
                </c:pt>
                <c:pt idx="27129">
                  <c:v>-2350451.6062659998</c:v>
                </c:pt>
                <c:pt idx="27130">
                  <c:v>-2415681.3951009992</c:v>
                </c:pt>
                <c:pt idx="27131">
                  <c:v>-2480905.3613649998</c:v>
                </c:pt>
                <c:pt idx="27132">
                  <c:v>-2546123.3463880001</c:v>
                </c:pt>
                <c:pt idx="27133">
                  <c:v>-2611335.1914009997</c:v>
                </c:pt>
                <c:pt idx="27134">
                  <c:v>-2676540.7375280005</c:v>
                </c:pt>
                <c:pt idx="27135">
                  <c:v>-2741739.8257829999</c:v>
                </c:pt>
                <c:pt idx="27136">
                  <c:v>-2806932.2970710001</c:v>
                </c:pt>
                <c:pt idx="27137">
                  <c:v>-2872117.9921839996</c:v>
                </c:pt>
                <c:pt idx="27138">
                  <c:v>-2937296.7517960006</c:v>
                </c:pt>
                <c:pt idx="27139">
                  <c:v>-3002468.4164609993</c:v>
                </c:pt>
                <c:pt idx="27140">
                  <c:v>-3067632.8266129997</c:v>
                </c:pt>
                <c:pt idx="27141">
                  <c:v>-3132789.8225599993</c:v>
                </c:pt>
                <c:pt idx="27142">
                  <c:v>-3197939.2444810001</c:v>
                </c:pt>
                <c:pt idx="27143">
                  <c:v>-3263080.9324269993</c:v>
                </c:pt>
                <c:pt idx="27144">
                  <c:v>-3328214.7263130001</c:v>
                </c:pt>
                <c:pt idx="27145">
                  <c:v>-3393340.4659199994</c:v>
                </c:pt>
                <c:pt idx="27146">
                  <c:v>-3458457.99089</c:v>
                </c:pt>
                <c:pt idx="27147">
                  <c:v>-3523567.1407200005</c:v>
                </c:pt>
                <c:pt idx="27148">
                  <c:v>-3588667.7547660004</c:v>
                </c:pt>
                <c:pt idx="27149">
                  <c:v>-3653759.6722349999</c:v>
                </c:pt>
                <c:pt idx="27150">
                  <c:v>-3718842.7321829996</c:v>
                </c:pt>
                <c:pt idx="27151">
                  <c:v>-3783916.773513</c:v>
                </c:pt>
                <c:pt idx="27152">
                  <c:v>-3848981.6349729998</c:v>
                </c:pt>
                <c:pt idx="27153">
                  <c:v>-3914037.1551519996</c:v>
                </c:pt>
                <c:pt idx="27154">
                  <c:v>-3979083.1724739997</c:v>
                </c:pt>
                <c:pt idx="27155">
                  <c:v>-4044119.5252009998</c:v>
                </c:pt>
                <c:pt idx="27156">
                  <c:v>-4109146.051428</c:v>
                </c:pt>
                <c:pt idx="27157">
                  <c:v>-4174162.5890759998</c:v>
                </c:pt>
                <c:pt idx="27158">
                  <c:v>-4239168.9758970002</c:v>
                </c:pt>
                <c:pt idx="27159">
                  <c:v>-4304165.0494620008</c:v>
                </c:pt>
                <c:pt idx="27160">
                  <c:v>-4369150.6471660007</c:v>
                </c:pt>
                <c:pt idx="27161">
                  <c:v>-4434125.6062199995</c:v>
                </c:pt>
                <c:pt idx="27162">
                  <c:v>-4499089.7636489999</c:v>
                </c:pt>
                <c:pt idx="27163">
                  <c:v>-4564042.9562929999</c:v>
                </c:pt>
                <c:pt idx="27164">
                  <c:v>-4628985.0207969993</c:v>
                </c:pt>
                <c:pt idx="27165">
                  <c:v>-4693915.7936129989</c:v>
                </c:pt>
                <c:pt idx="27166">
                  <c:v>-4758835.110998</c:v>
                </c:pt>
                <c:pt idx="27167">
                  <c:v>-4823742.8090049997</c:v>
                </c:pt>
                <c:pt idx="27168">
                  <c:v>-4888638.723486999</c:v>
                </c:pt>
                <c:pt idx="27169">
                  <c:v>-4953522.6900909999</c:v>
                </c:pt>
                <c:pt idx="27170">
                  <c:v>-5018394.5442509996</c:v>
                </c:pt>
                <c:pt idx="27171">
                  <c:v>-5083254.1211919999</c:v>
                </c:pt>
                <c:pt idx="27172">
                  <c:v>-5148101.2559240004</c:v>
                </c:pt>
                <c:pt idx="27173">
                  <c:v>-5212935.7832359998</c:v>
                </c:pt>
                <c:pt idx="27174">
                  <c:v>-5277757.5376980007</c:v>
                </c:pt>
                <c:pt idx="27175">
                  <c:v>-5342566.3536549993</c:v>
                </c:pt>
                <c:pt idx="27176">
                  <c:v>-5407362.0652229991</c:v>
                </c:pt>
                <c:pt idx="27177">
                  <c:v>-5472144.5062889997</c:v>
                </c:pt>
                <c:pt idx="27178">
                  <c:v>-5536913.5105059994</c:v>
                </c:pt>
                <c:pt idx="27179">
                  <c:v>-5601668.911289</c:v>
                </c:pt>
                <c:pt idx="27180">
                  <c:v>-5666410.5418139994</c:v>
                </c:pt>
                <c:pt idx="27181">
                  <c:v>-5731138.235014</c:v>
                </c:pt>
                <c:pt idx="27182">
                  <c:v>-5795851.8235739991</c:v>
                </c:pt>
                <c:pt idx="27183">
                  <c:v>-5860551.1399309998</c:v>
                </c:pt>
                <c:pt idx="27184">
                  <c:v>-5925236.0162690002</c:v>
                </c:pt>
                <c:pt idx="27185">
                  <c:v>-5989906.2845159993</c:v>
                </c:pt>
                <c:pt idx="27186">
                  <c:v>-6054561.7763420017</c:v>
                </c:pt>
                <c:pt idx="27187">
                  <c:v>-6119202.3231529985</c:v>
                </c:pt>
                <c:pt idx="27188">
                  <c:v>-6183827.7560900003</c:v>
                </c:pt>
                <c:pt idx="27189">
                  <c:v>-6248437.9060260002</c:v>
                </c:pt>
                <c:pt idx="27190">
                  <c:v>-6313032.603561</c:v>
                </c:pt>
                <c:pt idx="27191">
                  <c:v>-6377611.6790209999</c:v>
                </c:pt>
                <c:pt idx="27192">
                  <c:v>-6442174.9624510007</c:v>
                </c:pt>
                <c:pt idx="27193">
                  <c:v>-6506722.2836179994</c:v>
                </c:pt>
                <c:pt idx="27194">
                  <c:v>-6571253.472000001</c:v>
                </c:pt>
                <c:pt idx="27195">
                  <c:v>-6635768.3567899996</c:v>
                </c:pt>
                <c:pt idx="27196">
                  <c:v>-6700266.7668849993</c:v>
                </c:pt>
                <c:pt idx="27197">
                  <c:v>-6764748.5308910003</c:v>
                </c:pt>
                <c:pt idx="27198">
                  <c:v>-6829213.4771130001</c:v>
                </c:pt>
                <c:pt idx="27199">
                  <c:v>-6893661.4335550014</c:v>
                </c:pt>
                <c:pt idx="27200">
                  <c:v>-6958092.2279150002</c:v>
                </c:pt>
                <c:pt idx="27201">
                  <c:v>-7022505.6875839997</c:v>
                </c:pt>
                <c:pt idx="27202">
                  <c:v>-7086901.6396389995</c:v>
                </c:pt>
                <c:pt idx="27203">
                  <c:v>-7151279.9108420005</c:v>
                </c:pt>
                <c:pt idx="27204">
                  <c:v>-7215640.3276369991</c:v>
                </c:pt>
                <c:pt idx="27205">
                  <c:v>-7279982.7161429999</c:v>
                </c:pt>
                <c:pt idx="27206">
                  <c:v>-7344306.9021570003</c:v>
                </c:pt>
                <c:pt idx="27207">
                  <c:v>-7408612.7111420007</c:v>
                </c:pt>
                <c:pt idx="27208">
                  <c:v>-7472899.968231</c:v>
                </c:pt>
                <c:pt idx="27209">
                  <c:v>-7537168.4982190002</c:v>
                </c:pt>
                <c:pt idx="27210">
                  <c:v>-7601418.1255629994</c:v>
                </c:pt>
                <c:pt idx="27211">
                  <c:v>-7665648.6743750004</c:v>
                </c:pt>
                <c:pt idx="27212">
                  <c:v>-7729859.9684180003</c:v>
                </c:pt>
                <c:pt idx="27213">
                  <c:v>-7794051.8311069999</c:v>
                </c:pt>
                <c:pt idx="27214">
                  <c:v>-7858224.0855020005</c:v>
                </c:pt>
                <c:pt idx="27215">
                  <c:v>-7922376.5543029997</c:v>
                </c:pt>
                <c:pt idx="27216">
                  <c:v>-7986509.0598499998</c:v>
                </c:pt>
                <c:pt idx="27217">
                  <c:v>-8050621.4241169989</c:v>
                </c:pt>
                <c:pt idx="27218">
                  <c:v>-8114713.4687100006</c:v>
                </c:pt>
                <c:pt idx="27219">
                  <c:v>-8178785.0148600005</c:v>
                </c:pt>
                <c:pt idx="27220">
                  <c:v>-8242835.8834229996</c:v>
                </c:pt>
                <c:pt idx="27221">
                  <c:v>-8306865.8948739991</c:v>
                </c:pt>
                <c:pt idx="27222">
                  <c:v>-8370874.8693049997</c:v>
                </c:pt>
                <c:pt idx="27223">
                  <c:v>-8434862.6264179982</c:v>
                </c:pt>
                <c:pt idx="27224">
                  <c:v>-8498828.9855259974</c:v>
                </c:pt>
                <c:pt idx="27225">
                  <c:v>-8562773.7655449975</c:v>
                </c:pt>
                <c:pt idx="27226">
                  <c:v>-8626696.7849899996</c:v>
                </c:pt>
                <c:pt idx="27227">
                  <c:v>-8690597.8619769998</c:v>
                </c:pt>
                <c:pt idx="27228">
                  <c:v>-8754476.8142109998</c:v>
                </c:pt>
                <c:pt idx="27229">
                  <c:v>-8818333.4589869995</c:v>
                </c:pt>
                <c:pt idx="27230">
                  <c:v>-8882167.6131859981</c:v>
                </c:pt>
                <c:pt idx="27231">
                  <c:v>-8945979.093268998</c:v>
                </c:pt>
                <c:pt idx="27232">
                  <c:v>-9009767.7152759973</c:v>
                </c:pt>
                <c:pt idx="27233">
                  <c:v>-9073533.2948170006</c:v>
                </c:pt>
                <c:pt idx="27234">
                  <c:v>-9137275.6470729988</c:v>
                </c:pt>
                <c:pt idx="27235">
                  <c:v>-9200994.5867909975</c:v>
                </c:pt>
                <c:pt idx="27236">
                  <c:v>-9264689.9282769989</c:v>
                </c:pt>
                <c:pt idx="27237">
                  <c:v>-9328361.4853939991</c:v>
                </c:pt>
                <c:pt idx="27238">
                  <c:v>-9392009.0715590008</c:v>
                </c:pt>
                <c:pt idx="27239">
                  <c:v>-9455632.4997380003</c:v>
                </c:pt>
                <c:pt idx="27240">
                  <c:v>-9519231.5824389979</c:v>
                </c:pt>
                <c:pt idx="27241">
                  <c:v>-9582806.1317129992</c:v>
                </c:pt>
                <c:pt idx="27242">
                  <c:v>-9646355.9591460004</c:v>
                </c:pt>
                <c:pt idx="27243">
                  <c:v>-9709880.8758550026</c:v>
                </c:pt>
                <c:pt idx="27244">
                  <c:v>-9773380.6924859975</c:v>
                </c:pt>
                <c:pt idx="27245">
                  <c:v>-9836855.2192079984</c:v>
                </c:pt>
                <c:pt idx="27246">
                  <c:v>-9900304.2657089997</c:v>
                </c:pt>
                <c:pt idx="27247">
                  <c:v>-9963727.6411909983</c:v>
                </c:pt>
                <c:pt idx="27248">
                  <c:v>-10027125.154367</c:v>
                </c:pt>
                <c:pt idx="27249">
                  <c:v>-10090496.613457</c:v>
                </c:pt>
                <c:pt idx="27250">
                  <c:v>-10153841.826179</c:v>
                </c:pt>
                <c:pt idx="27251">
                  <c:v>-10217160.599752001</c:v>
                </c:pt>
                <c:pt idx="27252">
                  <c:v>-10280452.740886001</c:v>
                </c:pt>
                <c:pt idx="27253">
                  <c:v>-10343718.055780001</c:v>
                </c:pt>
                <c:pt idx="27254">
                  <c:v>-10406956.350114001</c:v>
                </c:pt>
                <c:pt idx="27255">
                  <c:v>-10470167.429051002</c:v>
                </c:pt>
                <c:pt idx="27256">
                  <c:v>-10533351.097224995</c:v>
                </c:pt>
                <c:pt idx="27257">
                  <c:v>-10596507.158741999</c:v>
                </c:pt>
                <c:pt idx="27258">
                  <c:v>-10659635.417173998</c:v>
                </c:pt>
                <c:pt idx="27259">
                  <c:v>-10722735.675550003</c:v>
                </c:pt>
                <c:pt idx="27260">
                  <c:v>-10785807.736357998</c:v>
                </c:pt>
                <c:pt idx="27261">
                  <c:v>-10848851.401538</c:v>
                </c:pt>
                <c:pt idx="27262">
                  <c:v>-10911866.472472999</c:v>
                </c:pt>
                <c:pt idx="27263">
                  <c:v>-10974852.749989998</c:v>
                </c:pt>
                <c:pt idx="27264">
                  <c:v>-11037810.034352999</c:v>
                </c:pt>
                <c:pt idx="27265">
                  <c:v>-11100738.125257</c:v>
                </c:pt>
                <c:pt idx="27266">
                  <c:v>-11163636.821825</c:v>
                </c:pt>
                <c:pt idx="27267">
                  <c:v>-11226505.922600999</c:v>
                </c:pt>
                <c:pt idx="27268">
                  <c:v>-11289345.225547001</c:v>
                </c:pt>
                <c:pt idx="27269">
                  <c:v>-11352154.528039001</c:v>
                </c:pt>
                <c:pt idx="27270">
                  <c:v>-11414933.626856998</c:v>
                </c:pt>
                <c:pt idx="27271">
                  <c:v>-11477682.318186</c:v>
                </c:pt>
                <c:pt idx="27272">
                  <c:v>-11540400.397607002</c:v>
                </c:pt>
                <c:pt idx="27273">
                  <c:v>-11603087.660092</c:v>
                </c:pt>
                <c:pt idx="27274">
                  <c:v>-11665743.900002999</c:v>
                </c:pt>
                <c:pt idx="27275">
                  <c:v>-11728368.911082001</c:v>
                </c:pt>
                <c:pt idx="27276">
                  <c:v>-11790962.486446001</c:v>
                </c:pt>
                <c:pt idx="27277">
                  <c:v>-11853524.418586001</c:v>
                </c:pt>
                <c:pt idx="27278">
                  <c:v>-11916054.499358</c:v>
                </c:pt>
                <c:pt idx="27279">
                  <c:v>-11978552.519979</c:v>
                </c:pt>
                <c:pt idx="27280">
                  <c:v>-12041018.271020001</c:v>
                </c:pt>
                <c:pt idx="27281">
                  <c:v>-12103451.542403998</c:v>
                </c:pt>
                <c:pt idx="27282">
                  <c:v>-12165852.123396998</c:v>
                </c:pt>
                <c:pt idx="27283">
                  <c:v>-12228219.802604999</c:v>
                </c:pt>
                <c:pt idx="27284">
                  <c:v>-12290554.367967</c:v>
                </c:pt>
                <c:pt idx="27285">
                  <c:v>-12352855.606751002</c:v>
                </c:pt>
                <c:pt idx="27286">
                  <c:v>-12415123.305546002</c:v>
                </c:pt>
                <c:pt idx="27287">
                  <c:v>-12477357.250259003</c:v>
                </c:pt>
                <c:pt idx="27288">
                  <c:v>-12539557.226106996</c:v>
                </c:pt>
                <c:pt idx="27289">
                  <c:v>-12601723.017614</c:v>
                </c:pt>
                <c:pt idx="27290">
                  <c:v>-12663854.408603001</c:v>
                </c:pt>
                <c:pt idx="27291">
                  <c:v>-12725951.182189999</c:v>
                </c:pt>
                <c:pt idx="27292">
                  <c:v>-12788013.120781003</c:v>
                </c:pt>
                <c:pt idx="27293">
                  <c:v>-12850040.006061997</c:v>
                </c:pt>
                <c:pt idx="27294">
                  <c:v>-12912031.618999001</c:v>
                </c:pt>
                <c:pt idx="27295">
                  <c:v>-12973987.739823001</c:v>
                </c:pt>
                <c:pt idx="27296">
                  <c:v>-13035908.148033999</c:v>
                </c:pt>
                <c:pt idx="27297">
                  <c:v>-13097792.622388</c:v>
                </c:pt>
                <c:pt idx="27298">
                  <c:v>-13159640.940893998</c:v>
                </c:pt>
                <c:pt idx="27299">
                  <c:v>-13221452.880806999</c:v>
                </c:pt>
                <c:pt idx="27300">
                  <c:v>-13283228.218622997</c:v>
                </c:pt>
                <c:pt idx="27301">
                  <c:v>-13344966.730068998</c:v>
                </c:pt>
                <c:pt idx="27302">
                  <c:v>-13406668.190102</c:v>
                </c:pt>
                <c:pt idx="27303">
                  <c:v>-13468332.372899001</c:v>
                </c:pt>
                <c:pt idx="27304">
                  <c:v>-13529959.051852005</c:v>
                </c:pt>
                <c:pt idx="27305">
                  <c:v>-13591547.999561001</c:v>
                </c:pt>
                <c:pt idx="27306">
                  <c:v>-13653098.987829</c:v>
                </c:pt>
                <c:pt idx="27307">
                  <c:v>-13714611.787652999</c:v>
                </c:pt>
                <c:pt idx="27308">
                  <c:v>-13776086.169220001</c:v>
                </c:pt>
                <c:pt idx="27309">
                  <c:v>-13837521.901898</c:v>
                </c:pt>
                <c:pt idx="27310">
                  <c:v>-13898918.754231</c:v>
                </c:pt>
                <c:pt idx="27311">
                  <c:v>-13960276.493933002</c:v>
                </c:pt>
                <c:pt idx="27312">
                  <c:v>-14021594.887878999</c:v>
                </c:pt>
                <c:pt idx="27313">
                  <c:v>-14082873.702098001</c:v>
                </c:pt>
                <c:pt idx="27314">
                  <c:v>-14144112.70177</c:v>
                </c:pt>
                <c:pt idx="27315">
                  <c:v>-14205311.651215</c:v>
                </c:pt>
                <c:pt idx="27316">
                  <c:v>-14266470.313888002</c:v>
                </c:pt>
                <c:pt idx="27317">
                  <c:v>-14327588.452369999</c:v>
                </c:pt>
                <c:pt idx="27318">
                  <c:v>-14388665.828363998</c:v>
                </c:pt>
                <c:pt idx="27319">
                  <c:v>-14449702.202686002</c:v>
                </c:pt>
                <c:pt idx="27320">
                  <c:v>-14510697.335258001</c:v>
                </c:pt>
                <c:pt idx="27321">
                  <c:v>-14571650.985099003</c:v>
                </c:pt>
                <c:pt idx="27322">
                  <c:v>-14632562.910323</c:v>
                </c:pt>
                <c:pt idx="27323">
                  <c:v>-14693432.868124997</c:v>
                </c:pt>
                <c:pt idx="27324">
                  <c:v>-14754260.614777002</c:v>
                </c:pt>
                <c:pt idx="27325">
                  <c:v>-14815045.905622002</c:v>
                </c:pt>
                <c:pt idx="27326">
                  <c:v>-14875788.495061999</c:v>
                </c:pt>
                <c:pt idx="27327">
                  <c:v>-14936488.136555998</c:v>
                </c:pt>
                <c:pt idx="27328">
                  <c:v>-14997144.582606999</c:v>
                </c:pt>
                <c:pt idx="27329">
                  <c:v>-15057757.584757002</c:v>
                </c:pt>
                <c:pt idx="27330">
                  <c:v>-15118326.893579002</c:v>
                </c:pt>
                <c:pt idx="27331">
                  <c:v>-15178852.258669</c:v>
                </c:pt>
                <c:pt idx="27332">
                  <c:v>-15239333.428638</c:v>
                </c:pt>
                <c:pt idx="27333">
                  <c:v>-15299770.151102999</c:v>
                </c:pt>
                <c:pt idx="27334">
                  <c:v>-15360162.172682002</c:v>
                </c:pt>
                <c:pt idx="27335">
                  <c:v>-15420509.238980997</c:v>
                </c:pt>
                <c:pt idx="27336">
                  <c:v>-15480811.094590997</c:v>
                </c:pt>
                <c:pt idx="27337">
                  <c:v>-15541067.483077003</c:v>
                </c:pt>
                <c:pt idx="27338">
                  <c:v>-15601278.146966996</c:v>
                </c:pt>
                <c:pt idx="27339">
                  <c:v>-15661442.827752002</c:v>
                </c:pt>
                <c:pt idx="27340">
                  <c:v>-15721561.265866</c:v>
                </c:pt>
                <c:pt idx="27341">
                  <c:v>-15781633.200688999</c:v>
                </c:pt>
                <c:pt idx="27342">
                  <c:v>-15841658.370527998</c:v>
                </c:pt>
                <c:pt idx="27343">
                  <c:v>-15901636.512618002</c:v>
                </c:pt>
                <c:pt idx="27344">
                  <c:v>-15961567.363105003</c:v>
                </c:pt>
                <c:pt idx="27345">
                  <c:v>-16021450.657042</c:v>
                </c:pt>
                <c:pt idx="27346">
                  <c:v>-16081286.128377998</c:v>
                </c:pt>
                <c:pt idx="27347">
                  <c:v>-16141073.509950003</c:v>
                </c:pt>
                <c:pt idx="27348">
                  <c:v>-16200812.533473998</c:v>
                </c:pt>
                <c:pt idx="27349">
                  <c:v>-16260502.929536998</c:v>
                </c:pt>
                <c:pt idx="27350">
                  <c:v>-16320144.427581998</c:v>
                </c:pt>
                <c:pt idx="27351">
                  <c:v>-16379736.755906003</c:v>
                </c:pt>
                <c:pt idx="27352">
                  <c:v>-16439279.641648</c:v>
                </c:pt>
                <c:pt idx="27353">
                  <c:v>-16498772.810777999</c:v>
                </c:pt>
                <c:pt idx="27354">
                  <c:v>-16558215.988088002</c:v>
                </c:pt>
                <c:pt idx="27355">
                  <c:v>-16617608.897182999</c:v>
                </c:pt>
                <c:pt idx="27356">
                  <c:v>-16676951.260473</c:v>
                </c:pt>
                <c:pt idx="27357">
                  <c:v>-16736242.799159998</c:v>
                </c:pt>
                <c:pt idx="27358">
                  <c:v>-16795483.233228002</c:v>
                </c:pt>
                <c:pt idx="27359">
                  <c:v>-16854672.281436995</c:v>
                </c:pt>
                <c:pt idx="27360">
                  <c:v>-16913809.661309</c:v>
                </c:pt>
                <c:pt idx="27361">
                  <c:v>-16972895.089118995</c:v>
                </c:pt>
                <c:pt idx="27362">
                  <c:v>-17031928.279886998</c:v>
                </c:pt>
                <c:pt idx="27363">
                  <c:v>-17090908.947361995</c:v>
                </c:pt>
                <c:pt idx="27364">
                  <c:v>-17149836.804019</c:v>
                </c:pt>
                <c:pt idx="27365">
                  <c:v>-17208711.561042998</c:v>
                </c:pt>
                <c:pt idx="27366">
                  <c:v>-17267532.928319</c:v>
                </c:pt>
                <c:pt idx="27367">
                  <c:v>-17326300.614423003</c:v>
                </c:pt>
                <c:pt idx="27368">
                  <c:v>-17385014.326611996</c:v>
                </c:pt>
                <c:pt idx="27369">
                  <c:v>-17443673.770807996</c:v>
                </c:pt>
                <c:pt idx="27370">
                  <c:v>-17502278.651595</c:v>
                </c:pt>
                <c:pt idx="27371">
                  <c:v>-17560828.672200006</c:v>
                </c:pt>
                <c:pt idx="27372">
                  <c:v>-17619323.534487005</c:v>
                </c:pt>
                <c:pt idx="27373">
                  <c:v>-17677762.938942</c:v>
                </c:pt>
                <c:pt idx="27374">
                  <c:v>-17736146.584664997</c:v>
                </c:pt>
                <c:pt idx="27375">
                  <c:v>-17794474.169356003</c:v>
                </c:pt>
                <c:pt idx="27376">
                  <c:v>-17852745.389304999</c:v>
                </c:pt>
                <c:pt idx="27377">
                  <c:v>-17910959.939378995</c:v>
                </c:pt>
                <c:pt idx="27378">
                  <c:v>-17969117.513009999</c:v>
                </c:pt>
                <c:pt idx="27379">
                  <c:v>-18027217.802184004</c:v>
                </c:pt>
                <c:pt idx="27380">
                  <c:v>-18085260.497428995</c:v>
                </c:pt>
                <c:pt idx="27381">
                  <c:v>-18143245.287801996</c:v>
                </c:pt>
                <c:pt idx="27382">
                  <c:v>-18201171.860875998</c:v>
                </c:pt>
                <c:pt idx="27383">
                  <c:v>-18259039.902730998</c:v>
                </c:pt>
                <c:pt idx="27384">
                  <c:v>-18316849.097934999</c:v>
                </c:pt>
                <c:pt idx="27385">
                  <c:v>-18374599.12954</c:v>
                </c:pt>
                <c:pt idx="27386">
                  <c:v>-18432289.679062001</c:v>
                </c:pt>
                <c:pt idx="27387">
                  <c:v>-18489920.426468994</c:v>
                </c:pt>
                <c:pt idx="27388">
                  <c:v>-18547491.050172001</c:v>
                </c:pt>
                <c:pt idx="27389">
                  <c:v>-18605001.227009997</c:v>
                </c:pt>
                <c:pt idx="27390">
                  <c:v>-18662450.632233001</c:v>
                </c:pt>
                <c:pt idx="27391">
                  <c:v>-18719838.939493995</c:v>
                </c:pt>
                <c:pt idx="27392">
                  <c:v>-18777165.820832998</c:v>
                </c:pt>
                <c:pt idx="27393">
                  <c:v>-18834430.946662996</c:v>
                </c:pt>
                <c:pt idx="27394">
                  <c:v>-18891633.985755995</c:v>
                </c:pt>
                <c:pt idx="27395">
                  <c:v>-18948774.605229001</c:v>
                </c:pt>
                <c:pt idx="27396">
                  <c:v>-19005852.470534001</c:v>
                </c:pt>
                <c:pt idx="27397">
                  <c:v>-19062867.245436996</c:v>
                </c:pt>
                <c:pt idx="27398">
                  <c:v>-19119818.592007</c:v>
                </c:pt>
                <c:pt idx="27399">
                  <c:v>-19176706.170603</c:v>
                </c:pt>
                <c:pt idx="27400">
                  <c:v>-19233529.639858</c:v>
                </c:pt>
                <c:pt idx="27401">
                  <c:v>-19290288.656661998</c:v>
                </c:pt>
                <c:pt idx="27402">
                  <c:v>-19346982.876151003</c:v>
                </c:pt>
                <c:pt idx="27403">
                  <c:v>-19403611.951687995</c:v>
                </c:pt>
                <c:pt idx="27404">
                  <c:v>-19460175.534852006</c:v>
                </c:pt>
                <c:pt idx="27405">
                  <c:v>-19516673.275417995</c:v>
                </c:pt>
                <c:pt idx="27406">
                  <c:v>-19573104.821344998</c:v>
                </c:pt>
                <c:pt idx="27407">
                  <c:v>-19629469.818758003</c:v>
                </c:pt>
                <c:pt idx="27408">
                  <c:v>-19685767.911936</c:v>
                </c:pt>
                <c:pt idx="27409">
                  <c:v>-19741998.743287995</c:v>
                </c:pt>
                <c:pt idx="27410">
                  <c:v>-19798161.953347996</c:v>
                </c:pt>
                <c:pt idx="27411">
                  <c:v>-19854257.180746999</c:v>
                </c:pt>
                <c:pt idx="27412">
                  <c:v>-19910284.062205002</c:v>
                </c:pt>
                <c:pt idx="27413">
                  <c:v>-19966242.232510999</c:v>
                </c:pt>
                <c:pt idx="27414">
                  <c:v>-20022131.324506003</c:v>
                </c:pt>
                <c:pt idx="27415">
                  <c:v>-20077950.969065998</c:v>
                </c:pt>
                <c:pt idx="27416">
                  <c:v>-20133700.795086998</c:v>
                </c:pt>
                <c:pt idx="27417">
                  <c:v>-20189380.429462995</c:v>
                </c:pt>
                <c:pt idx="27418">
                  <c:v>-20244989.497073997</c:v>
                </c:pt>
                <c:pt idx="27419">
                  <c:v>-20300527.620763</c:v>
                </c:pt>
                <c:pt idx="27420">
                  <c:v>-20355994.421321996</c:v>
                </c:pt>
                <c:pt idx="27421">
                  <c:v>-20411389.517471995</c:v>
                </c:pt>
                <c:pt idx="27422">
                  <c:v>-20466712.525845997</c:v>
                </c:pt>
                <c:pt idx="27423">
                  <c:v>-20521963.060966998</c:v>
                </c:pt>
                <c:pt idx="27424">
                  <c:v>-20577140.735234</c:v>
                </c:pt>
                <c:pt idx="27425">
                  <c:v>-20632245.158900004</c:v>
                </c:pt>
                <c:pt idx="27426">
                  <c:v>-20687275.940055002</c:v>
                </c:pt>
                <c:pt idx="27427">
                  <c:v>-20742232.684602998</c:v>
                </c:pt>
                <c:pt idx="27428">
                  <c:v>-20797114.996247996</c:v>
                </c:pt>
                <c:pt idx="27429">
                  <c:v>-20851922.476468995</c:v>
                </c:pt>
                <c:pt idx="27430">
                  <c:v>-20906654.724502999</c:v>
                </c:pt>
                <c:pt idx="27431">
                  <c:v>-20961311.337324005</c:v>
                </c:pt>
                <c:pt idx="27432">
                  <c:v>-21015891.909623995</c:v>
                </c:pt>
                <c:pt idx="27433">
                  <c:v>-21070396.033789001</c:v>
                </c:pt>
                <c:pt idx="27434">
                  <c:v>-21124823.299881995</c:v>
                </c:pt>
                <c:pt idx="27435">
                  <c:v>-21179173.295618996</c:v>
                </c:pt>
                <c:pt idx="27436">
                  <c:v>-21233445.606352005</c:v>
                </c:pt>
                <c:pt idx="27437">
                  <c:v>-21287639.815042</c:v>
                </c:pt>
                <c:pt idx="27438">
                  <c:v>-21341755.502239998</c:v>
                </c:pt>
                <c:pt idx="27439">
                  <c:v>-21395792.246064998</c:v>
                </c:pt>
                <c:pt idx="27440">
                  <c:v>-21449749.622183003</c:v>
                </c:pt>
                <c:pt idx="27441">
                  <c:v>-21503627.203780998</c:v>
                </c:pt>
                <c:pt idx="27442">
                  <c:v>-21557424.561548997</c:v>
                </c:pt>
                <c:pt idx="27443">
                  <c:v>-21611141.263653997</c:v>
                </c:pt>
                <c:pt idx="27444">
                  <c:v>-21664776.875714999</c:v>
                </c:pt>
                <c:pt idx="27445">
                  <c:v>-21718330.960785002</c:v>
                </c:pt>
                <c:pt idx="27446">
                  <c:v>-21771803.079323001</c:v>
                </c:pt>
                <c:pt idx="27447">
                  <c:v>-21825192.789170995</c:v>
                </c:pt>
                <c:pt idx="27448">
                  <c:v>-21878499.645528998</c:v>
                </c:pt>
                <c:pt idx="27449">
                  <c:v>-21931723.200932998</c:v>
                </c:pt>
                <c:pt idx="27450">
                  <c:v>-21984863.005229</c:v>
                </c:pt>
                <c:pt idx="27451">
                  <c:v>-22037918.605546001</c:v>
                </c:pt>
                <c:pt idx="27452">
                  <c:v>-22090889.546271995</c:v>
                </c:pt>
                <c:pt idx="27453">
                  <c:v>-22143775.369029</c:v>
                </c:pt>
                <c:pt idx="27454">
                  <c:v>-22196575.612647999</c:v>
                </c:pt>
                <c:pt idx="27455">
                  <c:v>-22249289.813138999</c:v>
                </c:pt>
                <c:pt idx="27456">
                  <c:v>-22301917.503666997</c:v>
                </c:pt>
                <c:pt idx="27457">
                  <c:v>-22354458.214527003</c:v>
                </c:pt>
                <c:pt idx="27458">
                  <c:v>-22406911.473110996</c:v>
                </c:pt>
                <c:pt idx="27459">
                  <c:v>-22459276.803888995</c:v>
                </c:pt>
                <c:pt idx="27460">
                  <c:v>-22511553.728371002</c:v>
                </c:pt>
                <c:pt idx="27461">
                  <c:v>-22563741.765089002</c:v>
                </c:pt>
                <c:pt idx="27462">
                  <c:v>-22615840.429559998</c:v>
                </c:pt>
                <c:pt idx="27463">
                  <c:v>-22667849.234265</c:v>
                </c:pt>
                <c:pt idx="27464">
                  <c:v>-22719767.688611995</c:v>
                </c:pt>
                <c:pt idx="27465">
                  <c:v>-22771595.298914</c:v>
                </c:pt>
                <c:pt idx="27466">
                  <c:v>-22823331.568353001</c:v>
                </c:pt>
                <c:pt idx="27467">
                  <c:v>-22874975.996952999</c:v>
                </c:pt>
                <c:pt idx="27468">
                  <c:v>-22926528.081549995</c:v>
                </c:pt>
                <c:pt idx="27469">
                  <c:v>-22977987.315761</c:v>
                </c:pt>
                <c:pt idx="27470">
                  <c:v>-23029353.189947996</c:v>
                </c:pt>
                <c:pt idx="27471">
                  <c:v>-23080625.191195998</c:v>
                </c:pt>
                <c:pt idx="27472">
                  <c:v>-23131802.803268995</c:v>
                </c:pt>
                <c:pt idx="27473">
                  <c:v>-23182885.506590001</c:v>
                </c:pt>
                <c:pt idx="27474">
                  <c:v>-23233872.778197005</c:v>
                </c:pt>
                <c:pt idx="27475">
                  <c:v>-23284764.091719002</c:v>
                </c:pt>
                <c:pt idx="27476">
                  <c:v>-23335558.917335998</c:v>
                </c:pt>
                <c:pt idx="27477">
                  <c:v>-23386256.721748997</c:v>
                </c:pt>
                <c:pt idx="27478">
                  <c:v>-23436856.968141995</c:v>
                </c:pt>
                <c:pt idx="27479">
                  <c:v>-23487359.116152007</c:v>
                </c:pt>
                <c:pt idx="27480">
                  <c:v>-23537762.621828996</c:v>
                </c:pt>
                <c:pt idx="27481">
                  <c:v>-23588066.937604997</c:v>
                </c:pt>
                <c:pt idx="27482">
                  <c:v>-23638271.512251001</c:v>
                </c:pt>
                <c:pt idx="27483">
                  <c:v>-23688375.790849995</c:v>
                </c:pt>
                <c:pt idx="27484">
                  <c:v>-23738379.214749999</c:v>
                </c:pt>
                <c:pt idx="27485">
                  <c:v>-23788281.221535996</c:v>
                </c:pt>
                <c:pt idx="27486">
                  <c:v>-23838081.244984999</c:v>
                </c:pt>
                <c:pt idx="27487">
                  <c:v>-23887778.715029001</c:v>
                </c:pt>
                <c:pt idx="27488">
                  <c:v>-23937373.057721</c:v>
                </c:pt>
                <c:pt idx="27489">
                  <c:v>-23986863.695187002</c:v>
                </c:pt>
                <c:pt idx="27490">
                  <c:v>-24036250.045596</c:v>
                </c:pt>
                <c:pt idx="27491">
                  <c:v>-24085531.523110997</c:v>
                </c:pt>
                <c:pt idx="27492">
                  <c:v>-24134707.537854999</c:v>
                </c:pt>
                <c:pt idx="27493">
                  <c:v>-24183777.495863996</c:v>
                </c:pt>
                <c:pt idx="27494">
                  <c:v>-24232740.799048997</c:v>
                </c:pt>
                <c:pt idx="27495">
                  <c:v>-24281596.845152006</c:v>
                </c:pt>
                <c:pt idx="27496">
                  <c:v>-24330345.027702998</c:v>
                </c:pt>
                <c:pt idx="27497">
                  <c:v>-24378984.735977996</c:v>
                </c:pt>
                <c:pt idx="27498">
                  <c:v>-24427515.354951005</c:v>
                </c:pt>
                <c:pt idx="27499">
                  <c:v>-24475936.265254997</c:v>
                </c:pt>
                <c:pt idx="27500">
                  <c:v>-24524246.843132</c:v>
                </c:pt>
                <c:pt idx="27501">
                  <c:v>-24572446.460390002</c:v>
                </c:pt>
                <c:pt idx="27502">
                  <c:v>-24620534.484356001</c:v>
                </c:pt>
                <c:pt idx="27503">
                  <c:v>-24668510.277826998</c:v>
                </c:pt>
                <c:pt idx="27504">
                  <c:v>-24716373.199025001</c:v>
                </c:pt>
                <c:pt idx="27505">
                  <c:v>-24764122.601549</c:v>
                </c:pt>
                <c:pt idx="27506">
                  <c:v>-24811757.834322009</c:v>
                </c:pt>
                <c:pt idx="27507">
                  <c:v>-24859278.241547998</c:v>
                </c:pt>
                <c:pt idx="27508">
                  <c:v>-24906683.162655</c:v>
                </c:pt>
                <c:pt idx="27509">
                  <c:v>-24953971.932248995</c:v>
                </c:pt>
                <c:pt idx="27510">
                  <c:v>-25001143.880061995</c:v>
                </c:pt>
                <c:pt idx="27511">
                  <c:v>-25048198.330897</c:v>
                </c:pt>
                <c:pt idx="27512">
                  <c:v>-25095134.604575999</c:v>
                </c:pt>
                <c:pt idx="27513">
                  <c:v>-25141952.015890997</c:v>
                </c:pt>
                <c:pt idx="27514">
                  <c:v>-25188649.874541</c:v>
                </c:pt>
                <c:pt idx="27515">
                  <c:v>-25235227.485085998</c:v>
                </c:pt>
                <c:pt idx="27516">
                  <c:v>-25281684.146885</c:v>
                </c:pt>
                <c:pt idx="27517">
                  <c:v>-25328019.154042006</c:v>
                </c:pt>
                <c:pt idx="27518">
                  <c:v>-25374231.795347996</c:v>
                </c:pt>
                <c:pt idx="27519">
                  <c:v>-25420321.354223005</c:v>
                </c:pt>
                <c:pt idx="27520">
                  <c:v>-25466287.108658001</c:v>
                </c:pt>
                <c:pt idx="27521">
                  <c:v>-25512128.331153005</c:v>
                </c:pt>
                <c:pt idx="27522">
                  <c:v>-25557844.288659997</c:v>
                </c:pt>
                <c:pt idx="27523">
                  <c:v>-25603434.242517997</c:v>
                </c:pt>
                <c:pt idx="27524">
                  <c:v>-25648897.448392998</c:v>
                </c:pt>
                <c:pt idx="27525">
                  <c:v>-25694233.156213999</c:v>
                </c:pt>
                <c:pt idx="27526">
                  <c:v>-25739440.610109005</c:v>
                </c:pt>
                <c:pt idx="27527">
                  <c:v>-25784519.048340999</c:v>
                </c:pt>
                <c:pt idx="27528">
                  <c:v>-25829467.703241996</c:v>
                </c:pt>
                <c:pt idx="27529">
                  <c:v>-25874285.801146999</c:v>
                </c:pt>
                <c:pt idx="27530">
                  <c:v>-25918972.562321998</c:v>
                </c:pt>
                <c:pt idx="27531">
                  <c:v>-25963527.200902998</c:v>
                </c:pt>
                <c:pt idx="27532">
                  <c:v>-26007948.924818996</c:v>
                </c:pt>
                <c:pt idx="27533">
                  <c:v>-26052236.935727</c:v>
                </c:pt>
                <c:pt idx="27534">
                  <c:v>-26096390.428936999</c:v>
                </c:pt>
                <c:pt idx="27535">
                  <c:v>-26140408.593341995</c:v>
                </c:pt>
                <c:pt idx="27536">
                  <c:v>-26184290.611340001</c:v>
                </c:pt>
                <c:pt idx="27537">
                  <c:v>-26228035.658766005</c:v>
                </c:pt>
                <c:pt idx="27538">
                  <c:v>-26271642.904810995</c:v>
                </c:pt>
                <c:pt idx="27539">
                  <c:v>-26315111.511946</c:v>
                </c:pt>
                <c:pt idx="27540">
                  <c:v>-26358440.635846</c:v>
                </c:pt>
                <c:pt idx="27541">
                  <c:v>-26401629.425308995</c:v>
                </c:pt>
                <c:pt idx="27542">
                  <c:v>-26444677.022177</c:v>
                </c:pt>
                <c:pt idx="27543">
                  <c:v>-26487582.561253995</c:v>
                </c:pt>
                <c:pt idx="27544">
                  <c:v>-26530345.170221001</c:v>
                </c:pt>
                <c:pt idx="27545">
                  <c:v>-26572963.969558995</c:v>
                </c:pt>
                <c:pt idx="27546">
                  <c:v>-26615438.072455999</c:v>
                </c:pt>
                <c:pt idx="27547">
                  <c:v>-26657766.584724005</c:v>
                </c:pt>
                <c:pt idx="27548">
                  <c:v>-26699948.604711998</c:v>
                </c:pt>
                <c:pt idx="27549">
                  <c:v>-26741983.223217994</c:v>
                </c:pt>
                <c:pt idx="27550">
                  <c:v>-26783869.523394998</c:v>
                </c:pt>
                <c:pt idx="27551">
                  <c:v>-26825606.580660995</c:v>
                </c:pt>
                <c:pt idx="27552">
                  <c:v>-26867193.462608997</c:v>
                </c:pt>
                <c:pt idx="27553">
                  <c:v>-26908629.228907</c:v>
                </c:pt>
                <c:pt idx="27554">
                  <c:v>-26949912.931206997</c:v>
                </c:pt>
                <c:pt idx="27555">
                  <c:v>-26991043.613045</c:v>
                </c:pt>
                <c:pt idx="27556">
                  <c:v>-27032020.309742</c:v>
                </c:pt>
                <c:pt idx="27557">
                  <c:v>-27072842.048305999</c:v>
                </c:pt>
                <c:pt idx="27558">
                  <c:v>-27113507.847328</c:v>
                </c:pt>
                <c:pt idx="27559">
                  <c:v>-27154016.716877997</c:v>
                </c:pt>
                <c:pt idx="27560">
                  <c:v>-27194367.658402003</c:v>
                </c:pt>
                <c:pt idx="27561">
                  <c:v>-27234559.664613996</c:v>
                </c:pt>
                <c:pt idx="27562">
                  <c:v>-27274591.719388001</c:v>
                </c:pt>
                <c:pt idx="27563">
                  <c:v>-27314462.797647994</c:v>
                </c:pt>
                <c:pt idx="27564">
                  <c:v>-27354171.865256</c:v>
                </c:pt>
                <c:pt idx="27565">
                  <c:v>-27393717.878896005</c:v>
                </c:pt>
                <c:pt idx="27566">
                  <c:v>-27433099.785963997</c:v>
                </c:pt>
                <c:pt idx="27567">
                  <c:v>-27472316.524447996</c:v>
                </c:pt>
                <c:pt idx="27568">
                  <c:v>-27511367.022805002</c:v>
                </c:pt>
                <c:pt idx="27569">
                  <c:v>-27550250.199847002</c:v>
                </c:pt>
                <c:pt idx="27570">
                  <c:v>-27588964.964614995</c:v>
                </c:pt>
                <c:pt idx="27571">
                  <c:v>-27627510.216251999</c:v>
                </c:pt>
                <c:pt idx="27572">
                  <c:v>-27665884.843878992</c:v>
                </c:pt>
                <c:pt idx="27573">
                  <c:v>-27704087.726464</c:v>
                </c:pt>
                <c:pt idx="27574">
                  <c:v>-27742117.732693002</c:v>
                </c:pt>
                <c:pt idx="27575">
                  <c:v>-27779973.720836997</c:v>
                </c:pt>
                <c:pt idx="27576">
                  <c:v>-27817654.538612001</c:v>
                </c:pt>
                <c:pt idx="27577">
                  <c:v>-27855159.023046996</c:v>
                </c:pt>
                <c:pt idx="27578">
                  <c:v>-27892486.000342999</c:v>
                </c:pt>
                <c:pt idx="27579">
                  <c:v>-27929634.285726</c:v>
                </c:pt>
                <c:pt idx="27580">
                  <c:v>-27966602.683309998</c:v>
                </c:pt>
                <c:pt idx="27581">
                  <c:v>-28003389.985942993</c:v>
                </c:pt>
                <c:pt idx="27582">
                  <c:v>-28039994.975063995</c:v>
                </c:pt>
                <c:pt idx="27583">
                  <c:v>-28076416.420543995</c:v>
                </c:pt>
                <c:pt idx="27584">
                  <c:v>-28112653.080537997</c:v>
                </c:pt>
                <c:pt idx="27585">
                  <c:v>-28148703.701326001</c:v>
                </c:pt>
                <c:pt idx="27586">
                  <c:v>-28184567.017149001</c:v>
                </c:pt>
                <c:pt idx="27587">
                  <c:v>-28220241.750052001</c:v>
                </c:pt>
                <c:pt idx="27588">
                  <c:v>-28255726.609717999</c:v>
                </c:pt>
                <c:pt idx="27589">
                  <c:v>-28291020.293296997</c:v>
                </c:pt>
                <c:pt idx="27590">
                  <c:v>-28326121.485236995</c:v>
                </c:pt>
                <c:pt idx="27591">
                  <c:v>-28361028.857108999</c:v>
                </c:pt>
                <c:pt idx="27592">
                  <c:v>-28395741.067430995</c:v>
                </c:pt>
                <c:pt idx="27593">
                  <c:v>-28430256.761488996</c:v>
                </c:pt>
                <c:pt idx="27594">
                  <c:v>-28464574.571152005</c:v>
                </c:pt>
                <c:pt idx="27595">
                  <c:v>-28498693.114685003</c:v>
                </c:pt>
                <c:pt idx="27596">
                  <c:v>-28532610.996562</c:v>
                </c:pt>
                <c:pt idx="27597">
                  <c:v>-28566326.807270002</c:v>
                </c:pt>
                <c:pt idx="27598">
                  <c:v>-28599839.123114999</c:v>
                </c:pt>
                <c:pt idx="27599">
                  <c:v>-28633146.506021</c:v>
                </c:pt>
                <c:pt idx="27600">
                  <c:v>-28666247.503327001</c:v>
                </c:pt>
                <c:pt idx="27601">
                  <c:v>-28699140.647577997</c:v>
                </c:pt>
                <c:pt idx="27602">
                  <c:v>-28731824.456317</c:v>
                </c:pt>
                <c:pt idx="27603">
                  <c:v>-28764297.431867998</c:v>
                </c:pt>
                <c:pt idx="27604">
                  <c:v>-28796558.061117996</c:v>
                </c:pt>
                <c:pt idx="27605">
                  <c:v>-28828604.815297</c:v>
                </c:pt>
                <c:pt idx="27606">
                  <c:v>-28860436.149744999</c:v>
                </c:pt>
                <c:pt idx="27607">
                  <c:v>-28892050.503688995</c:v>
                </c:pt>
                <c:pt idx="27608">
                  <c:v>-28923446.300003</c:v>
                </c:pt>
                <c:pt idx="27609">
                  <c:v>-28954621.944968995</c:v>
                </c:pt>
                <c:pt idx="27610">
                  <c:v>-28985575.828035001</c:v>
                </c:pt>
                <c:pt idx="27611">
                  <c:v>-29016306.321564998</c:v>
                </c:pt>
                <c:pt idx="27612">
                  <c:v>-29046811.780586999</c:v>
                </c:pt>
                <c:pt idx="27613">
                  <c:v>-29077090.542535</c:v>
                </c:pt>
                <c:pt idx="27614">
                  <c:v>-29107140.926984999</c:v>
                </c:pt>
                <c:pt idx="27615">
                  <c:v>-29136961.235390998</c:v>
                </c:pt>
                <c:pt idx="27616">
                  <c:v>-29166549.750806998</c:v>
                </c:pt>
                <c:pt idx="27617">
                  <c:v>-29195904.737613995</c:v>
                </c:pt>
                <c:pt idx="27618">
                  <c:v>-29225024.441233996</c:v>
                </c:pt>
                <c:pt idx="27619">
                  <c:v>-29253907.087841991</c:v>
                </c:pt>
                <c:pt idx="27620">
                  <c:v>-29282550.884070996</c:v>
                </c:pt>
                <c:pt idx="27621">
                  <c:v>-29310954.016716003</c:v>
                </c:pt>
                <c:pt idx="27622">
                  <c:v>-29339114.652421001</c:v>
                </c:pt>
                <c:pt idx="27623">
                  <c:v>-29367030.937372997</c:v>
                </c:pt>
                <c:pt idx="27624">
                  <c:v>-29394700.996984001</c:v>
                </c:pt>
                <c:pt idx="27625">
                  <c:v>-29422122.935562</c:v>
                </c:pt>
                <c:pt idx="27626">
                  <c:v>-29449294.835985001</c:v>
                </c:pt>
                <c:pt idx="27627">
                  <c:v>-29476214.759362999</c:v>
                </c:pt>
                <c:pt idx="27628">
                  <c:v>-29502880.744692996</c:v>
                </c:pt>
                <c:pt idx="27629">
                  <c:v>-29529290.808507003</c:v>
                </c:pt>
                <c:pt idx="27630">
                  <c:v>-29555442.944518995</c:v>
                </c:pt>
                <c:pt idx="27631">
                  <c:v>-29581335.123254001</c:v>
                </c:pt>
                <c:pt idx="27632">
                  <c:v>-29606965.291677993</c:v>
                </c:pt>
                <c:pt idx="27633">
                  <c:v>-29632331.372818995</c:v>
                </c:pt>
                <c:pt idx="27634">
                  <c:v>-29657431.265378997</c:v>
                </c:pt>
                <c:pt idx="27635">
                  <c:v>-29682262.843334001</c:v>
                </c:pt>
                <c:pt idx="27636">
                  <c:v>-29706823.955536999</c:v>
                </c:pt>
                <c:pt idx="27637">
                  <c:v>-29731112.425296996</c:v>
                </c:pt>
                <c:pt idx="27638">
                  <c:v>-29755126.049966998</c:v>
                </c:pt>
                <c:pt idx="27639">
                  <c:v>-29778862.600506004</c:v>
                </c:pt>
                <c:pt idx="27640">
                  <c:v>-29802319.821044996</c:v>
                </c:pt>
                <c:pt idx="27641">
                  <c:v>-29825495.428437997</c:v>
                </c:pt>
                <c:pt idx="27642">
                  <c:v>-29848387.111802999</c:v>
                </c:pt>
                <c:pt idx="27643">
                  <c:v>-29870992.532054003</c:v>
                </c:pt>
                <c:pt idx="27644">
                  <c:v>-29893309.321426999</c:v>
                </c:pt>
                <c:pt idx="27645">
                  <c:v>-29915335.082987998</c:v>
                </c:pt>
                <c:pt idx="27646">
                  <c:v>-29937067.390137002</c:v>
                </c:pt>
                <c:pt idx="27647">
                  <c:v>-29958503.7861</c:v>
                </c:pt>
                <c:pt idx="27648">
                  <c:v>-29979641.783404995</c:v>
                </c:pt>
                <c:pt idx="27649">
                  <c:v>-30000478.863352999</c:v>
                </c:pt>
                <c:pt idx="27650">
                  <c:v>-30021012.475475997</c:v>
                </c:pt>
                <c:pt idx="27651">
                  <c:v>-30041240.036977999</c:v>
                </c:pt>
                <c:pt idx="27652">
                  <c:v>-30061158.932169005</c:v>
                </c:pt>
                <c:pt idx="27653">
                  <c:v>-30080766.511887997</c:v>
                </c:pt>
                <c:pt idx="27654">
                  <c:v>-30100060.092902001</c:v>
                </c:pt>
                <c:pt idx="27655">
                  <c:v>-30119036.957308002</c:v>
                </c:pt>
                <c:pt idx="27656">
                  <c:v>-30137694.351904999</c:v>
                </c:pt>
                <c:pt idx="27657">
                  <c:v>-30156029.487563998</c:v>
                </c:pt>
                <c:pt idx="27658">
                  <c:v>-30174039.538578</c:v>
                </c:pt>
                <c:pt idx="27659">
                  <c:v>-30191721.641998995</c:v>
                </c:pt>
                <c:pt idx="27660">
                  <c:v>-30209072.896953005</c:v>
                </c:pt>
                <c:pt idx="27661">
                  <c:v>-30226090.363954</c:v>
                </c:pt>
                <c:pt idx="27662">
                  <c:v>-30242771.064183999</c:v>
                </c:pt>
                <c:pt idx="27663">
                  <c:v>-30259111.978773002</c:v>
                </c:pt>
                <c:pt idx="27664">
                  <c:v>-30275110.048046999</c:v>
                </c:pt>
                <c:pt idx="27665">
                  <c:v>-30290762.170768999</c:v>
                </c:pt>
                <c:pt idx="27666">
                  <c:v>-30306065.203357998</c:v>
                </c:pt>
                <c:pt idx="27667">
                  <c:v>-30321015.959089</c:v>
                </c:pt>
                <c:pt idx="27668">
                  <c:v>-30335611.207273997</c:v>
                </c:pt>
                <c:pt idx="27669">
                  <c:v>-30349847.672425006</c:v>
                </c:pt>
                <c:pt idx="27670">
                  <c:v>-30363722.033392001</c:v>
                </c:pt>
                <c:pt idx="27671">
                  <c:v>-30377230.922488995</c:v>
                </c:pt>
                <c:pt idx="27672">
                  <c:v>-30390370.924587</c:v>
                </c:pt>
                <c:pt idx="27673">
                  <c:v>-30403138.576191999</c:v>
                </c:pt>
                <c:pt idx="27674">
                  <c:v>-30415530.364503</c:v>
                </c:pt>
                <c:pt idx="27675">
                  <c:v>-30427542.726436</c:v>
                </c:pt>
                <c:pt idx="27676">
                  <c:v>-30439172.047632996</c:v>
                </c:pt>
                <c:pt idx="27677">
                  <c:v>-30450414.661444996</c:v>
                </c:pt>
                <c:pt idx="27678">
                  <c:v>-30461266.847882997</c:v>
                </c:pt>
                <c:pt idx="27679">
                  <c:v>-30471724.832547005</c:v>
                </c:pt>
                <c:pt idx="27680">
                  <c:v>-30481784.785530996</c:v>
                </c:pt>
                <c:pt idx="27681">
                  <c:v>-30491442.820293002</c:v>
                </c:pt>
                <c:pt idx="27682">
                  <c:v>-30500694.992497995</c:v>
                </c:pt>
                <c:pt idx="27683">
                  <c:v>-30509537.298836</c:v>
                </c:pt>
                <c:pt idx="27684">
                  <c:v>-30517965.675799999</c:v>
                </c:pt>
                <c:pt idx="27685">
                  <c:v>-30525975.998439997</c:v>
                </c:pt>
                <c:pt idx="27686">
                  <c:v>-30533564.079078995</c:v>
                </c:pt>
                <c:pt idx="27687">
                  <c:v>-30540725.666000001</c:v>
                </c:pt>
                <c:pt idx="27688">
                  <c:v>-30547456.442089997</c:v>
                </c:pt>
                <c:pt idx="27689">
                  <c:v>-30553752.023456998</c:v>
                </c:pt>
                <c:pt idx="27690">
                  <c:v>-30559607.958004005</c:v>
                </c:pt>
                <c:pt idx="27691">
                  <c:v>-30565019.723962002</c:v>
                </c:pt>
                <c:pt idx="27692">
                  <c:v>-30569982.728392001</c:v>
                </c:pt>
                <c:pt idx="27693">
                  <c:v>-30574492.305635002</c:v>
                </c:pt>
                <c:pt idx="27694">
                  <c:v>-30578543.715728</c:v>
                </c:pt>
                <c:pt idx="27695">
                  <c:v>-30582132.142767999</c:v>
                </c:pt>
                <c:pt idx="27696">
                  <c:v>-30585252.693241995</c:v>
                </c:pt>
                <c:pt idx="27697">
                  <c:v>-30587900.394294001</c:v>
                </c:pt>
                <c:pt idx="27698">
                  <c:v>-30590070.191957999</c:v>
                </c:pt>
                <c:pt idx="27699">
                  <c:v>-30591756.949331995</c:v>
                </c:pt>
                <c:pt idx="27700">
                  <c:v>-30592955.444703002</c:v>
                </c:pt>
                <c:pt idx="27701">
                  <c:v>-30593660.369616002</c:v>
                </c:pt>
                <c:pt idx="27702">
                  <c:v>-30593866.326889001</c:v>
                </c:pt>
                <c:pt idx="27703">
                  <c:v>-30593567.828570001</c:v>
                </c:pt>
                <c:pt idx="27704">
                  <c:v>-30592759.293832995</c:v>
                </c:pt>
                <c:pt idx="27705">
                  <c:v>-30591435.046810996</c:v>
                </c:pt>
                <c:pt idx="27706">
                  <c:v>-30589589.314371001</c:v>
                </c:pt>
                <c:pt idx="27707">
                  <c:v>-30587216.223810993</c:v>
                </c:pt>
                <c:pt idx="27708">
                  <c:v>-30584309.800501</c:v>
                </c:pt>
                <c:pt idx="27709">
                  <c:v>-30580863.965440992</c:v>
                </c:pt>
                <c:pt idx="27710">
                  <c:v>-30576872.532755002</c:v>
                </c:pt>
                <c:pt idx="27711">
                  <c:v>-30572329.207096998</c:v>
                </c:pt>
                <c:pt idx="27712">
                  <c:v>-30567227.580990002</c:v>
                </c:pt>
                <c:pt idx="27713">
                  <c:v>-30561561.132068001</c:v>
                </c:pt>
                <c:pt idx="27714">
                  <c:v>-30555323.220248997</c:v>
                </c:pt>
                <c:pt idx="27715">
                  <c:v>-30548507.084798995</c:v>
                </c:pt>
                <c:pt idx="27716">
                  <c:v>-30541105.841324005</c:v>
                </c:pt>
                <c:pt idx="27717">
                  <c:v>-30533112.478649002</c:v>
                </c:pt>
                <c:pt idx="27718">
                  <c:v>-30524519.855604999</c:v>
                </c:pt>
                <c:pt idx="27719">
                  <c:v>-30515320.697714999</c:v>
                </c:pt>
                <c:pt idx="27720">
                  <c:v>-30505507.593762998</c:v>
                </c:pt>
                <c:pt idx="27721">
                  <c:v>-30495072.992262997</c:v>
                </c:pt>
                <c:pt idx="27722">
                  <c:v>-30484009.197797999</c:v>
                </c:pt>
                <c:pt idx="27723">
                  <c:v>-30472308.367249995</c:v>
                </c:pt>
                <c:pt idx="27724">
                  <c:v>-30459962.505895995</c:v>
                </c:pt>
                <c:pt idx="27725">
                  <c:v>-30446963.463373996</c:v>
                </c:pt>
                <c:pt idx="27726">
                  <c:v>-30433302.92952</c:v>
                </c:pt>
                <c:pt idx="27727">
                  <c:v>-30418972.430047002</c:v>
                </c:pt>
                <c:pt idx="27728">
                  <c:v>-30403963.322096001</c:v>
                </c:pt>
                <c:pt idx="27729">
                  <c:v>-30388266.789614998</c:v>
                </c:pt>
                <c:pt idx="27730">
                  <c:v>-30371873.838585004</c:v>
                </c:pt>
                <c:pt idx="27731">
                  <c:v>-30354775.292082999</c:v>
                </c:pt>
                <c:pt idx="27732">
                  <c:v>-30336961.785156999</c:v>
                </c:pt>
                <c:pt idx="27733">
                  <c:v>-30318423.759536006</c:v>
                </c:pt>
                <c:pt idx="27734">
                  <c:v>-30299151.458133001</c:v>
                </c:pt>
                <c:pt idx="27735">
                  <c:v>-30279134.919360001</c:v>
                </c:pt>
                <c:pt idx="27736">
                  <c:v>-30258363.971234996</c:v>
                </c:pt>
                <c:pt idx="27737">
                  <c:v>-30236828.225265995</c:v>
                </c:pt>
                <c:pt idx="27738">
                  <c:v>-30214517.070117</c:v>
                </c:pt>
                <c:pt idx="27739">
                  <c:v>-30191419.665032998</c:v>
                </c:pt>
                <c:pt idx="27740">
                  <c:v>-30167524.933019996</c:v>
                </c:pt>
                <c:pt idx="27741">
                  <c:v>-30142821.553762998</c:v>
                </c:pt>
                <c:pt idx="27742">
                  <c:v>-30117297.956282999</c:v>
                </c:pt>
                <c:pt idx="27743">
                  <c:v>-30090942.311296001</c:v>
                </c:pt>
                <c:pt idx="27744">
                  <c:v>-30063742.523294996</c:v>
                </c:pt>
                <c:pt idx="27745">
                  <c:v>-30035686.222305</c:v>
                </c:pt>
                <c:pt idx="27746">
                  <c:v>-30006760.755325001</c:v>
                </c:pt>
                <c:pt idx="27747">
                  <c:v>-29976953.177423999</c:v>
                </c:pt>
                <c:pt idx="27748">
                  <c:v>-29946250.242479995</c:v>
                </c:pt>
                <c:pt idx="27749">
                  <c:v>-29914638.393550001</c:v>
                </c:pt>
                <c:pt idx="27750">
                  <c:v>-29882103.752844997</c:v>
                </c:pt>
                <c:pt idx="27751">
                  <c:v>-29848632.111288</c:v>
                </c:pt>
                <c:pt idx="27752">
                  <c:v>-29814208.917648997</c:v>
                </c:pt>
                <c:pt idx="27753">
                  <c:v>-29778819.267216995</c:v>
                </c:pt>
                <c:pt idx="27754">
                  <c:v>-29742447.890002001</c:v>
                </c:pt>
                <c:pt idx="27755">
                  <c:v>-29705079.138430003</c:v>
                </c:pt>
                <c:pt idx="27756">
                  <c:v>-29666696.974512</c:v>
                </c:pt>
                <c:pt idx="27757">
                  <c:v>-29627284.956457999</c:v>
                </c:pt>
                <c:pt idx="27758">
                  <c:v>-29586826.224704001</c:v>
                </c:pt>
                <c:pt idx="27759">
                  <c:v>-29545303.487328995</c:v>
                </c:pt>
                <c:pt idx="27760">
                  <c:v>-29502699.004815996</c:v>
                </c:pt>
                <c:pt idx="27761">
                  <c:v>-29458994.574136004</c:v>
                </c:pt>
                <c:pt idx="27762">
                  <c:v>-29414171.512104005</c:v>
                </c:pt>
                <c:pt idx="27763">
                  <c:v>-29368210.637981001</c:v>
                </c:pt>
                <c:pt idx="27764">
                  <c:v>-29321092.255264997</c:v>
                </c:pt>
                <c:pt idx="27765">
                  <c:v>-29272796.132644001</c:v>
                </c:pt>
                <c:pt idx="27766">
                  <c:v>-29223301.484042995</c:v>
                </c:pt>
                <c:pt idx="27767">
                  <c:v>-29172586.947726</c:v>
                </c:pt>
                <c:pt idx="27768">
                  <c:v>-29120630.564396001</c:v>
                </c:pt>
                <c:pt idx="27769">
                  <c:v>-29067409.754237998</c:v>
                </c:pt>
                <c:pt idx="27770">
                  <c:v>-29012901.292827997</c:v>
                </c:pt>
                <c:pt idx="27771">
                  <c:v>-28957081.285860993</c:v>
                </c:pt>
                <c:pt idx="27772">
                  <c:v>-28899925.142612997</c:v>
                </c:pt>
                <c:pt idx="27773">
                  <c:v>-28841407.548060998</c:v>
                </c:pt>
                <c:pt idx="27774">
                  <c:v>-28781502.433587998</c:v>
                </c:pt>
                <c:pt idx="27775">
                  <c:v>-28720182.946171995</c:v>
                </c:pt>
                <c:pt idx="27776">
                  <c:v>-28657421.415976997</c:v>
                </c:pt>
                <c:pt idx="27777">
                  <c:v>-28593189.322230998</c:v>
                </c:pt>
                <c:pt idx="27778">
                  <c:v>-28527457.257296</c:v>
                </c:pt>
                <c:pt idx="27779">
                  <c:v>-28460194.888799999</c:v>
                </c:pt>
                <c:pt idx="27780">
                  <c:v>-28391370.919716001</c:v>
                </c:pt>
                <c:pt idx="27781">
                  <c:v>-28320953.046236001</c:v>
                </c:pt>
                <c:pt idx="27782">
                  <c:v>-28248907.913314</c:v>
                </c:pt>
                <c:pt idx="27783">
                  <c:v>-28175201.067699995</c:v>
                </c:pt>
                <c:pt idx="27784">
                  <c:v>-28099796.908303998</c:v>
                </c:pt>
                <c:pt idx="27785">
                  <c:v>-28022658.633708</c:v>
                </c:pt>
                <c:pt idx="27786">
                  <c:v>-27943748.186612997</c:v>
                </c:pt>
                <c:pt idx="27787">
                  <c:v>-27863026.195016999</c:v>
                </c:pt>
                <c:pt idx="27788">
                  <c:v>-27780451.909883995</c:v>
                </c:pt>
                <c:pt idx="27789">
                  <c:v>-27695983.139054004</c:v>
                </c:pt>
                <c:pt idx="27790">
                  <c:v>-27609576.177101001</c:v>
                </c:pt>
                <c:pt idx="27791">
                  <c:v>-27521185.730869997</c:v>
                </c:pt>
                <c:pt idx="27792">
                  <c:v>-27430764.840328</c:v>
                </c:pt>
                <c:pt idx="27793">
                  <c:v>-27338264.794407997</c:v>
                </c:pt>
                <c:pt idx="27794">
                  <c:v>-27243635.041437995</c:v>
                </c:pt>
                <c:pt idx="27795">
                  <c:v>-27146823.093731996</c:v>
                </c:pt>
                <c:pt idx="27796">
                  <c:v>-27047774.425894998</c:v>
                </c:pt>
                <c:pt idx="27797">
                  <c:v>-26946432.366319999</c:v>
                </c:pt>
                <c:pt idx="27798">
                  <c:v>-26842737.981340993</c:v>
                </c:pt>
                <c:pt idx="27799">
                  <c:v>-26736629.951416995</c:v>
                </c:pt>
                <c:pt idx="27800">
                  <c:v>-26628044.438701998</c:v>
                </c:pt>
                <c:pt idx="27801">
                  <c:v>-26516914.945251998</c:v>
                </c:pt>
                <c:pt idx="27802">
                  <c:v>-26403172.161084</c:v>
                </c:pt>
                <c:pt idx="27803">
                  <c:v>-26286743.801183999</c:v>
                </c:pt>
                <c:pt idx="27804">
                  <c:v>-26167554.430507999</c:v>
                </c:pt>
                <c:pt idx="27805">
                  <c:v>-26045525.275878992</c:v>
                </c:pt>
                <c:pt idx="27806">
                  <c:v>-25920574.023611996</c:v>
                </c:pt>
                <c:pt idx="27807">
                  <c:v>-25792614.601526003</c:v>
                </c:pt>
                <c:pt idx="27808">
                  <c:v>-25661556.943903998</c:v>
                </c:pt>
                <c:pt idx="27809">
                  <c:v>-25527306.737759005</c:v>
                </c:pt>
                <c:pt idx="27810">
                  <c:v>-25389765.148623999</c:v>
                </c:pt>
                <c:pt idx="27811">
                  <c:v>-25248828.523836996</c:v>
                </c:pt>
                <c:pt idx="27812">
                  <c:v>-25104388.071096998</c:v>
                </c:pt>
                <c:pt idx="27813">
                  <c:v>-24956329.509785</c:v>
                </c:pt>
                <c:pt idx="27814">
                  <c:v>-24804532.692244001</c:v>
                </c:pt>
                <c:pt idx="27815">
                  <c:v>-24648871.191897996</c:v>
                </c:pt>
                <c:pt idx="27816">
                  <c:v>-24489211.854672</c:v>
                </c:pt>
                <c:pt idx="27817">
                  <c:v>-24325414.309764005</c:v>
                </c:pt>
                <c:pt idx="27818">
                  <c:v>-24157330.435307998</c:v>
                </c:pt>
                <c:pt idx="27819">
                  <c:v>-23984803.773888998</c:v>
                </c:pt>
                <c:pt idx="27820">
                  <c:v>-23807668.892223999</c:v>
                </c:pt>
                <c:pt idx="27821">
                  <c:v>-23625750.678561002</c:v>
                </c:pt>
                <c:pt idx="27822">
                  <c:v>-23438863.570476998</c:v>
                </c:pt>
                <c:pt idx="27823">
                  <c:v>-23246810.70476</c:v>
                </c:pt>
                <c:pt idx="27824">
                  <c:v>-23049382.979887996</c:v>
                </c:pt>
                <c:pt idx="27825">
                  <c:v>-22846358.020284999</c:v>
                </c:pt>
                <c:pt idx="27826">
                  <c:v>-22637499.029976998</c:v>
                </c:pt>
                <c:pt idx="27827">
                  <c:v>-22422553.521448996</c:v>
                </c:pt>
                <c:pt idx="27828">
                  <c:v>-22201251.903408997</c:v>
                </c:pt>
                <c:pt idx="27829">
                  <c:v>-21973305.908684999</c:v>
                </c:pt>
                <c:pt idx="27830">
                  <c:v>-21738406.840644997</c:v>
                </c:pt>
                <c:pt idx="27831">
                  <c:v>-21496223.613105003</c:v>
                </c:pt>
                <c:pt idx="27832">
                  <c:v>-21246400.554822005</c:v>
                </c:pt>
                <c:pt idx="27833">
                  <c:v>-20988554.944993995</c:v>
                </c:pt>
                <c:pt idx="27834">
                  <c:v>-20722274.240791995</c:v>
                </c:pt>
                <c:pt idx="27835">
                  <c:v>-20447112.951590002</c:v>
                </c:pt>
                <c:pt idx="27836">
                  <c:v>-20162589.107094001</c:v>
                </c:pt>
                <c:pt idx="27837">
                  <c:v>-19868180.257837996</c:v>
                </c:pt>
                <c:pt idx="27838">
                  <c:v>-19563318.936333001</c:v>
                </c:pt>
                <c:pt idx="27839">
                  <c:v>-19247387.495272994</c:v>
                </c:pt>
                <c:pt idx="27840">
                  <c:v>-18919712.225544997</c:v>
                </c:pt>
                <c:pt idx="27841">
                  <c:v>-18579556.641147997</c:v>
                </c:pt>
                <c:pt idx="27842">
                  <c:v>-18226113.800530005</c:v>
                </c:pt>
                <c:pt idx="27843">
                  <c:v>-17858497.514603999</c:v>
                </c:pt>
                <c:pt idx="27844">
                  <c:v>-17475732.27138</c:v>
                </c:pt>
                <c:pt idx="27845">
                  <c:v>-17076741.687247995</c:v>
                </c:pt>
                <c:pt idx="27846">
                  <c:v>-16660335.278232001</c:v>
                </c:pt>
                <c:pt idx="27847">
                  <c:v>-16225193.335752001</c:v>
                </c:pt>
                <c:pt idx="27848">
                  <c:v>-15769849.699373998</c:v>
                </c:pt>
                <c:pt idx="27849">
                  <c:v>-15292672.258028001</c:v>
                </c:pt>
                <c:pt idx="27850">
                  <c:v>-14791841.105943002</c:v>
                </c:pt>
                <c:pt idx="27851">
                  <c:v>-14265324.470739001</c:v>
                </c:pt>
                <c:pt idx="27852">
                  <c:v>-13710852.885861002</c:v>
                </c:pt>
                <c:pt idx="27853">
                  <c:v>-13125892.707006998</c:v>
                </c:pt>
                <c:pt idx="27854">
                  <c:v>-12507621.147538995</c:v>
                </c:pt>
                <c:pt idx="27855">
                  <c:v>-11852906.805402001</c:v>
                </c:pt>
                <c:pt idx="27856">
                  <c:v>-11158302.588651001</c:v>
                </c:pt>
                <c:pt idx="27857">
                  <c:v>-10420062.605839999</c:v>
                </c:pt>
                <c:pt idx="27858">
                  <c:v>-9634201.703805998</c:v>
                </c:pt>
                <c:pt idx="27859">
                  <c:v>-8796626.5601320006</c:v>
                </c:pt>
                <c:pt idx="27860">
                  <c:v>-7903380.4068650007</c:v>
                </c:pt>
                <c:pt idx="27861">
                  <c:v>-6951056.7905250005</c:v>
                </c:pt>
                <c:pt idx="27862">
                  <c:v>-5937442.3128799992</c:v>
                </c:pt>
                <c:pt idx="27863">
                  <c:v>-4862424.0781400008</c:v>
                </c:pt>
                <c:pt idx="27864">
                  <c:v>-3729112.4792780001</c:v>
                </c:pt>
                <c:pt idx="27865">
                  <c:v>-2544957.1940609999</c:v>
                </c:pt>
                <c:pt idx="27866">
                  <c:v>-1322407.2993040001</c:v>
                </c:pt>
                <c:pt idx="27867">
                  <c:v>-78548.760202999998</c:v>
                </c:pt>
                <c:pt idx="27868">
                  <c:v>1166606.949854</c:v>
                </c:pt>
                <c:pt idx="27869">
                  <c:v>2392861.7342950003</c:v>
                </c:pt>
                <c:pt idx="27870">
                  <c:v>3582639.6632940006</c:v>
                </c:pt>
                <c:pt idx="27871">
                  <c:v>4722861.3107089996</c:v>
                </c:pt>
                <c:pt idx="27872">
                  <c:v>5805468.2799580004</c:v>
                </c:pt>
                <c:pt idx="27873">
                  <c:v>6826861.1894159997</c:v>
                </c:pt>
                <c:pt idx="27874">
                  <c:v>7786811.8705940004</c:v>
                </c:pt>
                <c:pt idx="27875">
                  <c:v>8687324.6844959985</c:v>
                </c:pt>
                <c:pt idx="27876">
                  <c:v>9531696.5814570002</c:v>
                </c:pt>
                <c:pt idx="27877">
                  <c:v>10323841.986585001</c:v>
                </c:pt>
                <c:pt idx="27878">
                  <c:v>11067853.403104</c:v>
                </c:pt>
                <c:pt idx="27879">
                  <c:v>11767738.693288</c:v>
                </c:pt>
                <c:pt idx="27880">
                  <c:v>12427278.291247001</c:v>
                </c:pt>
                <c:pt idx="27881">
                  <c:v>13049958.495641004</c:v>
                </c:pt>
                <c:pt idx="27882">
                  <c:v>13638950.417785</c:v>
                </c:pt>
                <c:pt idx="27883">
                  <c:v>14197114.795736</c:v>
                </c:pt>
                <c:pt idx="27884">
                  <c:v>14727020.363345999</c:v>
                </c:pt>
                <c:pt idx="27885">
                  <c:v>15230968.389671002</c:v>
                </c:pt>
                <c:pt idx="27886">
                  <c:v>15711019.119729998</c:v>
                </c:pt>
                <c:pt idx="27887">
                  <c:v>16169017.762117</c:v>
                </c:pt>
                <c:pt idx="27888">
                  <c:v>16606618.817651002</c:v>
                </c:pt>
                <c:pt idx="27889">
                  <c:v>17025308.215732001</c:v>
                </c:pt>
                <c:pt idx="27890">
                  <c:v>17426423.107096005</c:v>
                </c:pt>
                <c:pt idx="27891">
                  <c:v>17811169.369022999</c:v>
                </c:pt>
                <c:pt idx="27892">
                  <c:v>18180636.983312998</c:v>
                </c:pt>
                <c:pt idx="27893">
                  <c:v>18535813.491747994</c:v>
                </c:pt>
                <c:pt idx="27894">
                  <c:v>18877595.744628996</c:v>
                </c:pt>
                <c:pt idx="27895">
                  <c:v>19206800.150768001</c:v>
                </c:pt>
                <c:pt idx="27896">
                  <c:v>19524171.621252999</c:v>
                </c:pt>
                <c:pt idx="27897">
                  <c:v>19830391.379597999</c:v>
                </c:pt>
                <c:pt idx="27898">
                  <c:v>20126083.790562999</c:v>
                </c:pt>
                <c:pt idx="27899">
                  <c:v>20411822.340457</c:v>
                </c:pt>
                <c:pt idx="27900">
                  <c:v>20688134.883931994</c:v>
                </c:pt>
                <c:pt idx="27901">
                  <c:v>20955508.256395001</c:v>
                </c:pt>
                <c:pt idx="27902">
                  <c:v>21214392.337225001</c:v>
                </c:pt>
                <c:pt idx="27903">
                  <c:v>21465203.636935003</c:v>
                </c:pt>
                <c:pt idx="27904">
                  <c:v>21708328.470986001</c:v>
                </c:pt>
                <c:pt idx="27905">
                  <c:v>21944125.774092998</c:v>
                </c:pt>
                <c:pt idx="27906">
                  <c:v>22172929.601227</c:v>
                </c:pt>
                <c:pt idx="27907">
                  <c:v>22395051.355034001</c:v>
                </c:pt>
                <c:pt idx="27908">
                  <c:v>22610781.773876995</c:v>
                </c:pt>
                <c:pt idx="27909">
                  <c:v>22820392.709966</c:v>
                </c:pt>
                <c:pt idx="27910">
                  <c:v>23024138.723045997</c:v>
                </c:pt>
                <c:pt idx="27911">
                  <c:v>23222258.511674996</c:v>
                </c:pt>
                <c:pt idx="27912">
                  <c:v>23414976.201178998</c:v>
                </c:pt>
                <c:pt idx="27913">
                  <c:v>23602502.504888002</c:v>
                </c:pt>
                <c:pt idx="27914">
                  <c:v>23785035.773086</c:v>
                </c:pt>
                <c:pt idx="27915">
                  <c:v>23962762.942268997</c:v>
                </c:pt>
                <c:pt idx="27916">
                  <c:v>24135860.395720001</c:v>
                </c:pt>
                <c:pt idx="27917">
                  <c:v>24304494.745035995</c:v>
                </c:pt>
                <c:pt idx="27918">
                  <c:v>24468823.541072994</c:v>
                </c:pt>
                <c:pt idx="27919">
                  <c:v>24628995.921732996</c:v>
                </c:pt>
                <c:pt idx="27920">
                  <c:v>24785153.203143995</c:v>
                </c:pt>
                <c:pt idx="27921">
                  <c:v>24937429.420027997</c:v>
                </c:pt>
                <c:pt idx="27922">
                  <c:v>25085951.820344999</c:v>
                </c:pt>
                <c:pt idx="27923">
                  <c:v>25230841.318763003</c:v>
                </c:pt>
                <c:pt idx="27924">
                  <c:v>25372212.912960999</c:v>
                </c:pt>
                <c:pt idx="27925">
                  <c:v>25510176.066339001</c:v>
                </c:pt>
                <c:pt idx="27926">
                  <c:v>25644835.060317997</c:v>
                </c:pt>
                <c:pt idx="27927">
                  <c:v>25776289.319072001</c:v>
                </c:pt>
                <c:pt idx="27928">
                  <c:v>25904633.709222998</c:v>
                </c:pt>
                <c:pt idx="27929">
                  <c:v>26029958.816775005</c:v>
                </c:pt>
                <c:pt idx="27930">
                  <c:v>26152351.203315996</c:v>
                </c:pt>
                <c:pt idx="27931">
                  <c:v>26271893.643325999</c:v>
                </c:pt>
                <c:pt idx="27932">
                  <c:v>26388665.344217997</c:v>
                </c:pt>
                <c:pt idx="27933">
                  <c:v>26502742.150612999</c:v>
                </c:pt>
                <c:pt idx="27934">
                  <c:v>26614196.734164003</c:v>
                </c:pt>
                <c:pt idx="27935">
                  <c:v>26723098.770149998</c:v>
                </c:pt>
                <c:pt idx="27936">
                  <c:v>26829515.101916</c:v>
                </c:pt>
                <c:pt idx="27937">
                  <c:v>26933509.894163001</c:v>
                </c:pt>
                <c:pt idx="27938">
                  <c:v>27035144.775963996</c:v>
                </c:pt>
                <c:pt idx="27939">
                  <c:v>27134478.974339001</c:v>
                </c:pt>
                <c:pt idx="27940">
                  <c:v>27231569.439112999</c:v>
                </c:pt>
                <c:pt idx="27941">
                  <c:v>27326470.959730998</c:v>
                </c:pt>
                <c:pt idx="27942">
                  <c:v>27419236.274657998</c:v>
                </c:pt>
                <c:pt idx="27943">
                  <c:v>27509916.173897997</c:v>
                </c:pt>
                <c:pt idx="27944">
                  <c:v>27598559.595171995</c:v>
                </c:pt>
                <c:pt idx="27945">
                  <c:v>27685213.714195002</c:v>
                </c:pt>
                <c:pt idx="27946">
                  <c:v>27769924.029496998</c:v>
                </c:pt>
                <c:pt idx="27947">
                  <c:v>27852734.442176998</c:v>
                </c:pt>
                <c:pt idx="27948">
                  <c:v>27933687.330942001</c:v>
                </c:pt>
                <c:pt idx="27949">
                  <c:v>28012823.622772001</c:v>
                </c:pt>
                <c:pt idx="27950">
                  <c:v>28090182.859507002</c:v>
                </c:pt>
                <c:pt idx="27951">
                  <c:v>28165803.260634996</c:v>
                </c:pt>
                <c:pt idx="27952">
                  <c:v>28239721.782543994</c:v>
                </c:pt>
                <c:pt idx="27953">
                  <c:v>28311974.174474001</c:v>
                </c:pt>
                <c:pt idx="27954">
                  <c:v>28382595.031376999</c:v>
                </c:pt>
                <c:pt idx="27955">
                  <c:v>28451617.843906</c:v>
                </c:pt>
                <c:pt idx="27956">
                  <c:v>28519075.045701995</c:v>
                </c:pt>
                <c:pt idx="27957">
                  <c:v>28584998.058162004</c:v>
                </c:pt>
                <c:pt idx="27958">
                  <c:v>28649417.332851</c:v>
                </c:pt>
                <c:pt idx="27959">
                  <c:v>28712362.391686</c:v>
                </c:pt>
                <c:pt idx="27960">
                  <c:v>28773861.865063995</c:v>
                </c:pt>
                <c:pt idx="27961">
                  <c:v>28833943.528025001</c:v>
                </c:pt>
                <c:pt idx="27962">
                  <c:v>28892634.334593005</c:v>
                </c:pt>
                <c:pt idx="27963">
                  <c:v>28949960.450401995</c:v>
                </c:pt>
                <c:pt idx="27964">
                  <c:v>29005947.283691991</c:v>
                </c:pt>
                <c:pt idx="27965">
                  <c:v>29060619.514803998</c:v>
                </c:pt>
                <c:pt idx="27966">
                  <c:v>29114001.124219</c:v>
                </c:pt>
                <c:pt idx="27967">
                  <c:v>29166115.419272002</c:v>
                </c:pt>
                <c:pt idx="27968">
                  <c:v>29216985.059572</c:v>
                </c:pt>
                <c:pt idx="27969">
                  <c:v>29266632.081241991</c:v>
                </c:pt>
                <c:pt idx="27970">
                  <c:v>29315077.920011997</c:v>
                </c:pt>
                <c:pt idx="27971">
                  <c:v>29362343.433251996</c:v>
                </c:pt>
                <c:pt idx="27972">
                  <c:v>29408448.920993995</c:v>
                </c:pt>
                <c:pt idx="27973">
                  <c:v>29453414.145993002</c:v>
                </c:pt>
                <c:pt idx="27974">
                  <c:v>29497258.352894999</c:v>
                </c:pt>
                <c:pt idx="27975">
                  <c:v>29540000.286543995</c:v>
                </c:pt>
                <c:pt idx="27976">
                  <c:v>29581658.209479995</c:v>
                </c:pt>
                <c:pt idx="27977">
                  <c:v>29622249.918678995</c:v>
                </c:pt>
                <c:pt idx="27978">
                  <c:v>29661792.761551995</c:v>
                </c:pt>
                <c:pt idx="27979">
                  <c:v>29700303.651272997</c:v>
                </c:pt>
                <c:pt idx="27980">
                  <c:v>29737799.081440993</c:v>
                </c:pt>
                <c:pt idx="27981">
                  <c:v>29774295.140128005</c:v>
                </c:pt>
                <c:pt idx="27982">
                  <c:v>29809807.523334999</c:v>
                </c:pt>
                <c:pt idx="27983">
                  <c:v>29844351.547896996</c:v>
                </c:pt>
                <c:pt idx="27984">
                  <c:v>29877942.163845997</c:v>
                </c:pt>
                <c:pt idx="27985">
                  <c:v>29910593.966275997</c:v>
                </c:pt>
                <c:pt idx="27986">
                  <c:v>29942321.206727006</c:v>
                </c:pt>
                <c:pt idx="27987">
                  <c:v>29973137.804109003</c:v>
                </c:pt>
                <c:pt idx="27988">
                  <c:v>30003057.355193</c:v>
                </c:pt>
                <c:pt idx="27989">
                  <c:v>30032093.144689001</c:v>
                </c:pt>
                <c:pt idx="27990">
                  <c:v>30060258.154925004</c:v>
                </c:pt>
                <c:pt idx="27991">
                  <c:v>30087565.075153999</c:v>
                </c:pt>
                <c:pt idx="27992">
                  <c:v>30114026.310500003</c:v>
                </c:pt>
                <c:pt idx="27993">
                  <c:v>30139653.990562998</c:v>
                </c:pt>
                <c:pt idx="27994">
                  <c:v>30164459.977691997</c:v>
                </c:pt>
                <c:pt idx="27995">
                  <c:v>30188455.874961</c:v>
                </c:pt>
                <c:pt idx="27996">
                  <c:v>30211653.033824999</c:v>
                </c:pt>
                <c:pt idx="27997">
                  <c:v>30234062.561513998</c:v>
                </c:pt>
                <c:pt idx="27998">
                  <c:v>30255695.328141</c:v>
                </c:pt>
                <c:pt idx="27999">
                  <c:v>30276561.973554</c:v>
                </c:pt>
                <c:pt idx="28000">
                  <c:v>30296672.913942996</c:v>
                </c:pt>
                <c:pt idx="28001">
                  <c:v>30316038.348205</c:v>
                </c:pt>
                <c:pt idx="28002">
                  <c:v>30334668.264082</c:v>
                </c:pt>
                <c:pt idx="28003">
                  <c:v>30352572.444087997</c:v>
                </c:pt>
                <c:pt idx="28004">
                  <c:v>30369760.471214995</c:v>
                </c:pt>
                <c:pt idx="28005">
                  <c:v>30386241.734453999</c:v>
                </c:pt>
                <c:pt idx="28006">
                  <c:v>30402025.434114005</c:v>
                </c:pt>
                <c:pt idx="28007">
                  <c:v>30417120.586959001</c:v>
                </c:pt>
                <c:pt idx="28008">
                  <c:v>30431536.031180006</c:v>
                </c:pt>
                <c:pt idx="28009">
                  <c:v>30445280.431182001</c:v>
                </c:pt>
                <c:pt idx="28010">
                  <c:v>30458362.282219995</c:v>
                </c:pt>
                <c:pt idx="28011">
                  <c:v>30470789.914880998</c:v>
                </c:pt>
                <c:pt idx="28012">
                  <c:v>30482571.499408998</c:v>
                </c:pt>
                <c:pt idx="28013">
                  <c:v>30493715.049892996</c:v>
                </c:pt>
                <c:pt idx="28014">
                  <c:v>30504228.428321</c:v>
                </c:pt>
                <c:pt idx="28015">
                  <c:v>30514119.34849</c:v>
                </c:pt>
                <c:pt idx="28016">
                  <c:v>30523395.379802998</c:v>
                </c:pt>
                <c:pt idx="28017">
                  <c:v>30532063.950934</c:v>
                </c:pt>
                <c:pt idx="28018">
                  <c:v>30540132.353383001</c:v>
                </c:pt>
                <c:pt idx="28019">
                  <c:v>30547607.744915996</c:v>
                </c:pt>
                <c:pt idx="28020">
                  <c:v>30554497.15289</c:v>
                </c:pt>
                <c:pt idx="28021">
                  <c:v>30560807.477488995</c:v>
                </c:pt>
                <c:pt idx="28022">
                  <c:v>30566545.494841997</c:v>
                </c:pt>
                <c:pt idx="28023">
                  <c:v>30571717.860059001</c:v>
                </c:pt>
                <c:pt idx="28024">
                  <c:v>30576331.110163003</c:v>
                </c:pt>
                <c:pt idx="28025">
                  <c:v>30580391.666942999</c:v>
                </c:pt>
                <c:pt idx="28026">
                  <c:v>30583905.839710001</c:v>
                </c:pt>
                <c:pt idx="28027">
                  <c:v>30586879.827977002</c:v>
                </c:pt>
                <c:pt idx="28028">
                  <c:v>30589319.724057</c:v>
                </c:pt>
                <c:pt idx="28029">
                  <c:v>30591231.515583999</c:v>
                </c:pt>
                <c:pt idx="28030">
                  <c:v>30592621.087957997</c:v>
                </c:pt>
                <c:pt idx="28031">
                  <c:v>30593494.226720005</c:v>
                </c:pt>
                <c:pt idx="28032">
                  <c:v>30593856.619853999</c:v>
                </c:pt>
                <c:pt idx="28033">
                  <c:v>30593713.860030998</c:v>
                </c:pt>
                <c:pt idx="28034">
                  <c:v>30593071.446777996</c:v>
                </c:pt>
                <c:pt idx="28035">
                  <c:v>30591934.788587</c:v>
                </c:pt>
                <c:pt idx="28036">
                  <c:v>30590309.204973996</c:v>
                </c:pt>
                <c:pt idx="28037">
                  <c:v>30588199.928461995</c:v>
                </c:pt>
                <c:pt idx="28038">
                  <c:v>30585612.106527004</c:v>
                </c:pt>
                <c:pt idx="28039">
                  <c:v>30582550.803471997</c:v>
                </c:pt>
                <c:pt idx="28040">
                  <c:v>30579021.002264999</c:v>
                </c:pt>
                <c:pt idx="28041">
                  <c:v>30575027.606311001</c:v>
                </c:pt>
                <c:pt idx="28042">
                  <c:v>30570575.441188995</c:v>
                </c:pt>
                <c:pt idx="28043">
                  <c:v>30565669.256331</c:v>
                </c:pt>
                <c:pt idx="28044">
                  <c:v>30560313.726660997</c:v>
                </c:pt>
                <c:pt idx="28045">
                  <c:v>30554513.454187002</c:v>
                </c:pt>
                <c:pt idx="28046">
                  <c:v>30548272.969551995</c:v>
                </c:pt>
                <c:pt idx="28047">
                  <c:v>30541596.733542997</c:v>
                </c:pt>
                <c:pt idx="28048">
                  <c:v>30534489.138558004</c:v>
                </c:pt>
                <c:pt idx="28049">
                  <c:v>30526954.51004</c:v>
                </c:pt>
                <c:pt idx="28050">
                  <c:v>30518997.107861996</c:v>
                </c:pt>
                <c:pt idx="28051">
                  <c:v>30510621.127689999</c:v>
                </c:pt>
                <c:pt idx="28052">
                  <c:v>30501830.702297997</c:v>
                </c:pt>
                <c:pt idx="28053">
                  <c:v>30492629.902857997</c:v>
                </c:pt>
                <c:pt idx="28054">
                  <c:v>30483022.740192</c:v>
                </c:pt>
                <c:pt idx="28055">
                  <c:v>30473013.165990997</c:v>
                </c:pt>
                <c:pt idx="28056">
                  <c:v>30462605.074009001</c:v>
                </c:pt>
                <c:pt idx="28057">
                  <c:v>30451802.301217996</c:v>
                </c:pt>
                <c:pt idx="28058">
                  <c:v>30440608.628945</c:v>
                </c:pt>
                <c:pt idx="28059">
                  <c:v>30429027.783966996</c:v>
                </c:pt>
                <c:pt idx="28060">
                  <c:v>30417063.439591002</c:v>
                </c:pt>
                <c:pt idx="28061">
                  <c:v>30404719.216701001</c:v>
                </c:pt>
                <c:pt idx="28062">
                  <c:v>30391998.684777997</c:v>
                </c:pt>
                <c:pt idx="28063">
                  <c:v>30378905.362902999</c:v>
                </c:pt>
                <c:pt idx="28064">
                  <c:v>30365442.720720001</c:v>
                </c:pt>
                <c:pt idx="28065">
                  <c:v>30351614.179397006</c:v>
                </c:pt>
                <c:pt idx="28066">
                  <c:v>30337423.112542003</c:v>
                </c:pt>
                <c:pt idx="28067">
                  <c:v>30322872.847114</c:v>
                </c:pt>
                <c:pt idx="28068">
                  <c:v>30307966.664301001</c:v>
                </c:pt>
                <c:pt idx="28069">
                  <c:v>30292707.800384004</c:v>
                </c:pt>
                <c:pt idx="28070">
                  <c:v>30277099.447576996</c:v>
                </c:pt>
                <c:pt idx="28071">
                  <c:v>30261144.754847996</c:v>
                </c:pt>
                <c:pt idx="28072">
                  <c:v>30244846.828721005</c:v>
                </c:pt>
                <c:pt idx="28073">
                  <c:v>30228208.734057005</c:v>
                </c:pt>
                <c:pt idx="28074">
                  <c:v>30211233.494825002</c:v>
                </c:pt>
                <c:pt idx="28075">
                  <c:v>30193924.094842002</c:v>
                </c:pt>
                <c:pt idx="28076">
                  <c:v>30176283.478507001</c:v>
                </c:pt>
                <c:pt idx="28077">
                  <c:v>30158314.551514</c:v>
                </c:pt>
                <c:pt idx="28078">
                  <c:v>30140020.181547996</c:v>
                </c:pt>
                <c:pt idx="28079">
                  <c:v>30121403.198968999</c:v>
                </c:pt>
                <c:pt idx="28080">
                  <c:v>30102466.397472996</c:v>
                </c:pt>
                <c:pt idx="28081">
                  <c:v>30083212.534749001</c:v>
                </c:pt>
                <c:pt idx="28082">
                  <c:v>30063644.333108</c:v>
                </c:pt>
                <c:pt idx="28083">
                  <c:v>30043764.480114002</c:v>
                </c:pt>
                <c:pt idx="28084">
                  <c:v>30023575.629184004</c:v>
                </c:pt>
                <c:pt idx="28085">
                  <c:v>30003080.400189999</c:v>
                </c:pt>
                <c:pt idx="28086">
                  <c:v>29982281.380036</c:v>
                </c:pt>
                <c:pt idx="28087">
                  <c:v>29961181.123229999</c:v>
                </c:pt>
                <c:pt idx="28088">
                  <c:v>29939782.152438998</c:v>
                </c:pt>
                <c:pt idx="28089">
                  <c:v>29918086.959036998</c:v>
                </c:pt>
                <c:pt idx="28090">
                  <c:v>29896098.003632002</c:v>
                </c:pt>
                <c:pt idx="28091">
                  <c:v>29873817.716596004</c:v>
                </c:pt>
                <c:pt idx="28092">
                  <c:v>29851248.498569001</c:v>
                </c:pt>
                <c:pt idx="28093">
                  <c:v>29828392.720959999</c:v>
                </c:pt>
                <c:pt idx="28094">
                  <c:v>29805252.726437997</c:v>
                </c:pt>
                <c:pt idx="28095">
                  <c:v>29781830.829410002</c:v>
                </c:pt>
                <c:pt idx="28096">
                  <c:v>29758129.316488001</c:v>
                </c:pt>
                <c:pt idx="28097">
                  <c:v>29734150.44695</c:v>
                </c:pt>
                <c:pt idx="28098">
                  <c:v>29709896.453187998</c:v>
                </c:pt>
                <c:pt idx="28099">
                  <c:v>29685369.54115</c:v>
                </c:pt>
                <c:pt idx="28100">
                  <c:v>29660571.890769999</c:v>
                </c:pt>
                <c:pt idx="28101">
                  <c:v>29635505.656388003</c:v>
                </c:pt>
                <c:pt idx="28102">
                  <c:v>29610172.967166997</c:v>
                </c:pt>
                <c:pt idx="28103">
                  <c:v>29584575.927495997</c:v>
                </c:pt>
                <c:pt idx="28104">
                  <c:v>29558716.617390003</c:v>
                </c:pt>
                <c:pt idx="28105">
                  <c:v>29532597.092871998</c:v>
                </c:pt>
                <c:pt idx="28106">
                  <c:v>29506219.386363</c:v>
                </c:pt>
                <c:pt idx="28107">
                  <c:v>29479585.507049002</c:v>
                </c:pt>
                <c:pt idx="28108">
                  <c:v>29452697.441249996</c:v>
                </c:pt>
                <c:pt idx="28109">
                  <c:v>29425557.152775999</c:v>
                </c:pt>
                <c:pt idx="28110">
                  <c:v>29398166.583282996</c:v>
                </c:pt>
                <c:pt idx="28111">
                  <c:v>29370527.652615</c:v>
                </c:pt>
                <c:pt idx="28112">
                  <c:v>29342642.259141002</c:v>
                </c:pt>
                <c:pt idx="28113">
                  <c:v>29314512.280088995</c:v>
                </c:pt>
                <c:pt idx="28114">
                  <c:v>29286139.571870994</c:v>
                </c:pt>
                <c:pt idx="28115">
                  <c:v>29257525.970397998</c:v>
                </c:pt>
                <c:pt idx="28116">
                  <c:v>29228673.291397002</c:v>
                </c:pt>
                <c:pt idx="28117">
                  <c:v>29199583.330715001</c:v>
                </c:pt>
                <c:pt idx="28118">
                  <c:v>29170257.86462</c:v>
                </c:pt>
                <c:pt idx="28119">
                  <c:v>29140698.650098</c:v>
                </c:pt>
                <c:pt idx="28120">
                  <c:v>29110907.425136998</c:v>
                </c:pt>
                <c:pt idx="28121">
                  <c:v>29080885.909019995</c:v>
                </c:pt>
                <c:pt idx="28122">
                  <c:v>29050635.802593</c:v>
                </c:pt>
                <c:pt idx="28123">
                  <c:v>29020158.788547002</c:v>
                </c:pt>
                <c:pt idx="28124">
                  <c:v>28989456.531680997</c:v>
                </c:pt>
                <c:pt idx="28125">
                  <c:v>28958530.679168001</c:v>
                </c:pt>
                <c:pt idx="28126">
                  <c:v>28927382.860810995</c:v>
                </c:pt>
                <c:pt idx="28127">
                  <c:v>28896014.689300999</c:v>
                </c:pt>
                <c:pt idx="28128">
                  <c:v>28864427.760458995</c:v>
                </c:pt>
                <c:pt idx="28129">
                  <c:v>28832623.653487999</c:v>
                </c:pt>
                <c:pt idx="28130">
                  <c:v>28800603.931206997</c:v>
                </c:pt>
                <c:pt idx="28131">
                  <c:v>28768370.14029</c:v>
                </c:pt>
                <c:pt idx="28132">
                  <c:v>28735923.811494999</c:v>
                </c:pt>
                <c:pt idx="28133">
                  <c:v>28703266.459894996</c:v>
                </c:pt>
                <c:pt idx="28134">
                  <c:v>28670399.585094996</c:v>
                </c:pt>
                <c:pt idx="28135">
                  <c:v>28637324.671457998</c:v>
                </c:pt>
                <c:pt idx="28136">
                  <c:v>28604043.188313998</c:v>
                </c:pt>
                <c:pt idx="28137">
                  <c:v>28570556.590176001</c:v>
                </c:pt>
                <c:pt idx="28138">
                  <c:v>28536866.316943001</c:v>
                </c:pt>
                <c:pt idx="28139">
                  <c:v>28502973.794110999</c:v>
                </c:pt>
                <c:pt idx="28140">
                  <c:v>28468880.432964999</c:v>
                </c:pt>
                <c:pt idx="28141">
                  <c:v>28434587.630783003</c:v>
                </c:pt>
                <c:pt idx="28142">
                  <c:v>28400096.771023002</c:v>
                </c:pt>
                <c:pt idx="28143">
                  <c:v>28365409.22352</c:v>
                </c:pt>
                <c:pt idx="28144">
                  <c:v>28330526.344666</c:v>
                </c:pt>
                <c:pt idx="28145">
                  <c:v>28295449.477599997</c:v>
                </c:pt>
                <c:pt idx="28146">
                  <c:v>28260179.952383</c:v>
                </c:pt>
                <c:pt idx="28147">
                  <c:v>28224719.086177997</c:v>
                </c:pt>
                <c:pt idx="28148">
                  <c:v>28189068.183425002</c:v>
                </c:pt>
                <c:pt idx="28149">
                  <c:v>28153228.536010001</c:v>
                </c:pt>
                <c:pt idx="28150">
                  <c:v>28117201.423434995</c:v>
                </c:pt>
                <c:pt idx="28151">
                  <c:v>28080988.112984009</c:v>
                </c:pt>
                <c:pt idx="28152">
                  <c:v>28044589.859884001</c:v>
                </c:pt>
                <c:pt idx="28153">
                  <c:v>28008007.907466996</c:v>
                </c:pt>
                <c:pt idx="28154">
                  <c:v>27971243.487327997</c:v>
                </c:pt>
                <c:pt idx="28155">
                  <c:v>27934297.819474999</c:v>
                </c:pt>
                <c:pt idx="28156">
                  <c:v>27897172.112488005</c:v>
                </c:pt>
                <c:pt idx="28157">
                  <c:v>27859867.563664995</c:v>
                </c:pt>
                <c:pt idx="28158">
                  <c:v>27822385.359168001</c:v>
                </c:pt>
                <c:pt idx="28159">
                  <c:v>27784726.674171001</c:v>
                </c:pt>
                <c:pt idx="28160">
                  <c:v>27746892.673002001</c:v>
                </c:pt>
                <c:pt idx="28161">
                  <c:v>27708884.509279002</c:v>
                </c:pt>
                <c:pt idx="28162">
                  <c:v>27670703.326053999</c:v>
                </c:pt>
                <c:pt idx="28163">
                  <c:v>27632350.255945995</c:v>
                </c:pt>
                <c:pt idx="28164">
                  <c:v>27593826.421271991</c:v>
                </c:pt>
                <c:pt idx="28165">
                  <c:v>27555132.934183005</c:v>
                </c:pt>
                <c:pt idx="28166">
                  <c:v>27516270.896790005</c:v>
                </c:pt>
                <c:pt idx="28167">
                  <c:v>27477241.401290998</c:v>
                </c:pt>
                <c:pt idx="28168">
                  <c:v>27438045.530099001</c:v>
                </c:pt>
                <c:pt idx="28169">
                  <c:v>27398684.355962001</c:v>
                </c:pt>
                <c:pt idx="28170">
                  <c:v>27359158.942085002</c:v>
                </c:pt>
                <c:pt idx="28171">
                  <c:v>27319470.342253</c:v>
                </c:pt>
                <c:pt idx="28172">
                  <c:v>27279619.600942001</c:v>
                </c:pt>
                <c:pt idx="28173">
                  <c:v>27239607.753439002</c:v>
                </c:pt>
                <c:pt idx="28174">
                  <c:v>27199435.825955998</c:v>
                </c:pt>
                <c:pt idx="28175">
                  <c:v>27159104.835738</c:v>
                </c:pt>
                <c:pt idx="28176">
                  <c:v>27118615.791178998</c:v>
                </c:pt>
                <c:pt idx="28177">
                  <c:v>27077969.691927001</c:v>
                </c:pt>
                <c:pt idx="28178">
                  <c:v>27037167.52899</c:v>
                </c:pt>
                <c:pt idx="28179">
                  <c:v>26996210.284843996</c:v>
                </c:pt>
                <c:pt idx="28180">
                  <c:v>26955098.933536001</c:v>
                </c:pt>
                <c:pt idx="28181">
                  <c:v>26913834.440786</c:v>
                </c:pt>
                <c:pt idx="28182">
                  <c:v>26872417.764084999</c:v>
                </c:pt>
                <c:pt idx="28183">
                  <c:v>26830849.852798998</c:v>
                </c:pt>
                <c:pt idx="28184">
                  <c:v>26789131.648263</c:v>
                </c:pt>
                <c:pt idx="28185">
                  <c:v>26747264.083875991</c:v>
                </c:pt>
                <c:pt idx="28186">
                  <c:v>26705248.085200995</c:v>
                </c:pt>
                <c:pt idx="28187">
                  <c:v>26663084.570052005</c:v>
                </c:pt>
                <c:pt idx="28188">
                  <c:v>26620774.448589999</c:v>
                </c:pt>
                <c:pt idx="28189">
                  <c:v>26578318.623410996</c:v>
                </c:pt>
                <c:pt idx="28190">
                  <c:v>26535717.989637993</c:v>
                </c:pt>
                <c:pt idx="28191">
                  <c:v>26492973.435004</c:v>
                </c:pt>
                <c:pt idx="28192">
                  <c:v>26450085.839946005</c:v>
                </c:pt>
                <c:pt idx="28193">
                  <c:v>26407056.077680998</c:v>
                </c:pt>
                <c:pt idx="28194">
                  <c:v>26363885.014297999</c:v>
                </c:pt>
                <c:pt idx="28195">
                  <c:v>26320573.508838002</c:v>
                </c:pt>
                <c:pt idx="28196">
                  <c:v>26277122.413371995</c:v>
                </c:pt>
                <c:pt idx="28197">
                  <c:v>26233532.573087998</c:v>
                </c:pt>
                <c:pt idx="28198">
                  <c:v>26189804.826365001</c:v>
                </c:pt>
                <c:pt idx="28199">
                  <c:v>26145940.004852999</c:v>
                </c:pt>
                <c:pt idx="28200">
                  <c:v>26101938.933552001</c:v>
                </c:pt>
                <c:pt idx="28201">
                  <c:v>26057802.430884</c:v>
                </c:pt>
                <c:pt idx="28202">
                  <c:v>26013531.308768999</c:v>
                </c:pt>
                <c:pt idx="28203">
                  <c:v>25969126.372701999</c:v>
                </c:pt>
                <c:pt idx="28204">
                  <c:v>25924588.421820994</c:v>
                </c:pt>
                <c:pt idx="28205">
                  <c:v>25879918.248982001</c:v>
                </c:pt>
                <c:pt idx="28206">
                  <c:v>25835116.640827</c:v>
                </c:pt>
                <c:pt idx="28207">
                  <c:v>25790184.377857</c:v>
                </c:pt>
                <c:pt idx="28208">
                  <c:v>25745122.234497</c:v>
                </c:pt>
                <c:pt idx="28209">
                  <c:v>25699930.979168002</c:v>
                </c:pt>
                <c:pt idx="28210">
                  <c:v>25654611.374349006</c:v>
                </c:pt>
                <c:pt idx="28211">
                  <c:v>25609164.176647</c:v>
                </c:pt>
                <c:pt idx="28212">
                  <c:v>25563590.136860006</c:v>
                </c:pt>
                <c:pt idx="28213">
                  <c:v>25517890.000039</c:v>
                </c:pt>
                <c:pt idx="28214">
                  <c:v>25472064.505555999</c:v>
                </c:pt>
                <c:pt idx="28215">
                  <c:v>25426114.387164</c:v>
                </c:pt>
                <c:pt idx="28216">
                  <c:v>25380040.373057</c:v>
                </c:pt>
                <c:pt idx="28217">
                  <c:v>25333843.185930997</c:v>
                </c:pt>
                <c:pt idx="28218">
                  <c:v>25287523.543047998</c:v>
                </c:pt>
                <c:pt idx="28219">
                  <c:v>25241082.156289004</c:v>
                </c:pt>
                <c:pt idx="28220">
                  <c:v>25194519.732214998</c:v>
                </c:pt>
                <c:pt idx="28221">
                  <c:v>25147836.972126003</c:v>
                </c:pt>
                <c:pt idx="28222">
                  <c:v>25101034.572113998</c:v>
                </c:pt>
                <c:pt idx="28223">
                  <c:v>25054113.223122999</c:v>
                </c:pt>
                <c:pt idx="28224">
                  <c:v>25007073.610998999</c:v>
                </c:pt>
                <c:pt idx="28225">
                  <c:v>24959916.416552003</c:v>
                </c:pt>
                <c:pt idx="28226">
                  <c:v>24912642.315600999</c:v>
                </c:pt>
                <c:pt idx="28227">
                  <c:v>24865251.979031995</c:v>
                </c:pt>
                <c:pt idx="28228">
                  <c:v>24817746.072850998</c:v>
                </c:pt>
                <c:pt idx="28229">
                  <c:v>24770125.258233</c:v>
                </c:pt>
                <c:pt idx="28230">
                  <c:v>24722390.191572998</c:v>
                </c:pt>
                <c:pt idx="28231">
                  <c:v>24674541.524537999</c:v>
                </c:pt>
                <c:pt idx="28232">
                  <c:v>24626579.904116999</c:v>
                </c:pt>
                <c:pt idx="28233">
                  <c:v>24578505.972665995</c:v>
                </c:pt>
                <c:pt idx="28234">
                  <c:v>24530320.367960997</c:v>
                </c:pt>
                <c:pt idx="28235">
                  <c:v>24482023.723242998</c:v>
                </c:pt>
                <c:pt idx="28236">
                  <c:v>24433616.667266</c:v>
                </c:pt>
                <c:pt idx="28237">
                  <c:v>24385099.824343</c:v>
                </c:pt>
                <c:pt idx="28238">
                  <c:v>24336473.814392004</c:v>
                </c:pt>
                <c:pt idx="28239">
                  <c:v>24287739.252983</c:v>
                </c:pt>
                <c:pt idx="28240">
                  <c:v>24238896.751376998</c:v>
                </c:pt>
                <c:pt idx="28241">
                  <c:v>24189946.916579999</c:v>
                </c:pt>
                <c:pt idx="28242">
                  <c:v>24140890.351376001</c:v>
                </c:pt>
                <c:pt idx="28243">
                  <c:v>24091727.654377002</c:v>
                </c:pt>
                <c:pt idx="28244">
                  <c:v>24042459.420063995</c:v>
                </c:pt>
                <c:pt idx="28245">
                  <c:v>23993086.238825999</c:v>
                </c:pt>
                <c:pt idx="28246">
                  <c:v>23943608.697005998</c:v>
                </c:pt>
                <c:pt idx="28247">
                  <c:v>23894027.376938</c:v>
                </c:pt>
                <c:pt idx="28248">
                  <c:v>23844342.856991</c:v>
                </c:pt>
                <c:pt idx="28249">
                  <c:v>23794555.711604998</c:v>
                </c:pt>
                <c:pt idx="28250">
                  <c:v>23744666.511333998</c:v>
                </c:pt>
                <c:pt idx="28251">
                  <c:v>23694675.822880998</c:v>
                </c:pt>
                <c:pt idx="28252">
                  <c:v>23644584.209140997</c:v>
                </c:pt>
                <c:pt idx="28253">
                  <c:v>23594392.229235996</c:v>
                </c:pt>
                <c:pt idx="28254">
                  <c:v>23544100.438552003</c:v>
                </c:pt>
                <c:pt idx="28255">
                  <c:v>23493709.388778996</c:v>
                </c:pt>
                <c:pt idx="28256">
                  <c:v>23443219.627944998</c:v>
                </c:pt>
                <c:pt idx="28257">
                  <c:v>23392631.700452998</c:v>
                </c:pt>
                <c:pt idx="28258">
                  <c:v>23341946.147117</c:v>
                </c:pt>
                <c:pt idx="28259">
                  <c:v>23291163.505194999</c:v>
                </c:pt>
                <c:pt idx="28260">
                  <c:v>23240284.308428001</c:v>
                </c:pt>
                <c:pt idx="28261">
                  <c:v>23189309.087071996</c:v>
                </c:pt>
                <c:pt idx="28262">
                  <c:v>23138238.367930997</c:v>
                </c:pt>
                <c:pt idx="28263">
                  <c:v>23087072.674393002</c:v>
                </c:pt>
                <c:pt idx="28264">
                  <c:v>23035812.526460998</c:v>
                </c:pt>
                <c:pt idx="28265">
                  <c:v>22984458.440787997</c:v>
                </c:pt>
                <c:pt idx="28266">
                  <c:v>22933010.930707</c:v>
                </c:pt>
                <c:pt idx="28267">
                  <c:v>22881470.506265</c:v>
                </c:pt>
                <c:pt idx="28268">
                  <c:v>22829837.674254004</c:v>
                </c:pt>
                <c:pt idx="28269">
                  <c:v>22778112.938242</c:v>
                </c:pt>
                <c:pt idx="28270">
                  <c:v>22726296.798604</c:v>
                </c:pt>
                <c:pt idx="28271">
                  <c:v>22674389.752553001</c:v>
                </c:pt>
                <c:pt idx="28272">
                  <c:v>22622392.29417</c:v>
                </c:pt>
                <c:pt idx="28273">
                  <c:v>22570304.914434001</c:v>
                </c:pt>
                <c:pt idx="28274">
                  <c:v>22518128.10125</c:v>
                </c:pt>
                <c:pt idx="28275">
                  <c:v>22465862.339480001</c:v>
                </c:pt>
                <c:pt idx="28276">
                  <c:v>22413508.110973001</c:v>
                </c:pt>
                <c:pt idx="28277">
                  <c:v>22361065.894588999</c:v>
                </c:pt>
                <c:pt idx="28278">
                  <c:v>22308536.166230999</c:v>
                </c:pt>
                <c:pt idx="28279">
                  <c:v>22255919.398872998</c:v>
                </c:pt>
                <c:pt idx="28280">
                  <c:v>22203216.062584005</c:v>
                </c:pt>
                <c:pt idx="28281">
                  <c:v>22150426.624558005</c:v>
                </c:pt>
                <c:pt idx="28282">
                  <c:v>22097551.549141996</c:v>
                </c:pt>
                <c:pt idx="28283">
                  <c:v>22044591.297858994</c:v>
                </c:pt>
                <c:pt idx="28284">
                  <c:v>21991546.329436999</c:v>
                </c:pt>
                <c:pt idx="28285">
                  <c:v>21938417.099833995</c:v>
                </c:pt>
                <c:pt idx="28286">
                  <c:v>21885204.062264998</c:v>
                </c:pt>
                <c:pt idx="28287">
                  <c:v>21831907.667225</c:v>
                </c:pt>
                <c:pt idx="28288">
                  <c:v>21778528.362516001</c:v>
                </c:pt>
                <c:pt idx="28289">
                  <c:v>21725066.593270995</c:v>
                </c:pt>
                <c:pt idx="28290">
                  <c:v>21671522.801977996</c:v>
                </c:pt>
                <c:pt idx="28291">
                  <c:v>21617897.428507</c:v>
                </c:pt>
                <c:pt idx="28292">
                  <c:v>21564190.910131998</c:v>
                </c:pt>
                <c:pt idx="28293">
                  <c:v>21510403.681554001</c:v>
                </c:pt>
                <c:pt idx="28294">
                  <c:v>21456536.174925003</c:v>
                </c:pt>
                <c:pt idx="28295">
                  <c:v>21402588.819872998</c:v>
                </c:pt>
                <c:pt idx="28296">
                  <c:v>21348562.043522</c:v>
                </c:pt>
                <c:pt idx="28297">
                  <c:v>21294456.270519</c:v>
                </c:pt>
                <c:pt idx="28298">
                  <c:v>21240271.923052002</c:v>
                </c:pt>
                <c:pt idx="28299">
                  <c:v>21186009.420873996</c:v>
                </c:pt>
                <c:pt idx="28300">
                  <c:v>21131669.181325</c:v>
                </c:pt>
                <c:pt idx="28301">
                  <c:v>21077251.619356003</c:v>
                </c:pt>
                <c:pt idx="28302">
                  <c:v>21022757.147546001</c:v>
                </c:pt>
                <c:pt idx="28303">
                  <c:v>20968186.176126007</c:v>
                </c:pt>
                <c:pt idx="28304">
                  <c:v>20913539.113001</c:v>
                </c:pt>
                <c:pt idx="28305">
                  <c:v>20858816.363768995</c:v>
                </c:pt>
                <c:pt idx="28306">
                  <c:v>20804018.331742</c:v>
                </c:pt>
                <c:pt idx="28307">
                  <c:v>20749145.417966001</c:v>
                </c:pt>
                <c:pt idx="28308">
                  <c:v>20694198.021242995</c:v>
                </c:pt>
                <c:pt idx="28309">
                  <c:v>20639176.538148999</c:v>
                </c:pt>
                <c:pt idx="28310">
                  <c:v>20584081.363054998</c:v>
                </c:pt>
                <c:pt idx="28311">
                  <c:v>20528912.888146006</c:v>
                </c:pt>
                <c:pt idx="28312">
                  <c:v>20473671.503439996</c:v>
                </c:pt>
                <c:pt idx="28313">
                  <c:v>20418357.596806999</c:v>
                </c:pt>
                <c:pt idx="28314">
                  <c:v>20362971.553989001</c:v>
                </c:pt>
                <c:pt idx="28315">
                  <c:v>20307513.758618996</c:v>
                </c:pt>
                <c:pt idx="28316">
                  <c:v>20251984.592238002</c:v>
                </c:pt>
                <c:pt idx="28317">
                  <c:v>20196384.434314001</c:v>
                </c:pt>
                <c:pt idx="28318">
                  <c:v>20140713.662259001</c:v>
                </c:pt>
                <c:pt idx="28319">
                  <c:v>20084972.651450999</c:v>
                </c:pt>
                <c:pt idx="28320">
                  <c:v>20029161.775246996</c:v>
                </c:pt>
                <c:pt idx="28321">
                  <c:v>19973281.405002002</c:v>
                </c:pt>
                <c:pt idx="28322">
                  <c:v>19917331.910089999</c:v>
                </c:pt>
                <c:pt idx="28323">
                  <c:v>19861313.657915</c:v>
                </c:pt>
                <c:pt idx="28324">
                  <c:v>19805227.013932001</c:v>
                </c:pt>
                <c:pt idx="28325">
                  <c:v>19749072.341663998</c:v>
                </c:pt>
                <c:pt idx="28326">
                  <c:v>19692850.002719</c:v>
                </c:pt>
                <c:pt idx="28327">
                  <c:v>19636560.356802005</c:v>
                </c:pt>
                <c:pt idx="28328">
                  <c:v>19580203.761738997</c:v>
                </c:pt>
                <c:pt idx="28329">
                  <c:v>19523780.573486</c:v>
                </c:pt>
                <c:pt idx="28330">
                  <c:v>19467291.146148998</c:v>
                </c:pt>
                <c:pt idx="28331">
                  <c:v>19410735.831999999</c:v>
                </c:pt>
                <c:pt idx="28332">
                  <c:v>19354114.981488992</c:v>
                </c:pt>
                <c:pt idx="28333">
                  <c:v>19297428.943266995</c:v>
                </c:pt>
                <c:pt idx="28334">
                  <c:v>19240678.064190999</c:v>
                </c:pt>
                <c:pt idx="28335">
                  <c:v>19183862.689350005</c:v>
                </c:pt>
                <c:pt idx="28336">
                  <c:v>19126983.162072998</c:v>
                </c:pt>
                <c:pt idx="28337">
                  <c:v>19070039.823944997</c:v>
                </c:pt>
                <c:pt idx="28338">
                  <c:v>19013033.014826003</c:v>
                </c:pt>
                <c:pt idx="28339">
                  <c:v>18955963.072859</c:v>
                </c:pt>
                <c:pt idx="28340">
                  <c:v>18898830.334490001</c:v>
                </c:pt>
                <c:pt idx="28341">
                  <c:v>18841635.134481005</c:v>
                </c:pt>
                <c:pt idx="28342">
                  <c:v>18784377.805923</c:v>
                </c:pt>
                <c:pt idx="28343">
                  <c:v>18727058.680250999</c:v>
                </c:pt>
                <c:pt idx="28344">
                  <c:v>18669678.087257996</c:v>
                </c:pt>
                <c:pt idx="28345">
                  <c:v>18612236.355108</c:v>
                </c:pt>
                <c:pt idx="28346">
                  <c:v>18554733.810351003</c:v>
                </c:pt>
                <c:pt idx="28347">
                  <c:v>18497170.777936</c:v>
                </c:pt>
                <c:pt idx="28348">
                  <c:v>18439547.581223994</c:v>
                </c:pt>
                <c:pt idx="28349">
                  <c:v>18381864.542002</c:v>
                </c:pt>
                <c:pt idx="28350">
                  <c:v>18324121.980495997</c:v>
                </c:pt>
                <c:pt idx="28351">
                  <c:v>18266320.215383999</c:v>
                </c:pt>
                <c:pt idx="28352">
                  <c:v>18208459.563807998</c:v>
                </c:pt>
                <c:pt idx="28353">
                  <c:v>18150540.341389</c:v>
                </c:pt>
                <c:pt idx="28354">
                  <c:v>18092562.862237997</c:v>
                </c:pt>
                <c:pt idx="28355">
                  <c:v>18034527.438967001</c:v>
                </c:pt>
                <c:pt idx="28356">
                  <c:v>17976434.382707</c:v>
                </c:pt>
                <c:pt idx="28357">
                  <c:v>17918284.003114</c:v>
                </c:pt>
                <c:pt idx="28358">
                  <c:v>17860076.608385004</c:v>
                </c:pt>
                <c:pt idx="28359">
                  <c:v>17801812.505268995</c:v>
                </c:pt>
                <c:pt idx="28360">
                  <c:v>17743491.999078996</c:v>
                </c:pt>
                <c:pt idx="28361">
                  <c:v>17685115.393704001</c:v>
                </c:pt>
                <c:pt idx="28362">
                  <c:v>17626682.991619997</c:v>
                </c:pt>
                <c:pt idx="28363">
                  <c:v>17568195.093902998</c:v>
                </c:pt>
                <c:pt idx="28364">
                  <c:v>17509652.000240996</c:v>
                </c:pt>
                <c:pt idx="28365">
                  <c:v>17451054.008942999</c:v>
                </c:pt>
                <c:pt idx="28366">
                  <c:v>17392401.416951001</c:v>
                </c:pt>
                <c:pt idx="28367">
                  <c:v>17333694.519855</c:v>
                </c:pt>
                <c:pt idx="28368">
                  <c:v>17274933.611897998</c:v>
                </c:pt>
                <c:pt idx="28369">
                  <c:v>17216118.985990994</c:v>
                </c:pt>
                <c:pt idx="28370">
                  <c:v>17157250.933724001</c:v>
                </c:pt>
                <c:pt idx="28371">
                  <c:v>17098329.745374996</c:v>
                </c:pt>
                <c:pt idx="28372">
                  <c:v>17039355.709922999</c:v>
                </c:pt>
                <c:pt idx="28373">
                  <c:v>16980329.115055002</c:v>
                </c:pt>
                <c:pt idx="28374">
                  <c:v>16921250.247180998</c:v>
                </c:pt>
                <c:pt idx="28375">
                  <c:v>16862119.391440995</c:v>
                </c:pt>
                <c:pt idx="28376">
                  <c:v>16802936.831718002</c:v>
                </c:pt>
                <c:pt idx="28377">
                  <c:v>16743702.850645002</c:v>
                </c:pt>
                <c:pt idx="28378">
                  <c:v>16684417.729619</c:v>
                </c:pt>
                <c:pt idx="28379">
                  <c:v>16625081.748806998</c:v>
                </c:pt>
                <c:pt idx="28380">
                  <c:v>16565695.187162001</c:v>
                </c:pt>
                <c:pt idx="28381">
                  <c:v>16506258.322424999</c:v>
                </c:pt>
                <c:pt idx="28382">
                  <c:v>16446771.43114</c:v>
                </c:pt>
                <c:pt idx="28383">
                  <c:v>16387234.788664998</c:v>
                </c:pt>
                <c:pt idx="28384">
                  <c:v>16327648.669176998</c:v>
                </c:pt>
                <c:pt idx="28385">
                  <c:v>16268013.345684001</c:v>
                </c:pt>
                <c:pt idx="28386">
                  <c:v>16208329.090035001</c:v>
                </c:pt>
                <c:pt idx="28387">
                  <c:v>16148596.172929</c:v>
                </c:pt>
                <c:pt idx="28388">
                  <c:v>16088814.863924</c:v>
                </c:pt>
                <c:pt idx="28389">
                  <c:v>16028985.431445001</c:v>
                </c:pt>
                <c:pt idx="28390">
                  <c:v>15969108.142795999</c:v>
                </c:pt>
                <c:pt idx="28391">
                  <c:v>15909183.264167</c:v>
                </c:pt>
                <c:pt idx="28392">
                  <c:v>15849211.060644003</c:v>
                </c:pt>
                <c:pt idx="28393">
                  <c:v>15789191.796215998</c:v>
                </c:pt>
                <c:pt idx="28394">
                  <c:v>15729125.733788</c:v>
                </c:pt>
                <c:pt idx="28395">
                  <c:v>15669013.135185</c:v>
                </c:pt>
                <c:pt idx="28396">
                  <c:v>15608854.261163</c:v>
                </c:pt>
                <c:pt idx="28397">
                  <c:v>15548649.371419001</c:v>
                </c:pt>
                <c:pt idx="28398">
                  <c:v>15488398.724595996</c:v>
                </c:pt>
                <c:pt idx="28399">
                  <c:v>15428102.578294998</c:v>
                </c:pt>
                <c:pt idx="28400">
                  <c:v>15367761.189081</c:v>
                </c:pt>
                <c:pt idx="28401">
                  <c:v>15307374.812492</c:v>
                </c:pt>
                <c:pt idx="28402">
                  <c:v>15246943.703050002</c:v>
                </c:pt>
                <c:pt idx="28403">
                  <c:v>15186468.114263</c:v>
                </c:pt>
                <c:pt idx="28404">
                  <c:v>15125948.29864</c:v>
                </c:pt>
                <c:pt idx="28405">
                  <c:v>15065384.507693</c:v>
                </c:pt>
                <c:pt idx="28406">
                  <c:v>15004776.991952002</c:v>
                </c:pt>
                <c:pt idx="28407">
                  <c:v>14944126.000965998</c:v>
                </c:pt>
                <c:pt idx="28408">
                  <c:v>14883431.783313002</c:v>
                </c:pt>
                <c:pt idx="28409">
                  <c:v>14822694.586611003</c:v>
                </c:pt>
                <c:pt idx="28410">
                  <c:v>14761914.657521999</c:v>
                </c:pt>
                <c:pt idx="28411">
                  <c:v>14701092.241761997</c:v>
                </c:pt>
                <c:pt idx="28412">
                  <c:v>14640227.584105</c:v>
                </c:pt>
                <c:pt idx="28413">
                  <c:v>14579320.928397998</c:v>
                </c:pt>
                <c:pt idx="28414">
                  <c:v>14518372.517557997</c:v>
                </c:pt>
                <c:pt idx="28415">
                  <c:v>14457382.593589</c:v>
                </c:pt>
                <c:pt idx="28416">
                  <c:v>14396351.397585001</c:v>
                </c:pt>
                <c:pt idx="28417">
                  <c:v>14335279.169737</c:v>
                </c:pt>
                <c:pt idx="28418">
                  <c:v>14274166.149341999</c:v>
                </c:pt>
                <c:pt idx="28419">
                  <c:v>14213012.574806999</c:v>
                </c:pt>
                <c:pt idx="28420">
                  <c:v>14151818.683661999</c:v>
                </c:pt>
                <c:pt idx="28421">
                  <c:v>14090584.712560998</c:v>
                </c:pt>
                <c:pt idx="28422">
                  <c:v>14029310.897291997</c:v>
                </c:pt>
                <c:pt idx="28423">
                  <c:v>13967997.472784001</c:v>
                </c:pt>
                <c:pt idx="28424">
                  <c:v>13906644.673115</c:v>
                </c:pt>
                <c:pt idx="28425">
                  <c:v>13845252.731513998</c:v>
                </c:pt>
                <c:pt idx="28426">
                  <c:v>13783821.880373999</c:v>
                </c:pt>
                <c:pt idx="28427">
                  <c:v>13722352.351256002</c:v>
                </c:pt>
                <c:pt idx="28428">
                  <c:v>13660844.374892002</c:v>
                </c:pt>
                <c:pt idx="28429">
                  <c:v>13599298.181201</c:v>
                </c:pt>
                <c:pt idx="28430">
                  <c:v>13537713.999286</c:v>
                </c:pt>
                <c:pt idx="28431">
                  <c:v>13476092.057445001</c:v>
                </c:pt>
                <c:pt idx="28432">
                  <c:v>13414432.583179003</c:v>
                </c:pt>
                <c:pt idx="28433">
                  <c:v>13352735.803193999</c:v>
                </c:pt>
                <c:pt idx="28434">
                  <c:v>13291001.943413002</c:v>
                </c:pt>
                <c:pt idx="28435">
                  <c:v>13229231.228975998</c:v>
                </c:pt>
                <c:pt idx="28436">
                  <c:v>13167423.884252004</c:v>
                </c:pt>
                <c:pt idx="28437">
                  <c:v>13105580.132843003</c:v>
                </c:pt>
                <c:pt idx="28438">
                  <c:v>13043700.197586998</c:v>
                </c:pt>
                <c:pt idx="28439">
                  <c:v>12981784.300572</c:v>
                </c:pt>
                <c:pt idx="28440">
                  <c:v>12919832.663133999</c:v>
                </c:pt>
                <c:pt idx="28441">
                  <c:v>12857845.505867003</c:v>
                </c:pt>
                <c:pt idx="28442">
                  <c:v>12795823.048630998</c:v>
                </c:pt>
                <c:pt idx="28443">
                  <c:v>12733765.510554001</c:v>
                </c:pt>
                <c:pt idx="28444">
                  <c:v>12671673.110037997</c:v>
                </c:pt>
                <c:pt idx="28445">
                  <c:v>12609546.064769002</c:v>
                </c:pt>
                <c:pt idx="28446">
                  <c:v>12547384.591719002</c:v>
                </c:pt>
                <c:pt idx="28447">
                  <c:v>12485188.907153999</c:v>
                </c:pt>
                <c:pt idx="28448">
                  <c:v>12422959.226637999</c:v>
                </c:pt>
                <c:pt idx="28449">
                  <c:v>12360695.765042001</c:v>
                </c:pt>
                <c:pt idx="28450">
                  <c:v>12298398.736543996</c:v>
                </c:pt>
                <c:pt idx="28451">
                  <c:v>12236068.354641004</c:v>
                </c:pt>
                <c:pt idx="28452">
                  <c:v>12173704.832149999</c:v>
                </c:pt>
                <c:pt idx="28453">
                  <c:v>12111308.381216003</c:v>
                </c:pt>
                <c:pt idx="28454">
                  <c:v>12048879.213318</c:v>
                </c:pt>
                <c:pt idx="28455">
                  <c:v>11986417.539271001</c:v>
                </c:pt>
                <c:pt idx="28456">
                  <c:v>11923923.569235001</c:v>
                </c:pt>
                <c:pt idx="28457">
                  <c:v>11861397.512721</c:v>
                </c:pt>
                <c:pt idx="28458">
                  <c:v>11798839.578592001</c:v>
                </c:pt>
                <c:pt idx="28459">
                  <c:v>11736249.975073002</c:v>
                </c:pt>
                <c:pt idx="28460">
                  <c:v>11673628.909753002</c:v>
                </c:pt>
                <c:pt idx="28461">
                  <c:v>11610976.589591999</c:v>
                </c:pt>
                <c:pt idx="28462">
                  <c:v>11548293.220926998</c:v>
                </c:pt>
                <c:pt idx="28463">
                  <c:v>11485579.009474998</c:v>
                </c:pt>
                <c:pt idx="28464">
                  <c:v>11422834.160339</c:v>
                </c:pt>
                <c:pt idx="28465">
                  <c:v>11360058.878014</c:v>
                </c:pt>
                <c:pt idx="28466">
                  <c:v>11297253.366393</c:v>
                </c:pt>
                <c:pt idx="28467">
                  <c:v>11234417.828768</c:v>
                </c:pt>
                <c:pt idx="28468">
                  <c:v>11171552.467839003</c:v>
                </c:pt>
                <c:pt idx="28469">
                  <c:v>11108657.485718004</c:v>
                </c:pt>
                <c:pt idx="28470">
                  <c:v>11045733.083933001</c:v>
                </c:pt>
                <c:pt idx="28471">
                  <c:v>10982779.463435</c:v>
                </c:pt>
                <c:pt idx="28472">
                  <c:v>10919796.824599</c:v>
                </c:pt>
                <c:pt idx="28473">
                  <c:v>10856785.367233003</c:v>
                </c:pt>
                <c:pt idx="28474">
                  <c:v>10793745.290580997</c:v>
                </c:pt>
                <c:pt idx="28475">
                  <c:v>10730676.793330001</c:v>
                </c:pt>
                <c:pt idx="28476">
                  <c:v>10667580.073608002</c:v>
                </c:pt>
                <c:pt idx="28477">
                  <c:v>10604455.328999</c:v>
                </c:pt>
                <c:pt idx="28478">
                  <c:v>10541302.756537998</c:v>
                </c:pt>
                <c:pt idx="28479">
                  <c:v>10478122.552724</c:v>
                </c:pt>
                <c:pt idx="28480">
                  <c:v>10414914.913517</c:v>
                </c:pt>
                <c:pt idx="28481">
                  <c:v>10351680.034349</c:v>
                </c:pt>
                <c:pt idx="28482">
                  <c:v>10288418.110123998</c:v>
                </c:pt>
                <c:pt idx="28483">
                  <c:v>10225129.335224997</c:v>
                </c:pt>
                <c:pt idx="28484">
                  <c:v>10161813.903519999</c:v>
                </c:pt>
                <c:pt idx="28485">
                  <c:v>10098472.008362997</c:v>
                </c:pt>
                <c:pt idx="28486">
                  <c:v>10035103.842599001</c:v>
                </c:pt>
                <c:pt idx="28487">
                  <c:v>9971709.5985709988</c:v>
                </c:pt>
                <c:pt idx="28488">
                  <c:v>9908289.468121998</c:v>
                </c:pt>
                <c:pt idx="28489">
                  <c:v>9844843.6426030006</c:v>
                </c:pt>
                <c:pt idx="28490">
                  <c:v>9781372.3128709998</c:v>
                </c:pt>
                <c:pt idx="28491">
                  <c:v>9717875.6693009976</c:v>
                </c:pt>
                <c:pt idx="28492">
                  <c:v>9654353.9017820023</c:v>
                </c:pt>
                <c:pt idx="28493">
                  <c:v>9590807.1997299977</c:v>
                </c:pt>
                <c:pt idx="28494">
                  <c:v>9527235.7520860005</c:v>
                </c:pt>
                <c:pt idx="28495">
                  <c:v>9463639.7473219968</c:v>
                </c:pt>
                <c:pt idx="28496">
                  <c:v>9400019.3734469991</c:v>
                </c:pt>
                <c:pt idx="28497">
                  <c:v>9336374.8180090003</c:v>
                </c:pt>
                <c:pt idx="28498">
                  <c:v>9272706.2681009974</c:v>
                </c:pt>
                <c:pt idx="28499">
                  <c:v>9209013.9103609975</c:v>
                </c:pt>
                <c:pt idx="28500">
                  <c:v>9145297.9309819993</c:v>
                </c:pt>
                <c:pt idx="28501">
                  <c:v>9081558.5157140009</c:v>
                </c:pt>
                <c:pt idx="28502">
                  <c:v>9017795.8498649988</c:v>
                </c:pt>
                <c:pt idx="28503">
                  <c:v>8954010.1183099989</c:v>
                </c:pt>
                <c:pt idx="28504">
                  <c:v>8890201.5054899994</c:v>
                </c:pt>
                <c:pt idx="28505">
                  <c:v>8826370.1954199988</c:v>
                </c:pt>
                <c:pt idx="28506">
                  <c:v>8762516.3716930021</c:v>
                </c:pt>
                <c:pt idx="28507">
                  <c:v>8698640.2174789961</c:v>
                </c:pt>
                <c:pt idx="28508">
                  <c:v>8634741.9155369978</c:v>
                </c:pt>
                <c:pt idx="28509">
                  <c:v>8570821.6482109986</c:v>
                </c:pt>
                <c:pt idx="28510">
                  <c:v>8506879.5974379983</c:v>
                </c:pt>
                <c:pt idx="28511">
                  <c:v>8442915.9447520021</c:v>
                </c:pt>
                <c:pt idx="28512">
                  <c:v>8378930.8712879997</c:v>
                </c:pt>
                <c:pt idx="28513">
                  <c:v>8314924.5577829992</c:v>
                </c:pt>
                <c:pt idx="28514">
                  <c:v>8250897.1845819997</c:v>
                </c:pt>
                <c:pt idx="28515">
                  <c:v>8186848.9316450013</c:v>
                </c:pt>
                <c:pt idx="28516">
                  <c:v>8122779.978542001</c:v>
                </c:pt>
                <c:pt idx="28517">
                  <c:v>8058690.5044670003</c:v>
                </c:pt>
                <c:pt idx="28518">
                  <c:v>7994580.6882349998</c:v>
                </c:pt>
                <c:pt idx="28519">
                  <c:v>7930450.7082859995</c:v>
                </c:pt>
                <c:pt idx="28520">
                  <c:v>7866300.7426940007</c:v>
                </c:pt>
                <c:pt idx="28521">
                  <c:v>7802130.9691639999</c:v>
                </c:pt>
                <c:pt idx="28522">
                  <c:v>7737941.565041</c:v>
                </c:pt>
                <c:pt idx="28523">
                  <c:v>7673732.7073100004</c:v>
                </c:pt>
                <c:pt idx="28524">
                  <c:v>7609504.5726010008</c:v>
                </c:pt>
                <c:pt idx="28525">
                  <c:v>7545257.3371940004</c:v>
                </c:pt>
                <c:pt idx="28526">
                  <c:v>7480991.1770210005</c:v>
                </c:pt>
                <c:pt idx="28527">
                  <c:v>7416706.2676680004</c:v>
                </c:pt>
                <c:pt idx="28528">
                  <c:v>7352402.7843829999</c:v>
                </c:pt>
                <c:pt idx="28529">
                  <c:v>7288080.9020760003</c:v>
                </c:pt>
                <c:pt idx="28530">
                  <c:v>7223740.7953230003</c:v>
                </c:pt>
                <c:pt idx="28531">
                  <c:v>7159382.638371001</c:v>
                </c:pt>
                <c:pt idx="28532">
                  <c:v>7095006.6051399997</c:v>
                </c:pt>
                <c:pt idx="28533">
                  <c:v>7030612.8692269986</c:v>
                </c:pt>
                <c:pt idx="28534">
                  <c:v>6966201.6039109994</c:v>
                </c:pt>
                <c:pt idx="28535">
                  <c:v>6901772.9821520001</c:v>
                </c:pt>
                <c:pt idx="28536">
                  <c:v>6837327.1766010001</c:v>
                </c:pt>
                <c:pt idx="28537">
                  <c:v>6772864.3595969994</c:v>
                </c:pt>
                <c:pt idx="28538">
                  <c:v>6708384.7031749999</c:v>
                </c:pt>
                <c:pt idx="28539">
                  <c:v>6643888.3790680002</c:v>
                </c:pt>
                <c:pt idx="28540">
                  <c:v>6579375.5587069998</c:v>
                </c:pt>
                <c:pt idx="28541">
                  <c:v>6514846.4132299991</c:v>
                </c:pt>
                <c:pt idx="28542">
                  <c:v>6450301.1134839989</c:v>
                </c:pt>
                <c:pt idx="28543">
                  <c:v>6385739.8300250005</c:v>
                </c:pt>
                <c:pt idx="28544">
                  <c:v>6321162.7331220005</c:v>
                </c:pt>
                <c:pt idx="28545">
                  <c:v>6256569.9927660003</c:v>
                </c:pt>
                <c:pt idx="28546">
                  <c:v>6191961.7786650015</c:v>
                </c:pt>
                <c:pt idx="28547">
                  <c:v>6127338.2602539994</c:v>
                </c:pt>
                <c:pt idx="28548">
                  <c:v>6062699.6066939998</c:v>
                </c:pt>
                <c:pt idx="28549">
                  <c:v>5998045.9868780002</c:v>
                </c:pt>
                <c:pt idx="28550">
                  <c:v>5933377.5694319997</c:v>
                </c:pt>
                <c:pt idx="28551">
                  <c:v>5868694.5227199998</c:v>
                </c:pt>
                <c:pt idx="28552">
                  <c:v>5803997.0148459999</c:v>
                </c:pt>
                <c:pt idx="28553">
                  <c:v>5739285.2136589997</c:v>
                </c:pt>
                <c:pt idx="28554">
                  <c:v>5674559.2867529998</c:v>
                </c:pt>
                <c:pt idx="28555">
                  <c:v>5609819.4014730006</c:v>
                </c:pt>
                <c:pt idx="28556">
                  <c:v>5545065.7249179995</c:v>
                </c:pt>
                <c:pt idx="28557">
                  <c:v>5480298.4239420006</c:v>
                </c:pt>
                <c:pt idx="28558">
                  <c:v>5415517.6651609996</c:v>
                </c:pt>
                <c:pt idx="28559">
                  <c:v>5350723.6149499994</c:v>
                </c:pt>
                <c:pt idx="28560">
                  <c:v>5285916.4394530002</c:v>
                </c:pt>
                <c:pt idx="28561">
                  <c:v>5221096.3045819998</c:v>
                </c:pt>
                <c:pt idx="28562">
                  <c:v>5156263.3760200003</c:v>
                </c:pt>
                <c:pt idx="28563">
                  <c:v>5091417.8192269988</c:v>
                </c:pt>
                <c:pt idx="28564">
                  <c:v>5026559.799439</c:v>
                </c:pt>
                <c:pt idx="28565">
                  <c:v>4961689.4816750009</c:v>
                </c:pt>
                <c:pt idx="28566">
                  <c:v>4896807.0307379998</c:v>
                </c:pt>
                <c:pt idx="28567">
                  <c:v>4831912.6112179989</c:v>
                </c:pt>
                <c:pt idx="28568">
                  <c:v>4767006.3874950008</c:v>
                </c:pt>
                <c:pt idx="28569">
                  <c:v>4702088.523742999</c:v>
                </c:pt>
                <c:pt idx="28570">
                  <c:v>4637159.1839329991</c:v>
                </c:pt>
                <c:pt idx="28571">
                  <c:v>4572218.5318339998</c:v>
                </c:pt>
                <c:pt idx="28572">
                  <c:v>4507266.7310190005</c:v>
                </c:pt>
                <c:pt idx="28573">
                  <c:v>4442303.9448650004</c:v>
                </c:pt>
                <c:pt idx="28574">
                  <c:v>4377330.3365580002</c:v>
                </c:pt>
                <c:pt idx="28575">
                  <c:v>4312346.0690959999</c:v>
                </c:pt>
                <c:pt idx="28576">
                  <c:v>4247351.3052909998</c:v>
                </c:pt>
                <c:pt idx="28577">
                  <c:v>4182346.2077710005</c:v>
                </c:pt>
                <c:pt idx="28578">
                  <c:v>4117330.9389869994</c:v>
                </c:pt>
                <c:pt idx="28579">
                  <c:v>4052305.6612100005</c:v>
                </c:pt>
                <c:pt idx="28580">
                  <c:v>3987270.536539</c:v>
                </c:pt>
                <c:pt idx="28581">
                  <c:v>3922225.7269020001</c:v>
                </c:pt>
                <c:pt idx="28582">
                  <c:v>3857171.3940579994</c:v>
                </c:pt>
                <c:pt idx="28583">
                  <c:v>3792107.6996029997</c:v>
                </c:pt>
                <c:pt idx="28584">
                  <c:v>3727034.8049669997</c:v>
                </c:pt>
                <c:pt idx="28585">
                  <c:v>3661952.8714229995</c:v>
                </c:pt>
                <c:pt idx="28586">
                  <c:v>3596862.060089</c:v>
                </c:pt>
                <c:pt idx="28587">
                  <c:v>3531762.5319249998</c:v>
                </c:pt>
                <c:pt idx="28588">
                  <c:v>3466654.447745</c:v>
                </c:pt>
                <c:pt idx="28589">
                  <c:v>3401537.9682120001</c:v>
                </c:pt>
                <c:pt idx="28590">
                  <c:v>3336413.2538449997</c:v>
                </c:pt>
                <c:pt idx="28591">
                  <c:v>3271280.46502</c:v>
                </c:pt>
                <c:pt idx="28592">
                  <c:v>3206139.7619739999</c:v>
                </c:pt>
                <c:pt idx="28593">
                  <c:v>3140991.3048100001</c:v>
                </c:pt>
                <c:pt idx="28594">
                  <c:v>3075835.253492</c:v>
                </c:pt>
                <c:pt idx="28595">
                  <c:v>3010671.7678580005</c:v>
                </c:pt>
                <c:pt idx="28596">
                  <c:v>2945501.007615</c:v>
                </c:pt>
                <c:pt idx="28597">
                  <c:v>2880323.1323459996</c:v>
                </c:pt>
                <c:pt idx="28598">
                  <c:v>2815138.3015120002</c:v>
                </c:pt>
                <c:pt idx="28599">
                  <c:v>2749946.6744519994</c:v>
                </c:pt>
                <c:pt idx="28600">
                  <c:v>2684748.4103909996</c:v>
                </c:pt>
                <c:pt idx="28601">
                  <c:v>2619543.6684369999</c:v>
                </c:pt>
                <c:pt idx="28602">
                  <c:v>2554332.6075900006</c:v>
                </c:pt>
                <c:pt idx="28603">
                  <c:v>2489115.3867380004</c:v>
                </c:pt>
                <c:pt idx="28604">
                  <c:v>2423892.1646670001</c:v>
                </c:pt>
                <c:pt idx="28605">
                  <c:v>2358663.1000549998</c:v>
                </c:pt>
                <c:pt idx="28606">
                  <c:v>2293428.3514849995</c:v>
                </c:pt>
                <c:pt idx="28607">
                  <c:v>2228188.0774389999</c:v>
                </c:pt>
                <c:pt idx="28608">
                  <c:v>2162942.4363049995</c:v>
                </c:pt>
                <c:pt idx="28609">
                  <c:v>2097691.5863800002</c:v>
                </c:pt>
                <c:pt idx="28610">
                  <c:v>2032435.6858710002</c:v>
                </c:pt>
                <c:pt idx="28611">
                  <c:v>1967174.8928980003</c:v>
                </c:pt>
                <c:pt idx="28612">
                  <c:v>1901909.3654980001</c:v>
                </c:pt>
                <c:pt idx="28613">
                  <c:v>1836639.2616269998</c:v>
                </c:pt>
                <c:pt idx="28614">
                  <c:v>1771364.7391620001</c:v>
                </c:pt>
                <c:pt idx="28615">
                  <c:v>1706085.955905</c:v>
                </c:pt>
                <c:pt idx="28616">
                  <c:v>1640803.0695840002</c:v>
                </c:pt>
                <c:pt idx="28617">
                  <c:v>1575516.237858</c:v>
                </c:pt>
                <c:pt idx="28618">
                  <c:v>1510225.6183190001</c:v>
                </c:pt>
                <c:pt idx="28619">
                  <c:v>1444931.368492</c:v>
                </c:pt>
                <c:pt idx="28620">
                  <c:v>1379633.6458430002</c:v>
                </c:pt>
                <c:pt idx="28621">
                  <c:v>1314332.6077760002</c:v>
                </c:pt>
                <c:pt idx="28622">
                  <c:v>1249028.4116389998</c:v>
                </c:pt>
                <c:pt idx="28623">
                  <c:v>1183721.2147269999</c:v>
                </c:pt>
                <c:pt idx="28624">
                  <c:v>1118411.1742839999</c:v>
                </c:pt>
                <c:pt idx="28625">
                  <c:v>1053098.447503</c:v>
                </c:pt>
                <c:pt idx="28626">
                  <c:v>987783.19153299998</c:v>
                </c:pt>
                <c:pt idx="28627">
                  <c:v>922465.56348100014</c:v>
                </c:pt>
                <c:pt idx="28628">
                  <c:v>857145.72041199997</c:v>
                </c:pt>
                <c:pt idx="28629">
                  <c:v>791823.81935100001</c:v>
                </c:pt>
                <c:pt idx="28630">
                  <c:v>726500.01729300001</c:v>
                </c:pt>
                <c:pt idx="28631">
                  <c:v>661174.471196</c:v>
                </c:pt>
                <c:pt idx="28632">
                  <c:v>595847.33799100004</c:v>
                </c:pt>
                <c:pt idx="28633">
                  <c:v>530518.77457999974</c:v>
                </c:pt>
                <c:pt idx="28634">
                  <c:v>465188.93784300005</c:v>
                </c:pt>
                <c:pt idx="28635">
                  <c:v>399857.98463500006</c:v>
                </c:pt>
                <c:pt idx="28636">
                  <c:v>334526.07179499994</c:v>
                </c:pt>
                <c:pt idx="28637">
                  <c:v>269193.35614500003</c:v>
                </c:pt>
                <c:pt idx="28638">
                  <c:v>203859.99449099993</c:v>
                </c:pt>
                <c:pt idx="28639">
                  <c:v>138526.14363100001</c:v>
                </c:pt>
                <c:pt idx="28640">
                  <c:v>73191.960353999981</c:v>
                </c:pt>
                <c:pt idx="28641">
                  <c:v>7857.6014410000007</c:v>
                </c:pt>
                <c:pt idx="28642">
                  <c:v>-57476.776328</c:v>
                </c:pt>
                <c:pt idx="28643">
                  <c:v>-122811.01617199999</c:v>
                </c:pt>
                <c:pt idx="28644">
                  <c:v>-188144.96131099996</c:v>
                </c:pt>
                <c:pt idx="28645">
                  <c:v>-253478.45495699998</c:v>
                </c:pt>
                <c:pt idx="28646">
                  <c:v>-318811.34031599999</c:v>
                </c:pt>
                <c:pt idx="28647">
                  <c:v>-384143.46058300004</c:v>
                </c:pt>
                <c:pt idx="28648">
                  <c:v>-449474.65894099994</c:v>
                </c:pt>
                <c:pt idx="28649">
                  <c:v>-514804.77855399996</c:v>
                </c:pt>
                <c:pt idx="28650">
                  <c:v>-580133.66257299983</c:v>
                </c:pt>
                <c:pt idx="28651">
                  <c:v>-645461.15412299999</c:v>
                </c:pt>
                <c:pt idx="28652">
                  <c:v>-710787.09630700003</c:v>
                </c:pt>
                <c:pt idx="28653">
                  <c:v>-776111.33220300009</c:v>
                </c:pt>
                <c:pt idx="28654">
                  <c:v>-841433.70485799992</c:v>
                </c:pt>
                <c:pt idx="28655">
                  <c:v>-906754.05728800001</c:v>
                </c:pt>
                <c:pt idx="28656">
                  <c:v>-972072.23247399996</c:v>
                </c:pt>
                <c:pt idx="28657">
                  <c:v>-1037388.0733599999</c:v>
                </c:pt>
                <c:pt idx="28658">
                  <c:v>-1102701.422851</c:v>
                </c:pt>
                <c:pt idx="28659">
                  <c:v>-1168012.1238090002</c:v>
                </c:pt>
                <c:pt idx="28660">
                  <c:v>-1233320.01905</c:v>
                </c:pt>
                <c:pt idx="28661">
                  <c:v>-1298624.9513429999</c:v>
                </c:pt>
                <c:pt idx="28662">
                  <c:v>-1363926.7634060001</c:v>
                </c:pt>
                <c:pt idx="28663">
                  <c:v>-1429225.2979040002</c:v>
                </c:pt>
                <c:pt idx="28664">
                  <c:v>-1494520.3974460003</c:v>
                </c:pt>
                <c:pt idx="28665">
                  <c:v>-1559811.9045819999</c:v>
                </c:pt>
                <c:pt idx="28666">
                  <c:v>-1625099.6618010001</c:v>
                </c:pt>
                <c:pt idx="28667">
                  <c:v>-1690383.511527</c:v>
                </c:pt>
                <c:pt idx="28668">
                  <c:v>-1755663.2961190003</c:v>
                </c:pt>
                <c:pt idx="28669">
                  <c:v>-1820938.8578640001</c:v>
                </c:pt>
                <c:pt idx="28670">
                  <c:v>-1886210.0389780002</c:v>
                </c:pt>
                <c:pt idx="28671">
                  <c:v>-1951476.681604</c:v>
                </c:pt>
                <c:pt idx="28672">
                  <c:v>-2016738.6278030002</c:v>
                </c:pt>
                <c:pt idx="28673">
                  <c:v>-2081995.7195600001</c:v>
                </c:pt>
                <c:pt idx="28674">
                  <c:v>-2147247.7987739998</c:v>
                </c:pt>
                <c:pt idx="28675">
                  <c:v>-2212494.7072590003</c:v>
                </c:pt>
                <c:pt idx="28676">
                  <c:v>-2277736.2867410001</c:v>
                </c:pt>
                <c:pt idx="28677">
                  <c:v>-2342972.3788529993</c:v>
                </c:pt>
                <c:pt idx="28678">
                  <c:v>-2408202.8251359994</c:v>
                </c:pt>
                <c:pt idx="28679">
                  <c:v>-2473427.4670320004</c:v>
                </c:pt>
                <c:pt idx="28680">
                  <c:v>-2538646.1458859998</c:v>
                </c:pt>
                <c:pt idx="28681">
                  <c:v>-2603858.7029380002</c:v>
                </c:pt>
                <c:pt idx="28682">
                  <c:v>-2669064.979324</c:v>
                </c:pt>
                <c:pt idx="28683">
                  <c:v>-2734264.8160739997</c:v>
                </c:pt>
                <c:pt idx="28684">
                  <c:v>-2799458.0541029996</c:v>
                </c:pt>
                <c:pt idx="28685">
                  <c:v>-2864644.5342159998</c:v>
                </c:pt>
                <c:pt idx="28686">
                  <c:v>-2929824.0971019994</c:v>
                </c:pt>
                <c:pt idx="28687">
                  <c:v>-2994996.5833279998</c:v>
                </c:pt>
                <c:pt idx="28688">
                  <c:v>-3060161.8333429992</c:v>
                </c:pt>
                <c:pt idx="28689">
                  <c:v>-3125319.687467</c:v>
                </c:pt>
                <c:pt idx="28690">
                  <c:v>-3190469.9858969999</c:v>
                </c:pt>
                <c:pt idx="28691">
                  <c:v>-3255612.5686969999</c:v>
                </c:pt>
                <c:pt idx="28692">
                  <c:v>-3320747.2757990002</c:v>
                </c:pt>
                <c:pt idx="28693">
                  <c:v>-3385873.9469989999</c:v>
                </c:pt>
                <c:pt idx="28694">
                  <c:v>-3450992.4219529997</c:v>
                </c:pt>
                <c:pt idx="28695">
                  <c:v>-3516102.540178</c:v>
                </c:pt>
                <c:pt idx="28696">
                  <c:v>-3581204.1410449999</c:v>
                </c:pt>
                <c:pt idx="28697">
                  <c:v>-3646297.0637780004</c:v>
                </c:pt>
                <c:pt idx="28698">
                  <c:v>-3711381.14745</c:v>
                </c:pt>
                <c:pt idx="28699">
                  <c:v>-3776456.2309829998</c:v>
                </c:pt>
                <c:pt idx="28700">
                  <c:v>-3841522.1531429994</c:v>
                </c:pt>
                <c:pt idx="28701">
                  <c:v>-3906578.7525340002</c:v>
                </c:pt>
                <c:pt idx="28702">
                  <c:v>-3971625.867604</c:v>
                </c:pt>
                <c:pt idx="28703">
                  <c:v>-4036663.3366309996</c:v>
                </c:pt>
                <c:pt idx="28704">
                  <c:v>-4101690.9977290002</c:v>
                </c:pt>
                <c:pt idx="28705">
                  <c:v>-4166708.68884</c:v>
                </c:pt>
                <c:pt idx="28706">
                  <c:v>-4231716.2477360005</c:v>
                </c:pt>
                <c:pt idx="28707">
                  <c:v>-4296713.5120069999</c:v>
                </c:pt>
                <c:pt idx="28708">
                  <c:v>-4361700.3190699993</c:v>
                </c:pt>
                <c:pt idx="28709">
                  <c:v>-4426676.5061569996</c:v>
                </c:pt>
                <c:pt idx="28710">
                  <c:v>-4491641.9103150014</c:v>
                </c:pt>
                <c:pt idx="28711">
                  <c:v>-4556596.3684029998</c:v>
                </c:pt>
                <c:pt idx="28712">
                  <c:v>-4621539.7170910006</c:v>
                </c:pt>
                <c:pt idx="28713">
                  <c:v>-4686471.7928519994</c:v>
                </c:pt>
                <c:pt idx="28714">
                  <c:v>-4751392.4319660012</c:v>
                </c:pt>
                <c:pt idx="28715">
                  <c:v>-4816301.4705100004</c:v>
                </c:pt>
                <c:pt idx="28716">
                  <c:v>-4881198.7443600008</c:v>
                </c:pt>
                <c:pt idx="28717">
                  <c:v>-4946084.0891839992</c:v>
                </c:pt>
                <c:pt idx="28718">
                  <c:v>-5010957.3404450007</c:v>
                </c:pt>
                <c:pt idx="28719">
                  <c:v>-5075818.333389</c:v>
                </c:pt>
                <c:pt idx="28720">
                  <c:v>-5140666.9030519994</c:v>
                </c:pt>
                <c:pt idx="28721">
                  <c:v>-5205502.8842489999</c:v>
                </c:pt>
                <c:pt idx="28722">
                  <c:v>-5270326.1115739997</c:v>
                </c:pt>
                <c:pt idx="28723">
                  <c:v>-5335136.4193990007</c:v>
                </c:pt>
                <c:pt idx="28724">
                  <c:v>-5399933.6418650001</c:v>
                </c:pt>
                <c:pt idx="28725">
                  <c:v>-5464717.6128869988</c:v>
                </c:pt>
                <c:pt idx="28726">
                  <c:v>-5529488.1661439994</c:v>
                </c:pt>
                <c:pt idx="28727">
                  <c:v>-5594245.1350790001</c:v>
                </c:pt>
                <c:pt idx="28728">
                  <c:v>-5658988.3528959993</c:v>
                </c:pt>
                <c:pt idx="28729">
                  <c:v>-5723717.6525539998</c:v>
                </c:pt>
                <c:pt idx="28730">
                  <c:v>-5788432.8667679997</c:v>
                </c:pt>
                <c:pt idx="28731">
                  <c:v>-5853133.8280039998</c:v>
                </c:pt>
                <c:pt idx="28732">
                  <c:v>-5917820.3684750004</c:v>
                </c:pt>
                <c:pt idx="28733">
                  <c:v>-5982492.3201389993</c:v>
                </c:pt>
                <c:pt idx="28734">
                  <c:v>-6047149.5146939997</c:v>
                </c:pt>
                <c:pt idx="28735">
                  <c:v>-6111791.7835769998</c:v>
                </c:pt>
                <c:pt idx="28736">
                  <c:v>-6176418.9579610014</c:v>
                </c:pt>
                <c:pt idx="28737">
                  <c:v>-6241030.8687479999</c:v>
                </c:pt>
                <c:pt idx="28738">
                  <c:v>-6305627.3465700001</c:v>
                </c:pt>
                <c:pt idx="28739">
                  <c:v>-6370208.2217859998</c:v>
                </c:pt>
                <c:pt idx="28740">
                  <c:v>-6434773.3244719999</c:v>
                </c:pt>
                <c:pt idx="28741">
                  <c:v>-6499322.4844270004</c:v>
                </c:pt>
                <c:pt idx="28742">
                  <c:v>-6563855.5311630005</c:v>
                </c:pt>
                <c:pt idx="28743">
                  <c:v>-6628372.293904</c:v>
                </c:pt>
                <c:pt idx="28744">
                  <c:v>-6692872.6015839996</c:v>
                </c:pt>
                <c:pt idx="28745">
                  <c:v>-6757356.2828410007</c:v>
                </c:pt>
                <c:pt idx="28746">
                  <c:v>-6821823.1660149992</c:v>
                </c:pt>
                <c:pt idx="28747">
                  <c:v>-6886273.0791440001</c:v>
                </c:pt>
                <c:pt idx="28748">
                  <c:v>-6950705.8499620007</c:v>
                </c:pt>
                <c:pt idx="28749">
                  <c:v>-7015121.3058949998</c:v>
                </c:pt>
                <c:pt idx="28750">
                  <c:v>-7079519.2740560006</c:v>
                </c:pt>
                <c:pt idx="28751">
                  <c:v>-7143899.5812440002</c:v>
                </c:pt>
                <c:pt idx="28752">
                  <c:v>-7208262.0539389998</c:v>
                </c:pt>
                <c:pt idx="28753">
                  <c:v>-7272606.5182980001</c:v>
                </c:pt>
                <c:pt idx="28754">
                  <c:v>-7336932.8001529993</c:v>
                </c:pt>
                <c:pt idx="28755">
                  <c:v>-7401240.7250089999</c:v>
                </c:pt>
                <c:pt idx="28756">
                  <c:v>-7465530.1180349998</c:v>
                </c:pt>
                <c:pt idx="28757">
                  <c:v>-7529800.8040660005</c:v>
                </c:pt>
                <c:pt idx="28758">
                  <c:v>-7594052.6075960007</c:v>
                </c:pt>
                <c:pt idx="28759">
                  <c:v>-7658285.3527769996</c:v>
                </c:pt>
                <c:pt idx="28760">
                  <c:v>-7722498.8634149991</c:v>
                </c:pt>
                <c:pt idx="28761">
                  <c:v>-7786692.9629620016</c:v>
                </c:pt>
                <c:pt idx="28762">
                  <c:v>-7850867.4745190004</c:v>
                </c:pt>
                <c:pt idx="28763">
                  <c:v>-7915022.2208299991</c:v>
                </c:pt>
                <c:pt idx="28764">
                  <c:v>-7979157.024273999</c:v>
                </c:pt>
                <c:pt idx="28765">
                  <c:v>-8043271.7068690006</c:v>
                </c:pt>
                <c:pt idx="28766">
                  <c:v>-8107366.0902619995</c:v>
                </c:pt>
                <c:pt idx="28767">
                  <c:v>-8171439.9957280001</c:v>
                </c:pt>
                <c:pt idx="28768">
                  <c:v>-8235493.2441650005</c:v>
                </c:pt>
                <c:pt idx="28769">
                  <c:v>-8299525.6560939997</c:v>
                </c:pt>
                <c:pt idx="28770">
                  <c:v>-8363537.0516480003</c:v>
                </c:pt>
                <c:pt idx="28771">
                  <c:v>-8427527.2505779974</c:v>
                </c:pt>
                <c:pt idx="28772">
                  <c:v>-8491496.0722380001</c:v>
                </c:pt>
                <c:pt idx="28773">
                  <c:v>-8555443.3355909977</c:v>
                </c:pt>
                <c:pt idx="28774">
                  <c:v>-8619368.8591990005</c:v>
                </c:pt>
                <c:pt idx="28775">
                  <c:v>-8683272.4612230007</c:v>
                </c:pt>
                <c:pt idx="28776">
                  <c:v>-8747153.9594160002</c:v>
                </c:pt>
                <c:pt idx="28777">
                  <c:v>-8811013.1711190008</c:v>
                </c:pt>
                <c:pt idx="28778">
                  <c:v>-8874849.9132630005</c:v>
                </c:pt>
                <c:pt idx="28779">
                  <c:v>-8938664.002355</c:v>
                </c:pt>
                <c:pt idx="28780">
                  <c:v>-9002455.2544839997</c:v>
                </c:pt>
                <c:pt idx="28781">
                  <c:v>-9066223.4853109997</c:v>
                </c:pt>
                <c:pt idx="28782">
                  <c:v>-9129968.5100639984</c:v>
                </c:pt>
                <c:pt idx="28783">
                  <c:v>-9193690.1435419973</c:v>
                </c:pt>
                <c:pt idx="28784">
                  <c:v>-9257388.2000999972</c:v>
                </c:pt>
                <c:pt idx="28785">
                  <c:v>-9321062.4936540015</c:v>
                </c:pt>
                <c:pt idx="28786">
                  <c:v>-9384712.8376720008</c:v>
                </c:pt>
                <c:pt idx="28787">
                  <c:v>-9448339.045169998</c:v>
                </c:pt>
                <c:pt idx="28788">
                  <c:v>-9511940.9287100006</c:v>
                </c:pt>
                <c:pt idx="28789">
                  <c:v>-9575518.3003959972</c:v>
                </c:pt>
                <c:pt idx="28790">
                  <c:v>-9639070.9718670007</c:v>
                </c:pt>
                <c:pt idx="28791">
                  <c:v>-9702598.7542939987</c:v>
                </c:pt>
                <c:pt idx="28792">
                  <c:v>-9766101.4583780002</c:v>
                </c:pt>
                <c:pt idx="28793">
                  <c:v>-9829578.8943419997</c:v>
                </c:pt>
                <c:pt idx="28794">
                  <c:v>-9893030.8719289992</c:v>
                </c:pt>
                <c:pt idx="28795">
                  <c:v>-9956457.2003979981</c:v>
                </c:pt>
                <c:pt idx="28796">
                  <c:v>-10019857.688518001</c:v>
                </c:pt>
                <c:pt idx="28797">
                  <c:v>-10083232.144564996</c:v>
                </c:pt>
                <c:pt idx="28798">
                  <c:v>-10146580.376315</c:v>
                </c:pt>
                <c:pt idx="28799">
                  <c:v>-10209902.191046</c:v>
                </c:pt>
                <c:pt idx="28800">
                  <c:v>-10273197.395524997</c:v>
                </c:pt>
                <c:pt idx="28801">
                  <c:v>-10336465.796008999</c:v>
                </c:pt>
                <c:pt idx="28802">
                  <c:v>-10399707.198240997</c:v>
                </c:pt>
                <c:pt idx="28803">
                  <c:v>-10462921.407439997</c:v>
                </c:pt>
                <c:pt idx="28804">
                  <c:v>-10526108.228302998</c:v>
                </c:pt>
                <c:pt idx="28805">
                  <c:v>-10589267.464996003</c:v>
                </c:pt>
                <c:pt idx="28806">
                  <c:v>-10652398.921151999</c:v>
                </c:pt>
                <c:pt idx="28807">
                  <c:v>-10715502.399862999</c:v>
                </c:pt>
                <c:pt idx="28808">
                  <c:v>-10778577.703679999</c:v>
                </c:pt>
                <c:pt idx="28809">
                  <c:v>-10841624.634605</c:v>
                </c:pt>
                <c:pt idx="28810">
                  <c:v>-10904642.994085999</c:v>
                </c:pt>
                <c:pt idx="28811">
                  <c:v>-10967632.583013002</c:v>
                </c:pt>
                <c:pt idx="28812">
                  <c:v>-11030593.201716</c:v>
                </c:pt>
                <c:pt idx="28813">
                  <c:v>-11093524.649953999</c:v>
                </c:pt>
                <c:pt idx="28814">
                  <c:v>-11156426.726915998</c:v>
                </c:pt>
                <c:pt idx="28815">
                  <c:v>-11219299.231213998</c:v>
                </c:pt>
                <c:pt idx="28816">
                  <c:v>-11282141.960876999</c:v>
                </c:pt>
                <c:pt idx="28817">
                  <c:v>-11344954.713346997</c:v>
                </c:pt>
                <c:pt idx="28818">
                  <c:v>-11407737.285473</c:v>
                </c:pt>
                <c:pt idx="28819">
                  <c:v>-11470489.473509002</c:v>
                </c:pt>
                <c:pt idx="28820">
                  <c:v>-11533211.073105</c:v>
                </c:pt>
                <c:pt idx="28821">
                  <c:v>-11595901.879303999</c:v>
                </c:pt>
                <c:pt idx="28822">
                  <c:v>-11658561.686536996</c:v>
                </c:pt>
                <c:pt idx="28823">
                  <c:v>-11721190.288617</c:v>
                </c:pt>
                <c:pt idx="28824">
                  <c:v>-11783787.478735</c:v>
                </c:pt>
                <c:pt idx="28825">
                  <c:v>-11846353.049451998</c:v>
                </c:pt>
                <c:pt idx="28826">
                  <c:v>-11908886.792699</c:v>
                </c:pt>
                <c:pt idx="28827">
                  <c:v>-11971388.499763999</c:v>
                </c:pt>
                <c:pt idx="28828">
                  <c:v>-12033857.961294997</c:v>
                </c:pt>
                <c:pt idx="28829">
                  <c:v>-12096294.967288002</c:v>
                </c:pt>
                <c:pt idx="28830">
                  <c:v>-12158699.307085</c:v>
                </c:pt>
                <c:pt idx="28831">
                  <c:v>-12221070.769367998</c:v>
                </c:pt>
                <c:pt idx="28832">
                  <c:v>-12283409.142152</c:v>
                </c:pt>
                <c:pt idx="28833">
                  <c:v>-12345714.212783001</c:v>
                </c:pt>
                <c:pt idx="28834">
                  <c:v>-12407985.767929001</c:v>
                </c:pt>
                <c:pt idx="28835">
                  <c:v>-12470223.593573</c:v>
                </c:pt>
                <c:pt idx="28836">
                  <c:v>-12532427.475014001</c:v>
                </c:pt>
                <c:pt idx="28837">
                  <c:v>-12594597.196854997</c:v>
                </c:pt>
                <c:pt idx="28838">
                  <c:v>-12656732.542997997</c:v>
                </c:pt>
                <c:pt idx="28839">
                  <c:v>-12718833.296643</c:v>
                </c:pt>
                <c:pt idx="28840">
                  <c:v>-12780899.240274996</c:v>
                </c:pt>
                <c:pt idx="28841">
                  <c:v>-12842930.155665999</c:v>
                </c:pt>
                <c:pt idx="28842">
                  <c:v>-12904925.823860999</c:v>
                </c:pt>
                <c:pt idx="28843">
                  <c:v>-12966886.025179002</c:v>
                </c:pt>
                <c:pt idx="28844">
                  <c:v>-13028810.539201997</c:v>
                </c:pt>
                <c:pt idx="28845">
                  <c:v>-13090699.144773003</c:v>
                </c:pt>
                <c:pt idx="28846">
                  <c:v>-13152551.619986</c:v>
                </c:pt>
                <c:pt idx="28847">
                  <c:v>-13214367.742183</c:v>
                </c:pt>
                <c:pt idx="28848">
                  <c:v>-13276147.287946997</c:v>
                </c:pt>
                <c:pt idx="28849">
                  <c:v>-13337890.033094998</c:v>
                </c:pt>
                <c:pt idx="28850">
                  <c:v>-13399595.752671001</c:v>
                </c:pt>
                <c:pt idx="28851">
                  <c:v>-13461264.220942</c:v>
                </c:pt>
                <c:pt idx="28852">
                  <c:v>-13522895.211390998</c:v>
                </c:pt>
                <c:pt idx="28853">
                  <c:v>-13584488.496709</c:v>
                </c:pt>
                <c:pt idx="28854">
                  <c:v>-13646043.848789999</c:v>
                </c:pt>
                <c:pt idx="28855">
                  <c:v>-13707561.038723998</c:v>
                </c:pt>
                <c:pt idx="28856">
                  <c:v>-13769039.836792</c:v>
                </c:pt>
                <c:pt idx="28857">
                  <c:v>-13830480.012455</c:v>
                </c:pt>
                <c:pt idx="28858">
                  <c:v>-13891881.334353002</c:v>
                </c:pt>
                <c:pt idx="28859">
                  <c:v>-13953243.570293998</c:v>
                </c:pt>
                <c:pt idx="28860">
                  <c:v>-14014566.487251</c:v>
                </c:pt>
                <c:pt idx="28861">
                  <c:v>-14075849.851350002</c:v>
                </c:pt>
                <c:pt idx="28862">
                  <c:v>-14137093.427869</c:v>
                </c:pt>
                <c:pt idx="28863">
                  <c:v>-14198296.981225997</c:v>
                </c:pt>
                <c:pt idx="28864">
                  <c:v>-14259460.274975</c:v>
                </c:pt>
                <c:pt idx="28865">
                  <c:v>-14320583.071799999</c:v>
                </c:pt>
                <c:pt idx="28866">
                  <c:v>-14381665.133502997</c:v>
                </c:pt>
                <c:pt idx="28867">
                  <c:v>-14442706.221003</c:v>
                </c:pt>
                <c:pt idx="28868">
                  <c:v>-14503706.094323998</c:v>
                </c:pt>
                <c:pt idx="28869">
                  <c:v>-14564664.512589999</c:v>
                </c:pt>
                <c:pt idx="28870">
                  <c:v>-14625581.234018</c:v>
                </c:pt>
                <c:pt idx="28871">
                  <c:v>-14686456.015908999</c:v>
                </c:pt>
                <c:pt idx="28872">
                  <c:v>-14747288.614642002</c:v>
                </c:pt>
                <c:pt idx="28873">
                  <c:v>-14808078.785667</c:v>
                </c:pt>
                <c:pt idx="28874">
                  <c:v>-14868826.283493998</c:v>
                </c:pt>
                <c:pt idx="28875">
                  <c:v>-14929530.861689001</c:v>
                </c:pt>
                <c:pt idx="28876">
                  <c:v>-14990192.272865998</c:v>
                </c:pt>
                <c:pt idx="28877">
                  <c:v>-15050810.268678</c:v>
                </c:pt>
                <c:pt idx="28878">
                  <c:v>-15111384.599810002</c:v>
                </c:pt>
                <c:pt idx="28879">
                  <c:v>-15171915.015969003</c:v>
                </c:pt>
                <c:pt idx="28880">
                  <c:v>-15232401.265880002</c:v>
                </c:pt>
                <c:pt idx="28881">
                  <c:v>-15292843.097274998</c:v>
                </c:pt>
                <c:pt idx="28882">
                  <c:v>-15353240.256886</c:v>
                </c:pt>
                <c:pt idx="28883">
                  <c:v>-15413592.490436001</c:v>
                </c:pt>
                <c:pt idx="28884">
                  <c:v>-15473899.542633003</c:v>
                </c:pt>
                <c:pt idx="28885">
                  <c:v>-15534161.157159002</c:v>
                </c:pt>
                <c:pt idx="28886">
                  <c:v>-15594377.076662</c:v>
                </c:pt>
                <c:pt idx="28887">
                  <c:v>-15654547.042752001</c:v>
                </c:pt>
                <c:pt idx="28888">
                  <c:v>-15714670.795986</c:v>
                </c:pt>
                <c:pt idx="28889">
                  <c:v>-15774748.075863002</c:v>
                </c:pt>
                <c:pt idx="28890">
                  <c:v>-15834778.620816</c:v>
                </c:pt>
                <c:pt idx="28891">
                  <c:v>-15894762.168200998</c:v>
                </c:pt>
                <c:pt idx="28892">
                  <c:v>-15954698.454290003</c:v>
                </c:pt>
                <c:pt idx="28893">
                  <c:v>-16014587.214261997</c:v>
                </c:pt>
                <c:pt idx="28894">
                  <c:v>-16074428.182193998</c:v>
                </c:pt>
                <c:pt idx="28895">
                  <c:v>-16134221.091050003</c:v>
                </c:pt>
                <c:pt idx="28896">
                  <c:v>-16193965.672675002</c:v>
                </c:pt>
                <c:pt idx="28897">
                  <c:v>-16253661.657786002</c:v>
                </c:pt>
                <c:pt idx="28898">
                  <c:v>-16313308.775957001</c:v>
                </c:pt>
                <c:pt idx="28899">
                  <c:v>-16372906.755618002</c:v>
                </c:pt>
                <c:pt idx="28900">
                  <c:v>-16432455.324041001</c:v>
                </c:pt>
                <c:pt idx="28901">
                  <c:v>-16491954.207329998</c:v>
                </c:pt>
                <c:pt idx="28902">
                  <c:v>-16551403.130411997</c:v>
                </c:pt>
                <c:pt idx="28903">
                  <c:v>-16610801.817031</c:v>
                </c:pt>
                <c:pt idx="28904">
                  <c:v>-16670149.989731999</c:v>
                </c:pt>
                <c:pt idx="28905">
                  <c:v>-16729447.369856002</c:v>
                </c:pt>
                <c:pt idx="28906">
                  <c:v>-16788693.677529003</c:v>
                </c:pt>
                <c:pt idx="28907">
                  <c:v>-16847888.631650001</c:v>
                </c:pt>
                <c:pt idx="28908">
                  <c:v>-16907031.949884996</c:v>
                </c:pt>
                <c:pt idx="28909">
                  <c:v>-16966123.348653</c:v>
                </c:pt>
                <c:pt idx="28910">
                  <c:v>-17025162.543116</c:v>
                </c:pt>
                <c:pt idx="28911">
                  <c:v>-17084149.247170996</c:v>
                </c:pt>
                <c:pt idx="28912">
                  <c:v>-17143083.173439</c:v>
                </c:pt>
                <c:pt idx="28913">
                  <c:v>-17201964.033252999</c:v>
                </c:pt>
                <c:pt idx="28914">
                  <c:v>-17260791.536648002</c:v>
                </c:pt>
                <c:pt idx="28915">
                  <c:v>-17319565.392352004</c:v>
                </c:pt>
                <c:pt idx="28916">
                  <c:v>-17378285.307770997</c:v>
                </c:pt>
                <c:pt idx="28917">
                  <c:v>-17436950.988984</c:v>
                </c:pt>
                <c:pt idx="28918">
                  <c:v>-17495562.140726004</c:v>
                </c:pt>
                <c:pt idx="28919">
                  <c:v>-17554118.466382001</c:v>
                </c:pt>
                <c:pt idx="28920">
                  <c:v>-17612619.667970996</c:v>
                </c:pt>
                <c:pt idx="28921">
                  <c:v>-17671065.446139</c:v>
                </c:pt>
                <c:pt idx="28922">
                  <c:v>-17729455.500146005</c:v>
                </c:pt>
                <c:pt idx="28923">
                  <c:v>-17787789.527851995</c:v>
                </c:pt>
                <c:pt idx="28924">
                  <c:v>-17846067.225708995</c:v>
                </c:pt>
                <c:pt idx="28925">
                  <c:v>-17904288.288748994</c:v>
                </c:pt>
                <c:pt idx="28926">
                  <c:v>-17962452.410567999</c:v>
                </c:pt>
                <c:pt idx="28927">
                  <c:v>-18020559.283318996</c:v>
                </c:pt>
                <c:pt idx="28928">
                  <c:v>-18078608.597697996</c:v>
                </c:pt>
                <c:pt idx="28929">
                  <c:v>-18136600.04293</c:v>
                </c:pt>
                <c:pt idx="28930">
                  <c:v>-18194533.306761</c:v>
                </c:pt>
                <c:pt idx="28931">
                  <c:v>-18252408.075439997</c:v>
                </c:pt>
                <c:pt idx="28932">
                  <c:v>-18310224.033713002</c:v>
                </c:pt>
                <c:pt idx="28933">
                  <c:v>-18367980.864801995</c:v>
                </c:pt>
                <c:pt idx="28934">
                  <c:v>-18425678.250400998</c:v>
                </c:pt>
                <c:pt idx="28935">
                  <c:v>-18483315.870657999</c:v>
                </c:pt>
                <c:pt idx="28936">
                  <c:v>-18540893.404162999</c:v>
                </c:pt>
                <c:pt idx="28937">
                  <c:v>-18598410.527934</c:v>
                </c:pt>
                <c:pt idx="28938">
                  <c:v>-18655866.917405002</c:v>
                </c:pt>
                <c:pt idx="28939">
                  <c:v>-18713262.246412002</c:v>
                </c:pt>
                <c:pt idx="28940">
                  <c:v>-18770596.187182005</c:v>
                </c:pt>
                <c:pt idx="28941">
                  <c:v>-18827868.410314001</c:v>
                </c:pt>
                <c:pt idx="28942">
                  <c:v>-18885078.584768996</c:v>
                </c:pt>
                <c:pt idx="28943">
                  <c:v>-18942226.377856001</c:v>
                </c:pt>
                <c:pt idx="28944">
                  <c:v>-18999311.455216996</c:v>
                </c:pt>
                <c:pt idx="28945">
                  <c:v>-19056333.480811991</c:v>
                </c:pt>
                <c:pt idx="28946">
                  <c:v>-19113292.116906002</c:v>
                </c:pt>
                <c:pt idx="28947">
                  <c:v>-19170187.024055</c:v>
                </c:pt>
                <c:pt idx="28948">
                  <c:v>-19227017.861089997</c:v>
                </c:pt>
                <c:pt idx="28949">
                  <c:v>-19283784.285101995</c:v>
                </c:pt>
                <c:pt idx="28950">
                  <c:v>-19340485.951427996</c:v>
                </c:pt>
                <c:pt idx="28951">
                  <c:v>-19397122.513636</c:v>
                </c:pt>
                <c:pt idx="28952">
                  <c:v>-19453693.623509999</c:v>
                </c:pt>
                <c:pt idx="28953">
                  <c:v>-19510198.931031995</c:v>
                </c:pt>
                <c:pt idx="28954">
                  <c:v>-19566638.084371995</c:v>
                </c:pt>
                <c:pt idx="28955">
                  <c:v>-19623010.729863998</c:v>
                </c:pt>
                <c:pt idx="28956">
                  <c:v>-19679316.511999998</c:v>
                </c:pt>
                <c:pt idx="28957">
                  <c:v>-19735555.073406</c:v>
                </c:pt>
                <c:pt idx="28958">
                  <c:v>-19791726.054827999</c:v>
                </c:pt>
                <c:pt idx="28959">
                  <c:v>-19847829.095118996</c:v>
                </c:pt>
                <c:pt idx="28960">
                  <c:v>-19903863.831218995</c:v>
                </c:pt>
                <c:pt idx="28961">
                  <c:v>-19959829.898138005</c:v>
                </c:pt>
                <c:pt idx="28962">
                  <c:v>-20015726.928941995</c:v>
                </c:pt>
                <c:pt idx="28963">
                  <c:v>-20071554.554733001</c:v>
                </c:pt>
                <c:pt idx="28964">
                  <c:v>-20127312.404633995</c:v>
                </c:pt>
                <c:pt idx="28965">
                  <c:v>-20183000.105769999</c:v>
                </c:pt>
                <c:pt idx="28966">
                  <c:v>-20238617.283253998</c:v>
                </c:pt>
                <c:pt idx="28967">
                  <c:v>-20294163.560160998</c:v>
                </c:pt>
                <c:pt idx="28968">
                  <c:v>-20349638.557521999</c:v>
                </c:pt>
                <c:pt idx="28969">
                  <c:v>-20405041.894295</c:v>
                </c:pt>
                <c:pt idx="28970">
                  <c:v>-20460373.187352005</c:v>
                </c:pt>
                <c:pt idx="28971">
                  <c:v>-20515632.051460002</c:v>
                </c:pt>
                <c:pt idx="28972">
                  <c:v>-20570818.099262998</c:v>
                </c:pt>
                <c:pt idx="28973">
                  <c:v>-20625930.941260993</c:v>
                </c:pt>
                <c:pt idx="28974">
                  <c:v>-20680970.185791995</c:v>
                </c:pt>
                <c:pt idx="28975">
                  <c:v>-20735935.439012997</c:v>
                </c:pt>
                <c:pt idx="28976">
                  <c:v>-20790826.304878995</c:v>
                </c:pt>
                <c:pt idx="28977">
                  <c:v>-20845642.385127001</c:v>
                </c:pt>
                <c:pt idx="28978">
                  <c:v>-20900383.279252</c:v>
                </c:pt>
                <c:pt idx="28979">
                  <c:v>-20955048.584487997</c:v>
                </c:pt>
                <c:pt idx="28980">
                  <c:v>-21009637.895789001</c:v>
                </c:pt>
                <c:pt idx="28981">
                  <c:v>-21064150.805807997</c:v>
                </c:pt>
                <c:pt idx="28982">
                  <c:v>-21118586.904874995</c:v>
                </c:pt>
                <c:pt idx="28983">
                  <c:v>-21172945.780975997</c:v>
                </c:pt>
                <c:pt idx="28984">
                  <c:v>-21227227.019733999</c:v>
                </c:pt>
                <c:pt idx="28985">
                  <c:v>-21281430.204386003</c:v>
                </c:pt>
                <c:pt idx="28986">
                  <c:v>-21335554.915760998</c:v>
                </c:pt>
                <c:pt idx="28987">
                  <c:v>-21389600.732257001</c:v>
                </c:pt>
                <c:pt idx="28988">
                  <c:v>-21443567.229822997</c:v>
                </c:pt>
                <c:pt idx="28989">
                  <c:v>-21497453.981931992</c:v>
                </c:pt>
                <c:pt idx="28990">
                  <c:v>-21551260.559560999</c:v>
                </c:pt>
                <c:pt idx="28991">
                  <c:v>-21604986.531165998</c:v>
                </c:pt>
                <c:pt idx="28992">
                  <c:v>-21658631.462660998</c:v>
                </c:pt>
                <c:pt idx="28993">
                  <c:v>-21712194.917394999</c:v>
                </c:pt>
                <c:pt idx="28994">
                  <c:v>-21765676.456123002</c:v>
                </c:pt>
                <c:pt idx="28995">
                  <c:v>-21819075.636990003</c:v>
                </c:pt>
                <c:pt idx="28996">
                  <c:v>-21872392.015500005</c:v>
                </c:pt>
                <c:pt idx="28997">
                  <c:v>-21925625.144497</c:v>
                </c:pt>
                <c:pt idx="28998">
                  <c:v>-21978774.574134003</c:v>
                </c:pt>
                <c:pt idx="28999">
                  <c:v>-22031839.851854</c:v>
                </c:pt>
                <c:pt idx="29000">
                  <c:v>-22084820.522360999</c:v>
                </c:pt>
                <c:pt idx="29001">
                  <c:v>-22137716.127595</c:v>
                </c:pt>
                <c:pt idx="29002">
                  <c:v>-22190526.206709001</c:v>
                </c:pt>
                <c:pt idx="29003">
                  <c:v>-22243250.296037</c:v>
                </c:pt>
                <c:pt idx="29004">
                  <c:v>-22295887.929071996</c:v>
                </c:pt>
                <c:pt idx="29005">
                  <c:v>-22348438.636438999</c:v>
                </c:pt>
                <c:pt idx="29006">
                  <c:v>-22400901.945864998</c:v>
                </c:pt>
                <c:pt idx="29007">
                  <c:v>-22453277.382155001</c:v>
                </c:pt>
                <c:pt idx="29008">
                  <c:v>-22505564.467160996</c:v>
                </c:pt>
                <c:pt idx="29009">
                  <c:v>-22557762.719757006</c:v>
                </c:pt>
                <c:pt idx="29010">
                  <c:v>-22609871.655809</c:v>
                </c:pt>
                <c:pt idx="29011">
                  <c:v>-22661890.788146</c:v>
                </c:pt>
                <c:pt idx="29012">
                  <c:v>-22713819.626530003</c:v>
                </c:pt>
                <c:pt idx="29013">
                  <c:v>-22765657.67763</c:v>
                </c:pt>
                <c:pt idx="29014">
                  <c:v>-22817404.444989</c:v>
                </c:pt>
                <c:pt idx="29015">
                  <c:v>-22869059.428994</c:v>
                </c:pt>
                <c:pt idx="29016">
                  <c:v>-22920622.126850005</c:v>
                </c:pt>
                <c:pt idx="29017">
                  <c:v>-22972092.032542001</c:v>
                </c:pt>
                <c:pt idx="29018">
                  <c:v>-23023468.636810001</c:v>
                </c:pt>
                <c:pt idx="29019">
                  <c:v>-23074751.427111994</c:v>
                </c:pt>
                <c:pt idx="29020">
                  <c:v>-23125939.887598995</c:v>
                </c:pt>
                <c:pt idx="29021">
                  <c:v>-23177033.499074996</c:v>
                </c:pt>
                <c:pt idx="29022">
                  <c:v>-23228031.73897</c:v>
                </c:pt>
                <c:pt idx="29023">
                  <c:v>-23278934.081304997</c:v>
                </c:pt>
                <c:pt idx="29024">
                  <c:v>-23329739.996656999</c:v>
                </c:pt>
                <c:pt idx="29025">
                  <c:v>-23380448.952127002</c:v>
                </c:pt>
                <c:pt idx="29026">
                  <c:v>-23431060.411306001</c:v>
                </c:pt>
                <c:pt idx="29027">
                  <c:v>-23481573.834237006</c:v>
                </c:pt>
                <c:pt idx="29028">
                  <c:v>-23531988.677384004</c:v>
                </c:pt>
                <c:pt idx="29029">
                  <c:v>-23582304.393596001</c:v>
                </c:pt>
                <c:pt idx="29030">
                  <c:v>-23632520.432066001</c:v>
                </c:pt>
                <c:pt idx="29031">
                  <c:v>-23682636.238299999</c:v>
                </c:pt>
                <c:pt idx="29032">
                  <c:v>-23732651.254078995</c:v>
                </c:pt>
                <c:pt idx="29033">
                  <c:v>-23782564.917418998</c:v>
                </c:pt>
                <c:pt idx="29034">
                  <c:v>-23832376.662535001</c:v>
                </c:pt>
                <c:pt idx="29035">
                  <c:v>-23882085.919803996</c:v>
                </c:pt>
                <c:pt idx="29036">
                  <c:v>-23931692.115724005</c:v>
                </c:pt>
                <c:pt idx="29037">
                  <c:v>-23981194.672874998</c:v>
                </c:pt>
                <c:pt idx="29038">
                  <c:v>-24030593.009879995</c:v>
                </c:pt>
                <c:pt idx="29039">
                  <c:v>-24079886.541363996</c:v>
                </c:pt>
                <c:pt idx="29040">
                  <c:v>-24129074.677916005</c:v>
                </c:pt>
                <c:pt idx="29041">
                  <c:v>-24178156.826041002</c:v>
                </c:pt>
                <c:pt idx="29042">
                  <c:v>-24227132.388127003</c:v>
                </c:pt>
                <c:pt idx="29043">
                  <c:v>-24276000.762394998</c:v>
                </c:pt>
                <c:pt idx="29044">
                  <c:v>-24324761.342859998</c:v>
                </c:pt>
                <c:pt idx="29045">
                  <c:v>-24373413.519288</c:v>
                </c:pt>
                <c:pt idx="29046">
                  <c:v>-24421956.677150004</c:v>
                </c:pt>
                <c:pt idx="29047">
                  <c:v>-24470390.197577</c:v>
                </c:pt>
                <c:pt idx="29048">
                  <c:v>-24518713.457318995</c:v>
                </c:pt>
                <c:pt idx="29049">
                  <c:v>-24566925.828692</c:v>
                </c:pt>
                <c:pt idx="29050">
                  <c:v>-24615026.679540999</c:v>
                </c:pt>
                <c:pt idx="29051">
                  <c:v>-24663015.373183999</c:v>
                </c:pt>
                <c:pt idx="29052">
                  <c:v>-24710891.268370997</c:v>
                </c:pt>
                <c:pt idx="29053">
                  <c:v>-24758653.719232</c:v>
                </c:pt>
                <c:pt idx="29054">
                  <c:v>-24806302.075229999</c:v>
                </c:pt>
                <c:pt idx="29055">
                  <c:v>-24853835.681110997</c:v>
                </c:pt>
                <c:pt idx="29056">
                  <c:v>-24901253.876855001</c:v>
                </c:pt>
                <c:pt idx="29057">
                  <c:v>-24948555.997622997</c:v>
                </c:pt>
                <c:pt idx="29058">
                  <c:v>-24995741.373707</c:v>
                </c:pt>
                <c:pt idx="29059">
                  <c:v>-25042809.330479</c:v>
                </c:pt>
                <c:pt idx="29060">
                  <c:v>-25089759.188335001</c:v>
                </c:pt>
                <c:pt idx="29061">
                  <c:v>-25136590.262645997</c:v>
                </c:pt>
                <c:pt idx="29062">
                  <c:v>-25183301.863697995</c:v>
                </c:pt>
                <c:pt idx="29063">
                  <c:v>-25229893.296642996</c:v>
                </c:pt>
                <c:pt idx="29064">
                  <c:v>-25276363.861438997</c:v>
                </c:pt>
                <c:pt idx="29065">
                  <c:v>-25322712.852795001</c:v>
                </c:pt>
                <c:pt idx="29066">
                  <c:v>-25368939.560114998</c:v>
                </c:pt>
                <c:pt idx="29067">
                  <c:v>-25415043.267436996</c:v>
                </c:pt>
                <c:pt idx="29068">
                  <c:v>-25461023.253377002</c:v>
                </c:pt>
                <c:pt idx="29069">
                  <c:v>-25506878.791069996</c:v>
                </c:pt>
                <c:pt idx="29070">
                  <c:v>-25552609.148105003</c:v>
                </c:pt>
                <c:pt idx="29071">
                  <c:v>-25598213.586467996</c:v>
                </c:pt>
                <c:pt idx="29072">
                  <c:v>-25643691.362477995</c:v>
                </c:pt>
                <c:pt idx="29073">
                  <c:v>-25689041.726727001</c:v>
                </c:pt>
                <c:pt idx="29074">
                  <c:v>-25734263.924009997</c:v>
                </c:pt>
                <c:pt idx="29075">
                  <c:v>-25779357.193266999</c:v>
                </c:pt>
                <c:pt idx="29076">
                  <c:v>-25824320.767511997</c:v>
                </c:pt>
                <c:pt idx="29077">
                  <c:v>-25869153.873769999</c:v>
                </c:pt>
                <c:pt idx="29078">
                  <c:v>-25913855.733008996</c:v>
                </c:pt>
                <c:pt idx="29079">
                  <c:v>-25958425.560069997</c:v>
                </c:pt>
                <c:pt idx="29080">
                  <c:v>-26002862.563597996</c:v>
                </c:pt>
                <c:pt idx="29081">
                  <c:v>-26047165.945970993</c:v>
                </c:pt>
                <c:pt idx="29082">
                  <c:v>-26091334.903231997</c:v>
                </c:pt>
                <c:pt idx="29083">
                  <c:v>-26135368.625010997</c:v>
                </c:pt>
                <c:pt idx="29084">
                  <c:v>-26179266.294458002</c:v>
                </c:pt>
                <c:pt idx="29085">
                  <c:v>-26223027.088163</c:v>
                </c:pt>
                <c:pt idx="29086">
                  <c:v>-26266650.176081005</c:v>
                </c:pt>
                <c:pt idx="29087">
                  <c:v>-26310134.721458998</c:v>
                </c:pt>
                <c:pt idx="29088">
                  <c:v>-26353479.880755</c:v>
                </c:pt>
                <c:pt idx="29089">
                  <c:v>-26396684.80356</c:v>
                </c:pt>
                <c:pt idx="29090">
                  <c:v>-26439748.632516004</c:v>
                </c:pt>
                <c:pt idx="29091">
                  <c:v>-26482670.503238995</c:v>
                </c:pt>
                <c:pt idx="29092">
                  <c:v>-26525449.544232</c:v>
                </c:pt>
                <c:pt idx="29093">
                  <c:v>-26568084.876805</c:v>
                </c:pt>
                <c:pt idx="29094">
                  <c:v>-26610575.614985004</c:v>
                </c:pt>
                <c:pt idx="29095">
                  <c:v>-26652920.865435995</c:v>
                </c:pt>
                <c:pt idx="29096">
                  <c:v>-26695119.727366999</c:v>
                </c:pt>
                <c:pt idx="29097">
                  <c:v>-26737171.292444997</c:v>
                </c:pt>
                <c:pt idx="29098">
                  <c:v>-26779074.644706003</c:v>
                </c:pt>
                <c:pt idx="29099">
                  <c:v>-26820828.860457998</c:v>
                </c:pt>
                <c:pt idx="29100">
                  <c:v>-26862433.008197002</c:v>
                </c:pt>
                <c:pt idx="29101">
                  <c:v>-26903886.148504004</c:v>
                </c:pt>
                <c:pt idx="29102">
                  <c:v>-26945187.333955001</c:v>
                </c:pt>
                <c:pt idx="29103">
                  <c:v>-26986335.609021001</c:v>
                </c:pt>
                <c:pt idx="29104">
                  <c:v>-27027330.009970997</c:v>
                </c:pt>
                <c:pt idx="29105">
                  <c:v>-27068169.564770997</c:v>
                </c:pt>
                <c:pt idx="29106">
                  <c:v>-27108853.292982001</c:v>
                </c:pt>
                <c:pt idx="29107">
                  <c:v>-27149380.205655996</c:v>
                </c:pt>
                <c:pt idx="29108">
                  <c:v>-27189749.305233002</c:v>
                </c:pt>
                <c:pt idx="29109">
                  <c:v>-27229959.585434996</c:v>
                </c:pt>
                <c:pt idx="29110">
                  <c:v>-27270010.031153999</c:v>
                </c:pt>
                <c:pt idx="29111">
                  <c:v>-27309899.618346002</c:v>
                </c:pt>
                <c:pt idx="29112">
                  <c:v>-27349627.313917</c:v>
                </c:pt>
                <c:pt idx="29113">
                  <c:v>-27389192.075610995</c:v>
                </c:pt>
                <c:pt idx="29114">
                  <c:v>-27428592.851892997</c:v>
                </c:pt>
                <c:pt idx="29115">
                  <c:v>-27467828.581834998</c:v>
                </c:pt>
                <c:pt idx="29116">
                  <c:v>-27506898.194995999</c:v>
                </c:pt>
                <c:pt idx="29117">
                  <c:v>-27545800.611297999</c:v>
                </c:pt>
                <c:pt idx="29118">
                  <c:v>-27584534.740908995</c:v>
                </c:pt>
                <c:pt idx="29119">
                  <c:v>-27623099.484111995</c:v>
                </c:pt>
                <c:pt idx="29120">
                  <c:v>-27661493.731185</c:v>
                </c:pt>
                <c:pt idx="29121">
                  <c:v>-27699716.362266</c:v>
                </c:pt>
                <c:pt idx="29122">
                  <c:v>-27737766.247227997</c:v>
                </c:pt>
                <c:pt idx="29123">
                  <c:v>-27775642.245540995</c:v>
                </c:pt>
                <c:pt idx="29124">
                  <c:v>-27813343.206138998</c:v>
                </c:pt>
                <c:pt idx="29125">
                  <c:v>-27850867.967283998</c:v>
                </c:pt>
                <c:pt idx="29126">
                  <c:v>-27888215.356425002</c:v>
                </c:pt>
                <c:pt idx="29127">
                  <c:v>-27925384.190053001</c:v>
                </c:pt>
                <c:pt idx="29128">
                  <c:v>-27962373.273564</c:v>
                </c:pt>
                <c:pt idx="29129">
                  <c:v>-27999181.401106</c:v>
                </c:pt>
                <c:pt idx="29130">
                  <c:v>-28035807.355432998</c:v>
                </c:pt>
                <c:pt idx="29131">
                  <c:v>-28072249.907749996</c:v>
                </c:pt>
                <c:pt idx="29132">
                  <c:v>-28108507.817563001</c:v>
                </c:pt>
                <c:pt idx="29133">
                  <c:v>-28144579.832522005</c:v>
                </c:pt>
                <c:pt idx="29134">
                  <c:v>-28180464.688257001</c:v>
                </c:pt>
                <c:pt idx="29135">
                  <c:v>-28216161.108219001</c:v>
                </c:pt>
                <c:pt idx="29136">
                  <c:v>-28251667.803516999</c:v>
                </c:pt>
                <c:pt idx="29137">
                  <c:v>-28286983.472746</c:v>
                </c:pt>
                <c:pt idx="29138">
                  <c:v>-28322106.801819995</c:v>
                </c:pt>
                <c:pt idx="29139">
                  <c:v>-28357036.463793997</c:v>
                </c:pt>
                <c:pt idx="29140">
                  <c:v>-28391771.118694004</c:v>
                </c:pt>
                <c:pt idx="29141">
                  <c:v>-28426309.413330998</c:v>
                </c:pt>
                <c:pt idx="29142">
                  <c:v>-28460649.981120996</c:v>
                </c:pt>
                <c:pt idx="29143">
                  <c:v>-28494791.441898998</c:v>
                </c:pt>
                <c:pt idx="29144">
                  <c:v>-28528732.401729997</c:v>
                </c:pt>
                <c:pt idx="29145">
                  <c:v>-28562471.452714998</c:v>
                </c:pt>
                <c:pt idx="29146">
                  <c:v>-28596007.172795001</c:v>
                </c:pt>
                <c:pt idx="29147">
                  <c:v>-28629338.125553999</c:v>
                </c:pt>
                <c:pt idx="29148">
                  <c:v>-28662462.860012997</c:v>
                </c:pt>
                <c:pt idx="29149">
                  <c:v>-28695379.910425</c:v>
                </c:pt>
                <c:pt idx="29150">
                  <c:v>-28728087.796062</c:v>
                </c:pt>
                <c:pt idx="29151">
                  <c:v>-28760585.021004997</c:v>
                </c:pt>
                <c:pt idx="29152">
                  <c:v>-28792870.073922999</c:v>
                </c:pt>
                <c:pt idx="29153">
                  <c:v>-28824941.427850995</c:v>
                </c:pt>
                <c:pt idx="29154">
                  <c:v>-28856797.539964005</c:v>
                </c:pt>
                <c:pt idx="29155">
                  <c:v>-28888436.851348002</c:v>
                </c:pt>
                <c:pt idx="29156">
                  <c:v>-28919857.786761995</c:v>
                </c:pt>
                <c:pt idx="29157">
                  <c:v>-28951058.754404001</c:v>
                </c:pt>
                <c:pt idx="29158">
                  <c:v>-28982038.145666</c:v>
                </c:pt>
                <c:pt idx="29159">
                  <c:v>-29012794.334881</c:v>
                </c:pt>
                <c:pt idx="29160">
                  <c:v>-29043325.679079998</c:v>
                </c:pt>
                <c:pt idx="29161">
                  <c:v>-29073630.517725002</c:v>
                </c:pt>
                <c:pt idx="29162">
                  <c:v>-29103707.172455005</c:v>
                </c:pt>
                <c:pt idx="29163">
                  <c:v>-29133553.946814995</c:v>
                </c:pt>
                <c:pt idx="29164">
                  <c:v>-29163169.125982001</c:v>
                </c:pt>
                <c:pt idx="29165">
                  <c:v>-29192550.976492997</c:v>
                </c:pt>
                <c:pt idx="29166">
                  <c:v>-29221697.745957997</c:v>
                </c:pt>
                <c:pt idx="29167">
                  <c:v>-29250607.662772998</c:v>
                </c:pt>
                <c:pt idx="29168">
                  <c:v>-29279278.935827997</c:v>
                </c:pt>
                <c:pt idx="29169">
                  <c:v>-29307709.754206005</c:v>
                </c:pt>
                <c:pt idx="29170">
                  <c:v>-29335898.286878992</c:v>
                </c:pt>
                <c:pt idx="29171">
                  <c:v>-29363842.682395</c:v>
                </c:pt>
                <c:pt idx="29172">
                  <c:v>-29391541.068562999</c:v>
                </c:pt>
                <c:pt idx="29173">
                  <c:v>-29418991.552129004</c:v>
                </c:pt>
                <c:pt idx="29174">
                  <c:v>-29446192.218444001</c:v>
                </c:pt>
                <c:pt idx="29175">
                  <c:v>-29473141.131131999</c:v>
                </c:pt>
                <c:pt idx="29176">
                  <c:v>-29499836.331740998</c:v>
                </c:pt>
                <c:pt idx="29177">
                  <c:v>-29526275.839400001</c:v>
                </c:pt>
                <c:pt idx="29178">
                  <c:v>-29552457.650455005</c:v>
                </c:pt>
                <c:pt idx="29179">
                  <c:v>-29578379.738109004</c:v>
                </c:pt>
                <c:pt idx="29180">
                  <c:v>-29604040.052049</c:v>
                </c:pt>
                <c:pt idx="29181">
                  <c:v>-29629436.518066004</c:v>
                </c:pt>
                <c:pt idx="29182">
                  <c:v>-29654567.037671994</c:v>
                </c:pt>
                <c:pt idx="29183">
                  <c:v>-29679429.487698991</c:v>
                </c:pt>
                <c:pt idx="29184">
                  <c:v>-29704021.719898995</c:v>
                </c:pt>
                <c:pt idx="29185">
                  <c:v>-29728341.560532</c:v>
                </c:pt>
                <c:pt idx="29186">
                  <c:v>-29752386.809948996</c:v>
                </c:pt>
                <c:pt idx="29187">
                  <c:v>-29776155.242157001</c:v>
                </c:pt>
                <c:pt idx="29188">
                  <c:v>-29799644.604386009</c:v>
                </c:pt>
                <c:pt idx="29189">
                  <c:v>-29822852.616640005</c:v>
                </c:pt>
                <c:pt idx="29190">
                  <c:v>-29845776.971239995</c:v>
                </c:pt>
                <c:pt idx="29191">
                  <c:v>-29868415.332359005</c:v>
                </c:pt>
                <c:pt idx="29192">
                  <c:v>-29890765.335544001</c:v>
                </c:pt>
                <c:pt idx="29193">
                  <c:v>-29912824.587232996</c:v>
                </c:pt>
                <c:pt idx="29194">
                  <c:v>-29934590.664251</c:v>
                </c:pt>
                <c:pt idx="29195">
                  <c:v>-29956061.113309003</c:v>
                </c:pt>
                <c:pt idx="29196">
                  <c:v>-29977233.450484</c:v>
                </c:pt>
                <c:pt idx="29197">
                  <c:v>-29998105.160682999</c:v>
                </c:pt>
                <c:pt idx="29198">
                  <c:v>-30018673.697108001</c:v>
                </c:pt>
                <c:pt idx="29199">
                  <c:v>-30038936.480698992</c:v>
                </c:pt>
                <c:pt idx="29200">
                  <c:v>-30058890.899567999</c:v>
                </c:pt>
                <c:pt idx="29201">
                  <c:v>-30078534.308417998</c:v>
                </c:pt>
                <c:pt idx="29202">
                  <c:v>-30097864.027956001</c:v>
                </c:pt>
                <c:pt idx="29203">
                  <c:v>-30116877.344284005</c:v>
                </c:pt>
                <c:pt idx="29204">
                  <c:v>-30135571.508280005</c:v>
                </c:pt>
                <c:pt idx="29205">
                  <c:v>-30153943.734967001</c:v>
                </c:pt>
                <c:pt idx="29206">
                  <c:v>-30171991.202865995</c:v>
                </c:pt>
                <c:pt idx="29207">
                  <c:v>-30189711.053332001</c:v>
                </c:pt>
                <c:pt idx="29208">
                  <c:v>-30207100.389874995</c:v>
                </c:pt>
                <c:pt idx="29209">
                  <c:v>-30224156.277471997</c:v>
                </c:pt>
                <c:pt idx="29210">
                  <c:v>-30240875.741850995</c:v>
                </c:pt>
                <c:pt idx="29211">
                  <c:v>-30257255.768770002</c:v>
                </c:pt>
                <c:pt idx="29212">
                  <c:v>-30273293.303273994</c:v>
                </c:pt>
                <c:pt idx="29213">
                  <c:v>-30288985.24893</c:v>
                </c:pt>
                <c:pt idx="29214">
                  <c:v>-30304328.467052002</c:v>
                </c:pt>
                <c:pt idx="29215">
                  <c:v>-30319319.775902998</c:v>
                </c:pt>
                <c:pt idx="29216">
                  <c:v>-30333955.949876994</c:v>
                </c:pt>
                <c:pt idx="29217">
                  <c:v>-30348233.718665998</c:v>
                </c:pt>
                <c:pt idx="29218">
                  <c:v>-30362149.766399998</c:v>
                </c:pt>
                <c:pt idx="29219">
                  <c:v>-30375700.730774</c:v>
                </c:pt>
                <c:pt idx="29220">
                  <c:v>-30388883.202142999</c:v>
                </c:pt>
                <c:pt idx="29221">
                  <c:v>-30401693.722608995</c:v>
                </c:pt>
                <c:pt idx="29222">
                  <c:v>-30414128.785070993</c:v>
                </c:pt>
                <c:pt idx="29223">
                  <c:v>-30426184.832261</c:v>
                </c:pt>
                <c:pt idx="29224">
                  <c:v>-30437858.25575</c:v>
                </c:pt>
                <c:pt idx="29225">
                  <c:v>-30449145.394938</c:v>
                </c:pt>
                <c:pt idx="29226">
                  <c:v>-30460042.536003999</c:v>
                </c:pt>
                <c:pt idx="29227">
                  <c:v>-30470545.910843994</c:v>
                </c:pt>
                <c:pt idx="29228">
                  <c:v>-30480651.695970997</c:v>
                </c:pt>
                <c:pt idx="29229">
                  <c:v>-30490356.011395</c:v>
                </c:pt>
                <c:pt idx="29230">
                  <c:v>-30499654.919466998</c:v>
                </c:pt>
                <c:pt idx="29231">
                  <c:v>-30508544.423699997</c:v>
                </c:pt>
                <c:pt idx="29232">
                  <c:v>-30517020.467550997</c:v>
                </c:pt>
                <c:pt idx="29233">
                  <c:v>-30525078.933180001</c:v>
                </c:pt>
                <c:pt idx="29234">
                  <c:v>-30532715.640167005</c:v>
                </c:pt>
                <c:pt idx="29235">
                  <c:v>-30539926.344206005</c:v>
                </c:pt>
                <c:pt idx="29236">
                  <c:v>-30546706.735752001</c:v>
                </c:pt>
                <c:pt idx="29237">
                  <c:v>-30553052.438640997</c:v>
                </c:pt>
                <c:pt idx="29238">
                  <c:v>-30558959.008668002</c:v>
                </c:pt>
                <c:pt idx="29239">
                  <c:v>-30564421.932131</c:v>
                </c:pt>
                <c:pt idx="29240">
                  <c:v>-30569436.624325003</c:v>
                </c:pt>
                <c:pt idx="29241">
                  <c:v>-30573998.428010002</c:v>
                </c:pt>
                <c:pt idx="29242">
                  <c:v>-30578102.611823998</c:v>
                </c:pt>
                <c:pt idx="29243">
                  <c:v>-30581744.368655998</c:v>
                </c:pt>
                <c:pt idx="29244">
                  <c:v>-30584918.813976001</c:v>
                </c:pt>
                <c:pt idx="29245">
                  <c:v>-30587620.984115995</c:v>
                </c:pt>
                <c:pt idx="29246">
                  <c:v>-30589845.834500004</c:v>
                </c:pt>
                <c:pt idx="29247">
                  <c:v>-30591588.237830002</c:v>
                </c:pt>
                <c:pt idx="29248">
                  <c:v>-30592842.982213996</c:v>
                </c:pt>
                <c:pt idx="29249">
                  <c:v>-30593604.769239996</c:v>
                </c:pt>
                <c:pt idx="29250">
                  <c:v>-30593868.212003998</c:v>
                </c:pt>
                <c:pt idx="29251">
                  <c:v>-30593627.833064999</c:v>
                </c:pt>
                <c:pt idx="29252">
                  <c:v>-30592878.062355001</c:v>
                </c:pt>
                <c:pt idx="29253">
                  <c:v>-30591613.235016</c:v>
                </c:pt>
                <c:pt idx="29254">
                  <c:v>-30589827.589180999</c:v>
                </c:pt>
                <c:pt idx="29255">
                  <c:v>-30587515.263684995</c:v>
                </c:pt>
                <c:pt idx="29256">
                  <c:v>-30584670.295704</c:v>
                </c:pt>
                <c:pt idx="29257">
                  <c:v>-30581286.618333004</c:v>
                </c:pt>
                <c:pt idx="29258">
                  <c:v>-30577358.058077</c:v>
                </c:pt>
                <c:pt idx="29259">
                  <c:v>-30572878.332277</c:v>
                </c:pt>
                <c:pt idx="29260">
                  <c:v>-30567841.046448994</c:v>
                </c:pt>
                <c:pt idx="29261">
                  <c:v>-30562239.691544</c:v>
                </c:pt>
                <c:pt idx="29262">
                  <c:v>-30556067.641121</c:v>
                </c:pt>
                <c:pt idx="29263">
                  <c:v>-30549318.148433</c:v>
                </c:pt>
                <c:pt idx="29264">
                  <c:v>-30541984.343417995</c:v>
                </c:pt>
                <c:pt idx="29265">
                  <c:v>-30534059.229597997</c:v>
                </c:pt>
                <c:pt idx="29266">
                  <c:v>-30525535.680876996</c:v>
                </c:pt>
                <c:pt idx="29267">
                  <c:v>-30516406.438232999</c:v>
                </c:pt>
                <c:pt idx="29268">
                  <c:v>-30506664.106305003</c:v>
                </c:pt>
                <c:pt idx="29269">
                  <c:v>-30496301.149872996</c:v>
                </c:pt>
                <c:pt idx="29270">
                  <c:v>-30485309.890210997</c:v>
                </c:pt>
                <c:pt idx="29271">
                  <c:v>-30473682.501332</c:v>
                </c:pt>
                <c:pt idx="29272">
                  <c:v>-30461411.006095</c:v>
                </c:pt>
                <c:pt idx="29273">
                  <c:v>-30448487.272195</c:v>
                </c:pt>
                <c:pt idx="29274">
                  <c:v>-30434903.008003999</c:v>
                </c:pt>
                <c:pt idx="29275">
                  <c:v>-30420649.758276999</c:v>
                </c:pt>
                <c:pt idx="29276">
                  <c:v>-30405718.899712</c:v>
                </c:pt>
                <c:pt idx="29277">
                  <c:v>-30390101.636354003</c:v>
                </c:pt>
                <c:pt idx="29278">
                  <c:v>-30373788.994837996</c:v>
                </c:pt>
                <c:pt idx="29279">
                  <c:v>-30356771.819465</c:v>
                </c:pt>
                <c:pt idx="29280">
                  <c:v>-30339040.767110996</c:v>
                </c:pt>
                <c:pt idx="29281">
                  <c:v>-30320586.301940996</c:v>
                </c:pt>
                <c:pt idx="29282">
                  <c:v>-30301398.689947996</c:v>
                </c:pt>
                <c:pt idx="29283">
                  <c:v>-30281467.993288998</c:v>
                </c:pt>
                <c:pt idx="29284">
                  <c:v>-30260784.064407997</c:v>
                </c:pt>
                <c:pt idx="29285">
                  <c:v>-30239336.539955001</c:v>
                </c:pt>
                <c:pt idx="29286">
                  <c:v>-30217114.834474001</c:v>
                </c:pt>
                <c:pt idx="29287">
                  <c:v>-30194108.133854005</c:v>
                </c:pt>
                <c:pt idx="29288">
                  <c:v>-30170305.38854</c:v>
                </c:pt>
                <c:pt idx="29289">
                  <c:v>-30145695.306485999</c:v>
                </c:pt>
                <c:pt idx="29290">
                  <c:v>-30120266.345829997</c:v>
                </c:pt>
                <c:pt idx="29291">
                  <c:v>-30094006.707304999</c:v>
                </c:pt>
                <c:pt idx="29292">
                  <c:v>-30066904.326337002</c:v>
                </c:pt>
                <c:pt idx="29293">
                  <c:v>-30038946.864847995</c:v>
                </c:pt>
                <c:pt idx="29294">
                  <c:v>-30010121.702734001</c:v>
                </c:pt>
                <c:pt idx="29295">
                  <c:v>-29980415.928996</c:v>
                </c:pt>
                <c:pt idx="29296">
                  <c:v>-29949816.332528003</c:v>
                </c:pt>
                <c:pt idx="29297">
                  <c:v>-29918309.392526004</c:v>
                </c:pt>
                <c:pt idx="29298">
                  <c:v>-29885881.268506005</c:v>
                </c:pt>
                <c:pt idx="29299">
                  <c:v>-29852517.789920997</c:v>
                </c:pt>
                <c:pt idx="29300">
                  <c:v>-29818204.445333995</c:v>
                </c:pt>
                <c:pt idx="29301">
                  <c:v>-29782926.371153999</c:v>
                </c:pt>
                <c:pt idx="29302">
                  <c:v>-29746668.339885</c:v>
                </c:pt>
                <c:pt idx="29303">
                  <c:v>-29709414.747885995</c:v>
                </c:pt>
                <c:pt idx="29304">
                  <c:v>-29671149.602598999</c:v>
                </c:pt>
                <c:pt idx="29305">
                  <c:v>-29631856.509229001</c:v>
                </c:pt>
                <c:pt idx="29306">
                  <c:v>-29591518.656840999</c:v>
                </c:pt>
                <c:pt idx="29307">
                  <c:v>-29550118.803844996</c:v>
                </c:pt>
                <c:pt idx="29308">
                  <c:v>-29507639.262839995</c:v>
                </c:pt>
                <c:pt idx="29309">
                  <c:v>-29464061.884768002</c:v>
                </c:pt>
                <c:pt idx="29310">
                  <c:v>-29419368.042365</c:v>
                </c:pt>
                <c:pt idx="29311">
                  <c:v>-29373538.612847999</c:v>
                </c:pt>
                <c:pt idx="29312">
                  <c:v>-29326553.959799998</c:v>
                </c:pt>
                <c:pt idx="29313">
                  <c:v>-29278393.914221998</c:v>
                </c:pt>
                <c:pt idx="29314">
                  <c:v>-29229037.754687</c:v>
                </c:pt>
                <c:pt idx="29315">
                  <c:v>-29178464.186551999</c:v>
                </c:pt>
                <c:pt idx="29316">
                  <c:v>-29126651.320179999</c:v>
                </c:pt>
                <c:pt idx="29317">
                  <c:v>-29073576.648100004</c:v>
                </c:pt>
                <c:pt idx="29318">
                  <c:v>-29019217.021054</c:v>
                </c:pt>
                <c:pt idx="29319">
                  <c:v>-28963548.622866999</c:v>
                </c:pt>
                <c:pt idx="29320">
                  <c:v>-28906546.944047995</c:v>
                </c:pt>
                <c:pt idx="29321">
                  <c:v>-28848186.754078995</c:v>
                </c:pt>
                <c:pt idx="29322">
                  <c:v>-28788442.072280001</c:v>
                </c:pt>
                <c:pt idx="29323">
                  <c:v>-28727286.137178998</c:v>
                </c:pt>
                <c:pt idx="29324">
                  <c:v>-28664691.374287006</c:v>
                </c:pt>
                <c:pt idx="29325">
                  <c:v>-28600629.362186003</c:v>
                </c:pt>
                <c:pt idx="29326">
                  <c:v>-28535070.796802998</c:v>
                </c:pt>
                <c:pt idx="29327">
                  <c:v>-28467985.453779995</c:v>
                </c:pt>
                <c:pt idx="29328">
                  <c:v>-28399342.148784004</c:v>
                </c:pt>
                <c:pt idx="29329">
                  <c:v>-28329108.695650999</c:v>
                </c:pt>
                <c:pt idx="29330">
                  <c:v>-28257251.862199001</c:v>
                </c:pt>
                <c:pt idx="29331">
                  <c:v>-28183737.323557001</c:v>
                </c:pt>
                <c:pt idx="29332">
                  <c:v>-28108529.612851001</c:v>
                </c:pt>
                <c:pt idx="29333">
                  <c:v>-28031592.069043998</c:v>
                </c:pt>
                <c:pt idx="29334">
                  <c:v>-27952886.781748991</c:v>
                </c:pt>
                <c:pt idx="29335">
                  <c:v>-27872374.532797001</c:v>
                </c:pt>
                <c:pt idx="29336">
                  <c:v>-27790014.734315999</c:v>
                </c:pt>
                <c:pt idx="29337">
                  <c:v>-27705765.363086</c:v>
                </c:pt>
                <c:pt idx="29338">
                  <c:v>-27619582.89088</c:v>
                </c:pt>
                <c:pt idx="29339">
                  <c:v>-27531422.210505001</c:v>
                </c:pt>
                <c:pt idx="29340">
                  <c:v>-27441236.557220001</c:v>
                </c:pt>
                <c:pt idx="29341">
                  <c:v>-27348977.425159</c:v>
                </c:pt>
                <c:pt idx="29342">
                  <c:v>-27254594.478411995</c:v>
                </c:pt>
                <c:pt idx="29343">
                  <c:v>-27158035.456303</c:v>
                </c:pt>
                <c:pt idx="29344">
                  <c:v>-27059246.072442997</c:v>
                </c:pt>
                <c:pt idx="29345">
                  <c:v>-26958169.907032996</c:v>
                </c:pt>
                <c:pt idx="29346">
                  <c:v>-26854748.291889995</c:v>
                </c:pt>
                <c:pt idx="29347">
                  <c:v>-26748920.187574998</c:v>
                </c:pt>
                <c:pt idx="29348">
                  <c:v>-26640622.051989999</c:v>
                </c:pt>
                <c:pt idx="29349">
                  <c:v>-26529787.699696001</c:v>
                </c:pt>
                <c:pt idx="29350">
                  <c:v>-26416348.151175</c:v>
                </c:pt>
                <c:pt idx="29351">
                  <c:v>-26300231.471160997</c:v>
                </c:pt>
                <c:pt idx="29352">
                  <c:v>-26181362.595061995</c:v>
                </c:pt>
                <c:pt idx="29353">
                  <c:v>-26059663.142423999</c:v>
                </c:pt>
                <c:pt idx="29354">
                  <c:v>-25935051.216251999</c:v>
                </c:pt>
                <c:pt idx="29355">
                  <c:v>-25807441.186886001</c:v>
                </c:pt>
                <c:pt idx="29356">
                  <c:v>-25676743.458995</c:v>
                </c:pt>
                <c:pt idx="29357">
                  <c:v>-25542864.220071997</c:v>
                </c:pt>
                <c:pt idx="29358">
                  <c:v>-25405705.168672998</c:v>
                </c:pt>
                <c:pt idx="29359">
                  <c:v>-25265163.220389999</c:v>
                </c:pt>
                <c:pt idx="29360">
                  <c:v>-25121130.189360999</c:v>
                </c:pt>
                <c:pt idx="29361">
                  <c:v>-24973492.442853995</c:v>
                </c:pt>
                <c:pt idx="29362">
                  <c:v>-24822130.526140999</c:v>
                </c:pt>
                <c:pt idx="29363">
                  <c:v>-24666918.754593</c:v>
                </c:pt>
                <c:pt idx="29364">
                  <c:v>-24507724.769495998</c:v>
                </c:pt>
                <c:pt idx="29365">
                  <c:v>-24344409.053702001</c:v>
                </c:pt>
                <c:pt idx="29366">
                  <c:v>-24176824.402706999</c:v>
                </c:pt>
                <c:pt idx="29367">
                  <c:v>-24004815.346193999</c:v>
                </c:pt>
                <c:pt idx="29368">
                  <c:v>-23828217.514421999</c:v>
                </c:pt>
                <c:pt idx="29369">
                  <c:v>-23646856.943126999</c:v>
                </c:pt>
                <c:pt idx="29370">
                  <c:v>-23460549.309696</c:v>
                </c:pt>
                <c:pt idx="29371">
                  <c:v>-23269099.092442997</c:v>
                </c:pt>
                <c:pt idx="29372">
                  <c:v>-23072298.643630002</c:v>
                </c:pt>
                <c:pt idx="29373">
                  <c:v>-22869927.165584005</c:v>
                </c:pt>
                <c:pt idx="29374">
                  <c:v>-22661749.577714</c:v>
                </c:pt>
                <c:pt idx="29375">
                  <c:v>-22447515.260464996</c:v>
                </c:pt>
                <c:pt idx="29376">
                  <c:v>-22226956.660157003</c:v>
                </c:pt>
                <c:pt idx="29377">
                  <c:v>-21999787.736257005</c:v>
                </c:pt>
                <c:pt idx="29378">
                  <c:v>-21765702.229799997</c:v>
                </c:pt>
                <c:pt idx="29379">
                  <c:v>-21524371.728367999</c:v>
                </c:pt>
                <c:pt idx="29380">
                  <c:v>-21275443.499184001</c:v>
                </c:pt>
                <c:pt idx="29381">
                  <c:v>-21018538.057317998</c:v>
                </c:pt>
                <c:pt idx="29382">
                  <c:v>-20753246.430702999</c:v>
                </c:pt>
                <c:pt idx="29383">
                  <c:v>-20479127.077399999</c:v>
                </c:pt>
                <c:pt idx="29384">
                  <c:v>-20195702.403234996</c:v>
                </c:pt>
                <c:pt idx="29385">
                  <c:v>-19902454.819348</c:v>
                </c:pt>
                <c:pt idx="29386">
                  <c:v>-19598822.269173995</c:v>
                </c:pt>
                <c:pt idx="29387">
                  <c:v>-19284193.142742001</c:v>
                </c:pt>
                <c:pt idx="29388">
                  <c:v>-18957900.482673991</c:v>
                </c:pt>
                <c:pt idx="29389">
                  <c:v>-18619215.370894998</c:v>
                </c:pt>
                <c:pt idx="29390">
                  <c:v>-18267339.367670998</c:v>
                </c:pt>
                <c:pt idx="29391">
                  <c:v>-17901395.855521001</c:v>
                </c:pt>
                <c:pt idx="29392">
                  <c:v>-17520420.120267998</c:v>
                </c:pt>
                <c:pt idx="29393">
                  <c:v>-17123347.981477991</c:v>
                </c:pt>
                <c:pt idx="29394">
                  <c:v>-16709002.767208001</c:v>
                </c:pt>
                <c:pt idx="29395">
                  <c:v>-16276080.417986</c:v>
                </c:pt>
                <c:pt idx="29396">
                  <c:v>-15823132.510348</c:v>
                </c:pt>
                <c:pt idx="29397">
                  <c:v>-15348547.024692003</c:v>
                </c:pt>
                <c:pt idx="29398">
                  <c:v>-14850526.768898997</c:v>
                </c:pt>
                <c:pt idx="29399">
                  <c:v>-14327065.546492996</c:v>
                </c:pt>
                <c:pt idx="29400">
                  <c:v>-13775922.489564998</c:v>
                </c:pt>
                <c:pt idx="29401">
                  <c:v>-13194595.565473001</c:v>
                </c:pt>
                <c:pt idx="29402">
                  <c:v>-12580296.278617</c:v>
                </c:pt>
                <c:pt idx="29403">
                  <c:v>-11929929.28531</c:v>
                </c:pt>
                <c:pt idx="29404">
                  <c:v>-11240083.417499999</c:v>
                </c:pt>
                <c:pt idx="29405">
                  <c:v>-10507045.037241001</c:v>
                </c:pt>
                <c:pt idx="29406">
                  <c:v>-9726851.4399279989</c:v>
                </c:pt>
                <c:pt idx="29407">
                  <c:v>-8895411.8748950008</c:v>
                </c:pt>
                <c:pt idx="29408">
                  <c:v>-8008736.6515799994</c:v>
                </c:pt>
                <c:pt idx="29409">
                  <c:v>-7063328.4060500003</c:v>
                </c:pt>
                <c:pt idx="29410">
                  <c:v>-6056795.9142499994</c:v>
                </c:pt>
                <c:pt idx="29411">
                  <c:v>-4988731.3643329991</c:v>
                </c:pt>
                <c:pt idx="29412">
                  <c:v>-3861815.6723839995</c:v>
                </c:pt>
                <c:pt idx="29413">
                  <c:v>-2682953.8503259993</c:v>
                </c:pt>
                <c:pt idx="29414">
                  <c:v>-1464016.222636</c:v>
                </c:pt>
                <c:pt idx="29415">
                  <c:v>-221618.45866099998</c:v>
                </c:pt>
                <c:pt idx="29416">
                  <c:v>1024436.9380750001</c:v>
                </c:pt>
                <c:pt idx="29417">
                  <c:v>2253821.8476569997</c:v>
                </c:pt>
                <c:pt idx="29418">
                  <c:v>3448540.3294129996</c:v>
                </c:pt>
                <c:pt idx="29419">
                  <c:v>4594945.618334</c:v>
                </c:pt>
                <c:pt idx="29420">
                  <c:v>5684416.3972849995</c:v>
                </c:pt>
                <c:pt idx="29421">
                  <c:v>6712892.3388139997</c:v>
                </c:pt>
                <c:pt idx="29422">
                  <c:v>7679818.6607299997</c:v>
                </c:pt>
                <c:pt idx="29423">
                  <c:v>8586996.3226050008</c:v>
                </c:pt>
                <c:pt idx="29424">
                  <c:v>9437613.2848649975</c:v>
                </c:pt>
                <c:pt idx="29425">
                  <c:v>10235539.429303</c:v>
                </c:pt>
                <c:pt idx="29426">
                  <c:v>10984862.963405</c:v>
                </c:pt>
                <c:pt idx="29427">
                  <c:v>11689610.518777</c:v>
                </c:pt>
                <c:pt idx="29428">
                  <c:v>12353593.108611003</c:v>
                </c:pt>
                <c:pt idx="29429">
                  <c:v>12980332.474974999</c:v>
                </c:pt>
                <c:pt idx="29430">
                  <c:v>13573035.977843001</c:v>
                </c:pt>
                <c:pt idx="29431">
                  <c:v>14134599.183828</c:v>
                </c:pt>
                <c:pt idx="29432">
                  <c:v>14667623.130073</c:v>
                </c:pt>
                <c:pt idx="29433">
                  <c:v>15174438.418989003</c:v>
                </c:pt>
                <c:pt idx="29434">
                  <c:v>15657131.588470001</c:v>
                </c:pt>
                <c:pt idx="29435">
                  <c:v>16117571.229223996</c:v>
                </c:pt>
                <c:pt idx="29436">
                  <c:v>16557432.540247001</c:v>
                </c:pt>
                <c:pt idx="29437">
                  <c:v>16978219.729533002</c:v>
                </c:pt>
                <c:pt idx="29438">
                  <c:v>17381286.075462997</c:v>
                </c:pt>
                <c:pt idx="29439">
                  <c:v>17767851.687474996</c:v>
                </c:pt>
                <c:pt idx="29440">
                  <c:v>18139019.118003003</c:v>
                </c:pt>
                <c:pt idx="29441">
                  <c:v>18495787.027416997</c:v>
                </c:pt>
                <c:pt idx="29442">
                  <c:v>18839062.117458001</c:v>
                </c:pt>
                <c:pt idx="29443">
                  <c:v>19169669.54293</c:v>
                </c:pt>
                <c:pt idx="29444">
                  <c:v>19488361.99608</c:v>
                </c:pt>
                <c:pt idx="29445">
                  <c:v>19795827.638618</c:v>
                </c:pt>
                <c:pt idx="29446">
                  <c:v>20092697.035950001</c:v>
                </c:pt>
                <c:pt idx="29447">
                  <c:v>20379549.228616998</c:v>
                </c:pt>
                <c:pt idx="29448">
                  <c:v>20656917.057869997</c:v>
                </c:pt>
                <c:pt idx="29449">
                  <c:v>20925291.846250001</c:v>
                </c:pt>
                <c:pt idx="29450">
                  <c:v>21185127.519850001</c:v>
                </c:pt>
                <c:pt idx="29451">
                  <c:v>21436844.246689998</c:v>
                </c:pt>
                <c:pt idx="29452">
                  <c:v>21680831.655035</c:v>
                </c:pt>
                <c:pt idx="29453">
                  <c:v>21917451.686448995</c:v>
                </c:pt>
                <c:pt idx="29454">
                  <c:v>22147041.130577005</c:v>
                </c:pt>
                <c:pt idx="29455">
                  <c:v>22369913.882111002</c:v>
                </c:pt>
                <c:pt idx="29456">
                  <c:v>22586362.954692997</c:v>
                </c:pt>
                <c:pt idx="29457">
                  <c:v>22796662.281749997</c:v>
                </c:pt>
                <c:pt idx="29458">
                  <c:v>23001068.330154009</c:v>
                </c:pt>
                <c:pt idx="29459">
                  <c:v>23199821.549097002</c:v>
                </c:pt>
                <c:pt idx="29460">
                  <c:v>23393147.673593</c:v>
                </c:pt>
                <c:pt idx="29461">
                  <c:v>23581258.899476998</c:v>
                </c:pt>
                <c:pt idx="29462">
                  <c:v>23764354.944549002</c:v>
                </c:pt>
                <c:pt idx="29463">
                  <c:v>23942624.008684006</c:v>
                </c:pt>
                <c:pt idx="29464">
                  <c:v>24116243.644055001</c:v>
                </c:pt>
                <c:pt idx="29465">
                  <c:v>24285381.545280997</c:v>
                </c:pt>
                <c:pt idx="29466">
                  <c:v>24450196.268059999</c:v>
                </c:pt>
                <c:pt idx="29467">
                  <c:v>24610837.883854002</c:v>
                </c:pt>
                <c:pt idx="29468">
                  <c:v>24767448.577256005</c:v>
                </c:pt>
                <c:pt idx="29469">
                  <c:v>24920163.191902999</c:v>
                </c:pt>
                <c:pt idx="29470">
                  <c:v>25069109.730131</c:v>
                </c:pt>
                <c:pt idx="29471">
                  <c:v>25214409.810950004</c:v>
                </c:pt>
                <c:pt idx="29472">
                  <c:v>25356179.090418994</c:v>
                </c:pt>
                <c:pt idx="29473">
                  <c:v>25494527.648035999</c:v>
                </c:pt>
                <c:pt idx="29474">
                  <c:v>25629560.342379998</c:v>
                </c:pt>
                <c:pt idx="29475">
                  <c:v>25761377.138866004</c:v>
                </c:pt>
                <c:pt idx="29476">
                  <c:v>25890073.412193</c:v>
                </c:pt>
                <c:pt idx="29477">
                  <c:v>26015740.225777995</c:v>
                </c:pt>
                <c:pt idx="29478">
                  <c:v>26138464.590240002</c:v>
                </c:pt>
                <c:pt idx="29479">
                  <c:v>26258329.702785</c:v>
                </c:pt>
                <c:pt idx="29480">
                  <c:v>26375415.169151999</c:v>
                </c:pt>
                <c:pt idx="29481">
                  <c:v>26489797.209626</c:v>
                </c:pt>
                <c:pt idx="29482">
                  <c:v>26601548.850450005</c:v>
                </c:pt>
                <c:pt idx="29483">
                  <c:v>26710740.101884</c:v>
                </c:pt>
                <c:pt idx="29484">
                  <c:v>26817438.123982999</c:v>
                </c:pt>
                <c:pt idx="29485">
                  <c:v>26921707.381120998</c:v>
                </c:pt>
                <c:pt idx="29486">
                  <c:v>27023609.786141995</c:v>
                </c:pt>
                <c:pt idx="29487">
                  <c:v>27123204.834973998</c:v>
                </c:pt>
                <c:pt idx="29488">
                  <c:v>27220549.732457001</c:v>
                </c:pt>
                <c:pt idx="29489">
                  <c:v>27315699.510046005</c:v>
                </c:pt>
                <c:pt idx="29490">
                  <c:v>27408707.136030003</c:v>
                </c:pt>
                <c:pt idx="29491">
                  <c:v>27499623.618817005</c:v>
                </c:pt>
                <c:pt idx="29492">
                  <c:v>27588498.103808995</c:v>
                </c:pt>
                <c:pt idx="29493">
                  <c:v>27675377.964337997</c:v>
                </c:pt>
                <c:pt idx="29494">
                  <c:v>27760308.887090996</c:v>
                </c:pt>
                <c:pt idx="29495">
                  <c:v>27843334.952422999</c:v>
                </c:pt>
                <c:pt idx="29496">
                  <c:v>27924498.709925</c:v>
                </c:pt>
                <c:pt idx="29497">
                  <c:v>28003841.249568995</c:v>
                </c:pt>
                <c:pt idx="29498">
                  <c:v>28081402.268750999</c:v>
                </c:pt>
                <c:pt idx="29499">
                  <c:v>28157220.135499001</c:v>
                </c:pt>
                <c:pt idx="29500">
                  <c:v>28231331.948123001</c:v>
                </c:pt>
                <c:pt idx="29501">
                  <c:v>28303773.591526005</c:v>
                </c:pt>
                <c:pt idx="29502">
                  <c:v>28374579.790414996</c:v>
                </c:pt>
                <c:pt idx="29503">
                  <c:v>28443784.159605999</c:v>
                </c:pt>
                <c:pt idx="29504">
                  <c:v>28511419.251611996</c:v>
                </c:pt>
                <c:pt idx="29505">
                  <c:v>28577516.601692997</c:v>
                </c:pt>
                <c:pt idx="29506">
                  <c:v>28642106.770528998</c:v>
                </c:pt>
                <c:pt idx="29507">
                  <c:v>28705219.384652</c:v>
                </c:pt>
                <c:pt idx="29508">
                  <c:v>28766883.174803998</c:v>
                </c:pt>
                <c:pt idx="29509">
                  <c:v>28827126.012318999</c:v>
                </c:pt>
                <c:pt idx="29510">
                  <c:v>28885974.943665996</c:v>
                </c:pt>
                <c:pt idx="29511">
                  <c:v>28943456.223268997</c:v>
                </c:pt>
                <c:pt idx="29512">
                  <c:v>28999595.344680998</c:v>
                </c:pt>
                <c:pt idx="29513">
                  <c:v>29054417.070250001</c:v>
                </c:pt>
                <c:pt idx="29514">
                  <c:v>29107945.459320001</c:v>
                </c:pt>
                <c:pt idx="29515">
                  <c:v>29160203.895087998</c:v>
                </c:pt>
                <c:pt idx="29516">
                  <c:v>29211215.110179003</c:v>
                </c:pt>
                <c:pt idx="29517">
                  <c:v>29261001.211006001</c:v>
                </c:pt>
                <c:pt idx="29518">
                  <c:v>29309583.700998995</c:v>
                </c:pt>
                <c:pt idx="29519">
                  <c:v>29356983.502753999</c:v>
                </c:pt>
                <c:pt idx="29520">
                  <c:v>29403220.979169</c:v>
                </c:pt>
                <c:pt idx="29521">
                  <c:v>29448315.953609996</c:v>
                </c:pt>
                <c:pt idx="29522">
                  <c:v>29492287.729180999</c:v>
                </c:pt>
                <c:pt idx="29523">
                  <c:v>29535155.107128005</c:v>
                </c:pt>
                <c:pt idx="29524">
                  <c:v>29576936.404426001</c:v>
                </c:pt>
                <c:pt idx="29525">
                  <c:v>29617649.470602997</c:v>
                </c:pt>
                <c:pt idx="29526">
                  <c:v>29657311.703824997</c:v>
                </c:pt>
                <c:pt idx="29527">
                  <c:v>29695940.066296998</c:v>
                </c:pt>
                <c:pt idx="29528">
                  <c:v>29733551.098997999</c:v>
                </c:pt>
                <c:pt idx="29529">
                  <c:v>29770160.935802996</c:v>
                </c:pt>
                <c:pt idx="29530">
                  <c:v>29805785.317000005</c:v>
                </c:pt>
                <c:pt idx="29531">
                  <c:v>29840439.602260001</c:v>
                </c:pt>
                <c:pt idx="29532">
                  <c:v>29874138.783057995</c:v>
                </c:pt>
                <c:pt idx="29533">
                  <c:v>29906897.494596999</c:v>
                </c:pt>
                <c:pt idx="29534">
                  <c:v>29938730.027244002</c:v>
                </c:pt>
                <c:pt idx="29535">
                  <c:v>29969650.337506004</c:v>
                </c:pt>
                <c:pt idx="29536">
                  <c:v>29999672.058570001</c:v>
                </c:pt>
                <c:pt idx="29537">
                  <c:v>30028808.510425001</c:v>
                </c:pt>
                <c:pt idx="29538">
                  <c:v>30057072.709590998</c:v>
                </c:pt>
                <c:pt idx="29539">
                  <c:v>30084477.378461</c:v>
                </c:pt>
                <c:pt idx="29540">
                  <c:v>30111034.954292998</c:v>
                </c:pt>
                <c:pt idx="29541">
                  <c:v>30136757.597849995</c:v>
                </c:pt>
                <c:pt idx="29542">
                  <c:v>30161657.201714996</c:v>
                </c:pt>
                <c:pt idx="29543">
                  <c:v>30185745.398290999</c:v>
                </c:pt>
                <c:pt idx="29544">
                  <c:v>30209033.567504</c:v>
                </c:pt>
                <c:pt idx="29545">
                  <c:v>30231532.844218995</c:v>
                </c:pt>
                <c:pt idx="29546">
                  <c:v>30253254.125383001</c:v>
                </c:pt>
                <c:pt idx="29547">
                  <c:v>30274208.076905999</c:v>
                </c:pt>
                <c:pt idx="29548">
                  <c:v>30294405.140291002</c:v>
                </c:pt>
                <c:pt idx="29549">
                  <c:v>30313855.539035</c:v>
                </c:pt>
                <c:pt idx="29550">
                  <c:v>30332569.284786001</c:v>
                </c:pt>
                <c:pt idx="29551">
                  <c:v>30350556.183290996</c:v>
                </c:pt>
                <c:pt idx="29552">
                  <c:v>30367825.840138</c:v>
                </c:pt>
                <c:pt idx="29553">
                  <c:v>30384387.666285001</c:v>
                </c:pt>
                <c:pt idx="29554">
                  <c:v>30400250.883409996</c:v>
                </c:pt>
                <c:pt idx="29555">
                  <c:v>30415424.529067997</c:v>
                </c:pt>
                <c:pt idx="29556">
                  <c:v>30429917.461675998</c:v>
                </c:pt>
                <c:pt idx="29557">
                  <c:v>30443738.365325999</c:v>
                </c:pt>
                <c:pt idx="29558">
                  <c:v>30456895.754438002</c:v>
                </c:pt>
                <c:pt idx="29559">
                  <c:v>30469397.978255</c:v>
                </c:pt>
                <c:pt idx="29560">
                  <c:v>30481253.225189999</c:v>
                </c:pt>
                <c:pt idx="29561">
                  <c:v>30492469.527029</c:v>
                </c:pt>
                <c:pt idx="29562">
                  <c:v>30503054.762995996</c:v>
                </c:pt>
                <c:pt idx="29563">
                  <c:v>30513016.663684998</c:v>
                </c:pt>
                <c:pt idx="29564">
                  <c:v>30522362.814863998</c:v>
                </c:pt>
                <c:pt idx="29565">
                  <c:v>30531100.661162999</c:v>
                </c:pt>
                <c:pt idx="29566">
                  <c:v>30539237.509630997</c:v>
                </c:pt>
                <c:pt idx="29567">
                  <c:v>30546780.533195999</c:v>
                </c:pt>
                <c:pt idx="29568">
                  <c:v>30553736.774002001</c:v>
                </c:pt>
                <c:pt idx="29569">
                  <c:v>30560113.146651998</c:v>
                </c:pt>
                <c:pt idx="29570">
                  <c:v>30565916.441343997</c:v>
                </c:pt>
                <c:pt idx="29571">
                  <c:v>30571153.326912001</c:v>
                </c:pt>
                <c:pt idx="29572">
                  <c:v>30575830.353773002</c:v>
                </c:pt>
                <c:pt idx="29573">
                  <c:v>30579953.956785001</c:v>
                </c:pt>
                <c:pt idx="29574">
                  <c:v>30583530.458017997</c:v>
                </c:pt>
                <c:pt idx="29575">
                  <c:v>30586566.069440998</c:v>
                </c:pt>
                <c:pt idx="29576">
                  <c:v>30589066.895528</c:v>
                </c:pt>
                <c:pt idx="29577">
                  <c:v>30591038.935789999</c:v>
                </c:pt>
                <c:pt idx="29578">
                  <c:v>30592488.087226</c:v>
                </c:pt>
                <c:pt idx="29579">
                  <c:v>30593420.146707002</c:v>
                </c:pt>
                <c:pt idx="29580">
                  <c:v>30593840.81329</c:v>
                </c:pt>
                <c:pt idx="29581">
                  <c:v>30593755.690460999</c:v>
                </c:pt>
                <c:pt idx="29582">
                  <c:v>30593170.288317997</c:v>
                </c:pt>
                <c:pt idx="29583">
                  <c:v>30592090.025686</c:v>
                </c:pt>
                <c:pt idx="29584">
                  <c:v>30590520.232179001</c:v>
                </c:pt>
                <c:pt idx="29585">
                  <c:v>30588466.150196005</c:v>
                </c:pt>
                <c:pt idx="29586">
                  <c:v>30585932.936866999</c:v>
                </c:pt>
                <c:pt idx="29587">
                  <c:v>30582925.665936999</c:v>
                </c:pt>
                <c:pt idx="29588">
                  <c:v>30579449.329607997</c:v>
                </c:pt>
                <c:pt idx="29589">
                  <c:v>30575508.840319999</c:v>
                </c:pt>
                <c:pt idx="29590">
                  <c:v>30571109.032487001</c:v>
                </c:pt>
                <c:pt idx="29591">
                  <c:v>30566254.664189003</c:v>
                </c:pt>
                <c:pt idx="29592">
                  <c:v>30560950.418809</c:v>
                </c:pt>
                <c:pt idx="29593">
                  <c:v>30555200.906637002</c:v>
                </c:pt>
                <c:pt idx="29594">
                  <c:v>30549010.666421998</c:v>
                </c:pt>
                <c:pt idx="29595">
                  <c:v>30542384.166882999</c:v>
                </c:pt>
                <c:pt idx="29596">
                  <c:v>30535325.808187004</c:v>
                </c:pt>
                <c:pt idx="29597">
                  <c:v>30527839.923380997</c:v>
                </c:pt>
                <c:pt idx="29598">
                  <c:v>30519930.779789001</c:v>
                </c:pt>
                <c:pt idx="29599">
                  <c:v>30511602.580367997</c:v>
                </c:pt>
                <c:pt idx="29600">
                  <c:v>30502859.465037998</c:v>
                </c:pt>
                <c:pt idx="29601">
                  <c:v>30493705.511970997</c:v>
                </c:pt>
                <c:pt idx="29602">
                  <c:v>30484144.738842998</c:v>
                </c:pt>
                <c:pt idx="29603">
                  <c:v>30474181.104065999</c:v>
                </c:pt>
                <c:pt idx="29604">
                  <c:v>30463818.507976998</c:v>
                </c:pt>
                <c:pt idx="29605">
                  <c:v>30453060.794</c:v>
                </c:pt>
                <c:pt idx="29606">
                  <c:v>30441911.749784</c:v>
                </c:pt>
                <c:pt idx="29607">
                  <c:v>30430375.108308002</c:v>
                </c:pt>
                <c:pt idx="29608">
                  <c:v>30418454.548953999</c:v>
                </c:pt>
                <c:pt idx="29609">
                  <c:v>30406153.698565003</c:v>
                </c:pt>
                <c:pt idx="29610">
                  <c:v>30393476.132463999</c:v>
                </c:pt>
                <c:pt idx="29611">
                  <c:v>30380425.375460997</c:v>
                </c:pt>
                <c:pt idx="29612">
                  <c:v>30367004.902818996</c:v>
                </c:pt>
                <c:pt idx="29613">
                  <c:v>30353218.141216997</c:v>
                </c:pt>
                <c:pt idx="29614">
                  <c:v>30339068.469670992</c:v>
                </c:pt>
                <c:pt idx="29615">
                  <c:v>30324559.220439997</c:v>
                </c:pt>
                <c:pt idx="29616">
                  <c:v>30309693.679919001</c:v>
                </c:pt>
                <c:pt idx="29617">
                  <c:v>30294475.089493997</c:v>
                </c:pt>
                <c:pt idx="29618">
                  <c:v>30278906.646388005</c:v>
                </c:pt>
                <c:pt idx="29619">
                  <c:v>30262991.504487</c:v>
                </c:pt>
                <c:pt idx="29620">
                  <c:v>30246732.775140997</c:v>
                </c:pt>
                <c:pt idx="29621">
                  <c:v>30230133.52795</c:v>
                </c:pt>
                <c:pt idx="29622">
                  <c:v>30213196.791530997</c:v>
                </c:pt>
                <c:pt idx="29623">
                  <c:v>30195925.554269001</c:v>
                </c:pt>
                <c:pt idx="29624">
                  <c:v>30178322.765044995</c:v>
                </c:pt>
                <c:pt idx="29625">
                  <c:v>30160391.333955999</c:v>
                </c:pt>
                <c:pt idx="29626">
                  <c:v>30142134.13301</c:v>
                </c:pt>
                <c:pt idx="29627">
                  <c:v>30123553.996809997</c:v>
                </c:pt>
                <c:pt idx="29628">
                  <c:v>30104653.723226</c:v>
                </c:pt>
                <c:pt idx="29629">
                  <c:v>30085436.074039001</c:v>
                </c:pt>
                <c:pt idx="29630">
                  <c:v>30065903.775587998</c:v>
                </c:pt>
                <c:pt idx="29631">
                  <c:v>30046059.519387003</c:v>
                </c:pt>
                <c:pt idx="29632">
                  <c:v>30025905.962738995</c:v>
                </c:pt>
                <c:pt idx="29633">
                  <c:v>30005445.729332</c:v>
                </c:pt>
                <c:pt idx="29634">
                  <c:v>29984681.409820996</c:v>
                </c:pt>
                <c:pt idx="29635">
                  <c:v>29963615.562399998</c:v>
                </c:pt>
                <c:pt idx="29636">
                  <c:v>29942250.713358</c:v>
                </c:pt>
                <c:pt idx="29637">
                  <c:v>29920589.357629001</c:v>
                </c:pt>
                <c:pt idx="29638">
                  <c:v>29898633.959323999</c:v>
                </c:pt>
                <c:pt idx="29639">
                  <c:v>29876386.952254001</c:v>
                </c:pt>
                <c:pt idx="29640">
                  <c:v>29853850.740442995</c:v>
                </c:pt>
                <c:pt idx="29641">
                  <c:v>29831027.698625002</c:v>
                </c:pt>
                <c:pt idx="29642">
                  <c:v>29807920.172742005</c:v>
                </c:pt>
                <c:pt idx="29643">
                  <c:v>29784530.480414998</c:v>
                </c:pt>
                <c:pt idx="29644">
                  <c:v>29760860.911420997</c:v>
                </c:pt>
                <c:pt idx="29645">
                  <c:v>29736913.728149001</c:v>
                </c:pt>
                <c:pt idx="29646">
                  <c:v>29712691.166049998</c:v>
                </c:pt>
                <c:pt idx="29647">
                  <c:v>29688195.434083</c:v>
                </c:pt>
                <c:pt idx="29648">
                  <c:v>29663428.715142</c:v>
                </c:pt>
                <c:pt idx="29649">
                  <c:v>29638393.166480001</c:v>
                </c:pt>
                <c:pt idx="29650">
                  <c:v>29613090.920127999</c:v>
                </c:pt>
                <c:pt idx="29651">
                  <c:v>29587524.083292995</c:v>
                </c:pt>
                <c:pt idx="29652">
                  <c:v>29561694.738766003</c:v>
                </c:pt>
                <c:pt idx="29653">
                  <c:v>29535604.945300002</c:v>
                </c:pt>
                <c:pt idx="29654">
                  <c:v>29509256.738005001</c:v>
                </c:pt>
                <c:pt idx="29655">
                  <c:v>29482652.128710005</c:v>
                </c:pt>
                <c:pt idx="29656">
                  <c:v>29455793.106339004</c:v>
                </c:pt>
                <c:pt idx="29657">
                  <c:v>29428681.637265999</c:v>
                </c:pt>
                <c:pt idx="29658">
                  <c:v>29401319.665667996</c:v>
                </c:pt>
                <c:pt idx="29659">
                  <c:v>29373709.113874</c:v>
                </c:pt>
                <c:pt idx="29660">
                  <c:v>29345851.882696997</c:v>
                </c:pt>
                <c:pt idx="29661">
                  <c:v>29317749.851772998</c:v>
                </c:pt>
                <c:pt idx="29662">
                  <c:v>29289404.879884001</c:v>
                </c:pt>
                <c:pt idx="29663">
                  <c:v>29260818.805275995</c:v>
                </c:pt>
                <c:pt idx="29664">
                  <c:v>29231993.445973996</c:v>
                </c:pt>
                <c:pt idx="29665">
                  <c:v>29202930.600088999</c:v>
                </c:pt>
                <c:pt idx="29666">
                  <c:v>29173632.046117999</c:v>
                </c:pt>
                <c:pt idx="29667">
                  <c:v>29144099.543243997</c:v>
                </c:pt>
                <c:pt idx="29668">
                  <c:v>29114334.83162</c:v>
                </c:pt>
                <c:pt idx="29669">
                  <c:v>29084339.632656004</c:v>
                </c:pt>
                <c:pt idx="29670">
                  <c:v>29054115.649301</c:v>
                </c:pt>
                <c:pt idx="29671">
                  <c:v>29023664.566312</c:v>
                </c:pt>
                <c:pt idx="29672">
                  <c:v>28992988.050527003</c:v>
                </c:pt>
                <c:pt idx="29673">
                  <c:v>28962087.751125999</c:v>
                </c:pt>
                <c:pt idx="29674">
                  <c:v>28930965.299891997</c:v>
                </c:pt>
                <c:pt idx="29675">
                  <c:v>28899622.311462</c:v>
                </c:pt>
                <c:pt idx="29676">
                  <c:v>28868060.383582</c:v>
                </c:pt>
                <c:pt idx="29677">
                  <c:v>28836281.097346999</c:v>
                </c:pt>
                <c:pt idx="29678">
                  <c:v>28804286.017440997</c:v>
                </c:pt>
                <c:pt idx="29679">
                  <c:v>28772076.692379005</c:v>
                </c:pt>
                <c:pt idx="29680">
                  <c:v>28739654.654733002</c:v>
                </c:pt>
                <c:pt idx="29681">
                  <c:v>28707021.421359997</c:v>
                </c:pt>
                <c:pt idx="29682">
                  <c:v>28674178.493629996</c:v>
                </c:pt>
                <c:pt idx="29683">
                  <c:v>28641127.357640997</c:v>
                </c:pt>
                <c:pt idx="29684">
                  <c:v>28607869.484436996</c:v>
                </c:pt>
                <c:pt idx="29685">
                  <c:v>28574406.330217998</c:v>
                </c:pt>
                <c:pt idx="29686">
                  <c:v>28540739.336550005</c:v>
                </c:pt>
                <c:pt idx="29687">
                  <c:v>28506869.930567998</c:v>
                </c:pt>
                <c:pt idx="29688">
                  <c:v>28472799.525176998</c:v>
                </c:pt>
                <c:pt idx="29689">
                  <c:v>28438529.519251</c:v>
                </c:pt>
                <c:pt idx="29690">
                  <c:v>28404061.297823995</c:v>
                </c:pt>
                <c:pt idx="29691">
                  <c:v>28369396.232280999</c:v>
                </c:pt>
                <c:pt idx="29692">
                  <c:v>28334535.680548996</c:v>
                </c:pt>
                <c:pt idx="29693">
                  <c:v>28299480.987274993</c:v>
                </c:pt>
                <c:pt idx="29694">
                  <c:v>28264233.484009996</c:v>
                </c:pt>
                <c:pt idx="29695">
                  <c:v>28228794.489388995</c:v>
                </c:pt>
                <c:pt idx="29696">
                  <c:v>28193165.309301</c:v>
                </c:pt>
                <c:pt idx="29697">
                  <c:v>28157347.237062</c:v>
                </c:pt>
                <c:pt idx="29698">
                  <c:v>28121341.553587001</c:v>
                </c:pt>
                <c:pt idx="29699">
                  <c:v>28085149.527550001</c:v>
                </c:pt>
                <c:pt idx="29700">
                  <c:v>28048772.415555</c:v>
                </c:pt>
                <c:pt idx="29701">
                  <c:v>28012211.462289002</c:v>
                </c:pt>
                <c:pt idx="29702">
                  <c:v>27975467.900683995</c:v>
                </c:pt>
                <c:pt idx="29703">
                  <c:v>27938542.952068996</c:v>
                </c:pt>
                <c:pt idx="29704">
                  <c:v>27901437.826328002</c:v>
                </c:pt>
                <c:pt idx="29705">
                  <c:v>27864153.722042002</c:v>
                </c:pt>
                <c:pt idx="29706">
                  <c:v>27826691.826645002</c:v>
                </c:pt>
                <c:pt idx="29707">
                  <c:v>27789053.316562004</c:v>
                </c:pt>
                <c:pt idx="29708">
                  <c:v>27751239.357358001</c:v>
                </c:pt>
                <c:pt idx="29709">
                  <c:v>27713251.103872996</c:v>
                </c:pt>
                <c:pt idx="29710">
                  <c:v>27675089.700362001</c:v>
                </c:pt>
                <c:pt idx="29711">
                  <c:v>27636756.280632995</c:v>
                </c:pt>
                <c:pt idx="29712">
                  <c:v>27598251.968180001</c:v>
                </c:pt>
                <c:pt idx="29713">
                  <c:v>27559577.876310002</c:v>
                </c:pt>
                <c:pt idx="29714">
                  <c:v>27520735.108279999</c:v>
                </c:pt>
                <c:pt idx="29715">
                  <c:v>27481724.757417995</c:v>
                </c:pt>
                <c:pt idx="29716">
                  <c:v>27442547.907252997</c:v>
                </c:pt>
                <c:pt idx="29717">
                  <c:v>27403205.631634999</c:v>
                </c:pt>
                <c:pt idx="29718">
                  <c:v>27363698.994856</c:v>
                </c:pt>
                <c:pt idx="29719">
                  <c:v>27324029.051775996</c:v>
                </c:pt>
                <c:pt idx="29720">
                  <c:v>27284196.847932</c:v>
                </c:pt>
                <c:pt idx="29721">
                  <c:v>27244203.419659</c:v>
                </c:pt>
                <c:pt idx="29722">
                  <c:v>27204049.794204</c:v>
                </c:pt>
                <c:pt idx="29723">
                  <c:v>27163736.989833992</c:v>
                </c:pt>
                <c:pt idx="29724">
                  <c:v>27123266.015953001</c:v>
                </c:pt>
                <c:pt idx="29725">
                  <c:v>27082637.873204</c:v>
                </c:pt>
                <c:pt idx="29726">
                  <c:v>27041853.553583</c:v>
                </c:pt>
                <c:pt idx="29727">
                  <c:v>27000914.040538002</c:v>
                </c:pt>
                <c:pt idx="29728">
                  <c:v>26959820.309076998</c:v>
                </c:pt>
                <c:pt idx="29729">
                  <c:v>26918573.325868998</c:v>
                </c:pt>
                <c:pt idx="29730">
                  <c:v>26877174.049345002</c:v>
                </c:pt>
                <c:pt idx="29731">
                  <c:v>26835623.429795995</c:v>
                </c:pt>
                <c:pt idx="29732">
                  <c:v>26793922.409473997</c:v>
                </c:pt>
                <c:pt idx="29733">
                  <c:v>26752071.922682997</c:v>
                </c:pt>
                <c:pt idx="29734">
                  <c:v>26710072.895878997</c:v>
                </c:pt>
                <c:pt idx="29735">
                  <c:v>26667926.247760002</c:v>
                </c:pt>
                <c:pt idx="29736">
                  <c:v>26625632.889359001</c:v>
                </c:pt>
                <c:pt idx="29737">
                  <c:v>26583193.724137001</c:v>
                </c:pt>
                <c:pt idx="29738">
                  <c:v>26540609.648067001</c:v>
                </c:pt>
                <c:pt idx="29739">
                  <c:v>26497881.549727</c:v>
                </c:pt>
                <c:pt idx="29740">
                  <c:v>26455010.310384009</c:v>
                </c:pt>
                <c:pt idx="29741">
                  <c:v>26411996.804079998</c:v>
                </c:pt>
                <c:pt idx="29742">
                  <c:v>26368841.897717997</c:v>
                </c:pt>
                <c:pt idx="29743">
                  <c:v>26325546.451138996</c:v>
                </c:pt>
                <c:pt idx="29744">
                  <c:v>26282111.317214001</c:v>
                </c:pt>
                <c:pt idx="29745">
                  <c:v>26238537.341911998</c:v>
                </c:pt>
                <c:pt idx="29746">
                  <c:v>26194825.364390999</c:v>
                </c:pt>
                <c:pt idx="29747">
                  <c:v>26150976.217069</c:v>
                </c:pt>
                <c:pt idx="29748">
                  <c:v>26106990.725701995</c:v>
                </c:pt>
                <c:pt idx="29749">
                  <c:v>26062869.709464997</c:v>
                </c:pt>
                <c:pt idx="29750">
                  <c:v>26018613.981017992</c:v>
                </c:pt>
                <c:pt idx="29751">
                  <c:v>25974224.346590001</c:v>
                </c:pt>
                <c:pt idx="29752">
                  <c:v>25929701.606043998</c:v>
                </c:pt>
                <c:pt idx="29753">
                  <c:v>25885046.552951001</c:v>
                </c:pt>
                <c:pt idx="29754">
                  <c:v>25840259.974664997</c:v>
                </c:pt>
                <c:pt idx="29755">
                  <c:v>25795342.652385004</c:v>
                </c:pt>
                <c:pt idx="29756">
                  <c:v>25750295.361230996</c:v>
                </c:pt>
                <c:pt idx="29757">
                  <c:v>25705118.870308001</c:v>
                </c:pt>
                <c:pt idx="29758">
                  <c:v>25659813.942771997</c:v>
                </c:pt>
                <c:pt idx="29759">
                  <c:v>25614381.335902005</c:v>
                </c:pt>
                <c:pt idx="29760">
                  <c:v>25568821.801157001</c:v>
                </c:pt>
                <c:pt idx="29761">
                  <c:v>25523136.084244002</c:v>
                </c:pt>
                <c:pt idx="29762">
                  <c:v>25477324.925184</c:v>
                </c:pt>
                <c:pt idx="29763">
                  <c:v>25431389.058371</c:v>
                </c:pt>
                <c:pt idx="29764">
                  <c:v>25385329.212632</c:v>
                </c:pt>
                <c:pt idx="29765">
                  <c:v>25339146.111290999</c:v>
                </c:pt>
                <c:pt idx="29766">
                  <c:v>25292840.472229999</c:v>
                </c:pt>
                <c:pt idx="29767">
                  <c:v>25246413.007943995</c:v>
                </c:pt>
                <c:pt idx="29768">
                  <c:v>25199864.425601996</c:v>
                </c:pt>
                <c:pt idx="29769">
                  <c:v>25153195.427102</c:v>
                </c:pt>
                <c:pt idx="29770">
                  <c:v>25106406.709132999</c:v>
                </c:pt>
                <c:pt idx="29771">
                  <c:v>25059498.963223998</c:v>
                </c:pt>
                <c:pt idx="29772">
                  <c:v>25012472.875805002</c:v>
                </c:pt>
                <c:pt idx="29773">
                  <c:v>24965329.128258001</c:v>
                </c:pt>
                <c:pt idx="29774">
                  <c:v>24918068.396972999</c:v>
                </c:pt>
                <c:pt idx="29775">
                  <c:v>24870691.353399999</c:v>
                </c:pt>
                <c:pt idx="29776">
                  <c:v>24823198.664101001</c:v>
                </c:pt>
                <c:pt idx="29777">
                  <c:v>24775590.990800995</c:v>
                </c:pt>
                <c:pt idx="29778">
                  <c:v>24727868.990441997</c:v>
                </c:pt>
                <c:pt idx="29779">
                  <c:v>24680033.315230001</c:v>
                </c:pt>
                <c:pt idx="29780">
                  <c:v>24632084.612688001</c:v>
                </c:pt>
                <c:pt idx="29781">
                  <c:v>24584023.525700998</c:v>
                </c:pt>
                <c:pt idx="29782">
                  <c:v>24535850.692567002</c:v>
                </c:pt>
                <c:pt idx="29783">
                  <c:v>24487566.747044995</c:v>
                </c:pt>
                <c:pt idx="29784">
                  <c:v>24439172.318402003</c:v>
                </c:pt>
                <c:pt idx="29785">
                  <c:v>24390668.031456001</c:v>
                </c:pt>
                <c:pt idx="29786">
                  <c:v>24342054.506627999</c:v>
                </c:pt>
                <c:pt idx="29787">
                  <c:v>24293332.359981999</c:v>
                </c:pt>
                <c:pt idx="29788">
                  <c:v>24244502.203274995</c:v>
                </c:pt>
                <c:pt idx="29789">
                  <c:v>24195564.643994</c:v>
                </c:pt>
                <c:pt idx="29790">
                  <c:v>24146520.285407994</c:v>
                </c:pt>
                <c:pt idx="29791">
                  <c:v>24097369.726605002</c:v>
                </c:pt>
                <c:pt idx="29792">
                  <c:v>24048113.562534999</c:v>
                </c:pt>
                <c:pt idx="29793">
                  <c:v>23998752.384057</c:v>
                </c:pt>
                <c:pt idx="29794">
                  <c:v>23949286.777973995</c:v>
                </c:pt>
                <c:pt idx="29795">
                  <c:v>23899717.327077996</c:v>
                </c:pt>
                <c:pt idx="29796">
                  <c:v>23850044.610191002</c:v>
                </c:pt>
                <c:pt idx="29797">
                  <c:v>23800269.202200998</c:v>
                </c:pt>
                <c:pt idx="29798">
                  <c:v>23750391.674105003</c:v>
                </c:pt>
                <c:pt idx="29799">
                  <c:v>23700412.593046997</c:v>
                </c:pt>
                <c:pt idx="29800">
                  <c:v>23650332.522356004</c:v>
                </c:pt>
                <c:pt idx="29801">
                  <c:v>23600152.021584</c:v>
                </c:pt>
                <c:pt idx="29802">
                  <c:v>23549871.646545</c:v>
                </c:pt>
                <c:pt idx="29803">
                  <c:v>23499491.949349996</c:v>
                </c:pt>
                <c:pt idx="29804">
                  <c:v>23449013.478444997</c:v>
                </c:pt>
                <c:pt idx="29805">
                  <c:v>23398436.778646</c:v>
                </c:pt>
                <c:pt idx="29806">
                  <c:v>23347762.391177997</c:v>
                </c:pt>
                <c:pt idx="29807">
                  <c:v>23296990.853704005</c:v>
                </c:pt>
                <c:pt idx="29808">
                  <c:v>23246122.700367998</c:v>
                </c:pt>
                <c:pt idx="29809">
                  <c:v>23195158.461821992</c:v>
                </c:pt>
                <c:pt idx="29810">
                  <c:v>23144098.665264998</c:v>
                </c:pt>
                <c:pt idx="29811">
                  <c:v>23092943.834474001</c:v>
                </c:pt>
                <c:pt idx="29812">
                  <c:v>23041694.489839993</c:v>
                </c:pt>
                <c:pt idx="29813">
                  <c:v>22990351.148398001</c:v>
                </c:pt>
                <c:pt idx="29814">
                  <c:v>22938914.323858995</c:v>
                </c:pt>
                <c:pt idx="29815">
                  <c:v>22887384.526645996</c:v>
                </c:pt>
                <c:pt idx="29816">
                  <c:v>22835762.263922997</c:v>
                </c:pt>
                <c:pt idx="29817">
                  <c:v>22784048.039625</c:v>
                </c:pt>
                <c:pt idx="29818">
                  <c:v>22732242.354492001</c:v>
                </c:pt>
                <c:pt idx="29819">
                  <c:v>22680345.706097998</c:v>
                </c:pt>
                <c:pt idx="29820">
                  <c:v>22628358.588881996</c:v>
                </c:pt>
                <c:pt idx="29821">
                  <c:v>22576281.494176</c:v>
                </c:pt>
                <c:pt idx="29822">
                  <c:v>22524114.910236999</c:v>
                </c:pt>
                <c:pt idx="29823">
                  <c:v>22471859.322275002</c:v>
                </c:pt>
                <c:pt idx="29824">
                  <c:v>22419515.212481</c:v>
                </c:pt>
                <c:pt idx="29825">
                  <c:v>22367083.060057998</c:v>
                </c:pt>
                <c:pt idx="29826">
                  <c:v>22314563.341245998</c:v>
                </c:pt>
                <c:pt idx="29827">
                  <c:v>22261956.529353</c:v>
                </c:pt>
                <c:pt idx="29828">
                  <c:v>22209263.094780006</c:v>
                </c:pt>
                <c:pt idx="29829">
                  <c:v>22156483.50505</c:v>
                </c:pt>
                <c:pt idx="29830">
                  <c:v>22103618.224833995</c:v>
                </c:pt>
                <c:pt idx="29831">
                  <c:v>22050667.715977997</c:v>
                </c:pt>
                <c:pt idx="29832">
                  <c:v>21997632.43753</c:v>
                </c:pt>
                <c:pt idx="29833">
                  <c:v>21944512.845763002</c:v>
                </c:pt>
                <c:pt idx="29834">
                  <c:v>21891309.394205</c:v>
                </c:pt>
                <c:pt idx="29835">
                  <c:v>21838022.533661995</c:v>
                </c:pt>
                <c:pt idx="29836">
                  <c:v>21784652.712242998</c:v>
                </c:pt>
                <c:pt idx="29837">
                  <c:v>21731200.375387006</c:v>
                </c:pt>
                <c:pt idx="29838">
                  <c:v>21677665.965882998</c:v>
                </c:pt>
                <c:pt idx="29839">
                  <c:v>21624049.923900995</c:v>
                </c:pt>
                <c:pt idx="29840">
                  <c:v>21570352.687010996</c:v>
                </c:pt>
                <c:pt idx="29841">
                  <c:v>21516574.690205999</c:v>
                </c:pt>
                <c:pt idx="29842">
                  <c:v>21462716.365931995</c:v>
                </c:pt>
                <c:pt idx="29843">
                  <c:v>21408778.144103006</c:v>
                </c:pt>
                <c:pt idx="29844">
                  <c:v>21354760.452130999</c:v>
                </c:pt>
                <c:pt idx="29845">
                  <c:v>21300663.714944001</c:v>
                </c:pt>
                <c:pt idx="29846">
                  <c:v>21246488.355010998</c:v>
                </c:pt>
                <c:pt idx="29847">
                  <c:v>21192234.792362999</c:v>
                </c:pt>
                <c:pt idx="29848">
                  <c:v>21137903.444616996</c:v>
                </c:pt>
                <c:pt idx="29849">
                  <c:v>21083494.726994999</c:v>
                </c:pt>
                <c:pt idx="29850">
                  <c:v>21029009.052347999</c:v>
                </c:pt>
                <c:pt idx="29851">
                  <c:v>20974446.831176005</c:v>
                </c:pt>
                <c:pt idx="29852">
                  <c:v>20919808.471646998</c:v>
                </c:pt>
                <c:pt idx="29853">
                  <c:v>20865094.379625</c:v>
                </c:pt>
                <c:pt idx="29854">
                  <c:v>20810304.958680999</c:v>
                </c:pt>
                <c:pt idx="29855">
                  <c:v>20755440.610121004</c:v>
                </c:pt>
                <c:pt idx="29856">
                  <c:v>20700501.733003002</c:v>
                </c:pt>
                <c:pt idx="29857">
                  <c:v>20645488.724158</c:v>
                </c:pt>
                <c:pt idx="29858">
                  <c:v>20590401.978208002</c:v>
                </c:pt>
                <c:pt idx="29859">
                  <c:v>20535241.887587</c:v>
                </c:pt>
                <c:pt idx="29860">
                  <c:v>20480008.842560999</c:v>
                </c:pt>
                <c:pt idx="29861">
                  <c:v>20424703.231245995</c:v>
                </c:pt>
                <c:pt idx="29862">
                  <c:v>20369325.439626999</c:v>
                </c:pt>
                <c:pt idx="29863">
                  <c:v>20313875.851576999</c:v>
                </c:pt>
                <c:pt idx="29864">
                  <c:v>20258354.848875996</c:v>
                </c:pt>
                <c:pt idx="29865">
                  <c:v>20202762.811229005</c:v>
                </c:pt>
                <c:pt idx="29866">
                  <c:v>20147100.116283003</c:v>
                </c:pt>
                <c:pt idx="29867">
                  <c:v>20091367.139649</c:v>
                </c:pt>
                <c:pt idx="29868">
                  <c:v>20035564.254912999</c:v>
                </c:pt>
                <c:pt idx="29869">
                  <c:v>19979691.833659999</c:v>
                </c:pt>
                <c:pt idx="29870">
                  <c:v>19923750.245489996</c:v>
                </c:pt>
                <c:pt idx="29871">
                  <c:v>19867739.858031001</c:v>
                </c:pt>
                <c:pt idx="29872">
                  <c:v>19811661.036963001</c:v>
                </c:pt>
                <c:pt idx="29873">
                  <c:v>19755514.146028001</c:v>
                </c:pt>
                <c:pt idx="29874">
                  <c:v>19699299.547052</c:v>
                </c:pt>
                <c:pt idx="29875">
                  <c:v>19643017.599959001</c:v>
                </c:pt>
                <c:pt idx="29876">
                  <c:v>19586668.662788</c:v>
                </c:pt>
                <c:pt idx="29877">
                  <c:v>19530253.091709998</c:v>
                </c:pt>
                <c:pt idx="29878">
                  <c:v>19473771.241040993</c:v>
                </c:pt>
                <c:pt idx="29879">
                  <c:v>19417223.463263996</c:v>
                </c:pt>
                <c:pt idx="29880">
                  <c:v>19360610.109035999</c:v>
                </c:pt>
                <c:pt idx="29881">
                  <c:v>19303931.527212996</c:v>
                </c:pt>
                <c:pt idx="29882">
                  <c:v>19247188.064858995</c:v>
                </c:pt>
                <c:pt idx="29883">
                  <c:v>19190380.067264002</c:v>
                </c:pt>
                <c:pt idx="29884">
                  <c:v>19133507.877955999</c:v>
                </c:pt>
                <c:pt idx="29885">
                  <c:v>19076571.838722009</c:v>
                </c:pt>
                <c:pt idx="29886">
                  <c:v>19019572.289616995</c:v>
                </c:pt>
                <c:pt idx="29887">
                  <c:v>18962509.568982001</c:v>
                </c:pt>
                <c:pt idx="29888">
                  <c:v>18905384.013455998</c:v>
                </c:pt>
                <c:pt idx="29889">
                  <c:v>18848195.957992997</c:v>
                </c:pt>
                <c:pt idx="29890">
                  <c:v>18790945.735873997</c:v>
                </c:pt>
                <c:pt idx="29891">
                  <c:v>18733633.678725004</c:v>
                </c:pt>
                <c:pt idx="29892">
                  <c:v>18676260.116526008</c:v>
                </c:pt>
                <c:pt idx="29893">
                  <c:v>18618825.377627</c:v>
                </c:pt>
                <c:pt idx="29894">
                  <c:v>18561329.788760997</c:v>
                </c:pt>
                <c:pt idx="29895">
                  <c:v>18503773.675062001</c:v>
                </c:pt>
                <c:pt idx="29896">
                  <c:v>18446157.360072002</c:v>
                </c:pt>
                <c:pt idx="29897">
                  <c:v>18388481.165757</c:v>
                </c:pt>
                <c:pt idx="29898">
                  <c:v>18330745.412521001</c:v>
                </c:pt>
                <c:pt idx="29899">
                  <c:v>18272950.419220001</c:v>
                </c:pt>
                <c:pt idx="29900">
                  <c:v>18215096.503170997</c:v>
                </c:pt>
                <c:pt idx="29901">
                  <c:v>18157183.980167996</c:v>
                </c:pt>
                <c:pt idx="29902">
                  <c:v>18099213.164494999</c:v>
                </c:pt>
                <c:pt idx="29903">
                  <c:v>18041184.368935999</c:v>
                </c:pt>
                <c:pt idx="29904">
                  <c:v>17983097.904789999</c:v>
                </c:pt>
                <c:pt idx="29905">
                  <c:v>17924954.081881996</c:v>
                </c:pt>
                <c:pt idx="29906">
                  <c:v>17866753.208576001</c:v>
                </c:pt>
                <c:pt idx="29907">
                  <c:v>17808495.591786001</c:v>
                </c:pt>
                <c:pt idx="29908">
                  <c:v>17750181.536989003</c:v>
                </c:pt>
                <c:pt idx="29909">
                  <c:v>17691811.348235998</c:v>
                </c:pt>
                <c:pt idx="29910">
                  <c:v>17633385.328166004</c:v>
                </c:pt>
                <c:pt idx="29911">
                  <c:v>17574903.778014999</c:v>
                </c:pt>
                <c:pt idx="29912">
                  <c:v>17516366.997627996</c:v>
                </c:pt>
                <c:pt idx="29913">
                  <c:v>17457775.285471991</c:v>
                </c:pt>
                <c:pt idx="29914">
                  <c:v>17399128.938645002</c:v>
                </c:pt>
                <c:pt idx="29915">
                  <c:v>17340428.252891995</c:v>
                </c:pt>
                <c:pt idx="29916">
                  <c:v>17281673.522609998</c:v>
                </c:pt>
                <c:pt idx="29917">
                  <c:v>17222865.040861998</c:v>
                </c:pt>
                <c:pt idx="29918">
                  <c:v>17164003.099388</c:v>
                </c:pt>
                <c:pt idx="29919">
                  <c:v>17105087.988617994</c:v>
                </c:pt>
                <c:pt idx="29920">
                  <c:v>17046119.997676995</c:v>
                </c:pt>
                <c:pt idx="29921">
                  <c:v>16987099.414400999</c:v>
                </c:pt>
                <c:pt idx="29922">
                  <c:v>16928026.525344998</c:v>
                </c:pt>
                <c:pt idx="29923">
                  <c:v>16868901.615795001</c:v>
                </c:pt>
                <c:pt idx="29924">
                  <c:v>16809724.969776995</c:v>
                </c:pt>
                <c:pt idx="29925">
                  <c:v>16750496.870067</c:v>
                </c:pt>
                <c:pt idx="29926">
                  <c:v>16691217.598203</c:v>
                </c:pt>
                <c:pt idx="29927">
                  <c:v>16631887.434493998</c:v>
                </c:pt>
                <c:pt idx="29928">
                  <c:v>16572506.658028997</c:v>
                </c:pt>
                <c:pt idx="29929">
                  <c:v>16513075.546688</c:v>
                </c:pt>
                <c:pt idx="29930">
                  <c:v>16453594.377155</c:v>
                </c:pt>
                <c:pt idx="29931">
                  <c:v>16394063.42492</c:v>
                </c:pt>
                <c:pt idx="29932">
                  <c:v>16334482.964295</c:v>
                </c:pt>
                <c:pt idx="29933">
                  <c:v>16274853.268423999</c:v>
                </c:pt>
                <c:pt idx="29934">
                  <c:v>16215174.609286997</c:v>
                </c:pt>
                <c:pt idx="29935">
                  <c:v>16155447.257712999</c:v>
                </c:pt>
                <c:pt idx="29936">
                  <c:v>16095671.483392</c:v>
                </c:pt>
                <c:pt idx="29937">
                  <c:v>16035847.554879002</c:v>
                </c:pt>
                <c:pt idx="29938">
                  <c:v>15975975.739603998</c:v>
                </c:pt>
                <c:pt idx="29939">
                  <c:v>15916056.303887002</c:v>
                </c:pt>
                <c:pt idx="29940">
                  <c:v>15856089.512937</c:v>
                </c:pt>
                <c:pt idx="29941">
                  <c:v>15796075.630871</c:v>
                </c:pt>
                <c:pt idx="29942">
                  <c:v>15736014.920716999</c:v>
                </c:pt>
                <c:pt idx="29943">
                  <c:v>15675907.644421998</c:v>
                </c:pt>
                <c:pt idx="29944">
                  <c:v>15615754.062866</c:v>
                </c:pt>
                <c:pt idx="29945">
                  <c:v>15555554.435866</c:v>
                </c:pt>
                <c:pt idx="29946">
                  <c:v>15495309.022185</c:v>
                </c:pt>
                <c:pt idx="29947">
                  <c:v>15435018.079543998</c:v>
                </c:pt>
                <c:pt idx="29948">
                  <c:v>15374681.864627002</c:v>
                </c:pt>
                <c:pt idx="29949">
                  <c:v>15314300.633088</c:v>
                </c:pt>
                <c:pt idx="29950">
                  <c:v>15253874.639563996</c:v>
                </c:pt>
                <c:pt idx="29951">
                  <c:v>15193404.137682</c:v>
                </c:pt>
                <c:pt idx="29952">
                  <c:v>15132889.380062003</c:v>
                </c:pt>
                <c:pt idx="29953">
                  <c:v>15072330.618333001</c:v>
                </c:pt>
                <c:pt idx="29954">
                  <c:v>15011728.103135001</c:v>
                </c:pt>
                <c:pt idx="29955">
                  <c:v>14951082.084129</c:v>
                </c:pt>
                <c:pt idx="29956">
                  <c:v>14890392.810005</c:v>
                </c:pt>
                <c:pt idx="29957">
                  <c:v>14829660.528489998</c:v>
                </c:pt>
                <c:pt idx="29958">
                  <c:v>14768885.486354997</c:v>
                </c:pt>
                <c:pt idx="29959">
                  <c:v>14708067.929423999</c:v>
                </c:pt>
                <c:pt idx="29960">
                  <c:v>14647208.102581</c:v>
                </c:pt>
                <c:pt idx="29961">
                  <c:v>14586306.249774998</c:v>
                </c:pt>
                <c:pt idx="29962">
                  <c:v>14525362.614032</c:v>
                </c:pt>
                <c:pt idx="29963">
                  <c:v>14464377.437459998</c:v>
                </c:pt>
                <c:pt idx="29964">
                  <c:v>14403350.961257001</c:v>
                </c:pt>
                <c:pt idx="29965">
                  <c:v>14342283.425714999</c:v>
                </c:pt>
                <c:pt idx="29966">
                  <c:v>14281175.070235001</c:v>
                </c:pt>
                <c:pt idx="29967">
                  <c:v>14220026.133326998</c:v>
                </c:pt>
                <c:pt idx="29968">
                  <c:v>14158836.852619004</c:v>
                </c:pt>
                <c:pt idx="29969">
                  <c:v>14097607.464865003</c:v>
                </c:pt>
                <c:pt idx="29970">
                  <c:v>14036338.205953002</c:v>
                </c:pt>
                <c:pt idx="29971">
                  <c:v>13975029.310911002</c:v>
                </c:pt>
                <c:pt idx="29972">
                  <c:v>13913681.013912002</c:v>
                </c:pt>
                <c:pt idx="29973">
                  <c:v>13852293.548283</c:v>
                </c:pt>
                <c:pt idx="29974">
                  <c:v>13790867.146512998</c:v>
                </c:pt>
                <c:pt idx="29975">
                  <c:v>13729402.040256998</c:v>
                </c:pt>
                <c:pt idx="29976">
                  <c:v>13667898.460343001</c:v>
                </c:pt>
                <c:pt idx="29977">
                  <c:v>13606356.636782</c:v>
                </c:pt>
                <c:pt idx="29978">
                  <c:v>13544776.798769001</c:v>
                </c:pt>
                <c:pt idx="29979">
                  <c:v>13483159.174697002</c:v>
                </c:pt>
                <c:pt idx="29980">
                  <c:v>13421503.992156003</c:v>
                </c:pt>
                <c:pt idx="29981">
                  <c:v>13359811.477944</c:v>
                </c:pt>
                <c:pt idx="29982">
                  <c:v>13298081.858070999</c:v>
                </c:pt>
                <c:pt idx="29983">
                  <c:v>13236315.357770002</c:v>
                </c:pt>
                <c:pt idx="29984">
                  <c:v>13174512.201494996</c:v>
                </c:pt>
                <c:pt idx="29985">
                  <c:v>13112672.612937</c:v>
                </c:pt>
                <c:pt idx="29986">
                  <c:v>13050796.815021003</c:v>
                </c:pt>
                <c:pt idx="29987">
                  <c:v>12988885.029921001</c:v>
                </c:pt>
                <c:pt idx="29988">
                  <c:v>12926937.479059001</c:v>
                </c:pt>
                <c:pt idx="29989">
                  <c:v>12864954.383114003</c:v>
                </c:pt>
                <c:pt idx="29990">
                  <c:v>12802935.962028002</c:v>
                </c:pt>
                <c:pt idx="29991">
                  <c:v>12740882.435014</c:v>
                </c:pt>
                <c:pt idx="29992">
                  <c:v>12678794.020558</c:v>
                </c:pt>
                <c:pt idx="29993">
                  <c:v>12616670.936425999</c:v>
                </c:pt>
                <c:pt idx="29994">
                  <c:v>12554513.399673002</c:v>
                </c:pt>
                <c:pt idx="29995">
                  <c:v>12492321.626643999</c:v>
                </c:pt>
                <c:pt idx="29996">
                  <c:v>12430095.832985003</c:v>
                </c:pt>
                <c:pt idx="29997">
                  <c:v>12367836.233643999</c:v>
                </c:pt>
                <c:pt idx="29998">
                  <c:v>12305543.042880002</c:v>
                </c:pt>
                <c:pt idx="29999">
                  <c:v>12243216.474267</c:v>
                </c:pt>
                <c:pt idx="30000">
                  <c:v>12180856.740700997</c:v>
                </c:pt>
                <c:pt idx="30001">
                  <c:v>12118464.054401999</c:v>
                </c:pt>
                <c:pt idx="30002">
                  <c:v>12056038.626924999</c:v>
                </c:pt>
                <c:pt idx="30003">
                  <c:v>11993580.669162</c:v>
                </c:pt>
                <c:pt idx="30004">
                  <c:v>11931090.391349003</c:v>
                </c:pt>
                <c:pt idx="30005">
                  <c:v>11868568.003068</c:v>
                </c:pt>
                <c:pt idx="30006">
                  <c:v>11806013.713258</c:v>
                </c:pt>
                <c:pt idx="30007">
                  <c:v>11743427.730215998</c:v>
                </c:pt>
                <c:pt idx="30008">
                  <c:v>11680810.261604</c:v>
                </c:pt>
                <c:pt idx="30009">
                  <c:v>11618161.514455</c:v>
                </c:pt>
                <c:pt idx="30010">
                  <c:v>11555481.695175</c:v>
                </c:pt>
                <c:pt idx="30011">
                  <c:v>11492771.009553</c:v>
                </c:pt>
                <c:pt idx="30012">
                  <c:v>11430029.662763001</c:v>
                </c:pt>
                <c:pt idx="30013">
                  <c:v>11367257.859368</c:v>
                </c:pt>
                <c:pt idx="30014">
                  <c:v>11304455.80333</c:v>
                </c:pt>
                <c:pt idx="30015">
                  <c:v>11241623.698011</c:v>
                </c:pt>
                <c:pt idx="30016">
                  <c:v>11178761.746176999</c:v>
                </c:pt>
                <c:pt idx="30017">
                  <c:v>11115870.150008</c:v>
                </c:pt>
                <c:pt idx="30018">
                  <c:v>11052949.111098001</c:v>
                </c:pt>
                <c:pt idx="30019">
                  <c:v>10989998.830463998</c:v>
                </c:pt>
                <c:pt idx="30020">
                  <c:v>10927019.508547001</c:v>
                </c:pt>
                <c:pt idx="30021">
                  <c:v>10864011.345221</c:v>
                </c:pt>
                <c:pt idx="30022">
                  <c:v>10800974.539793</c:v>
                </c:pt>
                <c:pt idx="30023">
                  <c:v>10737909.291013002</c:v>
                </c:pt>
                <c:pt idx="30024">
                  <c:v>10674815.797074998</c:v>
                </c:pt>
                <c:pt idx="30025">
                  <c:v>10611694.255623002</c:v>
                </c:pt>
                <c:pt idx="30026">
                  <c:v>10548544.863757001</c:v>
                </c:pt>
                <c:pt idx="30027">
                  <c:v>10485367.818034001</c:v>
                </c:pt>
                <c:pt idx="30028">
                  <c:v>10422163.314478002</c:v>
                </c:pt>
                <c:pt idx="30029">
                  <c:v>10358931.548580999</c:v>
                </c:pt>
                <c:pt idx="30030">
                  <c:v>10295672.715306997</c:v>
                </c:pt>
                <c:pt idx="30031">
                  <c:v>10232387.009098997</c:v>
                </c:pt>
                <c:pt idx="30032">
                  <c:v>10169074.623883002</c:v>
                </c:pt>
                <c:pt idx="30033">
                  <c:v>10105735.753071003</c:v>
                </c:pt>
                <c:pt idx="30034">
                  <c:v>10042370.589567998</c:v>
                </c:pt>
                <c:pt idx="30035">
                  <c:v>9978979.325774001</c:v>
                </c:pt>
                <c:pt idx="30036">
                  <c:v>9915562.1535880007</c:v>
                </c:pt>
                <c:pt idx="30037">
                  <c:v>9852119.2644180004</c:v>
                </c:pt>
                <c:pt idx="30038">
                  <c:v>9788650.8491769973</c:v>
                </c:pt>
                <c:pt idx="30039">
                  <c:v>9725157.0982949957</c:v>
                </c:pt>
                <c:pt idx="30040">
                  <c:v>9661638.2017170005</c:v>
                </c:pt>
                <c:pt idx="30041">
                  <c:v>9598094.3489130009</c:v>
                </c:pt>
                <c:pt idx="30042">
                  <c:v>9534525.7288779989</c:v>
                </c:pt>
                <c:pt idx="30043">
                  <c:v>9470932.530137999</c:v>
                </c:pt>
                <c:pt idx="30044">
                  <c:v>9407314.9407540001</c:v>
                </c:pt>
                <c:pt idx="30045">
                  <c:v>9343673.1483269967</c:v>
                </c:pt>
                <c:pt idx="30046">
                  <c:v>9280007.3400010001</c:v>
                </c:pt>
                <c:pt idx="30047">
                  <c:v>9216317.7024679985</c:v>
                </c:pt>
                <c:pt idx="30048">
                  <c:v>9152604.4219710007</c:v>
                </c:pt>
                <c:pt idx="30049">
                  <c:v>9088867.6843100004</c:v>
                </c:pt>
                <c:pt idx="30050">
                  <c:v>9025107.6748450007</c:v>
                </c:pt>
                <c:pt idx="30051">
                  <c:v>8961324.5784969982</c:v>
                </c:pt>
                <c:pt idx="30052">
                  <c:v>8897518.5797610004</c:v>
                </c:pt>
                <c:pt idx="30053">
                  <c:v>8833689.8626979999</c:v>
                </c:pt>
                <c:pt idx="30054">
                  <c:v>8769838.6109490003</c:v>
                </c:pt>
                <c:pt idx="30055">
                  <c:v>8705965.0077339988</c:v>
                </c:pt>
                <c:pt idx="30056">
                  <c:v>8642069.2358570006</c:v>
                </c:pt>
                <c:pt idx="30057">
                  <c:v>8578151.4777099993</c:v>
                </c:pt>
                <c:pt idx="30058">
                  <c:v>8514211.9152770005</c:v>
                </c:pt>
                <c:pt idx="30059">
                  <c:v>8450250.7301379982</c:v>
                </c:pt>
                <c:pt idx="30060">
                  <c:v>8386268.1034729993</c:v>
                </c:pt>
                <c:pt idx="30061">
                  <c:v>8322264.2160650007</c:v>
                </c:pt>
                <c:pt idx="30062">
                  <c:v>8258239.2483050013</c:v>
                </c:pt>
                <c:pt idx="30063">
                  <c:v>8194193.3801929997</c:v>
                </c:pt>
                <c:pt idx="30064">
                  <c:v>8130126.7913470007</c:v>
                </c:pt>
                <c:pt idx="30065">
                  <c:v>8066039.6610029992</c:v>
                </c:pt>
                <c:pt idx="30066">
                  <c:v>8001932.1680179993</c:v>
                </c:pt>
                <c:pt idx="30067">
                  <c:v>7937804.4908779999</c:v>
                </c:pt>
                <c:pt idx="30068">
                  <c:v>7873656.8076950004</c:v>
                </c:pt>
                <c:pt idx="30069">
                  <c:v>7809489.2962189997</c:v>
                </c:pt>
                <c:pt idx="30070">
                  <c:v>7745302.1338339988</c:v>
                </c:pt>
                <c:pt idx="30071">
                  <c:v>7681095.4975670008</c:v>
                </c:pt>
                <c:pt idx="30072">
                  <c:v>7616869.5640889993</c:v>
                </c:pt>
                <c:pt idx="30073">
                  <c:v>7552624.5097199995</c:v>
                </c:pt>
                <c:pt idx="30074">
                  <c:v>7488360.5104300007</c:v>
                </c:pt>
                <c:pt idx="30075">
                  <c:v>7424077.7418470001</c:v>
                </c:pt>
                <c:pt idx="30076">
                  <c:v>7359776.3792549996</c:v>
                </c:pt>
                <c:pt idx="30077">
                  <c:v>7295456.5976050003</c:v>
                </c:pt>
                <c:pt idx="30078">
                  <c:v>7231118.5715090008</c:v>
                </c:pt>
                <c:pt idx="30079">
                  <c:v>7166762.4752529999</c:v>
                </c:pt>
                <c:pt idx="30080">
                  <c:v>7102388.4827940008</c:v>
                </c:pt>
                <c:pt idx="30081">
                  <c:v>7037996.7677660007</c:v>
                </c:pt>
                <c:pt idx="30082">
                  <c:v>6973587.5034829993</c:v>
                </c:pt>
                <c:pt idx="30083">
                  <c:v>6909160.8629430002</c:v>
                </c:pt>
                <c:pt idx="30084">
                  <c:v>6844717.0188309997</c:v>
                </c:pt>
                <c:pt idx="30085">
                  <c:v>6780256.1435229992</c:v>
                </c:pt>
                <c:pt idx="30086">
                  <c:v>6715778.4090869995</c:v>
                </c:pt>
                <c:pt idx="30087">
                  <c:v>6651283.9872910008</c:v>
                </c:pt>
                <c:pt idx="30088">
                  <c:v>6586773.0496019991</c:v>
                </c:pt>
                <c:pt idx="30089">
                  <c:v>6522245.76719</c:v>
                </c:pt>
                <c:pt idx="30090">
                  <c:v>6457702.3109359993</c:v>
                </c:pt>
                <c:pt idx="30091">
                  <c:v>6393142.851427</c:v>
                </c:pt>
                <c:pt idx="30092">
                  <c:v>6328567.5589670008</c:v>
                </c:pt>
                <c:pt idx="30093">
                  <c:v>6263976.6035779994</c:v>
                </c:pt>
                <c:pt idx="30094">
                  <c:v>6199370.1550009996</c:v>
                </c:pt>
                <c:pt idx="30095">
                  <c:v>6134748.3827010002</c:v>
                </c:pt>
                <c:pt idx="30096">
                  <c:v>6070111.455871</c:v>
                </c:pt>
                <c:pt idx="30097">
                  <c:v>6005459.5434339996</c:v>
                </c:pt>
                <c:pt idx="30098">
                  <c:v>5940792.8140469994</c:v>
                </c:pt>
                <c:pt idx="30099">
                  <c:v>5876111.4361030003</c:v>
                </c:pt>
                <c:pt idx="30100">
                  <c:v>5811415.5777369998</c:v>
                </c:pt>
                <c:pt idx="30101">
                  <c:v>5746705.4068260007</c:v>
                </c:pt>
                <c:pt idx="30102">
                  <c:v>5681981.0909930002</c:v>
                </c:pt>
                <c:pt idx="30103">
                  <c:v>5617242.7976119993</c:v>
                </c:pt>
                <c:pt idx="30104">
                  <c:v>5552490.6938099982</c:v>
                </c:pt>
                <c:pt idx="30105">
                  <c:v>5487724.9464690015</c:v>
                </c:pt>
                <c:pt idx="30106">
                  <c:v>5422945.722231999</c:v>
                </c:pt>
                <c:pt idx="30107">
                  <c:v>5358153.1875010002</c:v>
                </c:pt>
                <c:pt idx="30108">
                  <c:v>5293347.5084470008</c:v>
                </c:pt>
                <c:pt idx="30109">
                  <c:v>5228528.8510069996</c:v>
                </c:pt>
                <c:pt idx="30110">
                  <c:v>5163697.3808929995</c:v>
                </c:pt>
                <c:pt idx="30111">
                  <c:v>5098853.2635869989</c:v>
                </c:pt>
                <c:pt idx="30112">
                  <c:v>5033996.6643529991</c:v>
                </c:pt>
                <c:pt idx="30113">
                  <c:v>4969127.7482350003</c:v>
                </c:pt>
                <c:pt idx="30114">
                  <c:v>4904246.6800579997</c:v>
                </c:pt>
                <c:pt idx="30115">
                  <c:v>4839353.624437999</c:v>
                </c:pt>
                <c:pt idx="30116">
                  <c:v>4774448.745778</c:v>
                </c:pt>
                <c:pt idx="30117">
                  <c:v>4709532.2082780004</c:v>
                </c:pt>
                <c:pt idx="30118">
                  <c:v>4644604.1759290006</c:v>
                </c:pt>
                <c:pt idx="30119">
                  <c:v>4579664.8125240002</c:v>
                </c:pt>
                <c:pt idx="30120">
                  <c:v>4514714.2816590006</c:v>
                </c:pt>
                <c:pt idx="30121">
                  <c:v>4449752.7467329996</c:v>
                </c:pt>
                <c:pt idx="30122">
                  <c:v>4384780.3709540004</c:v>
                </c:pt>
                <c:pt idx="30123">
                  <c:v>4319797.3173410008</c:v>
                </c:pt>
                <c:pt idx="30124">
                  <c:v>4254803.7487270003</c:v>
                </c:pt>
                <c:pt idx="30125">
                  <c:v>4189799.8277619998</c:v>
                </c:pt>
                <c:pt idx="30126">
                  <c:v>4124785.7169149998</c:v>
                </c:pt>
                <c:pt idx="30127">
                  <c:v>4059761.5784799997</c:v>
                </c:pt>
                <c:pt idx="30128">
                  <c:v>3994727.5745740002</c:v>
                </c:pt>
                <c:pt idx="30129">
                  <c:v>3929683.8671449996</c:v>
                </c:pt>
                <c:pt idx="30130">
                  <c:v>3864630.6179709998</c:v>
                </c:pt>
                <c:pt idx="30131">
                  <c:v>3799567.9886659994</c:v>
                </c:pt>
                <c:pt idx="30132">
                  <c:v>3734496.140681</c:v>
                </c:pt>
                <c:pt idx="30133">
                  <c:v>3669415.2353049996</c:v>
                </c:pt>
                <c:pt idx="30134">
                  <c:v>3604325.4336729995</c:v>
                </c:pt>
                <c:pt idx="30135">
                  <c:v>3539226.8967649997</c:v>
                </c:pt>
                <c:pt idx="30136">
                  <c:v>3474119.78541</c:v>
                </c:pt>
                <c:pt idx="30137">
                  <c:v>3409004.2602890003</c:v>
                </c:pt>
                <c:pt idx="30138">
                  <c:v>3343880.4819359998</c:v>
                </c:pt>
                <c:pt idx="30139">
                  <c:v>3278748.610746</c:v>
                </c:pt>
                <c:pt idx="30140">
                  <c:v>3213608.8069699993</c:v>
                </c:pt>
                <c:pt idx="30141">
                  <c:v>3148461.2307250001</c:v>
                </c:pt>
                <c:pt idx="30142">
                  <c:v>3083306.0419930001</c:v>
                </c:pt>
                <c:pt idx="30143">
                  <c:v>3018143.400626</c:v>
                </c:pt>
                <c:pt idx="30144">
                  <c:v>2952973.4663449996</c:v>
                </c:pt>
                <c:pt idx="30145">
                  <c:v>2887796.3987469994</c:v>
                </c:pt>
                <c:pt idx="30146">
                  <c:v>2822612.3573069996</c:v>
                </c:pt>
                <c:pt idx="30147">
                  <c:v>2757421.501379</c:v>
                </c:pt>
                <c:pt idx="30148">
                  <c:v>2692223.9901999994</c:v>
                </c:pt>
                <c:pt idx="30149">
                  <c:v>2627019.9828909999</c:v>
                </c:pt>
                <c:pt idx="30150">
                  <c:v>2561809.6384649994</c:v>
                </c:pt>
                <c:pt idx="30151">
                  <c:v>2496593.115822</c:v>
                </c:pt>
                <c:pt idx="30152">
                  <c:v>2431370.5737589998</c:v>
                </c:pt>
                <c:pt idx="30153">
                  <c:v>2366142.1709679994</c:v>
                </c:pt>
                <c:pt idx="30154">
                  <c:v>2300908.066042</c:v>
                </c:pt>
                <c:pt idx="30155">
                  <c:v>2235668.4174729995</c:v>
                </c:pt>
                <c:pt idx="30156">
                  <c:v>2170423.3836619994</c:v>
                </c:pt>
                <c:pt idx="30157">
                  <c:v>2105173.1229149997</c:v>
                </c:pt>
                <c:pt idx="30158">
                  <c:v>2039917.7934490002</c:v>
                </c:pt>
                <c:pt idx="30159">
                  <c:v>1974657.5533950001</c:v>
                </c:pt>
                <c:pt idx="30160">
                  <c:v>1909392.5607980001</c:v>
                </c:pt>
                <c:pt idx="30161">
                  <c:v>1844122.9736239999</c:v>
                </c:pt>
                <c:pt idx="30162">
                  <c:v>1778848.949758</c:v>
                </c:pt>
                <c:pt idx="30163">
                  <c:v>1713570.6470110002</c:v>
                </c:pt>
                <c:pt idx="30164">
                  <c:v>1648288.22312</c:v>
                </c:pt>
                <c:pt idx="30165">
                  <c:v>1583001.8357519999</c:v>
                </c:pt>
                <c:pt idx="30166">
                  <c:v>1517711.6425040003</c:v>
                </c:pt>
                <c:pt idx="30167">
                  <c:v>1452417.8009120002</c:v>
                </c:pt>
                <c:pt idx="30168">
                  <c:v>1387120.468446</c:v>
                </c:pt>
                <c:pt idx="30169">
                  <c:v>1321819.8025180004</c:v>
                </c:pt>
                <c:pt idx="30170">
                  <c:v>1256515.9604819999</c:v>
                </c:pt>
                <c:pt idx="30171">
                  <c:v>1191209.0996400001</c:v>
                </c:pt>
                <c:pt idx="30172">
                  <c:v>1125899.3772400001</c:v>
                </c:pt>
                <c:pt idx="30173">
                  <c:v>1060586.9504819999</c:v>
                </c:pt>
                <c:pt idx="30174">
                  <c:v>995271.97652000003</c:v>
                </c:pt>
                <c:pt idx="30175">
                  <c:v>929954.61246400001</c:v>
                </c:pt>
                <c:pt idx="30176">
                  <c:v>864635.01538500004</c:v>
                </c:pt>
                <c:pt idx="30177">
                  <c:v>799313.342313</c:v>
                </c:pt>
                <c:pt idx="30178">
                  <c:v>733989.750245</c:v>
                </c:pt>
                <c:pt idx="30179">
                  <c:v>668664.39614299999</c:v>
                </c:pt>
                <c:pt idx="30180">
                  <c:v>603337.43694299995</c:v>
                </c:pt>
                <c:pt idx="30181">
                  <c:v>538009.02954799996</c:v>
                </c:pt>
                <c:pt idx="30182">
                  <c:v>472679.33084100002</c:v>
                </c:pt>
                <c:pt idx="30183">
                  <c:v>407348.49768100004</c:v>
                </c:pt>
                <c:pt idx="30184">
                  <c:v>342016.68690799992</c:v>
                </c:pt>
                <c:pt idx="30185">
                  <c:v>276684.05534400005</c:v>
                </c:pt>
                <c:pt idx="30186">
                  <c:v>211350.75979899996</c:v>
                </c:pt>
                <c:pt idx="30187">
                  <c:v>146016.95707</c:v>
                </c:pt>
                <c:pt idx="30188">
                  <c:v>80682.803948000001</c:v>
                </c:pt>
                <c:pt idx="30189">
                  <c:v>15348.457214999999</c:v>
                </c:pt>
                <c:pt idx="30190">
                  <c:v>-49985.926349000001</c:v>
                </c:pt>
                <c:pt idx="30191">
                  <c:v>-115320.18996400002</c:v>
                </c:pt>
                <c:pt idx="30192">
                  <c:v>-180654.17684900004</c:v>
                </c:pt>
                <c:pt idx="30193">
                  <c:v>-245987.73021899999</c:v>
                </c:pt>
                <c:pt idx="30194">
                  <c:v>-311320.69327800005</c:v>
                </c:pt>
                <c:pt idx="30195">
                  <c:v>-376652.90922500001</c:v>
                </c:pt>
                <c:pt idx="30196">
                  <c:v>-441984.22124300007</c:v>
                </c:pt>
                <c:pt idx="30197">
                  <c:v>-507314.47249999997</c:v>
                </c:pt>
                <c:pt idx="30198">
                  <c:v>-572643.506146</c:v>
                </c:pt>
                <c:pt idx="30199">
                  <c:v>-637971.16531099996</c:v>
                </c:pt>
                <c:pt idx="30200">
                  <c:v>-703297.2931009999</c:v>
                </c:pt>
                <c:pt idx="30201">
                  <c:v>-768621.73259499983</c:v>
                </c:pt>
                <c:pt idx="30202">
                  <c:v>-833944.32684500015</c:v>
                </c:pt>
                <c:pt idx="30203">
                  <c:v>-899264.91887000005</c:v>
                </c:pt>
                <c:pt idx="30204">
                  <c:v>-964583.35165700025</c:v>
                </c:pt>
                <c:pt idx="30205">
                  <c:v>-1029899.4681530001</c:v>
                </c:pt>
                <c:pt idx="30206">
                  <c:v>-1095213.111267</c:v>
                </c:pt>
                <c:pt idx="30207">
                  <c:v>-1160524.1238670002</c:v>
                </c:pt>
                <c:pt idx="30208">
                  <c:v>-1225832.3487740001</c:v>
                </c:pt>
                <c:pt idx="30209">
                  <c:v>-1291137.628763</c:v>
                </c:pt>
                <c:pt idx="30210">
                  <c:v>-1356439.8065570001</c:v>
                </c:pt>
                <c:pt idx="30211">
                  <c:v>-1421738.724829</c:v>
                </c:pt>
                <c:pt idx="30212">
                  <c:v>-1487034.2261930001</c:v>
                </c:pt>
                <c:pt idx="30213">
                  <c:v>-1552326.1532060001</c:v>
                </c:pt>
                <c:pt idx="30214">
                  <c:v>-1617614.348365</c:v>
                </c:pt>
                <c:pt idx="30215">
                  <c:v>-1682898.6541010002</c:v>
                </c:pt>
                <c:pt idx="30216">
                  <c:v>-1748178.9127800001</c:v>
                </c:pt>
                <c:pt idx="30217">
                  <c:v>-1813454.966698</c:v>
                </c:pt>
                <c:pt idx="30218">
                  <c:v>-1878726.658081</c:v>
                </c:pt>
                <c:pt idx="30219">
                  <c:v>-1943993.8290770003</c:v>
                </c:pt>
                <c:pt idx="30220">
                  <c:v>-2009256.32176</c:v>
                </c:pt>
                <c:pt idx="30221">
                  <c:v>-2074513.9781209999</c:v>
                </c:pt>
                <c:pt idx="30222">
                  <c:v>-2139766.6400700002</c:v>
                </c:pt>
                <c:pt idx="30223">
                  <c:v>-2205014.1494319998</c:v>
                </c:pt>
                <c:pt idx="30224">
                  <c:v>-2270256.3479419993</c:v>
                </c:pt>
                <c:pt idx="30225">
                  <c:v>-2335493.077244</c:v>
                </c:pt>
                <c:pt idx="30226">
                  <c:v>-2400724.1788900001</c:v>
                </c:pt>
                <c:pt idx="30227">
                  <c:v>-2465949.4943329999</c:v>
                </c:pt>
                <c:pt idx="30228">
                  <c:v>-2531168.8649300002</c:v>
                </c:pt>
                <c:pt idx="30229">
                  <c:v>-2596382.1319329999</c:v>
                </c:pt>
                <c:pt idx="30230">
                  <c:v>-2661589.1364899995</c:v>
                </c:pt>
                <c:pt idx="30231">
                  <c:v>-2726789.7196419993</c:v>
                </c:pt>
                <c:pt idx="30232">
                  <c:v>-2791983.7223189999</c:v>
                </c:pt>
                <c:pt idx="30233">
                  <c:v>-2857170.9853389999</c:v>
                </c:pt>
                <c:pt idx="30234">
                  <c:v>-2922351.3494019997</c:v>
                </c:pt>
                <c:pt idx="30235">
                  <c:v>-2987524.6550929998</c:v>
                </c:pt>
                <c:pt idx="30236">
                  <c:v>-3052690.7428700002</c:v>
                </c:pt>
                <c:pt idx="30237">
                  <c:v>-3117849.4530719994</c:v>
                </c:pt>
                <c:pt idx="30238">
                  <c:v>-3183000.6259079995</c:v>
                </c:pt>
                <c:pt idx="30239">
                  <c:v>-3248144.1014589998</c:v>
                </c:pt>
                <c:pt idx="30240">
                  <c:v>-3313279.71967</c:v>
                </c:pt>
                <c:pt idx="30241">
                  <c:v>-3378407.3203539997</c:v>
                </c:pt>
                <c:pt idx="30242">
                  <c:v>-3443526.7431839998</c:v>
                </c:pt>
                <c:pt idx="30243">
                  <c:v>-3508637.8276920002</c:v>
                </c:pt>
                <c:pt idx="30244">
                  <c:v>-3573740.4132659994</c:v>
                </c:pt>
                <c:pt idx="30245">
                  <c:v>-3638834.339147999</c:v>
                </c:pt>
                <c:pt idx="30246">
                  <c:v>-3703919.4444269999</c:v>
                </c:pt>
                <c:pt idx="30247">
                  <c:v>-3768995.5680429996</c:v>
                </c:pt>
                <c:pt idx="30248">
                  <c:v>-3834062.5487799998</c:v>
                </c:pt>
                <c:pt idx="30249">
                  <c:v>-3899120.2252620002</c:v>
                </c:pt>
                <c:pt idx="30250">
                  <c:v>-3964168.4359519989</c:v>
                </c:pt>
                <c:pt idx="30251">
                  <c:v>-4029207.0191509994</c:v>
                </c:pt>
                <c:pt idx="30252">
                  <c:v>-4094235.8129899995</c:v>
                </c:pt>
                <c:pt idx="30253">
                  <c:v>-4159254.6554319994</c:v>
                </c:pt>
                <c:pt idx="30254">
                  <c:v>-4224263.3842669996</c:v>
                </c:pt>
                <c:pt idx="30255">
                  <c:v>-4289261.8371080002</c:v>
                </c:pt>
                <c:pt idx="30256">
                  <c:v>-4354249.8513910007</c:v>
                </c:pt>
                <c:pt idx="30257">
                  <c:v>-4419227.2643680004</c:v>
                </c:pt>
                <c:pt idx="30258">
                  <c:v>-4484193.9131089998</c:v>
                </c:pt>
                <c:pt idx="30259">
                  <c:v>-4549149.6344950004</c:v>
                </c:pt>
                <c:pt idx="30260">
                  <c:v>-4614094.2652169988</c:v>
                </c:pt>
                <c:pt idx="30261">
                  <c:v>-4679027.6417719992</c:v>
                </c:pt>
                <c:pt idx="30262">
                  <c:v>-4743949.6004600003</c:v>
                </c:pt>
                <c:pt idx="30263">
                  <c:v>-4808859.9773830008</c:v>
                </c:pt>
                <c:pt idx="30264">
                  <c:v>-4873758.6084400006</c:v>
                </c:pt>
                <c:pt idx="30265">
                  <c:v>-4938645.3293229993</c:v>
                </c:pt>
                <c:pt idx="30266">
                  <c:v>-5003519.9755180003</c:v>
                </c:pt>
                <c:pt idx="30267">
                  <c:v>-5068382.3822969999</c:v>
                </c:pt>
                <c:pt idx="30268">
                  <c:v>-5133232.3847199995</c:v>
                </c:pt>
                <c:pt idx="30269">
                  <c:v>-5198069.8176269997</c:v>
                </c:pt>
                <c:pt idx="30270">
                  <c:v>-5262894.5156379994</c:v>
                </c:pt>
                <c:pt idx="30271">
                  <c:v>-5327706.3131489996</c:v>
                </c:pt>
                <c:pt idx="30272">
                  <c:v>-5392505.0443310002</c:v>
                </c:pt>
                <c:pt idx="30273">
                  <c:v>-5457290.5431229994</c:v>
                </c:pt>
                <c:pt idx="30274">
                  <c:v>-5522062.6432309989</c:v>
                </c:pt>
                <c:pt idx="30275">
                  <c:v>-5586821.1781250006</c:v>
                </c:pt>
                <c:pt idx="30276">
                  <c:v>-5651565.981036</c:v>
                </c:pt>
                <c:pt idx="30277">
                  <c:v>-5716296.8849539999</c:v>
                </c:pt>
                <c:pt idx="30278">
                  <c:v>-5781013.7226210004</c:v>
                </c:pt>
                <c:pt idx="30279">
                  <c:v>-5845716.3265299993</c:v>
                </c:pt>
                <c:pt idx="30280">
                  <c:v>-5910404.5289250007</c:v>
                </c:pt>
                <c:pt idx="30281">
                  <c:v>-5975078.1617929991</c:v>
                </c:pt>
                <c:pt idx="30282">
                  <c:v>-6039737.0568610001</c:v>
                </c:pt>
                <c:pt idx="30283">
                  <c:v>-6104381.045597</c:v>
                </c:pt>
                <c:pt idx="30284">
                  <c:v>-6169009.9592039995</c:v>
                </c:pt>
                <c:pt idx="30285">
                  <c:v>-6233623.6286159996</c:v>
                </c:pt>
                <c:pt idx="30286">
                  <c:v>-6298221.8844960006</c:v>
                </c:pt>
                <c:pt idx="30287">
                  <c:v>-6362804.5572329992</c:v>
                </c:pt>
                <c:pt idx="30288">
                  <c:v>-6427371.4769380009</c:v>
                </c:pt>
                <c:pt idx="30289">
                  <c:v>-6491922.4734400008</c:v>
                </c:pt>
                <c:pt idx="30290">
                  <c:v>-6556457.3762840005</c:v>
                </c:pt>
                <c:pt idx="30291">
                  <c:v>-6620976.0147289997</c:v>
                </c:pt>
                <c:pt idx="30292">
                  <c:v>-6685478.2177410005</c:v>
                </c:pt>
                <c:pt idx="30293">
                  <c:v>-6749963.8139919993</c:v>
                </c:pt>
                <c:pt idx="30294">
                  <c:v>-6814432.6318569994</c:v>
                </c:pt>
                <c:pt idx="30295">
                  <c:v>-6878884.4994090004</c:v>
                </c:pt>
                <c:pt idx="30296">
                  <c:v>-6943319.2444159994</c:v>
                </c:pt>
                <c:pt idx="30297">
                  <c:v>-7007736.6943410002</c:v>
                </c:pt>
                <c:pt idx="30298">
                  <c:v>-7072136.6763310004</c:v>
                </c:pt>
                <c:pt idx="30299">
                  <c:v>-7136519.0172229996</c:v>
                </c:pt>
                <c:pt idx="30300">
                  <c:v>-7200883.5435319999</c:v>
                </c:pt>
                <c:pt idx="30301">
                  <c:v>-7265230.0814550007</c:v>
                </c:pt>
                <c:pt idx="30302">
                  <c:v>-7329558.456859</c:v>
                </c:pt>
                <c:pt idx="30303">
                  <c:v>-7393868.4952869993</c:v>
                </c:pt>
                <c:pt idx="30304">
                  <c:v>-7458160.0219470002</c:v>
                </c:pt>
                <c:pt idx="30305">
                  <c:v>-7522432.8617119985</c:v>
                </c:pt>
                <c:pt idx="30306">
                  <c:v>-7586686.8391169989</c:v>
                </c:pt>
                <c:pt idx="30307">
                  <c:v>-7650921.778353001</c:v>
                </c:pt>
                <c:pt idx="30308">
                  <c:v>-7715137.5032629995</c:v>
                </c:pt>
                <c:pt idx="30309">
                  <c:v>-7779333.8373430008</c:v>
                </c:pt>
                <c:pt idx="30310">
                  <c:v>-7843510.6037329985</c:v>
                </c:pt>
                <c:pt idx="30311">
                  <c:v>-7907667.6252189986</c:v>
                </c:pt>
                <c:pt idx="30312">
                  <c:v>-7971804.7242209995</c:v>
                </c:pt>
                <c:pt idx="30313">
                  <c:v>-8035921.7227990003</c:v>
                </c:pt>
                <c:pt idx="30314">
                  <c:v>-8100018.4426420014</c:v>
                </c:pt>
                <c:pt idx="30315">
                  <c:v>-8164094.7050690008</c:v>
                </c:pt>
                <c:pt idx="30316">
                  <c:v>-8228150.3310220009</c:v>
                </c:pt>
                <c:pt idx="30317">
                  <c:v>-8292185.1410630001</c:v>
                </c:pt>
                <c:pt idx="30318">
                  <c:v>-8356198.9553720001</c:v>
                </c:pt>
                <c:pt idx="30319">
                  <c:v>-8420191.5937419999</c:v>
                </c:pt>
                <c:pt idx="30320">
                  <c:v>-8484162.8755750004</c:v>
                </c:pt>
                <c:pt idx="30321">
                  <c:v>-8548112.6198769975</c:v>
                </c:pt>
                <c:pt idx="30322">
                  <c:v>-8612040.6452580001</c:v>
                </c:pt>
                <c:pt idx="30323">
                  <c:v>-8675946.7699229978</c:v>
                </c:pt>
                <c:pt idx="30324">
                  <c:v>-8739830.8116730023</c:v>
                </c:pt>
                <c:pt idx="30325">
                  <c:v>-8803692.5878979973</c:v>
                </c:pt>
                <c:pt idx="30326">
                  <c:v>-8867531.9155739993</c:v>
                </c:pt>
                <c:pt idx="30327">
                  <c:v>-8931348.6112580001</c:v>
                </c:pt>
                <c:pt idx="30328">
                  <c:v>-8995142.4910860006</c:v>
                </c:pt>
                <c:pt idx="30329">
                  <c:v>-9058913.3707689997</c:v>
                </c:pt>
                <c:pt idx="30330">
                  <c:v>-9122661.0655860007</c:v>
                </c:pt>
                <c:pt idx="30331">
                  <c:v>-9186385.3903829996</c:v>
                </c:pt>
                <c:pt idx="30332">
                  <c:v>-9250086.1595679987</c:v>
                </c:pt>
                <c:pt idx="30333">
                  <c:v>-9313763.1871059984</c:v>
                </c:pt>
                <c:pt idx="30334">
                  <c:v>-9377416.2865179982</c:v>
                </c:pt>
                <c:pt idx="30335">
                  <c:v>-9441045.2708710004</c:v>
                </c:pt>
                <c:pt idx="30336">
                  <c:v>-9504649.9527810011</c:v>
                </c:pt>
                <c:pt idx="30337">
                  <c:v>-9568230.1444029976</c:v>
                </c:pt>
                <c:pt idx="30338">
                  <c:v>-9631785.6574299987</c:v>
                </c:pt>
                <c:pt idx="30339">
                  <c:v>-9695316.3030869998</c:v>
                </c:pt>
                <c:pt idx="30340">
                  <c:v>-9758821.892128</c:v>
                </c:pt>
                <c:pt idx="30341">
                  <c:v>-9822302.2348330002</c:v>
                </c:pt>
                <c:pt idx="30342">
                  <c:v>-9885757.1409989987</c:v>
                </c:pt>
                <c:pt idx="30343">
                  <c:v>-9949186.4199410006</c:v>
                </c:pt>
                <c:pt idx="30344">
                  <c:v>-10012589.880484</c:v>
                </c:pt>
                <c:pt idx="30345">
                  <c:v>-10075967.330961</c:v>
                </c:pt>
                <c:pt idx="30346">
                  <c:v>-10139318.579206998</c:v>
                </c:pt>
                <c:pt idx="30347">
                  <c:v>-10202643.432554998</c:v>
                </c:pt>
                <c:pt idx="30348">
                  <c:v>-10265941.697830997</c:v>
                </c:pt>
                <c:pt idx="30349">
                  <c:v>-10329213.181353003</c:v>
                </c:pt>
                <c:pt idx="30350">
                  <c:v>-10392457.688921001</c:v>
                </c:pt>
                <c:pt idx="30351">
                  <c:v>-10455675.025815003</c:v>
                </c:pt>
                <c:pt idx="30352">
                  <c:v>-10518864.996792</c:v>
                </c:pt>
                <c:pt idx="30353">
                  <c:v>-10582027.40608</c:v>
                </c:pt>
                <c:pt idx="30354">
                  <c:v>-10645162.057372</c:v>
                </c:pt>
                <c:pt idx="30355">
                  <c:v>-10708268.753822999</c:v>
                </c:pt>
                <c:pt idx="30356">
                  <c:v>-10771347.298045998</c:v>
                </c:pt>
                <c:pt idx="30357">
                  <c:v>-10834397.492106</c:v>
                </c:pt>
                <c:pt idx="30358">
                  <c:v>-10897419.137514995</c:v>
                </c:pt>
                <c:pt idx="30359">
                  <c:v>-10960412.035227997</c:v>
                </c:pt>
                <c:pt idx="30360">
                  <c:v>-11023375.985637002</c:v>
                </c:pt>
                <c:pt idx="30361">
                  <c:v>-11086310.788569998</c:v>
                </c:pt>
                <c:pt idx="30362">
                  <c:v>-11149216.243279997</c:v>
                </c:pt>
                <c:pt idx="30363">
                  <c:v>-11212092.148444999</c:v>
                </c:pt>
                <c:pt idx="30364">
                  <c:v>-11274938.302161003</c:v>
                </c:pt>
                <c:pt idx="30365">
                  <c:v>-11337754.501938</c:v>
                </c:pt>
                <c:pt idx="30366">
                  <c:v>-11400540.544694001</c:v>
                </c:pt>
                <c:pt idx="30367">
                  <c:v>-11463296.226751</c:v>
                </c:pt>
                <c:pt idx="30368">
                  <c:v>-11526021.343827</c:v>
                </c:pt>
                <c:pt idx="30369">
                  <c:v>-11588715.691036997</c:v>
                </c:pt>
                <c:pt idx="30370">
                  <c:v>-11651379.062882004</c:v>
                </c:pt>
                <c:pt idx="30371">
                  <c:v>-11714011.253245</c:v>
                </c:pt>
                <c:pt idx="30372">
                  <c:v>-11776612.05539</c:v>
                </c:pt>
                <c:pt idx="30373">
                  <c:v>-11839181.261949999</c:v>
                </c:pt>
                <c:pt idx="30374">
                  <c:v>-11901718.664927</c:v>
                </c:pt>
                <c:pt idx="30375">
                  <c:v>-11964224.055685002</c:v>
                </c:pt>
                <c:pt idx="30376">
                  <c:v>-12026697.224944998</c:v>
                </c:pt>
                <c:pt idx="30377">
                  <c:v>-12089137.962777002</c:v>
                </c:pt>
                <c:pt idx="30378">
                  <c:v>-12151546.058599997</c:v>
                </c:pt>
                <c:pt idx="30379">
                  <c:v>-12213921.301170999</c:v>
                </c:pt>
                <c:pt idx="30380">
                  <c:v>-12276263.478583002</c:v>
                </c:pt>
                <c:pt idx="30381">
                  <c:v>-12338572.378257003</c:v>
                </c:pt>
                <c:pt idx="30382">
                  <c:v>-12400847.786939001</c:v>
                </c:pt>
                <c:pt idx="30383">
                  <c:v>-12463089.490692999</c:v>
                </c:pt>
                <c:pt idx="30384">
                  <c:v>-12525297.274894997</c:v>
                </c:pt>
                <c:pt idx="30385">
                  <c:v>-12587470.924228</c:v>
                </c:pt>
                <c:pt idx="30386">
                  <c:v>-12649610.222677</c:v>
                </c:pt>
                <c:pt idx="30387">
                  <c:v>-12711714.953519002</c:v>
                </c:pt>
                <c:pt idx="30388">
                  <c:v>-12773784.899324998</c:v>
                </c:pt>
                <c:pt idx="30389">
                  <c:v>-12835819.841946</c:v>
                </c:pt>
                <c:pt idx="30390">
                  <c:v>-12897819.562511999</c:v>
                </c:pt>
                <c:pt idx="30391">
                  <c:v>-12959783.841425998</c:v>
                </c:pt>
                <c:pt idx="30392">
                  <c:v>-13021712.458355</c:v>
                </c:pt>
                <c:pt idx="30393">
                  <c:v>-13083605.192224998</c:v>
                </c:pt>
                <c:pt idx="30394">
                  <c:v>-13145461.821218003</c:v>
                </c:pt>
                <c:pt idx="30395">
                  <c:v>-13207282.122763</c:v>
                </c:pt>
                <c:pt idx="30396">
                  <c:v>-13269065.873529</c:v>
                </c:pt>
                <c:pt idx="30397">
                  <c:v>-13330812.849420998</c:v>
                </c:pt>
                <c:pt idx="30398">
                  <c:v>-13392522.825572003</c:v>
                </c:pt>
                <c:pt idx="30399">
                  <c:v>-13454195.576339997</c:v>
                </c:pt>
                <c:pt idx="30400">
                  <c:v>-13515830.875297002</c:v>
                </c:pt>
                <c:pt idx="30401">
                  <c:v>-13577428.495224001</c:v>
                </c:pt>
                <c:pt idx="30402">
                  <c:v>-13638988.208109001</c:v>
                </c:pt>
                <c:pt idx="30403">
                  <c:v>-13700509.785134001</c:v>
                </c:pt>
                <c:pt idx="30404">
                  <c:v>-13761992.996671</c:v>
                </c:pt>
                <c:pt idx="30405">
                  <c:v>-13823437.612278</c:v>
                </c:pt>
                <c:pt idx="30406">
                  <c:v>-13884843.400689002</c:v>
                </c:pt>
                <c:pt idx="30407">
                  <c:v>-13946210.129806997</c:v>
                </c:pt>
                <c:pt idx="30408">
                  <c:v>-14007537.5667</c:v>
                </c:pt>
                <c:pt idx="30409">
                  <c:v>-14068825.477593997</c:v>
                </c:pt>
                <c:pt idx="30410">
                  <c:v>-14130073.627862001</c:v>
                </c:pt>
                <c:pt idx="30411">
                  <c:v>-14191281.782021997</c:v>
                </c:pt>
                <c:pt idx="30412">
                  <c:v>-14252449.703729</c:v>
                </c:pt>
                <c:pt idx="30413">
                  <c:v>-14313577.155765003</c:v>
                </c:pt>
                <c:pt idx="30414">
                  <c:v>-14374663.900033999</c:v>
                </c:pt>
                <c:pt idx="30415">
                  <c:v>-14435709.697556999</c:v>
                </c:pt>
                <c:pt idx="30416">
                  <c:v>-14496714.308460997</c:v>
                </c:pt>
                <c:pt idx="30417">
                  <c:v>-14557677.491973002</c:v>
                </c:pt>
                <c:pt idx="30418">
                  <c:v>-14618599.006414998</c:v>
                </c:pt>
                <c:pt idx="30419">
                  <c:v>-14679478.609192997</c:v>
                </c:pt>
                <c:pt idx="30420">
                  <c:v>-14740316.056793002</c:v>
                </c:pt>
                <c:pt idx="30421">
                  <c:v>-14801111.104769999</c:v>
                </c:pt>
                <c:pt idx="30422">
                  <c:v>-14861863.507742999</c:v>
                </c:pt>
                <c:pt idx="30423">
                  <c:v>-14922573.019388</c:v>
                </c:pt>
                <c:pt idx="30424">
                  <c:v>-14983239.392426997</c:v>
                </c:pt>
                <c:pt idx="30425">
                  <c:v>-15043862.378624</c:v>
                </c:pt>
                <c:pt idx="30426">
                  <c:v>-15104441.728774998</c:v>
                </c:pt>
                <c:pt idx="30427">
                  <c:v>-15164977.192701003</c:v>
                </c:pt>
                <c:pt idx="30428">
                  <c:v>-15225468.519238001</c:v>
                </c:pt>
                <c:pt idx="30429">
                  <c:v>-15285915.456233</c:v>
                </c:pt>
                <c:pt idx="30430">
                  <c:v>-15346317.750533998</c:v>
                </c:pt>
                <c:pt idx="30431">
                  <c:v>-15406675.147979001</c:v>
                </c:pt>
                <c:pt idx="30432">
                  <c:v>-15466987.393392</c:v>
                </c:pt>
                <c:pt idx="30433">
                  <c:v>-15527254.230574999</c:v>
                </c:pt>
                <c:pt idx="30434">
                  <c:v>-15587475.402295001</c:v>
                </c:pt>
                <c:pt idx="30435">
                  <c:v>-15647650.650280003</c:v>
                </c:pt>
                <c:pt idx="30436">
                  <c:v>-15707779.715209</c:v>
                </c:pt>
                <c:pt idx="30437">
                  <c:v>-15767862.336702</c:v>
                </c:pt>
                <c:pt idx="30438">
                  <c:v>-15827898.253315</c:v>
                </c:pt>
                <c:pt idx="30439">
                  <c:v>-15887887.202527998</c:v>
                </c:pt>
                <c:pt idx="30440">
                  <c:v>-15947828.920739003</c:v>
                </c:pt>
                <c:pt idx="30441">
                  <c:v>-16007723.143251</c:v>
                </c:pt>
                <c:pt idx="30442">
                  <c:v>-16067569.604268</c:v>
                </c:pt>
                <c:pt idx="30443">
                  <c:v>-16127368.036883</c:v>
                </c:pt>
                <c:pt idx="30444">
                  <c:v>-16187118.173069</c:v>
                </c:pt>
                <c:pt idx="30445">
                  <c:v>-16246819.743672</c:v>
                </c:pt>
                <c:pt idx="30446">
                  <c:v>-16306472.478399998</c:v>
                </c:pt>
                <c:pt idx="30447">
                  <c:v>-16366076.105813002</c:v>
                </c:pt>
                <c:pt idx="30448">
                  <c:v>-16425630.353316002</c:v>
                </c:pt>
                <c:pt idx="30449">
                  <c:v>-16485134.947147001</c:v>
                </c:pt>
                <c:pt idx="30450">
                  <c:v>-16544589.612371</c:v>
                </c:pt>
                <c:pt idx="30451">
                  <c:v>-16603994.072865</c:v>
                </c:pt>
                <c:pt idx="30452">
                  <c:v>-16663348.051314</c:v>
                </c:pt>
                <c:pt idx="30453">
                  <c:v>-16722651.269196998</c:v>
                </c:pt>
                <c:pt idx="30454">
                  <c:v>-16781903.44678</c:v>
                </c:pt>
                <c:pt idx="30455">
                  <c:v>-16841104.303103</c:v>
                </c:pt>
                <c:pt idx="30456">
                  <c:v>-16900253.555972997</c:v>
                </c:pt>
                <c:pt idx="30457">
                  <c:v>-16959350.921952996</c:v>
                </c:pt>
                <c:pt idx="30458">
                  <c:v>-17018396.116350003</c:v>
                </c:pt>
                <c:pt idx="30459">
                  <c:v>-17077388.853207</c:v>
                </c:pt>
                <c:pt idx="30460">
                  <c:v>-17136328.845290996</c:v>
                </c:pt>
                <c:pt idx="30461">
                  <c:v>-17195215.804083999</c:v>
                </c:pt>
                <c:pt idx="30462">
                  <c:v>-17254049.439769998</c:v>
                </c:pt>
                <c:pt idx="30463">
                  <c:v>-17312829.461225998</c:v>
                </c:pt>
                <c:pt idx="30464">
                  <c:v>-17371555.576012999</c:v>
                </c:pt>
                <c:pt idx="30465">
                  <c:v>-17430227.490359999</c:v>
                </c:pt>
                <c:pt idx="30466">
                  <c:v>-17488844.909157999</c:v>
                </c:pt>
                <c:pt idx="30467">
                  <c:v>-17547407.535946999</c:v>
                </c:pt>
                <c:pt idx="30468">
                  <c:v>-17605915.072903998</c:v>
                </c:pt>
                <c:pt idx="30469">
                  <c:v>-17664367.220831998</c:v>
                </c:pt>
                <c:pt idx="30470">
                  <c:v>-17722763.679150004</c:v>
                </c:pt>
                <c:pt idx="30471">
                  <c:v>-17781104.145880997</c:v>
                </c:pt>
                <c:pt idx="30472">
                  <c:v>-17839388.317637999</c:v>
                </c:pt>
                <c:pt idx="30473">
                  <c:v>-17897615.889614996</c:v>
                </c:pt>
                <c:pt idx="30474">
                  <c:v>-17955786.555576</c:v>
                </c:pt>
                <c:pt idx="30475">
                  <c:v>-18013900.007837996</c:v>
                </c:pt>
                <c:pt idx="30476">
                  <c:v>-18071955.937264998</c:v>
                </c:pt>
                <c:pt idx="30477">
                  <c:v>-18129954.033252999</c:v>
                </c:pt>
                <c:pt idx="30478">
                  <c:v>-18187893.983714994</c:v>
                </c:pt>
                <c:pt idx="30479">
                  <c:v>-18245775.475075997</c:v>
                </c:pt>
                <c:pt idx="30480">
                  <c:v>-18303598.192251001</c:v>
                </c:pt>
                <c:pt idx="30481">
                  <c:v>-18361361.818640001</c:v>
                </c:pt>
                <c:pt idx="30482">
                  <c:v>-18419066.036113001</c:v>
                </c:pt>
                <c:pt idx="30483">
                  <c:v>-18476710.524994999</c:v>
                </c:pt>
                <c:pt idx="30484">
                  <c:v>-18534294.964055002</c:v>
                </c:pt>
                <c:pt idx="30485">
                  <c:v>-18591819.030492</c:v>
                </c:pt>
                <c:pt idx="30486">
                  <c:v>-18649282.399923</c:v>
                </c:pt>
                <c:pt idx="30487">
                  <c:v>-18706684.746369001</c:v>
                </c:pt>
                <c:pt idx="30488">
                  <c:v>-18764025.742238995</c:v>
                </c:pt>
                <c:pt idx="30489">
                  <c:v>-18821305.058322005</c:v>
                </c:pt>
                <c:pt idx="30490">
                  <c:v>-18878522.363766</c:v>
                </c:pt>
                <c:pt idx="30491">
                  <c:v>-18935677.326071002</c:v>
                </c:pt>
                <c:pt idx="30492">
                  <c:v>-18992769.61107</c:v>
                </c:pt>
                <c:pt idx="30493">
                  <c:v>-19049798.882917996</c:v>
                </c:pt>
                <c:pt idx="30494">
                  <c:v>-19106764.804074001</c:v>
                </c:pt>
                <c:pt idx="30495">
                  <c:v>-19163667.035289999</c:v>
                </c:pt>
                <c:pt idx="30496">
                  <c:v>-19220505.235597</c:v>
                </c:pt>
                <c:pt idx="30497">
                  <c:v>-19277279.062286001</c:v>
                </c:pt>
                <c:pt idx="30498">
                  <c:v>-19333988.170894999</c:v>
                </c:pt>
                <c:pt idx="30499">
                  <c:v>-19390632.215197001</c:v>
                </c:pt>
                <c:pt idx="30500">
                  <c:v>-19447210.847180001</c:v>
                </c:pt>
                <c:pt idx="30501">
                  <c:v>-19503723.717034001</c:v>
                </c:pt>
                <c:pt idx="30502">
                  <c:v>-19560170.473136</c:v>
                </c:pt>
                <c:pt idx="30503">
                  <c:v>-19616550.762034997</c:v>
                </c:pt>
                <c:pt idx="30504">
                  <c:v>-19672864.228430998</c:v>
                </c:pt>
                <c:pt idx="30505">
                  <c:v>-19729110.515167005</c:v>
                </c:pt>
                <c:pt idx="30506">
                  <c:v>-19785289.263204996</c:v>
                </c:pt>
                <c:pt idx="30507">
                  <c:v>-19841400.111616001</c:v>
                </c:pt>
                <c:pt idx="30508">
                  <c:v>-19897442.697560001</c:v>
                </c:pt>
                <c:pt idx="30509">
                  <c:v>-19953416.656268001</c:v>
                </c:pt>
                <c:pt idx="30510">
                  <c:v>-20009321.621030997</c:v>
                </c:pt>
                <c:pt idx="30511">
                  <c:v>-20065157.223176997</c:v>
                </c:pt>
                <c:pt idx="30512">
                  <c:v>-20120923.092057001</c:v>
                </c:pt>
                <c:pt idx="30513">
                  <c:v>-20176618.855025999</c:v>
                </c:pt>
                <c:pt idx="30514">
                  <c:v>-20232244.137427002</c:v>
                </c:pt>
                <c:pt idx="30515">
                  <c:v>-20287798.562571995</c:v>
                </c:pt>
                <c:pt idx="30516">
                  <c:v>-20343281.751724001</c:v>
                </c:pt>
                <c:pt idx="30517">
                  <c:v>-20398693.324083</c:v>
                </c:pt>
                <c:pt idx="30518">
                  <c:v>-20454032.896759003</c:v>
                </c:pt>
                <c:pt idx="30519">
                  <c:v>-20509300.084763002</c:v>
                </c:pt>
                <c:pt idx="30520">
                  <c:v>-20564494.500982001</c:v>
                </c:pt>
                <c:pt idx="30521">
                  <c:v>-20619615.756163001</c:v>
                </c:pt>
                <c:pt idx="30522">
                  <c:v>-20674663.458892997</c:v>
                </c:pt>
                <c:pt idx="30523">
                  <c:v>-20729637.215578996</c:v>
                </c:pt>
                <c:pt idx="30524">
                  <c:v>-20784536.630431999</c:v>
                </c:pt>
                <c:pt idx="30525">
                  <c:v>-20839361.305442996</c:v>
                </c:pt>
                <c:pt idx="30526">
                  <c:v>-20894110.840364005</c:v>
                </c:pt>
                <c:pt idx="30527">
                  <c:v>-20948784.832690001</c:v>
                </c:pt>
                <c:pt idx="30528">
                  <c:v>-21003382.877637997</c:v>
                </c:pt>
                <c:pt idx="30529">
                  <c:v>-21057904.568126004</c:v>
                </c:pt>
                <c:pt idx="30530">
                  <c:v>-21112349.494750001</c:v>
                </c:pt>
                <c:pt idx="30531">
                  <c:v>-21166717.245766997</c:v>
                </c:pt>
                <c:pt idx="30532">
                  <c:v>-21221007.407071996</c:v>
                </c:pt>
                <c:pt idx="30533">
                  <c:v>-21275219.562176</c:v>
                </c:pt>
                <c:pt idx="30534">
                  <c:v>-21329353.292185001</c:v>
                </c:pt>
                <c:pt idx="30535">
                  <c:v>-21383408.175779</c:v>
                </c:pt>
                <c:pt idx="30536">
                  <c:v>-21437383.789186001</c:v>
                </c:pt>
                <c:pt idx="30537">
                  <c:v>-21491279.706165999</c:v>
                </c:pt>
                <c:pt idx="30538">
                  <c:v>-21545095.497981995</c:v>
                </c:pt>
                <c:pt idx="30539">
                  <c:v>-21598830.733382005</c:v>
                </c:pt>
                <c:pt idx="30540">
                  <c:v>-21652484.978570998</c:v>
                </c:pt>
                <c:pt idx="30541">
                  <c:v>-21706057.797192998</c:v>
                </c:pt>
                <c:pt idx="30542">
                  <c:v>-21759548.750303</c:v>
                </c:pt>
                <c:pt idx="30543">
                  <c:v>-21812957.396345999</c:v>
                </c:pt>
                <c:pt idx="30544">
                  <c:v>-21866283.291130997</c:v>
                </c:pt>
                <c:pt idx="30545">
                  <c:v>-21919525.987805996</c:v>
                </c:pt>
                <c:pt idx="30546">
                  <c:v>-21972685.036835</c:v>
                </c:pt>
                <c:pt idx="30547">
                  <c:v>-22025759.985972993</c:v>
                </c:pt>
                <c:pt idx="30548">
                  <c:v>-22078750.380239997</c:v>
                </c:pt>
                <c:pt idx="30549">
                  <c:v>-22131655.761893991</c:v>
                </c:pt>
                <c:pt idx="30550">
                  <c:v>-22184475.670407001</c:v>
                </c:pt>
                <c:pt idx="30551">
                  <c:v>-22237209.642439</c:v>
                </c:pt>
                <c:pt idx="30552">
                  <c:v>-22289857.211810995</c:v>
                </c:pt>
                <c:pt idx="30553">
                  <c:v>-22342417.909476995</c:v>
                </c:pt>
                <c:pt idx="30554">
                  <c:v>-22394891.263496995</c:v>
                </c:pt>
                <c:pt idx="30555">
                  <c:v>-22447276.799013995</c:v>
                </c:pt>
                <c:pt idx="30556">
                  <c:v>-22499574.038220003</c:v>
                </c:pt>
                <c:pt idx="30557">
                  <c:v>-22551782.500330999</c:v>
                </c:pt>
                <c:pt idx="30558">
                  <c:v>-22603901.701559</c:v>
                </c:pt>
                <c:pt idx="30559">
                  <c:v>-22655931.155083001</c:v>
                </c:pt>
                <c:pt idx="30560">
                  <c:v>-22707870.371018995</c:v>
                </c:pt>
                <c:pt idx="30561">
                  <c:v>-22759718.856391001</c:v>
                </c:pt>
                <c:pt idx="30562">
                  <c:v>-22811476.115102004</c:v>
                </c:pt>
                <c:pt idx="30563">
                  <c:v>-22863141.647904001</c:v>
                </c:pt>
                <c:pt idx="30564">
                  <c:v>-22914714.952365998</c:v>
                </c:pt>
                <c:pt idx="30565">
                  <c:v>-22966195.522845995</c:v>
                </c:pt>
                <c:pt idx="30566">
                  <c:v>-23017582.850455001</c:v>
                </c:pt>
                <c:pt idx="30567">
                  <c:v>-23068876.423031997</c:v>
                </c:pt>
                <c:pt idx="30568">
                  <c:v>-23120075.725106001</c:v>
                </c:pt>
                <c:pt idx="30569">
                  <c:v>-23171180.237868994</c:v>
                </c:pt>
                <c:pt idx="30570">
                  <c:v>-23222189.439137999</c:v>
                </c:pt>
                <c:pt idx="30571">
                  <c:v>-23273102.803326003</c:v>
                </c:pt>
                <c:pt idx="30572">
                  <c:v>-23323919.801406998</c:v>
                </c:pt>
                <c:pt idx="30573">
                  <c:v>-23374639.900883995</c:v>
                </c:pt>
                <c:pt idx="30574">
                  <c:v>-23425262.565748997</c:v>
                </c:pt>
                <c:pt idx="30575">
                  <c:v>-23475787.256457001</c:v>
                </c:pt>
                <c:pt idx="30576">
                  <c:v>-23526213.429881997</c:v>
                </c:pt>
                <c:pt idx="30577">
                  <c:v>-23576540.539289001</c:v>
                </c:pt>
                <c:pt idx="30578">
                  <c:v>-23626768.034294005</c:v>
                </c:pt>
                <c:pt idx="30579">
                  <c:v>-23676895.360826001</c:v>
                </c:pt>
                <c:pt idx="30580">
                  <c:v>-23726921.961094998</c:v>
                </c:pt>
                <c:pt idx="30581">
                  <c:v>-23776847.273550998</c:v>
                </c:pt>
                <c:pt idx="30582">
                  <c:v>-23826670.732846998</c:v>
                </c:pt>
                <c:pt idx="30583">
                  <c:v>-23876391.769801997</c:v>
                </c:pt>
                <c:pt idx="30584">
                  <c:v>-23926009.811360005</c:v>
                </c:pt>
                <c:pt idx="30585">
                  <c:v>-23975524.280552998</c:v>
                </c:pt>
                <c:pt idx="30586">
                  <c:v>-24024934.596459001</c:v>
                </c:pt>
                <c:pt idx="30587">
                  <c:v>-24074240.174164005</c:v>
                </c:pt>
                <c:pt idx="30588">
                  <c:v>-24123440.424720999</c:v>
                </c:pt>
                <c:pt idx="30589">
                  <c:v>-24172534.755107</c:v>
                </c:pt>
                <c:pt idx="30590">
                  <c:v>-24221522.568183001</c:v>
                </c:pt>
                <c:pt idx="30591">
                  <c:v>-24270403.262650002</c:v>
                </c:pt>
                <c:pt idx="30592">
                  <c:v>-24319176.233007997</c:v>
                </c:pt>
                <c:pt idx="30593">
                  <c:v>-24367840.869510997</c:v>
                </c:pt>
                <c:pt idx="30594">
                  <c:v>-24416396.558126003</c:v>
                </c:pt>
                <c:pt idx="30595">
                  <c:v>-24464842.680484001</c:v>
                </c:pt>
                <c:pt idx="30596">
                  <c:v>-24513178.613837998</c:v>
                </c:pt>
                <c:pt idx="30597">
                  <c:v>-24561403.731017996</c:v>
                </c:pt>
                <c:pt idx="30598">
                  <c:v>-24609517.40038</c:v>
                </c:pt>
                <c:pt idx="30599">
                  <c:v>-24657518.985765997</c:v>
                </c:pt>
                <c:pt idx="30600">
                  <c:v>-24705407.846450001</c:v>
                </c:pt>
                <c:pt idx="30601">
                  <c:v>-24753183.337097</c:v>
                </c:pt>
                <c:pt idx="30602">
                  <c:v>-24800844.807705998</c:v>
                </c:pt>
                <c:pt idx="30603">
                  <c:v>-24848391.603567</c:v>
                </c:pt>
                <c:pt idx="30604">
                  <c:v>-24895823.065207995</c:v>
                </c:pt>
                <c:pt idx="30605">
                  <c:v>-24943138.528345</c:v>
                </c:pt>
                <c:pt idx="30606">
                  <c:v>-24990337.323832996</c:v>
                </c:pt>
                <c:pt idx="30607">
                  <c:v>-25037418.777607996</c:v>
                </c:pt>
                <c:pt idx="30608">
                  <c:v>-25084382.210641995</c:v>
                </c:pt>
                <c:pt idx="30609">
                  <c:v>-25131226.938882001</c:v>
                </c:pt>
                <c:pt idx="30610">
                  <c:v>-25177952.273201995</c:v>
                </c:pt>
                <c:pt idx="30611">
                  <c:v>-25224557.519343998</c:v>
                </c:pt>
                <c:pt idx="30612">
                  <c:v>-25271041.977864996</c:v>
                </c:pt>
                <c:pt idx="30613">
                  <c:v>-25317404.944078997</c:v>
                </c:pt>
                <c:pt idx="30614">
                  <c:v>-25363645.708000999</c:v>
                </c:pt>
                <c:pt idx="30615">
                  <c:v>-25409763.554287001</c:v>
                </c:pt>
                <c:pt idx="30616">
                  <c:v>-25455757.762178995</c:v>
                </c:pt>
                <c:pt idx="30617">
                  <c:v>-25501627.605439998</c:v>
                </c:pt>
                <c:pt idx="30618">
                  <c:v>-25547372.352302004</c:v>
                </c:pt>
                <c:pt idx="30619">
                  <c:v>-25592991.265393995</c:v>
                </c:pt>
                <c:pt idx="30620">
                  <c:v>-25638483.601689</c:v>
                </c:pt>
                <c:pt idx="30621">
                  <c:v>-25683848.612438001</c:v>
                </c:pt>
                <c:pt idx="30622">
                  <c:v>-25729085.543104999</c:v>
                </c:pt>
                <c:pt idx="30623">
                  <c:v>-25774193.633303005</c:v>
                </c:pt>
                <c:pt idx="30624">
                  <c:v>-25819172.116730005</c:v>
                </c:pt>
                <c:pt idx="30625">
                  <c:v>-25864020.221102998</c:v>
                </c:pt>
                <c:pt idx="30626">
                  <c:v>-25908737.168083999</c:v>
                </c:pt>
                <c:pt idx="30627">
                  <c:v>-25953322.173222005</c:v>
                </c:pt>
                <c:pt idx="30628">
                  <c:v>-25997774.445875991</c:v>
                </c:pt>
                <c:pt idx="30629">
                  <c:v>-26042093.189146001</c:v>
                </c:pt>
                <c:pt idx="30630">
                  <c:v>-26086277.599803995</c:v>
                </c:pt>
                <c:pt idx="30631">
                  <c:v>-26130326.868221998</c:v>
                </c:pt>
                <c:pt idx="30632">
                  <c:v>-26174240.178293001</c:v>
                </c:pt>
                <c:pt idx="30633">
                  <c:v>-26218016.707364999</c:v>
                </c:pt>
                <c:pt idx="30634">
                  <c:v>-26261655.626157004</c:v>
                </c:pt>
                <c:pt idx="30635">
                  <c:v>-26305156.098689001</c:v>
                </c:pt>
                <c:pt idx="30636">
                  <c:v>-26348517.282202002</c:v>
                </c:pt>
                <c:pt idx="30637">
                  <c:v>-26391738.327077996</c:v>
                </c:pt>
                <c:pt idx="30638">
                  <c:v>-26434818.376760002</c:v>
                </c:pt>
                <c:pt idx="30639">
                  <c:v>-26477756.567672994</c:v>
                </c:pt>
                <c:pt idx="30640">
                  <c:v>-26520552.029140998</c:v>
                </c:pt>
                <c:pt idx="30641">
                  <c:v>-26563203.883300997</c:v>
                </c:pt>
                <c:pt idx="30642">
                  <c:v>-26605711.245020997</c:v>
                </c:pt>
                <c:pt idx="30643">
                  <c:v>-26648073.221813992</c:v>
                </c:pt>
                <c:pt idx="30644">
                  <c:v>-26690288.913746998</c:v>
                </c:pt>
                <c:pt idx="30645">
                  <c:v>-26732357.413357001</c:v>
                </c:pt>
                <c:pt idx="30646">
                  <c:v>-26774277.805559006</c:v>
                </c:pt>
                <c:pt idx="30647">
                  <c:v>-26816049.167553</c:v>
                </c:pt>
                <c:pt idx="30648">
                  <c:v>-26857670.568734001</c:v>
                </c:pt>
                <c:pt idx="30649">
                  <c:v>-26899141.070595</c:v>
                </c:pt>
                <c:pt idx="30650">
                  <c:v>-26940459.726636</c:v>
                </c:pt>
                <c:pt idx="30651">
                  <c:v>-26981625.582261994</c:v>
                </c:pt>
                <c:pt idx="30652">
                  <c:v>-27022637.674688</c:v>
                </c:pt>
                <c:pt idx="30653">
                  <c:v>-27063495.032834999</c:v>
                </c:pt>
                <c:pt idx="30654">
                  <c:v>-27104196.677234001</c:v>
                </c:pt>
                <c:pt idx="30655">
                  <c:v>-27144741.619918998</c:v>
                </c:pt>
                <c:pt idx="30656">
                  <c:v>-27185128.864321999</c:v>
                </c:pt>
                <c:pt idx="30657">
                  <c:v>-27225357.405168995</c:v>
                </c:pt>
                <c:pt idx="30658">
                  <c:v>-27265426.228372</c:v>
                </c:pt>
                <c:pt idx="30659">
                  <c:v>-27305334.310915001</c:v>
                </c:pt>
                <c:pt idx="30660">
                  <c:v>-27345080.620747998</c:v>
                </c:pt>
                <c:pt idx="30661">
                  <c:v>-27384664.116672006</c:v>
                </c:pt>
                <c:pt idx="30662">
                  <c:v>-27424083.748222001</c:v>
                </c:pt>
                <c:pt idx="30663">
                  <c:v>-27463338.455552001</c:v>
                </c:pt>
                <c:pt idx="30664">
                  <c:v>-27502427.169318002</c:v>
                </c:pt>
                <c:pt idx="30665">
                  <c:v>-27541348.810554005</c:v>
                </c:pt>
                <c:pt idx="30666">
                  <c:v>-27580102.290550001</c:v>
                </c:pt>
                <c:pt idx="30667">
                  <c:v>-27618686.510731999</c:v>
                </c:pt>
                <c:pt idx="30668">
                  <c:v>-27657100.362530001</c:v>
                </c:pt>
                <c:pt idx="30669">
                  <c:v>-27695342.727251995</c:v>
                </c:pt>
                <c:pt idx="30670">
                  <c:v>-27733412.475954</c:v>
                </c:pt>
                <c:pt idx="30671">
                  <c:v>-27771308.469303995</c:v>
                </c:pt>
                <c:pt idx="30672">
                  <c:v>-27809029.557454001</c:v>
                </c:pt>
                <c:pt idx="30673">
                  <c:v>-27846574.579894997</c:v>
                </c:pt>
                <c:pt idx="30674">
                  <c:v>-27883942.365323</c:v>
                </c:pt>
                <c:pt idx="30675">
                  <c:v>-27921131.731492996</c:v>
                </c:pt>
                <c:pt idx="30676">
                  <c:v>-27958141.485079996</c:v>
                </c:pt>
                <c:pt idx="30677">
                  <c:v>-27994970.421528995</c:v>
                </c:pt>
                <c:pt idx="30678">
                  <c:v>-28031617.324907999</c:v>
                </c:pt>
                <c:pt idx="30679">
                  <c:v>-28068080.967754997</c:v>
                </c:pt>
                <c:pt idx="30680">
                  <c:v>-28104360.110925004</c:v>
                </c:pt>
                <c:pt idx="30681">
                  <c:v>-28140453.503434997</c:v>
                </c:pt>
                <c:pt idx="30682">
                  <c:v>-28176359.882300001</c:v>
                </c:pt>
                <c:pt idx="30683">
                  <c:v>-28212077.972377997</c:v>
                </c:pt>
                <c:pt idx="30684">
                  <c:v>-28247606.486199997</c:v>
                </c:pt>
                <c:pt idx="30685">
                  <c:v>-28282944.123806</c:v>
                </c:pt>
                <c:pt idx="30686">
                  <c:v>-28318089.57257</c:v>
                </c:pt>
                <c:pt idx="30687">
                  <c:v>-28353041.507033002</c:v>
                </c:pt>
                <c:pt idx="30688">
                  <c:v>-28387798.588722005</c:v>
                </c:pt>
                <c:pt idx="30689">
                  <c:v>-28422359.465972994</c:v>
                </c:pt>
                <c:pt idx="30690">
                  <c:v>-28456722.773746997</c:v>
                </c:pt>
                <c:pt idx="30691">
                  <c:v>-28490887.133446999</c:v>
                </c:pt>
                <c:pt idx="30692">
                  <c:v>-28524851.152724009</c:v>
                </c:pt>
                <c:pt idx="30693">
                  <c:v>-28558613.425291996</c:v>
                </c:pt>
                <c:pt idx="30694">
                  <c:v>-28592172.530725002</c:v>
                </c:pt>
                <c:pt idx="30695">
                  <c:v>-28625527.034263</c:v>
                </c:pt>
                <c:pt idx="30696">
                  <c:v>-28658675.486606997</c:v>
                </c:pt>
                <c:pt idx="30697">
                  <c:v>-28691616.423713997</c:v>
                </c:pt>
                <c:pt idx="30698">
                  <c:v>-28724348.366585001</c:v>
                </c:pt>
                <c:pt idx="30699">
                  <c:v>-28756869.821054</c:v>
                </c:pt>
                <c:pt idx="30700">
                  <c:v>-28789179.277566999</c:v>
                </c:pt>
                <c:pt idx="30701">
                  <c:v>-28821275.210963</c:v>
                </c:pt>
                <c:pt idx="30702">
                  <c:v>-28853156.080247995</c:v>
                </c:pt>
                <c:pt idx="30703">
                  <c:v>-28884820.328363001</c:v>
                </c:pt>
                <c:pt idx="30704">
                  <c:v>-28916266.381952997</c:v>
                </c:pt>
                <c:pt idx="30705">
                  <c:v>-28947492.651126005</c:v>
                </c:pt>
                <c:pt idx="30706">
                  <c:v>-28978497.529212996</c:v>
                </c:pt>
                <c:pt idx="30707">
                  <c:v>-29009279.392515998</c:v>
                </c:pt>
                <c:pt idx="30708">
                  <c:v>-29039836.600062001</c:v>
                </c:pt>
                <c:pt idx="30709">
                  <c:v>-29070167.493342996</c:v>
                </c:pt>
                <c:pt idx="30710">
                  <c:v>-29100270.396053001</c:v>
                </c:pt>
                <c:pt idx="30711">
                  <c:v>-29130143.613823999</c:v>
                </c:pt>
                <c:pt idx="30712">
                  <c:v>-29159785.433954999</c:v>
                </c:pt>
                <c:pt idx="30713">
                  <c:v>-29189194.125133999</c:v>
                </c:pt>
                <c:pt idx="30714">
                  <c:v>-29218367.937155001</c:v>
                </c:pt>
                <c:pt idx="30715">
                  <c:v>-29247305.100632999</c:v>
                </c:pt>
                <c:pt idx="30716">
                  <c:v>-29276003.826708</c:v>
                </c:pt>
                <c:pt idx="30717">
                  <c:v>-29304462.306750003</c:v>
                </c:pt>
                <c:pt idx="30718">
                  <c:v>-29332678.712053001</c:v>
                </c:pt>
                <c:pt idx="30719">
                  <c:v>-29360651.193521</c:v>
                </c:pt>
                <c:pt idx="30720">
                  <c:v>-29388377.881359</c:v>
                </c:pt>
                <c:pt idx="30721">
                  <c:v>-29415856.884744</c:v>
                </c:pt>
                <c:pt idx="30722">
                  <c:v>-29443086.291496996</c:v>
                </c:pt>
                <c:pt idx="30723">
                  <c:v>-29470064.167750001</c:v>
                </c:pt>
                <c:pt idx="30724">
                  <c:v>-29496788.557599999</c:v>
                </c:pt>
                <c:pt idx="30725">
                  <c:v>-29523257.482763994</c:v>
                </c:pt>
                <c:pt idx="30726">
                  <c:v>-29549468.942218997</c:v>
                </c:pt>
                <c:pt idx="30727">
                  <c:v>-29575420.911839996</c:v>
                </c:pt>
                <c:pt idx="30728">
                  <c:v>-29601111.344028998</c:v>
                </c:pt>
                <c:pt idx="30729">
                  <c:v>-29626538.167337999</c:v>
                </c:pt>
                <c:pt idx="30730">
                  <c:v>-29651699.286079995</c:v>
                </c:pt>
                <c:pt idx="30731">
                  <c:v>-29676592.579937998</c:v>
                </c:pt>
                <c:pt idx="30732">
                  <c:v>-29701215.903560996</c:v>
                </c:pt>
                <c:pt idx="30733">
                  <c:v>-29725567.086153001</c:v>
                </c:pt>
                <c:pt idx="30734">
                  <c:v>-29749643.931054998</c:v>
                </c:pt>
                <c:pt idx="30735">
                  <c:v>-29773444.215319</c:v>
                </c:pt>
                <c:pt idx="30736">
                  <c:v>-29796965.689266</c:v>
                </c:pt>
                <c:pt idx="30737">
                  <c:v>-29820206.076044999</c:v>
                </c:pt>
                <c:pt idx="30738">
                  <c:v>-29843163.071175002</c:v>
                </c:pt>
                <c:pt idx="30739">
                  <c:v>-29865834.342080001</c:v>
                </c:pt>
                <c:pt idx="30740">
                  <c:v>-29888217.527613997</c:v>
                </c:pt>
                <c:pt idx="30741">
                  <c:v>-29910310.237576</c:v>
                </c:pt>
                <c:pt idx="30742">
                  <c:v>-29932110.052212998</c:v>
                </c:pt>
                <c:pt idx="30743">
                  <c:v>-29953614.521715995</c:v>
                </c:pt>
                <c:pt idx="30744">
                  <c:v>-29974821.165697996</c:v>
                </c:pt>
                <c:pt idx="30745">
                  <c:v>-29995727.472669002</c:v>
                </c:pt>
                <c:pt idx="30746">
                  <c:v>-30016330.899494</c:v>
                </c:pt>
                <c:pt idx="30747">
                  <c:v>-30036628.870840997</c:v>
                </c:pt>
                <c:pt idx="30748">
                  <c:v>-30056618.778611995</c:v>
                </c:pt>
                <c:pt idx="30749">
                  <c:v>-30076297.981373992</c:v>
                </c:pt>
                <c:pt idx="30750">
                  <c:v>-30095663.803761002</c:v>
                </c:pt>
                <c:pt idx="30751">
                  <c:v>-30114713.535871997</c:v>
                </c:pt>
                <c:pt idx="30752">
                  <c:v>-30133444.432658002</c:v>
                </c:pt>
                <c:pt idx="30753">
                  <c:v>-30151853.713284001</c:v>
                </c:pt>
                <c:pt idx="30754">
                  <c:v>-30169938.560490996</c:v>
                </c:pt>
                <c:pt idx="30755">
                  <c:v>-30187696.119926002</c:v>
                </c:pt>
                <c:pt idx="30756">
                  <c:v>-30205123.499476995</c:v>
                </c:pt>
                <c:pt idx="30757">
                  <c:v>-30222217.768570997</c:v>
                </c:pt>
                <c:pt idx="30758">
                  <c:v>-30238975.957474995</c:v>
                </c:pt>
                <c:pt idx="30759">
                  <c:v>-30255395.056568</c:v>
                </c:pt>
                <c:pt idx="30760">
                  <c:v>-30271472.015597999</c:v>
                </c:pt>
                <c:pt idx="30761">
                  <c:v>-30287203.742929</c:v>
                </c:pt>
                <c:pt idx="30762">
                  <c:v>-30302587.104758006</c:v>
                </c:pt>
                <c:pt idx="30763">
                  <c:v>-30317618.924327001</c:v>
                </c:pt>
                <c:pt idx="30764">
                  <c:v>-30332295.981100995</c:v>
                </c:pt>
                <c:pt idx="30765">
                  <c:v>-30346615.009939998</c:v>
                </c:pt>
                <c:pt idx="30766">
                  <c:v>-30360572.700242996</c:v>
                </c:pt>
                <c:pt idx="30767">
                  <c:v>-30374165.695071995</c:v>
                </c:pt>
                <c:pt idx="30768">
                  <c:v>-30387390.590259001</c:v>
                </c:pt>
                <c:pt idx="30769">
                  <c:v>-30400243.933483995</c:v>
                </c:pt>
                <c:pt idx="30770">
                  <c:v>-30412722.223335002</c:v>
                </c:pt>
                <c:pt idx="30771">
                  <c:v>-30424821.908346999</c:v>
                </c:pt>
                <c:pt idx="30772">
                  <c:v>-30436539.386009999</c:v>
                </c:pt>
                <c:pt idx="30773">
                  <c:v>-30447871.001754001</c:v>
                </c:pt>
                <c:pt idx="30774">
                  <c:v>-30458813.047916997</c:v>
                </c:pt>
                <c:pt idx="30775">
                  <c:v>-30469361.762670994</c:v>
                </c:pt>
                <c:pt idx="30776">
                  <c:v>-30479513.328937005</c:v>
                </c:pt>
                <c:pt idx="30777">
                  <c:v>-30489263.873261996</c:v>
                </c:pt>
                <c:pt idx="30778">
                  <c:v>-30498609.464666996</c:v>
                </c:pt>
                <c:pt idx="30779">
                  <c:v>-30507546.113469999</c:v>
                </c:pt>
                <c:pt idx="30780">
                  <c:v>-30516069.770077996</c:v>
                </c:pt>
                <c:pt idx="30781">
                  <c:v>-30524176.323742997</c:v>
                </c:pt>
                <c:pt idx="30782">
                  <c:v>-30531861.601286005</c:v>
                </c:pt>
                <c:pt idx="30783">
                  <c:v>-30539121.365792997</c:v>
                </c:pt>
                <c:pt idx="30784">
                  <c:v>-30545951.315269001</c:v>
                </c:pt>
                <c:pt idx="30785">
                  <c:v>-30552347.081258997</c:v>
                </c:pt>
                <c:pt idx="30786">
                  <c:v>-30558304.227434002</c:v>
                </c:pt>
                <c:pt idx="30787">
                  <c:v>-30563818.248133</c:v>
                </c:pt>
                <c:pt idx="30788">
                  <c:v>-30568884.566870995</c:v>
                </c:pt>
                <c:pt idx="30789">
                  <c:v>-30573498.534804001</c:v>
                </c:pt>
                <c:pt idx="30790">
                  <c:v>-30577655.429147996</c:v>
                </c:pt>
                <c:pt idx="30791">
                  <c:v>-30581350.451562997</c:v>
                </c:pt>
                <c:pt idx="30792">
                  <c:v>-30584578.726482</c:v>
                </c:pt>
                <c:pt idx="30793">
                  <c:v>-30587335.299397998</c:v>
                </c:pt>
                <c:pt idx="30794">
                  <c:v>-30589615.135103002</c:v>
                </c:pt>
                <c:pt idx="30795">
                  <c:v>-30591413.115877997</c:v>
                </c:pt>
                <c:pt idx="30796">
                  <c:v>-30592724.039625</c:v>
                </c:pt>
                <c:pt idx="30797">
                  <c:v>-30593542.617954005</c:v>
                </c:pt>
                <c:pt idx="30798">
                  <c:v>-30593863.474206001</c:v>
                </c:pt>
                <c:pt idx="30799">
                  <c:v>-30593681.141427997</c:v>
                </c:pt>
                <c:pt idx="30800">
                  <c:v>-30592990.060278997</c:v>
                </c:pt>
                <c:pt idx="30801">
                  <c:v>-30591784.576882001</c:v>
                </c:pt>
                <c:pt idx="30802">
                  <c:v>-30590058.940606996</c:v>
                </c:pt>
                <c:pt idx="30803">
                  <c:v>-30587807.301791996</c:v>
                </c:pt>
                <c:pt idx="30804">
                  <c:v>-30585023.70939</c:v>
                </c:pt>
                <c:pt idx="30805">
                  <c:v>-30581702.108555004</c:v>
                </c:pt>
                <c:pt idx="30806">
                  <c:v>-30577836.338144004</c:v>
                </c:pt>
                <c:pt idx="30807">
                  <c:v>-30573420.128146004</c:v>
                </c:pt>
                <c:pt idx="30808">
                  <c:v>-30568447.097036</c:v>
                </c:pt>
                <c:pt idx="30809">
                  <c:v>-30562910.749041997</c:v>
                </c:pt>
                <c:pt idx="30810">
                  <c:v>-30556804.471329</c:v>
                </c:pt>
                <c:pt idx="30811">
                  <c:v>-30550121.531094</c:v>
                </c:pt>
                <c:pt idx="30812">
                  <c:v>-30542855.072569001</c:v>
                </c:pt>
                <c:pt idx="30813">
                  <c:v>-30534998.113933001</c:v>
                </c:pt>
                <c:pt idx="30814">
                  <c:v>-30526543.544114001</c:v>
                </c:pt>
                <c:pt idx="30815">
                  <c:v>-30517484.119503003</c:v>
                </c:pt>
                <c:pt idx="30816">
                  <c:v>-30507812.460547995</c:v>
                </c:pt>
                <c:pt idx="30817">
                  <c:v>-30497521.048246</c:v>
                </c:pt>
                <c:pt idx="30818">
                  <c:v>-30486602.220513996</c:v>
                </c:pt>
                <c:pt idx="30819">
                  <c:v>-30475048.168444</c:v>
                </c:pt>
                <c:pt idx="30820">
                  <c:v>-30462850.932425998</c:v>
                </c:pt>
                <c:pt idx="30821">
                  <c:v>-30450002.398154009</c:v>
                </c:pt>
                <c:pt idx="30822">
                  <c:v>-30436494.292480998</c:v>
                </c:pt>
                <c:pt idx="30823">
                  <c:v>-30422318.179145999</c:v>
                </c:pt>
                <c:pt idx="30824">
                  <c:v>-30407465.454344001</c:v>
                </c:pt>
                <c:pt idx="30825">
                  <c:v>-30391927.342156004</c:v>
                </c:pt>
                <c:pt idx="30826">
                  <c:v>-30375694.889800996</c:v>
                </c:pt>
                <c:pt idx="30827">
                  <c:v>-30358758.962743998</c:v>
                </c:pt>
                <c:pt idx="30828">
                  <c:v>-30341110.239610996</c:v>
                </c:pt>
                <c:pt idx="30829">
                  <c:v>-30322739.206939001</c:v>
                </c:pt>
                <c:pt idx="30830">
                  <c:v>-30303636.153726004</c:v>
                </c:pt>
                <c:pt idx="30831">
                  <c:v>-30283791.165790997</c:v>
                </c:pt>
                <c:pt idx="30832">
                  <c:v>-30263194.119929004</c:v>
                </c:pt>
                <c:pt idx="30833">
                  <c:v>-30241834.677847996</c:v>
                </c:pt>
                <c:pt idx="30834">
                  <c:v>-30219702.279882997</c:v>
                </c:pt>
                <c:pt idx="30835">
                  <c:v>-30196786.138481002</c:v>
                </c:pt>
                <c:pt idx="30836">
                  <c:v>-30173075.231435996</c:v>
                </c:pt>
                <c:pt idx="30837">
                  <c:v>-30148558.294866998</c:v>
                </c:pt>
                <c:pt idx="30838">
                  <c:v>-30123223.815937001</c:v>
                </c:pt>
                <c:pt idx="30839">
                  <c:v>-30097060.025285002</c:v>
                </c:pt>
                <c:pt idx="30840">
                  <c:v>-30070054.889168002</c:v>
                </c:pt>
                <c:pt idx="30841">
                  <c:v>-30042196.101291995</c:v>
                </c:pt>
                <c:pt idx="30842">
                  <c:v>-30013471.074330002</c:v>
                </c:pt>
                <c:pt idx="30843">
                  <c:v>-29983866.931098998</c:v>
                </c:pt>
                <c:pt idx="30844">
                  <c:v>-29953370.495378997</c:v>
                </c:pt>
                <c:pt idx="30845">
                  <c:v>-29921968.282373995</c:v>
                </c:pt>
                <c:pt idx="30846">
                  <c:v>-29889646.488772996</c:v>
                </c:pt>
                <c:pt idx="30847">
                  <c:v>-29856390.982409995</c:v>
                </c:pt>
                <c:pt idx="30848">
                  <c:v>-29822187.291497998</c:v>
                </c:pt>
                <c:pt idx="30849">
                  <c:v>-29787020.593407996</c:v>
                </c:pt>
                <c:pt idx="30850">
                  <c:v>-29750875.702980001</c:v>
                </c:pt>
                <c:pt idx="30851">
                  <c:v>-29713737.060336001</c:v>
                </c:pt>
                <c:pt idx="30852">
                  <c:v>-29675588.718176004</c:v>
                </c:pt>
                <c:pt idx="30853">
                  <c:v>-29636414.328517001</c:v>
                </c:pt>
                <c:pt idx="30854">
                  <c:v>-29596197.128860001</c:v>
                </c:pt>
                <c:pt idx="30855">
                  <c:v>-29554919.927750997</c:v>
                </c:pt>
                <c:pt idx="30856">
                  <c:v>-29512565.089688998</c:v>
                </c:pt>
                <c:pt idx="30857">
                  <c:v>-29469114.519377999</c:v>
                </c:pt>
                <c:pt idx="30858">
                  <c:v>-29424549.645244997</c:v>
                </c:pt>
                <c:pt idx="30859">
                  <c:v>-29378851.402222</c:v>
                </c:pt>
                <c:pt idx="30860">
                  <c:v>-29332000.21373</c:v>
                </c:pt>
                <c:pt idx="30861">
                  <c:v>-29283975.972822998</c:v>
                </c:pt>
                <c:pt idx="30862">
                  <c:v>-29234758.022445995</c:v>
                </c:pt>
                <c:pt idx="30863">
                  <c:v>-29184325.134767003</c:v>
                </c:pt>
                <c:pt idx="30864">
                  <c:v>-29132655.489504997</c:v>
                </c:pt>
                <c:pt idx="30865">
                  <c:v>-29079726.651218995</c:v>
                </c:pt>
                <c:pt idx="30866">
                  <c:v>-29025515.545489997</c:v>
                </c:pt>
                <c:pt idx="30867">
                  <c:v>-28969998.433921002</c:v>
                </c:pt>
                <c:pt idx="30868">
                  <c:v>-28913150.887892995</c:v>
                </c:pt>
                <c:pt idx="30869">
                  <c:v>-28854947.761009995</c:v>
                </c:pt>
                <c:pt idx="30870">
                  <c:v>-28795363.160125002</c:v>
                </c:pt>
                <c:pt idx="30871">
                  <c:v>-28734370.414890997</c:v>
                </c:pt>
                <c:pt idx="30872">
                  <c:v>-28671942.045726001</c:v>
                </c:pt>
                <c:pt idx="30873">
                  <c:v>-28608049.73009</c:v>
                </c:pt>
                <c:pt idx="30874">
                  <c:v>-28542664.266987</c:v>
                </c:pt>
                <c:pt idx="30875">
                  <c:v>-28475755.539546005</c:v>
                </c:pt>
                <c:pt idx="30876">
                  <c:v>-28407292.475579996</c:v>
                </c:pt>
                <c:pt idx="30877">
                  <c:v>-28337243.005989</c:v>
                </c:pt>
                <c:pt idx="30878">
                  <c:v>-28265574.020838995</c:v>
                </c:pt>
                <c:pt idx="30879">
                  <c:v>-28192251.322995</c:v>
                </c:pt>
                <c:pt idx="30880">
                  <c:v>-28117239.579107001</c:v>
                </c:pt>
                <c:pt idx="30881">
                  <c:v>-28040502.267796997</c:v>
                </c:pt>
                <c:pt idx="30882">
                  <c:v>-27962001.624823999</c:v>
                </c:pt>
                <c:pt idx="30883">
                  <c:v>-27881698.585035995</c:v>
                </c:pt>
                <c:pt idx="30884">
                  <c:v>-27799552.720864002</c:v>
                </c:pt>
                <c:pt idx="30885">
                  <c:v>-27715522.177110001</c:v>
                </c:pt>
                <c:pt idx="30886">
                  <c:v>-27629563.601775002</c:v>
                </c:pt>
                <c:pt idx="30887">
                  <c:v>-27541632.072599001</c:v>
                </c:pt>
                <c:pt idx="30888">
                  <c:v>-27451681.019028001</c:v>
                </c:pt>
                <c:pt idx="30889">
                  <c:v>-27359662.139233999</c:v>
                </c:pt>
                <c:pt idx="30890">
                  <c:v>-27265525.311822001</c:v>
                </c:pt>
                <c:pt idx="30891">
                  <c:v>-27169218.501800995</c:v>
                </c:pt>
                <c:pt idx="30892">
                  <c:v>-27070687.660372</c:v>
                </c:pt>
                <c:pt idx="30893">
                  <c:v>-26969876.618033003</c:v>
                </c:pt>
                <c:pt idx="30894">
                  <c:v>-26866726.970469002</c:v>
                </c:pt>
                <c:pt idx="30895">
                  <c:v>-26761177.956618994</c:v>
                </c:pt>
                <c:pt idx="30896">
                  <c:v>-26653166.328281999</c:v>
                </c:pt>
                <c:pt idx="30897">
                  <c:v>-26542626.210542001</c:v>
                </c:pt>
                <c:pt idx="30898">
                  <c:v>-26429488.952226005</c:v>
                </c:pt>
                <c:pt idx="30899">
                  <c:v>-26313682.965531997</c:v>
                </c:pt>
                <c:pt idx="30900">
                  <c:v>-26195133.553870995</c:v>
                </c:pt>
                <c:pt idx="30901">
                  <c:v>-26073762.726874996</c:v>
                </c:pt>
                <c:pt idx="30902">
                  <c:v>-25949489.001398996</c:v>
                </c:pt>
                <c:pt idx="30903">
                  <c:v>-25822227.187242996</c:v>
                </c:pt>
                <c:pt idx="30904">
                  <c:v>-25691888.156157009</c:v>
                </c:pt>
                <c:pt idx="30905">
                  <c:v>-25558378.592546001</c:v>
                </c:pt>
                <c:pt idx="30906">
                  <c:v>-25421600.724123999</c:v>
                </c:pt>
                <c:pt idx="30907">
                  <c:v>-25281452.030552004</c:v>
                </c:pt>
                <c:pt idx="30908">
                  <c:v>-25137824.927872993</c:v>
                </c:pt>
                <c:pt idx="30909">
                  <c:v>-24990606.426309999</c:v>
                </c:pt>
                <c:pt idx="30910">
                  <c:v>-24839677.758710001</c:v>
                </c:pt>
                <c:pt idx="30911">
                  <c:v>-24684913.976551998</c:v>
                </c:pt>
                <c:pt idx="30912">
                  <c:v>-24526183.510122005</c:v>
                </c:pt>
                <c:pt idx="30913">
                  <c:v>-24363347.688979</c:v>
                </c:pt>
                <c:pt idx="30914">
                  <c:v>-24196260.218384005</c:v>
                </c:pt>
                <c:pt idx="30915">
                  <c:v>-24024766.606793001</c:v>
                </c:pt>
                <c:pt idx="30916">
                  <c:v>-23848703.538880005</c:v>
                </c:pt>
                <c:pt idx="30917">
                  <c:v>-23667898.187834997</c:v>
                </c:pt>
                <c:pt idx="30918">
                  <c:v>-23482167.459813997</c:v>
                </c:pt>
                <c:pt idx="30919">
                  <c:v>-23291317.162482999</c:v>
                </c:pt>
                <c:pt idx="30920">
                  <c:v>-23095141.088440996</c:v>
                </c:pt>
                <c:pt idx="30921">
                  <c:v>-22893420.003038995</c:v>
                </c:pt>
                <c:pt idx="30922">
                  <c:v>-22685920.524576999</c:v>
                </c:pt>
                <c:pt idx="30923">
                  <c:v>-22472393.883136999</c:v>
                </c:pt>
                <c:pt idx="30924">
                  <c:v>-22252574.542264</c:v>
                </c:pt>
                <c:pt idx="30925">
                  <c:v>-22026178.665327001</c:v>
                </c:pt>
                <c:pt idx="30926">
                  <c:v>-21792902.405623995</c:v>
                </c:pt>
                <c:pt idx="30927">
                  <c:v>-21552419.996052001</c:v>
                </c:pt>
                <c:pt idx="30928">
                  <c:v>-21304381.610371999</c:v>
                </c:pt>
                <c:pt idx="30929">
                  <c:v>-21048410.963623997</c:v>
                </c:pt>
                <c:pt idx="30930">
                  <c:v>-20784102.614032004</c:v>
                </c:pt>
                <c:pt idx="30931">
                  <c:v>-20511018.922634002</c:v>
                </c:pt>
                <c:pt idx="30932">
                  <c:v>-20228686.619627003</c:v>
                </c:pt>
                <c:pt idx="30933">
                  <c:v>-19936592.918039005</c:v>
                </c:pt>
                <c:pt idx="30934">
                  <c:v>-19634181.105484001</c:v>
                </c:pt>
                <c:pt idx="30935">
                  <c:v>-19320845.533279002</c:v>
                </c:pt>
                <c:pt idx="30936">
                  <c:v>-18995925.908985</c:v>
                </c:pt>
                <c:pt idx="30937">
                  <c:v>-18658700.783214994</c:v>
                </c:pt>
                <c:pt idx="30938">
                  <c:v>-18308380.104449</c:v>
                </c:pt>
                <c:pt idx="30939">
                  <c:v>-17944096.696621999</c:v>
                </c:pt>
                <c:pt idx="30940">
                  <c:v>-17564896.494135998</c:v>
                </c:pt>
                <c:pt idx="30941">
                  <c:v>-17169727.348742999</c:v>
                </c:pt>
                <c:pt idx="30942">
                  <c:v>-16757426.204946</c:v>
                </c:pt>
                <c:pt idx="30943">
                  <c:v>-16326704.429413</c:v>
                </c:pt>
                <c:pt idx="30944">
                  <c:v>-15876131.082940999</c:v>
                </c:pt>
                <c:pt idx="30945">
                  <c:v>-15404113.953689003</c:v>
                </c:pt>
                <c:pt idx="30946">
                  <c:v>-14908878.249484995</c:v>
                </c:pt>
                <c:pt idx="30947">
                  <c:v>-14388443.011320001</c:v>
                </c:pt>
                <c:pt idx="30948">
                  <c:v>-13840595.619568998</c:v>
                </c:pt>
                <c:pt idx="30949">
                  <c:v>-13262865.316822</c:v>
                </c:pt>
                <c:pt idx="30950">
                  <c:v>-12652497.623757999</c:v>
                </c:pt>
                <c:pt idx="30951">
                  <c:v>-12006433.125587</c:v>
                </c:pt>
                <c:pt idx="30952">
                  <c:v>-11321296.734999998</c:v>
                </c:pt>
                <c:pt idx="30953">
                  <c:v>-10593407.740248999</c:v>
                </c:pt>
                <c:pt idx="30954">
                  <c:v>-9818827.4326450005</c:v>
                </c:pt>
                <c:pt idx="30955">
                  <c:v>-8993470.5857410021</c:v>
                </c:pt>
                <c:pt idx="30956">
                  <c:v>-8113319.6611429993</c:v>
                </c:pt>
                <c:pt idx="30957">
                  <c:v>-7174794.4011160005</c:v>
                </c:pt>
                <c:pt idx="30958">
                  <c:v>-6175337.312899</c:v>
                </c:pt>
                <c:pt idx="30959">
                  <c:v>-5114260.4003260015</c:v>
                </c:pt>
                <c:pt idx="30960">
                  <c:v>-3993830.4945999999</c:v>
                </c:pt>
                <c:pt idx="30961">
                  <c:v>-2820418.3492049999</c:v>
                </c:pt>
                <c:pt idx="30962">
                  <c:v>-1605313.1267230001</c:v>
                </c:pt>
                <c:pt idx="30963">
                  <c:v>-364639.47494599997</c:v>
                </c:pt>
                <c:pt idx="30964">
                  <c:v>882045.12645200011</c:v>
                </c:pt>
                <c:pt idx="30965">
                  <c:v>2114321.3386159996</c:v>
                </c:pt>
                <c:pt idx="30966">
                  <c:v>3313800.2870370005</c:v>
                </c:pt>
                <c:pt idx="30967">
                  <c:v>4466276.4769960018</c:v>
                </c:pt>
                <c:pt idx="30968">
                  <c:v>5562558.9061490009</c:v>
                </c:pt>
                <c:pt idx="30969">
                  <c:v>6598111.8680570005</c:v>
                </c:pt>
                <c:pt idx="30970">
                  <c:v>7572038.5621269997</c:v>
                </c:pt>
                <c:pt idx="30971">
                  <c:v>8485923.7369219959</c:v>
                </c:pt>
                <c:pt idx="30972">
                  <c:v>9342837.1283519976</c:v>
                </c:pt>
                <c:pt idx="30973">
                  <c:v>10146598.047917997</c:v>
                </c:pt>
                <c:pt idx="30974">
                  <c:v>10901286.791921997</c:v>
                </c:pt>
                <c:pt idx="30975">
                  <c:v>11610946.785502</c:v>
                </c:pt>
                <c:pt idx="30976">
                  <c:v>12279418.686708</c:v>
                </c:pt>
                <c:pt idx="30977">
                  <c:v>12910259.372974003</c:v>
                </c:pt>
                <c:pt idx="30978">
                  <c:v>13506712.500661002</c:v>
                </c:pt>
                <c:pt idx="30979">
                  <c:v>14071708.700092001</c:v>
                </c:pt>
                <c:pt idx="30980">
                  <c:v>14607881.633189999</c:v>
                </c:pt>
                <c:pt idx="30981">
                  <c:v>15117591.584992003</c:v>
                </c:pt>
                <c:pt idx="30982">
                  <c:v>15602951.730939997</c:v>
                </c:pt>
                <c:pt idx="30983">
                  <c:v>16065854.367249003</c:v>
                </c:pt>
                <c:pt idx="30984">
                  <c:v>16507995.685737003</c:v>
                </c:pt>
                <c:pt idx="30985">
                  <c:v>16930898.436648995</c:v>
                </c:pt>
                <c:pt idx="30986">
                  <c:v>17335932.259318002</c:v>
                </c:pt>
                <c:pt idx="30987">
                  <c:v>17724331.700342</c:v>
                </c:pt>
                <c:pt idx="30988">
                  <c:v>18097212.062183</c:v>
                </c:pt>
                <c:pt idx="30989">
                  <c:v>18455583.280449998</c:v>
                </c:pt>
                <c:pt idx="30990">
                  <c:v>18800362.044976</c:v>
                </c:pt>
                <c:pt idx="30991">
                  <c:v>19132382.375787001</c:v>
                </c:pt>
                <c:pt idx="30992">
                  <c:v>19452404.850395001</c:v>
                </c:pt>
                <c:pt idx="30993">
                  <c:v>19761124.659712005</c:v>
                </c:pt>
                <c:pt idx="30994">
                  <c:v>20059178.64948</c:v>
                </c:pt>
                <c:pt idx="30995">
                  <c:v>20347151.484367002</c:v>
                </c:pt>
                <c:pt idx="30996">
                  <c:v>20625581.053660002</c:v>
                </c:pt>
                <c:pt idx="30997">
                  <c:v>20894963.221144997</c:v>
                </c:pt>
                <c:pt idx="30998">
                  <c:v>21155756.007387001</c:v>
                </c:pt>
                <c:pt idx="30999">
                  <c:v>21408383.280159</c:v>
                </c:pt>
                <c:pt idx="31000">
                  <c:v>21653238.017988</c:v>
                </c:pt>
                <c:pt idx="31001">
                  <c:v>21890685.202559005</c:v>
                </c:pt>
                <c:pt idx="31002">
                  <c:v>22121064.387828995</c:v>
                </c:pt>
                <c:pt idx="31003">
                  <c:v>22344691.986974996</c:v>
                </c:pt>
                <c:pt idx="31004">
                  <c:v>22561863.312562004</c:v>
                </c:pt>
                <c:pt idx="31005">
                  <c:v>22772854.400424</c:v>
                </c:pt>
                <c:pt idx="31006">
                  <c:v>22977923.643583</c:v>
                </c:pt>
                <c:pt idx="31007">
                  <c:v>23177313.258983999</c:v>
                </c:pt>
                <c:pt idx="31008">
                  <c:v>23371250.606760003</c:v>
                </c:pt>
                <c:pt idx="31009">
                  <c:v>23559949.379182003</c:v>
                </c:pt>
                <c:pt idx="31010">
                  <c:v>23743610.674181003</c:v>
                </c:pt>
                <c:pt idx="31011">
                  <c:v>23922423.966436997</c:v>
                </c:pt>
                <c:pt idx="31012">
                  <c:v>24096567.987391997</c:v>
                </c:pt>
                <c:pt idx="31013">
                  <c:v>24266211.524123006</c:v>
                </c:pt>
                <c:pt idx="31014">
                  <c:v>24431514.145770997</c:v>
                </c:pt>
                <c:pt idx="31015">
                  <c:v>24592626.865207002</c:v>
                </c:pt>
                <c:pt idx="31016">
                  <c:v>24749692.742652997</c:v>
                </c:pt>
                <c:pt idx="31017">
                  <c:v>24902847.437229998</c:v>
                </c:pt>
                <c:pt idx="31018">
                  <c:v>25052219.711664997</c:v>
                </c:pt>
                <c:pt idx="31019">
                  <c:v>25197931.894832</c:v>
                </c:pt>
                <c:pt idx="31020">
                  <c:v>25340100.306242999</c:v>
                </c:pt>
                <c:pt idx="31021">
                  <c:v>25478835.646168999</c:v>
                </c:pt>
                <c:pt idx="31022">
                  <c:v>25614243.354651999</c:v>
                </c:pt>
                <c:pt idx="31023">
                  <c:v>25746423.942322999</c:v>
                </c:pt>
                <c:pt idx="31024">
                  <c:v>25875473.295626</c:v>
                </c:pt>
                <c:pt idx="31025">
                  <c:v>26001482.958788998</c:v>
                </c:pt>
                <c:pt idx="31026">
                  <c:v>26124540.394604001</c:v>
                </c:pt>
                <c:pt idx="31027">
                  <c:v>26244729.225923002</c:v>
                </c:pt>
                <c:pt idx="31028">
                  <c:v>26362129.459516998</c:v>
                </c:pt>
                <c:pt idx="31029">
                  <c:v>26476817.693846997</c:v>
                </c:pt>
                <c:pt idx="31030">
                  <c:v>26588867.312089004</c:v>
                </c:pt>
                <c:pt idx="31031">
                  <c:v>26698348.661659997</c:v>
                </c:pt>
                <c:pt idx="31032">
                  <c:v>26805329.221356999</c:v>
                </c:pt>
                <c:pt idx="31033">
                  <c:v>26909873.757119998</c:v>
                </c:pt>
                <c:pt idx="31034">
                  <c:v>27012044.467329998</c:v>
                </c:pt>
                <c:pt idx="31035">
                  <c:v>27111901.118481003</c:v>
                </c:pt>
                <c:pt idx="31036">
                  <c:v>27209501.171972997</c:v>
                </c:pt>
                <c:pt idx="31037">
                  <c:v>27304899.902718995</c:v>
                </c:pt>
                <c:pt idx="31038">
                  <c:v>27398150.510189004</c:v>
                </c:pt>
                <c:pt idx="31039">
                  <c:v>27489304.222467996</c:v>
                </c:pt>
                <c:pt idx="31040">
                  <c:v>27578410.393833995</c:v>
                </c:pt>
                <c:pt idx="31041">
                  <c:v>27665516.596360005</c:v>
                </c:pt>
                <c:pt idx="31042">
                  <c:v>27750668.705941997</c:v>
                </c:pt>
                <c:pt idx="31043">
                  <c:v>27833910.983187996</c:v>
                </c:pt>
                <c:pt idx="31044">
                  <c:v>27915286.149505001</c:v>
                </c:pt>
                <c:pt idx="31045">
                  <c:v>27994835.458739001</c:v>
                </c:pt>
                <c:pt idx="31046">
                  <c:v>28072598.764671996</c:v>
                </c:pt>
                <c:pt idx="31047">
                  <c:v>28148614.584656999</c:v>
                </c:pt>
                <c:pt idx="31048">
                  <c:v>28222920.159665</c:v>
                </c:pt>
                <c:pt idx="31049">
                  <c:v>28295551.510961998</c:v>
                </c:pt>
                <c:pt idx="31050">
                  <c:v>28366543.493670993</c:v>
                </c:pt>
                <c:pt idx="31051">
                  <c:v>28435929.847394999</c:v>
                </c:pt>
                <c:pt idx="31052">
                  <c:v>28503743.244114</c:v>
                </c:pt>
                <c:pt idx="31053">
                  <c:v>28570015.33351</c:v>
                </c:pt>
                <c:pt idx="31054">
                  <c:v>28634776.785907995</c:v>
                </c:pt>
                <c:pt idx="31055">
                  <c:v>28698057.332961999</c:v>
                </c:pt>
                <c:pt idx="31056">
                  <c:v>28759885.806235</c:v>
                </c:pt>
                <c:pt idx="31057">
                  <c:v>28820290.173808996</c:v>
                </c:pt>
                <c:pt idx="31058">
                  <c:v>28879297.575030997</c:v>
                </c:pt>
                <c:pt idx="31059">
                  <c:v>28936934.353521001</c:v>
                </c:pt>
                <c:pt idx="31060">
                  <c:v>28993226.088539999</c:v>
                </c:pt>
                <c:pt idx="31061">
                  <c:v>29048197.624810997</c:v>
                </c:pt>
                <c:pt idx="31062">
                  <c:v>29101873.100892</c:v>
                </c:pt>
                <c:pt idx="31063">
                  <c:v>29154275.976183001</c:v>
                </c:pt>
                <c:pt idx="31064">
                  <c:v>29205429.056639999</c:v>
                </c:pt>
                <c:pt idx="31065">
                  <c:v>29255354.519274</c:v>
                </c:pt>
                <c:pt idx="31066">
                  <c:v>29304073.935506001</c:v>
                </c:pt>
                <c:pt idx="31067">
                  <c:v>29351608.293436997</c:v>
                </c:pt>
                <c:pt idx="31068">
                  <c:v>29397978.019092001</c:v>
                </c:pt>
                <c:pt idx="31069">
                  <c:v>29443202.996704999</c:v>
                </c:pt>
                <c:pt idx="31070">
                  <c:v>29487302.588079002</c:v>
                </c:pt>
                <c:pt idx="31071">
                  <c:v>29530295.651092999</c:v>
                </c:pt>
                <c:pt idx="31072">
                  <c:v>29572200.557376999</c:v>
                </c:pt>
                <c:pt idx="31073">
                  <c:v>29613035.209224001</c:v>
                </c:pt>
                <c:pt idx="31074">
                  <c:v>29652817.055755999</c:v>
                </c:pt>
                <c:pt idx="31075">
                  <c:v>29691563.108403001</c:v>
                </c:pt>
                <c:pt idx="31076">
                  <c:v>29729289.955712002</c:v>
                </c:pt>
                <c:pt idx="31077">
                  <c:v>29766013.777534999</c:v>
                </c:pt>
                <c:pt idx="31078">
                  <c:v>29801750.358621001</c:v>
                </c:pt>
                <c:pt idx="31079">
                  <c:v>29836515.101636</c:v>
                </c:pt>
                <c:pt idx="31080">
                  <c:v>29870323.039659001</c:v>
                </c:pt>
                <c:pt idx="31081">
                  <c:v>29903188.848150004</c:v>
                </c:pt>
                <c:pt idx="31082">
                  <c:v>29935126.856447998</c:v>
                </c:pt>
                <c:pt idx="31083">
                  <c:v>29966151.058795001</c:v>
                </c:pt>
                <c:pt idx="31084">
                  <c:v>29996275.124926005</c:v>
                </c:pt>
                <c:pt idx="31085">
                  <c:v>30025512.410239998</c:v>
                </c:pt>
                <c:pt idx="31086">
                  <c:v>30053875.965567995</c:v>
                </c:pt>
                <c:pt idx="31087">
                  <c:v>30081378.546564005</c:v>
                </c:pt>
                <c:pt idx="31088">
                  <c:v>30108032.622733001</c:v>
                </c:pt>
                <c:pt idx="31089">
                  <c:v>30133850.386110999</c:v>
                </c:pt>
                <c:pt idx="31090">
                  <c:v>30158843.759616997</c:v>
                </c:pt>
                <c:pt idx="31091">
                  <c:v>30183024.405087996</c:v>
                </c:pt>
                <c:pt idx="31092">
                  <c:v>30206403.731016997</c:v>
                </c:pt>
                <c:pt idx="31093">
                  <c:v>30228992.899998002</c:v>
                </c:pt>
                <c:pt idx="31094">
                  <c:v>30250802.835901</c:v>
                </c:pt>
                <c:pt idx="31095">
                  <c:v>30271844.230783999</c:v>
                </c:pt>
                <c:pt idx="31096">
                  <c:v>30292127.551553998</c:v>
                </c:pt>
                <c:pt idx="31097">
                  <c:v>30311663.046381999</c:v>
                </c:pt>
                <c:pt idx="31098">
                  <c:v>30330460.750900999</c:v>
                </c:pt>
                <c:pt idx="31099">
                  <c:v>30348530.494170997</c:v>
                </c:pt>
                <c:pt idx="31100">
                  <c:v>30365881.904442996</c:v>
                </c:pt>
                <c:pt idx="31101">
                  <c:v>30382524.414717</c:v>
                </c:pt>
                <c:pt idx="31102">
                  <c:v>30398467.268105999</c:v>
                </c:pt>
                <c:pt idx="31103">
                  <c:v>30413719.523020998</c:v>
                </c:pt>
                <c:pt idx="31104">
                  <c:v>30428290.058168001</c:v>
                </c:pt>
                <c:pt idx="31105">
                  <c:v>30442187.577388</c:v>
                </c:pt>
                <c:pt idx="31106">
                  <c:v>30455420.614324007</c:v>
                </c:pt>
                <c:pt idx="31107">
                  <c:v>30467997.536934003</c:v>
                </c:pt>
                <c:pt idx="31108">
                  <c:v>30479926.551853996</c:v>
                </c:pt>
                <c:pt idx="31109">
                  <c:v>30491215.708620001</c:v>
                </c:pt>
                <c:pt idx="31110">
                  <c:v>30501872.903744996</c:v>
                </c:pt>
                <c:pt idx="31111">
                  <c:v>30511905.884667996</c:v>
                </c:pt>
                <c:pt idx="31112">
                  <c:v>30521322.253574997</c:v>
                </c:pt>
                <c:pt idx="31113">
                  <c:v>30530129.471092995</c:v>
                </c:pt>
                <c:pt idx="31114">
                  <c:v>30538334.859867997</c:v>
                </c:pt>
                <c:pt idx="31115">
                  <c:v>30545945.608034004</c:v>
                </c:pt>
                <c:pt idx="31116">
                  <c:v>30552968.772565</c:v>
                </c:pt>
                <c:pt idx="31117">
                  <c:v>30559411.282524001</c:v>
                </c:pt>
                <c:pt idx="31118">
                  <c:v>30565279.942216996</c:v>
                </c:pt>
                <c:pt idx="31119">
                  <c:v>30570581.434242997</c:v>
                </c:pt>
                <c:pt idx="31120">
                  <c:v>30575322.322446998</c:v>
                </c:pt>
                <c:pt idx="31121">
                  <c:v>30579509.054795001</c:v>
                </c:pt>
                <c:pt idx="31122">
                  <c:v>30583147.966150999</c:v>
                </c:pt>
                <c:pt idx="31123">
                  <c:v>30586245.280973997</c:v>
                </c:pt>
                <c:pt idx="31124">
                  <c:v>30588807.115931999</c:v>
                </c:pt>
                <c:pt idx="31125">
                  <c:v>30590839.482444998</c:v>
                </c:pt>
                <c:pt idx="31126">
                  <c:v>30592348.289142996</c:v>
                </c:pt>
                <c:pt idx="31127">
                  <c:v>30593339.34426</c:v>
                </c:pt>
                <c:pt idx="31128">
                  <c:v>30593818.357949998</c:v>
                </c:pt>
                <c:pt idx="31129">
                  <c:v>30593790.944545995</c:v>
                </c:pt>
                <c:pt idx="31130">
                  <c:v>30593262.624743</c:v>
                </c:pt>
                <c:pt idx="31131">
                  <c:v>30592238.827728</c:v>
                </c:pt>
                <c:pt idx="31132">
                  <c:v>30590724.893239997</c:v>
                </c:pt>
                <c:pt idx="31133">
                  <c:v>30588726.073577996</c:v>
                </c:pt>
                <c:pt idx="31134">
                  <c:v>30586247.535549</c:v>
                </c:pt>
                <c:pt idx="31135">
                  <c:v>30583294.362367999</c:v>
                </c:pt>
                <c:pt idx="31136">
                  <c:v>30579871.555492997</c:v>
                </c:pt>
                <c:pt idx="31137">
                  <c:v>30575984.036419</c:v>
                </c:pt>
                <c:pt idx="31138">
                  <c:v>30571636.648421999</c:v>
                </c:pt>
                <c:pt idx="31139">
                  <c:v>30566834.158247001</c:v>
                </c:pt>
                <c:pt idx="31140">
                  <c:v>30561581.257761002</c:v>
                </c:pt>
                <c:pt idx="31141">
                  <c:v>30555882.565554</c:v>
                </c:pt>
                <c:pt idx="31142">
                  <c:v>30549742.628500003</c:v>
                </c:pt>
                <c:pt idx="31143">
                  <c:v>30543165.923271991</c:v>
                </c:pt>
                <c:pt idx="31144">
                  <c:v>30536156.857824001</c:v>
                </c:pt>
                <c:pt idx="31145">
                  <c:v>30528719.772826001</c:v>
                </c:pt>
                <c:pt idx="31146">
                  <c:v>30520858.943066996</c:v>
                </c:pt>
                <c:pt idx="31147">
                  <c:v>30512578.578816999</c:v>
                </c:pt>
                <c:pt idx="31148">
                  <c:v>30503882.827158999</c:v>
                </c:pt>
                <c:pt idx="31149">
                  <c:v>30494775.773276996</c:v>
                </c:pt>
                <c:pt idx="31150">
                  <c:v>30485261.441721994</c:v>
                </c:pt>
                <c:pt idx="31151">
                  <c:v>30475343.797639996</c:v>
                </c:pt>
                <c:pt idx="31152">
                  <c:v>30465026.747965995</c:v>
                </c:pt>
                <c:pt idx="31153">
                  <c:v>30454314.142592005</c:v>
                </c:pt>
                <c:pt idx="31154">
                  <c:v>30443209.775506001</c:v>
                </c:pt>
                <c:pt idx="31155">
                  <c:v>30431717.385896996</c:v>
                </c:pt>
                <c:pt idx="31156">
                  <c:v>30419840.659240998</c:v>
                </c:pt>
                <c:pt idx="31157">
                  <c:v>30407583.228351001</c:v>
                </c:pt>
                <c:pt idx="31158">
                  <c:v>30394948.674408</c:v>
                </c:pt>
                <c:pt idx="31159">
                  <c:v>30381940.527959</c:v>
                </c:pt>
                <c:pt idx="31160">
                  <c:v>30368562.269903995</c:v>
                </c:pt>
                <c:pt idx="31161">
                  <c:v>30354817.332442001</c:v>
                </c:pt>
                <c:pt idx="31162">
                  <c:v>30340709.100005999</c:v>
                </c:pt>
                <c:pt idx="31163">
                  <c:v>30326240.910174999</c:v>
                </c:pt>
                <c:pt idx="31164">
                  <c:v>30311416.054554004</c:v>
                </c:pt>
                <c:pt idx="31165">
                  <c:v>30296237.779647995</c:v>
                </c:pt>
                <c:pt idx="31166">
                  <c:v>30280709.287702002</c:v>
                </c:pt>
                <c:pt idx="31167">
                  <c:v>30264833.737528</c:v>
                </c:pt>
                <c:pt idx="31168">
                  <c:v>30248614.245313995</c:v>
                </c:pt>
                <c:pt idx="31169">
                  <c:v>30232053.885407995</c:v>
                </c:pt>
                <c:pt idx="31170">
                  <c:v>30215155.691086005</c:v>
                </c:pt>
                <c:pt idx="31171">
                  <c:v>30197922.655308999</c:v>
                </c:pt>
                <c:pt idx="31172">
                  <c:v>30180357.731450997</c:v>
                </c:pt>
                <c:pt idx="31173">
                  <c:v>30162463.834019005</c:v>
                </c:pt>
                <c:pt idx="31174">
                  <c:v>30144243.839353003</c:v>
                </c:pt>
                <c:pt idx="31175">
                  <c:v>30125700.586313002</c:v>
                </c:pt>
                <c:pt idx="31176">
                  <c:v>30106836.876944005</c:v>
                </c:pt>
                <c:pt idx="31177">
                  <c:v>30087655.477134001</c:v>
                </c:pt>
                <c:pt idx="31178">
                  <c:v>30068159.117253006</c:v>
                </c:pt>
                <c:pt idx="31179">
                  <c:v>30048350.492775995</c:v>
                </c:pt>
                <c:pt idx="31180">
                  <c:v>30028232.264899995</c:v>
                </c:pt>
                <c:pt idx="31181">
                  <c:v>30007807.061134998</c:v>
                </c:pt>
                <c:pt idx="31182">
                  <c:v>29987077.475894995</c:v>
                </c:pt>
                <c:pt idx="31183">
                  <c:v>29966046.071066</c:v>
                </c:pt>
                <c:pt idx="31184">
                  <c:v>29944715.376570001</c:v>
                </c:pt>
                <c:pt idx="31185">
                  <c:v>29923087.890905999</c:v>
                </c:pt>
                <c:pt idx="31186">
                  <c:v>29901166.081693992</c:v>
                </c:pt>
                <c:pt idx="31187">
                  <c:v>29878952.386192001</c:v>
                </c:pt>
                <c:pt idx="31188">
                  <c:v>29856449.211812995</c:v>
                </c:pt>
                <c:pt idx="31189">
                  <c:v>29833658.936625</c:v>
                </c:pt>
                <c:pt idx="31190">
                  <c:v>29810583.909846995</c:v>
                </c:pt>
                <c:pt idx="31191">
                  <c:v>29787226.452321999</c:v>
                </c:pt>
                <c:pt idx="31192">
                  <c:v>29763588.856996004</c:v>
                </c:pt>
                <c:pt idx="31193">
                  <c:v>29739673.389373995</c:v>
                </c:pt>
                <c:pt idx="31194">
                  <c:v>29715482.287975997</c:v>
                </c:pt>
                <c:pt idx="31195">
                  <c:v>29691017.764774997</c:v>
                </c:pt>
                <c:pt idx="31196">
                  <c:v>29666282.005629998</c:v>
                </c:pt>
                <c:pt idx="31197">
                  <c:v>29641277.170715999</c:v>
                </c:pt>
                <c:pt idx="31198">
                  <c:v>29616005.394931</c:v>
                </c:pt>
                <c:pt idx="31199">
                  <c:v>29590468.788311996</c:v>
                </c:pt>
                <c:pt idx="31200">
                  <c:v>29564669.436425999</c:v>
                </c:pt>
                <c:pt idx="31201">
                  <c:v>29538609.400766</c:v>
                </c:pt>
                <c:pt idx="31202">
                  <c:v>29512290.719130002</c:v>
                </c:pt>
                <c:pt idx="31203">
                  <c:v>29485715.405998997</c:v>
                </c:pt>
                <c:pt idx="31204">
                  <c:v>29458885.452904999</c:v>
                </c:pt>
                <c:pt idx="31205">
                  <c:v>29431802.828790005</c:v>
                </c:pt>
                <c:pt idx="31206">
                  <c:v>29404469.480357997</c:v>
                </c:pt>
                <c:pt idx="31207">
                  <c:v>29376887.332424004</c:v>
                </c:pt>
                <c:pt idx="31208">
                  <c:v>29349058.288252998</c:v>
                </c:pt>
                <c:pt idx="31209">
                  <c:v>29320984.229890995</c:v>
                </c:pt>
                <c:pt idx="31210">
                  <c:v>29292667.018495999</c:v>
                </c:pt>
                <c:pt idx="31211">
                  <c:v>29264108.494650997</c:v>
                </c:pt>
                <c:pt idx="31212">
                  <c:v>29235310.478684001</c:v>
                </c:pt>
                <c:pt idx="31213">
                  <c:v>29206274.770974997</c:v>
                </c:pt>
                <c:pt idx="31214">
                  <c:v>29177003.152255002</c:v>
                </c:pt>
                <c:pt idx="31215">
                  <c:v>29147497.383903995</c:v>
                </c:pt>
                <c:pt idx="31216">
                  <c:v>29117759.208244</c:v>
                </c:pt>
                <c:pt idx="31217">
                  <c:v>29087790.348820999</c:v>
                </c:pt>
                <c:pt idx="31218">
                  <c:v>29057592.510683998</c:v>
                </c:pt>
                <c:pt idx="31219">
                  <c:v>29027167.380663995</c:v>
                </c:pt>
                <c:pt idx="31220">
                  <c:v>28996516.627637997</c:v>
                </c:pt>
                <c:pt idx="31221">
                  <c:v>28965641.902799997</c:v>
                </c:pt>
                <c:pt idx="31222">
                  <c:v>28934544.839912001</c:v>
                </c:pt>
                <c:pt idx="31223">
                  <c:v>28903227.055566005</c:v>
                </c:pt>
                <c:pt idx="31224">
                  <c:v>28871690.149432</c:v>
                </c:pt>
                <c:pt idx="31225">
                  <c:v>28839935.704500999</c:v>
                </c:pt>
                <c:pt idx="31226">
                  <c:v>28807965.287326999</c:v>
                </c:pt>
                <c:pt idx="31227">
                  <c:v>28775780.448267002</c:v>
                </c:pt>
                <c:pt idx="31228">
                  <c:v>28743382.721707996</c:v>
                </c:pt>
                <c:pt idx="31229">
                  <c:v>28710773.626299001</c:v>
                </c:pt>
                <c:pt idx="31230">
                  <c:v>28677954.665174998</c:v>
                </c:pt>
                <c:pt idx="31231">
                  <c:v>28644927.326172005</c:v>
                </c:pt>
                <c:pt idx="31232">
                  <c:v>28611693.082049996</c:v>
                </c:pt>
                <c:pt idx="31233">
                  <c:v>28578253.390700001</c:v>
                </c:pt>
                <c:pt idx="31234">
                  <c:v>28544609.695356004</c:v>
                </c:pt>
                <c:pt idx="31235">
                  <c:v>28510763.424797997</c:v>
                </c:pt>
                <c:pt idx="31236">
                  <c:v>28476715.993550997</c:v>
                </c:pt>
                <c:pt idx="31237">
                  <c:v>28442468.802088</c:v>
                </c:pt>
                <c:pt idx="31238">
                  <c:v>28408023.237020001</c:v>
                </c:pt>
                <c:pt idx="31239">
                  <c:v>28373380.671289001</c:v>
                </c:pt>
                <c:pt idx="31240">
                  <c:v>28338542.464354001</c:v>
                </c:pt>
                <c:pt idx="31241">
                  <c:v>28303509.962374996</c:v>
                </c:pt>
                <c:pt idx="31242">
                  <c:v>28268284.498397999</c:v>
                </c:pt>
                <c:pt idx="31243">
                  <c:v>28232867.392527003</c:v>
                </c:pt>
                <c:pt idx="31244">
                  <c:v>28197259.952103999</c:v>
                </c:pt>
                <c:pt idx="31245">
                  <c:v>28161463.471879996</c:v>
                </c:pt>
                <c:pt idx="31246">
                  <c:v>28125479.234181006</c:v>
                </c:pt>
                <c:pt idx="31247">
                  <c:v>28089308.509079002</c:v>
                </c:pt>
                <c:pt idx="31248">
                  <c:v>28052952.554551005</c:v>
                </c:pt>
                <c:pt idx="31249">
                  <c:v>28016412.616643</c:v>
                </c:pt>
                <c:pt idx="31250">
                  <c:v>27979689.929625995</c:v>
                </c:pt>
                <c:pt idx="31251">
                  <c:v>27942785.716154009</c:v>
                </c:pt>
                <c:pt idx="31252">
                  <c:v>27905701.187412996</c:v>
                </c:pt>
                <c:pt idx="31253">
                  <c:v>27868437.543273997</c:v>
                </c:pt>
                <c:pt idx="31254">
                  <c:v>27830995.972440995</c:v>
                </c:pt>
                <c:pt idx="31255">
                  <c:v>27793377.652595002</c:v>
                </c:pt>
                <c:pt idx="31256">
                  <c:v>27755583.750537001</c:v>
                </c:pt>
                <c:pt idx="31257">
                  <c:v>27717615.422331002</c:v>
                </c:pt>
                <c:pt idx="31258">
                  <c:v>27679473.813437998</c:v>
                </c:pt>
                <c:pt idx="31259">
                  <c:v>27641160.058858</c:v>
                </c:pt>
                <c:pt idx="31260">
                  <c:v>27602675.283258997</c:v>
                </c:pt>
                <c:pt idx="31261">
                  <c:v>27564020.601112001</c:v>
                </c:pt>
                <c:pt idx="31262">
                  <c:v>27525197.116818</c:v>
                </c:pt>
                <c:pt idx="31263">
                  <c:v>27486205.924836997</c:v>
                </c:pt>
                <c:pt idx="31264">
                  <c:v>27447048.109814998</c:v>
                </c:pt>
                <c:pt idx="31265">
                  <c:v>27407724.746704999</c:v>
                </c:pt>
                <c:pt idx="31266">
                  <c:v>27368236.900891997</c:v>
                </c:pt>
                <c:pt idx="31267">
                  <c:v>27328585.628308002</c:v>
                </c:pt>
                <c:pt idx="31268">
                  <c:v>27288771.975554001</c:v>
                </c:pt>
                <c:pt idx="31269">
                  <c:v>27248796.980014995</c:v>
                </c:pt>
                <c:pt idx="31270">
                  <c:v>27208661.669972997</c:v>
                </c:pt>
                <c:pt idx="31271">
                  <c:v>27168367.064720001</c:v>
                </c:pt>
                <c:pt idx="31272">
                  <c:v>27127914.174669001</c:v>
                </c:pt>
                <c:pt idx="31273">
                  <c:v>27087304.001464996</c:v>
                </c:pt>
                <c:pt idx="31274">
                  <c:v>27046537.538088001</c:v>
                </c:pt>
                <c:pt idx="31275">
                  <c:v>27005615.768959999</c:v>
                </c:pt>
                <c:pt idx="31276">
                  <c:v>26964539.670054004</c:v>
                </c:pt>
                <c:pt idx="31277">
                  <c:v>26923310.208987001</c:v>
                </c:pt>
                <c:pt idx="31278">
                  <c:v>26881928.345132001</c:v>
                </c:pt>
                <c:pt idx="31279">
                  <c:v>26840395.029707</c:v>
                </c:pt>
                <c:pt idx="31280">
                  <c:v>26798711.205879997</c:v>
                </c:pt>
                <c:pt idx="31281">
                  <c:v>26756877.808862999</c:v>
                </c:pt>
                <c:pt idx="31282">
                  <c:v>26714895.766006999</c:v>
                </c:pt>
                <c:pt idx="31283">
                  <c:v>26672765.996893995</c:v>
                </c:pt>
                <c:pt idx="31284">
                  <c:v>26630489.413431995</c:v>
                </c:pt>
                <c:pt idx="31285">
                  <c:v>26588066.919943996</c:v>
                </c:pt>
                <c:pt idx="31286">
                  <c:v>26545499.413257997</c:v>
                </c:pt>
                <c:pt idx="31287">
                  <c:v>26502787.782796998</c:v>
                </c:pt>
                <c:pt idx="31288">
                  <c:v>26459932.910659</c:v>
                </c:pt>
                <c:pt idx="31289">
                  <c:v>26416935.671712</c:v>
                </c:pt>
                <c:pt idx="31290">
                  <c:v>26373796.933672998</c:v>
                </c:pt>
                <c:pt idx="31291">
                  <c:v>26330517.557188001</c:v>
                </c:pt>
                <c:pt idx="31292">
                  <c:v>26287098.395923</c:v>
                </c:pt>
                <c:pt idx="31293">
                  <c:v>26243540.296634998</c:v>
                </c:pt>
                <c:pt idx="31294">
                  <c:v>26199844.099259</c:v>
                </c:pt>
                <c:pt idx="31295">
                  <c:v>26156010.636981003</c:v>
                </c:pt>
                <c:pt idx="31296">
                  <c:v>26112040.736317001</c:v>
                </c:pt>
                <c:pt idx="31297">
                  <c:v>26067935.217193</c:v>
                </c:pt>
                <c:pt idx="31298">
                  <c:v>26023694.893012997</c:v>
                </c:pt>
                <c:pt idx="31299">
                  <c:v>25979320.570737999</c:v>
                </c:pt>
                <c:pt idx="31300">
                  <c:v>25934813.050958</c:v>
                </c:pt>
                <c:pt idx="31301">
                  <c:v>25890173.127962999</c:v>
                </c:pt>
                <c:pt idx="31302">
                  <c:v>25845401.589813996</c:v>
                </c:pt>
                <c:pt idx="31303">
                  <c:v>25800499.218414001</c:v>
                </c:pt>
                <c:pt idx="31304">
                  <c:v>25755466.789575998</c:v>
                </c:pt>
                <c:pt idx="31305">
                  <c:v>25710305.073089998</c:v>
                </c:pt>
                <c:pt idx="31306">
                  <c:v>25665014.832793999</c:v>
                </c:pt>
                <c:pt idx="31307">
                  <c:v>25619596.826632999</c:v>
                </c:pt>
                <c:pt idx="31308">
                  <c:v>25574051.806731999</c:v>
                </c:pt>
                <c:pt idx="31309">
                  <c:v>25528380.519457001</c:v>
                </c:pt>
                <c:pt idx="31310">
                  <c:v>25482583.705473997</c:v>
                </c:pt>
                <c:pt idx="31311">
                  <c:v>25436662.099818997</c:v>
                </c:pt>
                <c:pt idx="31312">
                  <c:v>25390616.431956999</c:v>
                </c:pt>
                <c:pt idx="31313">
                  <c:v>25344447.425837994</c:v>
                </c:pt>
                <c:pt idx="31314">
                  <c:v>25298155.799966</c:v>
                </c:pt>
                <c:pt idx="31315">
                  <c:v>25251742.267448992</c:v>
                </c:pt>
                <c:pt idx="31316">
                  <c:v>25205207.536065001</c:v>
                </c:pt>
                <c:pt idx="31317">
                  <c:v>25158552.308313001</c:v>
                </c:pt>
                <c:pt idx="31318">
                  <c:v>25111777.281475991</c:v>
                </c:pt>
                <c:pt idx="31319">
                  <c:v>25064883.147672996</c:v>
                </c:pt>
                <c:pt idx="31320">
                  <c:v>25017870.593914997</c:v>
                </c:pt>
                <c:pt idx="31321">
                  <c:v>24970740.302161001</c:v>
                </c:pt>
                <c:pt idx="31322">
                  <c:v>24923492.949368995</c:v>
                </c:pt>
                <c:pt idx="31323">
                  <c:v>24876129.207554001</c:v>
                </c:pt>
                <c:pt idx="31324">
                  <c:v>24828649.743833996</c:v>
                </c:pt>
                <c:pt idx="31325">
                  <c:v>24781055.220488995</c:v>
                </c:pt>
                <c:pt idx="31326">
                  <c:v>24733346.295003995</c:v>
                </c:pt>
                <c:pt idx="31327">
                  <c:v>24685523.620128002</c:v>
                </c:pt>
                <c:pt idx="31328">
                  <c:v>24637587.843915995</c:v>
                </c:pt>
                <c:pt idx="31329">
                  <c:v>24589539.609783001</c:v>
                </c:pt>
                <c:pt idx="31330">
                  <c:v>24541379.556552004</c:v>
                </c:pt>
                <c:pt idx="31331">
                  <c:v>24493108.318498001</c:v>
                </c:pt>
                <c:pt idx="31332">
                  <c:v>24444726.525400996</c:v>
                </c:pt>
                <c:pt idx="31333">
                  <c:v>24396234.802588001</c:v>
                </c:pt>
                <c:pt idx="31334">
                  <c:v>24347633.770980999</c:v>
                </c:pt>
                <c:pt idx="31335">
                  <c:v>24298924.047141995</c:v>
                </c:pt>
                <c:pt idx="31336">
                  <c:v>24250106.243317995</c:v>
                </c:pt>
                <c:pt idx="31337">
                  <c:v>24201180.967484996</c:v>
                </c:pt>
                <c:pt idx="31338">
                  <c:v>24152148.823392</c:v>
                </c:pt>
                <c:pt idx="31339">
                  <c:v>24103010.410604</c:v>
                </c:pt>
                <c:pt idx="31340">
                  <c:v>24053766.324545</c:v>
                </c:pt>
                <c:pt idx="31341">
                  <c:v>24004417.156540003</c:v>
                </c:pt>
                <c:pt idx="31342">
                  <c:v>23954963.493854996</c:v>
                </c:pt>
                <c:pt idx="31343">
                  <c:v>23905405.919740997</c:v>
                </c:pt>
                <c:pt idx="31344">
                  <c:v>23855745.013470996</c:v>
                </c:pt>
                <c:pt idx="31345">
                  <c:v>23805981.350383002</c:v>
                </c:pt>
                <c:pt idx="31346">
                  <c:v>23756115.501917996</c:v>
                </c:pt>
                <c:pt idx="31347">
                  <c:v>23706148.035659999</c:v>
                </c:pt>
                <c:pt idx="31348">
                  <c:v>23656079.515374001</c:v>
                </c:pt>
                <c:pt idx="31349">
                  <c:v>23605910.501041997</c:v>
                </c:pt>
                <c:pt idx="31350">
                  <c:v>23555641.548905998</c:v>
                </c:pt>
                <c:pt idx="31351">
                  <c:v>23505273.211497996</c:v>
                </c:pt>
                <c:pt idx="31352">
                  <c:v>23454806.037682999</c:v>
                </c:pt>
                <c:pt idx="31353">
                  <c:v>23404240.572692998</c:v>
                </c:pt>
                <c:pt idx="31354">
                  <c:v>23353577.358160004</c:v>
                </c:pt>
                <c:pt idx="31355">
                  <c:v>23302816.932156004</c:v>
                </c:pt>
                <c:pt idx="31356">
                  <c:v>23251959.829225998</c:v>
                </c:pt>
                <c:pt idx="31357">
                  <c:v>23201006.580419995</c:v>
                </c:pt>
                <c:pt idx="31358">
                  <c:v>23149957.713332999</c:v>
                </c:pt>
                <c:pt idx="31359">
                  <c:v>23098813.752131</c:v>
                </c:pt>
                <c:pt idx="31360">
                  <c:v>23047575.217592001</c:v>
                </c:pt>
                <c:pt idx="31361">
                  <c:v>22996242.627133001</c:v>
                </c:pt>
                <c:pt idx="31362">
                  <c:v>22944816.494845998</c:v>
                </c:pt>
                <c:pt idx="31363">
                  <c:v>22893297.331528999</c:v>
                </c:pt>
                <c:pt idx="31364">
                  <c:v>22841685.644717999</c:v>
                </c:pt>
                <c:pt idx="31365">
                  <c:v>22789981.938716006</c:v>
                </c:pt>
                <c:pt idx="31366">
                  <c:v>22738186.714628998</c:v>
                </c:pt>
                <c:pt idx="31367">
                  <c:v>22686300.470392998</c:v>
                </c:pt>
                <c:pt idx="31368">
                  <c:v>22634323.700801995</c:v>
                </c:pt>
                <c:pt idx="31369">
                  <c:v>22582256.897544999</c:v>
                </c:pt>
                <c:pt idx="31370">
                  <c:v>22530100.549229998</c:v>
                </c:pt>
                <c:pt idx="31371">
                  <c:v>22477855.141412996</c:v>
                </c:pt>
                <c:pt idx="31372">
                  <c:v>22425521.156633001</c:v>
                </c:pt>
                <c:pt idx="31373">
                  <c:v>22373099.074430998</c:v>
                </c:pt>
                <c:pt idx="31374">
                  <c:v>22320589.371385999</c:v>
                </c:pt>
                <c:pt idx="31375">
                  <c:v>22267992.521141995</c:v>
                </c:pt>
                <c:pt idx="31376">
                  <c:v>22215308.994431995</c:v>
                </c:pt>
                <c:pt idx="31377">
                  <c:v>22162539.259105999</c:v>
                </c:pt>
                <c:pt idx="31378">
                  <c:v>22109683.780160997</c:v>
                </c:pt>
                <c:pt idx="31379">
                  <c:v>22056743.019767001</c:v>
                </c:pt>
                <c:pt idx="31380">
                  <c:v>22003717.437289</c:v>
                </c:pt>
                <c:pt idx="31381">
                  <c:v>21950607.489319995</c:v>
                </c:pt>
                <c:pt idx="31382">
                  <c:v>21897413.629698996</c:v>
                </c:pt>
                <c:pt idx="31383">
                  <c:v>21844136.309544001</c:v>
                </c:pt>
                <c:pt idx="31384">
                  <c:v>21790775.977270998</c:v>
                </c:pt>
                <c:pt idx="31385">
                  <c:v>21737333.078623999</c:v>
                </c:pt>
                <c:pt idx="31386">
                  <c:v>21683808.056697</c:v>
                </c:pt>
                <c:pt idx="31387">
                  <c:v>21630201.351955999</c:v>
                </c:pt>
                <c:pt idx="31388">
                  <c:v>21576513.402267996</c:v>
                </c:pt>
                <c:pt idx="31389">
                  <c:v>21522744.642921999</c:v>
                </c:pt>
                <c:pt idx="31390">
                  <c:v>21468895.506653</c:v>
                </c:pt>
                <c:pt idx="31391">
                  <c:v>21414966.423665997</c:v>
                </c:pt>
                <c:pt idx="31392">
                  <c:v>21360957.821657997</c:v>
                </c:pt>
                <c:pt idx="31393">
                  <c:v>21306870.125839997</c:v>
                </c:pt>
                <c:pt idx="31394">
                  <c:v>21252703.758963</c:v>
                </c:pt>
                <c:pt idx="31395">
                  <c:v>21198459.141336001</c:v>
                </c:pt>
                <c:pt idx="31396">
                  <c:v>21144136.690850999</c:v>
                </c:pt>
                <c:pt idx="31397">
                  <c:v>21089736.823004</c:v>
                </c:pt>
                <c:pt idx="31398">
                  <c:v>21035259.950916</c:v>
                </c:pt>
                <c:pt idx="31399">
                  <c:v>20980706.485355996</c:v>
                </c:pt>
                <c:pt idx="31400">
                  <c:v>20926076.834760003</c:v>
                </c:pt>
                <c:pt idx="31401">
                  <c:v>20871371.405250996</c:v>
                </c:pt>
                <c:pt idx="31402">
                  <c:v>20816590.600666001</c:v>
                </c:pt>
                <c:pt idx="31403">
                  <c:v>20761734.822569001</c:v>
                </c:pt>
                <c:pt idx="31404">
                  <c:v>20706804.470272996</c:v>
                </c:pt>
                <c:pt idx="31405">
                  <c:v>20651799.940863997</c:v>
                </c:pt>
                <c:pt idx="31406">
                  <c:v>20596721.629216</c:v>
                </c:pt>
                <c:pt idx="31407">
                  <c:v>20541569.928012997</c:v>
                </c:pt>
                <c:pt idx="31408">
                  <c:v>20486345.227769997</c:v>
                </c:pt>
                <c:pt idx="31409">
                  <c:v>20431047.916847002</c:v>
                </c:pt>
                <c:pt idx="31410">
                  <c:v>20375678.381471992</c:v>
                </c:pt>
                <c:pt idx="31411">
                  <c:v>20320237.005760998</c:v>
                </c:pt>
                <c:pt idx="31412">
                  <c:v>20264724.171732001</c:v>
                </c:pt>
                <c:pt idx="31413">
                  <c:v>20209140.259326003</c:v>
                </c:pt>
                <c:pt idx="31414">
                  <c:v>20153485.646427006</c:v>
                </c:pt>
                <c:pt idx="31415">
                  <c:v>20097760.708876997</c:v>
                </c:pt>
                <c:pt idx="31416">
                  <c:v>20041965.820494</c:v>
                </c:pt>
                <c:pt idx="31417">
                  <c:v>19986101.353092</c:v>
                </c:pt>
                <c:pt idx="31418">
                  <c:v>19930167.676497001</c:v>
                </c:pt>
                <c:pt idx="31419">
                  <c:v>19874165.158562005</c:v>
                </c:pt>
                <c:pt idx="31420">
                  <c:v>19818094.165189005</c:v>
                </c:pt>
                <c:pt idx="31421">
                  <c:v>19761955.060342997</c:v>
                </c:pt>
                <c:pt idx="31422">
                  <c:v>19705748.206068002</c:v>
                </c:pt>
                <c:pt idx="31423">
                  <c:v>19649473.962505002</c:v>
                </c:pt>
                <c:pt idx="31424">
                  <c:v>19593132.687909</c:v>
                </c:pt>
                <c:pt idx="31425">
                  <c:v>19536724.738662999</c:v>
                </c:pt>
                <c:pt idx="31426">
                  <c:v>19480250.469296996</c:v>
                </c:pt>
                <c:pt idx="31427">
                  <c:v>19423710.232501</c:v>
                </c:pt>
                <c:pt idx="31428">
                  <c:v>19367104.379142001</c:v>
                </c:pt>
                <c:pt idx="31429">
                  <c:v>19310433.258281998</c:v>
                </c:pt>
                <c:pt idx="31430">
                  <c:v>19253697.217188001</c:v>
                </c:pt>
                <c:pt idx="31431">
                  <c:v>19196896.601353999</c:v>
                </c:pt>
                <c:pt idx="31432">
                  <c:v>19140031.754508998</c:v>
                </c:pt>
                <c:pt idx="31433">
                  <c:v>19083103.018638998</c:v>
                </c:pt>
                <c:pt idx="31434">
                  <c:v>19026110.733996999</c:v>
                </c:pt>
                <c:pt idx="31435">
                  <c:v>18969055.239117999</c:v>
                </c:pt>
                <c:pt idx="31436">
                  <c:v>18911936.870837998</c:v>
                </c:pt>
                <c:pt idx="31437">
                  <c:v>18854755.964302</c:v>
                </c:pt>
                <c:pt idx="31438">
                  <c:v>18797512.852983005</c:v>
                </c:pt>
                <c:pt idx="31439">
                  <c:v>18740207.868694</c:v>
                </c:pt>
                <c:pt idx="31440">
                  <c:v>18682841.341604996</c:v>
                </c:pt>
                <c:pt idx="31441">
                  <c:v>18625413.600251</c:v>
                </c:pt>
                <c:pt idx="31442">
                  <c:v>18567924.971551996</c:v>
                </c:pt>
                <c:pt idx="31443">
                  <c:v>18510375.780821998</c:v>
                </c:pt>
                <c:pt idx="31444">
                  <c:v>18452766.351785999</c:v>
                </c:pt>
                <c:pt idx="31445">
                  <c:v>18395097.006588999</c:v>
                </c:pt>
                <c:pt idx="31446">
                  <c:v>18337368.065815996</c:v>
                </c:pt>
                <c:pt idx="31447">
                  <c:v>18279579.848497</c:v>
                </c:pt>
                <c:pt idx="31448">
                  <c:v>18221732.672125004</c:v>
                </c:pt>
                <c:pt idx="31449">
                  <c:v>18163826.852669999</c:v>
                </c:pt>
                <c:pt idx="31450">
                  <c:v>18105862.704587001</c:v>
                </c:pt>
                <c:pt idx="31451">
                  <c:v>18047840.540832002</c:v>
                </c:pt>
                <c:pt idx="31452">
                  <c:v>17989760.672873002</c:v>
                </c:pt>
                <c:pt idx="31453">
                  <c:v>17931623.410704006</c:v>
                </c:pt>
                <c:pt idx="31454">
                  <c:v>17873429.062856</c:v>
                </c:pt>
                <c:pt idx="31455">
                  <c:v>17815177.936407</c:v>
                </c:pt>
                <c:pt idx="31456">
                  <c:v>17756870.337000001</c:v>
                </c:pt>
                <c:pt idx="31457">
                  <c:v>17698506.568848997</c:v>
                </c:pt>
                <c:pt idx="31458">
                  <c:v>17640086.934753001</c:v>
                </c:pt>
                <c:pt idx="31459">
                  <c:v>17581611.736108001</c:v>
                </c:pt>
                <c:pt idx="31460">
                  <c:v>17523081.272918995</c:v>
                </c:pt>
                <c:pt idx="31461">
                  <c:v>17464495.843810998</c:v>
                </c:pt>
                <c:pt idx="31462">
                  <c:v>17405855.746037997</c:v>
                </c:pt>
                <c:pt idx="31463">
                  <c:v>17347161.275497995</c:v>
                </c:pt>
                <c:pt idx="31464">
                  <c:v>17288412.726742998</c:v>
                </c:pt>
                <c:pt idx="31465">
                  <c:v>17229610.392988</c:v>
                </c:pt>
                <c:pt idx="31466">
                  <c:v>17170754.566126004</c:v>
                </c:pt>
                <c:pt idx="31467">
                  <c:v>17111845.536735002</c:v>
                </c:pt>
                <c:pt idx="31468">
                  <c:v>17052883.594089001</c:v>
                </c:pt>
                <c:pt idx="31469">
                  <c:v>16993869.026170999</c:v>
                </c:pt>
                <c:pt idx="31470">
                  <c:v>16934802.119684003</c:v>
                </c:pt>
                <c:pt idx="31471">
                  <c:v>16875683.160057999</c:v>
                </c:pt>
                <c:pt idx="31472">
                  <c:v>16816512.431461997</c:v>
                </c:pt>
                <c:pt idx="31473">
                  <c:v>16757290.216816001</c:v>
                </c:pt>
                <c:pt idx="31474">
                  <c:v>16698016.797799001</c:v>
                </c:pt>
                <c:pt idx="31475">
                  <c:v>16638692.454861002</c:v>
                </c:pt>
                <c:pt idx="31476">
                  <c:v>16579317.467228997</c:v>
                </c:pt>
                <c:pt idx="31477">
                  <c:v>16519892.112923</c:v>
                </c:pt>
                <c:pt idx="31478">
                  <c:v>16460416.668762</c:v>
                </c:pt>
                <c:pt idx="31479">
                  <c:v>16400891.410373</c:v>
                </c:pt>
                <c:pt idx="31480">
                  <c:v>16341316.612203</c:v>
                </c:pt>
                <c:pt idx="31481">
                  <c:v>16281692.547527999</c:v>
                </c:pt>
                <c:pt idx="31482">
                  <c:v>16222019.488462998</c:v>
                </c:pt>
                <c:pt idx="31483">
                  <c:v>16162297.705967</c:v>
                </c:pt>
                <c:pt idx="31484">
                  <c:v>16102527.469861003</c:v>
                </c:pt>
                <c:pt idx="31485">
                  <c:v>16042709.048828999</c:v>
                </c:pt>
                <c:pt idx="31486">
                  <c:v>15982842.710429998</c:v>
                </c:pt>
                <c:pt idx="31487">
                  <c:v>15922928.721109997</c:v>
                </c:pt>
                <c:pt idx="31488">
                  <c:v>15862967.346205998</c:v>
                </c:pt>
                <c:pt idx="31489">
                  <c:v>15802958.849958999</c:v>
                </c:pt>
                <c:pt idx="31490">
                  <c:v>15742903.495521</c:v>
                </c:pt>
                <c:pt idx="31491">
                  <c:v>15682801.544965001</c:v>
                </c:pt>
                <c:pt idx="31492">
                  <c:v>15622653.259289999</c:v>
                </c:pt>
                <c:pt idx="31493">
                  <c:v>15562458.898434998</c:v>
                </c:pt>
                <c:pt idx="31494">
                  <c:v>15502218.721284999</c:v>
                </c:pt>
                <c:pt idx="31495">
                  <c:v>15441932.985679004</c:v>
                </c:pt>
                <c:pt idx="31496">
                  <c:v>15381601.948418001</c:v>
                </c:pt>
                <c:pt idx="31497">
                  <c:v>15321225.865276001</c:v>
                </c:pt>
                <c:pt idx="31498">
                  <c:v>15260804.991006</c:v>
                </c:pt>
                <c:pt idx="31499">
                  <c:v>15200339.579349</c:v>
                </c:pt>
                <c:pt idx="31500">
                  <c:v>15139829.883041002</c:v>
                </c:pt>
                <c:pt idx="31501">
                  <c:v>15079276.153824</c:v>
                </c:pt>
                <c:pt idx="31502">
                  <c:v>15018678.642450998</c:v>
                </c:pt>
                <c:pt idx="31503">
                  <c:v>14958037.598693999</c:v>
                </c:pt>
                <c:pt idx="31504">
                  <c:v>14897353.271354998</c:v>
                </c:pt>
                <c:pt idx="31505">
                  <c:v>14836625.908271</c:v>
                </c:pt>
                <c:pt idx="31506">
                  <c:v>14775855.756321998</c:v>
                </c:pt>
                <c:pt idx="31507">
                  <c:v>14715043.06144</c:v>
                </c:pt>
                <c:pt idx="31508">
                  <c:v>14654188.068615999</c:v>
                </c:pt>
                <c:pt idx="31509">
                  <c:v>14593291.021907</c:v>
                </c:pt>
                <c:pt idx="31510">
                  <c:v>14532352.164444</c:v>
                </c:pt>
                <c:pt idx="31511">
                  <c:v>14471371.738439998</c:v>
                </c:pt>
                <c:pt idx="31512">
                  <c:v>14410349.985195</c:v>
                </c:pt>
                <c:pt idx="31513">
                  <c:v>14349287.145107998</c:v>
                </c:pt>
                <c:pt idx="31514">
                  <c:v>14288183.457679002</c:v>
                </c:pt>
                <c:pt idx="31515">
                  <c:v>14227039.161520001</c:v>
                </c:pt>
                <c:pt idx="31516">
                  <c:v>14165854.494361</c:v>
                </c:pt>
                <c:pt idx="31517">
                  <c:v>14104629.693056</c:v>
                </c:pt>
                <c:pt idx="31518">
                  <c:v>14043364.993590998</c:v>
                </c:pt>
                <c:pt idx="31519">
                  <c:v>13982060.631092001</c:v>
                </c:pt>
                <c:pt idx="31520">
                  <c:v>13920716.839831</c:v>
                </c:pt>
                <c:pt idx="31521">
                  <c:v>13859333.853230001</c:v>
                </c:pt>
                <c:pt idx="31522">
                  <c:v>13797911.903875003</c:v>
                </c:pt>
                <c:pt idx="31523">
                  <c:v>13736451.223515999</c:v>
                </c:pt>
                <c:pt idx="31524">
                  <c:v>13674952.043075001</c:v>
                </c:pt>
                <c:pt idx="31525">
                  <c:v>13613414.592656001</c:v>
                </c:pt>
                <c:pt idx="31526">
                  <c:v>13551839.10155</c:v>
                </c:pt>
                <c:pt idx="31527">
                  <c:v>13490225.798237998</c:v>
                </c:pt>
                <c:pt idx="31528">
                  <c:v>13428574.910403</c:v>
                </c:pt>
                <c:pt idx="31529">
                  <c:v>13366886.664934</c:v>
                </c:pt>
                <c:pt idx="31530">
                  <c:v>13305161.287931997</c:v>
                </c:pt>
                <c:pt idx="31531">
                  <c:v>13243399.004716001</c:v>
                </c:pt>
                <c:pt idx="31532">
                  <c:v>13181600.039830998</c:v>
                </c:pt>
                <c:pt idx="31533">
                  <c:v>13119764.617053999</c:v>
                </c:pt>
                <c:pt idx="31534">
                  <c:v>13057892.9594</c:v>
                </c:pt>
                <c:pt idx="31535">
                  <c:v>12995985.289125996</c:v>
                </c:pt>
                <c:pt idx="31536">
                  <c:v>12934041.827740002</c:v>
                </c:pt>
                <c:pt idx="31537">
                  <c:v>12872062.796007998</c:v>
                </c:pt>
                <c:pt idx="31538">
                  <c:v>12810048.413954999</c:v>
                </c:pt>
                <c:pt idx="31539">
                  <c:v>12747998.900877003</c:v>
                </c:pt>
                <c:pt idx="31540">
                  <c:v>12685914.475342002</c:v>
                </c:pt>
                <c:pt idx="31541">
                  <c:v>12623795.355201002</c:v>
                </c:pt>
                <c:pt idx="31542">
                  <c:v>12561641.757587997</c:v>
                </c:pt>
                <c:pt idx="31543">
                  <c:v>12499453.89893</c:v>
                </c:pt>
                <c:pt idx="31544">
                  <c:v>12437231.994953005</c:v>
                </c:pt>
                <c:pt idx="31545">
                  <c:v>12374976.260685002</c:v>
                </c:pt>
                <c:pt idx="31546">
                  <c:v>12312686.910463</c:v>
                </c:pt>
                <c:pt idx="31547">
                  <c:v>12250364.157939</c:v>
                </c:pt>
                <c:pt idx="31548">
                  <c:v>12188008.216085998</c:v>
                </c:pt>
                <c:pt idx="31549">
                  <c:v>12125619.297203001</c:v>
                </c:pt>
                <c:pt idx="31550">
                  <c:v>12063197.612921</c:v>
                </c:pt>
                <c:pt idx="31551">
                  <c:v>12000743.374205999</c:v>
                </c:pt>
                <c:pt idx="31552">
                  <c:v>11938256.791368999</c:v>
                </c:pt>
                <c:pt idx="31553">
                  <c:v>11875738.074068002</c:v>
                </c:pt>
                <c:pt idx="31554">
                  <c:v>11813187.431314997</c:v>
                </c:pt>
                <c:pt idx="31555">
                  <c:v>11750605.07148</c:v>
                </c:pt>
                <c:pt idx="31556">
                  <c:v>11687991.202299001</c:v>
                </c:pt>
                <c:pt idx="31557">
                  <c:v>11625346.030874001</c:v>
                </c:pt>
                <c:pt idx="31558">
                  <c:v>11562669.763684999</c:v>
                </c:pt>
                <c:pt idx="31559">
                  <c:v>11499962.606590996</c:v>
                </c:pt>
                <c:pt idx="31560">
                  <c:v>11437224.764835</c:v>
                </c:pt>
                <c:pt idx="31561">
                  <c:v>11374456.443051999</c:v>
                </c:pt>
                <c:pt idx="31562">
                  <c:v>11311657.84527</c:v>
                </c:pt>
                <c:pt idx="31563">
                  <c:v>11248829.174921</c:v>
                </c:pt>
                <c:pt idx="31564">
                  <c:v>11185970.63484</c:v>
                </c:pt>
                <c:pt idx="31565">
                  <c:v>11123082.427273</c:v>
                </c:pt>
                <c:pt idx="31566">
                  <c:v>11060164.753880002</c:v>
                </c:pt>
                <c:pt idx="31567">
                  <c:v>10997217.815746002</c:v>
                </c:pt>
                <c:pt idx="31568">
                  <c:v>10934241.813376</c:v>
                </c:pt>
                <c:pt idx="31569">
                  <c:v>10871236.946709</c:v>
                </c:pt>
                <c:pt idx="31570">
                  <c:v>10808203.415118001</c:v>
                </c:pt>
                <c:pt idx="31571">
                  <c:v>10745141.417414999</c:v>
                </c:pt>
                <c:pt idx="31572">
                  <c:v>10682051.151858002</c:v>
                </c:pt>
                <c:pt idx="31573">
                  <c:v>10618932.816155</c:v>
                </c:pt>
                <c:pt idx="31574">
                  <c:v>10555786.607465995</c:v>
                </c:pt>
                <c:pt idx="31575">
                  <c:v>10492612.722413</c:v>
                </c:pt>
                <c:pt idx="31576">
                  <c:v>10429411.357078003</c:v>
                </c:pt>
                <c:pt idx="31577">
                  <c:v>10366182.707014998</c:v>
                </c:pt>
                <c:pt idx="31578">
                  <c:v>10302926.967248</c:v>
                </c:pt>
                <c:pt idx="31579">
                  <c:v>10239644.332280003</c:v>
                </c:pt>
                <c:pt idx="31580">
                  <c:v>10176334.996094998</c:v>
                </c:pt>
                <c:pt idx="31581">
                  <c:v>10112999.152164998</c:v>
                </c:pt>
                <c:pt idx="31582">
                  <c:v>10049636.993452001</c:v>
                </c:pt>
                <c:pt idx="31583">
                  <c:v>9986248.7124139983</c:v>
                </c:pt>
                <c:pt idx="31584">
                  <c:v>9922834.5010080002</c:v>
                </c:pt>
                <c:pt idx="31585">
                  <c:v>9859394.5506960005</c:v>
                </c:pt>
                <c:pt idx="31586">
                  <c:v>9795929.0524499994</c:v>
                </c:pt>
                <c:pt idx="31587">
                  <c:v>9732438.1967530008</c:v>
                </c:pt>
                <c:pt idx="31588">
                  <c:v>9668922.1736069992</c:v>
                </c:pt>
                <c:pt idx="31589">
                  <c:v>9605381.1725349985</c:v>
                </c:pt>
                <c:pt idx="31590">
                  <c:v>9541815.3825870007</c:v>
                </c:pt>
                <c:pt idx="31591">
                  <c:v>9478224.9923420008</c:v>
                </c:pt>
                <c:pt idx="31592">
                  <c:v>9414610.1899159979</c:v>
                </c:pt>
                <c:pt idx="31593">
                  <c:v>9350971.1629600003</c:v>
                </c:pt>
                <c:pt idx="31594">
                  <c:v>9287308.0986710005</c:v>
                </c:pt>
                <c:pt idx="31595">
                  <c:v>9223621.1837939993</c:v>
                </c:pt>
                <c:pt idx="31596">
                  <c:v>9159910.6046210006</c:v>
                </c:pt>
                <c:pt idx="31597">
                  <c:v>9096176.5470039975</c:v>
                </c:pt>
                <c:pt idx="31598">
                  <c:v>9032419.1963519976</c:v>
                </c:pt>
                <c:pt idx="31599">
                  <c:v>8968638.7376389988</c:v>
                </c:pt>
                <c:pt idx="31600">
                  <c:v>8904835.3554049991</c:v>
                </c:pt>
                <c:pt idx="31601">
                  <c:v>8841009.2337619979</c:v>
                </c:pt>
                <c:pt idx="31602">
                  <c:v>8777160.5563999973</c:v>
                </c:pt>
                <c:pt idx="31603">
                  <c:v>8713289.5065869987</c:v>
                </c:pt>
                <c:pt idx="31604">
                  <c:v>8649396.2671729978</c:v>
                </c:pt>
                <c:pt idx="31605">
                  <c:v>8585481.0205969959</c:v>
                </c:pt>
                <c:pt idx="31606">
                  <c:v>8521543.9488919973</c:v>
                </c:pt>
                <c:pt idx="31607">
                  <c:v>8457585.2336819991</c:v>
                </c:pt>
                <c:pt idx="31608">
                  <c:v>8393605.0561929978</c:v>
                </c:pt>
                <c:pt idx="31609">
                  <c:v>8329603.5972529994</c:v>
                </c:pt>
                <c:pt idx="31610">
                  <c:v>8265581.0372980004</c:v>
                </c:pt>
                <c:pt idx="31611">
                  <c:v>8201537.5563740004</c:v>
                </c:pt>
                <c:pt idx="31612">
                  <c:v>8137473.3341410002</c:v>
                </c:pt>
                <c:pt idx="31613">
                  <c:v>8073388.5498789996</c:v>
                </c:pt>
                <c:pt idx="31614">
                  <c:v>8009283.3824890004</c:v>
                </c:pt>
                <c:pt idx="31615">
                  <c:v>7945158.0104970001</c:v>
                </c:pt>
                <c:pt idx="31616">
                  <c:v>7881012.6120610004</c:v>
                </c:pt>
                <c:pt idx="31617">
                  <c:v>7816847.3649700005</c:v>
                </c:pt>
                <c:pt idx="31618">
                  <c:v>7752662.4466500003</c:v>
                </c:pt>
                <c:pt idx="31619">
                  <c:v>7688458.0341710001</c:v>
                </c:pt>
                <c:pt idx="31620">
                  <c:v>7624234.3042409997</c:v>
                </c:pt>
                <c:pt idx="31621">
                  <c:v>7559991.4332229998</c:v>
                </c:pt>
                <c:pt idx="31622">
                  <c:v>7495729.5971250003</c:v>
                </c:pt>
                <c:pt idx="31623">
                  <c:v>7431448.9716160009</c:v>
                </c:pt>
                <c:pt idx="31624">
                  <c:v>7367149.7320180004</c:v>
                </c:pt>
                <c:pt idx="31625">
                  <c:v>7302832.0533189997</c:v>
                </c:pt>
                <c:pt idx="31626">
                  <c:v>7238496.1101719998</c:v>
                </c:pt>
                <c:pt idx="31627">
                  <c:v>7174142.0768990004</c:v>
                </c:pt>
                <c:pt idx="31628">
                  <c:v>7109770.1274939999</c:v>
                </c:pt>
                <c:pt idx="31629">
                  <c:v>7045380.4356280006</c:v>
                </c:pt>
                <c:pt idx="31630">
                  <c:v>6980973.1746529993</c:v>
                </c:pt>
                <c:pt idx="31631">
                  <c:v>6916548.5176019995</c:v>
                </c:pt>
                <c:pt idx="31632">
                  <c:v>6852106.6371950004</c:v>
                </c:pt>
                <c:pt idx="31633">
                  <c:v>6787647.7058450002</c:v>
                </c:pt>
                <c:pt idx="31634">
                  <c:v>6723171.8956539994</c:v>
                </c:pt>
                <c:pt idx="31635">
                  <c:v>6658679.3784240009</c:v>
                </c:pt>
                <c:pt idx="31636">
                  <c:v>6594170.3256559996</c:v>
                </c:pt>
                <c:pt idx="31637">
                  <c:v>6529644.908555001</c:v>
                </c:pt>
                <c:pt idx="31638">
                  <c:v>6465103.2980340002</c:v>
                </c:pt>
                <c:pt idx="31639">
                  <c:v>6400545.6647149986</c:v>
                </c:pt>
                <c:pt idx="31640">
                  <c:v>6335972.1789340004</c:v>
                </c:pt>
                <c:pt idx="31641">
                  <c:v>6271383.0107439999</c:v>
                </c:pt>
                <c:pt idx="31642">
                  <c:v>6206778.329917999</c:v>
                </c:pt>
                <c:pt idx="31643">
                  <c:v>6142158.3059529997</c:v>
                </c:pt>
                <c:pt idx="31644">
                  <c:v>6077523.1080729999</c:v>
                </c:pt>
                <c:pt idx="31645">
                  <c:v>6012872.9052329995</c:v>
                </c:pt>
                <c:pt idx="31646">
                  <c:v>5948207.866117999</c:v>
                </c:pt>
                <c:pt idx="31647">
                  <c:v>5883528.1591529995</c:v>
                </c:pt>
                <c:pt idx="31648">
                  <c:v>5818833.9525010008</c:v>
                </c:pt>
                <c:pt idx="31649">
                  <c:v>5754125.4140690006</c:v>
                </c:pt>
                <c:pt idx="31650">
                  <c:v>5689402.7115100008</c:v>
                </c:pt>
                <c:pt idx="31651">
                  <c:v>5624666.0122250002</c:v>
                </c:pt>
                <c:pt idx="31652">
                  <c:v>5559915.4833700014</c:v>
                </c:pt>
                <c:pt idx="31653">
                  <c:v>5495151.291855</c:v>
                </c:pt>
                <c:pt idx="31654">
                  <c:v>5430373.6043480001</c:v>
                </c:pt>
                <c:pt idx="31655">
                  <c:v>5365582.5872819992</c:v>
                </c:pt>
                <c:pt idx="31656">
                  <c:v>5300778.4068519995</c:v>
                </c:pt>
                <c:pt idx="31657">
                  <c:v>5235961.2290229993</c:v>
                </c:pt>
                <c:pt idx="31658">
                  <c:v>5171131.2195309997</c:v>
                </c:pt>
                <c:pt idx="31659">
                  <c:v>5106288.5438849991</c:v>
                </c:pt>
                <c:pt idx="31660">
                  <c:v>5041433.3673750004</c:v>
                </c:pt>
                <c:pt idx="31661">
                  <c:v>4976565.855068</c:v>
                </c:pt>
                <c:pt idx="31662">
                  <c:v>4911686.1718149995</c:v>
                </c:pt>
                <c:pt idx="31663">
                  <c:v>4846794.4822570002</c:v>
                </c:pt>
                <c:pt idx="31664">
                  <c:v>4781890.9508199999</c:v>
                </c:pt>
                <c:pt idx="31665">
                  <c:v>4716975.7417260008</c:v>
                </c:pt>
                <c:pt idx="31666">
                  <c:v>4652049.018991001</c:v>
                </c:pt>
                <c:pt idx="31667">
                  <c:v>4587110.946432</c:v>
                </c:pt>
                <c:pt idx="31668">
                  <c:v>4522161.6876650006</c:v>
                </c:pt>
                <c:pt idx="31669">
                  <c:v>4457201.4061129997</c:v>
                </c:pt>
                <c:pt idx="31670">
                  <c:v>4392230.2650039997</c:v>
                </c:pt>
                <c:pt idx="31671">
                  <c:v>4327248.4273810005</c:v>
                </c:pt>
                <c:pt idx="31672">
                  <c:v>4262256.0560960006</c:v>
                </c:pt>
                <c:pt idx="31673">
                  <c:v>4197253.3138209991</c:v>
                </c:pt>
                <c:pt idx="31674">
                  <c:v>4132240.3630459993</c:v>
                </c:pt>
                <c:pt idx="31675">
                  <c:v>4067217.3660829999</c:v>
                </c:pt>
                <c:pt idx="31676">
                  <c:v>4002184.4850709997</c:v>
                </c:pt>
                <c:pt idx="31677">
                  <c:v>3937141.8819769998</c:v>
                </c:pt>
                <c:pt idx="31678">
                  <c:v>3872089.7185979998</c:v>
                </c:pt>
                <c:pt idx="31679">
                  <c:v>3807028.1565660001</c:v>
                </c:pt>
                <c:pt idx="31680">
                  <c:v>3741957.3573499997</c:v>
                </c:pt>
                <c:pt idx="31681">
                  <c:v>3676877.48226</c:v>
                </c:pt>
                <c:pt idx="31682">
                  <c:v>3611788.6924469993</c:v>
                </c:pt>
                <c:pt idx="31683">
                  <c:v>3546691.1489089997</c:v>
                </c:pt>
                <c:pt idx="31684">
                  <c:v>3481585.0124909994</c:v>
                </c:pt>
                <c:pt idx="31685">
                  <c:v>3416470.4438919998</c:v>
                </c:pt>
                <c:pt idx="31686">
                  <c:v>3351347.6036629998</c:v>
                </c:pt>
                <c:pt idx="31687">
                  <c:v>3286216.652214</c:v>
                </c:pt>
                <c:pt idx="31688">
                  <c:v>3221077.7498120004</c:v>
                </c:pt>
                <c:pt idx="31689">
                  <c:v>3155931.0565909999</c:v>
                </c:pt>
                <c:pt idx="31690">
                  <c:v>3090776.7325459993</c:v>
                </c:pt>
                <c:pt idx="31691">
                  <c:v>3025614.9375449996</c:v>
                </c:pt>
                <c:pt idx="31692">
                  <c:v>2960445.8313239994</c:v>
                </c:pt>
                <c:pt idx="31693">
                  <c:v>2895269.5734939994</c:v>
                </c:pt>
                <c:pt idx="31694">
                  <c:v>2830086.3235429996</c:v>
                </c:pt>
                <c:pt idx="31695">
                  <c:v>2764896.2408400001</c:v>
                </c:pt>
                <c:pt idx="31696">
                  <c:v>2699699.4846339999</c:v>
                </c:pt>
                <c:pt idx="31697">
                  <c:v>2634496.2140609999</c:v>
                </c:pt>
                <c:pt idx="31698">
                  <c:v>2569286.5881439997</c:v>
                </c:pt>
                <c:pt idx="31699">
                  <c:v>2504070.7657980006</c:v>
                </c:pt>
                <c:pt idx="31700">
                  <c:v>2438848.9058300001</c:v>
                </c:pt>
                <c:pt idx="31701">
                  <c:v>2373621.1669439995</c:v>
                </c:pt>
                <c:pt idx="31702">
                  <c:v>2308387.7077450003</c:v>
                </c:pt>
                <c:pt idx="31703">
                  <c:v>2243148.6867360002</c:v>
                </c:pt>
                <c:pt idx="31704">
                  <c:v>2177904.262329</c:v>
                </c:pt>
                <c:pt idx="31705">
                  <c:v>2112654.5928399996</c:v>
                </c:pt>
                <c:pt idx="31706">
                  <c:v>2047399.8364960002</c:v>
                </c:pt>
                <c:pt idx="31707">
                  <c:v>1982140.1514380001</c:v>
                </c:pt>
                <c:pt idx="31708">
                  <c:v>1916875.69572</c:v>
                </c:pt>
                <c:pt idx="31709">
                  <c:v>1851606.6273180002</c:v>
                </c:pt>
                <c:pt idx="31710">
                  <c:v>1786333.1041270001</c:v>
                </c:pt>
                <c:pt idx="31711">
                  <c:v>1721055.2839640002</c:v>
                </c:pt>
                <c:pt idx="31712">
                  <c:v>1655773.3245750002</c:v>
                </c:pt>
                <c:pt idx="31713">
                  <c:v>1590487.3836360001</c:v>
                </c:pt>
                <c:pt idx="31714">
                  <c:v>1525197.6187509999</c:v>
                </c:pt>
                <c:pt idx="31715">
                  <c:v>1459904.1874630002</c:v>
                </c:pt>
                <c:pt idx="31716">
                  <c:v>1394607.2472499998</c:v>
                </c:pt>
                <c:pt idx="31717">
                  <c:v>1329306.9555289999</c:v>
                </c:pt>
                <c:pt idx="31718">
                  <c:v>1264003.469663</c:v>
                </c:pt>
                <c:pt idx="31719">
                  <c:v>1198696.9469570001</c:v>
                </c:pt>
                <c:pt idx="31720">
                  <c:v>1133387.5446659999</c:v>
                </c:pt>
                <c:pt idx="31721">
                  <c:v>1068075.4199970001</c:v>
                </c:pt>
                <c:pt idx="31722">
                  <c:v>1002760.7301079999</c:v>
                </c:pt>
                <c:pt idx="31723">
                  <c:v>937443.63211299991</c:v>
                </c:pt>
                <c:pt idx="31724">
                  <c:v>872124.28308799991</c:v>
                </c:pt>
                <c:pt idx="31725">
                  <c:v>806802.84006900003</c:v>
                </c:pt>
                <c:pt idx="31726">
                  <c:v>741479.46005400014</c:v>
                </c:pt>
                <c:pt idx="31727">
                  <c:v>676154.30001200002</c:v>
                </c:pt>
                <c:pt idx="31728">
                  <c:v>610827.51687800011</c:v>
                </c:pt>
                <c:pt idx="31729">
                  <c:v>545499.26756299997</c:v>
                </c:pt>
                <c:pt idx="31730">
                  <c:v>480169.70894799993</c:v>
                </c:pt>
                <c:pt idx="31731">
                  <c:v>414838.99789699999</c:v>
                </c:pt>
                <c:pt idx="31732">
                  <c:v>349507.29125100002</c:v>
                </c:pt>
                <c:pt idx="31733">
                  <c:v>284174.74583499995</c:v>
                </c:pt>
                <c:pt idx="31734">
                  <c:v>218841.51845999999</c:v>
                </c:pt>
                <c:pt idx="31735">
                  <c:v>153507.76592500004</c:v>
                </c:pt>
                <c:pt idx="31736">
                  <c:v>88173.645019000003</c:v>
                </c:pt>
                <c:pt idx="31737">
                  <c:v>22839.312526999991</c:v>
                </c:pt>
                <c:pt idx="31738">
                  <c:v>-42495.074771</c:v>
                </c:pt>
                <c:pt idx="31739">
                  <c:v>-107829.360096</c:v>
                </c:pt>
                <c:pt idx="31740">
                  <c:v>-173163.38666699996</c:v>
                </c:pt>
                <c:pt idx="31741">
                  <c:v>-238496.997699</c:v>
                </c:pt>
                <c:pt idx="31742">
                  <c:v>-303830.03639800008</c:v>
                </c:pt>
                <c:pt idx="31743">
                  <c:v>-369162.34596399992</c:v>
                </c:pt>
                <c:pt idx="31744">
                  <c:v>-434493.76958000008</c:v>
                </c:pt>
                <c:pt idx="31745">
                  <c:v>-499824.150418</c:v>
                </c:pt>
                <c:pt idx="31746">
                  <c:v>-565153.33162900014</c:v>
                </c:pt>
                <c:pt idx="31747">
                  <c:v>-630481.15634700004</c:v>
                </c:pt>
                <c:pt idx="31748">
                  <c:v>-695807.46767899999</c:v>
                </c:pt>
                <c:pt idx="31749">
                  <c:v>-761132.10870799993</c:v>
                </c:pt>
                <c:pt idx="31750">
                  <c:v>-826454.92249000003</c:v>
                </c:pt>
                <c:pt idx="31751">
                  <c:v>-891775.75204699999</c:v>
                </c:pt>
                <c:pt idx="31752">
                  <c:v>-957094.44036899996</c:v>
                </c:pt>
                <c:pt idx="31753">
                  <c:v>-1022410.8304100002</c:v>
                </c:pt>
                <c:pt idx="31754">
                  <c:v>-1087724.7650819998</c:v>
                </c:pt>
                <c:pt idx="31755">
                  <c:v>-1153036.0872569999</c:v>
                </c:pt>
                <c:pt idx="31756">
                  <c:v>-1218344.6397640002</c:v>
                </c:pt>
                <c:pt idx="31757">
                  <c:v>-1283650.2653809998</c:v>
                </c:pt>
                <c:pt idx="31758">
                  <c:v>-1348952.8068390002</c:v>
                </c:pt>
                <c:pt idx="31759">
                  <c:v>-1414252.1068150003</c:v>
                </c:pt>
                <c:pt idx="31760">
                  <c:v>-1479548.0079310001</c:v>
                </c:pt>
                <c:pt idx="31761">
                  <c:v>-1544840.3527510001</c:v>
                </c:pt>
                <c:pt idx="31762">
                  <c:v>-1610128.9837780001</c:v>
                </c:pt>
                <c:pt idx="31763">
                  <c:v>-1675413.743452</c:v>
                </c:pt>
                <c:pt idx="31764">
                  <c:v>-1740694.4741450001</c:v>
                </c:pt>
                <c:pt idx="31765">
                  <c:v>-1805971.018163</c:v>
                </c:pt>
                <c:pt idx="31766">
                  <c:v>-1871243.217738</c:v>
                </c:pt>
                <c:pt idx="31767">
                  <c:v>-1936510.9150289998</c:v>
                </c:pt>
                <c:pt idx="31768">
                  <c:v>-2001773.9521180002</c:v>
                </c:pt>
                <c:pt idx="31769">
                  <c:v>-2067032.1710050001</c:v>
                </c:pt>
                <c:pt idx="31770">
                  <c:v>-2132285.4136109995</c:v>
                </c:pt>
                <c:pt idx="31771">
                  <c:v>-2197533.5217690002</c:v>
                </c:pt>
                <c:pt idx="31772">
                  <c:v>-2262776.3372249999</c:v>
                </c:pt>
                <c:pt idx="31773">
                  <c:v>-2328013.7016340005</c:v>
                </c:pt>
                <c:pt idx="31774">
                  <c:v>-2393245.4565589996</c:v>
                </c:pt>
                <c:pt idx="31775">
                  <c:v>-2458471.4434639993</c:v>
                </c:pt>
                <c:pt idx="31776">
                  <c:v>-2523691.5037170001</c:v>
                </c:pt>
                <c:pt idx="31777">
                  <c:v>-2588905.4785829997</c:v>
                </c:pt>
                <c:pt idx="31778">
                  <c:v>-2654113.2092200005</c:v>
                </c:pt>
                <c:pt idx="31779">
                  <c:v>-2719314.5366839995</c:v>
                </c:pt>
                <c:pt idx="31780">
                  <c:v>-2784509.3019169997</c:v>
                </c:pt>
                <c:pt idx="31781">
                  <c:v>-2849697.3457489996</c:v>
                </c:pt>
                <c:pt idx="31782">
                  <c:v>-2914878.508895</c:v>
                </c:pt>
                <c:pt idx="31783">
                  <c:v>-2980052.6319509996</c:v>
                </c:pt>
                <c:pt idx="31784">
                  <c:v>-3045219.5553929997</c:v>
                </c:pt>
                <c:pt idx="31785">
                  <c:v>-3110379.1195720001</c:v>
                </c:pt>
                <c:pt idx="31786">
                  <c:v>-3175531.1647120006</c:v>
                </c:pt>
                <c:pt idx="31787">
                  <c:v>-3240675.5309089995</c:v>
                </c:pt>
                <c:pt idx="31788">
                  <c:v>-3305812.0581239997</c:v>
                </c:pt>
                <c:pt idx="31789">
                  <c:v>-3370940.5861849999</c:v>
                </c:pt>
                <c:pt idx="31790">
                  <c:v>-3436060.954781</c:v>
                </c:pt>
                <c:pt idx="31791">
                  <c:v>-3501173.0034609996</c:v>
                </c:pt>
                <c:pt idx="31792">
                  <c:v>-3566276.5716289999</c:v>
                </c:pt>
                <c:pt idx="31793">
                  <c:v>-3631371.4985439996</c:v>
                </c:pt>
                <c:pt idx="31794">
                  <c:v>-3696457.623313</c:v>
                </c:pt>
                <c:pt idx="31795">
                  <c:v>-3761534.7848930005</c:v>
                </c:pt>
                <c:pt idx="31796">
                  <c:v>-3826602.8220859994</c:v>
                </c:pt>
                <c:pt idx="31797">
                  <c:v>-3891661.5735340002</c:v>
                </c:pt>
                <c:pt idx="31798">
                  <c:v>-3956710.8777200002</c:v>
                </c:pt>
                <c:pt idx="31799">
                  <c:v>-4021750.5729629993</c:v>
                </c:pt>
                <c:pt idx="31800">
                  <c:v>-4086780.4974129996</c:v>
                </c:pt>
                <c:pt idx="31801">
                  <c:v>-4151800.4890529998</c:v>
                </c:pt>
                <c:pt idx="31802">
                  <c:v>-4216810.3856919995</c:v>
                </c:pt>
                <c:pt idx="31803">
                  <c:v>-4281810.0249660006</c:v>
                </c:pt>
                <c:pt idx="31804">
                  <c:v>-4346799.2443280006</c:v>
                </c:pt>
                <c:pt idx="31805">
                  <c:v>-4411777.8810550002</c:v>
                </c:pt>
                <c:pt idx="31806">
                  <c:v>-4476745.7722350005</c:v>
                </c:pt>
                <c:pt idx="31807">
                  <c:v>-4541702.7547719991</c:v>
                </c:pt>
                <c:pt idx="31808">
                  <c:v>-4606648.6653789999</c:v>
                </c:pt>
                <c:pt idx="31809">
                  <c:v>-4671583.3405750003</c:v>
                </c:pt>
                <c:pt idx="31810">
                  <c:v>-4736506.6166829988</c:v>
                </c:pt>
                <c:pt idx="31811">
                  <c:v>-4801418.3298279988</c:v>
                </c:pt>
                <c:pt idx="31812">
                  <c:v>-4866318.3159309998</c:v>
                </c:pt>
                <c:pt idx="31813">
                  <c:v>-4931206.4107109997</c:v>
                </c:pt>
                <c:pt idx="31814">
                  <c:v>-4996082.4496750003</c:v>
                </c:pt>
                <c:pt idx="31815">
                  <c:v>-5060946.2681210004</c:v>
                </c:pt>
                <c:pt idx="31816">
                  <c:v>-5125797.7011319995</c:v>
                </c:pt>
                <c:pt idx="31817">
                  <c:v>-5190636.5835750001</c:v>
                </c:pt>
                <c:pt idx="31818">
                  <c:v>-5255462.7500950005</c:v>
                </c:pt>
                <c:pt idx="31819">
                  <c:v>-5320276.0351139996</c:v>
                </c:pt>
                <c:pt idx="31820">
                  <c:v>-5385076.2728280006</c:v>
                </c:pt>
                <c:pt idx="31821">
                  <c:v>-5449863.2972019995</c:v>
                </c:pt>
                <c:pt idx="31822">
                  <c:v>-5514636.9419720015</c:v>
                </c:pt>
                <c:pt idx="31823">
                  <c:v>-5579397.0406329995</c:v>
                </c:pt>
                <c:pt idx="31824">
                  <c:v>-5644143.4264450008</c:v>
                </c:pt>
                <c:pt idx="31825">
                  <c:v>-5708875.9324230012</c:v>
                </c:pt>
                <c:pt idx="31826">
                  <c:v>-5773594.3913400006</c:v>
                </c:pt>
                <c:pt idx="31827">
                  <c:v>-5838298.6357179992</c:v>
                </c:pt>
                <c:pt idx="31828">
                  <c:v>-5902988.4978280002</c:v>
                </c:pt>
                <c:pt idx="31829">
                  <c:v>-5967663.8096869988</c:v>
                </c:pt>
                <c:pt idx="31830">
                  <c:v>-6032324.4030529996</c:v>
                </c:pt>
                <c:pt idx="31831">
                  <c:v>-6096970.1094229994</c:v>
                </c:pt>
                <c:pt idx="31832">
                  <c:v>-6161600.7600309998</c:v>
                </c:pt>
                <c:pt idx="31833">
                  <c:v>-6226216.1858419999</c:v>
                </c:pt>
                <c:pt idx="31834">
                  <c:v>-6290816.2175500002</c:v>
                </c:pt>
                <c:pt idx="31835">
                  <c:v>-6355400.6855759993</c:v>
                </c:pt>
                <c:pt idx="31836">
                  <c:v>-6419969.4200610006</c:v>
                </c:pt>
                <c:pt idx="31837">
                  <c:v>-6484522.2508700006</c:v>
                </c:pt>
                <c:pt idx="31838">
                  <c:v>-6549059.0075780004</c:v>
                </c:pt>
                <c:pt idx="31839">
                  <c:v>-6613579.519479</c:v>
                </c:pt>
                <c:pt idx="31840">
                  <c:v>-6678083.6155699994</c:v>
                </c:pt>
                <c:pt idx="31841">
                  <c:v>-6742571.1245599994</c:v>
                </c:pt>
                <c:pt idx="31842">
                  <c:v>-6807041.8748549996</c:v>
                </c:pt>
                <c:pt idx="31843">
                  <c:v>-6871495.6945659993</c:v>
                </c:pt>
                <c:pt idx="31844">
                  <c:v>-6935932.4114940008</c:v>
                </c:pt>
                <c:pt idx="31845">
                  <c:v>-7000351.8531379988</c:v>
                </c:pt>
                <c:pt idx="31846">
                  <c:v>-7064753.8466809997</c:v>
                </c:pt>
                <c:pt idx="31847">
                  <c:v>-7129138.2189960014</c:v>
                </c:pt>
                <c:pt idx="31848">
                  <c:v>-7193504.7966359993</c:v>
                </c:pt>
                <c:pt idx="31849">
                  <c:v>-7257853.4058319991</c:v>
                </c:pt>
                <c:pt idx="31850">
                  <c:v>-7322183.8724920014</c:v>
                </c:pt>
                <c:pt idx="31851">
                  <c:v>-7386496.022194</c:v>
                </c:pt>
                <c:pt idx="31852">
                  <c:v>-7450789.6801859997</c:v>
                </c:pt>
                <c:pt idx="31853">
                  <c:v>-7515064.6713800002</c:v>
                </c:pt>
                <c:pt idx="31854">
                  <c:v>-7579320.8203480002</c:v>
                </c:pt>
                <c:pt idx="31855">
                  <c:v>-7643557.9513220014</c:v>
                </c:pt>
                <c:pt idx="31856">
                  <c:v>-7707775.888185</c:v>
                </c:pt>
                <c:pt idx="31857">
                  <c:v>-7771974.4544720007</c:v>
                </c:pt>
                <c:pt idx="31858">
                  <c:v>-7836153.4733670009</c:v>
                </c:pt>
                <c:pt idx="31859">
                  <c:v>-7900312.7676920006</c:v>
                </c:pt>
                <c:pt idx="31860">
                  <c:v>-7964452.1599129988</c:v>
                </c:pt>
                <c:pt idx="31861">
                  <c:v>-8028571.4721300015</c:v>
                </c:pt>
                <c:pt idx="31862">
                  <c:v>-8092670.5260749999</c:v>
                </c:pt>
                <c:pt idx="31863">
                  <c:v>-8156749.1431089994</c:v>
                </c:pt>
                <c:pt idx="31864">
                  <c:v>-8220807.1442179987</c:v>
                </c:pt>
                <c:pt idx="31865">
                  <c:v>-8284844.3500079997</c:v>
                </c:pt>
                <c:pt idx="31866">
                  <c:v>-8348860.5807029996</c:v>
                </c:pt>
                <c:pt idx="31867">
                  <c:v>-8412855.6561399978</c:v>
                </c:pt>
                <c:pt idx="31868">
                  <c:v>-8476829.3957659993</c:v>
                </c:pt>
                <c:pt idx="31869">
                  <c:v>-8540781.6186330002</c:v>
                </c:pt>
                <c:pt idx="31870">
                  <c:v>-8604712.1433959957</c:v>
                </c:pt>
                <c:pt idx="31871">
                  <c:v>-8668620.7883079983</c:v>
                </c:pt>
                <c:pt idx="31872">
                  <c:v>-8732507.3712159991</c:v>
                </c:pt>
                <c:pt idx="31873">
                  <c:v>-8796371.7095559984</c:v>
                </c:pt>
                <c:pt idx="31874">
                  <c:v>-8860213.620352</c:v>
                </c:pt>
                <c:pt idx="31875">
                  <c:v>-8924032.9202100001</c:v>
                </c:pt>
                <c:pt idx="31876">
                  <c:v>-8987829.4253150001</c:v>
                </c:pt>
                <c:pt idx="31877">
                  <c:v>-9051602.9514259975</c:v>
                </c:pt>
                <c:pt idx="31878">
                  <c:v>-9115353.3138720021</c:v>
                </c:pt>
                <c:pt idx="31879">
                  <c:v>-9179080.3275489975</c:v>
                </c:pt>
                <c:pt idx="31880">
                  <c:v>-9242783.8069150001</c:v>
                </c:pt>
                <c:pt idx="31881">
                  <c:v>-9306463.5659860019</c:v>
                </c:pt>
                <c:pt idx="31882">
                  <c:v>-9370119.4183349982</c:v>
                </c:pt>
                <c:pt idx="31883">
                  <c:v>-9433751.177079998</c:v>
                </c:pt>
                <c:pt idx="31884">
                  <c:v>-9497358.6548900008</c:v>
                </c:pt>
                <c:pt idx="31885">
                  <c:v>-9560941.6639719997</c:v>
                </c:pt>
                <c:pt idx="31886">
                  <c:v>-9624500.0160729978</c:v>
                </c:pt>
                <c:pt idx="31887">
                  <c:v>-9688033.5224719979</c:v>
                </c:pt>
                <c:pt idx="31888">
                  <c:v>-9751541.9939779993</c:v>
                </c:pt>
                <c:pt idx="31889">
                  <c:v>-9815025.2409219984</c:v>
                </c:pt>
                <c:pt idx="31890">
                  <c:v>-9878483.0731610004</c:v>
                </c:pt>
                <c:pt idx="31891">
                  <c:v>-9941915.3000629991</c:v>
                </c:pt>
                <c:pt idx="31892">
                  <c:v>-10005321.730509998</c:v>
                </c:pt>
                <c:pt idx="31893">
                  <c:v>-10068702.172891</c:v>
                </c:pt>
                <c:pt idx="31894">
                  <c:v>-10132056.435099</c:v>
                </c:pt>
                <c:pt idx="31895">
                  <c:v>-10195384.324525001</c:v>
                </c:pt>
                <c:pt idx="31896">
                  <c:v>-10258685.648053998</c:v>
                </c:pt>
                <c:pt idx="31897">
                  <c:v>-10321960.212060001</c:v>
                </c:pt>
                <c:pt idx="31898">
                  <c:v>-10385207.822404001</c:v>
                </c:pt>
                <c:pt idx="31899">
                  <c:v>-10448428.284426998</c:v>
                </c:pt>
                <c:pt idx="31900">
                  <c:v>-10511621.402945003</c:v>
                </c:pt>
                <c:pt idx="31901">
                  <c:v>-10574786.982247002</c:v>
                </c:pt>
                <c:pt idx="31902">
                  <c:v>-10637924.826087</c:v>
                </c:pt>
                <c:pt idx="31903">
                  <c:v>-10701034.737683</c:v>
                </c:pt>
                <c:pt idx="31904">
                  <c:v>-10764116.519710002</c:v>
                </c:pt>
                <c:pt idx="31905">
                  <c:v>-10827169.974296</c:v>
                </c:pt>
                <c:pt idx="31906">
                  <c:v>-10890194.903015999</c:v>
                </c:pt>
                <c:pt idx="31907">
                  <c:v>-10953191.106889999</c:v>
                </c:pt>
                <c:pt idx="31908">
                  <c:v>-11016158.386375997</c:v>
                </c:pt>
                <c:pt idx="31909">
                  <c:v>-11079096.541363997</c:v>
                </c:pt>
                <c:pt idx="31910">
                  <c:v>-11142005.371175</c:v>
                </c:pt>
                <c:pt idx="31911">
                  <c:v>-11204884.674552999</c:v>
                </c:pt>
                <c:pt idx="31912">
                  <c:v>-11267734.249660999</c:v>
                </c:pt>
                <c:pt idx="31913">
                  <c:v>-11330553.894076003</c:v>
                </c:pt>
                <c:pt idx="31914">
                  <c:v>-11393343.404784001</c:v>
                </c:pt>
                <c:pt idx="31915">
                  <c:v>-11456102.578175997</c:v>
                </c:pt>
                <c:pt idx="31916">
                  <c:v>-11518831.210039997</c:v>
                </c:pt>
                <c:pt idx="31917">
                  <c:v>-11581529.095558999</c:v>
                </c:pt>
                <c:pt idx="31918">
                  <c:v>-11644196.029305998</c:v>
                </c:pt>
                <c:pt idx="31919">
                  <c:v>-11706831.805235</c:v>
                </c:pt>
                <c:pt idx="31920">
                  <c:v>-11769436.216681</c:v>
                </c:pt>
                <c:pt idx="31921">
                  <c:v>-11832009.056348</c:v>
                </c:pt>
                <c:pt idx="31922">
                  <c:v>-11894550.116313998</c:v>
                </c:pt>
                <c:pt idx="31923">
                  <c:v>-11957059.188014001</c:v>
                </c:pt>
                <c:pt idx="31924">
                  <c:v>-12019536.062241999</c:v>
                </c:pt>
                <c:pt idx="31925">
                  <c:v>-12081980.529146997</c:v>
                </c:pt>
                <c:pt idx="31926">
                  <c:v>-12144392.378218999</c:v>
                </c:pt>
                <c:pt idx="31927">
                  <c:v>-12206771.398291998</c:v>
                </c:pt>
                <c:pt idx="31928">
                  <c:v>-12269117.377536001</c:v>
                </c:pt>
                <c:pt idx="31929">
                  <c:v>-12331430.10345</c:v>
                </c:pt>
                <c:pt idx="31930">
                  <c:v>-12393709.362857005</c:v>
                </c:pt>
                <c:pt idx="31931">
                  <c:v>-12455954.941899</c:v>
                </c:pt>
                <c:pt idx="31932">
                  <c:v>-12518166.626031999</c:v>
                </c:pt>
                <c:pt idx="31933">
                  <c:v>-12580344.200018</c:v>
                </c:pt>
                <c:pt idx="31934">
                  <c:v>-12642487.447922001</c:v>
                </c:pt>
                <c:pt idx="31935">
                  <c:v>-12704596.153104</c:v>
                </c:pt>
                <c:pt idx="31936">
                  <c:v>-12766670.098215001</c:v>
                </c:pt>
                <c:pt idx="31937">
                  <c:v>-12828709.06519</c:v>
                </c:pt>
                <c:pt idx="31938">
                  <c:v>-12890712.835240999</c:v>
                </c:pt>
                <c:pt idx="31939">
                  <c:v>-12952681.188854</c:v>
                </c:pt>
                <c:pt idx="31940">
                  <c:v>-13014613.905782001</c:v>
                </c:pt>
                <c:pt idx="31941">
                  <c:v>-13076510.765036</c:v>
                </c:pt>
                <c:pt idx="31942">
                  <c:v>-13138371.544883002</c:v>
                </c:pt>
                <c:pt idx="31943">
                  <c:v>-13200196.022839</c:v>
                </c:pt>
                <c:pt idx="31944">
                  <c:v>-13261983.975661002</c:v>
                </c:pt>
                <c:pt idx="31945">
                  <c:v>-13323735.179341</c:v>
                </c:pt>
                <c:pt idx="31946">
                  <c:v>-13385449.409102</c:v>
                </c:pt>
                <c:pt idx="31947">
                  <c:v>-13447126.439389998</c:v>
                </c:pt>
                <c:pt idx="31948">
                  <c:v>-13508766.043866998</c:v>
                </c:pt>
                <c:pt idx="31949">
                  <c:v>-13570367.995408</c:v>
                </c:pt>
                <c:pt idx="31950">
                  <c:v>-13631932.066088</c:v>
                </c:pt>
                <c:pt idx="31951">
                  <c:v>-13693458.027184999</c:v>
                </c:pt>
                <c:pt idx="31952">
                  <c:v>-13754945.649162998</c:v>
                </c:pt>
                <c:pt idx="31953">
                  <c:v>-13816394.701673999</c:v>
                </c:pt>
                <c:pt idx="31954">
                  <c:v>-13877804.953546003</c:v>
                </c:pt>
                <c:pt idx="31955">
                  <c:v>-13939176.172777999</c:v>
                </c:pt>
                <c:pt idx="31956">
                  <c:v>-14000508.126534997</c:v>
                </c:pt>
                <c:pt idx="31957">
                  <c:v>-14061800.581138</c:v>
                </c:pt>
                <c:pt idx="31958">
                  <c:v>-14123053.302061003</c:v>
                </c:pt>
                <c:pt idx="31959">
                  <c:v>-14184266.053918002</c:v>
                </c:pt>
                <c:pt idx="31960">
                  <c:v>-14245438.600462997</c:v>
                </c:pt>
                <c:pt idx="31961">
                  <c:v>-14306570.70458</c:v>
                </c:pt>
                <c:pt idx="31962">
                  <c:v>-14367662.128273997</c:v>
                </c:pt>
                <c:pt idx="31963">
                  <c:v>-14428712.632666998</c:v>
                </c:pt>
                <c:pt idx="31964">
                  <c:v>-14489721.977988999</c:v>
                </c:pt>
                <c:pt idx="31965">
                  <c:v>-14550689.92357</c:v>
                </c:pt>
                <c:pt idx="31966">
                  <c:v>-14611616.227836998</c:v>
                </c:pt>
                <c:pt idx="31967">
                  <c:v>-14672500.648300998</c:v>
                </c:pt>
                <c:pt idx="31968">
                  <c:v>-14733342.941554001</c:v>
                </c:pt>
                <c:pt idx="31969">
                  <c:v>-14794142.863258002</c:v>
                </c:pt>
                <c:pt idx="31970">
                  <c:v>-14854900.168138998</c:v>
                </c:pt>
                <c:pt idx="31971">
                  <c:v>-14915614.609983003</c:v>
                </c:pt>
                <c:pt idx="31972">
                  <c:v>-14976285.941621</c:v>
                </c:pt>
                <c:pt idx="31973">
                  <c:v>-15036913.914927</c:v>
                </c:pt>
                <c:pt idx="31974">
                  <c:v>-15097498.280809</c:v>
                </c:pt>
                <c:pt idx="31975">
                  <c:v>-15158038.789198998</c:v>
                </c:pt>
                <c:pt idx="31976">
                  <c:v>-15218535.189046998</c:v>
                </c:pt>
                <c:pt idx="31977">
                  <c:v>-15278987.228314996</c:v>
                </c:pt>
                <c:pt idx="31978">
                  <c:v>-15339394.653964</c:v>
                </c:pt>
                <c:pt idx="31979">
                  <c:v>-15399757.211949</c:v>
                </c:pt>
                <c:pt idx="31980">
                  <c:v>-15460074.647212001</c:v>
                </c:pt>
                <c:pt idx="31981">
                  <c:v>-15520346.703671003</c:v>
                </c:pt>
                <c:pt idx="31982">
                  <c:v>-15580573.124212002</c:v>
                </c:pt>
                <c:pt idx="31983">
                  <c:v>-15640753.650683004</c:v>
                </c:pt>
                <c:pt idx="31984">
                  <c:v>-15700888.023884</c:v>
                </c:pt>
                <c:pt idx="31985">
                  <c:v>-15760975.983556002</c:v>
                </c:pt>
                <c:pt idx="31986">
                  <c:v>-15821017.268378997</c:v>
                </c:pt>
                <c:pt idx="31987">
                  <c:v>-15881011.615955999</c:v>
                </c:pt>
                <c:pt idx="31988">
                  <c:v>-15940958.762808003</c:v>
                </c:pt>
                <c:pt idx="31989">
                  <c:v>-16000858.444366001</c:v>
                </c:pt>
                <c:pt idx="31990">
                  <c:v>-16060710.394959005</c:v>
                </c:pt>
                <c:pt idx="31991">
                  <c:v>-16120514.347809</c:v>
                </c:pt>
                <c:pt idx="31992">
                  <c:v>-16180270.035018003</c:v>
                </c:pt>
                <c:pt idx="31993">
                  <c:v>-16239977.187561998</c:v>
                </c:pt>
                <c:pt idx="31994">
                  <c:v>-16299635.535277</c:v>
                </c:pt>
                <c:pt idx="31995">
                  <c:v>-16359244.806859002</c:v>
                </c:pt>
                <c:pt idx="31996">
                  <c:v>-16418804.729843</c:v>
                </c:pt>
                <c:pt idx="31997">
                  <c:v>-16478315.030603003</c:v>
                </c:pt>
                <c:pt idx="31998">
                  <c:v>-16537775.434338</c:v>
                </c:pt>
                <c:pt idx="31999">
                  <c:v>-16597185.665062999</c:v>
                </c:pt>
                <c:pt idx="32000">
                  <c:v>-16656545.445598001</c:v>
                </c:pt>
                <c:pt idx="32001">
                  <c:v>-16715854.497563001</c:v>
                </c:pt>
                <c:pt idx="32002">
                  <c:v>-16775112.541362001</c:v>
                </c:pt>
                <c:pt idx="32003">
                  <c:v>-16834319.296176001</c:v>
                </c:pt>
                <c:pt idx="32004">
                  <c:v>-16893474.479956001</c:v>
                </c:pt>
                <c:pt idx="32005">
                  <c:v>-16952577.809406001</c:v>
                </c:pt>
                <c:pt idx="32006">
                  <c:v>-17011628.999977995</c:v>
                </c:pt>
                <c:pt idx="32007">
                  <c:v>-17070627.765861992</c:v>
                </c:pt>
                <c:pt idx="32008">
                  <c:v>-17129573.819968998</c:v>
                </c:pt>
                <c:pt idx="32009">
                  <c:v>-17188466.873930998</c:v>
                </c:pt>
                <c:pt idx="32010">
                  <c:v>-17247306.638080005</c:v>
                </c:pt>
                <c:pt idx="32011">
                  <c:v>-17306092.821444996</c:v>
                </c:pt>
                <c:pt idx="32012">
                  <c:v>-17364825.131737001</c:v>
                </c:pt>
                <c:pt idx="32013">
                  <c:v>-17423503.275339998</c:v>
                </c:pt>
                <c:pt idx="32014">
                  <c:v>-17482126.957296997</c:v>
                </c:pt>
                <c:pt idx="32015">
                  <c:v>-17540695.881304</c:v>
                </c:pt>
                <c:pt idx="32016">
                  <c:v>-17599209.749694996</c:v>
                </c:pt>
                <c:pt idx="32017">
                  <c:v>-17657668.263431996</c:v>
                </c:pt>
                <c:pt idx="32018">
                  <c:v>-17716071.122092001</c:v>
                </c:pt>
                <c:pt idx="32019">
                  <c:v>-17774418.023859002</c:v>
                </c:pt>
                <c:pt idx="32020">
                  <c:v>-17832708.665509</c:v>
                </c:pt>
                <c:pt idx="32021">
                  <c:v>-17890942.742397998</c:v>
                </c:pt>
                <c:pt idx="32022">
                  <c:v>-17949119.948454998</c:v>
                </c:pt>
                <c:pt idx="32023">
                  <c:v>-18007239.976165</c:v>
                </c:pt>
                <c:pt idx="32024">
                  <c:v>-18065302.516558003</c:v>
                </c:pt>
                <c:pt idx="32025">
                  <c:v>-18123307.259197</c:v>
                </c:pt>
                <c:pt idx="32026">
                  <c:v>-18181253.892170001</c:v>
                </c:pt>
                <c:pt idx="32027">
                  <c:v>-18239142.102069005</c:v>
                </c:pt>
                <c:pt idx="32028">
                  <c:v>-18296971.573984999</c:v>
                </c:pt>
                <c:pt idx="32029">
                  <c:v>-18354741.991492998</c:v>
                </c:pt>
                <c:pt idx="32030">
                  <c:v>-18412453.036637001</c:v>
                </c:pt>
                <c:pt idx="32031">
                  <c:v>-18470104.389920998</c:v>
                </c:pt>
                <c:pt idx="32032">
                  <c:v>-18527695.730292998</c:v>
                </c:pt>
                <c:pt idx="32033">
                  <c:v>-18585226.735132001</c:v>
                </c:pt>
                <c:pt idx="32034">
                  <c:v>-18642697.080237996</c:v>
                </c:pt>
                <c:pt idx="32035">
                  <c:v>-18700106.439814996</c:v>
                </c:pt>
                <c:pt idx="32036">
                  <c:v>-18757454.486458994</c:v>
                </c:pt>
                <c:pt idx="32037">
                  <c:v>-18814740.891142</c:v>
                </c:pt>
                <c:pt idx="32038">
                  <c:v>-18871965.323205002</c:v>
                </c:pt>
                <c:pt idx="32039">
                  <c:v>-18929127.450335</c:v>
                </c:pt>
                <c:pt idx="32040">
                  <c:v>-18986226.938558001</c:v>
                </c:pt>
                <c:pt idx="32041">
                  <c:v>-19043263.452220999</c:v>
                </c:pt>
                <c:pt idx="32042">
                  <c:v>-19100236.653979</c:v>
                </c:pt>
                <c:pt idx="32043">
                  <c:v>-19157146.204781</c:v>
                </c:pt>
                <c:pt idx="32044">
                  <c:v>-19213991.763854995</c:v>
                </c:pt>
                <c:pt idx="32045">
                  <c:v>-19270772.988691997</c:v>
                </c:pt>
                <c:pt idx="32046">
                  <c:v>-19327489.535034001</c:v>
                </c:pt>
                <c:pt idx="32047">
                  <c:v>-19384141.056853998</c:v>
                </c:pt>
                <c:pt idx="32048">
                  <c:v>-19440727.206347</c:v>
                </c:pt>
                <c:pt idx="32049">
                  <c:v>-19497247.633910999</c:v>
                </c:pt>
                <c:pt idx="32050">
                  <c:v>-19553701.988131002</c:v>
                </c:pt>
                <c:pt idx="32051">
                  <c:v>-19610089.915764999</c:v>
                </c:pt>
                <c:pt idx="32052">
                  <c:v>-19666411.061726999</c:v>
                </c:pt>
                <c:pt idx="32053">
                  <c:v>-19722665.069072995</c:v>
                </c:pt>
                <c:pt idx="32054">
                  <c:v>-19778851.578981999</c:v>
                </c:pt>
                <c:pt idx="32055">
                  <c:v>-19834970.230742998</c:v>
                </c:pt>
                <c:pt idx="32056">
                  <c:v>-19891020.661734998</c:v>
                </c:pt>
                <c:pt idx="32057">
                  <c:v>-19947002.507411998</c:v>
                </c:pt>
                <c:pt idx="32058">
                  <c:v>-20002915.401288997</c:v>
                </c:pt>
                <c:pt idx="32059">
                  <c:v>-20058758.974916998</c:v>
                </c:pt>
                <c:pt idx="32060">
                  <c:v>-20114532.857876997</c:v>
                </c:pt>
                <c:pt idx="32061">
                  <c:v>-20170236.677753001</c:v>
                </c:pt>
                <c:pt idx="32062">
                  <c:v>-20225870.060120001</c:v>
                </c:pt>
                <c:pt idx="32063">
                  <c:v>-20281432.628523003</c:v>
                </c:pt>
                <c:pt idx="32064">
                  <c:v>-20336924.004462998</c:v>
                </c:pt>
                <c:pt idx="32065">
                  <c:v>-20392343.807374001</c:v>
                </c:pt>
                <c:pt idx="32066">
                  <c:v>-20447691.654608</c:v>
                </c:pt>
                <c:pt idx="32067">
                  <c:v>-20502967.161418997</c:v>
                </c:pt>
                <c:pt idx="32068">
                  <c:v>-20558169.940936998</c:v>
                </c:pt>
                <c:pt idx="32069">
                  <c:v>-20613299.604155004</c:v>
                </c:pt>
                <c:pt idx="32070">
                  <c:v>-20668355.759909999</c:v>
                </c:pt>
                <c:pt idx="32071">
                  <c:v>-20723338.01486</c:v>
                </c:pt>
                <c:pt idx="32072">
                  <c:v>-20778245.973467994</c:v>
                </c:pt>
                <c:pt idx="32073">
                  <c:v>-20833079.237978995</c:v>
                </c:pt>
                <c:pt idx="32074">
                  <c:v>-20887837.408404998</c:v>
                </c:pt>
                <c:pt idx="32075">
                  <c:v>-20942520.082501002</c:v>
                </c:pt>
                <c:pt idx="32076">
                  <c:v>-20997126.855744999</c:v>
                </c:pt>
                <c:pt idx="32077">
                  <c:v>-21051657.321318995</c:v>
                </c:pt>
                <c:pt idx="32078">
                  <c:v>-21106111.070087999</c:v>
                </c:pt>
                <c:pt idx="32079">
                  <c:v>-21160487.690577</c:v>
                </c:pt>
                <c:pt idx="32080">
                  <c:v>-21214786.768954001</c:v>
                </c:pt>
                <c:pt idx="32081">
                  <c:v>-21269007.889002997</c:v>
                </c:pt>
                <c:pt idx="32082">
                  <c:v>-21323150.632109005</c:v>
                </c:pt>
                <c:pt idx="32083">
                  <c:v>-21377214.577229001</c:v>
                </c:pt>
                <c:pt idx="32084">
                  <c:v>-21431199.300874997</c:v>
                </c:pt>
                <c:pt idx="32085">
                  <c:v>-21485104.377089001</c:v>
                </c:pt>
                <c:pt idx="32086">
                  <c:v>-21538929.377424005</c:v>
                </c:pt>
                <c:pt idx="32087">
                  <c:v>-21592673.870916001</c:v>
                </c:pt>
                <c:pt idx="32088">
                  <c:v>-21646337.424062997</c:v>
                </c:pt>
                <c:pt idx="32089">
                  <c:v>-21699919.600804001</c:v>
                </c:pt>
                <c:pt idx="32090">
                  <c:v>-21753419.962491997</c:v>
                </c:pt>
                <c:pt idx="32091">
                  <c:v>-21806838.067871992</c:v>
                </c:pt>
                <c:pt idx="32092">
                  <c:v>-21860173.473056</c:v>
                </c:pt>
                <c:pt idx="32093">
                  <c:v>-21913425.7315</c:v>
                </c:pt>
                <c:pt idx="32094">
                  <c:v>-21966594.393976998</c:v>
                </c:pt>
                <c:pt idx="32095">
                  <c:v>-22019679.008552004</c:v>
                </c:pt>
                <c:pt idx="32096">
                  <c:v>-22072679.120561998</c:v>
                </c:pt>
                <c:pt idx="32097">
                  <c:v>-22125594.272581</c:v>
                </c:pt>
                <c:pt idx="32098">
                  <c:v>-22178424.004402999</c:v>
                </c:pt>
                <c:pt idx="32099">
                  <c:v>-22231167.853011996</c:v>
                </c:pt>
                <c:pt idx="32100">
                  <c:v>-22283825.352554005</c:v>
                </c:pt>
                <c:pt idx="32101">
                  <c:v>-22336396.034315001</c:v>
                </c:pt>
                <c:pt idx="32102">
                  <c:v>-22388879.426687997</c:v>
                </c:pt>
                <c:pt idx="32103">
                  <c:v>-22441275.055151001</c:v>
                </c:pt>
                <c:pt idx="32104">
                  <c:v>-22493582.442235995</c:v>
                </c:pt>
                <c:pt idx="32105">
                  <c:v>-22545801.107501999</c:v>
                </c:pt>
                <c:pt idx="32106">
                  <c:v>-22597930.567506999</c:v>
                </c:pt>
                <c:pt idx="32107">
                  <c:v>-22649970.335778002</c:v>
                </c:pt>
                <c:pt idx="32108">
                  <c:v>-22701919.922784999</c:v>
                </c:pt>
                <c:pt idx="32109">
                  <c:v>-22753778.835907999</c:v>
                </c:pt>
                <c:pt idx="32110">
                  <c:v>-22805546.579409</c:v>
                </c:pt>
                <c:pt idx="32111">
                  <c:v>-22857222.654401999</c:v>
                </c:pt>
                <c:pt idx="32112">
                  <c:v>-22908806.558823999</c:v>
                </c:pt>
                <c:pt idx="32113">
                  <c:v>-22960297.787400994</c:v>
                </c:pt>
                <c:pt idx="32114">
                  <c:v>-23011695.83162</c:v>
                </c:pt>
                <c:pt idx="32115">
                  <c:v>-23063000.179694999</c:v>
                </c:pt>
                <c:pt idx="32116">
                  <c:v>-23114210.316537004</c:v>
                </c:pt>
                <c:pt idx="32117">
                  <c:v>-23165325.723722</c:v>
                </c:pt>
                <c:pt idx="32118">
                  <c:v>-23216345.879455</c:v>
                </c:pt>
                <c:pt idx="32119">
                  <c:v>-23267270.258542001</c:v>
                </c:pt>
                <c:pt idx="32120">
                  <c:v>-23318098.332354009</c:v>
                </c:pt>
                <c:pt idx="32121">
                  <c:v>-23368829.56879</c:v>
                </c:pt>
                <c:pt idx="32122">
                  <c:v>-23419463.432250001</c:v>
                </c:pt>
                <c:pt idx="32123">
                  <c:v>-23469999.383593995</c:v>
                </c:pt>
                <c:pt idx="32124">
                  <c:v>-23520436.880109999</c:v>
                </c:pt>
                <c:pt idx="32125">
                  <c:v>-23570775.375477996</c:v>
                </c:pt>
                <c:pt idx="32126">
                  <c:v>-23621014.319734003</c:v>
                </c:pt>
                <c:pt idx="32127">
                  <c:v>-23671153.159231</c:v>
                </c:pt>
                <c:pt idx="32128">
                  <c:v>-23721191.336608998</c:v>
                </c:pt>
                <c:pt idx="32129">
                  <c:v>-23771128.290748995</c:v>
                </c:pt>
                <c:pt idx="32130">
                  <c:v>-23820963.456742998</c:v>
                </c:pt>
                <c:pt idx="32131">
                  <c:v>-23870696.265850995</c:v>
                </c:pt>
                <c:pt idx="32132">
                  <c:v>-23920326.145461995</c:v>
                </c:pt>
                <c:pt idx="32133">
                  <c:v>-23969852.519060001</c:v>
                </c:pt>
                <c:pt idx="32134">
                  <c:v>-24019274.806178</c:v>
                </c:pt>
                <c:pt idx="32135">
                  <c:v>-24068592.422363002</c:v>
                </c:pt>
                <c:pt idx="32136">
                  <c:v>-24117804.779130001</c:v>
                </c:pt>
                <c:pt idx="32137">
                  <c:v>-24166911.283926997</c:v>
                </c:pt>
                <c:pt idx="32138">
                  <c:v>-24215911.340087999</c:v>
                </c:pt>
                <c:pt idx="32139">
                  <c:v>-24264804.346794005</c:v>
                </c:pt>
                <c:pt idx="32140">
                  <c:v>-24313589.699028999</c:v>
                </c:pt>
                <c:pt idx="32141">
                  <c:v>-24362266.787536997</c:v>
                </c:pt>
                <c:pt idx="32142">
                  <c:v>-24410834.998776</c:v>
                </c:pt>
                <c:pt idx="32143">
                  <c:v>-24459293.714877997</c:v>
                </c:pt>
                <c:pt idx="32144">
                  <c:v>-24507642.313600998</c:v>
                </c:pt>
                <c:pt idx="32145">
                  <c:v>-24555880.168281998</c:v>
                </c:pt>
                <c:pt idx="32146">
                  <c:v>-24604006.647794999</c:v>
                </c:pt>
                <c:pt idx="32147">
                  <c:v>-24652021.116501004</c:v>
                </c:pt>
                <c:pt idx="32148">
                  <c:v>-24699922.934200998</c:v>
                </c:pt>
                <c:pt idx="32149">
                  <c:v>-24747711.456089001</c:v>
                </c:pt>
                <c:pt idx="32150">
                  <c:v>-24795386.032701999</c:v>
                </c:pt>
                <c:pt idx="32151">
                  <c:v>-24842946.009872995</c:v>
                </c:pt>
                <c:pt idx="32152">
                  <c:v>-24890390.728678998</c:v>
                </c:pt>
                <c:pt idx="32153">
                  <c:v>-24937719.525389999</c:v>
                </c:pt>
                <c:pt idx="32154">
                  <c:v>-24984931.731419995</c:v>
                </c:pt>
                <c:pt idx="32155">
                  <c:v>-25032026.673272997</c:v>
                </c:pt>
                <c:pt idx="32156">
                  <c:v>-25079003.672490999</c:v>
                </c:pt>
                <c:pt idx="32157">
                  <c:v>-25125862.045601998</c:v>
                </c:pt>
                <c:pt idx="32158">
                  <c:v>-25172601.104063001</c:v>
                </c:pt>
                <c:pt idx="32159">
                  <c:v>-25219220.154208999</c:v>
                </c:pt>
                <c:pt idx="32160">
                  <c:v>-25265718.497191995</c:v>
                </c:pt>
                <c:pt idx="32161">
                  <c:v>-25312095.428931002</c:v>
                </c:pt>
                <c:pt idx="32162">
                  <c:v>-25358350.240050998</c:v>
                </c:pt>
                <c:pt idx="32163">
                  <c:v>-25404482.215826999</c:v>
                </c:pt>
                <c:pt idx="32164">
                  <c:v>-25450490.636123009</c:v>
                </c:pt>
                <c:pt idx="32165">
                  <c:v>-25496374.775334001</c:v>
                </c:pt>
                <c:pt idx="32166">
                  <c:v>-25542133.902329005</c:v>
                </c:pt>
                <c:pt idx="32167">
                  <c:v>-25587767.280382</c:v>
                </c:pt>
                <c:pt idx="32168">
                  <c:v>-25633274.167119998</c:v>
                </c:pt>
                <c:pt idx="32169">
                  <c:v>-25678653.814449999</c:v>
                </c:pt>
                <c:pt idx="32170">
                  <c:v>-25723905.468504999</c:v>
                </c:pt>
                <c:pt idx="32171">
                  <c:v>-25769028.369571995</c:v>
                </c:pt>
                <c:pt idx="32172">
                  <c:v>-25814021.75203</c:v>
                </c:pt>
                <c:pt idx="32173">
                  <c:v>-25858884.844284005</c:v>
                </c:pt>
                <c:pt idx="32174">
                  <c:v>-25903616.868696</c:v>
                </c:pt>
                <c:pt idx="32175">
                  <c:v>-25948217.041517995</c:v>
                </c:pt>
                <c:pt idx="32176">
                  <c:v>-25992684.572822001</c:v>
                </c:pt>
                <c:pt idx="32177">
                  <c:v>-26037018.66643</c:v>
                </c:pt>
                <c:pt idx="32178">
                  <c:v>-26081218.519843996</c:v>
                </c:pt>
                <c:pt idx="32179">
                  <c:v>-26125283.324170999</c:v>
                </c:pt>
                <c:pt idx="32180">
                  <c:v>-26169212.264052998</c:v>
                </c:pt>
                <c:pt idx="32181">
                  <c:v>-26213004.517590001</c:v>
                </c:pt>
                <c:pt idx="32182">
                  <c:v>-26256659.256267</c:v>
                </c:pt>
                <c:pt idx="32183">
                  <c:v>-26300175.644876</c:v>
                </c:pt>
                <c:pt idx="32184">
                  <c:v>-26343552.841436997</c:v>
                </c:pt>
                <c:pt idx="32185">
                  <c:v>-26386789.997122999</c:v>
                </c:pt>
                <c:pt idx="32186">
                  <c:v>-26429886.256179001</c:v>
                </c:pt>
                <c:pt idx="32187">
                  <c:v>-26472840.755836997</c:v>
                </c:pt>
                <c:pt idx="32188">
                  <c:v>-26515652.626239005</c:v>
                </c:pt>
                <c:pt idx="32189">
                  <c:v>-26558320.990352001</c:v>
                </c:pt>
                <c:pt idx="32190">
                  <c:v>-26600844.963880993</c:v>
                </c:pt>
                <c:pt idx="32191">
                  <c:v>-26643223.655185003</c:v>
                </c:pt>
                <c:pt idx="32192">
                  <c:v>-26685456.165192001</c:v>
                </c:pt>
                <c:pt idx="32193">
                  <c:v>-26727541.587304998</c:v>
                </c:pt>
                <c:pt idx="32194">
                  <c:v>-26769479.007316999</c:v>
                </c:pt>
                <c:pt idx="32195">
                  <c:v>-26811267.503318995</c:v>
                </c:pt>
                <c:pt idx="32196">
                  <c:v>-26852906.145605002</c:v>
                </c:pt>
                <c:pt idx="32197">
                  <c:v>-26894393.996578995</c:v>
                </c:pt>
                <c:pt idx="32198">
                  <c:v>-26935730.110661</c:v>
                </c:pt>
                <c:pt idx="32199">
                  <c:v>-26976913.534191001</c:v>
                </c:pt>
                <c:pt idx="32200">
                  <c:v>-27017943.305326004</c:v>
                </c:pt>
                <c:pt idx="32201">
                  <c:v>-27058818.453946002</c:v>
                </c:pt>
                <c:pt idx="32202">
                  <c:v>-27099538.001545995</c:v>
                </c:pt>
                <c:pt idx="32203">
                  <c:v>-27140100.961140994</c:v>
                </c:pt>
                <c:pt idx="32204">
                  <c:v>-27180506.337155003</c:v>
                </c:pt>
                <c:pt idx="32205">
                  <c:v>-27220753.125317998</c:v>
                </c:pt>
                <c:pt idx="32206">
                  <c:v>-27260840.312555004</c:v>
                </c:pt>
                <c:pt idx="32207">
                  <c:v>-27300766.876883</c:v>
                </c:pt>
                <c:pt idx="32208">
                  <c:v>-27340531.787291996</c:v>
                </c:pt>
                <c:pt idx="32209">
                  <c:v>-27380134.003636997</c:v>
                </c:pt>
                <c:pt idx="32210">
                  <c:v>-27419572.476523001</c:v>
                </c:pt>
                <c:pt idx="32211">
                  <c:v>-27458846.147183999</c:v>
                </c:pt>
                <c:pt idx="32212">
                  <c:v>-27497953.947371997</c:v>
                </c:pt>
                <c:pt idx="32213">
                  <c:v>-27536894.799229</c:v>
                </c:pt>
                <c:pt idx="32214">
                  <c:v>-27575667.615171</c:v>
                </c:pt>
                <c:pt idx="32215">
                  <c:v>-27614271.297759</c:v>
                </c:pt>
                <c:pt idx="32216">
                  <c:v>-27652704.739576999</c:v>
                </c:pt>
                <c:pt idx="32217">
                  <c:v>-27690966.823097996</c:v>
                </c:pt>
                <c:pt idx="32218">
                  <c:v>-27729056.420562997</c:v>
                </c:pt>
                <c:pt idx="32219">
                  <c:v>-27766972.393836997</c:v>
                </c:pt>
                <c:pt idx="32220">
                  <c:v>-27804713.594283</c:v>
                </c:pt>
                <c:pt idx="32221">
                  <c:v>-27842278.862622999</c:v>
                </c:pt>
                <c:pt idx="32222">
                  <c:v>-27879667.028795999</c:v>
                </c:pt>
                <c:pt idx="32223">
                  <c:v>-27916876.911820997</c:v>
                </c:pt>
                <c:pt idx="32224">
                  <c:v>-27953907.319649</c:v>
                </c:pt>
                <c:pt idx="32225">
                  <c:v>-27990757.049022</c:v>
                </c:pt>
                <c:pt idx="32226">
                  <c:v>-28027424.885318995</c:v>
                </c:pt>
                <c:pt idx="32227">
                  <c:v>-28063909.602405999</c:v>
                </c:pt>
                <c:pt idx="32228">
                  <c:v>-28100209.962488998</c:v>
                </c:pt>
                <c:pt idx="32229">
                  <c:v>-28136324.715946</c:v>
                </c:pt>
                <c:pt idx="32230">
                  <c:v>-28172252.601179998</c:v>
                </c:pt>
                <c:pt idx="32231">
                  <c:v>-28207992.344450001</c:v>
                </c:pt>
                <c:pt idx="32232">
                  <c:v>-28243542.659708001</c:v>
                </c:pt>
                <c:pt idx="32233">
                  <c:v>-28278902.248434</c:v>
                </c:pt>
                <c:pt idx="32234">
                  <c:v>-28314069.799464997</c:v>
                </c:pt>
                <c:pt idx="32235">
                  <c:v>-28349043.988821995</c:v>
                </c:pt>
                <c:pt idx="32236">
                  <c:v>-28383823.479532</c:v>
                </c:pt>
                <c:pt idx="32237">
                  <c:v>-28418406.921452995</c:v>
                </c:pt>
                <c:pt idx="32238">
                  <c:v>-28452792.951089997</c:v>
                </c:pt>
                <c:pt idx="32239">
                  <c:v>-28486980.191407997</c:v>
                </c:pt>
                <c:pt idx="32240">
                  <c:v>-28520967.251645997</c:v>
                </c:pt>
                <c:pt idx="32241">
                  <c:v>-28554752.727125</c:v>
                </c:pt>
                <c:pt idx="32242">
                  <c:v>-28588335.199050006</c:v>
                </c:pt>
                <c:pt idx="32243">
                  <c:v>-28621713.234315999</c:v>
                </c:pt>
                <c:pt idx="32244">
                  <c:v>-28654885.385299996</c:v>
                </c:pt>
                <c:pt idx="32245">
                  <c:v>-28687850.189660996</c:v>
                </c:pt>
                <c:pt idx="32246">
                  <c:v>-28720606.170124009</c:v>
                </c:pt>
                <c:pt idx="32247">
                  <c:v>-28753151.834275</c:v>
                </c:pt>
                <c:pt idx="32248">
                  <c:v>-28785485.674334005</c:v>
                </c:pt>
                <c:pt idx="32249">
                  <c:v>-28817606.166942</c:v>
                </c:pt>
                <c:pt idx="32250">
                  <c:v>-28849511.77293</c:v>
                </c:pt>
                <c:pt idx="32251">
                  <c:v>-28881200.937094998</c:v>
                </c:pt>
                <c:pt idx="32252">
                  <c:v>-28912672.087960996</c:v>
                </c:pt>
                <c:pt idx="32253">
                  <c:v>-28943923.637545001</c:v>
                </c:pt>
                <c:pt idx="32254">
                  <c:v>-28974953.981111996</c:v>
                </c:pt>
                <c:pt idx="32255">
                  <c:v>-29005761.496932998</c:v>
                </c:pt>
                <c:pt idx="32256">
                  <c:v>-29036344.546025001</c:v>
                </c:pt>
                <c:pt idx="32257">
                  <c:v>-29066701.471904997</c:v>
                </c:pt>
                <c:pt idx="32258">
                  <c:v>-29096830.600321002</c:v>
                </c:pt>
                <c:pt idx="32259">
                  <c:v>-29126730.238990001</c:v>
                </c:pt>
                <c:pt idx="32260">
                  <c:v>-29156398.677327003</c:v>
                </c:pt>
                <c:pt idx="32261">
                  <c:v>-29185834.186167005</c:v>
                </c:pt>
                <c:pt idx="32262">
                  <c:v>-29215035.017485</c:v>
                </c:pt>
                <c:pt idx="32263">
                  <c:v>-29243999.40411</c:v>
                </c:pt>
                <c:pt idx="32264">
                  <c:v>-29272725.559429999</c:v>
                </c:pt>
                <c:pt idx="32265">
                  <c:v>-29301211.677097999</c:v>
                </c:pt>
                <c:pt idx="32266">
                  <c:v>-29329455.930723</c:v>
                </c:pt>
                <c:pt idx="32267">
                  <c:v>-29357456.473564997</c:v>
                </c:pt>
                <c:pt idx="32268">
                  <c:v>-29385211.438217998</c:v>
                </c:pt>
                <c:pt idx="32269">
                  <c:v>-29412718.936285</c:v>
                </c:pt>
                <c:pt idx="32270">
                  <c:v>-29439977.058055002</c:v>
                </c:pt>
                <c:pt idx="32271">
                  <c:v>-29466983.872161001</c:v>
                </c:pt>
                <c:pt idx="32272">
                  <c:v>-29493737.425247993</c:v>
                </c:pt>
                <c:pt idx="32273">
                  <c:v>-29520235.741612993</c:v>
                </c:pt>
                <c:pt idx="32274">
                  <c:v>-29546476.822859999</c:v>
                </c:pt>
                <c:pt idx="32275">
                  <c:v>-29572458.647532001</c:v>
                </c:pt>
                <c:pt idx="32276">
                  <c:v>-29598179.170740999</c:v>
                </c:pt>
                <c:pt idx="32277">
                  <c:v>-29623636.323791996</c:v>
                </c:pt>
                <c:pt idx="32278">
                  <c:v>-29648828.013797998</c:v>
                </c:pt>
                <c:pt idx="32279">
                  <c:v>-29673752.123287</c:v>
                </c:pt>
                <c:pt idx="32280">
                  <c:v>-29698406.509796001</c:v>
                </c:pt>
                <c:pt idx="32281">
                  <c:v>-29722789.005470995</c:v>
                </c:pt>
                <c:pt idx="32282">
                  <c:v>-29746897.416638002</c:v>
                </c:pt>
                <c:pt idx="32283">
                  <c:v>-29770729.523384001</c:v>
                </c:pt>
                <c:pt idx="32284">
                  <c:v>-29794283.079119999</c:v>
                </c:pt>
                <c:pt idx="32285">
                  <c:v>-29817555.810132004</c:v>
                </c:pt>
                <c:pt idx="32286">
                  <c:v>-29840545.415128998</c:v>
                </c:pt>
                <c:pt idx="32287">
                  <c:v>-29863249.564782001</c:v>
                </c:pt>
                <c:pt idx="32288">
                  <c:v>-29885665.901244998</c:v>
                </c:pt>
                <c:pt idx="32289">
                  <c:v>-29907792.037671994</c:v>
                </c:pt>
                <c:pt idx="32290">
                  <c:v>-29929625.557725001</c:v>
                </c:pt>
                <c:pt idx="32291">
                  <c:v>-29951164.015066005</c:v>
                </c:pt>
                <c:pt idx="32292">
                  <c:v>-29972404.932841998</c:v>
                </c:pt>
                <c:pt idx="32293">
                  <c:v>-29993345.803155001</c:v>
                </c:pt>
                <c:pt idx="32294">
                  <c:v>-30013984.086527001</c:v>
                </c:pt>
                <c:pt idx="32295">
                  <c:v>-30034317.211344</c:v>
                </c:pt>
                <c:pt idx="32296">
                  <c:v>-30054342.573296998</c:v>
                </c:pt>
                <c:pt idx="32297">
                  <c:v>-30074057.534802001</c:v>
                </c:pt>
                <c:pt idx="32298">
                  <c:v>-30093459.424413998</c:v>
                </c:pt>
                <c:pt idx="32299">
                  <c:v>-30112545.536225002</c:v>
                </c:pt>
                <c:pt idx="32300">
                  <c:v>-30131313.129246</c:v>
                </c:pt>
                <c:pt idx="32301">
                  <c:v>-30149759.426777996</c:v>
                </c:pt>
                <c:pt idx="32302">
                  <c:v>-30167881.615770001</c:v>
                </c:pt>
                <c:pt idx="32303">
                  <c:v>-30185676.846158005</c:v>
                </c:pt>
                <c:pt idx="32304">
                  <c:v>-30203142.230193</c:v>
                </c:pt>
                <c:pt idx="32305">
                  <c:v>-30220274.841746997</c:v>
                </c:pt>
                <c:pt idx="32306">
                  <c:v>-30237071.715614997</c:v>
                </c:pt>
                <c:pt idx="32307">
                  <c:v>-30253529.846783999</c:v>
                </c:pt>
                <c:pt idx="32308">
                  <c:v>-30269646.1897</c:v>
                </c:pt>
                <c:pt idx="32309">
                  <c:v>-30285417.657511</c:v>
                </c:pt>
                <c:pt idx="32310">
                  <c:v>-30300841.121289998</c:v>
                </c:pt>
                <c:pt idx="32311">
                  <c:v>-30315913.409241997</c:v>
                </c:pt>
                <c:pt idx="32312">
                  <c:v>-30330631.305893995</c:v>
                </c:pt>
                <c:pt idx="32313">
                  <c:v>-30344991.551264998</c:v>
                </c:pt>
                <c:pt idx="32314">
                  <c:v>-30358990.840009</c:v>
                </c:pt>
                <c:pt idx="32315">
                  <c:v>-30372625.820544999</c:v>
                </c:pt>
                <c:pt idx="32316">
                  <c:v>-30385893.094168</c:v>
                </c:pt>
                <c:pt idx="32317">
                  <c:v>-30398789.214124009</c:v>
                </c:pt>
                <c:pt idx="32318">
                  <c:v>-30411310.684680998</c:v>
                </c:pt>
                <c:pt idx="32319">
                  <c:v>-30423453.960160997</c:v>
                </c:pt>
                <c:pt idx="32320">
                  <c:v>-30435215.443955995</c:v>
                </c:pt>
                <c:pt idx="32321">
                  <c:v>-30446591.487518996</c:v>
                </c:pt>
                <c:pt idx="32322">
                  <c:v>-30457578.389327001</c:v>
                </c:pt>
                <c:pt idx="32323">
                  <c:v>-30468172.393819995</c:v>
                </c:pt>
                <c:pt idx="32324">
                  <c:v>-30478369.690308999</c:v>
                </c:pt>
                <c:pt idx="32325">
                  <c:v>-30488166.411860995</c:v>
                </c:pt>
                <c:pt idx="32326">
                  <c:v>-30497558.634152003</c:v>
                </c:pt>
                <c:pt idx="32327">
                  <c:v>-30506542.374294005</c:v>
                </c:pt>
                <c:pt idx="32328">
                  <c:v>-30515113.589622997</c:v>
                </c:pt>
                <c:pt idx="32329">
                  <c:v>-30523268.176465999</c:v>
                </c:pt>
                <c:pt idx="32330">
                  <c:v>-30531001.968869995</c:v>
                </c:pt>
                <c:pt idx="32331">
                  <c:v>-30538310.737295002</c:v>
                </c:pt>
                <c:pt idx="32332">
                  <c:v>-30545190.187276997</c:v>
                </c:pt>
                <c:pt idx="32333">
                  <c:v>-30551635.958053</c:v>
                </c:pt>
                <c:pt idx="32334">
                  <c:v>-30557643.621147998</c:v>
                </c:pt>
                <c:pt idx="32335">
                  <c:v>-30563208.678925004</c:v>
                </c:pt>
                <c:pt idx="32336">
                  <c:v>-30568326.563096996</c:v>
                </c:pt>
                <c:pt idx="32337">
                  <c:v>-30572992.633195005</c:v>
                </c:pt>
                <c:pt idx="32338">
                  <c:v>-30577202.174996004</c:v>
                </c:pt>
                <c:pt idx="32339">
                  <c:v>-30580950.398905005</c:v>
                </c:pt>
                <c:pt idx="32340">
                  <c:v>-30584232.438294001</c:v>
                </c:pt>
                <c:pt idx="32341">
                  <c:v>-30587043.347796999</c:v>
                </c:pt>
                <c:pt idx="32342">
                  <c:v>-30589378.101551</c:v>
                </c:pt>
                <c:pt idx="32343">
                  <c:v>-30591231.591387998</c:v>
                </c:pt>
                <c:pt idx="32344">
                  <c:v>-30592598.624981999</c:v>
                </c:pt>
                <c:pt idx="32345">
                  <c:v>-30593473.923935995</c:v>
                </c:pt>
                <c:pt idx="32346">
                  <c:v>-30593852.121813998</c:v>
                </c:pt>
                <c:pt idx="32347">
                  <c:v>-30593727.762118995</c:v>
                </c:pt>
                <c:pt idx="32348">
                  <c:v>-30593095.296210997</c:v>
                </c:pt>
                <c:pt idx="32349">
                  <c:v>-30591949.081163995</c:v>
                </c:pt>
                <c:pt idx="32350">
                  <c:v>-30590283.377553999</c:v>
                </c:pt>
                <c:pt idx="32351">
                  <c:v>-30588092.347192999</c:v>
                </c:pt>
                <c:pt idx="32352">
                  <c:v>-30585370.050779</c:v>
                </c:pt>
                <c:pt idx="32353">
                  <c:v>-30582110.445491992</c:v>
                </c:pt>
                <c:pt idx="32354">
                  <c:v>-30578307.382506005</c:v>
                </c:pt>
                <c:pt idx="32355">
                  <c:v>-30573954.604424004</c:v>
                </c:pt>
                <c:pt idx="32356">
                  <c:v>-30569045.742644995</c:v>
                </c:pt>
                <c:pt idx="32357">
                  <c:v>-30563574.314636003</c:v>
                </c:pt>
                <c:pt idx="32358">
                  <c:v>-30557533.721129999</c:v>
                </c:pt>
                <c:pt idx="32359">
                  <c:v>-30550917.243229002</c:v>
                </c:pt>
                <c:pt idx="32360">
                  <c:v>-30543718.039418995</c:v>
                </c:pt>
                <c:pt idx="32361">
                  <c:v>-30535929.14249</c:v>
                </c:pt>
                <c:pt idx="32362">
                  <c:v>-30527543.456357002</c:v>
                </c:pt>
                <c:pt idx="32363">
                  <c:v>-30518553.752774999</c:v>
                </c:pt>
                <c:pt idx="32364">
                  <c:v>-30508952.667955998</c:v>
                </c:pt>
                <c:pt idx="32365">
                  <c:v>-30498732.699065998</c:v>
                </c:pt>
                <c:pt idx="32366">
                  <c:v>-30487886.200615995</c:v>
                </c:pt>
                <c:pt idx="32367">
                  <c:v>-30476405.380725998</c:v>
                </c:pt>
                <c:pt idx="32368">
                  <c:v>-30464282.297264997</c:v>
                </c:pt>
                <c:pt idx="32369">
                  <c:v>-30451508.853869997</c:v>
                </c:pt>
                <c:pt idx="32370">
                  <c:v>-30438076.795821995</c:v>
                </c:pt>
                <c:pt idx="32371">
                  <c:v>-30423977.705782</c:v>
                </c:pt>
                <c:pt idx="32372">
                  <c:v>-30409202.999384999</c:v>
                </c:pt>
                <c:pt idx="32373">
                  <c:v>-30393743.920682002</c:v>
                </c:pt>
                <c:pt idx="32374">
                  <c:v>-30377591.537416998</c:v>
                </c:pt>
                <c:pt idx="32375">
                  <c:v>-30360736.736145999</c:v>
                </c:pt>
                <c:pt idx="32376">
                  <c:v>-30343170.217183001</c:v>
                </c:pt>
                <c:pt idx="32377">
                  <c:v>-30324882.489358995</c:v>
                </c:pt>
                <c:pt idx="32378">
                  <c:v>-30305863.864604</c:v>
                </c:pt>
                <c:pt idx="32379">
                  <c:v>-30286104.452325001</c:v>
                </c:pt>
                <c:pt idx="32380">
                  <c:v>-30265594.153587002</c:v>
                </c:pt>
                <c:pt idx="32381">
                  <c:v>-30244322.655072</c:v>
                </c:pt>
                <c:pt idx="32382">
                  <c:v>-30222279.422822997</c:v>
                </c:pt>
                <c:pt idx="32383">
                  <c:v>-30199453.695755001</c:v>
                </c:pt>
                <c:pt idx="32384">
                  <c:v>-30175834.478914998</c:v>
                </c:pt>
                <c:pt idx="32385">
                  <c:v>-30151410.536497999</c:v>
                </c:pt>
                <c:pt idx="32386">
                  <c:v>-30126170.384587999</c:v>
                </c:pt>
                <c:pt idx="32387">
                  <c:v>-30100102.283629995</c:v>
                </c:pt>
                <c:pt idx="32388">
                  <c:v>-30073194.230599001</c:v>
                </c:pt>
                <c:pt idx="32389">
                  <c:v>-30045433.950877998</c:v>
                </c:pt>
                <c:pt idx="32390">
                  <c:v>-30016808.889802996</c:v>
                </c:pt>
                <c:pt idx="32391">
                  <c:v>-29987306.203879997</c:v>
                </c:pt>
                <c:pt idx="32392">
                  <c:v>-29956912.751653995</c:v>
                </c:pt>
                <c:pt idx="32393">
                  <c:v>-29925615.084206</c:v>
                </c:pt>
                <c:pt idx="32394">
                  <c:v>-29893399.435258996</c:v>
                </c:pt>
                <c:pt idx="32395">
                  <c:v>-29860251.710891996</c:v>
                </c:pt>
                <c:pt idx="32396">
                  <c:v>-29826157.478816997</c:v>
                </c:pt>
                <c:pt idx="32397">
                  <c:v>-29791101.957214002</c:v>
                </c:pt>
                <c:pt idx="32398">
                  <c:v>-29755070.003096998</c:v>
                </c:pt>
                <c:pt idx="32399">
                  <c:v>-29718046.100188002</c:v>
                </c:pt>
                <c:pt idx="32400">
                  <c:v>-29680014.346267</c:v>
                </c:pt>
                <c:pt idx="32401">
                  <c:v>-29640958.439982999</c:v>
                </c:pt>
                <c:pt idx="32402">
                  <c:v>-29600861.667084001</c:v>
                </c:pt>
                <c:pt idx="32403">
                  <c:v>-29559706.886048995</c:v>
                </c:pt>
                <c:pt idx="32404">
                  <c:v>-29517476.513077997</c:v>
                </c:pt>
                <c:pt idx="32405">
                  <c:v>-29474152.506413002</c:v>
                </c:pt>
                <c:pt idx="32406">
                  <c:v>-29429716.349947996</c:v>
                </c:pt>
                <c:pt idx="32407">
                  <c:v>-29384149.036095999</c:v>
                </c:pt>
                <c:pt idx="32408">
                  <c:v>-29337431.047864996</c:v>
                </c:pt>
                <c:pt idx="32409">
                  <c:v>-29289542.340101998</c:v>
                </c:pt>
                <c:pt idx="32410">
                  <c:v>-29240462.319858</c:v>
                </c:pt>
                <c:pt idx="32411">
                  <c:v>-29190169.825819995</c:v>
                </c:pt>
                <c:pt idx="32412">
                  <c:v>-29138643.106768001</c:v>
                </c:pt>
                <c:pt idx="32413">
                  <c:v>-29085859.798978996</c:v>
                </c:pt>
                <c:pt idx="32414">
                  <c:v>-29031796.902540997</c:v>
                </c:pt>
                <c:pt idx="32415">
                  <c:v>-28976430.756492</c:v>
                </c:pt>
                <c:pt idx="32416">
                  <c:v>-28919737.012725003</c:v>
                </c:pt>
                <c:pt idx="32417">
                  <c:v>-28861690.608581003</c:v>
                </c:pt>
                <c:pt idx="32418">
                  <c:v>-28802265.738047998</c:v>
                </c:pt>
                <c:pt idx="32419">
                  <c:v>-28741435.821486</c:v>
                </c:pt>
                <c:pt idx="32420">
                  <c:v>-28679173.473769996</c:v>
                </c:pt>
                <c:pt idx="32421">
                  <c:v>-28615450.470779002</c:v>
                </c:pt>
                <c:pt idx="32422">
                  <c:v>-28550237.714095999</c:v>
                </c:pt>
                <c:pt idx="32423">
                  <c:v>-28483505.193821002</c:v>
                </c:pt>
                <c:pt idx="32424">
                  <c:v>-28415221.949367996</c:v>
                </c:pt>
                <c:pt idx="32425">
                  <c:v>-28345356.028121002</c:v>
                </c:pt>
                <c:pt idx="32426">
                  <c:v>-28273874.441787995</c:v>
                </c:pt>
                <c:pt idx="32427">
                  <c:v>-28200743.120321006</c:v>
                </c:pt>
                <c:pt idx="32428">
                  <c:v>-28125926.863217995</c:v>
                </c:pt>
                <c:pt idx="32429">
                  <c:v>-28049389.288036998</c:v>
                </c:pt>
                <c:pt idx="32430">
                  <c:v>-27971092.775920998</c:v>
                </c:pt>
                <c:pt idx="32431">
                  <c:v>-27890998.413927</c:v>
                </c:pt>
                <c:pt idx="32432">
                  <c:v>-27809065.933928002</c:v>
                </c:pt>
                <c:pt idx="32433">
                  <c:v>-27725253.647845995</c:v>
                </c:pt>
                <c:pt idx="32434">
                  <c:v>-27639518.378938999</c:v>
                </c:pt>
                <c:pt idx="32435">
                  <c:v>-27551815.388856001</c:v>
                </c:pt>
                <c:pt idx="32436">
                  <c:v>-27462098.300142001</c:v>
                </c:pt>
                <c:pt idx="32437">
                  <c:v>-27370319.013844997</c:v>
                </c:pt>
                <c:pt idx="32438">
                  <c:v>-27276427.621848997</c:v>
                </c:pt>
                <c:pt idx="32439">
                  <c:v>-27180372.313531999</c:v>
                </c:pt>
                <c:pt idx="32440">
                  <c:v>-27082099.276277997</c:v>
                </c:pt>
                <c:pt idx="32441">
                  <c:v>-26981552.589387</c:v>
                </c:pt>
                <c:pt idx="32442">
                  <c:v>-26878674.110807005</c:v>
                </c:pt>
                <c:pt idx="32443">
                  <c:v>-26773403.356140003</c:v>
                </c:pt>
                <c:pt idx="32444">
                  <c:v>-26665677.369252</c:v>
                </c:pt>
                <c:pt idx="32445">
                  <c:v>-26555430.583782997</c:v>
                </c:pt>
                <c:pt idx="32446">
                  <c:v>-26442594.674798001</c:v>
                </c:pt>
                <c:pt idx="32447">
                  <c:v>-26327098.399696998</c:v>
                </c:pt>
                <c:pt idx="32448">
                  <c:v>-26208867.427464996</c:v>
                </c:pt>
                <c:pt idx="32449">
                  <c:v>-26087824.155202001</c:v>
                </c:pt>
                <c:pt idx="32450">
                  <c:v>-25963887.5108</c:v>
                </c:pt>
                <c:pt idx="32451">
                  <c:v>-25836972.740484998</c:v>
                </c:pt>
                <c:pt idx="32452">
                  <c:v>-25706991.179811995</c:v>
                </c:pt>
                <c:pt idx="32453">
                  <c:v>-25573850.006558001</c:v>
                </c:pt>
                <c:pt idx="32454">
                  <c:v>-25437451.973769996</c:v>
                </c:pt>
                <c:pt idx="32455">
                  <c:v>-25297695.121029999</c:v>
                </c:pt>
                <c:pt idx="32456">
                  <c:v>-25154472.461788997</c:v>
                </c:pt>
                <c:pt idx="32457">
                  <c:v>-25007671.644350003</c:v>
                </c:pt>
                <c:pt idx="32458">
                  <c:v>-24857174.583820995</c:v>
                </c:pt>
                <c:pt idx="32459">
                  <c:v>-24702857.062016997</c:v>
                </c:pt>
                <c:pt idx="32460">
                  <c:v>-24544588.291921996</c:v>
                </c:pt>
                <c:pt idx="32461">
                  <c:v>-24382230.442924999</c:v>
                </c:pt>
                <c:pt idx="32462">
                  <c:v>-24215638.122531999</c:v>
                </c:pt>
                <c:pt idx="32463">
                  <c:v>-24044657.809737001</c:v>
                </c:pt>
                <c:pt idx="32464">
                  <c:v>-23869127.234598</c:v>
                </c:pt>
                <c:pt idx="32465">
                  <c:v>-23688874.697832</c:v>
                </c:pt>
                <c:pt idx="32466">
                  <c:v>-23503718.323446997</c:v>
                </c:pt>
                <c:pt idx="32467">
                  <c:v>-23313465.236421999</c:v>
                </c:pt>
                <c:pt idx="32468">
                  <c:v>-23117910.656401999</c:v>
                </c:pt>
                <c:pt idx="32469">
                  <c:v>-22916836.897055</c:v>
                </c:pt>
                <c:pt idx="32470">
                  <c:v>-22710012.259272002</c:v>
                </c:pt>
                <c:pt idx="32471">
                  <c:v>-22497189.804675002</c:v>
                </c:pt>
                <c:pt idx="32472">
                  <c:v>-22278105.993895996</c:v>
                </c:pt>
                <c:pt idx="32473">
                  <c:v>-22052479.171753999</c:v>
                </c:pt>
                <c:pt idx="32474">
                  <c:v>-21820007.878725003</c:v>
                </c:pt>
                <c:pt idx="32475">
                  <c:v>-21580368.964944996</c:v>
                </c:pt>
                <c:pt idx="32476">
                  <c:v>-21333215.479208995</c:v>
                </c:pt>
                <c:pt idx="32477">
                  <c:v>-21078174.301104005</c:v>
                </c:pt>
                <c:pt idx="32478">
                  <c:v>-20814843.479235996</c:v>
                </c:pt>
                <c:pt idx="32479">
                  <c:v>-20542789.232545</c:v>
                </c:pt>
                <c:pt idx="32480">
                  <c:v>-20261542.564583</c:v>
                </c:pt>
                <c:pt idx="32481">
                  <c:v>-19970595.432410996</c:v>
                </c:pt>
                <c:pt idx="32482">
                  <c:v>-19669396.402044997</c:v>
                </c:pt>
                <c:pt idx="32483">
                  <c:v>-19357345.711185001</c:v>
                </c:pt>
                <c:pt idx="32484">
                  <c:v>-19033789.646842998</c:v>
                </c:pt>
                <c:pt idx="32485">
                  <c:v>-18698014.130612001</c:v>
                </c:pt>
                <c:pt idx="32486">
                  <c:v>-18349237.387327999</c:v>
                </c:pt>
                <c:pt idx="32487">
                  <c:v>-17986601.554177999</c:v>
                </c:pt>
                <c:pt idx="32488">
                  <c:v>-17609163.067226</c:v>
                </c:pt>
                <c:pt idx="32489">
                  <c:v>-17215881.642053999</c:v>
                </c:pt>
                <c:pt idx="32490">
                  <c:v>-16805607.646993</c:v>
                </c:pt>
                <c:pt idx="32491">
                  <c:v>-16377067.655152002</c:v>
                </c:pt>
                <c:pt idx="32492">
                  <c:v>-15928847.962384</c:v>
                </c:pt>
                <c:pt idx="32493">
                  <c:v>-15459375.88446</c:v>
                </c:pt>
                <c:pt idx="32494">
                  <c:v>-14966898.718730001</c:v>
                </c:pt>
                <c:pt idx="32495">
                  <c:v>-14449460.407575998</c:v>
                </c:pt>
                <c:pt idx="32496">
                  <c:v>-13904876.229666999</c:v>
                </c:pt>
                <c:pt idx="32497">
                  <c:v>-13330706.362888005</c:v>
                </c:pt>
                <c:pt idx="32498">
                  <c:v>-12724230.058952002</c:v>
                </c:pt>
                <c:pt idx="32499">
                  <c:v>-12082423.680009</c:v>
                </c:pt>
                <c:pt idx="32500">
                  <c:v>-11401948.333861999</c:v>
                </c:pt>
                <c:pt idx="32501">
                  <c:v>-10679156.833137</c:v>
                </c:pt>
                <c:pt idx="32502">
                  <c:v>-9910135.8887770008</c:v>
                </c:pt>
                <c:pt idx="32503">
                  <c:v>-9090808.5568540003</c:v>
                </c:pt>
                <c:pt idx="32504">
                  <c:v>-8217134.2412750004</c:v>
                </c:pt>
                <c:pt idx="32505">
                  <c:v>-7285457.4305790011</c:v>
                </c:pt>
                <c:pt idx="32506">
                  <c:v>-6293065.5056349998</c:v>
                </c:pt>
                <c:pt idx="32507">
                  <c:v>-5239004.7290759999</c:v>
                </c:pt>
                <c:pt idx="32508">
                  <c:v>-4125143.3880629996</c:v>
                </c:pt>
                <c:pt idx="32509">
                  <c:v>-2957329.3385039996</c:v>
                </c:pt>
                <c:pt idx="32510">
                  <c:v>-1746270.0222180001</c:v>
                </c:pt>
                <c:pt idx="32511">
                  <c:v>-507580.49092000001</c:v>
                </c:pt>
                <c:pt idx="32512">
                  <c:v>739461.59257899981</c:v>
                </c:pt>
                <c:pt idx="32513">
                  <c:v>1974384.9584969999</c:v>
                </c:pt>
                <c:pt idx="32514">
                  <c:v>3178436.7645650003</c:v>
                </c:pt>
                <c:pt idx="32515">
                  <c:v>4336863.5107339993</c:v>
                </c:pt>
                <c:pt idx="32516">
                  <c:v>5439899.1429210007</c:v>
                </c:pt>
                <c:pt idx="32517">
                  <c:v>6482518.6298379982</c:v>
                </c:pt>
                <c:pt idx="32518">
                  <c:v>7463467.6179379998</c:v>
                </c:pt>
                <c:pt idx="32519">
                  <c:v>8384101.450348001</c:v>
                </c:pt>
                <c:pt idx="32520">
                  <c:v>9247361.9972820003</c:v>
                </c:pt>
                <c:pt idx="32521">
                  <c:v>10057011.643085998</c:v>
                </c:pt>
                <c:pt idx="32522">
                  <c:v>10817118.92269</c:v>
                </c:pt>
                <c:pt idx="32523">
                  <c:v>11531741.924983002</c:v>
                </c:pt>
                <c:pt idx="32524">
                  <c:v>12204749.923498997</c:v>
                </c:pt>
                <c:pt idx="32525">
                  <c:v>12839734.567255</c:v>
                </c:pt>
                <c:pt idx="32526">
                  <c:v>13439975.826059002</c:v>
                </c:pt>
                <c:pt idx="32527">
                  <c:v>14008439.613754002</c:v>
                </c:pt>
                <c:pt idx="32528">
                  <c:v>14547792.532233</c:v>
                </c:pt>
                <c:pt idx="32529">
                  <c:v>15060424.897272</c:v>
                </c:pt>
                <c:pt idx="32530">
                  <c:v>15548476.868132003</c:v>
                </c:pt>
                <c:pt idx="32531">
                  <c:v>16013864.772879999</c:v>
                </c:pt>
                <c:pt idx="32532">
                  <c:v>16458306.094283001</c:v>
                </c:pt>
                <c:pt idx="32533">
                  <c:v>16883342.392058998</c:v>
                </c:pt>
                <c:pt idx="32534">
                  <c:v>17290359.903184999</c:v>
                </c:pt>
                <c:pt idx="32535">
                  <c:v>17680607.819540001</c:v>
                </c:pt>
                <c:pt idx="32536">
                  <c:v>18055214.375806</c:v>
                </c:pt>
                <c:pt idx="32537">
                  <c:v>18415200.941932995</c:v>
                </c:pt>
                <c:pt idx="32538">
                  <c:v>18761494.334667999</c:v>
                </c:pt>
                <c:pt idx="32539">
                  <c:v>19094937.56036</c:v>
                </c:pt>
                <c:pt idx="32540">
                  <c:v>19416299.187517997</c:v>
                </c:pt>
                <c:pt idx="32541">
                  <c:v>19726281.528670996</c:v>
                </c:pt>
                <c:pt idx="32542">
                  <c:v>20025527.790798996</c:v>
                </c:pt>
                <c:pt idx="32543">
                  <c:v>20314628.333648995</c:v>
                </c:pt>
                <c:pt idx="32544">
                  <c:v>20594126.156888001</c:v>
                </c:pt>
                <c:pt idx="32545">
                  <c:v>20864521.720442995</c:v>
                </c:pt>
                <c:pt idx="32546">
                  <c:v>21126277.187791996</c:v>
                </c:pt>
                <c:pt idx="32547">
                  <c:v>21379820.169305999</c:v>
                </c:pt>
                <c:pt idx="32548">
                  <c:v>21625547.031742997</c:v>
                </c:pt>
                <c:pt idx="32549">
                  <c:v>21863825.830637999</c:v>
                </c:pt>
                <c:pt idx="32550">
                  <c:v>22094998.914283</c:v>
                </c:pt>
                <c:pt idx="32551">
                  <c:v>22319385.241126999</c:v>
                </c:pt>
                <c:pt idx="32552">
                  <c:v>22537282.446606997</c:v>
                </c:pt>
                <c:pt idx="32553">
                  <c:v>22748968.690417998</c:v>
                </c:pt>
                <c:pt idx="32554">
                  <c:v>22954704.310991999</c:v>
                </c:pt>
                <c:pt idx="32555">
                  <c:v>23154733.310348</c:v>
                </c:pt>
                <c:pt idx="32556">
                  <c:v>23349284.689353999</c:v>
                </c:pt>
                <c:pt idx="32557">
                  <c:v>23538573.650816999</c:v>
                </c:pt>
                <c:pt idx="32558">
                  <c:v>23722802.685547996</c:v>
                </c:pt>
                <c:pt idx="32559">
                  <c:v>23902162.554591</c:v>
                </c:pt>
                <c:pt idx="32560">
                  <c:v>24076833.179151002</c:v>
                </c:pt>
                <c:pt idx="32561">
                  <c:v>24246984.448302001</c:v>
                </c:pt>
                <c:pt idx="32562">
                  <c:v>24412776.95332</c:v>
                </c:pt>
                <c:pt idx="32563">
                  <c:v>24574362.656411</c:v>
                </c:pt>
                <c:pt idx="32564">
                  <c:v>24731885.500675995</c:v>
                </c:pt>
                <c:pt idx="32565">
                  <c:v>24885481.967344996</c:v>
                </c:pt>
                <c:pt idx="32566">
                  <c:v>25035281.585613996</c:v>
                </c:pt>
                <c:pt idx="32567">
                  <c:v>25181407.399795</c:v>
                </c:pt>
                <c:pt idx="32568">
                  <c:v>25323976.397980001</c:v>
                </c:pt>
                <c:pt idx="32569">
                  <c:v>25463099.905928995</c:v>
                </c:pt>
                <c:pt idx="32570">
                  <c:v>25598883.949492995</c:v>
                </c:pt>
                <c:pt idx="32571">
                  <c:v>25731429.588527001</c:v>
                </c:pt>
                <c:pt idx="32572">
                  <c:v>25860833.224927999</c:v>
                </c:pt>
                <c:pt idx="32573">
                  <c:v>25987186.887157001</c:v>
                </c:pt>
                <c:pt idx="32574">
                  <c:v>26110578.493356001</c:v>
                </c:pt>
                <c:pt idx="32575">
                  <c:v>26231092.094960999</c:v>
                </c:pt>
                <c:pt idx="32576">
                  <c:v>26348808.102505002</c:v>
                </c:pt>
                <c:pt idx="32577">
                  <c:v>26463803.495162997</c:v>
                </c:pt>
                <c:pt idx="32578">
                  <c:v>26576152.0154</c:v>
                </c:pt>
                <c:pt idx="32579">
                  <c:v>26685924.349987999</c:v>
                </c:pt>
                <c:pt idx="32580">
                  <c:v>26793188.298512001</c:v>
                </c:pt>
                <c:pt idx="32581">
                  <c:v>26898008.930388</c:v>
                </c:pt>
                <c:pt idx="32582">
                  <c:v>27000448.731316999</c:v>
                </c:pt>
                <c:pt idx="32583">
                  <c:v>27100567.740022998</c:v>
                </c:pt>
                <c:pt idx="32584">
                  <c:v>27198423.676026009</c:v>
                </c:pt>
                <c:pt idx="32585">
                  <c:v>27294072.059155002</c:v>
                </c:pt>
                <c:pt idx="32586">
                  <c:v>27387566.321429998</c:v>
                </c:pt>
                <c:pt idx="32587">
                  <c:v>27478957.911891997</c:v>
                </c:pt>
                <c:pt idx="32588">
                  <c:v>27568296.394903</c:v>
                </c:pt>
                <c:pt idx="32589">
                  <c:v>27655629.542404</c:v>
                </c:pt>
                <c:pt idx="32590">
                  <c:v>27741003.420566</c:v>
                </c:pt>
                <c:pt idx="32591">
                  <c:v>27824462.471246995</c:v>
                </c:pt>
                <c:pt idx="32592">
                  <c:v>27906049.588611998</c:v>
                </c:pt>
                <c:pt idx="32593">
                  <c:v>27985806.191268995</c:v>
                </c:pt>
                <c:pt idx="32594">
                  <c:v>28063772.290220998</c:v>
                </c:pt>
                <c:pt idx="32595">
                  <c:v>28139986.552937999</c:v>
                </c:pt>
                <c:pt idx="32596">
                  <c:v>28214486.363791995</c:v>
                </c:pt>
                <c:pt idx="32597">
                  <c:v>28287307.881119002</c:v>
                </c:pt>
                <c:pt idx="32598">
                  <c:v>28358486.091123</c:v>
                </c:pt>
                <c:pt idx="32599">
                  <c:v>28428054.858826004</c:v>
                </c:pt>
                <c:pt idx="32600">
                  <c:v>28496046.976264998</c:v>
                </c:pt>
                <c:pt idx="32601">
                  <c:v>28562494.208112001</c:v>
                </c:pt>
                <c:pt idx="32602">
                  <c:v>28627427.334871002</c:v>
                </c:pt>
                <c:pt idx="32603">
                  <c:v>28690876.193822999</c:v>
                </c:pt>
                <c:pt idx="32604">
                  <c:v>28752869.717836998</c:v>
                </c:pt>
                <c:pt idx="32605">
                  <c:v>28813435.972197</c:v>
                </c:pt>
                <c:pt idx="32606">
                  <c:v>28872602.189562</c:v>
                </c:pt>
                <c:pt idx="32607">
                  <c:v>28930394.803164005</c:v>
                </c:pt>
                <c:pt idx="32608">
                  <c:v>28986839.478358001</c:v>
                </c:pt>
                <c:pt idx="32609">
                  <c:v>29041961.142616998</c:v>
                </c:pt>
                <c:pt idx="32610">
                  <c:v>29095784.01407</c:v>
                </c:pt>
                <c:pt idx="32611">
                  <c:v>29148331.628655005</c:v>
                </c:pt>
                <c:pt idx="32612">
                  <c:v>29199626.865982998</c:v>
                </c:pt>
                <c:pt idx="32613">
                  <c:v>29249691.973968998</c:v>
                </c:pt>
                <c:pt idx="32614">
                  <c:v>29298548.592319001</c:v>
                </c:pt>
                <c:pt idx="32615">
                  <c:v>29346217.774916001</c:v>
                </c:pt>
                <c:pt idx="32616">
                  <c:v>29392720.011181001</c:v>
                </c:pt>
                <c:pt idx="32617">
                  <c:v>29438075.246468995</c:v>
                </c:pt>
                <c:pt idx="32618">
                  <c:v>29482302.901524998</c:v>
                </c:pt>
                <c:pt idx="32619">
                  <c:v>29525421.891092997</c:v>
                </c:pt>
                <c:pt idx="32620">
                  <c:v>29567450.641681995</c:v>
                </c:pt>
                <c:pt idx="32621">
                  <c:v>29608407.108562004</c:v>
                </c:pt>
                <c:pt idx="32622">
                  <c:v>29648308.792013995</c:v>
                </c:pt>
                <c:pt idx="32623">
                  <c:v>29687172.752888002</c:v>
                </c:pt>
                <c:pt idx="32624">
                  <c:v>29725015.627482999</c:v>
                </c:pt>
                <c:pt idx="32625">
                  <c:v>29761853.641810995</c:v>
                </c:pt>
                <c:pt idx="32626">
                  <c:v>29797702.625247996</c:v>
                </c:pt>
                <c:pt idx="32627">
                  <c:v>29832578.023624998</c:v>
                </c:pt>
                <c:pt idx="32628">
                  <c:v>29866494.911777996</c:v>
                </c:pt>
                <c:pt idx="32629">
                  <c:v>29899468.005577002</c:v>
                </c:pt>
                <c:pt idx="32630">
                  <c:v>29931511.673477996</c:v>
                </c:pt>
                <c:pt idx="32631">
                  <c:v>29962639.947594997</c:v>
                </c:pt>
                <c:pt idx="32632">
                  <c:v>29992866.534348</c:v>
                </c:pt>
                <c:pt idx="32633">
                  <c:v>30022204.824671995</c:v>
                </c:pt>
                <c:pt idx="32634">
                  <c:v>30050667.903833997</c:v>
                </c:pt>
                <c:pt idx="32635">
                  <c:v>30078268.560865995</c:v>
                </c:pt>
                <c:pt idx="32636">
                  <c:v>30105019.297634996</c:v>
                </c:pt>
                <c:pt idx="32637">
                  <c:v>30130932.337559003</c:v>
                </c:pt>
                <c:pt idx="32638">
                  <c:v>30156019.633999001</c:v>
                </c:pt>
                <c:pt idx="32639">
                  <c:v>30180292.878329005</c:v>
                </c:pt>
                <c:pt idx="32640">
                  <c:v>30203763.507704999</c:v>
                </c:pt>
                <c:pt idx="32641">
                  <c:v>30226442.712544005</c:v>
                </c:pt>
                <c:pt idx="32642">
                  <c:v>30248341.443732996</c:v>
                </c:pt>
                <c:pt idx="32643">
                  <c:v>30269470.419565</c:v>
                </c:pt>
                <c:pt idx="32644">
                  <c:v>30289840.132430002</c:v>
                </c:pt>
                <c:pt idx="32645">
                  <c:v>30309460.85526</c:v>
                </c:pt>
                <c:pt idx="32646">
                  <c:v>30328342.647750001</c:v>
                </c:pt>
                <c:pt idx="32647">
                  <c:v>30346495.362347998</c:v>
                </c:pt>
                <c:pt idx="32648">
                  <c:v>30363928.650043</c:v>
                </c:pt>
                <c:pt idx="32649">
                  <c:v>30380651.965943996</c:v>
                </c:pt>
                <c:pt idx="32650">
                  <c:v>30396674.574670997</c:v>
                </c:pt>
                <c:pt idx="32651">
                  <c:v>30412005.555551998</c:v>
                </c:pt>
                <c:pt idx="32652">
                  <c:v>30426653.807650998</c:v>
                </c:pt>
                <c:pt idx="32653">
                  <c:v>30440628.054616999</c:v>
                </c:pt>
                <c:pt idx="32654">
                  <c:v>30453936.849374998</c:v>
                </c:pt>
                <c:pt idx="32655">
                  <c:v>30466588.578653999</c:v>
                </c:pt>
                <c:pt idx="32656">
                  <c:v>30478591.467370998</c:v>
                </c:pt>
                <c:pt idx="32657">
                  <c:v>30489953.582862996</c:v>
                </c:pt>
                <c:pt idx="32658">
                  <c:v>30500682.838987004</c:v>
                </c:pt>
                <c:pt idx="32659">
                  <c:v>30510787.000076</c:v>
                </c:pt>
                <c:pt idx="32660">
                  <c:v>30520273.684781</c:v>
                </c:pt>
                <c:pt idx="32661">
                  <c:v>30529150.369774997</c:v>
                </c:pt>
                <c:pt idx="32662">
                  <c:v>30537424.393346</c:v>
                </c:pt>
                <c:pt idx="32663">
                  <c:v>30545102.958878998</c:v>
                </c:pt>
                <c:pt idx="32664">
                  <c:v>30552193.138217002</c:v>
                </c:pt>
                <c:pt idx="32665">
                  <c:v>30558701.874928001</c:v>
                </c:pt>
                <c:pt idx="32666">
                  <c:v>30564635.987466995</c:v>
                </c:pt>
                <c:pt idx="32667">
                  <c:v>30570002.172231998</c:v>
                </c:pt>
                <c:pt idx="32668">
                  <c:v>30574807.006538998</c:v>
                </c:pt>
                <c:pt idx="32669">
                  <c:v>30579056.951495998</c:v>
                </c:pt>
                <c:pt idx="32670">
                  <c:v>30582758.354797002</c:v>
                </c:pt>
                <c:pt idx="32671">
                  <c:v>30585917.453423996</c:v>
                </c:pt>
                <c:pt idx="32672">
                  <c:v>30588540.376274999</c:v>
                </c:pt>
                <c:pt idx="32673">
                  <c:v>30590633.146708999</c:v>
                </c:pt>
                <c:pt idx="32674">
                  <c:v>30592201.68502</c:v>
                </c:pt>
                <c:pt idx="32675">
                  <c:v>30593251.810832001</c:v>
                </c:pt>
                <c:pt idx="32676">
                  <c:v>30593789.245430995</c:v>
                </c:pt>
                <c:pt idx="32677">
                  <c:v>30593819.614023004</c:v>
                </c:pt>
                <c:pt idx="32678">
                  <c:v>30593348.447929997</c:v>
                </c:pt>
                <c:pt idx="32679">
                  <c:v>30592381.186724003</c:v>
                </c:pt>
                <c:pt idx="32680">
                  <c:v>30590923.180296</c:v>
                </c:pt>
                <c:pt idx="32681">
                  <c:v>30588979.690872997</c:v>
                </c:pt>
                <c:pt idx="32682">
                  <c:v>30586555.894965999</c:v>
                </c:pt>
                <c:pt idx="32683">
                  <c:v>30583656.885278996</c:v>
                </c:pt>
                <c:pt idx="32684">
                  <c:v>30580287.672551002</c:v>
                </c:pt>
                <c:pt idx="32685">
                  <c:v>30576453.187357999</c:v>
                </c:pt>
                <c:pt idx="32686">
                  <c:v>30572158.281855997</c:v>
                </c:pt>
                <c:pt idx="32687">
                  <c:v>30567407.731479995</c:v>
                </c:pt>
                <c:pt idx="32688">
                  <c:v>30562206.2366</c:v>
                </c:pt>
                <c:pt idx="32689">
                  <c:v>30556558.424129006</c:v>
                </c:pt>
                <c:pt idx="32690">
                  <c:v>30550468.849082999</c:v>
                </c:pt>
                <c:pt idx="32691">
                  <c:v>30543941.99611</c:v>
                </c:pt>
                <c:pt idx="32692">
                  <c:v>30536982.280968998</c:v>
                </c:pt>
                <c:pt idx="32693">
                  <c:v>30529594.051972002</c:v>
                </c:pt>
                <c:pt idx="32694">
                  <c:v>30521781.591391996</c:v>
                </c:pt>
                <c:pt idx="32695">
                  <c:v>30513549.116828002</c:v>
                </c:pt>
                <c:pt idx="32696">
                  <c:v>30504900.782540996</c:v>
                </c:pt>
                <c:pt idx="32697">
                  <c:v>30495840.680747997</c:v>
                </c:pt>
                <c:pt idx="32698">
                  <c:v>30486372.842890002</c:v>
                </c:pt>
                <c:pt idx="32699">
                  <c:v>30476501.240860995</c:v>
                </c:pt>
                <c:pt idx="32700">
                  <c:v>30466229.788209997</c:v>
                </c:pt>
                <c:pt idx="32701">
                  <c:v>30455562.341311995</c:v>
                </c:pt>
                <c:pt idx="32702">
                  <c:v>30444502.700507</c:v>
                </c:pt>
                <c:pt idx="32703">
                  <c:v>30433054.611212999</c:v>
                </c:pt>
                <c:pt idx="32704">
                  <c:v>30421221.765009996</c:v>
                </c:pt>
                <c:pt idx="32705">
                  <c:v>30409007.800694998</c:v>
                </c:pt>
                <c:pt idx="32706">
                  <c:v>30396416.305318002</c:v>
                </c:pt>
                <c:pt idx="32707">
                  <c:v>30383450.815183003</c:v>
                </c:pt>
                <c:pt idx="32708">
                  <c:v>30370114.816831</c:v>
                </c:pt>
                <c:pt idx="32709">
                  <c:v>30356411.747996997</c:v>
                </c:pt>
                <c:pt idx="32710">
                  <c:v>30342344.998546999</c:v>
                </c:pt>
                <c:pt idx="32711">
                  <c:v>30327917.911382999</c:v>
                </c:pt>
                <c:pt idx="32712">
                  <c:v>30313133.783339996</c:v>
                </c:pt>
                <c:pt idx="32713">
                  <c:v>30297995.866047997</c:v>
                </c:pt>
                <c:pt idx="32714">
                  <c:v>30282507.366785001</c:v>
                </c:pt>
                <c:pt idx="32715">
                  <c:v>30266671.449301995</c:v>
                </c:pt>
                <c:pt idx="32716">
                  <c:v>30250491.234634001</c:v>
                </c:pt>
                <c:pt idx="32717">
                  <c:v>30233969.801884998</c:v>
                </c:pt>
                <c:pt idx="32718">
                  <c:v>30217110.189004</c:v>
                </c:pt>
                <c:pt idx="32719">
                  <c:v>30199915.393534999</c:v>
                </c:pt>
                <c:pt idx="32720">
                  <c:v>30182388.373355001</c:v>
                </c:pt>
                <c:pt idx="32721">
                  <c:v>30164532.047390997</c:v>
                </c:pt>
                <c:pt idx="32722">
                  <c:v>30146349.296324003</c:v>
                </c:pt>
                <c:pt idx="32723">
                  <c:v>30127842.963276993</c:v>
                </c:pt>
                <c:pt idx="32724">
                  <c:v>30109015.854481999</c:v>
                </c:pt>
                <c:pt idx="32725">
                  <c:v>30089870.739939999</c:v>
                </c:pt>
                <c:pt idx="32726">
                  <c:v>30070410.354061998</c:v>
                </c:pt>
                <c:pt idx="32727">
                  <c:v>30050637.396292001</c:v>
                </c:pt>
                <c:pt idx="32728">
                  <c:v>30030554.531727001</c:v>
                </c:pt>
                <c:pt idx="32729">
                  <c:v>30010164.391707998</c:v>
                </c:pt>
                <c:pt idx="32730">
                  <c:v>29989469.574416</c:v>
                </c:pt>
                <c:pt idx="32731">
                  <c:v>29968472.645437997</c:v>
                </c:pt>
                <c:pt idx="32732">
                  <c:v>29947176.138331003</c:v>
                </c:pt>
                <c:pt idx="32733">
                  <c:v>29925582.555171002</c:v>
                </c:pt>
                <c:pt idx="32734">
                  <c:v>29903694.367090002</c:v>
                </c:pt>
                <c:pt idx="32735">
                  <c:v>29881514.014802001</c:v>
                </c:pt>
                <c:pt idx="32736">
                  <c:v>29859043.909116</c:v>
                </c:pt>
                <c:pt idx="32737">
                  <c:v>29836286.431439996</c:v>
                </c:pt>
                <c:pt idx="32738">
                  <c:v>29813243.934273995</c:v>
                </c:pt>
                <c:pt idx="32739">
                  <c:v>29789918.741691992</c:v>
                </c:pt>
                <c:pt idx="32740">
                  <c:v>29766313.149814997</c:v>
                </c:pt>
                <c:pt idx="32741">
                  <c:v>29742429.427270994</c:v>
                </c:pt>
                <c:pt idx="32742">
                  <c:v>29718269.815651</c:v>
                </c:pt>
                <c:pt idx="32743">
                  <c:v>29693836.529948995</c:v>
                </c:pt>
                <c:pt idx="32744">
                  <c:v>29669131.758997999</c:v>
                </c:pt>
                <c:pt idx="32745">
                  <c:v>29644157.665894996</c:v>
                </c:pt>
                <c:pt idx="32746">
                  <c:v>29618916.388416</c:v>
                </c:pt>
                <c:pt idx="32747">
                  <c:v>29593410.039427999</c:v>
                </c:pt>
                <c:pt idx="32748">
                  <c:v>29567640.707282998</c:v>
                </c:pt>
                <c:pt idx="32749">
                  <c:v>29541610.456215002</c:v>
                </c:pt>
                <c:pt idx="32750">
                  <c:v>29515321.326719001</c:v>
                </c:pt>
                <c:pt idx="32751">
                  <c:v>29488775.335933</c:v>
                </c:pt>
                <c:pt idx="32752">
                  <c:v>29461974.477999002</c:v>
                </c:pt>
                <c:pt idx="32753">
                  <c:v>29434920.724430997</c:v>
                </c:pt>
                <c:pt idx="32754">
                  <c:v>29407616.024466999</c:v>
                </c:pt>
                <c:pt idx="32755">
                  <c:v>29380062.305412997</c:v>
                </c:pt>
                <c:pt idx="32756">
                  <c:v>29352261.472987</c:v>
                </c:pt>
                <c:pt idx="32757">
                  <c:v>29324215.411653996</c:v>
                </c:pt>
                <c:pt idx="32758">
                  <c:v>29295925.984946996</c:v>
                </c:pt>
                <c:pt idx="32759">
                  <c:v>29267395.035794999</c:v>
                </c:pt>
                <c:pt idx="32760">
                  <c:v>29238624.386829998</c:v>
                </c:pt>
                <c:pt idx="32761">
                  <c:v>29209615.840705998</c:v>
                </c:pt>
                <c:pt idx="32762">
                  <c:v>29180371.180388998</c:v>
                </c:pt>
                <c:pt idx="32763">
                  <c:v>29150892.169466</c:v>
                </c:pt>
                <c:pt idx="32764">
                  <c:v>29121180.552428</c:v>
                </c:pt>
                <c:pt idx="32765">
                  <c:v>29091238.054958001</c:v>
                </c:pt>
                <c:pt idx="32766">
                  <c:v>29061066.384212997</c:v>
                </c:pt>
                <c:pt idx="32767">
                  <c:v>29030667.2291</c:v>
                </c:pt>
                <c:pt idx="32768">
                  <c:v>29000042.260539997</c:v>
                </c:pt>
                <c:pt idx="32769">
                  <c:v>28969193.131740998</c:v>
                </c:pt>
                <c:pt idx="32770">
                  <c:v>28938121.47845</c:v>
                </c:pt>
                <c:pt idx="32771">
                  <c:v>28906828.919217002</c:v>
                </c:pt>
                <c:pt idx="32772">
                  <c:v>28875317.055637997</c:v>
                </c:pt>
                <c:pt idx="32773">
                  <c:v>28843587.472602997</c:v>
                </c:pt>
                <c:pt idx="32774">
                  <c:v>28811641.738541</c:v>
                </c:pt>
                <c:pt idx="32775">
                  <c:v>28779481.405652996</c:v>
                </c:pt>
                <c:pt idx="32776">
                  <c:v>28747108.010145001</c:v>
                </c:pt>
                <c:pt idx="32777">
                  <c:v>28714523.072459999</c:v>
                </c:pt>
                <c:pt idx="32778">
                  <c:v>28681728.097499002</c:v>
                </c:pt>
                <c:pt idx="32779">
                  <c:v>28648724.574841995</c:v>
                </c:pt>
                <c:pt idx="32780">
                  <c:v>28615513.978967</c:v>
                </c:pt>
                <c:pt idx="32781">
                  <c:v>28582097.769459002</c:v>
                </c:pt>
                <c:pt idx="32782">
                  <c:v>28548477.391221002</c:v>
                </c:pt>
                <c:pt idx="32783">
                  <c:v>28514654.274680998</c:v>
                </c:pt>
                <c:pt idx="32784">
                  <c:v>28480629.835988</c:v>
                </c:pt>
                <c:pt idx="32785">
                  <c:v>28446405.477216002</c:v>
                </c:pt>
                <c:pt idx="32786">
                  <c:v>28411982.586555999</c:v>
                </c:pt>
                <c:pt idx="32787">
                  <c:v>28377362.538507003</c:v>
                </c:pt>
                <c:pt idx="32788">
                  <c:v>28342546.694063999</c:v>
                </c:pt>
                <c:pt idx="32789">
                  <c:v>28307536.400904998</c:v>
                </c:pt>
                <c:pt idx="32790">
                  <c:v>28272332.993567996</c:v>
                </c:pt>
                <c:pt idx="32791">
                  <c:v>28236937.793632995</c:v>
                </c:pt>
                <c:pt idx="32792">
                  <c:v>28201352.109896999</c:v>
                </c:pt>
                <c:pt idx="32793">
                  <c:v>28165577.238543998</c:v>
                </c:pt>
                <c:pt idx="32794">
                  <c:v>28129614.463316996</c:v>
                </c:pt>
                <c:pt idx="32795">
                  <c:v>28093465.055684999</c:v>
                </c:pt>
                <c:pt idx="32796">
                  <c:v>28057130.275003996</c:v>
                </c:pt>
                <c:pt idx="32797">
                  <c:v>28020611.368678994</c:v>
                </c:pt>
                <c:pt idx="32798">
                  <c:v>27983909.572324004</c:v>
                </c:pt>
                <c:pt idx="32799">
                  <c:v>27947026.109914999</c:v>
                </c:pt>
                <c:pt idx="32800">
                  <c:v>27909962.193947997</c:v>
                </c:pt>
                <c:pt idx="32801">
                  <c:v>27872719.025582001</c:v>
                </c:pt>
                <c:pt idx="32802">
                  <c:v>27835297.794794999</c:v>
                </c:pt>
                <c:pt idx="32803">
                  <c:v>27797699.680523001</c:v>
                </c:pt>
                <c:pt idx="32804">
                  <c:v>27759925.850807998</c:v>
                </c:pt>
                <c:pt idx="32805">
                  <c:v>27721977.462939002</c:v>
                </c:pt>
                <c:pt idx="32806">
                  <c:v>27683855.663584001</c:v>
                </c:pt>
                <c:pt idx="32807">
                  <c:v>27645561.588936999</c:v>
                </c:pt>
                <c:pt idx="32808">
                  <c:v>27607096.364844002</c:v>
                </c:pt>
                <c:pt idx="32809">
                  <c:v>27568461.106936004</c:v>
                </c:pt>
                <c:pt idx="32810">
                  <c:v>27529656.920764998</c:v>
                </c:pt>
                <c:pt idx="32811">
                  <c:v>27490684.901922997</c:v>
                </c:pt>
                <c:pt idx="32812">
                  <c:v>27451546.136175003</c:v>
                </c:pt>
                <c:pt idx="32813">
                  <c:v>27412241.699579</c:v>
                </c:pt>
                <c:pt idx="32814">
                  <c:v>27372772.658612005</c:v>
                </c:pt>
                <c:pt idx="32815">
                  <c:v>27333140.070282001</c:v>
                </c:pt>
                <c:pt idx="32816">
                  <c:v>27293344.982254997</c:v>
                </c:pt>
                <c:pt idx="32817">
                  <c:v>27253388.432967</c:v>
                </c:pt>
                <c:pt idx="32818">
                  <c:v>27213271.451737996</c:v>
                </c:pt>
                <c:pt idx="32819">
                  <c:v>27172995.058883999</c:v>
                </c:pt>
                <c:pt idx="32820">
                  <c:v>27132560.265831992</c:v>
                </c:pt>
                <c:pt idx="32821">
                  <c:v>27091968.075224999</c:v>
                </c:pt>
                <c:pt idx="32822">
                  <c:v>27051219.481031992</c:v>
                </c:pt>
                <c:pt idx="32823">
                  <c:v>27010315.468651995</c:v>
                </c:pt>
                <c:pt idx="32824">
                  <c:v>26969257.015020005</c:v>
                </c:pt>
                <c:pt idx="32825">
                  <c:v>26928045.088707</c:v>
                </c:pt>
                <c:pt idx="32826">
                  <c:v>26886680.650024004</c:v>
                </c:pt>
                <c:pt idx="32827">
                  <c:v>26845164.651121005</c:v>
                </c:pt>
                <c:pt idx="32828">
                  <c:v>26803498.036084004</c:v>
                </c:pt>
                <c:pt idx="32829">
                  <c:v>26761681.741031997</c:v>
                </c:pt>
                <c:pt idx="32830">
                  <c:v>26719716.694210999</c:v>
                </c:pt>
                <c:pt idx="32831">
                  <c:v>26677603.816091001</c:v>
                </c:pt>
                <c:pt idx="32832">
                  <c:v>26635344.019455001</c:v>
                </c:pt>
                <c:pt idx="32833">
                  <c:v>26592938.209490996</c:v>
                </c:pt>
                <c:pt idx="32834">
                  <c:v>26550387.283881996</c:v>
                </c:pt>
                <c:pt idx="32835">
                  <c:v>26507692.132893998</c:v>
                </c:pt>
                <c:pt idx="32836">
                  <c:v>26464853.639462005</c:v>
                </c:pt>
                <c:pt idx="32837">
                  <c:v>26421872.679279</c:v>
                </c:pt>
                <c:pt idx="32838">
                  <c:v>26378750.120875996</c:v>
                </c:pt>
                <c:pt idx="32839">
                  <c:v>26335486.825707</c:v>
                </c:pt>
                <c:pt idx="32840">
                  <c:v>26292083.648233999</c:v>
                </c:pt>
                <c:pt idx="32841">
                  <c:v>26248541.436000999</c:v>
                </c:pt>
                <c:pt idx="32842">
                  <c:v>26204861.029722001</c:v>
                </c:pt>
                <c:pt idx="32843">
                  <c:v>26161043.263352998</c:v>
                </c:pt>
                <c:pt idx="32844">
                  <c:v>26117088.964170996</c:v>
                </c:pt>
                <c:pt idx="32845">
                  <c:v>26072998.952853002</c:v>
                </c:pt>
                <c:pt idx="32846">
                  <c:v>26028774.043546997</c:v>
                </c:pt>
                <c:pt idx="32847">
                  <c:v>25984415.043949995</c:v>
                </c:pt>
                <c:pt idx="32848">
                  <c:v>25939922.755377997</c:v>
                </c:pt>
                <c:pt idx="32849">
                  <c:v>25895297.972839002</c:v>
                </c:pt>
                <c:pt idx="32850">
                  <c:v>25850541.485106997</c:v>
                </c:pt>
                <c:pt idx="32851">
                  <c:v>25805654.074785005</c:v>
                </c:pt>
                <c:pt idx="32852">
                  <c:v>25760636.518381003</c:v>
                </c:pt>
                <c:pt idx="32853">
                  <c:v>25715489.586374</c:v>
                </c:pt>
                <c:pt idx="32854">
                  <c:v>25670214.043278996</c:v>
                </c:pt>
                <c:pt idx="32855">
                  <c:v>25624810.647716001</c:v>
                </c:pt>
                <c:pt idx="32856">
                  <c:v>25579280.152472001</c:v>
                </c:pt>
                <c:pt idx="32857">
                  <c:v>25533623.304568999</c:v>
                </c:pt>
                <c:pt idx="32858">
                  <c:v>25487840.845325001</c:v>
                </c:pt>
                <c:pt idx="32859">
                  <c:v>25441933.510419</c:v>
                </c:pt>
                <c:pt idx="32860">
                  <c:v>25395902.02995</c:v>
                </c:pt>
                <c:pt idx="32861">
                  <c:v>25349747.128499001</c:v>
                </c:pt>
                <c:pt idx="32862">
                  <c:v>25303469.525189001</c:v>
                </c:pt>
                <c:pt idx="32863">
                  <c:v>25257069.933744997</c:v>
                </c:pt>
                <c:pt idx="32864">
                  <c:v>25210549.062554006</c:v>
                </c:pt>
                <c:pt idx="32865">
                  <c:v>25163907.614716005</c:v>
                </c:pt>
                <c:pt idx="32866">
                  <c:v>25117146.288110998</c:v>
                </c:pt>
                <c:pt idx="32867">
                  <c:v>25070265.775443997</c:v>
                </c:pt>
                <c:pt idx="32868">
                  <c:v>25023266.764311995</c:v>
                </c:pt>
                <c:pt idx="32869">
                  <c:v>24976149.937248997</c:v>
                </c:pt>
                <c:pt idx="32870">
                  <c:v>24928915.971784998</c:v>
                </c:pt>
                <c:pt idx="32871">
                  <c:v>24881565.540496998</c:v>
                </c:pt>
                <c:pt idx="32872">
                  <c:v>24834099.311062999</c:v>
                </c:pt>
                <c:pt idx="32873">
                  <c:v>24786517.946315002</c:v>
                </c:pt>
                <c:pt idx="32874">
                  <c:v>24738822.104286004</c:v>
                </c:pt>
                <c:pt idx="32875">
                  <c:v>24691012.438262999</c:v>
                </c:pt>
                <c:pt idx="32876">
                  <c:v>24643089.596840002</c:v>
                </c:pt>
                <c:pt idx="32877">
                  <c:v>24595054.223958995</c:v>
                </c:pt>
                <c:pt idx="32878">
                  <c:v>24546906.958967999</c:v>
                </c:pt>
                <c:pt idx="32879">
                  <c:v>24498648.436660998</c:v>
                </c:pt>
                <c:pt idx="32880">
                  <c:v>24450279.287331995</c:v>
                </c:pt>
                <c:pt idx="32881">
                  <c:v>24401800.136813998</c:v>
                </c:pt>
                <c:pt idx="32882">
                  <c:v>24353211.606533002</c:v>
                </c:pt>
                <c:pt idx="32883">
                  <c:v>24304514.313547999</c:v>
                </c:pt>
                <c:pt idx="32884">
                  <c:v>24255708.870599005</c:v>
                </c:pt>
                <c:pt idx="32885">
                  <c:v>24206795.886149999</c:v>
                </c:pt>
                <c:pt idx="32886">
                  <c:v>24157775.964431997</c:v>
                </c:pt>
                <c:pt idx="32887">
                  <c:v>24108649.705487996</c:v>
                </c:pt>
                <c:pt idx="32888">
                  <c:v>24059417.705212995</c:v>
                </c:pt>
                <c:pt idx="32889">
                  <c:v>24010080.555400997</c:v>
                </c:pt>
                <c:pt idx="32890">
                  <c:v>23960638.843782</c:v>
                </c:pt>
                <c:pt idx="32891">
                  <c:v>23911093.154063001</c:v>
                </c:pt>
                <c:pt idx="32892">
                  <c:v>23861444.065972995</c:v>
                </c:pt>
                <c:pt idx="32893">
                  <c:v>23811692.155299</c:v>
                </c:pt>
                <c:pt idx="32894">
                  <c:v>23761837.993926998</c:v>
                </c:pt>
                <c:pt idx="32895">
                  <c:v>23711882.149879996</c:v>
                </c:pt>
                <c:pt idx="32896">
                  <c:v>23661825.187359001</c:v>
                </c:pt>
                <c:pt idx="32897">
                  <c:v>23611667.666779999</c:v>
                </c:pt>
                <c:pt idx="32898">
                  <c:v>23561410.144809</c:v>
                </c:pt>
                <c:pt idx="32899">
                  <c:v>23511053.174403999</c:v>
                </c:pt>
                <c:pt idx="32900">
                  <c:v>23460597.304846998</c:v>
                </c:pt>
                <c:pt idx="32901">
                  <c:v>23410043.081784997</c:v>
                </c:pt>
                <c:pt idx="32902">
                  <c:v>23359391.047260996</c:v>
                </c:pt>
                <c:pt idx="32903">
                  <c:v>23308641.739753999</c:v>
                </c:pt>
                <c:pt idx="32904">
                  <c:v>23257795.694210999</c:v>
                </c:pt>
                <c:pt idx="32905">
                  <c:v>23206853.442080997</c:v>
                </c:pt>
                <c:pt idx="32906">
                  <c:v>23155815.511353001</c:v>
                </c:pt>
                <c:pt idx="32907">
                  <c:v>23104682.426585998</c:v>
                </c:pt>
                <c:pt idx="32908">
                  <c:v>23053454.708942998</c:v>
                </c:pt>
                <c:pt idx="32909">
                  <c:v>23002132.876226004</c:v>
                </c:pt>
                <c:pt idx="32910">
                  <c:v>22950717.442906</c:v>
                </c:pt>
                <c:pt idx="32911">
                  <c:v>22899208.920157</c:v>
                </c:pt>
                <c:pt idx="32912">
                  <c:v>22847607.815887</c:v>
                </c:pt>
                <c:pt idx="32913">
                  <c:v>22795914.634769004</c:v>
                </c:pt>
                <c:pt idx="32914">
                  <c:v>22744129.878274001</c:v>
                </c:pt>
                <c:pt idx="32915">
                  <c:v>22692254.044697996</c:v>
                </c:pt>
                <c:pt idx="32916">
                  <c:v>22640287.629197001</c:v>
                </c:pt>
                <c:pt idx="32917">
                  <c:v>22588231.123811997</c:v>
                </c:pt>
                <c:pt idx="32918">
                  <c:v>22536085.017503001</c:v>
                </c:pt>
                <c:pt idx="32919">
                  <c:v>22483849.796174999</c:v>
                </c:pt>
                <c:pt idx="32920">
                  <c:v>22431525.942710996</c:v>
                </c:pt>
                <c:pt idx="32921">
                  <c:v>22379113.936996005</c:v>
                </c:pt>
                <c:pt idx="32922">
                  <c:v>22326614.255944997</c:v>
                </c:pt>
                <c:pt idx="32923">
                  <c:v>22274027.373539001</c:v>
                </c:pt>
                <c:pt idx="32924">
                  <c:v>22221353.760839995</c:v>
                </c:pt>
                <c:pt idx="32925">
                  <c:v>22168593.886031002</c:v>
                </c:pt>
                <c:pt idx="32926">
                  <c:v>22115748.214434005</c:v>
                </c:pt>
                <c:pt idx="32927">
                  <c:v>22062817.20854</c:v>
                </c:pt>
                <c:pt idx="32928">
                  <c:v>22009801.328035001</c:v>
                </c:pt>
                <c:pt idx="32929">
                  <c:v>21956701.029828995</c:v>
                </c:pt>
                <c:pt idx="32930">
                  <c:v>21903516.768074997</c:v>
                </c:pt>
                <c:pt idx="32931">
                  <c:v>21850248.994202998</c:v>
                </c:pt>
                <c:pt idx="32932">
                  <c:v>21796898.156936005</c:v>
                </c:pt>
                <c:pt idx="32933">
                  <c:v>21743464.702323001</c:v>
                </c:pt>
                <c:pt idx="32934">
                  <c:v>21689949.073760998</c:v>
                </c:pt>
                <c:pt idx="32935">
                  <c:v>21636351.712017</c:v>
                </c:pt>
                <c:pt idx="32936">
                  <c:v>21582673.055254001</c:v>
                </c:pt>
                <c:pt idx="32937">
                  <c:v>21528913.539055001</c:v>
                </c:pt>
                <c:pt idx="32938">
                  <c:v>21475073.596447997</c:v>
                </c:pt>
                <c:pt idx="32939">
                  <c:v>21421153.657925002</c:v>
                </c:pt>
                <c:pt idx="32940">
                  <c:v>21367154.151470996</c:v>
                </c:pt>
                <c:pt idx="32941">
                  <c:v>21313075.502579998</c:v>
                </c:pt>
                <c:pt idx="32942">
                  <c:v>21258918.134283002</c:v>
                </c:pt>
                <c:pt idx="32943">
                  <c:v>21204682.467169996</c:v>
                </c:pt>
                <c:pt idx="32944">
                  <c:v>21150368.919407997</c:v>
                </c:pt>
                <c:pt idx="32945">
                  <c:v>21095977.906766001</c:v>
                </c:pt>
                <c:pt idx="32946">
                  <c:v>21041509.842637997</c:v>
                </c:pt>
                <c:pt idx="32947">
                  <c:v>20986965.138059005</c:v>
                </c:pt>
                <c:pt idx="32948">
                  <c:v>20932344.201732997</c:v>
                </c:pt>
                <c:pt idx="32949">
                  <c:v>20877647.440048996</c:v>
                </c:pt>
                <c:pt idx="32950">
                  <c:v>20822875.257100999</c:v>
                </c:pt>
                <c:pt idx="32951">
                  <c:v>20768028.054715</c:v>
                </c:pt>
                <c:pt idx="32952">
                  <c:v>20713106.23246</c:v>
                </c:pt>
                <c:pt idx="32953">
                  <c:v>20658110.187677998</c:v>
                </c:pt>
                <c:pt idx="32954">
                  <c:v>20603040.315494001</c:v>
                </c:pt>
                <c:pt idx="32955">
                  <c:v>20547897.008843996</c:v>
                </c:pt>
                <c:pt idx="32956">
                  <c:v>20492680.658488005</c:v>
                </c:pt>
                <c:pt idx="32957">
                  <c:v>20437391.653034005</c:v>
                </c:pt>
                <c:pt idx="32958">
                  <c:v>20382030.378954004</c:v>
                </c:pt>
                <c:pt idx="32959">
                  <c:v>20326597.220602997</c:v>
                </c:pt>
                <c:pt idx="32960">
                  <c:v>20271092.560239997</c:v>
                </c:pt>
                <c:pt idx="32961">
                  <c:v>20215516.778044</c:v>
                </c:pt>
                <c:pt idx="32962">
                  <c:v>20159870.252131999</c:v>
                </c:pt>
                <c:pt idx="32963">
                  <c:v>20104153.358581003</c:v>
                </c:pt>
                <c:pt idx="32964">
                  <c:v>20048366.471438996</c:v>
                </c:pt>
                <c:pt idx="32965">
                  <c:v>19992509.962748997</c:v>
                </c:pt>
                <c:pt idx="32966">
                  <c:v>19936584.202562999</c:v>
                </c:pt>
                <c:pt idx="32967">
                  <c:v>19880589.558961999</c:v>
                </c:pt>
                <c:pt idx="32968">
                  <c:v>19824526.39807</c:v>
                </c:pt>
                <c:pt idx="32969">
                  <c:v>19768395.084071998</c:v>
                </c:pt>
                <c:pt idx="32970">
                  <c:v>19712195.979231995</c:v>
                </c:pt>
                <c:pt idx="32971">
                  <c:v>19655929.443907995</c:v>
                </c:pt>
                <c:pt idx="32972">
                  <c:v>19599595.836571999</c:v>
                </c:pt>
                <c:pt idx="32973">
                  <c:v>19543195.513819002</c:v>
                </c:pt>
                <c:pt idx="32974">
                  <c:v>19486728.830391001</c:v>
                </c:pt>
                <c:pt idx="32975">
                  <c:v>19430196.139188003</c:v>
                </c:pt>
                <c:pt idx="32976">
                  <c:v>19373597.791286997</c:v>
                </c:pt>
                <c:pt idx="32977">
                  <c:v>19316934.135954004</c:v>
                </c:pt>
                <c:pt idx="32978">
                  <c:v>19260205.520662997</c:v>
                </c:pt>
                <c:pt idx="32979">
                  <c:v>19203412.291107997</c:v>
                </c:pt>
                <c:pt idx="32980">
                  <c:v>19146554.791221995</c:v>
                </c:pt>
                <c:pt idx="32981">
                  <c:v>19089633.363189001</c:v>
                </c:pt>
                <c:pt idx="32982">
                  <c:v>19032648.347459</c:v>
                </c:pt>
                <c:pt idx="32983">
                  <c:v>18975600.082765002</c:v>
                </c:pt>
                <c:pt idx="32984">
                  <c:v>18918488.906135999</c:v>
                </c:pt>
                <c:pt idx="32985">
                  <c:v>18861315.152910005</c:v>
                </c:pt>
                <c:pt idx="32986">
                  <c:v>18804079.156753004</c:v>
                </c:pt>
                <c:pt idx="32987">
                  <c:v>18746781.249664996</c:v>
                </c:pt>
                <c:pt idx="32988">
                  <c:v>18689421.762004998</c:v>
                </c:pt>
                <c:pt idx="32989">
                  <c:v>18632001.022495002</c:v>
                </c:pt>
                <c:pt idx="32990">
                  <c:v>18574519.358238</c:v>
                </c:pt>
                <c:pt idx="32991">
                  <c:v>18516977.094733</c:v>
                </c:pt>
                <c:pt idx="32992">
                  <c:v>18459374.555884998</c:v>
                </c:pt>
                <c:pt idx="32993">
                  <c:v>18401712.064020999</c:v>
                </c:pt>
                <c:pt idx="32994">
                  <c:v>18343989.939902999</c:v>
                </c:pt>
                <c:pt idx="32995">
                  <c:v>18286208.502739999</c:v>
                </c:pt>
                <c:pt idx="32996">
                  <c:v>18228368.0702</c:v>
                </c:pt>
                <c:pt idx="32997">
                  <c:v>18170468.958425999</c:v>
                </c:pt>
                <c:pt idx="32998">
                  <c:v>18112511.482046995</c:v>
                </c:pt>
                <c:pt idx="32999">
                  <c:v>18054495.954190001</c:v>
                </c:pt>
                <c:pt idx="33000">
                  <c:v>17996422.686494</c:v>
                </c:pt>
                <c:pt idx="33001">
                  <c:v>17938291.989118997</c:v>
                </c:pt>
                <c:pt idx="33002">
                  <c:v>17880104.170765001</c:v>
                </c:pt>
                <c:pt idx="33003">
                  <c:v>17821859.538676001</c:v>
                </c:pt>
                <c:pt idx="33004">
                  <c:v>17763558.398658</c:v>
                </c:pt>
                <c:pt idx="33005">
                  <c:v>17705201.055087999</c:v>
                </c:pt>
                <c:pt idx="33006">
                  <c:v>17646787.810928002</c:v>
                </c:pt>
                <c:pt idx="33007">
                  <c:v>17588318.967734002</c:v>
                </c:pt>
                <c:pt idx="33008">
                  <c:v>17529794.825669002</c:v>
                </c:pt>
                <c:pt idx="33009">
                  <c:v>17471215.683514997</c:v>
                </c:pt>
                <c:pt idx="33010">
                  <c:v>17412581.838685002</c:v>
                </c:pt>
                <c:pt idx="33011">
                  <c:v>17353893.587230995</c:v>
                </c:pt>
                <c:pt idx="33012">
                  <c:v>17295151.223857995</c:v>
                </c:pt>
                <c:pt idx="33013">
                  <c:v>17236355.041933995</c:v>
                </c:pt>
                <c:pt idx="33014">
                  <c:v>17177505.333503</c:v>
                </c:pt>
                <c:pt idx="33015">
                  <c:v>17118602.389292996</c:v>
                </c:pt>
                <c:pt idx="33016">
                  <c:v>17059646.498728</c:v>
                </c:pt>
                <c:pt idx="33017">
                  <c:v>17000637.949937996</c:v>
                </c:pt>
                <c:pt idx="33018">
                  <c:v>16941577.029771995</c:v>
                </c:pt>
                <c:pt idx="33019">
                  <c:v>16882464.023804996</c:v>
                </c:pt>
                <c:pt idx="33020">
                  <c:v>16823299.216350004</c:v>
                </c:pt>
                <c:pt idx="33021">
                  <c:v>16764082.890471</c:v>
                </c:pt>
                <c:pt idx="33022">
                  <c:v>16704815.327988002</c:v>
                </c:pt>
                <c:pt idx="33023">
                  <c:v>16645496.809490997</c:v>
                </c:pt>
                <c:pt idx="33024">
                  <c:v>16586127.614347</c:v>
                </c:pt>
                <c:pt idx="33025">
                  <c:v>16526708.020715</c:v>
                </c:pt>
                <c:pt idx="33026">
                  <c:v>16467238.305548999</c:v>
                </c:pt>
                <c:pt idx="33027">
                  <c:v>16407718.744614</c:v>
                </c:pt>
                <c:pt idx="33028">
                  <c:v>16348149.612490999</c:v>
                </c:pt>
                <c:pt idx="33029">
                  <c:v>16288531.182589998</c:v>
                </c:pt>
                <c:pt idx="33030">
                  <c:v>16228863.727156999</c:v>
                </c:pt>
                <c:pt idx="33031">
                  <c:v>16169147.517286997</c:v>
                </c:pt>
                <c:pt idx="33032">
                  <c:v>16109382.822928</c:v>
                </c:pt>
                <c:pt idx="33033">
                  <c:v>16049569.912892999</c:v>
                </c:pt>
                <c:pt idx="33034">
                  <c:v>15989709.054873005</c:v>
                </c:pt>
                <c:pt idx="33035">
                  <c:v>15929800.515438</c:v>
                </c:pt>
                <c:pt idx="33036">
                  <c:v>15869844.560054</c:v>
                </c:pt>
                <c:pt idx="33037">
                  <c:v>15809841.453085002</c:v>
                </c:pt>
                <c:pt idx="33038">
                  <c:v>15749791.457810001</c:v>
                </c:pt>
                <c:pt idx="33039">
                  <c:v>15689694.836421998</c:v>
                </c:pt>
                <c:pt idx="33040">
                  <c:v>15629551.850044999</c:v>
                </c:pt>
                <c:pt idx="33041">
                  <c:v>15569362.758739</c:v>
                </c:pt>
                <c:pt idx="33042">
                  <c:v>15509127.821509</c:v>
                </c:pt>
                <c:pt idx="33043">
                  <c:v>15448847.296313001</c:v>
                </c:pt>
                <c:pt idx="33044">
                  <c:v>15388521.440072</c:v>
                </c:pt>
                <c:pt idx="33045">
                  <c:v>15328150.508676</c:v>
                </c:pt>
                <c:pt idx="33046">
                  <c:v>15267734.756994998</c:v>
                </c:pt>
                <c:pt idx="33047">
                  <c:v>15207274.438885</c:v>
                </c:pt>
                <c:pt idx="33048">
                  <c:v>15146769.807197997</c:v>
                </c:pt>
                <c:pt idx="33049">
                  <c:v>15086221.113789001</c:v>
                </c:pt>
                <c:pt idx="33050">
                  <c:v>15025628.609523997</c:v>
                </c:pt>
                <c:pt idx="33051">
                  <c:v>14964992.544287</c:v>
                </c:pt>
                <c:pt idx="33052">
                  <c:v>14904313.166990997</c:v>
                </c:pt>
                <c:pt idx="33053">
                  <c:v>14843590.725583</c:v>
                </c:pt>
                <c:pt idx="33054">
                  <c:v>14782825.467053002</c:v>
                </c:pt>
                <c:pt idx="33055">
                  <c:v>14722017.637440998</c:v>
                </c:pt>
                <c:pt idx="33056">
                  <c:v>14661167.481845003</c:v>
                </c:pt>
                <c:pt idx="33057">
                  <c:v>14600275.244428998</c:v>
                </c:pt>
                <c:pt idx="33058">
                  <c:v>14539341.168428998</c:v>
                </c:pt>
                <c:pt idx="33059">
                  <c:v>14478365.496163998</c:v>
                </c:pt>
                <c:pt idx="33060">
                  <c:v>14417348.469039002</c:v>
                </c:pt>
                <c:pt idx="33061">
                  <c:v>14356290.327554001</c:v>
                </c:pt>
                <c:pt idx="33062">
                  <c:v>14295191.311313001</c:v>
                </c:pt>
                <c:pt idx="33063">
                  <c:v>14234051.659029</c:v>
                </c:pt>
                <c:pt idx="33064">
                  <c:v>14172871.608531998</c:v>
                </c:pt>
                <c:pt idx="33065">
                  <c:v>14111651.396778002</c:v>
                </c:pt>
                <c:pt idx="33066">
                  <c:v>14050391.259850999</c:v>
                </c:pt>
                <c:pt idx="33067">
                  <c:v>13989091.432975</c:v>
                </c:pt>
                <c:pt idx="33068">
                  <c:v>13927752.150519</c:v>
                </c:pt>
                <c:pt idx="33069">
                  <c:v>13866373.646004999</c:v>
                </c:pt>
                <c:pt idx="33070">
                  <c:v>13804956.152110999</c:v>
                </c:pt>
                <c:pt idx="33071">
                  <c:v>13743499.900684003</c:v>
                </c:pt>
                <c:pt idx="33072">
                  <c:v>13682005.122741003</c:v>
                </c:pt>
                <c:pt idx="33073">
                  <c:v>13620472.048479998</c:v>
                </c:pt>
                <c:pt idx="33074">
                  <c:v>13558900.907282</c:v>
                </c:pt>
                <c:pt idx="33075">
                  <c:v>13497291.927723998</c:v>
                </c:pt>
                <c:pt idx="33076">
                  <c:v>13435645.337578001</c:v>
                </c:pt>
                <c:pt idx="33077">
                  <c:v>13373961.363824002</c:v>
                </c:pt>
                <c:pt idx="33078">
                  <c:v>13312240.232654</c:v>
                </c:pt>
                <c:pt idx="33079">
                  <c:v>13250482.169474998</c:v>
                </c:pt>
                <c:pt idx="33080">
                  <c:v>13188687.398922</c:v>
                </c:pt>
                <c:pt idx="33081">
                  <c:v>13126856.144858003</c:v>
                </c:pt>
                <c:pt idx="33082">
                  <c:v>13064988.630385999</c:v>
                </c:pt>
                <c:pt idx="33083">
                  <c:v>13003085.077849999</c:v>
                </c:pt>
                <c:pt idx="33084">
                  <c:v>12941145.708843</c:v>
                </c:pt>
                <c:pt idx="33085">
                  <c:v>12879170.744214999</c:v>
                </c:pt>
                <c:pt idx="33086">
                  <c:v>12817160.404077999</c:v>
                </c:pt>
                <c:pt idx="33087">
                  <c:v>12755114.907809</c:v>
                </c:pt>
                <c:pt idx="33088">
                  <c:v>12693034.474060003</c:v>
                </c:pt>
                <c:pt idx="33089">
                  <c:v>12630919.320762999</c:v>
                </c:pt>
                <c:pt idx="33090">
                  <c:v>12568769.665136</c:v>
                </c:pt>
                <c:pt idx="33091">
                  <c:v>12506585.723685</c:v>
                </c:pt>
                <c:pt idx="33092">
                  <c:v>12444367.712216998</c:v>
                </c:pt>
                <c:pt idx="33093">
                  <c:v>12382115.845838999</c:v>
                </c:pt>
                <c:pt idx="33094">
                  <c:v>12319830.338966001</c:v>
                </c:pt>
                <c:pt idx="33095">
                  <c:v>12257511.405331003</c:v>
                </c:pt>
                <c:pt idx="33096">
                  <c:v>12195159.257982999</c:v>
                </c:pt>
                <c:pt idx="33097">
                  <c:v>12132774.109297998</c:v>
                </c:pt>
                <c:pt idx="33098">
                  <c:v>12070356.170983002</c:v>
                </c:pt>
                <c:pt idx="33099">
                  <c:v>12007905.654081002</c:v>
                </c:pt>
                <c:pt idx="33100">
                  <c:v>11945422.768976998</c:v>
                </c:pt>
                <c:pt idx="33101">
                  <c:v>11882907.725403</c:v>
                </c:pt>
                <c:pt idx="33102">
                  <c:v>11820360.732446998</c:v>
                </c:pt>
                <c:pt idx="33103">
                  <c:v>11757781.99855</c:v>
                </c:pt>
                <c:pt idx="33104">
                  <c:v>11695171.731520995</c:v>
                </c:pt>
                <c:pt idx="33105">
                  <c:v>11632530.138534997</c:v>
                </c:pt>
                <c:pt idx="33106">
                  <c:v>11569857.426143</c:v>
                </c:pt>
                <c:pt idx="33107">
                  <c:v>11507153.800274</c:v>
                </c:pt>
                <c:pt idx="33108">
                  <c:v>11444419.466243003</c:v>
                </c:pt>
                <c:pt idx="33109">
                  <c:v>11381654.628753003</c:v>
                </c:pt>
                <c:pt idx="33110">
                  <c:v>11318859.491903001</c:v>
                </c:pt>
                <c:pt idx="33111">
                  <c:v>11256034.259191001</c:v>
                </c:pt>
                <c:pt idx="33112">
                  <c:v>11193179.133520998</c:v>
                </c:pt>
                <c:pt idx="33113">
                  <c:v>11130294.317206001</c:v>
                </c:pt>
                <c:pt idx="33114">
                  <c:v>11067380.011975</c:v>
                </c:pt>
                <c:pt idx="33115">
                  <c:v>11004436.418974997</c:v>
                </c:pt>
                <c:pt idx="33116">
                  <c:v>10941463.738781</c:v>
                </c:pt>
                <c:pt idx="33117">
                  <c:v>10878462.171393998</c:v>
                </c:pt>
                <c:pt idx="33118">
                  <c:v>10815431.916253</c:v>
                </c:pt>
                <c:pt idx="33119">
                  <c:v>10752373.172233</c:v>
                </c:pt>
                <c:pt idx="33120">
                  <c:v>10689286.137657</c:v>
                </c:pt>
                <c:pt idx="33121">
                  <c:v>10626171.010293998</c:v>
                </c:pt>
                <c:pt idx="33122">
                  <c:v>10563027.987368001</c:v>
                </c:pt>
                <c:pt idx="33123">
                  <c:v>10499857.265559999</c:v>
                </c:pt>
                <c:pt idx="33124">
                  <c:v>10436659.041017</c:v>
                </c:pt>
                <c:pt idx="33125">
                  <c:v>10373433.509352</c:v>
                </c:pt>
                <c:pt idx="33126">
                  <c:v>10310180.865648003</c:v>
                </c:pt>
                <c:pt idx="33127">
                  <c:v>10246901.304470003</c:v>
                </c:pt>
                <c:pt idx="33128">
                  <c:v>10183595.019859999</c:v>
                </c:pt>
                <c:pt idx="33129">
                  <c:v>10120262.205349</c:v>
                </c:pt>
                <c:pt idx="33130">
                  <c:v>10056903.053956002</c:v>
                </c:pt>
                <c:pt idx="33131">
                  <c:v>9993517.7581969984</c:v>
                </c:pt>
                <c:pt idx="33132">
                  <c:v>9930106.5100870002</c:v>
                </c:pt>
                <c:pt idx="33133">
                  <c:v>9866669.5011449978</c:v>
                </c:pt>
                <c:pt idx="33134">
                  <c:v>9803206.9223969989</c:v>
                </c:pt>
                <c:pt idx="33135">
                  <c:v>9739718.9643830024</c:v>
                </c:pt>
                <c:pt idx="33136">
                  <c:v>9676205.8171599992</c:v>
                </c:pt>
                <c:pt idx="33137">
                  <c:v>9612667.670305999</c:v>
                </c:pt>
                <c:pt idx="33138">
                  <c:v>9549104.712923998</c:v>
                </c:pt>
                <c:pt idx="33139">
                  <c:v>9485517.1336480007</c:v>
                </c:pt>
                <c:pt idx="33140">
                  <c:v>9421905.1206449978</c:v>
                </c:pt>
                <c:pt idx="33141">
                  <c:v>9358268.8616209999</c:v>
                </c:pt>
                <c:pt idx="33142">
                  <c:v>9294608.5438239984</c:v>
                </c:pt>
                <c:pt idx="33143">
                  <c:v>9230924.3540510014</c:v>
                </c:pt>
                <c:pt idx="33144">
                  <c:v>9167216.4786450006</c:v>
                </c:pt>
                <c:pt idx="33145">
                  <c:v>9103485.1035099979</c:v>
                </c:pt>
                <c:pt idx="33146">
                  <c:v>9039730.4141029995</c:v>
                </c:pt>
                <c:pt idx="33147">
                  <c:v>8975952.5954490006</c:v>
                </c:pt>
                <c:pt idx="33148">
                  <c:v>8912151.8321380001</c:v>
                </c:pt>
                <c:pt idx="33149">
                  <c:v>8848328.3083309978</c:v>
                </c:pt>
                <c:pt idx="33150">
                  <c:v>8784482.2077659983</c:v>
                </c:pt>
                <c:pt idx="33151">
                  <c:v>8720613.7137570009</c:v>
                </c:pt>
                <c:pt idx="33152">
                  <c:v>8656723.0092039984</c:v>
                </c:pt>
                <c:pt idx="33153">
                  <c:v>8592810.276592996</c:v>
                </c:pt>
                <c:pt idx="33154">
                  <c:v>8528875.6980029978</c:v>
                </c:pt>
                <c:pt idx="33155">
                  <c:v>8464919.4551040009</c:v>
                </c:pt>
                <c:pt idx="33156">
                  <c:v>8400941.7291669957</c:v>
                </c:pt>
                <c:pt idx="33157">
                  <c:v>8336942.7010680009</c:v>
                </c:pt>
                <c:pt idx="33158">
                  <c:v>8272922.5512849996</c:v>
                </c:pt>
                <c:pt idx="33159">
                  <c:v>8208881.4599100007</c:v>
                </c:pt>
                <c:pt idx="33160">
                  <c:v>8144819.6066469997</c:v>
                </c:pt>
                <c:pt idx="33161">
                  <c:v>8080737.1708189994</c:v>
                </c:pt>
                <c:pt idx="33162">
                  <c:v>8016634.3313690014</c:v>
                </c:pt>
                <c:pt idx="33163">
                  <c:v>7952511.2668690002</c:v>
                </c:pt>
                <c:pt idx="33164">
                  <c:v>7888368.1555159995</c:v>
                </c:pt>
                <c:pt idx="33165">
                  <c:v>7824205.1751429997</c:v>
                </c:pt>
                <c:pt idx="33166">
                  <c:v>7760022.5032169987</c:v>
                </c:pt>
                <c:pt idx="33167">
                  <c:v>7695820.3168469993</c:v>
                </c:pt>
                <c:pt idx="33168">
                  <c:v>7631598.7927850001</c:v>
                </c:pt>
                <c:pt idx="33169">
                  <c:v>7567358.1074300008</c:v>
                </c:pt>
                <c:pt idx="33170">
                  <c:v>7503098.4368350003</c:v>
                </c:pt>
                <c:pt idx="33171">
                  <c:v>7438819.9567029998</c:v>
                </c:pt>
                <c:pt idx="33172">
                  <c:v>7374522.8423990011</c:v>
                </c:pt>
                <c:pt idx="33173">
                  <c:v>7310207.2689480009</c:v>
                </c:pt>
                <c:pt idx="33174">
                  <c:v>7245873.4110410009</c:v>
                </c:pt>
                <c:pt idx="33175">
                  <c:v>7181521.4430379998</c:v>
                </c:pt>
                <c:pt idx="33176">
                  <c:v>7117151.538970001</c:v>
                </c:pt>
                <c:pt idx="33177">
                  <c:v>7052763.8725460004</c:v>
                </c:pt>
                <c:pt idx="33178">
                  <c:v>6988358.6171529992</c:v>
                </c:pt>
                <c:pt idx="33179">
                  <c:v>6923935.9458610006</c:v>
                </c:pt>
                <c:pt idx="33180">
                  <c:v>6859496.0314260004</c:v>
                </c:pt>
                <c:pt idx="33181">
                  <c:v>6795039.0462950002</c:v>
                </c:pt>
                <c:pt idx="33182">
                  <c:v>6730565.1626069993</c:v>
                </c:pt>
                <c:pt idx="33183">
                  <c:v>6666074.5521980003</c:v>
                </c:pt>
                <c:pt idx="33184">
                  <c:v>6601567.3866019994</c:v>
                </c:pt>
                <c:pt idx="33185">
                  <c:v>6537043.8370590005</c:v>
                </c:pt>
                <c:pt idx="33186">
                  <c:v>6472504.074515</c:v>
                </c:pt>
                <c:pt idx="33187">
                  <c:v>6407948.2696249997</c:v>
                </c:pt>
                <c:pt idx="33188">
                  <c:v>6343376.5927569997</c:v>
                </c:pt>
                <c:pt idx="33189">
                  <c:v>6278789.2139969999</c:v>
                </c:pt>
                <c:pt idx="33190">
                  <c:v>6214186.3031509994</c:v>
                </c:pt>
                <c:pt idx="33191">
                  <c:v>6149568.0297459997</c:v>
                </c:pt>
                <c:pt idx="33192">
                  <c:v>6084934.5630369987</c:v>
                </c:pt>
                <c:pt idx="33193">
                  <c:v>6020286.0720100002</c:v>
                </c:pt>
                <c:pt idx="33194">
                  <c:v>5955622.7253819993</c:v>
                </c:pt>
                <c:pt idx="33195">
                  <c:v>5890944.6916059991</c:v>
                </c:pt>
                <c:pt idx="33196">
                  <c:v>5826252.1388759995</c:v>
                </c:pt>
                <c:pt idx="33197">
                  <c:v>5761545.2351270001</c:v>
                </c:pt>
                <c:pt idx="33198">
                  <c:v>5696824.1480420008</c:v>
                </c:pt>
                <c:pt idx="33199">
                  <c:v>5632089.0450510001</c:v>
                </c:pt>
                <c:pt idx="33200">
                  <c:v>5567340.0933369994</c:v>
                </c:pt>
                <c:pt idx="33201">
                  <c:v>5502577.4598379992</c:v>
                </c:pt>
                <c:pt idx="33202">
                  <c:v>5437801.3112499993</c:v>
                </c:pt>
                <c:pt idx="33203">
                  <c:v>5373011.8140329989</c:v>
                </c:pt>
                <c:pt idx="33204">
                  <c:v>5308209.1344090002</c:v>
                </c:pt>
                <c:pt idx="33205">
                  <c:v>5243393.4383690022</c:v>
                </c:pt>
                <c:pt idx="33206">
                  <c:v>5178564.8916750001</c:v>
                </c:pt>
                <c:pt idx="33207">
                  <c:v>5113723.6598629989</c:v>
                </c:pt>
                <c:pt idx="33208">
                  <c:v>5048869.9082460003</c:v>
                </c:pt>
                <c:pt idx="33209">
                  <c:v>4984003.8019169997</c:v>
                </c:pt>
                <c:pt idx="33210">
                  <c:v>4919125.5057529993</c:v>
                </c:pt>
                <c:pt idx="33211">
                  <c:v>4854235.1844169991</c:v>
                </c:pt>
                <c:pt idx="33212">
                  <c:v>4789333.0023610014</c:v>
                </c:pt>
                <c:pt idx="33213">
                  <c:v>4724419.123829999</c:v>
                </c:pt>
                <c:pt idx="33214">
                  <c:v>4659493.7128640004</c:v>
                </c:pt>
                <c:pt idx="33215">
                  <c:v>4594556.9333000006</c:v>
                </c:pt>
                <c:pt idx="33216">
                  <c:v>4529608.9487800002</c:v>
                </c:pt>
                <c:pt idx="33217">
                  <c:v>4464649.9227470001</c:v>
                </c:pt>
                <c:pt idx="33218">
                  <c:v>4399680.0184530001</c:v>
                </c:pt>
                <c:pt idx="33219">
                  <c:v>4334699.3989590006</c:v>
                </c:pt>
                <c:pt idx="33220">
                  <c:v>4269708.2271420006</c:v>
                </c:pt>
                <c:pt idx="33221">
                  <c:v>4204706.665692999</c:v>
                </c:pt>
                <c:pt idx="33222">
                  <c:v>4139694.8771229996</c:v>
                </c:pt>
                <c:pt idx="33223">
                  <c:v>4074673.0237639998</c:v>
                </c:pt>
                <c:pt idx="33224">
                  <c:v>4009641.2677750005</c:v>
                </c:pt>
                <c:pt idx="33225">
                  <c:v>3944599.7711419994</c:v>
                </c:pt>
                <c:pt idx="33226">
                  <c:v>3879548.6956829997</c:v>
                </c:pt>
                <c:pt idx="33227">
                  <c:v>3814488.2030460001</c:v>
                </c:pt>
                <c:pt idx="33228">
                  <c:v>3749418.4547219998</c:v>
                </c:pt>
                <c:pt idx="33229">
                  <c:v>3684339.612036</c:v>
                </c:pt>
                <c:pt idx="33230">
                  <c:v>3619251.836157999</c:v>
                </c:pt>
                <c:pt idx="33231">
                  <c:v>3554155.288104</c:v>
                </c:pt>
                <c:pt idx="33232">
                  <c:v>3489050.1287360005</c:v>
                </c:pt>
                <c:pt idx="33233">
                  <c:v>3423936.51877</c:v>
                </c:pt>
                <c:pt idx="33234">
                  <c:v>3358814.6187729998</c:v>
                </c:pt>
                <c:pt idx="33235">
                  <c:v>3293684.5891709998</c:v>
                </c:pt>
                <c:pt idx="33236">
                  <c:v>3228546.5902489997</c:v>
                </c:pt>
                <c:pt idx="33237">
                  <c:v>3163400.7821539994</c:v>
                </c:pt>
                <c:pt idx="33238">
                  <c:v>3098247.3248979999</c:v>
                </c:pt>
                <c:pt idx="33239">
                  <c:v>3033086.3783629993</c:v>
                </c:pt>
                <c:pt idx="33240">
                  <c:v>2967918.1022990001</c:v>
                </c:pt>
                <c:pt idx="33241">
                  <c:v>2902742.6563340002</c:v>
                </c:pt>
                <c:pt idx="33242">
                  <c:v>2837560.1999679995</c:v>
                </c:pt>
                <c:pt idx="33243">
                  <c:v>2772370.8925829995</c:v>
                </c:pt>
                <c:pt idx="33244">
                  <c:v>2707174.8934419989</c:v>
                </c:pt>
                <c:pt idx="33245">
                  <c:v>2641972.361695</c:v>
                </c:pt>
                <c:pt idx="33246">
                  <c:v>2576763.4563769996</c:v>
                </c:pt>
                <c:pt idx="33247">
                  <c:v>2511548.3364139996</c:v>
                </c:pt>
                <c:pt idx="33248">
                  <c:v>2446327.160627</c:v>
                </c:pt>
                <c:pt idx="33249">
                  <c:v>2381100.0877320003</c:v>
                </c:pt>
                <c:pt idx="33250">
                  <c:v>2315867.2763429997</c:v>
                </c:pt>
                <c:pt idx="33251">
                  <c:v>2250628.8849780001</c:v>
                </c:pt>
                <c:pt idx="33252">
                  <c:v>2185385.0720549994</c:v>
                </c:pt>
                <c:pt idx="33253">
                  <c:v>2120135.9959029993</c:v>
                </c:pt>
                <c:pt idx="33254">
                  <c:v>2054881.81476</c:v>
                </c:pt>
                <c:pt idx="33255">
                  <c:v>1989622.6867760003</c:v>
                </c:pt>
                <c:pt idx="33256">
                  <c:v>1924358.7700150001</c:v>
                </c:pt>
                <c:pt idx="33257">
                  <c:v>1859090.2224610001</c:v>
                </c:pt>
                <c:pt idx="33258">
                  <c:v>1793817.2020170002</c:v>
                </c:pt>
                <c:pt idx="33259">
                  <c:v>1728539.8665120003</c:v>
                </c:pt>
                <c:pt idx="33260">
                  <c:v>1663258.3736990001</c:v>
                </c:pt>
                <c:pt idx="33261">
                  <c:v>1597972.8812599999</c:v>
                </c:pt>
                <c:pt idx="33262">
                  <c:v>1532683.5468090002</c:v>
                </c:pt>
                <c:pt idx="33263">
                  <c:v>1467390.5278960001</c:v>
                </c:pt>
                <c:pt idx="33264">
                  <c:v>1402093.9820040001</c:v>
                </c:pt>
                <c:pt idx="33265">
                  <c:v>1336794.0665600002</c:v>
                </c:pt>
                <c:pt idx="33266">
                  <c:v>1271490.9389299999</c:v>
                </c:pt>
                <c:pt idx="33267">
                  <c:v>1206184.7564280001</c:v>
                </c:pt>
                <c:pt idx="33268">
                  <c:v>1140875.6763140003</c:v>
                </c:pt>
                <c:pt idx="33269">
                  <c:v>1075563.855799</c:v>
                </c:pt>
                <c:pt idx="33270">
                  <c:v>1010249.4520479999</c:v>
                </c:pt>
                <c:pt idx="33271">
                  <c:v>944932.62217999971</c:v>
                </c:pt>
                <c:pt idx="33272">
                  <c:v>879613.52327400004</c:v>
                </c:pt>
                <c:pt idx="33273">
                  <c:v>814292.31237000006</c:v>
                </c:pt>
                <c:pt idx="33274">
                  <c:v>748969.14647299994</c:v>
                </c:pt>
                <c:pt idx="33275">
                  <c:v>683644.18255199993</c:v>
                </c:pt>
                <c:pt idx="33276">
                  <c:v>618317.5775479998</c:v>
                </c:pt>
                <c:pt idx="33277">
                  <c:v>552989.48837299983</c:v>
                </c:pt>
                <c:pt idx="33278">
                  <c:v>487660.07191300002</c:v>
                </c:pt>
                <c:pt idx="33279">
                  <c:v>422329.48503300006</c:v>
                </c:pt>
                <c:pt idx="33280">
                  <c:v>356997.88457599998</c:v>
                </c:pt>
                <c:pt idx="33281">
                  <c:v>291665.42737000005</c:v>
                </c:pt>
                <c:pt idx="33282">
                  <c:v>226332.27022600002</c:v>
                </c:pt>
                <c:pt idx="33283">
                  <c:v>160998.56994399999</c:v>
                </c:pt>
                <c:pt idx="33284">
                  <c:v>95664.483315999998</c:v>
                </c:pt>
                <c:pt idx="33285">
                  <c:v>30330.167126</c:v>
                </c:pt>
                <c:pt idx="33286">
                  <c:v>-35004.221845999993</c:v>
                </c:pt>
                <c:pt idx="33287">
                  <c:v>-100338.52682</c:v>
                </c:pt>
                <c:pt idx="33288">
                  <c:v>-165672.59101499998</c:v>
                </c:pt>
                <c:pt idx="33289">
                  <c:v>-231006.25764800003</c:v>
                </c:pt>
                <c:pt idx="33290">
                  <c:v>-296339.36992599996</c:v>
                </c:pt>
                <c:pt idx="33291">
                  <c:v>-361671.77104800002</c:v>
                </c:pt>
                <c:pt idx="33292">
                  <c:v>-427003.30420200009</c:v>
                </c:pt>
                <c:pt idx="33293">
                  <c:v>-492333.81255899993</c:v>
                </c:pt>
                <c:pt idx="33294">
                  <c:v>-557663.13927399996</c:v>
                </c:pt>
                <c:pt idx="33295">
                  <c:v>-622991.12748100003</c:v>
                </c:pt>
                <c:pt idx="33296">
                  <c:v>-688317.62029300001</c:v>
                </c:pt>
                <c:pt idx="33297">
                  <c:v>-753642.46079400007</c:v>
                </c:pt>
                <c:pt idx="33298">
                  <c:v>-818965.49204399996</c:v>
                </c:pt>
                <c:pt idx="33299">
                  <c:v>-884286.55706899997</c:v>
                </c:pt>
                <c:pt idx="33300">
                  <c:v>-949605.49886300007</c:v>
                </c:pt>
                <c:pt idx="33301">
                  <c:v>-1014922.160382</c:v>
                </c:pt>
                <c:pt idx="33302">
                  <c:v>-1080236.3845460003</c:v>
                </c:pt>
                <c:pt idx="33303">
                  <c:v>-1145548.0142319999</c:v>
                </c:pt>
                <c:pt idx="33304">
                  <c:v>-1210856.8922710002</c:v>
                </c:pt>
                <c:pt idx="33305">
                  <c:v>-1276162.8614490002</c:v>
                </c:pt>
                <c:pt idx="33306">
                  <c:v>-1341465.7645020001</c:v>
                </c:pt>
                <c:pt idx="33307">
                  <c:v>-1406765.4441140001</c:v>
                </c:pt>
                <c:pt idx="33308">
                  <c:v>-1472061.7429130003</c:v>
                </c:pt>
                <c:pt idx="33309">
                  <c:v>-1537354.5034700001</c:v>
                </c:pt>
                <c:pt idx="33310">
                  <c:v>-1602643.5682939999</c:v>
                </c:pt>
                <c:pt idx="33311">
                  <c:v>-1667928.7798330002</c:v>
                </c:pt>
                <c:pt idx="33312">
                  <c:v>-1733209.9804680001</c:v>
                </c:pt>
                <c:pt idx="33313">
                  <c:v>-1798487.0125110003</c:v>
                </c:pt>
                <c:pt idx="33314">
                  <c:v>-1863759.7182039998</c:v>
                </c:pt>
                <c:pt idx="33315">
                  <c:v>-1929027.9397140001</c:v>
                </c:pt>
                <c:pt idx="33316">
                  <c:v>-1994291.5191310002</c:v>
                </c:pt>
                <c:pt idx="33317">
                  <c:v>-2059550.298467</c:v>
                </c:pt>
                <c:pt idx="33318">
                  <c:v>-2124804.1196499993</c:v>
                </c:pt>
                <c:pt idx="33319">
                  <c:v>-2190052.8245239998</c:v>
                </c:pt>
                <c:pt idx="33320">
                  <c:v>-2255296.2548440001</c:v>
                </c:pt>
                <c:pt idx="33321">
                  <c:v>-2320534.2522780001</c:v>
                </c:pt>
                <c:pt idx="33322">
                  <c:v>-2385766.6583980001</c:v>
                </c:pt>
                <c:pt idx="33323">
                  <c:v>-2450993.3146799994</c:v>
                </c:pt>
                <c:pt idx="33324">
                  <c:v>-2516214.062502</c:v>
                </c:pt>
                <c:pt idx="33325">
                  <c:v>-2581428.7431419995</c:v>
                </c:pt>
                <c:pt idx="33326">
                  <c:v>-2646637.1977710002</c:v>
                </c:pt>
                <c:pt idx="33327">
                  <c:v>-2711839.2674560002</c:v>
                </c:pt>
                <c:pt idx="33328">
                  <c:v>-2777034.7931509996</c:v>
                </c:pt>
                <c:pt idx="33329">
                  <c:v>-2842223.615702</c:v>
                </c:pt>
                <c:pt idx="33330">
                  <c:v>-2907405.5758349998</c:v>
                </c:pt>
                <c:pt idx="33331">
                  <c:v>-2972580.5141609996</c:v>
                </c:pt>
                <c:pt idx="33332">
                  <c:v>-3037748.2711680001</c:v>
                </c:pt>
                <c:pt idx="33333">
                  <c:v>-3102908.6872240007</c:v>
                </c:pt>
                <c:pt idx="33334">
                  <c:v>-3168061.6025660001</c:v>
                </c:pt>
                <c:pt idx="33335">
                  <c:v>-3233206.8573049996</c:v>
                </c:pt>
                <c:pt idx="33336">
                  <c:v>-3298344.2914180001</c:v>
                </c:pt>
                <c:pt idx="33337">
                  <c:v>-3363473.7447490003</c:v>
                </c:pt>
                <c:pt idx="33338">
                  <c:v>-3428595.057002</c:v>
                </c:pt>
                <c:pt idx="33339">
                  <c:v>-3493708.0677430001</c:v>
                </c:pt>
                <c:pt idx="33340">
                  <c:v>-3558812.6163920001</c:v>
                </c:pt>
                <c:pt idx="33341">
                  <c:v>-3623908.5422240002</c:v>
                </c:pt>
                <c:pt idx="33342">
                  <c:v>-3688995.6843659999</c:v>
                </c:pt>
                <c:pt idx="33343">
                  <c:v>-3754073.8817920005</c:v>
                </c:pt>
                <c:pt idx="33344">
                  <c:v>-3819142.9733189996</c:v>
                </c:pt>
                <c:pt idx="33345">
                  <c:v>-3884202.797611</c:v>
                </c:pt>
                <c:pt idx="33346">
                  <c:v>-3949253.1931669996</c:v>
                </c:pt>
                <c:pt idx="33347">
                  <c:v>-4014293.9983259994</c:v>
                </c:pt>
                <c:pt idx="33348">
                  <c:v>-4079325.0512569998</c:v>
                </c:pt>
                <c:pt idx="33349">
                  <c:v>-4144346.1899629999</c:v>
                </c:pt>
                <c:pt idx="33350">
                  <c:v>-4209357.2522729998</c:v>
                </c:pt>
                <c:pt idx="33351">
                  <c:v>-4274358.0758420005</c:v>
                </c:pt>
                <c:pt idx="33352">
                  <c:v>-4339348.4981460003</c:v>
                </c:pt>
                <c:pt idx="33353">
                  <c:v>-4404328.3564800005</c:v>
                </c:pt>
                <c:pt idx="33354">
                  <c:v>-4469297.4879550012</c:v>
                </c:pt>
                <c:pt idx="33355">
                  <c:v>-4534255.7294969996</c:v>
                </c:pt>
                <c:pt idx="33356">
                  <c:v>-4599202.9178400002</c:v>
                </c:pt>
                <c:pt idx="33357">
                  <c:v>-4664138.889525</c:v>
                </c:pt>
                <c:pt idx="33358">
                  <c:v>-4729063.4808990005</c:v>
                </c:pt>
                <c:pt idx="33359">
                  <c:v>-4793976.5281079998</c:v>
                </c:pt>
                <c:pt idx="33360">
                  <c:v>-4858877.8670990001</c:v>
                </c:pt>
                <c:pt idx="33361">
                  <c:v>-4923767.3336129989</c:v>
                </c:pt>
                <c:pt idx="33362">
                  <c:v>-4988644.7631799998</c:v>
                </c:pt>
                <c:pt idx="33363">
                  <c:v>-5053509.9911250006</c:v>
                </c:pt>
                <c:pt idx="33364">
                  <c:v>-5118362.852554</c:v>
                </c:pt>
                <c:pt idx="33365">
                  <c:v>-5183203.1823590007</c:v>
                </c:pt>
                <c:pt idx="33366">
                  <c:v>-5248030.815210999</c:v>
                </c:pt>
                <c:pt idx="33367">
                  <c:v>-5312845.585558</c:v>
                </c:pt>
                <c:pt idx="33368">
                  <c:v>-5377647.3276219992</c:v>
                </c:pt>
                <c:pt idx="33369">
                  <c:v>-5442435.8753940007</c:v>
                </c:pt>
                <c:pt idx="33370">
                  <c:v>-5507211.0626369994</c:v>
                </c:pt>
                <c:pt idx="33371">
                  <c:v>-5571972.7228729995</c:v>
                </c:pt>
                <c:pt idx="33372">
                  <c:v>-5636720.68939</c:v>
                </c:pt>
                <c:pt idx="33373">
                  <c:v>-5701454.7952309996</c:v>
                </c:pt>
                <c:pt idx="33374">
                  <c:v>-5766174.8731959993</c:v>
                </c:pt>
                <c:pt idx="33375">
                  <c:v>-5830880.755836999</c:v>
                </c:pt>
                <c:pt idx="33376">
                  <c:v>-5895572.2754550008</c:v>
                </c:pt>
                <c:pt idx="33377">
                  <c:v>-5960249.2640929995</c:v>
                </c:pt>
                <c:pt idx="33378">
                  <c:v>-6024911.5535419993</c:v>
                </c:pt>
                <c:pt idx="33379">
                  <c:v>-6089558.9753280012</c:v>
                </c:pt>
                <c:pt idx="33380">
                  <c:v>-6154191.360714999</c:v>
                </c:pt>
                <c:pt idx="33381">
                  <c:v>-6218808.5406990005</c:v>
                </c:pt>
                <c:pt idx="33382">
                  <c:v>-6283410.3460059995</c:v>
                </c:pt>
                <c:pt idx="33383">
                  <c:v>-6347996.6070869993</c:v>
                </c:pt>
                <c:pt idx="33384">
                  <c:v>-6412567.1541179987</c:v>
                </c:pt>
                <c:pt idx="33385">
                  <c:v>-6477121.8169920007</c:v>
                </c:pt>
                <c:pt idx="33386">
                  <c:v>-6541660.4253210006</c:v>
                </c:pt>
                <c:pt idx="33387">
                  <c:v>-6606182.8084280007</c:v>
                </c:pt>
                <c:pt idx="33388">
                  <c:v>-6670688.7953480007</c:v>
                </c:pt>
                <c:pt idx="33389">
                  <c:v>-6735178.2148199994</c:v>
                </c:pt>
                <c:pt idx="33390">
                  <c:v>-6799650.8952869987</c:v>
                </c:pt>
                <c:pt idx="33391">
                  <c:v>-6864106.6648919983</c:v>
                </c:pt>
                <c:pt idx="33392">
                  <c:v>-6928545.3514740001</c:v>
                </c:pt>
                <c:pt idx="33393">
                  <c:v>-6992966.7825650014</c:v>
                </c:pt>
                <c:pt idx="33394">
                  <c:v>-7057370.7853860008</c:v>
                </c:pt>
                <c:pt idx="33395">
                  <c:v>-7121757.1868439997</c:v>
                </c:pt>
                <c:pt idx="33396">
                  <c:v>-7186125.8135289997</c:v>
                </c:pt>
                <c:pt idx="33397">
                  <c:v>-7250476.491711</c:v>
                </c:pt>
                <c:pt idx="33398">
                  <c:v>-7314809.0473330002</c:v>
                </c:pt>
                <c:pt idx="33399">
                  <c:v>-7379123.3060129993</c:v>
                </c:pt>
                <c:pt idx="33400">
                  <c:v>-7443419.0930359997</c:v>
                </c:pt>
                <c:pt idx="33401">
                  <c:v>-7507696.2333510006</c:v>
                </c:pt>
                <c:pt idx="33402">
                  <c:v>-7571954.5515729999</c:v>
                </c:pt>
                <c:pt idx="33403">
                  <c:v>-7636193.8719690014</c:v>
                </c:pt>
                <c:pt idx="33404">
                  <c:v>-7700414.0184650011</c:v>
                </c:pt>
                <c:pt idx="33405">
                  <c:v>-7764614.8146369988</c:v>
                </c:pt>
                <c:pt idx="33406">
                  <c:v>-7828796.0837049996</c:v>
                </c:pt>
                <c:pt idx="33407">
                  <c:v>-7892957.6485369997</c:v>
                </c:pt>
                <c:pt idx="33408">
                  <c:v>-7957099.331638</c:v>
                </c:pt>
                <c:pt idx="33409">
                  <c:v>-8021220.9551500008</c:v>
                </c:pt>
                <c:pt idx="33410">
                  <c:v>-8085322.340849</c:v>
                </c:pt>
                <c:pt idx="33411">
                  <c:v>-8149403.3101379992</c:v>
                </c:pt>
                <c:pt idx="33412">
                  <c:v>-8213463.684045</c:v>
                </c:pt>
                <c:pt idx="33413">
                  <c:v>-8277503.2832199996</c:v>
                </c:pt>
                <c:pt idx="33414">
                  <c:v>-8341521.927933</c:v>
                </c:pt>
                <c:pt idx="33415">
                  <c:v>-8405519.4380629975</c:v>
                </c:pt>
                <c:pt idx="33416">
                  <c:v>-8469495.633103</c:v>
                </c:pt>
                <c:pt idx="33417">
                  <c:v>-8533450.3321519997</c:v>
                </c:pt>
                <c:pt idx="33418">
                  <c:v>-8597383.3539080024</c:v>
                </c:pt>
                <c:pt idx="33419">
                  <c:v>-8661294.5166720003</c:v>
                </c:pt>
                <c:pt idx="33420">
                  <c:v>-8725183.6383369956</c:v>
                </c:pt>
                <c:pt idx="33421">
                  <c:v>-8789050.5363859981</c:v>
                </c:pt>
                <c:pt idx="33422">
                  <c:v>-8852895.0278919972</c:v>
                </c:pt>
                <c:pt idx="33423">
                  <c:v>-8916716.929508999</c:v>
                </c:pt>
                <c:pt idx="33424">
                  <c:v>-8980516.0574689973</c:v>
                </c:pt>
                <c:pt idx="33425">
                  <c:v>-9044292.227579996</c:v>
                </c:pt>
                <c:pt idx="33426">
                  <c:v>-9108045.2552220002</c:v>
                </c:pt>
                <c:pt idx="33427">
                  <c:v>-9171774.9553389996</c:v>
                </c:pt>
                <c:pt idx="33428">
                  <c:v>-9235481.1424419973</c:v>
                </c:pt>
                <c:pt idx="33429">
                  <c:v>-9299163.630595997</c:v>
                </c:pt>
                <c:pt idx="33430">
                  <c:v>-9362822.2334239967</c:v>
                </c:pt>
                <c:pt idx="33431">
                  <c:v>-9426456.7641000003</c:v>
                </c:pt>
                <c:pt idx="33432">
                  <c:v>-9490067.0353410002</c:v>
                </c:pt>
                <c:pt idx="33433">
                  <c:v>-9553652.8594090007</c:v>
                </c:pt>
                <c:pt idx="33434">
                  <c:v>-9617214.0481029972</c:v>
                </c:pt>
                <c:pt idx="33435">
                  <c:v>-9680750.4127570018</c:v>
                </c:pt>
                <c:pt idx="33436">
                  <c:v>-9744261.7642330006</c:v>
                </c:pt>
                <c:pt idx="33437">
                  <c:v>-9807747.9129179996</c:v>
                </c:pt>
                <c:pt idx="33438">
                  <c:v>-9871208.6687230002</c:v>
                </c:pt>
                <c:pt idx="33439">
                  <c:v>-9934643.8410730008</c:v>
                </c:pt>
                <c:pt idx="33440">
                  <c:v>-9998053.2389039975</c:v>
                </c:pt>
                <c:pt idx="33441">
                  <c:v>-10061436.670665</c:v>
                </c:pt>
                <c:pt idx="33442">
                  <c:v>-10124793.944303</c:v>
                </c:pt>
                <c:pt idx="33443">
                  <c:v>-10188124.867269</c:v>
                </c:pt>
                <c:pt idx="33444">
                  <c:v>-10251429.246503996</c:v>
                </c:pt>
                <c:pt idx="33445">
                  <c:v>-10314706.888443002</c:v>
                </c:pt>
                <c:pt idx="33446">
                  <c:v>-10377957.599005001</c:v>
                </c:pt>
                <c:pt idx="33447">
                  <c:v>-10441181.183589999</c:v>
                </c:pt>
                <c:pt idx="33448">
                  <c:v>-10504377.447075998</c:v>
                </c:pt>
                <c:pt idx="33449">
                  <c:v>-10567546.193812001</c:v>
                </c:pt>
                <c:pt idx="33450">
                  <c:v>-10630687.227613999</c:v>
                </c:pt>
                <c:pt idx="33451">
                  <c:v>-10693800.351761002</c:v>
                </c:pt>
                <c:pt idx="33452">
                  <c:v>-10756885.368991002</c:v>
                </c:pt>
                <c:pt idx="33453">
                  <c:v>-10819942.081494998</c:v>
                </c:pt>
                <c:pt idx="33454">
                  <c:v>-10882970.290911</c:v>
                </c:pt>
                <c:pt idx="33455">
                  <c:v>-10945969.798322998</c:v>
                </c:pt>
                <c:pt idx="33456">
                  <c:v>-11008940.404254002</c:v>
                </c:pt>
                <c:pt idx="33457">
                  <c:v>-11071881.90866</c:v>
                </c:pt>
                <c:pt idx="33458">
                  <c:v>-11134794.110925999</c:v>
                </c:pt>
                <c:pt idx="33459">
                  <c:v>-11197676.809862999</c:v>
                </c:pt>
                <c:pt idx="33460">
                  <c:v>-11260529.803702004</c:v>
                </c:pt>
                <c:pt idx="33461">
                  <c:v>-11323352.890086003</c:v>
                </c:pt>
                <c:pt idx="33462">
                  <c:v>-11386145.86607</c:v>
                </c:pt>
                <c:pt idx="33463">
                  <c:v>-11448908.528113</c:v>
                </c:pt>
                <c:pt idx="33464">
                  <c:v>-11511640.672072003</c:v>
                </c:pt>
                <c:pt idx="33465">
                  <c:v>-11574342.093201</c:v>
                </c:pt>
                <c:pt idx="33466">
                  <c:v>-11637012.586141</c:v>
                </c:pt>
                <c:pt idx="33467">
                  <c:v>-11699651.944918999</c:v>
                </c:pt>
                <c:pt idx="33468">
                  <c:v>-11762259.962940002</c:v>
                </c:pt>
                <c:pt idx="33469">
                  <c:v>-11824836.432982001</c:v>
                </c:pt>
                <c:pt idx="33470">
                  <c:v>-11887381.147193996</c:v>
                </c:pt>
                <c:pt idx="33471">
                  <c:v>-11949893.897086</c:v>
                </c:pt>
                <c:pt idx="33472">
                  <c:v>-12012374.473525001</c:v>
                </c:pt>
                <c:pt idx="33473">
                  <c:v>-12074822.666734001</c:v>
                </c:pt>
                <c:pt idx="33474">
                  <c:v>-12137238.266279001</c:v>
                </c:pt>
                <c:pt idx="33475">
                  <c:v>-12199621.061070003</c:v>
                </c:pt>
                <c:pt idx="33476">
                  <c:v>-12261970.839353003</c:v>
                </c:pt>
                <c:pt idx="33477">
                  <c:v>-12324287.388705</c:v>
                </c:pt>
                <c:pt idx="33478">
                  <c:v>-12386570.496024998</c:v>
                </c:pt>
                <c:pt idx="33479">
                  <c:v>-12448819.947534999</c:v>
                </c:pt>
                <c:pt idx="33480">
                  <c:v>-12511035.528769</c:v>
                </c:pt>
                <c:pt idx="33481">
                  <c:v>-12573217.024569998</c:v>
                </c:pt>
                <c:pt idx="33482">
                  <c:v>-12635364.219082</c:v>
                </c:pt>
                <c:pt idx="33483">
                  <c:v>-12697476.895746002</c:v>
                </c:pt>
                <c:pt idx="33484">
                  <c:v>-12759554.837295998</c:v>
                </c:pt>
                <c:pt idx="33485">
                  <c:v>-12821597.825748002</c:v>
                </c:pt>
                <c:pt idx="33486">
                  <c:v>-12883605.642397998</c:v>
                </c:pt>
                <c:pt idx="33487">
                  <c:v>-12945578.067816</c:v>
                </c:pt>
                <c:pt idx="33488">
                  <c:v>-13007514.881836999</c:v>
                </c:pt>
                <c:pt idx="33489">
                  <c:v>-13069415.86356</c:v>
                </c:pt>
                <c:pt idx="33490">
                  <c:v>-13131280.791337999</c:v>
                </c:pt>
                <c:pt idx="33491">
                  <c:v>-13193109.442771003</c:v>
                </c:pt>
                <c:pt idx="33492">
                  <c:v>-13254901.594703002</c:v>
                </c:pt>
                <c:pt idx="33493">
                  <c:v>-13316657.023217</c:v>
                </c:pt>
                <c:pt idx="33494">
                  <c:v>-13378375.503621999</c:v>
                </c:pt>
                <c:pt idx="33495">
                  <c:v>-13440056.810455</c:v>
                </c:pt>
                <c:pt idx="33496">
                  <c:v>-13501700.717466999</c:v>
                </c:pt>
                <c:pt idx="33497">
                  <c:v>-13563306.997624001</c:v>
                </c:pt>
                <c:pt idx="33498">
                  <c:v>-13624875.423094001</c:v>
                </c:pt>
                <c:pt idx="33499">
                  <c:v>-13686405.765245</c:v>
                </c:pt>
                <c:pt idx="33500">
                  <c:v>-13747897.794636</c:v>
                </c:pt>
                <c:pt idx="33501">
                  <c:v>-13809351.281012002</c:v>
                </c:pt>
                <c:pt idx="33502">
                  <c:v>-13870765.993295001</c:v>
                </c:pt>
                <c:pt idx="33503">
                  <c:v>-13932141.699580997</c:v>
                </c:pt>
                <c:pt idx="33504">
                  <c:v>-13993478.167130001</c:v>
                </c:pt>
                <c:pt idx="33505">
                  <c:v>-14054775.162359999</c:v>
                </c:pt>
                <c:pt idx="33506">
                  <c:v>-14116032.450842004</c:v>
                </c:pt>
                <c:pt idx="33507">
                  <c:v>-14177249.797290996</c:v>
                </c:pt>
                <c:pt idx="33508">
                  <c:v>-14238426.965558002</c:v>
                </c:pt>
                <c:pt idx="33509">
                  <c:v>-14299563.718627999</c:v>
                </c:pt>
                <c:pt idx="33510">
                  <c:v>-14360659.818607002</c:v>
                </c:pt>
                <c:pt idx="33511">
                  <c:v>-14421715.026717</c:v>
                </c:pt>
                <c:pt idx="33512">
                  <c:v>-14482729.103293</c:v>
                </c:pt>
                <c:pt idx="33513">
                  <c:v>-14543701.807768</c:v>
                </c:pt>
                <c:pt idx="33514">
                  <c:v>-14604632.898672001</c:v>
                </c:pt>
                <c:pt idx="33515">
                  <c:v>-14665522.133623</c:v>
                </c:pt>
                <c:pt idx="33516">
                  <c:v>-14726369.269316001</c:v>
                </c:pt>
                <c:pt idx="33517">
                  <c:v>-14787174.061522</c:v>
                </c:pt>
                <c:pt idx="33518">
                  <c:v>-14847936.265076</c:v>
                </c:pt>
                <c:pt idx="33519">
                  <c:v>-14908655.63387</c:v>
                </c:pt>
                <c:pt idx="33520">
                  <c:v>-14969331.920844</c:v>
                </c:pt>
                <c:pt idx="33521">
                  <c:v>-15029964.877985002</c:v>
                </c:pt>
                <c:pt idx="33522">
                  <c:v>-15090554.256309997</c:v>
                </c:pt>
                <c:pt idx="33523">
                  <c:v>-15151099.805864003</c:v>
                </c:pt>
                <c:pt idx="33524">
                  <c:v>-15211601.275711002</c:v>
                </c:pt>
                <c:pt idx="33525">
                  <c:v>-15272058.413925</c:v>
                </c:pt>
                <c:pt idx="33526">
                  <c:v>-15332470.967583003</c:v>
                </c:pt>
                <c:pt idx="33527">
                  <c:v>-15392838.682755999</c:v>
                </c:pt>
                <c:pt idx="33528">
                  <c:v>-15453161.304501999</c:v>
                </c:pt>
                <c:pt idx="33529">
                  <c:v>-15513438.576856</c:v>
                </c:pt>
                <c:pt idx="33530">
                  <c:v>-15573670.242824998</c:v>
                </c:pt>
                <c:pt idx="33531">
                  <c:v>-15633856.044375001</c:v>
                </c:pt>
                <c:pt idx="33532">
                  <c:v>-15693995.722425995</c:v>
                </c:pt>
                <c:pt idx="33533">
                  <c:v>-15754089.016843</c:v>
                </c:pt>
                <c:pt idx="33534">
                  <c:v>-15814135.666425996</c:v>
                </c:pt>
                <c:pt idx="33535">
                  <c:v>-15874135.408902002</c:v>
                </c:pt>
                <c:pt idx="33536">
                  <c:v>-15934087.980918001</c:v>
                </c:pt>
                <c:pt idx="33537">
                  <c:v>-15993993.118028998</c:v>
                </c:pt>
                <c:pt idx="33538">
                  <c:v>-16053850.554693002</c:v>
                </c:pt>
                <c:pt idx="33539">
                  <c:v>-16113660.024257002</c:v>
                </c:pt>
                <c:pt idx="33540">
                  <c:v>-16173421.258951999</c:v>
                </c:pt>
                <c:pt idx="33541">
                  <c:v>-16233133.989884</c:v>
                </c:pt>
                <c:pt idx="33542">
                  <c:v>-16292797.947020998</c:v>
                </c:pt>
                <c:pt idx="33543">
                  <c:v>-16352412.859189002</c:v>
                </c:pt>
                <c:pt idx="33544">
                  <c:v>-16411978.454058005</c:v>
                </c:pt>
                <c:pt idx="33545">
                  <c:v>-16471494.458134998</c:v>
                </c:pt>
                <c:pt idx="33546">
                  <c:v>-16530960.596752999</c:v>
                </c:pt>
                <c:pt idx="33547">
                  <c:v>-16590376.594063999</c:v>
                </c:pt>
                <c:pt idx="33548">
                  <c:v>-16649742.173026998</c:v>
                </c:pt>
                <c:pt idx="33549">
                  <c:v>-16709057.055397</c:v>
                </c:pt>
                <c:pt idx="33550">
                  <c:v>-16768320.961720999</c:v>
                </c:pt>
                <c:pt idx="33551">
                  <c:v>-16827533.611320004</c:v>
                </c:pt>
                <c:pt idx="33552">
                  <c:v>-16886694.722284999</c:v>
                </c:pt>
                <c:pt idx="33553">
                  <c:v>-16945804.011464</c:v>
                </c:pt>
                <c:pt idx="33554">
                  <c:v>-17004861.194455005</c:v>
                </c:pt>
                <c:pt idx="33555">
                  <c:v>-17063865.985589996</c:v>
                </c:pt>
                <c:pt idx="33556">
                  <c:v>-17122818.097929999</c:v>
                </c:pt>
                <c:pt idx="33557">
                  <c:v>-17181717.243252996</c:v>
                </c:pt>
                <c:pt idx="33558">
                  <c:v>-17240563.132041</c:v>
                </c:pt>
                <c:pt idx="33559">
                  <c:v>-17299355.473472994</c:v>
                </c:pt>
                <c:pt idx="33560">
                  <c:v>-17358093.975410998</c:v>
                </c:pt>
                <c:pt idx="33561">
                  <c:v>-17416778.344391</c:v>
                </c:pt>
                <c:pt idx="33562">
                  <c:v>-17475408.285611991</c:v>
                </c:pt>
                <c:pt idx="33563">
                  <c:v>-17533983.502923999</c:v>
                </c:pt>
                <c:pt idx="33564">
                  <c:v>-17592503.698819</c:v>
                </c:pt>
                <c:pt idx="33565">
                  <c:v>-17650968.574414998</c:v>
                </c:pt>
                <c:pt idx="33566">
                  <c:v>-17709377.82945</c:v>
                </c:pt>
                <c:pt idx="33567">
                  <c:v>-17767731.162266999</c:v>
                </c:pt>
                <c:pt idx="33568">
                  <c:v>-17826028.269804996</c:v>
                </c:pt>
                <c:pt idx="33569">
                  <c:v>-17884268.847583</c:v>
                </c:pt>
                <c:pt idx="33570">
                  <c:v>-17942452.589694995</c:v>
                </c:pt>
                <c:pt idx="33571">
                  <c:v>-18000579.188790001</c:v>
                </c:pt>
                <c:pt idx="33572">
                  <c:v>-18058648.336067002</c:v>
                </c:pt>
                <c:pt idx="33573">
                  <c:v>-18116659.721259002</c:v>
                </c:pt>
                <c:pt idx="33574">
                  <c:v>-18174613.032621</c:v>
                </c:pt>
                <c:pt idx="33575">
                  <c:v>-18232507.956920005</c:v>
                </c:pt>
                <c:pt idx="33576">
                  <c:v>-18290344.179416999</c:v>
                </c:pt>
                <c:pt idx="33577">
                  <c:v>-18348121.383863997</c:v>
                </c:pt>
                <c:pt idx="33578">
                  <c:v>-18405839.252478994</c:v>
                </c:pt>
                <c:pt idx="33579">
                  <c:v>-18463497.465944998</c:v>
                </c:pt>
                <c:pt idx="33580">
                  <c:v>-18521095.703387</c:v>
                </c:pt>
                <c:pt idx="33581">
                  <c:v>-18578633.642367005</c:v>
                </c:pt>
                <c:pt idx="33582">
                  <c:v>-18636110.958866</c:v>
                </c:pt>
                <c:pt idx="33583">
                  <c:v>-18693527.327269997</c:v>
                </c:pt>
                <c:pt idx="33584">
                  <c:v>-18750882.420360997</c:v>
                </c:pt>
                <c:pt idx="33585">
                  <c:v>-18808175.909299996</c:v>
                </c:pt>
                <c:pt idx="33586">
                  <c:v>-18865407.463611994</c:v>
                </c:pt>
                <c:pt idx="33587">
                  <c:v>-18922576.751177002</c:v>
                </c:pt>
                <c:pt idx="33588">
                  <c:v>-18979683.438212</c:v>
                </c:pt>
                <c:pt idx="33589">
                  <c:v>-19036727.189254999</c:v>
                </c:pt>
                <c:pt idx="33590">
                  <c:v>-19093707.667158999</c:v>
                </c:pt>
                <c:pt idx="33591">
                  <c:v>-19150624.533066999</c:v>
                </c:pt>
                <c:pt idx="33592">
                  <c:v>-19207477.446405996</c:v>
                </c:pt>
                <c:pt idx="33593">
                  <c:v>-19264266.064865995</c:v>
                </c:pt>
                <c:pt idx="33594">
                  <c:v>-19320990.044390999</c:v>
                </c:pt>
                <c:pt idx="33595">
                  <c:v>-19377649.039158005</c:v>
                </c:pt>
                <c:pt idx="33596">
                  <c:v>-19434242.701566</c:v>
                </c:pt>
                <c:pt idx="33597">
                  <c:v>-19490770.682220001</c:v>
                </c:pt>
                <c:pt idx="33598">
                  <c:v>-19547232.629912999</c:v>
                </c:pt>
                <c:pt idx="33599">
                  <c:v>-19603628.191613995</c:v>
                </c:pt>
                <c:pt idx="33600">
                  <c:v>-19659957.012449998</c:v>
                </c:pt>
                <c:pt idx="33601">
                  <c:v>-19716218.735688996</c:v>
                </c:pt>
                <c:pt idx="33602">
                  <c:v>-19772413.002728</c:v>
                </c:pt>
                <c:pt idx="33603">
                  <c:v>-19828539.453071997</c:v>
                </c:pt>
                <c:pt idx="33604">
                  <c:v>-19884597.724321</c:v>
                </c:pt>
                <c:pt idx="33605">
                  <c:v>-19940587.452149</c:v>
                </c:pt>
                <c:pt idx="33606">
                  <c:v>-19996508.270295002</c:v>
                </c:pt>
                <c:pt idx="33607">
                  <c:v>-20052359.810537003</c:v>
                </c:pt>
                <c:pt idx="33608">
                  <c:v>-20108141.702682</c:v>
                </c:pt>
                <c:pt idx="33609">
                  <c:v>-20163853.574542999</c:v>
                </c:pt>
                <c:pt idx="33610">
                  <c:v>-20219495.051927</c:v>
                </c:pt>
                <c:pt idx="33611">
                  <c:v>-20275065.758613002</c:v>
                </c:pt>
                <c:pt idx="33612">
                  <c:v>-20330565.316336002</c:v>
                </c:pt>
                <c:pt idx="33613">
                  <c:v>-20385993.344769999</c:v>
                </c:pt>
                <c:pt idx="33614">
                  <c:v>-20441349.461504996</c:v>
                </c:pt>
                <c:pt idx="33615">
                  <c:v>-20496633.282036997</c:v>
                </c:pt>
                <c:pt idx="33616">
                  <c:v>-20551844.419739999</c:v>
                </c:pt>
                <c:pt idx="33617">
                  <c:v>-20606982.485853996</c:v>
                </c:pt>
                <c:pt idx="33618">
                  <c:v>-20662047.089463998</c:v>
                </c:pt>
                <c:pt idx="33619">
                  <c:v>-20717037.837476999</c:v>
                </c:pt>
                <c:pt idx="33620">
                  <c:v>-20771954.33461</c:v>
                </c:pt>
                <c:pt idx="33621">
                  <c:v>-20826796.183364</c:v>
                </c:pt>
                <c:pt idx="33622">
                  <c:v>-20881562.984007996</c:v>
                </c:pt>
                <c:pt idx="33623">
                  <c:v>-20936254.334555004</c:v>
                </c:pt>
                <c:pt idx="33624">
                  <c:v>-20990869.830747001</c:v>
                </c:pt>
                <c:pt idx="33625">
                  <c:v>-21045409.066029999</c:v>
                </c:pt>
                <c:pt idx="33626">
                  <c:v>-21099871.631533999</c:v>
                </c:pt>
                <c:pt idx="33627">
                  <c:v>-21154257.116056003</c:v>
                </c:pt>
                <c:pt idx="33628">
                  <c:v>-21208565.106033001</c:v>
                </c:pt>
                <c:pt idx="33629">
                  <c:v>-21262795.185525</c:v>
                </c:pt>
                <c:pt idx="33630">
                  <c:v>-21316946.936191998</c:v>
                </c:pt>
                <c:pt idx="33631">
                  <c:v>-21371019.937270995</c:v>
                </c:pt>
                <c:pt idx="33632">
                  <c:v>-21425013.765556</c:v>
                </c:pt>
                <c:pt idx="33633">
                  <c:v>-21478927.995374002</c:v>
                </c:pt>
                <c:pt idx="33634">
                  <c:v>-21532762.198562004</c:v>
                </c:pt>
                <c:pt idx="33635">
                  <c:v>-21586515.944445997</c:v>
                </c:pt>
                <c:pt idx="33636">
                  <c:v>-21640188.799818996</c:v>
                </c:pt>
                <c:pt idx="33637">
                  <c:v>-21693780.328912001</c:v>
                </c:pt>
                <c:pt idx="33638">
                  <c:v>-21747290.093377002</c:v>
                </c:pt>
                <c:pt idx="33639">
                  <c:v>-21800717.652259003</c:v>
                </c:pt>
                <c:pt idx="33640">
                  <c:v>-21854062.561973996</c:v>
                </c:pt>
                <c:pt idx="33641">
                  <c:v>-21907324.376281999</c:v>
                </c:pt>
                <c:pt idx="33642">
                  <c:v>-21960502.646265</c:v>
                </c:pt>
                <c:pt idx="33643">
                  <c:v>-22013596.920301002</c:v>
                </c:pt>
                <c:pt idx="33644">
                  <c:v>-22066606.744039997</c:v>
                </c:pt>
                <c:pt idx="33645">
                  <c:v>-22119531.660374001</c:v>
                </c:pt>
                <c:pt idx="33646">
                  <c:v>-22172371.209418997</c:v>
                </c:pt>
                <c:pt idx="33647">
                  <c:v>-22225124.928479996</c:v>
                </c:pt>
                <c:pt idx="33648">
                  <c:v>-22277792.352031998</c:v>
                </c:pt>
                <c:pt idx="33649">
                  <c:v>-22330373.011687998</c:v>
                </c:pt>
                <c:pt idx="33650">
                  <c:v>-22382866.436175998</c:v>
                </c:pt>
                <c:pt idx="33651">
                  <c:v>-22435272.151308998</c:v>
                </c:pt>
                <c:pt idx="33652">
                  <c:v>-22487589.679957002</c:v>
                </c:pt>
                <c:pt idx="33653">
                  <c:v>-22539818.542022999</c:v>
                </c:pt>
                <c:pt idx="33654">
                  <c:v>-22591958.254409999</c:v>
                </c:pt>
                <c:pt idx="33655">
                  <c:v>-22644008.330993999</c:v>
                </c:pt>
                <c:pt idx="33656">
                  <c:v>-22695968.282596</c:v>
                </c:pt>
                <c:pt idx="33657">
                  <c:v>-22747837.616953004</c:v>
                </c:pt>
                <c:pt idx="33658">
                  <c:v>-22799615.838685002</c:v>
                </c:pt>
                <c:pt idx="33659">
                  <c:v>-22851302.449269995</c:v>
                </c:pt>
                <c:pt idx="33660">
                  <c:v>-22902896.947009996</c:v>
                </c:pt>
                <c:pt idx="33661">
                  <c:v>-22954398.827</c:v>
                </c:pt>
                <c:pt idx="33662">
                  <c:v>-23005807.581100997</c:v>
                </c:pt>
                <c:pt idx="33663">
                  <c:v>-23057122.697903</c:v>
                </c:pt>
                <c:pt idx="33664">
                  <c:v>-23108343.662697997</c:v>
                </c:pt>
                <c:pt idx="33665">
                  <c:v>-23159469.957444996</c:v>
                </c:pt>
                <c:pt idx="33666">
                  <c:v>-23210501.060738996</c:v>
                </c:pt>
                <c:pt idx="33667">
                  <c:v>-23261436.447775997</c:v>
                </c:pt>
                <c:pt idx="33668">
                  <c:v>-23312275.590321999</c:v>
                </c:pt>
                <c:pt idx="33669">
                  <c:v>-23363017.956677996</c:v>
                </c:pt>
                <c:pt idx="33670">
                  <c:v>-23413663.011644997</c:v>
                </c:pt>
                <c:pt idx="33671">
                  <c:v>-23464210.216492001</c:v>
                </c:pt>
                <c:pt idx="33672">
                  <c:v>-23514659.028917</c:v>
                </c:pt>
                <c:pt idx="33673">
                  <c:v>-23565008.903015997</c:v>
                </c:pt>
                <c:pt idx="33674">
                  <c:v>-23615259.289244995</c:v>
                </c:pt>
                <c:pt idx="33675">
                  <c:v>-23665409.634381004</c:v>
                </c:pt>
                <c:pt idx="33676">
                  <c:v>-23715459.381490998</c:v>
                </c:pt>
                <c:pt idx="33677">
                  <c:v>-23765407.969889995</c:v>
                </c:pt>
                <c:pt idx="33678">
                  <c:v>-23815254.835105002</c:v>
                </c:pt>
                <c:pt idx="33679">
                  <c:v>-23864999.408837996</c:v>
                </c:pt>
                <c:pt idx="33680">
                  <c:v>-23914641.118925005</c:v>
                </c:pt>
                <c:pt idx="33681">
                  <c:v>-23964179.389296997</c:v>
                </c:pt>
                <c:pt idx="33682">
                  <c:v>-24013613.639945</c:v>
                </c:pt>
                <c:pt idx="33683">
                  <c:v>-24062943.286871996</c:v>
                </c:pt>
                <c:pt idx="33684">
                  <c:v>-24112167.742060997</c:v>
                </c:pt>
                <c:pt idx="33685">
                  <c:v>-24161286.413424999</c:v>
                </c:pt>
                <c:pt idx="33686">
                  <c:v>-24210298.704774</c:v>
                </c:pt>
                <c:pt idx="33687">
                  <c:v>-24259204.015765999</c:v>
                </c:pt>
                <c:pt idx="33688">
                  <c:v>-24308001.741868991</c:v>
                </c:pt>
                <c:pt idx="33689">
                  <c:v>-24356691.274315</c:v>
                </c:pt>
                <c:pt idx="33690">
                  <c:v>-24405272.000057001</c:v>
                </c:pt>
                <c:pt idx="33691">
                  <c:v>-24453743.301724005</c:v>
                </c:pt>
                <c:pt idx="33692">
                  <c:v>-24502104.557576999</c:v>
                </c:pt>
                <c:pt idx="33693">
                  <c:v>-24550355.141463995</c:v>
                </c:pt>
                <c:pt idx="33694">
                  <c:v>-24598494.422772996</c:v>
                </c:pt>
                <c:pt idx="33695">
                  <c:v>-24646521.766383</c:v>
                </c:pt>
                <c:pt idx="33696">
                  <c:v>-24694436.532621</c:v>
                </c:pt>
                <c:pt idx="33697">
                  <c:v>-24742238.077212997</c:v>
                </c:pt>
                <c:pt idx="33698">
                  <c:v>-24789925.751230996</c:v>
                </c:pt>
                <c:pt idx="33699">
                  <c:v>-24837498.901050996</c:v>
                </c:pt>
                <c:pt idx="33700">
                  <c:v>-24884956.868296001</c:v>
                </c:pt>
                <c:pt idx="33701">
                  <c:v>-24932298.989791997</c:v>
                </c:pt>
                <c:pt idx="33702">
                  <c:v>-24979524.597510997</c:v>
                </c:pt>
                <c:pt idx="33703">
                  <c:v>-25026633.018523004</c:v>
                </c:pt>
                <c:pt idx="33704">
                  <c:v>-25073623.574941002</c:v>
                </c:pt>
                <c:pt idx="33705">
                  <c:v>-25120495.583871998</c:v>
                </c:pt>
                <c:pt idx="33706">
                  <c:v>-25167248.357356004</c:v>
                </c:pt>
                <c:pt idx="33707">
                  <c:v>-25213881.202316999</c:v>
                </c:pt>
                <c:pt idx="33708">
                  <c:v>-25260393.420506999</c:v>
                </c:pt>
                <c:pt idx="33709">
                  <c:v>-25306784.308446001</c:v>
                </c:pt>
                <c:pt idx="33710">
                  <c:v>-25353053.157370001</c:v>
                </c:pt>
                <c:pt idx="33711">
                  <c:v>-25399199.253168002</c:v>
                </c:pt>
                <c:pt idx="33712">
                  <c:v>-25445221.876330003</c:v>
                </c:pt>
                <c:pt idx="33713">
                  <c:v>-25491120.301879995</c:v>
                </c:pt>
                <c:pt idx="33714">
                  <c:v>-25536893.799323</c:v>
                </c:pt>
                <c:pt idx="33715">
                  <c:v>-25582541.632580005</c:v>
                </c:pt>
                <c:pt idx="33716">
                  <c:v>-25628063.059925001</c:v>
                </c:pt>
                <c:pt idx="33717">
                  <c:v>-25673457.333927006</c:v>
                </c:pt>
                <c:pt idx="33718">
                  <c:v>-25718723.701382998</c:v>
                </c:pt>
                <c:pt idx="33719">
                  <c:v>-25763861.403253995</c:v>
                </c:pt>
                <c:pt idx="33720">
                  <c:v>-25808869.674600001</c:v>
                </c:pt>
                <c:pt idx="33721">
                  <c:v>-25853747.744514</c:v>
                </c:pt>
                <c:pt idx="33722">
                  <c:v>-25898494.836053003</c:v>
                </c:pt>
                <c:pt idx="33723">
                  <c:v>-25943110.166175</c:v>
                </c:pt>
                <c:pt idx="33724">
                  <c:v>-25987592.945663996</c:v>
                </c:pt>
                <c:pt idx="33725">
                  <c:v>-26031942.379060999</c:v>
                </c:pt>
                <c:pt idx="33726">
                  <c:v>-26076157.664595999</c:v>
                </c:pt>
                <c:pt idx="33727">
                  <c:v>-26120237.994114</c:v>
                </c:pt>
                <c:pt idx="33728">
                  <c:v>-26164182.553002</c:v>
                </c:pt>
                <c:pt idx="33729">
                  <c:v>-26207990.520114001</c:v>
                </c:pt>
                <c:pt idx="33730">
                  <c:v>-26251661.067696996</c:v>
                </c:pt>
                <c:pt idx="33731">
                  <c:v>-26295193.361312997</c:v>
                </c:pt>
                <c:pt idx="33732">
                  <c:v>-26338586.559764005</c:v>
                </c:pt>
                <c:pt idx="33733">
                  <c:v>-26381839.815012999</c:v>
                </c:pt>
                <c:pt idx="33734">
                  <c:v>-26424952.272100005</c:v>
                </c:pt>
                <c:pt idx="33735">
                  <c:v>-26467923.069069002</c:v>
                </c:pt>
                <c:pt idx="33736">
                  <c:v>-26510751.336877</c:v>
                </c:pt>
                <c:pt idx="33737">
                  <c:v>-26553436.199317001</c:v>
                </c:pt>
                <c:pt idx="33738">
                  <c:v>-26595976.772932999</c:v>
                </c:pt>
                <c:pt idx="33739">
                  <c:v>-26638372.166930001</c:v>
                </c:pt>
                <c:pt idx="33740">
                  <c:v>-26680621.483092993</c:v>
                </c:pt>
                <c:pt idx="33741">
                  <c:v>-26722723.815691002</c:v>
                </c:pt>
                <c:pt idx="33742">
                  <c:v>-26764678.251394998</c:v>
                </c:pt>
                <c:pt idx="33743">
                  <c:v>-26806483.869183999</c:v>
                </c:pt>
                <c:pt idx="33744">
                  <c:v>-26848139.740248997</c:v>
                </c:pt>
                <c:pt idx="33745">
                  <c:v>-26889644.927904997</c:v>
                </c:pt>
                <c:pt idx="33746">
                  <c:v>-26930998.487492993</c:v>
                </c:pt>
                <c:pt idx="33747">
                  <c:v>-26972199.466282997</c:v>
                </c:pt>
                <c:pt idx="33748">
                  <c:v>-27013246.903374996</c:v>
                </c:pt>
                <c:pt idx="33749">
                  <c:v>-27054139.829604</c:v>
                </c:pt>
                <c:pt idx="33750">
                  <c:v>-27094877.267430995</c:v>
                </c:pt>
                <c:pt idx="33751">
                  <c:v>-27135458.23085</c:v>
                </c:pt>
                <c:pt idx="33752">
                  <c:v>-27175881.725272994</c:v>
                </c:pt>
                <c:pt idx="33753">
                  <c:v>-27216146.747432996</c:v>
                </c:pt>
                <c:pt idx="33754">
                  <c:v>-27256252.285270993</c:v>
                </c:pt>
                <c:pt idx="33755">
                  <c:v>-27296197.317830998</c:v>
                </c:pt>
                <c:pt idx="33756">
                  <c:v>-27335980.815141998</c:v>
                </c:pt>
                <c:pt idx="33757">
                  <c:v>-27375601.738113999</c:v>
                </c:pt>
                <c:pt idx="33758">
                  <c:v>-27415059.038417</c:v>
                </c:pt>
                <c:pt idx="33759">
                  <c:v>-27454351.658367004</c:v>
                </c:pt>
                <c:pt idx="33760">
                  <c:v>-27493478.530808002</c:v>
                </c:pt>
                <c:pt idx="33761">
                  <c:v>-27532438.578990001</c:v>
                </c:pt>
                <c:pt idx="33762">
                  <c:v>-27571230.716451</c:v>
                </c:pt>
                <c:pt idx="33763">
                  <c:v>-27609853.846887</c:v>
                </c:pt>
                <c:pt idx="33764">
                  <c:v>-27648306.864034001</c:v>
                </c:pt>
                <c:pt idx="33765">
                  <c:v>-27686588.651531</c:v>
                </c:pt>
                <c:pt idx="33766">
                  <c:v>-27724698.082796</c:v>
                </c:pt>
                <c:pt idx="33767">
                  <c:v>-27762634.020893995</c:v>
                </c:pt>
                <c:pt idx="33768">
                  <c:v>-27800395.318397004</c:v>
                </c:pt>
                <c:pt idx="33769">
                  <c:v>-27837980.817255005</c:v>
                </c:pt>
                <c:pt idx="33770">
                  <c:v>-27875389.348648995</c:v>
                </c:pt>
                <c:pt idx="33771">
                  <c:v>-27912619.732859001</c:v>
                </c:pt>
                <c:pt idx="33772">
                  <c:v>-27949670.779112</c:v>
                </c:pt>
                <c:pt idx="33773">
                  <c:v>-27986541.285441991</c:v>
                </c:pt>
                <c:pt idx="33774">
                  <c:v>-28023230.038538001</c:v>
                </c:pt>
                <c:pt idx="33775">
                  <c:v>-28059735.813595001</c:v>
                </c:pt>
                <c:pt idx="33776">
                  <c:v>-28096057.374162003</c:v>
                </c:pt>
                <c:pt idx="33777">
                  <c:v>-28132193.471983995</c:v>
                </c:pt>
                <c:pt idx="33778">
                  <c:v>-28168142.846842997</c:v>
                </c:pt>
                <c:pt idx="33779">
                  <c:v>-28203904.226397999</c:v>
                </c:pt>
                <c:pt idx="33780">
                  <c:v>-28239476.326021999</c:v>
                </c:pt>
                <c:pt idx="33781">
                  <c:v>-28274857.848634001</c:v>
                </c:pt>
                <c:pt idx="33782">
                  <c:v>-28310047.484527998</c:v>
                </c:pt>
                <c:pt idx="33783">
                  <c:v>-28345043.911202997</c:v>
                </c:pt>
                <c:pt idx="33784">
                  <c:v>-28379845.793186001</c:v>
                </c:pt>
                <c:pt idx="33785">
                  <c:v>-28414451.781853996</c:v>
                </c:pt>
                <c:pt idx="33786">
                  <c:v>-28448860.515250999</c:v>
                </c:pt>
                <c:pt idx="33787">
                  <c:v>-28483070.617905002</c:v>
                </c:pt>
                <c:pt idx="33788">
                  <c:v>-28517080.700638995</c:v>
                </c:pt>
                <c:pt idx="33789">
                  <c:v>-28550889.360377997</c:v>
                </c:pt>
                <c:pt idx="33790">
                  <c:v>-28584495.179957002</c:v>
                </c:pt>
                <c:pt idx="33791">
                  <c:v>-28617896.72792</c:v>
                </c:pt>
                <c:pt idx="33792">
                  <c:v>-28651092.558322005</c:v>
                </c:pt>
                <c:pt idx="33793">
                  <c:v>-28684081.210517</c:v>
                </c:pt>
                <c:pt idx="33794">
                  <c:v>-28716861.208955001</c:v>
                </c:pt>
                <c:pt idx="33795">
                  <c:v>-28749431.062966999</c:v>
                </c:pt>
                <c:pt idx="33796">
                  <c:v>-28781789.266546998</c:v>
                </c:pt>
                <c:pt idx="33797">
                  <c:v>-28813934.298133001</c:v>
                </c:pt>
                <c:pt idx="33798">
                  <c:v>-28845864.620382003</c:v>
                </c:pt>
                <c:pt idx="33799">
                  <c:v>-28877578.679938</c:v>
                </c:pt>
                <c:pt idx="33800">
                  <c:v>-28909074.907205995</c:v>
                </c:pt>
                <c:pt idx="33801">
                  <c:v>-28940351.716105003</c:v>
                </c:pt>
                <c:pt idx="33802">
                  <c:v>-28971407.503835995</c:v>
                </c:pt>
                <c:pt idx="33803">
                  <c:v>-29002240.650628</c:v>
                </c:pt>
                <c:pt idx="33804">
                  <c:v>-29032849.519492</c:v>
                </c:pt>
                <c:pt idx="33805">
                  <c:v>-29063232.455961995</c:v>
                </c:pt>
                <c:pt idx="33806">
                  <c:v>-29093387.787838992</c:v>
                </c:pt>
                <c:pt idx="33807">
                  <c:v>-29123313.824919</c:v>
                </c:pt>
                <c:pt idx="33808">
                  <c:v>-29153008.858731005</c:v>
                </c:pt>
                <c:pt idx="33809">
                  <c:v>-29182471.162253</c:v>
                </c:pt>
                <c:pt idx="33810">
                  <c:v>-29211698.989638992</c:v>
                </c:pt>
                <c:pt idx="33811">
                  <c:v>-29240690.575925</c:v>
                </c:pt>
                <c:pt idx="33812">
                  <c:v>-29269444.136745002</c:v>
                </c:pt>
                <c:pt idx="33813">
                  <c:v>-29297957.86803</c:v>
                </c:pt>
                <c:pt idx="33814">
                  <c:v>-29326229.945701998</c:v>
                </c:pt>
                <c:pt idx="33815">
                  <c:v>-29354258.525370002</c:v>
                </c:pt>
                <c:pt idx="33816">
                  <c:v>-29382041.742013995</c:v>
                </c:pt>
                <c:pt idx="33817">
                  <c:v>-29409577.709659997</c:v>
                </c:pt>
                <c:pt idx="33818">
                  <c:v>-29436864.521056999</c:v>
                </c:pt>
                <c:pt idx="33819">
                  <c:v>-29463900.247339997</c:v>
                </c:pt>
                <c:pt idx="33820">
                  <c:v>-29490682.937690996</c:v>
                </c:pt>
                <c:pt idx="33821">
                  <c:v>-29517210.618988004</c:v>
                </c:pt>
                <c:pt idx="33822">
                  <c:v>-29543481.295453995</c:v>
                </c:pt>
                <c:pt idx="33823">
                  <c:v>-29569492.948295996</c:v>
                </c:pt>
                <c:pt idx="33824">
                  <c:v>-29595243.535331</c:v>
                </c:pt>
                <c:pt idx="33825">
                  <c:v>-29620730.990612995</c:v>
                </c:pt>
                <c:pt idx="33826">
                  <c:v>-29645953.224047996</c:v>
                </c:pt>
                <c:pt idx="33827">
                  <c:v>-29670908.121002998</c:v>
                </c:pt>
                <c:pt idx="33828">
                  <c:v>-29695593.541902997</c:v>
                </c:pt>
                <c:pt idx="33829">
                  <c:v>-29720007.321822997</c:v>
                </c:pt>
                <c:pt idx="33830">
                  <c:v>-29744147.270072997</c:v>
                </c:pt>
                <c:pt idx="33831">
                  <c:v>-29768011.169769999</c:v>
                </c:pt>
                <c:pt idx="33832">
                  <c:v>-29791596.777404997</c:v>
                </c:pt>
                <c:pt idx="33833">
                  <c:v>-29814901.822397999</c:v>
                </c:pt>
                <c:pt idx="33834">
                  <c:v>-29837924.006643996</c:v>
                </c:pt>
                <c:pt idx="33835">
                  <c:v>-29860661.004050005</c:v>
                </c:pt>
                <c:pt idx="33836">
                  <c:v>-29883110.460064996</c:v>
                </c:pt>
                <c:pt idx="33837">
                  <c:v>-29905269.991193995</c:v>
                </c:pt>
                <c:pt idx="33838">
                  <c:v>-29927137.184505001</c:v>
                </c:pt>
                <c:pt idx="33839">
                  <c:v>-29948709.597126003</c:v>
                </c:pt>
                <c:pt idx="33840">
                  <c:v>-29969984.755727001</c:v>
                </c:pt>
                <c:pt idx="33841">
                  <c:v>-29990960.155999999</c:v>
                </c:pt>
                <c:pt idx="33842">
                  <c:v>-30011633.262114</c:v>
                </c:pt>
                <c:pt idx="33843">
                  <c:v>-30032001.506168</c:v>
                </c:pt>
                <c:pt idx="33844">
                  <c:v>-30052062.287629995</c:v>
                </c:pt>
                <c:pt idx="33845">
                  <c:v>-30071812.972760998</c:v>
                </c:pt>
                <c:pt idx="33846">
                  <c:v>-30091250.894030001</c:v>
                </c:pt>
                <c:pt idx="33847">
                  <c:v>-30110373.349509001</c:v>
                </c:pt>
                <c:pt idx="33848">
                  <c:v>-30129177.602263998</c:v>
                </c:pt>
                <c:pt idx="33849">
                  <c:v>-30147660.879723001</c:v>
                </c:pt>
                <c:pt idx="33850">
                  <c:v>-30165820.373036001</c:v>
                </c:pt>
                <c:pt idx="33851">
                  <c:v>-30183653.236416999</c:v>
                </c:pt>
                <c:pt idx="33852">
                  <c:v>-30201156.586469997</c:v>
                </c:pt>
                <c:pt idx="33853">
                  <c:v>-30218327.501506001</c:v>
                </c:pt>
                <c:pt idx="33854">
                  <c:v>-30235163.020834997</c:v>
                </c:pt>
                <c:pt idx="33855">
                  <c:v>-30251660.144044999</c:v>
                </c:pt>
                <c:pt idx="33856">
                  <c:v>-30267815.83027</c:v>
                </c:pt>
                <c:pt idx="33857">
                  <c:v>-30283626.997430995</c:v>
                </c:pt>
                <c:pt idx="33858">
                  <c:v>-30299090.521463998</c:v>
                </c:pt>
                <c:pt idx="33859">
                  <c:v>-30314203.235530999</c:v>
                </c:pt>
                <c:pt idx="33860">
                  <c:v>-30328961.929208998</c:v>
                </c:pt>
                <c:pt idx="33861">
                  <c:v>-30343363.347662002</c:v>
                </c:pt>
                <c:pt idx="33862">
                  <c:v>-30357404.190788999</c:v>
                </c:pt>
                <c:pt idx="33863">
                  <c:v>-30371081.112356007</c:v>
                </c:pt>
                <c:pt idx="33864">
                  <c:v>-30384390.719105005</c:v>
                </c:pt>
                <c:pt idx="33865">
                  <c:v>-30397329.569840994</c:v>
                </c:pt>
                <c:pt idx="33866">
                  <c:v>-30409894.174493998</c:v>
                </c:pt>
                <c:pt idx="33867">
                  <c:v>-30422080.993162997</c:v>
                </c:pt>
                <c:pt idx="33868">
                  <c:v>-30433886.435129005</c:v>
                </c:pt>
                <c:pt idx="33869">
                  <c:v>-30445306.857854001</c:v>
                </c:pt>
                <c:pt idx="33870">
                  <c:v>-30456338.565940995</c:v>
                </c:pt>
                <c:pt idx="33871">
                  <c:v>-30466977.810079001</c:v>
                </c:pt>
                <c:pt idx="33872">
                  <c:v>-30477220.785959002</c:v>
                </c:pt>
                <c:pt idx="33873">
                  <c:v>-30487063.633152004</c:v>
                </c:pt>
                <c:pt idx="33874">
                  <c:v>-30496502.433974002</c:v>
                </c:pt>
                <c:pt idx="33875">
                  <c:v>-30505533.212311</c:v>
                </c:pt>
                <c:pt idx="33876">
                  <c:v>-30514151.932417002</c:v>
                </c:pt>
                <c:pt idx="33877">
                  <c:v>-30522354.497676995</c:v>
                </c:pt>
                <c:pt idx="33878">
                  <c:v>-30530136.749343995</c:v>
                </c:pt>
                <c:pt idx="33879">
                  <c:v>-30537494.465234995</c:v>
                </c:pt>
                <c:pt idx="33880">
                  <c:v>-30544423.358400002</c:v>
                </c:pt>
                <c:pt idx="33881">
                  <c:v>-30550919.075747997</c:v>
                </c:pt>
                <c:pt idx="33882">
                  <c:v>-30556977.19664</c:v>
                </c:pt>
                <c:pt idx="33883">
                  <c:v>-30562593.231443997</c:v>
                </c:pt>
                <c:pt idx="33884">
                  <c:v>-30567762.620049998</c:v>
                </c:pt>
                <c:pt idx="33885">
                  <c:v>-30572480.730345</c:v>
                </c:pt>
                <c:pt idx="33886">
                  <c:v>-30576742.856642</c:v>
                </c:pt>
                <c:pt idx="33887">
                  <c:v>-30580544.218070999</c:v>
                </c:pt>
                <c:pt idx="33888">
                  <c:v>-30583879.956923001</c:v>
                </c:pt>
                <c:pt idx="33889">
                  <c:v>-30586745.136948001</c:v>
                </c:pt>
                <c:pt idx="33890">
                  <c:v>-30589134.741601996</c:v>
                </c:pt>
                <c:pt idx="33891">
                  <c:v>-30591043.672247</c:v>
                </c:pt>
                <c:pt idx="33892">
                  <c:v>-30592466.746304005</c:v>
                </c:pt>
                <c:pt idx="33893">
                  <c:v>-30593398.69534</c:v>
                </c:pt>
                <c:pt idx="33894">
                  <c:v>-30593834.163116001</c:v>
                </c:pt>
                <c:pt idx="33895">
                  <c:v>-30593767.703566</c:v>
                </c:pt>
                <c:pt idx="33896">
                  <c:v>-30593193.778723001</c:v>
                </c:pt>
                <c:pt idx="33897">
                  <c:v>-30592106.756579001</c:v>
                </c:pt>
                <c:pt idx="33898">
                  <c:v>-30590500.908891995</c:v>
                </c:pt>
                <c:pt idx="33899">
                  <c:v>-30588370.408910997</c:v>
                </c:pt>
                <c:pt idx="33900">
                  <c:v>-30585709.329050999</c:v>
                </c:pt>
                <c:pt idx="33901">
                  <c:v>-30582511.638486009</c:v>
                </c:pt>
                <c:pt idx="33902">
                  <c:v>-30578771.200669996</c:v>
                </c:pt>
                <c:pt idx="33903">
                  <c:v>-30574481.770789001</c:v>
                </c:pt>
                <c:pt idx="33904">
                  <c:v>-30569636.993127</c:v>
                </c:pt>
                <c:pt idx="33905">
                  <c:v>-30564230.398355003</c:v>
                </c:pt>
                <c:pt idx="33906">
                  <c:v>-30558255.400734998</c:v>
                </c:pt>
                <c:pt idx="33907">
                  <c:v>-30551705.295234997</c:v>
                </c:pt>
                <c:pt idx="33908">
                  <c:v>-30544573.254556004</c:v>
                </c:pt>
                <c:pt idx="33909">
                  <c:v>-30536852.326056004</c:v>
                </c:pt>
                <c:pt idx="33910">
                  <c:v>-30528535.428592</c:v>
                </c:pt>
                <c:pt idx="33911">
                  <c:v>-30519615.349242002</c:v>
                </c:pt>
                <c:pt idx="33912">
                  <c:v>-30510084.739932999</c:v>
                </c:pt>
                <c:pt idx="33913">
                  <c:v>-30499936.113956004</c:v>
                </c:pt>
                <c:pt idx="33914">
                  <c:v>-30489161.842363998</c:v>
                </c:pt>
                <c:pt idx="33915">
                  <c:v>-30477754.150254004</c:v>
                </c:pt>
                <c:pt idx="33916">
                  <c:v>-30465705.112922009</c:v>
                </c:pt>
                <c:pt idx="33917">
                  <c:v>-30453006.651896998</c:v>
                </c:pt>
                <c:pt idx="33918">
                  <c:v>-30439650.530827999</c:v>
                </c:pt>
                <c:pt idx="33919">
                  <c:v>-30425628.351241995</c:v>
                </c:pt>
                <c:pt idx="33920">
                  <c:v>-30410931.548153006</c:v>
                </c:pt>
                <c:pt idx="33921">
                  <c:v>-30395551.38552</c:v>
                </c:pt>
                <c:pt idx="33922">
                  <c:v>-30379478.951547995</c:v>
                </c:pt>
                <c:pt idx="33923">
                  <c:v>-30362705.153820001</c:v>
                </c:pt>
                <c:pt idx="33924">
                  <c:v>-30345220.714265</c:v>
                </c:pt>
                <c:pt idx="33925">
                  <c:v>-30327016.163939998</c:v>
                </c:pt>
                <c:pt idx="33926">
                  <c:v>-30308081.837632</c:v>
                </c:pt>
                <c:pt idx="33927">
                  <c:v>-30288407.86826</c:v>
                </c:pt>
                <c:pt idx="33928">
                  <c:v>-30267984.181077998</c:v>
                </c:pt>
                <c:pt idx="33929">
                  <c:v>-30246800.487660993</c:v>
                </c:pt>
                <c:pt idx="33930">
                  <c:v>-30224846.279674996</c:v>
                </c:pt>
                <c:pt idx="33931">
                  <c:v>-30202110.822412997</c:v>
                </c:pt>
                <c:pt idx="33932">
                  <c:v>-30178583.148086004</c:v>
                </c:pt>
                <c:pt idx="33933">
                  <c:v>-30154252.048865002</c:v>
                </c:pt>
                <c:pt idx="33934">
                  <c:v>-30129106.069660995</c:v>
                </c:pt>
                <c:pt idx="33935">
                  <c:v>-30103133.500617996</c:v>
                </c:pt>
                <c:pt idx="33936">
                  <c:v>-30076322.369327001</c:v>
                </c:pt>
                <c:pt idx="33937">
                  <c:v>-30048660.432732999</c:v>
                </c:pt>
                <c:pt idx="33938">
                  <c:v>-30020135.168717001</c:v>
                </c:pt>
                <c:pt idx="33939">
                  <c:v>-29990733.767360996</c:v>
                </c:pt>
                <c:pt idx="33940">
                  <c:v>-29960443.121846996</c:v>
                </c:pt>
                <c:pt idx="33941">
                  <c:v>-29929249.819001</c:v>
                </c:pt>
                <c:pt idx="33942">
                  <c:v>-29897140.129447997</c:v>
                </c:pt>
                <c:pt idx="33943">
                  <c:v>-29864099.997367997</c:v>
                </c:pt>
                <c:pt idx="33944">
                  <c:v>-29830115.029826999</c:v>
                </c:pt>
                <c:pt idx="33945">
                  <c:v>-29795170.485659998</c:v>
                </c:pt>
                <c:pt idx="33946">
                  <c:v>-29759251.263898991</c:v>
                </c:pt>
                <c:pt idx="33947">
                  <c:v>-29722341.891694997</c:v>
                </c:pt>
                <c:pt idx="33948">
                  <c:v>-29684426.511737</c:v>
                </c:pt>
                <c:pt idx="33949">
                  <c:v>-29645488.869125001</c:v>
                </c:pt>
                <c:pt idx="33950">
                  <c:v>-29605512.297664002</c:v>
                </c:pt>
                <c:pt idx="33951">
                  <c:v>-29564479.705570996</c:v>
                </c:pt>
                <c:pt idx="33952">
                  <c:v>-29522373.560539</c:v>
                </c:pt>
                <c:pt idx="33953">
                  <c:v>-29479175.874134004</c:v>
                </c:pt>
                <c:pt idx="33954">
                  <c:v>-29434868.185491998</c:v>
                </c:pt>
                <c:pt idx="33955">
                  <c:v>-29389431.544268996</c:v>
                </c:pt>
                <c:pt idx="33956">
                  <c:v>-29342846.492814995</c:v>
                </c:pt>
                <c:pt idx="33957">
                  <c:v>-29295093.047512997</c:v>
                </c:pt>
                <c:pt idx="33958">
                  <c:v>-29246150.679246001</c:v>
                </c:pt>
                <c:pt idx="33959">
                  <c:v>-29195998.292941995</c:v>
                </c:pt>
                <c:pt idx="33960">
                  <c:v>-29144614.206140999</c:v>
                </c:pt>
                <c:pt idx="33961">
                  <c:v>-29091976.126529004</c:v>
                </c:pt>
                <c:pt idx="33962">
                  <c:v>-29038061.128373001</c:v>
                </c:pt>
                <c:pt idx="33963">
                  <c:v>-28982845.627804</c:v>
                </c:pt>
                <c:pt idx="33964">
                  <c:v>-28926305.356865</c:v>
                </c:pt>
                <c:pt idx="33965">
                  <c:v>-28868415.336259004</c:v>
                </c:pt>
                <c:pt idx="33966">
                  <c:v>-28809149.846709006</c:v>
                </c:pt>
                <c:pt idx="33967">
                  <c:v>-28748482.39886</c:v>
                </c:pt>
                <c:pt idx="33968">
                  <c:v>-28686385.701609995</c:v>
                </c:pt>
                <c:pt idx="33969">
                  <c:v>-28622831.628789004</c:v>
                </c:pt>
                <c:pt idx="33970">
                  <c:v>-28557791.184070997</c:v>
                </c:pt>
                <c:pt idx="33971">
                  <c:v>-28491234.464011997</c:v>
                </c:pt>
                <c:pt idx="33972">
                  <c:v>-28423130.619084004</c:v>
                </c:pt>
                <c:pt idx="33973">
                  <c:v>-28353447.812581003</c:v>
                </c:pt>
                <c:pt idx="33974">
                  <c:v>-28282153.177246999</c:v>
                </c:pt>
                <c:pt idx="33975">
                  <c:v>-28209212.769482002</c:v>
                </c:pt>
                <c:pt idx="33976">
                  <c:v>-28134591.520955</c:v>
                </c:pt>
                <c:pt idx="33977">
                  <c:v>-28058253.187443998</c:v>
                </c:pt>
                <c:pt idx="33978">
                  <c:v>-27980160.294717997</c:v>
                </c:pt>
                <c:pt idx="33979">
                  <c:v>-27900274.081238996</c:v>
                </c:pt>
                <c:pt idx="33980">
                  <c:v>-27818554.437474996</c:v>
                </c:pt>
                <c:pt idx="33981">
                  <c:v>-27734959.841559999</c:v>
                </c:pt>
                <c:pt idx="33982">
                  <c:v>-27649447.291053995</c:v>
                </c:pt>
                <c:pt idx="33983">
                  <c:v>-27561972.230496</c:v>
                </c:pt>
                <c:pt idx="33984">
                  <c:v>-27472488.474445995</c:v>
                </c:pt>
                <c:pt idx="33985">
                  <c:v>-27380948.125673994</c:v>
                </c:pt>
                <c:pt idx="33986">
                  <c:v>-27287301.488122001</c:v>
                </c:pt>
                <c:pt idx="33987">
                  <c:v>-27191496.974225</c:v>
                </c:pt>
                <c:pt idx="33988">
                  <c:v>-27093481.006160002</c:v>
                </c:pt>
                <c:pt idx="33989">
                  <c:v>-26993197.910535999</c:v>
                </c:pt>
                <c:pt idx="33990">
                  <c:v>-26890589.805977996</c:v>
                </c:pt>
                <c:pt idx="33991">
                  <c:v>-26785596.483049996</c:v>
                </c:pt>
                <c:pt idx="33992">
                  <c:v>-26678155.275862996</c:v>
                </c:pt>
                <c:pt idx="33993">
                  <c:v>-26568200.924667995</c:v>
                </c:pt>
                <c:pt idx="33994">
                  <c:v>-26455665.428672995</c:v>
                </c:pt>
                <c:pt idx="33995">
                  <c:v>-26340477.888239998</c:v>
                </c:pt>
                <c:pt idx="33996">
                  <c:v>-26222564.335515</c:v>
                </c:pt>
                <c:pt idx="33997">
                  <c:v>-26101847.552476</c:v>
                </c:pt>
                <c:pt idx="33998">
                  <c:v>-25978246.875260998</c:v>
                </c:pt>
                <c:pt idx="33999">
                  <c:v>-25851677.983508997</c:v>
                </c:pt>
                <c:pt idx="34000">
                  <c:v>-25722052.673335999</c:v>
                </c:pt>
                <c:pt idx="34001">
                  <c:v>-25589278.612384003</c:v>
                </c:pt>
                <c:pt idx="34002">
                  <c:v>-25453259.075238995</c:v>
                </c:pt>
                <c:pt idx="34003">
                  <c:v>-25313892.657299001</c:v>
                </c:pt>
                <c:pt idx="34004">
                  <c:v>-25171072.964966998</c:v>
                </c:pt>
                <c:pt idx="34005">
                  <c:v>-25024688.279789999</c:v>
                </c:pt>
                <c:pt idx="34006">
                  <c:v>-24874621.193884</c:v>
                </c:pt>
                <c:pt idx="34007">
                  <c:v>-24720748.213675994</c:v>
                </c:pt>
                <c:pt idx="34008">
                  <c:v>-24562939.328614</c:v>
                </c:pt>
                <c:pt idx="34009">
                  <c:v>-24401057.541107997</c:v>
                </c:pt>
                <c:pt idx="34010">
                  <c:v>-24234958.353466</c:v>
                </c:pt>
                <c:pt idx="34011">
                  <c:v>-24064489.207070995</c:v>
                </c:pt>
                <c:pt idx="34012">
                  <c:v>-23889488.868427001</c:v>
                </c:pt>
                <c:pt idx="34013">
                  <c:v>-23709786.755966</c:v>
                </c:pt>
                <c:pt idx="34014">
                  <c:v>-23525202.200742997</c:v>
                </c:pt>
                <c:pt idx="34015">
                  <c:v>-23335543.633150004</c:v>
                </c:pt>
                <c:pt idx="34016">
                  <c:v>-23140607.686735999</c:v>
                </c:pt>
                <c:pt idx="34017">
                  <c:v>-22940178.208951999</c:v>
                </c:pt>
                <c:pt idx="34018">
                  <c:v>-22734025.167172</c:v>
                </c:pt>
                <c:pt idx="34019">
                  <c:v>-22521903.436678994</c:v>
                </c:pt>
                <c:pt idx="34020">
                  <c:v>-22303551.455298997</c:v>
                </c:pt>
                <c:pt idx="34021">
                  <c:v>-22078689.727129001</c:v>
                </c:pt>
                <c:pt idx="34022">
                  <c:v>-21847019.155064005</c:v>
                </c:pt>
                <c:pt idx="34023">
                  <c:v>-21608219.178761005</c:v>
                </c:pt>
                <c:pt idx="34024">
                  <c:v>-21361945.690962005</c:v>
                </c:pt>
                <c:pt idx="34025">
                  <c:v>-21107828.700856</c:v>
                </c:pt>
                <c:pt idx="34026">
                  <c:v>-20845469.708066005</c:v>
                </c:pt>
                <c:pt idx="34027">
                  <c:v>-20574438.744989</c:v>
                </c:pt>
                <c:pt idx="34028">
                  <c:v>-20294271.038247</c:v>
                </c:pt>
                <c:pt idx="34029">
                  <c:v>-20004463.231902</c:v>
                </c:pt>
                <c:pt idx="34030">
                  <c:v>-19704469.105574001</c:v>
                </c:pt>
                <c:pt idx="34031">
                  <c:v>-19393694.709547997</c:v>
                </c:pt>
                <c:pt idx="34032">
                  <c:v>-19071492.826099001</c:v>
                </c:pt>
                <c:pt idx="34033">
                  <c:v>-18737156.651577</c:v>
                </c:pt>
                <c:pt idx="34034">
                  <c:v>-18389912.57705</c:v>
                </c:pt>
                <c:pt idx="34035">
                  <c:v>-18028911.926780999</c:v>
                </c:pt>
                <c:pt idx="34036">
                  <c:v>-17653221.493853997</c:v>
                </c:pt>
                <c:pt idx="34037">
                  <c:v>-17261812.691932999</c:v>
                </c:pt>
                <c:pt idx="34038">
                  <c:v>-16853549.123482</c:v>
                </c:pt>
                <c:pt idx="34039">
                  <c:v>-16427172.351594998</c:v>
                </c:pt>
                <c:pt idx="34040">
                  <c:v>-15981285.661455</c:v>
                </c:pt>
                <c:pt idx="34041">
                  <c:v>-15514335.619862</c:v>
                </c:pt>
                <c:pt idx="34042">
                  <c:v>-15024591.306597998</c:v>
                </c:pt>
                <c:pt idx="34043">
                  <c:v>-14510121.231876997</c:v>
                </c:pt>
                <c:pt idx="34044">
                  <c:v>-13968768.223332997</c:v>
                </c:pt>
                <c:pt idx="34045">
                  <c:v>-13398123.051284</c:v>
                </c:pt>
                <c:pt idx="34046">
                  <c:v>-12795498.403766003</c:v>
                </c:pt>
                <c:pt idx="34047">
                  <c:v>-12157906.247120999</c:v>
                </c:pt>
                <c:pt idx="34048">
                  <c:v>-11482043.958977999</c:v>
                </c:pt>
                <c:pt idx="34049">
                  <c:v>-10764298.404441003</c:v>
                </c:pt>
                <c:pt idx="34050">
                  <c:v>-10000783.020803003</c:v>
                </c:pt>
                <c:pt idx="34051">
                  <c:v>-9187431.7200149987</c:v>
                </c:pt>
                <c:pt idx="34052">
                  <c:v>-8320185.364804999</c:v>
                </c:pt>
                <c:pt idx="34053">
                  <c:v>-7395320.4627970001</c:v>
                </c:pt>
                <c:pt idx="34054">
                  <c:v>-6409979.9946829993</c:v>
                </c:pt>
                <c:pt idx="34055">
                  <c:v>-5362958.6088680001</c:v>
                </c:pt>
                <c:pt idx="34056">
                  <c:v>-4255741.6684290003</c:v>
                </c:pt>
                <c:pt idx="34057">
                  <c:v>-3093666.3397659995</c:v>
                </c:pt>
                <c:pt idx="34058">
                  <c:v>-1886859.5477839999</c:v>
                </c:pt>
                <c:pt idx="34059">
                  <c:v>-650410.34522900009</c:v>
                </c:pt>
                <c:pt idx="34060">
                  <c:v>596716.79148699995</c:v>
                </c:pt>
                <c:pt idx="34061">
                  <c:v>1834038.225808</c:v>
                </c:pt>
                <c:pt idx="34062">
                  <c:v>3042467.8952629995</c:v>
                </c:pt>
                <c:pt idx="34063">
                  <c:v>4206717.168721999</c:v>
                </c:pt>
                <c:pt idx="34064">
                  <c:v>5316441.0777680008</c:v>
                </c:pt>
                <c:pt idx="34065">
                  <c:v>6366111.9021590007</c:v>
                </c:pt>
                <c:pt idx="34066">
                  <c:v>7354102.121944</c:v>
                </c:pt>
                <c:pt idx="34067">
                  <c:v>8281524.1099799993</c:v>
                </c:pt>
                <c:pt idx="34068">
                  <c:v>9151181.818448998</c:v>
                </c:pt>
                <c:pt idx="34069">
                  <c:v>9966774.0070389975</c:v>
                </c:pt>
                <c:pt idx="34070">
                  <c:v>10732353.353892002</c:v>
                </c:pt>
                <c:pt idx="34071">
                  <c:v>11451990.319736</c:v>
                </c:pt>
                <c:pt idx="34072">
                  <c:v>12129581.663376</c:v>
                </c:pt>
                <c:pt idx="34073">
                  <c:v>12768753.382204</c:v>
                </c:pt>
                <c:pt idx="34074">
                  <c:v>13372821.743558001</c:v>
                </c:pt>
                <c:pt idx="34075">
                  <c:v>13944788.147887001</c:v>
                </c:pt>
                <c:pt idx="34076">
                  <c:v>14487352.445139</c:v>
                </c:pt>
                <c:pt idx="34077">
                  <c:v>15002935.328337001</c:v>
                </c:pt>
                <c:pt idx="34078">
                  <c:v>15493704.288205998</c:v>
                </c:pt>
                <c:pt idx="34079">
                  <c:v>15961600.013852002</c:v>
                </c:pt>
                <c:pt idx="34080">
                  <c:v>16408361.580565998</c:v>
                </c:pt>
                <c:pt idx="34081">
                  <c:v>16835549.628327005</c:v>
                </c:pt>
                <c:pt idx="34082">
                  <c:v>17244567.231872994</c:v>
                </c:pt>
                <c:pt idx="34083">
                  <c:v>17636678.439630002</c:v>
                </c:pt>
                <c:pt idx="34084">
                  <c:v>18013024.603519998</c:v>
                </c:pt>
                <c:pt idx="34085">
                  <c:v>18374638.689446997</c:v>
                </c:pt>
                <c:pt idx="34086">
                  <c:v>18722457.782072995</c:v>
                </c:pt>
                <c:pt idx="34087">
                  <c:v>19057333.997087002</c:v>
                </c:pt>
                <c:pt idx="34088">
                  <c:v>19380044.001373995</c:v>
                </c:pt>
                <c:pt idx="34089">
                  <c:v>19691297.322930999</c:v>
                </c:pt>
                <c:pt idx="34090">
                  <c:v>19991743.612110004</c:v>
                </c:pt>
                <c:pt idx="34091">
                  <c:v>20281978.995757997</c:v>
                </c:pt>
                <c:pt idx="34092">
                  <c:v>20562551.647192001</c:v>
                </c:pt>
                <c:pt idx="34093">
                  <c:v>20833966.678175002</c:v>
                </c:pt>
                <c:pt idx="34094">
                  <c:v>21096690.444239996</c:v>
                </c:pt>
                <c:pt idx="34095">
                  <c:v>21351154.341794997</c:v>
                </c:pt>
                <c:pt idx="34096">
                  <c:v>21597758.164325003</c:v>
                </c:pt>
                <c:pt idx="34097">
                  <c:v>21836873.075404</c:v>
                </c:pt>
                <c:pt idx="34098">
                  <c:v>22068844.248080999</c:v>
                </c:pt>
                <c:pt idx="34099">
                  <c:v>22293993.213213995</c:v>
                </c:pt>
                <c:pt idx="34100">
                  <c:v>22512619.953366</c:v>
                </c:pt>
                <c:pt idx="34101">
                  <c:v>22725004.773815997</c:v>
                </c:pt>
                <c:pt idx="34102">
                  <c:v>22931409.977904998</c:v>
                </c:pt>
                <c:pt idx="34103">
                  <c:v>23132081.370262999</c:v>
                </c:pt>
                <c:pt idx="34104">
                  <c:v>23327249.608288001</c:v>
                </c:pt>
                <c:pt idx="34105">
                  <c:v>23517131.419585999</c:v>
                </c:pt>
                <c:pt idx="34106">
                  <c:v>23701930.700746998</c:v>
                </c:pt>
                <c:pt idx="34107">
                  <c:v>23881839.510869998</c:v>
                </c:pt>
                <c:pt idx="34108">
                  <c:v>24057038.971527997</c:v>
                </c:pt>
                <c:pt idx="34109">
                  <c:v>24227700.083439995</c:v>
                </c:pt>
                <c:pt idx="34110">
                  <c:v>24393984.468796998</c:v>
                </c:pt>
                <c:pt idx="34111">
                  <c:v>24556045.047153998</c:v>
                </c:pt>
                <c:pt idx="34112">
                  <c:v>24714026.651807997</c:v>
                </c:pt>
                <c:pt idx="34113">
                  <c:v>24868066.592799</c:v>
                </c:pt>
                <c:pt idx="34114">
                  <c:v>25018295.171923999</c:v>
                </c:pt>
                <c:pt idx="34115">
                  <c:v>25164836.154567003</c:v>
                </c:pt>
                <c:pt idx="34116">
                  <c:v>25307807.202574</c:v>
                </c:pt>
                <c:pt idx="34117">
                  <c:v>25447320.271954998</c:v>
                </c:pt>
                <c:pt idx="34118">
                  <c:v>25583481.978755001</c:v>
                </c:pt>
                <c:pt idx="34119">
                  <c:v>25716393.936101999</c:v>
                </c:pt>
                <c:pt idx="34120">
                  <c:v>25846153.065080997</c:v>
                </c:pt>
                <c:pt idx="34121">
                  <c:v>25972851.881845996</c:v>
                </c:pt>
                <c:pt idx="34122">
                  <c:v>26096578.763087995</c:v>
                </c:pt>
                <c:pt idx="34123">
                  <c:v>26217418.191792998</c:v>
                </c:pt>
                <c:pt idx="34124">
                  <c:v>26335450.985011991</c:v>
                </c:pt>
                <c:pt idx="34125">
                  <c:v>26450754.505187999</c:v>
                </c:pt>
                <c:pt idx="34126">
                  <c:v>26563402.856455002</c:v>
                </c:pt>
                <c:pt idx="34127">
                  <c:v>26673467.067154001</c:v>
                </c:pt>
                <c:pt idx="34128">
                  <c:v>26781015.259720001</c:v>
                </c:pt>
                <c:pt idx="34129">
                  <c:v>26886112.808970001</c:v>
                </c:pt>
                <c:pt idx="34130">
                  <c:v>26988822.489722997</c:v>
                </c:pt>
                <c:pt idx="34131">
                  <c:v>27089204.614610001</c:v>
                </c:pt>
                <c:pt idx="34132">
                  <c:v>27187317.162840996</c:v>
                </c:pt>
                <c:pt idx="34133">
                  <c:v>27283215.900632996</c:v>
                </c:pt>
                <c:pt idx="34134">
                  <c:v>27376954.493932996</c:v>
                </c:pt>
                <c:pt idx="34135">
                  <c:v>27468584.614031002</c:v>
                </c:pt>
                <c:pt idx="34136">
                  <c:v>27558156.036581002</c:v>
                </c:pt>
                <c:pt idx="34137">
                  <c:v>27645716.734533999</c:v>
                </c:pt>
                <c:pt idx="34138">
                  <c:v>27731312.965405997</c:v>
                </c:pt>
                <c:pt idx="34139">
                  <c:v>27814989.353310999</c:v>
                </c:pt>
                <c:pt idx="34140">
                  <c:v>27896788.966122001</c:v>
                </c:pt>
                <c:pt idx="34141">
                  <c:v>27976753.388099</c:v>
                </c:pt>
                <c:pt idx="34142">
                  <c:v>28054922.788310997</c:v>
                </c:pt>
                <c:pt idx="34143">
                  <c:v>28131335.985135995</c:v>
                </c:pt>
                <c:pt idx="34144">
                  <c:v>28206030.507098995</c:v>
                </c:pt>
                <c:pt idx="34145">
                  <c:v>28279042.650316004</c:v>
                </c:pt>
                <c:pt idx="34146">
                  <c:v>28350407.532738</c:v>
                </c:pt>
                <c:pt idx="34147">
                  <c:v>28420159.145437997</c:v>
                </c:pt>
                <c:pt idx="34148">
                  <c:v>28488330.401114997</c:v>
                </c:pt>
                <c:pt idx="34149">
                  <c:v>28554953.179995</c:v>
                </c:pt>
                <c:pt idx="34150">
                  <c:v>28620058.373302005</c:v>
                </c:pt>
                <c:pt idx="34151">
                  <c:v>28683675.924450997</c:v>
                </c:pt>
                <c:pt idx="34152">
                  <c:v>28745834.868101001</c:v>
                </c:pt>
                <c:pt idx="34153">
                  <c:v>28806563.367200997</c:v>
                </c:pt>
                <c:pt idx="34154">
                  <c:v>28865888.748153999</c:v>
                </c:pt>
                <c:pt idx="34155">
                  <c:v>28923837.534221001</c:v>
                </c:pt>
                <c:pt idx="34156">
                  <c:v>28980435.477242995</c:v>
                </c:pt>
                <c:pt idx="34157">
                  <c:v>29035707.587821998</c:v>
                </c:pt>
                <c:pt idx="34158">
                  <c:v>29089678.164011002</c:v>
                </c:pt>
                <c:pt idx="34159">
                  <c:v>29142370.818629004</c:v>
                </c:pt>
                <c:pt idx="34160">
                  <c:v>29193808.505263995</c:v>
                </c:pt>
                <c:pt idx="34161">
                  <c:v>29244013.543044996</c:v>
                </c:pt>
                <c:pt idx="34162">
                  <c:v>29293007.640255</c:v>
                </c:pt>
                <c:pt idx="34163">
                  <c:v>29340811.916839998</c:v>
                </c:pt>
                <c:pt idx="34164">
                  <c:v>29387446.925886996</c:v>
                </c:pt>
                <c:pt idx="34165">
                  <c:v>29432932.674125005</c:v>
                </c:pt>
                <c:pt idx="34166">
                  <c:v>29477288.641488995</c:v>
                </c:pt>
                <c:pt idx="34167">
                  <c:v>29520533.799820997</c:v>
                </c:pt>
                <c:pt idx="34168">
                  <c:v>29562686.630729005</c:v>
                </c:pt>
                <c:pt idx="34169">
                  <c:v>29603765.142674997</c:v>
                </c:pt>
                <c:pt idx="34170">
                  <c:v>29643786.887306001</c:v>
                </c:pt>
                <c:pt idx="34171">
                  <c:v>29682768.975083996</c:v>
                </c:pt>
                <c:pt idx="34172">
                  <c:v>29720728.090250999</c:v>
                </c:pt>
                <c:pt idx="34173">
                  <c:v>29757680.505155999</c:v>
                </c:pt>
                <c:pt idx="34174">
                  <c:v>29793642.093974996</c:v>
                </c:pt>
                <c:pt idx="34175">
                  <c:v>29828628.345867995</c:v>
                </c:pt>
                <c:pt idx="34176">
                  <c:v>29862654.377587005</c:v>
                </c:pt>
                <c:pt idx="34177">
                  <c:v>29895734.945562996</c:v>
                </c:pt>
                <c:pt idx="34178">
                  <c:v>29927884.457513995</c:v>
                </c:pt>
                <c:pt idx="34179">
                  <c:v>29959116.983569995</c:v>
                </c:pt>
                <c:pt idx="34180">
                  <c:v>29989446.266966</c:v>
                </c:pt>
                <c:pt idx="34181">
                  <c:v>30018885.734301999</c:v>
                </c:pt>
                <c:pt idx="34182">
                  <c:v>30047448.505407002</c:v>
                </c:pt>
                <c:pt idx="34183">
                  <c:v>30075147.402809996</c:v>
                </c:pt>
                <c:pt idx="34184">
                  <c:v>30101994.960852996</c:v>
                </c:pt>
                <c:pt idx="34185">
                  <c:v>30128003.434447996</c:v>
                </c:pt>
                <c:pt idx="34186">
                  <c:v>30153184.807503998</c:v>
                </c:pt>
                <c:pt idx="34187">
                  <c:v>30177550.801032998</c:v>
                </c:pt>
                <c:pt idx="34188">
                  <c:v>30201112.880950999</c:v>
                </c:pt>
                <c:pt idx="34189">
                  <c:v>30223882.265596997</c:v>
                </c:pt>
                <c:pt idx="34190">
                  <c:v>30245869.932962999</c:v>
                </c:pt>
                <c:pt idx="34191">
                  <c:v>30267086.627664</c:v>
                </c:pt>
                <c:pt idx="34192">
                  <c:v>30287542.867660996</c:v>
                </c:pt>
                <c:pt idx="34193">
                  <c:v>30307248.950727999</c:v>
                </c:pt>
                <c:pt idx="34194">
                  <c:v>30326214.960698992</c:v>
                </c:pt>
                <c:pt idx="34195">
                  <c:v>30344450.773487002</c:v>
                </c:pt>
                <c:pt idx="34196">
                  <c:v>30361966.062890995</c:v>
                </c:pt>
                <c:pt idx="34197">
                  <c:v>30378770.306201998</c:v>
                </c:pt>
                <c:pt idx="34198">
                  <c:v>30394872.789613992</c:v>
                </c:pt>
                <c:pt idx="34199">
                  <c:v>30410282.61344</c:v>
                </c:pt>
                <c:pt idx="34200">
                  <c:v>30425008.697161999</c:v>
                </c:pt>
                <c:pt idx="34201">
                  <c:v>30439059.784302</c:v>
                </c:pt>
                <c:pt idx="34202">
                  <c:v>30452444.447124001</c:v>
                </c:pt>
                <c:pt idx="34203">
                  <c:v>30465171.091189001</c:v>
                </c:pt>
                <c:pt idx="34204">
                  <c:v>30477247.959747996</c:v>
                </c:pt>
                <c:pt idx="34205">
                  <c:v>30488683.137995001</c:v>
                </c:pt>
                <c:pt idx="34206">
                  <c:v>30499484.557179999</c:v>
                </c:pt>
                <c:pt idx="34207">
                  <c:v>30509659.998583</c:v>
                </c:pt>
                <c:pt idx="34208">
                  <c:v>30519217.097367998</c:v>
                </c:pt>
                <c:pt idx="34209">
                  <c:v>30528163.346299</c:v>
                </c:pt>
                <c:pt idx="34210">
                  <c:v>30536506.099355001</c:v>
                </c:pt>
                <c:pt idx="34211">
                  <c:v>30544252.575213995</c:v>
                </c:pt>
                <c:pt idx="34212">
                  <c:v>30551409.860632997</c:v>
                </c:pt>
                <c:pt idx="34213">
                  <c:v>30557984.913727</c:v>
                </c:pt>
                <c:pt idx="34214">
                  <c:v>30563984.567134999</c:v>
                </c:pt>
                <c:pt idx="34215">
                  <c:v>30569415.531098995</c:v>
                </c:pt>
                <c:pt idx="34216">
                  <c:v>30574284.396440998</c:v>
                </c:pt>
                <c:pt idx="34217">
                  <c:v>30578597.637449</c:v>
                </c:pt>
                <c:pt idx="34218">
                  <c:v>30582361.614680003</c:v>
                </c:pt>
                <c:pt idx="34219">
                  <c:v>30585582.577676997</c:v>
                </c:pt>
                <c:pt idx="34220">
                  <c:v>30588266.667597</c:v>
                </c:pt>
                <c:pt idx="34221">
                  <c:v>30590419.919776</c:v>
                </c:pt>
                <c:pt idx="34222">
                  <c:v>30592048.266199</c:v>
                </c:pt>
                <c:pt idx="34223">
                  <c:v>30593157.537914</c:v>
                </c:pt>
                <c:pt idx="34224">
                  <c:v>30593753.467365995</c:v>
                </c:pt>
                <c:pt idx="34225">
                  <c:v>30593841.690662999</c:v>
                </c:pt>
                <c:pt idx="34226">
                  <c:v>30593427.749783002</c:v>
                </c:pt>
                <c:pt idx="34227">
                  <c:v>30592517.094710998</c:v>
                </c:pt>
                <c:pt idx="34228">
                  <c:v>30591115.085517995</c:v>
                </c:pt>
                <c:pt idx="34229">
                  <c:v>30589226.994380001</c:v>
                </c:pt>
                <c:pt idx="34230">
                  <c:v>30586858.007537998</c:v>
                </c:pt>
                <c:pt idx="34231">
                  <c:v>30584013.227211997</c:v>
                </c:pt>
                <c:pt idx="34232">
                  <c:v>30580697.673444998</c:v>
                </c:pt>
                <c:pt idx="34233">
                  <c:v>30576916.285915997</c:v>
                </c:pt>
                <c:pt idx="34234">
                  <c:v>30572673.925681997</c:v>
                </c:pt>
                <c:pt idx="34235">
                  <c:v>30567975.376892</c:v>
                </c:pt>
                <c:pt idx="34236">
                  <c:v>30562825.348440997</c:v>
                </c:pt>
                <c:pt idx="34237">
                  <c:v>30557228.475580998</c:v>
                </c:pt>
                <c:pt idx="34238">
                  <c:v>30551189.321495995</c:v>
                </c:pt>
                <c:pt idx="34239">
                  <c:v>30544712.378823999</c:v>
                </c:pt>
                <c:pt idx="34240">
                  <c:v>30537802.071148995</c:v>
                </c:pt>
                <c:pt idx="34241">
                  <c:v>30530462.754444998</c:v>
                </c:pt>
                <c:pt idx="34242">
                  <c:v>30522698.718483999</c:v>
                </c:pt>
                <c:pt idx="34243">
                  <c:v>30514514.188216001</c:v>
                </c:pt>
                <c:pt idx="34244">
                  <c:v>30505913.325092997</c:v>
                </c:pt>
                <c:pt idx="34245">
                  <c:v>30496900.228383999</c:v>
                </c:pt>
                <c:pt idx="34246">
                  <c:v>30487478.936432999</c:v>
                </c:pt>
                <c:pt idx="34247">
                  <c:v>30477653.427900996</c:v>
                </c:pt>
                <c:pt idx="34248">
                  <c:v>30467427.622967001</c:v>
                </c:pt>
                <c:pt idx="34249">
                  <c:v>30456805.384502001</c:v>
                </c:pt>
                <c:pt idx="34250">
                  <c:v>30445790.519212998</c:v>
                </c:pt>
                <c:pt idx="34251">
                  <c:v>30434386.778760999</c:v>
                </c:pt>
                <c:pt idx="34252">
                  <c:v>30422597.860841997</c:v>
                </c:pt>
                <c:pt idx="34253">
                  <c:v>30410427.410255998</c:v>
                </c:pt>
                <c:pt idx="34254">
                  <c:v>30397879.019931</c:v>
                </c:pt>
                <c:pt idx="34255">
                  <c:v>30384956.231939998</c:v>
                </c:pt>
                <c:pt idx="34256">
                  <c:v>30371662.538481001</c:v>
                </c:pt>
                <c:pt idx="34257">
                  <c:v>30358001.382837996</c:v>
                </c:pt>
                <c:pt idx="34258">
                  <c:v>30343976.160316005</c:v>
                </c:pt>
                <c:pt idx="34259">
                  <c:v>30329590.219158001</c:v>
                </c:pt>
                <c:pt idx="34260">
                  <c:v>30314846.861434996</c:v>
                </c:pt>
                <c:pt idx="34261">
                  <c:v>30299749.343916997</c:v>
                </c:pt>
                <c:pt idx="34262">
                  <c:v>30284300.878926005</c:v>
                </c:pt>
                <c:pt idx="34263">
                  <c:v>30268504.635162003</c:v>
                </c:pt>
                <c:pt idx="34264">
                  <c:v>30252363.738515001</c:v>
                </c:pt>
                <c:pt idx="34265">
                  <c:v>30235881.272859</c:v>
                </c:pt>
                <c:pt idx="34266">
                  <c:v>30219060.280821998</c:v>
                </c:pt>
                <c:pt idx="34267">
                  <c:v>30201903.764542997</c:v>
                </c:pt>
                <c:pt idx="34268">
                  <c:v>30184414.686410997</c:v>
                </c:pt>
                <c:pt idx="34269">
                  <c:v>30166595.969781995</c:v>
                </c:pt>
                <c:pt idx="34270">
                  <c:v>30148450.499687996</c:v>
                </c:pt>
                <c:pt idx="34271">
                  <c:v>30129981.123521999</c:v>
                </c:pt>
                <c:pt idx="34272">
                  <c:v>30111190.651714001</c:v>
                </c:pt>
                <c:pt idx="34273">
                  <c:v>30092081.858385004</c:v>
                </c:pt>
                <c:pt idx="34274">
                  <c:v>30072657.481994994</c:v>
                </c:pt>
                <c:pt idx="34275">
                  <c:v>30052920.225965995</c:v>
                </c:pt>
                <c:pt idx="34276">
                  <c:v>30032872.759300999</c:v>
                </c:pt>
                <c:pt idx="34277">
                  <c:v>30012517.717183001</c:v>
                </c:pt>
                <c:pt idx="34278">
                  <c:v>29991857.701564997</c:v>
                </c:pt>
                <c:pt idx="34279">
                  <c:v>29970895.281740993</c:v>
                </c:pt>
                <c:pt idx="34280">
                  <c:v>29949632.994913995</c:v>
                </c:pt>
                <c:pt idx="34281">
                  <c:v>29928073.346740998</c:v>
                </c:pt>
                <c:pt idx="34282">
                  <c:v>29906218.811874997</c:v>
                </c:pt>
                <c:pt idx="34283">
                  <c:v>29884071.834492005</c:v>
                </c:pt>
                <c:pt idx="34284">
                  <c:v>29861634.828804001</c:v>
                </c:pt>
                <c:pt idx="34285">
                  <c:v>29838910.179563001</c:v>
                </c:pt>
                <c:pt idx="34286">
                  <c:v>29815900.242560998</c:v>
                </c:pt>
                <c:pt idx="34287">
                  <c:v>29792607.345105998</c:v>
                </c:pt>
                <c:pt idx="34288">
                  <c:v>29769033.786499996</c:v>
                </c:pt>
                <c:pt idx="34289">
                  <c:v>29745181.838501003</c:v>
                </c:pt>
                <c:pt idx="34290">
                  <c:v>29721053.745774996</c:v>
                </c:pt>
                <c:pt idx="34291">
                  <c:v>29696651.726346001</c:v>
                </c:pt>
                <c:pt idx="34292">
                  <c:v>29671977.972022999</c:v>
                </c:pt>
                <c:pt idx="34293">
                  <c:v>29647034.648832001</c:v>
                </c:pt>
                <c:pt idx="34294">
                  <c:v>29621823.897434</c:v>
                </c:pt>
                <c:pt idx="34295">
                  <c:v>29596347.833528001</c:v>
                </c:pt>
                <c:pt idx="34296">
                  <c:v>29570608.54826</c:v>
                </c:pt>
                <c:pt idx="34297">
                  <c:v>29544608.108607005</c:v>
                </c:pt>
                <c:pt idx="34298">
                  <c:v>29518348.557767998</c:v>
                </c:pt>
                <c:pt idx="34299">
                  <c:v>29491831.915539</c:v>
                </c:pt>
                <c:pt idx="34300">
                  <c:v>29465060.178681999</c:v>
                </c:pt>
                <c:pt idx="34301">
                  <c:v>29438035.321286</c:v>
                </c:pt>
                <c:pt idx="34302">
                  <c:v>29410759.295124006</c:v>
                </c:pt>
                <c:pt idx="34303">
                  <c:v>29383234.030001</c:v>
                </c:pt>
                <c:pt idx="34304">
                  <c:v>29355461.434094001</c:v>
                </c:pt>
                <c:pt idx="34305">
                  <c:v>29327443.394285999</c:v>
                </c:pt>
                <c:pt idx="34306">
                  <c:v>29299181.776494</c:v>
                </c:pt>
                <c:pt idx="34307">
                  <c:v>29270678.425992996</c:v>
                </c:pt>
                <c:pt idx="34308">
                  <c:v>29241935.167727001</c:v>
                </c:pt>
                <c:pt idx="34309">
                  <c:v>29212953.806625001</c:v>
                </c:pt>
                <c:pt idx="34310">
                  <c:v>29183736.127896</c:v>
                </c:pt>
                <c:pt idx="34311">
                  <c:v>29154283.897332001</c:v>
                </c:pt>
                <c:pt idx="34312">
                  <c:v>29124598.861598995</c:v>
                </c:pt>
                <c:pt idx="34313">
                  <c:v>29094682.748523999</c:v>
                </c:pt>
                <c:pt idx="34314">
                  <c:v>29064537.267373998</c:v>
                </c:pt>
                <c:pt idx="34315">
                  <c:v>29034164.109131999</c:v>
                </c:pt>
                <c:pt idx="34316">
                  <c:v>29003564.946769997</c:v>
                </c:pt>
                <c:pt idx="34317">
                  <c:v>28972741.435511995</c:v>
                </c:pt>
                <c:pt idx="34318">
                  <c:v>28941695.213096</c:v>
                </c:pt>
                <c:pt idx="34319">
                  <c:v>28910427.900029</c:v>
                </c:pt>
                <c:pt idx="34320">
                  <c:v>28878941.099838994</c:v>
                </c:pt>
                <c:pt idx="34321">
                  <c:v>28847236.399319001</c:v>
                </c:pt>
                <c:pt idx="34322">
                  <c:v>28815315.368772998</c:v>
                </c:pt>
                <c:pt idx="34323">
                  <c:v>28783179.562249996</c:v>
                </c:pt>
                <c:pt idx="34324">
                  <c:v>28750830.517781001</c:v>
                </c:pt>
                <c:pt idx="34325">
                  <c:v>28718269.757601995</c:v>
                </c:pt>
                <c:pt idx="34326">
                  <c:v>28685498.788385998</c:v>
                </c:pt>
                <c:pt idx="34327">
                  <c:v>28652519.101457998</c:v>
                </c:pt>
                <c:pt idx="34328">
                  <c:v>28619332.173016001</c:v>
                </c:pt>
                <c:pt idx="34329">
                  <c:v>28585939.464342996</c:v>
                </c:pt>
                <c:pt idx="34330">
                  <c:v>28552342.422014996</c:v>
                </c:pt>
                <c:pt idx="34331">
                  <c:v>28518542.478108</c:v>
                </c:pt>
                <c:pt idx="34332">
                  <c:v>28484541.0504</c:v>
                </c:pt>
                <c:pt idx="34333">
                  <c:v>28450339.542567998</c:v>
                </c:pt>
                <c:pt idx="34334">
                  <c:v>28415939.344384003</c:v>
                </c:pt>
                <c:pt idx="34335">
                  <c:v>28381341.831907999</c:v>
                </c:pt>
                <c:pt idx="34336">
                  <c:v>28346548.367673997</c:v>
                </c:pt>
                <c:pt idx="34337">
                  <c:v>28311560.300876997</c:v>
                </c:pt>
                <c:pt idx="34338">
                  <c:v>28276378.967552997</c:v>
                </c:pt>
                <c:pt idx="34339">
                  <c:v>28241005.690758999</c:v>
                </c:pt>
                <c:pt idx="34340">
                  <c:v>28205441.780746996</c:v>
                </c:pt>
                <c:pt idx="34341">
                  <c:v>28169688.535140999</c:v>
                </c:pt>
                <c:pt idx="34342">
                  <c:v>28133747.239101</c:v>
                </c:pt>
                <c:pt idx="34343">
                  <c:v>28097619.165493995</c:v>
                </c:pt>
                <c:pt idx="34344">
                  <c:v>28061305.575057</c:v>
                </c:pt>
                <c:pt idx="34345">
                  <c:v>28024807.716558002</c:v>
                </c:pt>
                <c:pt idx="34346">
                  <c:v>27988126.826954003</c:v>
                </c:pt>
                <c:pt idx="34347">
                  <c:v>27951264.131549001</c:v>
                </c:pt>
                <c:pt idx="34348">
                  <c:v>27914220.844145</c:v>
                </c:pt>
                <c:pt idx="34349">
                  <c:v>27876998.167195</c:v>
                </c:pt>
                <c:pt idx="34350">
                  <c:v>27839597.291949995</c:v>
                </c:pt>
                <c:pt idx="34351">
                  <c:v>27802019.398607001</c:v>
                </c:pt>
                <c:pt idx="34352">
                  <c:v>27764265.656450003</c:v>
                </c:pt>
                <c:pt idx="34353">
                  <c:v>27726337.223989997</c:v>
                </c:pt>
                <c:pt idx="34354">
                  <c:v>27688235.249109998</c:v>
                </c:pt>
                <c:pt idx="34355">
                  <c:v>27649960.869196001</c:v>
                </c:pt>
                <c:pt idx="34356">
                  <c:v>27611515.211272996</c:v>
                </c:pt>
                <c:pt idx="34357">
                  <c:v>27572899.392138001</c:v>
                </c:pt>
                <c:pt idx="34358">
                  <c:v>27534114.518491</c:v>
                </c:pt>
                <c:pt idx="34359">
                  <c:v>27495161.687060997</c:v>
                </c:pt>
                <c:pt idx="34360">
                  <c:v>27456041.984732997</c:v>
                </c:pt>
                <c:pt idx="34361">
                  <c:v>27416756.488670994</c:v>
                </c:pt>
                <c:pt idx="34362">
                  <c:v>27377306.266443998</c:v>
                </c:pt>
                <c:pt idx="34363">
                  <c:v>27337692.376140002</c:v>
                </c:pt>
                <c:pt idx="34364">
                  <c:v>27297915.866491996</c:v>
                </c:pt>
                <c:pt idx="34365">
                  <c:v>27257977.776985999</c:v>
                </c:pt>
                <c:pt idx="34366">
                  <c:v>27217879.137981001</c:v>
                </c:pt>
                <c:pt idx="34367">
                  <c:v>27177620.970821995</c:v>
                </c:pt>
                <c:pt idx="34368">
                  <c:v>27137204.287948996</c:v>
                </c:pt>
                <c:pt idx="34369">
                  <c:v>27096630.093006</c:v>
                </c:pt>
                <c:pt idx="34370">
                  <c:v>27055899.380950999</c:v>
                </c:pt>
                <c:pt idx="34371">
                  <c:v>27015013.138160005</c:v>
                </c:pt>
                <c:pt idx="34372">
                  <c:v>26973972.342533998</c:v>
                </c:pt>
                <c:pt idx="34373">
                  <c:v>26932777.963597998</c:v>
                </c:pt>
                <c:pt idx="34374">
                  <c:v>26891430.962603997</c:v>
                </c:pt>
                <c:pt idx="34375">
                  <c:v>26849932.292633995</c:v>
                </c:pt>
                <c:pt idx="34376">
                  <c:v>26808282.898692999</c:v>
                </c:pt>
                <c:pt idx="34377">
                  <c:v>26766483.717806999</c:v>
                </c:pt>
                <c:pt idx="34378">
                  <c:v>26724535.679123003</c:v>
                </c:pt>
                <c:pt idx="34379">
                  <c:v>26682439.703994997</c:v>
                </c:pt>
                <c:pt idx="34380">
                  <c:v>26640196.706084006</c:v>
                </c:pt>
                <c:pt idx="34381">
                  <c:v>26597807.591444995</c:v>
                </c:pt>
                <c:pt idx="34382">
                  <c:v>26555273.258614998</c:v>
                </c:pt>
                <c:pt idx="34383">
                  <c:v>26512594.598707005</c:v>
                </c:pt>
                <c:pt idx="34384">
                  <c:v>26469772.495492995</c:v>
                </c:pt>
                <c:pt idx="34385">
                  <c:v>26426807.825490996</c:v>
                </c:pt>
                <c:pt idx="34386">
                  <c:v>26383701.458047997</c:v>
                </c:pt>
                <c:pt idx="34387">
                  <c:v>26340454.255427998</c:v>
                </c:pt>
                <c:pt idx="34388">
                  <c:v>26297067.072887</c:v>
                </c:pt>
                <c:pt idx="34389">
                  <c:v>26253540.758761998</c:v>
                </c:pt>
                <c:pt idx="34390">
                  <c:v>26209876.154543001</c:v>
                </c:pt>
                <c:pt idx="34391">
                  <c:v>26166074.094957005</c:v>
                </c:pt>
                <c:pt idx="34392">
                  <c:v>26122135.408044998</c:v>
                </c:pt>
                <c:pt idx="34393">
                  <c:v>26078060.915236</c:v>
                </c:pt>
                <c:pt idx="34394">
                  <c:v>26033851.431421995</c:v>
                </c:pt>
                <c:pt idx="34395">
                  <c:v>25989507.765036002</c:v>
                </c:pt>
                <c:pt idx="34396">
                  <c:v>25945030.718123004</c:v>
                </c:pt>
                <c:pt idx="34397">
                  <c:v>25900421.086409997</c:v>
                </c:pt>
                <c:pt idx="34398">
                  <c:v>25855679.659381002</c:v>
                </c:pt>
                <c:pt idx="34399">
                  <c:v>25810807.220345002</c:v>
                </c:pt>
                <c:pt idx="34400">
                  <c:v>25765804.546505</c:v>
                </c:pt>
                <c:pt idx="34401">
                  <c:v>25720672.409026001</c:v>
                </c:pt>
                <c:pt idx="34402">
                  <c:v>25675411.573105998</c:v>
                </c:pt>
                <c:pt idx="34403">
                  <c:v>25630022.798035</c:v>
                </c:pt>
                <c:pt idx="34404">
                  <c:v>25584506.837267</c:v>
                </c:pt>
                <c:pt idx="34405">
                  <c:v>25538864.438482001</c:v>
                </c:pt>
                <c:pt idx="34406">
                  <c:v>25493096.343648996</c:v>
                </c:pt>
                <c:pt idx="34407">
                  <c:v>25447203.289089002</c:v>
                </c:pt>
                <c:pt idx="34408">
                  <c:v>25401186.005538002</c:v>
                </c:pt>
                <c:pt idx="34409">
                  <c:v>25355045.218207005</c:v>
                </c:pt>
                <c:pt idx="34410">
                  <c:v>25308781.646841995</c:v>
                </c:pt>
                <c:pt idx="34411">
                  <c:v>25262396.005785</c:v>
                </c:pt>
                <c:pt idx="34412">
                  <c:v>25215889.004028</c:v>
                </c:pt>
                <c:pt idx="34413">
                  <c:v>25169261.345278997</c:v>
                </c:pt>
                <c:pt idx="34414">
                  <c:v>25122513.728009999</c:v>
                </c:pt>
                <c:pt idx="34415">
                  <c:v>25075646.845520001</c:v>
                </c:pt>
                <c:pt idx="34416">
                  <c:v>25028661.385986</c:v>
                </c:pt>
                <c:pt idx="34417">
                  <c:v>24981558.032521002</c:v>
                </c:pt>
                <c:pt idx="34418">
                  <c:v>24934337.463224996</c:v>
                </c:pt>
                <c:pt idx="34419">
                  <c:v>24887000.351240996</c:v>
                </c:pt>
                <c:pt idx="34420">
                  <c:v>24839547.364806999</c:v>
                </c:pt>
                <c:pt idx="34421">
                  <c:v>24791979.167305999</c:v>
                </c:pt>
                <c:pt idx="34422">
                  <c:v>24744296.417319998</c:v>
                </c:pt>
                <c:pt idx="34423">
                  <c:v>24696499.768677995</c:v>
                </c:pt>
                <c:pt idx="34424">
                  <c:v>24648589.870508</c:v>
                </c:pt>
                <c:pt idx="34425">
                  <c:v>24600567.367284</c:v>
                </c:pt>
                <c:pt idx="34426">
                  <c:v>24552432.898877997</c:v>
                </c:pt>
                <c:pt idx="34427">
                  <c:v>24504187.100604001</c:v>
                </c:pt>
                <c:pt idx="34428">
                  <c:v>24455830.603267998</c:v>
                </c:pt>
                <c:pt idx="34429">
                  <c:v>24407364.033213995</c:v>
                </c:pt>
                <c:pt idx="34430">
                  <c:v>24358788.012371</c:v>
                </c:pt>
                <c:pt idx="34431">
                  <c:v>24310103.158296004</c:v>
                </c:pt>
                <c:pt idx="34432">
                  <c:v>24261310.084221002</c:v>
                </c:pt>
                <c:pt idx="34433">
                  <c:v>24212409.399099</c:v>
                </c:pt>
                <c:pt idx="34434">
                  <c:v>24163401.707642995</c:v>
                </c:pt>
                <c:pt idx="34435">
                  <c:v>24114287.610375002</c:v>
                </c:pt>
                <c:pt idx="34436">
                  <c:v>24065067.703664996</c:v>
                </c:pt>
                <c:pt idx="34437">
                  <c:v>24015742.579771996</c:v>
                </c:pt>
                <c:pt idx="34438">
                  <c:v>23966312.826890998</c:v>
                </c:pt>
                <c:pt idx="34439">
                  <c:v>23916779.029189005</c:v>
                </c:pt>
                <c:pt idx="34440">
                  <c:v>23867141.766847998</c:v>
                </c:pt>
                <c:pt idx="34441">
                  <c:v>23817401.616106007</c:v>
                </c:pt>
                <c:pt idx="34442">
                  <c:v>23767559.149293002</c:v>
                </c:pt>
                <c:pt idx="34443">
                  <c:v>23717614.934873994</c:v>
                </c:pt>
                <c:pt idx="34444">
                  <c:v>23667569.537486006</c:v>
                </c:pt>
                <c:pt idx="34445">
                  <c:v>23617423.517976999</c:v>
                </c:pt>
                <c:pt idx="34446">
                  <c:v>23567177.433439996</c:v>
                </c:pt>
                <c:pt idx="34447">
                  <c:v>23516831.837258</c:v>
                </c:pt>
                <c:pt idx="34448">
                  <c:v>23466387.279132001</c:v>
                </c:pt>
                <c:pt idx="34449">
                  <c:v>23415844.305124003</c:v>
                </c:pt>
                <c:pt idx="34450">
                  <c:v>23365203.457687996</c:v>
                </c:pt>
                <c:pt idx="34451">
                  <c:v>23314465.275710002</c:v>
                </c:pt>
                <c:pt idx="34452">
                  <c:v>23263630.294539999</c:v>
                </c:pt>
                <c:pt idx="34453">
                  <c:v>23212699.046027001</c:v>
                </c:pt>
                <c:pt idx="34454">
                  <c:v>23161672.058554005</c:v>
                </c:pt>
                <c:pt idx="34455">
                  <c:v>23110549.857071996</c:v>
                </c:pt>
                <c:pt idx="34456">
                  <c:v>23059332.963132996</c:v>
                </c:pt>
                <c:pt idx="34457">
                  <c:v>23008021.894919999</c:v>
                </c:pt>
                <c:pt idx="34458">
                  <c:v>22956617.167287</c:v>
                </c:pt>
                <c:pt idx="34459">
                  <c:v>22905119.291781995</c:v>
                </c:pt>
                <c:pt idx="34460">
                  <c:v>22853528.776687998</c:v>
                </c:pt>
                <c:pt idx="34461">
                  <c:v>22801846.127046999</c:v>
                </c:pt>
                <c:pt idx="34462">
                  <c:v>22750071.844692998</c:v>
                </c:pt>
                <c:pt idx="34463">
                  <c:v>22698206.428288002</c:v>
                </c:pt>
                <c:pt idx="34464">
                  <c:v>22646250.373342998</c:v>
                </c:pt>
                <c:pt idx="34465">
                  <c:v>22594204.172258001</c:v>
                </c:pt>
                <c:pt idx="34466">
                  <c:v>22542068.314343005</c:v>
                </c:pt>
                <c:pt idx="34467">
                  <c:v>22489843.285851996</c:v>
                </c:pt>
                <c:pt idx="34468">
                  <c:v>22437529.570014</c:v>
                </c:pt>
                <c:pt idx="34469">
                  <c:v>22385127.647053</c:v>
                </c:pt>
                <c:pt idx="34470">
                  <c:v>22332637.994228002</c:v>
                </c:pt>
                <c:pt idx="34471">
                  <c:v>22280061.085850995</c:v>
                </c:pt>
                <c:pt idx="34472">
                  <c:v>22227397.393319</c:v>
                </c:pt>
                <c:pt idx="34473">
                  <c:v>22174647.385143995</c:v>
                </c:pt>
                <c:pt idx="34474">
                  <c:v>22121811.526973002</c:v>
                </c:pt>
                <c:pt idx="34475">
                  <c:v>22068890.281621996</c:v>
                </c:pt>
                <c:pt idx="34476">
                  <c:v>22015884.109097</c:v>
                </c:pt>
                <c:pt idx="34477">
                  <c:v>21962793.466623995</c:v>
                </c:pt>
                <c:pt idx="34478">
                  <c:v>21909618.808672</c:v>
                </c:pt>
                <c:pt idx="34479">
                  <c:v>21856360.586980999</c:v>
                </c:pt>
                <c:pt idx="34480">
                  <c:v>21803019.250583</c:v>
                </c:pt>
                <c:pt idx="34481">
                  <c:v>21749595.245833997</c:v>
                </c:pt>
                <c:pt idx="34482">
                  <c:v>21696089.016431998</c:v>
                </c:pt>
                <c:pt idx="34483">
                  <c:v>21642501.003443997</c:v>
                </c:pt>
                <c:pt idx="34484">
                  <c:v>21588831.645332001</c:v>
                </c:pt>
                <c:pt idx="34485">
                  <c:v>21535081.377972998</c:v>
                </c:pt>
                <c:pt idx="34486">
                  <c:v>21481250.634686004</c:v>
                </c:pt>
                <c:pt idx="34487">
                  <c:v>21427339.846253</c:v>
                </c:pt>
                <c:pt idx="34488">
                  <c:v>21373349.440946002</c:v>
                </c:pt>
                <c:pt idx="34489">
                  <c:v>21319279.844542</c:v>
                </c:pt>
                <c:pt idx="34490">
                  <c:v>21265131.480356</c:v>
                </c:pt>
                <c:pt idx="34491">
                  <c:v>21210904.769252997</c:v>
                </c:pt>
                <c:pt idx="34492">
                  <c:v>21156600.12968</c:v>
                </c:pt>
                <c:pt idx="34493">
                  <c:v>21102217.977677993</c:v>
                </c:pt>
                <c:pt idx="34494">
                  <c:v>21047758.726911996</c:v>
                </c:pt>
                <c:pt idx="34495">
                  <c:v>20993222.788687997</c:v>
                </c:pt>
                <c:pt idx="34496">
                  <c:v>20938610.571974996</c:v>
                </c:pt>
                <c:pt idx="34497">
                  <c:v>20883922.483424995</c:v>
                </c:pt>
                <c:pt idx="34498">
                  <c:v>20829158.927397996</c:v>
                </c:pt>
                <c:pt idx="34499">
                  <c:v>20774320.305974998</c:v>
                </c:pt>
                <c:pt idx="34500">
                  <c:v>20719407.018986009</c:v>
                </c:pt>
                <c:pt idx="34501">
                  <c:v>20664419.464024998</c:v>
                </c:pt>
                <c:pt idx="34502">
                  <c:v>20609358.036471002</c:v>
                </c:pt>
                <c:pt idx="34503">
                  <c:v>20554223.129508998</c:v>
                </c:pt>
                <c:pt idx="34504">
                  <c:v>20499015.134150002</c:v>
                </c:pt>
                <c:pt idx="34505">
                  <c:v>20443734.439244997</c:v>
                </c:pt>
                <c:pt idx="34506">
                  <c:v>20388381.431510996</c:v>
                </c:pt>
                <c:pt idx="34507">
                  <c:v>20332956.495545994</c:v>
                </c:pt>
                <c:pt idx="34508">
                  <c:v>20277460.013846997</c:v>
                </c:pt>
                <c:pt idx="34509">
                  <c:v>20221892.366830997</c:v>
                </c:pt>
                <c:pt idx="34510">
                  <c:v>20166253.93285</c:v>
                </c:pt>
                <c:pt idx="34511">
                  <c:v>20110545.088213995</c:v>
                </c:pt>
                <c:pt idx="34512">
                  <c:v>20054766.207202997</c:v>
                </c:pt>
                <c:pt idx="34513">
                  <c:v>19998917.66209</c:v>
                </c:pt>
                <c:pt idx="34514">
                  <c:v>19942999.823153999</c:v>
                </c:pt>
                <c:pt idx="34515">
                  <c:v>19887013.058699001</c:v>
                </c:pt>
                <c:pt idx="34516">
                  <c:v>19830957.735074997</c:v>
                </c:pt>
                <c:pt idx="34517">
                  <c:v>19774834.216687001</c:v>
                </c:pt>
                <c:pt idx="34518">
                  <c:v>19718642.866018996</c:v>
                </c:pt>
                <c:pt idx="34519">
                  <c:v>19662384.043647993</c:v>
                </c:pt>
                <c:pt idx="34520">
                  <c:v>19606058.108258005</c:v>
                </c:pt>
                <c:pt idx="34521">
                  <c:v>19549665.416662</c:v>
                </c:pt>
                <c:pt idx="34522">
                  <c:v>19493206.323810995</c:v>
                </c:pt>
                <c:pt idx="34523">
                  <c:v>19436681.182817996</c:v>
                </c:pt>
                <c:pt idx="34524">
                  <c:v>19380090.344966006</c:v>
                </c:pt>
                <c:pt idx="34525">
                  <c:v>19323434.159728006</c:v>
                </c:pt>
                <c:pt idx="34526">
                  <c:v>19266712.974783</c:v>
                </c:pt>
                <c:pt idx="34527">
                  <c:v>19209927.136029005</c:v>
                </c:pt>
                <c:pt idx="34528">
                  <c:v>19153076.987599995</c:v>
                </c:pt>
                <c:pt idx="34529">
                  <c:v>19096162.871878996</c:v>
                </c:pt>
                <c:pt idx="34530">
                  <c:v>19039185.129514001</c:v>
                </c:pt>
                <c:pt idx="34531">
                  <c:v>18982144.099436</c:v>
                </c:pt>
                <c:pt idx="34532">
                  <c:v>18925040.118866004</c:v>
                </c:pt>
                <c:pt idx="34533">
                  <c:v>18867873.523336999</c:v>
                </c:pt>
                <c:pt idx="34534">
                  <c:v>18810644.646705005</c:v>
                </c:pt>
                <c:pt idx="34535">
                  <c:v>18753353.821160998</c:v>
                </c:pt>
                <c:pt idx="34536">
                  <c:v>18696001.377250999</c:v>
                </c:pt>
                <c:pt idx="34537">
                  <c:v>18638587.643883996</c:v>
                </c:pt>
                <c:pt idx="34538">
                  <c:v>18581112.948348995</c:v>
                </c:pt>
                <c:pt idx="34539">
                  <c:v>18523577.616326008</c:v>
                </c:pt>
                <c:pt idx="34540">
                  <c:v>18465981.971903995</c:v>
                </c:pt>
                <c:pt idx="34541">
                  <c:v>18408326.337590005</c:v>
                </c:pt>
                <c:pt idx="34542">
                  <c:v>18350611.034324009</c:v>
                </c:pt>
                <c:pt idx="34543">
                  <c:v>18292836.381491996</c:v>
                </c:pt>
                <c:pt idx="34544">
                  <c:v>18235002.696940001</c:v>
                </c:pt>
                <c:pt idx="34545">
                  <c:v>18177110.296983</c:v>
                </c:pt>
                <c:pt idx="34546">
                  <c:v>18119159.496424999</c:v>
                </c:pt>
                <c:pt idx="34547">
                  <c:v>18061150.608563002</c:v>
                </c:pt>
                <c:pt idx="34548">
                  <c:v>18003083.945205998</c:v>
                </c:pt>
                <c:pt idx="34549">
                  <c:v>17944959.816684004</c:v>
                </c:pt>
                <c:pt idx="34550">
                  <c:v>17886778.531862997</c:v>
                </c:pt>
                <c:pt idx="34551">
                  <c:v>17828540.398153003</c:v>
                </c:pt>
                <c:pt idx="34552">
                  <c:v>17770245.721524999</c:v>
                </c:pt>
                <c:pt idx="34553">
                  <c:v>17711894.806520004</c:v>
                </c:pt>
                <c:pt idx="34554">
                  <c:v>17653487.956259999</c:v>
                </c:pt>
                <c:pt idx="34555">
                  <c:v>17595025.472461995</c:v>
                </c:pt>
                <c:pt idx="34556">
                  <c:v>17536507.655448996</c:v>
                </c:pt>
                <c:pt idx="34557">
                  <c:v>17477934.804161001</c:v>
                </c:pt>
                <c:pt idx="34558">
                  <c:v>17419307.216165002</c:v>
                </c:pt>
                <c:pt idx="34559">
                  <c:v>17360625.187669996</c:v>
                </c:pt>
                <c:pt idx="34560">
                  <c:v>17301889.013535</c:v>
                </c:pt>
                <c:pt idx="34561">
                  <c:v>17243098.987281997</c:v>
                </c:pt>
                <c:pt idx="34562">
                  <c:v>17184255.401103996</c:v>
                </c:pt>
                <c:pt idx="34563">
                  <c:v>17125358.545879997</c:v>
                </c:pt>
                <c:pt idx="34564">
                  <c:v>17066408.711183</c:v>
                </c:pt>
                <c:pt idx="34565">
                  <c:v>17007406.185292002</c:v>
                </c:pt>
                <c:pt idx="34566">
                  <c:v>16948351.255199999</c:v>
                </c:pt>
                <c:pt idx="34567">
                  <c:v>16889244.206629999</c:v>
                </c:pt>
                <c:pt idx="34568">
                  <c:v>16830085.324037999</c:v>
                </c:pt>
                <c:pt idx="34569">
                  <c:v>16770874.890631001</c:v>
                </c:pt>
                <c:pt idx="34570">
                  <c:v>16711613.188370001</c:v>
                </c:pt>
                <c:pt idx="34571">
                  <c:v>16652300.497986</c:v>
                </c:pt>
                <c:pt idx="34572">
                  <c:v>16592937.098988</c:v>
                </c:pt>
                <c:pt idx="34573">
                  <c:v>16533523.269669</c:v>
                </c:pt>
                <c:pt idx="34574">
                  <c:v>16474059.287123997</c:v>
                </c:pt>
                <c:pt idx="34575">
                  <c:v>16414545.427252</c:v>
                </c:pt>
                <c:pt idx="34576">
                  <c:v>16354981.964770002</c:v>
                </c:pt>
                <c:pt idx="34577">
                  <c:v>16295369.173222</c:v>
                </c:pt>
                <c:pt idx="34578">
                  <c:v>16235707.324987002</c:v>
                </c:pt>
                <c:pt idx="34579">
                  <c:v>16175996.691289999</c:v>
                </c:pt>
                <c:pt idx="34580">
                  <c:v>16116237.542211</c:v>
                </c:pt>
                <c:pt idx="34581">
                  <c:v>16056430.146693999</c:v>
                </c:pt>
                <c:pt idx="34582">
                  <c:v>15996574.772555998</c:v>
                </c:pt>
                <c:pt idx="34583">
                  <c:v>15936671.686495999</c:v>
                </c:pt>
                <c:pt idx="34584">
                  <c:v>15876721.154107003</c:v>
                </c:pt>
                <c:pt idx="34585">
                  <c:v>15816723.439878</c:v>
                </c:pt>
                <c:pt idx="34586">
                  <c:v>15756678.807211</c:v>
                </c:pt>
                <c:pt idx="34587">
                  <c:v>15696587.518424999</c:v>
                </c:pt>
                <c:pt idx="34588">
                  <c:v>15636449.834765</c:v>
                </c:pt>
                <c:pt idx="34589">
                  <c:v>15576266.016412998</c:v>
                </c:pt>
                <c:pt idx="34590">
                  <c:v>15516036.322493998</c:v>
                </c:pt>
                <c:pt idx="34591">
                  <c:v>15455761.011085</c:v>
                </c:pt>
                <c:pt idx="34592">
                  <c:v>15395440.339226998</c:v>
                </c:pt>
                <c:pt idx="34593">
                  <c:v>15335074.562927</c:v>
                </c:pt>
                <c:pt idx="34594">
                  <c:v>15274663.937171998</c:v>
                </c:pt>
                <c:pt idx="34595">
                  <c:v>15214208.715934001</c:v>
                </c:pt>
                <c:pt idx="34596">
                  <c:v>15153709.152179003</c:v>
                </c:pt>
                <c:pt idx="34597">
                  <c:v>15093165.497876</c:v>
                </c:pt>
                <c:pt idx="34598">
                  <c:v>15032578.004003001</c:v>
                </c:pt>
                <c:pt idx="34599">
                  <c:v>14971946.920559</c:v>
                </c:pt>
                <c:pt idx="34600">
                  <c:v>14911272.496565996</c:v>
                </c:pt>
                <c:pt idx="34601">
                  <c:v>14850554.980080999</c:v>
                </c:pt>
                <c:pt idx="34602">
                  <c:v>14789794.618203998</c:v>
                </c:pt>
                <c:pt idx="34603">
                  <c:v>14728991.657082999</c:v>
                </c:pt>
                <c:pt idx="34604">
                  <c:v>14668146.341925001</c:v>
                </c:pt>
                <c:pt idx="34605">
                  <c:v>14607258.916998997</c:v>
                </c:pt>
                <c:pt idx="34606">
                  <c:v>14546329.625649001</c:v>
                </c:pt>
                <c:pt idx="34607">
                  <c:v>14485358.710296998</c:v>
                </c:pt>
                <c:pt idx="34608">
                  <c:v>14424346.412451999</c:v>
                </c:pt>
                <c:pt idx="34609">
                  <c:v>14363292.972719004</c:v>
                </c:pt>
                <c:pt idx="34610">
                  <c:v>14302198.630803999</c:v>
                </c:pt>
                <c:pt idx="34611">
                  <c:v>14241063.625520999</c:v>
                </c:pt>
                <c:pt idx="34612">
                  <c:v>14179888.194801999</c:v>
                </c:pt>
                <c:pt idx="34613">
                  <c:v>14118672.575702002</c:v>
                </c:pt>
                <c:pt idx="34614">
                  <c:v>14057417.004404997</c:v>
                </c:pt>
                <c:pt idx="34615">
                  <c:v>13996121.716232998</c:v>
                </c:pt>
                <c:pt idx="34616">
                  <c:v>13934786.945653005</c:v>
                </c:pt>
                <c:pt idx="34617">
                  <c:v>13873412.926283</c:v>
                </c:pt>
                <c:pt idx="34618">
                  <c:v>13811999.890898</c:v>
                </c:pt>
                <c:pt idx="34619">
                  <c:v>13750548.071441</c:v>
                </c:pt>
                <c:pt idx="34620">
                  <c:v>13689057.699022001</c:v>
                </c:pt>
                <c:pt idx="34621">
                  <c:v>13627529.003932999</c:v>
                </c:pt>
                <c:pt idx="34622">
                  <c:v>13565962.215648999</c:v>
                </c:pt>
                <c:pt idx="34623">
                  <c:v>13504357.562837999</c:v>
                </c:pt>
                <c:pt idx="34624">
                  <c:v>13442715.273364998</c:v>
                </c:pt>
                <c:pt idx="34625">
                  <c:v>13381035.574301003</c:v>
                </c:pt>
                <c:pt idx="34626">
                  <c:v>13319318.691924999</c:v>
                </c:pt>
                <c:pt idx="34627">
                  <c:v>13257564.851737002</c:v>
                </c:pt>
                <c:pt idx="34628">
                  <c:v>13195774.278457997</c:v>
                </c:pt>
                <c:pt idx="34629">
                  <c:v>13133947.196040997</c:v>
                </c:pt>
                <c:pt idx="34630">
                  <c:v>13072083.827674</c:v>
                </c:pt>
                <c:pt idx="34631">
                  <c:v>13010184.395788005</c:v>
                </c:pt>
                <c:pt idx="34632">
                  <c:v>12948249.122063</c:v>
                </c:pt>
                <c:pt idx="34633">
                  <c:v>12886278.227433996</c:v>
                </c:pt>
                <c:pt idx="34634">
                  <c:v>12824271.932095001</c:v>
                </c:pt>
                <c:pt idx="34635">
                  <c:v>12762230.455510002</c:v>
                </c:pt>
                <c:pt idx="34636">
                  <c:v>12700154.016411997</c:v>
                </c:pt>
                <c:pt idx="34637">
                  <c:v>12638042.832815999</c:v>
                </c:pt>
                <c:pt idx="34638">
                  <c:v>12575897.122020001</c:v>
                </c:pt>
                <c:pt idx="34639">
                  <c:v>12513717.100613002</c:v>
                </c:pt>
                <c:pt idx="34640">
                  <c:v>12451502.984480999</c:v>
                </c:pt>
                <c:pt idx="34641">
                  <c:v>12389254.988810999</c:v>
                </c:pt>
                <c:pt idx="34642">
                  <c:v>12326973.328098997</c:v>
                </c:pt>
                <c:pt idx="34643">
                  <c:v>12264658.216153</c:v>
                </c:pt>
                <c:pt idx="34644">
                  <c:v>12202309.866102003</c:v>
                </c:pt>
                <c:pt idx="34645">
                  <c:v>12139928.490398001</c:v>
                </c:pt>
                <c:pt idx="34646">
                  <c:v>12077514.300824</c:v>
                </c:pt>
                <c:pt idx="34647">
                  <c:v>12015067.508499999</c:v>
                </c:pt>
                <c:pt idx="34648">
                  <c:v>11952588.323886001</c:v>
                </c:pt>
                <c:pt idx="34649">
                  <c:v>11890076.956789002</c:v>
                </c:pt>
                <c:pt idx="34650">
                  <c:v>11827533.616367996</c:v>
                </c:pt>
                <c:pt idx="34651">
                  <c:v>11764958.511141</c:v>
                </c:pt>
                <c:pt idx="34652">
                  <c:v>11702351.848988</c:v>
                </c:pt>
                <c:pt idx="34653">
                  <c:v>11639713.837156</c:v>
                </c:pt>
                <c:pt idx="34654">
                  <c:v>11577044.682267997</c:v>
                </c:pt>
                <c:pt idx="34655">
                  <c:v>11514344.590323998</c:v>
                </c:pt>
                <c:pt idx="34656">
                  <c:v>11451613.766709</c:v>
                </c:pt>
                <c:pt idx="34657">
                  <c:v>11388852.416194998</c:v>
                </c:pt>
                <c:pt idx="34658">
                  <c:v>11326060.742951</c:v>
                </c:pt>
                <c:pt idx="34659">
                  <c:v>11263238.950544</c:v>
                </c:pt>
                <c:pt idx="34660">
                  <c:v>11200387.241944999</c:v>
                </c:pt>
                <c:pt idx="34661">
                  <c:v>11137505.819533998</c:v>
                </c:pt>
                <c:pt idx="34662">
                  <c:v>11074594.885108002</c:v>
                </c:pt>
                <c:pt idx="34663">
                  <c:v>11011654.63988</c:v>
                </c:pt>
                <c:pt idx="34664">
                  <c:v>10948685.284489999</c:v>
                </c:pt>
                <c:pt idx="34665">
                  <c:v>10885687.019006001</c:v>
                </c:pt>
                <c:pt idx="34666">
                  <c:v>10822660.042928997</c:v>
                </c:pt>
                <c:pt idx="34667">
                  <c:v>10759604.555199999</c:v>
                </c:pt>
                <c:pt idx="34668">
                  <c:v>10696520.754203999</c:v>
                </c:pt>
                <c:pt idx="34669">
                  <c:v>10633408.837773999</c:v>
                </c:pt>
                <c:pt idx="34670">
                  <c:v>10570269.003195001</c:v>
                </c:pt>
                <c:pt idx="34671">
                  <c:v>10507101.447213</c:v>
                </c:pt>
                <c:pt idx="34672">
                  <c:v>10443906.366033003</c:v>
                </c:pt>
                <c:pt idx="34673">
                  <c:v>10380683.955329999</c:v>
                </c:pt>
                <c:pt idx="34674">
                  <c:v>10317434.410248</c:v>
                </c:pt>
                <c:pt idx="34675">
                  <c:v>10254157.925410002</c:v>
                </c:pt>
                <c:pt idx="34676">
                  <c:v>10190854.694918999</c:v>
                </c:pt>
                <c:pt idx="34677">
                  <c:v>10127524.912363</c:v>
                </c:pt>
                <c:pt idx="34678">
                  <c:v>10064168.770822</c:v>
                </c:pt>
                <c:pt idx="34679">
                  <c:v>10000786.462866999</c:v>
                </c:pt>
                <c:pt idx="34680">
                  <c:v>9937378.1805699989</c:v>
                </c:pt>
                <c:pt idx="34681">
                  <c:v>9873944.1155079976</c:v>
                </c:pt>
                <c:pt idx="34682">
                  <c:v>9810484.4587629996</c:v>
                </c:pt>
                <c:pt idx="34683">
                  <c:v>9746999.4009310007</c:v>
                </c:pt>
                <c:pt idx="34684">
                  <c:v>9683489.1321239974</c:v>
                </c:pt>
                <c:pt idx="34685">
                  <c:v>9619953.8419729993</c:v>
                </c:pt>
                <c:pt idx="34686">
                  <c:v>9556393.7196369972</c:v>
                </c:pt>
                <c:pt idx="34687">
                  <c:v>9492808.953803001</c:v>
                </c:pt>
                <c:pt idx="34688">
                  <c:v>9429199.7326909974</c:v>
                </c:pt>
                <c:pt idx="34689">
                  <c:v>9365566.2440609988</c:v>
                </c:pt>
                <c:pt idx="34690">
                  <c:v>9301908.6752119996</c:v>
                </c:pt>
                <c:pt idx="34691">
                  <c:v>9238227.2129919976</c:v>
                </c:pt>
                <c:pt idx="34692">
                  <c:v>9174522.0437979978</c:v>
                </c:pt>
                <c:pt idx="34693">
                  <c:v>9110793.353581002</c:v>
                </c:pt>
                <c:pt idx="34694">
                  <c:v>9047041.3278529998</c:v>
                </c:pt>
                <c:pt idx="34695">
                  <c:v>8983266.1516849995</c:v>
                </c:pt>
                <c:pt idx="34696">
                  <c:v>8919468.0097180009</c:v>
                </c:pt>
                <c:pt idx="34697">
                  <c:v>8855647.0861609988</c:v>
                </c:pt>
                <c:pt idx="34698">
                  <c:v>8791803.5648020022</c:v>
                </c:pt>
                <c:pt idx="34699">
                  <c:v>8727937.6290019974</c:v>
                </c:pt>
                <c:pt idx="34700">
                  <c:v>8664049.461709002</c:v>
                </c:pt>
                <c:pt idx="34701">
                  <c:v>8600139.2454569973</c:v>
                </c:pt>
                <c:pt idx="34702">
                  <c:v>8536207.1623689979</c:v>
                </c:pt>
                <c:pt idx="34703">
                  <c:v>8472253.3941639997</c:v>
                </c:pt>
                <c:pt idx="34704">
                  <c:v>8408278.1221590005</c:v>
                </c:pt>
                <c:pt idx="34705">
                  <c:v>8344281.527271999</c:v>
                </c:pt>
                <c:pt idx="34706">
                  <c:v>8280263.7900290005</c:v>
                </c:pt>
                <c:pt idx="34707">
                  <c:v>8216225.090566</c:v>
                </c:pt>
                <c:pt idx="34708">
                  <c:v>8152165.6086290004</c:v>
                </c:pt>
                <c:pt idx="34709">
                  <c:v>8088085.5235869987</c:v>
                </c:pt>
                <c:pt idx="34710">
                  <c:v>8023985.0144269997</c:v>
                </c:pt>
                <c:pt idx="34711">
                  <c:v>7959864.2597599998</c:v>
                </c:pt>
                <c:pt idx="34712">
                  <c:v>7895723.4378280006</c:v>
                </c:pt>
                <c:pt idx="34713">
                  <c:v>7831562.7265050001</c:v>
                </c:pt>
                <c:pt idx="34714">
                  <c:v>7767382.303301</c:v>
                </c:pt>
                <c:pt idx="34715">
                  <c:v>7703182.3453640006</c:v>
                </c:pt>
                <c:pt idx="34716">
                  <c:v>7638963.0294879992</c:v>
                </c:pt>
                <c:pt idx="34717">
                  <c:v>7574724.5321129998</c:v>
                </c:pt>
                <c:pt idx="34718">
                  <c:v>7510467.0293279998</c:v>
                </c:pt>
                <c:pt idx="34719">
                  <c:v>7446190.6968799997</c:v>
                </c:pt>
                <c:pt idx="34720">
                  <c:v>7381895.7101710001</c:v>
                </c:pt>
                <c:pt idx="34721">
                  <c:v>7317582.2442640001</c:v>
                </c:pt>
                <c:pt idx="34722">
                  <c:v>7253250.4738889998</c:v>
                </c:pt>
                <c:pt idx="34723">
                  <c:v>7188900.5734440004</c:v>
                </c:pt>
                <c:pt idx="34724">
                  <c:v>7124532.7169970004</c:v>
                </c:pt>
                <c:pt idx="34725">
                  <c:v>7060147.0782940006</c:v>
                </c:pt>
                <c:pt idx="34726">
                  <c:v>6995743.8307579998</c:v>
                </c:pt>
                <c:pt idx="34727">
                  <c:v>6931323.1474960009</c:v>
                </c:pt>
                <c:pt idx="34728">
                  <c:v>6866885.2013000008</c:v>
                </c:pt>
                <c:pt idx="34729">
                  <c:v>6802430.1646519983</c:v>
                </c:pt>
                <c:pt idx="34730">
                  <c:v>6737958.2097259993</c:v>
                </c:pt>
                <c:pt idx="34731">
                  <c:v>6673469.5083920015</c:v>
                </c:pt>
                <c:pt idx="34732">
                  <c:v>6608964.2322190003</c:v>
                </c:pt>
                <c:pt idx="34733">
                  <c:v>6544442.5524820006</c:v>
                </c:pt>
                <c:pt idx="34734">
                  <c:v>6479904.6401569992</c:v>
                </c:pt>
                <c:pt idx="34735">
                  <c:v>6415350.6659359997</c:v>
                </c:pt>
                <c:pt idx="34736">
                  <c:v>6350780.8002169989</c:v>
                </c:pt>
                <c:pt idx="34737">
                  <c:v>6286195.2131199995</c:v>
                </c:pt>
                <c:pt idx="34738">
                  <c:v>6221594.0744810002</c:v>
                </c:pt>
                <c:pt idx="34739">
                  <c:v>6156977.5538609996</c:v>
                </c:pt>
                <c:pt idx="34740">
                  <c:v>6092345.8205459993</c:v>
                </c:pt>
                <c:pt idx="34741">
                  <c:v>6027699.0435500005</c:v>
                </c:pt>
                <c:pt idx="34742">
                  <c:v>5963037.3916219994</c:v>
                </c:pt>
                <c:pt idx="34743">
                  <c:v>5898361.0332469996</c:v>
                </c:pt>
                <c:pt idx="34744">
                  <c:v>5833670.1366460007</c:v>
                </c:pt>
                <c:pt idx="34745">
                  <c:v>5768964.8697859989</c:v>
                </c:pt>
                <c:pt idx="34746">
                  <c:v>5704245.4003760004</c:v>
                </c:pt>
                <c:pt idx="34747">
                  <c:v>5639511.8958759997</c:v>
                </c:pt>
                <c:pt idx="34748">
                  <c:v>5574764.5234969994</c:v>
                </c:pt>
                <c:pt idx="34749">
                  <c:v>5510003.4502050001</c:v>
                </c:pt>
                <c:pt idx="34750">
                  <c:v>5445228.8427250003</c:v>
                </c:pt>
                <c:pt idx="34751">
                  <c:v>5380440.8675420005</c:v>
                </c:pt>
                <c:pt idx="34752">
                  <c:v>5315639.6909059994</c:v>
                </c:pt>
                <c:pt idx="34753">
                  <c:v>5250825.4788340004</c:v>
                </c:pt>
                <c:pt idx="34754">
                  <c:v>5185998.3971139994</c:v>
                </c:pt>
                <c:pt idx="34755">
                  <c:v>5121158.6113080001</c:v>
                </c:pt>
                <c:pt idx="34756">
                  <c:v>5056306.2867550002</c:v>
                </c:pt>
                <c:pt idx="34757">
                  <c:v>4991441.5885720002</c:v>
                </c:pt>
                <c:pt idx="34758">
                  <c:v>4926564.6816620007</c:v>
                </c:pt>
                <c:pt idx="34759">
                  <c:v>4861675.730711</c:v>
                </c:pt>
                <c:pt idx="34760">
                  <c:v>4796774.9001950007</c:v>
                </c:pt>
                <c:pt idx="34761">
                  <c:v>4731862.3543829992</c:v>
                </c:pt>
                <c:pt idx="34762">
                  <c:v>4666938.2573380014</c:v>
                </c:pt>
                <c:pt idx="34763">
                  <c:v>4602002.7729220018</c:v>
                </c:pt>
                <c:pt idx="34764">
                  <c:v>4537056.0647969991</c:v>
                </c:pt>
                <c:pt idx="34765">
                  <c:v>4472098.2964290008</c:v>
                </c:pt>
                <c:pt idx="34766">
                  <c:v>4407129.6310920008</c:v>
                </c:pt>
                <c:pt idx="34767">
                  <c:v>4342150.2318700003</c:v>
                </c:pt>
                <c:pt idx="34768">
                  <c:v>4277160.2616600003</c:v>
                </c:pt>
                <c:pt idx="34769">
                  <c:v>4212159.8831729991</c:v>
                </c:pt>
                <c:pt idx="34770">
                  <c:v>4147149.2589419996</c:v>
                </c:pt>
                <c:pt idx="34771">
                  <c:v>4082128.5513189998</c:v>
                </c:pt>
                <c:pt idx="34772">
                  <c:v>4017097.9224829995</c:v>
                </c:pt>
                <c:pt idx="34773">
                  <c:v>3952057.5344380001</c:v>
                </c:pt>
                <c:pt idx="34774">
                  <c:v>3887007.5490230001</c:v>
                </c:pt>
                <c:pt idx="34775">
                  <c:v>3821948.127905</c:v>
                </c:pt>
                <c:pt idx="34776">
                  <c:v>3756879.4325919994</c:v>
                </c:pt>
                <c:pt idx="34777">
                  <c:v>3691801.6244290001</c:v>
                </c:pt>
                <c:pt idx="34778">
                  <c:v>3626714.8646029998</c:v>
                </c:pt>
                <c:pt idx="34779">
                  <c:v>3561619.3141479995</c:v>
                </c:pt>
                <c:pt idx="34780">
                  <c:v>3496515.1339429994</c:v>
                </c:pt>
                <c:pt idx="34781">
                  <c:v>3431402.4847200005</c:v>
                </c:pt>
                <c:pt idx="34782">
                  <c:v>3366281.5270639998</c:v>
                </c:pt>
                <c:pt idx="34783">
                  <c:v>3301152.4214169998</c:v>
                </c:pt>
                <c:pt idx="34784">
                  <c:v>3236015.3280789996</c:v>
                </c:pt>
                <c:pt idx="34785">
                  <c:v>3170870.4072139999</c:v>
                </c:pt>
                <c:pt idx="34786">
                  <c:v>3105717.8188489992</c:v>
                </c:pt>
                <c:pt idx="34787">
                  <c:v>3040557.7228799998</c:v>
                </c:pt>
                <c:pt idx="34788">
                  <c:v>2975390.279073</c:v>
                </c:pt>
                <c:pt idx="34789">
                  <c:v>2910215.6470679999</c:v>
                </c:pt>
                <c:pt idx="34790">
                  <c:v>2845033.9863820001</c:v>
                </c:pt>
                <c:pt idx="34791">
                  <c:v>2779845.4564089994</c:v>
                </c:pt>
                <c:pt idx="34792">
                  <c:v>2714650.216426</c:v>
                </c:pt>
                <c:pt idx="34793">
                  <c:v>2649448.4255949999</c:v>
                </c:pt>
                <c:pt idx="34794">
                  <c:v>2584240.242964</c:v>
                </c:pt>
                <c:pt idx="34795">
                  <c:v>2519025.8274729997</c:v>
                </c:pt>
                <c:pt idx="34796">
                  <c:v>2453805.3379539996</c:v>
                </c:pt>
                <c:pt idx="34797">
                  <c:v>2388578.9331349996</c:v>
                </c:pt>
                <c:pt idx="34798">
                  <c:v>2323346.7716409997</c:v>
                </c:pt>
                <c:pt idx="34799">
                  <c:v>2258109.0119999996</c:v>
                </c:pt>
                <c:pt idx="34800">
                  <c:v>2192865.812642999</c:v>
                </c:pt>
                <c:pt idx="34801">
                  <c:v>2127617.3319099997</c:v>
                </c:pt>
                <c:pt idx="34802">
                  <c:v>2062363.728046</c:v>
                </c:pt>
                <c:pt idx="34803">
                  <c:v>1997105.1592130002</c:v>
                </c:pt>
                <c:pt idx="34804">
                  <c:v>1931841.783485</c:v>
                </c:pt>
                <c:pt idx="34805">
                  <c:v>1866573.7588549999</c:v>
                </c:pt>
                <c:pt idx="34806">
                  <c:v>1801301.2432349999</c:v>
                </c:pt>
                <c:pt idx="34807">
                  <c:v>1736024.3944610001</c:v>
                </c:pt>
                <c:pt idx="34808">
                  <c:v>1670743.370296</c:v>
                </c:pt>
                <c:pt idx="34809">
                  <c:v>1605458.32843</c:v>
                </c:pt>
                <c:pt idx="34810">
                  <c:v>1540169.4264839999</c:v>
                </c:pt>
                <c:pt idx="34811">
                  <c:v>1474876.8220150003</c:v>
                </c:pt>
                <c:pt idx="34812">
                  <c:v>1409580.6725150004</c:v>
                </c:pt>
                <c:pt idx="34813">
                  <c:v>1344281.1354150001</c:v>
                </c:pt>
                <c:pt idx="34814">
                  <c:v>1278978.368091</c:v>
                </c:pt>
                <c:pt idx="34815">
                  <c:v>1213672.52786</c:v>
                </c:pt>
                <c:pt idx="34816">
                  <c:v>1148363.771989</c:v>
                </c:pt>
                <c:pt idx="34817">
                  <c:v>1083052.2576949999</c:v>
                </c:pt>
                <c:pt idx="34818">
                  <c:v>1017738.1421469998</c:v>
                </c:pt>
                <c:pt idx="34819">
                  <c:v>952421.5824689999</c:v>
                </c:pt>
                <c:pt idx="34820">
                  <c:v>887102.73574699997</c:v>
                </c:pt>
                <c:pt idx="34821">
                  <c:v>821781.75902300002</c:v>
                </c:pt>
                <c:pt idx="34822">
                  <c:v>756458.80930600001</c:v>
                </c:pt>
                <c:pt idx="34823">
                  <c:v>691134.04357099999</c:v>
                </c:pt>
                <c:pt idx="34824">
                  <c:v>625807.61875899998</c:v>
                </c:pt>
                <c:pt idx="34825">
                  <c:v>560479.69178700005</c:v>
                </c:pt>
                <c:pt idx="34826">
                  <c:v>495150.41954400006</c:v>
                </c:pt>
                <c:pt idx="34827">
                  <c:v>429819.95889699995</c:v>
                </c:pt>
                <c:pt idx="34828">
                  <c:v>364488.46669099998</c:v>
                </c:pt>
                <c:pt idx="34829">
                  <c:v>299156.09975499992</c:v>
                </c:pt>
                <c:pt idx="34830">
                  <c:v>233823.014903</c:v>
                </c:pt>
                <c:pt idx="34831">
                  <c:v>168489.36893699996</c:v>
                </c:pt>
                <c:pt idx="34832">
                  <c:v>103155.31864699999</c:v>
                </c:pt>
                <c:pt idx="34833">
                  <c:v>37821.020820000005</c:v>
                </c:pt>
                <c:pt idx="34834">
                  <c:v>-27513.367763999999</c:v>
                </c:pt>
                <c:pt idx="34835">
                  <c:v>-92847.690325999996</c:v>
                </c:pt>
                <c:pt idx="34836">
                  <c:v>-158181.79008499999</c:v>
                </c:pt>
                <c:pt idx="34837">
                  <c:v>-223515.51025699999</c:v>
                </c:pt>
                <c:pt idx="34838">
                  <c:v>-288848.69405200001</c:v>
                </c:pt>
                <c:pt idx="34839">
                  <c:v>-354181.18467000005</c:v>
                </c:pt>
                <c:pt idx="34840">
                  <c:v>-419512.82530000008</c:v>
                </c:pt>
                <c:pt idx="34841">
                  <c:v>-484843.45911400008</c:v>
                </c:pt>
                <c:pt idx="34842">
                  <c:v>-550172.92926999996</c:v>
                </c:pt>
                <c:pt idx="34843">
                  <c:v>-615501.078905</c:v>
                </c:pt>
                <c:pt idx="34844">
                  <c:v>-680827.75113300001</c:v>
                </c:pt>
                <c:pt idx="34845">
                  <c:v>-746152.78904399986</c:v>
                </c:pt>
                <c:pt idx="34846">
                  <c:v>-811476.03569800011</c:v>
                </c:pt>
                <c:pt idx="34847">
                  <c:v>-876797.33412699995</c:v>
                </c:pt>
                <c:pt idx="34848">
                  <c:v>-942116.52732799994</c:v>
                </c:pt>
                <c:pt idx="34849">
                  <c:v>-1007433.4582620001</c:v>
                </c:pt>
                <c:pt idx="34850">
                  <c:v>-1072747.969853</c:v>
                </c:pt>
                <c:pt idx="34851">
                  <c:v>-1138059.9049819999</c:v>
                </c:pt>
                <c:pt idx="34852">
                  <c:v>-1203369.1064870001</c:v>
                </c:pt>
                <c:pt idx="34853">
                  <c:v>-1268675.4171589999</c:v>
                </c:pt>
                <c:pt idx="34854">
                  <c:v>-1333978.6797390003</c:v>
                </c:pt>
                <c:pt idx="34855">
                  <c:v>-1399278.7369180003</c:v>
                </c:pt>
                <c:pt idx="34856">
                  <c:v>-1464575.4313299998</c:v>
                </c:pt>
                <c:pt idx="34857">
                  <c:v>-1529868.605552</c:v>
                </c:pt>
                <c:pt idx="34858">
                  <c:v>-1595158.1021030003</c:v>
                </c:pt>
                <c:pt idx="34859">
                  <c:v>-1660443.7634350001</c:v>
                </c:pt>
                <c:pt idx="34860">
                  <c:v>-1725725.431939</c:v>
                </c:pt>
                <c:pt idx="34861">
                  <c:v>-1791002.9499340001</c:v>
                </c:pt>
                <c:pt idx="34862">
                  <c:v>-1856276.1596700002</c:v>
                </c:pt>
                <c:pt idx="34863">
                  <c:v>-1921544.9033229998</c:v>
                </c:pt>
                <c:pt idx="34864">
                  <c:v>-1986809.0229920002</c:v>
                </c:pt>
                <c:pt idx="34865">
                  <c:v>-2052068.3606980001</c:v>
                </c:pt>
                <c:pt idx="34866">
                  <c:v>-2117322.7583789998</c:v>
                </c:pt>
                <c:pt idx="34867">
                  <c:v>-2182572.0578879998</c:v>
                </c:pt>
                <c:pt idx="34868">
                  <c:v>-2247816.1009920002</c:v>
                </c:pt>
                <c:pt idx="34869">
                  <c:v>-2313054.7293679998</c:v>
                </c:pt>
                <c:pt idx="34870">
                  <c:v>-2378287.7845990006</c:v>
                </c:pt>
                <c:pt idx="34871">
                  <c:v>-2443515.1081719995</c:v>
                </c:pt>
                <c:pt idx="34872">
                  <c:v>-2508736.5414769999</c:v>
                </c:pt>
                <c:pt idx="34873">
                  <c:v>-2573951.9258029996</c:v>
                </c:pt>
                <c:pt idx="34874">
                  <c:v>-2639161.1023349999</c:v>
                </c:pt>
                <c:pt idx="34875">
                  <c:v>-2704363.9121489991</c:v>
                </c:pt>
                <c:pt idx="34876">
                  <c:v>-2769560.1962159998</c:v>
                </c:pt>
                <c:pt idx="34877">
                  <c:v>-2834749.7953909999</c:v>
                </c:pt>
                <c:pt idx="34878">
                  <c:v>-2899932.5504159997</c:v>
                </c:pt>
                <c:pt idx="34879">
                  <c:v>-2965108.301914</c:v>
                </c:pt>
                <c:pt idx="34880">
                  <c:v>-3030276.8903889996</c:v>
                </c:pt>
                <c:pt idx="34881">
                  <c:v>-3095438.156221</c:v>
                </c:pt>
                <c:pt idx="34882">
                  <c:v>-3160591.9396629995</c:v>
                </c:pt>
                <c:pt idx="34883">
                  <c:v>-3225738.0808409997</c:v>
                </c:pt>
                <c:pt idx="34884">
                  <c:v>-3290876.4197469996</c:v>
                </c:pt>
                <c:pt idx="34885">
                  <c:v>-3356006.7962400001</c:v>
                </c:pt>
                <c:pt idx="34886">
                  <c:v>-3421129.0500409994</c:v>
                </c:pt>
                <c:pt idx="34887">
                  <c:v>-3486243.0207320005</c:v>
                </c:pt>
                <c:pt idx="34888">
                  <c:v>-3551348.5477490001</c:v>
                </c:pt>
                <c:pt idx="34889">
                  <c:v>-3616445.4703849996</c:v>
                </c:pt>
                <c:pt idx="34890">
                  <c:v>-3681533.6277830005</c:v>
                </c:pt>
                <c:pt idx="34891">
                  <c:v>-3746612.8589339997</c:v>
                </c:pt>
                <c:pt idx="34892">
                  <c:v>-3811683.0026759994</c:v>
                </c:pt>
                <c:pt idx="34893">
                  <c:v>-3876743.897688</c:v>
                </c:pt>
                <c:pt idx="34894">
                  <c:v>-3941795.3824889995</c:v>
                </c:pt>
                <c:pt idx="34895">
                  <c:v>-4006837.295436</c:v>
                </c:pt>
                <c:pt idx="34896">
                  <c:v>-4071869.474719</c:v>
                </c:pt>
                <c:pt idx="34897">
                  <c:v>-4136891.7583589996</c:v>
                </c:pt>
                <c:pt idx="34898">
                  <c:v>-4201903.9842059994</c:v>
                </c:pt>
                <c:pt idx="34899">
                  <c:v>-4266905.9899340002</c:v>
                </c:pt>
                <c:pt idx="34900">
                  <c:v>-4331897.6130399993</c:v>
                </c:pt>
                <c:pt idx="34901">
                  <c:v>-4396878.6908399994</c:v>
                </c:pt>
                <c:pt idx="34902">
                  <c:v>-4461849.0604670001</c:v>
                </c:pt>
                <c:pt idx="34903">
                  <c:v>-4526808.558867</c:v>
                </c:pt>
                <c:pt idx="34904">
                  <c:v>-4591757.0227959994</c:v>
                </c:pt>
                <c:pt idx="34905">
                  <c:v>-4656694.2888200004</c:v>
                </c:pt>
                <c:pt idx="34906">
                  <c:v>-4721620.1933049997</c:v>
                </c:pt>
                <c:pt idx="34907">
                  <c:v>-4786534.5724230008</c:v>
                </c:pt>
                <c:pt idx="34908">
                  <c:v>-4851437.262143</c:v>
                </c:pt>
                <c:pt idx="34909">
                  <c:v>-4916328.0982269999</c:v>
                </c:pt>
                <c:pt idx="34910">
                  <c:v>-4981206.9162339997</c:v>
                </c:pt>
                <c:pt idx="34911">
                  <c:v>-5046073.5515100006</c:v>
                </c:pt>
                <c:pt idx="34912">
                  <c:v>-5110927.839186999</c:v>
                </c:pt>
                <c:pt idx="34913">
                  <c:v>-5175769.6141809989</c:v>
                </c:pt>
                <c:pt idx="34914">
                  <c:v>-5240598.7111889999</c:v>
                </c:pt>
                <c:pt idx="34915">
                  <c:v>-5305414.9646839993</c:v>
                </c:pt>
                <c:pt idx="34916">
                  <c:v>-5370218.2089150008</c:v>
                </c:pt>
                <c:pt idx="34917">
                  <c:v>-5435008.277900001</c:v>
                </c:pt>
                <c:pt idx="34918">
                  <c:v>-5499785.0054270001</c:v>
                </c:pt>
                <c:pt idx="34919">
                  <c:v>-5564548.2250459995</c:v>
                </c:pt>
                <c:pt idx="34920">
                  <c:v>-5629297.7700730003</c:v>
                </c:pt>
                <c:pt idx="34921">
                  <c:v>-5694033.4735790007</c:v>
                </c:pt>
                <c:pt idx="34922">
                  <c:v>-5758755.1683920007</c:v>
                </c:pt>
                <c:pt idx="34923">
                  <c:v>-5823462.6870920006</c:v>
                </c:pt>
                <c:pt idx="34924">
                  <c:v>-5888155.8620079998</c:v>
                </c:pt>
                <c:pt idx="34925">
                  <c:v>-5952834.5252159983</c:v>
                </c:pt>
                <c:pt idx="34926">
                  <c:v>-6017498.5085320007</c:v>
                </c:pt>
                <c:pt idx="34927">
                  <c:v>-6082147.6435159985</c:v>
                </c:pt>
                <c:pt idx="34928">
                  <c:v>-6146781.7614600006</c:v>
                </c:pt>
                <c:pt idx="34929">
                  <c:v>-6211400.6933919992</c:v>
                </c:pt>
                <c:pt idx="34930">
                  <c:v>-6276004.2700690012</c:v>
                </c:pt>
                <c:pt idx="34931">
                  <c:v>-6340592.3219729997</c:v>
                </c:pt>
                <c:pt idx="34932">
                  <c:v>-6405164.6793119991</c:v>
                </c:pt>
                <c:pt idx="34933">
                  <c:v>-6469721.1720129997</c:v>
                </c:pt>
                <c:pt idx="34934">
                  <c:v>-6534261.6297179982</c:v>
                </c:pt>
                <c:pt idx="34935">
                  <c:v>-6598785.8817849997</c:v>
                </c:pt>
                <c:pt idx="34936">
                  <c:v>-6663293.7572819991</c:v>
                </c:pt>
                <c:pt idx="34937">
                  <c:v>-6727785.0849810001</c:v>
                </c:pt>
                <c:pt idx="34938">
                  <c:v>-6792259.6933599999</c:v>
                </c:pt>
                <c:pt idx="34939">
                  <c:v>-6856717.4105970003</c:v>
                </c:pt>
                <c:pt idx="34940">
                  <c:v>-6921158.0645659994</c:v>
                </c:pt>
                <c:pt idx="34941">
                  <c:v>-6985581.4828329999</c:v>
                </c:pt>
                <c:pt idx="34942">
                  <c:v>-7049987.4926550006</c:v>
                </c:pt>
                <c:pt idx="34943">
                  <c:v>-7114375.9209770001</c:v>
                </c:pt>
                <c:pt idx="34944">
                  <c:v>-7178746.594424</c:v>
                </c:pt>
                <c:pt idx="34945">
                  <c:v>-7243099.3393029999</c:v>
                </c:pt>
                <c:pt idx="34946">
                  <c:v>-7307433.9815960014</c:v>
                </c:pt>
                <c:pt idx="34947">
                  <c:v>-7371750.3469560007</c:v>
                </c:pt>
                <c:pt idx="34948">
                  <c:v>-7436048.2607079996</c:v>
                </c:pt>
                <c:pt idx="34949">
                  <c:v>-7500327.5478400001</c:v>
                </c:pt>
                <c:pt idx="34950">
                  <c:v>-7564588.0330039999</c:v>
                </c:pt>
                <c:pt idx="34951">
                  <c:v>-7628829.5405090004</c:v>
                </c:pt>
                <c:pt idx="34952">
                  <c:v>-7693051.8943189997</c:v>
                </c:pt>
                <c:pt idx="34953">
                  <c:v>-7757254.9180500004</c:v>
                </c:pt>
                <c:pt idx="34954">
                  <c:v>-7821438.4349640012</c:v>
                </c:pt>
                <c:pt idx="34955">
                  <c:v>-7885602.2679690011</c:v>
                </c:pt>
                <c:pt idx="34956">
                  <c:v>-7949746.2396129994</c:v>
                </c:pt>
                <c:pt idx="34957">
                  <c:v>-8013870.1720780004</c:v>
                </c:pt>
                <c:pt idx="34958">
                  <c:v>-8077973.8871819992</c:v>
                </c:pt>
                <c:pt idx="34959">
                  <c:v>-8142057.2063720003</c:v>
                </c:pt>
                <c:pt idx="34960">
                  <c:v>-8206119.9507200001</c:v>
                </c:pt>
                <c:pt idx="34961">
                  <c:v>-8270161.9409180004</c:v>
                </c:pt>
                <c:pt idx="34962">
                  <c:v>-8334182.9972800007</c:v>
                </c:pt>
                <c:pt idx="34963">
                  <c:v>-8398182.939731</c:v>
                </c:pt>
                <c:pt idx="34964">
                  <c:v>-8462161.5878079981</c:v>
                </c:pt>
                <c:pt idx="34965">
                  <c:v>-8526118.7606540006</c:v>
                </c:pt>
                <c:pt idx="34966">
                  <c:v>-8590054.2770149987</c:v>
                </c:pt>
                <c:pt idx="34967">
                  <c:v>-8653967.9552369993</c:v>
                </c:pt>
                <c:pt idx="34968">
                  <c:v>-8717859.6132599991</c:v>
                </c:pt>
                <c:pt idx="34969">
                  <c:v>-8781729.0686140005</c:v>
                </c:pt>
                <c:pt idx="34970">
                  <c:v>-8845576.1384199969</c:v>
                </c:pt>
                <c:pt idx="34971">
                  <c:v>-8909400.6393789984</c:v>
                </c:pt>
                <c:pt idx="34972">
                  <c:v>-8973202.3877719995</c:v>
                </c:pt>
                <c:pt idx="34973">
                  <c:v>-9036981.1994569972</c:v>
                </c:pt>
                <c:pt idx="34974">
                  <c:v>-9100736.8898619991</c:v>
                </c:pt>
                <c:pt idx="34975">
                  <c:v>-9164469.2739819996</c:v>
                </c:pt>
                <c:pt idx="34976">
                  <c:v>-9228178.1663759984</c:v>
                </c:pt>
                <c:pt idx="34977">
                  <c:v>-9291863.3811629992</c:v>
                </c:pt>
                <c:pt idx="34978">
                  <c:v>-9355524.732015999</c:v>
                </c:pt>
                <c:pt idx="34979">
                  <c:v>-9419162.0321580004</c:v>
                </c:pt>
                <c:pt idx="34980">
                  <c:v>-9482775.0943630002</c:v>
                </c:pt>
                <c:pt idx="34981">
                  <c:v>-9546363.7309429981</c:v>
                </c:pt>
                <c:pt idx="34982">
                  <c:v>-9609927.753750002</c:v>
                </c:pt>
                <c:pt idx="34983">
                  <c:v>-9673466.9741730019</c:v>
                </c:pt>
                <c:pt idx="34984">
                  <c:v>-9736981.2031259984</c:v>
                </c:pt>
                <c:pt idx="34985">
                  <c:v>-9800470.2510540001</c:v>
                </c:pt>
                <c:pt idx="34986">
                  <c:v>-9863933.9279199988</c:v>
                </c:pt>
                <c:pt idx="34987">
                  <c:v>-9927372.0432049986</c:v>
                </c:pt>
                <c:pt idx="34988">
                  <c:v>-9990784.4059040006</c:v>
                </c:pt>
                <c:pt idx="34989">
                  <c:v>-10054170.824518999</c:v>
                </c:pt>
                <c:pt idx="34990">
                  <c:v>-10117531.107057</c:v>
                </c:pt>
                <c:pt idx="34991">
                  <c:v>-10180865.061023002</c:v>
                </c:pt>
                <c:pt idx="34992">
                  <c:v>-10244172.493420998</c:v>
                </c:pt>
                <c:pt idx="34993">
                  <c:v>-10307453.210741</c:v>
                </c:pt>
                <c:pt idx="34994">
                  <c:v>-10370707.018962</c:v>
                </c:pt>
                <c:pt idx="34995">
                  <c:v>-10433933.723545998</c:v>
                </c:pt>
                <c:pt idx="34996">
                  <c:v>-10497133.129427996</c:v>
                </c:pt>
                <c:pt idx="34997">
                  <c:v>-10560305.041019</c:v>
                </c:pt>
                <c:pt idx="34998">
                  <c:v>-10623449.262196001</c:v>
                </c:pt>
                <c:pt idx="34999">
                  <c:v>-10686565.596301001</c:v>
                </c:pt>
                <c:pt idx="35000">
                  <c:v>-10749653.846133998</c:v>
                </c:pt>
                <c:pt idx="35001">
                  <c:v>-10812713.813947001</c:v>
                </c:pt>
                <c:pt idx="35002">
                  <c:v>-10875745.301444</c:v>
                </c:pt>
                <c:pt idx="35003">
                  <c:v>-10938748.109773003</c:v>
                </c:pt>
                <c:pt idx="35004">
                  <c:v>-11001722.039519001</c:v>
                </c:pt>
                <c:pt idx="35005">
                  <c:v>-11064666.890705002</c:v>
                </c:pt>
                <c:pt idx="35006">
                  <c:v>-11127582.462782001</c:v>
                </c:pt>
                <c:pt idx="35007">
                  <c:v>-11190468.554626999</c:v>
                </c:pt>
                <c:pt idx="35008">
                  <c:v>-11253324.964536</c:v>
                </c:pt>
                <c:pt idx="35009">
                  <c:v>-11316151.490222</c:v>
                </c:pt>
                <c:pt idx="35010">
                  <c:v>-11378947.928805998</c:v>
                </c:pt>
                <c:pt idx="35011">
                  <c:v>-11441714.076815</c:v>
                </c:pt>
                <c:pt idx="35012">
                  <c:v>-11504449.730177999</c:v>
                </c:pt>
                <c:pt idx="35013">
                  <c:v>-11567154.684216</c:v>
                </c:pt>
                <c:pt idx="35014">
                  <c:v>-11629828.733642999</c:v>
                </c:pt>
                <c:pt idx="35015">
                  <c:v>-11692471.672553999</c:v>
                </c:pt>
                <c:pt idx="35016">
                  <c:v>-11755083.294425998</c:v>
                </c:pt>
                <c:pt idx="35017">
                  <c:v>-11817663.392111002</c:v>
                </c:pt>
                <c:pt idx="35018">
                  <c:v>-11880211.757828997</c:v>
                </c:pt>
                <c:pt idx="35019">
                  <c:v>-11942728.183163</c:v>
                </c:pt>
                <c:pt idx="35020">
                  <c:v>-12005212.459055003</c:v>
                </c:pt>
                <c:pt idx="35021">
                  <c:v>-12067664.375802001</c:v>
                </c:pt>
                <c:pt idx="35022">
                  <c:v>-12130083.723045001</c:v>
                </c:pt>
                <c:pt idx="35023">
                  <c:v>-12192470.289771</c:v>
                </c:pt>
                <c:pt idx="35024">
                  <c:v>-12254823.864301002</c:v>
                </c:pt>
                <c:pt idx="35025">
                  <c:v>-12317144.234288</c:v>
                </c:pt>
                <c:pt idx="35026">
                  <c:v>-12379431.186711</c:v>
                </c:pt>
                <c:pt idx="35027">
                  <c:v>-12441684.50787</c:v>
                </c:pt>
                <c:pt idx="35028">
                  <c:v>-12503903.983377</c:v>
                </c:pt>
                <c:pt idx="35029">
                  <c:v>-12566089.398154</c:v>
                </c:pt>
                <c:pt idx="35030">
                  <c:v>-12628240.536427999</c:v>
                </c:pt>
                <c:pt idx="35031">
                  <c:v>-12690357.181719001</c:v>
                </c:pt>
                <c:pt idx="35032">
                  <c:v>-12752439.116842</c:v>
                </c:pt>
                <c:pt idx="35033">
                  <c:v>-12814486.123896001</c:v>
                </c:pt>
                <c:pt idx="35034">
                  <c:v>-12876497.984261002</c:v>
                </c:pt>
                <c:pt idx="35035">
                  <c:v>-12938474.478588</c:v>
                </c:pt>
                <c:pt idx="35036">
                  <c:v>-13000415.3868</c:v>
                </c:pt>
                <c:pt idx="35037">
                  <c:v>-13062320.488078</c:v>
                </c:pt>
                <c:pt idx="35038">
                  <c:v>-13124189.560861999</c:v>
                </c:pt>
                <c:pt idx="35039">
                  <c:v>-13186022.382838001</c:v>
                </c:pt>
                <c:pt idx="35040">
                  <c:v>-13247818.730938001</c:v>
                </c:pt>
                <c:pt idx="35041">
                  <c:v>-13309578.381331</c:v>
                </c:pt>
                <c:pt idx="35042">
                  <c:v>-13371301.109417001</c:v>
                </c:pt>
                <c:pt idx="35043">
                  <c:v>-13432986.689820001</c:v>
                </c:pt>
                <c:pt idx="35044">
                  <c:v>-13494634.896384001</c:v>
                </c:pt>
                <c:pt idx="35045">
                  <c:v>-13556245.502162</c:v>
                </c:pt>
                <c:pt idx="35046">
                  <c:v>-13617818.279415999</c:v>
                </c:pt>
                <c:pt idx="35047">
                  <c:v>-13679352.999605</c:v>
                </c:pt>
                <c:pt idx="35048">
                  <c:v>-13740849.433382003</c:v>
                </c:pt>
                <c:pt idx="35049">
                  <c:v>-13802307.350585002</c:v>
                </c:pt>
                <c:pt idx="35050">
                  <c:v>-13863726.520230997</c:v>
                </c:pt>
                <c:pt idx="35051">
                  <c:v>-13925106.710511001</c:v>
                </c:pt>
                <c:pt idx="35052">
                  <c:v>-13986447.688781003</c:v>
                </c:pt>
                <c:pt idx="35053">
                  <c:v>-14047749.221557001</c:v>
                </c:pt>
                <c:pt idx="35054">
                  <c:v>-14109011.074506</c:v>
                </c:pt>
                <c:pt idx="35055">
                  <c:v>-14170233.012442</c:v>
                </c:pt>
                <c:pt idx="35056">
                  <c:v>-14231414.799314998</c:v>
                </c:pt>
                <c:pt idx="35057">
                  <c:v>-14292556.198209997</c:v>
                </c:pt>
                <c:pt idx="35058">
                  <c:v>-14353656.971334998</c:v>
                </c:pt>
                <c:pt idx="35059">
                  <c:v>-14414716.880013002</c:v>
                </c:pt>
                <c:pt idx="35060">
                  <c:v>-14475735.684680002</c:v>
                </c:pt>
                <c:pt idx="35061">
                  <c:v>-14536713.144874997</c:v>
                </c:pt>
                <c:pt idx="35062">
                  <c:v>-14597649.019230001</c:v>
                </c:pt>
                <c:pt idx="35063">
                  <c:v>-14658543.065468</c:v>
                </c:pt>
                <c:pt idx="35064">
                  <c:v>-14719395.040391998</c:v>
                </c:pt>
                <c:pt idx="35065">
                  <c:v>-14780204.699878</c:v>
                </c:pt>
                <c:pt idx="35066">
                  <c:v>-14840971.798868001</c:v>
                </c:pt>
                <c:pt idx="35067">
                  <c:v>-14901696.091363998</c:v>
                </c:pt>
                <c:pt idx="35068">
                  <c:v>-14962377.330414997</c:v>
                </c:pt>
                <c:pt idx="35069">
                  <c:v>-15023015.268118</c:v>
                </c:pt>
                <c:pt idx="35070">
                  <c:v>-15083609.655600002</c:v>
                </c:pt>
                <c:pt idx="35071">
                  <c:v>-15144160.243019998</c:v>
                </c:pt>
                <c:pt idx="35072">
                  <c:v>-15204666.779553998</c:v>
                </c:pt>
                <c:pt idx="35073">
                  <c:v>-15265129.013389003</c:v>
                </c:pt>
                <c:pt idx="35074">
                  <c:v>-15325546.691718003</c:v>
                </c:pt>
                <c:pt idx="35075">
                  <c:v>-15385919.560727</c:v>
                </c:pt>
                <c:pt idx="35076">
                  <c:v>-15446247.365591003</c:v>
                </c:pt>
                <c:pt idx="35077">
                  <c:v>-15506529.850462999</c:v>
                </c:pt>
                <c:pt idx="35078">
                  <c:v>-15566766.758466998</c:v>
                </c:pt>
                <c:pt idx="35079">
                  <c:v>-15626957.83169</c:v>
                </c:pt>
                <c:pt idx="35080">
                  <c:v>-15687102.811172999</c:v>
                </c:pt>
                <c:pt idx="35081">
                  <c:v>-15747201.436899997</c:v>
                </c:pt>
                <c:pt idx="35082">
                  <c:v>-15807253.447794998</c:v>
                </c:pt>
                <c:pt idx="35083">
                  <c:v>-15867258.581708999</c:v>
                </c:pt>
                <c:pt idx="35084">
                  <c:v>-15927216.575413002</c:v>
                </c:pt>
                <c:pt idx="35085">
                  <c:v>-15987127.164587</c:v>
                </c:pt>
                <c:pt idx="35086">
                  <c:v>-16046990.083814999</c:v>
                </c:pt>
                <c:pt idx="35087">
                  <c:v>-16106805.066571997</c:v>
                </c:pt>
                <c:pt idx="35088">
                  <c:v>-16166571.845218999</c:v>
                </c:pt>
                <c:pt idx="35089">
                  <c:v>-16226290.15099</c:v>
                </c:pt>
                <c:pt idx="35090">
                  <c:v>-16285959.713985</c:v>
                </c:pt>
                <c:pt idx="35091">
                  <c:v>-16345580.263158999</c:v>
                </c:pt>
                <c:pt idx="35092">
                  <c:v>-16405151.526316999</c:v>
                </c:pt>
                <c:pt idx="35093">
                  <c:v>-16464673.230099998</c:v>
                </c:pt>
                <c:pt idx="35094">
                  <c:v>-16524145.099974997</c:v>
                </c:pt>
                <c:pt idx="35095">
                  <c:v>-16583566.860231003</c:v>
                </c:pt>
                <c:pt idx="35096">
                  <c:v>-16642938.233963</c:v>
                </c:pt>
                <c:pt idx="35097">
                  <c:v>-16702258.943066997</c:v>
                </c:pt>
                <c:pt idx="35098">
                  <c:v>-16761528.708224999</c:v>
                </c:pt>
                <c:pt idx="35099">
                  <c:v>-16820747.248902</c:v>
                </c:pt>
                <c:pt idx="35100">
                  <c:v>-16879914.283329997</c:v>
                </c:pt>
                <c:pt idx="35101">
                  <c:v>-16939029.528501</c:v>
                </c:pt>
                <c:pt idx="35102">
                  <c:v>-16998092.700155001</c:v>
                </c:pt>
                <c:pt idx="35103">
                  <c:v>-17057103.512770001</c:v>
                </c:pt>
                <c:pt idx="35104">
                  <c:v>-17116061.679554004</c:v>
                </c:pt>
                <c:pt idx="35105">
                  <c:v>-17174966.912432</c:v>
                </c:pt>
                <c:pt idx="35106">
                  <c:v>-17233818.922036</c:v>
                </c:pt>
                <c:pt idx="35107">
                  <c:v>-17292617.417692997</c:v>
                </c:pt>
                <c:pt idx="35108">
                  <c:v>-17351362.107418995</c:v>
                </c:pt>
                <c:pt idx="35109">
                  <c:v>-17410052.697902001</c:v>
                </c:pt>
                <c:pt idx="35110">
                  <c:v>-17468688.894494001</c:v>
                </c:pt>
                <c:pt idx="35111">
                  <c:v>-17527270.401200995</c:v>
                </c:pt>
                <c:pt idx="35112">
                  <c:v>-17585796.920669995</c:v>
                </c:pt>
                <c:pt idx="35113">
                  <c:v>-17644268.154178001</c:v>
                </c:pt>
                <c:pt idx="35114">
                  <c:v>-17702683.801622</c:v>
                </c:pt>
                <c:pt idx="35115">
                  <c:v>-17761043.561505996</c:v>
                </c:pt>
                <c:pt idx="35116">
                  <c:v>-17819347.130929004</c:v>
                </c:pt>
                <c:pt idx="35117">
                  <c:v>-17877594.205574997</c:v>
                </c:pt>
                <c:pt idx="35118">
                  <c:v>-17935784.479700997</c:v>
                </c:pt>
                <c:pt idx="35119">
                  <c:v>-17993917.646122005</c:v>
                </c:pt>
                <c:pt idx="35120">
                  <c:v>-18051993.396205001</c:v>
                </c:pt>
                <c:pt idx="35121">
                  <c:v>-18110011.419852</c:v>
                </c:pt>
                <c:pt idx="35122">
                  <c:v>-18167971.405485995</c:v>
                </c:pt>
                <c:pt idx="35123">
                  <c:v>-18225873.040045995</c:v>
                </c:pt>
                <c:pt idx="35124">
                  <c:v>-18283716.008967999</c:v>
                </c:pt>
                <c:pt idx="35125">
                  <c:v>-18341499.996176001</c:v>
                </c:pt>
                <c:pt idx="35126">
                  <c:v>-18399224.684064999</c:v>
                </c:pt>
                <c:pt idx="35127">
                  <c:v>-18456889.753493994</c:v>
                </c:pt>
                <c:pt idx="35128">
                  <c:v>-18514494.883769002</c:v>
                </c:pt>
                <c:pt idx="35129">
                  <c:v>-18572039.752629999</c:v>
                </c:pt>
                <c:pt idx="35130">
                  <c:v>-18629524.036240999</c:v>
                </c:pt>
                <c:pt idx="35131">
                  <c:v>-18686947.409170996</c:v>
                </c:pt>
                <c:pt idx="35132">
                  <c:v>-18744309.544387005</c:v>
                </c:pt>
                <c:pt idx="35133">
                  <c:v>-18801610.113235999</c:v>
                </c:pt>
                <c:pt idx="35134">
                  <c:v>-18858848.785432998</c:v>
                </c:pt>
                <c:pt idx="35135">
                  <c:v>-18916025.229044996</c:v>
                </c:pt>
                <c:pt idx="35136">
                  <c:v>-18973139.110481001</c:v>
                </c:pt>
                <c:pt idx="35137">
                  <c:v>-19030190.094473995</c:v>
                </c:pt>
                <c:pt idx="35138">
                  <c:v>-19087177.844067998</c:v>
                </c:pt>
                <c:pt idx="35139">
                  <c:v>-19144102.020605002</c:v>
                </c:pt>
                <c:pt idx="35140">
                  <c:v>-19200962.283708997</c:v>
                </c:pt>
                <c:pt idx="35141">
                  <c:v>-19257758.291268997</c:v>
                </c:pt>
                <c:pt idx="35142">
                  <c:v>-19314489.699430998</c:v>
                </c:pt>
                <c:pt idx="35143">
                  <c:v>-19371156.162576001</c:v>
                </c:pt>
                <c:pt idx="35144">
                  <c:v>-19427757.333306003</c:v>
                </c:pt>
                <c:pt idx="35145">
                  <c:v>-19484292.862432998</c:v>
                </c:pt>
                <c:pt idx="35146">
                  <c:v>-19540762.398959003</c:v>
                </c:pt>
                <c:pt idx="35147">
                  <c:v>-19597165.590062</c:v>
                </c:pt>
                <c:pt idx="35148">
                  <c:v>-19653502.081081998</c:v>
                </c:pt>
                <c:pt idx="35149">
                  <c:v>-19709771.515501</c:v>
                </c:pt>
                <c:pt idx="35150">
                  <c:v>-19765973.534931</c:v>
                </c:pt>
                <c:pt idx="35151">
                  <c:v>-19822107.779093996</c:v>
                </c:pt>
                <c:pt idx="35152">
                  <c:v>-19878173.885808997</c:v>
                </c:pt>
                <c:pt idx="35153">
                  <c:v>-19934171.490974996</c:v>
                </c:pt>
                <c:pt idx="35154">
                  <c:v>-19990100.228549</c:v>
                </c:pt>
                <c:pt idx="35155">
                  <c:v>-20045959.730539005</c:v>
                </c:pt>
                <c:pt idx="35156">
                  <c:v>-20101749.626975</c:v>
                </c:pt>
                <c:pt idx="35157">
                  <c:v>-20157469.545902997</c:v>
                </c:pt>
                <c:pt idx="35158">
                  <c:v>-20213119.113358002</c:v>
                </c:pt>
                <c:pt idx="35159">
                  <c:v>-20268697.953354999</c:v>
                </c:pt>
                <c:pt idx="35160">
                  <c:v>-20324205.687861998</c:v>
                </c:pt>
                <c:pt idx="35161">
                  <c:v>-20379641.936790999</c:v>
                </c:pt>
                <c:pt idx="35162">
                  <c:v>-20435006.317972999</c:v>
                </c:pt>
                <c:pt idx="35163">
                  <c:v>-20490298.447142996</c:v>
                </c:pt>
                <c:pt idx="35164">
                  <c:v>-20545517.937922001</c:v>
                </c:pt>
                <c:pt idx="35165">
                  <c:v>-20600664.401792996</c:v>
                </c:pt>
                <c:pt idx="35166">
                  <c:v>-20655737.448089</c:v>
                </c:pt>
                <c:pt idx="35167">
                  <c:v>-20710736.683969997</c:v>
                </c:pt>
                <c:pt idx="35168">
                  <c:v>-20765661.714404006</c:v>
                </c:pt>
                <c:pt idx="35169">
                  <c:v>-20820512.142145999</c:v>
                </c:pt>
                <c:pt idx="35170">
                  <c:v>-20875287.567722999</c:v>
                </c:pt>
                <c:pt idx="35171">
                  <c:v>-20929987.589407995</c:v>
                </c:pt>
                <c:pt idx="35172">
                  <c:v>-20984611.803203002</c:v>
                </c:pt>
                <c:pt idx="35173">
                  <c:v>-21039159.802818995</c:v>
                </c:pt>
                <c:pt idx="35174">
                  <c:v>-21093631.179653998</c:v>
                </c:pt>
                <c:pt idx="35175">
                  <c:v>-21148025.522771996</c:v>
                </c:pt>
                <c:pt idx="35176">
                  <c:v>-21202342.418880999</c:v>
                </c:pt>
                <c:pt idx="35177">
                  <c:v>-21256581.452316999</c:v>
                </c:pt>
                <c:pt idx="35178">
                  <c:v>-21310742.205014002</c:v>
                </c:pt>
                <c:pt idx="35179">
                  <c:v>-21364824.25649</c:v>
                </c:pt>
                <c:pt idx="35180">
                  <c:v>-21418827.183817994</c:v>
                </c:pt>
                <c:pt idx="35181">
                  <c:v>-21472750.561609995</c:v>
                </c:pt>
                <c:pt idx="35182">
                  <c:v>-21526593.961989995</c:v>
                </c:pt>
                <c:pt idx="35183">
                  <c:v>-21580356.954573002</c:v>
                </c:pt>
                <c:pt idx="35184">
                  <c:v>-21634039.106442999</c:v>
                </c:pt>
                <c:pt idx="35185">
                  <c:v>-21687639.982126001</c:v>
                </c:pt>
                <c:pt idx="35186">
                  <c:v>-21741159.143571995</c:v>
                </c:pt>
                <c:pt idx="35187">
                  <c:v>-21794596.150125004</c:v>
                </c:pt>
                <c:pt idx="35188">
                  <c:v>-21847950.558504004</c:v>
                </c:pt>
                <c:pt idx="35189">
                  <c:v>-21901221.922773995</c:v>
                </c:pt>
                <c:pt idx="35190">
                  <c:v>-21954409.794327002</c:v>
                </c:pt>
                <c:pt idx="35191">
                  <c:v>-22007513.721850995</c:v>
                </c:pt>
                <c:pt idx="35192">
                  <c:v>-22060533.251309998</c:v>
                </c:pt>
                <c:pt idx="35193">
                  <c:v>-22113467.925914995</c:v>
                </c:pt>
                <c:pt idx="35194">
                  <c:v>-22166317.2861</c:v>
                </c:pt>
                <c:pt idx="35195">
                  <c:v>-22219080.869493995</c:v>
                </c:pt>
                <c:pt idx="35196">
                  <c:v>-22271758.210897997</c:v>
                </c:pt>
                <c:pt idx="35197">
                  <c:v>-22324348.842255</c:v>
                </c:pt>
                <c:pt idx="35198">
                  <c:v>-22376852.292624</c:v>
                </c:pt>
                <c:pt idx="35199">
                  <c:v>-22429268.088153999</c:v>
                </c:pt>
                <c:pt idx="35200">
                  <c:v>-22481595.752055001</c:v>
                </c:pt>
                <c:pt idx="35201">
                  <c:v>-22533834.804570999</c:v>
                </c:pt>
                <c:pt idx="35202">
                  <c:v>-22585984.762948997</c:v>
                </c:pt>
                <c:pt idx="35203">
                  <c:v>-22638045.141414996</c:v>
                </c:pt>
                <c:pt idx="35204">
                  <c:v>-22690015.451140996</c:v>
                </c:pt>
                <c:pt idx="35205">
                  <c:v>-22741895.20022</c:v>
                </c:pt>
                <c:pt idx="35206">
                  <c:v>-22793683.893630996</c:v>
                </c:pt>
                <c:pt idx="35207">
                  <c:v>-22845381.033212997</c:v>
                </c:pt>
                <c:pt idx="35208">
                  <c:v>-22896986.117633</c:v>
                </c:pt>
                <c:pt idx="35209">
                  <c:v>-22948498.642356005</c:v>
                </c:pt>
                <c:pt idx="35210">
                  <c:v>-22999918.099615995</c:v>
                </c:pt>
                <c:pt idx="35211">
                  <c:v>-23051243.978379</c:v>
                </c:pt>
                <c:pt idx="35212">
                  <c:v>-23102475.764316998</c:v>
                </c:pt>
                <c:pt idx="35213">
                  <c:v>-23153612.939772997</c:v>
                </c:pt>
                <c:pt idx="35214">
                  <c:v>-23204654.983728997</c:v>
                </c:pt>
                <c:pt idx="35215">
                  <c:v>-23255601.371771995</c:v>
                </c:pt>
                <c:pt idx="35216">
                  <c:v>-23306451.576064005</c:v>
                </c:pt>
                <c:pt idx="35217">
                  <c:v>-23357205.065304</c:v>
                </c:pt>
                <c:pt idx="35218">
                  <c:v>-23407861.304696001</c:v>
                </c:pt>
                <c:pt idx="35219">
                  <c:v>-23458419.755915996</c:v>
                </c:pt>
                <c:pt idx="35220">
                  <c:v>-23508879.877075002</c:v>
                </c:pt>
                <c:pt idx="35221">
                  <c:v>-23559241.122680999</c:v>
                </c:pt>
                <c:pt idx="35222">
                  <c:v>-23609502.943609994</c:v>
                </c:pt>
                <c:pt idx="35223">
                  <c:v>-23659664.787063997</c:v>
                </c:pt>
                <c:pt idx="35224">
                  <c:v>-23709726.096535999</c:v>
                </c:pt>
                <c:pt idx="35225">
                  <c:v>-23759686.311772998</c:v>
                </c:pt>
                <c:pt idx="35226">
                  <c:v>-23809544.86874</c:v>
                </c:pt>
                <c:pt idx="35227">
                  <c:v>-23859301.199576005</c:v>
                </c:pt>
                <c:pt idx="35228">
                  <c:v>-23908954.732565001</c:v>
                </c:pt>
                <c:pt idx="35229">
                  <c:v>-23958504.892088</c:v>
                </c:pt>
                <c:pt idx="35230">
                  <c:v>-24007951.098588001</c:v>
                </c:pt>
                <c:pt idx="35231">
                  <c:v>-24057292.768529005</c:v>
                </c:pt>
                <c:pt idx="35232">
                  <c:v>-24106529.314355005</c:v>
                </c:pt>
                <c:pt idx="35233">
                  <c:v>-24155660.144450001</c:v>
                </c:pt>
                <c:pt idx="35234">
                  <c:v>-24204684.663093995</c:v>
                </c:pt>
                <c:pt idx="35235">
                  <c:v>-24253602.270426001</c:v>
                </c:pt>
                <c:pt idx="35236">
                  <c:v>-24302412.362395</c:v>
                </c:pt>
                <c:pt idx="35237">
                  <c:v>-24351114.330720004</c:v>
                </c:pt>
                <c:pt idx="35238">
                  <c:v>-24399707.562848996</c:v>
                </c:pt>
                <c:pt idx="35239">
                  <c:v>-24448191.441906996</c:v>
                </c:pt>
                <c:pt idx="35240">
                  <c:v>-24496565.346659999</c:v>
                </c:pt>
                <c:pt idx="35241">
                  <c:v>-24544828.651464</c:v>
                </c:pt>
                <c:pt idx="35242">
                  <c:v>-24592980.726217996</c:v>
                </c:pt>
                <c:pt idx="35243">
                  <c:v>-24641020.936324004</c:v>
                </c:pt>
                <c:pt idx="35244">
                  <c:v>-24688948.642632</c:v>
                </c:pt>
                <c:pt idx="35245">
                  <c:v>-24736763.201397002</c:v>
                </c:pt>
                <c:pt idx="35246">
                  <c:v>-24784463.964227997</c:v>
                </c:pt>
                <c:pt idx="35247">
                  <c:v>-24832050.278042</c:v>
                </c:pt>
                <c:pt idx="35248">
                  <c:v>-24879521.485009998</c:v>
                </c:pt>
                <c:pt idx="35249">
                  <c:v>-24926876.922507998</c:v>
                </c:pt>
                <c:pt idx="35250">
                  <c:v>-24974115.923069995</c:v>
                </c:pt>
                <c:pt idx="35251">
                  <c:v>-25021237.814330004</c:v>
                </c:pt>
                <c:pt idx="35252">
                  <c:v>-25068241.918972</c:v>
                </c:pt>
                <c:pt idx="35253">
                  <c:v>-25115127.554677997</c:v>
                </c:pt>
                <c:pt idx="35254">
                  <c:v>-25161894.034074001</c:v>
                </c:pt>
                <c:pt idx="35255">
                  <c:v>-25208540.664672997</c:v>
                </c:pt>
                <c:pt idx="35256">
                  <c:v>-25255066.748822</c:v>
                </c:pt>
                <c:pt idx="35257">
                  <c:v>-25301471.583643992</c:v>
                </c:pt>
                <c:pt idx="35258">
                  <c:v>-25347754.460983995</c:v>
                </c:pt>
                <c:pt idx="35259">
                  <c:v>-25393914.667346999</c:v>
                </c:pt>
                <c:pt idx="35260">
                  <c:v>-25439951.483843993</c:v>
                </c:pt>
                <c:pt idx="35261">
                  <c:v>-25485864.186131001</c:v>
                </c:pt>
                <c:pt idx="35262">
                  <c:v>-25531652.044346999</c:v>
                </c:pt>
                <c:pt idx="35263">
                  <c:v>-25577314.323056001</c:v>
                </c:pt>
                <c:pt idx="35264">
                  <c:v>-25622850.281183995</c:v>
                </c:pt>
                <c:pt idx="35265">
                  <c:v>-25668259.171957001</c:v>
                </c:pt>
                <c:pt idx="35266">
                  <c:v>-25713540.242835995</c:v>
                </c:pt>
                <c:pt idx="35267">
                  <c:v>-25758692.735456001</c:v>
                </c:pt>
                <c:pt idx="35268">
                  <c:v>-25803715.885554999</c:v>
                </c:pt>
                <c:pt idx="35269">
                  <c:v>-25848608.922914997</c:v>
                </c:pt>
                <c:pt idx="35270">
                  <c:v>-25893371.071288995</c:v>
                </c:pt>
                <c:pt idx="35271">
                  <c:v>-25938001.548337001</c:v>
                </c:pt>
                <c:pt idx="35272">
                  <c:v>-25982499.565552998</c:v>
                </c:pt>
                <c:pt idx="35273">
                  <c:v>-26026864.328198999</c:v>
                </c:pt>
                <c:pt idx="35274">
                  <c:v>-26071095.035232998</c:v>
                </c:pt>
                <c:pt idx="35275">
                  <c:v>-26115190.879234001</c:v>
                </c:pt>
                <c:pt idx="35276">
                  <c:v>-26159151.046333998</c:v>
                </c:pt>
                <c:pt idx="35277">
                  <c:v>-26202974.716139004</c:v>
                </c:pt>
                <c:pt idx="35278">
                  <c:v>-26246661.061658997</c:v>
                </c:pt>
                <c:pt idx="35279">
                  <c:v>-26290209.249225002</c:v>
                </c:pt>
                <c:pt idx="35280">
                  <c:v>-26333618.438418996</c:v>
                </c:pt>
                <c:pt idx="35281">
                  <c:v>-26376887.781990994</c:v>
                </c:pt>
                <c:pt idx="35282">
                  <c:v>-26420016.425779995</c:v>
                </c:pt>
                <c:pt idx="35283">
                  <c:v>-26463003.508634001</c:v>
                </c:pt>
                <c:pt idx="35284">
                  <c:v>-26505848.162330005</c:v>
                </c:pt>
                <c:pt idx="35285">
                  <c:v>-26548549.511484999</c:v>
                </c:pt>
                <c:pt idx="35286">
                  <c:v>-26591106.673477996</c:v>
                </c:pt>
                <c:pt idx="35287">
                  <c:v>-26633518.758361001</c:v>
                </c:pt>
                <c:pt idx="35288">
                  <c:v>-26675784.868772998</c:v>
                </c:pt>
                <c:pt idx="35289">
                  <c:v>-26717904.099849995</c:v>
                </c:pt>
                <c:pt idx="35290">
                  <c:v>-26759875.539140001</c:v>
                </c:pt>
                <c:pt idx="35291">
                  <c:v>-26801698.266504999</c:v>
                </c:pt>
                <c:pt idx="35292">
                  <c:v>-26843371.354037005</c:v>
                </c:pt>
                <c:pt idx="35293">
                  <c:v>-26884893.865957998</c:v>
                </c:pt>
                <c:pt idx="35294">
                  <c:v>-26926264.858528003</c:v>
                </c:pt>
                <c:pt idx="35295">
                  <c:v>-26967483.379946001</c:v>
                </c:pt>
                <c:pt idx="35296">
                  <c:v>-27008548.470254999</c:v>
                </c:pt>
                <c:pt idx="35297">
                  <c:v>-27049459.161242995</c:v>
                </c:pt>
                <c:pt idx="35298">
                  <c:v>-27090214.476335999</c:v>
                </c:pt>
                <c:pt idx="35299">
                  <c:v>-27130813.430503</c:v>
                </c:pt>
                <c:pt idx="35300">
                  <c:v>-27171255.030148</c:v>
                </c:pt>
                <c:pt idx="35301">
                  <c:v>-27211538.273000997</c:v>
                </c:pt>
                <c:pt idx="35302">
                  <c:v>-27251662.148019999</c:v>
                </c:pt>
                <c:pt idx="35303">
                  <c:v>-27291625.635272</c:v>
                </c:pt>
                <c:pt idx="35304">
                  <c:v>-27331427.705826998</c:v>
                </c:pt>
                <c:pt idx="35305">
                  <c:v>-27371067.321644995</c:v>
                </c:pt>
                <c:pt idx="35306">
                  <c:v>-27410543.435462002</c:v>
                </c:pt>
                <c:pt idx="35307">
                  <c:v>-27449854.990671996</c:v>
                </c:pt>
                <c:pt idx="35308">
                  <c:v>-27489000.921210993</c:v>
                </c:pt>
                <c:pt idx="35309">
                  <c:v>-27527980.151436999</c:v>
                </c:pt>
                <c:pt idx="35310">
                  <c:v>-27566791.596005</c:v>
                </c:pt>
                <c:pt idx="35311">
                  <c:v>-27605434.159747999</c:v>
                </c:pt>
                <c:pt idx="35312">
                  <c:v>-27643906.737548996</c:v>
                </c:pt>
                <c:pt idx="35313">
                  <c:v>-27682208.214212</c:v>
                </c:pt>
                <c:pt idx="35314">
                  <c:v>-27720337.464334</c:v>
                </c:pt>
                <c:pt idx="35315">
                  <c:v>-27758293.352171</c:v>
                </c:pt>
                <c:pt idx="35316">
                  <c:v>-27796074.731509</c:v>
                </c:pt>
                <c:pt idx="35317">
                  <c:v>-27833680.445519995</c:v>
                </c:pt>
                <c:pt idx="35318">
                  <c:v>-27871109.326628</c:v>
                </c:pt>
                <c:pt idx="35319">
                  <c:v>-27908360.196370002</c:v>
                </c:pt>
                <c:pt idx="35320">
                  <c:v>-27945431.865246996</c:v>
                </c:pt>
                <c:pt idx="35321">
                  <c:v>-27982323.132584002</c:v>
                </c:pt>
                <c:pt idx="35322">
                  <c:v>-28019032.786378995</c:v>
                </c:pt>
                <c:pt idx="35323">
                  <c:v>-28055559.603151999</c:v>
                </c:pt>
                <c:pt idx="35324">
                  <c:v>-28091902.347796001</c:v>
                </c:pt>
                <c:pt idx="35325">
                  <c:v>-28128059.773415998</c:v>
                </c:pt>
                <c:pt idx="35326">
                  <c:v>-28164030.621174</c:v>
                </c:pt>
                <c:pt idx="35327">
                  <c:v>-28199813.620128002</c:v>
                </c:pt>
                <c:pt idx="35328">
                  <c:v>-28235407.487067994</c:v>
                </c:pt>
                <c:pt idx="35329">
                  <c:v>-28270810.926348995</c:v>
                </c:pt>
                <c:pt idx="35330">
                  <c:v>-28306022.629721001</c:v>
                </c:pt>
                <c:pt idx="35331">
                  <c:v>-28341041.276159003</c:v>
                </c:pt>
                <c:pt idx="35332">
                  <c:v>-28375865.531686999</c:v>
                </c:pt>
                <c:pt idx="35333">
                  <c:v>-28410494.049199</c:v>
                </c:pt>
                <c:pt idx="35334">
                  <c:v>-28444925.468274996</c:v>
                </c:pt>
                <c:pt idx="35335">
                  <c:v>-28479158.415004998</c:v>
                </c:pt>
                <c:pt idx="35336">
                  <c:v>-28513191.501789998</c:v>
                </c:pt>
                <c:pt idx="35337">
                  <c:v>-28547023.327160001</c:v>
                </c:pt>
                <c:pt idx="35338">
                  <c:v>-28580652.475575995</c:v>
                </c:pt>
                <c:pt idx="35339">
                  <c:v>-28614077.51723</c:v>
                </c:pt>
                <c:pt idx="35340">
                  <c:v>-28647297.007847995</c:v>
                </c:pt>
                <c:pt idx="35341">
                  <c:v>-28680309.488480002</c:v>
                </c:pt>
                <c:pt idx="35342">
                  <c:v>-28713113.485297993</c:v>
                </c:pt>
                <c:pt idx="35343">
                  <c:v>-28745707.509374</c:v>
                </c:pt>
                <c:pt idx="35344">
                  <c:v>-28778090.056474</c:v>
                </c:pt>
                <c:pt idx="35345">
                  <c:v>-28810259.606830001</c:v>
                </c:pt>
                <c:pt idx="35346">
                  <c:v>-28842214.624919001</c:v>
                </c:pt>
                <c:pt idx="35347">
                  <c:v>-28873953.559234999</c:v>
                </c:pt>
                <c:pt idx="35348">
                  <c:v>-28905474.842053998</c:v>
                </c:pt>
                <c:pt idx="35349">
                  <c:v>-28936776.889199998</c:v>
                </c:pt>
                <c:pt idx="35350">
                  <c:v>-28967858.099800996</c:v>
                </c:pt>
                <c:pt idx="35351">
                  <c:v>-28998716.856047001</c:v>
                </c:pt>
                <c:pt idx="35352">
                  <c:v>-29029351.522932999</c:v>
                </c:pt>
                <c:pt idx="35353">
                  <c:v>-29059760.448012996</c:v>
                </c:pt>
                <c:pt idx="35354">
                  <c:v>-29089941.961131997</c:v>
                </c:pt>
                <c:pt idx="35355">
                  <c:v>-29119894.374166004</c:v>
                </c:pt>
                <c:pt idx="35356">
                  <c:v>-29149615.980749995</c:v>
                </c:pt>
                <c:pt idx="35357">
                  <c:v>-29179105.056005001</c:v>
                </c:pt>
                <c:pt idx="35358">
                  <c:v>-29208359.856257003</c:v>
                </c:pt>
                <c:pt idx="35359">
                  <c:v>-29237378.618749004</c:v>
                </c:pt>
                <c:pt idx="35360">
                  <c:v>-29266159.561354</c:v>
                </c:pt>
                <c:pt idx="35361">
                  <c:v>-29294700.882276997</c:v>
                </c:pt>
                <c:pt idx="35362">
                  <c:v>-29323000.759751</c:v>
                </c:pt>
                <c:pt idx="35363">
                  <c:v>-29351057.351729006</c:v>
                </c:pt>
                <c:pt idx="35364">
                  <c:v>-29378868.795571998</c:v>
                </c:pt>
                <c:pt idx="35365">
                  <c:v>-29406433.207726005</c:v>
                </c:pt>
                <c:pt idx="35366">
                  <c:v>-29433748.683394998</c:v>
                </c:pt>
                <c:pt idx="35367">
                  <c:v>-29460813.296210997</c:v>
                </c:pt>
                <c:pt idx="35368">
                  <c:v>-29487625.097888995</c:v>
                </c:pt>
                <c:pt idx="35369">
                  <c:v>-29514182.117881998</c:v>
                </c:pt>
                <c:pt idx="35370">
                  <c:v>-29540482.363030996</c:v>
                </c:pt>
                <c:pt idx="35371">
                  <c:v>-29566523.817198001</c:v>
                </c:pt>
                <c:pt idx="35372">
                  <c:v>-29592304.440900996</c:v>
                </c:pt>
                <c:pt idx="35373">
                  <c:v>-29617822.170938998</c:v>
                </c:pt>
                <c:pt idx="35374">
                  <c:v>-29643074.920007002</c:v>
                </c:pt>
                <c:pt idx="35375">
                  <c:v>-29668060.576303001</c:v>
                </c:pt>
                <c:pt idx="35376">
                  <c:v>-29692777.003134001</c:v>
                </c:pt>
                <c:pt idx="35377">
                  <c:v>-29717222.038502004</c:v>
                </c:pt>
                <c:pt idx="35378">
                  <c:v>-29741393.494693995</c:v>
                </c:pt>
                <c:pt idx="35379">
                  <c:v>-29765289.157850999</c:v>
                </c:pt>
                <c:pt idx="35380">
                  <c:v>-29788906.787539002</c:v>
                </c:pt>
                <c:pt idx="35381">
                  <c:v>-29812244.116303004</c:v>
                </c:pt>
                <c:pt idx="35382">
                  <c:v>-29835298.84922</c:v>
                </c:pt>
                <c:pt idx="35383">
                  <c:v>-29858068.663428996</c:v>
                </c:pt>
                <c:pt idx="35384">
                  <c:v>-29880551.207664996</c:v>
                </c:pt>
                <c:pt idx="35385">
                  <c:v>-29902744.101776998</c:v>
                </c:pt>
                <c:pt idx="35386">
                  <c:v>-29924644.936234001</c:v>
                </c:pt>
                <c:pt idx="35387">
                  <c:v>-29946251.271620996</c:v>
                </c:pt>
                <c:pt idx="35388">
                  <c:v>-29967560.638130009</c:v>
                </c:pt>
                <c:pt idx="35389">
                  <c:v>-29988570.535027999</c:v>
                </c:pt>
                <c:pt idx="35390">
                  <c:v>-30009278.430128001</c:v>
                </c:pt>
                <c:pt idx="35391">
                  <c:v>-30029681.759234</c:v>
                </c:pt>
                <c:pt idx="35392">
                  <c:v>-30049777.925584</c:v>
                </c:pt>
                <c:pt idx="35393">
                  <c:v>-30069564.299276996</c:v>
                </c:pt>
                <c:pt idx="35394">
                  <c:v>-30089038.216683999</c:v>
                </c:pt>
                <c:pt idx="35395">
                  <c:v>-30108196.979853995</c:v>
                </c:pt>
                <c:pt idx="35396">
                  <c:v>-30127037.855897997</c:v>
                </c:pt>
                <c:pt idx="35397">
                  <c:v>-30145558.076361001</c:v>
                </c:pt>
                <c:pt idx="35398">
                  <c:v>-30163754.836586002</c:v>
                </c:pt>
                <c:pt idx="35399">
                  <c:v>-30181625.295056</c:v>
                </c:pt>
                <c:pt idx="35400">
                  <c:v>-30199166.572723001</c:v>
                </c:pt>
                <c:pt idx="35401">
                  <c:v>-30216375.752322003</c:v>
                </c:pt>
                <c:pt idx="35402">
                  <c:v>-30233249.877670996</c:v>
                </c:pt>
                <c:pt idx="35403">
                  <c:v>-30249785.952950001</c:v>
                </c:pt>
                <c:pt idx="35404">
                  <c:v>-30265980.941969994</c:v>
                </c:pt>
                <c:pt idx="35405">
                  <c:v>-30281831.767413996</c:v>
                </c:pt>
                <c:pt idx="35406">
                  <c:v>-30297335.310072001</c:v>
                </c:pt>
                <c:pt idx="35407">
                  <c:v>-30312488.408053</c:v>
                </c:pt>
                <c:pt idx="35408">
                  <c:v>-30327287.855970997</c:v>
                </c:pt>
                <c:pt idx="35409">
                  <c:v>-30341730.404126003</c:v>
                </c:pt>
                <c:pt idx="35410">
                  <c:v>-30355812.757648997</c:v>
                </c:pt>
                <c:pt idx="35411">
                  <c:v>-30369531.575640995</c:v>
                </c:pt>
                <c:pt idx="35412">
                  <c:v>-30382883.470283002</c:v>
                </c:pt>
                <c:pt idx="35413">
                  <c:v>-30395865.005920999</c:v>
                </c:pt>
                <c:pt idx="35414">
                  <c:v>-30408472.698138002</c:v>
                </c:pt>
                <c:pt idx="35415">
                  <c:v>-30420703.012793999</c:v>
                </c:pt>
                <c:pt idx="35416">
                  <c:v>-30432552.365049995</c:v>
                </c:pt>
                <c:pt idx="35417">
                  <c:v>-30444017.118360009</c:v>
                </c:pt>
                <c:pt idx="35418">
                  <c:v>-30455093.583439995</c:v>
                </c:pt>
                <c:pt idx="35419">
                  <c:v>-30465778.017216999</c:v>
                </c:pt>
                <c:pt idx="35420">
                  <c:v>-30476066.621740997</c:v>
                </c:pt>
                <c:pt idx="35421">
                  <c:v>-30485955.543075997</c:v>
                </c:pt>
                <c:pt idx="35422">
                  <c:v>-30495440.870163001</c:v>
                </c:pt>
                <c:pt idx="35423">
                  <c:v>-30504518.633646</c:v>
                </c:pt>
                <c:pt idx="35424">
                  <c:v>-30513184.804678995</c:v>
                </c:pt>
                <c:pt idx="35425">
                  <c:v>-30521435.293687996</c:v>
                </c:pt>
                <c:pt idx="35426">
                  <c:v>-30529265.949115995</c:v>
                </c:pt>
                <c:pt idx="35427">
                  <c:v>-30536672.556122005</c:v>
                </c:pt>
                <c:pt idx="35428">
                  <c:v>-30543650.835247997</c:v>
                </c:pt>
                <c:pt idx="35429">
                  <c:v>-30550196.441057995</c:v>
                </c:pt>
                <c:pt idx="35430">
                  <c:v>-30556304.960729998</c:v>
                </c:pt>
                <c:pt idx="35431">
                  <c:v>-30561971.912617996</c:v>
                </c:pt>
                <c:pt idx="35432">
                  <c:v>-30567192.744770002</c:v>
                </c:pt>
                <c:pt idx="35433">
                  <c:v>-30571962.833404001</c:v>
                </c:pt>
                <c:pt idx="35434">
                  <c:v>-30576277.481351998</c:v>
                </c:pt>
                <c:pt idx="35435">
                  <c:v>-30580131.916446</c:v>
                </c:pt>
                <c:pt idx="35436">
                  <c:v>-30583521.289874993</c:v>
                </c:pt>
                <c:pt idx="35437">
                  <c:v>-30586440.674477998</c:v>
                </c:pt>
                <c:pt idx="35438">
                  <c:v>-30588885.063009996</c:v>
                </c:pt>
                <c:pt idx="35439">
                  <c:v>-30590849.366339006</c:v>
                </c:pt>
                <c:pt idx="35440">
                  <c:v>-30592328.411602996</c:v>
                </c:pt>
                <c:pt idx="35441">
                  <c:v>-30593316.940313995</c:v>
                </c:pt>
                <c:pt idx="35442">
                  <c:v>-30593809.606400006</c:v>
                </c:pt>
                <c:pt idx="35443">
                  <c:v>-30593800.974199001</c:v>
                </c:pt>
                <c:pt idx="35444">
                  <c:v>-30593285.516386002</c:v>
                </c:pt>
                <c:pt idx="35445">
                  <c:v>-30592257.611848995</c:v>
                </c:pt>
                <c:pt idx="35446">
                  <c:v>-30590711.543489996</c:v>
                </c:pt>
                <c:pt idx="35447">
                  <c:v>-30588641.495971996</c:v>
                </c:pt>
                <c:pt idx="35448">
                  <c:v>-30586041.553392</c:v>
                </c:pt>
                <c:pt idx="35449">
                  <c:v>-30582905.696883</c:v>
                </c:pt>
                <c:pt idx="35450">
                  <c:v>-30579227.802149005</c:v>
                </c:pt>
                <c:pt idx="35451">
                  <c:v>-30575001.636922009</c:v>
                </c:pt>
                <c:pt idx="35452">
                  <c:v>-30570220.858338002</c:v>
                </c:pt>
                <c:pt idx="35453">
                  <c:v>-30564879.010233</c:v>
                </c:pt>
                <c:pt idx="35454">
                  <c:v>-30558969.520362999</c:v>
                </c:pt>
                <c:pt idx="35455">
                  <c:v>-30552485.697519999</c:v>
                </c:pt>
                <c:pt idx="35456">
                  <c:v>-30545420.728577998</c:v>
                </c:pt>
                <c:pt idx="35457">
                  <c:v>-30537767.675427001</c:v>
                </c:pt>
                <c:pt idx="35458">
                  <c:v>-30529519.471818991</c:v>
                </c:pt>
                <c:pt idx="35459">
                  <c:v>-30520668.920109998</c:v>
                </c:pt>
                <c:pt idx="35460">
                  <c:v>-30511208.687899996</c:v>
                </c:pt>
                <c:pt idx="35461">
                  <c:v>-30501131.304553002</c:v>
                </c:pt>
                <c:pt idx="35462">
                  <c:v>-30490429.157617997</c:v>
                </c:pt>
                <c:pt idx="35463">
                  <c:v>-30479094.489117995</c:v>
                </c:pt>
                <c:pt idx="35464">
                  <c:v>-30467119.391725</c:v>
                </c:pt>
                <c:pt idx="35465">
                  <c:v>-30454495.804804001</c:v>
                </c:pt>
                <c:pt idx="35466">
                  <c:v>-30441215.510315999</c:v>
                </c:pt>
                <c:pt idx="35467">
                  <c:v>-30427270.128597002</c:v>
                </c:pt>
                <c:pt idx="35468">
                  <c:v>-30412651.113981999</c:v>
                </c:pt>
                <c:pt idx="35469">
                  <c:v>-30397349.750276998</c:v>
                </c:pt>
                <c:pt idx="35470">
                  <c:v>-30381357.146079</c:v>
                </c:pt>
                <c:pt idx="35471">
                  <c:v>-30364664.229935002</c:v>
                </c:pt>
                <c:pt idx="35472">
                  <c:v>-30347261.74532</c:v>
                </c:pt>
                <c:pt idx="35473">
                  <c:v>-30329140.245445997</c:v>
                </c:pt>
                <c:pt idx="35474">
                  <c:v>-30310290.087882996</c:v>
                </c:pt>
                <c:pt idx="35475">
                  <c:v>-30290701.428987</c:v>
                </c:pt>
                <c:pt idx="35476">
                  <c:v>-30270364.218122009</c:v>
                </c:pt>
                <c:pt idx="35477">
                  <c:v>-30249268.191672996</c:v>
                </c:pt>
                <c:pt idx="35478">
                  <c:v>-30227402.866844997</c:v>
                </c:pt>
                <c:pt idx="35479">
                  <c:v>-30204757.535220001</c:v>
                </c:pt>
                <c:pt idx="35480">
                  <c:v>-30181321.256080005</c:v>
                </c:pt>
                <c:pt idx="35481">
                  <c:v>-30157082.849482</c:v>
                </c:pt>
                <c:pt idx="35482">
                  <c:v>-30132030.889060002</c:v>
                </c:pt>
                <c:pt idx="35483">
                  <c:v>-30106153.694558002</c:v>
                </c:pt>
                <c:pt idx="35484">
                  <c:v>-30079439.324076001</c:v>
                </c:pt>
                <c:pt idx="35485">
                  <c:v>-30051875.566006999</c:v>
                </c:pt>
                <c:pt idx="35486">
                  <c:v>-30023449.930669997</c:v>
                </c:pt>
                <c:pt idx="35487">
                  <c:v>-29994149.641596001</c:v>
                </c:pt>
                <c:pt idx="35488">
                  <c:v>-29963961.626481</c:v>
                </c:pt>
                <c:pt idx="35489">
                  <c:v>-29932872.507769</c:v>
                </c:pt>
                <c:pt idx="35490">
                  <c:v>-29900868.59285</c:v>
                </c:pt>
                <c:pt idx="35491">
                  <c:v>-29867935.863866996</c:v>
                </c:pt>
                <c:pt idx="35492">
                  <c:v>-29834059.967091996</c:v>
                </c:pt>
                <c:pt idx="35493">
                  <c:v>-29799226.201865997</c:v>
                </c:pt>
                <c:pt idx="35494">
                  <c:v>-29763419.509075996</c:v>
                </c:pt>
                <c:pt idx="35495">
                  <c:v>-29726624.459139001</c:v>
                </c:pt>
                <c:pt idx="35496">
                  <c:v>-29688825.239480998</c:v>
                </c:pt>
                <c:pt idx="35497">
                  <c:v>-29650005.641469996</c:v>
                </c:pt>
                <c:pt idx="35498">
                  <c:v>-29610149.046783999</c:v>
                </c:pt>
                <c:pt idx="35499">
                  <c:v>-29569238.413180001</c:v>
                </c:pt>
                <c:pt idx="35500">
                  <c:v>-29527256.259637997</c:v>
                </c:pt>
                <c:pt idx="35501">
                  <c:v>-29484184.650835</c:v>
                </c:pt>
                <c:pt idx="35502">
                  <c:v>-29440005.180922005</c:v>
                </c:pt>
                <c:pt idx="35503">
                  <c:v>-29394698.956567999</c:v>
                </c:pt>
                <c:pt idx="35504">
                  <c:v>-29348246.579218995</c:v>
                </c:pt>
                <c:pt idx="35505">
                  <c:v>-29300628.126534004</c:v>
                </c:pt>
                <c:pt idx="35506">
                  <c:v>-29251823.132962003</c:v>
                </c:pt>
                <c:pt idx="35507">
                  <c:v>-29201810.569389001</c:v>
                </c:pt>
                <c:pt idx="35508">
                  <c:v>-29150568.821821995</c:v>
                </c:pt>
                <c:pt idx="35509">
                  <c:v>-29098075.669042997</c:v>
                </c:pt>
                <c:pt idx="35510">
                  <c:v>-29044308.259176001</c:v>
                </c:pt>
                <c:pt idx="35511">
                  <c:v>-28989243.085102998</c:v>
                </c:pt>
                <c:pt idx="35512">
                  <c:v>-28932855.958657999</c:v>
                </c:pt>
                <c:pt idx="35513">
                  <c:v>-28875121.983528998</c:v>
                </c:pt>
                <c:pt idx="35514">
                  <c:v>-28816015.526780006</c:v>
                </c:pt>
                <c:pt idx="35515">
                  <c:v>-28755510.188926004</c:v>
                </c:pt>
                <c:pt idx="35516">
                  <c:v>-28693578.772447996</c:v>
                </c:pt>
                <c:pt idx="35517">
                  <c:v>-28630193.248663995</c:v>
                </c:pt>
                <c:pt idx="35518">
                  <c:v>-28565324.722857997</c:v>
                </c:pt>
                <c:pt idx="35519">
                  <c:v>-28498943.397527006</c:v>
                </c:pt>
                <c:pt idx="35520">
                  <c:v>-28431018.533660997</c:v>
                </c:pt>
                <c:pt idx="35521">
                  <c:v>-28361518.409894995</c:v>
                </c:pt>
                <c:pt idx="35522">
                  <c:v>-28290410.279406</c:v>
                </c:pt>
                <c:pt idx="35523">
                  <c:v>-28217660.324407998</c:v>
                </c:pt>
                <c:pt idx="35524">
                  <c:v>-28143233.608067002</c:v>
                </c:pt>
                <c:pt idx="35525">
                  <c:v>-28067094.023671996</c:v>
                </c:pt>
                <c:pt idx="35526">
                  <c:v>-27989204.240860995</c:v>
                </c:pt>
                <c:pt idx="35527">
                  <c:v>-27909525.648707002</c:v>
                </c:pt>
                <c:pt idx="35528">
                  <c:v>-27828018.295423996</c:v>
                </c:pt>
                <c:pt idx="35529">
                  <c:v>-27744640.824466001</c:v>
                </c:pt>
                <c:pt idx="35530">
                  <c:v>-27659350.406740997</c:v>
                </c:pt>
                <c:pt idx="35531">
                  <c:v>-27572102.668664001</c:v>
                </c:pt>
                <c:pt idx="35532">
                  <c:v>-27482851.615738001</c:v>
                </c:pt>
                <c:pt idx="35533">
                  <c:v>-27391549.551313002</c:v>
                </c:pt>
                <c:pt idx="35534">
                  <c:v>-27298146.990166001</c:v>
                </c:pt>
                <c:pt idx="35535">
                  <c:v>-27202592.566494998</c:v>
                </c:pt>
                <c:pt idx="35536">
                  <c:v>-27104832.935885996</c:v>
                </c:pt>
                <c:pt idx="35537">
                  <c:v>-27004812.670779001</c:v>
                </c:pt>
                <c:pt idx="35538">
                  <c:v>-26902474.148897</c:v>
                </c:pt>
                <c:pt idx="35539">
                  <c:v>-26797757.434082001</c:v>
                </c:pt>
                <c:pt idx="35540">
                  <c:v>-26690600.148883</c:v>
                </c:pt>
                <c:pt idx="35541">
                  <c:v>-26580937.338225003</c:v>
                </c:pt>
                <c:pt idx="35542">
                  <c:v>-26468701.323392</c:v>
                </c:pt>
                <c:pt idx="35543">
                  <c:v>-26353821.545478996</c:v>
                </c:pt>
                <c:pt idx="35544">
                  <c:v>-26236224.397400998</c:v>
                </c:pt>
                <c:pt idx="35545">
                  <c:v>-26115833.043444995</c:v>
                </c:pt>
                <c:pt idx="35546">
                  <c:v>-25992567.225226</c:v>
                </c:pt>
                <c:pt idx="35547">
                  <c:v>-25866343.052816</c:v>
                </c:pt>
                <c:pt idx="35548">
                  <c:v>-25737072.779671997</c:v>
                </c:pt>
                <c:pt idx="35549">
                  <c:v>-25604664.559824999</c:v>
                </c:pt>
                <c:pt idx="35550">
                  <c:v>-25469022.185641997</c:v>
                </c:pt>
                <c:pt idx="35551">
                  <c:v>-25330044.804265</c:v>
                </c:pt>
                <c:pt idx="35552">
                  <c:v>-25187626.610638998</c:v>
                </c:pt>
                <c:pt idx="35553">
                  <c:v>-25041656.514764003</c:v>
                </c:pt>
                <c:pt idx="35554">
                  <c:v>-24892017.780560002</c:v>
                </c:pt>
                <c:pt idx="35555">
                  <c:v>-24738587.633398</c:v>
                </c:pt>
                <c:pt idx="35556">
                  <c:v>-24581236.833017997</c:v>
                </c:pt>
                <c:pt idx="35557">
                  <c:v>-24419829.208110999</c:v>
                </c:pt>
                <c:pt idx="35558">
                  <c:v>-24254221.148419</c:v>
                </c:pt>
                <c:pt idx="35559">
                  <c:v>-24084261.049651995</c:v>
                </c:pt>
                <c:pt idx="35560">
                  <c:v>-23909788.705916997</c:v>
                </c:pt>
                <c:pt idx="35561">
                  <c:v>-23730634.643649995</c:v>
                </c:pt>
                <c:pt idx="35562">
                  <c:v>-23546619.390272997</c:v>
                </c:pt>
                <c:pt idx="35563">
                  <c:v>-23357552.669819996</c:v>
                </c:pt>
                <c:pt idx="35564">
                  <c:v>-23163232.516752005</c:v>
                </c:pt>
                <c:pt idx="35565">
                  <c:v>-22963444.297937997</c:v>
                </c:pt>
                <c:pt idx="35566">
                  <c:v>-22757959.631320003</c:v>
                </c:pt>
                <c:pt idx="35567">
                  <c:v>-22546535.188170001</c:v>
                </c:pt>
                <c:pt idx="35568">
                  <c:v>-22328911.363865998</c:v>
                </c:pt>
                <c:pt idx="35569">
                  <c:v>-22104810.799887002</c:v>
                </c:pt>
                <c:pt idx="35570">
                  <c:v>-21873936.737097997</c:v>
                </c:pt>
                <c:pt idx="35571">
                  <c:v>-21635971.177317001</c:v>
                </c:pt>
                <c:pt idx="35572">
                  <c:v>-21390572.826560006</c:v>
                </c:pt>
                <c:pt idx="35573">
                  <c:v>-21137374.789142996</c:v>
                </c:pt>
                <c:pt idx="35574">
                  <c:v>-20875981.976876996</c:v>
                </c:pt>
                <c:pt idx="35575">
                  <c:v>-20605968.191792</c:v>
                </c:pt>
                <c:pt idx="35576">
                  <c:v>-20326872.834003001</c:v>
                </c:pt>
                <c:pt idx="35577">
                  <c:v>-20038197.178370003</c:v>
                </c:pt>
                <c:pt idx="35578">
                  <c:v>-19739400.154263001</c:v>
                </c:pt>
                <c:pt idx="35579">
                  <c:v>-19429893.551856998</c:v>
                </c:pt>
                <c:pt idx="35580">
                  <c:v>-19109036.565769996</c:v>
                </c:pt>
                <c:pt idx="35581">
                  <c:v>-18776129.572358001</c:v>
                </c:pt>
                <c:pt idx="35582">
                  <c:v>-18430407.020489998</c:v>
                </c:pt>
                <c:pt idx="35583">
                  <c:v>-18071029.297288995</c:v>
                </c:pt>
                <c:pt idx="35584">
                  <c:v>-17697073.410470996</c:v>
                </c:pt>
                <c:pt idx="35585">
                  <c:v>-17307522.308588002</c:v>
                </c:pt>
                <c:pt idx="35586">
                  <c:v>-16901252.641434997</c:v>
                </c:pt>
                <c:pt idx="35587">
                  <c:v>-16477020.748839999</c:v>
                </c:pt>
                <c:pt idx="35588">
                  <c:v>-16033446.663053002</c:v>
                </c:pt>
                <c:pt idx="35589">
                  <c:v>-15568995.928890998</c:v>
                </c:pt>
                <c:pt idx="35590">
                  <c:v>-15081959.104854999</c:v>
                </c:pt>
                <c:pt idx="35591">
                  <c:v>-14570428.938088</c:v>
                </c:pt>
                <c:pt idx="35592">
                  <c:v>-14032275.456819002</c:v>
                </c:pt>
                <c:pt idx="35593">
                  <c:v>-13465119.678528998</c:v>
                </c:pt>
                <c:pt idx="35594">
                  <c:v>-12866307.424349003</c:v>
                </c:pt>
                <c:pt idx="35595">
                  <c:v>-12232886.072914002</c:v>
                </c:pt>
                <c:pt idx="35596">
                  <c:v>-11561589.309389003</c:v>
                </c:pt>
                <c:pt idx="35597">
                  <c:v>-10848838.513606003</c:v>
                </c:pt>
                <c:pt idx="35598">
                  <c:v>-10090775.045325998</c:v>
                </c:pt>
                <c:pt idx="35599">
                  <c:v>-9283346.0697239991</c:v>
                </c:pt>
                <c:pt idx="35600">
                  <c:v>-8422478.162190998</c:v>
                </c:pt>
                <c:pt idx="35601">
                  <c:v>-7504386.764795999</c:v>
                </c:pt>
                <c:pt idx="35602">
                  <c:v>-6526080.7686710004</c:v>
                </c:pt>
                <c:pt idx="35603">
                  <c:v>-5486116.9951579999</c:v>
                </c:pt>
                <c:pt idx="35604">
                  <c:v>-4385613.5178929996</c:v>
                </c:pt>
                <c:pt idx="35605">
                  <c:v>-3229409.7652240004</c:v>
                </c:pt>
                <c:pt idx="35606">
                  <c:v>-2027055.0171470002</c:v>
                </c:pt>
                <c:pt idx="35607">
                  <c:v>-793098.10035299999</c:v>
                </c:pt>
                <c:pt idx="35608">
                  <c:v>453841.49248300004</c:v>
                </c:pt>
                <c:pt idx="35609">
                  <c:v>1693307.3880360001</c:v>
                </c:pt>
                <c:pt idx="35610">
                  <c:v>2905912.7086829999</c:v>
                </c:pt>
                <c:pt idx="35611">
                  <c:v>4075848.7369499994</c:v>
                </c:pt>
                <c:pt idx="35612">
                  <c:v>5192189.3338939995</c:v>
                </c:pt>
                <c:pt idx="35613">
                  <c:v>6248891.4064030005</c:v>
                </c:pt>
                <c:pt idx="35614">
                  <c:v>7243938.6317600003</c:v>
                </c:pt>
                <c:pt idx="35615">
                  <c:v>8178186.4950780002</c:v>
                </c:pt>
                <c:pt idx="35616">
                  <c:v>9054290.5637929998</c:v>
                </c:pt>
                <c:pt idx="35617">
                  <c:v>9875878.9243420009</c:v>
                </c:pt>
                <c:pt idx="35618">
                  <c:v>10646984.046732998</c:v>
                </c:pt>
                <c:pt idx="35619">
                  <c:v>11371686.301035</c:v>
                </c:pt>
                <c:pt idx="35620">
                  <c:v>12053908.694344997</c:v>
                </c:pt>
                <c:pt idx="35621">
                  <c:v>12697311.085901001</c:v>
                </c:pt>
                <c:pt idx="35622">
                  <c:v>13305245.989250002</c:v>
                </c:pt>
                <c:pt idx="35623">
                  <c:v>13880750.476326998</c:v>
                </c:pt>
                <c:pt idx="35624">
                  <c:v>14426557.945273999</c:v>
                </c:pt>
                <c:pt idx="35625">
                  <c:v>14945119.810782002</c:v>
                </c:pt>
                <c:pt idx="35626">
                  <c:v>15438631.243803</c:v>
                </c:pt>
                <c:pt idx="35627">
                  <c:v>15909057.626400998</c:v>
                </c:pt>
                <c:pt idx="35628">
                  <c:v>16358159.93138</c:v>
                </c:pt>
                <c:pt idx="35629">
                  <c:v>16787518.153333001</c:v>
                </c:pt>
                <c:pt idx="35630">
                  <c:v>17198552.448322006</c:v>
                </c:pt>
                <c:pt idx="35631">
                  <c:v>17592541.935775995</c:v>
                </c:pt>
                <c:pt idx="35632">
                  <c:v>17970641.272739001</c:v>
                </c:pt>
                <c:pt idx="35633">
                  <c:v>18333895.185221002</c:v>
                </c:pt>
                <c:pt idx="35634">
                  <c:v>18683251.169027999</c:v>
                </c:pt>
                <c:pt idx="35635">
                  <c:v>19019570.574142005</c:v>
                </c:pt>
                <c:pt idx="35636">
                  <c:v>19343638.274887998</c:v>
                </c:pt>
                <c:pt idx="35637">
                  <c:v>19656171.110030003</c:v>
                </c:pt>
                <c:pt idx="35638">
                  <c:v>19957825.256689001</c:v>
                </c:pt>
                <c:pt idx="35639">
                  <c:v>20249202.681918997</c:v>
                </c:pt>
                <c:pt idx="35640">
                  <c:v>20530856.796893995</c:v>
                </c:pt>
                <c:pt idx="35641">
                  <c:v>20803297.421727996</c:v>
                </c:pt>
                <c:pt idx="35642">
                  <c:v>21066995.153845996</c:v>
                </c:pt>
                <c:pt idx="35643">
                  <c:v>21322385.219755001</c:v>
                </c:pt>
                <c:pt idx="35644">
                  <c:v>21569870.878695998</c:v>
                </c:pt>
                <c:pt idx="35645">
                  <c:v>21809826.436927002</c:v>
                </c:pt>
                <c:pt idx="35646">
                  <c:v>22042599.923088998</c:v>
                </c:pt>
                <c:pt idx="35647">
                  <c:v>22268515.467939995</c:v>
                </c:pt>
                <c:pt idx="35648">
                  <c:v>22487875.425733995</c:v>
                </c:pt>
                <c:pt idx="35649">
                  <c:v>22700962.269334</c:v>
                </c:pt>
                <c:pt idx="35650">
                  <c:v>22908040.286727998</c:v>
                </c:pt>
                <c:pt idx="35651">
                  <c:v>23109357.102901001</c:v>
                </c:pt>
                <c:pt idx="35652">
                  <c:v>23305145.047771998</c:v>
                </c:pt>
                <c:pt idx="35653">
                  <c:v>23495622.388174001</c:v>
                </c:pt>
                <c:pt idx="35654">
                  <c:v>23680994.439525999</c:v>
                </c:pt>
                <c:pt idx="35655">
                  <c:v>23861454.570797998</c:v>
                </c:pt>
                <c:pt idx="35656">
                  <c:v>24037185.114659004</c:v>
                </c:pt>
                <c:pt idx="35657">
                  <c:v>24208358.193222001</c:v>
                </c:pt>
                <c:pt idx="35658">
                  <c:v>24375136.468470998</c:v>
                </c:pt>
                <c:pt idx="35659">
                  <c:v>24537673.825406</c:v>
                </c:pt>
                <c:pt idx="35660">
                  <c:v>24696115.994917002</c:v>
                </c:pt>
                <c:pt idx="35661">
                  <c:v>24850601.122614</c:v>
                </c:pt>
                <c:pt idx="35662">
                  <c:v>25001260.289097995</c:v>
                </c:pt>
                <c:pt idx="35663">
                  <c:v>25148217.986509997</c:v>
                </c:pt>
                <c:pt idx="35664">
                  <c:v>25291592.555672996</c:v>
                </c:pt>
                <c:pt idx="35665">
                  <c:v>25431496.587652996</c:v>
                </c:pt>
                <c:pt idx="35666">
                  <c:v>25568037.293118995</c:v>
                </c:pt>
                <c:pt idx="35667">
                  <c:v>25701316.842555001</c:v>
                </c:pt>
                <c:pt idx="35668">
                  <c:v>25831432.680006001</c:v>
                </c:pt>
                <c:pt idx="35669">
                  <c:v>25958477.812807001</c:v>
                </c:pt>
                <c:pt idx="35670">
                  <c:v>26082541.079425</c:v>
                </c:pt>
                <c:pt idx="35671">
                  <c:v>26203707.397392001</c:v>
                </c:pt>
                <c:pt idx="35672">
                  <c:v>26322057.993047994</c:v>
                </c:pt>
                <c:pt idx="35673">
                  <c:v>26437670.614689004</c:v>
                </c:pt>
                <c:pt idx="35674">
                  <c:v>26550619.730512999</c:v>
                </c:pt>
                <c:pt idx="35675">
                  <c:v>26660976.712662999</c:v>
                </c:pt>
                <c:pt idx="35676">
                  <c:v>26768810.008504003</c:v>
                </c:pt>
                <c:pt idx="35677">
                  <c:v>26874185.300191998</c:v>
                </c:pt>
                <c:pt idx="35678">
                  <c:v>26977165.653474998</c:v>
                </c:pt>
                <c:pt idx="35679">
                  <c:v>27077811.656585004</c:v>
                </c:pt>
                <c:pt idx="35680">
                  <c:v>27176181.550004005</c:v>
                </c:pt>
                <c:pt idx="35681">
                  <c:v>27272331.347816996</c:v>
                </c:pt>
                <c:pt idx="35682">
                  <c:v>27366314.951285996</c:v>
                </c:pt>
                <c:pt idx="35683">
                  <c:v>27458184.255249996</c:v>
                </c:pt>
                <c:pt idx="35684">
                  <c:v>27547989.247878991</c:v>
                </c:pt>
                <c:pt idx="35685">
                  <c:v>27635778.104279</c:v>
                </c:pt>
                <c:pt idx="35686">
                  <c:v>27721597.274388999</c:v>
                </c:pt>
                <c:pt idx="35687">
                  <c:v>27805491.565593995</c:v>
                </c:pt>
                <c:pt idx="35688">
                  <c:v>27887504.220426999</c:v>
                </c:pt>
                <c:pt idx="35689">
                  <c:v>27967676.989700995</c:v>
                </c:pt>
                <c:pt idx="35690">
                  <c:v>28046050.201398995</c:v>
                </c:pt>
                <c:pt idx="35691">
                  <c:v>28122662.825604998</c:v>
                </c:pt>
                <c:pt idx="35692">
                  <c:v>28197552.535755001</c:v>
                </c:pt>
                <c:pt idx="35693">
                  <c:v>28270755.766452</c:v>
                </c:pt>
                <c:pt idx="35694">
                  <c:v>28342307.768072996</c:v>
                </c:pt>
                <c:pt idx="35695">
                  <c:v>28412242.658379003</c:v>
                </c:pt>
                <c:pt idx="35696">
                  <c:v>28480593.471331995</c:v>
                </c:pt>
                <c:pt idx="35697">
                  <c:v>28547392.203283995</c:v>
                </c:pt>
                <c:pt idx="35698">
                  <c:v>28612669.856721003</c:v>
                </c:pt>
                <c:pt idx="35699">
                  <c:v>28676456.481706996</c:v>
                </c:pt>
                <c:pt idx="35700">
                  <c:v>28738781.215174999</c:v>
                </c:pt>
                <c:pt idx="35701">
                  <c:v>28799672.318200003</c:v>
                </c:pt>
                <c:pt idx="35702">
                  <c:v>28859157.211372998</c:v>
                </c:pt>
                <c:pt idx="35703">
                  <c:v>28917262.508393999</c:v>
                </c:pt>
                <c:pt idx="35704">
                  <c:v>28974014.047994997</c:v>
                </c:pt>
                <c:pt idx="35705">
                  <c:v>29029436.924276996</c:v>
                </c:pt>
                <c:pt idx="35706">
                  <c:v>29083555.515579998</c:v>
                </c:pt>
                <c:pt idx="35707">
                  <c:v>29136393.511942998</c:v>
                </c:pt>
                <c:pt idx="35708">
                  <c:v>29187973.941257995</c:v>
                </c:pt>
                <c:pt idx="35709">
                  <c:v>29238319.194178998</c:v>
                </c:pt>
                <c:pt idx="35710">
                  <c:v>29287451.047858994</c:v>
                </c:pt>
                <c:pt idx="35711">
                  <c:v>29335390.688593</c:v>
                </c:pt>
                <c:pt idx="35712">
                  <c:v>29382158.733402997</c:v>
                </c:pt>
                <c:pt idx="35713">
                  <c:v>29427775.250646997</c:v>
                </c:pt>
                <c:pt idx="35714">
                  <c:v>29472259.779696997</c:v>
                </c:pt>
                <c:pt idx="35715">
                  <c:v>29515631.349725001</c:v>
                </c:pt>
                <c:pt idx="35716">
                  <c:v>29557908.497666996</c:v>
                </c:pt>
                <c:pt idx="35717">
                  <c:v>29599109.285390995</c:v>
                </c:pt>
                <c:pt idx="35718">
                  <c:v>29639251.316111002</c:v>
                </c:pt>
                <c:pt idx="35719">
                  <c:v>29678351.750103001</c:v>
                </c:pt>
                <c:pt idx="35720">
                  <c:v>29716427.319738001</c:v>
                </c:pt>
                <c:pt idx="35721">
                  <c:v>29753494.343880996</c:v>
                </c:pt>
                <c:pt idx="35722">
                  <c:v>29789568.741682995</c:v>
                </c:pt>
                <c:pt idx="35723">
                  <c:v>29824666.045798995</c:v>
                </c:pt>
                <c:pt idx="35724">
                  <c:v>29858801.415052999</c:v>
                </c:pt>
                <c:pt idx="35725">
                  <c:v>29891989.646593999</c:v>
                </c:pt>
                <c:pt idx="35726">
                  <c:v>29924245.187545002</c:v>
                </c:pt>
                <c:pt idx="35727">
                  <c:v>29955582.146191999</c:v>
                </c:pt>
                <c:pt idx="35728">
                  <c:v>29986014.302719999</c:v>
                </c:pt>
                <c:pt idx="35729">
                  <c:v>30015555.119527005</c:v>
                </c:pt>
                <c:pt idx="35730">
                  <c:v>30044217.751125</c:v>
                </c:pt>
                <c:pt idx="35731">
                  <c:v>30072015.053660996</c:v>
                </c:pt>
                <c:pt idx="35732">
                  <c:v>30098959.594067</c:v>
                </c:pt>
                <c:pt idx="35733">
                  <c:v>30125063.658861</c:v>
                </c:pt>
                <c:pt idx="35734">
                  <c:v>30150339.262604997</c:v>
                </c:pt>
                <c:pt idx="35735">
                  <c:v>30174798.156050004</c:v>
                </c:pt>
                <c:pt idx="35736">
                  <c:v>30198451.833976999</c:v>
                </c:pt>
                <c:pt idx="35737">
                  <c:v>30221311.542734001</c:v>
                </c:pt>
                <c:pt idx="35738">
                  <c:v>30243388.287513997</c:v>
                </c:pt>
                <c:pt idx="35739">
                  <c:v>30264692.839343999</c:v>
                </c:pt>
                <c:pt idx="35740">
                  <c:v>30285235.741836995</c:v>
                </c:pt>
                <c:pt idx="35741">
                  <c:v>30305027.317692</c:v>
                </c:pt>
                <c:pt idx="35742">
                  <c:v>30324077.674963001</c:v>
                </c:pt>
                <c:pt idx="35743">
                  <c:v>30342396.713102005</c:v>
                </c:pt>
                <c:pt idx="35744">
                  <c:v>30359994.128794003</c:v>
                </c:pt>
                <c:pt idx="35745">
                  <c:v>30376879.421583995</c:v>
                </c:pt>
                <c:pt idx="35746">
                  <c:v>30393061.899303999</c:v>
                </c:pt>
                <c:pt idx="35747">
                  <c:v>30408550.683320999</c:v>
                </c:pt>
                <c:pt idx="35748">
                  <c:v>30423354.713601995</c:v>
                </c:pt>
                <c:pt idx="35749">
                  <c:v>30437482.753597997</c:v>
                </c:pt>
                <c:pt idx="35750">
                  <c:v>30450943.394977</c:v>
                </c:pt>
                <c:pt idx="35751">
                  <c:v>30463745.062185999</c:v>
                </c:pt>
                <c:pt idx="35752">
                  <c:v>30475896.016867999</c:v>
                </c:pt>
                <c:pt idx="35753">
                  <c:v>30487404.362127002</c:v>
                </c:pt>
                <c:pt idx="35754">
                  <c:v>30498278.046658002</c:v>
                </c:pt>
                <c:pt idx="35755">
                  <c:v>30508524.86874</c:v>
                </c:pt>
                <c:pt idx="35756">
                  <c:v>30518152.480096996</c:v>
                </c:pt>
                <c:pt idx="35757">
                  <c:v>30527168.389634997</c:v>
                </c:pt>
                <c:pt idx="35758">
                  <c:v>30535579.967066996</c:v>
                </c:pt>
                <c:pt idx="35759">
                  <c:v>30543394.446407996</c:v>
                </c:pt>
                <c:pt idx="35760">
                  <c:v>30550618.929373994</c:v>
                </c:pt>
                <c:pt idx="35761">
                  <c:v>30557260.388666</c:v>
                </c:pt>
                <c:pt idx="35762">
                  <c:v>30563325.671151001</c:v>
                </c:pt>
                <c:pt idx="35763">
                  <c:v>30568821.500952005</c:v>
                </c:pt>
                <c:pt idx="35764">
                  <c:v>30573754.482433997</c:v>
                </c:pt>
                <c:pt idx="35765">
                  <c:v>30578131.103101999</c:v>
                </c:pt>
                <c:pt idx="35766">
                  <c:v>30581957.736416001</c:v>
                </c:pt>
                <c:pt idx="35767">
                  <c:v>30585240.644508</c:v>
                </c:pt>
                <c:pt idx="35768">
                  <c:v>30587985.980834994</c:v>
                </c:pt>
                <c:pt idx="35769">
                  <c:v>30590199.792734999</c:v>
                </c:pt>
                <c:pt idx="35770">
                  <c:v>30591888.023921002</c:v>
                </c:pt>
                <c:pt idx="35771">
                  <c:v>30593056.516892999</c:v>
                </c:pt>
                <c:pt idx="35772">
                  <c:v>30593711.015285</c:v>
                </c:pt>
                <c:pt idx="35773">
                  <c:v>30593857.166138001</c:v>
                </c:pt>
                <c:pt idx="35774">
                  <c:v>30593500.522112999</c:v>
                </c:pt>
                <c:pt idx="35775">
                  <c:v>30592646.543634996</c:v>
                </c:pt>
                <c:pt idx="35776">
                  <c:v>30591300.600979999</c:v>
                </c:pt>
                <c:pt idx="35777">
                  <c:v>30589467.976301</c:v>
                </c:pt>
                <c:pt idx="35778">
                  <c:v>30587153.865595002</c:v>
                </c:pt>
                <c:pt idx="35779">
                  <c:v>30584363.380618997</c:v>
                </c:pt>
                <c:pt idx="35780">
                  <c:v>30581101.550748002</c:v>
                </c:pt>
                <c:pt idx="35781">
                  <c:v>30577373.324781001</c:v>
                </c:pt>
                <c:pt idx="35782">
                  <c:v>30573183.572705001</c:v>
                </c:pt>
                <c:pt idx="35783">
                  <c:v>30568537.087401997</c:v>
                </c:pt>
                <c:pt idx="35784">
                  <c:v>30563438.586309999</c:v>
                </c:pt>
                <c:pt idx="35785">
                  <c:v>30557892.713045996</c:v>
                </c:pt>
                <c:pt idx="35786">
                  <c:v>30551904.038977999</c:v>
                </c:pt>
                <c:pt idx="35787">
                  <c:v>30545477.064757001</c:v>
                </c:pt>
                <c:pt idx="35788">
                  <c:v>30538616.221808996</c:v>
                </c:pt>
                <c:pt idx="35789">
                  <c:v>30531325.873787001</c:v>
                </c:pt>
                <c:pt idx="35790">
                  <c:v>30523610.317985002</c:v>
                </c:pt>
                <c:pt idx="35791">
                  <c:v>30515473.786713995</c:v>
                </c:pt>
                <c:pt idx="35792">
                  <c:v>30506920.448642995</c:v>
                </c:pt>
                <c:pt idx="35793">
                  <c:v>30497954.410103001</c:v>
                </c:pt>
                <c:pt idx="35794">
                  <c:v>30488579.716360003</c:v>
                </c:pt>
                <c:pt idx="35795">
                  <c:v>30478800.352858</c:v>
                </c:pt>
                <c:pt idx="35796">
                  <c:v>30468620.246417996</c:v>
                </c:pt>
                <c:pt idx="35797">
                  <c:v>30458043.266426001</c:v>
                </c:pt>
                <c:pt idx="35798">
                  <c:v>30447073.225970995</c:v>
                </c:pt>
                <c:pt idx="35799">
                  <c:v>30435713.882966999</c:v>
                </c:pt>
                <c:pt idx="35800">
                  <c:v>30423968.941246994</c:v>
                </c:pt>
                <c:pt idx="35801">
                  <c:v>30411842.051617995</c:v>
                </c:pt>
                <c:pt idx="35802">
                  <c:v>30399336.812907003</c:v>
                </c:pt>
                <c:pt idx="35803">
                  <c:v>30386456.772967</c:v>
                </c:pt>
                <c:pt idx="35804">
                  <c:v>30373205.429663997</c:v>
                </c:pt>
                <c:pt idx="35805">
                  <c:v>30359586.231842995</c:v>
                </c:pt>
                <c:pt idx="35806">
                  <c:v>30345602.580263995</c:v>
                </c:pt>
                <c:pt idx="35807">
                  <c:v>30331257.828518</c:v>
                </c:pt>
                <c:pt idx="35808">
                  <c:v>30316555.283926997</c:v>
                </c:pt>
                <c:pt idx="35809">
                  <c:v>30301498.208411995</c:v>
                </c:pt>
                <c:pt idx="35810">
                  <c:v>30286089.819347005</c:v>
                </c:pt>
                <c:pt idx="35811">
                  <c:v>30270333.290391002</c:v>
                </c:pt>
                <c:pt idx="35812">
                  <c:v>30254231.752303999</c:v>
                </c:pt>
                <c:pt idx="35813">
                  <c:v>30237788.293737002</c:v>
                </c:pt>
                <c:pt idx="35814">
                  <c:v>30221005.962007996</c:v>
                </c:pt>
                <c:pt idx="35815">
                  <c:v>30203887.763861991</c:v>
                </c:pt>
                <c:pt idx="35816">
                  <c:v>30186436.666205999</c:v>
                </c:pt>
                <c:pt idx="35817">
                  <c:v>30168655.596836999</c:v>
                </c:pt>
                <c:pt idx="35818">
                  <c:v>30150547.445145994</c:v>
                </c:pt>
                <c:pt idx="35819">
                  <c:v>30132115.062805995</c:v>
                </c:pt>
                <c:pt idx="35820">
                  <c:v>30113361.264450997</c:v>
                </c:pt>
                <c:pt idx="35821">
                  <c:v>30094288.828334004</c:v>
                </c:pt>
                <c:pt idx="35822">
                  <c:v>30074900.496970002</c:v>
                </c:pt>
                <c:pt idx="35823">
                  <c:v>30055198.977767002</c:v>
                </c:pt>
                <c:pt idx="35824">
                  <c:v>30035186.943642993</c:v>
                </c:pt>
                <c:pt idx="35825">
                  <c:v>30014867.033629</c:v>
                </c:pt>
                <c:pt idx="35826">
                  <c:v>29994241.853459001</c:v>
                </c:pt>
                <c:pt idx="35827">
                  <c:v>29973313.976142</c:v>
                </c:pt>
                <c:pt idx="35828">
                  <c:v>29952085.942531995</c:v>
                </c:pt>
                <c:pt idx="35829">
                  <c:v>29930560.261876993</c:v>
                </c:pt>
                <c:pt idx="35830">
                  <c:v>29908739.412357002</c:v>
                </c:pt>
                <c:pt idx="35831">
                  <c:v>29886625.841614995</c:v>
                </c:pt>
                <c:pt idx="35832">
                  <c:v>29864221.967271991</c:v>
                </c:pt>
                <c:pt idx="35833">
                  <c:v>29841530.177434999</c:v>
                </c:pt>
                <c:pt idx="35834">
                  <c:v>29818552.831190001</c:v>
                </c:pt>
                <c:pt idx="35835">
                  <c:v>29795292.259087</c:v>
                </c:pt>
                <c:pt idx="35836">
                  <c:v>29771750.763615992</c:v>
                </c:pt>
                <c:pt idx="35837">
                  <c:v>29747930.619667001</c:v>
                </c:pt>
                <c:pt idx="35838">
                  <c:v>29723834.074994005</c:v>
                </c:pt>
                <c:pt idx="35839">
                  <c:v>29699463.350648995</c:v>
                </c:pt>
                <c:pt idx="35840">
                  <c:v>29674820.641426999</c:v>
                </c:pt>
                <c:pt idx="35841">
                  <c:v>29649908.116290003</c:v>
                </c:pt>
                <c:pt idx="35842">
                  <c:v>29624727.918783005</c:v>
                </c:pt>
                <c:pt idx="35843">
                  <c:v>29599282.16745</c:v>
                </c:pt>
                <c:pt idx="35844">
                  <c:v>29573572.956229001</c:v>
                </c:pt>
                <c:pt idx="35845">
                  <c:v>29547602.354850005</c:v>
                </c:pt>
                <c:pt idx="35846">
                  <c:v>29521372.409218997</c:v>
                </c:pt>
                <c:pt idx="35847">
                  <c:v>29494885.141796</c:v>
                </c:pt>
                <c:pt idx="35848">
                  <c:v>29468142.551964998</c:v>
                </c:pt>
                <c:pt idx="35849">
                  <c:v>29441146.616398003</c:v>
                </c:pt>
                <c:pt idx="35850">
                  <c:v>29413899.289406996</c:v>
                </c:pt>
                <c:pt idx="35851">
                  <c:v>29386402.5033</c:v>
                </c:pt>
                <c:pt idx="35852">
                  <c:v>29358658.168714006</c:v>
                </c:pt>
                <c:pt idx="35853">
                  <c:v>29330668.174959004</c:v>
                </c:pt>
                <c:pt idx="35854">
                  <c:v>29302434.390338998</c:v>
                </c:pt>
                <c:pt idx="35855">
                  <c:v>29273958.662478995</c:v>
                </c:pt>
                <c:pt idx="35856">
                  <c:v>29245242.818640001</c:v>
                </c:pt>
                <c:pt idx="35857">
                  <c:v>29216288.666027002</c:v>
                </c:pt>
                <c:pt idx="35858">
                  <c:v>29187097.992097002</c:v>
                </c:pt>
                <c:pt idx="35859">
                  <c:v>29157672.564852998</c:v>
                </c:pt>
                <c:pt idx="35860">
                  <c:v>29128014.133138999</c:v>
                </c:pt>
                <c:pt idx="35861">
                  <c:v>29098124.426929001</c:v>
                </c:pt>
                <c:pt idx="35862">
                  <c:v>29068005.157600999</c:v>
                </c:pt>
                <c:pt idx="35863">
                  <c:v>29037658.018223003</c:v>
                </c:pt>
                <c:pt idx="35864">
                  <c:v>29007084.683816995</c:v>
                </c:pt>
                <c:pt idx="35865">
                  <c:v>28976286.811629999</c:v>
                </c:pt>
                <c:pt idx="35866">
                  <c:v>28945266.041390002</c:v>
                </c:pt>
                <c:pt idx="35867">
                  <c:v>28914023.995567996</c:v>
                </c:pt>
                <c:pt idx="35868">
                  <c:v>28882562.279626001</c:v>
                </c:pt>
                <c:pt idx="35869">
                  <c:v>28850882.482262995</c:v>
                </c:pt>
                <c:pt idx="35870">
                  <c:v>28818986.175662</c:v>
                </c:pt>
                <c:pt idx="35871">
                  <c:v>28786874.915724006</c:v>
                </c:pt>
                <c:pt idx="35872">
                  <c:v>28754550.242302999</c:v>
                </c:pt>
                <c:pt idx="35873">
                  <c:v>28722013.679435998</c:v>
                </c:pt>
                <c:pt idx="35874">
                  <c:v>28689266.735567998</c:v>
                </c:pt>
                <c:pt idx="35875">
                  <c:v>28656310.903773997</c:v>
                </c:pt>
                <c:pt idx="35876">
                  <c:v>28623147.661975995</c:v>
                </c:pt>
                <c:pt idx="35877">
                  <c:v>28589778.473154001</c:v>
                </c:pt>
                <c:pt idx="35878">
                  <c:v>28556204.785561997</c:v>
                </c:pt>
                <c:pt idx="35879">
                  <c:v>28522428.032926004</c:v>
                </c:pt>
                <c:pt idx="35880">
                  <c:v>28488449.634655003</c:v>
                </c:pt>
                <c:pt idx="35881">
                  <c:v>28454270.996030997</c:v>
                </c:pt>
                <c:pt idx="35882">
                  <c:v>28419893.508412</c:v>
                </c:pt>
                <c:pt idx="35883">
                  <c:v>28385318.549419995</c:v>
                </c:pt>
                <c:pt idx="35884">
                  <c:v>28350547.483130995</c:v>
                </c:pt>
                <c:pt idx="35885">
                  <c:v>28315581.660259001</c:v>
                </c:pt>
                <c:pt idx="35886">
                  <c:v>28280422.418341</c:v>
                </c:pt>
                <c:pt idx="35887">
                  <c:v>28245071.081910994</c:v>
                </c:pt>
                <c:pt idx="35888">
                  <c:v>28209528.962681998</c:v>
                </c:pt>
                <c:pt idx="35889">
                  <c:v>28173797.359717</c:v>
                </c:pt>
                <c:pt idx="35890">
                  <c:v>28137877.559595998</c:v>
                </c:pt>
                <c:pt idx="35891">
                  <c:v>28101770.836587004</c:v>
                </c:pt>
                <c:pt idx="35892">
                  <c:v>28065478.452810995</c:v>
                </c:pt>
                <c:pt idx="35893">
                  <c:v>28029001.658398002</c:v>
                </c:pt>
                <c:pt idx="35894">
                  <c:v>27992341.691652</c:v>
                </c:pt>
                <c:pt idx="35895">
                  <c:v>27955499.779204998</c:v>
                </c:pt>
                <c:pt idx="35896">
                  <c:v>27918477.136172004</c:v>
                </c:pt>
                <c:pt idx="35897">
                  <c:v>27881274.966296997</c:v>
                </c:pt>
                <c:pt idx="35898">
                  <c:v>27843894.462110002</c:v>
                </c:pt>
                <c:pt idx="35899">
                  <c:v>27806336.805066999</c:v>
                </c:pt>
                <c:pt idx="35900">
                  <c:v>27768603.165694997</c:v>
                </c:pt>
                <c:pt idx="35901">
                  <c:v>27730694.703734998</c:v>
                </c:pt>
                <c:pt idx="35902">
                  <c:v>27692612.56828</c:v>
                </c:pt>
                <c:pt idx="35903">
                  <c:v>27654357.897914</c:v>
                </c:pt>
                <c:pt idx="35904">
                  <c:v>27615931.820842996</c:v>
                </c:pt>
                <c:pt idx="35905">
                  <c:v>27577335.455030002</c:v>
                </c:pt>
                <c:pt idx="35906">
                  <c:v>27538569.908325005</c:v>
                </c:pt>
                <c:pt idx="35907">
                  <c:v>27499636.278593998</c:v>
                </c:pt>
                <c:pt idx="35908">
                  <c:v>27460535.653844997</c:v>
                </c:pt>
                <c:pt idx="35909">
                  <c:v>27421269.112350002</c:v>
                </c:pt>
                <c:pt idx="35910">
                  <c:v>27381837.722772997</c:v>
                </c:pt>
                <c:pt idx="35911">
                  <c:v>27342242.544282001</c:v>
                </c:pt>
                <c:pt idx="35912">
                  <c:v>27302484.626676001</c:v>
                </c:pt>
                <c:pt idx="35913">
                  <c:v>27262565.010496005</c:v>
                </c:pt>
                <c:pt idx="35914">
                  <c:v>27222484.727142997</c:v>
                </c:pt>
                <c:pt idx="35915">
                  <c:v>27182244.798988</c:v>
                </c:pt>
                <c:pt idx="35916">
                  <c:v>27141846.239487</c:v>
                </c:pt>
                <c:pt idx="35917">
                  <c:v>27101290.053286999</c:v>
                </c:pt>
                <c:pt idx="35918">
                  <c:v>27060577.236336004</c:v>
                </c:pt>
                <c:pt idx="35919">
                  <c:v>27019708.775990002</c:v>
                </c:pt>
                <c:pt idx="35920">
                  <c:v>26978685.651115</c:v>
                </c:pt>
                <c:pt idx="35921">
                  <c:v>26937508.832192004</c:v>
                </c:pt>
                <c:pt idx="35922">
                  <c:v>26896179.281416994</c:v>
                </c:pt>
                <c:pt idx="35923">
                  <c:v>26854697.952801995</c:v>
                </c:pt>
                <c:pt idx="35924">
                  <c:v>26813065.792272996</c:v>
                </c:pt>
                <c:pt idx="35925">
                  <c:v>26771283.737769</c:v>
                </c:pt>
                <c:pt idx="35926">
                  <c:v>26729352.719331998</c:v>
                </c:pt>
                <c:pt idx="35927">
                  <c:v>26687273.659208</c:v>
                </c:pt>
                <c:pt idx="35928">
                  <c:v>26645047.471931998</c:v>
                </c:pt>
                <c:pt idx="35929">
                  <c:v>26602675.064429</c:v>
                </c:pt>
                <c:pt idx="35930">
                  <c:v>26560157.336093001</c:v>
                </c:pt>
                <c:pt idx="35931">
                  <c:v>26517495.178883001</c:v>
                </c:pt>
                <c:pt idx="35932">
                  <c:v>26474689.477407996</c:v>
                </c:pt>
                <c:pt idx="35933">
                  <c:v>26431741.109014999</c:v>
                </c:pt>
                <c:pt idx="35934">
                  <c:v>26388650.943867993</c:v>
                </c:pt>
                <c:pt idx="35935">
                  <c:v>26345419.845037997</c:v>
                </c:pt>
                <c:pt idx="35936">
                  <c:v>26302048.668583002</c:v>
                </c:pt>
                <c:pt idx="35937">
                  <c:v>26258538.263626002</c:v>
                </c:pt>
                <c:pt idx="35938">
                  <c:v>26214889.472439997</c:v>
                </c:pt>
                <c:pt idx="35939">
                  <c:v>26171103.130523004</c:v>
                </c:pt>
                <c:pt idx="35940">
                  <c:v>26127180.066678997</c:v>
                </c:pt>
                <c:pt idx="35941">
                  <c:v>26083121.103089999</c:v>
                </c:pt>
                <c:pt idx="35942">
                  <c:v>26038927.055395</c:v>
                </c:pt>
                <c:pt idx="35943">
                  <c:v>25994598.732763998</c:v>
                </c:pt>
                <c:pt idx="35944">
                  <c:v>25950136.937969998</c:v>
                </c:pt>
                <c:pt idx="35945">
                  <c:v>25905542.467460994</c:v>
                </c:pt>
                <c:pt idx="35946">
                  <c:v>25860816.111432999</c:v>
                </c:pt>
                <c:pt idx="35947">
                  <c:v>25815958.653898995</c:v>
                </c:pt>
                <c:pt idx="35948">
                  <c:v>25770970.872758999</c:v>
                </c:pt>
                <c:pt idx="35949">
                  <c:v>25725853.539868996</c:v>
                </c:pt>
                <c:pt idx="35950">
                  <c:v>25680607.421103995</c:v>
                </c:pt>
                <c:pt idx="35951">
                  <c:v>25635233.27643</c:v>
                </c:pt>
                <c:pt idx="35952">
                  <c:v>25589731.859967999</c:v>
                </c:pt>
                <c:pt idx="35953">
                  <c:v>25544103.920054</c:v>
                </c:pt>
                <c:pt idx="35954">
                  <c:v>25498350.199310999</c:v>
                </c:pt>
                <c:pt idx="35955">
                  <c:v>25452471.434703</c:v>
                </c:pt>
                <c:pt idx="35956">
                  <c:v>25406468.357602999</c:v>
                </c:pt>
                <c:pt idx="35957">
                  <c:v>25360341.693854</c:v>
                </c:pt>
                <c:pt idx="35958">
                  <c:v>25314092.163823996</c:v>
                </c:pt>
                <c:pt idx="35959">
                  <c:v>25267720.482471991</c:v>
                </c:pt>
                <c:pt idx="35960">
                  <c:v>25221227.359402001</c:v>
                </c:pt>
                <c:pt idx="35961">
                  <c:v>25174613.498922005</c:v>
                </c:pt>
                <c:pt idx="35962">
                  <c:v>25127879.600105003</c:v>
                </c:pt>
                <c:pt idx="35963">
                  <c:v>25081026.356837001</c:v>
                </c:pt>
                <c:pt idx="35964">
                  <c:v>25034054.457880996</c:v>
                </c:pt>
                <c:pt idx="35965">
                  <c:v>24986964.586927</c:v>
                </c:pt>
                <c:pt idx="35966">
                  <c:v>24939757.422647994</c:v>
                </c:pt>
                <c:pt idx="35967">
                  <c:v>24892433.638753004</c:v>
                </c:pt>
                <c:pt idx="35968">
                  <c:v>24844993.904038996</c:v>
                </c:pt>
                <c:pt idx="35969">
                  <c:v>24797438.882442996</c:v>
                </c:pt>
                <c:pt idx="35970">
                  <c:v>24749769.233094998</c:v>
                </c:pt>
                <c:pt idx="35971">
                  <c:v>24701985.610366009</c:v>
                </c:pt>
                <c:pt idx="35972">
                  <c:v>24654088.663920999</c:v>
                </c:pt>
                <c:pt idx="35973">
                  <c:v>24606079.038766004</c:v>
                </c:pt>
                <c:pt idx="35974">
                  <c:v>24557957.375296</c:v>
                </c:pt>
                <c:pt idx="35975">
                  <c:v>24509724.309347</c:v>
                </c:pt>
                <c:pt idx="35976">
                  <c:v>24461380.472237997</c:v>
                </c:pt>
                <c:pt idx="35977">
                  <c:v>24412926.490823995</c:v>
                </c:pt>
                <c:pt idx="35978">
                  <c:v>24364362.987536997</c:v>
                </c:pt>
                <c:pt idx="35979">
                  <c:v>24315690.580432002</c:v>
                </c:pt>
                <c:pt idx="35980">
                  <c:v>24266909.883236997</c:v>
                </c:pt>
                <c:pt idx="35981">
                  <c:v>24218021.50539</c:v>
                </c:pt>
                <c:pt idx="35982">
                  <c:v>24169026.052092001</c:v>
                </c:pt>
                <c:pt idx="35983">
                  <c:v>24119924.124340001</c:v>
                </c:pt>
                <c:pt idx="35984">
                  <c:v>24070716.318978999</c:v>
                </c:pt>
                <c:pt idx="35985">
                  <c:v>24021403.228737</c:v>
                </c:pt>
                <c:pt idx="35986">
                  <c:v>23971985.442273997</c:v>
                </c:pt>
                <c:pt idx="35987">
                  <c:v>23922463.544214997</c:v>
                </c:pt>
                <c:pt idx="35988">
                  <c:v>23872838.115199003</c:v>
                </c:pt>
                <c:pt idx="35989">
                  <c:v>23823109.731911995</c:v>
                </c:pt>
                <c:pt idx="35990">
                  <c:v>23773278.967130996</c:v>
                </c:pt>
                <c:pt idx="35991">
                  <c:v>23723346.389761996</c:v>
                </c:pt>
                <c:pt idx="35992">
                  <c:v>23673312.564879995</c:v>
                </c:pt>
                <c:pt idx="35993">
                  <c:v>23623178.053762998</c:v>
                </c:pt>
                <c:pt idx="35994">
                  <c:v>23572943.413936</c:v>
                </c:pt>
                <c:pt idx="35995">
                  <c:v>23522609.199202999</c:v>
                </c:pt>
                <c:pt idx="35996">
                  <c:v>23472175.959686</c:v>
                </c:pt>
                <c:pt idx="35997">
                  <c:v>23421644.241861992</c:v>
                </c:pt>
                <c:pt idx="35998">
                  <c:v>23371014.588598002</c:v>
                </c:pt>
                <c:pt idx="35999">
                  <c:v>23320287.539186005</c:v>
                </c:pt>
                <c:pt idx="36000">
                  <c:v>23269463.629381001</c:v>
                </c:pt>
              </c:numCache>
            </c:numRef>
          </c:yVal>
          <c:smooth val="1"/>
        </c:ser>
        <c:ser>
          <c:idx val="1"/>
          <c:order val="1"/>
          <c:tx>
            <c:v>earth</c:v>
          </c:tx>
          <c:marker>
            <c:symbol val="none"/>
          </c:marker>
          <c:xVal>
            <c:numRef>
              <c:f>Sheet1!$J:$J</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Sheet1!$K:$K</c:f>
              <c:numCache>
                <c:formatCode>General</c:formatCode>
                <c:ptCount val="1048576"/>
                <c:pt idx="0">
                  <c:v>0</c:v>
                </c:pt>
                <c:pt idx="1">
                  <c:v>1496290.0788283001</c:v>
                </c:pt>
                <c:pt idx="2">
                  <c:v>2163072.8143083858</c:v>
                </c:pt>
                <c:pt idx="3">
                  <c:v>3959657.055857236</c:v>
                </c:pt>
                <c:pt idx="4">
                  <c:v>4967784.6169092311</c:v>
                </c:pt>
                <c:pt idx="5">
                  <c:v>5628399.7725819014</c:v>
                </c:pt>
                <c:pt idx="6">
                  <c:v>6056309.4372728346</c:v>
                </c:pt>
                <c:pt idx="7">
                  <c:v>6299117.7159980116</c:v>
                </c:pt>
                <c:pt idx="8">
                  <c:v>6378000</c:v>
                </c:pt>
                <c:pt idx="9">
                  <c:v>6299117.7159980116</c:v>
                </c:pt>
                <c:pt idx="10">
                  <c:v>6056309.4372728346</c:v>
                </c:pt>
                <c:pt idx="11">
                  <c:v>5628399.7725819014</c:v>
                </c:pt>
                <c:pt idx="12">
                  <c:v>4967784.6169092311</c:v>
                </c:pt>
                <c:pt idx="13">
                  <c:v>3959657.055857236</c:v>
                </c:pt>
                <c:pt idx="14">
                  <c:v>2163072.8143083858</c:v>
                </c:pt>
                <c:pt idx="15">
                  <c:v>0</c:v>
                </c:pt>
              </c:numCache>
            </c:numRef>
          </c:yVal>
          <c:smooth val="1"/>
        </c:ser>
        <c:ser>
          <c:idx val="2"/>
          <c:order val="2"/>
          <c:tx>
            <c:v>earth</c:v>
          </c:tx>
          <c:spPr>
            <a:ln w="25400" cap="flat" cmpd="sng" algn="ctr">
              <a:solidFill>
                <a:schemeClr val="accent2"/>
              </a:solidFill>
              <a:prstDash val="solid"/>
            </a:ln>
            <a:effectLst/>
          </c:spPr>
          <c:marker>
            <c:symbol val="none"/>
          </c:marker>
          <c:xVal>
            <c:numRef>
              <c:f>Sheet1!$M:$M</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Sheet1!$N:$N</c:f>
              <c:numCache>
                <c:formatCode>General</c:formatCode>
                <c:ptCount val="1048576"/>
                <c:pt idx="0">
                  <c:v>0</c:v>
                </c:pt>
                <c:pt idx="1">
                  <c:v>-1496290.0788283001</c:v>
                </c:pt>
                <c:pt idx="2">
                  <c:v>-2163072.8143083858</c:v>
                </c:pt>
                <c:pt idx="3">
                  <c:v>-3959657.055857236</c:v>
                </c:pt>
                <c:pt idx="4">
                  <c:v>-4967784.6169092311</c:v>
                </c:pt>
                <c:pt idx="5">
                  <c:v>-5628399.7725819014</c:v>
                </c:pt>
                <c:pt idx="6">
                  <c:v>-6056309.4372728346</c:v>
                </c:pt>
                <c:pt idx="7">
                  <c:v>-6299117.7159980116</c:v>
                </c:pt>
                <c:pt idx="8">
                  <c:v>-6378000</c:v>
                </c:pt>
                <c:pt idx="9">
                  <c:v>-6299117.7159980116</c:v>
                </c:pt>
                <c:pt idx="10">
                  <c:v>-6056309.4372728346</c:v>
                </c:pt>
                <c:pt idx="11">
                  <c:v>-5628399.7725819014</c:v>
                </c:pt>
                <c:pt idx="12">
                  <c:v>-4967784.6169092311</c:v>
                </c:pt>
                <c:pt idx="13">
                  <c:v>-3959657.055857236</c:v>
                </c:pt>
                <c:pt idx="14">
                  <c:v>-2163072.8143083858</c:v>
                </c:pt>
                <c:pt idx="15">
                  <c:v>0</c:v>
                </c:pt>
              </c:numCache>
            </c:numRef>
          </c:yVal>
          <c:smooth val="1"/>
        </c:ser>
        <c:axId val="129130880"/>
        <c:axId val="129132416"/>
      </c:scatterChart>
      <c:valAx>
        <c:axId val="129130880"/>
        <c:scaling>
          <c:orientation val="minMax"/>
          <c:max val="140000000"/>
        </c:scaling>
        <c:axPos val="b"/>
        <c:numFmt formatCode="General" sourceLinked="1"/>
        <c:tickLblPos val="nextTo"/>
        <c:crossAx val="129132416"/>
        <c:crosses val="autoZero"/>
        <c:crossBetween val="midCat"/>
      </c:valAx>
      <c:valAx>
        <c:axId val="129132416"/>
        <c:scaling>
          <c:orientation val="minMax"/>
        </c:scaling>
        <c:axPos val="l"/>
        <c:majorGridlines/>
        <c:numFmt formatCode="General" sourceLinked="1"/>
        <c:tickLblPos val="nextTo"/>
        <c:crossAx val="129130880"/>
        <c:crosses val="autoZero"/>
        <c:crossBetween val="midCat"/>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GB"/>
  <c:chart>
    <c:plotArea>
      <c:layout>
        <c:manualLayout>
          <c:layoutTarget val="inner"/>
          <c:xMode val="edge"/>
          <c:yMode val="edge"/>
          <c:x val="8.5230242317594726E-2"/>
          <c:y val="3.8565179352580921E-2"/>
          <c:w val="0.84933055637138621"/>
          <c:h val="0.93464300406157941"/>
        </c:manualLayout>
      </c:layout>
      <c:scatterChart>
        <c:scatterStyle val="smoothMarker"/>
        <c:ser>
          <c:idx val="0"/>
          <c:order val="0"/>
          <c:tx>
            <c:strRef>
              <c:f>Sheet1!$C$1</c:f>
              <c:strCache>
                <c:ptCount val="1"/>
                <c:pt idx="0">
                  <c:v>y</c:v>
                </c:pt>
              </c:strCache>
            </c:strRef>
          </c:tx>
          <c:spPr>
            <a:ln w="12700"/>
          </c:spPr>
          <c:marker>
            <c:symbol val="none"/>
          </c:marker>
          <c:xVal>
            <c:numRef>
              <c:f>Sheet1!$B$2:$B$864001</c:f>
              <c:numCache>
                <c:formatCode>General</c:formatCode>
                <c:ptCount val="864000"/>
                <c:pt idx="0">
                  <c:v>-7000000</c:v>
                </c:pt>
                <c:pt idx="1">
                  <c:v>-6999593.4956690008</c:v>
                </c:pt>
                <c:pt idx="2">
                  <c:v>-6508074.2708660001</c:v>
                </c:pt>
                <c:pt idx="3">
                  <c:v>-5152795.2373930011</c:v>
                </c:pt>
                <c:pt idx="4">
                  <c:v>-3113626.0234449995</c:v>
                </c:pt>
                <c:pt idx="5">
                  <c:v>-661205.47838700004</c:v>
                </c:pt>
                <c:pt idx="6">
                  <c:v>1878973.0827890001</c:v>
                </c:pt>
                <c:pt idx="7">
                  <c:v>4169759.9649169999</c:v>
                </c:pt>
                <c:pt idx="8">
                  <c:v>5907098.703466</c:v>
                </c:pt>
                <c:pt idx="9">
                  <c:v>6860387.199421999</c:v>
                </c:pt>
                <c:pt idx="10">
                  <c:v>6903090.8636229988</c:v>
                </c:pt>
                <c:pt idx="11">
                  <c:v>6029541.3956349995</c:v>
                </c:pt>
                <c:pt idx="12">
                  <c:v>4355689.3268509991</c:v>
                </c:pt>
                <c:pt idx="13">
                  <c:v>2103710.337334</c:v>
                </c:pt>
                <c:pt idx="14">
                  <c:v>-427489.437294</c:v>
                </c:pt>
                <c:pt idx="15">
                  <c:v>-2901951.2048419998</c:v>
                </c:pt>
                <c:pt idx="16">
                  <c:v>-4991255.4765730007</c:v>
                </c:pt>
                <c:pt idx="17">
                  <c:v>-6418108.8999899998</c:v>
                </c:pt>
                <c:pt idx="18">
                  <c:v>-6993142.3752669999</c:v>
                </c:pt>
                <c:pt idx="19">
                  <c:v>-6640039.4204230001</c:v>
                </c:pt>
                <c:pt idx="20">
                  <c:v>-5405662.5895539997</c:v>
                </c:pt>
                <c:pt idx="21">
                  <c:v>-3453835.321862</c:v>
                </c:pt>
                <c:pt idx="22">
                  <c:v>-1043603.6466960001</c:v>
                </c:pt>
                <c:pt idx="23">
                  <c:v>1505139.7515440001</c:v>
                </c:pt>
                <c:pt idx="24">
                  <c:v>3854109.7075140006</c:v>
                </c:pt>
                <c:pt idx="25">
                  <c:v>5691528.2099540001</c:v>
                </c:pt>
                <c:pt idx="26">
                  <c:v>6773509.9359500017</c:v>
                </c:pt>
                <c:pt idx="27">
                  <c:v>6956438.4378869999</c:v>
                </c:pt>
                <c:pt idx="28">
                  <c:v>6216032.6004719995</c:v>
                </c:pt>
                <c:pt idx="29">
                  <c:v>4650570.2758119991</c:v>
                </c:pt>
                <c:pt idx="30">
                  <c:v>2467840.7745650001</c:v>
                </c:pt>
                <c:pt idx="31">
                  <c:v>-42440.252326000002</c:v>
                </c:pt>
                <c:pt idx="32">
                  <c:v>-2547089.1552960002</c:v>
                </c:pt>
                <c:pt idx="33">
                  <c:v>-4713678.577397001</c:v>
                </c:pt>
                <c:pt idx="34">
                  <c:v>-6254656.8663819991</c:v>
                </c:pt>
                <c:pt idx="35">
                  <c:v>-6965508.008967001</c:v>
                </c:pt>
                <c:pt idx="36">
                  <c:v>-6751890.1638059989</c:v>
                </c:pt>
                <c:pt idx="37">
                  <c:v>-5642153.9101400003</c:v>
                </c:pt>
                <c:pt idx="38">
                  <c:v>-3783580.4414429995</c:v>
                </c:pt>
                <c:pt idx="39">
                  <c:v>-1422838.4546649999</c:v>
                </c:pt>
                <c:pt idx="40">
                  <c:v>1126748.913927</c:v>
                </c:pt>
                <c:pt idx="41">
                  <c:v>3526785.797847</c:v>
                </c:pt>
                <c:pt idx="42">
                  <c:v>5458717.2411630014</c:v>
                </c:pt>
                <c:pt idx="43">
                  <c:v>6666113.7045490006</c:v>
                </c:pt>
                <c:pt idx="44">
                  <c:v>6988712.1337089995</c:v>
                </c:pt>
                <c:pt idx="45">
                  <c:v>6383692.2672869992</c:v>
                </c:pt>
                <c:pt idx="46">
                  <c:v>4931361.5757359993</c:v>
                </c:pt>
                <c:pt idx="47">
                  <c:v>2824493.482295</c:v>
                </c:pt>
                <c:pt idx="48">
                  <c:v>342735.44704</c:v>
                </c:pt>
                <c:pt idx="49">
                  <c:v>-2184513.3555139997</c:v>
                </c:pt>
                <c:pt idx="50">
                  <c:v>-4421824.6678069988</c:v>
                </c:pt>
                <c:pt idx="51">
                  <c:v>-6072259.5180900004</c:v>
                </c:pt>
                <c:pt idx="52">
                  <c:v>-6916774.4392660009</c:v>
                </c:pt>
                <c:pt idx="53">
                  <c:v>-6843288.0248839986</c:v>
                </c:pt>
                <c:pt idx="54">
                  <c:v>-5861553.1170549998</c:v>
                </c:pt>
                <c:pt idx="55">
                  <c:v>-4101862.7153529995</c:v>
                </c:pt>
                <c:pt idx="56">
                  <c:v>-1797761.1799610003</c:v>
                </c:pt>
                <c:pt idx="57">
                  <c:v>744946.89027799992</c:v>
                </c:pt>
                <c:pt idx="58">
                  <c:v>3188779.9995689997</c:v>
                </c:pt>
                <c:pt idx="59">
                  <c:v>5209371.3513020007</c:v>
                </c:pt>
                <c:pt idx="60">
                  <c:v>6538524.18334</c:v>
                </c:pt>
                <c:pt idx="61">
                  <c:v>6999814.5157419993</c:v>
                </c:pt>
                <c:pt idx="62">
                  <c:v>6532012.7840410005</c:v>
                </c:pt>
                <c:pt idx="63">
                  <c:v>5197212.8297139984</c:v>
                </c:pt>
                <c:pt idx="64">
                  <c:v>3172588.1717330003</c:v>
                </c:pt>
                <c:pt idx="65">
                  <c:v>726870.87871600001</c:v>
                </c:pt>
                <c:pt idx="66">
                  <c:v>-1815322.2176289998</c:v>
                </c:pt>
                <c:pt idx="67">
                  <c:v>-4116578.0169349997</c:v>
                </c:pt>
                <c:pt idx="68">
                  <c:v>-5871469.6388149997</c:v>
                </c:pt>
                <c:pt idx="69">
                  <c:v>-6847089.6153640002</c:v>
                </c:pt>
                <c:pt idx="70">
                  <c:v>-6913956.4881510008</c:v>
                </c:pt>
                <c:pt idx="71">
                  <c:v>-6063195.921147</c:v>
                </c:pt>
                <c:pt idx="72">
                  <c:v>-4407718.2285410007</c:v>
                </c:pt>
                <c:pt idx="73">
                  <c:v>-2167236.1974309999</c:v>
                </c:pt>
                <c:pt idx="74">
                  <c:v>360890.29894499999</c:v>
                </c:pt>
                <c:pt idx="75">
                  <c:v>2841116.4050209997</c:v>
                </c:pt>
                <c:pt idx="76">
                  <c:v>4944246.1642939989</c:v>
                </c:pt>
                <c:pt idx="77">
                  <c:v>6391128.2150590001</c:v>
                </c:pt>
                <c:pt idx="78">
                  <c:v>6989712.2879800014</c:v>
                </c:pt>
                <c:pt idx="79">
                  <c:v>6660545.1373200007</c:v>
                </c:pt>
                <c:pt idx="80">
                  <c:v>5447318.9195569996</c:v>
                </c:pt>
                <c:pt idx="81">
                  <c:v>3511070.5032990002</c:v>
                </c:pt>
                <c:pt idx="82">
                  <c:v>1108802.4379190002</c:v>
                </c:pt>
                <c:pt idx="83">
                  <c:v>-1440634.1675330002</c:v>
                </c:pt>
                <c:pt idx="84">
                  <c:v>-3798863.4403260001</c:v>
                </c:pt>
                <c:pt idx="85">
                  <c:v>-5652895.7091990001</c:v>
                </c:pt>
                <c:pt idx="86">
                  <c:v>-6756664.9427450011</c:v>
                </c:pt>
                <c:pt idx="87">
                  <c:v>-6963681.8338099997</c:v>
                </c:pt>
                <c:pt idx="88">
                  <c:v>-6246471.8360740002</c:v>
                </c:pt>
                <c:pt idx="89">
                  <c:v>-4700220.7358790003</c:v>
                </c:pt>
                <c:pt idx="90">
                  <c:v>-2530144.4184399992</c:v>
                </c:pt>
                <c:pt idx="91">
                  <c:v>-24257.447901000003</c:v>
                </c:pt>
                <c:pt idx="92">
                  <c:v>2484848.3313909997</c:v>
                </c:pt>
                <c:pt idx="93">
                  <c:v>4664145.0824430007</c:v>
                </c:pt>
                <c:pt idx="94">
                  <c:v>6224372.6326210005</c:v>
                </c:pt>
                <c:pt idx="95">
                  <c:v>6958436.3922529994</c:v>
                </c:pt>
                <c:pt idx="96">
                  <c:v>6768900.2706770003</c:v>
                </c:pt>
                <c:pt idx="97">
                  <c:v>5680922.4434900004</c:v>
                </c:pt>
                <c:pt idx="98">
                  <c:v>3838915.279848</c:v>
                </c:pt>
                <c:pt idx="99">
                  <c:v>1487373.221904</c:v>
                </c:pt>
                <c:pt idx="100">
                  <c:v>-1061584.2565130002</c:v>
                </c:pt>
                <c:pt idx="101">
                  <c:v>-3469643.4975060001</c:v>
                </c:pt>
                <c:pt idx="102">
                  <c:v>-5417200.0620359993</c:v>
                </c:pt>
                <c:pt idx="103">
                  <c:v>-6645774.6406149995</c:v>
                </c:pt>
                <c:pt idx="104">
                  <c:v>-6992313.7826180002</c:v>
                </c:pt>
                <c:pt idx="105">
                  <c:v>-6410826.0250529991</c:v>
                </c:pt>
                <c:pt idx="106">
                  <c:v>-4978484.4659390002</c:v>
                </c:pt>
                <c:pt idx="107">
                  <c:v>-2885386.6798100001</c:v>
                </c:pt>
                <c:pt idx="108">
                  <c:v>-409329.66870099993</c:v>
                </c:pt>
                <c:pt idx="109">
                  <c:v>2121055.1285970001</c:v>
                </c:pt>
                <c:pt idx="110">
                  <c:v>4369916.850531999</c:v>
                </c:pt>
                <c:pt idx="111">
                  <c:v>6038762.9030090002</c:v>
                </c:pt>
                <c:pt idx="112">
                  <c:v>6906081.9120760001</c:v>
                </c:pt>
                <c:pt idx="113">
                  <c:v>6856750.2611969998</c:v>
                </c:pt>
                <c:pt idx="114">
                  <c:v>5897316.0090899998</c:v>
                </c:pt>
                <c:pt idx="115">
                  <c:v>4155129.5513729998</c:v>
                </c:pt>
                <c:pt idx="116">
                  <c:v>1861436.534093</c:v>
                </c:pt>
                <c:pt idx="117">
                  <c:v>-679320.72283999983</c:v>
                </c:pt>
                <c:pt idx="118">
                  <c:v>-3129915.5755249998</c:v>
                </c:pt>
                <c:pt idx="119">
                  <c:v>-5165096.8745869994</c:v>
                </c:pt>
                <c:pt idx="120">
                  <c:v>-6514754.9092109995</c:v>
                </c:pt>
                <c:pt idx="121">
                  <c:v>-6999765.9485790012</c:v>
                </c:pt>
                <c:pt idx="122">
                  <c:v>-6555760.9789320016</c:v>
                </c:pt>
                <c:pt idx="123">
                  <c:v>-5241666.8019600008</c:v>
                </c:pt>
                <c:pt idx="124">
                  <c:v>-3231887.0721139996</c:v>
                </c:pt>
                <c:pt idx="125">
                  <c:v>-793159.94656600012</c:v>
                </c:pt>
                <c:pt idx="126">
                  <c:v>1750838.908547</c:v>
                </c:pt>
                <c:pt idx="127">
                  <c:v>4062452.9827109999</c:v>
                </c:pt>
                <c:pt idx="128">
                  <c:v>5834861.5935769994</c:v>
                </c:pt>
                <c:pt idx="129">
                  <c:v>6832807.7821680009</c:v>
                </c:pt>
                <c:pt idx="130">
                  <c:v>6923829.3108399995</c:v>
                </c:pt>
                <c:pt idx="131">
                  <c:v>6095844.3747359999</c:v>
                </c:pt>
                <c:pt idx="132">
                  <c:v>4458755.622068</c:v>
                </c:pt>
                <c:pt idx="133">
                  <c:v>2229859.3574169995</c:v>
                </c:pt>
                <c:pt idx="134">
                  <c:v>-295001.51326500002</c:v>
                </c:pt>
                <c:pt idx="135">
                  <c:v>-2780708.866899</c:v>
                </c:pt>
                <c:pt idx="136">
                  <c:v>-4897350.0038239993</c:v>
                </c:pt>
                <c:pt idx="137">
                  <c:v>-6364002.9094000002</c:v>
                </c:pt>
                <c:pt idx="138">
                  <c:v>-6986016.0981760006</c:v>
                </c:pt>
                <c:pt idx="139">
                  <c:v>-6680838.0206859997</c:v>
                </c:pt>
                <c:pt idx="140">
                  <c:v>-5488970.8321159994</c:v>
                </c:pt>
                <c:pt idx="141">
                  <c:v>-3568596.1975119999</c:v>
                </c:pt>
                <c:pt idx="142">
                  <c:v>-1174585.6624660003</c:v>
                </c:pt>
                <c:pt idx="143">
                  <c:v>1375321.2055180001</c:v>
                </c:pt>
                <c:pt idx="144">
                  <c:v>3742685.0598589997</c:v>
                </c:pt>
                <c:pt idx="145">
                  <c:v>5613286.6653859997</c:v>
                </c:pt>
                <c:pt idx="146">
                  <c:v>6738836.3044980001</c:v>
                </c:pt>
                <c:pt idx="147">
                  <c:v>6969934.5494990004</c:v>
                </c:pt>
                <c:pt idx="148">
                  <c:v>6275906.4329580013</c:v>
                </c:pt>
                <c:pt idx="149">
                  <c:v>4748873.950468001</c:v>
                </c:pt>
                <c:pt idx="150">
                  <c:v>2591525.786049</c:v>
                </c:pt>
                <c:pt idx="151">
                  <c:v>90209.224707999994</c:v>
                </c:pt>
                <c:pt idx="152">
                  <c:v>-2423081.2513760002</c:v>
                </c:pt>
                <c:pt idx="153">
                  <c:v>-4614770.6713360008</c:v>
                </c:pt>
                <c:pt idx="154">
                  <c:v>-6193975.5577169992</c:v>
                </c:pt>
                <c:pt idx="155">
                  <c:v>-6951106.2152959993</c:v>
                </c:pt>
                <c:pt idx="156">
                  <c:v>-6785678.6316069998</c:v>
                </c:pt>
                <c:pt idx="157">
                  <c:v>-5719647.7611500006</c:v>
                </c:pt>
                <c:pt idx="158">
                  <c:v>-3894494.3470089999</c:v>
                </c:pt>
                <c:pt idx="159">
                  <c:v>-1552451.5166219999</c:v>
                </c:pt>
                <c:pt idx="160">
                  <c:v>995639.57796899986</c:v>
                </c:pt>
                <c:pt idx="161">
                  <c:v>3411581.9057880002</c:v>
                </c:pt>
                <c:pt idx="162">
                  <c:v>5374709.5988420006</c:v>
                </c:pt>
                <c:pt idx="163">
                  <c:v>6624452.4723640019</c:v>
                </c:pt>
                <c:pt idx="164">
                  <c:v>6994926.6473230002</c:v>
                </c:pt>
                <c:pt idx="165">
                  <c:v>6436957.0296319984</c:v>
                </c:pt>
                <c:pt idx="166">
                  <c:v>5024605.9338090001</c:v>
                </c:pt>
                <c:pt idx="167">
                  <c:v>2945340.405094</c:v>
                </c:pt>
                <c:pt idx="168">
                  <c:v>475144.66910100001</c:v>
                </c:pt>
                <c:pt idx="169">
                  <c:v>-2058116.0910470001</c:v>
                </c:pt>
                <c:pt idx="170">
                  <c:v>-4318215.0049910005</c:v>
                </c:pt>
                <c:pt idx="171">
                  <c:v>-6005188.1405829992</c:v>
                </c:pt>
                <c:pt idx="172">
                  <c:v>-6895142.3717200002</c:v>
                </c:pt>
                <c:pt idx="173">
                  <c:v>-6869965.5952389995</c:v>
                </c:pt>
                <c:pt idx="174">
                  <c:v>-5932999.1760839997</c:v>
                </c:pt>
                <c:pt idx="175">
                  <c:v>-4208594.5874760002</c:v>
                </c:pt>
                <c:pt idx="176">
                  <c:v>-1925613.0273499999</c:v>
                </c:pt>
                <c:pt idx="177">
                  <c:v>612944.16218600003</c:v>
                </c:pt>
                <c:pt idx="178">
                  <c:v>3070146.6508960002</c:v>
                </c:pt>
                <c:pt idx="179">
                  <c:v>5119853.3573490009</c:v>
                </c:pt>
                <c:pt idx="180">
                  <c:v>6490003.1045949999</c:v>
                </c:pt>
                <c:pt idx="181">
                  <c:v>6998730.2345240004</c:v>
                </c:pt>
                <c:pt idx="182">
                  <c:v>6578508.6136139985</c:v>
                </c:pt>
                <c:pt idx="183">
                  <c:v>5285116.5683160005</c:v>
                </c:pt>
                <c:pt idx="184">
                  <c:v>3290231.608188</c:v>
                </c:pt>
                <c:pt idx="185">
                  <c:v>858638.8578740001</c:v>
                </c:pt>
                <c:pt idx="186">
                  <c:v>-1686918.9482469999</c:v>
                </c:pt>
                <c:pt idx="187">
                  <c:v>-4008581.4445710001</c:v>
                </c:pt>
                <c:pt idx="188">
                  <c:v>-5798212.751739</c:v>
                </c:pt>
                <c:pt idx="189">
                  <c:v>-6818294.4035490006</c:v>
                </c:pt>
                <c:pt idx="190">
                  <c:v>-6933443.9556920007</c:v>
                </c:pt>
                <c:pt idx="191">
                  <c:v>-6128379.1593749998</c:v>
                </c:pt>
                <c:pt idx="192">
                  <c:v>-4509945.7494650008</c:v>
                </c:pt>
                <c:pt idx="193">
                  <c:v>-2292939.997215</c:v>
                </c:pt>
                <c:pt idx="194">
                  <c:v>228394.187726</c:v>
                </c:pt>
                <c:pt idx="195">
                  <c:v>2719413.691817</c:v>
                </c:pt>
                <c:pt idx="196">
                  <c:v>4849490.1949279997</c:v>
                </c:pt>
                <c:pt idx="197">
                  <c:v>6335895.7923920015</c:v>
                </c:pt>
                <c:pt idx="198">
                  <c:v>6981334.1273610005</c:v>
                </c:pt>
                <c:pt idx="199">
                  <c:v>6700132.7118229996</c:v>
                </c:pt>
                <c:pt idx="200">
                  <c:v>5529616.977384001</c:v>
                </c:pt>
                <c:pt idx="201">
                  <c:v>3625154.8429249995</c:v>
                </c:pt>
                <c:pt idx="202">
                  <c:v>1239530.2206349999</c:v>
                </c:pt>
                <c:pt idx="203">
                  <c:v>-1310614.2363100001</c:v>
                </c:pt>
                <c:pt idx="204">
                  <c:v>-3686808.0193589996</c:v>
                </c:pt>
                <c:pt idx="205">
                  <c:v>-5573676.5577339996</c:v>
                </c:pt>
                <c:pt idx="206">
                  <c:v>-6720795.3945459994</c:v>
                </c:pt>
                <c:pt idx="207">
                  <c:v>-6975921.7873290014</c:v>
                </c:pt>
                <c:pt idx="208">
                  <c:v>-6305196.2429040009</c:v>
                </c:pt>
                <c:pt idx="209">
                  <c:v>-4797635.3063900005</c:v>
                </c:pt>
                <c:pt idx="210">
                  <c:v>-2653319.9355249996</c:v>
                </c:pt>
                <c:pt idx="211">
                  <c:v>-156845.53426199997</c:v>
                </c:pt>
                <c:pt idx="212">
                  <c:v>2360445.5566949998</c:v>
                </c:pt>
                <c:pt idx="213">
                  <c:v>4564439.3147389991</c:v>
                </c:pt>
                <c:pt idx="214">
                  <c:v>6162597.6621319996</c:v>
                </c:pt>
                <c:pt idx="215">
                  <c:v>6942791.3596189991</c:v>
                </c:pt>
                <c:pt idx="216">
                  <c:v>6801461.2252189992</c:v>
                </c:pt>
                <c:pt idx="217">
                  <c:v>5757366.7998639997</c:v>
                </c:pt>
                <c:pt idx="218">
                  <c:v>3949095.774193</c:v>
                </c:pt>
                <c:pt idx="219">
                  <c:v>1616665.0969520002</c:v>
                </c:pt>
                <c:pt idx="220">
                  <c:v>-930341.81332500011</c:v>
                </c:pt>
                <c:pt idx="221">
                  <c:v>-3353869.5059199994</c:v>
                </c:pt>
                <c:pt idx="222">
                  <c:v>-5332259.8966910001</c:v>
                </c:pt>
                <c:pt idx="223">
                  <c:v>-6602940.967983</c:v>
                </c:pt>
                <c:pt idx="224">
                  <c:v>-6997270.7735580001</c:v>
                </c:pt>
                <c:pt idx="225">
                  <c:v>-6462915.1969600003</c:v>
                </c:pt>
                <c:pt idx="226">
                  <c:v>-5070792.1364890002</c:v>
                </c:pt>
                <c:pt idx="227">
                  <c:v>-3005661.4269409995</c:v>
                </c:pt>
                <c:pt idx="228">
                  <c:v>-541608.13934199989</c:v>
                </c:pt>
                <c:pt idx="229">
                  <c:v>1994329.6855090002</c:v>
                </c:pt>
                <c:pt idx="230">
                  <c:v>4265564.3855650006</c:v>
                </c:pt>
                <c:pt idx="231">
                  <c:v>5970633.9579130001</c:v>
                </c:pt>
                <c:pt idx="232">
                  <c:v>6883219.0195369991</c:v>
                </c:pt>
                <c:pt idx="233">
                  <c:v>6882187.5417600004</c:v>
                </c:pt>
                <c:pt idx="234">
                  <c:v>5967676.4311420014</c:v>
                </c:pt>
                <c:pt idx="235">
                  <c:v>4261073.355645</c:v>
                </c:pt>
                <c:pt idx="236">
                  <c:v>1988901.230307</c:v>
                </c:pt>
                <c:pt idx="237">
                  <c:v>-547253.52950599999</c:v>
                </c:pt>
                <c:pt idx="238">
                  <c:v>-3010774.474928</c:v>
                </c:pt>
                <c:pt idx="239">
                  <c:v>-5074694.2162990002</c:v>
                </c:pt>
                <c:pt idx="240">
                  <c:v>-6465088.3892209996</c:v>
                </c:pt>
                <c:pt idx="241">
                  <c:v>-6997426.5929880003</c:v>
                </c:pt>
                <c:pt idx="242">
                  <c:v>-6601058.6487910002</c:v>
                </c:pt>
                <c:pt idx="243">
                  <c:v>-5328589.159177999</c:v>
                </c:pt>
                <c:pt idx="244">
                  <c:v>-3348897.4360069996</c:v>
                </c:pt>
                <c:pt idx="245">
                  <c:v>-924728.24410299992</c:v>
                </c:pt>
                <c:pt idx="246">
                  <c:v>1622175.135093</c:v>
                </c:pt>
                <c:pt idx="247">
                  <c:v>3953770.9236940001</c:v>
                </c:pt>
                <c:pt idx="248">
                  <c:v>5760586.4480670011</c:v>
                </c:pt>
                <c:pt idx="249">
                  <c:v>6802797.8926769998</c:v>
                </c:pt>
                <c:pt idx="250">
                  <c:v>6942067.4630979998</c:v>
                </c:pt>
                <c:pt idx="251">
                  <c:v>6159909.1105429996</c:v>
                </c:pt>
                <c:pt idx="252">
                  <c:v>4560142.8004990006</c:v>
                </c:pt>
                <c:pt idx="253">
                  <c:v>2355111.2277470003</c:v>
                </c:pt>
                <c:pt idx="254">
                  <c:v>-162509.73799400002</c:v>
                </c:pt>
                <c:pt idx="255">
                  <c:v>-2658562.2354439995</c:v>
                </c:pt>
                <c:pt idx="256">
                  <c:v>-4801759.8569090003</c:v>
                </c:pt>
                <c:pt idx="257">
                  <c:v>-6307655.4815930007</c:v>
                </c:pt>
                <c:pt idx="258">
                  <c:v>-6976389.1118199993</c:v>
                </c:pt>
                <c:pt idx="259">
                  <c:v>-6719208.5259960005</c:v>
                </c:pt>
                <c:pt idx="260">
                  <c:v>-5570245.8380670007</c:v>
                </c:pt>
                <c:pt idx="261">
                  <c:v>-3681988.5378319998</c:v>
                </c:pt>
                <c:pt idx="262">
                  <c:v>-1305045.4758889999</c:v>
                </c:pt>
                <c:pt idx="263">
                  <c:v>1245109.218813</c:v>
                </c:pt>
                <c:pt idx="264">
                  <c:v>3630003.5481429994</c:v>
                </c:pt>
                <c:pt idx="265">
                  <c:v>5533091.6605019998</c:v>
                </c:pt>
                <c:pt idx="266">
                  <c:v>6701771.9118229998</c:v>
                </c:pt>
                <c:pt idx="267">
                  <c:v>6980919.9421180002</c:v>
                </c:pt>
                <c:pt idx="268">
                  <c:v>6333482.8484840002</c:v>
                </c:pt>
                <c:pt idx="269">
                  <c:v>4845398.442272</c:v>
                </c:pt>
                <c:pt idx="270">
                  <c:v>2714185.9742239998</c:v>
                </c:pt>
                <c:pt idx="271">
                  <c:v>222724.219782</c:v>
                </c:pt>
                <c:pt idx="272">
                  <c:v>-2298299.6864049998</c:v>
                </c:pt>
                <c:pt idx="273">
                  <c:v>-4514283.6868049996</c:v>
                </c:pt>
                <c:pt idx="274">
                  <c:v>-6131119.3590389993</c:v>
                </c:pt>
                <c:pt idx="275">
                  <c:v>-6934222.3818660006</c:v>
                </c:pt>
                <c:pt idx="276">
                  <c:v>-6817007.3201809991</c:v>
                </c:pt>
                <c:pt idx="277">
                  <c:v>-5795030.5427159993</c:v>
                </c:pt>
                <c:pt idx="278">
                  <c:v>-4003926.0647660005</c:v>
                </c:pt>
                <c:pt idx="279">
                  <c:v>-1681407.9869920001</c:v>
                </c:pt>
                <c:pt idx="280">
                  <c:v>864274.09121500002</c:v>
                </c:pt>
                <c:pt idx="281">
                  <c:v>3295243.1176220002</c:v>
                </c:pt>
                <c:pt idx="282">
                  <c:v>5288838.952234</c:v>
                </c:pt>
                <c:pt idx="283">
                  <c:v>6580447.4155740002</c:v>
                </c:pt>
                <c:pt idx="284">
                  <c:v>6998627.6291109985</c:v>
                </c:pt>
                <c:pt idx="285">
                  <c:v>6487872.1876610005</c:v>
                </c:pt>
                <c:pt idx="286">
                  <c:v>5115976.4769690018</c:v>
                </c:pt>
                <c:pt idx="287">
                  <c:v>3065037.9915729999</c:v>
                </c:pt>
                <c:pt idx="288">
                  <c:v>607281.543879</c:v>
                </c:pt>
                <c:pt idx="289">
                  <c:v>-1931078.0845140002</c:v>
                </c:pt>
                <c:pt idx="290">
                  <c:v>-4213136.5965460008</c:v>
                </c:pt>
                <c:pt idx="291">
                  <c:v>-5936014.9791859994</c:v>
                </c:pt>
                <c:pt idx="292">
                  <c:v>-6871054.4442149997</c:v>
                </c:pt>
                <c:pt idx="293">
                  <c:v>-6894159.1672279993</c:v>
                </c:pt>
                <c:pt idx="294">
                  <c:v>-6002262.7622799994</c:v>
                </c:pt>
                <c:pt idx="295">
                  <c:v>-4313735.1598669989</c:v>
                </c:pt>
                <c:pt idx="296">
                  <c:v>-2052675.94288</c:v>
                </c:pt>
                <c:pt idx="297">
                  <c:v>480823.28794000001</c:v>
                </c:pt>
                <c:pt idx="298">
                  <c:v>2950503.757913</c:v>
                </c:pt>
                <c:pt idx="299">
                  <c:v>5028568.4190300005</c:v>
                </c:pt>
                <c:pt idx="300">
                  <c:v>6439192.2179350005</c:v>
                </c:pt>
                <c:pt idx="301">
                  <c:v>6995137.2249290003</c:v>
                </c:pt>
                <c:pt idx="302">
                  <c:v>6622609.7928359993</c:v>
                </c:pt>
                <c:pt idx="303">
                  <c:v>5371057.578284</c:v>
                </c:pt>
                <c:pt idx="304">
                  <c:v>3406604.7317310004</c:v>
                </c:pt>
                <c:pt idx="305">
                  <c:v>989997.50980400003</c:v>
                </c:pt>
                <c:pt idx="306">
                  <c:v>-1558009.738591</c:v>
                </c:pt>
                <c:pt idx="307">
                  <c:v>-3899230.8601919995</c:v>
                </c:pt>
                <c:pt idx="308">
                  <c:v>-5722933.5214119991</c:v>
                </c:pt>
                <c:pt idx="309">
                  <c:v>-6787076.9391640006</c:v>
                </c:pt>
                <c:pt idx="310">
                  <c:v>-6950430.7408219995</c:v>
                </c:pt>
                <c:pt idx="311">
                  <c:v>-6191315.1641709991</c:v>
                </c:pt>
                <c:pt idx="312">
                  <c:v>-4610477.7277250001</c:v>
                </c:pt>
                <c:pt idx="313">
                  <c:v>-2417724.9738059994</c:v>
                </c:pt>
                <c:pt idx="314">
                  <c:v>95918.231327999994</c:v>
                </c:pt>
                <c:pt idx="315">
                  <c:v>2596829.7885870002</c:v>
                </c:pt>
                <c:pt idx="316">
                  <c:v>4753068.6513800006</c:v>
                </c:pt>
                <c:pt idx="317">
                  <c:v>6278434.4916600008</c:v>
                </c:pt>
                <c:pt idx="318">
                  <c:v>6970459.6400829991</c:v>
                </c:pt>
                <c:pt idx="319">
                  <c:v>6737287.864533999</c:v>
                </c:pt>
                <c:pt idx="320">
                  <c:v>5609869.3780430006</c:v>
                </c:pt>
                <c:pt idx="321">
                  <c:v>3737851.7944339998</c:v>
                </c:pt>
                <c:pt idx="322">
                  <c:v>1369712.9961740002</c:v>
                </c:pt>
                <c:pt idx="323">
                  <c:v>-1180224.6401870002</c:v>
                </c:pt>
                <c:pt idx="324">
                  <c:v>-3573517.3712340002</c:v>
                </c:pt>
                <c:pt idx="325">
                  <c:v>-5492520.5946799992</c:v>
                </c:pt>
                <c:pt idx="326">
                  <c:v>-6682544.5235919999</c:v>
                </c:pt>
                <c:pt idx="327">
                  <c:v>-6985651.9565850003</c:v>
                </c:pt>
                <c:pt idx="328">
                  <c:v>-6361615.4915970005</c:v>
                </c:pt>
                <c:pt idx="329">
                  <c:v>-4893255.2737920005</c:v>
                </c:pt>
                <c:pt idx="330">
                  <c:v>-2775449.579318</c:v>
                </c:pt>
                <c:pt idx="331">
                  <c:v>-289275.28754200006</c:v>
                </c:pt>
                <c:pt idx="332">
                  <c:v>2235292.5585689996</c:v>
                </c:pt>
                <c:pt idx="333">
                  <c:v>4463174.3437939994</c:v>
                </c:pt>
                <c:pt idx="334">
                  <c:v>6098661.4688610006</c:v>
                </c:pt>
                <c:pt idx="335">
                  <c:v>6924669.9592949999</c:v>
                </c:pt>
                <c:pt idx="336">
                  <c:v>6831559.372246</c:v>
                </c:pt>
                <c:pt idx="337">
                  <c:v>5831688.8042079993</c:v>
                </c:pt>
                <c:pt idx="338">
                  <c:v>4057776.0594299994</c:v>
                </c:pt>
                <c:pt idx="339">
                  <c:v>1745277.9951790001</c:v>
                </c:pt>
                <c:pt idx="340">
                  <c:v>-798867.04086800001</c:v>
                </c:pt>
                <c:pt idx="341">
                  <c:v>-3236982.7617780003</c:v>
                </c:pt>
                <c:pt idx="342">
                  <c:v>-5245474.2807200002</c:v>
                </c:pt>
                <c:pt idx="343">
                  <c:v>-6557774.0975970002</c:v>
                </c:pt>
                <c:pt idx="344">
                  <c:v>-6999716.4846890001</c:v>
                </c:pt>
                <c:pt idx="345">
                  <c:v>-6512648.2941969996</c:v>
                </c:pt>
                <c:pt idx="346">
                  <c:v>-5161211.6235759985</c:v>
                </c:pt>
                <c:pt idx="347">
                  <c:v>-3124766.4753839998</c:v>
                </c:pt>
                <c:pt idx="348">
                  <c:v>-673590.63982399995</c:v>
                </c:pt>
                <c:pt idx="349">
                  <c:v>1866987.1999810003</c:v>
                </c:pt>
                <c:pt idx="350">
                  <c:v>4159763.7645280003</c:v>
                </c:pt>
                <c:pt idx="351">
                  <c:v>5900417.9627260007</c:v>
                </c:pt>
                <c:pt idx="352">
                  <c:v>6857907.2116350001</c:v>
                </c:pt>
                <c:pt idx="353">
                  <c:v>6905139.1035369989</c:v>
                </c:pt>
                <c:pt idx="354">
                  <c:v>6035844.2695439998</c:v>
                </c:pt>
                <c:pt idx="355">
                  <c:v>4365408.7239410002</c:v>
                </c:pt>
                <c:pt idx="356">
                  <c:v>2115555.0954609993</c:v>
                </c:pt>
                <c:pt idx="357">
                  <c:v>-415091.98628300003</c:v>
                </c:pt>
                <c:pt idx="358">
                  <c:v>-2890646.4134729994</c:v>
                </c:pt>
                <c:pt idx="359">
                  <c:v>-4982543.0183000006</c:v>
                </c:pt>
                <c:pt idx="360">
                  <c:v>-6413143.8426550003</c:v>
                </c:pt>
              </c:numCache>
            </c:numRef>
          </c:xVal>
          <c:yVal>
            <c:numRef>
              <c:f>Sheet1!$C$2:$C$864001</c:f>
              <c:numCache>
                <c:formatCode>General</c:formatCode>
                <c:ptCount val="864000"/>
                <c:pt idx="0">
                  <c:v>0</c:v>
                </c:pt>
                <c:pt idx="1">
                  <c:v>75437.539686999997</c:v>
                </c:pt>
                <c:pt idx="2">
                  <c:v>2577766.6588519993</c:v>
                </c:pt>
                <c:pt idx="3">
                  <c:v>4737971.0361600006</c:v>
                </c:pt>
                <c:pt idx="4">
                  <c:v>6269340.883892999</c:v>
                </c:pt>
                <c:pt idx="5">
                  <c:v>6968620.3138689995</c:v>
                </c:pt>
                <c:pt idx="6">
                  <c:v>6742986.414996</c:v>
                </c:pt>
                <c:pt idx="7">
                  <c:v>5622374.599032999</c:v>
                </c:pt>
                <c:pt idx="8">
                  <c:v>3755511.5818699999</c:v>
                </c:pt>
                <c:pt idx="9">
                  <c:v>1390179.351793</c:v>
                </c:pt>
                <c:pt idx="10">
                  <c:v>-1159672.3725130004</c:v>
                </c:pt>
                <c:pt idx="11">
                  <c:v>-3555599.9340109997</c:v>
                </c:pt>
                <c:pt idx="12">
                  <c:v>-5479592.2633849997</c:v>
                </c:pt>
                <c:pt idx="13">
                  <c:v>-6676284.0011829995</c:v>
                </c:pt>
                <c:pt idx="14">
                  <c:v>-6986849.9719830006</c:v>
                </c:pt>
                <c:pt idx="15">
                  <c:v>-6370081.8888739999</c:v>
                </c:pt>
                <c:pt idx="16">
                  <c:v>-4907851.6676589996</c:v>
                </c:pt>
                <c:pt idx="17">
                  <c:v>-2794239.3560289997</c:v>
                </c:pt>
                <c:pt idx="18">
                  <c:v>-309771.53002300009</c:v>
                </c:pt>
                <c:pt idx="19">
                  <c:v>2215809.50605</c:v>
                </c:pt>
                <c:pt idx="20">
                  <c:v>4447305.4296819996</c:v>
                </c:pt>
                <c:pt idx="21">
                  <c:v>6088545.3684829995</c:v>
                </c:pt>
                <c:pt idx="22">
                  <c:v>6921692.1175189996</c:v>
                </c:pt>
                <c:pt idx="23">
                  <c:v>6836155.8646919997</c:v>
                </c:pt>
                <c:pt idx="24">
                  <c:v>5843277.2697329987</c:v>
                </c:pt>
                <c:pt idx="25">
                  <c:v>4074828.5350929997</c:v>
                </c:pt>
                <c:pt idx="26">
                  <c:v>1765528.1975910002</c:v>
                </c:pt>
                <c:pt idx="27">
                  <c:v>-778111.86650300014</c:v>
                </c:pt>
                <c:pt idx="28">
                  <c:v>-3218472.5365889999</c:v>
                </c:pt>
                <c:pt idx="29">
                  <c:v>-5231644.4793680012</c:v>
                </c:pt>
                <c:pt idx="30">
                  <c:v>-6550424.5425940007</c:v>
                </c:pt>
                <c:pt idx="31">
                  <c:v>-6999782.0928509999</c:v>
                </c:pt>
                <c:pt idx="32">
                  <c:v>-6520087.1998629989</c:v>
                </c:pt>
                <c:pt idx="33">
                  <c:v>-5175019.1848099995</c:v>
                </c:pt>
                <c:pt idx="34">
                  <c:v>-3143108.8873000001</c:v>
                </c:pt>
                <c:pt idx="35">
                  <c:v>-694040.20730199991</c:v>
                </c:pt>
                <c:pt idx="36">
                  <c:v>1847142.2482329998</c:v>
                </c:pt>
                <c:pt idx="37">
                  <c:v>4143169.7104649995</c:v>
                </c:pt>
                <c:pt idx="38">
                  <c:v>5889307.3702329993</c:v>
                </c:pt>
                <c:pt idx="39">
                  <c:v>6853796.6910809996</c:v>
                </c:pt>
                <c:pt idx="40">
                  <c:v>6908616.172634</c:v>
                </c:pt>
                <c:pt idx="41">
                  <c:v>6046477.6120039998</c:v>
                </c:pt>
                <c:pt idx="42">
                  <c:v>4381799.7162049999</c:v>
                </c:pt>
                <c:pt idx="43">
                  <c:v>2135526.6198509997</c:v>
                </c:pt>
                <c:pt idx="44">
                  <c:v>-394196.20368700003</c:v>
                </c:pt>
                <c:pt idx="45">
                  <c:v>-2871597.0475340006</c:v>
                </c:pt>
                <c:pt idx="46">
                  <c:v>-4967849.6708219992</c:v>
                </c:pt>
                <c:pt idx="47">
                  <c:v>-6404722.6494999994</c:v>
                </c:pt>
                <c:pt idx="48">
                  <c:v>-6991510.1148109986</c:v>
                </c:pt>
                <c:pt idx="49">
                  <c:v>-6650341.0789190009</c:v>
                </c:pt>
                <c:pt idx="50">
                  <c:v>-5426509.3207069989</c:v>
                </c:pt>
                <c:pt idx="51">
                  <c:v>-3482455.6708359998</c:v>
                </c:pt>
                <c:pt idx="52">
                  <c:v>-1076204.5115680001</c:v>
                </c:pt>
                <c:pt idx="53">
                  <c:v>1472881.7340770001</c:v>
                </c:pt>
                <c:pt idx="54">
                  <c:v>3826485.3796489993</c:v>
                </c:pt>
                <c:pt idx="55">
                  <c:v>5672230.7417280003</c:v>
                </c:pt>
                <c:pt idx="56">
                  <c:v>6765140.0817680005</c:v>
                </c:pt>
                <c:pt idx="57">
                  <c:v>6960148.212274</c:v>
                </c:pt>
                <c:pt idx="58">
                  <c:v>6231360.3889240008</c:v>
                </c:pt>
                <c:pt idx="59">
                  <c:v>4675495.4263690012</c:v>
                </c:pt>
                <c:pt idx="60">
                  <c:v>2499053.8595759994</c:v>
                </c:pt>
                <c:pt idx="61">
                  <c:v>-9088.4299849999989</c:v>
                </c:pt>
                <c:pt idx="62">
                  <c:v>-2516024.4109419989</c:v>
                </c:pt>
                <c:pt idx="63">
                  <c:v>-4689007.1786730001</c:v>
                </c:pt>
                <c:pt idx="64">
                  <c:v>-6239619.968363001</c:v>
                </c:pt>
                <c:pt idx="65">
                  <c:v>-6962059.3888889998</c:v>
                </c:pt>
                <c:pt idx="66">
                  <c:v>-6760449.2404169999</c:v>
                </c:pt>
                <c:pt idx="67">
                  <c:v>-5661560.503304</c:v>
                </c:pt>
                <c:pt idx="68">
                  <c:v>-3811251.9324979996</c:v>
                </c:pt>
                <c:pt idx="69">
                  <c:v>-1455106.8667040002</c:v>
                </c:pt>
                <c:pt idx="70">
                  <c:v>1094161.7232229998</c:v>
                </c:pt>
                <c:pt idx="71">
                  <c:v>3498211.9214519993</c:v>
                </c:pt>
                <c:pt idx="72">
                  <c:v>5437973.35176</c:v>
                </c:pt>
                <c:pt idx="73">
                  <c:v>6655991.2190339994</c:v>
                </c:pt>
                <c:pt idx="74">
                  <c:v>6990596.2602279996</c:v>
                </c:pt>
                <c:pt idx="75">
                  <c:v>6397365.8716350002</c:v>
                </c:pt>
                <c:pt idx="76">
                  <c:v>4955026.2102089999</c:v>
                </c:pt>
                <c:pt idx="77">
                  <c:v>2855008.7928829999</c:v>
                </c:pt>
                <c:pt idx="78">
                  <c:v>376044.82795499993</c:v>
                </c:pt>
                <c:pt idx="79">
                  <c:v>-2152831.8918900001</c:v>
                </c:pt>
                <c:pt idx="80">
                  <c:v>-4395961.9096760005</c:v>
                </c:pt>
                <c:pt idx="81">
                  <c:v>-6055616.9060150003</c:v>
                </c:pt>
                <c:pt idx="82">
                  <c:v>-6911519.4201269997</c:v>
                </c:pt>
                <c:pt idx="83">
                  <c:v>-6850078.4312380003</c:v>
                </c:pt>
                <c:pt idx="84">
                  <c:v>-5879460.9724550014</c:v>
                </c:pt>
                <c:pt idx="85">
                  <c:v>-4128501.8806029996</c:v>
                </c:pt>
                <c:pt idx="86">
                  <c:v>-1829599.6069160004</c:v>
                </c:pt>
                <c:pt idx="87">
                  <c:v>712129.45165700023</c:v>
                </c:pt>
                <c:pt idx="88">
                  <c:v>3159343.8954279996</c:v>
                </c:pt>
                <c:pt idx="89">
                  <c:v>5187245.0902799992</c:v>
                </c:pt>
                <c:pt idx="90">
                  <c:v>6526681.0970990006</c:v>
                </c:pt>
                <c:pt idx="91">
                  <c:v>6999868.4651069995</c:v>
                </c:pt>
                <c:pt idx="92">
                  <c:v>6543991.5325160008</c:v>
                </c:pt>
                <c:pt idx="93">
                  <c:v>5219545.5487310002</c:v>
                </c:pt>
                <c:pt idx="94">
                  <c:v>3202313.2661970002</c:v>
                </c:pt>
                <c:pt idx="95">
                  <c:v>760036.89734999987</c:v>
                </c:pt>
                <c:pt idx="96">
                  <c:v>-1783119.8118460001</c:v>
                </c:pt>
                <c:pt idx="97">
                  <c:v>-4089601.7753209998</c:v>
                </c:pt>
                <c:pt idx="98">
                  <c:v>-5853271.1119819991</c:v>
                </c:pt>
                <c:pt idx="99">
                  <c:v>-6840043.5945829991</c:v>
                </c:pt>
                <c:pt idx="100">
                  <c:v>-6918957.4384160014</c:v>
                </c:pt>
                <c:pt idx="101">
                  <c:v>-6079550.9342339998</c:v>
                </c:pt>
                <c:pt idx="102">
                  <c:v>-4433244.7209010003</c:v>
                </c:pt>
                <c:pt idx="103">
                  <c:v>-2198548.4523149994</c:v>
                </c:pt>
                <c:pt idx="104">
                  <c:v>327942.15656700003</c:v>
                </c:pt>
                <c:pt idx="105">
                  <c:v>2810907.922735</c:v>
                </c:pt>
                <c:pt idx="106">
                  <c:v>4920805.7159590004</c:v>
                </c:pt>
                <c:pt idx="107">
                  <c:v>6377601.7695479998</c:v>
                </c:pt>
                <c:pt idx="108">
                  <c:v>6987937.1228269991</c:v>
                </c:pt>
                <c:pt idx="109">
                  <c:v>6670793.5649069995</c:v>
                </c:pt>
                <c:pt idx="110">
                  <c:v>5468252.4219230004</c:v>
                </c:pt>
                <c:pt idx="111">
                  <c:v>3539915.361579</c:v>
                </c:pt>
                <c:pt idx="112">
                  <c:v>1141724.5937370001</c:v>
                </c:pt>
                <c:pt idx="113">
                  <c:v>-1408008.214474</c:v>
                </c:pt>
                <c:pt idx="114">
                  <c:v>-3770855.0006349999</c:v>
                </c:pt>
                <c:pt idx="115">
                  <c:v>-5633195.7875300003</c:v>
                </c:pt>
                <c:pt idx="116">
                  <c:v>-6747848.7128790002</c:v>
                </c:pt>
                <c:pt idx="117">
                  <c:v>-6966877.9088150002</c:v>
                </c:pt>
                <c:pt idx="118">
                  <c:v>-6261224.5576940002</c:v>
                </c:pt>
                <c:pt idx="119">
                  <c:v>-4724557.5652909996</c:v>
                </c:pt>
                <c:pt idx="120">
                  <c:v>-2560835.9436399997</c:v>
                </c:pt>
                <c:pt idx="121">
                  <c:v>-57236.428744999997</c:v>
                </c:pt>
                <c:pt idx="122">
                  <c:v>2453959.5756299994</c:v>
                </c:pt>
                <c:pt idx="123">
                  <c:v>4639462.5529430006</c:v>
                </c:pt>
                <c:pt idx="124">
                  <c:v>6209205.1591139985</c:v>
                </c:pt>
                <c:pt idx="125">
                  <c:v>6954838.7575950008</c:v>
                </c:pt>
                <c:pt idx="126">
                  <c:v>6777388.2248499999</c:v>
                </c:pt>
                <c:pt idx="127">
                  <c:v>5700393.7333670007</c:v>
                </c:pt>
                <c:pt idx="128">
                  <c:v>3866792.5824239994</c:v>
                </c:pt>
                <c:pt idx="129">
                  <c:v>1519951.744768</c:v>
                </c:pt>
                <c:pt idx="130">
                  <c:v>-1028633.4717179999</c:v>
                </c:pt>
                <c:pt idx="131">
                  <c:v>-3440687.3108479995</c:v>
                </c:pt>
                <c:pt idx="132">
                  <c:v>-5396057.8263700008</c:v>
                </c:pt>
                <c:pt idx="133">
                  <c:v>-6635214.3316329997</c:v>
                </c:pt>
                <c:pt idx="134">
                  <c:v>-6993694.9784390014</c:v>
                </c:pt>
                <c:pt idx="135">
                  <c:v>-6423931.808274</c:v>
                </c:pt>
                <c:pt idx="136">
                  <c:v>-5001558.2258649999</c:v>
                </c:pt>
                <c:pt idx="137">
                  <c:v>-2915364.8261529994</c:v>
                </c:pt>
                <c:pt idx="138">
                  <c:v>-442239.59971799998</c:v>
                </c:pt>
                <c:pt idx="139">
                  <c:v>2089580.1792240001</c:v>
                </c:pt>
                <c:pt idx="140">
                  <c:v>4344068.0435589999</c:v>
                </c:pt>
                <c:pt idx="141">
                  <c:v>6022001.6861269996</c:v>
                </c:pt>
                <c:pt idx="142">
                  <c:v>6900674.0083480012</c:v>
                </c:pt>
                <c:pt idx="143">
                  <c:v>6863452.9908440001</c:v>
                </c:pt>
                <c:pt idx="144">
                  <c:v>5915266.5895920005</c:v>
                </c:pt>
                <c:pt idx="145">
                  <c:v>4181954.9499229998</c:v>
                </c:pt>
                <c:pt idx="146">
                  <c:v>1893572.6926490003</c:v>
                </c:pt>
                <c:pt idx="147">
                  <c:v>-646144.84051500005</c:v>
                </c:pt>
                <c:pt idx="148">
                  <c:v>-3100099.0045159999</c:v>
                </c:pt>
                <c:pt idx="149">
                  <c:v>-5142575.7927760007</c:v>
                </c:pt>
                <c:pt idx="150">
                  <c:v>-6502481.9147969997</c:v>
                </c:pt>
                <c:pt idx="151">
                  <c:v>-6999327.709392</c:v>
                </c:pt>
                <c:pt idx="152">
                  <c:v>-6567180.1121199997</c:v>
                </c:pt>
                <c:pt idx="153">
                  <c:v>-5263407.8855189998</c:v>
                </c:pt>
                <c:pt idx="154">
                  <c:v>-3261061.3721209993</c:v>
                </c:pt>
                <c:pt idx="155">
                  <c:v>-825901.21410599991</c:v>
                </c:pt>
                <c:pt idx="156">
                  <c:v>1718873.5355380001</c:v>
                </c:pt>
                <c:pt idx="157">
                  <c:v>4035517.1645730003</c:v>
                </c:pt>
                <c:pt idx="158">
                  <c:v>5816558.7199179996</c:v>
                </c:pt>
                <c:pt idx="159">
                  <c:v>6825607.3209869992</c:v>
                </c:pt>
                <c:pt idx="160">
                  <c:v>6928727.5380290011</c:v>
                </c:pt>
                <c:pt idx="161">
                  <c:v>6112220.4271300007</c:v>
                </c:pt>
                <c:pt idx="162">
                  <c:v>4484448.00074</c:v>
                </c:pt>
                <c:pt idx="163">
                  <c:v>2261455.7644380005</c:v>
                </c:pt>
                <c:pt idx="164">
                  <c:v>-261700.98073299997</c:v>
                </c:pt>
                <c:pt idx="165">
                  <c:v>-2750121.9221049994</c:v>
                </c:pt>
                <c:pt idx="166">
                  <c:v>-4873517.7432839992</c:v>
                </c:pt>
                <c:pt idx="167">
                  <c:v>-6350053.7975300001</c:v>
                </c:pt>
                <c:pt idx="168">
                  <c:v>-6983759.3331969995</c:v>
                </c:pt>
                <c:pt idx="169">
                  <c:v>-6690535.8462569993</c:v>
                </c:pt>
                <c:pt idx="170">
                  <c:v>-5509313.6370240003</c:v>
                </c:pt>
                <c:pt idx="171">
                  <c:v>-3596878.6317870002</c:v>
                </c:pt>
                <c:pt idx="172">
                  <c:v>-1207059.223557</c:v>
                </c:pt>
                <c:pt idx="173">
                  <c:v>1342962.5797770002</c:v>
                </c:pt>
                <c:pt idx="174">
                  <c:v>3714744.7149220002</c:v>
                </c:pt>
                <c:pt idx="175">
                  <c:v>5593498.8579119993</c:v>
                </c:pt>
                <c:pt idx="176">
                  <c:v>6729866.4473950015</c:v>
                </c:pt>
                <c:pt idx="177">
                  <c:v>6973014.5238829982</c:v>
                </c:pt>
                <c:pt idx="178">
                  <c:v>6290658.980862</c:v>
                </c:pt>
                <c:pt idx="179">
                  <c:v>4773355.6768629998</c:v>
                </c:pt>
                <c:pt idx="180">
                  <c:v>2622486.6997600002</c:v>
                </c:pt>
                <c:pt idx="181">
                  <c:v>123533.555223</c:v>
                </c:pt>
                <c:pt idx="182">
                  <c:v>-2391816.3191179996</c:v>
                </c:pt>
                <c:pt idx="183">
                  <c:v>-4589698.898511</c:v>
                </c:pt>
                <c:pt idx="184">
                  <c:v>-6178391.9656849997</c:v>
                </c:pt>
                <c:pt idx="185">
                  <c:v>-6947037.299749</c:v>
                </c:pt>
                <c:pt idx="186">
                  <c:v>-6793625.6502549993</c:v>
                </c:pt>
                <c:pt idx="187">
                  <c:v>-5738530.8831129987</c:v>
                </c:pt>
                <c:pt idx="188">
                  <c:v>-3921799.6033100002</c:v>
                </c:pt>
                <c:pt idx="189">
                  <c:v>-1584559.1928370004</c:v>
                </c:pt>
                <c:pt idx="190">
                  <c:v>962985.97863400017</c:v>
                </c:pt>
                <c:pt idx="191">
                  <c:v>3382722.4827939998</c:v>
                </c:pt>
                <c:pt idx="192">
                  <c:v>5353498.0374390008</c:v>
                </c:pt>
                <c:pt idx="193">
                  <c:v>6613741.7527080001</c:v>
                </c:pt>
                <c:pt idx="194">
                  <c:v>6996180.1831489997</c:v>
                </c:pt>
                <c:pt idx="195">
                  <c:v>6450042.0878929999</c:v>
                </c:pt>
                <c:pt idx="196">
                  <c:v>5047803.0991439996</c:v>
                </c:pt>
                <c:pt idx="197">
                  <c:v>2975572.025808</c:v>
                </c:pt>
                <c:pt idx="198">
                  <c:v>508391.85069000005</c:v>
                </c:pt>
                <c:pt idx="199">
                  <c:v>-2026267.6530970002</c:v>
                </c:pt>
                <c:pt idx="200">
                  <c:v>-4291979.1720670005</c:v>
                </c:pt>
                <c:pt idx="201">
                  <c:v>-5988016.6545899995</c:v>
                </c:pt>
                <c:pt idx="202">
                  <c:v>-6889273.1317379996</c:v>
                </c:pt>
                <c:pt idx="203">
                  <c:v>-6876137.5553250005</c:v>
                </c:pt>
                <c:pt idx="204">
                  <c:v>-5950365.5901569994</c:v>
                </c:pt>
                <c:pt idx="205">
                  <c:v>-4234840.3118389994</c:v>
                </c:pt>
                <c:pt idx="206">
                  <c:v>-1957257.795773</c:v>
                </c:pt>
                <c:pt idx="207">
                  <c:v>580094.68122700008</c:v>
                </c:pt>
                <c:pt idx="208">
                  <c:v>3040456.3009709995</c:v>
                </c:pt>
                <c:pt idx="209">
                  <c:v>5097283.486184</c:v>
                </c:pt>
                <c:pt idx="210">
                  <c:v>6477585.3329890007</c:v>
                </c:pt>
                <c:pt idx="211">
                  <c:v>6998154.7300829999</c:v>
                </c:pt>
                <c:pt idx="212">
                  <c:v>6589887.3212529989</c:v>
                </c:pt>
                <c:pt idx="213">
                  <c:v>5306959.2157579996</c:v>
                </c:pt>
                <c:pt idx="214">
                  <c:v>3319642.3690229999</c:v>
                </c:pt>
                <c:pt idx="215">
                  <c:v>891708.15989600017</c:v>
                </c:pt>
                <c:pt idx="216">
                  <c:v>-1654583.294491</c:v>
                </c:pt>
                <c:pt idx="217">
                  <c:v>-3981260.5641910001</c:v>
                </c:pt>
                <c:pt idx="218">
                  <c:v>-5779504.7714140005</c:v>
                </c:pt>
                <c:pt idx="219">
                  <c:v>-6810642.0849750005</c:v>
                </c:pt>
                <c:pt idx="220">
                  <c:v>-6937821.9274169998</c:v>
                </c:pt>
                <c:pt idx="221">
                  <c:v>-6144176.3886220008</c:v>
                </c:pt>
                <c:pt idx="222">
                  <c:v>-4535052.7884570006</c:v>
                </c:pt>
                <c:pt idx="223">
                  <c:v>-2324026.2774060001</c:v>
                </c:pt>
                <c:pt idx="224">
                  <c:v>195448.433001</c:v>
                </c:pt>
                <c:pt idx="225">
                  <c:v>2688982.9992320002</c:v>
                </c:pt>
                <c:pt idx="226">
                  <c:v>4825631.5174590014</c:v>
                </c:pt>
                <c:pt idx="227">
                  <c:v>6321809.9460280007</c:v>
                </c:pt>
                <c:pt idx="228">
                  <c:v>6978932.5668959999</c:v>
                </c:pt>
                <c:pt idx="229">
                  <c:v>6709771.4485690016</c:v>
                </c:pt>
                <c:pt idx="230">
                  <c:v>5550039.3176769996</c:v>
                </c:pt>
                <c:pt idx="231">
                  <c:v>3653655.6934739994</c:v>
                </c:pt>
                <c:pt idx="232">
                  <c:v>1272321.4392299999</c:v>
                </c:pt>
                <c:pt idx="233">
                  <c:v>-1277889.1714540001</c:v>
                </c:pt>
                <c:pt idx="234">
                  <c:v>-3658484.4281619997</c:v>
                </c:pt>
                <c:pt idx="235">
                  <c:v>-5553488.1460480001</c:v>
                </c:pt>
                <c:pt idx="236">
                  <c:v>-6711382.6157409996</c:v>
                </c:pt>
                <c:pt idx="237">
                  <c:v>-6978492.2214650009</c:v>
                </c:pt>
                <c:pt idx="238">
                  <c:v>-6319376.5138479993</c:v>
                </c:pt>
                <c:pt idx="239">
                  <c:v>-4821527.9397900002</c:v>
                </c:pt>
                <c:pt idx="240">
                  <c:v>-2683753.8716509994</c:v>
                </c:pt>
                <c:pt idx="241">
                  <c:v>-189787.73661199998</c:v>
                </c:pt>
                <c:pt idx="242">
                  <c:v>2329367.2632290004</c:v>
                </c:pt>
                <c:pt idx="243">
                  <c:v>4539365.177038</c:v>
                </c:pt>
                <c:pt idx="244">
                  <c:v>6146887.7585240006</c:v>
                </c:pt>
                <c:pt idx="245">
                  <c:v>6938572.297789</c:v>
                </c:pt>
                <c:pt idx="246">
                  <c:v>6809331.7113770004</c:v>
                </c:pt>
                <c:pt idx="247">
                  <c:v>5776307.413679</c:v>
                </c:pt>
                <c:pt idx="248">
                  <c:v>3976600.4563779994</c:v>
                </c:pt>
                <c:pt idx="249">
                  <c:v>1649078.8643</c:v>
                </c:pt>
                <c:pt idx="250">
                  <c:v>-897326.35834200005</c:v>
                </c:pt>
                <c:pt idx="251">
                  <c:v>-3324628.6173729999</c:v>
                </c:pt>
                <c:pt idx="252">
                  <c:v>-5310651.6155089997</c:v>
                </c:pt>
                <c:pt idx="253">
                  <c:v>-6591795.6566729993</c:v>
                </c:pt>
                <c:pt idx="254">
                  <c:v>-6998025.5446019992</c:v>
                </c:pt>
                <c:pt idx="255">
                  <c:v>-6475435.581584</c:v>
                </c:pt>
                <c:pt idx="256">
                  <c:v>-5093398.3000750002</c:v>
                </c:pt>
                <c:pt idx="257">
                  <c:v>-3035351.1646790002</c:v>
                </c:pt>
                <c:pt idx="258">
                  <c:v>-574447.04270799994</c:v>
                </c:pt>
                <c:pt idx="259">
                  <c:v>1962698.408908</c:v>
                </c:pt>
                <c:pt idx="260">
                  <c:v>4239351.7484540008</c:v>
                </c:pt>
                <c:pt idx="261">
                  <c:v>5953348.9133529998</c:v>
                </c:pt>
                <c:pt idx="262">
                  <c:v>6877196.5485140001</c:v>
                </c:pt>
                <c:pt idx="263">
                  <c:v>6888266.9211920006</c:v>
                </c:pt>
                <c:pt idx="264">
                  <c:v>5985078.4576410009</c:v>
                </c:pt>
                <c:pt idx="265">
                  <c:v>4287498.6710379999</c:v>
                </c:pt>
                <c:pt idx="266">
                  <c:v>2020839.3218350001</c:v>
                </c:pt>
                <c:pt idx="267">
                  <c:v>-514047.61855699995</c:v>
                </c:pt>
                <c:pt idx="268">
                  <c:v>-2980704.5220399997</c:v>
                </c:pt>
                <c:pt idx="269">
                  <c:v>-5051730.9479170004</c:v>
                </c:pt>
                <c:pt idx="270">
                  <c:v>-6452243.7034400003</c:v>
                </c:pt>
                <c:pt idx="271">
                  <c:v>-6996363.0265329992</c:v>
                </c:pt>
                <c:pt idx="272">
                  <c:v>-6611881.1926169991</c:v>
                </c:pt>
                <c:pt idx="273">
                  <c:v>-5349840.6568819983</c:v>
                </c:pt>
                <c:pt idx="274">
                  <c:v>-3377753.3932639994</c:v>
                </c:pt>
                <c:pt idx="275">
                  <c:v>-957364.47829600004</c:v>
                </c:pt>
                <c:pt idx="276">
                  <c:v>1590087.0827620002</c:v>
                </c:pt>
                <c:pt idx="277">
                  <c:v>3926500.1246429998</c:v>
                </c:pt>
                <c:pt idx="278">
                  <c:v>5741779.9214190003</c:v>
                </c:pt>
                <c:pt idx="279">
                  <c:v>6794991.5920590004</c:v>
                </c:pt>
                <c:pt idx="280">
                  <c:v>6946338.3689790005</c:v>
                </c:pt>
                <c:pt idx="281">
                  <c:v>6175720.4213500004</c:v>
                </c:pt>
                <c:pt idx="282">
                  <c:v>4585408.8679680005</c:v>
                </c:pt>
                <c:pt idx="283">
                  <c:v>2386476.8659989997</c:v>
                </c:pt>
                <c:pt idx="284">
                  <c:v>-129213.91205199999</c:v>
                </c:pt>
                <c:pt idx="285">
                  <c:v>-2627754.0043259999</c:v>
                </c:pt>
                <c:pt idx="286">
                  <c:v>-4777510.6121739997</c:v>
                </c:pt>
                <c:pt idx="287">
                  <c:v>-6293149.7149590002</c:v>
                </c:pt>
                <c:pt idx="288">
                  <c:v>-6973509.9960070001</c:v>
                </c:pt>
                <c:pt idx="289">
                  <c:v>-6728300.3618009994</c:v>
                </c:pt>
                <c:pt idx="290">
                  <c:v>-5590078.5428650007</c:v>
                </c:pt>
                <c:pt idx="291">
                  <c:v>-3709923.6685199998</c:v>
                </c:pt>
                <c:pt idx="292">
                  <c:v>-1337380.3423480003</c:v>
                </c:pt>
                <c:pt idx="293">
                  <c:v>1212661.8974870001</c:v>
                </c:pt>
                <c:pt idx="294">
                  <c:v>3601758.0536139994</c:v>
                </c:pt>
                <c:pt idx="295">
                  <c:v>5512821.882859</c:v>
                </c:pt>
                <c:pt idx="296">
                  <c:v>6692206.7815840002</c:v>
                </c:pt>
                <c:pt idx="297">
                  <c:v>6983370.5453250008</c:v>
                </c:pt>
                <c:pt idx="298">
                  <c:v>6347656.2065520007</c:v>
                </c:pt>
                <c:pt idx="299">
                  <c:v>4869428.9451520005</c:v>
                </c:pt>
                <c:pt idx="300">
                  <c:v>2744884.1284589996</c:v>
                </c:pt>
                <c:pt idx="301">
                  <c:v>256009.12171199996</c:v>
                </c:pt>
                <c:pt idx="302">
                  <c:v>-2266846.2413970004</c:v>
                </c:pt>
                <c:pt idx="303">
                  <c:v>-4488821.4002790004</c:v>
                </c:pt>
                <c:pt idx="304">
                  <c:v>-6114995.8305129996</c:v>
                </c:pt>
                <c:pt idx="305">
                  <c:v>-6929535.962824</c:v>
                </c:pt>
                <c:pt idx="306">
                  <c:v>-6824340.767066</c:v>
                </c:pt>
                <c:pt idx="307">
                  <c:v>-5813384.585771</c:v>
                </c:pt>
                <c:pt idx="308">
                  <c:v>-4030856.1149860001</c:v>
                </c:pt>
                <c:pt idx="309">
                  <c:v>-1713343.7514539999</c:v>
                </c:pt>
                <c:pt idx="310">
                  <c:v>831566.01353999996</c:v>
                </c:pt>
                <c:pt idx="311">
                  <c:v>3266109.2667070003</c:v>
                </c:pt>
                <c:pt idx="312">
                  <c:v>5267168.5430549998</c:v>
                </c:pt>
                <c:pt idx="313">
                  <c:v>6569153.7923400011</c:v>
                </c:pt>
                <c:pt idx="314">
                  <c:v>6999251.6691459985</c:v>
                </c:pt>
                <c:pt idx="315">
                  <c:v>6500365.3905460006</c:v>
                </c:pt>
                <c:pt idx="316">
                  <c:v>5138698.8989690011</c:v>
                </c:pt>
                <c:pt idx="317">
                  <c:v>3094975.6721349997</c:v>
                </c:pt>
                <c:pt idx="318">
                  <c:v>640454.69497499987</c:v>
                </c:pt>
                <c:pt idx="319">
                  <c:v>-1899074.4857079999</c:v>
                </c:pt>
                <c:pt idx="320">
                  <c:v>-4186537.9093029997</c:v>
                </c:pt>
                <c:pt idx="321">
                  <c:v>-5918321.9076120006</c:v>
                </c:pt>
                <c:pt idx="322">
                  <c:v>-6864574.4054510007</c:v>
                </c:pt>
                <c:pt idx="323">
                  <c:v>-6899711.8146969993</c:v>
                </c:pt>
                <c:pt idx="324">
                  <c:v>-6019082.7097690003</c:v>
                </c:pt>
                <c:pt idx="325">
                  <c:v>-4339578.9157450004</c:v>
                </c:pt>
                <c:pt idx="326">
                  <c:v>-2084116.124724</c:v>
                </c:pt>
                <c:pt idx="327">
                  <c:v>447953.67676599993</c:v>
                </c:pt>
                <c:pt idx="328">
                  <c:v>2920570.4980269996</c:v>
                </c:pt>
                <c:pt idx="329">
                  <c:v>5005564.1893690005</c:v>
                </c:pt>
                <c:pt idx="330">
                  <c:v>6426205.6749129994</c:v>
                </c:pt>
                <c:pt idx="331">
                  <c:v>6993934.0233239997</c:v>
                </c:pt>
                <c:pt idx="332">
                  <c:v>6633385.7999179997</c:v>
                </c:pt>
                <c:pt idx="333">
                  <c:v>5392403.4273100002</c:v>
                </c:pt>
                <c:pt idx="334">
                  <c:v>3435691.2781579997</c:v>
                </c:pt>
                <c:pt idx="335">
                  <c:v>1022958.4060220001</c:v>
                </c:pt>
                <c:pt idx="336">
                  <c:v>-1525552.752655</c:v>
                </c:pt>
                <c:pt idx="337">
                  <c:v>-3871575.8908619997</c:v>
                </c:pt>
                <c:pt idx="338">
                  <c:v>-5703723.8851309996</c:v>
                </c:pt>
                <c:pt idx="339">
                  <c:v>-6778822.3649179991</c:v>
                </c:pt>
                <c:pt idx="340">
                  <c:v>-6954185.5176109998</c:v>
                </c:pt>
                <c:pt idx="341">
                  <c:v>-6206550.1812889995</c:v>
                </c:pt>
                <c:pt idx="342">
                  <c:v>-4635157.2542099999</c:v>
                </c:pt>
                <c:pt idx="343">
                  <c:v>-2448574.6311539994</c:v>
                </c:pt>
                <c:pt idx="344">
                  <c:v>62986.722742999991</c:v>
                </c:pt>
                <c:pt idx="345">
                  <c:v>2566188.404207</c:v>
                </c:pt>
                <c:pt idx="346">
                  <c:v>4728801.394994</c:v>
                </c:pt>
                <c:pt idx="347">
                  <c:v>6263795.7226809999</c:v>
                </c:pt>
                <c:pt idx="348">
                  <c:v>6967434.0963030001</c:v>
                </c:pt>
                <c:pt idx="349">
                  <c:v>6746314.9077730002</c:v>
                </c:pt>
                <c:pt idx="350">
                  <c:v>5629774.3971919995</c:v>
                </c:pt>
                <c:pt idx="351">
                  <c:v>3765999.1563629997</c:v>
                </c:pt>
                <c:pt idx="352">
                  <c:v>1402361.7662529999</c:v>
                </c:pt>
                <c:pt idx="353">
                  <c:v>-1147412.4453329998</c:v>
                </c:pt>
                <c:pt idx="354">
                  <c:v>-3544889.4759249995</c:v>
                </c:pt>
                <c:pt idx="355">
                  <c:v>-5471851.9765630011</c:v>
                </c:pt>
                <c:pt idx="356">
                  <c:v>-6672539.8461839994</c:v>
                </c:pt>
                <c:pt idx="357">
                  <c:v>-6987597.1840389995</c:v>
                </c:pt>
                <c:pt idx="358">
                  <c:v>-6375219.4933620002</c:v>
                </c:pt>
                <c:pt idx="359">
                  <c:v>-4916696.143893999</c:v>
                </c:pt>
                <c:pt idx="360">
                  <c:v>-2805615.5893230001</c:v>
                </c:pt>
              </c:numCache>
            </c:numRef>
          </c:yVal>
          <c:smooth val="1"/>
        </c:ser>
        <c:ser>
          <c:idx val="1"/>
          <c:order val="1"/>
          <c:tx>
            <c:v>earth</c:v>
          </c:tx>
          <c:marker>
            <c:symbol val="none"/>
          </c:marker>
          <c:xVal>
            <c:numRef>
              <c:f>Sheet1!$N:$N</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Sheet1!$O:$O</c:f>
              <c:numCache>
                <c:formatCode>General</c:formatCode>
                <c:ptCount val="1048576"/>
                <c:pt idx="0">
                  <c:v>0</c:v>
                </c:pt>
                <c:pt idx="1">
                  <c:v>1496290.0788283001</c:v>
                </c:pt>
                <c:pt idx="2">
                  <c:v>2163072.8143083858</c:v>
                </c:pt>
                <c:pt idx="3">
                  <c:v>3959657.055857236</c:v>
                </c:pt>
                <c:pt idx="4">
                  <c:v>4967784.6169092311</c:v>
                </c:pt>
                <c:pt idx="5">
                  <c:v>5628399.7725819014</c:v>
                </c:pt>
                <c:pt idx="6">
                  <c:v>6056309.4372728346</c:v>
                </c:pt>
                <c:pt idx="7">
                  <c:v>6299117.7159980116</c:v>
                </c:pt>
                <c:pt idx="8">
                  <c:v>6378000</c:v>
                </c:pt>
                <c:pt idx="9">
                  <c:v>6299117.7159980116</c:v>
                </c:pt>
                <c:pt idx="10">
                  <c:v>6056309.4372728346</c:v>
                </c:pt>
                <c:pt idx="11">
                  <c:v>5628399.7725819014</c:v>
                </c:pt>
                <c:pt idx="12">
                  <c:v>4967784.6169092311</c:v>
                </c:pt>
                <c:pt idx="13">
                  <c:v>3959657.055857236</c:v>
                </c:pt>
                <c:pt idx="14">
                  <c:v>2163072.8143083858</c:v>
                </c:pt>
                <c:pt idx="15">
                  <c:v>0</c:v>
                </c:pt>
              </c:numCache>
            </c:numRef>
          </c:yVal>
          <c:smooth val="1"/>
        </c:ser>
        <c:ser>
          <c:idx val="2"/>
          <c:order val="2"/>
          <c:tx>
            <c:v>earth</c:v>
          </c:tx>
          <c:spPr>
            <a:ln w="25400" cap="flat" cmpd="sng" algn="ctr">
              <a:solidFill>
                <a:schemeClr val="accent2"/>
              </a:solidFill>
              <a:prstDash val="solid"/>
            </a:ln>
            <a:effectLst/>
          </c:spPr>
          <c:marker>
            <c:symbol val="none"/>
          </c:marker>
          <c:xVal>
            <c:numRef>
              <c:f>Sheet1!$Q:$Q</c:f>
              <c:numCache>
                <c:formatCode>0.00E+00</c:formatCode>
                <c:ptCount val="1048576"/>
                <c:pt idx="0" formatCode="General">
                  <c:v>-6378000</c:v>
                </c:pt>
                <c:pt idx="1">
                  <c:v>-6200000</c:v>
                </c:pt>
                <c:pt idx="2" formatCode="General">
                  <c:v>-6000000</c:v>
                </c:pt>
                <c:pt idx="3" formatCode="General">
                  <c:v>-5000000</c:v>
                </c:pt>
                <c:pt idx="4" formatCode="General">
                  <c:v>-4000000</c:v>
                </c:pt>
                <c:pt idx="5" formatCode="General">
                  <c:v>-3000000</c:v>
                </c:pt>
                <c:pt idx="6" formatCode="General">
                  <c:v>-2000000</c:v>
                </c:pt>
                <c:pt idx="7" formatCode="General">
                  <c:v>-1000000</c:v>
                </c:pt>
                <c:pt idx="8" formatCode="General">
                  <c:v>0</c:v>
                </c:pt>
                <c:pt idx="9" formatCode="General">
                  <c:v>1000000</c:v>
                </c:pt>
                <c:pt idx="10" formatCode="General">
                  <c:v>2000000</c:v>
                </c:pt>
                <c:pt idx="11" formatCode="General">
                  <c:v>3000000</c:v>
                </c:pt>
                <c:pt idx="12" formatCode="General">
                  <c:v>4000000</c:v>
                </c:pt>
                <c:pt idx="13" formatCode="General">
                  <c:v>5000000</c:v>
                </c:pt>
                <c:pt idx="14" formatCode="General">
                  <c:v>6000000</c:v>
                </c:pt>
                <c:pt idx="15" formatCode="General">
                  <c:v>6378000</c:v>
                </c:pt>
              </c:numCache>
            </c:numRef>
          </c:xVal>
          <c:yVal>
            <c:numRef>
              <c:f>Sheet1!$R:$R</c:f>
              <c:numCache>
                <c:formatCode>General</c:formatCode>
                <c:ptCount val="1048576"/>
                <c:pt idx="0">
                  <c:v>0</c:v>
                </c:pt>
                <c:pt idx="1">
                  <c:v>-1496290.0788283001</c:v>
                </c:pt>
                <c:pt idx="2">
                  <c:v>-2163072.8143083858</c:v>
                </c:pt>
                <c:pt idx="3">
                  <c:v>-3959657.055857236</c:v>
                </c:pt>
                <c:pt idx="4">
                  <c:v>-4967784.6169092311</c:v>
                </c:pt>
                <c:pt idx="5">
                  <c:v>-5628399.7725819014</c:v>
                </c:pt>
                <c:pt idx="6">
                  <c:v>-6056309.4372728346</c:v>
                </c:pt>
                <c:pt idx="7">
                  <c:v>-6299117.7159980116</c:v>
                </c:pt>
                <c:pt idx="8">
                  <c:v>-6378000</c:v>
                </c:pt>
                <c:pt idx="9">
                  <c:v>-6299117.7159980116</c:v>
                </c:pt>
                <c:pt idx="10">
                  <c:v>-6056309.4372728346</c:v>
                </c:pt>
                <c:pt idx="11">
                  <c:v>-5628399.7725819014</c:v>
                </c:pt>
                <c:pt idx="12">
                  <c:v>-4967784.6169092311</c:v>
                </c:pt>
                <c:pt idx="13">
                  <c:v>-3959657.055857236</c:v>
                </c:pt>
                <c:pt idx="14">
                  <c:v>-2163072.8143083858</c:v>
                </c:pt>
                <c:pt idx="15">
                  <c:v>0</c:v>
                </c:pt>
              </c:numCache>
            </c:numRef>
          </c:yVal>
          <c:smooth val="1"/>
        </c:ser>
        <c:axId val="111651072"/>
        <c:axId val="129617920"/>
      </c:scatterChart>
      <c:valAx>
        <c:axId val="111651072"/>
        <c:scaling>
          <c:orientation val="minMax"/>
        </c:scaling>
        <c:axPos val="b"/>
        <c:numFmt formatCode="General" sourceLinked="1"/>
        <c:tickLblPos val="nextTo"/>
        <c:crossAx val="129617920"/>
        <c:crosses val="autoZero"/>
        <c:crossBetween val="midCat"/>
      </c:valAx>
      <c:valAx>
        <c:axId val="129617920"/>
        <c:scaling>
          <c:orientation val="minMax"/>
        </c:scaling>
        <c:axPos val="l"/>
        <c:majorGridlines/>
        <c:numFmt formatCode="General" sourceLinked="1"/>
        <c:tickLblPos val="nextTo"/>
        <c:crossAx val="111651072"/>
        <c:crosses val="autoZero"/>
        <c:crossBetween val="midCat"/>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GB"/>
  <c:chart>
    <c:plotArea>
      <c:layout/>
      <c:lineChart>
        <c:grouping val="standard"/>
        <c:ser>
          <c:idx val="0"/>
          <c:order val="0"/>
          <c:tx>
            <c:v>e_k</c:v>
          </c:tx>
          <c:spPr>
            <a:ln w="12700"/>
          </c:spPr>
          <c:marker>
            <c:symbol val="none"/>
          </c:marker>
          <c:cat>
            <c:strRef>
              <c:f>Sheet1!$A:$A</c:f>
              <c:strCache>
                <c:ptCount val="362"/>
                <c:pt idx="0">
                  <c:v>time</c:v>
                </c:pt>
                <c:pt idx="1">
                  <c:v>0</c:v>
                </c:pt>
                <c:pt idx="2">
                  <c:v>10</c:v>
                </c:pt>
                <c:pt idx="3">
                  <c:v>12010</c:v>
                </c:pt>
                <c:pt idx="4">
                  <c:v>24010</c:v>
                </c:pt>
                <c:pt idx="5">
                  <c:v>36010</c:v>
                </c:pt>
                <c:pt idx="6">
                  <c:v>48010</c:v>
                </c:pt>
                <c:pt idx="7">
                  <c:v>60010</c:v>
                </c:pt>
                <c:pt idx="8">
                  <c:v>72010</c:v>
                </c:pt>
                <c:pt idx="9">
                  <c:v>84010</c:v>
                </c:pt>
                <c:pt idx="10">
                  <c:v>96010</c:v>
                </c:pt>
                <c:pt idx="11">
                  <c:v>108010</c:v>
                </c:pt>
                <c:pt idx="12">
                  <c:v>120010</c:v>
                </c:pt>
                <c:pt idx="13">
                  <c:v>132010</c:v>
                </c:pt>
                <c:pt idx="14">
                  <c:v>144010</c:v>
                </c:pt>
                <c:pt idx="15">
                  <c:v>156010</c:v>
                </c:pt>
                <c:pt idx="16">
                  <c:v>168010</c:v>
                </c:pt>
                <c:pt idx="17">
                  <c:v>180010</c:v>
                </c:pt>
                <c:pt idx="18">
                  <c:v>192010</c:v>
                </c:pt>
                <c:pt idx="19">
                  <c:v>204010</c:v>
                </c:pt>
                <c:pt idx="20">
                  <c:v>216010</c:v>
                </c:pt>
                <c:pt idx="21">
                  <c:v>228010</c:v>
                </c:pt>
                <c:pt idx="22">
                  <c:v>240010</c:v>
                </c:pt>
                <c:pt idx="23">
                  <c:v>252010</c:v>
                </c:pt>
                <c:pt idx="24">
                  <c:v>264010</c:v>
                </c:pt>
                <c:pt idx="25">
                  <c:v>276010</c:v>
                </c:pt>
                <c:pt idx="26">
                  <c:v>288010</c:v>
                </c:pt>
                <c:pt idx="27">
                  <c:v>300010</c:v>
                </c:pt>
                <c:pt idx="28">
                  <c:v>312010</c:v>
                </c:pt>
                <c:pt idx="29">
                  <c:v>324010</c:v>
                </c:pt>
                <c:pt idx="30">
                  <c:v>336010</c:v>
                </c:pt>
                <c:pt idx="31">
                  <c:v>348010</c:v>
                </c:pt>
                <c:pt idx="32">
                  <c:v>360010</c:v>
                </c:pt>
                <c:pt idx="33">
                  <c:v>372010</c:v>
                </c:pt>
                <c:pt idx="34">
                  <c:v>384010</c:v>
                </c:pt>
                <c:pt idx="35">
                  <c:v>396010</c:v>
                </c:pt>
                <c:pt idx="36">
                  <c:v>408010</c:v>
                </c:pt>
                <c:pt idx="37">
                  <c:v>420010</c:v>
                </c:pt>
                <c:pt idx="38">
                  <c:v>432010</c:v>
                </c:pt>
                <c:pt idx="39">
                  <c:v>444010</c:v>
                </c:pt>
                <c:pt idx="40">
                  <c:v>456010</c:v>
                </c:pt>
                <c:pt idx="41">
                  <c:v>468010</c:v>
                </c:pt>
                <c:pt idx="42">
                  <c:v>480010</c:v>
                </c:pt>
                <c:pt idx="43">
                  <c:v>492010</c:v>
                </c:pt>
                <c:pt idx="44">
                  <c:v>504010</c:v>
                </c:pt>
                <c:pt idx="45">
                  <c:v>516010</c:v>
                </c:pt>
                <c:pt idx="46">
                  <c:v>528010</c:v>
                </c:pt>
                <c:pt idx="47">
                  <c:v>540010</c:v>
                </c:pt>
                <c:pt idx="48">
                  <c:v>552010</c:v>
                </c:pt>
                <c:pt idx="49">
                  <c:v>564010</c:v>
                </c:pt>
                <c:pt idx="50">
                  <c:v>576010</c:v>
                </c:pt>
                <c:pt idx="51">
                  <c:v>588010</c:v>
                </c:pt>
                <c:pt idx="52">
                  <c:v>600010</c:v>
                </c:pt>
                <c:pt idx="53">
                  <c:v>612010</c:v>
                </c:pt>
                <c:pt idx="54">
                  <c:v>624010</c:v>
                </c:pt>
                <c:pt idx="55">
                  <c:v>636010</c:v>
                </c:pt>
                <c:pt idx="56">
                  <c:v>648010</c:v>
                </c:pt>
                <c:pt idx="57">
                  <c:v>660010</c:v>
                </c:pt>
                <c:pt idx="58">
                  <c:v>672010</c:v>
                </c:pt>
                <c:pt idx="59">
                  <c:v>684010</c:v>
                </c:pt>
                <c:pt idx="60">
                  <c:v>696010</c:v>
                </c:pt>
                <c:pt idx="61">
                  <c:v>708010</c:v>
                </c:pt>
                <c:pt idx="62">
                  <c:v>720010</c:v>
                </c:pt>
                <c:pt idx="63">
                  <c:v>732010</c:v>
                </c:pt>
                <c:pt idx="64">
                  <c:v>744010</c:v>
                </c:pt>
                <c:pt idx="65">
                  <c:v>756010</c:v>
                </c:pt>
                <c:pt idx="66">
                  <c:v>768010</c:v>
                </c:pt>
                <c:pt idx="67">
                  <c:v>780010</c:v>
                </c:pt>
                <c:pt idx="68">
                  <c:v>792010</c:v>
                </c:pt>
                <c:pt idx="69">
                  <c:v>804010</c:v>
                </c:pt>
                <c:pt idx="70">
                  <c:v>816010</c:v>
                </c:pt>
                <c:pt idx="71">
                  <c:v>828010</c:v>
                </c:pt>
                <c:pt idx="72">
                  <c:v>840010</c:v>
                </c:pt>
                <c:pt idx="73">
                  <c:v>852010</c:v>
                </c:pt>
                <c:pt idx="74">
                  <c:v>864010</c:v>
                </c:pt>
                <c:pt idx="75">
                  <c:v>876010</c:v>
                </c:pt>
                <c:pt idx="76">
                  <c:v>888010</c:v>
                </c:pt>
                <c:pt idx="77">
                  <c:v>900010</c:v>
                </c:pt>
                <c:pt idx="78">
                  <c:v>912010</c:v>
                </c:pt>
                <c:pt idx="79">
                  <c:v>924010</c:v>
                </c:pt>
                <c:pt idx="80">
                  <c:v>936010</c:v>
                </c:pt>
                <c:pt idx="81">
                  <c:v>948010</c:v>
                </c:pt>
                <c:pt idx="82">
                  <c:v>960010</c:v>
                </c:pt>
                <c:pt idx="83">
                  <c:v>972010</c:v>
                </c:pt>
                <c:pt idx="84">
                  <c:v>984010</c:v>
                </c:pt>
                <c:pt idx="85">
                  <c:v>996010</c:v>
                </c:pt>
                <c:pt idx="86">
                  <c:v>1008010</c:v>
                </c:pt>
                <c:pt idx="87">
                  <c:v>1020010</c:v>
                </c:pt>
                <c:pt idx="88">
                  <c:v>1032010</c:v>
                </c:pt>
                <c:pt idx="89">
                  <c:v>1044010</c:v>
                </c:pt>
                <c:pt idx="90">
                  <c:v>1056010</c:v>
                </c:pt>
                <c:pt idx="91">
                  <c:v>1068010</c:v>
                </c:pt>
                <c:pt idx="92">
                  <c:v>1080010</c:v>
                </c:pt>
                <c:pt idx="93">
                  <c:v>1092010</c:v>
                </c:pt>
                <c:pt idx="94">
                  <c:v>1104010</c:v>
                </c:pt>
                <c:pt idx="95">
                  <c:v>1116010</c:v>
                </c:pt>
                <c:pt idx="96">
                  <c:v>1128010</c:v>
                </c:pt>
                <c:pt idx="97">
                  <c:v>1140010</c:v>
                </c:pt>
                <c:pt idx="98">
                  <c:v>1152010</c:v>
                </c:pt>
                <c:pt idx="99">
                  <c:v>1164010</c:v>
                </c:pt>
                <c:pt idx="100">
                  <c:v>1176010</c:v>
                </c:pt>
                <c:pt idx="101">
                  <c:v>1188010</c:v>
                </c:pt>
                <c:pt idx="102">
                  <c:v>1200010</c:v>
                </c:pt>
                <c:pt idx="103">
                  <c:v>1212010</c:v>
                </c:pt>
                <c:pt idx="104">
                  <c:v>1224010</c:v>
                </c:pt>
                <c:pt idx="105">
                  <c:v>1236010</c:v>
                </c:pt>
                <c:pt idx="106">
                  <c:v>1248010</c:v>
                </c:pt>
                <c:pt idx="107">
                  <c:v>1260010</c:v>
                </c:pt>
                <c:pt idx="108">
                  <c:v>1272010</c:v>
                </c:pt>
                <c:pt idx="109">
                  <c:v>1284010</c:v>
                </c:pt>
                <c:pt idx="110">
                  <c:v>1296010</c:v>
                </c:pt>
                <c:pt idx="111">
                  <c:v>1308010</c:v>
                </c:pt>
                <c:pt idx="112">
                  <c:v>1320010</c:v>
                </c:pt>
                <c:pt idx="113">
                  <c:v>1332010</c:v>
                </c:pt>
                <c:pt idx="114">
                  <c:v>1344010</c:v>
                </c:pt>
                <c:pt idx="115">
                  <c:v>1356010</c:v>
                </c:pt>
                <c:pt idx="116">
                  <c:v>1368010</c:v>
                </c:pt>
                <c:pt idx="117">
                  <c:v>1380010</c:v>
                </c:pt>
                <c:pt idx="118">
                  <c:v>1392010</c:v>
                </c:pt>
                <c:pt idx="119">
                  <c:v>1404010</c:v>
                </c:pt>
                <c:pt idx="120">
                  <c:v>1416010</c:v>
                </c:pt>
                <c:pt idx="121">
                  <c:v>1428010</c:v>
                </c:pt>
                <c:pt idx="122">
                  <c:v>1440010</c:v>
                </c:pt>
                <c:pt idx="123">
                  <c:v>1452010</c:v>
                </c:pt>
                <c:pt idx="124">
                  <c:v>1464010</c:v>
                </c:pt>
                <c:pt idx="125">
                  <c:v>1476010</c:v>
                </c:pt>
                <c:pt idx="126">
                  <c:v>1488010</c:v>
                </c:pt>
                <c:pt idx="127">
                  <c:v>1500010</c:v>
                </c:pt>
                <c:pt idx="128">
                  <c:v>1512010</c:v>
                </c:pt>
                <c:pt idx="129">
                  <c:v>1524010</c:v>
                </c:pt>
                <c:pt idx="130">
                  <c:v>1536010</c:v>
                </c:pt>
                <c:pt idx="131">
                  <c:v>1548010</c:v>
                </c:pt>
                <c:pt idx="132">
                  <c:v>1560010</c:v>
                </c:pt>
                <c:pt idx="133">
                  <c:v>1572010</c:v>
                </c:pt>
                <c:pt idx="134">
                  <c:v>1584010</c:v>
                </c:pt>
                <c:pt idx="135">
                  <c:v>1596010</c:v>
                </c:pt>
                <c:pt idx="136">
                  <c:v>1608010</c:v>
                </c:pt>
                <c:pt idx="137">
                  <c:v>1620010</c:v>
                </c:pt>
                <c:pt idx="138">
                  <c:v>1632010</c:v>
                </c:pt>
                <c:pt idx="139">
                  <c:v>1644010</c:v>
                </c:pt>
                <c:pt idx="140">
                  <c:v>1656010</c:v>
                </c:pt>
                <c:pt idx="141">
                  <c:v>1668010</c:v>
                </c:pt>
                <c:pt idx="142">
                  <c:v>1680010</c:v>
                </c:pt>
                <c:pt idx="143">
                  <c:v>1692010</c:v>
                </c:pt>
                <c:pt idx="144">
                  <c:v>1704010</c:v>
                </c:pt>
                <c:pt idx="145">
                  <c:v>1716010</c:v>
                </c:pt>
                <c:pt idx="146">
                  <c:v>1728010</c:v>
                </c:pt>
                <c:pt idx="147">
                  <c:v>1740010</c:v>
                </c:pt>
                <c:pt idx="148">
                  <c:v>1752010</c:v>
                </c:pt>
                <c:pt idx="149">
                  <c:v>1764010</c:v>
                </c:pt>
                <c:pt idx="150">
                  <c:v>1776010</c:v>
                </c:pt>
                <c:pt idx="151">
                  <c:v>1788010</c:v>
                </c:pt>
                <c:pt idx="152">
                  <c:v>1800010</c:v>
                </c:pt>
                <c:pt idx="153">
                  <c:v>1812010</c:v>
                </c:pt>
                <c:pt idx="154">
                  <c:v>1824010</c:v>
                </c:pt>
                <c:pt idx="155">
                  <c:v>1836010</c:v>
                </c:pt>
                <c:pt idx="156">
                  <c:v>1848010</c:v>
                </c:pt>
                <c:pt idx="157">
                  <c:v>1860010</c:v>
                </c:pt>
                <c:pt idx="158">
                  <c:v>1872010</c:v>
                </c:pt>
                <c:pt idx="159">
                  <c:v>1884010</c:v>
                </c:pt>
                <c:pt idx="160">
                  <c:v>1896010</c:v>
                </c:pt>
                <c:pt idx="161">
                  <c:v>1908010</c:v>
                </c:pt>
                <c:pt idx="162">
                  <c:v>1920010</c:v>
                </c:pt>
                <c:pt idx="163">
                  <c:v>1932010</c:v>
                </c:pt>
                <c:pt idx="164">
                  <c:v>1944010</c:v>
                </c:pt>
                <c:pt idx="165">
                  <c:v>1956010</c:v>
                </c:pt>
                <c:pt idx="166">
                  <c:v>1968010</c:v>
                </c:pt>
                <c:pt idx="167">
                  <c:v>1980010</c:v>
                </c:pt>
                <c:pt idx="168">
                  <c:v>1992010</c:v>
                </c:pt>
                <c:pt idx="169">
                  <c:v>2004010</c:v>
                </c:pt>
                <c:pt idx="170">
                  <c:v>2016010</c:v>
                </c:pt>
                <c:pt idx="171">
                  <c:v>2028010</c:v>
                </c:pt>
                <c:pt idx="172">
                  <c:v>2040010</c:v>
                </c:pt>
                <c:pt idx="173">
                  <c:v>2052010</c:v>
                </c:pt>
                <c:pt idx="174">
                  <c:v>2064010</c:v>
                </c:pt>
                <c:pt idx="175">
                  <c:v>2076010</c:v>
                </c:pt>
                <c:pt idx="176">
                  <c:v>2088010</c:v>
                </c:pt>
                <c:pt idx="177">
                  <c:v>2100010</c:v>
                </c:pt>
                <c:pt idx="178">
                  <c:v>2112010</c:v>
                </c:pt>
                <c:pt idx="179">
                  <c:v>2124010</c:v>
                </c:pt>
                <c:pt idx="180">
                  <c:v>2136010</c:v>
                </c:pt>
                <c:pt idx="181">
                  <c:v>2148010</c:v>
                </c:pt>
                <c:pt idx="182">
                  <c:v>2160010</c:v>
                </c:pt>
                <c:pt idx="183">
                  <c:v>2172010</c:v>
                </c:pt>
                <c:pt idx="184">
                  <c:v>2184010</c:v>
                </c:pt>
                <c:pt idx="185">
                  <c:v>2196010</c:v>
                </c:pt>
                <c:pt idx="186">
                  <c:v>2208010</c:v>
                </c:pt>
                <c:pt idx="187">
                  <c:v>2220010</c:v>
                </c:pt>
                <c:pt idx="188">
                  <c:v>2232010</c:v>
                </c:pt>
                <c:pt idx="189">
                  <c:v>2244010</c:v>
                </c:pt>
                <c:pt idx="190">
                  <c:v>2256010</c:v>
                </c:pt>
                <c:pt idx="191">
                  <c:v>2268010</c:v>
                </c:pt>
                <c:pt idx="192">
                  <c:v>2280010</c:v>
                </c:pt>
                <c:pt idx="193">
                  <c:v>2292010</c:v>
                </c:pt>
                <c:pt idx="194">
                  <c:v>2304010</c:v>
                </c:pt>
                <c:pt idx="195">
                  <c:v>2316010</c:v>
                </c:pt>
                <c:pt idx="196">
                  <c:v>2328010</c:v>
                </c:pt>
                <c:pt idx="197">
                  <c:v>2340010</c:v>
                </c:pt>
                <c:pt idx="198">
                  <c:v>2352010</c:v>
                </c:pt>
                <c:pt idx="199">
                  <c:v>2364010</c:v>
                </c:pt>
                <c:pt idx="200">
                  <c:v>2376010</c:v>
                </c:pt>
                <c:pt idx="201">
                  <c:v>2388010</c:v>
                </c:pt>
                <c:pt idx="202">
                  <c:v>2400010</c:v>
                </c:pt>
                <c:pt idx="203">
                  <c:v>2412010</c:v>
                </c:pt>
                <c:pt idx="204">
                  <c:v>2424010</c:v>
                </c:pt>
                <c:pt idx="205">
                  <c:v>2436010</c:v>
                </c:pt>
                <c:pt idx="206">
                  <c:v>2448010</c:v>
                </c:pt>
                <c:pt idx="207">
                  <c:v>2460010</c:v>
                </c:pt>
                <c:pt idx="208">
                  <c:v>2472010</c:v>
                </c:pt>
                <c:pt idx="209">
                  <c:v>2484010</c:v>
                </c:pt>
                <c:pt idx="210">
                  <c:v>2496010</c:v>
                </c:pt>
                <c:pt idx="211">
                  <c:v>2508010</c:v>
                </c:pt>
                <c:pt idx="212">
                  <c:v>2520010</c:v>
                </c:pt>
                <c:pt idx="213">
                  <c:v>2532010</c:v>
                </c:pt>
                <c:pt idx="214">
                  <c:v>2544010</c:v>
                </c:pt>
                <c:pt idx="215">
                  <c:v>2556010</c:v>
                </c:pt>
                <c:pt idx="216">
                  <c:v>2568010</c:v>
                </c:pt>
                <c:pt idx="217">
                  <c:v>2580010</c:v>
                </c:pt>
                <c:pt idx="218">
                  <c:v>2592010</c:v>
                </c:pt>
                <c:pt idx="219">
                  <c:v>2604010</c:v>
                </c:pt>
                <c:pt idx="220">
                  <c:v>2616010</c:v>
                </c:pt>
                <c:pt idx="221">
                  <c:v>2628010</c:v>
                </c:pt>
                <c:pt idx="222">
                  <c:v>2640010</c:v>
                </c:pt>
                <c:pt idx="223">
                  <c:v>2652010</c:v>
                </c:pt>
                <c:pt idx="224">
                  <c:v>2664010</c:v>
                </c:pt>
                <c:pt idx="225">
                  <c:v>2676010</c:v>
                </c:pt>
                <c:pt idx="226">
                  <c:v>2688010</c:v>
                </c:pt>
                <c:pt idx="227">
                  <c:v>2700010</c:v>
                </c:pt>
                <c:pt idx="228">
                  <c:v>2712010</c:v>
                </c:pt>
                <c:pt idx="229">
                  <c:v>2724010</c:v>
                </c:pt>
                <c:pt idx="230">
                  <c:v>2736010</c:v>
                </c:pt>
                <c:pt idx="231">
                  <c:v>2748010</c:v>
                </c:pt>
                <c:pt idx="232">
                  <c:v>2760010</c:v>
                </c:pt>
                <c:pt idx="233">
                  <c:v>2772010</c:v>
                </c:pt>
                <c:pt idx="234">
                  <c:v>2784010</c:v>
                </c:pt>
                <c:pt idx="235">
                  <c:v>2796010</c:v>
                </c:pt>
                <c:pt idx="236">
                  <c:v>2808010</c:v>
                </c:pt>
                <c:pt idx="237">
                  <c:v>2820010</c:v>
                </c:pt>
                <c:pt idx="238">
                  <c:v>2832010</c:v>
                </c:pt>
                <c:pt idx="239">
                  <c:v>2844010</c:v>
                </c:pt>
                <c:pt idx="240">
                  <c:v>2856010</c:v>
                </c:pt>
                <c:pt idx="241">
                  <c:v>2868010</c:v>
                </c:pt>
                <c:pt idx="242">
                  <c:v>2880010</c:v>
                </c:pt>
                <c:pt idx="243">
                  <c:v>2892010</c:v>
                </c:pt>
                <c:pt idx="244">
                  <c:v>2904010</c:v>
                </c:pt>
                <c:pt idx="245">
                  <c:v>2916010</c:v>
                </c:pt>
                <c:pt idx="246">
                  <c:v>2928010</c:v>
                </c:pt>
                <c:pt idx="247">
                  <c:v>2940010</c:v>
                </c:pt>
                <c:pt idx="248">
                  <c:v>2952010</c:v>
                </c:pt>
                <c:pt idx="249">
                  <c:v>2964010</c:v>
                </c:pt>
                <c:pt idx="250">
                  <c:v>2976010</c:v>
                </c:pt>
                <c:pt idx="251">
                  <c:v>2988010</c:v>
                </c:pt>
                <c:pt idx="252">
                  <c:v>3000010</c:v>
                </c:pt>
                <c:pt idx="253">
                  <c:v>3012010</c:v>
                </c:pt>
                <c:pt idx="254">
                  <c:v>3024010</c:v>
                </c:pt>
                <c:pt idx="255">
                  <c:v>3036010</c:v>
                </c:pt>
                <c:pt idx="256">
                  <c:v>3048010</c:v>
                </c:pt>
                <c:pt idx="257">
                  <c:v>3060010</c:v>
                </c:pt>
                <c:pt idx="258">
                  <c:v>3072010</c:v>
                </c:pt>
                <c:pt idx="259">
                  <c:v>3084010</c:v>
                </c:pt>
                <c:pt idx="260">
                  <c:v>3096010</c:v>
                </c:pt>
                <c:pt idx="261">
                  <c:v>3108010</c:v>
                </c:pt>
                <c:pt idx="262">
                  <c:v>3120010</c:v>
                </c:pt>
                <c:pt idx="263">
                  <c:v>3132010</c:v>
                </c:pt>
                <c:pt idx="264">
                  <c:v>3144010</c:v>
                </c:pt>
                <c:pt idx="265">
                  <c:v>3156010</c:v>
                </c:pt>
                <c:pt idx="266">
                  <c:v>3168010</c:v>
                </c:pt>
                <c:pt idx="267">
                  <c:v>3180010</c:v>
                </c:pt>
                <c:pt idx="268">
                  <c:v>3192010</c:v>
                </c:pt>
                <c:pt idx="269">
                  <c:v>3204010</c:v>
                </c:pt>
                <c:pt idx="270">
                  <c:v>3216010</c:v>
                </c:pt>
                <c:pt idx="271">
                  <c:v>3228010</c:v>
                </c:pt>
                <c:pt idx="272">
                  <c:v>3240010</c:v>
                </c:pt>
                <c:pt idx="273">
                  <c:v>3252010</c:v>
                </c:pt>
                <c:pt idx="274">
                  <c:v>3264010</c:v>
                </c:pt>
                <c:pt idx="275">
                  <c:v>3276010</c:v>
                </c:pt>
                <c:pt idx="276">
                  <c:v>3288010</c:v>
                </c:pt>
                <c:pt idx="277">
                  <c:v>3300010</c:v>
                </c:pt>
                <c:pt idx="278">
                  <c:v>3312010</c:v>
                </c:pt>
                <c:pt idx="279">
                  <c:v>3324010</c:v>
                </c:pt>
                <c:pt idx="280">
                  <c:v>3336010</c:v>
                </c:pt>
                <c:pt idx="281">
                  <c:v>3348010</c:v>
                </c:pt>
                <c:pt idx="282">
                  <c:v>3360010</c:v>
                </c:pt>
                <c:pt idx="283">
                  <c:v>3372010</c:v>
                </c:pt>
                <c:pt idx="284">
                  <c:v>3384010</c:v>
                </c:pt>
                <c:pt idx="285">
                  <c:v>3396010</c:v>
                </c:pt>
                <c:pt idx="286">
                  <c:v>3408010</c:v>
                </c:pt>
                <c:pt idx="287">
                  <c:v>3420010</c:v>
                </c:pt>
                <c:pt idx="288">
                  <c:v>3432010</c:v>
                </c:pt>
                <c:pt idx="289">
                  <c:v>3444010</c:v>
                </c:pt>
                <c:pt idx="290">
                  <c:v>3456010</c:v>
                </c:pt>
                <c:pt idx="291">
                  <c:v>3468010</c:v>
                </c:pt>
                <c:pt idx="292">
                  <c:v>3480010</c:v>
                </c:pt>
                <c:pt idx="293">
                  <c:v>3492010</c:v>
                </c:pt>
                <c:pt idx="294">
                  <c:v>3504010</c:v>
                </c:pt>
                <c:pt idx="295">
                  <c:v>3516010</c:v>
                </c:pt>
                <c:pt idx="296">
                  <c:v>3528010</c:v>
                </c:pt>
                <c:pt idx="297">
                  <c:v>3540010</c:v>
                </c:pt>
                <c:pt idx="298">
                  <c:v>3552010</c:v>
                </c:pt>
                <c:pt idx="299">
                  <c:v>3564010</c:v>
                </c:pt>
                <c:pt idx="300">
                  <c:v>3576010</c:v>
                </c:pt>
                <c:pt idx="301">
                  <c:v>3588010</c:v>
                </c:pt>
                <c:pt idx="302">
                  <c:v>3600010</c:v>
                </c:pt>
                <c:pt idx="303">
                  <c:v>3612010</c:v>
                </c:pt>
                <c:pt idx="304">
                  <c:v>3624010</c:v>
                </c:pt>
                <c:pt idx="305">
                  <c:v>3636010</c:v>
                </c:pt>
                <c:pt idx="306">
                  <c:v>3648010</c:v>
                </c:pt>
                <c:pt idx="307">
                  <c:v>3660010</c:v>
                </c:pt>
                <c:pt idx="308">
                  <c:v>3672010</c:v>
                </c:pt>
                <c:pt idx="309">
                  <c:v>3684010</c:v>
                </c:pt>
                <c:pt idx="310">
                  <c:v>3696010</c:v>
                </c:pt>
                <c:pt idx="311">
                  <c:v>3708010</c:v>
                </c:pt>
                <c:pt idx="312">
                  <c:v>3720010</c:v>
                </c:pt>
                <c:pt idx="313">
                  <c:v>3732010</c:v>
                </c:pt>
                <c:pt idx="314">
                  <c:v>3744010</c:v>
                </c:pt>
                <c:pt idx="315">
                  <c:v>3756010</c:v>
                </c:pt>
                <c:pt idx="316">
                  <c:v>3768010</c:v>
                </c:pt>
                <c:pt idx="317">
                  <c:v>3780010</c:v>
                </c:pt>
                <c:pt idx="318">
                  <c:v>3792010</c:v>
                </c:pt>
                <c:pt idx="319">
                  <c:v>3804010</c:v>
                </c:pt>
                <c:pt idx="320">
                  <c:v>3816010</c:v>
                </c:pt>
                <c:pt idx="321">
                  <c:v>3828010</c:v>
                </c:pt>
                <c:pt idx="322">
                  <c:v>3840010</c:v>
                </c:pt>
                <c:pt idx="323">
                  <c:v>3852010</c:v>
                </c:pt>
                <c:pt idx="324">
                  <c:v>3864010</c:v>
                </c:pt>
                <c:pt idx="325">
                  <c:v>3876010</c:v>
                </c:pt>
                <c:pt idx="326">
                  <c:v>3888010</c:v>
                </c:pt>
                <c:pt idx="327">
                  <c:v>3900010</c:v>
                </c:pt>
                <c:pt idx="328">
                  <c:v>3912010</c:v>
                </c:pt>
                <c:pt idx="329">
                  <c:v>3924010</c:v>
                </c:pt>
                <c:pt idx="330">
                  <c:v>3936010</c:v>
                </c:pt>
                <c:pt idx="331">
                  <c:v>3948010</c:v>
                </c:pt>
                <c:pt idx="332">
                  <c:v>3960010</c:v>
                </c:pt>
                <c:pt idx="333">
                  <c:v>3972010</c:v>
                </c:pt>
                <c:pt idx="334">
                  <c:v>3984010</c:v>
                </c:pt>
                <c:pt idx="335">
                  <c:v>3996010</c:v>
                </c:pt>
                <c:pt idx="336">
                  <c:v>4008010</c:v>
                </c:pt>
                <c:pt idx="337">
                  <c:v>4020010</c:v>
                </c:pt>
                <c:pt idx="338">
                  <c:v>4032010</c:v>
                </c:pt>
                <c:pt idx="339">
                  <c:v>4044010</c:v>
                </c:pt>
                <c:pt idx="340">
                  <c:v>4056010</c:v>
                </c:pt>
                <c:pt idx="341">
                  <c:v>4068010</c:v>
                </c:pt>
                <c:pt idx="342">
                  <c:v>4080010</c:v>
                </c:pt>
                <c:pt idx="343">
                  <c:v>4092010</c:v>
                </c:pt>
                <c:pt idx="344">
                  <c:v>4104010</c:v>
                </c:pt>
                <c:pt idx="345">
                  <c:v>4116010</c:v>
                </c:pt>
                <c:pt idx="346">
                  <c:v>4128010</c:v>
                </c:pt>
                <c:pt idx="347">
                  <c:v>4140010</c:v>
                </c:pt>
                <c:pt idx="348">
                  <c:v>4152010</c:v>
                </c:pt>
                <c:pt idx="349">
                  <c:v>4164010</c:v>
                </c:pt>
                <c:pt idx="350">
                  <c:v>4176010</c:v>
                </c:pt>
                <c:pt idx="351">
                  <c:v>4188010</c:v>
                </c:pt>
                <c:pt idx="352">
                  <c:v>4200010</c:v>
                </c:pt>
                <c:pt idx="353">
                  <c:v>4212010</c:v>
                </c:pt>
                <c:pt idx="354">
                  <c:v>4224010</c:v>
                </c:pt>
                <c:pt idx="355">
                  <c:v>4236010</c:v>
                </c:pt>
                <c:pt idx="356">
                  <c:v>4248010</c:v>
                </c:pt>
                <c:pt idx="357">
                  <c:v>4260010</c:v>
                </c:pt>
                <c:pt idx="358">
                  <c:v>4272010</c:v>
                </c:pt>
                <c:pt idx="359">
                  <c:v>4284010</c:v>
                </c:pt>
                <c:pt idx="360">
                  <c:v>4296010</c:v>
                </c:pt>
                <c:pt idx="361">
                  <c:v>4308010</c:v>
                </c:pt>
              </c:strCache>
            </c:strRef>
          </c:cat>
          <c:val>
            <c:numRef>
              <c:f>Sheet1!$F$2:$F$362</c:f>
              <c:numCache>
                <c:formatCode>General</c:formatCode>
                <c:ptCount val="361"/>
                <c:pt idx="0">
                  <c:v>56910427.210000001</c:v>
                </c:pt>
                <c:pt idx="1">
                  <c:v>56910427.294778004</c:v>
                </c:pt>
                <c:pt idx="2">
                  <c:v>56910529.806835994</c:v>
                </c:pt>
                <c:pt idx="3">
                  <c:v>56910812.462027997</c:v>
                </c:pt>
                <c:pt idx="4">
                  <c:v>56911237.749678008</c:v>
                </c:pt>
                <c:pt idx="5">
                  <c:v>56911749.228394009</c:v>
                </c:pt>
                <c:pt idx="6">
                  <c:v>56912279.014783993</c:v>
                </c:pt>
                <c:pt idx="7">
                  <c:v>56912756.791960008</c:v>
                </c:pt>
                <c:pt idx="8">
                  <c:v>56913119.142874993</c:v>
                </c:pt>
                <c:pt idx="9">
                  <c:v>56913317.969472997</c:v>
                </c:pt>
                <c:pt idx="10">
                  <c:v>56913326.879164003</c:v>
                </c:pt>
                <c:pt idx="11">
                  <c:v>56913144.689625002</c:v>
                </c:pt>
                <c:pt idx="12">
                  <c:v>56912795.585807003</c:v>
                </c:pt>
                <c:pt idx="13">
                  <c:v>56912325.908287011</c:v>
                </c:pt>
                <c:pt idx="14">
                  <c:v>56911798.000065997</c:v>
                </c:pt>
                <c:pt idx="15">
                  <c:v>56911281.929878004</c:v>
                </c:pt>
                <c:pt idx="16">
                  <c:v>56910846.191611007</c:v>
                </c:pt>
                <c:pt idx="17">
                  <c:v>56910548.614627011</c:v>
                </c:pt>
                <c:pt idx="18">
                  <c:v>56910428.690765001</c:v>
                </c:pt>
                <c:pt idx="19">
                  <c:v>56910502.335184999</c:v>
                </c:pt>
                <c:pt idx="20">
                  <c:v>56910759.775157005</c:v>
                </c:pt>
                <c:pt idx="21">
                  <c:v>56911166.846444994</c:v>
                </c:pt>
                <c:pt idx="22">
                  <c:v>56911669.525561005</c:v>
                </c:pt>
                <c:pt idx="23">
                  <c:v>56912201.097502999</c:v>
                </c:pt>
                <c:pt idx="24">
                  <c:v>56912691.008946002</c:v>
                </c:pt>
                <c:pt idx="25">
                  <c:v>56913074.232671</c:v>
                </c:pt>
                <c:pt idx="26">
                  <c:v>56913299.900248006</c:v>
                </c:pt>
                <c:pt idx="27">
                  <c:v>56913338.056205995</c:v>
                </c:pt>
                <c:pt idx="28">
                  <c:v>56913183.635926001</c:v>
                </c:pt>
                <c:pt idx="29">
                  <c:v>56912857.138211004</c:v>
                </c:pt>
                <c:pt idx="30">
                  <c:v>56912401.903114997</c:v>
                </c:pt>
                <c:pt idx="31">
                  <c:v>56911878.357053995</c:v>
                </c:pt>
                <c:pt idx="32">
                  <c:v>56911355.990330003</c:v>
                </c:pt>
                <c:pt idx="33">
                  <c:v>56910904.133063003</c:v>
                </c:pt>
                <c:pt idx="34">
                  <c:v>56910582.75424701</c:v>
                </c:pt>
                <c:pt idx="35">
                  <c:v>56910434.504669003</c:v>
                </c:pt>
                <c:pt idx="36">
                  <c:v>56910479.058551997</c:v>
                </c:pt>
                <c:pt idx="37">
                  <c:v>56910710.503688999</c:v>
                </c:pt>
                <c:pt idx="38">
                  <c:v>56911098.125706002</c:v>
                </c:pt>
                <c:pt idx="39">
                  <c:v>56911590.482597001</c:v>
                </c:pt>
                <c:pt idx="40">
                  <c:v>56912122.229802005</c:v>
                </c:pt>
                <c:pt idx="41">
                  <c:v>56912622.791291013</c:v>
                </c:pt>
                <c:pt idx="42">
                  <c:v>56913025.726714</c:v>
                </c:pt>
                <c:pt idx="43">
                  <c:v>56913277.551436</c:v>
                </c:pt>
                <c:pt idx="44">
                  <c:v>56913344.837917</c:v>
                </c:pt>
                <c:pt idx="45">
                  <c:v>56913218.654608004</c:v>
                </c:pt>
                <c:pt idx="46">
                  <c:v>56912915.752053</c:v>
                </c:pt>
                <c:pt idx="47">
                  <c:v>56912476.338451996</c:v>
                </c:pt>
                <c:pt idx="48">
                  <c:v>56911958.740538009</c:v>
                </c:pt>
                <c:pt idx="49">
                  <c:v>56911431.659662999</c:v>
                </c:pt>
                <c:pt idx="50">
                  <c:v>56910965.052170992</c:v>
                </c:pt>
                <c:pt idx="51">
                  <c:v>56910620.845081992</c:v>
                </c:pt>
                <c:pt idx="52">
                  <c:v>56910444.718962997</c:v>
                </c:pt>
                <c:pt idx="53">
                  <c:v>56910460.047525994</c:v>
                </c:pt>
                <c:pt idx="54">
                  <c:v>56910664.796964005</c:v>
                </c:pt>
                <c:pt idx="55">
                  <c:v>56911031.795737006</c:v>
                </c:pt>
                <c:pt idx="56">
                  <c:v>56911512.339078002</c:v>
                </c:pt>
                <c:pt idx="57">
                  <c:v>56912042.650767997</c:v>
                </c:pt>
                <c:pt idx="58">
                  <c:v>56912552.345855996</c:v>
                </c:pt>
                <c:pt idx="59">
                  <c:v>56912973.772174999</c:v>
                </c:pt>
                <c:pt idx="60">
                  <c:v>56913250.990975</c:v>
                </c:pt>
                <c:pt idx="61">
                  <c:v>56913347.203975998</c:v>
                </c:pt>
                <c:pt idx="62">
                  <c:v>56913249.639794007</c:v>
                </c:pt>
                <c:pt idx="63">
                  <c:v>56912971.249963008</c:v>
                </c:pt>
                <c:pt idx="64">
                  <c:v>56912548.988984995</c:v>
                </c:pt>
                <c:pt idx="65">
                  <c:v>56912038.907173999</c:v>
                </c:pt>
                <c:pt idx="66">
                  <c:v>56911508.708795011</c:v>
                </c:pt>
                <c:pt idx="67">
                  <c:v>56911028.764523007</c:v>
                </c:pt>
                <c:pt idx="68">
                  <c:v>56910662.771848008</c:v>
                </c:pt>
                <c:pt idx="69">
                  <c:v>56910459.302793004</c:v>
                </c:pt>
                <c:pt idx="70">
                  <c:v>56910445.359770991</c:v>
                </c:pt>
                <c:pt idx="71">
                  <c:v>56910622.793513007</c:v>
                </c:pt>
                <c:pt idx="72">
                  <c:v>56910968.057559997</c:v>
                </c:pt>
                <c:pt idx="73">
                  <c:v>56911435.331849001</c:v>
                </c:pt>
                <c:pt idx="74">
                  <c:v>56911962.601629004</c:v>
                </c:pt>
                <c:pt idx="75">
                  <c:v>56912479.886235997</c:v>
                </c:pt>
                <c:pt idx="76">
                  <c:v>56912918.526657008</c:v>
                </c:pt>
                <c:pt idx="77">
                  <c:v>56913220.299549013</c:v>
                </c:pt>
                <c:pt idx="78">
                  <c:v>56913345.147436999</c:v>
                </c:pt>
                <c:pt idx="79">
                  <c:v>56913276.497827001</c:v>
                </c:pt>
                <c:pt idx="80">
                  <c:v>56913023.464008003</c:v>
                </c:pt>
                <c:pt idx="81">
                  <c:v>56912619.634801999</c:v>
                </c:pt>
                <c:pt idx="82">
                  <c:v>56912118.614270002</c:v>
                </c:pt>
                <c:pt idx="83">
                  <c:v>56911586.904468998</c:v>
                </c:pt>
                <c:pt idx="84">
                  <c:v>56911095.077247009</c:v>
                </c:pt>
                <c:pt idx="85">
                  <c:v>56910708.407649003</c:v>
                </c:pt>
                <c:pt idx="86">
                  <c:v>56910478.212070994</c:v>
                </c:pt>
                <c:pt idx="87">
                  <c:v>56910435.039857008</c:v>
                </c:pt>
                <c:pt idx="88">
                  <c:v>56910584.620651007</c:v>
                </c:pt>
                <c:pt idx="89">
                  <c:v>56910907.104348004</c:v>
                </c:pt>
                <c:pt idx="90">
                  <c:v>56911359.694304004</c:v>
                </c:pt>
                <c:pt idx="91">
                  <c:v>56911882.325035006</c:v>
                </c:pt>
                <c:pt idx="92">
                  <c:v>56912405.632126004</c:v>
                </c:pt>
                <c:pt idx="93">
                  <c:v>56912860.157730997</c:v>
                </c:pt>
                <c:pt idx="94">
                  <c:v>56913185.570358001</c:v>
                </c:pt>
                <c:pt idx="95">
                  <c:v>56913338.67475</c:v>
                </c:pt>
                <c:pt idx="96">
                  <c:v>56913299.147554003</c:v>
                </c:pt>
                <c:pt idx="97">
                  <c:v>56913072.236208007</c:v>
                </c:pt>
                <c:pt idx="98">
                  <c:v>56912688.062073998</c:v>
                </c:pt>
                <c:pt idx="99">
                  <c:v>56912197.620535009</c:v>
                </c:pt>
                <c:pt idx="100">
                  <c:v>56911666.009962</c:v>
                </c:pt>
                <c:pt idx="101">
                  <c:v>56911163.789600007</c:v>
                </c:pt>
                <c:pt idx="102">
                  <c:v>56910757.614360996</c:v>
                </c:pt>
                <c:pt idx="103">
                  <c:v>56910501.389613003</c:v>
                </c:pt>
                <c:pt idx="104">
                  <c:v>56910429.119124003</c:v>
                </c:pt>
                <c:pt idx="105">
                  <c:v>56910550.394085996</c:v>
                </c:pt>
                <c:pt idx="106">
                  <c:v>56910849.120825</c:v>
                </c:pt>
                <c:pt idx="107">
                  <c:v>56911285.655679002</c:v>
                </c:pt>
                <c:pt idx="108">
                  <c:v>56911802.064313002</c:v>
                </c:pt>
                <c:pt idx="109">
                  <c:v>56912329.808648005</c:v>
                </c:pt>
                <c:pt idx="110">
                  <c:v>56912798.842431992</c:v>
                </c:pt>
                <c:pt idx="111">
                  <c:v>56913146.908840001</c:v>
                </c:pt>
                <c:pt idx="112">
                  <c:v>56913327.805753998</c:v>
                </c:pt>
                <c:pt idx="113">
                  <c:v>56913317.520580001</c:v>
                </c:pt>
                <c:pt idx="114">
                  <c:v>56913117.419019997</c:v>
                </c:pt>
                <c:pt idx="115">
                  <c:v>56912754.063700996</c:v>
                </c:pt>
                <c:pt idx="116">
                  <c:v>56912275.686807998</c:v>
                </c:pt>
                <c:pt idx="117">
                  <c:v>56911745.785796002</c:v>
                </c:pt>
                <c:pt idx="118">
                  <c:v>56911234.693572</c:v>
                </c:pt>
                <c:pt idx="119">
                  <c:v>56910810.243039005</c:v>
                </c:pt>
                <c:pt idx="120">
                  <c:v>56910528.765301004</c:v>
                </c:pt>
                <c:pt idx="121">
                  <c:v>56910427.615581997</c:v>
                </c:pt>
                <c:pt idx="122">
                  <c:v>56910520.217569001</c:v>
                </c:pt>
                <c:pt idx="123">
                  <c:v>56910794.282717995</c:v>
                </c:pt>
                <c:pt idx="124">
                  <c:v>56911213.440361992</c:v>
                </c:pt>
                <c:pt idx="125">
                  <c:v>56911722.062734</c:v>
                </c:pt>
                <c:pt idx="126">
                  <c:v>56912252.645672001</c:v>
                </c:pt>
                <c:pt idx="127">
                  <c:v>56912734.766709998</c:v>
                </c:pt>
                <c:pt idx="128">
                  <c:v>56913104.432335995</c:v>
                </c:pt>
                <c:pt idx="129">
                  <c:v>56913312.573601998</c:v>
                </c:pt>
                <c:pt idx="130">
                  <c:v>56913331.561466001</c:v>
                </c:pt>
                <c:pt idx="131">
                  <c:v>56913158.875770994</c:v>
                </c:pt>
                <c:pt idx="132">
                  <c:v>56912817.439931005</c:v>
                </c:pt>
                <c:pt idx="133">
                  <c:v>56912352.576777995</c:v>
                </c:pt>
                <c:pt idx="134">
                  <c:v>56911825.990471996</c:v>
                </c:pt>
                <c:pt idx="135">
                  <c:v>56911307.574524999</c:v>
                </c:pt>
                <c:pt idx="136">
                  <c:v>56910866.134388</c:v>
                </c:pt>
                <c:pt idx="137">
                  <c:v>56910560.256313995</c:v>
                </c:pt>
                <c:pt idx="138">
                  <c:v>56910430.533870995</c:v>
                </c:pt>
                <c:pt idx="139">
                  <c:v>56910494.182582989</c:v>
                </c:pt>
                <c:pt idx="140">
                  <c:v>56910742.756218001</c:v>
                </c:pt>
                <c:pt idx="141">
                  <c:v>56911143.267205007</c:v>
                </c:pt>
                <c:pt idx="142">
                  <c:v>56911642.562771991</c:v>
                </c:pt>
                <c:pt idx="143">
                  <c:v>56912174.377108999</c:v>
                </c:pt>
                <c:pt idx="144">
                  <c:v>56912668.124865003</c:v>
                </c:pt>
                <c:pt idx="145">
                  <c:v>56913058.269738019</c:v>
                </c:pt>
                <c:pt idx="146">
                  <c:v>56913293.024658009</c:v>
                </c:pt>
                <c:pt idx="147">
                  <c:v>56913341.227890007</c:v>
                </c:pt>
                <c:pt idx="148">
                  <c:v>56913196.481081992</c:v>
                </c:pt>
                <c:pt idx="149">
                  <c:v>56912877.998968005</c:v>
                </c:pt>
                <c:pt idx="150">
                  <c:v>56912428.057700992</c:v>
                </c:pt>
                <c:pt idx="151">
                  <c:v>56911906.381191999</c:v>
                </c:pt>
                <c:pt idx="152">
                  <c:v>56911382.211834006</c:v>
                </c:pt>
                <c:pt idx="153">
                  <c:v>56910925.119228005</c:v>
                </c:pt>
                <c:pt idx="154">
                  <c:v>56910595.767364003</c:v>
                </c:pt>
                <c:pt idx="155">
                  <c:v>56910437.865235008</c:v>
                </c:pt>
                <c:pt idx="156">
                  <c:v>56910472.368064001</c:v>
                </c:pt>
                <c:pt idx="157">
                  <c:v>56910694.697485998</c:v>
                </c:pt>
                <c:pt idx="158">
                  <c:v>56911075.348872989</c:v>
                </c:pt>
                <c:pt idx="159">
                  <c:v>56911563.805378996</c:v>
                </c:pt>
                <c:pt idx="160">
                  <c:v>56912095.240221001</c:v>
                </c:pt>
                <c:pt idx="161">
                  <c:v>56912599.118971996</c:v>
                </c:pt>
                <c:pt idx="162">
                  <c:v>56913008.561105005</c:v>
                </c:pt>
                <c:pt idx="163">
                  <c:v>56913269.218369998</c:v>
                </c:pt>
                <c:pt idx="164">
                  <c:v>56913346.490796</c:v>
                </c:pt>
                <c:pt idx="165">
                  <c:v>56913230.121245012</c:v>
                </c:pt>
                <c:pt idx="166">
                  <c:v>56912935.557558</c:v>
                </c:pt>
                <c:pt idx="167">
                  <c:v>56912501.901106998</c:v>
                </c:pt>
                <c:pt idx="168">
                  <c:v>56911986.714605011</c:v>
                </c:pt>
                <c:pt idx="169">
                  <c:v>56911458.379561</c:v>
                </c:pt>
                <c:pt idx="170">
                  <c:v>56910987.019018002</c:v>
                </c:pt>
                <c:pt idx="171">
                  <c:v>56910635.190994009</c:v>
                </c:pt>
                <c:pt idx="172">
                  <c:v>56910449.587557003</c:v>
                </c:pt>
                <c:pt idx="173">
                  <c:v>56910454.840171993</c:v>
                </c:pt>
                <c:pt idx="174">
                  <c:v>56910650.252175994</c:v>
                </c:pt>
                <c:pt idx="175">
                  <c:v>56911009.891194008</c:v>
                </c:pt>
                <c:pt idx="176">
                  <c:v>56911486.029248014</c:v>
                </c:pt>
                <c:pt idx="177">
                  <c:v>56912015.474890001</c:v>
                </c:pt>
                <c:pt idx="178">
                  <c:v>56912527.95826</c:v>
                </c:pt>
                <c:pt idx="179">
                  <c:v>56912955.457235001</c:v>
                </c:pt>
                <c:pt idx="180">
                  <c:v>56913241.227080002</c:v>
                </c:pt>
                <c:pt idx="181">
                  <c:v>56913347.334461994</c:v>
                </c:pt>
                <c:pt idx="182">
                  <c:v>56913259.694564007</c:v>
                </c:pt>
                <c:pt idx="183">
                  <c:v>56912989.941537008</c:v>
                </c:pt>
                <c:pt idx="184">
                  <c:v>56912573.883487992</c:v>
                </c:pt>
                <c:pt idx="185">
                  <c:v>56912066.747525997</c:v>
                </c:pt>
                <c:pt idx="186">
                  <c:v>56911535.847127996</c:v>
                </c:pt>
                <c:pt idx="187">
                  <c:v>56911051.646383993</c:v>
                </c:pt>
                <c:pt idx="188">
                  <c:v>56910678.407893002</c:v>
                </c:pt>
                <c:pt idx="189">
                  <c:v>56910465.665413007</c:v>
                </c:pt>
                <c:pt idx="190">
                  <c:v>56910441.652067997</c:v>
                </c:pt>
                <c:pt idx="191">
                  <c:v>56910609.554987997</c:v>
                </c:pt>
                <c:pt idx="192">
                  <c:v>56910947.092536002</c:v>
                </c:pt>
                <c:pt idx="193">
                  <c:v>56911409.470091</c:v>
                </c:pt>
                <c:pt idx="194">
                  <c:v>56911935.322889991</c:v>
                </c:pt>
                <c:pt idx="195">
                  <c:v>56912454.858476989</c:v>
                </c:pt>
                <c:pt idx="196">
                  <c:v>56912899.119204007</c:v>
                </c:pt>
                <c:pt idx="197">
                  <c:v>56913209.135802999</c:v>
                </c:pt>
                <c:pt idx="198">
                  <c:v>56913343.756554</c:v>
                </c:pt>
                <c:pt idx="199">
                  <c:v>56913285.111667007</c:v>
                </c:pt>
                <c:pt idx="200">
                  <c:v>56913040.986359991</c:v>
                </c:pt>
                <c:pt idx="201">
                  <c:v>56912643.786977999</c:v>
                </c:pt>
                <c:pt idx="202">
                  <c:v>56912146.237693004</c:v>
                </c:pt>
                <c:pt idx="203">
                  <c:v>56911614.380027995</c:v>
                </c:pt>
                <c:pt idx="204">
                  <c:v>56911118.805695005</c:v>
                </c:pt>
                <c:pt idx="205">
                  <c:v>56910725.287262999</c:v>
                </c:pt>
                <c:pt idx="206">
                  <c:v>56910486.050194003</c:v>
                </c:pt>
                <c:pt idx="207">
                  <c:v>56910432.843774989</c:v>
                </c:pt>
                <c:pt idx="208">
                  <c:v>56910572.72926601</c:v>
                </c:pt>
                <c:pt idx="209">
                  <c:v>56910887.143200003</c:v>
                </c:pt>
                <c:pt idx="210">
                  <c:v>56911334.359920993</c:v>
                </c:pt>
                <c:pt idx="211">
                  <c:v>56911855.027158007</c:v>
                </c:pt>
                <c:pt idx="212">
                  <c:v>56912380.041233011</c:v>
                </c:pt>
                <c:pt idx="213">
                  <c:v>56912839.717877001</c:v>
                </c:pt>
                <c:pt idx="214">
                  <c:v>56913173.041974001</c:v>
                </c:pt>
                <c:pt idx="215">
                  <c:v>56913335.768135011</c:v>
                </c:pt>
                <c:pt idx="216">
                  <c:v>56913306.295775004</c:v>
                </c:pt>
                <c:pt idx="217">
                  <c:v>56913088.537605003</c:v>
                </c:pt>
                <c:pt idx="218">
                  <c:v>56912711.400013998</c:v>
                </c:pt>
                <c:pt idx="219">
                  <c:v>56912224.944493003</c:v>
                </c:pt>
                <c:pt idx="220">
                  <c:v>56911693.740540005</c:v>
                </c:pt>
                <c:pt idx="221">
                  <c:v>56911188.293668009</c:v>
                </c:pt>
                <c:pt idx="222">
                  <c:v>56910775.687229998</c:v>
                </c:pt>
                <c:pt idx="223">
                  <c:v>56910510.680252001</c:v>
                </c:pt>
                <c:pt idx="224">
                  <c:v>56910428.442054994</c:v>
                </c:pt>
                <c:pt idx="225">
                  <c:v>56910539.886627994</c:v>
                </c:pt>
                <c:pt idx="226">
                  <c:v>56910830.224859007</c:v>
                </c:pt>
                <c:pt idx="227">
                  <c:v>56911260.926360004</c:v>
                </c:pt>
                <c:pt idx="228">
                  <c:v>56911774.831058003</c:v>
                </c:pt>
                <c:pt idx="229">
                  <c:v>56912303.733337007</c:v>
                </c:pt>
                <c:pt idx="230">
                  <c:v>56912777.433398999</c:v>
                </c:pt>
                <c:pt idx="231">
                  <c:v>56913133.055151001</c:v>
                </c:pt>
                <c:pt idx="232">
                  <c:v>56913323.393629998</c:v>
                </c:pt>
                <c:pt idx="233">
                  <c:v>56913323.182937011</c:v>
                </c:pt>
                <c:pt idx="234">
                  <c:v>56913132.451435</c:v>
                </c:pt>
                <c:pt idx="235">
                  <c:v>56912776.517978996</c:v>
                </c:pt>
                <c:pt idx="236">
                  <c:v>56912302.629693016</c:v>
                </c:pt>
                <c:pt idx="237">
                  <c:v>56911773.688432999</c:v>
                </c:pt>
                <c:pt idx="238">
                  <c:v>56911259.899960004</c:v>
                </c:pt>
                <c:pt idx="239">
                  <c:v>56910829.455248006</c:v>
                </c:pt>
                <c:pt idx="240">
                  <c:v>56910539.481079996</c:v>
                </c:pt>
                <c:pt idx="241">
                  <c:v>56910428.460319996</c:v>
                </c:pt>
                <c:pt idx="242">
                  <c:v>56910511.126630008</c:v>
                </c:pt>
                <c:pt idx="243">
                  <c:v>56910776.509998009</c:v>
                </c:pt>
                <c:pt idx="244">
                  <c:v>56911189.391940005</c:v>
                </c:pt>
                <c:pt idx="245">
                  <c:v>56911694.977642998</c:v>
                </c:pt>
                <c:pt idx="246">
                  <c:v>56912226.166106001</c:v>
                </c:pt>
                <c:pt idx="247">
                  <c:v>56912712.454638004</c:v>
                </c:pt>
                <c:pt idx="248">
                  <c:v>56913089.296679005</c:v>
                </c:pt>
                <c:pt idx="249">
                  <c:v>56913306.670746997</c:v>
                </c:pt>
                <c:pt idx="250">
                  <c:v>56913335.722217008</c:v>
                </c:pt>
                <c:pt idx="251">
                  <c:v>56913172.595036007</c:v>
                </c:pt>
                <c:pt idx="252">
                  <c:v>56912838.943810992</c:v>
                </c:pt>
                <c:pt idx="253">
                  <c:v>56912379.058146998</c:v>
                </c:pt>
                <c:pt idx="254">
                  <c:v>56911853.981699996</c:v>
                </c:pt>
                <c:pt idx="255">
                  <c:v>56911333.407815993</c:v>
                </c:pt>
                <c:pt idx="256">
                  <c:v>56910886.428579003</c:v>
                </c:pt>
                <c:pt idx="257">
                  <c:v>56910572.365542002</c:v>
                </c:pt>
                <c:pt idx="258">
                  <c:v>56910432.898596011</c:v>
                </c:pt>
                <c:pt idx="259">
                  <c:v>56910486.536455996</c:v>
                </c:pt>
                <c:pt idx="260">
                  <c:v>56910726.161398008</c:v>
                </c:pt>
                <c:pt idx="261">
                  <c:v>56911119.973441996</c:v>
                </c:pt>
                <c:pt idx="262">
                  <c:v>56911615.708929002</c:v>
                </c:pt>
                <c:pt idx="263">
                  <c:v>56912147.574665003</c:v>
                </c:pt>
                <c:pt idx="264">
                  <c:v>56912644.978624001</c:v>
                </c:pt>
                <c:pt idx="265">
                  <c:v>56913041.899331003</c:v>
                </c:pt>
                <c:pt idx="266">
                  <c:v>56913285.650369994</c:v>
                </c:pt>
                <c:pt idx="267">
                  <c:v>56913343.875849999</c:v>
                </c:pt>
                <c:pt idx="268">
                  <c:v>56913208.847010992</c:v>
                </c:pt>
                <c:pt idx="269">
                  <c:v>56912898.488608003</c:v>
                </c:pt>
                <c:pt idx="270">
                  <c:v>56912453.998531006</c:v>
                </c:pt>
                <c:pt idx="271">
                  <c:v>56911934.377298005</c:v>
                </c:pt>
                <c:pt idx="272">
                  <c:v>56911408.594734006</c:v>
                </c:pt>
                <c:pt idx="273">
                  <c:v>56910946.434783995</c:v>
                </c:pt>
                <c:pt idx="274">
                  <c:v>56910609.234143004</c:v>
                </c:pt>
                <c:pt idx="275">
                  <c:v>56910441.743528999</c:v>
                </c:pt>
                <c:pt idx="276">
                  <c:v>56910466.190662004</c:v>
                </c:pt>
                <c:pt idx="277">
                  <c:v>56910679.331636004</c:v>
                </c:pt>
                <c:pt idx="278">
                  <c:v>56911052.881223001</c:v>
                </c:pt>
                <c:pt idx="279">
                  <c:v>56911537.265139014</c:v>
                </c:pt>
                <c:pt idx="280">
                  <c:v>56912068.197226003</c:v>
                </c:pt>
                <c:pt idx="281">
                  <c:v>56912575.209934019</c:v>
                </c:pt>
                <c:pt idx="282">
                  <c:v>56912991.006889991</c:v>
                </c:pt>
                <c:pt idx="283">
                  <c:v>56913260.396394998</c:v>
                </c:pt>
                <c:pt idx="284">
                  <c:v>56913347.619361997</c:v>
                </c:pt>
                <c:pt idx="285">
                  <c:v>56913241.097767003</c:v>
                </c:pt>
                <c:pt idx="286">
                  <c:v>56912954.972203001</c:v>
                </c:pt>
                <c:pt idx="287">
                  <c:v>56912527.22403001</c:v>
                </c:pt>
                <c:pt idx="288">
                  <c:v>56912014.631875001</c:v>
                </c:pt>
                <c:pt idx="289">
                  <c:v>56911485.233124003</c:v>
                </c:pt>
                <c:pt idx="290">
                  <c:v>56911009.292238012</c:v>
                </c:pt>
                <c:pt idx="291">
                  <c:v>56910649.975317001</c:v>
                </c:pt>
                <c:pt idx="292">
                  <c:v>56910454.968414001</c:v>
                </c:pt>
                <c:pt idx="293">
                  <c:v>56910450.15095</c:v>
                </c:pt>
                <c:pt idx="294">
                  <c:v>56910636.162632003</c:v>
                </c:pt>
                <c:pt idx="295">
                  <c:v>56910988.318591997</c:v>
                </c:pt>
                <c:pt idx="296">
                  <c:v>56911459.883997001</c:v>
                </c:pt>
                <c:pt idx="297">
                  <c:v>56911988.274381995</c:v>
                </c:pt>
                <c:pt idx="298">
                  <c:v>56912503.360091999</c:v>
                </c:pt>
                <c:pt idx="299">
                  <c:v>56912936.773724996</c:v>
                </c:pt>
                <c:pt idx="300">
                  <c:v>56913230.985541001</c:v>
                </c:pt>
                <c:pt idx="301">
                  <c:v>56913346.941633008</c:v>
                </c:pt>
                <c:pt idx="302">
                  <c:v>56913269.249820001</c:v>
                </c:pt>
                <c:pt idx="303">
                  <c:v>56913008.223701</c:v>
                </c:pt>
                <c:pt idx="304">
                  <c:v>56912598.513023995</c:v>
                </c:pt>
                <c:pt idx="305">
                  <c:v>56912094.502508998</c:v>
                </c:pt>
                <c:pt idx="306">
                  <c:v>56911563.091008008</c:v>
                </c:pt>
                <c:pt idx="307">
                  <c:v>56911074.810683995</c:v>
                </c:pt>
                <c:pt idx="308">
                  <c:v>56910694.465774998</c:v>
                </c:pt>
                <c:pt idx="309">
                  <c:v>56910472.533280998</c:v>
                </c:pt>
                <c:pt idx="310">
                  <c:v>56910438.465969004</c:v>
                </c:pt>
                <c:pt idx="311">
                  <c:v>56910596.785204008</c:v>
                </c:pt>
                <c:pt idx="312">
                  <c:v>56910926.481183</c:v>
                </c:pt>
                <c:pt idx="313">
                  <c:v>56911383.799996018</c:v>
                </c:pt>
                <c:pt idx="314">
                  <c:v>56911908.048361994</c:v>
                </c:pt>
                <c:pt idx="315">
                  <c:v>56912429.646911994</c:v>
                </c:pt>
                <c:pt idx="316">
                  <c:v>56912879.36432299</c:v>
                </c:pt>
                <c:pt idx="317">
                  <c:v>56913197.507121995</c:v>
                </c:pt>
                <c:pt idx="318">
                  <c:v>56913341.844944</c:v>
                </c:pt>
                <c:pt idx="319">
                  <c:v>56913293.218114011</c:v>
                </c:pt>
                <c:pt idx="320">
                  <c:v>56913058.082003996</c:v>
                </c:pt>
                <c:pt idx="321">
                  <c:v>56912667.649765998</c:v>
                </c:pt>
                <c:pt idx="322">
                  <c:v>56912173.747449003</c:v>
                </c:pt>
                <c:pt idx="323">
                  <c:v>56911641.932711996</c:v>
                </c:pt>
                <c:pt idx="324">
                  <c:v>56911142.791811004</c:v>
                </c:pt>
                <c:pt idx="325">
                  <c:v>56910742.570877001</c:v>
                </c:pt>
                <c:pt idx="326">
                  <c:v>56910494.385027997</c:v>
                </c:pt>
                <c:pt idx="327">
                  <c:v>56910431.171195008</c:v>
                </c:pt>
                <c:pt idx="328">
                  <c:v>56910561.318699993</c:v>
                </c:pt>
                <c:pt idx="329">
                  <c:v>56910867.556381986</c:v>
                </c:pt>
                <c:pt idx="330">
                  <c:v>56911309.24369701</c:v>
                </c:pt>
                <c:pt idx="331">
                  <c:v>56911827.762309</c:v>
                </c:pt>
                <c:pt idx="332">
                  <c:v>56912354.293849006</c:v>
                </c:pt>
                <c:pt idx="333">
                  <c:v>56912818.952780984</c:v>
                </c:pt>
                <c:pt idx="334">
                  <c:v>56913160.062764995</c:v>
                </c:pt>
                <c:pt idx="335">
                  <c:v>56913332.344954997</c:v>
                </c:pt>
                <c:pt idx="336">
                  <c:v>56913312.930264011</c:v>
                </c:pt>
                <c:pt idx="337">
                  <c:v>56913104.396295011</c:v>
                </c:pt>
                <c:pt idx="338">
                  <c:v>56912734.425035007</c:v>
                </c:pt>
                <c:pt idx="339">
                  <c:v>56912252.126842</c:v>
                </c:pt>
                <c:pt idx="340">
                  <c:v>56911721.519599006</c:v>
                </c:pt>
                <c:pt idx="341">
                  <c:v>56911213.029859006</c:v>
                </c:pt>
                <c:pt idx="342">
                  <c:v>56910794.145043008</c:v>
                </c:pt>
                <c:pt idx="343">
                  <c:v>56910520.457564995</c:v>
                </c:pt>
                <c:pt idx="344">
                  <c:v>56910428.288801</c:v>
                </c:pt>
                <c:pt idx="345">
                  <c:v>56910529.870610997</c:v>
                </c:pt>
                <c:pt idx="346">
                  <c:v>56910811.722740002</c:v>
                </c:pt>
                <c:pt idx="347">
                  <c:v>56911236.441023998</c:v>
                </c:pt>
                <c:pt idx="348">
                  <c:v>56911747.659539007</c:v>
                </c:pt>
                <c:pt idx="349">
                  <c:v>56912277.529316999</c:v>
                </c:pt>
                <c:pt idx="350">
                  <c:v>56912755.722286999</c:v>
                </c:pt>
                <c:pt idx="351">
                  <c:v>56913118.766109005</c:v>
                </c:pt>
                <c:pt idx="352">
                  <c:v>56913318.470666997</c:v>
                </c:pt>
                <c:pt idx="353">
                  <c:v>56913328.326781988</c:v>
                </c:pt>
                <c:pt idx="354">
                  <c:v>56913147.026492998</c:v>
                </c:pt>
                <c:pt idx="355">
                  <c:v>56912798.636758998</c:v>
                </c:pt>
                <c:pt idx="356">
                  <c:v>56912329.403458998</c:v>
                </c:pt>
                <c:pt idx="357">
                  <c:v>56911801.610765994</c:v>
                </c:pt>
                <c:pt idx="358">
                  <c:v>56911285.312227994</c:v>
                </c:pt>
                <c:pt idx="359">
                  <c:v>56910849.032185994</c:v>
                </c:pt>
                <c:pt idx="360">
                  <c:v>56910550.672021993</c:v>
                </c:pt>
              </c:numCache>
            </c:numRef>
          </c:val>
        </c:ser>
        <c:ser>
          <c:idx val="1"/>
          <c:order val="1"/>
          <c:tx>
            <c:v>E_p</c:v>
          </c:tx>
          <c:marker>
            <c:symbol val="none"/>
          </c:marker>
          <c:cat>
            <c:strRef>
              <c:f>Sheet1!$A:$A</c:f>
              <c:strCache>
                <c:ptCount val="362"/>
                <c:pt idx="0">
                  <c:v>time</c:v>
                </c:pt>
                <c:pt idx="1">
                  <c:v>0</c:v>
                </c:pt>
                <c:pt idx="2">
                  <c:v>10</c:v>
                </c:pt>
                <c:pt idx="3">
                  <c:v>12010</c:v>
                </c:pt>
                <c:pt idx="4">
                  <c:v>24010</c:v>
                </c:pt>
                <c:pt idx="5">
                  <c:v>36010</c:v>
                </c:pt>
                <c:pt idx="6">
                  <c:v>48010</c:v>
                </c:pt>
                <c:pt idx="7">
                  <c:v>60010</c:v>
                </c:pt>
                <c:pt idx="8">
                  <c:v>72010</c:v>
                </c:pt>
                <c:pt idx="9">
                  <c:v>84010</c:v>
                </c:pt>
                <c:pt idx="10">
                  <c:v>96010</c:v>
                </c:pt>
                <c:pt idx="11">
                  <c:v>108010</c:v>
                </c:pt>
                <c:pt idx="12">
                  <c:v>120010</c:v>
                </c:pt>
                <c:pt idx="13">
                  <c:v>132010</c:v>
                </c:pt>
                <c:pt idx="14">
                  <c:v>144010</c:v>
                </c:pt>
                <c:pt idx="15">
                  <c:v>156010</c:v>
                </c:pt>
                <c:pt idx="16">
                  <c:v>168010</c:v>
                </c:pt>
                <c:pt idx="17">
                  <c:v>180010</c:v>
                </c:pt>
                <c:pt idx="18">
                  <c:v>192010</c:v>
                </c:pt>
                <c:pt idx="19">
                  <c:v>204010</c:v>
                </c:pt>
                <c:pt idx="20">
                  <c:v>216010</c:v>
                </c:pt>
                <c:pt idx="21">
                  <c:v>228010</c:v>
                </c:pt>
                <c:pt idx="22">
                  <c:v>240010</c:v>
                </c:pt>
                <c:pt idx="23">
                  <c:v>252010</c:v>
                </c:pt>
                <c:pt idx="24">
                  <c:v>264010</c:v>
                </c:pt>
                <c:pt idx="25">
                  <c:v>276010</c:v>
                </c:pt>
                <c:pt idx="26">
                  <c:v>288010</c:v>
                </c:pt>
                <c:pt idx="27">
                  <c:v>300010</c:v>
                </c:pt>
                <c:pt idx="28">
                  <c:v>312010</c:v>
                </c:pt>
                <c:pt idx="29">
                  <c:v>324010</c:v>
                </c:pt>
                <c:pt idx="30">
                  <c:v>336010</c:v>
                </c:pt>
                <c:pt idx="31">
                  <c:v>348010</c:v>
                </c:pt>
                <c:pt idx="32">
                  <c:v>360010</c:v>
                </c:pt>
                <c:pt idx="33">
                  <c:v>372010</c:v>
                </c:pt>
                <c:pt idx="34">
                  <c:v>384010</c:v>
                </c:pt>
                <c:pt idx="35">
                  <c:v>396010</c:v>
                </c:pt>
                <c:pt idx="36">
                  <c:v>408010</c:v>
                </c:pt>
                <c:pt idx="37">
                  <c:v>420010</c:v>
                </c:pt>
                <c:pt idx="38">
                  <c:v>432010</c:v>
                </c:pt>
                <c:pt idx="39">
                  <c:v>444010</c:v>
                </c:pt>
                <c:pt idx="40">
                  <c:v>456010</c:v>
                </c:pt>
                <c:pt idx="41">
                  <c:v>468010</c:v>
                </c:pt>
                <c:pt idx="42">
                  <c:v>480010</c:v>
                </c:pt>
                <c:pt idx="43">
                  <c:v>492010</c:v>
                </c:pt>
                <c:pt idx="44">
                  <c:v>504010</c:v>
                </c:pt>
                <c:pt idx="45">
                  <c:v>516010</c:v>
                </c:pt>
                <c:pt idx="46">
                  <c:v>528010</c:v>
                </c:pt>
                <c:pt idx="47">
                  <c:v>540010</c:v>
                </c:pt>
                <c:pt idx="48">
                  <c:v>552010</c:v>
                </c:pt>
                <c:pt idx="49">
                  <c:v>564010</c:v>
                </c:pt>
                <c:pt idx="50">
                  <c:v>576010</c:v>
                </c:pt>
                <c:pt idx="51">
                  <c:v>588010</c:v>
                </c:pt>
                <c:pt idx="52">
                  <c:v>600010</c:v>
                </c:pt>
                <c:pt idx="53">
                  <c:v>612010</c:v>
                </c:pt>
                <c:pt idx="54">
                  <c:v>624010</c:v>
                </c:pt>
                <c:pt idx="55">
                  <c:v>636010</c:v>
                </c:pt>
                <c:pt idx="56">
                  <c:v>648010</c:v>
                </c:pt>
                <c:pt idx="57">
                  <c:v>660010</c:v>
                </c:pt>
                <c:pt idx="58">
                  <c:v>672010</c:v>
                </c:pt>
                <c:pt idx="59">
                  <c:v>684010</c:v>
                </c:pt>
                <c:pt idx="60">
                  <c:v>696010</c:v>
                </c:pt>
                <c:pt idx="61">
                  <c:v>708010</c:v>
                </c:pt>
                <c:pt idx="62">
                  <c:v>720010</c:v>
                </c:pt>
                <c:pt idx="63">
                  <c:v>732010</c:v>
                </c:pt>
                <c:pt idx="64">
                  <c:v>744010</c:v>
                </c:pt>
                <c:pt idx="65">
                  <c:v>756010</c:v>
                </c:pt>
                <c:pt idx="66">
                  <c:v>768010</c:v>
                </c:pt>
                <c:pt idx="67">
                  <c:v>780010</c:v>
                </c:pt>
                <c:pt idx="68">
                  <c:v>792010</c:v>
                </c:pt>
                <c:pt idx="69">
                  <c:v>804010</c:v>
                </c:pt>
                <c:pt idx="70">
                  <c:v>816010</c:v>
                </c:pt>
                <c:pt idx="71">
                  <c:v>828010</c:v>
                </c:pt>
                <c:pt idx="72">
                  <c:v>840010</c:v>
                </c:pt>
                <c:pt idx="73">
                  <c:v>852010</c:v>
                </c:pt>
                <c:pt idx="74">
                  <c:v>864010</c:v>
                </c:pt>
                <c:pt idx="75">
                  <c:v>876010</c:v>
                </c:pt>
                <c:pt idx="76">
                  <c:v>888010</c:v>
                </c:pt>
                <c:pt idx="77">
                  <c:v>900010</c:v>
                </c:pt>
                <c:pt idx="78">
                  <c:v>912010</c:v>
                </c:pt>
                <c:pt idx="79">
                  <c:v>924010</c:v>
                </c:pt>
                <c:pt idx="80">
                  <c:v>936010</c:v>
                </c:pt>
                <c:pt idx="81">
                  <c:v>948010</c:v>
                </c:pt>
                <c:pt idx="82">
                  <c:v>960010</c:v>
                </c:pt>
                <c:pt idx="83">
                  <c:v>972010</c:v>
                </c:pt>
                <c:pt idx="84">
                  <c:v>984010</c:v>
                </c:pt>
                <c:pt idx="85">
                  <c:v>996010</c:v>
                </c:pt>
                <c:pt idx="86">
                  <c:v>1008010</c:v>
                </c:pt>
                <c:pt idx="87">
                  <c:v>1020010</c:v>
                </c:pt>
                <c:pt idx="88">
                  <c:v>1032010</c:v>
                </c:pt>
                <c:pt idx="89">
                  <c:v>1044010</c:v>
                </c:pt>
                <c:pt idx="90">
                  <c:v>1056010</c:v>
                </c:pt>
                <c:pt idx="91">
                  <c:v>1068010</c:v>
                </c:pt>
                <c:pt idx="92">
                  <c:v>1080010</c:v>
                </c:pt>
                <c:pt idx="93">
                  <c:v>1092010</c:v>
                </c:pt>
                <c:pt idx="94">
                  <c:v>1104010</c:v>
                </c:pt>
                <c:pt idx="95">
                  <c:v>1116010</c:v>
                </c:pt>
                <c:pt idx="96">
                  <c:v>1128010</c:v>
                </c:pt>
                <c:pt idx="97">
                  <c:v>1140010</c:v>
                </c:pt>
                <c:pt idx="98">
                  <c:v>1152010</c:v>
                </c:pt>
                <c:pt idx="99">
                  <c:v>1164010</c:v>
                </c:pt>
                <c:pt idx="100">
                  <c:v>1176010</c:v>
                </c:pt>
                <c:pt idx="101">
                  <c:v>1188010</c:v>
                </c:pt>
                <c:pt idx="102">
                  <c:v>1200010</c:v>
                </c:pt>
                <c:pt idx="103">
                  <c:v>1212010</c:v>
                </c:pt>
                <c:pt idx="104">
                  <c:v>1224010</c:v>
                </c:pt>
                <c:pt idx="105">
                  <c:v>1236010</c:v>
                </c:pt>
                <c:pt idx="106">
                  <c:v>1248010</c:v>
                </c:pt>
                <c:pt idx="107">
                  <c:v>1260010</c:v>
                </c:pt>
                <c:pt idx="108">
                  <c:v>1272010</c:v>
                </c:pt>
                <c:pt idx="109">
                  <c:v>1284010</c:v>
                </c:pt>
                <c:pt idx="110">
                  <c:v>1296010</c:v>
                </c:pt>
                <c:pt idx="111">
                  <c:v>1308010</c:v>
                </c:pt>
                <c:pt idx="112">
                  <c:v>1320010</c:v>
                </c:pt>
                <c:pt idx="113">
                  <c:v>1332010</c:v>
                </c:pt>
                <c:pt idx="114">
                  <c:v>1344010</c:v>
                </c:pt>
                <c:pt idx="115">
                  <c:v>1356010</c:v>
                </c:pt>
                <c:pt idx="116">
                  <c:v>1368010</c:v>
                </c:pt>
                <c:pt idx="117">
                  <c:v>1380010</c:v>
                </c:pt>
                <c:pt idx="118">
                  <c:v>1392010</c:v>
                </c:pt>
                <c:pt idx="119">
                  <c:v>1404010</c:v>
                </c:pt>
                <c:pt idx="120">
                  <c:v>1416010</c:v>
                </c:pt>
                <c:pt idx="121">
                  <c:v>1428010</c:v>
                </c:pt>
                <c:pt idx="122">
                  <c:v>1440010</c:v>
                </c:pt>
                <c:pt idx="123">
                  <c:v>1452010</c:v>
                </c:pt>
                <c:pt idx="124">
                  <c:v>1464010</c:v>
                </c:pt>
                <c:pt idx="125">
                  <c:v>1476010</c:v>
                </c:pt>
                <c:pt idx="126">
                  <c:v>1488010</c:v>
                </c:pt>
                <c:pt idx="127">
                  <c:v>1500010</c:v>
                </c:pt>
                <c:pt idx="128">
                  <c:v>1512010</c:v>
                </c:pt>
                <c:pt idx="129">
                  <c:v>1524010</c:v>
                </c:pt>
                <c:pt idx="130">
                  <c:v>1536010</c:v>
                </c:pt>
                <c:pt idx="131">
                  <c:v>1548010</c:v>
                </c:pt>
                <c:pt idx="132">
                  <c:v>1560010</c:v>
                </c:pt>
                <c:pt idx="133">
                  <c:v>1572010</c:v>
                </c:pt>
                <c:pt idx="134">
                  <c:v>1584010</c:v>
                </c:pt>
                <c:pt idx="135">
                  <c:v>1596010</c:v>
                </c:pt>
                <c:pt idx="136">
                  <c:v>1608010</c:v>
                </c:pt>
                <c:pt idx="137">
                  <c:v>1620010</c:v>
                </c:pt>
                <c:pt idx="138">
                  <c:v>1632010</c:v>
                </c:pt>
                <c:pt idx="139">
                  <c:v>1644010</c:v>
                </c:pt>
                <c:pt idx="140">
                  <c:v>1656010</c:v>
                </c:pt>
                <c:pt idx="141">
                  <c:v>1668010</c:v>
                </c:pt>
                <c:pt idx="142">
                  <c:v>1680010</c:v>
                </c:pt>
                <c:pt idx="143">
                  <c:v>1692010</c:v>
                </c:pt>
                <c:pt idx="144">
                  <c:v>1704010</c:v>
                </c:pt>
                <c:pt idx="145">
                  <c:v>1716010</c:v>
                </c:pt>
                <c:pt idx="146">
                  <c:v>1728010</c:v>
                </c:pt>
                <c:pt idx="147">
                  <c:v>1740010</c:v>
                </c:pt>
                <c:pt idx="148">
                  <c:v>1752010</c:v>
                </c:pt>
                <c:pt idx="149">
                  <c:v>1764010</c:v>
                </c:pt>
                <c:pt idx="150">
                  <c:v>1776010</c:v>
                </c:pt>
                <c:pt idx="151">
                  <c:v>1788010</c:v>
                </c:pt>
                <c:pt idx="152">
                  <c:v>1800010</c:v>
                </c:pt>
                <c:pt idx="153">
                  <c:v>1812010</c:v>
                </c:pt>
                <c:pt idx="154">
                  <c:v>1824010</c:v>
                </c:pt>
                <c:pt idx="155">
                  <c:v>1836010</c:v>
                </c:pt>
                <c:pt idx="156">
                  <c:v>1848010</c:v>
                </c:pt>
                <c:pt idx="157">
                  <c:v>1860010</c:v>
                </c:pt>
                <c:pt idx="158">
                  <c:v>1872010</c:v>
                </c:pt>
                <c:pt idx="159">
                  <c:v>1884010</c:v>
                </c:pt>
                <c:pt idx="160">
                  <c:v>1896010</c:v>
                </c:pt>
                <c:pt idx="161">
                  <c:v>1908010</c:v>
                </c:pt>
                <c:pt idx="162">
                  <c:v>1920010</c:v>
                </c:pt>
                <c:pt idx="163">
                  <c:v>1932010</c:v>
                </c:pt>
                <c:pt idx="164">
                  <c:v>1944010</c:v>
                </c:pt>
                <c:pt idx="165">
                  <c:v>1956010</c:v>
                </c:pt>
                <c:pt idx="166">
                  <c:v>1968010</c:v>
                </c:pt>
                <c:pt idx="167">
                  <c:v>1980010</c:v>
                </c:pt>
                <c:pt idx="168">
                  <c:v>1992010</c:v>
                </c:pt>
                <c:pt idx="169">
                  <c:v>2004010</c:v>
                </c:pt>
                <c:pt idx="170">
                  <c:v>2016010</c:v>
                </c:pt>
                <c:pt idx="171">
                  <c:v>2028010</c:v>
                </c:pt>
                <c:pt idx="172">
                  <c:v>2040010</c:v>
                </c:pt>
                <c:pt idx="173">
                  <c:v>2052010</c:v>
                </c:pt>
                <c:pt idx="174">
                  <c:v>2064010</c:v>
                </c:pt>
                <c:pt idx="175">
                  <c:v>2076010</c:v>
                </c:pt>
                <c:pt idx="176">
                  <c:v>2088010</c:v>
                </c:pt>
                <c:pt idx="177">
                  <c:v>2100010</c:v>
                </c:pt>
                <c:pt idx="178">
                  <c:v>2112010</c:v>
                </c:pt>
                <c:pt idx="179">
                  <c:v>2124010</c:v>
                </c:pt>
                <c:pt idx="180">
                  <c:v>2136010</c:v>
                </c:pt>
                <c:pt idx="181">
                  <c:v>2148010</c:v>
                </c:pt>
                <c:pt idx="182">
                  <c:v>2160010</c:v>
                </c:pt>
                <c:pt idx="183">
                  <c:v>2172010</c:v>
                </c:pt>
                <c:pt idx="184">
                  <c:v>2184010</c:v>
                </c:pt>
                <c:pt idx="185">
                  <c:v>2196010</c:v>
                </c:pt>
                <c:pt idx="186">
                  <c:v>2208010</c:v>
                </c:pt>
                <c:pt idx="187">
                  <c:v>2220010</c:v>
                </c:pt>
                <c:pt idx="188">
                  <c:v>2232010</c:v>
                </c:pt>
                <c:pt idx="189">
                  <c:v>2244010</c:v>
                </c:pt>
                <c:pt idx="190">
                  <c:v>2256010</c:v>
                </c:pt>
                <c:pt idx="191">
                  <c:v>2268010</c:v>
                </c:pt>
                <c:pt idx="192">
                  <c:v>2280010</c:v>
                </c:pt>
                <c:pt idx="193">
                  <c:v>2292010</c:v>
                </c:pt>
                <c:pt idx="194">
                  <c:v>2304010</c:v>
                </c:pt>
                <c:pt idx="195">
                  <c:v>2316010</c:v>
                </c:pt>
                <c:pt idx="196">
                  <c:v>2328010</c:v>
                </c:pt>
                <c:pt idx="197">
                  <c:v>2340010</c:v>
                </c:pt>
                <c:pt idx="198">
                  <c:v>2352010</c:v>
                </c:pt>
                <c:pt idx="199">
                  <c:v>2364010</c:v>
                </c:pt>
                <c:pt idx="200">
                  <c:v>2376010</c:v>
                </c:pt>
                <c:pt idx="201">
                  <c:v>2388010</c:v>
                </c:pt>
                <c:pt idx="202">
                  <c:v>2400010</c:v>
                </c:pt>
                <c:pt idx="203">
                  <c:v>2412010</c:v>
                </c:pt>
                <c:pt idx="204">
                  <c:v>2424010</c:v>
                </c:pt>
                <c:pt idx="205">
                  <c:v>2436010</c:v>
                </c:pt>
                <c:pt idx="206">
                  <c:v>2448010</c:v>
                </c:pt>
                <c:pt idx="207">
                  <c:v>2460010</c:v>
                </c:pt>
                <c:pt idx="208">
                  <c:v>2472010</c:v>
                </c:pt>
                <c:pt idx="209">
                  <c:v>2484010</c:v>
                </c:pt>
                <c:pt idx="210">
                  <c:v>2496010</c:v>
                </c:pt>
                <c:pt idx="211">
                  <c:v>2508010</c:v>
                </c:pt>
                <c:pt idx="212">
                  <c:v>2520010</c:v>
                </c:pt>
                <c:pt idx="213">
                  <c:v>2532010</c:v>
                </c:pt>
                <c:pt idx="214">
                  <c:v>2544010</c:v>
                </c:pt>
                <c:pt idx="215">
                  <c:v>2556010</c:v>
                </c:pt>
                <c:pt idx="216">
                  <c:v>2568010</c:v>
                </c:pt>
                <c:pt idx="217">
                  <c:v>2580010</c:v>
                </c:pt>
                <c:pt idx="218">
                  <c:v>2592010</c:v>
                </c:pt>
                <c:pt idx="219">
                  <c:v>2604010</c:v>
                </c:pt>
                <c:pt idx="220">
                  <c:v>2616010</c:v>
                </c:pt>
                <c:pt idx="221">
                  <c:v>2628010</c:v>
                </c:pt>
                <c:pt idx="222">
                  <c:v>2640010</c:v>
                </c:pt>
                <c:pt idx="223">
                  <c:v>2652010</c:v>
                </c:pt>
                <c:pt idx="224">
                  <c:v>2664010</c:v>
                </c:pt>
                <c:pt idx="225">
                  <c:v>2676010</c:v>
                </c:pt>
                <c:pt idx="226">
                  <c:v>2688010</c:v>
                </c:pt>
                <c:pt idx="227">
                  <c:v>2700010</c:v>
                </c:pt>
                <c:pt idx="228">
                  <c:v>2712010</c:v>
                </c:pt>
                <c:pt idx="229">
                  <c:v>2724010</c:v>
                </c:pt>
                <c:pt idx="230">
                  <c:v>2736010</c:v>
                </c:pt>
                <c:pt idx="231">
                  <c:v>2748010</c:v>
                </c:pt>
                <c:pt idx="232">
                  <c:v>2760010</c:v>
                </c:pt>
                <c:pt idx="233">
                  <c:v>2772010</c:v>
                </c:pt>
                <c:pt idx="234">
                  <c:v>2784010</c:v>
                </c:pt>
                <c:pt idx="235">
                  <c:v>2796010</c:v>
                </c:pt>
                <c:pt idx="236">
                  <c:v>2808010</c:v>
                </c:pt>
                <c:pt idx="237">
                  <c:v>2820010</c:v>
                </c:pt>
                <c:pt idx="238">
                  <c:v>2832010</c:v>
                </c:pt>
                <c:pt idx="239">
                  <c:v>2844010</c:v>
                </c:pt>
                <c:pt idx="240">
                  <c:v>2856010</c:v>
                </c:pt>
                <c:pt idx="241">
                  <c:v>2868010</c:v>
                </c:pt>
                <c:pt idx="242">
                  <c:v>2880010</c:v>
                </c:pt>
                <c:pt idx="243">
                  <c:v>2892010</c:v>
                </c:pt>
                <c:pt idx="244">
                  <c:v>2904010</c:v>
                </c:pt>
                <c:pt idx="245">
                  <c:v>2916010</c:v>
                </c:pt>
                <c:pt idx="246">
                  <c:v>2928010</c:v>
                </c:pt>
                <c:pt idx="247">
                  <c:v>2940010</c:v>
                </c:pt>
                <c:pt idx="248">
                  <c:v>2952010</c:v>
                </c:pt>
                <c:pt idx="249">
                  <c:v>2964010</c:v>
                </c:pt>
                <c:pt idx="250">
                  <c:v>2976010</c:v>
                </c:pt>
                <c:pt idx="251">
                  <c:v>2988010</c:v>
                </c:pt>
                <c:pt idx="252">
                  <c:v>3000010</c:v>
                </c:pt>
                <c:pt idx="253">
                  <c:v>3012010</c:v>
                </c:pt>
                <c:pt idx="254">
                  <c:v>3024010</c:v>
                </c:pt>
                <c:pt idx="255">
                  <c:v>3036010</c:v>
                </c:pt>
                <c:pt idx="256">
                  <c:v>3048010</c:v>
                </c:pt>
                <c:pt idx="257">
                  <c:v>3060010</c:v>
                </c:pt>
                <c:pt idx="258">
                  <c:v>3072010</c:v>
                </c:pt>
                <c:pt idx="259">
                  <c:v>3084010</c:v>
                </c:pt>
                <c:pt idx="260">
                  <c:v>3096010</c:v>
                </c:pt>
                <c:pt idx="261">
                  <c:v>3108010</c:v>
                </c:pt>
                <c:pt idx="262">
                  <c:v>3120010</c:v>
                </c:pt>
                <c:pt idx="263">
                  <c:v>3132010</c:v>
                </c:pt>
                <c:pt idx="264">
                  <c:v>3144010</c:v>
                </c:pt>
                <c:pt idx="265">
                  <c:v>3156010</c:v>
                </c:pt>
                <c:pt idx="266">
                  <c:v>3168010</c:v>
                </c:pt>
                <c:pt idx="267">
                  <c:v>3180010</c:v>
                </c:pt>
                <c:pt idx="268">
                  <c:v>3192010</c:v>
                </c:pt>
                <c:pt idx="269">
                  <c:v>3204010</c:v>
                </c:pt>
                <c:pt idx="270">
                  <c:v>3216010</c:v>
                </c:pt>
                <c:pt idx="271">
                  <c:v>3228010</c:v>
                </c:pt>
                <c:pt idx="272">
                  <c:v>3240010</c:v>
                </c:pt>
                <c:pt idx="273">
                  <c:v>3252010</c:v>
                </c:pt>
                <c:pt idx="274">
                  <c:v>3264010</c:v>
                </c:pt>
                <c:pt idx="275">
                  <c:v>3276010</c:v>
                </c:pt>
                <c:pt idx="276">
                  <c:v>3288010</c:v>
                </c:pt>
                <c:pt idx="277">
                  <c:v>3300010</c:v>
                </c:pt>
                <c:pt idx="278">
                  <c:v>3312010</c:v>
                </c:pt>
                <c:pt idx="279">
                  <c:v>3324010</c:v>
                </c:pt>
                <c:pt idx="280">
                  <c:v>3336010</c:v>
                </c:pt>
                <c:pt idx="281">
                  <c:v>3348010</c:v>
                </c:pt>
                <c:pt idx="282">
                  <c:v>3360010</c:v>
                </c:pt>
                <c:pt idx="283">
                  <c:v>3372010</c:v>
                </c:pt>
                <c:pt idx="284">
                  <c:v>3384010</c:v>
                </c:pt>
                <c:pt idx="285">
                  <c:v>3396010</c:v>
                </c:pt>
                <c:pt idx="286">
                  <c:v>3408010</c:v>
                </c:pt>
                <c:pt idx="287">
                  <c:v>3420010</c:v>
                </c:pt>
                <c:pt idx="288">
                  <c:v>3432010</c:v>
                </c:pt>
                <c:pt idx="289">
                  <c:v>3444010</c:v>
                </c:pt>
                <c:pt idx="290">
                  <c:v>3456010</c:v>
                </c:pt>
                <c:pt idx="291">
                  <c:v>3468010</c:v>
                </c:pt>
                <c:pt idx="292">
                  <c:v>3480010</c:v>
                </c:pt>
                <c:pt idx="293">
                  <c:v>3492010</c:v>
                </c:pt>
                <c:pt idx="294">
                  <c:v>3504010</c:v>
                </c:pt>
                <c:pt idx="295">
                  <c:v>3516010</c:v>
                </c:pt>
                <c:pt idx="296">
                  <c:v>3528010</c:v>
                </c:pt>
                <c:pt idx="297">
                  <c:v>3540010</c:v>
                </c:pt>
                <c:pt idx="298">
                  <c:v>3552010</c:v>
                </c:pt>
                <c:pt idx="299">
                  <c:v>3564010</c:v>
                </c:pt>
                <c:pt idx="300">
                  <c:v>3576010</c:v>
                </c:pt>
                <c:pt idx="301">
                  <c:v>3588010</c:v>
                </c:pt>
                <c:pt idx="302">
                  <c:v>3600010</c:v>
                </c:pt>
                <c:pt idx="303">
                  <c:v>3612010</c:v>
                </c:pt>
                <c:pt idx="304">
                  <c:v>3624010</c:v>
                </c:pt>
                <c:pt idx="305">
                  <c:v>3636010</c:v>
                </c:pt>
                <c:pt idx="306">
                  <c:v>3648010</c:v>
                </c:pt>
                <c:pt idx="307">
                  <c:v>3660010</c:v>
                </c:pt>
                <c:pt idx="308">
                  <c:v>3672010</c:v>
                </c:pt>
                <c:pt idx="309">
                  <c:v>3684010</c:v>
                </c:pt>
                <c:pt idx="310">
                  <c:v>3696010</c:v>
                </c:pt>
                <c:pt idx="311">
                  <c:v>3708010</c:v>
                </c:pt>
                <c:pt idx="312">
                  <c:v>3720010</c:v>
                </c:pt>
                <c:pt idx="313">
                  <c:v>3732010</c:v>
                </c:pt>
                <c:pt idx="314">
                  <c:v>3744010</c:v>
                </c:pt>
                <c:pt idx="315">
                  <c:v>3756010</c:v>
                </c:pt>
                <c:pt idx="316">
                  <c:v>3768010</c:v>
                </c:pt>
                <c:pt idx="317">
                  <c:v>3780010</c:v>
                </c:pt>
                <c:pt idx="318">
                  <c:v>3792010</c:v>
                </c:pt>
                <c:pt idx="319">
                  <c:v>3804010</c:v>
                </c:pt>
                <c:pt idx="320">
                  <c:v>3816010</c:v>
                </c:pt>
                <c:pt idx="321">
                  <c:v>3828010</c:v>
                </c:pt>
                <c:pt idx="322">
                  <c:v>3840010</c:v>
                </c:pt>
                <c:pt idx="323">
                  <c:v>3852010</c:v>
                </c:pt>
                <c:pt idx="324">
                  <c:v>3864010</c:v>
                </c:pt>
                <c:pt idx="325">
                  <c:v>3876010</c:v>
                </c:pt>
                <c:pt idx="326">
                  <c:v>3888010</c:v>
                </c:pt>
                <c:pt idx="327">
                  <c:v>3900010</c:v>
                </c:pt>
                <c:pt idx="328">
                  <c:v>3912010</c:v>
                </c:pt>
                <c:pt idx="329">
                  <c:v>3924010</c:v>
                </c:pt>
                <c:pt idx="330">
                  <c:v>3936010</c:v>
                </c:pt>
                <c:pt idx="331">
                  <c:v>3948010</c:v>
                </c:pt>
                <c:pt idx="332">
                  <c:v>3960010</c:v>
                </c:pt>
                <c:pt idx="333">
                  <c:v>3972010</c:v>
                </c:pt>
                <c:pt idx="334">
                  <c:v>3984010</c:v>
                </c:pt>
                <c:pt idx="335">
                  <c:v>3996010</c:v>
                </c:pt>
                <c:pt idx="336">
                  <c:v>4008010</c:v>
                </c:pt>
                <c:pt idx="337">
                  <c:v>4020010</c:v>
                </c:pt>
                <c:pt idx="338">
                  <c:v>4032010</c:v>
                </c:pt>
                <c:pt idx="339">
                  <c:v>4044010</c:v>
                </c:pt>
                <c:pt idx="340">
                  <c:v>4056010</c:v>
                </c:pt>
                <c:pt idx="341">
                  <c:v>4068010</c:v>
                </c:pt>
                <c:pt idx="342">
                  <c:v>4080010</c:v>
                </c:pt>
                <c:pt idx="343">
                  <c:v>4092010</c:v>
                </c:pt>
                <c:pt idx="344">
                  <c:v>4104010</c:v>
                </c:pt>
                <c:pt idx="345">
                  <c:v>4116010</c:v>
                </c:pt>
                <c:pt idx="346">
                  <c:v>4128010</c:v>
                </c:pt>
                <c:pt idx="347">
                  <c:v>4140010</c:v>
                </c:pt>
                <c:pt idx="348">
                  <c:v>4152010</c:v>
                </c:pt>
                <c:pt idx="349">
                  <c:v>4164010</c:v>
                </c:pt>
                <c:pt idx="350">
                  <c:v>4176010</c:v>
                </c:pt>
                <c:pt idx="351">
                  <c:v>4188010</c:v>
                </c:pt>
                <c:pt idx="352">
                  <c:v>4200010</c:v>
                </c:pt>
                <c:pt idx="353">
                  <c:v>4212010</c:v>
                </c:pt>
                <c:pt idx="354">
                  <c:v>4224010</c:v>
                </c:pt>
                <c:pt idx="355">
                  <c:v>4236010</c:v>
                </c:pt>
                <c:pt idx="356">
                  <c:v>4248010</c:v>
                </c:pt>
                <c:pt idx="357">
                  <c:v>4260010</c:v>
                </c:pt>
                <c:pt idx="358">
                  <c:v>4272010</c:v>
                </c:pt>
                <c:pt idx="359">
                  <c:v>4284010</c:v>
                </c:pt>
                <c:pt idx="360">
                  <c:v>4296010</c:v>
                </c:pt>
                <c:pt idx="361">
                  <c:v>4308010</c:v>
                </c:pt>
              </c:strCache>
            </c:strRef>
          </c:cat>
          <c:val>
            <c:numRef>
              <c:f>Sheet1!$G$2:$G$362</c:f>
              <c:numCache>
                <c:formatCode>General</c:formatCode>
                <c:ptCount val="361"/>
                <c:pt idx="0">
                  <c:v>-56911157.142857</c:v>
                </c:pt>
                <c:pt idx="1">
                  <c:v>-56911157.185247004</c:v>
                </c:pt>
                <c:pt idx="2">
                  <c:v>-56911208.442761987</c:v>
                </c:pt>
                <c:pt idx="3">
                  <c:v>-56911349.771845005</c:v>
                </c:pt>
                <c:pt idx="4">
                  <c:v>-56911562.417155996</c:v>
                </c:pt>
                <c:pt idx="5">
                  <c:v>-56911818.158</c:v>
                </c:pt>
                <c:pt idx="6">
                  <c:v>-56912083.05268199</c:v>
                </c:pt>
                <c:pt idx="7">
                  <c:v>-56912321.94275599</c:v>
                </c:pt>
                <c:pt idx="8">
                  <c:v>-56912503.1197</c:v>
                </c:pt>
                <c:pt idx="9">
                  <c:v>-56912602.534484997</c:v>
                </c:pt>
                <c:pt idx="10">
                  <c:v>-56912606.990817003</c:v>
                </c:pt>
                <c:pt idx="11">
                  <c:v>-56912515.897534005</c:v>
                </c:pt>
                <c:pt idx="12">
                  <c:v>-56912341.347111993</c:v>
                </c:pt>
                <c:pt idx="13">
                  <c:v>-56912106.509838007</c:v>
                </c:pt>
                <c:pt idx="14">
                  <c:v>-56911842.557213999</c:v>
                </c:pt>
                <c:pt idx="15">
                  <c:v>-56911584.523606002</c:v>
                </c:pt>
                <c:pt idx="16">
                  <c:v>-56911366.655959003</c:v>
                </c:pt>
                <c:pt idx="17">
                  <c:v>-56911217.868952997</c:v>
                </c:pt>
                <c:pt idx="18">
                  <c:v>-56911157.908509001</c:v>
                </c:pt>
                <c:pt idx="19">
                  <c:v>-56911194.732205003</c:v>
                </c:pt>
                <c:pt idx="20">
                  <c:v>-56911323.453677997</c:v>
                </c:pt>
                <c:pt idx="21">
                  <c:v>-56911526.990808003</c:v>
                </c:pt>
                <c:pt idx="22">
                  <c:v>-56911778.331851996</c:v>
                </c:pt>
                <c:pt idx="23">
                  <c:v>-56912044.119309001</c:v>
                </c:pt>
                <c:pt idx="24">
                  <c:v>-56912289.076517001</c:v>
                </c:pt>
                <c:pt idx="25">
                  <c:v>-56912480.689865999</c:v>
                </c:pt>
                <c:pt idx="26">
                  <c:v>-56912593.52514001</c:v>
                </c:pt>
                <c:pt idx="27">
                  <c:v>-56912612.604606003</c:v>
                </c:pt>
                <c:pt idx="28">
                  <c:v>-56912535.395952001</c:v>
                </c:pt>
                <c:pt idx="29">
                  <c:v>-56912372.148580998</c:v>
                </c:pt>
                <c:pt idx="30">
                  <c:v>-56912144.532518998</c:v>
                </c:pt>
                <c:pt idx="31">
                  <c:v>-56911882.760975003</c:v>
                </c:pt>
                <c:pt idx="32">
                  <c:v>-56911621.579099007</c:v>
                </c:pt>
                <c:pt idx="33">
                  <c:v>-56911395.651951998</c:v>
                </c:pt>
                <c:pt idx="34">
                  <c:v>-56911234.964031003</c:v>
                </c:pt>
                <c:pt idx="35">
                  <c:v>-56911160.840727992</c:v>
                </c:pt>
                <c:pt idx="36">
                  <c:v>-56911183.119155005</c:v>
                </c:pt>
                <c:pt idx="37">
                  <c:v>-56911298.843209997</c:v>
                </c:pt>
                <c:pt idx="38">
                  <c:v>-56911492.655704997</c:v>
                </c:pt>
                <c:pt idx="39">
                  <c:v>-56911738.835637011</c:v>
                </c:pt>
                <c:pt idx="40">
                  <c:v>-56912004.710725993</c:v>
                </c:pt>
                <c:pt idx="41">
                  <c:v>-56912254.992955998</c:v>
                </c:pt>
                <c:pt idx="42">
                  <c:v>-56912456.462154001</c:v>
                </c:pt>
                <c:pt idx="43">
                  <c:v>-56912582.376000993</c:v>
                </c:pt>
                <c:pt idx="44">
                  <c:v>-56912616.020728</c:v>
                </c:pt>
                <c:pt idx="45">
                  <c:v>-56912552.93056</c:v>
                </c:pt>
                <c:pt idx="46">
                  <c:v>-56912401.480768993</c:v>
                </c:pt>
                <c:pt idx="47">
                  <c:v>-56912181.775455005</c:v>
                </c:pt>
                <c:pt idx="48">
                  <c:v>-56911922.977984995</c:v>
                </c:pt>
                <c:pt idx="49">
                  <c:v>-56911659.439033009</c:v>
                </c:pt>
                <c:pt idx="50">
                  <c:v>-56911426.136774004</c:v>
                </c:pt>
                <c:pt idx="51">
                  <c:v>-56911254.034714997</c:v>
                </c:pt>
                <c:pt idx="52">
                  <c:v>-56911165.973141998</c:v>
                </c:pt>
                <c:pt idx="53">
                  <c:v>-56911173.638910003</c:v>
                </c:pt>
                <c:pt idx="54">
                  <c:v>-56911276.015115999</c:v>
                </c:pt>
                <c:pt idx="55">
                  <c:v>-56911459.515988</c:v>
                </c:pt>
                <c:pt idx="56">
                  <c:v>-56911699.789145008</c:v>
                </c:pt>
                <c:pt idx="57">
                  <c:v>-56911964.94647599</c:v>
                </c:pt>
                <c:pt idx="58">
                  <c:v>-56912219.795507006</c:v>
                </c:pt>
                <c:pt idx="59">
                  <c:v>-56912430.510153003</c:v>
                </c:pt>
                <c:pt idx="60">
                  <c:v>-56912569.121038012</c:v>
                </c:pt>
                <c:pt idx="61">
                  <c:v>-56912617.229025006</c:v>
                </c:pt>
                <c:pt idx="62">
                  <c:v>-56912568.448420994</c:v>
                </c:pt>
                <c:pt idx="63">
                  <c:v>-56912429.254992001</c:v>
                </c:pt>
                <c:pt idx="64">
                  <c:v>-56912218.125989005</c:v>
                </c:pt>
                <c:pt idx="65">
                  <c:v>-56911963.086569995</c:v>
                </c:pt>
                <c:pt idx="66">
                  <c:v>-56911697.988867</c:v>
                </c:pt>
                <c:pt idx="67">
                  <c:v>-56911458.018218003</c:v>
                </c:pt>
                <c:pt idx="68">
                  <c:v>-56911275.023365997</c:v>
                </c:pt>
                <c:pt idx="69">
                  <c:v>-56911173.290325001</c:v>
                </c:pt>
                <c:pt idx="70">
                  <c:v>-56911166.320300996</c:v>
                </c:pt>
                <c:pt idx="71">
                  <c:v>-56911255.038658008</c:v>
                </c:pt>
                <c:pt idx="72">
                  <c:v>-56911427.672168002</c:v>
                </c:pt>
                <c:pt idx="73">
                  <c:v>-56911661.310797997</c:v>
                </c:pt>
                <c:pt idx="74">
                  <c:v>-56911924.947175004</c:v>
                </c:pt>
                <c:pt idx="75">
                  <c:v>-56912183.590965003</c:v>
                </c:pt>
                <c:pt idx="76">
                  <c:v>-56912402.912660994</c:v>
                </c:pt>
                <c:pt idx="77">
                  <c:v>-56912553.800593011</c:v>
                </c:pt>
                <c:pt idx="78">
                  <c:v>-56912616.226024002</c:v>
                </c:pt>
                <c:pt idx="79">
                  <c:v>-56912581.902704991</c:v>
                </c:pt>
                <c:pt idx="80">
                  <c:v>-56912455.387281992</c:v>
                </c:pt>
                <c:pt idx="81">
                  <c:v>-56912253.474165</c:v>
                </c:pt>
                <c:pt idx="82">
                  <c:v>-56912002.965385996</c:v>
                </c:pt>
                <c:pt idx="83">
                  <c:v>-56911737.111971997</c:v>
                </c:pt>
                <c:pt idx="84">
                  <c:v>-56911491.199847005</c:v>
                </c:pt>
                <c:pt idx="85">
                  <c:v>-56911297.866534002</c:v>
                </c:pt>
                <c:pt idx="86">
                  <c:v>-56911182.770232007</c:v>
                </c:pt>
                <c:pt idx="87">
                  <c:v>-56911161.185611002</c:v>
                </c:pt>
                <c:pt idx="88">
                  <c:v>-56911235.977494001</c:v>
                </c:pt>
                <c:pt idx="89">
                  <c:v>-56911397.220829003</c:v>
                </c:pt>
                <c:pt idx="90">
                  <c:v>-56911623.517292999</c:v>
                </c:pt>
                <c:pt idx="91">
                  <c:v>-56911884.834145002</c:v>
                </c:pt>
                <c:pt idx="92">
                  <c:v>-56912146.489177011</c:v>
                </c:pt>
                <c:pt idx="93">
                  <c:v>-56912373.753464997</c:v>
                </c:pt>
                <c:pt idx="94">
                  <c:v>-56912536.461265005</c:v>
                </c:pt>
                <c:pt idx="95">
                  <c:v>-56912613.014946997</c:v>
                </c:pt>
                <c:pt idx="96">
                  <c:v>-56912593.252835996</c:v>
                </c:pt>
                <c:pt idx="97">
                  <c:v>-56912479.798649013</c:v>
                </c:pt>
                <c:pt idx="98">
                  <c:v>-56912287.713068999</c:v>
                </c:pt>
                <c:pt idx="99">
                  <c:v>-56912042.493784994</c:v>
                </c:pt>
                <c:pt idx="100">
                  <c:v>-56911776.689985</c:v>
                </c:pt>
                <c:pt idx="101">
                  <c:v>-56911525.581291005</c:v>
                </c:pt>
                <c:pt idx="102">
                  <c:v>-56911322.495157011</c:v>
                </c:pt>
                <c:pt idx="103">
                  <c:v>-56911194.384269997</c:v>
                </c:pt>
                <c:pt idx="104">
                  <c:v>-56911158.250510998</c:v>
                </c:pt>
                <c:pt idx="105">
                  <c:v>-56911218.889478996</c:v>
                </c:pt>
                <c:pt idx="106">
                  <c:v>-56911368.254335001</c:v>
                </c:pt>
                <c:pt idx="107">
                  <c:v>-56911586.523248009</c:v>
                </c:pt>
                <c:pt idx="108">
                  <c:v>-56911844.729051009</c:v>
                </c:pt>
                <c:pt idx="109">
                  <c:v>-56912108.602704994</c:v>
                </c:pt>
                <c:pt idx="110">
                  <c:v>-56912343.121082999</c:v>
                </c:pt>
                <c:pt idx="111">
                  <c:v>-56912517.155772991</c:v>
                </c:pt>
                <c:pt idx="112">
                  <c:v>-56912607.605717003</c:v>
                </c:pt>
                <c:pt idx="113">
                  <c:v>-56912602.464616001</c:v>
                </c:pt>
                <c:pt idx="114">
                  <c:v>-56912502.415322989</c:v>
                </c:pt>
                <c:pt idx="115">
                  <c:v>-56912320.73915001</c:v>
                </c:pt>
                <c:pt idx="116">
                  <c:v>-56912081.552189991</c:v>
                </c:pt>
                <c:pt idx="117">
                  <c:v>-56911816.60317</c:v>
                </c:pt>
                <c:pt idx="118">
                  <c:v>-56911561.058544002</c:v>
                </c:pt>
                <c:pt idx="119">
                  <c:v>-56911348.834763996</c:v>
                </c:pt>
                <c:pt idx="120">
                  <c:v>-56911208.097380996</c:v>
                </c:pt>
                <c:pt idx="121">
                  <c:v>-56911157.524009004</c:v>
                </c:pt>
                <c:pt idx="122">
                  <c:v>-56911203.826487996</c:v>
                </c:pt>
                <c:pt idx="123">
                  <c:v>-56911340.860549003</c:v>
                </c:pt>
                <c:pt idx="124">
                  <c:v>-56911550.440857001</c:v>
                </c:pt>
                <c:pt idx="125">
                  <c:v>-56911804.753528997</c:v>
                </c:pt>
                <c:pt idx="126">
                  <c:v>-56912070.046484992</c:v>
                </c:pt>
                <c:pt idx="127">
                  <c:v>-56912311.108489998</c:v>
                </c:pt>
                <c:pt idx="128">
                  <c:v>-56912495.942788988</c:v>
                </c:pt>
                <c:pt idx="129">
                  <c:v>-56912600.014908999</c:v>
                </c:pt>
                <c:pt idx="130">
                  <c:v>-56912609.510326989</c:v>
                </c:pt>
                <c:pt idx="131">
                  <c:v>-56912523.168966003</c:v>
                </c:pt>
                <c:pt idx="132">
                  <c:v>-56912352.452531993</c:v>
                </c:pt>
                <c:pt idx="133">
                  <c:v>-56912120.022441998</c:v>
                </c:pt>
                <c:pt idx="134">
                  <c:v>-56911856.730775997</c:v>
                </c:pt>
                <c:pt idx="135">
                  <c:v>-56911597.524288006</c:v>
                </c:pt>
                <c:pt idx="136">
                  <c:v>-56911376.805705994</c:v>
                </c:pt>
                <c:pt idx="137">
                  <c:v>-56911223.868155003</c:v>
                </c:pt>
                <c:pt idx="138">
                  <c:v>-56911159.008419998</c:v>
                </c:pt>
                <c:pt idx="139">
                  <c:v>-56911190.834261999</c:v>
                </c:pt>
                <c:pt idx="140">
                  <c:v>-56911315.122566</c:v>
                </c:pt>
                <c:pt idx="141">
                  <c:v>-56911515.379546002</c:v>
                </c:pt>
                <c:pt idx="142">
                  <c:v>-56911765.028816</c:v>
                </c:pt>
                <c:pt idx="143">
                  <c:v>-56912030.937470995</c:v>
                </c:pt>
                <c:pt idx="144">
                  <c:v>-56912277.812834993</c:v>
                </c:pt>
                <c:pt idx="145">
                  <c:v>-56912472.886757992</c:v>
                </c:pt>
                <c:pt idx="146">
                  <c:v>-56912590.265704006</c:v>
                </c:pt>
                <c:pt idx="147">
                  <c:v>-56912614.368805997</c:v>
                </c:pt>
                <c:pt idx="148">
                  <c:v>-56912541.996888995</c:v>
                </c:pt>
                <c:pt idx="149">
                  <c:v>-56912382.757317998</c:v>
                </c:pt>
                <c:pt idx="150">
                  <c:v>-56912157.788171001</c:v>
                </c:pt>
                <c:pt idx="151">
                  <c:v>-56911896.951402992</c:v>
                </c:pt>
                <c:pt idx="152">
                  <c:v>-56911634.868210003</c:v>
                </c:pt>
                <c:pt idx="153">
                  <c:v>-56911406.323394001</c:v>
                </c:pt>
                <c:pt idx="154">
                  <c:v>-56911241.648948006</c:v>
                </c:pt>
                <c:pt idx="155">
                  <c:v>-56911162.699369006</c:v>
                </c:pt>
                <c:pt idx="156">
                  <c:v>-56911179.952269994</c:v>
                </c:pt>
                <c:pt idx="157">
                  <c:v>-56911291.118468001</c:v>
                </c:pt>
                <c:pt idx="158">
                  <c:v>-56911481.445647009</c:v>
                </c:pt>
                <c:pt idx="159">
                  <c:v>-56911725.675387003</c:v>
                </c:pt>
                <c:pt idx="160">
                  <c:v>-56911991.394294009</c:v>
                </c:pt>
                <c:pt idx="161">
                  <c:v>-56912243.335156001</c:v>
                </c:pt>
                <c:pt idx="162">
                  <c:v>-56912448.057708994</c:v>
                </c:pt>
                <c:pt idx="163">
                  <c:v>-56912578.387827992</c:v>
                </c:pt>
                <c:pt idx="164">
                  <c:v>-56912617.025527008</c:v>
                </c:pt>
                <c:pt idx="165">
                  <c:v>-56912558.842238002</c:v>
                </c:pt>
                <c:pt idx="166">
                  <c:v>-56912411.561880998</c:v>
                </c:pt>
                <c:pt idx="167">
                  <c:v>-56912194.735142007</c:v>
                </c:pt>
                <c:pt idx="168">
                  <c:v>-56911937.143377997</c:v>
                </c:pt>
                <c:pt idx="169">
                  <c:v>-56911672.977341995</c:v>
                </c:pt>
                <c:pt idx="170">
                  <c:v>-56911437.298557006</c:v>
                </c:pt>
                <c:pt idx="171">
                  <c:v>-56911261.386031993</c:v>
                </c:pt>
                <c:pt idx="172">
                  <c:v>-56911168.585799001</c:v>
                </c:pt>
                <c:pt idx="173">
                  <c:v>-56911171.213592999</c:v>
                </c:pt>
                <c:pt idx="174">
                  <c:v>-56911268.921080999</c:v>
                </c:pt>
                <c:pt idx="175">
                  <c:v>-56911448.742077</c:v>
                </c:pt>
                <c:pt idx="176">
                  <c:v>-56911686.812589996</c:v>
                </c:pt>
                <c:pt idx="177">
                  <c:v>-56911951.536897011</c:v>
                </c:pt>
                <c:pt idx="178">
                  <c:v>-56912207.780069001</c:v>
                </c:pt>
                <c:pt idx="179">
                  <c:v>-56912421.531043008</c:v>
                </c:pt>
                <c:pt idx="180">
                  <c:v>-56912564.417450994</c:v>
                </c:pt>
                <c:pt idx="181">
                  <c:v>-56912617.472628996</c:v>
                </c:pt>
                <c:pt idx="182">
                  <c:v>-56912573.654165998</c:v>
                </c:pt>
                <c:pt idx="183">
                  <c:v>-56912438.779139012</c:v>
                </c:pt>
                <c:pt idx="184">
                  <c:v>-56912230.751601003</c:v>
                </c:pt>
                <c:pt idx="185">
                  <c:v>-56911977.185107008</c:v>
                </c:pt>
                <c:pt idx="186">
                  <c:v>-56911711.736394003</c:v>
                </c:pt>
                <c:pt idx="187">
                  <c:v>-56911469.637509003</c:v>
                </c:pt>
                <c:pt idx="188">
                  <c:v>-56911283.019749999</c:v>
                </c:pt>
                <c:pt idx="189">
                  <c:v>-56911176.649996005</c:v>
                </c:pt>
                <c:pt idx="190">
                  <c:v>-56911164.644809999</c:v>
                </c:pt>
                <c:pt idx="191">
                  <c:v>-56911248.597755998</c:v>
                </c:pt>
                <c:pt idx="192">
                  <c:v>-56911417.368017003</c:v>
                </c:pt>
                <c:pt idx="193">
                  <c:v>-56911648.558280997</c:v>
                </c:pt>
                <c:pt idx="194">
                  <c:v>-56911911.486165993</c:v>
                </c:pt>
                <c:pt idx="195">
                  <c:v>-56912171.255446002</c:v>
                </c:pt>
                <c:pt idx="196">
                  <c:v>-56912393.387295999</c:v>
                </c:pt>
                <c:pt idx="197">
                  <c:v>-56912548.397081994</c:v>
                </c:pt>
                <c:pt idx="198">
                  <c:v>-56912615.708944008</c:v>
                </c:pt>
                <c:pt idx="199">
                  <c:v>-56912586.387985989</c:v>
                </c:pt>
                <c:pt idx="200">
                  <c:v>-56912464.326818995</c:v>
                </c:pt>
                <c:pt idx="201">
                  <c:v>-56912265.72861401</c:v>
                </c:pt>
                <c:pt idx="202">
                  <c:v>-56912016.955458</c:v>
                </c:pt>
                <c:pt idx="203">
                  <c:v>-56911751.028112002</c:v>
                </c:pt>
                <c:pt idx="204">
                  <c:v>-56911503.242431998</c:v>
                </c:pt>
                <c:pt idx="205">
                  <c:v>-56911306.484702989</c:v>
                </c:pt>
                <c:pt idx="206">
                  <c:v>-56911186.867654003</c:v>
                </c:pt>
                <c:pt idx="207">
                  <c:v>-56911160.26593101</c:v>
                </c:pt>
                <c:pt idx="208">
                  <c:v>-56911230.210162997</c:v>
                </c:pt>
                <c:pt idx="209">
                  <c:v>-56911387.418615997</c:v>
                </c:pt>
                <c:pt idx="210">
                  <c:v>-56911611.028462999</c:v>
                </c:pt>
                <c:pt idx="211">
                  <c:v>-56911871.363567002</c:v>
                </c:pt>
                <c:pt idx="212">
                  <c:v>-56912133.872090995</c:v>
                </c:pt>
                <c:pt idx="213">
                  <c:v>-56912363.711900003</c:v>
                </c:pt>
                <c:pt idx="214">
                  <c:v>-56912530.375434004</c:v>
                </c:pt>
                <c:pt idx="215">
                  <c:v>-56912611.740001</c:v>
                </c:pt>
                <c:pt idx="216">
                  <c:v>-56912597.005308002</c:v>
                </c:pt>
                <c:pt idx="217">
                  <c:v>-56912488.127709001</c:v>
                </c:pt>
                <c:pt idx="218">
                  <c:v>-56912299.560400002</c:v>
                </c:pt>
                <c:pt idx="219">
                  <c:v>-56912056.334125996</c:v>
                </c:pt>
                <c:pt idx="220">
                  <c:v>-56911790.733635008</c:v>
                </c:pt>
                <c:pt idx="221">
                  <c:v>-56911538.011685997</c:v>
                </c:pt>
                <c:pt idx="222">
                  <c:v>-56911331.70995301</c:v>
                </c:pt>
                <c:pt idx="223">
                  <c:v>-56911199.207950003</c:v>
                </c:pt>
                <c:pt idx="224">
                  <c:v>-56911158.090338007</c:v>
                </c:pt>
                <c:pt idx="225">
                  <c:v>-56911213.814110994</c:v>
                </c:pt>
                <c:pt idx="226">
                  <c:v>-56911358.984712996</c:v>
                </c:pt>
                <c:pt idx="227">
                  <c:v>-56911574.336949997</c:v>
                </c:pt>
                <c:pt idx="228">
                  <c:v>-56911831.290785</c:v>
                </c:pt>
                <c:pt idx="229">
                  <c:v>-56912095.743410997</c:v>
                </c:pt>
                <c:pt idx="230">
                  <c:v>-56912332.594928004</c:v>
                </c:pt>
                <c:pt idx="231">
                  <c:v>-56912510.407291003</c:v>
                </c:pt>
                <c:pt idx="232">
                  <c:v>-56912605.578016996</c:v>
                </c:pt>
                <c:pt idx="233">
                  <c:v>-56912605.474156998</c:v>
                </c:pt>
                <c:pt idx="234">
                  <c:v>-56912510.109892003</c:v>
                </c:pt>
                <c:pt idx="235">
                  <c:v>-56912332.144650005</c:v>
                </c:pt>
                <c:pt idx="236">
                  <c:v>-56912095.201993011</c:v>
                </c:pt>
                <c:pt idx="237">
                  <c:v>-56911830.73285</c:v>
                </c:pt>
                <c:pt idx="238">
                  <c:v>-56911573.840098999</c:v>
                </c:pt>
                <c:pt idx="239">
                  <c:v>-56911358.61923001</c:v>
                </c:pt>
                <c:pt idx="240">
                  <c:v>-56911213.633632004</c:v>
                </c:pt>
                <c:pt idx="241">
                  <c:v>-56911158.124739006</c:v>
                </c:pt>
                <c:pt idx="242">
                  <c:v>-56911199.459379993</c:v>
                </c:pt>
                <c:pt idx="243">
                  <c:v>-56911332.152549997</c:v>
                </c:pt>
                <c:pt idx="244">
                  <c:v>-56911538.59500701</c:v>
                </c:pt>
                <c:pt idx="245">
                  <c:v>-56911791.389344998</c:v>
                </c:pt>
                <c:pt idx="246">
                  <c:v>-56912056.985063002</c:v>
                </c:pt>
                <c:pt idx="247">
                  <c:v>-56912300.130814999</c:v>
                </c:pt>
                <c:pt idx="248">
                  <c:v>-56912488.553321987</c:v>
                </c:pt>
                <c:pt idx="249">
                  <c:v>-56912597.241843008</c:v>
                </c:pt>
                <c:pt idx="250">
                  <c:v>-56912611.769064009</c:v>
                </c:pt>
                <c:pt idx="251">
                  <c:v>-56912530.20696</c:v>
                </c:pt>
                <c:pt idx="252">
                  <c:v>-56912363.382832989</c:v>
                </c:pt>
                <c:pt idx="253">
                  <c:v>-56912133.441487998</c:v>
                </c:pt>
                <c:pt idx="254">
                  <c:v>-56911870.904750995</c:v>
                </c:pt>
                <c:pt idx="255">
                  <c:v>-56911610.619295008</c:v>
                </c:pt>
                <c:pt idx="256">
                  <c:v>-56911387.131163009</c:v>
                </c:pt>
                <c:pt idx="257">
                  <c:v>-56911230.101131007</c:v>
                </c:pt>
                <c:pt idx="258">
                  <c:v>-56911160.369144008</c:v>
                </c:pt>
                <c:pt idx="259">
                  <c:v>-56911187.189561002</c:v>
                </c:pt>
                <c:pt idx="260">
                  <c:v>-56911307.003518</c:v>
                </c:pt>
                <c:pt idx="261">
                  <c:v>-56911503.911026992</c:v>
                </c:pt>
                <c:pt idx="262">
                  <c:v>-56911751.780256003</c:v>
                </c:pt>
                <c:pt idx="263">
                  <c:v>-56912017.714611001</c:v>
                </c:pt>
                <c:pt idx="264">
                  <c:v>-56912266.418075994</c:v>
                </c:pt>
                <c:pt idx="265">
                  <c:v>-56912464.879915997</c:v>
                </c:pt>
                <c:pt idx="266">
                  <c:v>-56912586.756921992</c:v>
                </c:pt>
                <c:pt idx="267">
                  <c:v>-56912615.871148005</c:v>
                </c:pt>
                <c:pt idx="268">
                  <c:v>-56912548.358214997</c:v>
                </c:pt>
                <c:pt idx="269">
                  <c:v>-56912393.180500001</c:v>
                </c:pt>
                <c:pt idx="270">
                  <c:v>-56912170.936948001</c:v>
                </c:pt>
                <c:pt idx="271">
                  <c:v>-56911911.127818003</c:v>
                </c:pt>
                <c:pt idx="272">
                  <c:v>-56911648.238022</c:v>
                </c:pt>
                <c:pt idx="273">
                  <c:v>-56911417.159533009</c:v>
                </c:pt>
                <c:pt idx="274">
                  <c:v>-56911248.560699008</c:v>
                </c:pt>
                <c:pt idx="275">
                  <c:v>-56911164.816877991</c:v>
                </c:pt>
                <c:pt idx="276">
                  <c:v>-56911177.041931003</c:v>
                </c:pt>
                <c:pt idx="277">
                  <c:v>-56911283.613904998</c:v>
                </c:pt>
                <c:pt idx="278">
                  <c:v>-56911470.390184999</c:v>
                </c:pt>
                <c:pt idx="279">
                  <c:v>-56911712.583628997</c:v>
                </c:pt>
                <c:pt idx="280">
                  <c:v>-56911978.051159002</c:v>
                </c:pt>
                <c:pt idx="281">
                  <c:v>-56912231.558999002</c:v>
                </c:pt>
                <c:pt idx="282">
                  <c:v>-56912439.458962992</c:v>
                </c:pt>
                <c:pt idx="283">
                  <c:v>-56912574.155202001</c:v>
                </c:pt>
                <c:pt idx="284">
                  <c:v>-56912617.768172003</c:v>
                </c:pt>
                <c:pt idx="285">
                  <c:v>-56912564.508860998</c:v>
                </c:pt>
                <c:pt idx="286">
                  <c:v>-56912421.447564997</c:v>
                </c:pt>
                <c:pt idx="287">
                  <c:v>-56912207.574965</c:v>
                </c:pt>
                <c:pt idx="288">
                  <c:v>-56911951.280373998</c:v>
                </c:pt>
                <c:pt idx="289">
                  <c:v>-56911686.58248499</c:v>
                </c:pt>
                <c:pt idx="290">
                  <c:v>-56911448.613527998</c:v>
                </c:pt>
                <c:pt idx="291">
                  <c:v>-56911268.956553996</c:v>
                </c:pt>
                <c:pt idx="292">
                  <c:v>-56911171.454588994</c:v>
                </c:pt>
                <c:pt idx="293">
                  <c:v>-56911169.047343001</c:v>
                </c:pt>
                <c:pt idx="294">
                  <c:v>-56911262.054669999</c:v>
                </c:pt>
                <c:pt idx="295">
                  <c:v>-56911438.134137005</c:v>
                </c:pt>
                <c:pt idx="296">
                  <c:v>-56911673.91832599</c:v>
                </c:pt>
                <c:pt idx="297">
                  <c:v>-56911938.115005001</c:v>
                </c:pt>
                <c:pt idx="298">
                  <c:v>-56912195.659345999</c:v>
                </c:pt>
                <c:pt idx="299">
                  <c:v>-56912412.367649004</c:v>
                </c:pt>
                <c:pt idx="300">
                  <c:v>-56912559.475042999</c:v>
                </c:pt>
                <c:pt idx="301">
                  <c:v>-56912617.454574995</c:v>
                </c:pt>
                <c:pt idx="302">
                  <c:v>-56912578.610155001</c:v>
                </c:pt>
                <c:pt idx="303">
                  <c:v>-56912448.098582</c:v>
                </c:pt>
                <c:pt idx="304">
                  <c:v>-56912243.244730003</c:v>
                </c:pt>
                <c:pt idx="305">
                  <c:v>-56911991.240959011</c:v>
                </c:pt>
                <c:pt idx="306">
                  <c:v>-56911725.536694005</c:v>
                </c:pt>
                <c:pt idx="307">
                  <c:v>-56911481.398019001</c:v>
                </c:pt>
                <c:pt idx="308">
                  <c:v>-56911291.227050006</c:v>
                </c:pt>
                <c:pt idx="309">
                  <c:v>-56911180.262290008</c:v>
                </c:pt>
                <c:pt idx="310">
                  <c:v>-56911163.230120003</c:v>
                </c:pt>
                <c:pt idx="311">
                  <c:v>-56911242.391224004</c:v>
                </c:pt>
                <c:pt idx="312">
                  <c:v>-56911407.240700006</c:v>
                </c:pt>
                <c:pt idx="313">
                  <c:v>-56911635.901593007</c:v>
                </c:pt>
                <c:pt idx="314">
                  <c:v>-56911898.027262002</c:v>
                </c:pt>
                <c:pt idx="315">
                  <c:v>-56912158.828023002</c:v>
                </c:pt>
                <c:pt idx="316">
                  <c:v>-56912383.688215002</c:v>
                </c:pt>
                <c:pt idx="317">
                  <c:v>-56912542.761101007</c:v>
                </c:pt>
                <c:pt idx="318">
                  <c:v>-56912614.931498006</c:v>
                </c:pt>
                <c:pt idx="319">
                  <c:v>-56912590.619569011</c:v>
                </c:pt>
                <c:pt idx="320">
                  <c:v>-56912473.053000994</c:v>
                </c:pt>
                <c:pt idx="321">
                  <c:v>-56912277.838367999</c:v>
                </c:pt>
                <c:pt idx="322">
                  <c:v>-56912030.888696</c:v>
                </c:pt>
                <c:pt idx="323">
                  <c:v>-56911764.982813992</c:v>
                </c:pt>
                <c:pt idx="324">
                  <c:v>-56911515.413849995</c:v>
                </c:pt>
                <c:pt idx="325">
                  <c:v>-56911315.304869004</c:v>
                </c:pt>
                <c:pt idx="326">
                  <c:v>-56911191.213431001</c:v>
                </c:pt>
                <c:pt idx="327">
                  <c:v>-56911159.608001001</c:v>
                </c:pt>
                <c:pt idx="328">
                  <c:v>-56911224.683240004</c:v>
                </c:pt>
                <c:pt idx="329">
                  <c:v>-56911377.803567</c:v>
                </c:pt>
                <c:pt idx="330">
                  <c:v>-56911598.648710996</c:v>
                </c:pt>
                <c:pt idx="331">
                  <c:v>-56911857.909502998</c:v>
                </c:pt>
                <c:pt idx="332">
                  <c:v>-56912121.176759996</c:v>
                </c:pt>
                <c:pt idx="333">
                  <c:v>-56912353.507710993</c:v>
                </c:pt>
                <c:pt idx="334">
                  <c:v>-56912524.064190008</c:v>
                </c:pt>
                <c:pt idx="335">
                  <c:v>-56912610.206770994</c:v>
                </c:pt>
                <c:pt idx="336">
                  <c:v>-56912600.500911996</c:v>
                </c:pt>
                <c:pt idx="337">
                  <c:v>-56912496.235414006</c:v>
                </c:pt>
                <c:pt idx="338">
                  <c:v>-56912311.251270011</c:v>
                </c:pt>
                <c:pt idx="339">
                  <c:v>-56912070.103660002</c:v>
                </c:pt>
                <c:pt idx="340">
                  <c:v>-56911804.801524997</c:v>
                </c:pt>
                <c:pt idx="341">
                  <c:v>-56911550.558141001</c:v>
                </c:pt>
                <c:pt idx="342">
                  <c:v>-56911341.117219999</c:v>
                </c:pt>
                <c:pt idx="343">
                  <c:v>-56911204.274967007</c:v>
                </c:pt>
                <c:pt idx="344">
                  <c:v>-56911158.192070998</c:v>
                </c:pt>
                <c:pt idx="345">
                  <c:v>-56911208.984462991</c:v>
                </c:pt>
                <c:pt idx="346">
                  <c:v>-56911349.912013993</c:v>
                </c:pt>
                <c:pt idx="347">
                  <c:v>-56911562.272642002</c:v>
                </c:pt>
                <c:pt idx="348">
                  <c:v>-56911817.883385986</c:v>
                </c:pt>
                <c:pt idx="349">
                  <c:v>-56912082.819759995</c:v>
                </c:pt>
                <c:pt idx="350">
                  <c:v>-56912321.917731993</c:v>
                </c:pt>
                <c:pt idx="351">
                  <c:v>-56912503.441128999</c:v>
                </c:pt>
                <c:pt idx="352">
                  <c:v>-56912603.294895008</c:v>
                </c:pt>
                <c:pt idx="353">
                  <c:v>-56912608.224438012</c:v>
                </c:pt>
                <c:pt idx="354">
                  <c:v>-56912517.575779997</c:v>
                </c:pt>
                <c:pt idx="355">
                  <c:v>-56912343.382399991</c:v>
                </c:pt>
                <c:pt idx="356">
                  <c:v>-56912108.767236009</c:v>
                </c:pt>
                <c:pt idx="357">
                  <c:v>-56911844.872375987</c:v>
                </c:pt>
                <c:pt idx="358">
                  <c:v>-56911586.724593006</c:v>
                </c:pt>
                <c:pt idx="359">
                  <c:v>-56911368.586058997</c:v>
                </c:pt>
                <c:pt idx="360">
                  <c:v>-56911219.407462992</c:v>
                </c:pt>
              </c:numCache>
            </c:numRef>
          </c:val>
        </c:ser>
        <c:marker val="1"/>
        <c:axId val="139537792"/>
        <c:axId val="138126464"/>
      </c:lineChart>
      <c:catAx>
        <c:axId val="139537792"/>
        <c:scaling>
          <c:orientation val="minMax"/>
        </c:scaling>
        <c:axPos val="b"/>
        <c:numFmt formatCode="General" sourceLinked="1"/>
        <c:tickLblPos val="nextTo"/>
        <c:crossAx val="138126464"/>
        <c:crosses val="autoZero"/>
        <c:auto val="1"/>
        <c:lblAlgn val="ctr"/>
        <c:lblOffset val="100"/>
      </c:catAx>
      <c:valAx>
        <c:axId val="138126464"/>
        <c:scaling>
          <c:orientation val="minMax"/>
        </c:scaling>
        <c:axPos val="l"/>
        <c:majorGridlines/>
        <c:numFmt formatCode="General" sourceLinked="1"/>
        <c:tickLblPos val="nextTo"/>
        <c:crossAx val="139537792"/>
        <c:crosses val="autoZero"/>
        <c:crossBetween val="between"/>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GB"/>
  <c:chart>
    <c:title/>
    <c:plotArea>
      <c:layout>
        <c:manualLayout>
          <c:layoutTarget val="inner"/>
          <c:xMode val="edge"/>
          <c:yMode val="edge"/>
          <c:x val="0.28692537507970223"/>
          <c:y val="0.55482144903806818"/>
          <c:w val="0.66190154017590652"/>
          <c:h val="0.38645730659025795"/>
        </c:manualLayout>
      </c:layout>
      <c:lineChart>
        <c:grouping val="standard"/>
        <c:ser>
          <c:idx val="0"/>
          <c:order val="0"/>
          <c:tx>
            <c:strRef>
              <c:f>Sheet1!$G$1</c:f>
              <c:strCache>
                <c:ptCount val="1"/>
                <c:pt idx="0">
                  <c:v> E_p</c:v>
                </c:pt>
              </c:strCache>
            </c:strRef>
          </c:tx>
          <c:marker>
            <c:symbol val="none"/>
          </c:marker>
          <c:cat>
            <c:numRef>
              <c:f>Sheet1!$A$2:$A$500</c:f>
              <c:numCache>
                <c:formatCode>General</c:formatCode>
                <c:ptCount val="499"/>
                <c:pt idx="0">
                  <c:v>0</c:v>
                </c:pt>
                <c:pt idx="1">
                  <c:v>10</c:v>
                </c:pt>
                <c:pt idx="2">
                  <c:v>12010</c:v>
                </c:pt>
                <c:pt idx="3">
                  <c:v>24010</c:v>
                </c:pt>
                <c:pt idx="4">
                  <c:v>36010</c:v>
                </c:pt>
                <c:pt idx="5">
                  <c:v>48010</c:v>
                </c:pt>
                <c:pt idx="6">
                  <c:v>60010</c:v>
                </c:pt>
                <c:pt idx="7">
                  <c:v>72010</c:v>
                </c:pt>
                <c:pt idx="8">
                  <c:v>84010</c:v>
                </c:pt>
                <c:pt idx="9">
                  <c:v>96010</c:v>
                </c:pt>
                <c:pt idx="10">
                  <c:v>108010</c:v>
                </c:pt>
                <c:pt idx="11">
                  <c:v>120010</c:v>
                </c:pt>
                <c:pt idx="12">
                  <c:v>132010</c:v>
                </c:pt>
                <c:pt idx="13">
                  <c:v>144010</c:v>
                </c:pt>
                <c:pt idx="14">
                  <c:v>156010</c:v>
                </c:pt>
                <c:pt idx="15">
                  <c:v>168010</c:v>
                </c:pt>
                <c:pt idx="16">
                  <c:v>180010</c:v>
                </c:pt>
                <c:pt idx="17">
                  <c:v>192010</c:v>
                </c:pt>
                <c:pt idx="18">
                  <c:v>204010</c:v>
                </c:pt>
                <c:pt idx="19">
                  <c:v>216010</c:v>
                </c:pt>
                <c:pt idx="20">
                  <c:v>228010</c:v>
                </c:pt>
                <c:pt idx="21">
                  <c:v>240010</c:v>
                </c:pt>
                <c:pt idx="22">
                  <c:v>252010</c:v>
                </c:pt>
                <c:pt idx="23">
                  <c:v>264010</c:v>
                </c:pt>
                <c:pt idx="24">
                  <c:v>276010</c:v>
                </c:pt>
                <c:pt idx="25">
                  <c:v>288010</c:v>
                </c:pt>
                <c:pt idx="26">
                  <c:v>300010</c:v>
                </c:pt>
                <c:pt idx="27">
                  <c:v>312010</c:v>
                </c:pt>
                <c:pt idx="28">
                  <c:v>324010</c:v>
                </c:pt>
                <c:pt idx="29">
                  <c:v>336010</c:v>
                </c:pt>
                <c:pt idx="30">
                  <c:v>348010</c:v>
                </c:pt>
                <c:pt idx="31">
                  <c:v>360010</c:v>
                </c:pt>
                <c:pt idx="32">
                  <c:v>372010</c:v>
                </c:pt>
                <c:pt idx="33">
                  <c:v>384010</c:v>
                </c:pt>
                <c:pt idx="34">
                  <c:v>396010</c:v>
                </c:pt>
                <c:pt idx="35">
                  <c:v>408010</c:v>
                </c:pt>
                <c:pt idx="36">
                  <c:v>420010</c:v>
                </c:pt>
                <c:pt idx="37">
                  <c:v>432010</c:v>
                </c:pt>
                <c:pt idx="38">
                  <c:v>444010</c:v>
                </c:pt>
                <c:pt idx="39">
                  <c:v>456010</c:v>
                </c:pt>
                <c:pt idx="40">
                  <c:v>468010</c:v>
                </c:pt>
                <c:pt idx="41">
                  <c:v>480010</c:v>
                </c:pt>
                <c:pt idx="42">
                  <c:v>492010</c:v>
                </c:pt>
                <c:pt idx="43">
                  <c:v>504010</c:v>
                </c:pt>
                <c:pt idx="44">
                  <c:v>516010</c:v>
                </c:pt>
                <c:pt idx="45">
                  <c:v>528010</c:v>
                </c:pt>
                <c:pt idx="46">
                  <c:v>540010</c:v>
                </c:pt>
                <c:pt idx="47">
                  <c:v>552010</c:v>
                </c:pt>
                <c:pt idx="48">
                  <c:v>564010</c:v>
                </c:pt>
                <c:pt idx="49">
                  <c:v>576010</c:v>
                </c:pt>
                <c:pt idx="50">
                  <c:v>588010</c:v>
                </c:pt>
                <c:pt idx="51">
                  <c:v>600010</c:v>
                </c:pt>
                <c:pt idx="52">
                  <c:v>612010</c:v>
                </c:pt>
                <c:pt idx="53">
                  <c:v>624010</c:v>
                </c:pt>
                <c:pt idx="54">
                  <c:v>636010</c:v>
                </c:pt>
                <c:pt idx="55">
                  <c:v>648010</c:v>
                </c:pt>
                <c:pt idx="56">
                  <c:v>660010</c:v>
                </c:pt>
                <c:pt idx="57">
                  <c:v>672010</c:v>
                </c:pt>
                <c:pt idx="58">
                  <c:v>684010</c:v>
                </c:pt>
                <c:pt idx="59">
                  <c:v>696010</c:v>
                </c:pt>
                <c:pt idx="60">
                  <c:v>708010</c:v>
                </c:pt>
                <c:pt idx="61">
                  <c:v>720010</c:v>
                </c:pt>
                <c:pt idx="62">
                  <c:v>732010</c:v>
                </c:pt>
                <c:pt idx="63">
                  <c:v>744010</c:v>
                </c:pt>
                <c:pt idx="64">
                  <c:v>756010</c:v>
                </c:pt>
                <c:pt idx="65">
                  <c:v>768010</c:v>
                </c:pt>
                <c:pt idx="66">
                  <c:v>780010</c:v>
                </c:pt>
                <c:pt idx="67">
                  <c:v>792010</c:v>
                </c:pt>
                <c:pt idx="68">
                  <c:v>804010</c:v>
                </c:pt>
                <c:pt idx="69">
                  <c:v>816010</c:v>
                </c:pt>
                <c:pt idx="70">
                  <c:v>828010</c:v>
                </c:pt>
                <c:pt idx="71">
                  <c:v>840010</c:v>
                </c:pt>
                <c:pt idx="72">
                  <c:v>852010</c:v>
                </c:pt>
                <c:pt idx="73">
                  <c:v>864010</c:v>
                </c:pt>
                <c:pt idx="74">
                  <c:v>876010</c:v>
                </c:pt>
                <c:pt idx="75">
                  <c:v>888010</c:v>
                </c:pt>
                <c:pt idx="76">
                  <c:v>900010</c:v>
                </c:pt>
                <c:pt idx="77">
                  <c:v>912010</c:v>
                </c:pt>
                <c:pt idx="78">
                  <c:v>924010</c:v>
                </c:pt>
                <c:pt idx="79">
                  <c:v>936010</c:v>
                </c:pt>
                <c:pt idx="80">
                  <c:v>948010</c:v>
                </c:pt>
                <c:pt idx="81">
                  <c:v>960010</c:v>
                </c:pt>
                <c:pt idx="82">
                  <c:v>972010</c:v>
                </c:pt>
                <c:pt idx="83">
                  <c:v>984010</c:v>
                </c:pt>
                <c:pt idx="84">
                  <c:v>996010</c:v>
                </c:pt>
                <c:pt idx="85">
                  <c:v>1008010</c:v>
                </c:pt>
                <c:pt idx="86">
                  <c:v>1020010</c:v>
                </c:pt>
                <c:pt idx="87">
                  <c:v>1032010</c:v>
                </c:pt>
                <c:pt idx="88">
                  <c:v>1044010</c:v>
                </c:pt>
                <c:pt idx="89">
                  <c:v>1056010</c:v>
                </c:pt>
                <c:pt idx="90">
                  <c:v>1068010</c:v>
                </c:pt>
                <c:pt idx="91">
                  <c:v>1080010</c:v>
                </c:pt>
                <c:pt idx="92">
                  <c:v>1092010</c:v>
                </c:pt>
                <c:pt idx="93">
                  <c:v>1104010</c:v>
                </c:pt>
                <c:pt idx="94">
                  <c:v>1116010</c:v>
                </c:pt>
                <c:pt idx="95">
                  <c:v>1128010</c:v>
                </c:pt>
                <c:pt idx="96">
                  <c:v>1140010</c:v>
                </c:pt>
                <c:pt idx="97">
                  <c:v>1152010</c:v>
                </c:pt>
                <c:pt idx="98">
                  <c:v>1164010</c:v>
                </c:pt>
                <c:pt idx="99">
                  <c:v>1176010</c:v>
                </c:pt>
                <c:pt idx="100">
                  <c:v>1188010</c:v>
                </c:pt>
                <c:pt idx="101">
                  <c:v>1200010</c:v>
                </c:pt>
                <c:pt idx="102">
                  <c:v>1212010</c:v>
                </c:pt>
                <c:pt idx="103">
                  <c:v>1224010</c:v>
                </c:pt>
                <c:pt idx="104">
                  <c:v>1236010</c:v>
                </c:pt>
                <c:pt idx="105">
                  <c:v>1248010</c:v>
                </c:pt>
                <c:pt idx="106">
                  <c:v>1260010</c:v>
                </c:pt>
                <c:pt idx="107">
                  <c:v>1272010</c:v>
                </c:pt>
                <c:pt idx="108">
                  <c:v>1284010</c:v>
                </c:pt>
                <c:pt idx="109">
                  <c:v>1296010</c:v>
                </c:pt>
                <c:pt idx="110">
                  <c:v>1308010</c:v>
                </c:pt>
                <c:pt idx="111">
                  <c:v>1320010</c:v>
                </c:pt>
                <c:pt idx="112">
                  <c:v>1332010</c:v>
                </c:pt>
                <c:pt idx="113">
                  <c:v>1344010</c:v>
                </c:pt>
                <c:pt idx="114">
                  <c:v>1356010</c:v>
                </c:pt>
                <c:pt idx="115">
                  <c:v>1368010</c:v>
                </c:pt>
                <c:pt idx="116">
                  <c:v>1380010</c:v>
                </c:pt>
                <c:pt idx="117">
                  <c:v>1392010</c:v>
                </c:pt>
                <c:pt idx="118">
                  <c:v>1404010</c:v>
                </c:pt>
                <c:pt idx="119">
                  <c:v>1416010</c:v>
                </c:pt>
                <c:pt idx="120">
                  <c:v>1428010</c:v>
                </c:pt>
                <c:pt idx="121">
                  <c:v>1440010</c:v>
                </c:pt>
                <c:pt idx="122">
                  <c:v>1452010</c:v>
                </c:pt>
                <c:pt idx="123">
                  <c:v>1464010</c:v>
                </c:pt>
                <c:pt idx="124">
                  <c:v>1476010</c:v>
                </c:pt>
                <c:pt idx="125">
                  <c:v>1488010</c:v>
                </c:pt>
                <c:pt idx="126">
                  <c:v>1500010</c:v>
                </c:pt>
                <c:pt idx="127">
                  <c:v>1512010</c:v>
                </c:pt>
                <c:pt idx="128">
                  <c:v>1524010</c:v>
                </c:pt>
                <c:pt idx="129">
                  <c:v>1536010</c:v>
                </c:pt>
                <c:pt idx="130">
                  <c:v>1548010</c:v>
                </c:pt>
                <c:pt idx="131">
                  <c:v>1560010</c:v>
                </c:pt>
                <c:pt idx="132">
                  <c:v>1572010</c:v>
                </c:pt>
                <c:pt idx="133">
                  <c:v>1584010</c:v>
                </c:pt>
                <c:pt idx="134">
                  <c:v>1596010</c:v>
                </c:pt>
                <c:pt idx="135">
                  <c:v>1608010</c:v>
                </c:pt>
                <c:pt idx="136">
                  <c:v>1620010</c:v>
                </c:pt>
                <c:pt idx="137">
                  <c:v>1632010</c:v>
                </c:pt>
                <c:pt idx="138">
                  <c:v>1644010</c:v>
                </c:pt>
                <c:pt idx="139">
                  <c:v>1656010</c:v>
                </c:pt>
                <c:pt idx="140">
                  <c:v>1668010</c:v>
                </c:pt>
                <c:pt idx="141">
                  <c:v>1680010</c:v>
                </c:pt>
                <c:pt idx="142">
                  <c:v>1692010</c:v>
                </c:pt>
                <c:pt idx="143">
                  <c:v>1704010</c:v>
                </c:pt>
                <c:pt idx="144">
                  <c:v>1716010</c:v>
                </c:pt>
                <c:pt idx="145">
                  <c:v>1728010</c:v>
                </c:pt>
                <c:pt idx="146">
                  <c:v>1740010</c:v>
                </c:pt>
                <c:pt idx="147">
                  <c:v>1752010</c:v>
                </c:pt>
                <c:pt idx="148">
                  <c:v>1764010</c:v>
                </c:pt>
                <c:pt idx="149">
                  <c:v>1776010</c:v>
                </c:pt>
                <c:pt idx="150">
                  <c:v>1788010</c:v>
                </c:pt>
                <c:pt idx="151">
                  <c:v>1800010</c:v>
                </c:pt>
                <c:pt idx="152">
                  <c:v>1812010</c:v>
                </c:pt>
                <c:pt idx="153">
                  <c:v>1824010</c:v>
                </c:pt>
                <c:pt idx="154">
                  <c:v>1836010</c:v>
                </c:pt>
                <c:pt idx="155">
                  <c:v>1848010</c:v>
                </c:pt>
                <c:pt idx="156">
                  <c:v>1860010</c:v>
                </c:pt>
                <c:pt idx="157">
                  <c:v>1872010</c:v>
                </c:pt>
                <c:pt idx="158">
                  <c:v>1884010</c:v>
                </c:pt>
                <c:pt idx="159">
                  <c:v>1896010</c:v>
                </c:pt>
                <c:pt idx="160">
                  <c:v>1908010</c:v>
                </c:pt>
                <c:pt idx="161">
                  <c:v>1920010</c:v>
                </c:pt>
                <c:pt idx="162">
                  <c:v>1932010</c:v>
                </c:pt>
                <c:pt idx="163">
                  <c:v>1944010</c:v>
                </c:pt>
                <c:pt idx="164">
                  <c:v>1956010</c:v>
                </c:pt>
                <c:pt idx="165">
                  <c:v>1968010</c:v>
                </c:pt>
                <c:pt idx="166">
                  <c:v>1980010</c:v>
                </c:pt>
                <c:pt idx="167">
                  <c:v>1992010</c:v>
                </c:pt>
                <c:pt idx="168">
                  <c:v>2004010</c:v>
                </c:pt>
                <c:pt idx="169">
                  <c:v>2016010</c:v>
                </c:pt>
                <c:pt idx="170">
                  <c:v>2028010</c:v>
                </c:pt>
                <c:pt idx="171">
                  <c:v>2040010</c:v>
                </c:pt>
                <c:pt idx="172">
                  <c:v>2052010</c:v>
                </c:pt>
                <c:pt idx="173">
                  <c:v>2064010</c:v>
                </c:pt>
                <c:pt idx="174">
                  <c:v>2076010</c:v>
                </c:pt>
                <c:pt idx="175">
                  <c:v>2088010</c:v>
                </c:pt>
                <c:pt idx="176">
                  <c:v>2100010</c:v>
                </c:pt>
                <c:pt idx="177">
                  <c:v>2112010</c:v>
                </c:pt>
                <c:pt idx="178">
                  <c:v>2124010</c:v>
                </c:pt>
                <c:pt idx="179">
                  <c:v>2136010</c:v>
                </c:pt>
                <c:pt idx="180">
                  <c:v>2148010</c:v>
                </c:pt>
                <c:pt idx="181">
                  <c:v>2160010</c:v>
                </c:pt>
                <c:pt idx="182">
                  <c:v>2172010</c:v>
                </c:pt>
                <c:pt idx="183">
                  <c:v>2184010</c:v>
                </c:pt>
                <c:pt idx="184">
                  <c:v>2196010</c:v>
                </c:pt>
                <c:pt idx="185">
                  <c:v>2208010</c:v>
                </c:pt>
                <c:pt idx="186">
                  <c:v>2220010</c:v>
                </c:pt>
                <c:pt idx="187">
                  <c:v>2232010</c:v>
                </c:pt>
                <c:pt idx="188">
                  <c:v>2244010</c:v>
                </c:pt>
                <c:pt idx="189">
                  <c:v>2256010</c:v>
                </c:pt>
                <c:pt idx="190">
                  <c:v>2268010</c:v>
                </c:pt>
                <c:pt idx="191">
                  <c:v>2280010</c:v>
                </c:pt>
                <c:pt idx="192">
                  <c:v>2292010</c:v>
                </c:pt>
                <c:pt idx="193">
                  <c:v>2304010</c:v>
                </c:pt>
                <c:pt idx="194">
                  <c:v>2316010</c:v>
                </c:pt>
                <c:pt idx="195">
                  <c:v>2328010</c:v>
                </c:pt>
                <c:pt idx="196">
                  <c:v>2340010</c:v>
                </c:pt>
                <c:pt idx="197">
                  <c:v>2352010</c:v>
                </c:pt>
                <c:pt idx="198">
                  <c:v>2364010</c:v>
                </c:pt>
                <c:pt idx="199">
                  <c:v>2376010</c:v>
                </c:pt>
                <c:pt idx="200">
                  <c:v>2388010</c:v>
                </c:pt>
                <c:pt idx="201">
                  <c:v>2400010</c:v>
                </c:pt>
                <c:pt idx="202">
                  <c:v>2412010</c:v>
                </c:pt>
                <c:pt idx="203">
                  <c:v>2424010</c:v>
                </c:pt>
                <c:pt idx="204">
                  <c:v>2436010</c:v>
                </c:pt>
                <c:pt idx="205">
                  <c:v>2448010</c:v>
                </c:pt>
                <c:pt idx="206">
                  <c:v>2460010</c:v>
                </c:pt>
                <c:pt idx="207">
                  <c:v>2472010</c:v>
                </c:pt>
                <c:pt idx="208">
                  <c:v>2484010</c:v>
                </c:pt>
                <c:pt idx="209">
                  <c:v>2496010</c:v>
                </c:pt>
                <c:pt idx="210">
                  <c:v>2508010</c:v>
                </c:pt>
                <c:pt idx="211">
                  <c:v>2520010</c:v>
                </c:pt>
                <c:pt idx="212">
                  <c:v>2532010</c:v>
                </c:pt>
                <c:pt idx="213">
                  <c:v>2544010</c:v>
                </c:pt>
                <c:pt idx="214">
                  <c:v>2556010</c:v>
                </c:pt>
                <c:pt idx="215">
                  <c:v>2568010</c:v>
                </c:pt>
                <c:pt idx="216">
                  <c:v>2580010</c:v>
                </c:pt>
                <c:pt idx="217">
                  <c:v>2592010</c:v>
                </c:pt>
                <c:pt idx="218">
                  <c:v>2604010</c:v>
                </c:pt>
                <c:pt idx="219">
                  <c:v>2616010</c:v>
                </c:pt>
                <c:pt idx="220">
                  <c:v>2628010</c:v>
                </c:pt>
                <c:pt idx="221">
                  <c:v>2640010</c:v>
                </c:pt>
                <c:pt idx="222">
                  <c:v>2652010</c:v>
                </c:pt>
                <c:pt idx="223">
                  <c:v>2664010</c:v>
                </c:pt>
                <c:pt idx="224">
                  <c:v>2676010</c:v>
                </c:pt>
                <c:pt idx="225">
                  <c:v>2688010</c:v>
                </c:pt>
                <c:pt idx="226">
                  <c:v>2700010</c:v>
                </c:pt>
                <c:pt idx="227">
                  <c:v>2712010</c:v>
                </c:pt>
                <c:pt idx="228">
                  <c:v>2724010</c:v>
                </c:pt>
                <c:pt idx="229">
                  <c:v>2736010</c:v>
                </c:pt>
                <c:pt idx="230">
                  <c:v>2748010</c:v>
                </c:pt>
                <c:pt idx="231">
                  <c:v>2760010</c:v>
                </c:pt>
                <c:pt idx="232">
                  <c:v>2772010</c:v>
                </c:pt>
                <c:pt idx="233">
                  <c:v>2784010</c:v>
                </c:pt>
                <c:pt idx="234">
                  <c:v>2796010</c:v>
                </c:pt>
                <c:pt idx="235">
                  <c:v>2808010</c:v>
                </c:pt>
                <c:pt idx="236">
                  <c:v>2820010</c:v>
                </c:pt>
                <c:pt idx="237">
                  <c:v>2832010</c:v>
                </c:pt>
                <c:pt idx="238">
                  <c:v>2844010</c:v>
                </c:pt>
                <c:pt idx="239">
                  <c:v>2856010</c:v>
                </c:pt>
                <c:pt idx="240">
                  <c:v>2868010</c:v>
                </c:pt>
                <c:pt idx="241">
                  <c:v>2880010</c:v>
                </c:pt>
                <c:pt idx="242">
                  <c:v>2892010</c:v>
                </c:pt>
                <c:pt idx="243">
                  <c:v>2904010</c:v>
                </c:pt>
                <c:pt idx="244">
                  <c:v>2916010</c:v>
                </c:pt>
                <c:pt idx="245">
                  <c:v>2928010</c:v>
                </c:pt>
                <c:pt idx="246">
                  <c:v>2940010</c:v>
                </c:pt>
                <c:pt idx="247">
                  <c:v>2952010</c:v>
                </c:pt>
                <c:pt idx="248">
                  <c:v>2964010</c:v>
                </c:pt>
                <c:pt idx="249">
                  <c:v>2976010</c:v>
                </c:pt>
                <c:pt idx="250">
                  <c:v>2988010</c:v>
                </c:pt>
                <c:pt idx="251">
                  <c:v>3000010</c:v>
                </c:pt>
                <c:pt idx="252">
                  <c:v>3012010</c:v>
                </c:pt>
                <c:pt idx="253">
                  <c:v>3024010</c:v>
                </c:pt>
                <c:pt idx="254">
                  <c:v>3036010</c:v>
                </c:pt>
                <c:pt idx="255">
                  <c:v>3048010</c:v>
                </c:pt>
                <c:pt idx="256">
                  <c:v>3060010</c:v>
                </c:pt>
                <c:pt idx="257">
                  <c:v>3072010</c:v>
                </c:pt>
                <c:pt idx="258">
                  <c:v>3084010</c:v>
                </c:pt>
                <c:pt idx="259">
                  <c:v>3096010</c:v>
                </c:pt>
                <c:pt idx="260">
                  <c:v>3108010</c:v>
                </c:pt>
                <c:pt idx="261">
                  <c:v>3120010</c:v>
                </c:pt>
                <c:pt idx="262">
                  <c:v>3132010</c:v>
                </c:pt>
                <c:pt idx="263">
                  <c:v>3144010</c:v>
                </c:pt>
                <c:pt idx="264">
                  <c:v>3156010</c:v>
                </c:pt>
                <c:pt idx="265">
                  <c:v>3168010</c:v>
                </c:pt>
                <c:pt idx="266">
                  <c:v>3180010</c:v>
                </c:pt>
                <c:pt idx="267">
                  <c:v>3192010</c:v>
                </c:pt>
                <c:pt idx="268">
                  <c:v>3204010</c:v>
                </c:pt>
                <c:pt idx="269">
                  <c:v>3216010</c:v>
                </c:pt>
                <c:pt idx="270">
                  <c:v>3228010</c:v>
                </c:pt>
                <c:pt idx="271">
                  <c:v>3240010</c:v>
                </c:pt>
                <c:pt idx="272">
                  <c:v>3252010</c:v>
                </c:pt>
                <c:pt idx="273">
                  <c:v>3264010</c:v>
                </c:pt>
                <c:pt idx="274">
                  <c:v>3276010</c:v>
                </c:pt>
                <c:pt idx="275">
                  <c:v>3288010</c:v>
                </c:pt>
                <c:pt idx="276">
                  <c:v>3300010</c:v>
                </c:pt>
                <c:pt idx="277">
                  <c:v>3312010</c:v>
                </c:pt>
                <c:pt idx="278">
                  <c:v>3324010</c:v>
                </c:pt>
                <c:pt idx="279">
                  <c:v>3336010</c:v>
                </c:pt>
                <c:pt idx="280">
                  <c:v>3348010</c:v>
                </c:pt>
                <c:pt idx="281">
                  <c:v>3360010</c:v>
                </c:pt>
                <c:pt idx="282">
                  <c:v>3372010</c:v>
                </c:pt>
                <c:pt idx="283">
                  <c:v>3384010</c:v>
                </c:pt>
                <c:pt idx="284">
                  <c:v>3396010</c:v>
                </c:pt>
                <c:pt idx="285">
                  <c:v>3408010</c:v>
                </c:pt>
                <c:pt idx="286">
                  <c:v>3420010</c:v>
                </c:pt>
                <c:pt idx="287">
                  <c:v>3432010</c:v>
                </c:pt>
                <c:pt idx="288">
                  <c:v>3444010</c:v>
                </c:pt>
                <c:pt idx="289">
                  <c:v>3456010</c:v>
                </c:pt>
                <c:pt idx="290">
                  <c:v>3468010</c:v>
                </c:pt>
                <c:pt idx="291">
                  <c:v>3480010</c:v>
                </c:pt>
                <c:pt idx="292">
                  <c:v>3492010</c:v>
                </c:pt>
                <c:pt idx="293">
                  <c:v>3504010</c:v>
                </c:pt>
                <c:pt idx="294">
                  <c:v>3516010</c:v>
                </c:pt>
                <c:pt idx="295">
                  <c:v>3528010</c:v>
                </c:pt>
                <c:pt idx="296">
                  <c:v>3540010</c:v>
                </c:pt>
                <c:pt idx="297">
                  <c:v>3552010</c:v>
                </c:pt>
                <c:pt idx="298">
                  <c:v>3564010</c:v>
                </c:pt>
                <c:pt idx="299">
                  <c:v>3576010</c:v>
                </c:pt>
                <c:pt idx="300">
                  <c:v>3588010</c:v>
                </c:pt>
                <c:pt idx="301">
                  <c:v>3600010</c:v>
                </c:pt>
                <c:pt idx="302">
                  <c:v>3612010</c:v>
                </c:pt>
                <c:pt idx="303">
                  <c:v>3624010</c:v>
                </c:pt>
                <c:pt idx="304">
                  <c:v>3636010</c:v>
                </c:pt>
                <c:pt idx="305">
                  <c:v>3648010</c:v>
                </c:pt>
                <c:pt idx="306">
                  <c:v>3660010</c:v>
                </c:pt>
                <c:pt idx="307">
                  <c:v>3672010</c:v>
                </c:pt>
                <c:pt idx="308">
                  <c:v>3684010</c:v>
                </c:pt>
                <c:pt idx="309">
                  <c:v>3696010</c:v>
                </c:pt>
                <c:pt idx="310">
                  <c:v>3708010</c:v>
                </c:pt>
                <c:pt idx="311">
                  <c:v>3720010</c:v>
                </c:pt>
                <c:pt idx="312">
                  <c:v>3732010</c:v>
                </c:pt>
                <c:pt idx="313">
                  <c:v>3744010</c:v>
                </c:pt>
                <c:pt idx="314">
                  <c:v>3756010</c:v>
                </c:pt>
                <c:pt idx="315">
                  <c:v>3768010</c:v>
                </c:pt>
                <c:pt idx="316">
                  <c:v>3780010</c:v>
                </c:pt>
                <c:pt idx="317">
                  <c:v>3792010</c:v>
                </c:pt>
                <c:pt idx="318">
                  <c:v>3804010</c:v>
                </c:pt>
                <c:pt idx="319">
                  <c:v>3816010</c:v>
                </c:pt>
                <c:pt idx="320">
                  <c:v>3828010</c:v>
                </c:pt>
                <c:pt idx="321">
                  <c:v>3840010</c:v>
                </c:pt>
                <c:pt idx="322">
                  <c:v>3852010</c:v>
                </c:pt>
                <c:pt idx="323">
                  <c:v>3864010</c:v>
                </c:pt>
                <c:pt idx="324">
                  <c:v>3876010</c:v>
                </c:pt>
                <c:pt idx="325">
                  <c:v>3888010</c:v>
                </c:pt>
                <c:pt idx="326">
                  <c:v>3900010</c:v>
                </c:pt>
                <c:pt idx="327">
                  <c:v>3912010</c:v>
                </c:pt>
                <c:pt idx="328">
                  <c:v>3924010</c:v>
                </c:pt>
                <c:pt idx="329">
                  <c:v>3936010</c:v>
                </c:pt>
                <c:pt idx="330">
                  <c:v>3948010</c:v>
                </c:pt>
                <c:pt idx="331">
                  <c:v>3960010</c:v>
                </c:pt>
                <c:pt idx="332">
                  <c:v>3972010</c:v>
                </c:pt>
                <c:pt idx="333">
                  <c:v>3984010</c:v>
                </c:pt>
                <c:pt idx="334">
                  <c:v>3996010</c:v>
                </c:pt>
                <c:pt idx="335">
                  <c:v>4008010</c:v>
                </c:pt>
                <c:pt idx="336">
                  <c:v>4020010</c:v>
                </c:pt>
                <c:pt idx="337">
                  <c:v>4032010</c:v>
                </c:pt>
                <c:pt idx="338">
                  <c:v>4044010</c:v>
                </c:pt>
                <c:pt idx="339">
                  <c:v>4056010</c:v>
                </c:pt>
                <c:pt idx="340">
                  <c:v>4068010</c:v>
                </c:pt>
                <c:pt idx="341">
                  <c:v>4080010</c:v>
                </c:pt>
                <c:pt idx="342">
                  <c:v>4092010</c:v>
                </c:pt>
                <c:pt idx="343">
                  <c:v>4104010</c:v>
                </c:pt>
                <c:pt idx="344">
                  <c:v>4116010</c:v>
                </c:pt>
                <c:pt idx="345">
                  <c:v>4128010</c:v>
                </c:pt>
                <c:pt idx="346">
                  <c:v>4140010</c:v>
                </c:pt>
                <c:pt idx="347">
                  <c:v>4152010</c:v>
                </c:pt>
                <c:pt idx="348">
                  <c:v>4164010</c:v>
                </c:pt>
                <c:pt idx="349">
                  <c:v>4176010</c:v>
                </c:pt>
                <c:pt idx="350">
                  <c:v>4188010</c:v>
                </c:pt>
                <c:pt idx="351">
                  <c:v>4200010</c:v>
                </c:pt>
                <c:pt idx="352">
                  <c:v>4212010</c:v>
                </c:pt>
                <c:pt idx="353">
                  <c:v>4224010</c:v>
                </c:pt>
                <c:pt idx="354">
                  <c:v>4236010</c:v>
                </c:pt>
                <c:pt idx="355">
                  <c:v>4248010</c:v>
                </c:pt>
                <c:pt idx="356">
                  <c:v>4260010</c:v>
                </c:pt>
                <c:pt idx="357">
                  <c:v>4272010</c:v>
                </c:pt>
                <c:pt idx="358">
                  <c:v>4284010</c:v>
                </c:pt>
                <c:pt idx="359">
                  <c:v>4296010</c:v>
                </c:pt>
                <c:pt idx="360">
                  <c:v>4308010</c:v>
                </c:pt>
              </c:numCache>
            </c:numRef>
          </c:cat>
          <c:val>
            <c:numRef>
              <c:f>Sheet1!$G$2:$G$500</c:f>
              <c:numCache>
                <c:formatCode>General</c:formatCode>
                <c:ptCount val="499"/>
                <c:pt idx="0">
                  <c:v>-56911157.142857</c:v>
                </c:pt>
                <c:pt idx="1">
                  <c:v>-56911157.185247004</c:v>
                </c:pt>
                <c:pt idx="2">
                  <c:v>-56911208.442761987</c:v>
                </c:pt>
                <c:pt idx="3">
                  <c:v>-56911349.771845005</c:v>
                </c:pt>
                <c:pt idx="4">
                  <c:v>-56911562.417155996</c:v>
                </c:pt>
                <c:pt idx="5">
                  <c:v>-56911818.158</c:v>
                </c:pt>
                <c:pt idx="6">
                  <c:v>-56912083.05268199</c:v>
                </c:pt>
                <c:pt idx="7">
                  <c:v>-56912321.94275599</c:v>
                </c:pt>
                <c:pt idx="8">
                  <c:v>-56912503.1197</c:v>
                </c:pt>
                <c:pt idx="9">
                  <c:v>-56912602.534484997</c:v>
                </c:pt>
                <c:pt idx="10">
                  <c:v>-56912606.990817003</c:v>
                </c:pt>
                <c:pt idx="11">
                  <c:v>-56912515.897534005</c:v>
                </c:pt>
                <c:pt idx="12">
                  <c:v>-56912341.347111993</c:v>
                </c:pt>
                <c:pt idx="13">
                  <c:v>-56912106.509838007</c:v>
                </c:pt>
                <c:pt idx="14">
                  <c:v>-56911842.557213999</c:v>
                </c:pt>
                <c:pt idx="15">
                  <c:v>-56911584.523606002</c:v>
                </c:pt>
                <c:pt idx="16">
                  <c:v>-56911366.655959003</c:v>
                </c:pt>
                <c:pt idx="17">
                  <c:v>-56911217.868952997</c:v>
                </c:pt>
                <c:pt idx="18">
                  <c:v>-56911157.908509001</c:v>
                </c:pt>
                <c:pt idx="19">
                  <c:v>-56911194.732205003</c:v>
                </c:pt>
                <c:pt idx="20">
                  <c:v>-56911323.453677997</c:v>
                </c:pt>
                <c:pt idx="21">
                  <c:v>-56911526.990808003</c:v>
                </c:pt>
                <c:pt idx="22">
                  <c:v>-56911778.331851996</c:v>
                </c:pt>
                <c:pt idx="23">
                  <c:v>-56912044.119309001</c:v>
                </c:pt>
                <c:pt idx="24">
                  <c:v>-56912289.076517001</c:v>
                </c:pt>
                <c:pt idx="25">
                  <c:v>-56912480.689865999</c:v>
                </c:pt>
                <c:pt idx="26">
                  <c:v>-56912593.52514001</c:v>
                </c:pt>
                <c:pt idx="27">
                  <c:v>-56912612.604606003</c:v>
                </c:pt>
                <c:pt idx="28">
                  <c:v>-56912535.395952001</c:v>
                </c:pt>
                <c:pt idx="29">
                  <c:v>-56912372.148580998</c:v>
                </c:pt>
                <c:pt idx="30">
                  <c:v>-56912144.532518998</c:v>
                </c:pt>
                <c:pt idx="31">
                  <c:v>-56911882.760975003</c:v>
                </c:pt>
                <c:pt idx="32">
                  <c:v>-56911621.579099007</c:v>
                </c:pt>
                <c:pt idx="33">
                  <c:v>-56911395.651951998</c:v>
                </c:pt>
                <c:pt idx="34">
                  <c:v>-56911234.964031003</c:v>
                </c:pt>
                <c:pt idx="35">
                  <c:v>-56911160.840727992</c:v>
                </c:pt>
                <c:pt idx="36">
                  <c:v>-56911183.119155005</c:v>
                </c:pt>
                <c:pt idx="37">
                  <c:v>-56911298.843209997</c:v>
                </c:pt>
                <c:pt idx="38">
                  <c:v>-56911492.655704997</c:v>
                </c:pt>
                <c:pt idx="39">
                  <c:v>-56911738.835637011</c:v>
                </c:pt>
                <c:pt idx="40">
                  <c:v>-56912004.710725993</c:v>
                </c:pt>
                <c:pt idx="41">
                  <c:v>-56912254.992955998</c:v>
                </c:pt>
                <c:pt idx="42">
                  <c:v>-56912456.462154001</c:v>
                </c:pt>
                <c:pt idx="43">
                  <c:v>-56912582.376000993</c:v>
                </c:pt>
                <c:pt idx="44">
                  <c:v>-56912616.020728</c:v>
                </c:pt>
                <c:pt idx="45">
                  <c:v>-56912552.93056</c:v>
                </c:pt>
                <c:pt idx="46">
                  <c:v>-56912401.480768993</c:v>
                </c:pt>
                <c:pt idx="47">
                  <c:v>-56912181.775455005</c:v>
                </c:pt>
                <c:pt idx="48">
                  <c:v>-56911922.977984995</c:v>
                </c:pt>
                <c:pt idx="49">
                  <c:v>-56911659.439033009</c:v>
                </c:pt>
                <c:pt idx="50">
                  <c:v>-56911426.136774004</c:v>
                </c:pt>
                <c:pt idx="51">
                  <c:v>-56911254.034714997</c:v>
                </c:pt>
                <c:pt idx="52">
                  <c:v>-56911165.973141998</c:v>
                </c:pt>
                <c:pt idx="53">
                  <c:v>-56911173.638910003</c:v>
                </c:pt>
                <c:pt idx="54">
                  <c:v>-56911276.015115999</c:v>
                </c:pt>
                <c:pt idx="55">
                  <c:v>-56911459.515988</c:v>
                </c:pt>
                <c:pt idx="56">
                  <c:v>-56911699.789145008</c:v>
                </c:pt>
                <c:pt idx="57">
                  <c:v>-56911964.94647599</c:v>
                </c:pt>
                <c:pt idx="58">
                  <c:v>-56912219.795507006</c:v>
                </c:pt>
                <c:pt idx="59">
                  <c:v>-56912430.510153003</c:v>
                </c:pt>
                <c:pt idx="60">
                  <c:v>-56912569.121038012</c:v>
                </c:pt>
                <c:pt idx="61">
                  <c:v>-56912617.229025006</c:v>
                </c:pt>
                <c:pt idx="62">
                  <c:v>-56912568.448420994</c:v>
                </c:pt>
                <c:pt idx="63">
                  <c:v>-56912429.254992001</c:v>
                </c:pt>
                <c:pt idx="64">
                  <c:v>-56912218.125989005</c:v>
                </c:pt>
                <c:pt idx="65">
                  <c:v>-56911963.086569995</c:v>
                </c:pt>
                <c:pt idx="66">
                  <c:v>-56911697.988867</c:v>
                </c:pt>
                <c:pt idx="67">
                  <c:v>-56911458.018218003</c:v>
                </c:pt>
                <c:pt idx="68">
                  <c:v>-56911275.023365997</c:v>
                </c:pt>
                <c:pt idx="69">
                  <c:v>-56911173.290325001</c:v>
                </c:pt>
                <c:pt idx="70">
                  <c:v>-56911166.320300996</c:v>
                </c:pt>
                <c:pt idx="71">
                  <c:v>-56911255.038658008</c:v>
                </c:pt>
                <c:pt idx="72">
                  <c:v>-56911427.672168002</c:v>
                </c:pt>
                <c:pt idx="73">
                  <c:v>-56911661.310797997</c:v>
                </c:pt>
                <c:pt idx="74">
                  <c:v>-56911924.947175004</c:v>
                </c:pt>
                <c:pt idx="75">
                  <c:v>-56912183.590965003</c:v>
                </c:pt>
                <c:pt idx="76">
                  <c:v>-56912402.912660994</c:v>
                </c:pt>
                <c:pt idx="77">
                  <c:v>-56912553.800593011</c:v>
                </c:pt>
                <c:pt idx="78">
                  <c:v>-56912616.226024002</c:v>
                </c:pt>
                <c:pt idx="79">
                  <c:v>-56912581.902704991</c:v>
                </c:pt>
                <c:pt idx="80">
                  <c:v>-56912455.387281992</c:v>
                </c:pt>
                <c:pt idx="81">
                  <c:v>-56912253.474165</c:v>
                </c:pt>
                <c:pt idx="82">
                  <c:v>-56912002.965385996</c:v>
                </c:pt>
                <c:pt idx="83">
                  <c:v>-56911737.111971997</c:v>
                </c:pt>
                <c:pt idx="84">
                  <c:v>-56911491.199847005</c:v>
                </c:pt>
                <c:pt idx="85">
                  <c:v>-56911297.866534002</c:v>
                </c:pt>
                <c:pt idx="86">
                  <c:v>-56911182.770232007</c:v>
                </c:pt>
                <c:pt idx="87">
                  <c:v>-56911161.185611002</c:v>
                </c:pt>
                <c:pt idx="88">
                  <c:v>-56911235.977494001</c:v>
                </c:pt>
                <c:pt idx="89">
                  <c:v>-56911397.220829003</c:v>
                </c:pt>
                <c:pt idx="90">
                  <c:v>-56911623.517292999</c:v>
                </c:pt>
                <c:pt idx="91">
                  <c:v>-56911884.834145002</c:v>
                </c:pt>
                <c:pt idx="92">
                  <c:v>-56912146.489177011</c:v>
                </c:pt>
                <c:pt idx="93">
                  <c:v>-56912373.753464997</c:v>
                </c:pt>
                <c:pt idx="94">
                  <c:v>-56912536.461265005</c:v>
                </c:pt>
                <c:pt idx="95">
                  <c:v>-56912613.014946997</c:v>
                </c:pt>
                <c:pt idx="96">
                  <c:v>-56912593.252835996</c:v>
                </c:pt>
                <c:pt idx="97">
                  <c:v>-56912479.798649013</c:v>
                </c:pt>
                <c:pt idx="98">
                  <c:v>-56912287.713068999</c:v>
                </c:pt>
                <c:pt idx="99">
                  <c:v>-56912042.493784994</c:v>
                </c:pt>
                <c:pt idx="100">
                  <c:v>-56911776.689985</c:v>
                </c:pt>
                <c:pt idx="101">
                  <c:v>-56911525.581291005</c:v>
                </c:pt>
                <c:pt idx="102">
                  <c:v>-56911322.495157011</c:v>
                </c:pt>
                <c:pt idx="103">
                  <c:v>-56911194.384269997</c:v>
                </c:pt>
                <c:pt idx="104">
                  <c:v>-56911158.250510998</c:v>
                </c:pt>
                <c:pt idx="105">
                  <c:v>-56911218.889478996</c:v>
                </c:pt>
                <c:pt idx="106">
                  <c:v>-56911368.254335001</c:v>
                </c:pt>
                <c:pt idx="107">
                  <c:v>-56911586.523248009</c:v>
                </c:pt>
                <c:pt idx="108">
                  <c:v>-56911844.729051009</c:v>
                </c:pt>
                <c:pt idx="109">
                  <c:v>-56912108.602704994</c:v>
                </c:pt>
                <c:pt idx="110">
                  <c:v>-56912343.121082999</c:v>
                </c:pt>
                <c:pt idx="111">
                  <c:v>-56912517.155772991</c:v>
                </c:pt>
                <c:pt idx="112">
                  <c:v>-56912607.605717003</c:v>
                </c:pt>
                <c:pt idx="113">
                  <c:v>-56912602.464616001</c:v>
                </c:pt>
                <c:pt idx="114">
                  <c:v>-56912502.415322989</c:v>
                </c:pt>
                <c:pt idx="115">
                  <c:v>-56912320.73915001</c:v>
                </c:pt>
                <c:pt idx="116">
                  <c:v>-56912081.552189991</c:v>
                </c:pt>
                <c:pt idx="117">
                  <c:v>-56911816.60317</c:v>
                </c:pt>
                <c:pt idx="118">
                  <c:v>-56911561.058544002</c:v>
                </c:pt>
                <c:pt idx="119">
                  <c:v>-56911348.834763996</c:v>
                </c:pt>
                <c:pt idx="120">
                  <c:v>-56911208.097380996</c:v>
                </c:pt>
                <c:pt idx="121">
                  <c:v>-56911157.524009004</c:v>
                </c:pt>
                <c:pt idx="122">
                  <c:v>-56911203.826487996</c:v>
                </c:pt>
                <c:pt idx="123">
                  <c:v>-56911340.860549003</c:v>
                </c:pt>
                <c:pt idx="124">
                  <c:v>-56911550.440857001</c:v>
                </c:pt>
                <c:pt idx="125">
                  <c:v>-56911804.753528997</c:v>
                </c:pt>
                <c:pt idx="126">
                  <c:v>-56912070.046484992</c:v>
                </c:pt>
                <c:pt idx="127">
                  <c:v>-56912311.108489998</c:v>
                </c:pt>
                <c:pt idx="128">
                  <c:v>-56912495.942788988</c:v>
                </c:pt>
                <c:pt idx="129">
                  <c:v>-56912600.014908999</c:v>
                </c:pt>
                <c:pt idx="130">
                  <c:v>-56912609.510326989</c:v>
                </c:pt>
                <c:pt idx="131">
                  <c:v>-56912523.168966003</c:v>
                </c:pt>
                <c:pt idx="132">
                  <c:v>-56912352.452531993</c:v>
                </c:pt>
                <c:pt idx="133">
                  <c:v>-56912120.022441998</c:v>
                </c:pt>
                <c:pt idx="134">
                  <c:v>-56911856.730775997</c:v>
                </c:pt>
                <c:pt idx="135">
                  <c:v>-56911597.524288006</c:v>
                </c:pt>
                <c:pt idx="136">
                  <c:v>-56911376.805705994</c:v>
                </c:pt>
                <c:pt idx="137">
                  <c:v>-56911223.868155003</c:v>
                </c:pt>
                <c:pt idx="138">
                  <c:v>-56911159.008419998</c:v>
                </c:pt>
                <c:pt idx="139">
                  <c:v>-56911190.834261999</c:v>
                </c:pt>
                <c:pt idx="140">
                  <c:v>-56911315.122566</c:v>
                </c:pt>
                <c:pt idx="141">
                  <c:v>-56911515.379546002</c:v>
                </c:pt>
                <c:pt idx="142">
                  <c:v>-56911765.028816</c:v>
                </c:pt>
                <c:pt idx="143">
                  <c:v>-56912030.937470995</c:v>
                </c:pt>
                <c:pt idx="144">
                  <c:v>-56912277.812834993</c:v>
                </c:pt>
                <c:pt idx="145">
                  <c:v>-56912472.886757992</c:v>
                </c:pt>
                <c:pt idx="146">
                  <c:v>-56912590.265704006</c:v>
                </c:pt>
                <c:pt idx="147">
                  <c:v>-56912614.368805997</c:v>
                </c:pt>
                <c:pt idx="148">
                  <c:v>-56912541.996888995</c:v>
                </c:pt>
                <c:pt idx="149">
                  <c:v>-56912382.757317998</c:v>
                </c:pt>
                <c:pt idx="150">
                  <c:v>-56912157.788171001</c:v>
                </c:pt>
                <c:pt idx="151">
                  <c:v>-56911896.951402992</c:v>
                </c:pt>
                <c:pt idx="152">
                  <c:v>-56911634.868210003</c:v>
                </c:pt>
                <c:pt idx="153">
                  <c:v>-56911406.323394001</c:v>
                </c:pt>
                <c:pt idx="154">
                  <c:v>-56911241.648948006</c:v>
                </c:pt>
                <c:pt idx="155">
                  <c:v>-56911162.699369006</c:v>
                </c:pt>
                <c:pt idx="156">
                  <c:v>-56911179.952269994</c:v>
                </c:pt>
                <c:pt idx="157">
                  <c:v>-56911291.118468001</c:v>
                </c:pt>
                <c:pt idx="158">
                  <c:v>-56911481.445647009</c:v>
                </c:pt>
                <c:pt idx="159">
                  <c:v>-56911725.675387003</c:v>
                </c:pt>
                <c:pt idx="160">
                  <c:v>-56911991.394294009</c:v>
                </c:pt>
                <c:pt idx="161">
                  <c:v>-56912243.335156001</c:v>
                </c:pt>
                <c:pt idx="162">
                  <c:v>-56912448.057708994</c:v>
                </c:pt>
                <c:pt idx="163">
                  <c:v>-56912578.387827992</c:v>
                </c:pt>
                <c:pt idx="164">
                  <c:v>-56912617.025527008</c:v>
                </c:pt>
                <c:pt idx="165">
                  <c:v>-56912558.842238002</c:v>
                </c:pt>
                <c:pt idx="166">
                  <c:v>-56912411.561880998</c:v>
                </c:pt>
                <c:pt idx="167">
                  <c:v>-56912194.735142007</c:v>
                </c:pt>
                <c:pt idx="168">
                  <c:v>-56911937.143377997</c:v>
                </c:pt>
                <c:pt idx="169">
                  <c:v>-56911672.977341995</c:v>
                </c:pt>
                <c:pt idx="170">
                  <c:v>-56911437.298557006</c:v>
                </c:pt>
                <c:pt idx="171">
                  <c:v>-56911261.386031993</c:v>
                </c:pt>
                <c:pt idx="172">
                  <c:v>-56911168.585799001</c:v>
                </c:pt>
                <c:pt idx="173">
                  <c:v>-56911171.213592999</c:v>
                </c:pt>
                <c:pt idx="174">
                  <c:v>-56911268.921080999</c:v>
                </c:pt>
                <c:pt idx="175">
                  <c:v>-56911448.742077</c:v>
                </c:pt>
                <c:pt idx="176">
                  <c:v>-56911686.812589996</c:v>
                </c:pt>
                <c:pt idx="177">
                  <c:v>-56911951.536897011</c:v>
                </c:pt>
                <c:pt idx="178">
                  <c:v>-56912207.780069001</c:v>
                </c:pt>
                <c:pt idx="179">
                  <c:v>-56912421.531043008</c:v>
                </c:pt>
                <c:pt idx="180">
                  <c:v>-56912564.417450994</c:v>
                </c:pt>
                <c:pt idx="181">
                  <c:v>-56912617.472628996</c:v>
                </c:pt>
                <c:pt idx="182">
                  <c:v>-56912573.654165998</c:v>
                </c:pt>
                <c:pt idx="183">
                  <c:v>-56912438.779139012</c:v>
                </c:pt>
                <c:pt idx="184">
                  <c:v>-56912230.751601003</c:v>
                </c:pt>
                <c:pt idx="185">
                  <c:v>-56911977.185107008</c:v>
                </c:pt>
                <c:pt idx="186">
                  <c:v>-56911711.736394003</c:v>
                </c:pt>
                <c:pt idx="187">
                  <c:v>-56911469.637509003</c:v>
                </c:pt>
                <c:pt idx="188">
                  <c:v>-56911283.019749999</c:v>
                </c:pt>
                <c:pt idx="189">
                  <c:v>-56911176.649996005</c:v>
                </c:pt>
                <c:pt idx="190">
                  <c:v>-56911164.644809999</c:v>
                </c:pt>
                <c:pt idx="191">
                  <c:v>-56911248.597755998</c:v>
                </c:pt>
                <c:pt idx="192">
                  <c:v>-56911417.368017003</c:v>
                </c:pt>
                <c:pt idx="193">
                  <c:v>-56911648.558280997</c:v>
                </c:pt>
                <c:pt idx="194">
                  <c:v>-56911911.486165993</c:v>
                </c:pt>
                <c:pt idx="195">
                  <c:v>-56912171.255446002</c:v>
                </c:pt>
                <c:pt idx="196">
                  <c:v>-56912393.387295999</c:v>
                </c:pt>
                <c:pt idx="197">
                  <c:v>-56912548.397081994</c:v>
                </c:pt>
                <c:pt idx="198">
                  <c:v>-56912615.708944008</c:v>
                </c:pt>
                <c:pt idx="199">
                  <c:v>-56912586.387985989</c:v>
                </c:pt>
                <c:pt idx="200">
                  <c:v>-56912464.326818995</c:v>
                </c:pt>
                <c:pt idx="201">
                  <c:v>-56912265.72861401</c:v>
                </c:pt>
                <c:pt idx="202">
                  <c:v>-56912016.955458</c:v>
                </c:pt>
                <c:pt idx="203">
                  <c:v>-56911751.028112002</c:v>
                </c:pt>
                <c:pt idx="204">
                  <c:v>-56911503.242431998</c:v>
                </c:pt>
                <c:pt idx="205">
                  <c:v>-56911306.484702989</c:v>
                </c:pt>
                <c:pt idx="206">
                  <c:v>-56911186.867654003</c:v>
                </c:pt>
                <c:pt idx="207">
                  <c:v>-56911160.26593101</c:v>
                </c:pt>
                <c:pt idx="208">
                  <c:v>-56911230.210162997</c:v>
                </c:pt>
                <c:pt idx="209">
                  <c:v>-56911387.418615997</c:v>
                </c:pt>
                <c:pt idx="210">
                  <c:v>-56911611.028462999</c:v>
                </c:pt>
                <c:pt idx="211">
                  <c:v>-56911871.363567002</c:v>
                </c:pt>
                <c:pt idx="212">
                  <c:v>-56912133.872090995</c:v>
                </c:pt>
                <c:pt idx="213">
                  <c:v>-56912363.711900003</c:v>
                </c:pt>
                <c:pt idx="214">
                  <c:v>-56912530.375434004</c:v>
                </c:pt>
                <c:pt idx="215">
                  <c:v>-56912611.740001</c:v>
                </c:pt>
                <c:pt idx="216">
                  <c:v>-56912597.005308002</c:v>
                </c:pt>
                <c:pt idx="217">
                  <c:v>-56912488.127709001</c:v>
                </c:pt>
                <c:pt idx="218">
                  <c:v>-56912299.560400002</c:v>
                </c:pt>
                <c:pt idx="219">
                  <c:v>-56912056.334125996</c:v>
                </c:pt>
                <c:pt idx="220">
                  <c:v>-56911790.733635008</c:v>
                </c:pt>
                <c:pt idx="221">
                  <c:v>-56911538.011685997</c:v>
                </c:pt>
                <c:pt idx="222">
                  <c:v>-56911331.70995301</c:v>
                </c:pt>
                <c:pt idx="223">
                  <c:v>-56911199.207950003</c:v>
                </c:pt>
                <c:pt idx="224">
                  <c:v>-56911158.090338007</c:v>
                </c:pt>
                <c:pt idx="225">
                  <c:v>-56911213.814110994</c:v>
                </c:pt>
                <c:pt idx="226">
                  <c:v>-56911358.984712996</c:v>
                </c:pt>
                <c:pt idx="227">
                  <c:v>-56911574.336949997</c:v>
                </c:pt>
                <c:pt idx="228">
                  <c:v>-56911831.290785</c:v>
                </c:pt>
                <c:pt idx="229">
                  <c:v>-56912095.743410997</c:v>
                </c:pt>
                <c:pt idx="230">
                  <c:v>-56912332.594928004</c:v>
                </c:pt>
                <c:pt idx="231">
                  <c:v>-56912510.407291003</c:v>
                </c:pt>
                <c:pt idx="232">
                  <c:v>-56912605.578016996</c:v>
                </c:pt>
                <c:pt idx="233">
                  <c:v>-56912605.474156998</c:v>
                </c:pt>
                <c:pt idx="234">
                  <c:v>-56912510.109892003</c:v>
                </c:pt>
                <c:pt idx="235">
                  <c:v>-56912332.144650005</c:v>
                </c:pt>
                <c:pt idx="236">
                  <c:v>-56912095.201993011</c:v>
                </c:pt>
                <c:pt idx="237">
                  <c:v>-56911830.73285</c:v>
                </c:pt>
                <c:pt idx="238">
                  <c:v>-56911573.840098999</c:v>
                </c:pt>
                <c:pt idx="239">
                  <c:v>-56911358.61923001</c:v>
                </c:pt>
                <c:pt idx="240">
                  <c:v>-56911213.633632004</c:v>
                </c:pt>
                <c:pt idx="241">
                  <c:v>-56911158.124739006</c:v>
                </c:pt>
                <c:pt idx="242">
                  <c:v>-56911199.459379993</c:v>
                </c:pt>
                <c:pt idx="243">
                  <c:v>-56911332.152549997</c:v>
                </c:pt>
                <c:pt idx="244">
                  <c:v>-56911538.59500701</c:v>
                </c:pt>
                <c:pt idx="245">
                  <c:v>-56911791.389344998</c:v>
                </c:pt>
                <c:pt idx="246">
                  <c:v>-56912056.985063002</c:v>
                </c:pt>
                <c:pt idx="247">
                  <c:v>-56912300.130814999</c:v>
                </c:pt>
                <c:pt idx="248">
                  <c:v>-56912488.553321987</c:v>
                </c:pt>
                <c:pt idx="249">
                  <c:v>-56912597.241843008</c:v>
                </c:pt>
                <c:pt idx="250">
                  <c:v>-56912611.769064009</c:v>
                </c:pt>
                <c:pt idx="251">
                  <c:v>-56912530.20696</c:v>
                </c:pt>
                <c:pt idx="252">
                  <c:v>-56912363.382832989</c:v>
                </c:pt>
                <c:pt idx="253">
                  <c:v>-56912133.441487998</c:v>
                </c:pt>
                <c:pt idx="254">
                  <c:v>-56911870.904750995</c:v>
                </c:pt>
                <c:pt idx="255">
                  <c:v>-56911610.619295008</c:v>
                </c:pt>
                <c:pt idx="256">
                  <c:v>-56911387.131163009</c:v>
                </c:pt>
                <c:pt idx="257">
                  <c:v>-56911230.101131007</c:v>
                </c:pt>
                <c:pt idx="258">
                  <c:v>-56911160.369144008</c:v>
                </c:pt>
                <c:pt idx="259">
                  <c:v>-56911187.189561002</c:v>
                </c:pt>
                <c:pt idx="260">
                  <c:v>-56911307.003518</c:v>
                </c:pt>
                <c:pt idx="261">
                  <c:v>-56911503.911026992</c:v>
                </c:pt>
                <c:pt idx="262">
                  <c:v>-56911751.780256003</c:v>
                </c:pt>
                <c:pt idx="263">
                  <c:v>-56912017.714611001</c:v>
                </c:pt>
                <c:pt idx="264">
                  <c:v>-56912266.418075994</c:v>
                </c:pt>
                <c:pt idx="265">
                  <c:v>-56912464.879915997</c:v>
                </c:pt>
                <c:pt idx="266">
                  <c:v>-56912586.756921992</c:v>
                </c:pt>
                <c:pt idx="267">
                  <c:v>-56912615.871148005</c:v>
                </c:pt>
                <c:pt idx="268">
                  <c:v>-56912548.358214997</c:v>
                </c:pt>
                <c:pt idx="269">
                  <c:v>-56912393.180500001</c:v>
                </c:pt>
                <c:pt idx="270">
                  <c:v>-56912170.936948001</c:v>
                </c:pt>
                <c:pt idx="271">
                  <c:v>-56911911.127818003</c:v>
                </c:pt>
                <c:pt idx="272">
                  <c:v>-56911648.238022</c:v>
                </c:pt>
                <c:pt idx="273">
                  <c:v>-56911417.159533009</c:v>
                </c:pt>
                <c:pt idx="274">
                  <c:v>-56911248.560699008</c:v>
                </c:pt>
                <c:pt idx="275">
                  <c:v>-56911164.816877991</c:v>
                </c:pt>
                <c:pt idx="276">
                  <c:v>-56911177.041931003</c:v>
                </c:pt>
                <c:pt idx="277">
                  <c:v>-56911283.613904998</c:v>
                </c:pt>
                <c:pt idx="278">
                  <c:v>-56911470.390184999</c:v>
                </c:pt>
                <c:pt idx="279">
                  <c:v>-56911712.583628997</c:v>
                </c:pt>
                <c:pt idx="280">
                  <c:v>-56911978.051159002</c:v>
                </c:pt>
                <c:pt idx="281">
                  <c:v>-56912231.558999002</c:v>
                </c:pt>
                <c:pt idx="282">
                  <c:v>-56912439.458962992</c:v>
                </c:pt>
                <c:pt idx="283">
                  <c:v>-56912574.155202001</c:v>
                </c:pt>
                <c:pt idx="284">
                  <c:v>-56912617.768172003</c:v>
                </c:pt>
                <c:pt idx="285">
                  <c:v>-56912564.508860998</c:v>
                </c:pt>
                <c:pt idx="286">
                  <c:v>-56912421.447564997</c:v>
                </c:pt>
                <c:pt idx="287">
                  <c:v>-56912207.574965</c:v>
                </c:pt>
                <c:pt idx="288">
                  <c:v>-56911951.280373998</c:v>
                </c:pt>
                <c:pt idx="289">
                  <c:v>-56911686.58248499</c:v>
                </c:pt>
                <c:pt idx="290">
                  <c:v>-56911448.613527998</c:v>
                </c:pt>
                <c:pt idx="291">
                  <c:v>-56911268.956553996</c:v>
                </c:pt>
                <c:pt idx="292">
                  <c:v>-56911171.454588994</c:v>
                </c:pt>
                <c:pt idx="293">
                  <c:v>-56911169.047343001</c:v>
                </c:pt>
                <c:pt idx="294">
                  <c:v>-56911262.054669999</c:v>
                </c:pt>
                <c:pt idx="295">
                  <c:v>-56911438.134137005</c:v>
                </c:pt>
                <c:pt idx="296">
                  <c:v>-56911673.91832599</c:v>
                </c:pt>
                <c:pt idx="297">
                  <c:v>-56911938.115005001</c:v>
                </c:pt>
                <c:pt idx="298">
                  <c:v>-56912195.659345999</c:v>
                </c:pt>
                <c:pt idx="299">
                  <c:v>-56912412.367649004</c:v>
                </c:pt>
                <c:pt idx="300">
                  <c:v>-56912559.475042999</c:v>
                </c:pt>
                <c:pt idx="301">
                  <c:v>-56912617.454574995</c:v>
                </c:pt>
                <c:pt idx="302">
                  <c:v>-56912578.610155001</c:v>
                </c:pt>
                <c:pt idx="303">
                  <c:v>-56912448.098582</c:v>
                </c:pt>
                <c:pt idx="304">
                  <c:v>-56912243.244730003</c:v>
                </c:pt>
                <c:pt idx="305">
                  <c:v>-56911991.240959011</c:v>
                </c:pt>
                <c:pt idx="306">
                  <c:v>-56911725.536694005</c:v>
                </c:pt>
                <c:pt idx="307">
                  <c:v>-56911481.398019001</c:v>
                </c:pt>
                <c:pt idx="308">
                  <c:v>-56911291.227050006</c:v>
                </c:pt>
                <c:pt idx="309">
                  <c:v>-56911180.262290008</c:v>
                </c:pt>
                <c:pt idx="310">
                  <c:v>-56911163.230120003</c:v>
                </c:pt>
                <c:pt idx="311">
                  <c:v>-56911242.391224004</c:v>
                </c:pt>
                <c:pt idx="312">
                  <c:v>-56911407.240700006</c:v>
                </c:pt>
                <c:pt idx="313">
                  <c:v>-56911635.901593007</c:v>
                </c:pt>
                <c:pt idx="314">
                  <c:v>-56911898.027262002</c:v>
                </c:pt>
                <c:pt idx="315">
                  <c:v>-56912158.828023002</c:v>
                </c:pt>
                <c:pt idx="316">
                  <c:v>-56912383.688215002</c:v>
                </c:pt>
                <c:pt idx="317">
                  <c:v>-56912542.761101007</c:v>
                </c:pt>
                <c:pt idx="318">
                  <c:v>-56912614.931498006</c:v>
                </c:pt>
                <c:pt idx="319">
                  <c:v>-56912590.619569011</c:v>
                </c:pt>
                <c:pt idx="320">
                  <c:v>-56912473.053000994</c:v>
                </c:pt>
                <c:pt idx="321">
                  <c:v>-56912277.838367999</c:v>
                </c:pt>
                <c:pt idx="322">
                  <c:v>-56912030.888696</c:v>
                </c:pt>
                <c:pt idx="323">
                  <c:v>-56911764.982813992</c:v>
                </c:pt>
                <c:pt idx="324">
                  <c:v>-56911515.413849995</c:v>
                </c:pt>
                <c:pt idx="325">
                  <c:v>-56911315.304869004</c:v>
                </c:pt>
                <c:pt idx="326">
                  <c:v>-56911191.213431001</c:v>
                </c:pt>
                <c:pt idx="327">
                  <c:v>-56911159.608001001</c:v>
                </c:pt>
                <c:pt idx="328">
                  <c:v>-56911224.683240004</c:v>
                </c:pt>
                <c:pt idx="329">
                  <c:v>-56911377.803567</c:v>
                </c:pt>
                <c:pt idx="330">
                  <c:v>-56911598.648710996</c:v>
                </c:pt>
                <c:pt idx="331">
                  <c:v>-56911857.909502998</c:v>
                </c:pt>
                <c:pt idx="332">
                  <c:v>-56912121.176759996</c:v>
                </c:pt>
                <c:pt idx="333">
                  <c:v>-56912353.507710993</c:v>
                </c:pt>
                <c:pt idx="334">
                  <c:v>-56912524.064190008</c:v>
                </c:pt>
                <c:pt idx="335">
                  <c:v>-56912610.206770994</c:v>
                </c:pt>
                <c:pt idx="336">
                  <c:v>-56912600.500911996</c:v>
                </c:pt>
                <c:pt idx="337">
                  <c:v>-56912496.235414006</c:v>
                </c:pt>
                <c:pt idx="338">
                  <c:v>-56912311.251270011</c:v>
                </c:pt>
                <c:pt idx="339">
                  <c:v>-56912070.103660002</c:v>
                </c:pt>
                <c:pt idx="340">
                  <c:v>-56911804.801524997</c:v>
                </c:pt>
                <c:pt idx="341">
                  <c:v>-56911550.558141001</c:v>
                </c:pt>
                <c:pt idx="342">
                  <c:v>-56911341.117219999</c:v>
                </c:pt>
                <c:pt idx="343">
                  <c:v>-56911204.274967007</c:v>
                </c:pt>
                <c:pt idx="344">
                  <c:v>-56911158.192070998</c:v>
                </c:pt>
                <c:pt idx="345">
                  <c:v>-56911208.984462991</c:v>
                </c:pt>
                <c:pt idx="346">
                  <c:v>-56911349.912013993</c:v>
                </c:pt>
                <c:pt idx="347">
                  <c:v>-56911562.272642002</c:v>
                </c:pt>
                <c:pt idx="348">
                  <c:v>-56911817.883385986</c:v>
                </c:pt>
                <c:pt idx="349">
                  <c:v>-56912082.819759995</c:v>
                </c:pt>
                <c:pt idx="350">
                  <c:v>-56912321.917731993</c:v>
                </c:pt>
                <c:pt idx="351">
                  <c:v>-56912503.441128999</c:v>
                </c:pt>
                <c:pt idx="352">
                  <c:v>-56912603.294895008</c:v>
                </c:pt>
                <c:pt idx="353">
                  <c:v>-56912608.224438012</c:v>
                </c:pt>
                <c:pt idx="354">
                  <c:v>-56912517.575779997</c:v>
                </c:pt>
                <c:pt idx="355">
                  <c:v>-56912343.382399991</c:v>
                </c:pt>
                <c:pt idx="356">
                  <c:v>-56912108.767236009</c:v>
                </c:pt>
                <c:pt idx="357">
                  <c:v>-56911844.872375987</c:v>
                </c:pt>
                <c:pt idx="358">
                  <c:v>-56911586.724593006</c:v>
                </c:pt>
                <c:pt idx="359">
                  <c:v>-56911368.586058997</c:v>
                </c:pt>
                <c:pt idx="360">
                  <c:v>-56911219.407462992</c:v>
                </c:pt>
              </c:numCache>
            </c:numRef>
          </c:val>
        </c:ser>
        <c:marker val="1"/>
        <c:axId val="145428864"/>
        <c:axId val="145430400"/>
      </c:lineChart>
      <c:catAx>
        <c:axId val="145428864"/>
        <c:scaling>
          <c:orientation val="minMax"/>
        </c:scaling>
        <c:axPos val="b"/>
        <c:numFmt formatCode="General" sourceLinked="1"/>
        <c:tickLblPos val="high"/>
        <c:crossAx val="145430400"/>
        <c:crosses val="autoZero"/>
        <c:auto val="1"/>
        <c:lblAlgn val="ctr"/>
        <c:lblOffset val="0"/>
      </c:catAx>
      <c:valAx>
        <c:axId val="145430400"/>
        <c:scaling>
          <c:orientation val="minMax"/>
        </c:scaling>
        <c:axPos val="l"/>
        <c:majorGridlines/>
        <c:numFmt formatCode="General" sourceLinked="1"/>
        <c:tickLblPos val="nextTo"/>
        <c:crossAx val="145428864"/>
        <c:crosses val="autoZero"/>
        <c:crossBetween val="between"/>
      </c:valAx>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GB"/>
  <c:chart>
    <c:title/>
    <c:plotArea>
      <c:layout/>
      <c:lineChart>
        <c:grouping val="standard"/>
        <c:ser>
          <c:idx val="0"/>
          <c:order val="0"/>
          <c:tx>
            <c:strRef>
              <c:f>Sheet1!$F$1</c:f>
              <c:strCache>
                <c:ptCount val="1"/>
                <c:pt idx="0">
                  <c:v> E_k</c:v>
                </c:pt>
              </c:strCache>
            </c:strRef>
          </c:tx>
          <c:marker>
            <c:symbol val="none"/>
          </c:marker>
          <c:cat>
            <c:numRef>
              <c:f>Sheet1!$A$2:$A$500</c:f>
              <c:numCache>
                <c:formatCode>General</c:formatCode>
                <c:ptCount val="499"/>
                <c:pt idx="0">
                  <c:v>0</c:v>
                </c:pt>
                <c:pt idx="1">
                  <c:v>10</c:v>
                </c:pt>
                <c:pt idx="2">
                  <c:v>12010</c:v>
                </c:pt>
                <c:pt idx="3">
                  <c:v>24010</c:v>
                </c:pt>
                <c:pt idx="4">
                  <c:v>36010</c:v>
                </c:pt>
                <c:pt idx="5">
                  <c:v>48010</c:v>
                </c:pt>
                <c:pt idx="6">
                  <c:v>60010</c:v>
                </c:pt>
                <c:pt idx="7">
                  <c:v>72010</c:v>
                </c:pt>
                <c:pt idx="8">
                  <c:v>84010</c:v>
                </c:pt>
                <c:pt idx="9">
                  <c:v>96010</c:v>
                </c:pt>
                <c:pt idx="10">
                  <c:v>108010</c:v>
                </c:pt>
                <c:pt idx="11">
                  <c:v>120010</c:v>
                </c:pt>
                <c:pt idx="12">
                  <c:v>132010</c:v>
                </c:pt>
                <c:pt idx="13">
                  <c:v>144010</c:v>
                </c:pt>
                <c:pt idx="14">
                  <c:v>156010</c:v>
                </c:pt>
                <c:pt idx="15">
                  <c:v>168010</c:v>
                </c:pt>
                <c:pt idx="16">
                  <c:v>180010</c:v>
                </c:pt>
                <c:pt idx="17">
                  <c:v>192010</c:v>
                </c:pt>
                <c:pt idx="18">
                  <c:v>204010</c:v>
                </c:pt>
                <c:pt idx="19">
                  <c:v>216010</c:v>
                </c:pt>
                <c:pt idx="20">
                  <c:v>228010</c:v>
                </c:pt>
                <c:pt idx="21">
                  <c:v>240010</c:v>
                </c:pt>
                <c:pt idx="22">
                  <c:v>252010</c:v>
                </c:pt>
                <c:pt idx="23">
                  <c:v>264010</c:v>
                </c:pt>
                <c:pt idx="24">
                  <c:v>276010</c:v>
                </c:pt>
                <c:pt idx="25">
                  <c:v>288010</c:v>
                </c:pt>
                <c:pt idx="26">
                  <c:v>300010</c:v>
                </c:pt>
                <c:pt idx="27">
                  <c:v>312010</c:v>
                </c:pt>
                <c:pt idx="28">
                  <c:v>324010</c:v>
                </c:pt>
                <c:pt idx="29">
                  <c:v>336010</c:v>
                </c:pt>
                <c:pt idx="30">
                  <c:v>348010</c:v>
                </c:pt>
                <c:pt idx="31">
                  <c:v>360010</c:v>
                </c:pt>
                <c:pt idx="32">
                  <c:v>372010</c:v>
                </c:pt>
                <c:pt idx="33">
                  <c:v>384010</c:v>
                </c:pt>
                <c:pt idx="34">
                  <c:v>396010</c:v>
                </c:pt>
                <c:pt idx="35">
                  <c:v>408010</c:v>
                </c:pt>
                <c:pt idx="36">
                  <c:v>420010</c:v>
                </c:pt>
                <c:pt idx="37">
                  <c:v>432010</c:v>
                </c:pt>
                <c:pt idx="38">
                  <c:v>444010</c:v>
                </c:pt>
                <c:pt idx="39">
                  <c:v>456010</c:v>
                </c:pt>
                <c:pt idx="40">
                  <c:v>468010</c:v>
                </c:pt>
                <c:pt idx="41">
                  <c:v>480010</c:v>
                </c:pt>
                <c:pt idx="42">
                  <c:v>492010</c:v>
                </c:pt>
                <c:pt idx="43">
                  <c:v>504010</c:v>
                </c:pt>
                <c:pt idx="44">
                  <c:v>516010</c:v>
                </c:pt>
                <c:pt idx="45">
                  <c:v>528010</c:v>
                </c:pt>
                <c:pt idx="46">
                  <c:v>540010</c:v>
                </c:pt>
                <c:pt idx="47">
                  <c:v>552010</c:v>
                </c:pt>
                <c:pt idx="48">
                  <c:v>564010</c:v>
                </c:pt>
                <c:pt idx="49">
                  <c:v>576010</c:v>
                </c:pt>
                <c:pt idx="50">
                  <c:v>588010</c:v>
                </c:pt>
                <c:pt idx="51">
                  <c:v>600010</c:v>
                </c:pt>
                <c:pt idx="52">
                  <c:v>612010</c:v>
                </c:pt>
                <c:pt idx="53">
                  <c:v>624010</c:v>
                </c:pt>
                <c:pt idx="54">
                  <c:v>636010</c:v>
                </c:pt>
                <c:pt idx="55">
                  <c:v>648010</c:v>
                </c:pt>
                <c:pt idx="56">
                  <c:v>660010</c:v>
                </c:pt>
                <c:pt idx="57">
                  <c:v>672010</c:v>
                </c:pt>
                <c:pt idx="58">
                  <c:v>684010</c:v>
                </c:pt>
                <c:pt idx="59">
                  <c:v>696010</c:v>
                </c:pt>
                <c:pt idx="60">
                  <c:v>708010</c:v>
                </c:pt>
                <c:pt idx="61">
                  <c:v>720010</c:v>
                </c:pt>
                <c:pt idx="62">
                  <c:v>732010</c:v>
                </c:pt>
                <c:pt idx="63">
                  <c:v>744010</c:v>
                </c:pt>
                <c:pt idx="64">
                  <c:v>756010</c:v>
                </c:pt>
                <c:pt idx="65">
                  <c:v>768010</c:v>
                </c:pt>
                <c:pt idx="66">
                  <c:v>780010</c:v>
                </c:pt>
                <c:pt idx="67">
                  <c:v>792010</c:v>
                </c:pt>
                <c:pt idx="68">
                  <c:v>804010</c:v>
                </c:pt>
                <c:pt idx="69">
                  <c:v>816010</c:v>
                </c:pt>
                <c:pt idx="70">
                  <c:v>828010</c:v>
                </c:pt>
                <c:pt idx="71">
                  <c:v>840010</c:v>
                </c:pt>
                <c:pt idx="72">
                  <c:v>852010</c:v>
                </c:pt>
                <c:pt idx="73">
                  <c:v>864010</c:v>
                </c:pt>
                <c:pt idx="74">
                  <c:v>876010</c:v>
                </c:pt>
                <c:pt idx="75">
                  <c:v>888010</c:v>
                </c:pt>
                <c:pt idx="76">
                  <c:v>900010</c:v>
                </c:pt>
                <c:pt idx="77">
                  <c:v>912010</c:v>
                </c:pt>
                <c:pt idx="78">
                  <c:v>924010</c:v>
                </c:pt>
                <c:pt idx="79">
                  <c:v>936010</c:v>
                </c:pt>
                <c:pt idx="80">
                  <c:v>948010</c:v>
                </c:pt>
                <c:pt idx="81">
                  <c:v>960010</c:v>
                </c:pt>
                <c:pt idx="82">
                  <c:v>972010</c:v>
                </c:pt>
                <c:pt idx="83">
                  <c:v>984010</c:v>
                </c:pt>
                <c:pt idx="84">
                  <c:v>996010</c:v>
                </c:pt>
                <c:pt idx="85">
                  <c:v>1008010</c:v>
                </c:pt>
                <c:pt idx="86">
                  <c:v>1020010</c:v>
                </c:pt>
                <c:pt idx="87">
                  <c:v>1032010</c:v>
                </c:pt>
                <c:pt idx="88">
                  <c:v>1044010</c:v>
                </c:pt>
                <c:pt idx="89">
                  <c:v>1056010</c:v>
                </c:pt>
                <c:pt idx="90">
                  <c:v>1068010</c:v>
                </c:pt>
                <c:pt idx="91">
                  <c:v>1080010</c:v>
                </c:pt>
                <c:pt idx="92">
                  <c:v>1092010</c:v>
                </c:pt>
                <c:pt idx="93">
                  <c:v>1104010</c:v>
                </c:pt>
                <c:pt idx="94">
                  <c:v>1116010</c:v>
                </c:pt>
                <c:pt idx="95">
                  <c:v>1128010</c:v>
                </c:pt>
                <c:pt idx="96">
                  <c:v>1140010</c:v>
                </c:pt>
                <c:pt idx="97">
                  <c:v>1152010</c:v>
                </c:pt>
                <c:pt idx="98">
                  <c:v>1164010</c:v>
                </c:pt>
                <c:pt idx="99">
                  <c:v>1176010</c:v>
                </c:pt>
                <c:pt idx="100">
                  <c:v>1188010</c:v>
                </c:pt>
                <c:pt idx="101">
                  <c:v>1200010</c:v>
                </c:pt>
                <c:pt idx="102">
                  <c:v>1212010</c:v>
                </c:pt>
                <c:pt idx="103">
                  <c:v>1224010</c:v>
                </c:pt>
                <c:pt idx="104">
                  <c:v>1236010</c:v>
                </c:pt>
                <c:pt idx="105">
                  <c:v>1248010</c:v>
                </c:pt>
                <c:pt idx="106">
                  <c:v>1260010</c:v>
                </c:pt>
                <c:pt idx="107">
                  <c:v>1272010</c:v>
                </c:pt>
                <c:pt idx="108">
                  <c:v>1284010</c:v>
                </c:pt>
                <c:pt idx="109">
                  <c:v>1296010</c:v>
                </c:pt>
                <c:pt idx="110">
                  <c:v>1308010</c:v>
                </c:pt>
                <c:pt idx="111">
                  <c:v>1320010</c:v>
                </c:pt>
                <c:pt idx="112">
                  <c:v>1332010</c:v>
                </c:pt>
                <c:pt idx="113">
                  <c:v>1344010</c:v>
                </c:pt>
                <c:pt idx="114">
                  <c:v>1356010</c:v>
                </c:pt>
                <c:pt idx="115">
                  <c:v>1368010</c:v>
                </c:pt>
                <c:pt idx="116">
                  <c:v>1380010</c:v>
                </c:pt>
                <c:pt idx="117">
                  <c:v>1392010</c:v>
                </c:pt>
                <c:pt idx="118">
                  <c:v>1404010</c:v>
                </c:pt>
                <c:pt idx="119">
                  <c:v>1416010</c:v>
                </c:pt>
                <c:pt idx="120">
                  <c:v>1428010</c:v>
                </c:pt>
                <c:pt idx="121">
                  <c:v>1440010</c:v>
                </c:pt>
                <c:pt idx="122">
                  <c:v>1452010</c:v>
                </c:pt>
                <c:pt idx="123">
                  <c:v>1464010</c:v>
                </c:pt>
                <c:pt idx="124">
                  <c:v>1476010</c:v>
                </c:pt>
                <c:pt idx="125">
                  <c:v>1488010</c:v>
                </c:pt>
                <c:pt idx="126">
                  <c:v>1500010</c:v>
                </c:pt>
                <c:pt idx="127">
                  <c:v>1512010</c:v>
                </c:pt>
                <c:pt idx="128">
                  <c:v>1524010</c:v>
                </c:pt>
                <c:pt idx="129">
                  <c:v>1536010</c:v>
                </c:pt>
                <c:pt idx="130">
                  <c:v>1548010</c:v>
                </c:pt>
                <c:pt idx="131">
                  <c:v>1560010</c:v>
                </c:pt>
                <c:pt idx="132">
                  <c:v>1572010</c:v>
                </c:pt>
                <c:pt idx="133">
                  <c:v>1584010</c:v>
                </c:pt>
                <c:pt idx="134">
                  <c:v>1596010</c:v>
                </c:pt>
                <c:pt idx="135">
                  <c:v>1608010</c:v>
                </c:pt>
                <c:pt idx="136">
                  <c:v>1620010</c:v>
                </c:pt>
                <c:pt idx="137">
                  <c:v>1632010</c:v>
                </c:pt>
                <c:pt idx="138">
                  <c:v>1644010</c:v>
                </c:pt>
                <c:pt idx="139">
                  <c:v>1656010</c:v>
                </c:pt>
                <c:pt idx="140">
                  <c:v>1668010</c:v>
                </c:pt>
                <c:pt idx="141">
                  <c:v>1680010</c:v>
                </c:pt>
                <c:pt idx="142">
                  <c:v>1692010</c:v>
                </c:pt>
                <c:pt idx="143">
                  <c:v>1704010</c:v>
                </c:pt>
                <c:pt idx="144">
                  <c:v>1716010</c:v>
                </c:pt>
                <c:pt idx="145">
                  <c:v>1728010</c:v>
                </c:pt>
                <c:pt idx="146">
                  <c:v>1740010</c:v>
                </c:pt>
                <c:pt idx="147">
                  <c:v>1752010</c:v>
                </c:pt>
                <c:pt idx="148">
                  <c:v>1764010</c:v>
                </c:pt>
                <c:pt idx="149">
                  <c:v>1776010</c:v>
                </c:pt>
                <c:pt idx="150">
                  <c:v>1788010</c:v>
                </c:pt>
                <c:pt idx="151">
                  <c:v>1800010</c:v>
                </c:pt>
                <c:pt idx="152">
                  <c:v>1812010</c:v>
                </c:pt>
                <c:pt idx="153">
                  <c:v>1824010</c:v>
                </c:pt>
                <c:pt idx="154">
                  <c:v>1836010</c:v>
                </c:pt>
                <c:pt idx="155">
                  <c:v>1848010</c:v>
                </c:pt>
                <c:pt idx="156">
                  <c:v>1860010</c:v>
                </c:pt>
                <c:pt idx="157">
                  <c:v>1872010</c:v>
                </c:pt>
                <c:pt idx="158">
                  <c:v>1884010</c:v>
                </c:pt>
                <c:pt idx="159">
                  <c:v>1896010</c:v>
                </c:pt>
                <c:pt idx="160">
                  <c:v>1908010</c:v>
                </c:pt>
                <c:pt idx="161">
                  <c:v>1920010</c:v>
                </c:pt>
                <c:pt idx="162">
                  <c:v>1932010</c:v>
                </c:pt>
                <c:pt idx="163">
                  <c:v>1944010</c:v>
                </c:pt>
                <c:pt idx="164">
                  <c:v>1956010</c:v>
                </c:pt>
                <c:pt idx="165">
                  <c:v>1968010</c:v>
                </c:pt>
                <c:pt idx="166">
                  <c:v>1980010</c:v>
                </c:pt>
                <c:pt idx="167">
                  <c:v>1992010</c:v>
                </c:pt>
                <c:pt idx="168">
                  <c:v>2004010</c:v>
                </c:pt>
                <c:pt idx="169">
                  <c:v>2016010</c:v>
                </c:pt>
                <c:pt idx="170">
                  <c:v>2028010</c:v>
                </c:pt>
                <c:pt idx="171">
                  <c:v>2040010</c:v>
                </c:pt>
                <c:pt idx="172">
                  <c:v>2052010</c:v>
                </c:pt>
                <c:pt idx="173">
                  <c:v>2064010</c:v>
                </c:pt>
                <c:pt idx="174">
                  <c:v>2076010</c:v>
                </c:pt>
                <c:pt idx="175">
                  <c:v>2088010</c:v>
                </c:pt>
                <c:pt idx="176">
                  <c:v>2100010</c:v>
                </c:pt>
                <c:pt idx="177">
                  <c:v>2112010</c:v>
                </c:pt>
                <c:pt idx="178">
                  <c:v>2124010</c:v>
                </c:pt>
                <c:pt idx="179">
                  <c:v>2136010</c:v>
                </c:pt>
                <c:pt idx="180">
                  <c:v>2148010</c:v>
                </c:pt>
                <c:pt idx="181">
                  <c:v>2160010</c:v>
                </c:pt>
                <c:pt idx="182">
                  <c:v>2172010</c:v>
                </c:pt>
                <c:pt idx="183">
                  <c:v>2184010</c:v>
                </c:pt>
                <c:pt idx="184">
                  <c:v>2196010</c:v>
                </c:pt>
                <c:pt idx="185">
                  <c:v>2208010</c:v>
                </c:pt>
                <c:pt idx="186">
                  <c:v>2220010</c:v>
                </c:pt>
                <c:pt idx="187">
                  <c:v>2232010</c:v>
                </c:pt>
                <c:pt idx="188">
                  <c:v>2244010</c:v>
                </c:pt>
                <c:pt idx="189">
                  <c:v>2256010</c:v>
                </c:pt>
                <c:pt idx="190">
                  <c:v>2268010</c:v>
                </c:pt>
                <c:pt idx="191">
                  <c:v>2280010</c:v>
                </c:pt>
                <c:pt idx="192">
                  <c:v>2292010</c:v>
                </c:pt>
                <c:pt idx="193">
                  <c:v>2304010</c:v>
                </c:pt>
                <c:pt idx="194">
                  <c:v>2316010</c:v>
                </c:pt>
                <c:pt idx="195">
                  <c:v>2328010</c:v>
                </c:pt>
                <c:pt idx="196">
                  <c:v>2340010</c:v>
                </c:pt>
                <c:pt idx="197">
                  <c:v>2352010</c:v>
                </c:pt>
                <c:pt idx="198">
                  <c:v>2364010</c:v>
                </c:pt>
                <c:pt idx="199">
                  <c:v>2376010</c:v>
                </c:pt>
                <c:pt idx="200">
                  <c:v>2388010</c:v>
                </c:pt>
                <c:pt idx="201">
                  <c:v>2400010</c:v>
                </c:pt>
                <c:pt idx="202">
                  <c:v>2412010</c:v>
                </c:pt>
                <c:pt idx="203">
                  <c:v>2424010</c:v>
                </c:pt>
                <c:pt idx="204">
                  <c:v>2436010</c:v>
                </c:pt>
                <c:pt idx="205">
                  <c:v>2448010</c:v>
                </c:pt>
                <c:pt idx="206">
                  <c:v>2460010</c:v>
                </c:pt>
                <c:pt idx="207">
                  <c:v>2472010</c:v>
                </c:pt>
                <c:pt idx="208">
                  <c:v>2484010</c:v>
                </c:pt>
                <c:pt idx="209">
                  <c:v>2496010</c:v>
                </c:pt>
                <c:pt idx="210">
                  <c:v>2508010</c:v>
                </c:pt>
                <c:pt idx="211">
                  <c:v>2520010</c:v>
                </c:pt>
                <c:pt idx="212">
                  <c:v>2532010</c:v>
                </c:pt>
                <c:pt idx="213">
                  <c:v>2544010</c:v>
                </c:pt>
                <c:pt idx="214">
                  <c:v>2556010</c:v>
                </c:pt>
                <c:pt idx="215">
                  <c:v>2568010</c:v>
                </c:pt>
                <c:pt idx="216">
                  <c:v>2580010</c:v>
                </c:pt>
                <c:pt idx="217">
                  <c:v>2592010</c:v>
                </c:pt>
                <c:pt idx="218">
                  <c:v>2604010</c:v>
                </c:pt>
                <c:pt idx="219">
                  <c:v>2616010</c:v>
                </c:pt>
                <c:pt idx="220">
                  <c:v>2628010</c:v>
                </c:pt>
                <c:pt idx="221">
                  <c:v>2640010</c:v>
                </c:pt>
                <c:pt idx="222">
                  <c:v>2652010</c:v>
                </c:pt>
                <c:pt idx="223">
                  <c:v>2664010</c:v>
                </c:pt>
                <c:pt idx="224">
                  <c:v>2676010</c:v>
                </c:pt>
                <c:pt idx="225">
                  <c:v>2688010</c:v>
                </c:pt>
                <c:pt idx="226">
                  <c:v>2700010</c:v>
                </c:pt>
                <c:pt idx="227">
                  <c:v>2712010</c:v>
                </c:pt>
                <c:pt idx="228">
                  <c:v>2724010</c:v>
                </c:pt>
                <c:pt idx="229">
                  <c:v>2736010</c:v>
                </c:pt>
                <c:pt idx="230">
                  <c:v>2748010</c:v>
                </c:pt>
                <c:pt idx="231">
                  <c:v>2760010</c:v>
                </c:pt>
                <c:pt idx="232">
                  <c:v>2772010</c:v>
                </c:pt>
                <c:pt idx="233">
                  <c:v>2784010</c:v>
                </c:pt>
                <c:pt idx="234">
                  <c:v>2796010</c:v>
                </c:pt>
                <c:pt idx="235">
                  <c:v>2808010</c:v>
                </c:pt>
                <c:pt idx="236">
                  <c:v>2820010</c:v>
                </c:pt>
                <c:pt idx="237">
                  <c:v>2832010</c:v>
                </c:pt>
                <c:pt idx="238">
                  <c:v>2844010</c:v>
                </c:pt>
                <c:pt idx="239">
                  <c:v>2856010</c:v>
                </c:pt>
                <c:pt idx="240">
                  <c:v>2868010</c:v>
                </c:pt>
                <c:pt idx="241">
                  <c:v>2880010</c:v>
                </c:pt>
                <c:pt idx="242">
                  <c:v>2892010</c:v>
                </c:pt>
                <c:pt idx="243">
                  <c:v>2904010</c:v>
                </c:pt>
                <c:pt idx="244">
                  <c:v>2916010</c:v>
                </c:pt>
                <c:pt idx="245">
                  <c:v>2928010</c:v>
                </c:pt>
                <c:pt idx="246">
                  <c:v>2940010</c:v>
                </c:pt>
                <c:pt idx="247">
                  <c:v>2952010</c:v>
                </c:pt>
                <c:pt idx="248">
                  <c:v>2964010</c:v>
                </c:pt>
                <c:pt idx="249">
                  <c:v>2976010</c:v>
                </c:pt>
                <c:pt idx="250">
                  <c:v>2988010</c:v>
                </c:pt>
                <c:pt idx="251">
                  <c:v>3000010</c:v>
                </c:pt>
                <c:pt idx="252">
                  <c:v>3012010</c:v>
                </c:pt>
                <c:pt idx="253">
                  <c:v>3024010</c:v>
                </c:pt>
                <c:pt idx="254">
                  <c:v>3036010</c:v>
                </c:pt>
                <c:pt idx="255">
                  <c:v>3048010</c:v>
                </c:pt>
                <c:pt idx="256">
                  <c:v>3060010</c:v>
                </c:pt>
                <c:pt idx="257">
                  <c:v>3072010</c:v>
                </c:pt>
                <c:pt idx="258">
                  <c:v>3084010</c:v>
                </c:pt>
                <c:pt idx="259">
                  <c:v>3096010</c:v>
                </c:pt>
                <c:pt idx="260">
                  <c:v>3108010</c:v>
                </c:pt>
                <c:pt idx="261">
                  <c:v>3120010</c:v>
                </c:pt>
                <c:pt idx="262">
                  <c:v>3132010</c:v>
                </c:pt>
                <c:pt idx="263">
                  <c:v>3144010</c:v>
                </c:pt>
                <c:pt idx="264">
                  <c:v>3156010</c:v>
                </c:pt>
                <c:pt idx="265">
                  <c:v>3168010</c:v>
                </c:pt>
                <c:pt idx="266">
                  <c:v>3180010</c:v>
                </c:pt>
                <c:pt idx="267">
                  <c:v>3192010</c:v>
                </c:pt>
                <c:pt idx="268">
                  <c:v>3204010</c:v>
                </c:pt>
                <c:pt idx="269">
                  <c:v>3216010</c:v>
                </c:pt>
                <c:pt idx="270">
                  <c:v>3228010</c:v>
                </c:pt>
                <c:pt idx="271">
                  <c:v>3240010</c:v>
                </c:pt>
                <c:pt idx="272">
                  <c:v>3252010</c:v>
                </c:pt>
                <c:pt idx="273">
                  <c:v>3264010</c:v>
                </c:pt>
                <c:pt idx="274">
                  <c:v>3276010</c:v>
                </c:pt>
                <c:pt idx="275">
                  <c:v>3288010</c:v>
                </c:pt>
                <c:pt idx="276">
                  <c:v>3300010</c:v>
                </c:pt>
                <c:pt idx="277">
                  <c:v>3312010</c:v>
                </c:pt>
                <c:pt idx="278">
                  <c:v>3324010</c:v>
                </c:pt>
                <c:pt idx="279">
                  <c:v>3336010</c:v>
                </c:pt>
                <c:pt idx="280">
                  <c:v>3348010</c:v>
                </c:pt>
                <c:pt idx="281">
                  <c:v>3360010</c:v>
                </c:pt>
                <c:pt idx="282">
                  <c:v>3372010</c:v>
                </c:pt>
                <c:pt idx="283">
                  <c:v>3384010</c:v>
                </c:pt>
                <c:pt idx="284">
                  <c:v>3396010</c:v>
                </c:pt>
                <c:pt idx="285">
                  <c:v>3408010</c:v>
                </c:pt>
                <c:pt idx="286">
                  <c:v>3420010</c:v>
                </c:pt>
                <c:pt idx="287">
                  <c:v>3432010</c:v>
                </c:pt>
                <c:pt idx="288">
                  <c:v>3444010</c:v>
                </c:pt>
                <c:pt idx="289">
                  <c:v>3456010</c:v>
                </c:pt>
                <c:pt idx="290">
                  <c:v>3468010</c:v>
                </c:pt>
                <c:pt idx="291">
                  <c:v>3480010</c:v>
                </c:pt>
                <c:pt idx="292">
                  <c:v>3492010</c:v>
                </c:pt>
                <c:pt idx="293">
                  <c:v>3504010</c:v>
                </c:pt>
                <c:pt idx="294">
                  <c:v>3516010</c:v>
                </c:pt>
                <c:pt idx="295">
                  <c:v>3528010</c:v>
                </c:pt>
                <c:pt idx="296">
                  <c:v>3540010</c:v>
                </c:pt>
                <c:pt idx="297">
                  <c:v>3552010</c:v>
                </c:pt>
                <c:pt idx="298">
                  <c:v>3564010</c:v>
                </c:pt>
                <c:pt idx="299">
                  <c:v>3576010</c:v>
                </c:pt>
                <c:pt idx="300">
                  <c:v>3588010</c:v>
                </c:pt>
                <c:pt idx="301">
                  <c:v>3600010</c:v>
                </c:pt>
                <c:pt idx="302">
                  <c:v>3612010</c:v>
                </c:pt>
                <c:pt idx="303">
                  <c:v>3624010</c:v>
                </c:pt>
                <c:pt idx="304">
                  <c:v>3636010</c:v>
                </c:pt>
                <c:pt idx="305">
                  <c:v>3648010</c:v>
                </c:pt>
                <c:pt idx="306">
                  <c:v>3660010</c:v>
                </c:pt>
                <c:pt idx="307">
                  <c:v>3672010</c:v>
                </c:pt>
                <c:pt idx="308">
                  <c:v>3684010</c:v>
                </c:pt>
                <c:pt idx="309">
                  <c:v>3696010</c:v>
                </c:pt>
                <c:pt idx="310">
                  <c:v>3708010</c:v>
                </c:pt>
                <c:pt idx="311">
                  <c:v>3720010</c:v>
                </c:pt>
                <c:pt idx="312">
                  <c:v>3732010</c:v>
                </c:pt>
                <c:pt idx="313">
                  <c:v>3744010</c:v>
                </c:pt>
                <c:pt idx="314">
                  <c:v>3756010</c:v>
                </c:pt>
                <c:pt idx="315">
                  <c:v>3768010</c:v>
                </c:pt>
                <c:pt idx="316">
                  <c:v>3780010</c:v>
                </c:pt>
                <c:pt idx="317">
                  <c:v>3792010</c:v>
                </c:pt>
                <c:pt idx="318">
                  <c:v>3804010</c:v>
                </c:pt>
                <c:pt idx="319">
                  <c:v>3816010</c:v>
                </c:pt>
                <c:pt idx="320">
                  <c:v>3828010</c:v>
                </c:pt>
                <c:pt idx="321">
                  <c:v>3840010</c:v>
                </c:pt>
                <c:pt idx="322">
                  <c:v>3852010</c:v>
                </c:pt>
                <c:pt idx="323">
                  <c:v>3864010</c:v>
                </c:pt>
                <c:pt idx="324">
                  <c:v>3876010</c:v>
                </c:pt>
                <c:pt idx="325">
                  <c:v>3888010</c:v>
                </c:pt>
                <c:pt idx="326">
                  <c:v>3900010</c:v>
                </c:pt>
                <c:pt idx="327">
                  <c:v>3912010</c:v>
                </c:pt>
                <c:pt idx="328">
                  <c:v>3924010</c:v>
                </c:pt>
                <c:pt idx="329">
                  <c:v>3936010</c:v>
                </c:pt>
                <c:pt idx="330">
                  <c:v>3948010</c:v>
                </c:pt>
                <c:pt idx="331">
                  <c:v>3960010</c:v>
                </c:pt>
                <c:pt idx="332">
                  <c:v>3972010</c:v>
                </c:pt>
                <c:pt idx="333">
                  <c:v>3984010</c:v>
                </c:pt>
                <c:pt idx="334">
                  <c:v>3996010</c:v>
                </c:pt>
                <c:pt idx="335">
                  <c:v>4008010</c:v>
                </c:pt>
                <c:pt idx="336">
                  <c:v>4020010</c:v>
                </c:pt>
                <c:pt idx="337">
                  <c:v>4032010</c:v>
                </c:pt>
                <c:pt idx="338">
                  <c:v>4044010</c:v>
                </c:pt>
                <c:pt idx="339">
                  <c:v>4056010</c:v>
                </c:pt>
                <c:pt idx="340">
                  <c:v>4068010</c:v>
                </c:pt>
                <c:pt idx="341">
                  <c:v>4080010</c:v>
                </c:pt>
                <c:pt idx="342">
                  <c:v>4092010</c:v>
                </c:pt>
                <c:pt idx="343">
                  <c:v>4104010</c:v>
                </c:pt>
                <c:pt idx="344">
                  <c:v>4116010</c:v>
                </c:pt>
                <c:pt idx="345">
                  <c:v>4128010</c:v>
                </c:pt>
                <c:pt idx="346">
                  <c:v>4140010</c:v>
                </c:pt>
                <c:pt idx="347">
                  <c:v>4152010</c:v>
                </c:pt>
                <c:pt idx="348">
                  <c:v>4164010</c:v>
                </c:pt>
                <c:pt idx="349">
                  <c:v>4176010</c:v>
                </c:pt>
                <c:pt idx="350">
                  <c:v>4188010</c:v>
                </c:pt>
                <c:pt idx="351">
                  <c:v>4200010</c:v>
                </c:pt>
                <c:pt idx="352">
                  <c:v>4212010</c:v>
                </c:pt>
                <c:pt idx="353">
                  <c:v>4224010</c:v>
                </c:pt>
                <c:pt idx="354">
                  <c:v>4236010</c:v>
                </c:pt>
                <c:pt idx="355">
                  <c:v>4248010</c:v>
                </c:pt>
                <c:pt idx="356">
                  <c:v>4260010</c:v>
                </c:pt>
                <c:pt idx="357">
                  <c:v>4272010</c:v>
                </c:pt>
                <c:pt idx="358">
                  <c:v>4284010</c:v>
                </c:pt>
                <c:pt idx="359">
                  <c:v>4296010</c:v>
                </c:pt>
                <c:pt idx="360">
                  <c:v>4308010</c:v>
                </c:pt>
              </c:numCache>
            </c:numRef>
          </c:cat>
          <c:val>
            <c:numRef>
              <c:f>Sheet1!$F$2:$F$500</c:f>
              <c:numCache>
                <c:formatCode>General</c:formatCode>
                <c:ptCount val="499"/>
                <c:pt idx="0">
                  <c:v>56910427.210000001</c:v>
                </c:pt>
                <c:pt idx="1">
                  <c:v>56910427.294778004</c:v>
                </c:pt>
                <c:pt idx="2">
                  <c:v>56910529.806835994</c:v>
                </c:pt>
                <c:pt idx="3">
                  <c:v>56910812.462027997</c:v>
                </c:pt>
                <c:pt idx="4">
                  <c:v>56911237.749678008</c:v>
                </c:pt>
                <c:pt idx="5">
                  <c:v>56911749.228394009</c:v>
                </c:pt>
                <c:pt idx="6">
                  <c:v>56912279.014783993</c:v>
                </c:pt>
                <c:pt idx="7">
                  <c:v>56912756.791960008</c:v>
                </c:pt>
                <c:pt idx="8">
                  <c:v>56913119.142874993</c:v>
                </c:pt>
                <c:pt idx="9">
                  <c:v>56913317.969472997</c:v>
                </c:pt>
                <c:pt idx="10">
                  <c:v>56913326.879164003</c:v>
                </c:pt>
                <c:pt idx="11">
                  <c:v>56913144.689625002</c:v>
                </c:pt>
                <c:pt idx="12">
                  <c:v>56912795.585807003</c:v>
                </c:pt>
                <c:pt idx="13">
                  <c:v>56912325.908287011</c:v>
                </c:pt>
                <c:pt idx="14">
                  <c:v>56911798.000065997</c:v>
                </c:pt>
                <c:pt idx="15">
                  <c:v>56911281.929878004</c:v>
                </c:pt>
                <c:pt idx="16">
                  <c:v>56910846.191611007</c:v>
                </c:pt>
                <c:pt idx="17">
                  <c:v>56910548.614627011</c:v>
                </c:pt>
                <c:pt idx="18">
                  <c:v>56910428.690765001</c:v>
                </c:pt>
                <c:pt idx="19">
                  <c:v>56910502.335184999</c:v>
                </c:pt>
                <c:pt idx="20">
                  <c:v>56910759.775157005</c:v>
                </c:pt>
                <c:pt idx="21">
                  <c:v>56911166.846444994</c:v>
                </c:pt>
                <c:pt idx="22">
                  <c:v>56911669.525561005</c:v>
                </c:pt>
                <c:pt idx="23">
                  <c:v>56912201.097502999</c:v>
                </c:pt>
                <c:pt idx="24">
                  <c:v>56912691.008946002</c:v>
                </c:pt>
                <c:pt idx="25">
                  <c:v>56913074.232671</c:v>
                </c:pt>
                <c:pt idx="26">
                  <c:v>56913299.900248006</c:v>
                </c:pt>
                <c:pt idx="27">
                  <c:v>56913338.056205995</c:v>
                </c:pt>
                <c:pt idx="28">
                  <c:v>56913183.635926001</c:v>
                </c:pt>
                <c:pt idx="29">
                  <c:v>56912857.138211004</c:v>
                </c:pt>
                <c:pt idx="30">
                  <c:v>56912401.903114997</c:v>
                </c:pt>
                <c:pt idx="31">
                  <c:v>56911878.357053995</c:v>
                </c:pt>
                <c:pt idx="32">
                  <c:v>56911355.990330003</c:v>
                </c:pt>
                <c:pt idx="33">
                  <c:v>56910904.133063003</c:v>
                </c:pt>
                <c:pt idx="34">
                  <c:v>56910582.75424701</c:v>
                </c:pt>
                <c:pt idx="35">
                  <c:v>56910434.504669003</c:v>
                </c:pt>
                <c:pt idx="36">
                  <c:v>56910479.058551997</c:v>
                </c:pt>
                <c:pt idx="37">
                  <c:v>56910710.503688999</c:v>
                </c:pt>
                <c:pt idx="38">
                  <c:v>56911098.125706002</c:v>
                </c:pt>
                <c:pt idx="39">
                  <c:v>56911590.482597001</c:v>
                </c:pt>
                <c:pt idx="40">
                  <c:v>56912122.229802005</c:v>
                </c:pt>
                <c:pt idx="41">
                  <c:v>56912622.791291013</c:v>
                </c:pt>
                <c:pt idx="42">
                  <c:v>56913025.726714</c:v>
                </c:pt>
                <c:pt idx="43">
                  <c:v>56913277.551436</c:v>
                </c:pt>
                <c:pt idx="44">
                  <c:v>56913344.837917</c:v>
                </c:pt>
                <c:pt idx="45">
                  <c:v>56913218.654608004</c:v>
                </c:pt>
                <c:pt idx="46">
                  <c:v>56912915.752053</c:v>
                </c:pt>
                <c:pt idx="47">
                  <c:v>56912476.338451996</c:v>
                </c:pt>
                <c:pt idx="48">
                  <c:v>56911958.740538009</c:v>
                </c:pt>
                <c:pt idx="49">
                  <c:v>56911431.659662999</c:v>
                </c:pt>
                <c:pt idx="50">
                  <c:v>56910965.052170992</c:v>
                </c:pt>
                <c:pt idx="51">
                  <c:v>56910620.845081992</c:v>
                </c:pt>
                <c:pt idx="52">
                  <c:v>56910444.718962997</c:v>
                </c:pt>
                <c:pt idx="53">
                  <c:v>56910460.047525994</c:v>
                </c:pt>
                <c:pt idx="54">
                  <c:v>56910664.796964005</c:v>
                </c:pt>
                <c:pt idx="55">
                  <c:v>56911031.795737006</c:v>
                </c:pt>
                <c:pt idx="56">
                  <c:v>56911512.339078002</c:v>
                </c:pt>
                <c:pt idx="57">
                  <c:v>56912042.650767997</c:v>
                </c:pt>
                <c:pt idx="58">
                  <c:v>56912552.345855996</c:v>
                </c:pt>
                <c:pt idx="59">
                  <c:v>56912973.772174999</c:v>
                </c:pt>
                <c:pt idx="60">
                  <c:v>56913250.990975</c:v>
                </c:pt>
                <c:pt idx="61">
                  <c:v>56913347.203975998</c:v>
                </c:pt>
                <c:pt idx="62">
                  <c:v>56913249.639794007</c:v>
                </c:pt>
                <c:pt idx="63">
                  <c:v>56912971.249963008</c:v>
                </c:pt>
                <c:pt idx="64">
                  <c:v>56912548.988984995</c:v>
                </c:pt>
                <c:pt idx="65">
                  <c:v>56912038.907173999</c:v>
                </c:pt>
                <c:pt idx="66">
                  <c:v>56911508.708795011</c:v>
                </c:pt>
                <c:pt idx="67">
                  <c:v>56911028.764523007</c:v>
                </c:pt>
                <c:pt idx="68">
                  <c:v>56910662.771848008</c:v>
                </c:pt>
                <c:pt idx="69">
                  <c:v>56910459.302793004</c:v>
                </c:pt>
                <c:pt idx="70">
                  <c:v>56910445.359770991</c:v>
                </c:pt>
                <c:pt idx="71">
                  <c:v>56910622.793513007</c:v>
                </c:pt>
                <c:pt idx="72">
                  <c:v>56910968.057559997</c:v>
                </c:pt>
                <c:pt idx="73">
                  <c:v>56911435.331849001</c:v>
                </c:pt>
                <c:pt idx="74">
                  <c:v>56911962.601629004</c:v>
                </c:pt>
                <c:pt idx="75">
                  <c:v>56912479.886235997</c:v>
                </c:pt>
                <c:pt idx="76">
                  <c:v>56912918.526657008</c:v>
                </c:pt>
                <c:pt idx="77">
                  <c:v>56913220.299549013</c:v>
                </c:pt>
                <c:pt idx="78">
                  <c:v>56913345.147436999</c:v>
                </c:pt>
                <c:pt idx="79">
                  <c:v>56913276.497827001</c:v>
                </c:pt>
                <c:pt idx="80">
                  <c:v>56913023.464008003</c:v>
                </c:pt>
                <c:pt idx="81">
                  <c:v>56912619.634801999</c:v>
                </c:pt>
                <c:pt idx="82">
                  <c:v>56912118.614270002</c:v>
                </c:pt>
                <c:pt idx="83">
                  <c:v>56911586.904468998</c:v>
                </c:pt>
                <c:pt idx="84">
                  <c:v>56911095.077247009</c:v>
                </c:pt>
                <c:pt idx="85">
                  <c:v>56910708.407649003</c:v>
                </c:pt>
                <c:pt idx="86">
                  <c:v>56910478.212070994</c:v>
                </c:pt>
                <c:pt idx="87">
                  <c:v>56910435.039857008</c:v>
                </c:pt>
                <c:pt idx="88">
                  <c:v>56910584.620651007</c:v>
                </c:pt>
                <c:pt idx="89">
                  <c:v>56910907.104348004</c:v>
                </c:pt>
                <c:pt idx="90">
                  <c:v>56911359.694304004</c:v>
                </c:pt>
                <c:pt idx="91">
                  <c:v>56911882.325035006</c:v>
                </c:pt>
                <c:pt idx="92">
                  <c:v>56912405.632126004</c:v>
                </c:pt>
                <c:pt idx="93">
                  <c:v>56912860.157730997</c:v>
                </c:pt>
                <c:pt idx="94">
                  <c:v>56913185.570358001</c:v>
                </c:pt>
                <c:pt idx="95">
                  <c:v>56913338.67475</c:v>
                </c:pt>
                <c:pt idx="96">
                  <c:v>56913299.147554003</c:v>
                </c:pt>
                <c:pt idx="97">
                  <c:v>56913072.236208007</c:v>
                </c:pt>
                <c:pt idx="98">
                  <c:v>56912688.062073998</c:v>
                </c:pt>
                <c:pt idx="99">
                  <c:v>56912197.620535009</c:v>
                </c:pt>
                <c:pt idx="100">
                  <c:v>56911666.009962</c:v>
                </c:pt>
                <c:pt idx="101">
                  <c:v>56911163.789600007</c:v>
                </c:pt>
                <c:pt idx="102">
                  <c:v>56910757.614360996</c:v>
                </c:pt>
                <c:pt idx="103">
                  <c:v>56910501.389613003</c:v>
                </c:pt>
                <c:pt idx="104">
                  <c:v>56910429.119124003</c:v>
                </c:pt>
                <c:pt idx="105">
                  <c:v>56910550.394085996</c:v>
                </c:pt>
                <c:pt idx="106">
                  <c:v>56910849.120825</c:v>
                </c:pt>
                <c:pt idx="107">
                  <c:v>56911285.655679002</c:v>
                </c:pt>
                <c:pt idx="108">
                  <c:v>56911802.064313002</c:v>
                </c:pt>
                <c:pt idx="109">
                  <c:v>56912329.808648005</c:v>
                </c:pt>
                <c:pt idx="110">
                  <c:v>56912798.842431992</c:v>
                </c:pt>
                <c:pt idx="111">
                  <c:v>56913146.908840001</c:v>
                </c:pt>
                <c:pt idx="112">
                  <c:v>56913327.805753998</c:v>
                </c:pt>
                <c:pt idx="113">
                  <c:v>56913317.520580001</c:v>
                </c:pt>
                <c:pt idx="114">
                  <c:v>56913117.419019997</c:v>
                </c:pt>
                <c:pt idx="115">
                  <c:v>56912754.063700996</c:v>
                </c:pt>
                <c:pt idx="116">
                  <c:v>56912275.686807998</c:v>
                </c:pt>
                <c:pt idx="117">
                  <c:v>56911745.785796002</c:v>
                </c:pt>
                <c:pt idx="118">
                  <c:v>56911234.693572</c:v>
                </c:pt>
                <c:pt idx="119">
                  <c:v>56910810.243039005</c:v>
                </c:pt>
                <c:pt idx="120">
                  <c:v>56910528.765301004</c:v>
                </c:pt>
                <c:pt idx="121">
                  <c:v>56910427.615581997</c:v>
                </c:pt>
                <c:pt idx="122">
                  <c:v>56910520.217569001</c:v>
                </c:pt>
                <c:pt idx="123">
                  <c:v>56910794.282717995</c:v>
                </c:pt>
                <c:pt idx="124">
                  <c:v>56911213.440361992</c:v>
                </c:pt>
                <c:pt idx="125">
                  <c:v>56911722.062734</c:v>
                </c:pt>
                <c:pt idx="126">
                  <c:v>56912252.645672001</c:v>
                </c:pt>
                <c:pt idx="127">
                  <c:v>56912734.766709998</c:v>
                </c:pt>
                <c:pt idx="128">
                  <c:v>56913104.432335995</c:v>
                </c:pt>
                <c:pt idx="129">
                  <c:v>56913312.573601998</c:v>
                </c:pt>
                <c:pt idx="130">
                  <c:v>56913331.561466001</c:v>
                </c:pt>
                <c:pt idx="131">
                  <c:v>56913158.875770994</c:v>
                </c:pt>
                <c:pt idx="132">
                  <c:v>56912817.439931005</c:v>
                </c:pt>
                <c:pt idx="133">
                  <c:v>56912352.576777995</c:v>
                </c:pt>
                <c:pt idx="134">
                  <c:v>56911825.990471996</c:v>
                </c:pt>
                <c:pt idx="135">
                  <c:v>56911307.574524999</c:v>
                </c:pt>
                <c:pt idx="136">
                  <c:v>56910866.134388</c:v>
                </c:pt>
                <c:pt idx="137">
                  <c:v>56910560.256313995</c:v>
                </c:pt>
                <c:pt idx="138">
                  <c:v>56910430.533870995</c:v>
                </c:pt>
                <c:pt idx="139">
                  <c:v>56910494.182582989</c:v>
                </c:pt>
                <c:pt idx="140">
                  <c:v>56910742.756218001</c:v>
                </c:pt>
                <c:pt idx="141">
                  <c:v>56911143.267205007</c:v>
                </c:pt>
                <c:pt idx="142">
                  <c:v>56911642.562771991</c:v>
                </c:pt>
                <c:pt idx="143">
                  <c:v>56912174.377108999</c:v>
                </c:pt>
                <c:pt idx="144">
                  <c:v>56912668.124865003</c:v>
                </c:pt>
                <c:pt idx="145">
                  <c:v>56913058.269738019</c:v>
                </c:pt>
                <c:pt idx="146">
                  <c:v>56913293.024658009</c:v>
                </c:pt>
                <c:pt idx="147">
                  <c:v>56913341.227890007</c:v>
                </c:pt>
                <c:pt idx="148">
                  <c:v>56913196.481081992</c:v>
                </c:pt>
                <c:pt idx="149">
                  <c:v>56912877.998968005</c:v>
                </c:pt>
                <c:pt idx="150">
                  <c:v>56912428.057700992</c:v>
                </c:pt>
                <c:pt idx="151">
                  <c:v>56911906.381191999</c:v>
                </c:pt>
                <c:pt idx="152">
                  <c:v>56911382.211834006</c:v>
                </c:pt>
                <c:pt idx="153">
                  <c:v>56910925.119228005</c:v>
                </c:pt>
                <c:pt idx="154">
                  <c:v>56910595.767364003</c:v>
                </c:pt>
                <c:pt idx="155">
                  <c:v>56910437.865235008</c:v>
                </c:pt>
                <c:pt idx="156">
                  <c:v>56910472.368064001</c:v>
                </c:pt>
                <c:pt idx="157">
                  <c:v>56910694.697485998</c:v>
                </c:pt>
                <c:pt idx="158">
                  <c:v>56911075.348872989</c:v>
                </c:pt>
                <c:pt idx="159">
                  <c:v>56911563.805378996</c:v>
                </c:pt>
                <c:pt idx="160">
                  <c:v>56912095.240221001</c:v>
                </c:pt>
                <c:pt idx="161">
                  <c:v>56912599.118971996</c:v>
                </c:pt>
                <c:pt idx="162">
                  <c:v>56913008.561105005</c:v>
                </c:pt>
                <c:pt idx="163">
                  <c:v>56913269.218369998</c:v>
                </c:pt>
                <c:pt idx="164">
                  <c:v>56913346.490796</c:v>
                </c:pt>
                <c:pt idx="165">
                  <c:v>56913230.121245012</c:v>
                </c:pt>
                <c:pt idx="166">
                  <c:v>56912935.557558</c:v>
                </c:pt>
                <c:pt idx="167">
                  <c:v>56912501.901106998</c:v>
                </c:pt>
                <c:pt idx="168">
                  <c:v>56911986.714605011</c:v>
                </c:pt>
                <c:pt idx="169">
                  <c:v>56911458.379561</c:v>
                </c:pt>
                <c:pt idx="170">
                  <c:v>56910987.019018002</c:v>
                </c:pt>
                <c:pt idx="171">
                  <c:v>56910635.190994009</c:v>
                </c:pt>
                <c:pt idx="172">
                  <c:v>56910449.587557003</c:v>
                </c:pt>
                <c:pt idx="173">
                  <c:v>56910454.840171993</c:v>
                </c:pt>
                <c:pt idx="174">
                  <c:v>56910650.252175994</c:v>
                </c:pt>
                <c:pt idx="175">
                  <c:v>56911009.891194008</c:v>
                </c:pt>
                <c:pt idx="176">
                  <c:v>56911486.029248014</c:v>
                </c:pt>
                <c:pt idx="177">
                  <c:v>56912015.474890001</c:v>
                </c:pt>
                <c:pt idx="178">
                  <c:v>56912527.95826</c:v>
                </c:pt>
                <c:pt idx="179">
                  <c:v>56912955.457235001</c:v>
                </c:pt>
                <c:pt idx="180">
                  <c:v>56913241.227080002</c:v>
                </c:pt>
                <c:pt idx="181">
                  <c:v>56913347.334461994</c:v>
                </c:pt>
                <c:pt idx="182">
                  <c:v>56913259.694564007</c:v>
                </c:pt>
                <c:pt idx="183">
                  <c:v>56912989.941537008</c:v>
                </c:pt>
                <c:pt idx="184">
                  <c:v>56912573.883487992</c:v>
                </c:pt>
                <c:pt idx="185">
                  <c:v>56912066.747525997</c:v>
                </c:pt>
                <c:pt idx="186">
                  <c:v>56911535.847127996</c:v>
                </c:pt>
                <c:pt idx="187">
                  <c:v>56911051.646383993</c:v>
                </c:pt>
                <c:pt idx="188">
                  <c:v>56910678.407893002</c:v>
                </c:pt>
                <c:pt idx="189">
                  <c:v>56910465.665413007</c:v>
                </c:pt>
                <c:pt idx="190">
                  <c:v>56910441.652067997</c:v>
                </c:pt>
                <c:pt idx="191">
                  <c:v>56910609.554987997</c:v>
                </c:pt>
                <c:pt idx="192">
                  <c:v>56910947.092536002</c:v>
                </c:pt>
                <c:pt idx="193">
                  <c:v>56911409.470091</c:v>
                </c:pt>
                <c:pt idx="194">
                  <c:v>56911935.322889991</c:v>
                </c:pt>
                <c:pt idx="195">
                  <c:v>56912454.858476989</c:v>
                </c:pt>
                <c:pt idx="196">
                  <c:v>56912899.119204007</c:v>
                </c:pt>
                <c:pt idx="197">
                  <c:v>56913209.135802999</c:v>
                </c:pt>
                <c:pt idx="198">
                  <c:v>56913343.756554</c:v>
                </c:pt>
                <c:pt idx="199">
                  <c:v>56913285.111667007</c:v>
                </c:pt>
                <c:pt idx="200">
                  <c:v>56913040.986359991</c:v>
                </c:pt>
                <c:pt idx="201">
                  <c:v>56912643.786977999</c:v>
                </c:pt>
                <c:pt idx="202">
                  <c:v>56912146.237693004</c:v>
                </c:pt>
                <c:pt idx="203">
                  <c:v>56911614.380027995</c:v>
                </c:pt>
                <c:pt idx="204">
                  <c:v>56911118.805695005</c:v>
                </c:pt>
                <c:pt idx="205">
                  <c:v>56910725.287262999</c:v>
                </c:pt>
                <c:pt idx="206">
                  <c:v>56910486.050194003</c:v>
                </c:pt>
                <c:pt idx="207">
                  <c:v>56910432.843774989</c:v>
                </c:pt>
                <c:pt idx="208">
                  <c:v>56910572.72926601</c:v>
                </c:pt>
                <c:pt idx="209">
                  <c:v>56910887.143200003</c:v>
                </c:pt>
                <c:pt idx="210">
                  <c:v>56911334.359920993</c:v>
                </c:pt>
                <c:pt idx="211">
                  <c:v>56911855.027158007</c:v>
                </c:pt>
                <c:pt idx="212">
                  <c:v>56912380.041233011</c:v>
                </c:pt>
                <c:pt idx="213">
                  <c:v>56912839.717877001</c:v>
                </c:pt>
                <c:pt idx="214">
                  <c:v>56913173.041974001</c:v>
                </c:pt>
                <c:pt idx="215">
                  <c:v>56913335.768135011</c:v>
                </c:pt>
                <c:pt idx="216">
                  <c:v>56913306.295775004</c:v>
                </c:pt>
                <c:pt idx="217">
                  <c:v>56913088.537605003</c:v>
                </c:pt>
                <c:pt idx="218">
                  <c:v>56912711.400013998</c:v>
                </c:pt>
                <c:pt idx="219">
                  <c:v>56912224.944493003</c:v>
                </c:pt>
                <c:pt idx="220">
                  <c:v>56911693.740540005</c:v>
                </c:pt>
                <c:pt idx="221">
                  <c:v>56911188.293668009</c:v>
                </c:pt>
                <c:pt idx="222">
                  <c:v>56910775.687229998</c:v>
                </c:pt>
                <c:pt idx="223">
                  <c:v>56910510.680252001</c:v>
                </c:pt>
                <c:pt idx="224">
                  <c:v>56910428.442054994</c:v>
                </c:pt>
                <c:pt idx="225">
                  <c:v>56910539.886627994</c:v>
                </c:pt>
                <c:pt idx="226">
                  <c:v>56910830.224859007</c:v>
                </c:pt>
                <c:pt idx="227">
                  <c:v>56911260.926360004</c:v>
                </c:pt>
                <c:pt idx="228">
                  <c:v>56911774.831058003</c:v>
                </c:pt>
                <c:pt idx="229">
                  <c:v>56912303.733337007</c:v>
                </c:pt>
                <c:pt idx="230">
                  <c:v>56912777.433398999</c:v>
                </c:pt>
                <c:pt idx="231">
                  <c:v>56913133.055151001</c:v>
                </c:pt>
                <c:pt idx="232">
                  <c:v>56913323.393629998</c:v>
                </c:pt>
                <c:pt idx="233">
                  <c:v>56913323.182937011</c:v>
                </c:pt>
                <c:pt idx="234">
                  <c:v>56913132.451435</c:v>
                </c:pt>
                <c:pt idx="235">
                  <c:v>56912776.517978996</c:v>
                </c:pt>
                <c:pt idx="236">
                  <c:v>56912302.629693016</c:v>
                </c:pt>
                <c:pt idx="237">
                  <c:v>56911773.688432999</c:v>
                </c:pt>
                <c:pt idx="238">
                  <c:v>56911259.899960004</c:v>
                </c:pt>
                <c:pt idx="239">
                  <c:v>56910829.455248006</c:v>
                </c:pt>
                <c:pt idx="240">
                  <c:v>56910539.481079996</c:v>
                </c:pt>
                <c:pt idx="241">
                  <c:v>56910428.460319996</c:v>
                </c:pt>
                <c:pt idx="242">
                  <c:v>56910511.126630008</c:v>
                </c:pt>
                <c:pt idx="243">
                  <c:v>56910776.509998009</c:v>
                </c:pt>
                <c:pt idx="244">
                  <c:v>56911189.391940005</c:v>
                </c:pt>
                <c:pt idx="245">
                  <c:v>56911694.977642998</c:v>
                </c:pt>
                <c:pt idx="246">
                  <c:v>56912226.166106001</c:v>
                </c:pt>
                <c:pt idx="247">
                  <c:v>56912712.454638004</c:v>
                </c:pt>
                <c:pt idx="248">
                  <c:v>56913089.296679005</c:v>
                </c:pt>
                <c:pt idx="249">
                  <c:v>56913306.670746997</c:v>
                </c:pt>
                <c:pt idx="250">
                  <c:v>56913335.722217008</c:v>
                </c:pt>
                <c:pt idx="251">
                  <c:v>56913172.595036007</c:v>
                </c:pt>
                <c:pt idx="252">
                  <c:v>56912838.943810992</c:v>
                </c:pt>
                <c:pt idx="253">
                  <c:v>56912379.058146998</c:v>
                </c:pt>
                <c:pt idx="254">
                  <c:v>56911853.981699996</c:v>
                </c:pt>
                <c:pt idx="255">
                  <c:v>56911333.407815993</c:v>
                </c:pt>
                <c:pt idx="256">
                  <c:v>56910886.428579003</c:v>
                </c:pt>
                <c:pt idx="257">
                  <c:v>56910572.365542002</c:v>
                </c:pt>
                <c:pt idx="258">
                  <c:v>56910432.898596011</c:v>
                </c:pt>
                <c:pt idx="259">
                  <c:v>56910486.536455996</c:v>
                </c:pt>
                <c:pt idx="260">
                  <c:v>56910726.161398008</c:v>
                </c:pt>
                <c:pt idx="261">
                  <c:v>56911119.973441996</c:v>
                </c:pt>
                <c:pt idx="262">
                  <c:v>56911615.708929002</c:v>
                </c:pt>
                <c:pt idx="263">
                  <c:v>56912147.574665003</c:v>
                </c:pt>
                <c:pt idx="264">
                  <c:v>56912644.978624001</c:v>
                </c:pt>
                <c:pt idx="265">
                  <c:v>56913041.899331003</c:v>
                </c:pt>
                <c:pt idx="266">
                  <c:v>56913285.650369994</c:v>
                </c:pt>
                <c:pt idx="267">
                  <c:v>56913343.875849999</c:v>
                </c:pt>
                <c:pt idx="268">
                  <c:v>56913208.847010992</c:v>
                </c:pt>
                <c:pt idx="269">
                  <c:v>56912898.488608003</c:v>
                </c:pt>
                <c:pt idx="270">
                  <c:v>56912453.998531006</c:v>
                </c:pt>
                <c:pt idx="271">
                  <c:v>56911934.377298005</c:v>
                </c:pt>
                <c:pt idx="272">
                  <c:v>56911408.594734006</c:v>
                </c:pt>
                <c:pt idx="273">
                  <c:v>56910946.434783995</c:v>
                </c:pt>
                <c:pt idx="274">
                  <c:v>56910609.234143004</c:v>
                </c:pt>
                <c:pt idx="275">
                  <c:v>56910441.743528999</c:v>
                </c:pt>
                <c:pt idx="276">
                  <c:v>56910466.190662004</c:v>
                </c:pt>
                <c:pt idx="277">
                  <c:v>56910679.331636004</c:v>
                </c:pt>
                <c:pt idx="278">
                  <c:v>56911052.881223001</c:v>
                </c:pt>
                <c:pt idx="279">
                  <c:v>56911537.265139014</c:v>
                </c:pt>
                <c:pt idx="280">
                  <c:v>56912068.197226003</c:v>
                </c:pt>
                <c:pt idx="281">
                  <c:v>56912575.209934019</c:v>
                </c:pt>
                <c:pt idx="282">
                  <c:v>56912991.006889991</c:v>
                </c:pt>
                <c:pt idx="283">
                  <c:v>56913260.396394998</c:v>
                </c:pt>
                <c:pt idx="284">
                  <c:v>56913347.619361997</c:v>
                </c:pt>
                <c:pt idx="285">
                  <c:v>56913241.097767003</c:v>
                </c:pt>
                <c:pt idx="286">
                  <c:v>56912954.972203001</c:v>
                </c:pt>
                <c:pt idx="287">
                  <c:v>56912527.22403001</c:v>
                </c:pt>
                <c:pt idx="288">
                  <c:v>56912014.631875001</c:v>
                </c:pt>
                <c:pt idx="289">
                  <c:v>56911485.233124003</c:v>
                </c:pt>
                <c:pt idx="290">
                  <c:v>56911009.292238012</c:v>
                </c:pt>
                <c:pt idx="291">
                  <c:v>56910649.975317001</c:v>
                </c:pt>
                <c:pt idx="292">
                  <c:v>56910454.968414001</c:v>
                </c:pt>
                <c:pt idx="293">
                  <c:v>56910450.15095</c:v>
                </c:pt>
                <c:pt idx="294">
                  <c:v>56910636.162632003</c:v>
                </c:pt>
                <c:pt idx="295">
                  <c:v>56910988.318591997</c:v>
                </c:pt>
                <c:pt idx="296">
                  <c:v>56911459.883997001</c:v>
                </c:pt>
                <c:pt idx="297">
                  <c:v>56911988.274381995</c:v>
                </c:pt>
                <c:pt idx="298">
                  <c:v>56912503.360091999</c:v>
                </c:pt>
                <c:pt idx="299">
                  <c:v>56912936.773724996</c:v>
                </c:pt>
                <c:pt idx="300">
                  <c:v>56913230.985541001</c:v>
                </c:pt>
                <c:pt idx="301">
                  <c:v>56913346.941633008</c:v>
                </c:pt>
                <c:pt idx="302">
                  <c:v>56913269.249820001</c:v>
                </c:pt>
                <c:pt idx="303">
                  <c:v>56913008.223701</c:v>
                </c:pt>
                <c:pt idx="304">
                  <c:v>56912598.513023995</c:v>
                </c:pt>
                <c:pt idx="305">
                  <c:v>56912094.502508998</c:v>
                </c:pt>
                <c:pt idx="306">
                  <c:v>56911563.091008008</c:v>
                </c:pt>
                <c:pt idx="307">
                  <c:v>56911074.810683995</c:v>
                </c:pt>
                <c:pt idx="308">
                  <c:v>56910694.465774998</c:v>
                </c:pt>
                <c:pt idx="309">
                  <c:v>56910472.533280998</c:v>
                </c:pt>
                <c:pt idx="310">
                  <c:v>56910438.465969004</c:v>
                </c:pt>
                <c:pt idx="311">
                  <c:v>56910596.785204008</c:v>
                </c:pt>
                <c:pt idx="312">
                  <c:v>56910926.481183</c:v>
                </c:pt>
                <c:pt idx="313">
                  <c:v>56911383.799996018</c:v>
                </c:pt>
                <c:pt idx="314">
                  <c:v>56911908.048361994</c:v>
                </c:pt>
                <c:pt idx="315">
                  <c:v>56912429.646911994</c:v>
                </c:pt>
                <c:pt idx="316">
                  <c:v>56912879.36432299</c:v>
                </c:pt>
                <c:pt idx="317">
                  <c:v>56913197.507121995</c:v>
                </c:pt>
                <c:pt idx="318">
                  <c:v>56913341.844944</c:v>
                </c:pt>
                <c:pt idx="319">
                  <c:v>56913293.218114011</c:v>
                </c:pt>
                <c:pt idx="320">
                  <c:v>56913058.082003996</c:v>
                </c:pt>
                <c:pt idx="321">
                  <c:v>56912667.649765998</c:v>
                </c:pt>
                <c:pt idx="322">
                  <c:v>56912173.747449003</c:v>
                </c:pt>
                <c:pt idx="323">
                  <c:v>56911641.932711996</c:v>
                </c:pt>
                <c:pt idx="324">
                  <c:v>56911142.791811004</c:v>
                </c:pt>
                <c:pt idx="325">
                  <c:v>56910742.570877001</c:v>
                </c:pt>
                <c:pt idx="326">
                  <c:v>56910494.385027997</c:v>
                </c:pt>
                <c:pt idx="327">
                  <c:v>56910431.171195008</c:v>
                </c:pt>
                <c:pt idx="328">
                  <c:v>56910561.318699993</c:v>
                </c:pt>
                <c:pt idx="329">
                  <c:v>56910867.556381986</c:v>
                </c:pt>
                <c:pt idx="330">
                  <c:v>56911309.24369701</c:v>
                </c:pt>
                <c:pt idx="331">
                  <c:v>56911827.762309</c:v>
                </c:pt>
                <c:pt idx="332">
                  <c:v>56912354.293849006</c:v>
                </c:pt>
                <c:pt idx="333">
                  <c:v>56912818.952780984</c:v>
                </c:pt>
                <c:pt idx="334">
                  <c:v>56913160.062764995</c:v>
                </c:pt>
                <c:pt idx="335">
                  <c:v>56913332.344954997</c:v>
                </c:pt>
                <c:pt idx="336">
                  <c:v>56913312.930264011</c:v>
                </c:pt>
                <c:pt idx="337">
                  <c:v>56913104.396295011</c:v>
                </c:pt>
                <c:pt idx="338">
                  <c:v>56912734.425035007</c:v>
                </c:pt>
                <c:pt idx="339">
                  <c:v>56912252.126842</c:v>
                </c:pt>
                <c:pt idx="340">
                  <c:v>56911721.519599006</c:v>
                </c:pt>
                <c:pt idx="341">
                  <c:v>56911213.029859006</c:v>
                </c:pt>
                <c:pt idx="342">
                  <c:v>56910794.145043008</c:v>
                </c:pt>
                <c:pt idx="343">
                  <c:v>56910520.457564995</c:v>
                </c:pt>
                <c:pt idx="344">
                  <c:v>56910428.288801</c:v>
                </c:pt>
                <c:pt idx="345">
                  <c:v>56910529.870610997</c:v>
                </c:pt>
                <c:pt idx="346">
                  <c:v>56910811.722740002</c:v>
                </c:pt>
                <c:pt idx="347">
                  <c:v>56911236.441023998</c:v>
                </c:pt>
                <c:pt idx="348">
                  <c:v>56911747.659539007</c:v>
                </c:pt>
                <c:pt idx="349">
                  <c:v>56912277.529316999</c:v>
                </c:pt>
                <c:pt idx="350">
                  <c:v>56912755.722286999</c:v>
                </c:pt>
                <c:pt idx="351">
                  <c:v>56913118.766109005</c:v>
                </c:pt>
                <c:pt idx="352">
                  <c:v>56913318.470666997</c:v>
                </c:pt>
                <c:pt idx="353">
                  <c:v>56913328.326781988</c:v>
                </c:pt>
                <c:pt idx="354">
                  <c:v>56913147.026492998</c:v>
                </c:pt>
                <c:pt idx="355">
                  <c:v>56912798.636758998</c:v>
                </c:pt>
                <c:pt idx="356">
                  <c:v>56912329.403458998</c:v>
                </c:pt>
                <c:pt idx="357">
                  <c:v>56911801.610765994</c:v>
                </c:pt>
                <c:pt idx="358">
                  <c:v>56911285.312227994</c:v>
                </c:pt>
                <c:pt idx="359">
                  <c:v>56910849.032185994</c:v>
                </c:pt>
                <c:pt idx="360">
                  <c:v>56910550.672021993</c:v>
                </c:pt>
              </c:numCache>
            </c:numRef>
          </c:val>
        </c:ser>
        <c:marker val="1"/>
        <c:axId val="159495296"/>
        <c:axId val="159496832"/>
      </c:lineChart>
      <c:catAx>
        <c:axId val="159495296"/>
        <c:scaling>
          <c:orientation val="minMax"/>
        </c:scaling>
        <c:axPos val="b"/>
        <c:numFmt formatCode="General" sourceLinked="1"/>
        <c:tickLblPos val="nextTo"/>
        <c:crossAx val="159496832"/>
        <c:crosses val="autoZero"/>
        <c:auto val="1"/>
        <c:lblAlgn val="ctr"/>
        <c:lblOffset val="100"/>
      </c:catAx>
      <c:valAx>
        <c:axId val="159496832"/>
        <c:scaling>
          <c:orientation val="minMax"/>
        </c:scaling>
        <c:axPos val="l"/>
        <c:majorGridlines/>
        <c:numFmt formatCode="General" sourceLinked="1"/>
        <c:tickLblPos val="nextTo"/>
        <c:crossAx val="159495296"/>
        <c:crosses val="autoZero"/>
        <c:crossBetween val="between"/>
      </c:valAx>
    </c:plotArea>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GB"/>
  <c:chart>
    <c:title>
      <c:tx>
        <c:rich>
          <a:bodyPr/>
          <a:lstStyle/>
          <a:p>
            <a:pPr>
              <a:defRPr/>
            </a:pPr>
            <a:r>
              <a:rPr lang="en-GB"/>
              <a:t>total energy</a:t>
            </a:r>
          </a:p>
        </c:rich>
      </c:tx>
    </c:title>
    <c:plotArea>
      <c:layout/>
      <c:lineChart>
        <c:grouping val="standard"/>
        <c:ser>
          <c:idx val="0"/>
          <c:order val="0"/>
          <c:tx>
            <c:strRef>
              <c:f>Sheet1!$I$1</c:f>
              <c:strCache>
                <c:ptCount val="1"/>
                <c:pt idx="0">
                  <c:v>energy done by excel</c:v>
                </c:pt>
              </c:strCache>
            </c:strRef>
          </c:tx>
          <c:marker>
            <c:symbol val="none"/>
          </c:marker>
          <c:cat>
            <c:numRef>
              <c:f>Sheet1!$A$2:$A$362</c:f>
              <c:numCache>
                <c:formatCode>General</c:formatCode>
                <c:ptCount val="361"/>
                <c:pt idx="0">
                  <c:v>0</c:v>
                </c:pt>
                <c:pt idx="1">
                  <c:v>10</c:v>
                </c:pt>
                <c:pt idx="2">
                  <c:v>12010</c:v>
                </c:pt>
                <c:pt idx="3">
                  <c:v>24010</c:v>
                </c:pt>
                <c:pt idx="4">
                  <c:v>36010</c:v>
                </c:pt>
                <c:pt idx="5">
                  <c:v>48010</c:v>
                </c:pt>
                <c:pt idx="6">
                  <c:v>60010</c:v>
                </c:pt>
                <c:pt idx="7">
                  <c:v>72010</c:v>
                </c:pt>
                <c:pt idx="8">
                  <c:v>84010</c:v>
                </c:pt>
                <c:pt idx="9">
                  <c:v>96010</c:v>
                </c:pt>
                <c:pt idx="10">
                  <c:v>108010</c:v>
                </c:pt>
                <c:pt idx="11">
                  <c:v>120010</c:v>
                </c:pt>
                <c:pt idx="12">
                  <c:v>132010</c:v>
                </c:pt>
                <c:pt idx="13">
                  <c:v>144010</c:v>
                </c:pt>
                <c:pt idx="14">
                  <c:v>156010</c:v>
                </c:pt>
                <c:pt idx="15">
                  <c:v>168010</c:v>
                </c:pt>
                <c:pt idx="16">
                  <c:v>180010</c:v>
                </c:pt>
                <c:pt idx="17">
                  <c:v>192010</c:v>
                </c:pt>
                <c:pt idx="18">
                  <c:v>204010</c:v>
                </c:pt>
                <c:pt idx="19">
                  <c:v>216010</c:v>
                </c:pt>
                <c:pt idx="20">
                  <c:v>228010</c:v>
                </c:pt>
                <c:pt idx="21">
                  <c:v>240010</c:v>
                </c:pt>
                <c:pt idx="22">
                  <c:v>252010</c:v>
                </c:pt>
                <c:pt idx="23">
                  <c:v>264010</c:v>
                </c:pt>
                <c:pt idx="24">
                  <c:v>276010</c:v>
                </c:pt>
                <c:pt idx="25">
                  <c:v>288010</c:v>
                </c:pt>
                <c:pt idx="26">
                  <c:v>300010</c:v>
                </c:pt>
                <c:pt idx="27">
                  <c:v>312010</c:v>
                </c:pt>
                <c:pt idx="28">
                  <c:v>324010</c:v>
                </c:pt>
                <c:pt idx="29">
                  <c:v>336010</c:v>
                </c:pt>
                <c:pt idx="30">
                  <c:v>348010</c:v>
                </c:pt>
                <c:pt idx="31">
                  <c:v>360010</c:v>
                </c:pt>
                <c:pt idx="32">
                  <c:v>372010</c:v>
                </c:pt>
                <c:pt idx="33">
                  <c:v>384010</c:v>
                </c:pt>
                <c:pt idx="34">
                  <c:v>396010</c:v>
                </c:pt>
                <c:pt idx="35">
                  <c:v>408010</c:v>
                </c:pt>
                <c:pt idx="36">
                  <c:v>420010</c:v>
                </c:pt>
                <c:pt idx="37">
                  <c:v>432010</c:v>
                </c:pt>
                <c:pt idx="38">
                  <c:v>444010</c:v>
                </c:pt>
                <c:pt idx="39">
                  <c:v>456010</c:v>
                </c:pt>
                <c:pt idx="40">
                  <c:v>468010</c:v>
                </c:pt>
                <c:pt idx="41">
                  <c:v>480010</c:v>
                </c:pt>
                <c:pt idx="42">
                  <c:v>492010</c:v>
                </c:pt>
                <c:pt idx="43">
                  <c:v>504010</c:v>
                </c:pt>
                <c:pt idx="44">
                  <c:v>516010</c:v>
                </c:pt>
                <c:pt idx="45">
                  <c:v>528010</c:v>
                </c:pt>
                <c:pt idx="46">
                  <c:v>540010</c:v>
                </c:pt>
                <c:pt idx="47">
                  <c:v>552010</c:v>
                </c:pt>
                <c:pt idx="48">
                  <c:v>564010</c:v>
                </c:pt>
                <c:pt idx="49">
                  <c:v>576010</c:v>
                </c:pt>
                <c:pt idx="50">
                  <c:v>588010</c:v>
                </c:pt>
                <c:pt idx="51">
                  <c:v>600010</c:v>
                </c:pt>
                <c:pt idx="52">
                  <c:v>612010</c:v>
                </c:pt>
                <c:pt idx="53">
                  <c:v>624010</c:v>
                </c:pt>
                <c:pt idx="54">
                  <c:v>636010</c:v>
                </c:pt>
                <c:pt idx="55">
                  <c:v>648010</c:v>
                </c:pt>
                <c:pt idx="56">
                  <c:v>660010</c:v>
                </c:pt>
                <c:pt idx="57">
                  <c:v>672010</c:v>
                </c:pt>
                <c:pt idx="58">
                  <c:v>684010</c:v>
                </c:pt>
                <c:pt idx="59">
                  <c:v>696010</c:v>
                </c:pt>
                <c:pt idx="60">
                  <c:v>708010</c:v>
                </c:pt>
                <c:pt idx="61">
                  <c:v>720010</c:v>
                </c:pt>
                <c:pt idx="62">
                  <c:v>732010</c:v>
                </c:pt>
                <c:pt idx="63">
                  <c:v>744010</c:v>
                </c:pt>
                <c:pt idx="64">
                  <c:v>756010</c:v>
                </c:pt>
                <c:pt idx="65">
                  <c:v>768010</c:v>
                </c:pt>
                <c:pt idx="66">
                  <c:v>780010</c:v>
                </c:pt>
                <c:pt idx="67">
                  <c:v>792010</c:v>
                </c:pt>
                <c:pt idx="68">
                  <c:v>804010</c:v>
                </c:pt>
                <c:pt idx="69">
                  <c:v>816010</c:v>
                </c:pt>
                <c:pt idx="70">
                  <c:v>828010</c:v>
                </c:pt>
                <c:pt idx="71">
                  <c:v>840010</c:v>
                </c:pt>
                <c:pt idx="72">
                  <c:v>852010</c:v>
                </c:pt>
                <c:pt idx="73">
                  <c:v>864010</c:v>
                </c:pt>
                <c:pt idx="74">
                  <c:v>876010</c:v>
                </c:pt>
                <c:pt idx="75">
                  <c:v>888010</c:v>
                </c:pt>
                <c:pt idx="76">
                  <c:v>900010</c:v>
                </c:pt>
                <c:pt idx="77">
                  <c:v>912010</c:v>
                </c:pt>
                <c:pt idx="78">
                  <c:v>924010</c:v>
                </c:pt>
                <c:pt idx="79">
                  <c:v>936010</c:v>
                </c:pt>
                <c:pt idx="80">
                  <c:v>948010</c:v>
                </c:pt>
                <c:pt idx="81">
                  <c:v>960010</c:v>
                </c:pt>
                <c:pt idx="82">
                  <c:v>972010</c:v>
                </c:pt>
                <c:pt idx="83">
                  <c:v>984010</c:v>
                </c:pt>
                <c:pt idx="84">
                  <c:v>996010</c:v>
                </c:pt>
                <c:pt idx="85">
                  <c:v>1008010</c:v>
                </c:pt>
                <c:pt idx="86">
                  <c:v>1020010</c:v>
                </c:pt>
                <c:pt idx="87">
                  <c:v>1032010</c:v>
                </c:pt>
                <c:pt idx="88">
                  <c:v>1044010</c:v>
                </c:pt>
                <c:pt idx="89">
                  <c:v>1056010</c:v>
                </c:pt>
                <c:pt idx="90">
                  <c:v>1068010</c:v>
                </c:pt>
                <c:pt idx="91">
                  <c:v>1080010</c:v>
                </c:pt>
                <c:pt idx="92">
                  <c:v>1092010</c:v>
                </c:pt>
                <c:pt idx="93">
                  <c:v>1104010</c:v>
                </c:pt>
                <c:pt idx="94">
                  <c:v>1116010</c:v>
                </c:pt>
                <c:pt idx="95">
                  <c:v>1128010</c:v>
                </c:pt>
                <c:pt idx="96">
                  <c:v>1140010</c:v>
                </c:pt>
                <c:pt idx="97">
                  <c:v>1152010</c:v>
                </c:pt>
                <c:pt idx="98">
                  <c:v>1164010</c:v>
                </c:pt>
                <c:pt idx="99">
                  <c:v>1176010</c:v>
                </c:pt>
                <c:pt idx="100">
                  <c:v>1188010</c:v>
                </c:pt>
                <c:pt idx="101">
                  <c:v>1200010</c:v>
                </c:pt>
                <c:pt idx="102">
                  <c:v>1212010</c:v>
                </c:pt>
                <c:pt idx="103">
                  <c:v>1224010</c:v>
                </c:pt>
                <c:pt idx="104">
                  <c:v>1236010</c:v>
                </c:pt>
                <c:pt idx="105">
                  <c:v>1248010</c:v>
                </c:pt>
                <c:pt idx="106">
                  <c:v>1260010</c:v>
                </c:pt>
                <c:pt idx="107">
                  <c:v>1272010</c:v>
                </c:pt>
                <c:pt idx="108">
                  <c:v>1284010</c:v>
                </c:pt>
                <c:pt idx="109">
                  <c:v>1296010</c:v>
                </c:pt>
                <c:pt idx="110">
                  <c:v>1308010</c:v>
                </c:pt>
                <c:pt idx="111">
                  <c:v>1320010</c:v>
                </c:pt>
                <c:pt idx="112">
                  <c:v>1332010</c:v>
                </c:pt>
                <c:pt idx="113">
                  <c:v>1344010</c:v>
                </c:pt>
                <c:pt idx="114">
                  <c:v>1356010</c:v>
                </c:pt>
                <c:pt idx="115">
                  <c:v>1368010</c:v>
                </c:pt>
                <c:pt idx="116">
                  <c:v>1380010</c:v>
                </c:pt>
                <c:pt idx="117">
                  <c:v>1392010</c:v>
                </c:pt>
                <c:pt idx="118">
                  <c:v>1404010</c:v>
                </c:pt>
                <c:pt idx="119">
                  <c:v>1416010</c:v>
                </c:pt>
                <c:pt idx="120">
                  <c:v>1428010</c:v>
                </c:pt>
                <c:pt idx="121">
                  <c:v>1440010</c:v>
                </c:pt>
                <c:pt idx="122">
                  <c:v>1452010</c:v>
                </c:pt>
                <c:pt idx="123">
                  <c:v>1464010</c:v>
                </c:pt>
                <c:pt idx="124">
                  <c:v>1476010</c:v>
                </c:pt>
                <c:pt idx="125">
                  <c:v>1488010</c:v>
                </c:pt>
                <c:pt idx="126">
                  <c:v>1500010</c:v>
                </c:pt>
                <c:pt idx="127">
                  <c:v>1512010</c:v>
                </c:pt>
                <c:pt idx="128">
                  <c:v>1524010</c:v>
                </c:pt>
                <c:pt idx="129">
                  <c:v>1536010</c:v>
                </c:pt>
                <c:pt idx="130">
                  <c:v>1548010</c:v>
                </c:pt>
                <c:pt idx="131">
                  <c:v>1560010</c:v>
                </c:pt>
                <c:pt idx="132">
                  <c:v>1572010</c:v>
                </c:pt>
                <c:pt idx="133">
                  <c:v>1584010</c:v>
                </c:pt>
                <c:pt idx="134">
                  <c:v>1596010</c:v>
                </c:pt>
                <c:pt idx="135">
                  <c:v>1608010</c:v>
                </c:pt>
                <c:pt idx="136">
                  <c:v>1620010</c:v>
                </c:pt>
                <c:pt idx="137">
                  <c:v>1632010</c:v>
                </c:pt>
                <c:pt idx="138">
                  <c:v>1644010</c:v>
                </c:pt>
                <c:pt idx="139">
                  <c:v>1656010</c:v>
                </c:pt>
                <c:pt idx="140">
                  <c:v>1668010</c:v>
                </c:pt>
                <c:pt idx="141">
                  <c:v>1680010</c:v>
                </c:pt>
                <c:pt idx="142">
                  <c:v>1692010</c:v>
                </c:pt>
                <c:pt idx="143">
                  <c:v>1704010</c:v>
                </c:pt>
                <c:pt idx="144">
                  <c:v>1716010</c:v>
                </c:pt>
                <c:pt idx="145">
                  <c:v>1728010</c:v>
                </c:pt>
                <c:pt idx="146">
                  <c:v>1740010</c:v>
                </c:pt>
                <c:pt idx="147">
                  <c:v>1752010</c:v>
                </c:pt>
                <c:pt idx="148">
                  <c:v>1764010</c:v>
                </c:pt>
                <c:pt idx="149">
                  <c:v>1776010</c:v>
                </c:pt>
                <c:pt idx="150">
                  <c:v>1788010</c:v>
                </c:pt>
                <c:pt idx="151">
                  <c:v>1800010</c:v>
                </c:pt>
                <c:pt idx="152">
                  <c:v>1812010</c:v>
                </c:pt>
                <c:pt idx="153">
                  <c:v>1824010</c:v>
                </c:pt>
                <c:pt idx="154">
                  <c:v>1836010</c:v>
                </c:pt>
                <c:pt idx="155">
                  <c:v>1848010</c:v>
                </c:pt>
                <c:pt idx="156">
                  <c:v>1860010</c:v>
                </c:pt>
                <c:pt idx="157">
                  <c:v>1872010</c:v>
                </c:pt>
                <c:pt idx="158">
                  <c:v>1884010</c:v>
                </c:pt>
                <c:pt idx="159">
                  <c:v>1896010</c:v>
                </c:pt>
                <c:pt idx="160">
                  <c:v>1908010</c:v>
                </c:pt>
                <c:pt idx="161">
                  <c:v>1920010</c:v>
                </c:pt>
                <c:pt idx="162">
                  <c:v>1932010</c:v>
                </c:pt>
                <c:pt idx="163">
                  <c:v>1944010</c:v>
                </c:pt>
                <c:pt idx="164">
                  <c:v>1956010</c:v>
                </c:pt>
                <c:pt idx="165">
                  <c:v>1968010</c:v>
                </c:pt>
                <c:pt idx="166">
                  <c:v>1980010</c:v>
                </c:pt>
                <c:pt idx="167">
                  <c:v>1992010</c:v>
                </c:pt>
                <c:pt idx="168">
                  <c:v>2004010</c:v>
                </c:pt>
                <c:pt idx="169">
                  <c:v>2016010</c:v>
                </c:pt>
                <c:pt idx="170">
                  <c:v>2028010</c:v>
                </c:pt>
                <c:pt idx="171">
                  <c:v>2040010</c:v>
                </c:pt>
                <c:pt idx="172">
                  <c:v>2052010</c:v>
                </c:pt>
                <c:pt idx="173">
                  <c:v>2064010</c:v>
                </c:pt>
                <c:pt idx="174">
                  <c:v>2076010</c:v>
                </c:pt>
                <c:pt idx="175">
                  <c:v>2088010</c:v>
                </c:pt>
                <c:pt idx="176">
                  <c:v>2100010</c:v>
                </c:pt>
                <c:pt idx="177">
                  <c:v>2112010</c:v>
                </c:pt>
                <c:pt idx="178">
                  <c:v>2124010</c:v>
                </c:pt>
                <c:pt idx="179">
                  <c:v>2136010</c:v>
                </c:pt>
                <c:pt idx="180">
                  <c:v>2148010</c:v>
                </c:pt>
                <c:pt idx="181">
                  <c:v>2160010</c:v>
                </c:pt>
                <c:pt idx="182">
                  <c:v>2172010</c:v>
                </c:pt>
                <c:pt idx="183">
                  <c:v>2184010</c:v>
                </c:pt>
                <c:pt idx="184">
                  <c:v>2196010</c:v>
                </c:pt>
                <c:pt idx="185">
                  <c:v>2208010</c:v>
                </c:pt>
                <c:pt idx="186">
                  <c:v>2220010</c:v>
                </c:pt>
                <c:pt idx="187">
                  <c:v>2232010</c:v>
                </c:pt>
                <c:pt idx="188">
                  <c:v>2244010</c:v>
                </c:pt>
                <c:pt idx="189">
                  <c:v>2256010</c:v>
                </c:pt>
                <c:pt idx="190">
                  <c:v>2268010</c:v>
                </c:pt>
                <c:pt idx="191">
                  <c:v>2280010</c:v>
                </c:pt>
                <c:pt idx="192">
                  <c:v>2292010</c:v>
                </c:pt>
                <c:pt idx="193">
                  <c:v>2304010</c:v>
                </c:pt>
                <c:pt idx="194">
                  <c:v>2316010</c:v>
                </c:pt>
                <c:pt idx="195">
                  <c:v>2328010</c:v>
                </c:pt>
                <c:pt idx="196">
                  <c:v>2340010</c:v>
                </c:pt>
                <c:pt idx="197">
                  <c:v>2352010</c:v>
                </c:pt>
                <c:pt idx="198">
                  <c:v>2364010</c:v>
                </c:pt>
                <c:pt idx="199">
                  <c:v>2376010</c:v>
                </c:pt>
                <c:pt idx="200">
                  <c:v>2388010</c:v>
                </c:pt>
                <c:pt idx="201">
                  <c:v>2400010</c:v>
                </c:pt>
                <c:pt idx="202">
                  <c:v>2412010</c:v>
                </c:pt>
                <c:pt idx="203">
                  <c:v>2424010</c:v>
                </c:pt>
                <c:pt idx="204">
                  <c:v>2436010</c:v>
                </c:pt>
                <c:pt idx="205">
                  <c:v>2448010</c:v>
                </c:pt>
                <c:pt idx="206">
                  <c:v>2460010</c:v>
                </c:pt>
                <c:pt idx="207">
                  <c:v>2472010</c:v>
                </c:pt>
                <c:pt idx="208">
                  <c:v>2484010</c:v>
                </c:pt>
                <c:pt idx="209">
                  <c:v>2496010</c:v>
                </c:pt>
                <c:pt idx="210">
                  <c:v>2508010</c:v>
                </c:pt>
                <c:pt idx="211">
                  <c:v>2520010</c:v>
                </c:pt>
                <c:pt idx="212">
                  <c:v>2532010</c:v>
                </c:pt>
                <c:pt idx="213">
                  <c:v>2544010</c:v>
                </c:pt>
                <c:pt idx="214">
                  <c:v>2556010</c:v>
                </c:pt>
                <c:pt idx="215">
                  <c:v>2568010</c:v>
                </c:pt>
                <c:pt idx="216">
                  <c:v>2580010</c:v>
                </c:pt>
                <c:pt idx="217">
                  <c:v>2592010</c:v>
                </c:pt>
                <c:pt idx="218">
                  <c:v>2604010</c:v>
                </c:pt>
                <c:pt idx="219">
                  <c:v>2616010</c:v>
                </c:pt>
                <c:pt idx="220">
                  <c:v>2628010</c:v>
                </c:pt>
                <c:pt idx="221">
                  <c:v>2640010</c:v>
                </c:pt>
                <c:pt idx="222">
                  <c:v>2652010</c:v>
                </c:pt>
                <c:pt idx="223">
                  <c:v>2664010</c:v>
                </c:pt>
                <c:pt idx="224">
                  <c:v>2676010</c:v>
                </c:pt>
                <c:pt idx="225">
                  <c:v>2688010</c:v>
                </c:pt>
                <c:pt idx="226">
                  <c:v>2700010</c:v>
                </c:pt>
                <c:pt idx="227">
                  <c:v>2712010</c:v>
                </c:pt>
                <c:pt idx="228">
                  <c:v>2724010</c:v>
                </c:pt>
                <c:pt idx="229">
                  <c:v>2736010</c:v>
                </c:pt>
                <c:pt idx="230">
                  <c:v>2748010</c:v>
                </c:pt>
                <c:pt idx="231">
                  <c:v>2760010</c:v>
                </c:pt>
                <c:pt idx="232">
                  <c:v>2772010</c:v>
                </c:pt>
                <c:pt idx="233">
                  <c:v>2784010</c:v>
                </c:pt>
                <c:pt idx="234">
                  <c:v>2796010</c:v>
                </c:pt>
                <c:pt idx="235">
                  <c:v>2808010</c:v>
                </c:pt>
                <c:pt idx="236">
                  <c:v>2820010</c:v>
                </c:pt>
                <c:pt idx="237">
                  <c:v>2832010</c:v>
                </c:pt>
                <c:pt idx="238">
                  <c:v>2844010</c:v>
                </c:pt>
                <c:pt idx="239">
                  <c:v>2856010</c:v>
                </c:pt>
                <c:pt idx="240">
                  <c:v>2868010</c:v>
                </c:pt>
                <c:pt idx="241">
                  <c:v>2880010</c:v>
                </c:pt>
                <c:pt idx="242">
                  <c:v>2892010</c:v>
                </c:pt>
                <c:pt idx="243">
                  <c:v>2904010</c:v>
                </c:pt>
                <c:pt idx="244">
                  <c:v>2916010</c:v>
                </c:pt>
                <c:pt idx="245">
                  <c:v>2928010</c:v>
                </c:pt>
                <c:pt idx="246">
                  <c:v>2940010</c:v>
                </c:pt>
                <c:pt idx="247">
                  <c:v>2952010</c:v>
                </c:pt>
                <c:pt idx="248">
                  <c:v>2964010</c:v>
                </c:pt>
                <c:pt idx="249">
                  <c:v>2976010</c:v>
                </c:pt>
                <c:pt idx="250">
                  <c:v>2988010</c:v>
                </c:pt>
                <c:pt idx="251">
                  <c:v>3000010</c:v>
                </c:pt>
                <c:pt idx="252">
                  <c:v>3012010</c:v>
                </c:pt>
                <c:pt idx="253">
                  <c:v>3024010</c:v>
                </c:pt>
                <c:pt idx="254">
                  <c:v>3036010</c:v>
                </c:pt>
                <c:pt idx="255">
                  <c:v>3048010</c:v>
                </c:pt>
                <c:pt idx="256">
                  <c:v>3060010</c:v>
                </c:pt>
                <c:pt idx="257">
                  <c:v>3072010</c:v>
                </c:pt>
                <c:pt idx="258">
                  <c:v>3084010</c:v>
                </c:pt>
                <c:pt idx="259">
                  <c:v>3096010</c:v>
                </c:pt>
                <c:pt idx="260">
                  <c:v>3108010</c:v>
                </c:pt>
                <c:pt idx="261">
                  <c:v>3120010</c:v>
                </c:pt>
                <c:pt idx="262">
                  <c:v>3132010</c:v>
                </c:pt>
                <c:pt idx="263">
                  <c:v>3144010</c:v>
                </c:pt>
                <c:pt idx="264">
                  <c:v>3156010</c:v>
                </c:pt>
                <c:pt idx="265">
                  <c:v>3168010</c:v>
                </c:pt>
                <c:pt idx="266">
                  <c:v>3180010</c:v>
                </c:pt>
                <c:pt idx="267">
                  <c:v>3192010</c:v>
                </c:pt>
                <c:pt idx="268">
                  <c:v>3204010</c:v>
                </c:pt>
                <c:pt idx="269">
                  <c:v>3216010</c:v>
                </c:pt>
                <c:pt idx="270">
                  <c:v>3228010</c:v>
                </c:pt>
                <c:pt idx="271">
                  <c:v>3240010</c:v>
                </c:pt>
                <c:pt idx="272">
                  <c:v>3252010</c:v>
                </c:pt>
                <c:pt idx="273">
                  <c:v>3264010</c:v>
                </c:pt>
                <c:pt idx="274">
                  <c:v>3276010</c:v>
                </c:pt>
                <c:pt idx="275">
                  <c:v>3288010</c:v>
                </c:pt>
                <c:pt idx="276">
                  <c:v>3300010</c:v>
                </c:pt>
                <c:pt idx="277">
                  <c:v>3312010</c:v>
                </c:pt>
                <c:pt idx="278">
                  <c:v>3324010</c:v>
                </c:pt>
                <c:pt idx="279">
                  <c:v>3336010</c:v>
                </c:pt>
                <c:pt idx="280">
                  <c:v>3348010</c:v>
                </c:pt>
                <c:pt idx="281">
                  <c:v>3360010</c:v>
                </c:pt>
                <c:pt idx="282">
                  <c:v>3372010</c:v>
                </c:pt>
                <c:pt idx="283">
                  <c:v>3384010</c:v>
                </c:pt>
                <c:pt idx="284">
                  <c:v>3396010</c:v>
                </c:pt>
                <c:pt idx="285">
                  <c:v>3408010</c:v>
                </c:pt>
                <c:pt idx="286">
                  <c:v>3420010</c:v>
                </c:pt>
                <c:pt idx="287">
                  <c:v>3432010</c:v>
                </c:pt>
                <c:pt idx="288">
                  <c:v>3444010</c:v>
                </c:pt>
                <c:pt idx="289">
                  <c:v>3456010</c:v>
                </c:pt>
                <c:pt idx="290">
                  <c:v>3468010</c:v>
                </c:pt>
                <c:pt idx="291">
                  <c:v>3480010</c:v>
                </c:pt>
                <c:pt idx="292">
                  <c:v>3492010</c:v>
                </c:pt>
                <c:pt idx="293">
                  <c:v>3504010</c:v>
                </c:pt>
                <c:pt idx="294">
                  <c:v>3516010</c:v>
                </c:pt>
                <c:pt idx="295">
                  <c:v>3528010</c:v>
                </c:pt>
                <c:pt idx="296">
                  <c:v>3540010</c:v>
                </c:pt>
                <c:pt idx="297">
                  <c:v>3552010</c:v>
                </c:pt>
                <c:pt idx="298">
                  <c:v>3564010</c:v>
                </c:pt>
                <c:pt idx="299">
                  <c:v>3576010</c:v>
                </c:pt>
                <c:pt idx="300">
                  <c:v>3588010</c:v>
                </c:pt>
                <c:pt idx="301">
                  <c:v>3600010</c:v>
                </c:pt>
                <c:pt idx="302">
                  <c:v>3612010</c:v>
                </c:pt>
                <c:pt idx="303">
                  <c:v>3624010</c:v>
                </c:pt>
                <c:pt idx="304">
                  <c:v>3636010</c:v>
                </c:pt>
                <c:pt idx="305">
                  <c:v>3648010</c:v>
                </c:pt>
                <c:pt idx="306">
                  <c:v>3660010</c:v>
                </c:pt>
                <c:pt idx="307">
                  <c:v>3672010</c:v>
                </c:pt>
                <c:pt idx="308">
                  <c:v>3684010</c:v>
                </c:pt>
                <c:pt idx="309">
                  <c:v>3696010</c:v>
                </c:pt>
                <c:pt idx="310">
                  <c:v>3708010</c:v>
                </c:pt>
                <c:pt idx="311">
                  <c:v>3720010</c:v>
                </c:pt>
                <c:pt idx="312">
                  <c:v>3732010</c:v>
                </c:pt>
                <c:pt idx="313">
                  <c:v>3744010</c:v>
                </c:pt>
                <c:pt idx="314">
                  <c:v>3756010</c:v>
                </c:pt>
                <c:pt idx="315">
                  <c:v>3768010</c:v>
                </c:pt>
                <c:pt idx="316">
                  <c:v>3780010</c:v>
                </c:pt>
                <c:pt idx="317">
                  <c:v>3792010</c:v>
                </c:pt>
                <c:pt idx="318">
                  <c:v>3804010</c:v>
                </c:pt>
                <c:pt idx="319">
                  <c:v>3816010</c:v>
                </c:pt>
                <c:pt idx="320">
                  <c:v>3828010</c:v>
                </c:pt>
                <c:pt idx="321">
                  <c:v>3840010</c:v>
                </c:pt>
                <c:pt idx="322">
                  <c:v>3852010</c:v>
                </c:pt>
                <c:pt idx="323">
                  <c:v>3864010</c:v>
                </c:pt>
                <c:pt idx="324">
                  <c:v>3876010</c:v>
                </c:pt>
                <c:pt idx="325">
                  <c:v>3888010</c:v>
                </c:pt>
                <c:pt idx="326">
                  <c:v>3900010</c:v>
                </c:pt>
                <c:pt idx="327">
                  <c:v>3912010</c:v>
                </c:pt>
                <c:pt idx="328">
                  <c:v>3924010</c:v>
                </c:pt>
                <c:pt idx="329">
                  <c:v>3936010</c:v>
                </c:pt>
                <c:pt idx="330">
                  <c:v>3948010</c:v>
                </c:pt>
                <c:pt idx="331">
                  <c:v>3960010</c:v>
                </c:pt>
                <c:pt idx="332">
                  <c:v>3972010</c:v>
                </c:pt>
                <c:pt idx="333">
                  <c:v>3984010</c:v>
                </c:pt>
                <c:pt idx="334">
                  <c:v>3996010</c:v>
                </c:pt>
                <c:pt idx="335">
                  <c:v>4008010</c:v>
                </c:pt>
                <c:pt idx="336">
                  <c:v>4020010</c:v>
                </c:pt>
                <c:pt idx="337">
                  <c:v>4032010</c:v>
                </c:pt>
                <c:pt idx="338">
                  <c:v>4044010</c:v>
                </c:pt>
                <c:pt idx="339">
                  <c:v>4056010</c:v>
                </c:pt>
                <c:pt idx="340">
                  <c:v>4068010</c:v>
                </c:pt>
                <c:pt idx="341">
                  <c:v>4080010</c:v>
                </c:pt>
                <c:pt idx="342">
                  <c:v>4092010</c:v>
                </c:pt>
                <c:pt idx="343">
                  <c:v>4104010</c:v>
                </c:pt>
                <c:pt idx="344">
                  <c:v>4116010</c:v>
                </c:pt>
                <c:pt idx="345">
                  <c:v>4128010</c:v>
                </c:pt>
                <c:pt idx="346">
                  <c:v>4140010</c:v>
                </c:pt>
                <c:pt idx="347">
                  <c:v>4152010</c:v>
                </c:pt>
                <c:pt idx="348">
                  <c:v>4164010</c:v>
                </c:pt>
                <c:pt idx="349">
                  <c:v>4176010</c:v>
                </c:pt>
                <c:pt idx="350">
                  <c:v>4188010</c:v>
                </c:pt>
                <c:pt idx="351">
                  <c:v>4200010</c:v>
                </c:pt>
                <c:pt idx="352">
                  <c:v>4212010</c:v>
                </c:pt>
                <c:pt idx="353">
                  <c:v>4224010</c:v>
                </c:pt>
                <c:pt idx="354">
                  <c:v>4236010</c:v>
                </c:pt>
                <c:pt idx="355">
                  <c:v>4248010</c:v>
                </c:pt>
                <c:pt idx="356">
                  <c:v>4260010</c:v>
                </c:pt>
                <c:pt idx="357">
                  <c:v>4272010</c:v>
                </c:pt>
                <c:pt idx="358">
                  <c:v>4284010</c:v>
                </c:pt>
                <c:pt idx="359">
                  <c:v>4296010</c:v>
                </c:pt>
                <c:pt idx="360">
                  <c:v>4308010</c:v>
                </c:pt>
              </c:numCache>
            </c:numRef>
          </c:cat>
          <c:val>
            <c:numRef>
              <c:f>Sheet1!$I$2:$I$360</c:f>
              <c:numCache>
                <c:formatCode>General</c:formatCode>
                <c:ptCount val="359"/>
                <c:pt idx="0">
                  <c:v>-729.93285699933767</c:v>
                </c:pt>
                <c:pt idx="1">
                  <c:v>-729.89046899974346</c:v>
                </c:pt>
                <c:pt idx="2">
                  <c:v>-678.63592600077379</c:v>
                </c:pt>
                <c:pt idx="3">
                  <c:v>-537.30981700122345</c:v>
                </c:pt>
                <c:pt idx="4">
                  <c:v>-324.66747800260777</c:v>
                </c:pt>
                <c:pt idx="5">
                  <c:v>-68.929605998098864</c:v>
                </c:pt>
                <c:pt idx="6">
                  <c:v>195.96210200339559</c:v>
                </c:pt>
                <c:pt idx="7">
                  <c:v>434.84920400381094</c:v>
                </c:pt>
                <c:pt idx="8">
                  <c:v>616.02317500114452</c:v>
                </c:pt>
                <c:pt idx="9">
                  <c:v>715.43498799949873</c:v>
                </c:pt>
                <c:pt idx="10">
                  <c:v>719.88834699988365</c:v>
                </c:pt>
                <c:pt idx="11">
                  <c:v>628.79209100455057</c:v>
                </c:pt>
                <c:pt idx="12">
                  <c:v>454.23869500309229</c:v>
                </c:pt>
                <c:pt idx="13">
                  <c:v>219.3984490036965</c:v>
                </c:pt>
                <c:pt idx="14">
                  <c:v>-44.55714800208807</c:v>
                </c:pt>
                <c:pt idx="15">
                  <c:v>-302.59372800588602</c:v>
                </c:pt>
                <c:pt idx="16">
                  <c:v>-520.46434800326813</c:v>
                </c:pt>
                <c:pt idx="17">
                  <c:v>-669.25432599335909</c:v>
                </c:pt>
                <c:pt idx="18">
                  <c:v>-729.21774400025618</c:v>
                </c:pt>
                <c:pt idx="19">
                  <c:v>-692.39702000468958</c:v>
                </c:pt>
                <c:pt idx="20">
                  <c:v>-563.67852099984884</c:v>
                </c:pt>
                <c:pt idx="21">
                  <c:v>-360.14436300098902</c:v>
                </c:pt>
                <c:pt idx="22">
                  <c:v>-108.80629099905491</c:v>
                </c:pt>
                <c:pt idx="23">
                  <c:v>156.97819399833679</c:v>
                </c:pt>
                <c:pt idx="24">
                  <c:v>401.93242900073528</c:v>
                </c:pt>
                <c:pt idx="25">
                  <c:v>593.54280500113953</c:v>
                </c:pt>
                <c:pt idx="26">
                  <c:v>706.37510799616575</c:v>
                </c:pt>
                <c:pt idx="27">
                  <c:v>725.45160000026226</c:v>
                </c:pt>
                <c:pt idx="28">
                  <c:v>648.23997399955999</c:v>
                </c:pt>
                <c:pt idx="29">
                  <c:v>484.98962999880314</c:v>
                </c:pt>
                <c:pt idx="30">
                  <c:v>257.37059599906206</c:v>
                </c:pt>
                <c:pt idx="31">
                  <c:v>-4.4039210006594667</c:v>
                </c:pt>
                <c:pt idx="32">
                  <c:v>-265.5887689962982</c:v>
                </c:pt>
                <c:pt idx="33">
                  <c:v>-491.51888899505138</c:v>
                </c:pt>
                <c:pt idx="34">
                  <c:v>-652.20978400111221</c:v>
                </c:pt>
                <c:pt idx="35">
                  <c:v>-726.33605899661779</c:v>
                </c:pt>
                <c:pt idx="36">
                  <c:v>-704.06060300022341</c:v>
                </c:pt>
                <c:pt idx="37">
                  <c:v>-588.33952099829901</c:v>
                </c:pt>
                <c:pt idx="38">
                  <c:v>-394.52999899536371</c:v>
                </c:pt>
                <c:pt idx="39">
                  <c:v>-148.35304000228646</c:v>
                </c:pt>
                <c:pt idx="40">
                  <c:v>117.51907599717379</c:v>
                </c:pt>
                <c:pt idx="41">
                  <c:v>367.7983350008725</c:v>
                </c:pt>
                <c:pt idx="42">
                  <c:v>569.26455999910831</c:v>
                </c:pt>
                <c:pt idx="43">
                  <c:v>695.17543499916815</c:v>
                </c:pt>
                <c:pt idx="44">
                  <c:v>728.81718900054682</c:v>
                </c:pt>
                <c:pt idx="45">
                  <c:v>665.72404799610388</c:v>
                </c:pt>
                <c:pt idx="46">
                  <c:v>514.27128399908554</c:v>
                </c:pt>
                <c:pt idx="47">
                  <c:v>294.56299699842924</c:v>
                </c:pt>
                <c:pt idx="48">
                  <c:v>35.762552998960032</c:v>
                </c:pt>
                <c:pt idx="49">
                  <c:v>-227.77937000244853</c:v>
                </c:pt>
                <c:pt idx="50">
                  <c:v>-461.0846030041576</c:v>
                </c:pt>
                <c:pt idx="51">
                  <c:v>-633.18963299691688</c:v>
                </c:pt>
                <c:pt idx="52">
                  <c:v>-721.25417900085461</c:v>
                </c:pt>
                <c:pt idx="53">
                  <c:v>-713.59138400107634</c:v>
                </c:pt>
                <c:pt idx="54">
                  <c:v>-611.21815200150013</c:v>
                </c:pt>
                <c:pt idx="55">
                  <c:v>-427.72025100141764</c:v>
                </c:pt>
                <c:pt idx="56">
                  <c:v>-187.45006699860099</c:v>
                </c:pt>
                <c:pt idx="57">
                  <c:v>77.704291999340086</c:v>
                </c:pt>
                <c:pt idx="58">
                  <c:v>332.55034900456673</c:v>
                </c:pt>
                <c:pt idx="59">
                  <c:v>543.26202199608088</c:v>
                </c:pt>
                <c:pt idx="60">
                  <c:v>681.86993700265873</c:v>
                </c:pt>
                <c:pt idx="61">
                  <c:v>729.97495099902153</c:v>
                </c:pt>
                <c:pt idx="62">
                  <c:v>681.19137299805891</c:v>
                </c:pt>
                <c:pt idx="63">
                  <c:v>541.99497099965822</c:v>
                </c:pt>
                <c:pt idx="64">
                  <c:v>330.8629960045219</c:v>
                </c:pt>
                <c:pt idx="65">
                  <c:v>75.820603996515274</c:v>
                </c:pt>
                <c:pt idx="66">
                  <c:v>-189.28007199615234</c:v>
                </c:pt>
                <c:pt idx="67">
                  <c:v>-429.25369500368834</c:v>
                </c:pt>
                <c:pt idx="68">
                  <c:v>-612.25151799619209</c:v>
                </c:pt>
                <c:pt idx="69">
                  <c:v>-713.98753199726343</c:v>
                </c:pt>
                <c:pt idx="70">
                  <c:v>-720.9605299979446</c:v>
                </c:pt>
                <c:pt idx="71">
                  <c:v>-632.24514500051748</c:v>
                </c:pt>
                <c:pt idx="72">
                  <c:v>-459.61460800468922</c:v>
                </c:pt>
                <c:pt idx="73">
                  <c:v>-225.97894899547103</c:v>
                </c:pt>
                <c:pt idx="74">
                  <c:v>37.654453992843621</c:v>
                </c:pt>
                <c:pt idx="75">
                  <c:v>296.29527099430561</c:v>
                </c:pt>
                <c:pt idx="76">
                  <c:v>515.61399599909794</c:v>
                </c:pt>
                <c:pt idx="77">
                  <c:v>666.49895599484444</c:v>
                </c:pt>
                <c:pt idx="78">
                  <c:v>728.92141299694777</c:v>
                </c:pt>
                <c:pt idx="79">
                  <c:v>694.59512200206518</c:v>
                </c:pt>
                <c:pt idx="80">
                  <c:v>568.07672600448132</c:v>
                </c:pt>
                <c:pt idx="81">
                  <c:v>366.16063699871302</c:v>
                </c:pt>
                <c:pt idx="82">
                  <c:v>115.64888399839401</c:v>
                </c:pt>
                <c:pt idx="83">
                  <c:v>-150.20750299841163</c:v>
                </c:pt>
                <c:pt idx="84">
                  <c:v>-396.12259999662632</c:v>
                </c:pt>
                <c:pt idx="85">
                  <c:v>-589.45888499915611</c:v>
                </c:pt>
                <c:pt idx="86">
                  <c:v>-704.55816099792719</c:v>
                </c:pt>
                <c:pt idx="87">
                  <c:v>-726.14575400203466</c:v>
                </c:pt>
                <c:pt idx="88">
                  <c:v>-651.35684300214041</c:v>
                </c:pt>
                <c:pt idx="89">
                  <c:v>-490.11648100614548</c:v>
                </c:pt>
                <c:pt idx="90">
                  <c:v>-263.82298900187016</c:v>
                </c:pt>
                <c:pt idx="91">
                  <c:v>-2.5091100037097931</c:v>
                </c:pt>
                <c:pt idx="92">
                  <c:v>259.14294900000101</c:v>
                </c:pt>
                <c:pt idx="93">
                  <c:v>486.40426599979401</c:v>
                </c:pt>
                <c:pt idx="94">
                  <c:v>649.10909300297499</c:v>
                </c:pt>
                <c:pt idx="95">
                  <c:v>725.65980300307274</c:v>
                </c:pt>
                <c:pt idx="96">
                  <c:v>705.89471800625324</c:v>
                </c:pt>
                <c:pt idx="97">
                  <c:v>592.43755900114763</c:v>
                </c:pt>
                <c:pt idx="98">
                  <c:v>400.3490049988032</c:v>
                </c:pt>
                <c:pt idx="99">
                  <c:v>155.12674999982119</c:v>
                </c:pt>
                <c:pt idx="100">
                  <c:v>-110.68002299964428</c:v>
                </c:pt>
                <c:pt idx="101">
                  <c:v>-361.79169099777926</c:v>
                </c:pt>
                <c:pt idx="102">
                  <c:v>-564.88079600036156</c:v>
                </c:pt>
                <c:pt idx="103">
                  <c:v>-692.99465699493862</c:v>
                </c:pt>
                <c:pt idx="104">
                  <c:v>-729.13138699531544</c:v>
                </c:pt>
                <c:pt idx="105">
                  <c:v>-668.49539299309254</c:v>
                </c:pt>
                <c:pt idx="106">
                  <c:v>-519.13351000100363</c:v>
                </c:pt>
                <c:pt idx="107">
                  <c:v>-300.86756899952888</c:v>
                </c:pt>
                <c:pt idx="108">
                  <c:v>-42.664737999439247</c:v>
                </c:pt>
                <c:pt idx="109">
                  <c:v>221.20594299584621</c:v>
                </c:pt>
                <c:pt idx="110">
                  <c:v>455.72134900093073</c:v>
                </c:pt>
                <c:pt idx="111">
                  <c:v>629.7530670017004</c:v>
                </c:pt>
                <c:pt idx="112">
                  <c:v>720.20003699511301</c:v>
                </c:pt>
                <c:pt idx="113">
                  <c:v>715.05596400052298</c:v>
                </c:pt>
                <c:pt idx="114">
                  <c:v>615.00369700044382</c:v>
                </c:pt>
                <c:pt idx="115">
                  <c:v>433.32455099374062</c:v>
                </c:pt>
                <c:pt idx="116">
                  <c:v>194.13461799919602</c:v>
                </c:pt>
                <c:pt idx="117">
                  <c:v>-70.817373998463154</c:v>
                </c:pt>
                <c:pt idx="118">
                  <c:v>-326.36497200280428</c:v>
                </c:pt>
                <c:pt idx="119">
                  <c:v>-538.59172499924898</c:v>
                </c:pt>
                <c:pt idx="120">
                  <c:v>-679.33208000659943</c:v>
                </c:pt>
                <c:pt idx="121">
                  <c:v>-729.90842700004578</c:v>
                </c:pt>
                <c:pt idx="122">
                  <c:v>-683.60891900211573</c:v>
                </c:pt>
                <c:pt idx="123">
                  <c:v>-546.57783100008965</c:v>
                </c:pt>
                <c:pt idx="124">
                  <c:v>-337.00049500167364</c:v>
                </c:pt>
                <c:pt idx="125">
                  <c:v>-82.690794996917262</c:v>
                </c:pt>
                <c:pt idx="126">
                  <c:v>182.59918700158596</c:v>
                </c:pt>
                <c:pt idx="127">
                  <c:v>423.65822000056511</c:v>
                </c:pt>
                <c:pt idx="128">
                  <c:v>608.4895469993354</c:v>
                </c:pt>
                <c:pt idx="129">
                  <c:v>712.55869299918413</c:v>
                </c:pt>
                <c:pt idx="130">
                  <c:v>722.0511390045283</c:v>
                </c:pt>
                <c:pt idx="131">
                  <c:v>635.70680499821901</c:v>
                </c:pt>
                <c:pt idx="132">
                  <c:v>464.98739899694914</c:v>
                </c:pt>
                <c:pt idx="133">
                  <c:v>232.55433600395924</c:v>
                </c:pt>
                <c:pt idx="134">
                  <c:v>-30.740304000675675</c:v>
                </c:pt>
                <c:pt idx="135">
                  <c:v>-289.9497630000115</c:v>
                </c:pt>
                <c:pt idx="136">
                  <c:v>-510.6713180020451</c:v>
                </c:pt>
                <c:pt idx="137">
                  <c:v>-663.61184100061655</c:v>
                </c:pt>
                <c:pt idx="138">
                  <c:v>-728.47454899549473</c:v>
                </c:pt>
                <c:pt idx="139">
                  <c:v>-696.65167900174845</c:v>
                </c:pt>
                <c:pt idx="140">
                  <c:v>-572.36634799838066</c:v>
                </c:pt>
                <c:pt idx="141">
                  <c:v>-372.11234100162983</c:v>
                </c:pt>
                <c:pt idx="142">
                  <c:v>-122.46604400128126</c:v>
                </c:pt>
                <c:pt idx="143">
                  <c:v>143.43963799625635</c:v>
                </c:pt>
                <c:pt idx="144">
                  <c:v>390.31203000247467</c:v>
                </c:pt>
                <c:pt idx="145">
                  <c:v>585.38298000395298</c:v>
                </c:pt>
                <c:pt idx="146">
                  <c:v>702.75895400345314</c:v>
                </c:pt>
                <c:pt idx="147">
                  <c:v>726.85908400267351</c:v>
                </c:pt>
                <c:pt idx="148">
                  <c:v>654.48419299721729</c:v>
                </c:pt>
                <c:pt idx="149">
                  <c:v>495.24165000021452</c:v>
                </c:pt>
                <c:pt idx="150">
                  <c:v>270.2695299983024</c:v>
                </c:pt>
                <c:pt idx="151">
                  <c:v>9.4297889992594737</c:v>
                </c:pt>
                <c:pt idx="152">
                  <c:v>-252.65637600421908</c:v>
                </c:pt>
                <c:pt idx="153">
                  <c:v>-481.20416600257153</c:v>
                </c:pt>
                <c:pt idx="154">
                  <c:v>-645.88158399611723</c:v>
                </c:pt>
                <c:pt idx="155">
                  <c:v>-724.83413399755943</c:v>
                </c:pt>
                <c:pt idx="156">
                  <c:v>-707.58420599997044</c:v>
                </c:pt>
                <c:pt idx="157">
                  <c:v>-596.42098200321198</c:v>
                </c:pt>
                <c:pt idx="158">
                  <c:v>-406.09677400439966</c:v>
                </c:pt>
                <c:pt idx="159">
                  <c:v>-161.87000799924135</c:v>
                </c:pt>
                <c:pt idx="160">
                  <c:v>103.84592700004579</c:v>
                </c:pt>
                <c:pt idx="161">
                  <c:v>355.78381600230921</c:v>
                </c:pt>
                <c:pt idx="162">
                  <c:v>560.50339599698793</c:v>
                </c:pt>
                <c:pt idx="163">
                  <c:v>690.83054199814808</c:v>
                </c:pt>
                <c:pt idx="164">
                  <c:v>729.46526899933792</c:v>
                </c:pt>
                <c:pt idx="165">
                  <c:v>671.27900699526072</c:v>
                </c:pt>
                <c:pt idx="166">
                  <c:v>523.99567700177431</c:v>
                </c:pt>
                <c:pt idx="167">
                  <c:v>307.16596499830484</c:v>
                </c:pt>
                <c:pt idx="168">
                  <c:v>49.571227006614194</c:v>
                </c:pt>
                <c:pt idx="169">
                  <c:v>-214.59778100252151</c:v>
                </c:pt>
                <c:pt idx="170">
                  <c:v>-450.2795389965176</c:v>
                </c:pt>
                <c:pt idx="171">
                  <c:v>-626.19503799825918</c:v>
                </c:pt>
                <c:pt idx="172">
                  <c:v>-718.99824199825525</c:v>
                </c:pt>
                <c:pt idx="173">
                  <c:v>-716.37342099845409</c:v>
                </c:pt>
                <c:pt idx="174">
                  <c:v>-618.66890499740839</c:v>
                </c:pt>
                <c:pt idx="175">
                  <c:v>-438.85088299959904</c:v>
                </c:pt>
                <c:pt idx="176">
                  <c:v>-200.78334200382233</c:v>
                </c:pt>
                <c:pt idx="177">
                  <c:v>63.937992997467511</c:v>
                </c:pt>
                <c:pt idx="178">
                  <c:v>320.17819099873304</c:v>
                </c:pt>
                <c:pt idx="179">
                  <c:v>533.92619200050819</c:v>
                </c:pt>
                <c:pt idx="180">
                  <c:v>676.80962900072325</c:v>
                </c:pt>
                <c:pt idx="181">
                  <c:v>729.8618329986931</c:v>
                </c:pt>
                <c:pt idx="182">
                  <c:v>686.04039800167084</c:v>
                </c:pt>
                <c:pt idx="183">
                  <c:v>551.16239800304163</c:v>
                </c:pt>
                <c:pt idx="184">
                  <c:v>343.13188699632889</c:v>
                </c:pt>
                <c:pt idx="185">
                  <c:v>89.56241899728775</c:v>
                </c:pt>
                <c:pt idx="186">
                  <c:v>-175.88926600664854</c:v>
                </c:pt>
                <c:pt idx="187">
                  <c:v>-417.99112500250328</c:v>
                </c:pt>
                <c:pt idx="188">
                  <c:v>-604.61185699701309</c:v>
                </c:pt>
                <c:pt idx="189">
                  <c:v>-710.98458299785852</c:v>
                </c:pt>
                <c:pt idx="190">
                  <c:v>-722.99274200201035</c:v>
                </c:pt>
                <c:pt idx="191">
                  <c:v>-639.0427680015564</c:v>
                </c:pt>
                <c:pt idx="192">
                  <c:v>-470.2754810005427</c:v>
                </c:pt>
                <c:pt idx="193">
                  <c:v>-239.08818999677896</c:v>
                </c:pt>
                <c:pt idx="194">
                  <c:v>23.836723998188972</c:v>
                </c:pt>
                <c:pt idx="195">
                  <c:v>283.60303099453449</c:v>
                </c:pt>
                <c:pt idx="196">
                  <c:v>505.73190800100559</c:v>
                </c:pt>
                <c:pt idx="197">
                  <c:v>660.73872099816822</c:v>
                </c:pt>
                <c:pt idx="198">
                  <c:v>728.04760999977577</c:v>
                </c:pt>
                <c:pt idx="199">
                  <c:v>698.72368100285541</c:v>
                </c:pt>
                <c:pt idx="200">
                  <c:v>576.65954099595547</c:v>
                </c:pt>
                <c:pt idx="201">
                  <c:v>378.05836399644619</c:v>
                </c:pt>
                <c:pt idx="202">
                  <c:v>129.28223499655721</c:v>
                </c:pt>
                <c:pt idx="203">
                  <c:v>-136.64808399975297</c:v>
                </c:pt>
                <c:pt idx="204">
                  <c:v>-384.43673700094217</c:v>
                </c:pt>
                <c:pt idx="205">
                  <c:v>-581.1974399983884</c:v>
                </c:pt>
                <c:pt idx="206">
                  <c:v>-700.81746000051487</c:v>
                </c:pt>
                <c:pt idx="207">
                  <c:v>-727.42215600609779</c:v>
                </c:pt>
                <c:pt idx="208">
                  <c:v>-657.48089699447144</c:v>
                </c:pt>
                <c:pt idx="209">
                  <c:v>-500.27541599422693</c:v>
                </c:pt>
                <c:pt idx="210">
                  <c:v>-276.66854199767113</c:v>
                </c:pt>
                <c:pt idx="211">
                  <c:v>-16.336409002542496</c:v>
                </c:pt>
                <c:pt idx="212">
                  <c:v>246.16914200037718</c:v>
                </c:pt>
                <c:pt idx="213">
                  <c:v>476.00597699731583</c:v>
                </c:pt>
                <c:pt idx="214">
                  <c:v>642.66654000431299</c:v>
                </c:pt>
                <c:pt idx="215">
                  <c:v>724.02813399583101</c:v>
                </c:pt>
                <c:pt idx="216">
                  <c:v>709.29046699404728</c:v>
                </c:pt>
                <c:pt idx="217">
                  <c:v>600.40989600121964</c:v>
                </c:pt>
                <c:pt idx="218">
                  <c:v>411.83961399644619</c:v>
                </c:pt>
                <c:pt idx="219">
                  <c:v>168.610367000103</c:v>
                </c:pt>
                <c:pt idx="220">
                  <c:v>-96.993095003068447</c:v>
                </c:pt>
                <c:pt idx="221">
                  <c:v>-349.71801799535746</c:v>
                </c:pt>
                <c:pt idx="222">
                  <c:v>-556.0227230042218</c:v>
                </c:pt>
                <c:pt idx="223">
                  <c:v>-688.52769800275541</c:v>
                </c:pt>
                <c:pt idx="224">
                  <c:v>-729.64828299731028</c:v>
                </c:pt>
                <c:pt idx="225">
                  <c:v>-673.92748299986124</c:v>
                </c:pt>
                <c:pt idx="226">
                  <c:v>-528.75985400378704</c:v>
                </c:pt>
                <c:pt idx="227">
                  <c:v>-313.41058999300003</c:v>
                </c:pt>
                <c:pt idx="228">
                  <c:v>-56.459726996719837</c:v>
                </c:pt>
                <c:pt idx="229">
                  <c:v>207.9899260029197</c:v>
                </c:pt>
                <c:pt idx="230">
                  <c:v>444.8384710028767</c:v>
                </c:pt>
                <c:pt idx="231">
                  <c:v>622.64785999804735</c:v>
                </c:pt>
                <c:pt idx="232">
                  <c:v>717.81561300158489</c:v>
                </c:pt>
                <c:pt idx="233">
                  <c:v>717.70878000557434</c:v>
                </c:pt>
                <c:pt idx="234">
                  <c:v>622.34154299646616</c:v>
                </c:pt>
                <c:pt idx="235">
                  <c:v>444.37332900613541</c:v>
                </c:pt>
                <c:pt idx="236">
                  <c:v>207.42769999802115</c:v>
                </c:pt>
                <c:pt idx="237">
                  <c:v>-57.044417001306996</c:v>
                </c:pt>
                <c:pt idx="238">
                  <c:v>-313.94013900309795</c:v>
                </c:pt>
                <c:pt idx="239">
                  <c:v>-529.16398200392723</c:v>
                </c:pt>
                <c:pt idx="240">
                  <c:v>-674.15255199372757</c:v>
                </c:pt>
                <c:pt idx="241">
                  <c:v>-729.6644189953804</c:v>
                </c:pt>
                <c:pt idx="242">
                  <c:v>-688.33275000005949</c:v>
                </c:pt>
                <c:pt idx="243">
                  <c:v>-555.64255199581362</c:v>
                </c:pt>
                <c:pt idx="244">
                  <c:v>-349.20306700468063</c:v>
                </c:pt>
                <c:pt idx="245">
                  <c:v>-96.411701999604702</c:v>
                </c:pt>
                <c:pt idx="246">
                  <c:v>169.18104299902919</c:v>
                </c:pt>
                <c:pt idx="247">
                  <c:v>412.32382299751043</c:v>
                </c:pt>
                <c:pt idx="248">
                  <c:v>600.74335699528456</c:v>
                </c:pt>
                <c:pt idx="249">
                  <c:v>709.42890399694443</c:v>
                </c:pt>
                <c:pt idx="250">
                  <c:v>723.95315299928188</c:v>
                </c:pt>
                <c:pt idx="251">
                  <c:v>642.3880759999156</c:v>
                </c:pt>
                <c:pt idx="252">
                  <c:v>475.5609780028463</c:v>
                </c:pt>
                <c:pt idx="253">
                  <c:v>245.61665900051591</c:v>
                </c:pt>
                <c:pt idx="254">
                  <c:v>-16.923050999641418</c:v>
                </c:pt>
                <c:pt idx="255">
                  <c:v>-277.2114790007472</c:v>
                </c:pt>
                <c:pt idx="256">
                  <c:v>-500.7025839984417</c:v>
                </c:pt>
                <c:pt idx="257">
                  <c:v>-657.73558899760269</c:v>
                </c:pt>
                <c:pt idx="258">
                  <c:v>-727.47054799646151</c:v>
                </c:pt>
                <c:pt idx="259">
                  <c:v>-700.65310500562191</c:v>
                </c:pt>
                <c:pt idx="260">
                  <c:v>-580.84211999922968</c:v>
                </c:pt>
                <c:pt idx="261">
                  <c:v>-383.93758499622339</c:v>
                </c:pt>
                <c:pt idx="262">
                  <c:v>-136.0713270008564</c:v>
                </c:pt>
                <c:pt idx="263">
                  <c:v>129.86005400121212</c:v>
                </c:pt>
                <c:pt idx="264">
                  <c:v>378.56054800003767</c:v>
                </c:pt>
                <c:pt idx="265">
                  <c:v>577.01941500604153</c:v>
                </c:pt>
                <c:pt idx="266">
                  <c:v>698.89344800263655</c:v>
                </c:pt>
                <c:pt idx="267">
                  <c:v>728.00470200181019</c:v>
                </c:pt>
                <c:pt idx="268">
                  <c:v>660.48879600316309</c:v>
                </c:pt>
                <c:pt idx="269">
                  <c:v>505.30810800194735</c:v>
                </c:pt>
                <c:pt idx="270">
                  <c:v>283.06158299744135</c:v>
                </c:pt>
                <c:pt idx="271">
                  <c:v>23.249479994177811</c:v>
                </c:pt>
                <c:pt idx="272">
                  <c:v>-239.64328800141809</c:v>
                </c:pt>
                <c:pt idx="273">
                  <c:v>-470.72474899888033</c:v>
                </c:pt>
                <c:pt idx="274">
                  <c:v>-639.32655600458361</c:v>
                </c:pt>
                <c:pt idx="275">
                  <c:v>-723.07334899902355</c:v>
                </c:pt>
                <c:pt idx="276">
                  <c:v>-710.8512690067289</c:v>
                </c:pt>
                <c:pt idx="277">
                  <c:v>-604.28226900100708</c:v>
                </c:pt>
                <c:pt idx="278">
                  <c:v>-417.50896199792629</c:v>
                </c:pt>
                <c:pt idx="279">
                  <c:v>-175.31848999857905</c:v>
                </c:pt>
                <c:pt idx="280">
                  <c:v>90.146067000925541</c:v>
                </c:pt>
                <c:pt idx="281">
                  <c:v>343.65093500167126</c:v>
                </c:pt>
                <c:pt idx="282">
                  <c:v>551.54792699962832</c:v>
                </c:pt>
                <c:pt idx="283">
                  <c:v>686.24119299650192</c:v>
                </c:pt>
                <c:pt idx="284">
                  <c:v>729.85118999332178</c:v>
                </c:pt>
                <c:pt idx="285">
                  <c:v>676.58890600502491</c:v>
                </c:pt>
                <c:pt idx="286">
                  <c:v>533.524638004601</c:v>
                </c:pt>
                <c:pt idx="287">
                  <c:v>319.64906500279909</c:v>
                </c:pt>
                <c:pt idx="288">
                  <c:v>63.351501002907746</c:v>
                </c:pt>
                <c:pt idx="289">
                  <c:v>-201.34936099499461</c:v>
                </c:pt>
                <c:pt idx="290">
                  <c:v>-439.3212900012731</c:v>
                </c:pt>
                <c:pt idx="291">
                  <c:v>-618.98123700171709</c:v>
                </c:pt>
                <c:pt idx="292">
                  <c:v>-716.48617500066769</c:v>
                </c:pt>
                <c:pt idx="293">
                  <c:v>-718.89639300107956</c:v>
                </c:pt>
                <c:pt idx="294">
                  <c:v>-625.89203799515951</c:v>
                </c:pt>
                <c:pt idx="295">
                  <c:v>-449.8155450001359</c:v>
                </c:pt>
                <c:pt idx="296">
                  <c:v>-214.03432899713519</c:v>
                </c:pt>
                <c:pt idx="297">
                  <c:v>50.159377001225948</c:v>
                </c:pt>
                <c:pt idx="298">
                  <c:v>307.70074599981308</c:v>
                </c:pt>
                <c:pt idx="299">
                  <c:v>524.40607600659143</c:v>
                </c:pt>
                <c:pt idx="300">
                  <c:v>671.51049800217152</c:v>
                </c:pt>
                <c:pt idx="301">
                  <c:v>729.48705799877644</c:v>
                </c:pt>
                <c:pt idx="302">
                  <c:v>690.63966500014067</c:v>
                </c:pt>
                <c:pt idx="303">
                  <c:v>560.12511900067329</c:v>
                </c:pt>
                <c:pt idx="304">
                  <c:v>355.26829399913549</c:v>
                </c:pt>
                <c:pt idx="305">
                  <c:v>103.26154999434951</c:v>
                </c:pt>
                <c:pt idx="306">
                  <c:v>-162.44568599760532</c:v>
                </c:pt>
                <c:pt idx="307">
                  <c:v>-406.58733499795193</c:v>
                </c:pt>
                <c:pt idx="308">
                  <c:v>-596.76127500087023</c:v>
                </c:pt>
                <c:pt idx="309">
                  <c:v>-707.72900900244713</c:v>
                </c:pt>
                <c:pt idx="310">
                  <c:v>-724.76415100693703</c:v>
                </c:pt>
                <c:pt idx="311">
                  <c:v>-645.60601999610662</c:v>
                </c:pt>
                <c:pt idx="312">
                  <c:v>-480.75951699912542</c:v>
                </c:pt>
                <c:pt idx="313">
                  <c:v>-252.10159699618814</c:v>
                </c:pt>
                <c:pt idx="314">
                  <c:v>10.021099999547006</c:v>
                </c:pt>
                <c:pt idx="315">
                  <c:v>270.81888899952179</c:v>
                </c:pt>
                <c:pt idx="316">
                  <c:v>495.67610799521196</c:v>
                </c:pt>
                <c:pt idx="317">
                  <c:v>654.74602100253094</c:v>
                </c:pt>
                <c:pt idx="318">
                  <c:v>726.91344600170839</c:v>
                </c:pt>
                <c:pt idx="319">
                  <c:v>702.5985449999572</c:v>
                </c:pt>
                <c:pt idx="320">
                  <c:v>585.0290030017494</c:v>
                </c:pt>
                <c:pt idx="321">
                  <c:v>389.81139799952501</c:v>
                </c:pt>
                <c:pt idx="322">
                  <c:v>142.85875300318003</c:v>
                </c:pt>
                <c:pt idx="323">
                  <c:v>-123.05010199546814</c:v>
                </c:pt>
                <c:pt idx="324">
                  <c:v>-372.62203900516033</c:v>
                </c:pt>
                <c:pt idx="325">
                  <c:v>-572.73399200290442</c:v>
                </c:pt>
                <c:pt idx="326">
                  <c:v>-696.8284030035137</c:v>
                </c:pt>
                <c:pt idx="327">
                  <c:v>-728.43680600076902</c:v>
                </c:pt>
                <c:pt idx="328">
                  <c:v>-663.3645399957893</c:v>
                </c:pt>
                <c:pt idx="329">
                  <c:v>-510.24718499928713</c:v>
                </c:pt>
                <c:pt idx="330">
                  <c:v>-289.40501400083303</c:v>
                </c:pt>
                <c:pt idx="331">
                  <c:v>-30.147193998098377</c:v>
                </c:pt>
                <c:pt idx="332">
                  <c:v>233.11708899587393</c:v>
                </c:pt>
                <c:pt idx="333">
                  <c:v>465.44506999850267</c:v>
                </c:pt>
                <c:pt idx="334">
                  <c:v>635.99857500195503</c:v>
                </c:pt>
                <c:pt idx="335">
                  <c:v>722.13818399608147</c:v>
                </c:pt>
                <c:pt idx="336">
                  <c:v>712.42935200035572</c:v>
                </c:pt>
                <c:pt idx="337">
                  <c:v>608.16088100522757</c:v>
                </c:pt>
                <c:pt idx="338">
                  <c:v>423.1737649962306</c:v>
                </c:pt>
                <c:pt idx="339">
                  <c:v>182.02318199723962</c:v>
                </c:pt>
                <c:pt idx="340">
                  <c:v>-83.281925998628154</c:v>
                </c:pt>
                <c:pt idx="341">
                  <c:v>-337.52828200161451</c:v>
                </c:pt>
                <c:pt idx="342">
                  <c:v>-546.97217699885368</c:v>
                </c:pt>
                <c:pt idx="343">
                  <c:v>-683.81740199774492</c:v>
                </c:pt>
                <c:pt idx="344">
                  <c:v>-729.90326999872912</c:v>
                </c:pt>
                <c:pt idx="345">
                  <c:v>-679.11385200172663</c:v>
                </c:pt>
                <c:pt idx="346">
                  <c:v>-538.18927399814152</c:v>
                </c:pt>
                <c:pt idx="347">
                  <c:v>-325.83161800354719</c:v>
                </c:pt>
                <c:pt idx="348">
                  <c:v>-70.223847001790986</c:v>
                </c:pt>
                <c:pt idx="349">
                  <c:v>194.7095569968223</c:v>
                </c:pt>
                <c:pt idx="350">
                  <c:v>433.80455499887461</c:v>
                </c:pt>
                <c:pt idx="351">
                  <c:v>615.32497999817144</c:v>
                </c:pt>
                <c:pt idx="352">
                  <c:v>715.17577199637913</c:v>
                </c:pt>
                <c:pt idx="353">
                  <c:v>720.10234400630009</c:v>
                </c:pt>
                <c:pt idx="354">
                  <c:v>629.45071300119162</c:v>
                </c:pt>
                <c:pt idx="355">
                  <c:v>455.25435899943119</c:v>
                </c:pt>
                <c:pt idx="356">
                  <c:v>220.63622299581763</c:v>
                </c:pt>
                <c:pt idx="357">
                  <c:v>-43.261610001325607</c:v>
                </c:pt>
                <c:pt idx="358">
                  <c:v>-301.41236499696964</c:v>
                </c:pt>
              </c:numCache>
            </c:numRef>
          </c:val>
        </c:ser>
        <c:marker val="1"/>
        <c:axId val="159745920"/>
        <c:axId val="159747456"/>
      </c:lineChart>
      <c:catAx>
        <c:axId val="159745920"/>
        <c:scaling>
          <c:orientation val="minMax"/>
        </c:scaling>
        <c:axPos val="b"/>
        <c:numFmt formatCode="General" sourceLinked="1"/>
        <c:tickLblPos val="nextTo"/>
        <c:crossAx val="159747456"/>
        <c:crosses val="autoZero"/>
        <c:auto val="1"/>
        <c:lblAlgn val="ctr"/>
        <c:lblOffset val="100"/>
      </c:catAx>
      <c:valAx>
        <c:axId val="159747456"/>
        <c:scaling>
          <c:orientation val="minMax"/>
        </c:scaling>
        <c:axPos val="l"/>
        <c:majorGridlines/>
        <c:numFmt formatCode="General" sourceLinked="1"/>
        <c:tickLblPos val="nextTo"/>
        <c:crossAx val="159745920"/>
        <c:crosses val="autoZero"/>
        <c:crossBetween val="between"/>
      </c:valAx>
    </c:plotArea>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smoothMarker"/>
        <c:ser>
          <c:idx val="0"/>
          <c:order val="0"/>
          <c:tx>
            <c:strRef>
              <c:f>Sheet1!$C$1</c:f>
              <c:strCache>
                <c:ptCount val="1"/>
                <c:pt idx="0">
                  <c:v>y</c:v>
                </c:pt>
              </c:strCache>
            </c:strRef>
          </c:tx>
          <c:spPr>
            <a:ln w="12700">
              <a:solidFill>
                <a:srgbClr val="0070C0"/>
              </a:solidFill>
            </a:ln>
          </c:spPr>
          <c:marker>
            <c:symbol val="none"/>
          </c:marker>
          <c:xVal>
            <c:numRef>
              <c:f>Sheet1!$B$2:$B$72200</c:f>
              <c:numCache>
                <c:formatCode>General</c:formatCode>
                <c:ptCount val="72199"/>
                <c:pt idx="0">
                  <c:v>-7000000</c:v>
                </c:pt>
                <c:pt idx="1">
                  <c:v>-6985312.0970339999</c:v>
                </c:pt>
                <c:pt idx="2">
                  <c:v>-6941486.0330829993</c:v>
                </c:pt>
                <c:pt idx="3">
                  <c:v>-6869218.2993940003</c:v>
                </c:pt>
                <c:pt idx="4">
                  <c:v>-6769617.434866</c:v>
                </c:pt>
                <c:pt idx="5">
                  <c:v>-6644133.7950990004</c:v>
                </c:pt>
                <c:pt idx="6">
                  <c:v>-6494475.4510560008</c:v>
                </c:pt>
                <c:pt idx="7">
                  <c:v>-6322520.2493310003</c:v>
                </c:pt>
                <c:pt idx="8">
                  <c:v>-6130232.6606319984</c:v>
                </c:pt>
                <c:pt idx="9">
                  <c:v>-5919591.5118690003</c:v>
                </c:pt>
                <c:pt idx="10">
                  <c:v>-5692531.8778990004</c:v>
                </c:pt>
                <c:pt idx="11">
                  <c:v>-5450901.9427400008</c:v>
                </c:pt>
                <c:pt idx="12">
                  <c:v>-5196433.8586510001</c:v>
                </c:pt>
                <c:pt idx="13">
                  <c:v>-4930726.5903590005</c:v>
                </c:pt>
                <c:pt idx="14">
                  <c:v>-4655238.3126869993</c:v>
                </c:pt>
                <c:pt idx="15">
                  <c:v>-4371285.9464620017</c:v>
                </c:pt>
                <c:pt idx="16">
                  <c:v>-4080049.6877040006</c:v>
                </c:pt>
                <c:pt idx="17">
                  <c:v>-3782580.7663690001</c:v>
                </c:pt>
                <c:pt idx="18">
                  <c:v>-3479811.0689849998</c:v>
                </c:pt>
                <c:pt idx="19">
                  <c:v>-3172563.6211959999</c:v>
                </c:pt>
                <c:pt idx="20">
                  <c:v>-2861563.2282890002</c:v>
                </c:pt>
                <c:pt idx="21">
                  <c:v>-2547446.8092729999</c:v>
                </c:pt>
                <c:pt idx="22">
                  <c:v>-2230773.1384259993</c:v>
                </c:pt>
                <c:pt idx="23">
                  <c:v>-1912031.8366760002</c:v>
                </c:pt>
                <c:pt idx="24">
                  <c:v>-1591651.544373</c:v>
                </c:pt>
                <c:pt idx="25">
                  <c:v>-1270007.26624</c:v>
                </c:pt>
                <c:pt idx="26">
                  <c:v>-947426.91683400015</c:v>
                </c:pt>
                <c:pt idx="27">
                  <c:v>-624197.11684899998</c:v>
                </c:pt>
                <c:pt idx="28">
                  <c:v>-300568.30202300003</c:v>
                </c:pt>
                <c:pt idx="29">
                  <c:v>23240.789274999996</c:v>
                </c:pt>
                <c:pt idx="30">
                  <c:v>347039.18387299997</c:v>
                </c:pt>
                <c:pt idx="31">
                  <c:v>670660.23413699993</c:v>
                </c:pt>
                <c:pt idx="32">
                  <c:v>993958.61237099988</c:v>
                </c:pt>
                <c:pt idx="33">
                  <c:v>1316807.6860810001</c:v>
                </c:pt>
                <c:pt idx="34">
                  <c:v>1639097.226331</c:v>
                </c:pt>
                <c:pt idx="35">
                  <c:v>1960731.4067289999</c:v>
                </c:pt>
                <c:pt idx="36">
                  <c:v>2281627.0556009994</c:v>
                </c:pt>
                <c:pt idx="37">
                  <c:v>2601712.1285020001</c:v>
                </c:pt>
                <c:pt idx="38">
                  <c:v>2920924.3723779996</c:v>
                </c:pt>
                <c:pt idx="39">
                  <c:v>3239210.1564049996</c:v>
                </c:pt>
                <c:pt idx="40">
                  <c:v>3556523.4477870003</c:v>
                </c:pt>
                <c:pt idx="41">
                  <c:v>3872824.9136869996</c:v>
                </c:pt>
                <c:pt idx="42">
                  <c:v>4188081.1329679997</c:v>
                </c:pt>
                <c:pt idx="43">
                  <c:v>4502263.9035869995</c:v>
                </c:pt>
                <c:pt idx="44">
                  <c:v>4815349.6334159998</c:v>
                </c:pt>
                <c:pt idx="45">
                  <c:v>5127318.8038359983</c:v>
                </c:pt>
                <c:pt idx="46">
                  <c:v>5438155.4969440009</c:v>
                </c:pt>
                <c:pt idx="47">
                  <c:v>5747846.9783670017</c:v>
                </c:pt>
                <c:pt idx="48">
                  <c:v>6056383.3287610002</c:v>
                </c:pt>
                <c:pt idx="49">
                  <c:v>6363757.1180029996</c:v>
                </c:pt>
                <c:pt idx="50">
                  <c:v>6669963.1168199992</c:v>
                </c:pt>
                <c:pt idx="51">
                  <c:v>6974998.0413240008</c:v>
                </c:pt>
                <c:pt idx="52">
                  <c:v>7278860.3264819998</c:v>
                </c:pt>
                <c:pt idx="53">
                  <c:v>7581549.9250759995</c:v>
                </c:pt>
                <c:pt idx="54">
                  <c:v>7883068.1291199988</c:v>
                </c:pt>
                <c:pt idx="55">
                  <c:v>8183417.4111080002</c:v>
                </c:pt>
                <c:pt idx="56">
                  <c:v>8482601.2827829998</c:v>
                </c:pt>
                <c:pt idx="57">
                  <c:v>8780624.1694039982</c:v>
                </c:pt>
                <c:pt idx="58">
                  <c:v>9077491.2977399975</c:v>
                </c:pt>
                <c:pt idx="59">
                  <c:v>9373208.5962229986</c:v>
                </c:pt>
                <c:pt idx="60">
                  <c:v>9667782.6059109997</c:v>
                </c:pt>
                <c:pt idx="61">
                  <c:v>9961220.4010269977</c:v>
                </c:pt>
                <c:pt idx="62">
                  <c:v>10253529.518043999</c:v>
                </c:pt>
                <c:pt idx="63">
                  <c:v>10544717.892345</c:v>
                </c:pt>
                <c:pt idx="64">
                  <c:v>10834793.801658005</c:v>
                </c:pt>
                <c:pt idx="65">
                  <c:v>11123765.815512002</c:v>
                </c:pt>
                <c:pt idx="66">
                  <c:v>11411642.750081003</c:v>
                </c:pt>
                <c:pt idx="67">
                  <c:v>11698433.627833998</c:v>
                </c:pt>
                <c:pt idx="68">
                  <c:v>11984147.641474996</c:v>
                </c:pt>
                <c:pt idx="69">
                  <c:v>12268794.121735997</c:v>
                </c:pt>
                <c:pt idx="70">
                  <c:v>12552382.508606</c:v>
                </c:pt>
                <c:pt idx="71">
                  <c:v>12834922.325640002</c:v>
                </c:pt>
                <c:pt idx="72">
                  <c:v>13116423.157036997</c:v>
                </c:pt>
                <c:pt idx="73">
                  <c:v>13396894.627192998</c:v>
                </c:pt>
                <c:pt idx="74">
                  <c:v>13676346.382476</c:v>
                </c:pt>
                <c:pt idx="75">
                  <c:v>13954788.075005</c:v>
                </c:pt>
                <c:pt idx="76">
                  <c:v>14232229.348218</c:v>
                </c:pt>
                <c:pt idx="77">
                  <c:v>14508679.824050002</c:v>
                </c:pt>
                <c:pt idx="78">
                  <c:v>14784149.091572</c:v>
                </c:pt>
                <c:pt idx="79">
                  <c:v>15058646.696921999</c:v>
                </c:pt>
                <c:pt idx="80">
                  <c:v>15332182.134415001</c:v>
                </c:pt>
                <c:pt idx="81">
                  <c:v>15604764.838710999</c:v>
                </c:pt>
                <c:pt idx="82">
                  <c:v>15876404.177933</c:v>
                </c:pt>
                <c:pt idx="83">
                  <c:v>16147109.447635001</c:v>
                </c:pt>
                <c:pt idx="84">
                  <c:v>16416889.865549002</c:v>
                </c:pt>
                <c:pt idx="85">
                  <c:v>16685754.567020997</c:v>
                </c:pt>
                <c:pt idx="86">
                  <c:v>16953712.601070996</c:v>
                </c:pt>
                <c:pt idx="87">
                  <c:v>17220772.927023996</c:v>
                </c:pt>
                <c:pt idx="88">
                  <c:v>17486944.411633994</c:v>
                </c:pt>
                <c:pt idx="89">
                  <c:v>17752235.826675002</c:v>
                </c:pt>
                <c:pt idx="90">
                  <c:v>18016655.846937001</c:v>
                </c:pt>
                <c:pt idx="91">
                  <c:v>18280213.048594005</c:v>
                </c:pt>
                <c:pt idx="92">
                  <c:v>18542915.907896996</c:v>
                </c:pt>
                <c:pt idx="93">
                  <c:v>18804772.800175</c:v>
                </c:pt>
                <c:pt idx="94">
                  <c:v>19065791.999091998</c:v>
                </c:pt>
                <c:pt idx="95">
                  <c:v>19325981.676156003</c:v>
                </c:pt>
                <c:pt idx="96">
                  <c:v>19585349.900430996</c:v>
                </c:pt>
                <c:pt idx="97">
                  <c:v>19843904.638448</c:v>
                </c:pt>
                <c:pt idx="98">
                  <c:v>20101653.754292</c:v>
                </c:pt>
                <c:pt idx="99">
                  <c:v>20358605.009827998</c:v>
                </c:pt>
                <c:pt idx="100">
                  <c:v>20614766.065083995</c:v>
                </c:pt>
                <c:pt idx="101">
                  <c:v>20870144.478735</c:v>
                </c:pt>
                <c:pt idx="102">
                  <c:v>21124747.708710998</c:v>
                </c:pt>
                <c:pt idx="103">
                  <c:v>21378583.112891</c:v>
                </c:pt>
                <c:pt idx="104">
                  <c:v>21631657.949886996</c:v>
                </c:pt>
                <c:pt idx="105">
                  <c:v>21883979.379895002</c:v>
                </c:pt>
                <c:pt idx="106">
                  <c:v>22135554.465617992</c:v>
                </c:pt>
                <c:pt idx="107">
                  <c:v>22386390.173243996</c:v>
                </c:pt>
                <c:pt idx="108">
                  <c:v>22636493.373467997</c:v>
                </c:pt>
                <c:pt idx="109">
                  <c:v>22885870.842560999</c:v>
                </c:pt>
                <c:pt idx="110">
                  <c:v>23134529.263471991</c:v>
                </c:pt>
                <c:pt idx="111">
                  <c:v>23382475.226962999</c:v>
                </c:pt>
                <c:pt idx="112">
                  <c:v>23629715.232765999</c:v>
                </c:pt>
                <c:pt idx="113">
                  <c:v>23876255.690765999</c:v>
                </c:pt>
                <c:pt idx="114">
                  <c:v>24122102.922189001</c:v>
                </c:pt>
                <c:pt idx="115">
                  <c:v>24367263.160817996</c:v>
                </c:pt>
                <c:pt idx="116">
                  <c:v>24611742.554207001</c:v>
                </c:pt>
                <c:pt idx="117">
                  <c:v>24855547.164903998</c:v>
                </c:pt>
                <c:pt idx="118">
                  <c:v>25098682.971681997</c:v>
                </c:pt>
                <c:pt idx="119">
                  <c:v>25341155.870765999</c:v>
                </c:pt>
                <c:pt idx="120">
                  <c:v>25582971.677060001</c:v>
                </c:pt>
                <c:pt idx="121">
                  <c:v>25824136.125374001</c:v>
                </c:pt>
                <c:pt idx="122">
                  <c:v>26064654.871642996</c:v>
                </c:pt>
                <c:pt idx="123">
                  <c:v>26304533.494140998</c:v>
                </c:pt>
                <c:pt idx="124">
                  <c:v>26543777.494687997</c:v>
                </c:pt>
                <c:pt idx="125">
                  <c:v>26782392.299845997</c:v>
                </c:pt>
                <c:pt idx="126">
                  <c:v>27020383.262109999</c:v>
                </c:pt>
                <c:pt idx="127">
                  <c:v>27257755.661079995</c:v>
                </c:pt>
                <c:pt idx="128">
                  <c:v>27494514.704627998</c:v>
                </c:pt>
                <c:pt idx="129">
                  <c:v>27730665.530051</c:v>
                </c:pt>
                <c:pt idx="130">
                  <c:v>27966213.205208994</c:v>
                </c:pt>
                <c:pt idx="131">
                  <c:v>28201162.729649995</c:v>
                </c:pt>
                <c:pt idx="132">
                  <c:v>28435519.035721</c:v>
                </c:pt>
                <c:pt idx="133">
                  <c:v>28669286.989668991</c:v>
                </c:pt>
                <c:pt idx="134">
                  <c:v>28902471.392715</c:v>
                </c:pt>
                <c:pt idx="135">
                  <c:v>29135076.982129</c:v>
                </c:pt>
                <c:pt idx="136">
                  <c:v>29367108.432271995</c:v>
                </c:pt>
                <c:pt idx="137">
                  <c:v>29598570.355641995</c:v>
                </c:pt>
                <c:pt idx="138">
                  <c:v>29829467.303886</c:v>
                </c:pt>
                <c:pt idx="139">
                  <c:v>30059803.768804997</c:v>
                </c:pt>
                <c:pt idx="140">
                  <c:v>30289584.183348995</c:v>
                </c:pt>
                <c:pt idx="141">
                  <c:v>30518812.92258</c:v>
                </c:pt>
                <c:pt idx="142">
                  <c:v>30747494.304637</c:v>
                </c:pt>
                <c:pt idx="143">
                  <c:v>30975632.591671996</c:v>
                </c:pt>
                <c:pt idx="144">
                  <c:v>31203231.990776997</c:v>
                </c:pt>
                <c:pt idx="145">
                  <c:v>31430296.654894006</c:v>
                </c:pt>
                <c:pt idx="146">
                  <c:v>31656830.683706999</c:v>
                </c:pt>
                <c:pt idx="147">
                  <c:v>31882838.124526009</c:v>
                </c:pt>
                <c:pt idx="148">
                  <c:v>32108322.973142996</c:v>
                </c:pt>
                <c:pt idx="149">
                  <c:v>32333289.174685001</c:v>
                </c:pt>
                <c:pt idx="150">
                  <c:v>32557740.624449</c:v>
                </c:pt>
                <c:pt idx="151">
                  <c:v>32781681.168715999</c:v>
                </c:pt>
                <c:pt idx="152">
                  <c:v>33005114.605557002</c:v>
                </c:pt>
                <c:pt idx="153">
                  <c:v>33228044.685625002</c:v>
                </c:pt>
                <c:pt idx="154">
                  <c:v>33450475.112925004</c:v>
                </c:pt>
                <c:pt idx="155">
                  <c:v>33672409.54558</c:v>
                </c:pt>
                <c:pt idx="156">
                  <c:v>33893851.596578002</c:v>
                </c:pt>
                <c:pt idx="157">
                  <c:v>34114804.834503002</c:v>
                </c:pt>
                <c:pt idx="158">
                  <c:v>34335272.784258008</c:v>
                </c:pt>
                <c:pt idx="159">
                  <c:v>34555258.927768998</c:v>
                </c:pt>
                <c:pt idx="160">
                  <c:v>34774766.704685003</c:v>
                </c:pt>
                <c:pt idx="161">
                  <c:v>34993799.513053</c:v>
                </c:pt>
                <c:pt idx="162">
                  <c:v>35212360.709991008</c:v>
                </c:pt>
                <c:pt idx="163">
                  <c:v>35430453.612341993</c:v>
                </c:pt>
                <c:pt idx="164">
                  <c:v>35648081.497319996</c:v>
                </c:pt>
                <c:pt idx="165">
                  <c:v>35865247.603142001</c:v>
                </c:pt>
                <c:pt idx="166">
                  <c:v>36081955.129648015</c:v>
                </c:pt>
                <c:pt idx="167">
                  <c:v>36298207.238911003</c:v>
                </c:pt>
                <c:pt idx="168">
                  <c:v>36514007.055831999</c:v>
                </c:pt>
                <c:pt idx="169">
                  <c:v>36729357.668732002</c:v>
                </c:pt>
                <c:pt idx="170">
                  <c:v>36944262.129923008</c:v>
                </c:pt>
                <c:pt idx="171">
                  <c:v>37158723.456275992</c:v>
                </c:pt>
                <c:pt idx="172">
                  <c:v>37372744.629772998</c:v>
                </c:pt>
                <c:pt idx="173">
                  <c:v>37586328.598056003</c:v>
                </c:pt>
                <c:pt idx="174">
                  <c:v>37799478.274955004</c:v>
                </c:pt>
                <c:pt idx="175">
                  <c:v>38012196.541018002</c:v>
                </c:pt>
                <c:pt idx="176">
                  <c:v>38224486.244020998</c:v>
                </c:pt>
                <c:pt idx="177">
                  <c:v>38436350.199479006</c:v>
                </c:pt>
                <c:pt idx="178">
                  <c:v>38647791.191135012</c:v>
                </c:pt>
                <c:pt idx="179">
                  <c:v>38858811.971453011</c:v>
                </c:pt>
                <c:pt idx="180">
                  <c:v>39069415.262089998</c:v>
                </c:pt>
                <c:pt idx="181">
                  <c:v>39279603.754368998</c:v>
                </c:pt>
                <c:pt idx="182">
                  <c:v>39489380.109739006</c:v>
                </c:pt>
                <c:pt idx="183">
                  <c:v>39698746.960225001</c:v>
                </c:pt>
                <c:pt idx="184">
                  <c:v>39907706.908871993</c:v>
                </c:pt>
                <c:pt idx="185">
                  <c:v>40116262.530183002</c:v>
                </c:pt>
                <c:pt idx="186">
                  <c:v>40324416.370543003</c:v>
                </c:pt>
                <c:pt idx="187">
                  <c:v>40532170.948640004</c:v>
                </c:pt>
                <c:pt idx="188">
                  <c:v>40739528.755879998</c:v>
                </c:pt>
                <c:pt idx="189">
                  <c:v>40946492.256786995</c:v>
                </c:pt>
                <c:pt idx="190">
                  <c:v>41153063.889403</c:v>
                </c:pt>
                <c:pt idx="191">
                  <c:v>41359246.06567701</c:v>
                </c:pt>
                <c:pt idx="192">
                  <c:v>41565041.171852</c:v>
                </c:pt>
                <c:pt idx="193">
                  <c:v>41770451.568833008</c:v>
                </c:pt>
                <c:pt idx="194">
                  <c:v>41975479.592565</c:v>
                </c:pt>
                <c:pt idx="195">
                  <c:v>42180127.554393001</c:v>
                </c:pt>
                <c:pt idx="196">
                  <c:v>42384397.741414003</c:v>
                </c:pt>
                <c:pt idx="197">
                  <c:v>42588292.416832991</c:v>
                </c:pt>
                <c:pt idx="198">
                  <c:v>42791813.820305996</c:v>
                </c:pt>
                <c:pt idx="199">
                  <c:v>42994964.168273009</c:v>
                </c:pt>
                <c:pt idx="200">
                  <c:v>43197745.654294007</c:v>
                </c:pt>
                <c:pt idx="201">
                  <c:v>43400160.449375004</c:v>
                </c:pt>
                <c:pt idx="202">
                  <c:v>43602210.702285998</c:v>
                </c:pt>
                <c:pt idx="203">
                  <c:v>43803898.539875001</c:v>
                </c:pt>
                <c:pt idx="204">
                  <c:v>44005226.067380004</c:v>
                </c:pt>
                <c:pt idx="205">
                  <c:v>44206195.368730001</c:v>
                </c:pt>
                <c:pt idx="206">
                  <c:v>44406808.506844997</c:v>
                </c:pt>
                <c:pt idx="207">
                  <c:v>44607067.523927003</c:v>
                </c:pt>
                <c:pt idx="208">
                  <c:v>44806974.441749997</c:v>
                </c:pt>
                <c:pt idx="209">
                  <c:v>45006531.261942007</c:v>
                </c:pt>
                <c:pt idx="210">
                  <c:v>45205739.966264002</c:v>
                </c:pt>
                <c:pt idx="211">
                  <c:v>45404602.516881987</c:v>
                </c:pt>
                <c:pt idx="212">
                  <c:v>45603120.856637001</c:v>
                </c:pt>
                <c:pt idx="213">
                  <c:v>45801296.909308001</c:v>
                </c:pt>
                <c:pt idx="214">
                  <c:v>45999132.579873003</c:v>
                </c:pt>
                <c:pt idx="215">
                  <c:v>46196629.754763</c:v>
                </c:pt>
                <c:pt idx="216">
                  <c:v>46393790.302112989</c:v>
                </c:pt>
                <c:pt idx="217">
                  <c:v>46590616.072008997</c:v>
                </c:pt>
                <c:pt idx="218">
                  <c:v>46787108.896729991</c:v>
                </c:pt>
                <c:pt idx="219">
                  <c:v>46983270.590986997</c:v>
                </c:pt>
                <c:pt idx="220">
                  <c:v>47179102.952154994</c:v>
                </c:pt>
                <c:pt idx="221">
                  <c:v>47374607.760509007</c:v>
                </c:pt>
                <c:pt idx="222">
                  <c:v>47569786.779443011</c:v>
                </c:pt>
                <c:pt idx="223">
                  <c:v>47764641.755700998</c:v>
                </c:pt>
                <c:pt idx="224">
                  <c:v>47959174.419588</c:v>
                </c:pt>
                <c:pt idx="225">
                  <c:v>48153386.485192001</c:v>
                </c:pt>
                <c:pt idx="226">
                  <c:v>48347279.650591999</c:v>
                </c:pt>
                <c:pt idx="227">
                  <c:v>48540855.598070003</c:v>
                </c:pt>
                <c:pt idx="228">
                  <c:v>48734115.994310997</c:v>
                </c:pt>
                <c:pt idx="229">
                  <c:v>48927062.490612</c:v>
                </c:pt>
                <c:pt idx="230">
                  <c:v>49119696.723072</c:v>
                </c:pt>
                <c:pt idx="231">
                  <c:v>49312020.312792994</c:v>
                </c:pt>
                <c:pt idx="232">
                  <c:v>49504034.866071992</c:v>
                </c:pt>
                <c:pt idx="233">
                  <c:v>49695741.974585995</c:v>
                </c:pt>
                <c:pt idx="234">
                  <c:v>49887143.215581998</c:v>
                </c:pt>
                <c:pt idx="235">
                  <c:v>50078240.152057998</c:v>
                </c:pt>
                <c:pt idx="236">
                  <c:v>50269034.332943998</c:v>
                </c:pt>
                <c:pt idx="237">
                  <c:v>50459527.293275006</c:v>
                </c:pt>
                <c:pt idx="238">
                  <c:v>50649720.554373994</c:v>
                </c:pt>
                <c:pt idx="239">
                  <c:v>50839615.624015003</c:v>
                </c:pt>
                <c:pt idx="240">
                  <c:v>51029213.996596001</c:v>
                </c:pt>
                <c:pt idx="241">
                  <c:v>51218517.153303996</c:v>
                </c:pt>
                <c:pt idx="242">
                  <c:v>51407526.562279001</c:v>
                </c:pt>
                <c:pt idx="243">
                  <c:v>51596243.678775996</c:v>
                </c:pt>
                <c:pt idx="244">
                  <c:v>51784669.945321992</c:v>
                </c:pt>
                <c:pt idx="245">
                  <c:v>51972806.791871004</c:v>
                </c:pt>
                <c:pt idx="246">
                  <c:v>52160655.635961011</c:v>
                </c:pt>
                <c:pt idx="247">
                  <c:v>52348217.882862993</c:v>
                </c:pt>
                <c:pt idx="248">
                  <c:v>52535494.925729997</c:v>
                </c:pt>
                <c:pt idx="249">
                  <c:v>52722488.145741999</c:v>
                </c:pt>
                <c:pt idx="250">
                  <c:v>52909198.912255995</c:v>
                </c:pt>
                <c:pt idx="251">
                  <c:v>53095628.582940996</c:v>
                </c:pt>
                <c:pt idx="252">
                  <c:v>53281778.503921993</c:v>
                </c:pt>
                <c:pt idx="253">
                  <c:v>53467650.009919003</c:v>
                </c:pt>
                <c:pt idx="254">
                  <c:v>53653244.424378999</c:v>
                </c:pt>
                <c:pt idx="255">
                  <c:v>53838563.059611998</c:v>
                </c:pt>
                <c:pt idx="256">
                  <c:v>54023607.216921993</c:v>
                </c:pt>
                <c:pt idx="257">
                  <c:v>54208378.186738998</c:v>
                </c:pt>
                <c:pt idx="258">
                  <c:v>54392877.248741999</c:v>
                </c:pt>
                <c:pt idx="259">
                  <c:v>54577105.671990007</c:v>
                </c:pt>
                <c:pt idx="260">
                  <c:v>54761064.715043008</c:v>
                </c:pt>
                <c:pt idx="261">
                  <c:v>54944755.626083001</c:v>
                </c:pt>
                <c:pt idx="262">
                  <c:v>55128179.643039003</c:v>
                </c:pt>
                <c:pt idx="263">
                  <c:v>55311337.993700996</c:v>
                </c:pt>
                <c:pt idx="264">
                  <c:v>55494231.895840004</c:v>
                </c:pt>
                <c:pt idx="265">
                  <c:v>55676862.557318993</c:v>
                </c:pt>
                <c:pt idx="266">
                  <c:v>55859231.176211998</c:v>
                </c:pt>
                <c:pt idx="267">
                  <c:v>56041338.940910995</c:v>
                </c:pt>
                <c:pt idx="268">
                  <c:v>56223187.030240007</c:v>
                </c:pt>
                <c:pt idx="269">
                  <c:v>56404776.613559</c:v>
                </c:pt>
                <c:pt idx="270">
                  <c:v>56586108.850873992</c:v>
                </c:pt>
                <c:pt idx="271">
                  <c:v>56767184.892944999</c:v>
                </c:pt>
                <c:pt idx="272">
                  <c:v>56948005.881381989</c:v>
                </c:pt>
                <c:pt idx="273">
                  <c:v>57128572.948757</c:v>
                </c:pt>
                <c:pt idx="274">
                  <c:v>57308887.21869801</c:v>
                </c:pt>
                <c:pt idx="275">
                  <c:v>57488949.805990003</c:v>
                </c:pt>
                <c:pt idx="276">
                  <c:v>57668761.816676989</c:v>
                </c:pt>
                <c:pt idx="277">
                  <c:v>57848324.348150998</c:v>
                </c:pt>
                <c:pt idx="278">
                  <c:v>58027638.489257008</c:v>
                </c:pt>
                <c:pt idx="279">
                  <c:v>58206705.320378996</c:v>
                </c:pt>
                <c:pt idx="280">
                  <c:v>58385525.913537003</c:v>
                </c:pt>
                <c:pt idx="281">
                  <c:v>58564101.33247599</c:v>
                </c:pt>
                <c:pt idx="282">
                  <c:v>58742432.632758997</c:v>
                </c:pt>
                <c:pt idx="283">
                  <c:v>58920520.861853011</c:v>
                </c:pt>
                <c:pt idx="284">
                  <c:v>59098367.059218004</c:v>
                </c:pt>
                <c:pt idx="285">
                  <c:v>59275972.256393999</c:v>
                </c:pt>
                <c:pt idx="286">
                  <c:v>59453337.47708299</c:v>
                </c:pt>
                <c:pt idx="287">
                  <c:v>59630463.737240009</c:v>
                </c:pt>
                <c:pt idx="288">
                  <c:v>59807352.045146003</c:v>
                </c:pt>
                <c:pt idx="289">
                  <c:v>59984003.401500002</c:v>
                </c:pt>
                <c:pt idx="290">
                  <c:v>60160418.799492009</c:v>
                </c:pt>
                <c:pt idx="291">
                  <c:v>60336599.224886</c:v>
                </c:pt>
                <c:pt idx="292">
                  <c:v>60512545.656099997</c:v>
                </c:pt>
                <c:pt idx="293">
                  <c:v>60688259.064278007</c:v>
                </c:pt>
                <c:pt idx="294">
                  <c:v>60863740.413371988</c:v>
                </c:pt>
                <c:pt idx="295">
                  <c:v>61038990.660214007</c:v>
                </c:pt>
                <c:pt idx="296">
                  <c:v>61214010.754592001</c:v>
                </c:pt>
                <c:pt idx="297">
                  <c:v>61388801.639324002</c:v>
                </c:pt>
                <c:pt idx="298">
                  <c:v>61563364.250324994</c:v>
                </c:pt>
                <c:pt idx="299">
                  <c:v>61737699.516687997</c:v>
                </c:pt>
                <c:pt idx="300">
                  <c:v>61911808.360744998</c:v>
                </c:pt>
                <c:pt idx="301">
                  <c:v>62085691.698143005</c:v>
                </c:pt>
                <c:pt idx="302">
                  <c:v>62259350.437907003</c:v>
                </c:pt>
                <c:pt idx="303">
                  <c:v>62432785.482514992</c:v>
                </c:pt>
                <c:pt idx="304">
                  <c:v>62605997.72795701</c:v>
                </c:pt>
                <c:pt idx="305">
                  <c:v>62778988.063808002</c:v>
                </c:pt>
                <c:pt idx="306">
                  <c:v>62951757.373285994</c:v>
                </c:pt>
                <c:pt idx="307">
                  <c:v>63124306.53332299</c:v>
                </c:pt>
                <c:pt idx="308">
                  <c:v>63296636.414623998</c:v>
                </c:pt>
                <c:pt idx="309">
                  <c:v>63468747.881731004</c:v>
                </c:pt>
                <c:pt idx="310">
                  <c:v>63640641.793085001</c:v>
                </c:pt>
                <c:pt idx="311">
                  <c:v>63812319.001088001</c:v>
                </c:pt>
                <c:pt idx="312">
                  <c:v>63983780.352158993</c:v>
                </c:pt>
                <c:pt idx="313">
                  <c:v>64155026.686797999</c:v>
                </c:pt>
                <c:pt idx="314">
                  <c:v>64326058.839645006</c:v>
                </c:pt>
                <c:pt idx="315">
                  <c:v>64496877.639532007</c:v>
                </c:pt>
                <c:pt idx="316">
                  <c:v>64667483.909547009</c:v>
                </c:pt>
                <c:pt idx="317">
                  <c:v>64837878.467087001</c:v>
                </c:pt>
                <c:pt idx="318">
                  <c:v>65008062.123915002</c:v>
                </c:pt>
                <c:pt idx="319">
                  <c:v>65178035.686213002</c:v>
                </c:pt>
                <c:pt idx="320">
                  <c:v>65347799.954638004</c:v>
                </c:pt>
                <c:pt idx="321">
                  <c:v>65517355.724378005</c:v>
                </c:pt>
                <c:pt idx="322">
                  <c:v>65686703.785199009</c:v>
                </c:pt>
                <c:pt idx="323">
                  <c:v>65855844.921504006</c:v>
                </c:pt>
                <c:pt idx="324">
                  <c:v>66024779.912379988</c:v>
                </c:pt>
                <c:pt idx="325">
                  <c:v>66193509.531651005</c:v>
                </c:pt>
                <c:pt idx="326">
                  <c:v>66362034.547927</c:v>
                </c:pt>
                <c:pt idx="327">
                  <c:v>66530355.724658012</c:v>
                </c:pt>
                <c:pt idx="328">
                  <c:v>66698473.820176996</c:v>
                </c:pt>
                <c:pt idx="329">
                  <c:v>66866389.587754004</c:v>
                </c:pt>
                <c:pt idx="330">
                  <c:v>67034103.775639012</c:v>
                </c:pt>
                <c:pt idx="331">
                  <c:v>67201617.12711598</c:v>
                </c:pt>
                <c:pt idx="332">
                  <c:v>67368930.380542964</c:v>
                </c:pt>
                <c:pt idx="333">
                  <c:v>67536044.269401997</c:v>
                </c:pt>
                <c:pt idx="334">
                  <c:v>67702959.522343978</c:v>
                </c:pt>
                <c:pt idx="335">
                  <c:v>67869676.863235995</c:v>
                </c:pt>
                <c:pt idx="336">
                  <c:v>68036197.011201993</c:v>
                </c:pt>
                <c:pt idx="337">
                  <c:v>68202520.68066898</c:v>
                </c:pt>
                <c:pt idx="338">
                  <c:v>68368648.581410006</c:v>
                </c:pt>
                <c:pt idx="339">
                  <c:v>68534581.418589994</c:v>
                </c:pt>
                <c:pt idx="340">
                  <c:v>68700319.892802998</c:v>
                </c:pt>
                <c:pt idx="341">
                  <c:v>68865864.700120002</c:v>
                </c:pt>
                <c:pt idx="342">
                  <c:v>69031216.532123998</c:v>
                </c:pt>
                <c:pt idx="343">
                  <c:v>69196376.075958967</c:v>
                </c:pt>
                <c:pt idx="344">
                  <c:v>69361344.014363006</c:v>
                </c:pt>
                <c:pt idx="345">
                  <c:v>69526121.025711983</c:v>
                </c:pt>
                <c:pt idx="346">
                  <c:v>69690707.784061</c:v>
                </c:pt>
                <c:pt idx="347">
                  <c:v>69855104.959177017</c:v>
                </c:pt>
                <c:pt idx="348">
                  <c:v>70019313.21658498</c:v>
                </c:pt>
                <c:pt idx="349">
                  <c:v>70183333.217602</c:v>
                </c:pt>
                <c:pt idx="350">
                  <c:v>70347165.619376019</c:v>
                </c:pt>
                <c:pt idx="351">
                  <c:v>70510811.074922964</c:v>
                </c:pt>
                <c:pt idx="352">
                  <c:v>70674270.233164012</c:v>
                </c:pt>
                <c:pt idx="353">
                  <c:v>70837543.738959998</c:v>
                </c:pt>
                <c:pt idx="354">
                  <c:v>71000632.233153999</c:v>
                </c:pt>
                <c:pt idx="355">
                  <c:v>71163536.35259898</c:v>
                </c:pt>
                <c:pt idx="356">
                  <c:v>71326256.730195016</c:v>
                </c:pt>
                <c:pt idx="357">
                  <c:v>71488793.994929999</c:v>
                </c:pt>
                <c:pt idx="358">
                  <c:v>71651148.771906003</c:v>
                </c:pt>
                <c:pt idx="359">
                  <c:v>71813321.682380006</c:v>
                </c:pt>
                <c:pt idx="360">
                  <c:v>71975313.343793005</c:v>
                </c:pt>
                <c:pt idx="361">
                  <c:v>72137124.36980398</c:v>
                </c:pt>
                <c:pt idx="362">
                  <c:v>72298755.370326981</c:v>
                </c:pt>
                <c:pt idx="363">
                  <c:v>72460206.951557979</c:v>
                </c:pt>
                <c:pt idx="364">
                  <c:v>72621479.716010004</c:v>
                </c:pt>
                <c:pt idx="365">
                  <c:v>72782574.262545004</c:v>
                </c:pt>
                <c:pt idx="366">
                  <c:v>72943491.186406001</c:v>
                </c:pt>
                <c:pt idx="367">
                  <c:v>73104231.079245001</c:v>
                </c:pt>
                <c:pt idx="368">
                  <c:v>73264794.52915898</c:v>
                </c:pt>
                <c:pt idx="369">
                  <c:v>73425182.120712966</c:v>
                </c:pt>
                <c:pt idx="370">
                  <c:v>73585394.434979007</c:v>
                </c:pt>
                <c:pt idx="371">
                  <c:v>73745432.049557999</c:v>
                </c:pt>
                <c:pt idx="372">
                  <c:v>73905295.538616002</c:v>
                </c:pt>
                <c:pt idx="373">
                  <c:v>74064985.472905993</c:v>
                </c:pt>
                <c:pt idx="374">
                  <c:v>74224502.419804007</c:v>
                </c:pt>
                <c:pt idx="375">
                  <c:v>74383846.943333015</c:v>
                </c:pt>
                <c:pt idx="376">
                  <c:v>74543019.60419099</c:v>
                </c:pt>
                <c:pt idx="377">
                  <c:v>74702020.959784001</c:v>
                </c:pt>
                <c:pt idx="378">
                  <c:v>74860851.564245999</c:v>
                </c:pt>
                <c:pt idx="379">
                  <c:v>75019511.96847102</c:v>
                </c:pt>
                <c:pt idx="380">
                  <c:v>75178002.720141992</c:v>
                </c:pt>
                <c:pt idx="381">
                  <c:v>75336324.363749981</c:v>
                </c:pt>
                <c:pt idx="382">
                  <c:v>75494477.440631002</c:v>
                </c:pt>
                <c:pt idx="383">
                  <c:v>75652462.488980994</c:v>
                </c:pt>
                <c:pt idx="384">
                  <c:v>75810280.043891013</c:v>
                </c:pt>
                <c:pt idx="385">
                  <c:v>75967930.637365997</c:v>
                </c:pt>
                <c:pt idx="386">
                  <c:v>76125414.798356995</c:v>
                </c:pt>
                <c:pt idx="387">
                  <c:v>76282733.052777007</c:v>
                </c:pt>
                <c:pt idx="388">
                  <c:v>76439885.923535004</c:v>
                </c:pt>
                <c:pt idx="389">
                  <c:v>76596873.930555999</c:v>
                </c:pt>
                <c:pt idx="390">
                  <c:v>76753697.590803981</c:v>
                </c:pt>
                <c:pt idx="391">
                  <c:v>76910357.41830802</c:v>
                </c:pt>
                <c:pt idx="392">
                  <c:v>77066853.924187005</c:v>
                </c:pt>
                <c:pt idx="393">
                  <c:v>77223187.616671979</c:v>
                </c:pt>
                <c:pt idx="394">
                  <c:v>77379359.001126006</c:v>
                </c:pt>
                <c:pt idx="395">
                  <c:v>77535368.580074981</c:v>
                </c:pt>
                <c:pt idx="396">
                  <c:v>77691216.853221998</c:v>
                </c:pt>
                <c:pt idx="397">
                  <c:v>77846904.317475021</c:v>
                </c:pt>
                <c:pt idx="398">
                  <c:v>78002431.466969013</c:v>
                </c:pt>
                <c:pt idx="399">
                  <c:v>78157798.793086022</c:v>
                </c:pt>
                <c:pt idx="400">
                  <c:v>78313006.784477994</c:v>
                </c:pt>
                <c:pt idx="401">
                  <c:v>78468055.927086994</c:v>
                </c:pt>
                <c:pt idx="402">
                  <c:v>78622946.704169005</c:v>
                </c:pt>
                <c:pt idx="403">
                  <c:v>78777679.596315995</c:v>
                </c:pt>
                <c:pt idx="404">
                  <c:v>78932255.081470996</c:v>
                </c:pt>
                <c:pt idx="405">
                  <c:v>79086673.634955987</c:v>
                </c:pt>
                <c:pt idx="406">
                  <c:v>79240935.729488015</c:v>
                </c:pt>
                <c:pt idx="407">
                  <c:v>79395041.835199982</c:v>
                </c:pt>
                <c:pt idx="408">
                  <c:v>79548992.419663996</c:v>
                </c:pt>
                <c:pt idx="409">
                  <c:v>79702787.947905019</c:v>
                </c:pt>
                <c:pt idx="410">
                  <c:v>79856428.882429004</c:v>
                </c:pt>
                <c:pt idx="411">
                  <c:v>80009915.683233991</c:v>
                </c:pt>
                <c:pt idx="412">
                  <c:v>80163248.807835981</c:v>
                </c:pt>
                <c:pt idx="413">
                  <c:v>80316428.711283997</c:v>
                </c:pt>
                <c:pt idx="414">
                  <c:v>80469455.846181005</c:v>
                </c:pt>
                <c:pt idx="415">
                  <c:v>80622330.662701979</c:v>
                </c:pt>
                <c:pt idx="416">
                  <c:v>80775053.608611986</c:v>
                </c:pt>
                <c:pt idx="417">
                  <c:v>80927625.129286006</c:v>
                </c:pt>
                <c:pt idx="418">
                  <c:v>81080045.667727992</c:v>
                </c:pt>
                <c:pt idx="419">
                  <c:v>81232315.664583966</c:v>
                </c:pt>
                <c:pt idx="420">
                  <c:v>81384435.558165997</c:v>
                </c:pt>
                <c:pt idx="421">
                  <c:v>81536405.784464002</c:v>
                </c:pt>
                <c:pt idx="422">
                  <c:v>81688226.777171001</c:v>
                </c:pt>
                <c:pt idx="423">
                  <c:v>81839898.967691004</c:v>
                </c:pt>
                <c:pt idx="424">
                  <c:v>81991422.785164982</c:v>
                </c:pt>
                <c:pt idx="425">
                  <c:v>82142798.656480998</c:v>
                </c:pt>
                <c:pt idx="426">
                  <c:v>82294027.006294981</c:v>
                </c:pt>
                <c:pt idx="427">
                  <c:v>82445108.257046998</c:v>
                </c:pt>
                <c:pt idx="428">
                  <c:v>82596042.828975007</c:v>
                </c:pt>
                <c:pt idx="429">
                  <c:v>82746831.140136003</c:v>
                </c:pt>
                <c:pt idx="430">
                  <c:v>82897473.606418982</c:v>
                </c:pt>
                <c:pt idx="431">
                  <c:v>83047970.64155899</c:v>
                </c:pt>
                <c:pt idx="432">
                  <c:v>83198322.657158986</c:v>
                </c:pt>
                <c:pt idx="433">
                  <c:v>83348530.062701002</c:v>
                </c:pt>
                <c:pt idx="434">
                  <c:v>83498593.265561</c:v>
                </c:pt>
                <c:pt idx="435">
                  <c:v>83648512.671027988</c:v>
                </c:pt>
                <c:pt idx="436">
                  <c:v>83798288.682318002</c:v>
                </c:pt>
                <c:pt idx="437">
                  <c:v>83947921.700588003</c:v>
                </c:pt>
                <c:pt idx="438">
                  <c:v>84097412.124950975</c:v>
                </c:pt>
                <c:pt idx="439">
                  <c:v>84246760.352493003</c:v>
                </c:pt>
                <c:pt idx="440">
                  <c:v>84395966.778285995</c:v>
                </c:pt>
                <c:pt idx="441">
                  <c:v>84545031.795399994</c:v>
                </c:pt>
                <c:pt idx="442">
                  <c:v>84693955.794926003</c:v>
                </c:pt>
                <c:pt idx="443">
                  <c:v>84842739.165978998</c:v>
                </c:pt>
                <c:pt idx="444">
                  <c:v>84991382.295721978</c:v>
                </c:pt>
                <c:pt idx="445">
                  <c:v>85139885.569372013</c:v>
                </c:pt>
                <c:pt idx="446">
                  <c:v>85288249.370221987</c:v>
                </c:pt>
                <c:pt idx="447">
                  <c:v>85436474.079647988</c:v>
                </c:pt>
                <c:pt idx="448">
                  <c:v>85584560.077124983</c:v>
                </c:pt>
                <c:pt idx="449">
                  <c:v>85732507.740241006</c:v>
                </c:pt>
                <c:pt idx="450">
                  <c:v>85880317.444711998</c:v>
                </c:pt>
                <c:pt idx="451">
                  <c:v>86027989.564392</c:v>
                </c:pt>
                <c:pt idx="452">
                  <c:v>86175524.471286014</c:v>
                </c:pt>
                <c:pt idx="453">
                  <c:v>86322922.535568982</c:v>
                </c:pt>
                <c:pt idx="454">
                  <c:v>86470184.125590965</c:v>
                </c:pt>
                <c:pt idx="455">
                  <c:v>86617309.60789299</c:v>
                </c:pt>
                <c:pt idx="456">
                  <c:v>86764299.347223982</c:v>
                </c:pt>
                <c:pt idx="457">
                  <c:v>86911153.706545979</c:v>
                </c:pt>
                <c:pt idx="458">
                  <c:v>87057873.047050998</c:v>
                </c:pt>
                <c:pt idx="459">
                  <c:v>87204457.728173003</c:v>
                </c:pt>
                <c:pt idx="460">
                  <c:v>87350908.107599989</c:v>
                </c:pt>
                <c:pt idx="461">
                  <c:v>87497224.541286021</c:v>
                </c:pt>
                <c:pt idx="462">
                  <c:v>87643407.383461013</c:v>
                </c:pt>
                <c:pt idx="463">
                  <c:v>87789456.98664698</c:v>
                </c:pt>
                <c:pt idx="464">
                  <c:v>87935373.701666012</c:v>
                </c:pt>
                <c:pt idx="465">
                  <c:v>88081157.877653971</c:v>
                </c:pt>
                <c:pt idx="466">
                  <c:v>88226809.862073004</c:v>
                </c:pt>
                <c:pt idx="467">
                  <c:v>88372330.000718981</c:v>
                </c:pt>
                <c:pt idx="468">
                  <c:v>88517718.637736991</c:v>
                </c:pt>
                <c:pt idx="469">
                  <c:v>88662976.115630984</c:v>
                </c:pt>
                <c:pt idx="470">
                  <c:v>88808102.775276005</c:v>
                </c:pt>
                <c:pt idx="471">
                  <c:v>88953098.955926999</c:v>
                </c:pt>
                <c:pt idx="472">
                  <c:v>89097964.995232001</c:v>
                </c:pt>
                <c:pt idx="473">
                  <c:v>89242701.229240999</c:v>
                </c:pt>
                <c:pt idx="474">
                  <c:v>89387307.992421016</c:v>
                </c:pt>
                <c:pt idx="475">
                  <c:v>89531785.617660001</c:v>
                </c:pt>
                <c:pt idx="476">
                  <c:v>89676134.436285019</c:v>
                </c:pt>
                <c:pt idx="477">
                  <c:v>89820354.778063998</c:v>
                </c:pt>
                <c:pt idx="478">
                  <c:v>89964446.971227005</c:v>
                </c:pt>
                <c:pt idx="479">
                  <c:v>90108411.34246701</c:v>
                </c:pt>
                <c:pt idx="480">
                  <c:v>90252248.216953978</c:v>
                </c:pt>
                <c:pt idx="481">
                  <c:v>90395957.918346018</c:v>
                </c:pt>
                <c:pt idx="482">
                  <c:v>90539540.768797994</c:v>
                </c:pt>
                <c:pt idx="483">
                  <c:v>90682997.088972002</c:v>
                </c:pt>
                <c:pt idx="484">
                  <c:v>90826327.198045999</c:v>
                </c:pt>
                <c:pt idx="485">
                  <c:v>90969531.413725019</c:v>
                </c:pt>
                <c:pt idx="486">
                  <c:v>91112610.052252978</c:v>
                </c:pt>
                <c:pt idx="487">
                  <c:v>91255563.428416014</c:v>
                </c:pt>
                <c:pt idx="488">
                  <c:v>91398391.855558977</c:v>
                </c:pt>
                <c:pt idx="489">
                  <c:v>91541095.645590991</c:v>
                </c:pt>
                <c:pt idx="490">
                  <c:v>91683675.108995005</c:v>
                </c:pt>
                <c:pt idx="491">
                  <c:v>91826130.554838985</c:v>
                </c:pt>
                <c:pt idx="492">
                  <c:v>91968462.290784001</c:v>
                </c:pt>
                <c:pt idx="493">
                  <c:v>92110670.623092979</c:v>
                </c:pt>
                <c:pt idx="494">
                  <c:v>92252755.856639966</c:v>
                </c:pt>
                <c:pt idx="495">
                  <c:v>92394718.294918999</c:v>
                </c:pt>
                <c:pt idx="496">
                  <c:v>92536558.240055993</c:v>
                </c:pt>
                <c:pt idx="497">
                  <c:v>92678275.992811993</c:v>
                </c:pt>
                <c:pt idx="498">
                  <c:v>92819871.852596</c:v>
                </c:pt>
                <c:pt idx="499">
                  <c:v>92961346.117474005</c:v>
                </c:pt>
                <c:pt idx="500">
                  <c:v>93102699.084176004</c:v>
                </c:pt>
                <c:pt idx="501">
                  <c:v>93243931.048102006</c:v>
                </c:pt>
                <c:pt idx="502">
                  <c:v>93385042.303338006</c:v>
                </c:pt>
                <c:pt idx="503">
                  <c:v>93526033.142655998</c:v>
                </c:pt>
                <c:pt idx="504">
                  <c:v>93666903.857527986</c:v>
                </c:pt>
                <c:pt idx="505">
                  <c:v>93807654.738132998</c:v>
                </c:pt>
                <c:pt idx="506">
                  <c:v>93948286.073363006</c:v>
                </c:pt>
                <c:pt idx="507">
                  <c:v>94088798.150833964</c:v>
                </c:pt>
                <c:pt idx="508">
                  <c:v>94229191.256891981</c:v>
                </c:pt>
                <c:pt idx="509">
                  <c:v>94369465.676622972</c:v>
                </c:pt>
                <c:pt idx="510">
                  <c:v>94509621.693858981</c:v>
                </c:pt>
                <c:pt idx="511">
                  <c:v>94649659.591188997</c:v>
                </c:pt>
                <c:pt idx="512">
                  <c:v>94789579.649959981</c:v>
                </c:pt>
                <c:pt idx="513">
                  <c:v>94929382.150292978</c:v>
                </c:pt>
                <c:pt idx="514">
                  <c:v>95069067.371087</c:v>
                </c:pt>
                <c:pt idx="515">
                  <c:v>95208635.590026006</c:v>
                </c:pt>
                <c:pt idx="516">
                  <c:v>95348087.083586007</c:v>
                </c:pt>
                <c:pt idx="517">
                  <c:v>95487422.127045989</c:v>
                </c:pt>
                <c:pt idx="518">
                  <c:v>95626640.994490996</c:v>
                </c:pt>
                <c:pt idx="519">
                  <c:v>95765743.958822981</c:v>
                </c:pt>
                <c:pt idx="520">
                  <c:v>95904731.291767016</c:v>
                </c:pt>
                <c:pt idx="521">
                  <c:v>96043603.263878018</c:v>
                </c:pt>
                <c:pt idx="522">
                  <c:v>96182360.144547984</c:v>
                </c:pt>
                <c:pt idx="523">
                  <c:v>96321002.202013001</c:v>
                </c:pt>
                <c:pt idx="524">
                  <c:v>96459529.703362018</c:v>
                </c:pt>
                <c:pt idx="525">
                  <c:v>96597942.914542988</c:v>
                </c:pt>
                <c:pt idx="526">
                  <c:v>96736242.100367993</c:v>
                </c:pt>
                <c:pt idx="527">
                  <c:v>96874427.524521977</c:v>
                </c:pt>
                <c:pt idx="528">
                  <c:v>97012499.449571013</c:v>
                </c:pt>
                <c:pt idx="529">
                  <c:v>97150458.136965007</c:v>
                </c:pt>
                <c:pt idx="530">
                  <c:v>97288303.84705098</c:v>
                </c:pt>
                <c:pt idx="531">
                  <c:v>97426036.839070007</c:v>
                </c:pt>
                <c:pt idx="532">
                  <c:v>97563657.371175006</c:v>
                </c:pt>
                <c:pt idx="533">
                  <c:v>97701165.700427994</c:v>
                </c:pt>
                <c:pt idx="534">
                  <c:v>97838562.082813978</c:v>
                </c:pt>
                <c:pt idx="535">
                  <c:v>97975846.773241982</c:v>
                </c:pt>
                <c:pt idx="536">
                  <c:v>98113020.025552973</c:v>
                </c:pt>
                <c:pt idx="537">
                  <c:v>98250082.092529982</c:v>
                </c:pt>
                <c:pt idx="538">
                  <c:v>98387033.225896999</c:v>
                </c:pt>
                <c:pt idx="539">
                  <c:v>98523873.676333964</c:v>
                </c:pt>
                <c:pt idx="540">
                  <c:v>98660603.693476021</c:v>
                </c:pt>
                <c:pt idx="541">
                  <c:v>98797223.525923967</c:v>
                </c:pt>
                <c:pt idx="542">
                  <c:v>98933733.421248004</c:v>
                </c:pt>
                <c:pt idx="543">
                  <c:v>99070133.625992984</c:v>
                </c:pt>
                <c:pt idx="544">
                  <c:v>99206424.385690987</c:v>
                </c:pt>
                <c:pt idx="545">
                  <c:v>99342605.944858</c:v>
                </c:pt>
                <c:pt idx="546">
                  <c:v>99478678.547006994</c:v>
                </c:pt>
                <c:pt idx="547">
                  <c:v>99614642.434648991</c:v>
                </c:pt>
                <c:pt idx="548">
                  <c:v>99750497.849304006</c:v>
                </c:pt>
                <c:pt idx="549">
                  <c:v>99886245.031502992</c:v>
                </c:pt>
                <c:pt idx="550">
                  <c:v>100021884.22079401</c:v>
                </c:pt>
                <c:pt idx="551">
                  <c:v>100157415.65574999</c:v>
                </c:pt>
                <c:pt idx="552">
                  <c:v>100292839.573971</c:v>
                </c:pt>
                <c:pt idx="553">
                  <c:v>100428156.21209604</c:v>
                </c:pt>
                <c:pt idx="554">
                  <c:v>100563365.80580099</c:v>
                </c:pt>
                <c:pt idx="555">
                  <c:v>100698468.589809</c:v>
                </c:pt>
                <c:pt idx="556">
                  <c:v>100833464.79789701</c:v>
                </c:pt>
                <c:pt idx="557">
                  <c:v>100968354.66289498</c:v>
                </c:pt>
                <c:pt idx="558">
                  <c:v>101103138.41670002</c:v>
                </c:pt>
                <c:pt idx="559">
                  <c:v>101237816.29027399</c:v>
                </c:pt>
                <c:pt idx="560">
                  <c:v>101372388.51365398</c:v>
                </c:pt>
                <c:pt idx="561">
                  <c:v>101506855.315955</c:v>
                </c:pt>
                <c:pt idx="562">
                  <c:v>101641216.92537701</c:v>
                </c:pt>
                <c:pt idx="563">
                  <c:v>101775473.56920899</c:v>
                </c:pt>
                <c:pt idx="564">
                  <c:v>101909625.47383298</c:v>
                </c:pt>
                <c:pt idx="565">
                  <c:v>102043672.86473298</c:v>
                </c:pt>
                <c:pt idx="566">
                  <c:v>102177615.96649604</c:v>
                </c:pt>
                <c:pt idx="567">
                  <c:v>102311455.00282</c:v>
                </c:pt>
                <c:pt idx="568">
                  <c:v>102445190.19651899</c:v>
                </c:pt>
                <c:pt idx="569">
                  <c:v>102578821.76952298</c:v>
                </c:pt>
                <c:pt idx="570">
                  <c:v>102712349.94289201</c:v>
                </c:pt>
                <c:pt idx="571">
                  <c:v>102845774.936813</c:v>
                </c:pt>
                <c:pt idx="572">
                  <c:v>102979096.970608</c:v>
                </c:pt>
                <c:pt idx="573">
                  <c:v>103112316.262739</c:v>
                </c:pt>
                <c:pt idx="574">
                  <c:v>103245433.03081401</c:v>
                </c:pt>
                <c:pt idx="575">
                  <c:v>103378447.49158801</c:v>
                </c:pt>
                <c:pt idx="576">
                  <c:v>103511359.860971</c:v>
                </c:pt>
                <c:pt idx="577">
                  <c:v>103644170.35403296</c:v>
                </c:pt>
                <c:pt idx="578">
                  <c:v>103776879.18500701</c:v>
                </c:pt>
                <c:pt idx="579">
                  <c:v>103909486.567293</c:v>
                </c:pt>
                <c:pt idx="580">
                  <c:v>104041992.71346505</c:v>
                </c:pt>
                <c:pt idx="581">
                  <c:v>104174397.835274</c:v>
                </c:pt>
                <c:pt idx="582">
                  <c:v>104306702.143655</c:v>
                </c:pt>
                <c:pt idx="583">
                  <c:v>104438905.848726</c:v>
                </c:pt>
                <c:pt idx="584">
                  <c:v>104571009.15979898</c:v>
                </c:pt>
                <c:pt idx="585">
                  <c:v>104703012.28538002</c:v>
                </c:pt>
                <c:pt idx="586">
                  <c:v>104834915.43317503</c:v>
                </c:pt>
                <c:pt idx="587">
                  <c:v>104966718.81009601</c:v>
                </c:pt>
                <c:pt idx="588">
                  <c:v>105098422.622262</c:v>
                </c:pt>
                <c:pt idx="589">
                  <c:v>105230027.07500598</c:v>
                </c:pt>
                <c:pt idx="590">
                  <c:v>105361532.372877</c:v>
                </c:pt>
                <c:pt idx="591">
                  <c:v>105492938.719648</c:v>
                </c:pt>
                <c:pt idx="592">
                  <c:v>105624246.31831501</c:v>
                </c:pt>
                <c:pt idx="593">
                  <c:v>105755455.371108</c:v>
                </c:pt>
                <c:pt idx="594">
                  <c:v>105886566.07948799</c:v>
                </c:pt>
                <c:pt idx="595">
                  <c:v>106017578.644155</c:v>
                </c:pt>
                <c:pt idx="596">
                  <c:v>106148493.26505399</c:v>
                </c:pt>
                <c:pt idx="597">
                  <c:v>106279310.14137402</c:v>
                </c:pt>
                <c:pt idx="598">
                  <c:v>106410029.47155496</c:v>
                </c:pt>
                <c:pt idx="599">
                  <c:v>106540651.45329399</c:v>
                </c:pt>
                <c:pt idx="600">
                  <c:v>106671176.283545</c:v>
                </c:pt>
                <c:pt idx="601">
                  <c:v>106801604.15852499</c:v>
                </c:pt>
                <c:pt idx="602">
                  <c:v>106931935.273718</c:v>
                </c:pt>
                <c:pt idx="603">
                  <c:v>107062169.82388</c:v>
                </c:pt>
                <c:pt idx="604">
                  <c:v>107192308.00304</c:v>
                </c:pt>
                <c:pt idx="605">
                  <c:v>107322350.00450601</c:v>
                </c:pt>
                <c:pt idx="606">
                  <c:v>107452296.020868</c:v>
                </c:pt>
                <c:pt idx="607">
                  <c:v>107582146.244003</c:v>
                </c:pt>
                <c:pt idx="608">
                  <c:v>107711900.865078</c:v>
                </c:pt>
                <c:pt idx="609">
                  <c:v>107841560.07455397</c:v>
                </c:pt>
                <c:pt idx="610">
                  <c:v>107971124.06218702</c:v>
                </c:pt>
                <c:pt idx="611">
                  <c:v>108100593.017037</c:v>
                </c:pt>
                <c:pt idx="612">
                  <c:v>108229967.127468</c:v>
                </c:pt>
                <c:pt idx="613">
                  <c:v>108359246.58115301</c:v>
                </c:pt>
                <c:pt idx="614">
                  <c:v>108488431.56507599</c:v>
                </c:pt>
                <c:pt idx="615">
                  <c:v>108617522.26553999</c:v>
                </c:pt>
                <c:pt idx="616">
                  <c:v>108746518.86816202</c:v>
                </c:pt>
                <c:pt idx="617">
                  <c:v>108875421.557888</c:v>
                </c:pt>
                <c:pt idx="618">
                  <c:v>109004230.51898602</c:v>
                </c:pt>
                <c:pt idx="619">
                  <c:v>109132945.935056</c:v>
                </c:pt>
                <c:pt idx="620">
                  <c:v>109261567.989032</c:v>
                </c:pt>
                <c:pt idx="621">
                  <c:v>109390096.86318402</c:v>
                </c:pt>
                <c:pt idx="622">
                  <c:v>109518532.739124</c:v>
                </c:pt>
                <c:pt idx="623">
                  <c:v>109646875.79780501</c:v>
                </c:pt>
                <c:pt idx="624">
                  <c:v>109775126.219531</c:v>
                </c:pt>
                <c:pt idx="625">
                  <c:v>109903284.18395399</c:v>
                </c:pt>
                <c:pt idx="626">
                  <c:v>110031349.87008201</c:v>
                </c:pt>
                <c:pt idx="627">
                  <c:v>110159323.45627801</c:v>
                </c:pt>
                <c:pt idx="628">
                  <c:v>110287205.120268</c:v>
                </c:pt>
                <c:pt idx="629">
                  <c:v>110414995.03914</c:v>
                </c:pt>
                <c:pt idx="630">
                  <c:v>110542693.38935301</c:v>
                </c:pt>
                <c:pt idx="631">
                  <c:v>110670300.34673101</c:v>
                </c:pt>
                <c:pt idx="632">
                  <c:v>110797816.08647601</c:v>
                </c:pt>
                <c:pt idx="633">
                  <c:v>110925240.78316604</c:v>
                </c:pt>
                <c:pt idx="634">
                  <c:v>111052574.61075698</c:v>
                </c:pt>
                <c:pt idx="635">
                  <c:v>111179817.74259302</c:v>
                </c:pt>
                <c:pt idx="636">
                  <c:v>111306970.351399</c:v>
                </c:pt>
                <c:pt idx="637">
                  <c:v>111434032.609293</c:v>
                </c:pt>
                <c:pt idx="638">
                  <c:v>111561004.68778399</c:v>
                </c:pt>
                <c:pt idx="639">
                  <c:v>111687886.757778</c:v>
                </c:pt>
                <c:pt idx="640">
                  <c:v>111814678.98958002</c:v>
                </c:pt>
                <c:pt idx="641">
                  <c:v>111941381.552894</c:v>
                </c:pt>
                <c:pt idx="642">
                  <c:v>112067994.61683199</c:v>
                </c:pt>
                <c:pt idx="643">
                  <c:v>112194518.349914</c:v>
                </c:pt>
                <c:pt idx="644">
                  <c:v>112320952.92006701</c:v>
                </c:pt>
                <c:pt idx="645">
                  <c:v>112447298.494636</c:v>
                </c:pt>
                <c:pt idx="646">
                  <c:v>112573555.24038102</c:v>
                </c:pt>
                <c:pt idx="647">
                  <c:v>112699723.32348099</c:v>
                </c:pt>
                <c:pt idx="648">
                  <c:v>112825802.909538</c:v>
                </c:pt>
                <c:pt idx="649">
                  <c:v>112951794.16358</c:v>
                </c:pt>
                <c:pt idx="650">
                  <c:v>113077697.250064</c:v>
                </c:pt>
                <c:pt idx="651">
                  <c:v>113203512.33287601</c:v>
                </c:pt>
                <c:pt idx="652">
                  <c:v>113329239.57533598</c:v>
                </c:pt>
                <c:pt idx="653">
                  <c:v>113454879.140204</c:v>
                </c:pt>
                <c:pt idx="654">
                  <c:v>113580431.189677</c:v>
                </c:pt>
                <c:pt idx="655">
                  <c:v>113705895.88539298</c:v>
                </c:pt>
                <c:pt idx="656">
                  <c:v>113831273.388438</c:v>
                </c:pt>
                <c:pt idx="657">
                  <c:v>113956563.859345</c:v>
                </c:pt>
                <c:pt idx="658">
                  <c:v>114081767.45809601</c:v>
                </c:pt>
                <c:pt idx="659">
                  <c:v>114206884.344128</c:v>
                </c:pt>
                <c:pt idx="660">
                  <c:v>114331914.67633396</c:v>
                </c:pt>
                <c:pt idx="661">
                  <c:v>114456858.61306402</c:v>
                </c:pt>
                <c:pt idx="662">
                  <c:v>114581716.312131</c:v>
                </c:pt>
                <c:pt idx="663">
                  <c:v>114706487.93081</c:v>
                </c:pt>
                <c:pt idx="664">
                  <c:v>114831173.62584397</c:v>
                </c:pt>
                <c:pt idx="665">
                  <c:v>114955773.55344599</c:v>
                </c:pt>
                <c:pt idx="666">
                  <c:v>115080287.86929701</c:v>
                </c:pt>
                <c:pt idx="667">
                  <c:v>115204716.72855701</c:v>
                </c:pt>
                <c:pt idx="668">
                  <c:v>115329060.28586</c:v>
                </c:pt>
                <c:pt idx="669">
                  <c:v>115453318.695318</c:v>
                </c:pt>
                <c:pt idx="670">
                  <c:v>115577492.11052901</c:v>
                </c:pt>
                <c:pt idx="671">
                  <c:v>115701580.68457198</c:v>
                </c:pt>
                <c:pt idx="672">
                  <c:v>115825584.57001399</c:v>
                </c:pt>
                <c:pt idx="673">
                  <c:v>115949503.91891101</c:v>
                </c:pt>
                <c:pt idx="674">
                  <c:v>116073338.88281098</c:v>
                </c:pt>
                <c:pt idx="675">
                  <c:v>116197089.612757</c:v>
                </c:pt>
                <c:pt idx="676">
                  <c:v>116320756.25928701</c:v>
                </c:pt>
                <c:pt idx="677">
                  <c:v>116444338.97243902</c:v>
                </c:pt>
                <c:pt idx="678">
                  <c:v>116567837.90175401</c:v>
                </c:pt>
                <c:pt idx="679">
                  <c:v>116691253.196273</c:v>
                </c:pt>
                <c:pt idx="680">
                  <c:v>116814585.00454699</c:v>
                </c:pt>
                <c:pt idx="681">
                  <c:v>116937833.47463399</c:v>
                </c:pt>
                <c:pt idx="682">
                  <c:v>117060998.75410299</c:v>
                </c:pt>
                <c:pt idx="683">
                  <c:v>117184080.99003501</c:v>
                </c:pt>
                <c:pt idx="684">
                  <c:v>117307080.32902898</c:v>
                </c:pt>
                <c:pt idx="685">
                  <c:v>117429996.91720101</c:v>
                </c:pt>
                <c:pt idx="686">
                  <c:v>117552830.90018502</c:v>
                </c:pt>
                <c:pt idx="687">
                  <c:v>117675582.42313902</c:v>
                </c:pt>
                <c:pt idx="688">
                  <c:v>117798251.63074799</c:v>
                </c:pt>
                <c:pt idx="689">
                  <c:v>117920838.667219</c:v>
                </c:pt>
                <c:pt idx="690">
                  <c:v>118043343.67629199</c:v>
                </c:pt>
                <c:pt idx="691">
                  <c:v>118165766.801236</c:v>
                </c:pt>
                <c:pt idx="692">
                  <c:v>118288108.18485498</c:v>
                </c:pt>
                <c:pt idx="693">
                  <c:v>118410367.96948901</c:v>
                </c:pt>
                <c:pt idx="694">
                  <c:v>118532546.297013</c:v>
                </c:pt>
                <c:pt idx="695">
                  <c:v>118654643.308845</c:v>
                </c:pt>
                <c:pt idx="696">
                  <c:v>118776659.145945</c:v>
                </c:pt>
                <c:pt idx="697">
                  <c:v>118898593.94881502</c:v>
                </c:pt>
                <c:pt idx="698">
                  <c:v>119020447.85750398</c:v>
                </c:pt>
                <c:pt idx="699">
                  <c:v>119142221.011613</c:v>
                </c:pt>
                <c:pt idx="700">
                  <c:v>119263913.55028902</c:v>
                </c:pt>
                <c:pt idx="701">
                  <c:v>119385525.612234</c:v>
                </c:pt>
                <c:pt idx="702">
                  <c:v>119507057.335705</c:v>
                </c:pt>
                <c:pt idx="703">
                  <c:v>119628508.85851398</c:v>
                </c:pt>
                <c:pt idx="704">
                  <c:v>119749880.31803298</c:v>
                </c:pt>
                <c:pt idx="705">
                  <c:v>119871171.851197</c:v>
                </c:pt>
                <c:pt idx="706">
                  <c:v>119992383.59449902</c:v>
                </c:pt>
                <c:pt idx="707">
                  <c:v>120113515.68400198</c:v>
                </c:pt>
                <c:pt idx="708">
                  <c:v>120234568.25533301</c:v>
                </c:pt>
                <c:pt idx="709">
                  <c:v>120355541.44368804</c:v>
                </c:pt>
                <c:pt idx="710">
                  <c:v>120476435.38383399</c:v>
                </c:pt>
                <c:pt idx="711">
                  <c:v>120597250.210113</c:v>
                </c:pt>
                <c:pt idx="712">
                  <c:v>120717986.056438</c:v>
                </c:pt>
                <c:pt idx="713">
                  <c:v>120838643.056302</c:v>
                </c:pt>
                <c:pt idx="714">
                  <c:v>120959221.34277502</c:v>
                </c:pt>
                <c:pt idx="715">
                  <c:v>121079721.048507</c:v>
                </c:pt>
                <c:pt idx="716">
                  <c:v>121200142.30573298</c:v>
                </c:pt>
                <c:pt idx="717">
                  <c:v>121320485.24626902</c:v>
                </c:pt>
                <c:pt idx="718">
                  <c:v>121440750.00151898</c:v>
                </c:pt>
                <c:pt idx="719">
                  <c:v>121560936.70247601</c:v>
                </c:pt>
                <c:pt idx="720">
                  <c:v>121681045.47972198</c:v>
                </c:pt>
                <c:pt idx="721">
                  <c:v>121801076.46342902</c:v>
                </c:pt>
                <c:pt idx="722">
                  <c:v>121921029.78336503</c:v>
                </c:pt>
                <c:pt idx="723">
                  <c:v>122040905.568893</c:v>
                </c:pt>
                <c:pt idx="724">
                  <c:v>122160703.94897401</c:v>
                </c:pt>
                <c:pt idx="725">
                  <c:v>122280425.05216502</c:v>
                </c:pt>
                <c:pt idx="726">
                  <c:v>122400069.00662801</c:v>
                </c:pt>
                <c:pt idx="727">
                  <c:v>122519635.94012402</c:v>
                </c:pt>
                <c:pt idx="728">
                  <c:v>122639125.980021</c:v>
                </c:pt>
                <c:pt idx="729">
                  <c:v>122758539.25329101</c:v>
                </c:pt>
                <c:pt idx="730">
                  <c:v>122877875.88651699</c:v>
                </c:pt>
                <c:pt idx="731">
                  <c:v>122997136.005888</c:v>
                </c:pt>
                <c:pt idx="732">
                  <c:v>123116319.73720799</c:v>
                </c:pt>
                <c:pt idx="733">
                  <c:v>123235427.205891</c:v>
                </c:pt>
                <c:pt idx="734">
                  <c:v>123354458.53696699</c:v>
                </c:pt>
                <c:pt idx="735">
                  <c:v>123473413.85508299</c:v>
                </c:pt>
                <c:pt idx="736">
                  <c:v>123592293.28450496</c:v>
                </c:pt>
                <c:pt idx="737">
                  <c:v>123711096.94911702</c:v>
                </c:pt>
                <c:pt idx="738">
                  <c:v>123829824.97242601</c:v>
                </c:pt>
                <c:pt idx="739">
                  <c:v>123948477.477561</c:v>
                </c:pt>
                <c:pt idx="740">
                  <c:v>124067054.58727701</c:v>
                </c:pt>
                <c:pt idx="741">
                  <c:v>124185556.42395498</c:v>
                </c:pt>
                <c:pt idx="742">
                  <c:v>124303983.109605</c:v>
                </c:pt>
                <c:pt idx="743">
                  <c:v>124422334.76586699</c:v>
                </c:pt>
                <c:pt idx="744">
                  <c:v>124540611.514009</c:v>
                </c:pt>
                <c:pt idx="745">
                  <c:v>124658813.47493701</c:v>
                </c:pt>
                <c:pt idx="746">
                  <c:v>124776940.76918902</c:v>
                </c:pt>
                <c:pt idx="747">
                  <c:v>124894993.516939</c:v>
                </c:pt>
                <c:pt idx="748">
                  <c:v>125012971.838</c:v>
                </c:pt>
                <c:pt idx="749">
                  <c:v>125130875.85182299</c:v>
                </c:pt>
                <c:pt idx="750">
                  <c:v>125248705.67750199</c:v>
                </c:pt>
                <c:pt idx="751">
                  <c:v>125366461.43377101</c:v>
                </c:pt>
                <c:pt idx="752">
                  <c:v>125484143.23901002</c:v>
                </c:pt>
                <c:pt idx="753">
                  <c:v>125601751.211244</c:v>
                </c:pt>
                <c:pt idx="754">
                  <c:v>125719285.468144</c:v>
                </c:pt>
                <c:pt idx="755">
                  <c:v>125836746.12703098</c:v>
                </c:pt>
                <c:pt idx="756">
                  <c:v>125954133.304876</c:v>
                </c:pt>
                <c:pt idx="757">
                  <c:v>126071447.118301</c:v>
                </c:pt>
                <c:pt idx="758">
                  <c:v>126188687.68358301</c:v>
                </c:pt>
                <c:pt idx="759">
                  <c:v>126305855.11664999</c:v>
                </c:pt>
                <c:pt idx="760">
                  <c:v>126422949.53308901</c:v>
                </c:pt>
                <c:pt idx="761">
                  <c:v>126539971.048144</c:v>
                </c:pt>
                <c:pt idx="762">
                  <c:v>126656919.77671899</c:v>
                </c:pt>
                <c:pt idx="763">
                  <c:v>126773795.83337504</c:v>
                </c:pt>
                <c:pt idx="764">
                  <c:v>126890599.332339</c:v>
                </c:pt>
                <c:pt idx="765">
                  <c:v>127007330.38749802</c:v>
                </c:pt>
                <c:pt idx="766">
                  <c:v>127123989.11240701</c:v>
                </c:pt>
                <c:pt idx="767">
                  <c:v>127240575.620285</c:v>
                </c:pt>
                <c:pt idx="768">
                  <c:v>127357090.02401899</c:v>
                </c:pt>
                <c:pt idx="769">
                  <c:v>127473532.43616602</c:v>
                </c:pt>
                <c:pt idx="770">
                  <c:v>127589902.968952</c:v>
                </c:pt>
                <c:pt idx="771">
                  <c:v>127706201.73427501</c:v>
                </c:pt>
                <c:pt idx="772">
                  <c:v>127822428.84370799</c:v>
                </c:pt>
                <c:pt idx="773">
                  <c:v>127938584.40849704</c:v>
                </c:pt>
                <c:pt idx="774">
                  <c:v>128054668.539563</c:v>
                </c:pt>
                <c:pt idx="775">
                  <c:v>128170681.347507</c:v>
                </c:pt>
                <c:pt idx="776">
                  <c:v>128286622.94260602</c:v>
                </c:pt>
                <c:pt idx="777">
                  <c:v>128402493.434819</c:v>
                </c:pt>
                <c:pt idx="778">
                  <c:v>128518292.93378504</c:v>
                </c:pt>
                <c:pt idx="779">
                  <c:v>128634021.54882702</c:v>
                </c:pt>
                <c:pt idx="780">
                  <c:v>128749679.38895001</c:v>
                </c:pt>
                <c:pt idx="781">
                  <c:v>128865266.562847</c:v>
                </c:pt>
                <c:pt idx="782">
                  <c:v>128980783.17889398</c:v>
                </c:pt>
                <c:pt idx="783">
                  <c:v>129096229.34515898</c:v>
                </c:pt>
                <c:pt idx="784">
                  <c:v>129211605.16939601</c:v>
                </c:pt>
                <c:pt idx="785">
                  <c:v>129326910.75905198</c:v>
                </c:pt>
                <c:pt idx="786">
                  <c:v>129442146.22126302</c:v>
                </c:pt>
                <c:pt idx="787">
                  <c:v>129557311.662861</c:v>
                </c:pt>
                <c:pt idx="788">
                  <c:v>129672407.19036999</c:v>
                </c:pt>
                <c:pt idx="789">
                  <c:v>129787432.91001001</c:v>
                </c:pt>
                <c:pt idx="790">
                  <c:v>129902388.927699</c:v>
                </c:pt>
                <c:pt idx="791">
                  <c:v>130017275.349053</c:v>
                </c:pt>
                <c:pt idx="792">
                  <c:v>130132092.27938502</c:v>
                </c:pt>
                <c:pt idx="793">
                  <c:v>130246839.82371201</c:v>
                </c:pt>
                <c:pt idx="794">
                  <c:v>130361518.08674999</c:v>
                </c:pt>
                <c:pt idx="795">
                  <c:v>130476127.17291901</c:v>
                </c:pt>
                <c:pt idx="796">
                  <c:v>130590667.18634398</c:v>
                </c:pt>
                <c:pt idx="797">
                  <c:v>130705138.23085399</c:v>
                </c:pt>
                <c:pt idx="798">
                  <c:v>130819540.40998602</c:v>
                </c:pt>
                <c:pt idx="799">
                  <c:v>130933873.82698299</c:v>
                </c:pt>
                <c:pt idx="800">
                  <c:v>131048138.58479901</c:v>
                </c:pt>
                <c:pt idx="801">
                  <c:v>131162334.78609702</c:v>
                </c:pt>
                <c:pt idx="802">
                  <c:v>131276462.533252</c:v>
                </c:pt>
                <c:pt idx="803">
                  <c:v>131390521.928351</c:v>
                </c:pt>
                <c:pt idx="804">
                  <c:v>131504513.07319501</c:v>
                </c:pt>
                <c:pt idx="805">
                  <c:v>131618436.06930001</c:v>
                </c:pt>
                <c:pt idx="806">
                  <c:v>131732291.01789799</c:v>
                </c:pt>
                <c:pt idx="807">
                  <c:v>131846078.01993699</c:v>
                </c:pt>
                <c:pt idx="808">
                  <c:v>131959797.176085</c:v>
                </c:pt>
                <c:pt idx="809">
                  <c:v>132073448.58672801</c:v>
                </c:pt>
                <c:pt idx="810">
                  <c:v>132187032.351973</c:v>
                </c:pt>
                <c:pt idx="811">
                  <c:v>132300548.57164998</c:v>
                </c:pt>
                <c:pt idx="812">
                  <c:v>132413997.34531</c:v>
                </c:pt>
                <c:pt idx="813">
                  <c:v>132527378.772229</c:v>
                </c:pt>
                <c:pt idx="814">
                  <c:v>132640692.95140702</c:v>
                </c:pt>
                <c:pt idx="815">
                  <c:v>132753939.981571</c:v>
                </c:pt>
                <c:pt idx="816">
                  <c:v>132867119.96117499</c:v>
                </c:pt>
                <c:pt idx="817">
                  <c:v>132980232.98840101</c:v>
                </c:pt>
                <c:pt idx="818">
                  <c:v>133093279.16116002</c:v>
                </c:pt>
                <c:pt idx="819">
                  <c:v>133206258.57709399</c:v>
                </c:pt>
                <c:pt idx="820">
                  <c:v>133319171.33357702</c:v>
                </c:pt>
                <c:pt idx="821">
                  <c:v>133432017.527715</c:v>
                </c:pt>
                <c:pt idx="822">
                  <c:v>133544797.256347</c:v>
                </c:pt>
                <c:pt idx="823">
                  <c:v>133657510.61604798</c:v>
                </c:pt>
                <c:pt idx="824">
                  <c:v>133770157.70312801</c:v>
                </c:pt>
                <c:pt idx="825">
                  <c:v>133882738.61363301</c:v>
                </c:pt>
                <c:pt idx="826">
                  <c:v>133995253.44334902</c:v>
                </c:pt>
                <c:pt idx="827">
                  <c:v>134107702.287798</c:v>
                </c:pt>
                <c:pt idx="828">
                  <c:v>134220085.24224496</c:v>
                </c:pt>
                <c:pt idx="829">
                  <c:v>134332402.40169299</c:v>
                </c:pt>
                <c:pt idx="830">
                  <c:v>134444653.860888</c:v>
                </c:pt>
                <c:pt idx="831">
                  <c:v>134556839.71431997</c:v>
                </c:pt>
                <c:pt idx="832">
                  <c:v>134668960.05622104</c:v>
                </c:pt>
                <c:pt idx="833">
                  <c:v>134781014.98056999</c:v>
                </c:pt>
                <c:pt idx="834">
                  <c:v>134893004.58109</c:v>
                </c:pt>
                <c:pt idx="835">
                  <c:v>135004928.95125201</c:v>
                </c:pt>
                <c:pt idx="836">
                  <c:v>135116788.18427503</c:v>
                </c:pt>
                <c:pt idx="837">
                  <c:v>135228582.37312597</c:v>
                </c:pt>
                <c:pt idx="838">
                  <c:v>135340311.61052296</c:v>
                </c:pt>
                <c:pt idx="839">
                  <c:v>135451975.98893401</c:v>
                </c:pt>
                <c:pt idx="840">
                  <c:v>135563575.60057798</c:v>
                </c:pt>
                <c:pt idx="841">
                  <c:v>135675110.537429</c:v>
                </c:pt>
                <c:pt idx="842">
                  <c:v>135786580.89121401</c:v>
                </c:pt>
                <c:pt idx="843">
                  <c:v>135897986.75341201</c:v>
                </c:pt>
                <c:pt idx="844">
                  <c:v>136009328.21526098</c:v>
                </c:pt>
                <c:pt idx="845">
                  <c:v>136120605.36775401</c:v>
                </c:pt>
                <c:pt idx="846">
                  <c:v>136231818.30164301</c:v>
                </c:pt>
                <c:pt idx="847">
                  <c:v>136342967.10743499</c:v>
                </c:pt>
                <c:pt idx="848">
                  <c:v>136454051.87540001</c:v>
                </c:pt>
                <c:pt idx="849">
                  <c:v>136565072.69556597</c:v>
                </c:pt>
                <c:pt idx="850">
                  <c:v>136676029.65772399</c:v>
                </c:pt>
                <c:pt idx="851">
                  <c:v>136786922.85142499</c:v>
                </c:pt>
                <c:pt idx="852">
                  <c:v>136897752.36598501</c:v>
                </c:pt>
                <c:pt idx="853">
                  <c:v>137008518.290483</c:v>
                </c:pt>
                <c:pt idx="854">
                  <c:v>137119220.71376196</c:v>
                </c:pt>
                <c:pt idx="855">
                  <c:v>137229859.72443202</c:v>
                </c:pt>
                <c:pt idx="856">
                  <c:v>137340435.41086799</c:v>
                </c:pt>
                <c:pt idx="857">
                  <c:v>137450947.86121601</c:v>
                </c:pt>
                <c:pt idx="858">
                  <c:v>137561397.16338596</c:v>
                </c:pt>
                <c:pt idx="859">
                  <c:v>137671783.40506101</c:v>
                </c:pt>
                <c:pt idx="860">
                  <c:v>137782106.673691</c:v>
                </c:pt>
                <c:pt idx="861">
                  <c:v>137892367.05649802</c:v>
                </c:pt>
                <c:pt idx="862">
                  <c:v>138002564.64047599</c:v>
                </c:pt>
                <c:pt idx="863">
                  <c:v>138112699.51239398</c:v>
                </c:pt>
                <c:pt idx="864">
                  <c:v>138222771.758791</c:v>
                </c:pt>
                <c:pt idx="865">
                  <c:v>138332781.46598199</c:v>
                </c:pt>
                <c:pt idx="866">
                  <c:v>138442728.72005799</c:v>
                </c:pt>
                <c:pt idx="867">
                  <c:v>138552613.606884</c:v>
                </c:pt>
                <c:pt idx="868">
                  <c:v>138662436.21210596</c:v>
                </c:pt>
                <c:pt idx="869">
                  <c:v>138772196.62114096</c:v>
                </c:pt>
                <c:pt idx="870">
                  <c:v>138881894.919193</c:v>
                </c:pt>
                <c:pt idx="871">
                  <c:v>138991531.19123799</c:v>
                </c:pt>
                <c:pt idx="872">
                  <c:v>139101105.52203703</c:v>
                </c:pt>
                <c:pt idx="873">
                  <c:v>139210617.99612999</c:v>
                </c:pt>
                <c:pt idx="874">
                  <c:v>139320068.69784099</c:v>
                </c:pt>
                <c:pt idx="875">
                  <c:v>139429457.71127298</c:v>
                </c:pt>
                <c:pt idx="876">
                  <c:v>139538785.120316</c:v>
                </c:pt>
                <c:pt idx="877">
                  <c:v>139648051.008643</c:v>
                </c:pt>
                <c:pt idx="878">
                  <c:v>139757255.45971203</c:v>
                </c:pt>
                <c:pt idx="879">
                  <c:v>139866398.55676699</c:v>
                </c:pt>
                <c:pt idx="880">
                  <c:v>139975480.38284102</c:v>
                </c:pt>
                <c:pt idx="881">
                  <c:v>140084501.020749</c:v>
                </c:pt>
                <c:pt idx="882">
                  <c:v>140193460.553101</c:v>
                </c:pt>
                <c:pt idx="883">
                  <c:v>140302359.06229103</c:v>
                </c:pt>
                <c:pt idx="884">
                  <c:v>140411196.630505</c:v>
                </c:pt>
                <c:pt idx="885">
                  <c:v>140519973.33972001</c:v>
                </c:pt>
                <c:pt idx="886">
                  <c:v>140628689.27170298</c:v>
                </c:pt>
                <c:pt idx="887">
                  <c:v>140737344.50801501</c:v>
                </c:pt>
                <c:pt idx="888">
                  <c:v>140845939.130007</c:v>
                </c:pt>
                <c:pt idx="889">
                  <c:v>140954473.21882796</c:v>
                </c:pt>
                <c:pt idx="890">
                  <c:v>141062946.85541704</c:v>
                </c:pt>
                <c:pt idx="891">
                  <c:v>141171360.12051103</c:v>
                </c:pt>
                <c:pt idx="892">
                  <c:v>141279713.09464201</c:v>
                </c:pt>
                <c:pt idx="893">
                  <c:v>141388005.85813999</c:v>
                </c:pt>
                <c:pt idx="894">
                  <c:v>141496238.49112996</c:v>
                </c:pt>
                <c:pt idx="895">
                  <c:v>141604411.07353696</c:v>
                </c:pt>
                <c:pt idx="896">
                  <c:v>141712523.685085</c:v>
                </c:pt>
                <c:pt idx="897">
                  <c:v>141820576.40529501</c:v>
                </c:pt>
                <c:pt idx="898">
                  <c:v>141928569.31349301</c:v>
                </c:pt>
                <c:pt idx="899">
                  <c:v>142036502.48880202</c:v>
                </c:pt>
                <c:pt idx="900">
                  <c:v>142144376.01014897</c:v>
                </c:pt>
                <c:pt idx="901">
                  <c:v>142252189.95626202</c:v>
                </c:pt>
                <c:pt idx="902">
                  <c:v>142359944.40567303</c:v>
                </c:pt>
                <c:pt idx="903">
                  <c:v>142467639.43672001</c:v>
                </c:pt>
                <c:pt idx="904">
                  <c:v>142575275.12754199</c:v>
                </c:pt>
                <c:pt idx="905">
                  <c:v>142682851.556086</c:v>
                </c:pt>
                <c:pt idx="906">
                  <c:v>142790368.80010301</c:v>
                </c:pt>
                <c:pt idx="907">
                  <c:v>142897826.937152</c:v>
                </c:pt>
                <c:pt idx="908">
                  <c:v>143005226.04460099</c:v>
                </c:pt>
                <c:pt idx="909">
                  <c:v>143112566.19962201</c:v>
                </c:pt>
                <c:pt idx="910">
                  <c:v>143219847.47920001</c:v>
                </c:pt>
                <c:pt idx="911">
                  <c:v>143327069.96012798</c:v>
                </c:pt>
                <c:pt idx="912">
                  <c:v>143434233.71900797</c:v>
                </c:pt>
                <c:pt idx="913">
                  <c:v>143541338.83225602</c:v>
                </c:pt>
                <c:pt idx="914">
                  <c:v>143648385.37609503</c:v>
                </c:pt>
                <c:pt idx="915">
                  <c:v>143755373.42656299</c:v>
                </c:pt>
                <c:pt idx="916">
                  <c:v>143862303.05951104</c:v>
                </c:pt>
                <c:pt idx="917">
                  <c:v>143969174.35060504</c:v>
                </c:pt>
                <c:pt idx="918">
                  <c:v>144075987.37531999</c:v>
                </c:pt>
                <c:pt idx="919">
                  <c:v>144182742.20895198</c:v>
                </c:pt>
                <c:pt idx="920">
                  <c:v>144289438.92660803</c:v>
                </c:pt>
                <c:pt idx="921">
                  <c:v>144396077.603214</c:v>
                </c:pt>
                <c:pt idx="922">
                  <c:v>144502658.313512</c:v>
                </c:pt>
                <c:pt idx="923">
                  <c:v>144609181.13205999</c:v>
                </c:pt>
                <c:pt idx="924">
                  <c:v>144715646.13323599</c:v>
                </c:pt>
                <c:pt idx="925">
                  <c:v>144822053.39123601</c:v>
                </c:pt>
                <c:pt idx="926">
                  <c:v>144928402.98007601</c:v>
                </c:pt>
                <c:pt idx="927">
                  <c:v>145034694.973591</c:v>
                </c:pt>
                <c:pt idx="928">
                  <c:v>145140929.44543701</c:v>
                </c:pt>
                <c:pt idx="929">
                  <c:v>145247106.46909299</c:v>
                </c:pt>
                <c:pt idx="930">
                  <c:v>145353226.11785701</c:v>
                </c:pt>
                <c:pt idx="931">
                  <c:v>145459288.46485204</c:v>
                </c:pt>
                <c:pt idx="932">
                  <c:v>145565293.58302301</c:v>
                </c:pt>
                <c:pt idx="933">
                  <c:v>145671241.54513898</c:v>
                </c:pt>
                <c:pt idx="934">
                  <c:v>145777132.42379299</c:v>
                </c:pt>
                <c:pt idx="935">
                  <c:v>145882966.29140398</c:v>
                </c:pt>
                <c:pt idx="936">
                  <c:v>145988743.22021601</c:v>
                </c:pt>
                <c:pt idx="937">
                  <c:v>146094463.282298</c:v>
                </c:pt>
                <c:pt idx="938">
                  <c:v>146200126.54954898</c:v>
                </c:pt>
                <c:pt idx="939">
                  <c:v>146305733.09369299</c:v>
                </c:pt>
                <c:pt idx="940">
                  <c:v>146411282.98628202</c:v>
                </c:pt>
                <c:pt idx="941">
                  <c:v>146516776.29869696</c:v>
                </c:pt>
                <c:pt idx="942">
                  <c:v>146622213.10214996</c:v>
                </c:pt>
                <c:pt idx="943">
                  <c:v>146727593.46768099</c:v>
                </c:pt>
                <c:pt idx="944">
                  <c:v>146832917.46615899</c:v>
                </c:pt>
                <c:pt idx="945">
                  <c:v>146938185.16828796</c:v>
                </c:pt>
                <c:pt idx="946">
                  <c:v>147043396.64459896</c:v>
                </c:pt>
                <c:pt idx="947">
                  <c:v>147148551.96546</c:v>
                </c:pt>
                <c:pt idx="948">
                  <c:v>147253651.20106697</c:v>
                </c:pt>
                <c:pt idx="949">
                  <c:v>147358694.42145202</c:v>
                </c:pt>
                <c:pt idx="950">
                  <c:v>147463681.696482</c:v>
                </c:pt>
                <c:pt idx="951">
                  <c:v>147568613.09585401</c:v>
                </c:pt>
                <c:pt idx="952">
                  <c:v>147673488.68910399</c:v>
                </c:pt>
                <c:pt idx="953">
                  <c:v>147778308.54560301</c:v>
                </c:pt>
                <c:pt idx="954">
                  <c:v>147883072.73455799</c:v>
                </c:pt>
                <c:pt idx="955">
                  <c:v>147987781.32501003</c:v>
                </c:pt>
                <c:pt idx="956">
                  <c:v>148092434.38584203</c:v>
                </c:pt>
                <c:pt idx="957">
                  <c:v>148197031.98577103</c:v>
                </c:pt>
                <c:pt idx="958">
                  <c:v>148301574.19335398</c:v>
                </c:pt>
                <c:pt idx="959">
                  <c:v>148406061.076987</c:v>
                </c:pt>
                <c:pt idx="960">
                  <c:v>148510492.70490399</c:v>
                </c:pt>
                <c:pt idx="961">
                  <c:v>148614869.14518195</c:v>
                </c:pt>
                <c:pt idx="962">
                  <c:v>148719190.465734</c:v>
                </c:pt>
                <c:pt idx="963">
                  <c:v>148823456.734319</c:v>
                </c:pt>
                <c:pt idx="964">
                  <c:v>148927668.01853397</c:v>
                </c:pt>
                <c:pt idx="965">
                  <c:v>149031824.38582003</c:v>
                </c:pt>
                <c:pt idx="966">
                  <c:v>149135925.90346</c:v>
                </c:pt>
                <c:pt idx="967">
                  <c:v>149239972.63858196</c:v>
                </c:pt>
                <c:pt idx="968">
                  <c:v>149343964.65815398</c:v>
                </c:pt>
                <c:pt idx="969">
                  <c:v>149447902.028992</c:v>
                </c:pt>
                <c:pt idx="970">
                  <c:v>149551784.817754</c:v>
                </c:pt>
                <c:pt idx="971">
                  <c:v>149655613.09094501</c:v>
                </c:pt>
                <c:pt idx="972">
                  <c:v>149759386.91491699</c:v>
                </c:pt>
                <c:pt idx="973">
                  <c:v>149863106.35586503</c:v>
                </c:pt>
                <c:pt idx="974">
                  <c:v>149966771.47983402</c:v>
                </c:pt>
                <c:pt idx="975">
                  <c:v>150070382.35271403</c:v>
                </c:pt>
                <c:pt idx="976">
                  <c:v>150173939.04024598</c:v>
                </c:pt>
                <c:pt idx="977">
                  <c:v>150277441.608015</c:v>
                </c:pt>
                <c:pt idx="978">
                  <c:v>150380890.12145901</c:v>
                </c:pt>
                <c:pt idx="979">
                  <c:v>150484284.64586198</c:v>
                </c:pt>
                <c:pt idx="980">
                  <c:v>150587625.24636298</c:v>
                </c:pt>
                <c:pt idx="981">
                  <c:v>150690911.98794499</c:v>
                </c:pt>
                <c:pt idx="982">
                  <c:v>150794144.93544599</c:v>
                </c:pt>
                <c:pt idx="983">
                  <c:v>150897324.15355501</c:v>
                </c:pt>
                <c:pt idx="984">
                  <c:v>151000449.70681104</c:v>
                </c:pt>
                <c:pt idx="985">
                  <c:v>151103521.65960801</c:v>
                </c:pt>
                <c:pt idx="986">
                  <c:v>151206540.07619199</c:v>
                </c:pt>
                <c:pt idx="987">
                  <c:v>151309505.02066001</c:v>
                </c:pt>
                <c:pt idx="988">
                  <c:v>151412416.55696699</c:v>
                </c:pt>
                <c:pt idx="989">
                  <c:v>151515274.74891898</c:v>
                </c:pt>
                <c:pt idx="990">
                  <c:v>151618079.66017896</c:v>
                </c:pt>
                <c:pt idx="991">
                  <c:v>151720831.35426402</c:v>
                </c:pt>
                <c:pt idx="992">
                  <c:v>151823529.894546</c:v>
                </c:pt>
                <c:pt idx="993">
                  <c:v>151926175.34425503</c:v>
                </c:pt>
                <c:pt idx="994">
                  <c:v>152028767.766478</c:v>
                </c:pt>
                <c:pt idx="995">
                  <c:v>152131307.22415701</c:v>
                </c:pt>
                <c:pt idx="996">
                  <c:v>152233793.78009301</c:v>
                </c:pt>
                <c:pt idx="997">
                  <c:v>152336227.49694601</c:v>
                </c:pt>
                <c:pt idx="998">
                  <c:v>152438608.43723303</c:v>
                </c:pt>
                <c:pt idx="999">
                  <c:v>152540936.66332996</c:v>
                </c:pt>
                <c:pt idx="1000">
                  <c:v>152643212.23747501</c:v>
                </c:pt>
                <c:pt idx="1001">
                  <c:v>152745435.22176197</c:v>
                </c:pt>
                <c:pt idx="1002">
                  <c:v>152847605.67814794</c:v>
                </c:pt>
                <c:pt idx="1003">
                  <c:v>152949723.66845101</c:v>
                </c:pt>
                <c:pt idx="1004">
                  <c:v>153051789.25435001</c:v>
                </c:pt>
                <c:pt idx="1005">
                  <c:v>153153802.49738598</c:v>
                </c:pt>
                <c:pt idx="1006">
                  <c:v>153255763.45896</c:v>
                </c:pt>
                <c:pt idx="1007">
                  <c:v>153357672.20033896</c:v>
                </c:pt>
                <c:pt idx="1008">
                  <c:v>153459528.78265104</c:v>
                </c:pt>
                <c:pt idx="1009">
                  <c:v>153561333.26688799</c:v>
                </c:pt>
                <c:pt idx="1010">
                  <c:v>153663085.71390596</c:v>
                </c:pt>
                <c:pt idx="1011">
                  <c:v>153764786.18442503</c:v>
                </c:pt>
                <c:pt idx="1012">
                  <c:v>153866434.739032</c:v>
                </c:pt>
                <c:pt idx="1013">
                  <c:v>153968031.43817696</c:v>
                </c:pt>
                <c:pt idx="1014">
                  <c:v>154069576.34217599</c:v>
                </c:pt>
                <c:pt idx="1015">
                  <c:v>154171069.511213</c:v>
                </c:pt>
                <c:pt idx="1016">
                  <c:v>154272511.00533599</c:v>
                </c:pt>
                <c:pt idx="1017">
                  <c:v>154373900.88446203</c:v>
                </c:pt>
                <c:pt idx="1018">
                  <c:v>154475239.20837498</c:v>
                </c:pt>
                <c:pt idx="1019">
                  <c:v>154576526.036726</c:v>
                </c:pt>
                <c:pt idx="1020">
                  <c:v>154677761.42903602</c:v>
                </c:pt>
                <c:pt idx="1021">
                  <c:v>154778945.44469202</c:v>
                </c:pt>
                <c:pt idx="1022">
                  <c:v>154880078.14295399</c:v>
                </c:pt>
                <c:pt idx="1023">
                  <c:v>154981159.582948</c:v>
                </c:pt>
                <c:pt idx="1024">
                  <c:v>155082189.82367203</c:v>
                </c:pt>
                <c:pt idx="1025">
                  <c:v>155183168.92399299</c:v>
                </c:pt>
                <c:pt idx="1026">
                  <c:v>155284096.94265103</c:v>
                </c:pt>
                <c:pt idx="1027">
                  <c:v>155384973.938256</c:v>
                </c:pt>
                <c:pt idx="1028">
                  <c:v>155485799.96928799</c:v>
                </c:pt>
                <c:pt idx="1029">
                  <c:v>155586575.094102</c:v>
                </c:pt>
                <c:pt idx="1030">
                  <c:v>155687299.37092301</c:v>
                </c:pt>
                <c:pt idx="1031">
                  <c:v>155787972.85785002</c:v>
                </c:pt>
                <c:pt idx="1032">
                  <c:v>155888595.612856</c:v>
                </c:pt>
                <c:pt idx="1033">
                  <c:v>155989167.69378597</c:v>
                </c:pt>
                <c:pt idx="1034">
                  <c:v>156089689.15835997</c:v>
                </c:pt>
                <c:pt idx="1035">
                  <c:v>156190160.064172</c:v>
                </c:pt>
                <c:pt idx="1036">
                  <c:v>156290580.468692</c:v>
                </c:pt>
                <c:pt idx="1037">
                  <c:v>156390950.42926303</c:v>
                </c:pt>
                <c:pt idx="1038">
                  <c:v>156491270.00310498</c:v>
                </c:pt>
                <c:pt idx="1039">
                  <c:v>156591539.24731597</c:v>
                </c:pt>
                <c:pt idx="1040">
                  <c:v>156691758.21886697</c:v>
                </c:pt>
                <c:pt idx="1041">
                  <c:v>156791926.97460699</c:v>
                </c:pt>
                <c:pt idx="1042">
                  <c:v>156892045.57126197</c:v>
                </c:pt>
                <c:pt idx="1043">
                  <c:v>156992114.065438</c:v>
                </c:pt>
                <c:pt idx="1044">
                  <c:v>157092132.51361501</c:v>
                </c:pt>
                <c:pt idx="1045">
                  <c:v>157192100.97215399</c:v>
                </c:pt>
                <c:pt idx="1046">
                  <c:v>157292019.49729401</c:v>
                </c:pt>
                <c:pt idx="1047">
                  <c:v>157391888.14515197</c:v>
                </c:pt>
                <c:pt idx="1048">
                  <c:v>157491706.97172797</c:v>
                </c:pt>
                <c:pt idx="1049">
                  <c:v>157591476.03289703</c:v>
                </c:pt>
                <c:pt idx="1050">
                  <c:v>157691195.38441706</c:v>
                </c:pt>
                <c:pt idx="1051">
                  <c:v>157790865.08192798</c:v>
                </c:pt>
                <c:pt idx="1052">
                  <c:v>157890485.18094599</c:v>
                </c:pt>
                <c:pt idx="1053">
                  <c:v>157990055.73687401</c:v>
                </c:pt>
                <c:pt idx="1054">
                  <c:v>158089576.80499402</c:v>
                </c:pt>
                <c:pt idx="1055">
                  <c:v>158189048.440469</c:v>
                </c:pt>
                <c:pt idx="1056">
                  <c:v>158288470.69834697</c:v>
                </c:pt>
                <c:pt idx="1057">
                  <c:v>158387843.63355598</c:v>
                </c:pt>
                <c:pt idx="1058">
                  <c:v>158487167.30091003</c:v>
                </c:pt>
                <c:pt idx="1059">
                  <c:v>158586441.75510597</c:v>
                </c:pt>
                <c:pt idx="1060">
                  <c:v>158685667.05072099</c:v>
                </c:pt>
                <c:pt idx="1061">
                  <c:v>158784843.24222198</c:v>
                </c:pt>
                <c:pt idx="1062">
                  <c:v>158883970.38395602</c:v>
                </c:pt>
                <c:pt idx="1063">
                  <c:v>158983048.53015798</c:v>
                </c:pt>
                <c:pt idx="1064">
                  <c:v>159082077.73494598</c:v>
                </c:pt>
                <c:pt idx="1065">
                  <c:v>159181058.05232599</c:v>
                </c:pt>
                <c:pt idx="1066">
                  <c:v>159279989.53618798</c:v>
                </c:pt>
                <c:pt idx="1067">
                  <c:v>159378872.24030796</c:v>
                </c:pt>
                <c:pt idx="1068">
                  <c:v>159477706.21835297</c:v>
                </c:pt>
                <c:pt idx="1069">
                  <c:v>159576491.52386999</c:v>
                </c:pt>
                <c:pt idx="1070">
                  <c:v>159675228.21029896</c:v>
                </c:pt>
                <c:pt idx="1071">
                  <c:v>159773916.33096701</c:v>
                </c:pt>
                <c:pt idx="1072">
                  <c:v>159872555.93908599</c:v>
                </c:pt>
                <c:pt idx="1073">
                  <c:v>159971147.08775899</c:v>
                </c:pt>
                <c:pt idx="1074">
                  <c:v>160069689.82997903</c:v>
                </c:pt>
                <c:pt idx="1075">
                  <c:v>160168184.21862298</c:v>
                </c:pt>
                <c:pt idx="1076">
                  <c:v>160266630.30646303</c:v>
                </c:pt>
                <c:pt idx="1077">
                  <c:v>160365028.14615798</c:v>
                </c:pt>
                <c:pt idx="1078">
                  <c:v>160463377.79025701</c:v>
                </c:pt>
                <c:pt idx="1079">
                  <c:v>160561679.29119998</c:v>
                </c:pt>
                <c:pt idx="1080">
                  <c:v>160659932.70131797</c:v>
                </c:pt>
                <c:pt idx="1081">
                  <c:v>160758138.07283401</c:v>
                </c:pt>
                <c:pt idx="1082">
                  <c:v>160856295.45785904</c:v>
                </c:pt>
                <c:pt idx="1083">
                  <c:v>160954404.9084</c:v>
                </c:pt>
                <c:pt idx="1084">
                  <c:v>161052466.47635299</c:v>
                </c:pt>
                <c:pt idx="1085">
                  <c:v>161150480.21350697</c:v>
                </c:pt>
                <c:pt idx="1086">
                  <c:v>161248446.17154497</c:v>
                </c:pt>
                <c:pt idx="1087">
                  <c:v>161346364.402042</c:v>
                </c:pt>
                <c:pt idx="1088">
                  <c:v>161444234.95646703</c:v>
                </c:pt>
                <c:pt idx="1089">
                  <c:v>161542057.88618103</c:v>
                </c:pt>
                <c:pt idx="1090">
                  <c:v>161639833.24244198</c:v>
                </c:pt>
                <c:pt idx="1091">
                  <c:v>161737561.076399</c:v>
                </c:pt>
                <c:pt idx="1092">
                  <c:v>161835241.43909901</c:v>
                </c:pt>
                <c:pt idx="1093">
                  <c:v>161932874.38148201</c:v>
                </c:pt>
                <c:pt idx="1094">
                  <c:v>162030459.954382</c:v>
                </c:pt>
                <c:pt idx="1095">
                  <c:v>162127998.20852998</c:v>
                </c:pt>
                <c:pt idx="1096">
                  <c:v>162225489.19455501</c:v>
                </c:pt>
                <c:pt idx="1097">
                  <c:v>162322932.96297801</c:v>
                </c:pt>
                <c:pt idx="1098">
                  <c:v>162420329.56422001</c:v>
                </c:pt>
                <c:pt idx="1099">
                  <c:v>162517679.04859596</c:v>
                </c:pt>
                <c:pt idx="1100">
                  <c:v>162614981.466322</c:v>
                </c:pt>
                <c:pt idx="1101">
                  <c:v>162712236.86750701</c:v>
                </c:pt>
                <c:pt idx="1102">
                  <c:v>162809445.30216101</c:v>
                </c:pt>
                <c:pt idx="1103">
                  <c:v>162906606.82019001</c:v>
                </c:pt>
                <c:pt idx="1104">
                  <c:v>163003721.47139996</c:v>
                </c:pt>
                <c:pt idx="1105">
                  <c:v>163100789.30549303</c:v>
                </c:pt>
                <c:pt idx="1106">
                  <c:v>163197810.37207401</c:v>
                </c:pt>
                <c:pt idx="1107">
                  <c:v>163294784.720644</c:v>
                </c:pt>
                <c:pt idx="1108">
                  <c:v>163391712.40060401</c:v>
                </c:pt>
                <c:pt idx="1109">
                  <c:v>163488593.461256</c:v>
                </c:pt>
                <c:pt idx="1110">
                  <c:v>163585427.95180103</c:v>
                </c:pt>
                <c:pt idx="1111">
                  <c:v>163682215.921341</c:v>
                </c:pt>
                <c:pt idx="1112">
                  <c:v>163778957.41887799</c:v>
                </c:pt>
                <c:pt idx="1113">
                  <c:v>163875652.49331799</c:v>
                </c:pt>
                <c:pt idx="1114">
                  <c:v>163972301.193463</c:v>
                </c:pt>
                <c:pt idx="1115">
                  <c:v>164068903.568021</c:v>
                </c:pt>
                <c:pt idx="1116">
                  <c:v>164165459.6656</c:v>
                </c:pt>
                <c:pt idx="1117">
                  <c:v>164261969.53471103</c:v>
                </c:pt>
                <c:pt idx="1118">
                  <c:v>164358433.22376597</c:v>
                </c:pt>
                <c:pt idx="1119">
                  <c:v>164454850.78108197</c:v>
                </c:pt>
                <c:pt idx="1120">
                  <c:v>164551222.25487602</c:v>
                </c:pt>
                <c:pt idx="1121">
                  <c:v>164647547.69327199</c:v>
                </c:pt>
                <c:pt idx="1122">
                  <c:v>164743827.14429399</c:v>
                </c:pt>
                <c:pt idx="1123">
                  <c:v>164840060.65587303</c:v>
                </c:pt>
                <c:pt idx="1124">
                  <c:v>164936248.27583998</c:v>
                </c:pt>
                <c:pt idx="1125">
                  <c:v>165032390.05193499</c:v>
                </c:pt>
                <c:pt idx="1126">
                  <c:v>165128486.03180099</c:v>
                </c:pt>
                <c:pt idx="1127">
                  <c:v>165224536.26298496</c:v>
                </c:pt>
                <c:pt idx="1128">
                  <c:v>165320540.79293999</c:v>
                </c:pt>
                <c:pt idx="1129">
                  <c:v>165416499.66902399</c:v>
                </c:pt>
                <c:pt idx="1130">
                  <c:v>165512412.93850198</c:v>
                </c:pt>
                <c:pt idx="1131">
                  <c:v>165608280.64854297</c:v>
                </c:pt>
                <c:pt idx="1132">
                  <c:v>165704102.84622499</c:v>
                </c:pt>
                <c:pt idx="1133">
                  <c:v>165799879.578531</c:v>
                </c:pt>
                <c:pt idx="1134">
                  <c:v>165895610.89235103</c:v>
                </c:pt>
                <c:pt idx="1135">
                  <c:v>165991296.83448303</c:v>
                </c:pt>
                <c:pt idx="1136">
                  <c:v>166086937.45163003</c:v>
                </c:pt>
                <c:pt idx="1137">
                  <c:v>166182532.790407</c:v>
                </c:pt>
                <c:pt idx="1138">
                  <c:v>166278082.89733103</c:v>
                </c:pt>
                <c:pt idx="1139">
                  <c:v>166373587.81883401</c:v>
                </c:pt>
                <c:pt idx="1140">
                  <c:v>166469047.60125101</c:v>
                </c:pt>
                <c:pt idx="1141">
                  <c:v>166564462.29082799</c:v>
                </c:pt>
                <c:pt idx="1142">
                  <c:v>166659831.93371999</c:v>
                </c:pt>
                <c:pt idx="1143">
                  <c:v>166755156.57598996</c:v>
                </c:pt>
                <c:pt idx="1144">
                  <c:v>166850436.26361299</c:v>
                </c:pt>
                <c:pt idx="1145">
                  <c:v>166945671.04247299</c:v>
                </c:pt>
                <c:pt idx="1146">
                  <c:v>167040860.958361</c:v>
                </c:pt>
                <c:pt idx="1147">
                  <c:v>167136006.05698201</c:v>
                </c:pt>
                <c:pt idx="1148">
                  <c:v>167231106.38395002</c:v>
                </c:pt>
                <c:pt idx="1149">
                  <c:v>167326161.98479003</c:v>
                </c:pt>
                <c:pt idx="1150">
                  <c:v>167421172.90493801</c:v>
                </c:pt>
                <c:pt idx="1151">
                  <c:v>167516139.189742</c:v>
                </c:pt>
                <c:pt idx="1152">
                  <c:v>167611060.88446003</c:v>
                </c:pt>
                <c:pt idx="1153">
                  <c:v>167705938.034262</c:v>
                </c:pt>
                <c:pt idx="1154">
                  <c:v>167800770.68423304</c:v>
                </c:pt>
                <c:pt idx="1155">
                  <c:v>167895558.87936696</c:v>
                </c:pt>
                <c:pt idx="1156">
                  <c:v>167990302.66457099</c:v>
                </c:pt>
                <c:pt idx="1157">
                  <c:v>168085002.08466503</c:v>
                </c:pt>
                <c:pt idx="1158">
                  <c:v>168179657.184385</c:v>
                </c:pt>
                <c:pt idx="1159">
                  <c:v>168274268.00837597</c:v>
                </c:pt>
                <c:pt idx="1160">
                  <c:v>168368834.60119796</c:v>
                </c:pt>
                <c:pt idx="1161">
                  <c:v>168463357.00732598</c:v>
                </c:pt>
                <c:pt idx="1162">
                  <c:v>168557835.27114794</c:v>
                </c:pt>
                <c:pt idx="1163">
                  <c:v>168652269.436966</c:v>
                </c:pt>
                <c:pt idx="1164">
                  <c:v>168746659.54899698</c:v>
                </c:pt>
                <c:pt idx="1165">
                  <c:v>168841005.65137398</c:v>
                </c:pt>
                <c:pt idx="1166">
                  <c:v>168935307.78814098</c:v>
                </c:pt>
                <c:pt idx="1167">
                  <c:v>169029566.00326198</c:v>
                </c:pt>
                <c:pt idx="1168">
                  <c:v>169123780.34061402</c:v>
                </c:pt>
                <c:pt idx="1169">
                  <c:v>169217950.84399</c:v>
                </c:pt>
                <c:pt idx="1170">
                  <c:v>169312077.55709901</c:v>
                </c:pt>
                <c:pt idx="1171">
                  <c:v>169406160.52356496</c:v>
                </c:pt>
                <c:pt idx="1172">
                  <c:v>169500199.78693104</c:v>
                </c:pt>
                <c:pt idx="1173">
                  <c:v>169594195.39065403</c:v>
                </c:pt>
                <c:pt idx="1174">
                  <c:v>169688147.378111</c:v>
                </c:pt>
                <c:pt idx="1175">
                  <c:v>169782055.792593</c:v>
                </c:pt>
                <c:pt idx="1176">
                  <c:v>169875920.67730898</c:v>
                </c:pt>
                <c:pt idx="1177">
                  <c:v>169969742.07538697</c:v>
                </c:pt>
                <c:pt idx="1178">
                  <c:v>170063520.02987203</c:v>
                </c:pt>
                <c:pt idx="1179">
                  <c:v>170157254.58372501</c:v>
                </c:pt>
                <c:pt idx="1180">
                  <c:v>170250945.77983001</c:v>
                </c:pt>
                <c:pt idx="1181">
                  <c:v>170344593.66098398</c:v>
                </c:pt>
                <c:pt idx="1182">
                  <c:v>170438198.26990598</c:v>
                </c:pt>
                <c:pt idx="1183">
                  <c:v>170531759.64923501</c:v>
                </c:pt>
                <c:pt idx="1184">
                  <c:v>170625277.84152597</c:v>
                </c:pt>
                <c:pt idx="1185">
                  <c:v>170718752.88925403</c:v>
                </c:pt>
                <c:pt idx="1186">
                  <c:v>170812184.83481506</c:v>
                </c:pt>
                <c:pt idx="1187">
                  <c:v>170905573.720525</c:v>
                </c:pt>
                <c:pt idx="1188">
                  <c:v>170998919.58861801</c:v>
                </c:pt>
                <c:pt idx="1189">
                  <c:v>171092222.48124999</c:v>
                </c:pt>
                <c:pt idx="1190">
                  <c:v>171185482.44049799</c:v>
                </c:pt>
                <c:pt idx="1191">
                  <c:v>171278699.50835598</c:v>
                </c:pt>
                <c:pt idx="1192">
                  <c:v>171371873.726744</c:v>
                </c:pt>
                <c:pt idx="1193">
                  <c:v>171465005.13749999</c:v>
                </c:pt>
                <c:pt idx="1194">
                  <c:v>171558093.78238297</c:v>
                </c:pt>
                <c:pt idx="1195">
                  <c:v>171651139.70307598</c:v>
                </c:pt>
                <c:pt idx="1196">
                  <c:v>171744142.94118196</c:v>
                </c:pt>
                <c:pt idx="1197">
                  <c:v>171837103.53822598</c:v>
                </c:pt>
                <c:pt idx="1198">
                  <c:v>171930021.53565499</c:v>
                </c:pt>
                <c:pt idx="1199">
                  <c:v>172022896.97484002</c:v>
                </c:pt>
                <c:pt idx="1200">
                  <c:v>172115729.89707303</c:v>
                </c:pt>
                <c:pt idx="1201">
                  <c:v>172208520.34356996</c:v>
                </c:pt>
                <c:pt idx="1202">
                  <c:v>172301268.35546899</c:v>
                </c:pt>
                <c:pt idx="1203">
                  <c:v>172393973.97383299</c:v>
                </c:pt>
                <c:pt idx="1204">
                  <c:v>172486637.239645</c:v>
                </c:pt>
                <c:pt idx="1205">
                  <c:v>172579258.19381499</c:v>
                </c:pt>
                <c:pt idx="1206">
                  <c:v>172671836.87717599</c:v>
                </c:pt>
                <c:pt idx="1207">
                  <c:v>172764373.330484</c:v>
                </c:pt>
                <c:pt idx="1208">
                  <c:v>172856867.59442103</c:v>
                </c:pt>
                <c:pt idx="1209">
                  <c:v>172949319.70959198</c:v>
                </c:pt>
                <c:pt idx="1210">
                  <c:v>173041729.71652797</c:v>
                </c:pt>
                <c:pt idx="1211">
                  <c:v>173134097.65568399</c:v>
                </c:pt>
                <c:pt idx="1212">
                  <c:v>173226423.56744</c:v>
                </c:pt>
                <c:pt idx="1213">
                  <c:v>173318707.492102</c:v>
                </c:pt>
                <c:pt idx="1214">
                  <c:v>173410949.46990103</c:v>
                </c:pt>
                <c:pt idx="1215">
                  <c:v>173503149.540995</c:v>
                </c:pt>
                <c:pt idx="1216">
                  <c:v>173595307.74546498</c:v>
                </c:pt>
                <c:pt idx="1217">
                  <c:v>173687424.12331998</c:v>
                </c:pt>
                <c:pt idx="1218">
                  <c:v>173779498.71449599</c:v>
                </c:pt>
                <c:pt idx="1219">
                  <c:v>173871531.55885601</c:v>
                </c:pt>
                <c:pt idx="1220">
                  <c:v>173963522.69618496</c:v>
                </c:pt>
                <c:pt idx="1221">
                  <c:v>174055472.16620201</c:v>
                </c:pt>
                <c:pt idx="1222">
                  <c:v>174147380.00854796</c:v>
                </c:pt>
                <c:pt idx="1223">
                  <c:v>174239246.26279199</c:v>
                </c:pt>
                <c:pt idx="1224">
                  <c:v>174331070.96843299</c:v>
                </c:pt>
                <c:pt idx="1225">
                  <c:v>174422854.16489401</c:v>
                </c:pt>
                <c:pt idx="1226">
                  <c:v>174514595.89152896</c:v>
                </c:pt>
                <c:pt idx="1227">
                  <c:v>174606296.18761802</c:v>
                </c:pt>
                <c:pt idx="1228">
                  <c:v>174697955.09237099</c:v>
                </c:pt>
                <c:pt idx="1229">
                  <c:v>174789572.644925</c:v>
                </c:pt>
                <c:pt idx="1230">
                  <c:v>174881148.88434601</c:v>
                </c:pt>
                <c:pt idx="1231">
                  <c:v>174972683.84963003</c:v>
                </c:pt>
                <c:pt idx="1232">
                  <c:v>175064177.57969999</c:v>
                </c:pt>
                <c:pt idx="1233">
                  <c:v>175155630.11340898</c:v>
                </c:pt>
                <c:pt idx="1234">
                  <c:v>175247041.48954099</c:v>
                </c:pt>
                <c:pt idx="1235">
                  <c:v>175338411.74680701</c:v>
                </c:pt>
                <c:pt idx="1236">
                  <c:v>175429740.92385003</c:v>
                </c:pt>
                <c:pt idx="1237">
                  <c:v>175521029.05924201</c:v>
                </c:pt>
                <c:pt idx="1238">
                  <c:v>175612276.19148397</c:v>
                </c:pt>
                <c:pt idx="1239">
                  <c:v>175703482.35901004</c:v>
                </c:pt>
                <c:pt idx="1240">
                  <c:v>175794647.60018098</c:v>
                </c:pt>
                <c:pt idx="1241">
                  <c:v>175885771.95329103</c:v>
                </c:pt>
                <c:pt idx="1242">
                  <c:v>175976855.45656699</c:v>
                </c:pt>
                <c:pt idx="1243">
                  <c:v>176067898.14816195</c:v>
                </c:pt>
                <c:pt idx="1244">
                  <c:v>176158900.06616399</c:v>
                </c:pt>
                <c:pt idx="1245">
                  <c:v>176249861.24858993</c:v>
                </c:pt>
                <c:pt idx="1246">
                  <c:v>176340781.73339096</c:v>
                </c:pt>
                <c:pt idx="1247">
                  <c:v>176431661.558449</c:v>
                </c:pt>
                <c:pt idx="1248">
                  <c:v>176522500.76157597</c:v>
                </c:pt>
                <c:pt idx="1249">
                  <c:v>176613299.38051903</c:v>
                </c:pt>
                <c:pt idx="1250">
                  <c:v>176704057.45295602</c:v>
                </c:pt>
                <c:pt idx="1251">
                  <c:v>176794775.01649699</c:v>
                </c:pt>
                <c:pt idx="1252">
                  <c:v>176885452.10868496</c:v>
                </c:pt>
                <c:pt idx="1253">
                  <c:v>176976088.76699701</c:v>
                </c:pt>
                <c:pt idx="1254">
                  <c:v>177066685.028842</c:v>
                </c:pt>
                <c:pt idx="1255">
                  <c:v>177157240.93156096</c:v>
                </c:pt>
                <c:pt idx="1256">
                  <c:v>177247756.51243001</c:v>
                </c:pt>
                <c:pt idx="1257">
                  <c:v>177338231.80865899</c:v>
                </c:pt>
                <c:pt idx="1258">
                  <c:v>177428666.85739103</c:v>
                </c:pt>
                <c:pt idx="1259">
                  <c:v>177519061.69570199</c:v>
                </c:pt>
                <c:pt idx="1260">
                  <c:v>177609416.36060303</c:v>
                </c:pt>
                <c:pt idx="1261">
                  <c:v>177699730.88903904</c:v>
                </c:pt>
                <c:pt idx="1262">
                  <c:v>177790005.31788999</c:v>
                </c:pt>
                <c:pt idx="1263">
                  <c:v>177880239.68397</c:v>
                </c:pt>
                <c:pt idx="1264">
                  <c:v>177970434.024028</c:v>
                </c:pt>
                <c:pt idx="1265">
                  <c:v>178060588.37474701</c:v>
                </c:pt>
                <c:pt idx="1266">
                  <c:v>178150702.77274597</c:v>
                </c:pt>
                <c:pt idx="1267">
                  <c:v>178240777.25457901</c:v>
                </c:pt>
                <c:pt idx="1268">
                  <c:v>178330811.85673603</c:v>
                </c:pt>
                <c:pt idx="1269">
                  <c:v>178420806.615641</c:v>
                </c:pt>
                <c:pt idx="1270">
                  <c:v>178510761.56765601</c:v>
                </c:pt>
                <c:pt idx="1271">
                  <c:v>178600676.74907696</c:v>
                </c:pt>
                <c:pt idx="1272">
                  <c:v>178690552.19613799</c:v>
                </c:pt>
                <c:pt idx="1273">
                  <c:v>178780387.94500598</c:v>
                </c:pt>
                <c:pt idx="1274">
                  <c:v>178870184.03178898</c:v>
                </c:pt>
                <c:pt idx="1275">
                  <c:v>178959940.49252599</c:v>
                </c:pt>
                <c:pt idx="1276">
                  <c:v>179049657.36319798</c:v>
                </c:pt>
                <c:pt idx="1277">
                  <c:v>179139334.67971998</c:v>
                </c:pt>
                <c:pt idx="1278">
                  <c:v>179228972.47794399</c:v>
                </c:pt>
                <c:pt idx="1279">
                  <c:v>179318570.79366198</c:v>
                </c:pt>
                <c:pt idx="1280">
                  <c:v>179408129.662599</c:v>
                </c:pt>
                <c:pt idx="1281">
                  <c:v>179497649.12042099</c:v>
                </c:pt>
                <c:pt idx="1282">
                  <c:v>179587129.20273101</c:v>
                </c:pt>
                <c:pt idx="1283">
                  <c:v>179676569.94506896</c:v>
                </c:pt>
                <c:pt idx="1284">
                  <c:v>179765971.38291302</c:v>
                </c:pt>
                <c:pt idx="1285">
                  <c:v>179855333.55167899</c:v>
                </c:pt>
                <c:pt idx="1286">
                  <c:v>179944656.48672402</c:v>
                </c:pt>
                <c:pt idx="1287">
                  <c:v>180033940.22333997</c:v>
                </c:pt>
                <c:pt idx="1288">
                  <c:v>180123184.79675901</c:v>
                </c:pt>
                <c:pt idx="1289">
                  <c:v>180212390.24215296</c:v>
                </c:pt>
                <c:pt idx="1290">
                  <c:v>180301556.59463102</c:v>
                </c:pt>
                <c:pt idx="1291">
                  <c:v>180390683.88924104</c:v>
                </c:pt>
                <c:pt idx="1292">
                  <c:v>180479772.160974</c:v>
                </c:pt>
                <c:pt idx="1293">
                  <c:v>180568821.44475499</c:v>
                </c:pt>
                <c:pt idx="1294">
                  <c:v>180657831.775453</c:v>
                </c:pt>
                <c:pt idx="1295">
                  <c:v>180746803.18787503</c:v>
                </c:pt>
                <c:pt idx="1296">
                  <c:v>180835735.71676597</c:v>
                </c:pt>
                <c:pt idx="1297">
                  <c:v>180924629.39681405</c:v>
                </c:pt>
                <c:pt idx="1298">
                  <c:v>181013484.262647</c:v>
                </c:pt>
                <c:pt idx="1299">
                  <c:v>181102300.34883201</c:v>
                </c:pt>
                <c:pt idx="1300">
                  <c:v>181191077.68987602</c:v>
                </c:pt>
                <c:pt idx="1301">
                  <c:v>181279816.32022801</c:v>
                </c:pt>
                <c:pt idx="1302">
                  <c:v>181368516.274277</c:v>
                </c:pt>
                <c:pt idx="1303">
                  <c:v>181457177.58635402</c:v>
                </c:pt>
                <c:pt idx="1304">
                  <c:v>181545800.29073</c:v>
                </c:pt>
                <c:pt idx="1305">
                  <c:v>181634384.42161703</c:v>
                </c:pt>
                <c:pt idx="1306">
                  <c:v>181722930.01316997</c:v>
                </c:pt>
                <c:pt idx="1307">
                  <c:v>181811437.09948501</c:v>
                </c:pt>
                <c:pt idx="1308">
                  <c:v>181899905.71459696</c:v>
                </c:pt>
                <c:pt idx="1309">
                  <c:v>181988335.89248699</c:v>
                </c:pt>
                <c:pt idx="1310">
                  <c:v>182076727.66707399</c:v>
                </c:pt>
                <c:pt idx="1311">
                  <c:v>182165081.07222399</c:v>
                </c:pt>
                <c:pt idx="1312">
                  <c:v>182253396.14173898</c:v>
                </c:pt>
                <c:pt idx="1313">
                  <c:v>182341672.90936896</c:v>
                </c:pt>
                <c:pt idx="1314">
                  <c:v>182429911.40880299</c:v>
                </c:pt>
                <c:pt idx="1315">
                  <c:v>182518111.673675</c:v>
                </c:pt>
                <c:pt idx="1316">
                  <c:v>182606273.73756096</c:v>
                </c:pt>
                <c:pt idx="1317">
                  <c:v>182694397.63397798</c:v>
                </c:pt>
                <c:pt idx="1318">
                  <c:v>182782483.39638901</c:v>
                </c:pt>
                <c:pt idx="1319">
                  <c:v>182870531.05819896</c:v>
                </c:pt>
                <c:pt idx="1320">
                  <c:v>182958540.65275699</c:v>
                </c:pt>
                <c:pt idx="1321">
                  <c:v>183046512.21335396</c:v>
                </c:pt>
                <c:pt idx="1322">
                  <c:v>183134445.77322596</c:v>
                </c:pt>
                <c:pt idx="1323">
                  <c:v>183222341.365554</c:v>
                </c:pt>
                <c:pt idx="1324">
                  <c:v>183310199.02346</c:v>
                </c:pt>
                <c:pt idx="1325">
                  <c:v>183398018.78001201</c:v>
                </c:pt>
                <c:pt idx="1326">
                  <c:v>183485800.66822198</c:v>
                </c:pt>
                <c:pt idx="1327">
                  <c:v>183573544.72104597</c:v>
                </c:pt>
                <c:pt idx="1328">
                  <c:v>183661250.97138396</c:v>
                </c:pt>
                <c:pt idx="1329">
                  <c:v>183748919.452084</c:v>
                </c:pt>
                <c:pt idx="1330">
                  <c:v>183836550.19593301</c:v>
                </c:pt>
                <c:pt idx="1331">
                  <c:v>183924143.23566696</c:v>
                </c:pt>
                <c:pt idx="1332">
                  <c:v>184011698.60396698</c:v>
                </c:pt>
                <c:pt idx="1333">
                  <c:v>184099216.33345801</c:v>
                </c:pt>
                <c:pt idx="1334">
                  <c:v>184186696.45671004</c:v>
                </c:pt>
                <c:pt idx="1335">
                  <c:v>184274139.00624001</c:v>
                </c:pt>
                <c:pt idx="1336">
                  <c:v>184361544.01450798</c:v>
                </c:pt>
                <c:pt idx="1337">
                  <c:v>184448911.51392296</c:v>
                </c:pt>
                <c:pt idx="1338">
                  <c:v>184536241.53683802</c:v>
                </c:pt>
                <c:pt idx="1339">
                  <c:v>184623534.11555198</c:v>
                </c:pt>
                <c:pt idx="1340">
                  <c:v>184710789.28231099</c:v>
                </c:pt>
                <c:pt idx="1341">
                  <c:v>184798007.06930599</c:v>
                </c:pt>
                <c:pt idx="1342">
                  <c:v>184885187.508674</c:v>
                </c:pt>
                <c:pt idx="1343">
                  <c:v>184972330.63250199</c:v>
                </c:pt>
                <c:pt idx="1344">
                  <c:v>185059436.47281903</c:v>
                </c:pt>
                <c:pt idx="1345">
                  <c:v>185146505.06160501</c:v>
                </c:pt>
                <c:pt idx="1346">
                  <c:v>185233536.43078199</c:v>
                </c:pt>
                <c:pt idx="1347">
                  <c:v>185320530.61222398</c:v>
                </c:pt>
                <c:pt idx="1348">
                  <c:v>185407487.63775</c:v>
                </c:pt>
                <c:pt idx="1349">
                  <c:v>185494407.539125</c:v>
                </c:pt>
                <c:pt idx="1350">
                  <c:v>185581290.34806496</c:v>
                </c:pt>
                <c:pt idx="1351">
                  <c:v>185668136.09623003</c:v>
                </c:pt>
                <c:pt idx="1352">
                  <c:v>185754944.815229</c:v>
                </c:pt>
                <c:pt idx="1353">
                  <c:v>185841716.53662002</c:v>
                </c:pt>
                <c:pt idx="1354">
                  <c:v>185928451.29190496</c:v>
                </c:pt>
                <c:pt idx="1355">
                  <c:v>186015149.11253998</c:v>
                </c:pt>
                <c:pt idx="1356">
                  <c:v>186101810.02992499</c:v>
                </c:pt>
                <c:pt idx="1357">
                  <c:v>186188434.07540798</c:v>
                </c:pt>
                <c:pt idx="1358">
                  <c:v>186275021.28028798</c:v>
                </c:pt>
                <c:pt idx="1359">
                  <c:v>186361571.67581099</c:v>
                </c:pt>
                <c:pt idx="1360">
                  <c:v>186448085.29317197</c:v>
                </c:pt>
                <c:pt idx="1361">
                  <c:v>186534562.163515</c:v>
                </c:pt>
                <c:pt idx="1362">
                  <c:v>186621002.31793201</c:v>
                </c:pt>
                <c:pt idx="1363">
                  <c:v>186707405.78746599</c:v>
                </c:pt>
                <c:pt idx="1364">
                  <c:v>186793772.60310796</c:v>
                </c:pt>
                <c:pt idx="1365">
                  <c:v>186880102.79579598</c:v>
                </c:pt>
                <c:pt idx="1366">
                  <c:v>186966396.39642203</c:v>
                </c:pt>
                <c:pt idx="1367">
                  <c:v>187052653.43582499</c:v>
                </c:pt>
                <c:pt idx="1368">
                  <c:v>187138873.94479299</c:v>
                </c:pt>
                <c:pt idx="1369">
                  <c:v>187225057.95406502</c:v>
                </c:pt>
                <c:pt idx="1370">
                  <c:v>187311205.49432999</c:v>
                </c:pt>
                <c:pt idx="1371">
                  <c:v>187397316.59622601</c:v>
                </c:pt>
                <c:pt idx="1372">
                  <c:v>187483391.29034296</c:v>
                </c:pt>
                <c:pt idx="1373">
                  <c:v>187569429.607218</c:v>
                </c:pt>
                <c:pt idx="1374">
                  <c:v>187655431.57734197</c:v>
                </c:pt>
                <c:pt idx="1375">
                  <c:v>187741397.23115298</c:v>
                </c:pt>
                <c:pt idx="1376">
                  <c:v>187827326.599044</c:v>
                </c:pt>
                <c:pt idx="1377">
                  <c:v>187913219.71135497</c:v>
                </c:pt>
                <c:pt idx="1378">
                  <c:v>187999076.59837797</c:v>
                </c:pt>
                <c:pt idx="1379">
                  <c:v>188084897.29035598</c:v>
                </c:pt>
                <c:pt idx="1380">
                  <c:v>188170681.81748301</c:v>
                </c:pt>
                <c:pt idx="1381">
                  <c:v>188256430.209905</c:v>
                </c:pt>
                <c:pt idx="1382">
                  <c:v>188342142.49771801</c:v>
                </c:pt>
                <c:pt idx="1383">
                  <c:v>188427818.710971</c:v>
                </c:pt>
                <c:pt idx="1384">
                  <c:v>188513458.87966299</c:v>
                </c:pt>
                <c:pt idx="1385">
                  <c:v>188599063.03374597</c:v>
                </c:pt>
                <c:pt idx="1386">
                  <c:v>188684631.20312297</c:v>
                </c:pt>
                <c:pt idx="1387">
                  <c:v>188770163.41764799</c:v>
                </c:pt>
                <c:pt idx="1388">
                  <c:v>188855659.70712897</c:v>
                </c:pt>
                <c:pt idx="1389">
                  <c:v>188941120.10132498</c:v>
                </c:pt>
                <c:pt idx="1390">
                  <c:v>189026544.62994599</c:v>
                </c:pt>
                <c:pt idx="1391">
                  <c:v>189111933.32265803</c:v>
                </c:pt>
                <c:pt idx="1392">
                  <c:v>189197286.209075</c:v>
                </c:pt>
                <c:pt idx="1393">
                  <c:v>189282603.31876796</c:v>
                </c:pt>
                <c:pt idx="1394">
                  <c:v>189367884.681256</c:v>
                </c:pt>
                <c:pt idx="1395">
                  <c:v>189453130.32601506</c:v>
                </c:pt>
                <c:pt idx="1396">
                  <c:v>189538340.28247201</c:v>
                </c:pt>
                <c:pt idx="1397">
                  <c:v>189623514.580006</c:v>
                </c:pt>
                <c:pt idx="1398">
                  <c:v>189708653.24795198</c:v>
                </c:pt>
                <c:pt idx="1399">
                  <c:v>189793756.31559598</c:v>
                </c:pt>
                <c:pt idx="1400">
                  <c:v>189878823.812177</c:v>
                </c:pt>
                <c:pt idx="1401">
                  <c:v>189963855.76688799</c:v>
                </c:pt>
                <c:pt idx="1402">
                  <c:v>190048852.208877</c:v>
                </c:pt>
                <c:pt idx="1403">
                  <c:v>190133813.16724399</c:v>
                </c:pt>
                <c:pt idx="1404">
                  <c:v>190218738.67104396</c:v>
                </c:pt>
                <c:pt idx="1405">
                  <c:v>190303628.74928498</c:v>
                </c:pt>
                <c:pt idx="1406">
                  <c:v>190388483.43092901</c:v>
                </c:pt>
                <c:pt idx="1407">
                  <c:v>190473302.74489099</c:v>
                </c:pt>
                <c:pt idx="1408">
                  <c:v>190558086.72004399</c:v>
                </c:pt>
                <c:pt idx="1409">
                  <c:v>190642835.38521203</c:v>
                </c:pt>
                <c:pt idx="1410">
                  <c:v>190727548.76917496</c:v>
                </c:pt>
                <c:pt idx="1411">
                  <c:v>190812226.90066499</c:v>
                </c:pt>
                <c:pt idx="1412">
                  <c:v>190896869.80837101</c:v>
                </c:pt>
                <c:pt idx="1413">
                  <c:v>190981477.52093801</c:v>
                </c:pt>
                <c:pt idx="1414">
                  <c:v>191066050.066962</c:v>
                </c:pt>
                <c:pt idx="1415">
                  <c:v>191150587.47499701</c:v>
                </c:pt>
                <c:pt idx="1416">
                  <c:v>191235089.77355096</c:v>
                </c:pt>
                <c:pt idx="1417">
                  <c:v>191319556.99108696</c:v>
                </c:pt>
                <c:pt idx="1418">
                  <c:v>191403989.15602401</c:v>
                </c:pt>
                <c:pt idx="1419">
                  <c:v>191488386.296736</c:v>
                </c:pt>
                <c:pt idx="1420">
                  <c:v>191572748.441551</c:v>
                </c:pt>
                <c:pt idx="1421">
                  <c:v>191657075.61875597</c:v>
                </c:pt>
                <c:pt idx="1422">
                  <c:v>191741367.85659003</c:v>
                </c:pt>
                <c:pt idx="1423">
                  <c:v>191825625.18325001</c:v>
                </c:pt>
                <c:pt idx="1424">
                  <c:v>191909847.62688899</c:v>
                </c:pt>
                <c:pt idx="1425">
                  <c:v>191994035.21561399</c:v>
                </c:pt>
                <c:pt idx="1426">
                  <c:v>192078187.97749001</c:v>
                </c:pt>
                <c:pt idx="1427">
                  <c:v>192162305.94053799</c:v>
                </c:pt>
                <c:pt idx="1428">
                  <c:v>192246389.132734</c:v>
                </c:pt>
                <c:pt idx="1429">
                  <c:v>192330437.58201203</c:v>
                </c:pt>
                <c:pt idx="1430">
                  <c:v>192414451.31626099</c:v>
                </c:pt>
                <c:pt idx="1431">
                  <c:v>192498430.36332798</c:v>
                </c:pt>
                <c:pt idx="1432">
                  <c:v>192582374.75101501</c:v>
                </c:pt>
                <c:pt idx="1433">
                  <c:v>192666284.50708398</c:v>
                </c:pt>
                <c:pt idx="1434">
                  <c:v>192750159.65924901</c:v>
                </c:pt>
                <c:pt idx="1435">
                  <c:v>192834000.23518595</c:v>
                </c:pt>
                <c:pt idx="1436">
                  <c:v>192917806.26252398</c:v>
                </c:pt>
                <c:pt idx="1437">
                  <c:v>193001577.768852</c:v>
                </c:pt>
                <c:pt idx="1438">
                  <c:v>193085314.78171399</c:v>
                </c:pt>
                <c:pt idx="1439">
                  <c:v>193169017.32861504</c:v>
                </c:pt>
                <c:pt idx="1440">
                  <c:v>193252685.43701202</c:v>
                </c:pt>
                <c:pt idx="1441">
                  <c:v>193336319.13432598</c:v>
                </c:pt>
                <c:pt idx="1442">
                  <c:v>193419918.44793001</c:v>
                </c:pt>
                <c:pt idx="1443">
                  <c:v>193503483.40515798</c:v>
                </c:pt>
                <c:pt idx="1444">
                  <c:v>193587014.033301</c:v>
                </c:pt>
                <c:pt idx="1445">
                  <c:v>193670510.35960704</c:v>
                </c:pt>
                <c:pt idx="1446">
                  <c:v>193753972.41128397</c:v>
                </c:pt>
                <c:pt idx="1447">
                  <c:v>193837400.21549797</c:v>
                </c:pt>
                <c:pt idx="1448">
                  <c:v>193920793.79936996</c:v>
                </c:pt>
                <c:pt idx="1449">
                  <c:v>194004153.18998301</c:v>
                </c:pt>
                <c:pt idx="1450">
                  <c:v>194087478.414379</c:v>
                </c:pt>
                <c:pt idx="1451">
                  <c:v>194170769.49955401</c:v>
                </c:pt>
                <c:pt idx="1452">
                  <c:v>194254026.47246599</c:v>
                </c:pt>
                <c:pt idx="1453">
                  <c:v>194337249.36003304</c:v>
                </c:pt>
                <c:pt idx="1454">
                  <c:v>194420438.189127</c:v>
                </c:pt>
                <c:pt idx="1455">
                  <c:v>194503592.98658299</c:v>
                </c:pt>
                <c:pt idx="1456">
                  <c:v>194586713.77919397</c:v>
                </c:pt>
                <c:pt idx="1457">
                  <c:v>194669800.593712</c:v>
                </c:pt>
                <c:pt idx="1458">
                  <c:v>194752853.45684704</c:v>
                </c:pt>
                <c:pt idx="1459">
                  <c:v>194835872.39526999</c:v>
                </c:pt>
                <c:pt idx="1460">
                  <c:v>194918857.43561202</c:v>
                </c:pt>
                <c:pt idx="1461">
                  <c:v>195001808.60446</c:v>
                </c:pt>
                <c:pt idx="1462">
                  <c:v>195084725.92836398</c:v>
                </c:pt>
                <c:pt idx="1463">
                  <c:v>195167609.43383104</c:v>
                </c:pt>
                <c:pt idx="1464">
                  <c:v>195250459.14733198</c:v>
                </c:pt>
                <c:pt idx="1465">
                  <c:v>195333275.09529099</c:v>
                </c:pt>
                <c:pt idx="1466">
                  <c:v>195416057.30409899</c:v>
                </c:pt>
                <c:pt idx="1467">
                  <c:v>195498805.800102</c:v>
                </c:pt>
                <c:pt idx="1468">
                  <c:v>195581520.60960799</c:v>
                </c:pt>
                <c:pt idx="1469">
                  <c:v>195664201.75888598</c:v>
                </c:pt>
                <c:pt idx="1470">
                  <c:v>195746849.27416396</c:v>
                </c:pt>
                <c:pt idx="1471">
                  <c:v>195829463.18162999</c:v>
                </c:pt>
                <c:pt idx="1472">
                  <c:v>195912043.50743401</c:v>
                </c:pt>
                <c:pt idx="1473">
                  <c:v>195994590.27768597</c:v>
                </c:pt>
                <c:pt idx="1474">
                  <c:v>196077103.51845598</c:v>
                </c:pt>
                <c:pt idx="1475">
                  <c:v>196159583.25577399</c:v>
                </c:pt>
                <c:pt idx="1476">
                  <c:v>196242029.515632</c:v>
                </c:pt>
                <c:pt idx="1477">
                  <c:v>196324442.32398501</c:v>
                </c:pt>
                <c:pt idx="1478">
                  <c:v>196406821.70674399</c:v>
                </c:pt>
                <c:pt idx="1479">
                  <c:v>196489167.689785</c:v>
                </c:pt>
                <c:pt idx="1480">
                  <c:v>196571480.29894298</c:v>
                </c:pt>
                <c:pt idx="1481">
                  <c:v>196653759.56001699</c:v>
                </c:pt>
                <c:pt idx="1482">
                  <c:v>196736005.49876398</c:v>
                </c:pt>
                <c:pt idx="1483">
                  <c:v>196818218.14090398</c:v>
                </c:pt>
                <c:pt idx="1484">
                  <c:v>196900397.512119</c:v>
                </c:pt>
                <c:pt idx="1485">
                  <c:v>196982543.638051</c:v>
                </c:pt>
                <c:pt idx="1486">
                  <c:v>197064656.544305</c:v>
                </c:pt>
                <c:pt idx="1487">
                  <c:v>197146736.256448</c:v>
                </c:pt>
                <c:pt idx="1488">
                  <c:v>197228782.80000699</c:v>
                </c:pt>
                <c:pt idx="1489">
                  <c:v>197310796.20047399</c:v>
                </c:pt>
                <c:pt idx="1490">
                  <c:v>197392776.48329899</c:v>
                </c:pt>
                <c:pt idx="1491">
                  <c:v>197474723.673897</c:v>
                </c:pt>
                <c:pt idx="1492">
                  <c:v>197556637.797645</c:v>
                </c:pt>
                <c:pt idx="1493">
                  <c:v>197638518.87988099</c:v>
                </c:pt>
                <c:pt idx="1494">
                  <c:v>197720366.94590598</c:v>
                </c:pt>
                <c:pt idx="1495">
                  <c:v>197802182.02098399</c:v>
                </c:pt>
                <c:pt idx="1496">
                  <c:v>197883964.130339</c:v>
                </c:pt>
                <c:pt idx="1497">
                  <c:v>197965713.29916197</c:v>
                </c:pt>
                <c:pt idx="1498">
                  <c:v>198047429.55260202</c:v>
                </c:pt>
                <c:pt idx="1499">
                  <c:v>198129112.91577399</c:v>
                </c:pt>
                <c:pt idx="1500">
                  <c:v>198210763.41375399</c:v>
                </c:pt>
                <c:pt idx="1501">
                  <c:v>198292381.07158297</c:v>
                </c:pt>
                <c:pt idx="1502">
                  <c:v>198373965.91426301</c:v>
                </c:pt>
                <c:pt idx="1503">
                  <c:v>198455517.96675801</c:v>
                </c:pt>
                <c:pt idx="1504">
                  <c:v>198537037.25399897</c:v>
                </c:pt>
                <c:pt idx="1505">
                  <c:v>198618523.80087703</c:v>
                </c:pt>
                <c:pt idx="1506">
                  <c:v>198699977.63224798</c:v>
                </c:pt>
                <c:pt idx="1507">
                  <c:v>198781398.77293101</c:v>
                </c:pt>
                <c:pt idx="1508">
                  <c:v>198862787.24770698</c:v>
                </c:pt>
                <c:pt idx="1509">
                  <c:v>198944143.081323</c:v>
                </c:pt>
                <c:pt idx="1510">
                  <c:v>199025466.29848796</c:v>
                </c:pt>
                <c:pt idx="1511">
                  <c:v>199106756.92387503</c:v>
                </c:pt>
                <c:pt idx="1512">
                  <c:v>199188014.98212099</c:v>
                </c:pt>
                <c:pt idx="1513">
                  <c:v>199269240.49782801</c:v>
                </c:pt>
                <c:pt idx="1514">
                  <c:v>199350433.49555901</c:v>
                </c:pt>
                <c:pt idx="1515">
                  <c:v>199431593.99984503</c:v>
                </c:pt>
                <c:pt idx="1516">
                  <c:v>199512722.03517696</c:v>
                </c:pt>
                <c:pt idx="1517">
                  <c:v>199593817.62601304</c:v>
                </c:pt>
                <c:pt idx="1518">
                  <c:v>199674880.796774</c:v>
                </c:pt>
                <c:pt idx="1519">
                  <c:v>199755911.57184696</c:v>
                </c:pt>
                <c:pt idx="1520">
                  <c:v>199836909.97558096</c:v>
                </c:pt>
                <c:pt idx="1521">
                  <c:v>199917876.03229001</c:v>
                </c:pt>
                <c:pt idx="1522">
                  <c:v>199998809.76625401</c:v>
                </c:pt>
                <c:pt idx="1523">
                  <c:v>200079711.20171797</c:v>
                </c:pt>
                <c:pt idx="1524">
                  <c:v>200160580.36288801</c:v>
                </c:pt>
                <c:pt idx="1525">
                  <c:v>200241417.27394098</c:v>
                </c:pt>
                <c:pt idx="1526">
                  <c:v>200322221.95901203</c:v>
                </c:pt>
                <c:pt idx="1527">
                  <c:v>200402994.442206</c:v>
                </c:pt>
                <c:pt idx="1528">
                  <c:v>200483734.74759096</c:v>
                </c:pt>
                <c:pt idx="1529">
                  <c:v>200564442.89920104</c:v>
                </c:pt>
                <c:pt idx="1530">
                  <c:v>200645118.92103401</c:v>
                </c:pt>
                <c:pt idx="1531">
                  <c:v>200725762.83705303</c:v>
                </c:pt>
                <c:pt idx="1532">
                  <c:v>200806374.67118895</c:v>
                </c:pt>
                <c:pt idx="1533">
                  <c:v>200886954.447335</c:v>
                </c:pt>
                <c:pt idx="1534">
                  <c:v>200967502.18935099</c:v>
                </c:pt>
                <c:pt idx="1535">
                  <c:v>201048017.92106399</c:v>
                </c:pt>
                <c:pt idx="1536">
                  <c:v>201128501.666264</c:v>
                </c:pt>
                <c:pt idx="1537">
                  <c:v>201208953.44870898</c:v>
                </c:pt>
                <c:pt idx="1538">
                  <c:v>201289373.29212096</c:v>
                </c:pt>
                <c:pt idx="1539">
                  <c:v>201369761.22018796</c:v>
                </c:pt>
                <c:pt idx="1540">
                  <c:v>201450117.256567</c:v>
                </c:pt>
                <c:pt idx="1541">
                  <c:v>201530441.42487603</c:v>
                </c:pt>
                <c:pt idx="1542">
                  <c:v>201610733.74870196</c:v>
                </c:pt>
                <c:pt idx="1543">
                  <c:v>201690994.25159797</c:v>
                </c:pt>
                <c:pt idx="1544">
                  <c:v>201771222.957084</c:v>
                </c:pt>
                <c:pt idx="1545">
                  <c:v>201851419.88864303</c:v>
                </c:pt>
                <c:pt idx="1546">
                  <c:v>201931585.069729</c:v>
                </c:pt>
                <c:pt idx="1547">
                  <c:v>202011718.52375799</c:v>
                </c:pt>
                <c:pt idx="1548">
                  <c:v>202091820.27411696</c:v>
                </c:pt>
                <c:pt idx="1549">
                  <c:v>202171890.344154</c:v>
                </c:pt>
                <c:pt idx="1550">
                  <c:v>202251928.75718796</c:v>
                </c:pt>
                <c:pt idx="1551">
                  <c:v>202331935.536504</c:v>
                </c:pt>
                <c:pt idx="1552">
                  <c:v>202411910.70535296</c:v>
                </c:pt>
                <c:pt idx="1553">
                  <c:v>202491854.28695202</c:v>
                </c:pt>
                <c:pt idx="1554">
                  <c:v>202571766.304488</c:v>
                </c:pt>
                <c:pt idx="1555">
                  <c:v>202651646.78111199</c:v>
                </c:pt>
                <c:pt idx="1556">
                  <c:v>202731495.739943</c:v>
                </c:pt>
                <c:pt idx="1557">
                  <c:v>202811313.20406696</c:v>
                </c:pt>
                <c:pt idx="1558">
                  <c:v>202891099.196538</c:v>
                </c:pt>
                <c:pt idx="1559">
                  <c:v>202970853.74037597</c:v>
                </c:pt>
                <c:pt idx="1560">
                  <c:v>203050576.85857001</c:v>
                </c:pt>
                <c:pt idx="1561">
                  <c:v>203130268.57407501</c:v>
                </c:pt>
                <c:pt idx="1562">
                  <c:v>203209928.90981504</c:v>
                </c:pt>
                <c:pt idx="1563">
                  <c:v>203289557.88867801</c:v>
                </c:pt>
                <c:pt idx="1564">
                  <c:v>203369155.53352398</c:v>
                </c:pt>
                <c:pt idx="1565">
                  <c:v>203448721.86717901</c:v>
                </c:pt>
                <c:pt idx="1566">
                  <c:v>203528256.91243601</c:v>
                </c:pt>
                <c:pt idx="1567">
                  <c:v>203607760.69205701</c:v>
                </c:pt>
                <c:pt idx="1568">
                  <c:v>203687233.22876996</c:v>
                </c:pt>
                <c:pt idx="1569">
                  <c:v>203766674.54527301</c:v>
                </c:pt>
                <c:pt idx="1570">
                  <c:v>203846084.66423202</c:v>
                </c:pt>
                <c:pt idx="1571">
                  <c:v>203925463.60827896</c:v>
                </c:pt>
                <c:pt idx="1572">
                  <c:v>204004811.40001699</c:v>
                </c:pt>
                <c:pt idx="1573">
                  <c:v>204084128.06201503</c:v>
                </c:pt>
                <c:pt idx="1574">
                  <c:v>204163413.61680999</c:v>
                </c:pt>
                <c:pt idx="1575">
                  <c:v>204242668.08691102</c:v>
                </c:pt>
                <c:pt idx="1576">
                  <c:v>204321891.49479201</c:v>
                </c:pt>
                <c:pt idx="1577">
                  <c:v>204401083.86289504</c:v>
                </c:pt>
                <c:pt idx="1578">
                  <c:v>204480245.213633</c:v>
                </c:pt>
                <c:pt idx="1579">
                  <c:v>204559375.56938598</c:v>
                </c:pt>
                <c:pt idx="1580">
                  <c:v>204638474.95250401</c:v>
                </c:pt>
                <c:pt idx="1581">
                  <c:v>204717543.38530499</c:v>
                </c:pt>
                <c:pt idx="1582">
                  <c:v>204796580.89007503</c:v>
                </c:pt>
                <c:pt idx="1583">
                  <c:v>204875587.48907003</c:v>
                </c:pt>
                <c:pt idx="1584">
                  <c:v>204954563.20451599</c:v>
                </c:pt>
                <c:pt idx="1585">
                  <c:v>205033508.058606</c:v>
                </c:pt>
                <c:pt idx="1586">
                  <c:v>205112422.07350197</c:v>
                </c:pt>
                <c:pt idx="1587">
                  <c:v>205191305.27133697</c:v>
                </c:pt>
                <c:pt idx="1588">
                  <c:v>205270157.67421103</c:v>
                </c:pt>
                <c:pt idx="1589">
                  <c:v>205348979.30419499</c:v>
                </c:pt>
                <c:pt idx="1590">
                  <c:v>205427770.18333</c:v>
                </c:pt>
                <c:pt idx="1591">
                  <c:v>205506530.33362299</c:v>
                </c:pt>
                <c:pt idx="1592">
                  <c:v>205585259.77705398</c:v>
                </c:pt>
                <c:pt idx="1593">
                  <c:v>205663958.53557</c:v>
                </c:pt>
                <c:pt idx="1594">
                  <c:v>205742626.631091</c:v>
                </c:pt>
                <c:pt idx="1595">
                  <c:v>205821264.08550301</c:v>
                </c:pt>
                <c:pt idx="1596">
                  <c:v>205899870.92066303</c:v>
                </c:pt>
                <c:pt idx="1597">
                  <c:v>205978447.15839797</c:v>
                </c:pt>
                <c:pt idx="1598">
                  <c:v>206056992.82050499</c:v>
                </c:pt>
                <c:pt idx="1599">
                  <c:v>206135507.92875099</c:v>
                </c:pt>
                <c:pt idx="1600">
                  <c:v>206213992.50487304</c:v>
                </c:pt>
                <c:pt idx="1601">
                  <c:v>206292446.57057598</c:v>
                </c:pt>
                <c:pt idx="1602">
                  <c:v>206370870.14753798</c:v>
                </c:pt>
                <c:pt idx="1603">
                  <c:v>206449263.25740701</c:v>
                </c:pt>
                <c:pt idx="1604">
                  <c:v>206527625.92179799</c:v>
                </c:pt>
                <c:pt idx="1605">
                  <c:v>206605958.16229999</c:v>
                </c:pt>
                <c:pt idx="1606">
                  <c:v>206684260.00047001</c:v>
                </c:pt>
                <c:pt idx="1607">
                  <c:v>206762531.45783702</c:v>
                </c:pt>
                <c:pt idx="1608">
                  <c:v>206840772.55589801</c:v>
                </c:pt>
                <c:pt idx="1609">
                  <c:v>206918983.31612399</c:v>
                </c:pt>
                <c:pt idx="1610">
                  <c:v>206997163.75995401</c:v>
                </c:pt>
                <c:pt idx="1611">
                  <c:v>207075313.90879896</c:v>
                </c:pt>
                <c:pt idx="1612">
                  <c:v>207153433.78403899</c:v>
                </c:pt>
                <c:pt idx="1613">
                  <c:v>207231523.40702799</c:v>
                </c:pt>
                <c:pt idx="1614">
                  <c:v>207309582.79908597</c:v>
                </c:pt>
                <c:pt idx="1615">
                  <c:v>207387611.981509</c:v>
                </c:pt>
                <c:pt idx="1616">
                  <c:v>207465610.97555998</c:v>
                </c:pt>
                <c:pt idx="1617">
                  <c:v>207543579.80247402</c:v>
                </c:pt>
                <c:pt idx="1618">
                  <c:v>207621518.48345903</c:v>
                </c:pt>
                <c:pt idx="1619">
                  <c:v>207699427.03969303</c:v>
                </c:pt>
                <c:pt idx="1620">
                  <c:v>207777305.49232399</c:v>
                </c:pt>
                <c:pt idx="1621">
                  <c:v>207855153.86247203</c:v>
                </c:pt>
                <c:pt idx="1622">
                  <c:v>207932972.17122898</c:v>
                </c:pt>
                <c:pt idx="1623">
                  <c:v>208010760.43965802</c:v>
                </c:pt>
                <c:pt idx="1624">
                  <c:v>208088518.688793</c:v>
                </c:pt>
                <c:pt idx="1625">
                  <c:v>208166246.93963903</c:v>
                </c:pt>
                <c:pt idx="1626">
                  <c:v>208243945.21317497</c:v>
                </c:pt>
                <c:pt idx="1627">
                  <c:v>208321613.53034797</c:v>
                </c:pt>
                <c:pt idx="1628">
                  <c:v>208399251.91207999</c:v>
                </c:pt>
                <c:pt idx="1629">
                  <c:v>208476860.379262</c:v>
                </c:pt>
                <c:pt idx="1630">
                  <c:v>208554438.95275801</c:v>
                </c:pt>
                <c:pt idx="1631">
                  <c:v>208631987.65340501</c:v>
                </c:pt>
                <c:pt idx="1632">
                  <c:v>208709506.502009</c:v>
                </c:pt>
                <c:pt idx="1633">
                  <c:v>208786995.51935101</c:v>
                </c:pt>
                <c:pt idx="1634">
                  <c:v>208864454.72618198</c:v>
                </c:pt>
                <c:pt idx="1635">
                  <c:v>208941884.14322597</c:v>
                </c:pt>
                <c:pt idx="1636">
                  <c:v>209019283.79117697</c:v>
                </c:pt>
                <c:pt idx="1637">
                  <c:v>209096653.69070598</c:v>
                </c:pt>
                <c:pt idx="1638">
                  <c:v>209173993.86245003</c:v>
                </c:pt>
                <c:pt idx="1639">
                  <c:v>209251304.32702401</c:v>
                </c:pt>
                <c:pt idx="1640">
                  <c:v>209328585.10501099</c:v>
                </c:pt>
                <c:pt idx="1641">
                  <c:v>209405836.21696898</c:v>
                </c:pt>
                <c:pt idx="1642">
                  <c:v>209483057.68342599</c:v>
                </c:pt>
                <c:pt idx="1643">
                  <c:v>209560249.52488601</c:v>
                </c:pt>
                <c:pt idx="1644">
                  <c:v>209637411.76182398</c:v>
                </c:pt>
                <c:pt idx="1645">
                  <c:v>209714544.41468501</c:v>
                </c:pt>
                <c:pt idx="1646">
                  <c:v>209791647.50389099</c:v>
                </c:pt>
                <c:pt idx="1647">
                  <c:v>209868721.04983303</c:v>
                </c:pt>
                <c:pt idx="1648">
                  <c:v>209945765.07287699</c:v>
                </c:pt>
                <c:pt idx="1649">
                  <c:v>210022779.59336197</c:v>
                </c:pt>
                <c:pt idx="1650">
                  <c:v>210099764.63159797</c:v>
                </c:pt>
                <c:pt idx="1651">
                  <c:v>210176720.20787001</c:v>
                </c:pt>
                <c:pt idx="1652">
                  <c:v>210253646.34243402</c:v>
                </c:pt>
                <c:pt idx="1653">
                  <c:v>210330543.05552101</c:v>
                </c:pt>
                <c:pt idx="1654">
                  <c:v>210407410.36733299</c:v>
                </c:pt>
                <c:pt idx="1655">
                  <c:v>210484248.29804796</c:v>
                </c:pt>
                <c:pt idx="1656">
                  <c:v>210561056.86781502</c:v>
                </c:pt>
                <c:pt idx="1657">
                  <c:v>210637836.09675601</c:v>
                </c:pt>
                <c:pt idx="1658">
                  <c:v>210714586.004967</c:v>
                </c:pt>
                <c:pt idx="1659">
                  <c:v>210791306.612519</c:v>
                </c:pt>
                <c:pt idx="1660">
                  <c:v>210867997.93945402</c:v>
                </c:pt>
                <c:pt idx="1661">
                  <c:v>210944660.00578797</c:v>
                </c:pt>
                <c:pt idx="1662">
                  <c:v>211021292.83151099</c:v>
                </c:pt>
                <c:pt idx="1663">
                  <c:v>211097896.43658799</c:v>
                </c:pt>
                <c:pt idx="1664">
                  <c:v>211174470.84095401</c:v>
                </c:pt>
                <c:pt idx="1665">
                  <c:v>211251016.064522</c:v>
                </c:pt>
                <c:pt idx="1666">
                  <c:v>211327532.12717399</c:v>
                </c:pt>
                <c:pt idx="1667">
                  <c:v>211404019.04877096</c:v>
                </c:pt>
                <c:pt idx="1668">
                  <c:v>211480476.84914398</c:v>
                </c:pt>
                <c:pt idx="1669">
                  <c:v>211556905.54809797</c:v>
                </c:pt>
                <c:pt idx="1670">
                  <c:v>211633305.165416</c:v>
                </c:pt>
                <c:pt idx="1671">
                  <c:v>211709675.72084901</c:v>
                </c:pt>
                <c:pt idx="1672">
                  <c:v>211786017.23412699</c:v>
                </c:pt>
                <c:pt idx="1673">
                  <c:v>211862329.72495201</c:v>
                </c:pt>
                <c:pt idx="1674">
                  <c:v>211938613.21299896</c:v>
                </c:pt>
                <c:pt idx="1675">
                  <c:v>212014867.71791998</c:v>
                </c:pt>
                <c:pt idx="1676">
                  <c:v>212091093.25933999</c:v>
                </c:pt>
                <c:pt idx="1677">
                  <c:v>212167289.85685706</c:v>
                </c:pt>
                <c:pt idx="1678">
                  <c:v>212243457.530045</c:v>
                </c:pt>
                <c:pt idx="1679">
                  <c:v>212319596.298453</c:v>
                </c:pt>
                <c:pt idx="1680">
                  <c:v>212395706.18160099</c:v>
                </c:pt>
                <c:pt idx="1681">
                  <c:v>212471787.19898796</c:v>
                </c:pt>
                <c:pt idx="1682">
                  <c:v>212547839.370085</c:v>
                </c:pt>
                <c:pt idx="1683">
                  <c:v>212623862.71433696</c:v>
                </c:pt>
                <c:pt idx="1684">
                  <c:v>212699857.25116497</c:v>
                </c:pt>
                <c:pt idx="1685">
                  <c:v>212775822.999966</c:v>
                </c:pt>
                <c:pt idx="1686">
                  <c:v>212851759.98010901</c:v>
                </c:pt>
                <c:pt idx="1687">
                  <c:v>212927668.21093896</c:v>
                </c:pt>
                <c:pt idx="1688">
                  <c:v>213003547.71177596</c:v>
                </c:pt>
                <c:pt idx="1689">
                  <c:v>213079398.50191501</c:v>
                </c:pt>
                <c:pt idx="1690">
                  <c:v>213155220.60062501</c:v>
                </c:pt>
                <c:pt idx="1691">
                  <c:v>213231014.02715099</c:v>
                </c:pt>
                <c:pt idx="1692">
                  <c:v>213306778.80071402</c:v>
                </c:pt>
                <c:pt idx="1693">
                  <c:v>213382514.94050696</c:v>
                </c:pt>
                <c:pt idx="1694">
                  <c:v>213458222.465702</c:v>
                </c:pt>
                <c:pt idx="1695">
                  <c:v>213533901.39544201</c:v>
                </c:pt>
                <c:pt idx="1696">
                  <c:v>213609551.74884996</c:v>
                </c:pt>
                <c:pt idx="1697">
                  <c:v>213685173.54501998</c:v>
                </c:pt>
                <c:pt idx="1698">
                  <c:v>213760766.80302399</c:v>
                </c:pt>
                <c:pt idx="1699">
                  <c:v>213836331.54190797</c:v>
                </c:pt>
                <c:pt idx="1700">
                  <c:v>213911867.780696</c:v>
                </c:pt>
                <c:pt idx="1701">
                  <c:v>213987375.53838298</c:v>
                </c:pt>
                <c:pt idx="1702">
                  <c:v>214062854.83394301</c:v>
                </c:pt>
                <c:pt idx="1703">
                  <c:v>214138305.686324</c:v>
                </c:pt>
                <c:pt idx="1704">
                  <c:v>214213728.114452</c:v>
                </c:pt>
                <c:pt idx="1705">
                  <c:v>214289122.13722599</c:v>
                </c:pt>
                <c:pt idx="1706">
                  <c:v>214364487.77352098</c:v>
                </c:pt>
                <c:pt idx="1707">
                  <c:v>214439825.04218996</c:v>
                </c:pt>
                <c:pt idx="1708">
                  <c:v>214515133.96205899</c:v>
                </c:pt>
                <c:pt idx="1709">
                  <c:v>214590414.55193201</c:v>
                </c:pt>
                <c:pt idx="1710">
                  <c:v>214665666.830587</c:v>
                </c:pt>
                <c:pt idx="1711">
                  <c:v>214740890.81678101</c:v>
                </c:pt>
                <c:pt idx="1712">
                  <c:v>214816086.52924299</c:v>
                </c:pt>
                <c:pt idx="1713">
                  <c:v>214891253.98668203</c:v>
                </c:pt>
                <c:pt idx="1714">
                  <c:v>214966393.20778096</c:v>
                </c:pt>
                <c:pt idx="1715">
                  <c:v>215041504.21119893</c:v>
                </c:pt>
                <c:pt idx="1716">
                  <c:v>215116587.01556998</c:v>
                </c:pt>
                <c:pt idx="1717">
                  <c:v>215191641.63950896</c:v>
                </c:pt>
                <c:pt idx="1718">
                  <c:v>215266668.10160199</c:v>
                </c:pt>
                <c:pt idx="1719">
                  <c:v>215341666.42041403</c:v>
                </c:pt>
                <c:pt idx="1720">
                  <c:v>215416636.61448696</c:v>
                </c:pt>
                <c:pt idx="1721">
                  <c:v>215491578.702337</c:v>
                </c:pt>
                <c:pt idx="1722">
                  <c:v>215566492.70245799</c:v>
                </c:pt>
                <c:pt idx="1723">
                  <c:v>215641378.63331997</c:v>
                </c:pt>
                <c:pt idx="1724">
                  <c:v>215716236.51337096</c:v>
                </c:pt>
                <c:pt idx="1725">
                  <c:v>215791066.36103401</c:v>
                </c:pt>
                <c:pt idx="1726">
                  <c:v>215865868.19470999</c:v>
                </c:pt>
                <c:pt idx="1727">
                  <c:v>215940642.032774</c:v>
                </c:pt>
                <c:pt idx="1728">
                  <c:v>216015387.893581</c:v>
                </c:pt>
                <c:pt idx="1729">
                  <c:v>216090105.795461</c:v>
                </c:pt>
                <c:pt idx="1730">
                  <c:v>216164795.756722</c:v>
                </c:pt>
                <c:pt idx="1731">
                  <c:v>216239457.795647</c:v>
                </c:pt>
                <c:pt idx="1732">
                  <c:v>216314091.930498</c:v>
                </c:pt>
                <c:pt idx="1733">
                  <c:v>216388698.17951199</c:v>
                </c:pt>
                <c:pt idx="1734">
                  <c:v>216463276.56090501</c:v>
                </c:pt>
                <c:pt idx="1735">
                  <c:v>216537827.09286901</c:v>
                </c:pt>
                <c:pt idx="1736">
                  <c:v>216612349.79357296</c:v>
                </c:pt>
                <c:pt idx="1737">
                  <c:v>216686844.68116298</c:v>
                </c:pt>
                <c:pt idx="1738">
                  <c:v>216761311.77376297</c:v>
                </c:pt>
                <c:pt idx="1739">
                  <c:v>216835751.08947402</c:v>
                </c:pt>
                <c:pt idx="1740">
                  <c:v>216910162.64637399</c:v>
                </c:pt>
                <c:pt idx="1741">
                  <c:v>216984546.46251699</c:v>
                </c:pt>
                <c:pt idx="1742">
                  <c:v>217058902.55593899</c:v>
                </c:pt>
                <c:pt idx="1743">
                  <c:v>217133230.94464701</c:v>
                </c:pt>
                <c:pt idx="1744">
                  <c:v>217207531.64662999</c:v>
                </c:pt>
                <c:pt idx="1745">
                  <c:v>217281804.67985299</c:v>
                </c:pt>
                <c:pt idx="1746">
                  <c:v>217356050.06225899</c:v>
                </c:pt>
                <c:pt idx="1747">
                  <c:v>217430267.81176698</c:v>
                </c:pt>
                <c:pt idx="1748">
                  <c:v>217504457.94627699</c:v>
                </c:pt>
                <c:pt idx="1749">
                  <c:v>217578620.48366201</c:v>
                </c:pt>
                <c:pt idx="1750">
                  <c:v>217652755.44177696</c:v>
                </c:pt>
                <c:pt idx="1751">
                  <c:v>217726862.83845299</c:v>
                </c:pt>
                <c:pt idx="1752">
                  <c:v>217800942.69149798</c:v>
                </c:pt>
                <c:pt idx="1753">
                  <c:v>217874995.01869896</c:v>
                </c:pt>
                <c:pt idx="1754">
                  <c:v>217949019.83782104</c:v>
                </c:pt>
                <c:pt idx="1755">
                  <c:v>218023017.16660503</c:v>
                </c:pt>
                <c:pt idx="1756">
                  <c:v>218096987.02277401</c:v>
                </c:pt>
                <c:pt idx="1757">
                  <c:v>218170929.42402303</c:v>
                </c:pt>
                <c:pt idx="1758">
                  <c:v>218244844.38803104</c:v>
                </c:pt>
                <c:pt idx="1759">
                  <c:v>218318731.93245202</c:v>
                </c:pt>
                <c:pt idx="1760">
                  <c:v>218392592.074918</c:v>
                </c:pt>
                <c:pt idx="1761">
                  <c:v>218466424.83304101</c:v>
                </c:pt>
                <c:pt idx="1762">
                  <c:v>218540230.22440901</c:v>
                </c:pt>
                <c:pt idx="1763">
                  <c:v>218614008.26659</c:v>
                </c:pt>
                <c:pt idx="1764">
                  <c:v>218687758.97712898</c:v>
                </c:pt>
                <c:pt idx="1765">
                  <c:v>218761482.37355</c:v>
                </c:pt>
                <c:pt idx="1766">
                  <c:v>218835178.47335598</c:v>
                </c:pt>
                <c:pt idx="1767">
                  <c:v>218908847.294027</c:v>
                </c:pt>
                <c:pt idx="1768">
                  <c:v>218982488.85302299</c:v>
                </c:pt>
                <c:pt idx="1769">
                  <c:v>219056103.167781</c:v>
                </c:pt>
                <c:pt idx="1770">
                  <c:v>219129690.25571799</c:v>
                </c:pt>
                <c:pt idx="1771">
                  <c:v>219203250.13422799</c:v>
                </c:pt>
                <c:pt idx="1772">
                  <c:v>219276782.82068503</c:v>
                </c:pt>
                <c:pt idx="1773">
                  <c:v>219350288.33244103</c:v>
                </c:pt>
                <c:pt idx="1774">
                  <c:v>219423766.68682602</c:v>
                </c:pt>
                <c:pt idx="1775">
                  <c:v>219497217.901151</c:v>
                </c:pt>
                <c:pt idx="1776">
                  <c:v>219570641.992704</c:v>
                </c:pt>
                <c:pt idx="1777">
                  <c:v>219644038.978751</c:v>
                </c:pt>
                <c:pt idx="1778">
                  <c:v>219717408.87654001</c:v>
                </c:pt>
                <c:pt idx="1779">
                  <c:v>219790751.70329398</c:v>
                </c:pt>
                <c:pt idx="1780">
                  <c:v>219864067.47621903</c:v>
                </c:pt>
                <c:pt idx="1781">
                  <c:v>219937356.21249598</c:v>
                </c:pt>
                <c:pt idx="1782">
                  <c:v>220010617.92928699</c:v>
                </c:pt>
                <c:pt idx="1783">
                  <c:v>220083852.64373398</c:v>
                </c:pt>
                <c:pt idx="1784">
                  <c:v>220157060.37295601</c:v>
                </c:pt>
                <c:pt idx="1785">
                  <c:v>220230241.13405299</c:v>
                </c:pt>
                <c:pt idx="1786">
                  <c:v>220303394.94410399</c:v>
                </c:pt>
                <c:pt idx="1787">
                  <c:v>220376521.82016501</c:v>
                </c:pt>
                <c:pt idx="1788">
                  <c:v>220449621.779273</c:v>
                </c:pt>
                <c:pt idx="1789">
                  <c:v>220522694.83844501</c:v>
                </c:pt>
                <c:pt idx="1790">
                  <c:v>220595741.01467699</c:v>
                </c:pt>
                <c:pt idx="1791">
                  <c:v>220668760.32494202</c:v>
                </c:pt>
                <c:pt idx="1792">
                  <c:v>220741752.78619599</c:v>
                </c:pt>
                <c:pt idx="1793">
                  <c:v>220814718.415371</c:v>
                </c:pt>
                <c:pt idx="1794">
                  <c:v>220887657.22938198</c:v>
                </c:pt>
                <c:pt idx="1795">
                  <c:v>220960569.24511996</c:v>
                </c:pt>
                <c:pt idx="1796">
                  <c:v>221033454.47945899</c:v>
                </c:pt>
                <c:pt idx="1797">
                  <c:v>221106312.949249</c:v>
                </c:pt>
                <c:pt idx="1798">
                  <c:v>221179144.67132297</c:v>
                </c:pt>
                <c:pt idx="1799">
                  <c:v>221251949.66249201</c:v>
                </c:pt>
                <c:pt idx="1800">
                  <c:v>221324727.939547</c:v>
                </c:pt>
                <c:pt idx="1801">
                  <c:v>221397479.51925799</c:v>
                </c:pt>
                <c:pt idx="1802">
                  <c:v>221470204.41837597</c:v>
                </c:pt>
                <c:pt idx="1803">
                  <c:v>221542902.65363103</c:v>
                </c:pt>
                <c:pt idx="1804">
                  <c:v>221615574.24173397</c:v>
                </c:pt>
                <c:pt idx="1805">
                  <c:v>221688219.19937399</c:v>
                </c:pt>
                <c:pt idx="1806">
                  <c:v>221760837.543221</c:v>
                </c:pt>
                <c:pt idx="1807">
                  <c:v>221833429.28992599</c:v>
                </c:pt>
                <c:pt idx="1808">
                  <c:v>221905994.45611802</c:v>
                </c:pt>
                <c:pt idx="1809">
                  <c:v>221978533.05840799</c:v>
                </c:pt>
                <c:pt idx="1810">
                  <c:v>222051045.11338595</c:v>
                </c:pt>
                <c:pt idx="1811">
                  <c:v>222123530.63762099</c:v>
                </c:pt>
                <c:pt idx="1812">
                  <c:v>222195989.64766496</c:v>
                </c:pt>
                <c:pt idx="1813">
                  <c:v>222268422.16004798</c:v>
                </c:pt>
                <c:pt idx="1814">
                  <c:v>222340828.19128197</c:v>
                </c:pt>
                <c:pt idx="1815">
                  <c:v>222413207.75785601</c:v>
                </c:pt>
                <c:pt idx="1816">
                  <c:v>222485560.87624303</c:v>
                </c:pt>
                <c:pt idx="1817">
                  <c:v>222557887.56289402</c:v>
                </c:pt>
                <c:pt idx="1818">
                  <c:v>222630187.83424202</c:v>
                </c:pt>
                <c:pt idx="1819">
                  <c:v>222702461.70669901</c:v>
                </c:pt>
                <c:pt idx="1820">
                  <c:v>222774709.19665802</c:v>
                </c:pt>
                <c:pt idx="1821">
                  <c:v>222846930.32049304</c:v>
                </c:pt>
                <c:pt idx="1822">
                  <c:v>222919125.09455901</c:v>
                </c:pt>
                <c:pt idx="1823">
                  <c:v>222991293.53518897</c:v>
                </c:pt>
                <c:pt idx="1824">
                  <c:v>223063435.65869901</c:v>
                </c:pt>
                <c:pt idx="1825">
                  <c:v>223135551.48138398</c:v>
                </c:pt>
                <c:pt idx="1826">
                  <c:v>223207641.01952198</c:v>
                </c:pt>
                <c:pt idx="1827">
                  <c:v>223279704.28937101</c:v>
                </c:pt>
                <c:pt idx="1828">
                  <c:v>223351741.30716598</c:v>
                </c:pt>
                <c:pt idx="1829">
                  <c:v>223423752.08912799</c:v>
                </c:pt>
                <c:pt idx="1830">
                  <c:v>223495736.651456</c:v>
                </c:pt>
                <c:pt idx="1831">
                  <c:v>223567695.010331</c:v>
                </c:pt>
                <c:pt idx="1832">
                  <c:v>223639627.18191299</c:v>
                </c:pt>
                <c:pt idx="1833">
                  <c:v>223711533.18234599</c:v>
                </c:pt>
                <c:pt idx="1834">
                  <c:v>223783413.02775201</c:v>
                </c:pt>
                <c:pt idx="1835">
                  <c:v>223855266.73423499</c:v>
                </c:pt>
                <c:pt idx="1836">
                  <c:v>223927094.31788099</c:v>
                </c:pt>
                <c:pt idx="1837">
                  <c:v>223998895.79475701</c:v>
                </c:pt>
                <c:pt idx="1838">
                  <c:v>224070671.18090901</c:v>
                </c:pt>
                <c:pt idx="1839">
                  <c:v>224142420.49236599</c:v>
                </c:pt>
                <c:pt idx="1840">
                  <c:v>224214143.74513698</c:v>
                </c:pt>
                <c:pt idx="1841">
                  <c:v>224285840.95521304</c:v>
                </c:pt>
                <c:pt idx="1842">
                  <c:v>224357512.13856795</c:v>
                </c:pt>
                <c:pt idx="1843">
                  <c:v>224429157.31115198</c:v>
                </c:pt>
                <c:pt idx="1844">
                  <c:v>224500776.48890299</c:v>
                </c:pt>
                <c:pt idx="1845">
                  <c:v>224572369.68773401</c:v>
                </c:pt>
                <c:pt idx="1846">
                  <c:v>224643936.923545</c:v>
                </c:pt>
                <c:pt idx="1847">
                  <c:v>224715478.21221301</c:v>
                </c:pt>
                <c:pt idx="1848">
                  <c:v>224786993.569599</c:v>
                </c:pt>
                <c:pt idx="1849">
                  <c:v>224858483.01154497</c:v>
                </c:pt>
                <c:pt idx="1850">
                  <c:v>224929946.55387202</c:v>
                </c:pt>
                <c:pt idx="1851">
                  <c:v>225001384.21238697</c:v>
                </c:pt>
                <c:pt idx="1852">
                  <c:v>225072796.00287601</c:v>
                </c:pt>
                <c:pt idx="1853">
                  <c:v>225144181.94110498</c:v>
                </c:pt>
                <c:pt idx="1854">
                  <c:v>225215542.042826</c:v>
                </c:pt>
                <c:pt idx="1855">
                  <c:v>225286876.32376799</c:v>
                </c:pt>
                <c:pt idx="1856">
                  <c:v>225358184.79964599</c:v>
                </c:pt>
                <c:pt idx="1857">
                  <c:v>225429467.48615202</c:v>
                </c:pt>
                <c:pt idx="1858">
                  <c:v>225500724.398965</c:v>
                </c:pt>
                <c:pt idx="1859">
                  <c:v>225571955.55374101</c:v>
                </c:pt>
                <c:pt idx="1860">
                  <c:v>225643160.966122</c:v>
                </c:pt>
                <c:pt idx="1861">
                  <c:v>225714340.65172896</c:v>
                </c:pt>
                <c:pt idx="1862">
                  <c:v>225785494.626165</c:v>
                </c:pt>
                <c:pt idx="1863">
                  <c:v>225856622.90501601</c:v>
                </c:pt>
                <c:pt idx="1864">
                  <c:v>225927725.50385001</c:v>
                </c:pt>
                <c:pt idx="1865">
                  <c:v>225998802.43821701</c:v>
                </c:pt>
                <c:pt idx="1866">
                  <c:v>226069853.723649</c:v>
                </c:pt>
                <c:pt idx="1867">
                  <c:v>226140879.37565899</c:v>
                </c:pt>
                <c:pt idx="1868">
                  <c:v>226211879.409742</c:v>
                </c:pt>
                <c:pt idx="1869">
                  <c:v>226282853.84137896</c:v>
                </c:pt>
                <c:pt idx="1870">
                  <c:v>226353802.68602699</c:v>
                </c:pt>
                <c:pt idx="1871">
                  <c:v>226424725.95912999</c:v>
                </c:pt>
                <c:pt idx="1872">
                  <c:v>226495623.676112</c:v>
                </c:pt>
                <c:pt idx="1873">
                  <c:v>226566495.85237899</c:v>
                </c:pt>
                <c:pt idx="1874">
                  <c:v>226637342.50332198</c:v>
                </c:pt>
                <c:pt idx="1875">
                  <c:v>226708163.64431301</c:v>
                </c:pt>
                <c:pt idx="1876">
                  <c:v>226778959.29070199</c:v>
                </c:pt>
                <c:pt idx="1877">
                  <c:v>226849729.45782903</c:v>
                </c:pt>
                <c:pt idx="1878">
                  <c:v>226920474.16101101</c:v>
                </c:pt>
                <c:pt idx="1879">
                  <c:v>226991193.41554996</c:v>
                </c:pt>
                <c:pt idx="1880">
                  <c:v>227061887.23672798</c:v>
                </c:pt>
                <c:pt idx="1881">
                  <c:v>227132555.63981104</c:v>
                </c:pt>
                <c:pt idx="1882">
                  <c:v>227203198.64004898</c:v>
                </c:pt>
                <c:pt idx="1883">
                  <c:v>227273816.25267303</c:v>
                </c:pt>
                <c:pt idx="1884">
                  <c:v>227344408.49289602</c:v>
                </c:pt>
                <c:pt idx="1885">
                  <c:v>227414975.37591499</c:v>
                </c:pt>
                <c:pt idx="1886">
                  <c:v>227485516.916908</c:v>
                </c:pt>
                <c:pt idx="1887">
                  <c:v>227556033.13103896</c:v>
                </c:pt>
                <c:pt idx="1888">
                  <c:v>227626524.03345001</c:v>
                </c:pt>
                <c:pt idx="1889">
                  <c:v>227696989.63927001</c:v>
                </c:pt>
                <c:pt idx="1890">
                  <c:v>227767429.963608</c:v>
                </c:pt>
                <c:pt idx="1891">
                  <c:v>227837845.021557</c:v>
                </c:pt>
                <c:pt idx="1892">
                  <c:v>227908234.82819301</c:v>
                </c:pt>
                <c:pt idx="1893">
                  <c:v>227978599.39857399</c:v>
                </c:pt>
                <c:pt idx="1894">
                  <c:v>228048938.74774298</c:v>
                </c:pt>
                <c:pt idx="1895">
                  <c:v>228119252.890724</c:v>
                </c:pt>
                <c:pt idx="1896">
                  <c:v>228189541.84252301</c:v>
                </c:pt>
                <c:pt idx="1897">
                  <c:v>228259805.61813197</c:v>
                </c:pt>
                <c:pt idx="1898">
                  <c:v>228330044.23252296</c:v>
                </c:pt>
                <c:pt idx="1899">
                  <c:v>228400257.70065501</c:v>
                </c:pt>
                <c:pt idx="1900">
                  <c:v>228470446.03746501</c:v>
                </c:pt>
                <c:pt idx="1901">
                  <c:v>228540609.25787699</c:v>
                </c:pt>
                <c:pt idx="1902">
                  <c:v>228610747.37679699</c:v>
                </c:pt>
                <c:pt idx="1903">
                  <c:v>228680860.409114</c:v>
                </c:pt>
                <c:pt idx="1904">
                  <c:v>228750948.36970103</c:v>
                </c:pt>
                <c:pt idx="1905">
                  <c:v>228821011.27341199</c:v>
                </c:pt>
                <c:pt idx="1906">
                  <c:v>228891049.13508698</c:v>
                </c:pt>
                <c:pt idx="1907">
                  <c:v>228961061.969549</c:v>
                </c:pt>
                <c:pt idx="1908">
                  <c:v>229031049.791601</c:v>
                </c:pt>
                <c:pt idx="1909">
                  <c:v>229101012.61603299</c:v>
                </c:pt>
                <c:pt idx="1910">
                  <c:v>229170950.45761803</c:v>
                </c:pt>
                <c:pt idx="1911">
                  <c:v>229240863.33111101</c:v>
                </c:pt>
                <c:pt idx="1912">
                  <c:v>229310751.251252</c:v>
                </c:pt>
                <c:pt idx="1913">
                  <c:v>229380614.23276296</c:v>
                </c:pt>
                <c:pt idx="1914">
                  <c:v>229450452.29034898</c:v>
                </c:pt>
                <c:pt idx="1915">
                  <c:v>229520265.438701</c:v>
                </c:pt>
                <c:pt idx="1916">
                  <c:v>229590053.69249201</c:v>
                </c:pt>
                <c:pt idx="1917">
                  <c:v>229659817.06637901</c:v>
                </c:pt>
                <c:pt idx="1918">
                  <c:v>229729555.57500198</c:v>
                </c:pt>
                <c:pt idx="1919">
                  <c:v>229799269.23298597</c:v>
                </c:pt>
                <c:pt idx="1920">
                  <c:v>229868958.05493703</c:v>
                </c:pt>
                <c:pt idx="1921">
                  <c:v>229938622.05544901</c:v>
                </c:pt>
                <c:pt idx="1922">
                  <c:v>230008261.24909496</c:v>
                </c:pt>
                <c:pt idx="1923">
                  <c:v>230077875.65043601</c:v>
                </c:pt>
                <c:pt idx="1924">
                  <c:v>230147465.27401301</c:v>
                </c:pt>
                <c:pt idx="1925">
                  <c:v>230217030.13435501</c:v>
                </c:pt>
                <c:pt idx="1926">
                  <c:v>230286570.24596998</c:v>
                </c:pt>
                <c:pt idx="1927">
                  <c:v>230356085.62335399</c:v>
                </c:pt>
                <c:pt idx="1928">
                  <c:v>230425576.280985</c:v>
                </c:pt>
                <c:pt idx="1929">
                  <c:v>230495042.23332497</c:v>
                </c:pt>
                <c:pt idx="1930">
                  <c:v>230564483.49482003</c:v>
                </c:pt>
                <c:pt idx="1931">
                  <c:v>230633900.07990101</c:v>
                </c:pt>
                <c:pt idx="1932">
                  <c:v>230703292.00298101</c:v>
                </c:pt>
                <c:pt idx="1933">
                  <c:v>230772659.27845997</c:v>
                </c:pt>
                <c:pt idx="1934">
                  <c:v>230842001.92071903</c:v>
                </c:pt>
                <c:pt idx="1935">
                  <c:v>230911319.944125</c:v>
                </c:pt>
                <c:pt idx="1936">
                  <c:v>230980613.36302999</c:v>
                </c:pt>
                <c:pt idx="1937">
                  <c:v>231049882.19176698</c:v>
                </c:pt>
                <c:pt idx="1938">
                  <c:v>231119126.44465503</c:v>
                </c:pt>
                <c:pt idx="1939">
                  <c:v>231188346.13599896</c:v>
                </c:pt>
                <c:pt idx="1940">
                  <c:v>231257541.280085</c:v>
                </c:pt>
                <c:pt idx="1941">
                  <c:v>231326711.89118597</c:v>
                </c:pt>
                <c:pt idx="1942">
                  <c:v>231395857.98355699</c:v>
                </c:pt>
                <c:pt idx="1943">
                  <c:v>231464979.57143798</c:v>
                </c:pt>
                <c:pt idx="1944">
                  <c:v>231534076.66905501</c:v>
                </c:pt>
                <c:pt idx="1945">
                  <c:v>231603149.29061699</c:v>
                </c:pt>
                <c:pt idx="1946">
                  <c:v>231672197.45031703</c:v>
                </c:pt>
                <c:pt idx="1947">
                  <c:v>231741221.16233301</c:v>
                </c:pt>
                <c:pt idx="1948">
                  <c:v>231810220.44082901</c:v>
                </c:pt>
                <c:pt idx="1949">
                  <c:v>231879195.29995</c:v>
                </c:pt>
                <c:pt idx="1950">
                  <c:v>231948145.75382799</c:v>
                </c:pt>
                <c:pt idx="1951">
                  <c:v>232017071.81658</c:v>
                </c:pt>
                <c:pt idx="1952">
                  <c:v>232085973.502307</c:v>
                </c:pt>
                <c:pt idx="1953">
                  <c:v>232154850.82509202</c:v>
                </c:pt>
                <c:pt idx="1954">
                  <c:v>232223703.799007</c:v>
                </c:pt>
                <c:pt idx="1955">
                  <c:v>232292532.43810496</c:v>
                </c:pt>
                <c:pt idx="1956">
                  <c:v>232361336.75642699</c:v>
                </c:pt>
                <c:pt idx="1957">
                  <c:v>232430116.76799598</c:v>
                </c:pt>
                <c:pt idx="1958">
                  <c:v>232498872.48682004</c:v>
                </c:pt>
                <c:pt idx="1959">
                  <c:v>232567603.92689404</c:v>
                </c:pt>
                <c:pt idx="1960">
                  <c:v>232636311.10219496</c:v>
                </c:pt>
                <c:pt idx="1961">
                  <c:v>232704994.02668703</c:v>
                </c:pt>
                <c:pt idx="1962">
                  <c:v>232773652.71431696</c:v>
                </c:pt>
                <c:pt idx="1963">
                  <c:v>232842287.17901799</c:v>
                </c:pt>
                <c:pt idx="1964">
                  <c:v>232910897.434708</c:v>
                </c:pt>
                <c:pt idx="1965">
                  <c:v>232979483.49529001</c:v>
                </c:pt>
                <c:pt idx="1966">
                  <c:v>233048045.37465003</c:v>
                </c:pt>
                <c:pt idx="1967">
                  <c:v>233116583.08666304</c:v>
                </c:pt>
                <c:pt idx="1968">
                  <c:v>233185096.64518395</c:v>
                </c:pt>
                <c:pt idx="1969">
                  <c:v>233253586.06405699</c:v>
                </c:pt>
                <c:pt idx="1970">
                  <c:v>233322051.35710901</c:v>
                </c:pt>
                <c:pt idx="1971">
                  <c:v>233390492.53815398</c:v>
                </c:pt>
                <c:pt idx="1972">
                  <c:v>233458909.62098798</c:v>
                </c:pt>
                <c:pt idx="1973">
                  <c:v>233527302.61939496</c:v>
                </c:pt>
                <c:pt idx="1974">
                  <c:v>233595671.54714298</c:v>
                </c:pt>
                <c:pt idx="1975">
                  <c:v>233664016.41798496</c:v>
                </c:pt>
                <c:pt idx="1976">
                  <c:v>233732337.24565896</c:v>
                </c:pt>
                <c:pt idx="1977">
                  <c:v>233800634.04389</c:v>
                </c:pt>
                <c:pt idx="1978">
                  <c:v>233868906.82638699</c:v>
                </c:pt>
                <c:pt idx="1979">
                  <c:v>233937155.60684201</c:v>
                </c:pt>
                <c:pt idx="1980">
                  <c:v>234005380.39893699</c:v>
                </c:pt>
                <c:pt idx="1981">
                  <c:v>234073581.216337</c:v>
                </c:pt>
                <c:pt idx="1982">
                  <c:v>234141758.07269099</c:v>
                </c:pt>
                <c:pt idx="1983">
                  <c:v>234209910.98163503</c:v>
                </c:pt>
                <c:pt idx="1984">
                  <c:v>234278039.95679003</c:v>
                </c:pt>
                <c:pt idx="1985">
                  <c:v>234346145.01176196</c:v>
                </c:pt>
                <c:pt idx="1986">
                  <c:v>234414226.16014498</c:v>
                </c:pt>
                <c:pt idx="1987">
                  <c:v>234482283.41551399</c:v>
                </c:pt>
                <c:pt idx="1988">
                  <c:v>234550316.79143301</c:v>
                </c:pt>
                <c:pt idx="1989">
                  <c:v>234618326.30145001</c:v>
                </c:pt>
                <c:pt idx="1990">
                  <c:v>234686311.95910099</c:v>
                </c:pt>
                <c:pt idx="1991">
                  <c:v>234754273.77790296</c:v>
                </c:pt>
                <c:pt idx="1992">
                  <c:v>234822211.77136394</c:v>
                </c:pt>
                <c:pt idx="1993">
                  <c:v>234890125.95297304</c:v>
                </c:pt>
                <c:pt idx="1994">
                  <c:v>234958016.33620703</c:v>
                </c:pt>
                <c:pt idx="1995">
                  <c:v>235025882.93452799</c:v>
                </c:pt>
                <c:pt idx="1996">
                  <c:v>235093725.76138493</c:v>
                </c:pt>
                <c:pt idx="1997">
                  <c:v>235161544.83021104</c:v>
                </c:pt>
                <c:pt idx="1998">
                  <c:v>235229340.15442502</c:v>
                </c:pt>
                <c:pt idx="1999">
                  <c:v>235297111.74743301</c:v>
                </c:pt>
                <c:pt idx="2000">
                  <c:v>235364859.62262601</c:v>
                </c:pt>
                <c:pt idx="2001">
                  <c:v>235432583.79338098</c:v>
                </c:pt>
                <c:pt idx="2002">
                  <c:v>235500284.27305996</c:v>
                </c:pt>
                <c:pt idx="2003">
                  <c:v>235567961.07501301</c:v>
                </c:pt>
                <c:pt idx="2004">
                  <c:v>235635614.21257296</c:v>
                </c:pt>
                <c:pt idx="2005">
                  <c:v>235703243.69906101</c:v>
                </c:pt>
                <c:pt idx="2006">
                  <c:v>235770849.54778296</c:v>
                </c:pt>
                <c:pt idx="2007">
                  <c:v>235838431.77203301</c:v>
                </c:pt>
                <c:pt idx="2008">
                  <c:v>235905990.385088</c:v>
                </c:pt>
                <c:pt idx="2009">
                  <c:v>235973525.40021202</c:v>
                </c:pt>
                <c:pt idx="2010">
                  <c:v>236041036.83065704</c:v>
                </c:pt>
                <c:pt idx="2011">
                  <c:v>236108524.68965903</c:v>
                </c:pt>
                <c:pt idx="2012">
                  <c:v>236175988.99044001</c:v>
                </c:pt>
                <c:pt idx="2013">
                  <c:v>236243429.746209</c:v>
                </c:pt>
                <c:pt idx="2014">
                  <c:v>236310846.97016197</c:v>
                </c:pt>
                <c:pt idx="2015">
                  <c:v>236378240.67547897</c:v>
                </c:pt>
                <c:pt idx="2016">
                  <c:v>236445610.87532696</c:v>
                </c:pt>
                <c:pt idx="2017">
                  <c:v>236512957.58286002</c:v>
                </c:pt>
                <c:pt idx="2018">
                  <c:v>236580280.81121799</c:v>
                </c:pt>
                <c:pt idx="2019">
                  <c:v>236647580.57352698</c:v>
                </c:pt>
                <c:pt idx="2020">
                  <c:v>236714856.88289902</c:v>
                </c:pt>
                <c:pt idx="2021">
                  <c:v>236782109.75243202</c:v>
                </c:pt>
                <c:pt idx="2022">
                  <c:v>236849339.19521099</c:v>
                </c:pt>
                <c:pt idx="2023">
                  <c:v>236916545.224309</c:v>
                </c:pt>
                <c:pt idx="2024">
                  <c:v>236983727.85278201</c:v>
                </c:pt>
                <c:pt idx="2025">
                  <c:v>237050887.09367499</c:v>
                </c:pt>
                <c:pt idx="2026">
                  <c:v>237118022.96001703</c:v>
                </c:pt>
                <c:pt idx="2027">
                  <c:v>237185135.46482703</c:v>
                </c:pt>
                <c:pt idx="2028">
                  <c:v>237252224.62110698</c:v>
                </c:pt>
                <c:pt idx="2029">
                  <c:v>237319290.441847</c:v>
                </c:pt>
                <c:pt idx="2030">
                  <c:v>237386332.94002301</c:v>
                </c:pt>
                <c:pt idx="2031">
                  <c:v>237453352.1286</c:v>
                </c:pt>
                <c:pt idx="2032">
                  <c:v>237520348.02052501</c:v>
                </c:pt>
                <c:pt idx="2033">
                  <c:v>237587320.62873599</c:v>
                </c:pt>
                <c:pt idx="2034">
                  <c:v>237654269.96615401</c:v>
                </c:pt>
                <c:pt idx="2035">
                  <c:v>237721196.04569</c:v>
                </c:pt>
                <c:pt idx="2036">
                  <c:v>237788098.88023904</c:v>
                </c:pt>
                <c:pt idx="2037">
                  <c:v>237854978.48268402</c:v>
                </c:pt>
                <c:pt idx="2038">
                  <c:v>237921834.86589503</c:v>
                </c:pt>
                <c:pt idx="2039">
                  <c:v>237988668.04272696</c:v>
                </c:pt>
                <c:pt idx="2040">
                  <c:v>238055478.02602303</c:v>
                </c:pt>
                <c:pt idx="2041">
                  <c:v>238122264.82861304</c:v>
                </c:pt>
                <c:pt idx="2042">
                  <c:v>238189028.46331301</c:v>
                </c:pt>
                <c:pt idx="2043">
                  <c:v>238255768.942927</c:v>
                </c:pt>
                <c:pt idx="2044">
                  <c:v>238322486.28024399</c:v>
                </c:pt>
                <c:pt idx="2045">
                  <c:v>238389180.488042</c:v>
                </c:pt>
                <c:pt idx="2046">
                  <c:v>238455851.57908398</c:v>
                </c:pt>
                <c:pt idx="2047">
                  <c:v>238522499.56612101</c:v>
                </c:pt>
                <c:pt idx="2048">
                  <c:v>238589124.46189001</c:v>
                </c:pt>
                <c:pt idx="2049">
                  <c:v>238655726.27911696</c:v>
                </c:pt>
                <c:pt idx="2050">
                  <c:v>238722305.03051201</c:v>
                </c:pt>
                <c:pt idx="2051">
                  <c:v>238788860.72877398</c:v>
                </c:pt>
                <c:pt idx="2052">
                  <c:v>238855393.38658899</c:v>
                </c:pt>
                <c:pt idx="2053">
                  <c:v>238921903.01662901</c:v>
                </c:pt>
                <c:pt idx="2054">
                  <c:v>238988389.63155296</c:v>
                </c:pt>
                <c:pt idx="2055">
                  <c:v>239054853.24401</c:v>
                </c:pt>
                <c:pt idx="2056">
                  <c:v>239121293.86663002</c:v>
                </c:pt>
                <c:pt idx="2057">
                  <c:v>239187711.51203799</c:v>
                </c:pt>
                <c:pt idx="2058">
                  <c:v>239254106.19283903</c:v>
                </c:pt>
                <c:pt idx="2059">
                  <c:v>239320477.92163002</c:v>
                </c:pt>
                <c:pt idx="2060">
                  <c:v>239386826.71099296</c:v>
                </c:pt>
                <c:pt idx="2061">
                  <c:v>239453152.57349598</c:v>
                </c:pt>
                <c:pt idx="2062">
                  <c:v>239519455.521698</c:v>
                </c:pt>
                <c:pt idx="2063">
                  <c:v>239585735.56814197</c:v>
                </c:pt>
                <c:pt idx="2064">
                  <c:v>239651992.72535896</c:v>
                </c:pt>
                <c:pt idx="2065">
                  <c:v>239718227.00586799</c:v>
                </c:pt>
                <c:pt idx="2066">
                  <c:v>239784438.422176</c:v>
                </c:pt>
                <c:pt idx="2067">
                  <c:v>239850626.98677504</c:v>
                </c:pt>
                <c:pt idx="2068">
                  <c:v>239916792.71214497</c:v>
                </c:pt>
                <c:pt idx="2069">
                  <c:v>239982935.61075598</c:v>
                </c:pt>
                <c:pt idx="2070">
                  <c:v>240049055.69506297</c:v>
                </c:pt>
                <c:pt idx="2071">
                  <c:v>240115152.977507</c:v>
                </c:pt>
                <c:pt idx="2072">
                  <c:v>240181227.47051901</c:v>
                </c:pt>
                <c:pt idx="2073">
                  <c:v>240247279.18651801</c:v>
                </c:pt>
                <c:pt idx="2074">
                  <c:v>240313308.13790798</c:v>
                </c:pt>
                <c:pt idx="2075">
                  <c:v>240379314.33708301</c:v>
                </c:pt>
                <c:pt idx="2076">
                  <c:v>240445297.796422</c:v>
                </c:pt>
                <c:pt idx="2077">
                  <c:v>240511258.52829301</c:v>
                </c:pt>
                <c:pt idx="2078">
                  <c:v>240577196.54505101</c:v>
                </c:pt>
                <c:pt idx="2079">
                  <c:v>240643111.85903904</c:v>
                </c:pt>
                <c:pt idx="2080">
                  <c:v>240709004.48258901</c:v>
                </c:pt>
                <c:pt idx="2081">
                  <c:v>240774874.428018</c:v>
                </c:pt>
                <c:pt idx="2082">
                  <c:v>240840721.70763201</c:v>
                </c:pt>
                <c:pt idx="2083">
                  <c:v>240906546.33372399</c:v>
                </c:pt>
                <c:pt idx="2084">
                  <c:v>240972348.31857598</c:v>
                </c:pt>
                <c:pt idx="2085">
                  <c:v>241038127.674456</c:v>
                </c:pt>
                <c:pt idx="2086">
                  <c:v>241103884.41362101</c:v>
                </c:pt>
                <c:pt idx="2087">
                  <c:v>241169618.54831597</c:v>
                </c:pt>
                <c:pt idx="2088">
                  <c:v>241235330.090772</c:v>
                </c:pt>
                <c:pt idx="2089">
                  <c:v>241301019.05320999</c:v>
                </c:pt>
                <c:pt idx="2090">
                  <c:v>241366685.44783702</c:v>
                </c:pt>
                <c:pt idx="2091">
                  <c:v>241432329.28684899</c:v>
                </c:pt>
                <c:pt idx="2092">
                  <c:v>241497950.58242899</c:v>
                </c:pt>
                <c:pt idx="2093">
                  <c:v>241563549.34674999</c:v>
                </c:pt>
                <c:pt idx="2094">
                  <c:v>241629125.59196797</c:v>
                </c:pt>
                <c:pt idx="2095">
                  <c:v>241694679.33023304</c:v>
                </c:pt>
                <c:pt idx="2096">
                  <c:v>241760210.573679</c:v>
                </c:pt>
                <c:pt idx="2097">
                  <c:v>241825719.33442903</c:v>
                </c:pt>
                <c:pt idx="2098">
                  <c:v>241891205.62459299</c:v>
                </c:pt>
                <c:pt idx="2099">
                  <c:v>241956669.45627204</c:v>
                </c:pt>
                <c:pt idx="2100">
                  <c:v>242022110.84155199</c:v>
                </c:pt>
                <c:pt idx="2101">
                  <c:v>242087529.79250798</c:v>
                </c:pt>
                <c:pt idx="2102">
                  <c:v>242152926.32120201</c:v>
                </c:pt>
                <c:pt idx="2103">
                  <c:v>242218300.43968701</c:v>
                </c:pt>
                <c:pt idx="2104">
                  <c:v>242283652.16000101</c:v>
                </c:pt>
                <c:pt idx="2105">
                  <c:v>242348981.49417201</c:v>
                </c:pt>
                <c:pt idx="2106">
                  <c:v>242414288.45421603</c:v>
                </c:pt>
                <c:pt idx="2107">
                  <c:v>242479573.05213499</c:v>
                </c:pt>
                <c:pt idx="2108">
                  <c:v>242544835.29992199</c:v>
                </c:pt>
                <c:pt idx="2109">
                  <c:v>242610075.209557</c:v>
                </c:pt>
                <c:pt idx="2110">
                  <c:v>242675292.79300898</c:v>
                </c:pt>
                <c:pt idx="2111">
                  <c:v>242740488.06223202</c:v>
                </c:pt>
                <c:pt idx="2112">
                  <c:v>242805661.02917299</c:v>
                </c:pt>
                <c:pt idx="2113">
                  <c:v>242870811.70576298</c:v>
                </c:pt>
                <c:pt idx="2114">
                  <c:v>242935940.10392597</c:v>
                </c:pt>
                <c:pt idx="2115">
                  <c:v>243001046.23556897</c:v>
                </c:pt>
                <c:pt idx="2116">
                  <c:v>243066130.112591</c:v>
                </c:pt>
                <c:pt idx="2117">
                  <c:v>243131191.746878</c:v>
                </c:pt>
                <c:pt idx="2118">
                  <c:v>243196231.150305</c:v>
                </c:pt>
                <c:pt idx="2119">
                  <c:v>243261248.33473402</c:v>
                </c:pt>
                <c:pt idx="2120">
                  <c:v>243326243.31201801</c:v>
                </c:pt>
                <c:pt idx="2121">
                  <c:v>243391216.09399599</c:v>
                </c:pt>
                <c:pt idx="2122">
                  <c:v>243456166.69249499</c:v>
                </c:pt>
                <c:pt idx="2123">
                  <c:v>243521095.11933398</c:v>
                </c:pt>
                <c:pt idx="2124">
                  <c:v>243586001.38631704</c:v>
                </c:pt>
                <c:pt idx="2125">
                  <c:v>243650885.50523901</c:v>
                </c:pt>
                <c:pt idx="2126">
                  <c:v>243715747.48788002</c:v>
                </c:pt>
                <c:pt idx="2127">
                  <c:v>243780587.34601203</c:v>
                </c:pt>
                <c:pt idx="2128">
                  <c:v>243845405.09139398</c:v>
                </c:pt>
                <c:pt idx="2129">
                  <c:v>243910200.73577496</c:v>
                </c:pt>
                <c:pt idx="2130">
                  <c:v>243974974.29089001</c:v>
                </c:pt>
                <c:pt idx="2131">
                  <c:v>244039725.76846498</c:v>
                </c:pt>
                <c:pt idx="2132">
                  <c:v>244104455.18021402</c:v>
                </c:pt>
                <c:pt idx="2133">
                  <c:v>244169162.53783903</c:v>
                </c:pt>
                <c:pt idx="2134">
                  <c:v>244233847.85303104</c:v>
                </c:pt>
                <c:pt idx="2135">
                  <c:v>244298511.13747099</c:v>
                </c:pt>
                <c:pt idx="2136">
                  <c:v>244363152.40282503</c:v>
                </c:pt>
                <c:pt idx="2137">
                  <c:v>244427771.660752</c:v>
                </c:pt>
                <c:pt idx="2138">
                  <c:v>244492368.92289704</c:v>
                </c:pt>
                <c:pt idx="2139">
                  <c:v>244556944.20089599</c:v>
                </c:pt>
                <c:pt idx="2140">
                  <c:v>244621497.506372</c:v>
                </c:pt>
                <c:pt idx="2141">
                  <c:v>244686028.85093603</c:v>
                </c:pt>
                <c:pt idx="2142">
                  <c:v>244750538.24619097</c:v>
                </c:pt>
                <c:pt idx="2143">
                  <c:v>244815025.70372498</c:v>
                </c:pt>
                <c:pt idx="2144">
                  <c:v>244879491.23511896</c:v>
                </c:pt>
                <c:pt idx="2145">
                  <c:v>244943934.85194001</c:v>
                </c:pt>
                <c:pt idx="2146">
                  <c:v>245008356.565743</c:v>
                </c:pt>
                <c:pt idx="2147">
                  <c:v>245072756.38807499</c:v>
                </c:pt>
                <c:pt idx="2148">
                  <c:v>245137134.33047104</c:v>
                </c:pt>
                <c:pt idx="2149">
                  <c:v>245201490.40445203</c:v>
                </c:pt>
                <c:pt idx="2150">
                  <c:v>245265824.62153301</c:v>
                </c:pt>
                <c:pt idx="2151">
                  <c:v>245330136.99321303</c:v>
                </c:pt>
                <c:pt idx="2152">
                  <c:v>245394427.53098398</c:v>
                </c:pt>
                <c:pt idx="2153">
                  <c:v>245458696.24632496</c:v>
                </c:pt>
                <c:pt idx="2154">
                  <c:v>245522943.150704</c:v>
                </c:pt>
                <c:pt idx="2155">
                  <c:v>245587168.25557798</c:v>
                </c:pt>
                <c:pt idx="2156">
                  <c:v>245651371.572395</c:v>
                </c:pt>
                <c:pt idx="2157">
                  <c:v>245715553.11258897</c:v>
                </c:pt>
                <c:pt idx="2158">
                  <c:v>245779712.88758501</c:v>
                </c:pt>
                <c:pt idx="2159">
                  <c:v>245843850.908797</c:v>
                </c:pt>
                <c:pt idx="2160">
                  <c:v>245907967.18762901</c:v>
                </c:pt>
                <c:pt idx="2161">
                  <c:v>245972061.73547199</c:v>
                </c:pt>
                <c:pt idx="2162">
                  <c:v>246036134.56370696</c:v>
                </c:pt>
                <c:pt idx="2163">
                  <c:v>246100185.683705</c:v>
                </c:pt>
                <c:pt idx="2164">
                  <c:v>246164215.10682601</c:v>
                </c:pt>
                <c:pt idx="2165">
                  <c:v>246228222.84441903</c:v>
                </c:pt>
                <c:pt idx="2166">
                  <c:v>246292208.90782201</c:v>
                </c:pt>
                <c:pt idx="2167">
                  <c:v>246356173.30836198</c:v>
                </c:pt>
                <c:pt idx="2168">
                  <c:v>246420116.057356</c:v>
                </c:pt>
                <c:pt idx="2169">
                  <c:v>246484037.16611001</c:v>
                </c:pt>
                <c:pt idx="2170">
                  <c:v>246547936.64592096</c:v>
                </c:pt>
                <c:pt idx="2171">
                  <c:v>246611814.50807101</c:v>
                </c:pt>
                <c:pt idx="2172">
                  <c:v>246675670.763836</c:v>
                </c:pt>
                <c:pt idx="2173">
                  <c:v>246739505.42447904</c:v>
                </c:pt>
                <c:pt idx="2174">
                  <c:v>246803318.50125301</c:v>
                </c:pt>
                <c:pt idx="2175">
                  <c:v>246867110.0054</c:v>
                </c:pt>
                <c:pt idx="2176">
                  <c:v>246930879.94815096</c:v>
                </c:pt>
                <c:pt idx="2177">
                  <c:v>246994628.34072798</c:v>
                </c:pt>
                <c:pt idx="2178">
                  <c:v>247058355.19434199</c:v>
                </c:pt>
                <c:pt idx="2179">
                  <c:v>247122060.520192</c:v>
                </c:pt>
                <c:pt idx="2180">
                  <c:v>247185744.32946801</c:v>
                </c:pt>
                <c:pt idx="2181">
                  <c:v>247249406.63334897</c:v>
                </c:pt>
                <c:pt idx="2182">
                  <c:v>247313047.44300398</c:v>
                </c:pt>
                <c:pt idx="2183">
                  <c:v>247376666.76958996</c:v>
                </c:pt>
                <c:pt idx="2184">
                  <c:v>247440264.62425601</c:v>
                </c:pt>
                <c:pt idx="2185">
                  <c:v>247503841.01813897</c:v>
                </c:pt>
                <c:pt idx="2186">
                  <c:v>247567395.962365</c:v>
                </c:pt>
                <c:pt idx="2187">
                  <c:v>247630929.468052</c:v>
                </c:pt>
                <c:pt idx="2188">
                  <c:v>247694441.546305</c:v>
                </c:pt>
                <c:pt idx="2189">
                  <c:v>247757932.20821998</c:v>
                </c:pt>
                <c:pt idx="2190">
                  <c:v>247821401.46488202</c:v>
                </c:pt>
                <c:pt idx="2191">
                  <c:v>247884849.32736701</c:v>
                </c:pt>
                <c:pt idx="2192">
                  <c:v>247948275.80673903</c:v>
                </c:pt>
                <c:pt idx="2193">
                  <c:v>248011680.91405299</c:v>
                </c:pt>
                <c:pt idx="2194">
                  <c:v>248075064.660353</c:v>
                </c:pt>
                <c:pt idx="2195">
                  <c:v>248138427.05667302</c:v>
                </c:pt>
                <c:pt idx="2196">
                  <c:v>248201768.11403799</c:v>
                </c:pt>
                <c:pt idx="2197">
                  <c:v>248265087.84345999</c:v>
                </c:pt>
                <c:pt idx="2198">
                  <c:v>248328386.25594199</c:v>
                </c:pt>
                <c:pt idx="2199">
                  <c:v>248391663.36247903</c:v>
                </c:pt>
                <c:pt idx="2200">
                  <c:v>248454919.174052</c:v>
                </c:pt>
                <c:pt idx="2201">
                  <c:v>248518153.70163599</c:v>
                </c:pt>
                <c:pt idx="2202">
                  <c:v>248581366.95619202</c:v>
                </c:pt>
                <c:pt idx="2203">
                  <c:v>248644558.948672</c:v>
                </c:pt>
                <c:pt idx="2204">
                  <c:v>248707729.69002101</c:v>
                </c:pt>
                <c:pt idx="2205">
                  <c:v>248770879.19116893</c:v>
                </c:pt>
                <c:pt idx="2206">
                  <c:v>248834007.46303901</c:v>
                </c:pt>
                <c:pt idx="2207">
                  <c:v>248897114.51654398</c:v>
                </c:pt>
                <c:pt idx="2208">
                  <c:v>248960200.36258599</c:v>
                </c:pt>
                <c:pt idx="2209">
                  <c:v>249023265.01205701</c:v>
                </c:pt>
                <c:pt idx="2210">
                  <c:v>249086308.47583899</c:v>
                </c:pt>
                <c:pt idx="2211">
                  <c:v>249149330.76480401</c:v>
                </c:pt>
                <c:pt idx="2212">
                  <c:v>249212331.88981506</c:v>
                </c:pt>
                <c:pt idx="2213">
                  <c:v>249275311.86172301</c:v>
                </c:pt>
                <c:pt idx="2214">
                  <c:v>249338270.69137198</c:v>
                </c:pt>
                <c:pt idx="2215">
                  <c:v>249401208.38959303</c:v>
                </c:pt>
                <c:pt idx="2216">
                  <c:v>249464124.96720901</c:v>
                </c:pt>
                <c:pt idx="2217">
                  <c:v>249527020.43503299</c:v>
                </c:pt>
                <c:pt idx="2218">
                  <c:v>249589894.803868</c:v>
                </c:pt>
                <c:pt idx="2219">
                  <c:v>249652748.08450499</c:v>
                </c:pt>
                <c:pt idx="2220">
                  <c:v>249715580.287729</c:v>
                </c:pt>
                <c:pt idx="2221">
                  <c:v>249778391.42431304</c:v>
                </c:pt>
                <c:pt idx="2222">
                  <c:v>249841181.50501999</c:v>
                </c:pt>
                <c:pt idx="2223">
                  <c:v>249903950.54060301</c:v>
                </c:pt>
                <c:pt idx="2224">
                  <c:v>249966698.541807</c:v>
                </c:pt>
                <c:pt idx="2225">
                  <c:v>250029425.51936498</c:v>
                </c:pt>
                <c:pt idx="2226">
                  <c:v>250092131.48400104</c:v>
                </c:pt>
                <c:pt idx="2227">
                  <c:v>250154816.44643104</c:v>
                </c:pt>
                <c:pt idx="2228">
                  <c:v>250217480.41735998</c:v>
                </c:pt>
                <c:pt idx="2229">
                  <c:v>250280123.40748101</c:v>
                </c:pt>
                <c:pt idx="2230">
                  <c:v>250342745.42748103</c:v>
                </c:pt>
                <c:pt idx="2231">
                  <c:v>250405346.48803601</c:v>
                </c:pt>
                <c:pt idx="2232">
                  <c:v>250467926.59981102</c:v>
                </c:pt>
                <c:pt idx="2233">
                  <c:v>250530485.77346298</c:v>
                </c:pt>
                <c:pt idx="2234">
                  <c:v>250593024.01964</c:v>
                </c:pt>
                <c:pt idx="2235">
                  <c:v>250655541.34897798</c:v>
                </c:pt>
                <c:pt idx="2236">
                  <c:v>250718037.77210397</c:v>
                </c:pt>
                <c:pt idx="2237">
                  <c:v>250780513.299638</c:v>
                </c:pt>
                <c:pt idx="2238">
                  <c:v>250842967.94218698</c:v>
                </c:pt>
                <c:pt idx="2239">
                  <c:v>250905401.71034998</c:v>
                </c:pt>
                <c:pt idx="2240">
                  <c:v>250967814.61471799</c:v>
                </c:pt>
                <c:pt idx="2241">
                  <c:v>251030206.665869</c:v>
                </c:pt>
                <c:pt idx="2242">
                  <c:v>251092577.87437499</c:v>
                </c:pt>
                <c:pt idx="2243">
                  <c:v>251154928.25079599</c:v>
                </c:pt>
                <c:pt idx="2244">
                  <c:v>251217257.805684</c:v>
                </c:pt>
                <c:pt idx="2245">
                  <c:v>251279566.54957998</c:v>
                </c:pt>
                <c:pt idx="2246">
                  <c:v>251341854.493018</c:v>
                </c:pt>
                <c:pt idx="2247">
                  <c:v>251404121.64651999</c:v>
                </c:pt>
                <c:pt idx="2248">
                  <c:v>251466368.02059999</c:v>
                </c:pt>
                <c:pt idx="2249">
                  <c:v>251528593.62576398</c:v>
                </c:pt>
                <c:pt idx="2250">
                  <c:v>251590798.47250399</c:v>
                </c:pt>
                <c:pt idx="2251">
                  <c:v>251652982.57130796</c:v>
                </c:pt>
                <c:pt idx="2252">
                  <c:v>251715145.93265104</c:v>
                </c:pt>
                <c:pt idx="2253">
                  <c:v>251777288.56700099</c:v>
                </c:pt>
                <c:pt idx="2254">
                  <c:v>251839410.48481405</c:v>
                </c:pt>
                <c:pt idx="2255">
                  <c:v>251901511.69654</c:v>
                </c:pt>
                <c:pt idx="2256">
                  <c:v>251963592.21261701</c:v>
                </c:pt>
                <c:pt idx="2257">
                  <c:v>252025652.043475</c:v>
                </c:pt>
                <c:pt idx="2258">
                  <c:v>252087691.19953501</c:v>
                </c:pt>
                <c:pt idx="2259">
                  <c:v>252149709.69120696</c:v>
                </c:pt>
                <c:pt idx="2260">
                  <c:v>252211707.52889401</c:v>
                </c:pt>
                <c:pt idx="2261">
                  <c:v>252273684.72298896</c:v>
                </c:pt>
                <c:pt idx="2262">
                  <c:v>252335641.28387499</c:v>
                </c:pt>
                <c:pt idx="2263">
                  <c:v>252397577.22192597</c:v>
                </c:pt>
                <c:pt idx="2264">
                  <c:v>252459492.54750797</c:v>
                </c:pt>
                <c:pt idx="2265">
                  <c:v>252521387.27097797</c:v>
                </c:pt>
                <c:pt idx="2266">
                  <c:v>252583261.40268099</c:v>
                </c:pt>
                <c:pt idx="2267">
                  <c:v>252645114.95295504</c:v>
                </c:pt>
                <c:pt idx="2268">
                  <c:v>252706947.93213099</c:v>
                </c:pt>
                <c:pt idx="2269">
                  <c:v>252768760.35052601</c:v>
                </c:pt>
                <c:pt idx="2270">
                  <c:v>252830552.21845198</c:v>
                </c:pt>
                <c:pt idx="2271">
                  <c:v>252892323.54620999</c:v>
                </c:pt>
                <c:pt idx="2272">
                  <c:v>252954074.34409201</c:v>
                </c:pt>
                <c:pt idx="2273">
                  <c:v>253015804.622381</c:v>
                </c:pt>
                <c:pt idx="2274">
                  <c:v>253077514.39135399</c:v>
                </c:pt>
                <c:pt idx="2275">
                  <c:v>253139203.661273</c:v>
                </c:pt>
                <c:pt idx="2276">
                  <c:v>253200872.442397</c:v>
                </c:pt>
                <c:pt idx="2277">
                  <c:v>253262520.74497199</c:v>
                </c:pt>
                <c:pt idx="2278">
                  <c:v>253324148.57923701</c:v>
                </c:pt>
                <c:pt idx="2279">
                  <c:v>253385755.95542002</c:v>
                </c:pt>
                <c:pt idx="2280">
                  <c:v>253447342.883744</c:v>
                </c:pt>
                <c:pt idx="2281">
                  <c:v>253508909.37441802</c:v>
                </c:pt>
                <c:pt idx="2282">
                  <c:v>253570455.437646</c:v>
                </c:pt>
                <c:pt idx="2283">
                  <c:v>253631981.08362201</c:v>
                </c:pt>
                <c:pt idx="2284">
                  <c:v>253693486.32253104</c:v>
                </c:pt>
                <c:pt idx="2285">
                  <c:v>253754971.16454798</c:v>
                </c:pt>
                <c:pt idx="2286">
                  <c:v>253816435.61984101</c:v>
                </c:pt>
                <c:pt idx="2287">
                  <c:v>253877879.69856796</c:v>
                </c:pt>
                <c:pt idx="2288">
                  <c:v>253939303.41088</c:v>
                </c:pt>
                <c:pt idx="2289">
                  <c:v>254000706.76691499</c:v>
                </c:pt>
                <c:pt idx="2290">
                  <c:v>254062089.77680701</c:v>
                </c:pt>
                <c:pt idx="2291">
                  <c:v>254123452.45067903</c:v>
                </c:pt>
                <c:pt idx="2292">
                  <c:v>254184794.79864496</c:v>
                </c:pt>
                <c:pt idx="2293">
                  <c:v>254246116.83081004</c:v>
                </c:pt>
                <c:pt idx="2294">
                  <c:v>254307418.55727202</c:v>
                </c:pt>
                <c:pt idx="2295">
                  <c:v>254368699.98811799</c:v>
                </c:pt>
                <c:pt idx="2296">
                  <c:v>254429961.13342798</c:v>
                </c:pt>
                <c:pt idx="2297">
                  <c:v>254491202.00327399</c:v>
                </c:pt>
                <c:pt idx="2298">
                  <c:v>254552422.60771599</c:v>
                </c:pt>
                <c:pt idx="2299">
                  <c:v>254613622.95680904</c:v>
                </c:pt>
                <c:pt idx="2300">
                  <c:v>254674803.06059599</c:v>
                </c:pt>
                <c:pt idx="2301">
                  <c:v>254735962.92911503</c:v>
                </c:pt>
                <c:pt idx="2302">
                  <c:v>254797102.572393</c:v>
                </c:pt>
                <c:pt idx="2303">
                  <c:v>254858222.00044799</c:v>
                </c:pt>
                <c:pt idx="2304">
                  <c:v>254919321.22329199</c:v>
                </c:pt>
                <c:pt idx="2305">
                  <c:v>254980400.250925</c:v>
                </c:pt>
                <c:pt idx="2306">
                  <c:v>255041459.09334096</c:v>
                </c:pt>
                <c:pt idx="2307">
                  <c:v>255102497.76052496</c:v>
                </c:pt>
                <c:pt idx="2308">
                  <c:v>255163516.26245099</c:v>
                </c:pt>
                <c:pt idx="2309">
                  <c:v>255224514.60908797</c:v>
                </c:pt>
                <c:pt idx="2310">
                  <c:v>255285492.810395</c:v>
                </c:pt>
                <c:pt idx="2311">
                  <c:v>255346450.876322</c:v>
                </c:pt>
                <c:pt idx="2312">
                  <c:v>255407388.81681204</c:v>
                </c:pt>
                <c:pt idx="2313">
                  <c:v>255468306.64179698</c:v>
                </c:pt>
                <c:pt idx="2314">
                  <c:v>255529204.36120301</c:v>
                </c:pt>
                <c:pt idx="2315">
                  <c:v>255590081.98494601</c:v>
                </c:pt>
                <c:pt idx="2316">
                  <c:v>255650939.52293402</c:v>
                </c:pt>
                <c:pt idx="2317">
                  <c:v>255711776.98506799</c:v>
                </c:pt>
                <c:pt idx="2318">
                  <c:v>255772594.38123801</c:v>
                </c:pt>
                <c:pt idx="2319">
                  <c:v>255833391.72132796</c:v>
                </c:pt>
                <c:pt idx="2320">
                  <c:v>255894169.01521301</c:v>
                </c:pt>
                <c:pt idx="2321">
                  <c:v>255954926.27275696</c:v>
                </c:pt>
                <c:pt idx="2322">
                  <c:v>256015663.50382</c:v>
                </c:pt>
                <c:pt idx="2323">
                  <c:v>256076380.71824893</c:v>
                </c:pt>
                <c:pt idx="2324">
                  <c:v>256137077.925888</c:v>
                </c:pt>
                <c:pt idx="2325">
                  <c:v>256197755.136567</c:v>
                </c:pt>
                <c:pt idx="2326">
                  <c:v>256258412.36011299</c:v>
                </c:pt>
                <c:pt idx="2327">
                  <c:v>256319049.606341</c:v>
                </c:pt>
                <c:pt idx="2328">
                  <c:v>256379666.88505903</c:v>
                </c:pt>
                <c:pt idx="2329">
                  <c:v>256440264.206067</c:v>
                </c:pt>
                <c:pt idx="2330">
                  <c:v>256500841.57915697</c:v>
                </c:pt>
                <c:pt idx="2331">
                  <c:v>256561399.01411101</c:v>
                </c:pt>
                <c:pt idx="2332">
                  <c:v>256621936.52070501</c:v>
                </c:pt>
                <c:pt idx="2333">
                  <c:v>256682454.10870498</c:v>
                </c:pt>
                <c:pt idx="2334">
                  <c:v>256742951.78787103</c:v>
                </c:pt>
                <c:pt idx="2335">
                  <c:v>256803429.56795201</c:v>
                </c:pt>
                <c:pt idx="2336">
                  <c:v>256863887.45868999</c:v>
                </c:pt>
                <c:pt idx="2337">
                  <c:v>256924325.46982104</c:v>
                </c:pt>
                <c:pt idx="2338">
                  <c:v>256984743.61106893</c:v>
                </c:pt>
                <c:pt idx="2339">
                  <c:v>257045141.89215299</c:v>
                </c:pt>
                <c:pt idx="2340">
                  <c:v>257105520.32278201</c:v>
                </c:pt>
                <c:pt idx="2341">
                  <c:v>257165878.91265801</c:v>
                </c:pt>
                <c:pt idx="2342">
                  <c:v>257226217.67147398</c:v>
                </c:pt>
                <c:pt idx="2343">
                  <c:v>257286536.60891598</c:v>
                </c:pt>
                <c:pt idx="2344">
                  <c:v>257346835.73466101</c:v>
                </c:pt>
                <c:pt idx="2345">
                  <c:v>257407115.05837896</c:v>
                </c:pt>
                <c:pt idx="2346">
                  <c:v>257467374.58972999</c:v>
                </c:pt>
                <c:pt idx="2347">
                  <c:v>257527614.33836797</c:v>
                </c:pt>
                <c:pt idx="2348">
                  <c:v>257587834.31393799</c:v>
                </c:pt>
                <c:pt idx="2349">
                  <c:v>257648034.52607703</c:v>
                </c:pt>
                <c:pt idx="2350">
                  <c:v>257708214.98441502</c:v>
                </c:pt>
                <c:pt idx="2351">
                  <c:v>257768375.69857398</c:v>
                </c:pt>
                <c:pt idx="2352">
                  <c:v>257828516.67816395</c:v>
                </c:pt>
                <c:pt idx="2353">
                  <c:v>257888637.932794</c:v>
                </c:pt>
                <c:pt idx="2354">
                  <c:v>257948739.47205901</c:v>
                </c:pt>
                <c:pt idx="2355">
                  <c:v>258008821.30555001</c:v>
                </c:pt>
                <c:pt idx="2356">
                  <c:v>258068883.44284701</c:v>
                </c:pt>
                <c:pt idx="2357">
                  <c:v>258128925.893525</c:v>
                </c:pt>
                <c:pt idx="2358">
                  <c:v>258188948.66714898</c:v>
                </c:pt>
                <c:pt idx="2359">
                  <c:v>258248951.77327698</c:v>
                </c:pt>
                <c:pt idx="2360">
                  <c:v>258308935.22145998</c:v>
                </c:pt>
                <c:pt idx="2361">
                  <c:v>258368899.02124</c:v>
                </c:pt>
                <c:pt idx="2362">
                  <c:v>258428843.18214896</c:v>
                </c:pt>
                <c:pt idx="2363">
                  <c:v>258488767.71371597</c:v>
                </c:pt>
                <c:pt idx="2364">
                  <c:v>258548672.62546</c:v>
                </c:pt>
                <c:pt idx="2365">
                  <c:v>258608557.92689002</c:v>
                </c:pt>
                <c:pt idx="2366">
                  <c:v>258668423.62751001</c:v>
                </c:pt>
                <c:pt idx="2367">
                  <c:v>258728269.73681504</c:v>
                </c:pt>
                <c:pt idx="2368">
                  <c:v>258788096.264294</c:v>
                </c:pt>
                <c:pt idx="2369">
                  <c:v>258847903.21942496</c:v>
                </c:pt>
                <c:pt idx="2370">
                  <c:v>258907690.61168098</c:v>
                </c:pt>
                <c:pt idx="2371">
                  <c:v>258967458.450526</c:v>
                </c:pt>
                <c:pt idx="2372">
                  <c:v>259027206.74541798</c:v>
                </c:pt>
                <c:pt idx="2373">
                  <c:v>259086935.505804</c:v>
                </c:pt>
                <c:pt idx="2374">
                  <c:v>259146644.74112594</c:v>
                </c:pt>
                <c:pt idx="2375">
                  <c:v>259206334.46081802</c:v>
                </c:pt>
                <c:pt idx="2376">
                  <c:v>259266004.67430598</c:v>
                </c:pt>
                <c:pt idx="2377">
                  <c:v>259325655.39100701</c:v>
                </c:pt>
                <c:pt idx="2378">
                  <c:v>259385286.62033299</c:v>
                </c:pt>
                <c:pt idx="2379">
                  <c:v>259444898.371687</c:v>
                </c:pt>
                <c:pt idx="2380">
                  <c:v>259504490.65446299</c:v>
                </c:pt>
                <c:pt idx="2381">
                  <c:v>259564063.47804996</c:v>
                </c:pt>
                <c:pt idx="2382">
                  <c:v>259623616.85182801</c:v>
                </c:pt>
                <c:pt idx="2383">
                  <c:v>259683150.78516898</c:v>
                </c:pt>
                <c:pt idx="2384">
                  <c:v>259742665.28744</c:v>
                </c:pt>
                <c:pt idx="2385">
                  <c:v>259802160.36799699</c:v>
                </c:pt>
                <c:pt idx="2386">
                  <c:v>259861636.03618896</c:v>
                </c:pt>
                <c:pt idx="2387">
                  <c:v>259921092.30136096</c:v>
                </c:pt>
                <c:pt idx="2388">
                  <c:v>259980529.17284501</c:v>
                </c:pt>
                <c:pt idx="2389">
                  <c:v>260039946.65996999</c:v>
                </c:pt>
                <c:pt idx="2390">
                  <c:v>260099344.772057</c:v>
                </c:pt>
                <c:pt idx="2391">
                  <c:v>260158723.51841599</c:v>
                </c:pt>
                <c:pt idx="2392">
                  <c:v>260218082.908353</c:v>
                </c:pt>
                <c:pt idx="2393">
                  <c:v>260277422.95116597</c:v>
                </c:pt>
                <c:pt idx="2394">
                  <c:v>260336743.65614399</c:v>
                </c:pt>
                <c:pt idx="2395">
                  <c:v>260396045.03257099</c:v>
                </c:pt>
                <c:pt idx="2396">
                  <c:v>260455327.08972201</c:v>
                </c:pt>
                <c:pt idx="2397">
                  <c:v>260514589.83686304</c:v>
                </c:pt>
                <c:pt idx="2398">
                  <c:v>260573833.28325701</c:v>
                </c:pt>
                <c:pt idx="2399">
                  <c:v>260633057.438155</c:v>
                </c:pt>
                <c:pt idx="2400">
                  <c:v>260692262.31080201</c:v>
                </c:pt>
                <c:pt idx="2401">
                  <c:v>260751447.91043901</c:v>
                </c:pt>
                <c:pt idx="2402">
                  <c:v>260810614.24629501</c:v>
                </c:pt>
                <c:pt idx="2403">
                  <c:v>260869761.32759401</c:v>
                </c:pt>
                <c:pt idx="2404">
                  <c:v>260928889.163553</c:v>
                </c:pt>
                <c:pt idx="2405">
                  <c:v>260987997.76337898</c:v>
                </c:pt>
                <c:pt idx="2406">
                  <c:v>261047087.13627499</c:v>
                </c:pt>
                <c:pt idx="2407">
                  <c:v>261106157.291435</c:v>
                </c:pt>
                <c:pt idx="2408">
                  <c:v>261165208.23804596</c:v>
                </c:pt>
                <c:pt idx="2409">
                  <c:v>261224239.98528799</c:v>
                </c:pt>
                <c:pt idx="2410">
                  <c:v>261283252.54233399</c:v>
                </c:pt>
                <c:pt idx="2411">
                  <c:v>261342245.91834697</c:v>
                </c:pt>
                <c:pt idx="2412">
                  <c:v>261401220.12248799</c:v>
                </c:pt>
                <c:pt idx="2413">
                  <c:v>261460175.16390598</c:v>
                </c:pt>
                <c:pt idx="2414">
                  <c:v>261519111.051745</c:v>
                </c:pt>
                <c:pt idx="2415">
                  <c:v>261578027.79514197</c:v>
                </c:pt>
                <c:pt idx="2416">
                  <c:v>261636925.403225</c:v>
                </c:pt>
                <c:pt idx="2417">
                  <c:v>261695803.88511699</c:v>
                </c:pt>
                <c:pt idx="2418">
                  <c:v>261754663.24993199</c:v>
                </c:pt>
                <c:pt idx="2419">
                  <c:v>261813503.50677899</c:v>
                </c:pt>
                <c:pt idx="2420">
                  <c:v>261872324.66475701</c:v>
                </c:pt>
                <c:pt idx="2421">
                  <c:v>261931126.732961</c:v>
                </c:pt>
                <c:pt idx="2422">
                  <c:v>261989909.720476</c:v>
                </c:pt>
                <c:pt idx="2423">
                  <c:v>262048673.63638198</c:v>
                </c:pt>
                <c:pt idx="2424">
                  <c:v>262107418.48975104</c:v>
                </c:pt>
                <c:pt idx="2425">
                  <c:v>262166144.28964701</c:v>
                </c:pt>
                <c:pt idx="2426">
                  <c:v>262224851.04512998</c:v>
                </c:pt>
                <c:pt idx="2427">
                  <c:v>262283538.76524898</c:v>
                </c:pt>
                <c:pt idx="2428">
                  <c:v>262342207.459048</c:v>
                </c:pt>
                <c:pt idx="2429">
                  <c:v>262400857.13556498</c:v>
                </c:pt>
                <c:pt idx="2430">
                  <c:v>262459487.803828</c:v>
                </c:pt>
                <c:pt idx="2431">
                  <c:v>262518099.47286099</c:v>
                </c:pt>
                <c:pt idx="2432">
                  <c:v>262576692.15167999</c:v>
                </c:pt>
                <c:pt idx="2433">
                  <c:v>262635265.84929299</c:v>
                </c:pt>
                <c:pt idx="2434">
                  <c:v>262693820.57470101</c:v>
                </c:pt>
                <c:pt idx="2435">
                  <c:v>262752356.33690104</c:v>
                </c:pt>
                <c:pt idx="2436">
                  <c:v>262810873.14487901</c:v>
                </c:pt>
                <c:pt idx="2437">
                  <c:v>262869371.00761601</c:v>
                </c:pt>
                <c:pt idx="2438">
                  <c:v>262927849.93408701</c:v>
                </c:pt>
                <c:pt idx="2439">
                  <c:v>262986309.933258</c:v>
                </c:pt>
                <c:pt idx="2440">
                  <c:v>263044751.01408896</c:v>
                </c:pt>
                <c:pt idx="2441">
                  <c:v>263103173.18553299</c:v>
                </c:pt>
                <c:pt idx="2442">
                  <c:v>263161576.45653802</c:v>
                </c:pt>
                <c:pt idx="2443">
                  <c:v>263219960.83604202</c:v>
                </c:pt>
                <c:pt idx="2444">
                  <c:v>263278326.33297703</c:v>
                </c:pt>
                <c:pt idx="2445">
                  <c:v>263336672.95627004</c:v>
                </c:pt>
                <c:pt idx="2446">
                  <c:v>263395000.714838</c:v>
                </c:pt>
                <c:pt idx="2447">
                  <c:v>263453309.61759496</c:v>
                </c:pt>
                <c:pt idx="2448">
                  <c:v>263511599.67344597</c:v>
                </c:pt>
                <c:pt idx="2449">
                  <c:v>263569870.891287</c:v>
                </c:pt>
                <c:pt idx="2450">
                  <c:v>263628123.28001201</c:v>
                </c:pt>
                <c:pt idx="2451">
                  <c:v>263686356.84850398</c:v>
                </c:pt>
                <c:pt idx="2452">
                  <c:v>263744571.60564101</c:v>
                </c:pt>
                <c:pt idx="2453">
                  <c:v>263802767.56029499</c:v>
                </c:pt>
                <c:pt idx="2454">
                  <c:v>263860944.721331</c:v>
                </c:pt>
                <c:pt idx="2455">
                  <c:v>263919103.09760499</c:v>
                </c:pt>
                <c:pt idx="2456">
                  <c:v>263977242.69796896</c:v>
                </c:pt>
                <c:pt idx="2457">
                  <c:v>264035363.53126597</c:v>
                </c:pt>
                <c:pt idx="2458">
                  <c:v>264093465.60633501</c:v>
                </c:pt>
                <c:pt idx="2459">
                  <c:v>264151548.932006</c:v>
                </c:pt>
                <c:pt idx="2460">
                  <c:v>264209613.51710197</c:v>
                </c:pt>
                <c:pt idx="2461">
                  <c:v>264267659.370442</c:v>
                </c:pt>
                <c:pt idx="2462">
                  <c:v>264325686.50083601</c:v>
                </c:pt>
                <c:pt idx="2463">
                  <c:v>264383694.91708696</c:v>
                </c:pt>
                <c:pt idx="2464">
                  <c:v>264441684.627994</c:v>
                </c:pt>
                <c:pt idx="2465">
                  <c:v>264499655.64234698</c:v>
                </c:pt>
                <c:pt idx="2466">
                  <c:v>264557607.96892896</c:v>
                </c:pt>
                <c:pt idx="2467">
                  <c:v>264615541.616519</c:v>
                </c:pt>
                <c:pt idx="2468">
                  <c:v>264673456.593887</c:v>
                </c:pt>
                <c:pt idx="2469">
                  <c:v>264731352.909798</c:v>
                </c:pt>
                <c:pt idx="2470">
                  <c:v>264789230.57300797</c:v>
                </c:pt>
                <c:pt idx="2471">
                  <c:v>264847089.592269</c:v>
                </c:pt>
                <c:pt idx="2472">
                  <c:v>264904929.97632599</c:v>
                </c:pt>
                <c:pt idx="2473">
                  <c:v>264962751.73391598</c:v>
                </c:pt>
                <c:pt idx="2474">
                  <c:v>265020554.87377101</c:v>
                </c:pt>
                <c:pt idx="2475">
                  <c:v>265078339.40461504</c:v>
                </c:pt>
                <c:pt idx="2476">
                  <c:v>265136105.33516598</c:v>
                </c:pt>
                <c:pt idx="2477">
                  <c:v>265193852.67413798</c:v>
                </c:pt>
                <c:pt idx="2478">
                  <c:v>265251581.43023401</c:v>
                </c:pt>
                <c:pt idx="2479">
                  <c:v>265309291.61215496</c:v>
                </c:pt>
                <c:pt idx="2480">
                  <c:v>265366983.22858998</c:v>
                </c:pt>
                <c:pt idx="2481">
                  <c:v>265424656.28822696</c:v>
                </c:pt>
                <c:pt idx="2482">
                  <c:v>265482310.79974496</c:v>
                </c:pt>
                <c:pt idx="2483">
                  <c:v>265539946.771817</c:v>
                </c:pt>
                <c:pt idx="2484">
                  <c:v>265597564.21310893</c:v>
                </c:pt>
                <c:pt idx="2485">
                  <c:v>265655163.13228101</c:v>
                </c:pt>
                <c:pt idx="2486">
                  <c:v>265712743.53798696</c:v>
                </c:pt>
                <c:pt idx="2487">
                  <c:v>265770305.43887401</c:v>
                </c:pt>
                <c:pt idx="2488">
                  <c:v>265827848.84358296</c:v>
                </c:pt>
                <c:pt idx="2489">
                  <c:v>265885373.76074696</c:v>
                </c:pt>
                <c:pt idx="2490">
                  <c:v>265942880.19899598</c:v>
                </c:pt>
                <c:pt idx="2491">
                  <c:v>266000368.16694999</c:v>
                </c:pt>
                <c:pt idx="2492">
                  <c:v>266057837.67322496</c:v>
                </c:pt>
                <c:pt idx="2493">
                  <c:v>266115288.72642899</c:v>
                </c:pt>
                <c:pt idx="2494">
                  <c:v>266172721.33516598</c:v>
                </c:pt>
                <c:pt idx="2495">
                  <c:v>266230135.50803</c:v>
                </c:pt>
                <c:pt idx="2496">
                  <c:v>266287531.25361401</c:v>
                </c:pt>
                <c:pt idx="2497">
                  <c:v>266344908.58049899</c:v>
                </c:pt>
                <c:pt idx="2498">
                  <c:v>266402267.49726301</c:v>
                </c:pt>
                <c:pt idx="2499">
                  <c:v>266459608.01247701</c:v>
                </c:pt>
                <c:pt idx="2500">
                  <c:v>266516930.13470599</c:v>
                </c:pt>
                <c:pt idx="2501">
                  <c:v>266574233.872509</c:v>
                </c:pt>
                <c:pt idx="2502">
                  <c:v>266631519.23443601</c:v>
                </c:pt>
                <c:pt idx="2503">
                  <c:v>266688786.22903499</c:v>
                </c:pt>
                <c:pt idx="2504">
                  <c:v>266746034.86484504</c:v>
                </c:pt>
                <c:pt idx="2505">
                  <c:v>266803265.150399</c:v>
                </c:pt>
                <c:pt idx="2506">
                  <c:v>266860477.094226</c:v>
                </c:pt>
                <c:pt idx="2507">
                  <c:v>266917670.704844</c:v>
                </c:pt>
                <c:pt idx="2508">
                  <c:v>266974845.99077103</c:v>
                </c:pt>
                <c:pt idx="2509">
                  <c:v>267032002.96051303</c:v>
                </c:pt>
                <c:pt idx="2510">
                  <c:v>267089141.622574</c:v>
                </c:pt>
                <c:pt idx="2511">
                  <c:v>267146261.98545003</c:v>
                </c:pt>
                <c:pt idx="2512">
                  <c:v>267203364.05763003</c:v>
                </c:pt>
                <c:pt idx="2513">
                  <c:v>267260447.847599</c:v>
                </c:pt>
                <c:pt idx="2514">
                  <c:v>267317513.36383602</c:v>
                </c:pt>
                <c:pt idx="2515">
                  <c:v>267374560.61480999</c:v>
                </c:pt>
                <c:pt idx="2516">
                  <c:v>267431589.60898897</c:v>
                </c:pt>
                <c:pt idx="2517">
                  <c:v>267488600.35483107</c:v>
                </c:pt>
                <c:pt idx="2518">
                  <c:v>267545592.86079001</c:v>
                </c:pt>
                <c:pt idx="2519">
                  <c:v>267602567.135313</c:v>
                </c:pt>
                <c:pt idx="2520">
                  <c:v>267659523.18684104</c:v>
                </c:pt>
                <c:pt idx="2521">
                  <c:v>267716461.02381003</c:v>
                </c:pt>
                <c:pt idx="2522">
                  <c:v>267773380.65464801</c:v>
                </c:pt>
                <c:pt idx="2523">
                  <c:v>267830282.087778</c:v>
                </c:pt>
                <c:pt idx="2524">
                  <c:v>267887165.33161899</c:v>
                </c:pt>
                <c:pt idx="2525">
                  <c:v>267944030.39457899</c:v>
                </c:pt>
                <c:pt idx="2526">
                  <c:v>268000877.285065</c:v>
                </c:pt>
                <c:pt idx="2527">
                  <c:v>268057706.011475</c:v>
                </c:pt>
                <c:pt idx="2528">
                  <c:v>268114516.58220103</c:v>
                </c:pt>
                <c:pt idx="2529">
                  <c:v>268171309.00563303</c:v>
                </c:pt>
                <c:pt idx="2530">
                  <c:v>268228083.29014897</c:v>
                </c:pt>
                <c:pt idx="2531">
                  <c:v>268284839.44412398</c:v>
                </c:pt>
                <c:pt idx="2532">
                  <c:v>268341577.47592896</c:v>
                </c:pt>
                <c:pt idx="2533">
                  <c:v>268398297.39392501</c:v>
                </c:pt>
                <c:pt idx="2534">
                  <c:v>268454999.20647103</c:v>
                </c:pt>
                <c:pt idx="2535">
                  <c:v>268511682.9219169</c:v>
                </c:pt>
                <c:pt idx="2536">
                  <c:v>268568348.54860801</c:v>
                </c:pt>
                <c:pt idx="2537">
                  <c:v>268624996.09488392</c:v>
                </c:pt>
                <c:pt idx="2538">
                  <c:v>268681625.56907803</c:v>
                </c:pt>
                <c:pt idx="2539">
                  <c:v>268738236.979518</c:v>
                </c:pt>
                <c:pt idx="2540">
                  <c:v>268794830.33452606</c:v>
                </c:pt>
                <c:pt idx="2541">
                  <c:v>268851405.64241505</c:v>
                </c:pt>
                <c:pt idx="2542">
                  <c:v>268907962.91149795</c:v>
                </c:pt>
                <c:pt idx="2543">
                  <c:v>268964502.150078</c:v>
                </c:pt>
                <c:pt idx="2544">
                  <c:v>269021023.36645401</c:v>
                </c:pt>
                <c:pt idx="2545">
                  <c:v>269077526.56891698</c:v>
                </c:pt>
                <c:pt idx="2546">
                  <c:v>269134011.76575392</c:v>
                </c:pt>
                <c:pt idx="2547">
                  <c:v>269190478.96524596</c:v>
                </c:pt>
                <c:pt idx="2548">
                  <c:v>269246928.175668</c:v>
                </c:pt>
                <c:pt idx="2549">
                  <c:v>269303359.40528893</c:v>
                </c:pt>
                <c:pt idx="2550">
                  <c:v>269359772.66237092</c:v>
                </c:pt>
                <c:pt idx="2551">
                  <c:v>269416167.95517296</c:v>
                </c:pt>
                <c:pt idx="2552">
                  <c:v>269472545.29194689</c:v>
                </c:pt>
                <c:pt idx="2553">
                  <c:v>269528904.68093795</c:v>
                </c:pt>
                <c:pt idx="2554">
                  <c:v>269585246.13038695</c:v>
                </c:pt>
                <c:pt idx="2555">
                  <c:v>269641569.64852911</c:v>
                </c:pt>
                <c:pt idx="2556">
                  <c:v>269697875.24359107</c:v>
                </c:pt>
                <c:pt idx="2557">
                  <c:v>269754162.92379695</c:v>
                </c:pt>
                <c:pt idx="2558">
                  <c:v>269810432.69736302</c:v>
                </c:pt>
                <c:pt idx="2559">
                  <c:v>269866684.57250297</c:v>
                </c:pt>
                <c:pt idx="2560">
                  <c:v>269922918.55742204</c:v>
                </c:pt>
                <c:pt idx="2561">
                  <c:v>269979134.66031998</c:v>
                </c:pt>
                <c:pt idx="2562">
                  <c:v>270035332.88939202</c:v>
                </c:pt>
                <c:pt idx="2563">
                  <c:v>270091513.25282705</c:v>
                </c:pt>
                <c:pt idx="2564">
                  <c:v>270147675.758807</c:v>
                </c:pt>
                <c:pt idx="2565">
                  <c:v>270203820.41551101</c:v>
                </c:pt>
                <c:pt idx="2566">
                  <c:v>270259947.23110992</c:v>
                </c:pt>
                <c:pt idx="2567">
                  <c:v>270316056.21376997</c:v>
                </c:pt>
                <c:pt idx="2568">
                  <c:v>270372147.37165296</c:v>
                </c:pt>
                <c:pt idx="2569">
                  <c:v>270428220.71291393</c:v>
                </c:pt>
                <c:pt idx="2570">
                  <c:v>270484276.24570101</c:v>
                </c:pt>
                <c:pt idx="2571">
                  <c:v>270540313.97815901</c:v>
                </c:pt>
                <c:pt idx="2572">
                  <c:v>270596333.91842705</c:v>
                </c:pt>
                <c:pt idx="2573">
                  <c:v>270652336.07463592</c:v>
                </c:pt>
                <c:pt idx="2574">
                  <c:v>270708320.45491391</c:v>
                </c:pt>
                <c:pt idx="2575">
                  <c:v>270764287.06738198</c:v>
                </c:pt>
                <c:pt idx="2576">
                  <c:v>270820235.92015696</c:v>
                </c:pt>
                <c:pt idx="2577">
                  <c:v>270876167.02135003</c:v>
                </c:pt>
                <c:pt idx="2578">
                  <c:v>270932080.37906498</c:v>
                </c:pt>
                <c:pt idx="2579">
                  <c:v>270987976.00140101</c:v>
                </c:pt>
                <c:pt idx="2580">
                  <c:v>271043853.89645296</c:v>
                </c:pt>
                <c:pt idx="2581">
                  <c:v>271099714.07230896</c:v>
                </c:pt>
                <c:pt idx="2582">
                  <c:v>271155556.53705198</c:v>
                </c:pt>
                <c:pt idx="2583">
                  <c:v>271211381.29876</c:v>
                </c:pt>
                <c:pt idx="2584">
                  <c:v>271267188.36550409</c:v>
                </c:pt>
                <c:pt idx="2585">
                  <c:v>271322977.74535209</c:v>
                </c:pt>
                <c:pt idx="2586">
                  <c:v>271378749.44636297</c:v>
                </c:pt>
                <c:pt idx="2587">
                  <c:v>271434503.47659492</c:v>
                </c:pt>
                <c:pt idx="2588">
                  <c:v>271490239.84409606</c:v>
                </c:pt>
                <c:pt idx="2589">
                  <c:v>271545958.55691296</c:v>
                </c:pt>
                <c:pt idx="2590">
                  <c:v>271601659.623083</c:v>
                </c:pt>
                <c:pt idx="2591">
                  <c:v>271657343.050641</c:v>
                </c:pt>
                <c:pt idx="2592">
                  <c:v>271713008.84761608</c:v>
                </c:pt>
                <c:pt idx="2593">
                  <c:v>271768657.02203095</c:v>
                </c:pt>
                <c:pt idx="2594">
                  <c:v>271824287.58190292</c:v>
                </c:pt>
                <c:pt idx="2595">
                  <c:v>271879900.53524595</c:v>
                </c:pt>
                <c:pt idx="2596">
                  <c:v>271935495.89006609</c:v>
                </c:pt>
                <c:pt idx="2597">
                  <c:v>271991073.65436405</c:v>
                </c:pt>
                <c:pt idx="2598">
                  <c:v>272046633.83613694</c:v>
                </c:pt>
                <c:pt idx="2599">
                  <c:v>272102176.443376</c:v>
                </c:pt>
                <c:pt idx="2600">
                  <c:v>272157701.48406601</c:v>
                </c:pt>
                <c:pt idx="2601">
                  <c:v>272213208.96618903</c:v>
                </c:pt>
                <c:pt idx="2602">
                  <c:v>272268698.89771801</c:v>
                </c:pt>
                <c:pt idx="2603">
                  <c:v>272324171.28662395</c:v>
                </c:pt>
                <c:pt idx="2604">
                  <c:v>272379626.14087003</c:v>
                </c:pt>
                <c:pt idx="2605">
                  <c:v>272435063.46841598</c:v>
                </c:pt>
                <c:pt idx="2606">
                  <c:v>272490483.27721697</c:v>
                </c:pt>
                <c:pt idx="2607">
                  <c:v>272545885.57521999</c:v>
                </c:pt>
                <c:pt idx="2608">
                  <c:v>272601270.37036902</c:v>
                </c:pt>
                <c:pt idx="2609">
                  <c:v>272656637.67060298</c:v>
                </c:pt>
                <c:pt idx="2610">
                  <c:v>272711987.48385209</c:v>
                </c:pt>
                <c:pt idx="2611">
                  <c:v>272767319.81804597</c:v>
                </c:pt>
                <c:pt idx="2612">
                  <c:v>272822634.68110597</c:v>
                </c:pt>
                <c:pt idx="2613">
                  <c:v>272877932.08094996</c:v>
                </c:pt>
                <c:pt idx="2614">
                  <c:v>272933212.02548891</c:v>
                </c:pt>
                <c:pt idx="2615">
                  <c:v>272988474.52263093</c:v>
                </c:pt>
                <c:pt idx="2616">
                  <c:v>273043719.58027697</c:v>
                </c:pt>
                <c:pt idx="2617">
                  <c:v>273098947.20632392</c:v>
                </c:pt>
                <c:pt idx="2618">
                  <c:v>273154157.40866202</c:v>
                </c:pt>
                <c:pt idx="2619">
                  <c:v>273209350.19517791</c:v>
                </c:pt>
                <c:pt idx="2620">
                  <c:v>273264525.57375205</c:v>
                </c:pt>
                <c:pt idx="2621">
                  <c:v>273319683.55225992</c:v>
                </c:pt>
                <c:pt idx="2622">
                  <c:v>273374824.138574</c:v>
                </c:pt>
                <c:pt idx="2623">
                  <c:v>273429947.34055704</c:v>
                </c:pt>
                <c:pt idx="2624">
                  <c:v>273485053.16607201</c:v>
                </c:pt>
                <c:pt idx="2625">
                  <c:v>273540141.62297094</c:v>
                </c:pt>
                <c:pt idx="2626">
                  <c:v>273595212.71910799</c:v>
                </c:pt>
                <c:pt idx="2627">
                  <c:v>273650266.46232492</c:v>
                </c:pt>
                <c:pt idx="2628">
                  <c:v>273705302.86046106</c:v>
                </c:pt>
                <c:pt idx="2629">
                  <c:v>273760321.92135394</c:v>
                </c:pt>
                <c:pt idx="2630">
                  <c:v>273815323.652834</c:v>
                </c:pt>
                <c:pt idx="2631">
                  <c:v>273870308.06272298</c:v>
                </c:pt>
                <c:pt idx="2632">
                  <c:v>273925275.15884304</c:v>
                </c:pt>
                <c:pt idx="2633">
                  <c:v>273980224.94900602</c:v>
                </c:pt>
                <c:pt idx="2634">
                  <c:v>274035157.44102401</c:v>
                </c:pt>
                <c:pt idx="2635">
                  <c:v>274090072.64270198</c:v>
                </c:pt>
                <c:pt idx="2636">
                  <c:v>274144970.56183696</c:v>
                </c:pt>
                <c:pt idx="2637">
                  <c:v>274199851.20622492</c:v>
                </c:pt>
                <c:pt idx="2638">
                  <c:v>274254714.58365601</c:v>
                </c:pt>
                <c:pt idx="2639">
                  <c:v>274309560.70191503</c:v>
                </c:pt>
                <c:pt idx="2640">
                  <c:v>274364389.56877899</c:v>
                </c:pt>
                <c:pt idx="2641">
                  <c:v>274419201.19202501</c:v>
                </c:pt>
                <c:pt idx="2642">
                  <c:v>274473995.57942098</c:v>
                </c:pt>
                <c:pt idx="2643">
                  <c:v>274528772.73873299</c:v>
                </c:pt>
                <c:pt idx="2644">
                  <c:v>274583532.67772007</c:v>
                </c:pt>
                <c:pt idx="2645">
                  <c:v>274638275.40413803</c:v>
                </c:pt>
                <c:pt idx="2646">
                  <c:v>274693000.92573494</c:v>
                </c:pt>
                <c:pt idx="2647">
                  <c:v>274747709.25025696</c:v>
                </c:pt>
                <c:pt idx="2648">
                  <c:v>274802400.38544399</c:v>
                </c:pt>
                <c:pt idx="2649">
                  <c:v>274857074.33903199</c:v>
                </c:pt>
                <c:pt idx="2650">
                  <c:v>274911731.11874902</c:v>
                </c:pt>
                <c:pt idx="2651">
                  <c:v>274966370.73232192</c:v>
                </c:pt>
                <c:pt idx="2652">
                  <c:v>275020993.18747002</c:v>
                </c:pt>
                <c:pt idx="2653">
                  <c:v>275075598.49190986</c:v>
                </c:pt>
                <c:pt idx="2654">
                  <c:v>275130186.65335208</c:v>
                </c:pt>
                <c:pt idx="2655">
                  <c:v>275184757.67950207</c:v>
                </c:pt>
                <c:pt idx="2656">
                  <c:v>275239311.57805997</c:v>
                </c:pt>
                <c:pt idx="2657">
                  <c:v>275293848.35672402</c:v>
                </c:pt>
                <c:pt idx="2658">
                  <c:v>275348368.023184</c:v>
                </c:pt>
                <c:pt idx="2659">
                  <c:v>275402870.585127</c:v>
                </c:pt>
                <c:pt idx="2660">
                  <c:v>275457356.05023396</c:v>
                </c:pt>
                <c:pt idx="2661">
                  <c:v>275511824.42618191</c:v>
                </c:pt>
                <c:pt idx="2662">
                  <c:v>275566275.72064394</c:v>
                </c:pt>
                <c:pt idx="2663">
                  <c:v>275620709.94128603</c:v>
                </c:pt>
                <c:pt idx="2664">
                  <c:v>275675127.09577096</c:v>
                </c:pt>
                <c:pt idx="2665">
                  <c:v>275729527.19175792</c:v>
                </c:pt>
                <c:pt idx="2666">
                  <c:v>275783910.23689896</c:v>
                </c:pt>
                <c:pt idx="2667">
                  <c:v>275838276.23883992</c:v>
                </c:pt>
                <c:pt idx="2668">
                  <c:v>275892625.20522791</c:v>
                </c:pt>
                <c:pt idx="2669">
                  <c:v>275946957.14370006</c:v>
                </c:pt>
                <c:pt idx="2670">
                  <c:v>276001272.06188899</c:v>
                </c:pt>
                <c:pt idx="2671">
                  <c:v>276055569.96742606</c:v>
                </c:pt>
                <c:pt idx="2672">
                  <c:v>276109850.86793399</c:v>
                </c:pt>
                <c:pt idx="2673">
                  <c:v>276164114.77103299</c:v>
                </c:pt>
                <c:pt idx="2674">
                  <c:v>276218361.68434</c:v>
                </c:pt>
                <c:pt idx="2675">
                  <c:v>276272591.61546397</c:v>
                </c:pt>
                <c:pt idx="2676">
                  <c:v>276326804.57200903</c:v>
                </c:pt>
                <c:pt idx="2677">
                  <c:v>276381000.56157899</c:v>
                </c:pt>
                <c:pt idx="2678">
                  <c:v>276435179.59176892</c:v>
                </c:pt>
                <c:pt idx="2679">
                  <c:v>276489341.67017001</c:v>
                </c:pt>
                <c:pt idx="2680">
                  <c:v>276543486.804371</c:v>
                </c:pt>
                <c:pt idx="2681">
                  <c:v>276597615.00195199</c:v>
                </c:pt>
                <c:pt idx="2682">
                  <c:v>276651726.27049297</c:v>
                </c:pt>
                <c:pt idx="2683">
                  <c:v>276705820.61756706</c:v>
                </c:pt>
                <c:pt idx="2684">
                  <c:v>276759898.05074197</c:v>
                </c:pt>
                <c:pt idx="2685">
                  <c:v>276813958.57757998</c:v>
                </c:pt>
                <c:pt idx="2686">
                  <c:v>276868002.20564193</c:v>
                </c:pt>
                <c:pt idx="2687">
                  <c:v>276922028.94248295</c:v>
                </c:pt>
                <c:pt idx="2688">
                  <c:v>276976038.79565299</c:v>
                </c:pt>
                <c:pt idx="2689">
                  <c:v>277030031.77269691</c:v>
                </c:pt>
                <c:pt idx="2690">
                  <c:v>277084007.88115698</c:v>
                </c:pt>
                <c:pt idx="2691">
                  <c:v>277137967.12856704</c:v>
                </c:pt>
                <c:pt idx="2692">
                  <c:v>277191909.52246201</c:v>
                </c:pt>
                <c:pt idx="2693">
                  <c:v>277245835.07036698</c:v>
                </c:pt>
                <c:pt idx="2694">
                  <c:v>277299743.779805</c:v>
                </c:pt>
                <c:pt idx="2695">
                  <c:v>277353635.65829605</c:v>
                </c:pt>
                <c:pt idx="2696">
                  <c:v>277407510.71335101</c:v>
                </c:pt>
                <c:pt idx="2697">
                  <c:v>277461368.95248199</c:v>
                </c:pt>
                <c:pt idx="2698">
                  <c:v>277515210.38319206</c:v>
                </c:pt>
                <c:pt idx="2699">
                  <c:v>277569035.01298094</c:v>
                </c:pt>
                <c:pt idx="2700">
                  <c:v>277622842.84934598</c:v>
                </c:pt>
                <c:pt idx="2701">
                  <c:v>277676633.89977592</c:v>
                </c:pt>
                <c:pt idx="2702">
                  <c:v>277730408.17175901</c:v>
                </c:pt>
                <c:pt idx="2703">
                  <c:v>277784165.67277795</c:v>
                </c:pt>
                <c:pt idx="2704">
                  <c:v>277837906.41031092</c:v>
                </c:pt>
                <c:pt idx="2705">
                  <c:v>277891630.39182901</c:v>
                </c:pt>
                <c:pt idx="2706">
                  <c:v>277945337.62480205</c:v>
                </c:pt>
                <c:pt idx="2707">
                  <c:v>277999028.11669499</c:v>
                </c:pt>
                <c:pt idx="2708">
                  <c:v>278052701.87496698</c:v>
                </c:pt>
                <c:pt idx="2709">
                  <c:v>278106358.90707499</c:v>
                </c:pt>
                <c:pt idx="2710">
                  <c:v>278159999.22046995</c:v>
                </c:pt>
                <c:pt idx="2711">
                  <c:v>278213622.82259792</c:v>
                </c:pt>
                <c:pt idx="2712">
                  <c:v>278267229.72090095</c:v>
                </c:pt>
                <c:pt idx="2713">
                  <c:v>278320819.92281896</c:v>
                </c:pt>
                <c:pt idx="2714">
                  <c:v>278374393.43578297</c:v>
                </c:pt>
                <c:pt idx="2715">
                  <c:v>278427950.267223</c:v>
                </c:pt>
                <c:pt idx="2716">
                  <c:v>278481490.42456502</c:v>
                </c:pt>
                <c:pt idx="2717">
                  <c:v>278535013.91522795</c:v>
                </c:pt>
                <c:pt idx="2718">
                  <c:v>278588520.746629</c:v>
                </c:pt>
                <c:pt idx="2719">
                  <c:v>278642010.92617995</c:v>
                </c:pt>
                <c:pt idx="2720">
                  <c:v>278695484.46128893</c:v>
                </c:pt>
                <c:pt idx="2721">
                  <c:v>278748941.359357</c:v>
                </c:pt>
                <c:pt idx="2722">
                  <c:v>278802381.62778401</c:v>
                </c:pt>
                <c:pt idx="2723">
                  <c:v>278855805.273965</c:v>
                </c:pt>
                <c:pt idx="2724">
                  <c:v>278909212.30528891</c:v>
                </c:pt>
                <c:pt idx="2725">
                  <c:v>278962602.72914296</c:v>
                </c:pt>
                <c:pt idx="2726">
                  <c:v>279015976.55290896</c:v>
                </c:pt>
                <c:pt idx="2727">
                  <c:v>279069333.78396201</c:v>
                </c:pt>
                <c:pt idx="2728">
                  <c:v>279122674.4296779</c:v>
                </c:pt>
                <c:pt idx="2729">
                  <c:v>279175998.49742401</c:v>
                </c:pt>
                <c:pt idx="2730">
                  <c:v>279229305.99456501</c:v>
                </c:pt>
                <c:pt idx="2731">
                  <c:v>279282596.92846102</c:v>
                </c:pt>
                <c:pt idx="2732">
                  <c:v>279335871.30646902</c:v>
                </c:pt>
                <c:pt idx="2733">
                  <c:v>279389129.13593793</c:v>
                </c:pt>
                <c:pt idx="2734">
                  <c:v>279442370.42421895</c:v>
                </c:pt>
                <c:pt idx="2735">
                  <c:v>279495595.178653</c:v>
                </c:pt>
                <c:pt idx="2736">
                  <c:v>279548803.40657991</c:v>
                </c:pt>
                <c:pt idx="2737">
                  <c:v>279601995.11533499</c:v>
                </c:pt>
                <c:pt idx="2738">
                  <c:v>279655170.31224895</c:v>
                </c:pt>
                <c:pt idx="2739">
                  <c:v>279708329.00464791</c:v>
                </c:pt>
                <c:pt idx="2740">
                  <c:v>279761471.19985402</c:v>
                </c:pt>
                <c:pt idx="2741">
                  <c:v>279814596.905186</c:v>
                </c:pt>
                <c:pt idx="2742">
                  <c:v>279867706.12795705</c:v>
                </c:pt>
                <c:pt idx="2743">
                  <c:v>279920798.87547696</c:v>
                </c:pt>
                <c:pt idx="2744">
                  <c:v>279973875.15505397</c:v>
                </c:pt>
                <c:pt idx="2745">
                  <c:v>280026934.97398603</c:v>
                </c:pt>
                <c:pt idx="2746">
                  <c:v>280079978.33957303</c:v>
                </c:pt>
                <c:pt idx="2747">
                  <c:v>280133005.25910705</c:v>
                </c:pt>
                <c:pt idx="2748">
                  <c:v>280186015.73987591</c:v>
                </c:pt>
                <c:pt idx="2749">
                  <c:v>280239009.789168</c:v>
                </c:pt>
                <c:pt idx="2750">
                  <c:v>280291987.41426092</c:v>
                </c:pt>
                <c:pt idx="2751">
                  <c:v>280344948.62243491</c:v>
                </c:pt>
                <c:pt idx="2752">
                  <c:v>280397893.42095894</c:v>
                </c:pt>
                <c:pt idx="2753">
                  <c:v>280450821.81710398</c:v>
                </c:pt>
                <c:pt idx="2754">
                  <c:v>280503733.81813401</c:v>
                </c:pt>
                <c:pt idx="2755">
                  <c:v>280556629.43130994</c:v>
                </c:pt>
                <c:pt idx="2756">
                  <c:v>280609508.66388702</c:v>
                </c:pt>
                <c:pt idx="2757">
                  <c:v>280662371.52312005</c:v>
                </c:pt>
                <c:pt idx="2758">
                  <c:v>280715218.01625496</c:v>
                </c:pt>
                <c:pt idx="2759">
                  <c:v>280768048.15053606</c:v>
                </c:pt>
                <c:pt idx="2760">
                  <c:v>280820861.93320394</c:v>
                </c:pt>
                <c:pt idx="2761">
                  <c:v>280873659.37149602</c:v>
                </c:pt>
                <c:pt idx="2762">
                  <c:v>280926440.4726429</c:v>
                </c:pt>
                <c:pt idx="2763">
                  <c:v>280979205.24387509</c:v>
                </c:pt>
                <c:pt idx="2764">
                  <c:v>281031953.69241399</c:v>
                </c:pt>
                <c:pt idx="2765">
                  <c:v>281084685.82548201</c:v>
                </c:pt>
                <c:pt idx="2766">
                  <c:v>281137401.65029305</c:v>
                </c:pt>
                <c:pt idx="2767">
                  <c:v>281190101.17406106</c:v>
                </c:pt>
                <c:pt idx="2768">
                  <c:v>281242784.40399492</c:v>
                </c:pt>
                <c:pt idx="2769">
                  <c:v>281295451.34729809</c:v>
                </c:pt>
                <c:pt idx="2770">
                  <c:v>281348102.01117003</c:v>
                </c:pt>
                <c:pt idx="2771">
                  <c:v>281400736.40280694</c:v>
                </c:pt>
                <c:pt idx="2772">
                  <c:v>281453354.52940202</c:v>
                </c:pt>
                <c:pt idx="2773">
                  <c:v>281505956.39814401</c:v>
                </c:pt>
                <c:pt idx="2774">
                  <c:v>281558542.01621795</c:v>
                </c:pt>
                <c:pt idx="2775">
                  <c:v>281611111.39080298</c:v>
                </c:pt>
                <c:pt idx="2776">
                  <c:v>281663664.52907592</c:v>
                </c:pt>
                <c:pt idx="2777">
                  <c:v>281716201.43821096</c:v>
                </c:pt>
                <c:pt idx="2778">
                  <c:v>281768722.12537599</c:v>
                </c:pt>
                <c:pt idx="2779">
                  <c:v>281821226.597736</c:v>
                </c:pt>
                <c:pt idx="2780">
                  <c:v>281873714.862454</c:v>
                </c:pt>
                <c:pt idx="2781">
                  <c:v>281926186.92668486</c:v>
                </c:pt>
                <c:pt idx="2782">
                  <c:v>281978642.79758197</c:v>
                </c:pt>
                <c:pt idx="2783">
                  <c:v>282031082.48229593</c:v>
                </c:pt>
                <c:pt idx="2784">
                  <c:v>282083505.98797196</c:v>
                </c:pt>
                <c:pt idx="2785">
                  <c:v>282135913.32175303</c:v>
                </c:pt>
                <c:pt idx="2786">
                  <c:v>282188304.49077594</c:v>
                </c:pt>
                <c:pt idx="2787">
                  <c:v>282240679.50217396</c:v>
                </c:pt>
                <c:pt idx="2788">
                  <c:v>282293038.36307901</c:v>
                </c:pt>
                <c:pt idx="2789">
                  <c:v>282345381.08061695</c:v>
                </c:pt>
                <c:pt idx="2790">
                  <c:v>282397707.66190892</c:v>
                </c:pt>
                <c:pt idx="2791">
                  <c:v>282450018.11407602</c:v>
                </c:pt>
                <c:pt idx="2792">
                  <c:v>282502312.44423294</c:v>
                </c:pt>
                <c:pt idx="2793">
                  <c:v>282554590.65949005</c:v>
                </c:pt>
                <c:pt idx="2794">
                  <c:v>282606852.76695591</c:v>
                </c:pt>
                <c:pt idx="2795">
                  <c:v>282659098.77373296</c:v>
                </c:pt>
                <c:pt idx="2796">
                  <c:v>282711328.68692303</c:v>
                </c:pt>
                <c:pt idx="2797">
                  <c:v>282763542.51362002</c:v>
                </c:pt>
                <c:pt idx="2798">
                  <c:v>282815740.26091695</c:v>
                </c:pt>
                <c:pt idx="2799">
                  <c:v>282867921.93590486</c:v>
                </c:pt>
                <c:pt idx="2800">
                  <c:v>282920087.54566509</c:v>
                </c:pt>
                <c:pt idx="2801">
                  <c:v>282972237.09728003</c:v>
                </c:pt>
                <c:pt idx="2802">
                  <c:v>283024370.59782898</c:v>
                </c:pt>
                <c:pt idx="2803">
                  <c:v>283076488.05438399</c:v>
                </c:pt>
                <c:pt idx="2804">
                  <c:v>283128589.474015</c:v>
                </c:pt>
                <c:pt idx="2805">
                  <c:v>283180674.863787</c:v>
                </c:pt>
                <c:pt idx="2806">
                  <c:v>283232744.230766</c:v>
                </c:pt>
                <c:pt idx="2807">
                  <c:v>283284797.58200896</c:v>
                </c:pt>
                <c:pt idx="2808">
                  <c:v>283336834.92457199</c:v>
                </c:pt>
                <c:pt idx="2809">
                  <c:v>283388856.26550609</c:v>
                </c:pt>
                <c:pt idx="2810">
                  <c:v>283440861.61185801</c:v>
                </c:pt>
                <c:pt idx="2811">
                  <c:v>283492850.97067386</c:v>
                </c:pt>
                <c:pt idx="2812">
                  <c:v>283544824.348993</c:v>
                </c:pt>
                <c:pt idx="2813">
                  <c:v>283596781.75385302</c:v>
                </c:pt>
                <c:pt idx="2814">
                  <c:v>283648723.19228697</c:v>
                </c:pt>
                <c:pt idx="2815">
                  <c:v>283700648.67132509</c:v>
                </c:pt>
                <c:pt idx="2816">
                  <c:v>283752558.19799209</c:v>
                </c:pt>
                <c:pt idx="2817">
                  <c:v>283804451.779311</c:v>
                </c:pt>
                <c:pt idx="2818">
                  <c:v>283856329.42230093</c:v>
                </c:pt>
                <c:pt idx="2819">
                  <c:v>283908191.13397694</c:v>
                </c:pt>
                <c:pt idx="2820">
                  <c:v>283960036.92135203</c:v>
                </c:pt>
                <c:pt idx="2821">
                  <c:v>284011866.79143095</c:v>
                </c:pt>
                <c:pt idx="2822">
                  <c:v>284063680.75121999</c:v>
                </c:pt>
                <c:pt idx="2823">
                  <c:v>284115478.80772007</c:v>
                </c:pt>
                <c:pt idx="2824">
                  <c:v>284167260.96792799</c:v>
                </c:pt>
                <c:pt idx="2825">
                  <c:v>284219027.23883796</c:v>
                </c:pt>
                <c:pt idx="2826">
                  <c:v>284270777.62743998</c:v>
                </c:pt>
                <c:pt idx="2827">
                  <c:v>284322512.14072007</c:v>
                </c:pt>
                <c:pt idx="2828">
                  <c:v>284374230.785662</c:v>
                </c:pt>
                <c:pt idx="2829">
                  <c:v>284425933.56924492</c:v>
                </c:pt>
                <c:pt idx="2830">
                  <c:v>284477620.49844396</c:v>
                </c:pt>
                <c:pt idx="2831">
                  <c:v>284529291.58023292</c:v>
                </c:pt>
                <c:pt idx="2832">
                  <c:v>284580946.82157999</c:v>
                </c:pt>
                <c:pt idx="2833">
                  <c:v>284632586.22945201</c:v>
                </c:pt>
                <c:pt idx="2834">
                  <c:v>284684209.81080902</c:v>
                </c:pt>
                <c:pt idx="2835">
                  <c:v>284735817.57261091</c:v>
                </c:pt>
                <c:pt idx="2836">
                  <c:v>284787409.52181101</c:v>
                </c:pt>
                <c:pt idx="2837">
                  <c:v>284838985.66536301</c:v>
                </c:pt>
                <c:pt idx="2838">
                  <c:v>284890546.010212</c:v>
                </c:pt>
                <c:pt idx="2839">
                  <c:v>284942090.56330401</c:v>
                </c:pt>
                <c:pt idx="2840">
                  <c:v>284993619.331581</c:v>
                </c:pt>
                <c:pt idx="2841">
                  <c:v>285045132.32197785</c:v>
                </c:pt>
                <c:pt idx="2842">
                  <c:v>285096629.54143202</c:v>
                </c:pt>
                <c:pt idx="2843">
                  <c:v>285148110.9968729</c:v>
                </c:pt>
                <c:pt idx="2844">
                  <c:v>285199576.69522703</c:v>
                </c:pt>
                <c:pt idx="2845">
                  <c:v>285251026.64341915</c:v>
                </c:pt>
                <c:pt idx="2846">
                  <c:v>285302460.84836906</c:v>
                </c:pt>
                <c:pt idx="2847">
                  <c:v>285353879.31699395</c:v>
                </c:pt>
                <c:pt idx="2848">
                  <c:v>285405282.05620795</c:v>
                </c:pt>
                <c:pt idx="2849">
                  <c:v>285456669.07292199</c:v>
                </c:pt>
                <c:pt idx="2850">
                  <c:v>285508040.37404102</c:v>
                </c:pt>
                <c:pt idx="2851">
                  <c:v>285559395.96647096</c:v>
                </c:pt>
                <c:pt idx="2852">
                  <c:v>285610735.85710907</c:v>
                </c:pt>
                <c:pt idx="2853">
                  <c:v>285662060.05285305</c:v>
                </c:pt>
                <c:pt idx="2854">
                  <c:v>285713368.56059605</c:v>
                </c:pt>
                <c:pt idx="2855">
                  <c:v>285764661.38722908</c:v>
                </c:pt>
                <c:pt idx="2856">
                  <c:v>285815938.53963786</c:v>
                </c:pt>
                <c:pt idx="2857">
                  <c:v>285867200.02470601</c:v>
                </c:pt>
                <c:pt idx="2858">
                  <c:v>285918445.84931397</c:v>
                </c:pt>
                <c:pt idx="2859">
                  <c:v>285969676.02033699</c:v>
                </c:pt>
                <c:pt idx="2860">
                  <c:v>286020890.54465002</c:v>
                </c:pt>
                <c:pt idx="2861">
                  <c:v>286072089.42912197</c:v>
                </c:pt>
                <c:pt idx="2862">
                  <c:v>286123272.68062109</c:v>
                </c:pt>
                <c:pt idx="2863">
                  <c:v>286174440.30600703</c:v>
                </c:pt>
                <c:pt idx="2864">
                  <c:v>286225592.31214392</c:v>
                </c:pt>
                <c:pt idx="2865">
                  <c:v>286276728.70588696</c:v>
                </c:pt>
                <c:pt idx="2866">
                  <c:v>286327849.49408996</c:v>
                </c:pt>
                <c:pt idx="2867">
                  <c:v>286378954.68360198</c:v>
                </c:pt>
                <c:pt idx="2868">
                  <c:v>286430044.28127193</c:v>
                </c:pt>
                <c:pt idx="2869">
                  <c:v>286481118.29394192</c:v>
                </c:pt>
                <c:pt idx="2870">
                  <c:v>286532176.72845209</c:v>
                </c:pt>
                <c:pt idx="2871">
                  <c:v>286583219.59164095</c:v>
                </c:pt>
                <c:pt idx="2872">
                  <c:v>286634246.890342</c:v>
                </c:pt>
                <c:pt idx="2873">
                  <c:v>286685258.63138592</c:v>
                </c:pt>
                <c:pt idx="2874">
                  <c:v>286736254.82159996</c:v>
                </c:pt>
                <c:pt idx="2875">
                  <c:v>286787235.46780902</c:v>
                </c:pt>
                <c:pt idx="2876">
                  <c:v>286838200.57683396</c:v>
                </c:pt>
                <c:pt idx="2877">
                  <c:v>286889150.15549207</c:v>
                </c:pt>
                <c:pt idx="2878">
                  <c:v>286940084.21059901</c:v>
                </c:pt>
                <c:pt idx="2879">
                  <c:v>286991002.74896598</c:v>
                </c:pt>
                <c:pt idx="2880">
                  <c:v>287041905.77740002</c:v>
                </c:pt>
                <c:pt idx="2881">
                  <c:v>287092793.30270696</c:v>
                </c:pt>
                <c:pt idx="2882">
                  <c:v>287143665.33169103</c:v>
                </c:pt>
                <c:pt idx="2883">
                  <c:v>287194521.87114602</c:v>
                </c:pt>
                <c:pt idx="2884">
                  <c:v>287245362.92787099</c:v>
                </c:pt>
                <c:pt idx="2885">
                  <c:v>287296188.50865799</c:v>
                </c:pt>
                <c:pt idx="2886">
                  <c:v>287346998.62029499</c:v>
                </c:pt>
                <c:pt idx="2887">
                  <c:v>287397793.26957005</c:v>
                </c:pt>
                <c:pt idx="2888">
                  <c:v>287448572.46326602</c:v>
                </c:pt>
                <c:pt idx="2889">
                  <c:v>287499336.20816106</c:v>
                </c:pt>
                <c:pt idx="2890">
                  <c:v>287550084.51103294</c:v>
                </c:pt>
                <c:pt idx="2891">
                  <c:v>287600817.37865502</c:v>
                </c:pt>
                <c:pt idx="2892">
                  <c:v>287651534.81779701</c:v>
                </c:pt>
                <c:pt idx="2893">
                  <c:v>287702236.83522892</c:v>
                </c:pt>
                <c:pt idx="2894">
                  <c:v>287752923.43771303</c:v>
                </c:pt>
                <c:pt idx="2895">
                  <c:v>287803594.63201201</c:v>
                </c:pt>
                <c:pt idx="2896">
                  <c:v>287854250.42488199</c:v>
                </c:pt>
                <c:pt idx="2897">
                  <c:v>287904890.82308</c:v>
                </c:pt>
                <c:pt idx="2898">
                  <c:v>287955515.83335698</c:v>
                </c:pt>
                <c:pt idx="2899">
                  <c:v>288006125.46246296</c:v>
                </c:pt>
                <c:pt idx="2900">
                  <c:v>288056719.71714205</c:v>
                </c:pt>
                <c:pt idx="2901">
                  <c:v>288107298.60413897</c:v>
                </c:pt>
                <c:pt idx="2902">
                  <c:v>288157862.130193</c:v>
                </c:pt>
                <c:pt idx="2903">
                  <c:v>288208410.30204099</c:v>
                </c:pt>
                <c:pt idx="2904">
                  <c:v>288258943.12641609</c:v>
                </c:pt>
                <c:pt idx="2905">
                  <c:v>288309460.61005002</c:v>
                </c:pt>
                <c:pt idx="2906">
                  <c:v>288359962.75966901</c:v>
                </c:pt>
                <c:pt idx="2907">
                  <c:v>288410449.58199996</c:v>
                </c:pt>
                <c:pt idx="2908">
                  <c:v>288460921.08376402</c:v>
                </c:pt>
                <c:pt idx="2909">
                  <c:v>288511377.27167886</c:v>
                </c:pt>
                <c:pt idx="2910">
                  <c:v>288561818.15246105</c:v>
                </c:pt>
                <c:pt idx="2911">
                  <c:v>288612243.732822</c:v>
                </c:pt>
                <c:pt idx="2912">
                  <c:v>288662654.01947403</c:v>
                </c:pt>
                <c:pt idx="2913">
                  <c:v>288713049.01912105</c:v>
                </c:pt>
                <c:pt idx="2914">
                  <c:v>288763428.73846799</c:v>
                </c:pt>
                <c:pt idx="2915">
                  <c:v>288813793.18421698</c:v>
                </c:pt>
                <c:pt idx="2916">
                  <c:v>288864142.36306506</c:v>
                </c:pt>
                <c:pt idx="2917">
                  <c:v>288914476.28170794</c:v>
                </c:pt>
                <c:pt idx="2918">
                  <c:v>288964794.94683695</c:v>
                </c:pt>
                <c:pt idx="2919">
                  <c:v>289015098.36514002</c:v>
                </c:pt>
                <c:pt idx="2920">
                  <c:v>289065386.54330498</c:v>
                </c:pt>
                <c:pt idx="2921">
                  <c:v>289115659.48801601</c:v>
                </c:pt>
                <c:pt idx="2922">
                  <c:v>289165917.20595092</c:v>
                </c:pt>
                <c:pt idx="2923">
                  <c:v>289216159.70379102</c:v>
                </c:pt>
                <c:pt idx="2924">
                  <c:v>289266386.98820692</c:v>
                </c:pt>
                <c:pt idx="2925">
                  <c:v>289316599.06587303</c:v>
                </c:pt>
                <c:pt idx="2926">
                  <c:v>289366795.94345605</c:v>
                </c:pt>
                <c:pt idx="2927">
                  <c:v>289416977.62762302</c:v>
                </c:pt>
                <c:pt idx="2928">
                  <c:v>289467144.12503803</c:v>
                </c:pt>
                <c:pt idx="2929">
                  <c:v>289517295.44235992</c:v>
                </c:pt>
                <c:pt idx="2930">
                  <c:v>289567431.58624697</c:v>
                </c:pt>
                <c:pt idx="2931">
                  <c:v>289617552.563353</c:v>
                </c:pt>
                <c:pt idx="2932">
                  <c:v>289667658.38033003</c:v>
                </c:pt>
                <c:pt idx="2933">
                  <c:v>289717749.04382503</c:v>
                </c:pt>
                <c:pt idx="2934">
                  <c:v>289767824.56048697</c:v>
                </c:pt>
                <c:pt idx="2935">
                  <c:v>289817884.9369579</c:v>
                </c:pt>
                <c:pt idx="2936">
                  <c:v>289867930.179878</c:v>
                </c:pt>
                <c:pt idx="2937">
                  <c:v>289917960.29588395</c:v>
                </c:pt>
                <c:pt idx="2938">
                  <c:v>289967975.29161203</c:v>
                </c:pt>
                <c:pt idx="2939">
                  <c:v>290017975.17369401</c:v>
                </c:pt>
                <c:pt idx="2940">
                  <c:v>290067959.94875801</c:v>
                </c:pt>
                <c:pt idx="2941">
                  <c:v>290117929.62343001</c:v>
                </c:pt>
                <c:pt idx="2942">
                  <c:v>290167884.20433599</c:v>
                </c:pt>
                <c:pt idx="2943">
                  <c:v>290217823.69809401</c:v>
                </c:pt>
                <c:pt idx="2944">
                  <c:v>290267748.11132401</c:v>
                </c:pt>
                <c:pt idx="2945">
                  <c:v>290317657.45064199</c:v>
                </c:pt>
                <c:pt idx="2946">
                  <c:v>290367551.72265786</c:v>
                </c:pt>
                <c:pt idx="2947">
                  <c:v>290417430.93398297</c:v>
                </c:pt>
                <c:pt idx="2948">
                  <c:v>290467295.09122396</c:v>
                </c:pt>
                <c:pt idx="2949">
                  <c:v>290517144.20098692</c:v>
                </c:pt>
                <c:pt idx="2950">
                  <c:v>290566978.269871</c:v>
                </c:pt>
                <c:pt idx="2951">
                  <c:v>290616797.30447602</c:v>
                </c:pt>
                <c:pt idx="2952">
                  <c:v>290666601.31139696</c:v>
                </c:pt>
                <c:pt idx="2953">
                  <c:v>290716390.29722995</c:v>
                </c:pt>
                <c:pt idx="2954">
                  <c:v>290766164.26856303</c:v>
                </c:pt>
                <c:pt idx="2955">
                  <c:v>290815923.23198485</c:v>
                </c:pt>
                <c:pt idx="2956">
                  <c:v>290865667.19408202</c:v>
                </c:pt>
                <c:pt idx="2957">
                  <c:v>290915396.16143602</c:v>
                </c:pt>
                <c:pt idx="2958">
                  <c:v>290965110.14062798</c:v>
                </c:pt>
                <c:pt idx="2959">
                  <c:v>291014809.13823295</c:v>
                </c:pt>
                <c:pt idx="2960">
                  <c:v>291064493.16082805</c:v>
                </c:pt>
                <c:pt idx="2961">
                  <c:v>291114162.21498299</c:v>
                </c:pt>
                <c:pt idx="2962">
                  <c:v>291163816.30726898</c:v>
                </c:pt>
                <c:pt idx="2963">
                  <c:v>291213455.44425303</c:v>
                </c:pt>
                <c:pt idx="2964">
                  <c:v>291263079.63249803</c:v>
                </c:pt>
                <c:pt idx="2965">
                  <c:v>291312688.87856615</c:v>
                </c:pt>
                <c:pt idx="2966">
                  <c:v>291362283.18901497</c:v>
                </c:pt>
                <c:pt idx="2967">
                  <c:v>291411862.57040209</c:v>
                </c:pt>
                <c:pt idx="2968">
                  <c:v>291461427.02928096</c:v>
                </c:pt>
                <c:pt idx="2969">
                  <c:v>291510976.57220095</c:v>
                </c:pt>
                <c:pt idx="2970">
                  <c:v>291560511.20571202</c:v>
                </c:pt>
                <c:pt idx="2971">
                  <c:v>291610030.93635994</c:v>
                </c:pt>
                <c:pt idx="2972">
                  <c:v>291659535.77068794</c:v>
                </c:pt>
                <c:pt idx="2973">
                  <c:v>291709025.71523595</c:v>
                </c:pt>
                <c:pt idx="2974">
                  <c:v>291758500.77654201</c:v>
                </c:pt>
                <c:pt idx="2975">
                  <c:v>291807960.961142</c:v>
                </c:pt>
                <c:pt idx="2976">
                  <c:v>291857406.27556902</c:v>
                </c:pt>
                <c:pt idx="2977">
                  <c:v>291906836.72635192</c:v>
                </c:pt>
                <c:pt idx="2978">
                  <c:v>291956252.32002002</c:v>
                </c:pt>
                <c:pt idx="2979">
                  <c:v>292005653.06309909</c:v>
                </c:pt>
                <c:pt idx="2980">
                  <c:v>292055038.96210992</c:v>
                </c:pt>
                <c:pt idx="2981">
                  <c:v>292104410.02357399</c:v>
                </c:pt>
                <c:pt idx="2982">
                  <c:v>292153766.254008</c:v>
                </c:pt>
                <c:pt idx="2983">
                  <c:v>292203107.65992802</c:v>
                </c:pt>
                <c:pt idx="2984">
                  <c:v>292252434.24784702</c:v>
                </c:pt>
                <c:pt idx="2985">
                  <c:v>292301746.02427292</c:v>
                </c:pt>
                <c:pt idx="2986">
                  <c:v>292351042.99571592</c:v>
                </c:pt>
                <c:pt idx="2987">
                  <c:v>292400325.16868001</c:v>
                </c:pt>
                <c:pt idx="2988">
                  <c:v>292449592.54966909</c:v>
                </c:pt>
                <c:pt idx="2989">
                  <c:v>292498845.14518309</c:v>
                </c:pt>
                <c:pt idx="2990">
                  <c:v>292548082.96171695</c:v>
                </c:pt>
                <c:pt idx="2991">
                  <c:v>292597306.005768</c:v>
                </c:pt>
                <c:pt idx="2992">
                  <c:v>292646514.28383005</c:v>
                </c:pt>
                <c:pt idx="2993">
                  <c:v>292695707.80239201</c:v>
                </c:pt>
                <c:pt idx="2994">
                  <c:v>292744886.56794101</c:v>
                </c:pt>
                <c:pt idx="2995">
                  <c:v>292794050.58696496</c:v>
                </c:pt>
                <c:pt idx="2996">
                  <c:v>292843199.86594403</c:v>
                </c:pt>
                <c:pt idx="2997">
                  <c:v>292892334.41136092</c:v>
                </c:pt>
                <c:pt idx="2998">
                  <c:v>292941454.22969192</c:v>
                </c:pt>
                <c:pt idx="2999">
                  <c:v>292990559.32741505</c:v>
                </c:pt>
                <c:pt idx="3000">
                  <c:v>293039649.71100199</c:v>
                </c:pt>
                <c:pt idx="3001">
                  <c:v>293088725.38692403</c:v>
                </c:pt>
                <c:pt idx="3002">
                  <c:v>293137786.36164892</c:v>
                </c:pt>
                <c:pt idx="3003">
                  <c:v>293186832.64164501</c:v>
                </c:pt>
                <c:pt idx="3004">
                  <c:v>293235864.23337299</c:v>
                </c:pt>
                <c:pt idx="3005">
                  <c:v>293284881.14329702</c:v>
                </c:pt>
                <c:pt idx="3006">
                  <c:v>293333883.37787497</c:v>
                </c:pt>
                <c:pt idx="3007">
                  <c:v>293382870.94356304</c:v>
                </c:pt>
                <c:pt idx="3008">
                  <c:v>293431843.84681606</c:v>
                </c:pt>
                <c:pt idx="3009">
                  <c:v>293480802.09408492</c:v>
                </c:pt>
                <c:pt idx="3010">
                  <c:v>293529745.69182009</c:v>
                </c:pt>
                <c:pt idx="3011">
                  <c:v>293578674.64646906</c:v>
                </c:pt>
                <c:pt idx="3012">
                  <c:v>293627588.96447694</c:v>
                </c:pt>
                <c:pt idx="3013">
                  <c:v>293676488.65228492</c:v>
                </c:pt>
                <c:pt idx="3014">
                  <c:v>293725373.71633393</c:v>
                </c:pt>
                <c:pt idx="3015">
                  <c:v>293774244.16306204</c:v>
                </c:pt>
                <c:pt idx="3016">
                  <c:v>293823099.99890494</c:v>
                </c:pt>
                <c:pt idx="3017">
                  <c:v>293871941.23029494</c:v>
                </c:pt>
                <c:pt idx="3018">
                  <c:v>293920767.86366498</c:v>
                </c:pt>
                <c:pt idx="3019">
                  <c:v>293969579.905442</c:v>
                </c:pt>
                <c:pt idx="3020">
                  <c:v>294018377.36205298</c:v>
                </c:pt>
                <c:pt idx="3021">
                  <c:v>294067160.23992199</c:v>
                </c:pt>
                <c:pt idx="3022">
                  <c:v>294115928.54547101</c:v>
                </c:pt>
                <c:pt idx="3023">
                  <c:v>294164682.28512001</c:v>
                </c:pt>
                <c:pt idx="3024">
                  <c:v>294213421.46528494</c:v>
                </c:pt>
                <c:pt idx="3025">
                  <c:v>294262146.09238297</c:v>
                </c:pt>
                <c:pt idx="3026">
                  <c:v>294310856.17282605</c:v>
                </c:pt>
                <c:pt idx="3027">
                  <c:v>294359551.71302402</c:v>
                </c:pt>
                <c:pt idx="3028">
                  <c:v>294408232.71938699</c:v>
                </c:pt>
                <c:pt idx="3029">
                  <c:v>294456899.19831902</c:v>
                </c:pt>
                <c:pt idx="3030">
                  <c:v>294505551.15622401</c:v>
                </c:pt>
                <c:pt idx="3031">
                  <c:v>294554188.59950602</c:v>
                </c:pt>
                <c:pt idx="3032">
                  <c:v>294602811.53456205</c:v>
                </c:pt>
                <c:pt idx="3033">
                  <c:v>294651419.96779102</c:v>
                </c:pt>
                <c:pt idx="3034">
                  <c:v>294700013.90558696</c:v>
                </c:pt>
                <c:pt idx="3035">
                  <c:v>294748593.35434502</c:v>
                </c:pt>
                <c:pt idx="3036">
                  <c:v>294797158.32045305</c:v>
                </c:pt>
                <c:pt idx="3037">
                  <c:v>294845708.81029999</c:v>
                </c:pt>
                <c:pt idx="3038">
                  <c:v>294894244.83027291</c:v>
                </c:pt>
                <c:pt idx="3039">
                  <c:v>294942766.38675803</c:v>
                </c:pt>
                <c:pt idx="3040">
                  <c:v>294991273.48613292</c:v>
                </c:pt>
                <c:pt idx="3041">
                  <c:v>295039766.13477892</c:v>
                </c:pt>
                <c:pt idx="3042">
                  <c:v>295088244.33907503</c:v>
                </c:pt>
                <c:pt idx="3043">
                  <c:v>295136708.10539705</c:v>
                </c:pt>
                <c:pt idx="3044">
                  <c:v>295185157.44011801</c:v>
                </c:pt>
                <c:pt idx="3045">
                  <c:v>295233592.34960902</c:v>
                </c:pt>
                <c:pt idx="3046">
                  <c:v>295282012.84023899</c:v>
                </c:pt>
                <c:pt idx="3047">
                  <c:v>295330418.91837394</c:v>
                </c:pt>
                <c:pt idx="3048">
                  <c:v>295378810.59038103</c:v>
                </c:pt>
                <c:pt idx="3049">
                  <c:v>295427187.86262298</c:v>
                </c:pt>
                <c:pt idx="3050">
                  <c:v>295475550.74145901</c:v>
                </c:pt>
                <c:pt idx="3051">
                  <c:v>295523899.23324794</c:v>
                </c:pt>
                <c:pt idx="3052">
                  <c:v>295572233.34434605</c:v>
                </c:pt>
                <c:pt idx="3053">
                  <c:v>295620553.08110899</c:v>
                </c:pt>
                <c:pt idx="3054">
                  <c:v>295668858.44989002</c:v>
                </c:pt>
                <c:pt idx="3055">
                  <c:v>295717149.45703697</c:v>
                </c:pt>
                <c:pt idx="3056">
                  <c:v>295765426.10889906</c:v>
                </c:pt>
                <c:pt idx="3057">
                  <c:v>295813688.41182297</c:v>
                </c:pt>
                <c:pt idx="3058">
                  <c:v>295861936.372154</c:v>
                </c:pt>
                <c:pt idx="3059">
                  <c:v>295910169.99623185</c:v>
                </c:pt>
                <c:pt idx="3060">
                  <c:v>295958389.29039794</c:v>
                </c:pt>
                <c:pt idx="3061">
                  <c:v>296006594.26098996</c:v>
                </c:pt>
                <c:pt idx="3062">
                  <c:v>296054784.91434395</c:v>
                </c:pt>
                <c:pt idx="3063">
                  <c:v>296102961.25679392</c:v>
                </c:pt>
                <c:pt idx="3064">
                  <c:v>296151123.29467297</c:v>
                </c:pt>
                <c:pt idx="3065">
                  <c:v>296199271.03430992</c:v>
                </c:pt>
                <c:pt idx="3066">
                  <c:v>296247404.4820329</c:v>
                </c:pt>
                <c:pt idx="3067">
                  <c:v>296295523.64416808</c:v>
                </c:pt>
                <c:pt idx="3068">
                  <c:v>296343628.52704</c:v>
                </c:pt>
                <c:pt idx="3069">
                  <c:v>296391719.13696891</c:v>
                </c:pt>
                <c:pt idx="3070">
                  <c:v>296439795.48027688</c:v>
                </c:pt>
                <c:pt idx="3071">
                  <c:v>296487857.56327999</c:v>
                </c:pt>
                <c:pt idx="3072">
                  <c:v>296535905.39229697</c:v>
                </c:pt>
                <c:pt idx="3073">
                  <c:v>296583938.97363997</c:v>
                </c:pt>
                <c:pt idx="3074">
                  <c:v>296631958.31362206</c:v>
                </c:pt>
                <c:pt idx="3075">
                  <c:v>296679963.41855305</c:v>
                </c:pt>
                <c:pt idx="3076">
                  <c:v>296727954.29473996</c:v>
                </c:pt>
                <c:pt idx="3077">
                  <c:v>296775930.94849205</c:v>
                </c:pt>
                <c:pt idx="3078">
                  <c:v>296823893.38611102</c:v>
                </c:pt>
                <c:pt idx="3079">
                  <c:v>296871841.61390197</c:v>
                </c:pt>
                <c:pt idx="3080">
                  <c:v>296919775.63816303</c:v>
                </c:pt>
                <c:pt idx="3081">
                  <c:v>296967695.465195</c:v>
                </c:pt>
                <c:pt idx="3082">
                  <c:v>297015601.10129392</c:v>
                </c:pt>
                <c:pt idx="3083">
                  <c:v>297063492.552755</c:v>
                </c:pt>
                <c:pt idx="3084">
                  <c:v>297111369.82586998</c:v>
                </c:pt>
                <c:pt idx="3085">
                  <c:v>297159232.9269309</c:v>
                </c:pt>
                <c:pt idx="3086">
                  <c:v>297207081.86222792</c:v>
                </c:pt>
                <c:pt idx="3087">
                  <c:v>297254916.63804698</c:v>
                </c:pt>
                <c:pt idx="3088">
                  <c:v>297302737.26067394</c:v>
                </c:pt>
                <c:pt idx="3089">
                  <c:v>297350543.73639196</c:v>
                </c:pt>
                <c:pt idx="3090">
                  <c:v>297398336.07148403</c:v>
                </c:pt>
                <c:pt idx="3091">
                  <c:v>297446114.27222997</c:v>
                </c:pt>
                <c:pt idx="3092">
                  <c:v>297493878.344908</c:v>
                </c:pt>
                <c:pt idx="3093">
                  <c:v>297541628.29579192</c:v>
                </c:pt>
                <c:pt idx="3094">
                  <c:v>297589364.13115901</c:v>
                </c:pt>
                <c:pt idx="3095">
                  <c:v>297637085.85728198</c:v>
                </c:pt>
                <c:pt idx="3096">
                  <c:v>297684793.48043096</c:v>
                </c:pt>
                <c:pt idx="3097">
                  <c:v>297732487.00687397</c:v>
                </c:pt>
                <c:pt idx="3098">
                  <c:v>297780166.44287896</c:v>
                </c:pt>
                <c:pt idx="3099">
                  <c:v>297827831.79471099</c:v>
                </c:pt>
                <c:pt idx="3100">
                  <c:v>297875483.06863391</c:v>
                </c:pt>
                <c:pt idx="3101">
                  <c:v>297923120.27090997</c:v>
                </c:pt>
                <c:pt idx="3102">
                  <c:v>297970743.40779901</c:v>
                </c:pt>
                <c:pt idx="3103">
                  <c:v>298018352.48555899</c:v>
                </c:pt>
                <c:pt idx="3104">
                  <c:v>298065947.51044601</c:v>
                </c:pt>
                <c:pt idx="3105">
                  <c:v>298113528.48871601</c:v>
                </c:pt>
                <c:pt idx="3106">
                  <c:v>298161095.42662096</c:v>
                </c:pt>
                <c:pt idx="3107">
                  <c:v>298208648.33041298</c:v>
                </c:pt>
                <c:pt idx="3108">
                  <c:v>298256187.20634103</c:v>
                </c:pt>
                <c:pt idx="3109">
                  <c:v>298303712.06065202</c:v>
                </c:pt>
                <c:pt idx="3110">
                  <c:v>298351222.89959198</c:v>
                </c:pt>
                <c:pt idx="3111">
                  <c:v>298398719.72940695</c:v>
                </c:pt>
                <c:pt idx="3112">
                  <c:v>298446202.55633795</c:v>
                </c:pt>
                <c:pt idx="3113">
                  <c:v>298493671.38662696</c:v>
                </c:pt>
                <c:pt idx="3114">
                  <c:v>298541126.22651201</c:v>
                </c:pt>
                <c:pt idx="3115">
                  <c:v>298588567.08223093</c:v>
                </c:pt>
                <c:pt idx="3116">
                  <c:v>298635993.96002001</c:v>
                </c:pt>
                <c:pt idx="3117">
                  <c:v>298683406.86611301</c:v>
                </c:pt>
                <c:pt idx="3118">
                  <c:v>298730805.80674201</c:v>
                </c:pt>
                <c:pt idx="3119">
                  <c:v>298778190.78813899</c:v>
                </c:pt>
                <c:pt idx="3120">
                  <c:v>298825561.81653005</c:v>
                </c:pt>
                <c:pt idx="3121">
                  <c:v>298872918.89814502</c:v>
                </c:pt>
                <c:pt idx="3122">
                  <c:v>298920262.03920895</c:v>
                </c:pt>
                <c:pt idx="3123">
                  <c:v>298967591.24594492</c:v>
                </c:pt>
                <c:pt idx="3124">
                  <c:v>299014906.52457792</c:v>
                </c:pt>
                <c:pt idx="3125">
                  <c:v>299062207.88132602</c:v>
                </c:pt>
                <c:pt idx="3126">
                  <c:v>299109495.32240999</c:v>
                </c:pt>
                <c:pt idx="3127">
                  <c:v>299156768.85404605</c:v>
                </c:pt>
                <c:pt idx="3128">
                  <c:v>299204028.48245192</c:v>
                </c:pt>
                <c:pt idx="3129">
                  <c:v>299251274.21384001</c:v>
                </c:pt>
                <c:pt idx="3130">
                  <c:v>299298506.05442303</c:v>
                </c:pt>
                <c:pt idx="3131">
                  <c:v>299345724.01041305</c:v>
                </c:pt>
                <c:pt idx="3132">
                  <c:v>299392928.08802009</c:v>
                </c:pt>
                <c:pt idx="3133">
                  <c:v>299440118.29345</c:v>
                </c:pt>
                <c:pt idx="3134">
                  <c:v>299487294.63291103</c:v>
                </c:pt>
                <c:pt idx="3135">
                  <c:v>299534457.11260599</c:v>
                </c:pt>
                <c:pt idx="3136">
                  <c:v>299581605.73873895</c:v>
                </c:pt>
                <c:pt idx="3137">
                  <c:v>299628740.51751208</c:v>
                </c:pt>
                <c:pt idx="3138">
                  <c:v>299675861.45512402</c:v>
                </c:pt>
                <c:pt idx="3139">
                  <c:v>299722968.55777401</c:v>
                </c:pt>
                <c:pt idx="3140">
                  <c:v>299770061.83165896</c:v>
                </c:pt>
                <c:pt idx="3141">
                  <c:v>299817141.2829749</c:v>
                </c:pt>
                <c:pt idx="3142">
                  <c:v>299864206.91791391</c:v>
                </c:pt>
                <c:pt idx="3143">
                  <c:v>299911258.74266899</c:v>
                </c:pt>
                <c:pt idx="3144">
                  <c:v>299958296.76343101</c:v>
                </c:pt>
                <c:pt idx="3145">
                  <c:v>300005320.98638994</c:v>
                </c:pt>
                <c:pt idx="3146">
                  <c:v>300052331.41773295</c:v>
                </c:pt>
                <c:pt idx="3147">
                  <c:v>300099328.06364602</c:v>
                </c:pt>
                <c:pt idx="3148">
                  <c:v>300146310.93031299</c:v>
                </c:pt>
                <c:pt idx="3149">
                  <c:v>300193280.02391899</c:v>
                </c:pt>
                <c:pt idx="3150">
                  <c:v>300240235.35064501</c:v>
                </c:pt>
                <c:pt idx="3151">
                  <c:v>300287176.91667086</c:v>
                </c:pt>
                <c:pt idx="3152">
                  <c:v>300334104.72817695</c:v>
                </c:pt>
                <c:pt idx="3153">
                  <c:v>300381018.79133797</c:v>
                </c:pt>
                <c:pt idx="3154">
                  <c:v>300427919.11233091</c:v>
                </c:pt>
                <c:pt idx="3155">
                  <c:v>300474805.69733</c:v>
                </c:pt>
                <c:pt idx="3156">
                  <c:v>300521678.55250901</c:v>
                </c:pt>
                <c:pt idx="3157">
                  <c:v>300568537.684039</c:v>
                </c:pt>
                <c:pt idx="3158">
                  <c:v>300615383.09808999</c:v>
                </c:pt>
                <c:pt idx="3159">
                  <c:v>300662214.80083001</c:v>
                </c:pt>
                <c:pt idx="3160">
                  <c:v>300709032.79842597</c:v>
                </c:pt>
                <c:pt idx="3161">
                  <c:v>300755837.097045</c:v>
                </c:pt>
                <c:pt idx="3162">
                  <c:v>300802627.70284992</c:v>
                </c:pt>
                <c:pt idx="3163">
                  <c:v>300849404.62200499</c:v>
                </c:pt>
                <c:pt idx="3164">
                  <c:v>300896167.86066997</c:v>
                </c:pt>
                <c:pt idx="3165">
                  <c:v>300942917.42500699</c:v>
                </c:pt>
                <c:pt idx="3166">
                  <c:v>300989653.32117403</c:v>
                </c:pt>
                <c:pt idx="3167">
                  <c:v>301036375.55532998</c:v>
                </c:pt>
                <c:pt idx="3168">
                  <c:v>301083084.13362801</c:v>
                </c:pt>
                <c:pt idx="3169">
                  <c:v>301129779.06222391</c:v>
                </c:pt>
                <c:pt idx="3170">
                  <c:v>301176460.34727198</c:v>
                </c:pt>
                <c:pt idx="3171">
                  <c:v>301223127.99492192</c:v>
                </c:pt>
                <c:pt idx="3172">
                  <c:v>301269782.01132601</c:v>
                </c:pt>
                <c:pt idx="3173">
                  <c:v>301316422.40263289</c:v>
                </c:pt>
                <c:pt idx="3174">
                  <c:v>301363049.17499101</c:v>
                </c:pt>
                <c:pt idx="3175">
                  <c:v>301409662.33454609</c:v>
                </c:pt>
                <c:pt idx="3176">
                  <c:v>301456261.88744301</c:v>
                </c:pt>
                <c:pt idx="3177">
                  <c:v>301502847.83982605</c:v>
                </c:pt>
                <c:pt idx="3178">
                  <c:v>301549420.19783801</c:v>
                </c:pt>
                <c:pt idx="3179">
                  <c:v>301595978.96762002</c:v>
                </c:pt>
                <c:pt idx="3180">
                  <c:v>301642524.15531206</c:v>
                </c:pt>
                <c:pt idx="3181">
                  <c:v>301689055.76705301</c:v>
                </c:pt>
                <c:pt idx="3182">
                  <c:v>301735573.80897892</c:v>
                </c:pt>
                <c:pt idx="3183">
                  <c:v>301782078.28722697</c:v>
                </c:pt>
                <c:pt idx="3184">
                  <c:v>301828569.207932</c:v>
                </c:pt>
                <c:pt idx="3185">
                  <c:v>301875046.57722598</c:v>
                </c:pt>
                <c:pt idx="3186">
                  <c:v>301921510.40124094</c:v>
                </c:pt>
                <c:pt idx="3187">
                  <c:v>301967960.68611097</c:v>
                </c:pt>
                <c:pt idx="3188">
                  <c:v>302014397.43796295</c:v>
                </c:pt>
                <c:pt idx="3189">
                  <c:v>302060820.66292697</c:v>
                </c:pt>
                <c:pt idx="3190">
                  <c:v>302107230.36712915</c:v>
                </c:pt>
                <c:pt idx="3191">
                  <c:v>302153626.556696</c:v>
                </c:pt>
                <c:pt idx="3192">
                  <c:v>302200009.23775202</c:v>
                </c:pt>
                <c:pt idx="3193">
                  <c:v>302246378.41641992</c:v>
                </c:pt>
                <c:pt idx="3194">
                  <c:v>302292734.09882402</c:v>
                </c:pt>
                <c:pt idx="3195">
                  <c:v>302339076.29108292</c:v>
                </c:pt>
                <c:pt idx="3196">
                  <c:v>302385404.99931794</c:v>
                </c:pt>
                <c:pt idx="3197">
                  <c:v>302431720.22964895</c:v>
                </c:pt>
                <c:pt idx="3198">
                  <c:v>302478021.98819101</c:v>
                </c:pt>
                <c:pt idx="3199">
                  <c:v>302524310.28105992</c:v>
                </c:pt>
                <c:pt idx="3200">
                  <c:v>302570585.11437303</c:v>
                </c:pt>
                <c:pt idx="3201">
                  <c:v>302616846.49424297</c:v>
                </c:pt>
                <c:pt idx="3202">
                  <c:v>302663094.42678386</c:v>
                </c:pt>
                <c:pt idx="3203">
                  <c:v>302709328.91810501</c:v>
                </c:pt>
                <c:pt idx="3204">
                  <c:v>302755549.97431892</c:v>
                </c:pt>
                <c:pt idx="3205">
                  <c:v>302801757.601533</c:v>
                </c:pt>
                <c:pt idx="3206">
                  <c:v>302847951.805857</c:v>
                </c:pt>
                <c:pt idx="3207">
                  <c:v>302894132.59339899</c:v>
                </c:pt>
                <c:pt idx="3208">
                  <c:v>302940299.97026092</c:v>
                </c:pt>
                <c:pt idx="3209">
                  <c:v>302986453.94254899</c:v>
                </c:pt>
                <c:pt idx="3210">
                  <c:v>303032594.51636791</c:v>
                </c:pt>
                <c:pt idx="3211">
                  <c:v>303078721.69782108</c:v>
                </c:pt>
                <c:pt idx="3212">
                  <c:v>303124835.49300694</c:v>
                </c:pt>
                <c:pt idx="3213">
                  <c:v>303170935.90802705</c:v>
                </c:pt>
                <c:pt idx="3214">
                  <c:v>303217022.94897991</c:v>
                </c:pt>
                <c:pt idx="3215">
                  <c:v>303263096.621966</c:v>
                </c:pt>
                <c:pt idx="3216">
                  <c:v>303309156.93307996</c:v>
                </c:pt>
                <c:pt idx="3217">
                  <c:v>303355203.88841802</c:v>
                </c:pt>
                <c:pt idx="3218">
                  <c:v>303401237.49407595</c:v>
                </c:pt>
                <c:pt idx="3219">
                  <c:v>303447257.75614601</c:v>
                </c:pt>
                <c:pt idx="3220">
                  <c:v>303493264.68072206</c:v>
                </c:pt>
                <c:pt idx="3221">
                  <c:v>303539258.27389705</c:v>
                </c:pt>
                <c:pt idx="3222">
                  <c:v>303585238.54175901</c:v>
                </c:pt>
                <c:pt idx="3223">
                  <c:v>303631205.49039793</c:v>
                </c:pt>
                <c:pt idx="3224">
                  <c:v>303677159.12590295</c:v>
                </c:pt>
                <c:pt idx="3225">
                  <c:v>303723099.45436102</c:v>
                </c:pt>
                <c:pt idx="3226">
                  <c:v>303769026.48185992</c:v>
                </c:pt>
                <c:pt idx="3227">
                  <c:v>303814940.21448392</c:v>
                </c:pt>
                <c:pt idx="3228">
                  <c:v>303860840.65831798</c:v>
                </c:pt>
                <c:pt idx="3229">
                  <c:v>303906727.81944609</c:v>
                </c:pt>
                <c:pt idx="3230">
                  <c:v>303952601.70394892</c:v>
                </c:pt>
                <c:pt idx="3231">
                  <c:v>303998462.31790799</c:v>
                </c:pt>
                <c:pt idx="3232">
                  <c:v>304044309.66740507</c:v>
                </c:pt>
                <c:pt idx="3233">
                  <c:v>304090143.75852007</c:v>
                </c:pt>
                <c:pt idx="3234">
                  <c:v>304135964.59732902</c:v>
                </c:pt>
                <c:pt idx="3235">
                  <c:v>304181772.18991202</c:v>
                </c:pt>
                <c:pt idx="3236">
                  <c:v>304227566.54234499</c:v>
                </c:pt>
                <c:pt idx="3237">
                  <c:v>304273347.66070205</c:v>
                </c:pt>
                <c:pt idx="3238">
                  <c:v>304319115.55106002</c:v>
                </c:pt>
                <c:pt idx="3239">
                  <c:v>304364870.219491</c:v>
                </c:pt>
                <c:pt idx="3240">
                  <c:v>304410611.67206901</c:v>
                </c:pt>
                <c:pt idx="3241">
                  <c:v>304456339.914864</c:v>
                </c:pt>
                <c:pt idx="3242">
                  <c:v>304502054.95394796</c:v>
                </c:pt>
                <c:pt idx="3243">
                  <c:v>304547756.79539192</c:v>
                </c:pt>
                <c:pt idx="3244">
                  <c:v>304593445.44526303</c:v>
                </c:pt>
                <c:pt idx="3245">
                  <c:v>304639120.90963095</c:v>
                </c:pt>
                <c:pt idx="3246">
                  <c:v>304684783.19456208</c:v>
                </c:pt>
                <c:pt idx="3247">
                  <c:v>304730432.30612302</c:v>
                </c:pt>
                <c:pt idx="3248">
                  <c:v>304776068.25037903</c:v>
                </c:pt>
                <c:pt idx="3249">
                  <c:v>304821691.03339499</c:v>
                </c:pt>
                <c:pt idx="3250">
                  <c:v>304867300.66123492</c:v>
                </c:pt>
                <c:pt idx="3251">
                  <c:v>304912897.139961</c:v>
                </c:pt>
                <c:pt idx="3252">
                  <c:v>304958480.47563595</c:v>
                </c:pt>
                <c:pt idx="3253">
                  <c:v>305004050.67432106</c:v>
                </c:pt>
                <c:pt idx="3254">
                  <c:v>305049607.74207503</c:v>
                </c:pt>
                <c:pt idx="3255">
                  <c:v>305095151.68496001</c:v>
                </c:pt>
                <c:pt idx="3256">
                  <c:v>305140682.50903201</c:v>
                </c:pt>
                <c:pt idx="3257">
                  <c:v>305186200.22034794</c:v>
                </c:pt>
                <c:pt idx="3258">
                  <c:v>305231704.82496792</c:v>
                </c:pt>
                <c:pt idx="3259">
                  <c:v>305277196.32894695</c:v>
                </c:pt>
                <c:pt idx="3260">
                  <c:v>305322674.73833895</c:v>
                </c:pt>
                <c:pt idx="3261">
                  <c:v>305368140.059201</c:v>
                </c:pt>
                <c:pt idx="3262">
                  <c:v>305413592.29758501</c:v>
                </c:pt>
                <c:pt idx="3263">
                  <c:v>305459031.45954502</c:v>
                </c:pt>
                <c:pt idx="3264">
                  <c:v>305504457.55113101</c:v>
                </c:pt>
                <c:pt idx="3265">
                  <c:v>305549870.57839602</c:v>
                </c:pt>
                <c:pt idx="3266">
                  <c:v>305595270.54738998</c:v>
                </c:pt>
                <c:pt idx="3267">
                  <c:v>305640657.46416301</c:v>
                </c:pt>
                <c:pt idx="3268">
                  <c:v>305686031.334764</c:v>
                </c:pt>
                <c:pt idx="3269">
                  <c:v>305731392.165241</c:v>
                </c:pt>
                <c:pt idx="3270">
                  <c:v>305776739.96164203</c:v>
                </c:pt>
                <c:pt idx="3271">
                  <c:v>305822074.73001403</c:v>
                </c:pt>
                <c:pt idx="3272">
                  <c:v>305867396.47640193</c:v>
                </c:pt>
                <c:pt idx="3273">
                  <c:v>305912705.20685202</c:v>
                </c:pt>
                <c:pt idx="3274">
                  <c:v>305958000.92740703</c:v>
                </c:pt>
                <c:pt idx="3275">
                  <c:v>306003283.64411306</c:v>
                </c:pt>
                <c:pt idx="3276">
                  <c:v>306048553.36301208</c:v>
                </c:pt>
                <c:pt idx="3277">
                  <c:v>306093810.09014696</c:v>
                </c:pt>
                <c:pt idx="3278">
                  <c:v>306139053.83156002</c:v>
                </c:pt>
                <c:pt idx="3279">
                  <c:v>306184284.59328991</c:v>
                </c:pt>
                <c:pt idx="3280">
                  <c:v>306229502.38137996</c:v>
                </c:pt>
                <c:pt idx="3281">
                  <c:v>306274707.201868</c:v>
                </c:pt>
                <c:pt idx="3282">
                  <c:v>306319899.06079298</c:v>
                </c:pt>
                <c:pt idx="3283">
                  <c:v>306365077.964194</c:v>
                </c:pt>
                <c:pt idx="3284">
                  <c:v>306410243.91810799</c:v>
                </c:pt>
                <c:pt idx="3285">
                  <c:v>306455396.92857099</c:v>
                </c:pt>
                <c:pt idx="3286">
                  <c:v>306500537.00162202</c:v>
                </c:pt>
                <c:pt idx="3287">
                  <c:v>306545664.14329606</c:v>
                </c:pt>
                <c:pt idx="3288">
                  <c:v>306590778.35962605</c:v>
                </c:pt>
                <c:pt idx="3289">
                  <c:v>306635879.65665001</c:v>
                </c:pt>
                <c:pt idx="3290">
                  <c:v>306680968.04039705</c:v>
                </c:pt>
                <c:pt idx="3291">
                  <c:v>306726043.51690394</c:v>
                </c:pt>
                <c:pt idx="3292">
                  <c:v>306771106.09220093</c:v>
                </c:pt>
                <c:pt idx="3293">
                  <c:v>306816155.77232099</c:v>
                </c:pt>
                <c:pt idx="3294">
                  <c:v>306861192.56329602</c:v>
                </c:pt>
                <c:pt idx="3295">
                  <c:v>306906216.471156</c:v>
                </c:pt>
                <c:pt idx="3296">
                  <c:v>306951227.50193095</c:v>
                </c:pt>
                <c:pt idx="3297">
                  <c:v>306996225.66165102</c:v>
                </c:pt>
                <c:pt idx="3298">
                  <c:v>307041210.95634496</c:v>
                </c:pt>
                <c:pt idx="3299">
                  <c:v>307086183.39204103</c:v>
                </c:pt>
                <c:pt idx="3300">
                  <c:v>307131142.97476703</c:v>
                </c:pt>
                <c:pt idx="3301">
                  <c:v>307176089.71055102</c:v>
                </c:pt>
                <c:pt idx="3302">
                  <c:v>307221023.60541809</c:v>
                </c:pt>
                <c:pt idx="3303">
                  <c:v>307265944.66539598</c:v>
                </c:pt>
                <c:pt idx="3304">
                  <c:v>307310852.89651</c:v>
                </c:pt>
                <c:pt idx="3305">
                  <c:v>307355748.30478609</c:v>
                </c:pt>
                <c:pt idx="3306">
                  <c:v>307400630.89624596</c:v>
                </c:pt>
                <c:pt idx="3307">
                  <c:v>307445500.676916</c:v>
                </c:pt>
                <c:pt idx="3308">
                  <c:v>307490357.65282005</c:v>
                </c:pt>
                <c:pt idx="3309">
                  <c:v>307535201.82997996</c:v>
                </c:pt>
                <c:pt idx="3310">
                  <c:v>307580033.21441799</c:v>
                </c:pt>
                <c:pt idx="3311">
                  <c:v>307624851.81215799</c:v>
                </c:pt>
                <c:pt idx="3312">
                  <c:v>307669657.62922102</c:v>
                </c:pt>
                <c:pt idx="3313">
                  <c:v>307714450.671628</c:v>
                </c:pt>
                <c:pt idx="3314">
                  <c:v>307759230.94539791</c:v>
                </c:pt>
                <c:pt idx="3315">
                  <c:v>307803998.45655298</c:v>
                </c:pt>
                <c:pt idx="3316">
                  <c:v>307848753.21111298</c:v>
                </c:pt>
                <c:pt idx="3317">
                  <c:v>307893495.21509695</c:v>
                </c:pt>
                <c:pt idx="3318">
                  <c:v>307938224.47452205</c:v>
                </c:pt>
                <c:pt idx="3319">
                  <c:v>307982940.99540794</c:v>
                </c:pt>
                <c:pt idx="3320">
                  <c:v>308027644.78377199</c:v>
                </c:pt>
                <c:pt idx="3321">
                  <c:v>308072335.845631</c:v>
                </c:pt>
                <c:pt idx="3322">
                  <c:v>308117014.18700409</c:v>
                </c:pt>
                <c:pt idx="3323">
                  <c:v>308161679.81390703</c:v>
                </c:pt>
                <c:pt idx="3324">
                  <c:v>308206332.73235494</c:v>
                </c:pt>
                <c:pt idx="3325">
                  <c:v>308250972.94836605</c:v>
                </c:pt>
                <c:pt idx="3326">
                  <c:v>308295600.46795303</c:v>
                </c:pt>
                <c:pt idx="3327">
                  <c:v>308340215.29713202</c:v>
                </c:pt>
                <c:pt idx="3328">
                  <c:v>308384817.44191694</c:v>
                </c:pt>
                <c:pt idx="3329">
                  <c:v>308429406.908324</c:v>
                </c:pt>
                <c:pt idx="3330">
                  <c:v>308473983.70236492</c:v>
                </c:pt>
                <c:pt idx="3331">
                  <c:v>308518547.83005601</c:v>
                </c:pt>
                <c:pt idx="3332">
                  <c:v>308563099.29740602</c:v>
                </c:pt>
                <c:pt idx="3333">
                  <c:v>308607638.11043102</c:v>
                </c:pt>
                <c:pt idx="3334">
                  <c:v>308652164.27514392</c:v>
                </c:pt>
                <c:pt idx="3335">
                  <c:v>308696677.79755509</c:v>
                </c:pt>
                <c:pt idx="3336">
                  <c:v>308741178.68367696</c:v>
                </c:pt>
                <c:pt idx="3337">
                  <c:v>308785666.93952101</c:v>
                </c:pt>
                <c:pt idx="3338">
                  <c:v>308830142.57109892</c:v>
                </c:pt>
                <c:pt idx="3339">
                  <c:v>308874605.58442008</c:v>
                </c:pt>
                <c:pt idx="3340">
                  <c:v>308919055.98549694</c:v>
                </c:pt>
                <c:pt idx="3341">
                  <c:v>308963493.78033793</c:v>
                </c:pt>
                <c:pt idx="3342">
                  <c:v>309007918.97495294</c:v>
                </c:pt>
                <c:pt idx="3343">
                  <c:v>309052331.57535303</c:v>
                </c:pt>
                <c:pt idx="3344">
                  <c:v>309096731.587547</c:v>
                </c:pt>
                <c:pt idx="3345">
                  <c:v>309141119.01754397</c:v>
                </c:pt>
                <c:pt idx="3346">
                  <c:v>309185493.871351</c:v>
                </c:pt>
                <c:pt idx="3347">
                  <c:v>309229856.15497899</c:v>
                </c:pt>
                <c:pt idx="3348">
                  <c:v>309274205.87443602</c:v>
                </c:pt>
                <c:pt idx="3349">
                  <c:v>309318543.03572792</c:v>
                </c:pt>
                <c:pt idx="3350">
                  <c:v>309362867.64486504</c:v>
                </c:pt>
                <c:pt idx="3351">
                  <c:v>309407179.70785302</c:v>
                </c:pt>
                <c:pt idx="3352">
                  <c:v>309451479.23069996</c:v>
                </c:pt>
                <c:pt idx="3353">
                  <c:v>309495766.21941298</c:v>
                </c:pt>
                <c:pt idx="3354">
                  <c:v>309540040.67999899</c:v>
                </c:pt>
                <c:pt idx="3355">
                  <c:v>309584302.61846507</c:v>
                </c:pt>
                <c:pt idx="3356">
                  <c:v>309628552.04081702</c:v>
                </c:pt>
                <c:pt idx="3357">
                  <c:v>309672788.95305997</c:v>
                </c:pt>
                <c:pt idx="3358">
                  <c:v>309717013.36120296</c:v>
                </c:pt>
                <c:pt idx="3359">
                  <c:v>309761225.27124894</c:v>
                </c:pt>
                <c:pt idx="3360">
                  <c:v>309805424.68920499</c:v>
                </c:pt>
                <c:pt idx="3361">
                  <c:v>309849611.62107694</c:v>
                </c:pt>
                <c:pt idx="3362">
                  <c:v>309893786.07287103</c:v>
                </c:pt>
                <c:pt idx="3363">
                  <c:v>309937948.05058908</c:v>
                </c:pt>
                <c:pt idx="3364">
                  <c:v>309982097.56023896</c:v>
                </c:pt>
                <c:pt idx="3365">
                  <c:v>310026234.60782504</c:v>
                </c:pt>
                <c:pt idx="3366">
                  <c:v>310070359.19935209</c:v>
                </c:pt>
                <c:pt idx="3367">
                  <c:v>310114471.34082311</c:v>
                </c:pt>
                <c:pt idx="3368">
                  <c:v>310158571.03824496</c:v>
                </c:pt>
                <c:pt idx="3369">
                  <c:v>310202658.29762</c:v>
                </c:pt>
                <c:pt idx="3370">
                  <c:v>310246733.12495399</c:v>
                </c:pt>
                <c:pt idx="3371">
                  <c:v>310290795.52625096</c:v>
                </c:pt>
                <c:pt idx="3372">
                  <c:v>310334845.50751406</c:v>
                </c:pt>
                <c:pt idx="3373">
                  <c:v>310378883.07474792</c:v>
                </c:pt>
                <c:pt idx="3374">
                  <c:v>310422908.23395592</c:v>
                </c:pt>
                <c:pt idx="3375">
                  <c:v>310466920.99114299</c:v>
                </c:pt>
                <c:pt idx="3376">
                  <c:v>310510921.35231209</c:v>
                </c:pt>
                <c:pt idx="3377">
                  <c:v>310554909.32346702</c:v>
                </c:pt>
                <c:pt idx="3378">
                  <c:v>310598884.91061091</c:v>
                </c:pt>
                <c:pt idx="3379">
                  <c:v>310642848.11974698</c:v>
                </c:pt>
                <c:pt idx="3380">
                  <c:v>310686798.95688099</c:v>
                </c:pt>
                <c:pt idx="3381">
                  <c:v>310730737.42801392</c:v>
                </c:pt>
                <c:pt idx="3382">
                  <c:v>310774663.53914899</c:v>
                </c:pt>
                <c:pt idx="3383">
                  <c:v>310818577.29629195</c:v>
                </c:pt>
                <c:pt idx="3384">
                  <c:v>310862478.70544499</c:v>
                </c:pt>
                <c:pt idx="3385">
                  <c:v>310906367.77261096</c:v>
                </c:pt>
                <c:pt idx="3386">
                  <c:v>310950244.50379401</c:v>
                </c:pt>
                <c:pt idx="3387">
                  <c:v>310994108.90499699</c:v>
                </c:pt>
                <c:pt idx="3388">
                  <c:v>311037960.98222291</c:v>
                </c:pt>
                <c:pt idx="3389">
                  <c:v>311081800.741476</c:v>
                </c:pt>
                <c:pt idx="3390">
                  <c:v>311125628.18875909</c:v>
                </c:pt>
                <c:pt idx="3391">
                  <c:v>311169443.33007699</c:v>
                </c:pt>
                <c:pt idx="3392">
                  <c:v>311213246.17143202</c:v>
                </c:pt>
                <c:pt idx="3393">
                  <c:v>311257036.71882606</c:v>
                </c:pt>
                <c:pt idx="3394">
                  <c:v>311300814.97826499</c:v>
                </c:pt>
                <c:pt idx="3395">
                  <c:v>311344580.95575202</c:v>
                </c:pt>
                <c:pt idx="3396">
                  <c:v>311388334.65729105</c:v>
                </c:pt>
                <c:pt idx="3397">
                  <c:v>311432076.088884</c:v>
                </c:pt>
                <c:pt idx="3398">
                  <c:v>311475805.25653499</c:v>
                </c:pt>
                <c:pt idx="3399">
                  <c:v>311519522.16624999</c:v>
                </c:pt>
                <c:pt idx="3400">
                  <c:v>311563226.824031</c:v>
                </c:pt>
                <c:pt idx="3401">
                  <c:v>311606919.23588294</c:v>
                </c:pt>
                <c:pt idx="3402">
                  <c:v>311650599.40780997</c:v>
                </c:pt>
                <c:pt idx="3403">
                  <c:v>311694267.34581608</c:v>
                </c:pt>
                <c:pt idx="3404">
                  <c:v>311737923.05590492</c:v>
                </c:pt>
                <c:pt idx="3405">
                  <c:v>311781566.54408205</c:v>
                </c:pt>
                <c:pt idx="3406">
                  <c:v>311825197.81635201</c:v>
                </c:pt>
                <c:pt idx="3407">
                  <c:v>311868816.87871897</c:v>
                </c:pt>
                <c:pt idx="3408">
                  <c:v>311912423.73718792</c:v>
                </c:pt>
                <c:pt idx="3409">
                  <c:v>311956018.39776409</c:v>
                </c:pt>
                <c:pt idx="3410">
                  <c:v>311999600.86645401</c:v>
                </c:pt>
                <c:pt idx="3411">
                  <c:v>312043171.14926106</c:v>
                </c:pt>
                <c:pt idx="3412">
                  <c:v>312086729.25219101</c:v>
                </c:pt>
                <c:pt idx="3413">
                  <c:v>312130275.18125099</c:v>
                </c:pt>
                <c:pt idx="3414">
                  <c:v>312173808.94244492</c:v>
                </c:pt>
                <c:pt idx="3415">
                  <c:v>312217330.54177999</c:v>
                </c:pt>
                <c:pt idx="3416">
                  <c:v>312260839.98526192</c:v>
                </c:pt>
                <c:pt idx="3417">
                  <c:v>312304337.278898</c:v>
                </c:pt>
                <c:pt idx="3418">
                  <c:v>312347822.42869395</c:v>
                </c:pt>
                <c:pt idx="3419">
                  <c:v>312391295.44065696</c:v>
                </c:pt>
                <c:pt idx="3420">
                  <c:v>312434756.32079601</c:v>
                </c:pt>
                <c:pt idx="3421">
                  <c:v>312478205.07511508</c:v>
                </c:pt>
                <c:pt idx="3422">
                  <c:v>312521641.70962298</c:v>
                </c:pt>
                <c:pt idx="3423">
                  <c:v>312565066.23032892</c:v>
                </c:pt>
                <c:pt idx="3424">
                  <c:v>312608478.64323902</c:v>
                </c:pt>
                <c:pt idx="3425">
                  <c:v>312651878.954364</c:v>
                </c:pt>
                <c:pt idx="3426">
                  <c:v>312695267.16970998</c:v>
                </c:pt>
                <c:pt idx="3427">
                  <c:v>312738643.29528689</c:v>
                </c:pt>
                <c:pt idx="3428">
                  <c:v>312782007.33710402</c:v>
                </c:pt>
                <c:pt idx="3429">
                  <c:v>312825359.30117005</c:v>
                </c:pt>
                <c:pt idx="3430">
                  <c:v>312868699.19349605</c:v>
                </c:pt>
                <c:pt idx="3431">
                  <c:v>312912027.020091</c:v>
                </c:pt>
                <c:pt idx="3432">
                  <c:v>312955342.78696495</c:v>
                </c:pt>
                <c:pt idx="3433">
                  <c:v>312998646.50013</c:v>
                </c:pt>
                <c:pt idx="3434">
                  <c:v>313041938.16559607</c:v>
                </c:pt>
                <c:pt idx="3435">
                  <c:v>313085217.78937393</c:v>
                </c:pt>
                <c:pt idx="3436">
                  <c:v>313128485.37747598</c:v>
                </c:pt>
                <c:pt idx="3437">
                  <c:v>313171740.93591386</c:v>
                </c:pt>
                <c:pt idx="3438">
                  <c:v>313214984.47069895</c:v>
                </c:pt>
                <c:pt idx="3439">
                  <c:v>313258215.98784602</c:v>
                </c:pt>
                <c:pt idx="3440">
                  <c:v>313301435.493366</c:v>
                </c:pt>
                <c:pt idx="3441">
                  <c:v>313344642.9932729</c:v>
                </c:pt>
                <c:pt idx="3442">
                  <c:v>313387838.493581</c:v>
                </c:pt>
                <c:pt idx="3443">
                  <c:v>313431022.00030392</c:v>
                </c:pt>
                <c:pt idx="3444">
                  <c:v>313474193.51945698</c:v>
                </c:pt>
                <c:pt idx="3445">
                  <c:v>313517353.05705398</c:v>
                </c:pt>
                <c:pt idx="3446">
                  <c:v>313560500.61910897</c:v>
                </c:pt>
                <c:pt idx="3447">
                  <c:v>313603636.21164095</c:v>
                </c:pt>
                <c:pt idx="3448">
                  <c:v>313646759.84066498</c:v>
                </c:pt>
                <c:pt idx="3449">
                  <c:v>313689871.512196</c:v>
                </c:pt>
                <c:pt idx="3450">
                  <c:v>313732971.2322529</c:v>
                </c:pt>
                <c:pt idx="3451">
                  <c:v>313776059.00685197</c:v>
                </c:pt>
                <c:pt idx="3452">
                  <c:v>313819134.84201097</c:v>
                </c:pt>
                <c:pt idx="3453">
                  <c:v>313862198.74374998</c:v>
                </c:pt>
                <c:pt idx="3454">
                  <c:v>313905250.71808499</c:v>
                </c:pt>
                <c:pt idx="3455">
                  <c:v>313948290.77103692</c:v>
                </c:pt>
                <c:pt idx="3456">
                  <c:v>313991318.90862602</c:v>
                </c:pt>
                <c:pt idx="3457">
                  <c:v>314034335.13687092</c:v>
                </c:pt>
                <c:pt idx="3458">
                  <c:v>314077339.46179396</c:v>
                </c:pt>
                <c:pt idx="3459">
                  <c:v>314120331.88941509</c:v>
                </c:pt>
                <c:pt idx="3460">
                  <c:v>314163312.42575592</c:v>
                </c:pt>
                <c:pt idx="3461">
                  <c:v>314206281.07683992</c:v>
                </c:pt>
                <c:pt idx="3462">
                  <c:v>314249237.84868902</c:v>
                </c:pt>
                <c:pt idx="3463">
                  <c:v>314292182.74732608</c:v>
                </c:pt>
                <c:pt idx="3464">
                  <c:v>314335115.77877492</c:v>
                </c:pt>
                <c:pt idx="3465">
                  <c:v>314378036.94906002</c:v>
                </c:pt>
                <c:pt idx="3466">
                  <c:v>314420946.26420796</c:v>
                </c:pt>
                <c:pt idx="3467">
                  <c:v>314463843.73024094</c:v>
                </c:pt>
                <c:pt idx="3468">
                  <c:v>314506729.35318702</c:v>
                </c:pt>
                <c:pt idx="3469">
                  <c:v>314549603.139072</c:v>
                </c:pt>
                <c:pt idx="3470">
                  <c:v>314592465.09392399</c:v>
                </c:pt>
                <c:pt idx="3471">
                  <c:v>314635315.22376996</c:v>
                </c:pt>
                <c:pt idx="3472">
                  <c:v>314678153.53463793</c:v>
                </c:pt>
                <c:pt idx="3473">
                  <c:v>314720980.032556</c:v>
                </c:pt>
                <c:pt idx="3474">
                  <c:v>314763794.72355402</c:v>
                </c:pt>
                <c:pt idx="3475">
                  <c:v>314806597.61366302</c:v>
                </c:pt>
                <c:pt idx="3476">
                  <c:v>314849388.70891392</c:v>
                </c:pt>
                <c:pt idx="3477">
                  <c:v>314892168.01533699</c:v>
                </c:pt>
                <c:pt idx="3478">
                  <c:v>314934935.53896296</c:v>
                </c:pt>
                <c:pt idx="3479">
                  <c:v>314977691.28582698</c:v>
                </c:pt>
                <c:pt idx="3480">
                  <c:v>315020435.261962</c:v>
                </c:pt>
                <c:pt idx="3481">
                  <c:v>315063167.47340101</c:v>
                </c:pt>
                <c:pt idx="3482">
                  <c:v>315105887.92617786</c:v>
                </c:pt>
                <c:pt idx="3483">
                  <c:v>315148596.62632698</c:v>
                </c:pt>
                <c:pt idx="3484">
                  <c:v>315191293.57988697</c:v>
                </c:pt>
                <c:pt idx="3485">
                  <c:v>315233978.79289299</c:v>
                </c:pt>
                <c:pt idx="3486">
                  <c:v>315276652.27138299</c:v>
                </c:pt>
                <c:pt idx="3487">
                  <c:v>315319314.02139294</c:v>
                </c:pt>
                <c:pt idx="3488">
                  <c:v>315361964.04896402</c:v>
                </c:pt>
                <c:pt idx="3489">
                  <c:v>315404602.36013305</c:v>
                </c:pt>
                <c:pt idx="3490">
                  <c:v>315447228.96094096</c:v>
                </c:pt>
                <c:pt idx="3491">
                  <c:v>315489843.85743004</c:v>
                </c:pt>
                <c:pt idx="3492">
                  <c:v>315532447.05563992</c:v>
                </c:pt>
                <c:pt idx="3493">
                  <c:v>315575038.56161499</c:v>
                </c:pt>
                <c:pt idx="3494">
                  <c:v>315617618.381396</c:v>
                </c:pt>
                <c:pt idx="3495">
                  <c:v>315660186.52102792</c:v>
                </c:pt>
                <c:pt idx="3496">
                  <c:v>315702742.98655599</c:v>
                </c:pt>
                <c:pt idx="3497">
                  <c:v>315745287.784024</c:v>
                </c:pt>
                <c:pt idx="3498">
                  <c:v>315787820.91947794</c:v>
                </c:pt>
                <c:pt idx="3499">
                  <c:v>315830342.398965</c:v>
                </c:pt>
                <c:pt idx="3500">
                  <c:v>315872852.22853392</c:v>
                </c:pt>
                <c:pt idx="3501">
                  <c:v>315915350.41423196</c:v>
                </c:pt>
                <c:pt idx="3502">
                  <c:v>315957836.96210796</c:v>
                </c:pt>
                <c:pt idx="3503">
                  <c:v>316000311.878214</c:v>
                </c:pt>
                <c:pt idx="3504">
                  <c:v>316042775.16859907</c:v>
                </c:pt>
                <c:pt idx="3505">
                  <c:v>316085226.839315</c:v>
                </c:pt>
                <c:pt idx="3506">
                  <c:v>316127666.89641601</c:v>
                </c:pt>
                <c:pt idx="3507">
                  <c:v>316170095.345954</c:v>
                </c:pt>
                <c:pt idx="3508">
                  <c:v>316212512.19398391</c:v>
                </c:pt>
                <c:pt idx="3509">
                  <c:v>316254917.44656008</c:v>
                </c:pt>
                <c:pt idx="3510">
                  <c:v>316297311.10973799</c:v>
                </c:pt>
                <c:pt idx="3511">
                  <c:v>316339693.18957698</c:v>
                </c:pt>
                <c:pt idx="3512">
                  <c:v>316382063.692132</c:v>
                </c:pt>
                <c:pt idx="3513">
                  <c:v>316424422.62346303</c:v>
                </c:pt>
                <c:pt idx="3514">
                  <c:v>316466769.98962992</c:v>
                </c:pt>
                <c:pt idx="3515">
                  <c:v>316509105.79669094</c:v>
                </c:pt>
                <c:pt idx="3516">
                  <c:v>316551430.05071098</c:v>
                </c:pt>
                <c:pt idx="3517">
                  <c:v>316593742.75774902</c:v>
                </c:pt>
                <c:pt idx="3518">
                  <c:v>316636043.92387092</c:v>
                </c:pt>
                <c:pt idx="3519">
                  <c:v>316678333.55513901</c:v>
                </c:pt>
                <c:pt idx="3520">
                  <c:v>316720611.65761906</c:v>
                </c:pt>
                <c:pt idx="3521">
                  <c:v>316762878.23737592</c:v>
                </c:pt>
                <c:pt idx="3522">
                  <c:v>316805133.30047792</c:v>
                </c:pt>
                <c:pt idx="3523">
                  <c:v>316847376.85299295</c:v>
                </c:pt>
                <c:pt idx="3524">
                  <c:v>316889608.90098894</c:v>
                </c:pt>
                <c:pt idx="3525">
                  <c:v>316931829.45053601</c:v>
                </c:pt>
                <c:pt idx="3526">
                  <c:v>316974038.50770605</c:v>
                </c:pt>
                <c:pt idx="3527">
                  <c:v>317016236.07857001</c:v>
                </c:pt>
                <c:pt idx="3528">
                  <c:v>317058422.1692</c:v>
                </c:pt>
                <c:pt idx="3529">
                  <c:v>317100596.78567094</c:v>
                </c:pt>
                <c:pt idx="3530">
                  <c:v>317142759.93405795</c:v>
                </c:pt>
                <c:pt idx="3531">
                  <c:v>317184911.62043792</c:v>
                </c:pt>
                <c:pt idx="3532">
                  <c:v>317227051.85088497</c:v>
                </c:pt>
                <c:pt idx="3533">
                  <c:v>317269180.63147897</c:v>
                </c:pt>
                <c:pt idx="3534">
                  <c:v>317311297.96829796</c:v>
                </c:pt>
                <c:pt idx="3535">
                  <c:v>317353403.86742407</c:v>
                </c:pt>
                <c:pt idx="3536">
                  <c:v>317395498.33493596</c:v>
                </c:pt>
                <c:pt idx="3537">
                  <c:v>317437581.37691694</c:v>
                </c:pt>
                <c:pt idx="3538">
                  <c:v>317479652.99945003</c:v>
                </c:pt>
                <c:pt idx="3539">
                  <c:v>317521713.20862001</c:v>
                </c:pt>
                <c:pt idx="3540">
                  <c:v>317563762.01051301</c:v>
                </c:pt>
                <c:pt idx="3541">
                  <c:v>317605799.41121393</c:v>
                </c:pt>
                <c:pt idx="3542">
                  <c:v>317647825.41681296</c:v>
                </c:pt>
                <c:pt idx="3543">
                  <c:v>317689840.03339601</c:v>
                </c:pt>
                <c:pt idx="3544">
                  <c:v>317731843.26705498</c:v>
                </c:pt>
                <c:pt idx="3545">
                  <c:v>317773835.12388098</c:v>
                </c:pt>
                <c:pt idx="3546">
                  <c:v>317815815.60996401</c:v>
                </c:pt>
                <c:pt idx="3547">
                  <c:v>317857784.73139995</c:v>
                </c:pt>
                <c:pt idx="3548">
                  <c:v>317899742.4942829</c:v>
                </c:pt>
                <c:pt idx="3549">
                  <c:v>317941688.90470803</c:v>
                </c:pt>
                <c:pt idx="3550">
                  <c:v>317983623.96877295</c:v>
                </c:pt>
                <c:pt idx="3551">
                  <c:v>318025547.69257492</c:v>
                </c:pt>
                <c:pt idx="3552">
                  <c:v>318067460.08221292</c:v>
                </c:pt>
                <c:pt idx="3553">
                  <c:v>318109361.14378798</c:v>
                </c:pt>
                <c:pt idx="3554">
                  <c:v>318151250.88340205</c:v>
                </c:pt>
                <c:pt idx="3555">
                  <c:v>318193129.30715704</c:v>
                </c:pt>
                <c:pt idx="3556">
                  <c:v>318234996.42115903</c:v>
                </c:pt>
                <c:pt idx="3557">
                  <c:v>318276852.23150992</c:v>
                </c:pt>
                <c:pt idx="3558">
                  <c:v>318318696.74431998</c:v>
                </c:pt>
                <c:pt idx="3559">
                  <c:v>318360529.96569395</c:v>
                </c:pt>
                <c:pt idx="3560">
                  <c:v>318402351.90174299</c:v>
                </c:pt>
                <c:pt idx="3561">
                  <c:v>318444162.55857605</c:v>
                </c:pt>
                <c:pt idx="3562">
                  <c:v>318485961.94230592</c:v>
                </c:pt>
                <c:pt idx="3563">
                  <c:v>318527750.05904502</c:v>
                </c:pt>
                <c:pt idx="3564">
                  <c:v>318569526.91490692</c:v>
                </c:pt>
                <c:pt idx="3565">
                  <c:v>318611292.51600796</c:v>
                </c:pt>
                <c:pt idx="3566">
                  <c:v>318653046.86846507</c:v>
                </c:pt>
                <c:pt idx="3567">
                  <c:v>318694789.97839499</c:v>
                </c:pt>
                <c:pt idx="3568">
                  <c:v>318736521.85191792</c:v>
                </c:pt>
                <c:pt idx="3569">
                  <c:v>318778242.49515492</c:v>
                </c:pt>
                <c:pt idx="3570">
                  <c:v>318819951.914226</c:v>
                </c:pt>
                <c:pt idx="3571">
                  <c:v>318861650.11525792</c:v>
                </c:pt>
                <c:pt idx="3572">
                  <c:v>318903337.10437298</c:v>
                </c:pt>
                <c:pt idx="3573">
                  <c:v>318945012.88769698</c:v>
                </c:pt>
                <c:pt idx="3574">
                  <c:v>318986677.47135895</c:v>
                </c:pt>
                <c:pt idx="3575">
                  <c:v>319028330.86148697</c:v>
                </c:pt>
                <c:pt idx="3576">
                  <c:v>319069973.06421202</c:v>
                </c:pt>
                <c:pt idx="3577">
                  <c:v>319111604.08566391</c:v>
                </c:pt>
                <c:pt idx="3578">
                  <c:v>319153223.93197685</c:v>
                </c:pt>
                <c:pt idx="3579">
                  <c:v>319194832.609285</c:v>
                </c:pt>
                <c:pt idx="3580">
                  <c:v>319236430.12372506</c:v>
                </c:pt>
                <c:pt idx="3581">
                  <c:v>319278016.48143291</c:v>
                </c:pt>
                <c:pt idx="3582">
                  <c:v>319319591.68854809</c:v>
                </c:pt>
                <c:pt idx="3583">
                  <c:v>319361155.75120991</c:v>
                </c:pt>
                <c:pt idx="3584">
                  <c:v>319402708.67556006</c:v>
                </c:pt>
                <c:pt idx="3585">
                  <c:v>319444250.46774209</c:v>
                </c:pt>
                <c:pt idx="3586">
                  <c:v>319485781.133901</c:v>
                </c:pt>
                <c:pt idx="3587">
                  <c:v>319527300.68018198</c:v>
                </c:pt>
                <c:pt idx="3588">
                  <c:v>319568809.11273199</c:v>
                </c:pt>
                <c:pt idx="3589">
                  <c:v>319610306.43770099</c:v>
                </c:pt>
                <c:pt idx="3590">
                  <c:v>319651792.66123903</c:v>
                </c:pt>
                <c:pt idx="3591">
                  <c:v>319693267.78949696</c:v>
                </c:pt>
                <c:pt idx="3592">
                  <c:v>319734731.82862997</c:v>
                </c:pt>
                <c:pt idx="3593">
                  <c:v>319776184.78479201</c:v>
                </c:pt>
                <c:pt idx="3594">
                  <c:v>319817626.66414106</c:v>
                </c:pt>
                <c:pt idx="3595">
                  <c:v>319859057.47283292</c:v>
                </c:pt>
                <c:pt idx="3596">
                  <c:v>319900477.21702802</c:v>
                </c:pt>
                <c:pt idx="3597">
                  <c:v>319941885.90288794</c:v>
                </c:pt>
                <c:pt idx="3598">
                  <c:v>319983283.53657591</c:v>
                </c:pt>
                <c:pt idx="3599">
                  <c:v>320024670.12425601</c:v>
                </c:pt>
                <c:pt idx="3600">
                  <c:v>320066045.67209202</c:v>
                </c:pt>
                <c:pt idx="3601">
                  <c:v>320107410.18625295</c:v>
                </c:pt>
                <c:pt idx="3602">
                  <c:v>320148763.67290795</c:v>
                </c:pt>
                <c:pt idx="3603">
                  <c:v>320190106.138228</c:v>
                </c:pt>
                <c:pt idx="3604">
                  <c:v>320231437.58838391</c:v>
                </c:pt>
                <c:pt idx="3605">
                  <c:v>320272758.02955109</c:v>
                </c:pt>
                <c:pt idx="3606">
                  <c:v>320314067.46790391</c:v>
                </c:pt>
                <c:pt idx="3607">
                  <c:v>320355365.909621</c:v>
                </c:pt>
                <c:pt idx="3608">
                  <c:v>320396653.36088002</c:v>
                </c:pt>
                <c:pt idx="3609">
                  <c:v>320437929.82786304</c:v>
                </c:pt>
                <c:pt idx="3610">
                  <c:v>320479195.31674892</c:v>
                </c:pt>
                <c:pt idx="3611">
                  <c:v>320520449.83372498</c:v>
                </c:pt>
                <c:pt idx="3612">
                  <c:v>320561693.38497496</c:v>
                </c:pt>
                <c:pt idx="3613">
                  <c:v>320602925.97668594</c:v>
                </c:pt>
                <c:pt idx="3614">
                  <c:v>320644147.61504799</c:v>
                </c:pt>
                <c:pt idx="3615">
                  <c:v>320685358.30624992</c:v>
                </c:pt>
                <c:pt idx="3616">
                  <c:v>320726558.05648601</c:v>
                </c:pt>
                <c:pt idx="3617">
                  <c:v>320767746.87194991</c:v>
                </c:pt>
                <c:pt idx="3618">
                  <c:v>320808924.75883597</c:v>
                </c:pt>
                <c:pt idx="3619">
                  <c:v>320850091.72334296</c:v>
                </c:pt>
                <c:pt idx="3620">
                  <c:v>320891247.77167094</c:v>
                </c:pt>
                <c:pt idx="3621">
                  <c:v>320932392.91001892</c:v>
                </c:pt>
                <c:pt idx="3622">
                  <c:v>320973527.14459103</c:v>
                </c:pt>
                <c:pt idx="3623">
                  <c:v>321014650.48159099</c:v>
                </c:pt>
                <c:pt idx="3624">
                  <c:v>321055762.92722696</c:v>
                </c:pt>
                <c:pt idx="3625">
                  <c:v>321096864.48770499</c:v>
                </c:pt>
                <c:pt idx="3626">
                  <c:v>321137955.16923499</c:v>
                </c:pt>
                <c:pt idx="3627">
                  <c:v>321179034.97803092</c:v>
                </c:pt>
                <c:pt idx="3628">
                  <c:v>321220103.92030495</c:v>
                </c:pt>
                <c:pt idx="3629">
                  <c:v>321261162.0022729</c:v>
                </c:pt>
                <c:pt idx="3630">
                  <c:v>321302209.23015296</c:v>
                </c:pt>
                <c:pt idx="3631">
                  <c:v>321343245.61016208</c:v>
                </c:pt>
                <c:pt idx="3632">
                  <c:v>321384271.14852411</c:v>
                </c:pt>
                <c:pt idx="3633">
                  <c:v>321425285.85145909</c:v>
                </c:pt>
                <c:pt idx="3634">
                  <c:v>321466289.72519296</c:v>
                </c:pt>
                <c:pt idx="3635">
                  <c:v>321507282.77595395</c:v>
                </c:pt>
                <c:pt idx="3636">
                  <c:v>321548265.009969</c:v>
                </c:pt>
                <c:pt idx="3637">
                  <c:v>321589236.43346792</c:v>
                </c:pt>
                <c:pt idx="3638">
                  <c:v>321630197.05268395</c:v>
                </c:pt>
                <c:pt idx="3639">
                  <c:v>321671146.87385005</c:v>
                </c:pt>
                <c:pt idx="3640">
                  <c:v>321712085.90320492</c:v>
                </c:pt>
                <c:pt idx="3641">
                  <c:v>321753014.14698499</c:v>
                </c:pt>
                <c:pt idx="3642">
                  <c:v>321793931.611431</c:v>
                </c:pt>
                <c:pt idx="3643">
                  <c:v>321834838.30278403</c:v>
                </c:pt>
                <c:pt idx="3644">
                  <c:v>321875734.22728896</c:v>
                </c:pt>
                <c:pt idx="3645">
                  <c:v>321916619.39119202</c:v>
                </c:pt>
                <c:pt idx="3646">
                  <c:v>321957493.80074</c:v>
                </c:pt>
                <c:pt idx="3647">
                  <c:v>321998357.46218395</c:v>
                </c:pt>
                <c:pt idx="3648">
                  <c:v>322039210.38177592</c:v>
                </c:pt>
                <c:pt idx="3649">
                  <c:v>322080052.56576902</c:v>
                </c:pt>
                <c:pt idx="3650">
                  <c:v>322120884.020419</c:v>
                </c:pt>
                <c:pt idx="3651">
                  <c:v>322161704.75198603</c:v>
                </c:pt>
                <c:pt idx="3652">
                  <c:v>322202514.76672792</c:v>
                </c:pt>
                <c:pt idx="3653">
                  <c:v>322243314.07090896</c:v>
                </c:pt>
                <c:pt idx="3654">
                  <c:v>322284102.67079002</c:v>
                </c:pt>
                <c:pt idx="3655">
                  <c:v>322324880.57263994</c:v>
                </c:pt>
                <c:pt idx="3656">
                  <c:v>322365647.78272694</c:v>
                </c:pt>
                <c:pt idx="3657">
                  <c:v>322406404.30732006</c:v>
                </c:pt>
                <c:pt idx="3658">
                  <c:v>322447150.15269297</c:v>
                </c:pt>
                <c:pt idx="3659">
                  <c:v>322487885.32511902</c:v>
                </c:pt>
                <c:pt idx="3660">
                  <c:v>322528609.83087599</c:v>
                </c:pt>
                <c:pt idx="3661">
                  <c:v>322569323.67624295</c:v>
                </c:pt>
                <c:pt idx="3662">
                  <c:v>322610026.86749905</c:v>
                </c:pt>
                <c:pt idx="3663">
                  <c:v>322650719.41092992</c:v>
                </c:pt>
                <c:pt idx="3664">
                  <c:v>322691401.312819</c:v>
                </c:pt>
                <c:pt idx="3665">
                  <c:v>322732072.57945502</c:v>
                </c:pt>
                <c:pt idx="3666">
                  <c:v>322772733.21712607</c:v>
                </c:pt>
                <c:pt idx="3667">
                  <c:v>322813383.23212492</c:v>
                </c:pt>
                <c:pt idx="3668">
                  <c:v>322854022.63074499</c:v>
                </c:pt>
                <c:pt idx="3669">
                  <c:v>322894651.41928291</c:v>
                </c:pt>
                <c:pt idx="3670">
                  <c:v>322935269.60403502</c:v>
                </c:pt>
                <c:pt idx="3671">
                  <c:v>322975877.19130492</c:v>
                </c:pt>
                <c:pt idx="3672">
                  <c:v>323016474.18739402</c:v>
                </c:pt>
                <c:pt idx="3673">
                  <c:v>323057060.59860796</c:v>
                </c:pt>
                <c:pt idx="3674">
                  <c:v>323097636.4312529</c:v>
                </c:pt>
                <c:pt idx="3675">
                  <c:v>323138201.69163793</c:v>
                </c:pt>
                <c:pt idx="3676">
                  <c:v>323178756.38607699</c:v>
                </c:pt>
                <c:pt idx="3677">
                  <c:v>323219300.520881</c:v>
                </c:pt>
                <c:pt idx="3678">
                  <c:v>323259834.10236901</c:v>
                </c:pt>
                <c:pt idx="3679">
                  <c:v>323300357.136859</c:v>
                </c:pt>
                <c:pt idx="3680">
                  <c:v>323340869.63067096</c:v>
                </c:pt>
                <c:pt idx="3681">
                  <c:v>323381371.59012902</c:v>
                </c:pt>
                <c:pt idx="3682">
                  <c:v>323421863.02155799</c:v>
                </c:pt>
                <c:pt idx="3683">
                  <c:v>323462343.93128788</c:v>
                </c:pt>
                <c:pt idx="3684">
                  <c:v>323502814.32564694</c:v>
                </c:pt>
                <c:pt idx="3685">
                  <c:v>323543274.21096796</c:v>
                </c:pt>
                <c:pt idx="3686">
                  <c:v>323583723.59358501</c:v>
                </c:pt>
                <c:pt idx="3687">
                  <c:v>323624162.47983795</c:v>
                </c:pt>
                <c:pt idx="3688">
                  <c:v>323664590.876064</c:v>
                </c:pt>
                <c:pt idx="3689">
                  <c:v>323705008.78860492</c:v>
                </c:pt>
                <c:pt idx="3690">
                  <c:v>323745416.22380698</c:v>
                </c:pt>
                <c:pt idx="3691">
                  <c:v>323785813.18801606</c:v>
                </c:pt>
                <c:pt idx="3692">
                  <c:v>323826199.68758208</c:v>
                </c:pt>
                <c:pt idx="3693">
                  <c:v>323866575.72885501</c:v>
                </c:pt>
                <c:pt idx="3694">
                  <c:v>323906941.31819206</c:v>
                </c:pt>
                <c:pt idx="3695">
                  <c:v>323947296.4619469</c:v>
                </c:pt>
                <c:pt idx="3696">
                  <c:v>323987641.16648</c:v>
                </c:pt>
                <c:pt idx="3697">
                  <c:v>324027975.43815202</c:v>
                </c:pt>
                <c:pt idx="3698">
                  <c:v>324068299.28332698</c:v>
                </c:pt>
                <c:pt idx="3699">
                  <c:v>324108612.70837295</c:v>
                </c:pt>
                <c:pt idx="3700">
                  <c:v>324148915.71965694</c:v>
                </c:pt>
                <c:pt idx="3701">
                  <c:v>324189208.32355207</c:v>
                </c:pt>
                <c:pt idx="3702">
                  <c:v>324229490.52643096</c:v>
                </c:pt>
                <c:pt idx="3703">
                  <c:v>324269762.33467096</c:v>
                </c:pt>
                <c:pt idx="3704">
                  <c:v>324310023.75465</c:v>
                </c:pt>
                <c:pt idx="3705">
                  <c:v>324350274.79275095</c:v>
                </c:pt>
                <c:pt idx="3706">
                  <c:v>324390515.45535803</c:v>
                </c:pt>
                <c:pt idx="3707">
                  <c:v>324430745.74885607</c:v>
                </c:pt>
                <c:pt idx="3708">
                  <c:v>324470965.67963696</c:v>
                </c:pt>
                <c:pt idx="3709">
                  <c:v>324511175.25409001</c:v>
                </c:pt>
                <c:pt idx="3710">
                  <c:v>324551374.47861201</c:v>
                </c:pt>
                <c:pt idx="3711">
                  <c:v>324591563.35959905</c:v>
                </c:pt>
                <c:pt idx="3712">
                  <c:v>324631741.90345001</c:v>
                </c:pt>
                <c:pt idx="3713">
                  <c:v>324671910.11656898</c:v>
                </c:pt>
                <c:pt idx="3714">
                  <c:v>324712068.00535899</c:v>
                </c:pt>
                <c:pt idx="3715">
                  <c:v>324752215.57622796</c:v>
                </c:pt>
                <c:pt idx="3716">
                  <c:v>324792352.83558792</c:v>
                </c:pt>
                <c:pt idx="3717">
                  <c:v>324832479.78985</c:v>
                </c:pt>
                <c:pt idx="3718">
                  <c:v>324872596.44543099</c:v>
                </c:pt>
                <c:pt idx="3719">
                  <c:v>324912702.80874705</c:v>
                </c:pt>
                <c:pt idx="3720">
                  <c:v>324952798.886222</c:v>
                </c:pt>
                <c:pt idx="3721">
                  <c:v>324992884.68427694</c:v>
                </c:pt>
                <c:pt idx="3722">
                  <c:v>325032960.20933992</c:v>
                </c:pt>
                <c:pt idx="3723">
                  <c:v>325073025.46784002</c:v>
                </c:pt>
                <c:pt idx="3724">
                  <c:v>325113080.46620786</c:v>
                </c:pt>
                <c:pt idx="3725">
                  <c:v>325153125.21087992</c:v>
                </c:pt>
                <c:pt idx="3726">
                  <c:v>325193159.70829201</c:v>
                </c:pt>
                <c:pt idx="3727">
                  <c:v>325233183.964885</c:v>
                </c:pt>
                <c:pt idx="3728">
                  <c:v>325273197.98710197</c:v>
                </c:pt>
                <c:pt idx="3729">
                  <c:v>325313201.78138787</c:v>
                </c:pt>
                <c:pt idx="3730">
                  <c:v>325353195.35419208</c:v>
                </c:pt>
                <c:pt idx="3731">
                  <c:v>325393178.71196592</c:v>
                </c:pt>
                <c:pt idx="3732">
                  <c:v>325433151.86116207</c:v>
                </c:pt>
                <c:pt idx="3733">
                  <c:v>325473114.80823892</c:v>
                </c:pt>
                <c:pt idx="3734">
                  <c:v>325513067.55965698</c:v>
                </c:pt>
                <c:pt idx="3735">
                  <c:v>325553010.12187696</c:v>
                </c:pt>
                <c:pt idx="3736">
                  <c:v>325592942.50136501</c:v>
                </c:pt>
                <c:pt idx="3737">
                  <c:v>325632864.70459002</c:v>
                </c:pt>
                <c:pt idx="3738">
                  <c:v>325672776.73802298</c:v>
                </c:pt>
                <c:pt idx="3739">
                  <c:v>325712678.60813898</c:v>
                </c:pt>
                <c:pt idx="3740">
                  <c:v>325752570.32141298</c:v>
                </c:pt>
                <c:pt idx="3741">
                  <c:v>325792451.88432902</c:v>
                </c:pt>
                <c:pt idx="3742">
                  <c:v>325832323.30336505</c:v>
                </c:pt>
                <c:pt idx="3743">
                  <c:v>325872184.58501101</c:v>
                </c:pt>
                <c:pt idx="3744">
                  <c:v>325912035.73575294</c:v>
                </c:pt>
                <c:pt idx="3745">
                  <c:v>325951876.76208395</c:v>
                </c:pt>
                <c:pt idx="3746">
                  <c:v>325991707.67049909</c:v>
                </c:pt>
                <c:pt idx="3747">
                  <c:v>326031528.46749598</c:v>
                </c:pt>
                <c:pt idx="3748">
                  <c:v>326071339.15957397</c:v>
                </c:pt>
                <c:pt idx="3749">
                  <c:v>326111139.75323892</c:v>
                </c:pt>
                <c:pt idx="3750">
                  <c:v>326150930.25499696</c:v>
                </c:pt>
                <c:pt idx="3751">
                  <c:v>326190710.67135799</c:v>
                </c:pt>
                <c:pt idx="3752">
                  <c:v>326230481.00883305</c:v>
                </c:pt>
                <c:pt idx="3753">
                  <c:v>326270241.27394003</c:v>
                </c:pt>
                <c:pt idx="3754">
                  <c:v>326309991.47319609</c:v>
                </c:pt>
                <c:pt idx="3755">
                  <c:v>326349731.61312515</c:v>
                </c:pt>
                <c:pt idx="3756">
                  <c:v>326389461.700252</c:v>
                </c:pt>
                <c:pt idx="3757">
                  <c:v>326429181.74110401</c:v>
                </c:pt>
                <c:pt idx="3758">
                  <c:v>326468891.74221295</c:v>
                </c:pt>
                <c:pt idx="3759">
                  <c:v>326508591.71011198</c:v>
                </c:pt>
                <c:pt idx="3760">
                  <c:v>326548281.65134102</c:v>
                </c:pt>
                <c:pt idx="3761">
                  <c:v>326587961.57243896</c:v>
                </c:pt>
                <c:pt idx="3762">
                  <c:v>326627631.47994894</c:v>
                </c:pt>
                <c:pt idx="3763">
                  <c:v>326667291.38042009</c:v>
                </c:pt>
                <c:pt idx="3764">
                  <c:v>326706941.28039992</c:v>
                </c:pt>
                <c:pt idx="3765">
                  <c:v>326746581.186445</c:v>
                </c:pt>
                <c:pt idx="3766">
                  <c:v>326786211.10510898</c:v>
                </c:pt>
                <c:pt idx="3767">
                  <c:v>326825831.042952</c:v>
                </c:pt>
                <c:pt idx="3768">
                  <c:v>326865441.00653791</c:v>
                </c:pt>
                <c:pt idx="3769">
                  <c:v>326905041.00243294</c:v>
                </c:pt>
                <c:pt idx="3770">
                  <c:v>326944631.03720599</c:v>
                </c:pt>
                <c:pt idx="3771">
                  <c:v>326984211.11743003</c:v>
                </c:pt>
                <c:pt idx="3772">
                  <c:v>327023781.24967992</c:v>
                </c:pt>
                <c:pt idx="3773">
                  <c:v>327063341.44053602</c:v>
                </c:pt>
                <c:pt idx="3774">
                  <c:v>327102891.69657999</c:v>
                </c:pt>
                <c:pt idx="3775">
                  <c:v>327142432.02439696</c:v>
                </c:pt>
                <c:pt idx="3776">
                  <c:v>327181962.43057692</c:v>
                </c:pt>
                <c:pt idx="3777">
                  <c:v>327221482.92171103</c:v>
                </c:pt>
                <c:pt idx="3778">
                  <c:v>327260993.50439698</c:v>
                </c:pt>
                <c:pt idx="3779">
                  <c:v>327300494.18523294</c:v>
                </c:pt>
                <c:pt idx="3780">
                  <c:v>327339984.97082305</c:v>
                </c:pt>
                <c:pt idx="3781">
                  <c:v>327379465.86776906</c:v>
                </c:pt>
                <c:pt idx="3782">
                  <c:v>327418936.88268203</c:v>
                </c:pt>
                <c:pt idx="3783">
                  <c:v>327458398.02217495</c:v>
                </c:pt>
                <c:pt idx="3784">
                  <c:v>327497849.292862</c:v>
                </c:pt>
                <c:pt idx="3785">
                  <c:v>327537290.70136392</c:v>
                </c:pt>
                <c:pt idx="3786">
                  <c:v>327576722.25430298</c:v>
                </c:pt>
                <c:pt idx="3787">
                  <c:v>327616143.95830601</c:v>
                </c:pt>
                <c:pt idx="3788">
                  <c:v>327655555.82000101</c:v>
                </c:pt>
                <c:pt idx="3789">
                  <c:v>327694957.84602302</c:v>
                </c:pt>
                <c:pt idx="3790">
                  <c:v>327734350.04300606</c:v>
                </c:pt>
                <c:pt idx="3791">
                  <c:v>327773732.417593</c:v>
                </c:pt>
                <c:pt idx="3792">
                  <c:v>327813104.97642499</c:v>
                </c:pt>
                <c:pt idx="3793">
                  <c:v>327852467.72614992</c:v>
                </c:pt>
                <c:pt idx="3794">
                  <c:v>327891820.67341906</c:v>
                </c:pt>
                <c:pt idx="3795">
                  <c:v>327931163.82488501</c:v>
                </c:pt>
                <c:pt idx="3796">
                  <c:v>327970497.18720597</c:v>
                </c:pt>
                <c:pt idx="3797">
                  <c:v>328009820.76704305</c:v>
                </c:pt>
                <c:pt idx="3798">
                  <c:v>328049134.57106</c:v>
                </c:pt>
                <c:pt idx="3799">
                  <c:v>328088438.60592705</c:v>
                </c:pt>
                <c:pt idx="3800">
                  <c:v>328127732.878313</c:v>
                </c:pt>
                <c:pt idx="3801">
                  <c:v>328167017.39489597</c:v>
                </c:pt>
                <c:pt idx="3802">
                  <c:v>328206292.16235399</c:v>
                </c:pt>
                <c:pt idx="3803">
                  <c:v>328245557.18737</c:v>
                </c:pt>
                <c:pt idx="3804">
                  <c:v>328284812.47662991</c:v>
                </c:pt>
                <c:pt idx="3805">
                  <c:v>328324058.03682399</c:v>
                </c:pt>
                <c:pt idx="3806">
                  <c:v>328363293.87464601</c:v>
                </c:pt>
                <c:pt idx="3807">
                  <c:v>328402519.99679095</c:v>
                </c:pt>
                <c:pt idx="3808">
                  <c:v>328441736.40996295</c:v>
                </c:pt>
                <c:pt idx="3809">
                  <c:v>328480943.12086397</c:v>
                </c:pt>
                <c:pt idx="3810">
                  <c:v>328520140.13620394</c:v>
                </c:pt>
                <c:pt idx="3811">
                  <c:v>328559327.46269393</c:v>
                </c:pt>
                <c:pt idx="3812">
                  <c:v>328598505.10705107</c:v>
                </c:pt>
                <c:pt idx="3813">
                  <c:v>328637673.07599396</c:v>
                </c:pt>
                <c:pt idx="3814">
                  <c:v>328676831.37624592</c:v>
                </c:pt>
                <c:pt idx="3815">
                  <c:v>328715980.014534</c:v>
                </c:pt>
                <c:pt idx="3816">
                  <c:v>328755118.99758899</c:v>
                </c:pt>
                <c:pt idx="3817">
                  <c:v>328794248.33214599</c:v>
                </c:pt>
                <c:pt idx="3818">
                  <c:v>328833368.02494192</c:v>
                </c:pt>
                <c:pt idx="3819">
                  <c:v>328872478.08272099</c:v>
                </c:pt>
                <c:pt idx="3820">
                  <c:v>328911578.51222795</c:v>
                </c:pt>
                <c:pt idx="3821">
                  <c:v>328950669.32021391</c:v>
                </c:pt>
                <c:pt idx="3822">
                  <c:v>328989750.51343209</c:v>
                </c:pt>
                <c:pt idx="3823">
                  <c:v>329028822.09863895</c:v>
                </c:pt>
                <c:pt idx="3824">
                  <c:v>329067884.08259791</c:v>
                </c:pt>
                <c:pt idx="3825">
                  <c:v>329106936.4720729</c:v>
                </c:pt>
                <c:pt idx="3826">
                  <c:v>329145979.27383399</c:v>
                </c:pt>
                <c:pt idx="3827">
                  <c:v>329185012.49465394</c:v>
                </c:pt>
                <c:pt idx="3828">
                  <c:v>329224036.14131105</c:v>
                </c:pt>
                <c:pt idx="3829">
                  <c:v>329263050.22058499</c:v>
                </c:pt>
                <c:pt idx="3830">
                  <c:v>329302054.73926193</c:v>
                </c:pt>
                <c:pt idx="3831">
                  <c:v>329341049.70413005</c:v>
                </c:pt>
                <c:pt idx="3832">
                  <c:v>329380035.12198299</c:v>
                </c:pt>
                <c:pt idx="3833">
                  <c:v>329419010.99961692</c:v>
                </c:pt>
                <c:pt idx="3834">
                  <c:v>329457977.34383398</c:v>
                </c:pt>
                <c:pt idx="3835">
                  <c:v>329496934.16143799</c:v>
                </c:pt>
                <c:pt idx="3836">
                  <c:v>329535881.45923996</c:v>
                </c:pt>
                <c:pt idx="3837">
                  <c:v>329574819.24405009</c:v>
                </c:pt>
                <c:pt idx="3838">
                  <c:v>329613747.52268887</c:v>
                </c:pt>
                <c:pt idx="3839">
                  <c:v>329652666.30197495</c:v>
                </c:pt>
                <c:pt idx="3840">
                  <c:v>329691575.58873391</c:v>
                </c:pt>
                <c:pt idx="3841">
                  <c:v>329730475.38979697</c:v>
                </c:pt>
                <c:pt idx="3842">
                  <c:v>329769365.71199596</c:v>
                </c:pt>
                <c:pt idx="3843">
                  <c:v>329808246.56216902</c:v>
                </c:pt>
                <c:pt idx="3844">
                  <c:v>329847117.94715905</c:v>
                </c:pt>
                <c:pt idx="3845">
                  <c:v>329885979.87381107</c:v>
                </c:pt>
                <c:pt idx="3846">
                  <c:v>329924832.34897399</c:v>
                </c:pt>
                <c:pt idx="3847">
                  <c:v>329963675.37950402</c:v>
                </c:pt>
                <c:pt idx="3848">
                  <c:v>330002508.97225893</c:v>
                </c:pt>
                <c:pt idx="3849">
                  <c:v>330041333.13410205</c:v>
                </c:pt>
                <c:pt idx="3850">
                  <c:v>330080147.87189996</c:v>
                </c:pt>
                <c:pt idx="3851">
                  <c:v>330118953.19252205</c:v>
                </c:pt>
                <c:pt idx="3852">
                  <c:v>330157749.10284609</c:v>
                </c:pt>
                <c:pt idx="3853">
                  <c:v>330196535.60975206</c:v>
                </c:pt>
                <c:pt idx="3854">
                  <c:v>330235312.72012198</c:v>
                </c:pt>
                <c:pt idx="3855">
                  <c:v>330274080.44084501</c:v>
                </c:pt>
                <c:pt idx="3856">
                  <c:v>330312838.77881402</c:v>
                </c:pt>
                <c:pt idx="3857">
                  <c:v>330351587.740924</c:v>
                </c:pt>
                <c:pt idx="3858">
                  <c:v>330390327.33407795</c:v>
                </c:pt>
                <c:pt idx="3859">
                  <c:v>330429057.56518</c:v>
                </c:pt>
                <c:pt idx="3860">
                  <c:v>330467778.44114202</c:v>
                </c:pt>
                <c:pt idx="3861">
                  <c:v>330506489.96887696</c:v>
                </c:pt>
                <c:pt idx="3862">
                  <c:v>330545192.155303</c:v>
                </c:pt>
                <c:pt idx="3863">
                  <c:v>330583885.00734401</c:v>
                </c:pt>
                <c:pt idx="3864">
                  <c:v>330622568.53192592</c:v>
                </c:pt>
                <c:pt idx="3865">
                  <c:v>330661242.73598289</c:v>
                </c:pt>
                <c:pt idx="3866">
                  <c:v>330699907.62645102</c:v>
                </c:pt>
                <c:pt idx="3867">
                  <c:v>330738563.21026796</c:v>
                </c:pt>
                <c:pt idx="3868">
                  <c:v>330777209.49438095</c:v>
                </c:pt>
                <c:pt idx="3869">
                  <c:v>330815846.48573995</c:v>
                </c:pt>
                <c:pt idx="3870">
                  <c:v>330854474.19129795</c:v>
                </c:pt>
                <c:pt idx="3871">
                  <c:v>330893092.61801505</c:v>
                </c:pt>
                <c:pt idx="3872">
                  <c:v>330931701.77285391</c:v>
                </c:pt>
                <c:pt idx="3873">
                  <c:v>330970301.66278201</c:v>
                </c:pt>
                <c:pt idx="3874">
                  <c:v>331008892.29476994</c:v>
                </c:pt>
                <c:pt idx="3875">
                  <c:v>331047473.67579597</c:v>
                </c:pt>
                <c:pt idx="3876">
                  <c:v>331086045.81284201</c:v>
                </c:pt>
                <c:pt idx="3877">
                  <c:v>331124608.71289396</c:v>
                </c:pt>
                <c:pt idx="3878">
                  <c:v>331163162.38294291</c:v>
                </c:pt>
                <c:pt idx="3879">
                  <c:v>331201706.82998192</c:v>
                </c:pt>
                <c:pt idx="3880">
                  <c:v>331240242.06101209</c:v>
                </c:pt>
                <c:pt idx="3881">
                  <c:v>331278768.08303899</c:v>
                </c:pt>
                <c:pt idx="3882">
                  <c:v>331317284.90306902</c:v>
                </c:pt>
                <c:pt idx="3883">
                  <c:v>331355792.52811801</c:v>
                </c:pt>
                <c:pt idx="3884">
                  <c:v>331394290.96520394</c:v>
                </c:pt>
                <c:pt idx="3885">
                  <c:v>331432780.22134995</c:v>
                </c:pt>
                <c:pt idx="3886">
                  <c:v>331471260.30358398</c:v>
                </c:pt>
                <c:pt idx="3887">
                  <c:v>331509731.21893895</c:v>
                </c:pt>
                <c:pt idx="3888">
                  <c:v>331548192.97445202</c:v>
                </c:pt>
                <c:pt idx="3889">
                  <c:v>331586645.57716405</c:v>
                </c:pt>
                <c:pt idx="3890">
                  <c:v>331625089.034123</c:v>
                </c:pt>
                <c:pt idx="3891">
                  <c:v>331663523.35238099</c:v>
                </c:pt>
                <c:pt idx="3892">
                  <c:v>331701948.53899503</c:v>
                </c:pt>
                <c:pt idx="3893">
                  <c:v>331740364.60102701</c:v>
                </c:pt>
                <c:pt idx="3894">
                  <c:v>331778771.54553998</c:v>
                </c:pt>
                <c:pt idx="3895">
                  <c:v>331817169.37960696</c:v>
                </c:pt>
                <c:pt idx="3896">
                  <c:v>331855558.110304</c:v>
                </c:pt>
                <c:pt idx="3897">
                  <c:v>331893937.74471205</c:v>
                </c:pt>
                <c:pt idx="3898">
                  <c:v>331932308.28991592</c:v>
                </c:pt>
                <c:pt idx="3899">
                  <c:v>331970669.75300705</c:v>
                </c:pt>
                <c:pt idx="3900">
                  <c:v>332009022.14108098</c:v>
                </c:pt>
                <c:pt idx="3901">
                  <c:v>332047365.46123594</c:v>
                </c:pt>
                <c:pt idx="3902">
                  <c:v>332085699.72057992</c:v>
                </c:pt>
                <c:pt idx="3903">
                  <c:v>332124024.92622292</c:v>
                </c:pt>
                <c:pt idx="3904">
                  <c:v>332162341.08527994</c:v>
                </c:pt>
                <c:pt idx="3905">
                  <c:v>332200648.20487005</c:v>
                </c:pt>
                <c:pt idx="3906">
                  <c:v>332238946.29212099</c:v>
                </c:pt>
                <c:pt idx="3907">
                  <c:v>332277235.35416108</c:v>
                </c:pt>
                <c:pt idx="3908">
                  <c:v>332315515.39812702</c:v>
                </c:pt>
                <c:pt idx="3909">
                  <c:v>332353786.43115896</c:v>
                </c:pt>
                <c:pt idx="3910">
                  <c:v>332392048.46040201</c:v>
                </c:pt>
                <c:pt idx="3911">
                  <c:v>332430301.49300796</c:v>
                </c:pt>
                <c:pt idx="3912">
                  <c:v>332468545.53613096</c:v>
                </c:pt>
                <c:pt idx="3913">
                  <c:v>332506780.59693289</c:v>
                </c:pt>
                <c:pt idx="3914">
                  <c:v>332545006.68257999</c:v>
                </c:pt>
                <c:pt idx="3915">
                  <c:v>332583223.80024296</c:v>
                </c:pt>
                <c:pt idx="3916">
                  <c:v>332621431.95709801</c:v>
                </c:pt>
                <c:pt idx="3917">
                  <c:v>332659631.16032702</c:v>
                </c:pt>
                <c:pt idx="3918">
                  <c:v>332697821.417117</c:v>
                </c:pt>
                <c:pt idx="3919">
                  <c:v>332736002.73466003</c:v>
                </c:pt>
                <c:pt idx="3920">
                  <c:v>332774175.12015301</c:v>
                </c:pt>
                <c:pt idx="3921">
                  <c:v>332812338.58079791</c:v>
                </c:pt>
                <c:pt idx="3922">
                  <c:v>332850493.12380302</c:v>
                </c:pt>
                <c:pt idx="3923">
                  <c:v>332888638.75638199</c:v>
                </c:pt>
                <c:pt idx="3924">
                  <c:v>332926775.48575091</c:v>
                </c:pt>
                <c:pt idx="3925">
                  <c:v>332964903.319134</c:v>
                </c:pt>
                <c:pt idx="3926">
                  <c:v>333003022.26376098</c:v>
                </c:pt>
                <c:pt idx="3927">
                  <c:v>333041132.32686597</c:v>
                </c:pt>
                <c:pt idx="3928">
                  <c:v>333079233.51568896</c:v>
                </c:pt>
                <c:pt idx="3929">
                  <c:v>333117325.83747399</c:v>
                </c:pt>
                <c:pt idx="3930">
                  <c:v>333155409.29947191</c:v>
                </c:pt>
                <c:pt idx="3931">
                  <c:v>333193483.90893894</c:v>
                </c:pt>
                <c:pt idx="3932">
                  <c:v>333231549.67313498</c:v>
                </c:pt>
                <c:pt idx="3933">
                  <c:v>333269606.59932792</c:v>
                </c:pt>
                <c:pt idx="3934">
                  <c:v>333307654.69478899</c:v>
                </c:pt>
                <c:pt idx="3935">
                  <c:v>333345693.96679503</c:v>
                </c:pt>
                <c:pt idx="3936">
                  <c:v>333383724.42263097</c:v>
                </c:pt>
                <c:pt idx="3937">
                  <c:v>333421746.06958508</c:v>
                </c:pt>
                <c:pt idx="3938">
                  <c:v>333459758.91494894</c:v>
                </c:pt>
                <c:pt idx="3939">
                  <c:v>333497762.96602601</c:v>
                </c:pt>
                <c:pt idx="3940">
                  <c:v>333535758.23011899</c:v>
                </c:pt>
                <c:pt idx="3941">
                  <c:v>333573744.71453899</c:v>
                </c:pt>
                <c:pt idx="3942">
                  <c:v>333611722.42660195</c:v>
                </c:pt>
                <c:pt idx="3943">
                  <c:v>333649691.37363005</c:v>
                </c:pt>
                <c:pt idx="3944">
                  <c:v>333687651.56295294</c:v>
                </c:pt>
                <c:pt idx="3945">
                  <c:v>333725603.00189996</c:v>
                </c:pt>
                <c:pt idx="3946">
                  <c:v>333763545.69781208</c:v>
                </c:pt>
                <c:pt idx="3947">
                  <c:v>333801479.65803301</c:v>
                </c:pt>
                <c:pt idx="3948">
                  <c:v>333839404.88991392</c:v>
                </c:pt>
                <c:pt idx="3949">
                  <c:v>333877321.40081</c:v>
                </c:pt>
                <c:pt idx="3950">
                  <c:v>333915229.19808197</c:v>
                </c:pt>
                <c:pt idx="3951">
                  <c:v>333953128.28909892</c:v>
                </c:pt>
                <c:pt idx="3952">
                  <c:v>333991018.68123394</c:v>
                </c:pt>
                <c:pt idx="3953">
                  <c:v>334028900.38186401</c:v>
                </c:pt>
                <c:pt idx="3954">
                  <c:v>334066773.39837492</c:v>
                </c:pt>
                <c:pt idx="3955">
                  <c:v>334104637.73815697</c:v>
                </c:pt>
                <c:pt idx="3956">
                  <c:v>334142493.40860695</c:v>
                </c:pt>
                <c:pt idx="3957">
                  <c:v>334180340.41712606</c:v>
                </c:pt>
                <c:pt idx="3958">
                  <c:v>334218178.77112305</c:v>
                </c:pt>
                <c:pt idx="3959">
                  <c:v>334256008.47801</c:v>
                </c:pt>
                <c:pt idx="3960">
                  <c:v>334293829.54520792</c:v>
                </c:pt>
                <c:pt idx="3961">
                  <c:v>334331641.98014295</c:v>
                </c:pt>
                <c:pt idx="3962">
                  <c:v>334369445.79024494</c:v>
                </c:pt>
                <c:pt idx="3963">
                  <c:v>334407240.98295397</c:v>
                </c:pt>
                <c:pt idx="3964">
                  <c:v>334445027.56571001</c:v>
                </c:pt>
                <c:pt idx="3965">
                  <c:v>334482805.54596609</c:v>
                </c:pt>
                <c:pt idx="3966">
                  <c:v>334520574.93117595</c:v>
                </c:pt>
                <c:pt idx="3967">
                  <c:v>334558335.7288</c:v>
                </c:pt>
                <c:pt idx="3968">
                  <c:v>334596087.94630599</c:v>
                </c:pt>
                <c:pt idx="3969">
                  <c:v>334633831.59116995</c:v>
                </c:pt>
                <c:pt idx="3970">
                  <c:v>334671566.67087001</c:v>
                </c:pt>
                <c:pt idx="3971">
                  <c:v>334709293.19288999</c:v>
                </c:pt>
                <c:pt idx="3972">
                  <c:v>334747011.16472304</c:v>
                </c:pt>
                <c:pt idx="3973">
                  <c:v>334784720.59386802</c:v>
                </c:pt>
                <c:pt idx="3974">
                  <c:v>334822421.48782605</c:v>
                </c:pt>
                <c:pt idx="3975">
                  <c:v>334860113.85411108</c:v>
                </c:pt>
                <c:pt idx="3976">
                  <c:v>334897797.70023495</c:v>
                </c:pt>
                <c:pt idx="3977">
                  <c:v>334935473.03372502</c:v>
                </c:pt>
                <c:pt idx="3978">
                  <c:v>334973139.86210698</c:v>
                </c:pt>
                <c:pt idx="3979">
                  <c:v>335010798.19291699</c:v>
                </c:pt>
                <c:pt idx="3980">
                  <c:v>335048448.033696</c:v>
                </c:pt>
                <c:pt idx="3981">
                  <c:v>335086089.39198995</c:v>
                </c:pt>
                <c:pt idx="3982">
                  <c:v>335123722.27535403</c:v>
                </c:pt>
                <c:pt idx="3983">
                  <c:v>335161346.69134903</c:v>
                </c:pt>
                <c:pt idx="3984">
                  <c:v>335198962.64754003</c:v>
                </c:pt>
                <c:pt idx="3985">
                  <c:v>335236570.15149897</c:v>
                </c:pt>
                <c:pt idx="3986">
                  <c:v>335274169.21080792</c:v>
                </c:pt>
                <c:pt idx="3987">
                  <c:v>335311759.833049</c:v>
                </c:pt>
                <c:pt idx="3988">
                  <c:v>335349342.02581501</c:v>
                </c:pt>
                <c:pt idx="3989">
                  <c:v>335386915.79670596</c:v>
                </c:pt>
                <c:pt idx="3990">
                  <c:v>335424481.15332407</c:v>
                </c:pt>
                <c:pt idx="3991">
                  <c:v>335462038.10328197</c:v>
                </c:pt>
                <c:pt idx="3992">
                  <c:v>335499586.65419608</c:v>
                </c:pt>
                <c:pt idx="3993">
                  <c:v>335537126.81369102</c:v>
                </c:pt>
                <c:pt idx="3994">
                  <c:v>335574658.58939892</c:v>
                </c:pt>
                <c:pt idx="3995">
                  <c:v>335612181.98895395</c:v>
                </c:pt>
                <c:pt idx="3996">
                  <c:v>335649697.02000201</c:v>
                </c:pt>
                <c:pt idx="3997">
                  <c:v>335687203.69019097</c:v>
                </c:pt>
                <c:pt idx="3998">
                  <c:v>335724702.00717998</c:v>
                </c:pt>
                <c:pt idx="3999">
                  <c:v>335762191.97863096</c:v>
                </c:pt>
                <c:pt idx="4000">
                  <c:v>335799673.61221492</c:v>
                </c:pt>
                <c:pt idx="4001">
                  <c:v>335837146.91560793</c:v>
                </c:pt>
                <c:pt idx="4002">
                  <c:v>335874611.89649296</c:v>
                </c:pt>
                <c:pt idx="4003">
                  <c:v>335912068.56256098</c:v>
                </c:pt>
                <c:pt idx="4004">
                  <c:v>335949516.92150694</c:v>
                </c:pt>
                <c:pt idx="4005">
                  <c:v>335986956.98103595</c:v>
                </c:pt>
                <c:pt idx="4006">
                  <c:v>336024388.74885702</c:v>
                </c:pt>
                <c:pt idx="4007">
                  <c:v>336061812.23268688</c:v>
                </c:pt>
                <c:pt idx="4008">
                  <c:v>336099227.44024992</c:v>
                </c:pt>
                <c:pt idx="4009">
                  <c:v>336136634.37927496</c:v>
                </c:pt>
                <c:pt idx="4010">
                  <c:v>336174033.05750203</c:v>
                </c:pt>
                <c:pt idx="4011">
                  <c:v>336211423.48267293</c:v>
                </c:pt>
                <c:pt idx="4012">
                  <c:v>336248805.66253901</c:v>
                </c:pt>
                <c:pt idx="4013">
                  <c:v>336286179.60486007</c:v>
                </c:pt>
                <c:pt idx="4014">
                  <c:v>336323545.31739801</c:v>
                </c:pt>
                <c:pt idx="4015">
                  <c:v>336360902.80792606</c:v>
                </c:pt>
                <c:pt idx="4016">
                  <c:v>336398252.08422101</c:v>
                </c:pt>
                <c:pt idx="4017">
                  <c:v>336435593.15407002</c:v>
                </c:pt>
                <c:pt idx="4018">
                  <c:v>336472926.02526492</c:v>
                </c:pt>
                <c:pt idx="4019">
                  <c:v>336510250.70560491</c:v>
                </c:pt>
                <c:pt idx="4020">
                  <c:v>336547567.20289695</c:v>
                </c:pt>
                <c:pt idx="4021">
                  <c:v>336584875.52495396</c:v>
                </c:pt>
                <c:pt idx="4022">
                  <c:v>336622175.67959797</c:v>
                </c:pt>
                <c:pt idx="4023">
                  <c:v>336659467.67465502</c:v>
                </c:pt>
                <c:pt idx="4024">
                  <c:v>336696751.51796001</c:v>
                </c:pt>
                <c:pt idx="4025">
                  <c:v>336734027.217354</c:v>
                </c:pt>
                <c:pt idx="4026">
                  <c:v>336771294.78068793</c:v>
                </c:pt>
                <c:pt idx="4027">
                  <c:v>336808554.21581697</c:v>
                </c:pt>
                <c:pt idx="4028">
                  <c:v>336845805.53060395</c:v>
                </c:pt>
                <c:pt idx="4029">
                  <c:v>336883048.73291886</c:v>
                </c:pt>
                <c:pt idx="4030">
                  <c:v>336920283.83064091</c:v>
                </c:pt>
                <c:pt idx="4031">
                  <c:v>336957510.83165503</c:v>
                </c:pt>
                <c:pt idx="4032">
                  <c:v>336994729.74385208</c:v>
                </c:pt>
                <c:pt idx="4033">
                  <c:v>337031940.57513303</c:v>
                </c:pt>
                <c:pt idx="4034">
                  <c:v>337069143.33340305</c:v>
                </c:pt>
                <c:pt idx="4035">
                  <c:v>337106338.02657795</c:v>
                </c:pt>
                <c:pt idx="4036">
                  <c:v>337143524.66257697</c:v>
                </c:pt>
                <c:pt idx="4037">
                  <c:v>337180703.249331</c:v>
                </c:pt>
                <c:pt idx="4038">
                  <c:v>337217873.79477495</c:v>
                </c:pt>
                <c:pt idx="4039">
                  <c:v>337255036.30685401</c:v>
                </c:pt>
                <c:pt idx="4040">
                  <c:v>337292190.79351705</c:v>
                </c:pt>
                <c:pt idx="4041">
                  <c:v>337329337.26272392</c:v>
                </c:pt>
                <c:pt idx="4042">
                  <c:v>337366475.72244191</c:v>
                </c:pt>
                <c:pt idx="4043">
                  <c:v>337403606.180641</c:v>
                </c:pt>
                <c:pt idx="4044">
                  <c:v>337440728.64530498</c:v>
                </c:pt>
                <c:pt idx="4045">
                  <c:v>337477843.12442106</c:v>
                </c:pt>
                <c:pt idx="4046">
                  <c:v>337514949.62598592</c:v>
                </c:pt>
                <c:pt idx="4047">
                  <c:v>337552048.15800208</c:v>
                </c:pt>
                <c:pt idx="4048">
                  <c:v>337589138.72848099</c:v>
                </c:pt>
                <c:pt idx="4049">
                  <c:v>337626221.34544206</c:v>
                </c:pt>
                <c:pt idx="4050">
                  <c:v>337663296.01691192</c:v>
                </c:pt>
                <c:pt idx="4051">
                  <c:v>337700362.75092399</c:v>
                </c:pt>
                <c:pt idx="4052">
                  <c:v>337737421.55552208</c:v>
                </c:pt>
                <c:pt idx="4053">
                  <c:v>337774472.43875492</c:v>
                </c:pt>
                <c:pt idx="4054">
                  <c:v>337811515.40867794</c:v>
                </c:pt>
                <c:pt idx="4055">
                  <c:v>337848550.47335696</c:v>
                </c:pt>
                <c:pt idx="4056">
                  <c:v>337885577.64086604</c:v>
                </c:pt>
                <c:pt idx="4057">
                  <c:v>337922596.91928494</c:v>
                </c:pt>
                <c:pt idx="4058">
                  <c:v>337959608.31670201</c:v>
                </c:pt>
                <c:pt idx="4059">
                  <c:v>337996611.84121501</c:v>
                </c:pt>
                <c:pt idx="4060">
                  <c:v>338033607.50092602</c:v>
                </c:pt>
                <c:pt idx="4061">
                  <c:v>338070595.30394799</c:v>
                </c:pt>
                <c:pt idx="4062">
                  <c:v>338107575.25840098</c:v>
                </c:pt>
                <c:pt idx="4063">
                  <c:v>338144547.37241298</c:v>
                </c:pt>
                <c:pt idx="4064">
                  <c:v>338181511.65412015</c:v>
                </c:pt>
                <c:pt idx="4065">
                  <c:v>338218468.11166501</c:v>
                </c:pt>
                <c:pt idx="4066">
                  <c:v>338255416.75320101</c:v>
                </c:pt>
                <c:pt idx="4067">
                  <c:v>338292357.58688599</c:v>
                </c:pt>
                <c:pt idx="4068">
                  <c:v>338329290.62089002</c:v>
                </c:pt>
                <c:pt idx="4069">
                  <c:v>338366215.863388</c:v>
                </c:pt>
                <c:pt idx="4070">
                  <c:v>338403133.32256502</c:v>
                </c:pt>
                <c:pt idx="4071">
                  <c:v>338440043.006612</c:v>
                </c:pt>
                <c:pt idx="4072">
                  <c:v>338476944.92372996</c:v>
                </c:pt>
                <c:pt idx="4073">
                  <c:v>338513839.08212698</c:v>
                </c:pt>
                <c:pt idx="4074">
                  <c:v>338550725.49001992</c:v>
                </c:pt>
                <c:pt idx="4075">
                  <c:v>338587604.15563399</c:v>
                </c:pt>
                <c:pt idx="4076">
                  <c:v>338624475.08720303</c:v>
                </c:pt>
                <c:pt idx="4077">
                  <c:v>338661338.2929669</c:v>
                </c:pt>
                <c:pt idx="4078">
                  <c:v>338698193.78117692</c:v>
                </c:pt>
                <c:pt idx="4079">
                  <c:v>338735041.56009102</c:v>
                </c:pt>
                <c:pt idx="4080">
                  <c:v>338771881.63797295</c:v>
                </c:pt>
                <c:pt idx="4081">
                  <c:v>338808714.02310002</c:v>
                </c:pt>
                <c:pt idx="4082">
                  <c:v>338845538.72375399</c:v>
                </c:pt>
                <c:pt idx="4083">
                  <c:v>338882355.748227</c:v>
                </c:pt>
                <c:pt idx="4084">
                  <c:v>338919165.10482115</c:v>
                </c:pt>
                <c:pt idx="4085">
                  <c:v>338955966.80184001</c:v>
                </c:pt>
                <c:pt idx="4086">
                  <c:v>338992760.84760398</c:v>
                </c:pt>
                <c:pt idx="4087">
                  <c:v>339029547.25043696</c:v>
                </c:pt>
                <c:pt idx="4088">
                  <c:v>339066326.01867396</c:v>
                </c:pt>
                <c:pt idx="4089">
                  <c:v>339103097.16065598</c:v>
                </c:pt>
                <c:pt idx="4090">
                  <c:v>339139860.684735</c:v>
                </c:pt>
                <c:pt idx="4091">
                  <c:v>339176616.59927094</c:v>
                </c:pt>
                <c:pt idx="4092">
                  <c:v>339213364.91263193</c:v>
                </c:pt>
                <c:pt idx="4093">
                  <c:v>339250105.63319302</c:v>
                </c:pt>
                <c:pt idx="4094">
                  <c:v>339286838.76934201</c:v>
                </c:pt>
                <c:pt idx="4095">
                  <c:v>339323564.32947296</c:v>
                </c:pt>
                <c:pt idx="4096">
                  <c:v>339360282.32198793</c:v>
                </c:pt>
                <c:pt idx="4097">
                  <c:v>339396992.75529891</c:v>
                </c:pt>
                <c:pt idx="4098">
                  <c:v>339433695.63782614</c:v>
                </c:pt>
                <c:pt idx="4099">
                  <c:v>339470390.97799891</c:v>
                </c:pt>
                <c:pt idx="4100">
                  <c:v>339507078.78425503</c:v>
                </c:pt>
                <c:pt idx="4101">
                  <c:v>339543759.06504297</c:v>
                </c:pt>
                <c:pt idx="4102">
                  <c:v>339580431.82881802</c:v>
                </c:pt>
                <c:pt idx="4103">
                  <c:v>339617097.08404392</c:v>
                </c:pt>
                <c:pt idx="4104">
                  <c:v>339653754.83919609</c:v>
                </c:pt>
                <c:pt idx="4105">
                  <c:v>339690405.10275501</c:v>
                </c:pt>
                <c:pt idx="4106">
                  <c:v>339727047.88321298</c:v>
                </c:pt>
                <c:pt idx="4107">
                  <c:v>339763683.18907201</c:v>
                </c:pt>
                <c:pt idx="4108">
                  <c:v>339800311.02884001</c:v>
                </c:pt>
                <c:pt idx="4109">
                  <c:v>339836931.41103595</c:v>
                </c:pt>
                <c:pt idx="4110">
                  <c:v>339873544.34418797</c:v>
                </c:pt>
                <c:pt idx="4111">
                  <c:v>339910149.83683294</c:v>
                </c:pt>
                <c:pt idx="4112">
                  <c:v>339946747.89751798</c:v>
                </c:pt>
                <c:pt idx="4113">
                  <c:v>339983338.534796</c:v>
                </c:pt>
                <c:pt idx="4114">
                  <c:v>340019921.75723296</c:v>
                </c:pt>
                <c:pt idx="4115">
                  <c:v>340056497.57340097</c:v>
                </c:pt>
                <c:pt idx="4116">
                  <c:v>340093065.99188596</c:v>
                </c:pt>
                <c:pt idx="4117">
                  <c:v>340129627.02127689</c:v>
                </c:pt>
                <c:pt idx="4118">
                  <c:v>340166180.67017609</c:v>
                </c:pt>
                <c:pt idx="4119">
                  <c:v>340202726.94719309</c:v>
                </c:pt>
                <c:pt idx="4120">
                  <c:v>340239265.86095202</c:v>
                </c:pt>
                <c:pt idx="4121">
                  <c:v>340275797.42007697</c:v>
                </c:pt>
                <c:pt idx="4122">
                  <c:v>340312321.63321102</c:v>
                </c:pt>
                <c:pt idx="4123">
                  <c:v>340348838.50899899</c:v>
                </c:pt>
                <c:pt idx="4124">
                  <c:v>340385348.05610102</c:v>
                </c:pt>
                <c:pt idx="4125">
                  <c:v>340421850.28318202</c:v>
                </c:pt>
                <c:pt idx="4126">
                  <c:v>340458345.19892198</c:v>
                </c:pt>
                <c:pt idx="4127">
                  <c:v>340494832.81200296</c:v>
                </c:pt>
                <c:pt idx="4128">
                  <c:v>340531313.13112402</c:v>
                </c:pt>
                <c:pt idx="4129">
                  <c:v>340567786.16499001</c:v>
                </c:pt>
                <c:pt idx="4130">
                  <c:v>340604251.92231494</c:v>
                </c:pt>
                <c:pt idx="4131">
                  <c:v>340640710.41182399</c:v>
                </c:pt>
                <c:pt idx="4132">
                  <c:v>340677161.64225209</c:v>
                </c:pt>
                <c:pt idx="4133">
                  <c:v>340713605.62234199</c:v>
                </c:pt>
                <c:pt idx="4134">
                  <c:v>340750042.36084801</c:v>
                </c:pt>
                <c:pt idx="4135">
                  <c:v>340786471.86653209</c:v>
                </c:pt>
                <c:pt idx="4136">
                  <c:v>340822894.14817107</c:v>
                </c:pt>
                <c:pt idx="4137">
                  <c:v>340859309.21454501</c:v>
                </c:pt>
                <c:pt idx="4138">
                  <c:v>340895717.07444799</c:v>
                </c:pt>
                <c:pt idx="4139">
                  <c:v>340932117.73668289</c:v>
                </c:pt>
                <c:pt idx="4140">
                  <c:v>340968511.21006298</c:v>
                </c:pt>
                <c:pt idx="4141">
                  <c:v>341004897.50340998</c:v>
                </c:pt>
                <c:pt idx="4142">
                  <c:v>341041276.62555605</c:v>
                </c:pt>
                <c:pt idx="4143">
                  <c:v>341077648.58534396</c:v>
                </c:pt>
                <c:pt idx="4144">
                  <c:v>341114013.39162803</c:v>
                </c:pt>
                <c:pt idx="4145">
                  <c:v>341150371.05326909</c:v>
                </c:pt>
                <c:pt idx="4146">
                  <c:v>341186721.57914197</c:v>
                </c:pt>
                <c:pt idx="4147">
                  <c:v>341223064.978127</c:v>
                </c:pt>
                <c:pt idx="4148">
                  <c:v>341259401.25911802</c:v>
                </c:pt>
                <c:pt idx="4149">
                  <c:v>341295730.43101794</c:v>
                </c:pt>
                <c:pt idx="4150">
                  <c:v>341332052.50274003</c:v>
                </c:pt>
                <c:pt idx="4151">
                  <c:v>341368367.48320895</c:v>
                </c:pt>
                <c:pt idx="4152">
                  <c:v>341404675.38135803</c:v>
                </c:pt>
                <c:pt idx="4153">
                  <c:v>341440976.20613092</c:v>
                </c:pt>
                <c:pt idx="4154">
                  <c:v>341477269.96648294</c:v>
                </c:pt>
                <c:pt idx="4155">
                  <c:v>341513556.67137694</c:v>
                </c:pt>
                <c:pt idx="4156">
                  <c:v>341549836.32978892</c:v>
                </c:pt>
                <c:pt idx="4157">
                  <c:v>341586108.95070392</c:v>
                </c:pt>
                <c:pt idx="4158">
                  <c:v>341622374.54312015</c:v>
                </c:pt>
                <c:pt idx="4159">
                  <c:v>341658633.116041</c:v>
                </c:pt>
                <c:pt idx="4160">
                  <c:v>341694884.67848498</c:v>
                </c:pt>
                <c:pt idx="4161">
                  <c:v>341731129.23947793</c:v>
                </c:pt>
                <c:pt idx="4162">
                  <c:v>341767366.80806005</c:v>
                </c:pt>
                <c:pt idx="4163">
                  <c:v>341803597.39327794</c:v>
                </c:pt>
                <c:pt idx="4164">
                  <c:v>341839821.00419098</c:v>
                </c:pt>
                <c:pt idx="4165">
                  <c:v>341876037.64987004</c:v>
                </c:pt>
                <c:pt idx="4166">
                  <c:v>341912247.33939391</c:v>
                </c:pt>
                <c:pt idx="4167">
                  <c:v>341948450.081855</c:v>
                </c:pt>
                <c:pt idx="4168">
                  <c:v>341984645.88635492</c:v>
                </c:pt>
                <c:pt idx="4169">
                  <c:v>342020834.76200593</c:v>
                </c:pt>
                <c:pt idx="4170">
                  <c:v>342057016.71793199</c:v>
                </c:pt>
                <c:pt idx="4171">
                  <c:v>342093191.76326799</c:v>
                </c:pt>
                <c:pt idx="4172">
                  <c:v>342129359.907157</c:v>
                </c:pt>
                <c:pt idx="4173">
                  <c:v>342165521.15875608</c:v>
                </c:pt>
                <c:pt idx="4174">
                  <c:v>342201675.52723294</c:v>
                </c:pt>
                <c:pt idx="4175">
                  <c:v>342237823.02176499</c:v>
                </c:pt>
                <c:pt idx="4176">
                  <c:v>342273963.65154105</c:v>
                </c:pt>
                <c:pt idx="4177">
                  <c:v>342310097.42575896</c:v>
                </c:pt>
                <c:pt idx="4178">
                  <c:v>342346224.35363305</c:v>
                </c:pt>
                <c:pt idx="4179">
                  <c:v>342382344.44438392</c:v>
                </c:pt>
                <c:pt idx="4180">
                  <c:v>342418457.70724303</c:v>
                </c:pt>
                <c:pt idx="4181">
                  <c:v>342454564.15145802</c:v>
                </c:pt>
                <c:pt idx="4182">
                  <c:v>342490663.7862829</c:v>
                </c:pt>
                <c:pt idx="4183">
                  <c:v>342526756.62098396</c:v>
                </c:pt>
                <c:pt idx="4184">
                  <c:v>342562842.66483909</c:v>
                </c:pt>
                <c:pt idx="4185">
                  <c:v>342598921.927136</c:v>
                </c:pt>
                <c:pt idx="4186">
                  <c:v>342634994.41717899</c:v>
                </c:pt>
                <c:pt idx="4187">
                  <c:v>342671060.14427602</c:v>
                </c:pt>
                <c:pt idx="4188">
                  <c:v>342707119.11775309</c:v>
                </c:pt>
                <c:pt idx="4189">
                  <c:v>342743171.34694391</c:v>
                </c:pt>
                <c:pt idx="4190">
                  <c:v>342779216.84119397</c:v>
                </c:pt>
                <c:pt idx="4191">
                  <c:v>342815255.60986215</c:v>
                </c:pt>
                <c:pt idx="4192">
                  <c:v>342851287.66231698</c:v>
                </c:pt>
                <c:pt idx="4193">
                  <c:v>342887313.00793803</c:v>
                </c:pt>
                <c:pt idx="4194">
                  <c:v>342923331.65611905</c:v>
                </c:pt>
                <c:pt idx="4195">
                  <c:v>342959343.61626297</c:v>
                </c:pt>
                <c:pt idx="4196">
                  <c:v>342995348.89778501</c:v>
                </c:pt>
                <c:pt idx="4197">
                  <c:v>343031347.510113</c:v>
                </c:pt>
                <c:pt idx="4198">
                  <c:v>343067339.46268594</c:v>
                </c:pt>
                <c:pt idx="4199">
                  <c:v>343103324.76495391</c:v>
                </c:pt>
                <c:pt idx="4200">
                  <c:v>343139303.42637986</c:v>
                </c:pt>
                <c:pt idx="4201">
                  <c:v>343175275.45643699</c:v>
                </c:pt>
                <c:pt idx="4202">
                  <c:v>343211240.864613</c:v>
                </c:pt>
                <c:pt idx="4203">
                  <c:v>343247199.66040409</c:v>
                </c:pt>
                <c:pt idx="4204">
                  <c:v>343283151.85332108</c:v>
                </c:pt>
                <c:pt idx="4205">
                  <c:v>343319097.45288491</c:v>
                </c:pt>
                <c:pt idx="4206">
                  <c:v>343355036.46863192</c:v>
                </c:pt>
                <c:pt idx="4207">
                  <c:v>343390968.91010499</c:v>
                </c:pt>
                <c:pt idx="4208">
                  <c:v>343426894.78686303</c:v>
                </c:pt>
                <c:pt idx="4209">
                  <c:v>343462814.108477</c:v>
                </c:pt>
                <c:pt idx="4210">
                  <c:v>343498726.88452905</c:v>
                </c:pt>
                <c:pt idx="4211">
                  <c:v>343534633.12461197</c:v>
                </c:pt>
                <c:pt idx="4212">
                  <c:v>343570532.83833396</c:v>
                </c:pt>
                <c:pt idx="4213">
                  <c:v>343606426.03531295</c:v>
                </c:pt>
                <c:pt idx="4214">
                  <c:v>343642312.72517896</c:v>
                </c:pt>
                <c:pt idx="4215">
                  <c:v>343678192.91757703</c:v>
                </c:pt>
                <c:pt idx="4216">
                  <c:v>343714066.62216097</c:v>
                </c:pt>
                <c:pt idx="4217">
                  <c:v>343749933.84860003</c:v>
                </c:pt>
                <c:pt idx="4218">
                  <c:v>343785794.60657609</c:v>
                </c:pt>
                <c:pt idx="4219">
                  <c:v>343821648.90577894</c:v>
                </c:pt>
                <c:pt idx="4220">
                  <c:v>343857496.75591695</c:v>
                </c:pt>
                <c:pt idx="4221">
                  <c:v>343893338.16670799</c:v>
                </c:pt>
                <c:pt idx="4222">
                  <c:v>343929173.14788103</c:v>
                </c:pt>
                <c:pt idx="4223">
                  <c:v>343965001.70918</c:v>
                </c:pt>
                <c:pt idx="4224">
                  <c:v>344000823.86036009</c:v>
                </c:pt>
                <c:pt idx="4225">
                  <c:v>344036639.61119002</c:v>
                </c:pt>
                <c:pt idx="4226">
                  <c:v>344072448.97145295</c:v>
                </c:pt>
                <c:pt idx="4227">
                  <c:v>344108251.95093995</c:v>
                </c:pt>
                <c:pt idx="4228">
                  <c:v>344144048.55945897</c:v>
                </c:pt>
                <c:pt idx="4229">
                  <c:v>344179838.806831</c:v>
                </c:pt>
                <c:pt idx="4230">
                  <c:v>344215622.70288599</c:v>
                </c:pt>
                <c:pt idx="4231">
                  <c:v>344251400.25747102</c:v>
                </c:pt>
                <c:pt idx="4232">
                  <c:v>344287171.48044294</c:v>
                </c:pt>
                <c:pt idx="4233">
                  <c:v>344322936.38167495</c:v>
                </c:pt>
                <c:pt idx="4234">
                  <c:v>344358694.97104996</c:v>
                </c:pt>
                <c:pt idx="4235">
                  <c:v>344394447.25846606</c:v>
                </c:pt>
                <c:pt idx="4236">
                  <c:v>344430193.25383401</c:v>
                </c:pt>
                <c:pt idx="4237">
                  <c:v>344465932.96707696</c:v>
                </c:pt>
                <c:pt idx="4238">
                  <c:v>344501666.40813297</c:v>
                </c:pt>
                <c:pt idx="4239">
                  <c:v>344537393.58694994</c:v>
                </c:pt>
                <c:pt idx="4240">
                  <c:v>344573114.51349205</c:v>
                </c:pt>
                <c:pt idx="4241">
                  <c:v>344608829.19773602</c:v>
                </c:pt>
                <c:pt idx="4242">
                  <c:v>344644537.64967</c:v>
                </c:pt>
                <c:pt idx="4243">
                  <c:v>344680239.8793</c:v>
                </c:pt>
                <c:pt idx="4244">
                  <c:v>344715935.89664203</c:v>
                </c:pt>
                <c:pt idx="4245">
                  <c:v>344751625.71172601</c:v>
                </c:pt>
                <c:pt idx="4246">
                  <c:v>344787309.33459598</c:v>
                </c:pt>
                <c:pt idx="4247">
                  <c:v>344822986.77530795</c:v>
                </c:pt>
                <c:pt idx="4248">
                  <c:v>344858658.04393399</c:v>
                </c:pt>
                <c:pt idx="4249">
                  <c:v>344894323.15055907</c:v>
                </c:pt>
                <c:pt idx="4250">
                  <c:v>344929982.10527796</c:v>
                </c:pt>
                <c:pt idx="4251">
                  <c:v>344965634.91820496</c:v>
                </c:pt>
                <c:pt idx="4252">
                  <c:v>345001281.59946609</c:v>
                </c:pt>
                <c:pt idx="4253">
                  <c:v>345036922.15919805</c:v>
                </c:pt>
                <c:pt idx="4254">
                  <c:v>345072556.60755706</c:v>
                </c:pt>
                <c:pt idx="4255">
                  <c:v>345108184.95470703</c:v>
                </c:pt>
                <c:pt idx="4256">
                  <c:v>345143807.210832</c:v>
                </c:pt>
                <c:pt idx="4257">
                  <c:v>345179423.38612401</c:v>
                </c:pt>
                <c:pt idx="4258">
                  <c:v>345215033.49079299</c:v>
                </c:pt>
                <c:pt idx="4259">
                  <c:v>345250637.53506202</c:v>
                </c:pt>
                <c:pt idx="4260">
                  <c:v>345286235.52916801</c:v>
                </c:pt>
                <c:pt idx="4261">
                  <c:v>345321827.48335999</c:v>
                </c:pt>
                <c:pt idx="4262">
                  <c:v>345357413.407906</c:v>
                </c:pt>
                <c:pt idx="4263">
                  <c:v>345392993.31308401</c:v>
                </c:pt>
                <c:pt idx="4264">
                  <c:v>345428567.20918697</c:v>
                </c:pt>
                <c:pt idx="4265">
                  <c:v>345464135.10652405</c:v>
                </c:pt>
                <c:pt idx="4266">
                  <c:v>345499697.01541799</c:v>
                </c:pt>
                <c:pt idx="4267">
                  <c:v>345535252.94620299</c:v>
                </c:pt>
                <c:pt idx="4268">
                  <c:v>345570802.90923196</c:v>
                </c:pt>
                <c:pt idx="4269">
                  <c:v>345606346.91486996</c:v>
                </c:pt>
                <c:pt idx="4270">
                  <c:v>345641884.97349602</c:v>
                </c:pt>
                <c:pt idx="4271">
                  <c:v>345677417.095505</c:v>
                </c:pt>
                <c:pt idx="4272">
                  <c:v>345712943.29130596</c:v>
                </c:pt>
                <c:pt idx="4273">
                  <c:v>345748463.57132298</c:v>
                </c:pt>
                <c:pt idx="4274">
                  <c:v>345783977.94599396</c:v>
                </c:pt>
                <c:pt idx="4275">
                  <c:v>345819486.42577291</c:v>
                </c:pt>
                <c:pt idx="4276">
                  <c:v>345854989.021128</c:v>
                </c:pt>
                <c:pt idx="4277">
                  <c:v>345890485.74254</c:v>
                </c:pt>
                <c:pt idx="4278">
                  <c:v>345925976.60050702</c:v>
                </c:pt>
                <c:pt idx="4279">
                  <c:v>345961461.60554206</c:v>
                </c:pt>
                <c:pt idx="4280">
                  <c:v>345996940.76817298</c:v>
                </c:pt>
                <c:pt idx="4281">
                  <c:v>346032414.09894103</c:v>
                </c:pt>
                <c:pt idx="4282">
                  <c:v>346067881.60840309</c:v>
                </c:pt>
                <c:pt idx="4283">
                  <c:v>346103343.30713302</c:v>
                </c:pt>
                <c:pt idx="4284">
                  <c:v>346138799.20571792</c:v>
                </c:pt>
                <c:pt idx="4285">
                  <c:v>346174249.31476098</c:v>
                </c:pt>
                <c:pt idx="4286">
                  <c:v>346209693.64487898</c:v>
                </c:pt>
                <c:pt idx="4287">
                  <c:v>346245132.20670599</c:v>
                </c:pt>
                <c:pt idx="4288">
                  <c:v>346280565.01089102</c:v>
                </c:pt>
                <c:pt idx="4289">
                  <c:v>346315992.068097</c:v>
                </c:pt>
                <c:pt idx="4290">
                  <c:v>346351413.38900399</c:v>
                </c:pt>
                <c:pt idx="4291">
                  <c:v>346386828.98430592</c:v>
                </c:pt>
                <c:pt idx="4292">
                  <c:v>346422238.86471498</c:v>
                </c:pt>
                <c:pt idx="4293">
                  <c:v>346457643.04095399</c:v>
                </c:pt>
                <c:pt idx="4294">
                  <c:v>346493041.52376598</c:v>
                </c:pt>
                <c:pt idx="4295">
                  <c:v>346528434.32390696</c:v>
                </c:pt>
                <c:pt idx="4296">
                  <c:v>346563821.452151</c:v>
                </c:pt>
                <c:pt idx="4297">
                  <c:v>346599202.91928595</c:v>
                </c:pt>
                <c:pt idx="4298">
                  <c:v>346634578.73611695</c:v>
                </c:pt>
                <c:pt idx="4299">
                  <c:v>346669948.913463</c:v>
                </c:pt>
                <c:pt idx="4300">
                  <c:v>346705313.46215892</c:v>
                </c:pt>
                <c:pt idx="4301">
                  <c:v>346740672.39306009</c:v>
                </c:pt>
                <c:pt idx="4302">
                  <c:v>346776025.71703005</c:v>
                </c:pt>
                <c:pt idx="4303">
                  <c:v>346811373.44495499</c:v>
                </c:pt>
                <c:pt idx="4304">
                  <c:v>346846715.58773601</c:v>
                </c:pt>
                <c:pt idx="4305">
                  <c:v>346882052.15628695</c:v>
                </c:pt>
                <c:pt idx="4306">
                  <c:v>346917383.16154104</c:v>
                </c:pt>
                <c:pt idx="4307">
                  <c:v>346952708.61444598</c:v>
                </c:pt>
                <c:pt idx="4308">
                  <c:v>346988028.52596694</c:v>
                </c:pt>
                <c:pt idx="4309">
                  <c:v>347023342.907085</c:v>
                </c:pt>
                <c:pt idx="4310">
                  <c:v>347058651.76879799</c:v>
                </c:pt>
                <c:pt idx="4311">
                  <c:v>347093955.12211901</c:v>
                </c:pt>
                <c:pt idx="4312">
                  <c:v>347129252.97807992</c:v>
                </c:pt>
                <c:pt idx="4313">
                  <c:v>347164545.34772503</c:v>
                </c:pt>
                <c:pt idx="4314">
                  <c:v>347199832.24212009</c:v>
                </c:pt>
                <c:pt idx="4315">
                  <c:v>347235113.67234296</c:v>
                </c:pt>
                <c:pt idx="4316">
                  <c:v>347270389.64949214</c:v>
                </c:pt>
                <c:pt idx="4317">
                  <c:v>347305660.18467999</c:v>
                </c:pt>
                <c:pt idx="4318">
                  <c:v>347340925.28903699</c:v>
                </c:pt>
                <c:pt idx="4319">
                  <c:v>347376184.97371</c:v>
                </c:pt>
                <c:pt idx="4320">
                  <c:v>347411439.24986398</c:v>
                </c:pt>
                <c:pt idx="4321">
                  <c:v>347446688.12867892</c:v>
                </c:pt>
                <c:pt idx="4322">
                  <c:v>347481931.62135297</c:v>
                </c:pt>
                <c:pt idx="4323">
                  <c:v>347517169.73909992</c:v>
                </c:pt>
                <c:pt idx="4324">
                  <c:v>347552402.49315399</c:v>
                </c:pt>
                <c:pt idx="4325">
                  <c:v>347587629.89476198</c:v>
                </c:pt>
                <c:pt idx="4326">
                  <c:v>347622851.95519209</c:v>
                </c:pt>
                <c:pt idx="4327">
                  <c:v>347658068.685727</c:v>
                </c:pt>
                <c:pt idx="4328">
                  <c:v>347693280.09766698</c:v>
                </c:pt>
                <c:pt idx="4329">
                  <c:v>347728486.20233196</c:v>
                </c:pt>
                <c:pt idx="4330">
                  <c:v>347763687.01105696</c:v>
                </c:pt>
                <c:pt idx="4331">
                  <c:v>347798882.53519392</c:v>
                </c:pt>
                <c:pt idx="4332">
                  <c:v>347834072.78611392</c:v>
                </c:pt>
                <c:pt idx="4333">
                  <c:v>347869257.77520692</c:v>
                </c:pt>
                <c:pt idx="4334">
                  <c:v>347904437.51387602</c:v>
                </c:pt>
                <c:pt idx="4335">
                  <c:v>347939612.01354802</c:v>
                </c:pt>
                <c:pt idx="4336">
                  <c:v>347974781.28566092</c:v>
                </c:pt>
                <c:pt idx="4337">
                  <c:v>348009945.341676</c:v>
                </c:pt>
                <c:pt idx="4338">
                  <c:v>348045104.19306898</c:v>
                </c:pt>
                <c:pt idx="4339">
                  <c:v>348080257.851336</c:v>
                </c:pt>
                <c:pt idx="4340">
                  <c:v>348115406.32798803</c:v>
                </c:pt>
                <c:pt idx="4341">
                  <c:v>348150549.63455802</c:v>
                </c:pt>
                <c:pt idx="4342">
                  <c:v>348185687.78259403</c:v>
                </c:pt>
                <c:pt idx="4343">
                  <c:v>348220820.78366297</c:v>
                </c:pt>
                <c:pt idx="4344">
                  <c:v>348255948.64934897</c:v>
                </c:pt>
                <c:pt idx="4345">
                  <c:v>348291071.39125699</c:v>
                </c:pt>
                <c:pt idx="4346">
                  <c:v>348326189.02100903</c:v>
                </c:pt>
                <c:pt idx="4347">
                  <c:v>348361301.55024391</c:v>
                </c:pt>
                <c:pt idx="4348">
                  <c:v>348396408.99062192</c:v>
                </c:pt>
                <c:pt idx="4349">
                  <c:v>348431511.35381806</c:v>
                </c:pt>
                <c:pt idx="4350">
                  <c:v>348466608.65152907</c:v>
                </c:pt>
                <c:pt idx="4351">
                  <c:v>348501700.89546996</c:v>
                </c:pt>
                <c:pt idx="4352">
                  <c:v>348536788.097372</c:v>
                </c:pt>
                <c:pt idx="4353">
                  <c:v>348571870.26898694</c:v>
                </c:pt>
                <c:pt idx="4354">
                  <c:v>348606947.42208594</c:v>
                </c:pt>
                <c:pt idx="4355">
                  <c:v>348642019.56845605</c:v>
                </c:pt>
                <c:pt idx="4356">
                  <c:v>348677086.71990794</c:v>
                </c:pt>
                <c:pt idx="4357">
                  <c:v>348712148.88826799</c:v>
                </c:pt>
                <c:pt idx="4358">
                  <c:v>348747206.08538091</c:v>
                </c:pt>
                <c:pt idx="4359">
                  <c:v>348782258.32311207</c:v>
                </c:pt>
                <c:pt idx="4360">
                  <c:v>348817305.61334705</c:v>
                </c:pt>
                <c:pt idx="4361">
                  <c:v>348852347.96798795</c:v>
                </c:pt>
                <c:pt idx="4362">
                  <c:v>348887385.39895695</c:v>
                </c:pt>
                <c:pt idx="4363">
                  <c:v>348922417.91819799</c:v>
                </c:pt>
                <c:pt idx="4364">
                  <c:v>348957445.53766996</c:v>
                </c:pt>
                <c:pt idx="4365">
                  <c:v>348992468.26935601</c:v>
                </c:pt>
                <c:pt idx="4366">
                  <c:v>349027486.12525499</c:v>
                </c:pt>
                <c:pt idx="4367">
                  <c:v>349062499.117387</c:v>
                </c:pt>
                <c:pt idx="4368">
                  <c:v>349097507.25779098</c:v>
                </c:pt>
                <c:pt idx="4369">
                  <c:v>349132510.55852515</c:v>
                </c:pt>
                <c:pt idx="4370">
                  <c:v>349167509.03166991</c:v>
                </c:pt>
                <c:pt idx="4371">
                  <c:v>349202502.68932498</c:v>
                </c:pt>
                <c:pt idx="4372">
                  <c:v>349237491.54360598</c:v>
                </c:pt>
                <c:pt idx="4373">
                  <c:v>349272475.60665298</c:v>
                </c:pt>
                <c:pt idx="4374">
                  <c:v>349307454.890625</c:v>
                </c:pt>
                <c:pt idx="4375">
                  <c:v>349342429.40769792</c:v>
                </c:pt>
                <c:pt idx="4376">
                  <c:v>349377399.17007399</c:v>
                </c:pt>
                <c:pt idx="4377">
                  <c:v>349412364.18996996</c:v>
                </c:pt>
                <c:pt idx="4378">
                  <c:v>349447324.47962391</c:v>
                </c:pt>
                <c:pt idx="4379">
                  <c:v>349482280.05129796</c:v>
                </c:pt>
                <c:pt idx="4380">
                  <c:v>349517230.91726995</c:v>
                </c:pt>
                <c:pt idx="4381">
                  <c:v>349552177.08983999</c:v>
                </c:pt>
                <c:pt idx="4382">
                  <c:v>349587118.58132994</c:v>
                </c:pt>
                <c:pt idx="4383">
                  <c:v>349622055.40408099</c:v>
                </c:pt>
                <c:pt idx="4384">
                  <c:v>349656987.57045501</c:v>
                </c:pt>
                <c:pt idx="4385">
                  <c:v>349691915.09283394</c:v>
                </c:pt>
                <c:pt idx="4386">
                  <c:v>349726837.98362201</c:v>
                </c:pt>
                <c:pt idx="4387">
                  <c:v>349761756.25524294</c:v>
                </c:pt>
                <c:pt idx="4388">
                  <c:v>349796669.92014295</c:v>
                </c:pt>
                <c:pt idx="4389">
                  <c:v>349831578.99078786</c:v>
                </c:pt>
                <c:pt idx="4390">
                  <c:v>349866483.47966403</c:v>
                </c:pt>
                <c:pt idx="4391">
                  <c:v>349901383.39928097</c:v>
                </c:pt>
                <c:pt idx="4392">
                  <c:v>349936278.76216799</c:v>
                </c:pt>
                <c:pt idx="4393">
                  <c:v>349971169.58087599</c:v>
                </c:pt>
                <c:pt idx="4394">
                  <c:v>350006055.86797696</c:v>
                </c:pt>
                <c:pt idx="4395">
                  <c:v>350040937.63606501</c:v>
                </c:pt>
                <c:pt idx="4396">
                  <c:v>350075814.89775401</c:v>
                </c:pt>
                <c:pt idx="4397">
                  <c:v>350110687.665681</c:v>
                </c:pt>
                <c:pt idx="4398">
                  <c:v>350145555.95250392</c:v>
                </c:pt>
                <c:pt idx="4399">
                  <c:v>350180419.77090394</c:v>
                </c:pt>
                <c:pt idx="4400">
                  <c:v>350215279.13358206</c:v>
                </c:pt>
                <c:pt idx="4401">
                  <c:v>350250134.05326098</c:v>
                </c:pt>
                <c:pt idx="4402">
                  <c:v>350284984.54268599</c:v>
                </c:pt>
                <c:pt idx="4403">
                  <c:v>350319830.61462498</c:v>
                </c:pt>
                <c:pt idx="4404">
                  <c:v>350354672.28186601</c:v>
                </c:pt>
                <c:pt idx="4405">
                  <c:v>350389509.55721998</c:v>
                </c:pt>
                <c:pt idx="4406">
                  <c:v>350424342.45352304</c:v>
                </c:pt>
                <c:pt idx="4407">
                  <c:v>350459170.98362899</c:v>
                </c:pt>
                <c:pt idx="4408">
                  <c:v>350493995.16041607</c:v>
                </c:pt>
                <c:pt idx="4409">
                  <c:v>350528814.99678594</c:v>
                </c:pt>
                <c:pt idx="4410">
                  <c:v>350563630.50566</c:v>
                </c:pt>
                <c:pt idx="4411">
                  <c:v>350598441.69998503</c:v>
                </c:pt>
                <c:pt idx="4412">
                  <c:v>350633248.59272796</c:v>
                </c:pt>
                <c:pt idx="4413">
                  <c:v>350668051.19687992</c:v>
                </c:pt>
                <c:pt idx="4414">
                  <c:v>350702849.525455</c:v>
                </c:pt>
                <c:pt idx="4415">
                  <c:v>350737643.59148991</c:v>
                </c:pt>
                <c:pt idx="4416">
                  <c:v>350772433.40804392</c:v>
                </c:pt>
                <c:pt idx="4417">
                  <c:v>350807218.98819703</c:v>
                </c:pt>
                <c:pt idx="4418">
                  <c:v>350842000.34505606</c:v>
                </c:pt>
                <c:pt idx="4419">
                  <c:v>350876777.49174994</c:v>
                </c:pt>
                <c:pt idx="4420">
                  <c:v>350911550.44142997</c:v>
                </c:pt>
                <c:pt idx="4421">
                  <c:v>350946319.20727199</c:v>
                </c:pt>
                <c:pt idx="4422">
                  <c:v>350981083.802472</c:v>
                </c:pt>
                <c:pt idx="4423">
                  <c:v>351015844.24025393</c:v>
                </c:pt>
                <c:pt idx="4424">
                  <c:v>351050600.53386301</c:v>
                </c:pt>
                <c:pt idx="4425">
                  <c:v>351085352.696567</c:v>
                </c:pt>
                <c:pt idx="4426">
                  <c:v>351120100.74165791</c:v>
                </c:pt>
                <c:pt idx="4427">
                  <c:v>351154844.68245298</c:v>
                </c:pt>
                <c:pt idx="4428">
                  <c:v>351189584.5322929</c:v>
                </c:pt>
                <c:pt idx="4429">
                  <c:v>351224320.30454105</c:v>
                </c:pt>
                <c:pt idx="4430">
                  <c:v>351259052.012586</c:v>
                </c:pt>
                <c:pt idx="4431">
                  <c:v>351293779.66983902</c:v>
                </c:pt>
                <c:pt idx="4432">
                  <c:v>351328503.28973794</c:v>
                </c:pt>
                <c:pt idx="4433">
                  <c:v>351363222.88574201</c:v>
                </c:pt>
                <c:pt idx="4434">
                  <c:v>351397938.4713369</c:v>
                </c:pt>
                <c:pt idx="4435">
                  <c:v>351432650.06002998</c:v>
                </c:pt>
                <c:pt idx="4436">
                  <c:v>351467357.66535801</c:v>
                </c:pt>
                <c:pt idx="4437">
                  <c:v>351502061.30087602</c:v>
                </c:pt>
                <c:pt idx="4438">
                  <c:v>351536760.98016793</c:v>
                </c:pt>
                <c:pt idx="4439">
                  <c:v>351571456.71684295</c:v>
                </c:pt>
                <c:pt idx="4440">
                  <c:v>351606148.52453297</c:v>
                </c:pt>
                <c:pt idx="4441">
                  <c:v>351640836.41689396</c:v>
                </c:pt>
                <c:pt idx="4442">
                  <c:v>351675520.40761</c:v>
                </c:pt>
                <c:pt idx="4443">
                  <c:v>351710200.51038599</c:v>
                </c:pt>
                <c:pt idx="4444">
                  <c:v>351744876.73895591</c:v>
                </c:pt>
                <c:pt idx="4445">
                  <c:v>351779549.10707909</c:v>
                </c:pt>
                <c:pt idx="4446">
                  <c:v>351814217.62853605</c:v>
                </c:pt>
                <c:pt idx="4447">
                  <c:v>351848882.317137</c:v>
                </c:pt>
                <c:pt idx="4448">
                  <c:v>351883543.18671399</c:v>
                </c:pt>
                <c:pt idx="4449">
                  <c:v>351918200.25112802</c:v>
                </c:pt>
                <c:pt idx="4450">
                  <c:v>351952853.52426296</c:v>
                </c:pt>
                <c:pt idx="4451">
                  <c:v>351987503.02003199</c:v>
                </c:pt>
                <c:pt idx="4452">
                  <c:v>352022148.75236899</c:v>
                </c:pt>
                <c:pt idx="4453">
                  <c:v>352056790.73523688</c:v>
                </c:pt>
                <c:pt idx="4454">
                  <c:v>352091428.98262596</c:v>
                </c:pt>
                <c:pt idx="4455">
                  <c:v>352126063.50855106</c:v>
                </c:pt>
                <c:pt idx="4456">
                  <c:v>352160694.32705098</c:v>
                </c:pt>
                <c:pt idx="4457">
                  <c:v>352195321.45219392</c:v>
                </c:pt>
                <c:pt idx="4458">
                  <c:v>352229944.89807391</c:v>
                </c:pt>
                <c:pt idx="4459">
                  <c:v>352264564.67881107</c:v>
                </c:pt>
                <c:pt idx="4460">
                  <c:v>352299180.80855107</c:v>
                </c:pt>
                <c:pt idx="4461">
                  <c:v>352333793.30146801</c:v>
                </c:pt>
                <c:pt idx="4462">
                  <c:v>352368402.17176002</c:v>
                </c:pt>
                <c:pt idx="4463">
                  <c:v>352403007.43365592</c:v>
                </c:pt>
                <c:pt idx="4464">
                  <c:v>352437609.101408</c:v>
                </c:pt>
                <c:pt idx="4465">
                  <c:v>352472207.18929601</c:v>
                </c:pt>
                <c:pt idx="4466">
                  <c:v>352506801.71162891</c:v>
                </c:pt>
                <c:pt idx="4467">
                  <c:v>352541392.68273991</c:v>
                </c:pt>
                <c:pt idx="4468">
                  <c:v>352575980.11699295</c:v>
                </c:pt>
                <c:pt idx="4469">
                  <c:v>352610564.02877694</c:v>
                </c:pt>
                <c:pt idx="4470">
                  <c:v>352645144.43250793</c:v>
                </c:pt>
                <c:pt idx="4471">
                  <c:v>352679721.342632</c:v>
                </c:pt>
                <c:pt idx="4472">
                  <c:v>352714294.77362001</c:v>
                </c:pt>
                <c:pt idx="4473">
                  <c:v>352748864.73997289</c:v>
                </c:pt>
                <c:pt idx="4474">
                  <c:v>352783431.25621694</c:v>
                </c:pt>
                <c:pt idx="4475">
                  <c:v>352817994.33690697</c:v>
                </c:pt>
                <c:pt idx="4476">
                  <c:v>352852553.99662894</c:v>
                </c:pt>
                <c:pt idx="4477">
                  <c:v>352887110.24999392</c:v>
                </c:pt>
                <c:pt idx="4478">
                  <c:v>352921663.11164099</c:v>
                </c:pt>
                <c:pt idx="4479">
                  <c:v>352956212.59623885</c:v>
                </c:pt>
                <c:pt idx="4480">
                  <c:v>352990758.718485</c:v>
                </c:pt>
                <c:pt idx="4481">
                  <c:v>353025301.49310499</c:v>
                </c:pt>
                <c:pt idx="4482">
                  <c:v>353059840.93485099</c:v>
                </c:pt>
                <c:pt idx="4483">
                  <c:v>353094377.05850607</c:v>
                </c:pt>
                <c:pt idx="4484">
                  <c:v>353128909.87888205</c:v>
                </c:pt>
                <c:pt idx="4485">
                  <c:v>353163439.41082001</c:v>
                </c:pt>
                <c:pt idx="4486">
                  <c:v>353197965.66918701</c:v>
                </c:pt>
                <c:pt idx="4487">
                  <c:v>353232488.66888398</c:v>
                </c:pt>
                <c:pt idx="4488">
                  <c:v>353267008.42483795</c:v>
                </c:pt>
                <c:pt idx="4489">
                  <c:v>353301524.95200503</c:v>
                </c:pt>
                <c:pt idx="4490">
                  <c:v>353336038.26537299</c:v>
                </c:pt>
                <c:pt idx="4491">
                  <c:v>353370548.37995791</c:v>
                </c:pt>
                <c:pt idx="4492">
                  <c:v>353405055.310803</c:v>
                </c:pt>
                <c:pt idx="4493">
                  <c:v>353439559.07298595</c:v>
                </c:pt>
                <c:pt idx="4494">
                  <c:v>353474059.68160999</c:v>
                </c:pt>
                <c:pt idx="4495">
                  <c:v>353508557.15181106</c:v>
                </c:pt>
                <c:pt idx="4496">
                  <c:v>353543051.49875492</c:v>
                </c:pt>
                <c:pt idx="4497">
                  <c:v>353577542.73763603</c:v>
                </c:pt>
                <c:pt idx="4498">
                  <c:v>353612030.88367999</c:v>
                </c:pt>
                <c:pt idx="4499">
                  <c:v>353646515.95214403</c:v>
                </c:pt>
                <c:pt idx="4500">
                  <c:v>353680997.95831198</c:v>
                </c:pt>
                <c:pt idx="4501">
                  <c:v>353715476.917503</c:v>
                </c:pt>
                <c:pt idx="4502">
                  <c:v>353749952.84506303</c:v>
                </c:pt>
                <c:pt idx="4503">
                  <c:v>353784425.75637192</c:v>
                </c:pt>
                <c:pt idx="4504">
                  <c:v>353818895.666839</c:v>
                </c:pt>
                <c:pt idx="4505">
                  <c:v>353853362.59190291</c:v>
                </c:pt>
                <c:pt idx="4506">
                  <c:v>353887826.54703701</c:v>
                </c:pt>
                <c:pt idx="4507">
                  <c:v>353922287.54774505</c:v>
                </c:pt>
                <c:pt idx="4508">
                  <c:v>353956745.60955703</c:v>
                </c:pt>
                <c:pt idx="4509">
                  <c:v>353991200.74804097</c:v>
                </c:pt>
                <c:pt idx="4510">
                  <c:v>354025652.97879601</c:v>
                </c:pt>
                <c:pt idx="4511">
                  <c:v>354060102.31744802</c:v>
                </c:pt>
                <c:pt idx="4512">
                  <c:v>354094548.77965695</c:v>
                </c:pt>
                <c:pt idx="4513">
                  <c:v>354128992.38111705</c:v>
                </c:pt>
                <c:pt idx="4514">
                  <c:v>354163433.13755405</c:v>
                </c:pt>
                <c:pt idx="4515">
                  <c:v>354197871.06472105</c:v>
                </c:pt>
                <c:pt idx="4516">
                  <c:v>354232306.17841005</c:v>
                </c:pt>
                <c:pt idx="4517">
                  <c:v>354266738.49444091</c:v>
                </c:pt>
                <c:pt idx="4518">
                  <c:v>354301168.02866602</c:v>
                </c:pt>
                <c:pt idx="4519">
                  <c:v>354335594.79697293</c:v>
                </c:pt>
                <c:pt idx="4520">
                  <c:v>354370018.81528091</c:v>
                </c:pt>
                <c:pt idx="4521">
                  <c:v>354404440.09954298</c:v>
                </c:pt>
                <c:pt idx="4522">
                  <c:v>354438858.66574305</c:v>
                </c:pt>
                <c:pt idx="4523">
                  <c:v>354473274.52989697</c:v>
                </c:pt>
                <c:pt idx="4524">
                  <c:v>354507687.70805705</c:v>
                </c:pt>
                <c:pt idx="4525">
                  <c:v>354542098.21630895</c:v>
                </c:pt>
                <c:pt idx="4526">
                  <c:v>354576506.07076901</c:v>
                </c:pt>
                <c:pt idx="4527">
                  <c:v>354610911.28758901</c:v>
                </c:pt>
                <c:pt idx="4528">
                  <c:v>354645313.88295394</c:v>
                </c:pt>
                <c:pt idx="4529">
                  <c:v>354679713.87308198</c:v>
                </c:pt>
                <c:pt idx="4530">
                  <c:v>354714111.27422696</c:v>
                </c:pt>
                <c:pt idx="4531">
                  <c:v>354748506.10267496</c:v>
                </c:pt>
                <c:pt idx="4532">
                  <c:v>354782898.37474799</c:v>
                </c:pt>
                <c:pt idx="4533">
                  <c:v>354817288.10680002</c:v>
                </c:pt>
                <c:pt idx="4534">
                  <c:v>354851675.31521899</c:v>
                </c:pt>
                <c:pt idx="4535">
                  <c:v>354886060.01643294</c:v>
                </c:pt>
                <c:pt idx="4536">
                  <c:v>354920442.22689694</c:v>
                </c:pt>
                <c:pt idx="4537">
                  <c:v>354954821.96310705</c:v>
                </c:pt>
                <c:pt idx="4538">
                  <c:v>354989199.24159002</c:v>
                </c:pt>
                <c:pt idx="4539">
                  <c:v>355023574.07890999</c:v>
                </c:pt>
                <c:pt idx="4540">
                  <c:v>355057946.49166596</c:v>
                </c:pt>
                <c:pt idx="4541">
                  <c:v>355092316.49649096</c:v>
                </c:pt>
                <c:pt idx="4542">
                  <c:v>355126684.11005598</c:v>
                </c:pt>
                <c:pt idx="4543">
                  <c:v>355161049.34906507</c:v>
                </c:pt>
                <c:pt idx="4544">
                  <c:v>355195412.23025793</c:v>
                </c:pt>
                <c:pt idx="4545">
                  <c:v>355229772.77041298</c:v>
                </c:pt>
                <c:pt idx="4546">
                  <c:v>355264130.98633993</c:v>
                </c:pt>
                <c:pt idx="4547">
                  <c:v>355298486.89489001</c:v>
                </c:pt>
                <c:pt idx="4548">
                  <c:v>355332840.51294595</c:v>
                </c:pt>
                <c:pt idx="4549">
                  <c:v>355367191.85742915</c:v>
                </c:pt>
                <c:pt idx="4550">
                  <c:v>355401540.94529694</c:v>
                </c:pt>
                <c:pt idx="4551">
                  <c:v>355435887.79354501</c:v>
                </c:pt>
                <c:pt idx="4552">
                  <c:v>355470232.41920203</c:v>
                </c:pt>
                <c:pt idx="4553">
                  <c:v>355504574.83933592</c:v>
                </c:pt>
                <c:pt idx="4554">
                  <c:v>355538915.07105303</c:v>
                </c:pt>
                <c:pt idx="4555">
                  <c:v>355573253.131495</c:v>
                </c:pt>
                <c:pt idx="4556">
                  <c:v>355607589.037839</c:v>
                </c:pt>
                <c:pt idx="4557">
                  <c:v>355641922.80730301</c:v>
                </c:pt>
                <c:pt idx="4558">
                  <c:v>355676254.45714206</c:v>
                </c:pt>
                <c:pt idx="4559">
                  <c:v>355710584.004646</c:v>
                </c:pt>
                <c:pt idx="4560">
                  <c:v>355744911.46714598</c:v>
                </c:pt>
                <c:pt idx="4561">
                  <c:v>355779236.86201</c:v>
                </c:pt>
                <c:pt idx="4562">
                  <c:v>355813560.20664299</c:v>
                </c:pt>
                <c:pt idx="4563">
                  <c:v>355847881.51849002</c:v>
                </c:pt>
                <c:pt idx="4564">
                  <c:v>355882200.81503296</c:v>
                </c:pt>
                <c:pt idx="4565">
                  <c:v>355916518.11379409</c:v>
                </c:pt>
                <c:pt idx="4566">
                  <c:v>355950833.43233186</c:v>
                </c:pt>
                <c:pt idx="4567">
                  <c:v>355985146.78824592</c:v>
                </c:pt>
                <c:pt idx="4568">
                  <c:v>356019458.19917399</c:v>
                </c:pt>
                <c:pt idx="4569">
                  <c:v>356053767.68279296</c:v>
                </c:pt>
                <c:pt idx="4570">
                  <c:v>356088075.25681901</c:v>
                </c:pt>
                <c:pt idx="4571">
                  <c:v>356122380.93900692</c:v>
                </c:pt>
                <c:pt idx="4572">
                  <c:v>356156684.74715304</c:v>
                </c:pt>
                <c:pt idx="4573">
                  <c:v>356190986.69909197</c:v>
                </c:pt>
                <c:pt idx="4574">
                  <c:v>356225286.81269896</c:v>
                </c:pt>
                <c:pt idx="4575">
                  <c:v>356259585.105887</c:v>
                </c:pt>
                <c:pt idx="4576">
                  <c:v>356293881.59661299</c:v>
                </c:pt>
                <c:pt idx="4577">
                  <c:v>356328176.302872</c:v>
                </c:pt>
                <c:pt idx="4578">
                  <c:v>356362469.24269992</c:v>
                </c:pt>
                <c:pt idx="4579">
                  <c:v>356396760.43417299</c:v>
                </c:pt>
                <c:pt idx="4580">
                  <c:v>356431049.89540792</c:v>
                </c:pt>
                <c:pt idx="4581">
                  <c:v>356465337.64456511</c:v>
                </c:pt>
                <c:pt idx="4582">
                  <c:v>356499623.69984102</c:v>
                </c:pt>
                <c:pt idx="4583">
                  <c:v>356533908.07947999</c:v>
                </c:pt>
                <c:pt idx="4584">
                  <c:v>356568190.80176198</c:v>
                </c:pt>
                <c:pt idx="4585">
                  <c:v>356602471.88501102</c:v>
                </c:pt>
                <c:pt idx="4586">
                  <c:v>356636751.34759212</c:v>
                </c:pt>
                <c:pt idx="4587">
                  <c:v>356671029.20791501</c:v>
                </c:pt>
                <c:pt idx="4588">
                  <c:v>356705305.48442799</c:v>
                </c:pt>
                <c:pt idx="4589">
                  <c:v>356739580.19562101</c:v>
                </c:pt>
                <c:pt idx="4590">
                  <c:v>356773853.36003</c:v>
                </c:pt>
                <c:pt idx="4591">
                  <c:v>356808124.99622989</c:v>
                </c:pt>
                <c:pt idx="4592">
                  <c:v>356842395.12284201</c:v>
                </c:pt>
                <c:pt idx="4593">
                  <c:v>356876663.75852907</c:v>
                </c:pt>
                <c:pt idx="4594">
                  <c:v>356910930.92199385</c:v>
                </c:pt>
                <c:pt idx="4595">
                  <c:v>356945196.63198894</c:v>
                </c:pt>
                <c:pt idx="4596">
                  <c:v>356979460.90730101</c:v>
                </c:pt>
                <c:pt idx="4597">
                  <c:v>357013723.76676899</c:v>
                </c:pt>
                <c:pt idx="4598">
                  <c:v>357047985.22927094</c:v>
                </c:pt>
                <c:pt idx="4599">
                  <c:v>357082245.31373101</c:v>
                </c:pt>
                <c:pt idx="4600">
                  <c:v>357116504.03911602</c:v>
                </c:pt>
                <c:pt idx="4601">
                  <c:v>357150761.42443699</c:v>
                </c:pt>
                <c:pt idx="4602">
                  <c:v>357185017.48874903</c:v>
                </c:pt>
                <c:pt idx="4603">
                  <c:v>357219272.25115305</c:v>
                </c:pt>
                <c:pt idx="4604">
                  <c:v>357253525.73079503</c:v>
                </c:pt>
                <c:pt idx="4605">
                  <c:v>357287777.94686401</c:v>
                </c:pt>
                <c:pt idx="4606">
                  <c:v>357322028.91859502</c:v>
                </c:pt>
                <c:pt idx="4607">
                  <c:v>357356278.665268</c:v>
                </c:pt>
                <c:pt idx="4608">
                  <c:v>357390527.20621091</c:v>
                </c:pt>
                <c:pt idx="4609">
                  <c:v>357424774.56079298</c:v>
                </c:pt>
                <c:pt idx="4610">
                  <c:v>357459020.74843401</c:v>
                </c:pt>
                <c:pt idx="4611">
                  <c:v>357493265.78859502</c:v>
                </c:pt>
                <c:pt idx="4612">
                  <c:v>357527509.70078599</c:v>
                </c:pt>
                <c:pt idx="4613">
                  <c:v>357561752.50456303</c:v>
                </c:pt>
                <c:pt idx="4614">
                  <c:v>357595994.21953005</c:v>
                </c:pt>
                <c:pt idx="4615">
                  <c:v>357630234.86533296</c:v>
                </c:pt>
                <c:pt idx="4616">
                  <c:v>357664474.46166903</c:v>
                </c:pt>
                <c:pt idx="4617">
                  <c:v>357698713.02828199</c:v>
                </c:pt>
                <c:pt idx="4618">
                  <c:v>357732950.58496296</c:v>
                </c:pt>
                <c:pt idx="4619">
                  <c:v>357767187.15154809</c:v>
                </c:pt>
                <c:pt idx="4620">
                  <c:v>357801422.74792206</c:v>
                </c:pt>
                <c:pt idx="4621">
                  <c:v>357835657.39402002</c:v>
                </c:pt>
                <c:pt idx="4622">
                  <c:v>357869891.10982203</c:v>
                </c:pt>
                <c:pt idx="4623">
                  <c:v>357904123.91535795</c:v>
                </c:pt>
                <c:pt idx="4624">
                  <c:v>357938355.83070695</c:v>
                </c:pt>
                <c:pt idx="4625">
                  <c:v>357972586.87599403</c:v>
                </c:pt>
                <c:pt idx="4626">
                  <c:v>358006817.07139492</c:v>
                </c:pt>
                <c:pt idx="4627">
                  <c:v>358041046.43713403</c:v>
                </c:pt>
                <c:pt idx="4628">
                  <c:v>358075274.99348396</c:v>
                </c:pt>
                <c:pt idx="4629">
                  <c:v>358109502.76076996</c:v>
                </c:pt>
                <c:pt idx="4630">
                  <c:v>358143729.759363</c:v>
                </c:pt>
                <c:pt idx="4631">
                  <c:v>358177956.00968403</c:v>
                </c:pt>
                <c:pt idx="4632">
                  <c:v>358212181.53220797</c:v>
                </c:pt>
                <c:pt idx="4633">
                  <c:v>358246406.34745508</c:v>
                </c:pt>
                <c:pt idx="4634">
                  <c:v>358280630.47599995</c:v>
                </c:pt>
                <c:pt idx="4635">
                  <c:v>358314853.93846399</c:v>
                </c:pt>
                <c:pt idx="4636">
                  <c:v>358349076.75552309</c:v>
                </c:pt>
                <c:pt idx="4637">
                  <c:v>358383298.94790202</c:v>
                </c:pt>
                <c:pt idx="4638">
                  <c:v>358417520.53637594</c:v>
                </c:pt>
                <c:pt idx="4639">
                  <c:v>358451741.541776</c:v>
                </c:pt>
                <c:pt idx="4640">
                  <c:v>358485961.9849779</c:v>
                </c:pt>
                <c:pt idx="4641">
                  <c:v>358520181.88691396</c:v>
                </c:pt>
                <c:pt idx="4642">
                  <c:v>358554401.26856798</c:v>
                </c:pt>
                <c:pt idx="4643">
                  <c:v>358588620.150976</c:v>
                </c:pt>
                <c:pt idx="4644">
                  <c:v>358622838.55522501</c:v>
                </c:pt>
                <c:pt idx="4645">
                  <c:v>358657056.50245601</c:v>
                </c:pt>
                <c:pt idx="4646">
                  <c:v>358691274.01386309</c:v>
                </c:pt>
                <c:pt idx="4647">
                  <c:v>358725491.11069202</c:v>
                </c:pt>
                <c:pt idx="4648">
                  <c:v>358759707.81424499</c:v>
                </c:pt>
                <c:pt idx="4649">
                  <c:v>358793924.14587206</c:v>
                </c:pt>
                <c:pt idx="4650">
                  <c:v>358828140.12698299</c:v>
                </c:pt>
                <c:pt idx="4651">
                  <c:v>358862355.77903795</c:v>
                </c:pt>
                <c:pt idx="4652">
                  <c:v>358896571.12355304</c:v>
                </c:pt>
                <c:pt idx="4653">
                  <c:v>358930786.18209893</c:v>
                </c:pt>
                <c:pt idx="4654">
                  <c:v>358965000.97629893</c:v>
                </c:pt>
                <c:pt idx="4655">
                  <c:v>358999215.52783298</c:v>
                </c:pt>
                <c:pt idx="4656">
                  <c:v>359033429.85843498</c:v>
                </c:pt>
                <c:pt idx="4657">
                  <c:v>359067643.989896</c:v>
                </c:pt>
                <c:pt idx="4658">
                  <c:v>359101857.94406098</c:v>
                </c:pt>
                <c:pt idx="4659">
                  <c:v>359136071.74283099</c:v>
                </c:pt>
                <c:pt idx="4660">
                  <c:v>359170285.40816498</c:v>
                </c:pt>
                <c:pt idx="4661">
                  <c:v>359204498.96207386</c:v>
                </c:pt>
                <c:pt idx="4662">
                  <c:v>359238712.4266299</c:v>
                </c:pt>
                <c:pt idx="4663">
                  <c:v>359272925.82395792</c:v>
                </c:pt>
                <c:pt idx="4664">
                  <c:v>359307139.17624199</c:v>
                </c:pt>
                <c:pt idx="4665">
                  <c:v>359341352.50572401</c:v>
                </c:pt>
                <c:pt idx="4666">
                  <c:v>359375565.83470201</c:v>
                </c:pt>
                <c:pt idx="4667">
                  <c:v>359409779.18553197</c:v>
                </c:pt>
                <c:pt idx="4668">
                  <c:v>359443992.58062696</c:v>
                </c:pt>
                <c:pt idx="4669">
                  <c:v>359478206.04246002</c:v>
                </c:pt>
                <c:pt idx="4670">
                  <c:v>359512419.59356105</c:v>
                </c:pt>
                <c:pt idx="4671">
                  <c:v>359546633.25651997</c:v>
                </c:pt>
                <c:pt idx="4672">
                  <c:v>359580847.05398399</c:v>
                </c:pt>
                <c:pt idx="4673">
                  <c:v>359615061.00866097</c:v>
                </c:pt>
                <c:pt idx="4674">
                  <c:v>359649275.14331806</c:v>
                </c:pt>
                <c:pt idx="4675">
                  <c:v>359683489.48077995</c:v>
                </c:pt>
                <c:pt idx="4676">
                  <c:v>359717704.04393297</c:v>
                </c:pt>
                <c:pt idx="4677">
                  <c:v>359751918.85572505</c:v>
                </c:pt>
                <c:pt idx="4678">
                  <c:v>359786133.939161</c:v>
                </c:pt>
                <c:pt idx="4679">
                  <c:v>359820349.31730902</c:v>
                </c:pt>
                <c:pt idx="4680">
                  <c:v>359854565.01329696</c:v>
                </c:pt>
                <c:pt idx="4681">
                  <c:v>359888781.05031502</c:v>
                </c:pt>
                <c:pt idx="4682">
                  <c:v>359922997.45161396</c:v>
                </c:pt>
                <c:pt idx="4683">
                  <c:v>359957214.24050409</c:v>
                </c:pt>
                <c:pt idx="4684">
                  <c:v>359991431.440364</c:v>
                </c:pt>
                <c:pt idx="4685">
                  <c:v>360025649.07462609</c:v>
                </c:pt>
                <c:pt idx="4686">
                  <c:v>360059867.16679305</c:v>
                </c:pt>
                <c:pt idx="4687">
                  <c:v>360094085.74042398</c:v>
                </c:pt>
                <c:pt idx="4688">
                  <c:v>360128304.81914705</c:v>
                </c:pt>
                <c:pt idx="4689">
                  <c:v>360162524.4266479</c:v>
                </c:pt>
                <c:pt idx="4690">
                  <c:v>360196744.58668095</c:v>
                </c:pt>
                <c:pt idx="4691">
                  <c:v>360230965.32305998</c:v>
                </c:pt>
                <c:pt idx="4692">
                  <c:v>360265186.65966398</c:v>
                </c:pt>
                <c:pt idx="4693">
                  <c:v>360299408.62044001</c:v>
                </c:pt>
                <c:pt idx="4694">
                  <c:v>360333631.22939396</c:v>
                </c:pt>
                <c:pt idx="4695">
                  <c:v>360367854.51060295</c:v>
                </c:pt>
                <c:pt idx="4696">
                  <c:v>360402078.48820603</c:v>
                </c:pt>
                <c:pt idx="4697">
                  <c:v>360436303.186405</c:v>
                </c:pt>
                <c:pt idx="4698">
                  <c:v>360470528.629471</c:v>
                </c:pt>
                <c:pt idx="4699">
                  <c:v>360504754.84174109</c:v>
                </c:pt>
                <c:pt idx="4700">
                  <c:v>360538981.84761798</c:v>
                </c:pt>
                <c:pt idx="4701">
                  <c:v>360573209.67157298</c:v>
                </c:pt>
                <c:pt idx="4702">
                  <c:v>360607438.33814001</c:v>
                </c:pt>
                <c:pt idx="4703">
                  <c:v>360641667.871925</c:v>
                </c:pt>
                <c:pt idx="4704">
                  <c:v>360675898.297598</c:v>
                </c:pt>
                <c:pt idx="4705">
                  <c:v>360710129.639898</c:v>
                </c:pt>
                <c:pt idx="4706">
                  <c:v>360744361.92363292</c:v>
                </c:pt>
                <c:pt idx="4707">
                  <c:v>360778595.17367792</c:v>
                </c:pt>
                <c:pt idx="4708">
                  <c:v>360812829.41497797</c:v>
                </c:pt>
                <c:pt idx="4709">
                  <c:v>360847064.67254609</c:v>
                </c:pt>
                <c:pt idx="4710">
                  <c:v>360881300.97146499</c:v>
                </c:pt>
                <c:pt idx="4711">
                  <c:v>360915538.33688796</c:v>
                </c:pt>
                <c:pt idx="4712">
                  <c:v>360949776.79403692</c:v>
                </c:pt>
                <c:pt idx="4713">
                  <c:v>360984016.36820501</c:v>
                </c:pt>
                <c:pt idx="4714">
                  <c:v>361018257.08475399</c:v>
                </c:pt>
                <c:pt idx="4715">
                  <c:v>361052498.96912098</c:v>
                </c:pt>
                <c:pt idx="4716">
                  <c:v>361086742.046808</c:v>
                </c:pt>
                <c:pt idx="4717">
                  <c:v>361120986.34339309</c:v>
                </c:pt>
                <c:pt idx="4718">
                  <c:v>361155231.88452607</c:v>
                </c:pt>
                <c:pt idx="4719">
                  <c:v>361189478.69592601</c:v>
                </c:pt>
                <c:pt idx="4720">
                  <c:v>361223726.80338705</c:v>
                </c:pt>
                <c:pt idx="4721">
                  <c:v>361257976.23277485</c:v>
                </c:pt>
                <c:pt idx="4722">
                  <c:v>361292227.01002997</c:v>
                </c:pt>
                <c:pt idx="4723">
                  <c:v>361326479.16116303</c:v>
                </c:pt>
                <c:pt idx="4724">
                  <c:v>361360732.71226192</c:v>
                </c:pt>
                <c:pt idx="4725">
                  <c:v>361394987.68948698</c:v>
                </c:pt>
                <c:pt idx="4726">
                  <c:v>361429244.11907297</c:v>
                </c:pt>
                <c:pt idx="4727">
                  <c:v>361463502.02732998</c:v>
                </c:pt>
                <c:pt idx="4728">
                  <c:v>361497761.44064295</c:v>
                </c:pt>
                <c:pt idx="4729">
                  <c:v>361532022.38547099</c:v>
                </c:pt>
                <c:pt idx="4730">
                  <c:v>361566284.88835198</c:v>
                </c:pt>
                <c:pt idx="4731">
                  <c:v>361600548.97589695</c:v>
                </c:pt>
                <c:pt idx="4732">
                  <c:v>361634814.67479604</c:v>
                </c:pt>
                <c:pt idx="4733">
                  <c:v>361669082.01181298</c:v>
                </c:pt>
                <c:pt idx="4734">
                  <c:v>361703351.01379198</c:v>
                </c:pt>
                <c:pt idx="4735">
                  <c:v>361737621.707654</c:v>
                </c:pt>
                <c:pt idx="4736">
                  <c:v>361771894.12039602</c:v>
                </c:pt>
                <c:pt idx="4737">
                  <c:v>361806168.27909392</c:v>
                </c:pt>
                <c:pt idx="4738">
                  <c:v>361840444.21090394</c:v>
                </c:pt>
                <c:pt idx="4739">
                  <c:v>361874721.94305998</c:v>
                </c:pt>
                <c:pt idx="4740">
                  <c:v>361909001.50287592</c:v>
                </c:pt>
                <c:pt idx="4741">
                  <c:v>361943282.91774303</c:v>
                </c:pt>
                <c:pt idx="4742">
                  <c:v>361977566.21513397</c:v>
                </c:pt>
                <c:pt idx="4743">
                  <c:v>362011851.42260486</c:v>
                </c:pt>
                <c:pt idx="4744">
                  <c:v>362046138.56778902</c:v>
                </c:pt>
                <c:pt idx="4745">
                  <c:v>362080427.67839998</c:v>
                </c:pt>
                <c:pt idx="4746">
                  <c:v>362114718.78223693</c:v>
                </c:pt>
                <c:pt idx="4747">
                  <c:v>362149011.90717602</c:v>
                </c:pt>
                <c:pt idx="4748">
                  <c:v>362183307.081182</c:v>
                </c:pt>
                <c:pt idx="4749">
                  <c:v>362217604.33229595</c:v>
                </c:pt>
                <c:pt idx="4750">
                  <c:v>362251903.68864399</c:v>
                </c:pt>
                <c:pt idx="4751">
                  <c:v>362286205.17843801</c:v>
                </c:pt>
                <c:pt idx="4752">
                  <c:v>362320508.82997203</c:v>
                </c:pt>
                <c:pt idx="4753">
                  <c:v>362354814.671624</c:v>
                </c:pt>
                <c:pt idx="4754">
                  <c:v>362389122.73185694</c:v>
                </c:pt>
                <c:pt idx="4755">
                  <c:v>362423433.03921795</c:v>
                </c:pt>
                <c:pt idx="4756">
                  <c:v>362457745.62234199</c:v>
                </c:pt>
                <c:pt idx="4757">
                  <c:v>362492060.50994599</c:v>
                </c:pt>
                <c:pt idx="4758">
                  <c:v>362526377.73083591</c:v>
                </c:pt>
                <c:pt idx="4759">
                  <c:v>362560697.31390399</c:v>
                </c:pt>
                <c:pt idx="4760">
                  <c:v>362595019.28812897</c:v>
                </c:pt>
                <c:pt idx="4761">
                  <c:v>362629343.68257695</c:v>
                </c:pt>
                <c:pt idx="4762">
                  <c:v>362663670.526402</c:v>
                </c:pt>
                <c:pt idx="4763">
                  <c:v>362697999.84884608</c:v>
                </c:pt>
                <c:pt idx="4764">
                  <c:v>362732331.679241</c:v>
                </c:pt>
                <c:pt idx="4765">
                  <c:v>362766666.04700607</c:v>
                </c:pt>
                <c:pt idx="4766">
                  <c:v>362801002.98165095</c:v>
                </c:pt>
                <c:pt idx="4767">
                  <c:v>362835342.51277596</c:v>
                </c:pt>
                <c:pt idx="4768">
                  <c:v>362869684.67007101</c:v>
                </c:pt>
                <c:pt idx="4769">
                  <c:v>362904029.48331499</c:v>
                </c:pt>
                <c:pt idx="4770">
                  <c:v>362938376.98238093</c:v>
                </c:pt>
                <c:pt idx="4771">
                  <c:v>362972727.19723296</c:v>
                </c:pt>
                <c:pt idx="4772">
                  <c:v>363007080.15792608</c:v>
                </c:pt>
                <c:pt idx="4773">
                  <c:v>363041435.89460796</c:v>
                </c:pt>
                <c:pt idx="4774">
                  <c:v>363075794.43752009</c:v>
                </c:pt>
                <c:pt idx="4775">
                  <c:v>363110155.81699592</c:v>
                </c:pt>
                <c:pt idx="4776">
                  <c:v>363144520.06346506</c:v>
                </c:pt>
                <c:pt idx="4777">
                  <c:v>363178887.20744902</c:v>
                </c:pt>
                <c:pt idx="4778">
                  <c:v>363213257.279567</c:v>
                </c:pt>
                <c:pt idx="4779">
                  <c:v>363247630.31053001</c:v>
                </c:pt>
                <c:pt idx="4780">
                  <c:v>363282006.33114696</c:v>
                </c:pt>
                <c:pt idx="4781">
                  <c:v>363316385.37232298</c:v>
                </c:pt>
                <c:pt idx="4782">
                  <c:v>363350767.46505803</c:v>
                </c:pt>
                <c:pt idx="4783">
                  <c:v>363385152.64045006</c:v>
                </c:pt>
                <c:pt idx="4784">
                  <c:v>363419540.92969692</c:v>
                </c:pt>
                <c:pt idx="4785">
                  <c:v>363453932.36409098</c:v>
                </c:pt>
                <c:pt idx="4786">
                  <c:v>363488326.97502297</c:v>
                </c:pt>
                <c:pt idx="4787">
                  <c:v>363522724.79398793</c:v>
                </c:pt>
                <c:pt idx="4788">
                  <c:v>363557125.85257202</c:v>
                </c:pt>
                <c:pt idx="4789">
                  <c:v>363591530.18246901</c:v>
                </c:pt>
                <c:pt idx="4790">
                  <c:v>363625937.81546998</c:v>
                </c:pt>
                <c:pt idx="4791">
                  <c:v>363660348.78346598</c:v>
                </c:pt>
                <c:pt idx="4792">
                  <c:v>363694763.11845005</c:v>
                </c:pt>
                <c:pt idx="4793">
                  <c:v>363729180.85251802</c:v>
                </c:pt>
                <c:pt idx="4794">
                  <c:v>363763602.01786906</c:v>
                </c:pt>
                <c:pt idx="4795">
                  <c:v>363798026.64680302</c:v>
                </c:pt>
                <c:pt idx="4796">
                  <c:v>363832454.77172297</c:v>
                </c:pt>
                <c:pt idx="4797">
                  <c:v>363866886.42513794</c:v>
                </c:pt>
                <c:pt idx="4798">
                  <c:v>363901321.63966101</c:v>
                </c:pt>
                <c:pt idx="4799">
                  <c:v>363935760.44801009</c:v>
                </c:pt>
                <c:pt idx="4800">
                  <c:v>363970202.88300705</c:v>
                </c:pt>
                <c:pt idx="4801">
                  <c:v>364004648.97758102</c:v>
                </c:pt>
                <c:pt idx="4802">
                  <c:v>364039098.76476997</c:v>
                </c:pt>
                <c:pt idx="4803">
                  <c:v>364073552.27771401</c:v>
                </c:pt>
                <c:pt idx="4804">
                  <c:v>364108009.54966497</c:v>
                </c:pt>
                <c:pt idx="4805">
                  <c:v>364142470.61398202</c:v>
                </c:pt>
                <c:pt idx="4806">
                  <c:v>364176935.50413197</c:v>
                </c:pt>
                <c:pt idx="4807">
                  <c:v>364211404.25369102</c:v>
                </c:pt>
                <c:pt idx="4808">
                  <c:v>364245876.89634591</c:v>
                </c:pt>
                <c:pt idx="4809">
                  <c:v>364280353.46589297</c:v>
                </c:pt>
                <c:pt idx="4810">
                  <c:v>364314833.9962399</c:v>
                </c:pt>
                <c:pt idx="4811">
                  <c:v>364349318.52140599</c:v>
                </c:pt>
                <c:pt idx="4812">
                  <c:v>364383807.07552207</c:v>
                </c:pt>
                <c:pt idx="4813">
                  <c:v>364418299.69283199</c:v>
                </c:pt>
                <c:pt idx="4814">
                  <c:v>364452796.40769392</c:v>
                </c:pt>
                <c:pt idx="4815">
                  <c:v>364487297.25457609</c:v>
                </c:pt>
                <c:pt idx="4816">
                  <c:v>364521802.26806605</c:v>
                </c:pt>
                <c:pt idx="4817">
                  <c:v>364556311.48286295</c:v>
                </c:pt>
                <c:pt idx="4818">
                  <c:v>364590824.93378103</c:v>
                </c:pt>
                <c:pt idx="4819">
                  <c:v>364625342.65575206</c:v>
                </c:pt>
                <c:pt idx="4820">
                  <c:v>364659864.68382508</c:v>
                </c:pt>
                <c:pt idx="4821">
                  <c:v>364694391.05316406</c:v>
                </c:pt>
                <c:pt idx="4822">
                  <c:v>364728921.79905295</c:v>
                </c:pt>
                <c:pt idx="4823">
                  <c:v>364763456.95689392</c:v>
                </c:pt>
                <c:pt idx="4824">
                  <c:v>364797996.56220794</c:v>
                </c:pt>
                <c:pt idx="4825">
                  <c:v>364832540.65063399</c:v>
                </c:pt>
                <c:pt idx="4826">
                  <c:v>364867089.25793499</c:v>
                </c:pt>
                <c:pt idx="4827">
                  <c:v>364901642.41999096</c:v>
                </c:pt>
                <c:pt idx="4828">
                  <c:v>364936200.17280602</c:v>
                </c:pt>
                <c:pt idx="4829">
                  <c:v>364970762.55250502</c:v>
                </c:pt>
                <c:pt idx="4830">
                  <c:v>365005329.59533691</c:v>
                </c:pt>
                <c:pt idx="4831">
                  <c:v>365039901.33767295</c:v>
                </c:pt>
                <c:pt idx="4832">
                  <c:v>365074477.81600899</c:v>
                </c:pt>
                <c:pt idx="4833">
                  <c:v>365109059.06696695</c:v>
                </c:pt>
                <c:pt idx="4834">
                  <c:v>365143645.12729198</c:v>
                </c:pt>
                <c:pt idx="4835">
                  <c:v>365178236.03385502</c:v>
                </c:pt>
                <c:pt idx="4836">
                  <c:v>365212831.82365501</c:v>
                </c:pt>
                <c:pt idx="4837">
                  <c:v>365247432.53381997</c:v>
                </c:pt>
                <c:pt idx="4838">
                  <c:v>365282038.20160192</c:v>
                </c:pt>
                <c:pt idx="4839">
                  <c:v>365316648.86438602</c:v>
                </c:pt>
                <c:pt idx="4840">
                  <c:v>365351264.55968201</c:v>
                </c:pt>
                <c:pt idx="4841">
                  <c:v>365385885.32513392</c:v>
                </c:pt>
                <c:pt idx="4842">
                  <c:v>365420511.19851506</c:v>
                </c:pt>
                <c:pt idx="4843">
                  <c:v>365455142.21773005</c:v>
                </c:pt>
                <c:pt idx="4844">
                  <c:v>365489778.42081499</c:v>
                </c:pt>
                <c:pt idx="4845">
                  <c:v>365524419.84593892</c:v>
                </c:pt>
                <c:pt idx="4846">
                  <c:v>365559066.53140599</c:v>
                </c:pt>
                <c:pt idx="4847">
                  <c:v>365593718.51565295</c:v>
                </c:pt>
                <c:pt idx="4848">
                  <c:v>365628375.83725202</c:v>
                </c:pt>
                <c:pt idx="4849">
                  <c:v>365663038.53491294</c:v>
                </c:pt>
                <c:pt idx="4850">
                  <c:v>365697706.64747798</c:v>
                </c:pt>
                <c:pt idx="4851">
                  <c:v>365732380.21393096</c:v>
                </c:pt>
                <c:pt idx="4852">
                  <c:v>365767059.27339</c:v>
                </c:pt>
                <c:pt idx="4853">
                  <c:v>365801743.86511397</c:v>
                </c:pt>
                <c:pt idx="4854">
                  <c:v>365836434.02850002</c:v>
                </c:pt>
                <c:pt idx="4855">
                  <c:v>365871129.80308598</c:v>
                </c:pt>
                <c:pt idx="4856">
                  <c:v>365905831.22855097</c:v>
                </c:pt>
                <c:pt idx="4857">
                  <c:v>365940538.34471506</c:v>
                </c:pt>
                <c:pt idx="4858">
                  <c:v>365975251.19154</c:v>
                </c:pt>
                <c:pt idx="4859">
                  <c:v>366009969.80913305</c:v>
                </c:pt>
                <c:pt idx="4860">
                  <c:v>366044694.23774296</c:v>
                </c:pt>
                <c:pt idx="4861">
                  <c:v>366079424.51776505</c:v>
                </c:pt>
                <c:pt idx="4862">
                  <c:v>366114160.68973792</c:v>
                </c:pt>
                <c:pt idx="4863">
                  <c:v>366148902.79434896</c:v>
                </c:pt>
                <c:pt idx="4864">
                  <c:v>366183650.87243199</c:v>
                </c:pt>
                <c:pt idx="4865">
                  <c:v>366218404.96496892</c:v>
                </c:pt>
                <c:pt idx="4866">
                  <c:v>366253165.11308998</c:v>
                </c:pt>
                <c:pt idx="4867">
                  <c:v>366287931.35807198</c:v>
                </c:pt>
                <c:pt idx="4868">
                  <c:v>366322703.74134696</c:v>
                </c:pt>
                <c:pt idx="4869">
                  <c:v>366357482.304497</c:v>
                </c:pt>
                <c:pt idx="4870">
                  <c:v>366392267.08925492</c:v>
                </c:pt>
                <c:pt idx="4871">
                  <c:v>366427058.13750607</c:v>
                </c:pt>
                <c:pt idx="4872">
                  <c:v>366461855.49129194</c:v>
                </c:pt>
                <c:pt idx="4873">
                  <c:v>366496659.19280696</c:v>
                </c:pt>
                <c:pt idx="4874">
                  <c:v>366531469.28439999</c:v>
                </c:pt>
                <c:pt idx="4875">
                  <c:v>366566285.808577</c:v>
                </c:pt>
                <c:pt idx="4876">
                  <c:v>366601108.80800098</c:v>
                </c:pt>
                <c:pt idx="4877">
                  <c:v>366635938.325495</c:v>
                </c:pt>
                <c:pt idx="4878">
                  <c:v>366670774.40403795</c:v>
                </c:pt>
                <c:pt idx="4879">
                  <c:v>366705617.08677095</c:v>
                </c:pt>
                <c:pt idx="4880">
                  <c:v>366740466.4169929</c:v>
                </c:pt>
                <c:pt idx="4881">
                  <c:v>366775322.438169</c:v>
                </c:pt>
                <c:pt idx="4882">
                  <c:v>366810185.19392198</c:v>
                </c:pt>
                <c:pt idx="4883">
                  <c:v>366845054.72804099</c:v>
                </c:pt>
                <c:pt idx="4884">
                  <c:v>366879931.08447999</c:v>
                </c:pt>
                <c:pt idx="4885">
                  <c:v>366914814.30735505</c:v>
                </c:pt>
                <c:pt idx="4886">
                  <c:v>366949704.44094896</c:v>
                </c:pt>
                <c:pt idx="4887">
                  <c:v>366984601.52971703</c:v>
                </c:pt>
                <c:pt idx="4888">
                  <c:v>367019505.61827499</c:v>
                </c:pt>
                <c:pt idx="4889">
                  <c:v>367054416.75141305</c:v>
                </c:pt>
                <c:pt idx="4890">
                  <c:v>367089334.97408903</c:v>
                </c:pt>
                <c:pt idx="4891">
                  <c:v>367124260.33143294</c:v>
                </c:pt>
                <c:pt idx="4892">
                  <c:v>367159192.86874598</c:v>
                </c:pt>
                <c:pt idx="4893">
                  <c:v>367194132.63150197</c:v>
                </c:pt>
                <c:pt idx="4894">
                  <c:v>367229079.66535002</c:v>
                </c:pt>
                <c:pt idx="4895">
                  <c:v>367264034.01611102</c:v>
                </c:pt>
                <c:pt idx="4896">
                  <c:v>367298995.72978503</c:v>
                </c:pt>
                <c:pt idx="4897">
                  <c:v>367333964.85254902</c:v>
                </c:pt>
                <c:pt idx="4898">
                  <c:v>367368941.43075591</c:v>
                </c:pt>
                <c:pt idx="4899">
                  <c:v>367403925.51093793</c:v>
                </c:pt>
                <c:pt idx="4900">
                  <c:v>367438917.13981009</c:v>
                </c:pt>
                <c:pt idx="4901">
                  <c:v>367473916.36426502</c:v>
                </c:pt>
                <c:pt idx="4902">
                  <c:v>367508923.23137885</c:v>
                </c:pt>
                <c:pt idx="4903">
                  <c:v>367543937.78841102</c:v>
                </c:pt>
                <c:pt idx="4904">
                  <c:v>367578960.08280396</c:v>
                </c:pt>
                <c:pt idx="4905">
                  <c:v>367613990.16218698</c:v>
                </c:pt>
                <c:pt idx="4906">
                  <c:v>367649028.07437491</c:v>
                </c:pt>
                <c:pt idx="4907">
                  <c:v>367684073.86737198</c:v>
                </c:pt>
                <c:pt idx="4908">
                  <c:v>367719127.58936799</c:v>
                </c:pt>
                <c:pt idx="4909">
                  <c:v>367754189.28874296</c:v>
                </c:pt>
                <c:pt idx="4910">
                  <c:v>367789259.01406997</c:v>
                </c:pt>
                <c:pt idx="4911">
                  <c:v>367824336.81411105</c:v>
                </c:pt>
                <c:pt idx="4912">
                  <c:v>367859422.73782301</c:v>
                </c:pt>
                <c:pt idx="4913">
                  <c:v>367894516.83435899</c:v>
                </c:pt>
                <c:pt idx="4914">
                  <c:v>367929619.15306306</c:v>
                </c:pt>
                <c:pt idx="4915">
                  <c:v>367964729.74347705</c:v>
                </c:pt>
                <c:pt idx="4916">
                  <c:v>367999848.65534198</c:v>
                </c:pt>
                <c:pt idx="4917">
                  <c:v>368034975.93859792</c:v>
                </c:pt>
                <c:pt idx="4918">
                  <c:v>368070111.64338207</c:v>
                </c:pt>
                <c:pt idx="4919">
                  <c:v>368105255.82003599</c:v>
                </c:pt>
                <c:pt idx="4920">
                  <c:v>368140408.51910198</c:v>
                </c:pt>
                <c:pt idx="4921">
                  <c:v>368175569.79132491</c:v>
                </c:pt>
                <c:pt idx="4922">
                  <c:v>368210739.68765908</c:v>
                </c:pt>
                <c:pt idx="4923">
                  <c:v>368245918.25925899</c:v>
                </c:pt>
                <c:pt idx="4924">
                  <c:v>368281105.55748898</c:v>
                </c:pt>
                <c:pt idx="4925">
                  <c:v>368316301.63392305</c:v>
                </c:pt>
                <c:pt idx="4926">
                  <c:v>368351506.54034305</c:v>
                </c:pt>
                <c:pt idx="4927">
                  <c:v>368386720.32874399</c:v>
                </c:pt>
                <c:pt idx="4928">
                  <c:v>368421943.051332</c:v>
                </c:pt>
                <c:pt idx="4929">
                  <c:v>368457174.76052701</c:v>
                </c:pt>
                <c:pt idx="4930">
                  <c:v>368492415.50896305</c:v>
                </c:pt>
                <c:pt idx="4931">
                  <c:v>368527665.34949005</c:v>
                </c:pt>
                <c:pt idx="4932">
                  <c:v>368562924.33517796</c:v>
                </c:pt>
                <c:pt idx="4933">
                  <c:v>368598192.51931399</c:v>
                </c:pt>
                <c:pt idx="4934">
                  <c:v>368633469.95540696</c:v>
                </c:pt>
                <c:pt idx="4935">
                  <c:v>368668756.69718498</c:v>
                </c:pt>
                <c:pt idx="4936">
                  <c:v>368704052.798599</c:v>
                </c:pt>
                <c:pt idx="4937">
                  <c:v>368739358.31382805</c:v>
                </c:pt>
                <c:pt idx="4938">
                  <c:v>368774673.29727095</c:v>
                </c:pt>
                <c:pt idx="4939">
                  <c:v>368809997.80356008</c:v>
                </c:pt>
                <c:pt idx="4940">
                  <c:v>368845331.88755208</c:v>
                </c:pt>
                <c:pt idx="4941">
                  <c:v>368880675.604334</c:v>
                </c:pt>
                <c:pt idx="4942">
                  <c:v>368916029.00922501</c:v>
                </c:pt>
                <c:pt idx="4943">
                  <c:v>368951392.15777606</c:v>
                </c:pt>
                <c:pt idx="4944">
                  <c:v>368986765.10577399</c:v>
                </c:pt>
                <c:pt idx="4945">
                  <c:v>369022147.90924096</c:v>
                </c:pt>
                <c:pt idx="4946">
                  <c:v>369057540.62443298</c:v>
                </c:pt>
                <c:pt idx="4947">
                  <c:v>369092943.30784905</c:v>
                </c:pt>
                <c:pt idx="4948">
                  <c:v>369128356.01622492</c:v>
                </c:pt>
                <c:pt idx="4949">
                  <c:v>369163778.80654109</c:v>
                </c:pt>
                <c:pt idx="4950">
                  <c:v>369199211.73601896</c:v>
                </c:pt>
                <c:pt idx="4951">
                  <c:v>369234654.86212498</c:v>
                </c:pt>
                <c:pt idx="4952">
                  <c:v>369270108.242571</c:v>
                </c:pt>
                <c:pt idx="4953">
                  <c:v>369305571.93531793</c:v>
                </c:pt>
                <c:pt idx="4954">
                  <c:v>369341045.99857599</c:v>
                </c:pt>
                <c:pt idx="4955">
                  <c:v>369376530.49080592</c:v>
                </c:pt>
                <c:pt idx="4956">
                  <c:v>369412025.47071999</c:v>
                </c:pt>
                <c:pt idx="4957">
                  <c:v>369447530.99728495</c:v>
                </c:pt>
                <c:pt idx="4958">
                  <c:v>369483047.12972498</c:v>
                </c:pt>
                <c:pt idx="4959">
                  <c:v>369518573.92752105</c:v>
                </c:pt>
                <c:pt idx="4960">
                  <c:v>369554111.45041001</c:v>
                </c:pt>
                <c:pt idx="4961">
                  <c:v>369589659.75839305</c:v>
                </c:pt>
                <c:pt idx="4962">
                  <c:v>369625218.91173196</c:v>
                </c:pt>
                <c:pt idx="4963">
                  <c:v>369660788.97095299</c:v>
                </c:pt>
                <c:pt idx="4964">
                  <c:v>369696369.99684691</c:v>
                </c:pt>
                <c:pt idx="4965">
                  <c:v>369731962.05047297</c:v>
                </c:pt>
                <c:pt idx="4966">
                  <c:v>369767565.19316006</c:v>
                </c:pt>
                <c:pt idx="4967">
                  <c:v>369803179.48650694</c:v>
                </c:pt>
                <c:pt idx="4968">
                  <c:v>369838804.99238497</c:v>
                </c:pt>
                <c:pt idx="4969">
                  <c:v>369874441.77293986</c:v>
                </c:pt>
                <c:pt idx="4970">
                  <c:v>369910089.89059502</c:v>
                </c:pt>
                <c:pt idx="4971">
                  <c:v>369945749.40804899</c:v>
                </c:pt>
                <c:pt idx="4972">
                  <c:v>369981420.388282</c:v>
                </c:pt>
                <c:pt idx="4973">
                  <c:v>370017102.89455497</c:v>
                </c:pt>
                <c:pt idx="4974">
                  <c:v>370052796.99041396</c:v>
                </c:pt>
                <c:pt idx="4975">
                  <c:v>370088502.73968697</c:v>
                </c:pt>
                <c:pt idx="4976">
                  <c:v>370124220.20649296</c:v>
                </c:pt>
                <c:pt idx="4977">
                  <c:v>370159949.45523787</c:v>
                </c:pt>
                <c:pt idx="4978">
                  <c:v>370195690.55061901</c:v>
                </c:pt>
                <c:pt idx="4979">
                  <c:v>370231443.55762702</c:v>
                </c:pt>
                <c:pt idx="4980">
                  <c:v>370267208.54154497</c:v>
                </c:pt>
                <c:pt idx="4981">
                  <c:v>370302985.56795597</c:v>
                </c:pt>
                <c:pt idx="4982">
                  <c:v>370338774.70274192</c:v>
                </c:pt>
                <c:pt idx="4983">
                  <c:v>370374576.01207995</c:v>
                </c:pt>
                <c:pt idx="4984">
                  <c:v>370410389.56245703</c:v>
                </c:pt>
                <c:pt idx="4985">
                  <c:v>370446215.42065996</c:v>
                </c:pt>
                <c:pt idx="4986">
                  <c:v>370482053.65378505</c:v>
                </c:pt>
                <c:pt idx="4987">
                  <c:v>370517904.32923496</c:v>
                </c:pt>
                <c:pt idx="4988">
                  <c:v>370553767.51472598</c:v>
                </c:pt>
                <c:pt idx="4989">
                  <c:v>370589643.27828503</c:v>
                </c:pt>
                <c:pt idx="4990">
                  <c:v>370625531.68825501</c:v>
                </c:pt>
                <c:pt idx="4991">
                  <c:v>370661432.81329799</c:v>
                </c:pt>
                <c:pt idx="4992">
                  <c:v>370697346.72239095</c:v>
                </c:pt>
                <c:pt idx="4993">
                  <c:v>370733273.48483592</c:v>
                </c:pt>
                <c:pt idx="4994">
                  <c:v>370769213.17025799</c:v>
                </c:pt>
                <c:pt idx="4995">
                  <c:v>370805165.84860605</c:v>
                </c:pt>
                <c:pt idx="4996">
                  <c:v>370841131.59016001</c:v>
                </c:pt>
                <c:pt idx="4997">
                  <c:v>370877110.46552801</c:v>
                </c:pt>
                <c:pt idx="4998">
                  <c:v>370913102.54565305</c:v>
                </c:pt>
                <c:pt idx="4999">
                  <c:v>370949107.90180892</c:v>
                </c:pt>
                <c:pt idx="5000">
                  <c:v>370985126.60561109</c:v>
                </c:pt>
                <c:pt idx="5001">
                  <c:v>371021158.729011</c:v>
                </c:pt>
                <c:pt idx="5002">
                  <c:v>371057204.34430498</c:v>
                </c:pt>
                <c:pt idx="5003">
                  <c:v>371093263.52413005</c:v>
                </c:pt>
                <c:pt idx="5004">
                  <c:v>371129336.34147102</c:v>
                </c:pt>
                <c:pt idx="5005">
                  <c:v>371165422.86966401</c:v>
                </c:pt>
                <c:pt idx="5006">
                  <c:v>371201523.18239099</c:v>
                </c:pt>
                <c:pt idx="5007">
                  <c:v>371237637.35369301</c:v>
                </c:pt>
                <c:pt idx="5008">
                  <c:v>371273765.45796502</c:v>
                </c:pt>
                <c:pt idx="5009">
                  <c:v>371309907.56996101</c:v>
                </c:pt>
                <c:pt idx="5010">
                  <c:v>371346063.76479501</c:v>
                </c:pt>
                <c:pt idx="5011">
                  <c:v>371382234.117948</c:v>
                </c:pt>
                <c:pt idx="5012">
                  <c:v>371418418.70526201</c:v>
                </c:pt>
                <c:pt idx="5013">
                  <c:v>371454617.602952</c:v>
                </c:pt>
                <c:pt idx="5014">
                  <c:v>371490830.88760197</c:v>
                </c:pt>
                <c:pt idx="5015">
                  <c:v>371527058.636172</c:v>
                </c:pt>
                <c:pt idx="5016">
                  <c:v>371563300.9259969</c:v>
                </c:pt>
                <c:pt idx="5017">
                  <c:v>371599557.834791</c:v>
                </c:pt>
                <c:pt idx="5018">
                  <c:v>371635829.440651</c:v>
                </c:pt>
                <c:pt idx="5019">
                  <c:v>371672115.82205695</c:v>
                </c:pt>
                <c:pt idx="5020">
                  <c:v>371708417.05787897</c:v>
                </c:pt>
                <c:pt idx="5021">
                  <c:v>371744733.22737592</c:v>
                </c:pt>
                <c:pt idx="5022">
                  <c:v>371781064.41019601</c:v>
                </c:pt>
                <c:pt idx="5023">
                  <c:v>371817410.68638992</c:v>
                </c:pt>
                <c:pt idx="5024">
                  <c:v>371853772.136401</c:v>
                </c:pt>
                <c:pt idx="5025">
                  <c:v>371890148.84107602</c:v>
                </c:pt>
                <c:pt idx="5026">
                  <c:v>371926540.88166791</c:v>
                </c:pt>
                <c:pt idx="5027">
                  <c:v>371962948.33983392</c:v>
                </c:pt>
                <c:pt idx="5028">
                  <c:v>371999371.29763895</c:v>
                </c:pt>
                <c:pt idx="5029">
                  <c:v>372035809.83756703</c:v>
                </c:pt>
                <c:pt idx="5030">
                  <c:v>372072264.04251409</c:v>
                </c:pt>
                <c:pt idx="5031">
                  <c:v>372108733.99579692</c:v>
                </c:pt>
                <c:pt idx="5032">
                  <c:v>372145219.78115201</c:v>
                </c:pt>
                <c:pt idx="5033">
                  <c:v>372181721.48274094</c:v>
                </c:pt>
                <c:pt idx="5034">
                  <c:v>372218239.185157</c:v>
                </c:pt>
                <c:pt idx="5035">
                  <c:v>372254772.97342098</c:v>
                </c:pt>
                <c:pt idx="5036">
                  <c:v>372291322.93298787</c:v>
                </c:pt>
                <c:pt idx="5037">
                  <c:v>372327889.14975303</c:v>
                </c:pt>
                <c:pt idx="5038">
                  <c:v>372364471.71004999</c:v>
                </c:pt>
                <c:pt idx="5039">
                  <c:v>372401070.70065695</c:v>
                </c:pt>
                <c:pt idx="5040">
                  <c:v>372437686.208799</c:v>
                </c:pt>
                <c:pt idx="5041">
                  <c:v>372474318.32215202</c:v>
                </c:pt>
                <c:pt idx="5042">
                  <c:v>372510967.128847</c:v>
                </c:pt>
                <c:pt idx="5043">
                  <c:v>372547632.71746802</c:v>
                </c:pt>
                <c:pt idx="5044">
                  <c:v>372584315.17706406</c:v>
                </c:pt>
                <c:pt idx="5045">
                  <c:v>372621014.59714502</c:v>
                </c:pt>
                <c:pt idx="5046">
                  <c:v>372657731.06769001</c:v>
                </c:pt>
                <c:pt idx="5047">
                  <c:v>372694464.67914605</c:v>
                </c:pt>
                <c:pt idx="5048">
                  <c:v>372731215.52243793</c:v>
                </c:pt>
                <c:pt idx="5049">
                  <c:v>372767983.68896598</c:v>
                </c:pt>
                <c:pt idx="5050">
                  <c:v>372804769.27061099</c:v>
                </c:pt>
                <c:pt idx="5051">
                  <c:v>372841572.35974097</c:v>
                </c:pt>
                <c:pt idx="5052">
                  <c:v>372878393.04921108</c:v>
                </c:pt>
                <c:pt idx="5053">
                  <c:v>372915231.43236893</c:v>
                </c:pt>
                <c:pt idx="5054">
                  <c:v>372952087.60305798</c:v>
                </c:pt>
                <c:pt idx="5055">
                  <c:v>372988961.65561998</c:v>
                </c:pt>
                <c:pt idx="5056">
                  <c:v>373025853.68490303</c:v>
                </c:pt>
                <c:pt idx="5057">
                  <c:v>373062763.78625786</c:v>
                </c:pt>
                <c:pt idx="5058">
                  <c:v>373099692.05555207</c:v>
                </c:pt>
                <c:pt idx="5059">
                  <c:v>373136638.58916098</c:v>
                </c:pt>
                <c:pt idx="5060">
                  <c:v>373173603.48398393</c:v>
                </c:pt>
                <c:pt idx="5061">
                  <c:v>373210586.83744198</c:v>
                </c:pt>
                <c:pt idx="5062">
                  <c:v>373247588.74748105</c:v>
                </c:pt>
                <c:pt idx="5063">
                  <c:v>373284609.31257796</c:v>
                </c:pt>
                <c:pt idx="5064">
                  <c:v>373321648.63174492</c:v>
                </c:pt>
                <c:pt idx="5065">
                  <c:v>373358706.804533</c:v>
                </c:pt>
                <c:pt idx="5066">
                  <c:v>373395783.93103397</c:v>
                </c:pt>
                <c:pt idx="5067">
                  <c:v>373432880.11188799</c:v>
                </c:pt>
                <c:pt idx="5068">
                  <c:v>373469995.44828796</c:v>
                </c:pt>
                <c:pt idx="5069">
                  <c:v>373507130.04197896</c:v>
                </c:pt>
                <c:pt idx="5070">
                  <c:v>373544283.99526691</c:v>
                </c:pt>
                <c:pt idx="5071">
                  <c:v>373581457.41102296</c:v>
                </c:pt>
                <c:pt idx="5072">
                  <c:v>373618650.39268386</c:v>
                </c:pt>
                <c:pt idx="5073">
                  <c:v>373655863.04426098</c:v>
                </c:pt>
                <c:pt idx="5074">
                  <c:v>373693095.47034103</c:v>
                </c:pt>
                <c:pt idx="5075">
                  <c:v>373730347.77609295</c:v>
                </c:pt>
                <c:pt idx="5076">
                  <c:v>373767620.06727296</c:v>
                </c:pt>
                <c:pt idx="5077">
                  <c:v>373804912.45022696</c:v>
                </c:pt>
                <c:pt idx="5078">
                  <c:v>373842225.03189403</c:v>
                </c:pt>
                <c:pt idx="5079">
                  <c:v>373879557.91981399</c:v>
                </c:pt>
                <c:pt idx="5080">
                  <c:v>373916911.22213292</c:v>
                </c:pt>
                <c:pt idx="5081">
                  <c:v>373954285.04760301</c:v>
                </c:pt>
                <c:pt idx="5082">
                  <c:v>373991679.505593</c:v>
                </c:pt>
                <c:pt idx="5083">
                  <c:v>374029094.70608699</c:v>
                </c:pt>
                <c:pt idx="5084">
                  <c:v>374066530.75969601</c:v>
                </c:pt>
                <c:pt idx="5085">
                  <c:v>374103987.77765799</c:v>
                </c:pt>
                <c:pt idx="5086">
                  <c:v>374141465.87184298</c:v>
                </c:pt>
                <c:pt idx="5087">
                  <c:v>374178965.15476006</c:v>
                </c:pt>
                <c:pt idx="5088">
                  <c:v>374216485.73956305</c:v>
                </c:pt>
                <c:pt idx="5089">
                  <c:v>374254027.74005097</c:v>
                </c:pt>
                <c:pt idx="5090">
                  <c:v>374291591.27067691</c:v>
                </c:pt>
                <c:pt idx="5091">
                  <c:v>374329176.44655401</c:v>
                </c:pt>
                <c:pt idx="5092">
                  <c:v>374366783.38346004</c:v>
                </c:pt>
                <c:pt idx="5093">
                  <c:v>374404412.19783902</c:v>
                </c:pt>
                <c:pt idx="5094">
                  <c:v>374442063.00681102</c:v>
                </c:pt>
                <c:pt idx="5095">
                  <c:v>374479735.92817491</c:v>
                </c:pt>
                <c:pt idx="5096">
                  <c:v>374517431.08041501</c:v>
                </c:pt>
                <c:pt idx="5097">
                  <c:v>374555148.58270395</c:v>
                </c:pt>
                <c:pt idx="5098">
                  <c:v>374592888.554914</c:v>
                </c:pt>
                <c:pt idx="5099">
                  <c:v>374630651.11761606</c:v>
                </c:pt>
                <c:pt idx="5100">
                  <c:v>374668436.39208794</c:v>
                </c:pt>
                <c:pt idx="5101">
                  <c:v>374706244.50032198</c:v>
                </c:pt>
                <c:pt idx="5102">
                  <c:v>374744075.56502801</c:v>
                </c:pt>
                <c:pt idx="5103">
                  <c:v>374781929.70963895</c:v>
                </c:pt>
                <c:pt idx="5104">
                  <c:v>374819807.05831897</c:v>
                </c:pt>
                <c:pt idx="5105">
                  <c:v>374857707.73596603</c:v>
                </c:pt>
                <c:pt idx="5106">
                  <c:v>374895631.86822301</c:v>
                </c:pt>
                <c:pt idx="5107">
                  <c:v>374933579.58147699</c:v>
                </c:pt>
                <c:pt idx="5108">
                  <c:v>374971551.00287092</c:v>
                </c:pt>
                <c:pt idx="5109">
                  <c:v>375009546.26030296</c:v>
                </c:pt>
                <c:pt idx="5110">
                  <c:v>375047565.48244292</c:v>
                </c:pt>
                <c:pt idx="5111">
                  <c:v>375085608.79872698</c:v>
                </c:pt>
                <c:pt idx="5112">
                  <c:v>375123676.33937103</c:v>
                </c:pt>
                <c:pt idx="5113">
                  <c:v>375161768.23537886</c:v>
                </c:pt>
                <c:pt idx="5114">
                  <c:v>375199884.61854005</c:v>
                </c:pt>
                <c:pt idx="5115">
                  <c:v>375238025.62144202</c:v>
                </c:pt>
                <c:pt idx="5116">
                  <c:v>375276191.37747598</c:v>
                </c:pt>
                <c:pt idx="5117">
                  <c:v>375314382.02084303</c:v>
                </c:pt>
                <c:pt idx="5118">
                  <c:v>375352597.68655998</c:v>
                </c:pt>
                <c:pt idx="5119">
                  <c:v>375390838.51046598</c:v>
                </c:pt>
                <c:pt idx="5120">
                  <c:v>375429104.62923092</c:v>
                </c:pt>
                <c:pt idx="5121">
                  <c:v>375467396.18036097</c:v>
                </c:pt>
                <c:pt idx="5122">
                  <c:v>375505713.30220395</c:v>
                </c:pt>
                <c:pt idx="5123">
                  <c:v>375544056.13395792</c:v>
                </c:pt>
                <c:pt idx="5124">
                  <c:v>375582424.81567591</c:v>
                </c:pt>
                <c:pt idx="5125">
                  <c:v>375620819.48827893</c:v>
                </c:pt>
                <c:pt idx="5126">
                  <c:v>375659240.29355198</c:v>
                </c:pt>
                <c:pt idx="5127">
                  <c:v>375697687.37416106</c:v>
                </c:pt>
                <c:pt idx="5128">
                  <c:v>375736160.87365597</c:v>
                </c:pt>
                <c:pt idx="5129">
                  <c:v>375774660.9364779</c:v>
                </c:pt>
                <c:pt idx="5130">
                  <c:v>375813187.707968</c:v>
                </c:pt>
                <c:pt idx="5131">
                  <c:v>375851741.33437294</c:v>
                </c:pt>
                <c:pt idx="5132">
                  <c:v>375890321.96285099</c:v>
                </c:pt>
                <c:pt idx="5133">
                  <c:v>375928929.74148297</c:v>
                </c:pt>
                <c:pt idx="5134">
                  <c:v>375967564.81927496</c:v>
                </c:pt>
                <c:pt idx="5135">
                  <c:v>376006227.34617198</c:v>
                </c:pt>
                <c:pt idx="5136">
                  <c:v>376044917.47306001</c:v>
                </c:pt>
                <c:pt idx="5137">
                  <c:v>376083635.351776</c:v>
                </c:pt>
                <c:pt idx="5138">
                  <c:v>376122381.13511401</c:v>
                </c:pt>
                <c:pt idx="5139">
                  <c:v>376161154.97683603</c:v>
                </c:pt>
                <c:pt idx="5140">
                  <c:v>376199957.03167689</c:v>
                </c:pt>
                <c:pt idx="5141">
                  <c:v>376238787.45534992</c:v>
                </c:pt>
                <c:pt idx="5142">
                  <c:v>376277646.40456206</c:v>
                </c:pt>
                <c:pt idx="5143">
                  <c:v>376316534.03701305</c:v>
                </c:pt>
                <c:pt idx="5144">
                  <c:v>376355450.51141202</c:v>
                </c:pt>
                <c:pt idx="5145">
                  <c:v>376394395.98747694</c:v>
                </c:pt>
                <c:pt idx="5146">
                  <c:v>376433370.62594795</c:v>
                </c:pt>
                <c:pt idx="5147">
                  <c:v>376472374.58859497</c:v>
                </c:pt>
                <c:pt idx="5148">
                  <c:v>376511408.03822601</c:v>
                </c:pt>
                <c:pt idx="5149">
                  <c:v>376550471.13869202</c:v>
                </c:pt>
                <c:pt idx="5150">
                  <c:v>376589564.05489701</c:v>
                </c:pt>
                <c:pt idx="5151">
                  <c:v>376628686.952811</c:v>
                </c:pt>
                <c:pt idx="5152">
                  <c:v>376667839.99946994</c:v>
                </c:pt>
                <c:pt idx="5153">
                  <c:v>376707023.36298996</c:v>
                </c:pt>
                <c:pt idx="5154">
                  <c:v>376746237.21257496</c:v>
                </c:pt>
                <c:pt idx="5155">
                  <c:v>376785481.71852207</c:v>
                </c:pt>
                <c:pt idx="5156">
                  <c:v>376824757.05223292</c:v>
                </c:pt>
                <c:pt idx="5157">
                  <c:v>376864063.386222</c:v>
                </c:pt>
                <c:pt idx="5158">
                  <c:v>376903400.89412498</c:v>
                </c:pt>
                <c:pt idx="5159">
                  <c:v>376942769.75070602</c:v>
                </c:pt>
                <c:pt idx="5160">
                  <c:v>376982170.13186598</c:v>
                </c:pt>
                <c:pt idx="5161">
                  <c:v>377021602.214656</c:v>
                </c:pt>
                <c:pt idx="5162">
                  <c:v>377061066.17728198</c:v>
                </c:pt>
                <c:pt idx="5163">
                  <c:v>377100562.19910902</c:v>
                </c:pt>
                <c:pt idx="5164">
                  <c:v>377140090.46067894</c:v>
                </c:pt>
                <c:pt idx="5165">
                  <c:v>377179651.14371604</c:v>
                </c:pt>
                <c:pt idx="5166">
                  <c:v>377219244.43113291</c:v>
                </c:pt>
                <c:pt idx="5167">
                  <c:v>377258870.50704205</c:v>
                </c:pt>
                <c:pt idx="5168">
                  <c:v>377298529.55676401</c:v>
                </c:pt>
                <c:pt idx="5169">
                  <c:v>377338221.76683295</c:v>
                </c:pt>
                <c:pt idx="5170">
                  <c:v>377377947.32501298</c:v>
                </c:pt>
                <c:pt idx="5171">
                  <c:v>377417706.42029995</c:v>
                </c:pt>
                <c:pt idx="5172">
                  <c:v>377457499.24293292</c:v>
                </c:pt>
                <c:pt idx="5173">
                  <c:v>377497325.98440403</c:v>
                </c:pt>
                <c:pt idx="5174">
                  <c:v>377537186.83746505</c:v>
                </c:pt>
                <c:pt idx="5175">
                  <c:v>377577081.99613494</c:v>
                </c:pt>
                <c:pt idx="5176">
                  <c:v>377617011.65571606</c:v>
                </c:pt>
                <c:pt idx="5177">
                  <c:v>377656976.01279092</c:v>
                </c:pt>
                <c:pt idx="5178">
                  <c:v>377696975.26524496</c:v>
                </c:pt>
                <c:pt idx="5179">
                  <c:v>377737009.61226201</c:v>
                </c:pt>
                <c:pt idx="5180">
                  <c:v>377777079.25434202</c:v>
                </c:pt>
                <c:pt idx="5181">
                  <c:v>377817184.393305</c:v>
                </c:pt>
                <c:pt idx="5182">
                  <c:v>377857325.23230195</c:v>
                </c:pt>
                <c:pt idx="5183">
                  <c:v>377897501.97582102</c:v>
                </c:pt>
                <c:pt idx="5184">
                  <c:v>377937714.82969803</c:v>
                </c:pt>
                <c:pt idx="5185">
                  <c:v>377977964.00112301</c:v>
                </c:pt>
                <c:pt idx="5186">
                  <c:v>378018249.69865209</c:v>
                </c:pt>
                <c:pt idx="5187">
                  <c:v>378058572.13220996</c:v>
                </c:pt>
                <c:pt idx="5188">
                  <c:v>378098931.51310301</c:v>
                </c:pt>
                <c:pt idx="5189">
                  <c:v>378139328.05402505</c:v>
                </c:pt>
                <c:pt idx="5190">
                  <c:v>378179761.969064</c:v>
                </c:pt>
                <c:pt idx="5191">
                  <c:v>378220233.47371</c:v>
                </c:pt>
                <c:pt idx="5192">
                  <c:v>378260742.784868</c:v>
                </c:pt>
                <c:pt idx="5193">
                  <c:v>378301290.12085801</c:v>
                </c:pt>
                <c:pt idx="5194">
                  <c:v>378341875.701428</c:v>
                </c:pt>
                <c:pt idx="5195">
                  <c:v>378382499.74775302</c:v>
                </c:pt>
                <c:pt idx="5196">
                  <c:v>378423162.48245394</c:v>
                </c:pt>
                <c:pt idx="5197">
                  <c:v>378463864.12959301</c:v>
                </c:pt>
                <c:pt idx="5198">
                  <c:v>378504604.91468793</c:v>
                </c:pt>
                <c:pt idx="5199">
                  <c:v>378545385.06471598</c:v>
                </c:pt>
                <c:pt idx="5200">
                  <c:v>378586204.80811507</c:v>
                </c:pt>
                <c:pt idx="5201">
                  <c:v>378627064.37479901</c:v>
                </c:pt>
                <c:pt idx="5202">
                  <c:v>378667963.99615294</c:v>
                </c:pt>
                <c:pt idx="5203">
                  <c:v>378708903.90504694</c:v>
                </c:pt>
                <c:pt idx="5204">
                  <c:v>378749884.33583492</c:v>
                </c:pt>
                <c:pt idx="5205">
                  <c:v>378790905.52436399</c:v>
                </c:pt>
                <c:pt idx="5206">
                  <c:v>378831967.70797294</c:v>
                </c:pt>
                <c:pt idx="5207">
                  <c:v>378873071.12550205</c:v>
                </c:pt>
                <c:pt idx="5208">
                  <c:v>378914216.01729101</c:v>
                </c:pt>
                <c:pt idx="5209">
                  <c:v>378955402.62518799</c:v>
                </c:pt>
                <c:pt idx="5210">
                  <c:v>378996631.19254601</c:v>
                </c:pt>
                <c:pt idx="5211">
                  <c:v>379037901.96422791</c:v>
                </c:pt>
                <c:pt idx="5212">
                  <c:v>379079215.18660992</c:v>
                </c:pt>
                <c:pt idx="5213">
                  <c:v>379120571.10757607</c:v>
                </c:pt>
                <c:pt idx="5214">
                  <c:v>379161969.97652698</c:v>
                </c:pt>
                <c:pt idx="5215">
                  <c:v>379203412.04437298</c:v>
                </c:pt>
                <c:pt idx="5216">
                  <c:v>379244897.563537</c:v>
                </c:pt>
                <c:pt idx="5217">
                  <c:v>379286426.78795201</c:v>
                </c:pt>
                <c:pt idx="5218">
                  <c:v>379327999.97305697</c:v>
                </c:pt>
                <c:pt idx="5219">
                  <c:v>379369617.37579799</c:v>
                </c:pt>
                <c:pt idx="5220">
                  <c:v>379411279.25462109</c:v>
                </c:pt>
                <c:pt idx="5221">
                  <c:v>379452985.86946797</c:v>
                </c:pt>
                <c:pt idx="5222">
                  <c:v>379494737.48176992</c:v>
                </c:pt>
                <c:pt idx="5223">
                  <c:v>379536534.35444701</c:v>
                </c:pt>
                <c:pt idx="5224">
                  <c:v>379578376.75189102</c:v>
                </c:pt>
                <c:pt idx="5225">
                  <c:v>379620264.93996692</c:v>
                </c:pt>
                <c:pt idx="5226">
                  <c:v>379662199.18599296</c:v>
                </c:pt>
                <c:pt idx="5227">
                  <c:v>379704179.75874001</c:v>
                </c:pt>
                <c:pt idx="5228">
                  <c:v>379746206.92841297</c:v>
                </c:pt>
                <c:pt idx="5229">
                  <c:v>379788280.96663886</c:v>
                </c:pt>
                <c:pt idx="5230">
                  <c:v>379830402.14645398</c:v>
                </c:pt>
                <c:pt idx="5231">
                  <c:v>379872570.74228495</c:v>
                </c:pt>
                <c:pt idx="5232">
                  <c:v>379914787.02993596</c:v>
                </c:pt>
                <c:pt idx="5233">
                  <c:v>379957051.28656101</c:v>
                </c:pt>
                <c:pt idx="5234">
                  <c:v>379999363.79065192</c:v>
                </c:pt>
                <c:pt idx="5235">
                  <c:v>380041724.82200992</c:v>
                </c:pt>
                <c:pt idx="5236">
                  <c:v>380084134.66172498</c:v>
                </c:pt>
                <c:pt idx="5237">
                  <c:v>380126593.59214395</c:v>
                </c:pt>
                <c:pt idx="5238">
                  <c:v>380169101.89684695</c:v>
                </c:pt>
                <c:pt idx="5239">
                  <c:v>380211659.86061502</c:v>
                </c:pt>
                <c:pt idx="5240">
                  <c:v>380254267.76939601</c:v>
                </c:pt>
                <c:pt idx="5241">
                  <c:v>380296925.91026694</c:v>
                </c:pt>
                <c:pt idx="5242">
                  <c:v>380339634.571401</c:v>
                </c:pt>
                <c:pt idx="5243">
                  <c:v>380382394.04202205</c:v>
                </c:pt>
                <c:pt idx="5244">
                  <c:v>380425204.61236209</c:v>
                </c:pt>
                <c:pt idx="5245">
                  <c:v>380468066.573614</c:v>
                </c:pt>
                <c:pt idx="5246">
                  <c:v>380510980.217884</c:v>
                </c:pt>
                <c:pt idx="5247">
                  <c:v>380553945.83813202</c:v>
                </c:pt>
                <c:pt idx="5248">
                  <c:v>380596963.72812301</c:v>
                </c:pt>
                <c:pt idx="5249">
                  <c:v>380640034.18235999</c:v>
                </c:pt>
                <c:pt idx="5250">
                  <c:v>380683157.49601603</c:v>
                </c:pt>
                <c:pt idx="5251">
                  <c:v>380726333.964876</c:v>
                </c:pt>
                <c:pt idx="5252">
                  <c:v>380769563.88525492</c:v>
                </c:pt>
                <c:pt idx="5253">
                  <c:v>380812847.55392301</c:v>
                </c:pt>
                <c:pt idx="5254">
                  <c:v>380856185.26802301</c:v>
                </c:pt>
                <c:pt idx="5255">
                  <c:v>380899577.32497603</c:v>
                </c:pt>
                <c:pt idx="5256">
                  <c:v>380943024.02239692</c:v>
                </c:pt>
                <c:pt idx="5257">
                  <c:v>380986525.65798998</c:v>
                </c:pt>
                <c:pt idx="5258">
                  <c:v>381030082.52944303</c:v>
                </c:pt>
                <c:pt idx="5259">
                  <c:v>381073694.93431795</c:v>
                </c:pt>
                <c:pt idx="5260">
                  <c:v>381117363.16992909</c:v>
                </c:pt>
                <c:pt idx="5261">
                  <c:v>381161087.53321999</c:v>
                </c:pt>
                <c:pt idx="5262">
                  <c:v>381204868.32062697</c:v>
                </c:pt>
                <c:pt idx="5263">
                  <c:v>381248705.82793999</c:v>
                </c:pt>
                <c:pt idx="5264">
                  <c:v>381292600.35015208</c:v>
                </c:pt>
                <c:pt idx="5265">
                  <c:v>381336552.18129694</c:v>
                </c:pt>
                <c:pt idx="5266">
                  <c:v>381380561.61428791</c:v>
                </c:pt>
                <c:pt idx="5267">
                  <c:v>381424628.94073099</c:v>
                </c:pt>
                <c:pt idx="5268">
                  <c:v>381468754.45074201</c:v>
                </c:pt>
                <c:pt idx="5269">
                  <c:v>381512938.43274093</c:v>
                </c:pt>
                <c:pt idx="5270">
                  <c:v>381557181.173244</c:v>
                </c:pt>
                <c:pt idx="5271">
                  <c:v>381601482.95663595</c:v>
                </c:pt>
                <c:pt idx="5272">
                  <c:v>381645844.06493592</c:v>
                </c:pt>
                <c:pt idx="5273">
                  <c:v>381690264.77753597</c:v>
                </c:pt>
                <c:pt idx="5274">
                  <c:v>381734745.37094796</c:v>
                </c:pt>
                <c:pt idx="5275">
                  <c:v>381779286.11850798</c:v>
                </c:pt>
                <c:pt idx="5276">
                  <c:v>381823887.29008299</c:v>
                </c:pt>
                <c:pt idx="5277">
                  <c:v>381868549.151748</c:v>
                </c:pt>
                <c:pt idx="5278">
                  <c:v>381913271.96545899</c:v>
                </c:pt>
                <c:pt idx="5279">
                  <c:v>381958055.98868793</c:v>
                </c:pt>
                <c:pt idx="5280">
                  <c:v>382002901.47404891</c:v>
                </c:pt>
                <c:pt idx="5281">
                  <c:v>382047808.66889507</c:v>
                </c:pt>
                <c:pt idx="5282">
                  <c:v>382092777.81490099</c:v>
                </c:pt>
                <c:pt idx="5283">
                  <c:v>382137809.14760506</c:v>
                </c:pt>
                <c:pt idx="5284">
                  <c:v>382182902.89594191</c:v>
                </c:pt>
                <c:pt idx="5285">
                  <c:v>382228059.28172994</c:v>
                </c:pt>
                <c:pt idx="5286">
                  <c:v>382273278.51914304</c:v>
                </c:pt>
                <c:pt idx="5287">
                  <c:v>382318560.81413502</c:v>
                </c:pt>
                <c:pt idx="5288">
                  <c:v>382363906.36384606</c:v>
                </c:pt>
                <c:pt idx="5289">
                  <c:v>382409315.35595793</c:v>
                </c:pt>
                <c:pt idx="5290">
                  <c:v>382454787.96802205</c:v>
                </c:pt>
                <c:pt idx="5291">
                  <c:v>382500324.36673403</c:v>
                </c:pt>
                <c:pt idx="5292">
                  <c:v>382545924.70717609</c:v>
                </c:pt>
                <c:pt idx="5293">
                  <c:v>382591589.13200295</c:v>
                </c:pt>
                <c:pt idx="5294">
                  <c:v>382637317.77058899</c:v>
                </c:pt>
                <c:pt idx="5295">
                  <c:v>382683110.73810399</c:v>
                </c:pt>
                <c:pt idx="5296">
                  <c:v>382728968.13454801</c:v>
                </c:pt>
                <c:pt idx="5297">
                  <c:v>382774890.04372311</c:v>
                </c:pt>
                <c:pt idx="5298">
                  <c:v>382820876.53212994</c:v>
                </c:pt>
                <c:pt idx="5299">
                  <c:v>382866927.64780504</c:v>
                </c:pt>
                <c:pt idx="5300">
                  <c:v>382913043.41908199</c:v>
                </c:pt>
                <c:pt idx="5301">
                  <c:v>382959223.85327202</c:v>
                </c:pt>
                <c:pt idx="5302">
                  <c:v>383005468.93525386</c:v>
                </c:pt>
                <c:pt idx="5303">
                  <c:v>383051778.62598699</c:v>
                </c:pt>
                <c:pt idx="5304">
                  <c:v>383098152.86091602</c:v>
                </c:pt>
                <c:pt idx="5305">
                  <c:v>383144591.54827005</c:v>
                </c:pt>
                <c:pt idx="5306">
                  <c:v>383191094.56726497</c:v>
                </c:pt>
                <c:pt idx="5307">
                  <c:v>383237661.76616502</c:v>
                </c:pt>
                <c:pt idx="5308">
                  <c:v>383284292.96023697</c:v>
                </c:pt>
                <c:pt idx="5309">
                  <c:v>383330987.92955297</c:v>
                </c:pt>
                <c:pt idx="5310">
                  <c:v>383377746.41664886</c:v>
                </c:pt>
                <c:pt idx="5311">
                  <c:v>383424568.12402397</c:v>
                </c:pt>
                <c:pt idx="5312">
                  <c:v>383471452.71147895</c:v>
                </c:pt>
                <c:pt idx="5313">
                  <c:v>383518399.79325092</c:v>
                </c:pt>
                <c:pt idx="5314">
                  <c:v>383565408.93497086</c:v>
                </c:pt>
                <c:pt idx="5315">
                  <c:v>383612479.650397</c:v>
                </c:pt>
                <c:pt idx="5316">
                  <c:v>383659611.39792109</c:v>
                </c:pt>
                <c:pt idx="5317">
                  <c:v>383706803.576832</c:v>
                </c:pt>
                <c:pt idx="5318">
                  <c:v>383754055.52330601</c:v>
                </c:pt>
                <c:pt idx="5319">
                  <c:v>383801366.50611305</c:v>
                </c:pt>
                <c:pt idx="5320">
                  <c:v>383848735.72201699</c:v>
                </c:pt>
                <c:pt idx="5321">
                  <c:v>383896162.290829</c:v>
                </c:pt>
                <c:pt idx="5322">
                  <c:v>383943645.25011206</c:v>
                </c:pt>
                <c:pt idx="5323">
                  <c:v>383991183.54947501</c:v>
                </c:pt>
                <c:pt idx="5324">
                  <c:v>384038776.04445904</c:v>
                </c:pt>
                <c:pt idx="5325">
                  <c:v>384086421.48994994</c:v>
                </c:pt>
                <c:pt idx="5326">
                  <c:v>384134118.533099</c:v>
                </c:pt>
                <c:pt idx="5327">
                  <c:v>384181865.70569199</c:v>
                </c:pt>
                <c:pt idx="5328">
                  <c:v>384229661.4159379</c:v>
                </c:pt>
                <c:pt idx="5329">
                  <c:v>384277503.9396069</c:v>
                </c:pt>
                <c:pt idx="5330">
                  <c:v>384325391.41048294</c:v>
                </c:pt>
                <c:pt idx="5331">
                  <c:v>384373321.81004602</c:v>
                </c:pt>
                <c:pt idx="5332">
                  <c:v>384421292.95633394</c:v>
                </c:pt>
                <c:pt idx="5333">
                  <c:v>384469302.49190289</c:v>
                </c:pt>
                <c:pt idx="5334">
                  <c:v>384517347.87080002</c:v>
                </c:pt>
                <c:pt idx="5335">
                  <c:v>384565426.34446907</c:v>
                </c:pt>
                <c:pt idx="5336">
                  <c:v>384613534.94647503</c:v>
                </c:pt>
                <c:pt idx="5337">
                  <c:v>384661670.47594196</c:v>
                </c:pt>
                <c:pt idx="5338">
                  <c:v>384709829.47960103</c:v>
                </c:pt>
                <c:pt idx="5339">
                  <c:v>384758008.23227388</c:v>
                </c:pt>
                <c:pt idx="5340">
                  <c:v>384806202.71568495</c:v>
                </c:pt>
                <c:pt idx="5341">
                  <c:v>384854408.59541392</c:v>
                </c:pt>
                <c:pt idx="5342">
                  <c:v>384902621.19579792</c:v>
                </c:pt>
                <c:pt idx="5343">
                  <c:v>384950835.47261596</c:v>
                </c:pt>
                <c:pt idx="5344">
                  <c:v>384999045.98328096</c:v>
                </c:pt>
                <c:pt idx="5345">
                  <c:v>385047246.85433</c:v>
                </c:pt>
                <c:pt idx="5346">
                  <c:v>385095431.745915</c:v>
                </c:pt>
                <c:pt idx="5347">
                  <c:v>385143593.81297886</c:v>
                </c:pt>
                <c:pt idx="5348">
                  <c:v>385191725.66278601</c:v>
                </c:pt>
                <c:pt idx="5349">
                  <c:v>385239819.30841005</c:v>
                </c:pt>
                <c:pt idx="5350">
                  <c:v>385287866.11774898</c:v>
                </c:pt>
                <c:pt idx="5351">
                  <c:v>385335856.75758898</c:v>
                </c:pt>
                <c:pt idx="5352">
                  <c:v>385383781.13218099</c:v>
                </c:pt>
                <c:pt idx="5353">
                  <c:v>385431628.31573099</c:v>
                </c:pt>
                <c:pt idx="5354">
                  <c:v>385479386.478113</c:v>
                </c:pt>
                <c:pt idx="5355">
                  <c:v>385527042.80309105</c:v>
                </c:pt>
                <c:pt idx="5356">
                  <c:v>385574583.39816105</c:v>
                </c:pt>
                <c:pt idx="5357">
                  <c:v>385621993.19511497</c:v>
                </c:pt>
                <c:pt idx="5358">
                  <c:v>385669255.84024209</c:v>
                </c:pt>
                <c:pt idx="5359">
                  <c:v>385716353.57300401</c:v>
                </c:pt>
                <c:pt idx="5360">
                  <c:v>385763267.091851</c:v>
                </c:pt>
                <c:pt idx="5361">
                  <c:v>385809975.405725</c:v>
                </c:pt>
                <c:pt idx="5362">
                  <c:v>385856455.66958398</c:v>
                </c:pt>
                <c:pt idx="5363">
                  <c:v>385902683.00212598</c:v>
                </c:pt>
                <c:pt idx="5364">
                  <c:v>385948630.28367096</c:v>
                </c:pt>
                <c:pt idx="5365">
                  <c:v>385994267.93193388</c:v>
                </c:pt>
                <c:pt idx="5366">
                  <c:v>386039563.65320498</c:v>
                </c:pt>
                <c:pt idx="5367">
                  <c:v>386084482.16616797</c:v>
                </c:pt>
                <c:pt idx="5368">
                  <c:v>386128984.89537603</c:v>
                </c:pt>
                <c:pt idx="5369">
                  <c:v>386173029.63110399</c:v>
                </c:pt>
                <c:pt idx="5370">
                  <c:v>386216570.15210402</c:v>
                </c:pt>
                <c:pt idx="5371">
                  <c:v>386259555.80753905</c:v>
                </c:pt>
                <c:pt idx="5372">
                  <c:v>386301931.05426002</c:v>
                </c:pt>
                <c:pt idx="5373">
                  <c:v>386343634.94552606</c:v>
                </c:pt>
                <c:pt idx="5374">
                  <c:v>386384600.56739205</c:v>
                </c:pt>
                <c:pt idx="5375">
                  <c:v>386424754.41928595</c:v>
                </c:pt>
                <c:pt idx="5376">
                  <c:v>386464015.73599994</c:v>
                </c:pt>
                <c:pt idx="5377">
                  <c:v>386502295.74938399</c:v>
                </c:pt>
                <c:pt idx="5378">
                  <c:v>386539496.88979399</c:v>
                </c:pt>
                <c:pt idx="5379">
                  <c:v>386575511.92991096</c:v>
                </c:pt>
                <c:pt idx="5380">
                  <c:v>386610223.07727093</c:v>
                </c:pt>
                <c:pt idx="5381">
                  <c:v>386643501.02701497</c:v>
                </c:pt>
                <c:pt idx="5382">
                  <c:v>386675203.99346697</c:v>
                </c:pt>
                <c:pt idx="5383">
                  <c:v>386705176.74858898</c:v>
                </c:pt>
                <c:pt idx="5384">
                  <c:v>386733249.70766801</c:v>
                </c:pt>
                <c:pt idx="5385">
                  <c:v>386759238.11829305</c:v>
                </c:pt>
                <c:pt idx="5386">
                  <c:v>386782941.42803591</c:v>
                </c:pt>
                <c:pt idx="5387">
                  <c:v>386804142.92930895</c:v>
                </c:pt>
                <c:pt idx="5388">
                  <c:v>386822609.80607492</c:v>
                </c:pt>
                <c:pt idx="5389">
                  <c:v>386838093.73488492</c:v>
                </c:pt>
                <c:pt idx="5390">
                  <c:v>386850332.21895695</c:v>
                </c:pt>
                <c:pt idx="5391">
                  <c:v>386859050.85396397</c:v>
                </c:pt>
                <c:pt idx="5392">
                  <c:v>386863966.73016298</c:v>
                </c:pt>
                <c:pt idx="5393">
                  <c:v>386864793.15806711</c:v>
                </c:pt>
                <c:pt idx="5394">
                  <c:v>386861245.85239601</c:v>
                </c:pt>
                <c:pt idx="5395">
                  <c:v>386853050.61099899</c:v>
                </c:pt>
                <c:pt idx="5396">
                  <c:v>386839952.37510902</c:v>
                </c:pt>
                <c:pt idx="5397">
                  <c:v>386821725.35759908</c:v>
                </c:pt>
                <c:pt idx="5398">
                  <c:v>386798183.69457799</c:v>
                </c:pt>
                <c:pt idx="5399">
                  <c:v>386769191.84882706</c:v>
                </c:pt>
                <c:pt idx="5400">
                  <c:v>386734673.82292199</c:v>
                </c:pt>
                <c:pt idx="5401">
                  <c:v>386694620.18366301</c:v>
                </c:pt>
                <c:pt idx="5402">
                  <c:v>386649092.00291896</c:v>
                </c:pt>
                <c:pt idx="5403">
                  <c:v>386598221.09649795</c:v>
                </c:pt>
                <c:pt idx="5404">
                  <c:v>386542206.35867298</c:v>
                </c:pt>
                <c:pt idx="5405">
                  <c:v>386481306.46809793</c:v>
                </c:pt>
                <c:pt idx="5406">
                  <c:v>386415829.67995399</c:v>
                </c:pt>
                <c:pt idx="5407">
                  <c:v>386346121.72688192</c:v>
                </c:pt>
                <c:pt idx="5408">
                  <c:v>386272552.97326994</c:v>
                </c:pt>
                <c:pt idx="5409">
                  <c:v>386195505.901326</c:v>
                </c:pt>
                <c:pt idx="5410">
                  <c:v>386115363.79606694</c:v>
                </c:pt>
                <c:pt idx="5411">
                  <c:v>386032501.2076</c:v>
                </c:pt>
                <c:pt idx="5412">
                  <c:v>385947276.47105294</c:v>
                </c:pt>
                <c:pt idx="5413">
                  <c:v>385860026.30840898</c:v>
                </c:pt>
                <c:pt idx="5414">
                  <c:v>385771062.34957302</c:v>
                </c:pt>
                <c:pt idx="5415">
                  <c:v>385680669.29734296</c:v>
                </c:pt>
                <c:pt idx="5416">
                  <c:v>385589104.41302305</c:v>
                </c:pt>
                <c:pt idx="5417">
                  <c:v>385496597.99945694</c:v>
                </c:pt>
                <c:pt idx="5418">
                  <c:v>385403354.588651</c:v>
                </c:pt>
                <c:pt idx="5419">
                  <c:v>385309554.58695495</c:v>
                </c:pt>
                <c:pt idx="5420">
                  <c:v>385215356.18103796</c:v>
                </c:pt>
                <c:pt idx="5421">
                  <c:v>385120897.35573202</c:v>
                </c:pt>
                <c:pt idx="5422">
                  <c:v>385026297.91654599</c:v>
                </c:pt>
                <c:pt idx="5423">
                  <c:v>384931661.44384009</c:v>
                </c:pt>
                <c:pt idx="5424">
                  <c:v>384837077.132406</c:v>
                </c:pt>
                <c:pt idx="5425">
                  <c:v>384742621.49017394</c:v>
                </c:pt>
                <c:pt idx="5426">
                  <c:v>384648359.88420892</c:v>
                </c:pt>
                <c:pt idx="5427">
                  <c:v>384554347.93211299</c:v>
                </c:pt>
                <c:pt idx="5428">
                  <c:v>384460632.74348801</c:v>
                </c:pt>
                <c:pt idx="5429">
                  <c:v>384367254.02018303</c:v>
                </c:pt>
                <c:pt idx="5430">
                  <c:v>384274245.02624094</c:v>
                </c:pt>
                <c:pt idx="5431">
                  <c:v>384181633.43947995</c:v>
                </c:pt>
                <c:pt idx="5432">
                  <c:v>384089442.09676492</c:v>
                </c:pt>
                <c:pt idx="5433">
                  <c:v>383997689.64463198</c:v>
                </c:pt>
                <c:pt idx="5434">
                  <c:v>383906391.10623395</c:v>
                </c:pt>
                <c:pt idx="5435">
                  <c:v>383815558.374659</c:v>
                </c:pt>
                <c:pt idx="5436">
                  <c:v>383725200.64177001</c:v>
                </c:pt>
                <c:pt idx="5437">
                  <c:v>383635324.770702</c:v>
                </c:pt>
                <c:pt idx="5438">
                  <c:v>383545935.61927003</c:v>
                </c:pt>
                <c:pt idx="5439">
                  <c:v>383457036.32068294</c:v>
                </c:pt>
                <c:pt idx="5440">
                  <c:v>383368628.52715409</c:v>
                </c:pt>
                <c:pt idx="5441">
                  <c:v>383280712.621292</c:v>
                </c:pt>
                <c:pt idx="5442">
                  <c:v>383193287.89956802</c:v>
                </c:pt>
                <c:pt idx="5443">
                  <c:v>383106352.73152298</c:v>
                </c:pt>
                <c:pt idx="5444">
                  <c:v>383019904.69796705</c:v>
                </c:pt>
                <c:pt idx="5445">
                  <c:v>382933940.71093196</c:v>
                </c:pt>
                <c:pt idx="5446">
                  <c:v>382848457.11780506</c:v>
                </c:pt>
                <c:pt idx="5447">
                  <c:v>382763449.79173297</c:v>
                </c:pt>
                <c:pt idx="5448">
                  <c:v>382678914.21009099</c:v>
                </c:pt>
                <c:pt idx="5449">
                  <c:v>382594845.52261096</c:v>
                </c:pt>
                <c:pt idx="5450">
                  <c:v>382511238.610493</c:v>
                </c:pt>
                <c:pt idx="5451">
                  <c:v>382428088.13769305</c:v>
                </c:pt>
                <c:pt idx="5452">
                  <c:v>382345388.59539795</c:v>
                </c:pt>
                <c:pt idx="5453">
                  <c:v>382263134.34057897</c:v>
                </c:pt>
                <c:pt idx="5454">
                  <c:v>382181319.62936401</c:v>
                </c:pt>
                <c:pt idx="5455">
                  <c:v>382099938.64592505</c:v>
                </c:pt>
                <c:pt idx="5456">
                  <c:v>382018985.52743399</c:v>
                </c:pt>
                <c:pt idx="5457">
                  <c:v>381938454.38559198</c:v>
                </c:pt>
                <c:pt idx="5458">
                  <c:v>381858339.32517999</c:v>
                </c:pt>
                <c:pt idx="5459">
                  <c:v>381778634.45999199</c:v>
                </c:pt>
                <c:pt idx="5460">
                  <c:v>381699333.92649692</c:v>
                </c:pt>
                <c:pt idx="5461">
                  <c:v>381620431.89551002</c:v>
                </c:pt>
                <c:pt idx="5462">
                  <c:v>381541922.58212399</c:v>
                </c:pt>
                <c:pt idx="5463">
                  <c:v>381463800.25412798</c:v>
                </c:pt>
                <c:pt idx="5464">
                  <c:v>381386059.23909003</c:v>
                </c:pt>
                <c:pt idx="5465">
                  <c:v>381308693.93029386</c:v>
                </c:pt>
                <c:pt idx="5466">
                  <c:v>381231698.79165095</c:v>
                </c:pt>
                <c:pt idx="5467">
                  <c:v>381155068.36173695</c:v>
                </c:pt>
                <c:pt idx="5468">
                  <c:v>381078797.25705898</c:v>
                </c:pt>
                <c:pt idx="5469">
                  <c:v>381002880.17464</c:v>
                </c:pt>
                <c:pt idx="5470">
                  <c:v>380927311.894032</c:v>
                </c:pt>
                <c:pt idx="5471">
                  <c:v>380852087.27880502</c:v>
                </c:pt>
                <c:pt idx="5472">
                  <c:v>380777201.277605</c:v>
                </c:pt>
                <c:pt idx="5473">
                  <c:v>380702648.92481792</c:v>
                </c:pt>
                <c:pt idx="5474">
                  <c:v>380628425.34090602</c:v>
                </c:pt>
                <c:pt idx="5475">
                  <c:v>380554525.73245394</c:v>
                </c:pt>
                <c:pt idx="5476">
                  <c:v>380480945.39196694</c:v>
                </c:pt>
                <c:pt idx="5477">
                  <c:v>380407679.69745505</c:v>
                </c:pt>
                <c:pt idx="5478">
                  <c:v>380334724.11183101</c:v>
                </c:pt>
                <c:pt idx="5479">
                  <c:v>380262074.18215901</c:v>
                </c:pt>
                <c:pt idx="5480">
                  <c:v>380189725.53876609</c:v>
                </c:pt>
                <c:pt idx="5481">
                  <c:v>380117673.89423996</c:v>
                </c:pt>
                <c:pt idx="5482">
                  <c:v>380045915.04233903</c:v>
                </c:pt>
                <c:pt idx="5483">
                  <c:v>379974444.85682207</c:v>
                </c:pt>
                <c:pt idx="5484">
                  <c:v>379903259.29021299</c:v>
                </c:pt>
                <c:pt idx="5485">
                  <c:v>379832354.37251598</c:v>
                </c:pt>
                <c:pt idx="5486">
                  <c:v>379761726.20989102</c:v>
                </c:pt>
                <c:pt idx="5487">
                  <c:v>379691370.98329699</c:v>
                </c:pt>
                <c:pt idx="5488">
                  <c:v>379621284.94711506</c:v>
                </c:pt>
                <c:pt idx="5489">
                  <c:v>379551464.42774892</c:v>
                </c:pt>
                <c:pt idx="5490">
                  <c:v>379481905.82222795</c:v>
                </c:pt>
                <c:pt idx="5491">
                  <c:v>379412605.59679896</c:v>
                </c:pt>
                <c:pt idx="5492">
                  <c:v>379343560.28551197</c:v>
                </c:pt>
                <c:pt idx="5493">
                  <c:v>379274766.488828</c:v>
                </c:pt>
                <c:pt idx="5494">
                  <c:v>379206220.87222296</c:v>
                </c:pt>
                <c:pt idx="5495">
                  <c:v>379137920.16480702</c:v>
                </c:pt>
                <c:pt idx="5496">
                  <c:v>379069861.15795606</c:v>
                </c:pt>
                <c:pt idx="5497">
                  <c:v>379002040.70395696</c:v>
                </c:pt>
                <c:pt idx="5498">
                  <c:v>378934455.71468592</c:v>
                </c:pt>
                <c:pt idx="5499">
                  <c:v>378867103.16028303</c:v>
                </c:pt>
                <c:pt idx="5500">
                  <c:v>378799980.06786406</c:v>
                </c:pt>
                <c:pt idx="5501">
                  <c:v>378733083.52025503</c:v>
                </c:pt>
                <c:pt idx="5502">
                  <c:v>378666410.65473801</c:v>
                </c:pt>
                <c:pt idx="5503">
                  <c:v>378599958.66182905</c:v>
                </c:pt>
                <c:pt idx="5504">
                  <c:v>378533724.78407896</c:v>
                </c:pt>
                <c:pt idx="5505">
                  <c:v>378467706.31489301</c:v>
                </c:pt>
                <c:pt idx="5506">
                  <c:v>378401900.59738499</c:v>
                </c:pt>
                <c:pt idx="5507">
                  <c:v>378336305.02324295</c:v>
                </c:pt>
                <c:pt idx="5508">
                  <c:v>378270917.03163594</c:v>
                </c:pt>
                <c:pt idx="5509">
                  <c:v>378205734.10812604</c:v>
                </c:pt>
                <c:pt idx="5510">
                  <c:v>378140753.78362101</c:v>
                </c:pt>
                <c:pt idx="5511">
                  <c:v>378075973.63334399</c:v>
                </c:pt>
                <c:pt idx="5512">
                  <c:v>378011391.27582502</c:v>
                </c:pt>
                <c:pt idx="5513">
                  <c:v>377947004.37192392</c:v>
                </c:pt>
                <c:pt idx="5514">
                  <c:v>377882810.62386805</c:v>
                </c:pt>
                <c:pt idx="5515">
                  <c:v>377818807.77432102</c:v>
                </c:pt>
                <c:pt idx="5516">
                  <c:v>377754993.60546398</c:v>
                </c:pt>
                <c:pt idx="5517">
                  <c:v>377691365.93811601</c:v>
                </c:pt>
                <c:pt idx="5518">
                  <c:v>377627922.63085598</c:v>
                </c:pt>
                <c:pt idx="5519">
                  <c:v>377564661.57917792</c:v>
                </c:pt>
                <c:pt idx="5520">
                  <c:v>377501580.71467096</c:v>
                </c:pt>
                <c:pt idx="5521">
                  <c:v>377438678.00420803</c:v>
                </c:pt>
                <c:pt idx="5522">
                  <c:v>377375951.44916397</c:v>
                </c:pt>
                <c:pt idx="5523">
                  <c:v>377313399.08464903</c:v>
                </c:pt>
                <c:pt idx="5524">
                  <c:v>377251018.97876602</c:v>
                </c:pt>
                <c:pt idx="5525">
                  <c:v>377188809.23187596</c:v>
                </c:pt>
                <c:pt idx="5526">
                  <c:v>377126767.97590196</c:v>
                </c:pt>
                <c:pt idx="5527">
                  <c:v>377064893.37362498</c:v>
                </c:pt>
                <c:pt idx="5528">
                  <c:v>377003183.61801898</c:v>
                </c:pt>
                <c:pt idx="5529">
                  <c:v>376941636.93159294</c:v>
                </c:pt>
                <c:pt idx="5530">
                  <c:v>376880251.56575102</c:v>
                </c:pt>
                <c:pt idx="5531">
                  <c:v>376819025.80016905</c:v>
                </c:pt>
                <c:pt idx="5532">
                  <c:v>376757957.94218493</c:v>
                </c:pt>
                <c:pt idx="5533">
                  <c:v>376697046.32621092</c:v>
                </c:pt>
                <c:pt idx="5534">
                  <c:v>376636289.31315207</c:v>
                </c:pt>
                <c:pt idx="5535">
                  <c:v>376575685.28984803</c:v>
                </c:pt>
                <c:pt idx="5536">
                  <c:v>376515232.66851908</c:v>
                </c:pt>
                <c:pt idx="5537">
                  <c:v>376454929.88623393</c:v>
                </c:pt>
                <c:pt idx="5538">
                  <c:v>376394775.40439492</c:v>
                </c:pt>
                <c:pt idx="5539">
                  <c:v>376334767.70821792</c:v>
                </c:pt>
                <c:pt idx="5540">
                  <c:v>376274905.30624503</c:v>
                </c:pt>
                <c:pt idx="5541">
                  <c:v>376215186.72985792</c:v>
                </c:pt>
                <c:pt idx="5542">
                  <c:v>376155610.532812</c:v>
                </c:pt>
                <c:pt idx="5543">
                  <c:v>376096175.29076803</c:v>
                </c:pt>
                <c:pt idx="5544">
                  <c:v>376036879.60085505</c:v>
                </c:pt>
                <c:pt idx="5545">
                  <c:v>375977722.08122492</c:v>
                </c:pt>
                <c:pt idx="5546">
                  <c:v>375918701.370628</c:v>
                </c:pt>
                <c:pt idx="5547">
                  <c:v>375859816.128003</c:v>
                </c:pt>
                <c:pt idx="5548">
                  <c:v>375801065.03206295</c:v>
                </c:pt>
                <c:pt idx="5549">
                  <c:v>375742446.78090793</c:v>
                </c:pt>
                <c:pt idx="5550">
                  <c:v>375683960.09163386</c:v>
                </c:pt>
                <c:pt idx="5551">
                  <c:v>375625603.69995892</c:v>
                </c:pt>
                <c:pt idx="5552">
                  <c:v>375567376.35985309</c:v>
                </c:pt>
                <c:pt idx="5553">
                  <c:v>375509276.84318215</c:v>
                </c:pt>
                <c:pt idx="5554">
                  <c:v>375451303.93935692</c:v>
                </c:pt>
                <c:pt idx="5555">
                  <c:v>375393456.45499295</c:v>
                </c:pt>
                <c:pt idx="5556">
                  <c:v>375335733.21357799</c:v>
                </c:pt>
                <c:pt idx="5557">
                  <c:v>375278133.05514002</c:v>
                </c:pt>
                <c:pt idx="5558">
                  <c:v>375220654.83593893</c:v>
                </c:pt>
                <c:pt idx="5559">
                  <c:v>375163297.42815202</c:v>
                </c:pt>
                <c:pt idx="5560">
                  <c:v>375106059.71956909</c:v>
                </c:pt>
                <c:pt idx="5561">
                  <c:v>375048940.61330009</c:v>
                </c:pt>
                <c:pt idx="5562">
                  <c:v>374991939.027484</c:v>
                </c:pt>
                <c:pt idx="5563">
                  <c:v>374935053.89500803</c:v>
                </c:pt>
                <c:pt idx="5564">
                  <c:v>374878284.16323501</c:v>
                </c:pt>
                <c:pt idx="5565">
                  <c:v>374821628.79372901</c:v>
                </c:pt>
                <c:pt idx="5566">
                  <c:v>374765086.76199192</c:v>
                </c:pt>
                <c:pt idx="5567">
                  <c:v>374708657.05721402</c:v>
                </c:pt>
                <c:pt idx="5568">
                  <c:v>374652338.682015</c:v>
                </c:pt>
                <c:pt idx="5569">
                  <c:v>374596130.65220392</c:v>
                </c:pt>
                <c:pt idx="5570">
                  <c:v>374540031.99653697</c:v>
                </c:pt>
                <c:pt idx="5571">
                  <c:v>374484041.75648296</c:v>
                </c:pt>
                <c:pt idx="5572">
                  <c:v>374428158.98599386</c:v>
                </c:pt>
                <c:pt idx="5573">
                  <c:v>374372382.75128603</c:v>
                </c:pt>
                <c:pt idx="5574">
                  <c:v>374316712.13061392</c:v>
                </c:pt>
                <c:pt idx="5575">
                  <c:v>374261146.21406198</c:v>
                </c:pt>
                <c:pt idx="5576">
                  <c:v>374205684.10332906</c:v>
                </c:pt>
                <c:pt idx="5577">
                  <c:v>374150324.91153294</c:v>
                </c:pt>
                <c:pt idx="5578">
                  <c:v>374095067.76300305</c:v>
                </c:pt>
                <c:pt idx="5579">
                  <c:v>374039911.79308599</c:v>
                </c:pt>
                <c:pt idx="5580">
                  <c:v>373984856.14795506</c:v>
                </c:pt>
                <c:pt idx="5581">
                  <c:v>373929899.98442101</c:v>
                </c:pt>
                <c:pt idx="5582">
                  <c:v>373875042.46975303</c:v>
                </c:pt>
                <c:pt idx="5583">
                  <c:v>373820282.78149796</c:v>
                </c:pt>
                <c:pt idx="5584">
                  <c:v>373765620.10729998</c:v>
                </c:pt>
                <c:pt idx="5585">
                  <c:v>373711053.64473605</c:v>
                </c:pt>
                <c:pt idx="5586">
                  <c:v>373656582.60114205</c:v>
                </c:pt>
                <c:pt idx="5587">
                  <c:v>373602206.19345409</c:v>
                </c:pt>
                <c:pt idx="5588">
                  <c:v>373547923.64804107</c:v>
                </c:pt>
                <c:pt idx="5589">
                  <c:v>373493734.20055205</c:v>
                </c:pt>
                <c:pt idx="5590">
                  <c:v>373439637.095761</c:v>
                </c:pt>
                <c:pt idx="5591">
                  <c:v>373385631.58741409</c:v>
                </c:pt>
                <c:pt idx="5592">
                  <c:v>373331716.93808192</c:v>
                </c:pt>
                <c:pt idx="5593">
                  <c:v>373277892.41901791</c:v>
                </c:pt>
                <c:pt idx="5594">
                  <c:v>373224157.310013</c:v>
                </c:pt>
                <c:pt idx="5595">
                  <c:v>373170510.89925694</c:v>
                </c:pt>
                <c:pt idx="5596">
                  <c:v>373116952.48320395</c:v>
                </c:pt>
                <c:pt idx="5597">
                  <c:v>373063481.36644</c:v>
                </c:pt>
                <c:pt idx="5598">
                  <c:v>373010096.86154801</c:v>
                </c:pt>
                <c:pt idx="5599">
                  <c:v>372956798.28898495</c:v>
                </c:pt>
                <c:pt idx="5600">
                  <c:v>372903584.97695297</c:v>
                </c:pt>
                <c:pt idx="5601">
                  <c:v>372850456.26127994</c:v>
                </c:pt>
                <c:pt idx="5602">
                  <c:v>372797411.48529494</c:v>
                </c:pt>
                <c:pt idx="5603">
                  <c:v>372744449.99971294</c:v>
                </c:pt>
                <c:pt idx="5604">
                  <c:v>372691571.16251701</c:v>
                </c:pt>
                <c:pt idx="5605">
                  <c:v>372638774.33885098</c:v>
                </c:pt>
                <c:pt idx="5606">
                  <c:v>372586058.90089899</c:v>
                </c:pt>
                <c:pt idx="5607">
                  <c:v>372533424.227786</c:v>
                </c:pt>
                <c:pt idx="5608">
                  <c:v>372480869.70546198</c:v>
                </c:pt>
                <c:pt idx="5609">
                  <c:v>372428394.72660291</c:v>
                </c:pt>
                <c:pt idx="5610">
                  <c:v>372375998.69050997</c:v>
                </c:pt>
                <c:pt idx="5611">
                  <c:v>372323681.00300097</c:v>
                </c:pt>
                <c:pt idx="5612">
                  <c:v>372271441.07631999</c:v>
                </c:pt>
                <c:pt idx="5613">
                  <c:v>372219278.329036</c:v>
                </c:pt>
                <c:pt idx="5614">
                  <c:v>372167192.18594694</c:v>
                </c:pt>
                <c:pt idx="5615">
                  <c:v>372115182.07799101</c:v>
                </c:pt>
                <c:pt idx="5616">
                  <c:v>372063247.44214892</c:v>
                </c:pt>
                <c:pt idx="5617">
                  <c:v>372011387.72136092</c:v>
                </c:pt>
                <c:pt idx="5618">
                  <c:v>371959602.36443502</c:v>
                </c:pt>
                <c:pt idx="5619">
                  <c:v>371907890.82595694</c:v>
                </c:pt>
                <c:pt idx="5620">
                  <c:v>371856252.56621695</c:v>
                </c:pt>
                <c:pt idx="5621">
                  <c:v>371804687.05111301</c:v>
                </c:pt>
                <c:pt idx="5622">
                  <c:v>371753193.75207794</c:v>
                </c:pt>
                <c:pt idx="5623">
                  <c:v>371701772.14599502</c:v>
                </c:pt>
                <c:pt idx="5624">
                  <c:v>371650421.71512502</c:v>
                </c:pt>
                <c:pt idx="5625">
                  <c:v>371599141.94702005</c:v>
                </c:pt>
                <c:pt idx="5626">
                  <c:v>371547932.334454</c:v>
                </c:pt>
                <c:pt idx="5627">
                  <c:v>371496792.37535</c:v>
                </c:pt>
                <c:pt idx="5628">
                  <c:v>371445721.57269895</c:v>
                </c:pt>
                <c:pt idx="5629">
                  <c:v>371394719.43449694</c:v>
                </c:pt>
                <c:pt idx="5630">
                  <c:v>371343785.47366899</c:v>
                </c:pt>
                <c:pt idx="5631">
                  <c:v>371292919.20800197</c:v>
                </c:pt>
                <c:pt idx="5632">
                  <c:v>371242120.16007602</c:v>
                </c:pt>
                <c:pt idx="5633">
                  <c:v>371191387.85719603</c:v>
                </c:pt>
                <c:pt idx="5634">
                  <c:v>371140721.83132994</c:v>
                </c:pt>
                <c:pt idx="5635">
                  <c:v>371090121.61904401</c:v>
                </c:pt>
                <c:pt idx="5636">
                  <c:v>371039586.76143396</c:v>
                </c:pt>
                <c:pt idx="5637">
                  <c:v>370989116.80406809</c:v>
                </c:pt>
                <c:pt idx="5638">
                  <c:v>370938711.29692692</c:v>
                </c:pt>
                <c:pt idx="5639">
                  <c:v>370888369.79433894</c:v>
                </c:pt>
                <c:pt idx="5640">
                  <c:v>370838091.85492206</c:v>
                </c:pt>
                <c:pt idx="5641">
                  <c:v>370787877.04152805</c:v>
                </c:pt>
                <c:pt idx="5642">
                  <c:v>370737724.92118794</c:v>
                </c:pt>
                <c:pt idx="5643">
                  <c:v>370687635.06504899</c:v>
                </c:pt>
                <c:pt idx="5644">
                  <c:v>370637607.04832405</c:v>
                </c:pt>
                <c:pt idx="5645">
                  <c:v>370587640.45023692</c:v>
                </c:pt>
                <c:pt idx="5646">
                  <c:v>370537734.85397202</c:v>
                </c:pt>
                <c:pt idx="5647">
                  <c:v>370487889.846614</c:v>
                </c:pt>
                <c:pt idx="5648">
                  <c:v>370438105.019104</c:v>
                </c:pt>
                <c:pt idx="5649">
                  <c:v>370388379.96618694</c:v>
                </c:pt>
                <c:pt idx="5650">
                  <c:v>370338714.28636003</c:v>
                </c:pt>
                <c:pt idx="5651">
                  <c:v>370289107.581828</c:v>
                </c:pt>
                <c:pt idx="5652">
                  <c:v>370239559.45844799</c:v>
                </c:pt>
                <c:pt idx="5653">
                  <c:v>370190069.52568895</c:v>
                </c:pt>
                <c:pt idx="5654">
                  <c:v>370140637.39658296</c:v>
                </c:pt>
                <c:pt idx="5655">
                  <c:v>370091262.68767899</c:v>
                </c:pt>
                <c:pt idx="5656">
                  <c:v>370041945.01899892</c:v>
                </c:pt>
                <c:pt idx="5657">
                  <c:v>369992684.01398993</c:v>
                </c:pt>
                <c:pt idx="5658">
                  <c:v>369943479.29948699</c:v>
                </c:pt>
                <c:pt idx="5659">
                  <c:v>369894330.50566399</c:v>
                </c:pt>
                <c:pt idx="5660">
                  <c:v>369845237.26599592</c:v>
                </c:pt>
                <c:pt idx="5661">
                  <c:v>369796199.21721399</c:v>
                </c:pt>
                <c:pt idx="5662">
                  <c:v>369747215.99927086</c:v>
                </c:pt>
                <c:pt idx="5663">
                  <c:v>369698287.25529099</c:v>
                </c:pt>
                <c:pt idx="5664">
                  <c:v>369649412.63154</c:v>
                </c:pt>
                <c:pt idx="5665">
                  <c:v>369600591.777381</c:v>
                </c:pt>
                <c:pt idx="5666">
                  <c:v>369551824.34523696</c:v>
                </c:pt>
                <c:pt idx="5667">
                  <c:v>369503109.99055392</c:v>
                </c:pt>
                <c:pt idx="5668">
                  <c:v>369454448.37176502</c:v>
                </c:pt>
                <c:pt idx="5669">
                  <c:v>369405839.15025198</c:v>
                </c:pt>
                <c:pt idx="5670">
                  <c:v>369357281.99030894</c:v>
                </c:pt>
                <c:pt idx="5671">
                  <c:v>369308776.55910897</c:v>
                </c:pt>
                <c:pt idx="5672">
                  <c:v>369260322.52666903</c:v>
                </c:pt>
                <c:pt idx="5673">
                  <c:v>369211919.56581402</c:v>
                </c:pt>
                <c:pt idx="5674">
                  <c:v>369163567.352144</c:v>
                </c:pt>
                <c:pt idx="5675">
                  <c:v>369115265.56400001</c:v>
                </c:pt>
                <c:pt idx="5676">
                  <c:v>369067013.88243592</c:v>
                </c:pt>
                <c:pt idx="5677">
                  <c:v>369018811.99117994</c:v>
                </c:pt>
                <c:pt idx="5678">
                  <c:v>368970659.57660592</c:v>
                </c:pt>
                <c:pt idx="5679">
                  <c:v>368922556.327703</c:v>
                </c:pt>
                <c:pt idx="5680">
                  <c:v>368874501.93604094</c:v>
                </c:pt>
                <c:pt idx="5681">
                  <c:v>368826496.09574795</c:v>
                </c:pt>
                <c:pt idx="5682">
                  <c:v>368778538.50346798</c:v>
                </c:pt>
                <c:pt idx="5683">
                  <c:v>368730628.85834497</c:v>
                </c:pt>
                <c:pt idx="5684">
                  <c:v>368682766.86198503</c:v>
                </c:pt>
                <c:pt idx="5685">
                  <c:v>368634952.218431</c:v>
                </c:pt>
                <c:pt idx="5686">
                  <c:v>368587184.63413399</c:v>
                </c:pt>
                <c:pt idx="5687">
                  <c:v>368539463.81792498</c:v>
                </c:pt>
                <c:pt idx="5688">
                  <c:v>368491789.48099095</c:v>
                </c:pt>
                <c:pt idx="5689">
                  <c:v>368444161.33683991</c:v>
                </c:pt>
                <c:pt idx="5690">
                  <c:v>368396579.10128599</c:v>
                </c:pt>
                <c:pt idx="5691">
                  <c:v>368349042.49241096</c:v>
                </c:pt>
                <c:pt idx="5692">
                  <c:v>368301551.23054999</c:v>
                </c:pt>
                <c:pt idx="5693">
                  <c:v>368254105.03825694</c:v>
                </c:pt>
                <c:pt idx="5694">
                  <c:v>368206703.64028502</c:v>
                </c:pt>
                <c:pt idx="5695">
                  <c:v>368159346.76356006</c:v>
                </c:pt>
                <c:pt idx="5696">
                  <c:v>368112034.13715702</c:v>
                </c:pt>
                <c:pt idx="5697">
                  <c:v>368064765.49227488</c:v>
                </c:pt>
                <c:pt idx="5698">
                  <c:v>368017540.56221491</c:v>
                </c:pt>
                <c:pt idx="5699">
                  <c:v>367970359.08235592</c:v>
                </c:pt>
                <c:pt idx="5700">
                  <c:v>367923220.79013091</c:v>
                </c:pt>
                <c:pt idx="5701">
                  <c:v>367876125.42500591</c:v>
                </c:pt>
                <c:pt idx="5702">
                  <c:v>367829072.72845799</c:v>
                </c:pt>
                <c:pt idx="5703">
                  <c:v>367782062.44395202</c:v>
                </c:pt>
                <c:pt idx="5704">
                  <c:v>367735094.31691796</c:v>
                </c:pt>
                <c:pt idx="5705">
                  <c:v>367688168.09473294</c:v>
                </c:pt>
                <c:pt idx="5706">
                  <c:v>367641283.52669692</c:v>
                </c:pt>
                <c:pt idx="5707">
                  <c:v>367594440.36401409</c:v>
                </c:pt>
                <c:pt idx="5708">
                  <c:v>367547638.35977</c:v>
                </c:pt>
                <c:pt idx="5709">
                  <c:v>367500877.26891392</c:v>
                </c:pt>
                <c:pt idx="5710">
                  <c:v>367454156.848239</c:v>
                </c:pt>
                <c:pt idx="5711">
                  <c:v>367407476.85636002</c:v>
                </c:pt>
                <c:pt idx="5712">
                  <c:v>367360837.05369502</c:v>
                </c:pt>
                <c:pt idx="5713">
                  <c:v>367314237.20244795</c:v>
                </c:pt>
                <c:pt idx="5714">
                  <c:v>367267677.06658697</c:v>
                </c:pt>
                <c:pt idx="5715">
                  <c:v>367221156.41182995</c:v>
                </c:pt>
                <c:pt idx="5716">
                  <c:v>367174675.00562102</c:v>
                </c:pt>
                <c:pt idx="5717">
                  <c:v>367128232.61711711</c:v>
                </c:pt>
                <c:pt idx="5718">
                  <c:v>367081829.01716608</c:v>
                </c:pt>
                <c:pt idx="5719">
                  <c:v>367035463.97829199</c:v>
                </c:pt>
                <c:pt idx="5720">
                  <c:v>366989137.27467597</c:v>
                </c:pt>
                <c:pt idx="5721">
                  <c:v>366942848.68214297</c:v>
                </c:pt>
                <c:pt idx="5722">
                  <c:v>366896597.978136</c:v>
                </c:pt>
                <c:pt idx="5723">
                  <c:v>366850384.94171</c:v>
                </c:pt>
                <c:pt idx="5724">
                  <c:v>366804209.35351008</c:v>
                </c:pt>
                <c:pt idx="5725">
                  <c:v>366758070.99575192</c:v>
                </c:pt>
                <c:pt idx="5726">
                  <c:v>366711969.652215</c:v>
                </c:pt>
                <c:pt idx="5727">
                  <c:v>366665905.10821497</c:v>
                </c:pt>
                <c:pt idx="5728">
                  <c:v>366619877.15060002</c:v>
                </c:pt>
                <c:pt idx="5729">
                  <c:v>366573885.56772608</c:v>
                </c:pt>
                <c:pt idx="5730">
                  <c:v>366527930.14944702</c:v>
                </c:pt>
                <c:pt idx="5731">
                  <c:v>366482010.68709701</c:v>
                </c:pt>
                <c:pt idx="5732">
                  <c:v>366436126.97347599</c:v>
                </c:pt>
                <c:pt idx="5733">
                  <c:v>366390278.80283892</c:v>
                </c:pt>
                <c:pt idx="5734">
                  <c:v>366344465.97087193</c:v>
                </c:pt>
                <c:pt idx="5735">
                  <c:v>366298688.27468896</c:v>
                </c:pt>
                <c:pt idx="5736">
                  <c:v>366252945.51281101</c:v>
                </c:pt>
                <c:pt idx="5737">
                  <c:v>366207237.48515296</c:v>
                </c:pt>
                <c:pt idx="5738">
                  <c:v>366161563.99301499</c:v>
                </c:pt>
                <c:pt idx="5739">
                  <c:v>366115924.83906001</c:v>
                </c:pt>
                <c:pt idx="5740">
                  <c:v>366070319.82730502</c:v>
                </c:pt>
                <c:pt idx="5741">
                  <c:v>366024748.76311398</c:v>
                </c:pt>
                <c:pt idx="5742">
                  <c:v>365979211.45317101</c:v>
                </c:pt>
                <c:pt idx="5743">
                  <c:v>365933707.70548099</c:v>
                </c:pt>
                <c:pt idx="5744">
                  <c:v>365888237.32934803</c:v>
                </c:pt>
                <c:pt idx="5745">
                  <c:v>365842800.13536799</c:v>
                </c:pt>
                <c:pt idx="5746">
                  <c:v>365797395.93541199</c:v>
                </c:pt>
                <c:pt idx="5747">
                  <c:v>365752024.54261792</c:v>
                </c:pt>
                <c:pt idx="5748">
                  <c:v>365706685.77137494</c:v>
                </c:pt>
                <c:pt idx="5749">
                  <c:v>365661379.43731391</c:v>
                </c:pt>
                <c:pt idx="5750">
                  <c:v>365616105.35729498</c:v>
                </c:pt>
                <c:pt idx="5751">
                  <c:v>365570863.349397</c:v>
                </c:pt>
                <c:pt idx="5752">
                  <c:v>365525653.23290086</c:v>
                </c:pt>
                <c:pt idx="5753">
                  <c:v>365480474.82828695</c:v>
                </c:pt>
                <c:pt idx="5754">
                  <c:v>365435327.957214</c:v>
                </c:pt>
                <c:pt idx="5755">
                  <c:v>365390212.442518</c:v>
                </c:pt>
                <c:pt idx="5756">
                  <c:v>365345128.10819107</c:v>
                </c:pt>
                <c:pt idx="5757">
                  <c:v>365300074.77937895</c:v>
                </c:pt>
                <c:pt idx="5758">
                  <c:v>365255052.28236592</c:v>
                </c:pt>
                <c:pt idx="5759">
                  <c:v>365210060.44456398</c:v>
                </c:pt>
                <c:pt idx="5760">
                  <c:v>365165099.09450799</c:v>
                </c:pt>
                <c:pt idx="5761">
                  <c:v>365120168.06183499</c:v>
                </c:pt>
                <c:pt idx="5762">
                  <c:v>365075267.17728502</c:v>
                </c:pt>
                <c:pt idx="5763">
                  <c:v>365030396.27268195</c:v>
                </c:pt>
                <c:pt idx="5764">
                  <c:v>364985555.18093091</c:v>
                </c:pt>
                <c:pt idx="5765">
                  <c:v>364940743.73600495</c:v>
                </c:pt>
                <c:pt idx="5766">
                  <c:v>364895961.77293086</c:v>
                </c:pt>
                <c:pt idx="5767">
                  <c:v>364851209.12778997</c:v>
                </c:pt>
                <c:pt idx="5768">
                  <c:v>364806485.63769901</c:v>
                </c:pt>
                <c:pt idx="5769">
                  <c:v>364761791.14080608</c:v>
                </c:pt>
                <c:pt idx="5770">
                  <c:v>364717125.4762789</c:v>
                </c:pt>
                <c:pt idx="5771">
                  <c:v>364672488.48429793</c:v>
                </c:pt>
                <c:pt idx="5772">
                  <c:v>364627880.00604296</c:v>
                </c:pt>
                <c:pt idx="5773">
                  <c:v>364583299.88369101</c:v>
                </c:pt>
                <c:pt idx="5774">
                  <c:v>364538747.96039891</c:v>
                </c:pt>
                <c:pt idx="5775">
                  <c:v>364494224.080302</c:v>
                </c:pt>
                <c:pt idx="5776">
                  <c:v>364449728.08850098</c:v>
                </c:pt>
                <c:pt idx="5777">
                  <c:v>364405259.831056</c:v>
                </c:pt>
                <c:pt idx="5778">
                  <c:v>364360819.15497696</c:v>
                </c:pt>
                <c:pt idx="5779">
                  <c:v>364316405.90821391</c:v>
                </c:pt>
                <c:pt idx="5780">
                  <c:v>364272019.93965292</c:v>
                </c:pt>
                <c:pt idx="5781">
                  <c:v>364227661.09910101</c:v>
                </c:pt>
                <c:pt idx="5782">
                  <c:v>364183329.23728591</c:v>
                </c:pt>
                <c:pt idx="5783">
                  <c:v>364139024.205841</c:v>
                </c:pt>
                <c:pt idx="5784">
                  <c:v>364094745.85730207</c:v>
                </c:pt>
                <c:pt idx="5785">
                  <c:v>364050494.04509902</c:v>
                </c:pt>
                <c:pt idx="5786">
                  <c:v>364006268.62354606</c:v>
                </c:pt>
                <c:pt idx="5787">
                  <c:v>363962069.44783509</c:v>
                </c:pt>
                <c:pt idx="5788">
                  <c:v>363917896.37402701</c:v>
                </c:pt>
                <c:pt idx="5789">
                  <c:v>363873749.259049</c:v>
                </c:pt>
                <c:pt idx="5790">
                  <c:v>363829627.96067995</c:v>
                </c:pt>
                <c:pt idx="5791">
                  <c:v>363785532.33754605</c:v>
                </c:pt>
                <c:pt idx="5792">
                  <c:v>363741462.24912006</c:v>
                </c:pt>
                <c:pt idx="5793">
                  <c:v>363697417.55570102</c:v>
                </c:pt>
                <c:pt idx="5794">
                  <c:v>363653398.11842006</c:v>
                </c:pt>
                <c:pt idx="5795">
                  <c:v>363609403.79922295</c:v>
                </c:pt>
                <c:pt idx="5796">
                  <c:v>363565434.46087295</c:v>
                </c:pt>
                <c:pt idx="5797">
                  <c:v>363521489.96693593</c:v>
                </c:pt>
                <c:pt idx="5798">
                  <c:v>363477570.18177491</c:v>
                </c:pt>
                <c:pt idx="5799">
                  <c:v>363433674.97055101</c:v>
                </c:pt>
                <c:pt idx="5800">
                  <c:v>363389804.19920599</c:v>
                </c:pt>
                <c:pt idx="5801">
                  <c:v>363345957.73446101</c:v>
                </c:pt>
                <c:pt idx="5802">
                  <c:v>363302135.44381207</c:v>
                </c:pt>
                <c:pt idx="5803">
                  <c:v>363258337.19552106</c:v>
                </c:pt>
                <c:pt idx="5804">
                  <c:v>363214562.85860598</c:v>
                </c:pt>
                <c:pt idx="5805">
                  <c:v>363170812.30284202</c:v>
                </c:pt>
                <c:pt idx="5806">
                  <c:v>363127085.39875001</c:v>
                </c:pt>
                <c:pt idx="5807">
                  <c:v>363083382.01759309</c:v>
                </c:pt>
                <c:pt idx="5808">
                  <c:v>363039702.03136694</c:v>
                </c:pt>
                <c:pt idx="5809">
                  <c:v>362996045.31279999</c:v>
                </c:pt>
                <c:pt idx="5810">
                  <c:v>362952411.73534095</c:v>
                </c:pt>
                <c:pt idx="5811">
                  <c:v>362908801.17315608</c:v>
                </c:pt>
                <c:pt idx="5812">
                  <c:v>362865213.50112301</c:v>
                </c:pt>
                <c:pt idx="5813">
                  <c:v>362821648.59482509</c:v>
                </c:pt>
                <c:pt idx="5814">
                  <c:v>362778106.33054501</c:v>
                </c:pt>
                <c:pt idx="5815">
                  <c:v>362734586.58525991</c:v>
                </c:pt>
                <c:pt idx="5816">
                  <c:v>362691089.23663586</c:v>
                </c:pt>
                <c:pt idx="5817">
                  <c:v>362647614.16302204</c:v>
                </c:pt>
                <c:pt idx="5818">
                  <c:v>362604161.24344498</c:v>
                </c:pt>
                <c:pt idx="5819">
                  <c:v>362560730.35760105</c:v>
                </c:pt>
                <c:pt idx="5820">
                  <c:v>362517321.38585705</c:v>
                </c:pt>
                <c:pt idx="5821">
                  <c:v>362473934.20923996</c:v>
                </c:pt>
                <c:pt idx="5822">
                  <c:v>362430568.70943099</c:v>
                </c:pt>
                <c:pt idx="5823">
                  <c:v>362387224.76876605</c:v>
                </c:pt>
                <c:pt idx="5824">
                  <c:v>362343902.27022296</c:v>
                </c:pt>
                <c:pt idx="5825">
                  <c:v>362300601.09742302</c:v>
                </c:pt>
                <c:pt idx="5826">
                  <c:v>362257321.13462198</c:v>
                </c:pt>
                <c:pt idx="5827">
                  <c:v>362214062.26670694</c:v>
                </c:pt>
                <c:pt idx="5828">
                  <c:v>362170824.37918901</c:v>
                </c:pt>
                <c:pt idx="5829">
                  <c:v>362127607.35820198</c:v>
                </c:pt>
                <c:pt idx="5830">
                  <c:v>362084411.090496</c:v>
                </c:pt>
                <c:pt idx="5831">
                  <c:v>362041235.463431</c:v>
                </c:pt>
                <c:pt idx="5832">
                  <c:v>361998080.36497396</c:v>
                </c:pt>
                <c:pt idx="5833">
                  <c:v>361954945.68369305</c:v>
                </c:pt>
                <c:pt idx="5834">
                  <c:v>361911831.30875605</c:v>
                </c:pt>
                <c:pt idx="5835">
                  <c:v>361868737.12991792</c:v>
                </c:pt>
                <c:pt idx="5836">
                  <c:v>361825663.03752798</c:v>
                </c:pt>
                <c:pt idx="5837">
                  <c:v>361782608.92251492</c:v>
                </c:pt>
                <c:pt idx="5838">
                  <c:v>361739574.67638695</c:v>
                </c:pt>
                <c:pt idx="5839">
                  <c:v>361696560.19122696</c:v>
                </c:pt>
                <c:pt idx="5840">
                  <c:v>361653565.35968792</c:v>
                </c:pt>
                <c:pt idx="5841">
                  <c:v>361610590.07498991</c:v>
                </c:pt>
                <c:pt idx="5842">
                  <c:v>361567634.23091203</c:v>
                </c:pt>
                <c:pt idx="5843">
                  <c:v>361524697.72179395</c:v>
                </c:pt>
                <c:pt idx="5844">
                  <c:v>361481780.44252509</c:v>
                </c:pt>
                <c:pt idx="5845">
                  <c:v>361438882.28854501</c:v>
                </c:pt>
                <c:pt idx="5846">
                  <c:v>361396003.155837</c:v>
                </c:pt>
                <c:pt idx="5847">
                  <c:v>361353142.94092703</c:v>
                </c:pt>
                <c:pt idx="5848">
                  <c:v>361310301.540878</c:v>
                </c:pt>
                <c:pt idx="5849">
                  <c:v>361267478.85328197</c:v>
                </c:pt>
                <c:pt idx="5850">
                  <c:v>361224674.77626199</c:v>
                </c:pt>
                <c:pt idx="5851">
                  <c:v>361181889.20846498</c:v>
                </c:pt>
                <c:pt idx="5852">
                  <c:v>361139122.04906005</c:v>
                </c:pt>
                <c:pt idx="5853">
                  <c:v>361096373.19773102</c:v>
                </c:pt>
                <c:pt idx="5854">
                  <c:v>361053642.554676</c:v>
                </c:pt>
                <c:pt idx="5855">
                  <c:v>361010930.02060199</c:v>
                </c:pt>
                <c:pt idx="5856">
                  <c:v>360968235.49672192</c:v>
                </c:pt>
                <c:pt idx="5857">
                  <c:v>360925558.88475001</c:v>
                </c:pt>
                <c:pt idx="5858">
                  <c:v>360882900.08689803</c:v>
                </c:pt>
                <c:pt idx="5859">
                  <c:v>360840259.00587296</c:v>
                </c:pt>
                <c:pt idx="5860">
                  <c:v>360797635.544873</c:v>
                </c:pt>
                <c:pt idx="5861">
                  <c:v>360755029.60758311</c:v>
                </c:pt>
                <c:pt idx="5862">
                  <c:v>360712441.09817201</c:v>
                </c:pt>
                <c:pt idx="5863">
                  <c:v>360669869.92128897</c:v>
                </c:pt>
                <c:pt idx="5864">
                  <c:v>360627315.98205894</c:v>
                </c:pt>
                <c:pt idx="5865">
                  <c:v>360584779.18608099</c:v>
                </c:pt>
                <c:pt idx="5866">
                  <c:v>360542259.43942499</c:v>
                </c:pt>
                <c:pt idx="5867">
                  <c:v>360499756.64862406</c:v>
                </c:pt>
                <c:pt idx="5868">
                  <c:v>360457270.72067785</c:v>
                </c:pt>
                <c:pt idx="5869">
                  <c:v>360414801.56304502</c:v>
                </c:pt>
                <c:pt idx="5870">
                  <c:v>360372349.08363903</c:v>
                </c:pt>
                <c:pt idx="5871">
                  <c:v>360329913.19082808</c:v>
                </c:pt>
                <c:pt idx="5872">
                  <c:v>360287493.79342997</c:v>
                </c:pt>
                <c:pt idx="5873">
                  <c:v>360245090.80071002</c:v>
                </c:pt>
                <c:pt idx="5874">
                  <c:v>360202704.12237597</c:v>
                </c:pt>
                <c:pt idx="5875">
                  <c:v>360160333.66857606</c:v>
                </c:pt>
                <c:pt idx="5876">
                  <c:v>360117979.34989798</c:v>
                </c:pt>
                <c:pt idx="5877">
                  <c:v>360075641.07735997</c:v>
                </c:pt>
                <c:pt idx="5878">
                  <c:v>360033318.76241696</c:v>
                </c:pt>
                <c:pt idx="5879">
                  <c:v>359991012.31694603</c:v>
                </c:pt>
                <c:pt idx="5880">
                  <c:v>359948721.65325505</c:v>
                </c:pt>
                <c:pt idx="5881">
                  <c:v>359906446.68407005</c:v>
                </c:pt>
                <c:pt idx="5882">
                  <c:v>359864187.32253695</c:v>
                </c:pt>
                <c:pt idx="5883">
                  <c:v>359821943.48222095</c:v>
                </c:pt>
                <c:pt idx="5884">
                  <c:v>359779715.077097</c:v>
                </c:pt>
                <c:pt idx="5885">
                  <c:v>359737502.02155399</c:v>
                </c:pt>
                <c:pt idx="5886">
                  <c:v>359695304.23038495</c:v>
                </c:pt>
                <c:pt idx="5887">
                  <c:v>359653121.61878997</c:v>
                </c:pt>
                <c:pt idx="5888">
                  <c:v>359610954.10237092</c:v>
                </c:pt>
                <c:pt idx="5889">
                  <c:v>359568801.59713101</c:v>
                </c:pt>
                <c:pt idx="5890">
                  <c:v>359526664.019467</c:v>
                </c:pt>
                <c:pt idx="5891">
                  <c:v>359484541.28616899</c:v>
                </c:pt>
                <c:pt idx="5892">
                  <c:v>359442433.31442302</c:v>
                </c:pt>
                <c:pt idx="5893">
                  <c:v>359400340.02179992</c:v>
                </c:pt>
                <c:pt idx="5894">
                  <c:v>359358261.32625592</c:v>
                </c:pt>
                <c:pt idx="5895">
                  <c:v>359316197.14613402</c:v>
                </c:pt>
                <c:pt idx="5896">
                  <c:v>359274147.40015399</c:v>
                </c:pt>
                <c:pt idx="5897">
                  <c:v>359232112.00741702</c:v>
                </c:pt>
                <c:pt idx="5898">
                  <c:v>359190090.88739705</c:v>
                </c:pt>
                <c:pt idx="5899">
                  <c:v>359148083.95994103</c:v>
                </c:pt>
                <c:pt idx="5900">
                  <c:v>359106091.14526898</c:v>
                </c:pt>
                <c:pt idx="5901">
                  <c:v>359064112.36396801</c:v>
                </c:pt>
                <c:pt idx="5902">
                  <c:v>359022147.53698885</c:v>
                </c:pt>
                <c:pt idx="5903">
                  <c:v>358980196.58564794</c:v>
                </c:pt>
                <c:pt idx="5904">
                  <c:v>358938259.43162203</c:v>
                </c:pt>
                <c:pt idx="5905">
                  <c:v>358896335.99694085</c:v>
                </c:pt>
                <c:pt idx="5906">
                  <c:v>358854426.20399803</c:v>
                </c:pt>
                <c:pt idx="5907">
                  <c:v>358812529.97553492</c:v>
                </c:pt>
                <c:pt idx="5908">
                  <c:v>358770647.23464894</c:v>
                </c:pt>
                <c:pt idx="5909">
                  <c:v>358728777.90477991</c:v>
                </c:pt>
                <c:pt idx="5910">
                  <c:v>358686921.90972102</c:v>
                </c:pt>
                <c:pt idx="5911">
                  <c:v>358645079.173603</c:v>
                </c:pt>
                <c:pt idx="5912">
                  <c:v>358603249.62090403</c:v>
                </c:pt>
                <c:pt idx="5913">
                  <c:v>358561433.17643899</c:v>
                </c:pt>
                <c:pt idx="5914">
                  <c:v>358519629.76536101</c:v>
                </c:pt>
                <c:pt idx="5915">
                  <c:v>358477839.31316006</c:v>
                </c:pt>
                <c:pt idx="5916">
                  <c:v>358436061.745655</c:v>
                </c:pt>
                <c:pt idx="5917">
                  <c:v>358394296.98899996</c:v>
                </c:pt>
                <c:pt idx="5918">
                  <c:v>358352544.96967596</c:v>
                </c:pt>
                <c:pt idx="5919">
                  <c:v>358310805.61449105</c:v>
                </c:pt>
                <c:pt idx="5920">
                  <c:v>358269078.85057801</c:v>
                </c:pt>
                <c:pt idx="5921">
                  <c:v>358227364.60539001</c:v>
                </c:pt>
                <c:pt idx="5922">
                  <c:v>358185662.80670393</c:v>
                </c:pt>
                <c:pt idx="5923">
                  <c:v>358143973.38261199</c:v>
                </c:pt>
                <c:pt idx="5924">
                  <c:v>358102296.26152301</c:v>
                </c:pt>
                <c:pt idx="5925">
                  <c:v>358060631.37216198</c:v>
                </c:pt>
                <c:pt idx="5926">
                  <c:v>358018978.64356512</c:v>
                </c:pt>
                <c:pt idx="5927">
                  <c:v>357977338.00507796</c:v>
                </c:pt>
                <c:pt idx="5928">
                  <c:v>357935709.38635403</c:v>
                </c:pt>
                <c:pt idx="5929">
                  <c:v>357894092.71735501</c:v>
                </c:pt>
                <c:pt idx="5930">
                  <c:v>357852487.92834294</c:v>
                </c:pt>
                <c:pt idx="5931">
                  <c:v>357810894.94988698</c:v>
                </c:pt>
                <c:pt idx="5932">
                  <c:v>357769313.71285492</c:v>
                </c:pt>
                <c:pt idx="5933">
                  <c:v>357727744.14841104</c:v>
                </c:pt>
                <c:pt idx="5934">
                  <c:v>357686186.18801898</c:v>
                </c:pt>
                <c:pt idx="5935">
                  <c:v>357644639.76343501</c:v>
                </c:pt>
                <c:pt idx="5936">
                  <c:v>357603104.80671102</c:v>
                </c:pt>
                <c:pt idx="5937">
                  <c:v>357561581.25018698</c:v>
                </c:pt>
                <c:pt idx="5938">
                  <c:v>357520069.02649403</c:v>
                </c:pt>
                <c:pt idx="5939">
                  <c:v>357478568.06854898</c:v>
                </c:pt>
                <c:pt idx="5940">
                  <c:v>357437078.30955607</c:v>
                </c:pt>
                <c:pt idx="5941">
                  <c:v>357395599.68300301</c:v>
                </c:pt>
                <c:pt idx="5942">
                  <c:v>357354132.12265903</c:v>
                </c:pt>
                <c:pt idx="5943">
                  <c:v>357312675.56257403</c:v>
                </c:pt>
                <c:pt idx="5944">
                  <c:v>357271229.93707591</c:v>
                </c:pt>
                <c:pt idx="5945">
                  <c:v>357229795.18076998</c:v>
                </c:pt>
                <c:pt idx="5946">
                  <c:v>357188371.22853792</c:v>
                </c:pt>
                <c:pt idx="5947">
                  <c:v>357146958.015531</c:v>
                </c:pt>
                <c:pt idx="5948">
                  <c:v>357105555.47717601</c:v>
                </c:pt>
                <c:pt idx="5949">
                  <c:v>357064163.54916805</c:v>
                </c:pt>
                <c:pt idx="5950">
                  <c:v>357022782.16747206</c:v>
                </c:pt>
                <c:pt idx="5951">
                  <c:v>356981411.268318</c:v>
                </c:pt>
                <c:pt idx="5952">
                  <c:v>356940050.78820199</c:v>
                </c:pt>
                <c:pt idx="5953">
                  <c:v>356898700.66388506</c:v>
                </c:pt>
                <c:pt idx="5954">
                  <c:v>356857360.83238786</c:v>
                </c:pt>
                <c:pt idx="5955">
                  <c:v>356816031.23099095</c:v>
                </c:pt>
                <c:pt idx="5956">
                  <c:v>356774711.79723603</c:v>
                </c:pt>
                <c:pt idx="5957">
                  <c:v>356733402.46891999</c:v>
                </c:pt>
                <c:pt idx="5958">
                  <c:v>356692103.18409705</c:v>
                </c:pt>
                <c:pt idx="5959">
                  <c:v>356650813.88107395</c:v>
                </c:pt>
                <c:pt idx="5960">
                  <c:v>356609534.498411</c:v>
                </c:pt>
                <c:pt idx="5961">
                  <c:v>356568264.97491992</c:v>
                </c:pt>
                <c:pt idx="5962">
                  <c:v>356527005.249659</c:v>
                </c:pt>
                <c:pt idx="5963">
                  <c:v>356485755.26193786</c:v>
                </c:pt>
                <c:pt idx="5964">
                  <c:v>356444514.95131201</c:v>
                </c:pt>
                <c:pt idx="5965">
                  <c:v>356403284.25758207</c:v>
                </c:pt>
                <c:pt idx="5966">
                  <c:v>356362063.12078899</c:v>
                </c:pt>
                <c:pt idx="5967">
                  <c:v>356320851.48122096</c:v>
                </c:pt>
                <c:pt idx="5968">
                  <c:v>356279649.27940392</c:v>
                </c:pt>
                <c:pt idx="5969">
                  <c:v>356238456.45610303</c:v>
                </c:pt>
                <c:pt idx="5970">
                  <c:v>356197272.95232201</c:v>
                </c:pt>
                <c:pt idx="5971">
                  <c:v>356156098.70930296</c:v>
                </c:pt>
                <c:pt idx="5972">
                  <c:v>356114933.66851908</c:v>
                </c:pt>
                <c:pt idx="5973">
                  <c:v>356073777.77167994</c:v>
                </c:pt>
                <c:pt idx="5974">
                  <c:v>356032630.96072501</c:v>
                </c:pt>
                <c:pt idx="5975">
                  <c:v>355991493.17782807</c:v>
                </c:pt>
                <c:pt idx="5976">
                  <c:v>355950364.36539</c:v>
                </c:pt>
                <c:pt idx="5977">
                  <c:v>355909244.46603996</c:v>
                </c:pt>
                <c:pt idx="5978">
                  <c:v>355868133.4226349</c:v>
                </c:pt>
                <c:pt idx="5979">
                  <c:v>355827031.17825705</c:v>
                </c:pt>
                <c:pt idx="5980">
                  <c:v>355785937.67621392</c:v>
                </c:pt>
                <c:pt idx="5981">
                  <c:v>355744852.86003298</c:v>
                </c:pt>
                <c:pt idx="5982">
                  <c:v>355703776.67346615</c:v>
                </c:pt>
                <c:pt idx="5983">
                  <c:v>355662709.06048399</c:v>
                </c:pt>
                <c:pt idx="5984">
                  <c:v>355621649.96527886</c:v>
                </c:pt>
                <c:pt idx="5985">
                  <c:v>355580599.33225691</c:v>
                </c:pt>
                <c:pt idx="5986">
                  <c:v>355539557.10604298</c:v>
                </c:pt>
                <c:pt idx="5987">
                  <c:v>355498523.23147994</c:v>
                </c:pt>
                <c:pt idx="5988">
                  <c:v>355457497.65361798</c:v>
                </c:pt>
                <c:pt idx="5989">
                  <c:v>355416480.31772709</c:v>
                </c:pt>
                <c:pt idx="5990">
                  <c:v>355375471.16928399</c:v>
                </c:pt>
                <c:pt idx="5991">
                  <c:v>355334470.15397698</c:v>
                </c:pt>
                <c:pt idx="5992">
                  <c:v>355293477.21770698</c:v>
                </c:pt>
                <c:pt idx="5993">
                  <c:v>355252492.30657792</c:v>
                </c:pt>
                <c:pt idx="5994">
                  <c:v>355211515.36690396</c:v>
                </c:pt>
                <c:pt idx="5995">
                  <c:v>355170546.34520298</c:v>
                </c:pt>
                <c:pt idx="5996">
                  <c:v>355129585.18819797</c:v>
                </c:pt>
                <c:pt idx="5997">
                  <c:v>355088631.84281605</c:v>
                </c:pt>
                <c:pt idx="5998">
                  <c:v>355047686.25618392</c:v>
                </c:pt>
                <c:pt idx="5999">
                  <c:v>355006748.37563294</c:v>
                </c:pt>
                <c:pt idx="6000">
                  <c:v>354965818.14869308</c:v>
                </c:pt>
                <c:pt idx="6001">
                  <c:v>354924895.52309197</c:v>
                </c:pt>
                <c:pt idx="6002">
                  <c:v>354883980.44675499</c:v>
                </c:pt>
                <c:pt idx="6003">
                  <c:v>354843072.86780405</c:v>
                </c:pt>
                <c:pt idx="6004">
                  <c:v>354802172.734559</c:v>
                </c:pt>
                <c:pt idx="6005">
                  <c:v>354761279.99552995</c:v>
                </c:pt>
                <c:pt idx="6006">
                  <c:v>354720394.59942305</c:v>
                </c:pt>
                <c:pt idx="6007">
                  <c:v>354679516.49513596</c:v>
                </c:pt>
                <c:pt idx="6008">
                  <c:v>354638645.63175696</c:v>
                </c:pt>
                <c:pt idx="6009">
                  <c:v>354597781.95856607</c:v>
                </c:pt>
                <c:pt idx="6010">
                  <c:v>354556925.42502892</c:v>
                </c:pt>
                <c:pt idx="6011">
                  <c:v>354516075.98080295</c:v>
                </c:pt>
                <c:pt idx="6012">
                  <c:v>354475233.57573003</c:v>
                </c:pt>
                <c:pt idx="6013">
                  <c:v>354434398.15983897</c:v>
                </c:pt>
                <c:pt idx="6014">
                  <c:v>354393569.68334305</c:v>
                </c:pt>
                <c:pt idx="6015">
                  <c:v>354352748.0966379</c:v>
                </c:pt>
                <c:pt idx="6016">
                  <c:v>354311933.35030401</c:v>
                </c:pt>
                <c:pt idx="6017">
                  <c:v>354271125.39510399</c:v>
                </c:pt>
                <c:pt idx="6018">
                  <c:v>354230324.18197894</c:v>
                </c:pt>
                <c:pt idx="6019">
                  <c:v>354189529.66205198</c:v>
                </c:pt>
                <c:pt idx="6020">
                  <c:v>354148741.78662503</c:v>
                </c:pt>
                <c:pt idx="6021">
                  <c:v>354107960.50717509</c:v>
                </c:pt>
                <c:pt idx="6022">
                  <c:v>354067185.77535999</c:v>
                </c:pt>
                <c:pt idx="6023">
                  <c:v>354026417.54300898</c:v>
                </c:pt>
                <c:pt idx="6024">
                  <c:v>353985655.76213092</c:v>
                </c:pt>
                <c:pt idx="6025">
                  <c:v>353944900.38490492</c:v>
                </c:pt>
                <c:pt idx="6026">
                  <c:v>353904151.36368698</c:v>
                </c:pt>
                <c:pt idx="6027">
                  <c:v>353863408.65100098</c:v>
                </c:pt>
                <c:pt idx="6028">
                  <c:v>353822672.19954598</c:v>
                </c:pt>
                <c:pt idx="6029">
                  <c:v>353781941.96218795</c:v>
                </c:pt>
                <c:pt idx="6030">
                  <c:v>353741217.89196491</c:v>
                </c:pt>
                <c:pt idx="6031">
                  <c:v>353700499.94207996</c:v>
                </c:pt>
                <c:pt idx="6032">
                  <c:v>353659788.06590796</c:v>
                </c:pt>
                <c:pt idx="6033">
                  <c:v>353619082.21698797</c:v>
                </c:pt>
                <c:pt idx="6034">
                  <c:v>353578382.34902507</c:v>
                </c:pt>
                <c:pt idx="6035">
                  <c:v>353537688.41588897</c:v>
                </c:pt>
                <c:pt idx="6036">
                  <c:v>353497000.37161392</c:v>
                </c:pt>
                <c:pt idx="6037">
                  <c:v>353456318.170398</c:v>
                </c:pt>
                <c:pt idx="6038">
                  <c:v>353415641.766599</c:v>
                </c:pt>
                <c:pt idx="6039">
                  <c:v>353374971.114739</c:v>
                </c:pt>
                <c:pt idx="6040">
                  <c:v>353334306.16949898</c:v>
                </c:pt>
                <c:pt idx="6041">
                  <c:v>353293646.88572109</c:v>
                </c:pt>
                <c:pt idx="6042">
                  <c:v>353252993.21840602</c:v>
                </c:pt>
                <c:pt idx="6043">
                  <c:v>353212345.12270796</c:v>
                </c:pt>
                <c:pt idx="6044">
                  <c:v>353171702.55394602</c:v>
                </c:pt>
                <c:pt idx="6045">
                  <c:v>353131065.46758902</c:v>
                </c:pt>
                <c:pt idx="6046">
                  <c:v>353090433.81926697</c:v>
                </c:pt>
                <c:pt idx="6047">
                  <c:v>353049807.564758</c:v>
                </c:pt>
                <c:pt idx="6048">
                  <c:v>353009186.66000009</c:v>
                </c:pt>
                <c:pt idx="6049">
                  <c:v>352968571.06108099</c:v>
                </c:pt>
                <c:pt idx="6050">
                  <c:v>352927960.72424299</c:v>
                </c:pt>
                <c:pt idx="6051">
                  <c:v>352887355.605878</c:v>
                </c:pt>
                <c:pt idx="6052">
                  <c:v>352846755.66252905</c:v>
                </c:pt>
                <c:pt idx="6053">
                  <c:v>352806160.85088801</c:v>
                </c:pt>
                <c:pt idx="6054">
                  <c:v>352765571.12780005</c:v>
                </c:pt>
                <c:pt idx="6055">
                  <c:v>352724986.45025295</c:v>
                </c:pt>
                <c:pt idx="6056">
                  <c:v>352684406.77538699</c:v>
                </c:pt>
                <c:pt idx="6057">
                  <c:v>352643832.06048501</c:v>
                </c:pt>
                <c:pt idx="6058">
                  <c:v>352603262.26298195</c:v>
                </c:pt>
                <c:pt idx="6059">
                  <c:v>352562697.34045106</c:v>
                </c:pt>
                <c:pt idx="6060">
                  <c:v>352522137.250615</c:v>
                </c:pt>
                <c:pt idx="6061">
                  <c:v>352481581.95133895</c:v>
                </c:pt>
                <c:pt idx="6062">
                  <c:v>352441031.40062791</c:v>
                </c:pt>
                <c:pt idx="6063">
                  <c:v>352400485.55663496</c:v>
                </c:pt>
                <c:pt idx="6064">
                  <c:v>352359944.37765205</c:v>
                </c:pt>
                <c:pt idx="6065">
                  <c:v>352319407.82211101</c:v>
                </c:pt>
                <c:pt idx="6066">
                  <c:v>352278875.84858805</c:v>
                </c:pt>
                <c:pt idx="6067">
                  <c:v>352238348.41579294</c:v>
                </c:pt>
                <c:pt idx="6068">
                  <c:v>352197825.48257786</c:v>
                </c:pt>
                <c:pt idx="6069">
                  <c:v>352157307.00793296</c:v>
                </c:pt>
                <c:pt idx="6070">
                  <c:v>352116792.95098394</c:v>
                </c:pt>
                <c:pt idx="6071">
                  <c:v>352076283.27099395</c:v>
                </c:pt>
                <c:pt idx="6072">
                  <c:v>352035777.92736501</c:v>
                </c:pt>
                <c:pt idx="6073">
                  <c:v>351995276.87962902</c:v>
                </c:pt>
                <c:pt idx="6074">
                  <c:v>351954780.08745605</c:v>
                </c:pt>
                <c:pt idx="6075">
                  <c:v>351914287.51064992</c:v>
                </c:pt>
                <c:pt idx="6076">
                  <c:v>351873799.10914809</c:v>
                </c:pt>
                <c:pt idx="6077">
                  <c:v>351833314.84301704</c:v>
                </c:pt>
                <c:pt idx="6078">
                  <c:v>351792834.67246002</c:v>
                </c:pt>
                <c:pt idx="6079">
                  <c:v>351752358.55780798</c:v>
                </c:pt>
                <c:pt idx="6080">
                  <c:v>351711886.45952606</c:v>
                </c:pt>
                <c:pt idx="6081">
                  <c:v>351671418.33820492</c:v>
                </c:pt>
                <c:pt idx="6082">
                  <c:v>351630954.15456706</c:v>
                </c:pt>
                <c:pt idx="6083">
                  <c:v>351590493.86946398</c:v>
                </c:pt>
                <c:pt idx="6084">
                  <c:v>351550037.44387501</c:v>
                </c:pt>
                <c:pt idx="6085">
                  <c:v>351509584.83890295</c:v>
                </c:pt>
                <c:pt idx="6086">
                  <c:v>351469136.01578599</c:v>
                </c:pt>
                <c:pt idx="6087">
                  <c:v>351428690.93587893</c:v>
                </c:pt>
                <c:pt idx="6088">
                  <c:v>351388249.560669</c:v>
                </c:pt>
                <c:pt idx="6089">
                  <c:v>351347811.85176402</c:v>
                </c:pt>
                <c:pt idx="6090">
                  <c:v>351307377.77089697</c:v>
                </c:pt>
                <c:pt idx="6091">
                  <c:v>351266947.27992696</c:v>
                </c:pt>
                <c:pt idx="6092">
                  <c:v>351226520.34083402</c:v>
                </c:pt>
                <c:pt idx="6093">
                  <c:v>351186096.915721</c:v>
                </c:pt>
                <c:pt idx="6094">
                  <c:v>351145676.966811</c:v>
                </c:pt>
                <c:pt idx="6095">
                  <c:v>351105260.456451</c:v>
                </c:pt>
                <c:pt idx="6096">
                  <c:v>351064847.34710711</c:v>
                </c:pt>
                <c:pt idx="6097">
                  <c:v>351024437.601367</c:v>
                </c:pt>
                <c:pt idx="6098">
                  <c:v>350984031.18193495</c:v>
                </c:pt>
                <c:pt idx="6099">
                  <c:v>350943628.05163699</c:v>
                </c:pt>
                <c:pt idx="6100">
                  <c:v>350903228.17341608</c:v>
                </c:pt>
                <c:pt idx="6101">
                  <c:v>350862831.51033294</c:v>
                </c:pt>
                <c:pt idx="6102">
                  <c:v>350822438.02556509</c:v>
                </c:pt>
                <c:pt idx="6103">
                  <c:v>350782047.68240899</c:v>
                </c:pt>
                <c:pt idx="6104">
                  <c:v>350741660.44427299</c:v>
                </c:pt>
                <c:pt idx="6105">
                  <c:v>350701276.27468503</c:v>
                </c:pt>
                <c:pt idx="6106">
                  <c:v>350660895.13728499</c:v>
                </c:pt>
                <c:pt idx="6107">
                  <c:v>350620516.99582791</c:v>
                </c:pt>
                <c:pt idx="6108">
                  <c:v>350580141.81418401</c:v>
                </c:pt>
                <c:pt idx="6109">
                  <c:v>350539769.55633599</c:v>
                </c:pt>
                <c:pt idx="6110">
                  <c:v>350499400.18637699</c:v>
                </c:pt>
                <c:pt idx="6111">
                  <c:v>350459033.66851711</c:v>
                </c:pt>
                <c:pt idx="6112">
                  <c:v>350418669.96707296</c:v>
                </c:pt>
                <c:pt idx="6113">
                  <c:v>350378309.04647499</c:v>
                </c:pt>
                <c:pt idx="6114">
                  <c:v>350337950.87126499</c:v>
                </c:pt>
                <c:pt idx="6115">
                  <c:v>350297595.40609199</c:v>
                </c:pt>
                <c:pt idx="6116">
                  <c:v>350257242.61571598</c:v>
                </c:pt>
                <c:pt idx="6117">
                  <c:v>350216892.46500891</c:v>
                </c:pt>
                <c:pt idx="6118">
                  <c:v>350176544.91894495</c:v>
                </c:pt>
                <c:pt idx="6119">
                  <c:v>350136199.94261003</c:v>
                </c:pt>
                <c:pt idx="6120">
                  <c:v>350095857.50119901</c:v>
                </c:pt>
                <c:pt idx="6121">
                  <c:v>350055517.56001109</c:v>
                </c:pt>
                <c:pt idx="6122">
                  <c:v>350015180.08445197</c:v>
                </c:pt>
                <c:pt idx="6123">
                  <c:v>349974845.040034</c:v>
                </c:pt>
                <c:pt idx="6124">
                  <c:v>349934512.39237493</c:v>
                </c:pt>
                <c:pt idx="6125">
                  <c:v>349894182.10719907</c:v>
                </c:pt>
                <c:pt idx="6126">
                  <c:v>349853854.15033102</c:v>
                </c:pt>
                <c:pt idx="6127">
                  <c:v>349813528.48770201</c:v>
                </c:pt>
                <c:pt idx="6128">
                  <c:v>349773205.08534694</c:v>
                </c:pt>
                <c:pt idx="6129">
                  <c:v>349732883.90940303</c:v>
                </c:pt>
                <c:pt idx="6130">
                  <c:v>349692564.92611092</c:v>
                </c:pt>
                <c:pt idx="6131">
                  <c:v>349652248.10181206</c:v>
                </c:pt>
                <c:pt idx="6132">
                  <c:v>349611933.40295094</c:v>
                </c:pt>
                <c:pt idx="6133">
                  <c:v>349571620.79606992</c:v>
                </c:pt>
                <c:pt idx="6134">
                  <c:v>349531310.24781507</c:v>
                </c:pt>
                <c:pt idx="6135">
                  <c:v>349491001.72493297</c:v>
                </c:pt>
                <c:pt idx="6136">
                  <c:v>349450695.19426602</c:v>
                </c:pt>
                <c:pt idx="6137">
                  <c:v>349410390.62276101</c:v>
                </c:pt>
                <c:pt idx="6138">
                  <c:v>349370087.97745901</c:v>
                </c:pt>
                <c:pt idx="6139">
                  <c:v>349329787.22550201</c:v>
                </c:pt>
                <c:pt idx="6140">
                  <c:v>349289488.33412701</c:v>
                </c:pt>
                <c:pt idx="6141">
                  <c:v>349249191.27067196</c:v>
                </c:pt>
                <c:pt idx="6142">
                  <c:v>349208896.00256997</c:v>
                </c:pt>
                <c:pt idx="6143">
                  <c:v>349168602.49735099</c:v>
                </c:pt>
                <c:pt idx="6144">
                  <c:v>349128310.72263986</c:v>
                </c:pt>
                <c:pt idx="6145">
                  <c:v>349088020.64615905</c:v>
                </c:pt>
                <c:pt idx="6146">
                  <c:v>349047732.23572296</c:v>
                </c:pt>
                <c:pt idx="6147">
                  <c:v>349007445.45924503</c:v>
                </c:pt>
                <c:pt idx="6148">
                  <c:v>348967160.28472996</c:v>
                </c:pt>
                <c:pt idx="6149">
                  <c:v>348926876.68027592</c:v>
                </c:pt>
                <c:pt idx="6150">
                  <c:v>348886594.61407697</c:v>
                </c:pt>
                <c:pt idx="6151">
                  <c:v>348846314.05441809</c:v>
                </c:pt>
                <c:pt idx="6152">
                  <c:v>348806034.96967894</c:v>
                </c:pt>
                <c:pt idx="6153">
                  <c:v>348765757.32832801</c:v>
                </c:pt>
                <c:pt idx="6154">
                  <c:v>348725481.09892899</c:v>
                </c:pt>
                <c:pt idx="6155">
                  <c:v>348685206.250135</c:v>
                </c:pt>
                <c:pt idx="6156">
                  <c:v>348644932.75068992</c:v>
                </c:pt>
                <c:pt idx="6157">
                  <c:v>348604660.56942898</c:v>
                </c:pt>
                <c:pt idx="6158">
                  <c:v>348564389.67527795</c:v>
                </c:pt>
                <c:pt idx="6159">
                  <c:v>348524120.037251</c:v>
                </c:pt>
                <c:pt idx="6160">
                  <c:v>348483851.62445301</c:v>
                </c:pt>
                <c:pt idx="6161">
                  <c:v>348443584.40607494</c:v>
                </c:pt>
                <c:pt idx="6162">
                  <c:v>348403318.35140002</c:v>
                </c:pt>
                <c:pt idx="6163">
                  <c:v>348363053.42979699</c:v>
                </c:pt>
                <c:pt idx="6164">
                  <c:v>348322789.61072105</c:v>
                </c:pt>
                <c:pt idx="6165">
                  <c:v>348282526.86371905</c:v>
                </c:pt>
                <c:pt idx="6166">
                  <c:v>348242265.15841907</c:v>
                </c:pt>
                <c:pt idx="6167">
                  <c:v>348202004.46454298</c:v>
                </c:pt>
                <c:pt idx="6168">
                  <c:v>348161744.75189298</c:v>
                </c:pt>
                <c:pt idx="6169">
                  <c:v>348121485.99035692</c:v>
                </c:pt>
                <c:pt idx="6170">
                  <c:v>348081228.14991206</c:v>
                </c:pt>
                <c:pt idx="6171">
                  <c:v>348040971.20061696</c:v>
                </c:pt>
                <c:pt idx="6172">
                  <c:v>348000715.112616</c:v>
                </c:pt>
                <c:pt idx="6173">
                  <c:v>347960459.856139</c:v>
                </c:pt>
                <c:pt idx="6174">
                  <c:v>347920205.40149796</c:v>
                </c:pt>
                <c:pt idx="6175">
                  <c:v>347879951.71908891</c:v>
                </c:pt>
                <c:pt idx="6176">
                  <c:v>347839698.779392</c:v>
                </c:pt>
                <c:pt idx="6177">
                  <c:v>347799446.55296695</c:v>
                </c:pt>
                <c:pt idx="6178">
                  <c:v>347759195.01046205</c:v>
                </c:pt>
                <c:pt idx="6179">
                  <c:v>347718944.12259901</c:v>
                </c:pt>
                <c:pt idx="6180">
                  <c:v>347678693.86018902</c:v>
                </c:pt>
                <c:pt idx="6181">
                  <c:v>347638444.19411898</c:v>
                </c:pt>
                <c:pt idx="6182">
                  <c:v>347598195.09536099</c:v>
                </c:pt>
                <c:pt idx="6183">
                  <c:v>347557946.53496403</c:v>
                </c:pt>
                <c:pt idx="6184">
                  <c:v>347517698.48405999</c:v>
                </c:pt>
                <c:pt idx="6185">
                  <c:v>347477450.91386002</c:v>
                </c:pt>
                <c:pt idx="6186">
                  <c:v>347437203.79565394</c:v>
                </c:pt>
                <c:pt idx="6187">
                  <c:v>347396957.10081106</c:v>
                </c:pt>
                <c:pt idx="6188">
                  <c:v>347356710.80078101</c:v>
                </c:pt>
                <c:pt idx="6189">
                  <c:v>347316464.86708897</c:v>
                </c:pt>
                <c:pt idx="6190">
                  <c:v>347276219.27134192</c:v>
                </c:pt>
                <c:pt idx="6191">
                  <c:v>347235973.98521996</c:v>
                </c:pt>
                <c:pt idx="6192">
                  <c:v>347195728.98048699</c:v>
                </c:pt>
                <c:pt idx="6193">
                  <c:v>347155484.22897691</c:v>
                </c:pt>
                <c:pt idx="6194">
                  <c:v>347115239.70260596</c:v>
                </c:pt>
                <c:pt idx="6195">
                  <c:v>347074995.37336397</c:v>
                </c:pt>
                <c:pt idx="6196">
                  <c:v>347034751.21331698</c:v>
                </c:pt>
                <c:pt idx="6197">
                  <c:v>346994507.19461</c:v>
                </c:pt>
                <c:pt idx="6198">
                  <c:v>346954263.28946</c:v>
                </c:pt>
                <c:pt idx="6199">
                  <c:v>346914019.47016001</c:v>
                </c:pt>
                <c:pt idx="6200">
                  <c:v>346873775.70907795</c:v>
                </c:pt>
                <c:pt idx="6201">
                  <c:v>346833531.97865599</c:v>
                </c:pt>
                <c:pt idx="6202">
                  <c:v>346793288.25141197</c:v>
                </c:pt>
                <c:pt idx="6203">
                  <c:v>346753044.49993688</c:v>
                </c:pt>
                <c:pt idx="6204">
                  <c:v>346712800.69689399</c:v>
                </c:pt>
                <c:pt idx="6205">
                  <c:v>346672556.81502002</c:v>
                </c:pt>
                <c:pt idx="6206">
                  <c:v>346632312.82712507</c:v>
                </c:pt>
                <c:pt idx="6207">
                  <c:v>346592068.70609492</c:v>
                </c:pt>
                <c:pt idx="6208">
                  <c:v>346551824.42488295</c:v>
                </c:pt>
                <c:pt idx="6209">
                  <c:v>346511579.95651609</c:v>
                </c:pt>
                <c:pt idx="6210">
                  <c:v>346471335.27409399</c:v>
                </c:pt>
                <c:pt idx="6211">
                  <c:v>346431090.350788</c:v>
                </c:pt>
                <c:pt idx="6212">
                  <c:v>346390845.15983701</c:v>
                </c:pt>
                <c:pt idx="6213">
                  <c:v>346350599.67455506</c:v>
                </c:pt>
                <c:pt idx="6214">
                  <c:v>346310353.86832398</c:v>
                </c:pt>
                <c:pt idx="6215">
                  <c:v>346270107.714598</c:v>
                </c:pt>
                <c:pt idx="6216">
                  <c:v>346229861.18689799</c:v>
                </c:pt>
                <c:pt idx="6217">
                  <c:v>346189614.25881702</c:v>
                </c:pt>
                <c:pt idx="6218">
                  <c:v>346149366.90401793</c:v>
                </c:pt>
                <c:pt idx="6219">
                  <c:v>346109119.09622991</c:v>
                </c:pt>
                <c:pt idx="6220">
                  <c:v>346068870.80925399</c:v>
                </c:pt>
                <c:pt idx="6221">
                  <c:v>346028622.01695693</c:v>
                </c:pt>
                <c:pt idx="6222">
                  <c:v>345988372.69327396</c:v>
                </c:pt>
                <c:pt idx="6223">
                  <c:v>345948122.81220895</c:v>
                </c:pt>
                <c:pt idx="6224">
                  <c:v>345907872.34783506</c:v>
                </c:pt>
                <c:pt idx="6225">
                  <c:v>345867621.27428895</c:v>
                </c:pt>
                <c:pt idx="6226">
                  <c:v>345827369.56577694</c:v>
                </c:pt>
                <c:pt idx="6227">
                  <c:v>345787117.19657201</c:v>
                </c:pt>
                <c:pt idx="6228">
                  <c:v>345746864.14101106</c:v>
                </c:pt>
                <c:pt idx="6229">
                  <c:v>345706610.37350106</c:v>
                </c:pt>
                <c:pt idx="6230">
                  <c:v>345666355.86851311</c:v>
                </c:pt>
                <c:pt idx="6231">
                  <c:v>345626100.60058206</c:v>
                </c:pt>
                <c:pt idx="6232">
                  <c:v>345585844.54430997</c:v>
                </c:pt>
                <c:pt idx="6233">
                  <c:v>345545587.67436498</c:v>
                </c:pt>
                <c:pt idx="6234">
                  <c:v>345505329.96547699</c:v>
                </c:pt>
                <c:pt idx="6235">
                  <c:v>345465071.39244395</c:v>
                </c:pt>
                <c:pt idx="6236">
                  <c:v>345424811.93012601</c:v>
                </c:pt>
                <c:pt idx="6237">
                  <c:v>345384551.55344605</c:v>
                </c:pt>
                <c:pt idx="6238">
                  <c:v>345344290.23739392</c:v>
                </c:pt>
                <c:pt idx="6239">
                  <c:v>345304027.95702207</c:v>
                </c:pt>
                <c:pt idx="6240">
                  <c:v>345263764.68744302</c:v>
                </c:pt>
                <c:pt idx="6241">
                  <c:v>345223500.40383703</c:v>
                </c:pt>
                <c:pt idx="6242">
                  <c:v>345183235.08144492</c:v>
                </c:pt>
                <c:pt idx="6243">
                  <c:v>345142968.69556701</c:v>
                </c:pt>
                <c:pt idx="6244">
                  <c:v>345102701.22156996</c:v>
                </c:pt>
                <c:pt idx="6245">
                  <c:v>345062432.63488001</c:v>
                </c:pt>
                <c:pt idx="6246">
                  <c:v>345022162.91098785</c:v>
                </c:pt>
                <c:pt idx="6247">
                  <c:v>344981892.02544296</c:v>
                </c:pt>
                <c:pt idx="6248">
                  <c:v>344941619.95385605</c:v>
                </c:pt>
                <c:pt idx="6249">
                  <c:v>344901346.67189997</c:v>
                </c:pt>
                <c:pt idx="6250">
                  <c:v>344861072.15530801</c:v>
                </c:pt>
                <c:pt idx="6251">
                  <c:v>344820796.37987202</c:v>
                </c:pt>
                <c:pt idx="6252">
                  <c:v>344780519.32144803</c:v>
                </c:pt>
                <c:pt idx="6253">
                  <c:v>344740240.95594692</c:v>
                </c:pt>
                <c:pt idx="6254">
                  <c:v>344699961.25934303</c:v>
                </c:pt>
                <c:pt idx="6255">
                  <c:v>344659680.20766902</c:v>
                </c:pt>
                <c:pt idx="6256">
                  <c:v>344619397.777017</c:v>
                </c:pt>
                <c:pt idx="6257">
                  <c:v>344579113.94353801</c:v>
                </c:pt>
                <c:pt idx="6258">
                  <c:v>344538828.68343902</c:v>
                </c:pt>
                <c:pt idx="6259">
                  <c:v>344498541.97299093</c:v>
                </c:pt>
                <c:pt idx="6260">
                  <c:v>344458253.78851998</c:v>
                </c:pt>
                <c:pt idx="6261">
                  <c:v>344417964.10640901</c:v>
                </c:pt>
                <c:pt idx="6262">
                  <c:v>344377672.90310109</c:v>
                </c:pt>
                <c:pt idx="6263">
                  <c:v>344337380.15509605</c:v>
                </c:pt>
                <c:pt idx="6264">
                  <c:v>344297085.83894897</c:v>
                </c:pt>
                <c:pt idx="6265">
                  <c:v>344256789.9312759</c:v>
                </c:pt>
                <c:pt idx="6266">
                  <c:v>344216492.40874696</c:v>
                </c:pt>
                <c:pt idx="6267">
                  <c:v>344176193.248088</c:v>
                </c:pt>
                <c:pt idx="6268">
                  <c:v>344135892.4260869</c:v>
                </c:pt>
                <c:pt idx="6269">
                  <c:v>344095589.91957992</c:v>
                </c:pt>
                <c:pt idx="6270">
                  <c:v>344055285.70546502</c:v>
                </c:pt>
                <c:pt idx="6271">
                  <c:v>344014979.76069403</c:v>
                </c:pt>
                <c:pt idx="6272">
                  <c:v>343974672.06227297</c:v>
                </c:pt>
                <c:pt idx="6273">
                  <c:v>343934362.58726501</c:v>
                </c:pt>
                <c:pt idx="6274">
                  <c:v>343894051.31278896</c:v>
                </c:pt>
                <c:pt idx="6275">
                  <c:v>343853738.21601599</c:v>
                </c:pt>
                <c:pt idx="6276">
                  <c:v>343813423.27417296</c:v>
                </c:pt>
                <c:pt idx="6277">
                  <c:v>343773106.464544</c:v>
                </c:pt>
                <c:pt idx="6278">
                  <c:v>343732787.76446098</c:v>
                </c:pt>
                <c:pt idx="6279">
                  <c:v>343692467.151317</c:v>
                </c:pt>
                <c:pt idx="6280">
                  <c:v>343652144.60255402</c:v>
                </c:pt>
                <c:pt idx="6281">
                  <c:v>343611820.09566796</c:v>
                </c:pt>
                <c:pt idx="6282">
                  <c:v>343571493.60821205</c:v>
                </c:pt>
                <c:pt idx="6283">
                  <c:v>343531165.117787</c:v>
                </c:pt>
                <c:pt idx="6284">
                  <c:v>343490834.60205102</c:v>
                </c:pt>
                <c:pt idx="6285">
                  <c:v>343450502.03871298</c:v>
                </c:pt>
                <c:pt idx="6286">
                  <c:v>343410167.40553492</c:v>
                </c:pt>
                <c:pt idx="6287">
                  <c:v>343369830.68032998</c:v>
                </c:pt>
                <c:pt idx="6288">
                  <c:v>343329491.84096402</c:v>
                </c:pt>
                <c:pt idx="6289">
                  <c:v>343289150.86535501</c:v>
                </c:pt>
                <c:pt idx="6290">
                  <c:v>343248807.73147297</c:v>
                </c:pt>
                <c:pt idx="6291">
                  <c:v>343208462.41733992</c:v>
                </c:pt>
                <c:pt idx="6292">
                  <c:v>343168114.90102696</c:v>
                </c:pt>
                <c:pt idx="6293">
                  <c:v>343127765.160658</c:v>
                </c:pt>
                <c:pt idx="6294">
                  <c:v>343087413.17440802</c:v>
                </c:pt>
                <c:pt idx="6295">
                  <c:v>343047058.92050201</c:v>
                </c:pt>
                <c:pt idx="6296">
                  <c:v>343006702.37721401</c:v>
                </c:pt>
                <c:pt idx="6297">
                  <c:v>342966343.52287096</c:v>
                </c:pt>
                <c:pt idx="6298">
                  <c:v>342925982.33584899</c:v>
                </c:pt>
                <c:pt idx="6299">
                  <c:v>342885618.79457295</c:v>
                </c:pt>
                <c:pt idx="6300">
                  <c:v>342845252.87752104</c:v>
                </c:pt>
                <c:pt idx="6301">
                  <c:v>342804884.563214</c:v>
                </c:pt>
                <c:pt idx="6302">
                  <c:v>342764513.83022892</c:v>
                </c:pt>
                <c:pt idx="6303">
                  <c:v>342724140.65718907</c:v>
                </c:pt>
                <c:pt idx="6304">
                  <c:v>342683765.02276796</c:v>
                </c:pt>
                <c:pt idx="6305">
                  <c:v>342643386.90568495</c:v>
                </c:pt>
                <c:pt idx="6306">
                  <c:v>342603006.284711</c:v>
                </c:pt>
                <c:pt idx="6307">
                  <c:v>342562623.13866198</c:v>
                </c:pt>
                <c:pt idx="6308">
                  <c:v>342522237.44640696</c:v>
                </c:pt>
                <c:pt idx="6309">
                  <c:v>342481849.186858</c:v>
                </c:pt>
                <c:pt idx="6310">
                  <c:v>342441458.33897895</c:v>
                </c:pt>
                <c:pt idx="6311">
                  <c:v>342401064.88177896</c:v>
                </c:pt>
                <c:pt idx="6312">
                  <c:v>342360668.79431492</c:v>
                </c:pt>
                <c:pt idx="6313">
                  <c:v>342320270.05569202</c:v>
                </c:pt>
                <c:pt idx="6314">
                  <c:v>342279868.64506215</c:v>
                </c:pt>
                <c:pt idx="6315">
                  <c:v>342239464.54162198</c:v>
                </c:pt>
                <c:pt idx="6316">
                  <c:v>342199057.72461796</c:v>
                </c:pt>
                <c:pt idx="6317">
                  <c:v>342158648.17334098</c:v>
                </c:pt>
                <c:pt idx="6318">
                  <c:v>342118235.86713105</c:v>
                </c:pt>
                <c:pt idx="6319">
                  <c:v>342077820.78537095</c:v>
                </c:pt>
                <c:pt idx="6320">
                  <c:v>342037402.90749109</c:v>
                </c:pt>
                <c:pt idx="6321">
                  <c:v>341996982.21296692</c:v>
                </c:pt>
                <c:pt idx="6322">
                  <c:v>341956558.68132198</c:v>
                </c:pt>
                <c:pt idx="6323">
                  <c:v>341916132.29212296</c:v>
                </c:pt>
                <c:pt idx="6324">
                  <c:v>341875703.02498096</c:v>
                </c:pt>
                <c:pt idx="6325">
                  <c:v>341835270.85955608</c:v>
                </c:pt>
                <c:pt idx="6326">
                  <c:v>341794835.77554899</c:v>
                </c:pt>
                <c:pt idx="6327">
                  <c:v>341754397.75270891</c:v>
                </c:pt>
                <c:pt idx="6328">
                  <c:v>341713956.77082801</c:v>
                </c:pt>
                <c:pt idx="6329">
                  <c:v>341673512.80974102</c:v>
                </c:pt>
                <c:pt idx="6330">
                  <c:v>341633065.84932905</c:v>
                </c:pt>
                <c:pt idx="6331">
                  <c:v>341592615.86952007</c:v>
                </c:pt>
                <c:pt idx="6332">
                  <c:v>341552162.85027999</c:v>
                </c:pt>
                <c:pt idx="6333">
                  <c:v>341511706.77162403</c:v>
                </c:pt>
                <c:pt idx="6334">
                  <c:v>341471247.61360598</c:v>
                </c:pt>
                <c:pt idx="6335">
                  <c:v>341430785.35632801</c:v>
                </c:pt>
                <c:pt idx="6336">
                  <c:v>341390319.97993094</c:v>
                </c:pt>
                <c:pt idx="6337">
                  <c:v>341349851.46460491</c:v>
                </c:pt>
                <c:pt idx="6338">
                  <c:v>341309379.79057592</c:v>
                </c:pt>
                <c:pt idx="6339">
                  <c:v>341268904.93811792</c:v>
                </c:pt>
                <c:pt idx="6340">
                  <c:v>341228426.88754398</c:v>
                </c:pt>
                <c:pt idx="6341">
                  <c:v>341187945.61921304</c:v>
                </c:pt>
                <c:pt idx="6342">
                  <c:v>341147461.11352408</c:v>
                </c:pt>
                <c:pt idx="6343">
                  <c:v>341106973.35091901</c:v>
                </c:pt>
                <c:pt idx="6344">
                  <c:v>341066482.31188101</c:v>
                </c:pt>
                <c:pt idx="6345">
                  <c:v>341025987.97693586</c:v>
                </c:pt>
                <c:pt idx="6346">
                  <c:v>340985490.32665092</c:v>
                </c:pt>
                <c:pt idx="6347">
                  <c:v>340944989.34163696</c:v>
                </c:pt>
                <c:pt idx="6348">
                  <c:v>340904485.00254399</c:v>
                </c:pt>
                <c:pt idx="6349">
                  <c:v>340863977.290061</c:v>
                </c:pt>
                <c:pt idx="6350">
                  <c:v>340823466.18492305</c:v>
                </c:pt>
                <c:pt idx="6351">
                  <c:v>340782951.66790205</c:v>
                </c:pt>
                <c:pt idx="6352">
                  <c:v>340742433.71981502</c:v>
                </c:pt>
                <c:pt idx="6353">
                  <c:v>340701912.32151401</c:v>
                </c:pt>
                <c:pt idx="6354">
                  <c:v>340661387.45389605</c:v>
                </c:pt>
                <c:pt idx="6355">
                  <c:v>340620859.09789598</c:v>
                </c:pt>
                <c:pt idx="6356">
                  <c:v>340580327.234492</c:v>
                </c:pt>
                <c:pt idx="6357">
                  <c:v>340539791.84469801</c:v>
                </c:pt>
                <c:pt idx="6358">
                  <c:v>340499252.90957099</c:v>
                </c:pt>
                <c:pt idx="6359">
                  <c:v>340458710.41020596</c:v>
                </c:pt>
                <c:pt idx="6360">
                  <c:v>340418164.327739</c:v>
                </c:pt>
                <c:pt idx="6361">
                  <c:v>340377614.64334303</c:v>
                </c:pt>
                <c:pt idx="6362">
                  <c:v>340337061.33823496</c:v>
                </c:pt>
                <c:pt idx="6363">
                  <c:v>340296504.39366698</c:v>
                </c:pt>
                <c:pt idx="6364">
                  <c:v>340255943.79092896</c:v>
                </c:pt>
                <c:pt idx="6365">
                  <c:v>340215379.51135492</c:v>
                </c:pt>
                <c:pt idx="6366">
                  <c:v>340174811.53631192</c:v>
                </c:pt>
                <c:pt idx="6367">
                  <c:v>340134239.84721005</c:v>
                </c:pt>
                <c:pt idx="6368">
                  <c:v>340093664.42549694</c:v>
                </c:pt>
                <c:pt idx="6369">
                  <c:v>340053085.25265694</c:v>
                </c:pt>
                <c:pt idx="6370">
                  <c:v>340012502.31021202</c:v>
                </c:pt>
                <c:pt idx="6371">
                  <c:v>339971915.57972509</c:v>
                </c:pt>
                <c:pt idx="6372">
                  <c:v>339931325.04279298</c:v>
                </c:pt>
                <c:pt idx="6373">
                  <c:v>339890730.68105501</c:v>
                </c:pt>
                <c:pt idx="6374">
                  <c:v>339850132.47618496</c:v>
                </c:pt>
                <c:pt idx="6375">
                  <c:v>339809530.409895</c:v>
                </c:pt>
                <c:pt idx="6376">
                  <c:v>339768924.46393394</c:v>
                </c:pt>
                <c:pt idx="6377">
                  <c:v>339728314.62008899</c:v>
                </c:pt>
                <c:pt idx="6378">
                  <c:v>339687700.86018205</c:v>
                </c:pt>
                <c:pt idx="6379">
                  <c:v>339647083.16607499</c:v>
                </c:pt>
                <c:pt idx="6380">
                  <c:v>339606461.519665</c:v>
                </c:pt>
                <c:pt idx="6381">
                  <c:v>339565835.90288591</c:v>
                </c:pt>
                <c:pt idx="6382">
                  <c:v>339525206.29770696</c:v>
                </c:pt>
                <c:pt idx="6383">
                  <c:v>339484572.68613696</c:v>
                </c:pt>
                <c:pt idx="6384">
                  <c:v>339443935.05021799</c:v>
                </c:pt>
                <c:pt idx="6385">
                  <c:v>339403293.37202901</c:v>
                </c:pt>
                <c:pt idx="6386">
                  <c:v>339362647.63368499</c:v>
                </c:pt>
                <c:pt idx="6387">
                  <c:v>339321997.81733799</c:v>
                </c:pt>
                <c:pt idx="6388">
                  <c:v>339281343.90517396</c:v>
                </c:pt>
                <c:pt idx="6389">
                  <c:v>339240685.879417</c:v>
                </c:pt>
                <c:pt idx="6390">
                  <c:v>339200023.72232294</c:v>
                </c:pt>
                <c:pt idx="6391">
                  <c:v>339159357.41618592</c:v>
                </c:pt>
                <c:pt idx="6392">
                  <c:v>339118686.943335</c:v>
                </c:pt>
                <c:pt idx="6393">
                  <c:v>339078012.28613299</c:v>
                </c:pt>
                <c:pt idx="6394">
                  <c:v>339037333.42697686</c:v>
                </c:pt>
                <c:pt idx="6395">
                  <c:v>338996650.34830302</c:v>
                </c:pt>
                <c:pt idx="6396">
                  <c:v>338955963.03257793</c:v>
                </c:pt>
                <c:pt idx="6397">
                  <c:v>338915271.46230495</c:v>
                </c:pt>
                <c:pt idx="6398">
                  <c:v>338874575.62001997</c:v>
                </c:pt>
                <c:pt idx="6399">
                  <c:v>338833875.48829699</c:v>
                </c:pt>
                <c:pt idx="6400">
                  <c:v>338793171.049739</c:v>
                </c:pt>
                <c:pt idx="6401">
                  <c:v>338752462.28698689</c:v>
                </c:pt>
                <c:pt idx="6402">
                  <c:v>338711749.18271601</c:v>
                </c:pt>
                <c:pt idx="6403">
                  <c:v>338671031.71963203</c:v>
                </c:pt>
                <c:pt idx="6404">
                  <c:v>338630309.88047695</c:v>
                </c:pt>
                <c:pt idx="6405">
                  <c:v>338589583.64802611</c:v>
                </c:pt>
                <c:pt idx="6406">
                  <c:v>338548853.00508696</c:v>
                </c:pt>
                <c:pt idx="6407">
                  <c:v>338508117.93450296</c:v>
                </c:pt>
                <c:pt idx="6408">
                  <c:v>338467378.41914892</c:v>
                </c:pt>
                <c:pt idx="6409">
                  <c:v>338426634.44193292</c:v>
                </c:pt>
                <c:pt idx="6410">
                  <c:v>338385885.98579699</c:v>
                </c:pt>
                <c:pt idx="6411">
                  <c:v>338345133.033714</c:v>
                </c:pt>
                <c:pt idx="6412">
                  <c:v>338304375.56869102</c:v>
                </c:pt>
                <c:pt idx="6413">
                  <c:v>338263613.57376897</c:v>
                </c:pt>
                <c:pt idx="6414">
                  <c:v>338222847.03201896</c:v>
                </c:pt>
                <c:pt idx="6415">
                  <c:v>338182075.92654699</c:v>
                </c:pt>
                <c:pt idx="6416">
                  <c:v>338141300.24048901</c:v>
                </c:pt>
                <c:pt idx="6417">
                  <c:v>338100519.95701605</c:v>
                </c:pt>
                <c:pt idx="6418">
                  <c:v>338059735.05932605</c:v>
                </c:pt>
                <c:pt idx="6419">
                  <c:v>338018945.53065592</c:v>
                </c:pt>
                <c:pt idx="6420">
                  <c:v>337978151.35426909</c:v>
                </c:pt>
                <c:pt idx="6421">
                  <c:v>337937352.51346105</c:v>
                </c:pt>
                <c:pt idx="6422">
                  <c:v>337896548.99156201</c:v>
                </c:pt>
                <c:pt idx="6423">
                  <c:v>337855740.77193195</c:v>
                </c:pt>
                <c:pt idx="6424">
                  <c:v>337814927.83796304</c:v>
                </c:pt>
                <c:pt idx="6425">
                  <c:v>337774110.173078</c:v>
                </c:pt>
                <c:pt idx="6426">
                  <c:v>337733287.76073092</c:v>
                </c:pt>
                <c:pt idx="6427">
                  <c:v>337692460.584405</c:v>
                </c:pt>
                <c:pt idx="6428">
                  <c:v>337651628.62761801</c:v>
                </c:pt>
                <c:pt idx="6429">
                  <c:v>337610791.87391901</c:v>
                </c:pt>
                <c:pt idx="6430">
                  <c:v>337569950.30688101</c:v>
                </c:pt>
                <c:pt idx="6431">
                  <c:v>337529103.91011602</c:v>
                </c:pt>
                <c:pt idx="6432">
                  <c:v>337488252.66726208</c:v>
                </c:pt>
                <c:pt idx="6433">
                  <c:v>337447396.56198794</c:v>
                </c:pt>
                <c:pt idx="6434">
                  <c:v>337406535.57799602</c:v>
                </c:pt>
                <c:pt idx="6435">
                  <c:v>337365669.69901305</c:v>
                </c:pt>
                <c:pt idx="6436">
                  <c:v>337324798.90880102</c:v>
                </c:pt>
                <c:pt idx="6437">
                  <c:v>337283923.191149</c:v>
                </c:pt>
                <c:pt idx="6438">
                  <c:v>337243042.52987695</c:v>
                </c:pt>
                <c:pt idx="6439">
                  <c:v>337202156.90883601</c:v>
                </c:pt>
                <c:pt idx="6440">
                  <c:v>337161266.31190503</c:v>
                </c:pt>
                <c:pt idx="6441">
                  <c:v>337120370.7229929</c:v>
                </c:pt>
                <c:pt idx="6442">
                  <c:v>337079470.12603796</c:v>
                </c:pt>
                <c:pt idx="6443">
                  <c:v>337038564.50501001</c:v>
                </c:pt>
                <c:pt idx="6444">
                  <c:v>336997653.84390402</c:v>
                </c:pt>
                <c:pt idx="6445">
                  <c:v>336956738.12674803</c:v>
                </c:pt>
                <c:pt idx="6446">
                  <c:v>336915817.33759701</c:v>
                </c:pt>
                <c:pt idx="6447">
                  <c:v>336874891.46053696</c:v>
                </c:pt>
                <c:pt idx="6448">
                  <c:v>336833960.47968096</c:v>
                </c:pt>
                <c:pt idx="6449">
                  <c:v>336793024.37917</c:v>
                </c:pt>
                <c:pt idx="6450">
                  <c:v>336752083.14317703</c:v>
                </c:pt>
                <c:pt idx="6451">
                  <c:v>336711136.75589901</c:v>
                </c:pt>
                <c:pt idx="6452">
                  <c:v>336670185.20156598</c:v>
                </c:pt>
                <c:pt idx="6453">
                  <c:v>336629228.46443403</c:v>
                </c:pt>
                <c:pt idx="6454">
                  <c:v>336588266.52878892</c:v>
                </c:pt>
                <c:pt idx="6455">
                  <c:v>336547299.37894201</c:v>
                </c:pt>
                <c:pt idx="6456">
                  <c:v>336506326.99923486</c:v>
                </c:pt>
                <c:pt idx="6457">
                  <c:v>336465349.37403703</c:v>
                </c:pt>
                <c:pt idx="6458">
                  <c:v>336424366.48774391</c:v>
                </c:pt>
                <c:pt idx="6459">
                  <c:v>336383378.32478201</c:v>
                </c:pt>
                <c:pt idx="6460">
                  <c:v>336342384.86960399</c:v>
                </c:pt>
                <c:pt idx="6461">
                  <c:v>336301386.10668892</c:v>
                </c:pt>
                <c:pt idx="6462">
                  <c:v>336260382.02054501</c:v>
                </c:pt>
                <c:pt idx="6463">
                  <c:v>336219372.59570599</c:v>
                </c:pt>
                <c:pt idx="6464">
                  <c:v>336178357.81673694</c:v>
                </c:pt>
                <c:pt idx="6465">
                  <c:v>336137337.66822505</c:v>
                </c:pt>
                <c:pt idx="6466">
                  <c:v>336096312.13478899</c:v>
                </c:pt>
                <c:pt idx="6467">
                  <c:v>336055281.20107096</c:v>
                </c:pt>
                <c:pt idx="6468">
                  <c:v>336014244.85174209</c:v>
                </c:pt>
                <c:pt idx="6469">
                  <c:v>335973203.07150102</c:v>
                </c:pt>
                <c:pt idx="6470">
                  <c:v>335932155.84507</c:v>
                </c:pt>
                <c:pt idx="6471">
                  <c:v>335891103.15720302</c:v>
                </c:pt>
                <c:pt idx="6472">
                  <c:v>335850044.99267685</c:v>
                </c:pt>
                <c:pt idx="6473">
                  <c:v>335808981.33629394</c:v>
                </c:pt>
                <c:pt idx="6474">
                  <c:v>335767912.17288792</c:v>
                </c:pt>
                <c:pt idx="6475">
                  <c:v>335726837.48731202</c:v>
                </c:pt>
                <c:pt idx="6476">
                  <c:v>335685757.26445305</c:v>
                </c:pt>
                <c:pt idx="6477">
                  <c:v>335644671.48921794</c:v>
                </c:pt>
                <c:pt idx="6478">
                  <c:v>335603580.14654309</c:v>
                </c:pt>
                <c:pt idx="6479">
                  <c:v>335562483.22138995</c:v>
                </c:pt>
                <c:pt idx="6480">
                  <c:v>335521380.69874609</c:v>
                </c:pt>
                <c:pt idx="6481">
                  <c:v>335480272.56362098</c:v>
                </c:pt>
                <c:pt idx="6482">
                  <c:v>335439158.80105799</c:v>
                </c:pt>
                <c:pt idx="6483">
                  <c:v>335398039.39612001</c:v>
                </c:pt>
                <c:pt idx="6484">
                  <c:v>335356914.33389598</c:v>
                </c:pt>
                <c:pt idx="6485">
                  <c:v>335315783.59950209</c:v>
                </c:pt>
                <c:pt idx="6486">
                  <c:v>335274647.17807698</c:v>
                </c:pt>
                <c:pt idx="6487">
                  <c:v>335233505.05478799</c:v>
                </c:pt>
                <c:pt idx="6488">
                  <c:v>335192357.21482605</c:v>
                </c:pt>
                <c:pt idx="6489">
                  <c:v>335151203.64340806</c:v>
                </c:pt>
                <c:pt idx="6490">
                  <c:v>335110044.32577503</c:v>
                </c:pt>
                <c:pt idx="6491">
                  <c:v>335068879.24719107</c:v>
                </c:pt>
                <c:pt idx="6492">
                  <c:v>335027708.39294994</c:v>
                </c:pt>
                <c:pt idx="6493">
                  <c:v>334986531.74836498</c:v>
                </c:pt>
                <c:pt idx="6494">
                  <c:v>334945349.29877794</c:v>
                </c:pt>
                <c:pt idx="6495">
                  <c:v>334904161.029553</c:v>
                </c:pt>
                <c:pt idx="6496">
                  <c:v>334862966.92607993</c:v>
                </c:pt>
                <c:pt idx="6497">
                  <c:v>334821766.97377294</c:v>
                </c:pt>
                <c:pt idx="6498">
                  <c:v>334780561.15806907</c:v>
                </c:pt>
                <c:pt idx="6499">
                  <c:v>334739349.464432</c:v>
                </c:pt>
                <c:pt idx="6500">
                  <c:v>334698131.87834698</c:v>
                </c:pt>
                <c:pt idx="6501">
                  <c:v>334656908.38532501</c:v>
                </c:pt>
                <c:pt idx="6502">
                  <c:v>334615678.97090292</c:v>
                </c:pt>
                <c:pt idx="6503">
                  <c:v>334574443.62063795</c:v>
                </c:pt>
                <c:pt idx="6504">
                  <c:v>334533202.32011098</c:v>
                </c:pt>
                <c:pt idx="6505">
                  <c:v>334491955.05492997</c:v>
                </c:pt>
                <c:pt idx="6506">
                  <c:v>334450701.81072497</c:v>
                </c:pt>
                <c:pt idx="6507">
                  <c:v>334409442.57314998</c:v>
                </c:pt>
                <c:pt idx="6508">
                  <c:v>334368177.32788098</c:v>
                </c:pt>
                <c:pt idx="6509">
                  <c:v>334326906.060619</c:v>
                </c:pt>
                <c:pt idx="6510">
                  <c:v>334285628.75708705</c:v>
                </c:pt>
                <c:pt idx="6511">
                  <c:v>334244345.40303296</c:v>
                </c:pt>
                <c:pt idx="6512">
                  <c:v>334203055.98422903</c:v>
                </c:pt>
                <c:pt idx="6513">
                  <c:v>334161760.48646694</c:v>
                </c:pt>
                <c:pt idx="6514">
                  <c:v>334120458.89556301</c:v>
                </c:pt>
                <c:pt idx="6515">
                  <c:v>334079151.197357</c:v>
                </c:pt>
                <c:pt idx="6516">
                  <c:v>334037837.37771302</c:v>
                </c:pt>
                <c:pt idx="6517">
                  <c:v>333996517.42251492</c:v>
                </c:pt>
                <c:pt idx="6518">
                  <c:v>333955191.317671</c:v>
                </c:pt>
                <c:pt idx="6519">
                  <c:v>333913859.04911304</c:v>
                </c:pt>
                <c:pt idx="6520">
                  <c:v>333872520.60279298</c:v>
                </c:pt>
                <c:pt idx="6521">
                  <c:v>333831175.96468794</c:v>
                </c:pt>
                <c:pt idx="6522">
                  <c:v>333789825.12079501</c:v>
                </c:pt>
                <c:pt idx="6523">
                  <c:v>333748468.05713701</c:v>
                </c:pt>
                <c:pt idx="6524">
                  <c:v>333707104.759754</c:v>
                </c:pt>
                <c:pt idx="6525">
                  <c:v>333665735.21471298</c:v>
                </c:pt>
                <c:pt idx="6526">
                  <c:v>333624359.40810198</c:v>
                </c:pt>
                <c:pt idx="6527">
                  <c:v>333582977.326029</c:v>
                </c:pt>
                <c:pt idx="6528">
                  <c:v>333541588.95462698</c:v>
                </c:pt>
                <c:pt idx="6529">
                  <c:v>333500194.28004903</c:v>
                </c:pt>
                <c:pt idx="6530">
                  <c:v>333458793.28846997</c:v>
                </c:pt>
                <c:pt idx="6531">
                  <c:v>333417385.96608692</c:v>
                </c:pt>
                <c:pt idx="6532">
                  <c:v>333375972.299119</c:v>
                </c:pt>
                <c:pt idx="6533">
                  <c:v>333334552.27380705</c:v>
                </c:pt>
                <c:pt idx="6534">
                  <c:v>333293125.87641305</c:v>
                </c:pt>
                <c:pt idx="6535">
                  <c:v>333251693.09321803</c:v>
                </c:pt>
                <c:pt idx="6536">
                  <c:v>333210253.91052997</c:v>
                </c:pt>
                <c:pt idx="6537">
                  <c:v>333168808.31467396</c:v>
                </c:pt>
                <c:pt idx="6538">
                  <c:v>333127356.2919969</c:v>
                </c:pt>
                <c:pt idx="6539">
                  <c:v>333085897.82887</c:v>
                </c:pt>
                <c:pt idx="6540">
                  <c:v>333044432.91168094</c:v>
                </c:pt>
                <c:pt idx="6541">
                  <c:v>333002961.52683991</c:v>
                </c:pt>
                <c:pt idx="6542">
                  <c:v>332961483.66078109</c:v>
                </c:pt>
                <c:pt idx="6543">
                  <c:v>332919999.29995692</c:v>
                </c:pt>
                <c:pt idx="6544">
                  <c:v>332878508.43084103</c:v>
                </c:pt>
                <c:pt idx="6545">
                  <c:v>332837011.03992796</c:v>
                </c:pt>
                <c:pt idx="6546">
                  <c:v>332795507.11373305</c:v>
                </c:pt>
                <c:pt idx="6547">
                  <c:v>332753996.63879198</c:v>
                </c:pt>
                <c:pt idx="6548">
                  <c:v>332712479.60166198</c:v>
                </c:pt>
                <c:pt idx="6549">
                  <c:v>332670955.98891795</c:v>
                </c:pt>
                <c:pt idx="6550">
                  <c:v>332629425.78716105</c:v>
                </c:pt>
                <c:pt idx="6551">
                  <c:v>332587888.983006</c:v>
                </c:pt>
                <c:pt idx="6552">
                  <c:v>332546345.56309301</c:v>
                </c:pt>
                <c:pt idx="6553">
                  <c:v>332504795.51407892</c:v>
                </c:pt>
                <c:pt idx="6554">
                  <c:v>332463238.82264394</c:v>
                </c:pt>
                <c:pt idx="6555">
                  <c:v>332421675.47548699</c:v>
                </c:pt>
                <c:pt idx="6556">
                  <c:v>332380105.45932609</c:v>
                </c:pt>
                <c:pt idx="6557">
                  <c:v>332338528.76089901</c:v>
                </c:pt>
                <c:pt idx="6558">
                  <c:v>332296945.36696696</c:v>
                </c:pt>
                <c:pt idx="6559">
                  <c:v>332255355.26430696</c:v>
                </c:pt>
                <c:pt idx="6560">
                  <c:v>332213758.43971795</c:v>
                </c:pt>
                <c:pt idx="6561">
                  <c:v>332172154.88001698</c:v>
                </c:pt>
                <c:pt idx="6562">
                  <c:v>332130544.57204199</c:v>
                </c:pt>
                <c:pt idx="6563">
                  <c:v>332088927.50265294</c:v>
                </c:pt>
                <c:pt idx="6564">
                  <c:v>332047303.65872407</c:v>
                </c:pt>
                <c:pt idx="6565">
                  <c:v>332005673.02715302</c:v>
                </c:pt>
                <c:pt idx="6566">
                  <c:v>331964035.59485501</c:v>
                </c:pt>
                <c:pt idx="6567">
                  <c:v>331922391.34876508</c:v>
                </c:pt>
                <c:pt idx="6568">
                  <c:v>331880740.27583694</c:v>
                </c:pt>
                <c:pt idx="6569">
                  <c:v>331839082.36304498</c:v>
                </c:pt>
                <c:pt idx="6570">
                  <c:v>331797417.59738201</c:v>
                </c:pt>
                <c:pt idx="6571">
                  <c:v>331755745.96586102</c:v>
                </c:pt>
                <c:pt idx="6572">
                  <c:v>331714067.45551002</c:v>
                </c:pt>
                <c:pt idx="6573">
                  <c:v>331672382.05338109</c:v>
                </c:pt>
                <c:pt idx="6574">
                  <c:v>331630689.74654198</c:v>
                </c:pt>
                <c:pt idx="6575">
                  <c:v>331588990.52207893</c:v>
                </c:pt>
                <c:pt idx="6576">
                  <c:v>331547284.36710215</c:v>
                </c:pt>
                <c:pt idx="6577">
                  <c:v>331505571.26873201</c:v>
                </c:pt>
                <c:pt idx="6578">
                  <c:v>331463851.21411502</c:v>
                </c:pt>
                <c:pt idx="6579">
                  <c:v>331422124.19041198</c:v>
                </c:pt>
                <c:pt idx="6580">
                  <c:v>331380390.18480498</c:v>
                </c:pt>
                <c:pt idx="6581">
                  <c:v>331338649.18449301</c:v>
                </c:pt>
                <c:pt idx="6582">
                  <c:v>331296901.17669201</c:v>
                </c:pt>
                <c:pt idx="6583">
                  <c:v>331255146.14864105</c:v>
                </c:pt>
                <c:pt idx="6584">
                  <c:v>331213384.08759207</c:v>
                </c:pt>
                <c:pt idx="6585">
                  <c:v>331171614.98081791</c:v>
                </c:pt>
                <c:pt idx="6586">
                  <c:v>331129838.81560999</c:v>
                </c:pt>
                <c:pt idx="6587">
                  <c:v>331088055.57927692</c:v>
                </c:pt>
                <c:pt idx="6588">
                  <c:v>331046265.25914401</c:v>
                </c:pt>
                <c:pt idx="6589">
                  <c:v>331004467.84255809</c:v>
                </c:pt>
                <c:pt idx="6590">
                  <c:v>330962663.316881</c:v>
                </c:pt>
                <c:pt idx="6591">
                  <c:v>330920851.66949505</c:v>
                </c:pt>
                <c:pt idx="6592">
                  <c:v>330879032.88779598</c:v>
                </c:pt>
                <c:pt idx="6593">
                  <c:v>330837206.95920092</c:v>
                </c:pt>
                <c:pt idx="6594">
                  <c:v>330795373.871144</c:v>
                </c:pt>
                <c:pt idx="6595">
                  <c:v>330753533.61107796</c:v>
                </c:pt>
                <c:pt idx="6596">
                  <c:v>330711686.16647005</c:v>
                </c:pt>
                <c:pt idx="6597">
                  <c:v>330669831.52480799</c:v>
                </c:pt>
                <c:pt idx="6598">
                  <c:v>330627969.67359507</c:v>
                </c:pt>
                <c:pt idx="6599">
                  <c:v>330586100.600353</c:v>
                </c:pt>
                <c:pt idx="6600">
                  <c:v>330544224.29262096</c:v>
                </c:pt>
                <c:pt idx="6601">
                  <c:v>330502340.73795491</c:v>
                </c:pt>
                <c:pt idx="6602">
                  <c:v>330460449.92392999</c:v>
                </c:pt>
                <c:pt idx="6603">
                  <c:v>330418551.83813399</c:v>
                </c:pt>
                <c:pt idx="6604">
                  <c:v>330376646.46817601</c:v>
                </c:pt>
                <c:pt idx="6605">
                  <c:v>330334733.80168092</c:v>
                </c:pt>
                <c:pt idx="6606">
                  <c:v>330292813.82629097</c:v>
                </c:pt>
                <c:pt idx="6607">
                  <c:v>330250886.52966392</c:v>
                </c:pt>
                <c:pt idx="6608">
                  <c:v>330208951.89947492</c:v>
                </c:pt>
                <c:pt idx="6609">
                  <c:v>330167009.923419</c:v>
                </c:pt>
                <c:pt idx="6610">
                  <c:v>330125060.58920395</c:v>
                </c:pt>
                <c:pt idx="6611">
                  <c:v>330083103.88455606</c:v>
                </c:pt>
                <c:pt idx="6612">
                  <c:v>330041139.79721797</c:v>
                </c:pt>
                <c:pt idx="6613">
                  <c:v>329999168.31494892</c:v>
                </c:pt>
                <c:pt idx="6614">
                  <c:v>329957189.42552501</c:v>
                </c:pt>
                <c:pt idx="6615">
                  <c:v>329915203.11673999</c:v>
                </c:pt>
                <c:pt idx="6616">
                  <c:v>329873209.37640101</c:v>
                </c:pt>
                <c:pt idx="6617">
                  <c:v>329831208.19233394</c:v>
                </c:pt>
                <c:pt idx="6618">
                  <c:v>329789199.55238199</c:v>
                </c:pt>
                <c:pt idx="6619">
                  <c:v>329747183.44440109</c:v>
                </c:pt>
                <c:pt idx="6620">
                  <c:v>329705159.85626698</c:v>
                </c:pt>
                <c:pt idx="6621">
                  <c:v>329663128.77586901</c:v>
                </c:pt>
                <c:pt idx="6622">
                  <c:v>329621090.19111598</c:v>
                </c:pt>
                <c:pt idx="6623">
                  <c:v>329579044.08992791</c:v>
                </c:pt>
                <c:pt idx="6624">
                  <c:v>329536990.46024603</c:v>
                </c:pt>
                <c:pt idx="6625">
                  <c:v>329494929.290025</c:v>
                </c:pt>
                <c:pt idx="6626">
                  <c:v>329452860.56723303</c:v>
                </c:pt>
                <c:pt idx="6627">
                  <c:v>329410784.27986097</c:v>
                </c:pt>
                <c:pt idx="6628">
                  <c:v>329368700.41590786</c:v>
                </c:pt>
                <c:pt idx="6629">
                  <c:v>329326608.963395</c:v>
                </c:pt>
                <c:pt idx="6630">
                  <c:v>329284509.91035295</c:v>
                </c:pt>
                <c:pt idx="6631">
                  <c:v>329242403.24483401</c:v>
                </c:pt>
                <c:pt idx="6632">
                  <c:v>329200288.95490396</c:v>
                </c:pt>
                <c:pt idx="6633">
                  <c:v>329158167.028642</c:v>
                </c:pt>
                <c:pt idx="6634">
                  <c:v>329116037.45414609</c:v>
                </c:pt>
                <c:pt idx="6635">
                  <c:v>329073900.21952701</c:v>
                </c:pt>
                <c:pt idx="6636">
                  <c:v>329031755.31291294</c:v>
                </c:pt>
                <c:pt idx="6637">
                  <c:v>328989602.72244596</c:v>
                </c:pt>
                <c:pt idx="6638">
                  <c:v>328947442.43628585</c:v>
                </c:pt>
                <c:pt idx="6639">
                  <c:v>328905274.44260395</c:v>
                </c:pt>
                <c:pt idx="6640">
                  <c:v>328863098.72959101</c:v>
                </c:pt>
                <c:pt idx="6641">
                  <c:v>328820915.28544992</c:v>
                </c:pt>
                <c:pt idx="6642">
                  <c:v>328778724.09840101</c:v>
                </c:pt>
                <c:pt idx="6643">
                  <c:v>328736525.15667492</c:v>
                </c:pt>
                <c:pt idx="6644">
                  <c:v>328694318.44852406</c:v>
                </c:pt>
                <c:pt idx="6645">
                  <c:v>328652103.96221095</c:v>
                </c:pt>
                <c:pt idx="6646">
                  <c:v>328609881.68601501</c:v>
                </c:pt>
                <c:pt idx="6647">
                  <c:v>328567651.60823005</c:v>
                </c:pt>
                <c:pt idx="6648">
                  <c:v>328525413.71716607</c:v>
                </c:pt>
                <c:pt idx="6649">
                  <c:v>328483168.00114602</c:v>
                </c:pt>
                <c:pt idx="6650">
                  <c:v>328440914.44850802</c:v>
                </c:pt>
                <c:pt idx="6651">
                  <c:v>328398653.04760498</c:v>
                </c:pt>
                <c:pt idx="6652">
                  <c:v>328356383.78680599</c:v>
                </c:pt>
                <c:pt idx="6653">
                  <c:v>328314106.65449107</c:v>
                </c:pt>
                <c:pt idx="6654">
                  <c:v>328271821.63905901</c:v>
                </c:pt>
                <c:pt idx="6655">
                  <c:v>328229528.72891992</c:v>
                </c:pt>
                <c:pt idx="6656">
                  <c:v>328187227.91250092</c:v>
                </c:pt>
                <c:pt idx="6657">
                  <c:v>328144919.17824209</c:v>
                </c:pt>
                <c:pt idx="6658">
                  <c:v>328102602.514597</c:v>
                </c:pt>
                <c:pt idx="6659">
                  <c:v>328060277.91003603</c:v>
                </c:pt>
                <c:pt idx="6660">
                  <c:v>328017945.35304207</c:v>
                </c:pt>
                <c:pt idx="6661">
                  <c:v>327975604.832111</c:v>
                </c:pt>
                <c:pt idx="6662">
                  <c:v>327933256.335756</c:v>
                </c:pt>
                <c:pt idx="6663">
                  <c:v>327890899.85250401</c:v>
                </c:pt>
                <c:pt idx="6664">
                  <c:v>327848535.37089205</c:v>
                </c:pt>
                <c:pt idx="6665">
                  <c:v>327806162.87947696</c:v>
                </c:pt>
                <c:pt idx="6666">
                  <c:v>327763782.36682606</c:v>
                </c:pt>
                <c:pt idx="6667">
                  <c:v>327721393.82151997</c:v>
                </c:pt>
                <c:pt idx="6668">
                  <c:v>327678997.23215592</c:v>
                </c:pt>
                <c:pt idx="6669">
                  <c:v>327636592.58734202</c:v>
                </c:pt>
                <c:pt idx="6670">
                  <c:v>327594179.87570298</c:v>
                </c:pt>
                <c:pt idx="6671">
                  <c:v>327551759.08587795</c:v>
                </c:pt>
                <c:pt idx="6672">
                  <c:v>327509330.20651501</c:v>
                </c:pt>
                <c:pt idx="6673">
                  <c:v>327466893.22628093</c:v>
                </c:pt>
                <c:pt idx="6674">
                  <c:v>327424448.13385302</c:v>
                </c:pt>
                <c:pt idx="6675">
                  <c:v>327381994.91792297</c:v>
                </c:pt>
                <c:pt idx="6676">
                  <c:v>327339533.56719607</c:v>
                </c:pt>
                <c:pt idx="6677">
                  <c:v>327297064.07039392</c:v>
                </c:pt>
                <c:pt idx="6678">
                  <c:v>327254586.41624594</c:v>
                </c:pt>
                <c:pt idx="6679">
                  <c:v>327212100.59350097</c:v>
                </c:pt>
                <c:pt idx="6680">
                  <c:v>327169606.59091592</c:v>
                </c:pt>
                <c:pt idx="6681">
                  <c:v>327127104.39726597</c:v>
                </c:pt>
                <c:pt idx="6682">
                  <c:v>327084594.00133395</c:v>
                </c:pt>
                <c:pt idx="6683">
                  <c:v>327042075.391922</c:v>
                </c:pt>
                <c:pt idx="6684">
                  <c:v>326999548.55784106</c:v>
                </c:pt>
                <c:pt idx="6685">
                  <c:v>326957013.48791695</c:v>
                </c:pt>
                <c:pt idx="6686">
                  <c:v>326914470.17098796</c:v>
                </c:pt>
                <c:pt idx="6687">
                  <c:v>326871918.59590596</c:v>
                </c:pt>
                <c:pt idx="6688">
                  <c:v>326829358.75153792</c:v>
                </c:pt>
                <c:pt idx="6689">
                  <c:v>326786790.62675899</c:v>
                </c:pt>
                <c:pt idx="6690">
                  <c:v>326744214.21046102</c:v>
                </c:pt>
                <c:pt idx="6691">
                  <c:v>326701629.49154896</c:v>
                </c:pt>
                <c:pt idx="6692">
                  <c:v>326659036.45893794</c:v>
                </c:pt>
                <c:pt idx="6693">
                  <c:v>326616435.10155898</c:v>
                </c:pt>
                <c:pt idx="6694">
                  <c:v>326573825.40835202</c:v>
                </c:pt>
                <c:pt idx="6695">
                  <c:v>326531207.36827391</c:v>
                </c:pt>
                <c:pt idx="6696">
                  <c:v>326488580.97028995</c:v>
                </c:pt>
                <c:pt idx="6697">
                  <c:v>326445946.20338392</c:v>
                </c:pt>
                <c:pt idx="6698">
                  <c:v>326403303.05654597</c:v>
                </c:pt>
                <c:pt idx="6699">
                  <c:v>326360651.51878399</c:v>
                </c:pt>
                <c:pt idx="6700">
                  <c:v>326317991.57911497</c:v>
                </c:pt>
                <c:pt idx="6701">
                  <c:v>326275323.22656792</c:v>
                </c:pt>
                <c:pt idx="6702">
                  <c:v>326232646.45018792</c:v>
                </c:pt>
                <c:pt idx="6703">
                  <c:v>326189961.23902994</c:v>
                </c:pt>
                <c:pt idx="6704">
                  <c:v>326147267.58216202</c:v>
                </c:pt>
                <c:pt idx="6705">
                  <c:v>326104565.46866399</c:v>
                </c:pt>
                <c:pt idx="6706">
                  <c:v>326061854.88762802</c:v>
                </c:pt>
                <c:pt idx="6707">
                  <c:v>326019135.82816005</c:v>
                </c:pt>
                <c:pt idx="6708">
                  <c:v>325976408.27937591</c:v>
                </c:pt>
                <c:pt idx="6709">
                  <c:v>325933672.23040491</c:v>
                </c:pt>
                <c:pt idx="6710">
                  <c:v>325890927.67038792</c:v>
                </c:pt>
                <c:pt idx="6711">
                  <c:v>325848174.58848101</c:v>
                </c:pt>
                <c:pt idx="6712">
                  <c:v>325805412.97384602</c:v>
                </c:pt>
                <c:pt idx="6713">
                  <c:v>325762642.81566298</c:v>
                </c:pt>
                <c:pt idx="6714">
                  <c:v>325719864.10312104</c:v>
                </c:pt>
                <c:pt idx="6715">
                  <c:v>325677076.82542002</c:v>
                </c:pt>
                <c:pt idx="6716">
                  <c:v>325634280.97177494</c:v>
                </c:pt>
                <c:pt idx="6717">
                  <c:v>325591476.53140992</c:v>
                </c:pt>
                <c:pt idx="6718">
                  <c:v>325548663.49356198</c:v>
                </c:pt>
                <c:pt idx="6719">
                  <c:v>325505841.84748107</c:v>
                </c:pt>
                <c:pt idx="6720">
                  <c:v>325463011.58242601</c:v>
                </c:pt>
                <c:pt idx="6721">
                  <c:v>325420172.68767005</c:v>
                </c:pt>
                <c:pt idx="6722">
                  <c:v>325377325.15249705</c:v>
                </c:pt>
                <c:pt idx="6723">
                  <c:v>325334468.96620291</c:v>
                </c:pt>
                <c:pt idx="6724">
                  <c:v>325291604.11809409</c:v>
                </c:pt>
                <c:pt idx="6725">
                  <c:v>325248730.59749001</c:v>
                </c:pt>
                <c:pt idx="6726">
                  <c:v>325205848.39371997</c:v>
                </c:pt>
                <c:pt idx="6727">
                  <c:v>325162957.49612695</c:v>
                </c:pt>
                <c:pt idx="6728">
                  <c:v>325120057.89406502</c:v>
                </c:pt>
                <c:pt idx="6729">
                  <c:v>325077149.57689601</c:v>
                </c:pt>
                <c:pt idx="6730">
                  <c:v>325034232.53399599</c:v>
                </c:pt>
                <c:pt idx="6731">
                  <c:v>324991306.75475401</c:v>
                </c:pt>
                <c:pt idx="6732">
                  <c:v>324948372.22856802</c:v>
                </c:pt>
                <c:pt idx="6733">
                  <c:v>324905428.94484901</c:v>
                </c:pt>
                <c:pt idx="6734">
                  <c:v>324862476.89301598</c:v>
                </c:pt>
                <c:pt idx="6735">
                  <c:v>324819516.06250399</c:v>
                </c:pt>
                <c:pt idx="6736">
                  <c:v>324776546.44275391</c:v>
                </c:pt>
                <c:pt idx="6737">
                  <c:v>324733568.02322209</c:v>
                </c:pt>
                <c:pt idx="6738">
                  <c:v>324690580.79337299</c:v>
                </c:pt>
                <c:pt idx="6739">
                  <c:v>324647584.74268299</c:v>
                </c:pt>
                <c:pt idx="6740">
                  <c:v>324604579.860641</c:v>
                </c:pt>
                <c:pt idx="6741">
                  <c:v>324561566.13674492</c:v>
                </c:pt>
                <c:pt idx="6742">
                  <c:v>324518543.56050497</c:v>
                </c:pt>
                <c:pt idx="6743">
                  <c:v>324475512.12144101</c:v>
                </c:pt>
                <c:pt idx="6744">
                  <c:v>324432471.809084</c:v>
                </c:pt>
                <c:pt idx="6745">
                  <c:v>324389422.61297596</c:v>
                </c:pt>
                <c:pt idx="6746">
                  <c:v>324346364.52267087</c:v>
                </c:pt>
                <c:pt idx="6747">
                  <c:v>324303297.52773303</c:v>
                </c:pt>
                <c:pt idx="6748">
                  <c:v>324260221.61773598</c:v>
                </c:pt>
                <c:pt idx="6749">
                  <c:v>324217136.78226292</c:v>
                </c:pt>
                <c:pt idx="6750">
                  <c:v>324174043.01091295</c:v>
                </c:pt>
                <c:pt idx="6751">
                  <c:v>324130940.29329199</c:v>
                </c:pt>
                <c:pt idx="6752">
                  <c:v>324087828.61901498</c:v>
                </c:pt>
                <c:pt idx="6753">
                  <c:v>324044707.97771102</c:v>
                </c:pt>
                <c:pt idx="6754">
                  <c:v>324001578.35901701</c:v>
                </c:pt>
                <c:pt idx="6755">
                  <c:v>323958439.75258201</c:v>
                </c:pt>
                <c:pt idx="6756">
                  <c:v>323915292.14806706</c:v>
                </c:pt>
                <c:pt idx="6757">
                  <c:v>323872135.53513896</c:v>
                </c:pt>
                <c:pt idx="6758">
                  <c:v>323828969.90347803</c:v>
                </c:pt>
                <c:pt idx="6759">
                  <c:v>323785795.24277496</c:v>
                </c:pt>
                <c:pt idx="6760">
                  <c:v>323742611.54272997</c:v>
                </c:pt>
                <c:pt idx="6761">
                  <c:v>323699418.79305297</c:v>
                </c:pt>
                <c:pt idx="6762">
                  <c:v>323656216.98346502</c:v>
                </c:pt>
                <c:pt idx="6763">
                  <c:v>323613006.10369802</c:v>
                </c:pt>
                <c:pt idx="6764">
                  <c:v>323569786.14349306</c:v>
                </c:pt>
                <c:pt idx="6765">
                  <c:v>323526557.09260094</c:v>
                </c:pt>
                <c:pt idx="6766">
                  <c:v>323483318.94078392</c:v>
                </c:pt>
                <c:pt idx="6767">
                  <c:v>323440071.67781311</c:v>
                </c:pt>
                <c:pt idx="6768">
                  <c:v>323396815.29347003</c:v>
                </c:pt>
                <c:pt idx="6769">
                  <c:v>323353549.777547</c:v>
                </c:pt>
                <c:pt idx="6770">
                  <c:v>323310275.11984497</c:v>
                </c:pt>
                <c:pt idx="6771">
                  <c:v>323266991.31017601</c:v>
                </c:pt>
                <c:pt idx="6772">
                  <c:v>323223698.33836305</c:v>
                </c:pt>
                <c:pt idx="6773">
                  <c:v>323180396.19423294</c:v>
                </c:pt>
                <c:pt idx="6774">
                  <c:v>323137084.86763197</c:v>
                </c:pt>
                <c:pt idx="6775">
                  <c:v>323093764.34840703</c:v>
                </c:pt>
                <c:pt idx="6776">
                  <c:v>323050434.62642097</c:v>
                </c:pt>
                <c:pt idx="6777">
                  <c:v>323007095.691544</c:v>
                </c:pt>
                <c:pt idx="6778">
                  <c:v>322963747.533656</c:v>
                </c:pt>
                <c:pt idx="6779">
                  <c:v>322920390.14264703</c:v>
                </c:pt>
                <c:pt idx="6780">
                  <c:v>322877023.50841606</c:v>
                </c:pt>
                <c:pt idx="6781">
                  <c:v>322833647.62087297</c:v>
                </c:pt>
                <c:pt idx="6782">
                  <c:v>322790262.46993697</c:v>
                </c:pt>
                <c:pt idx="6783">
                  <c:v>322746868.04553509</c:v>
                </c:pt>
                <c:pt idx="6784">
                  <c:v>322703464.33760601</c:v>
                </c:pt>
                <c:pt idx="6785">
                  <c:v>322660051.33609694</c:v>
                </c:pt>
                <c:pt idx="6786">
                  <c:v>322616629.03096491</c:v>
                </c:pt>
                <c:pt idx="6787">
                  <c:v>322573197.41217393</c:v>
                </c:pt>
                <c:pt idx="6788">
                  <c:v>322529756.46970201</c:v>
                </c:pt>
                <c:pt idx="6789">
                  <c:v>322486306.19353205</c:v>
                </c:pt>
                <c:pt idx="6790">
                  <c:v>322442846.57366002</c:v>
                </c:pt>
                <c:pt idx="6791">
                  <c:v>322399377.600088</c:v>
                </c:pt>
                <c:pt idx="6792">
                  <c:v>322355899.26282996</c:v>
                </c:pt>
                <c:pt idx="6793">
                  <c:v>322312411.55190694</c:v>
                </c:pt>
                <c:pt idx="6794">
                  <c:v>322268914.45735109</c:v>
                </c:pt>
                <c:pt idx="6795">
                  <c:v>322225407.96920294</c:v>
                </c:pt>
                <c:pt idx="6796">
                  <c:v>322181892.07751107</c:v>
                </c:pt>
                <c:pt idx="6797">
                  <c:v>322138366.77233493</c:v>
                </c:pt>
                <c:pt idx="6798">
                  <c:v>322094832.04374105</c:v>
                </c:pt>
                <c:pt idx="6799">
                  <c:v>322051287.88180792</c:v>
                </c:pt>
                <c:pt idx="6800">
                  <c:v>322007734.27661896</c:v>
                </c:pt>
                <c:pt idx="6801">
                  <c:v>321964171.21827096</c:v>
                </c:pt>
                <c:pt idx="6802">
                  <c:v>321920598.69686705</c:v>
                </c:pt>
                <c:pt idx="6803">
                  <c:v>321877016.70252001</c:v>
                </c:pt>
                <c:pt idx="6804">
                  <c:v>321833425.22535092</c:v>
                </c:pt>
                <c:pt idx="6805">
                  <c:v>321789824.25549102</c:v>
                </c:pt>
                <c:pt idx="6806">
                  <c:v>321746213.78307992</c:v>
                </c:pt>
                <c:pt idx="6807">
                  <c:v>321702593.79826403</c:v>
                </c:pt>
                <c:pt idx="6808">
                  <c:v>321658964.29120195</c:v>
                </c:pt>
                <c:pt idx="6809">
                  <c:v>321615325.25205803</c:v>
                </c:pt>
                <c:pt idx="6810">
                  <c:v>321571676.67100602</c:v>
                </c:pt>
                <c:pt idx="6811">
                  <c:v>321528018.53823203</c:v>
                </c:pt>
                <c:pt idx="6812">
                  <c:v>321484350.84392506</c:v>
                </c:pt>
                <c:pt idx="6813">
                  <c:v>321440673.57828695</c:v>
                </c:pt>
                <c:pt idx="6814">
                  <c:v>321396986.73152602</c:v>
                </c:pt>
                <c:pt idx="6815">
                  <c:v>321353290.293859</c:v>
                </c:pt>
                <c:pt idx="6816">
                  <c:v>321309584.25551301</c:v>
                </c:pt>
                <c:pt idx="6817">
                  <c:v>321265868.60672098</c:v>
                </c:pt>
                <c:pt idx="6818">
                  <c:v>321222143.33772802</c:v>
                </c:pt>
                <c:pt idx="6819">
                  <c:v>321178408.43878299</c:v>
                </c:pt>
                <c:pt idx="6820">
                  <c:v>321134663.90014899</c:v>
                </c:pt>
                <c:pt idx="6821">
                  <c:v>321090909.71209395</c:v>
                </c:pt>
                <c:pt idx="6822">
                  <c:v>321047145.86489207</c:v>
                </c:pt>
                <c:pt idx="6823">
                  <c:v>321003372.34883106</c:v>
                </c:pt>
                <c:pt idx="6824">
                  <c:v>320959589.15420198</c:v>
                </c:pt>
                <c:pt idx="6825">
                  <c:v>320915796.27130795</c:v>
                </c:pt>
                <c:pt idx="6826">
                  <c:v>320871993.69046009</c:v>
                </c:pt>
                <c:pt idx="6827">
                  <c:v>320828181.4019739</c:v>
                </c:pt>
                <c:pt idx="6828">
                  <c:v>320784359.39617795</c:v>
                </c:pt>
                <c:pt idx="6829">
                  <c:v>320740527.66340506</c:v>
                </c:pt>
                <c:pt idx="6830">
                  <c:v>320696686.19399792</c:v>
                </c:pt>
                <c:pt idx="6831">
                  <c:v>320652834.97830892</c:v>
                </c:pt>
                <c:pt idx="6832">
                  <c:v>320608974.00669491</c:v>
                </c:pt>
                <c:pt idx="6833">
                  <c:v>320565103.26952398</c:v>
                </c:pt>
                <c:pt idx="6834">
                  <c:v>320521222.75717098</c:v>
                </c:pt>
                <c:pt idx="6835">
                  <c:v>320477332.46001792</c:v>
                </c:pt>
                <c:pt idx="6836">
                  <c:v>320433432.36845797</c:v>
                </c:pt>
                <c:pt idx="6837">
                  <c:v>320389522.47288793</c:v>
                </c:pt>
                <c:pt idx="6838">
                  <c:v>320345602.76371509</c:v>
                </c:pt>
                <c:pt idx="6839">
                  <c:v>320301673.23135495</c:v>
                </c:pt>
                <c:pt idx="6840">
                  <c:v>320257733.866229</c:v>
                </c:pt>
                <c:pt idx="6841">
                  <c:v>320213784.65876806</c:v>
                </c:pt>
                <c:pt idx="6842">
                  <c:v>320169825.59941101</c:v>
                </c:pt>
                <c:pt idx="6843">
                  <c:v>320125856.67860401</c:v>
                </c:pt>
                <c:pt idx="6844">
                  <c:v>320081877.88679999</c:v>
                </c:pt>
                <c:pt idx="6845">
                  <c:v>320037889.21446002</c:v>
                </c:pt>
                <c:pt idx="6846">
                  <c:v>319993890.65205401</c:v>
                </c:pt>
                <c:pt idx="6847">
                  <c:v>319949882.19005901</c:v>
                </c:pt>
                <c:pt idx="6848">
                  <c:v>319905863.81896102</c:v>
                </c:pt>
                <c:pt idx="6849">
                  <c:v>319861835.52924895</c:v>
                </c:pt>
                <c:pt idx="6850">
                  <c:v>319817797.31142497</c:v>
                </c:pt>
                <c:pt idx="6851">
                  <c:v>319773749.15599501</c:v>
                </c:pt>
                <c:pt idx="6852">
                  <c:v>319729691.05347598</c:v>
                </c:pt>
                <c:pt idx="6853">
                  <c:v>319685622.99438787</c:v>
                </c:pt>
                <c:pt idx="6854">
                  <c:v>319641544.969262</c:v>
                </c:pt>
                <c:pt idx="6855">
                  <c:v>319597456.96863699</c:v>
                </c:pt>
                <c:pt idx="6856">
                  <c:v>319553358.983055</c:v>
                </c:pt>
                <c:pt idx="6857">
                  <c:v>319509251.00306797</c:v>
                </c:pt>
                <c:pt idx="6858">
                  <c:v>319465133.01923895</c:v>
                </c:pt>
                <c:pt idx="6859">
                  <c:v>319421005.02213299</c:v>
                </c:pt>
                <c:pt idx="6860">
                  <c:v>319376867.002325</c:v>
                </c:pt>
                <c:pt idx="6861">
                  <c:v>319332718.95039499</c:v>
                </c:pt>
                <c:pt idx="6862">
                  <c:v>319288560.85693192</c:v>
                </c:pt>
                <c:pt idx="6863">
                  <c:v>319244392.71253496</c:v>
                </c:pt>
                <c:pt idx="6864">
                  <c:v>319200214.50780505</c:v>
                </c:pt>
                <c:pt idx="6865">
                  <c:v>319156026.23335391</c:v>
                </c:pt>
                <c:pt idx="6866">
                  <c:v>319111827.87979901</c:v>
                </c:pt>
                <c:pt idx="6867">
                  <c:v>319067619.437765</c:v>
                </c:pt>
                <c:pt idx="6868">
                  <c:v>319023400.89788198</c:v>
                </c:pt>
                <c:pt idx="6869">
                  <c:v>318979172.25079399</c:v>
                </c:pt>
                <c:pt idx="6870">
                  <c:v>318934933.48714298</c:v>
                </c:pt>
                <c:pt idx="6871">
                  <c:v>318890684.59758502</c:v>
                </c:pt>
                <c:pt idx="6872">
                  <c:v>318846425.57277894</c:v>
                </c:pt>
                <c:pt idx="6873">
                  <c:v>318802156.40339202</c:v>
                </c:pt>
                <c:pt idx="6874">
                  <c:v>318757877.0801</c:v>
                </c:pt>
                <c:pt idx="6875">
                  <c:v>318713587.59358305</c:v>
                </c:pt>
                <c:pt idx="6876">
                  <c:v>318669287.93452996</c:v>
                </c:pt>
                <c:pt idx="6877">
                  <c:v>318624978.09363592</c:v>
                </c:pt>
                <c:pt idx="6878">
                  <c:v>318580658.06160295</c:v>
                </c:pt>
                <c:pt idx="6879">
                  <c:v>318536327.82914001</c:v>
                </c:pt>
                <c:pt idx="6880">
                  <c:v>318491987.38696295</c:v>
                </c:pt>
                <c:pt idx="6881">
                  <c:v>318447636.72579294</c:v>
                </c:pt>
                <c:pt idx="6882">
                  <c:v>318403275.83636099</c:v>
                </c:pt>
                <c:pt idx="6883">
                  <c:v>318358904.70940202</c:v>
                </c:pt>
                <c:pt idx="6884">
                  <c:v>318314523.33565992</c:v>
                </c:pt>
                <c:pt idx="6885">
                  <c:v>318270131.70588392</c:v>
                </c:pt>
                <c:pt idx="6886">
                  <c:v>318225729.81083</c:v>
                </c:pt>
                <c:pt idx="6887">
                  <c:v>318181317.64126098</c:v>
                </c:pt>
                <c:pt idx="6888">
                  <c:v>318136895.18794501</c:v>
                </c:pt>
                <c:pt idx="6889">
                  <c:v>318092462.44166201</c:v>
                </c:pt>
                <c:pt idx="6890">
                  <c:v>318048019.39319009</c:v>
                </c:pt>
                <c:pt idx="6891">
                  <c:v>318003566.03332198</c:v>
                </c:pt>
                <c:pt idx="6892">
                  <c:v>317959102.35285097</c:v>
                </c:pt>
                <c:pt idx="6893">
                  <c:v>317914628.34258205</c:v>
                </c:pt>
                <c:pt idx="6894">
                  <c:v>317870143.99332201</c:v>
                </c:pt>
                <c:pt idx="6895">
                  <c:v>317825649.29588795</c:v>
                </c:pt>
                <c:pt idx="6896">
                  <c:v>317781144.24110001</c:v>
                </c:pt>
                <c:pt idx="6897">
                  <c:v>317736628.81978601</c:v>
                </c:pt>
                <c:pt idx="6898">
                  <c:v>317692103.02278203</c:v>
                </c:pt>
                <c:pt idx="6899">
                  <c:v>317647566.840927</c:v>
                </c:pt>
                <c:pt idx="6900">
                  <c:v>317603020.26507092</c:v>
                </c:pt>
                <c:pt idx="6901">
                  <c:v>317558463.286066</c:v>
                </c:pt>
                <c:pt idx="6902">
                  <c:v>317513895.89477295</c:v>
                </c:pt>
                <c:pt idx="6903">
                  <c:v>317469318.08205694</c:v>
                </c:pt>
                <c:pt idx="6904">
                  <c:v>317424729.83879101</c:v>
                </c:pt>
                <c:pt idx="6905">
                  <c:v>317380131.15585208</c:v>
                </c:pt>
                <c:pt idx="6906">
                  <c:v>317335522.02412802</c:v>
                </c:pt>
                <c:pt idx="6907">
                  <c:v>317290902.43450803</c:v>
                </c:pt>
                <c:pt idx="6908">
                  <c:v>317246272.37789005</c:v>
                </c:pt>
                <c:pt idx="6909">
                  <c:v>317201631.84517705</c:v>
                </c:pt>
                <c:pt idx="6910">
                  <c:v>317156980.82727796</c:v>
                </c:pt>
                <c:pt idx="6911">
                  <c:v>317112319.31511009</c:v>
                </c:pt>
                <c:pt idx="6912">
                  <c:v>317067647.29959399</c:v>
                </c:pt>
                <c:pt idx="6913">
                  <c:v>317022964.77165896</c:v>
                </c:pt>
                <c:pt idx="6914">
                  <c:v>316978271.72223693</c:v>
                </c:pt>
                <c:pt idx="6915">
                  <c:v>316933568.142268</c:v>
                </c:pt>
                <c:pt idx="6916">
                  <c:v>316888854.02269894</c:v>
                </c:pt>
                <c:pt idx="6917">
                  <c:v>316844129.35448205</c:v>
                </c:pt>
                <c:pt idx="6918">
                  <c:v>316799394.128573</c:v>
                </c:pt>
                <c:pt idx="6919">
                  <c:v>316754648.33593595</c:v>
                </c:pt>
                <c:pt idx="6920">
                  <c:v>316709891.96754098</c:v>
                </c:pt>
                <c:pt idx="6921">
                  <c:v>316665125.014364</c:v>
                </c:pt>
                <c:pt idx="6922">
                  <c:v>316620347.46738499</c:v>
                </c:pt>
                <c:pt idx="6923">
                  <c:v>316575559.31759107</c:v>
                </c:pt>
                <c:pt idx="6924">
                  <c:v>316530760.55597591</c:v>
                </c:pt>
                <c:pt idx="6925">
                  <c:v>316485951.17353606</c:v>
                </c:pt>
                <c:pt idx="6926">
                  <c:v>316441131.16127896</c:v>
                </c:pt>
                <c:pt idx="6927">
                  <c:v>316396300.51021391</c:v>
                </c:pt>
                <c:pt idx="6928">
                  <c:v>316351459.21135491</c:v>
                </c:pt>
                <c:pt idx="6929">
                  <c:v>316306607.25572598</c:v>
                </c:pt>
                <c:pt idx="6930">
                  <c:v>316261744.63435209</c:v>
                </c:pt>
                <c:pt idx="6931">
                  <c:v>316216871.33826703</c:v>
                </c:pt>
                <c:pt idx="6932">
                  <c:v>316171987.35851008</c:v>
                </c:pt>
                <c:pt idx="6933">
                  <c:v>316127092.68612409</c:v>
                </c:pt>
                <c:pt idx="6934">
                  <c:v>316082187.312159</c:v>
                </c:pt>
                <c:pt idx="6935">
                  <c:v>316037271.22767192</c:v>
                </c:pt>
                <c:pt idx="6936">
                  <c:v>315992344.42372102</c:v>
                </c:pt>
                <c:pt idx="6937">
                  <c:v>315947406.89137495</c:v>
                </c:pt>
                <c:pt idx="6938">
                  <c:v>315902458.62170392</c:v>
                </c:pt>
                <c:pt idx="6939">
                  <c:v>315857499.60578501</c:v>
                </c:pt>
                <c:pt idx="6940">
                  <c:v>315812529.83470201</c:v>
                </c:pt>
                <c:pt idx="6941">
                  <c:v>315767549.29954392</c:v>
                </c:pt>
                <c:pt idx="6942">
                  <c:v>315722557.99140191</c:v>
                </c:pt>
                <c:pt idx="6943">
                  <c:v>315677555.90137595</c:v>
                </c:pt>
                <c:pt idx="6944">
                  <c:v>315632543.02057201</c:v>
                </c:pt>
                <c:pt idx="6945">
                  <c:v>315587519.34009802</c:v>
                </c:pt>
                <c:pt idx="6946">
                  <c:v>315542484.85107005</c:v>
                </c:pt>
                <c:pt idx="6947">
                  <c:v>315497439.54460698</c:v>
                </c:pt>
                <c:pt idx="6948">
                  <c:v>315452383.41183692</c:v>
                </c:pt>
                <c:pt idx="6949">
                  <c:v>315407316.443887</c:v>
                </c:pt>
                <c:pt idx="6950">
                  <c:v>315362238.63189799</c:v>
                </c:pt>
                <c:pt idx="6951">
                  <c:v>315317149.96700698</c:v>
                </c:pt>
                <c:pt idx="6952">
                  <c:v>315272050.440364</c:v>
                </c:pt>
                <c:pt idx="6953">
                  <c:v>315226940.04311907</c:v>
                </c:pt>
                <c:pt idx="6954">
                  <c:v>315181818.76642996</c:v>
                </c:pt>
                <c:pt idx="6955">
                  <c:v>315136686.60145801</c:v>
                </c:pt>
                <c:pt idx="6956">
                  <c:v>315091543.53937095</c:v>
                </c:pt>
                <c:pt idx="6957">
                  <c:v>315046389.57134092</c:v>
                </c:pt>
                <c:pt idx="6958">
                  <c:v>315001224.68854606</c:v>
                </c:pt>
                <c:pt idx="6959">
                  <c:v>314956048.88216799</c:v>
                </c:pt>
                <c:pt idx="6960">
                  <c:v>314910862.14339405</c:v>
                </c:pt>
                <c:pt idx="6961">
                  <c:v>314865664.46341705</c:v>
                </c:pt>
                <c:pt idx="6962">
                  <c:v>314820455.83343399</c:v>
                </c:pt>
                <c:pt idx="6963">
                  <c:v>314775236.24464899</c:v>
                </c:pt>
                <c:pt idx="6964">
                  <c:v>314730005.68826801</c:v>
                </c:pt>
                <c:pt idx="6965">
                  <c:v>314684764.15550405</c:v>
                </c:pt>
                <c:pt idx="6966">
                  <c:v>314639511.63757402</c:v>
                </c:pt>
                <c:pt idx="6967">
                  <c:v>314594248.1257</c:v>
                </c:pt>
                <c:pt idx="6968">
                  <c:v>314548973.61110902</c:v>
                </c:pt>
                <c:pt idx="6969">
                  <c:v>314503688.08503395</c:v>
                </c:pt>
                <c:pt idx="6970">
                  <c:v>314458391.53871101</c:v>
                </c:pt>
                <c:pt idx="6971">
                  <c:v>314413083.96338296</c:v>
                </c:pt>
                <c:pt idx="6972">
                  <c:v>314367765.35029399</c:v>
                </c:pt>
                <c:pt idx="6973">
                  <c:v>314322435.690696</c:v>
                </c:pt>
                <c:pt idx="6974">
                  <c:v>314277094.97584599</c:v>
                </c:pt>
                <c:pt idx="6975">
                  <c:v>314231743.19700497</c:v>
                </c:pt>
                <c:pt idx="6976">
                  <c:v>314186380.34543598</c:v>
                </c:pt>
                <c:pt idx="6977">
                  <c:v>314141006.41241091</c:v>
                </c:pt>
                <c:pt idx="6978">
                  <c:v>314095621.38920403</c:v>
                </c:pt>
                <c:pt idx="6979">
                  <c:v>314050225.26709509</c:v>
                </c:pt>
                <c:pt idx="6980">
                  <c:v>314004818.037368</c:v>
                </c:pt>
                <c:pt idx="6981">
                  <c:v>313959399.69131202</c:v>
                </c:pt>
                <c:pt idx="6982">
                  <c:v>313913970.22021896</c:v>
                </c:pt>
                <c:pt idx="6983">
                  <c:v>313868529.61538696</c:v>
                </c:pt>
                <c:pt idx="6984">
                  <c:v>313823077.86812115</c:v>
                </c:pt>
                <c:pt idx="6985">
                  <c:v>313777614.96972609</c:v>
                </c:pt>
                <c:pt idx="6986">
                  <c:v>313732140.91151297</c:v>
                </c:pt>
                <c:pt idx="6987">
                  <c:v>313686655.68479902</c:v>
                </c:pt>
                <c:pt idx="6988">
                  <c:v>313641159.28090495</c:v>
                </c:pt>
                <c:pt idx="6989">
                  <c:v>313595651.691154</c:v>
                </c:pt>
                <c:pt idx="6990">
                  <c:v>313550132.90687793</c:v>
                </c:pt>
                <c:pt idx="6991">
                  <c:v>313504602.91940999</c:v>
                </c:pt>
                <c:pt idx="6992">
                  <c:v>313459061.72008699</c:v>
                </c:pt>
                <c:pt idx="6993">
                  <c:v>313413509.30025202</c:v>
                </c:pt>
                <c:pt idx="6994">
                  <c:v>313367945.65125304</c:v>
                </c:pt>
                <c:pt idx="6995">
                  <c:v>313322370.76444</c:v>
                </c:pt>
                <c:pt idx="6996">
                  <c:v>313276784.63117099</c:v>
                </c:pt>
                <c:pt idx="6997">
                  <c:v>313231187.242805</c:v>
                </c:pt>
                <c:pt idx="6998">
                  <c:v>313185578.59070599</c:v>
                </c:pt>
                <c:pt idx="6999">
                  <c:v>313139958.666242</c:v>
                </c:pt>
                <c:pt idx="7000">
                  <c:v>313094327.46078593</c:v>
                </c:pt>
                <c:pt idx="7001">
                  <c:v>313048684.965716</c:v>
                </c:pt>
                <c:pt idx="7002">
                  <c:v>313003031.17241305</c:v>
                </c:pt>
                <c:pt idx="7003">
                  <c:v>312957366.07226294</c:v>
                </c:pt>
                <c:pt idx="7004">
                  <c:v>312911689.65665501</c:v>
                </c:pt>
                <c:pt idx="7005">
                  <c:v>312866001.91698289</c:v>
                </c:pt>
                <c:pt idx="7006">
                  <c:v>312820302.84464401</c:v>
                </c:pt>
                <c:pt idx="7007">
                  <c:v>312774592.43104196</c:v>
                </c:pt>
                <c:pt idx="7008">
                  <c:v>312728870.66758108</c:v>
                </c:pt>
                <c:pt idx="7009">
                  <c:v>312683137.54567403</c:v>
                </c:pt>
                <c:pt idx="7010">
                  <c:v>312637393.05673492</c:v>
                </c:pt>
                <c:pt idx="7011">
                  <c:v>312591637.19218099</c:v>
                </c:pt>
                <c:pt idx="7012">
                  <c:v>312545869.94343501</c:v>
                </c:pt>
                <c:pt idx="7013">
                  <c:v>312500091.301925</c:v>
                </c:pt>
                <c:pt idx="7014">
                  <c:v>312454301.25907999</c:v>
                </c:pt>
                <c:pt idx="7015">
                  <c:v>312408499.80633396</c:v>
                </c:pt>
                <c:pt idx="7016">
                  <c:v>312362686.93512601</c:v>
                </c:pt>
                <c:pt idx="7017">
                  <c:v>312316862.63689899</c:v>
                </c:pt>
                <c:pt idx="7018">
                  <c:v>312271026.903099</c:v>
                </c:pt>
                <c:pt idx="7019">
                  <c:v>312225179.72517699</c:v>
                </c:pt>
                <c:pt idx="7020">
                  <c:v>312179321.09458601</c:v>
                </c:pt>
                <c:pt idx="7021">
                  <c:v>312133451.00278503</c:v>
                </c:pt>
                <c:pt idx="7022">
                  <c:v>312087569.44123495</c:v>
                </c:pt>
                <c:pt idx="7023">
                  <c:v>312041676.40140295</c:v>
                </c:pt>
                <c:pt idx="7024">
                  <c:v>311995771.87475598</c:v>
                </c:pt>
                <c:pt idx="7025">
                  <c:v>311949855.85276997</c:v>
                </c:pt>
                <c:pt idx="7026">
                  <c:v>311903928.32692099</c:v>
                </c:pt>
                <c:pt idx="7027">
                  <c:v>311857989.28868991</c:v>
                </c:pt>
                <c:pt idx="7028">
                  <c:v>311812038.72956198</c:v>
                </c:pt>
                <c:pt idx="7029">
                  <c:v>311766076.64102507</c:v>
                </c:pt>
                <c:pt idx="7030">
                  <c:v>311720103.01457101</c:v>
                </c:pt>
                <c:pt idx="7031">
                  <c:v>311674117.84169501</c:v>
                </c:pt>
                <c:pt idx="7032">
                  <c:v>311628121.11389905</c:v>
                </c:pt>
                <c:pt idx="7033">
                  <c:v>311582112.82268393</c:v>
                </c:pt>
                <c:pt idx="7034">
                  <c:v>311536092.95955598</c:v>
                </c:pt>
                <c:pt idx="7035">
                  <c:v>311490061.51602799</c:v>
                </c:pt>
                <c:pt idx="7036">
                  <c:v>311444018.483612</c:v>
                </c:pt>
                <c:pt idx="7037">
                  <c:v>311397963.85382611</c:v>
                </c:pt>
                <c:pt idx="7038">
                  <c:v>311351897.61819208</c:v>
                </c:pt>
                <c:pt idx="7039">
                  <c:v>311305819.76823294</c:v>
                </c:pt>
                <c:pt idx="7040">
                  <c:v>311259730.29547995</c:v>
                </c:pt>
                <c:pt idx="7041">
                  <c:v>311213629.19146198</c:v>
                </c:pt>
                <c:pt idx="7042">
                  <c:v>311167516.44771397</c:v>
                </c:pt>
                <c:pt idx="7043">
                  <c:v>311121392.05577695</c:v>
                </c:pt>
                <c:pt idx="7044">
                  <c:v>311075256.00719208</c:v>
                </c:pt>
                <c:pt idx="7045">
                  <c:v>311029108.29350609</c:v>
                </c:pt>
                <c:pt idx="7046">
                  <c:v>310982948.90626699</c:v>
                </c:pt>
                <c:pt idx="7047">
                  <c:v>310936777.83702701</c:v>
                </c:pt>
                <c:pt idx="7048">
                  <c:v>310890595.07734305</c:v>
                </c:pt>
                <c:pt idx="7049">
                  <c:v>310844400.618774</c:v>
                </c:pt>
                <c:pt idx="7050">
                  <c:v>310798194.45288199</c:v>
                </c:pt>
                <c:pt idx="7051">
                  <c:v>310751976.57123291</c:v>
                </c:pt>
                <c:pt idx="7052">
                  <c:v>310705746.96539903</c:v>
                </c:pt>
                <c:pt idx="7053">
                  <c:v>310659505.62695003</c:v>
                </c:pt>
                <c:pt idx="7054">
                  <c:v>310613252.54746211</c:v>
                </c:pt>
                <c:pt idx="7055">
                  <c:v>310566987.71851605</c:v>
                </c:pt>
                <c:pt idx="7056">
                  <c:v>310520711.13169295</c:v>
                </c:pt>
                <c:pt idx="7057">
                  <c:v>310474422.778579</c:v>
                </c:pt>
                <c:pt idx="7058">
                  <c:v>310428122.65076303</c:v>
                </c:pt>
                <c:pt idx="7059">
                  <c:v>310381810.73983794</c:v>
                </c:pt>
                <c:pt idx="7060">
                  <c:v>310335487.03739899</c:v>
                </c:pt>
                <c:pt idx="7061">
                  <c:v>310289151.53504503</c:v>
                </c:pt>
                <c:pt idx="7062">
                  <c:v>310242804.22437596</c:v>
                </c:pt>
                <c:pt idx="7063">
                  <c:v>310196445.09699893</c:v>
                </c:pt>
                <c:pt idx="7064">
                  <c:v>310150074.14452112</c:v>
                </c:pt>
                <c:pt idx="7065">
                  <c:v>310103691.35855407</c:v>
                </c:pt>
                <c:pt idx="7066">
                  <c:v>310057296.73071092</c:v>
                </c:pt>
                <c:pt idx="7067">
                  <c:v>310010890.25261003</c:v>
                </c:pt>
                <c:pt idx="7068">
                  <c:v>309964471.91587096</c:v>
                </c:pt>
                <c:pt idx="7069">
                  <c:v>309918041.71211892</c:v>
                </c:pt>
                <c:pt idx="7070">
                  <c:v>309871599.63297886</c:v>
                </c:pt>
                <c:pt idx="7071">
                  <c:v>309825145.67008197</c:v>
                </c:pt>
                <c:pt idx="7072">
                  <c:v>309778679.81505901</c:v>
                </c:pt>
                <c:pt idx="7073">
                  <c:v>309732202.05954498</c:v>
                </c:pt>
                <c:pt idx="7074">
                  <c:v>309685712.395181</c:v>
                </c:pt>
                <c:pt idx="7075">
                  <c:v>309639210.81360501</c:v>
                </c:pt>
                <c:pt idx="7076">
                  <c:v>309592697.30646402</c:v>
                </c:pt>
                <c:pt idx="7077">
                  <c:v>309546171.86540401</c:v>
                </c:pt>
                <c:pt idx="7078">
                  <c:v>309499634.48207688</c:v>
                </c:pt>
                <c:pt idx="7079">
                  <c:v>309453085.14813405</c:v>
                </c:pt>
                <c:pt idx="7080">
                  <c:v>309406523.855232</c:v>
                </c:pt>
                <c:pt idx="7081">
                  <c:v>309359950.59502995</c:v>
                </c:pt>
                <c:pt idx="7082">
                  <c:v>309313365.35918897</c:v>
                </c:pt>
                <c:pt idx="7083">
                  <c:v>309266768.13937396</c:v>
                </c:pt>
                <c:pt idx="7084">
                  <c:v>309220158.92725003</c:v>
                </c:pt>
                <c:pt idx="7085">
                  <c:v>309173537.71449</c:v>
                </c:pt>
                <c:pt idx="7086">
                  <c:v>309126904.49276495</c:v>
                </c:pt>
                <c:pt idx="7087">
                  <c:v>309080259.25375098</c:v>
                </c:pt>
                <c:pt idx="7088">
                  <c:v>309033601.98912799</c:v>
                </c:pt>
                <c:pt idx="7089">
                  <c:v>308986932.69057602</c:v>
                </c:pt>
                <c:pt idx="7090">
                  <c:v>308940251.349778</c:v>
                </c:pt>
                <c:pt idx="7091">
                  <c:v>308893557.95841998</c:v>
                </c:pt>
                <c:pt idx="7092">
                  <c:v>308846852.50819302</c:v>
                </c:pt>
                <c:pt idx="7093">
                  <c:v>308800134.99078786</c:v>
                </c:pt>
                <c:pt idx="7094">
                  <c:v>308753405.39789802</c:v>
                </c:pt>
                <c:pt idx="7095">
                  <c:v>308706663.72122192</c:v>
                </c:pt>
                <c:pt idx="7096">
                  <c:v>308659909.95245999</c:v>
                </c:pt>
                <c:pt idx="7097">
                  <c:v>308613144.083314</c:v>
                </c:pt>
                <c:pt idx="7098">
                  <c:v>308566366.105488</c:v>
                </c:pt>
                <c:pt idx="7099">
                  <c:v>308519576.01068896</c:v>
                </c:pt>
                <c:pt idx="7100">
                  <c:v>308472773.79062903</c:v>
                </c:pt>
                <c:pt idx="7101">
                  <c:v>308425959.43701899</c:v>
                </c:pt>
                <c:pt idx="7102">
                  <c:v>308379132.94157499</c:v>
                </c:pt>
                <c:pt idx="7103">
                  <c:v>308332294.29601395</c:v>
                </c:pt>
                <c:pt idx="7104">
                  <c:v>308285443.49205595</c:v>
                </c:pt>
                <c:pt idx="7105">
                  <c:v>308238580.521424</c:v>
                </c:pt>
                <c:pt idx="7106">
                  <c:v>308191705.37584198</c:v>
                </c:pt>
                <c:pt idx="7107">
                  <c:v>308144818.04703897</c:v>
                </c:pt>
                <c:pt idx="7108">
                  <c:v>308097918.52674395</c:v>
                </c:pt>
                <c:pt idx="7109">
                  <c:v>308051006.80668896</c:v>
                </c:pt>
                <c:pt idx="7110">
                  <c:v>308004082.87861001</c:v>
                </c:pt>
                <c:pt idx="7111">
                  <c:v>307957146.73424292</c:v>
                </c:pt>
                <c:pt idx="7112">
                  <c:v>307910198.365327</c:v>
                </c:pt>
                <c:pt idx="7113">
                  <c:v>307863237.763605</c:v>
                </c:pt>
                <c:pt idx="7114">
                  <c:v>307816264.92082101</c:v>
                </c:pt>
                <c:pt idx="7115">
                  <c:v>307769279.82872206</c:v>
                </c:pt>
                <c:pt idx="7116">
                  <c:v>307722282.47905499</c:v>
                </c:pt>
                <c:pt idx="7117">
                  <c:v>307675272.86357301</c:v>
                </c:pt>
                <c:pt idx="7118">
                  <c:v>307628250.97402799</c:v>
                </c:pt>
                <c:pt idx="7119">
                  <c:v>307581216.802176</c:v>
                </c:pt>
                <c:pt idx="7120">
                  <c:v>307534170.33977395</c:v>
                </c:pt>
                <c:pt idx="7121">
                  <c:v>307487111.57858402</c:v>
                </c:pt>
                <c:pt idx="7122">
                  <c:v>307440040.51036799</c:v>
                </c:pt>
                <c:pt idx="7123">
                  <c:v>307392957.12689</c:v>
                </c:pt>
                <c:pt idx="7124">
                  <c:v>307345861.41991699</c:v>
                </c:pt>
                <c:pt idx="7125">
                  <c:v>307298753.38121796</c:v>
                </c:pt>
                <c:pt idx="7126">
                  <c:v>307251633.002563</c:v>
                </c:pt>
                <c:pt idx="7127">
                  <c:v>307204500.27572602</c:v>
                </c:pt>
                <c:pt idx="7128">
                  <c:v>307157355.19248295</c:v>
                </c:pt>
                <c:pt idx="7129">
                  <c:v>307110197.74461001</c:v>
                </c:pt>
                <c:pt idx="7130">
                  <c:v>307063027.92388803</c:v>
                </c:pt>
                <c:pt idx="7131">
                  <c:v>307015845.72209793</c:v>
                </c:pt>
                <c:pt idx="7132">
                  <c:v>306968651.13102305</c:v>
                </c:pt>
                <c:pt idx="7133">
                  <c:v>306921444.14244998</c:v>
                </c:pt>
                <c:pt idx="7134">
                  <c:v>306874224.74816608</c:v>
                </c:pt>
                <c:pt idx="7135">
                  <c:v>306826992.93996096</c:v>
                </c:pt>
                <c:pt idx="7136">
                  <c:v>306779748.70962799</c:v>
                </c:pt>
                <c:pt idx="7137">
                  <c:v>306732492.04895902</c:v>
                </c:pt>
                <c:pt idx="7138">
                  <c:v>306685222.94974899</c:v>
                </c:pt>
                <c:pt idx="7139">
                  <c:v>306637941.403799</c:v>
                </c:pt>
                <c:pt idx="7140">
                  <c:v>306590647.40290797</c:v>
                </c:pt>
                <c:pt idx="7141">
                  <c:v>306543340.93887395</c:v>
                </c:pt>
                <c:pt idx="7142">
                  <c:v>306496022.00350505</c:v>
                </c:pt>
                <c:pt idx="7143">
                  <c:v>306448690.58860499</c:v>
                </c:pt>
                <c:pt idx="7144">
                  <c:v>306401346.68598092</c:v>
                </c:pt>
                <c:pt idx="7145">
                  <c:v>306353990.28744209</c:v>
                </c:pt>
                <c:pt idx="7146">
                  <c:v>306306621.38480097</c:v>
                </c:pt>
                <c:pt idx="7147">
                  <c:v>306259239.96986997</c:v>
                </c:pt>
                <c:pt idx="7148">
                  <c:v>306211846.034464</c:v>
                </c:pt>
                <c:pt idx="7149">
                  <c:v>306164439.57039899</c:v>
                </c:pt>
                <c:pt idx="7150">
                  <c:v>306117020.56949198</c:v>
                </c:pt>
                <c:pt idx="7151">
                  <c:v>306069589.02356505</c:v>
                </c:pt>
                <c:pt idx="7152">
                  <c:v>306022144.92444199</c:v>
                </c:pt>
                <c:pt idx="7153">
                  <c:v>305974688.26394403</c:v>
                </c:pt>
                <c:pt idx="7154">
                  <c:v>305927219.033898</c:v>
                </c:pt>
                <c:pt idx="7155">
                  <c:v>305879737.226129</c:v>
                </c:pt>
                <c:pt idx="7156">
                  <c:v>305832242.83246899</c:v>
                </c:pt>
                <c:pt idx="7157">
                  <c:v>305784735.84474701</c:v>
                </c:pt>
                <c:pt idx="7158">
                  <c:v>305737216.25479609</c:v>
                </c:pt>
                <c:pt idx="7159">
                  <c:v>305689684.05444998</c:v>
                </c:pt>
                <c:pt idx="7160">
                  <c:v>305642139.23554492</c:v>
                </c:pt>
                <c:pt idx="7161">
                  <c:v>305594581.78991699</c:v>
                </c:pt>
                <c:pt idx="7162">
                  <c:v>305547011.70940602</c:v>
                </c:pt>
                <c:pt idx="7163">
                  <c:v>305499428.98585296</c:v>
                </c:pt>
                <c:pt idx="7164">
                  <c:v>305451833.61110002</c:v>
                </c:pt>
                <c:pt idx="7165">
                  <c:v>305404225.57699192</c:v>
                </c:pt>
                <c:pt idx="7166">
                  <c:v>305356604.87537295</c:v>
                </c:pt>
                <c:pt idx="7167">
                  <c:v>305308971.49808896</c:v>
                </c:pt>
                <c:pt idx="7168">
                  <c:v>305261325.43699086</c:v>
                </c:pt>
                <c:pt idx="7169">
                  <c:v>305213666.68392909</c:v>
                </c:pt>
                <c:pt idx="7170">
                  <c:v>305165995.23075294</c:v>
                </c:pt>
                <c:pt idx="7171">
                  <c:v>305118311.069318</c:v>
                </c:pt>
                <c:pt idx="7172">
                  <c:v>305070614.19147599</c:v>
                </c:pt>
                <c:pt idx="7173">
                  <c:v>305022904.589086</c:v>
                </c:pt>
                <c:pt idx="7174">
                  <c:v>304975182.254004</c:v>
                </c:pt>
                <c:pt idx="7175">
                  <c:v>304927447.17808801</c:v>
                </c:pt>
                <c:pt idx="7176">
                  <c:v>304879699.35320097</c:v>
                </c:pt>
                <c:pt idx="7177">
                  <c:v>304831938.77120394</c:v>
                </c:pt>
                <c:pt idx="7178">
                  <c:v>304784165.42395896</c:v>
                </c:pt>
                <c:pt idx="7179">
                  <c:v>304736379.30333197</c:v>
                </c:pt>
                <c:pt idx="7180">
                  <c:v>304688580.40118992</c:v>
                </c:pt>
                <c:pt idx="7181">
                  <c:v>304640768.70939893</c:v>
                </c:pt>
                <c:pt idx="7182">
                  <c:v>304592944.21982801</c:v>
                </c:pt>
                <c:pt idx="7183">
                  <c:v>304545106.92434692</c:v>
                </c:pt>
                <c:pt idx="7184">
                  <c:v>304497256.81482905</c:v>
                </c:pt>
                <c:pt idx="7185">
                  <c:v>304449393.88314497</c:v>
                </c:pt>
                <c:pt idx="7186">
                  <c:v>304401518.121171</c:v>
                </c:pt>
                <c:pt idx="7187">
                  <c:v>304353629.52078003</c:v>
                </c:pt>
                <c:pt idx="7188">
                  <c:v>304305728.07385206</c:v>
                </c:pt>
                <c:pt idx="7189">
                  <c:v>304257813.77226192</c:v>
                </c:pt>
                <c:pt idx="7190">
                  <c:v>304209886.60789007</c:v>
                </c:pt>
                <c:pt idx="7191">
                  <c:v>304161946.57261699</c:v>
                </c:pt>
                <c:pt idx="7192">
                  <c:v>304113993.65832406</c:v>
                </c:pt>
                <c:pt idx="7193">
                  <c:v>304066027.85689509</c:v>
                </c:pt>
                <c:pt idx="7194">
                  <c:v>304018049.16021305</c:v>
                </c:pt>
                <c:pt idx="7195">
                  <c:v>303970057.56016302</c:v>
                </c:pt>
                <c:pt idx="7196">
                  <c:v>303922053.04863399</c:v>
                </c:pt>
                <c:pt idx="7197">
                  <c:v>303874035.61751008</c:v>
                </c:pt>
                <c:pt idx="7198">
                  <c:v>303826005.25868201</c:v>
                </c:pt>
                <c:pt idx="7199">
                  <c:v>303777961.96403795</c:v>
                </c:pt>
                <c:pt idx="7200">
                  <c:v>303729905.72547191</c:v>
                </c:pt>
                <c:pt idx="7201">
                  <c:v>303681836.53487295</c:v>
                </c:pt>
                <c:pt idx="7202">
                  <c:v>303633754.38413697</c:v>
                </c:pt>
                <c:pt idx="7203">
                  <c:v>303585659.26515502</c:v>
                </c:pt>
                <c:pt idx="7204">
                  <c:v>303537551.16982406</c:v>
                </c:pt>
                <c:pt idx="7205">
                  <c:v>303489430.09004092</c:v>
                </c:pt>
                <c:pt idx="7206">
                  <c:v>303441296.017703</c:v>
                </c:pt>
                <c:pt idx="7207">
                  <c:v>303393148.94470799</c:v>
                </c:pt>
                <c:pt idx="7208">
                  <c:v>303344988.86295491</c:v>
                </c:pt>
                <c:pt idx="7209">
                  <c:v>303296815.76434499</c:v>
                </c:pt>
                <c:pt idx="7210">
                  <c:v>303248629.64077902</c:v>
                </c:pt>
                <c:pt idx="7211">
                  <c:v>303200430.48416001</c:v>
                </c:pt>
                <c:pt idx="7212">
                  <c:v>303152218.28639096</c:v>
                </c:pt>
                <c:pt idx="7213">
                  <c:v>303103993.03937596</c:v>
                </c:pt>
                <c:pt idx="7214">
                  <c:v>303055754.73501992</c:v>
                </c:pt>
                <c:pt idx="7215">
                  <c:v>303007503.365228</c:v>
                </c:pt>
                <c:pt idx="7216">
                  <c:v>302959238.92190886</c:v>
                </c:pt>
                <c:pt idx="7217">
                  <c:v>302910961.39697093</c:v>
                </c:pt>
                <c:pt idx="7218">
                  <c:v>302862670.78232092</c:v>
                </c:pt>
                <c:pt idx="7219">
                  <c:v>302814367.06987</c:v>
                </c:pt>
                <c:pt idx="7220">
                  <c:v>302766050.25152802</c:v>
                </c:pt>
                <c:pt idx="7221">
                  <c:v>302717720.319206</c:v>
                </c:pt>
                <c:pt idx="7222">
                  <c:v>302669377.264817</c:v>
                </c:pt>
                <c:pt idx="7223">
                  <c:v>302621021.08027196</c:v>
                </c:pt>
                <c:pt idx="7224">
                  <c:v>302572651.757487</c:v>
                </c:pt>
                <c:pt idx="7225">
                  <c:v>302524269.28837496</c:v>
                </c:pt>
                <c:pt idx="7226">
                  <c:v>302475873.66485304</c:v>
                </c:pt>
                <c:pt idx="7227">
                  <c:v>302427464.87883401</c:v>
                </c:pt>
                <c:pt idx="7228">
                  <c:v>302379042.92223787</c:v>
                </c:pt>
                <c:pt idx="7229">
                  <c:v>302330607.7869789</c:v>
                </c:pt>
                <c:pt idx="7230">
                  <c:v>302282159.46497893</c:v>
                </c:pt>
                <c:pt idx="7231">
                  <c:v>302233697.94815505</c:v>
                </c:pt>
                <c:pt idx="7232">
                  <c:v>302185223.22842598</c:v>
                </c:pt>
                <c:pt idx="7233">
                  <c:v>302136735.29771298</c:v>
                </c:pt>
                <c:pt idx="7234">
                  <c:v>302088234.14793801</c:v>
                </c:pt>
                <c:pt idx="7235">
                  <c:v>302039719.77102101</c:v>
                </c:pt>
                <c:pt idx="7236">
                  <c:v>301991192.15888506</c:v>
                </c:pt>
                <c:pt idx="7237">
                  <c:v>301942651.30345309</c:v>
                </c:pt>
                <c:pt idx="7238">
                  <c:v>301894097.19664896</c:v>
                </c:pt>
                <c:pt idx="7239">
                  <c:v>301845529.830396</c:v>
                </c:pt>
                <c:pt idx="7240">
                  <c:v>301796949.19661891</c:v>
                </c:pt>
                <c:pt idx="7241">
                  <c:v>301748355.28724295</c:v>
                </c:pt>
                <c:pt idx="7242">
                  <c:v>301699748.09419501</c:v>
                </c:pt>
                <c:pt idx="7243">
                  <c:v>301651127.60939997</c:v>
                </c:pt>
                <c:pt idx="7244">
                  <c:v>301602493.82478601</c:v>
                </c:pt>
                <c:pt idx="7245">
                  <c:v>301553846.73228097</c:v>
                </c:pt>
                <c:pt idx="7246">
                  <c:v>301505186.32381105</c:v>
                </c:pt>
                <c:pt idx="7247">
                  <c:v>301456512.59130692</c:v>
                </c:pt>
                <c:pt idx="7248">
                  <c:v>301407825.52669495</c:v>
                </c:pt>
                <c:pt idx="7249">
                  <c:v>301359125.12190503</c:v>
                </c:pt>
                <c:pt idx="7250">
                  <c:v>301310411.36886907</c:v>
                </c:pt>
                <c:pt idx="7251">
                  <c:v>301261684.25951606</c:v>
                </c:pt>
                <c:pt idx="7252">
                  <c:v>301212943.78577691</c:v>
                </c:pt>
                <c:pt idx="7253">
                  <c:v>301164189.93958294</c:v>
                </c:pt>
                <c:pt idx="7254">
                  <c:v>301115422.71286601</c:v>
                </c:pt>
                <c:pt idx="7255">
                  <c:v>301066642.09755701</c:v>
                </c:pt>
                <c:pt idx="7256">
                  <c:v>301017848.08559</c:v>
                </c:pt>
                <c:pt idx="7257">
                  <c:v>300969040.66889703</c:v>
                </c:pt>
                <c:pt idx="7258">
                  <c:v>300920219.83941102</c:v>
                </c:pt>
                <c:pt idx="7259">
                  <c:v>300871385.58906502</c:v>
                </c:pt>
                <c:pt idx="7260">
                  <c:v>300822537.90979296</c:v>
                </c:pt>
                <c:pt idx="7261">
                  <c:v>300773676.793531</c:v>
                </c:pt>
                <c:pt idx="7262">
                  <c:v>300724802.23221093</c:v>
                </c:pt>
                <c:pt idx="7263">
                  <c:v>300675914.21776909</c:v>
                </c:pt>
                <c:pt idx="7264">
                  <c:v>300627012.74214</c:v>
                </c:pt>
                <c:pt idx="7265">
                  <c:v>300578097.79725891</c:v>
                </c:pt>
                <c:pt idx="7266">
                  <c:v>300529169.37506205</c:v>
                </c:pt>
                <c:pt idx="7267">
                  <c:v>300480227.467484</c:v>
                </c:pt>
                <c:pt idx="7268">
                  <c:v>300431272.06646198</c:v>
                </c:pt>
                <c:pt idx="7269">
                  <c:v>300382303.16393209</c:v>
                </c:pt>
                <c:pt idx="7270">
                  <c:v>300333320.751831</c:v>
                </c:pt>
                <c:pt idx="7271">
                  <c:v>300284324.82209492</c:v>
                </c:pt>
                <c:pt idx="7272">
                  <c:v>300235315.36666101</c:v>
                </c:pt>
                <c:pt idx="7273">
                  <c:v>300186292.37746608</c:v>
                </c:pt>
                <c:pt idx="7274">
                  <c:v>300137255.84644598</c:v>
                </c:pt>
                <c:pt idx="7275">
                  <c:v>300088205.76554102</c:v>
                </c:pt>
                <c:pt idx="7276">
                  <c:v>300039142.12668592</c:v>
                </c:pt>
                <c:pt idx="7277">
                  <c:v>299990064.92181993</c:v>
                </c:pt>
                <c:pt idx="7278">
                  <c:v>299940974.14288098</c:v>
                </c:pt>
                <c:pt idx="7279">
                  <c:v>299891869.78180695</c:v>
                </c:pt>
                <c:pt idx="7280">
                  <c:v>299842751.83053499</c:v>
                </c:pt>
                <c:pt idx="7281">
                  <c:v>299793620.28100294</c:v>
                </c:pt>
                <c:pt idx="7282">
                  <c:v>299744475.12515002</c:v>
                </c:pt>
                <c:pt idx="7283">
                  <c:v>299695316.354913</c:v>
                </c:pt>
                <c:pt idx="7284">
                  <c:v>299646143.96223193</c:v>
                </c:pt>
                <c:pt idx="7285">
                  <c:v>299596957.93904299</c:v>
                </c:pt>
                <c:pt idx="7286">
                  <c:v>299547758.27728599</c:v>
                </c:pt>
                <c:pt idx="7287">
                  <c:v>299498544.968898</c:v>
                </c:pt>
                <c:pt idx="7288">
                  <c:v>299449318.00581801</c:v>
                </c:pt>
                <c:pt idx="7289">
                  <c:v>299400077.37998396</c:v>
                </c:pt>
                <c:pt idx="7290">
                  <c:v>299350823.08333403</c:v>
                </c:pt>
                <c:pt idx="7291">
                  <c:v>299301555.10780615</c:v>
                </c:pt>
                <c:pt idx="7292">
                  <c:v>299252273.44533896</c:v>
                </c:pt>
                <c:pt idx="7293">
                  <c:v>299202978.08786905</c:v>
                </c:pt>
                <c:pt idx="7294">
                  <c:v>299153669.02733499</c:v>
                </c:pt>
                <c:pt idx="7295">
                  <c:v>299104346.25567496</c:v>
                </c:pt>
                <c:pt idx="7296">
                  <c:v>299055009.76482701</c:v>
                </c:pt>
                <c:pt idx="7297">
                  <c:v>299005659.54672605</c:v>
                </c:pt>
                <c:pt idx="7298">
                  <c:v>298956295.59331399</c:v>
                </c:pt>
                <c:pt idx="7299">
                  <c:v>298906917.89652401</c:v>
                </c:pt>
                <c:pt idx="7300">
                  <c:v>298857526.44829696</c:v>
                </c:pt>
                <c:pt idx="7301">
                  <c:v>298808121.24056709</c:v>
                </c:pt>
                <c:pt idx="7302">
                  <c:v>298758702.26527196</c:v>
                </c:pt>
                <c:pt idx="7303">
                  <c:v>298709269.51434696</c:v>
                </c:pt>
                <c:pt idx="7304">
                  <c:v>298659822.97973192</c:v>
                </c:pt>
                <c:pt idx="7305">
                  <c:v>298610362.65336108</c:v>
                </c:pt>
                <c:pt idx="7306">
                  <c:v>298560888.52716798</c:v>
                </c:pt>
                <c:pt idx="7307">
                  <c:v>298511400.59309202</c:v>
                </c:pt>
                <c:pt idx="7308">
                  <c:v>298461898.84306711</c:v>
                </c:pt>
                <c:pt idx="7309">
                  <c:v>298412383.26902801</c:v>
                </c:pt>
                <c:pt idx="7310">
                  <c:v>298362853.86290991</c:v>
                </c:pt>
                <c:pt idx="7311">
                  <c:v>298313310.61664796</c:v>
                </c:pt>
                <c:pt idx="7312">
                  <c:v>298263753.52217692</c:v>
                </c:pt>
                <c:pt idx="7313">
                  <c:v>298214182.57143092</c:v>
                </c:pt>
                <c:pt idx="7314">
                  <c:v>298164597.75634199</c:v>
                </c:pt>
                <c:pt idx="7315">
                  <c:v>298114999.06884402</c:v>
                </c:pt>
                <c:pt idx="7316">
                  <c:v>298065386.500871</c:v>
                </c:pt>
                <c:pt idx="7317">
                  <c:v>298015760.04435402</c:v>
                </c:pt>
                <c:pt idx="7318">
                  <c:v>297966119.69122696</c:v>
                </c:pt>
                <c:pt idx="7319">
                  <c:v>297916465.43342102</c:v>
                </c:pt>
                <c:pt idx="7320">
                  <c:v>297866797.26286799</c:v>
                </c:pt>
                <c:pt idx="7321">
                  <c:v>297817115.17149901</c:v>
                </c:pt>
                <c:pt idx="7322">
                  <c:v>297767419.151245</c:v>
                </c:pt>
                <c:pt idx="7323">
                  <c:v>297717709.19403601</c:v>
                </c:pt>
                <c:pt idx="7324">
                  <c:v>297667985.29179996</c:v>
                </c:pt>
                <c:pt idx="7325">
                  <c:v>297618247.43646896</c:v>
                </c:pt>
                <c:pt idx="7326">
                  <c:v>297568495.61997092</c:v>
                </c:pt>
                <c:pt idx="7327">
                  <c:v>297518729.83423495</c:v>
                </c:pt>
                <c:pt idx="7328">
                  <c:v>297468950.07118791</c:v>
                </c:pt>
                <c:pt idx="7329">
                  <c:v>297419156.32275796</c:v>
                </c:pt>
                <c:pt idx="7330">
                  <c:v>297369348.58087099</c:v>
                </c:pt>
                <c:pt idx="7331">
                  <c:v>297319526.83745497</c:v>
                </c:pt>
                <c:pt idx="7332">
                  <c:v>297269691.08443201</c:v>
                </c:pt>
                <c:pt idx="7333">
                  <c:v>297219841.31373298</c:v>
                </c:pt>
                <c:pt idx="7334">
                  <c:v>297169977.51727903</c:v>
                </c:pt>
                <c:pt idx="7335">
                  <c:v>297120099.68699503</c:v>
                </c:pt>
                <c:pt idx="7336">
                  <c:v>297070207.81480497</c:v>
                </c:pt>
                <c:pt idx="7337">
                  <c:v>297020301.89263093</c:v>
                </c:pt>
                <c:pt idx="7338">
                  <c:v>296970381.91239697</c:v>
                </c:pt>
                <c:pt idx="7339">
                  <c:v>296920447.86602402</c:v>
                </c:pt>
                <c:pt idx="7340">
                  <c:v>296870499.74543297</c:v>
                </c:pt>
                <c:pt idx="7341">
                  <c:v>296820537.54254305</c:v>
                </c:pt>
                <c:pt idx="7342">
                  <c:v>296770561.24927592</c:v>
                </c:pt>
                <c:pt idx="7343">
                  <c:v>296720570.85755008</c:v>
                </c:pt>
                <c:pt idx="7344">
                  <c:v>296670566.359285</c:v>
                </c:pt>
                <c:pt idx="7345">
                  <c:v>296620547.74639601</c:v>
                </c:pt>
                <c:pt idx="7346">
                  <c:v>296570515.010804</c:v>
                </c:pt>
                <c:pt idx="7347">
                  <c:v>296520468.14442211</c:v>
                </c:pt>
                <c:pt idx="7348">
                  <c:v>296470407.13916802</c:v>
                </c:pt>
                <c:pt idx="7349">
                  <c:v>296420331.98695493</c:v>
                </c:pt>
                <c:pt idx="7350">
                  <c:v>296370242.67969799</c:v>
                </c:pt>
                <c:pt idx="7351">
                  <c:v>296320139.20931101</c:v>
                </c:pt>
                <c:pt idx="7352">
                  <c:v>296270021.56770605</c:v>
                </c:pt>
                <c:pt idx="7353">
                  <c:v>296219889.74679601</c:v>
                </c:pt>
                <c:pt idx="7354">
                  <c:v>296169743.73848999</c:v>
                </c:pt>
                <c:pt idx="7355">
                  <c:v>296119583.53469992</c:v>
                </c:pt>
                <c:pt idx="7356">
                  <c:v>296069409.12733501</c:v>
                </c:pt>
                <c:pt idx="7357">
                  <c:v>296019220.50830305</c:v>
                </c:pt>
                <c:pt idx="7358">
                  <c:v>295969017.66951203</c:v>
                </c:pt>
                <c:pt idx="7359">
                  <c:v>295918800.60286897</c:v>
                </c:pt>
                <c:pt idx="7360">
                  <c:v>295868569.30028099</c:v>
                </c:pt>
                <c:pt idx="7361">
                  <c:v>295818323.75365198</c:v>
                </c:pt>
                <c:pt idx="7362">
                  <c:v>295768063.95488697</c:v>
                </c:pt>
                <c:pt idx="7363">
                  <c:v>295717789.89588892</c:v>
                </c:pt>
                <c:pt idx="7364">
                  <c:v>295667501.56856108</c:v>
                </c:pt>
                <c:pt idx="7365">
                  <c:v>295617198.96480298</c:v>
                </c:pt>
                <c:pt idx="7366">
                  <c:v>295566882.076518</c:v>
                </c:pt>
                <c:pt idx="7367">
                  <c:v>295516550.89560395</c:v>
                </c:pt>
                <c:pt idx="7368">
                  <c:v>295466205.41396099</c:v>
                </c:pt>
                <c:pt idx="7369">
                  <c:v>295415845.62348509</c:v>
                </c:pt>
                <c:pt idx="7370">
                  <c:v>295365471.51607394</c:v>
                </c:pt>
                <c:pt idx="7371">
                  <c:v>295315083.08362401</c:v>
                </c:pt>
                <c:pt idx="7372">
                  <c:v>295264680.31802905</c:v>
                </c:pt>
                <c:pt idx="7373">
                  <c:v>295214263.21118397</c:v>
                </c:pt>
                <c:pt idx="7374">
                  <c:v>295163831.75498092</c:v>
                </c:pt>
                <c:pt idx="7375">
                  <c:v>295113385.941311</c:v>
                </c:pt>
                <c:pt idx="7376">
                  <c:v>295062925.76206601</c:v>
                </c:pt>
                <c:pt idx="7377">
                  <c:v>295012451.20913392</c:v>
                </c:pt>
                <c:pt idx="7378">
                  <c:v>294961962.27440602</c:v>
                </c:pt>
                <c:pt idx="7379">
                  <c:v>294911458.94976801</c:v>
                </c:pt>
                <c:pt idx="7380">
                  <c:v>294860941.22710705</c:v>
                </c:pt>
                <c:pt idx="7381">
                  <c:v>294810409.09830695</c:v>
                </c:pt>
                <c:pt idx="7382">
                  <c:v>294759862.55525202</c:v>
                </c:pt>
                <c:pt idx="7383">
                  <c:v>294709301.589827</c:v>
                </c:pt>
                <c:pt idx="7384">
                  <c:v>294658726.19391298</c:v>
                </c:pt>
                <c:pt idx="7385">
                  <c:v>294608136.35939097</c:v>
                </c:pt>
                <c:pt idx="7386">
                  <c:v>294557532.07813799</c:v>
                </c:pt>
                <c:pt idx="7387">
                  <c:v>294506913.34203601</c:v>
                </c:pt>
                <c:pt idx="7388">
                  <c:v>294456280.14296001</c:v>
                </c:pt>
                <c:pt idx="7389">
                  <c:v>294405632.47278786</c:v>
                </c:pt>
                <c:pt idx="7390">
                  <c:v>294354970.32339197</c:v>
                </c:pt>
                <c:pt idx="7391">
                  <c:v>294304293.68664795</c:v>
                </c:pt>
                <c:pt idx="7392">
                  <c:v>294253602.55442798</c:v>
                </c:pt>
                <c:pt idx="7393">
                  <c:v>294202896.91860199</c:v>
                </c:pt>
                <c:pt idx="7394">
                  <c:v>294152176.77104092</c:v>
                </c:pt>
                <c:pt idx="7395">
                  <c:v>294101442.10361302</c:v>
                </c:pt>
                <c:pt idx="7396">
                  <c:v>294050692.90818501</c:v>
                </c:pt>
                <c:pt idx="7397">
                  <c:v>293999929.17662305</c:v>
                </c:pt>
                <c:pt idx="7398">
                  <c:v>293949150.90079296</c:v>
                </c:pt>
                <c:pt idx="7399">
                  <c:v>293898358.07255697</c:v>
                </c:pt>
                <c:pt idx="7400">
                  <c:v>293847550.68377697</c:v>
                </c:pt>
                <c:pt idx="7401">
                  <c:v>293796728.72631592</c:v>
                </c:pt>
                <c:pt idx="7402">
                  <c:v>293745892.19203103</c:v>
                </c:pt>
                <c:pt idx="7403">
                  <c:v>293695041.07278192</c:v>
                </c:pt>
                <c:pt idx="7404">
                  <c:v>293644175.36042309</c:v>
                </c:pt>
                <c:pt idx="7405">
                  <c:v>293593295.04681206</c:v>
                </c:pt>
                <c:pt idx="7406">
                  <c:v>293542400.12380207</c:v>
                </c:pt>
                <c:pt idx="7407">
                  <c:v>293491490.58324599</c:v>
                </c:pt>
                <c:pt idx="7408">
                  <c:v>293440566.41699386</c:v>
                </c:pt>
                <c:pt idx="7409">
                  <c:v>293389627.61689502</c:v>
                </c:pt>
                <c:pt idx="7410">
                  <c:v>293338674.17479998</c:v>
                </c:pt>
                <c:pt idx="7411">
                  <c:v>293287706.08255392</c:v>
                </c:pt>
                <c:pt idx="7412">
                  <c:v>293236723.33200294</c:v>
                </c:pt>
                <c:pt idx="7413">
                  <c:v>293185725.91498995</c:v>
                </c:pt>
                <c:pt idx="7414">
                  <c:v>293134713.82335901</c:v>
                </c:pt>
                <c:pt idx="7415">
                  <c:v>293083687.048949</c:v>
                </c:pt>
                <c:pt idx="7416">
                  <c:v>293032645.58359998</c:v>
                </c:pt>
                <c:pt idx="7417">
                  <c:v>292981589.41915101</c:v>
                </c:pt>
                <c:pt idx="7418">
                  <c:v>292930518.54743809</c:v>
                </c:pt>
                <c:pt idx="7419">
                  <c:v>292879432.96029496</c:v>
                </c:pt>
                <c:pt idx="7420">
                  <c:v>292828332.64955604</c:v>
                </c:pt>
                <c:pt idx="7421">
                  <c:v>292777217.60705215</c:v>
                </c:pt>
                <c:pt idx="7422">
                  <c:v>292726087.82461399</c:v>
                </c:pt>
                <c:pt idx="7423">
                  <c:v>292674943.29406899</c:v>
                </c:pt>
                <c:pt idx="7424">
                  <c:v>292623784.00724697</c:v>
                </c:pt>
                <c:pt idx="7425">
                  <c:v>292572609.95597094</c:v>
                </c:pt>
                <c:pt idx="7426">
                  <c:v>292521421.132065</c:v>
                </c:pt>
                <c:pt idx="7427">
                  <c:v>292470217.52735102</c:v>
                </c:pt>
                <c:pt idx="7428">
                  <c:v>292418999.13365102</c:v>
                </c:pt>
                <c:pt idx="7429">
                  <c:v>292367765.94278294</c:v>
                </c:pt>
                <c:pt idx="7430">
                  <c:v>292316517.94656301</c:v>
                </c:pt>
                <c:pt idx="7431">
                  <c:v>292265255.13680899</c:v>
                </c:pt>
                <c:pt idx="7432">
                  <c:v>292213977.50533295</c:v>
                </c:pt>
                <c:pt idx="7433">
                  <c:v>292162685.04394799</c:v>
                </c:pt>
                <c:pt idx="7434">
                  <c:v>292111377.74446309</c:v>
                </c:pt>
                <c:pt idx="7435">
                  <c:v>292060055.59868896</c:v>
                </c:pt>
                <c:pt idx="7436">
                  <c:v>292008718.598432</c:v>
                </c:pt>
                <c:pt idx="7437">
                  <c:v>291957366.73549694</c:v>
                </c:pt>
                <c:pt idx="7438">
                  <c:v>291906000.00168699</c:v>
                </c:pt>
                <c:pt idx="7439">
                  <c:v>291854618.38880497</c:v>
                </c:pt>
                <c:pt idx="7440">
                  <c:v>291803221.88865</c:v>
                </c:pt>
                <c:pt idx="7441">
                  <c:v>291751810.49302</c:v>
                </c:pt>
                <c:pt idx="7442">
                  <c:v>291700384.19371206</c:v>
                </c:pt>
                <c:pt idx="7443">
                  <c:v>291648942.98251992</c:v>
                </c:pt>
                <c:pt idx="7444">
                  <c:v>291597486.85123795</c:v>
                </c:pt>
                <c:pt idx="7445">
                  <c:v>291546015.79165691</c:v>
                </c:pt>
                <c:pt idx="7446">
                  <c:v>291494529.79556501</c:v>
                </c:pt>
                <c:pt idx="7447">
                  <c:v>291443028.85474998</c:v>
                </c:pt>
                <c:pt idx="7448">
                  <c:v>291391512.96099591</c:v>
                </c:pt>
                <c:pt idx="7449">
                  <c:v>291339982.10608792</c:v>
                </c:pt>
                <c:pt idx="7450">
                  <c:v>291288436.28180796</c:v>
                </c:pt>
                <c:pt idx="7451">
                  <c:v>291236875.47993386</c:v>
                </c:pt>
                <c:pt idx="7452">
                  <c:v>291185299.69224495</c:v>
                </c:pt>
                <c:pt idx="7453">
                  <c:v>291133708.91051799</c:v>
                </c:pt>
                <c:pt idx="7454">
                  <c:v>291082103.12652606</c:v>
                </c:pt>
                <c:pt idx="7455">
                  <c:v>291030482.33203894</c:v>
                </c:pt>
                <c:pt idx="7456">
                  <c:v>290978846.51883101</c:v>
                </c:pt>
                <c:pt idx="7457">
                  <c:v>290927195.67866701</c:v>
                </c:pt>
                <c:pt idx="7458">
                  <c:v>290875529.80331397</c:v>
                </c:pt>
                <c:pt idx="7459">
                  <c:v>290823848.88453609</c:v>
                </c:pt>
                <c:pt idx="7460">
                  <c:v>290772152.91409695</c:v>
                </c:pt>
                <c:pt idx="7461">
                  <c:v>290720441.88375509</c:v>
                </c:pt>
                <c:pt idx="7462">
                  <c:v>290668715.78526992</c:v>
                </c:pt>
                <c:pt idx="7463">
                  <c:v>290616974.61039609</c:v>
                </c:pt>
                <c:pt idx="7464">
                  <c:v>290565218.35088909</c:v>
                </c:pt>
                <c:pt idx="7465">
                  <c:v>290513446.99849999</c:v>
                </c:pt>
                <c:pt idx="7466">
                  <c:v>290461660.544981</c:v>
                </c:pt>
                <c:pt idx="7467">
                  <c:v>290409858.98207688</c:v>
                </c:pt>
                <c:pt idx="7468">
                  <c:v>290358042.30153501</c:v>
                </c:pt>
                <c:pt idx="7469">
                  <c:v>290306210.49509895</c:v>
                </c:pt>
                <c:pt idx="7470">
                  <c:v>290254363.55451006</c:v>
                </c:pt>
                <c:pt idx="7471">
                  <c:v>290202501.47150892</c:v>
                </c:pt>
                <c:pt idx="7472">
                  <c:v>290150624.237831</c:v>
                </c:pt>
                <c:pt idx="7473">
                  <c:v>290098731.84521401</c:v>
                </c:pt>
                <c:pt idx="7474">
                  <c:v>290046824.28538895</c:v>
                </c:pt>
                <c:pt idx="7475">
                  <c:v>289994901.55008799</c:v>
                </c:pt>
                <c:pt idx="7476">
                  <c:v>289942963.63103896</c:v>
                </c:pt>
                <c:pt idx="7477">
                  <c:v>289891010.51996791</c:v>
                </c:pt>
                <c:pt idx="7478">
                  <c:v>289839042.208601</c:v>
                </c:pt>
                <c:pt idx="7479">
                  <c:v>289787058.68865901</c:v>
                </c:pt>
                <c:pt idx="7480">
                  <c:v>289735059.951864</c:v>
                </c:pt>
                <c:pt idx="7481">
                  <c:v>289683045.98993194</c:v>
                </c:pt>
                <c:pt idx="7482">
                  <c:v>289631016.79457796</c:v>
                </c:pt>
                <c:pt idx="7483">
                  <c:v>289578972.35751611</c:v>
                </c:pt>
                <c:pt idx="7484">
                  <c:v>289526912.67045701</c:v>
                </c:pt>
                <c:pt idx="7485">
                  <c:v>289474837.72510892</c:v>
                </c:pt>
                <c:pt idx="7486">
                  <c:v>289422747.51318002</c:v>
                </c:pt>
                <c:pt idx="7487">
                  <c:v>289370642.02637196</c:v>
                </c:pt>
                <c:pt idx="7488">
                  <c:v>289318521.25638795</c:v>
                </c:pt>
                <c:pt idx="7489">
                  <c:v>289266385.19492698</c:v>
                </c:pt>
                <c:pt idx="7490">
                  <c:v>289214233.83368695</c:v>
                </c:pt>
                <c:pt idx="7491">
                  <c:v>289162067.16436309</c:v>
                </c:pt>
                <c:pt idx="7492">
                  <c:v>289109885.17864698</c:v>
                </c:pt>
                <c:pt idx="7493">
                  <c:v>289057687.86822802</c:v>
                </c:pt>
                <c:pt idx="7494">
                  <c:v>289005475.22479492</c:v>
                </c:pt>
                <c:pt idx="7495">
                  <c:v>288953247.24003297</c:v>
                </c:pt>
                <c:pt idx="7496">
                  <c:v>288901003.90562499</c:v>
                </c:pt>
                <c:pt idx="7497">
                  <c:v>288848745.21325201</c:v>
                </c:pt>
                <c:pt idx="7498">
                  <c:v>288796471.15459108</c:v>
                </c:pt>
                <c:pt idx="7499">
                  <c:v>288744181.72131795</c:v>
                </c:pt>
                <c:pt idx="7500">
                  <c:v>288691876.90510792</c:v>
                </c:pt>
                <c:pt idx="7501">
                  <c:v>288639556.69763005</c:v>
                </c:pt>
                <c:pt idx="7502">
                  <c:v>288587221.09055197</c:v>
                </c:pt>
                <c:pt idx="7503">
                  <c:v>288534870.07554001</c:v>
                </c:pt>
                <c:pt idx="7504">
                  <c:v>288482503.64425898</c:v>
                </c:pt>
                <c:pt idx="7505">
                  <c:v>288430121.78836995</c:v>
                </c:pt>
                <c:pt idx="7506">
                  <c:v>288377724.499529</c:v>
                </c:pt>
                <c:pt idx="7507">
                  <c:v>288325311.76939303</c:v>
                </c:pt>
                <c:pt idx="7508">
                  <c:v>288272883.589616</c:v>
                </c:pt>
                <c:pt idx="7509">
                  <c:v>288220439.95184791</c:v>
                </c:pt>
                <c:pt idx="7510">
                  <c:v>288167980.84773809</c:v>
                </c:pt>
                <c:pt idx="7511">
                  <c:v>288115506.26892996</c:v>
                </c:pt>
                <c:pt idx="7512">
                  <c:v>288063016.20706898</c:v>
                </c:pt>
                <c:pt idx="7513">
                  <c:v>288010510.65379506</c:v>
                </c:pt>
                <c:pt idx="7514">
                  <c:v>287957989.60074598</c:v>
                </c:pt>
                <c:pt idx="7515">
                  <c:v>287905453.03955609</c:v>
                </c:pt>
                <c:pt idx="7516">
                  <c:v>287852900.96185899</c:v>
                </c:pt>
                <c:pt idx="7517">
                  <c:v>287800333.35928601</c:v>
                </c:pt>
                <c:pt idx="7518">
                  <c:v>287747750.223463</c:v>
                </c:pt>
                <c:pt idx="7519">
                  <c:v>287695151.54601598</c:v>
                </c:pt>
                <c:pt idx="7520">
                  <c:v>287642537.31856507</c:v>
                </c:pt>
                <c:pt idx="7521">
                  <c:v>287589907.53273094</c:v>
                </c:pt>
                <c:pt idx="7522">
                  <c:v>287537262.18013102</c:v>
                </c:pt>
                <c:pt idx="7523">
                  <c:v>287484601.25237793</c:v>
                </c:pt>
                <c:pt idx="7524">
                  <c:v>287431924.74108392</c:v>
                </c:pt>
                <c:pt idx="7525">
                  <c:v>287379232.63785702</c:v>
                </c:pt>
                <c:pt idx="7526">
                  <c:v>287326524.93430394</c:v>
                </c:pt>
                <c:pt idx="7527">
                  <c:v>287273801.62202698</c:v>
                </c:pt>
                <c:pt idx="7528">
                  <c:v>287221062.69262803</c:v>
                </c:pt>
                <c:pt idx="7529">
                  <c:v>287168308.137703</c:v>
                </c:pt>
                <c:pt idx="7530">
                  <c:v>287115537.94884801</c:v>
                </c:pt>
                <c:pt idx="7531">
                  <c:v>287062752.11765409</c:v>
                </c:pt>
                <c:pt idx="7532">
                  <c:v>287009950.63571101</c:v>
                </c:pt>
                <c:pt idx="7533">
                  <c:v>286957133.49460691</c:v>
                </c:pt>
                <c:pt idx="7534">
                  <c:v>286904300.68592298</c:v>
                </c:pt>
                <c:pt idx="7535">
                  <c:v>286851452.20124096</c:v>
                </c:pt>
                <c:pt idx="7536">
                  <c:v>286798588.03213894</c:v>
                </c:pt>
                <c:pt idx="7537">
                  <c:v>286745708.17019302</c:v>
                </c:pt>
                <c:pt idx="7538">
                  <c:v>286692812.60697299</c:v>
                </c:pt>
                <c:pt idx="7539">
                  <c:v>286639901.33405</c:v>
                </c:pt>
                <c:pt idx="7540">
                  <c:v>286586974.34299099</c:v>
                </c:pt>
                <c:pt idx="7541">
                  <c:v>286534031.62536001</c:v>
                </c:pt>
                <c:pt idx="7542">
                  <c:v>286481073.17271602</c:v>
                </c:pt>
                <c:pt idx="7543">
                  <c:v>286428098.97661692</c:v>
                </c:pt>
                <c:pt idx="7544">
                  <c:v>286375109.02861899</c:v>
                </c:pt>
                <c:pt idx="7545">
                  <c:v>286322103.32027394</c:v>
                </c:pt>
                <c:pt idx="7546">
                  <c:v>286269081.84313107</c:v>
                </c:pt>
                <c:pt idx="7547">
                  <c:v>286216044.58873492</c:v>
                </c:pt>
                <c:pt idx="7548">
                  <c:v>286162991.54863</c:v>
                </c:pt>
                <c:pt idx="7549">
                  <c:v>286109922.71435499</c:v>
                </c:pt>
                <c:pt idx="7550">
                  <c:v>286056838.07744801</c:v>
                </c:pt>
                <c:pt idx="7551">
                  <c:v>286003737.62944305</c:v>
                </c:pt>
                <c:pt idx="7552">
                  <c:v>285950621.36187005</c:v>
                </c:pt>
                <c:pt idx="7553">
                  <c:v>285897489.26625794</c:v>
                </c:pt>
                <c:pt idx="7554">
                  <c:v>285844341.33413202</c:v>
                </c:pt>
                <c:pt idx="7555">
                  <c:v>285791177.55701405</c:v>
                </c:pt>
                <c:pt idx="7556">
                  <c:v>285737997.926422</c:v>
                </c:pt>
                <c:pt idx="7557">
                  <c:v>285684802.43387294</c:v>
                </c:pt>
                <c:pt idx="7558">
                  <c:v>285631591.07087892</c:v>
                </c:pt>
                <c:pt idx="7559">
                  <c:v>285578363.82894892</c:v>
                </c:pt>
                <c:pt idx="7560">
                  <c:v>285525120.69959205</c:v>
                </c:pt>
                <c:pt idx="7561">
                  <c:v>285471861.674308</c:v>
                </c:pt>
                <c:pt idx="7562">
                  <c:v>285418586.74459898</c:v>
                </c:pt>
                <c:pt idx="7563">
                  <c:v>285365295.90196192</c:v>
                </c:pt>
                <c:pt idx="7564">
                  <c:v>285311989.13789207</c:v>
                </c:pt>
                <c:pt idx="7565">
                  <c:v>285258666.44387698</c:v>
                </c:pt>
                <c:pt idx="7566">
                  <c:v>285205327.81140703</c:v>
                </c:pt>
                <c:pt idx="7567">
                  <c:v>285151973.23196691</c:v>
                </c:pt>
                <c:pt idx="7568">
                  <c:v>285098602.69703501</c:v>
                </c:pt>
                <c:pt idx="7569">
                  <c:v>285045216.19809198</c:v>
                </c:pt>
                <c:pt idx="7570">
                  <c:v>284991813.72661191</c:v>
                </c:pt>
                <c:pt idx="7571">
                  <c:v>284938395.27406502</c:v>
                </c:pt>
                <c:pt idx="7572">
                  <c:v>284884960.83192092</c:v>
                </c:pt>
                <c:pt idx="7573">
                  <c:v>284831510.39164603</c:v>
                </c:pt>
                <c:pt idx="7574">
                  <c:v>284778043.9447</c:v>
                </c:pt>
                <c:pt idx="7575">
                  <c:v>284724561.48254097</c:v>
                </c:pt>
                <c:pt idx="7576">
                  <c:v>284671062.99662691</c:v>
                </c:pt>
                <c:pt idx="7577">
                  <c:v>284617548.47840792</c:v>
                </c:pt>
                <c:pt idx="7578">
                  <c:v>284564017.91933203</c:v>
                </c:pt>
                <c:pt idx="7579">
                  <c:v>284510471.31084597</c:v>
                </c:pt>
                <c:pt idx="7580">
                  <c:v>284456908.64439106</c:v>
                </c:pt>
                <c:pt idx="7581">
                  <c:v>284403329.91140503</c:v>
                </c:pt>
                <c:pt idx="7582">
                  <c:v>284349735.10332507</c:v>
                </c:pt>
                <c:pt idx="7583">
                  <c:v>284296124.21158201</c:v>
                </c:pt>
                <c:pt idx="7584">
                  <c:v>284242497.22760296</c:v>
                </c:pt>
                <c:pt idx="7585">
                  <c:v>284188854.14281607</c:v>
                </c:pt>
                <c:pt idx="7586">
                  <c:v>284135194.94864202</c:v>
                </c:pt>
                <c:pt idx="7587">
                  <c:v>284081519.63649791</c:v>
                </c:pt>
                <c:pt idx="7588">
                  <c:v>284027828.19779998</c:v>
                </c:pt>
                <c:pt idx="7589">
                  <c:v>283974120.62395799</c:v>
                </c:pt>
                <c:pt idx="7590">
                  <c:v>283920396.90638196</c:v>
                </c:pt>
                <c:pt idx="7591">
                  <c:v>283866657.03647697</c:v>
                </c:pt>
                <c:pt idx="7592">
                  <c:v>283812901.005642</c:v>
                </c:pt>
                <c:pt idx="7593">
                  <c:v>283759128.80527496</c:v>
                </c:pt>
                <c:pt idx="7594">
                  <c:v>283705340.42677093</c:v>
                </c:pt>
                <c:pt idx="7595">
                  <c:v>283651535.86152005</c:v>
                </c:pt>
                <c:pt idx="7596">
                  <c:v>283597715.10091001</c:v>
                </c:pt>
                <c:pt idx="7597">
                  <c:v>283543878.13632399</c:v>
                </c:pt>
                <c:pt idx="7598">
                  <c:v>283490024.95914209</c:v>
                </c:pt>
                <c:pt idx="7599">
                  <c:v>283436155.56074101</c:v>
                </c:pt>
                <c:pt idx="7600">
                  <c:v>283382269.93249291</c:v>
                </c:pt>
                <c:pt idx="7601">
                  <c:v>283328368.06576902</c:v>
                </c:pt>
                <c:pt idx="7602">
                  <c:v>283274449.95193297</c:v>
                </c:pt>
                <c:pt idx="7603">
                  <c:v>283220515.58234894</c:v>
                </c:pt>
                <c:pt idx="7604">
                  <c:v>283166564.94837201</c:v>
                </c:pt>
                <c:pt idx="7605">
                  <c:v>283112598.04136205</c:v>
                </c:pt>
                <c:pt idx="7606">
                  <c:v>283058614.85266799</c:v>
                </c:pt>
                <c:pt idx="7607">
                  <c:v>283004615.37363791</c:v>
                </c:pt>
                <c:pt idx="7608">
                  <c:v>282950599.59561503</c:v>
                </c:pt>
                <c:pt idx="7609">
                  <c:v>282896567.50994003</c:v>
                </c:pt>
                <c:pt idx="7610">
                  <c:v>282842519.10794997</c:v>
                </c:pt>
                <c:pt idx="7611">
                  <c:v>282788454.38097793</c:v>
                </c:pt>
                <c:pt idx="7612">
                  <c:v>282734373.320355</c:v>
                </c:pt>
                <c:pt idx="7613">
                  <c:v>282680275.917404</c:v>
                </c:pt>
                <c:pt idx="7614">
                  <c:v>282626162.16344905</c:v>
                </c:pt>
                <c:pt idx="7615">
                  <c:v>282572032.04980701</c:v>
                </c:pt>
                <c:pt idx="7616">
                  <c:v>282517885.56779301</c:v>
                </c:pt>
                <c:pt idx="7617">
                  <c:v>282463722.708718</c:v>
                </c:pt>
                <c:pt idx="7618">
                  <c:v>282409543.46388799</c:v>
                </c:pt>
                <c:pt idx="7619">
                  <c:v>282355347.82460696</c:v>
                </c:pt>
                <c:pt idx="7620">
                  <c:v>282301135.78217393</c:v>
                </c:pt>
                <c:pt idx="7621">
                  <c:v>282246907.32788402</c:v>
                </c:pt>
                <c:pt idx="7622">
                  <c:v>282192662.453031</c:v>
                </c:pt>
                <c:pt idx="7623">
                  <c:v>282138401.14890105</c:v>
                </c:pt>
                <c:pt idx="7624">
                  <c:v>282084123.40677786</c:v>
                </c:pt>
                <c:pt idx="7625">
                  <c:v>282029829.21794403</c:v>
                </c:pt>
                <c:pt idx="7626">
                  <c:v>281975518.57367295</c:v>
                </c:pt>
                <c:pt idx="7627">
                  <c:v>281921191.46524096</c:v>
                </c:pt>
                <c:pt idx="7628">
                  <c:v>281866847.88391399</c:v>
                </c:pt>
                <c:pt idx="7629">
                  <c:v>281812487.82095796</c:v>
                </c:pt>
                <c:pt idx="7630">
                  <c:v>281758111.26763201</c:v>
                </c:pt>
                <c:pt idx="7631">
                  <c:v>281703718.21519601</c:v>
                </c:pt>
                <c:pt idx="7632">
                  <c:v>281649308.65490109</c:v>
                </c:pt>
                <c:pt idx="7633">
                  <c:v>281594882.57799792</c:v>
                </c:pt>
                <c:pt idx="7634">
                  <c:v>281540439.97572994</c:v>
                </c:pt>
                <c:pt idx="7635">
                  <c:v>281485980.83933991</c:v>
                </c:pt>
                <c:pt idx="7636">
                  <c:v>281431505.16006398</c:v>
                </c:pt>
                <c:pt idx="7637">
                  <c:v>281377012.92913592</c:v>
                </c:pt>
                <c:pt idx="7638">
                  <c:v>281322504.13778502</c:v>
                </c:pt>
                <c:pt idx="7639">
                  <c:v>281267978.77723694</c:v>
                </c:pt>
                <c:pt idx="7640">
                  <c:v>281213436.83871198</c:v>
                </c:pt>
                <c:pt idx="7641">
                  <c:v>281158878.31342906</c:v>
                </c:pt>
                <c:pt idx="7642">
                  <c:v>281104303.19259995</c:v>
                </c:pt>
                <c:pt idx="7643">
                  <c:v>281049711.467435</c:v>
                </c:pt>
                <c:pt idx="7644">
                  <c:v>280995103.12913901</c:v>
                </c:pt>
                <c:pt idx="7645">
                  <c:v>280940478.16891205</c:v>
                </c:pt>
                <c:pt idx="7646">
                  <c:v>280885836.57795101</c:v>
                </c:pt>
                <c:pt idx="7647">
                  <c:v>280831178.34745008</c:v>
                </c:pt>
                <c:pt idx="7648">
                  <c:v>280776503.46859801</c:v>
                </c:pt>
                <c:pt idx="7649">
                  <c:v>280721811.93257797</c:v>
                </c:pt>
                <c:pt idx="7650">
                  <c:v>280667103.73057199</c:v>
                </c:pt>
                <c:pt idx="7651">
                  <c:v>280612378.85375506</c:v>
                </c:pt>
                <c:pt idx="7652">
                  <c:v>280557637.29329991</c:v>
                </c:pt>
                <c:pt idx="7653">
                  <c:v>280502879.04037499</c:v>
                </c:pt>
                <c:pt idx="7654">
                  <c:v>280448104.08614391</c:v>
                </c:pt>
                <c:pt idx="7655">
                  <c:v>280393312.42176795</c:v>
                </c:pt>
                <c:pt idx="7656">
                  <c:v>280338504.03839999</c:v>
                </c:pt>
                <c:pt idx="7657">
                  <c:v>280283678.92719197</c:v>
                </c:pt>
                <c:pt idx="7658">
                  <c:v>280228837.079292</c:v>
                </c:pt>
                <c:pt idx="7659">
                  <c:v>280173978.48584199</c:v>
                </c:pt>
                <c:pt idx="7660">
                  <c:v>280119103.137981</c:v>
                </c:pt>
                <c:pt idx="7661">
                  <c:v>280064211.02684295</c:v>
                </c:pt>
                <c:pt idx="7662">
                  <c:v>280009302.14355814</c:v>
                </c:pt>
                <c:pt idx="7663">
                  <c:v>279954376.47925103</c:v>
                </c:pt>
                <c:pt idx="7664">
                  <c:v>279899434.02504492</c:v>
                </c:pt>
                <c:pt idx="7665">
                  <c:v>279844474.77205694</c:v>
                </c:pt>
                <c:pt idx="7666">
                  <c:v>279789498.71139795</c:v>
                </c:pt>
                <c:pt idx="7667">
                  <c:v>279734505.83417791</c:v>
                </c:pt>
                <c:pt idx="7668">
                  <c:v>279679496.13150102</c:v>
                </c:pt>
                <c:pt idx="7669">
                  <c:v>279624469.59446698</c:v>
                </c:pt>
                <c:pt idx="7670">
                  <c:v>279569426.21417201</c:v>
                </c:pt>
                <c:pt idx="7671">
                  <c:v>279514365.98170596</c:v>
                </c:pt>
                <c:pt idx="7672">
                  <c:v>279459288.88815606</c:v>
                </c:pt>
                <c:pt idx="7673">
                  <c:v>279404194.92460299</c:v>
                </c:pt>
                <c:pt idx="7674">
                  <c:v>279349084.08212698</c:v>
                </c:pt>
                <c:pt idx="7675">
                  <c:v>279293956.35180002</c:v>
                </c:pt>
                <c:pt idx="7676">
                  <c:v>279238811.72469199</c:v>
                </c:pt>
                <c:pt idx="7677">
                  <c:v>279183650.19186598</c:v>
                </c:pt>
                <c:pt idx="7678">
                  <c:v>279128471.744385</c:v>
                </c:pt>
                <c:pt idx="7679">
                  <c:v>279073276.37330198</c:v>
                </c:pt>
                <c:pt idx="7680">
                  <c:v>279018064.06966901</c:v>
                </c:pt>
                <c:pt idx="7681">
                  <c:v>278962834.82453305</c:v>
                </c:pt>
                <c:pt idx="7682">
                  <c:v>278907588.62893599</c:v>
                </c:pt>
                <c:pt idx="7683">
                  <c:v>278852325.47391492</c:v>
                </c:pt>
                <c:pt idx="7684">
                  <c:v>278797045.35050505</c:v>
                </c:pt>
                <c:pt idx="7685">
                  <c:v>278741748.249731</c:v>
                </c:pt>
                <c:pt idx="7686">
                  <c:v>278686434.16262001</c:v>
                </c:pt>
                <c:pt idx="7687">
                  <c:v>278631103.08019</c:v>
                </c:pt>
                <c:pt idx="7688">
                  <c:v>278575754.99345791</c:v>
                </c:pt>
                <c:pt idx="7689">
                  <c:v>278520389.89343297</c:v>
                </c:pt>
                <c:pt idx="7690">
                  <c:v>278465007.771119</c:v>
                </c:pt>
                <c:pt idx="7691">
                  <c:v>278409608.61752003</c:v>
                </c:pt>
                <c:pt idx="7692">
                  <c:v>278354192.42362994</c:v>
                </c:pt>
                <c:pt idx="7693">
                  <c:v>278298759.18044305</c:v>
                </c:pt>
                <c:pt idx="7694">
                  <c:v>278243308.87894303</c:v>
                </c:pt>
                <c:pt idx="7695">
                  <c:v>278187841.51011598</c:v>
                </c:pt>
                <c:pt idx="7696">
                  <c:v>278132357.06493795</c:v>
                </c:pt>
                <c:pt idx="7697">
                  <c:v>278076855.53438294</c:v>
                </c:pt>
                <c:pt idx="7698">
                  <c:v>278021336.90942001</c:v>
                </c:pt>
                <c:pt idx="7699">
                  <c:v>277965801.18101102</c:v>
                </c:pt>
                <c:pt idx="7700">
                  <c:v>277910248.34011507</c:v>
                </c:pt>
                <c:pt idx="7701">
                  <c:v>277854678.37768799</c:v>
                </c:pt>
                <c:pt idx="7702">
                  <c:v>277799091.28467786</c:v>
                </c:pt>
                <c:pt idx="7703">
                  <c:v>277743487.05203003</c:v>
                </c:pt>
                <c:pt idx="7704">
                  <c:v>277687865.67068499</c:v>
                </c:pt>
                <c:pt idx="7705">
                  <c:v>277632227.13157803</c:v>
                </c:pt>
                <c:pt idx="7706">
                  <c:v>277576571.42563885</c:v>
                </c:pt>
                <c:pt idx="7707">
                  <c:v>277520898.54379302</c:v>
                </c:pt>
                <c:pt idx="7708">
                  <c:v>277465208.47696292</c:v>
                </c:pt>
                <c:pt idx="7709">
                  <c:v>277409501.21606392</c:v>
                </c:pt>
                <c:pt idx="7710">
                  <c:v>277353776.75200403</c:v>
                </c:pt>
                <c:pt idx="7711">
                  <c:v>277298035.07569396</c:v>
                </c:pt>
                <c:pt idx="7712">
                  <c:v>277242276.17803401</c:v>
                </c:pt>
                <c:pt idx="7713">
                  <c:v>277186500.04991901</c:v>
                </c:pt>
                <c:pt idx="7714">
                  <c:v>277130706.68224299</c:v>
                </c:pt>
                <c:pt idx="7715">
                  <c:v>277074896.06589109</c:v>
                </c:pt>
                <c:pt idx="7716">
                  <c:v>277019068.191746</c:v>
                </c:pt>
                <c:pt idx="7717">
                  <c:v>276963223.05068392</c:v>
                </c:pt>
                <c:pt idx="7718">
                  <c:v>276907360.633578</c:v>
                </c:pt>
                <c:pt idx="7719">
                  <c:v>276851480.9312939</c:v>
                </c:pt>
                <c:pt idx="7720">
                  <c:v>276795583.93469596</c:v>
                </c:pt>
                <c:pt idx="7721">
                  <c:v>276739669.63463897</c:v>
                </c:pt>
                <c:pt idx="7722">
                  <c:v>276683738.02197486</c:v>
                </c:pt>
                <c:pt idx="7723">
                  <c:v>276627789.08755302</c:v>
                </c:pt>
                <c:pt idx="7724">
                  <c:v>276571822.82221591</c:v>
                </c:pt>
                <c:pt idx="7725">
                  <c:v>276515839.21679795</c:v>
                </c:pt>
                <c:pt idx="7726">
                  <c:v>276459838.26213199</c:v>
                </c:pt>
                <c:pt idx="7727">
                  <c:v>276403819.94904602</c:v>
                </c:pt>
                <c:pt idx="7728">
                  <c:v>276347784.26836097</c:v>
                </c:pt>
                <c:pt idx="7729">
                  <c:v>276291731.210895</c:v>
                </c:pt>
                <c:pt idx="7730">
                  <c:v>276235660.76746005</c:v>
                </c:pt>
                <c:pt idx="7731">
                  <c:v>276179572.92886001</c:v>
                </c:pt>
                <c:pt idx="7732">
                  <c:v>276123467.68589997</c:v>
                </c:pt>
                <c:pt idx="7733">
                  <c:v>276067345.02937394</c:v>
                </c:pt>
                <c:pt idx="7734">
                  <c:v>276011204.95007592</c:v>
                </c:pt>
                <c:pt idx="7735">
                  <c:v>275955047.43878996</c:v>
                </c:pt>
                <c:pt idx="7736">
                  <c:v>275898872.48629594</c:v>
                </c:pt>
                <c:pt idx="7737">
                  <c:v>275842680.08337295</c:v>
                </c:pt>
                <c:pt idx="7738">
                  <c:v>275786470.22079092</c:v>
                </c:pt>
                <c:pt idx="7739">
                  <c:v>275730242.889314</c:v>
                </c:pt>
                <c:pt idx="7740">
                  <c:v>275673998.07970297</c:v>
                </c:pt>
                <c:pt idx="7741">
                  <c:v>275617735.78271395</c:v>
                </c:pt>
                <c:pt idx="7742">
                  <c:v>275561455.98909599</c:v>
                </c:pt>
                <c:pt idx="7743">
                  <c:v>275505158.68959302</c:v>
                </c:pt>
                <c:pt idx="7744">
                  <c:v>275448843.874946</c:v>
                </c:pt>
                <c:pt idx="7745">
                  <c:v>275392511.53588796</c:v>
                </c:pt>
                <c:pt idx="7746">
                  <c:v>275336161.66314805</c:v>
                </c:pt>
                <c:pt idx="7747">
                  <c:v>275279794.24745005</c:v>
                </c:pt>
                <c:pt idx="7748">
                  <c:v>275223409.27951097</c:v>
                </c:pt>
                <c:pt idx="7749">
                  <c:v>275167006.750045</c:v>
                </c:pt>
                <c:pt idx="7750">
                  <c:v>275110586.64976007</c:v>
                </c:pt>
                <c:pt idx="7751">
                  <c:v>275054148.96935695</c:v>
                </c:pt>
                <c:pt idx="7752">
                  <c:v>274997693.69953305</c:v>
                </c:pt>
                <c:pt idx="7753">
                  <c:v>274941220.83097994</c:v>
                </c:pt>
                <c:pt idx="7754">
                  <c:v>274884730.35438401</c:v>
                </c:pt>
                <c:pt idx="7755">
                  <c:v>274828222.26042598</c:v>
                </c:pt>
                <c:pt idx="7756">
                  <c:v>274771696.53978091</c:v>
                </c:pt>
                <c:pt idx="7757">
                  <c:v>274715153.18311805</c:v>
                </c:pt>
                <c:pt idx="7758">
                  <c:v>274658592.18110305</c:v>
                </c:pt>
                <c:pt idx="7759">
                  <c:v>274602013.52439392</c:v>
                </c:pt>
                <c:pt idx="7760">
                  <c:v>274545417.203646</c:v>
                </c:pt>
                <c:pt idx="7761">
                  <c:v>274488803.20950598</c:v>
                </c:pt>
                <c:pt idx="7762">
                  <c:v>274432171.53261495</c:v>
                </c:pt>
                <c:pt idx="7763">
                  <c:v>274375522.16361302</c:v>
                </c:pt>
                <c:pt idx="7764">
                  <c:v>274318855.09313101</c:v>
                </c:pt>
                <c:pt idx="7765">
                  <c:v>274262170.31179392</c:v>
                </c:pt>
                <c:pt idx="7766">
                  <c:v>274205467.81022298</c:v>
                </c:pt>
                <c:pt idx="7767">
                  <c:v>274148747.57903296</c:v>
                </c:pt>
                <c:pt idx="7768">
                  <c:v>274092009.60883301</c:v>
                </c:pt>
                <c:pt idx="7769">
                  <c:v>274035253.89022791</c:v>
                </c:pt>
                <c:pt idx="7770">
                  <c:v>273978480.41381705</c:v>
                </c:pt>
                <c:pt idx="7771">
                  <c:v>273921689.17019105</c:v>
                </c:pt>
                <c:pt idx="7772">
                  <c:v>273864880.14993697</c:v>
                </c:pt>
                <c:pt idx="7773">
                  <c:v>273808053.34363705</c:v>
                </c:pt>
                <c:pt idx="7774">
                  <c:v>273751208.74186802</c:v>
                </c:pt>
                <c:pt idx="7775">
                  <c:v>273694346.33519799</c:v>
                </c:pt>
                <c:pt idx="7776">
                  <c:v>273637466.11419398</c:v>
                </c:pt>
                <c:pt idx="7777">
                  <c:v>273580568.06941402</c:v>
                </c:pt>
                <c:pt idx="7778">
                  <c:v>273523652.19141102</c:v>
                </c:pt>
                <c:pt idx="7779">
                  <c:v>273466718.47073191</c:v>
                </c:pt>
                <c:pt idx="7780">
                  <c:v>273409766.897919</c:v>
                </c:pt>
                <c:pt idx="7781">
                  <c:v>273352797.46350902</c:v>
                </c:pt>
                <c:pt idx="7782">
                  <c:v>273295810.15803206</c:v>
                </c:pt>
                <c:pt idx="7783">
                  <c:v>273238804.97201103</c:v>
                </c:pt>
                <c:pt idx="7784">
                  <c:v>273181781.89596599</c:v>
                </c:pt>
                <c:pt idx="7785">
                  <c:v>273124740.92041099</c:v>
                </c:pt>
                <c:pt idx="7786">
                  <c:v>273067682.03585202</c:v>
                </c:pt>
                <c:pt idx="7787">
                  <c:v>273010605.23279095</c:v>
                </c:pt>
                <c:pt idx="7788">
                  <c:v>272953510.50172305</c:v>
                </c:pt>
                <c:pt idx="7789">
                  <c:v>272896397.833139</c:v>
                </c:pt>
                <c:pt idx="7790">
                  <c:v>272839267.21752214</c:v>
                </c:pt>
                <c:pt idx="7791">
                  <c:v>272782118.64535105</c:v>
                </c:pt>
                <c:pt idx="7792">
                  <c:v>272724952.10709709</c:v>
                </c:pt>
                <c:pt idx="7793">
                  <c:v>272667767.59322602</c:v>
                </c:pt>
                <c:pt idx="7794">
                  <c:v>272610565.09420103</c:v>
                </c:pt>
                <c:pt idx="7795">
                  <c:v>272553344.60047501</c:v>
                </c:pt>
                <c:pt idx="7796">
                  <c:v>272496106.10249609</c:v>
                </c:pt>
                <c:pt idx="7797">
                  <c:v>272438849.59070891</c:v>
                </c:pt>
                <c:pt idx="7798">
                  <c:v>272381575.05554909</c:v>
                </c:pt>
                <c:pt idx="7799">
                  <c:v>272324282.48744601</c:v>
                </c:pt>
                <c:pt idx="7800">
                  <c:v>272266971.876827</c:v>
                </c:pt>
                <c:pt idx="7801">
                  <c:v>272209643.21411002</c:v>
                </c:pt>
                <c:pt idx="7802">
                  <c:v>272152296.48970699</c:v>
                </c:pt>
                <c:pt idx="7803">
                  <c:v>272094931.69402701</c:v>
                </c:pt>
                <c:pt idx="7804">
                  <c:v>272037548.81746805</c:v>
                </c:pt>
                <c:pt idx="7805">
                  <c:v>271980147.85042804</c:v>
                </c:pt>
                <c:pt idx="7806">
                  <c:v>271922728.78329396</c:v>
                </c:pt>
                <c:pt idx="7807">
                  <c:v>271865291.60645002</c:v>
                </c:pt>
                <c:pt idx="7808">
                  <c:v>271807836.31027097</c:v>
                </c:pt>
                <c:pt idx="7809">
                  <c:v>271750362.88512701</c:v>
                </c:pt>
                <c:pt idx="7810">
                  <c:v>271692871.32138503</c:v>
                </c:pt>
                <c:pt idx="7811">
                  <c:v>271635361.60940206</c:v>
                </c:pt>
                <c:pt idx="7812">
                  <c:v>271577833.73953003</c:v>
                </c:pt>
                <c:pt idx="7813">
                  <c:v>271520287.702115</c:v>
                </c:pt>
                <c:pt idx="7814">
                  <c:v>271462723.48749697</c:v>
                </c:pt>
                <c:pt idx="7815">
                  <c:v>271405141.08600992</c:v>
                </c:pt>
                <c:pt idx="7816">
                  <c:v>271347540.48798192</c:v>
                </c:pt>
                <c:pt idx="7817">
                  <c:v>271289921.683734</c:v>
                </c:pt>
                <c:pt idx="7818">
                  <c:v>271232284.66358215</c:v>
                </c:pt>
                <c:pt idx="7819">
                  <c:v>271174629.41783392</c:v>
                </c:pt>
                <c:pt idx="7820">
                  <c:v>271116955.93679297</c:v>
                </c:pt>
                <c:pt idx="7821">
                  <c:v>271059264.21075499</c:v>
                </c:pt>
                <c:pt idx="7822">
                  <c:v>271001554.23000896</c:v>
                </c:pt>
                <c:pt idx="7823">
                  <c:v>270943825.984842</c:v>
                </c:pt>
                <c:pt idx="7824">
                  <c:v>270886079.46553099</c:v>
                </c:pt>
                <c:pt idx="7825">
                  <c:v>270828314.66234601</c:v>
                </c:pt>
                <c:pt idx="7826">
                  <c:v>270770531.56555206</c:v>
                </c:pt>
                <c:pt idx="7827">
                  <c:v>270712730.16540909</c:v>
                </c:pt>
                <c:pt idx="7828">
                  <c:v>270654910.45216799</c:v>
                </c:pt>
                <c:pt idx="7829">
                  <c:v>270597072.41607594</c:v>
                </c:pt>
                <c:pt idx="7830">
                  <c:v>270539216.04737198</c:v>
                </c:pt>
                <c:pt idx="7831">
                  <c:v>270481341.33628994</c:v>
                </c:pt>
                <c:pt idx="7832">
                  <c:v>270423448.27305597</c:v>
                </c:pt>
                <c:pt idx="7833">
                  <c:v>270365536.84789211</c:v>
                </c:pt>
                <c:pt idx="7834">
                  <c:v>270307607.05101001</c:v>
                </c:pt>
                <c:pt idx="7835">
                  <c:v>270249658.87261891</c:v>
                </c:pt>
                <c:pt idx="7836">
                  <c:v>270191692.30291891</c:v>
                </c:pt>
                <c:pt idx="7837">
                  <c:v>270133707.33210492</c:v>
                </c:pt>
                <c:pt idx="7838">
                  <c:v>270075703.95036602</c:v>
                </c:pt>
                <c:pt idx="7839">
                  <c:v>270017682.14788306</c:v>
                </c:pt>
                <c:pt idx="7840">
                  <c:v>269959641.914832</c:v>
                </c:pt>
                <c:pt idx="7841">
                  <c:v>269901583.24137992</c:v>
                </c:pt>
                <c:pt idx="7842">
                  <c:v>269843506.11769205</c:v>
                </c:pt>
                <c:pt idx="7843">
                  <c:v>269785410.533921</c:v>
                </c:pt>
                <c:pt idx="7844">
                  <c:v>269727296.48021793</c:v>
                </c:pt>
                <c:pt idx="7845">
                  <c:v>269669163.946724</c:v>
                </c:pt>
                <c:pt idx="7846">
                  <c:v>269611012.923576</c:v>
                </c:pt>
                <c:pt idx="7847">
                  <c:v>269552843.40090191</c:v>
                </c:pt>
                <c:pt idx="7848">
                  <c:v>269494655.36882603</c:v>
                </c:pt>
                <c:pt idx="7849">
                  <c:v>269436448.81746304</c:v>
                </c:pt>
                <c:pt idx="7850">
                  <c:v>269378223.73692292</c:v>
                </c:pt>
                <c:pt idx="7851">
                  <c:v>269319980.11730897</c:v>
                </c:pt>
                <c:pt idx="7852">
                  <c:v>269261717.94871598</c:v>
                </c:pt>
                <c:pt idx="7853">
                  <c:v>269203437.2212339</c:v>
                </c:pt>
                <c:pt idx="7854">
                  <c:v>269145137.92494595</c:v>
                </c:pt>
                <c:pt idx="7855">
                  <c:v>269086820.04992902</c:v>
                </c:pt>
                <c:pt idx="7856">
                  <c:v>269028483.58624995</c:v>
                </c:pt>
                <c:pt idx="7857">
                  <c:v>268970128.52397299</c:v>
                </c:pt>
                <c:pt idx="7858">
                  <c:v>268911754.85315406</c:v>
                </c:pt>
                <c:pt idx="7859">
                  <c:v>268853362.56384104</c:v>
                </c:pt>
                <c:pt idx="7860">
                  <c:v>268794951.64607698</c:v>
                </c:pt>
                <c:pt idx="7861">
                  <c:v>268736522.08989698</c:v>
                </c:pt>
                <c:pt idx="7862">
                  <c:v>268678073.88532901</c:v>
                </c:pt>
                <c:pt idx="7863">
                  <c:v>268619607.02239692</c:v>
                </c:pt>
                <c:pt idx="7864">
                  <c:v>268561121.49111396</c:v>
                </c:pt>
                <c:pt idx="7865">
                  <c:v>268502617.28148896</c:v>
                </c:pt>
                <c:pt idx="7866">
                  <c:v>268444094.38352311</c:v>
                </c:pt>
                <c:pt idx="7867">
                  <c:v>268385552.78720999</c:v>
                </c:pt>
                <c:pt idx="7868">
                  <c:v>268326992.48253703</c:v>
                </c:pt>
                <c:pt idx="7869">
                  <c:v>268268413.45948499</c:v>
                </c:pt>
                <c:pt idx="7870">
                  <c:v>268209815.70802996</c:v>
                </c:pt>
                <c:pt idx="7871">
                  <c:v>268151199.21813497</c:v>
                </c:pt>
                <c:pt idx="7872">
                  <c:v>268092563.97976199</c:v>
                </c:pt>
                <c:pt idx="7873">
                  <c:v>268033909.98286402</c:v>
                </c:pt>
                <c:pt idx="7874">
                  <c:v>267975237.21738493</c:v>
                </c:pt>
                <c:pt idx="7875">
                  <c:v>267916545.67326596</c:v>
                </c:pt>
                <c:pt idx="7876">
                  <c:v>267857835.34043702</c:v>
                </c:pt>
                <c:pt idx="7877">
                  <c:v>267799106.208823</c:v>
                </c:pt>
                <c:pt idx="7878">
                  <c:v>267740358.26834297</c:v>
                </c:pt>
                <c:pt idx="7879">
                  <c:v>267681591.50890696</c:v>
                </c:pt>
                <c:pt idx="7880">
                  <c:v>267622805.92041802</c:v>
                </c:pt>
                <c:pt idx="7881">
                  <c:v>267564001.49277401</c:v>
                </c:pt>
                <c:pt idx="7882">
                  <c:v>267505178.21586296</c:v>
                </c:pt>
                <c:pt idx="7883">
                  <c:v>267446336.07956797</c:v>
                </c:pt>
                <c:pt idx="7884">
                  <c:v>267387475.07376397</c:v>
                </c:pt>
                <c:pt idx="7885">
                  <c:v>267328595.18831998</c:v>
                </c:pt>
                <c:pt idx="7886">
                  <c:v>267269696.41309598</c:v>
                </c:pt>
                <c:pt idx="7887">
                  <c:v>267210778.73794597</c:v>
                </c:pt>
                <c:pt idx="7888">
                  <c:v>267151842.15271801</c:v>
                </c:pt>
                <c:pt idx="7889">
                  <c:v>267092886.64724898</c:v>
                </c:pt>
                <c:pt idx="7890">
                  <c:v>267033912.21137196</c:v>
                </c:pt>
                <c:pt idx="7891">
                  <c:v>266974918.83491302</c:v>
                </c:pt>
                <c:pt idx="7892">
                  <c:v>266915906.507689</c:v>
                </c:pt>
                <c:pt idx="7893">
                  <c:v>266856875.219511</c:v>
                </c:pt>
                <c:pt idx="7894">
                  <c:v>266797824.960181</c:v>
                </c:pt>
                <c:pt idx="7895">
                  <c:v>266738755.71949598</c:v>
                </c:pt>
                <c:pt idx="7896">
                  <c:v>266679667.48724401</c:v>
                </c:pt>
                <c:pt idx="7897">
                  <c:v>266620560.253207</c:v>
                </c:pt>
                <c:pt idx="7898">
                  <c:v>266561434.00715896</c:v>
                </c:pt>
                <c:pt idx="7899">
                  <c:v>266502288.73886597</c:v>
                </c:pt>
                <c:pt idx="7900">
                  <c:v>266443124.43808797</c:v>
                </c:pt>
                <c:pt idx="7901">
                  <c:v>266383941.09457701</c:v>
                </c:pt>
                <c:pt idx="7902">
                  <c:v>266324738.69807696</c:v>
                </c:pt>
                <c:pt idx="7903">
                  <c:v>266265517.23832497</c:v>
                </c:pt>
                <c:pt idx="7904">
                  <c:v>266206276.705051</c:v>
                </c:pt>
                <c:pt idx="7905">
                  <c:v>266147017.08797801</c:v>
                </c:pt>
                <c:pt idx="7906">
                  <c:v>266087738.37681904</c:v>
                </c:pt>
                <c:pt idx="7907">
                  <c:v>266028440.56128398</c:v>
                </c:pt>
                <c:pt idx="7908">
                  <c:v>265969123.631071</c:v>
                </c:pt>
                <c:pt idx="7909">
                  <c:v>265909787.575874</c:v>
                </c:pt>
                <c:pt idx="7910">
                  <c:v>265850432.38537601</c:v>
                </c:pt>
                <c:pt idx="7911">
                  <c:v>265791058.049256</c:v>
                </c:pt>
                <c:pt idx="7912">
                  <c:v>265731664.557183</c:v>
                </c:pt>
                <c:pt idx="7913">
                  <c:v>265672251.89882001</c:v>
                </c:pt>
                <c:pt idx="7914">
                  <c:v>265612820.063822</c:v>
                </c:pt>
                <c:pt idx="7915">
                  <c:v>265553369.04183501</c:v>
                </c:pt>
                <c:pt idx="7916">
                  <c:v>265493898.82250002</c:v>
                </c:pt>
                <c:pt idx="7917">
                  <c:v>265434409.39544699</c:v>
                </c:pt>
                <c:pt idx="7918">
                  <c:v>265374900.75030199</c:v>
                </c:pt>
                <c:pt idx="7919">
                  <c:v>265315372.87668303</c:v>
                </c:pt>
                <c:pt idx="7920">
                  <c:v>265255825.76419598</c:v>
                </c:pt>
                <c:pt idx="7921">
                  <c:v>265196259.40244499</c:v>
                </c:pt>
                <c:pt idx="7922">
                  <c:v>265136673.78102198</c:v>
                </c:pt>
                <c:pt idx="7923">
                  <c:v>265077068.88951302</c:v>
                </c:pt>
                <c:pt idx="7924">
                  <c:v>265017444.71749797</c:v>
                </c:pt>
                <c:pt idx="7925">
                  <c:v>264957801.25454599</c:v>
                </c:pt>
                <c:pt idx="7926">
                  <c:v>264898138.49022099</c:v>
                </c:pt>
                <c:pt idx="7927">
                  <c:v>264838456.41407701</c:v>
                </c:pt>
                <c:pt idx="7928">
                  <c:v>264778755.01566198</c:v>
                </c:pt>
                <c:pt idx="7929">
                  <c:v>264719034.28451601</c:v>
                </c:pt>
                <c:pt idx="7930">
                  <c:v>264659294.21016893</c:v>
                </c:pt>
                <c:pt idx="7931">
                  <c:v>264599534.78214696</c:v>
                </c:pt>
                <c:pt idx="7932">
                  <c:v>264539755.98996499</c:v>
                </c:pt>
                <c:pt idx="7933">
                  <c:v>264479957.82313102</c:v>
                </c:pt>
                <c:pt idx="7934">
                  <c:v>264420140.27114493</c:v>
                </c:pt>
                <c:pt idx="7935">
                  <c:v>264360303.32350099</c:v>
                </c:pt>
                <c:pt idx="7936">
                  <c:v>264300446.96968299</c:v>
                </c:pt>
                <c:pt idx="7937">
                  <c:v>264240571.19916597</c:v>
                </c:pt>
                <c:pt idx="7938">
                  <c:v>264180676.001421</c:v>
                </c:pt>
                <c:pt idx="7939">
                  <c:v>264120761.365908</c:v>
                </c:pt>
                <c:pt idx="7940">
                  <c:v>264060827.28207901</c:v>
                </c:pt>
                <c:pt idx="7941">
                  <c:v>264000873.73937896</c:v>
                </c:pt>
                <c:pt idx="7942">
                  <c:v>263940900.727245</c:v>
                </c:pt>
                <c:pt idx="7943">
                  <c:v>263880908.23510697</c:v>
                </c:pt>
                <c:pt idx="7944">
                  <c:v>263820896.25238398</c:v>
                </c:pt>
                <c:pt idx="7945">
                  <c:v>263760864.768491</c:v>
                </c:pt>
                <c:pt idx="7946">
                  <c:v>263700813.77283001</c:v>
                </c:pt>
                <c:pt idx="7947">
                  <c:v>263640743.25479999</c:v>
                </c:pt>
                <c:pt idx="7948">
                  <c:v>263580653.20378897</c:v>
                </c:pt>
                <c:pt idx="7949">
                  <c:v>263520543.60917598</c:v>
                </c:pt>
                <c:pt idx="7950">
                  <c:v>263460414.46033499</c:v>
                </c:pt>
                <c:pt idx="7951">
                  <c:v>263400265.746629</c:v>
                </c:pt>
                <c:pt idx="7952">
                  <c:v>263340097.45741603</c:v>
                </c:pt>
                <c:pt idx="7953">
                  <c:v>263279909.58204103</c:v>
                </c:pt>
                <c:pt idx="7954">
                  <c:v>263219702.109846</c:v>
                </c:pt>
                <c:pt idx="7955">
                  <c:v>263159475.03016198</c:v>
                </c:pt>
                <c:pt idx="7956">
                  <c:v>263099228.33231303</c:v>
                </c:pt>
                <c:pt idx="7957">
                  <c:v>263038962.00561202</c:v>
                </c:pt>
                <c:pt idx="7958">
                  <c:v>262978676.03936797</c:v>
                </c:pt>
                <c:pt idx="7959">
                  <c:v>262918370.42287803</c:v>
                </c:pt>
                <c:pt idx="7960">
                  <c:v>262858045.14543399</c:v>
                </c:pt>
                <c:pt idx="7961">
                  <c:v>262797700.196316</c:v>
                </c:pt>
                <c:pt idx="7962">
                  <c:v>262737335.56479901</c:v>
                </c:pt>
                <c:pt idx="7963">
                  <c:v>262676951.24014795</c:v>
                </c:pt>
                <c:pt idx="7964">
                  <c:v>262616547.21162096</c:v>
                </c:pt>
                <c:pt idx="7965">
                  <c:v>262556123.46846598</c:v>
                </c:pt>
                <c:pt idx="7966">
                  <c:v>262495679.999924</c:v>
                </c:pt>
                <c:pt idx="7967">
                  <c:v>262435216.79522398</c:v>
                </c:pt>
                <c:pt idx="7968">
                  <c:v>262374733.843593</c:v>
                </c:pt>
                <c:pt idx="7969">
                  <c:v>262314231.13424501</c:v>
                </c:pt>
                <c:pt idx="7970">
                  <c:v>262253708.65638599</c:v>
                </c:pt>
                <c:pt idx="7971">
                  <c:v>262193166.39921603</c:v>
                </c:pt>
                <c:pt idx="7972">
                  <c:v>262132604.35192201</c:v>
                </c:pt>
                <c:pt idx="7973">
                  <c:v>262072022.50368798</c:v>
                </c:pt>
                <c:pt idx="7974">
                  <c:v>262011420.84368399</c:v>
                </c:pt>
                <c:pt idx="7975">
                  <c:v>261950799.36107701</c:v>
                </c:pt>
                <c:pt idx="7976">
                  <c:v>261890158.045021</c:v>
                </c:pt>
                <c:pt idx="7977">
                  <c:v>261829496.88466403</c:v>
                </c:pt>
                <c:pt idx="7978">
                  <c:v>261768815.86914399</c:v>
                </c:pt>
                <c:pt idx="7979">
                  <c:v>261708114.98759103</c:v>
                </c:pt>
                <c:pt idx="7980">
                  <c:v>261647394.22912797</c:v>
                </c:pt>
                <c:pt idx="7981">
                  <c:v>261586653.58286503</c:v>
                </c:pt>
                <c:pt idx="7982">
                  <c:v>261525893.03790799</c:v>
                </c:pt>
                <c:pt idx="7983">
                  <c:v>261465112.58335301</c:v>
                </c:pt>
                <c:pt idx="7984">
                  <c:v>261404312.20828497</c:v>
                </c:pt>
                <c:pt idx="7985">
                  <c:v>261343491.90178397</c:v>
                </c:pt>
                <c:pt idx="7986">
                  <c:v>261282651.65291801</c:v>
                </c:pt>
                <c:pt idx="7987">
                  <c:v>261221791.45074901</c:v>
                </c:pt>
                <c:pt idx="7988">
                  <c:v>261160911.284329</c:v>
                </c:pt>
                <c:pt idx="7989">
                  <c:v>261100011.14269999</c:v>
                </c:pt>
                <c:pt idx="7990">
                  <c:v>261039091.01489699</c:v>
                </c:pt>
                <c:pt idx="7991">
                  <c:v>260978150.88994601</c:v>
                </c:pt>
                <c:pt idx="7992">
                  <c:v>260917190.75686401</c:v>
                </c:pt>
                <c:pt idx="7993">
                  <c:v>260856210.60466</c:v>
                </c:pt>
                <c:pt idx="7994">
                  <c:v>260795210.42233104</c:v>
                </c:pt>
                <c:pt idx="7995">
                  <c:v>260734190.19887</c:v>
                </c:pt>
                <c:pt idx="7996">
                  <c:v>260673149.92325601</c:v>
                </c:pt>
                <c:pt idx="7997">
                  <c:v>260612089.58446401</c:v>
                </c:pt>
                <c:pt idx="7998">
                  <c:v>260551009.17145696</c:v>
                </c:pt>
                <c:pt idx="7999">
                  <c:v>260489908.67318895</c:v>
                </c:pt>
                <c:pt idx="8000">
                  <c:v>260428788.07860696</c:v>
                </c:pt>
                <c:pt idx="8001">
                  <c:v>260367647.37664703</c:v>
                </c:pt>
                <c:pt idx="8002">
                  <c:v>260306486.55623803</c:v>
                </c:pt>
                <c:pt idx="8003">
                  <c:v>260245305.606298</c:v>
                </c:pt>
                <c:pt idx="8004">
                  <c:v>260184104.51573798</c:v>
                </c:pt>
                <c:pt idx="8005">
                  <c:v>260122883.27345797</c:v>
                </c:pt>
                <c:pt idx="8006">
                  <c:v>260061641.86835101</c:v>
                </c:pt>
                <c:pt idx="8007">
                  <c:v>260000380.28929901</c:v>
                </c:pt>
                <c:pt idx="8008">
                  <c:v>259939098.52517599</c:v>
                </c:pt>
                <c:pt idx="8009">
                  <c:v>259877796.56484801</c:v>
                </c:pt>
                <c:pt idx="8010">
                  <c:v>259816474.39717001</c:v>
                </c:pt>
                <c:pt idx="8011">
                  <c:v>259755132.01098797</c:v>
                </c:pt>
                <c:pt idx="8012">
                  <c:v>259693769.39513901</c:v>
                </c:pt>
                <c:pt idx="8013">
                  <c:v>259632386.53845301</c:v>
                </c:pt>
                <c:pt idx="8014">
                  <c:v>259570983.42974699</c:v>
                </c:pt>
                <c:pt idx="8015">
                  <c:v>259509560.05783203</c:v>
                </c:pt>
                <c:pt idx="8016">
                  <c:v>259448116.41150898</c:v>
                </c:pt>
                <c:pt idx="8017">
                  <c:v>259386652.47956896</c:v>
                </c:pt>
                <c:pt idx="8018">
                  <c:v>259325168.25079301</c:v>
                </c:pt>
                <c:pt idx="8019">
                  <c:v>259263663.71395597</c:v>
                </c:pt>
                <c:pt idx="8020">
                  <c:v>259202138.85782003</c:v>
                </c:pt>
                <c:pt idx="8021">
                  <c:v>259140593.67113996</c:v>
                </c:pt>
                <c:pt idx="8022">
                  <c:v>259079028.14266199</c:v>
                </c:pt>
                <c:pt idx="8023">
                  <c:v>259017442.26111996</c:v>
                </c:pt>
                <c:pt idx="8024">
                  <c:v>258955836.01524198</c:v>
                </c:pt>
                <c:pt idx="8025">
                  <c:v>258894209.39374301</c:v>
                </c:pt>
                <c:pt idx="8026">
                  <c:v>258832562.38533202</c:v>
                </c:pt>
                <c:pt idx="8027">
                  <c:v>258770894.97870696</c:v>
                </c:pt>
                <c:pt idx="8028">
                  <c:v>258709207.16255701</c:v>
                </c:pt>
                <c:pt idx="8029">
                  <c:v>258647498.92556101</c:v>
                </c:pt>
                <c:pt idx="8030">
                  <c:v>258585770.25638896</c:v>
                </c:pt>
                <c:pt idx="8031">
                  <c:v>258524021.14370197</c:v>
                </c:pt>
                <c:pt idx="8032">
                  <c:v>258462251.57615</c:v>
                </c:pt>
                <c:pt idx="8033">
                  <c:v>258400461.54237399</c:v>
                </c:pt>
                <c:pt idx="8034">
                  <c:v>258338651.03100798</c:v>
                </c:pt>
                <c:pt idx="8035">
                  <c:v>258276820.03067103</c:v>
                </c:pt>
                <c:pt idx="8036">
                  <c:v>258214968.52997899</c:v>
                </c:pt>
                <c:pt idx="8037">
                  <c:v>258153096.51753399</c:v>
                </c:pt>
                <c:pt idx="8038">
                  <c:v>258091203.98192999</c:v>
                </c:pt>
                <c:pt idx="8039">
                  <c:v>258029290.91174996</c:v>
                </c:pt>
                <c:pt idx="8040">
                  <c:v>257967357.29556996</c:v>
                </c:pt>
                <c:pt idx="8041">
                  <c:v>257905403.12195301</c:v>
                </c:pt>
                <c:pt idx="8042">
                  <c:v>257843428.37945402</c:v>
                </c:pt>
                <c:pt idx="8043">
                  <c:v>257781433.05662003</c:v>
                </c:pt>
                <c:pt idx="8044">
                  <c:v>257719417.14198595</c:v>
                </c:pt>
                <c:pt idx="8045">
                  <c:v>257657380.62407699</c:v>
                </c:pt>
                <c:pt idx="8046">
                  <c:v>257595323.49141103</c:v>
                </c:pt>
                <c:pt idx="8047">
                  <c:v>257533245.732492</c:v>
                </c:pt>
                <c:pt idx="8048">
                  <c:v>257471147.33581904</c:v>
                </c:pt>
                <c:pt idx="8049">
                  <c:v>257409028.28987703</c:v>
                </c:pt>
                <c:pt idx="8050">
                  <c:v>257346888.58314398</c:v>
                </c:pt>
                <c:pt idx="8051">
                  <c:v>257284728.20408696</c:v>
                </c:pt>
                <c:pt idx="8052">
                  <c:v>257222547.14116195</c:v>
                </c:pt>
                <c:pt idx="8053">
                  <c:v>257160345.38282004</c:v>
                </c:pt>
                <c:pt idx="8054">
                  <c:v>257098122.91749501</c:v>
                </c:pt>
                <c:pt idx="8055">
                  <c:v>257035879.73361599</c:v>
                </c:pt>
                <c:pt idx="8056">
                  <c:v>256973615.81960103</c:v>
                </c:pt>
                <c:pt idx="8057">
                  <c:v>256911331.16385701</c:v>
                </c:pt>
                <c:pt idx="8058">
                  <c:v>256849025.754783</c:v>
                </c:pt>
                <c:pt idx="8059">
                  <c:v>256786699.58076599</c:v>
                </c:pt>
                <c:pt idx="8060">
                  <c:v>256724352.63018396</c:v>
                </c:pt>
                <c:pt idx="8061">
                  <c:v>256661984.89140499</c:v>
                </c:pt>
                <c:pt idx="8062">
                  <c:v>256599596.352786</c:v>
                </c:pt>
                <c:pt idx="8063">
                  <c:v>256537187.00267601</c:v>
                </c:pt>
                <c:pt idx="8064">
                  <c:v>256474756.82941106</c:v>
                </c:pt>
                <c:pt idx="8065">
                  <c:v>256412305.82132101</c:v>
                </c:pt>
                <c:pt idx="8066">
                  <c:v>256349833.96672103</c:v>
                </c:pt>
                <c:pt idx="8067">
                  <c:v>256287341.25391999</c:v>
                </c:pt>
                <c:pt idx="8068">
                  <c:v>256224827.67121398</c:v>
                </c:pt>
                <c:pt idx="8069">
                  <c:v>256162293.20688999</c:v>
                </c:pt>
                <c:pt idx="8070">
                  <c:v>256099737.849226</c:v>
                </c:pt>
                <c:pt idx="8071">
                  <c:v>256037161.58648801</c:v>
                </c:pt>
                <c:pt idx="8072">
                  <c:v>255974564.40693104</c:v>
                </c:pt>
                <c:pt idx="8073">
                  <c:v>255911946.298803</c:v>
                </c:pt>
                <c:pt idx="8074">
                  <c:v>255849307.25033998</c:v>
                </c:pt>
                <c:pt idx="8075">
                  <c:v>255786647.24976596</c:v>
                </c:pt>
                <c:pt idx="8076">
                  <c:v>255723966.28529701</c:v>
                </c:pt>
                <c:pt idx="8077">
                  <c:v>255661264.345137</c:v>
                </c:pt>
                <c:pt idx="8078">
                  <c:v>255598541.417483</c:v>
                </c:pt>
                <c:pt idx="8079">
                  <c:v>255535797.49051601</c:v>
                </c:pt>
                <c:pt idx="8080">
                  <c:v>255473032.55241302</c:v>
                </c:pt>
                <c:pt idx="8081">
                  <c:v>255410246.591335</c:v>
                </c:pt>
                <c:pt idx="8082">
                  <c:v>255347439.59543601</c:v>
                </c:pt>
                <c:pt idx="8083">
                  <c:v>255284611.55285904</c:v>
                </c:pt>
                <c:pt idx="8084">
                  <c:v>255221762.451736</c:v>
                </c:pt>
                <c:pt idx="8085">
                  <c:v>255158892.28018796</c:v>
                </c:pt>
                <c:pt idx="8086">
                  <c:v>255096001.02632701</c:v>
                </c:pt>
                <c:pt idx="8087">
                  <c:v>255033088.67825198</c:v>
                </c:pt>
                <c:pt idx="8088">
                  <c:v>254970155.22405601</c:v>
                </c:pt>
                <c:pt idx="8089">
                  <c:v>254907200.65181503</c:v>
                </c:pt>
                <c:pt idx="8090">
                  <c:v>254844224.94960099</c:v>
                </c:pt>
                <c:pt idx="8091">
                  <c:v>254781228.10547099</c:v>
                </c:pt>
                <c:pt idx="8092">
                  <c:v>254718210.107472</c:v>
                </c:pt>
                <c:pt idx="8093">
                  <c:v>254655170.943643</c:v>
                </c:pt>
                <c:pt idx="8094">
                  <c:v>254592110.602009</c:v>
                </c:pt>
                <c:pt idx="8095">
                  <c:v>254529029.07058597</c:v>
                </c:pt>
                <c:pt idx="8096">
                  <c:v>254465926.33738101</c:v>
                </c:pt>
                <c:pt idx="8097">
                  <c:v>254402802.390385</c:v>
                </c:pt>
                <c:pt idx="8098">
                  <c:v>254339657.21758395</c:v>
                </c:pt>
                <c:pt idx="8099">
                  <c:v>254276490.80695102</c:v>
                </c:pt>
                <c:pt idx="8100">
                  <c:v>254213303.14644599</c:v>
                </c:pt>
                <c:pt idx="8101">
                  <c:v>254150094.22402301</c:v>
                </c:pt>
                <c:pt idx="8102">
                  <c:v>254086864.02762103</c:v>
                </c:pt>
                <c:pt idx="8103">
                  <c:v>254023612.54516897</c:v>
                </c:pt>
                <c:pt idx="8104">
                  <c:v>253960339.76458696</c:v>
                </c:pt>
                <c:pt idx="8105">
                  <c:v>253897045.67378297</c:v>
                </c:pt>
                <c:pt idx="8106">
                  <c:v>253833730.260654</c:v>
                </c:pt>
                <c:pt idx="8107">
                  <c:v>253770393.51308596</c:v>
                </c:pt>
                <c:pt idx="8108">
                  <c:v>253707035.41895398</c:v>
                </c:pt>
                <c:pt idx="8109">
                  <c:v>253643655.966122</c:v>
                </c:pt>
                <c:pt idx="8110">
                  <c:v>253580255.14244398</c:v>
                </c:pt>
                <c:pt idx="8111">
                  <c:v>253516832.93576199</c:v>
                </c:pt>
                <c:pt idx="8112">
                  <c:v>253453389.33390701</c:v>
                </c:pt>
                <c:pt idx="8113">
                  <c:v>253389924.32470003</c:v>
                </c:pt>
                <c:pt idx="8114">
                  <c:v>253326437.89594901</c:v>
                </c:pt>
                <c:pt idx="8115">
                  <c:v>253262930.03545299</c:v>
                </c:pt>
                <c:pt idx="8116">
                  <c:v>253199400.73099798</c:v>
                </c:pt>
                <c:pt idx="8117">
                  <c:v>253135849.97036096</c:v>
                </c:pt>
                <c:pt idx="8118">
                  <c:v>253072277.74130595</c:v>
                </c:pt>
                <c:pt idx="8119">
                  <c:v>253008684.03158697</c:v>
                </c:pt>
                <c:pt idx="8120">
                  <c:v>252945068.82894701</c:v>
                </c:pt>
                <c:pt idx="8121">
                  <c:v>252881432.121115</c:v>
                </c:pt>
                <c:pt idx="8122">
                  <c:v>252817773.89581302</c:v>
                </c:pt>
                <c:pt idx="8123">
                  <c:v>252754094.14074898</c:v>
                </c:pt>
                <c:pt idx="8124">
                  <c:v>252690392.84362099</c:v>
                </c:pt>
                <c:pt idx="8125">
                  <c:v>252626669.99211499</c:v>
                </c:pt>
                <c:pt idx="8126">
                  <c:v>252562925.57390496</c:v>
                </c:pt>
                <c:pt idx="8127">
                  <c:v>252499159.57665601</c:v>
                </c:pt>
                <c:pt idx="8128">
                  <c:v>252435371.98801899</c:v>
                </c:pt>
                <c:pt idx="8129">
                  <c:v>252371562.795636</c:v>
                </c:pt>
                <c:pt idx="8130">
                  <c:v>252307731.98713401</c:v>
                </c:pt>
                <c:pt idx="8131">
                  <c:v>252243879.550134</c:v>
                </c:pt>
                <c:pt idx="8132">
                  <c:v>252180005.47224101</c:v>
                </c:pt>
                <c:pt idx="8133">
                  <c:v>252116109.74105096</c:v>
                </c:pt>
                <c:pt idx="8134">
                  <c:v>252052192.344147</c:v>
                </c:pt>
                <c:pt idx="8135">
                  <c:v>251988253.26910096</c:v>
                </c:pt>
                <c:pt idx="8136">
                  <c:v>251924292.503474</c:v>
                </c:pt>
                <c:pt idx="8137">
                  <c:v>251860310.03481504</c:v>
                </c:pt>
                <c:pt idx="8138">
                  <c:v>251796305.85066104</c:v>
                </c:pt>
                <c:pt idx="8139">
                  <c:v>251732279.93853998</c:v>
                </c:pt>
                <c:pt idx="8140">
                  <c:v>251668232.285965</c:v>
                </c:pt>
                <c:pt idx="8141">
                  <c:v>251604162.88043803</c:v>
                </c:pt>
                <c:pt idx="8142">
                  <c:v>251540071.70945099</c:v>
                </c:pt>
                <c:pt idx="8143">
                  <c:v>251475958.760483</c:v>
                </c:pt>
                <c:pt idx="8144">
                  <c:v>251411824.02100301</c:v>
                </c:pt>
                <c:pt idx="8145">
                  <c:v>251347667.47846696</c:v>
                </c:pt>
                <c:pt idx="8146">
                  <c:v>251283489.12031701</c:v>
                </c:pt>
                <c:pt idx="8147">
                  <c:v>251219288.93398798</c:v>
                </c:pt>
                <c:pt idx="8148">
                  <c:v>251155066.90689903</c:v>
                </c:pt>
                <c:pt idx="8149">
                  <c:v>251090823.02646104</c:v>
                </c:pt>
                <c:pt idx="8150">
                  <c:v>251026557.28006896</c:v>
                </c:pt>
                <c:pt idx="8151">
                  <c:v>250962269.65511</c:v>
                </c:pt>
                <c:pt idx="8152">
                  <c:v>250897960.13895696</c:v>
                </c:pt>
                <c:pt idx="8153">
                  <c:v>250833628.71897197</c:v>
                </c:pt>
                <c:pt idx="8154">
                  <c:v>250769275.38250303</c:v>
                </c:pt>
                <c:pt idx="8155">
                  <c:v>250704900.116889</c:v>
                </c:pt>
                <c:pt idx="8156">
                  <c:v>250640502.90945601</c:v>
                </c:pt>
                <c:pt idx="8157">
                  <c:v>250576083.74751696</c:v>
                </c:pt>
                <c:pt idx="8158">
                  <c:v>250511642.61837497</c:v>
                </c:pt>
                <c:pt idx="8159">
                  <c:v>250447179.50931901</c:v>
                </c:pt>
                <c:pt idx="8160">
                  <c:v>250382694.40762699</c:v>
                </c:pt>
                <c:pt idx="8161">
                  <c:v>250318187.300565</c:v>
                </c:pt>
                <c:pt idx="8162">
                  <c:v>250253658.17538595</c:v>
                </c:pt>
                <c:pt idx="8163">
                  <c:v>250189107.01933199</c:v>
                </c:pt>
                <c:pt idx="8164">
                  <c:v>250124533.81963202</c:v>
                </c:pt>
                <c:pt idx="8165">
                  <c:v>250059938.56350398</c:v>
                </c:pt>
                <c:pt idx="8166">
                  <c:v>249995321.23815298</c:v>
                </c:pt>
                <c:pt idx="8167">
                  <c:v>249930681.83077103</c:v>
                </c:pt>
                <c:pt idx="8168">
                  <c:v>249866020.32853901</c:v>
                </c:pt>
                <c:pt idx="8169">
                  <c:v>249801336.71862596</c:v>
                </c:pt>
                <c:pt idx="8170">
                  <c:v>249736630.98818696</c:v>
                </c:pt>
                <c:pt idx="8171">
                  <c:v>249671903.12436798</c:v>
                </c:pt>
                <c:pt idx="8172">
                  <c:v>249607153.11429799</c:v>
                </c:pt>
                <c:pt idx="8173">
                  <c:v>249542380.94509798</c:v>
                </c:pt>
                <c:pt idx="8174">
                  <c:v>249477586.60387501</c:v>
                </c:pt>
                <c:pt idx="8175">
                  <c:v>249412770.07772198</c:v>
                </c:pt>
                <c:pt idx="8176">
                  <c:v>249347931.35372299</c:v>
                </c:pt>
                <c:pt idx="8177">
                  <c:v>249283070.41894597</c:v>
                </c:pt>
                <c:pt idx="8178">
                  <c:v>249218187.26044896</c:v>
                </c:pt>
                <c:pt idx="8179">
                  <c:v>249153281.86527699</c:v>
                </c:pt>
                <c:pt idx="8180">
                  <c:v>249088354.22046199</c:v>
                </c:pt>
                <c:pt idx="8181">
                  <c:v>249023404.313023</c:v>
                </c:pt>
                <c:pt idx="8182">
                  <c:v>248958432.12996799</c:v>
                </c:pt>
                <c:pt idx="8183">
                  <c:v>248893437.65829301</c:v>
                </c:pt>
                <c:pt idx="8184">
                  <c:v>248828420.88497803</c:v>
                </c:pt>
                <c:pt idx="8185">
                  <c:v>248763381.796992</c:v>
                </c:pt>
                <c:pt idx="8186">
                  <c:v>248698320.38129401</c:v>
                </c:pt>
                <c:pt idx="8187">
                  <c:v>248633236.62482801</c:v>
                </c:pt>
                <c:pt idx="8188">
                  <c:v>248568130.51452398</c:v>
                </c:pt>
                <c:pt idx="8189">
                  <c:v>248503002.03730199</c:v>
                </c:pt>
                <c:pt idx="8190">
                  <c:v>248437851.180067</c:v>
                </c:pt>
                <c:pt idx="8191">
                  <c:v>248372677.92971304</c:v>
                </c:pt>
                <c:pt idx="8192">
                  <c:v>248307482.27312097</c:v>
                </c:pt>
                <c:pt idx="8193">
                  <c:v>248242264.197157</c:v>
                </c:pt>
                <c:pt idx="8194">
                  <c:v>248177023.688678</c:v>
                </c:pt>
                <c:pt idx="8195">
                  <c:v>248111760.73452598</c:v>
                </c:pt>
                <c:pt idx="8196">
                  <c:v>248046475.321529</c:v>
                </c:pt>
                <c:pt idx="8197">
                  <c:v>247981167.43650401</c:v>
                </c:pt>
                <c:pt idx="8198">
                  <c:v>247915837.06625402</c:v>
                </c:pt>
                <c:pt idx="8199">
                  <c:v>247850484.19757101</c:v>
                </c:pt>
                <c:pt idx="8200">
                  <c:v>247785108.81722999</c:v>
                </c:pt>
                <c:pt idx="8201">
                  <c:v>247719710.91199696</c:v>
                </c:pt>
                <c:pt idx="8202">
                  <c:v>247654290.468624</c:v>
                </c:pt>
                <c:pt idx="8203">
                  <c:v>247588847.473849</c:v>
                </c:pt>
                <c:pt idx="8204">
                  <c:v>247523381.914397</c:v>
                </c:pt>
                <c:pt idx="8205">
                  <c:v>247457893.77697998</c:v>
                </c:pt>
                <c:pt idx="8206">
                  <c:v>247392383.04829898</c:v>
                </c:pt>
                <c:pt idx="8207">
                  <c:v>247326849.71503797</c:v>
                </c:pt>
                <c:pt idx="8208">
                  <c:v>247261293.76387301</c:v>
                </c:pt>
                <c:pt idx="8209">
                  <c:v>247195715.18145999</c:v>
                </c:pt>
                <c:pt idx="8210">
                  <c:v>247130113.95444801</c:v>
                </c:pt>
                <c:pt idx="8211">
                  <c:v>247064490.06946999</c:v>
                </c:pt>
                <c:pt idx="8212">
                  <c:v>246998843.51314497</c:v>
                </c:pt>
                <c:pt idx="8213">
                  <c:v>246933174.27208096</c:v>
                </c:pt>
                <c:pt idx="8214">
                  <c:v>246867482.33287203</c:v>
                </c:pt>
                <c:pt idx="8215">
                  <c:v>246801767.68209699</c:v>
                </c:pt>
                <c:pt idx="8216">
                  <c:v>246736030.30632201</c:v>
                </c:pt>
                <c:pt idx="8217">
                  <c:v>246670270.192103</c:v>
                </c:pt>
                <c:pt idx="8218">
                  <c:v>246604487.32597801</c:v>
                </c:pt>
                <c:pt idx="8219">
                  <c:v>246538681.69447401</c:v>
                </c:pt>
                <c:pt idx="8220">
                  <c:v>246472853.284105</c:v>
                </c:pt>
                <c:pt idx="8221">
                  <c:v>246407002.08136898</c:v>
                </c:pt>
                <c:pt idx="8222">
                  <c:v>246341128.07275501</c:v>
                </c:pt>
                <c:pt idx="8223">
                  <c:v>246275231.24473301</c:v>
                </c:pt>
                <c:pt idx="8224">
                  <c:v>246209311.583763</c:v>
                </c:pt>
                <c:pt idx="8225">
                  <c:v>246143369.07629099</c:v>
                </c:pt>
                <c:pt idx="8226">
                  <c:v>246077403.70874897</c:v>
                </c:pt>
                <c:pt idx="8227">
                  <c:v>246011415.467554</c:v>
                </c:pt>
                <c:pt idx="8228">
                  <c:v>245945404.33911201</c:v>
                </c:pt>
                <c:pt idx="8229">
                  <c:v>245879370.30981404</c:v>
                </c:pt>
                <c:pt idx="8230">
                  <c:v>245813313.36603603</c:v>
                </c:pt>
                <c:pt idx="8231">
                  <c:v>245747233.49414301</c:v>
                </c:pt>
                <c:pt idx="8232">
                  <c:v>245681130.680484</c:v>
                </c:pt>
                <c:pt idx="8233">
                  <c:v>245615004.91139498</c:v>
                </c:pt>
                <c:pt idx="8234">
                  <c:v>245548856.17319897</c:v>
                </c:pt>
                <c:pt idx="8235">
                  <c:v>245482684.45220304</c:v>
                </c:pt>
                <c:pt idx="8236">
                  <c:v>245416489.734703</c:v>
                </c:pt>
                <c:pt idx="8237">
                  <c:v>245350272.00697899</c:v>
                </c:pt>
                <c:pt idx="8238">
                  <c:v>245284031.25529701</c:v>
                </c:pt>
                <c:pt idx="8239">
                  <c:v>245217767.46591103</c:v>
                </c:pt>
                <c:pt idx="8240">
                  <c:v>245151480.62505901</c:v>
                </c:pt>
                <c:pt idx="8241">
                  <c:v>245085170.71896595</c:v>
                </c:pt>
                <c:pt idx="8242">
                  <c:v>245018837.73384199</c:v>
                </c:pt>
                <c:pt idx="8243">
                  <c:v>244952481.65588599</c:v>
                </c:pt>
                <c:pt idx="8244">
                  <c:v>244886102.471279</c:v>
                </c:pt>
                <c:pt idx="8245">
                  <c:v>244819700.16619101</c:v>
                </c:pt>
                <c:pt idx="8246">
                  <c:v>244753274.72677499</c:v>
                </c:pt>
                <c:pt idx="8247">
                  <c:v>244686826.13917199</c:v>
                </c:pt>
                <c:pt idx="8248">
                  <c:v>244620354.38950801</c:v>
                </c:pt>
                <c:pt idx="8249">
                  <c:v>244553859.46389499</c:v>
                </c:pt>
                <c:pt idx="8250">
                  <c:v>244487341.348432</c:v>
                </c:pt>
                <c:pt idx="8251">
                  <c:v>244420800.02920103</c:v>
                </c:pt>
                <c:pt idx="8252">
                  <c:v>244354235.49227202</c:v>
                </c:pt>
                <c:pt idx="8253">
                  <c:v>244287647.72369999</c:v>
                </c:pt>
                <c:pt idx="8254">
                  <c:v>244221036.70952496</c:v>
                </c:pt>
                <c:pt idx="8255">
                  <c:v>244154402.435774</c:v>
                </c:pt>
                <c:pt idx="8256">
                  <c:v>244087744.88845903</c:v>
                </c:pt>
                <c:pt idx="8257">
                  <c:v>244021064.05357701</c:v>
                </c:pt>
                <c:pt idx="8258">
                  <c:v>243954359.91711101</c:v>
                </c:pt>
                <c:pt idx="8259">
                  <c:v>243887632.46503001</c:v>
                </c:pt>
                <c:pt idx="8260">
                  <c:v>243820881.68328696</c:v>
                </c:pt>
                <c:pt idx="8261">
                  <c:v>243754107.55782402</c:v>
                </c:pt>
                <c:pt idx="8262">
                  <c:v>243687310.074563</c:v>
                </c:pt>
                <c:pt idx="8263">
                  <c:v>243620489.21941799</c:v>
                </c:pt>
                <c:pt idx="8264">
                  <c:v>243553644.97828197</c:v>
                </c:pt>
                <c:pt idx="8265">
                  <c:v>243486777.33703703</c:v>
                </c:pt>
                <c:pt idx="8266">
                  <c:v>243419886.28154996</c:v>
                </c:pt>
                <c:pt idx="8267">
                  <c:v>243352971.79767299</c:v>
                </c:pt>
                <c:pt idx="8268">
                  <c:v>243286033.87124199</c:v>
                </c:pt>
                <c:pt idx="8269">
                  <c:v>243219072.48808101</c:v>
                </c:pt>
                <c:pt idx="8270">
                  <c:v>243152087.63399696</c:v>
                </c:pt>
                <c:pt idx="8271">
                  <c:v>243085079.294783</c:v>
                </c:pt>
                <c:pt idx="8272">
                  <c:v>243018047.45621803</c:v>
                </c:pt>
                <c:pt idx="8273">
                  <c:v>242950992.10406399</c:v>
                </c:pt>
                <c:pt idx="8274">
                  <c:v>242883913.22407001</c:v>
                </c:pt>
                <c:pt idx="8275">
                  <c:v>242816810.80196896</c:v>
                </c:pt>
                <c:pt idx="8276">
                  <c:v>242749684.82348001</c:v>
                </c:pt>
                <c:pt idx="8277">
                  <c:v>242682535.27430698</c:v>
                </c:pt>
                <c:pt idx="8278">
                  <c:v>242615362.14013696</c:v>
                </c:pt>
                <c:pt idx="8279">
                  <c:v>242548165.40664601</c:v>
                </c:pt>
                <c:pt idx="8280">
                  <c:v>242480945.05949104</c:v>
                </c:pt>
                <c:pt idx="8281">
                  <c:v>242413701.08431602</c:v>
                </c:pt>
                <c:pt idx="8282">
                  <c:v>242346433.466748</c:v>
                </c:pt>
                <c:pt idx="8283">
                  <c:v>242279142.19240299</c:v>
                </c:pt>
                <c:pt idx="8284">
                  <c:v>242211827.24687701</c:v>
                </c:pt>
                <c:pt idx="8285">
                  <c:v>242144488.61575398</c:v>
                </c:pt>
                <c:pt idx="8286">
                  <c:v>242077126.28460202</c:v>
                </c:pt>
                <c:pt idx="8287">
                  <c:v>242009740.23897198</c:v>
                </c:pt>
                <c:pt idx="8288">
                  <c:v>241942330.46440202</c:v>
                </c:pt>
                <c:pt idx="8289">
                  <c:v>241874896.94641504</c:v>
                </c:pt>
                <c:pt idx="8290">
                  <c:v>241807439.67051598</c:v>
                </c:pt>
                <c:pt idx="8291">
                  <c:v>241739958.622197</c:v>
                </c:pt>
                <c:pt idx="8292">
                  <c:v>241672453.78693402</c:v>
                </c:pt>
                <c:pt idx="8293">
                  <c:v>241604925.15018696</c:v>
                </c:pt>
                <c:pt idx="8294">
                  <c:v>241537372.69740099</c:v>
                </c:pt>
                <c:pt idx="8295">
                  <c:v>241469796.41400701</c:v>
                </c:pt>
                <c:pt idx="8296">
                  <c:v>241402196.285418</c:v>
                </c:pt>
                <c:pt idx="8297">
                  <c:v>241334572.29703099</c:v>
                </c:pt>
                <c:pt idx="8298">
                  <c:v>241266924.43423203</c:v>
                </c:pt>
                <c:pt idx="8299">
                  <c:v>241199252.68238598</c:v>
                </c:pt>
                <c:pt idx="8300">
                  <c:v>241131557.02684602</c:v>
                </c:pt>
                <c:pt idx="8301">
                  <c:v>241063837.452948</c:v>
                </c:pt>
                <c:pt idx="8302">
                  <c:v>240996093.94601202</c:v>
                </c:pt>
                <c:pt idx="8303">
                  <c:v>240928326.49134296</c:v>
                </c:pt>
                <c:pt idx="8304">
                  <c:v>240860535.07423103</c:v>
                </c:pt>
                <c:pt idx="8305">
                  <c:v>240792719.67994696</c:v>
                </c:pt>
                <c:pt idx="8306">
                  <c:v>240724880.29374996</c:v>
                </c:pt>
                <c:pt idx="8307">
                  <c:v>240657016.90088099</c:v>
                </c:pt>
                <c:pt idx="8308">
                  <c:v>240589129.48656699</c:v>
                </c:pt>
                <c:pt idx="8309">
                  <c:v>240521218.03601703</c:v>
                </c:pt>
                <c:pt idx="8310">
                  <c:v>240453282.534426</c:v>
                </c:pt>
                <c:pt idx="8311">
                  <c:v>240385322.96697104</c:v>
                </c:pt>
                <c:pt idx="8312">
                  <c:v>240317339.31881401</c:v>
                </c:pt>
                <c:pt idx="8313">
                  <c:v>240249331.57510096</c:v>
                </c:pt>
                <c:pt idx="8314">
                  <c:v>240181299.720963</c:v>
                </c:pt>
                <c:pt idx="8315">
                  <c:v>240113243.74151397</c:v>
                </c:pt>
                <c:pt idx="8316">
                  <c:v>240045163.62185103</c:v>
                </c:pt>
                <c:pt idx="8317">
                  <c:v>239977059.34705701</c:v>
                </c:pt>
                <c:pt idx="8318">
                  <c:v>239908930.902197</c:v>
                </c:pt>
                <c:pt idx="8319">
                  <c:v>239840778.27231997</c:v>
                </c:pt>
                <c:pt idx="8320">
                  <c:v>239772601.44246</c:v>
                </c:pt>
                <c:pt idx="8321">
                  <c:v>239704400.39763302</c:v>
                </c:pt>
                <c:pt idx="8322">
                  <c:v>239636175.12284103</c:v>
                </c:pt>
                <c:pt idx="8323">
                  <c:v>239567925.60306796</c:v>
                </c:pt>
                <c:pt idx="8324">
                  <c:v>239499651.823282</c:v>
                </c:pt>
                <c:pt idx="8325">
                  <c:v>239431353.76843399</c:v>
                </c:pt>
                <c:pt idx="8326">
                  <c:v>239363031.42346099</c:v>
                </c:pt>
                <c:pt idx="8327">
                  <c:v>239294684.77327996</c:v>
                </c:pt>
                <c:pt idx="8328">
                  <c:v>239226313.80279499</c:v>
                </c:pt>
                <c:pt idx="8329">
                  <c:v>239157918.49689204</c:v>
                </c:pt>
                <c:pt idx="8330">
                  <c:v>239089498.84043801</c:v>
                </c:pt>
                <c:pt idx="8331">
                  <c:v>239021054.81828898</c:v>
                </c:pt>
                <c:pt idx="8332">
                  <c:v>238952586.41527998</c:v>
                </c:pt>
                <c:pt idx="8333">
                  <c:v>238884093.61623001</c:v>
                </c:pt>
                <c:pt idx="8334">
                  <c:v>238815576.40594301</c:v>
                </c:pt>
                <c:pt idx="8335">
                  <c:v>238747034.769205</c:v>
                </c:pt>
                <c:pt idx="8336">
                  <c:v>238678468.69078597</c:v>
                </c:pt>
                <c:pt idx="8337">
                  <c:v>238609878.15543801</c:v>
                </c:pt>
                <c:pt idx="8338">
                  <c:v>238541263.14789799</c:v>
                </c:pt>
                <c:pt idx="8339">
                  <c:v>238472623.65288401</c:v>
                </c:pt>
                <c:pt idx="8340">
                  <c:v>238403959.655101</c:v>
                </c:pt>
                <c:pt idx="8341">
                  <c:v>238335271.13923201</c:v>
                </c:pt>
                <c:pt idx="8342">
                  <c:v>238266558.08994699</c:v>
                </c:pt>
                <c:pt idx="8343">
                  <c:v>238197820.491898</c:v>
                </c:pt>
                <c:pt idx="8344">
                  <c:v>238129058.32971904</c:v>
                </c:pt>
                <c:pt idx="8345">
                  <c:v>238060271.588029</c:v>
                </c:pt>
                <c:pt idx="8346">
                  <c:v>237991460.25142696</c:v>
                </c:pt>
                <c:pt idx="8347">
                  <c:v>237922624.30449802</c:v>
                </c:pt>
                <c:pt idx="8348">
                  <c:v>237853763.73180896</c:v>
                </c:pt>
                <c:pt idx="8349">
                  <c:v>237784878.51790798</c:v>
                </c:pt>
                <c:pt idx="8350">
                  <c:v>237715968.64732897</c:v>
                </c:pt>
                <c:pt idx="8351">
                  <c:v>237647034.10458496</c:v>
                </c:pt>
                <c:pt idx="8352">
                  <c:v>237578074.87417701</c:v>
                </c:pt>
                <c:pt idx="8353">
                  <c:v>237509090.94058296</c:v>
                </c:pt>
                <c:pt idx="8354">
                  <c:v>237440082.28826797</c:v>
                </c:pt>
                <c:pt idx="8355">
                  <c:v>237371048.90167701</c:v>
                </c:pt>
                <c:pt idx="8356">
                  <c:v>237301990.765239</c:v>
                </c:pt>
                <c:pt idx="8357">
                  <c:v>237232907.86336496</c:v>
                </c:pt>
                <c:pt idx="8358">
                  <c:v>237163800.18044999</c:v>
                </c:pt>
                <c:pt idx="8359">
                  <c:v>237094667.70086896</c:v>
                </c:pt>
                <c:pt idx="8360">
                  <c:v>237025510.40898198</c:v>
                </c:pt>
                <c:pt idx="8361">
                  <c:v>236956328.28913</c:v>
                </c:pt>
                <c:pt idx="8362">
                  <c:v>236887121.32563704</c:v>
                </c:pt>
                <c:pt idx="8363">
                  <c:v>236817889.50280899</c:v>
                </c:pt>
                <c:pt idx="8364">
                  <c:v>236748632.80493504</c:v>
                </c:pt>
                <c:pt idx="8365">
                  <c:v>236679351.21628496</c:v>
                </c:pt>
                <c:pt idx="8366">
                  <c:v>236610044.72111398</c:v>
                </c:pt>
                <c:pt idx="8367">
                  <c:v>236540713.30365703</c:v>
                </c:pt>
                <c:pt idx="8368">
                  <c:v>236471356.948131</c:v>
                </c:pt>
                <c:pt idx="8369">
                  <c:v>236401975.63873598</c:v>
                </c:pt>
                <c:pt idx="8370">
                  <c:v>236332569.35965502</c:v>
                </c:pt>
                <c:pt idx="8371">
                  <c:v>236263138.095052</c:v>
                </c:pt>
                <c:pt idx="8372">
                  <c:v>236193681.82907403</c:v>
                </c:pt>
                <c:pt idx="8373">
                  <c:v>236124200.54584798</c:v>
                </c:pt>
                <c:pt idx="8374">
                  <c:v>236054694.22948599</c:v>
                </c:pt>
                <c:pt idx="8375">
                  <c:v>235985162.86408001</c:v>
                </c:pt>
                <c:pt idx="8376">
                  <c:v>235915606.433705</c:v>
                </c:pt>
                <c:pt idx="8377">
                  <c:v>235846024.92241603</c:v>
                </c:pt>
                <c:pt idx="8378">
                  <c:v>235776418.31425303</c:v>
                </c:pt>
                <c:pt idx="8379">
                  <c:v>235706786.593236</c:v>
                </c:pt>
                <c:pt idx="8380">
                  <c:v>235637129.74336693</c:v>
                </c:pt>
                <c:pt idx="8381">
                  <c:v>235567447.74862897</c:v>
                </c:pt>
                <c:pt idx="8382">
                  <c:v>235497740.59298798</c:v>
                </c:pt>
                <c:pt idx="8383">
                  <c:v>235428008.260391</c:v>
                </c:pt>
                <c:pt idx="8384">
                  <c:v>235358250.73476797</c:v>
                </c:pt>
                <c:pt idx="8385">
                  <c:v>235288468.000029</c:v>
                </c:pt>
                <c:pt idx="8386">
                  <c:v>235218660.04006597</c:v>
                </c:pt>
                <c:pt idx="8387">
                  <c:v>235148826.838754</c:v>
                </c:pt>
                <c:pt idx="8388">
                  <c:v>235078968.37994799</c:v>
                </c:pt>
                <c:pt idx="8389">
                  <c:v>235009084.64748296</c:v>
                </c:pt>
                <c:pt idx="8390">
                  <c:v>234939175.62517998</c:v>
                </c:pt>
                <c:pt idx="8391">
                  <c:v>234869241.29683802</c:v>
                </c:pt>
                <c:pt idx="8392">
                  <c:v>234799281.646238</c:v>
                </c:pt>
                <c:pt idx="8393">
                  <c:v>234729296.65714198</c:v>
                </c:pt>
                <c:pt idx="8394">
                  <c:v>234659286.31329599</c:v>
                </c:pt>
                <c:pt idx="8395">
                  <c:v>234589250.598423</c:v>
                </c:pt>
                <c:pt idx="8396">
                  <c:v>234519189.49623102</c:v>
                </c:pt>
                <c:pt idx="8397">
                  <c:v>234449102.99040699</c:v>
                </c:pt>
                <c:pt idx="8398">
                  <c:v>234378991.06462002</c:v>
                </c:pt>
                <c:pt idx="8399">
                  <c:v>234308853.70251998</c:v>
                </c:pt>
                <c:pt idx="8400">
                  <c:v>234238690.88773903</c:v>
                </c:pt>
                <c:pt idx="8401">
                  <c:v>234168502.60388798</c:v>
                </c:pt>
                <c:pt idx="8402">
                  <c:v>234098288.834562</c:v>
                </c:pt>
                <c:pt idx="8403">
                  <c:v>234028049.56333399</c:v>
                </c:pt>
                <c:pt idx="8404">
                  <c:v>233957784.77375996</c:v>
                </c:pt>
                <c:pt idx="8405">
                  <c:v>233887494.449375</c:v>
                </c:pt>
                <c:pt idx="8406">
                  <c:v>233817178.57369798</c:v>
                </c:pt>
                <c:pt idx="8407">
                  <c:v>233746837.13022599</c:v>
                </c:pt>
                <c:pt idx="8408">
                  <c:v>233676470.10243699</c:v>
                </c:pt>
                <c:pt idx="8409">
                  <c:v>233606077.47379199</c:v>
                </c:pt>
                <c:pt idx="8410">
                  <c:v>233535659.22773099</c:v>
                </c:pt>
                <c:pt idx="8411">
                  <c:v>233465215.34767503</c:v>
                </c:pt>
                <c:pt idx="8412">
                  <c:v>233394745.81702599</c:v>
                </c:pt>
                <c:pt idx="8413">
                  <c:v>233324250.61916596</c:v>
                </c:pt>
                <c:pt idx="8414">
                  <c:v>233253729.73745799</c:v>
                </c:pt>
                <c:pt idx="8415">
                  <c:v>233183183.15524501</c:v>
                </c:pt>
                <c:pt idx="8416">
                  <c:v>233112610.85585204</c:v>
                </c:pt>
                <c:pt idx="8417">
                  <c:v>233042012.82258299</c:v>
                </c:pt>
                <c:pt idx="8418">
                  <c:v>232971389.03872398</c:v>
                </c:pt>
                <c:pt idx="8419">
                  <c:v>232900739.48753899</c:v>
                </c:pt>
                <c:pt idx="8420">
                  <c:v>232830064.15227401</c:v>
                </c:pt>
                <c:pt idx="8421">
                  <c:v>232759363.01615599</c:v>
                </c:pt>
                <c:pt idx="8422">
                  <c:v>232688636.06239101</c:v>
                </c:pt>
                <c:pt idx="8423">
                  <c:v>232617883.27416497</c:v>
                </c:pt>
                <c:pt idx="8424">
                  <c:v>232547104.634646</c:v>
                </c:pt>
                <c:pt idx="8425">
                  <c:v>232476300.12698001</c:v>
                </c:pt>
                <c:pt idx="8426">
                  <c:v>232405469.73429501</c:v>
                </c:pt>
                <c:pt idx="8427">
                  <c:v>232334613.43969899</c:v>
                </c:pt>
                <c:pt idx="8428">
                  <c:v>232263731.22627801</c:v>
                </c:pt>
                <c:pt idx="8429">
                  <c:v>232192823.077099</c:v>
                </c:pt>
                <c:pt idx="8430">
                  <c:v>232121888.97521001</c:v>
                </c:pt>
                <c:pt idx="8431">
                  <c:v>232050928.90363899</c:v>
                </c:pt>
                <c:pt idx="8432">
                  <c:v>231979942.845393</c:v>
                </c:pt>
                <c:pt idx="8433">
                  <c:v>231908930.78345799</c:v>
                </c:pt>
                <c:pt idx="8434">
                  <c:v>231837892.70080301</c:v>
                </c:pt>
                <c:pt idx="8435">
                  <c:v>231766828.58037299</c:v>
                </c:pt>
                <c:pt idx="8436">
                  <c:v>231695738.40509501</c:v>
                </c:pt>
                <c:pt idx="8437">
                  <c:v>231624622.15787503</c:v>
                </c:pt>
                <c:pt idx="8438">
                  <c:v>231553479.82159999</c:v>
                </c:pt>
                <c:pt idx="8439">
                  <c:v>231482311.379134</c:v>
                </c:pt>
                <c:pt idx="8440">
                  <c:v>231411116.81332296</c:v>
                </c:pt>
                <c:pt idx="8441">
                  <c:v>231339896.10699001</c:v>
                </c:pt>
                <c:pt idx="8442">
                  <c:v>231268649.24294096</c:v>
                </c:pt>
                <c:pt idx="8443">
                  <c:v>231197376.20395997</c:v>
                </c:pt>
                <c:pt idx="8444">
                  <c:v>231126076.972808</c:v>
                </c:pt>
                <c:pt idx="8445">
                  <c:v>231054751.53222901</c:v>
                </c:pt>
                <c:pt idx="8446">
                  <c:v>230983399.86494401</c:v>
                </c:pt>
                <c:pt idx="8447">
                  <c:v>230912021.95365503</c:v>
                </c:pt>
                <c:pt idx="8448">
                  <c:v>230840617.78104198</c:v>
                </c:pt>
                <c:pt idx="8449">
                  <c:v>230769187.32976499</c:v>
                </c:pt>
                <c:pt idx="8450">
                  <c:v>230697730.58246103</c:v>
                </c:pt>
                <c:pt idx="8451">
                  <c:v>230626247.52175</c:v>
                </c:pt>
                <c:pt idx="8452">
                  <c:v>230554738.13022798</c:v>
                </c:pt>
                <c:pt idx="8453">
                  <c:v>230483202.39047104</c:v>
                </c:pt>
                <c:pt idx="8454">
                  <c:v>230411640.28503501</c:v>
                </c:pt>
                <c:pt idx="8455">
                  <c:v>230340051.79645303</c:v>
                </c:pt>
                <c:pt idx="8456">
                  <c:v>230268436.90724</c:v>
                </c:pt>
                <c:pt idx="8457">
                  <c:v>230196795.59988499</c:v>
                </c:pt>
                <c:pt idx="8458">
                  <c:v>230125127.85686204</c:v>
                </c:pt>
                <c:pt idx="8459">
                  <c:v>230053433.66061801</c:v>
                </c:pt>
                <c:pt idx="8460">
                  <c:v>229981712.99358296</c:v>
                </c:pt>
                <c:pt idx="8461">
                  <c:v>229909965.83816296</c:v>
                </c:pt>
                <c:pt idx="8462">
                  <c:v>229838192.176745</c:v>
                </c:pt>
                <c:pt idx="8463">
                  <c:v>229766391.99169201</c:v>
                </c:pt>
                <c:pt idx="8464">
                  <c:v>229694565.26534897</c:v>
                </c:pt>
                <c:pt idx="8465">
                  <c:v>229622711.98003703</c:v>
                </c:pt>
                <c:pt idx="8466">
                  <c:v>229550832.11805496</c:v>
                </c:pt>
                <c:pt idx="8467">
                  <c:v>229478925.66168296</c:v>
                </c:pt>
                <c:pt idx="8468">
                  <c:v>229406992.59317696</c:v>
                </c:pt>
                <c:pt idx="8469">
                  <c:v>229335032.89477402</c:v>
                </c:pt>
                <c:pt idx="8470">
                  <c:v>229263046.54868597</c:v>
                </c:pt>
                <c:pt idx="8471">
                  <c:v>229191033.53710696</c:v>
                </c:pt>
                <c:pt idx="8472">
                  <c:v>229118993.842206</c:v>
                </c:pt>
                <c:pt idx="8473">
                  <c:v>229046927.446132</c:v>
                </c:pt>
                <c:pt idx="8474">
                  <c:v>228974834.33101201</c:v>
                </c:pt>
                <c:pt idx="8475">
                  <c:v>228902714.47895101</c:v>
                </c:pt>
                <c:pt idx="8476">
                  <c:v>228830567.87203103</c:v>
                </c:pt>
                <c:pt idx="8477">
                  <c:v>228758394.49231601</c:v>
                </c:pt>
                <c:pt idx="8478">
                  <c:v>228686194.32184103</c:v>
                </c:pt>
                <c:pt idx="8479">
                  <c:v>228613967.34262699</c:v>
                </c:pt>
                <c:pt idx="8480">
                  <c:v>228541713.53666601</c:v>
                </c:pt>
                <c:pt idx="8481">
                  <c:v>228469432.88593203</c:v>
                </c:pt>
                <c:pt idx="8482">
                  <c:v>228397125.37237599</c:v>
                </c:pt>
                <c:pt idx="8483">
                  <c:v>228324790.97792599</c:v>
                </c:pt>
                <c:pt idx="8484">
                  <c:v>228252429.684488</c:v>
                </c:pt>
                <c:pt idx="8485">
                  <c:v>228180041.47394696</c:v>
                </c:pt>
                <c:pt idx="8486">
                  <c:v>228107626.328163</c:v>
                </c:pt>
                <c:pt idx="8487">
                  <c:v>228035184.22897696</c:v>
                </c:pt>
                <c:pt idx="8488">
                  <c:v>227962715.15820301</c:v>
                </c:pt>
                <c:pt idx="8489">
                  <c:v>227890219.09763801</c:v>
                </c:pt>
                <c:pt idx="8490">
                  <c:v>227817696.02905202</c:v>
                </c:pt>
                <c:pt idx="8491">
                  <c:v>227745145.934196</c:v>
                </c:pt>
                <c:pt idx="8492">
                  <c:v>227672568.79479399</c:v>
                </c:pt>
                <c:pt idx="8493">
                  <c:v>227599964.59255201</c:v>
                </c:pt>
                <c:pt idx="8494">
                  <c:v>227527333.30915001</c:v>
                </c:pt>
                <c:pt idx="8495">
                  <c:v>227454674.92624703</c:v>
                </c:pt>
                <c:pt idx="8496">
                  <c:v>227381989.42547899</c:v>
                </c:pt>
                <c:pt idx="8497">
                  <c:v>227309276.78845701</c:v>
                </c:pt>
                <c:pt idx="8498">
                  <c:v>227236536.99677303</c:v>
                </c:pt>
                <c:pt idx="8499">
                  <c:v>227163770.031993</c:v>
                </c:pt>
                <c:pt idx="8500">
                  <c:v>227090975.87566099</c:v>
                </c:pt>
                <c:pt idx="8501">
                  <c:v>227018154.509298</c:v>
                </c:pt>
                <c:pt idx="8502">
                  <c:v>226945305.91440099</c:v>
                </c:pt>
                <c:pt idx="8503">
                  <c:v>226872430.072447</c:v>
                </c:pt>
                <c:pt idx="8504">
                  <c:v>226799526.96488503</c:v>
                </c:pt>
                <c:pt idx="8505">
                  <c:v>226726596.57314497</c:v>
                </c:pt>
                <c:pt idx="8506">
                  <c:v>226653638.87863201</c:v>
                </c:pt>
                <c:pt idx="8507">
                  <c:v>226580653.86272699</c:v>
                </c:pt>
                <c:pt idx="8508">
                  <c:v>226507641.506789</c:v>
                </c:pt>
                <c:pt idx="8509">
                  <c:v>226434601.792153</c:v>
                </c:pt>
                <c:pt idx="8510">
                  <c:v>226361534.70012996</c:v>
                </c:pt>
                <c:pt idx="8511">
                  <c:v>226288440.21201</c:v>
                </c:pt>
                <c:pt idx="8512">
                  <c:v>226215318.30905503</c:v>
                </c:pt>
                <c:pt idx="8513">
                  <c:v>226142168.972509</c:v>
                </c:pt>
                <c:pt idx="8514">
                  <c:v>226068992.18358698</c:v>
                </c:pt>
                <c:pt idx="8515">
                  <c:v>225995787.923482</c:v>
                </c:pt>
                <c:pt idx="8516">
                  <c:v>225922556.17336693</c:v>
                </c:pt>
                <c:pt idx="8517">
                  <c:v>225849296.91438597</c:v>
                </c:pt>
                <c:pt idx="8518">
                  <c:v>225776010.12766099</c:v>
                </c:pt>
                <c:pt idx="8519">
                  <c:v>225702695.794292</c:v>
                </c:pt>
                <c:pt idx="8520">
                  <c:v>225629353.89535299</c:v>
                </c:pt>
                <c:pt idx="8521">
                  <c:v>225555984.41189399</c:v>
                </c:pt>
                <c:pt idx="8522">
                  <c:v>225482587.32494202</c:v>
                </c:pt>
                <c:pt idx="8523">
                  <c:v>225409162.61549896</c:v>
                </c:pt>
                <c:pt idx="8524">
                  <c:v>225335710.26454398</c:v>
                </c:pt>
                <c:pt idx="8525">
                  <c:v>225262230.25303099</c:v>
                </c:pt>
                <c:pt idx="8526">
                  <c:v>225188722.56188896</c:v>
                </c:pt>
                <c:pt idx="8527">
                  <c:v>225115187.172025</c:v>
                </c:pt>
                <c:pt idx="8528">
                  <c:v>225041624.06432</c:v>
                </c:pt>
                <c:pt idx="8529">
                  <c:v>224968033.21963099</c:v>
                </c:pt>
                <c:pt idx="8530">
                  <c:v>224894414.61878997</c:v>
                </c:pt>
                <c:pt idx="8531">
                  <c:v>224820768.24260598</c:v>
                </c:pt>
                <c:pt idx="8532">
                  <c:v>224747094.071863</c:v>
                </c:pt>
                <c:pt idx="8533">
                  <c:v>224673392.08731899</c:v>
                </c:pt>
                <c:pt idx="8534">
                  <c:v>224599662.26970798</c:v>
                </c:pt>
                <c:pt idx="8535">
                  <c:v>224525904.599742</c:v>
                </c:pt>
                <c:pt idx="8536">
                  <c:v>224452119.05810398</c:v>
                </c:pt>
                <c:pt idx="8537">
                  <c:v>224378305.62545601</c:v>
                </c:pt>
                <c:pt idx="8538">
                  <c:v>224304464.28243202</c:v>
                </c:pt>
                <c:pt idx="8539">
                  <c:v>224230595.00964299</c:v>
                </c:pt>
                <c:pt idx="8540">
                  <c:v>224156697.78767601</c:v>
                </c:pt>
                <c:pt idx="8541">
                  <c:v>224082772.59709001</c:v>
                </c:pt>
                <c:pt idx="8542">
                  <c:v>224008819.41842198</c:v>
                </c:pt>
                <c:pt idx="8543">
                  <c:v>223934838.23218197</c:v>
                </c:pt>
                <c:pt idx="8544">
                  <c:v>223860829.01885501</c:v>
                </c:pt>
                <c:pt idx="8545">
                  <c:v>223786791.75890198</c:v>
                </c:pt>
                <c:pt idx="8546">
                  <c:v>223712726.43275899</c:v>
                </c:pt>
                <c:pt idx="8547">
                  <c:v>223638633.02083504</c:v>
                </c:pt>
                <c:pt idx="8548">
                  <c:v>223564511.50351399</c:v>
                </c:pt>
                <c:pt idx="8549">
                  <c:v>223490361.861157</c:v>
                </c:pt>
                <c:pt idx="8550">
                  <c:v>223416184.07409701</c:v>
                </c:pt>
                <c:pt idx="8551">
                  <c:v>223341978.12264103</c:v>
                </c:pt>
                <c:pt idx="8552">
                  <c:v>223267743.98707303</c:v>
                </c:pt>
                <c:pt idx="8553">
                  <c:v>223193481.64765099</c:v>
                </c:pt>
                <c:pt idx="8554">
                  <c:v>223119191.08460402</c:v>
                </c:pt>
                <c:pt idx="8555">
                  <c:v>223044872.27813995</c:v>
                </c:pt>
                <c:pt idx="8556">
                  <c:v>222970525.20843798</c:v>
                </c:pt>
                <c:pt idx="8557">
                  <c:v>222896149.85565302</c:v>
                </c:pt>
                <c:pt idx="8558">
                  <c:v>222821746.19991201</c:v>
                </c:pt>
                <c:pt idx="8559">
                  <c:v>222747314.22131997</c:v>
                </c:pt>
                <c:pt idx="8560">
                  <c:v>222672853.89995202</c:v>
                </c:pt>
                <c:pt idx="8561">
                  <c:v>222598365.21585798</c:v>
                </c:pt>
                <c:pt idx="8562">
                  <c:v>222523848.14906397</c:v>
                </c:pt>
                <c:pt idx="8563">
                  <c:v>222449302.67956698</c:v>
                </c:pt>
                <c:pt idx="8564">
                  <c:v>222374728.787341</c:v>
                </c:pt>
                <c:pt idx="8565">
                  <c:v>222300126.45232999</c:v>
                </c:pt>
                <c:pt idx="8566">
                  <c:v>222225495.65445504</c:v>
                </c:pt>
                <c:pt idx="8567">
                  <c:v>222150836.37360901</c:v>
                </c:pt>
                <c:pt idx="8568">
                  <c:v>222076148.58965904</c:v>
                </c:pt>
                <c:pt idx="8569">
                  <c:v>222001432.28244501</c:v>
                </c:pt>
                <c:pt idx="8570">
                  <c:v>221926687.43178198</c:v>
                </c:pt>
                <c:pt idx="8571">
                  <c:v>221851914.01745701</c:v>
                </c:pt>
                <c:pt idx="8572">
                  <c:v>221777112.01923099</c:v>
                </c:pt>
                <c:pt idx="8573">
                  <c:v>221702281.41683802</c:v>
                </c:pt>
                <c:pt idx="8574">
                  <c:v>221627422.18998599</c:v>
                </c:pt>
                <c:pt idx="8575">
                  <c:v>221552534.31835496</c:v>
                </c:pt>
                <c:pt idx="8576">
                  <c:v>221477617.7816</c:v>
                </c:pt>
                <c:pt idx="8577">
                  <c:v>221402672.559347</c:v>
                </c:pt>
                <c:pt idx="8578">
                  <c:v>221327698.63119698</c:v>
                </c:pt>
                <c:pt idx="8579">
                  <c:v>221252695.97672099</c:v>
                </c:pt>
                <c:pt idx="8580">
                  <c:v>221177664.57546797</c:v>
                </c:pt>
                <c:pt idx="8581">
                  <c:v>221102604.40695503</c:v>
                </c:pt>
                <c:pt idx="8582">
                  <c:v>221027515.45067403</c:v>
                </c:pt>
                <c:pt idx="8583">
                  <c:v>220952397.68608999</c:v>
                </c:pt>
                <c:pt idx="8584">
                  <c:v>220877251.09264103</c:v>
                </c:pt>
                <c:pt idx="8585">
                  <c:v>220802075.649735</c:v>
                </c:pt>
                <c:pt idx="8586">
                  <c:v>220726871.33675602</c:v>
                </c:pt>
                <c:pt idx="8587">
                  <c:v>220651638.133059</c:v>
                </c:pt>
                <c:pt idx="8588">
                  <c:v>220576376.01797101</c:v>
                </c:pt>
                <c:pt idx="8589">
                  <c:v>220501084.970792</c:v>
                </c:pt>
                <c:pt idx="8590">
                  <c:v>220425764.97079501</c:v>
                </c:pt>
                <c:pt idx="8591">
                  <c:v>220350415.997224</c:v>
                </c:pt>
                <c:pt idx="8592">
                  <c:v>220275038.02929601</c:v>
                </c:pt>
                <c:pt idx="8593">
                  <c:v>220199631.04620099</c:v>
                </c:pt>
                <c:pt idx="8594">
                  <c:v>220124195.02709901</c:v>
                </c:pt>
                <c:pt idx="8595">
                  <c:v>220048729.951125</c:v>
                </c:pt>
                <c:pt idx="8596">
                  <c:v>219973235.79738298</c:v>
                </c:pt>
                <c:pt idx="8597">
                  <c:v>219897712.54495201</c:v>
                </c:pt>
                <c:pt idx="8598">
                  <c:v>219822160.17287901</c:v>
                </c:pt>
                <c:pt idx="8599">
                  <c:v>219746578.66018796</c:v>
                </c:pt>
                <c:pt idx="8600">
                  <c:v>219670967.98587003</c:v>
                </c:pt>
                <c:pt idx="8601">
                  <c:v>219595328.12889001</c:v>
                </c:pt>
                <c:pt idx="8602">
                  <c:v>219519659.06818497</c:v>
                </c:pt>
                <c:pt idx="8603">
                  <c:v>219443960.782662</c:v>
                </c:pt>
                <c:pt idx="8604">
                  <c:v>219368233.25120199</c:v>
                </c:pt>
                <c:pt idx="8605">
                  <c:v>219292476.45265502</c:v>
                </c:pt>
                <c:pt idx="8606">
                  <c:v>219216690.36584401</c:v>
                </c:pt>
                <c:pt idx="8607">
                  <c:v>219140874.96956199</c:v>
                </c:pt>
                <c:pt idx="8608">
                  <c:v>219065030.24257496</c:v>
                </c:pt>
                <c:pt idx="8609">
                  <c:v>218989156.16361901</c:v>
                </c:pt>
                <c:pt idx="8610">
                  <c:v>218913252.71140197</c:v>
                </c:pt>
                <c:pt idx="8611">
                  <c:v>218837319.86460203</c:v>
                </c:pt>
                <c:pt idx="8612">
                  <c:v>218761357.60187</c:v>
                </c:pt>
                <c:pt idx="8613">
                  <c:v>218685365.90182599</c:v>
                </c:pt>
                <c:pt idx="8614">
                  <c:v>218609344.74306196</c:v>
                </c:pt>
                <c:pt idx="8615">
                  <c:v>218533294.104141</c:v>
                </c:pt>
                <c:pt idx="8616">
                  <c:v>218457213.96359599</c:v>
                </c:pt>
                <c:pt idx="8617">
                  <c:v>218381104.29993099</c:v>
                </c:pt>
                <c:pt idx="8618">
                  <c:v>218304965.09162301</c:v>
                </c:pt>
                <c:pt idx="8619">
                  <c:v>218228796.31711501</c:v>
                </c:pt>
                <c:pt idx="8620">
                  <c:v>218152597.95482403</c:v>
                </c:pt>
                <c:pt idx="8621">
                  <c:v>218076369.983138</c:v>
                </c:pt>
                <c:pt idx="8622">
                  <c:v>218000112.38041306</c:v>
                </c:pt>
                <c:pt idx="8623">
                  <c:v>217923825.12497601</c:v>
                </c:pt>
                <c:pt idx="8624">
                  <c:v>217847508.19512597</c:v>
                </c:pt>
                <c:pt idx="8625">
                  <c:v>217771161.56913099</c:v>
                </c:pt>
                <c:pt idx="8626">
                  <c:v>217694785.22522798</c:v>
                </c:pt>
                <c:pt idx="8627">
                  <c:v>217618379.14162797</c:v>
                </c:pt>
                <c:pt idx="8628">
                  <c:v>217541943.296507</c:v>
                </c:pt>
                <c:pt idx="8629">
                  <c:v>217465477.668015</c:v>
                </c:pt>
                <c:pt idx="8630">
                  <c:v>217388982.23427099</c:v>
                </c:pt>
                <c:pt idx="8631">
                  <c:v>217312456.97336197</c:v>
                </c:pt>
                <c:pt idx="8632">
                  <c:v>217235901.86334696</c:v>
                </c:pt>
                <c:pt idx="8633">
                  <c:v>217159316.88225403</c:v>
                </c:pt>
                <c:pt idx="8634">
                  <c:v>217082702.00808096</c:v>
                </c:pt>
                <c:pt idx="8635">
                  <c:v>217006057.21879396</c:v>
                </c:pt>
                <c:pt idx="8636">
                  <c:v>216929382.49233001</c:v>
                </c:pt>
                <c:pt idx="8637">
                  <c:v>216852677.80659699</c:v>
                </c:pt>
                <c:pt idx="8638">
                  <c:v>216775943.13947001</c:v>
                </c:pt>
                <c:pt idx="8639">
                  <c:v>216699178.468793</c:v>
                </c:pt>
                <c:pt idx="8640">
                  <c:v>216622383.77238196</c:v>
                </c:pt>
                <c:pt idx="8641">
                  <c:v>216545559.02801901</c:v>
                </c:pt>
                <c:pt idx="8642">
                  <c:v>216468704.21345797</c:v>
                </c:pt>
                <c:pt idx="8643">
                  <c:v>216391819.30642104</c:v>
                </c:pt>
                <c:pt idx="8644">
                  <c:v>216314904.28459901</c:v>
                </c:pt>
                <c:pt idx="8645">
                  <c:v>216237959.12564999</c:v>
                </c:pt>
                <c:pt idx="8646">
                  <c:v>216160983.80720499</c:v>
                </c:pt>
                <c:pt idx="8647">
                  <c:v>216083978.30686203</c:v>
                </c:pt>
                <c:pt idx="8648">
                  <c:v>216006942.60218596</c:v>
                </c:pt>
                <c:pt idx="8649">
                  <c:v>215929876.67071101</c:v>
                </c:pt>
                <c:pt idx="8650">
                  <c:v>215852780.48994401</c:v>
                </c:pt>
                <c:pt idx="8651">
                  <c:v>215775654.03735501</c:v>
                </c:pt>
                <c:pt idx="8652">
                  <c:v>215698497.29038498</c:v>
                </c:pt>
                <c:pt idx="8653">
                  <c:v>215621310.22644401</c:v>
                </c:pt>
                <c:pt idx="8654">
                  <c:v>215544092.82291004</c:v>
                </c:pt>
                <c:pt idx="8655">
                  <c:v>215466845.057127</c:v>
                </c:pt>
                <c:pt idx="8656">
                  <c:v>215389566.90641102</c:v>
                </c:pt>
                <c:pt idx="8657">
                  <c:v>215312258.34804296</c:v>
                </c:pt>
                <c:pt idx="8658">
                  <c:v>215234919.35927403</c:v>
                </c:pt>
                <c:pt idx="8659">
                  <c:v>215157549.91732198</c:v>
                </c:pt>
                <c:pt idx="8660">
                  <c:v>215080149.999374</c:v>
                </c:pt>
                <c:pt idx="8661">
                  <c:v>215002719.58258301</c:v>
                </c:pt>
                <c:pt idx="8662">
                  <c:v>214925258.64407101</c:v>
                </c:pt>
                <c:pt idx="8663">
                  <c:v>214847767.16092896</c:v>
                </c:pt>
                <c:pt idx="8664">
                  <c:v>214770245.11021399</c:v>
                </c:pt>
                <c:pt idx="8665">
                  <c:v>214692692.46895</c:v>
                </c:pt>
                <c:pt idx="8666">
                  <c:v>214615109.21412998</c:v>
                </c:pt>
                <c:pt idx="8667">
                  <c:v>214537495.32271403</c:v>
                </c:pt>
                <c:pt idx="8668">
                  <c:v>214459850.77162996</c:v>
                </c:pt>
                <c:pt idx="8669">
                  <c:v>214382175.53777099</c:v>
                </c:pt>
                <c:pt idx="8670">
                  <c:v>214304469.598001</c:v>
                </c:pt>
                <c:pt idx="8671">
                  <c:v>214226732.92914799</c:v>
                </c:pt>
                <c:pt idx="8672">
                  <c:v>214148965.50800797</c:v>
                </c:pt>
                <c:pt idx="8673">
                  <c:v>214071167.31134498</c:v>
                </c:pt>
                <c:pt idx="8674">
                  <c:v>213993338.31588799</c:v>
                </c:pt>
                <c:pt idx="8675">
                  <c:v>213915478.498335</c:v>
                </c:pt>
                <c:pt idx="8676">
                  <c:v>213837587.83534896</c:v>
                </c:pt>
                <c:pt idx="8677">
                  <c:v>213759666.303561</c:v>
                </c:pt>
                <c:pt idx="8678">
                  <c:v>213681713.87956896</c:v>
                </c:pt>
                <c:pt idx="8679">
                  <c:v>213603730.53993499</c:v>
                </c:pt>
                <c:pt idx="8680">
                  <c:v>213525716.26119098</c:v>
                </c:pt>
                <c:pt idx="8681">
                  <c:v>213447671.01983303</c:v>
                </c:pt>
                <c:pt idx="8682">
                  <c:v>213369594.79232398</c:v>
                </c:pt>
                <c:pt idx="8683">
                  <c:v>213291487.555094</c:v>
                </c:pt>
                <c:pt idx="8684">
                  <c:v>213213349.284538</c:v>
                </c:pt>
                <c:pt idx="8685">
                  <c:v>213135179.95701903</c:v>
                </c:pt>
                <c:pt idx="8686">
                  <c:v>213056979.54886398</c:v>
                </c:pt>
                <c:pt idx="8687">
                  <c:v>212978748.036367</c:v>
                </c:pt>
                <c:pt idx="8688">
                  <c:v>212900485.39578798</c:v>
                </c:pt>
                <c:pt idx="8689">
                  <c:v>212822191.60335296</c:v>
                </c:pt>
                <c:pt idx="8690">
                  <c:v>212743866.63525301</c:v>
                </c:pt>
                <c:pt idx="8691">
                  <c:v>212665510.46764401</c:v>
                </c:pt>
                <c:pt idx="8692">
                  <c:v>212587123.07665104</c:v>
                </c:pt>
                <c:pt idx="8693">
                  <c:v>212508704.43836197</c:v>
                </c:pt>
                <c:pt idx="8694">
                  <c:v>212430254.52882901</c:v>
                </c:pt>
                <c:pt idx="8695">
                  <c:v>212351773.32407203</c:v>
                </c:pt>
                <c:pt idx="8696">
                  <c:v>212273260.80007699</c:v>
                </c:pt>
                <c:pt idx="8697">
                  <c:v>212194716.93279099</c:v>
                </c:pt>
                <c:pt idx="8698">
                  <c:v>212116141.698131</c:v>
                </c:pt>
                <c:pt idx="8699">
                  <c:v>212037535.07197696</c:v>
                </c:pt>
                <c:pt idx="8700">
                  <c:v>211958897.030173</c:v>
                </c:pt>
                <c:pt idx="8701">
                  <c:v>211880227.54852998</c:v>
                </c:pt>
                <c:pt idx="8702">
                  <c:v>211801526.60282099</c:v>
                </c:pt>
                <c:pt idx="8703">
                  <c:v>211722794.16878697</c:v>
                </c:pt>
                <c:pt idx="8704">
                  <c:v>211644030.222132</c:v>
                </c:pt>
                <c:pt idx="8705">
                  <c:v>211565234.73852497</c:v>
                </c:pt>
                <c:pt idx="8706">
                  <c:v>211486407.69359896</c:v>
                </c:pt>
                <c:pt idx="8707">
                  <c:v>211407549.06295303</c:v>
                </c:pt>
                <c:pt idx="8708">
                  <c:v>211328658.822148</c:v>
                </c:pt>
                <c:pt idx="8709">
                  <c:v>211249736.94671103</c:v>
                </c:pt>
                <c:pt idx="8710">
                  <c:v>211170783.41213199</c:v>
                </c:pt>
                <c:pt idx="8711">
                  <c:v>211091798.19386798</c:v>
                </c:pt>
                <c:pt idx="8712">
                  <c:v>211012781.26733598</c:v>
                </c:pt>
                <c:pt idx="8713">
                  <c:v>210933732.60791999</c:v>
                </c:pt>
                <c:pt idx="8714">
                  <c:v>210854652.19096598</c:v>
                </c:pt>
                <c:pt idx="8715">
                  <c:v>210775539.99178597</c:v>
                </c:pt>
                <c:pt idx="8716">
                  <c:v>210696395.98565304</c:v>
                </c:pt>
                <c:pt idx="8717">
                  <c:v>210617220.14780599</c:v>
                </c:pt>
                <c:pt idx="8718">
                  <c:v>210538012.45344701</c:v>
                </c:pt>
                <c:pt idx="8719">
                  <c:v>210458772.87774</c:v>
                </c:pt>
                <c:pt idx="8720">
                  <c:v>210379501.39581504</c:v>
                </c:pt>
                <c:pt idx="8721">
                  <c:v>210300197.98276299</c:v>
                </c:pt>
                <c:pt idx="8722">
                  <c:v>210220862.613639</c:v>
                </c:pt>
                <c:pt idx="8723">
                  <c:v>210141495.26346296</c:v>
                </c:pt>
                <c:pt idx="8724">
                  <c:v>210062095.90721402</c:v>
                </c:pt>
                <c:pt idx="8725">
                  <c:v>209982664.51983801</c:v>
                </c:pt>
                <c:pt idx="8726">
                  <c:v>209903201.076242</c:v>
                </c:pt>
                <c:pt idx="8727">
                  <c:v>209823705.551296</c:v>
                </c:pt>
                <c:pt idx="8728">
                  <c:v>209744177.91983303</c:v>
                </c:pt>
                <c:pt idx="8729">
                  <c:v>209664618.15664801</c:v>
                </c:pt>
                <c:pt idx="8730">
                  <c:v>209585026.23649999</c:v>
                </c:pt>
                <c:pt idx="8731">
                  <c:v>209505402.13411</c:v>
                </c:pt>
                <c:pt idx="8732">
                  <c:v>209425745.82416001</c:v>
                </c:pt>
                <c:pt idx="8733">
                  <c:v>209346057.281297</c:v>
                </c:pt>
                <c:pt idx="8734">
                  <c:v>209266336.48012701</c:v>
                </c:pt>
                <c:pt idx="8735">
                  <c:v>209186583.39522001</c:v>
                </c:pt>
                <c:pt idx="8736">
                  <c:v>209106798.00110897</c:v>
                </c:pt>
                <c:pt idx="8737">
                  <c:v>209026980.27228698</c:v>
                </c:pt>
                <c:pt idx="8738">
                  <c:v>208947130.18320999</c:v>
                </c:pt>
                <c:pt idx="8739">
                  <c:v>208867247.70829597</c:v>
                </c:pt>
                <c:pt idx="8740">
                  <c:v>208787332.82192299</c:v>
                </c:pt>
                <c:pt idx="8741">
                  <c:v>208707385.49843299</c:v>
                </c:pt>
                <c:pt idx="8742">
                  <c:v>208627405.71212897</c:v>
                </c:pt>
                <c:pt idx="8743">
                  <c:v>208547393.43727401</c:v>
                </c:pt>
                <c:pt idx="8744">
                  <c:v>208467348.64809397</c:v>
                </c:pt>
                <c:pt idx="8745">
                  <c:v>208387271.318775</c:v>
                </c:pt>
                <c:pt idx="8746">
                  <c:v>208307161.42346501</c:v>
                </c:pt>
                <c:pt idx="8747">
                  <c:v>208227018.93627304</c:v>
                </c:pt>
                <c:pt idx="8748">
                  <c:v>208146843.831269</c:v>
                </c:pt>
                <c:pt idx="8749">
                  <c:v>208066636.08248401</c:v>
                </c:pt>
                <c:pt idx="8750">
                  <c:v>207986395.66391</c:v>
                </c:pt>
                <c:pt idx="8751">
                  <c:v>207906122.54949901</c:v>
                </c:pt>
                <c:pt idx="8752">
                  <c:v>207825816.71316394</c:v>
                </c:pt>
                <c:pt idx="8753">
                  <c:v>207745478.12877896</c:v>
                </c:pt>
                <c:pt idx="8754">
                  <c:v>207665106.77017897</c:v>
                </c:pt>
                <c:pt idx="8755">
                  <c:v>207584702.61115697</c:v>
                </c:pt>
                <c:pt idx="8756">
                  <c:v>207504265.625469</c:v>
                </c:pt>
                <c:pt idx="8757">
                  <c:v>207423795.78683004</c:v>
                </c:pt>
                <c:pt idx="8758">
                  <c:v>207343293.06891501</c:v>
                </c:pt>
                <c:pt idx="8759">
                  <c:v>207262757.44535998</c:v>
                </c:pt>
                <c:pt idx="8760">
                  <c:v>207182188.88975903</c:v>
                </c:pt>
                <c:pt idx="8761">
                  <c:v>207101587.37566799</c:v>
                </c:pt>
                <c:pt idx="8762">
                  <c:v>207020952.87660202</c:v>
                </c:pt>
                <c:pt idx="8763">
                  <c:v>206940285.36603403</c:v>
                </c:pt>
                <c:pt idx="8764">
                  <c:v>206859584.81740001</c:v>
                </c:pt>
                <c:pt idx="8765">
                  <c:v>206778851.20409301</c:v>
                </c:pt>
                <c:pt idx="8766">
                  <c:v>206698084.49946499</c:v>
                </c:pt>
                <c:pt idx="8767">
                  <c:v>206617284.676828</c:v>
                </c:pt>
                <c:pt idx="8768">
                  <c:v>206536451.70945501</c:v>
                </c:pt>
                <c:pt idx="8769">
                  <c:v>206455585.570575</c:v>
                </c:pt>
                <c:pt idx="8770">
                  <c:v>206374686.23337796</c:v>
                </c:pt>
                <c:pt idx="8771">
                  <c:v>206293753.671013</c:v>
                </c:pt>
                <c:pt idx="8772">
                  <c:v>206212787.85658601</c:v>
                </c:pt>
                <c:pt idx="8773">
                  <c:v>206131788.76316395</c:v>
                </c:pt>
                <c:pt idx="8774">
                  <c:v>206050756.36377099</c:v>
                </c:pt>
                <c:pt idx="8775">
                  <c:v>205969690.63138893</c:v>
                </c:pt>
                <c:pt idx="8776">
                  <c:v>205888591.53896198</c:v>
                </c:pt>
                <c:pt idx="8777">
                  <c:v>205807459.05938798</c:v>
                </c:pt>
                <c:pt idx="8778">
                  <c:v>205726293.16552496</c:v>
                </c:pt>
                <c:pt idx="8779">
                  <c:v>205645093.83019</c:v>
                </c:pt>
                <c:pt idx="8780">
                  <c:v>205563861.02615699</c:v>
                </c:pt>
                <c:pt idx="8781">
                  <c:v>205482594.72615799</c:v>
                </c:pt>
                <c:pt idx="8782">
                  <c:v>205401294.90288299</c:v>
                </c:pt>
                <c:pt idx="8783">
                  <c:v>205319961.528981</c:v>
                </c:pt>
                <c:pt idx="8784">
                  <c:v>205238594.57705599</c:v>
                </c:pt>
                <c:pt idx="8785">
                  <c:v>205157194.01967099</c:v>
                </c:pt>
                <c:pt idx="8786">
                  <c:v>205075759.829346</c:v>
                </c:pt>
                <c:pt idx="8787">
                  <c:v>204994291.97855997</c:v>
                </c:pt>
                <c:pt idx="8788">
                  <c:v>204912790.43974799</c:v>
                </c:pt>
                <c:pt idx="8789">
                  <c:v>204831255.18530199</c:v>
                </c:pt>
                <c:pt idx="8790">
                  <c:v>204749686.18757001</c:v>
                </c:pt>
                <c:pt idx="8791">
                  <c:v>204668083.41885999</c:v>
                </c:pt>
                <c:pt idx="8792">
                  <c:v>204586446.85143304</c:v>
                </c:pt>
                <c:pt idx="8793">
                  <c:v>204504776.45751104</c:v>
                </c:pt>
                <c:pt idx="8794">
                  <c:v>204423072.20926797</c:v>
                </c:pt>
                <c:pt idx="8795">
                  <c:v>204341334.078839</c:v>
                </c:pt>
                <c:pt idx="8796">
                  <c:v>204259562.03831199</c:v>
                </c:pt>
                <c:pt idx="8797">
                  <c:v>204177756.05973402</c:v>
                </c:pt>
                <c:pt idx="8798">
                  <c:v>204095916.11510697</c:v>
                </c:pt>
                <c:pt idx="8799">
                  <c:v>204014042.17638797</c:v>
                </c:pt>
                <c:pt idx="8800">
                  <c:v>203932134.21549198</c:v>
                </c:pt>
                <c:pt idx="8801">
                  <c:v>203850192.20428798</c:v>
                </c:pt>
                <c:pt idx="8802">
                  <c:v>203768216.11460301</c:v>
                </c:pt>
                <c:pt idx="8803">
                  <c:v>203686205.91821799</c:v>
                </c:pt>
                <c:pt idx="8804">
                  <c:v>203604161.58687004</c:v>
                </c:pt>
                <c:pt idx="8805">
                  <c:v>203522083.09225303</c:v>
                </c:pt>
                <c:pt idx="8806">
                  <c:v>203439970.40601304</c:v>
                </c:pt>
                <c:pt idx="8807">
                  <c:v>203357823.49975502</c:v>
                </c:pt>
                <c:pt idx="8808">
                  <c:v>203275642.345038</c:v>
                </c:pt>
                <c:pt idx="8809">
                  <c:v>203193426.91337398</c:v>
                </c:pt>
                <c:pt idx="8810">
                  <c:v>203111177.17623299</c:v>
                </c:pt>
                <c:pt idx="8811">
                  <c:v>203028893.10503799</c:v>
                </c:pt>
                <c:pt idx="8812">
                  <c:v>202946574.67116693</c:v>
                </c:pt>
                <c:pt idx="8813">
                  <c:v>202864221.845954</c:v>
                </c:pt>
                <c:pt idx="8814">
                  <c:v>202781834.600685</c:v>
                </c:pt>
                <c:pt idx="8815">
                  <c:v>202699412.90660402</c:v>
                </c:pt>
                <c:pt idx="8816">
                  <c:v>202616956.734905</c:v>
                </c:pt>
                <c:pt idx="8817">
                  <c:v>202534466.05674002</c:v>
                </c:pt>
                <c:pt idx="8818">
                  <c:v>202451940.84321299</c:v>
                </c:pt>
                <c:pt idx="8819">
                  <c:v>202369381.06538296</c:v>
                </c:pt>
                <c:pt idx="8820">
                  <c:v>202286786.69426101</c:v>
                </c:pt>
                <c:pt idx="8821">
                  <c:v>202204157.70081499</c:v>
                </c:pt>
                <c:pt idx="8822">
                  <c:v>202121494.05596501</c:v>
                </c:pt>
                <c:pt idx="8823">
                  <c:v>202038795.73058298</c:v>
                </c:pt>
                <c:pt idx="8824">
                  <c:v>201956062.69549701</c:v>
                </c:pt>
                <c:pt idx="8825">
                  <c:v>201873294.92148799</c:v>
                </c:pt>
                <c:pt idx="8826">
                  <c:v>201790492.379287</c:v>
                </c:pt>
                <c:pt idx="8827">
                  <c:v>201707655.039583</c:v>
                </c:pt>
                <c:pt idx="8828">
                  <c:v>201624782.873016</c:v>
                </c:pt>
                <c:pt idx="8829">
                  <c:v>201541875.85017601</c:v>
                </c:pt>
                <c:pt idx="8830">
                  <c:v>201458933.94161099</c:v>
                </c:pt>
                <c:pt idx="8831">
                  <c:v>201375957.11781701</c:v>
                </c:pt>
                <c:pt idx="8832">
                  <c:v>201292945.34924501</c:v>
                </c:pt>
                <c:pt idx="8833">
                  <c:v>201209898.606298</c:v>
                </c:pt>
                <c:pt idx="8834">
                  <c:v>201126816.85933203</c:v>
                </c:pt>
                <c:pt idx="8835">
                  <c:v>201043700.07865301</c:v>
                </c:pt>
                <c:pt idx="8836">
                  <c:v>200960548.234521</c:v>
                </c:pt>
                <c:pt idx="8837">
                  <c:v>200877361.29714796</c:v>
                </c:pt>
                <c:pt idx="8838">
                  <c:v>200794139.236698</c:v>
                </c:pt>
                <c:pt idx="8839">
                  <c:v>200710882.02328399</c:v>
                </c:pt>
                <c:pt idx="8840">
                  <c:v>200627589.62697503</c:v>
                </c:pt>
                <c:pt idx="8841">
                  <c:v>200544262.01778698</c:v>
                </c:pt>
                <c:pt idx="8842">
                  <c:v>200460899.16569099</c:v>
                </c:pt>
                <c:pt idx="8843">
                  <c:v>200377501.04060799</c:v>
                </c:pt>
                <c:pt idx="8844">
                  <c:v>200294067.612409</c:v>
                </c:pt>
                <c:pt idx="8845">
                  <c:v>200210598.85091802</c:v>
                </c:pt>
                <c:pt idx="8846">
                  <c:v>200127094.72590798</c:v>
                </c:pt>
                <c:pt idx="8847">
                  <c:v>200043555.20710498</c:v>
                </c:pt>
                <c:pt idx="8848">
                  <c:v>199959980.26418298</c:v>
                </c:pt>
                <c:pt idx="8849">
                  <c:v>199876369.86676899</c:v>
                </c:pt>
                <c:pt idx="8850">
                  <c:v>199792723.98443803</c:v>
                </c:pt>
                <c:pt idx="8851">
                  <c:v>199709042.58672002</c:v>
                </c:pt>
                <c:pt idx="8852">
                  <c:v>199625325.64308795</c:v>
                </c:pt>
                <c:pt idx="8853">
                  <c:v>199541573.12297103</c:v>
                </c:pt>
                <c:pt idx="8854">
                  <c:v>199457784.99574599</c:v>
                </c:pt>
                <c:pt idx="8855">
                  <c:v>199373961.23073798</c:v>
                </c:pt>
                <c:pt idx="8856">
                  <c:v>199290101.79722598</c:v>
                </c:pt>
                <c:pt idx="8857">
                  <c:v>199206206.66443402</c:v>
                </c:pt>
                <c:pt idx="8858">
                  <c:v>199122275.80153799</c:v>
                </c:pt>
                <c:pt idx="8859">
                  <c:v>199038309.17766398</c:v>
                </c:pt>
                <c:pt idx="8860">
                  <c:v>198954306.76188397</c:v>
                </c:pt>
                <c:pt idx="8861">
                  <c:v>198870268.523222</c:v>
                </c:pt>
                <c:pt idx="8862">
                  <c:v>198786194.43065003</c:v>
                </c:pt>
                <c:pt idx="8863">
                  <c:v>198702084.453089</c:v>
                </c:pt>
                <c:pt idx="8864">
                  <c:v>198617938.55940801</c:v>
                </c:pt>
                <c:pt idx="8865">
                  <c:v>198533756.71842498</c:v>
                </c:pt>
                <c:pt idx="8866">
                  <c:v>198449538.89890701</c:v>
                </c:pt>
                <c:pt idx="8867">
                  <c:v>198365285.06957</c:v>
                </c:pt>
                <c:pt idx="8868">
                  <c:v>198280995.19907501</c:v>
                </c:pt>
                <c:pt idx="8869">
                  <c:v>198196669.25603402</c:v>
                </c:pt>
                <c:pt idx="8870">
                  <c:v>198112307.20900697</c:v>
                </c:pt>
                <c:pt idx="8871">
                  <c:v>198027909.02649903</c:v>
                </c:pt>
                <c:pt idx="8872">
                  <c:v>197943474.676967</c:v>
                </c:pt>
                <c:pt idx="8873">
                  <c:v>197859004.12881103</c:v>
                </c:pt>
                <c:pt idx="8874">
                  <c:v>197774497.35038099</c:v>
                </c:pt>
                <c:pt idx="8875">
                  <c:v>197689954.30997401</c:v>
                </c:pt>
                <c:pt idx="8876">
                  <c:v>197605374.97583503</c:v>
                </c:pt>
                <c:pt idx="8877">
                  <c:v>197520759.31615201</c:v>
                </c:pt>
                <c:pt idx="8878">
                  <c:v>197436107.29906598</c:v>
                </c:pt>
                <c:pt idx="8879">
                  <c:v>197351418.89266104</c:v>
                </c:pt>
                <c:pt idx="8880">
                  <c:v>197266694.06496799</c:v>
                </c:pt>
                <c:pt idx="8881">
                  <c:v>197181932.78396398</c:v>
                </c:pt>
                <c:pt idx="8882">
                  <c:v>197097135.01757398</c:v>
                </c:pt>
                <c:pt idx="8883">
                  <c:v>197012300.73366797</c:v>
                </c:pt>
                <c:pt idx="8884">
                  <c:v>196927429.90006301</c:v>
                </c:pt>
                <c:pt idx="8885">
                  <c:v>196842522.48452002</c:v>
                </c:pt>
                <c:pt idx="8886">
                  <c:v>196757578.45475003</c:v>
                </c:pt>
                <c:pt idx="8887">
                  <c:v>196672597.77840298</c:v>
                </c:pt>
                <c:pt idx="8888">
                  <c:v>196587580.42308199</c:v>
                </c:pt>
                <c:pt idx="8889">
                  <c:v>196502526.35633004</c:v>
                </c:pt>
                <c:pt idx="8890">
                  <c:v>196417435.545638</c:v>
                </c:pt>
                <c:pt idx="8891">
                  <c:v>196332307.95844099</c:v>
                </c:pt>
                <c:pt idx="8892">
                  <c:v>196247143.56211901</c:v>
                </c:pt>
                <c:pt idx="8893">
                  <c:v>196161942.32399699</c:v>
                </c:pt>
                <c:pt idx="8894">
                  <c:v>196076704.21134695</c:v>
                </c:pt>
                <c:pt idx="8895">
                  <c:v>195991429.19138098</c:v>
                </c:pt>
                <c:pt idx="8896">
                  <c:v>195906117.23125896</c:v>
                </c:pt>
                <c:pt idx="8897">
                  <c:v>195820768.29808396</c:v>
                </c:pt>
                <c:pt idx="8898">
                  <c:v>195735382.35890299</c:v>
                </c:pt>
                <c:pt idx="8899">
                  <c:v>195649959.38070899</c:v>
                </c:pt>
                <c:pt idx="8900">
                  <c:v>195564499.33043602</c:v>
                </c:pt>
                <c:pt idx="8901">
                  <c:v>195479002.174963</c:v>
                </c:pt>
                <c:pt idx="8902">
                  <c:v>195393467.88111299</c:v>
                </c:pt>
                <c:pt idx="8903">
                  <c:v>195307896.41565299</c:v>
                </c:pt>
                <c:pt idx="8904">
                  <c:v>195222287.74529096</c:v>
                </c:pt>
                <c:pt idx="8905">
                  <c:v>195136641.83668104</c:v>
                </c:pt>
                <c:pt idx="8906">
                  <c:v>195050958.65641704</c:v>
                </c:pt>
                <c:pt idx="8907">
                  <c:v>194965238.17103797</c:v>
                </c:pt>
                <c:pt idx="8908">
                  <c:v>194879480.34702599</c:v>
                </c:pt>
                <c:pt idx="8909">
                  <c:v>194793685.15080503</c:v>
                </c:pt>
                <c:pt idx="8910">
                  <c:v>194707852.54873997</c:v>
                </c:pt>
                <c:pt idx="8911">
                  <c:v>194621982.50713998</c:v>
                </c:pt>
                <c:pt idx="8912">
                  <c:v>194536074.99225602</c:v>
                </c:pt>
                <c:pt idx="8913">
                  <c:v>194450129.97028199</c:v>
                </c:pt>
                <c:pt idx="8914">
                  <c:v>194364147.40735099</c:v>
                </c:pt>
                <c:pt idx="8915">
                  <c:v>194278127.269539</c:v>
                </c:pt>
                <c:pt idx="8916">
                  <c:v>194192069.52286503</c:v>
                </c:pt>
                <c:pt idx="8917">
                  <c:v>194105974.13328698</c:v>
                </c:pt>
                <c:pt idx="8918">
                  <c:v>194019841.066706</c:v>
                </c:pt>
                <c:pt idx="8919">
                  <c:v>193933670.28896496</c:v>
                </c:pt>
                <c:pt idx="8920">
                  <c:v>193847461.76584399</c:v>
                </c:pt>
                <c:pt idx="8921">
                  <c:v>193761215.46306798</c:v>
                </c:pt>
                <c:pt idx="8922">
                  <c:v>193674931.34630099</c:v>
                </c:pt>
                <c:pt idx="8923">
                  <c:v>193588609.38114798</c:v>
                </c:pt>
                <c:pt idx="8924">
                  <c:v>193502249.53315198</c:v>
                </c:pt>
                <c:pt idx="8925">
                  <c:v>193415851.7678</c:v>
                </c:pt>
                <c:pt idx="8926">
                  <c:v>193329416.05051601</c:v>
                </c:pt>
                <c:pt idx="8927">
                  <c:v>193242942.34666499</c:v>
                </c:pt>
                <c:pt idx="8928">
                  <c:v>193156430.621553</c:v>
                </c:pt>
                <c:pt idx="8929">
                  <c:v>193069880.840422</c:v>
                </c:pt>
                <c:pt idx="8930">
                  <c:v>192983292.968458</c:v>
                </c:pt>
                <c:pt idx="8931">
                  <c:v>192896666.97078198</c:v>
                </c:pt>
                <c:pt idx="8932">
                  <c:v>192810002.81245703</c:v>
                </c:pt>
                <c:pt idx="8933">
                  <c:v>192723300.45848501</c:v>
                </c:pt>
                <c:pt idx="8934">
                  <c:v>192636559.873804</c:v>
                </c:pt>
                <c:pt idx="8935">
                  <c:v>192549781.02329299</c:v>
                </c:pt>
                <c:pt idx="8936">
                  <c:v>192462963.87176996</c:v>
                </c:pt>
                <c:pt idx="8937">
                  <c:v>192376108.38398799</c:v>
                </c:pt>
                <c:pt idx="8938">
                  <c:v>192289214.52464202</c:v>
                </c:pt>
                <c:pt idx="8939">
                  <c:v>192202282.25836298</c:v>
                </c:pt>
                <c:pt idx="8940">
                  <c:v>192115311.549721</c:v>
                </c:pt>
                <c:pt idx="8941">
                  <c:v>192028302.36322099</c:v>
                </c:pt>
                <c:pt idx="8942">
                  <c:v>191941254.66330796</c:v>
                </c:pt>
                <c:pt idx="8943">
                  <c:v>191854168.41436398</c:v>
                </c:pt>
                <c:pt idx="8944">
                  <c:v>191767043.580708</c:v>
                </c:pt>
                <c:pt idx="8945">
                  <c:v>191679880.126596</c:v>
                </c:pt>
                <c:pt idx="8946">
                  <c:v>191592678.01621899</c:v>
                </c:pt>
                <c:pt idx="8947">
                  <c:v>191505437.21370897</c:v>
                </c:pt>
                <c:pt idx="8948">
                  <c:v>191418157.68313</c:v>
                </c:pt>
                <c:pt idx="8949">
                  <c:v>191330839.388484</c:v>
                </c:pt>
                <c:pt idx="8950">
                  <c:v>191243482.29371101</c:v>
                </c:pt>
                <c:pt idx="8951">
                  <c:v>191156086.36268499</c:v>
                </c:pt>
                <c:pt idx="8952">
                  <c:v>191068651.55921504</c:v>
                </c:pt>
                <c:pt idx="8953">
                  <c:v>190981177.847047</c:v>
                </c:pt>
                <c:pt idx="8954">
                  <c:v>190893665.18986401</c:v>
                </c:pt>
                <c:pt idx="8955">
                  <c:v>190806113.55128199</c:v>
                </c:pt>
                <c:pt idx="8956">
                  <c:v>190718522.89485306</c:v>
                </c:pt>
                <c:pt idx="8957">
                  <c:v>190630893.184064</c:v>
                </c:pt>
                <c:pt idx="8958">
                  <c:v>190543224.38233703</c:v>
                </c:pt>
                <c:pt idx="8959">
                  <c:v>190455516.45302799</c:v>
                </c:pt>
                <c:pt idx="8960">
                  <c:v>190367769.35942703</c:v>
                </c:pt>
                <c:pt idx="8961">
                  <c:v>190279983.06476101</c:v>
                </c:pt>
                <c:pt idx="8962">
                  <c:v>190192157.53218898</c:v>
                </c:pt>
                <c:pt idx="8963">
                  <c:v>190104292.72480401</c:v>
                </c:pt>
                <c:pt idx="8964">
                  <c:v>190016388.60563299</c:v>
                </c:pt>
                <c:pt idx="8965">
                  <c:v>189928445.13763601</c:v>
                </c:pt>
                <c:pt idx="8966">
                  <c:v>189840462.28370798</c:v>
                </c:pt>
                <c:pt idx="8967">
                  <c:v>189752440.00667602</c:v>
                </c:pt>
                <c:pt idx="8968">
                  <c:v>189664378.26930198</c:v>
                </c:pt>
                <c:pt idx="8969">
                  <c:v>189576277.03427601</c:v>
                </c:pt>
                <c:pt idx="8970">
                  <c:v>189488136.26422799</c:v>
                </c:pt>
                <c:pt idx="8971">
                  <c:v>189399955.92171401</c:v>
                </c:pt>
                <c:pt idx="8972">
                  <c:v>189311735.96922499</c:v>
                </c:pt>
                <c:pt idx="8973">
                  <c:v>189223476.369185</c:v>
                </c:pt>
                <c:pt idx="8974">
                  <c:v>189135177.08395001</c:v>
                </c:pt>
                <c:pt idx="8975">
                  <c:v>189046838.07580501</c:v>
                </c:pt>
                <c:pt idx="8976">
                  <c:v>188958459.30696899</c:v>
                </c:pt>
                <c:pt idx="8977">
                  <c:v>188870040.73959398</c:v>
                </c:pt>
                <c:pt idx="8978">
                  <c:v>188781582.33575901</c:v>
                </c:pt>
                <c:pt idx="8979">
                  <c:v>188693084.05747703</c:v>
                </c:pt>
                <c:pt idx="8980">
                  <c:v>188604545.86669204</c:v>
                </c:pt>
                <c:pt idx="8981">
                  <c:v>188515967.72527799</c:v>
                </c:pt>
                <c:pt idx="8982">
                  <c:v>188427349.59503901</c:v>
                </c:pt>
                <c:pt idx="8983">
                  <c:v>188338691.437709</c:v>
                </c:pt>
                <c:pt idx="8984">
                  <c:v>188249993.214955</c:v>
                </c:pt>
                <c:pt idx="8985">
                  <c:v>188161254.88837001</c:v>
                </c:pt>
                <c:pt idx="8986">
                  <c:v>188072476.41948</c:v>
                </c:pt>
                <c:pt idx="8987">
                  <c:v>187983657.769739</c:v>
                </c:pt>
                <c:pt idx="8988">
                  <c:v>187894798.90053099</c:v>
                </c:pt>
                <c:pt idx="8989">
                  <c:v>187805899.77316895</c:v>
                </c:pt>
                <c:pt idx="8990">
                  <c:v>187716960.34889501</c:v>
                </c:pt>
                <c:pt idx="8991">
                  <c:v>187627980.58887801</c:v>
                </c:pt>
                <c:pt idx="8992">
                  <c:v>187538960.45422003</c:v>
                </c:pt>
                <c:pt idx="8993">
                  <c:v>187449899.905947</c:v>
                </c:pt>
                <c:pt idx="8994">
                  <c:v>187360798.90501601</c:v>
                </c:pt>
                <c:pt idx="8995">
                  <c:v>187271657.41231099</c:v>
                </c:pt>
                <c:pt idx="8996">
                  <c:v>187182475.38864303</c:v>
                </c:pt>
                <c:pt idx="8997">
                  <c:v>187093252.794752</c:v>
                </c:pt>
                <c:pt idx="8998">
                  <c:v>187003989.59130597</c:v>
                </c:pt>
                <c:pt idx="8999">
                  <c:v>186914685.73889798</c:v>
                </c:pt>
                <c:pt idx="9000">
                  <c:v>186825341.19804996</c:v>
                </c:pt>
                <c:pt idx="9001">
                  <c:v>186735955.92921102</c:v>
                </c:pt>
                <c:pt idx="9002">
                  <c:v>186646529.89275402</c:v>
                </c:pt>
                <c:pt idx="9003">
                  <c:v>186557063.04898196</c:v>
                </c:pt>
                <c:pt idx="9004">
                  <c:v>186467555.35812199</c:v>
                </c:pt>
                <c:pt idx="9005">
                  <c:v>186378006.78032696</c:v>
                </c:pt>
                <c:pt idx="9006">
                  <c:v>186288417.27567798</c:v>
                </c:pt>
                <c:pt idx="9007">
                  <c:v>186198786.80417901</c:v>
                </c:pt>
                <c:pt idx="9008">
                  <c:v>186109115.32576001</c:v>
                </c:pt>
                <c:pt idx="9009">
                  <c:v>186019402.80027801</c:v>
                </c:pt>
                <c:pt idx="9010">
                  <c:v>185929649.18751401</c:v>
                </c:pt>
                <c:pt idx="9011">
                  <c:v>185839854.447173</c:v>
                </c:pt>
                <c:pt idx="9012">
                  <c:v>185750018.538885</c:v>
                </c:pt>
                <c:pt idx="9013">
                  <c:v>185660141.42220503</c:v>
                </c:pt>
                <c:pt idx="9014">
                  <c:v>185570223.05661306</c:v>
                </c:pt>
                <c:pt idx="9015">
                  <c:v>185480263.40151</c:v>
                </c:pt>
                <c:pt idx="9016">
                  <c:v>185390262.416224</c:v>
                </c:pt>
                <c:pt idx="9017">
                  <c:v>185300220.06000501</c:v>
                </c:pt>
                <c:pt idx="9018">
                  <c:v>185210136.292027</c:v>
                </c:pt>
                <c:pt idx="9019">
                  <c:v>185120011.07138595</c:v>
                </c:pt>
                <c:pt idx="9020">
                  <c:v>185029844.35710099</c:v>
                </c:pt>
                <c:pt idx="9021">
                  <c:v>184939636.10811698</c:v>
                </c:pt>
                <c:pt idx="9022">
                  <c:v>184849386.28329599</c:v>
                </c:pt>
                <c:pt idx="9023">
                  <c:v>184759094.84142798</c:v>
                </c:pt>
                <c:pt idx="9024">
                  <c:v>184668761.74121997</c:v>
                </c:pt>
                <c:pt idx="9025">
                  <c:v>184578386.94130397</c:v>
                </c:pt>
                <c:pt idx="9026">
                  <c:v>184487970.40023401</c:v>
                </c:pt>
                <c:pt idx="9027">
                  <c:v>184397512.076482</c:v>
                </c:pt>
                <c:pt idx="9028">
                  <c:v>184307011.92844599</c:v>
                </c:pt>
                <c:pt idx="9029">
                  <c:v>184216469.91444001</c:v>
                </c:pt>
                <c:pt idx="9030">
                  <c:v>184125885.99270299</c:v>
                </c:pt>
                <c:pt idx="9031">
                  <c:v>184035260.121391</c:v>
                </c:pt>
                <c:pt idx="9032">
                  <c:v>183944592.25858396</c:v>
                </c:pt>
                <c:pt idx="9033">
                  <c:v>183853882.36227801</c:v>
                </c:pt>
                <c:pt idx="9034">
                  <c:v>183763130.39039201</c:v>
                </c:pt>
                <c:pt idx="9035">
                  <c:v>183672336.30076501</c:v>
                </c:pt>
                <c:pt idx="9036">
                  <c:v>183581500.05115199</c:v>
                </c:pt>
                <c:pt idx="9037">
                  <c:v>183490621.59923103</c:v>
                </c:pt>
                <c:pt idx="9038">
                  <c:v>183399700.90259501</c:v>
                </c:pt>
                <c:pt idx="9039">
                  <c:v>183308737.91875997</c:v>
                </c:pt>
                <c:pt idx="9040">
                  <c:v>183217732.60515797</c:v>
                </c:pt>
                <c:pt idx="9041">
                  <c:v>183126684.919139</c:v>
                </c:pt>
                <c:pt idx="9042">
                  <c:v>183035594.81797299</c:v>
                </c:pt>
                <c:pt idx="9043">
                  <c:v>182944462.25884598</c:v>
                </c:pt>
                <c:pt idx="9044">
                  <c:v>182853287.198863</c:v>
                </c:pt>
                <c:pt idx="9045">
                  <c:v>182762069.595043</c:v>
                </c:pt>
                <c:pt idx="9046">
                  <c:v>182670809.40432799</c:v>
                </c:pt>
                <c:pt idx="9047">
                  <c:v>182579506.58357099</c:v>
                </c:pt>
                <c:pt idx="9048">
                  <c:v>182488161.08954599</c:v>
                </c:pt>
                <c:pt idx="9049">
                  <c:v>182396772.878941</c:v>
                </c:pt>
                <c:pt idx="9050">
                  <c:v>182305341.90835997</c:v>
                </c:pt>
                <c:pt idx="9051">
                  <c:v>182213868.134325</c:v>
                </c:pt>
                <c:pt idx="9052">
                  <c:v>182122351.513271</c:v>
                </c:pt>
                <c:pt idx="9053">
                  <c:v>182030792.001551</c:v>
                </c:pt>
                <c:pt idx="9054">
                  <c:v>181939189.55543104</c:v>
                </c:pt>
                <c:pt idx="9055">
                  <c:v>181847544.13109496</c:v>
                </c:pt>
                <c:pt idx="9056">
                  <c:v>181755855.68463802</c:v>
                </c:pt>
                <c:pt idx="9057">
                  <c:v>181664124.17207199</c:v>
                </c:pt>
                <c:pt idx="9058">
                  <c:v>181572349.54932296</c:v>
                </c:pt>
                <c:pt idx="9059">
                  <c:v>181480531.77222797</c:v>
                </c:pt>
                <c:pt idx="9060">
                  <c:v>181388670.79654399</c:v>
                </c:pt>
                <c:pt idx="9061">
                  <c:v>181296766.57793501</c:v>
                </c:pt>
                <c:pt idx="9062">
                  <c:v>181204819.07198197</c:v>
                </c:pt>
                <c:pt idx="9063">
                  <c:v>181112828.23417696</c:v>
                </c:pt>
                <c:pt idx="9064">
                  <c:v>181020794.01992798</c:v>
                </c:pt>
                <c:pt idx="9065">
                  <c:v>180928716.38455102</c:v>
                </c:pt>
                <c:pt idx="9066">
                  <c:v>180836595.283277</c:v>
                </c:pt>
                <c:pt idx="9067">
                  <c:v>180744430.67124897</c:v>
                </c:pt>
                <c:pt idx="9068">
                  <c:v>180652222.50351998</c:v>
                </c:pt>
                <c:pt idx="9069">
                  <c:v>180559970.73505798</c:v>
                </c:pt>
                <c:pt idx="9070">
                  <c:v>180467675.32073802</c:v>
                </c:pt>
                <c:pt idx="9071">
                  <c:v>180375336.21534795</c:v>
                </c:pt>
                <c:pt idx="9072">
                  <c:v>180282953.37358797</c:v>
                </c:pt>
                <c:pt idx="9073">
                  <c:v>180190526.75006598</c:v>
                </c:pt>
                <c:pt idx="9074">
                  <c:v>180098056.29930198</c:v>
                </c:pt>
                <c:pt idx="9075">
                  <c:v>180005541.97572398</c:v>
                </c:pt>
                <c:pt idx="9076">
                  <c:v>179912983.73367199</c:v>
                </c:pt>
                <c:pt idx="9077">
                  <c:v>179820381.52739301</c:v>
                </c:pt>
                <c:pt idx="9078">
                  <c:v>179727735.31104597</c:v>
                </c:pt>
                <c:pt idx="9079">
                  <c:v>179635045.038697</c:v>
                </c:pt>
                <c:pt idx="9080">
                  <c:v>179542310.66432101</c:v>
                </c:pt>
                <c:pt idx="9081">
                  <c:v>179449532.14179996</c:v>
                </c:pt>
                <c:pt idx="9082">
                  <c:v>179356709.42492703</c:v>
                </c:pt>
                <c:pt idx="9083">
                  <c:v>179263842.46740001</c:v>
                </c:pt>
                <c:pt idx="9084">
                  <c:v>179170931.22282699</c:v>
                </c:pt>
                <c:pt idx="9085">
                  <c:v>179077975.64471999</c:v>
                </c:pt>
                <c:pt idx="9086">
                  <c:v>178984975.68650299</c:v>
                </c:pt>
                <c:pt idx="9087">
                  <c:v>178891931.30150101</c:v>
                </c:pt>
                <c:pt idx="9088">
                  <c:v>178798842.442949</c:v>
                </c:pt>
                <c:pt idx="9089">
                  <c:v>178705709.06398797</c:v>
                </c:pt>
                <c:pt idx="9090">
                  <c:v>178612531.11766398</c:v>
                </c:pt>
                <c:pt idx="9091">
                  <c:v>178519308.55692801</c:v>
                </c:pt>
                <c:pt idx="9092">
                  <c:v>178426041.33463904</c:v>
                </c:pt>
                <c:pt idx="9093">
                  <c:v>178332729.40355799</c:v>
                </c:pt>
                <c:pt idx="9094">
                  <c:v>178239372.71635199</c:v>
                </c:pt>
                <c:pt idx="9095">
                  <c:v>178145971.225593</c:v>
                </c:pt>
                <c:pt idx="9096">
                  <c:v>178052524.88375801</c:v>
                </c:pt>
                <c:pt idx="9097">
                  <c:v>177959033.64322498</c:v>
                </c:pt>
                <c:pt idx="9098">
                  <c:v>177865497.45627803</c:v>
                </c:pt>
                <c:pt idx="9099">
                  <c:v>177771916.27510396</c:v>
                </c:pt>
                <c:pt idx="9100">
                  <c:v>177678290.05179301</c:v>
                </c:pt>
                <c:pt idx="9101">
                  <c:v>177584618.73833698</c:v>
                </c:pt>
                <c:pt idx="9102">
                  <c:v>177490902.28663203</c:v>
                </c:pt>
                <c:pt idx="9103">
                  <c:v>177397140.64847496</c:v>
                </c:pt>
                <c:pt idx="9104">
                  <c:v>177303333.77556595</c:v>
                </c:pt>
                <c:pt idx="9105">
                  <c:v>177209481.61950496</c:v>
                </c:pt>
                <c:pt idx="9106">
                  <c:v>177115584.13179496</c:v>
                </c:pt>
                <c:pt idx="9107">
                  <c:v>177021641.26383901</c:v>
                </c:pt>
                <c:pt idx="9108">
                  <c:v>176927652.96694201</c:v>
                </c:pt>
                <c:pt idx="9109">
                  <c:v>176833619.192307</c:v>
                </c:pt>
                <c:pt idx="9110">
                  <c:v>176739539.89103901</c:v>
                </c:pt>
                <c:pt idx="9111">
                  <c:v>176645415.01414397</c:v>
                </c:pt>
                <c:pt idx="9112">
                  <c:v>176551244.51252496</c:v>
                </c:pt>
                <c:pt idx="9113">
                  <c:v>176457028.33698601</c:v>
                </c:pt>
                <c:pt idx="9114">
                  <c:v>176362766.43822798</c:v>
                </c:pt>
                <c:pt idx="9115">
                  <c:v>176268458.76685303</c:v>
                </c:pt>
                <c:pt idx="9116">
                  <c:v>176174105.27336097</c:v>
                </c:pt>
                <c:pt idx="9117">
                  <c:v>176079705.90814796</c:v>
                </c:pt>
                <c:pt idx="9118">
                  <c:v>175985260.62150896</c:v>
                </c:pt>
                <c:pt idx="9119">
                  <c:v>175890769.36363801</c:v>
                </c:pt>
                <c:pt idx="9120">
                  <c:v>175796232.08462402</c:v>
                </c:pt>
                <c:pt idx="9121">
                  <c:v>175701648.73445201</c:v>
                </c:pt>
                <c:pt idx="9122">
                  <c:v>175607019.26300597</c:v>
                </c:pt>
                <c:pt idx="9123">
                  <c:v>175512343.62006599</c:v>
                </c:pt>
                <c:pt idx="9124">
                  <c:v>175417621.75530598</c:v>
                </c:pt>
                <c:pt idx="9125">
                  <c:v>175322853.61829597</c:v>
                </c:pt>
                <c:pt idx="9126">
                  <c:v>175228039.15850198</c:v>
                </c:pt>
                <c:pt idx="9127">
                  <c:v>175133178.32528499</c:v>
                </c:pt>
                <c:pt idx="9128">
                  <c:v>175038271.06789899</c:v>
                </c:pt>
                <c:pt idx="9129">
                  <c:v>174943317.33549502</c:v>
                </c:pt>
                <c:pt idx="9130">
                  <c:v>174848317.07711598</c:v>
                </c:pt>
                <c:pt idx="9131">
                  <c:v>174753270.24169797</c:v>
                </c:pt>
                <c:pt idx="9132">
                  <c:v>174658176.77807298</c:v>
                </c:pt>
                <c:pt idx="9133">
                  <c:v>174563036.63496199</c:v>
                </c:pt>
                <c:pt idx="9134">
                  <c:v>174467849.76098296</c:v>
                </c:pt>
                <c:pt idx="9135">
                  <c:v>174372616.104642</c:v>
                </c:pt>
                <c:pt idx="9136">
                  <c:v>174277335.61434197</c:v>
                </c:pt>
                <c:pt idx="9137">
                  <c:v>174182008.23837197</c:v>
                </c:pt>
                <c:pt idx="9138">
                  <c:v>174086633.92491704</c:v>
                </c:pt>
                <c:pt idx="9139">
                  <c:v>173991212.62205103</c:v>
                </c:pt>
                <c:pt idx="9140">
                  <c:v>173895744.27773696</c:v>
                </c:pt>
                <c:pt idx="9141">
                  <c:v>173800228.83983302</c:v>
                </c:pt>
                <c:pt idx="9142">
                  <c:v>173704666.256082</c:v>
                </c:pt>
                <c:pt idx="9143">
                  <c:v>173609056.47411901</c:v>
                </c:pt>
                <c:pt idx="9144">
                  <c:v>173513399.44146797</c:v>
                </c:pt>
                <c:pt idx="9145">
                  <c:v>173417695.10554096</c:v>
                </c:pt>
                <c:pt idx="9146">
                  <c:v>173321943.41364199</c:v>
                </c:pt>
                <c:pt idx="9147">
                  <c:v>173226144.312958</c:v>
                </c:pt>
                <c:pt idx="9148">
                  <c:v>173130297.75057</c:v>
                </c:pt>
                <c:pt idx="9149">
                  <c:v>173034403.673439</c:v>
                </c:pt>
                <c:pt idx="9150">
                  <c:v>172938462.02842101</c:v>
                </c:pt>
                <c:pt idx="9151">
                  <c:v>172842472.762254</c:v>
                </c:pt>
                <c:pt idx="9152">
                  <c:v>172746435.82156301</c:v>
                </c:pt>
                <c:pt idx="9153">
                  <c:v>172650351.15286103</c:v>
                </c:pt>
                <c:pt idx="9154">
                  <c:v>172554218.70254597</c:v>
                </c:pt>
                <c:pt idx="9155">
                  <c:v>172458038.41690099</c:v>
                </c:pt>
                <c:pt idx="9156">
                  <c:v>172361810.24209398</c:v>
                </c:pt>
                <c:pt idx="9157">
                  <c:v>172265534.12417901</c:v>
                </c:pt>
                <c:pt idx="9158">
                  <c:v>172169210.00909299</c:v>
                </c:pt>
                <c:pt idx="9159">
                  <c:v>172072837.84265703</c:v>
                </c:pt>
                <c:pt idx="9160">
                  <c:v>171976417.57057598</c:v>
                </c:pt>
                <c:pt idx="9161">
                  <c:v>171879949.138439</c:v>
                </c:pt>
                <c:pt idx="9162">
                  <c:v>171783432.49171701</c:v>
                </c:pt>
                <c:pt idx="9163">
                  <c:v>171686867.57576397</c:v>
                </c:pt>
                <c:pt idx="9164">
                  <c:v>171590254.33581603</c:v>
                </c:pt>
                <c:pt idx="9165">
                  <c:v>171493592.71699101</c:v>
                </c:pt>
                <c:pt idx="9166">
                  <c:v>171396882.664289</c:v>
                </c:pt>
                <c:pt idx="9167">
                  <c:v>171300124.12258798</c:v>
                </c:pt>
                <c:pt idx="9168">
                  <c:v>171203317.03665102</c:v>
                </c:pt>
                <c:pt idx="9169">
                  <c:v>171106461.351118</c:v>
                </c:pt>
                <c:pt idx="9170">
                  <c:v>171009557.01051199</c:v>
                </c:pt>
                <c:pt idx="9171">
                  <c:v>170912603.95923203</c:v>
                </c:pt>
                <c:pt idx="9172">
                  <c:v>170815602.14155796</c:v>
                </c:pt>
                <c:pt idx="9173">
                  <c:v>170718551.50165001</c:v>
                </c:pt>
                <c:pt idx="9174">
                  <c:v>170621451.98354399</c:v>
                </c:pt>
                <c:pt idx="9175">
                  <c:v>170524303.53115597</c:v>
                </c:pt>
                <c:pt idx="9176">
                  <c:v>170427106.08827701</c:v>
                </c:pt>
                <c:pt idx="9177">
                  <c:v>170329859.59857896</c:v>
                </c:pt>
                <c:pt idx="9178">
                  <c:v>170232564.00560901</c:v>
                </c:pt>
                <c:pt idx="9179">
                  <c:v>170135219.25278798</c:v>
                </c:pt>
                <c:pt idx="9180">
                  <c:v>170037825.283418</c:v>
                </c:pt>
                <c:pt idx="9181">
                  <c:v>169940382.04067099</c:v>
                </c:pt>
                <c:pt idx="9182">
                  <c:v>169842889.467599</c:v>
                </c:pt>
                <c:pt idx="9183">
                  <c:v>169745347.50712696</c:v>
                </c:pt>
                <c:pt idx="9184">
                  <c:v>169647756.10205501</c:v>
                </c:pt>
                <c:pt idx="9185">
                  <c:v>169550115.19505501</c:v>
                </c:pt>
                <c:pt idx="9186">
                  <c:v>169452424.72867599</c:v>
                </c:pt>
                <c:pt idx="9187">
                  <c:v>169354684.64533597</c:v>
                </c:pt>
                <c:pt idx="9188">
                  <c:v>169256894.88733104</c:v>
                </c:pt>
                <c:pt idx="9189">
                  <c:v>169159055.39682502</c:v>
                </c:pt>
                <c:pt idx="9190">
                  <c:v>169061166.11585599</c:v>
                </c:pt>
                <c:pt idx="9191">
                  <c:v>168963226.98633403</c:v>
                </c:pt>
                <c:pt idx="9192">
                  <c:v>168865237.95003903</c:v>
                </c:pt>
                <c:pt idx="9193">
                  <c:v>168767198.948623</c:v>
                </c:pt>
                <c:pt idx="9194">
                  <c:v>168669109.92360601</c:v>
                </c:pt>
                <c:pt idx="9195">
                  <c:v>168570970.81638101</c:v>
                </c:pt>
                <c:pt idx="9196">
                  <c:v>168472781.56820798</c:v>
                </c:pt>
                <c:pt idx="9197">
                  <c:v>168374542.12021801</c:v>
                </c:pt>
                <c:pt idx="9198">
                  <c:v>168276252.41341001</c:v>
                </c:pt>
                <c:pt idx="9199">
                  <c:v>168177912.38864899</c:v>
                </c:pt>
                <c:pt idx="9200">
                  <c:v>168079521.98667204</c:v>
                </c:pt>
                <c:pt idx="9201">
                  <c:v>167981081.14807996</c:v>
                </c:pt>
                <c:pt idx="9202">
                  <c:v>167882589.81334198</c:v>
                </c:pt>
                <c:pt idx="9203">
                  <c:v>167784047.92279503</c:v>
                </c:pt>
                <c:pt idx="9204">
                  <c:v>167685455.41663903</c:v>
                </c:pt>
                <c:pt idx="9205">
                  <c:v>167586812.23494199</c:v>
                </c:pt>
                <c:pt idx="9206">
                  <c:v>167488118.31763703</c:v>
                </c:pt>
                <c:pt idx="9207">
                  <c:v>167389373.60451999</c:v>
                </c:pt>
                <c:pt idx="9208">
                  <c:v>167290578.03525299</c:v>
                </c:pt>
                <c:pt idx="9209">
                  <c:v>167191731.54936197</c:v>
                </c:pt>
                <c:pt idx="9210">
                  <c:v>167092834.08623502</c:v>
                </c:pt>
                <c:pt idx="9211">
                  <c:v>166993885.58512399</c:v>
                </c:pt>
                <c:pt idx="9212">
                  <c:v>166894885.98514301</c:v>
                </c:pt>
                <c:pt idx="9213">
                  <c:v>166795835.22526798</c:v>
                </c:pt>
                <c:pt idx="9214">
                  <c:v>166696733.24433798</c:v>
                </c:pt>
                <c:pt idx="9215">
                  <c:v>166597579.98105103</c:v>
                </c:pt>
                <c:pt idx="9216">
                  <c:v>166498375.37396696</c:v>
                </c:pt>
                <c:pt idx="9217">
                  <c:v>166399119.361505</c:v>
                </c:pt>
                <c:pt idx="9218">
                  <c:v>166299811.881946</c:v>
                </c:pt>
                <c:pt idx="9219">
                  <c:v>166200452.87342799</c:v>
                </c:pt>
                <c:pt idx="9220">
                  <c:v>166101042.27394897</c:v>
                </c:pt>
                <c:pt idx="9221">
                  <c:v>166001580.02136496</c:v>
                </c:pt>
                <c:pt idx="9222">
                  <c:v>165902066.05339</c:v>
                </c:pt>
                <c:pt idx="9223">
                  <c:v>165802500.307596</c:v>
                </c:pt>
                <c:pt idx="9224">
                  <c:v>165702882.72141001</c:v>
                </c:pt>
                <c:pt idx="9225">
                  <c:v>165603213.23211598</c:v>
                </c:pt>
                <c:pt idx="9226">
                  <c:v>165503491.776858</c:v>
                </c:pt>
                <c:pt idx="9227">
                  <c:v>165403718.292629</c:v>
                </c:pt>
                <c:pt idx="9228">
                  <c:v>165303892.716281</c:v>
                </c:pt>
                <c:pt idx="9229">
                  <c:v>165204014.98452103</c:v>
                </c:pt>
                <c:pt idx="9230">
                  <c:v>165104085.033907</c:v>
                </c:pt>
                <c:pt idx="9231">
                  <c:v>165004102.80085203</c:v>
                </c:pt>
                <c:pt idx="9232">
                  <c:v>164904068.22162399</c:v>
                </c:pt>
                <c:pt idx="9233">
                  <c:v>164803981.23234096</c:v>
                </c:pt>
                <c:pt idx="9234">
                  <c:v>164703841.76897496</c:v>
                </c:pt>
                <c:pt idx="9235">
                  <c:v>164603649.76734596</c:v>
                </c:pt>
                <c:pt idx="9236">
                  <c:v>164503405.16312897</c:v>
                </c:pt>
                <c:pt idx="9237">
                  <c:v>164403107.89184701</c:v>
                </c:pt>
                <c:pt idx="9238">
                  <c:v>164302757.88887602</c:v>
                </c:pt>
                <c:pt idx="9239">
                  <c:v>164202355.08943802</c:v>
                </c:pt>
                <c:pt idx="9240">
                  <c:v>164101899.428606</c:v>
                </c:pt>
                <c:pt idx="9241">
                  <c:v>164001390.84130198</c:v>
                </c:pt>
                <c:pt idx="9242">
                  <c:v>163900829.26229399</c:v>
                </c:pt>
                <c:pt idx="9243">
                  <c:v>163800214.62619799</c:v>
                </c:pt>
                <c:pt idx="9244">
                  <c:v>163699546.86748001</c:v>
                </c:pt>
                <c:pt idx="9245">
                  <c:v>163598825.92044801</c:v>
                </c:pt>
                <c:pt idx="9246">
                  <c:v>163498051.71925896</c:v>
                </c:pt>
                <c:pt idx="9247">
                  <c:v>163397224.19791299</c:v>
                </c:pt>
                <c:pt idx="9248">
                  <c:v>163296343.29025701</c:v>
                </c:pt>
                <c:pt idx="9249">
                  <c:v>163195408.92998201</c:v>
                </c:pt>
                <c:pt idx="9250">
                  <c:v>163094421.05062103</c:v>
                </c:pt>
                <c:pt idx="9251">
                  <c:v>162993379.58555299</c:v>
                </c:pt>
                <c:pt idx="9252">
                  <c:v>162892284.467998</c:v>
                </c:pt>
                <c:pt idx="9253">
                  <c:v>162791135.63101798</c:v>
                </c:pt>
                <c:pt idx="9254">
                  <c:v>162689933.007516</c:v>
                </c:pt>
                <c:pt idx="9255">
                  <c:v>162588676.53023899</c:v>
                </c:pt>
                <c:pt idx="9256">
                  <c:v>162487366.13177198</c:v>
                </c:pt>
                <c:pt idx="9257">
                  <c:v>162386001.74454096</c:v>
                </c:pt>
                <c:pt idx="9258">
                  <c:v>162284583.30081004</c:v>
                </c:pt>
                <c:pt idx="9259">
                  <c:v>162183110.732685</c:v>
                </c:pt>
                <c:pt idx="9260">
                  <c:v>162081583.97210696</c:v>
                </c:pt>
                <c:pt idx="9261">
                  <c:v>161980002.95085603</c:v>
                </c:pt>
                <c:pt idx="9262">
                  <c:v>161878367.60055</c:v>
                </c:pt>
                <c:pt idx="9263">
                  <c:v>161776677.85264304</c:v>
                </c:pt>
                <c:pt idx="9264">
                  <c:v>161674933.63842496</c:v>
                </c:pt>
                <c:pt idx="9265">
                  <c:v>161573134.88902104</c:v>
                </c:pt>
                <c:pt idx="9266">
                  <c:v>161471281.53539199</c:v>
                </c:pt>
                <c:pt idx="9267">
                  <c:v>161369373.508333</c:v>
                </c:pt>
                <c:pt idx="9268">
                  <c:v>161267410.738471</c:v>
                </c:pt>
                <c:pt idx="9269">
                  <c:v>161165393.15627003</c:v>
                </c:pt>
                <c:pt idx="9270">
                  <c:v>161063320.69202301</c:v>
                </c:pt>
                <c:pt idx="9271">
                  <c:v>160961193.275857</c:v>
                </c:pt>
                <c:pt idx="9272">
                  <c:v>160859010.83772999</c:v>
                </c:pt>
                <c:pt idx="9273">
                  <c:v>160756773.30743003</c:v>
                </c:pt>
                <c:pt idx="9274">
                  <c:v>160654480.614577</c:v>
                </c:pt>
                <c:pt idx="9275">
                  <c:v>160552132.68861899</c:v>
                </c:pt>
                <c:pt idx="9276">
                  <c:v>160449729.45883304</c:v>
                </c:pt>
                <c:pt idx="9277">
                  <c:v>160347270.85432601</c:v>
                </c:pt>
                <c:pt idx="9278">
                  <c:v>160244756.80403304</c:v>
                </c:pt>
                <c:pt idx="9279">
                  <c:v>160142187.23671201</c:v>
                </c:pt>
                <c:pt idx="9280">
                  <c:v>160039562.08095303</c:v>
                </c:pt>
                <c:pt idx="9281">
                  <c:v>159936881.26517096</c:v>
                </c:pt>
                <c:pt idx="9282">
                  <c:v>159834144.71760198</c:v>
                </c:pt>
                <c:pt idx="9283">
                  <c:v>159731352.36631304</c:v>
                </c:pt>
                <c:pt idx="9284">
                  <c:v>159628504.13918996</c:v>
                </c:pt>
                <c:pt idx="9285">
                  <c:v>159525599.96394598</c:v>
                </c:pt>
                <c:pt idx="9286">
                  <c:v>159422639.76811397</c:v>
                </c:pt>
                <c:pt idx="9287">
                  <c:v>159319623.47905299</c:v>
                </c:pt>
                <c:pt idx="9288">
                  <c:v>159216551.02394</c:v>
                </c:pt>
                <c:pt idx="9289">
                  <c:v>159113422.32977304</c:v>
                </c:pt>
                <c:pt idx="9290">
                  <c:v>159010237.32337499</c:v>
                </c:pt>
                <c:pt idx="9291">
                  <c:v>158906995.93138397</c:v>
                </c:pt>
                <c:pt idx="9292">
                  <c:v>158803698.08025801</c:v>
                </c:pt>
                <c:pt idx="9293">
                  <c:v>158700343.69627601</c:v>
                </c:pt>
                <c:pt idx="9294">
                  <c:v>158596932.70552996</c:v>
                </c:pt>
                <c:pt idx="9295">
                  <c:v>158493465.033934</c:v>
                </c:pt>
                <c:pt idx="9296">
                  <c:v>158389940.607216</c:v>
                </c:pt>
                <c:pt idx="9297">
                  <c:v>158286359.35091904</c:v>
                </c:pt>
                <c:pt idx="9298">
                  <c:v>158182721.190404</c:v>
                </c:pt>
                <c:pt idx="9299">
                  <c:v>158079026.05084303</c:v>
                </c:pt>
                <c:pt idx="9300">
                  <c:v>157975273.85722402</c:v>
                </c:pt>
                <c:pt idx="9301">
                  <c:v>157871464.53434896</c:v>
                </c:pt>
                <c:pt idx="9302">
                  <c:v>157767598.00682899</c:v>
                </c:pt>
                <c:pt idx="9303">
                  <c:v>157663674.19909099</c:v>
                </c:pt>
                <c:pt idx="9304">
                  <c:v>157559693.03536898</c:v>
                </c:pt>
                <c:pt idx="9305">
                  <c:v>157455654.43970999</c:v>
                </c:pt>
                <c:pt idx="9306">
                  <c:v>157351558.33597001</c:v>
                </c:pt>
                <c:pt idx="9307">
                  <c:v>157247404.64781401</c:v>
                </c:pt>
                <c:pt idx="9308">
                  <c:v>157143193.298715</c:v>
                </c:pt>
                <c:pt idx="9309">
                  <c:v>157038924.21195498</c:v>
                </c:pt>
                <c:pt idx="9310">
                  <c:v>156934597.31062099</c:v>
                </c:pt>
                <c:pt idx="9311">
                  <c:v>156830212.51760799</c:v>
                </c:pt>
                <c:pt idx="9312">
                  <c:v>156725769.75561401</c:v>
                </c:pt>
                <c:pt idx="9313">
                  <c:v>156621268.94714496</c:v>
                </c:pt>
                <c:pt idx="9314">
                  <c:v>156516710.01450798</c:v>
                </c:pt>
                <c:pt idx="9315">
                  <c:v>156412092.87981504</c:v>
                </c:pt>
                <c:pt idx="9316">
                  <c:v>156307417.46498099</c:v>
                </c:pt>
                <c:pt idx="9317">
                  <c:v>156202683.69172296</c:v>
                </c:pt>
                <c:pt idx="9318">
                  <c:v>156097891.481556</c:v>
                </c:pt>
                <c:pt idx="9319">
                  <c:v>155993040.75580001</c:v>
                </c:pt>
                <c:pt idx="9320">
                  <c:v>155888131.43557101</c:v>
                </c:pt>
                <c:pt idx="9321">
                  <c:v>155783163.44178697</c:v>
                </c:pt>
                <c:pt idx="9322">
                  <c:v>155678136.69516098</c:v>
                </c:pt>
                <c:pt idx="9323">
                  <c:v>155573051.116207</c:v>
                </c:pt>
                <c:pt idx="9324">
                  <c:v>155467906.62523299</c:v>
                </c:pt>
                <c:pt idx="9325">
                  <c:v>155362703.14234397</c:v>
                </c:pt>
                <c:pt idx="9326">
                  <c:v>155257440.58744001</c:v>
                </c:pt>
                <c:pt idx="9327">
                  <c:v>155152118.88021603</c:v>
                </c:pt>
                <c:pt idx="9328">
                  <c:v>155046737.94015798</c:v>
                </c:pt>
                <c:pt idx="9329">
                  <c:v>154941297.68654999</c:v>
                </c:pt>
                <c:pt idx="9330">
                  <c:v>154835798.038463</c:v>
                </c:pt>
                <c:pt idx="9331">
                  <c:v>154730238.91476199</c:v>
                </c:pt>
                <c:pt idx="9332">
                  <c:v>154624620.23410296</c:v>
                </c:pt>
                <c:pt idx="9333">
                  <c:v>154518941.914929</c:v>
                </c:pt>
                <c:pt idx="9334">
                  <c:v>154413203.875476</c:v>
                </c:pt>
                <c:pt idx="9335">
                  <c:v>154307406.03376496</c:v>
                </c:pt>
                <c:pt idx="9336">
                  <c:v>154201548.30760503</c:v>
                </c:pt>
                <c:pt idx="9337">
                  <c:v>154095630.61459199</c:v>
                </c:pt>
                <c:pt idx="9338">
                  <c:v>153989652.872109</c:v>
                </c:pt>
                <c:pt idx="9339">
                  <c:v>153883614.99732199</c:v>
                </c:pt>
                <c:pt idx="9340">
                  <c:v>153777516.90718198</c:v>
                </c:pt>
                <c:pt idx="9341">
                  <c:v>153671358.51842296</c:v>
                </c:pt>
                <c:pt idx="9342">
                  <c:v>153565139.74756297</c:v>
                </c:pt>
                <c:pt idx="9343">
                  <c:v>153458860.51089901</c:v>
                </c:pt>
                <c:pt idx="9344">
                  <c:v>153352520.72451103</c:v>
                </c:pt>
                <c:pt idx="9345">
                  <c:v>153246120.30426002</c:v>
                </c:pt>
                <c:pt idx="9346">
                  <c:v>153139659.16578296</c:v>
                </c:pt>
                <c:pt idx="9347">
                  <c:v>153033137.22449699</c:v>
                </c:pt>
                <c:pt idx="9348">
                  <c:v>152926554.39559799</c:v>
                </c:pt>
                <c:pt idx="9349">
                  <c:v>152819910.59405601</c:v>
                </c:pt>
                <c:pt idx="9350">
                  <c:v>152713205.73461899</c:v>
                </c:pt>
                <c:pt idx="9351">
                  <c:v>152606439.73180896</c:v>
                </c:pt>
                <c:pt idx="9352">
                  <c:v>152499612.49992201</c:v>
                </c:pt>
                <c:pt idx="9353">
                  <c:v>152392723.95302701</c:v>
                </c:pt>
                <c:pt idx="9354">
                  <c:v>152285774.00496599</c:v>
                </c:pt>
                <c:pt idx="9355">
                  <c:v>152178762.569352</c:v>
                </c:pt>
                <c:pt idx="9356">
                  <c:v>152071689.55957001</c:v>
                </c:pt>
                <c:pt idx="9357">
                  <c:v>151964554.88877401</c:v>
                </c:pt>
                <c:pt idx="9358">
                  <c:v>151857358.46988499</c:v>
                </c:pt>
                <c:pt idx="9359">
                  <c:v>151750100.21559396</c:v>
                </c:pt>
                <c:pt idx="9360">
                  <c:v>151642780.03835797</c:v>
                </c:pt>
                <c:pt idx="9361">
                  <c:v>151535397.85040104</c:v>
                </c:pt>
                <c:pt idx="9362">
                  <c:v>151427953.563712</c:v>
                </c:pt>
                <c:pt idx="9363">
                  <c:v>151320447.09004399</c:v>
                </c:pt>
                <c:pt idx="9364">
                  <c:v>151212878.34091303</c:v>
                </c:pt>
                <c:pt idx="9365">
                  <c:v>151105247.22759897</c:v>
                </c:pt>
                <c:pt idx="9366">
                  <c:v>150997553.66114298</c:v>
                </c:pt>
                <c:pt idx="9367">
                  <c:v>150889797.55234501</c:v>
                </c:pt>
                <c:pt idx="9368">
                  <c:v>150781978.81176698</c:v>
                </c:pt>
                <c:pt idx="9369">
                  <c:v>150674097.34972799</c:v>
                </c:pt>
                <c:pt idx="9370">
                  <c:v>150566153.07630599</c:v>
                </c:pt>
                <c:pt idx="9371">
                  <c:v>150458145.901335</c:v>
                </c:pt>
                <c:pt idx="9372">
                  <c:v>150350075.73440599</c:v>
                </c:pt>
                <c:pt idx="9373">
                  <c:v>150241942.48486403</c:v>
                </c:pt>
                <c:pt idx="9374">
                  <c:v>150133746.061809</c:v>
                </c:pt>
                <c:pt idx="9375">
                  <c:v>150025486.37409201</c:v>
                </c:pt>
                <c:pt idx="9376">
                  <c:v>149917163.330318</c:v>
                </c:pt>
                <c:pt idx="9377">
                  <c:v>149808776.83884299</c:v>
                </c:pt>
                <c:pt idx="9378">
                  <c:v>149700326.80777201</c:v>
                </c:pt>
                <c:pt idx="9379">
                  <c:v>149591813.14495999</c:v>
                </c:pt>
                <c:pt idx="9380">
                  <c:v>149483235.75800896</c:v>
                </c:pt>
                <c:pt idx="9381">
                  <c:v>149374594.55427003</c:v>
                </c:pt>
                <c:pt idx="9382">
                  <c:v>149265889.44083801</c:v>
                </c:pt>
                <c:pt idx="9383">
                  <c:v>149157120.32455403</c:v>
                </c:pt>
                <c:pt idx="9384">
                  <c:v>149048287.112003</c:v>
                </c:pt>
                <c:pt idx="9385">
                  <c:v>148939389.70951501</c:v>
                </c:pt>
                <c:pt idx="9386">
                  <c:v>148830428.02315798</c:v>
                </c:pt>
                <c:pt idx="9387">
                  <c:v>148721401.958745</c:v>
                </c:pt>
                <c:pt idx="9388">
                  <c:v>148612311.421826</c:v>
                </c:pt>
                <c:pt idx="9389">
                  <c:v>148503156.31769201</c:v>
                </c:pt>
                <c:pt idx="9390">
                  <c:v>148393936.55137101</c:v>
                </c:pt>
                <c:pt idx="9391">
                  <c:v>148284652.02762699</c:v>
                </c:pt>
                <c:pt idx="9392">
                  <c:v>148175302.65096101</c:v>
                </c:pt>
                <c:pt idx="9393">
                  <c:v>148065888.32560903</c:v>
                </c:pt>
                <c:pt idx="9394">
                  <c:v>147956408.95554</c:v>
                </c:pt>
                <c:pt idx="9395">
                  <c:v>147846864.44445503</c:v>
                </c:pt>
                <c:pt idx="9396">
                  <c:v>147737254.69578698</c:v>
                </c:pt>
                <c:pt idx="9397">
                  <c:v>147627579.61269999</c:v>
                </c:pt>
                <c:pt idx="9398">
                  <c:v>147517839.09808597</c:v>
                </c:pt>
                <c:pt idx="9399">
                  <c:v>147408033.054566</c:v>
                </c:pt>
                <c:pt idx="9400">
                  <c:v>147298161.38449004</c:v>
                </c:pt>
                <c:pt idx="9401">
                  <c:v>147188223.98992899</c:v>
                </c:pt>
                <c:pt idx="9402">
                  <c:v>147078220.77268496</c:v>
                </c:pt>
                <c:pt idx="9403">
                  <c:v>146968151.634278</c:v>
                </c:pt>
                <c:pt idx="9404">
                  <c:v>146858016.47595599</c:v>
                </c:pt>
                <c:pt idx="9405">
                  <c:v>146747815.19868296</c:v>
                </c:pt>
                <c:pt idx="9406">
                  <c:v>146637547.70314893</c:v>
                </c:pt>
                <c:pt idx="9407">
                  <c:v>146527213.88975903</c:v>
                </c:pt>
                <c:pt idx="9408">
                  <c:v>146416813.658638</c:v>
                </c:pt>
                <c:pt idx="9409">
                  <c:v>146306346.909628</c:v>
                </c:pt>
                <c:pt idx="9410">
                  <c:v>146195813.54228398</c:v>
                </c:pt>
                <c:pt idx="9411">
                  <c:v>146085213.45588103</c:v>
                </c:pt>
                <c:pt idx="9412">
                  <c:v>145974546.54940099</c:v>
                </c:pt>
                <c:pt idx="9413">
                  <c:v>145863812.72154397</c:v>
                </c:pt>
                <c:pt idx="9414">
                  <c:v>145753011.87071699</c:v>
                </c:pt>
                <c:pt idx="9415">
                  <c:v>145642143.89504001</c:v>
                </c:pt>
                <c:pt idx="9416">
                  <c:v>145531208.69233799</c:v>
                </c:pt>
                <c:pt idx="9417">
                  <c:v>145420206.16014597</c:v>
                </c:pt>
                <c:pt idx="9418">
                  <c:v>145309136.19570598</c:v>
                </c:pt>
                <c:pt idx="9419">
                  <c:v>145197998.695961</c:v>
                </c:pt>
                <c:pt idx="9420">
                  <c:v>145086793.55756301</c:v>
                </c:pt>
                <c:pt idx="9421">
                  <c:v>144975520.676862</c:v>
                </c:pt>
                <c:pt idx="9422">
                  <c:v>144864179.94991302</c:v>
                </c:pt>
                <c:pt idx="9423">
                  <c:v>144752771.27246797</c:v>
                </c:pt>
                <c:pt idx="9424">
                  <c:v>144641294.53997901</c:v>
                </c:pt>
                <c:pt idx="9425">
                  <c:v>144529749.64759597</c:v>
                </c:pt>
                <c:pt idx="9426">
                  <c:v>144418136.490165</c:v>
                </c:pt>
                <c:pt idx="9427">
                  <c:v>144306454.962226</c:v>
                </c:pt>
                <c:pt idx="9428">
                  <c:v>144194704.95801601</c:v>
                </c:pt>
                <c:pt idx="9429">
                  <c:v>144082886.37145901</c:v>
                </c:pt>
                <c:pt idx="9430">
                  <c:v>143970999.096174</c:v>
                </c:pt>
                <c:pt idx="9431">
                  <c:v>143859043.02547103</c:v>
                </c:pt>
                <c:pt idx="9432">
                  <c:v>143747018.05234301</c:v>
                </c:pt>
                <c:pt idx="9433">
                  <c:v>143634924.06947699</c:v>
                </c:pt>
                <c:pt idx="9434">
                  <c:v>143522760.96924001</c:v>
                </c:pt>
                <c:pt idx="9435">
                  <c:v>143410528.64368698</c:v>
                </c:pt>
                <c:pt idx="9436">
                  <c:v>143298226.98455504</c:v>
                </c:pt>
                <c:pt idx="9437">
                  <c:v>143185855.88326299</c:v>
                </c:pt>
                <c:pt idx="9438">
                  <c:v>143073415.230912</c:v>
                </c:pt>
                <c:pt idx="9439">
                  <c:v>142960904.91827798</c:v>
                </c:pt>
                <c:pt idx="9440">
                  <c:v>142848324.83582002</c:v>
                </c:pt>
                <c:pt idx="9441">
                  <c:v>142735674.873669</c:v>
                </c:pt>
                <c:pt idx="9442">
                  <c:v>142622954.92163402</c:v>
                </c:pt>
                <c:pt idx="9443">
                  <c:v>142510164.86919701</c:v>
                </c:pt>
                <c:pt idx="9444">
                  <c:v>142397304.60551</c:v>
                </c:pt>
                <c:pt idx="9445">
                  <c:v>142284374.01939797</c:v>
                </c:pt>
                <c:pt idx="9446">
                  <c:v>142171372.999356</c:v>
                </c:pt>
                <c:pt idx="9447">
                  <c:v>142058301.43354398</c:v>
                </c:pt>
                <c:pt idx="9448">
                  <c:v>141945159.20979199</c:v>
                </c:pt>
                <c:pt idx="9449">
                  <c:v>141831946.21559197</c:v>
                </c:pt>
                <c:pt idx="9450">
                  <c:v>141718662.33810198</c:v>
                </c:pt>
                <c:pt idx="9451">
                  <c:v>141605307.46414199</c:v>
                </c:pt>
                <c:pt idx="9452">
                  <c:v>141491881.48019001</c:v>
                </c:pt>
                <c:pt idx="9453">
                  <c:v>141378384.27238595</c:v>
                </c:pt>
                <c:pt idx="9454">
                  <c:v>141264815.72652799</c:v>
                </c:pt>
                <c:pt idx="9455">
                  <c:v>141151175.72806698</c:v>
                </c:pt>
                <c:pt idx="9456">
                  <c:v>141037464.16211301</c:v>
                </c:pt>
                <c:pt idx="9457">
                  <c:v>140923680.913427</c:v>
                </c:pt>
                <c:pt idx="9458">
                  <c:v>140809825.86642003</c:v>
                </c:pt>
                <c:pt idx="9459">
                  <c:v>140695898.90515798</c:v>
                </c:pt>
                <c:pt idx="9460">
                  <c:v>140581899.913351</c:v>
                </c:pt>
                <c:pt idx="9461">
                  <c:v>140467828.77435896</c:v>
                </c:pt>
                <c:pt idx="9462">
                  <c:v>140353685.37118697</c:v>
                </c:pt>
                <c:pt idx="9463">
                  <c:v>140239469.58648303</c:v>
                </c:pt>
                <c:pt idx="9464">
                  <c:v>140125181.30253801</c:v>
                </c:pt>
                <c:pt idx="9465">
                  <c:v>140010820.40128496</c:v>
                </c:pt>
                <c:pt idx="9466">
                  <c:v>139896386.764294</c:v>
                </c:pt>
                <c:pt idx="9467">
                  <c:v>139781880.27277598</c:v>
                </c:pt>
                <c:pt idx="9468">
                  <c:v>139667300.807574</c:v>
                </c:pt>
                <c:pt idx="9469">
                  <c:v>139552648.24916893</c:v>
                </c:pt>
                <c:pt idx="9470">
                  <c:v>139437922.47767499</c:v>
                </c:pt>
                <c:pt idx="9471">
                  <c:v>139323123.37283304</c:v>
                </c:pt>
                <c:pt idx="9472">
                  <c:v>139208250.81401801</c:v>
                </c:pt>
                <c:pt idx="9473">
                  <c:v>139093304.68023103</c:v>
                </c:pt>
                <c:pt idx="9474">
                  <c:v>138978284.85009903</c:v>
                </c:pt>
                <c:pt idx="9475">
                  <c:v>138863191.20187598</c:v>
                </c:pt>
                <c:pt idx="9476">
                  <c:v>138748023.613437</c:v>
                </c:pt>
                <c:pt idx="9477">
                  <c:v>138632781.96227702</c:v>
                </c:pt>
                <c:pt idx="9478">
                  <c:v>138517466.125512</c:v>
                </c:pt>
                <c:pt idx="9479">
                  <c:v>138402075.97987801</c:v>
                </c:pt>
                <c:pt idx="9480">
                  <c:v>138286611.40172198</c:v>
                </c:pt>
                <c:pt idx="9481">
                  <c:v>138171072.26701099</c:v>
                </c:pt>
                <c:pt idx="9482">
                  <c:v>138055458.45131999</c:v>
                </c:pt>
                <c:pt idx="9483">
                  <c:v>137939769.82983702</c:v>
                </c:pt>
                <c:pt idx="9484">
                  <c:v>137824006.27735996</c:v>
                </c:pt>
                <c:pt idx="9485">
                  <c:v>137708167.668293</c:v>
                </c:pt>
                <c:pt idx="9486">
                  <c:v>137592253.87664601</c:v>
                </c:pt>
                <c:pt idx="9487">
                  <c:v>137476264.776032</c:v>
                </c:pt>
                <c:pt idx="9488">
                  <c:v>137360200.239667</c:v>
                </c:pt>
                <c:pt idx="9489">
                  <c:v>137244060.14036596</c:v>
                </c:pt>
                <c:pt idx="9490">
                  <c:v>137127844.35054499</c:v>
                </c:pt>
                <c:pt idx="9491">
                  <c:v>137011552.742212</c:v>
                </c:pt>
                <c:pt idx="9492">
                  <c:v>136895185.18697503</c:v>
                </c:pt>
                <c:pt idx="9493">
                  <c:v>136778741.55603102</c:v>
                </c:pt>
                <c:pt idx="9494">
                  <c:v>136662221.72016898</c:v>
                </c:pt>
                <c:pt idx="9495">
                  <c:v>136545625.54976597</c:v>
                </c:pt>
                <c:pt idx="9496">
                  <c:v>136428952.91478798</c:v>
                </c:pt>
                <c:pt idx="9497">
                  <c:v>136312203.68478599</c:v>
                </c:pt>
                <c:pt idx="9498">
                  <c:v>136195377.728894</c:v>
                </c:pt>
                <c:pt idx="9499">
                  <c:v>136078474.91582599</c:v>
                </c:pt>
                <c:pt idx="9500">
                  <c:v>135961495.113877</c:v>
                </c:pt>
                <c:pt idx="9501">
                  <c:v>135844438.19091901</c:v>
                </c:pt>
                <c:pt idx="9502">
                  <c:v>135727304.01440001</c:v>
                </c:pt>
                <c:pt idx="9503">
                  <c:v>135610092.451341</c:v>
                </c:pt>
                <c:pt idx="9504">
                  <c:v>135492803.36833599</c:v>
                </c:pt>
                <c:pt idx="9505">
                  <c:v>135375436.63154596</c:v>
                </c:pt>
                <c:pt idx="9506">
                  <c:v>135257992.10670301</c:v>
                </c:pt>
                <c:pt idx="9507">
                  <c:v>135140469.65910101</c:v>
                </c:pt>
                <c:pt idx="9508">
                  <c:v>135022869.15360001</c:v>
                </c:pt>
                <c:pt idx="9509">
                  <c:v>134905190.45462003</c:v>
                </c:pt>
                <c:pt idx="9510">
                  <c:v>134787433.42614201</c:v>
                </c:pt>
                <c:pt idx="9511">
                  <c:v>134669597.93170398</c:v>
                </c:pt>
                <c:pt idx="9512">
                  <c:v>134551683.834398</c:v>
                </c:pt>
                <c:pt idx="9513">
                  <c:v>134433690.99687004</c:v>
                </c:pt>
                <c:pt idx="9514">
                  <c:v>134315619.281317</c:v>
                </c:pt>
                <c:pt idx="9515">
                  <c:v>134197468.54948603</c:v>
                </c:pt>
                <c:pt idx="9516">
                  <c:v>134079238.662669</c:v>
                </c:pt>
                <c:pt idx="9517">
                  <c:v>133960929.481703</c:v>
                </c:pt>
                <c:pt idx="9518">
                  <c:v>133842540.866969</c:v>
                </c:pt>
                <c:pt idx="9519">
                  <c:v>133724072.678387</c:v>
                </c:pt>
                <c:pt idx="9520">
                  <c:v>133605524.775416</c:v>
                </c:pt>
                <c:pt idx="9521">
                  <c:v>133486897.01705</c:v>
                </c:pt>
                <c:pt idx="9522">
                  <c:v>133368189.26181699</c:v>
                </c:pt>
                <c:pt idx="9523">
                  <c:v>133249401.36777602</c:v>
                </c:pt>
                <c:pt idx="9524">
                  <c:v>133130533.192517</c:v>
                </c:pt>
                <c:pt idx="9525">
                  <c:v>133011584.59315501</c:v>
                </c:pt>
                <c:pt idx="9526">
                  <c:v>132892555.426331</c:v>
                </c:pt>
                <c:pt idx="9527">
                  <c:v>132773445.54820801</c:v>
                </c:pt>
                <c:pt idx="9528">
                  <c:v>132654254.81446899</c:v>
                </c:pt>
                <c:pt idx="9529">
                  <c:v>132534983.08031498</c:v>
                </c:pt>
                <c:pt idx="9530">
                  <c:v>132415630.20046301</c:v>
                </c:pt>
                <c:pt idx="9531">
                  <c:v>132296196.02914098</c:v>
                </c:pt>
                <c:pt idx="9532">
                  <c:v>132176680.420091</c:v>
                </c:pt>
                <c:pt idx="9533">
                  <c:v>132057083.22656</c:v>
                </c:pt>
                <c:pt idx="9534">
                  <c:v>131937404.301304</c:v>
                </c:pt>
                <c:pt idx="9535">
                  <c:v>131817643.496581</c:v>
                </c:pt>
                <c:pt idx="9536">
                  <c:v>131697800.66414998</c:v>
                </c:pt>
                <c:pt idx="9537">
                  <c:v>131577875.65527</c:v>
                </c:pt>
                <c:pt idx="9538">
                  <c:v>131457868.320695</c:v>
                </c:pt>
                <c:pt idx="9539">
                  <c:v>131337778.510674</c:v>
                </c:pt>
                <c:pt idx="9540">
                  <c:v>131217606.07494499</c:v>
                </c:pt>
                <c:pt idx="9541">
                  <c:v>131097350.862738</c:v>
                </c:pt>
                <c:pt idx="9542">
                  <c:v>130977012.72276799</c:v>
                </c:pt>
                <c:pt idx="9543">
                  <c:v>130856591.503234</c:v>
                </c:pt>
                <c:pt idx="9544">
                  <c:v>130736087.05181399</c:v>
                </c:pt>
                <c:pt idx="9545">
                  <c:v>130615499.21566799</c:v>
                </c:pt>
                <c:pt idx="9546">
                  <c:v>130494827.84143102</c:v>
                </c:pt>
                <c:pt idx="9547">
                  <c:v>130374072.77521101</c:v>
                </c:pt>
                <c:pt idx="9548">
                  <c:v>130253233.862587</c:v>
                </c:pt>
                <c:pt idx="9549">
                  <c:v>130132310.94860601</c:v>
                </c:pt>
                <c:pt idx="9550">
                  <c:v>130011303.87778199</c:v>
                </c:pt>
                <c:pt idx="9551">
                  <c:v>129890212.49409002</c:v>
                </c:pt>
                <c:pt idx="9552">
                  <c:v>129769036.64096601</c:v>
                </c:pt>
                <c:pt idx="9553">
                  <c:v>129647776.16130501</c:v>
                </c:pt>
                <c:pt idx="9554">
                  <c:v>129526430.89745502</c:v>
                </c:pt>
                <c:pt idx="9555">
                  <c:v>129405000.691218</c:v>
                </c:pt>
                <c:pt idx="9556">
                  <c:v>129283485.38384201</c:v>
                </c:pt>
                <c:pt idx="9557">
                  <c:v>129161884.816026</c:v>
                </c:pt>
                <c:pt idx="9558">
                  <c:v>129040198.82790898</c:v>
                </c:pt>
                <c:pt idx="9559">
                  <c:v>128918427.259073</c:v>
                </c:pt>
                <c:pt idx="9560">
                  <c:v>128796569.94853802</c:v>
                </c:pt>
                <c:pt idx="9561">
                  <c:v>128674626.73475799</c:v>
                </c:pt>
                <c:pt idx="9562">
                  <c:v>128552597.45562299</c:v>
                </c:pt>
                <c:pt idx="9563">
                  <c:v>128430481.94844802</c:v>
                </c:pt>
                <c:pt idx="9564">
                  <c:v>128308280.04997702</c:v>
                </c:pt>
                <c:pt idx="9565">
                  <c:v>128185991.59637901</c:v>
                </c:pt>
                <c:pt idx="9566">
                  <c:v>128063616.423241</c:v>
                </c:pt>
                <c:pt idx="9567">
                  <c:v>127941154.36556998</c:v>
                </c:pt>
                <c:pt idx="9568">
                  <c:v>127818605.25778602</c:v>
                </c:pt>
                <c:pt idx="9569">
                  <c:v>127695968.933724</c:v>
                </c:pt>
                <c:pt idx="9570">
                  <c:v>127573245.22662398</c:v>
                </c:pt>
                <c:pt idx="9571">
                  <c:v>127450433.96913502</c:v>
                </c:pt>
                <c:pt idx="9572">
                  <c:v>127327534.99330603</c:v>
                </c:pt>
                <c:pt idx="9573">
                  <c:v>127204548.13058898</c:v>
                </c:pt>
                <c:pt idx="9574">
                  <c:v>127081473.21182902</c:v>
                </c:pt>
                <c:pt idx="9575">
                  <c:v>126958310.06726702</c:v>
                </c:pt>
                <c:pt idx="9576">
                  <c:v>126835058.52653399</c:v>
                </c:pt>
                <c:pt idx="9577">
                  <c:v>126711718.41864702</c:v>
                </c:pt>
                <c:pt idx="9578">
                  <c:v>126588289.572007</c:v>
                </c:pt>
                <c:pt idx="9579">
                  <c:v>126464771.81439702</c:v>
                </c:pt>
                <c:pt idx="9580">
                  <c:v>126341164.97297701</c:v>
                </c:pt>
                <c:pt idx="9581">
                  <c:v>126217468.87428001</c:v>
                </c:pt>
                <c:pt idx="9582">
                  <c:v>126093683.344212</c:v>
                </c:pt>
                <c:pt idx="9583">
                  <c:v>125969808.208047</c:v>
                </c:pt>
                <c:pt idx="9584">
                  <c:v>125845843.29042001</c:v>
                </c:pt>
                <c:pt idx="9585">
                  <c:v>125721788.41532999</c:v>
                </c:pt>
                <c:pt idx="9586">
                  <c:v>125597643.406133</c:v>
                </c:pt>
                <c:pt idx="9587">
                  <c:v>125473408.08553898</c:v>
                </c:pt>
                <c:pt idx="9588">
                  <c:v>125349082.27560899</c:v>
                </c:pt>
                <c:pt idx="9589">
                  <c:v>125224665.79775198</c:v>
                </c:pt>
                <c:pt idx="9590">
                  <c:v>125100158.472719</c:v>
                </c:pt>
                <c:pt idx="9591">
                  <c:v>124975560.12060501</c:v>
                </c:pt>
                <c:pt idx="9592">
                  <c:v>124850870.560839</c:v>
                </c:pt>
                <c:pt idx="9593">
                  <c:v>124726089.612183</c:v>
                </c:pt>
                <c:pt idx="9594">
                  <c:v>124601217.092733</c:v>
                </c:pt>
                <c:pt idx="9595">
                  <c:v>124476252.81990601</c:v>
                </c:pt>
                <c:pt idx="9596">
                  <c:v>124351196.61044602</c:v>
                </c:pt>
                <c:pt idx="9597">
                  <c:v>124226048.280413</c:v>
                </c:pt>
                <c:pt idx="9598">
                  <c:v>124100807.64518498</c:v>
                </c:pt>
                <c:pt idx="9599">
                  <c:v>123975474.51944999</c:v>
                </c:pt>
                <c:pt idx="9600">
                  <c:v>123850048.71720502</c:v>
                </c:pt>
                <c:pt idx="9601">
                  <c:v>123724530.05174999</c:v>
                </c:pt>
                <c:pt idx="9602">
                  <c:v>123598918.335687</c:v>
                </c:pt>
                <c:pt idx="9603">
                  <c:v>123473213.38091399</c:v>
                </c:pt>
                <c:pt idx="9604">
                  <c:v>123347414.998623</c:v>
                </c:pt>
                <c:pt idx="9605">
                  <c:v>123221522.99929401</c:v>
                </c:pt>
                <c:pt idx="9606">
                  <c:v>123095537.192691</c:v>
                </c:pt>
                <c:pt idx="9607">
                  <c:v>122969457.387862</c:v>
                </c:pt>
                <c:pt idx="9608">
                  <c:v>122843283.393131</c:v>
                </c:pt>
                <c:pt idx="9609">
                  <c:v>122717015.01609699</c:v>
                </c:pt>
                <c:pt idx="9610">
                  <c:v>122590652.06362498</c:v>
                </c:pt>
                <c:pt idx="9611">
                  <c:v>122464194.341848</c:v>
                </c:pt>
                <c:pt idx="9612">
                  <c:v>122337641.656161</c:v>
                </c:pt>
                <c:pt idx="9613">
                  <c:v>122210993.81121601</c:v>
                </c:pt>
                <c:pt idx="9614">
                  <c:v>122084250.610916</c:v>
                </c:pt>
                <c:pt idx="9615">
                  <c:v>121957411.85841602</c:v>
                </c:pt>
                <c:pt idx="9616">
                  <c:v>121830477.356115</c:v>
                </c:pt>
                <c:pt idx="9617">
                  <c:v>121703446.90565199</c:v>
                </c:pt>
                <c:pt idx="9618">
                  <c:v>121576320.30790401</c:v>
                </c:pt>
                <c:pt idx="9619">
                  <c:v>121449097.36297899</c:v>
                </c:pt>
                <c:pt idx="9620">
                  <c:v>121321777.870215</c:v>
                </c:pt>
                <c:pt idx="9621">
                  <c:v>121194361.628172</c:v>
                </c:pt>
                <c:pt idx="9622">
                  <c:v>121066848.43463001</c:v>
                </c:pt>
                <c:pt idx="9623">
                  <c:v>120939238.08658399</c:v>
                </c:pt>
                <c:pt idx="9624">
                  <c:v>120811530.38023898</c:v>
                </c:pt>
                <c:pt idx="9625">
                  <c:v>120683725.111009</c:v>
                </c:pt>
                <c:pt idx="9626">
                  <c:v>120555822.073506</c:v>
                </c:pt>
                <c:pt idx="9627">
                  <c:v>120427821.06154101</c:v>
                </c:pt>
                <c:pt idx="9628">
                  <c:v>120299721.86812</c:v>
                </c:pt>
                <c:pt idx="9629">
                  <c:v>120171524.285432</c:v>
                </c:pt>
                <c:pt idx="9630">
                  <c:v>120043228.10485499</c:v>
                </c:pt>
                <c:pt idx="9631">
                  <c:v>119914833.11694199</c:v>
                </c:pt>
                <c:pt idx="9632">
                  <c:v>119786339.111422</c:v>
                </c:pt>
                <c:pt idx="9633">
                  <c:v>119657745.87719399</c:v>
                </c:pt>
                <c:pt idx="9634">
                  <c:v>119529053.20232099</c:v>
                </c:pt>
                <c:pt idx="9635">
                  <c:v>119400260.87402599</c:v>
                </c:pt>
                <c:pt idx="9636">
                  <c:v>119271368.67868701</c:v>
                </c:pt>
                <c:pt idx="9637">
                  <c:v>119142376.401834</c:v>
                </c:pt>
                <c:pt idx="9638">
                  <c:v>119013283.82814001</c:v>
                </c:pt>
                <c:pt idx="9639">
                  <c:v>118884090.74142201</c:v>
                </c:pt>
                <c:pt idx="9640">
                  <c:v>118754796.92462899</c:v>
                </c:pt>
                <c:pt idx="9641">
                  <c:v>118625402.15984298</c:v>
                </c:pt>
                <c:pt idx="9642">
                  <c:v>118495906.22827099</c:v>
                </c:pt>
                <c:pt idx="9643">
                  <c:v>118366308.91023999</c:v>
                </c:pt>
                <c:pt idx="9644">
                  <c:v>118236609.98519501</c:v>
                </c:pt>
                <c:pt idx="9645">
                  <c:v>118106809.23168699</c:v>
                </c:pt>
                <c:pt idx="9646">
                  <c:v>117976906.42737602</c:v>
                </c:pt>
                <c:pt idx="9647">
                  <c:v>117846901.34901902</c:v>
                </c:pt>
                <c:pt idx="9648">
                  <c:v>117716793.77247101</c:v>
                </c:pt>
                <c:pt idx="9649">
                  <c:v>117586583.472673</c:v>
                </c:pt>
                <c:pt idx="9650">
                  <c:v>117456270.22365201</c:v>
                </c:pt>
                <c:pt idx="9651">
                  <c:v>117325853.798513</c:v>
                </c:pt>
                <c:pt idx="9652">
                  <c:v>117195333.96943399</c:v>
                </c:pt>
                <c:pt idx="9653">
                  <c:v>117064710.507662</c:v>
                </c:pt>
                <c:pt idx="9654">
                  <c:v>116933983.18350399</c:v>
                </c:pt>
                <c:pt idx="9655">
                  <c:v>116803151.76632501</c:v>
                </c:pt>
                <c:pt idx="9656">
                  <c:v>116672216.02454099</c:v>
                </c:pt>
                <c:pt idx="9657">
                  <c:v>116541175.72561398</c:v>
                </c:pt>
                <c:pt idx="9658">
                  <c:v>116410030.63604496</c:v>
                </c:pt>
                <c:pt idx="9659">
                  <c:v>116278780.52136801</c:v>
                </c:pt>
                <c:pt idx="9660">
                  <c:v>116147425.146148</c:v>
                </c:pt>
                <c:pt idx="9661">
                  <c:v>116015964.27397102</c:v>
                </c:pt>
                <c:pt idx="9662">
                  <c:v>115884397.667438</c:v>
                </c:pt>
                <c:pt idx="9663">
                  <c:v>115752725.088163</c:v>
                </c:pt>
                <c:pt idx="9664">
                  <c:v>115620946.296763</c:v>
                </c:pt>
                <c:pt idx="9665">
                  <c:v>115489061.052856</c:v>
                </c:pt>
                <c:pt idx="9666">
                  <c:v>115357069.11504999</c:v>
                </c:pt>
                <c:pt idx="9667">
                  <c:v>115224970.240941</c:v>
                </c:pt>
                <c:pt idx="9668">
                  <c:v>115092764.187106</c:v>
                </c:pt>
                <c:pt idx="9669">
                  <c:v>114960450.70909502</c:v>
                </c:pt>
                <c:pt idx="9670">
                  <c:v>114828029.56142601</c:v>
                </c:pt>
                <c:pt idx="9671">
                  <c:v>114695500.49757899</c:v>
                </c:pt>
                <c:pt idx="9672">
                  <c:v>114562863.26999199</c:v>
                </c:pt>
                <c:pt idx="9673">
                  <c:v>114430117.63004698</c:v>
                </c:pt>
                <c:pt idx="9674">
                  <c:v>114297263.328071</c:v>
                </c:pt>
                <c:pt idx="9675">
                  <c:v>114164300.11332899</c:v>
                </c:pt>
                <c:pt idx="9676">
                  <c:v>114031227.73401198</c:v>
                </c:pt>
                <c:pt idx="9677">
                  <c:v>113898045.93723601</c:v>
                </c:pt>
                <c:pt idx="9678">
                  <c:v>113764754.469033</c:v>
                </c:pt>
                <c:pt idx="9679">
                  <c:v>113631353.07434396</c:v>
                </c:pt>
                <c:pt idx="9680">
                  <c:v>113497841.497013</c:v>
                </c:pt>
                <c:pt idx="9681">
                  <c:v>113364219.479781</c:v>
                </c:pt>
                <c:pt idx="9682">
                  <c:v>113230486.76427501</c:v>
                </c:pt>
                <c:pt idx="9683">
                  <c:v>113096643.09100799</c:v>
                </c:pt>
                <c:pt idx="9684">
                  <c:v>112962688.19936702</c:v>
                </c:pt>
                <c:pt idx="9685">
                  <c:v>112828621.82760398</c:v>
                </c:pt>
                <c:pt idx="9686">
                  <c:v>112694443.71283701</c:v>
                </c:pt>
                <c:pt idx="9687">
                  <c:v>112560153.59103498</c:v>
                </c:pt>
                <c:pt idx="9688">
                  <c:v>112425751.19701301</c:v>
                </c:pt>
                <c:pt idx="9689">
                  <c:v>112291236.264429</c:v>
                </c:pt>
                <c:pt idx="9690">
                  <c:v>112156608.525768</c:v>
                </c:pt>
                <c:pt idx="9691">
                  <c:v>112021867.71234502</c:v>
                </c:pt>
                <c:pt idx="9692">
                  <c:v>111887013.554288</c:v>
                </c:pt>
                <c:pt idx="9693">
                  <c:v>111752045.780536</c:v>
                </c:pt>
                <c:pt idx="9694">
                  <c:v>111616964.11883201</c:v>
                </c:pt>
                <c:pt idx="9695">
                  <c:v>111481768.295711</c:v>
                </c:pt>
                <c:pt idx="9696">
                  <c:v>111346458.03649502</c:v>
                </c:pt>
                <c:pt idx="9697">
                  <c:v>111211033.06528802</c:v>
                </c:pt>
                <c:pt idx="9698">
                  <c:v>111075493.10496098</c:v>
                </c:pt>
                <c:pt idx="9699">
                  <c:v>110939837.87715098</c:v>
                </c:pt>
                <c:pt idx="9700">
                  <c:v>110804067.102249</c:v>
                </c:pt>
                <c:pt idx="9701">
                  <c:v>110668180.49939401</c:v>
                </c:pt>
                <c:pt idx="9702">
                  <c:v>110532177.78646402</c:v>
                </c:pt>
                <c:pt idx="9703">
                  <c:v>110396058.680069</c:v>
                </c:pt>
                <c:pt idx="9704">
                  <c:v>110259822.89553998</c:v>
                </c:pt>
                <c:pt idx="9705">
                  <c:v>110123470.14692201</c:v>
                </c:pt>
                <c:pt idx="9706">
                  <c:v>109987000.14697</c:v>
                </c:pt>
                <c:pt idx="9707">
                  <c:v>109850412.60713099</c:v>
                </c:pt>
                <c:pt idx="9708">
                  <c:v>109713707.237547</c:v>
                </c:pt>
                <c:pt idx="9709">
                  <c:v>109576883.74703501</c:v>
                </c:pt>
                <c:pt idx="9710">
                  <c:v>109439941.84308702</c:v>
                </c:pt>
                <c:pt idx="9711">
                  <c:v>109302881.231859</c:v>
                </c:pt>
                <c:pt idx="9712">
                  <c:v>109165701.618159</c:v>
                </c:pt>
                <c:pt idx="9713">
                  <c:v>109028402.70544</c:v>
                </c:pt>
                <c:pt idx="9714">
                  <c:v>108890984.19579399</c:v>
                </c:pt>
                <c:pt idx="9715">
                  <c:v>108753445.789939</c:v>
                </c:pt>
                <c:pt idx="9716">
                  <c:v>108615787.18721101</c:v>
                </c:pt>
                <c:pt idx="9717">
                  <c:v>108478008.08555397</c:v>
                </c:pt>
                <c:pt idx="9718">
                  <c:v>108340108.18151496</c:v>
                </c:pt>
                <c:pt idx="9719">
                  <c:v>108202087.17022701</c:v>
                </c:pt>
                <c:pt idx="9720">
                  <c:v>108063944.74540901</c:v>
                </c:pt>
                <c:pt idx="9721">
                  <c:v>107925680.59934701</c:v>
                </c:pt>
                <c:pt idx="9722">
                  <c:v>107787294.42288999</c:v>
                </c:pt>
                <c:pt idx="9723">
                  <c:v>107648785.90544</c:v>
                </c:pt>
                <c:pt idx="9724">
                  <c:v>107510154.73494199</c:v>
                </c:pt>
                <c:pt idx="9725">
                  <c:v>107371400.59787002</c:v>
                </c:pt>
                <c:pt idx="9726">
                  <c:v>107232523.179225</c:v>
                </c:pt>
                <c:pt idx="9727">
                  <c:v>107093522.162516</c:v>
                </c:pt>
                <c:pt idx="9728">
                  <c:v>106954397.22975798</c:v>
                </c:pt>
                <c:pt idx="9729">
                  <c:v>106815148.06145501</c:v>
                </c:pt>
                <c:pt idx="9730">
                  <c:v>106675774.33659399</c:v>
                </c:pt>
                <c:pt idx="9731">
                  <c:v>106536275.73263502</c:v>
                </c:pt>
                <c:pt idx="9732">
                  <c:v>106396651.92549601</c:v>
                </c:pt>
                <c:pt idx="9733">
                  <c:v>106256902.58954598</c:v>
                </c:pt>
                <c:pt idx="9734">
                  <c:v>106117027.397596</c:v>
                </c:pt>
                <c:pt idx="9735">
                  <c:v>105977026.02088</c:v>
                </c:pt>
                <c:pt idx="9736">
                  <c:v>105836898.12905701</c:v>
                </c:pt>
                <c:pt idx="9737">
                  <c:v>105696643.39018701</c:v>
                </c:pt>
                <c:pt idx="9738">
                  <c:v>105556261.47072898</c:v>
                </c:pt>
                <c:pt idx="9739">
                  <c:v>105415752.03552496</c:v>
                </c:pt>
                <c:pt idx="9740">
                  <c:v>105275114.74779102</c:v>
                </c:pt>
                <c:pt idx="9741">
                  <c:v>105134349.26910602</c:v>
                </c:pt>
                <c:pt idx="9742">
                  <c:v>104993455.25939602</c:v>
                </c:pt>
                <c:pt idx="9743">
                  <c:v>104852432.37692899</c:v>
                </c:pt>
                <c:pt idx="9744">
                  <c:v>104711280.2783</c:v>
                </c:pt>
                <c:pt idx="9745">
                  <c:v>104569998.61841601</c:v>
                </c:pt>
                <c:pt idx="9746">
                  <c:v>104428587.05049102</c:v>
                </c:pt>
                <c:pt idx="9747">
                  <c:v>104287045.22602898</c:v>
                </c:pt>
                <c:pt idx="9748">
                  <c:v>104145372.79481198</c:v>
                </c:pt>
                <c:pt idx="9749">
                  <c:v>104003569.404891</c:v>
                </c:pt>
                <c:pt idx="9750">
                  <c:v>103861634.70256899</c:v>
                </c:pt>
                <c:pt idx="9751">
                  <c:v>103719568.33239502</c:v>
                </c:pt>
                <c:pt idx="9752">
                  <c:v>103577369.937141</c:v>
                </c:pt>
                <c:pt idx="9753">
                  <c:v>103435039.15780298</c:v>
                </c:pt>
                <c:pt idx="9754">
                  <c:v>103292575.63357602</c:v>
                </c:pt>
                <c:pt idx="9755">
                  <c:v>103149979.001846</c:v>
                </c:pt>
                <c:pt idx="9756">
                  <c:v>103007248.89817999</c:v>
                </c:pt>
                <c:pt idx="9757">
                  <c:v>102864384.95630699</c:v>
                </c:pt>
                <c:pt idx="9758">
                  <c:v>102721386.808108</c:v>
                </c:pt>
                <c:pt idx="9759">
                  <c:v>102578254.083601</c:v>
                </c:pt>
                <c:pt idx="9760">
                  <c:v>102434986.41092899</c:v>
                </c:pt>
                <c:pt idx="9761">
                  <c:v>102291583.41634502</c:v>
                </c:pt>
                <c:pt idx="9762">
                  <c:v>102148044.7242</c:v>
                </c:pt>
                <c:pt idx="9763">
                  <c:v>102004369.956926</c:v>
                </c:pt>
                <c:pt idx="9764">
                  <c:v>101860558.73502401</c:v>
                </c:pt>
                <c:pt idx="9765">
                  <c:v>101716610.67704996</c:v>
                </c:pt>
                <c:pt idx="9766">
                  <c:v>101572525.399598</c:v>
                </c:pt>
                <c:pt idx="9767">
                  <c:v>101428302.51728901</c:v>
                </c:pt>
                <c:pt idx="9768">
                  <c:v>101283941.64275399</c:v>
                </c:pt>
                <c:pt idx="9769">
                  <c:v>101139442.38661999</c:v>
                </c:pt>
                <c:pt idx="9770">
                  <c:v>100994804.35749599</c:v>
                </c:pt>
                <c:pt idx="9771">
                  <c:v>100850027.16195399</c:v>
                </c:pt>
                <c:pt idx="9772">
                  <c:v>100705110.40451999</c:v>
                </c:pt>
                <c:pt idx="9773">
                  <c:v>100560053.68765199</c:v>
                </c:pt>
                <c:pt idx="9774">
                  <c:v>100414856.61172998</c:v>
                </c:pt>
                <c:pt idx="9775">
                  <c:v>100269518.77503601</c:v>
                </c:pt>
                <c:pt idx="9776">
                  <c:v>100124039.77374201</c:v>
                </c:pt>
                <c:pt idx="9777">
                  <c:v>99978419.201888993</c:v>
                </c:pt>
                <c:pt idx="9778">
                  <c:v>99832656.651378006</c:v>
                </c:pt>
                <c:pt idx="9779">
                  <c:v>99686751.711944982</c:v>
                </c:pt>
                <c:pt idx="9780">
                  <c:v>99540703.971152991</c:v>
                </c:pt>
                <c:pt idx="9781">
                  <c:v>99394513.014368013</c:v>
                </c:pt>
                <c:pt idx="9782">
                  <c:v>99248178.424747989</c:v>
                </c:pt>
                <c:pt idx="9783">
                  <c:v>99101699.783222005</c:v>
                </c:pt>
                <c:pt idx="9784">
                  <c:v>98955076.668475017</c:v>
                </c:pt>
                <c:pt idx="9785">
                  <c:v>98808308.656929985</c:v>
                </c:pt>
                <c:pt idx="9786">
                  <c:v>98661395.322728992</c:v>
                </c:pt>
                <c:pt idx="9787">
                  <c:v>98514336.237719998</c:v>
                </c:pt>
                <c:pt idx="9788">
                  <c:v>98367130.971432</c:v>
                </c:pt>
                <c:pt idx="9789">
                  <c:v>98219779.091065019</c:v>
                </c:pt>
                <c:pt idx="9790">
                  <c:v>98072280.161463007</c:v>
                </c:pt>
                <c:pt idx="9791">
                  <c:v>97924633.745104</c:v>
                </c:pt>
                <c:pt idx="9792">
                  <c:v>97776839.402074993</c:v>
                </c:pt>
                <c:pt idx="9793">
                  <c:v>97628896.690057978</c:v>
                </c:pt>
                <c:pt idx="9794">
                  <c:v>97480805.164306998</c:v>
                </c:pt>
                <c:pt idx="9795">
                  <c:v>97332564.377630964</c:v>
                </c:pt>
                <c:pt idx="9796">
                  <c:v>97184173.880374998</c:v>
                </c:pt>
                <c:pt idx="9797">
                  <c:v>97035633.220397994</c:v>
                </c:pt>
                <c:pt idx="9798">
                  <c:v>96886941.943056017</c:v>
                </c:pt>
                <c:pt idx="9799">
                  <c:v>96738099.591180995</c:v>
                </c:pt>
                <c:pt idx="9800">
                  <c:v>96589105.705057979</c:v>
                </c:pt>
                <c:pt idx="9801">
                  <c:v>96439959.822411999</c:v>
                </c:pt>
                <c:pt idx="9802">
                  <c:v>96290661.478377014</c:v>
                </c:pt>
                <c:pt idx="9803">
                  <c:v>96141210.205485016</c:v>
                </c:pt>
                <c:pt idx="9804">
                  <c:v>95991605.533637002</c:v>
                </c:pt>
                <c:pt idx="9805">
                  <c:v>95841846.990089014</c:v>
                </c:pt>
                <c:pt idx="9806">
                  <c:v>95691934.099423006</c:v>
                </c:pt>
                <c:pt idx="9807">
                  <c:v>95541866.383531988</c:v>
                </c:pt>
                <c:pt idx="9808">
                  <c:v>95391643.36159198</c:v>
                </c:pt>
                <c:pt idx="9809">
                  <c:v>95241264.55004698</c:v>
                </c:pt>
                <c:pt idx="9810">
                  <c:v>95090729.462577015</c:v>
                </c:pt>
                <c:pt idx="9811">
                  <c:v>94940037.610085994</c:v>
                </c:pt>
                <c:pt idx="9812">
                  <c:v>94789188.500669003</c:v>
                </c:pt>
                <c:pt idx="9813">
                  <c:v>94638181.639596999</c:v>
                </c:pt>
                <c:pt idx="9814">
                  <c:v>94487016.529287994</c:v>
                </c:pt>
                <c:pt idx="9815">
                  <c:v>94335692.669286013</c:v>
                </c:pt>
                <c:pt idx="9816">
                  <c:v>94184209.556236982</c:v>
                </c:pt>
                <c:pt idx="9817">
                  <c:v>94032566.683862999</c:v>
                </c:pt>
                <c:pt idx="9818">
                  <c:v>93880763.542939007</c:v>
                </c:pt>
                <c:pt idx="9819">
                  <c:v>93728799.621269003</c:v>
                </c:pt>
                <c:pt idx="9820">
                  <c:v>93576674.403659001</c:v>
                </c:pt>
                <c:pt idx="9821">
                  <c:v>93424387.371892989</c:v>
                </c:pt>
                <c:pt idx="9822">
                  <c:v>93271938.004707992</c:v>
                </c:pt>
                <c:pt idx="9823">
                  <c:v>93119325.777765006</c:v>
                </c:pt>
                <c:pt idx="9824">
                  <c:v>92966550.163626</c:v>
                </c:pt>
                <c:pt idx="9825">
                  <c:v>92813610.631728992</c:v>
                </c:pt>
                <c:pt idx="9826">
                  <c:v>92660506.648356006</c:v>
                </c:pt>
                <c:pt idx="9827">
                  <c:v>92507237.676609963</c:v>
                </c:pt>
                <c:pt idx="9828">
                  <c:v>92353803.176386982</c:v>
                </c:pt>
                <c:pt idx="9829">
                  <c:v>92200202.604346991</c:v>
                </c:pt>
                <c:pt idx="9830">
                  <c:v>92046435.413889021</c:v>
                </c:pt>
                <c:pt idx="9831">
                  <c:v>91892501.055118978</c:v>
                </c:pt>
                <c:pt idx="9832">
                  <c:v>91738398.974822983</c:v>
                </c:pt>
                <c:pt idx="9833">
                  <c:v>91584128.616439998</c:v>
                </c:pt>
                <c:pt idx="9834">
                  <c:v>91429689.420028999</c:v>
                </c:pt>
                <c:pt idx="9835">
                  <c:v>91275080.822245002</c:v>
                </c:pt>
                <c:pt idx="9836">
                  <c:v>91120302.256300002</c:v>
                </c:pt>
                <c:pt idx="9837">
                  <c:v>90965353.151944965</c:v>
                </c:pt>
                <c:pt idx="9838">
                  <c:v>90810232.935427994</c:v>
                </c:pt>
                <c:pt idx="9839">
                  <c:v>90654941.029469013</c:v>
                </c:pt>
                <c:pt idx="9840">
                  <c:v>90499476.853229001</c:v>
                </c:pt>
                <c:pt idx="9841">
                  <c:v>90343839.822274998</c:v>
                </c:pt>
                <c:pt idx="9842">
                  <c:v>90188029.34855099</c:v>
                </c:pt>
                <c:pt idx="9843">
                  <c:v>90032044.840343982</c:v>
                </c:pt>
                <c:pt idx="9844">
                  <c:v>89875885.702252001</c:v>
                </c:pt>
                <c:pt idx="9845">
                  <c:v>89719551.335149989</c:v>
                </c:pt>
                <c:pt idx="9846">
                  <c:v>89563041.13615799</c:v>
                </c:pt>
                <c:pt idx="9847">
                  <c:v>89406354.498604</c:v>
                </c:pt>
                <c:pt idx="9848">
                  <c:v>89249490.811994001</c:v>
                </c:pt>
                <c:pt idx="9849">
                  <c:v>89092449.461973995</c:v>
                </c:pt>
                <c:pt idx="9850">
                  <c:v>88935229.830293998</c:v>
                </c:pt>
                <c:pt idx="9851">
                  <c:v>88777831.294777006</c:v>
                </c:pt>
                <c:pt idx="9852">
                  <c:v>88620253.229278013</c:v>
                </c:pt>
                <c:pt idx="9853">
                  <c:v>88462495.00364998</c:v>
                </c:pt>
                <c:pt idx="9854">
                  <c:v>88304555.983706996</c:v>
                </c:pt>
                <c:pt idx="9855">
                  <c:v>88146435.531187996</c:v>
                </c:pt>
                <c:pt idx="9856">
                  <c:v>87988133.003714979</c:v>
                </c:pt>
                <c:pt idx="9857">
                  <c:v>87829647.754757985</c:v>
                </c:pt>
                <c:pt idx="9858">
                  <c:v>87670979.133597001</c:v>
                </c:pt>
                <c:pt idx="9859">
                  <c:v>87512126.485281006</c:v>
                </c:pt>
                <c:pt idx="9860">
                  <c:v>87353089.150588989</c:v>
                </c:pt>
                <c:pt idx="9861">
                  <c:v>87193866.465988994</c:v>
                </c:pt>
                <c:pt idx="9862">
                  <c:v>87034457.763596997</c:v>
                </c:pt>
                <c:pt idx="9863">
                  <c:v>86874862.371140987</c:v>
                </c:pt>
                <c:pt idx="9864">
                  <c:v>86715079.611910999</c:v>
                </c:pt>
                <c:pt idx="9865">
                  <c:v>86555108.804722965</c:v>
                </c:pt>
                <c:pt idx="9866">
                  <c:v>86394949.263876021</c:v>
                </c:pt>
                <c:pt idx="9867">
                  <c:v>86234600.299104005</c:v>
                </c:pt>
                <c:pt idx="9868">
                  <c:v>86074061.215538979</c:v>
                </c:pt>
                <c:pt idx="9869">
                  <c:v>85913331.313660994</c:v>
                </c:pt>
                <c:pt idx="9870">
                  <c:v>85752409.889253989</c:v>
                </c:pt>
                <c:pt idx="9871">
                  <c:v>85591296.233367011</c:v>
                </c:pt>
                <c:pt idx="9872">
                  <c:v>85429989.632257</c:v>
                </c:pt>
                <c:pt idx="9873">
                  <c:v>85268489.367351979</c:v>
                </c:pt>
                <c:pt idx="9874">
                  <c:v>85106794.715200007</c:v>
                </c:pt>
                <c:pt idx="9875">
                  <c:v>84944904.947421014</c:v>
                </c:pt>
                <c:pt idx="9876">
                  <c:v>84782819.33065699</c:v>
                </c:pt>
                <c:pt idx="9877">
                  <c:v>84620537.126528963</c:v>
                </c:pt>
                <c:pt idx="9878">
                  <c:v>84458057.591579005</c:v>
                </c:pt>
                <c:pt idx="9879">
                  <c:v>84295379.977228001</c:v>
                </c:pt>
                <c:pt idx="9880">
                  <c:v>84132503.52971898</c:v>
                </c:pt>
                <c:pt idx="9881">
                  <c:v>83969427.490068018</c:v>
                </c:pt>
                <c:pt idx="9882">
                  <c:v>83806151.094011992</c:v>
                </c:pt>
                <c:pt idx="9883">
                  <c:v>83642673.571953967</c:v>
                </c:pt>
                <c:pt idx="9884">
                  <c:v>83478994.148910999</c:v>
                </c:pt>
                <c:pt idx="9885">
                  <c:v>83315112.044461995</c:v>
                </c:pt>
                <c:pt idx="9886">
                  <c:v>83151026.472685993</c:v>
                </c:pt>
                <c:pt idx="9887">
                  <c:v>82986736.642113999</c:v>
                </c:pt>
                <c:pt idx="9888">
                  <c:v>82822241.755667001</c:v>
                </c:pt>
                <c:pt idx="9889">
                  <c:v>82657541.010600999</c:v>
                </c:pt>
                <c:pt idx="9890">
                  <c:v>82492633.598451003</c:v>
                </c:pt>
                <c:pt idx="9891">
                  <c:v>82327518.704967007</c:v>
                </c:pt>
                <c:pt idx="9892">
                  <c:v>82162195.510058999</c:v>
                </c:pt>
                <c:pt idx="9893">
                  <c:v>81996663.187732965</c:v>
                </c:pt>
                <c:pt idx="9894">
                  <c:v>81830920.906032979</c:v>
                </c:pt>
                <c:pt idx="9895">
                  <c:v>81664967.826977</c:v>
                </c:pt>
                <c:pt idx="9896">
                  <c:v>81498803.106496006</c:v>
                </c:pt>
                <c:pt idx="9897">
                  <c:v>81332425.894365996</c:v>
                </c:pt>
                <c:pt idx="9898">
                  <c:v>81165835.334148988</c:v>
                </c:pt>
                <c:pt idx="9899">
                  <c:v>80999030.563123003</c:v>
                </c:pt>
                <c:pt idx="9900">
                  <c:v>80832010.712217018</c:v>
                </c:pt>
                <c:pt idx="9901">
                  <c:v>80664774.905947</c:v>
                </c:pt>
                <c:pt idx="9902">
                  <c:v>80497322.262339994</c:v>
                </c:pt>
                <c:pt idx="9903">
                  <c:v>80329651.892872006</c:v>
                </c:pt>
                <c:pt idx="9904">
                  <c:v>80161762.902396008</c:v>
                </c:pt>
                <c:pt idx="9905">
                  <c:v>79993654.389066994</c:v>
                </c:pt>
                <c:pt idx="9906">
                  <c:v>79825325.44427602</c:v>
                </c:pt>
                <c:pt idx="9907">
                  <c:v>79656775.152571991</c:v>
                </c:pt>
                <c:pt idx="9908">
                  <c:v>79488002.591589004</c:v>
                </c:pt>
                <c:pt idx="9909">
                  <c:v>79319006.831972003</c:v>
                </c:pt>
                <c:pt idx="9910">
                  <c:v>79149786.937299997</c:v>
                </c:pt>
                <c:pt idx="9911">
                  <c:v>78980341.964007005</c:v>
                </c:pt>
                <c:pt idx="9912">
                  <c:v>78810670.961305022</c:v>
                </c:pt>
                <c:pt idx="9913">
                  <c:v>78640772.97110498</c:v>
                </c:pt>
                <c:pt idx="9914">
                  <c:v>78470647.027934983</c:v>
                </c:pt>
                <c:pt idx="9915">
                  <c:v>78300292.158856988</c:v>
                </c:pt>
                <c:pt idx="9916">
                  <c:v>78129707.383386016</c:v>
                </c:pt>
                <c:pt idx="9917">
                  <c:v>77958891.713406011</c:v>
                </c:pt>
                <c:pt idx="9918">
                  <c:v>77787844.153079003</c:v>
                </c:pt>
                <c:pt idx="9919">
                  <c:v>77616563.69876498</c:v>
                </c:pt>
                <c:pt idx="9920">
                  <c:v>77445049.338931978</c:v>
                </c:pt>
                <c:pt idx="9921">
                  <c:v>77273300.054061979</c:v>
                </c:pt>
                <c:pt idx="9922">
                  <c:v>77101314.816565007</c:v>
                </c:pt>
                <c:pt idx="9923">
                  <c:v>76929092.590687007</c:v>
                </c:pt>
                <c:pt idx="9924">
                  <c:v>76756632.332413003</c:v>
                </c:pt>
                <c:pt idx="9925">
                  <c:v>76583932.989373997</c:v>
                </c:pt>
                <c:pt idx="9926">
                  <c:v>76410993.500751987</c:v>
                </c:pt>
                <c:pt idx="9927">
                  <c:v>76237812.797179013</c:v>
                </c:pt>
                <c:pt idx="9928">
                  <c:v>76064389.800640985</c:v>
                </c:pt>
                <c:pt idx="9929">
                  <c:v>75890723.424374998</c:v>
                </c:pt>
                <c:pt idx="9930">
                  <c:v>75716812.572767004</c:v>
                </c:pt>
                <c:pt idx="9931">
                  <c:v>75542656.141249999</c:v>
                </c:pt>
                <c:pt idx="9932">
                  <c:v>75368253.016194001</c:v>
                </c:pt>
                <c:pt idx="9933">
                  <c:v>75193602.07480599</c:v>
                </c:pt>
                <c:pt idx="9934">
                  <c:v>75018702.185013965</c:v>
                </c:pt>
                <c:pt idx="9935">
                  <c:v>74843552.205358982</c:v>
                </c:pt>
                <c:pt idx="9936">
                  <c:v>74668150.984887004</c:v>
                </c:pt>
                <c:pt idx="9937">
                  <c:v>74492497.363029003</c:v>
                </c:pt>
                <c:pt idx="9938">
                  <c:v>74316590.169486016</c:v>
                </c:pt>
                <c:pt idx="9939">
                  <c:v>74140428.224117979</c:v>
                </c:pt>
                <c:pt idx="9940">
                  <c:v>73964010.336815998</c:v>
                </c:pt>
                <c:pt idx="9941">
                  <c:v>73787335.307384998</c:v>
                </c:pt>
                <c:pt idx="9942">
                  <c:v>73610401.925422981</c:v>
                </c:pt>
                <c:pt idx="9943">
                  <c:v>73433208.970190004</c:v>
                </c:pt>
                <c:pt idx="9944">
                  <c:v>73255755.210484013</c:v>
                </c:pt>
                <c:pt idx="9945">
                  <c:v>73078039.404515982</c:v>
                </c:pt>
                <c:pt idx="9946">
                  <c:v>72900060.299768016</c:v>
                </c:pt>
                <c:pt idx="9947">
                  <c:v>72721816.632871002</c:v>
                </c:pt>
                <c:pt idx="9948">
                  <c:v>72543307.129461005</c:v>
                </c:pt>
                <c:pt idx="9949">
                  <c:v>72364530.504045978</c:v>
                </c:pt>
                <c:pt idx="9950">
                  <c:v>72185485.459865019</c:v>
                </c:pt>
                <c:pt idx="9951">
                  <c:v>72006170.688742965</c:v>
                </c:pt>
                <c:pt idx="9952">
                  <c:v>71826584.870949984</c:v>
                </c:pt>
                <c:pt idx="9953">
                  <c:v>71646726.675049976</c:v>
                </c:pt>
                <c:pt idx="9954">
                  <c:v>71466594.757754967</c:v>
                </c:pt>
                <c:pt idx="9955">
                  <c:v>71286187.763770014</c:v>
                </c:pt>
                <c:pt idx="9956">
                  <c:v>71105504.325639963</c:v>
                </c:pt>
                <c:pt idx="9957">
                  <c:v>70924543.063593999</c:v>
                </c:pt>
                <c:pt idx="9958">
                  <c:v>70743302.585379004</c:v>
                </c:pt>
                <c:pt idx="9959">
                  <c:v>70561781.486107007</c:v>
                </c:pt>
                <c:pt idx="9960">
                  <c:v>70379978.348080993</c:v>
                </c:pt>
                <c:pt idx="9961">
                  <c:v>70197891.740629002</c:v>
                </c:pt>
                <c:pt idx="9962">
                  <c:v>70015520.219936997</c:v>
                </c:pt>
                <c:pt idx="9963">
                  <c:v>69832862.328870982</c:v>
                </c:pt>
                <c:pt idx="9964">
                  <c:v>69649916.596798003</c:v>
                </c:pt>
                <c:pt idx="9965">
                  <c:v>69466681.539410993</c:v>
                </c:pt>
                <c:pt idx="9966">
                  <c:v>69283155.658541977</c:v>
                </c:pt>
                <c:pt idx="9967">
                  <c:v>69099337.441978008</c:v>
                </c:pt>
                <c:pt idx="9968">
                  <c:v>68915225.363269016</c:v>
                </c:pt>
                <c:pt idx="9969">
                  <c:v>68730817.881532967</c:v>
                </c:pt>
                <c:pt idx="9970">
                  <c:v>68546113.44126603</c:v>
                </c:pt>
                <c:pt idx="9971">
                  <c:v>68361110.472135007</c:v>
                </c:pt>
                <c:pt idx="9972">
                  <c:v>68175807.388778001</c:v>
                </c:pt>
                <c:pt idx="9973">
                  <c:v>67990202.590596005</c:v>
                </c:pt>
                <c:pt idx="9974">
                  <c:v>67804294.461540982</c:v>
                </c:pt>
                <c:pt idx="9975">
                  <c:v>67618081.369902</c:v>
                </c:pt>
                <c:pt idx="9976">
                  <c:v>67431561.668084979</c:v>
                </c:pt>
                <c:pt idx="9977">
                  <c:v>67244733.692392007</c:v>
                </c:pt>
                <c:pt idx="9978">
                  <c:v>67057595.762792997</c:v>
                </c:pt>
                <c:pt idx="9979">
                  <c:v>66870146.182694003</c:v>
                </c:pt>
                <c:pt idx="9980">
                  <c:v>66682383.238704003</c:v>
                </c:pt>
                <c:pt idx="9981">
                  <c:v>66494305.200392</c:v>
                </c:pt>
                <c:pt idx="9982">
                  <c:v>66305910.320045002</c:v>
                </c:pt>
                <c:pt idx="9983">
                  <c:v>66117196.83242099</c:v>
                </c:pt>
                <c:pt idx="9984">
                  <c:v>65928162.954488993</c:v>
                </c:pt>
                <c:pt idx="9985">
                  <c:v>65738806.885178998</c:v>
                </c:pt>
                <c:pt idx="9986">
                  <c:v>65549126.805111997</c:v>
                </c:pt>
                <c:pt idx="9987">
                  <c:v>65359120.876334995</c:v>
                </c:pt>
                <c:pt idx="9988">
                  <c:v>65168787.242049001</c:v>
                </c:pt>
                <c:pt idx="9989">
                  <c:v>64978124.026324995</c:v>
                </c:pt>
                <c:pt idx="9990">
                  <c:v>64787129.333825991</c:v>
                </c:pt>
                <c:pt idx="9991">
                  <c:v>64595801.249514006</c:v>
                </c:pt>
                <c:pt idx="9992">
                  <c:v>64404137.838355996</c:v>
                </c:pt>
                <c:pt idx="9993">
                  <c:v>64212137.145023003</c:v>
                </c:pt>
                <c:pt idx="9994">
                  <c:v>64019797.193581</c:v>
                </c:pt>
                <c:pt idx="9995">
                  <c:v>63827115.98718299</c:v>
                </c:pt>
                <c:pt idx="9996">
                  <c:v>63634091.507743001</c:v>
                </c:pt>
                <c:pt idx="9997">
                  <c:v>63440721.715617009</c:v>
                </c:pt>
                <c:pt idx="9998">
                  <c:v>63247004.549266003</c:v>
                </c:pt>
                <c:pt idx="9999">
                  <c:v>63052937.924921997</c:v>
                </c:pt>
                <c:pt idx="10000">
                  <c:v>62858519.736236006</c:v>
                </c:pt>
                <c:pt idx="10001">
                  <c:v>62663747.853930995</c:v>
                </c:pt>
                <c:pt idx="10002">
                  <c:v>62468620.125439011</c:v>
                </c:pt>
                <c:pt idx="10003">
                  <c:v>62273134.374536</c:v>
                </c:pt>
                <c:pt idx="10004">
                  <c:v>62077288.400964998</c:v>
                </c:pt>
                <c:pt idx="10005">
                  <c:v>61881079.980054997</c:v>
                </c:pt>
                <c:pt idx="10006">
                  <c:v>61684506.862327993</c:v>
                </c:pt>
                <c:pt idx="10007">
                  <c:v>61487566.773102999</c:v>
                </c:pt>
                <c:pt idx="10008">
                  <c:v>61290257.41208899</c:v>
                </c:pt>
                <c:pt idx="10009">
                  <c:v>61092576.45296599</c:v>
                </c:pt>
                <c:pt idx="10010">
                  <c:v>60894521.542962991</c:v>
                </c:pt>
                <c:pt idx="10011">
                  <c:v>60696090.302423991</c:v>
                </c:pt>
                <c:pt idx="10012">
                  <c:v>60497280.324363999</c:v>
                </c:pt>
                <c:pt idx="10013">
                  <c:v>60298089.174019001</c:v>
                </c:pt>
                <c:pt idx="10014">
                  <c:v>60098514.388380989</c:v>
                </c:pt>
                <c:pt idx="10015">
                  <c:v>59898553.475725994</c:v>
                </c:pt>
                <c:pt idx="10016">
                  <c:v>59698203.915132001</c:v>
                </c:pt>
                <c:pt idx="10017">
                  <c:v>59497463.155986004</c:v>
                </c:pt>
                <c:pt idx="10018">
                  <c:v>59296328.617479995</c:v>
                </c:pt>
                <c:pt idx="10019">
                  <c:v>59094797.688092999</c:v>
                </c:pt>
                <c:pt idx="10020">
                  <c:v>58892867.72506801</c:v>
                </c:pt>
                <c:pt idx="10021">
                  <c:v>58690536.053868994</c:v>
                </c:pt>
                <c:pt idx="10022">
                  <c:v>58487799.967634007</c:v>
                </c:pt>
                <c:pt idx="10023">
                  <c:v>58284656.72660701</c:v>
                </c:pt>
                <c:pt idx="10024">
                  <c:v>58081103.557567999</c:v>
                </c:pt>
                <c:pt idx="10025">
                  <c:v>57877137.653236002</c:v>
                </c:pt>
                <c:pt idx="10026">
                  <c:v>57672756.171673007</c:v>
                </c:pt>
                <c:pt idx="10027">
                  <c:v>57467956.235660009</c:v>
                </c:pt>
                <c:pt idx="10028">
                  <c:v>57262734.932071991</c:v>
                </c:pt>
                <c:pt idx="10029">
                  <c:v>57057089.311227001</c:v>
                </c:pt>
                <c:pt idx="10030">
                  <c:v>56851016.386227995</c:v>
                </c:pt>
                <c:pt idx="10031">
                  <c:v>56644513.132281996</c:v>
                </c:pt>
                <c:pt idx="10032">
                  <c:v>56437576.486008994</c:v>
                </c:pt>
                <c:pt idx="10033">
                  <c:v>56230203.344733998</c:v>
                </c:pt>
                <c:pt idx="10034">
                  <c:v>56022390.565754004</c:v>
                </c:pt>
                <c:pt idx="10035">
                  <c:v>55814134.965601005</c:v>
                </c:pt>
                <c:pt idx="10036">
                  <c:v>55605433.319271997</c:v>
                </c:pt>
                <c:pt idx="10037">
                  <c:v>55396282.359453999</c:v>
                </c:pt>
                <c:pt idx="10038">
                  <c:v>55186678.775716998</c:v>
                </c:pt>
                <c:pt idx="10039">
                  <c:v>54976619.213699006</c:v>
                </c:pt>
                <c:pt idx="10040">
                  <c:v>54766100.274262011</c:v>
                </c:pt>
                <c:pt idx="10041">
                  <c:v>54555118.512630999</c:v>
                </c:pt>
                <c:pt idx="10042">
                  <c:v>54343670.437508002</c:v>
                </c:pt>
                <c:pt idx="10043">
                  <c:v>54131752.510168999</c:v>
                </c:pt>
                <c:pt idx="10044">
                  <c:v>53919361.143534005</c:v>
                </c:pt>
                <c:pt idx="10045">
                  <c:v>53706492.701212004</c:v>
                </c:pt>
                <c:pt idx="10046">
                  <c:v>53493143.496523</c:v>
                </c:pt>
                <c:pt idx="10047">
                  <c:v>53279309.79150001</c:v>
                </c:pt>
                <c:pt idx="10048">
                  <c:v>53064987.795851007</c:v>
                </c:pt>
                <c:pt idx="10049">
                  <c:v>52850173.665910006</c:v>
                </c:pt>
                <c:pt idx="10050">
                  <c:v>52634863.50355</c:v>
                </c:pt>
                <c:pt idx="10051">
                  <c:v>52419053.355069995</c:v>
                </c:pt>
                <c:pt idx="10052">
                  <c:v>52202739.210049003</c:v>
                </c:pt>
                <c:pt idx="10053">
                  <c:v>51985917.000178002</c:v>
                </c:pt>
                <c:pt idx="10054">
                  <c:v>51768582.598050006</c:v>
                </c:pt>
                <c:pt idx="10055">
                  <c:v>51550731.815921992</c:v>
                </c:pt>
                <c:pt idx="10056">
                  <c:v>51332360.404444002</c:v>
                </c:pt>
                <c:pt idx="10057">
                  <c:v>51113464.051349998</c:v>
                </c:pt>
                <c:pt idx="10058">
                  <c:v>50894038.380114995</c:v>
                </c:pt>
                <c:pt idx="10059">
                  <c:v>50674078.948571995</c:v>
                </c:pt>
                <c:pt idx="10060">
                  <c:v>50453581.247492999</c:v>
                </c:pt>
                <c:pt idx="10061">
                  <c:v>50232540.699126005</c:v>
                </c:pt>
                <c:pt idx="10062">
                  <c:v>50010952.655695006</c:v>
                </c:pt>
                <c:pt idx="10063">
                  <c:v>49788812.397853002</c:v>
                </c:pt>
                <c:pt idx="10064">
                  <c:v>49566115.133088998</c:v>
                </c:pt>
                <c:pt idx="10065">
                  <c:v>49342855.994097009</c:v>
                </c:pt>
                <c:pt idx="10066">
                  <c:v>49119030.037087001</c:v>
                </c:pt>
                <c:pt idx="10067">
                  <c:v>48894632.240050003</c:v>
                </c:pt>
                <c:pt idx="10068">
                  <c:v>48669657.500974998</c:v>
                </c:pt>
                <c:pt idx="10069">
                  <c:v>48444100.636008002</c:v>
                </c:pt>
                <c:pt idx="10070">
                  <c:v>48217956.377558</c:v>
                </c:pt>
                <c:pt idx="10071">
                  <c:v>47991219.372339994</c:v>
                </c:pt>
                <c:pt idx="10072">
                  <c:v>47763884.179371998</c:v>
                </c:pt>
                <c:pt idx="10073">
                  <c:v>47535945.267891005</c:v>
                </c:pt>
                <c:pt idx="10074">
                  <c:v>47307397.015221998</c:v>
                </c:pt>
                <c:pt idx="10075">
                  <c:v>47078233.704571001</c:v>
                </c:pt>
                <c:pt idx="10076">
                  <c:v>46848449.522748001</c:v>
                </c:pt>
                <c:pt idx="10077">
                  <c:v>46618038.557821989</c:v>
                </c:pt>
                <c:pt idx="10078">
                  <c:v>46386994.796703003</c:v>
                </c:pt>
                <c:pt idx="10079">
                  <c:v>46155312.122639008</c:v>
                </c:pt>
                <c:pt idx="10080">
                  <c:v>45922984.312634997</c:v>
                </c:pt>
                <c:pt idx="10081">
                  <c:v>45690005.034791999</c:v>
                </c:pt>
                <c:pt idx="10082">
                  <c:v>45456367.845554002</c:v>
                </c:pt>
                <c:pt idx="10083">
                  <c:v>45222066.18686299</c:v>
                </c:pt>
                <c:pt idx="10084">
                  <c:v>44987093.383223996</c:v>
                </c:pt>
                <c:pt idx="10085">
                  <c:v>44751442.638665006</c:v>
                </c:pt>
                <c:pt idx="10086">
                  <c:v>44515107.033598006</c:v>
                </c:pt>
                <c:pt idx="10087">
                  <c:v>44278079.521574005</c:v>
                </c:pt>
                <c:pt idx="10088">
                  <c:v>44040352.925920002</c:v>
                </c:pt>
                <c:pt idx="10089">
                  <c:v>43801919.936264999</c:v>
                </c:pt>
                <c:pt idx="10090">
                  <c:v>43562773.104941003</c:v>
                </c:pt>
                <c:pt idx="10091">
                  <c:v>43322904.843263</c:v>
                </c:pt>
                <c:pt idx="10092">
                  <c:v>43082307.417664997</c:v>
                </c:pt>
                <c:pt idx="10093">
                  <c:v>42840972.945709996</c:v>
                </c:pt>
                <c:pt idx="10094">
                  <c:v>42598893.391945004</c:v>
                </c:pt>
                <c:pt idx="10095">
                  <c:v>42356060.563612998</c:v>
                </c:pt>
                <c:pt idx="10096">
                  <c:v>42112466.106205001</c:v>
                </c:pt>
                <c:pt idx="10097">
                  <c:v>41868101.498840004</c:v>
                </c:pt>
                <c:pt idx="10098">
                  <c:v>41622958.049483001</c:v>
                </c:pt>
                <c:pt idx="10099">
                  <c:v>41377026.889974996</c:v>
                </c:pt>
                <c:pt idx="10100">
                  <c:v>41130298.970873997</c:v>
                </c:pt>
                <c:pt idx="10101">
                  <c:v>40882765.056103997</c:v>
                </c:pt>
                <c:pt idx="10102">
                  <c:v>40634415.717385992</c:v>
                </c:pt>
                <c:pt idx="10103">
                  <c:v>40385241.328460999</c:v>
                </c:pt>
                <c:pt idx="10104">
                  <c:v>40135232.059079997</c:v>
                </c:pt>
                <c:pt idx="10105">
                  <c:v>39884377.868753999</c:v>
                </c:pt>
                <c:pt idx="10106">
                  <c:v>39632668.500252999</c:v>
                </c:pt>
                <c:pt idx="10107">
                  <c:v>39380093.472842991</c:v>
                </c:pt>
                <c:pt idx="10108">
                  <c:v>39126642.075247005</c:v>
                </c:pt>
                <c:pt idx="10109">
                  <c:v>38872303.358306989</c:v>
                </c:pt>
                <c:pt idx="10110">
                  <c:v>38617066.127347007</c:v>
                </c:pt>
                <c:pt idx="10111">
                  <c:v>38360918.934212998</c:v>
                </c:pt>
                <c:pt idx="10112">
                  <c:v>38103850.068968005</c:v>
                </c:pt>
                <c:pt idx="10113">
                  <c:v>37845847.551241003</c:v>
                </c:pt>
                <c:pt idx="10114">
                  <c:v>37586899.121183008</c:v>
                </c:pt>
                <c:pt idx="10115">
                  <c:v>37326992.230044007</c:v>
                </c:pt>
                <c:pt idx="10116">
                  <c:v>37066114.030320004</c:v>
                </c:pt>
                <c:pt idx="10117">
                  <c:v>36804251.365463011</c:v>
                </c:pt>
                <c:pt idx="10118">
                  <c:v>36541390.759124003</c:v>
                </c:pt>
                <c:pt idx="10119">
                  <c:v>36277518.403905995</c:v>
                </c:pt>
                <c:pt idx="10120">
                  <c:v>36012620.149590008</c:v>
                </c:pt>
                <c:pt idx="10121">
                  <c:v>35746681.490819998</c:v>
                </c:pt>
                <c:pt idx="10122">
                  <c:v>35479687.554201998</c:v>
                </c:pt>
                <c:pt idx="10123">
                  <c:v>35211623.084778994</c:v>
                </c:pt>
                <c:pt idx="10124">
                  <c:v>34942472.431869</c:v>
                </c:pt>
                <c:pt idx="10125">
                  <c:v>34672219.534193009</c:v>
                </c:pt>
                <c:pt idx="10126">
                  <c:v>34400847.904282004</c:v>
                </c:pt>
                <c:pt idx="10127">
                  <c:v>34128340.612094998</c:v>
                </c:pt>
                <c:pt idx="10128">
                  <c:v>33854680.267816</c:v>
                </c:pt>
                <c:pt idx="10129">
                  <c:v>33579849.003764004</c:v>
                </c:pt>
                <c:pt idx="10130">
                  <c:v>33303828.455370996</c:v>
                </c:pt>
                <c:pt idx="10131">
                  <c:v>33026599.741161995</c:v>
                </c:pt>
                <c:pt idx="10132">
                  <c:v>32748143.441667993</c:v>
                </c:pt>
                <c:pt idx="10133">
                  <c:v>32468439.577215996</c:v>
                </c:pt>
                <c:pt idx="10134">
                  <c:v>32187467.584499002</c:v>
                </c:pt>
                <c:pt idx="10135">
                  <c:v>31905206.291868996</c:v>
                </c:pt>
                <c:pt idx="10136">
                  <c:v>31621633.893238995</c:v>
                </c:pt>
                <c:pt idx="10137">
                  <c:v>31336727.920517996</c:v>
                </c:pt>
                <c:pt idx="10138">
                  <c:v>31050465.214462001</c:v>
                </c:pt>
                <c:pt idx="10139">
                  <c:v>30762821.893840995</c:v>
                </c:pt>
                <c:pt idx="10140">
                  <c:v>30473773.322783001</c:v>
                </c:pt>
                <c:pt idx="10141">
                  <c:v>30183294.076177999</c:v>
                </c:pt>
                <c:pt idx="10142">
                  <c:v>29891357.902984001</c:v>
                </c:pt>
                <c:pt idx="10143">
                  <c:v>29597937.687291995</c:v>
                </c:pt>
                <c:pt idx="10144">
                  <c:v>29303005.406955998</c:v>
                </c:pt>
                <c:pt idx="10145">
                  <c:v>29006532.089623995</c:v>
                </c:pt>
                <c:pt idx="10146">
                  <c:v>28708487.765948996</c:v>
                </c:pt>
                <c:pt idx="10147">
                  <c:v>28408841.419755001</c:v>
                </c:pt>
                <c:pt idx="10148">
                  <c:v>28107560.934920006</c:v>
                </c:pt>
                <c:pt idx="10149">
                  <c:v>27804613.038695</c:v>
                </c:pt>
                <c:pt idx="10150">
                  <c:v>27499963.241168994</c:v>
                </c:pt>
                <c:pt idx="10151">
                  <c:v>27193575.770540997</c:v>
                </c:pt>
                <c:pt idx="10152">
                  <c:v>26885413.503853995</c:v>
                </c:pt>
                <c:pt idx="10153">
                  <c:v>26575437.892767001</c:v>
                </c:pt>
                <c:pt idx="10154">
                  <c:v>26263608.883949995</c:v>
                </c:pt>
                <c:pt idx="10155">
                  <c:v>25949884.833583999</c:v>
                </c:pt>
                <c:pt idx="10156">
                  <c:v>25634222.415452</c:v>
                </c:pt>
                <c:pt idx="10157">
                  <c:v>25316576.521984</c:v>
                </c:pt>
                <c:pt idx="10158">
                  <c:v>24996900.157610998</c:v>
                </c:pt>
                <c:pt idx="10159">
                  <c:v>24675144.323657997</c:v>
                </c:pt>
                <c:pt idx="10160">
                  <c:v>24351257.893941995</c:v>
                </c:pt>
                <c:pt idx="10161">
                  <c:v>24025187.480137996</c:v>
                </c:pt>
                <c:pt idx="10162">
                  <c:v>23696877.285844993</c:v>
                </c:pt>
                <c:pt idx="10163">
                  <c:v>23366268.948174998</c:v>
                </c:pt>
                <c:pt idx="10164">
                  <c:v>23033301.365522001</c:v>
                </c:pt>
                <c:pt idx="10165">
                  <c:v>22697910.509982001</c:v>
                </c:pt>
                <c:pt idx="10166">
                  <c:v>22360029.222734999</c:v>
                </c:pt>
                <c:pt idx="10167">
                  <c:v>22019586.990418997</c:v>
                </c:pt>
                <c:pt idx="10168">
                  <c:v>21676509.700277995</c:v>
                </c:pt>
                <c:pt idx="10169">
                  <c:v>21330719.371564001</c:v>
                </c:pt>
                <c:pt idx="10170">
                  <c:v>20982133.860281002</c:v>
                </c:pt>
                <c:pt idx="10171">
                  <c:v>20630666.533946</c:v>
                </c:pt>
                <c:pt idx="10172">
                  <c:v>20276225.912517998</c:v>
                </c:pt>
                <c:pt idx="10173">
                  <c:v>19918715.271086</c:v>
                </c:pt>
                <c:pt idx="10174">
                  <c:v>19558032.199140999</c:v>
                </c:pt>
                <c:pt idx="10175">
                  <c:v>19194068.110477</c:v>
                </c:pt>
                <c:pt idx="10176">
                  <c:v>18826707.696718998</c:v>
                </c:pt>
                <c:pt idx="10177">
                  <c:v>18455828.316284005</c:v>
                </c:pt>
                <c:pt idx="10178">
                  <c:v>18081299.309130006</c:v>
                </c:pt>
                <c:pt idx="10179">
                  <c:v>17702981.225884996</c:v>
                </c:pt>
                <c:pt idx="10180">
                  <c:v>17320724.957800996</c:v>
                </c:pt>
                <c:pt idx="10181">
                  <c:v>16934370.751362</c:v>
                </c:pt>
                <c:pt idx="10182">
                  <c:v>16543747.088134998</c:v>
                </c:pt>
                <c:pt idx="10183">
                  <c:v>16148669.406467998</c:v>
                </c:pt>
                <c:pt idx="10184">
                  <c:v>15748938.636631001</c:v>
                </c:pt>
                <c:pt idx="10185">
                  <c:v>15344339.514758002</c:v>
                </c:pt>
                <c:pt idx="10186">
                  <c:v>14934638.633022998</c:v>
                </c:pt>
                <c:pt idx="10187">
                  <c:v>14519582.173398998</c:v>
                </c:pt>
                <c:pt idx="10188">
                  <c:v>14098893.259412</c:v>
                </c:pt>
                <c:pt idx="10189">
                  <c:v>13672268.843498001</c:v>
                </c:pt>
                <c:pt idx="10190">
                  <c:v>13239376.025614003</c:v>
                </c:pt>
                <c:pt idx="10191">
                  <c:v>12799847.669724001</c:v>
                </c:pt>
                <c:pt idx="10192">
                  <c:v>12353277.145958003</c:v>
                </c:pt>
                <c:pt idx="10193">
                  <c:v>11899211.973764</c:v>
                </c:pt>
                <c:pt idx="10194">
                  <c:v>11437146.069417</c:v>
                </c:pt>
                <c:pt idx="10195">
                  <c:v>10966510.201307001</c:v>
                </c:pt>
                <c:pt idx="10196">
                  <c:v>10486660.115296001</c:v>
                </c:pt>
                <c:pt idx="10197">
                  <c:v>9996861.589869</c:v>
                </c:pt>
                <c:pt idx="10198">
                  <c:v>9496271.3845130019</c:v>
                </c:pt>
                <c:pt idx="10199">
                  <c:v>8983912.6022539996</c:v>
                </c:pt>
                <c:pt idx="10200">
                  <c:v>8458642.3110099994</c:v>
                </c:pt>
                <c:pt idx="10201">
                  <c:v>7919108.2076770002</c:v>
                </c:pt>
                <c:pt idx="10202">
                  <c:v>7363689.395783999</c:v>
                </c:pt>
                <c:pt idx="10203">
                  <c:v>6790413.4873330006</c:v>
                </c:pt>
                <c:pt idx="10204">
                  <c:v>6196837.2789980015</c:v>
                </c:pt>
                <c:pt idx="10205">
                  <c:v>5579869.2651179992</c:v>
                </c:pt>
              </c:numCache>
            </c:numRef>
          </c:xVal>
          <c:yVal>
            <c:numRef>
              <c:f>Sheet1!$C$2:$C$11948</c:f>
              <c:numCache>
                <c:formatCode>General</c:formatCode>
                <c:ptCount val="11947"/>
                <c:pt idx="0">
                  <c:v>0</c:v>
                </c:pt>
                <c:pt idx="1">
                  <c:v>635411.56603800005</c:v>
                </c:pt>
                <c:pt idx="2">
                  <c:v>1268177.957868</c:v>
                </c:pt>
                <c:pt idx="3">
                  <c:v>1895758.6119580001</c:v>
                </c:pt>
                <c:pt idx="4">
                  <c:v>2515810.9024939993</c:v>
                </c:pt>
                <c:pt idx="5">
                  <c:v>3126263.2120549995</c:v>
                </c:pt>
                <c:pt idx="6">
                  <c:v>3725362.6433350001</c:v>
                </c:pt>
                <c:pt idx="7">
                  <c:v>4311696.5438509993</c:v>
                </c:pt>
                <c:pt idx="8">
                  <c:v>4884190.6197769986</c:v>
                </c:pt>
                <c:pt idx="9">
                  <c:v>5442088.7079510009</c:v>
                </c:pt>
                <c:pt idx="10">
                  <c:v>5984920.1405690005</c:v>
                </c:pt>
                <c:pt idx="11">
                  <c:v>6512460.3508879989</c:v>
                </c:pt>
                <c:pt idx="12">
                  <c:v>7024689.3771329997</c:v>
                </c:pt>
                <c:pt idx="13">
                  <c:v>7521751.6552569987</c:v>
                </c:pt>
                <c:pt idx="14">
                  <c:v>8003919.2604390001</c:v>
                </c:pt>
                <c:pt idx="15">
                  <c:v>8471559.7340580001</c:v>
                </c:pt>
                <c:pt idx="16">
                  <c:v>8925108.8763849977</c:v>
                </c:pt>
                <c:pt idx="17">
                  <c:v>9365048.3832409997</c:v>
                </c:pt>
                <c:pt idx="18">
                  <c:v>9791887.9108789992</c:v>
                </c:pt>
                <c:pt idx="19">
                  <c:v>10206151.011814</c:v>
                </c:pt>
                <c:pt idx="20">
                  <c:v>10608364.344892003</c:v>
                </c:pt>
                <c:pt idx="21">
                  <c:v>10999049.585356999</c:v>
                </c:pt>
                <c:pt idx="22">
                  <c:v>11378717.516288998</c:v>
                </c:pt>
                <c:pt idx="23">
                  <c:v>11747863.852356002</c:v>
                </c:pt>
                <c:pt idx="24">
                  <c:v>12106966.418571001</c:v>
                </c:pt>
                <c:pt idx="25">
                  <c:v>12456483.374035999</c:v>
                </c:pt>
                <c:pt idx="26">
                  <c:v>12796852.230323996</c:v>
                </c:pt>
                <c:pt idx="27">
                  <c:v>13128489.465175999</c:v>
                </c:pt>
                <c:pt idx="28">
                  <c:v>13451790.574596001</c:v>
                </c:pt>
                <c:pt idx="29">
                  <c:v>13767130.441137997</c:v>
                </c:pt>
                <c:pt idx="30">
                  <c:v>14074863.924011001</c:v>
                </c:pt>
                <c:pt idx="31">
                  <c:v>14375326.598863998</c:v>
                </c:pt>
                <c:pt idx="32">
                  <c:v>14668835.592545997</c:v>
                </c:pt>
                <c:pt idx="33">
                  <c:v>14955690.471845999</c:v>
                </c:pt>
                <c:pt idx="34">
                  <c:v>15236174.155808002</c:v>
                </c:pt>
                <c:pt idx="35">
                  <c:v>15510553.829422997</c:v>
                </c:pt>
                <c:pt idx="36">
                  <c:v>15779081.842783002</c:v>
                </c:pt>
                <c:pt idx="37">
                  <c:v>16041996.584581999</c:v>
                </c:pt>
                <c:pt idx="38">
                  <c:v>16299523.322479</c:v>
                </c:pt>
                <c:pt idx="39">
                  <c:v>16551875.005577</c:v>
                </c:pt>
                <c:pt idx="40">
                  <c:v>16799253.026292</c:v>
                </c:pt>
                <c:pt idx="41">
                  <c:v>17041847.940424997</c:v>
                </c:pt>
                <c:pt idx="42">
                  <c:v>17279840.145293996</c:v>
                </c:pt>
                <c:pt idx="43">
                  <c:v>17513400.516610999</c:v>
                </c:pt>
                <c:pt idx="44">
                  <c:v>17742691.005307999</c:v>
                </c:pt>
                <c:pt idx="45">
                  <c:v>17967865.195871998</c:v>
                </c:pt>
                <c:pt idx="46">
                  <c:v>18189068.828014001</c:v>
                </c:pt>
                <c:pt idx="47">
                  <c:v>18406440.283594996</c:v>
                </c:pt>
                <c:pt idx="48">
                  <c:v>18620111.040794</c:v>
                </c:pt>
                <c:pt idx="49">
                  <c:v>18830206.097534999</c:v>
                </c:pt>
                <c:pt idx="50">
                  <c:v>19036844.366119999</c:v>
                </c:pt>
                <c:pt idx="51">
                  <c:v>19240139.040964998</c:v>
                </c:pt>
                <c:pt idx="52">
                  <c:v>19440197.941286996</c:v>
                </c:pt>
                <c:pt idx="53">
                  <c:v>19637123.830449998</c:v>
                </c:pt>
                <c:pt idx="54">
                  <c:v>19831014.713629</c:v>
                </c:pt>
                <c:pt idx="55">
                  <c:v>20021964.115325004</c:v>
                </c:pt>
                <c:pt idx="56">
                  <c:v>20210061.338177003</c:v>
                </c:pt>
                <c:pt idx="57">
                  <c:v>20395391.704431996</c:v>
                </c:pt>
                <c:pt idx="58">
                  <c:v>20578036.781301998</c:v>
                </c:pt>
                <c:pt idx="59">
                  <c:v>20758074.591409996</c:v>
                </c:pt>
                <c:pt idx="60">
                  <c:v>20935579.809376001</c:v>
                </c:pt>
                <c:pt idx="61">
                  <c:v>21110623.945573997</c:v>
                </c:pt>
                <c:pt idx="62">
                  <c:v>21283275.517969999</c:v>
                </c:pt>
                <c:pt idx="63">
                  <c:v>21453600.212905999</c:v>
                </c:pt>
                <c:pt idx="64">
                  <c:v>21621661.035634</c:v>
                </c:pt>
                <c:pt idx="65">
                  <c:v>21787518.451322999</c:v>
                </c:pt>
                <c:pt idx="66">
                  <c:v>21951230.517216001</c:v>
                </c:pt>
                <c:pt idx="67">
                  <c:v>22112853.006579999</c:v>
                </c:pt>
                <c:pt idx="68">
                  <c:v>22272439.525007997</c:v>
                </c:pt>
                <c:pt idx="69">
                  <c:v>22430041.619623005</c:v>
                </c:pt>
                <c:pt idx="70">
                  <c:v>22585708.881669994</c:v>
                </c:pt>
                <c:pt idx="71">
                  <c:v>22739489.042955998</c:v>
                </c:pt>
                <c:pt idx="72">
                  <c:v>22891428.066558</c:v>
                </c:pt>
                <c:pt idx="73">
                  <c:v>23041570.232198</c:v>
                </c:pt>
                <c:pt idx="74">
                  <c:v>23189958.216623999</c:v>
                </c:pt>
                <c:pt idx="75">
                  <c:v>23336633.169364005</c:v>
                </c:pt>
                <c:pt idx="76">
                  <c:v>23481634.784132</c:v>
                </c:pt>
                <c:pt idx="77">
                  <c:v>23625001.366188999</c:v>
                </c:pt>
                <c:pt idx="78">
                  <c:v>23766769.895918995</c:v>
                </c:pt>
                <c:pt idx="79">
                  <c:v>23906976.088873997</c:v>
                </c:pt>
                <c:pt idx="80">
                  <c:v>24045654.452492997</c:v>
                </c:pt>
                <c:pt idx="81">
                  <c:v>24182838.339744005</c:v>
                </c:pt>
                <c:pt idx="82">
                  <c:v>24318559.999849997</c:v>
                </c:pt>
                <c:pt idx="83">
                  <c:v>24452850.626297001</c:v>
                </c:pt>
                <c:pt idx="84">
                  <c:v>24585740.402302001</c:v>
                </c:pt>
                <c:pt idx="85">
                  <c:v>24717258.543878991</c:v>
                </c:pt>
                <c:pt idx="86">
                  <c:v>24847433.340663996</c:v>
                </c:pt>
                <c:pt idx="87">
                  <c:v>24976292.194637999</c:v>
                </c:pt>
                <c:pt idx="88">
                  <c:v>25103861.656855002</c:v>
                </c:pt>
                <c:pt idx="89">
                  <c:v>25230167.46232</c:v>
                </c:pt>
                <c:pt idx="90">
                  <c:v>25355234.563110996</c:v>
                </c:pt>
                <c:pt idx="91">
                  <c:v>25479087.159847997</c:v>
                </c:pt>
                <c:pt idx="92">
                  <c:v>25601748.731613997</c:v>
                </c:pt>
                <c:pt idx="93">
                  <c:v>25723242.064413995</c:v>
                </c:pt>
                <c:pt idx="94">
                  <c:v>25843589.278246</c:v>
                </c:pt>
                <c:pt idx="95">
                  <c:v>25962811.852883</c:v>
                </c:pt>
                <c:pt idx="96">
                  <c:v>26080930.652422003</c:v>
                </c:pt>
                <c:pt idx="97">
                  <c:v>26197965.948671997</c:v>
                </c:pt>
                <c:pt idx="98">
                  <c:v>26313937.443452995</c:v>
                </c:pt>
                <c:pt idx="99">
                  <c:v>26428864.289856996</c:v>
                </c:pt>
                <c:pt idx="100">
                  <c:v>26542765.112535004</c:v>
                </c:pt>
                <c:pt idx="101">
                  <c:v>26655658.027056001</c:v>
                </c:pt>
                <c:pt idx="102">
                  <c:v>26767560.658390004</c:v>
                </c:pt>
                <c:pt idx="103">
                  <c:v>26878490.158571001</c:v>
                </c:pt>
                <c:pt idx="104">
                  <c:v>26988463.223562997</c:v>
                </c:pt>
                <c:pt idx="105">
                  <c:v>27097496.109393001</c:v>
                </c:pt>
                <c:pt idx="106">
                  <c:v>27205604.647574</c:v>
                </c:pt>
                <c:pt idx="107">
                  <c:v>27312804.259858996</c:v>
                </c:pt>
                <c:pt idx="108">
                  <c:v>27419109.972366001</c:v>
                </c:pt>
                <c:pt idx="109">
                  <c:v>27524536.429094002</c:v>
                </c:pt>
                <c:pt idx="110">
                  <c:v>27629097.904873997</c:v>
                </c:pt>
                <c:pt idx="111">
                  <c:v>27732808.317772999</c:v>
                </c:pt>
                <c:pt idx="112">
                  <c:v>27835681.240978997</c:v>
                </c:pt>
                <c:pt idx="113">
                  <c:v>27937729.914205998</c:v>
                </c:pt>
                <c:pt idx="114">
                  <c:v>28038967.254617997</c:v>
                </c:pt>
                <c:pt idx="115">
                  <c:v>28139405.867323</c:v>
                </c:pt>
                <c:pt idx="116">
                  <c:v>28239058.055431996</c:v>
                </c:pt>
                <c:pt idx="117">
                  <c:v>28337935.829725001</c:v>
                </c:pt>
                <c:pt idx="118">
                  <c:v>28436050.917925</c:v>
                </c:pt>
                <c:pt idx="119">
                  <c:v>28533414.773616996</c:v>
                </c:pt>
                <c:pt idx="120">
                  <c:v>28630038.584807996</c:v>
                </c:pt>
                <c:pt idx="121">
                  <c:v>28725933.282160997</c:v>
                </c:pt>
                <c:pt idx="122">
                  <c:v>28821109.546912</c:v>
                </c:pt>
                <c:pt idx="123">
                  <c:v>28915577.818482004</c:v>
                </c:pt>
                <c:pt idx="124">
                  <c:v>29009348.301801994</c:v>
                </c:pt>
                <c:pt idx="125">
                  <c:v>29102430.97436</c:v>
                </c:pt>
                <c:pt idx="126">
                  <c:v>29194835.592990998</c:v>
                </c:pt>
                <c:pt idx="127">
                  <c:v>29286571.700406998</c:v>
                </c:pt>
                <c:pt idx="128">
                  <c:v>29377648.631489001</c:v>
                </c:pt>
                <c:pt idx="129">
                  <c:v>29468075.519357003</c:v>
                </c:pt>
                <c:pt idx="130">
                  <c:v>29557861.301204</c:v>
                </c:pt>
                <c:pt idx="131">
                  <c:v>29647014.723935995</c:v>
                </c:pt>
                <c:pt idx="132">
                  <c:v>29735544.349599</c:v>
                </c:pt>
                <c:pt idx="133">
                  <c:v>29823458.560618997</c:v>
                </c:pt>
                <c:pt idx="134">
                  <c:v>29910765.564852998</c:v>
                </c:pt>
                <c:pt idx="135">
                  <c:v>29997473.400467996</c:v>
                </c:pt>
                <c:pt idx="136">
                  <c:v>30083589.940644998</c:v>
                </c:pt>
                <c:pt idx="137">
                  <c:v>30169122.898125004</c:v>
                </c:pt>
                <c:pt idx="138">
                  <c:v>30254079.829597</c:v>
                </c:pt>
                <c:pt idx="139">
                  <c:v>30338468.139931999</c:v>
                </c:pt>
                <c:pt idx="140">
                  <c:v>30422295.086284999</c:v>
                </c:pt>
                <c:pt idx="141">
                  <c:v>30505567.782046996</c:v>
                </c:pt>
                <c:pt idx="142">
                  <c:v>30588293.200671997</c:v>
                </c:pt>
                <c:pt idx="143">
                  <c:v>30670478.179373998</c:v>
                </c:pt>
                <c:pt idx="144">
                  <c:v>30752129.422704</c:v>
                </c:pt>
                <c:pt idx="145">
                  <c:v>30833253.506011002</c:v>
                </c:pt>
                <c:pt idx="146">
                  <c:v>30913856.878783002</c:v>
                </c:pt>
                <c:pt idx="147">
                  <c:v>30993945.867892995</c:v>
                </c:pt>
                <c:pt idx="148">
                  <c:v>31073526.680725001</c:v>
                </c:pt>
                <c:pt idx="149">
                  <c:v>31152605.408217002</c:v>
                </c:pt>
                <c:pt idx="150">
                  <c:v>31231188.027790997</c:v>
                </c:pt>
                <c:pt idx="151">
                  <c:v>31309280.406204</c:v>
                </c:pt>
                <c:pt idx="152">
                  <c:v>31386888.302304003</c:v>
                </c:pt>
                <c:pt idx="153">
                  <c:v>31464017.369696997</c:v>
                </c:pt>
                <c:pt idx="154">
                  <c:v>31540673.159339003</c:v>
                </c:pt>
                <c:pt idx="155">
                  <c:v>31616861.122044999</c:v>
                </c:pt>
                <c:pt idx="156">
                  <c:v>31692586.610916004</c:v>
                </c:pt>
                <c:pt idx="157">
                  <c:v>31767854.883701995</c:v>
                </c:pt>
                <c:pt idx="158">
                  <c:v>31842671.10509</c:v>
                </c:pt>
                <c:pt idx="159">
                  <c:v>31917040.348916005</c:v>
                </c:pt>
                <c:pt idx="160">
                  <c:v>31990967.600324005</c:v>
                </c:pt>
                <c:pt idx="161">
                  <c:v>32064457.757850997</c:v>
                </c:pt>
                <c:pt idx="162">
                  <c:v>32137515.635456003</c:v>
                </c:pt>
                <c:pt idx="163">
                  <c:v>32210145.964486998</c:v>
                </c:pt>
                <c:pt idx="164">
                  <c:v>32282353.39559</c:v>
                </c:pt>
                <c:pt idx="165">
                  <c:v>32354142.500567</c:v>
                </c:pt>
                <c:pt idx="166">
                  <c:v>32425517.774177</c:v>
                </c:pt>
                <c:pt idx="167">
                  <c:v>32496483.635883</c:v>
                </c:pt>
                <c:pt idx="168">
                  <c:v>32567044.431558002</c:v>
                </c:pt>
                <c:pt idx="169">
                  <c:v>32637204.435134001</c:v>
                </c:pt>
                <c:pt idx="170">
                  <c:v>32706967.85021</c:v>
                </c:pt>
                <c:pt idx="171">
                  <c:v>32776338.811609998</c:v>
                </c:pt>
                <c:pt idx="172">
                  <c:v>32845321.386905</c:v>
                </c:pt>
                <c:pt idx="173">
                  <c:v>32913919.577884998</c:v>
                </c:pt>
                <c:pt idx="174">
                  <c:v>32982137.321997002</c:v>
                </c:pt>
                <c:pt idx="175">
                  <c:v>33049978.493739996</c:v>
                </c:pt>
                <c:pt idx="176">
                  <c:v>33117446.906022999</c:v>
                </c:pt>
                <c:pt idx="177">
                  <c:v>33184546.311485998</c:v>
                </c:pt>
                <c:pt idx="178">
                  <c:v>33251280.403787997</c:v>
                </c:pt>
                <c:pt idx="179">
                  <c:v>33317652.818856005</c:v>
                </c:pt>
                <c:pt idx="180">
                  <c:v>33383667.136104003</c:v>
                </c:pt>
                <c:pt idx="181">
                  <c:v>33449326.879620001</c:v>
                </c:pt>
                <c:pt idx="182">
                  <c:v>33514635.519321002</c:v>
                </c:pt>
                <c:pt idx="183">
                  <c:v>33579596.472073995</c:v>
                </c:pt>
                <c:pt idx="184">
                  <c:v>33644213.102795996</c:v>
                </c:pt>
                <c:pt idx="185">
                  <c:v>33708488.725521006</c:v>
                </c:pt>
                <c:pt idx="186">
                  <c:v>33772426.604435004</c:v>
                </c:pt>
                <c:pt idx="187">
                  <c:v>33836029.954891995</c:v>
                </c:pt>
                <c:pt idx="188">
                  <c:v>33899301.944400996</c:v>
                </c:pt>
                <c:pt idx="189">
                  <c:v>33962245.693589002</c:v>
                </c:pt>
                <c:pt idx="190">
                  <c:v>34024864.277137004</c:v>
                </c:pt>
                <c:pt idx="191">
                  <c:v>34087160.724693015</c:v>
                </c:pt>
                <c:pt idx="192">
                  <c:v>34149138.021768011</c:v>
                </c:pt>
                <c:pt idx="193">
                  <c:v>34210799.110602997</c:v>
                </c:pt>
                <c:pt idx="194">
                  <c:v>34272146.891012996</c:v>
                </c:pt>
                <c:pt idx="195">
                  <c:v>34333184.221222006</c:v>
                </c:pt>
                <c:pt idx="196">
                  <c:v>34393913.918661997</c:v>
                </c:pt>
                <c:pt idx="197">
                  <c:v>34454338.760765001</c:v>
                </c:pt>
                <c:pt idx="198">
                  <c:v>34514461.48573</c:v>
                </c:pt>
                <c:pt idx="199">
                  <c:v>34574284.793272011</c:v>
                </c:pt>
                <c:pt idx="200">
                  <c:v>34633811.345351994</c:v>
                </c:pt>
                <c:pt idx="201">
                  <c:v>34693043.766896002</c:v>
                </c:pt>
                <c:pt idx="202">
                  <c:v>34751984.646484993</c:v>
                </c:pt>
                <c:pt idx="203">
                  <c:v>34810636.537045002</c:v>
                </c:pt>
                <c:pt idx="204">
                  <c:v>34869001.956501991</c:v>
                </c:pt>
                <c:pt idx="205">
                  <c:v>34927083.388437003</c:v>
                </c:pt>
                <c:pt idx="206">
                  <c:v>34984883.282719992</c:v>
                </c:pt>
                <c:pt idx="207">
                  <c:v>35042404.056126989</c:v>
                </c:pt>
                <c:pt idx="208">
                  <c:v>35099648.092946</c:v>
                </c:pt>
                <c:pt idx="209">
                  <c:v>35156617.745567009</c:v>
                </c:pt>
                <c:pt idx="210">
                  <c:v>35213315.335064001</c:v>
                </c:pt>
                <c:pt idx="211">
                  <c:v>35269743.151753001</c:v>
                </c:pt>
                <c:pt idx="212">
                  <c:v>35325903.455748998</c:v>
                </c:pt>
                <c:pt idx="213">
                  <c:v>35381798.477503002</c:v>
                </c:pt>
                <c:pt idx="214">
                  <c:v>35437430.418327995</c:v>
                </c:pt>
                <c:pt idx="215">
                  <c:v>35492801.450917996</c:v>
                </c:pt>
                <c:pt idx="216">
                  <c:v>35547913.719849005</c:v>
                </c:pt>
                <c:pt idx="217">
                  <c:v>35602769.342072994</c:v>
                </c:pt>
                <c:pt idx="218">
                  <c:v>35657370.407398999</c:v>
                </c:pt>
                <c:pt idx="219">
                  <c:v>35711718.978965998</c:v>
                </c:pt>
                <c:pt idx="220">
                  <c:v>35765817.093700998</c:v>
                </c:pt>
                <c:pt idx="221">
                  <c:v>35819666.762775995</c:v>
                </c:pt>
                <c:pt idx="222">
                  <c:v>35873269.972040996</c:v>
                </c:pt>
                <c:pt idx="223">
                  <c:v>35926628.682464004</c:v>
                </c:pt>
                <c:pt idx="224">
                  <c:v>35979744.830548003</c:v>
                </c:pt>
                <c:pt idx="225">
                  <c:v>36032620.328746997</c:v>
                </c:pt>
                <c:pt idx="226">
                  <c:v>36085257.065870002</c:v>
                </c:pt>
                <c:pt idx="227">
                  <c:v>36137656.907478996</c:v>
                </c:pt>
                <c:pt idx="228">
                  <c:v>36189821.696272001</c:v>
                </c:pt>
                <c:pt idx="229">
                  <c:v>36241753.252467997</c:v>
                </c:pt>
                <c:pt idx="230">
                  <c:v>36293453.374177001</c:v>
                </c:pt>
                <c:pt idx="231">
                  <c:v>36344923.837762989</c:v>
                </c:pt>
                <c:pt idx="232">
                  <c:v>36396166.398201011</c:v>
                </c:pt>
                <c:pt idx="233">
                  <c:v>36447182.789428003</c:v>
                </c:pt>
                <c:pt idx="234">
                  <c:v>36497974.724680007</c:v>
                </c:pt>
                <c:pt idx="235">
                  <c:v>36548543.896834001</c:v>
                </c:pt>
                <c:pt idx="236">
                  <c:v>36598891.978730999</c:v>
                </c:pt>
                <c:pt idx="237">
                  <c:v>36649020.623499006</c:v>
                </c:pt>
                <c:pt idx="238">
                  <c:v>36698931.464867003</c:v>
                </c:pt>
                <c:pt idx="239">
                  <c:v>36748626.117477998</c:v>
                </c:pt>
                <c:pt idx="240">
                  <c:v>36798106.177184999</c:v>
                </c:pt>
                <c:pt idx="241">
                  <c:v>36847373.221353009</c:v>
                </c:pt>
                <c:pt idx="242">
                  <c:v>36896428.809146002</c:v>
                </c:pt>
                <c:pt idx="243">
                  <c:v>36945274.481811993</c:v>
                </c:pt>
                <c:pt idx="244">
                  <c:v>36993911.762968004</c:v>
                </c:pt>
                <c:pt idx="245">
                  <c:v>37042342.158863999</c:v>
                </c:pt>
                <c:pt idx="246">
                  <c:v>37090567.158660002</c:v>
                </c:pt>
                <c:pt idx="247">
                  <c:v>37138588.234685004</c:v>
                </c:pt>
                <c:pt idx="248">
                  <c:v>37186406.842693999</c:v>
                </c:pt>
                <c:pt idx="249">
                  <c:v>37234024.422127001</c:v>
                </c:pt>
                <c:pt idx="250">
                  <c:v>37281442.396348998</c:v>
                </c:pt>
                <c:pt idx="251">
                  <c:v>37328662.172899999</c:v>
                </c:pt>
                <c:pt idx="252">
                  <c:v>37375685.143731996</c:v>
                </c:pt>
                <c:pt idx="253">
                  <c:v>37422512.685441002</c:v>
                </c:pt>
                <c:pt idx="254">
                  <c:v>37469146.159501001</c:v>
                </c:pt>
                <c:pt idx="255">
                  <c:v>37515586.912484989</c:v>
                </c:pt>
                <c:pt idx="256">
                  <c:v>37561836.276291005</c:v>
                </c:pt>
                <c:pt idx="257">
                  <c:v>37607895.568354003</c:v>
                </c:pt>
                <c:pt idx="258">
                  <c:v>37653766.091865003</c:v>
                </c:pt>
                <c:pt idx="259">
                  <c:v>37699449.135974005</c:v>
                </c:pt>
                <c:pt idx="260">
                  <c:v>37744945.976000994</c:v>
                </c:pt>
                <c:pt idx="261">
                  <c:v>37790257.873634003</c:v>
                </c:pt>
                <c:pt idx="262">
                  <c:v>37835386.077125996</c:v>
                </c:pt>
                <c:pt idx="263">
                  <c:v>37880331.821492001</c:v>
                </c:pt>
                <c:pt idx="264">
                  <c:v>37925096.328700997</c:v>
                </c:pt>
                <c:pt idx="265">
                  <c:v>37969680.807856992</c:v>
                </c:pt>
                <c:pt idx="266">
                  <c:v>38014086.455388993</c:v>
                </c:pt>
                <c:pt idx="267">
                  <c:v>38058314.455227003</c:v>
                </c:pt>
                <c:pt idx="268">
                  <c:v>38102365.978983998</c:v>
                </c:pt>
                <c:pt idx="269">
                  <c:v>38146242.186125994</c:v>
                </c:pt>
                <c:pt idx="270">
                  <c:v>38189944.22414501</c:v>
                </c:pt>
                <c:pt idx="271">
                  <c:v>38233473.228725001</c:v>
                </c:pt>
                <c:pt idx="272">
                  <c:v>38276830.323910996</c:v>
                </c:pt>
                <c:pt idx="273">
                  <c:v>38320016.622267008</c:v>
                </c:pt>
                <c:pt idx="274">
                  <c:v>38363033.225037016</c:v>
                </c:pt>
                <c:pt idx="275">
                  <c:v>38405881.222300999</c:v>
                </c:pt>
                <c:pt idx="276">
                  <c:v>38448561.693131007</c:v>
                </c:pt>
                <c:pt idx="277">
                  <c:v>38491075.705738008</c:v>
                </c:pt>
                <c:pt idx="278">
                  <c:v>38533424.317623995</c:v>
                </c:pt>
                <c:pt idx="279">
                  <c:v>38575608.575723998</c:v>
                </c:pt>
                <c:pt idx="280">
                  <c:v>38617629.516557001</c:v>
                </c:pt>
                <c:pt idx="281">
                  <c:v>38659488.166355997</c:v>
                </c:pt>
                <c:pt idx="282">
                  <c:v>38701185.541218005</c:v>
                </c:pt>
                <c:pt idx="283">
                  <c:v>38742722.647229999</c:v>
                </c:pt>
                <c:pt idx="284">
                  <c:v>38784100.480609998</c:v>
                </c:pt>
                <c:pt idx="285">
                  <c:v>38825320.027835004</c:v>
                </c:pt>
                <c:pt idx="286">
                  <c:v>38866382.265774004</c:v>
                </c:pt>
                <c:pt idx="287">
                  <c:v>38907288.161811002</c:v>
                </c:pt>
                <c:pt idx="288">
                  <c:v>38948038.673969999</c:v>
                </c:pt>
                <c:pt idx="289">
                  <c:v>38988634.751044005</c:v>
                </c:pt>
                <c:pt idx="290">
                  <c:v>39029077.33270999</c:v>
                </c:pt>
                <c:pt idx="291">
                  <c:v>39069367.349650003</c:v>
                </c:pt>
                <c:pt idx="292">
                  <c:v>39109505.723669007</c:v>
                </c:pt>
                <c:pt idx="293">
                  <c:v>39149493.367807001</c:v>
                </c:pt>
                <c:pt idx="294">
                  <c:v>39189331.186457001</c:v>
                </c:pt>
                <c:pt idx="295">
                  <c:v>39229020.075473003</c:v>
                </c:pt>
                <c:pt idx="296">
                  <c:v>39268560.922279999</c:v>
                </c:pt>
                <c:pt idx="297">
                  <c:v>39307954.605982997</c:v>
                </c:pt>
                <c:pt idx="298">
                  <c:v>39347201.997470997</c:v>
                </c:pt>
                <c:pt idx="299">
                  <c:v>39386303.959524997</c:v>
                </c:pt>
                <c:pt idx="300">
                  <c:v>39425261.346916996</c:v>
                </c:pt>
                <c:pt idx="301">
                  <c:v>39464075.006513</c:v>
                </c:pt>
                <c:pt idx="302">
                  <c:v>39502745.777369998</c:v>
                </c:pt>
                <c:pt idx="303">
                  <c:v>39541274.490839005</c:v>
                </c:pt>
                <c:pt idx="304">
                  <c:v>39579661.970655002</c:v>
                </c:pt>
                <c:pt idx="305">
                  <c:v>39617909.033039011</c:v>
                </c:pt>
                <c:pt idx="306">
                  <c:v>39656016.486782983</c:v>
                </c:pt>
                <c:pt idx="307">
                  <c:v>39693985.133348003</c:v>
                </c:pt>
                <c:pt idx="308">
                  <c:v>39731815.766952999</c:v>
                </c:pt>
                <c:pt idx="309">
                  <c:v>39769509.174664006</c:v>
                </c:pt>
                <c:pt idx="310">
                  <c:v>39807066.136478998</c:v>
                </c:pt>
                <c:pt idx="311">
                  <c:v>39844487.425418004</c:v>
                </c:pt>
                <c:pt idx="312">
                  <c:v>39881773.807607003</c:v>
                </c:pt>
                <c:pt idx="313">
                  <c:v>39918926.042360991</c:v>
                </c:pt>
                <c:pt idx="314">
                  <c:v>39955944.882264994</c:v>
                </c:pt>
                <c:pt idx="315">
                  <c:v>39992831.073258005</c:v>
                </c:pt>
                <c:pt idx="316">
                  <c:v>40029585.35470999</c:v>
                </c:pt>
                <c:pt idx="317">
                  <c:v>40066208.459504999</c:v>
                </c:pt>
                <c:pt idx="318">
                  <c:v>40102701.114113003</c:v>
                </c:pt>
                <c:pt idx="319">
                  <c:v>40139064.038669005</c:v>
                </c:pt>
                <c:pt idx="320">
                  <c:v>40175297.947051004</c:v>
                </c:pt>
                <c:pt idx="321">
                  <c:v>40211403.546945997</c:v>
                </c:pt>
                <c:pt idx="322">
                  <c:v>40247381.539934009</c:v>
                </c:pt>
                <c:pt idx="323">
                  <c:v>40283232.621550009</c:v>
                </c:pt>
                <c:pt idx="324">
                  <c:v>40318957.481359996</c:v>
                </c:pt>
                <c:pt idx="325">
                  <c:v>40354556.803028993</c:v>
                </c:pt>
                <c:pt idx="326">
                  <c:v>40390031.264391005</c:v>
                </c:pt>
                <c:pt idx="327">
                  <c:v>40425381.537515</c:v>
                </c:pt>
                <c:pt idx="328">
                  <c:v>40460608.288771994</c:v>
                </c:pt>
                <c:pt idx="329">
                  <c:v>40495712.178904004</c:v>
                </c:pt>
                <c:pt idx="330">
                  <c:v>40530693.863083996</c:v>
                </c:pt>
                <c:pt idx="331">
                  <c:v>40565553.990980998</c:v>
                </c:pt>
                <c:pt idx="332">
                  <c:v>40600293.206827</c:v>
                </c:pt>
                <c:pt idx="333">
                  <c:v>40634912.149472997</c:v>
                </c:pt>
                <c:pt idx="334">
                  <c:v>40669411.452453993</c:v>
                </c:pt>
                <c:pt idx="335">
                  <c:v>40703791.744048007</c:v>
                </c:pt>
                <c:pt idx="336">
                  <c:v>40738053.647335999</c:v>
                </c:pt>
                <c:pt idx="337">
                  <c:v>40772197.780261002</c:v>
                </c:pt>
                <c:pt idx="338">
                  <c:v>40806224.755681999</c:v>
                </c:pt>
                <c:pt idx="339">
                  <c:v>40840135.181437008</c:v>
                </c:pt>
                <c:pt idx="340">
                  <c:v>40873929.660392001</c:v>
                </c:pt>
                <c:pt idx="341">
                  <c:v>40907608.790505007</c:v>
                </c:pt>
                <c:pt idx="342">
                  <c:v>40941173.164870001</c:v>
                </c:pt>
                <c:pt idx="343">
                  <c:v>40974623.37178199</c:v>
                </c:pt>
                <c:pt idx="344">
                  <c:v>41007959.994778998</c:v>
                </c:pt>
                <c:pt idx="345">
                  <c:v>41041183.61270199</c:v>
                </c:pt>
                <c:pt idx="346">
                  <c:v>41074294.799746007</c:v>
                </c:pt>
                <c:pt idx="347">
                  <c:v>41107294.125506006</c:v>
                </c:pt>
                <c:pt idx="348">
                  <c:v>41140182.155029997</c:v>
                </c:pt>
                <c:pt idx="349">
                  <c:v>41172959.448869996</c:v>
                </c:pt>
                <c:pt idx="350">
                  <c:v>41205626.563129</c:v>
                </c:pt>
                <c:pt idx="351">
                  <c:v>41238184.049509004</c:v>
                </c:pt>
                <c:pt idx="352">
                  <c:v>41270632.455357999</c:v>
                </c:pt>
                <c:pt idx="353">
                  <c:v>41302972.323718995</c:v>
                </c:pt>
                <c:pt idx="354">
                  <c:v>41335204.193371996</c:v>
                </c:pt>
                <c:pt idx="355">
                  <c:v>41367328.598885998</c:v>
                </c:pt>
                <c:pt idx="356">
                  <c:v>41399346.070656002</c:v>
                </c:pt>
                <c:pt idx="357">
                  <c:v>41431257.134954005</c:v>
                </c:pt>
                <c:pt idx="358">
                  <c:v>41463062.313968994</c:v>
                </c:pt>
                <c:pt idx="359">
                  <c:v>41494762.12585301</c:v>
                </c:pt>
                <c:pt idx="360">
                  <c:v>41526357.084757999</c:v>
                </c:pt>
                <c:pt idx="361">
                  <c:v>41557847.700884998</c:v>
                </c:pt>
                <c:pt idx="362">
                  <c:v>41589234.480521992</c:v>
                </c:pt>
                <c:pt idx="363">
                  <c:v>41620517.926082991</c:v>
                </c:pt>
                <c:pt idx="364">
                  <c:v>41651698.536150999</c:v>
                </c:pt>
                <c:pt idx="365">
                  <c:v>41682776.805518001</c:v>
                </c:pt>
                <c:pt idx="366">
                  <c:v>41713753.225224011</c:v>
                </c:pt>
                <c:pt idx="367">
                  <c:v>41744628.282594003</c:v>
                </c:pt>
                <c:pt idx="368">
                  <c:v>41775402.461276002</c:v>
                </c:pt>
                <c:pt idx="369">
                  <c:v>41806076.241284005</c:v>
                </c:pt>
                <c:pt idx="370">
                  <c:v>41836650.099028006</c:v>
                </c:pt>
                <c:pt idx="371">
                  <c:v>41867124.507357001</c:v>
                </c:pt>
                <c:pt idx="372">
                  <c:v>41897499.935591005</c:v>
                </c:pt>
                <c:pt idx="373">
                  <c:v>41927776.849559002</c:v>
                </c:pt>
                <c:pt idx="374">
                  <c:v>41957955.711633004</c:v>
                </c:pt>
                <c:pt idx="375">
                  <c:v>41988036.980764993</c:v>
                </c:pt>
                <c:pt idx="376">
                  <c:v>42018021.112519994</c:v>
                </c:pt>
                <c:pt idx="377">
                  <c:v>42047908.559110001</c:v>
                </c:pt>
                <c:pt idx="378">
                  <c:v>42077699.769429006</c:v>
                </c:pt>
                <c:pt idx="379">
                  <c:v>42107395.189084001</c:v>
                </c:pt>
                <c:pt idx="380">
                  <c:v>42136995.260428004</c:v>
                </c:pt>
                <c:pt idx="381">
                  <c:v>42166500.422596</c:v>
                </c:pt>
                <c:pt idx="382">
                  <c:v>42195911.111532003</c:v>
                </c:pt>
                <c:pt idx="383">
                  <c:v>42225227.760024011</c:v>
                </c:pt>
                <c:pt idx="384">
                  <c:v>42254450.797733009</c:v>
                </c:pt>
                <c:pt idx="385">
                  <c:v>42283580.651226997</c:v>
                </c:pt>
                <c:pt idx="386">
                  <c:v>42312617.744005002</c:v>
                </c:pt>
                <c:pt idx="387">
                  <c:v>42341562.496536002</c:v>
                </c:pt>
                <c:pt idx="388">
                  <c:v>42370415.326278999</c:v>
                </c:pt>
                <c:pt idx="389">
                  <c:v>42399176.647720993</c:v>
                </c:pt>
                <c:pt idx="390">
                  <c:v>42427846.872398995</c:v>
                </c:pt>
                <c:pt idx="391">
                  <c:v>42456426.408934005</c:v>
                </c:pt>
                <c:pt idx="392">
                  <c:v>42484915.663056001</c:v>
                </c:pt>
                <c:pt idx="393">
                  <c:v>42513315.037629999</c:v>
                </c:pt>
                <c:pt idx="394">
                  <c:v>42541624.932691</c:v>
                </c:pt>
                <c:pt idx="395">
                  <c:v>42569845.745461002</c:v>
                </c:pt>
                <c:pt idx="396">
                  <c:v>42597977.870384991</c:v>
                </c:pt>
                <c:pt idx="397">
                  <c:v>42626021.699153006</c:v>
                </c:pt>
                <c:pt idx="398">
                  <c:v>42653977.620724998</c:v>
                </c:pt>
                <c:pt idx="399">
                  <c:v>42681846.021361001</c:v>
                </c:pt>
                <c:pt idx="400">
                  <c:v>42709627.284643009</c:v>
                </c:pt>
                <c:pt idx="401">
                  <c:v>42737321.791503005</c:v>
                </c:pt>
                <c:pt idx="402">
                  <c:v>42764929.920246005</c:v>
                </c:pt>
                <c:pt idx="403">
                  <c:v>42792452.046573997</c:v>
                </c:pt>
                <c:pt idx="404">
                  <c:v>42819888.543614998</c:v>
                </c:pt>
                <c:pt idx="405">
                  <c:v>42847239.781940006</c:v>
                </c:pt>
                <c:pt idx="406">
                  <c:v>42874506.129593015</c:v>
                </c:pt>
                <c:pt idx="407">
                  <c:v>42901687.952111989</c:v>
                </c:pt>
                <c:pt idx="408">
                  <c:v>42928785.612553</c:v>
                </c:pt>
                <c:pt idx="409">
                  <c:v>42955799.471510001</c:v>
                </c:pt>
                <c:pt idx="410">
                  <c:v>42982729.887143001</c:v>
                </c:pt>
                <c:pt idx="411">
                  <c:v>43009577.215196006</c:v>
                </c:pt>
                <c:pt idx="412">
                  <c:v>43036341.809021004</c:v>
                </c:pt>
                <c:pt idx="413">
                  <c:v>43063024.019601002</c:v>
                </c:pt>
                <c:pt idx="414">
                  <c:v>43089624.19556801</c:v>
                </c:pt>
                <c:pt idx="415">
                  <c:v>43116142.683228999</c:v>
                </c:pt>
                <c:pt idx="416">
                  <c:v>43142579.826583996</c:v>
                </c:pt>
                <c:pt idx="417">
                  <c:v>43168935.967349</c:v>
                </c:pt>
                <c:pt idx="418">
                  <c:v>43195211.444972992</c:v>
                </c:pt>
                <c:pt idx="419">
                  <c:v>43221406.596665002</c:v>
                </c:pt>
                <c:pt idx="420">
                  <c:v>43247521.757408001</c:v>
                </c:pt>
                <c:pt idx="421">
                  <c:v>43273557.259980001</c:v>
                </c:pt>
                <c:pt idx="422">
                  <c:v>43299513.434978999</c:v>
                </c:pt>
                <c:pt idx="423">
                  <c:v>43325390.610835001</c:v>
                </c:pt>
                <c:pt idx="424">
                  <c:v>43351189.113835</c:v>
                </c:pt>
                <c:pt idx="425">
                  <c:v>43376909.268140011</c:v>
                </c:pt>
                <c:pt idx="426">
                  <c:v>43402551.395801999</c:v>
                </c:pt>
                <c:pt idx="427">
                  <c:v>43428115.816787988</c:v>
                </c:pt>
                <c:pt idx="428">
                  <c:v>43453602.848990999</c:v>
                </c:pt>
                <c:pt idx="429">
                  <c:v>43479012.808256999</c:v>
                </c:pt>
                <c:pt idx="430">
                  <c:v>43504346.008394003</c:v>
                </c:pt>
                <c:pt idx="431">
                  <c:v>43529602.761198014</c:v>
                </c:pt>
                <c:pt idx="432">
                  <c:v>43554783.376463994</c:v>
                </c:pt>
                <c:pt idx="433">
                  <c:v>43579888.162008002</c:v>
                </c:pt>
                <c:pt idx="434">
                  <c:v>43604917.423684001</c:v>
                </c:pt>
                <c:pt idx="435">
                  <c:v>43629871.465396002</c:v>
                </c:pt>
                <c:pt idx="436">
                  <c:v>43654750.589120999</c:v>
                </c:pt>
                <c:pt idx="437">
                  <c:v>43679555.094925001</c:v>
                </c:pt>
                <c:pt idx="438">
                  <c:v>43704285.280974001</c:v>
                </c:pt>
                <c:pt idx="439">
                  <c:v>43728941.443557002</c:v>
                </c:pt>
                <c:pt idx="440">
                  <c:v>43753523.877099998</c:v>
                </c:pt>
                <c:pt idx="441">
                  <c:v>43778032.874178</c:v>
                </c:pt>
                <c:pt idx="442">
                  <c:v>43802468.725538015</c:v>
                </c:pt>
                <c:pt idx="443">
                  <c:v>43826831.72010801</c:v>
                </c:pt>
                <c:pt idx="444">
                  <c:v>43851122.145016</c:v>
                </c:pt>
                <c:pt idx="445">
                  <c:v>43875340.285606004</c:v>
                </c:pt>
                <c:pt idx="446">
                  <c:v>43899486.425451003</c:v>
                </c:pt>
                <c:pt idx="447">
                  <c:v>43923560.846367992</c:v>
                </c:pt>
                <c:pt idx="448">
                  <c:v>43947563.828434005</c:v>
                </c:pt>
                <c:pt idx="449">
                  <c:v>43971495.650000997</c:v>
                </c:pt>
                <c:pt idx="450">
                  <c:v>43995356.587708995</c:v>
                </c:pt>
                <c:pt idx="451">
                  <c:v>44019146.916500993</c:v>
                </c:pt>
                <c:pt idx="452">
                  <c:v>44042866.909637004</c:v>
                </c:pt>
                <c:pt idx="453">
                  <c:v>44066516.838709995</c:v>
                </c:pt>
                <c:pt idx="454">
                  <c:v>44090096.973655999</c:v>
                </c:pt>
                <c:pt idx="455">
                  <c:v>44113607.582770988</c:v>
                </c:pt>
                <c:pt idx="456">
                  <c:v>44137048.93272499</c:v>
                </c:pt>
                <c:pt idx="457">
                  <c:v>44160421.288571998</c:v>
                </c:pt>
                <c:pt idx="458">
                  <c:v>44183724.913765989</c:v>
                </c:pt>
                <c:pt idx="459">
                  <c:v>44206960.070174001</c:v>
                </c:pt>
                <c:pt idx="460">
                  <c:v>44230127.018087998</c:v>
                </c:pt>
                <c:pt idx="461">
                  <c:v>44253226.016240001</c:v>
                </c:pt>
                <c:pt idx="462">
                  <c:v>44276257.321810998</c:v>
                </c:pt>
                <c:pt idx="463">
                  <c:v>44299221.190448008</c:v>
                </c:pt>
                <c:pt idx="464">
                  <c:v>44322117.876273997</c:v>
                </c:pt>
                <c:pt idx="465">
                  <c:v>44344947.631901003</c:v>
                </c:pt>
                <c:pt idx="466">
                  <c:v>44367710.708441004</c:v>
                </c:pt>
                <c:pt idx="467">
                  <c:v>44390407.355519995</c:v>
                </c:pt>
                <c:pt idx="468">
                  <c:v>44413037.821290009</c:v>
                </c:pt>
                <c:pt idx="469">
                  <c:v>44435602.352438994</c:v>
                </c:pt>
                <c:pt idx="470">
                  <c:v>44458101.194206007</c:v>
                </c:pt>
                <c:pt idx="471">
                  <c:v>44480534.590387002</c:v>
                </c:pt>
                <c:pt idx="472">
                  <c:v>44502902.783353999</c:v>
                </c:pt>
                <c:pt idx="473">
                  <c:v>44525206.014059998</c:v>
                </c:pt>
                <c:pt idx="474">
                  <c:v>44547444.522054002</c:v>
                </c:pt>
                <c:pt idx="475">
                  <c:v>44569618.545489997</c:v>
                </c:pt>
                <c:pt idx="476">
                  <c:v>44591728.321141005</c:v>
                </c:pt>
                <c:pt idx="477">
                  <c:v>44613774.084405996</c:v>
                </c:pt>
                <c:pt idx="478">
                  <c:v>44635756.069324002</c:v>
                </c:pt>
                <c:pt idx="479">
                  <c:v>44657674.508581996</c:v>
                </c:pt>
                <c:pt idx="480">
                  <c:v>44679529.633531004</c:v>
                </c:pt>
                <c:pt idx="481">
                  <c:v>44701321.674188003</c:v>
                </c:pt>
                <c:pt idx="482">
                  <c:v>44723050.859255001</c:v>
                </c:pt>
                <c:pt idx="483">
                  <c:v>44744717.416123994</c:v>
                </c:pt>
                <c:pt idx="484">
                  <c:v>44766321.570889004</c:v>
                </c:pt>
                <c:pt idx="485">
                  <c:v>44787863.548354998</c:v>
                </c:pt>
                <c:pt idx="486">
                  <c:v>44809343.572049998</c:v>
                </c:pt>
                <c:pt idx="487">
                  <c:v>44830761.864234008</c:v>
                </c:pt>
                <c:pt idx="488">
                  <c:v>44852118.645907007</c:v>
                </c:pt>
                <c:pt idx="489">
                  <c:v>44873414.136821993</c:v>
                </c:pt>
                <c:pt idx="490">
                  <c:v>44894648.555492997</c:v>
                </c:pt>
                <c:pt idx="491">
                  <c:v>44915822.119203009</c:v>
                </c:pt>
                <c:pt idx="492">
                  <c:v>44936935.044016004</c:v>
                </c:pt>
                <c:pt idx="493">
                  <c:v>44957987.544785991</c:v>
                </c:pt>
                <c:pt idx="494">
                  <c:v>44978979.835164003</c:v>
                </c:pt>
                <c:pt idx="495">
                  <c:v>44999912.127609007</c:v>
                </c:pt>
                <c:pt idx="496">
                  <c:v>45020784.633398004</c:v>
                </c:pt>
                <c:pt idx="497">
                  <c:v>45041597.562633008</c:v>
                </c:pt>
                <c:pt idx="498">
                  <c:v>45062351.12425001</c:v>
                </c:pt>
                <c:pt idx="499">
                  <c:v>45083045.526031002</c:v>
                </c:pt>
                <c:pt idx="500">
                  <c:v>45103680.974606998</c:v>
                </c:pt>
                <c:pt idx="501">
                  <c:v>45124257.675471999</c:v>
                </c:pt>
                <c:pt idx="502">
                  <c:v>45144775.832988992</c:v>
                </c:pt>
                <c:pt idx="503">
                  <c:v>45165235.650399998</c:v>
                </c:pt>
                <c:pt idx="504">
                  <c:v>45185637.329831004</c:v>
                </c:pt>
                <c:pt idx="505">
                  <c:v>45205981.072304994</c:v>
                </c:pt>
                <c:pt idx="506">
                  <c:v>45226267.077747002</c:v>
                </c:pt>
                <c:pt idx="507">
                  <c:v>45246495.544992998</c:v>
                </c:pt>
                <c:pt idx="508">
                  <c:v>45266666.671799004</c:v>
                </c:pt>
                <c:pt idx="509">
                  <c:v>45286780.654847011</c:v>
                </c:pt>
                <c:pt idx="510">
                  <c:v>45306837.689755999</c:v>
                </c:pt>
                <c:pt idx="511">
                  <c:v>45326837.971087001</c:v>
                </c:pt>
                <c:pt idx="512">
                  <c:v>45346781.692350999</c:v>
                </c:pt>
                <c:pt idx="513">
                  <c:v>45366669.046018995</c:v>
                </c:pt>
                <c:pt idx="514">
                  <c:v>45386500.223528005</c:v>
                </c:pt>
                <c:pt idx="515">
                  <c:v>45406275.415288001</c:v>
                </c:pt>
                <c:pt idx="516">
                  <c:v>45425994.810691997</c:v>
                </c:pt>
                <c:pt idx="517">
                  <c:v>45445658.598121002</c:v>
                </c:pt>
                <c:pt idx="518">
                  <c:v>45465266.964950003</c:v>
                </c:pt>
                <c:pt idx="519">
                  <c:v>45484820.097561002</c:v>
                </c:pt>
                <c:pt idx="520">
                  <c:v>45504318.181345001</c:v>
                </c:pt>
                <c:pt idx="521">
                  <c:v>45523761.400708996</c:v>
                </c:pt>
                <c:pt idx="522">
                  <c:v>45543149.939089999</c:v>
                </c:pt>
                <c:pt idx="523">
                  <c:v>45562483.978951</c:v>
                </c:pt>
                <c:pt idx="524">
                  <c:v>45581763.701799005</c:v>
                </c:pt>
                <c:pt idx="525">
                  <c:v>45600989.288183011</c:v>
                </c:pt>
                <c:pt idx="526">
                  <c:v>45620160.917707004</c:v>
                </c:pt>
                <c:pt idx="527">
                  <c:v>45639278.769035012</c:v>
                </c:pt>
                <c:pt idx="528">
                  <c:v>45658343.019895002</c:v>
                </c:pt>
                <c:pt idx="529">
                  <c:v>45677353.847089991</c:v>
                </c:pt>
                <c:pt idx="530">
                  <c:v>45696311.4265</c:v>
                </c:pt>
                <c:pt idx="531">
                  <c:v>45715215.933095001</c:v>
                </c:pt>
                <c:pt idx="532">
                  <c:v>45734067.540934004</c:v>
                </c:pt>
                <c:pt idx="533">
                  <c:v>45752866.423175</c:v>
                </c:pt>
                <c:pt idx="534">
                  <c:v>45771612.752084993</c:v>
                </c:pt>
                <c:pt idx="535">
                  <c:v>45790306.699039012</c:v>
                </c:pt>
                <c:pt idx="536">
                  <c:v>45808948.434531003</c:v>
                </c:pt>
                <c:pt idx="537">
                  <c:v>45827538.128178008</c:v>
                </c:pt>
                <c:pt idx="538">
                  <c:v>45846075.948730998</c:v>
                </c:pt>
                <c:pt idx="539">
                  <c:v>45864562.064072996</c:v>
                </c:pt>
                <c:pt idx="540">
                  <c:v>45882996.641231008</c:v>
                </c:pt>
                <c:pt idx="541">
                  <c:v>45901379.846381985</c:v>
                </c:pt>
                <c:pt idx="542">
                  <c:v>45919711.844853997</c:v>
                </c:pt>
                <c:pt idx="543">
                  <c:v>45937992.801138006</c:v>
                </c:pt>
                <c:pt idx="544">
                  <c:v>45956222.878888994</c:v>
                </c:pt>
                <c:pt idx="545">
                  <c:v>45974402.240936011</c:v>
                </c:pt>
                <c:pt idx="546">
                  <c:v>45992531.049282998</c:v>
                </c:pt>
                <c:pt idx="547">
                  <c:v>46010609.465118006</c:v>
                </c:pt>
                <c:pt idx="548">
                  <c:v>46028637.648819</c:v>
                </c:pt>
                <c:pt idx="549">
                  <c:v>46046615.759958006</c:v>
                </c:pt>
                <c:pt idx="550">
                  <c:v>46064543.957304992</c:v>
                </c:pt>
                <c:pt idx="551">
                  <c:v>46082422.398837008</c:v>
                </c:pt>
                <c:pt idx="552">
                  <c:v>46100251.241741002</c:v>
                </c:pt>
                <c:pt idx="553">
                  <c:v>46118030.642422989</c:v>
                </c:pt>
                <c:pt idx="554">
                  <c:v>46135760.756504998</c:v>
                </c:pt>
                <c:pt idx="555">
                  <c:v>46153441.738841005</c:v>
                </c:pt>
                <c:pt idx="556">
                  <c:v>46171073.743515</c:v>
                </c:pt>
                <c:pt idx="557">
                  <c:v>46188656.923848003</c:v>
                </c:pt>
                <c:pt idx="558">
                  <c:v>46206191.432402991</c:v>
                </c:pt>
                <c:pt idx="559">
                  <c:v>46223677.420991011</c:v>
                </c:pt>
                <c:pt idx="560">
                  <c:v>46241115.040678002</c:v>
                </c:pt>
                <c:pt idx="561">
                  <c:v>46258504.441783004</c:v>
                </c:pt>
                <c:pt idx="562">
                  <c:v>46275845.773892</c:v>
                </c:pt>
                <c:pt idx="563">
                  <c:v>46293139.185855001</c:v>
                </c:pt>
                <c:pt idx="564">
                  <c:v>46310384.825796999</c:v>
                </c:pt>
                <c:pt idx="565">
                  <c:v>46327582.841118999</c:v>
                </c:pt>
                <c:pt idx="566">
                  <c:v>46344733.378504001</c:v>
                </c:pt>
                <c:pt idx="567">
                  <c:v>46361836.58392299</c:v>
                </c:pt>
                <c:pt idx="568">
                  <c:v>46378892.602637008</c:v>
                </c:pt>
                <c:pt idx="569">
                  <c:v>46395901.579206005</c:v>
                </c:pt>
                <c:pt idx="570">
                  <c:v>46412863.657487996</c:v>
                </c:pt>
                <c:pt idx="571">
                  <c:v>46429778.980646998</c:v>
                </c:pt>
                <c:pt idx="572">
                  <c:v>46446647.691160008</c:v>
                </c:pt>
                <c:pt idx="573">
                  <c:v>46463469.930814996</c:v>
                </c:pt>
                <c:pt idx="574">
                  <c:v>46480245.840721987</c:v>
                </c:pt>
                <c:pt idx="575">
                  <c:v>46496975.561313003</c:v>
                </c:pt>
                <c:pt idx="576">
                  <c:v>46513659.232349001</c:v>
                </c:pt>
                <c:pt idx="577">
                  <c:v>46530296.992921993</c:v>
                </c:pt>
                <c:pt idx="578">
                  <c:v>46546888.981463999</c:v>
                </c:pt>
                <c:pt idx="579">
                  <c:v>46563435.335744999</c:v>
                </c:pt>
                <c:pt idx="580">
                  <c:v>46579936.192881994</c:v>
                </c:pt>
                <c:pt idx="581">
                  <c:v>46596391.689340003</c:v>
                </c:pt>
                <c:pt idx="582">
                  <c:v>46612801.960941002</c:v>
                </c:pt>
                <c:pt idx="583">
                  <c:v>46629167.14286299</c:v>
                </c:pt>
                <c:pt idx="584">
                  <c:v>46645487.369646005</c:v>
                </c:pt>
                <c:pt idx="585">
                  <c:v>46661762.775198013</c:v>
                </c:pt>
                <c:pt idx="586">
                  <c:v>46677993.492794</c:v>
                </c:pt>
                <c:pt idx="587">
                  <c:v>46694179.655088</c:v>
                </c:pt>
                <c:pt idx="588">
                  <c:v>46710321.394109003</c:v>
                </c:pt>
                <c:pt idx="589">
                  <c:v>46726418.841270998</c:v>
                </c:pt>
                <c:pt idx="590">
                  <c:v>46742472.127370998</c:v>
                </c:pt>
                <c:pt idx="591">
                  <c:v>46758481.382600993</c:v>
                </c:pt>
                <c:pt idx="592">
                  <c:v>46774446.736542001</c:v>
                </c:pt>
                <c:pt idx="593">
                  <c:v>46790368.318177998</c:v>
                </c:pt>
                <c:pt idx="594">
                  <c:v>46806246.255891003</c:v>
                </c:pt>
                <c:pt idx="595">
                  <c:v>46822080.677469999</c:v>
                </c:pt>
                <c:pt idx="596">
                  <c:v>46837871.710115001</c:v>
                </c:pt>
                <c:pt idx="597">
                  <c:v>46853619.480435997</c:v>
                </c:pt>
                <c:pt idx="598">
                  <c:v>46869324.114461996</c:v>
                </c:pt>
                <c:pt idx="599">
                  <c:v>46884985.737643011</c:v>
                </c:pt>
                <c:pt idx="600">
                  <c:v>46900604.474851996</c:v>
                </c:pt>
                <c:pt idx="601">
                  <c:v>46916180.450387992</c:v>
                </c:pt>
                <c:pt idx="602">
                  <c:v>46931713.787984997</c:v>
                </c:pt>
                <c:pt idx="603">
                  <c:v>46947204.610809997</c:v>
                </c:pt>
                <c:pt idx="604">
                  <c:v>46962653.041469</c:v>
                </c:pt>
                <c:pt idx="605">
                  <c:v>46978059.202008002</c:v>
                </c:pt>
                <c:pt idx="606">
                  <c:v>46993423.213921994</c:v>
                </c:pt>
                <c:pt idx="607">
                  <c:v>47008745.198150009</c:v>
                </c:pt>
                <c:pt idx="608">
                  <c:v>47024025.275088005</c:v>
                </c:pt>
                <c:pt idx="609">
                  <c:v>47039263.564585</c:v>
                </c:pt>
                <c:pt idx="610">
                  <c:v>47054460.185950011</c:v>
                </c:pt>
                <c:pt idx="611">
                  <c:v>47069615.257953003</c:v>
                </c:pt>
                <c:pt idx="612">
                  <c:v>47084728.898831002</c:v>
                </c:pt>
                <c:pt idx="613">
                  <c:v>47099801.22629001</c:v>
                </c:pt>
                <c:pt idx="614">
                  <c:v>47114832.35750699</c:v>
                </c:pt>
                <c:pt idx="615">
                  <c:v>47129822.409136005</c:v>
                </c:pt>
                <c:pt idx="616">
                  <c:v>47144771.497307003</c:v>
                </c:pt>
                <c:pt idx="617">
                  <c:v>47159679.737635009</c:v>
                </c:pt>
                <c:pt idx="618">
                  <c:v>47174547.245218009</c:v>
                </c:pt>
                <c:pt idx="619">
                  <c:v>47189374.134642005</c:v>
                </c:pt>
                <c:pt idx="620">
                  <c:v>47204160.519986004</c:v>
                </c:pt>
                <c:pt idx="621">
                  <c:v>47218906.514821991</c:v>
                </c:pt>
                <c:pt idx="622">
                  <c:v>47233612.232219003</c:v>
                </c:pt>
                <c:pt idx="623">
                  <c:v>47248277.784746997</c:v>
                </c:pt>
                <c:pt idx="624">
                  <c:v>47262903.284479</c:v>
                </c:pt>
                <c:pt idx="625">
                  <c:v>47277488.842994995</c:v>
                </c:pt>
                <c:pt idx="626">
                  <c:v>47292034.571385004</c:v>
                </c:pt>
                <c:pt idx="627">
                  <c:v>47306540.580248006</c:v>
                </c:pt>
                <c:pt idx="628">
                  <c:v>47321006.979703002</c:v>
                </c:pt>
                <c:pt idx="629">
                  <c:v>47335433.879384004</c:v>
                </c:pt>
                <c:pt idx="630">
                  <c:v>47349821.388447002</c:v>
                </c:pt>
                <c:pt idx="631">
                  <c:v>47364169.615571998</c:v>
                </c:pt>
                <c:pt idx="632">
                  <c:v>47378478.668964006</c:v>
                </c:pt>
                <c:pt idx="633">
                  <c:v>47392748.656360991</c:v>
                </c:pt>
                <c:pt idx="634">
                  <c:v>47406979.685031004</c:v>
                </c:pt>
                <c:pt idx="635">
                  <c:v>47421171.861777</c:v>
                </c:pt>
                <c:pt idx="636">
                  <c:v>47435325.292940006</c:v>
                </c:pt>
                <c:pt idx="637">
                  <c:v>47449440.084401995</c:v>
                </c:pt>
                <c:pt idx="638">
                  <c:v>47463516.341590002</c:v>
                </c:pt>
                <c:pt idx="639">
                  <c:v>47477554.169473007</c:v>
                </c:pt>
                <c:pt idx="640">
                  <c:v>47491553.672573</c:v>
                </c:pt>
                <c:pt idx="641">
                  <c:v>47505514.954959996</c:v>
                </c:pt>
                <c:pt idx="642">
                  <c:v>47519438.120259009</c:v>
                </c:pt>
                <c:pt idx="643">
                  <c:v>47533323.271653004</c:v>
                </c:pt>
                <c:pt idx="644">
                  <c:v>47547170.511881992</c:v>
                </c:pt>
                <c:pt idx="645">
                  <c:v>47560979.94325</c:v>
                </c:pt>
                <c:pt idx="646">
                  <c:v>47574751.667622</c:v>
                </c:pt>
                <c:pt idx="647">
                  <c:v>47588485.786434002</c:v>
                </c:pt>
                <c:pt idx="648">
                  <c:v>47602182.400687002</c:v>
                </c:pt>
                <c:pt idx="649">
                  <c:v>47615841.610958003</c:v>
                </c:pt>
                <c:pt idx="650">
                  <c:v>47629463.517394997</c:v>
                </c:pt>
                <c:pt idx="651">
                  <c:v>47643048.219724998</c:v>
                </c:pt>
                <c:pt idx="652">
                  <c:v>47656595.817253001</c:v>
                </c:pt>
                <c:pt idx="653">
                  <c:v>47670106.408865996</c:v>
                </c:pt>
                <c:pt idx="654">
                  <c:v>47683580.093034007</c:v>
                </c:pt>
                <c:pt idx="655">
                  <c:v>47697016.967817001</c:v>
                </c:pt>
                <c:pt idx="656">
                  <c:v>47710417.130859002</c:v>
                </c:pt>
                <c:pt idx="657">
                  <c:v>47723780.679399006</c:v>
                </c:pt>
                <c:pt idx="658">
                  <c:v>47737107.710267007</c:v>
                </c:pt>
                <c:pt idx="659">
                  <c:v>47750398.31989</c:v>
                </c:pt>
                <c:pt idx="660">
                  <c:v>47763652.604293019</c:v>
                </c:pt>
                <c:pt idx="661">
                  <c:v>47776870.659102999</c:v>
                </c:pt>
                <c:pt idx="662">
                  <c:v>47790052.579546005</c:v>
                </c:pt>
                <c:pt idx="663">
                  <c:v>47803198.460455999</c:v>
                </c:pt>
                <c:pt idx="664">
                  <c:v>47816308.396273002</c:v>
                </c:pt>
                <c:pt idx="665">
                  <c:v>47829382.481048003</c:v>
                </c:pt>
                <c:pt idx="666">
                  <c:v>47842420.80844</c:v>
                </c:pt>
                <c:pt idx="667">
                  <c:v>47855423.471726991</c:v>
                </c:pt>
                <c:pt idx="668">
                  <c:v>47868390.563798003</c:v>
                </c:pt>
                <c:pt idx="669">
                  <c:v>47881322.177162997</c:v>
                </c:pt>
                <c:pt idx="670">
                  <c:v>47894218.403950997</c:v>
                </c:pt>
                <c:pt idx="671">
                  <c:v>47907079.335915998</c:v>
                </c:pt>
                <c:pt idx="672">
                  <c:v>47919905.064433008</c:v>
                </c:pt>
                <c:pt idx="673">
                  <c:v>47932695.680505</c:v>
                </c:pt>
                <c:pt idx="674">
                  <c:v>47945451.274765</c:v>
                </c:pt>
                <c:pt idx="675">
                  <c:v>47958171.937474996</c:v>
                </c:pt>
                <c:pt idx="676">
                  <c:v>47970857.758532003</c:v>
                </c:pt>
                <c:pt idx="677">
                  <c:v>47983508.827463999</c:v>
                </c:pt>
                <c:pt idx="678">
                  <c:v>47996125.233441003</c:v>
                </c:pt>
                <c:pt idx="679">
                  <c:v>48008707.065269008</c:v>
                </c:pt>
                <c:pt idx="680">
                  <c:v>48021254.411393002</c:v>
                </c:pt>
                <c:pt idx="681">
                  <c:v>48033767.359905995</c:v>
                </c:pt>
                <c:pt idx="682">
                  <c:v>48046245.998542003</c:v>
                </c:pt>
                <c:pt idx="683">
                  <c:v>48058690.414682992</c:v>
                </c:pt>
                <c:pt idx="684">
                  <c:v>48071100.695359007</c:v>
                </c:pt>
                <c:pt idx="685">
                  <c:v>48083476.927252002</c:v>
                </c:pt>
                <c:pt idx="686">
                  <c:v>48095819.196697004</c:v>
                </c:pt>
                <c:pt idx="687">
                  <c:v>48108127.589681</c:v>
                </c:pt>
                <c:pt idx="688">
                  <c:v>48120402.191850007</c:v>
                </c:pt>
                <c:pt idx="689">
                  <c:v>48132643.088506997</c:v>
                </c:pt>
                <c:pt idx="690">
                  <c:v>48144850.364615999</c:v>
                </c:pt>
                <c:pt idx="691">
                  <c:v>48157024.104801998</c:v>
                </c:pt>
                <c:pt idx="692">
                  <c:v>48169164.393353999</c:v>
                </c:pt>
                <c:pt idx="693">
                  <c:v>48181271.314227</c:v>
                </c:pt>
                <c:pt idx="694">
                  <c:v>48193344.951044999</c:v>
                </c:pt>
                <c:pt idx="695">
                  <c:v>48205385.387097999</c:v>
                </c:pt>
                <c:pt idx="696">
                  <c:v>48217392.705349006</c:v>
                </c:pt>
                <c:pt idx="697">
                  <c:v>48229366.988434002</c:v>
                </c:pt>
                <c:pt idx="698">
                  <c:v>48241308.318663001</c:v>
                </c:pt>
                <c:pt idx="699">
                  <c:v>48253216.778024003</c:v>
                </c:pt>
                <c:pt idx="700">
                  <c:v>48265092.448179998</c:v>
                </c:pt>
                <c:pt idx="701">
                  <c:v>48276935.410475992</c:v>
                </c:pt>
                <c:pt idx="702">
                  <c:v>48288745.745938011</c:v>
                </c:pt>
                <c:pt idx="703">
                  <c:v>48300523.535276003</c:v>
                </c:pt>
                <c:pt idx="704">
                  <c:v>48312268.858883992</c:v>
                </c:pt>
                <c:pt idx="705">
                  <c:v>48323981.796843007</c:v>
                </c:pt>
                <c:pt idx="706">
                  <c:v>48335662.428920999</c:v>
                </c:pt>
                <c:pt idx="707">
                  <c:v>48347310.834578</c:v>
                </c:pt>
                <c:pt idx="708">
                  <c:v>48358927.092964999</c:v>
                </c:pt>
                <c:pt idx="709">
                  <c:v>48370511.282925993</c:v>
                </c:pt>
                <c:pt idx="710">
                  <c:v>48382063.482998997</c:v>
                </c:pt>
                <c:pt idx="711">
                  <c:v>48393583.771419011</c:v>
                </c:pt>
                <c:pt idx="712">
                  <c:v>48405072.226120003</c:v>
                </c:pt>
                <c:pt idx="713">
                  <c:v>48416528.924735002</c:v>
                </c:pt>
                <c:pt idx="714">
                  <c:v>48427953.944598004</c:v>
                </c:pt>
                <c:pt idx="715">
                  <c:v>48439347.362744994</c:v>
                </c:pt>
                <c:pt idx="716">
                  <c:v>48450709.25592</c:v>
                </c:pt>
                <c:pt idx="717">
                  <c:v>48462039.700567007</c:v>
                </c:pt>
                <c:pt idx="718">
                  <c:v>48473338.772843003</c:v>
                </c:pt>
                <c:pt idx="719">
                  <c:v>48484606.548611</c:v>
                </c:pt>
                <c:pt idx="720">
                  <c:v>48495843.103445999</c:v>
                </c:pt>
                <c:pt idx="721">
                  <c:v>48507048.512633003</c:v>
                </c:pt>
                <c:pt idx="722">
                  <c:v>48518222.851171993</c:v>
                </c:pt>
                <c:pt idx="723">
                  <c:v>48529366.193778999</c:v>
                </c:pt>
                <c:pt idx="724">
                  <c:v>48540478.614884995</c:v>
                </c:pt>
                <c:pt idx="725">
                  <c:v>48551560.188638009</c:v>
                </c:pt>
                <c:pt idx="726">
                  <c:v>48562610.988908</c:v>
                </c:pt>
                <c:pt idx="727">
                  <c:v>48573631.089282997</c:v>
                </c:pt>
                <c:pt idx="728">
                  <c:v>48584620.563077003</c:v>
                </c:pt>
                <c:pt idx="729">
                  <c:v>48595579.483323991</c:v>
                </c:pt>
                <c:pt idx="730">
                  <c:v>48606507.922784992</c:v>
                </c:pt>
                <c:pt idx="731">
                  <c:v>48617405.953947999</c:v>
                </c:pt>
                <c:pt idx="732">
                  <c:v>48628273.649028003</c:v>
                </c:pt>
                <c:pt idx="733">
                  <c:v>48639111.079970002</c:v>
                </c:pt>
                <c:pt idx="734">
                  <c:v>48649918.318448998</c:v>
                </c:pt>
                <c:pt idx="735">
                  <c:v>48660695.435873002</c:v>
                </c:pt>
                <c:pt idx="736">
                  <c:v>48671442.503382996</c:v>
                </c:pt>
                <c:pt idx="737">
                  <c:v>48682159.591854006</c:v>
                </c:pt>
                <c:pt idx="738">
                  <c:v>48692846.771900006</c:v>
                </c:pt>
                <c:pt idx="739">
                  <c:v>48703504.113869995</c:v>
                </c:pt>
                <c:pt idx="740">
                  <c:v>48714131.687851995</c:v>
                </c:pt>
                <c:pt idx="741">
                  <c:v>48724729.563676</c:v>
                </c:pt>
                <c:pt idx="742">
                  <c:v>48735297.810911991</c:v>
                </c:pt>
                <c:pt idx="743">
                  <c:v>48745836.498873003</c:v>
                </c:pt>
                <c:pt idx="744">
                  <c:v>48756345.696616001</c:v>
                </c:pt>
                <c:pt idx="745">
                  <c:v>48766825.472944997</c:v>
                </c:pt>
                <c:pt idx="746">
                  <c:v>48777275.896409996</c:v>
                </c:pt>
                <c:pt idx="747">
                  <c:v>48787697.035305999</c:v>
                </c:pt>
                <c:pt idx="748">
                  <c:v>48798088.957681991</c:v>
                </c:pt>
                <c:pt idx="749">
                  <c:v>48808451.731334008</c:v>
                </c:pt>
                <c:pt idx="750">
                  <c:v>48818785.423813</c:v>
                </c:pt>
                <c:pt idx="751">
                  <c:v>48829090.102417998</c:v>
                </c:pt>
                <c:pt idx="752">
                  <c:v>48839365.834208004</c:v>
                </c:pt>
                <c:pt idx="753">
                  <c:v>48849612.685994007</c:v>
                </c:pt>
                <c:pt idx="754">
                  <c:v>48859830.724344008</c:v>
                </c:pt>
                <c:pt idx="755">
                  <c:v>48870020.015583999</c:v>
                </c:pt>
                <c:pt idx="756">
                  <c:v>48880180.625800006</c:v>
                </c:pt>
                <c:pt idx="757">
                  <c:v>48890312.620838009</c:v>
                </c:pt>
                <c:pt idx="758">
                  <c:v>48900416.066304997</c:v>
                </c:pt>
                <c:pt idx="759">
                  <c:v>48910491.027571</c:v>
                </c:pt>
                <c:pt idx="760">
                  <c:v>48920537.569769002</c:v>
                </c:pt>
                <c:pt idx="761">
                  <c:v>48930555.757798001</c:v>
                </c:pt>
                <c:pt idx="762">
                  <c:v>48940545.656322993</c:v>
                </c:pt>
                <c:pt idx="763">
                  <c:v>48950507.329777002</c:v>
                </c:pt>
                <c:pt idx="764">
                  <c:v>48960440.842358992</c:v>
                </c:pt>
                <c:pt idx="765">
                  <c:v>48970346.258040003</c:v>
                </c:pt>
                <c:pt idx="766">
                  <c:v>48980223.640560001</c:v>
                </c:pt>
                <c:pt idx="767">
                  <c:v>48990073.053433999</c:v>
                </c:pt>
                <c:pt idx="768">
                  <c:v>48999894.559946001</c:v>
                </c:pt>
                <c:pt idx="769">
                  <c:v>49009688.223156005</c:v>
                </c:pt>
                <c:pt idx="770">
                  <c:v>49019454.105899006</c:v>
                </c:pt>
                <c:pt idx="771">
                  <c:v>49029192.270785995</c:v>
                </c:pt>
                <c:pt idx="772">
                  <c:v>49038902.780207008</c:v>
                </c:pt>
                <c:pt idx="773">
                  <c:v>49048585.696327001</c:v>
                </c:pt>
                <c:pt idx="774">
                  <c:v>49058241.081094004</c:v>
                </c:pt>
                <c:pt idx="775">
                  <c:v>49067868.996234007</c:v>
                </c:pt>
                <c:pt idx="776">
                  <c:v>49077469.503256999</c:v>
                </c:pt>
                <c:pt idx="777">
                  <c:v>49087042.663452998</c:v>
                </c:pt>
                <c:pt idx="778">
                  <c:v>49096588.537898004</c:v>
                </c:pt>
                <c:pt idx="779">
                  <c:v>49106107.187453002</c:v>
                </c:pt>
                <c:pt idx="780">
                  <c:v>49115598.672761992</c:v>
                </c:pt>
                <c:pt idx="781">
                  <c:v>49125063.054258004</c:v>
                </c:pt>
                <c:pt idx="782">
                  <c:v>49134500.392163001</c:v>
                </c:pt>
                <c:pt idx="783">
                  <c:v>49143910.746483997</c:v>
                </c:pt>
                <c:pt idx="784">
                  <c:v>49153294.177023001</c:v>
                </c:pt>
                <c:pt idx="785">
                  <c:v>49162650.743368</c:v>
                </c:pt>
                <c:pt idx="786">
                  <c:v>49171980.504903011</c:v>
                </c:pt>
                <c:pt idx="787">
                  <c:v>49181283.520801999</c:v>
                </c:pt>
                <c:pt idx="788">
                  <c:v>49190559.850033998</c:v>
                </c:pt>
                <c:pt idx="789">
                  <c:v>49199809.551361993</c:v>
                </c:pt>
                <c:pt idx="790">
                  <c:v>49209032.683348</c:v>
                </c:pt>
                <c:pt idx="791">
                  <c:v>49218229.304347001</c:v>
                </c:pt>
                <c:pt idx="792">
                  <c:v>49227399.47251299</c:v>
                </c:pt>
                <c:pt idx="793">
                  <c:v>49236543.245800003</c:v>
                </c:pt>
                <c:pt idx="794">
                  <c:v>49245660.681960002</c:v>
                </c:pt>
                <c:pt idx="795">
                  <c:v>49254751.838546</c:v>
                </c:pt>
                <c:pt idx="796">
                  <c:v>49263816.772914</c:v>
                </c:pt>
                <c:pt idx="797">
                  <c:v>49272855.542219996</c:v>
                </c:pt>
                <c:pt idx="798">
                  <c:v>49281868.203425996</c:v>
                </c:pt>
                <c:pt idx="799">
                  <c:v>49290854.813297011</c:v>
                </c:pt>
                <c:pt idx="800">
                  <c:v>49299815.428404003</c:v>
                </c:pt>
                <c:pt idx="801">
                  <c:v>49308750.105122</c:v>
                </c:pt>
                <c:pt idx="802">
                  <c:v>49317658.899636008</c:v>
                </c:pt>
                <c:pt idx="803">
                  <c:v>49326541.867938004</c:v>
                </c:pt>
                <c:pt idx="804">
                  <c:v>49335399.065828003</c:v>
                </c:pt>
                <c:pt idx="805">
                  <c:v>49344230.548917003</c:v>
                </c:pt>
                <c:pt idx="806">
                  <c:v>49353036.372625992</c:v>
                </c:pt>
                <c:pt idx="807">
                  <c:v>49361816.592187002</c:v>
                </c:pt>
                <c:pt idx="808">
                  <c:v>49370571.262646005</c:v>
                </c:pt>
                <c:pt idx="809">
                  <c:v>49379300.438860998</c:v>
                </c:pt>
                <c:pt idx="810">
                  <c:v>49388004.175505005</c:v>
                </c:pt>
                <c:pt idx="811">
                  <c:v>49396682.527066</c:v>
                </c:pt>
                <c:pt idx="812">
                  <c:v>49405335.547847003</c:v>
                </c:pt>
                <c:pt idx="813">
                  <c:v>49413963.291967005</c:v>
                </c:pt>
                <c:pt idx="814">
                  <c:v>49422565.813365988</c:v>
                </c:pt>
                <c:pt idx="815">
                  <c:v>49431143.165799007</c:v>
                </c:pt>
                <c:pt idx="816">
                  <c:v>49439695.402841993</c:v>
                </c:pt>
                <c:pt idx="817">
                  <c:v>49448222.577890001</c:v>
                </c:pt>
                <c:pt idx="818">
                  <c:v>49456724.744160004</c:v>
                </c:pt>
                <c:pt idx="819">
                  <c:v>49465201.954690002</c:v>
                </c:pt>
                <c:pt idx="820">
                  <c:v>49473654.262341</c:v>
                </c:pt>
                <c:pt idx="821">
                  <c:v>49482081.719796002</c:v>
                </c:pt>
                <c:pt idx="822">
                  <c:v>49490484.379565001</c:v>
                </c:pt>
                <c:pt idx="823">
                  <c:v>49498862.293980002</c:v>
                </c:pt>
                <c:pt idx="824">
                  <c:v>49507215.515200004</c:v>
                </c:pt>
                <c:pt idx="825">
                  <c:v>49515544.095212005</c:v>
                </c:pt>
                <c:pt idx="826">
                  <c:v>49523848.085827</c:v>
                </c:pt>
                <c:pt idx="827">
                  <c:v>49532127.538686998</c:v>
                </c:pt>
                <c:pt idx="828">
                  <c:v>49540382.505262002</c:v>
                </c:pt>
                <c:pt idx="829">
                  <c:v>49548613.036851995</c:v>
                </c:pt>
                <c:pt idx="830">
                  <c:v>49556819.184584998</c:v>
                </c:pt>
                <c:pt idx="831">
                  <c:v>49565000.999425001</c:v>
                </c:pt>
                <c:pt idx="832">
                  <c:v>49573158.532163002</c:v>
                </c:pt>
                <c:pt idx="833">
                  <c:v>49581291.83342699</c:v>
                </c:pt>
                <c:pt idx="834">
                  <c:v>49589400.953673996</c:v>
                </c:pt>
                <c:pt idx="835">
                  <c:v>49597485.9432</c:v>
                </c:pt>
                <c:pt idx="836">
                  <c:v>49605546.852131993</c:v>
                </c:pt>
                <c:pt idx="837">
                  <c:v>49613583.730436005</c:v>
                </c:pt>
                <c:pt idx="838">
                  <c:v>49621596.627912</c:v>
                </c:pt>
                <c:pt idx="839">
                  <c:v>49629585.594197005</c:v>
                </c:pt>
                <c:pt idx="840">
                  <c:v>49637550.678768001</c:v>
                </c:pt>
                <c:pt idx="841">
                  <c:v>49645491.930940002</c:v>
                </c:pt>
                <c:pt idx="842">
                  <c:v>49653409.399866998</c:v>
                </c:pt>
                <c:pt idx="843">
                  <c:v>49661303.134541005</c:v>
                </c:pt>
                <c:pt idx="844">
                  <c:v>49669173.183798999</c:v>
                </c:pt>
                <c:pt idx="845">
                  <c:v>49677019.596315995</c:v>
                </c:pt>
                <c:pt idx="846">
                  <c:v>49684842.420610003</c:v>
                </c:pt>
                <c:pt idx="847">
                  <c:v>49692641.705044009</c:v>
                </c:pt>
                <c:pt idx="848">
                  <c:v>49700417.497821994</c:v>
                </c:pt>
                <c:pt idx="849">
                  <c:v>49708169.846992992</c:v>
                </c:pt>
                <c:pt idx="850">
                  <c:v>49715898.800451994</c:v>
                </c:pt>
                <c:pt idx="851">
                  <c:v>49723604.405937009</c:v>
                </c:pt>
                <c:pt idx="852">
                  <c:v>49731286.711036004</c:v>
                </c:pt>
                <c:pt idx="853">
                  <c:v>49738945.763181001</c:v>
                </c:pt>
                <c:pt idx="854">
                  <c:v>49746581.609653018</c:v>
                </c:pt>
                <c:pt idx="855">
                  <c:v>49754194.297581002</c:v>
                </c:pt>
                <c:pt idx="856">
                  <c:v>49761783.873943999</c:v>
                </c:pt>
                <c:pt idx="857">
                  <c:v>49769350.385568</c:v>
                </c:pt>
                <c:pt idx="858">
                  <c:v>49776893.879133008</c:v>
                </c:pt>
                <c:pt idx="859">
                  <c:v>49784414.401166998</c:v>
                </c:pt>
                <c:pt idx="860">
                  <c:v>49791911.998051003</c:v>
                </c:pt>
                <c:pt idx="861">
                  <c:v>49799386.716017999</c:v>
                </c:pt>
                <c:pt idx="862">
                  <c:v>49806838.601153009</c:v>
                </c:pt>
                <c:pt idx="863">
                  <c:v>49814267.699397005</c:v>
                </c:pt>
                <c:pt idx="864">
                  <c:v>49821674.056543</c:v>
                </c:pt>
                <c:pt idx="865">
                  <c:v>49829057.718239009</c:v>
                </c:pt>
                <c:pt idx="866">
                  <c:v>49836418.729990005</c:v>
                </c:pt>
                <c:pt idx="867">
                  <c:v>49843757.137154005</c:v>
                </c:pt>
                <c:pt idx="868">
                  <c:v>49851072.984949999</c:v>
                </c:pt>
                <c:pt idx="869">
                  <c:v>49858366.318449996</c:v>
                </c:pt>
                <c:pt idx="870">
                  <c:v>49865637.18258699</c:v>
                </c:pt>
                <c:pt idx="871">
                  <c:v>49872885.622151002</c:v>
                </c:pt>
                <c:pt idx="872">
                  <c:v>49880111.681791998</c:v>
                </c:pt>
                <c:pt idx="873">
                  <c:v>49887315.406019993</c:v>
                </c:pt>
                <c:pt idx="874">
                  <c:v>49894496.839203008</c:v>
                </c:pt>
                <c:pt idx="875">
                  <c:v>49901656.025573008</c:v>
                </c:pt>
                <c:pt idx="876">
                  <c:v>49908793.009222001</c:v>
                </c:pt>
                <c:pt idx="877">
                  <c:v>49915907.834103003</c:v>
                </c:pt>
                <c:pt idx="878">
                  <c:v>49923000.544036001</c:v>
                </c:pt>
                <c:pt idx="879">
                  <c:v>49930071.182698004</c:v>
                </c:pt>
                <c:pt idx="880">
                  <c:v>49937119.793636009</c:v>
                </c:pt>
                <c:pt idx="881">
                  <c:v>49944146.420258008</c:v>
                </c:pt>
                <c:pt idx="882">
                  <c:v>49951151.10583701</c:v>
                </c:pt>
                <c:pt idx="883">
                  <c:v>49958133.893513002</c:v>
                </c:pt>
                <c:pt idx="884">
                  <c:v>49965094.826292001</c:v>
                </c:pt>
                <c:pt idx="885">
                  <c:v>49972033.947045997</c:v>
                </c:pt>
                <c:pt idx="886">
                  <c:v>49978951.298515007</c:v>
                </c:pt>
                <c:pt idx="887">
                  <c:v>49985846.923307002</c:v>
                </c:pt>
                <c:pt idx="888">
                  <c:v>49992720.863897003</c:v>
                </c:pt>
                <c:pt idx="889">
                  <c:v>49999573.162631005</c:v>
                </c:pt>
                <c:pt idx="890">
                  <c:v>50006403.861723997</c:v>
                </c:pt>
                <c:pt idx="891">
                  <c:v>50013213.003260002</c:v>
                </c:pt>
                <c:pt idx="892">
                  <c:v>50020000.629194014</c:v>
                </c:pt>
                <c:pt idx="893">
                  <c:v>50026766.781352997</c:v>
                </c:pt>
                <c:pt idx="894">
                  <c:v>50033511.501436003</c:v>
                </c:pt>
                <c:pt idx="895">
                  <c:v>50040234.831011996</c:v>
                </c:pt>
                <c:pt idx="896">
                  <c:v>50046936.811525993</c:v>
                </c:pt>
                <c:pt idx="897">
                  <c:v>50053617.484294005</c:v>
                </c:pt>
                <c:pt idx="898">
                  <c:v>50060276.890506998</c:v>
                </c:pt>
                <c:pt idx="899">
                  <c:v>50066915.071229003</c:v>
                </c:pt>
                <c:pt idx="900">
                  <c:v>50073532.067400001</c:v>
                </c:pt>
                <c:pt idx="901">
                  <c:v>50080127.919836998</c:v>
                </c:pt>
                <c:pt idx="902">
                  <c:v>50086702.669229008</c:v>
                </c:pt>
                <c:pt idx="903">
                  <c:v>50093256.356144994</c:v>
                </c:pt>
                <c:pt idx="904">
                  <c:v>50099789.021029003</c:v>
                </c:pt>
                <c:pt idx="905">
                  <c:v>50106300.704204008</c:v>
                </c:pt>
                <c:pt idx="906">
                  <c:v>50112791.445868999</c:v>
                </c:pt>
                <c:pt idx="907">
                  <c:v>50119261.286104001</c:v>
                </c:pt>
                <c:pt idx="908">
                  <c:v>50125710.264865011</c:v>
                </c:pt>
                <c:pt idx="909">
                  <c:v>50132138.421991006</c:v>
                </c:pt>
                <c:pt idx="910">
                  <c:v>50138545.797198012</c:v>
                </c:pt>
                <c:pt idx="911">
                  <c:v>50144932.430082992</c:v>
                </c:pt>
                <c:pt idx="912">
                  <c:v>50151298.360127002</c:v>
                </c:pt>
                <c:pt idx="913">
                  <c:v>50157643.626686998</c:v>
                </c:pt>
                <c:pt idx="914">
                  <c:v>50163968.269007005</c:v>
                </c:pt>
                <c:pt idx="915">
                  <c:v>50170272.326210998</c:v>
                </c:pt>
                <c:pt idx="916">
                  <c:v>50176555.837306991</c:v>
                </c:pt>
                <c:pt idx="917">
                  <c:v>50182818.841183998</c:v>
                </c:pt>
                <c:pt idx="918">
                  <c:v>50189061.376619004</c:v>
                </c:pt>
                <c:pt idx="919">
                  <c:v>50195283.482267998</c:v>
                </c:pt>
                <c:pt idx="920">
                  <c:v>50201485.196678005</c:v>
                </c:pt>
                <c:pt idx="921">
                  <c:v>50207666.558274999</c:v>
                </c:pt>
                <c:pt idx="922">
                  <c:v>50213827.605375998</c:v>
                </c:pt>
                <c:pt idx="923">
                  <c:v>50219968.37618199</c:v>
                </c:pt>
                <c:pt idx="924">
                  <c:v>50226088.908778995</c:v>
                </c:pt>
                <c:pt idx="925">
                  <c:v>50232189.241143011</c:v>
                </c:pt>
                <c:pt idx="926">
                  <c:v>50238269.411137007</c:v>
                </c:pt>
                <c:pt idx="927">
                  <c:v>50244329.456509992</c:v>
                </c:pt>
                <c:pt idx="928">
                  <c:v>50250369.414901994</c:v>
                </c:pt>
                <c:pt idx="929">
                  <c:v>50256389.323840998</c:v>
                </c:pt>
                <c:pt idx="930">
                  <c:v>50262389.220743008</c:v>
                </c:pt>
                <c:pt idx="931">
                  <c:v>50268369.142917</c:v>
                </c:pt>
                <c:pt idx="932">
                  <c:v>50274329.127559006</c:v>
                </c:pt>
                <c:pt idx="933">
                  <c:v>50280269.211756997</c:v>
                </c:pt>
                <c:pt idx="934">
                  <c:v>50286189.432491995</c:v>
                </c:pt>
                <c:pt idx="935">
                  <c:v>50292089.826632999</c:v>
                </c:pt>
                <c:pt idx="936">
                  <c:v>50297970.430944003</c:v>
                </c:pt>
                <c:pt idx="937">
                  <c:v>50303831.282079995</c:v>
                </c:pt>
                <c:pt idx="938">
                  <c:v>50309672.416588992</c:v>
                </c:pt>
                <c:pt idx="939">
                  <c:v>50315493.870912991</c:v>
                </c:pt>
                <c:pt idx="940">
                  <c:v>50321295.681387998</c:v>
                </c:pt>
                <c:pt idx="941">
                  <c:v>50327077.884241</c:v>
                </c:pt>
                <c:pt idx="942">
                  <c:v>50332840.515599005</c:v>
                </c:pt>
                <c:pt idx="943">
                  <c:v>50338583.611479998</c:v>
                </c:pt>
                <c:pt idx="944">
                  <c:v>50344307.207798004</c:v>
                </c:pt>
                <c:pt idx="945">
                  <c:v>50350011.340363994</c:v>
                </c:pt>
                <c:pt idx="946">
                  <c:v>50355696.044884004</c:v>
                </c:pt>
                <c:pt idx="947">
                  <c:v>50361361.356961988</c:v>
                </c:pt>
                <c:pt idx="948">
                  <c:v>50367007.312096991</c:v>
                </c:pt>
                <c:pt idx="949">
                  <c:v>50372633.945688002</c:v>
                </c:pt>
                <c:pt idx="950">
                  <c:v>50378241.293031007</c:v>
                </c:pt>
                <c:pt idx="951">
                  <c:v>50383829.389317997</c:v>
                </c:pt>
                <c:pt idx="952">
                  <c:v>50389398.269644015</c:v>
                </c:pt>
                <c:pt idx="953">
                  <c:v>50394947.968999006</c:v>
                </c:pt>
                <c:pt idx="954">
                  <c:v>50400478.522274002</c:v>
                </c:pt>
                <c:pt idx="955">
                  <c:v>50405989.964262001</c:v>
                </c:pt>
                <c:pt idx="956">
                  <c:v>50411482.329652004</c:v>
                </c:pt>
                <c:pt idx="957">
                  <c:v>50416955.653038003</c:v>
                </c:pt>
                <c:pt idx="958">
                  <c:v>50422409.968911</c:v>
                </c:pt>
                <c:pt idx="959">
                  <c:v>50427845.311667003</c:v>
                </c:pt>
                <c:pt idx="960">
                  <c:v>50433261.715602003</c:v>
                </c:pt>
                <c:pt idx="961">
                  <c:v>50438659.214913003</c:v>
                </c:pt>
                <c:pt idx="962">
                  <c:v>50444037.843701988</c:v>
                </c:pt>
                <c:pt idx="963">
                  <c:v>50449397.635974005</c:v>
                </c:pt>
                <c:pt idx="964">
                  <c:v>50454738.625634015</c:v>
                </c:pt>
                <c:pt idx="965">
                  <c:v>50460060.846493997</c:v>
                </c:pt>
                <c:pt idx="966">
                  <c:v>50465364.332269996</c:v>
                </c:pt>
                <c:pt idx="967">
                  <c:v>50470649.116579995</c:v>
                </c:pt>
                <c:pt idx="968">
                  <c:v>50475915.232949011</c:v>
                </c:pt>
                <c:pt idx="969">
                  <c:v>50481162.714806996</c:v>
                </c:pt>
                <c:pt idx="970">
                  <c:v>50486391.595488004</c:v>
                </c:pt>
                <c:pt idx="971">
                  <c:v>50491601.908233009</c:v>
                </c:pt>
                <c:pt idx="972">
                  <c:v>50496793.686190002</c:v>
                </c:pt>
                <c:pt idx="973">
                  <c:v>50501966.962411992</c:v>
                </c:pt>
                <c:pt idx="974">
                  <c:v>50507121.769861005</c:v>
                </c:pt>
                <c:pt idx="975">
                  <c:v>50512258.141404003</c:v>
                </c:pt>
                <c:pt idx="976">
                  <c:v>50517376.109818004</c:v>
                </c:pt>
                <c:pt idx="977">
                  <c:v>50522475.707785994</c:v>
                </c:pt>
                <c:pt idx="978">
                  <c:v>50527556.967900999</c:v>
                </c:pt>
                <c:pt idx="979">
                  <c:v>50532619.922664002</c:v>
                </c:pt>
                <c:pt idx="980">
                  <c:v>50537664.604484998</c:v>
                </c:pt>
                <c:pt idx="981">
                  <c:v>50542691.045684002</c:v>
                </c:pt>
                <c:pt idx="982">
                  <c:v>50547699.278489999</c:v>
                </c:pt>
                <c:pt idx="983">
                  <c:v>50552689.335044004</c:v>
                </c:pt>
                <c:pt idx="984">
                  <c:v>50557661.247395001</c:v>
                </c:pt>
                <c:pt idx="985">
                  <c:v>50562615.047504999</c:v>
                </c:pt>
                <c:pt idx="986">
                  <c:v>50567550.76724501</c:v>
                </c:pt>
                <c:pt idx="987">
                  <c:v>50572468.438399002</c:v>
                </c:pt>
                <c:pt idx="988">
                  <c:v>50577368.092662998</c:v>
                </c:pt>
                <c:pt idx="989">
                  <c:v>50582249.761644013</c:v>
                </c:pt>
                <c:pt idx="990">
                  <c:v>50587113.476862989</c:v>
                </c:pt>
                <c:pt idx="991">
                  <c:v>50591959.269753009</c:v>
                </c:pt>
                <c:pt idx="992">
                  <c:v>50596787.171659008</c:v>
                </c:pt>
                <c:pt idx="993">
                  <c:v>50601597.213843003</c:v>
                </c:pt>
                <c:pt idx="994">
                  <c:v>50606389.427475996</c:v>
                </c:pt>
                <c:pt idx="995">
                  <c:v>50611163.843645997</c:v>
                </c:pt>
                <c:pt idx="996">
                  <c:v>50615920.493357003</c:v>
                </c:pt>
                <c:pt idx="997">
                  <c:v>50620659.407523997</c:v>
                </c:pt>
                <c:pt idx="998">
                  <c:v>50625380.616979994</c:v>
                </c:pt>
                <c:pt idx="999">
                  <c:v>50630084.152471989</c:v>
                </c:pt>
                <c:pt idx="1000">
                  <c:v>50634770.044662997</c:v>
                </c:pt>
                <c:pt idx="1001">
                  <c:v>50639438.324133009</c:v>
                </c:pt>
                <c:pt idx="1002">
                  <c:v>50644089.021376997</c:v>
                </c:pt>
                <c:pt idx="1003">
                  <c:v>50648722.166807003</c:v>
                </c:pt>
                <c:pt idx="1004">
                  <c:v>50653337.790752999</c:v>
                </c:pt>
                <c:pt idx="1005">
                  <c:v>50657935.923460998</c:v>
                </c:pt>
                <c:pt idx="1006">
                  <c:v>50662516.595095009</c:v>
                </c:pt>
                <c:pt idx="1007">
                  <c:v>50667079.835738003</c:v>
                </c:pt>
                <c:pt idx="1008">
                  <c:v>50671625.675388999</c:v>
                </c:pt>
                <c:pt idx="1009">
                  <c:v>50676154.143968001</c:v>
                </c:pt>
                <c:pt idx="1010">
                  <c:v>50680665.271311998</c:v>
                </c:pt>
                <c:pt idx="1011">
                  <c:v>50685159.087177001</c:v>
                </c:pt>
                <c:pt idx="1012">
                  <c:v>50689635.621241011</c:v>
                </c:pt>
                <c:pt idx="1013">
                  <c:v>50694094.903099</c:v>
                </c:pt>
                <c:pt idx="1014">
                  <c:v>50698536.962266997</c:v>
                </c:pt>
                <c:pt idx="1015">
                  <c:v>50702961.82818</c:v>
                </c:pt>
                <c:pt idx="1016">
                  <c:v>50707369.530197009</c:v>
                </c:pt>
                <c:pt idx="1017">
                  <c:v>50711760.097594008</c:v>
                </c:pt>
                <c:pt idx="1018">
                  <c:v>50716133.559570998</c:v>
                </c:pt>
                <c:pt idx="1019">
                  <c:v>50720489.945247009</c:v>
                </c:pt>
                <c:pt idx="1020">
                  <c:v>50724829.283666</c:v>
                </c:pt>
                <c:pt idx="1021">
                  <c:v>50729151.603790998</c:v>
                </c:pt>
                <c:pt idx="1022">
                  <c:v>50733456.934508003</c:v>
                </c:pt>
                <c:pt idx="1023">
                  <c:v>50737745.304628</c:v>
                </c:pt>
                <c:pt idx="1024">
                  <c:v>50742016.742881991</c:v>
                </c:pt>
                <c:pt idx="1025">
                  <c:v>50746271.277924001</c:v>
                </c:pt>
                <c:pt idx="1026">
                  <c:v>50750508.938335001</c:v>
                </c:pt>
                <c:pt idx="1027">
                  <c:v>50754729.752615996</c:v>
                </c:pt>
                <c:pt idx="1028">
                  <c:v>50758933.749194019</c:v>
                </c:pt>
                <c:pt idx="1029">
                  <c:v>50763120.956418991</c:v>
                </c:pt>
                <c:pt idx="1030">
                  <c:v>50767291.402567998</c:v>
                </c:pt>
                <c:pt idx="1031">
                  <c:v>50771445.115839005</c:v>
                </c:pt>
                <c:pt idx="1032">
                  <c:v>50775582.124358006</c:v>
                </c:pt>
                <c:pt idx="1033">
                  <c:v>50779702.456177004</c:v>
                </c:pt>
                <c:pt idx="1034">
                  <c:v>50783806.139271006</c:v>
                </c:pt>
                <c:pt idx="1035">
                  <c:v>50787893.201542005</c:v>
                </c:pt>
                <c:pt idx="1036">
                  <c:v>50791963.670819998</c:v>
                </c:pt>
                <c:pt idx="1037">
                  <c:v>50796017.574859001</c:v>
                </c:pt>
                <c:pt idx="1038">
                  <c:v>50800054.941339999</c:v>
                </c:pt>
                <c:pt idx="1039">
                  <c:v>50804075.797871999</c:v>
                </c:pt>
                <c:pt idx="1040">
                  <c:v>50808080.171991006</c:v>
                </c:pt>
                <c:pt idx="1041">
                  <c:v>50812068.091160007</c:v>
                </c:pt>
                <c:pt idx="1042">
                  <c:v>50816039.582771987</c:v>
                </c:pt>
                <c:pt idx="1043">
                  <c:v>50819994.674143009</c:v>
                </c:pt>
                <c:pt idx="1044">
                  <c:v>50823933.392523997</c:v>
                </c:pt>
                <c:pt idx="1045">
                  <c:v>50827855.765088007</c:v>
                </c:pt>
                <c:pt idx="1046">
                  <c:v>50831761.818940997</c:v>
                </c:pt>
                <c:pt idx="1047">
                  <c:v>50835651.581116997</c:v>
                </c:pt>
                <c:pt idx="1048">
                  <c:v>50839525.078579001</c:v>
                </c:pt>
                <c:pt idx="1049">
                  <c:v>50843382.33822</c:v>
                </c:pt>
                <c:pt idx="1050">
                  <c:v>50847223.386862993</c:v>
                </c:pt>
                <c:pt idx="1051">
                  <c:v>50851048.251259007</c:v>
                </c:pt>
                <c:pt idx="1052">
                  <c:v>50854856.958091997</c:v>
                </c:pt>
                <c:pt idx="1053">
                  <c:v>50858649.533976004</c:v>
                </c:pt>
                <c:pt idx="1054">
                  <c:v>50862426.005454004</c:v>
                </c:pt>
                <c:pt idx="1055">
                  <c:v>50866186.399002001</c:v>
                </c:pt>
                <c:pt idx="1056">
                  <c:v>50869930.741025999</c:v>
                </c:pt>
                <c:pt idx="1057">
                  <c:v>50873659.057864994</c:v>
                </c:pt>
                <c:pt idx="1058">
                  <c:v>50877371.375787996</c:v>
                </c:pt>
                <c:pt idx="1059">
                  <c:v>50881067.720998012</c:v>
                </c:pt>
                <c:pt idx="1060">
                  <c:v>50884748.119629003</c:v>
                </c:pt>
                <c:pt idx="1061">
                  <c:v>50888412.597746998</c:v>
                </c:pt>
                <c:pt idx="1062">
                  <c:v>50892061.181350999</c:v>
                </c:pt>
                <c:pt idx="1063">
                  <c:v>50895693.896374993</c:v>
                </c:pt>
                <c:pt idx="1064">
                  <c:v>50899310.768684007</c:v>
                </c:pt>
                <c:pt idx="1065">
                  <c:v>50902911.824075997</c:v>
                </c:pt>
                <c:pt idx="1066">
                  <c:v>50906497.088284001</c:v>
                </c:pt>
                <c:pt idx="1067">
                  <c:v>50910066.586975992</c:v>
                </c:pt>
                <c:pt idx="1068">
                  <c:v>50913620.345750995</c:v>
                </c:pt>
                <c:pt idx="1069">
                  <c:v>50917158.390146002</c:v>
                </c:pt>
                <c:pt idx="1070">
                  <c:v>50920680.745628007</c:v>
                </c:pt>
                <c:pt idx="1071">
                  <c:v>50924187.437604003</c:v>
                </c:pt>
                <c:pt idx="1072">
                  <c:v>50927678.491412997</c:v>
                </c:pt>
                <c:pt idx="1073">
                  <c:v>50931153.932328992</c:v>
                </c:pt>
                <c:pt idx="1074">
                  <c:v>50934613.785563007</c:v>
                </c:pt>
                <c:pt idx="1075">
                  <c:v>50938058.076260999</c:v>
                </c:pt>
                <c:pt idx="1076">
                  <c:v>50941486.829505004</c:v>
                </c:pt>
                <c:pt idx="1077">
                  <c:v>50944900.070312992</c:v>
                </c:pt>
                <c:pt idx="1078">
                  <c:v>50948297.823639005</c:v>
                </c:pt>
                <c:pt idx="1079">
                  <c:v>50951680.114375994</c:v>
                </c:pt>
                <c:pt idx="1080">
                  <c:v>50955046.967349999</c:v>
                </c:pt>
                <c:pt idx="1081">
                  <c:v>50958398.407327995</c:v>
                </c:pt>
                <c:pt idx="1082">
                  <c:v>50961734.459010996</c:v>
                </c:pt>
                <c:pt idx="1083">
                  <c:v>50965055.147039011</c:v>
                </c:pt>
                <c:pt idx="1084">
                  <c:v>50968360.495991006</c:v>
                </c:pt>
                <c:pt idx="1085">
                  <c:v>50971650.530379996</c:v>
                </c:pt>
                <c:pt idx="1086">
                  <c:v>50974925.274661005</c:v>
                </c:pt>
                <c:pt idx="1087">
                  <c:v>50978184.753225997</c:v>
                </c:pt>
                <c:pt idx="1088">
                  <c:v>50981428.990405001</c:v>
                </c:pt>
                <c:pt idx="1089">
                  <c:v>50984658.010467999</c:v>
                </c:pt>
                <c:pt idx="1090">
                  <c:v>50987871.837621994</c:v>
                </c:pt>
                <c:pt idx="1091">
                  <c:v>50991070.496014997</c:v>
                </c:pt>
                <c:pt idx="1092">
                  <c:v>50994254.009734005</c:v>
                </c:pt>
                <c:pt idx="1093">
                  <c:v>50997422.402804993</c:v>
                </c:pt>
                <c:pt idx="1094">
                  <c:v>51000575.699195012</c:v>
                </c:pt>
                <c:pt idx="1095">
                  <c:v>51003713.922808997</c:v>
                </c:pt>
                <c:pt idx="1096">
                  <c:v>51006837.097494006</c:v>
                </c:pt>
                <c:pt idx="1097">
                  <c:v>51009945.247037008</c:v>
                </c:pt>
                <c:pt idx="1098">
                  <c:v>51013038.395165004</c:v>
                </c:pt>
                <c:pt idx="1099">
                  <c:v>51016116.565547004</c:v>
                </c:pt>
                <c:pt idx="1100">
                  <c:v>51019179.781791002</c:v>
                </c:pt>
                <c:pt idx="1101">
                  <c:v>51022228.067448005</c:v>
                </c:pt>
                <c:pt idx="1102">
                  <c:v>51025261.446010992</c:v>
                </c:pt>
                <c:pt idx="1103">
                  <c:v>51028279.940911993</c:v>
                </c:pt>
                <c:pt idx="1104">
                  <c:v>51031283.575528003</c:v>
                </c:pt>
                <c:pt idx="1105">
                  <c:v>51034272.373173997</c:v>
                </c:pt>
                <c:pt idx="1106">
                  <c:v>51037246.35711199</c:v>
                </c:pt>
                <c:pt idx="1107">
                  <c:v>51040205.550543003</c:v>
                </c:pt>
                <c:pt idx="1108">
                  <c:v>51043149.976610996</c:v>
                </c:pt>
                <c:pt idx="1109">
                  <c:v>51046079.658404</c:v>
                </c:pt>
                <c:pt idx="1110">
                  <c:v>51048994.618951999</c:v>
                </c:pt>
                <c:pt idx="1111">
                  <c:v>51051894.881228998</c:v>
                </c:pt>
                <c:pt idx="1112">
                  <c:v>51054780.468152002</c:v>
                </c:pt>
                <c:pt idx="1113">
                  <c:v>51057651.402580991</c:v>
                </c:pt>
                <c:pt idx="1114">
                  <c:v>51060507.707319997</c:v>
                </c:pt>
                <c:pt idx="1115">
                  <c:v>51063349.405118003</c:v>
                </c:pt>
                <c:pt idx="1116">
                  <c:v>51066176.518665999</c:v>
                </c:pt>
                <c:pt idx="1117">
                  <c:v>51068989.070602</c:v>
                </c:pt>
                <c:pt idx="1118">
                  <c:v>51071787.083505996</c:v>
                </c:pt>
                <c:pt idx="1119">
                  <c:v>51074570.579904005</c:v>
                </c:pt>
                <c:pt idx="1120">
                  <c:v>51077339.582267001</c:v>
                </c:pt>
                <c:pt idx="1121">
                  <c:v>51080094.113009997</c:v>
                </c:pt>
                <c:pt idx="1122">
                  <c:v>51082834.194494009</c:v>
                </c:pt>
                <c:pt idx="1123">
                  <c:v>51085559.849025995</c:v>
                </c:pt>
                <c:pt idx="1124">
                  <c:v>51088271.098857008</c:v>
                </c:pt>
                <c:pt idx="1125">
                  <c:v>51090967.966185004</c:v>
                </c:pt>
                <c:pt idx="1126">
                  <c:v>51093650.473153003</c:v>
                </c:pt>
                <c:pt idx="1127">
                  <c:v>51096318.641851999</c:v>
                </c:pt>
                <c:pt idx="1128">
                  <c:v>51098972.494317003</c:v>
                </c:pt>
                <c:pt idx="1129">
                  <c:v>51101612.052531995</c:v>
                </c:pt>
                <c:pt idx="1130">
                  <c:v>51104237.338423997</c:v>
                </c:pt>
                <c:pt idx="1131">
                  <c:v>51106848.373869993</c:v>
                </c:pt>
                <c:pt idx="1132">
                  <c:v>51109445.180694006</c:v>
                </c:pt>
                <c:pt idx="1133">
                  <c:v>51112027.780666001</c:v>
                </c:pt>
                <c:pt idx="1134">
                  <c:v>51114596.195502006</c:v>
                </c:pt>
                <c:pt idx="1135">
                  <c:v>51117150.446868993</c:v>
                </c:pt>
                <c:pt idx="1136">
                  <c:v>51119690.55637899</c:v>
                </c:pt>
                <c:pt idx="1137">
                  <c:v>51122216.545592003</c:v>
                </c:pt>
                <c:pt idx="1138">
                  <c:v>51124728.436018996</c:v>
                </c:pt>
                <c:pt idx="1139">
                  <c:v>51127226.249115005</c:v>
                </c:pt>
                <c:pt idx="1140">
                  <c:v>51129710.006285995</c:v>
                </c:pt>
                <c:pt idx="1141">
                  <c:v>51132179.728886999</c:v>
                </c:pt>
                <c:pt idx="1142">
                  <c:v>51134635.438219003</c:v>
                </c:pt>
                <c:pt idx="1143">
                  <c:v>51137077.155534007</c:v>
                </c:pt>
                <c:pt idx="1144">
                  <c:v>51139504.902034</c:v>
                </c:pt>
                <c:pt idx="1145">
                  <c:v>51141918.698868006</c:v>
                </c:pt>
                <c:pt idx="1146">
                  <c:v>51144318.567134008</c:v>
                </c:pt>
                <c:pt idx="1147">
                  <c:v>51146704.527883001</c:v>
                </c:pt>
                <c:pt idx="1148">
                  <c:v>51149076.602113001</c:v>
                </c:pt>
                <c:pt idx="1149">
                  <c:v>51151434.810771987</c:v>
                </c:pt>
                <c:pt idx="1150">
                  <c:v>51153779.174758002</c:v>
                </c:pt>
                <c:pt idx="1151">
                  <c:v>51156109.714920998</c:v>
                </c:pt>
                <c:pt idx="1152">
                  <c:v>51158426.452059992</c:v>
                </c:pt>
                <c:pt idx="1153">
                  <c:v>51160729.406922996</c:v>
                </c:pt>
                <c:pt idx="1154">
                  <c:v>51163018.600212</c:v>
                </c:pt>
                <c:pt idx="1155">
                  <c:v>51165294.052576989</c:v>
                </c:pt>
                <c:pt idx="1156">
                  <c:v>51167555.784621</c:v>
                </c:pt>
                <c:pt idx="1157">
                  <c:v>51169803.81689699</c:v>
                </c:pt>
                <c:pt idx="1158">
                  <c:v>51172038.169910006</c:v>
                </c:pt>
                <c:pt idx="1159">
                  <c:v>51174258.864115998</c:v>
                </c:pt>
                <c:pt idx="1160">
                  <c:v>51176465.919921994</c:v>
                </c:pt>
                <c:pt idx="1161">
                  <c:v>51178659.357688993</c:v>
                </c:pt>
                <c:pt idx="1162">
                  <c:v>51180839.197728001</c:v>
                </c:pt>
                <c:pt idx="1163">
                  <c:v>51183005.460301995</c:v>
                </c:pt>
                <c:pt idx="1164">
                  <c:v>51185158.16562701</c:v>
                </c:pt>
                <c:pt idx="1165">
                  <c:v>51187297.333873004</c:v>
                </c:pt>
                <c:pt idx="1166">
                  <c:v>51189422.985158004</c:v>
                </c:pt>
                <c:pt idx="1167">
                  <c:v>51191535.13955801</c:v>
                </c:pt>
                <c:pt idx="1168">
                  <c:v>51193633.817097999</c:v>
                </c:pt>
                <c:pt idx="1169">
                  <c:v>51195719.037758999</c:v>
                </c:pt>
                <c:pt idx="1170">
                  <c:v>51197790.821470998</c:v>
                </c:pt>
                <c:pt idx="1171">
                  <c:v>51199849.188123003</c:v>
                </c:pt>
                <c:pt idx="1172">
                  <c:v>51201894.157551996</c:v>
                </c:pt>
                <c:pt idx="1173">
                  <c:v>51203925.749552004</c:v>
                </c:pt>
                <c:pt idx="1174">
                  <c:v>51205943.983869992</c:v>
                </c:pt>
                <c:pt idx="1175">
                  <c:v>51207948.880205996</c:v>
                </c:pt>
                <c:pt idx="1176">
                  <c:v>51209940.458214998</c:v>
                </c:pt>
                <c:pt idx="1177">
                  <c:v>51211918.737507008</c:v>
                </c:pt>
                <c:pt idx="1178">
                  <c:v>51213883.737643011</c:v>
                </c:pt>
                <c:pt idx="1179">
                  <c:v>51215835.478142001</c:v>
                </c:pt>
                <c:pt idx="1180">
                  <c:v>51217773.978477001</c:v>
                </c:pt>
                <c:pt idx="1181">
                  <c:v>51219699.258074</c:v>
                </c:pt>
                <c:pt idx="1182">
                  <c:v>51221611.336314991</c:v>
                </c:pt>
                <c:pt idx="1183">
                  <c:v>51223510.232538007</c:v>
                </c:pt>
                <c:pt idx="1184">
                  <c:v>51225395.966035001</c:v>
                </c:pt>
                <c:pt idx="1185">
                  <c:v>51227268.556054004</c:v>
                </c:pt>
                <c:pt idx="1186">
                  <c:v>51229128.021797009</c:v>
                </c:pt>
                <c:pt idx="1187">
                  <c:v>51230974.382422984</c:v>
                </c:pt>
                <c:pt idx="1188">
                  <c:v>51232807.657047011</c:v>
                </c:pt>
                <c:pt idx="1189">
                  <c:v>51234627.864739999</c:v>
                </c:pt>
                <c:pt idx="1190">
                  <c:v>51236435.024526998</c:v>
                </c:pt>
                <c:pt idx="1191">
                  <c:v>51238229.155391</c:v>
                </c:pt>
                <c:pt idx="1192">
                  <c:v>51240010.276271001</c:v>
                </c:pt>
                <c:pt idx="1193">
                  <c:v>51241778.406064004</c:v>
                </c:pt>
                <c:pt idx="1194">
                  <c:v>51243533.563619003</c:v>
                </c:pt>
                <c:pt idx="1195">
                  <c:v>51245275.767747007</c:v>
                </c:pt>
                <c:pt idx="1196">
                  <c:v>51247005.037211999</c:v>
                </c:pt>
                <c:pt idx="1197">
                  <c:v>51248721.390736997</c:v>
                </c:pt>
                <c:pt idx="1198">
                  <c:v>51250424.847001992</c:v>
                </c:pt>
                <c:pt idx="1199">
                  <c:v>51252115.424644008</c:v>
                </c:pt>
                <c:pt idx="1200">
                  <c:v>51253793.142256998</c:v>
                </c:pt>
                <c:pt idx="1201">
                  <c:v>51255458.018391997</c:v>
                </c:pt>
                <c:pt idx="1202">
                  <c:v>51257110.071559004</c:v>
                </c:pt>
                <c:pt idx="1203">
                  <c:v>51258749.320225999</c:v>
                </c:pt>
                <c:pt idx="1204">
                  <c:v>51260375.782815993</c:v>
                </c:pt>
                <c:pt idx="1205">
                  <c:v>51261989.477714993</c:v>
                </c:pt>
                <c:pt idx="1206">
                  <c:v>51263590.423262</c:v>
                </c:pt>
                <c:pt idx="1207">
                  <c:v>51265178.637758002</c:v>
                </c:pt>
                <c:pt idx="1208">
                  <c:v>51266754.139460005</c:v>
                </c:pt>
                <c:pt idx="1209">
                  <c:v>51268316.94658599</c:v>
                </c:pt>
                <c:pt idx="1210">
                  <c:v>51269867.077309996</c:v>
                </c:pt>
                <c:pt idx="1211">
                  <c:v>51271404.549767002</c:v>
                </c:pt>
                <c:pt idx="1212">
                  <c:v>51272929.382048994</c:v>
                </c:pt>
                <c:pt idx="1213">
                  <c:v>51274441.592209004</c:v>
                </c:pt>
                <c:pt idx="1214">
                  <c:v>51275941.198259011</c:v>
                </c:pt>
                <c:pt idx="1215">
                  <c:v>51277428.218168005</c:v>
                </c:pt>
                <c:pt idx="1216">
                  <c:v>51278902.669867009</c:v>
                </c:pt>
                <c:pt idx="1217">
                  <c:v>51280364.571245007</c:v>
                </c:pt>
                <c:pt idx="1218">
                  <c:v>51281813.940151997</c:v>
                </c:pt>
                <c:pt idx="1219">
                  <c:v>51283250.794397004</c:v>
                </c:pt>
                <c:pt idx="1220">
                  <c:v>51284675.151749998</c:v>
                </c:pt>
                <c:pt idx="1221">
                  <c:v>51286087.029938012</c:v>
                </c:pt>
                <c:pt idx="1222">
                  <c:v>51287486.446651995</c:v>
                </c:pt>
                <c:pt idx="1223">
                  <c:v>51288873.419541001</c:v>
                </c:pt>
                <c:pt idx="1224">
                  <c:v>51290247.966215</c:v>
                </c:pt>
                <c:pt idx="1225">
                  <c:v>51291610.104244009</c:v>
                </c:pt>
                <c:pt idx="1226">
                  <c:v>51292959.851160996</c:v>
                </c:pt>
                <c:pt idx="1227">
                  <c:v>51294297.224456005</c:v>
                </c:pt>
                <c:pt idx="1228">
                  <c:v>51295622.241582997</c:v>
                </c:pt>
                <c:pt idx="1229">
                  <c:v>51296934.919956997</c:v>
                </c:pt>
                <c:pt idx="1230">
                  <c:v>51298235.276950002</c:v>
                </c:pt>
                <c:pt idx="1231">
                  <c:v>51299523.329902001</c:v>
                </c:pt>
                <c:pt idx="1232">
                  <c:v>51300799.096106999</c:v>
                </c:pt>
                <c:pt idx="1233">
                  <c:v>51302062.592827</c:v>
                </c:pt>
                <c:pt idx="1234">
                  <c:v>51303313.837281995</c:v>
                </c:pt>
                <c:pt idx="1235">
                  <c:v>51304552.846653998</c:v>
                </c:pt>
                <c:pt idx="1236">
                  <c:v>51305779.638086997</c:v>
                </c:pt>
                <c:pt idx="1237">
                  <c:v>51306994.228689007</c:v>
                </c:pt>
                <c:pt idx="1238">
                  <c:v>51308196.635526001</c:v>
                </c:pt>
                <c:pt idx="1239">
                  <c:v>51309386.875631005</c:v>
                </c:pt>
                <c:pt idx="1240">
                  <c:v>51310564.965995006</c:v>
                </c:pt>
                <c:pt idx="1241">
                  <c:v>51311730.923573002</c:v>
                </c:pt>
                <c:pt idx="1242">
                  <c:v>51312884.765285008</c:v>
                </c:pt>
                <c:pt idx="1243">
                  <c:v>51314026.508009002</c:v>
                </c:pt>
                <c:pt idx="1244">
                  <c:v>51315156.168589003</c:v>
                </c:pt>
                <c:pt idx="1245">
                  <c:v>51316273.763831005</c:v>
                </c:pt>
                <c:pt idx="1246">
                  <c:v>51317379.310503997</c:v>
                </c:pt>
                <c:pt idx="1247">
                  <c:v>51318472.825339004</c:v>
                </c:pt>
                <c:pt idx="1248">
                  <c:v>51319554.325033009</c:v>
                </c:pt>
                <c:pt idx="1249">
                  <c:v>51320623.826244004</c:v>
                </c:pt>
                <c:pt idx="1250">
                  <c:v>51321681.345592</c:v>
                </c:pt>
                <c:pt idx="1251">
                  <c:v>51322726.899665006</c:v>
                </c:pt>
                <c:pt idx="1252">
                  <c:v>51323760.505010001</c:v>
                </c:pt>
                <c:pt idx="1253">
                  <c:v>51324782.178141005</c:v>
                </c:pt>
                <c:pt idx="1254">
                  <c:v>51325791.935534008</c:v>
                </c:pt>
                <c:pt idx="1255">
                  <c:v>51326789.793629006</c:v>
                </c:pt>
                <c:pt idx="1256">
                  <c:v>51327775.768831007</c:v>
                </c:pt>
                <c:pt idx="1257">
                  <c:v>51328749.877509996</c:v>
                </c:pt>
                <c:pt idx="1258">
                  <c:v>51329712.135997005</c:v>
                </c:pt>
                <c:pt idx="1259">
                  <c:v>51330662.560591005</c:v>
                </c:pt>
                <c:pt idx="1260">
                  <c:v>51331601.167552002</c:v>
                </c:pt>
                <c:pt idx="1261">
                  <c:v>51332527.973108001</c:v>
                </c:pt>
                <c:pt idx="1262">
                  <c:v>51333442.993450001</c:v>
                </c:pt>
                <c:pt idx="1263">
                  <c:v>51334346.244732998</c:v>
                </c:pt>
                <c:pt idx="1264">
                  <c:v>51335237.743078001</c:v>
                </c:pt>
                <c:pt idx="1265">
                  <c:v>51336117.504570998</c:v>
                </c:pt>
                <c:pt idx="1266">
                  <c:v>51336985.545263007</c:v>
                </c:pt>
                <c:pt idx="1267">
                  <c:v>51337841.881169997</c:v>
                </c:pt>
                <c:pt idx="1268">
                  <c:v>51338686.528273009</c:v>
                </c:pt>
                <c:pt idx="1269">
                  <c:v>51339519.502518997</c:v>
                </c:pt>
                <c:pt idx="1270">
                  <c:v>51340340.819819994</c:v>
                </c:pt>
                <c:pt idx="1271">
                  <c:v>51341150.496054001</c:v>
                </c:pt>
                <c:pt idx="1272">
                  <c:v>51341948.547064997</c:v>
                </c:pt>
                <c:pt idx="1273">
                  <c:v>51342734.988661997</c:v>
                </c:pt>
                <c:pt idx="1274">
                  <c:v>51343509.836619996</c:v>
                </c:pt>
                <c:pt idx="1275">
                  <c:v>51344273.106680997</c:v>
                </c:pt>
                <c:pt idx="1276">
                  <c:v>51345024.814551994</c:v>
                </c:pt>
                <c:pt idx="1277">
                  <c:v>51345764.975906</c:v>
                </c:pt>
                <c:pt idx="1278">
                  <c:v>51346493.606383994</c:v>
                </c:pt>
                <c:pt idx="1279">
                  <c:v>51347210.721592009</c:v>
                </c:pt>
                <c:pt idx="1280">
                  <c:v>51347916.337103002</c:v>
                </c:pt>
                <c:pt idx="1281">
                  <c:v>51348610.468455002</c:v>
                </c:pt>
                <c:pt idx="1282">
                  <c:v>51349293.131156005</c:v>
                </c:pt>
                <c:pt idx="1283">
                  <c:v>51349964.340677001</c:v>
                </c:pt>
                <c:pt idx="1284">
                  <c:v>51350624.112459995</c:v>
                </c:pt>
                <c:pt idx="1285">
                  <c:v>51351272.461909011</c:v>
                </c:pt>
                <c:pt idx="1286">
                  <c:v>51351909.404399998</c:v>
                </c:pt>
                <c:pt idx="1287">
                  <c:v>51352534.955274001</c:v>
                </c:pt>
                <c:pt idx="1288">
                  <c:v>51353149.129837006</c:v>
                </c:pt>
                <c:pt idx="1289">
                  <c:v>51353751.943366989</c:v>
                </c:pt>
                <c:pt idx="1290">
                  <c:v>51354343.411105998</c:v>
                </c:pt>
                <c:pt idx="1291">
                  <c:v>51354923.548265003</c:v>
                </c:pt>
                <c:pt idx="1292">
                  <c:v>51355492.370020993</c:v>
                </c:pt>
                <c:pt idx="1293">
                  <c:v>51356049.891521998</c:v>
                </c:pt>
                <c:pt idx="1294">
                  <c:v>51356596.12788</c:v>
                </c:pt>
                <c:pt idx="1295">
                  <c:v>51357131.094178006</c:v>
                </c:pt>
                <c:pt idx="1296">
                  <c:v>51357654.805464998</c:v>
                </c:pt>
                <c:pt idx="1297">
                  <c:v>51358167.276759997</c:v>
                </c:pt>
                <c:pt idx="1298">
                  <c:v>51358668.523047008</c:v>
                </c:pt>
                <c:pt idx="1299">
                  <c:v>51359158.559281997</c:v>
                </c:pt>
                <c:pt idx="1300">
                  <c:v>51359637.400386989</c:v>
                </c:pt>
                <c:pt idx="1301">
                  <c:v>51360105.061253004</c:v>
                </c:pt>
                <c:pt idx="1302">
                  <c:v>51360561.556739993</c:v>
                </c:pt>
                <c:pt idx="1303">
                  <c:v>51361006.901675999</c:v>
                </c:pt>
                <c:pt idx="1304">
                  <c:v>51361441.110858999</c:v>
                </c:pt>
                <c:pt idx="1305">
                  <c:v>51361864.199055009</c:v>
                </c:pt>
                <c:pt idx="1306">
                  <c:v>51362276.180996999</c:v>
                </c:pt>
                <c:pt idx="1307">
                  <c:v>51362677.071391001</c:v>
                </c:pt>
                <c:pt idx="1308">
                  <c:v>51363066.884908997</c:v>
                </c:pt>
                <c:pt idx="1309">
                  <c:v>51363445.636192001</c:v>
                </c:pt>
                <c:pt idx="1310">
                  <c:v>51363813.339853011</c:v>
                </c:pt>
                <c:pt idx="1311">
                  <c:v>51364170.010471992</c:v>
                </c:pt>
                <c:pt idx="1312">
                  <c:v>51364515.662600003</c:v>
                </c:pt>
                <c:pt idx="1313">
                  <c:v>51364850.310754992</c:v>
                </c:pt>
                <c:pt idx="1314">
                  <c:v>51365173.969428003</c:v>
                </c:pt>
                <c:pt idx="1315">
                  <c:v>51365486.653076991</c:v>
                </c:pt>
                <c:pt idx="1316">
                  <c:v>51365788.376130998</c:v>
                </c:pt>
                <c:pt idx="1317">
                  <c:v>51366079.152987994</c:v>
                </c:pt>
                <c:pt idx="1318">
                  <c:v>51366358.998018004</c:v>
                </c:pt>
                <c:pt idx="1319">
                  <c:v>51366627.925559007</c:v>
                </c:pt>
                <c:pt idx="1320">
                  <c:v>51366885.949919</c:v>
                </c:pt>
                <c:pt idx="1321">
                  <c:v>51367133.085377999</c:v>
                </c:pt>
                <c:pt idx="1322">
                  <c:v>51367369.346184991</c:v>
                </c:pt>
                <c:pt idx="1323">
                  <c:v>51367594.746559002</c:v>
                </c:pt>
                <c:pt idx="1324">
                  <c:v>51367809.300690003</c:v>
                </c:pt>
                <c:pt idx="1325">
                  <c:v>51368013.022739999</c:v>
                </c:pt>
                <c:pt idx="1326">
                  <c:v>51368205.926839001</c:v>
                </c:pt>
                <c:pt idx="1327">
                  <c:v>51368388.027089</c:v>
                </c:pt>
                <c:pt idx="1328">
                  <c:v>51368559.337563001</c:v>
                </c:pt>
                <c:pt idx="1329">
                  <c:v>51368719.872304991</c:v>
                </c:pt>
                <c:pt idx="1330">
                  <c:v>51368869.645328999</c:v>
                </c:pt>
                <c:pt idx="1331">
                  <c:v>51369008.670620002</c:v>
                </c:pt>
                <c:pt idx="1332">
                  <c:v>51369136.962136</c:v>
                </c:pt>
                <c:pt idx="1333">
                  <c:v>51369254.533803999</c:v>
                </c:pt>
                <c:pt idx="1334">
                  <c:v>51369361.399522997</c:v>
                </c:pt>
                <c:pt idx="1335">
                  <c:v>51369457.573164001</c:v>
                </c:pt>
                <c:pt idx="1336">
                  <c:v>51369543.068569005</c:v>
                </c:pt>
                <c:pt idx="1337">
                  <c:v>51369617.899551004</c:v>
                </c:pt>
                <c:pt idx="1338">
                  <c:v>51369682.079895005</c:v>
                </c:pt>
                <c:pt idx="1339">
                  <c:v>51369735.623358004</c:v>
                </c:pt>
                <c:pt idx="1340">
                  <c:v>51369778.543668002</c:v>
                </c:pt>
                <c:pt idx="1341">
                  <c:v>51369810.854525991</c:v>
                </c:pt>
                <c:pt idx="1342">
                  <c:v>51369832.569603018</c:v>
                </c:pt>
                <c:pt idx="1343">
                  <c:v>51369843.702544011</c:v>
                </c:pt>
                <c:pt idx="1344">
                  <c:v>51369844.266965002</c:v>
                </c:pt>
                <c:pt idx="1345">
                  <c:v>51369834.276454002</c:v>
                </c:pt>
                <c:pt idx="1346">
                  <c:v>51369813.744571999</c:v>
                </c:pt>
                <c:pt idx="1347">
                  <c:v>51369782.684850998</c:v>
                </c:pt>
                <c:pt idx="1348">
                  <c:v>51369741.110798001</c:v>
                </c:pt>
                <c:pt idx="1349">
                  <c:v>51369689.035888001</c:v>
                </c:pt>
                <c:pt idx="1350">
                  <c:v>51369626.473573998</c:v>
                </c:pt>
                <c:pt idx="1351">
                  <c:v>51369553.437275998</c:v>
                </c:pt>
                <c:pt idx="1352">
                  <c:v>51369469.940390997</c:v>
                </c:pt>
                <c:pt idx="1353">
                  <c:v>51369375.996287003</c:v>
                </c:pt>
                <c:pt idx="1354">
                  <c:v>51369271.618304998</c:v>
                </c:pt>
                <c:pt idx="1355">
                  <c:v>51369156.819758996</c:v>
                </c:pt>
                <c:pt idx="1356">
                  <c:v>51369031.613934003</c:v>
                </c:pt>
                <c:pt idx="1357">
                  <c:v>51368896.014092997</c:v>
                </c:pt>
                <c:pt idx="1358">
                  <c:v>51368750.033465996</c:v>
                </c:pt>
                <c:pt idx="1359">
                  <c:v>51368593.685260005</c:v>
                </c:pt>
                <c:pt idx="1360">
                  <c:v>51368426.982655995</c:v>
                </c:pt>
                <c:pt idx="1361">
                  <c:v>51368249.938804999</c:v>
                </c:pt>
                <c:pt idx="1362">
                  <c:v>51368062.566832997</c:v>
                </c:pt>
                <c:pt idx="1363">
                  <c:v>51367864.879841</c:v>
                </c:pt>
                <c:pt idx="1364">
                  <c:v>51367656.890900999</c:v>
                </c:pt>
                <c:pt idx="1365">
                  <c:v>51367438.613059998</c:v>
                </c:pt>
                <c:pt idx="1366">
                  <c:v>51367210.059338003</c:v>
                </c:pt>
                <c:pt idx="1367">
                  <c:v>51366971.242730998</c:v>
                </c:pt>
                <c:pt idx="1368">
                  <c:v>51366722.176206</c:v>
                </c:pt>
                <c:pt idx="1369">
                  <c:v>51366462.872703992</c:v>
                </c:pt>
                <c:pt idx="1370">
                  <c:v>51366193.345142998</c:v>
                </c:pt>
                <c:pt idx="1371">
                  <c:v>51365913.606410995</c:v>
                </c:pt>
                <c:pt idx="1372">
                  <c:v>51365623.669372998</c:v>
                </c:pt>
                <c:pt idx="1373">
                  <c:v>51365323.546867996</c:v>
                </c:pt>
                <c:pt idx="1374">
                  <c:v>51365013.251707003</c:v>
                </c:pt>
                <c:pt idx="1375">
                  <c:v>51364692.796678007</c:v>
                </c:pt>
                <c:pt idx="1376">
                  <c:v>51364362.194542006</c:v>
                </c:pt>
                <c:pt idx="1377">
                  <c:v>51364021.458035</c:v>
                </c:pt>
                <c:pt idx="1378">
                  <c:v>51363670.599866003</c:v>
                </c:pt>
                <c:pt idx="1379">
                  <c:v>51363309.63272199</c:v>
                </c:pt>
                <c:pt idx="1380">
                  <c:v>51362938.569261007</c:v>
                </c:pt>
                <c:pt idx="1381">
                  <c:v>51362557.422118001</c:v>
                </c:pt>
                <c:pt idx="1382">
                  <c:v>51362166.203901999</c:v>
                </c:pt>
                <c:pt idx="1383">
                  <c:v>51361764.927196003</c:v>
                </c:pt>
                <c:pt idx="1384">
                  <c:v>51361353.604560003</c:v>
                </c:pt>
                <c:pt idx="1385">
                  <c:v>51360932.248528011</c:v>
                </c:pt>
                <c:pt idx="1386">
                  <c:v>51360500.871608004</c:v>
                </c:pt>
                <c:pt idx="1387">
                  <c:v>51360059.486284994</c:v>
                </c:pt>
                <c:pt idx="1388">
                  <c:v>51359608.105018005</c:v>
                </c:pt>
                <c:pt idx="1389">
                  <c:v>51359146.740241006</c:v>
                </c:pt>
                <c:pt idx="1390">
                  <c:v>51358675.404364996</c:v>
                </c:pt>
                <c:pt idx="1391">
                  <c:v>51358194.109774999</c:v>
                </c:pt>
                <c:pt idx="1392">
                  <c:v>51357702.868832</c:v>
                </c:pt>
                <c:pt idx="1393">
                  <c:v>51357201.693870999</c:v>
                </c:pt>
                <c:pt idx="1394">
                  <c:v>51356690.597206004</c:v>
                </c:pt>
                <c:pt idx="1395">
                  <c:v>51356169.591123007</c:v>
                </c:pt>
                <c:pt idx="1396">
                  <c:v>51355638.687885992</c:v>
                </c:pt>
                <c:pt idx="1397">
                  <c:v>51355097.899734005</c:v>
                </c:pt>
                <c:pt idx="1398">
                  <c:v>51354547.238881998</c:v>
                </c:pt>
                <c:pt idx="1399">
                  <c:v>51353986.717520997</c:v>
                </c:pt>
                <c:pt idx="1400">
                  <c:v>51353416.347817995</c:v>
                </c:pt>
                <c:pt idx="1401">
                  <c:v>51352836.141915001</c:v>
                </c:pt>
                <c:pt idx="1402">
                  <c:v>51352246.111933008</c:v>
                </c:pt>
                <c:pt idx="1403">
                  <c:v>51351646.269966006</c:v>
                </c:pt>
                <c:pt idx="1404">
                  <c:v>51351036.628085002</c:v>
                </c:pt>
                <c:pt idx="1405">
                  <c:v>51350417.198339008</c:v>
                </c:pt>
                <c:pt idx="1406">
                  <c:v>51349787.992750995</c:v>
                </c:pt>
                <c:pt idx="1407">
                  <c:v>51349149.023321994</c:v>
                </c:pt>
                <c:pt idx="1408">
                  <c:v>51348500.30202999</c:v>
                </c:pt>
                <c:pt idx="1409">
                  <c:v>51347841.840826996</c:v>
                </c:pt>
                <c:pt idx="1410">
                  <c:v>51347173.651643008</c:v>
                </c:pt>
                <c:pt idx="1411">
                  <c:v>51346495.74638699</c:v>
                </c:pt>
                <c:pt idx="1412">
                  <c:v>51345808.136941001</c:v>
                </c:pt>
                <c:pt idx="1413">
                  <c:v>51345110.835166</c:v>
                </c:pt>
                <c:pt idx="1414">
                  <c:v>51344403.852898993</c:v>
                </c:pt>
                <c:pt idx="1415">
                  <c:v>51343687.201954007</c:v>
                </c:pt>
                <c:pt idx="1416">
                  <c:v>51342960.894123003</c:v>
                </c:pt>
                <c:pt idx="1417">
                  <c:v>51342224.941174001</c:v>
                </c:pt>
                <c:pt idx="1418">
                  <c:v>51341479.354850993</c:v>
                </c:pt>
                <c:pt idx="1419">
                  <c:v>51340724.146877997</c:v>
                </c:pt>
                <c:pt idx="1420">
                  <c:v>51339959.328952998</c:v>
                </c:pt>
                <c:pt idx="1421">
                  <c:v>51339184.91275499</c:v>
                </c:pt>
                <c:pt idx="1422">
                  <c:v>51338400.909937009</c:v>
                </c:pt>
                <c:pt idx="1423">
                  <c:v>51337607.332130998</c:v>
                </c:pt>
                <c:pt idx="1424">
                  <c:v>51336804.190946005</c:v>
                </c:pt>
                <c:pt idx="1425">
                  <c:v>51335991.497968003</c:v>
                </c:pt>
                <c:pt idx="1426">
                  <c:v>51335169.264762998</c:v>
                </c:pt>
                <c:pt idx="1427">
                  <c:v>51334337.502870992</c:v>
                </c:pt>
                <c:pt idx="1428">
                  <c:v>51333496.223811999</c:v>
                </c:pt>
                <c:pt idx="1429">
                  <c:v>51332645.439083003</c:v>
                </c:pt>
                <c:pt idx="1430">
                  <c:v>51331785.160160005</c:v>
                </c:pt>
                <c:pt idx="1431">
                  <c:v>51330915.398496002</c:v>
                </c:pt>
                <c:pt idx="1432">
                  <c:v>51330036.165520005</c:v>
                </c:pt>
                <c:pt idx="1433">
                  <c:v>51329147.472643003</c:v>
                </c:pt>
                <c:pt idx="1434">
                  <c:v>51328249.331250004</c:v>
                </c:pt>
                <c:pt idx="1435">
                  <c:v>51327341.75270699</c:v>
                </c:pt>
                <c:pt idx="1436">
                  <c:v>51326424.748356998</c:v>
                </c:pt>
                <c:pt idx="1437">
                  <c:v>51325498.329520002</c:v>
                </c:pt>
                <c:pt idx="1438">
                  <c:v>51324562.507498011</c:v>
                </c:pt>
                <c:pt idx="1439">
                  <c:v>51323617.293566003</c:v>
                </c:pt>
                <c:pt idx="1440">
                  <c:v>51322662.698982</c:v>
                </c:pt>
                <c:pt idx="1441">
                  <c:v>51321698.734980002</c:v>
                </c:pt>
                <c:pt idx="1442">
                  <c:v>51320725.412772983</c:v>
                </c:pt>
                <c:pt idx="1443">
                  <c:v>51319742.743552998</c:v>
                </c:pt>
                <c:pt idx="1444">
                  <c:v>51318750.738490008</c:v>
                </c:pt>
                <c:pt idx="1445">
                  <c:v>51317749.408733003</c:v>
                </c:pt>
                <c:pt idx="1446">
                  <c:v>51316738.765408009</c:v>
                </c:pt>
                <c:pt idx="1447">
                  <c:v>51315718.819623999</c:v>
                </c:pt>
                <c:pt idx="1448">
                  <c:v>51314689.582463004</c:v>
                </c:pt>
                <c:pt idx="1449">
                  <c:v>51313651.064992003</c:v>
                </c:pt>
                <c:pt idx="1450">
                  <c:v>51312603.278252006</c:v>
                </c:pt>
                <c:pt idx="1451">
                  <c:v>51311546.233265005</c:v>
                </c:pt>
                <c:pt idx="1452">
                  <c:v>51310479.941032</c:v>
                </c:pt>
                <c:pt idx="1453">
                  <c:v>51309404.412533</c:v>
                </c:pt>
                <c:pt idx="1454">
                  <c:v>51308319.65872699</c:v>
                </c:pt>
                <c:pt idx="1455">
                  <c:v>51307225.690552011</c:v>
                </c:pt>
                <c:pt idx="1456">
                  <c:v>51306122.518925995</c:v>
                </c:pt>
                <c:pt idx="1457">
                  <c:v>51305010.154745996</c:v>
                </c:pt>
                <c:pt idx="1458">
                  <c:v>51303888.608885996</c:v>
                </c:pt>
                <c:pt idx="1459">
                  <c:v>51302757.892204002</c:v>
                </c:pt>
                <c:pt idx="1460">
                  <c:v>51301618.015534006</c:v>
                </c:pt>
                <c:pt idx="1461">
                  <c:v>51300468.989689</c:v>
                </c:pt>
                <c:pt idx="1462">
                  <c:v>51299310.825465001</c:v>
                </c:pt>
                <c:pt idx="1463">
                  <c:v>51298143.533635005</c:v>
                </c:pt>
                <c:pt idx="1464">
                  <c:v>51296967.124951005</c:v>
                </c:pt>
                <c:pt idx="1465">
                  <c:v>51295781.610146999</c:v>
                </c:pt>
                <c:pt idx="1466">
                  <c:v>51294586.999936007</c:v>
                </c:pt>
                <c:pt idx="1467">
                  <c:v>51293383.305009</c:v>
                </c:pt>
                <c:pt idx="1468">
                  <c:v>51292170.536039002</c:v>
                </c:pt>
                <c:pt idx="1469">
                  <c:v>51290948.703679003</c:v>
                </c:pt>
                <c:pt idx="1470">
                  <c:v>51289717.818559997</c:v>
                </c:pt>
                <c:pt idx="1471">
                  <c:v>51288477.891295008</c:v>
                </c:pt>
                <c:pt idx="1472">
                  <c:v>51287228.932474993</c:v>
                </c:pt>
                <c:pt idx="1473">
                  <c:v>51285970.952673994</c:v>
                </c:pt>
                <c:pt idx="1474">
                  <c:v>51284703.962443002</c:v>
                </c:pt>
                <c:pt idx="1475">
                  <c:v>51283427.972315989</c:v>
                </c:pt>
                <c:pt idx="1476">
                  <c:v>51282142.992803998</c:v>
                </c:pt>
                <c:pt idx="1477">
                  <c:v>51280849.034401998</c:v>
                </c:pt>
                <c:pt idx="1478">
                  <c:v>51279546.107584</c:v>
                </c:pt>
                <c:pt idx="1479">
                  <c:v>51278234.222801998</c:v>
                </c:pt>
                <c:pt idx="1480">
                  <c:v>51276913.390491001</c:v>
                </c:pt>
                <c:pt idx="1481">
                  <c:v>51275583.62106701</c:v>
                </c:pt>
                <c:pt idx="1482">
                  <c:v>51274244.924924999</c:v>
                </c:pt>
                <c:pt idx="1483">
                  <c:v>51272897.312439993</c:v>
                </c:pt>
                <c:pt idx="1484">
                  <c:v>51271540.793970011</c:v>
                </c:pt>
                <c:pt idx="1485">
                  <c:v>51270175.379851997</c:v>
                </c:pt>
                <c:pt idx="1486">
                  <c:v>51268801.080403998</c:v>
                </c:pt>
                <c:pt idx="1487">
                  <c:v>51267417.905925997</c:v>
                </c:pt>
                <c:pt idx="1488">
                  <c:v>51266025.866696</c:v>
                </c:pt>
                <c:pt idx="1489">
                  <c:v>51264624.972975992</c:v>
                </c:pt>
                <c:pt idx="1490">
                  <c:v>51263215.235006005</c:v>
                </c:pt>
                <c:pt idx="1491">
                  <c:v>51261796.663011</c:v>
                </c:pt>
                <c:pt idx="1492">
                  <c:v>51260369.267192006</c:v>
                </c:pt>
                <c:pt idx="1493">
                  <c:v>51258933.057735994</c:v>
                </c:pt>
                <c:pt idx="1494">
                  <c:v>51257488.044807002</c:v>
                </c:pt>
                <c:pt idx="1495">
                  <c:v>51256034.23855301</c:v>
                </c:pt>
                <c:pt idx="1496">
                  <c:v>51254571.649101004</c:v>
                </c:pt>
                <c:pt idx="1497">
                  <c:v>51253100.286561996</c:v>
                </c:pt>
                <c:pt idx="1498">
                  <c:v>51251620.161026001</c:v>
                </c:pt>
                <c:pt idx="1499">
                  <c:v>51250131.282564998</c:v>
                </c:pt>
                <c:pt idx="1500">
                  <c:v>51248633.66123201</c:v>
                </c:pt>
                <c:pt idx="1501">
                  <c:v>51247127.307061993</c:v>
                </c:pt>
                <c:pt idx="1502">
                  <c:v>51245612.230071999</c:v>
                </c:pt>
                <c:pt idx="1503">
                  <c:v>51244088.440260001</c:v>
                </c:pt>
                <c:pt idx="1504">
                  <c:v>51242555.947604001</c:v>
                </c:pt>
                <c:pt idx="1505">
                  <c:v>51241014.762066998</c:v>
                </c:pt>
                <c:pt idx="1506">
                  <c:v>51239464.893591002</c:v>
                </c:pt>
                <c:pt idx="1507">
                  <c:v>51237906.352100991</c:v>
                </c:pt>
                <c:pt idx="1508">
                  <c:v>51236339.147501998</c:v>
                </c:pt>
                <c:pt idx="1509">
                  <c:v>51234763.289682999</c:v>
                </c:pt>
                <c:pt idx="1510">
                  <c:v>51233178.788512997</c:v>
                </c:pt>
                <c:pt idx="1511">
                  <c:v>51231585.653845996</c:v>
                </c:pt>
                <c:pt idx="1512">
                  <c:v>51229983.895512998</c:v>
                </c:pt>
                <c:pt idx="1513">
                  <c:v>51228373.523332</c:v>
                </c:pt>
                <c:pt idx="1514">
                  <c:v>51226754.547099002</c:v>
                </c:pt>
                <c:pt idx="1515">
                  <c:v>51225126.976594001</c:v>
                </c:pt>
                <c:pt idx="1516">
                  <c:v>51223490.82158</c:v>
                </c:pt>
                <c:pt idx="1517">
                  <c:v>51221846.091800004</c:v>
                </c:pt>
                <c:pt idx="1518">
                  <c:v>51220192.796980999</c:v>
                </c:pt>
                <c:pt idx="1519">
                  <c:v>51218530.946830995</c:v>
                </c:pt>
                <c:pt idx="1520">
                  <c:v>51216860.551041</c:v>
                </c:pt>
                <c:pt idx="1521">
                  <c:v>51215181.619284004</c:v>
                </c:pt>
                <c:pt idx="1522">
                  <c:v>51213494.161216006</c:v>
                </c:pt>
                <c:pt idx="1523">
                  <c:v>51211798.18647299</c:v>
                </c:pt>
                <c:pt idx="1524">
                  <c:v>51210093.704678006</c:v>
                </c:pt>
                <c:pt idx="1525">
                  <c:v>51208380.725432009</c:v>
                </c:pt>
                <c:pt idx="1526">
                  <c:v>51206659.258320995</c:v>
                </c:pt>
                <c:pt idx="1527">
                  <c:v>51204929.312912993</c:v>
                </c:pt>
                <c:pt idx="1528">
                  <c:v>51203190.898758002</c:v>
                </c:pt>
                <c:pt idx="1529">
                  <c:v>51201444.025389999</c:v>
                </c:pt>
                <c:pt idx="1530">
                  <c:v>51199688.702323996</c:v>
                </c:pt>
                <c:pt idx="1531">
                  <c:v>51197924.939060003</c:v>
                </c:pt>
                <c:pt idx="1532">
                  <c:v>51196152.745078005</c:v>
                </c:pt>
                <c:pt idx="1533">
                  <c:v>51194372.12984401</c:v>
                </c:pt>
                <c:pt idx="1534">
                  <c:v>51192583.102802992</c:v>
                </c:pt>
                <c:pt idx="1535">
                  <c:v>51190785.673386991</c:v>
                </c:pt>
                <c:pt idx="1536">
                  <c:v>51188979.851007998</c:v>
                </c:pt>
                <c:pt idx="1537">
                  <c:v>51187165.645062</c:v>
                </c:pt>
                <c:pt idx="1538">
                  <c:v>51185343.064929001</c:v>
                </c:pt>
                <c:pt idx="1539">
                  <c:v>51183512.119971</c:v>
                </c:pt>
                <c:pt idx="1540">
                  <c:v>51181672.819532</c:v>
                </c:pt>
                <c:pt idx="1541">
                  <c:v>51179825.172940999</c:v>
                </c:pt>
                <c:pt idx="1542">
                  <c:v>51177969.189511001</c:v>
                </c:pt>
                <c:pt idx="1543">
                  <c:v>51176104.878535002</c:v>
                </c:pt>
                <c:pt idx="1544">
                  <c:v>51174232.24929101</c:v>
                </c:pt>
                <c:pt idx="1545">
                  <c:v>51172351.311041996</c:v>
                </c:pt>
                <c:pt idx="1546">
                  <c:v>51170462.073031999</c:v>
                </c:pt>
                <c:pt idx="1547">
                  <c:v>51168564.544489004</c:v>
                </c:pt>
                <c:pt idx="1548">
                  <c:v>51166658.734625004</c:v>
                </c:pt>
                <c:pt idx="1549">
                  <c:v>51164744.652635001</c:v>
                </c:pt>
                <c:pt idx="1550">
                  <c:v>51162822.307698004</c:v>
                </c:pt>
                <c:pt idx="1551">
                  <c:v>51160891.708975002</c:v>
                </c:pt>
                <c:pt idx="1552">
                  <c:v>51158952.865612</c:v>
                </c:pt>
                <c:pt idx="1553">
                  <c:v>51157005.786739998</c:v>
                </c:pt>
                <c:pt idx="1554">
                  <c:v>51155050.481470004</c:v>
                </c:pt>
                <c:pt idx="1555">
                  <c:v>51153086.958899997</c:v>
                </c:pt>
                <c:pt idx="1556">
                  <c:v>51151115.228110008</c:v>
                </c:pt>
                <c:pt idx="1557">
                  <c:v>51149135.298165008</c:v>
                </c:pt>
                <c:pt idx="1558">
                  <c:v>51147147.178112</c:v>
                </c:pt>
                <c:pt idx="1559">
                  <c:v>51145150.876982994</c:v>
                </c:pt>
                <c:pt idx="1560">
                  <c:v>51143146.403794996</c:v>
                </c:pt>
                <c:pt idx="1561">
                  <c:v>51141133.767547004</c:v>
                </c:pt>
                <c:pt idx="1562">
                  <c:v>51139112.977223001</c:v>
                </c:pt>
                <c:pt idx="1563">
                  <c:v>51137084.041790999</c:v>
                </c:pt>
                <c:pt idx="1564">
                  <c:v>51135046.970202997</c:v>
                </c:pt>
                <c:pt idx="1565">
                  <c:v>51133001.771394007</c:v>
                </c:pt>
                <c:pt idx="1566">
                  <c:v>51130948.454283997</c:v>
                </c:pt>
                <c:pt idx="1567">
                  <c:v>51128887.027778998</c:v>
                </c:pt>
                <c:pt idx="1568">
                  <c:v>51126817.500764996</c:v>
                </c:pt>
                <c:pt idx="1569">
                  <c:v>51124739.882116996</c:v>
                </c:pt>
                <c:pt idx="1570">
                  <c:v>51122654.180689998</c:v>
                </c:pt>
                <c:pt idx="1571">
                  <c:v>51120560.405325994</c:v>
                </c:pt>
                <c:pt idx="1572">
                  <c:v>51118458.564851001</c:v>
                </c:pt>
                <c:pt idx="1573">
                  <c:v>51116348.668074004</c:v>
                </c:pt>
                <c:pt idx="1574">
                  <c:v>51114230.723789997</c:v>
                </c:pt>
                <c:pt idx="1575">
                  <c:v>51112104.740778998</c:v>
                </c:pt>
                <c:pt idx="1576">
                  <c:v>51109970.727802001</c:v>
                </c:pt>
                <c:pt idx="1577">
                  <c:v>51107828.693608008</c:v>
                </c:pt>
                <c:pt idx="1578">
                  <c:v>51105678.646928996</c:v>
                </c:pt>
                <c:pt idx="1579">
                  <c:v>51103520.596483</c:v>
                </c:pt>
                <c:pt idx="1580">
                  <c:v>51101354.550970994</c:v>
                </c:pt>
                <c:pt idx="1581">
                  <c:v>51099180.519079</c:v>
                </c:pt>
                <c:pt idx="1582">
                  <c:v>51096998.509478003</c:v>
                </c:pt>
                <c:pt idx="1583">
                  <c:v>51094808.530824997</c:v>
                </c:pt>
                <c:pt idx="1584">
                  <c:v>51092610.591759011</c:v>
                </c:pt>
                <c:pt idx="1585">
                  <c:v>51090404.700906001</c:v>
                </c:pt>
                <c:pt idx="1586">
                  <c:v>51088190.86687699</c:v>
                </c:pt>
                <c:pt idx="1587">
                  <c:v>51085969.098265007</c:v>
                </c:pt>
                <c:pt idx="1588">
                  <c:v>51083739.403653003</c:v>
                </c:pt>
                <c:pt idx="1589">
                  <c:v>51081501.791603006</c:v>
                </c:pt>
                <c:pt idx="1590">
                  <c:v>51079256.270666003</c:v>
                </c:pt>
                <c:pt idx="1591">
                  <c:v>51077002.849377997</c:v>
                </c:pt>
                <c:pt idx="1592">
                  <c:v>51074741.536258005</c:v>
                </c:pt>
                <c:pt idx="1593">
                  <c:v>51072472.339811996</c:v>
                </c:pt>
                <c:pt idx="1594">
                  <c:v>51070195.268528007</c:v>
                </c:pt>
                <c:pt idx="1595">
                  <c:v>51067910.330883995</c:v>
                </c:pt>
                <c:pt idx="1596">
                  <c:v>51065617.535340011</c:v>
                </c:pt>
                <c:pt idx="1597">
                  <c:v>51063316.89034</c:v>
                </c:pt>
                <c:pt idx="1598">
                  <c:v>51061008.404316992</c:v>
                </c:pt>
                <c:pt idx="1599">
                  <c:v>51058692.085686997</c:v>
                </c:pt>
                <c:pt idx="1600">
                  <c:v>51056367.942850992</c:v>
                </c:pt>
                <c:pt idx="1601">
                  <c:v>51054035.984196998</c:v>
                </c:pt>
                <c:pt idx="1602">
                  <c:v>51051696.218097009</c:v>
                </c:pt>
                <c:pt idx="1603">
                  <c:v>51049348.652908996</c:v>
                </c:pt>
                <c:pt idx="1604">
                  <c:v>51046993.296976</c:v>
                </c:pt>
                <c:pt idx="1605">
                  <c:v>51044630.158627003</c:v>
                </c:pt>
                <c:pt idx="1606">
                  <c:v>51042259.246175997</c:v>
                </c:pt>
                <c:pt idx="1607">
                  <c:v>51039880.567924</c:v>
                </c:pt>
                <c:pt idx="1608">
                  <c:v>51037494.132156</c:v>
                </c:pt>
                <c:pt idx="1609">
                  <c:v>51035099.947143003</c:v>
                </c:pt>
                <c:pt idx="1610">
                  <c:v>51032698.021141008</c:v>
                </c:pt>
                <c:pt idx="1611">
                  <c:v>51030288.362393998</c:v>
                </c:pt>
                <c:pt idx="1612">
                  <c:v>51027870.979130007</c:v>
                </c:pt>
                <c:pt idx="1613">
                  <c:v>51025445.879561998</c:v>
                </c:pt>
                <c:pt idx="1614">
                  <c:v>51023013.071891002</c:v>
                </c:pt>
                <c:pt idx="1615">
                  <c:v>51020572.564300999</c:v>
                </c:pt>
                <c:pt idx="1616">
                  <c:v>51018124.364964999</c:v>
                </c:pt>
                <c:pt idx="1617">
                  <c:v>51015668.482039995</c:v>
                </c:pt>
                <c:pt idx="1618">
                  <c:v>51013204.923668005</c:v>
                </c:pt>
                <c:pt idx="1619">
                  <c:v>51010733.697980002</c:v>
                </c:pt>
                <c:pt idx="1620">
                  <c:v>51008254.813089989</c:v>
                </c:pt>
                <c:pt idx="1621">
                  <c:v>51005768.277100004</c:v>
                </c:pt>
                <c:pt idx="1622">
                  <c:v>51003274.098096006</c:v>
                </c:pt>
                <c:pt idx="1623">
                  <c:v>51000772.284153007</c:v>
                </c:pt>
                <c:pt idx="1624">
                  <c:v>50998262.84332899</c:v>
                </c:pt>
                <c:pt idx="1625">
                  <c:v>50995745.783670001</c:v>
                </c:pt>
                <c:pt idx="1626">
                  <c:v>50993221.113208003</c:v>
                </c:pt>
                <c:pt idx="1627">
                  <c:v>50990688.839961</c:v>
                </c:pt>
                <c:pt idx="1628">
                  <c:v>50988148.971933007</c:v>
                </c:pt>
                <c:pt idx="1629">
                  <c:v>50985601.517113999</c:v>
                </c:pt>
                <c:pt idx="1630">
                  <c:v>50983046.48348099</c:v>
                </c:pt>
                <c:pt idx="1631">
                  <c:v>50980483.878998004</c:v>
                </c:pt>
                <c:pt idx="1632">
                  <c:v>50977913.711612999</c:v>
                </c:pt>
                <c:pt idx="1633">
                  <c:v>50975335.989262</c:v>
                </c:pt>
                <c:pt idx="1634">
                  <c:v>50972750.719868004</c:v>
                </c:pt>
                <c:pt idx="1635">
                  <c:v>50970157.911339</c:v>
                </c:pt>
                <c:pt idx="1636">
                  <c:v>50967557.571570002</c:v>
                </c:pt>
                <c:pt idx="1637">
                  <c:v>50964949.708443008</c:v>
                </c:pt>
                <c:pt idx="1638">
                  <c:v>50962334.329827003</c:v>
                </c:pt>
                <c:pt idx="1639">
                  <c:v>50959711.443574995</c:v>
                </c:pt>
                <c:pt idx="1640">
                  <c:v>50957081.057528995</c:v>
                </c:pt>
                <c:pt idx="1641">
                  <c:v>50954443.179518007</c:v>
                </c:pt>
                <c:pt idx="1642">
                  <c:v>50951797.817354992</c:v>
                </c:pt>
                <c:pt idx="1643">
                  <c:v>50949144.978841998</c:v>
                </c:pt>
                <c:pt idx="1644">
                  <c:v>50946484.671768002</c:v>
                </c:pt>
                <c:pt idx="1645">
                  <c:v>50943816.903905995</c:v>
                </c:pt>
                <c:pt idx="1646">
                  <c:v>50941141.683017999</c:v>
                </c:pt>
                <c:pt idx="1647">
                  <c:v>50938459.016853996</c:v>
                </c:pt>
                <c:pt idx="1648">
                  <c:v>50935768.913147002</c:v>
                </c:pt>
                <c:pt idx="1649">
                  <c:v>50933071.379620001</c:v>
                </c:pt>
                <c:pt idx="1650">
                  <c:v>50930366.423980996</c:v>
                </c:pt>
                <c:pt idx="1651">
                  <c:v>50927654.053927995</c:v>
                </c:pt>
                <c:pt idx="1652">
                  <c:v>50924934.277142003</c:v>
                </c:pt>
                <c:pt idx="1653">
                  <c:v>50922207.101293005</c:v>
                </c:pt>
                <c:pt idx="1654">
                  <c:v>50919472.534039006</c:v>
                </c:pt>
                <c:pt idx="1655">
                  <c:v>50916730.583021991</c:v>
                </c:pt>
                <c:pt idx="1656">
                  <c:v>50913981.255874</c:v>
                </c:pt>
                <c:pt idx="1657">
                  <c:v>50911224.560213007</c:v>
                </c:pt>
                <c:pt idx="1658">
                  <c:v>50908460.503642999</c:v>
                </c:pt>
                <c:pt idx="1659">
                  <c:v>50905689.093757011</c:v>
                </c:pt>
                <c:pt idx="1660">
                  <c:v>50902910.338135004</c:v>
                </c:pt>
                <c:pt idx="1661">
                  <c:v>50900124.244342998</c:v>
                </c:pt>
                <c:pt idx="1662">
                  <c:v>50897330.819935001</c:v>
                </c:pt>
                <c:pt idx="1663">
                  <c:v>50894530.072453</c:v>
                </c:pt>
                <c:pt idx="1664">
                  <c:v>50891722.009423003</c:v>
                </c:pt>
                <c:pt idx="1665">
                  <c:v>50888906.638362996</c:v>
                </c:pt>
                <c:pt idx="1666">
                  <c:v>50886083.966774993</c:v>
                </c:pt>
                <c:pt idx="1667">
                  <c:v>50883254.002149999</c:v>
                </c:pt>
                <c:pt idx="1668">
                  <c:v>50880416.751965001</c:v>
                </c:pt>
                <c:pt idx="1669">
                  <c:v>50877572.223686002</c:v>
                </c:pt>
                <c:pt idx="1670">
                  <c:v>50874720.424765997</c:v>
                </c:pt>
                <c:pt idx="1671">
                  <c:v>50871861.362644002</c:v>
                </c:pt>
                <c:pt idx="1672">
                  <c:v>50868995.044748999</c:v>
                </c:pt>
                <c:pt idx="1673">
                  <c:v>50866121.478496</c:v>
                </c:pt>
                <c:pt idx="1674">
                  <c:v>50863240.671287008</c:v>
                </c:pt>
                <c:pt idx="1675">
                  <c:v>50860352.630514003</c:v>
                </c:pt>
                <c:pt idx="1676">
                  <c:v>50857457.363553002</c:v>
                </c:pt>
                <c:pt idx="1677">
                  <c:v>50854554.87777099</c:v>
                </c:pt>
                <c:pt idx="1678">
                  <c:v>50851645.180520996</c:v>
                </c:pt>
                <c:pt idx="1679">
                  <c:v>50848728.279144011</c:v>
                </c:pt>
                <c:pt idx="1680">
                  <c:v>50845804.180969</c:v>
                </c:pt>
                <c:pt idx="1681">
                  <c:v>50842872.893312991</c:v>
                </c:pt>
                <c:pt idx="1682">
                  <c:v>50839934.423478998</c:v>
                </c:pt>
                <c:pt idx="1683">
                  <c:v>50836988.778760001</c:v>
                </c:pt>
                <c:pt idx="1684">
                  <c:v>50834035.966435</c:v>
                </c:pt>
                <c:pt idx="1685">
                  <c:v>50831075.993773997</c:v>
                </c:pt>
                <c:pt idx="1686">
                  <c:v>50828108.868029997</c:v>
                </c:pt>
                <c:pt idx="1687">
                  <c:v>50825134.596449003</c:v>
                </c:pt>
                <c:pt idx="1688">
                  <c:v>50822153.18626</c:v>
                </c:pt>
                <c:pt idx="1689">
                  <c:v>50819164.644685</c:v>
                </c:pt>
                <c:pt idx="1690">
                  <c:v>50816168.978928998</c:v>
                </c:pt>
                <c:pt idx="1691">
                  <c:v>50813166.196190007</c:v>
                </c:pt>
                <c:pt idx="1692">
                  <c:v>50810156.303649999</c:v>
                </c:pt>
                <c:pt idx="1693">
                  <c:v>50807139.308479995</c:v>
                </c:pt>
                <c:pt idx="1694">
                  <c:v>50804115.217841998</c:v>
                </c:pt>
                <c:pt idx="1695">
                  <c:v>50801084.038881995</c:v>
                </c:pt>
                <c:pt idx="1696">
                  <c:v>50798045.778736003</c:v>
                </c:pt>
                <c:pt idx="1697">
                  <c:v>50795000.444528997</c:v>
                </c:pt>
                <c:pt idx="1698">
                  <c:v>50791948.04337199</c:v>
                </c:pt>
                <c:pt idx="1699">
                  <c:v>50788888.58236599</c:v>
                </c:pt>
                <c:pt idx="1700">
                  <c:v>50785822.068601005</c:v>
                </c:pt>
                <c:pt idx="1701">
                  <c:v>50782748.509153008</c:v>
                </c:pt>
                <c:pt idx="1702">
                  <c:v>50779667.911086991</c:v>
                </c:pt>
                <c:pt idx="1703">
                  <c:v>50776580.281456999</c:v>
                </c:pt>
                <c:pt idx="1704">
                  <c:v>50773485.627305001</c:v>
                </c:pt>
                <c:pt idx="1705">
                  <c:v>50770383.955661997</c:v>
                </c:pt>
                <c:pt idx="1706">
                  <c:v>50767275.273546003</c:v>
                </c:pt>
                <c:pt idx="1707">
                  <c:v>50764159.587963998</c:v>
                </c:pt>
                <c:pt idx="1708">
                  <c:v>50761036.905911997</c:v>
                </c:pt>
                <c:pt idx="1709">
                  <c:v>50757907.234373003</c:v>
                </c:pt>
                <c:pt idx="1710">
                  <c:v>50754770.58032199</c:v>
                </c:pt>
                <c:pt idx="1711">
                  <c:v>50751626.950717993</c:v>
                </c:pt>
                <c:pt idx="1712">
                  <c:v>50748476.352510996</c:v>
                </c:pt>
                <c:pt idx="1713">
                  <c:v>50745318.79263901</c:v>
                </c:pt>
                <c:pt idx="1714">
                  <c:v>50742154.278030008</c:v>
                </c:pt>
                <c:pt idx="1715">
                  <c:v>50738982.815598011</c:v>
                </c:pt>
                <c:pt idx="1716">
                  <c:v>50735804.412247002</c:v>
                </c:pt>
                <c:pt idx="1717">
                  <c:v>50732619.074871995</c:v>
                </c:pt>
                <c:pt idx="1718">
                  <c:v>50729426.810350992</c:v>
                </c:pt>
                <c:pt idx="1719">
                  <c:v>50726227.625556007</c:v>
                </c:pt>
                <c:pt idx="1720">
                  <c:v>50723021.527346</c:v>
                </c:pt>
                <c:pt idx="1721">
                  <c:v>50719808.522566997</c:v>
                </c:pt>
                <c:pt idx="1722">
                  <c:v>50716588.618058003</c:v>
                </c:pt>
                <c:pt idx="1723">
                  <c:v>50713361.820641011</c:v>
                </c:pt>
                <c:pt idx="1724">
                  <c:v>50710128.137132004</c:v>
                </c:pt>
                <c:pt idx="1725">
                  <c:v>50706887.574332997</c:v>
                </c:pt>
                <c:pt idx="1726">
                  <c:v>50703640.139036007</c:v>
                </c:pt>
                <c:pt idx="1727">
                  <c:v>50700385.838021994</c:v>
                </c:pt>
                <c:pt idx="1728">
                  <c:v>50697124.678060003</c:v>
                </c:pt>
                <c:pt idx="1729">
                  <c:v>50693856.665908009</c:v>
                </c:pt>
                <c:pt idx="1730">
                  <c:v>50690581.808313996</c:v>
                </c:pt>
                <c:pt idx="1731">
                  <c:v>50687300.112014994</c:v>
                </c:pt>
                <c:pt idx="1732">
                  <c:v>50684011.583734997</c:v>
                </c:pt>
                <c:pt idx="1733">
                  <c:v>50680716.230190009</c:v>
                </c:pt>
                <c:pt idx="1734">
                  <c:v>50677414.058081992</c:v>
                </c:pt>
                <c:pt idx="1735">
                  <c:v>50674105.074105002</c:v>
                </c:pt>
                <c:pt idx="1736">
                  <c:v>50670789.284939006</c:v>
                </c:pt>
                <c:pt idx="1737">
                  <c:v>50667466.697256006</c:v>
                </c:pt>
                <c:pt idx="1738">
                  <c:v>50664137.317715988</c:v>
                </c:pt>
                <c:pt idx="1739">
                  <c:v>50660801.152967997</c:v>
                </c:pt>
                <c:pt idx="1740">
                  <c:v>50657458.209651008</c:v>
                </c:pt>
                <c:pt idx="1741">
                  <c:v>50654108.494391002</c:v>
                </c:pt>
                <c:pt idx="1742">
                  <c:v>50650752.013805993</c:v>
                </c:pt>
                <c:pt idx="1743">
                  <c:v>50647388.774501003</c:v>
                </c:pt>
                <c:pt idx="1744">
                  <c:v>50644018.783073001</c:v>
                </c:pt>
                <c:pt idx="1745">
                  <c:v>50640642.046104997</c:v>
                </c:pt>
                <c:pt idx="1746">
                  <c:v>50637258.570171997</c:v>
                </c:pt>
                <c:pt idx="1747">
                  <c:v>50633868.361837007</c:v>
                </c:pt>
                <c:pt idx="1748">
                  <c:v>50630471.427652001</c:v>
                </c:pt>
                <c:pt idx="1749">
                  <c:v>50627067.774161011</c:v>
                </c:pt>
                <c:pt idx="1750">
                  <c:v>50623657.407893002</c:v>
                </c:pt>
                <c:pt idx="1751">
                  <c:v>50620240.335370995</c:v>
                </c:pt>
                <c:pt idx="1752">
                  <c:v>50616816.563105002</c:v>
                </c:pt>
                <c:pt idx="1753">
                  <c:v>50613386.097594008</c:v>
                </c:pt>
                <c:pt idx="1754">
                  <c:v>50609948.945326991</c:v>
                </c:pt>
                <c:pt idx="1755">
                  <c:v>50606505.112784989</c:v>
                </c:pt>
                <c:pt idx="1756">
                  <c:v>50603054.606435001</c:v>
                </c:pt>
                <c:pt idx="1757">
                  <c:v>50599597.432735994</c:v>
                </c:pt>
                <c:pt idx="1758">
                  <c:v>50596133.598134018</c:v>
                </c:pt>
                <c:pt idx="1759">
                  <c:v>50592663.109068006</c:v>
                </c:pt>
                <c:pt idx="1760">
                  <c:v>50589185.971963003</c:v>
                </c:pt>
                <c:pt idx="1761">
                  <c:v>50585702.193237007</c:v>
                </c:pt>
                <c:pt idx="1762">
                  <c:v>50582211.779296011</c:v>
                </c:pt>
                <c:pt idx="1763">
                  <c:v>50578714.736536011</c:v>
                </c:pt>
                <c:pt idx="1764">
                  <c:v>50575211.071341999</c:v>
                </c:pt>
                <c:pt idx="1765">
                  <c:v>50571700.790089004</c:v>
                </c:pt>
                <c:pt idx="1766">
                  <c:v>50568183.89914301</c:v>
                </c:pt>
                <c:pt idx="1767">
                  <c:v>50564660.404858999</c:v>
                </c:pt>
                <c:pt idx="1768">
                  <c:v>50561130.313579991</c:v>
                </c:pt>
                <c:pt idx="1769">
                  <c:v>50557593.631643005</c:v>
                </c:pt>
                <c:pt idx="1770">
                  <c:v>50554050.365370996</c:v>
                </c:pt>
                <c:pt idx="1771">
                  <c:v>50550500.521078005</c:v>
                </c:pt>
                <c:pt idx="1772">
                  <c:v>50546944.105068006</c:v>
                </c:pt>
                <c:pt idx="1773">
                  <c:v>50543381.123636007</c:v>
                </c:pt>
                <c:pt idx="1774">
                  <c:v>50539811.583064996</c:v>
                </c:pt>
                <c:pt idx="1775">
                  <c:v>50536235.489629</c:v>
                </c:pt>
                <c:pt idx="1776">
                  <c:v>50532652.849592999</c:v>
                </c:pt>
                <c:pt idx="1777">
                  <c:v>50529063.669209011</c:v>
                </c:pt>
                <c:pt idx="1778">
                  <c:v>50525467.954720989</c:v>
                </c:pt>
                <c:pt idx="1779">
                  <c:v>50521865.712364994</c:v>
                </c:pt>
                <c:pt idx="1780">
                  <c:v>50518256.948361993</c:v>
                </c:pt>
                <c:pt idx="1781">
                  <c:v>50514641.668928005</c:v>
                </c:pt>
                <c:pt idx="1782">
                  <c:v>50511019.880265996</c:v>
                </c:pt>
                <c:pt idx="1783">
                  <c:v>50507391.588570997</c:v>
                </c:pt>
                <c:pt idx="1784">
                  <c:v>50503756.80002699</c:v>
                </c:pt>
                <c:pt idx="1785">
                  <c:v>50500115.520806998</c:v>
                </c:pt>
                <c:pt idx="1786">
                  <c:v>50496467.757077999</c:v>
                </c:pt>
                <c:pt idx="1787">
                  <c:v>50492813.514992997</c:v>
                </c:pt>
                <c:pt idx="1788">
                  <c:v>50489152.800698005</c:v>
                </c:pt>
                <c:pt idx="1789">
                  <c:v>50485485.620327003</c:v>
                </c:pt>
                <c:pt idx="1790">
                  <c:v>50481811.980007</c:v>
                </c:pt>
                <c:pt idx="1791">
                  <c:v>50478131.885851994</c:v>
                </c:pt>
                <c:pt idx="1792">
                  <c:v>50474445.343969993</c:v>
                </c:pt>
                <c:pt idx="1793">
                  <c:v>50470752.360455997</c:v>
                </c:pt>
                <c:pt idx="1794">
                  <c:v>50467052.941395998</c:v>
                </c:pt>
                <c:pt idx="1795">
                  <c:v>50463347.092868999</c:v>
                </c:pt>
                <c:pt idx="1796">
                  <c:v>50459634.820940003</c:v>
                </c:pt>
                <c:pt idx="1797">
                  <c:v>50455916.131669007</c:v>
                </c:pt>
                <c:pt idx="1798">
                  <c:v>50452191.031102002</c:v>
                </c:pt>
                <c:pt idx="1799">
                  <c:v>50448459.525280006</c:v>
                </c:pt>
                <c:pt idx="1800">
                  <c:v>50444721.620229006</c:v>
                </c:pt>
                <c:pt idx="1801">
                  <c:v>50440977.321970999</c:v>
                </c:pt>
                <c:pt idx="1802">
                  <c:v>50437226.636514001</c:v>
                </c:pt>
                <c:pt idx="1803">
                  <c:v>50433469.569860004</c:v>
                </c:pt>
                <c:pt idx="1804">
                  <c:v>50429706.127998009</c:v>
                </c:pt>
                <c:pt idx="1805">
                  <c:v>50425936.316911988</c:v>
                </c:pt>
                <c:pt idx="1806">
                  <c:v>50422160.142571993</c:v>
                </c:pt>
                <c:pt idx="1807">
                  <c:v>50418377.610941</c:v>
                </c:pt>
                <c:pt idx="1808">
                  <c:v>50414588.727972001</c:v>
                </c:pt>
                <c:pt idx="1809">
                  <c:v>50410793.499610007</c:v>
                </c:pt>
                <c:pt idx="1810">
                  <c:v>50406991.931787997</c:v>
                </c:pt>
                <c:pt idx="1811">
                  <c:v>50403184.030432001</c:v>
                </c:pt>
                <c:pt idx="1812">
                  <c:v>50399369.801457003</c:v>
                </c:pt>
                <c:pt idx="1813">
                  <c:v>50395549.250769995</c:v>
                </c:pt>
                <c:pt idx="1814">
                  <c:v>50391722.384267002</c:v>
                </c:pt>
                <c:pt idx="1815">
                  <c:v>50387889.207837008</c:v>
                </c:pt>
                <c:pt idx="1816">
                  <c:v>50384049.727359004</c:v>
                </c:pt>
                <c:pt idx="1817">
                  <c:v>50380203.948699996</c:v>
                </c:pt>
                <c:pt idx="1818">
                  <c:v>50376351.877721988</c:v>
                </c:pt>
                <c:pt idx="1819">
                  <c:v>50372493.520276003</c:v>
                </c:pt>
                <c:pt idx="1820">
                  <c:v>50368628.882201992</c:v>
                </c:pt>
                <c:pt idx="1821">
                  <c:v>50364757.969334006</c:v>
                </c:pt>
                <c:pt idx="1822">
                  <c:v>50360880.787495002</c:v>
                </c:pt>
                <c:pt idx="1823">
                  <c:v>50356997.342498995</c:v>
                </c:pt>
                <c:pt idx="1824">
                  <c:v>50353107.640151002</c:v>
                </c:pt>
                <c:pt idx="1825">
                  <c:v>50349211.686248004</c:v>
                </c:pt>
                <c:pt idx="1826">
                  <c:v>50345309.486575991</c:v>
                </c:pt>
                <c:pt idx="1827">
                  <c:v>50341401.046912991</c:v>
                </c:pt>
                <c:pt idx="1828">
                  <c:v>50337486.373026989</c:v>
                </c:pt>
                <c:pt idx="1829">
                  <c:v>50333565.470679</c:v>
                </c:pt>
                <c:pt idx="1830">
                  <c:v>50329638.345619999</c:v>
                </c:pt>
                <c:pt idx="1831">
                  <c:v>50325705.003591001</c:v>
                </c:pt>
                <c:pt idx="1832">
                  <c:v>50321765.450323991</c:v>
                </c:pt>
                <c:pt idx="1833">
                  <c:v>50317819.69154501</c:v>
                </c:pt>
                <c:pt idx="1834">
                  <c:v>50313867.732966997</c:v>
                </c:pt>
                <c:pt idx="1835">
                  <c:v>50309909.580297008</c:v>
                </c:pt>
                <c:pt idx="1836">
                  <c:v>50305945.239232019</c:v>
                </c:pt>
                <c:pt idx="1837">
                  <c:v>50301974.715460002</c:v>
                </c:pt>
                <c:pt idx="1838">
                  <c:v>50297998.014660001</c:v>
                </c:pt>
                <c:pt idx="1839">
                  <c:v>50294015.142501995</c:v>
                </c:pt>
                <c:pt idx="1840">
                  <c:v>50290026.104650006</c:v>
                </c:pt>
                <c:pt idx="1841">
                  <c:v>50286030.906753995</c:v>
                </c:pt>
                <c:pt idx="1842">
                  <c:v>50282029.554458998</c:v>
                </c:pt>
                <c:pt idx="1843">
                  <c:v>50278022.053400993</c:v>
                </c:pt>
                <c:pt idx="1844">
                  <c:v>50274008.409206003</c:v>
                </c:pt>
                <c:pt idx="1845">
                  <c:v>50269988.627491005</c:v>
                </c:pt>
                <c:pt idx="1846">
                  <c:v>50265962.713864997</c:v>
                </c:pt>
                <c:pt idx="1847">
                  <c:v>50261930.673929997</c:v>
                </c:pt>
                <c:pt idx="1848">
                  <c:v>50257892.513275996</c:v>
                </c:pt>
                <c:pt idx="1849">
                  <c:v>50253848.237484999</c:v>
                </c:pt>
                <c:pt idx="1850">
                  <c:v>50249797.852132991</c:v>
                </c:pt>
                <c:pt idx="1851">
                  <c:v>50245741.362784989</c:v>
                </c:pt>
                <c:pt idx="1852">
                  <c:v>50241678.774997011</c:v>
                </c:pt>
                <c:pt idx="1853">
                  <c:v>50237610.094319001</c:v>
                </c:pt>
                <c:pt idx="1854">
                  <c:v>50233535.326288998</c:v>
                </c:pt>
                <c:pt idx="1855">
                  <c:v>50229454.476438999</c:v>
                </c:pt>
                <c:pt idx="1856">
                  <c:v>50225367.550292</c:v>
                </c:pt>
                <c:pt idx="1857">
                  <c:v>50221274.553359993</c:v>
                </c:pt>
                <c:pt idx="1858">
                  <c:v>50217175.491151005</c:v>
                </c:pt>
                <c:pt idx="1859">
                  <c:v>50213070.369160004</c:v>
                </c:pt>
                <c:pt idx="1860">
                  <c:v>50208959.192876004</c:v>
                </c:pt>
                <c:pt idx="1861">
                  <c:v>50204841.967778996</c:v>
                </c:pt>
                <c:pt idx="1862">
                  <c:v>50200718.699341007</c:v>
                </c:pt>
                <c:pt idx="1863">
                  <c:v>50196589.393023998</c:v>
                </c:pt>
                <c:pt idx="1864">
                  <c:v>50192454.054283999</c:v>
                </c:pt>
                <c:pt idx="1865">
                  <c:v>50188312.688565001</c:v>
                </c:pt>
                <c:pt idx="1866">
                  <c:v>50184165.301307</c:v>
                </c:pt>
                <c:pt idx="1867">
                  <c:v>50180011.897938006</c:v>
                </c:pt>
                <c:pt idx="1868">
                  <c:v>50175852.483878992</c:v>
                </c:pt>
                <c:pt idx="1869">
                  <c:v>50171687.064543009</c:v>
                </c:pt>
                <c:pt idx="1870">
                  <c:v>50167515.645335004</c:v>
                </c:pt>
                <c:pt idx="1871">
                  <c:v>50163338.231649011</c:v>
                </c:pt>
                <c:pt idx="1872">
                  <c:v>50159154.828874998</c:v>
                </c:pt>
                <c:pt idx="1873">
                  <c:v>50154965.442390993</c:v>
                </c:pt>
                <c:pt idx="1874">
                  <c:v>50150770.077567011</c:v>
                </c:pt>
                <c:pt idx="1875">
                  <c:v>50146568.739768006</c:v>
                </c:pt>
                <c:pt idx="1876">
                  <c:v>50142361.434348002</c:v>
                </c:pt>
                <c:pt idx="1877">
                  <c:v>50138148.166653007</c:v>
                </c:pt>
                <c:pt idx="1878">
                  <c:v>50133928.942019992</c:v>
                </c:pt>
                <c:pt idx="1879">
                  <c:v>50129703.765781</c:v>
                </c:pt>
                <c:pt idx="1880">
                  <c:v>50125472.643256001</c:v>
                </c:pt>
                <c:pt idx="1881">
                  <c:v>50121235.57976</c:v>
                </c:pt>
                <c:pt idx="1882">
                  <c:v>50116992.580596998</c:v>
                </c:pt>
                <c:pt idx="1883">
                  <c:v>50112743.651065998</c:v>
                </c:pt>
                <c:pt idx="1884">
                  <c:v>50108488.796454005</c:v>
                </c:pt>
                <c:pt idx="1885">
                  <c:v>50104228.022042997</c:v>
                </c:pt>
                <c:pt idx="1886">
                  <c:v>50099961.333107002</c:v>
                </c:pt>
                <c:pt idx="1887">
                  <c:v>50095688.734910004</c:v>
                </c:pt>
                <c:pt idx="1888">
                  <c:v>50091410.232708</c:v>
                </c:pt>
                <c:pt idx="1889">
                  <c:v>50087125.831749998</c:v>
                </c:pt>
                <c:pt idx="1890">
                  <c:v>50082835.537278004</c:v>
                </c:pt>
                <c:pt idx="1891">
                  <c:v>50078539.354523994</c:v>
                </c:pt>
                <c:pt idx="1892">
                  <c:v>50074237.288711995</c:v>
                </c:pt>
                <c:pt idx="1893">
                  <c:v>50069929.345059</c:v>
                </c:pt>
                <c:pt idx="1894">
                  <c:v>50065615.528774999</c:v>
                </c:pt>
                <c:pt idx="1895">
                  <c:v>50061295.845059</c:v>
                </c:pt>
                <c:pt idx="1896">
                  <c:v>50056970.299106009</c:v>
                </c:pt>
                <c:pt idx="1897">
                  <c:v>50052638.896098003</c:v>
                </c:pt>
                <c:pt idx="1898">
                  <c:v>50048301.641214006</c:v>
                </c:pt>
                <c:pt idx="1899">
                  <c:v>50043958.539623007</c:v>
                </c:pt>
                <c:pt idx="1900">
                  <c:v>50039609.596485995</c:v>
                </c:pt>
                <c:pt idx="1901">
                  <c:v>50035254.816955991</c:v>
                </c:pt>
                <c:pt idx="1902">
                  <c:v>50030894.206178002</c:v>
                </c:pt>
                <c:pt idx="1903">
                  <c:v>50026527.769291013</c:v>
                </c:pt>
                <c:pt idx="1904">
                  <c:v>50022155.511423998</c:v>
                </c:pt>
                <c:pt idx="1905">
                  <c:v>50017777.437699005</c:v>
                </c:pt>
                <c:pt idx="1906">
                  <c:v>50013393.553230003</c:v>
                </c:pt>
                <c:pt idx="1907">
                  <c:v>50009003.863124996</c:v>
                </c:pt>
                <c:pt idx="1908">
                  <c:v>50004608.37247999</c:v>
                </c:pt>
                <c:pt idx="1909">
                  <c:v>50000207.086387992</c:v>
                </c:pt>
                <c:pt idx="1910">
                  <c:v>49995800.009932004</c:v>
                </c:pt>
                <c:pt idx="1911">
                  <c:v>49991387.148185998</c:v>
                </c:pt>
                <c:pt idx="1912">
                  <c:v>49986968.506219998</c:v>
                </c:pt>
                <c:pt idx="1913">
                  <c:v>49982544.089092001</c:v>
                </c:pt>
                <c:pt idx="1914">
                  <c:v>49978113.901854999</c:v>
                </c:pt>
                <c:pt idx="1915">
                  <c:v>49973677.949554004</c:v>
                </c:pt>
                <c:pt idx="1916">
                  <c:v>49969236.237226002</c:v>
                </c:pt>
                <c:pt idx="1917">
                  <c:v>49964788.769900009</c:v>
                </c:pt>
                <c:pt idx="1918">
                  <c:v>49960335.552598</c:v>
                </c:pt>
                <c:pt idx="1919">
                  <c:v>49955876.590335004</c:v>
                </c:pt>
                <c:pt idx="1920">
                  <c:v>49951411.888115995</c:v>
                </c:pt>
                <c:pt idx="1921">
                  <c:v>49946941.450939998</c:v>
                </c:pt>
                <c:pt idx="1922">
                  <c:v>49942465.283799998</c:v>
                </c:pt>
                <c:pt idx="1923">
                  <c:v>49937983.391679004</c:v>
                </c:pt>
                <c:pt idx="1924">
                  <c:v>49933495.779553019</c:v>
                </c:pt>
                <c:pt idx="1925">
                  <c:v>49929002.452390991</c:v>
                </c:pt>
                <c:pt idx="1926">
                  <c:v>49924503.415154003</c:v>
                </c:pt>
                <c:pt idx="1927">
                  <c:v>49919998.672796004</c:v>
                </c:pt>
                <c:pt idx="1928">
                  <c:v>49915488.230264008</c:v>
                </c:pt>
                <c:pt idx="1929">
                  <c:v>49910972.092496</c:v>
                </c:pt>
                <c:pt idx="1930">
                  <c:v>49906450.264422998</c:v>
                </c:pt>
                <c:pt idx="1931">
                  <c:v>49901922.750969999</c:v>
                </c:pt>
                <c:pt idx="1932">
                  <c:v>49897389.557053</c:v>
                </c:pt>
                <c:pt idx="1933">
                  <c:v>49892850.687579997</c:v>
                </c:pt>
                <c:pt idx="1934">
                  <c:v>49888306.147454001</c:v>
                </c:pt>
                <c:pt idx="1935">
                  <c:v>49883755.941568002</c:v>
                </c:pt>
                <c:pt idx="1936">
                  <c:v>49879200.074810997</c:v>
                </c:pt>
                <c:pt idx="1937">
                  <c:v>49874638.552059993</c:v>
                </c:pt>
                <c:pt idx="1938">
                  <c:v>49870071.378188998</c:v>
                </c:pt>
                <c:pt idx="1939">
                  <c:v>49865498.558061004</c:v>
                </c:pt>
                <c:pt idx="1940">
                  <c:v>49860920.096535005</c:v>
                </c:pt>
                <c:pt idx="1941">
                  <c:v>49856335.998461001</c:v>
                </c:pt>
                <c:pt idx="1942">
                  <c:v>49851746.268682003</c:v>
                </c:pt>
                <c:pt idx="1943">
                  <c:v>49847150.912031993</c:v>
                </c:pt>
                <c:pt idx="1944">
                  <c:v>49842549.933340997</c:v>
                </c:pt>
                <c:pt idx="1945">
                  <c:v>49837943.33743</c:v>
                </c:pt>
                <c:pt idx="1946">
                  <c:v>49833331.129112005</c:v>
                </c:pt>
                <c:pt idx="1947">
                  <c:v>49828713.313193999</c:v>
                </c:pt>
                <c:pt idx="1948">
                  <c:v>49824089.894474</c:v>
                </c:pt>
                <c:pt idx="1949">
                  <c:v>49819460.877746992</c:v>
                </c:pt>
                <c:pt idx="1950">
                  <c:v>49814826.267795004</c:v>
                </c:pt>
                <c:pt idx="1951">
                  <c:v>49810186.069398008</c:v>
                </c:pt>
                <c:pt idx="1952">
                  <c:v>49805540.287324995</c:v>
                </c:pt>
                <c:pt idx="1953">
                  <c:v>49800888.926340997</c:v>
                </c:pt>
                <c:pt idx="1954">
                  <c:v>49796231.991200007</c:v>
                </c:pt>
                <c:pt idx="1955">
                  <c:v>49791569.486653</c:v>
                </c:pt>
                <c:pt idx="1956">
                  <c:v>49786901.417441994</c:v>
                </c:pt>
                <c:pt idx="1957">
                  <c:v>49782227.788300999</c:v>
                </c:pt>
                <c:pt idx="1958">
                  <c:v>49777548.603959002</c:v>
                </c:pt>
                <c:pt idx="1959">
                  <c:v>49772863.869136006</c:v>
                </c:pt>
                <c:pt idx="1960">
                  <c:v>49768173.588545002</c:v>
                </c:pt>
                <c:pt idx="1961">
                  <c:v>49763477.766894005</c:v>
                </c:pt>
                <c:pt idx="1962">
                  <c:v>49758776.408881992</c:v>
                </c:pt>
                <c:pt idx="1963">
                  <c:v>49754069.519202001</c:v>
                </c:pt>
                <c:pt idx="1964">
                  <c:v>49749357.102539003</c:v>
                </c:pt>
                <c:pt idx="1965">
                  <c:v>49744639.163571</c:v>
                </c:pt>
                <c:pt idx="1966">
                  <c:v>49739915.706970997</c:v>
                </c:pt>
                <c:pt idx="1967">
                  <c:v>49735186.737402</c:v>
                </c:pt>
                <c:pt idx="1968">
                  <c:v>49730452.259522997</c:v>
                </c:pt>
                <c:pt idx="1969">
                  <c:v>49725712.277984001</c:v>
                </c:pt>
                <c:pt idx="1970">
                  <c:v>49720966.797429003</c:v>
                </c:pt>
                <c:pt idx="1971">
                  <c:v>49716215.822494</c:v>
                </c:pt>
                <c:pt idx="1972">
                  <c:v>49711459.357809991</c:v>
                </c:pt>
                <c:pt idx="1973">
                  <c:v>49706697.407999001</c:v>
                </c:pt>
                <c:pt idx="1974">
                  <c:v>49701929.977678001</c:v>
                </c:pt>
                <c:pt idx="1975">
                  <c:v>49697157.071455002</c:v>
                </c:pt>
                <c:pt idx="1976">
                  <c:v>49692378.69393301</c:v>
                </c:pt>
                <c:pt idx="1977">
                  <c:v>49687594.849707</c:v>
                </c:pt>
                <c:pt idx="1978">
                  <c:v>49682805.543366991</c:v>
                </c:pt>
                <c:pt idx="1979">
                  <c:v>49678010.779493004</c:v>
                </c:pt>
                <c:pt idx="1980">
                  <c:v>49673210.562661</c:v>
                </c:pt>
                <c:pt idx="1981">
                  <c:v>49668404.897438005</c:v>
                </c:pt>
                <c:pt idx="1982">
                  <c:v>49663593.788387001</c:v>
                </c:pt>
                <c:pt idx="1983">
                  <c:v>49658777.240061</c:v>
                </c:pt>
                <c:pt idx="1984">
                  <c:v>49653955.257009</c:v>
                </c:pt>
                <c:pt idx="1985">
                  <c:v>49649127.843770988</c:v>
                </c:pt>
                <c:pt idx="1986">
                  <c:v>49644295.004881993</c:v>
                </c:pt>
                <c:pt idx="1987">
                  <c:v>49639456.744869001</c:v>
                </c:pt>
                <c:pt idx="1988">
                  <c:v>49634613.068254009</c:v>
                </c:pt>
                <c:pt idx="1989">
                  <c:v>49629763.979549006</c:v>
                </c:pt>
                <c:pt idx="1990">
                  <c:v>49624909.483263001</c:v>
                </c:pt>
                <c:pt idx="1991">
                  <c:v>49620049.583896004</c:v>
                </c:pt>
                <c:pt idx="1992">
                  <c:v>49615184.285943009</c:v>
                </c:pt>
                <c:pt idx="1993">
                  <c:v>49610313.593889996</c:v>
                </c:pt>
                <c:pt idx="1994">
                  <c:v>49605437.512217999</c:v>
                </c:pt>
                <c:pt idx="1995">
                  <c:v>49600556.045401998</c:v>
                </c:pt>
                <c:pt idx="1996">
                  <c:v>49595669.197908007</c:v>
                </c:pt>
                <c:pt idx="1997">
                  <c:v>49590776.974197008</c:v>
                </c:pt>
                <c:pt idx="1998">
                  <c:v>49585879.378724992</c:v>
                </c:pt>
                <c:pt idx="1999">
                  <c:v>49580976.415936999</c:v>
                </c:pt>
                <c:pt idx="2000">
                  <c:v>49576068.090276003</c:v>
                </c:pt>
                <c:pt idx="2001">
                  <c:v>49571154.406174995</c:v>
                </c:pt>
                <c:pt idx="2002">
                  <c:v>49566235.368063003</c:v>
                </c:pt>
                <c:pt idx="2003">
                  <c:v>49561310.980360992</c:v>
                </c:pt>
                <c:pt idx="2004">
                  <c:v>49556381.247483</c:v>
                </c:pt>
                <c:pt idx="2005">
                  <c:v>49551446.173836999</c:v>
                </c:pt>
                <c:pt idx="2006">
                  <c:v>49546505.763825998</c:v>
                </c:pt>
                <c:pt idx="2007">
                  <c:v>49541560.021845005</c:v>
                </c:pt>
                <c:pt idx="2008">
                  <c:v>49536608.952281989</c:v>
                </c:pt>
                <c:pt idx="2009">
                  <c:v>49531652.559519</c:v>
                </c:pt>
                <c:pt idx="2010">
                  <c:v>49526690.847931996</c:v>
                </c:pt>
                <c:pt idx="2011">
                  <c:v>49521723.821891002</c:v>
                </c:pt>
                <c:pt idx="2012">
                  <c:v>49516751.485757999</c:v>
                </c:pt>
                <c:pt idx="2013">
                  <c:v>49511773.843889989</c:v>
                </c:pt>
                <c:pt idx="2014">
                  <c:v>49506790.900636002</c:v>
                </c:pt>
                <c:pt idx="2015">
                  <c:v>49501802.660341002</c:v>
                </c:pt>
                <c:pt idx="2016">
                  <c:v>49496809.127340004</c:v>
                </c:pt>
                <c:pt idx="2017">
                  <c:v>49491810.305965997</c:v>
                </c:pt>
                <c:pt idx="2018">
                  <c:v>49486806.200541005</c:v>
                </c:pt>
                <c:pt idx="2019">
                  <c:v>49481796.815384991</c:v>
                </c:pt>
                <c:pt idx="2020">
                  <c:v>49476782.154808</c:v>
                </c:pt>
                <c:pt idx="2021">
                  <c:v>49471762.223116003</c:v>
                </c:pt>
                <c:pt idx="2022">
                  <c:v>49466737.024608009</c:v>
                </c:pt>
                <c:pt idx="2023">
                  <c:v>49461706.563576996</c:v>
                </c:pt>
                <c:pt idx="2024">
                  <c:v>49456670.844307996</c:v>
                </c:pt>
                <c:pt idx="2025">
                  <c:v>49451629.871080995</c:v>
                </c:pt>
                <c:pt idx="2026">
                  <c:v>49446583.648171</c:v>
                </c:pt>
                <c:pt idx="2027">
                  <c:v>49441532.179844007</c:v>
                </c:pt>
                <c:pt idx="2028">
                  <c:v>49436475.470360994</c:v>
                </c:pt>
                <c:pt idx="2029">
                  <c:v>49431413.523978002</c:v>
                </c:pt>
                <c:pt idx="2030">
                  <c:v>49426346.344941996</c:v>
                </c:pt>
                <c:pt idx="2031">
                  <c:v>49421273.937495999</c:v>
                </c:pt>
                <c:pt idx="2032">
                  <c:v>49416196.305877</c:v>
                </c:pt>
                <c:pt idx="2033">
                  <c:v>49411113.454312995</c:v>
                </c:pt>
                <c:pt idx="2034">
                  <c:v>49406025.387027994</c:v>
                </c:pt>
                <c:pt idx="2035">
                  <c:v>49400932.108240008</c:v>
                </c:pt>
                <c:pt idx="2036">
                  <c:v>49395833.622161001</c:v>
                </c:pt>
                <c:pt idx="2037">
                  <c:v>49390729.932994001</c:v>
                </c:pt>
                <c:pt idx="2038">
                  <c:v>49385621.044939004</c:v>
                </c:pt>
                <c:pt idx="2039">
                  <c:v>49380506.962187998</c:v>
                </c:pt>
                <c:pt idx="2040">
                  <c:v>49375387.688928999</c:v>
                </c:pt>
                <c:pt idx="2041">
                  <c:v>49370263.229340009</c:v>
                </c:pt>
                <c:pt idx="2042">
                  <c:v>49365133.587596998</c:v>
                </c:pt>
                <c:pt idx="2043">
                  <c:v>49359998.767868005</c:v>
                </c:pt>
                <c:pt idx="2044">
                  <c:v>49354858.774315</c:v>
                </c:pt>
                <c:pt idx="2045">
                  <c:v>49349713.611093007</c:v>
                </c:pt>
                <c:pt idx="2046">
                  <c:v>49344563.282351993</c:v>
                </c:pt>
                <c:pt idx="2047">
                  <c:v>49339407.792236008</c:v>
                </c:pt>
                <c:pt idx="2048">
                  <c:v>49334247.144882992</c:v>
                </c:pt>
                <c:pt idx="2049">
                  <c:v>49329081.344423994</c:v>
                </c:pt>
                <c:pt idx="2050">
                  <c:v>49323910.394984998</c:v>
                </c:pt>
                <c:pt idx="2051">
                  <c:v>49318734.300684996</c:v>
                </c:pt>
                <c:pt idx="2052">
                  <c:v>49313553.065638013</c:v>
                </c:pt>
                <c:pt idx="2053">
                  <c:v>49308366.693951003</c:v>
                </c:pt>
                <c:pt idx="2054">
                  <c:v>49303175.189725995</c:v>
                </c:pt>
                <c:pt idx="2055">
                  <c:v>49297978.557057001</c:v>
                </c:pt>
                <c:pt idx="2056">
                  <c:v>49292776.800035</c:v>
                </c:pt>
                <c:pt idx="2057">
                  <c:v>49287569.922743</c:v>
                </c:pt>
                <c:pt idx="2058">
                  <c:v>49282357.929258011</c:v>
                </c:pt>
                <c:pt idx="2059">
                  <c:v>49277140.823652998</c:v>
                </c:pt>
                <c:pt idx="2060">
                  <c:v>49271918.609991007</c:v>
                </c:pt>
                <c:pt idx="2061">
                  <c:v>49266691.292332999</c:v>
                </c:pt>
                <c:pt idx="2062">
                  <c:v>49261458.874733999</c:v>
                </c:pt>
                <c:pt idx="2063">
                  <c:v>49256221.361239009</c:v>
                </c:pt>
                <c:pt idx="2064">
                  <c:v>49250978.755892001</c:v>
                </c:pt>
                <c:pt idx="2065">
                  <c:v>49245731.062727995</c:v>
                </c:pt>
                <c:pt idx="2066">
                  <c:v>49240478.285778001</c:v>
                </c:pt>
                <c:pt idx="2067">
                  <c:v>49235220.429065004</c:v>
                </c:pt>
                <c:pt idx="2068">
                  <c:v>49229957.496606998</c:v>
                </c:pt>
                <c:pt idx="2069">
                  <c:v>49224689.492417999</c:v>
                </c:pt>
                <c:pt idx="2070">
                  <c:v>49219416.420504004</c:v>
                </c:pt>
                <c:pt idx="2071">
                  <c:v>49214138.284864999</c:v>
                </c:pt>
                <c:pt idx="2072">
                  <c:v>49208855.089496002</c:v>
                </c:pt>
                <c:pt idx="2073">
                  <c:v>49203566.83838699</c:v>
                </c:pt>
                <c:pt idx="2074">
                  <c:v>49198273.535521001</c:v>
                </c:pt>
                <c:pt idx="2075">
                  <c:v>49192975.184874997</c:v>
                </c:pt>
                <c:pt idx="2076">
                  <c:v>49187671.790420003</c:v>
                </c:pt>
                <c:pt idx="2077">
                  <c:v>49182363.356122993</c:v>
                </c:pt>
                <c:pt idx="2078">
                  <c:v>49177049.885944001</c:v>
                </c:pt>
                <c:pt idx="2079">
                  <c:v>49171731.383835994</c:v>
                </c:pt>
                <c:pt idx="2080">
                  <c:v>49166407.85374999</c:v>
                </c:pt>
                <c:pt idx="2081">
                  <c:v>49161079.299626008</c:v>
                </c:pt>
                <c:pt idx="2082">
                  <c:v>49155745.725403011</c:v>
                </c:pt>
                <c:pt idx="2083">
                  <c:v>49150407.135011002</c:v>
                </c:pt>
                <c:pt idx="2084">
                  <c:v>49145063.53237699</c:v>
                </c:pt>
                <c:pt idx="2085">
                  <c:v>49139714.92142</c:v>
                </c:pt>
                <c:pt idx="2086">
                  <c:v>49134361.306054994</c:v>
                </c:pt>
                <c:pt idx="2087">
                  <c:v>49129002.690189004</c:v>
                </c:pt>
                <c:pt idx="2088">
                  <c:v>49123639.077724993</c:v>
                </c:pt>
                <c:pt idx="2089">
                  <c:v>49118270.472561993</c:v>
                </c:pt>
                <c:pt idx="2090">
                  <c:v>49112896.878588997</c:v>
                </c:pt>
                <c:pt idx="2091">
                  <c:v>49107518.299693018</c:v>
                </c:pt>
                <c:pt idx="2092">
                  <c:v>49102134.739755005</c:v>
                </c:pt>
                <c:pt idx="2093">
                  <c:v>49096746.202648006</c:v>
                </c:pt>
                <c:pt idx="2094">
                  <c:v>49091352.692242004</c:v>
                </c:pt>
                <c:pt idx="2095">
                  <c:v>49085954.212398998</c:v>
                </c:pt>
                <c:pt idx="2096">
                  <c:v>49080550.766976997</c:v>
                </c:pt>
                <c:pt idx="2097">
                  <c:v>49075142.359828994</c:v>
                </c:pt>
                <c:pt idx="2098">
                  <c:v>49069728.994801</c:v>
                </c:pt>
                <c:pt idx="2099">
                  <c:v>49064310.675733007</c:v>
                </c:pt>
                <c:pt idx="2100">
                  <c:v>49058887.406460993</c:v>
                </c:pt>
                <c:pt idx="2101">
                  <c:v>49053459.190814003</c:v>
                </c:pt>
                <c:pt idx="2102">
                  <c:v>49048026.032618001</c:v>
                </c:pt>
                <c:pt idx="2103">
                  <c:v>49042587.935690008</c:v>
                </c:pt>
                <c:pt idx="2104">
                  <c:v>49037144.903841995</c:v>
                </c:pt>
                <c:pt idx="2105">
                  <c:v>49031696.940883994</c:v>
                </c:pt>
                <c:pt idx="2106">
                  <c:v>49026244.050617002</c:v>
                </c:pt>
                <c:pt idx="2107">
                  <c:v>49020786.236837007</c:v>
                </c:pt>
                <c:pt idx="2108">
                  <c:v>49015323.503334999</c:v>
                </c:pt>
                <c:pt idx="2109">
                  <c:v>49009855.85389699</c:v>
                </c:pt>
                <c:pt idx="2110">
                  <c:v>49004383.292303003</c:v>
                </c:pt>
                <c:pt idx="2111">
                  <c:v>48998905.822326995</c:v>
                </c:pt>
                <c:pt idx="2112">
                  <c:v>48993423.447737999</c:v>
                </c:pt>
                <c:pt idx="2113">
                  <c:v>48987936.172299996</c:v>
                </c:pt>
                <c:pt idx="2114">
                  <c:v>48982443.999770999</c:v>
                </c:pt>
                <c:pt idx="2115">
                  <c:v>48976946.933903001</c:v>
                </c:pt>
                <c:pt idx="2116">
                  <c:v>48971444.978444003</c:v>
                </c:pt>
                <c:pt idx="2117">
                  <c:v>48965938.137136005</c:v>
                </c:pt>
                <c:pt idx="2118">
                  <c:v>48960426.41371499</c:v>
                </c:pt>
                <c:pt idx="2119">
                  <c:v>48954909.811910994</c:v>
                </c:pt>
                <c:pt idx="2120">
                  <c:v>48949388.335450999</c:v>
                </c:pt>
                <c:pt idx="2121">
                  <c:v>48943861.988054998</c:v>
                </c:pt>
                <c:pt idx="2122">
                  <c:v>48938330.773437008</c:v>
                </c:pt>
                <c:pt idx="2123">
                  <c:v>48932794.695306003</c:v>
                </c:pt>
                <c:pt idx="2124">
                  <c:v>48927253.757367998</c:v>
                </c:pt>
                <c:pt idx="2125">
                  <c:v>48921707.963319004</c:v>
                </c:pt>
                <c:pt idx="2126">
                  <c:v>48916157.316854991</c:v>
                </c:pt>
                <c:pt idx="2127">
                  <c:v>48910601.821662001</c:v>
                </c:pt>
                <c:pt idx="2128">
                  <c:v>48905041.481423996</c:v>
                </c:pt>
                <c:pt idx="2129">
                  <c:v>48899476.299818009</c:v>
                </c:pt>
                <c:pt idx="2130">
                  <c:v>48893906.280515</c:v>
                </c:pt>
                <c:pt idx="2131">
                  <c:v>48888331.427181996</c:v>
                </c:pt>
                <c:pt idx="2132">
                  <c:v>48882751.743480995</c:v>
                </c:pt>
                <c:pt idx="2133">
                  <c:v>48877167.233068004</c:v>
                </c:pt>
                <c:pt idx="2134">
                  <c:v>48871577.899593011</c:v>
                </c:pt>
                <c:pt idx="2135">
                  <c:v>48865983.746701993</c:v>
                </c:pt>
                <c:pt idx="2136">
                  <c:v>48860384.778036006</c:v>
                </c:pt>
                <c:pt idx="2137">
                  <c:v>48854780.997229002</c:v>
                </c:pt>
                <c:pt idx="2138">
                  <c:v>48849172.407910995</c:v>
                </c:pt>
                <c:pt idx="2139">
                  <c:v>48843559.013705991</c:v>
                </c:pt>
                <c:pt idx="2140">
                  <c:v>48837940.818234004</c:v>
                </c:pt>
                <c:pt idx="2141">
                  <c:v>48832317.825109005</c:v>
                </c:pt>
                <c:pt idx="2142">
                  <c:v>48826690.037939005</c:v>
                </c:pt>
                <c:pt idx="2143">
                  <c:v>48821057.460327998</c:v>
                </c:pt>
                <c:pt idx="2144">
                  <c:v>48815420.095874004</c:v>
                </c:pt>
                <c:pt idx="2145">
                  <c:v>48809777.948171996</c:v>
                </c:pt>
                <c:pt idx="2146">
                  <c:v>48804131.020806998</c:v>
                </c:pt>
                <c:pt idx="2147">
                  <c:v>48798479.317363992</c:v>
                </c:pt>
                <c:pt idx="2148">
                  <c:v>48792822.841419995</c:v>
                </c:pt>
                <c:pt idx="2149">
                  <c:v>48787161.596548006</c:v>
                </c:pt>
                <c:pt idx="2150">
                  <c:v>48781495.586313993</c:v>
                </c:pt>
                <c:pt idx="2151">
                  <c:v>48775824.814281993</c:v>
                </c:pt>
                <c:pt idx="2152">
                  <c:v>48770149.284006998</c:v>
                </c:pt>
                <c:pt idx="2153">
                  <c:v>48764468.999042004</c:v>
                </c:pt>
                <c:pt idx="2154">
                  <c:v>48758783.962932996</c:v>
                </c:pt>
                <c:pt idx="2155">
                  <c:v>48753094.179223008</c:v>
                </c:pt>
                <c:pt idx="2156">
                  <c:v>48747399.651446998</c:v>
                </c:pt>
                <c:pt idx="2157">
                  <c:v>48741700.383138001</c:v>
                </c:pt>
                <c:pt idx="2158">
                  <c:v>48735996.377819993</c:v>
                </c:pt>
                <c:pt idx="2159">
                  <c:v>48730287.639017008</c:v>
                </c:pt>
                <c:pt idx="2160">
                  <c:v>48724574.17024301</c:v>
                </c:pt>
                <c:pt idx="2161">
                  <c:v>48718855.975010999</c:v>
                </c:pt>
                <c:pt idx="2162">
                  <c:v>48713133.05682499</c:v>
                </c:pt>
                <c:pt idx="2163">
                  <c:v>48707405.419187002</c:v>
                </c:pt>
                <c:pt idx="2164">
                  <c:v>48701673.065593004</c:v>
                </c:pt>
                <c:pt idx="2165">
                  <c:v>48695935.999534011</c:v>
                </c:pt>
                <c:pt idx="2166">
                  <c:v>48690194.224495009</c:v>
                </c:pt>
                <c:pt idx="2167">
                  <c:v>48684447.743956998</c:v>
                </c:pt>
                <c:pt idx="2168">
                  <c:v>48678696.561397009</c:v>
                </c:pt>
                <c:pt idx="2169">
                  <c:v>48672940.680284999</c:v>
                </c:pt>
                <c:pt idx="2170">
                  <c:v>48667180.104085997</c:v>
                </c:pt>
                <c:pt idx="2171">
                  <c:v>48661414.836261995</c:v>
                </c:pt>
                <c:pt idx="2172">
                  <c:v>48655644.880268</c:v>
                </c:pt>
                <c:pt idx="2173">
                  <c:v>48649870.239555009</c:v>
                </c:pt>
                <c:pt idx="2174">
                  <c:v>48644090.917568997</c:v>
                </c:pt>
                <c:pt idx="2175">
                  <c:v>48638306.917750992</c:v>
                </c:pt>
                <c:pt idx="2176">
                  <c:v>48632518.243537009</c:v>
                </c:pt>
                <c:pt idx="2177">
                  <c:v>48626724.898356996</c:v>
                </c:pt>
                <c:pt idx="2178">
                  <c:v>48620926.885638006</c:v>
                </c:pt>
                <c:pt idx="2179">
                  <c:v>48615124.208801001</c:v>
                </c:pt>
                <c:pt idx="2180">
                  <c:v>48609316.871261999</c:v>
                </c:pt>
                <c:pt idx="2181">
                  <c:v>48603504.876433</c:v>
                </c:pt>
                <c:pt idx="2182">
                  <c:v>48597688.227718003</c:v>
                </c:pt>
                <c:pt idx="2183">
                  <c:v>48591866.928521</c:v>
                </c:pt>
                <c:pt idx="2184">
                  <c:v>48586040.982236996</c:v>
                </c:pt>
                <c:pt idx="2185">
                  <c:v>48580210.392258003</c:v>
                </c:pt>
                <c:pt idx="2186">
                  <c:v>48574375.161971003</c:v>
                </c:pt>
                <c:pt idx="2187">
                  <c:v>48568535.294758007</c:v>
                </c:pt>
                <c:pt idx="2188">
                  <c:v>48562690.793995008</c:v>
                </c:pt>
                <c:pt idx="2189">
                  <c:v>48556841.663055003</c:v>
                </c:pt>
                <c:pt idx="2190">
                  <c:v>48550987.905305997</c:v>
                </c:pt>
                <c:pt idx="2191">
                  <c:v>48545129.524108008</c:v>
                </c:pt>
                <c:pt idx="2192">
                  <c:v>48539266.522820994</c:v>
                </c:pt>
                <c:pt idx="2193">
                  <c:v>48533398.904797003</c:v>
                </c:pt>
                <c:pt idx="2194">
                  <c:v>48527526.67338299</c:v>
                </c:pt>
                <c:pt idx="2195">
                  <c:v>48521649.831923001</c:v>
                </c:pt>
                <c:pt idx="2196">
                  <c:v>48515768.383755989</c:v>
                </c:pt>
                <c:pt idx="2197">
                  <c:v>48509882.332213998</c:v>
                </c:pt>
                <c:pt idx="2198">
                  <c:v>48503991.680625997</c:v>
                </c:pt>
                <c:pt idx="2199">
                  <c:v>48498096.43231599</c:v>
                </c:pt>
                <c:pt idx="2200">
                  <c:v>48492196.590604007</c:v>
                </c:pt>
                <c:pt idx="2201">
                  <c:v>48486292.158803001</c:v>
                </c:pt>
                <c:pt idx="2202">
                  <c:v>48480383.140224002</c:v>
                </c:pt>
                <c:pt idx="2203">
                  <c:v>48474469.538170002</c:v>
                </c:pt>
                <c:pt idx="2204">
                  <c:v>48468551.355941996</c:v>
                </c:pt>
                <c:pt idx="2205">
                  <c:v>48462628.596835002</c:v>
                </c:pt>
                <c:pt idx="2206">
                  <c:v>48456701.26414001</c:v>
                </c:pt>
                <c:pt idx="2207">
                  <c:v>48450769.361143008</c:v>
                </c:pt>
                <c:pt idx="2208">
                  <c:v>48444832.891124003</c:v>
                </c:pt>
                <c:pt idx="2209">
                  <c:v>48438891.85735999</c:v>
                </c:pt>
                <c:pt idx="2210">
                  <c:v>48432946.263122998</c:v>
                </c:pt>
                <c:pt idx="2211">
                  <c:v>48426996.111679003</c:v>
                </c:pt>
                <c:pt idx="2212">
                  <c:v>48421041.406291001</c:v>
                </c:pt>
                <c:pt idx="2213">
                  <c:v>48415082.150215998</c:v>
                </c:pt>
                <c:pt idx="2214">
                  <c:v>48409118.346706994</c:v>
                </c:pt>
                <c:pt idx="2215">
                  <c:v>48403149.999012001</c:v>
                </c:pt>
                <c:pt idx="2216">
                  <c:v>48397177.110374995</c:v>
                </c:pt>
                <c:pt idx="2217">
                  <c:v>48391199.684035003</c:v>
                </c:pt>
                <c:pt idx="2218">
                  <c:v>48385217.723225005</c:v>
                </c:pt>
                <c:pt idx="2219">
                  <c:v>48379231.231175005</c:v>
                </c:pt>
                <c:pt idx="2220">
                  <c:v>48373240.211110003</c:v>
                </c:pt>
                <c:pt idx="2221">
                  <c:v>48367244.666250005</c:v>
                </c:pt>
                <c:pt idx="2222">
                  <c:v>48361244.599811003</c:v>
                </c:pt>
                <c:pt idx="2223">
                  <c:v>48355240.015004002</c:v>
                </c:pt>
                <c:pt idx="2224">
                  <c:v>48349230.915035002</c:v>
                </c:pt>
                <c:pt idx="2225">
                  <c:v>48343217.303104997</c:v>
                </c:pt>
                <c:pt idx="2226">
                  <c:v>48337199.182411991</c:v>
                </c:pt>
                <c:pt idx="2227">
                  <c:v>48331176.556148</c:v>
                </c:pt>
                <c:pt idx="2228">
                  <c:v>48325149.427501999</c:v>
                </c:pt>
                <c:pt idx="2229">
                  <c:v>48319117.799655013</c:v>
                </c:pt>
                <c:pt idx="2230">
                  <c:v>48313081.675788</c:v>
                </c:pt>
                <c:pt idx="2231">
                  <c:v>48307041.059074</c:v>
                </c:pt>
                <c:pt idx="2232">
                  <c:v>48300995.952682994</c:v>
                </c:pt>
                <c:pt idx="2233">
                  <c:v>48294946.359779991</c:v>
                </c:pt>
                <c:pt idx="2234">
                  <c:v>48288892.283524998</c:v>
                </c:pt>
                <c:pt idx="2235">
                  <c:v>48282833.727074005</c:v>
                </c:pt>
                <c:pt idx="2236">
                  <c:v>48276770.693579003</c:v>
                </c:pt>
                <c:pt idx="2237">
                  <c:v>48270703.186185993</c:v>
                </c:pt>
                <c:pt idx="2238">
                  <c:v>48264631.20803801</c:v>
                </c:pt>
                <c:pt idx="2239">
                  <c:v>48258554.762272999</c:v>
                </c:pt>
                <c:pt idx="2240">
                  <c:v>48252473.852022983</c:v>
                </c:pt>
                <c:pt idx="2241">
                  <c:v>48246388.480416991</c:v>
                </c:pt>
                <c:pt idx="2242">
                  <c:v>48240298.650580995</c:v>
                </c:pt>
                <c:pt idx="2243">
                  <c:v>48234204.365632005</c:v>
                </c:pt>
                <c:pt idx="2244">
                  <c:v>48228105.628687009</c:v>
                </c:pt>
                <c:pt idx="2245">
                  <c:v>48222002.44285699</c:v>
                </c:pt>
                <c:pt idx="2246">
                  <c:v>48215894.811246999</c:v>
                </c:pt>
                <c:pt idx="2247">
                  <c:v>48209782.736960001</c:v>
                </c:pt>
                <c:pt idx="2248">
                  <c:v>48203666.223092005</c:v>
                </c:pt>
                <c:pt idx="2249">
                  <c:v>48197545.272738002</c:v>
                </c:pt>
                <c:pt idx="2250">
                  <c:v>48191419.888983995</c:v>
                </c:pt>
                <c:pt idx="2251">
                  <c:v>48185290.074914999</c:v>
                </c:pt>
                <c:pt idx="2252">
                  <c:v>48179155.833610997</c:v>
                </c:pt>
                <c:pt idx="2253">
                  <c:v>48173017.168147005</c:v>
                </c:pt>
                <c:pt idx="2254">
                  <c:v>48166874.081592001</c:v>
                </c:pt>
                <c:pt idx="2255">
                  <c:v>48160726.577014998</c:v>
                </c:pt>
                <c:pt idx="2256">
                  <c:v>48154574.657474995</c:v>
                </c:pt>
                <c:pt idx="2257">
                  <c:v>48148418.326031998</c:v>
                </c:pt>
                <c:pt idx="2258">
                  <c:v>48142257.585736997</c:v>
                </c:pt>
                <c:pt idx="2259">
                  <c:v>48136092.439640008</c:v>
                </c:pt>
                <c:pt idx="2260">
                  <c:v>48129922.890783995</c:v>
                </c:pt>
                <c:pt idx="2261">
                  <c:v>48123748.942208998</c:v>
                </c:pt>
                <c:pt idx="2262">
                  <c:v>48117570.596951999</c:v>
                </c:pt>
                <c:pt idx="2263">
                  <c:v>48111387.858041994</c:v>
                </c:pt>
                <c:pt idx="2264">
                  <c:v>48105200.728506006</c:v>
                </c:pt>
                <c:pt idx="2265">
                  <c:v>48099009.211368002</c:v>
                </c:pt>
                <c:pt idx="2266">
                  <c:v>48092813.309644006</c:v>
                </c:pt>
                <c:pt idx="2267">
                  <c:v>48086613.026349001</c:v>
                </c:pt>
                <c:pt idx="2268">
                  <c:v>48080408.364491001</c:v>
                </c:pt>
                <c:pt idx="2269">
                  <c:v>48074199.327077001</c:v>
                </c:pt>
                <c:pt idx="2270">
                  <c:v>48067985.917104997</c:v>
                </c:pt>
                <c:pt idx="2271">
                  <c:v>48061768.137572996</c:v>
                </c:pt>
                <c:pt idx="2272">
                  <c:v>48055545.991471998</c:v>
                </c:pt>
                <c:pt idx="2273">
                  <c:v>48049319.481789991</c:v>
                </c:pt>
                <c:pt idx="2274">
                  <c:v>48043088.611511</c:v>
                </c:pt>
                <c:pt idx="2275">
                  <c:v>48036853.38361299</c:v>
                </c:pt>
                <c:pt idx="2276">
                  <c:v>48030613.801070996</c:v>
                </c:pt>
                <c:pt idx="2277">
                  <c:v>48024369.866855994</c:v>
                </c:pt>
                <c:pt idx="2278">
                  <c:v>48018121.583934002</c:v>
                </c:pt>
                <c:pt idx="2279">
                  <c:v>48011868.955265999</c:v>
                </c:pt>
                <c:pt idx="2280">
                  <c:v>48005611.983809993</c:v>
                </c:pt>
                <c:pt idx="2281">
                  <c:v>47999350.672519997</c:v>
                </c:pt>
                <c:pt idx="2282">
                  <c:v>47993085.024344005</c:v>
                </c:pt>
                <c:pt idx="2283">
                  <c:v>47986815.042227</c:v>
                </c:pt>
                <c:pt idx="2284">
                  <c:v>47980540.72911001</c:v>
                </c:pt>
                <c:pt idx="2285">
                  <c:v>47974262.087928995</c:v>
                </c:pt>
                <c:pt idx="2286">
                  <c:v>47967979.121617004</c:v>
                </c:pt>
                <c:pt idx="2287">
                  <c:v>47961691.833099999</c:v>
                </c:pt>
                <c:pt idx="2288">
                  <c:v>47955400.225303009</c:v>
                </c:pt>
                <c:pt idx="2289">
                  <c:v>47949104.301145002</c:v>
                </c:pt>
                <c:pt idx="2290">
                  <c:v>47942804.063540004</c:v>
                </c:pt>
                <c:pt idx="2291">
                  <c:v>47936499.515400998</c:v>
                </c:pt>
                <c:pt idx="2292">
                  <c:v>47930190.659633011</c:v>
                </c:pt>
                <c:pt idx="2293">
                  <c:v>47923877.499140009</c:v>
                </c:pt>
                <c:pt idx="2294">
                  <c:v>47917560.036819004</c:v>
                </c:pt>
                <c:pt idx="2295">
                  <c:v>47911238.275565006</c:v>
                </c:pt>
                <c:pt idx="2296">
                  <c:v>47904912.218267009</c:v>
                </c:pt>
                <c:pt idx="2297">
                  <c:v>47898581.867811993</c:v>
                </c:pt>
                <c:pt idx="2298">
                  <c:v>47892247.227081001</c:v>
                </c:pt>
                <c:pt idx="2299">
                  <c:v>47885908.298951007</c:v>
                </c:pt>
                <c:pt idx="2300">
                  <c:v>47879565.086296</c:v>
                </c:pt>
                <c:pt idx="2301">
                  <c:v>47873217.591984004</c:v>
                </c:pt>
                <c:pt idx="2302">
                  <c:v>47866865.818881989</c:v>
                </c:pt>
                <c:pt idx="2303">
                  <c:v>47860509.769848011</c:v>
                </c:pt>
                <c:pt idx="2304">
                  <c:v>47854149.447741993</c:v>
                </c:pt>
                <c:pt idx="2305">
                  <c:v>47847784.855413996</c:v>
                </c:pt>
                <c:pt idx="2306">
                  <c:v>47841415.995713003</c:v>
                </c:pt>
                <c:pt idx="2307">
                  <c:v>47835042.871482991</c:v>
                </c:pt>
                <c:pt idx="2308">
                  <c:v>47828665.485564999</c:v>
                </c:pt>
                <c:pt idx="2309">
                  <c:v>47822283.840794995</c:v>
                </c:pt>
                <c:pt idx="2310">
                  <c:v>47815897.940004997</c:v>
                </c:pt>
                <c:pt idx="2311">
                  <c:v>47809507.786021993</c:v>
                </c:pt>
                <c:pt idx="2312">
                  <c:v>47803113.381669998</c:v>
                </c:pt>
                <c:pt idx="2313">
                  <c:v>47796714.729769006</c:v>
                </c:pt>
                <c:pt idx="2314">
                  <c:v>47790311.833134003</c:v>
                </c:pt>
                <c:pt idx="2315">
                  <c:v>47783904.694577008</c:v>
                </c:pt>
                <c:pt idx="2316">
                  <c:v>47777493.31690599</c:v>
                </c:pt>
                <c:pt idx="2317">
                  <c:v>47771077.702923</c:v>
                </c:pt>
                <c:pt idx="2318">
                  <c:v>47764657.855427995</c:v>
                </c:pt>
                <c:pt idx="2319">
                  <c:v>47758233.777217008</c:v>
                </c:pt>
                <c:pt idx="2320">
                  <c:v>47751805.471078999</c:v>
                </c:pt>
                <c:pt idx="2321">
                  <c:v>47745372.939802997</c:v>
                </c:pt>
                <c:pt idx="2322">
                  <c:v>47738936.186171994</c:v>
                </c:pt>
                <c:pt idx="2323">
                  <c:v>47732495.212963</c:v>
                </c:pt>
                <c:pt idx="2324">
                  <c:v>47726050.022954002</c:v>
                </c:pt>
                <c:pt idx="2325">
                  <c:v>47719600.618913002</c:v>
                </c:pt>
                <c:pt idx="2326">
                  <c:v>47713147.00361</c:v>
                </c:pt>
                <c:pt idx="2327">
                  <c:v>47706689.179805003</c:v>
                </c:pt>
                <c:pt idx="2328">
                  <c:v>47700227.150259003</c:v>
                </c:pt>
                <c:pt idx="2329">
                  <c:v>47693760.917724989</c:v>
                </c:pt>
                <c:pt idx="2330">
                  <c:v>47687290.484955996</c:v>
                </c:pt>
                <c:pt idx="2331">
                  <c:v>47680815.854696997</c:v>
                </c:pt>
                <c:pt idx="2332">
                  <c:v>47674337.029693015</c:v>
                </c:pt>
                <c:pt idx="2333">
                  <c:v>47667854.012680992</c:v>
                </c:pt>
                <c:pt idx="2334">
                  <c:v>47661366.806395993</c:v>
                </c:pt>
                <c:pt idx="2335">
                  <c:v>47654875.413569994</c:v>
                </c:pt>
                <c:pt idx="2336">
                  <c:v>47648379.836929992</c:v>
                </c:pt>
                <c:pt idx="2337">
                  <c:v>47641880.07919801</c:v>
                </c:pt>
                <c:pt idx="2338">
                  <c:v>47635376.143094003</c:v>
                </c:pt>
                <c:pt idx="2339">
                  <c:v>47628868.031332999</c:v>
                </c:pt>
                <c:pt idx="2340">
                  <c:v>47622355.746624999</c:v>
                </c:pt>
                <c:pt idx="2341">
                  <c:v>47615839.291678011</c:v>
                </c:pt>
                <c:pt idx="2342">
                  <c:v>47609318.66919601</c:v>
                </c:pt>
                <c:pt idx="2343">
                  <c:v>47602793.88187699</c:v>
                </c:pt>
                <c:pt idx="2344">
                  <c:v>47596264.932418004</c:v>
                </c:pt>
                <c:pt idx="2345">
                  <c:v>47589731.823508002</c:v>
                </c:pt>
                <c:pt idx="2346">
                  <c:v>47583194.557837002</c:v>
                </c:pt>
                <c:pt idx="2347">
                  <c:v>47576653.138086997</c:v>
                </c:pt>
                <c:pt idx="2348">
                  <c:v>47570107.566939004</c:v>
                </c:pt>
                <c:pt idx="2349">
                  <c:v>47563557.847067997</c:v>
                </c:pt>
                <c:pt idx="2350">
                  <c:v>47557003.981145002</c:v>
                </c:pt>
                <c:pt idx="2351">
                  <c:v>47550445.971840002</c:v>
                </c:pt>
                <c:pt idx="2352">
                  <c:v>47543883.821814999</c:v>
                </c:pt>
                <c:pt idx="2353">
                  <c:v>47537317.533731997</c:v>
                </c:pt>
                <c:pt idx="2354">
                  <c:v>47530747.110247009</c:v>
                </c:pt>
                <c:pt idx="2355">
                  <c:v>47524172.554010995</c:v>
                </c:pt>
                <c:pt idx="2356">
                  <c:v>47517593.867674001</c:v>
                </c:pt>
                <c:pt idx="2357">
                  <c:v>47511011.05388099</c:v>
                </c:pt>
                <c:pt idx="2358">
                  <c:v>47504424.115271002</c:v>
                </c:pt>
                <c:pt idx="2359">
                  <c:v>47497833.054482989</c:v>
                </c:pt>
                <c:pt idx="2360">
                  <c:v>47491237.874149002</c:v>
                </c:pt>
                <c:pt idx="2361">
                  <c:v>47484638.576898001</c:v>
                </c:pt>
                <c:pt idx="2362">
                  <c:v>47478035.165356003</c:v>
                </c:pt>
                <c:pt idx="2363">
                  <c:v>47471427.642145</c:v>
                </c:pt>
                <c:pt idx="2364">
                  <c:v>47464816.009881996</c:v>
                </c:pt>
                <c:pt idx="2365">
                  <c:v>47458200.271182001</c:v>
                </c:pt>
                <c:pt idx="2366">
                  <c:v>47451580.428653009</c:v>
                </c:pt>
                <c:pt idx="2367">
                  <c:v>47444956.484903999</c:v>
                </c:pt>
                <c:pt idx="2368">
                  <c:v>47438328.442534998</c:v>
                </c:pt>
                <c:pt idx="2369">
                  <c:v>47431696.304145001</c:v>
                </c:pt>
                <c:pt idx="2370">
                  <c:v>47425060.072330996</c:v>
                </c:pt>
                <c:pt idx="2371">
                  <c:v>47418419.749682002</c:v>
                </c:pt>
                <c:pt idx="2372">
                  <c:v>47411775.338784993</c:v>
                </c:pt>
                <c:pt idx="2373">
                  <c:v>47405126.842224993</c:v>
                </c:pt>
                <c:pt idx="2374">
                  <c:v>47398474.262580998</c:v>
                </c:pt>
                <c:pt idx="2375">
                  <c:v>47391817.602427997</c:v>
                </c:pt>
                <c:pt idx="2376">
                  <c:v>47385156.864339001</c:v>
                </c:pt>
                <c:pt idx="2377">
                  <c:v>47378492.050881989</c:v>
                </c:pt>
                <c:pt idx="2378">
                  <c:v>47371823.164622001</c:v>
                </c:pt>
                <c:pt idx="2379">
                  <c:v>47365150.208119005</c:v>
                </c:pt>
                <c:pt idx="2380">
                  <c:v>47358473.183931001</c:v>
                </c:pt>
                <c:pt idx="2381">
                  <c:v>47351792.094610006</c:v>
                </c:pt>
                <c:pt idx="2382">
                  <c:v>47345106.942706995</c:v>
                </c:pt>
                <c:pt idx="2383">
                  <c:v>47338417.730765998</c:v>
                </c:pt>
                <c:pt idx="2384">
                  <c:v>47331724.461329997</c:v>
                </c:pt>
                <c:pt idx="2385">
                  <c:v>47325027.136938006</c:v>
                </c:pt>
                <c:pt idx="2386">
                  <c:v>47318325.760123007</c:v>
                </c:pt>
                <c:pt idx="2387">
                  <c:v>47311620.333415993</c:v>
                </c:pt>
                <c:pt idx="2388">
                  <c:v>47304910.859344997</c:v>
                </c:pt>
                <c:pt idx="2389">
                  <c:v>47298197.340433002</c:v>
                </c:pt>
                <c:pt idx="2390">
                  <c:v>47291479.779199012</c:v>
                </c:pt>
                <c:pt idx="2391">
                  <c:v>47284758.178160004</c:v>
                </c:pt>
                <c:pt idx="2392">
                  <c:v>47278032.539826997</c:v>
                </c:pt>
                <c:pt idx="2393">
                  <c:v>47271302.866709992</c:v>
                </c:pt>
                <c:pt idx="2394">
                  <c:v>47264569.161312997</c:v>
                </c:pt>
                <c:pt idx="2395">
                  <c:v>47257831.426136002</c:v>
                </c:pt>
                <c:pt idx="2396">
                  <c:v>47251089.663678005</c:v>
                </c:pt>
                <c:pt idx="2397">
                  <c:v>47244343.876433</c:v>
                </c:pt>
                <c:pt idx="2398">
                  <c:v>47237594.066890001</c:v>
                </c:pt>
                <c:pt idx="2399">
                  <c:v>47230840.237535007</c:v>
                </c:pt>
                <c:pt idx="2400">
                  <c:v>47224082.390851997</c:v>
                </c:pt>
                <c:pt idx="2401">
                  <c:v>47217320.529319003</c:v>
                </c:pt>
                <c:pt idx="2402">
                  <c:v>47210554.655410998</c:v>
                </c:pt>
                <c:pt idx="2403">
                  <c:v>47203784.771602005</c:v>
                </c:pt>
                <c:pt idx="2404">
                  <c:v>47197010.88035699</c:v>
                </c:pt>
                <c:pt idx="2405">
                  <c:v>47190232.984142996</c:v>
                </c:pt>
                <c:pt idx="2406">
                  <c:v>47183451.085418999</c:v>
                </c:pt>
                <c:pt idx="2407">
                  <c:v>47176665.186642997</c:v>
                </c:pt>
                <c:pt idx="2408">
                  <c:v>47169875.290268011</c:v>
                </c:pt>
                <c:pt idx="2409">
                  <c:v>47163081.398744002</c:v>
                </c:pt>
                <c:pt idx="2410">
                  <c:v>47156283.514517002</c:v>
                </c:pt>
                <c:pt idx="2411">
                  <c:v>47149481.640029997</c:v>
                </c:pt>
                <c:pt idx="2412">
                  <c:v>47142675.777721994</c:v>
                </c:pt>
                <c:pt idx="2413">
                  <c:v>47135865.930027999</c:v>
                </c:pt>
                <c:pt idx="2414">
                  <c:v>47129052.099379003</c:v>
                </c:pt>
                <c:pt idx="2415">
                  <c:v>47122234.288204007</c:v>
                </c:pt>
                <c:pt idx="2416">
                  <c:v>47115412.498928003</c:v>
                </c:pt>
                <c:pt idx="2417">
                  <c:v>47108586.733971</c:v>
                </c:pt>
                <c:pt idx="2418">
                  <c:v>47101756.995750003</c:v>
                </c:pt>
                <c:pt idx="2419">
                  <c:v>47094923.286679998</c:v>
                </c:pt>
                <c:pt idx="2420">
                  <c:v>47088085.609170005</c:v>
                </c:pt>
                <c:pt idx="2421">
                  <c:v>47081243.965627007</c:v>
                </c:pt>
                <c:pt idx="2422">
                  <c:v>47074398.358452991</c:v>
                </c:pt>
                <c:pt idx="2423">
                  <c:v>47067548.790049009</c:v>
                </c:pt>
                <c:pt idx="2424">
                  <c:v>47060695.262809999</c:v>
                </c:pt>
                <c:pt idx="2425">
                  <c:v>47053837.779128008</c:v>
                </c:pt>
                <c:pt idx="2426">
                  <c:v>47046976.341391996</c:v>
                </c:pt>
                <c:pt idx="2427">
                  <c:v>47040110.951985992</c:v>
                </c:pt>
                <c:pt idx="2428">
                  <c:v>47033241.613294005</c:v>
                </c:pt>
                <c:pt idx="2429">
                  <c:v>47026368.327691011</c:v>
                </c:pt>
                <c:pt idx="2430">
                  <c:v>47019491.097554006</c:v>
                </c:pt>
                <c:pt idx="2431">
                  <c:v>47012609.925252005</c:v>
                </c:pt>
                <c:pt idx="2432">
                  <c:v>47005724.813152991</c:v>
                </c:pt>
                <c:pt idx="2433">
                  <c:v>46998835.763622001</c:v>
                </c:pt>
                <c:pt idx="2434">
                  <c:v>46991942.779017009</c:v>
                </c:pt>
                <c:pt idx="2435">
                  <c:v>46985045.861697011</c:v>
                </c:pt>
                <c:pt idx="2436">
                  <c:v>46978145.014013</c:v>
                </c:pt>
                <c:pt idx="2437">
                  <c:v>46971240.238316998</c:v>
                </c:pt>
                <c:pt idx="2438">
                  <c:v>46964331.536954001</c:v>
                </c:pt>
                <c:pt idx="2439">
                  <c:v>46957418.912265994</c:v>
                </c:pt>
                <c:pt idx="2440">
                  <c:v>46950502.366593003</c:v>
                </c:pt>
                <c:pt idx="2441">
                  <c:v>46943581.902270995</c:v>
                </c:pt>
                <c:pt idx="2442">
                  <c:v>46936657.52163101</c:v>
                </c:pt>
                <c:pt idx="2443">
                  <c:v>46929729.227003008</c:v>
                </c:pt>
                <c:pt idx="2444">
                  <c:v>46922797.020711996</c:v>
                </c:pt>
                <c:pt idx="2445">
                  <c:v>46915860.905078001</c:v>
                </c:pt>
                <c:pt idx="2446">
                  <c:v>46908920.882420987</c:v>
                </c:pt>
                <c:pt idx="2447">
                  <c:v>46901976.955054998</c:v>
                </c:pt>
                <c:pt idx="2448">
                  <c:v>46895029.125291012</c:v>
                </c:pt>
                <c:pt idx="2449">
                  <c:v>46888077.39543701</c:v>
                </c:pt>
                <c:pt idx="2450">
                  <c:v>46881121.767797008</c:v>
                </c:pt>
                <c:pt idx="2451">
                  <c:v>46874162.244672</c:v>
                </c:pt>
                <c:pt idx="2452">
                  <c:v>46867198.828359999</c:v>
                </c:pt>
                <c:pt idx="2453">
                  <c:v>46860231.521154009</c:v>
                </c:pt>
                <c:pt idx="2454">
                  <c:v>46853260.325345002</c:v>
                </c:pt>
                <c:pt idx="2455">
                  <c:v>46846285.243219003</c:v>
                </c:pt>
                <c:pt idx="2456">
                  <c:v>46839306.277061</c:v>
                </c:pt>
                <c:pt idx="2457">
                  <c:v>46832323.429150008</c:v>
                </c:pt>
                <c:pt idx="2458">
                  <c:v>46825336.701762997</c:v>
                </c:pt>
                <c:pt idx="2459">
                  <c:v>46818346.097172998</c:v>
                </c:pt>
                <c:pt idx="2460">
                  <c:v>46811351.617649004</c:v>
                </c:pt>
                <c:pt idx="2461">
                  <c:v>46804353.265459009</c:v>
                </c:pt>
                <c:pt idx="2462">
                  <c:v>46797351.042864993</c:v>
                </c:pt>
                <c:pt idx="2463">
                  <c:v>46790344.952126995</c:v>
                </c:pt>
                <c:pt idx="2464">
                  <c:v>46783334.995500006</c:v>
                </c:pt>
                <c:pt idx="2465">
                  <c:v>46776321.175237015</c:v>
                </c:pt>
                <c:pt idx="2466">
                  <c:v>46769303.493588001</c:v>
                </c:pt>
                <c:pt idx="2467">
                  <c:v>46762281.952798992</c:v>
                </c:pt>
                <c:pt idx="2468">
                  <c:v>46755256.555110998</c:v>
                </c:pt>
                <c:pt idx="2469">
                  <c:v>46748227.302763991</c:v>
                </c:pt>
                <c:pt idx="2470">
                  <c:v>46741194.19799301</c:v>
                </c:pt>
                <c:pt idx="2471">
                  <c:v>46734157.243031003</c:v>
                </c:pt>
                <c:pt idx="2472">
                  <c:v>46727116.440105997</c:v>
                </c:pt>
                <c:pt idx="2473">
                  <c:v>46720071.791444018</c:v>
                </c:pt>
                <c:pt idx="2474">
                  <c:v>46713023.299267016</c:v>
                </c:pt>
                <c:pt idx="2475">
                  <c:v>46705970.965794004</c:v>
                </c:pt>
                <c:pt idx="2476">
                  <c:v>46698914.793239012</c:v>
                </c:pt>
                <c:pt idx="2477">
                  <c:v>46691854.783815995</c:v>
                </c:pt>
                <c:pt idx="2478">
                  <c:v>46684790.939731002</c:v>
                </c:pt>
                <c:pt idx="2479">
                  <c:v>46677723.263192005</c:v>
                </c:pt>
                <c:pt idx="2480">
                  <c:v>46670651.756398998</c:v>
                </c:pt>
                <c:pt idx="2481">
                  <c:v>46663576.421551004</c:v>
                </c:pt>
                <c:pt idx="2482">
                  <c:v>46656497.260843009</c:v>
                </c:pt>
                <c:pt idx="2483">
                  <c:v>46649414.276467003</c:v>
                </c:pt>
                <c:pt idx="2484">
                  <c:v>46642327.470611997</c:v>
                </c:pt>
                <c:pt idx="2485">
                  <c:v>46635236.845460996</c:v>
                </c:pt>
                <c:pt idx="2486">
                  <c:v>46628142.403198004</c:v>
                </c:pt>
                <c:pt idx="2487">
                  <c:v>46621044.146000005</c:v>
                </c:pt>
                <c:pt idx="2488">
                  <c:v>46613942.076043002</c:v>
                </c:pt>
                <c:pt idx="2489">
                  <c:v>46606836.195498012</c:v>
                </c:pt>
                <c:pt idx="2490">
                  <c:v>46599726.506534003</c:v>
                </c:pt>
                <c:pt idx="2491">
                  <c:v>46592613.011314996</c:v>
                </c:pt>
                <c:pt idx="2492">
                  <c:v>46585495.712003998</c:v>
                </c:pt>
                <c:pt idx="2493">
                  <c:v>46578374.610759996</c:v>
                </c:pt>
                <c:pt idx="2494">
                  <c:v>46571249.709736004</c:v>
                </c:pt>
                <c:pt idx="2495">
                  <c:v>46564121.011085004</c:v>
                </c:pt>
                <c:pt idx="2496">
                  <c:v>46556988.516955994</c:v>
                </c:pt>
                <c:pt idx="2497">
                  <c:v>46549852.229493015</c:v>
                </c:pt>
                <c:pt idx="2498">
                  <c:v>46542712.150839001</c:v>
                </c:pt>
                <c:pt idx="2499">
                  <c:v>46535568.283132002</c:v>
                </c:pt>
                <c:pt idx="2500">
                  <c:v>46528420.628507011</c:v>
                </c:pt>
                <c:pt idx="2501">
                  <c:v>46521269.18909701</c:v>
                </c:pt>
                <c:pt idx="2502">
                  <c:v>46514113.967030011</c:v>
                </c:pt>
                <c:pt idx="2503">
                  <c:v>46506954.964432001</c:v>
                </c:pt>
                <c:pt idx="2504">
                  <c:v>46499792.183424994</c:v>
                </c:pt>
                <c:pt idx="2505">
                  <c:v>46492625.626128003</c:v>
                </c:pt>
                <c:pt idx="2506">
                  <c:v>46485455.294656008</c:v>
                </c:pt>
                <c:pt idx="2507">
                  <c:v>46478281.191121005</c:v>
                </c:pt>
                <c:pt idx="2508">
                  <c:v>46471103.317634001</c:v>
                </c:pt>
                <c:pt idx="2509">
                  <c:v>46463921.676299006</c:v>
                </c:pt>
                <c:pt idx="2510">
                  <c:v>46456736.269220009</c:v>
                </c:pt>
                <c:pt idx="2511">
                  <c:v>46449547.098494008</c:v>
                </c:pt>
                <c:pt idx="2512">
                  <c:v>46442354.166220002</c:v>
                </c:pt>
                <c:pt idx="2513">
                  <c:v>46435157.474488996</c:v>
                </c:pt>
                <c:pt idx="2514">
                  <c:v>46427957.025389999</c:v>
                </c:pt>
                <c:pt idx="2515">
                  <c:v>46420752.821010999</c:v>
                </c:pt>
                <c:pt idx="2516">
                  <c:v>46413544.863434002</c:v>
                </c:pt>
                <c:pt idx="2517">
                  <c:v>46406333.154739</c:v>
                </c:pt>
                <c:pt idx="2518">
                  <c:v>46399117.697002999</c:v>
                </c:pt>
                <c:pt idx="2519">
                  <c:v>46391898.492299005</c:v>
                </c:pt>
                <c:pt idx="2520">
                  <c:v>46384675.542696998</c:v>
                </c:pt>
                <c:pt idx="2521">
                  <c:v>46377448.850263</c:v>
                </c:pt>
                <c:pt idx="2522">
                  <c:v>46370218.41706299</c:v>
                </c:pt>
                <c:pt idx="2523">
                  <c:v>46362984.245155007</c:v>
                </c:pt>
                <c:pt idx="2524">
                  <c:v>46355746.336598001</c:v>
                </c:pt>
                <c:pt idx="2525">
                  <c:v>46348504.693445005</c:v>
                </c:pt>
                <c:pt idx="2526">
                  <c:v>46341259.317746989</c:v>
                </c:pt>
                <c:pt idx="2527">
                  <c:v>46334010.211553007</c:v>
                </c:pt>
                <c:pt idx="2528">
                  <c:v>46326757.376904994</c:v>
                </c:pt>
                <c:pt idx="2529">
                  <c:v>46319500.815846004</c:v>
                </c:pt>
                <c:pt idx="2530">
                  <c:v>46312240.530413002</c:v>
                </c:pt>
                <c:pt idx="2531">
                  <c:v>46304976.522641003</c:v>
                </c:pt>
                <c:pt idx="2532">
                  <c:v>46297708.794562005</c:v>
                </c:pt>
                <c:pt idx="2533">
                  <c:v>46290437.348204002</c:v>
                </c:pt>
                <c:pt idx="2534">
                  <c:v>46283162.185592003</c:v>
                </c:pt>
                <c:pt idx="2535">
                  <c:v>46275883.308748998</c:v>
                </c:pt>
                <c:pt idx="2536">
                  <c:v>46268600.719693005</c:v>
                </c:pt>
                <c:pt idx="2537">
                  <c:v>46261314.420441002</c:v>
                </c:pt>
                <c:pt idx="2538">
                  <c:v>46254024.413003996</c:v>
                </c:pt>
                <c:pt idx="2539">
                  <c:v>46246730.699392006</c:v>
                </c:pt>
                <c:pt idx="2540">
                  <c:v>46239433.281610005</c:v>
                </c:pt>
                <c:pt idx="2541">
                  <c:v>46232132.161663011</c:v>
                </c:pt>
                <c:pt idx="2542">
                  <c:v>46224827.34155</c:v>
                </c:pt>
                <c:pt idx="2543">
                  <c:v>46217518.823268004</c:v>
                </c:pt>
                <c:pt idx="2544">
                  <c:v>46210206.608809002</c:v>
                </c:pt>
                <c:pt idx="2545">
                  <c:v>46202890.700166002</c:v>
                </c:pt>
                <c:pt idx="2546">
                  <c:v>46195571.099324003</c:v>
                </c:pt>
                <c:pt idx="2547">
                  <c:v>46188247.808268003</c:v>
                </c:pt>
                <c:pt idx="2548">
                  <c:v>46180920.828978002</c:v>
                </c:pt>
                <c:pt idx="2549">
                  <c:v>46173590.163434006</c:v>
                </c:pt>
                <c:pt idx="2550">
                  <c:v>46166255.813607998</c:v>
                </c:pt>
                <c:pt idx="2551">
                  <c:v>46158917.781473003</c:v>
                </c:pt>
                <c:pt idx="2552">
                  <c:v>46151576.068998009</c:v>
                </c:pt>
                <c:pt idx="2553">
                  <c:v>46144230.678147011</c:v>
                </c:pt>
                <c:pt idx="2554">
                  <c:v>46136881.610881992</c:v>
                </c:pt>
                <c:pt idx="2555">
                  <c:v>46129528.869162999</c:v>
                </c:pt>
                <c:pt idx="2556">
                  <c:v>46122172.454945996</c:v>
                </c:pt>
                <c:pt idx="2557">
                  <c:v>46114812.370181993</c:v>
                </c:pt>
                <c:pt idx="2558">
                  <c:v>46107448.616822995</c:v>
                </c:pt>
                <c:pt idx="2559">
                  <c:v>46100081.196814001</c:v>
                </c:pt>
                <c:pt idx="2560">
                  <c:v>46092710.112098999</c:v>
                </c:pt>
                <c:pt idx="2561">
                  <c:v>46085335.364618003</c:v>
                </c:pt>
                <c:pt idx="2562">
                  <c:v>46077956.956307992</c:v>
                </c:pt>
                <c:pt idx="2563">
                  <c:v>46070574.889104001</c:v>
                </c:pt>
                <c:pt idx="2564">
                  <c:v>46063189.164936006</c:v>
                </c:pt>
                <c:pt idx="2565">
                  <c:v>46055799.785732999</c:v>
                </c:pt>
                <c:pt idx="2566">
                  <c:v>46048406.753418997</c:v>
                </c:pt>
                <c:pt idx="2567">
                  <c:v>46041010.069915004</c:v>
                </c:pt>
                <c:pt idx="2568">
                  <c:v>46033609.737142004</c:v>
                </c:pt>
                <c:pt idx="2569">
                  <c:v>46026205.757013001</c:v>
                </c:pt>
                <c:pt idx="2570">
                  <c:v>46018798.131442003</c:v>
                </c:pt>
                <c:pt idx="2571">
                  <c:v>46011386.862338997</c:v>
                </c:pt>
                <c:pt idx="2572">
                  <c:v>46003971.951608002</c:v>
                </c:pt>
                <c:pt idx="2573">
                  <c:v>45996553.401154004</c:v>
                </c:pt>
                <c:pt idx="2574">
                  <c:v>45989131.21287699</c:v>
                </c:pt>
                <c:pt idx="2575">
                  <c:v>45981705.388673998</c:v>
                </c:pt>
                <c:pt idx="2576">
                  <c:v>45974275.930438004</c:v>
                </c:pt>
                <c:pt idx="2577">
                  <c:v>45966842.840061992</c:v>
                </c:pt>
                <c:pt idx="2578">
                  <c:v>45959406.119432002</c:v>
                </c:pt>
                <c:pt idx="2579">
                  <c:v>45951965.770433009</c:v>
                </c:pt>
                <c:pt idx="2580">
                  <c:v>45944521.79494901</c:v>
                </c:pt>
                <c:pt idx="2581">
                  <c:v>45937074.194856003</c:v>
                </c:pt>
                <c:pt idx="2582">
                  <c:v>45929622.972030997</c:v>
                </c:pt>
                <c:pt idx="2583">
                  <c:v>45922168.128347009</c:v>
                </c:pt>
                <c:pt idx="2584">
                  <c:v>45914709.665672004</c:v>
                </c:pt>
                <c:pt idx="2585">
                  <c:v>45907247.585873999</c:v>
                </c:pt>
                <c:pt idx="2586">
                  <c:v>45899781.890817001</c:v>
                </c:pt>
                <c:pt idx="2587">
                  <c:v>45892312.582359992</c:v>
                </c:pt>
                <c:pt idx="2588">
                  <c:v>45884839.662360996</c:v>
                </c:pt>
                <c:pt idx="2589">
                  <c:v>45877363.132674001</c:v>
                </c:pt>
                <c:pt idx="2590">
                  <c:v>45869882.995152004</c:v>
                </c:pt>
                <c:pt idx="2591">
                  <c:v>45862399.251641005</c:v>
                </c:pt>
                <c:pt idx="2592">
                  <c:v>45854911.903987996</c:v>
                </c:pt>
                <c:pt idx="2593">
                  <c:v>45847420.954034999</c:v>
                </c:pt>
                <c:pt idx="2594">
                  <c:v>45839926.403620996</c:v>
                </c:pt>
                <c:pt idx="2595">
                  <c:v>45832428.254581995</c:v>
                </c:pt>
                <c:pt idx="2596">
                  <c:v>45824926.508751996</c:v>
                </c:pt>
                <c:pt idx="2597">
                  <c:v>45817421.167960003</c:v>
                </c:pt>
                <c:pt idx="2598">
                  <c:v>45809912.234035008</c:v>
                </c:pt>
                <c:pt idx="2599">
                  <c:v>45802399.708800003</c:v>
                </c:pt>
                <c:pt idx="2600">
                  <c:v>45794883.594076999</c:v>
                </c:pt>
                <c:pt idx="2601">
                  <c:v>45787363.891682997</c:v>
                </c:pt>
                <c:pt idx="2602">
                  <c:v>45779840.603434004</c:v>
                </c:pt>
                <c:pt idx="2603">
                  <c:v>45772313.731143005</c:v>
                </c:pt>
                <c:pt idx="2604">
                  <c:v>45764783.276618004</c:v>
                </c:pt>
                <c:pt idx="2605">
                  <c:v>45757249.241665006</c:v>
                </c:pt>
                <c:pt idx="2606">
                  <c:v>45749711.628089003</c:v>
                </c:pt>
                <c:pt idx="2607">
                  <c:v>45742170.437688001</c:v>
                </c:pt>
                <c:pt idx="2608">
                  <c:v>45734625.672261</c:v>
                </c:pt>
                <c:pt idx="2609">
                  <c:v>45727077.333600998</c:v>
                </c:pt>
                <c:pt idx="2610">
                  <c:v>45719525.423501</c:v>
                </c:pt>
                <c:pt idx="2611">
                  <c:v>45711969.943747997</c:v>
                </c:pt>
                <c:pt idx="2612">
                  <c:v>45704410.896127</c:v>
                </c:pt>
                <c:pt idx="2613">
                  <c:v>45696848.282421991</c:v>
                </c:pt>
                <c:pt idx="2614">
                  <c:v>45689282.104410999</c:v>
                </c:pt>
                <c:pt idx="2615">
                  <c:v>45681712.363870993</c:v>
                </c:pt>
                <c:pt idx="2616">
                  <c:v>45674139.062574998</c:v>
                </c:pt>
                <c:pt idx="2617">
                  <c:v>45666562.202294007</c:v>
                </c:pt>
                <c:pt idx="2618">
                  <c:v>45658981.784796</c:v>
                </c:pt>
                <c:pt idx="2619">
                  <c:v>45651397.811844997</c:v>
                </c:pt>
                <c:pt idx="2620">
                  <c:v>45643810.285202004</c:v>
                </c:pt>
                <c:pt idx="2621">
                  <c:v>45636219.206626996</c:v>
                </c:pt>
                <c:pt idx="2622">
                  <c:v>45628624.577873997</c:v>
                </c:pt>
                <c:pt idx="2623">
                  <c:v>45621026.400698006</c:v>
                </c:pt>
                <c:pt idx="2624">
                  <c:v>45613424.676847003</c:v>
                </c:pt>
                <c:pt idx="2625">
                  <c:v>45605819.408069</c:v>
                </c:pt>
                <c:pt idx="2626">
                  <c:v>45598210.596106999</c:v>
                </c:pt>
                <c:pt idx="2627">
                  <c:v>45590598.242702991</c:v>
                </c:pt>
                <c:pt idx="2628">
                  <c:v>45582982.349595003</c:v>
                </c:pt>
                <c:pt idx="2629">
                  <c:v>45575362.918517001</c:v>
                </c:pt>
                <c:pt idx="2630">
                  <c:v>45567739.951201998</c:v>
                </c:pt>
                <c:pt idx="2631">
                  <c:v>45560113.449379995</c:v>
                </c:pt>
                <c:pt idx="2632">
                  <c:v>45552483.41477599</c:v>
                </c:pt>
                <c:pt idx="2633">
                  <c:v>45544849.849114001</c:v>
                </c:pt>
                <c:pt idx="2634">
                  <c:v>45537212.754114002</c:v>
                </c:pt>
                <c:pt idx="2635">
                  <c:v>45529572.131494008</c:v>
                </c:pt>
                <c:pt idx="2636">
                  <c:v>45521927.982968993</c:v>
                </c:pt>
                <c:pt idx="2637">
                  <c:v>45514280.310250998</c:v>
                </c:pt>
                <c:pt idx="2638">
                  <c:v>45506629.115047008</c:v>
                </c:pt>
                <c:pt idx="2639">
                  <c:v>45498974.399065003</c:v>
                </c:pt>
                <c:pt idx="2640">
                  <c:v>45491316.164007008</c:v>
                </c:pt>
                <c:pt idx="2641">
                  <c:v>45483654.411573</c:v>
                </c:pt>
                <c:pt idx="2642">
                  <c:v>45475989.143459998</c:v>
                </c:pt>
                <c:pt idx="2643">
                  <c:v>45468320.361363001</c:v>
                </c:pt>
                <c:pt idx="2644">
                  <c:v>45460648.066973001</c:v>
                </c:pt>
                <c:pt idx="2645">
                  <c:v>45452972.261978008</c:v>
                </c:pt>
                <c:pt idx="2646">
                  <c:v>45445292.948063999</c:v>
                </c:pt>
                <c:pt idx="2647">
                  <c:v>45437610.126914002</c:v>
                </c:pt>
                <c:pt idx="2648">
                  <c:v>45429923.800208002</c:v>
                </c:pt>
                <c:pt idx="2649">
                  <c:v>45422233.969621003</c:v>
                </c:pt>
                <c:pt idx="2650">
                  <c:v>45414540.636829004</c:v>
                </c:pt>
                <c:pt idx="2651">
                  <c:v>45406843.803502992</c:v>
                </c:pt>
                <c:pt idx="2652">
                  <c:v>45399143.471309997</c:v>
                </c:pt>
                <c:pt idx="2653">
                  <c:v>45391439.641915999</c:v>
                </c:pt>
                <c:pt idx="2654">
                  <c:v>45383732.316982985</c:v>
                </c:pt>
                <c:pt idx="2655">
                  <c:v>45376021.498172</c:v>
                </c:pt>
                <c:pt idx="2656">
                  <c:v>45368307.187138006</c:v>
                </c:pt>
                <c:pt idx="2657">
                  <c:v>45360589.385536</c:v>
                </c:pt>
                <c:pt idx="2658">
                  <c:v>45352868.095016003</c:v>
                </c:pt>
                <c:pt idx="2659">
                  <c:v>45345143.317226991</c:v>
                </c:pt>
                <c:pt idx="2660">
                  <c:v>45337415.053813994</c:v>
                </c:pt>
                <c:pt idx="2661">
                  <c:v>45329683.306417994</c:v>
                </c:pt>
                <c:pt idx="2662">
                  <c:v>45321948.076680996</c:v>
                </c:pt>
                <c:pt idx="2663">
                  <c:v>45314209.366237007</c:v>
                </c:pt>
                <c:pt idx="2664">
                  <c:v>45306467.17672199</c:v>
                </c:pt>
                <c:pt idx="2665">
                  <c:v>45298721.509765998</c:v>
                </c:pt>
                <c:pt idx="2666">
                  <c:v>45290972.366995998</c:v>
                </c:pt>
                <c:pt idx="2667">
                  <c:v>45283219.750039004</c:v>
                </c:pt>
                <c:pt idx="2668">
                  <c:v>45275463.660516001</c:v>
                </c:pt>
                <c:pt idx="2669">
                  <c:v>45267704.100047007</c:v>
                </c:pt>
                <c:pt idx="2670">
                  <c:v>45259941.070249006</c:v>
                </c:pt>
                <c:pt idx="2671">
                  <c:v>45252174.572733998</c:v>
                </c:pt>
                <c:pt idx="2672">
                  <c:v>45244404.609116003</c:v>
                </c:pt>
                <c:pt idx="2673">
                  <c:v>45236631.181000002</c:v>
                </c:pt>
                <c:pt idx="2674">
                  <c:v>45228854.289994009</c:v>
                </c:pt>
                <c:pt idx="2675">
                  <c:v>45221073.937698007</c:v>
                </c:pt>
                <c:pt idx="2676">
                  <c:v>45213290.125712998</c:v>
                </c:pt>
                <c:pt idx="2677">
                  <c:v>45205502.855636001</c:v>
                </c:pt>
                <c:pt idx="2678">
                  <c:v>45197712.129060008</c:v>
                </c:pt>
                <c:pt idx="2679">
                  <c:v>45189917.947575994</c:v>
                </c:pt>
                <c:pt idx="2680">
                  <c:v>45182120.312772982</c:v>
                </c:pt>
                <c:pt idx="2681">
                  <c:v>45174319.226236008</c:v>
                </c:pt>
                <c:pt idx="2682">
                  <c:v>45166514.689548008</c:v>
                </c:pt>
                <c:pt idx="2683">
                  <c:v>45158706.704288006</c:v>
                </c:pt>
                <c:pt idx="2684">
                  <c:v>45150895.272034004</c:v>
                </c:pt>
                <c:pt idx="2685">
                  <c:v>45143080.394359</c:v>
                </c:pt>
                <c:pt idx="2686">
                  <c:v>45135262.072834998</c:v>
                </c:pt>
                <c:pt idx="2687">
                  <c:v>45127440.309031002</c:v>
                </c:pt>
                <c:pt idx="2688">
                  <c:v>45119615.104511</c:v>
                </c:pt>
                <c:pt idx="2689">
                  <c:v>45111786.460840002</c:v>
                </c:pt>
                <c:pt idx="2690">
                  <c:v>45103954.379575998</c:v>
                </c:pt>
                <c:pt idx="2691">
                  <c:v>45096118.862278</c:v>
                </c:pt>
                <c:pt idx="2692">
                  <c:v>45088279.910499997</c:v>
                </c:pt>
                <c:pt idx="2693">
                  <c:v>45080437.525793009</c:v>
                </c:pt>
                <c:pt idx="2694">
                  <c:v>45072591.709706001</c:v>
                </c:pt>
                <c:pt idx="2695">
                  <c:v>45064742.463784993</c:v>
                </c:pt>
                <c:pt idx="2696">
                  <c:v>45056889.789574005</c:v>
                </c:pt>
                <c:pt idx="2697">
                  <c:v>45049033.688611999</c:v>
                </c:pt>
                <c:pt idx="2698">
                  <c:v>45041174.162439011</c:v>
                </c:pt>
                <c:pt idx="2699">
                  <c:v>45033311.212586991</c:v>
                </c:pt>
                <c:pt idx="2700">
                  <c:v>45025444.84059</c:v>
                </c:pt>
                <c:pt idx="2701">
                  <c:v>45017575.047977</c:v>
                </c:pt>
                <c:pt idx="2702">
                  <c:v>45009701.836273998</c:v>
                </c:pt>
                <c:pt idx="2703">
                  <c:v>45001825.207005002</c:v>
                </c:pt>
                <c:pt idx="2704">
                  <c:v>44993945.161690004</c:v>
                </c:pt>
                <c:pt idx="2705">
                  <c:v>44986061.701849006</c:v>
                </c:pt>
                <c:pt idx="2706">
                  <c:v>44978174.828995004</c:v>
                </c:pt>
                <c:pt idx="2707">
                  <c:v>44970284.544643007</c:v>
                </c:pt>
                <c:pt idx="2708">
                  <c:v>44962390.85030099</c:v>
                </c:pt>
                <c:pt idx="2709">
                  <c:v>44954493.747475997</c:v>
                </c:pt>
                <c:pt idx="2710">
                  <c:v>44946593.237674005</c:v>
                </c:pt>
                <c:pt idx="2711">
                  <c:v>44938689.322393999</c:v>
                </c:pt>
                <c:pt idx="2712">
                  <c:v>44930782.003136002</c:v>
                </c:pt>
                <c:pt idx="2713">
                  <c:v>44922871.281397007</c:v>
                </c:pt>
                <c:pt idx="2714">
                  <c:v>44914957.158668004</c:v>
                </c:pt>
                <c:pt idx="2715">
                  <c:v>44907039.636440001</c:v>
                </c:pt>
                <c:pt idx="2716">
                  <c:v>44899118.716201998</c:v>
                </c:pt>
                <c:pt idx="2717">
                  <c:v>44891194.39943701</c:v>
                </c:pt>
                <c:pt idx="2718">
                  <c:v>44883266.687628001</c:v>
                </c:pt>
                <c:pt idx="2719">
                  <c:v>44875335.582254</c:v>
                </c:pt>
                <c:pt idx="2720">
                  <c:v>44867401.084791996</c:v>
                </c:pt>
                <c:pt idx="2721">
                  <c:v>44859463.196714997</c:v>
                </c:pt>
                <c:pt idx="2722">
                  <c:v>44851521.919495001</c:v>
                </c:pt>
                <c:pt idx="2723">
                  <c:v>44843577.254599005</c:v>
                </c:pt>
                <c:pt idx="2724">
                  <c:v>44835629.203494005</c:v>
                </c:pt>
                <c:pt idx="2725">
                  <c:v>44827677.767643005</c:v>
                </c:pt>
                <c:pt idx="2726">
                  <c:v>44819722.948504001</c:v>
                </c:pt>
                <c:pt idx="2727">
                  <c:v>44811764.747536011</c:v>
                </c:pt>
                <c:pt idx="2728">
                  <c:v>44803803.166193008</c:v>
                </c:pt>
                <c:pt idx="2729">
                  <c:v>44795838.205926999</c:v>
                </c:pt>
                <c:pt idx="2730">
                  <c:v>44787869.868187003</c:v>
                </c:pt>
                <c:pt idx="2731">
                  <c:v>44779898.154418997</c:v>
                </c:pt>
                <c:pt idx="2732">
                  <c:v>44771923.066067003</c:v>
                </c:pt>
                <c:pt idx="2733">
                  <c:v>44763944.604571</c:v>
                </c:pt>
                <c:pt idx="2734">
                  <c:v>44755962.771370001</c:v>
                </c:pt>
                <c:pt idx="2735">
                  <c:v>44747977.567900002</c:v>
                </c:pt>
                <c:pt idx="2736">
                  <c:v>44739988.995592006</c:v>
                </c:pt>
                <c:pt idx="2737">
                  <c:v>44731997.055877</c:v>
                </c:pt>
                <c:pt idx="2738">
                  <c:v>44724001.750180997</c:v>
                </c:pt>
                <c:pt idx="2739">
                  <c:v>44716003.079930007</c:v>
                </c:pt>
                <c:pt idx="2740">
                  <c:v>44708001.046544999</c:v>
                </c:pt>
                <c:pt idx="2741">
                  <c:v>44699995.651444003</c:v>
                </c:pt>
                <c:pt idx="2742">
                  <c:v>44691986.896044999</c:v>
                </c:pt>
                <c:pt idx="2743">
                  <c:v>44683974.781760998</c:v>
                </c:pt>
                <c:pt idx="2744">
                  <c:v>44675959.310001992</c:v>
                </c:pt>
                <c:pt idx="2745">
                  <c:v>44667940.482176989</c:v>
                </c:pt>
                <c:pt idx="2746">
                  <c:v>44659918.299691014</c:v>
                </c:pt>
                <c:pt idx="2747">
                  <c:v>44651892.76394701</c:v>
                </c:pt>
                <c:pt idx="2748">
                  <c:v>44643863.876344994</c:v>
                </c:pt>
                <c:pt idx="2749">
                  <c:v>44635831.638281003</c:v>
                </c:pt>
                <c:pt idx="2750">
                  <c:v>44627796.051151</c:v>
                </c:pt>
                <c:pt idx="2751">
                  <c:v>44619757.116344996</c:v>
                </c:pt>
                <c:pt idx="2752">
                  <c:v>44611714.835255004</c:v>
                </c:pt>
                <c:pt idx="2753">
                  <c:v>44603669.209265009</c:v>
                </c:pt>
                <c:pt idx="2754">
                  <c:v>44595620.239759006</c:v>
                </c:pt>
                <c:pt idx="2755">
                  <c:v>44587567.928119004</c:v>
                </c:pt>
                <c:pt idx="2756">
                  <c:v>44579512.275721997</c:v>
                </c:pt>
                <c:pt idx="2757">
                  <c:v>44571453.283944003</c:v>
                </c:pt>
                <c:pt idx="2758">
                  <c:v>44563390.954158999</c:v>
                </c:pt>
                <c:pt idx="2759">
                  <c:v>44555325.287735999</c:v>
                </c:pt>
                <c:pt idx="2760">
                  <c:v>44547256.286041997</c:v>
                </c:pt>
                <c:pt idx="2761">
                  <c:v>44539183.950443</c:v>
                </c:pt>
                <c:pt idx="2762">
                  <c:v>44531108.282299995</c:v>
                </c:pt>
                <c:pt idx="2763">
                  <c:v>44523029.282973997</c:v>
                </c:pt>
                <c:pt idx="2764">
                  <c:v>44514946.953818992</c:v>
                </c:pt>
                <c:pt idx="2765">
                  <c:v>44506861.296192005</c:v>
                </c:pt>
                <c:pt idx="2766">
                  <c:v>44498772.311441995</c:v>
                </c:pt>
                <c:pt idx="2767">
                  <c:v>44490680.000918001</c:v>
                </c:pt>
                <c:pt idx="2768">
                  <c:v>44482584.365966998</c:v>
                </c:pt>
                <c:pt idx="2769">
                  <c:v>44474485.407931998</c:v>
                </c:pt>
                <c:pt idx="2770">
                  <c:v>44466383.128153004</c:v>
                </c:pt>
                <c:pt idx="2771">
                  <c:v>44458277.527968004</c:v>
                </c:pt>
                <c:pt idx="2772">
                  <c:v>44450168.608711995</c:v>
                </c:pt>
                <c:pt idx="2773">
                  <c:v>44442056.371717997</c:v>
                </c:pt>
                <c:pt idx="2774">
                  <c:v>44433940.818314992</c:v>
                </c:pt>
                <c:pt idx="2775">
                  <c:v>44425821.949831001</c:v>
                </c:pt>
                <c:pt idx="2776">
                  <c:v>44417699.767590009</c:v>
                </c:pt>
                <c:pt idx="2777">
                  <c:v>44409574.272914</c:v>
                </c:pt>
                <c:pt idx="2778">
                  <c:v>44401445.467120998</c:v>
                </c:pt>
                <c:pt idx="2779">
                  <c:v>44393313.351530001</c:v>
                </c:pt>
                <c:pt idx="2780">
                  <c:v>44385177.927451998</c:v>
                </c:pt>
                <c:pt idx="2781">
                  <c:v>44377039.196200006</c:v>
                </c:pt>
                <c:pt idx="2782">
                  <c:v>44368897.159080997</c:v>
                </c:pt>
                <c:pt idx="2783">
                  <c:v>44360751.81740199</c:v>
                </c:pt>
                <c:pt idx="2784">
                  <c:v>44352603.172465995</c:v>
                </c:pt>
                <c:pt idx="2785">
                  <c:v>44344451.225572005</c:v>
                </c:pt>
                <c:pt idx="2786">
                  <c:v>44336295.978018999</c:v>
                </c:pt>
                <c:pt idx="2787">
                  <c:v>44328137.431102</c:v>
                </c:pt>
                <c:pt idx="2788">
                  <c:v>44319975.586112991</c:v>
                </c:pt>
                <c:pt idx="2789">
                  <c:v>44311810.444340996</c:v>
                </c:pt>
                <c:pt idx="2790">
                  <c:v>44303642.007074997</c:v>
                </c:pt>
                <c:pt idx="2791">
                  <c:v>44295470.27559901</c:v>
                </c:pt>
                <c:pt idx="2792">
                  <c:v>44287295.251193009</c:v>
                </c:pt>
                <c:pt idx="2793">
                  <c:v>44279116.935138009</c:v>
                </c:pt>
                <c:pt idx="2794">
                  <c:v>44270935.328708999</c:v>
                </c:pt>
                <c:pt idx="2795">
                  <c:v>44262750.433181994</c:v>
                </c:pt>
                <c:pt idx="2796">
                  <c:v>44254562.249825999</c:v>
                </c:pt>
                <c:pt idx="2797">
                  <c:v>44246370.779910006</c:v>
                </c:pt>
                <c:pt idx="2798">
                  <c:v>44238176.024700001</c:v>
                </c:pt>
                <c:pt idx="2799">
                  <c:v>44229977.985459998</c:v>
                </c:pt>
                <c:pt idx="2800">
                  <c:v>44221776.663450003</c:v>
                </c:pt>
                <c:pt idx="2801">
                  <c:v>44213572.059927002</c:v>
                </c:pt>
                <c:pt idx="2802">
                  <c:v>44205364.176146999</c:v>
                </c:pt>
                <c:pt idx="2803">
                  <c:v>44197153.013362989</c:v>
                </c:pt>
                <c:pt idx="2804">
                  <c:v>44188938.572823994</c:v>
                </c:pt>
                <c:pt idx="2805">
                  <c:v>44180720.855777994</c:v>
                </c:pt>
                <c:pt idx="2806">
                  <c:v>44172499.863469996</c:v>
                </c:pt>
                <c:pt idx="2807">
                  <c:v>44164275.597141005</c:v>
                </c:pt>
                <c:pt idx="2808">
                  <c:v>44156048.058031999</c:v>
                </c:pt>
                <c:pt idx="2809">
                  <c:v>44147817.247377001</c:v>
                </c:pt>
                <c:pt idx="2810">
                  <c:v>44139583.166413002</c:v>
                </c:pt>
                <c:pt idx="2811">
                  <c:v>44131345.816369988</c:v>
                </c:pt>
                <c:pt idx="2812">
                  <c:v>44123105.198477007</c:v>
                </c:pt>
                <c:pt idx="2813">
                  <c:v>44114861.313960992</c:v>
                </c:pt>
                <c:pt idx="2814">
                  <c:v>44106614.164044008</c:v>
                </c:pt>
                <c:pt idx="2815">
                  <c:v>44098363.74994801</c:v>
                </c:pt>
                <c:pt idx="2816">
                  <c:v>44090110.072890997</c:v>
                </c:pt>
                <c:pt idx="2817">
                  <c:v>44081853.134088002</c:v>
                </c:pt>
                <c:pt idx="2818">
                  <c:v>44073592.934753999</c:v>
                </c:pt>
                <c:pt idx="2819">
                  <c:v>44065329.476097003</c:v>
                </c:pt>
                <c:pt idx="2820">
                  <c:v>44057062.759327002</c:v>
                </c:pt>
                <c:pt idx="2821">
                  <c:v>44048792.785648011</c:v>
                </c:pt>
                <c:pt idx="2822">
                  <c:v>44040519.556261994</c:v>
                </c:pt>
                <c:pt idx="2823">
                  <c:v>44032243.072369993</c:v>
                </c:pt>
                <c:pt idx="2824">
                  <c:v>44023963.335168004</c:v>
                </c:pt>
                <c:pt idx="2825">
                  <c:v>44015680.345851995</c:v>
                </c:pt>
                <c:pt idx="2826">
                  <c:v>44007394.105614007</c:v>
                </c:pt>
                <c:pt idx="2827">
                  <c:v>43999104.615642011</c:v>
                </c:pt>
                <c:pt idx="2828">
                  <c:v>43990811.877123997</c:v>
                </c:pt>
                <c:pt idx="2829">
                  <c:v>43982515.891243011</c:v>
                </c:pt>
                <c:pt idx="2830">
                  <c:v>43974216.659181997</c:v>
                </c:pt>
                <c:pt idx="2831">
                  <c:v>43965914.182118997</c:v>
                </c:pt>
                <c:pt idx="2832">
                  <c:v>43957608.461231008</c:v>
                </c:pt>
                <c:pt idx="2833">
                  <c:v>43949299.497691005</c:v>
                </c:pt>
                <c:pt idx="2834">
                  <c:v>43940987.292670004</c:v>
                </c:pt>
                <c:pt idx="2835">
                  <c:v>43932671.847335994</c:v>
                </c:pt>
                <c:pt idx="2836">
                  <c:v>43924353.162857011</c:v>
                </c:pt>
                <c:pt idx="2837">
                  <c:v>43916031.240394011</c:v>
                </c:pt>
                <c:pt idx="2838">
                  <c:v>43907706.081108004</c:v>
                </c:pt>
                <c:pt idx="2839">
                  <c:v>43899377.686158001</c:v>
                </c:pt>
                <c:pt idx="2840">
                  <c:v>43891046.056699</c:v>
                </c:pt>
                <c:pt idx="2841">
                  <c:v>43882711.193883002</c:v>
                </c:pt>
                <c:pt idx="2842">
                  <c:v>43874373.098861001</c:v>
                </c:pt>
                <c:pt idx="2843">
                  <c:v>43866031.772779994</c:v>
                </c:pt>
                <c:pt idx="2844">
                  <c:v>43857687.216784991</c:v>
                </c:pt>
                <c:pt idx="2845">
                  <c:v>43849339.432018995</c:v>
                </c:pt>
                <c:pt idx="2846">
                  <c:v>43840988.419621997</c:v>
                </c:pt>
                <c:pt idx="2847">
                  <c:v>43832634.18073</c:v>
                </c:pt>
                <c:pt idx="2848">
                  <c:v>43824276.716476992</c:v>
                </c:pt>
                <c:pt idx="2849">
                  <c:v>43815916.027997009</c:v>
                </c:pt>
                <c:pt idx="2850">
                  <c:v>43807552.116417997</c:v>
                </c:pt>
                <c:pt idx="2851">
                  <c:v>43799184.982867993</c:v>
                </c:pt>
                <c:pt idx="2852">
                  <c:v>43790814.628469005</c:v>
                </c:pt>
                <c:pt idx="2853">
                  <c:v>43782441.054343998</c:v>
                </c:pt>
                <c:pt idx="2854">
                  <c:v>43774064.261612006</c:v>
                </c:pt>
                <c:pt idx="2855">
                  <c:v>43765684.251387998</c:v>
                </c:pt>
                <c:pt idx="2856">
                  <c:v>43757301.024787001</c:v>
                </c:pt>
                <c:pt idx="2857">
                  <c:v>43748914.582919993</c:v>
                </c:pt>
                <c:pt idx="2858">
                  <c:v>43740524.926895998</c:v>
                </c:pt>
                <c:pt idx="2859">
                  <c:v>43732132.057819992</c:v>
                </c:pt>
                <c:pt idx="2860">
                  <c:v>43723735.976794995</c:v>
                </c:pt>
                <c:pt idx="2861">
                  <c:v>43715336.684921995</c:v>
                </c:pt>
                <c:pt idx="2862">
                  <c:v>43706934.183300994</c:v>
                </c:pt>
                <c:pt idx="2863">
                  <c:v>43698528.473024994</c:v>
                </c:pt>
                <c:pt idx="2864">
                  <c:v>43690119.555188</c:v>
                </c:pt>
                <c:pt idx="2865">
                  <c:v>43681707.430880994</c:v>
                </c:pt>
                <c:pt idx="2866">
                  <c:v>43673292.101192005</c:v>
                </c:pt>
                <c:pt idx="2867">
                  <c:v>43664873.567204006</c:v>
                </c:pt>
                <c:pt idx="2868">
                  <c:v>43656451.830001995</c:v>
                </c:pt>
                <c:pt idx="2869">
                  <c:v>43648026.890665002</c:v>
                </c:pt>
                <c:pt idx="2870">
                  <c:v>43639598.750271</c:v>
                </c:pt>
                <c:pt idx="2871">
                  <c:v>43631167.409894004</c:v>
                </c:pt>
                <c:pt idx="2872">
                  <c:v>43622732.870605998</c:v>
                </c:pt>
                <c:pt idx="2873">
                  <c:v>43614295.133478001</c:v>
                </c:pt>
                <c:pt idx="2874">
                  <c:v>43605854.199577019</c:v>
                </c:pt>
                <c:pt idx="2875">
                  <c:v>43597410.069966003</c:v>
                </c:pt>
                <c:pt idx="2876">
                  <c:v>43588962.745708011</c:v>
                </c:pt>
                <c:pt idx="2877">
                  <c:v>43580512.227862999</c:v>
                </c:pt>
                <c:pt idx="2878">
                  <c:v>43572058.517486989</c:v>
                </c:pt>
                <c:pt idx="2879">
                  <c:v>43563601.615634009</c:v>
                </c:pt>
                <c:pt idx="2880">
                  <c:v>43555141.523355</c:v>
                </c:pt>
                <c:pt idx="2881">
                  <c:v>43546678.241700999</c:v>
                </c:pt>
                <c:pt idx="2882">
                  <c:v>43538211.771715999</c:v>
                </c:pt>
                <c:pt idx="2883">
                  <c:v>43529742.114445999</c:v>
                </c:pt>
                <c:pt idx="2884">
                  <c:v>43521269.270931005</c:v>
                </c:pt>
                <c:pt idx="2885">
                  <c:v>43512793.242210001</c:v>
                </c:pt>
                <c:pt idx="2886">
                  <c:v>43504314.029320002</c:v>
                </c:pt>
                <c:pt idx="2887">
                  <c:v>43495831.63329301</c:v>
                </c:pt>
                <c:pt idx="2888">
                  <c:v>43487346.055160999</c:v>
                </c:pt>
                <c:pt idx="2889">
                  <c:v>43478857.295952007</c:v>
                </c:pt>
                <c:pt idx="2890">
                  <c:v>43470365.356691994</c:v>
                </c:pt>
                <c:pt idx="2891">
                  <c:v>43461870.238404006</c:v>
                </c:pt>
                <c:pt idx="2892">
                  <c:v>43453371.942109004</c:v>
                </c:pt>
                <c:pt idx="2893">
                  <c:v>43444870.468824998</c:v>
                </c:pt>
                <c:pt idx="2894">
                  <c:v>43436365.819567002</c:v>
                </c:pt>
                <c:pt idx="2895">
                  <c:v>43427857.995349005</c:v>
                </c:pt>
                <c:pt idx="2896">
                  <c:v>43419346.99718</c:v>
                </c:pt>
                <c:pt idx="2897">
                  <c:v>43410832.826068997</c:v>
                </c:pt>
                <c:pt idx="2898">
                  <c:v>43402315.483020991</c:v>
                </c:pt>
                <c:pt idx="2899">
                  <c:v>43393794.96903801</c:v>
                </c:pt>
                <c:pt idx="2900">
                  <c:v>43385271.285121001</c:v>
                </c:pt>
                <c:pt idx="2901">
                  <c:v>43376744.432267003</c:v>
                </c:pt>
                <c:pt idx="2902">
                  <c:v>43368214.411470994</c:v>
                </c:pt>
                <c:pt idx="2903">
                  <c:v>43359681.223724999</c:v>
                </c:pt>
                <c:pt idx="2904">
                  <c:v>43351144.870019995</c:v>
                </c:pt>
                <c:pt idx="2905">
                  <c:v>43342605.351341993</c:v>
                </c:pt>
                <c:pt idx="2906">
                  <c:v>43334062.668676004</c:v>
                </c:pt>
                <c:pt idx="2907">
                  <c:v>43325516.823004</c:v>
                </c:pt>
                <c:pt idx="2908">
                  <c:v>43316967.815305993</c:v>
                </c:pt>
                <c:pt idx="2909">
                  <c:v>43308415.646559</c:v>
                </c:pt>
                <c:pt idx="2910">
                  <c:v>43299860.317735992</c:v>
                </c:pt>
                <c:pt idx="2911">
                  <c:v>43291301.829810999</c:v>
                </c:pt>
                <c:pt idx="2912">
                  <c:v>43282740.183751993</c:v>
                </c:pt>
                <c:pt idx="2913">
                  <c:v>43274175.380525991</c:v>
                </c:pt>
                <c:pt idx="2914">
                  <c:v>43265607.421098009</c:v>
                </c:pt>
                <c:pt idx="2915">
                  <c:v>43257036.306426995</c:v>
                </c:pt>
                <c:pt idx="2916">
                  <c:v>43248462.037474997</c:v>
                </c:pt>
                <c:pt idx="2917">
                  <c:v>43239884.61519701</c:v>
                </c:pt>
                <c:pt idx="2918">
                  <c:v>43231304.040546998</c:v>
                </c:pt>
                <c:pt idx="2919">
                  <c:v>43222720.314475991</c:v>
                </c:pt>
                <c:pt idx="2920">
                  <c:v>43214133.437932998</c:v>
                </c:pt>
                <c:pt idx="2921">
                  <c:v>43205543.411864996</c:v>
                </c:pt>
                <c:pt idx="2922">
                  <c:v>43196950.237215005</c:v>
                </c:pt>
                <c:pt idx="2923">
                  <c:v>43188353.914923996</c:v>
                </c:pt>
                <c:pt idx="2924">
                  <c:v>43179754.445931002</c:v>
                </c:pt>
                <c:pt idx="2925">
                  <c:v>43171151.831170999</c:v>
                </c:pt>
                <c:pt idx="2926">
                  <c:v>43162546.071578003</c:v>
                </c:pt>
                <c:pt idx="2927">
                  <c:v>43153937.168082997</c:v>
                </c:pt>
                <c:pt idx="2928">
                  <c:v>43145325.121614009</c:v>
                </c:pt>
                <c:pt idx="2929">
                  <c:v>43136709.933096997</c:v>
                </c:pt>
                <c:pt idx="2930">
                  <c:v>43128091.603455998</c:v>
                </c:pt>
                <c:pt idx="2931">
                  <c:v>43119470.133609004</c:v>
                </c:pt>
                <c:pt idx="2932">
                  <c:v>43110845.524476998</c:v>
                </c:pt>
                <c:pt idx="2933">
                  <c:v>43102217.776973002</c:v>
                </c:pt>
                <c:pt idx="2934">
                  <c:v>43093586.892011993</c:v>
                </c:pt>
                <c:pt idx="2935">
                  <c:v>43084952.870503001</c:v>
                </c:pt>
                <c:pt idx="2936">
                  <c:v>43076315.713354997</c:v>
                </c:pt>
                <c:pt idx="2937">
                  <c:v>43067675.421471998</c:v>
                </c:pt>
                <c:pt idx="2938">
                  <c:v>43059031.995756999</c:v>
                </c:pt>
                <c:pt idx="2939">
                  <c:v>43050385.437109999</c:v>
                </c:pt>
                <c:pt idx="2940">
                  <c:v>43041735.746430002</c:v>
                </c:pt>
                <c:pt idx="2941">
                  <c:v>43033082.924611002</c:v>
                </c:pt>
                <c:pt idx="2942">
                  <c:v>43024426.972544998</c:v>
                </c:pt>
                <c:pt idx="2943">
                  <c:v>43015767.891122997</c:v>
                </c:pt>
                <c:pt idx="2944">
                  <c:v>43007105.681231007</c:v>
                </c:pt>
                <c:pt idx="2945">
                  <c:v>42998440.343754992</c:v>
                </c:pt>
                <c:pt idx="2946">
                  <c:v>42989771.879578002</c:v>
                </c:pt>
                <c:pt idx="2947">
                  <c:v>42981100.289577007</c:v>
                </c:pt>
                <c:pt idx="2948">
                  <c:v>42972425.574631006</c:v>
                </c:pt>
                <c:pt idx="2949">
                  <c:v>42963747.735615008</c:v>
                </c:pt>
                <c:pt idx="2950">
                  <c:v>42955066.773400001</c:v>
                </c:pt>
                <c:pt idx="2951">
                  <c:v>42946382.688855998</c:v>
                </c:pt>
                <c:pt idx="2952">
                  <c:v>42937695.482849993</c:v>
                </c:pt>
                <c:pt idx="2953">
                  <c:v>42929005.156245999</c:v>
                </c:pt>
                <c:pt idx="2954">
                  <c:v>42920311.709906004</c:v>
                </c:pt>
                <c:pt idx="2955">
                  <c:v>42911615.144689001</c:v>
                </c:pt>
                <c:pt idx="2956">
                  <c:v>42902915.461452998</c:v>
                </c:pt>
                <c:pt idx="2957">
                  <c:v>42894212.661050007</c:v>
                </c:pt>
                <c:pt idx="2958">
                  <c:v>42885506.744334005</c:v>
                </c:pt>
                <c:pt idx="2959">
                  <c:v>42876797.712151997</c:v>
                </c:pt>
                <c:pt idx="2960">
                  <c:v>42868085.565351002</c:v>
                </c:pt>
                <c:pt idx="2961">
                  <c:v>42859370.304775991</c:v>
                </c:pt>
                <c:pt idx="2962">
                  <c:v>42850651.931267008</c:v>
                </c:pt>
                <c:pt idx="2963">
                  <c:v>42841930.445664003</c:v>
                </c:pt>
                <c:pt idx="2964">
                  <c:v>42833205.848802991</c:v>
                </c:pt>
                <c:pt idx="2965">
                  <c:v>42824478.141518004</c:v>
                </c:pt>
                <c:pt idx="2966">
                  <c:v>42815747.324639007</c:v>
                </c:pt>
                <c:pt idx="2967">
                  <c:v>42807013.398996003</c:v>
                </c:pt>
                <c:pt idx="2968">
                  <c:v>42798276.365414001</c:v>
                </c:pt>
                <c:pt idx="2969">
                  <c:v>42789536.224718004</c:v>
                </c:pt>
                <c:pt idx="2970">
                  <c:v>42780792.977726996</c:v>
                </c:pt>
                <c:pt idx="2971">
                  <c:v>42772046.625261009</c:v>
                </c:pt>
                <c:pt idx="2972">
                  <c:v>42763297.168136008</c:v>
                </c:pt>
                <c:pt idx="2973">
                  <c:v>42754544.607164003</c:v>
                </c:pt>
                <c:pt idx="2974">
                  <c:v>42745788.943155997</c:v>
                </c:pt>
                <c:pt idx="2975">
                  <c:v>42737030.176920995</c:v>
                </c:pt>
                <c:pt idx="2976">
                  <c:v>42728268.309265003</c:v>
                </c:pt>
                <c:pt idx="2977">
                  <c:v>42719503.340989992</c:v>
                </c:pt>
                <c:pt idx="2978">
                  <c:v>42710735.272896998</c:v>
                </c:pt>
                <c:pt idx="2979">
                  <c:v>42701964.105784997</c:v>
                </c:pt>
                <c:pt idx="2980">
                  <c:v>42693189.840447001</c:v>
                </c:pt>
                <c:pt idx="2981">
                  <c:v>42684412.477678999</c:v>
                </c:pt>
                <c:pt idx="2982">
                  <c:v>42675632.018269002</c:v>
                </c:pt>
                <c:pt idx="2983">
                  <c:v>42666848.463005997</c:v>
                </c:pt>
                <c:pt idx="2984">
                  <c:v>42658061.812674992</c:v>
                </c:pt>
                <c:pt idx="2985">
                  <c:v>42649272.068058006</c:v>
                </c:pt>
                <c:pt idx="2986">
                  <c:v>42640479.229936019</c:v>
                </c:pt>
                <c:pt idx="2987">
                  <c:v>42631683.29908701</c:v>
                </c:pt>
                <c:pt idx="2988">
                  <c:v>42622884.276284002</c:v>
                </c:pt>
                <c:pt idx="2989">
                  <c:v>42614082.162301995</c:v>
                </c:pt>
                <c:pt idx="2990">
                  <c:v>42605276.957909994</c:v>
                </c:pt>
                <c:pt idx="2991">
                  <c:v>42596468.663874999</c:v>
                </c:pt>
                <c:pt idx="2992">
                  <c:v>42587657.280961998</c:v>
                </c:pt>
                <c:pt idx="2993">
                  <c:v>42578842.809934005</c:v>
                </c:pt>
                <c:pt idx="2994">
                  <c:v>42570025.251549006</c:v>
                </c:pt>
                <c:pt idx="2995">
                  <c:v>42561204.606565997</c:v>
                </c:pt>
                <c:pt idx="2996">
                  <c:v>42552380.875739001</c:v>
                </c:pt>
                <c:pt idx="2997">
                  <c:v>42543554.059819996</c:v>
                </c:pt>
                <c:pt idx="2998">
                  <c:v>42534724.159558006</c:v>
                </c:pt>
                <c:pt idx="2999">
                  <c:v>42525891.175701</c:v>
                </c:pt>
                <c:pt idx="3000">
                  <c:v>42517055.108993009</c:v>
                </c:pt>
                <c:pt idx="3001">
                  <c:v>42508215.960175999</c:v>
                </c:pt>
                <c:pt idx="3002">
                  <c:v>42499373.729989007</c:v>
                </c:pt>
                <c:pt idx="3003">
                  <c:v>42490528.419168003</c:v>
                </c:pt>
                <c:pt idx="3004">
                  <c:v>42481680.028449006</c:v>
                </c:pt>
                <c:pt idx="3005">
                  <c:v>42472828.558563001</c:v>
                </c:pt>
                <c:pt idx="3006">
                  <c:v>42463974.010238007</c:v>
                </c:pt>
                <c:pt idx="3007">
                  <c:v>42455116.384201996</c:v>
                </c:pt>
                <c:pt idx="3008">
                  <c:v>42446255.681178011</c:v>
                </c:pt>
                <c:pt idx="3009">
                  <c:v>42437391.901887</c:v>
                </c:pt>
                <c:pt idx="3010">
                  <c:v>42428525.047049999</c:v>
                </c:pt>
                <c:pt idx="3011">
                  <c:v>42419655.117380992</c:v>
                </c:pt>
                <c:pt idx="3012">
                  <c:v>42410782.113596</c:v>
                </c:pt>
                <c:pt idx="3013">
                  <c:v>42401906.036403999</c:v>
                </c:pt>
                <c:pt idx="3014">
                  <c:v>42393026.886513993</c:v>
                </c:pt>
                <c:pt idx="3015">
                  <c:v>42384144.664634012</c:v>
                </c:pt>
                <c:pt idx="3016">
                  <c:v>42375259.371464998</c:v>
                </c:pt>
                <c:pt idx="3017">
                  <c:v>42366371.007709995</c:v>
                </c:pt>
                <c:pt idx="3018">
                  <c:v>42357479.574066997</c:v>
                </c:pt>
                <c:pt idx="3019">
                  <c:v>42348585.071231008</c:v>
                </c:pt>
                <c:pt idx="3020">
                  <c:v>42339687.499896005</c:v>
                </c:pt>
                <c:pt idx="3021">
                  <c:v>42330786.860751994</c:v>
                </c:pt>
                <c:pt idx="3022">
                  <c:v>42321883.154487997</c:v>
                </c:pt>
                <c:pt idx="3023">
                  <c:v>42312976.38178999</c:v>
                </c:pt>
                <c:pt idx="3024">
                  <c:v>42304066.543339998</c:v>
                </c:pt>
                <c:pt idx="3025">
                  <c:v>42295153.639819011</c:v>
                </c:pt>
                <c:pt idx="3026">
                  <c:v>42286237.671906002</c:v>
                </c:pt>
                <c:pt idx="3027">
                  <c:v>42277318.640274003</c:v>
                </c:pt>
                <c:pt idx="3028">
                  <c:v>42268396.545598008</c:v>
                </c:pt>
                <c:pt idx="3029">
                  <c:v>42259471.388547003</c:v>
                </c:pt>
                <c:pt idx="3030">
                  <c:v>42250543.169790007</c:v>
                </c:pt>
                <c:pt idx="3031">
                  <c:v>42241611.889991</c:v>
                </c:pt>
                <c:pt idx="3032">
                  <c:v>42232677.549813002</c:v>
                </c:pt>
                <c:pt idx="3033">
                  <c:v>42223740.149916001</c:v>
                </c:pt>
                <c:pt idx="3034">
                  <c:v>42214799.69095701</c:v>
                </c:pt>
                <c:pt idx="3035">
                  <c:v>42205856.173592001</c:v>
                </c:pt>
                <c:pt idx="3036">
                  <c:v>42196909.598472998</c:v>
                </c:pt>
                <c:pt idx="3037">
                  <c:v>42187959.966249004</c:v>
                </c:pt>
                <c:pt idx="3038">
                  <c:v>42179007.277568005</c:v>
                </c:pt>
                <c:pt idx="3039">
                  <c:v>42170051.533074997</c:v>
                </c:pt>
                <c:pt idx="3040">
                  <c:v>42161092.733410999</c:v>
                </c:pt>
                <c:pt idx="3041">
                  <c:v>42152130.879216</c:v>
                </c:pt>
                <c:pt idx="3042">
                  <c:v>42143165.971127003</c:v>
                </c:pt>
                <c:pt idx="3043">
                  <c:v>42134198.009778999</c:v>
                </c:pt>
                <c:pt idx="3044">
                  <c:v>42125226.995802999</c:v>
                </c:pt>
                <c:pt idx="3045">
                  <c:v>42116252.929828003</c:v>
                </c:pt>
                <c:pt idx="3046">
                  <c:v>42107275.812481984</c:v>
                </c:pt>
                <c:pt idx="3047">
                  <c:v>42098295.644387998</c:v>
                </c:pt>
                <c:pt idx="3048">
                  <c:v>42089312.426169001</c:v>
                </c:pt>
                <c:pt idx="3049">
                  <c:v>42080326.158441998</c:v>
                </c:pt>
                <c:pt idx="3050">
                  <c:v>42071336.841824993</c:v>
                </c:pt>
                <c:pt idx="3051">
                  <c:v>42062344.47693</c:v>
                </c:pt>
                <c:pt idx="3052">
                  <c:v>42053349.064370997</c:v>
                </c:pt>
                <c:pt idx="3053">
                  <c:v>42044350.604754999</c:v>
                </c:pt>
                <c:pt idx="3054">
                  <c:v>42035349.098688006</c:v>
                </c:pt>
                <c:pt idx="3055">
                  <c:v>42026344.546773992</c:v>
                </c:pt>
                <c:pt idx="3056">
                  <c:v>42017336.949614003</c:v>
                </c:pt>
                <c:pt idx="3057">
                  <c:v>42008326.307806991</c:v>
                </c:pt>
                <c:pt idx="3058">
                  <c:v>41999312.62194901</c:v>
                </c:pt>
                <c:pt idx="3059">
                  <c:v>41990295.892632</c:v>
                </c:pt>
                <c:pt idx="3060">
                  <c:v>41981276.12044701</c:v>
                </c:pt>
                <c:pt idx="3061">
                  <c:v>41972253.305983</c:v>
                </c:pt>
                <c:pt idx="3062">
                  <c:v>41963227.449824996</c:v>
                </c:pt>
                <c:pt idx="3063">
                  <c:v>41954198.552555993</c:v>
                </c:pt>
                <c:pt idx="3064">
                  <c:v>41945166.614755996</c:v>
                </c:pt>
                <c:pt idx="3065">
                  <c:v>41936131.637004003</c:v>
                </c:pt>
                <c:pt idx="3066">
                  <c:v>41927093.619874999</c:v>
                </c:pt>
                <c:pt idx="3067">
                  <c:v>41918052.563941002</c:v>
                </c:pt>
                <c:pt idx="3068">
                  <c:v>41909008.469773002</c:v>
                </c:pt>
                <c:pt idx="3069">
                  <c:v>41899961.337936997</c:v>
                </c:pt>
                <c:pt idx="3070">
                  <c:v>41890911.169000007</c:v>
                </c:pt>
                <c:pt idx="3071">
                  <c:v>41881857.963523</c:v>
                </c:pt>
                <c:pt idx="3072">
                  <c:v>41872801.722066</c:v>
                </c:pt>
                <c:pt idx="3073">
                  <c:v>41863742.445185997</c:v>
                </c:pt>
                <c:pt idx="3074">
                  <c:v>41854680.133439004</c:v>
                </c:pt>
                <c:pt idx="3075">
                  <c:v>41845614.787374996</c:v>
                </c:pt>
                <c:pt idx="3076">
                  <c:v>41836546.407545999</c:v>
                </c:pt>
                <c:pt idx="3077">
                  <c:v>41827474.994496003</c:v>
                </c:pt>
                <c:pt idx="3078">
                  <c:v>41818400.548771992</c:v>
                </c:pt>
                <c:pt idx="3079">
                  <c:v>41809323.070914</c:v>
                </c:pt>
                <c:pt idx="3080">
                  <c:v>41800242.561461002</c:v>
                </c:pt>
                <c:pt idx="3081">
                  <c:v>41791159.020951003</c:v>
                </c:pt>
                <c:pt idx="3082">
                  <c:v>41782072.449917011</c:v>
                </c:pt>
                <c:pt idx="3083">
                  <c:v>41772982.848889992</c:v>
                </c:pt>
                <c:pt idx="3084">
                  <c:v>41763890.218399003</c:v>
                </c:pt>
                <c:pt idx="3085">
                  <c:v>41754794.558971994</c:v>
                </c:pt>
                <c:pt idx="3086">
                  <c:v>41745695.871129997</c:v>
                </c:pt>
                <c:pt idx="3087">
                  <c:v>41736594.155395001</c:v>
                </c:pt>
                <c:pt idx="3088">
                  <c:v>41727489.412285991</c:v>
                </c:pt>
                <c:pt idx="3089">
                  <c:v>41718381.642318994</c:v>
                </c:pt>
                <c:pt idx="3090">
                  <c:v>41709270.846005991</c:v>
                </c:pt>
                <c:pt idx="3091">
                  <c:v>41700157.023858003</c:v>
                </c:pt>
                <c:pt idx="3092">
                  <c:v>41691040.176383995</c:v>
                </c:pt>
                <c:pt idx="3093">
                  <c:v>41681920.304088995</c:v>
                </c:pt>
                <c:pt idx="3094">
                  <c:v>41672797.407474995</c:v>
                </c:pt>
                <c:pt idx="3095">
                  <c:v>41663671.487043999</c:v>
                </c:pt>
                <c:pt idx="3096">
                  <c:v>41654542.543292001</c:v>
                </c:pt>
                <c:pt idx="3097">
                  <c:v>41645410.576714993</c:v>
                </c:pt>
                <c:pt idx="3098">
                  <c:v>41636275.587804995</c:v>
                </c:pt>
                <c:pt idx="3099">
                  <c:v>41627137.577051997</c:v>
                </c:pt>
                <c:pt idx="3100">
                  <c:v>41617996.544944003</c:v>
                </c:pt>
                <c:pt idx="3101">
                  <c:v>41608852.491965003</c:v>
                </c:pt>
                <c:pt idx="3102">
                  <c:v>41599705.418596998</c:v>
                </c:pt>
                <c:pt idx="3103">
                  <c:v>41590555.325319998</c:v>
                </c:pt>
                <c:pt idx="3104">
                  <c:v>41581402.212609999</c:v>
                </c:pt>
                <c:pt idx="3105">
                  <c:v>41572246.080941997</c:v>
                </c:pt>
                <c:pt idx="3106">
                  <c:v>41563086.930787995</c:v>
                </c:pt>
                <c:pt idx="3107">
                  <c:v>41553924.762616001</c:v>
                </c:pt>
                <c:pt idx="3108">
                  <c:v>41544759.576894</c:v>
                </c:pt>
                <c:pt idx="3109">
                  <c:v>41535591.374083996</c:v>
                </c:pt>
                <c:pt idx="3110">
                  <c:v>41526420.154648006</c:v>
                </c:pt>
                <c:pt idx="3111">
                  <c:v>41517245.919045001</c:v>
                </c:pt>
                <c:pt idx="3112">
                  <c:v>41508068.667731002</c:v>
                </c:pt>
                <c:pt idx="3113">
                  <c:v>41498888.401160002</c:v>
                </c:pt>
                <c:pt idx="3114">
                  <c:v>41489705.119780995</c:v>
                </c:pt>
                <c:pt idx="3115">
                  <c:v>41480518.824042998</c:v>
                </c:pt>
                <c:pt idx="3116">
                  <c:v>41471329.514391996</c:v>
                </c:pt>
                <c:pt idx="3117">
                  <c:v>41462137.191271007</c:v>
                </c:pt>
                <c:pt idx="3118">
                  <c:v>41452941.855120994</c:v>
                </c:pt>
                <c:pt idx="3119">
                  <c:v>41443743.506377995</c:v>
                </c:pt>
                <c:pt idx="3120">
                  <c:v>41434542.145478003</c:v>
                </c:pt>
                <c:pt idx="3121">
                  <c:v>41425337.772853002</c:v>
                </c:pt>
                <c:pt idx="3122">
                  <c:v>41416130.388934001</c:v>
                </c:pt>
                <c:pt idx="3123">
                  <c:v>41406919.99414701</c:v>
                </c:pt>
                <c:pt idx="3124">
                  <c:v>41397706.588918</c:v>
                </c:pt>
                <c:pt idx="3125">
                  <c:v>41388490.173668005</c:v>
                </c:pt>
                <c:pt idx="3126">
                  <c:v>41379270.748815998</c:v>
                </c:pt>
                <c:pt idx="3127">
                  <c:v>41370048.314780988</c:v>
                </c:pt>
                <c:pt idx="3128">
                  <c:v>41360822.871973999</c:v>
                </c:pt>
                <c:pt idx="3129">
                  <c:v>41351594.420809001</c:v>
                </c:pt>
                <c:pt idx="3130">
                  <c:v>41342362.96169401</c:v>
                </c:pt>
                <c:pt idx="3131">
                  <c:v>41333128.495035008</c:v>
                </c:pt>
                <c:pt idx="3132">
                  <c:v>41323891.02123601</c:v>
                </c:pt>
                <c:pt idx="3133">
                  <c:v>41314650.540698007</c:v>
                </c:pt>
                <c:pt idx="3134">
                  <c:v>41305407.053818993</c:v>
                </c:pt>
                <c:pt idx="3135">
                  <c:v>41296160.560995005</c:v>
                </c:pt>
                <c:pt idx="3136">
                  <c:v>41286911.062619999</c:v>
                </c:pt>
                <c:pt idx="3137">
                  <c:v>41277658.559083</c:v>
                </c:pt>
                <c:pt idx="3138">
                  <c:v>41268403.050771989</c:v>
                </c:pt>
                <c:pt idx="3139">
                  <c:v>41259144.538073003</c:v>
                </c:pt>
                <c:pt idx="3140">
                  <c:v>41249883.021369003</c:v>
                </c:pt>
                <c:pt idx="3141">
                  <c:v>41240618.501039006</c:v>
                </c:pt>
                <c:pt idx="3142">
                  <c:v>41231350.977459997</c:v>
                </c:pt>
                <c:pt idx="3143">
                  <c:v>41222080.451007999</c:v>
                </c:pt>
                <c:pt idx="3144">
                  <c:v>41212806.922053002</c:v>
                </c:pt>
                <c:pt idx="3145">
                  <c:v>41203530.390965998</c:v>
                </c:pt>
                <c:pt idx="3146">
                  <c:v>41194250.858113997</c:v>
                </c:pt>
                <c:pt idx="3147">
                  <c:v>41184968.323859997</c:v>
                </c:pt>
                <c:pt idx="3148">
                  <c:v>41175682.788565002</c:v>
                </c:pt>
                <c:pt idx="3149">
                  <c:v>41166394.252590001</c:v>
                </c:pt>
                <c:pt idx="3150">
                  <c:v>41157102.716288999</c:v>
                </c:pt>
                <c:pt idx="3151">
                  <c:v>41147808.180016004</c:v>
                </c:pt>
                <c:pt idx="3152">
                  <c:v>41138510.644121997</c:v>
                </c:pt>
                <c:pt idx="3153">
                  <c:v>41129210.108956002</c:v>
                </c:pt>
                <c:pt idx="3154">
                  <c:v>41119906.574861996</c:v>
                </c:pt>
                <c:pt idx="3155">
                  <c:v>41110600.042183995</c:v>
                </c:pt>
                <c:pt idx="3156">
                  <c:v>41101290.511262</c:v>
                </c:pt>
                <c:pt idx="3157">
                  <c:v>41091977.982433997</c:v>
                </c:pt>
                <c:pt idx="3158">
                  <c:v>41082662.456033997</c:v>
                </c:pt>
                <c:pt idx="3159">
                  <c:v>41073343.932394996</c:v>
                </c:pt>
                <c:pt idx="3160">
                  <c:v>41064022.411845997</c:v>
                </c:pt>
                <c:pt idx="3161">
                  <c:v>41054697.894713998</c:v>
                </c:pt>
                <c:pt idx="3162">
                  <c:v>41045370.381323993</c:v>
                </c:pt>
                <c:pt idx="3163">
                  <c:v>41036039.871996999</c:v>
                </c:pt>
                <c:pt idx="3164">
                  <c:v>41026706.367051996</c:v>
                </c:pt>
                <c:pt idx="3165">
                  <c:v>41017369.866804995</c:v>
                </c:pt>
                <c:pt idx="3166">
                  <c:v>41008030.371569999</c:v>
                </c:pt>
                <c:pt idx="3167">
                  <c:v>40998687.881659001</c:v>
                </c:pt>
                <c:pt idx="3168">
                  <c:v>40989342.397377998</c:v>
                </c:pt>
                <c:pt idx="3169">
                  <c:v>40979993.919034004</c:v>
                </c:pt>
                <c:pt idx="3170">
                  <c:v>40970642.446929991</c:v>
                </c:pt>
                <c:pt idx="3171">
                  <c:v>40961287.981365994</c:v>
                </c:pt>
                <c:pt idx="3172">
                  <c:v>40951930.522639006</c:v>
                </c:pt>
                <c:pt idx="3173">
                  <c:v>40942570.071045004</c:v>
                </c:pt>
                <c:pt idx="3174">
                  <c:v>40933206.626875997</c:v>
                </c:pt>
                <c:pt idx="3175">
                  <c:v>40923840.190421</c:v>
                </c:pt>
                <c:pt idx="3176">
                  <c:v>40914470.761967011</c:v>
                </c:pt>
                <c:pt idx="3177">
                  <c:v>40905098.341798</c:v>
                </c:pt>
                <c:pt idx="3178">
                  <c:v>40895722.930196002</c:v>
                </c:pt>
                <c:pt idx="3179">
                  <c:v>40886344.527440004</c:v>
                </c:pt>
                <c:pt idx="3180">
                  <c:v>40876963.133805998</c:v>
                </c:pt>
                <c:pt idx="3181">
                  <c:v>40867578.74956701</c:v>
                </c:pt>
                <c:pt idx="3182">
                  <c:v>40858191.374994002</c:v>
                </c:pt>
                <c:pt idx="3183">
                  <c:v>40848801.010354996</c:v>
                </c:pt>
                <c:pt idx="3184">
                  <c:v>40839407.655915</c:v>
                </c:pt>
                <c:pt idx="3185">
                  <c:v>40830011.311938003</c:v>
                </c:pt>
                <c:pt idx="3186">
                  <c:v>40820611.978681996</c:v>
                </c:pt>
                <c:pt idx="3187">
                  <c:v>40811209.656406991</c:v>
                </c:pt>
                <c:pt idx="3188">
                  <c:v>40801804.345364995</c:v>
                </c:pt>
                <c:pt idx="3189">
                  <c:v>40792396.045809001</c:v>
                </c:pt>
                <c:pt idx="3190">
                  <c:v>40782984.757988997</c:v>
                </c:pt>
                <c:pt idx="3191">
                  <c:v>40773570.482149996</c:v>
                </c:pt>
                <c:pt idx="3192">
                  <c:v>40764153.218536004</c:v>
                </c:pt>
                <c:pt idx="3193">
                  <c:v>40754732.967388995</c:v>
                </c:pt>
                <c:pt idx="3194">
                  <c:v>40745309.728947006</c:v>
                </c:pt>
                <c:pt idx="3195">
                  <c:v>40735883.503445998</c:v>
                </c:pt>
                <c:pt idx="3196">
                  <c:v>40726454.291118011</c:v>
                </c:pt>
                <c:pt idx="3197">
                  <c:v>40717022.092194006</c:v>
                </c:pt>
                <c:pt idx="3198">
                  <c:v>40707586.906901993</c:v>
                </c:pt>
                <c:pt idx="3199">
                  <c:v>40698148.735466003</c:v>
                </c:pt>
                <c:pt idx="3200">
                  <c:v>40688707.578109011</c:v>
                </c:pt>
                <c:pt idx="3201">
                  <c:v>40679263.435049005</c:v>
                </c:pt>
                <c:pt idx="3202">
                  <c:v>40669816.306504004</c:v>
                </c:pt>
                <c:pt idx="3203">
                  <c:v>40660366.192686997</c:v>
                </c:pt>
                <c:pt idx="3204">
                  <c:v>40650913.09381</c:v>
                </c:pt>
                <c:pt idx="3205">
                  <c:v>40641457.010080993</c:v>
                </c:pt>
                <c:pt idx="3206">
                  <c:v>40631997.941707</c:v>
                </c:pt>
                <c:pt idx="3207">
                  <c:v>40622535.888889991</c:v>
                </c:pt>
                <c:pt idx="3208">
                  <c:v>40613070.851829991</c:v>
                </c:pt>
                <c:pt idx="3209">
                  <c:v>40603602.830724992</c:v>
                </c:pt>
                <c:pt idx="3210">
                  <c:v>40594131.825770997</c:v>
                </c:pt>
                <c:pt idx="3211">
                  <c:v>40584657.837159</c:v>
                </c:pt>
                <c:pt idx="3212">
                  <c:v>40575180.865078002</c:v>
                </c:pt>
                <c:pt idx="3213">
                  <c:v>40565700.909715995</c:v>
                </c:pt>
                <c:pt idx="3214">
                  <c:v>40556217.971256003</c:v>
                </c:pt>
                <c:pt idx="3215">
                  <c:v>40546732.049879998</c:v>
                </c:pt>
                <c:pt idx="3216">
                  <c:v>40537243.145765997</c:v>
                </c:pt>
                <c:pt idx="3217">
                  <c:v>40527751.259089999</c:v>
                </c:pt>
                <c:pt idx="3218">
                  <c:v>40518256.390023999</c:v>
                </c:pt>
                <c:pt idx="3219">
                  <c:v>40508758.538740002</c:v>
                </c:pt>
                <c:pt idx="3220">
                  <c:v>40499257.705404006</c:v>
                </c:pt>
                <c:pt idx="3221">
                  <c:v>40489753.890181996</c:v>
                </c:pt>
                <c:pt idx="3222">
                  <c:v>40480247.093235008</c:v>
                </c:pt>
                <c:pt idx="3223">
                  <c:v>40470737.314721987</c:v>
                </c:pt>
                <c:pt idx="3224">
                  <c:v>40461224.554800995</c:v>
                </c:pt>
                <c:pt idx="3225">
                  <c:v>40451708.813624993</c:v>
                </c:pt>
                <c:pt idx="3226">
                  <c:v>40442190.091344006</c:v>
                </c:pt>
                <c:pt idx="3227">
                  <c:v>40432668.388108</c:v>
                </c:pt>
                <c:pt idx="3228">
                  <c:v>40423143.704061002</c:v>
                </c:pt>
                <c:pt idx="3229">
                  <c:v>40413616.039347008</c:v>
                </c:pt>
                <c:pt idx="3230">
                  <c:v>40404085.394105002</c:v>
                </c:pt>
                <c:pt idx="3231">
                  <c:v>40394551.768472999</c:v>
                </c:pt>
                <c:pt idx="3232">
                  <c:v>40385015.162583999</c:v>
                </c:pt>
                <c:pt idx="3233">
                  <c:v>40375475.576570995</c:v>
                </c:pt>
                <c:pt idx="3234">
                  <c:v>40365933.010563001</c:v>
                </c:pt>
                <c:pt idx="3235">
                  <c:v>40356387.464685</c:v>
                </c:pt>
                <c:pt idx="3236">
                  <c:v>40346838.939061001</c:v>
                </c:pt>
                <c:pt idx="3237">
                  <c:v>40337287.433811992</c:v>
                </c:pt>
                <c:pt idx="3238">
                  <c:v>40327732.949055001</c:v>
                </c:pt>
                <c:pt idx="3239">
                  <c:v>40318175.484904997</c:v>
                </c:pt>
                <c:pt idx="3240">
                  <c:v>40308615.041474</c:v>
                </c:pt>
                <c:pt idx="3241">
                  <c:v>40299051.618873</c:v>
                </c:pt>
                <c:pt idx="3242">
                  <c:v>40289485.217207007</c:v>
                </c:pt>
                <c:pt idx="3243">
                  <c:v>40279915.836580992</c:v>
                </c:pt>
                <c:pt idx="3244">
                  <c:v>40270343.477095</c:v>
                </c:pt>
                <c:pt idx="3245">
                  <c:v>40260768.138848007</c:v>
                </c:pt>
                <c:pt idx="3246">
                  <c:v>40251189.821936004</c:v>
                </c:pt>
                <c:pt idx="3247">
                  <c:v>40241608.526450001</c:v>
                </c:pt>
                <c:pt idx="3248">
                  <c:v>40232024.25248199</c:v>
                </c:pt>
                <c:pt idx="3249">
                  <c:v>40222437.000118002</c:v>
                </c:pt>
                <c:pt idx="3250">
                  <c:v>40212846.769442007</c:v>
                </c:pt>
                <c:pt idx="3251">
                  <c:v>40203253.560535006</c:v>
                </c:pt>
                <c:pt idx="3252">
                  <c:v>40193657.373477995</c:v>
                </c:pt>
                <c:pt idx="3253">
                  <c:v>40184058.208345003</c:v>
                </c:pt>
                <c:pt idx="3254">
                  <c:v>40174456.065210007</c:v>
                </c:pt>
                <c:pt idx="3255">
                  <c:v>40164850.944141999</c:v>
                </c:pt>
                <c:pt idx="3256">
                  <c:v>40155242.845210001</c:v>
                </c:pt>
                <c:pt idx="3257">
                  <c:v>40145631.768478006</c:v>
                </c:pt>
                <c:pt idx="3258">
                  <c:v>40136017.714008003</c:v>
                </c:pt>
                <c:pt idx="3259">
                  <c:v>40126400.681859002</c:v>
                </c:pt>
                <c:pt idx="3260">
                  <c:v>40116780.672085993</c:v>
                </c:pt>
                <c:pt idx="3261">
                  <c:v>40107157.684744999</c:v>
                </c:pt>
                <c:pt idx="3262">
                  <c:v>40097531.719884001</c:v>
                </c:pt>
                <c:pt idx="3263">
                  <c:v>40087902.777552001</c:v>
                </c:pt>
                <c:pt idx="3264">
                  <c:v>40078270.857793994</c:v>
                </c:pt>
                <c:pt idx="3265">
                  <c:v>40068635.960651003</c:v>
                </c:pt>
                <c:pt idx="3266">
                  <c:v>40058998.086162992</c:v>
                </c:pt>
                <c:pt idx="3267">
                  <c:v>40049357.234366998</c:v>
                </c:pt>
                <c:pt idx="3268">
                  <c:v>40039713.405296005</c:v>
                </c:pt>
                <c:pt idx="3269">
                  <c:v>40030066.598980002</c:v>
                </c:pt>
                <c:pt idx="3270">
                  <c:v>40020416.815448001</c:v>
                </c:pt>
                <c:pt idx="3271">
                  <c:v>40010764.054724991</c:v>
                </c:pt>
                <c:pt idx="3272">
                  <c:v>40001108.316832989</c:v>
                </c:pt>
                <c:pt idx="3273">
                  <c:v>39991449.601791002</c:v>
                </c:pt>
                <c:pt idx="3274">
                  <c:v>39981787.909616001</c:v>
                </c:pt>
                <c:pt idx="3275">
                  <c:v>39972123.240320995</c:v>
                </c:pt>
                <c:pt idx="3276">
                  <c:v>39962455.593916997</c:v>
                </c:pt>
                <c:pt idx="3277">
                  <c:v>39952784.970412992</c:v>
                </c:pt>
                <c:pt idx="3278">
                  <c:v>39943111.369813003</c:v>
                </c:pt>
                <c:pt idx="3279">
                  <c:v>39933434.792119004</c:v>
                </c:pt>
                <c:pt idx="3280">
                  <c:v>39923755.237332001</c:v>
                </c:pt>
                <c:pt idx="3281">
                  <c:v>39914072.705447011</c:v>
                </c:pt>
                <c:pt idx="3282">
                  <c:v>39904387.196458004</c:v>
                </c:pt>
                <c:pt idx="3283">
                  <c:v>39894698.710355997</c:v>
                </c:pt>
                <c:pt idx="3284">
                  <c:v>39885007.247128002</c:v>
                </c:pt>
                <c:pt idx="3285">
                  <c:v>39875312.806760989</c:v>
                </c:pt>
                <c:pt idx="3286">
                  <c:v>39865615.389235005</c:v>
                </c:pt>
                <c:pt idx="3287">
                  <c:v>39855914.994531006</c:v>
                </c:pt>
                <c:pt idx="3288">
                  <c:v>39846211.622625001</c:v>
                </c:pt>
                <c:pt idx="3289">
                  <c:v>39836505.273489997</c:v>
                </c:pt>
                <c:pt idx="3290">
                  <c:v>39826795.947097003</c:v>
                </c:pt>
                <c:pt idx="3291">
                  <c:v>39817083.643413</c:v>
                </c:pt>
                <c:pt idx="3292">
                  <c:v>39807368.362403996</c:v>
                </c:pt>
                <c:pt idx="3293">
                  <c:v>39797650.104032002</c:v>
                </c:pt>
                <c:pt idx="3294">
                  <c:v>39787928.868255004</c:v>
                </c:pt>
                <c:pt idx="3295">
                  <c:v>39778204.655029997</c:v>
                </c:pt>
                <c:pt idx="3296">
                  <c:v>39768477.464308999</c:v>
                </c:pt>
                <c:pt idx="3297">
                  <c:v>39758747.296045005</c:v>
                </c:pt>
                <c:pt idx="3298">
                  <c:v>39749014.150183998</c:v>
                </c:pt>
                <c:pt idx="3299">
                  <c:v>39739278.026670001</c:v>
                </c:pt>
                <c:pt idx="3300">
                  <c:v>39729538.925445005</c:v>
                </c:pt>
                <c:pt idx="3301">
                  <c:v>39719796.846448995</c:v>
                </c:pt>
                <c:pt idx="3302">
                  <c:v>39710051.789616011</c:v>
                </c:pt>
                <c:pt idx="3303">
                  <c:v>39700303.754880995</c:v>
                </c:pt>
                <c:pt idx="3304">
                  <c:v>39690552.742171995</c:v>
                </c:pt>
                <c:pt idx="3305">
                  <c:v>39680798.751417011</c:v>
                </c:pt>
                <c:pt idx="3306">
                  <c:v>39671041.782540999</c:v>
                </c:pt>
                <c:pt idx="3307">
                  <c:v>39661281.835464001</c:v>
                </c:pt>
                <c:pt idx="3308">
                  <c:v>39651518.910104997</c:v>
                </c:pt>
                <c:pt idx="3309">
                  <c:v>39641753.006378993</c:v>
                </c:pt>
                <c:pt idx="3310">
                  <c:v>39631984.124200009</c:v>
                </c:pt>
                <c:pt idx="3311">
                  <c:v>39622212.263475001</c:v>
                </c:pt>
                <c:pt idx="3312">
                  <c:v>39612437.424112998</c:v>
                </c:pt>
                <c:pt idx="3313">
                  <c:v>39602659.606015995</c:v>
                </c:pt>
                <c:pt idx="3314">
                  <c:v>39592878.809085995</c:v>
                </c:pt>
                <c:pt idx="3315">
                  <c:v>39583095.033219002</c:v>
                </c:pt>
                <c:pt idx="3316">
                  <c:v>39573308.278311998</c:v>
                </c:pt>
                <c:pt idx="3317">
                  <c:v>39563518.544256002</c:v>
                </c:pt>
                <c:pt idx="3318">
                  <c:v>39553725.830940001</c:v>
                </c:pt>
                <c:pt idx="3319">
                  <c:v>39543930.138250008</c:v>
                </c:pt>
                <c:pt idx="3320">
                  <c:v>39534131.466068998</c:v>
                </c:pt>
                <c:pt idx="3321">
                  <c:v>39524329.814277001</c:v>
                </c:pt>
                <c:pt idx="3322">
                  <c:v>39514525.182750992</c:v>
                </c:pt>
                <c:pt idx="3323">
                  <c:v>39504717.571365997</c:v>
                </c:pt>
                <c:pt idx="3324">
                  <c:v>39494906.979993008</c:v>
                </c:pt>
                <c:pt idx="3325">
                  <c:v>39485093.408499002</c:v>
                </c:pt>
                <c:pt idx="3326">
                  <c:v>39475276.856749989</c:v>
                </c:pt>
                <c:pt idx="3327">
                  <c:v>39465457.324609004</c:v>
                </c:pt>
                <c:pt idx="3328">
                  <c:v>39455634.811935</c:v>
                </c:pt>
                <c:pt idx="3329">
                  <c:v>39445809.318582989</c:v>
                </c:pt>
                <c:pt idx="3330">
                  <c:v>39435980.844407998</c:v>
                </c:pt>
                <c:pt idx="3331">
                  <c:v>39426149.389260001</c:v>
                </c:pt>
                <c:pt idx="3332">
                  <c:v>39416314.952986993</c:v>
                </c:pt>
                <c:pt idx="3333">
                  <c:v>39406477.535431005</c:v>
                </c:pt>
                <c:pt idx="3334">
                  <c:v>39396637.136436</c:v>
                </c:pt>
                <c:pt idx="3335">
                  <c:v>39386793.755839005</c:v>
                </c:pt>
                <c:pt idx="3336">
                  <c:v>39376947.393477</c:v>
                </c:pt>
                <c:pt idx="3337">
                  <c:v>39367098.049180001</c:v>
                </c:pt>
                <c:pt idx="3338">
                  <c:v>39357245.722778998</c:v>
                </c:pt>
                <c:pt idx="3339">
                  <c:v>39347390.414099999</c:v>
                </c:pt>
                <c:pt idx="3340">
                  <c:v>39337532.122966997</c:v>
                </c:pt>
                <c:pt idx="3341">
                  <c:v>39327670.849199004</c:v>
                </c:pt>
                <c:pt idx="3342">
                  <c:v>39317806.592615001</c:v>
                </c:pt>
                <c:pt idx="3343">
                  <c:v>39307939.35302899</c:v>
                </c:pt>
                <c:pt idx="3344">
                  <c:v>39298069.130251005</c:v>
                </c:pt>
                <c:pt idx="3345">
                  <c:v>39288195.924091004</c:v>
                </c:pt>
                <c:pt idx="3346">
                  <c:v>39278319.734352998</c:v>
                </c:pt>
                <c:pt idx="3347">
                  <c:v>39268440.560841002</c:v>
                </c:pt>
                <c:pt idx="3348">
                  <c:v>39258558.403351992</c:v>
                </c:pt>
                <c:pt idx="3349">
                  <c:v>39248673.261684008</c:v>
                </c:pt>
                <c:pt idx="3350">
                  <c:v>39238785.135629006</c:v>
                </c:pt>
                <c:pt idx="3351">
                  <c:v>39228894.024976999</c:v>
                </c:pt>
                <c:pt idx="3352">
                  <c:v>39218999.929517008</c:v>
                </c:pt>
                <c:pt idx="3353">
                  <c:v>39209102.849031001</c:v>
                </c:pt>
                <c:pt idx="3354">
                  <c:v>39199202.783300996</c:v>
                </c:pt>
                <c:pt idx="3355">
                  <c:v>39189299.732105002</c:v>
                </c:pt>
                <c:pt idx="3356">
                  <c:v>39179393.695217006</c:v>
                </c:pt>
                <c:pt idx="3357">
                  <c:v>39169484.672409996</c:v>
                </c:pt>
                <c:pt idx="3358">
                  <c:v>39159572.663451001</c:v>
                </c:pt>
                <c:pt idx="3359">
                  <c:v>39149657.668108009</c:v>
                </c:pt>
                <c:pt idx="3360">
                  <c:v>39139739.686143003</c:v>
                </c:pt>
                <c:pt idx="3361">
                  <c:v>39129818.717313997</c:v>
                </c:pt>
                <c:pt idx="3362">
                  <c:v>39119894.761380002</c:v>
                </c:pt>
                <c:pt idx="3363">
                  <c:v>39109967.818091996</c:v>
                </c:pt>
                <c:pt idx="3364">
                  <c:v>39100037.887201995</c:v>
                </c:pt>
                <c:pt idx="3365">
                  <c:v>39090104.968456998</c:v>
                </c:pt>
                <c:pt idx="3366">
                  <c:v>39080169.061601005</c:v>
                </c:pt>
                <c:pt idx="3367">
                  <c:v>39070230.166374996</c:v>
                </c:pt>
                <c:pt idx="3368">
                  <c:v>39060288.282517001</c:v>
                </c:pt>
                <c:pt idx="3369">
                  <c:v>39050343.409763001</c:v>
                </c:pt>
                <c:pt idx="3370">
                  <c:v>39040395.547843002</c:v>
                </c:pt>
                <c:pt idx="3371">
                  <c:v>39030444.696487002</c:v>
                </c:pt>
                <c:pt idx="3372">
                  <c:v>39020490.855419993</c:v>
                </c:pt>
                <c:pt idx="3373">
                  <c:v>39010534.024365999</c:v>
                </c:pt>
                <c:pt idx="3374">
                  <c:v>39000574.203042001</c:v>
                </c:pt>
                <c:pt idx="3375">
                  <c:v>38990611.391167007</c:v>
                </c:pt>
                <c:pt idx="3376">
                  <c:v>38980645.588451996</c:v>
                </c:pt>
                <c:pt idx="3377">
                  <c:v>38970676.794608012</c:v>
                </c:pt>
                <c:pt idx="3378">
                  <c:v>38960705.009342998</c:v>
                </c:pt>
                <c:pt idx="3379">
                  <c:v>38950730.232359</c:v>
                </c:pt>
                <c:pt idx="3380">
                  <c:v>38940752.463358</c:v>
                </c:pt>
                <c:pt idx="3381">
                  <c:v>38930771.702036999</c:v>
                </c:pt>
                <c:pt idx="3382">
                  <c:v>38920787.948090002</c:v>
                </c:pt>
                <c:pt idx="3383">
                  <c:v>38910801.201210007</c:v>
                </c:pt>
                <c:pt idx="3384">
                  <c:v>38900811.461084001</c:v>
                </c:pt>
                <c:pt idx="3385">
                  <c:v>38890818.727398008</c:v>
                </c:pt>
                <c:pt idx="3386">
                  <c:v>38880822.999832004</c:v>
                </c:pt>
                <c:pt idx="3387">
                  <c:v>38870824.278067008</c:v>
                </c:pt>
                <c:pt idx="3388">
                  <c:v>38860822.561777003</c:v>
                </c:pt>
                <c:pt idx="3389">
                  <c:v>38850817.850635</c:v>
                </c:pt>
                <c:pt idx="3390">
                  <c:v>38840810.144310996</c:v>
                </c:pt>
                <c:pt idx="3391">
                  <c:v>38830799.442469992</c:v>
                </c:pt>
                <c:pt idx="3392">
                  <c:v>38820785.744775996</c:v>
                </c:pt>
                <c:pt idx="3393">
                  <c:v>38810769.050887994</c:v>
                </c:pt>
                <c:pt idx="3394">
                  <c:v>38800749.360463999</c:v>
                </c:pt>
                <c:pt idx="3395">
                  <c:v>38790726.673155002</c:v>
                </c:pt>
                <c:pt idx="3396">
                  <c:v>38780700.988614</c:v>
                </c:pt>
                <c:pt idx="3397">
                  <c:v>38770672.306485988</c:v>
                </c:pt>
                <c:pt idx="3398">
                  <c:v>38760640.626417011</c:v>
                </c:pt>
                <c:pt idx="3399">
                  <c:v>38750605.948045999</c:v>
                </c:pt>
                <c:pt idx="3400">
                  <c:v>38740568.271011002</c:v>
                </c:pt>
                <c:pt idx="3401">
                  <c:v>38730527.59494701</c:v>
                </c:pt>
                <c:pt idx="3402">
                  <c:v>38720483.919483997</c:v>
                </c:pt>
                <c:pt idx="3403">
                  <c:v>38710437.244251005</c:v>
                </c:pt>
                <c:pt idx="3404">
                  <c:v>38700387.568871997</c:v>
                </c:pt>
                <c:pt idx="3405">
                  <c:v>38690334.892969996</c:v>
                </c:pt>
                <c:pt idx="3406">
                  <c:v>38680279.216162004</c:v>
                </c:pt>
                <c:pt idx="3407">
                  <c:v>38670220.538062997</c:v>
                </c:pt>
                <c:pt idx="3408">
                  <c:v>38660158.858285993</c:v>
                </c:pt>
                <c:pt idx="3409">
                  <c:v>38650094.176439002</c:v>
                </c:pt>
                <c:pt idx="3410">
                  <c:v>38640026.492128</c:v>
                </c:pt>
                <c:pt idx="3411">
                  <c:v>38629955.804954</c:v>
                </c:pt>
                <c:pt idx="3412">
                  <c:v>38619882.114517003</c:v>
                </c:pt>
                <c:pt idx="3413">
                  <c:v>38609805.420413002</c:v>
                </c:pt>
                <c:pt idx="3414">
                  <c:v>38599725.722234011</c:v>
                </c:pt>
                <c:pt idx="3415">
                  <c:v>38589643.01957</c:v>
                </c:pt>
                <c:pt idx="3416">
                  <c:v>38579557.312005989</c:v>
                </c:pt>
                <c:pt idx="3417">
                  <c:v>38569468.599125005</c:v>
                </c:pt>
                <c:pt idx="3418">
                  <c:v>38559376.880507998</c:v>
                </c:pt>
                <c:pt idx="3419">
                  <c:v>38549282.155728996</c:v>
                </c:pt>
                <c:pt idx="3420">
                  <c:v>38539184.424363002</c:v>
                </c:pt>
                <c:pt idx="3421">
                  <c:v>38529083.685979001</c:v>
                </c:pt>
                <c:pt idx="3422">
                  <c:v>38518979.940142997</c:v>
                </c:pt>
                <c:pt idx="3423">
                  <c:v>38508873.186418995</c:v>
                </c:pt>
                <c:pt idx="3424">
                  <c:v>38498763.424367003</c:v>
                </c:pt>
                <c:pt idx="3425">
                  <c:v>38488650.653543003</c:v>
                </c:pt>
                <c:pt idx="3426">
                  <c:v>38478534.873500995</c:v>
                </c:pt>
                <c:pt idx="3427">
                  <c:v>38468416.083790995</c:v>
                </c:pt>
                <c:pt idx="3428">
                  <c:v>38458294.28396</c:v>
                </c:pt>
                <c:pt idx="3429">
                  <c:v>38448169.473550998</c:v>
                </c:pt>
                <c:pt idx="3430">
                  <c:v>38438041.652105004</c:v>
                </c:pt>
                <c:pt idx="3431">
                  <c:v>38427910.819158003</c:v>
                </c:pt>
                <c:pt idx="3432">
                  <c:v>38417776.974244006</c:v>
                </c:pt>
                <c:pt idx="3433">
                  <c:v>38407640.116893999</c:v>
                </c:pt>
                <c:pt idx="3434">
                  <c:v>38397500.246634007</c:v>
                </c:pt>
                <c:pt idx="3435">
                  <c:v>38387357.362988994</c:v>
                </c:pt>
                <c:pt idx="3436">
                  <c:v>38377211.465478003</c:v>
                </c:pt>
                <c:pt idx="3437">
                  <c:v>38367062.553618997</c:v>
                </c:pt>
                <c:pt idx="3438">
                  <c:v>38356910.626924999</c:v>
                </c:pt>
                <c:pt idx="3439">
                  <c:v>38346755.684908003</c:v>
                </c:pt>
                <c:pt idx="3440">
                  <c:v>38336597.727072999</c:v>
                </c:pt>
                <c:pt idx="3441">
                  <c:v>38326436.752923995</c:v>
                </c:pt>
                <c:pt idx="3442">
                  <c:v>38316272.76196301</c:v>
                </c:pt>
                <c:pt idx="3443">
                  <c:v>38306105.753685996</c:v>
                </c:pt>
                <c:pt idx="3444">
                  <c:v>38295935.727587007</c:v>
                </c:pt>
                <c:pt idx="3445">
                  <c:v>38285762.683155999</c:v>
                </c:pt>
                <c:pt idx="3446">
                  <c:v>38275586.619879998</c:v>
                </c:pt>
                <c:pt idx="3447">
                  <c:v>38265407.537243009</c:v>
                </c:pt>
                <c:pt idx="3448">
                  <c:v>38255225.434724994</c:v>
                </c:pt>
                <c:pt idx="3449">
                  <c:v>38245040.311803997</c:v>
                </c:pt>
                <c:pt idx="3450">
                  <c:v>38234852.167951003</c:v>
                </c:pt>
                <c:pt idx="3451">
                  <c:v>38224661.002639003</c:v>
                </c:pt>
                <c:pt idx="3452">
                  <c:v>38214466.815333001</c:v>
                </c:pt>
                <c:pt idx="3453">
                  <c:v>38204269.605496004</c:v>
                </c:pt>
                <c:pt idx="3454">
                  <c:v>38194069.37258999</c:v>
                </c:pt>
                <c:pt idx="3455">
                  <c:v>38183866.116069995</c:v>
                </c:pt>
                <c:pt idx="3456">
                  <c:v>38173659.835390002</c:v>
                </c:pt>
                <c:pt idx="3457">
                  <c:v>38163450.52999901</c:v>
                </c:pt>
                <c:pt idx="3458">
                  <c:v>38153238.199344009</c:v>
                </c:pt>
                <c:pt idx="3459">
                  <c:v>38143022.842867993</c:v>
                </c:pt>
                <c:pt idx="3460">
                  <c:v>38132804.460010998</c:v>
                </c:pt>
                <c:pt idx="3461">
                  <c:v>38122583.050208002</c:v>
                </c:pt>
                <c:pt idx="3462">
                  <c:v>38112358.612893</c:v>
                </c:pt>
                <c:pt idx="3463">
                  <c:v>38102131.147495002</c:v>
                </c:pt>
                <c:pt idx="3464">
                  <c:v>38091900.653439</c:v>
                </c:pt>
                <c:pt idx="3465">
                  <c:v>38081667.130149007</c:v>
                </c:pt>
                <c:pt idx="3466">
                  <c:v>38071430.577041999</c:v>
                </c:pt>
                <c:pt idx="3467">
                  <c:v>38061190.993535005</c:v>
                </c:pt>
                <c:pt idx="3468">
                  <c:v>38050948.379040003</c:v>
                </c:pt>
                <c:pt idx="3469">
                  <c:v>38040702.732965998</c:v>
                </c:pt>
                <c:pt idx="3470">
                  <c:v>38030454.054717995</c:v>
                </c:pt>
                <c:pt idx="3471">
                  <c:v>38020202.343696997</c:v>
                </c:pt>
                <c:pt idx="3472">
                  <c:v>38009947.599302001</c:v>
                </c:pt>
                <c:pt idx="3473">
                  <c:v>37999689.820928</c:v>
                </c:pt>
                <c:pt idx="3474">
                  <c:v>37989429.007965997</c:v>
                </c:pt>
                <c:pt idx="3475">
                  <c:v>37979165.159804001</c:v>
                </c:pt>
                <c:pt idx="3476">
                  <c:v>37968898.275826</c:v>
                </c:pt>
                <c:pt idx="3477">
                  <c:v>37958628.355413996</c:v>
                </c:pt>
                <c:pt idx="3478">
                  <c:v>37948355.397945002</c:v>
                </c:pt>
                <c:pt idx="3479">
                  <c:v>37938079.402791992</c:v>
                </c:pt>
                <c:pt idx="3480">
                  <c:v>37927800.369327001</c:v>
                </c:pt>
                <c:pt idx="3481">
                  <c:v>37917518.296916001</c:v>
                </c:pt>
                <c:pt idx="3482">
                  <c:v>37907233.184923001</c:v>
                </c:pt>
                <c:pt idx="3483">
                  <c:v>37896945.032707997</c:v>
                </c:pt>
                <c:pt idx="3484">
                  <c:v>37886653.839625999</c:v>
                </c:pt>
                <c:pt idx="3485">
                  <c:v>37876359.605032004</c:v>
                </c:pt>
                <c:pt idx="3486">
                  <c:v>37866062.328274004</c:v>
                </c:pt>
                <c:pt idx="3487">
                  <c:v>37855762.008698009</c:v>
                </c:pt>
                <c:pt idx="3488">
                  <c:v>37845458.645647004</c:v>
                </c:pt>
                <c:pt idx="3489">
                  <c:v>37835152.238459006</c:v>
                </c:pt>
                <c:pt idx="3490">
                  <c:v>37824842.786469996</c:v>
                </c:pt>
                <c:pt idx="3491">
                  <c:v>37814530.289011002</c:v>
                </c:pt>
                <c:pt idx="3492">
                  <c:v>37804214.745411001</c:v>
                </c:pt>
                <c:pt idx="3493">
                  <c:v>37793896.154994003</c:v>
                </c:pt>
                <c:pt idx="3494">
                  <c:v>37783574.517080992</c:v>
                </c:pt>
                <c:pt idx="3495">
                  <c:v>37773249.830990002</c:v>
                </c:pt>
                <c:pt idx="3496">
                  <c:v>37762922.096034005</c:v>
                </c:pt>
                <c:pt idx="3497">
                  <c:v>37752591.311523996</c:v>
                </c:pt>
                <c:pt idx="3498">
                  <c:v>37742257.476767004</c:v>
                </c:pt>
                <c:pt idx="3499">
                  <c:v>37731920.591066003</c:v>
                </c:pt>
                <c:pt idx="3500">
                  <c:v>37721580.65372099</c:v>
                </c:pt>
                <c:pt idx="3501">
                  <c:v>37711237.664026</c:v>
                </c:pt>
                <c:pt idx="3502">
                  <c:v>37700891.621276006</c:v>
                </c:pt>
                <c:pt idx="3503">
                  <c:v>37690542.524759002</c:v>
                </c:pt>
                <c:pt idx="3504">
                  <c:v>37680190.373758994</c:v>
                </c:pt>
                <c:pt idx="3505">
                  <c:v>37669835.167559005</c:v>
                </c:pt>
                <c:pt idx="3506">
                  <c:v>37659476.905436002</c:v>
                </c:pt>
                <c:pt idx="3507">
                  <c:v>37649115.586665995</c:v>
                </c:pt>
                <c:pt idx="3508">
                  <c:v>37638751.210518003</c:v>
                </c:pt>
                <c:pt idx="3509">
                  <c:v>37628383.776259005</c:v>
                </c:pt>
                <c:pt idx="3510">
                  <c:v>37618013.283154003</c:v>
                </c:pt>
                <c:pt idx="3511">
                  <c:v>37607639.730462</c:v>
                </c:pt>
                <c:pt idx="3512">
                  <c:v>37597263.11744</c:v>
                </c:pt>
                <c:pt idx="3513">
                  <c:v>37586883.443338998</c:v>
                </c:pt>
                <c:pt idx="3514">
                  <c:v>37576500.707408011</c:v>
                </c:pt>
                <c:pt idx="3515">
                  <c:v>37566114.908894002</c:v>
                </c:pt>
                <c:pt idx="3516">
                  <c:v>37555726.047038004</c:v>
                </c:pt>
                <c:pt idx="3517">
                  <c:v>37545334.121076003</c:v>
                </c:pt>
                <c:pt idx="3518">
                  <c:v>37534939.130245008</c:v>
                </c:pt>
                <c:pt idx="3519">
                  <c:v>37524541.073773995</c:v>
                </c:pt>
                <c:pt idx="3520">
                  <c:v>37514139.95088999</c:v>
                </c:pt>
                <c:pt idx="3521">
                  <c:v>37503735.760816</c:v>
                </c:pt>
                <c:pt idx="3522">
                  <c:v>37493328.502771989</c:v>
                </c:pt>
                <c:pt idx="3523">
                  <c:v>37482918.175974004</c:v>
                </c:pt>
                <c:pt idx="3524">
                  <c:v>37472504.779634014</c:v>
                </c:pt>
                <c:pt idx="3525">
                  <c:v>37462088.312959991</c:v>
                </c:pt>
                <c:pt idx="3526">
                  <c:v>37451668.775157005</c:v>
                </c:pt>
                <c:pt idx="3527">
                  <c:v>37441246.165425003</c:v>
                </c:pt>
                <c:pt idx="3528">
                  <c:v>37430820.482962996</c:v>
                </c:pt>
                <c:pt idx="3529">
                  <c:v>37420391.726964004</c:v>
                </c:pt>
                <c:pt idx="3530">
                  <c:v>37409959.896617003</c:v>
                </c:pt>
                <c:pt idx="3531">
                  <c:v>37399524.991108008</c:v>
                </c:pt>
                <c:pt idx="3532">
                  <c:v>37389087.009621002</c:v>
                </c:pt>
                <c:pt idx="3533">
                  <c:v>37378645.951331995</c:v>
                </c:pt>
                <c:pt idx="3534">
                  <c:v>37368201.815417998</c:v>
                </c:pt>
                <c:pt idx="3535">
                  <c:v>37357754.601050004</c:v>
                </c:pt>
                <c:pt idx="3536">
                  <c:v>37347304.307393998</c:v>
                </c:pt>
                <c:pt idx="3537">
                  <c:v>37336850.933614001</c:v>
                </c:pt>
                <c:pt idx="3538">
                  <c:v>37326394.478869997</c:v>
                </c:pt>
                <c:pt idx="3539">
                  <c:v>37315934.942317992</c:v>
                </c:pt>
                <c:pt idx="3540">
                  <c:v>37305472.323109999</c:v>
                </c:pt>
                <c:pt idx="3541">
                  <c:v>37295006.620395005</c:v>
                </c:pt>
                <c:pt idx="3542">
                  <c:v>37284537.833315991</c:v>
                </c:pt>
                <c:pt idx="3543">
                  <c:v>37274065.961015999</c:v>
                </c:pt>
                <c:pt idx="3544">
                  <c:v>37263591.002631001</c:v>
                </c:pt>
                <c:pt idx="3545">
                  <c:v>37253112.957294002</c:v>
                </c:pt>
                <c:pt idx="3546">
                  <c:v>37242631.824135005</c:v>
                </c:pt>
                <c:pt idx="3547">
                  <c:v>37232147.602278002</c:v>
                </c:pt>
                <c:pt idx="3548">
                  <c:v>37221660.290847011</c:v>
                </c:pt>
                <c:pt idx="3549">
                  <c:v>37211169.888958998</c:v>
                </c:pt>
                <c:pt idx="3550">
                  <c:v>37200676.395728</c:v>
                </c:pt>
                <c:pt idx="3551">
                  <c:v>37190179.810263999</c:v>
                </c:pt>
                <c:pt idx="3552">
                  <c:v>37179680.131673008</c:v>
                </c:pt>
                <c:pt idx="3553">
                  <c:v>37169177.359058999</c:v>
                </c:pt>
                <c:pt idx="3554">
                  <c:v>37158671.491519004</c:v>
                </c:pt>
                <c:pt idx="3555">
                  <c:v>37148162.528149009</c:v>
                </c:pt>
                <c:pt idx="3556">
                  <c:v>37137650.468040004</c:v>
                </c:pt>
                <c:pt idx="3557">
                  <c:v>37127135.310278997</c:v>
                </c:pt>
                <c:pt idx="3558">
                  <c:v>37116617.053948998</c:v>
                </c:pt>
                <c:pt idx="3559">
                  <c:v>37106095.698129006</c:v>
                </c:pt>
                <c:pt idx="3560">
                  <c:v>37095571.241895005</c:v>
                </c:pt>
                <c:pt idx="3561">
                  <c:v>37085043.684317999</c:v>
                </c:pt>
                <c:pt idx="3562">
                  <c:v>37074513.024465002</c:v>
                </c:pt>
                <c:pt idx="3563">
                  <c:v>37063979.261402003</c:v>
                </c:pt>
                <c:pt idx="3564">
                  <c:v>37053442.394187003</c:v>
                </c:pt>
                <c:pt idx="3565">
                  <c:v>37042902.421875998</c:v>
                </c:pt>
                <c:pt idx="3566">
                  <c:v>37032359.34352199</c:v>
                </c:pt>
                <c:pt idx="3567">
                  <c:v>37021813.158171996</c:v>
                </c:pt>
                <c:pt idx="3568">
                  <c:v>37011263.864870995</c:v>
                </c:pt>
                <c:pt idx="3569">
                  <c:v>37000711.462658003</c:v>
                </c:pt>
                <c:pt idx="3570">
                  <c:v>36990155.950569995</c:v>
                </c:pt>
                <c:pt idx="3571">
                  <c:v>36979597.327640004</c:v>
                </c:pt>
                <c:pt idx="3572">
                  <c:v>36969035.592894003</c:v>
                </c:pt>
                <c:pt idx="3573">
                  <c:v>36958470.745359011</c:v>
                </c:pt>
                <c:pt idx="3574">
                  <c:v>36947902.784054011</c:v>
                </c:pt>
                <c:pt idx="3575">
                  <c:v>36937331.707995005</c:v>
                </c:pt>
                <c:pt idx="3576">
                  <c:v>36926757.516195998</c:v>
                </c:pt>
                <c:pt idx="3577">
                  <c:v>36916180.207664005</c:v>
                </c:pt>
                <c:pt idx="3578">
                  <c:v>36905599.781404011</c:v>
                </c:pt>
                <c:pt idx="3579">
                  <c:v>36895016.236415997</c:v>
                </c:pt>
                <c:pt idx="3580">
                  <c:v>36884429.57169801</c:v>
                </c:pt>
                <c:pt idx="3581">
                  <c:v>36873839.786240004</c:v>
                </c:pt>
                <c:pt idx="3582">
                  <c:v>36863246.879032001</c:v>
                </c:pt>
                <c:pt idx="3583">
                  <c:v>36852650.849059001</c:v>
                </c:pt>
                <c:pt idx="3584">
                  <c:v>36842051.695299014</c:v>
                </c:pt>
                <c:pt idx="3585">
                  <c:v>36831449.416730992</c:v>
                </c:pt>
                <c:pt idx="3586">
                  <c:v>36820844.012325987</c:v>
                </c:pt>
                <c:pt idx="3587">
                  <c:v>36810235.481051996</c:v>
                </c:pt>
                <c:pt idx="3588">
                  <c:v>36799623.821873002</c:v>
                </c:pt>
                <c:pt idx="3589">
                  <c:v>36789009.033750996</c:v>
                </c:pt>
                <c:pt idx="3590">
                  <c:v>36778391.115640007</c:v>
                </c:pt>
                <c:pt idx="3591">
                  <c:v>36767770.066491999</c:v>
                </c:pt>
                <c:pt idx="3592">
                  <c:v>36757145.885256998</c:v>
                </c:pt>
                <c:pt idx="3593">
                  <c:v>36746518.570877001</c:v>
                </c:pt>
                <c:pt idx="3594">
                  <c:v>36735888.122292005</c:v>
                </c:pt>
                <c:pt idx="3595">
                  <c:v>36725254.538438007</c:v>
                </c:pt>
                <c:pt idx="3596">
                  <c:v>36714617.818246998</c:v>
                </c:pt>
                <c:pt idx="3597">
                  <c:v>36703977.960646003</c:v>
                </c:pt>
                <c:pt idx="3598">
                  <c:v>36693334.964558005</c:v>
                </c:pt>
                <c:pt idx="3599">
                  <c:v>36682688.828902997</c:v>
                </c:pt>
                <c:pt idx="3600">
                  <c:v>36672039.552594997</c:v>
                </c:pt>
                <c:pt idx="3601">
                  <c:v>36661387.134546004</c:v>
                </c:pt>
                <c:pt idx="3602">
                  <c:v>36650731.573661998</c:v>
                </c:pt>
                <c:pt idx="3603">
                  <c:v>36640072.868846998</c:v>
                </c:pt>
                <c:pt idx="3604">
                  <c:v>36629411.018998004</c:v>
                </c:pt>
                <c:pt idx="3605">
                  <c:v>36618746.023010001</c:v>
                </c:pt>
                <c:pt idx="3606">
                  <c:v>36608077.879773997</c:v>
                </c:pt>
                <c:pt idx="3607">
                  <c:v>36597406.588174</c:v>
                </c:pt>
                <c:pt idx="3608">
                  <c:v>36586732.147094004</c:v>
                </c:pt>
                <c:pt idx="3609">
                  <c:v>36576054.555411004</c:v>
                </c:pt>
                <c:pt idx="3610">
                  <c:v>36565373.811998002</c:v>
                </c:pt>
                <c:pt idx="3611">
                  <c:v>36554689.915724993</c:v>
                </c:pt>
                <c:pt idx="3612">
                  <c:v>36544002.865456</c:v>
                </c:pt>
                <c:pt idx="3613">
                  <c:v>36533312.660053007</c:v>
                </c:pt>
                <c:pt idx="3614">
                  <c:v>36522619.298372999</c:v>
                </c:pt>
                <c:pt idx="3615">
                  <c:v>36511922.779267006</c:v>
                </c:pt>
                <c:pt idx="3616">
                  <c:v>36501223.101584002</c:v>
                </c:pt>
                <c:pt idx="3617">
                  <c:v>36490520.264168009</c:v>
                </c:pt>
                <c:pt idx="3618">
                  <c:v>36479814.265859008</c:v>
                </c:pt>
                <c:pt idx="3619">
                  <c:v>36469105.105492003</c:v>
                </c:pt>
                <c:pt idx="3620">
                  <c:v>36458392.781899005</c:v>
                </c:pt>
                <c:pt idx="3621">
                  <c:v>36447677.293906003</c:v>
                </c:pt>
                <c:pt idx="3622">
                  <c:v>36436958.640335999</c:v>
                </c:pt>
                <c:pt idx="3623">
                  <c:v>36426236.820008002</c:v>
                </c:pt>
                <c:pt idx="3624">
                  <c:v>36415511.831735998</c:v>
                </c:pt>
                <c:pt idx="3625">
                  <c:v>36404783.674328998</c:v>
                </c:pt>
                <c:pt idx="3626">
                  <c:v>36394052.346593998</c:v>
                </c:pt>
                <c:pt idx="3627">
                  <c:v>36383317.847330995</c:v>
                </c:pt>
                <c:pt idx="3628">
                  <c:v>36372580.175338008</c:v>
                </c:pt>
                <c:pt idx="3629">
                  <c:v>36361839.329406999</c:v>
                </c:pt>
                <c:pt idx="3630">
                  <c:v>36351095.308326989</c:v>
                </c:pt>
                <c:pt idx="3631">
                  <c:v>36340348.110880993</c:v>
                </c:pt>
                <c:pt idx="3632">
                  <c:v>36329597.735849008</c:v>
                </c:pt>
                <c:pt idx="3633">
                  <c:v>36318844.182007</c:v>
                </c:pt>
                <c:pt idx="3634">
                  <c:v>36308087.448124997</c:v>
                </c:pt>
                <c:pt idx="3635">
                  <c:v>36297327.532970995</c:v>
                </c:pt>
                <c:pt idx="3636">
                  <c:v>36286564.435305998</c:v>
                </c:pt>
                <c:pt idx="3637">
                  <c:v>36275798.153888993</c:v>
                </c:pt>
                <c:pt idx="3638">
                  <c:v>36265028.687471993</c:v>
                </c:pt>
                <c:pt idx="3639">
                  <c:v>36254256.034805</c:v>
                </c:pt>
                <c:pt idx="3640">
                  <c:v>36243480.194633015</c:v>
                </c:pt>
                <c:pt idx="3641">
                  <c:v>36232701.16569601</c:v>
                </c:pt>
                <c:pt idx="3642">
                  <c:v>36221918.946729995</c:v>
                </c:pt>
                <c:pt idx="3643">
                  <c:v>36211133.536467001</c:v>
                </c:pt>
                <c:pt idx="3644">
                  <c:v>36200344.933633007</c:v>
                </c:pt>
                <c:pt idx="3645">
                  <c:v>36189553.136951998</c:v>
                </c:pt>
                <c:pt idx="3646">
                  <c:v>36178758.145142004</c:v>
                </c:pt>
                <c:pt idx="3647">
                  <c:v>36167959.956914991</c:v>
                </c:pt>
                <c:pt idx="3648">
                  <c:v>36157158.570983</c:v>
                </c:pt>
                <c:pt idx="3649">
                  <c:v>36146353.986048996</c:v>
                </c:pt>
                <c:pt idx="3650">
                  <c:v>36135546.200815</c:v>
                </c:pt>
                <c:pt idx="3651">
                  <c:v>36124735.213974997</c:v>
                </c:pt>
                <c:pt idx="3652">
                  <c:v>36113921.024222001</c:v>
                </c:pt>
                <c:pt idx="3653">
                  <c:v>36103103.630243011</c:v>
                </c:pt>
                <c:pt idx="3654">
                  <c:v>36092283.030719995</c:v>
                </c:pt>
                <c:pt idx="3655">
                  <c:v>36081459.224331006</c:v>
                </c:pt>
                <c:pt idx="3656">
                  <c:v>36070632.209751002</c:v>
                </c:pt>
                <c:pt idx="3657">
                  <c:v>36059801.985646002</c:v>
                </c:pt>
                <c:pt idx="3658">
                  <c:v>36048968.550682992</c:v>
                </c:pt>
                <c:pt idx="3659">
                  <c:v>36038131.903520994</c:v>
                </c:pt>
                <c:pt idx="3660">
                  <c:v>36027292.042815991</c:v>
                </c:pt>
                <c:pt idx="3661">
                  <c:v>36016448.967218004</c:v>
                </c:pt>
                <c:pt idx="3662">
                  <c:v>36005602.675375</c:v>
                </c:pt>
                <c:pt idx="3663">
                  <c:v>35994753.165926002</c:v>
                </c:pt>
                <c:pt idx="3664">
                  <c:v>35983900.437510997</c:v>
                </c:pt>
                <c:pt idx="3665">
                  <c:v>35973044.488760993</c:v>
                </c:pt>
                <c:pt idx="3666">
                  <c:v>35962185.318303995</c:v>
                </c:pt>
                <c:pt idx="3667">
                  <c:v>35951322.924764998</c:v>
                </c:pt>
                <c:pt idx="3668">
                  <c:v>35940457.306760989</c:v>
                </c:pt>
                <c:pt idx="3669">
                  <c:v>35929588.462907001</c:v>
                </c:pt>
                <c:pt idx="3670">
                  <c:v>35918716.391813003</c:v>
                </c:pt>
                <c:pt idx="3671">
                  <c:v>35907841.092083998</c:v>
                </c:pt>
                <c:pt idx="3672">
                  <c:v>35896962.562319994</c:v>
                </c:pt>
                <c:pt idx="3673">
                  <c:v>35886080.801117003</c:v>
                </c:pt>
                <c:pt idx="3674">
                  <c:v>35875195.807065994</c:v>
                </c:pt>
                <c:pt idx="3675">
                  <c:v>35864307.578754</c:v>
                </c:pt>
                <c:pt idx="3676">
                  <c:v>35853416.114761993</c:v>
                </c:pt>
                <c:pt idx="3677">
                  <c:v>35842521.413667001</c:v>
                </c:pt>
                <c:pt idx="3678">
                  <c:v>35831623.474042997</c:v>
                </c:pt>
                <c:pt idx="3679">
                  <c:v>35820722.294456005</c:v>
                </c:pt>
                <c:pt idx="3680">
                  <c:v>35809817.873470992</c:v>
                </c:pt>
                <c:pt idx="3681">
                  <c:v>35798910.209645011</c:v>
                </c:pt>
                <c:pt idx="3682">
                  <c:v>35787999.301532</c:v>
                </c:pt>
                <c:pt idx="3683">
                  <c:v>35777085.147679999</c:v>
                </c:pt>
                <c:pt idx="3684">
                  <c:v>35766167.746636003</c:v>
                </c:pt>
                <c:pt idx="3685">
                  <c:v>35755247.096937008</c:v>
                </c:pt>
                <c:pt idx="3686">
                  <c:v>35744323.197119005</c:v>
                </c:pt>
                <c:pt idx="3687">
                  <c:v>35733396.045710996</c:v>
                </c:pt>
                <c:pt idx="3688">
                  <c:v>35722465.641240008</c:v>
                </c:pt>
                <c:pt idx="3689">
                  <c:v>35711531.982225992</c:v>
                </c:pt>
                <c:pt idx="3690">
                  <c:v>35700595.067183003</c:v>
                </c:pt>
                <c:pt idx="3691">
                  <c:v>35689654.894625001</c:v>
                </c:pt>
                <c:pt idx="3692">
                  <c:v>35678711.463055</c:v>
                </c:pt>
                <c:pt idx="3693">
                  <c:v>35667764.770976998</c:v>
                </c:pt>
                <c:pt idx="3694">
                  <c:v>35656814.816885985</c:v>
                </c:pt>
                <c:pt idx="3695">
                  <c:v>35645861.599275008</c:v>
                </c:pt>
                <c:pt idx="3696">
                  <c:v>35634905.116631001</c:v>
                </c:pt>
                <c:pt idx="3697">
                  <c:v>35623945.367435001</c:v>
                </c:pt>
                <c:pt idx="3698">
                  <c:v>35612982.350164995</c:v>
                </c:pt>
                <c:pt idx="3699">
                  <c:v>35602016.06329301</c:v>
                </c:pt>
                <c:pt idx="3700">
                  <c:v>35591046.505286999</c:v>
                </c:pt>
                <c:pt idx="3701">
                  <c:v>35580073.674611002</c:v>
                </c:pt>
                <c:pt idx="3702">
                  <c:v>35569097.56972</c:v>
                </c:pt>
                <c:pt idx="3703">
                  <c:v>35558118.189070001</c:v>
                </c:pt>
                <c:pt idx="3704">
                  <c:v>35547135.531107008</c:v>
                </c:pt>
                <c:pt idx="3705">
                  <c:v>35536149.594276011</c:v>
                </c:pt>
                <c:pt idx="3706">
                  <c:v>35525160.377014004</c:v>
                </c:pt>
                <c:pt idx="3707">
                  <c:v>35514167.877754994</c:v>
                </c:pt>
                <c:pt idx="3708">
                  <c:v>35503172.094926998</c:v>
                </c:pt>
                <c:pt idx="3709">
                  <c:v>35492173.026954003</c:v>
                </c:pt>
                <c:pt idx="3710">
                  <c:v>35481170.672254011</c:v>
                </c:pt>
                <c:pt idx="3711">
                  <c:v>35470165.029242009</c:v>
                </c:pt>
                <c:pt idx="3712">
                  <c:v>35459156.096325994</c:v>
                </c:pt>
                <c:pt idx="3713">
                  <c:v>35448143.871909998</c:v>
                </c:pt>
                <c:pt idx="3714">
                  <c:v>35437128.354391992</c:v>
                </c:pt>
                <c:pt idx="3715">
                  <c:v>35426109.542167</c:v>
                </c:pt>
                <c:pt idx="3716">
                  <c:v>35415087.433621995</c:v>
                </c:pt>
                <c:pt idx="3717">
                  <c:v>35404062.027143009</c:v>
                </c:pt>
                <c:pt idx="3718">
                  <c:v>35393033.321108006</c:v>
                </c:pt>
                <c:pt idx="3719">
                  <c:v>35382001.313889995</c:v>
                </c:pt>
                <c:pt idx="3720">
                  <c:v>35370966.003858</c:v>
                </c:pt>
                <c:pt idx="3721">
                  <c:v>35359927.38937699</c:v>
                </c:pt>
                <c:pt idx="3722">
                  <c:v>35348885.468804002</c:v>
                </c:pt>
                <c:pt idx="3723">
                  <c:v>35337840.240494005</c:v>
                </c:pt>
                <c:pt idx="3724">
                  <c:v>35326791.702794999</c:v>
                </c:pt>
                <c:pt idx="3725">
                  <c:v>35315739.854050994</c:v>
                </c:pt>
                <c:pt idx="3726">
                  <c:v>35304684.692600004</c:v>
                </c:pt>
                <c:pt idx="3727">
                  <c:v>35293626.216773994</c:v>
                </c:pt>
                <c:pt idx="3728">
                  <c:v>35282564.424904004</c:v>
                </c:pt>
                <c:pt idx="3729">
                  <c:v>35271499.315310992</c:v>
                </c:pt>
                <c:pt idx="3730">
                  <c:v>35260430.88631399</c:v>
                </c:pt>
                <c:pt idx="3731">
                  <c:v>35249359.136225998</c:v>
                </c:pt>
                <c:pt idx="3732">
                  <c:v>35238284.063354</c:v>
                </c:pt>
                <c:pt idx="3733">
                  <c:v>35227205.666001</c:v>
                </c:pt>
                <c:pt idx="3734">
                  <c:v>35216123.942463994</c:v>
                </c:pt>
                <c:pt idx="3735">
                  <c:v>35205038.891036004</c:v>
                </c:pt>
                <c:pt idx="3736">
                  <c:v>35193950.510003999</c:v>
                </c:pt>
                <c:pt idx="3737">
                  <c:v>35182858.797650009</c:v>
                </c:pt>
                <c:pt idx="3738">
                  <c:v>35171763.752250999</c:v>
                </c:pt>
                <c:pt idx="3739">
                  <c:v>35160665.372077994</c:v>
                </c:pt>
                <c:pt idx="3740">
                  <c:v>35149563.655396998</c:v>
                </c:pt>
                <c:pt idx="3741">
                  <c:v>35138458.600469999</c:v>
                </c:pt>
                <c:pt idx="3742">
                  <c:v>35127350.205552004</c:v>
                </c:pt>
                <c:pt idx="3743">
                  <c:v>35116238.468894005</c:v>
                </c:pt>
                <c:pt idx="3744">
                  <c:v>35105123.388741992</c:v>
                </c:pt>
                <c:pt idx="3745">
                  <c:v>35094004.963335998</c:v>
                </c:pt>
                <c:pt idx="3746">
                  <c:v>35082883.190911002</c:v>
                </c:pt>
                <c:pt idx="3747">
                  <c:v>35071758.069695011</c:v>
                </c:pt>
                <c:pt idx="3748">
                  <c:v>35060629.597915001</c:v>
                </c:pt>
                <c:pt idx="3749">
                  <c:v>35049497.773786992</c:v>
                </c:pt>
                <c:pt idx="3750">
                  <c:v>35038362.595527008</c:v>
                </c:pt>
                <c:pt idx="3751">
                  <c:v>35027224.061342999</c:v>
                </c:pt>
                <c:pt idx="3752">
                  <c:v>35016082.169438012</c:v>
                </c:pt>
                <c:pt idx="3753">
                  <c:v>35004936.918008998</c:v>
                </c:pt>
                <c:pt idx="3754">
                  <c:v>34993788.305249006</c:v>
                </c:pt>
                <c:pt idx="3755">
                  <c:v>34982636.329346001</c:v>
                </c:pt>
                <c:pt idx="3756">
                  <c:v>34971480.988478996</c:v>
                </c:pt>
                <c:pt idx="3757">
                  <c:v>34960322.280827001</c:v>
                </c:pt>
                <c:pt idx="3758">
                  <c:v>34949160.204560004</c:v>
                </c:pt>
                <c:pt idx="3759">
                  <c:v>34937994.757843003</c:v>
                </c:pt>
                <c:pt idx="3760">
                  <c:v>34926825.938836999</c:v>
                </c:pt>
                <c:pt idx="3761">
                  <c:v>34915653.745696008</c:v>
                </c:pt>
                <c:pt idx="3762">
                  <c:v>34904478.176569</c:v>
                </c:pt>
                <c:pt idx="3763">
                  <c:v>34893299.229601011</c:v>
                </c:pt>
                <c:pt idx="3764">
                  <c:v>34882116.902929991</c:v>
                </c:pt>
                <c:pt idx="3765">
                  <c:v>34870931.194688007</c:v>
                </c:pt>
                <c:pt idx="3766">
                  <c:v>34859742.103004001</c:v>
                </c:pt>
                <c:pt idx="3767">
                  <c:v>34848549.625998013</c:v>
                </c:pt>
                <c:pt idx="3768">
                  <c:v>34837353.761789002</c:v>
                </c:pt>
                <c:pt idx="3769">
                  <c:v>34826154.508485995</c:v>
                </c:pt>
                <c:pt idx="3770">
                  <c:v>34814951.864195004</c:v>
                </c:pt>
                <c:pt idx="3771">
                  <c:v>34803745.827017002</c:v>
                </c:pt>
                <c:pt idx="3772">
                  <c:v>34792536.395045005</c:v>
                </c:pt>
                <c:pt idx="3773">
                  <c:v>34781323.566368997</c:v>
                </c:pt>
                <c:pt idx="3774">
                  <c:v>34770107.339071997</c:v>
                </c:pt>
                <c:pt idx="3775">
                  <c:v>34758887.711232007</c:v>
                </c:pt>
                <c:pt idx="3776">
                  <c:v>34747664.680920996</c:v>
                </c:pt>
                <c:pt idx="3777">
                  <c:v>34736438.246206</c:v>
                </c:pt>
                <c:pt idx="3778">
                  <c:v>34725208.405147009</c:v>
                </c:pt>
                <c:pt idx="3779">
                  <c:v>34713975.155800998</c:v>
                </c:pt>
                <c:pt idx="3780">
                  <c:v>34702738.496216998</c:v>
                </c:pt>
                <c:pt idx="3781">
                  <c:v>34691498.424440004</c:v>
                </c:pt>
                <c:pt idx="3782">
                  <c:v>34680254.938506998</c:v>
                </c:pt>
                <c:pt idx="3783">
                  <c:v>34669008.036451995</c:v>
                </c:pt>
                <c:pt idx="3784">
                  <c:v>34657757.716302991</c:v>
                </c:pt>
                <c:pt idx="3785">
                  <c:v>34646503.976080991</c:v>
                </c:pt>
                <c:pt idx="3786">
                  <c:v>34635246.813800991</c:v>
                </c:pt>
                <c:pt idx="3787">
                  <c:v>34623986.227475002</c:v>
                </c:pt>
                <c:pt idx="3788">
                  <c:v>34612722.215107009</c:v>
                </c:pt>
                <c:pt idx="3789">
                  <c:v>34601454.774695009</c:v>
                </c:pt>
                <c:pt idx="3790">
                  <c:v>34590183.904232003</c:v>
                </c:pt>
                <c:pt idx="3791">
                  <c:v>34578909.601706997</c:v>
                </c:pt>
                <c:pt idx="3792">
                  <c:v>34567631.865101002</c:v>
                </c:pt>
                <c:pt idx="3793">
                  <c:v>34556350.692390002</c:v>
                </c:pt>
                <c:pt idx="3794">
                  <c:v>34545066.081542999</c:v>
                </c:pt>
                <c:pt idx="3795">
                  <c:v>34533778.030525997</c:v>
                </c:pt>
                <c:pt idx="3796">
                  <c:v>34522486.53729701</c:v>
                </c:pt>
                <c:pt idx="3797">
                  <c:v>34511191.599808007</c:v>
                </c:pt>
                <c:pt idx="3798">
                  <c:v>34499893.216007002</c:v>
                </c:pt>
                <c:pt idx="3799">
                  <c:v>34488591.383834995</c:v>
                </c:pt>
                <c:pt idx="3800">
                  <c:v>34477286.101227008</c:v>
                </c:pt>
                <c:pt idx="3801">
                  <c:v>34465977.366113</c:v>
                </c:pt>
                <c:pt idx="3802">
                  <c:v>34454665.176415995</c:v>
                </c:pt>
                <c:pt idx="3803">
                  <c:v>34443349.530054003</c:v>
                </c:pt>
                <c:pt idx="3804">
                  <c:v>34432030.424939007</c:v>
                </c:pt>
                <c:pt idx="3805">
                  <c:v>34420707.858975992</c:v>
                </c:pt>
                <c:pt idx="3806">
                  <c:v>34409381.830067001</c:v>
                </c:pt>
                <c:pt idx="3807">
                  <c:v>34398052.336104997</c:v>
                </c:pt>
                <c:pt idx="3808">
                  <c:v>34386719.374977998</c:v>
                </c:pt>
                <c:pt idx="3809">
                  <c:v>34375382.944568999</c:v>
                </c:pt>
                <c:pt idx="3810">
                  <c:v>34364043.042753994</c:v>
                </c:pt>
                <c:pt idx="3811">
                  <c:v>34352699.667402998</c:v>
                </c:pt>
                <c:pt idx="3812">
                  <c:v>34341352.816380985</c:v>
                </c:pt>
                <c:pt idx="3813">
                  <c:v>34330002.487547003</c:v>
                </c:pt>
                <c:pt idx="3814">
                  <c:v>34318648.678753003</c:v>
                </c:pt>
                <c:pt idx="3815">
                  <c:v>34307291.387843996</c:v>
                </c:pt>
                <c:pt idx="3816">
                  <c:v>34295930.612663001</c:v>
                </c:pt>
                <c:pt idx="3817">
                  <c:v>34284566.351043001</c:v>
                </c:pt>
                <c:pt idx="3818">
                  <c:v>34273198.600811996</c:v>
                </c:pt>
                <c:pt idx="3819">
                  <c:v>34261827.359793</c:v>
                </c:pt>
                <c:pt idx="3820">
                  <c:v>34250452.625801004</c:v>
                </c:pt>
                <c:pt idx="3821">
                  <c:v>34239074.396649003</c:v>
                </c:pt>
                <c:pt idx="3822">
                  <c:v>34227692.670138009</c:v>
                </c:pt>
                <c:pt idx="3823">
                  <c:v>34216307.444067001</c:v>
                </c:pt>
                <c:pt idx="3824">
                  <c:v>34204918.716228999</c:v>
                </c:pt>
                <c:pt idx="3825">
                  <c:v>34193526.484407999</c:v>
                </c:pt>
                <c:pt idx="3826">
                  <c:v>34182130.746384993</c:v>
                </c:pt>
                <c:pt idx="3827">
                  <c:v>34170731.499932006</c:v>
                </c:pt>
                <c:pt idx="3828">
                  <c:v>34159328.742817</c:v>
                </c:pt>
                <c:pt idx="3829">
                  <c:v>34147922.472801991</c:v>
                </c:pt>
                <c:pt idx="3830">
                  <c:v>34136512.687640004</c:v>
                </c:pt>
                <c:pt idx="3831">
                  <c:v>34125099.385081992</c:v>
                </c:pt>
                <c:pt idx="3832">
                  <c:v>34113682.562867999</c:v>
                </c:pt>
                <c:pt idx="3833">
                  <c:v>34102262.218736</c:v>
                </c:pt>
                <c:pt idx="3834">
                  <c:v>34090838.350414991</c:v>
                </c:pt>
                <c:pt idx="3835">
                  <c:v>34079410.955628999</c:v>
                </c:pt>
                <c:pt idx="3836">
                  <c:v>34067980.032095999</c:v>
                </c:pt>
                <c:pt idx="3837">
                  <c:v>34056545.577528</c:v>
                </c:pt>
                <c:pt idx="3838">
                  <c:v>34045107.589626998</c:v>
                </c:pt>
                <c:pt idx="3839">
                  <c:v>34033666.066095002</c:v>
                </c:pt>
                <c:pt idx="3840">
                  <c:v>34022221.004621997</c:v>
                </c:pt>
                <c:pt idx="3841">
                  <c:v>34010772.402895004</c:v>
                </c:pt>
                <c:pt idx="3842">
                  <c:v>33999320.258593008</c:v>
                </c:pt>
                <c:pt idx="3843">
                  <c:v>33987864.569389999</c:v>
                </c:pt>
                <c:pt idx="3844">
                  <c:v>33976405.332951993</c:v>
                </c:pt>
                <c:pt idx="3845">
                  <c:v>33964942.546940997</c:v>
                </c:pt>
                <c:pt idx="3846">
                  <c:v>33953476.209010005</c:v>
                </c:pt>
                <c:pt idx="3847">
                  <c:v>33942006.316805989</c:v>
                </c:pt>
                <c:pt idx="3848">
                  <c:v>33930532.867971994</c:v>
                </c:pt>
                <c:pt idx="3849">
                  <c:v>33919055.860142998</c:v>
                </c:pt>
                <c:pt idx="3850">
                  <c:v>33907575.290946007</c:v>
                </c:pt>
                <c:pt idx="3851">
                  <c:v>33896091.158003002</c:v>
                </c:pt>
                <c:pt idx="3852">
                  <c:v>33884603.458930999</c:v>
                </c:pt>
                <c:pt idx="3853">
                  <c:v>33873112.191337004</c:v>
                </c:pt>
                <c:pt idx="3854">
                  <c:v>33861617.352825984</c:v>
                </c:pt>
                <c:pt idx="3855">
                  <c:v>33850118.940990999</c:v>
                </c:pt>
                <c:pt idx="3856">
                  <c:v>33838616.953423992</c:v>
                </c:pt>
                <c:pt idx="3857">
                  <c:v>33827111.387706995</c:v>
                </c:pt>
                <c:pt idx="3858">
                  <c:v>33815602.241416998</c:v>
                </c:pt>
                <c:pt idx="3859">
                  <c:v>33804089.51212199</c:v>
                </c:pt>
                <c:pt idx="3860">
                  <c:v>33792573.197387002</c:v>
                </c:pt>
                <c:pt idx="3861">
                  <c:v>33781053.294768006</c:v>
                </c:pt>
                <c:pt idx="3862">
                  <c:v>33769529.801814996</c:v>
                </c:pt>
                <c:pt idx="3863">
                  <c:v>33758002.716071993</c:v>
                </c:pt>
                <c:pt idx="3864">
                  <c:v>33746472.035075001</c:v>
                </c:pt>
                <c:pt idx="3865">
                  <c:v>33734937.756354995</c:v>
                </c:pt>
                <c:pt idx="3866">
                  <c:v>33723399.877434</c:v>
                </c:pt>
                <c:pt idx="3867">
                  <c:v>33711858.395829998</c:v>
                </c:pt>
                <c:pt idx="3868">
                  <c:v>33700313.309051998</c:v>
                </c:pt>
                <c:pt idx="3869">
                  <c:v>33688764.614605002</c:v>
                </c:pt>
                <c:pt idx="3870">
                  <c:v>33677212.309984997</c:v>
                </c:pt>
                <c:pt idx="3871">
                  <c:v>33665656.392680995</c:v>
                </c:pt>
                <c:pt idx="3872">
                  <c:v>33654096.860177003</c:v>
                </c:pt>
                <c:pt idx="3873">
                  <c:v>33642533.709950007</c:v>
                </c:pt>
                <c:pt idx="3874">
                  <c:v>33630966.939469002</c:v>
                </c:pt>
                <c:pt idx="3875">
                  <c:v>33619396.546195999</c:v>
                </c:pt>
                <c:pt idx="3876">
                  <c:v>33607822.527588002</c:v>
                </c:pt>
                <c:pt idx="3877">
                  <c:v>33596244.881094001</c:v>
                </c:pt>
                <c:pt idx="3878">
                  <c:v>33584663.604157008</c:v>
                </c:pt>
                <c:pt idx="3879">
                  <c:v>33573078.694212005</c:v>
                </c:pt>
                <c:pt idx="3880">
                  <c:v>33561490.148686998</c:v>
                </c:pt>
                <c:pt idx="3881">
                  <c:v>33549897.965004995</c:v>
                </c:pt>
                <c:pt idx="3882">
                  <c:v>33538302.140581001</c:v>
                </c:pt>
                <c:pt idx="3883">
                  <c:v>33526702.672821999</c:v>
                </c:pt>
                <c:pt idx="3884">
                  <c:v>33515099.559129003</c:v>
                </c:pt>
                <c:pt idx="3885">
                  <c:v>33503492.796897002</c:v>
                </c:pt>
                <c:pt idx="3886">
                  <c:v>33491882.383512996</c:v>
                </c:pt>
                <c:pt idx="3887">
                  <c:v>33480268.316357009</c:v>
                </c:pt>
                <c:pt idx="3888">
                  <c:v>33468650.592801996</c:v>
                </c:pt>
                <c:pt idx="3889">
                  <c:v>33457029.210214999</c:v>
                </c:pt>
                <c:pt idx="3890">
                  <c:v>33445404.165955</c:v>
                </c:pt>
                <c:pt idx="3891">
                  <c:v>33433775.457373995</c:v>
                </c:pt>
                <c:pt idx="3892">
                  <c:v>33422143.081816994</c:v>
                </c:pt>
                <c:pt idx="3893">
                  <c:v>33410507.036623001</c:v>
                </c:pt>
                <c:pt idx="3894">
                  <c:v>33398867.319121003</c:v>
                </c:pt>
                <c:pt idx="3895">
                  <c:v>33387223.926637996</c:v>
                </c:pt>
                <c:pt idx="3896">
                  <c:v>33375576.856488001</c:v>
                </c:pt>
                <c:pt idx="3897">
                  <c:v>33363926.105983</c:v>
                </c:pt>
                <c:pt idx="3898">
                  <c:v>33352271.672424003</c:v>
                </c:pt>
                <c:pt idx="3899">
                  <c:v>33340613.553107001</c:v>
                </c:pt>
                <c:pt idx="3900">
                  <c:v>33328951.74532</c:v>
                </c:pt>
                <c:pt idx="3901">
                  <c:v>33317286.246344998</c:v>
                </c:pt>
                <c:pt idx="3902">
                  <c:v>33305617.053454999</c:v>
                </c:pt>
                <c:pt idx="3903">
                  <c:v>33293944.163917996</c:v>
                </c:pt>
                <c:pt idx="3904">
                  <c:v>33282267.574992001</c:v>
                </c:pt>
                <c:pt idx="3905">
                  <c:v>33270587.283929996</c:v>
                </c:pt>
                <c:pt idx="3906">
                  <c:v>33258903.287976995</c:v>
                </c:pt>
                <c:pt idx="3907">
                  <c:v>33247215.584369998</c:v>
                </c:pt>
                <c:pt idx="3908">
                  <c:v>33235524.170341</c:v>
                </c:pt>
                <c:pt idx="3909">
                  <c:v>33223829.043110996</c:v>
                </c:pt>
                <c:pt idx="3910">
                  <c:v>33212130.199897997</c:v>
                </c:pt>
                <c:pt idx="3911">
                  <c:v>33200427.637908999</c:v>
                </c:pt>
                <c:pt idx="3912">
                  <c:v>33188721.354345001</c:v>
                </c:pt>
                <c:pt idx="3913">
                  <c:v>33177011.346400999</c:v>
                </c:pt>
                <c:pt idx="3914">
                  <c:v>33165297.611262001</c:v>
                </c:pt>
                <c:pt idx="3915">
                  <c:v>33153580.146108001</c:v>
                </c:pt>
                <c:pt idx="3916">
                  <c:v>33141858.948110998</c:v>
                </c:pt>
                <c:pt idx="3917">
                  <c:v>33130134.014433</c:v>
                </c:pt>
                <c:pt idx="3918">
                  <c:v>33118405.342232998</c:v>
                </c:pt>
                <c:pt idx="3919">
                  <c:v>33106672.928657997</c:v>
                </c:pt>
                <c:pt idx="3920">
                  <c:v>33094936.770852</c:v>
                </c:pt>
                <c:pt idx="3921">
                  <c:v>33083196.865946997</c:v>
                </c:pt>
                <c:pt idx="3922">
                  <c:v>33071453.211070996</c:v>
                </c:pt>
                <c:pt idx="3923">
                  <c:v>33059705.803343002</c:v>
                </c:pt>
                <c:pt idx="3924">
                  <c:v>33047954.639874998</c:v>
                </c:pt>
                <c:pt idx="3925">
                  <c:v>33036199.717769999</c:v>
                </c:pt>
                <c:pt idx="3926">
                  <c:v>33024441.034125004</c:v>
                </c:pt>
                <c:pt idx="3927">
                  <c:v>33012678.586029001</c:v>
                </c:pt>
                <c:pt idx="3928">
                  <c:v>33000912.370563999</c:v>
                </c:pt>
                <c:pt idx="3929">
                  <c:v>32989142.384801995</c:v>
                </c:pt>
                <c:pt idx="3930">
                  <c:v>32977368.625808995</c:v>
                </c:pt>
                <c:pt idx="3931">
                  <c:v>32965591.090644997</c:v>
                </c:pt>
                <c:pt idx="3932">
                  <c:v>32953809.776358999</c:v>
                </c:pt>
                <c:pt idx="3933">
                  <c:v>32942024.679995</c:v>
                </c:pt>
                <c:pt idx="3934">
                  <c:v>32930235.798588</c:v>
                </c:pt>
                <c:pt idx="3935">
                  <c:v>32918443.129163999</c:v>
                </c:pt>
                <c:pt idx="3936">
                  <c:v>32906646.668745</c:v>
                </c:pt>
                <c:pt idx="3937">
                  <c:v>32894846.414340999</c:v>
                </c:pt>
                <c:pt idx="3938">
                  <c:v>32883042.362957001</c:v>
                </c:pt>
                <c:pt idx="3939">
                  <c:v>32871234.511588998</c:v>
                </c:pt>
                <c:pt idx="3940">
                  <c:v>32859422.857225999</c:v>
                </c:pt>
                <c:pt idx="3941">
                  <c:v>32847607.396848995</c:v>
                </c:pt>
                <c:pt idx="3942">
                  <c:v>32835788.127429001</c:v>
                </c:pt>
                <c:pt idx="3943">
                  <c:v>32823965.045932997</c:v>
                </c:pt>
                <c:pt idx="3944">
                  <c:v>32812138.149316005</c:v>
                </c:pt>
                <c:pt idx="3945">
                  <c:v>32800307.434528999</c:v>
                </c:pt>
                <c:pt idx="3946">
                  <c:v>32788472.898513</c:v>
                </c:pt>
                <c:pt idx="3947">
                  <c:v>32776634.538200002</c:v>
                </c:pt>
                <c:pt idx="3948">
                  <c:v>32764792.350515999</c:v>
                </c:pt>
                <c:pt idx="3949">
                  <c:v>32752946.332378</c:v>
                </c:pt>
                <c:pt idx="3950">
                  <c:v>32741096.480694998</c:v>
                </c:pt>
                <c:pt idx="3951">
                  <c:v>32729242.792369001</c:v>
                </c:pt>
                <c:pt idx="3952">
                  <c:v>32717385.264293995</c:v>
                </c:pt>
                <c:pt idx="3953">
                  <c:v>32705523.893353</c:v>
                </c:pt>
                <c:pt idx="3954">
                  <c:v>32693658.676424004</c:v>
                </c:pt>
                <c:pt idx="3955">
                  <c:v>32681789.610377003</c:v>
                </c:pt>
                <c:pt idx="3956">
                  <c:v>32669916.692070998</c:v>
                </c:pt>
                <c:pt idx="3957">
                  <c:v>32658039.918361001</c:v>
                </c:pt>
                <c:pt idx="3958">
                  <c:v>32646159.286088996</c:v>
                </c:pt>
                <c:pt idx="3959">
                  <c:v>32634274.792094</c:v>
                </c:pt>
                <c:pt idx="3960">
                  <c:v>32622386.433201995</c:v>
                </c:pt>
                <c:pt idx="3961">
                  <c:v>32610494.206234999</c:v>
                </c:pt>
                <c:pt idx="3962">
                  <c:v>32598598.108003005</c:v>
                </c:pt>
                <c:pt idx="3963">
                  <c:v>32586698.135311</c:v>
                </c:pt>
                <c:pt idx="3964">
                  <c:v>32574794.284952998</c:v>
                </c:pt>
                <c:pt idx="3965">
                  <c:v>32562886.553716999</c:v>
                </c:pt>
                <c:pt idx="3966">
                  <c:v>32550974.938382003</c:v>
                </c:pt>
                <c:pt idx="3967">
                  <c:v>32539059.435717002</c:v>
                </c:pt>
                <c:pt idx="3968">
                  <c:v>32527140.042484999</c:v>
                </c:pt>
                <c:pt idx="3969">
                  <c:v>32515216.755438995</c:v>
                </c:pt>
                <c:pt idx="3970">
                  <c:v>32503289.571325</c:v>
                </c:pt>
                <c:pt idx="3971">
                  <c:v>32491358.486879997</c:v>
                </c:pt>
                <c:pt idx="3972">
                  <c:v>32479423.498830996</c:v>
                </c:pt>
                <c:pt idx="3973">
                  <c:v>32467484.603900999</c:v>
                </c:pt>
                <c:pt idx="3974">
                  <c:v>32455541.798797999</c:v>
                </c:pt>
                <c:pt idx="3975">
                  <c:v>32443595.080227997</c:v>
                </c:pt>
                <c:pt idx="3976">
                  <c:v>32431644.444883995</c:v>
                </c:pt>
                <c:pt idx="3977">
                  <c:v>32419689.889452998</c:v>
                </c:pt>
                <c:pt idx="3978">
                  <c:v>32407731.410611995</c:v>
                </c:pt>
                <c:pt idx="3979">
                  <c:v>32395769.005029999</c:v>
                </c:pt>
                <c:pt idx="3980">
                  <c:v>32383802.669367999</c:v>
                </c:pt>
                <c:pt idx="3981">
                  <c:v>32371832.400276996</c:v>
                </c:pt>
                <c:pt idx="3982">
                  <c:v>32359858.194400001</c:v>
                </c:pt>
                <c:pt idx="3983">
                  <c:v>32347880.048372999</c:v>
                </c:pt>
                <c:pt idx="3984">
                  <c:v>32335897.958820999</c:v>
                </c:pt>
                <c:pt idx="3985">
                  <c:v>32323911.922362</c:v>
                </c:pt>
                <c:pt idx="3986">
                  <c:v>32311921.935602996</c:v>
                </c:pt>
                <c:pt idx="3987">
                  <c:v>32299927.995144997</c:v>
                </c:pt>
                <c:pt idx="3988">
                  <c:v>32287930.097577997</c:v>
                </c:pt>
                <c:pt idx="3989">
                  <c:v>32275928.239486001</c:v>
                </c:pt>
                <c:pt idx="3990">
                  <c:v>32263922.417440996</c:v>
                </c:pt>
                <c:pt idx="3991">
                  <c:v>32251912.628008999</c:v>
                </c:pt>
                <c:pt idx="3992">
                  <c:v>32239898.867744997</c:v>
                </c:pt>
                <c:pt idx="3993">
                  <c:v>32227881.133196004</c:v>
                </c:pt>
                <c:pt idx="3994">
                  <c:v>32215859.420900997</c:v>
                </c:pt>
                <c:pt idx="3995">
                  <c:v>32203833.727389</c:v>
                </c:pt>
                <c:pt idx="3996">
                  <c:v>32191804.049178995</c:v>
                </c:pt>
                <c:pt idx="3997">
                  <c:v>32179770.382785</c:v>
                </c:pt>
                <c:pt idx="3998">
                  <c:v>32167732.724707998</c:v>
                </c:pt>
                <c:pt idx="3999">
                  <c:v>32155691.071441997</c:v>
                </c:pt>
                <c:pt idx="4000">
                  <c:v>32143645.419470996</c:v>
                </c:pt>
                <c:pt idx="4001">
                  <c:v>32131595.765270993</c:v>
                </c:pt>
                <c:pt idx="4002">
                  <c:v>32119542.105308998</c:v>
                </c:pt>
                <c:pt idx="4003">
                  <c:v>32107484.436042</c:v>
                </c:pt>
                <c:pt idx="4004">
                  <c:v>32095422.753917996</c:v>
                </c:pt>
                <c:pt idx="4005">
                  <c:v>32083357.055376001</c:v>
                </c:pt>
                <c:pt idx="4006">
                  <c:v>32071287.336847998</c:v>
                </c:pt>
                <c:pt idx="4007">
                  <c:v>32059213.594753001</c:v>
                </c:pt>
                <c:pt idx="4008">
                  <c:v>32047135.825504001</c:v>
                </c:pt>
                <c:pt idx="4009">
                  <c:v>32035054.025502998</c:v>
                </c:pt>
                <c:pt idx="4010">
                  <c:v>32022968.191144001</c:v>
                </c:pt>
                <c:pt idx="4011">
                  <c:v>32010878.318810999</c:v>
                </c:pt>
                <c:pt idx="4012">
                  <c:v>31998784.404878996</c:v>
                </c:pt>
                <c:pt idx="4013">
                  <c:v>31986686.445713997</c:v>
                </c:pt>
                <c:pt idx="4014">
                  <c:v>31974584.437670995</c:v>
                </c:pt>
                <c:pt idx="4015">
                  <c:v>31962478.377099</c:v>
                </c:pt>
                <c:pt idx="4016">
                  <c:v>31950368.260334998</c:v>
                </c:pt>
                <c:pt idx="4017">
                  <c:v>31938254.083706997</c:v>
                </c:pt>
                <c:pt idx="4018">
                  <c:v>31926135.843534</c:v>
                </c:pt>
                <c:pt idx="4019">
                  <c:v>31914013.536125004</c:v>
                </c:pt>
                <c:pt idx="4020">
                  <c:v>31901887.157782003</c:v>
                </c:pt>
                <c:pt idx="4021">
                  <c:v>31889756.704794001</c:v>
                </c:pt>
                <c:pt idx="4022">
                  <c:v>31877622.173441995</c:v>
                </c:pt>
                <c:pt idx="4023">
                  <c:v>31865483.559999</c:v>
                </c:pt>
                <c:pt idx="4024">
                  <c:v>31853340.860727001</c:v>
                </c:pt>
                <c:pt idx="4025">
                  <c:v>31841194.071876995</c:v>
                </c:pt>
                <c:pt idx="4026">
                  <c:v>31829043.189693995</c:v>
                </c:pt>
                <c:pt idx="4027">
                  <c:v>31816888.210409999</c:v>
                </c:pt>
                <c:pt idx="4028">
                  <c:v>31804729.130249001</c:v>
                </c:pt>
                <c:pt idx="4029">
                  <c:v>31792565.945424996</c:v>
                </c:pt>
                <c:pt idx="4030">
                  <c:v>31780398.652144004</c:v>
                </c:pt>
                <c:pt idx="4031">
                  <c:v>31768227.246599</c:v>
                </c:pt>
                <c:pt idx="4032">
                  <c:v>31756051.724975996</c:v>
                </c:pt>
                <c:pt idx="4033">
                  <c:v>31743872.083449997</c:v>
                </c:pt>
                <c:pt idx="4034">
                  <c:v>31731688.318186007</c:v>
                </c:pt>
                <c:pt idx="4035">
                  <c:v>31719500.425340995</c:v>
                </c:pt>
                <c:pt idx="4036">
                  <c:v>31707308.401059996</c:v>
                </c:pt>
                <c:pt idx="4037">
                  <c:v>31695112.241479997</c:v>
                </c:pt>
                <c:pt idx="4038">
                  <c:v>31682911.942726001</c:v>
                </c:pt>
                <c:pt idx="4039">
                  <c:v>31670707.500916</c:v>
                </c:pt>
                <c:pt idx="4040">
                  <c:v>31658498.912155002</c:v>
                </c:pt>
                <c:pt idx="4041">
                  <c:v>31646286.172540005</c:v>
                </c:pt>
                <c:pt idx="4042">
                  <c:v>31634069.278157003</c:v>
                </c:pt>
                <c:pt idx="4043">
                  <c:v>31621848.225083996</c:v>
                </c:pt>
                <c:pt idx="4044">
                  <c:v>31609623.009387001</c:v>
                </c:pt>
                <c:pt idx="4045">
                  <c:v>31597393.627121001</c:v>
                </c:pt>
                <c:pt idx="4046">
                  <c:v>31585160.074335001</c:v>
                </c:pt>
                <c:pt idx="4047">
                  <c:v>31572922.347064</c:v>
                </c:pt>
                <c:pt idx="4048">
                  <c:v>31560680.441334002</c:v>
                </c:pt>
                <c:pt idx="4049">
                  <c:v>31548434.353161</c:v>
                </c:pt>
                <c:pt idx="4050">
                  <c:v>31536184.078552004</c:v>
                </c:pt>
                <c:pt idx="4051">
                  <c:v>31523929.613503005</c:v>
                </c:pt>
                <c:pt idx="4052">
                  <c:v>31511670.953997996</c:v>
                </c:pt>
                <c:pt idx="4053">
                  <c:v>31499408.096012998</c:v>
                </c:pt>
                <c:pt idx="4054">
                  <c:v>31487141.035514001</c:v>
                </c:pt>
                <c:pt idx="4055">
                  <c:v>31474869.768454999</c:v>
                </c:pt>
                <c:pt idx="4056">
                  <c:v>31462594.29078</c:v>
                </c:pt>
                <c:pt idx="4057">
                  <c:v>31450314.598423999</c:v>
                </c:pt>
                <c:pt idx="4058">
                  <c:v>31438030.687310997</c:v>
                </c:pt>
                <c:pt idx="4059">
                  <c:v>31425742.553353</c:v>
                </c:pt>
                <c:pt idx="4060">
                  <c:v>31413450.192453999</c:v>
                </c:pt>
                <c:pt idx="4061">
                  <c:v>31401153.600506004</c:v>
                </c:pt>
                <c:pt idx="4062">
                  <c:v>31388852.773391996</c:v>
                </c:pt>
                <c:pt idx="4063">
                  <c:v>31376547.706982005</c:v>
                </c:pt>
                <c:pt idx="4064">
                  <c:v>31364238.397138</c:v>
                </c:pt>
                <c:pt idx="4065">
                  <c:v>31351924.839710999</c:v>
                </c:pt>
                <c:pt idx="4066">
                  <c:v>31339607.030538999</c:v>
                </c:pt>
                <c:pt idx="4067">
                  <c:v>31327284.965452995</c:v>
                </c:pt>
                <c:pt idx="4068">
                  <c:v>31314958.640270997</c:v>
                </c:pt>
                <c:pt idx="4069">
                  <c:v>31302628.050800998</c:v>
                </c:pt>
                <c:pt idx="4070">
                  <c:v>31290293.192839999</c:v>
                </c:pt>
                <c:pt idx="4071">
                  <c:v>31277954.062174998</c:v>
                </c:pt>
                <c:pt idx="4072">
                  <c:v>31265610.654582005</c:v>
                </c:pt>
                <c:pt idx="4073">
                  <c:v>31253262.965824995</c:v>
                </c:pt>
                <c:pt idx="4074">
                  <c:v>31240910.991659995</c:v>
                </c:pt>
                <c:pt idx="4075">
                  <c:v>31228554.727829002</c:v>
                </c:pt>
                <c:pt idx="4076">
                  <c:v>31216194.170063999</c:v>
                </c:pt>
                <c:pt idx="4077">
                  <c:v>31203829.314089004</c:v>
                </c:pt>
                <c:pt idx="4078">
                  <c:v>31191460.155611996</c:v>
                </c:pt>
                <c:pt idx="4079">
                  <c:v>31179086.690336004</c:v>
                </c:pt>
                <c:pt idx="4080">
                  <c:v>31166708.913946997</c:v>
                </c:pt>
                <c:pt idx="4081">
                  <c:v>31154326.822124004</c:v>
                </c:pt>
                <c:pt idx="4082">
                  <c:v>31141940.410535</c:v>
                </c:pt>
                <c:pt idx="4083">
                  <c:v>31129549.674834006</c:v>
                </c:pt>
                <c:pt idx="4084">
                  <c:v>31117154.610665999</c:v>
                </c:pt>
                <c:pt idx="4085">
                  <c:v>31104755.213665996</c:v>
                </c:pt>
                <c:pt idx="4086">
                  <c:v>31092351.479455002</c:v>
                </c:pt>
                <c:pt idx="4087">
                  <c:v>31079943.403644994</c:v>
                </c:pt>
                <c:pt idx="4088">
                  <c:v>31067530.981835991</c:v>
                </c:pt>
                <c:pt idx="4089">
                  <c:v>31055114.209616996</c:v>
                </c:pt>
                <c:pt idx="4090">
                  <c:v>31042693.082566001</c:v>
                </c:pt>
                <c:pt idx="4091">
                  <c:v>31030267.596248996</c:v>
                </c:pt>
                <c:pt idx="4092">
                  <c:v>31017837.74622</c:v>
                </c:pt>
                <c:pt idx="4093">
                  <c:v>31005403.528025001</c:v>
                </c:pt>
                <c:pt idx="4094">
                  <c:v>30992964.937194999</c:v>
                </c:pt>
                <c:pt idx="4095">
                  <c:v>30980521.969249997</c:v>
                </c:pt>
                <c:pt idx="4096">
                  <c:v>30968074.619702004</c:v>
                </c:pt>
                <c:pt idx="4097">
                  <c:v>30955622.884047002</c:v>
                </c:pt>
                <c:pt idx="4098">
                  <c:v>30943166.757771995</c:v>
                </c:pt>
                <c:pt idx="4099">
                  <c:v>30930706.236352004</c:v>
                </c:pt>
                <c:pt idx="4100">
                  <c:v>30918241.315251</c:v>
                </c:pt>
                <c:pt idx="4101">
                  <c:v>30905771.989920996</c:v>
                </c:pt>
                <c:pt idx="4102">
                  <c:v>30893298.255802002</c:v>
                </c:pt>
                <c:pt idx="4103">
                  <c:v>30880820.108322002</c:v>
                </c:pt>
                <c:pt idx="4104">
                  <c:v>30868337.542898998</c:v>
                </c:pt>
                <c:pt idx="4105">
                  <c:v>30855850.554938</c:v>
                </c:pt>
                <c:pt idx="4106">
                  <c:v>30843359.139832001</c:v>
                </c:pt>
                <c:pt idx="4107">
                  <c:v>30830863.292962998</c:v>
                </c:pt>
                <c:pt idx="4108">
                  <c:v>30818363.009702001</c:v>
                </c:pt>
                <c:pt idx="4109">
                  <c:v>30805858.285405997</c:v>
                </c:pt>
                <c:pt idx="4110">
                  <c:v>30793349.115421001</c:v>
                </c:pt>
                <c:pt idx="4111">
                  <c:v>30780835.495082997</c:v>
                </c:pt>
                <c:pt idx="4112">
                  <c:v>30768317.419713002</c:v>
                </c:pt>
                <c:pt idx="4113">
                  <c:v>30755794.884622999</c:v>
                </c:pt>
                <c:pt idx="4114">
                  <c:v>30743267.885109998</c:v>
                </c:pt>
                <c:pt idx="4115">
                  <c:v>30730736.416460998</c:v>
                </c:pt>
                <c:pt idx="4116">
                  <c:v>30718200.473950997</c:v>
                </c:pt>
                <c:pt idx="4117">
                  <c:v>30705660.052840997</c:v>
                </c:pt>
                <c:pt idx="4118">
                  <c:v>30693115.148383003</c:v>
                </c:pt>
                <c:pt idx="4119">
                  <c:v>30680565.755814996</c:v>
                </c:pt>
                <c:pt idx="4120">
                  <c:v>30668011.870361999</c:v>
                </c:pt>
                <c:pt idx="4121">
                  <c:v>30655453.487237994</c:v>
                </c:pt>
                <c:pt idx="4122">
                  <c:v>30642890.601643994</c:v>
                </c:pt>
                <c:pt idx="4123">
                  <c:v>30630323.208771002</c:v>
                </c:pt>
                <c:pt idx="4124">
                  <c:v>30617751.303794</c:v>
                </c:pt>
                <c:pt idx="4125">
                  <c:v>30605174.881878998</c:v>
                </c:pt>
                <c:pt idx="4126">
                  <c:v>30592593.938177001</c:v>
                </c:pt>
                <c:pt idx="4127">
                  <c:v>30580008.467827998</c:v>
                </c:pt>
                <c:pt idx="4128">
                  <c:v>30567418.465959996</c:v>
                </c:pt>
                <c:pt idx="4129">
                  <c:v>30554823.927687995</c:v>
                </c:pt>
                <c:pt idx="4130">
                  <c:v>30542224.848113</c:v>
                </c:pt>
                <c:pt idx="4131">
                  <c:v>30529621.222325999</c:v>
                </c:pt>
                <c:pt idx="4132">
                  <c:v>30517013.045403995</c:v>
                </c:pt>
                <c:pt idx="4133">
                  <c:v>30504400.312410999</c:v>
                </c:pt>
                <c:pt idx="4134">
                  <c:v>30491783.018399004</c:v>
                </c:pt>
                <c:pt idx="4135">
                  <c:v>30479161.158408999</c:v>
                </c:pt>
                <c:pt idx="4136">
                  <c:v>30466534.727464996</c:v>
                </c:pt>
                <c:pt idx="4137">
                  <c:v>30453903.720582999</c:v>
                </c:pt>
                <c:pt idx="4138">
                  <c:v>30441268.132762004</c:v>
                </c:pt>
                <c:pt idx="4139">
                  <c:v>30428627.958992001</c:v>
                </c:pt>
                <c:pt idx="4140">
                  <c:v>30415983.194247998</c:v>
                </c:pt>
                <c:pt idx="4141">
                  <c:v>30403333.833492</c:v>
                </c:pt>
                <c:pt idx="4142">
                  <c:v>30390679.871672995</c:v>
                </c:pt>
                <c:pt idx="4143">
                  <c:v>30378021.303729001</c:v>
                </c:pt>
                <c:pt idx="4144">
                  <c:v>30365358.124582004</c:v>
                </c:pt>
                <c:pt idx="4145">
                  <c:v>30352690.329144001</c:v>
                </c:pt>
                <c:pt idx="4146">
                  <c:v>30340017.912312001</c:v>
                </c:pt>
                <c:pt idx="4147">
                  <c:v>30327340.868969001</c:v>
                </c:pt>
                <c:pt idx="4148">
                  <c:v>30314659.193989001</c:v>
                </c:pt>
                <c:pt idx="4149">
                  <c:v>30301972.882227</c:v>
                </c:pt>
                <c:pt idx="4150">
                  <c:v>30289281.92853</c:v>
                </c:pt>
                <c:pt idx="4151">
                  <c:v>30276586.32773</c:v>
                </c:pt>
                <c:pt idx="4152">
                  <c:v>30263886.074642997</c:v>
                </c:pt>
                <c:pt idx="4153">
                  <c:v>30251181.164074998</c:v>
                </c:pt>
                <c:pt idx="4154">
                  <c:v>30238471.590818997</c:v>
                </c:pt>
                <c:pt idx="4155">
                  <c:v>30225757.349650998</c:v>
                </c:pt>
                <c:pt idx="4156">
                  <c:v>30213038.435338002</c:v>
                </c:pt>
                <c:pt idx="4157">
                  <c:v>30200314.842629999</c:v>
                </c:pt>
                <c:pt idx="4158">
                  <c:v>30187586.566264</c:v>
                </c:pt>
                <c:pt idx="4159">
                  <c:v>30174853.600967001</c:v>
                </c:pt>
                <c:pt idx="4160">
                  <c:v>30162115.941446993</c:v>
                </c:pt>
                <c:pt idx="4161">
                  <c:v>30149373.582401995</c:v>
                </c:pt>
                <c:pt idx="4162">
                  <c:v>30136626.518516004</c:v>
                </c:pt>
                <c:pt idx="4163">
                  <c:v>30123874.744458996</c:v>
                </c:pt>
                <c:pt idx="4164">
                  <c:v>30111118.254884999</c:v>
                </c:pt>
                <c:pt idx="4165">
                  <c:v>30098357.044437997</c:v>
                </c:pt>
                <c:pt idx="4166">
                  <c:v>30085591.107746001</c:v>
                </c:pt>
                <c:pt idx="4167">
                  <c:v>30072820.439424001</c:v>
                </c:pt>
                <c:pt idx="4168">
                  <c:v>30060045.034070998</c:v>
                </c:pt>
                <c:pt idx="4169">
                  <c:v>30047264.886275996</c:v>
                </c:pt>
                <c:pt idx="4170">
                  <c:v>30034479.990609996</c:v>
                </c:pt>
                <c:pt idx="4171">
                  <c:v>30021690.341631997</c:v>
                </c:pt>
                <c:pt idx="4172">
                  <c:v>30008895.933887996</c:v>
                </c:pt>
                <c:pt idx="4173">
                  <c:v>29996096.761907995</c:v>
                </c:pt>
                <c:pt idx="4174">
                  <c:v>29983292.820207</c:v>
                </c:pt>
                <c:pt idx="4175">
                  <c:v>29970484.103289999</c:v>
                </c:pt>
                <c:pt idx="4176">
                  <c:v>29957670.605642997</c:v>
                </c:pt>
                <c:pt idx="4177">
                  <c:v>29944852.321740996</c:v>
                </c:pt>
                <c:pt idx="4178">
                  <c:v>29932029.246042997</c:v>
                </c:pt>
                <c:pt idx="4179">
                  <c:v>29919201.372993998</c:v>
                </c:pt>
                <c:pt idx="4180">
                  <c:v>29906368.697025999</c:v>
                </c:pt>
                <c:pt idx="4181">
                  <c:v>29893531.212555002</c:v>
                </c:pt>
                <c:pt idx="4182">
                  <c:v>29880688.913984001</c:v>
                </c:pt>
                <c:pt idx="4183">
                  <c:v>29867841.795697995</c:v>
                </c:pt>
                <c:pt idx="4184">
                  <c:v>29854989.852072999</c:v>
                </c:pt>
                <c:pt idx="4185">
                  <c:v>29842133.077464998</c:v>
                </c:pt>
                <c:pt idx="4186">
                  <c:v>29829271.466219995</c:v>
                </c:pt>
                <c:pt idx="4187">
                  <c:v>29816405.012665998</c:v>
                </c:pt>
                <c:pt idx="4188">
                  <c:v>29803533.711116999</c:v>
                </c:pt>
                <c:pt idx="4189">
                  <c:v>29790657.555874996</c:v>
                </c:pt>
                <c:pt idx="4190">
                  <c:v>29777776.541221995</c:v>
                </c:pt>
                <c:pt idx="4191">
                  <c:v>29764890.661429998</c:v>
                </c:pt>
                <c:pt idx="4192">
                  <c:v>29751999.910753999</c:v>
                </c:pt>
                <c:pt idx="4193">
                  <c:v>29739104.283434995</c:v>
                </c:pt>
                <c:pt idx="4194">
                  <c:v>29726203.773696996</c:v>
                </c:pt>
                <c:pt idx="4195">
                  <c:v>29713298.375751998</c:v>
                </c:pt>
                <c:pt idx="4196">
                  <c:v>29700388.083793998</c:v>
                </c:pt>
                <c:pt idx="4197">
                  <c:v>29687472.892003998</c:v>
                </c:pt>
                <c:pt idx="4198">
                  <c:v>29674552.794546999</c:v>
                </c:pt>
                <c:pt idx="4199">
                  <c:v>29661627.785573997</c:v>
                </c:pt>
                <c:pt idx="4200">
                  <c:v>29648697.859217998</c:v>
                </c:pt>
                <c:pt idx="4201">
                  <c:v>29635763.009600997</c:v>
                </c:pt>
                <c:pt idx="4202">
                  <c:v>29622823.230825</c:v>
                </c:pt>
                <c:pt idx="4203">
                  <c:v>29609878.516980004</c:v>
                </c:pt>
                <c:pt idx="4204">
                  <c:v>29596928.862139001</c:v>
                </c:pt>
                <c:pt idx="4205">
                  <c:v>29583974.260360997</c:v>
                </c:pt>
                <c:pt idx="4206">
                  <c:v>29571014.705686998</c:v>
                </c:pt>
                <c:pt idx="4207">
                  <c:v>29558050.192147005</c:v>
                </c:pt>
                <c:pt idx="4208">
                  <c:v>29545080.713748995</c:v>
                </c:pt>
                <c:pt idx="4209">
                  <c:v>29532106.264491998</c:v>
                </c:pt>
                <c:pt idx="4210">
                  <c:v>29519126.838354003</c:v>
                </c:pt>
                <c:pt idx="4211">
                  <c:v>29506142.429300997</c:v>
                </c:pt>
                <c:pt idx="4212">
                  <c:v>29493153.031280998</c:v>
                </c:pt>
                <c:pt idx="4213">
                  <c:v>29480158.638227005</c:v>
                </c:pt>
                <c:pt idx="4214">
                  <c:v>29467159.244057</c:v>
                </c:pt>
                <c:pt idx="4215">
                  <c:v>29454154.842672002</c:v>
                </c:pt>
                <c:pt idx="4216">
                  <c:v>29441145.427956</c:v>
                </c:pt>
                <c:pt idx="4217">
                  <c:v>29428130.993780997</c:v>
                </c:pt>
                <c:pt idx="4218">
                  <c:v>29415111.533996999</c:v>
                </c:pt>
                <c:pt idx="4219">
                  <c:v>29402087.042443994</c:v>
                </c:pt>
                <c:pt idx="4220">
                  <c:v>29389057.512943</c:v>
                </c:pt>
                <c:pt idx="4221">
                  <c:v>29376022.939297002</c:v>
                </c:pt>
                <c:pt idx="4222">
                  <c:v>29362983.315296005</c:v>
                </c:pt>
                <c:pt idx="4223">
                  <c:v>29349938.634711999</c:v>
                </c:pt>
                <c:pt idx="4224">
                  <c:v>29336888.891302001</c:v>
                </c:pt>
                <c:pt idx="4225">
                  <c:v>29323834.078805</c:v>
                </c:pt>
                <c:pt idx="4226">
                  <c:v>29310774.190944999</c:v>
                </c:pt>
                <c:pt idx="4227">
                  <c:v>29297709.221427996</c:v>
                </c:pt>
                <c:pt idx="4228">
                  <c:v>29284639.163945995</c:v>
                </c:pt>
                <c:pt idx="4229">
                  <c:v>29271564.012171</c:v>
                </c:pt>
                <c:pt idx="4230">
                  <c:v>29258483.759760998</c:v>
                </c:pt>
                <c:pt idx="4231">
                  <c:v>29245398.400357001</c:v>
                </c:pt>
                <c:pt idx="4232">
                  <c:v>29232307.927581996</c:v>
                </c:pt>
                <c:pt idx="4233">
                  <c:v>29219212.335044</c:v>
                </c:pt>
                <c:pt idx="4234">
                  <c:v>29206111.616333004</c:v>
                </c:pt>
                <c:pt idx="4235">
                  <c:v>29193005.765022997</c:v>
                </c:pt>
                <c:pt idx="4236">
                  <c:v>29179894.774668995</c:v>
                </c:pt>
                <c:pt idx="4237">
                  <c:v>29166778.638811</c:v>
                </c:pt>
                <c:pt idx="4238">
                  <c:v>29153657.350972999</c:v>
                </c:pt>
                <c:pt idx="4239">
                  <c:v>29140530.904659998</c:v>
                </c:pt>
                <c:pt idx="4240">
                  <c:v>29127399.293359</c:v>
                </c:pt>
                <c:pt idx="4241">
                  <c:v>29114262.510543</c:v>
                </c:pt>
                <c:pt idx="4242">
                  <c:v>29101120.549664997</c:v>
                </c:pt>
                <c:pt idx="4243">
                  <c:v>29087973.404162001</c:v>
                </c:pt>
                <c:pt idx="4244">
                  <c:v>29074821.067453995</c:v>
                </c:pt>
                <c:pt idx="4245">
                  <c:v>29061663.532942001</c:v>
                </c:pt>
                <c:pt idx="4246">
                  <c:v>29048500.794010997</c:v>
                </c:pt>
                <c:pt idx="4247">
                  <c:v>29035332.844028998</c:v>
                </c:pt>
                <c:pt idx="4248">
                  <c:v>29022159.676345002</c:v>
                </c:pt>
                <c:pt idx="4249">
                  <c:v>29008981.284289997</c:v>
                </c:pt>
                <c:pt idx="4250">
                  <c:v>28995797.661180999</c:v>
                </c:pt>
                <c:pt idx="4251">
                  <c:v>28982608.800312001</c:v>
                </c:pt>
                <c:pt idx="4252">
                  <c:v>28969414.694963999</c:v>
                </c:pt>
                <c:pt idx="4253">
                  <c:v>28956215.338397004</c:v>
                </c:pt>
                <c:pt idx="4254">
                  <c:v>28943010.723855995</c:v>
                </c:pt>
                <c:pt idx="4255">
                  <c:v>28929800.844563998</c:v>
                </c:pt>
                <c:pt idx="4256">
                  <c:v>28916585.69373</c:v>
                </c:pt>
                <c:pt idx="4257">
                  <c:v>28903365.264542997</c:v>
                </c:pt>
                <c:pt idx="4258">
                  <c:v>28890139.550175</c:v>
                </c:pt>
                <c:pt idx="4259">
                  <c:v>28876908.543778997</c:v>
                </c:pt>
                <c:pt idx="4260">
                  <c:v>28863672.238488998</c:v>
                </c:pt>
                <c:pt idx="4261">
                  <c:v>28850430.627424005</c:v>
                </c:pt>
                <c:pt idx="4262">
                  <c:v>28837183.703680996</c:v>
                </c:pt>
                <c:pt idx="4263">
                  <c:v>28823931.460339997</c:v>
                </c:pt>
                <c:pt idx="4264">
                  <c:v>28810673.890464</c:v>
                </c:pt>
                <c:pt idx="4265">
                  <c:v>28797410.987095997</c:v>
                </c:pt>
                <c:pt idx="4266">
                  <c:v>28784142.743259996</c:v>
                </c:pt>
                <c:pt idx="4267">
                  <c:v>28770869.151962999</c:v>
                </c:pt>
                <c:pt idx="4268">
                  <c:v>28757590.206193</c:v>
                </c:pt>
                <c:pt idx="4269">
                  <c:v>28744305.898917999</c:v>
                </c:pt>
                <c:pt idx="4270">
                  <c:v>28731016.223087996</c:v>
                </c:pt>
                <c:pt idx="4271">
                  <c:v>28717721.171636</c:v>
                </c:pt>
                <c:pt idx="4272">
                  <c:v>28704420.737472996</c:v>
                </c:pt>
                <c:pt idx="4273">
                  <c:v>28691114.913493995</c:v>
                </c:pt>
                <c:pt idx="4274">
                  <c:v>28677803.692572001</c:v>
                </c:pt>
                <c:pt idx="4275">
                  <c:v>28664487.067562997</c:v>
                </c:pt>
                <c:pt idx="4276">
                  <c:v>28651165.031304006</c:v>
                </c:pt>
                <c:pt idx="4277">
                  <c:v>28637837.576611996</c:v>
                </c:pt>
                <c:pt idx="4278">
                  <c:v>28624504.696286004</c:v>
                </c:pt>
                <c:pt idx="4279">
                  <c:v>28611166.383103002</c:v>
                </c:pt>
                <c:pt idx="4280">
                  <c:v>28597822.629824001</c:v>
                </c:pt>
                <c:pt idx="4281">
                  <c:v>28584473.429187998</c:v>
                </c:pt>
                <c:pt idx="4282">
                  <c:v>28571118.773916997</c:v>
                </c:pt>
                <c:pt idx="4283">
                  <c:v>28557758.656711001</c:v>
                </c:pt>
                <c:pt idx="4284">
                  <c:v>28544393.070250999</c:v>
                </c:pt>
                <c:pt idx="4285">
                  <c:v>28531022.007200997</c:v>
                </c:pt>
                <c:pt idx="4286">
                  <c:v>28517645.460200995</c:v>
                </c:pt>
                <c:pt idx="4287">
                  <c:v>28504263.421873998</c:v>
                </c:pt>
                <c:pt idx="4288">
                  <c:v>28490875.884824</c:v>
                </c:pt>
                <c:pt idx="4289">
                  <c:v>28477482.841630995</c:v>
                </c:pt>
                <c:pt idx="4290">
                  <c:v>28464084.284859996</c:v>
                </c:pt>
                <c:pt idx="4291">
                  <c:v>28450680.207052998</c:v>
                </c:pt>
                <c:pt idx="4292">
                  <c:v>28437270.600733001</c:v>
                </c:pt>
                <c:pt idx="4293">
                  <c:v>28423855.458400998</c:v>
                </c:pt>
                <c:pt idx="4294">
                  <c:v>28410434.772540998</c:v>
                </c:pt>
                <c:pt idx="4295">
                  <c:v>28397008.535613995</c:v>
                </c:pt>
                <c:pt idx="4296">
                  <c:v>28383576.740061995</c:v>
                </c:pt>
                <c:pt idx="4297">
                  <c:v>28370139.378306005</c:v>
                </c:pt>
                <c:pt idx="4298">
                  <c:v>28356696.442746997</c:v>
                </c:pt>
                <c:pt idx="4299">
                  <c:v>28343247.925764997</c:v>
                </c:pt>
                <c:pt idx="4300">
                  <c:v>28329793.819720004</c:v>
                </c:pt>
                <c:pt idx="4301">
                  <c:v>28316334.116952002</c:v>
                </c:pt>
                <c:pt idx="4302">
                  <c:v>28302868.809776999</c:v>
                </c:pt>
                <c:pt idx="4303">
                  <c:v>28289397.890494</c:v>
                </c:pt>
                <c:pt idx="4304">
                  <c:v>28275921.351379</c:v>
                </c:pt>
                <c:pt idx="4305">
                  <c:v>28262439.184687998</c:v>
                </c:pt>
                <c:pt idx="4306">
                  <c:v>28248951.382656001</c:v>
                </c:pt>
                <c:pt idx="4307">
                  <c:v>28235457.937496997</c:v>
                </c:pt>
                <c:pt idx="4308">
                  <c:v>28221958.841402002</c:v>
                </c:pt>
                <c:pt idx="4309">
                  <c:v>28208454.086542998</c:v>
                </c:pt>
                <c:pt idx="4310">
                  <c:v>28194943.665069997</c:v>
                </c:pt>
                <c:pt idx="4311">
                  <c:v>28181427.569111995</c:v>
                </c:pt>
                <c:pt idx="4312">
                  <c:v>28167905.790775996</c:v>
                </c:pt>
                <c:pt idx="4313">
                  <c:v>28154378.322147999</c:v>
                </c:pt>
                <c:pt idx="4314">
                  <c:v>28140845.155292001</c:v>
                </c:pt>
                <c:pt idx="4315">
                  <c:v>28127306.282250997</c:v>
                </c:pt>
                <c:pt idx="4316">
                  <c:v>28113761.695046</c:v>
                </c:pt>
                <c:pt idx="4317">
                  <c:v>28100211.385676995</c:v>
                </c:pt>
                <c:pt idx="4318">
                  <c:v>28086655.346119005</c:v>
                </c:pt>
                <c:pt idx="4319">
                  <c:v>28073093.568330001</c:v>
                </c:pt>
                <c:pt idx="4320">
                  <c:v>28059526.044241995</c:v>
                </c:pt>
                <c:pt idx="4321">
                  <c:v>28045952.765767995</c:v>
                </c:pt>
                <c:pt idx="4322">
                  <c:v>28032373.724796001</c:v>
                </c:pt>
                <c:pt idx="4323">
                  <c:v>28018788.913194001</c:v>
                </c:pt>
                <c:pt idx="4324">
                  <c:v>28005198.322806001</c:v>
                </c:pt>
                <c:pt idx="4325">
                  <c:v>27991601.945455994</c:v>
                </c:pt>
                <c:pt idx="4326">
                  <c:v>27977999.772944</c:v>
                </c:pt>
                <c:pt idx="4327">
                  <c:v>27964391.797045995</c:v>
                </c:pt>
                <c:pt idx="4328">
                  <c:v>27950778.009520005</c:v>
                </c:pt>
                <c:pt idx="4329">
                  <c:v>27937158.402097002</c:v>
                </c:pt>
                <c:pt idx="4330">
                  <c:v>27923532.966487002</c:v>
                </c:pt>
                <c:pt idx="4331">
                  <c:v>27909901.694377001</c:v>
                </c:pt>
                <c:pt idx="4332">
                  <c:v>27896264.577431995</c:v>
                </c:pt>
                <c:pt idx="4333">
                  <c:v>27882621.607292999</c:v>
                </c:pt>
                <c:pt idx="4334">
                  <c:v>27868972.775579002</c:v>
                </c:pt>
                <c:pt idx="4335">
                  <c:v>27855318.073883995</c:v>
                </c:pt>
                <c:pt idx="4336">
                  <c:v>27841657.493781995</c:v>
                </c:pt>
                <c:pt idx="4337">
                  <c:v>27827991.02682</c:v>
                </c:pt>
                <c:pt idx="4338">
                  <c:v>27814318.664525002</c:v>
                </c:pt>
                <c:pt idx="4339">
                  <c:v>27800640.398398999</c:v>
                </c:pt>
                <c:pt idx="4340">
                  <c:v>27786956.219919998</c:v>
                </c:pt>
                <c:pt idx="4341">
                  <c:v>27773266.120545</c:v>
                </c:pt>
                <c:pt idx="4342">
                  <c:v>27759570.091704</c:v>
                </c:pt>
                <c:pt idx="4343">
                  <c:v>27745868.124806006</c:v>
                </c:pt>
                <c:pt idx="4344">
                  <c:v>27732160.211235002</c:v>
                </c:pt>
                <c:pt idx="4345">
                  <c:v>27718446.342351001</c:v>
                </c:pt>
                <c:pt idx="4346">
                  <c:v>27704726.509491995</c:v>
                </c:pt>
                <c:pt idx="4347">
                  <c:v>27691000.703967996</c:v>
                </c:pt>
                <c:pt idx="4348">
                  <c:v>27677268.917068996</c:v>
                </c:pt>
                <c:pt idx="4349">
                  <c:v>27663531.140059005</c:v>
                </c:pt>
                <c:pt idx="4350">
                  <c:v>27649787.364177</c:v>
                </c:pt>
                <c:pt idx="4351">
                  <c:v>27636037.580639996</c:v>
                </c:pt>
                <c:pt idx="4352">
                  <c:v>27622281.780638997</c:v>
                </c:pt>
                <c:pt idx="4353">
                  <c:v>27608519.955340002</c:v>
                </c:pt>
                <c:pt idx="4354">
                  <c:v>27594752.095884997</c:v>
                </c:pt>
                <c:pt idx="4355">
                  <c:v>27580978.193392999</c:v>
                </c:pt>
                <c:pt idx="4356">
                  <c:v>27567198.238955002</c:v>
                </c:pt>
                <c:pt idx="4357">
                  <c:v>27553412.223638996</c:v>
                </c:pt>
                <c:pt idx="4358">
                  <c:v>27539620.138490003</c:v>
                </c:pt>
                <c:pt idx="4359">
                  <c:v>27525821.974523999</c:v>
                </c:pt>
                <c:pt idx="4360">
                  <c:v>27512017.722734001</c:v>
                </c:pt>
                <c:pt idx="4361">
                  <c:v>27498207.374088999</c:v>
                </c:pt>
                <c:pt idx="4362">
                  <c:v>27484390.919530001</c:v>
                </c:pt>
                <c:pt idx="4363">
                  <c:v>27470568.349975996</c:v>
                </c:pt>
                <c:pt idx="4364">
                  <c:v>27456739.656317003</c:v>
                </c:pt>
                <c:pt idx="4365">
                  <c:v>27442904.829420999</c:v>
                </c:pt>
                <c:pt idx="4366">
                  <c:v>27429063.860127002</c:v>
                </c:pt>
                <c:pt idx="4367">
                  <c:v>27415216.739250999</c:v>
                </c:pt>
                <c:pt idx="4368">
                  <c:v>27401363.457582001</c:v>
                </c:pt>
                <c:pt idx="4369">
                  <c:v>27387504.005882997</c:v>
                </c:pt>
                <c:pt idx="4370">
                  <c:v>27373638.374891002</c:v>
                </c:pt>
                <c:pt idx="4371">
                  <c:v>27359766.555319</c:v>
                </c:pt>
                <c:pt idx="4372">
                  <c:v>27345888.537850998</c:v>
                </c:pt>
                <c:pt idx="4373">
                  <c:v>27332004.313145999</c:v>
                </c:pt>
                <c:pt idx="4374">
                  <c:v>27318113.871836998</c:v>
                </c:pt>
                <c:pt idx="4375">
                  <c:v>27304217.204530999</c:v>
                </c:pt>
                <c:pt idx="4376">
                  <c:v>27290314.301806998</c:v>
                </c:pt>
                <c:pt idx="4377">
                  <c:v>27276405.154217999</c:v>
                </c:pt>
                <c:pt idx="4378">
                  <c:v>27262489.752292</c:v>
                </c:pt>
                <c:pt idx="4379">
                  <c:v>27248568.086527999</c:v>
                </c:pt>
                <c:pt idx="4380">
                  <c:v>27234640.147397999</c:v>
                </c:pt>
                <c:pt idx="4381">
                  <c:v>27220705.925348997</c:v>
                </c:pt>
                <c:pt idx="4382">
                  <c:v>27206765.410800997</c:v>
                </c:pt>
                <c:pt idx="4383">
                  <c:v>27192818.594144005</c:v>
                </c:pt>
                <c:pt idx="4384">
                  <c:v>27178865.465743996</c:v>
                </c:pt>
                <c:pt idx="4385">
                  <c:v>27164906.015937999</c:v>
                </c:pt>
                <c:pt idx="4386">
                  <c:v>27150940.235036001</c:v>
                </c:pt>
                <c:pt idx="4387">
                  <c:v>27136968.113318998</c:v>
                </c:pt>
                <c:pt idx="4388">
                  <c:v>27122989.641043995</c:v>
                </c:pt>
                <c:pt idx="4389">
                  <c:v>27109004.808437001</c:v>
                </c:pt>
                <c:pt idx="4390">
                  <c:v>27095013.605696999</c:v>
                </c:pt>
                <c:pt idx="4391">
                  <c:v>27081016.022994999</c:v>
                </c:pt>
                <c:pt idx="4392">
                  <c:v>27067012.050476</c:v>
                </c:pt>
                <c:pt idx="4393">
                  <c:v>27053001.678254005</c:v>
                </c:pt>
                <c:pt idx="4394">
                  <c:v>27038984.896416999</c:v>
                </c:pt>
                <c:pt idx="4395">
                  <c:v>27024961.695023</c:v>
                </c:pt>
                <c:pt idx="4396">
                  <c:v>27010932.064103</c:v>
                </c:pt>
                <c:pt idx="4397">
                  <c:v>26996895.993657995</c:v>
                </c:pt>
                <c:pt idx="4398">
                  <c:v>26982853.473661996</c:v>
                </c:pt>
                <c:pt idx="4399">
                  <c:v>26968804.494059999</c:v>
                </c:pt>
                <c:pt idx="4400">
                  <c:v>26954749.044767</c:v>
                </c:pt>
                <c:pt idx="4401">
                  <c:v>26940687.115669999</c:v>
                </c:pt>
                <c:pt idx="4402">
                  <c:v>26926618.696628001</c:v>
                </c:pt>
                <c:pt idx="4403">
                  <c:v>26912543.777469002</c:v>
                </c:pt>
                <c:pt idx="4404">
                  <c:v>26898462.347992998</c:v>
                </c:pt>
                <c:pt idx="4405">
                  <c:v>26884374.397969</c:v>
                </c:pt>
                <c:pt idx="4406">
                  <c:v>26870279.91714</c:v>
                </c:pt>
                <c:pt idx="4407">
                  <c:v>26856178.895216998</c:v>
                </c:pt>
                <c:pt idx="4408">
                  <c:v>26842071.321880002</c:v>
                </c:pt>
                <c:pt idx="4409">
                  <c:v>26827957.186783001</c:v>
                </c:pt>
                <c:pt idx="4410">
                  <c:v>26813836.479546998</c:v>
                </c:pt>
                <c:pt idx="4411">
                  <c:v>26799709.189764999</c:v>
                </c:pt>
                <c:pt idx="4412">
                  <c:v>26785575.306999005</c:v>
                </c:pt>
                <c:pt idx="4413">
                  <c:v>26771434.820780005</c:v>
                </c:pt>
                <c:pt idx="4414">
                  <c:v>26757287.720611997</c:v>
                </c:pt>
                <c:pt idx="4415">
                  <c:v>26743133.995964997</c:v>
                </c:pt>
                <c:pt idx="4416">
                  <c:v>26728973.636280004</c:v>
                </c:pt>
                <c:pt idx="4417">
                  <c:v>26714806.630968001</c:v>
                </c:pt>
                <c:pt idx="4418">
                  <c:v>26700632.969407998</c:v>
                </c:pt>
                <c:pt idx="4419">
                  <c:v>26686452.640949</c:v>
                </c:pt>
                <c:pt idx="4420">
                  <c:v>26672265.634909004</c:v>
                </c:pt>
                <c:pt idx="4421">
                  <c:v>26658071.940574996</c:v>
                </c:pt>
                <c:pt idx="4422">
                  <c:v>26643871.547201995</c:v>
                </c:pt>
                <c:pt idx="4423">
                  <c:v>26629664.444015995</c:v>
                </c:pt>
                <c:pt idx="4424">
                  <c:v>26615450.620209001</c:v>
                </c:pt>
                <c:pt idx="4425">
                  <c:v>26601230.064941995</c:v>
                </c:pt>
                <c:pt idx="4426">
                  <c:v>26587002.767346997</c:v>
                </c:pt>
                <c:pt idx="4427">
                  <c:v>26572768.716520004</c:v>
                </c:pt>
                <c:pt idx="4428">
                  <c:v>26558527.901528995</c:v>
                </c:pt>
                <c:pt idx="4429">
                  <c:v>26544280.311409</c:v>
                </c:pt>
                <c:pt idx="4430">
                  <c:v>26530025.93516</c:v>
                </c:pt>
                <c:pt idx="4431">
                  <c:v>26515764.761754997</c:v>
                </c:pt>
                <c:pt idx="4432">
                  <c:v>26501496.780130997</c:v>
                </c:pt>
                <c:pt idx="4433">
                  <c:v>26487221.979192</c:v>
                </c:pt>
                <c:pt idx="4434">
                  <c:v>26472940.347812995</c:v>
                </c:pt>
                <c:pt idx="4435">
                  <c:v>26458651.874834001</c:v>
                </c:pt>
                <c:pt idx="4436">
                  <c:v>26444356.549062997</c:v>
                </c:pt>
                <c:pt idx="4437">
                  <c:v>26430054.359273002</c:v>
                </c:pt>
                <c:pt idx="4438">
                  <c:v>26415745.294206999</c:v>
                </c:pt>
                <c:pt idx="4439">
                  <c:v>26401429.342572998</c:v>
                </c:pt>
                <c:pt idx="4440">
                  <c:v>26387106.493046995</c:v>
                </c:pt>
                <c:pt idx="4441">
                  <c:v>26372776.734269999</c:v>
                </c:pt>
                <c:pt idx="4442">
                  <c:v>26358440.054850001</c:v>
                </c:pt>
                <c:pt idx="4443">
                  <c:v>26344096.443364002</c:v>
                </c:pt>
                <c:pt idx="4444">
                  <c:v>26329745.888349999</c:v>
                </c:pt>
                <c:pt idx="4445">
                  <c:v>26315388.378318001</c:v>
                </c:pt>
                <c:pt idx="4446">
                  <c:v>26301023.901738998</c:v>
                </c:pt>
                <c:pt idx="4447">
                  <c:v>26286652.447052997</c:v>
                </c:pt>
                <c:pt idx="4448">
                  <c:v>26272274.002664</c:v>
                </c:pt>
                <c:pt idx="4449">
                  <c:v>26257888.556942001</c:v>
                </c:pt>
                <c:pt idx="4450">
                  <c:v>26243496.098225001</c:v>
                </c:pt>
                <c:pt idx="4451">
                  <c:v>26229096.614812005</c:v>
                </c:pt>
                <c:pt idx="4452">
                  <c:v>26214690.094969999</c:v>
                </c:pt>
                <c:pt idx="4453">
                  <c:v>26200276.526930001</c:v>
                </c:pt>
                <c:pt idx="4454">
                  <c:v>26185855.898889001</c:v>
                </c:pt>
                <c:pt idx="4455">
                  <c:v>26171428.199009001</c:v>
                </c:pt>
                <c:pt idx="4456">
                  <c:v>26156993.415414996</c:v>
                </c:pt>
                <c:pt idx="4457">
                  <c:v>26142551.536197003</c:v>
                </c:pt>
                <c:pt idx="4458">
                  <c:v>26128102.549411997</c:v>
                </c:pt>
                <c:pt idx="4459">
                  <c:v>26113646.443076998</c:v>
                </c:pt>
                <c:pt idx="4460">
                  <c:v>26099183.205177002</c:v>
                </c:pt>
                <c:pt idx="4461">
                  <c:v>26084712.823657997</c:v>
                </c:pt>
                <c:pt idx="4462">
                  <c:v>26070235.286432996</c:v>
                </c:pt>
                <c:pt idx="4463">
                  <c:v>26055750.581375998</c:v>
                </c:pt>
                <c:pt idx="4464">
                  <c:v>26041258.696326002</c:v>
                </c:pt>
                <c:pt idx="4465">
                  <c:v>26026759.619086005</c:v>
                </c:pt>
                <c:pt idx="4466">
                  <c:v>26012253.337421</c:v>
                </c:pt>
                <c:pt idx="4467">
                  <c:v>25997739.839058999</c:v>
                </c:pt>
                <c:pt idx="4468">
                  <c:v>25983219.111692999</c:v>
                </c:pt>
                <c:pt idx="4469">
                  <c:v>25968691.142976999</c:v>
                </c:pt>
                <c:pt idx="4470">
                  <c:v>25954155.920529</c:v>
                </c:pt>
                <c:pt idx="4471">
                  <c:v>25939613.431929</c:v>
                </c:pt>
                <c:pt idx="4472">
                  <c:v>25925063.664719</c:v>
                </c:pt>
                <c:pt idx="4473">
                  <c:v>25910506.606406003</c:v>
                </c:pt>
                <c:pt idx="4474">
                  <c:v>25895942.244454999</c:v>
                </c:pt>
                <c:pt idx="4475">
                  <c:v>25881370.566296998</c:v>
                </c:pt>
                <c:pt idx="4476">
                  <c:v>25866791.559322003</c:v>
                </c:pt>
                <c:pt idx="4477">
                  <c:v>25852205.210884001</c:v>
                </c:pt>
                <c:pt idx="4478">
                  <c:v>25837611.508296005</c:v>
                </c:pt>
                <c:pt idx="4479">
                  <c:v>25823010.438836999</c:v>
                </c:pt>
                <c:pt idx="4480">
                  <c:v>25808401.989740994</c:v>
                </c:pt>
                <c:pt idx="4481">
                  <c:v>25793786.14821</c:v>
                </c:pt>
                <c:pt idx="4482">
                  <c:v>25779162.901400995</c:v>
                </c:pt>
                <c:pt idx="4483">
                  <c:v>25764532.236435</c:v>
                </c:pt>
                <c:pt idx="4484">
                  <c:v>25749894.140393998</c:v>
                </c:pt>
                <c:pt idx="4485">
                  <c:v>25735248.600320004</c:v>
                </c:pt>
                <c:pt idx="4486">
                  <c:v>25720595.603215002</c:v>
                </c:pt>
                <c:pt idx="4487">
                  <c:v>25705935.136041</c:v>
                </c:pt>
                <c:pt idx="4488">
                  <c:v>25691267.18572</c:v>
                </c:pt>
                <c:pt idx="4489">
                  <c:v>25676591.739137001</c:v>
                </c:pt>
                <c:pt idx="4490">
                  <c:v>25661908.783132002</c:v>
                </c:pt>
                <c:pt idx="4491">
                  <c:v>25647218.304508001</c:v>
                </c:pt>
                <c:pt idx="4492">
                  <c:v>25632520.290026005</c:v>
                </c:pt>
                <c:pt idx="4493">
                  <c:v>25617814.726407997</c:v>
                </c:pt>
                <c:pt idx="4494">
                  <c:v>25603101.600333001</c:v>
                </c:pt>
                <c:pt idx="4495">
                  <c:v>25588380.89844</c:v>
                </c:pt>
                <c:pt idx="4496">
                  <c:v>25573652.607327003</c:v>
                </c:pt>
                <c:pt idx="4497">
                  <c:v>25558916.713551</c:v>
                </c:pt>
                <c:pt idx="4498">
                  <c:v>25544173.203626998</c:v>
                </c:pt>
                <c:pt idx="4499">
                  <c:v>25529422.064027</c:v>
                </c:pt>
                <c:pt idx="4500">
                  <c:v>25514663.281184997</c:v>
                </c:pt>
                <c:pt idx="4501">
                  <c:v>25499896.841488995</c:v>
                </c:pt>
                <c:pt idx="4502">
                  <c:v>25485122.731286999</c:v>
                </c:pt>
                <c:pt idx="4503">
                  <c:v>25470340.936884001</c:v>
                </c:pt>
                <c:pt idx="4504">
                  <c:v>25455551.444542997</c:v>
                </c:pt>
                <c:pt idx="4505">
                  <c:v>25440754.240482997</c:v>
                </c:pt>
                <c:pt idx="4506">
                  <c:v>25425949.310883</c:v>
                </c:pt>
                <c:pt idx="4507">
                  <c:v>25411136.641876996</c:v>
                </c:pt>
                <c:pt idx="4508">
                  <c:v>25396316.219555005</c:v>
                </c:pt>
                <c:pt idx="4509">
                  <c:v>25381488.029966</c:v>
                </c:pt>
                <c:pt idx="4510">
                  <c:v>25366652.059113</c:v>
                </c:pt>
                <c:pt idx="4511">
                  <c:v>25351808.292957999</c:v>
                </c:pt>
                <c:pt idx="4512">
                  <c:v>25336956.717417002</c:v>
                </c:pt>
                <c:pt idx="4513">
                  <c:v>25322097.318364009</c:v>
                </c:pt>
                <c:pt idx="4514">
                  <c:v>25307230.081626002</c:v>
                </c:pt>
                <c:pt idx="4515">
                  <c:v>25292354.992988002</c:v>
                </c:pt>
                <c:pt idx="4516">
                  <c:v>25277472.038189005</c:v>
                </c:pt>
                <c:pt idx="4517">
                  <c:v>25262581.202925</c:v>
                </c:pt>
                <c:pt idx="4518">
                  <c:v>25247682.472845998</c:v>
                </c:pt>
                <c:pt idx="4519">
                  <c:v>25232775.833555005</c:v>
                </c:pt>
                <c:pt idx="4520">
                  <c:v>25217861.270613994</c:v>
                </c:pt>
                <c:pt idx="4521">
                  <c:v>25202938.769536</c:v>
                </c:pt>
                <c:pt idx="4522">
                  <c:v>25188008.315790001</c:v>
                </c:pt>
                <c:pt idx="4523">
                  <c:v>25173069.894797999</c:v>
                </c:pt>
                <c:pt idx="4524">
                  <c:v>25158123.491936997</c:v>
                </c:pt>
                <c:pt idx="4525">
                  <c:v>25143169.092537999</c:v>
                </c:pt>
                <c:pt idx="4526">
                  <c:v>25128206.681884997</c:v>
                </c:pt>
                <c:pt idx="4527">
                  <c:v>25113236.245213997</c:v>
                </c:pt>
                <c:pt idx="4528">
                  <c:v>25098257.767717995</c:v>
                </c:pt>
                <c:pt idx="4529">
                  <c:v>25083271.234538998</c:v>
                </c:pt>
                <c:pt idx="4530">
                  <c:v>25068276.630775001</c:v>
                </c:pt>
                <c:pt idx="4531">
                  <c:v>25053273.941473998</c:v>
                </c:pt>
                <c:pt idx="4532">
                  <c:v>25038263.151639</c:v>
                </c:pt>
                <c:pt idx="4533">
                  <c:v>25023244.246222999</c:v>
                </c:pt>
                <c:pt idx="4534">
                  <c:v>25008217.210131999</c:v>
                </c:pt>
                <c:pt idx="4535">
                  <c:v>24993182.028223999</c:v>
                </c:pt>
                <c:pt idx="4536">
                  <c:v>24978138.685309999</c:v>
                </c:pt>
                <c:pt idx="4537">
                  <c:v>24963087.166149005</c:v>
                </c:pt>
                <c:pt idx="4538">
                  <c:v>24948027.455454998</c:v>
                </c:pt>
                <c:pt idx="4539">
                  <c:v>24932959.537890997</c:v>
                </c:pt>
                <c:pt idx="4540">
                  <c:v>24917883.39807</c:v>
                </c:pt>
                <c:pt idx="4541">
                  <c:v>24902799.020559005</c:v>
                </c:pt>
                <c:pt idx="4542">
                  <c:v>24887706.389871996</c:v>
                </c:pt>
                <c:pt idx="4543">
                  <c:v>24872605.490474995</c:v>
                </c:pt>
                <c:pt idx="4544">
                  <c:v>24857496.306784004</c:v>
                </c:pt>
                <c:pt idx="4545">
                  <c:v>24842378.823164001</c:v>
                </c:pt>
                <c:pt idx="4546">
                  <c:v>24827253.023929998</c:v>
                </c:pt>
                <c:pt idx="4547">
                  <c:v>24812118.893347997</c:v>
                </c:pt>
                <c:pt idx="4548">
                  <c:v>24796976.415630996</c:v>
                </c:pt>
                <c:pt idx="4549">
                  <c:v>24781825.574942</c:v>
                </c:pt>
                <c:pt idx="4550">
                  <c:v>24766666.355390999</c:v>
                </c:pt>
                <c:pt idx="4551">
                  <c:v>24751498.741040993</c:v>
                </c:pt>
                <c:pt idx="4552">
                  <c:v>24736322.715897996</c:v>
                </c:pt>
                <c:pt idx="4553">
                  <c:v>24721138.263920002</c:v>
                </c:pt>
                <c:pt idx="4554">
                  <c:v>24705945.369010996</c:v>
                </c:pt>
                <c:pt idx="4555">
                  <c:v>24690744.015023999</c:v>
                </c:pt>
                <c:pt idx="4556">
                  <c:v>24675534.185757</c:v>
                </c:pt>
                <c:pt idx="4557">
                  <c:v>24660315.864959005</c:v>
                </c:pt>
                <c:pt idx="4558">
                  <c:v>24645089.036323003</c:v>
                </c:pt>
                <c:pt idx="4559">
                  <c:v>24629853.683489997</c:v>
                </c:pt>
                <c:pt idx="4560">
                  <c:v>24614609.790047996</c:v>
                </c:pt>
                <c:pt idx="4561">
                  <c:v>24599357.339529004</c:v>
                </c:pt>
                <c:pt idx="4562">
                  <c:v>24584096.315414</c:v>
                </c:pt>
                <c:pt idx="4563">
                  <c:v>24568826.701129001</c:v>
                </c:pt>
                <c:pt idx="4564">
                  <c:v>24553548.480045997</c:v>
                </c:pt>
                <c:pt idx="4565">
                  <c:v>24538261.635480005</c:v>
                </c:pt>
                <c:pt idx="4566">
                  <c:v>24522966.150695</c:v>
                </c:pt>
                <c:pt idx="4567">
                  <c:v>24507662.008896001</c:v>
                </c:pt>
                <c:pt idx="4568">
                  <c:v>24492349.193236999</c:v>
                </c:pt>
                <c:pt idx="4569">
                  <c:v>24477027.686811995</c:v>
                </c:pt>
                <c:pt idx="4570">
                  <c:v>24461697.472662997</c:v>
                </c:pt>
                <c:pt idx="4571">
                  <c:v>24446358.533775002</c:v>
                </c:pt>
                <c:pt idx="4572">
                  <c:v>24431010.853074998</c:v>
                </c:pt>
                <c:pt idx="4573">
                  <c:v>24415654.413434997</c:v>
                </c:pt>
                <c:pt idx="4574">
                  <c:v>24400289.197670002</c:v>
                </c:pt>
                <c:pt idx="4575">
                  <c:v>24384915.188538998</c:v>
                </c:pt>
                <c:pt idx="4576">
                  <c:v>24369532.368742999</c:v>
                </c:pt>
                <c:pt idx="4577">
                  <c:v>24354140.720924001</c:v>
                </c:pt>
                <c:pt idx="4578">
                  <c:v>24338740.227668997</c:v>
                </c:pt>
                <c:pt idx="4579">
                  <c:v>24323330.871506006</c:v>
                </c:pt>
                <c:pt idx="4580">
                  <c:v>24307912.634904005</c:v>
                </c:pt>
                <c:pt idx="4581">
                  <c:v>24292485.500274997</c:v>
                </c:pt>
                <c:pt idx="4582">
                  <c:v>24277049.449969996</c:v>
                </c:pt>
                <c:pt idx="4583">
                  <c:v>24261604.466283996</c:v>
                </c:pt>
                <c:pt idx="4584">
                  <c:v>24246150.53145</c:v>
                </c:pt>
                <c:pt idx="4585">
                  <c:v>24230687.627643995</c:v>
                </c:pt>
                <c:pt idx="4586">
                  <c:v>24215215.736981001</c:v>
                </c:pt>
                <c:pt idx="4587">
                  <c:v>24199734.841513995</c:v>
                </c:pt>
                <c:pt idx="4588">
                  <c:v>24184244.923239995</c:v>
                </c:pt>
                <c:pt idx="4589">
                  <c:v>24168745.964092996</c:v>
                </c:pt>
                <c:pt idx="4590">
                  <c:v>24153237.945944995</c:v>
                </c:pt>
                <c:pt idx="4591">
                  <c:v>24137720.850609999</c:v>
                </c:pt>
                <c:pt idx="4592">
                  <c:v>24122194.659837998</c:v>
                </c:pt>
                <c:pt idx="4593">
                  <c:v>24106659.355319001</c:v>
                </c:pt>
                <c:pt idx="4594">
                  <c:v>24091114.918678995</c:v>
                </c:pt>
                <c:pt idx="4595">
                  <c:v>24075561.331485</c:v>
                </c:pt>
                <c:pt idx="4596">
                  <c:v>24059998.575239997</c:v>
                </c:pt>
                <c:pt idx="4597">
                  <c:v>24044426.631383006</c:v>
                </c:pt>
                <c:pt idx="4598">
                  <c:v>24028845.481291991</c:v>
                </c:pt>
                <c:pt idx="4599">
                  <c:v>24013255.106279999</c:v>
                </c:pt>
                <c:pt idx="4600">
                  <c:v>23997655.487597995</c:v>
                </c:pt>
                <c:pt idx="4601">
                  <c:v>23982046.606433999</c:v>
                </c:pt>
                <c:pt idx="4602">
                  <c:v>23966428.443907995</c:v>
                </c:pt>
                <c:pt idx="4603">
                  <c:v>23950800.981077991</c:v>
                </c:pt>
                <c:pt idx="4604">
                  <c:v>23935164.198940001</c:v>
                </c:pt>
                <c:pt idx="4605">
                  <c:v>23919518.078419</c:v>
                </c:pt>
                <c:pt idx="4606">
                  <c:v>23903862.600381006</c:v>
                </c:pt>
                <c:pt idx="4607">
                  <c:v>23888197.745620996</c:v>
                </c:pt>
                <c:pt idx="4608">
                  <c:v>23872523.494871996</c:v>
                </c:pt>
                <c:pt idx="4609">
                  <c:v>23856839.828798998</c:v>
                </c:pt>
                <c:pt idx="4610">
                  <c:v>23841146.728</c:v>
                </c:pt>
                <c:pt idx="4611">
                  <c:v>23825444.173009001</c:v>
                </c:pt>
                <c:pt idx="4612">
                  <c:v>23809732.14429</c:v>
                </c:pt>
                <c:pt idx="4613">
                  <c:v>23794010.622241002</c:v>
                </c:pt>
                <c:pt idx="4614">
                  <c:v>23778279.587190997</c:v>
                </c:pt>
                <c:pt idx="4615">
                  <c:v>23762539.019402999</c:v>
                </c:pt>
                <c:pt idx="4616">
                  <c:v>23746788.899070997</c:v>
                </c:pt>
                <c:pt idx="4617">
                  <c:v>23731029.206319001</c:v>
                </c:pt>
                <c:pt idx="4618">
                  <c:v>23715259.921204995</c:v>
                </c:pt>
                <c:pt idx="4619">
                  <c:v>23699481.023713995</c:v>
                </c:pt>
                <c:pt idx="4620">
                  <c:v>23683692.493763994</c:v>
                </c:pt>
                <c:pt idx="4621">
                  <c:v>23667894.311202999</c:v>
                </c:pt>
                <c:pt idx="4622">
                  <c:v>23652086.455807995</c:v>
                </c:pt>
                <c:pt idx="4623">
                  <c:v>23636268.907286</c:v>
                </c:pt>
                <c:pt idx="4624">
                  <c:v>23620441.645272002</c:v>
                </c:pt>
                <c:pt idx="4625">
                  <c:v>23604604.649332006</c:v>
                </c:pt>
                <c:pt idx="4626">
                  <c:v>23588757.898958001</c:v>
                </c:pt>
                <c:pt idx="4627">
                  <c:v>23572901.373572998</c:v>
                </c:pt>
                <c:pt idx="4628">
                  <c:v>23557035.052525003</c:v>
                </c:pt>
                <c:pt idx="4629">
                  <c:v>23541158.915091995</c:v>
                </c:pt>
                <c:pt idx="4630">
                  <c:v>23525272.940475997</c:v>
                </c:pt>
                <c:pt idx="4631">
                  <c:v>23509377.107810002</c:v>
                </c:pt>
                <c:pt idx="4632">
                  <c:v>23493471.396148998</c:v>
                </c:pt>
                <c:pt idx="4633">
                  <c:v>23477555.784478996</c:v>
                </c:pt>
                <c:pt idx="4634">
                  <c:v>23461630.251706999</c:v>
                </c:pt>
                <c:pt idx="4635">
                  <c:v>23445694.776667997</c:v>
                </c:pt>
                <c:pt idx="4636">
                  <c:v>23429749.338122003</c:v>
                </c:pt>
                <c:pt idx="4637">
                  <c:v>23413793.914755005</c:v>
                </c:pt>
                <c:pt idx="4638">
                  <c:v>23397828.485172994</c:v>
                </c:pt>
                <c:pt idx="4639">
                  <c:v>23381853.027911995</c:v>
                </c:pt>
                <c:pt idx="4640">
                  <c:v>23365867.521426</c:v>
                </c:pt>
                <c:pt idx="4641">
                  <c:v>23349871.944096997</c:v>
                </c:pt>
                <c:pt idx="4642">
                  <c:v>23333866.274225999</c:v>
                </c:pt>
                <c:pt idx="4643">
                  <c:v>23317850.490039997</c:v>
                </c:pt>
                <c:pt idx="4644">
                  <c:v>23301824.569686998</c:v>
                </c:pt>
                <c:pt idx="4645">
                  <c:v>23285788.491234995</c:v>
                </c:pt>
                <c:pt idx="4646">
                  <c:v>23269742.232677002</c:v>
                </c:pt>
                <c:pt idx="4647">
                  <c:v>23253685.771924</c:v>
                </c:pt>
                <c:pt idx="4648">
                  <c:v>23237619.086809997</c:v>
                </c:pt>
                <c:pt idx="4649">
                  <c:v>23221542.155087005</c:v>
                </c:pt>
                <c:pt idx="4650">
                  <c:v>23205454.954429001</c:v>
                </c:pt>
                <c:pt idx="4651">
                  <c:v>23189357.462429997</c:v>
                </c:pt>
                <c:pt idx="4652">
                  <c:v>23173249.656601001</c:v>
                </c:pt>
                <c:pt idx="4653">
                  <c:v>23157131.514373001</c:v>
                </c:pt>
                <c:pt idx="4654">
                  <c:v>23141003.013096999</c:v>
                </c:pt>
                <c:pt idx="4655">
                  <c:v>23124864.130038999</c:v>
                </c:pt>
                <c:pt idx="4656">
                  <c:v>23108714.842383999</c:v>
                </c:pt>
                <c:pt idx="4657">
                  <c:v>23092555.127236001</c:v>
                </c:pt>
                <c:pt idx="4658">
                  <c:v>23076384.961613998</c:v>
                </c:pt>
                <c:pt idx="4659">
                  <c:v>23060204.322453</c:v>
                </c:pt>
                <c:pt idx="4660">
                  <c:v>23044013.186606001</c:v>
                </c:pt>
                <c:pt idx="4661">
                  <c:v>23027811.530839</c:v>
                </c:pt>
                <c:pt idx="4662">
                  <c:v>23011599.331836998</c:v>
                </c:pt>
                <c:pt idx="4663">
                  <c:v>22995376.566195998</c:v>
                </c:pt>
                <c:pt idx="4664">
                  <c:v>22979143.210427999</c:v>
                </c:pt>
                <c:pt idx="4665">
                  <c:v>22962899.240959998</c:v>
                </c:pt>
                <c:pt idx="4666">
                  <c:v>22946644.634132009</c:v>
                </c:pt>
                <c:pt idx="4667">
                  <c:v>22930379.366195999</c:v>
                </c:pt>
                <c:pt idx="4668">
                  <c:v>22914103.413316999</c:v>
                </c:pt>
                <c:pt idx="4669">
                  <c:v>22897816.751574997</c:v>
                </c:pt>
                <c:pt idx="4670">
                  <c:v>22881519.356958006</c:v>
                </c:pt>
                <c:pt idx="4671">
                  <c:v>22865211.205366999</c:v>
                </c:pt>
                <c:pt idx="4672">
                  <c:v>22848892.272615995</c:v>
                </c:pt>
                <c:pt idx="4673">
                  <c:v>22832562.534427002</c:v>
                </c:pt>
                <c:pt idx="4674">
                  <c:v>22816221.966432996</c:v>
                </c:pt>
                <c:pt idx="4675">
                  <c:v>22799870.544176001</c:v>
                </c:pt>
                <c:pt idx="4676">
                  <c:v>22783508.243108995</c:v>
                </c:pt>
                <c:pt idx="4677">
                  <c:v>22767135.038592003</c:v>
                </c:pt>
                <c:pt idx="4678">
                  <c:v>22750750.905894995</c:v>
                </c:pt>
                <c:pt idx="4679">
                  <c:v>22734355.820193999</c:v>
                </c:pt>
                <c:pt idx="4680">
                  <c:v>22717949.756574001</c:v>
                </c:pt>
                <c:pt idx="4681">
                  <c:v>22701532.690026004</c:v>
                </c:pt>
                <c:pt idx="4682">
                  <c:v>22685104.595447995</c:v>
                </c:pt>
                <c:pt idx="4683">
                  <c:v>22668665.447643992</c:v>
                </c:pt>
                <c:pt idx="4684">
                  <c:v>22652215.221324001</c:v>
                </c:pt>
                <c:pt idx="4685">
                  <c:v>22635753.891102001</c:v>
                </c:pt>
                <c:pt idx="4686">
                  <c:v>22619281.431497995</c:v>
                </c:pt>
                <c:pt idx="4687">
                  <c:v>22602797.816935003</c:v>
                </c:pt>
                <c:pt idx="4688">
                  <c:v>22586303.021739997</c:v>
                </c:pt>
                <c:pt idx="4689">
                  <c:v>22569797.020142</c:v>
                </c:pt>
                <c:pt idx="4690">
                  <c:v>22553279.786275998</c:v>
                </c:pt>
                <c:pt idx="4691">
                  <c:v>22536751.294176999</c:v>
                </c:pt>
                <c:pt idx="4692">
                  <c:v>22520211.517779998</c:v>
                </c:pt>
                <c:pt idx="4693">
                  <c:v>22503660.430925</c:v>
                </c:pt>
                <c:pt idx="4694">
                  <c:v>22487098.007348996</c:v>
                </c:pt>
                <c:pt idx="4695">
                  <c:v>22470524.220692996</c:v>
                </c:pt>
                <c:pt idx="4696">
                  <c:v>22453939.044493996</c:v>
                </c:pt>
                <c:pt idx="4697">
                  <c:v>22437342.452190999</c:v>
                </c:pt>
                <c:pt idx="4698">
                  <c:v>22420734.417119</c:v>
                </c:pt>
                <c:pt idx="4699">
                  <c:v>22404114.912515</c:v>
                </c:pt>
                <c:pt idx="4700">
                  <c:v>22387483.911509</c:v>
                </c:pt>
                <c:pt idx="4701">
                  <c:v>22370841.387131002</c:v>
                </c:pt>
                <c:pt idx="4702">
                  <c:v>22354187.312308002</c:v>
                </c:pt>
                <c:pt idx="4703">
                  <c:v>22337521.659860998</c:v>
                </c:pt>
                <c:pt idx="4704">
                  <c:v>22320844.402508002</c:v>
                </c:pt>
                <c:pt idx="4705">
                  <c:v>22304155.512860999</c:v>
                </c:pt>
                <c:pt idx="4706">
                  <c:v>22287454.963426996</c:v>
                </c:pt>
                <c:pt idx="4707">
                  <c:v>22270742.726607997</c:v>
                </c:pt>
                <c:pt idx="4708">
                  <c:v>22254018.774696998</c:v>
                </c:pt>
                <c:pt idx="4709">
                  <c:v>22237283.079880998</c:v>
                </c:pt>
                <c:pt idx="4710">
                  <c:v>22220535.614239004</c:v>
                </c:pt>
                <c:pt idx="4711">
                  <c:v>22203776.349741995</c:v>
                </c:pt>
                <c:pt idx="4712">
                  <c:v>22187005.258253001</c:v>
                </c:pt>
                <c:pt idx="4713">
                  <c:v>22170222.311523005</c:v>
                </c:pt>
                <c:pt idx="4714">
                  <c:v>22153427.481194995</c:v>
                </c:pt>
                <c:pt idx="4715">
                  <c:v>22136620.738800999</c:v>
                </c:pt>
                <c:pt idx="4716">
                  <c:v>22119802.055760998</c:v>
                </c:pt>
                <c:pt idx="4717">
                  <c:v>22102971.403384998</c:v>
                </c:pt>
                <c:pt idx="4718">
                  <c:v>22086128.752867997</c:v>
                </c:pt>
                <c:pt idx="4719">
                  <c:v>22069274.075294998</c:v>
                </c:pt>
                <c:pt idx="4720">
                  <c:v>22052407.341634002</c:v>
                </c:pt>
                <c:pt idx="4721">
                  <c:v>22035528.522743002</c:v>
                </c:pt>
                <c:pt idx="4722">
                  <c:v>22018637.589361995</c:v>
                </c:pt>
                <c:pt idx="4723">
                  <c:v>22001734.512117002</c:v>
                </c:pt>
                <c:pt idx="4724">
                  <c:v>21984819.261516996</c:v>
                </c:pt>
                <c:pt idx="4725">
                  <c:v>21967891.807955001</c:v>
                </c:pt>
                <c:pt idx="4726">
                  <c:v>21950952.121707998</c:v>
                </c:pt>
                <c:pt idx="4727">
                  <c:v>21934000.172933999</c:v>
                </c:pt>
                <c:pt idx="4728">
                  <c:v>21917035.931671992</c:v>
                </c:pt>
                <c:pt idx="4729">
                  <c:v>21900059.367841996</c:v>
                </c:pt>
                <c:pt idx="4730">
                  <c:v>21883070.451246995</c:v>
                </c:pt>
                <c:pt idx="4731">
                  <c:v>21866069.151565</c:v>
                </c:pt>
                <c:pt idx="4732">
                  <c:v>21849055.438356005</c:v>
                </c:pt>
                <c:pt idx="4733">
                  <c:v>21832029.281058997</c:v>
                </c:pt>
                <c:pt idx="4734">
                  <c:v>21814990.648988001</c:v>
                </c:pt>
                <c:pt idx="4735">
                  <c:v>21797939.511335999</c:v>
                </c:pt>
                <c:pt idx="4736">
                  <c:v>21780875.837172005</c:v>
                </c:pt>
                <c:pt idx="4737">
                  <c:v>21763799.595439997</c:v>
                </c:pt>
                <c:pt idx="4738">
                  <c:v>21746710.754958998</c:v>
                </c:pt>
                <c:pt idx="4739">
                  <c:v>21729609.284423996</c:v>
                </c:pt>
                <c:pt idx="4740">
                  <c:v>21712495.152401</c:v>
                </c:pt>
                <c:pt idx="4741">
                  <c:v>21695368.327332001</c:v>
                </c:pt>
                <c:pt idx="4742">
                  <c:v>21678228.777527999</c:v>
                </c:pt>
                <c:pt idx="4743">
                  <c:v>21661076.471174996</c:v>
                </c:pt>
                <c:pt idx="4744">
                  <c:v>21643911.376326002</c:v>
                </c:pt>
                <c:pt idx="4745">
                  <c:v>21626733.460907996</c:v>
                </c:pt>
                <c:pt idx="4746">
                  <c:v>21609542.692715</c:v>
                </c:pt>
                <c:pt idx="4747">
                  <c:v>21592339.039410997</c:v>
                </c:pt>
                <c:pt idx="4748">
                  <c:v>21575122.468525998</c:v>
                </c:pt>
                <c:pt idx="4749">
                  <c:v>21557892.947459996</c:v>
                </c:pt>
                <c:pt idx="4750">
                  <c:v>21540650.443477992</c:v>
                </c:pt>
                <c:pt idx="4751">
                  <c:v>21523394.923711997</c:v>
                </c:pt>
                <c:pt idx="4752">
                  <c:v>21506126.355156004</c:v>
                </c:pt>
                <c:pt idx="4753">
                  <c:v>21488844.704671998</c:v>
                </c:pt>
                <c:pt idx="4754">
                  <c:v>21471549.938983001</c:v>
                </c:pt>
                <c:pt idx="4755">
                  <c:v>21454242.024676997</c:v>
                </c:pt>
                <c:pt idx="4756">
                  <c:v>21436920.928202</c:v>
                </c:pt>
                <c:pt idx="4757">
                  <c:v>21419586.615869001</c:v>
                </c:pt>
                <c:pt idx="4758">
                  <c:v>21402239.053847995</c:v>
                </c:pt>
                <c:pt idx="4759">
                  <c:v>21384878.20817</c:v>
                </c:pt>
                <c:pt idx="4760">
                  <c:v>21367504.044723</c:v>
                </c:pt>
                <c:pt idx="4761">
                  <c:v>21350116.529256001</c:v>
                </c:pt>
                <c:pt idx="4762">
                  <c:v>21332715.627372999</c:v>
                </c:pt>
                <c:pt idx="4763">
                  <c:v>21315301.304535005</c:v>
                </c:pt>
                <c:pt idx="4764">
                  <c:v>21297873.52606</c:v>
                </c:pt>
                <c:pt idx="4765">
                  <c:v>21280432.257119</c:v>
                </c:pt>
                <c:pt idx="4766">
                  <c:v>21262977.462738995</c:v>
                </c:pt>
                <c:pt idx="4767">
                  <c:v>21245509.107797999</c:v>
                </c:pt>
                <c:pt idx="4768">
                  <c:v>21228027.157028999</c:v>
                </c:pt>
                <c:pt idx="4769">
                  <c:v>21210531.575014997</c:v>
                </c:pt>
                <c:pt idx="4770">
                  <c:v>21193022.326189004</c:v>
                </c:pt>
                <c:pt idx="4771">
                  <c:v>21175499.374837</c:v>
                </c:pt>
                <c:pt idx="4772">
                  <c:v>21157962.685090002</c:v>
                </c:pt>
                <c:pt idx="4773">
                  <c:v>21140412.220930997</c:v>
                </c:pt>
                <c:pt idx="4774">
                  <c:v>21122847.946187001</c:v>
                </c:pt>
                <c:pt idx="4775">
                  <c:v>21105269.824533999</c:v>
                </c:pt>
                <c:pt idx="4776">
                  <c:v>21087677.819490999</c:v>
                </c:pt>
                <c:pt idx="4777">
                  <c:v>21070071.894425001</c:v>
                </c:pt>
                <c:pt idx="4778">
                  <c:v>21052452.012543</c:v>
                </c:pt>
                <c:pt idx="4779">
                  <c:v>21034818.136898</c:v>
                </c:pt>
                <c:pt idx="4780">
                  <c:v>21017170.230383001</c:v>
                </c:pt>
                <c:pt idx="4781">
                  <c:v>20999508.255732998</c:v>
                </c:pt>
                <c:pt idx="4782">
                  <c:v>20981832.175522003</c:v>
                </c:pt>
                <c:pt idx="4783">
                  <c:v>20964141.952165</c:v>
                </c:pt>
                <c:pt idx="4784">
                  <c:v>20946437.547913995</c:v>
                </c:pt>
                <c:pt idx="4785">
                  <c:v>20928718.924857002</c:v>
                </c:pt>
                <c:pt idx="4786">
                  <c:v>20910986.044922005</c:v>
                </c:pt>
                <c:pt idx="4787">
                  <c:v>20893238.869868997</c:v>
                </c:pt>
                <c:pt idx="4788">
                  <c:v>20875477.361292996</c:v>
                </c:pt>
                <c:pt idx="4789">
                  <c:v>20857701.480623998</c:v>
                </c:pt>
                <c:pt idx="4790">
                  <c:v>20839911.189123001</c:v>
                </c:pt>
                <c:pt idx="4791">
                  <c:v>20822106.447882995</c:v>
                </c:pt>
                <c:pt idx="4792">
                  <c:v>20804287.217828002</c:v>
                </c:pt>
                <c:pt idx="4793">
                  <c:v>20786453.459709998</c:v>
                </c:pt>
                <c:pt idx="4794">
                  <c:v>20768605.134110004</c:v>
                </c:pt>
                <c:pt idx="4795">
                  <c:v>20750742.201437995</c:v>
                </c:pt>
                <c:pt idx="4796">
                  <c:v>20732864.621929001</c:v>
                </c:pt>
                <c:pt idx="4797">
                  <c:v>20714972.355641995</c:v>
                </c:pt>
                <c:pt idx="4798">
                  <c:v>20697065.362464</c:v>
                </c:pt>
                <c:pt idx="4799">
                  <c:v>20679143.602102004</c:v>
                </c:pt>
                <c:pt idx="4800">
                  <c:v>20661207.034087002</c:v>
                </c:pt>
                <c:pt idx="4801">
                  <c:v>20643255.617770001</c:v>
                </c:pt>
                <c:pt idx="4802">
                  <c:v>20625289.312323004</c:v>
                </c:pt>
                <c:pt idx="4803">
                  <c:v>20607308.076735999</c:v>
                </c:pt>
                <c:pt idx="4804">
                  <c:v>20589311.869818997</c:v>
                </c:pt>
                <c:pt idx="4805">
                  <c:v>20571300.650197003</c:v>
                </c:pt>
                <c:pt idx="4806">
                  <c:v>20553274.376310002</c:v>
                </c:pt>
                <c:pt idx="4807">
                  <c:v>20535233.006414998</c:v>
                </c:pt>
                <c:pt idx="4808">
                  <c:v>20517176.498581</c:v>
                </c:pt>
                <c:pt idx="4809">
                  <c:v>20499104.810688999</c:v>
                </c:pt>
                <c:pt idx="4810">
                  <c:v>20481017.900432002</c:v>
                </c:pt>
                <c:pt idx="4811">
                  <c:v>20462915.725312997</c:v>
                </c:pt>
                <c:pt idx="4812">
                  <c:v>20444798.242643997</c:v>
                </c:pt>
                <c:pt idx="4813">
                  <c:v>20426665.409542996</c:v>
                </c:pt>
                <c:pt idx="4814">
                  <c:v>20408517.182937</c:v>
                </c:pt>
                <c:pt idx="4815">
                  <c:v>20390353.519556005</c:v>
                </c:pt>
                <c:pt idx="4816">
                  <c:v>20372174.375937</c:v>
                </c:pt>
                <c:pt idx="4817">
                  <c:v>20353979.708416998</c:v>
                </c:pt>
                <c:pt idx="4818">
                  <c:v>20335769.473136999</c:v>
                </c:pt>
                <c:pt idx="4819">
                  <c:v>20317543.626037005</c:v>
                </c:pt>
                <c:pt idx="4820">
                  <c:v>20299302.122857001</c:v>
                </c:pt>
                <c:pt idx="4821">
                  <c:v>20281044.919133998</c:v>
                </c:pt>
                <c:pt idx="4822">
                  <c:v>20262771.970202997</c:v>
                </c:pt>
                <c:pt idx="4823">
                  <c:v>20244483.231194999</c:v>
                </c:pt>
                <c:pt idx="4824">
                  <c:v>20226178.657032005</c:v>
                </c:pt>
                <c:pt idx="4825">
                  <c:v>20207858.202432998</c:v>
                </c:pt>
                <c:pt idx="4826">
                  <c:v>20189521.821906999</c:v>
                </c:pt>
                <c:pt idx="4827">
                  <c:v>20171169.469751995</c:v>
                </c:pt>
                <c:pt idx="4828">
                  <c:v>20152801.100056004</c:v>
                </c:pt>
                <c:pt idx="4829">
                  <c:v>20134416.666694999</c:v>
                </c:pt>
                <c:pt idx="4830">
                  <c:v>20116016.123330999</c:v>
                </c:pt>
                <c:pt idx="4831">
                  <c:v>20097599.423411991</c:v>
                </c:pt>
                <c:pt idx="4832">
                  <c:v>20079166.520167999</c:v>
                </c:pt>
                <c:pt idx="4833">
                  <c:v>20060717.366611995</c:v>
                </c:pt>
                <c:pt idx="4834">
                  <c:v>20042251.915538002</c:v>
                </c:pt>
                <c:pt idx="4835">
                  <c:v>20023770.119518999</c:v>
                </c:pt>
                <c:pt idx="4836">
                  <c:v>20005271.930907</c:v>
                </c:pt>
                <c:pt idx="4837">
                  <c:v>19986757.301828995</c:v>
                </c:pt>
                <c:pt idx="4838">
                  <c:v>19968226.184188999</c:v>
                </c:pt>
                <c:pt idx="4839">
                  <c:v>19949678.529663995</c:v>
                </c:pt>
                <c:pt idx="4840">
                  <c:v>19931114.289703995</c:v>
                </c:pt>
                <c:pt idx="4841">
                  <c:v>19912533.415527001</c:v>
                </c:pt>
                <c:pt idx="4842">
                  <c:v>19893935.858125005</c:v>
                </c:pt>
                <c:pt idx="4843">
                  <c:v>19875321.568255</c:v>
                </c:pt>
                <c:pt idx="4844">
                  <c:v>19856690.496439997</c:v>
                </c:pt>
                <c:pt idx="4845">
                  <c:v>19838042.592969</c:v>
                </c:pt>
                <c:pt idx="4846">
                  <c:v>19819377.807894997</c:v>
                </c:pt>
                <c:pt idx="4847">
                  <c:v>19800696.091031995</c:v>
                </c:pt>
                <c:pt idx="4848">
                  <c:v>19781997.391952999</c:v>
                </c:pt>
                <c:pt idx="4849">
                  <c:v>19763281.659991</c:v>
                </c:pt>
                <c:pt idx="4850">
                  <c:v>19744548.844238002</c:v>
                </c:pt>
                <c:pt idx="4851">
                  <c:v>19725798.893537998</c:v>
                </c:pt>
                <c:pt idx="4852">
                  <c:v>19707031.75649</c:v>
                </c:pt>
                <c:pt idx="4853">
                  <c:v>19688247.381447993</c:v>
                </c:pt>
                <c:pt idx="4854">
                  <c:v>19669445.716511998</c:v>
                </c:pt>
                <c:pt idx="4855">
                  <c:v>19650626.709536001</c:v>
                </c:pt>
                <c:pt idx="4856">
                  <c:v>19631790.308117002</c:v>
                </c:pt>
                <c:pt idx="4857">
                  <c:v>19612936.459600002</c:v>
                </c:pt>
                <c:pt idx="4858">
                  <c:v>19594065.111074999</c:v>
                </c:pt>
                <c:pt idx="4859">
                  <c:v>19575176.209370997</c:v>
                </c:pt>
                <c:pt idx="4860">
                  <c:v>19556269.701060995</c:v>
                </c:pt>
                <c:pt idx="4861">
                  <c:v>19537345.532455001</c:v>
                </c:pt>
                <c:pt idx="4862">
                  <c:v>19518403.649599999</c:v>
                </c:pt>
                <c:pt idx="4863">
                  <c:v>19499443.99828</c:v>
                </c:pt>
                <c:pt idx="4864">
                  <c:v>19480466.524009999</c:v>
                </c:pt>
                <c:pt idx="4865">
                  <c:v>19461471.172038998</c:v>
                </c:pt>
                <c:pt idx="4866">
                  <c:v>19442457.887344997</c:v>
                </c:pt>
                <c:pt idx="4867">
                  <c:v>19423426.614635002</c:v>
                </c:pt>
                <c:pt idx="4868">
                  <c:v>19404377.298340999</c:v>
                </c:pt>
                <c:pt idx="4869">
                  <c:v>19385309.882620998</c:v>
                </c:pt>
                <c:pt idx="4870">
                  <c:v>19366224.311354004</c:v>
                </c:pt>
                <c:pt idx="4871">
                  <c:v>19347120.528140001</c:v>
                </c:pt>
                <c:pt idx="4872">
                  <c:v>19327998.476298995</c:v>
                </c:pt>
                <c:pt idx="4873">
                  <c:v>19308858.098866999</c:v>
                </c:pt>
                <c:pt idx="4874">
                  <c:v>19289699.338596005</c:v>
                </c:pt>
                <c:pt idx="4875">
                  <c:v>19270522.137947999</c:v>
                </c:pt>
                <c:pt idx="4876">
                  <c:v>19251326.439100001</c:v>
                </c:pt>
                <c:pt idx="4877">
                  <c:v>19232112.183934998</c:v>
                </c:pt>
                <c:pt idx="4878">
                  <c:v>19212879.314043999</c:v>
                </c:pt>
                <c:pt idx="4879">
                  <c:v>19193627.770725001</c:v>
                </c:pt>
                <c:pt idx="4880">
                  <c:v>19174357.494973995</c:v>
                </c:pt>
                <c:pt idx="4881">
                  <c:v>19155068.427493997</c:v>
                </c:pt>
                <c:pt idx="4882">
                  <c:v>19135760.508683</c:v>
                </c:pt>
                <c:pt idx="4883">
                  <c:v>19116433.678635001</c:v>
                </c:pt>
                <c:pt idx="4884">
                  <c:v>19097087.877142001</c:v>
                </c:pt>
                <c:pt idx="4885">
                  <c:v>19077723.043685995</c:v>
                </c:pt>
                <c:pt idx="4886">
                  <c:v>19058339.117439006</c:v>
                </c:pt>
                <c:pt idx="4887">
                  <c:v>19038936.037264001</c:v>
                </c:pt>
                <c:pt idx="4888">
                  <c:v>19019513.741705995</c:v>
                </c:pt>
                <c:pt idx="4889">
                  <c:v>19000072.168997999</c:v>
                </c:pt>
                <c:pt idx="4890">
                  <c:v>18980611.257050999</c:v>
                </c:pt>
                <c:pt idx="4891">
                  <c:v>18961130.943456002</c:v>
                </c:pt>
                <c:pt idx="4892">
                  <c:v>18941631.165483002</c:v>
                </c:pt>
                <c:pt idx="4893">
                  <c:v>18922111.860073995</c:v>
                </c:pt>
                <c:pt idx="4894">
                  <c:v>18902572.963844992</c:v>
                </c:pt>
                <c:pt idx="4895">
                  <c:v>18883014.413082998</c:v>
                </c:pt>
                <c:pt idx="4896">
                  <c:v>18863436.143739</c:v>
                </c:pt>
                <c:pt idx="4897">
                  <c:v>18843838.091432996</c:v>
                </c:pt>
                <c:pt idx="4898">
                  <c:v>18824220.191446997</c:v>
                </c:pt>
                <c:pt idx="4899">
                  <c:v>18804582.378722005</c:v>
                </c:pt>
                <c:pt idx="4900">
                  <c:v>18784924.587857995</c:v>
                </c:pt>
                <c:pt idx="4901">
                  <c:v>18765246.753111996</c:v>
                </c:pt>
                <c:pt idx="4902">
                  <c:v>18745548.808391001</c:v>
                </c:pt>
                <c:pt idx="4903">
                  <c:v>18725830.687254999</c:v>
                </c:pt>
                <c:pt idx="4904">
                  <c:v>18706092.322912</c:v>
                </c:pt>
                <c:pt idx="4905">
                  <c:v>18686333.648215</c:v>
                </c:pt>
                <c:pt idx="4906">
                  <c:v>18666554.595657997</c:v>
                </c:pt>
                <c:pt idx="4907">
                  <c:v>18646755.097376999</c:v>
                </c:pt>
                <c:pt idx="4908">
                  <c:v>18626935.085147996</c:v>
                </c:pt>
                <c:pt idx="4909">
                  <c:v>18607094.490376998</c:v>
                </c:pt>
                <c:pt idx="4910">
                  <c:v>18587233.244105998</c:v>
                </c:pt>
                <c:pt idx="4911">
                  <c:v>18567351.277006</c:v>
                </c:pt>
                <c:pt idx="4912">
                  <c:v>18547448.519373</c:v>
                </c:pt>
                <c:pt idx="4913">
                  <c:v>18527524.901129</c:v>
                </c:pt>
                <c:pt idx="4914">
                  <c:v>18507580.351816997</c:v>
                </c:pt>
                <c:pt idx="4915">
                  <c:v>18487614.800599001</c:v>
                </c:pt>
                <c:pt idx="4916">
                  <c:v>18467628.176250003</c:v>
                </c:pt>
                <c:pt idx="4917">
                  <c:v>18447620.407160997</c:v>
                </c:pt>
                <c:pt idx="4918">
                  <c:v>18427591.421330996</c:v>
                </c:pt>
                <c:pt idx="4919">
                  <c:v>18407541.146367002</c:v>
                </c:pt>
                <c:pt idx="4920">
                  <c:v>18387469.509478997</c:v>
                </c:pt>
                <c:pt idx="4921">
                  <c:v>18367376.437479995</c:v>
                </c:pt>
                <c:pt idx="4922">
                  <c:v>18347261.856779005</c:v>
                </c:pt>
                <c:pt idx="4923">
                  <c:v>18327125.693379998</c:v>
                </c:pt>
                <c:pt idx="4924">
                  <c:v>18306967.872880999</c:v>
                </c:pt>
                <c:pt idx="4925">
                  <c:v>18286788.320466999</c:v>
                </c:pt>
                <c:pt idx="4926">
                  <c:v>18266586.960907996</c:v>
                </c:pt>
                <c:pt idx="4927">
                  <c:v>18246363.718560003</c:v>
                </c:pt>
                <c:pt idx="4928">
                  <c:v>18226118.517356005</c:v>
                </c:pt>
                <c:pt idx="4929">
                  <c:v>18205851.280803997</c:v>
                </c:pt>
                <c:pt idx="4930">
                  <c:v>18185561.931986999</c:v>
                </c:pt>
                <c:pt idx="4931">
                  <c:v>18165250.393557001</c:v>
                </c:pt>
                <c:pt idx="4932">
                  <c:v>18144916.587731995</c:v>
                </c:pt>
                <c:pt idx="4933">
                  <c:v>18124560.436294001</c:v>
                </c:pt>
                <c:pt idx="4934">
                  <c:v>18104181.860583998</c:v>
                </c:pt>
                <c:pt idx="4935">
                  <c:v>18083780.781497993</c:v>
                </c:pt>
                <c:pt idx="4936">
                  <c:v>18063357.119486004</c:v>
                </c:pt>
                <c:pt idx="4937">
                  <c:v>18042910.794549</c:v>
                </c:pt>
                <c:pt idx="4938">
                  <c:v>18022441.726229001</c:v>
                </c:pt>
                <c:pt idx="4939">
                  <c:v>18001949.833614998</c:v>
                </c:pt>
                <c:pt idx="4940">
                  <c:v>17981435.035333</c:v>
                </c:pt>
                <c:pt idx="4941">
                  <c:v>17960897.249542002</c:v>
                </c:pt>
                <c:pt idx="4942">
                  <c:v>17940336.393934</c:v>
                </c:pt>
                <c:pt idx="4943">
                  <c:v>17919752.385730997</c:v>
                </c:pt>
                <c:pt idx="4944">
                  <c:v>17899145.141673997</c:v>
                </c:pt>
                <c:pt idx="4945">
                  <c:v>17878514.578027003</c:v>
                </c:pt>
                <c:pt idx="4946">
                  <c:v>17857860.610571001</c:v>
                </c:pt>
                <c:pt idx="4947">
                  <c:v>17837183.154599003</c:v>
                </c:pt>
                <c:pt idx="4948">
                  <c:v>17816482.124910001</c:v>
                </c:pt>
                <c:pt idx="4949">
                  <c:v>17795757.435810998</c:v>
                </c:pt>
                <c:pt idx="4950">
                  <c:v>17775009.001107998</c:v>
                </c:pt>
                <c:pt idx="4951">
                  <c:v>17754236.734105002</c:v>
                </c:pt>
                <c:pt idx="4952">
                  <c:v>17733440.547596</c:v>
                </c:pt>
                <c:pt idx="4953">
                  <c:v>17712620.353867002</c:v>
                </c:pt>
                <c:pt idx="4954">
                  <c:v>17691776.064686</c:v>
                </c:pt>
                <c:pt idx="4955">
                  <c:v>17670907.591302</c:v>
                </c:pt>
                <c:pt idx="4956">
                  <c:v>17650014.844439998</c:v>
                </c:pt>
                <c:pt idx="4957">
                  <c:v>17629097.734297</c:v>
                </c:pt>
                <c:pt idx="4958">
                  <c:v>17608156.170537002</c:v>
                </c:pt>
                <c:pt idx="4959">
                  <c:v>17587190.062286001</c:v>
                </c:pt>
                <c:pt idx="4960">
                  <c:v>17566199.318132002</c:v>
                </c:pt>
                <c:pt idx="4961">
                  <c:v>17545183.846113998</c:v>
                </c:pt>
                <c:pt idx="4962">
                  <c:v>17524143.553723</c:v>
                </c:pt>
                <c:pt idx="4963">
                  <c:v>17503078.347891998</c:v>
                </c:pt>
                <c:pt idx="4964">
                  <c:v>17481988.135000005</c:v>
                </c:pt>
                <c:pt idx="4965">
                  <c:v>17460872.820856001</c:v>
                </c:pt>
                <c:pt idx="4966">
                  <c:v>17439732.310705002</c:v>
                </c:pt>
                <c:pt idx="4967">
                  <c:v>17418566.509215996</c:v>
                </c:pt>
                <c:pt idx="4968">
                  <c:v>17397375.320480999</c:v>
                </c:pt>
                <c:pt idx="4969">
                  <c:v>17376158.648008</c:v>
                </c:pt>
                <c:pt idx="4970">
                  <c:v>17354916.394717999</c:v>
                </c:pt>
                <c:pt idx="4971">
                  <c:v>17333648.462937996</c:v>
                </c:pt>
                <c:pt idx="4972">
                  <c:v>17312354.754399005</c:v>
                </c:pt>
                <c:pt idx="4973">
                  <c:v>17291035.170228001</c:v>
                </c:pt>
                <c:pt idx="4974">
                  <c:v>17269689.610941999</c:v>
                </c:pt>
                <c:pt idx="4975">
                  <c:v>17248317.976449002</c:v>
                </c:pt>
                <c:pt idx="4976">
                  <c:v>17226920.166035</c:v>
                </c:pt>
                <c:pt idx="4977">
                  <c:v>17205496.078364003</c:v>
                </c:pt>
                <c:pt idx="4978">
                  <c:v>17184045.611471996</c:v>
                </c:pt>
                <c:pt idx="4979">
                  <c:v>17162568.662758</c:v>
                </c:pt>
                <c:pt idx="4980">
                  <c:v>17141065.128983002</c:v>
                </c:pt>
                <c:pt idx="4981">
                  <c:v>17119534.906262998</c:v>
                </c:pt>
                <c:pt idx="4982">
                  <c:v>17097977.890060998</c:v>
                </c:pt>
                <c:pt idx="4983">
                  <c:v>17076393.975186005</c:v>
                </c:pt>
                <c:pt idx="4984">
                  <c:v>17054783.055783</c:v>
                </c:pt>
                <c:pt idx="4985">
                  <c:v>17033145.02533</c:v>
                </c:pt>
                <c:pt idx="4986">
                  <c:v>17011479.776630998</c:v>
                </c:pt>
                <c:pt idx="4987">
                  <c:v>16989787.201810993</c:v>
                </c:pt>
                <c:pt idx="4988">
                  <c:v>16968067.192307003</c:v>
                </c:pt>
                <c:pt idx="4989">
                  <c:v>16946319.638868</c:v>
                </c:pt>
                <c:pt idx="4990">
                  <c:v>16924544.431542996</c:v>
                </c:pt>
                <c:pt idx="4991">
                  <c:v>16902741.459675997</c:v>
                </c:pt>
                <c:pt idx="4992">
                  <c:v>16880910.611903999</c:v>
                </c:pt>
                <c:pt idx="4993">
                  <c:v>16859051.776145998</c:v>
                </c:pt>
                <c:pt idx="4994">
                  <c:v>16837164.839597005</c:v>
                </c:pt>
                <c:pt idx="4995">
                  <c:v>16815249.688726004</c:v>
                </c:pt>
                <c:pt idx="4996">
                  <c:v>16793306.209263995</c:v>
                </c:pt>
                <c:pt idx="4997">
                  <c:v>16771334.286199998</c:v>
                </c:pt>
                <c:pt idx="4998">
                  <c:v>16749333.803774001</c:v>
                </c:pt>
                <c:pt idx="4999">
                  <c:v>16727304.645471998</c:v>
                </c:pt>
                <c:pt idx="5000">
                  <c:v>16705246.694015</c:v>
                </c:pt>
                <c:pt idx="5001">
                  <c:v>16683159.831357</c:v>
                </c:pt>
                <c:pt idx="5002">
                  <c:v>16661043.938673999</c:v>
                </c:pt>
                <c:pt idx="5003">
                  <c:v>16638898.896359</c:v>
                </c:pt>
                <c:pt idx="5004">
                  <c:v>16616724.584016003</c:v>
                </c:pt>
                <c:pt idx="5005">
                  <c:v>16594520.880448002</c:v>
                </c:pt>
                <c:pt idx="5006">
                  <c:v>16572287.663657002</c:v>
                </c:pt>
                <c:pt idx="5007">
                  <c:v>16550024.810830003</c:v>
                </c:pt>
                <c:pt idx="5008">
                  <c:v>16527732.198333997</c:v>
                </c:pt>
                <c:pt idx="5009">
                  <c:v>16505409.701710002</c:v>
                </c:pt>
                <c:pt idx="5010">
                  <c:v>16483057.195663001</c:v>
                </c:pt>
                <c:pt idx="5011">
                  <c:v>16460674.554055002</c:v>
                </c:pt>
                <c:pt idx="5012">
                  <c:v>16438261.649897998</c:v>
                </c:pt>
                <c:pt idx="5013">
                  <c:v>16415818.355345001</c:v>
                </c:pt>
                <c:pt idx="5014">
                  <c:v>16393344.541681999</c:v>
                </c:pt>
                <c:pt idx="5015">
                  <c:v>16370840.079321001</c:v>
                </c:pt>
                <c:pt idx="5016">
                  <c:v>16348304.837792</c:v>
                </c:pt>
                <c:pt idx="5017">
                  <c:v>16325738.685729999</c:v>
                </c:pt>
                <c:pt idx="5018">
                  <c:v>16303141.490875</c:v>
                </c:pt>
                <c:pt idx="5019">
                  <c:v>16280513.120054998</c:v>
                </c:pt>
                <c:pt idx="5020">
                  <c:v>16257853.439183</c:v>
                </c:pt>
                <c:pt idx="5021">
                  <c:v>16235162.313246002</c:v>
                </c:pt>
                <c:pt idx="5022">
                  <c:v>16212439.606297998</c:v>
                </c:pt>
                <c:pt idx="5023">
                  <c:v>16189685.181448</c:v>
                </c:pt>
                <c:pt idx="5024">
                  <c:v>16166898.900852002</c:v>
                </c:pt>
                <c:pt idx="5025">
                  <c:v>16144080.625707</c:v>
                </c:pt>
                <c:pt idx="5026">
                  <c:v>16121230.216236996</c:v>
                </c:pt>
                <c:pt idx="5027">
                  <c:v>16098347.531687003</c:v>
                </c:pt>
                <c:pt idx="5028">
                  <c:v>16075432.430311</c:v>
                </c:pt>
                <c:pt idx="5029">
                  <c:v>16052484.769364998</c:v>
                </c:pt>
                <c:pt idx="5030">
                  <c:v>16029504.405096</c:v>
                </c:pt>
                <c:pt idx="5031">
                  <c:v>16006491.192732003</c:v>
                </c:pt>
                <c:pt idx="5032">
                  <c:v>15983444.986470001</c:v>
                </c:pt>
                <c:pt idx="5033">
                  <c:v>15960365.639470998</c:v>
                </c:pt>
                <c:pt idx="5034">
                  <c:v>15937253.003845003</c:v>
                </c:pt>
                <c:pt idx="5035">
                  <c:v>15914106.930643002</c:v>
                </c:pt>
                <c:pt idx="5036">
                  <c:v>15890927.269846</c:v>
                </c:pt>
                <c:pt idx="5037">
                  <c:v>15867713.870353002</c:v>
                </c:pt>
                <c:pt idx="5038">
                  <c:v>15844466.579972999</c:v>
                </c:pt>
                <c:pt idx="5039">
                  <c:v>15821185.245410997</c:v>
                </c:pt>
                <c:pt idx="5040">
                  <c:v>15797869.712261001</c:v>
                </c:pt>
                <c:pt idx="5041">
                  <c:v>15774519.824990002</c:v>
                </c:pt>
                <c:pt idx="5042">
                  <c:v>15751135.426929001</c:v>
                </c:pt>
                <c:pt idx="5043">
                  <c:v>15727716.360264</c:v>
                </c:pt>
                <c:pt idx="5044">
                  <c:v>15704262.466019003</c:v>
                </c:pt>
                <c:pt idx="5045">
                  <c:v>15680773.584048999</c:v>
                </c:pt>
                <c:pt idx="5046">
                  <c:v>15657249.553025</c:v>
                </c:pt>
                <c:pt idx="5047">
                  <c:v>15633690.210423997</c:v>
                </c:pt>
                <c:pt idx="5048">
                  <c:v>15610095.392516</c:v>
                </c:pt>
                <c:pt idx="5049">
                  <c:v>15586464.934350003</c:v>
                </c:pt>
                <c:pt idx="5050">
                  <c:v>15562798.669744</c:v>
                </c:pt>
                <c:pt idx="5051">
                  <c:v>15539096.431272</c:v>
                </c:pt>
                <c:pt idx="5052">
                  <c:v>15515358.050248003</c:v>
                </c:pt>
                <c:pt idx="5053">
                  <c:v>15491583.356718002</c:v>
                </c:pt>
                <c:pt idx="5054">
                  <c:v>15467772.179440998</c:v>
                </c:pt>
                <c:pt idx="5055">
                  <c:v>15443924.345881002</c:v>
                </c:pt>
                <c:pt idx="5056">
                  <c:v>15420039.682189003</c:v>
                </c:pt>
                <c:pt idx="5057">
                  <c:v>15396118.013192</c:v>
                </c:pt>
                <c:pt idx="5058">
                  <c:v>15372159.162379</c:v>
                </c:pt>
                <c:pt idx="5059">
                  <c:v>15348162.951884001</c:v>
                </c:pt>
                <c:pt idx="5060">
                  <c:v>15324129.202475999</c:v>
                </c:pt>
                <c:pt idx="5061">
                  <c:v>15300057.733538998</c:v>
                </c:pt>
                <c:pt idx="5062">
                  <c:v>15275948.363064</c:v>
                </c:pt>
                <c:pt idx="5063">
                  <c:v>15251800.907628</c:v>
                </c:pt>
                <c:pt idx="5064">
                  <c:v>15227615.182381</c:v>
                </c:pt>
                <c:pt idx="5065">
                  <c:v>15203391.001033003</c:v>
                </c:pt>
                <c:pt idx="5066">
                  <c:v>15179128.175834</c:v>
                </c:pt>
                <c:pt idx="5067">
                  <c:v>15154826.517561998</c:v>
                </c:pt>
                <c:pt idx="5068">
                  <c:v>15130485.835506</c:v>
                </c:pt>
                <c:pt idx="5069">
                  <c:v>15106105.937445998</c:v>
                </c:pt>
                <c:pt idx="5070">
                  <c:v>15081686.629644001</c:v>
                </c:pt>
                <c:pt idx="5071">
                  <c:v>15057227.716821998</c:v>
                </c:pt>
                <c:pt idx="5072">
                  <c:v>15032729.002142999</c:v>
                </c:pt>
                <c:pt idx="5073">
                  <c:v>15008190.287202001</c:v>
                </c:pt>
                <c:pt idx="5074">
                  <c:v>14983611.372001002</c:v>
                </c:pt>
                <c:pt idx="5075">
                  <c:v>14958992.054933002</c:v>
                </c:pt>
                <c:pt idx="5076">
                  <c:v>14934332.132768</c:v>
                </c:pt>
                <c:pt idx="5077">
                  <c:v>14909631.400629999</c:v>
                </c:pt>
                <c:pt idx="5078">
                  <c:v>14884889.651981002</c:v>
                </c:pt>
                <c:pt idx="5079">
                  <c:v>14860106.678602003</c:v>
                </c:pt>
                <c:pt idx="5080">
                  <c:v>14835282.270572998</c:v>
                </c:pt>
                <c:pt idx="5081">
                  <c:v>14810416.216256998</c:v>
                </c:pt>
                <c:pt idx="5082">
                  <c:v>14785508.302277002</c:v>
                </c:pt>
                <c:pt idx="5083">
                  <c:v>14760558.313495997</c:v>
                </c:pt>
                <c:pt idx="5084">
                  <c:v>14735566.033001</c:v>
                </c:pt>
                <c:pt idx="5085">
                  <c:v>14710531.242079001</c:v>
                </c:pt>
                <c:pt idx="5086">
                  <c:v>14685453.720194995</c:v>
                </c:pt>
                <c:pt idx="5087">
                  <c:v>14660333.244977998</c:v>
                </c:pt>
                <c:pt idx="5088">
                  <c:v>14635169.592192</c:v>
                </c:pt>
                <c:pt idx="5089">
                  <c:v>14609962.535716999</c:v>
                </c:pt>
                <c:pt idx="5090">
                  <c:v>14584711.847530998</c:v>
                </c:pt>
                <c:pt idx="5091">
                  <c:v>14559417.297682</c:v>
                </c:pt>
                <c:pt idx="5092">
                  <c:v>14534078.654267</c:v>
                </c:pt>
                <c:pt idx="5093">
                  <c:v>14508695.683413003</c:v>
                </c:pt>
                <c:pt idx="5094">
                  <c:v>14483268.149246998</c:v>
                </c:pt>
                <c:pt idx="5095">
                  <c:v>14457795.813880002</c:v>
                </c:pt>
                <c:pt idx="5096">
                  <c:v>14432278.437375998</c:v>
                </c:pt>
                <c:pt idx="5097">
                  <c:v>14406715.777733</c:v>
                </c:pt>
                <c:pt idx="5098">
                  <c:v>14381107.590855002</c:v>
                </c:pt>
                <c:pt idx="5099">
                  <c:v>14355453.630527996</c:v>
                </c:pt>
                <c:pt idx="5100">
                  <c:v>14329753.648395997</c:v>
                </c:pt>
                <c:pt idx="5101">
                  <c:v>14304007.393933002</c:v>
                </c:pt>
                <c:pt idx="5102">
                  <c:v>14278214.614417</c:v>
                </c:pt>
                <c:pt idx="5103">
                  <c:v>14252375.054904003</c:v>
                </c:pt>
                <c:pt idx="5104">
                  <c:v>14226488.458202003</c:v>
                </c:pt>
                <c:pt idx="5105">
                  <c:v>14200554.564843005</c:v>
                </c:pt>
                <c:pt idx="5106">
                  <c:v>14174573.113051999</c:v>
                </c:pt>
                <c:pt idx="5107">
                  <c:v>14148543.838722</c:v>
                </c:pt>
                <c:pt idx="5108">
                  <c:v>14122466.475385999</c:v>
                </c:pt>
                <c:pt idx="5109">
                  <c:v>14096340.754186003</c:v>
                </c:pt>
                <c:pt idx="5110">
                  <c:v>14070166.403840002</c:v>
                </c:pt>
                <c:pt idx="5111">
                  <c:v>14043943.150619002</c:v>
                </c:pt>
                <c:pt idx="5112">
                  <c:v>14017670.718312001</c:v>
                </c:pt>
                <c:pt idx="5113">
                  <c:v>13991348.828193</c:v>
                </c:pt>
                <c:pt idx="5114">
                  <c:v>13964977.198995998</c:v>
                </c:pt>
                <c:pt idx="5115">
                  <c:v>13938555.546873</c:v>
                </c:pt>
                <c:pt idx="5116">
                  <c:v>13912083.585372999</c:v>
                </c:pt>
                <c:pt idx="5117">
                  <c:v>13885561.025397997</c:v>
                </c:pt>
                <c:pt idx="5118">
                  <c:v>13858987.575177003</c:v>
                </c:pt>
                <c:pt idx="5119">
                  <c:v>13832362.940225998</c:v>
                </c:pt>
                <c:pt idx="5120">
                  <c:v>13805686.823318003</c:v>
                </c:pt>
                <c:pt idx="5121">
                  <c:v>13778958.924445</c:v>
                </c:pt>
                <c:pt idx="5122">
                  <c:v>13752178.940780999</c:v>
                </c:pt>
                <c:pt idx="5123">
                  <c:v>13725346.566648003</c:v>
                </c:pt>
                <c:pt idx="5124">
                  <c:v>13698461.493477</c:v>
                </c:pt>
                <c:pt idx="5125">
                  <c:v>13671523.409770999</c:v>
                </c:pt>
                <c:pt idx="5126">
                  <c:v>13644532.001065001</c:v>
                </c:pt>
                <c:pt idx="5127">
                  <c:v>13617486.949889002</c:v>
                </c:pt>
                <c:pt idx="5128">
                  <c:v>13590387.935727</c:v>
                </c:pt>
                <c:pt idx="5129">
                  <c:v>13563234.634978</c:v>
                </c:pt>
                <c:pt idx="5130">
                  <c:v>13536026.72091</c:v>
                </c:pt>
                <c:pt idx="5131">
                  <c:v>13508763.863624999</c:v>
                </c:pt>
                <c:pt idx="5132">
                  <c:v>13481445.730012</c:v>
                </c:pt>
                <c:pt idx="5133">
                  <c:v>13454071.983704999</c:v>
                </c:pt>
                <c:pt idx="5134">
                  <c:v>13426642.285038</c:v>
                </c:pt>
                <c:pt idx="5135">
                  <c:v>13399156.291003</c:v>
                </c:pt>
                <c:pt idx="5136">
                  <c:v>13371613.655199002</c:v>
                </c:pt>
                <c:pt idx="5137">
                  <c:v>13344014.027793</c:v>
                </c:pt>
                <c:pt idx="5138">
                  <c:v>13316357.055465</c:v>
                </c:pt>
                <c:pt idx="5139">
                  <c:v>13288642.381366</c:v>
                </c:pt>
                <c:pt idx="5140">
                  <c:v>13260869.645067001</c:v>
                </c:pt>
                <c:pt idx="5141">
                  <c:v>13233038.482507</c:v>
                </c:pt>
                <c:pt idx="5142">
                  <c:v>13205148.525947999</c:v>
                </c:pt>
                <c:pt idx="5143">
                  <c:v>13177199.403914999</c:v>
                </c:pt>
                <c:pt idx="5144">
                  <c:v>13149190.741153998</c:v>
                </c:pt>
                <c:pt idx="5145">
                  <c:v>13121122.158570001</c:v>
                </c:pt>
                <c:pt idx="5146">
                  <c:v>13092993.273174997</c:v>
                </c:pt>
                <c:pt idx="5147">
                  <c:v>13064803.698035998</c:v>
                </c:pt>
                <c:pt idx="5148">
                  <c:v>13036553.042214001</c:v>
                </c:pt>
                <c:pt idx="5149">
                  <c:v>13008240.910710001</c:v>
                </c:pt>
                <c:pt idx="5150">
                  <c:v>12979866.904406</c:v>
                </c:pt>
                <c:pt idx="5151">
                  <c:v>12951430.620000998</c:v>
                </c:pt>
                <c:pt idx="5152">
                  <c:v>12922931.649959</c:v>
                </c:pt>
                <c:pt idx="5153">
                  <c:v>12894369.58244</c:v>
                </c:pt>
                <c:pt idx="5154">
                  <c:v>12865744.001239</c:v>
                </c:pt>
                <c:pt idx="5155">
                  <c:v>12837054.485725002</c:v>
                </c:pt>
                <c:pt idx="5156">
                  <c:v>12808300.610771</c:v>
                </c:pt>
                <c:pt idx="5157">
                  <c:v>12779481.946691001</c:v>
                </c:pt>
                <c:pt idx="5158">
                  <c:v>12750598.059171</c:v>
                </c:pt>
                <c:pt idx="5159">
                  <c:v>12721648.509201</c:v>
                </c:pt>
                <c:pt idx="5160">
                  <c:v>12692632.853001002</c:v>
                </c:pt>
                <c:pt idx="5161">
                  <c:v>12663550.641954998</c:v>
                </c:pt>
                <c:pt idx="5162">
                  <c:v>12634401.422533998</c:v>
                </c:pt>
                <c:pt idx="5163">
                  <c:v>12605184.736222995</c:v>
                </c:pt>
                <c:pt idx="5164">
                  <c:v>12575900.119443998</c:v>
                </c:pt>
                <c:pt idx="5165">
                  <c:v>12546547.103481</c:v>
                </c:pt>
                <c:pt idx="5166">
                  <c:v>12517125.214397999</c:v>
                </c:pt>
                <c:pt idx="5167">
                  <c:v>12487633.972960003</c:v>
                </c:pt>
                <c:pt idx="5168">
                  <c:v>12458072.894552002</c:v>
                </c:pt>
                <c:pt idx="5169">
                  <c:v>12428441.489093</c:v>
                </c:pt>
                <c:pt idx="5170">
                  <c:v>12398739.260954</c:v>
                </c:pt>
                <c:pt idx="5171">
                  <c:v>12368965.708866999</c:v>
                </c:pt>
                <c:pt idx="5172">
                  <c:v>12339120.325841002</c:v>
                </c:pt>
                <c:pt idx="5173">
                  <c:v>12309202.599065999</c:v>
                </c:pt>
                <c:pt idx="5174">
                  <c:v>12279212.009826001</c:v>
                </c:pt>
                <c:pt idx="5175">
                  <c:v>12249148.033399997</c:v>
                </c:pt>
                <c:pt idx="5176">
                  <c:v>12219010.138970001</c:v>
                </c:pt>
                <c:pt idx="5177">
                  <c:v>12188797.789519997</c:v>
                </c:pt>
                <c:pt idx="5178">
                  <c:v>12158510.441737</c:v>
                </c:pt>
                <c:pt idx="5179">
                  <c:v>12128147.545909002</c:v>
                </c:pt>
                <c:pt idx="5180">
                  <c:v>12097708.54582</c:v>
                </c:pt>
                <c:pt idx="5181">
                  <c:v>12067192.878644999</c:v>
                </c:pt>
                <c:pt idx="5182">
                  <c:v>12036599.974838002</c:v>
                </c:pt>
                <c:pt idx="5183">
                  <c:v>12005929.258026998</c:v>
                </c:pt>
                <c:pt idx="5184">
                  <c:v>11975180.144893</c:v>
                </c:pt>
                <c:pt idx="5185">
                  <c:v>11944352.045058999</c:v>
                </c:pt>
                <c:pt idx="5186">
                  <c:v>11913444.360973004</c:v>
                </c:pt>
                <c:pt idx="5187">
                  <c:v>11882456.487785</c:v>
                </c:pt>
                <c:pt idx="5188">
                  <c:v>11851387.81322</c:v>
                </c:pt>
                <c:pt idx="5189">
                  <c:v>11820237.717461998</c:v>
                </c:pt>
                <c:pt idx="5190">
                  <c:v>11789005.573015003</c:v>
                </c:pt>
                <c:pt idx="5191">
                  <c:v>11757690.744576998</c:v>
                </c:pt>
                <c:pt idx="5192">
                  <c:v>11726292.588904997</c:v>
                </c:pt>
                <c:pt idx="5193">
                  <c:v>11694810.454676002</c:v>
                </c:pt>
                <c:pt idx="5194">
                  <c:v>11663243.682349</c:v>
                </c:pt>
                <c:pt idx="5195">
                  <c:v>11631591.60402</c:v>
                </c:pt>
                <c:pt idx="5196">
                  <c:v>11599853.543276001</c:v>
                </c:pt>
                <c:pt idx="5197">
                  <c:v>11568028.815042002</c:v>
                </c:pt>
                <c:pt idx="5198">
                  <c:v>11536116.725434998</c:v>
                </c:pt>
                <c:pt idx="5199">
                  <c:v>11504116.571598997</c:v>
                </c:pt>
                <c:pt idx="5200">
                  <c:v>11472027.641549001</c:v>
                </c:pt>
                <c:pt idx="5201">
                  <c:v>11439849.214007</c:v>
                </c:pt>
                <c:pt idx="5202">
                  <c:v>11407580.558234001</c:v>
                </c:pt>
                <c:pt idx="5203">
                  <c:v>11375220.933857001</c:v>
                </c:pt>
                <c:pt idx="5204">
                  <c:v>11342769.590693999</c:v>
                </c:pt>
                <c:pt idx="5205">
                  <c:v>11310225.768575998</c:v>
                </c:pt>
                <c:pt idx="5206">
                  <c:v>11277588.697160998</c:v>
                </c:pt>
                <c:pt idx="5207">
                  <c:v>11244857.595747001</c:v>
                </c:pt>
                <c:pt idx="5208">
                  <c:v>11212031.673078002</c:v>
                </c:pt>
                <c:pt idx="5209">
                  <c:v>11179110.127150998</c:v>
                </c:pt>
                <c:pt idx="5210">
                  <c:v>11146092.145005997</c:v>
                </c:pt>
                <c:pt idx="5211">
                  <c:v>11112976.90253</c:v>
                </c:pt>
                <c:pt idx="5212">
                  <c:v>11079763.564236</c:v>
                </c:pt>
                <c:pt idx="5213">
                  <c:v>11046451.283049</c:v>
                </c:pt>
                <c:pt idx="5214">
                  <c:v>11013039.200089</c:v>
                </c:pt>
                <c:pt idx="5215">
                  <c:v>10979526.444436001</c:v>
                </c:pt>
                <c:pt idx="5216">
                  <c:v>10945912.1329</c:v>
                </c:pt>
                <c:pt idx="5217">
                  <c:v>10912195.369784001</c:v>
                </c:pt>
                <c:pt idx="5218">
                  <c:v>10878375.246637998</c:v>
                </c:pt>
                <c:pt idx="5219">
                  <c:v>10844450.842005</c:v>
                </c:pt>
                <c:pt idx="5220">
                  <c:v>10810421.221170001</c:v>
                </c:pt>
                <c:pt idx="5221">
                  <c:v>10776285.43589</c:v>
                </c:pt>
                <c:pt idx="5222">
                  <c:v>10742042.524129</c:v>
                </c:pt>
                <c:pt idx="5223">
                  <c:v>10707691.509777</c:v>
                </c:pt>
                <c:pt idx="5224">
                  <c:v>10673231.402369</c:v>
                </c:pt>
                <c:pt idx="5225">
                  <c:v>10638661.196789999</c:v>
                </c:pt>
                <c:pt idx="5226">
                  <c:v>10603979.872977002</c:v>
                </c:pt>
                <c:pt idx="5227">
                  <c:v>10569186.395615002</c:v>
                </c:pt>
                <c:pt idx="5228">
                  <c:v>10534279.713817</c:v>
                </c:pt>
                <c:pt idx="5229">
                  <c:v>10499258.760807</c:v>
                </c:pt>
                <c:pt idx="5230">
                  <c:v>10464122.453580001</c:v>
                </c:pt>
                <c:pt idx="5231">
                  <c:v>10428869.692570001</c:v>
                </c:pt>
                <c:pt idx="5232">
                  <c:v>10393499.361295</c:v>
                </c:pt>
                <c:pt idx="5233">
                  <c:v>10358010.325998999</c:v>
                </c:pt>
                <c:pt idx="5234">
                  <c:v>10322401.435284</c:v>
                </c:pt>
                <c:pt idx="5235">
                  <c:v>10286671.519731</c:v>
                </c:pt>
                <c:pt idx="5236">
                  <c:v>10250819.391511003</c:v>
                </c:pt>
                <c:pt idx="5237">
                  <c:v>10214843.843983002</c:v>
                </c:pt>
                <c:pt idx="5238">
                  <c:v>10178743.651286</c:v>
                </c:pt>
                <c:pt idx="5239">
                  <c:v>10142517.567918003</c:v>
                </c:pt>
                <c:pt idx="5240">
                  <c:v>10106164.328293998</c:v>
                </c:pt>
                <c:pt idx="5241">
                  <c:v>10069682.646311998</c:v>
                </c:pt>
                <c:pt idx="5242">
                  <c:v>10033071.214880003</c:v>
                </c:pt>
                <c:pt idx="5243">
                  <c:v>9996328.7054580003</c:v>
                </c:pt>
                <c:pt idx="5244">
                  <c:v>9959453.7675619982</c:v>
                </c:pt>
                <c:pt idx="5245">
                  <c:v>9922445.0282679982</c:v>
                </c:pt>
                <c:pt idx="5246">
                  <c:v>9885301.0917000007</c:v>
                </c:pt>
                <c:pt idx="5247">
                  <c:v>9848020.5384999961</c:v>
                </c:pt>
                <c:pt idx="5248">
                  <c:v>9810601.9252809994</c:v>
                </c:pt>
                <c:pt idx="5249">
                  <c:v>9773043.7840710003</c:v>
                </c:pt>
                <c:pt idx="5250">
                  <c:v>9735344.6217339989</c:v>
                </c:pt>
                <c:pt idx="5251">
                  <c:v>9697502.919373</c:v>
                </c:pt>
                <c:pt idx="5252">
                  <c:v>9659517.1317229979</c:v>
                </c:pt>
                <c:pt idx="5253">
                  <c:v>9621385.6865189988</c:v>
                </c:pt>
                <c:pt idx="5254">
                  <c:v>9583106.983841002</c:v>
                </c:pt>
                <c:pt idx="5255">
                  <c:v>9544679.3954550009</c:v>
                </c:pt>
                <c:pt idx="5256">
                  <c:v>9506101.2641129997</c:v>
                </c:pt>
                <c:pt idx="5257">
                  <c:v>9467370.9028459992</c:v>
                </c:pt>
                <c:pt idx="5258">
                  <c:v>9428486.5942320004</c:v>
                </c:pt>
                <c:pt idx="5259">
                  <c:v>9389446.5896349978</c:v>
                </c:pt>
                <c:pt idx="5260">
                  <c:v>9350249.1084279958</c:v>
                </c:pt>
                <c:pt idx="5261">
                  <c:v>9310892.3371890001</c:v>
                </c:pt>
                <c:pt idx="5262">
                  <c:v>9271374.4288649987</c:v>
                </c:pt>
                <c:pt idx="5263">
                  <c:v>9231693.5019189995</c:v>
                </c:pt>
                <c:pt idx="5264">
                  <c:v>9191847.6394449957</c:v>
                </c:pt>
                <c:pt idx="5265">
                  <c:v>9151834.8882480003</c:v>
                </c:pt>
                <c:pt idx="5266">
                  <c:v>9111653.2579100002</c:v>
                </c:pt>
                <c:pt idx="5267">
                  <c:v>9071300.7198039982</c:v>
                </c:pt>
                <c:pt idx="5268">
                  <c:v>9030775.2060959954</c:v>
                </c:pt>
                <c:pt idx="5269">
                  <c:v>8990074.6086949985</c:v>
                </c:pt>
                <c:pt idx="5270">
                  <c:v>8949196.778185999</c:v>
                </c:pt>
                <c:pt idx="5271">
                  <c:v>8908139.5227090009</c:v>
                </c:pt>
                <c:pt idx="5272">
                  <c:v>8866900.6068139989</c:v>
                </c:pt>
                <c:pt idx="5273">
                  <c:v>8825477.7502699979</c:v>
                </c:pt>
                <c:pt idx="5274">
                  <c:v>8783868.6268309988</c:v>
                </c:pt>
                <c:pt idx="5275">
                  <c:v>8742070.8629650008</c:v>
                </c:pt>
                <c:pt idx="5276">
                  <c:v>8700082.0365349967</c:v>
                </c:pt>
                <c:pt idx="5277">
                  <c:v>8657899.6754330005</c:v>
                </c:pt>
                <c:pt idx="5278">
                  <c:v>8615521.2561669983</c:v>
                </c:pt>
                <c:pt idx="5279">
                  <c:v>8572944.2023969982</c:v>
                </c:pt>
                <c:pt idx="5280">
                  <c:v>8530165.8834169991</c:v>
                </c:pt>
                <c:pt idx="5281">
                  <c:v>8487183.6125869974</c:v>
                </c:pt>
                <c:pt idx="5282">
                  <c:v>8443994.645699</c:v>
                </c:pt>
                <c:pt idx="5283">
                  <c:v>8400596.1792899985</c:v>
                </c:pt>
                <c:pt idx="5284">
                  <c:v>8356985.3488910003</c:v>
                </c:pt>
                <c:pt idx="5285">
                  <c:v>8313159.2272089999</c:v>
                </c:pt>
                <c:pt idx="5286">
                  <c:v>8269114.8222419992</c:v>
                </c:pt>
                <c:pt idx="5287">
                  <c:v>8224849.075325001</c:v>
                </c:pt>
                <c:pt idx="5288">
                  <c:v>8180358.8590929992</c:v>
                </c:pt>
                <c:pt idx="5289">
                  <c:v>8135640.9753770009</c:v>
                </c:pt>
                <c:pt idx="5290">
                  <c:v>8090692.1530129984</c:v>
                </c:pt>
                <c:pt idx="5291">
                  <c:v>8045509.0455610007</c:v>
                </c:pt>
                <c:pt idx="5292">
                  <c:v>8000088.2289480008</c:v>
                </c:pt>
                <c:pt idx="5293">
                  <c:v>7954426.1990009993</c:v>
                </c:pt>
                <c:pt idx="5294">
                  <c:v>7908519.3688949998</c:v>
                </c:pt>
                <c:pt idx="5295">
                  <c:v>7862364.0664929999</c:v>
                </c:pt>
                <c:pt idx="5296">
                  <c:v>7815956.5315770004</c:v>
                </c:pt>
                <c:pt idx="5297">
                  <c:v>7769292.9129720004</c:v>
                </c:pt>
                <c:pt idx="5298">
                  <c:v>7722369.2655429998</c:v>
                </c:pt>
                <c:pt idx="5299">
                  <c:v>7675181.5470800009</c:v>
                </c:pt>
                <c:pt idx="5300">
                  <c:v>7627725.6150419991</c:v>
                </c:pt>
                <c:pt idx="5301">
                  <c:v>7579997.2231689999</c:v>
                </c:pt>
                <c:pt idx="5302">
                  <c:v>7531992.0179520007</c:v>
                </c:pt>
                <c:pt idx="5303">
                  <c:v>7483705.5349500002</c:v>
                </c:pt>
                <c:pt idx="5304">
                  <c:v>7435133.1949509997</c:v>
                </c:pt>
                <c:pt idx="5305">
                  <c:v>7386270.2999640005</c:v>
                </c:pt>
                <c:pt idx="5306">
                  <c:v>7337112.0290409997</c:v>
                </c:pt>
                <c:pt idx="5307">
                  <c:v>7287653.4339110004</c:v>
                </c:pt>
                <c:pt idx="5308">
                  <c:v>7237889.4344190005</c:v>
                </c:pt>
                <c:pt idx="5309">
                  <c:v>7187814.8137709992</c:v>
                </c:pt>
                <c:pt idx="5310">
                  <c:v>7137424.2135539996</c:v>
                </c:pt>
                <c:pt idx="5311">
                  <c:v>7086712.1285399999</c:v>
                </c:pt>
                <c:pt idx="5312">
                  <c:v>7035672.9012420001</c:v>
                </c:pt>
                <c:pt idx="5313">
                  <c:v>6984300.7162339995</c:v>
                </c:pt>
                <c:pt idx="5314">
                  <c:v>6932589.5941909999</c:v>
                </c:pt>
                <c:pt idx="5315">
                  <c:v>6880533.3856680002</c:v>
                </c:pt>
                <c:pt idx="5316">
                  <c:v>6828125.7645719992</c:v>
                </c:pt>
                <c:pt idx="5317">
                  <c:v>6775360.2213310003</c:v>
                </c:pt>
                <c:pt idx="5318">
                  <c:v>6722230.055741</c:v>
                </c:pt>
                <c:pt idx="5319">
                  <c:v>6668728.3694579992</c:v>
                </c:pt>
                <c:pt idx="5320">
                  <c:v>6614848.0581390001</c:v>
                </c:pt>
                <c:pt idx="5321">
                  <c:v>6560581.8031869987</c:v>
                </c:pt>
                <c:pt idx="5322">
                  <c:v>6505922.0630989997</c:v>
                </c:pt>
                <c:pt idx="5323">
                  <c:v>6450861.0643869992</c:v>
                </c:pt>
                <c:pt idx="5324">
                  <c:v>6395390.7920350004</c:v>
                </c:pt>
                <c:pt idx="5325">
                  <c:v>6339502.979491001</c:v>
                </c:pt>
                <c:pt idx="5326">
                  <c:v>6283189.0981450006</c:v>
                </c:pt>
                <c:pt idx="5327">
                  <c:v>6226440.3462759992</c:v>
                </c:pt>
                <c:pt idx="5328">
                  <c:v>6169247.6374300001</c:v>
                </c:pt>
                <c:pt idx="5329">
                  <c:v>6111601.5882060006</c:v>
                </c:pt>
                <c:pt idx="5330">
                  <c:v>6053492.5054020006</c:v>
                </c:pt>
                <c:pt idx="5331">
                  <c:v>5994910.3724990012</c:v>
                </c:pt>
                <c:pt idx="5332">
                  <c:v>5935844.8354320005</c:v>
                </c:pt>
                <c:pt idx="5333">
                  <c:v>5876285.1876210002</c:v>
                </c:pt>
                <c:pt idx="5334">
                  <c:v>5816220.3542019986</c:v>
                </c:pt>
                <c:pt idx="5335">
                  <c:v>5755638.8754290007</c:v>
                </c:pt>
                <c:pt idx="5336">
                  <c:v>5694528.8891889993</c:v>
                </c:pt>
                <c:pt idx="5337">
                  <c:v>5632878.1125889998</c:v>
                </c:pt>
                <c:pt idx="5338">
                  <c:v>5570673.8225500006</c:v>
                </c:pt>
                <c:pt idx="5339">
                  <c:v>5507902.8353710007</c:v>
                </c:pt>
                <c:pt idx="5340">
                  <c:v>5444551.4851930002</c:v>
                </c:pt>
                <c:pt idx="5341">
                  <c:v>5380605.601307</c:v>
                </c:pt>
                <c:pt idx="5342">
                  <c:v>5316050.4842519993</c:v>
                </c:pt>
                <c:pt idx="5343">
                  <c:v>5250870.8806339996</c:v>
                </c:pt>
                <c:pt idx="5344">
                  <c:v>5185050.9566139998</c:v>
                </c:pt>
                <c:pt idx="5345">
                  <c:v>5118574.2699829992</c:v>
                </c:pt>
                <c:pt idx="5346">
                  <c:v>5051423.7407849999</c:v>
                </c:pt>
                <c:pt idx="5347">
                  <c:v>4983581.6204139991</c:v>
                </c:pt>
                <c:pt idx="5348">
                  <c:v>4915029.4591239998</c:v>
                </c:pt>
                <c:pt idx="5349">
                  <c:v>4845748.0719080009</c:v>
                </c:pt>
                <c:pt idx="5350">
                  <c:v>4775717.502696</c:v>
                </c:pt>
                <c:pt idx="5351">
                  <c:v>4704916.9868359994</c:v>
                </c:pt>
                <c:pt idx="5352">
                  <c:v>4633324.9118240001</c:v>
                </c:pt>
                <c:pt idx="5353">
                  <c:v>4560918.7762910007</c:v>
                </c:pt>
                <c:pt idx="5354">
                  <c:v>4487675.1472529992</c:v>
                </c:pt>
                <c:pt idx="5355">
                  <c:v>4413569.6156619992</c:v>
                </c:pt>
                <c:pt idx="5356">
                  <c:v>4338576.7503540004</c:v>
                </c:pt>
                <c:pt idx="5357">
                  <c:v>4262670.0505000008</c:v>
                </c:pt>
                <c:pt idx="5358">
                  <c:v>4185821.8967609997</c:v>
                </c:pt>
                <c:pt idx="5359">
                  <c:v>4108003.5014009997</c:v>
                </c:pt>
                <c:pt idx="5360">
                  <c:v>4029184.8577020001</c:v>
                </c:pt>
                <c:pt idx="5361">
                  <c:v>3949334.6891589998</c:v>
                </c:pt>
                <c:pt idx="5362">
                  <c:v>3868420.3990549995</c:v>
                </c:pt>
                <c:pt idx="5363">
                  <c:v>3786408.0212050001</c:v>
                </c:pt>
                <c:pt idx="5364">
                  <c:v>3703262.1728709997</c:v>
                </c:pt>
                <c:pt idx="5365">
                  <c:v>3618946.0111389998</c:v>
                </c:pt>
                <c:pt idx="5366">
                  <c:v>3533421.1943419995</c:v>
                </c:pt>
                <c:pt idx="5367">
                  <c:v>3446647.8505849997</c:v>
                </c:pt>
                <c:pt idx="5368">
                  <c:v>3358584.5558639998</c:v>
                </c:pt>
                <c:pt idx="5369">
                  <c:v>3269188.3249429995</c:v>
                </c:pt>
                <c:pt idx="5370">
                  <c:v>3178414.618882</c:v>
                </c:pt>
                <c:pt idx="5371">
                  <c:v>3086217.374028</c:v>
                </c:pt>
                <c:pt idx="5372">
                  <c:v>2992549.058398</c:v>
                </c:pt>
                <c:pt idx="5373">
                  <c:v>2897360.7627370004</c:v>
                </c:pt>
                <c:pt idx="5374">
                  <c:v>2800602.3351319996</c:v>
                </c:pt>
                <c:pt idx="5375">
                  <c:v>2702222.570024</c:v>
                </c:pt>
                <c:pt idx="5376">
                  <c:v>2602169.4647070002</c:v>
                </c:pt>
                <c:pt idx="5377">
                  <c:v>2500390.5591189996</c:v>
                </c:pt>
                <c:pt idx="5378">
                  <c:v>2396833.3777859998</c:v>
                </c:pt>
                <c:pt idx="5379">
                  <c:v>2291445.9963079994</c:v>
                </c:pt>
                <c:pt idx="5380">
                  <c:v>2184177.7586139995</c:v>
                </c:pt>
                <c:pt idx="5381">
                  <c:v>2074980.175335</c:v>
                </c:pt>
                <c:pt idx="5382">
                  <c:v>1963808.0377700001</c:v>
                </c:pt>
                <c:pt idx="5383">
                  <c:v>1850620.7856729999</c:v>
                </c:pt>
                <c:pt idx="5384">
                  <c:v>1735384.1698220002</c:v>
                </c:pt>
                <c:pt idx="5385">
                  <c:v>1618072.2512119999</c:v>
                </c:pt>
                <c:pt idx="5386">
                  <c:v>1498669.7762750001</c:v>
                </c:pt>
                <c:pt idx="5387">
                  <c:v>1377174.9600519999</c:v>
                </c:pt>
                <c:pt idx="5388">
                  <c:v>1253602.6944230001</c:v>
                </c:pt>
                <c:pt idx="5389">
                  <c:v>1127988.1734860002</c:v>
                </c:pt>
                <c:pt idx="5390">
                  <c:v>1000390.890008</c:v>
                </c:pt>
                <c:pt idx="5391">
                  <c:v>870898.90301600005</c:v>
                </c:pt>
                <c:pt idx="5392">
                  <c:v>739633.20552299998</c:v>
                </c:pt>
                <c:pt idx="5393">
                  <c:v>606751.93474699999</c:v>
                </c:pt>
                <c:pt idx="5394">
                  <c:v>472454.070893</c:v>
                </c:pt>
                <c:pt idx="5395">
                  <c:v>336982.17728399998</c:v>
                </c:pt>
                <c:pt idx="5396">
                  <c:v>200623.664529</c:v>
                </c:pt>
                <c:pt idx="5397">
                  <c:v>63710.041325999999</c:v>
                </c:pt>
                <c:pt idx="5398">
                  <c:v>-73386.326396000004</c:v>
                </c:pt>
                <c:pt idx="5399">
                  <c:v>-210258.26514400003</c:v>
                </c:pt>
                <c:pt idx="5400">
                  <c:v>-346472.70104299998</c:v>
                </c:pt>
                <c:pt idx="5401">
                  <c:v>-481582.12084399996</c:v>
                </c:pt>
                <c:pt idx="5402">
                  <c:v>-615137.90253399999</c:v>
                </c:pt>
                <c:pt idx="5403">
                  <c:v>-746704.50270899991</c:v>
                </c:pt>
                <c:pt idx="5404">
                  <c:v>-875873.29421299987</c:v>
                </c:pt>
                <c:pt idx="5405">
                  <c:v>-1002274.8464240002</c:v>
                </c:pt>
                <c:pt idx="5406">
                  <c:v>-1125588.6412539999</c:v>
                </c:pt>
                <c:pt idx="5407">
                  <c:v>-1245549.575648</c:v>
                </c:pt>
                <c:pt idx="5408">
                  <c:v>-1361951.0323430002</c:v>
                </c:pt>
                <c:pt idx="5409">
                  <c:v>-1474644.711016</c:v>
                </c:pt>
                <c:pt idx="5410">
                  <c:v>-1583537.727037</c:v>
                </c:pt>
                <c:pt idx="5411">
                  <c:v>-1688587.6669090004</c:v>
                </c:pt>
                <c:pt idx="5412">
                  <c:v>-1789796.3383529999</c:v>
                </c:pt>
                <c:pt idx="5413">
                  <c:v>-1887202.8966570001</c:v>
                </c:pt>
                <c:pt idx="5414">
                  <c:v>-1980876.9073829998</c:v>
                </c:pt>
                <c:pt idx="5415">
                  <c:v>-2070911.757314</c:v>
                </c:pt>
                <c:pt idx="5416">
                  <c:v>-2157418.6803299999</c:v>
                </c:pt>
                <c:pt idx="5417">
                  <c:v>-2240521.5405409997</c:v>
                </c:pt>
                <c:pt idx="5418">
                  <c:v>-2320352.4192459993</c:v>
                </c:pt>
                <c:pt idx="5419">
                  <c:v>-2397047.9854109995</c:v>
                </c:pt>
                <c:pt idx="5420">
                  <c:v>-2470746.5877170004</c:v>
                </c:pt>
                <c:pt idx="5421">
                  <c:v>-2541585.984193</c:v>
                </c:pt>
                <c:pt idx="5422">
                  <c:v>-2609701.6175580001</c:v>
                </c:pt>
                <c:pt idx="5423">
                  <c:v>-2675225.3457569997</c:v>
                </c:pt>
                <c:pt idx="5424">
                  <c:v>-2738284.5440219999</c:v>
                </c:pt>
                <c:pt idx="5425">
                  <c:v>-2799001.5044269999</c:v>
                </c:pt>
                <c:pt idx="5426">
                  <c:v>-2857493.0694149998</c:v>
                </c:pt>
                <c:pt idx="5427">
                  <c:v>-2913870.446211</c:v>
                </c:pt>
                <c:pt idx="5428">
                  <c:v>-2968239.1584729995</c:v>
                </c:pt>
                <c:pt idx="5429">
                  <c:v>-3020699.099994</c:v>
                </c:pt>
                <c:pt idx="5430">
                  <c:v>-3071344.662399</c:v>
                </c:pt>
                <c:pt idx="5431">
                  <c:v>-3120264.9147879998</c:v>
                </c:pt>
                <c:pt idx="5432">
                  <c:v>-3167543.8181829993</c:v>
                </c:pt>
                <c:pt idx="5433">
                  <c:v>-3213260.461629</c:v>
                </c:pt>
                <c:pt idx="5434">
                  <c:v>-3257489.3099759994</c:v>
                </c:pt>
                <c:pt idx="5435">
                  <c:v>-3300300.4558909996</c:v>
                </c:pt>
                <c:pt idx="5436">
                  <c:v>-3341759.8706229995</c:v>
                </c:pt>
                <c:pt idx="5437">
                  <c:v>-3381929.6496069999</c:v>
                </c:pt>
                <c:pt idx="5438">
                  <c:v>-3420868.2501459997</c:v>
                </c:pt>
                <c:pt idx="5439">
                  <c:v>-3458630.7193489997</c:v>
                </c:pt>
                <c:pt idx="5440">
                  <c:v>-3495268.9111859994</c:v>
                </c:pt>
                <c:pt idx="5441">
                  <c:v>-3530831.6920309998</c:v>
                </c:pt>
                <c:pt idx="5442">
                  <c:v>-3565365.1344459997</c:v>
                </c:pt>
                <c:pt idx="5443">
                  <c:v>-3598912.6992589999</c:v>
                </c:pt>
                <c:pt idx="5444">
                  <c:v>-3631515.4061659994</c:v>
                </c:pt>
                <c:pt idx="5445">
                  <c:v>-3663211.9932280001</c:v>
                </c:pt>
                <c:pt idx="5446">
                  <c:v>-3694039.0657500001</c:v>
                </c:pt>
                <c:pt idx="5447">
                  <c:v>-3724031.2350419997</c:v>
                </c:pt>
                <c:pt idx="5448">
                  <c:v>-3753221.2476440002</c:v>
                </c:pt>
                <c:pt idx="5449">
                  <c:v>-3781640.1055680001</c:v>
                </c:pt>
                <c:pt idx="5450">
                  <c:v>-3809317.1781259994</c:v>
                </c:pt>
                <c:pt idx="5451">
                  <c:v>-3836280.3059029994</c:v>
                </c:pt>
                <c:pt idx="5452">
                  <c:v>-3862555.8974069995</c:v>
                </c:pt>
                <c:pt idx="5453">
                  <c:v>-3888169.0188999996</c:v>
                </c:pt>
                <c:pt idx="5454">
                  <c:v>-3913143.4779129997</c:v>
                </c:pt>
                <c:pt idx="5455">
                  <c:v>-3937501.9008840001</c:v>
                </c:pt>
                <c:pt idx="5456">
                  <c:v>-3961265.8053629994</c:v>
                </c:pt>
                <c:pt idx="5457">
                  <c:v>-3984455.667171</c:v>
                </c:pt>
                <c:pt idx="5458">
                  <c:v>-4007090.9829019997</c:v>
                </c:pt>
                <c:pt idx="5459">
                  <c:v>-4029190.3281019996</c:v>
                </c:pt>
                <c:pt idx="5460">
                  <c:v>-4050771.4114559996</c:v>
                </c:pt>
                <c:pt idx="5461">
                  <c:v>-4071851.125279</c:v>
                </c:pt>
                <c:pt idx="5462">
                  <c:v>-4092445.592582</c:v>
                </c:pt>
                <c:pt idx="5463">
                  <c:v>-4112570.21098</c:v>
                </c:pt>
                <c:pt idx="5464">
                  <c:v>-4132239.6936549996</c:v>
                </c:pt>
                <c:pt idx="5465">
                  <c:v>-4151468.1076239999</c:v>
                </c:pt>
                <c:pt idx="5466">
                  <c:v>-4170268.9094779994</c:v>
                </c:pt>
                <c:pt idx="5467">
                  <c:v>-4188654.9787989999</c:v>
                </c:pt>
                <c:pt idx="5468">
                  <c:v>-4206638.6494179992</c:v>
                </c:pt>
                <c:pt idx="5469">
                  <c:v>-4224231.7386680013</c:v>
                </c:pt>
                <c:pt idx="5470">
                  <c:v>-4241445.5747809997</c:v>
                </c:pt>
                <c:pt idx="5471">
                  <c:v>-4258291.0225650007</c:v>
                </c:pt>
                <c:pt idx="5472">
                  <c:v>-4274778.5074700015</c:v>
                </c:pt>
                <c:pt idx="5473">
                  <c:v>-4290918.0381780006</c:v>
                </c:pt>
                <c:pt idx="5474">
                  <c:v>-4306719.2277959995</c:v>
                </c:pt>
                <c:pt idx="5475">
                  <c:v>-4322191.313777999</c:v>
                </c:pt>
                <c:pt idx="5476">
                  <c:v>-4337343.1766339997</c:v>
                </c:pt>
                <c:pt idx="5477">
                  <c:v>-4352183.3575359993</c:v>
                </c:pt>
                <c:pt idx="5478">
                  <c:v>-4366720.0748759992</c:v>
                </c:pt>
                <c:pt idx="5479">
                  <c:v>-4380961.2398600001</c:v>
                </c:pt>
                <c:pt idx="5480">
                  <c:v>-4394914.4711980009</c:v>
                </c:pt>
                <c:pt idx="5481">
                  <c:v>-4408587.1089470005</c:v>
                </c:pt>
                <c:pt idx="5482">
                  <c:v>-4421986.2275700001</c:v>
                </c:pt>
                <c:pt idx="5483">
                  <c:v>-4435118.6482589999</c:v>
                </c:pt>
                <c:pt idx="5484">
                  <c:v>-4447990.9505630005</c:v>
                </c:pt>
                <c:pt idx="5485">
                  <c:v>-4460609.4833829999</c:v>
                </c:pt>
                <c:pt idx="5486">
                  <c:v>-4472980.3753550006</c:v>
                </c:pt>
                <c:pt idx="5487">
                  <c:v>-4485109.5446730005</c:v>
                </c:pt>
                <c:pt idx="5488">
                  <c:v>-4497002.7083820002</c:v>
                </c:pt>
                <c:pt idx="5489">
                  <c:v>-4508665.3911739998</c:v>
                </c:pt>
                <c:pt idx="5490">
                  <c:v>-4520102.9337229999</c:v>
                </c:pt>
                <c:pt idx="5491">
                  <c:v>-4531320.5005760007</c:v>
                </c:pt>
                <c:pt idx="5492">
                  <c:v>-4542323.0876400005</c:v>
                </c:pt>
                <c:pt idx="5493">
                  <c:v>-4553115.5292809987</c:v>
                </c:pt>
                <c:pt idx="5494">
                  <c:v>-4563702.5050630001</c:v>
                </c:pt>
                <c:pt idx="5495">
                  <c:v>-4574088.546143</c:v>
                </c:pt>
                <c:pt idx="5496">
                  <c:v>-4584278.041348001</c:v>
                </c:pt>
                <c:pt idx="5497">
                  <c:v>-4594275.2429450015</c:v>
                </c:pt>
                <c:pt idx="5498">
                  <c:v>-4604084.272136</c:v>
                </c:pt>
                <c:pt idx="5499">
                  <c:v>-4613709.1242759982</c:v>
                </c:pt>
                <c:pt idx="5500">
                  <c:v>-4623153.6738419998</c:v>
                </c:pt>
                <c:pt idx="5501">
                  <c:v>-4632421.6791619994</c:v>
                </c:pt>
                <c:pt idx="5502">
                  <c:v>-4641516.7869220003</c:v>
                </c:pt>
                <c:pt idx="5503">
                  <c:v>-4650442.5364540005</c:v>
                </c:pt>
                <c:pt idx="5504">
                  <c:v>-4659202.3638329981</c:v>
                </c:pt>
                <c:pt idx="5505">
                  <c:v>-4667799.6057709996</c:v>
                </c:pt>
                <c:pt idx="5506">
                  <c:v>-4676237.5033450006</c:v>
                </c:pt>
                <c:pt idx="5507">
                  <c:v>-4684519.2055440005</c:v>
                </c:pt>
                <c:pt idx="5508">
                  <c:v>-4692647.7726640012</c:v>
                </c:pt>
                <c:pt idx="5509">
                  <c:v>-4700626.1795410002</c:v>
                </c:pt>
                <c:pt idx="5510">
                  <c:v>-4708457.3186519993</c:v>
                </c:pt>
                <c:pt idx="5511">
                  <c:v>-4716144.0030669998</c:v>
                </c:pt>
                <c:pt idx="5512">
                  <c:v>-4723688.9692779994</c:v>
                </c:pt>
                <c:pt idx="5513">
                  <c:v>-4731094.8799080001</c:v>
                </c:pt>
                <c:pt idx="5514">
                  <c:v>-4738364.3262909995</c:v>
                </c:pt>
                <c:pt idx="5515">
                  <c:v>-4745499.8309590006</c:v>
                </c:pt>
                <c:pt idx="5516">
                  <c:v>-4752503.8500059992</c:v>
                </c:pt>
                <c:pt idx="5517">
                  <c:v>-4759378.7753650015</c:v>
                </c:pt>
                <c:pt idx="5518">
                  <c:v>-4766126.9369810009</c:v>
                </c:pt>
                <c:pt idx="5519">
                  <c:v>-4772750.6049019992</c:v>
                </c:pt>
                <c:pt idx="5520">
                  <c:v>-4779251.9912790004</c:v>
                </c:pt>
                <c:pt idx="5521">
                  <c:v>-4785633.2522809999</c:v>
                </c:pt>
                <c:pt idx="5522">
                  <c:v>-4791896.4899400007</c:v>
                </c:pt>
                <c:pt idx="5523">
                  <c:v>-4798043.7539169993</c:v>
                </c:pt>
                <c:pt idx="5524">
                  <c:v>-4804077.0431999993</c:v>
                </c:pt>
                <c:pt idx="5525">
                  <c:v>-4809998.3077290002</c:v>
                </c:pt>
                <c:pt idx="5526">
                  <c:v>-4815809.4499640008</c:v>
                </c:pt>
                <c:pt idx="5527">
                  <c:v>-4821512.3263869993</c:v>
                </c:pt>
                <c:pt idx="5528">
                  <c:v>-4827108.7489520004</c:v>
                </c:pt>
                <c:pt idx="5529">
                  <c:v>-4832600.4864650015</c:v>
                </c:pt>
                <c:pt idx="5530">
                  <c:v>-4837989.2659319993</c:v>
                </c:pt>
                <c:pt idx="5531">
                  <c:v>-4843276.7738369992</c:v>
                </c:pt>
                <c:pt idx="5532">
                  <c:v>-4848464.6573800007</c:v>
                </c:pt>
                <c:pt idx="5533">
                  <c:v>-4853554.5256709997</c:v>
                </c:pt>
                <c:pt idx="5534">
                  <c:v>-4858547.9508750001</c:v>
                </c:pt>
                <c:pt idx="5535">
                  <c:v>-4863446.4693149999</c:v>
                </c:pt>
                <c:pt idx="5536">
                  <c:v>-4868251.5825370001</c:v>
                </c:pt>
                <c:pt idx="5537">
                  <c:v>-4872964.7583360001</c:v>
                </c:pt>
                <c:pt idx="5538">
                  <c:v>-4877587.4317410011</c:v>
                </c:pt>
                <c:pt idx="5539">
                  <c:v>-4882121.0059700003</c:v>
                </c:pt>
                <c:pt idx="5540">
                  <c:v>-4886566.8533469997</c:v>
                </c:pt>
                <c:pt idx="5541">
                  <c:v>-4890926.3161889995</c:v>
                </c:pt>
                <c:pt idx="5542">
                  <c:v>-4895200.7076600008</c:v>
                </c:pt>
                <c:pt idx="5543">
                  <c:v>-4899391.3125940003</c:v>
                </c:pt>
                <c:pt idx="5544">
                  <c:v>-4903499.3882950004</c:v>
                </c:pt>
                <c:pt idx="5545">
                  <c:v>-4907526.1653009998</c:v>
                </c:pt>
                <c:pt idx="5546">
                  <c:v>-4911472.8481310001</c:v>
                </c:pt>
                <c:pt idx="5547">
                  <c:v>-4915340.6159979999</c:v>
                </c:pt>
                <c:pt idx="5548">
                  <c:v>-4919130.6235019984</c:v>
                </c:pt>
                <c:pt idx="5549">
                  <c:v>-4922844.0013030004</c:v>
                </c:pt>
                <c:pt idx="5550">
                  <c:v>-4926481.8567639999</c:v>
                </c:pt>
                <c:pt idx="5551">
                  <c:v>-4930045.2745770002</c:v>
                </c:pt>
                <c:pt idx="5552">
                  <c:v>-4933535.317369001</c:v>
                </c:pt>
                <c:pt idx="5553">
                  <c:v>-4936953.026287999</c:v>
                </c:pt>
                <c:pt idx="5554">
                  <c:v>-4940299.4215660002</c:v>
                </c:pt>
                <c:pt idx="5555">
                  <c:v>-4943575.5030680001</c:v>
                </c:pt>
                <c:pt idx="5556">
                  <c:v>-4946782.2508219993</c:v>
                </c:pt>
                <c:pt idx="5557">
                  <c:v>-4949920.6255329987</c:v>
                </c:pt>
                <c:pt idx="5558">
                  <c:v>-4952991.5690759998</c:v>
                </c:pt>
                <c:pt idx="5559">
                  <c:v>-4955996.0049819993</c:v>
                </c:pt>
                <c:pt idx="5560">
                  <c:v>-4958934.8388990005</c:v>
                </c:pt>
                <c:pt idx="5561">
                  <c:v>-4961808.9590480002</c:v>
                </c:pt>
                <c:pt idx="5562">
                  <c:v>-4964619.2366540004</c:v>
                </c:pt>
                <c:pt idx="5563">
                  <c:v>-4967366.5263780002</c:v>
                </c:pt>
                <c:pt idx="5564">
                  <c:v>-4970051.6667179987</c:v>
                </c:pt>
                <c:pt idx="5565">
                  <c:v>-4972675.4804160008</c:v>
                </c:pt>
                <c:pt idx="5566">
                  <c:v>-4975238.7748389998</c:v>
                </c:pt>
                <c:pt idx="5567">
                  <c:v>-4977742.3423550008</c:v>
                </c:pt>
                <c:pt idx="5568">
                  <c:v>-4980186.9606960006</c:v>
                </c:pt>
                <c:pt idx="5569">
                  <c:v>-4982573.3933119997</c:v>
                </c:pt>
                <c:pt idx="5570">
                  <c:v>-4984902.3897079993</c:v>
                </c:pt>
                <c:pt idx="5571">
                  <c:v>-4987174.6857819986</c:v>
                </c:pt>
                <c:pt idx="5572">
                  <c:v>-4989391.0041439999</c:v>
                </c:pt>
                <c:pt idx="5573">
                  <c:v>-4991552.054428</c:v>
                </c:pt>
                <c:pt idx="5574">
                  <c:v>-4993658.5335969999</c:v>
                </c:pt>
                <c:pt idx="5575">
                  <c:v>-4995711.1262399992</c:v>
                </c:pt>
                <c:pt idx="5576">
                  <c:v>-4997710.5048539992</c:v>
                </c:pt>
                <c:pt idx="5577">
                  <c:v>-4999657.3301229998</c:v>
                </c:pt>
                <c:pt idx="5578">
                  <c:v>-5001552.2511940002</c:v>
                </c:pt>
                <c:pt idx="5579">
                  <c:v>-5003395.9059320008</c:v>
                </c:pt>
                <c:pt idx="5580">
                  <c:v>-5005188.9211800005</c:v>
                </c:pt>
                <c:pt idx="5581">
                  <c:v>-5006931.9130079998</c:v>
                </c:pt>
                <c:pt idx="5582">
                  <c:v>-5008625.4869500017</c:v>
                </c:pt>
                <c:pt idx="5583">
                  <c:v>-5010270.2382430006</c:v>
                </c:pt>
                <c:pt idx="5584">
                  <c:v>-5011866.7520520007</c:v>
                </c:pt>
                <c:pt idx="5585">
                  <c:v>-5013415.6036969991</c:v>
                </c:pt>
                <c:pt idx="5586">
                  <c:v>-5014917.3588629998</c:v>
                </c:pt>
                <c:pt idx="5587">
                  <c:v>-5016372.5738119995</c:v>
                </c:pt>
                <c:pt idx="5588">
                  <c:v>-5017781.7955900002</c:v>
                </c:pt>
                <c:pt idx="5589">
                  <c:v>-5019145.562225</c:v>
                </c:pt>
                <c:pt idx="5590">
                  <c:v>-5020464.4029180007</c:v>
                </c:pt>
                <c:pt idx="5591">
                  <c:v>-5021738.8382359995</c:v>
                </c:pt>
                <c:pt idx="5592">
                  <c:v>-5022969.3802899998</c:v>
                </c:pt>
                <c:pt idx="5593">
                  <c:v>-5024156.5329210013</c:v>
                </c:pt>
                <c:pt idx="5594">
                  <c:v>-5025300.7918670001</c:v>
                </c:pt>
                <c:pt idx="5595">
                  <c:v>-5026402.6449369993</c:v>
                </c:pt>
                <c:pt idx="5596">
                  <c:v>-5027462.5721780006</c:v>
                </c:pt>
                <c:pt idx="5597">
                  <c:v>-5028481.0460280003</c:v>
                </c:pt>
                <c:pt idx="5598">
                  <c:v>-5029458.5314810006</c:v>
                </c:pt>
                <c:pt idx="5599">
                  <c:v>-5030395.486238</c:v>
                </c:pt>
                <c:pt idx="5600">
                  <c:v>-5031292.3608519984</c:v>
                </c:pt>
                <c:pt idx="5601">
                  <c:v>-5032149.5988790002</c:v>
                </c:pt>
                <c:pt idx="5602">
                  <c:v>-5032967.6370159993</c:v>
                </c:pt>
                <c:pt idx="5603">
                  <c:v>-5033746.9052379997</c:v>
                </c:pt>
                <c:pt idx="5604">
                  <c:v>-5034487.8269379996</c:v>
                </c:pt>
                <c:pt idx="5605">
                  <c:v>-5035190.8190519996</c:v>
                </c:pt>
                <c:pt idx="5606">
                  <c:v>-5035856.292192</c:v>
                </c:pt>
                <c:pt idx="5607">
                  <c:v>-5036484.6507679997</c:v>
                </c:pt>
                <c:pt idx="5608">
                  <c:v>-5037076.2931109993</c:v>
                </c:pt>
                <c:pt idx="5609">
                  <c:v>-5037631.6115929997</c:v>
                </c:pt>
                <c:pt idx="5610">
                  <c:v>-5038150.9927420001</c:v>
                </c:pt>
                <c:pt idx="5611">
                  <c:v>-5038634.8173520006</c:v>
                </c:pt>
                <c:pt idx="5612">
                  <c:v>-5039083.4606019994</c:v>
                </c:pt>
                <c:pt idx="5613">
                  <c:v>-5039497.2921550004</c:v>
                </c:pt>
                <c:pt idx="5614">
                  <c:v>-5039876.6762690004</c:v>
                </c:pt>
                <c:pt idx="5615">
                  <c:v>-5040221.9718980007</c:v>
                </c:pt>
                <c:pt idx="5616">
                  <c:v>-5040533.5327920001</c:v>
                </c:pt>
                <c:pt idx="5617">
                  <c:v>-5040811.7075970005</c:v>
                </c:pt>
                <c:pt idx="5618">
                  <c:v>-5041056.8399490006</c:v>
                </c:pt>
                <c:pt idx="5619">
                  <c:v>-5041269.2685680008</c:v>
                </c:pt>
                <c:pt idx="5620">
                  <c:v>-5041449.3273500009</c:v>
                </c:pt>
                <c:pt idx="5621">
                  <c:v>-5041597.345458</c:v>
                </c:pt>
                <c:pt idx="5622">
                  <c:v>-5041713.6474040002</c:v>
                </c:pt>
                <c:pt idx="5623">
                  <c:v>-5041798.5531409997</c:v>
                </c:pt>
                <c:pt idx="5624">
                  <c:v>-5041852.3781430004</c:v>
                </c:pt>
                <c:pt idx="5625">
                  <c:v>-5041875.4334850004</c:v>
                </c:pt>
                <c:pt idx="5626">
                  <c:v>-5041868.0259259995</c:v>
                </c:pt>
                <c:pt idx="5627">
                  <c:v>-5041830.457986</c:v>
                </c:pt>
                <c:pt idx="5628">
                  <c:v>-5041763.0280200001</c:v>
                </c:pt>
                <c:pt idx="5629">
                  <c:v>-5041666.0302950004</c:v>
                </c:pt>
                <c:pt idx="5630">
                  <c:v>-5041539.7550640004</c:v>
                </c:pt>
                <c:pt idx="5631">
                  <c:v>-5041384.4886310007</c:v>
                </c:pt>
                <c:pt idx="5632">
                  <c:v>-5041200.513429</c:v>
                </c:pt>
                <c:pt idx="5633">
                  <c:v>-5040988.1080829995</c:v>
                </c:pt>
                <c:pt idx="5634">
                  <c:v>-5040747.5474760002</c:v>
                </c:pt>
                <c:pt idx="5635">
                  <c:v>-5040479.1028179992</c:v>
                </c:pt>
                <c:pt idx="5636">
                  <c:v>-5040183.041708</c:v>
                </c:pt>
                <c:pt idx="5637">
                  <c:v>-5039859.6281969994</c:v>
                </c:pt>
                <c:pt idx="5638">
                  <c:v>-5039509.1228449997</c:v>
                </c:pt>
                <c:pt idx="5639">
                  <c:v>-5039131.7827890003</c:v>
                </c:pt>
                <c:pt idx="5640">
                  <c:v>-5038727.8617929993</c:v>
                </c:pt>
                <c:pt idx="5641">
                  <c:v>-5038297.6103139995</c:v>
                </c:pt>
                <c:pt idx="5642">
                  <c:v>-5037841.2755480008</c:v>
                </c:pt>
                <c:pt idx="5643">
                  <c:v>-5037359.1014950005</c:v>
                </c:pt>
                <c:pt idx="5644">
                  <c:v>-5036851.3290059986</c:v>
                </c:pt>
                <c:pt idx="5645">
                  <c:v>-5036318.1958379988</c:v>
                </c:pt>
                <c:pt idx="5646">
                  <c:v>-5035759.936706</c:v>
                </c:pt>
                <c:pt idx="5647">
                  <c:v>-5035176.783334</c:v>
                </c:pt>
                <c:pt idx="5648">
                  <c:v>-5034568.964501</c:v>
                </c:pt>
                <c:pt idx="5649">
                  <c:v>-5033936.7060950007</c:v>
                </c:pt>
                <c:pt idx="5650">
                  <c:v>-5033280.2311570002</c:v>
                </c:pt>
                <c:pt idx="5651">
                  <c:v>-5032599.7599260006</c:v>
                </c:pt>
                <c:pt idx="5652">
                  <c:v>-5031895.5098909996</c:v>
                </c:pt>
                <c:pt idx="5653">
                  <c:v>-5031167.6958269989</c:v>
                </c:pt>
                <c:pt idx="5654">
                  <c:v>-5030416.5298449993</c:v>
                </c:pt>
                <c:pt idx="5655">
                  <c:v>-5029642.2214359995</c:v>
                </c:pt>
                <c:pt idx="5656">
                  <c:v>-5028844.9775060015</c:v>
                </c:pt>
                <c:pt idx="5657">
                  <c:v>-5028025.002425001</c:v>
                </c:pt>
                <c:pt idx="5658">
                  <c:v>-5027182.4980610013</c:v>
                </c:pt>
                <c:pt idx="5659">
                  <c:v>-5026317.6638249988</c:v>
                </c:pt>
                <c:pt idx="5660">
                  <c:v>-5025430.6967059998</c:v>
                </c:pt>
                <c:pt idx="5661">
                  <c:v>-5024521.7913120007</c:v>
                </c:pt>
                <c:pt idx="5662">
                  <c:v>-5023591.1399059994</c:v>
                </c:pt>
                <c:pt idx="5663">
                  <c:v>-5022638.9324390013</c:v>
                </c:pt>
                <c:pt idx="5664">
                  <c:v>-5021665.3565960005</c:v>
                </c:pt>
                <c:pt idx="5665">
                  <c:v>-5020670.5978179993</c:v>
                </c:pt>
                <c:pt idx="5666">
                  <c:v>-5019654.8393480005</c:v>
                </c:pt>
                <c:pt idx="5667">
                  <c:v>-5018618.262259</c:v>
                </c:pt>
                <c:pt idx="5668">
                  <c:v>-5017561.0454869997</c:v>
                </c:pt>
                <c:pt idx="5669">
                  <c:v>-5016483.3658679994</c:v>
                </c:pt>
                <c:pt idx="5670">
                  <c:v>-5015385.3981640004</c:v>
                </c:pt>
                <c:pt idx="5671">
                  <c:v>-5014267.3150999993</c:v>
                </c:pt>
                <c:pt idx="5672">
                  <c:v>-5013129.2873920016</c:v>
                </c:pt>
                <c:pt idx="5673">
                  <c:v>-5011971.4837769996</c:v>
                </c:pt>
                <c:pt idx="5674">
                  <c:v>-5010794.0710430006</c:v>
                </c:pt>
                <c:pt idx="5675">
                  <c:v>-5009597.2140600001</c:v>
                </c:pt>
                <c:pt idx="5676">
                  <c:v>-5008381.0758059993</c:v>
                </c:pt>
                <c:pt idx="5677">
                  <c:v>-5007145.8173970003</c:v>
                </c:pt>
                <c:pt idx="5678">
                  <c:v>-5005891.5981129995</c:v>
                </c:pt>
                <c:pt idx="5679">
                  <c:v>-5004618.5754270004</c:v>
                </c:pt>
                <c:pt idx="5680">
                  <c:v>-5003326.9050280005</c:v>
                </c:pt>
                <c:pt idx="5681">
                  <c:v>-5002016.7408519993</c:v>
                </c:pt>
                <c:pt idx="5682">
                  <c:v>-5000688.2351040002</c:v>
                </c:pt>
                <c:pt idx="5683">
                  <c:v>-4999341.5382860005</c:v>
                </c:pt>
                <c:pt idx="5684">
                  <c:v>-4997976.7992159985</c:v>
                </c:pt>
                <c:pt idx="5685">
                  <c:v>-4996594.1650609998</c:v>
                </c:pt>
                <c:pt idx="5686">
                  <c:v>-4995193.7813520003</c:v>
                </c:pt>
                <c:pt idx="5687">
                  <c:v>-4993775.7920150002</c:v>
                </c:pt>
                <c:pt idx="5688">
                  <c:v>-4992340.3393879998</c:v>
                </c:pt>
                <c:pt idx="5689">
                  <c:v>-4990887.5642469991</c:v>
                </c:pt>
                <c:pt idx="5690">
                  <c:v>-4989417.6058279993</c:v>
                </c:pt>
                <c:pt idx="5691">
                  <c:v>-4987930.6018459992</c:v>
                </c:pt>
                <c:pt idx="5692">
                  <c:v>-4986426.6885200003</c:v>
                </c:pt>
                <c:pt idx="5693">
                  <c:v>-4984906.0005930001</c:v>
                </c:pt>
                <c:pt idx="5694">
                  <c:v>-4983368.6713510007</c:v>
                </c:pt>
                <c:pt idx="5695">
                  <c:v>-4981814.8326460002</c:v>
                </c:pt>
                <c:pt idx="5696">
                  <c:v>-4980244.6149129989</c:v>
                </c:pt>
                <c:pt idx="5697">
                  <c:v>-4978658.1471910002</c:v>
                </c:pt>
                <c:pt idx="5698">
                  <c:v>-4977055.5571450004</c:v>
                </c:pt>
                <c:pt idx="5699">
                  <c:v>-4975436.9710800014</c:v>
                </c:pt>
                <c:pt idx="5700">
                  <c:v>-4973802.5139629999</c:v>
                </c:pt>
                <c:pt idx="5701">
                  <c:v>-4972152.30944</c:v>
                </c:pt>
                <c:pt idx="5702">
                  <c:v>-4970486.4798559994</c:v>
                </c:pt>
                <c:pt idx="5703">
                  <c:v>-4968805.1462679999</c:v>
                </c:pt>
                <c:pt idx="5704">
                  <c:v>-4967108.4284700016</c:v>
                </c:pt>
                <c:pt idx="5705">
                  <c:v>-4965396.4450010005</c:v>
                </c:pt>
                <c:pt idx="5706">
                  <c:v>-4963669.313169999</c:v>
                </c:pt>
                <c:pt idx="5707">
                  <c:v>-4961927.149069</c:v>
                </c:pt>
                <c:pt idx="5708">
                  <c:v>-4960170.0675859991</c:v>
                </c:pt>
                <c:pt idx="5709">
                  <c:v>-4958398.1824290007</c:v>
                </c:pt>
                <c:pt idx="5710">
                  <c:v>-4956611.6061349995</c:v>
                </c:pt>
                <c:pt idx="5711">
                  <c:v>-4954810.4500869997</c:v>
                </c:pt>
                <c:pt idx="5712">
                  <c:v>-4952994.8245309992</c:v>
                </c:pt>
                <c:pt idx="5713">
                  <c:v>-4951164.838591001</c:v>
                </c:pt>
                <c:pt idx="5714">
                  <c:v>-4949320.6002799999</c:v>
                </c:pt>
                <c:pt idx="5715">
                  <c:v>-4947462.2165200002</c:v>
                </c:pt>
                <c:pt idx="5716">
                  <c:v>-4945589.7931519998</c:v>
                </c:pt>
                <c:pt idx="5717">
                  <c:v>-4943703.4349510008</c:v>
                </c:pt>
                <c:pt idx="5718">
                  <c:v>-4941803.2456430001</c:v>
                </c:pt>
                <c:pt idx="5719">
                  <c:v>-4939889.3279129993</c:v>
                </c:pt>
                <c:pt idx="5720">
                  <c:v>-4937961.783423</c:v>
                </c:pt>
                <c:pt idx="5721">
                  <c:v>-4936020.7128229998</c:v>
                </c:pt>
                <c:pt idx="5722">
                  <c:v>-4934066.2157660006</c:v>
                </c:pt>
                <c:pt idx="5723">
                  <c:v>-4932098.3909169994</c:v>
                </c:pt>
                <c:pt idx="5724">
                  <c:v>-4930117.3359700004</c:v>
                </c:pt>
                <c:pt idx="5725">
                  <c:v>-4928123.1476570005</c:v>
                </c:pt>
                <c:pt idx="5726">
                  <c:v>-4926115.9217610005</c:v>
                </c:pt>
                <c:pt idx="5727">
                  <c:v>-4924095.7531299992</c:v>
                </c:pt>
                <c:pt idx="5728">
                  <c:v>-4922062.7356850002</c:v>
                </c:pt>
                <c:pt idx="5729">
                  <c:v>-4920016.9624360008</c:v>
                </c:pt>
                <c:pt idx="5730">
                  <c:v>-4917958.5254899999</c:v>
                </c:pt>
                <c:pt idx="5731">
                  <c:v>-4915887.5160640003</c:v>
                </c:pt>
                <c:pt idx="5732">
                  <c:v>-4913804.024495</c:v>
                </c:pt>
                <c:pt idx="5733">
                  <c:v>-4911708.1402519997</c:v>
                </c:pt>
                <c:pt idx="5734">
                  <c:v>-4909599.9519460015</c:v>
                </c:pt>
                <c:pt idx="5735">
                  <c:v>-4907479.5473410012</c:v>
                </c:pt>
                <c:pt idx="5736">
                  <c:v>-4905347.013363</c:v>
                </c:pt>
                <c:pt idx="5737">
                  <c:v>-4903202.4361129999</c:v>
                </c:pt>
                <c:pt idx="5738">
                  <c:v>-4901045.9008760005</c:v>
                </c:pt>
                <c:pt idx="5739">
                  <c:v>-4898877.4921290008</c:v>
                </c:pt>
                <c:pt idx="5740">
                  <c:v>-4896697.2935529994</c:v>
                </c:pt>
                <c:pt idx="5741">
                  <c:v>-4894505.3880420001</c:v>
                </c:pt>
                <c:pt idx="5742">
                  <c:v>-4892301.8577119997</c:v>
                </c:pt>
                <c:pt idx="5743">
                  <c:v>-4890086.7839129996</c:v>
                </c:pt>
                <c:pt idx="5744">
                  <c:v>-4887860.2472339999</c:v>
                </c:pt>
                <c:pt idx="5745">
                  <c:v>-4885622.3275139993</c:v>
                </c:pt>
                <c:pt idx="5746">
                  <c:v>-4883373.1038539987</c:v>
                </c:pt>
                <c:pt idx="5747">
                  <c:v>-4881112.654618999</c:v>
                </c:pt>
                <c:pt idx="5748">
                  <c:v>-4878841.0574540002</c:v>
                </c:pt>
                <c:pt idx="5749">
                  <c:v>-4876558.3892879989</c:v>
                </c:pt>
                <c:pt idx="5750">
                  <c:v>-4874264.7263440005</c:v>
                </c:pt>
                <c:pt idx="5751">
                  <c:v>-4871960.1441479996</c:v>
                </c:pt>
                <c:pt idx="5752">
                  <c:v>-4869644.7175329998</c:v>
                </c:pt>
                <c:pt idx="5753">
                  <c:v>-4867318.5206549997</c:v>
                </c:pt>
                <c:pt idx="5754">
                  <c:v>-4864981.6269939998</c:v>
                </c:pt>
                <c:pt idx="5755">
                  <c:v>-4862634.1093620006</c:v>
                </c:pt>
                <c:pt idx="5756">
                  <c:v>-4860276.0399179999</c:v>
                </c:pt>
                <c:pt idx="5757">
                  <c:v>-4857907.4901660001</c:v>
                </c:pt>
                <c:pt idx="5758">
                  <c:v>-4855528.5309700016</c:v>
                </c:pt>
                <c:pt idx="5759">
                  <c:v>-4853139.2325570006</c:v>
                </c:pt>
                <c:pt idx="5760">
                  <c:v>-4850739.664526999</c:v>
                </c:pt>
                <c:pt idx="5761">
                  <c:v>-4848329.8958579991</c:v>
                </c:pt>
                <c:pt idx="5762">
                  <c:v>-4845909.9949139999</c:v>
                </c:pt>
                <c:pt idx="5763">
                  <c:v>-4843480.0294529991</c:v>
                </c:pt>
                <c:pt idx="5764">
                  <c:v>-4841040.0666329991</c:v>
                </c:pt>
                <c:pt idx="5765">
                  <c:v>-4838590.1730179992</c:v>
                </c:pt>
                <c:pt idx="5766">
                  <c:v>-4836130.4145869995</c:v>
                </c:pt>
                <c:pt idx="5767">
                  <c:v>-4833660.8567379992</c:v>
                </c:pt>
                <c:pt idx="5768">
                  <c:v>-4831181.5642959997</c:v>
                </c:pt>
                <c:pt idx="5769">
                  <c:v>-4828692.60152</c:v>
                </c:pt>
                <c:pt idx="5770">
                  <c:v>-4826194.0321080005</c:v>
                </c:pt>
                <c:pt idx="5771">
                  <c:v>-4823685.9192019999</c:v>
                </c:pt>
                <c:pt idx="5772">
                  <c:v>-4821168.3253999995</c:v>
                </c:pt>
                <c:pt idx="5773">
                  <c:v>-4818641.3127539996</c:v>
                </c:pt>
                <c:pt idx="5774">
                  <c:v>-4816104.9427820006</c:v>
                </c:pt>
                <c:pt idx="5775">
                  <c:v>-4813559.2764720004</c:v>
                </c:pt>
                <c:pt idx="5776">
                  <c:v>-4811004.3742879992</c:v>
                </c:pt>
                <c:pt idx="5777">
                  <c:v>-4808440.2961750003</c:v>
                </c:pt>
                <c:pt idx="5778">
                  <c:v>-4805867.1015650006</c:v>
                </c:pt>
                <c:pt idx="5779">
                  <c:v>-4803284.8493849998</c:v>
                </c:pt>
                <c:pt idx="5780">
                  <c:v>-4800693.598057</c:v>
                </c:pt>
                <c:pt idx="5781">
                  <c:v>-4798093.4055090006</c:v>
                </c:pt>
                <c:pt idx="5782">
                  <c:v>-4795484.3291799985</c:v>
                </c:pt>
                <c:pt idx="5783">
                  <c:v>-4792866.4260200001</c:v>
                </c:pt>
                <c:pt idx="5784">
                  <c:v>-4790239.7525010007</c:v>
                </c:pt>
                <c:pt idx="5785">
                  <c:v>-4787604.3646199992</c:v>
                </c:pt>
                <c:pt idx="5786">
                  <c:v>-4784960.3179029999</c:v>
                </c:pt>
                <c:pt idx="5787">
                  <c:v>-4782307.6674129991</c:v>
                </c:pt>
                <c:pt idx="5788">
                  <c:v>-4779646.4677510001</c:v>
                </c:pt>
                <c:pt idx="5789">
                  <c:v>-4776976.7730660001</c:v>
                </c:pt>
                <c:pt idx="5790">
                  <c:v>-4774298.6370529998</c:v>
                </c:pt>
                <c:pt idx="5791">
                  <c:v>-4771612.1129660001</c:v>
                </c:pt>
                <c:pt idx="5792">
                  <c:v>-4768917.2536139991</c:v>
                </c:pt>
                <c:pt idx="5793">
                  <c:v>-4766214.1113740001</c:v>
                </c:pt>
                <c:pt idx="5794">
                  <c:v>-4763502.7381900009</c:v>
                </c:pt>
                <c:pt idx="5795">
                  <c:v>-4760783.1855779998</c:v>
                </c:pt>
                <c:pt idx="5796">
                  <c:v>-4758055.5046329992</c:v>
                </c:pt>
                <c:pt idx="5797">
                  <c:v>-4755319.7460340001</c:v>
                </c:pt>
                <c:pt idx="5798">
                  <c:v>-4752575.9600420007</c:v>
                </c:pt>
                <c:pt idx="5799">
                  <c:v>-4749824.196512999</c:v>
                </c:pt>
                <c:pt idx="5800">
                  <c:v>-4747064.5048959991</c:v>
                </c:pt>
                <c:pt idx="5801">
                  <c:v>-4744296.9342379998</c:v>
                </c:pt>
                <c:pt idx="5802">
                  <c:v>-4741521.5331929997</c:v>
                </c:pt>
                <c:pt idx="5803">
                  <c:v>-4738738.3500189995</c:v>
                </c:pt>
                <c:pt idx="5804">
                  <c:v>-4735947.4325880008</c:v>
                </c:pt>
                <c:pt idx="5805">
                  <c:v>-4733148.8283850001</c:v>
                </c:pt>
                <c:pt idx="5806">
                  <c:v>-4730342.5845169993</c:v>
                </c:pt>
                <c:pt idx="5807">
                  <c:v>-4727528.7477119993</c:v>
                </c:pt>
                <c:pt idx="5808">
                  <c:v>-4724707.3643279998</c:v>
                </c:pt>
                <c:pt idx="5809">
                  <c:v>-4721878.4803500017</c:v>
                </c:pt>
                <c:pt idx="5810">
                  <c:v>-4719042.1414020006</c:v>
                </c:pt>
                <c:pt idx="5811">
                  <c:v>-4716198.3927429998</c:v>
                </c:pt>
                <c:pt idx="5812">
                  <c:v>-4713347.2792759994</c:v>
                </c:pt>
                <c:pt idx="5813">
                  <c:v>-4710488.8455490004</c:v>
                </c:pt>
                <c:pt idx="5814">
                  <c:v>-4707623.13576</c:v>
                </c:pt>
                <c:pt idx="5815">
                  <c:v>-4704750.1937579988</c:v>
                </c:pt>
                <c:pt idx="5816">
                  <c:v>-4701870.0630489998</c:v>
                </c:pt>
                <c:pt idx="5817">
                  <c:v>-4698982.7868000008</c:v>
                </c:pt>
                <c:pt idx="5818">
                  <c:v>-4696088.4078400014</c:v>
                </c:pt>
                <c:pt idx="5819">
                  <c:v>-4693186.9686630005</c:v>
                </c:pt>
                <c:pt idx="5820">
                  <c:v>-4690278.5114360005</c:v>
                </c:pt>
                <c:pt idx="5821">
                  <c:v>-4687363.0779950013</c:v>
                </c:pt>
                <c:pt idx="5822">
                  <c:v>-4684440.7098559998</c:v>
                </c:pt>
                <c:pt idx="5823">
                  <c:v>-4681511.4482110003</c:v>
                </c:pt>
                <c:pt idx="5824">
                  <c:v>-4678575.3339379998</c:v>
                </c:pt>
                <c:pt idx="5825">
                  <c:v>-4675632.4075970007</c:v>
                </c:pt>
                <c:pt idx="5826">
                  <c:v>-4672682.7094390001</c:v>
                </c:pt>
                <c:pt idx="5827">
                  <c:v>-4669726.2794070002</c:v>
                </c:pt>
                <c:pt idx="5828">
                  <c:v>-4666763.1571379993</c:v>
                </c:pt>
                <c:pt idx="5829">
                  <c:v>-4663793.3819660004</c:v>
                </c:pt>
                <c:pt idx="5830">
                  <c:v>-4660816.9929260015</c:v>
                </c:pt>
                <c:pt idx="5831">
                  <c:v>-4657834.0287589999</c:v>
                </c:pt>
                <c:pt idx="5832">
                  <c:v>-4654844.5279090004</c:v>
                </c:pt>
                <c:pt idx="5833">
                  <c:v>-4651848.5285300007</c:v>
                </c:pt>
                <c:pt idx="5834">
                  <c:v>-4648846.0684900004</c:v>
                </c:pt>
                <c:pt idx="5835">
                  <c:v>-4645837.1853700001</c:v>
                </c:pt>
                <c:pt idx="5836">
                  <c:v>-4642821.9164700015</c:v>
                </c:pt>
                <c:pt idx="5837">
                  <c:v>-4639800.2988069998</c:v>
                </c:pt>
                <c:pt idx="5838">
                  <c:v>-4636772.3691249993</c:v>
                </c:pt>
                <c:pt idx="5839">
                  <c:v>-4633738.1638919981</c:v>
                </c:pt>
                <c:pt idx="5840">
                  <c:v>-4630697.7193020005</c:v>
                </c:pt>
                <c:pt idx="5841">
                  <c:v>-4627651.0712829996</c:v>
                </c:pt>
                <c:pt idx="5842">
                  <c:v>-4624598.2554940004</c:v>
                </c:pt>
                <c:pt idx="5843">
                  <c:v>-4621539.3073310014</c:v>
                </c:pt>
                <c:pt idx="5844">
                  <c:v>-4618474.2619270002</c:v>
                </c:pt>
                <c:pt idx="5845">
                  <c:v>-4615403.1541569987</c:v>
                </c:pt>
                <c:pt idx="5846">
                  <c:v>-4612326.0186390001</c:v>
                </c:pt>
                <c:pt idx="5847">
                  <c:v>-4609242.8897359986</c:v>
                </c:pt>
                <c:pt idx="5848">
                  <c:v>-4606153.8015590003</c:v>
                </c:pt>
                <c:pt idx="5849">
                  <c:v>-4603058.7879690016</c:v>
                </c:pt>
                <c:pt idx="5850">
                  <c:v>-4599957.8825790007</c:v>
                </c:pt>
                <c:pt idx="5851">
                  <c:v>-4596851.1187589997</c:v>
                </c:pt>
                <c:pt idx="5852">
                  <c:v>-4593738.5296349991</c:v>
                </c:pt>
                <c:pt idx="5853">
                  <c:v>-4590620.1480910005</c:v>
                </c:pt>
                <c:pt idx="5854">
                  <c:v>-4587496.0067750001</c:v>
                </c:pt>
                <c:pt idx="5855">
                  <c:v>-4584366.1380970003</c:v>
                </c:pt>
                <c:pt idx="5856">
                  <c:v>-4581230.5742329992</c:v>
                </c:pt>
                <c:pt idx="5857">
                  <c:v>-4578089.3471290004</c:v>
                </c:pt>
                <c:pt idx="5858">
                  <c:v>-4574942.4884980014</c:v>
                </c:pt>
                <c:pt idx="5859">
                  <c:v>-4571790.029827999</c:v>
                </c:pt>
                <c:pt idx="5860">
                  <c:v>-4568632.0023800004</c:v>
                </c:pt>
                <c:pt idx="5861">
                  <c:v>-4565468.4371930007</c:v>
                </c:pt>
                <c:pt idx="5862">
                  <c:v>-4562299.3650819985</c:v>
                </c:pt>
                <c:pt idx="5863">
                  <c:v>-4559124.8166439999</c:v>
                </c:pt>
                <c:pt idx="5864">
                  <c:v>-4555944.8222579993</c:v>
                </c:pt>
                <c:pt idx="5865">
                  <c:v>-4552759.4120880002</c:v>
                </c:pt>
                <c:pt idx="5866">
                  <c:v>-4549568.6160829989</c:v>
                </c:pt>
                <c:pt idx="5867">
                  <c:v>-4546372.4639819991</c:v>
                </c:pt>
                <c:pt idx="5868">
                  <c:v>-4543170.9853130002</c:v>
                </c:pt>
                <c:pt idx="5869">
                  <c:v>-4539964.2093950007</c:v>
                </c:pt>
                <c:pt idx="5870">
                  <c:v>-4536752.1653429996</c:v>
                </c:pt>
                <c:pt idx="5871">
                  <c:v>-4533534.8820660003</c:v>
                </c:pt>
                <c:pt idx="5872">
                  <c:v>-4530312.3882720005</c:v>
                </c:pt>
                <c:pt idx="5873">
                  <c:v>-4527084.7124670008</c:v>
                </c:pt>
                <c:pt idx="5874">
                  <c:v>-4523851.8829580005</c:v>
                </c:pt>
                <c:pt idx="5875">
                  <c:v>-4520613.9278559992</c:v>
                </c:pt>
                <c:pt idx="5876">
                  <c:v>-4517370.8750760006</c:v>
                </c:pt>
                <c:pt idx="5877">
                  <c:v>-4514122.7523380006</c:v>
                </c:pt>
                <c:pt idx="5878">
                  <c:v>-4510869.587173</c:v>
                </c:pt>
                <c:pt idx="5879">
                  <c:v>-4507611.4069170002</c:v>
                </c:pt>
                <c:pt idx="5880">
                  <c:v>-4504348.2387230005</c:v>
                </c:pt>
                <c:pt idx="5881">
                  <c:v>-4501080.1095509995</c:v>
                </c:pt>
                <c:pt idx="5882">
                  <c:v>-4497807.0461809998</c:v>
                </c:pt>
                <c:pt idx="5883">
                  <c:v>-4494529.0752059994</c:v>
                </c:pt>
                <c:pt idx="5884">
                  <c:v>-4491246.2230369989</c:v>
                </c:pt>
                <c:pt idx="5885">
                  <c:v>-4487958.5159060005</c:v>
                </c:pt>
                <c:pt idx="5886">
                  <c:v>-4484665.9798630001</c:v>
                </c:pt>
                <c:pt idx="5887">
                  <c:v>-4481368.6407839991</c:v>
                </c:pt>
                <c:pt idx="5888">
                  <c:v>-4478066.5243660007</c:v>
                </c:pt>
                <c:pt idx="5889">
                  <c:v>-4474759.6561339991</c:v>
                </c:pt>
                <c:pt idx="5890">
                  <c:v>-4471448.0614379998</c:v>
                </c:pt>
                <c:pt idx="5891">
                  <c:v>-4468131.7654569997</c:v>
                </c:pt>
                <c:pt idx="5892">
                  <c:v>-4464810.7931999993</c:v>
                </c:pt>
                <c:pt idx="5893">
                  <c:v>-4461485.1695089992</c:v>
                </c:pt>
                <c:pt idx="5894">
                  <c:v>-4458154.9190549999</c:v>
                </c:pt>
                <c:pt idx="5895">
                  <c:v>-4454820.0663480004</c:v>
                </c:pt>
                <c:pt idx="5896">
                  <c:v>-4451480.635729</c:v>
                </c:pt>
                <c:pt idx="5897">
                  <c:v>-4448136.6513790004</c:v>
                </c:pt>
                <c:pt idx="5898">
                  <c:v>-4444788.1373180002</c:v>
                </c:pt>
                <c:pt idx="5899">
                  <c:v>-4441435.1174019994</c:v>
                </c:pt>
                <c:pt idx="5900">
                  <c:v>-4438077.6153329993</c:v>
                </c:pt>
                <c:pt idx="5901">
                  <c:v>-4434715.6546499999</c:v>
                </c:pt>
                <c:pt idx="5902">
                  <c:v>-4431349.258742</c:v>
                </c:pt>
                <c:pt idx="5903">
                  <c:v>-4427978.4508369993</c:v>
                </c:pt>
                <c:pt idx="5904">
                  <c:v>-4424603.2540129991</c:v>
                </c:pt>
                <c:pt idx="5905">
                  <c:v>-4421223.691195</c:v>
                </c:pt>
                <c:pt idx="5906">
                  <c:v>-4417839.7851569997</c:v>
                </c:pt>
                <c:pt idx="5907">
                  <c:v>-4414451.5585210007</c:v>
                </c:pt>
                <c:pt idx="5908">
                  <c:v>-4411059.0337650003</c:v>
                </c:pt>
                <c:pt idx="5909">
                  <c:v>-4407662.2332139993</c:v>
                </c:pt>
                <c:pt idx="5910">
                  <c:v>-4404261.1790519999</c:v>
                </c:pt>
                <c:pt idx="5911">
                  <c:v>-4400855.893312999</c:v>
                </c:pt>
                <c:pt idx="5912">
                  <c:v>-4397446.3978929995</c:v>
                </c:pt>
                <c:pt idx="5913">
                  <c:v>-4394032.7145400001</c:v>
                </c:pt>
                <c:pt idx="5914">
                  <c:v>-4390614.8648639992</c:v>
                </c:pt>
                <c:pt idx="5915">
                  <c:v>-4387192.8703330001</c:v>
                </c:pt>
                <c:pt idx="5916">
                  <c:v>-4383766.7522769999</c:v>
                </c:pt>
                <c:pt idx="5917">
                  <c:v>-4380336.5318869995</c:v>
                </c:pt>
                <c:pt idx="5918">
                  <c:v>-4376902.2302179998</c:v>
                </c:pt>
                <c:pt idx="5919">
                  <c:v>-4373463.8681899998</c:v>
                </c:pt>
                <c:pt idx="5920">
                  <c:v>-4370021.466585</c:v>
                </c:pt>
                <c:pt idx="5921">
                  <c:v>-4366575.0460550003</c:v>
                </c:pt>
                <c:pt idx="5922">
                  <c:v>-4363124.6271189991</c:v>
                </c:pt>
                <c:pt idx="5923">
                  <c:v>-4359670.2301620003</c:v>
                </c:pt>
                <c:pt idx="5924">
                  <c:v>-4356211.8754410008</c:v>
                </c:pt>
                <c:pt idx="5925">
                  <c:v>-4352749.5830839993</c:v>
                </c:pt>
                <c:pt idx="5926">
                  <c:v>-4349283.3730879994</c:v>
                </c:pt>
                <c:pt idx="5927">
                  <c:v>-4345813.2653270001</c:v>
                </c:pt>
                <c:pt idx="5928">
                  <c:v>-4342339.2795440005</c:v>
                </c:pt>
                <c:pt idx="5929">
                  <c:v>-4338861.4353600014</c:v>
                </c:pt>
                <c:pt idx="5930">
                  <c:v>-4335379.7522710003</c:v>
                </c:pt>
                <c:pt idx="5931">
                  <c:v>-4331894.2496500006</c:v>
                </c:pt>
                <c:pt idx="5932">
                  <c:v>-4328404.9467460001</c:v>
                </c:pt>
                <c:pt idx="5933">
                  <c:v>-4324911.8626889996</c:v>
                </c:pt>
                <c:pt idx="5934">
                  <c:v>-4321415.0164869996</c:v>
                </c:pt>
                <c:pt idx="5935">
                  <c:v>-4317914.4270300008</c:v>
                </c:pt>
                <c:pt idx="5936">
                  <c:v>-4314410.1130879987</c:v>
                </c:pt>
                <c:pt idx="5937">
                  <c:v>-4310902.0933149997</c:v>
                </c:pt>
                <c:pt idx="5938">
                  <c:v>-4307390.3862469997</c:v>
                </c:pt>
                <c:pt idx="5939">
                  <c:v>-4303875.0103050005</c:v>
                </c:pt>
                <c:pt idx="5940">
                  <c:v>-4300355.9837960005</c:v>
                </c:pt>
                <c:pt idx="5941">
                  <c:v>-4296833.3249119986</c:v>
                </c:pt>
                <c:pt idx="5942">
                  <c:v>-4293307.051731999</c:v>
                </c:pt>
                <c:pt idx="5943">
                  <c:v>-4289777.1822229996</c:v>
                </c:pt>
                <c:pt idx="5944">
                  <c:v>-4286243.7342410004</c:v>
                </c:pt>
                <c:pt idx="5945">
                  <c:v>-4282706.7255309997</c:v>
                </c:pt>
                <c:pt idx="5946">
                  <c:v>-4279166.1737299999</c:v>
                </c:pt>
                <c:pt idx="5947">
                  <c:v>-4275622.0963650011</c:v>
                </c:pt>
                <c:pt idx="5948">
                  <c:v>-4272074.5108559998</c:v>
                </c:pt>
                <c:pt idx="5949">
                  <c:v>-4268523.4345140001</c:v>
                </c:pt>
                <c:pt idx="5950">
                  <c:v>-4264968.8845450003</c:v>
                </c:pt>
                <c:pt idx="5951">
                  <c:v>-4261410.878052</c:v>
                </c:pt>
                <c:pt idx="5952">
                  <c:v>-4257849.4320290014</c:v>
                </c:pt>
                <c:pt idx="5953">
                  <c:v>-4254284.5633700006</c:v>
                </c:pt>
                <c:pt idx="5954">
                  <c:v>-4250716.2888640007</c:v>
                </c:pt>
                <c:pt idx="5955">
                  <c:v>-4247144.6251979992</c:v>
                </c:pt>
                <c:pt idx="5956">
                  <c:v>-4243569.5889580008</c:v>
                </c:pt>
                <c:pt idx="5957">
                  <c:v>-4239991.1966289999</c:v>
                </c:pt>
                <c:pt idx="5958">
                  <c:v>-4236409.4645960005</c:v>
                </c:pt>
                <c:pt idx="5959">
                  <c:v>-4232824.4091469999</c:v>
                </c:pt>
                <c:pt idx="5960">
                  <c:v>-4229236.0464670006</c:v>
                </c:pt>
                <c:pt idx="5961">
                  <c:v>-4225644.3926490005</c:v>
                </c:pt>
                <c:pt idx="5962">
                  <c:v>-4222049.4636839991</c:v>
                </c:pt>
                <c:pt idx="5963">
                  <c:v>-4218451.2754710009</c:v>
                </c:pt>
                <c:pt idx="5964">
                  <c:v>-4214849.8438099995</c:v>
                </c:pt>
                <c:pt idx="5965">
                  <c:v>-4211245.1844079997</c:v>
                </c:pt>
                <c:pt idx="5966">
                  <c:v>-4207637.3128789999</c:v>
                </c:pt>
                <c:pt idx="5967">
                  <c:v>-4204026.2447410002</c:v>
                </c:pt>
                <c:pt idx="5968">
                  <c:v>-4200411.9954230003</c:v>
                </c:pt>
                <c:pt idx="5969">
                  <c:v>-4196794.5802579997</c:v>
                </c:pt>
                <c:pt idx="5970">
                  <c:v>-4193174.01449</c:v>
                </c:pt>
                <c:pt idx="5971">
                  <c:v>-4189550.3132729996</c:v>
                </c:pt>
                <c:pt idx="5972">
                  <c:v>-4185923.4916699994</c:v>
                </c:pt>
                <c:pt idx="5973">
                  <c:v>-4182293.5646540001</c:v>
                </c:pt>
                <c:pt idx="5974">
                  <c:v>-4178660.5471120002</c:v>
                </c:pt>
                <c:pt idx="5975">
                  <c:v>-4175024.4538399996</c:v>
                </c:pt>
                <c:pt idx="5976">
                  <c:v>-4171385.2995489999</c:v>
                </c:pt>
                <c:pt idx="5977">
                  <c:v>-4167743.0988619993</c:v>
                </c:pt>
                <c:pt idx="5978">
                  <c:v>-4164097.8663169998</c:v>
                </c:pt>
                <c:pt idx="5979">
                  <c:v>-4160449.6163659994</c:v>
                </c:pt>
                <c:pt idx="5980">
                  <c:v>-4156798.363376</c:v>
                </c:pt>
                <c:pt idx="5981">
                  <c:v>-4153144.1216310002</c:v>
                </c:pt>
                <c:pt idx="5982">
                  <c:v>-4149486.90533</c:v>
                </c:pt>
                <c:pt idx="5983">
                  <c:v>-4145826.7285910002</c:v>
                </c:pt>
                <c:pt idx="5984">
                  <c:v>-4142163.6054479997</c:v>
                </c:pt>
                <c:pt idx="5985">
                  <c:v>-4138497.5498529999</c:v>
                </c:pt>
                <c:pt idx="5986">
                  <c:v>-4134828.5756789995</c:v>
                </c:pt>
                <c:pt idx="5987">
                  <c:v>-4131156.6967159999</c:v>
                </c:pt>
                <c:pt idx="5988">
                  <c:v>-4127481.9266769998</c:v>
                </c:pt>
                <c:pt idx="5989">
                  <c:v>-4123804.2791920002</c:v>
                </c:pt>
                <c:pt idx="5990">
                  <c:v>-4120123.7678150004</c:v>
                </c:pt>
                <c:pt idx="5991">
                  <c:v>-4116440.4060209999</c:v>
                </c:pt>
                <c:pt idx="5992">
                  <c:v>-4112754.2072070003</c:v>
                </c:pt>
                <c:pt idx="5993">
                  <c:v>-4109065.1846940005</c:v>
                </c:pt>
                <c:pt idx="5994">
                  <c:v>-4105373.3517229999</c:v>
                </c:pt>
                <c:pt idx="5995">
                  <c:v>-4101678.7214640002</c:v>
                </c:pt>
                <c:pt idx="5996">
                  <c:v>-4097981.3070089999</c:v>
                </c:pt>
                <c:pt idx="5997">
                  <c:v>-4094281.1213730001</c:v>
                </c:pt>
                <c:pt idx="5998">
                  <c:v>-4090578.177501</c:v>
                </c:pt>
                <c:pt idx="5999">
                  <c:v>-4086872.4882609998</c:v>
                </c:pt>
                <c:pt idx="6000">
                  <c:v>-4083164.0664479993</c:v>
                </c:pt>
                <c:pt idx="6001">
                  <c:v>-4079452.9247850003</c:v>
                </c:pt>
                <c:pt idx="6002">
                  <c:v>-4075739.0759229995</c:v>
                </c:pt>
                <c:pt idx="6003">
                  <c:v>-4072022.5324399993</c:v>
                </c:pt>
                <c:pt idx="6004">
                  <c:v>-4068303.3068429995</c:v>
                </c:pt>
                <c:pt idx="6005">
                  <c:v>-4064581.4115689998</c:v>
                </c:pt>
                <c:pt idx="6006">
                  <c:v>-4060856.8589849994</c:v>
                </c:pt>
                <c:pt idx="6007">
                  <c:v>-4057129.6613850002</c:v>
                </c:pt>
                <c:pt idx="6008">
                  <c:v>-4053399.8309989995</c:v>
                </c:pt>
                <c:pt idx="6009">
                  <c:v>-4049667.3799829995</c:v>
                </c:pt>
                <c:pt idx="6010">
                  <c:v>-4045932.3204279994</c:v>
                </c:pt>
                <c:pt idx="6011">
                  <c:v>-4042194.6643559998</c:v>
                </c:pt>
                <c:pt idx="6012">
                  <c:v>-4038454.4237219999</c:v>
                </c:pt>
                <c:pt idx="6013">
                  <c:v>-4034711.6104119997</c:v>
                </c:pt>
                <c:pt idx="6014">
                  <c:v>-4030966.2362500001</c:v>
                </c:pt>
                <c:pt idx="6015">
                  <c:v>-4027218.3129889993</c:v>
                </c:pt>
                <c:pt idx="6016">
                  <c:v>-4023467.8523189994</c:v>
                </c:pt>
                <c:pt idx="6017">
                  <c:v>-4019714.8658659994</c:v>
                </c:pt>
                <c:pt idx="6018">
                  <c:v>-4015959.3651889996</c:v>
                </c:pt>
                <c:pt idx="6019">
                  <c:v>-4012201.3617830002</c:v>
                </c:pt>
                <c:pt idx="6020">
                  <c:v>-4008440.8670819998</c:v>
                </c:pt>
                <c:pt idx="6021">
                  <c:v>-4004677.8924539993</c:v>
                </c:pt>
                <c:pt idx="6022">
                  <c:v>-4000912.4492040002</c:v>
                </c:pt>
                <c:pt idx="6023">
                  <c:v>-3997144.5485760001</c:v>
                </c:pt>
                <c:pt idx="6024">
                  <c:v>-3993374.2017520005</c:v>
                </c:pt>
                <c:pt idx="6025">
                  <c:v>-3989601.4198499997</c:v>
                </c:pt>
                <c:pt idx="6026">
                  <c:v>-3985826.2139309999</c:v>
                </c:pt>
                <c:pt idx="6027">
                  <c:v>-3982048.5949909999</c:v>
                </c:pt>
                <c:pt idx="6028">
                  <c:v>-3978268.5739689996</c:v>
                </c:pt>
                <c:pt idx="6029">
                  <c:v>-3974486.1617410001</c:v>
                </c:pt>
                <c:pt idx="6030">
                  <c:v>-3970701.3691269998</c:v>
                </c:pt>
                <c:pt idx="6031">
                  <c:v>-3966914.2068840005</c:v>
                </c:pt>
                <c:pt idx="6032">
                  <c:v>-3963124.6857130001</c:v>
                </c:pt>
                <c:pt idx="6033">
                  <c:v>-3959332.8162549995</c:v>
                </c:pt>
                <c:pt idx="6034">
                  <c:v>-3955538.6090960004</c:v>
                </c:pt>
                <c:pt idx="6035">
                  <c:v>-3951742.074761</c:v>
                </c:pt>
                <c:pt idx="6036">
                  <c:v>-3947943.2237190004</c:v>
                </c:pt>
                <c:pt idx="6037">
                  <c:v>-3944142.066383</c:v>
                </c:pt>
                <c:pt idx="6038">
                  <c:v>-3940338.6131089996</c:v>
                </c:pt>
                <c:pt idx="6039">
                  <c:v>-3936532.8741969997</c:v>
                </c:pt>
                <c:pt idx="6040">
                  <c:v>-3932724.8598909997</c:v>
                </c:pt>
                <c:pt idx="6041">
                  <c:v>-3928914.5803809999</c:v>
                </c:pt>
                <c:pt idx="6042">
                  <c:v>-3925102.0458009997</c:v>
                </c:pt>
                <c:pt idx="6043">
                  <c:v>-3921287.2662300006</c:v>
                </c:pt>
                <c:pt idx="6044">
                  <c:v>-3917470.2516939999</c:v>
                </c:pt>
                <c:pt idx="6045">
                  <c:v>-3913651.0121649993</c:v>
                </c:pt>
                <c:pt idx="6046">
                  <c:v>-3909829.5575620001</c:v>
                </c:pt>
                <c:pt idx="6047">
                  <c:v>-3906005.897748</c:v>
                </c:pt>
                <c:pt idx="6048">
                  <c:v>-3902180.042537</c:v>
                </c:pt>
                <c:pt idx="6049">
                  <c:v>-3898352.0016890001</c:v>
                </c:pt>
                <c:pt idx="6050">
                  <c:v>-3894521.7849119999</c:v>
                </c:pt>
                <c:pt idx="6051">
                  <c:v>-3890689.4018620001</c:v>
                </c:pt>
                <c:pt idx="6052">
                  <c:v>-3886854.8621429992</c:v>
                </c:pt>
                <c:pt idx="6053">
                  <c:v>-3883018.1753109996</c:v>
                </c:pt>
                <c:pt idx="6054">
                  <c:v>-3879179.3508669995</c:v>
                </c:pt>
                <c:pt idx="6055">
                  <c:v>-3875338.3982649995</c:v>
                </c:pt>
                <c:pt idx="6056">
                  <c:v>-3871495.3269079993</c:v>
                </c:pt>
                <c:pt idx="6057">
                  <c:v>-3867650.1461479994</c:v>
                </c:pt>
                <c:pt idx="6058">
                  <c:v>-3863802.8652900001</c:v>
                </c:pt>
                <c:pt idx="6059">
                  <c:v>-3859953.4935869998</c:v>
                </c:pt>
                <c:pt idx="6060">
                  <c:v>-3856102.0402469998</c:v>
                </c:pt>
                <c:pt idx="6061">
                  <c:v>-3852248.5144249997</c:v>
                </c:pt>
                <c:pt idx="6062">
                  <c:v>-3848392.9252320002</c:v>
                </c:pt>
                <c:pt idx="6063">
                  <c:v>-3844535.2817290006</c:v>
                </c:pt>
                <c:pt idx="6064">
                  <c:v>-3840675.5929299993</c:v>
                </c:pt>
                <c:pt idx="6065">
                  <c:v>-3836813.8678020001</c:v>
                </c:pt>
                <c:pt idx="6066">
                  <c:v>-3832950.1152649997</c:v>
                </c:pt>
                <c:pt idx="6067">
                  <c:v>-3829084.3441920001</c:v>
                </c:pt>
                <c:pt idx="6068">
                  <c:v>-3825216.5634109997</c:v>
                </c:pt>
                <c:pt idx="6069">
                  <c:v>-3821346.7817020006</c:v>
                </c:pt>
                <c:pt idx="6070">
                  <c:v>-3817475.0078019998</c:v>
                </c:pt>
                <c:pt idx="6071">
                  <c:v>-3813601.250399</c:v>
                </c:pt>
                <c:pt idx="6072">
                  <c:v>-3809725.5181399994</c:v>
                </c:pt>
                <c:pt idx="6073">
                  <c:v>-3805847.8196239998</c:v>
                </c:pt>
                <c:pt idx="6074">
                  <c:v>-3801968.1634069998</c:v>
                </c:pt>
                <c:pt idx="6075">
                  <c:v>-3798086.5579999997</c:v>
                </c:pt>
                <c:pt idx="6076">
                  <c:v>-3794203.01187</c:v>
                </c:pt>
                <c:pt idx="6077">
                  <c:v>-3790317.5334429992</c:v>
                </c:pt>
                <c:pt idx="6078">
                  <c:v>-3786430.1310970001</c:v>
                </c:pt>
                <c:pt idx="6079">
                  <c:v>-3782540.8131699995</c:v>
                </c:pt>
                <c:pt idx="6080">
                  <c:v>-3778649.5879560001</c:v>
                </c:pt>
                <c:pt idx="6081">
                  <c:v>-3774756.463707</c:v>
                </c:pt>
                <c:pt idx="6082">
                  <c:v>-3770861.448634</c:v>
                </c:pt>
                <c:pt idx="6083">
                  <c:v>-3766964.5509019997</c:v>
                </c:pt>
                <c:pt idx="6084">
                  <c:v>-3763065.7786380001</c:v>
                </c:pt>
                <c:pt idx="6085">
                  <c:v>-3759165.139926</c:v>
                </c:pt>
                <c:pt idx="6086">
                  <c:v>-3755262.6428080001</c:v>
                </c:pt>
                <c:pt idx="6087">
                  <c:v>-3751358.295287</c:v>
                </c:pt>
                <c:pt idx="6088">
                  <c:v>-3747452.1053240001</c:v>
                </c:pt>
                <c:pt idx="6089">
                  <c:v>-3743544.0808390002</c:v>
                </c:pt>
                <c:pt idx="6090">
                  <c:v>-3739634.2297130004</c:v>
                </c:pt>
                <c:pt idx="6091">
                  <c:v>-3735722.559785</c:v>
                </c:pt>
                <c:pt idx="6092">
                  <c:v>-3731809.0788579998</c:v>
                </c:pt>
                <c:pt idx="6093">
                  <c:v>-3727893.7946919999</c:v>
                </c:pt>
                <c:pt idx="6094">
                  <c:v>-3723976.7150089997</c:v>
                </c:pt>
                <c:pt idx="6095">
                  <c:v>-3720057.8474920001</c:v>
                </c:pt>
                <c:pt idx="6096">
                  <c:v>-3716137.1997850002</c:v>
                </c:pt>
                <c:pt idx="6097">
                  <c:v>-3712214.7794949999</c:v>
                </c:pt>
                <c:pt idx="6098">
                  <c:v>-3708290.5941869998</c:v>
                </c:pt>
                <c:pt idx="6099">
                  <c:v>-3704364.651393</c:v>
                </c:pt>
                <c:pt idx="6100">
                  <c:v>-3700436.9586029993</c:v>
                </c:pt>
                <c:pt idx="6101">
                  <c:v>-3696507.523271</c:v>
                </c:pt>
                <c:pt idx="6102">
                  <c:v>-3692576.3528149994</c:v>
                </c:pt>
                <c:pt idx="6103">
                  <c:v>-3688643.4546139995</c:v>
                </c:pt>
                <c:pt idx="6104">
                  <c:v>-3684708.8360099997</c:v>
                </c:pt>
                <c:pt idx="6105">
                  <c:v>-3680772.5043100002</c:v>
                </c:pt>
                <c:pt idx="6106">
                  <c:v>-3676834.4667830002</c:v>
                </c:pt>
                <c:pt idx="6107">
                  <c:v>-3672894.7306619994</c:v>
                </c:pt>
                <c:pt idx="6108">
                  <c:v>-3668953.3031459996</c:v>
                </c:pt>
                <c:pt idx="6109">
                  <c:v>-3665010.1913959999</c:v>
                </c:pt>
                <c:pt idx="6110">
                  <c:v>-3661065.4025369999</c:v>
                </c:pt>
                <c:pt idx="6111">
                  <c:v>-3657118.9436619994</c:v>
                </c:pt>
                <c:pt idx="6112">
                  <c:v>-3653170.8218240002</c:v>
                </c:pt>
                <c:pt idx="6113">
                  <c:v>-3649221.0440469999</c:v>
                </c:pt>
                <c:pt idx="6114">
                  <c:v>-3645269.6173140001</c:v>
                </c:pt>
                <c:pt idx="6115">
                  <c:v>-3641316.5485789999</c:v>
                </c:pt>
                <c:pt idx="6116">
                  <c:v>-3637361.8447580002</c:v>
                </c:pt>
                <c:pt idx="6117">
                  <c:v>-3633405.5127349999</c:v>
                </c:pt>
                <c:pt idx="6118">
                  <c:v>-3629447.5593589996</c:v>
                </c:pt>
                <c:pt idx="6119">
                  <c:v>-3625487.9914459996</c:v>
                </c:pt>
                <c:pt idx="6120">
                  <c:v>-3621526.8157779993</c:v>
                </c:pt>
                <c:pt idx="6121">
                  <c:v>-3617564.0391049995</c:v>
                </c:pt>
                <c:pt idx="6122">
                  <c:v>-3613599.6681419997</c:v>
                </c:pt>
                <c:pt idx="6123">
                  <c:v>-3609633.7095730002</c:v>
                </c:pt>
                <c:pt idx="6124">
                  <c:v>-3605666.1700479994</c:v>
                </c:pt>
                <c:pt idx="6125">
                  <c:v>-3601697.0561859994</c:v>
                </c:pt>
                <c:pt idx="6126">
                  <c:v>-3597726.374572</c:v>
                </c:pt>
                <c:pt idx="6127">
                  <c:v>-3593754.131759</c:v>
                </c:pt>
                <c:pt idx="6128">
                  <c:v>-3589780.3342709998</c:v>
                </c:pt>
                <c:pt idx="6129">
                  <c:v>-3585804.988597</c:v>
                </c:pt>
                <c:pt idx="6130">
                  <c:v>-3581828.1011950001</c:v>
                </c:pt>
                <c:pt idx="6131">
                  <c:v>-3577849.6784939994</c:v>
                </c:pt>
                <c:pt idx="6132">
                  <c:v>-3573869.7268890003</c:v>
                </c:pt>
                <c:pt idx="6133">
                  <c:v>-3569888.252746</c:v>
                </c:pt>
                <c:pt idx="6134">
                  <c:v>-3565905.2623990001</c:v>
                </c:pt>
                <c:pt idx="6135">
                  <c:v>-3561920.7621529996</c:v>
                </c:pt>
                <c:pt idx="6136">
                  <c:v>-3557934.758281</c:v>
                </c:pt>
                <c:pt idx="6137">
                  <c:v>-3553947.2570250002</c:v>
                </c:pt>
                <c:pt idx="6138">
                  <c:v>-3549958.2646010001</c:v>
                </c:pt>
                <c:pt idx="6139">
                  <c:v>-3545967.7871910003</c:v>
                </c:pt>
                <c:pt idx="6140">
                  <c:v>-3541975.8309479989</c:v>
                </c:pt>
                <c:pt idx="6141">
                  <c:v>-3537982.4019980002</c:v>
                </c:pt>
                <c:pt idx="6142">
                  <c:v>-3533987.5064349999</c:v>
                </c:pt>
                <c:pt idx="6143">
                  <c:v>-3529991.1503249998</c:v>
                </c:pt>
                <c:pt idx="6144">
                  <c:v>-3525993.3397049997</c:v>
                </c:pt>
                <c:pt idx="6145">
                  <c:v>-3521994.0805830001</c:v>
                </c:pt>
                <c:pt idx="6146">
                  <c:v>-3517993.3789379997</c:v>
                </c:pt>
                <c:pt idx="6147">
                  <c:v>-3513991.2407210004</c:v>
                </c:pt>
                <c:pt idx="6148">
                  <c:v>-3509987.6718540001</c:v>
                </c:pt>
                <c:pt idx="6149">
                  <c:v>-3505982.6782320002</c:v>
                </c:pt>
                <c:pt idx="6150">
                  <c:v>-3501976.2657220005</c:v>
                </c:pt>
                <c:pt idx="6151">
                  <c:v>-3497968.4401609995</c:v>
                </c:pt>
                <c:pt idx="6152">
                  <c:v>-3493959.2073599999</c:v>
                </c:pt>
                <c:pt idx="6153">
                  <c:v>-3489948.5731039997</c:v>
                </c:pt>
                <c:pt idx="6154">
                  <c:v>-3485936.5431479993</c:v>
                </c:pt>
                <c:pt idx="6155">
                  <c:v>-3481923.1232200004</c:v>
                </c:pt>
                <c:pt idx="6156">
                  <c:v>-3477908.3190229996</c:v>
                </c:pt>
                <c:pt idx="6157">
                  <c:v>-3473892.1362310001</c:v>
                </c:pt>
                <c:pt idx="6158">
                  <c:v>-3469874.5804929999</c:v>
                </c:pt>
                <c:pt idx="6159">
                  <c:v>-3465855.6574300001</c:v>
                </c:pt>
                <c:pt idx="6160">
                  <c:v>-3461835.3726369995</c:v>
                </c:pt>
                <c:pt idx="6161">
                  <c:v>-3457813.7316840002</c:v>
                </c:pt>
                <c:pt idx="6162">
                  <c:v>-3453790.7401140002</c:v>
                </c:pt>
                <c:pt idx="6163">
                  <c:v>-3449766.4034419996</c:v>
                </c:pt>
                <c:pt idx="6164">
                  <c:v>-3445740.7271599998</c:v>
                </c:pt>
                <c:pt idx="6165">
                  <c:v>-3441713.7167340005</c:v>
                </c:pt>
                <c:pt idx="6166">
                  <c:v>-3437685.3776029996</c:v>
                </c:pt>
                <c:pt idx="6167">
                  <c:v>-3433655.7151819994</c:v>
                </c:pt>
                <c:pt idx="6168">
                  <c:v>-3429624.7348600002</c:v>
                </c:pt>
                <c:pt idx="6169">
                  <c:v>-3425592.4420009996</c:v>
                </c:pt>
                <c:pt idx="6170">
                  <c:v>-3421558.8419439998</c:v>
                </c:pt>
                <c:pt idx="6171">
                  <c:v>-3417523.9400049997</c:v>
                </c:pt>
                <c:pt idx="6172">
                  <c:v>-3413487.7414719998</c:v>
                </c:pt>
                <c:pt idx="6173">
                  <c:v>-3409450.2516109999</c:v>
                </c:pt>
                <c:pt idx="6174">
                  <c:v>-3405411.4756619995</c:v>
                </c:pt>
                <c:pt idx="6175">
                  <c:v>-3401371.4188429993</c:v>
                </c:pt>
                <c:pt idx="6176">
                  <c:v>-3397330.0863449997</c:v>
                </c:pt>
                <c:pt idx="6177">
                  <c:v>-3393287.4833379998</c:v>
                </c:pt>
                <c:pt idx="6178">
                  <c:v>-3389243.614966</c:v>
                </c:pt>
                <c:pt idx="6179">
                  <c:v>-3385198.4863499994</c:v>
                </c:pt>
                <c:pt idx="6180">
                  <c:v>-3381152.102587</c:v>
                </c:pt>
                <c:pt idx="6181">
                  <c:v>-3377104.4687509998</c:v>
                </c:pt>
                <c:pt idx="6182">
                  <c:v>-3373055.5898940004</c:v>
                </c:pt>
                <c:pt idx="6183">
                  <c:v>-3369005.4710419998</c:v>
                </c:pt>
                <c:pt idx="6184">
                  <c:v>-3364954.1172000002</c:v>
                </c:pt>
                <c:pt idx="6185">
                  <c:v>-3360901.5333499997</c:v>
                </c:pt>
                <c:pt idx="6186">
                  <c:v>-3356847.7244500001</c:v>
                </c:pt>
                <c:pt idx="6187">
                  <c:v>-3352792.6954359994</c:v>
                </c:pt>
                <c:pt idx="6188">
                  <c:v>-3348736.451223</c:v>
                </c:pt>
                <c:pt idx="6189">
                  <c:v>-3344678.9967</c:v>
                </c:pt>
                <c:pt idx="6190">
                  <c:v>-3340620.3367380002</c:v>
                </c:pt>
                <c:pt idx="6191">
                  <c:v>-3336560.4761819993</c:v>
                </c:pt>
                <c:pt idx="6192">
                  <c:v>-3332499.4198579993</c:v>
                </c:pt>
                <c:pt idx="6193">
                  <c:v>-3328437.1725669997</c:v>
                </c:pt>
                <c:pt idx="6194">
                  <c:v>-3324373.7390919998</c:v>
                </c:pt>
                <c:pt idx="6195">
                  <c:v>-3320309.1241910001</c:v>
                </c:pt>
                <c:pt idx="6196">
                  <c:v>-3316243.3326029992</c:v>
                </c:pt>
                <c:pt idx="6197">
                  <c:v>-3312176.3690429996</c:v>
                </c:pt>
                <c:pt idx="6198">
                  <c:v>-3308108.2382060001</c:v>
                </c:pt>
                <c:pt idx="6199">
                  <c:v>-3304038.9447670002</c:v>
                </c:pt>
                <c:pt idx="6200">
                  <c:v>-3299968.4933769996</c:v>
                </c:pt>
                <c:pt idx="6201">
                  <c:v>-3295896.8886699993</c:v>
                </c:pt>
                <c:pt idx="6202">
                  <c:v>-3291824.1352549996</c:v>
                </c:pt>
                <c:pt idx="6203">
                  <c:v>-3287750.2377230003</c:v>
                </c:pt>
                <c:pt idx="6204">
                  <c:v>-3283675.2006429997</c:v>
                </c:pt>
                <c:pt idx="6205">
                  <c:v>-3279599.0285649998</c:v>
                </c:pt>
                <c:pt idx="6206">
                  <c:v>-3275521.7260159999</c:v>
                </c:pt>
                <c:pt idx="6207">
                  <c:v>-3271443.2975070002</c:v>
                </c:pt>
                <c:pt idx="6208">
                  <c:v>-3267363.7475230005</c:v>
                </c:pt>
                <c:pt idx="6209">
                  <c:v>-3263283.0805350002</c:v>
                </c:pt>
                <c:pt idx="6210">
                  <c:v>-3259201.3009899994</c:v>
                </c:pt>
                <c:pt idx="6211">
                  <c:v>-3255118.4133159993</c:v>
                </c:pt>
                <c:pt idx="6212">
                  <c:v>-3251034.4219220001</c:v>
                </c:pt>
                <c:pt idx="6213">
                  <c:v>-3246949.3311959994</c:v>
                </c:pt>
                <c:pt idx="6214">
                  <c:v>-3242863.1455089999</c:v>
                </c:pt>
                <c:pt idx="6215">
                  <c:v>-3238775.8692109999</c:v>
                </c:pt>
                <c:pt idx="6216">
                  <c:v>-3234687.506631</c:v>
                </c:pt>
                <c:pt idx="6217">
                  <c:v>-3230598.0620820001</c:v>
                </c:pt>
                <c:pt idx="6218">
                  <c:v>-3226507.5398559994</c:v>
                </c:pt>
                <c:pt idx="6219">
                  <c:v>-3222415.9442260005</c:v>
                </c:pt>
                <c:pt idx="6220">
                  <c:v>-3218323.2794469995</c:v>
                </c:pt>
                <c:pt idx="6221">
                  <c:v>-3214229.549755</c:v>
                </c:pt>
                <c:pt idx="6222">
                  <c:v>-3210134.7593660001</c:v>
                </c:pt>
                <c:pt idx="6223">
                  <c:v>-3206038.9124789992</c:v>
                </c:pt>
                <c:pt idx="6224">
                  <c:v>-3201942.0132749998</c:v>
                </c:pt>
                <c:pt idx="6225">
                  <c:v>-3197844.0659129997</c:v>
                </c:pt>
                <c:pt idx="6226">
                  <c:v>-3193745.0745390002</c:v>
                </c:pt>
                <c:pt idx="6227">
                  <c:v>-3189645.0432759998</c:v>
                </c:pt>
                <c:pt idx="6228">
                  <c:v>-3185543.9762320002</c:v>
                </c:pt>
                <c:pt idx="6229">
                  <c:v>-3181441.8774949997</c:v>
                </c:pt>
                <c:pt idx="6230">
                  <c:v>-3177338.751137</c:v>
                </c:pt>
                <c:pt idx="6231">
                  <c:v>-3173234.6012110002</c:v>
                </c:pt>
                <c:pt idx="6232">
                  <c:v>-3169129.431752</c:v>
                </c:pt>
                <c:pt idx="6233">
                  <c:v>-3165023.2467790004</c:v>
                </c:pt>
                <c:pt idx="6234">
                  <c:v>-3160916.0502909999</c:v>
                </c:pt>
                <c:pt idx="6235">
                  <c:v>-3156807.8462709999</c:v>
                </c:pt>
                <c:pt idx="6236">
                  <c:v>-3152698.6386859994</c:v>
                </c:pt>
                <c:pt idx="6237">
                  <c:v>-3148588.4314819993</c:v>
                </c:pt>
                <c:pt idx="6238">
                  <c:v>-3144477.2285930002</c:v>
                </c:pt>
                <c:pt idx="6239">
                  <c:v>-3140365.0339309997</c:v>
                </c:pt>
                <c:pt idx="6240">
                  <c:v>-3136251.8513929998</c:v>
                </c:pt>
                <c:pt idx="6241">
                  <c:v>-3132137.6848610002</c:v>
                </c:pt>
                <c:pt idx="6242">
                  <c:v>-3128022.5381969996</c:v>
                </c:pt>
                <c:pt idx="6243">
                  <c:v>-3123906.4152479996</c:v>
                </c:pt>
                <c:pt idx="6244">
                  <c:v>-3119789.3198439996</c:v>
                </c:pt>
                <c:pt idx="6245">
                  <c:v>-3115671.2557990002</c:v>
                </c:pt>
                <c:pt idx="6246">
                  <c:v>-3111552.2269100002</c:v>
                </c:pt>
                <c:pt idx="6247">
                  <c:v>-3107432.2369569996</c:v>
                </c:pt>
                <c:pt idx="6248">
                  <c:v>-3103311.2897050004</c:v>
                </c:pt>
                <c:pt idx="6249">
                  <c:v>-3099189.3889029995</c:v>
                </c:pt>
                <c:pt idx="6250">
                  <c:v>-3095066.538282</c:v>
                </c:pt>
                <c:pt idx="6251">
                  <c:v>-3090942.7415580004</c:v>
                </c:pt>
                <c:pt idx="6252">
                  <c:v>-3086818.0024329997</c:v>
                </c:pt>
                <c:pt idx="6253">
                  <c:v>-3082692.3245890001</c:v>
                </c:pt>
                <c:pt idx="6254">
                  <c:v>-3078565.7116959998</c:v>
                </c:pt>
                <c:pt idx="6255">
                  <c:v>-3074438.167407</c:v>
                </c:pt>
                <c:pt idx="6256">
                  <c:v>-3070309.6953589995</c:v>
                </c:pt>
                <c:pt idx="6257">
                  <c:v>-3066180.299174</c:v>
                </c:pt>
                <c:pt idx="6258">
                  <c:v>-3062049.9824569994</c:v>
                </c:pt>
                <c:pt idx="6259">
                  <c:v>-3057918.748801</c:v>
                </c:pt>
                <c:pt idx="6260">
                  <c:v>-3053786.6017800006</c:v>
                </c:pt>
                <c:pt idx="6261">
                  <c:v>-3049653.5449560001</c:v>
                </c:pt>
                <c:pt idx="6262">
                  <c:v>-3045519.5818719999</c:v>
                </c:pt>
                <c:pt idx="6263">
                  <c:v>-3041384.7160609998</c:v>
                </c:pt>
                <c:pt idx="6264">
                  <c:v>-3037248.9510369999</c:v>
                </c:pt>
                <c:pt idx="6265">
                  <c:v>-3033112.2903</c:v>
                </c:pt>
                <c:pt idx="6266">
                  <c:v>-3028974.7373360004</c:v>
                </c:pt>
                <c:pt idx="6267">
                  <c:v>-3024836.295616</c:v>
                </c:pt>
                <c:pt idx="6268">
                  <c:v>-3020696.9685960002</c:v>
                </c:pt>
                <c:pt idx="6269">
                  <c:v>-3016556.7597180004</c:v>
                </c:pt>
                <c:pt idx="6270">
                  <c:v>-3012415.6724089994</c:v>
                </c:pt>
                <c:pt idx="6271">
                  <c:v>-3008273.7100809999</c:v>
                </c:pt>
                <c:pt idx="6272">
                  <c:v>-3004130.8761329995</c:v>
                </c:pt>
                <c:pt idx="6273">
                  <c:v>-2999987.1739489995</c:v>
                </c:pt>
                <c:pt idx="6274">
                  <c:v>-2995842.6068980005</c:v>
                </c:pt>
                <c:pt idx="6275">
                  <c:v>-2991697.1783369998</c:v>
                </c:pt>
                <c:pt idx="6276">
                  <c:v>-2987550.8916059993</c:v>
                </c:pt>
                <c:pt idx="6277">
                  <c:v>-2983403.7500339998</c:v>
                </c:pt>
                <c:pt idx="6278">
                  <c:v>-2979255.7569340002</c:v>
                </c:pt>
                <c:pt idx="6279">
                  <c:v>-2975106.9156049993</c:v>
                </c:pt>
                <c:pt idx="6280">
                  <c:v>-2970957.2293350003</c:v>
                </c:pt>
                <c:pt idx="6281">
                  <c:v>-2966806.7013940006</c:v>
                </c:pt>
                <c:pt idx="6282">
                  <c:v>-2962655.3350419989</c:v>
                </c:pt>
                <c:pt idx="6283">
                  <c:v>-2958503.1335229999</c:v>
                </c:pt>
                <c:pt idx="6284">
                  <c:v>-2954350.1000700002</c:v>
                </c:pt>
                <c:pt idx="6285">
                  <c:v>-2950196.2379000001</c:v>
                </c:pt>
                <c:pt idx="6286">
                  <c:v>-2946041.5502180001</c:v>
                </c:pt>
                <c:pt idx="6287">
                  <c:v>-2941886.0402159998</c:v>
                </c:pt>
                <c:pt idx="6288">
                  <c:v>-2937729.711071</c:v>
                </c:pt>
                <c:pt idx="6289">
                  <c:v>-2933572.5659489995</c:v>
                </c:pt>
                <c:pt idx="6290">
                  <c:v>-2929414.6080009998</c:v>
                </c:pt>
                <c:pt idx="6291">
                  <c:v>-2925255.8403659994</c:v>
                </c:pt>
                <c:pt idx="6292">
                  <c:v>-2921096.266171</c:v>
                </c:pt>
                <c:pt idx="6293">
                  <c:v>-2916935.8885289999</c:v>
                </c:pt>
                <c:pt idx="6294">
                  <c:v>-2912774.7105379999</c:v>
                </c:pt>
                <c:pt idx="6295">
                  <c:v>-2908612.7352880002</c:v>
                </c:pt>
                <c:pt idx="6296">
                  <c:v>-2904449.9658519994</c:v>
                </c:pt>
                <c:pt idx="6297">
                  <c:v>-2900286.4052920002</c:v>
                </c:pt>
                <c:pt idx="6298">
                  <c:v>-2896122.0566579998</c:v>
                </c:pt>
                <c:pt idx="6299">
                  <c:v>-2891956.9229869996</c:v>
                </c:pt>
                <c:pt idx="6300">
                  <c:v>-2887791.007303</c:v>
                </c:pt>
                <c:pt idx="6301">
                  <c:v>-2883624.3126179995</c:v>
                </c:pt>
                <c:pt idx="6302">
                  <c:v>-2879456.8419329999</c:v>
                </c:pt>
                <c:pt idx="6303">
                  <c:v>-2875288.5982329999</c:v>
                </c:pt>
                <c:pt idx="6304">
                  <c:v>-2871119.5844950001</c:v>
                </c:pt>
                <c:pt idx="6305">
                  <c:v>-2866949.8036819994</c:v>
                </c:pt>
                <c:pt idx="6306">
                  <c:v>-2862779.2587449998</c:v>
                </c:pt>
                <c:pt idx="6307">
                  <c:v>-2858607.9526219997</c:v>
                </c:pt>
                <c:pt idx="6308">
                  <c:v>-2854435.8882399998</c:v>
                </c:pt>
                <c:pt idx="6309">
                  <c:v>-2850263.0685160002</c:v>
                </c:pt>
                <c:pt idx="6310">
                  <c:v>-2846089.4963509995</c:v>
                </c:pt>
                <c:pt idx="6311">
                  <c:v>-2841915.1746370001</c:v>
                </c:pt>
                <c:pt idx="6312">
                  <c:v>-2837740.1062540002</c:v>
                </c:pt>
                <c:pt idx="6313">
                  <c:v>-2833564.2940699998</c:v>
                </c:pt>
                <c:pt idx="6314">
                  <c:v>-2829387.7409409997</c:v>
                </c:pt>
                <c:pt idx="6315">
                  <c:v>-2825210.4497119999</c:v>
                </c:pt>
                <c:pt idx="6316">
                  <c:v>-2821032.423217</c:v>
                </c:pt>
                <c:pt idx="6317">
                  <c:v>-2816853.6642770004</c:v>
                </c:pt>
                <c:pt idx="6318">
                  <c:v>-2812674.1757029998</c:v>
                </c:pt>
                <c:pt idx="6319">
                  <c:v>-2808493.9602939999</c:v>
                </c:pt>
                <c:pt idx="6320">
                  <c:v>-2804313.0208370001</c:v>
                </c:pt>
                <c:pt idx="6321">
                  <c:v>-2800131.3601099993</c:v>
                </c:pt>
                <c:pt idx="6322">
                  <c:v>-2795948.9808780001</c:v>
                </c:pt>
                <c:pt idx="6323">
                  <c:v>-2791765.8858949998</c:v>
                </c:pt>
                <c:pt idx="6324">
                  <c:v>-2787582.0779039995</c:v>
                </c:pt>
                <c:pt idx="6325">
                  <c:v>-2783397.5596389999</c:v>
                </c:pt>
                <c:pt idx="6326">
                  <c:v>-2779212.3338189996</c:v>
                </c:pt>
                <c:pt idx="6327">
                  <c:v>-2775026.4031559997</c:v>
                </c:pt>
                <c:pt idx="6328">
                  <c:v>-2770839.7703489996</c:v>
                </c:pt>
                <c:pt idx="6329">
                  <c:v>-2766652.4380869996</c:v>
                </c:pt>
                <c:pt idx="6330">
                  <c:v>-2762464.4090489997</c:v>
                </c:pt>
                <c:pt idx="6331">
                  <c:v>-2758275.6858999999</c:v>
                </c:pt>
                <c:pt idx="6332">
                  <c:v>-2754086.2712990004</c:v>
                </c:pt>
                <c:pt idx="6333">
                  <c:v>-2749896.1678920006</c:v>
                </c:pt>
                <c:pt idx="6334">
                  <c:v>-2745705.3783129994</c:v>
                </c:pt>
                <c:pt idx="6335">
                  <c:v>-2741513.9051879994</c:v>
                </c:pt>
                <c:pt idx="6336">
                  <c:v>-2737321.751133</c:v>
                </c:pt>
                <c:pt idx="6337">
                  <c:v>-2733128.9187499997</c:v>
                </c:pt>
                <c:pt idx="6338">
                  <c:v>-2728935.4106349996</c:v>
                </c:pt>
                <c:pt idx="6339">
                  <c:v>-2724741.2293710001</c:v>
                </c:pt>
                <c:pt idx="6340">
                  <c:v>-2720546.3775309999</c:v>
                </c:pt>
                <c:pt idx="6341">
                  <c:v>-2716350.8576789997</c:v>
                </c:pt>
                <c:pt idx="6342">
                  <c:v>-2712154.6723689996</c:v>
                </c:pt>
                <c:pt idx="6343">
                  <c:v>-2707957.8241419997</c:v>
                </c:pt>
                <c:pt idx="6344">
                  <c:v>-2703760.3155329996</c:v>
                </c:pt>
                <c:pt idx="6345">
                  <c:v>-2699562.1490640002</c:v>
                </c:pt>
                <c:pt idx="6346">
                  <c:v>-2695363.3272489998</c:v>
                </c:pt>
                <c:pt idx="6347">
                  <c:v>-2691163.8525899993</c:v>
                </c:pt>
                <c:pt idx="6348">
                  <c:v>-2686963.7275820007</c:v>
                </c:pt>
                <c:pt idx="6349">
                  <c:v>-2682762.954709</c:v>
                </c:pt>
                <c:pt idx="6350">
                  <c:v>-2678561.5364429993</c:v>
                </c:pt>
                <c:pt idx="6351">
                  <c:v>-2674359.4752489994</c:v>
                </c:pt>
                <c:pt idx="6352">
                  <c:v>-2670156.7735819998</c:v>
                </c:pt>
                <c:pt idx="6353">
                  <c:v>-2665953.433886</c:v>
                </c:pt>
                <c:pt idx="6354">
                  <c:v>-2661749.458598</c:v>
                </c:pt>
                <c:pt idx="6355">
                  <c:v>-2657544.8501429991</c:v>
                </c:pt>
                <c:pt idx="6356">
                  <c:v>-2653339.6109369998</c:v>
                </c:pt>
                <c:pt idx="6357">
                  <c:v>-2649133.7433870002</c:v>
                </c:pt>
                <c:pt idx="6358">
                  <c:v>-2644927.2498920006</c:v>
                </c:pt>
                <c:pt idx="6359">
                  <c:v>-2640720.1328389999</c:v>
                </c:pt>
                <c:pt idx="6360">
                  <c:v>-2636512.3946069996</c:v>
                </c:pt>
                <c:pt idx="6361">
                  <c:v>-2632304.0375669999</c:v>
                </c:pt>
                <c:pt idx="6362">
                  <c:v>-2628095.0640779999</c:v>
                </c:pt>
                <c:pt idx="6363">
                  <c:v>-2623885.4764929996</c:v>
                </c:pt>
                <c:pt idx="6364">
                  <c:v>-2619675.277152</c:v>
                </c:pt>
                <c:pt idx="6365">
                  <c:v>-2615464.4683909998</c:v>
                </c:pt>
                <c:pt idx="6366">
                  <c:v>-2611253.052532</c:v>
                </c:pt>
                <c:pt idx="6367">
                  <c:v>-2607041.031891</c:v>
                </c:pt>
                <c:pt idx="6368">
                  <c:v>-2602828.4087749999</c:v>
                </c:pt>
                <c:pt idx="6369">
                  <c:v>-2598615.18548</c:v>
                </c:pt>
                <c:pt idx="6370">
                  <c:v>-2594401.3642950002</c:v>
                </c:pt>
                <c:pt idx="6371">
                  <c:v>-2590186.947501</c:v>
                </c:pt>
                <c:pt idx="6372">
                  <c:v>-2585971.9373669997</c:v>
                </c:pt>
                <c:pt idx="6373">
                  <c:v>-2581756.336155999</c:v>
                </c:pt>
                <c:pt idx="6374">
                  <c:v>-2577540.1461220002</c:v>
                </c:pt>
                <c:pt idx="6375">
                  <c:v>-2573323.3695100001</c:v>
                </c:pt>
                <c:pt idx="6376">
                  <c:v>-2569106.0085549997</c:v>
                </c:pt>
                <c:pt idx="6377">
                  <c:v>-2564888.0654849997</c:v>
                </c:pt>
                <c:pt idx="6378">
                  <c:v>-2560669.5425200001</c:v>
                </c:pt>
                <c:pt idx="6379">
                  <c:v>-2556450.441871</c:v>
                </c:pt>
                <c:pt idx="6380">
                  <c:v>-2552230.7657390004</c:v>
                </c:pt>
                <c:pt idx="6381">
                  <c:v>-2548010.5163179995</c:v>
                </c:pt>
                <c:pt idx="6382">
                  <c:v>-2543789.695793</c:v>
                </c:pt>
                <c:pt idx="6383">
                  <c:v>-2539568.3063429995</c:v>
                </c:pt>
                <c:pt idx="6384">
                  <c:v>-2535346.3501359997</c:v>
                </c:pt>
                <c:pt idx="6385">
                  <c:v>-2531123.8293309999</c:v>
                </c:pt>
                <c:pt idx="6386">
                  <c:v>-2526900.7460830002</c:v>
                </c:pt>
                <c:pt idx="6387">
                  <c:v>-2522677.1025339998</c:v>
                </c:pt>
                <c:pt idx="6388">
                  <c:v>-2518452.9008209999</c:v>
                </c:pt>
                <c:pt idx="6389">
                  <c:v>-2514228.1430719998</c:v>
                </c:pt>
                <c:pt idx="6390">
                  <c:v>-2510002.8314069994</c:v>
                </c:pt>
                <c:pt idx="6391">
                  <c:v>-2505776.9679379999</c:v>
                </c:pt>
                <c:pt idx="6392">
                  <c:v>-2501550.5547679998</c:v>
                </c:pt>
                <c:pt idx="6393">
                  <c:v>-2497323.593994</c:v>
                </c:pt>
                <c:pt idx="6394">
                  <c:v>-2493096.0877030003</c:v>
                </c:pt>
                <c:pt idx="6395">
                  <c:v>-2488868.037976</c:v>
                </c:pt>
                <c:pt idx="6396">
                  <c:v>-2484639.446885</c:v>
                </c:pt>
                <c:pt idx="6397">
                  <c:v>-2480410.3164949995</c:v>
                </c:pt>
                <c:pt idx="6398">
                  <c:v>-2476180.6488620001</c:v>
                </c:pt>
                <c:pt idx="6399">
                  <c:v>-2471950.446035</c:v>
                </c:pt>
                <c:pt idx="6400">
                  <c:v>-2467719.7100559995</c:v>
                </c:pt>
                <c:pt idx="6401">
                  <c:v>-2463488.4429589994</c:v>
                </c:pt>
                <c:pt idx="6402">
                  <c:v>-2459256.6467690002</c:v>
                </c:pt>
                <c:pt idx="6403">
                  <c:v>-2455024.3235049997</c:v>
                </c:pt>
                <c:pt idx="6404">
                  <c:v>-2450791.4751779996</c:v>
                </c:pt>
                <c:pt idx="6405">
                  <c:v>-2446558.1037910003</c:v>
                </c:pt>
                <c:pt idx="6406">
                  <c:v>-2442324.2113409997</c:v>
                </c:pt>
                <c:pt idx="6407">
                  <c:v>-2438089.799815</c:v>
                </c:pt>
                <c:pt idx="6408">
                  <c:v>-2433854.8711949997</c:v>
                </c:pt>
                <c:pt idx="6409">
                  <c:v>-2429619.4274539994</c:v>
                </c:pt>
                <c:pt idx="6410">
                  <c:v>-2425383.4705589996</c:v>
                </c:pt>
                <c:pt idx="6411">
                  <c:v>-2421147.0024689995</c:v>
                </c:pt>
                <c:pt idx="6412">
                  <c:v>-2416910.025136</c:v>
                </c:pt>
                <c:pt idx="6413">
                  <c:v>-2412672.5405040001</c:v>
                </c:pt>
                <c:pt idx="6414">
                  <c:v>-2408434.55051</c:v>
                </c:pt>
                <c:pt idx="6415">
                  <c:v>-2404196.0570840002</c:v>
                </c:pt>
                <c:pt idx="6416">
                  <c:v>-2399957.0621499997</c:v>
                </c:pt>
                <c:pt idx="6417">
                  <c:v>-2395717.5676230001</c:v>
                </c:pt>
                <c:pt idx="6418">
                  <c:v>-2391477.5754129994</c:v>
                </c:pt>
                <c:pt idx="6419">
                  <c:v>-2387237.0874200002</c:v>
                </c:pt>
                <c:pt idx="6420">
                  <c:v>-2382996.1055399999</c:v>
                </c:pt>
                <c:pt idx="6421">
                  <c:v>-2378754.63166</c:v>
                </c:pt>
                <c:pt idx="6422">
                  <c:v>-2374512.667661</c:v>
                </c:pt>
                <c:pt idx="6423">
                  <c:v>-2370270.2154179993</c:v>
                </c:pt>
                <c:pt idx="6424">
                  <c:v>-2366027.2767960005</c:v>
                </c:pt>
                <c:pt idx="6425">
                  <c:v>-2361783.8536559995</c:v>
                </c:pt>
                <c:pt idx="6426">
                  <c:v>-2357539.9478520001</c:v>
                </c:pt>
                <c:pt idx="6427">
                  <c:v>-2353295.5612290003</c:v>
                </c:pt>
                <c:pt idx="6428">
                  <c:v>-2349050.695628</c:v>
                </c:pt>
                <c:pt idx="6429">
                  <c:v>-2344805.3528819997</c:v>
                </c:pt>
                <c:pt idx="6430">
                  <c:v>-2340559.5348169999</c:v>
                </c:pt>
                <c:pt idx="6431">
                  <c:v>-2336313.2432519998</c:v>
                </c:pt>
                <c:pt idx="6432">
                  <c:v>-2332066.48</c:v>
                </c:pt>
                <c:pt idx="6433">
                  <c:v>-2327819.2468690001</c:v>
                </c:pt>
                <c:pt idx="6434">
                  <c:v>-2323571.5456569996</c:v>
                </c:pt>
                <c:pt idx="6435">
                  <c:v>-2319323.3781589991</c:v>
                </c:pt>
                <c:pt idx="6436">
                  <c:v>-2315074.7461600001</c:v>
                </c:pt>
                <c:pt idx="6437">
                  <c:v>-2310825.6514409995</c:v>
                </c:pt>
                <c:pt idx="6438">
                  <c:v>-2306576.0957749998</c:v>
                </c:pt>
                <c:pt idx="6439">
                  <c:v>-2302326.0809309999</c:v>
                </c:pt>
                <c:pt idx="6440">
                  <c:v>-2298075.6086689997</c:v>
                </c:pt>
                <c:pt idx="6441">
                  <c:v>-2293824.680743</c:v>
                </c:pt>
                <c:pt idx="6442">
                  <c:v>-2289573.2989019994</c:v>
                </c:pt>
                <c:pt idx="6443">
                  <c:v>-2285321.4648879999</c:v>
                </c:pt>
                <c:pt idx="6444">
                  <c:v>-2281069.180435</c:v>
                </c:pt>
                <c:pt idx="6445">
                  <c:v>-2276816.4472750002</c:v>
                </c:pt>
                <c:pt idx="6446">
                  <c:v>-2272563.2671290003</c:v>
                </c:pt>
                <c:pt idx="6447">
                  <c:v>-2268309.6417150004</c:v>
                </c:pt>
                <c:pt idx="6448">
                  <c:v>-2264055.5727429995</c:v>
                </c:pt>
                <c:pt idx="6449">
                  <c:v>-2259801.061917</c:v>
                </c:pt>
                <c:pt idx="6450">
                  <c:v>-2255546.110938</c:v>
                </c:pt>
                <c:pt idx="6451">
                  <c:v>-2251290.7214960004</c:v>
                </c:pt>
                <c:pt idx="6452">
                  <c:v>-2247034.8952769996</c:v>
                </c:pt>
                <c:pt idx="6453">
                  <c:v>-2242778.6339629996</c:v>
                </c:pt>
                <c:pt idx="6454">
                  <c:v>-2238521.9392280001</c:v>
                </c:pt>
                <c:pt idx="6455">
                  <c:v>-2234264.8127389997</c:v>
                </c:pt>
                <c:pt idx="6456">
                  <c:v>-2230007.2561599994</c:v>
                </c:pt>
                <c:pt idx="6457">
                  <c:v>-2225749.2711449997</c:v>
                </c:pt>
                <c:pt idx="6458">
                  <c:v>-2221490.8593459995</c:v>
                </c:pt>
                <c:pt idx="6459">
                  <c:v>-2217232.0224079997</c:v>
                </c:pt>
                <c:pt idx="6460">
                  <c:v>-2212972.7619690001</c:v>
                </c:pt>
                <c:pt idx="6461">
                  <c:v>-2208713.0796619994</c:v>
                </c:pt>
                <c:pt idx="6462">
                  <c:v>-2204452.9771139994</c:v>
                </c:pt>
                <c:pt idx="6463">
                  <c:v>-2200192.4559459989</c:v>
                </c:pt>
                <c:pt idx="6464">
                  <c:v>-2195931.5177739998</c:v>
                </c:pt>
                <c:pt idx="6465">
                  <c:v>-2191670.1642080005</c:v>
                </c:pt>
                <c:pt idx="6466">
                  <c:v>-2187408.3968519997</c:v>
                </c:pt>
                <c:pt idx="6467">
                  <c:v>-2183146.2173040002</c:v>
                </c:pt>
                <c:pt idx="6468">
                  <c:v>-2178883.6271569999</c:v>
                </c:pt>
                <c:pt idx="6469">
                  <c:v>-2174620.6279980005</c:v>
                </c:pt>
                <c:pt idx="6470">
                  <c:v>-2170357.2214100002</c:v>
                </c:pt>
                <c:pt idx="6471">
                  <c:v>-2166093.4089669995</c:v>
                </c:pt>
                <c:pt idx="6472">
                  <c:v>-2161829.1922409995</c:v>
                </c:pt>
                <c:pt idx="6473">
                  <c:v>-2157564.5727960002</c:v>
                </c:pt>
                <c:pt idx="6474">
                  <c:v>-2153299.5521919997</c:v>
                </c:pt>
                <c:pt idx="6475">
                  <c:v>-2149034.1319820001</c:v>
                </c:pt>
                <c:pt idx="6476">
                  <c:v>-2144768.3137159995</c:v>
                </c:pt>
                <c:pt idx="6477">
                  <c:v>-2140502.0989359994</c:v>
                </c:pt>
                <c:pt idx="6478">
                  <c:v>-2136235.4891809998</c:v>
                </c:pt>
                <c:pt idx="6479">
                  <c:v>-2131968.4859809997</c:v>
                </c:pt>
                <c:pt idx="6480">
                  <c:v>-2127701.0908649997</c:v>
                </c:pt>
                <c:pt idx="6481">
                  <c:v>-2123433.3053529994</c:v>
                </c:pt>
                <c:pt idx="6482">
                  <c:v>-2119165.1309629995</c:v>
                </c:pt>
                <c:pt idx="6483">
                  <c:v>-2114896.5692039998</c:v>
                </c:pt>
                <c:pt idx="6484">
                  <c:v>-2110627.6215840005</c:v>
                </c:pt>
                <c:pt idx="6485">
                  <c:v>-2106358.2896019998</c:v>
                </c:pt>
                <c:pt idx="6486">
                  <c:v>-2102088.5747540002</c:v>
                </c:pt>
                <c:pt idx="6487">
                  <c:v>-2097818.4785289997</c:v>
                </c:pt>
                <c:pt idx="6488">
                  <c:v>-2093548.0024130002</c:v>
                </c:pt>
                <c:pt idx="6489">
                  <c:v>-2089277.1478860001</c:v>
                </c:pt>
                <c:pt idx="6490">
                  <c:v>-2085005.9164219999</c:v>
                </c:pt>
                <c:pt idx="6491">
                  <c:v>-2080734.3094900001</c:v>
                </c:pt>
                <c:pt idx="6492">
                  <c:v>-2076462.328556</c:v>
                </c:pt>
                <c:pt idx="6493">
                  <c:v>-2072189.975078</c:v>
                </c:pt>
                <c:pt idx="6494">
                  <c:v>-2067917.2505120002</c:v>
                </c:pt>
                <c:pt idx="6495">
                  <c:v>-2063644.1563050002</c:v>
                </c:pt>
                <c:pt idx="6496">
                  <c:v>-2059370.6939030003</c:v>
                </c:pt>
                <c:pt idx="6497">
                  <c:v>-2055096.8647460002</c:v>
                </c:pt>
                <c:pt idx="6498">
                  <c:v>-2050822.6702670001</c:v>
                </c:pt>
                <c:pt idx="6499">
                  <c:v>-2046548.1118950001</c:v>
                </c:pt>
                <c:pt idx="6500">
                  <c:v>-2042273.1910570001</c:v>
                </c:pt>
                <c:pt idx="6501">
                  <c:v>-2037997.9091710001</c:v>
                </c:pt>
                <c:pt idx="6502">
                  <c:v>-2033722.2676519998</c:v>
                </c:pt>
                <c:pt idx="6503">
                  <c:v>-2029446.2679100002</c:v>
                </c:pt>
                <c:pt idx="6504">
                  <c:v>-2025169.9113509997</c:v>
                </c:pt>
                <c:pt idx="6505">
                  <c:v>-2020893.1993750003</c:v>
                </c:pt>
                <c:pt idx="6506">
                  <c:v>-2016616.1333770002</c:v>
                </c:pt>
                <c:pt idx="6507">
                  <c:v>-2012338.714749</c:v>
                </c:pt>
                <c:pt idx="6508">
                  <c:v>-2008060.9448760001</c:v>
                </c:pt>
                <c:pt idx="6509">
                  <c:v>-2003782.8251400001</c:v>
                </c:pt>
                <c:pt idx="6510">
                  <c:v>-1999504.3569170004</c:v>
                </c:pt>
                <c:pt idx="6511">
                  <c:v>-1995225.541581</c:v>
                </c:pt>
                <c:pt idx="6512">
                  <c:v>-1990946.3804970002</c:v>
                </c:pt>
                <c:pt idx="6513">
                  <c:v>-1986666.875029</c:v>
                </c:pt>
                <c:pt idx="6514">
                  <c:v>-1982387.0265350002</c:v>
                </c:pt>
                <c:pt idx="6515">
                  <c:v>-1978106.8363680001</c:v>
                </c:pt>
                <c:pt idx="6516">
                  <c:v>-1973826.3058780001</c:v>
                </c:pt>
                <c:pt idx="6517">
                  <c:v>-1969545.4364080001</c:v>
                </c:pt>
                <c:pt idx="6518">
                  <c:v>-1965264.229299</c:v>
                </c:pt>
                <c:pt idx="6519">
                  <c:v>-1960982.6858860001</c:v>
                </c:pt>
                <c:pt idx="6520">
                  <c:v>-1956700.8075000001</c:v>
                </c:pt>
                <c:pt idx="6521">
                  <c:v>-1952418.595468</c:v>
                </c:pt>
                <c:pt idx="6522">
                  <c:v>-1948136.0511100001</c:v>
                </c:pt>
                <c:pt idx="6523">
                  <c:v>-1943853.1757450001</c:v>
                </c:pt>
                <c:pt idx="6524">
                  <c:v>-1939569.9706849998</c:v>
                </c:pt>
                <c:pt idx="6525">
                  <c:v>-1935286.4372399999</c:v>
                </c:pt>
                <c:pt idx="6526">
                  <c:v>-1931002.5767130002</c:v>
                </c:pt>
                <c:pt idx="6527">
                  <c:v>-1926718.3904050002</c:v>
                </c:pt>
                <c:pt idx="6528">
                  <c:v>-1922433.8796100002</c:v>
                </c:pt>
                <c:pt idx="6529">
                  <c:v>-1918149.0456209998</c:v>
                </c:pt>
                <c:pt idx="6530">
                  <c:v>-1913863.8897240001</c:v>
                </c:pt>
                <c:pt idx="6531">
                  <c:v>-1909578.4132019999</c:v>
                </c:pt>
                <c:pt idx="6532">
                  <c:v>-1905292.6173330001</c:v>
                </c:pt>
                <c:pt idx="6533">
                  <c:v>-1901006.503391</c:v>
                </c:pt>
                <c:pt idx="6534">
                  <c:v>-1896720.0726470002</c:v>
                </c:pt>
                <c:pt idx="6535">
                  <c:v>-1892433.3263650001</c:v>
                </c:pt>
                <c:pt idx="6536">
                  <c:v>-1888146.265808</c:v>
                </c:pt>
                <c:pt idx="6537">
                  <c:v>-1883858.8922320001</c:v>
                </c:pt>
                <c:pt idx="6538">
                  <c:v>-1879571.20689</c:v>
                </c:pt>
                <c:pt idx="6539">
                  <c:v>-1875283.2110329999</c:v>
                </c:pt>
                <c:pt idx="6540">
                  <c:v>-1870994.9059029999</c:v>
                </c:pt>
                <c:pt idx="6541">
                  <c:v>-1866706.2927440002</c:v>
                </c:pt>
                <c:pt idx="6542">
                  <c:v>-1862417.3727890002</c:v>
                </c:pt>
                <c:pt idx="6543">
                  <c:v>-1858128.1472740001</c:v>
                </c:pt>
                <c:pt idx="6544">
                  <c:v>-1853838.6174250001</c:v>
                </c:pt>
                <c:pt idx="6545">
                  <c:v>-1849548.7844680001</c:v>
                </c:pt>
                <c:pt idx="6546">
                  <c:v>-1845258.6496230001</c:v>
                </c:pt>
                <c:pt idx="6547">
                  <c:v>-1840968.214106</c:v>
                </c:pt>
                <c:pt idx="6548">
                  <c:v>-1836677.4791300001</c:v>
                </c:pt>
                <c:pt idx="6549">
                  <c:v>-1832386.445903</c:v>
                </c:pt>
                <c:pt idx="6550">
                  <c:v>-1828095.1156309999</c:v>
                </c:pt>
                <c:pt idx="6551">
                  <c:v>-1823803.4895120002</c:v>
                </c:pt>
                <c:pt idx="6552">
                  <c:v>-1819511.5687450001</c:v>
                </c:pt>
                <c:pt idx="6553">
                  <c:v>-1815219.3545220001</c:v>
                </c:pt>
                <c:pt idx="6554">
                  <c:v>-1810926.848031</c:v>
                </c:pt>
                <c:pt idx="6555">
                  <c:v>-1806634.050459</c:v>
                </c:pt>
                <c:pt idx="6556">
                  <c:v>-1802340.9629850001</c:v>
                </c:pt>
                <c:pt idx="6557">
                  <c:v>-1798047.5867880001</c:v>
                </c:pt>
                <c:pt idx="6558">
                  <c:v>-1793753.92304</c:v>
                </c:pt>
                <c:pt idx="6559">
                  <c:v>-1789459.9729130003</c:v>
                </c:pt>
                <c:pt idx="6560">
                  <c:v>-1785165.7375700001</c:v>
                </c:pt>
                <c:pt idx="6561">
                  <c:v>-1780871.2181760001</c:v>
                </c:pt>
                <c:pt idx="6562">
                  <c:v>-1776576.4158869998</c:v>
                </c:pt>
                <c:pt idx="6563">
                  <c:v>-1772281.331859</c:v>
                </c:pt>
                <c:pt idx="6564">
                  <c:v>-1767985.9672419999</c:v>
                </c:pt>
                <c:pt idx="6565">
                  <c:v>-1763690.3231840001</c:v>
                </c:pt>
                <c:pt idx="6566">
                  <c:v>-1759394.4008289999</c:v>
                </c:pt>
                <c:pt idx="6567">
                  <c:v>-1755098.201315</c:v>
                </c:pt>
                <c:pt idx="6568">
                  <c:v>-1750801.7257799997</c:v>
                </c:pt>
                <c:pt idx="6569">
                  <c:v>-1746504.9753559998</c:v>
                </c:pt>
                <c:pt idx="6570">
                  <c:v>-1742207.951171</c:v>
                </c:pt>
                <c:pt idx="6571">
                  <c:v>-1737910.654351</c:v>
                </c:pt>
                <c:pt idx="6572">
                  <c:v>-1733613.0860180003</c:v>
                </c:pt>
                <c:pt idx="6573">
                  <c:v>-1729315.2472899999</c:v>
                </c:pt>
                <c:pt idx="6574">
                  <c:v>-1725017.139281</c:v>
                </c:pt>
                <c:pt idx="6575">
                  <c:v>-1720718.7631020001</c:v>
                </c:pt>
                <c:pt idx="6576">
                  <c:v>-1716420.1198610002</c:v>
                </c:pt>
                <c:pt idx="6577">
                  <c:v>-1712121.2106609999</c:v>
                </c:pt>
                <c:pt idx="6578">
                  <c:v>-1707822.036603</c:v>
                </c:pt>
                <c:pt idx="6579">
                  <c:v>-1703522.5987839999</c:v>
                </c:pt>
                <c:pt idx="6580">
                  <c:v>-1699222.898298</c:v>
                </c:pt>
                <c:pt idx="6581">
                  <c:v>-1694922.9362329999</c:v>
                </c:pt>
                <c:pt idx="6582">
                  <c:v>-1690622.713677</c:v>
                </c:pt>
                <c:pt idx="6583">
                  <c:v>-1686322.231713</c:v>
                </c:pt>
                <c:pt idx="6584">
                  <c:v>-1682021.4914199999</c:v>
                </c:pt>
                <c:pt idx="6585">
                  <c:v>-1677720.4938740002</c:v>
                </c:pt>
                <c:pt idx="6586">
                  <c:v>-1673419.2401490002</c:v>
                </c:pt>
                <c:pt idx="6587">
                  <c:v>-1669117.731314</c:v>
                </c:pt>
                <c:pt idx="6588">
                  <c:v>-1664815.9684339999</c:v>
                </c:pt>
                <c:pt idx="6589">
                  <c:v>-1660513.9525740002</c:v>
                </c:pt>
                <c:pt idx="6590">
                  <c:v>-1656211.6847910001</c:v>
                </c:pt>
                <c:pt idx="6591">
                  <c:v>-1651909.1661420004</c:v>
                </c:pt>
                <c:pt idx="6592">
                  <c:v>-1647606.3976800002</c:v>
                </c:pt>
                <c:pt idx="6593">
                  <c:v>-1643303.3804540001</c:v>
                </c:pt>
                <c:pt idx="6594">
                  <c:v>-1639000.1155100001</c:v>
                </c:pt>
                <c:pt idx="6595">
                  <c:v>-1634696.6038920002</c:v>
                </c:pt>
                <c:pt idx="6596">
                  <c:v>-1630392.8466380001</c:v>
                </c:pt>
                <c:pt idx="6597">
                  <c:v>-1626088.844786</c:v>
                </c:pt>
                <c:pt idx="6598">
                  <c:v>-1621784.5993690002</c:v>
                </c:pt>
                <c:pt idx="6599">
                  <c:v>-1617480.1114160002</c:v>
                </c:pt>
                <c:pt idx="6600">
                  <c:v>-1613175.3819540001</c:v>
                </c:pt>
                <c:pt idx="6601">
                  <c:v>-1608870.4120070001</c:v>
                </c:pt>
                <c:pt idx="6602">
                  <c:v>-1604565.2025950002</c:v>
                </c:pt>
                <c:pt idx="6603">
                  <c:v>-1600259.754736</c:v>
                </c:pt>
                <c:pt idx="6604">
                  <c:v>-1595954.0694430002</c:v>
                </c:pt>
                <c:pt idx="6605">
                  <c:v>-1591648.1477270001</c:v>
                </c:pt>
                <c:pt idx="6606">
                  <c:v>-1587341.9905970001</c:v>
                </c:pt>
                <c:pt idx="6607">
                  <c:v>-1583035.5990570001</c:v>
                </c:pt>
                <c:pt idx="6608">
                  <c:v>-1578728.9741090001</c:v>
                </c:pt>
                <c:pt idx="6609">
                  <c:v>-1574422.11675</c:v>
                </c:pt>
                <c:pt idx="6610">
                  <c:v>-1570115.0279780002</c:v>
                </c:pt>
                <c:pt idx="6611">
                  <c:v>-1565807.7087829998</c:v>
                </c:pt>
                <c:pt idx="6612">
                  <c:v>-1561500.1601560002</c:v>
                </c:pt>
                <c:pt idx="6613">
                  <c:v>-1557192.3830820001</c:v>
                </c:pt>
                <c:pt idx="6614">
                  <c:v>-1552884.3785460002</c:v>
                </c:pt>
                <c:pt idx="6615">
                  <c:v>-1548576.1475270002</c:v>
                </c:pt>
                <c:pt idx="6616">
                  <c:v>-1544267.6910030001</c:v>
                </c:pt>
                <c:pt idx="6617">
                  <c:v>-1539959.0099480003</c:v>
                </c:pt>
                <c:pt idx="6618">
                  <c:v>-1535650.105333</c:v>
                </c:pt>
                <c:pt idx="6619">
                  <c:v>-1531340.9781269999</c:v>
                </c:pt>
                <c:pt idx="6620">
                  <c:v>-1527031.6292950001</c:v>
                </c:pt>
                <c:pt idx="6621">
                  <c:v>-1522722.0598000002</c:v>
                </c:pt>
                <c:pt idx="6622">
                  <c:v>-1518412.2706019999</c:v>
                </c:pt>
                <c:pt idx="6623">
                  <c:v>-1514102.262656</c:v>
                </c:pt>
                <c:pt idx="6624">
                  <c:v>-1509792.0369180003</c:v>
                </c:pt>
                <c:pt idx="6625">
                  <c:v>-1505481.594337</c:v>
                </c:pt>
                <c:pt idx="6626">
                  <c:v>-1501170.9358619999</c:v>
                </c:pt>
                <c:pt idx="6627">
                  <c:v>-1496860.0624380002</c:v>
                </c:pt>
                <c:pt idx="6628">
                  <c:v>-1492548.9750079999</c:v>
                </c:pt>
                <c:pt idx="6629">
                  <c:v>-1488237.6745110003</c:v>
                </c:pt>
                <c:pt idx="6630">
                  <c:v>-1483926.1618830001</c:v>
                </c:pt>
                <c:pt idx="6631">
                  <c:v>-1479614.4380579998</c:v>
                </c:pt>
                <c:pt idx="6632">
                  <c:v>-1475302.5039690002</c:v>
                </c:pt>
                <c:pt idx="6633">
                  <c:v>-1470990.3605410003</c:v>
                </c:pt>
                <c:pt idx="6634">
                  <c:v>-1466678.0087019999</c:v>
                </c:pt>
                <c:pt idx="6635">
                  <c:v>-1462365.4493750001</c:v>
                </c:pt>
                <c:pt idx="6636">
                  <c:v>-1458052.6834780003</c:v>
                </c:pt>
                <c:pt idx="6637">
                  <c:v>-1453739.711929</c:v>
                </c:pt>
                <c:pt idx="6638">
                  <c:v>-1449426.5356419999</c:v>
                </c:pt>
                <c:pt idx="6639">
                  <c:v>-1445113.1555310001</c:v>
                </c:pt>
                <c:pt idx="6640">
                  <c:v>-1440799.5725020003</c:v>
                </c:pt>
                <c:pt idx="6641">
                  <c:v>-1436485.7874640001</c:v>
                </c:pt>
                <c:pt idx="6642">
                  <c:v>-1432171.8013190001</c:v>
                </c:pt>
                <c:pt idx="6643">
                  <c:v>-1427857.6149690002</c:v>
                </c:pt>
                <c:pt idx="6644">
                  <c:v>-1423543.2293110001</c:v>
                </c:pt>
                <c:pt idx="6645">
                  <c:v>-1419228.645242</c:v>
                </c:pt>
                <c:pt idx="6646">
                  <c:v>-1414913.863654</c:v>
                </c:pt>
                <c:pt idx="6647">
                  <c:v>-1410598.8854390001</c:v>
                </c:pt>
                <c:pt idx="6648">
                  <c:v>-1406283.7114829998</c:v>
                </c:pt>
                <c:pt idx="6649">
                  <c:v>-1401968.3426710002</c:v>
                </c:pt>
                <c:pt idx="6650">
                  <c:v>-1397652.7798880001</c:v>
                </c:pt>
                <c:pt idx="6651">
                  <c:v>-1393337.0240110001</c:v>
                </c:pt>
                <c:pt idx="6652">
                  <c:v>-1389021.0759190002</c:v>
                </c:pt>
                <c:pt idx="6653">
                  <c:v>-1384704.936487</c:v>
                </c:pt>
                <c:pt idx="6654">
                  <c:v>-1380388.6065870002</c:v>
                </c:pt>
                <c:pt idx="6655">
                  <c:v>-1376072.087088</c:v>
                </c:pt>
                <c:pt idx="6656">
                  <c:v>-1371755.378858</c:v>
                </c:pt>
                <c:pt idx="6657">
                  <c:v>-1367438.4827620001</c:v>
                </c:pt>
                <c:pt idx="6658">
                  <c:v>-1363121.3996610001</c:v>
                </c:pt>
                <c:pt idx="6659">
                  <c:v>-1358804.1304150003</c:v>
                </c:pt>
                <c:pt idx="6660">
                  <c:v>-1354486.675881</c:v>
                </c:pt>
                <c:pt idx="6661">
                  <c:v>-1350169.0369140003</c:v>
                </c:pt>
                <c:pt idx="6662">
                  <c:v>-1345851.2143669999</c:v>
                </c:pt>
                <c:pt idx="6663">
                  <c:v>-1341533.209088</c:v>
                </c:pt>
                <c:pt idx="6664">
                  <c:v>-1337215.021925</c:v>
                </c:pt>
                <c:pt idx="6665">
                  <c:v>-1332896.6537230001</c:v>
                </c:pt>
                <c:pt idx="6666">
                  <c:v>-1328578.1053239999</c:v>
                </c:pt>
                <c:pt idx="6667">
                  <c:v>-1324259.3775680002</c:v>
                </c:pt>
                <c:pt idx="6668">
                  <c:v>-1319940.4712929998</c:v>
                </c:pt>
                <c:pt idx="6669">
                  <c:v>-1315621.3873340001</c:v>
                </c:pt>
                <c:pt idx="6670">
                  <c:v>-1311302.1265230002</c:v>
                </c:pt>
                <c:pt idx="6671">
                  <c:v>-1306982.6896910002</c:v>
                </c:pt>
                <c:pt idx="6672">
                  <c:v>-1302663.077666</c:v>
                </c:pt>
                <c:pt idx="6673">
                  <c:v>-1298343.291274</c:v>
                </c:pt>
                <c:pt idx="6674">
                  <c:v>-1294023.331337</c:v>
                </c:pt>
                <c:pt idx="6675">
                  <c:v>-1289703.1986770001</c:v>
                </c:pt>
                <c:pt idx="6676">
                  <c:v>-1285382.8941120002</c:v>
                </c:pt>
                <c:pt idx="6677">
                  <c:v>-1281062.4184579998</c:v>
                </c:pt>
                <c:pt idx="6678">
                  <c:v>-1276741.7725300002</c:v>
                </c:pt>
                <c:pt idx="6679">
                  <c:v>-1272420.9571380001</c:v>
                </c:pt>
                <c:pt idx="6680">
                  <c:v>-1268099.973093</c:v>
                </c:pt>
                <c:pt idx="6681">
                  <c:v>-1263778.8212009999</c:v>
                </c:pt>
                <c:pt idx="6682">
                  <c:v>-1259457.502267</c:v>
                </c:pt>
                <c:pt idx="6683">
                  <c:v>-1255136.017093</c:v>
                </c:pt>
                <c:pt idx="6684">
                  <c:v>-1250814.3664800001</c:v>
                </c:pt>
                <c:pt idx="6685">
                  <c:v>-1246492.5512259998</c:v>
                </c:pt>
                <c:pt idx="6686">
                  <c:v>-1242170.5721260002</c:v>
                </c:pt>
                <c:pt idx="6687">
                  <c:v>-1237848.4299740002</c:v>
                </c:pt>
                <c:pt idx="6688">
                  <c:v>-1233526.1255610001</c:v>
                </c:pt>
                <c:pt idx="6689">
                  <c:v>-1229203.6596760002</c:v>
                </c:pt>
                <c:pt idx="6690">
                  <c:v>-1224881.0331060002</c:v>
                </c:pt>
                <c:pt idx="6691">
                  <c:v>-1220558.246636</c:v>
                </c:pt>
                <c:pt idx="6692">
                  <c:v>-1216235.3010480001</c:v>
                </c:pt>
                <c:pt idx="6693">
                  <c:v>-1211912.1971220002</c:v>
                </c:pt>
                <c:pt idx="6694">
                  <c:v>-1207588.9356359998</c:v>
                </c:pt>
                <c:pt idx="6695">
                  <c:v>-1203265.517367</c:v>
                </c:pt>
                <c:pt idx="6696">
                  <c:v>-1198941.9430869999</c:v>
                </c:pt>
                <c:pt idx="6697">
                  <c:v>-1194618.2135700001</c:v>
                </c:pt>
                <c:pt idx="6698">
                  <c:v>-1190294.3295840002</c:v>
                </c:pt>
                <c:pt idx="6699">
                  <c:v>-1185970.291896</c:v>
                </c:pt>
                <c:pt idx="6700">
                  <c:v>-1181646.101272</c:v>
                </c:pt>
                <c:pt idx="6701">
                  <c:v>-1177321.758476</c:v>
                </c:pt>
                <c:pt idx="6702">
                  <c:v>-1172997.2642669999</c:v>
                </c:pt>
                <c:pt idx="6703">
                  <c:v>-1168672.6194060002</c:v>
                </c:pt>
                <c:pt idx="6704">
                  <c:v>-1164347.8246480001</c:v>
                </c:pt>
                <c:pt idx="6705">
                  <c:v>-1160022.8807490002</c:v>
                </c:pt>
                <c:pt idx="6706">
                  <c:v>-1155697.788462</c:v>
                </c:pt>
                <c:pt idx="6707">
                  <c:v>-1151372.5485370001</c:v>
                </c:pt>
                <c:pt idx="6708">
                  <c:v>-1147047.161722</c:v>
                </c:pt>
                <c:pt idx="6709">
                  <c:v>-1142721.628765</c:v>
                </c:pt>
                <c:pt idx="6710">
                  <c:v>-1138395.95041</c:v>
                </c:pt>
                <c:pt idx="6711">
                  <c:v>-1134070.1273990001</c:v>
                </c:pt>
                <c:pt idx="6712">
                  <c:v>-1129744.1604730003</c:v>
                </c:pt>
                <c:pt idx="6713">
                  <c:v>-1125418.0503700001</c:v>
                </c:pt>
                <c:pt idx="6714">
                  <c:v>-1121091.797827</c:v>
                </c:pt>
                <c:pt idx="6715">
                  <c:v>-1116765.4035790002</c:v>
                </c:pt>
                <c:pt idx="6716">
                  <c:v>-1112438.8683579999</c:v>
                </c:pt>
                <c:pt idx="6717">
                  <c:v>-1108112.1928940003</c:v>
                </c:pt>
                <c:pt idx="6718">
                  <c:v>-1103785.3779160003</c:v>
                </c:pt>
                <c:pt idx="6719">
                  <c:v>-1099458.4241509999</c:v>
                </c:pt>
                <c:pt idx="6720">
                  <c:v>-1095131.3323240001</c:v>
                </c:pt>
                <c:pt idx="6721">
                  <c:v>-1090804.1031560001</c:v>
                </c:pt>
                <c:pt idx="6722">
                  <c:v>-1086476.737369</c:v>
                </c:pt>
                <c:pt idx="6723">
                  <c:v>-1082149.2356829997</c:v>
                </c:pt>
                <c:pt idx="6724">
                  <c:v>-1077821.5988120001</c:v>
                </c:pt>
                <c:pt idx="6725">
                  <c:v>-1073493.8274740002</c:v>
                </c:pt>
                <c:pt idx="6726">
                  <c:v>-1069165.9223809999</c:v>
                </c:pt>
                <c:pt idx="6727">
                  <c:v>-1064837.8842430001</c:v>
                </c:pt>
                <c:pt idx="6728">
                  <c:v>-1060509.713771</c:v>
                </c:pt>
                <c:pt idx="6729">
                  <c:v>-1056181.4116719998</c:v>
                </c:pt>
                <c:pt idx="6730">
                  <c:v>-1051852.9786509997</c:v>
                </c:pt>
                <c:pt idx="6731">
                  <c:v>-1047524.415413</c:v>
                </c:pt>
                <c:pt idx="6732">
                  <c:v>-1043195.722659</c:v>
                </c:pt>
                <c:pt idx="6733">
                  <c:v>-1038866.901089</c:v>
                </c:pt>
                <c:pt idx="6734">
                  <c:v>-1034537.9514010001</c:v>
                </c:pt>
                <c:pt idx="6735">
                  <c:v>-1030208.874291</c:v>
                </c:pt>
                <c:pt idx="6736">
                  <c:v>-1025879.670455</c:v>
                </c:pt>
                <c:pt idx="6737">
                  <c:v>-1021550.3405850001</c:v>
                </c:pt>
                <c:pt idx="6738">
                  <c:v>-1017220.8853709999</c:v>
                </c:pt>
                <c:pt idx="6739">
                  <c:v>-1012891.305503</c:v>
                </c:pt>
                <c:pt idx="6740">
                  <c:v>-1008561.601668</c:v>
                </c:pt>
                <c:pt idx="6741">
                  <c:v>-1004231.7745519999</c:v>
                </c:pt>
                <c:pt idx="6742">
                  <c:v>-999901.82483700011</c:v>
                </c:pt>
                <c:pt idx="6743">
                  <c:v>-995571.75320700009</c:v>
                </c:pt>
                <c:pt idx="6744">
                  <c:v>-991241.56034099997</c:v>
                </c:pt>
                <c:pt idx="6745">
                  <c:v>-986911.24691799993</c:v>
                </c:pt>
                <c:pt idx="6746">
                  <c:v>-982580.8136140001</c:v>
                </c:pt>
                <c:pt idx="6747">
                  <c:v>-978250.26110500004</c:v>
                </c:pt>
                <c:pt idx="6748">
                  <c:v>-973919.59006199997</c:v>
                </c:pt>
                <c:pt idx="6749">
                  <c:v>-969588.80115900002</c:v>
                </c:pt>
                <c:pt idx="6750">
                  <c:v>-965257.89506400004</c:v>
                </c:pt>
                <c:pt idx="6751">
                  <c:v>-960926.87244499999</c:v>
                </c:pt>
                <c:pt idx="6752">
                  <c:v>-956595.73396899994</c:v>
                </c:pt>
                <c:pt idx="6753">
                  <c:v>-952264.48029999994</c:v>
                </c:pt>
                <c:pt idx="6754">
                  <c:v>-947933.11210099992</c:v>
                </c:pt>
                <c:pt idx="6755">
                  <c:v>-943601.63003300002</c:v>
                </c:pt>
                <c:pt idx="6756">
                  <c:v>-939270.03475600004</c:v>
                </c:pt>
                <c:pt idx="6757">
                  <c:v>-934938.3269280002</c:v>
                </c:pt>
                <c:pt idx="6758">
                  <c:v>-930606.50720400002</c:v>
                </c:pt>
                <c:pt idx="6759">
                  <c:v>-926274.57623999997</c:v>
                </c:pt>
                <c:pt idx="6760">
                  <c:v>-921942.53468700009</c:v>
                </c:pt>
                <c:pt idx="6761">
                  <c:v>-917610.38319700002</c:v>
                </c:pt>
                <c:pt idx="6762">
                  <c:v>-913278.12242000003</c:v>
                </c:pt>
                <c:pt idx="6763">
                  <c:v>-908945.75300300005</c:v>
                </c:pt>
                <c:pt idx="6764">
                  <c:v>-904613.27559299988</c:v>
                </c:pt>
                <c:pt idx="6765">
                  <c:v>-900280.69083500002</c:v>
                </c:pt>
                <c:pt idx="6766">
                  <c:v>-895947.99937099987</c:v>
                </c:pt>
                <c:pt idx="6767">
                  <c:v>-891615.20184200001</c:v>
                </c:pt>
                <c:pt idx="6768">
                  <c:v>-887282.29888899997</c:v>
                </c:pt>
                <c:pt idx="6769">
                  <c:v>-882949.29114999971</c:v>
                </c:pt>
                <c:pt idx="6770">
                  <c:v>-878616.1792609999</c:v>
                </c:pt>
                <c:pt idx="6771">
                  <c:v>-874282.96385700023</c:v>
                </c:pt>
                <c:pt idx="6772">
                  <c:v>-869949.64557299996</c:v>
                </c:pt>
                <c:pt idx="6773">
                  <c:v>-865616.22503899992</c:v>
                </c:pt>
                <c:pt idx="6774">
                  <c:v>-861282.70288600004</c:v>
                </c:pt>
                <c:pt idx="6775">
                  <c:v>-856949.07974199986</c:v>
                </c:pt>
                <c:pt idx="6776">
                  <c:v>-852615.3562360002</c:v>
                </c:pt>
                <c:pt idx="6777">
                  <c:v>-848281.53299199999</c:v>
                </c:pt>
                <c:pt idx="6778">
                  <c:v>-843947.61063500005</c:v>
                </c:pt>
                <c:pt idx="6779">
                  <c:v>-839613.58978699998</c:v>
                </c:pt>
                <c:pt idx="6780">
                  <c:v>-835279.47106999997</c:v>
                </c:pt>
                <c:pt idx="6781">
                  <c:v>-830945.25510299997</c:v>
                </c:pt>
                <c:pt idx="6782">
                  <c:v>-826610.94250300003</c:v>
                </c:pt>
                <c:pt idx="6783">
                  <c:v>-822276.53388800006</c:v>
                </c:pt>
                <c:pt idx="6784">
                  <c:v>-817942.02987199998</c:v>
                </c:pt>
                <c:pt idx="6785">
                  <c:v>-813607.43106900004</c:v>
                </c:pt>
                <c:pt idx="6786">
                  <c:v>-809272.73809200001</c:v>
                </c:pt>
                <c:pt idx="6787">
                  <c:v>-804937.95154899999</c:v>
                </c:pt>
                <c:pt idx="6788">
                  <c:v>-800603.07205199997</c:v>
                </c:pt>
                <c:pt idx="6789">
                  <c:v>-796268.10020600003</c:v>
                </c:pt>
                <c:pt idx="6790">
                  <c:v>-791933.03661900002</c:v>
                </c:pt>
                <c:pt idx="6791">
                  <c:v>-787597.88189500012</c:v>
                </c:pt>
                <c:pt idx="6792">
                  <c:v>-783262.63663700013</c:v>
                </c:pt>
                <c:pt idx="6793">
                  <c:v>-778927.30144700012</c:v>
                </c:pt>
                <c:pt idx="6794">
                  <c:v>-774591.87692500011</c:v>
                </c:pt>
                <c:pt idx="6795">
                  <c:v>-770256.36367100012</c:v>
                </c:pt>
                <c:pt idx="6796">
                  <c:v>-765920.76228100003</c:v>
                </c:pt>
                <c:pt idx="6797">
                  <c:v>-761585.07335199998</c:v>
                </c:pt>
                <c:pt idx="6798">
                  <c:v>-757249.29747799982</c:v>
                </c:pt>
                <c:pt idx="6799">
                  <c:v>-752913.43525300012</c:v>
                </c:pt>
                <c:pt idx="6800">
                  <c:v>-748577.48726799991</c:v>
                </c:pt>
                <c:pt idx="6801">
                  <c:v>-744241.45411399996</c:v>
                </c:pt>
                <c:pt idx="6802">
                  <c:v>-739905.33637899999</c:v>
                </c:pt>
                <c:pt idx="6803">
                  <c:v>-735569.13465200004</c:v>
                </c:pt>
                <c:pt idx="6804">
                  <c:v>-731232.84951899992</c:v>
                </c:pt>
                <c:pt idx="6805">
                  <c:v>-726896.48156400002</c:v>
                </c:pt>
                <c:pt idx="6806">
                  <c:v>-722560.03137099999</c:v>
                </c:pt>
                <c:pt idx="6807">
                  <c:v>-718223.49952199997</c:v>
                </c:pt>
                <c:pt idx="6808">
                  <c:v>-713886.88659799995</c:v>
                </c:pt>
                <c:pt idx="6809">
                  <c:v>-709550.19317899982</c:v>
                </c:pt>
                <c:pt idx="6810">
                  <c:v>-705213.419841</c:v>
                </c:pt>
                <c:pt idx="6811">
                  <c:v>-700876.567163</c:v>
                </c:pt>
                <c:pt idx="6812">
                  <c:v>-696539.6357189999</c:v>
                </c:pt>
                <c:pt idx="6813">
                  <c:v>-692202.62608400011</c:v>
                </c:pt>
                <c:pt idx="6814">
                  <c:v>-687865.53882900008</c:v>
                </c:pt>
                <c:pt idx="6815">
                  <c:v>-683528.3745279999</c:v>
                </c:pt>
                <c:pt idx="6816">
                  <c:v>-679191.13374899991</c:v>
                </c:pt>
                <c:pt idx="6817">
                  <c:v>-674853.81706100004</c:v>
                </c:pt>
                <c:pt idx="6818">
                  <c:v>-670516.42503299995</c:v>
                </c:pt>
                <c:pt idx="6819">
                  <c:v>-666178.9582290001</c:v>
                </c:pt>
                <c:pt idx="6820">
                  <c:v>-661841.41721500002</c:v>
                </c:pt>
                <c:pt idx="6821">
                  <c:v>-657503.80255499994</c:v>
                </c:pt>
                <c:pt idx="6822">
                  <c:v>-653166.11481099983</c:v>
                </c:pt>
                <c:pt idx="6823">
                  <c:v>-648828.35454299999</c:v>
                </c:pt>
                <c:pt idx="6824">
                  <c:v>-644490.52231299994</c:v>
                </c:pt>
                <c:pt idx="6825">
                  <c:v>-640152.61867700005</c:v>
                </c:pt>
                <c:pt idx="6826">
                  <c:v>-635814.64419299993</c:v>
                </c:pt>
                <c:pt idx="6827">
                  <c:v>-631476.59941799997</c:v>
                </c:pt>
                <c:pt idx="6828">
                  <c:v>-627138.48490499996</c:v>
                </c:pt>
                <c:pt idx="6829">
                  <c:v>-622800.30120900017</c:v>
                </c:pt>
                <c:pt idx="6830">
                  <c:v>-618462.04888200015</c:v>
                </c:pt>
                <c:pt idx="6831">
                  <c:v>-614123.728474</c:v>
                </c:pt>
                <c:pt idx="6832">
                  <c:v>-609785.34053500008</c:v>
                </c:pt>
                <c:pt idx="6833">
                  <c:v>-605446.88561400003</c:v>
                </c:pt>
                <c:pt idx="6834">
                  <c:v>-601108.36425900005</c:v>
                </c:pt>
                <c:pt idx="6835">
                  <c:v>-596769.77701399988</c:v>
                </c:pt>
                <c:pt idx="6836">
                  <c:v>-592431.12442600005</c:v>
                </c:pt>
                <c:pt idx="6837">
                  <c:v>-588092.40703799995</c:v>
                </c:pt>
                <c:pt idx="6838">
                  <c:v>-583753.62539099983</c:v>
                </c:pt>
                <c:pt idx="6839">
                  <c:v>-579414.78002799989</c:v>
                </c:pt>
                <c:pt idx="6840">
                  <c:v>-575075.87148900004</c:v>
                </c:pt>
                <c:pt idx="6841">
                  <c:v>-570736.90031199984</c:v>
                </c:pt>
                <c:pt idx="6842">
                  <c:v>-566397.86703600013</c:v>
                </c:pt>
                <c:pt idx="6843">
                  <c:v>-562058.77219599986</c:v>
                </c:pt>
                <c:pt idx="6844">
                  <c:v>-557719.61632800009</c:v>
                </c:pt>
                <c:pt idx="6845">
                  <c:v>-553380.399966</c:v>
                </c:pt>
                <c:pt idx="6846">
                  <c:v>-549041.12364400004</c:v>
                </c:pt>
                <c:pt idx="6847">
                  <c:v>-544701.78789299983</c:v>
                </c:pt>
                <c:pt idx="6848">
                  <c:v>-540362.39324400004</c:v>
                </c:pt>
                <c:pt idx="6849">
                  <c:v>-536022.94022600015</c:v>
                </c:pt>
                <c:pt idx="6850">
                  <c:v>-531683.4293679999</c:v>
                </c:pt>
                <c:pt idx="6851">
                  <c:v>-527343.86119700014</c:v>
                </c:pt>
                <c:pt idx="6852">
                  <c:v>-523004.23624000006</c:v>
                </c:pt>
                <c:pt idx="6853">
                  <c:v>-518664.55502099992</c:v>
                </c:pt>
                <c:pt idx="6854">
                  <c:v>-514324.81806399999</c:v>
                </c:pt>
                <c:pt idx="6855">
                  <c:v>-509985.02589300001</c:v>
                </c:pt>
                <c:pt idx="6856">
                  <c:v>-505645.17902799993</c:v>
                </c:pt>
                <c:pt idx="6857">
                  <c:v>-501305.27799099992</c:v>
                </c:pt>
                <c:pt idx="6858">
                  <c:v>-496965.32330000005</c:v>
                </c:pt>
                <c:pt idx="6859">
                  <c:v>-492625.31547500001</c:v>
                </c:pt>
                <c:pt idx="6860">
                  <c:v>-488285.25503200002</c:v>
                </c:pt>
                <c:pt idx="6861">
                  <c:v>-483945.14248799992</c:v>
                </c:pt>
                <c:pt idx="6862">
                  <c:v>-479604.97835699999</c:v>
                </c:pt>
                <c:pt idx="6863">
                  <c:v>-475264.76315400004</c:v>
                </c:pt>
                <c:pt idx="6864">
                  <c:v>-470924.49739200005</c:v>
                </c:pt>
                <c:pt idx="6865">
                  <c:v>-466584.18158200005</c:v>
                </c:pt>
                <c:pt idx="6866">
                  <c:v>-462243.81623599993</c:v>
                </c:pt>
                <c:pt idx="6867">
                  <c:v>-457903.401862</c:v>
                </c:pt>
                <c:pt idx="6868">
                  <c:v>-453562.93897100008</c:v>
                </c:pt>
                <c:pt idx="6869">
                  <c:v>-449222.42806800001</c:v>
                </c:pt>
                <c:pt idx="6870">
                  <c:v>-444881.86966199998</c:v>
                </c:pt>
                <c:pt idx="6871">
                  <c:v>-440541.264257</c:v>
                </c:pt>
                <c:pt idx="6872">
                  <c:v>-436200.61235799995</c:v>
                </c:pt>
                <c:pt idx="6873">
                  <c:v>-431859.91446800006</c:v>
                </c:pt>
                <c:pt idx="6874">
                  <c:v>-427519.17108999996</c:v>
                </c:pt>
                <c:pt idx="6875">
                  <c:v>-423178.38272499986</c:v>
                </c:pt>
                <c:pt idx="6876">
                  <c:v>-418837.54987399996</c:v>
                </c:pt>
                <c:pt idx="6877">
                  <c:v>-414496.67303599999</c:v>
                </c:pt>
                <c:pt idx="6878">
                  <c:v>-410155.75270799996</c:v>
                </c:pt>
                <c:pt idx="6879">
                  <c:v>-405814.78938900004</c:v>
                </c:pt>
                <c:pt idx="6880">
                  <c:v>-401473.78357500007</c:v>
                </c:pt>
                <c:pt idx="6881">
                  <c:v>-397132.73576100002</c:v>
                </c:pt>
                <c:pt idx="6882">
                  <c:v>-392791.64644099999</c:v>
                </c:pt>
                <c:pt idx="6883">
                  <c:v>-388450.51610900002</c:v>
                </c:pt>
                <c:pt idx="6884">
                  <c:v>-384109.34525699995</c:v>
                </c:pt>
                <c:pt idx="6885">
                  <c:v>-379768.13437699998</c:v>
                </c:pt>
                <c:pt idx="6886">
                  <c:v>-375426.88395799999</c:v>
                </c:pt>
                <c:pt idx="6887">
                  <c:v>-371085.5944900001</c:v>
                </c:pt>
                <c:pt idx="6888">
                  <c:v>-366744.26646200009</c:v>
                </c:pt>
                <c:pt idx="6889">
                  <c:v>-362402.90036000009</c:v>
                </c:pt>
                <c:pt idx="6890">
                  <c:v>-358061.49667200004</c:v>
                </c:pt>
                <c:pt idx="6891">
                  <c:v>-353720.05588300002</c:v>
                </c:pt>
                <c:pt idx="6892">
                  <c:v>-349378.578477</c:v>
                </c:pt>
                <c:pt idx="6893">
                  <c:v>-345037.064939</c:v>
                </c:pt>
                <c:pt idx="6894">
                  <c:v>-340695.51574999996</c:v>
                </c:pt>
                <c:pt idx="6895">
                  <c:v>-336353.93139300006</c:v>
                </c:pt>
                <c:pt idx="6896">
                  <c:v>-332012.31234800001</c:v>
                </c:pt>
                <c:pt idx="6897">
                  <c:v>-327670.65909499995</c:v>
                </c:pt>
                <c:pt idx="6898">
                  <c:v>-323328.97211300005</c:v>
                </c:pt>
                <c:pt idx="6899">
                  <c:v>-318987.25187899999</c:v>
                </c:pt>
                <c:pt idx="6900">
                  <c:v>-314645.49887200008</c:v>
                </c:pt>
                <c:pt idx="6901">
                  <c:v>-310303.71356700006</c:v>
                </c:pt>
                <c:pt idx="6902">
                  <c:v>-305961.89643999998</c:v>
                </c:pt>
                <c:pt idx="6903">
                  <c:v>-301620.04796399997</c:v>
                </c:pt>
                <c:pt idx="6904">
                  <c:v>-297278.16861300002</c:v>
                </c:pt>
                <c:pt idx="6905">
                  <c:v>-292936.25885999994</c:v>
                </c:pt>
                <c:pt idx="6906">
                  <c:v>-288594.31917600002</c:v>
                </c:pt>
                <c:pt idx="6907">
                  <c:v>-284252.35003199999</c:v>
                </c:pt>
                <c:pt idx="6908">
                  <c:v>-279910.35189699993</c:v>
                </c:pt>
                <c:pt idx="6909">
                  <c:v>-275568.32524099998</c:v>
                </c:pt>
                <c:pt idx="6910">
                  <c:v>-271226.27053200005</c:v>
                </c:pt>
                <c:pt idx="6911">
                  <c:v>-266884.18823599996</c:v>
                </c:pt>
                <c:pt idx="6912">
                  <c:v>-262542.07882099994</c:v>
                </c:pt>
                <c:pt idx="6913">
                  <c:v>-258199.94275100002</c:v>
                </c:pt>
                <c:pt idx="6914">
                  <c:v>-253857.78049099998</c:v>
                </c:pt>
                <c:pt idx="6915">
                  <c:v>-249515.592504</c:v>
                </c:pt>
                <c:pt idx="6916">
                  <c:v>-245173.379254</c:v>
                </c:pt>
                <c:pt idx="6917">
                  <c:v>-240831.14120300001</c:v>
                </c:pt>
                <c:pt idx="6918">
                  <c:v>-236488.878811</c:v>
                </c:pt>
                <c:pt idx="6919">
                  <c:v>-232146.592539</c:v>
                </c:pt>
                <c:pt idx="6920">
                  <c:v>-227804.28284600002</c:v>
                </c:pt>
                <c:pt idx="6921">
                  <c:v>-223461.95018999997</c:v>
                </c:pt>
                <c:pt idx="6922">
                  <c:v>-219119.59503</c:v>
                </c:pt>
                <c:pt idx="6923">
                  <c:v>-214777.21782300004</c:v>
                </c:pt>
                <c:pt idx="6924">
                  <c:v>-210434.819024</c:v>
                </c:pt>
                <c:pt idx="6925">
                  <c:v>-206092.39908799998</c:v>
                </c:pt>
                <c:pt idx="6926">
                  <c:v>-201749.95846999998</c:v>
                </c:pt>
                <c:pt idx="6927">
                  <c:v>-197407.49762400001</c:v>
                </c:pt>
                <c:pt idx="6928">
                  <c:v>-193065.01700200001</c:v>
                </c:pt>
                <c:pt idx="6929">
                  <c:v>-188722.51705699999</c:v>
                </c:pt>
                <c:pt idx="6930">
                  <c:v>-184379.998238</c:v>
                </c:pt>
                <c:pt idx="6931">
                  <c:v>-180037.460998</c:v>
                </c:pt>
                <c:pt idx="6932">
                  <c:v>-175694.90578500001</c:v>
                </c:pt>
                <c:pt idx="6933">
                  <c:v>-171352.33304699996</c:v>
                </c:pt>
                <c:pt idx="6934">
                  <c:v>-167009.74323399999</c:v>
                </c:pt>
                <c:pt idx="6935">
                  <c:v>-162667.136791</c:v>
                </c:pt>
                <c:pt idx="6936">
                  <c:v>-158324.51416599998</c:v>
                </c:pt>
                <c:pt idx="6937">
                  <c:v>-153981.87580400001</c:v>
                </c:pt>
                <c:pt idx="6938">
                  <c:v>-149639.22215000002</c:v>
                </c:pt>
                <c:pt idx="6939">
                  <c:v>-145296.55364699996</c:v>
                </c:pt>
                <c:pt idx="6940">
                  <c:v>-140953.87073900001</c:v>
                </c:pt>
                <c:pt idx="6941">
                  <c:v>-136611.17386800001</c:v>
                </c:pt>
                <c:pt idx="6942">
                  <c:v>-132268.46347699998</c:v>
                </c:pt>
                <c:pt idx="6943">
                  <c:v>-127925.74000499999</c:v>
                </c:pt>
                <c:pt idx="6944">
                  <c:v>-123583.00389399998</c:v>
                </c:pt>
                <c:pt idx="6945">
                  <c:v>-119240.255582</c:v>
                </c:pt>
                <c:pt idx="6946">
                  <c:v>-114897.49550899999</c:v>
                </c:pt>
                <c:pt idx="6947">
                  <c:v>-110554.724111</c:v>
                </c:pt>
                <c:pt idx="6948">
                  <c:v>-106211.94182699999</c:v>
                </c:pt>
                <c:pt idx="6949">
                  <c:v>-101869.14909200002</c:v>
                </c:pt>
                <c:pt idx="6950">
                  <c:v>-97526.346342999983</c:v>
                </c:pt>
                <c:pt idx="6951">
                  <c:v>-93183.534014000004</c:v>
                </c:pt>
                <c:pt idx="6952">
                  <c:v>-88840.712538999971</c:v>
                </c:pt>
                <c:pt idx="6953">
                  <c:v>-84497.882352000001</c:v>
                </c:pt>
                <c:pt idx="6954">
                  <c:v>-80155.043885999985</c:v>
                </c:pt>
                <c:pt idx="6955">
                  <c:v>-75812.19757199999</c:v>
                </c:pt>
                <c:pt idx="6956">
                  <c:v>-71469.343842999981</c:v>
                </c:pt>
                <c:pt idx="6957">
                  <c:v>-67126.483128000007</c:v>
                </c:pt>
                <c:pt idx="6958">
                  <c:v>-62783.615857000004</c:v>
                </c:pt>
                <c:pt idx="6959">
                  <c:v>-58440.742459000001</c:v>
                </c:pt>
                <c:pt idx="6960">
                  <c:v>-54097.863363999997</c:v>
                </c:pt>
                <c:pt idx="6961">
                  <c:v>-49754.978998000006</c:v>
                </c:pt>
                <c:pt idx="6962">
                  <c:v>-45412.089788999998</c:v>
                </c:pt>
                <c:pt idx="6963">
                  <c:v>-41069.196162999993</c:v>
                </c:pt>
                <c:pt idx="6964">
                  <c:v>-36726.298544999998</c:v>
                </c:pt>
                <c:pt idx="6965">
                  <c:v>-32383.397360999996</c:v>
                </c:pt>
                <c:pt idx="6966">
                  <c:v>-28040.493035000003</c:v>
                </c:pt>
                <c:pt idx="6967">
                  <c:v>-23697.585990000003</c:v>
                </c:pt>
                <c:pt idx="6968">
                  <c:v>-19354.676649999998</c:v>
                </c:pt>
                <c:pt idx="6969">
                  <c:v>-15011.765436</c:v>
                </c:pt>
                <c:pt idx="6970">
                  <c:v>-10668.85277</c:v>
                </c:pt>
                <c:pt idx="6971">
                  <c:v>-6325.9390729999996</c:v>
                </c:pt>
                <c:pt idx="6972">
                  <c:v>-1983.0247649999999</c:v>
                </c:pt>
                <c:pt idx="6973">
                  <c:v>2359.8897340000003</c:v>
                </c:pt>
                <c:pt idx="6974">
                  <c:v>6702.8040060000003</c:v>
                </c:pt>
                <c:pt idx="6975">
                  <c:v>11045.717632</c:v>
                </c:pt>
                <c:pt idx="6976">
                  <c:v>15388.630195</c:v>
                </c:pt>
                <c:pt idx="6977">
                  <c:v>19731.541277999997</c:v>
                </c:pt>
                <c:pt idx="6978">
                  <c:v>24074.450464000001</c:v>
                </c:pt>
                <c:pt idx="6979">
                  <c:v>28417.357338999995</c:v>
                </c:pt>
                <c:pt idx="6980">
                  <c:v>32760.261486000003</c:v>
                </c:pt>
                <c:pt idx="6981">
                  <c:v>37103.162492999996</c:v>
                </c:pt>
                <c:pt idx="6982">
                  <c:v>41446.059945000001</c:v>
                </c:pt>
                <c:pt idx="6983">
                  <c:v>45788.953429000001</c:v>
                </c:pt>
                <c:pt idx="6984">
                  <c:v>50131.84253300001</c:v>
                </c:pt>
                <c:pt idx="6985">
                  <c:v>54474.726843999997</c:v>
                </c:pt>
                <c:pt idx="6986">
                  <c:v>58817.605952999998</c:v>
                </c:pt>
                <c:pt idx="6987">
                  <c:v>63160.479447999998</c:v>
                </c:pt>
                <c:pt idx="6988">
                  <c:v>67503.346919999982</c:v>
                </c:pt>
                <c:pt idx="6989">
                  <c:v>71846.207958999992</c:v>
                </c:pt>
                <c:pt idx="6990">
                  <c:v>76189.062156</c:v>
                </c:pt>
                <c:pt idx="6991">
                  <c:v>80531.909104000006</c:v>
                </c:pt>
                <c:pt idx="6992">
                  <c:v>84874.748394999988</c:v>
                </c:pt>
                <c:pt idx="6993">
                  <c:v>89217.579623000027</c:v>
                </c:pt>
                <c:pt idx="6994">
                  <c:v>93560.402379999985</c:v>
                </c:pt>
                <c:pt idx="6995">
                  <c:v>97903.216261999987</c:v>
                </c:pt>
                <c:pt idx="6996">
                  <c:v>102246.02086400002</c:v>
                </c:pt>
                <c:pt idx="6997">
                  <c:v>106588.815781</c:v>
                </c:pt>
                <c:pt idx="6998">
                  <c:v>110931.60060799999</c:v>
                </c:pt>
                <c:pt idx="6999">
                  <c:v>115274.37494400001</c:v>
                </c:pt>
                <c:pt idx="7000">
                  <c:v>119617.138385</c:v>
                </c:pt>
                <c:pt idx="7001">
                  <c:v>123959.890529</c:v>
                </c:pt>
                <c:pt idx="7002">
                  <c:v>128302.63097499999</c:v>
                </c:pt>
                <c:pt idx="7003">
                  <c:v>132645.35932199997</c:v>
                </c:pt>
                <c:pt idx="7004">
                  <c:v>136988.07517000003</c:v>
                </c:pt>
                <c:pt idx="7005">
                  <c:v>141330.77811799999</c:v>
                </c:pt>
                <c:pt idx="7006">
                  <c:v>145673.467768</c:v>
                </c:pt>
                <c:pt idx="7007">
                  <c:v>150016.14371999999</c:v>
                </c:pt>
                <c:pt idx="7008">
                  <c:v>154358.805578</c:v>
                </c:pt>
                <c:pt idx="7009">
                  <c:v>158701.45294300001</c:v>
                </c:pt>
                <c:pt idx="7010">
                  <c:v>163044.08541899998</c:v>
                </c:pt>
                <c:pt idx="7011">
                  <c:v>167386.70260799999</c:v>
                </c:pt>
                <c:pt idx="7012">
                  <c:v>171729.30411599996</c:v>
                </c:pt>
                <c:pt idx="7013">
                  <c:v>176071.88954699997</c:v>
                </c:pt>
                <c:pt idx="7014">
                  <c:v>180414.45850599997</c:v>
                </c:pt>
                <c:pt idx="7015">
                  <c:v>184757.010599</c:v>
                </c:pt>
                <c:pt idx="7016">
                  <c:v>189099.54543299996</c:v>
                </c:pt>
                <c:pt idx="7017">
                  <c:v>193442.06261399997</c:v>
                </c:pt>
                <c:pt idx="7018">
                  <c:v>197784.56174899999</c:v>
                </c:pt>
                <c:pt idx="7019">
                  <c:v>202127.04244799999</c:v>
                </c:pt>
                <c:pt idx="7020">
                  <c:v>206469.50431699998</c:v>
                </c:pt>
                <c:pt idx="7021">
                  <c:v>210811.946967</c:v>
                </c:pt>
                <c:pt idx="7022">
                  <c:v>215154.37000699996</c:v>
                </c:pt>
                <c:pt idx="7023">
                  <c:v>219496.77304600002</c:v>
                </c:pt>
                <c:pt idx="7024">
                  <c:v>223839.15569699998</c:v>
                </c:pt>
                <c:pt idx="7025">
                  <c:v>228181.51756899999</c:v>
                </c:pt>
                <c:pt idx="7026">
                  <c:v>232523.858274</c:v>
                </c:pt>
                <c:pt idx="7027">
                  <c:v>236866.17742399999</c:v>
                </c:pt>
                <c:pt idx="7028">
                  <c:v>241208.47463299998</c:v>
                </c:pt>
                <c:pt idx="7029">
                  <c:v>245550.74951299996</c:v>
                </c:pt>
                <c:pt idx="7030">
                  <c:v>249893.001678</c:v>
                </c:pt>
                <c:pt idx="7031">
                  <c:v>254235.23074200001</c:v>
                </c:pt>
                <c:pt idx="7032">
                  <c:v>258577.43632000001</c:v>
                </c:pt>
                <c:pt idx="7033">
                  <c:v>262919.61802699993</c:v>
                </c:pt>
                <c:pt idx="7034">
                  <c:v>267261.77547800005</c:v>
                </c:pt>
                <c:pt idx="7035">
                  <c:v>271603.908291</c:v>
                </c:pt>
                <c:pt idx="7036">
                  <c:v>275946.01608099998</c:v>
                </c:pt>
                <c:pt idx="7037">
                  <c:v>280288.09846499999</c:v>
                </c:pt>
                <c:pt idx="7038">
                  <c:v>284630.15506199992</c:v>
                </c:pt>
                <c:pt idx="7039">
                  <c:v>288972.18549</c:v>
                </c:pt>
                <c:pt idx="7040">
                  <c:v>293314.18936600001</c:v>
                </c:pt>
                <c:pt idx="7041">
                  <c:v>297656.16631100001</c:v>
                </c:pt>
                <c:pt idx="7042">
                  <c:v>301998.11594300001</c:v>
                </c:pt>
                <c:pt idx="7043">
                  <c:v>306340.03788299998</c:v>
                </c:pt>
                <c:pt idx="7044">
                  <c:v>310681.931751</c:v>
                </c:pt>
                <c:pt idx="7045">
                  <c:v>315023.79716900008</c:v>
                </c:pt>
                <c:pt idx="7046">
                  <c:v>319365.63375599997</c:v>
                </c:pt>
                <c:pt idx="7047">
                  <c:v>323707.44113699999</c:v>
                </c:pt>
                <c:pt idx="7048">
                  <c:v>328049.21893199999</c:v>
                </c:pt>
                <c:pt idx="7049">
                  <c:v>332390.96676499996</c:v>
                </c:pt>
                <c:pt idx="7050">
                  <c:v>336732.684259</c:v>
                </c:pt>
                <c:pt idx="7051">
                  <c:v>341074.37103699992</c:v>
                </c:pt>
                <c:pt idx="7052">
                  <c:v>345416.02672399994</c:v>
                </c:pt>
                <c:pt idx="7053">
                  <c:v>349757.65094499994</c:v>
                </c:pt>
                <c:pt idx="7054">
                  <c:v>354099.24332399998</c:v>
                </c:pt>
                <c:pt idx="7055">
                  <c:v>358440.80348700006</c:v>
                </c:pt>
                <c:pt idx="7056">
                  <c:v>362782.33106</c:v>
                </c:pt>
                <c:pt idx="7057">
                  <c:v>367123.82567000005</c:v>
                </c:pt>
                <c:pt idx="7058">
                  <c:v>371465.28694299998</c:v>
                </c:pt>
                <c:pt idx="7059">
                  <c:v>375806.71450600005</c:v>
                </c:pt>
                <c:pt idx="7060">
                  <c:v>380148.10798699997</c:v>
                </c:pt>
                <c:pt idx="7061">
                  <c:v>384489.467015</c:v>
                </c:pt>
                <c:pt idx="7062">
                  <c:v>388830.79121800006</c:v>
                </c:pt>
                <c:pt idx="7063">
                  <c:v>393172.08022399998</c:v>
                </c:pt>
                <c:pt idx="7064">
                  <c:v>397513.33366400003</c:v>
                </c:pt>
                <c:pt idx="7065">
                  <c:v>401854.55116700003</c:v>
                </c:pt>
                <c:pt idx="7066">
                  <c:v>406195.73236300005</c:v>
                </c:pt>
                <c:pt idx="7067">
                  <c:v>410536.87688300002</c:v>
                </c:pt>
                <c:pt idx="7068">
                  <c:v>414877.98435800005</c:v>
                </c:pt>
                <c:pt idx="7069">
                  <c:v>419219.05441900005</c:v>
                </c:pt>
                <c:pt idx="7070">
                  <c:v>423560.08669899998</c:v>
                </c:pt>
                <c:pt idx="7071">
                  <c:v>427901.08082999999</c:v>
                </c:pt>
                <c:pt idx="7072">
                  <c:v>432242.03644400008</c:v>
                </c:pt>
                <c:pt idx="7073">
                  <c:v>436582.95317499997</c:v>
                </c:pt>
                <c:pt idx="7074">
                  <c:v>440923.83065600001</c:v>
                </c:pt>
                <c:pt idx="7075">
                  <c:v>445264.66852099996</c:v>
                </c:pt>
                <c:pt idx="7076">
                  <c:v>449605.46640400001</c:v>
                </c:pt>
                <c:pt idx="7077">
                  <c:v>453946.22394000005</c:v>
                </c:pt>
                <c:pt idx="7078">
                  <c:v>458286.94076399994</c:v>
                </c:pt>
                <c:pt idx="7079">
                  <c:v>462627.61651199998</c:v>
                </c:pt>
                <c:pt idx="7080">
                  <c:v>466968.250818</c:v>
                </c:pt>
                <c:pt idx="7081">
                  <c:v>471308.84332099999</c:v>
                </c:pt>
                <c:pt idx="7082">
                  <c:v>475649.39365599997</c:v>
                </c:pt>
                <c:pt idx="7083">
                  <c:v>479989.90146000002</c:v>
                </c:pt>
                <c:pt idx="7084">
                  <c:v>484330.36637100001</c:v>
                </c:pt>
                <c:pt idx="7085">
                  <c:v>488670.78802599997</c:v>
                </c:pt>
                <c:pt idx="7086">
                  <c:v>493011.16606399999</c:v>
                </c:pt>
                <c:pt idx="7087">
                  <c:v>497351.50012300001</c:v>
                </c:pt>
                <c:pt idx="7088">
                  <c:v>501691.78984100005</c:v>
                </c:pt>
                <c:pt idx="7089">
                  <c:v>506032.03485900001</c:v>
                </c:pt>
                <c:pt idx="7090">
                  <c:v>510372.23481599998</c:v>
                </c:pt>
                <c:pt idx="7091">
                  <c:v>514712.38935200009</c:v>
                </c:pt>
                <c:pt idx="7092">
                  <c:v>519052.49810600001</c:v>
                </c:pt>
                <c:pt idx="7093">
                  <c:v>523392.56072099996</c:v>
                </c:pt>
                <c:pt idx="7094">
                  <c:v>527732.57683600008</c:v>
                </c:pt>
                <c:pt idx="7095">
                  <c:v>532072.54609400011</c:v>
                </c:pt>
                <c:pt idx="7096">
                  <c:v>536412.46813500009</c:v>
                </c:pt>
                <c:pt idx="7097">
                  <c:v>540752.34260300011</c:v>
                </c:pt>
                <c:pt idx="7098">
                  <c:v>545092.16913899989</c:v>
                </c:pt>
                <c:pt idx="7099">
                  <c:v>549431.94738700008</c:v>
                </c:pt>
                <c:pt idx="7100">
                  <c:v>553771.67698900006</c:v>
                </c:pt>
                <c:pt idx="7101">
                  <c:v>558111.35758900002</c:v>
                </c:pt>
                <c:pt idx="7102">
                  <c:v>562450.98883100005</c:v>
                </c:pt>
                <c:pt idx="7103">
                  <c:v>566790.57035899989</c:v>
                </c:pt>
                <c:pt idx="7104">
                  <c:v>571130.10181700008</c:v>
                </c:pt>
                <c:pt idx="7105">
                  <c:v>575469.58285100001</c:v>
                </c:pt>
                <c:pt idx="7106">
                  <c:v>579809.01310500002</c:v>
                </c:pt>
                <c:pt idx="7107">
                  <c:v>584148.39222500008</c:v>
                </c:pt>
                <c:pt idx="7108">
                  <c:v>588487.71985700005</c:v>
                </c:pt>
                <c:pt idx="7109">
                  <c:v>592826.99564700003</c:v>
                </c:pt>
                <c:pt idx="7110">
                  <c:v>597166.2192409999</c:v>
                </c:pt>
                <c:pt idx="7111">
                  <c:v>601505.3902870001</c:v>
                </c:pt>
                <c:pt idx="7112">
                  <c:v>605844.50843100005</c:v>
                </c:pt>
                <c:pt idx="7113">
                  <c:v>610183.57332099997</c:v>
                </c:pt>
                <c:pt idx="7114">
                  <c:v>614522.58460399997</c:v>
                </c:pt>
                <c:pt idx="7115">
                  <c:v>618861.54192800005</c:v>
                </c:pt>
                <c:pt idx="7116">
                  <c:v>623200.44494299998</c:v>
                </c:pt>
                <c:pt idx="7117">
                  <c:v>627539.29329599999</c:v>
                </c:pt>
                <c:pt idx="7118">
                  <c:v>631878.08663700009</c:v>
                </c:pt>
                <c:pt idx="7119">
                  <c:v>636216.82461400004</c:v>
                </c:pt>
                <c:pt idx="7120">
                  <c:v>640555.50687899999</c:v>
                </c:pt>
                <c:pt idx="7121">
                  <c:v>644894.13307899993</c:v>
                </c:pt>
                <c:pt idx="7122">
                  <c:v>649232.70286600001</c:v>
                </c:pt>
                <c:pt idx="7123">
                  <c:v>653571.21588999999</c:v>
                </c:pt>
                <c:pt idx="7124">
                  <c:v>657909.67180200003</c:v>
                </c:pt>
                <c:pt idx="7125">
                  <c:v>662248.07025300001</c:v>
                </c:pt>
                <c:pt idx="7126">
                  <c:v>666586.41089400009</c:v>
                </c:pt>
                <c:pt idx="7127">
                  <c:v>670924.69337699993</c:v>
                </c:pt>
                <c:pt idx="7128">
                  <c:v>675262.91735400003</c:v>
                </c:pt>
                <c:pt idx="7129">
                  <c:v>679601.08247699996</c:v>
                </c:pt>
                <c:pt idx="7130">
                  <c:v>683939.18839899986</c:v>
                </c:pt>
                <c:pt idx="7131">
                  <c:v>688277.23477199988</c:v>
                </c:pt>
                <c:pt idx="7132">
                  <c:v>692615.22124999983</c:v>
                </c:pt>
                <c:pt idx="7133">
                  <c:v>696953.14748600009</c:v>
                </c:pt>
                <c:pt idx="7134">
                  <c:v>701291.013133</c:v>
                </c:pt>
                <c:pt idx="7135">
                  <c:v>705628.81784600008</c:v>
                </c:pt>
                <c:pt idx="7136">
                  <c:v>709966.56127900002</c:v>
                </c:pt>
                <c:pt idx="7137">
                  <c:v>714304.24308500008</c:v>
                </c:pt>
                <c:pt idx="7138">
                  <c:v>718641.86292100011</c:v>
                </c:pt>
                <c:pt idx="7139">
                  <c:v>722979.42044000002</c:v>
                </c:pt>
                <c:pt idx="7140">
                  <c:v>727316.91529899999</c:v>
                </c:pt>
                <c:pt idx="7141">
                  <c:v>731654.34715199994</c:v>
                </c:pt>
                <c:pt idx="7142">
                  <c:v>735991.71565499995</c:v>
                </c:pt>
                <c:pt idx="7143">
                  <c:v>740329.02046499995</c:v>
                </c:pt>
                <c:pt idx="7144">
                  <c:v>744666.26123800001</c:v>
                </c:pt>
                <c:pt idx="7145">
                  <c:v>749003.43762999994</c:v>
                </c:pt>
                <c:pt idx="7146">
                  <c:v>753340.54929800006</c:v>
                </c:pt>
                <c:pt idx="7147">
                  <c:v>757677.59589899983</c:v>
                </c:pt>
                <c:pt idx="7148">
                  <c:v>762014.57709099993</c:v>
                </c:pt>
                <c:pt idx="7149">
                  <c:v>766351.49253099994</c:v>
                </c:pt>
                <c:pt idx="7150">
                  <c:v>770688.34187700029</c:v>
                </c:pt>
                <c:pt idx="7151">
                  <c:v>775025.12478700001</c:v>
                </c:pt>
                <c:pt idx="7152">
                  <c:v>779361.84091899998</c:v>
                </c:pt>
                <c:pt idx="7153">
                  <c:v>783698.48993199994</c:v>
                </c:pt>
                <c:pt idx="7154">
                  <c:v>788035.07148400007</c:v>
                </c:pt>
                <c:pt idx="7155">
                  <c:v>792371.58523500001</c:v>
                </c:pt>
                <c:pt idx="7156">
                  <c:v>796708.03084400005</c:v>
                </c:pt>
                <c:pt idx="7157">
                  <c:v>801044.40796999983</c:v>
                </c:pt>
                <c:pt idx="7158">
                  <c:v>805380.716273</c:v>
                </c:pt>
                <c:pt idx="7159">
                  <c:v>809716.95541300008</c:v>
                </c:pt>
                <c:pt idx="7160">
                  <c:v>814053.12505000003</c:v>
                </c:pt>
                <c:pt idx="7161">
                  <c:v>818389.22484499996</c:v>
                </c:pt>
                <c:pt idx="7162">
                  <c:v>822725.25445799995</c:v>
                </c:pt>
                <c:pt idx="7163">
                  <c:v>827061.21355099999</c:v>
                </c:pt>
                <c:pt idx="7164">
                  <c:v>831397.10178300005</c:v>
                </c:pt>
                <c:pt idx="7165">
                  <c:v>835732.91881700011</c:v>
                </c:pt>
                <c:pt idx="7166">
                  <c:v>840068.66431399994</c:v>
                </c:pt>
                <c:pt idx="7167">
                  <c:v>844404.33793500008</c:v>
                </c:pt>
                <c:pt idx="7168">
                  <c:v>848739.93934299983</c:v>
                </c:pt>
                <c:pt idx="7169">
                  <c:v>853075.46820000012</c:v>
                </c:pt>
                <c:pt idx="7170">
                  <c:v>857410.92416899989</c:v>
                </c:pt>
                <c:pt idx="7171">
                  <c:v>861746.30691100005</c:v>
                </c:pt>
                <c:pt idx="7172">
                  <c:v>866081.61608900002</c:v>
                </c:pt>
                <c:pt idx="7173">
                  <c:v>870416.85136800003</c:v>
                </c:pt>
                <c:pt idx="7174">
                  <c:v>874752.01240899996</c:v>
                </c:pt>
                <c:pt idx="7175">
                  <c:v>879087.09887600003</c:v>
                </c:pt>
                <c:pt idx="7176">
                  <c:v>883422.11043300002</c:v>
                </c:pt>
                <c:pt idx="7177">
                  <c:v>887757.04674400005</c:v>
                </c:pt>
                <c:pt idx="7178">
                  <c:v>892091.90747199999</c:v>
                </c:pt>
                <c:pt idx="7179">
                  <c:v>896426.69228199997</c:v>
                </c:pt>
                <c:pt idx="7180">
                  <c:v>900761.40083900001</c:v>
                </c:pt>
                <c:pt idx="7181">
                  <c:v>905096.03280600009</c:v>
                </c:pt>
                <c:pt idx="7182">
                  <c:v>909430.58784899989</c:v>
                </c:pt>
                <c:pt idx="7183">
                  <c:v>913765.0656320001</c:v>
                </c:pt>
                <c:pt idx="7184">
                  <c:v>918099.46582200029</c:v>
                </c:pt>
                <c:pt idx="7185">
                  <c:v>922433.78808199998</c:v>
                </c:pt>
                <c:pt idx="7186">
                  <c:v>926768.03207899991</c:v>
                </c:pt>
                <c:pt idx="7187">
                  <c:v>931102.19747799996</c:v>
                </c:pt>
                <c:pt idx="7188">
                  <c:v>935436.28394599992</c:v>
                </c:pt>
                <c:pt idx="7189">
                  <c:v>939770.29114799981</c:v>
                </c:pt>
                <c:pt idx="7190">
                  <c:v>944104.21875</c:v>
                </c:pt>
                <c:pt idx="7191">
                  <c:v>948438.06642000016</c:v>
                </c:pt>
                <c:pt idx="7192">
                  <c:v>952771.8338230002</c:v>
                </c:pt>
                <c:pt idx="7193">
                  <c:v>957105.52062600013</c:v>
                </c:pt>
                <c:pt idx="7194">
                  <c:v>961439.12649700011</c:v>
                </c:pt>
                <c:pt idx="7195">
                  <c:v>965772.65110300004</c:v>
                </c:pt>
                <c:pt idx="7196">
                  <c:v>970106.09410999971</c:v>
                </c:pt>
                <c:pt idx="7197">
                  <c:v>974439.45518600009</c:v>
                </c:pt>
                <c:pt idx="7198">
                  <c:v>978772.73399899993</c:v>
                </c:pt>
                <c:pt idx="7199">
                  <c:v>983105.93021700007</c:v>
                </c:pt>
                <c:pt idx="7200">
                  <c:v>987439.04350800009</c:v>
                </c:pt>
                <c:pt idx="7201">
                  <c:v>991772.07353899989</c:v>
                </c:pt>
                <c:pt idx="7202">
                  <c:v>996105.01997899986</c:v>
                </c:pt>
                <c:pt idx="7203">
                  <c:v>1000437.882496</c:v>
                </c:pt>
                <c:pt idx="7204">
                  <c:v>1004770.66076</c:v>
                </c:pt>
                <c:pt idx="7205">
                  <c:v>1009103.354438</c:v>
                </c:pt>
                <c:pt idx="7206">
                  <c:v>1013435.9632000001</c:v>
                </c:pt>
                <c:pt idx="7207">
                  <c:v>1017768.486714</c:v>
                </c:pt>
                <c:pt idx="7208">
                  <c:v>1022100.9246499998</c:v>
                </c:pt>
                <c:pt idx="7209">
                  <c:v>1026433.2766779999</c:v>
                </c:pt>
                <c:pt idx="7210">
                  <c:v>1030765.5424660001</c:v>
                </c:pt>
                <c:pt idx="7211">
                  <c:v>1035097.7216840001</c:v>
                </c:pt>
                <c:pt idx="7212">
                  <c:v>1039429.814003</c:v>
                </c:pt>
                <c:pt idx="7213">
                  <c:v>1043761.819091</c:v>
                </c:pt>
                <c:pt idx="7214">
                  <c:v>1048093.736619</c:v>
                </c:pt>
                <c:pt idx="7215">
                  <c:v>1052425.566258</c:v>
                </c:pt>
                <c:pt idx="7216">
                  <c:v>1056757.3076770001</c:v>
                </c:pt>
                <c:pt idx="7217">
                  <c:v>1061088.9605470002</c:v>
                </c:pt>
                <c:pt idx="7218">
                  <c:v>1065420.5245390001</c:v>
                </c:pt>
                <c:pt idx="7219">
                  <c:v>1069751.999323</c:v>
                </c:pt>
                <c:pt idx="7220">
                  <c:v>1074083.3845700002</c:v>
                </c:pt>
                <c:pt idx="7221">
                  <c:v>1078414.6799510003</c:v>
                </c:pt>
                <c:pt idx="7222">
                  <c:v>1082745.8851380001</c:v>
                </c:pt>
                <c:pt idx="7223">
                  <c:v>1087076.9998010001</c:v>
                </c:pt>
                <c:pt idx="7224">
                  <c:v>1091408.0236130001</c:v>
                </c:pt>
                <c:pt idx="7225">
                  <c:v>1095738.956243</c:v>
                </c:pt>
                <c:pt idx="7226">
                  <c:v>1100069.797365</c:v>
                </c:pt>
                <c:pt idx="7227">
                  <c:v>1104400.5466490001</c:v>
                </c:pt>
                <c:pt idx="7228">
                  <c:v>1108731.203768</c:v>
                </c:pt>
                <c:pt idx="7229">
                  <c:v>1113061.7683939999</c:v>
                </c:pt>
                <c:pt idx="7230">
                  <c:v>1117392.2401980001</c:v>
                </c:pt>
                <c:pt idx="7231">
                  <c:v>1121722.618854</c:v>
                </c:pt>
                <c:pt idx="7232">
                  <c:v>1126052.9040319999</c:v>
                </c:pt>
                <c:pt idx="7233">
                  <c:v>1130383.095406</c:v>
                </c:pt>
                <c:pt idx="7234">
                  <c:v>1134713.1926490003</c:v>
                </c:pt>
                <c:pt idx="7235">
                  <c:v>1139043.1954320001</c:v>
                </c:pt>
                <c:pt idx="7236">
                  <c:v>1143373.1034290001</c:v>
                </c:pt>
                <c:pt idx="7237">
                  <c:v>1147702.916312</c:v>
                </c:pt>
                <c:pt idx="7238">
                  <c:v>1152032.6337550001</c:v>
                </c:pt>
                <c:pt idx="7239">
                  <c:v>1156362.2554299999</c:v>
                </c:pt>
                <c:pt idx="7240">
                  <c:v>1160691.781011</c:v>
                </c:pt>
                <c:pt idx="7241">
                  <c:v>1165021.2101700001</c:v>
                </c:pt>
                <c:pt idx="7242">
                  <c:v>1169350.5425820001</c:v>
                </c:pt>
                <c:pt idx="7243">
                  <c:v>1173679.77792</c:v>
                </c:pt>
                <c:pt idx="7244">
                  <c:v>1178008.9158569998</c:v>
                </c:pt>
                <c:pt idx="7245">
                  <c:v>1182337.9560680001</c:v>
                </c:pt>
                <c:pt idx="7246">
                  <c:v>1186666.8982239999</c:v>
                </c:pt>
                <c:pt idx="7247">
                  <c:v>1190995.7420020001</c:v>
                </c:pt>
                <c:pt idx="7248">
                  <c:v>1195324.4870740001</c:v>
                </c:pt>
                <c:pt idx="7249">
                  <c:v>1199653.1331140003</c:v>
                </c:pt>
                <c:pt idx="7250">
                  <c:v>1203981.6797980003</c:v>
                </c:pt>
                <c:pt idx="7251">
                  <c:v>1208310.1267970002</c:v>
                </c:pt>
                <c:pt idx="7252">
                  <c:v>1212638.473789</c:v>
                </c:pt>
                <c:pt idx="7253">
                  <c:v>1216966.7204450001</c:v>
                </c:pt>
                <c:pt idx="7254">
                  <c:v>1221294.8664410003</c:v>
                </c:pt>
                <c:pt idx="7255">
                  <c:v>1225622.9114519998</c:v>
                </c:pt>
                <c:pt idx="7256">
                  <c:v>1229950.855152</c:v>
                </c:pt>
                <c:pt idx="7257">
                  <c:v>1234278.6972160002</c:v>
                </c:pt>
                <c:pt idx="7258">
                  <c:v>1238606.437317</c:v>
                </c:pt>
                <c:pt idx="7259">
                  <c:v>1242934.075133</c:v>
                </c:pt>
                <c:pt idx="7260">
                  <c:v>1247261.6103360001</c:v>
                </c:pt>
                <c:pt idx="7261">
                  <c:v>1251589.0426030001</c:v>
                </c:pt>
                <c:pt idx="7262">
                  <c:v>1255916.371607</c:v>
                </c:pt>
                <c:pt idx="7263">
                  <c:v>1260243.597025</c:v>
                </c:pt>
                <c:pt idx="7264">
                  <c:v>1264570.718532</c:v>
                </c:pt>
                <c:pt idx="7265">
                  <c:v>1268897.7358019999</c:v>
                </c:pt>
                <c:pt idx="7266">
                  <c:v>1273224.6485110002</c:v>
                </c:pt>
                <c:pt idx="7267">
                  <c:v>1277551.456335</c:v>
                </c:pt>
                <c:pt idx="7268">
                  <c:v>1281878.1589480003</c:v>
                </c:pt>
                <c:pt idx="7269">
                  <c:v>1286204.756027</c:v>
                </c:pt>
                <c:pt idx="7270">
                  <c:v>1290531.247246</c:v>
                </c:pt>
                <c:pt idx="7271">
                  <c:v>1294857.632282</c:v>
                </c:pt>
                <c:pt idx="7272">
                  <c:v>1299183.910811</c:v>
                </c:pt>
                <c:pt idx="7273">
                  <c:v>1303510.0825070003</c:v>
                </c:pt>
                <c:pt idx="7274">
                  <c:v>1307836.1470470002</c:v>
                </c:pt>
                <c:pt idx="7275">
                  <c:v>1312162.1041060002</c:v>
                </c:pt>
                <c:pt idx="7276">
                  <c:v>1316487.9533609999</c:v>
                </c:pt>
                <c:pt idx="7277">
                  <c:v>1320813.6944860001</c:v>
                </c:pt>
                <c:pt idx="7278">
                  <c:v>1325139.3271600001</c:v>
                </c:pt>
                <c:pt idx="7279">
                  <c:v>1329464.851056</c:v>
                </c:pt>
                <c:pt idx="7280">
                  <c:v>1333790.2658519999</c:v>
                </c:pt>
                <c:pt idx="7281">
                  <c:v>1338115.5712239998</c:v>
                </c:pt>
                <c:pt idx="7282">
                  <c:v>1342440.7668470002</c:v>
                </c:pt>
                <c:pt idx="7283">
                  <c:v>1346765.8523980002</c:v>
                </c:pt>
                <c:pt idx="7284">
                  <c:v>1351090.8275530001</c:v>
                </c:pt>
                <c:pt idx="7285">
                  <c:v>1355415.6919890002</c:v>
                </c:pt>
                <c:pt idx="7286">
                  <c:v>1359740.4453809997</c:v>
                </c:pt>
                <c:pt idx="7287">
                  <c:v>1364065.0874060001</c:v>
                </c:pt>
                <c:pt idx="7288">
                  <c:v>1368389.6177410001</c:v>
                </c:pt>
                <c:pt idx="7289">
                  <c:v>1372714.0360620001</c:v>
                </c:pt>
                <c:pt idx="7290">
                  <c:v>1377038.3420450003</c:v>
                </c:pt>
                <c:pt idx="7291">
                  <c:v>1381362.5353669999</c:v>
                </c:pt>
                <c:pt idx="7292">
                  <c:v>1385686.615704</c:v>
                </c:pt>
                <c:pt idx="7293">
                  <c:v>1390010.5827340002</c:v>
                </c:pt>
                <c:pt idx="7294">
                  <c:v>1394334.4361320001</c:v>
                </c:pt>
                <c:pt idx="7295">
                  <c:v>1398658.1755740002</c:v>
                </c:pt>
                <c:pt idx="7296">
                  <c:v>1402981.8007390001</c:v>
                </c:pt>
                <c:pt idx="7297">
                  <c:v>1407305.311302</c:v>
                </c:pt>
                <c:pt idx="7298">
                  <c:v>1411628.7069410002</c:v>
                </c:pt>
                <c:pt idx="7299">
                  <c:v>1415951.9873309999</c:v>
                </c:pt>
                <c:pt idx="7300">
                  <c:v>1420275.1521490004</c:v>
                </c:pt>
                <c:pt idx="7301">
                  <c:v>1424598.201073</c:v>
                </c:pt>
                <c:pt idx="7302">
                  <c:v>1428921.1337790003</c:v>
                </c:pt>
                <c:pt idx="7303">
                  <c:v>1433243.9499430002</c:v>
                </c:pt>
                <c:pt idx="7304">
                  <c:v>1437566.6492430002</c:v>
                </c:pt>
                <c:pt idx="7305">
                  <c:v>1441889.2313559998</c:v>
                </c:pt>
                <c:pt idx="7306">
                  <c:v>1446211.6959570001</c:v>
                </c:pt>
                <c:pt idx="7307">
                  <c:v>1450534.0427250001</c:v>
                </c:pt>
                <c:pt idx="7308">
                  <c:v>1454856.2713349999</c:v>
                </c:pt>
                <c:pt idx="7309">
                  <c:v>1459178.3814650001</c:v>
                </c:pt>
                <c:pt idx="7310">
                  <c:v>1463500.3727920002</c:v>
                </c:pt>
                <c:pt idx="7311">
                  <c:v>1467822.2449920001</c:v>
                </c:pt>
                <c:pt idx="7312">
                  <c:v>1472143.997742</c:v>
                </c:pt>
                <c:pt idx="7313">
                  <c:v>1476465.6307190002</c:v>
                </c:pt>
                <c:pt idx="7314">
                  <c:v>1480787.1436010001</c:v>
                </c:pt>
                <c:pt idx="7315">
                  <c:v>1485108.5360630001</c:v>
                </c:pt>
                <c:pt idx="7316">
                  <c:v>1489429.8077819999</c:v>
                </c:pt>
                <c:pt idx="7317">
                  <c:v>1493750.9584369999</c:v>
                </c:pt>
                <c:pt idx="7318">
                  <c:v>1498071.987702</c:v>
                </c:pt>
                <c:pt idx="7319">
                  <c:v>1502392.8952559999</c:v>
                </c:pt>
                <c:pt idx="7320">
                  <c:v>1506713.6807750002</c:v>
                </c:pt>
                <c:pt idx="7321">
                  <c:v>1511034.3439360003</c:v>
                </c:pt>
                <c:pt idx="7322">
                  <c:v>1515354.8844160002</c:v>
                </c:pt>
                <c:pt idx="7323">
                  <c:v>1519675.301891</c:v>
                </c:pt>
                <c:pt idx="7324">
                  <c:v>1523995.5960390002</c:v>
                </c:pt>
                <c:pt idx="7325">
                  <c:v>1528315.7665360002</c:v>
                </c:pt>
                <c:pt idx="7326">
                  <c:v>1532635.8130590001</c:v>
                </c:pt>
                <c:pt idx="7327">
                  <c:v>1536955.7352849997</c:v>
                </c:pt>
                <c:pt idx="7328">
                  <c:v>1541275.5328910002</c:v>
                </c:pt>
                <c:pt idx="7329">
                  <c:v>1545595.2055519999</c:v>
                </c:pt>
                <c:pt idx="7330">
                  <c:v>1549914.7529470003</c:v>
                </c:pt>
                <c:pt idx="7331">
                  <c:v>1554234.174752</c:v>
                </c:pt>
                <c:pt idx="7332">
                  <c:v>1558553.470643</c:v>
                </c:pt>
                <c:pt idx="7333">
                  <c:v>1562872.6402980001</c:v>
                </c:pt>
                <c:pt idx="7334">
                  <c:v>1567191.6833920002</c:v>
                </c:pt>
                <c:pt idx="7335">
                  <c:v>1571510.5996030001</c:v>
                </c:pt>
                <c:pt idx="7336">
                  <c:v>1575829.388606</c:v>
                </c:pt>
                <c:pt idx="7337">
                  <c:v>1580148.05008</c:v>
                </c:pt>
                <c:pt idx="7338">
                  <c:v>1584466.5836990001</c:v>
                </c:pt>
                <c:pt idx="7339">
                  <c:v>1588784.9891410002</c:v>
                </c:pt>
                <c:pt idx="7340">
                  <c:v>1593103.266083</c:v>
                </c:pt>
                <c:pt idx="7341">
                  <c:v>1597421.4141999998</c:v>
                </c:pt>
                <c:pt idx="7342">
                  <c:v>1601739.4331690001</c:v>
                </c:pt>
                <c:pt idx="7343">
                  <c:v>1606057.3226670001</c:v>
                </c:pt>
                <c:pt idx="7344">
                  <c:v>1610375.0823690002</c:v>
                </c:pt>
                <c:pt idx="7345">
                  <c:v>1614692.7119529999</c:v>
                </c:pt>
                <c:pt idx="7346">
                  <c:v>1619010.2110939999</c:v>
                </c:pt>
                <c:pt idx="7347">
                  <c:v>1623327.5794690002</c:v>
                </c:pt>
                <c:pt idx="7348">
                  <c:v>1627644.816754</c:v>
                </c:pt>
                <c:pt idx="7349">
                  <c:v>1631961.9226239999</c:v>
                </c:pt>
                <c:pt idx="7350">
                  <c:v>1636278.8967580001</c:v>
                </c:pt>
                <c:pt idx="7351">
                  <c:v>1640595.7388289999</c:v>
                </c:pt>
                <c:pt idx="7352">
                  <c:v>1644912.4485150001</c:v>
                </c:pt>
                <c:pt idx="7353">
                  <c:v>1649229.0254909999</c:v>
                </c:pt>
                <c:pt idx="7354">
                  <c:v>1653545.4694340001</c:v>
                </c:pt>
                <c:pt idx="7355">
                  <c:v>1657861.7800190002</c:v>
                </c:pt>
                <c:pt idx="7356">
                  <c:v>1662177.956922</c:v>
                </c:pt>
                <c:pt idx="7357">
                  <c:v>1666493.9998190003</c:v>
                </c:pt>
                <c:pt idx="7358">
                  <c:v>1670809.9083859997</c:v>
                </c:pt>
                <c:pt idx="7359">
                  <c:v>1675125.6822990002</c:v>
                </c:pt>
                <c:pt idx="7360">
                  <c:v>1679441.3212319999</c:v>
                </c:pt>
                <c:pt idx="7361">
                  <c:v>1683756.8248620001</c:v>
                </c:pt>
                <c:pt idx="7362">
                  <c:v>1688072.1928640003</c:v>
                </c:pt>
                <c:pt idx="7363">
                  <c:v>1692387.4249150001</c:v>
                </c:pt>
                <c:pt idx="7364">
                  <c:v>1696702.5206879999</c:v>
                </c:pt>
                <c:pt idx="7365">
                  <c:v>1701017.4798600001</c:v>
                </c:pt>
                <c:pt idx="7366">
                  <c:v>1705332.3021050002</c:v>
                </c:pt>
                <c:pt idx="7367">
                  <c:v>1709646.9871</c:v>
                </c:pt>
                <c:pt idx="7368">
                  <c:v>1713961.53452</c:v>
                </c:pt>
                <c:pt idx="7369">
                  <c:v>1718275.944038</c:v>
                </c:pt>
                <c:pt idx="7370">
                  <c:v>1722590.2153319998</c:v>
                </c:pt>
                <c:pt idx="7371">
                  <c:v>1726904.3480750001</c:v>
                </c:pt>
                <c:pt idx="7372">
                  <c:v>1731218.3419420002</c:v>
                </c:pt>
                <c:pt idx="7373">
                  <c:v>1735532.1966090002</c:v>
                </c:pt>
                <c:pt idx="7374">
                  <c:v>1739845.9117499997</c:v>
                </c:pt>
                <c:pt idx="7375">
                  <c:v>1744159.48704</c:v>
                </c:pt>
                <c:pt idx="7376">
                  <c:v>1748472.922153</c:v>
                </c:pt>
                <c:pt idx="7377">
                  <c:v>1752786.216765</c:v>
                </c:pt>
                <c:pt idx="7378">
                  <c:v>1757099.3705490003</c:v>
                </c:pt>
                <c:pt idx="7379">
                  <c:v>1761412.3831800004</c:v>
                </c:pt>
                <c:pt idx="7380">
                  <c:v>1765725.2543329999</c:v>
                </c:pt>
                <c:pt idx="7381">
                  <c:v>1770037.9836819998</c:v>
                </c:pt>
                <c:pt idx="7382">
                  <c:v>1774350.5709010002</c:v>
                </c:pt>
                <c:pt idx="7383">
                  <c:v>1778663.0156639998</c:v>
                </c:pt>
                <c:pt idx="7384">
                  <c:v>1782975.3176450001</c:v>
                </c:pt>
                <c:pt idx="7385">
                  <c:v>1787287.4765180002</c:v>
                </c:pt>
                <c:pt idx="7386">
                  <c:v>1791599.491957</c:v>
                </c:pt>
                <c:pt idx="7387">
                  <c:v>1795911.3636360001</c:v>
                </c:pt>
                <c:pt idx="7388">
                  <c:v>1800223.0912289999</c:v>
                </c:pt>
                <c:pt idx="7389">
                  <c:v>1804534.6744090002</c:v>
                </c:pt>
                <c:pt idx="7390">
                  <c:v>1808846.1128500004</c:v>
                </c:pt>
                <c:pt idx="7391">
                  <c:v>1813157.4062249998</c:v>
                </c:pt>
                <c:pt idx="7392">
                  <c:v>1817468.554208</c:v>
                </c:pt>
                <c:pt idx="7393">
                  <c:v>1821779.5564710002</c:v>
                </c:pt>
                <c:pt idx="7394">
                  <c:v>1826090.4126889999</c:v>
                </c:pt>
                <c:pt idx="7395">
                  <c:v>1830401.1225340003</c:v>
                </c:pt>
                <c:pt idx="7396">
                  <c:v>1834711.6856790001</c:v>
                </c:pt>
                <c:pt idx="7397">
                  <c:v>1839022.101797</c:v>
                </c:pt>
                <c:pt idx="7398">
                  <c:v>1843332.3705620002</c:v>
                </c:pt>
                <c:pt idx="7399">
                  <c:v>1847642.4916449999</c:v>
                </c:pt>
                <c:pt idx="7400">
                  <c:v>1851952.464719</c:v>
                </c:pt>
                <c:pt idx="7401">
                  <c:v>1856262.2894580001</c:v>
                </c:pt>
                <c:pt idx="7402">
                  <c:v>1860571.9655319999</c:v>
                </c:pt>
                <c:pt idx="7403">
                  <c:v>1864881.4926150001</c:v>
                </c:pt>
                <c:pt idx="7404">
                  <c:v>1869190.8703790002</c:v>
                </c:pt>
                <c:pt idx="7405">
                  <c:v>1873500.098496</c:v>
                </c:pt>
                <c:pt idx="7406">
                  <c:v>1877809.1766380002</c:v>
                </c:pt>
                <c:pt idx="7407">
                  <c:v>1882118.1044770002</c:v>
                </c:pt>
                <c:pt idx="7408">
                  <c:v>1886426.8816849999</c:v>
                </c:pt>
                <c:pt idx="7409">
                  <c:v>1890735.5079330001</c:v>
                </c:pt>
                <c:pt idx="7410">
                  <c:v>1895043.9828940001</c:v>
                </c:pt>
                <c:pt idx="7411">
                  <c:v>1899352.306237</c:v>
                </c:pt>
                <c:pt idx="7412">
                  <c:v>1903660.4776359999</c:v>
                </c:pt>
                <c:pt idx="7413">
                  <c:v>1907968.496761</c:v>
                </c:pt>
                <c:pt idx="7414">
                  <c:v>1912276.363283</c:v>
                </c:pt>
                <c:pt idx="7415">
                  <c:v>1916584.0768730002</c:v>
                </c:pt>
                <c:pt idx="7416">
                  <c:v>1920891.637203</c:v>
                </c:pt>
                <c:pt idx="7417">
                  <c:v>1925199.0439430003</c:v>
                </c:pt>
                <c:pt idx="7418">
                  <c:v>1929506.2967640001</c:v>
                </c:pt>
                <c:pt idx="7419">
                  <c:v>1933813.395336</c:v>
                </c:pt>
                <c:pt idx="7420">
                  <c:v>1938120.3393300001</c:v>
                </c:pt>
                <c:pt idx="7421">
                  <c:v>1942427.1284160002</c:v>
                </c:pt>
                <c:pt idx="7422">
                  <c:v>1946733.762265</c:v>
                </c:pt>
                <c:pt idx="7423">
                  <c:v>1951040.2405460002</c:v>
                </c:pt>
                <c:pt idx="7424">
                  <c:v>1955346.5629290002</c:v>
                </c:pt>
                <c:pt idx="7425">
                  <c:v>1959652.729085</c:v>
                </c:pt>
                <c:pt idx="7426">
                  <c:v>1963958.7386819997</c:v>
                </c:pt>
                <c:pt idx="7427">
                  <c:v>1968264.591392</c:v>
                </c:pt>
                <c:pt idx="7428">
                  <c:v>1972570.286882</c:v>
                </c:pt>
                <c:pt idx="7429">
                  <c:v>1976875.824823</c:v>
                </c:pt>
                <c:pt idx="7430">
                  <c:v>1981181.2048839999</c:v>
                </c:pt>
                <c:pt idx="7431">
                  <c:v>1985486.426733</c:v>
                </c:pt>
                <c:pt idx="7432">
                  <c:v>1989791.4900400001</c:v>
                </c:pt>
                <c:pt idx="7433">
                  <c:v>1994096.3944730002</c:v>
                </c:pt>
                <c:pt idx="7434">
                  <c:v>1998401.1397020002</c:v>
                </c:pt>
                <c:pt idx="7435">
                  <c:v>2002705.7253939998</c:v>
                </c:pt>
                <c:pt idx="7436">
                  <c:v>2007010.1512180001</c:v>
                </c:pt>
                <c:pt idx="7437">
                  <c:v>2011314.4168430001</c:v>
                </c:pt>
                <c:pt idx="7438">
                  <c:v>2015618.5219360001</c:v>
                </c:pt>
                <c:pt idx="7439">
                  <c:v>2019922.4661660001</c:v>
                </c:pt>
                <c:pt idx="7440">
                  <c:v>2024226.249201</c:v>
                </c:pt>
                <c:pt idx="7441">
                  <c:v>2028529.8707070001</c:v>
                </c:pt>
                <c:pt idx="7442">
                  <c:v>2032833.330353</c:v>
                </c:pt>
                <c:pt idx="7443">
                  <c:v>2037136.6278070002</c:v>
                </c:pt>
                <c:pt idx="7444">
                  <c:v>2041439.7627340001</c:v>
                </c:pt>
                <c:pt idx="7445">
                  <c:v>2045742.734804</c:v>
                </c:pt>
                <c:pt idx="7446">
                  <c:v>2050045.5436819999</c:v>
                </c:pt>
                <c:pt idx="7447">
                  <c:v>2054348.1890350003</c:v>
                </c:pt>
                <c:pt idx="7448">
                  <c:v>2058650.6705300002</c:v>
                </c:pt>
                <c:pt idx="7449">
                  <c:v>2062952.987835</c:v>
                </c:pt>
                <c:pt idx="7450">
                  <c:v>2067255.1406140001</c:v>
                </c:pt>
                <c:pt idx="7451">
                  <c:v>2071557.1285350001</c:v>
                </c:pt>
                <c:pt idx="7452">
                  <c:v>2075858.9512629998</c:v>
                </c:pt>
                <c:pt idx="7453">
                  <c:v>2080160.608464</c:v>
                </c:pt>
                <c:pt idx="7454">
                  <c:v>2084462.0998050002</c:v>
                </c:pt>
                <c:pt idx="7455">
                  <c:v>2088763.4249509999</c:v>
                </c:pt>
                <c:pt idx="7456">
                  <c:v>2093064.5835670002</c:v>
                </c:pt>
                <c:pt idx="7457">
                  <c:v>2097365.5753189996</c:v>
                </c:pt>
                <c:pt idx="7458">
                  <c:v>2101666.3998709996</c:v>
                </c:pt>
                <c:pt idx="7459">
                  <c:v>2105967.0568900001</c:v>
                </c:pt>
                <c:pt idx="7460">
                  <c:v>2110267.5460390002</c:v>
                </c:pt>
                <c:pt idx="7461">
                  <c:v>2114567.866984</c:v>
                </c:pt>
                <c:pt idx="7462">
                  <c:v>2118868.019388</c:v>
                </c:pt>
                <c:pt idx="7463">
                  <c:v>2123168.0029169996</c:v>
                </c:pt>
                <c:pt idx="7464">
                  <c:v>2127467.8172340002</c:v>
                </c:pt>
                <c:pt idx="7465">
                  <c:v>2131767.4620039994</c:v>
                </c:pt>
                <c:pt idx="7466">
                  <c:v>2136066.93689</c:v>
                </c:pt>
                <c:pt idx="7467">
                  <c:v>2140366.2415570002</c:v>
                </c:pt>
                <c:pt idx="7468">
                  <c:v>2144665.3756669993</c:v>
                </c:pt>
                <c:pt idx="7469">
                  <c:v>2148964.3388839997</c:v>
                </c:pt>
                <c:pt idx="7470">
                  <c:v>2153263.1308709998</c:v>
                </c:pt>
                <c:pt idx="7471">
                  <c:v>2157561.7512910003</c:v>
                </c:pt>
                <c:pt idx="7472">
                  <c:v>2161860.1998080001</c:v>
                </c:pt>
                <c:pt idx="7473">
                  <c:v>2166158.4760829997</c:v>
                </c:pt>
                <c:pt idx="7474">
                  <c:v>2170456.5797799998</c:v>
                </c:pt>
                <c:pt idx="7475">
                  <c:v>2174754.5105599994</c:v>
                </c:pt>
                <c:pt idx="7476">
                  <c:v>2179052.2680859999</c:v>
                </c:pt>
                <c:pt idx="7477">
                  <c:v>2183349.8520189994</c:v>
                </c:pt>
                <c:pt idx="7478">
                  <c:v>2187647.2620219998</c:v>
                </c:pt>
                <c:pt idx="7479">
                  <c:v>2191944.4977560001</c:v>
                </c:pt>
                <c:pt idx="7480">
                  <c:v>2196241.5588829997</c:v>
                </c:pt>
                <c:pt idx="7481">
                  <c:v>2200538.4450639994</c:v>
                </c:pt>
                <c:pt idx="7482">
                  <c:v>2204835.1559589994</c:v>
                </c:pt>
                <c:pt idx="7483">
                  <c:v>2209131.6912300005</c:v>
                </c:pt>
                <c:pt idx="7484">
                  <c:v>2213428.0505380002</c:v>
                </c:pt>
                <c:pt idx="7485">
                  <c:v>2217724.2335419995</c:v>
                </c:pt>
                <c:pt idx="7486">
                  <c:v>2222020.239904</c:v>
                </c:pt>
                <c:pt idx="7487">
                  <c:v>2226316.0692840004</c:v>
                </c:pt>
                <c:pt idx="7488">
                  <c:v>2230611.7213409999</c:v>
                </c:pt>
                <c:pt idx="7489">
                  <c:v>2234907.1957350001</c:v>
                </c:pt>
                <c:pt idx="7490">
                  <c:v>2239202.4921259996</c:v>
                </c:pt>
                <c:pt idx="7491">
                  <c:v>2243497.6101729996</c:v>
                </c:pt>
                <c:pt idx="7492">
                  <c:v>2247792.5495350002</c:v>
                </c:pt>
                <c:pt idx="7493">
                  <c:v>2252087.309872</c:v>
                </c:pt>
                <c:pt idx="7494">
                  <c:v>2256381.8908419996</c:v>
                </c:pt>
                <c:pt idx="7495">
                  <c:v>2260676.2921029995</c:v>
                </c:pt>
                <c:pt idx="7496">
                  <c:v>2264970.5133149996</c:v>
                </c:pt>
                <c:pt idx="7497">
                  <c:v>2269264.5541349999</c:v>
                </c:pt>
                <c:pt idx="7498">
                  <c:v>2273558.4142220002</c:v>
                </c:pt>
                <c:pt idx="7499">
                  <c:v>2277852.093233</c:v>
                </c:pt>
                <c:pt idx="7500">
                  <c:v>2282145.5908260001</c:v>
                </c:pt>
                <c:pt idx="7501">
                  <c:v>2286438.9066579994</c:v>
                </c:pt>
                <c:pt idx="7502">
                  <c:v>2290732.040387</c:v>
                </c:pt>
                <c:pt idx="7503">
                  <c:v>2295024.9916689997</c:v>
                </c:pt>
                <c:pt idx="7504">
                  <c:v>2299317.7601620001</c:v>
                </c:pt>
                <c:pt idx="7505">
                  <c:v>2303610.3455209997</c:v>
                </c:pt>
                <c:pt idx="7506">
                  <c:v>2307902.7474039998</c:v>
                </c:pt>
                <c:pt idx="7507">
                  <c:v>2312194.9654659997</c:v>
                </c:pt>
                <c:pt idx="7508">
                  <c:v>2316486.9993639993</c:v>
                </c:pt>
                <c:pt idx="7509">
                  <c:v>2320778.8487539995</c:v>
                </c:pt>
                <c:pt idx="7510">
                  <c:v>2325070.5132900001</c:v>
                </c:pt>
                <c:pt idx="7511">
                  <c:v>2329361.9926279997</c:v>
                </c:pt>
                <c:pt idx="7512">
                  <c:v>2333653.2864239998</c:v>
                </c:pt>
                <c:pt idx="7513">
                  <c:v>2337944.3943320001</c:v>
                </c:pt>
                <c:pt idx="7514">
                  <c:v>2342235.3160069995</c:v>
                </c:pt>
                <c:pt idx="7515">
                  <c:v>2346526.0511029996</c:v>
                </c:pt>
                <c:pt idx="7516">
                  <c:v>2350816.5992760002</c:v>
                </c:pt>
                <c:pt idx="7517">
                  <c:v>2355106.9601779995</c:v>
                </c:pt>
                <c:pt idx="7518">
                  <c:v>2359397.1334639997</c:v>
                </c:pt>
                <c:pt idx="7519">
                  <c:v>2363687.118787</c:v>
                </c:pt>
                <c:pt idx="7520">
                  <c:v>2367976.9158009994</c:v>
                </c:pt>
                <c:pt idx="7521">
                  <c:v>2372266.5241589998</c:v>
                </c:pt>
                <c:pt idx="7522">
                  <c:v>2376555.9435140002</c:v>
                </c:pt>
                <c:pt idx="7523">
                  <c:v>2380845.1735189999</c:v>
                </c:pt>
                <c:pt idx="7524">
                  <c:v>2385134.2138260002</c:v>
                </c:pt>
                <c:pt idx="7525">
                  <c:v>2389423.0640870002</c:v>
                </c:pt>
                <c:pt idx="7526">
                  <c:v>2393711.7239549998</c:v>
                </c:pt>
                <c:pt idx="7527">
                  <c:v>2398000.1930820001</c:v>
                </c:pt>
                <c:pt idx="7528">
                  <c:v>2402288.4711179994</c:v>
                </c:pt>
                <c:pt idx="7529">
                  <c:v>2406576.5577159999</c:v>
                </c:pt>
                <c:pt idx="7530">
                  <c:v>2410864.4525269996</c:v>
                </c:pt>
                <c:pt idx="7531">
                  <c:v>2415152.1552009997</c:v>
                </c:pt>
                <c:pt idx="7532">
                  <c:v>2419439.665389</c:v>
                </c:pt>
                <c:pt idx="7533">
                  <c:v>2423726.9827419994</c:v>
                </c:pt>
                <c:pt idx="7534">
                  <c:v>2428014.1069100001</c:v>
                </c:pt>
                <c:pt idx="7535">
                  <c:v>2432301.0375429997</c:v>
                </c:pt>
                <c:pt idx="7536">
                  <c:v>2436587.7742910003</c:v>
                </c:pt>
                <c:pt idx="7537">
                  <c:v>2440874.3168029995</c:v>
                </c:pt>
                <c:pt idx="7538">
                  <c:v>2445160.6647280003</c:v>
                </c:pt>
                <c:pt idx="7539">
                  <c:v>2449446.8177160001</c:v>
                </c:pt>
                <c:pt idx="7540">
                  <c:v>2453732.7754159993</c:v>
                </c:pt>
                <c:pt idx="7541">
                  <c:v>2458018.5374749997</c:v>
                </c:pt>
                <c:pt idx="7542">
                  <c:v>2462304.1035429998</c:v>
                </c:pt>
                <c:pt idx="7543">
                  <c:v>2466589.4732679995</c:v>
                </c:pt>
                <c:pt idx="7544">
                  <c:v>2470874.6462960006</c:v>
                </c:pt>
                <c:pt idx="7545">
                  <c:v>2475159.622277</c:v>
                </c:pt>
                <c:pt idx="7546">
                  <c:v>2479444.4008559994</c:v>
                </c:pt>
                <c:pt idx="7547">
                  <c:v>2483728.9816820002</c:v>
                </c:pt>
                <c:pt idx="7548">
                  <c:v>2488013.3644019994</c:v>
                </c:pt>
                <c:pt idx="7549">
                  <c:v>2492297.5486609996</c:v>
                </c:pt>
                <c:pt idx="7550">
                  <c:v>2496581.5341059994</c:v>
                </c:pt>
                <c:pt idx="7551">
                  <c:v>2500865.320384</c:v>
                </c:pt>
                <c:pt idx="7552">
                  <c:v>2505148.9071399998</c:v>
                </c:pt>
                <c:pt idx="7553">
                  <c:v>2509432.2940199999</c:v>
                </c:pt>
                <c:pt idx="7554">
                  <c:v>2513715.4806689997</c:v>
                </c:pt>
                <c:pt idx="7555">
                  <c:v>2517998.4667320005</c:v>
                </c:pt>
                <c:pt idx="7556">
                  <c:v>2522281.2518549999</c:v>
                </c:pt>
                <c:pt idx="7557">
                  <c:v>2526563.8356809993</c:v>
                </c:pt>
                <c:pt idx="7558">
                  <c:v>2530846.2178549999</c:v>
                </c:pt>
                <c:pt idx="7559">
                  <c:v>2535128.3980219997</c:v>
                </c:pt>
                <c:pt idx="7560">
                  <c:v>2539410.3758249995</c:v>
                </c:pt>
                <c:pt idx="7561">
                  <c:v>2543692.1509079994</c:v>
                </c:pt>
                <c:pt idx="7562">
                  <c:v>2547973.7229129998</c:v>
                </c:pt>
                <c:pt idx="7563">
                  <c:v>2552255.0914849997</c:v>
                </c:pt>
                <c:pt idx="7564">
                  <c:v>2556536.256265</c:v>
                </c:pt>
                <c:pt idx="7565">
                  <c:v>2560817.2168970001</c:v>
                </c:pt>
                <c:pt idx="7566">
                  <c:v>2565097.9730219995</c:v>
                </c:pt>
                <c:pt idx="7567">
                  <c:v>2569378.5242830003</c:v>
                </c:pt>
                <c:pt idx="7568">
                  <c:v>2573658.8703209995</c:v>
                </c:pt>
                <c:pt idx="7569">
                  <c:v>2577939.0107780001</c:v>
                </c:pt>
                <c:pt idx="7570">
                  <c:v>2582218.945295</c:v>
                </c:pt>
                <c:pt idx="7571">
                  <c:v>2586498.6735129999</c:v>
                </c:pt>
                <c:pt idx="7572">
                  <c:v>2590778.1950729997</c:v>
                </c:pt>
                <c:pt idx="7573">
                  <c:v>2595057.5096140001</c:v>
                </c:pt>
                <c:pt idx="7574">
                  <c:v>2599336.6167779998</c:v>
                </c:pt>
                <c:pt idx="7575">
                  <c:v>2603615.516204</c:v>
                </c:pt>
                <c:pt idx="7576">
                  <c:v>2607894.2075310005</c:v>
                </c:pt>
                <c:pt idx="7577">
                  <c:v>2612172.690399</c:v>
                </c:pt>
                <c:pt idx="7578">
                  <c:v>2616450.9644469996</c:v>
                </c:pt>
                <c:pt idx="7579">
                  <c:v>2620729.0293129999</c:v>
                </c:pt>
                <c:pt idx="7580">
                  <c:v>2625006.884637</c:v>
                </c:pt>
                <c:pt idx="7581">
                  <c:v>2629284.5300559998</c:v>
                </c:pt>
                <c:pt idx="7582">
                  <c:v>2633561.965208</c:v>
                </c:pt>
                <c:pt idx="7583">
                  <c:v>2637839.1897300007</c:v>
                </c:pt>
                <c:pt idx="7584">
                  <c:v>2642116.2032610001</c:v>
                </c:pt>
                <c:pt idx="7585">
                  <c:v>2646393.0054369997</c:v>
                </c:pt>
                <c:pt idx="7586">
                  <c:v>2650669.595896</c:v>
                </c:pt>
                <c:pt idx="7587">
                  <c:v>2654945.9742720001</c:v>
                </c:pt>
                <c:pt idx="7588">
                  <c:v>2659222.1402039998</c:v>
                </c:pt>
                <c:pt idx="7589">
                  <c:v>2663498.093326</c:v>
                </c:pt>
                <c:pt idx="7590">
                  <c:v>2667773.8332739994</c:v>
                </c:pt>
                <c:pt idx="7591">
                  <c:v>2672049.3596839993</c:v>
                </c:pt>
                <c:pt idx="7592">
                  <c:v>2676324.6721909996</c:v>
                </c:pt>
                <c:pt idx="7593">
                  <c:v>2680599.7704289998</c:v>
                </c:pt>
                <c:pt idx="7594">
                  <c:v>2684874.6540339999</c:v>
                </c:pt>
                <c:pt idx="7595">
                  <c:v>2689149.3226379994</c:v>
                </c:pt>
                <c:pt idx="7596">
                  <c:v>2693423.7758769998</c:v>
                </c:pt>
                <c:pt idx="7597">
                  <c:v>2697698.0133829997</c:v>
                </c:pt>
                <c:pt idx="7598">
                  <c:v>2701972.0347899999</c:v>
                </c:pt>
                <c:pt idx="7599">
                  <c:v>2706245.8397309999</c:v>
                </c:pt>
                <c:pt idx="7600">
                  <c:v>2710519.4278390002</c:v>
                </c:pt>
                <c:pt idx="7601">
                  <c:v>2714792.798746</c:v>
                </c:pt>
                <c:pt idx="7602">
                  <c:v>2719065.9520849995</c:v>
                </c:pt>
                <c:pt idx="7603">
                  <c:v>2723338.8874860001</c:v>
                </c:pt>
                <c:pt idx="7604">
                  <c:v>2727611.6045830003</c:v>
                </c:pt>
                <c:pt idx="7605">
                  <c:v>2731884.1030049999</c:v>
                </c:pt>
                <c:pt idx="7606">
                  <c:v>2736156.3823839994</c:v>
                </c:pt>
                <c:pt idx="7607">
                  <c:v>2740428.4423499997</c:v>
                </c:pt>
                <c:pt idx="7608">
                  <c:v>2744700.2825340005</c:v>
                </c:pt>
                <c:pt idx="7609">
                  <c:v>2748971.9025659994</c:v>
                </c:pt>
                <c:pt idx="7610">
                  <c:v>2753243.3020759993</c:v>
                </c:pt>
                <c:pt idx="7611">
                  <c:v>2757514.4806920001</c:v>
                </c:pt>
                <c:pt idx="7612">
                  <c:v>2761785.4380439995</c:v>
                </c:pt>
                <c:pt idx="7613">
                  <c:v>2766056.1737609999</c:v>
                </c:pt>
                <c:pt idx="7614">
                  <c:v>2770326.687471</c:v>
                </c:pt>
                <c:pt idx="7615">
                  <c:v>2774596.9788019997</c:v>
                </c:pt>
                <c:pt idx="7616">
                  <c:v>2778867.0473830001</c:v>
                </c:pt>
                <c:pt idx="7617">
                  <c:v>2783136.8928409992</c:v>
                </c:pt>
                <c:pt idx="7618">
                  <c:v>2787406.514802</c:v>
                </c:pt>
                <c:pt idx="7619">
                  <c:v>2791675.9128939994</c:v>
                </c:pt>
                <c:pt idx="7620">
                  <c:v>2795945.0867440002</c:v>
                </c:pt>
                <c:pt idx="7621">
                  <c:v>2800214.0359779997</c:v>
                </c:pt>
                <c:pt idx="7622">
                  <c:v>2804482.7602210003</c:v>
                </c:pt>
                <c:pt idx="7623">
                  <c:v>2808751.2590999999</c:v>
                </c:pt>
                <c:pt idx="7624">
                  <c:v>2813019.5322389998</c:v>
                </c:pt>
                <c:pt idx="7625">
                  <c:v>2817287.5792649998</c:v>
                </c:pt>
                <c:pt idx="7626">
                  <c:v>2821555.3997999998</c:v>
                </c:pt>
                <c:pt idx="7627">
                  <c:v>2825822.9934699996</c:v>
                </c:pt>
                <c:pt idx="7628">
                  <c:v>2830090.3598989998</c:v>
                </c:pt>
                <c:pt idx="7629">
                  <c:v>2834357.4987109997</c:v>
                </c:pt>
                <c:pt idx="7630">
                  <c:v>2838624.4095279998</c:v>
                </c:pt>
                <c:pt idx="7631">
                  <c:v>2842891.091974</c:v>
                </c:pt>
                <c:pt idx="7632">
                  <c:v>2847157.5456719995</c:v>
                </c:pt>
                <c:pt idx="7633">
                  <c:v>2851423.770244</c:v>
                </c:pt>
                <c:pt idx="7634">
                  <c:v>2855689.765313</c:v>
                </c:pt>
                <c:pt idx="7635">
                  <c:v>2859955.5304989996</c:v>
                </c:pt>
                <c:pt idx="7636">
                  <c:v>2864221.0654239994</c:v>
                </c:pt>
                <c:pt idx="7637">
                  <c:v>2868486.3697100002</c:v>
                </c:pt>
                <c:pt idx="7638">
                  <c:v>2872751.4429769996</c:v>
                </c:pt>
                <c:pt idx="7639">
                  <c:v>2877016.2848459999</c:v>
                </c:pt>
                <c:pt idx="7640">
                  <c:v>2881280.894936</c:v>
                </c:pt>
                <c:pt idx="7641">
                  <c:v>2885545.272868</c:v>
                </c:pt>
                <c:pt idx="7642">
                  <c:v>2889809.4182599997</c:v>
                </c:pt>
                <c:pt idx="7643">
                  <c:v>2894073.3307320001</c:v>
                </c:pt>
                <c:pt idx="7644">
                  <c:v>2898337.009904</c:v>
                </c:pt>
                <c:pt idx="7645">
                  <c:v>2902600.4553919993</c:v>
                </c:pt>
                <c:pt idx="7646">
                  <c:v>2906863.6668150001</c:v>
                </c:pt>
                <c:pt idx="7647">
                  <c:v>2911126.6437910004</c:v>
                </c:pt>
                <c:pt idx="7648">
                  <c:v>2915389.3859369997</c:v>
                </c:pt>
                <c:pt idx="7649">
                  <c:v>2919651.8928699996</c:v>
                </c:pt>
                <c:pt idx="7650">
                  <c:v>2923914.1642080005</c:v>
                </c:pt>
                <c:pt idx="7651">
                  <c:v>2928176.1995649999</c:v>
                </c:pt>
                <c:pt idx="7652">
                  <c:v>2932437.9985589995</c:v>
                </c:pt>
                <c:pt idx="7653">
                  <c:v>2936699.5608040001</c:v>
                </c:pt>
                <c:pt idx="7654">
                  <c:v>2940960.8859169995</c:v>
                </c:pt>
                <c:pt idx="7655">
                  <c:v>2945221.9735119995</c:v>
                </c:pt>
                <c:pt idx="7656">
                  <c:v>2949482.823204</c:v>
                </c:pt>
                <c:pt idx="7657">
                  <c:v>2953743.4346069996</c:v>
                </c:pt>
                <c:pt idx="7658">
                  <c:v>2958003.8073339998</c:v>
                </c:pt>
                <c:pt idx="7659">
                  <c:v>2962263.9410000001</c:v>
                </c:pt>
                <c:pt idx="7660">
                  <c:v>2966523.8352179998</c:v>
                </c:pt>
                <c:pt idx="7661">
                  <c:v>2970783.4896</c:v>
                </c:pt>
                <c:pt idx="7662">
                  <c:v>2975042.9037589999</c:v>
                </c:pt>
                <c:pt idx="7663">
                  <c:v>2979302.0773069998</c:v>
                </c:pt>
                <c:pt idx="7664">
                  <c:v>2983561.0098560001</c:v>
                </c:pt>
                <c:pt idx="7665">
                  <c:v>2987819.7010170002</c:v>
                </c:pt>
                <c:pt idx="7666">
                  <c:v>2992078.1504009995</c:v>
                </c:pt>
                <c:pt idx="7667">
                  <c:v>2996336.3576199994</c:v>
                </c:pt>
                <c:pt idx="7668">
                  <c:v>3000594.3222829998</c:v>
                </c:pt>
                <c:pt idx="7669">
                  <c:v>3004852.0440000002</c:v>
                </c:pt>
                <c:pt idx="7670">
                  <c:v>3009109.52238</c:v>
                </c:pt>
                <c:pt idx="7671">
                  <c:v>3013366.7570340005</c:v>
                </c:pt>
                <c:pt idx="7672">
                  <c:v>3017623.7475700006</c:v>
                </c:pt>
                <c:pt idx="7673">
                  <c:v>3021880.4935969999</c:v>
                </c:pt>
                <c:pt idx="7674">
                  <c:v>3026136.9947219999</c:v>
                </c:pt>
                <c:pt idx="7675">
                  <c:v>3030393.2505529998</c:v>
                </c:pt>
                <c:pt idx="7676">
                  <c:v>3034649.2606980004</c:v>
                </c:pt>
                <c:pt idx="7677">
                  <c:v>3038905.0247640004</c:v>
                </c:pt>
                <c:pt idx="7678">
                  <c:v>3043160.5423579994</c:v>
                </c:pt>
                <c:pt idx="7679">
                  <c:v>3047415.8130849996</c:v>
                </c:pt>
                <c:pt idx="7680">
                  <c:v>3051670.8365519997</c:v>
                </c:pt>
                <c:pt idx="7681">
                  <c:v>3055925.6123639997</c:v>
                </c:pt>
                <c:pt idx="7682">
                  <c:v>3060180.1401269999</c:v>
                </c:pt>
                <c:pt idx="7683">
                  <c:v>3064434.419443999</c:v>
                </c:pt>
                <c:pt idx="7684">
                  <c:v>3068688.4499220001</c:v>
                </c:pt>
                <c:pt idx="7685">
                  <c:v>3072942.231162</c:v>
                </c:pt>
                <c:pt idx="7686">
                  <c:v>3077195.7627710002</c:v>
                </c:pt>
                <c:pt idx="7687">
                  <c:v>3081449.0443489999</c:v>
                </c:pt>
                <c:pt idx="7688">
                  <c:v>3085702.0755009996</c:v>
                </c:pt>
                <c:pt idx="7689">
                  <c:v>3089954.8558289995</c:v>
                </c:pt>
                <c:pt idx="7690">
                  <c:v>3094207.384935</c:v>
                </c:pt>
                <c:pt idx="7691">
                  <c:v>3098459.6624209997</c:v>
                </c:pt>
                <c:pt idx="7692">
                  <c:v>3102711.6878880006</c:v>
                </c:pt>
                <c:pt idx="7693">
                  <c:v>3106963.4609380001</c:v>
                </c:pt>
                <c:pt idx="7694">
                  <c:v>3111214.9811689998</c:v>
                </c:pt>
                <c:pt idx="7695">
                  <c:v>3115466.2481840001</c:v>
                </c:pt>
                <c:pt idx="7696">
                  <c:v>3119717.2615820006</c:v>
                </c:pt>
                <c:pt idx="7697">
                  <c:v>3123968.0209619994</c:v>
                </c:pt>
                <c:pt idx="7698">
                  <c:v>3128218.5259219995</c:v>
                </c:pt>
                <c:pt idx="7699">
                  <c:v>3132468.7760629999</c:v>
                </c:pt>
                <c:pt idx="7700">
                  <c:v>3136718.770982</c:v>
                </c:pt>
                <c:pt idx="7701">
                  <c:v>3140968.5102769998</c:v>
                </c:pt>
                <c:pt idx="7702">
                  <c:v>3145217.9935449995</c:v>
                </c:pt>
                <c:pt idx="7703">
                  <c:v>3149467.2203830001</c:v>
                </c:pt>
                <c:pt idx="7704">
                  <c:v>3153716.1903889999</c:v>
                </c:pt>
                <c:pt idx="7705">
                  <c:v>3157964.9031579997</c:v>
                </c:pt>
                <c:pt idx="7706">
                  <c:v>3162213.3582859994</c:v>
                </c:pt>
                <c:pt idx="7707">
                  <c:v>3166461.5553689995</c:v>
                </c:pt>
                <c:pt idx="7708">
                  <c:v>3170709.494002</c:v>
                </c:pt>
                <c:pt idx="7709">
                  <c:v>3174957.1737790001</c:v>
                </c:pt>
                <c:pt idx="7710">
                  <c:v>3179204.5942950002</c:v>
                </c:pt>
                <c:pt idx="7711">
                  <c:v>3183451.7551429993</c:v>
                </c:pt>
                <c:pt idx="7712">
                  <c:v>3187698.6559179993</c:v>
                </c:pt>
                <c:pt idx="7713">
                  <c:v>3191945.2962110001</c:v>
                </c:pt>
                <c:pt idx="7714">
                  <c:v>3196191.6756159994</c:v>
                </c:pt>
                <c:pt idx="7715">
                  <c:v>3200437.7937250002</c:v>
                </c:pt>
                <c:pt idx="7716">
                  <c:v>3204683.65013</c:v>
                </c:pt>
                <c:pt idx="7717">
                  <c:v>3208929.2444219999</c:v>
                </c:pt>
                <c:pt idx="7718">
                  <c:v>3213174.5761929997</c:v>
                </c:pt>
                <c:pt idx="7719">
                  <c:v>3217419.6450319998</c:v>
                </c:pt>
                <c:pt idx="7720">
                  <c:v>3221664.45053</c:v>
                </c:pt>
                <c:pt idx="7721">
                  <c:v>3225908.9922769996</c:v>
                </c:pt>
                <c:pt idx="7722">
                  <c:v>3230153.2698619999</c:v>
                </c:pt>
                <c:pt idx="7723">
                  <c:v>3234397.282873</c:v>
                </c:pt>
                <c:pt idx="7724">
                  <c:v>3238641.0309009994</c:v>
                </c:pt>
                <c:pt idx="7725">
                  <c:v>3242884.5135320001</c:v>
                </c:pt>
                <c:pt idx="7726">
                  <c:v>3247127.7303549997</c:v>
                </c:pt>
                <c:pt idx="7727">
                  <c:v>3251370.680956</c:v>
                </c:pt>
                <c:pt idx="7728">
                  <c:v>3255613.3649229999</c:v>
                </c:pt>
                <c:pt idx="7729">
                  <c:v>3259855.7818410001</c:v>
                </c:pt>
                <c:pt idx="7730">
                  <c:v>3264097.9312979998</c:v>
                </c:pt>
                <c:pt idx="7731">
                  <c:v>3268339.8128779996</c:v>
                </c:pt>
                <c:pt idx="7732">
                  <c:v>3272581.4261659994</c:v>
                </c:pt>
                <c:pt idx="7733">
                  <c:v>3276822.7707480001</c:v>
                </c:pt>
                <c:pt idx="7734">
                  <c:v>3281063.8462080001</c:v>
                </c:pt>
                <c:pt idx="7735">
                  <c:v>3285304.6521289996</c:v>
                </c:pt>
                <c:pt idx="7736">
                  <c:v>3289545.1880950001</c:v>
                </c:pt>
                <c:pt idx="7737">
                  <c:v>3293785.4536889996</c:v>
                </c:pt>
                <c:pt idx="7738">
                  <c:v>3298025.4484939994</c:v>
                </c:pt>
                <c:pt idx="7739">
                  <c:v>3302265.1720909998</c:v>
                </c:pt>
                <c:pt idx="7740">
                  <c:v>3306504.6240639999</c:v>
                </c:pt>
                <c:pt idx="7741">
                  <c:v>3310743.8039909997</c:v>
                </c:pt>
                <c:pt idx="7742">
                  <c:v>3314982.7114559994</c:v>
                </c:pt>
                <c:pt idx="7743">
                  <c:v>3319221.346037</c:v>
                </c:pt>
                <c:pt idx="7744">
                  <c:v>3323459.7073160005</c:v>
                </c:pt>
                <c:pt idx="7745">
                  <c:v>3327697.7948710001</c:v>
                </c:pt>
                <c:pt idx="7746">
                  <c:v>3331935.6082810001</c:v>
                </c:pt>
                <c:pt idx="7747">
                  <c:v>3336173.1471270001</c:v>
                </c:pt>
                <c:pt idx="7748">
                  <c:v>3340410.4109839997</c:v>
                </c:pt>
                <c:pt idx="7749">
                  <c:v>3344647.3994319993</c:v>
                </c:pt>
                <c:pt idx="7750">
                  <c:v>3348884.1120479996</c:v>
                </c:pt>
                <c:pt idx="7751">
                  <c:v>3353120.5484079993</c:v>
                </c:pt>
                <c:pt idx="7752">
                  <c:v>3357356.7080899999</c:v>
                </c:pt>
                <c:pt idx="7753">
                  <c:v>3361592.5906679993</c:v>
                </c:pt>
                <c:pt idx="7754">
                  <c:v>3365828.195719</c:v>
                </c:pt>
                <c:pt idx="7755">
                  <c:v>3370063.5228180001</c:v>
                </c:pt>
                <c:pt idx="7756">
                  <c:v>3374298.5715390001</c:v>
                </c:pt>
                <c:pt idx="7757">
                  <c:v>3378533.3414569995</c:v>
                </c:pt>
                <c:pt idx="7758">
                  <c:v>3382767.8321449989</c:v>
                </c:pt>
                <c:pt idx="7759">
                  <c:v>3387002.0431769998</c:v>
                </c:pt>
                <c:pt idx="7760">
                  <c:v>3391235.9741249997</c:v>
                </c:pt>
                <c:pt idx="7761">
                  <c:v>3395469.6245619999</c:v>
                </c:pt>
                <c:pt idx="7762">
                  <c:v>3399702.9940609997</c:v>
                </c:pt>
                <c:pt idx="7763">
                  <c:v>3403936.0821909998</c:v>
                </c:pt>
                <c:pt idx="7764">
                  <c:v>3408168.8885249998</c:v>
                </c:pt>
                <c:pt idx="7765">
                  <c:v>3412401.4126329995</c:v>
                </c:pt>
                <c:pt idx="7766">
                  <c:v>3416633.654085</c:v>
                </c:pt>
                <c:pt idx="7767">
                  <c:v>3420865.6124509992</c:v>
                </c:pt>
                <c:pt idx="7768">
                  <c:v>3425097.2873000004</c:v>
                </c:pt>
                <c:pt idx="7769">
                  <c:v>3429328.6782009997</c:v>
                </c:pt>
                <c:pt idx="7770">
                  <c:v>3433559.7847210006</c:v>
                </c:pt>
                <c:pt idx="7771">
                  <c:v>3437790.6064300002</c:v>
                </c:pt>
                <c:pt idx="7772">
                  <c:v>3442021.142893</c:v>
                </c:pt>
                <c:pt idx="7773">
                  <c:v>3446251.3936789995</c:v>
                </c:pt>
                <c:pt idx="7774">
                  <c:v>3450481.3583529992</c:v>
                </c:pt>
                <c:pt idx="7775">
                  <c:v>3454711.0364809996</c:v>
                </c:pt>
                <c:pt idx="7776">
                  <c:v>3458940.427629</c:v>
                </c:pt>
                <c:pt idx="7777">
                  <c:v>3463169.5313619995</c:v>
                </c:pt>
                <c:pt idx="7778">
                  <c:v>3467398.3472440001</c:v>
                </c:pt>
                <c:pt idx="7779">
                  <c:v>3471626.8748399997</c:v>
                </c:pt>
                <c:pt idx="7780">
                  <c:v>3475855.113713</c:v>
                </c:pt>
                <c:pt idx="7781">
                  <c:v>3480083.0634249998</c:v>
                </c:pt>
                <c:pt idx="7782">
                  <c:v>3484310.7235409999</c:v>
                </c:pt>
                <c:pt idx="7783">
                  <c:v>3488538.0936209997</c:v>
                </c:pt>
                <c:pt idx="7784">
                  <c:v>3492765.1732279998</c:v>
                </c:pt>
                <c:pt idx="7785">
                  <c:v>3496991.9619229999</c:v>
                </c:pt>
                <c:pt idx="7786">
                  <c:v>3501218.459266</c:v>
                </c:pt>
                <c:pt idx="7787">
                  <c:v>3505444.6648170003</c:v>
                </c:pt>
                <c:pt idx="7788">
                  <c:v>3509670.5781379994</c:v>
                </c:pt>
                <c:pt idx="7789">
                  <c:v>3513896.1987859998</c:v>
                </c:pt>
                <c:pt idx="7790">
                  <c:v>3518121.5263200002</c:v>
                </c:pt>
                <c:pt idx="7791">
                  <c:v>3522346.5602990002</c:v>
                </c:pt>
                <c:pt idx="7792">
                  <c:v>3526571.3002809999</c:v>
                </c:pt>
                <c:pt idx="7793">
                  <c:v>3530795.7458230001</c:v>
                </c:pt>
                <c:pt idx="7794">
                  <c:v>3535019.8964819997</c:v>
                </c:pt>
                <c:pt idx="7795">
                  <c:v>3539243.7518139998</c:v>
                </c:pt>
                <c:pt idx="7796">
                  <c:v>3543467.3113739993</c:v>
                </c:pt>
                <c:pt idx="7797">
                  <c:v>3547690.5747199999</c:v>
                </c:pt>
                <c:pt idx="7798">
                  <c:v>3551913.541404</c:v>
                </c:pt>
                <c:pt idx="7799">
                  <c:v>3556136.210982</c:v>
                </c:pt>
                <c:pt idx="7800">
                  <c:v>3560358.5830069999</c:v>
                </c:pt>
                <c:pt idx="7801">
                  <c:v>3564580.6570339999</c:v>
                </c:pt>
                <c:pt idx="7802">
                  <c:v>3568802.4326139996</c:v>
                </c:pt>
                <c:pt idx="7803">
                  <c:v>3573023.9092999999</c:v>
                </c:pt>
                <c:pt idx="7804">
                  <c:v>3577245.0866439994</c:v>
                </c:pt>
                <c:pt idx="7805">
                  <c:v>3581465.9641979998</c:v>
                </c:pt>
                <c:pt idx="7806">
                  <c:v>3585686.5415119999</c:v>
                </c:pt>
                <c:pt idx="7807">
                  <c:v>3589906.8181369994</c:v>
                </c:pt>
                <c:pt idx="7808">
                  <c:v>3594126.7936229999</c:v>
                </c:pt>
                <c:pt idx="7809">
                  <c:v>3598346.4675179999</c:v>
                </c:pt>
                <c:pt idx="7810">
                  <c:v>3602565.8393719997</c:v>
                </c:pt>
                <c:pt idx="7811">
                  <c:v>3606784.9087339998</c:v>
                </c:pt>
                <c:pt idx="7812">
                  <c:v>3611003.6751509993</c:v>
                </c:pt>
                <c:pt idx="7813">
                  <c:v>3615222.1381699997</c:v>
                </c:pt>
                <c:pt idx="7814">
                  <c:v>3619440.2973380005</c:v>
                </c:pt>
                <c:pt idx="7815">
                  <c:v>3623658.1522019994</c:v>
                </c:pt>
                <c:pt idx="7816">
                  <c:v>3627875.7023080001</c:v>
                </c:pt>
                <c:pt idx="7817">
                  <c:v>3632092.9471999998</c:v>
                </c:pt>
                <c:pt idx="7818">
                  <c:v>3636309.8864239994</c:v>
                </c:pt>
                <c:pt idx="7819">
                  <c:v>3640526.5195229999</c:v>
                </c:pt>
                <c:pt idx="7820">
                  <c:v>3644742.8460429995</c:v>
                </c:pt>
                <c:pt idx="7821">
                  <c:v>3648958.8655249998</c:v>
                </c:pt>
                <c:pt idx="7822">
                  <c:v>3653174.5775120002</c:v>
                </c:pt>
                <c:pt idx="7823">
                  <c:v>3657389.9815469999</c:v>
                </c:pt>
                <c:pt idx="7824">
                  <c:v>3661605.077172</c:v>
                </c:pt>
                <c:pt idx="7825">
                  <c:v>3665819.8639269997</c:v>
                </c:pt>
                <c:pt idx="7826">
                  <c:v>3670034.3413529997</c:v>
                </c:pt>
                <c:pt idx="7827">
                  <c:v>3674248.5089909998</c:v>
                </c:pt>
                <c:pt idx="7828">
                  <c:v>3678462.36638</c:v>
                </c:pt>
                <c:pt idx="7829">
                  <c:v>3682675.9130579997</c:v>
                </c:pt>
                <c:pt idx="7830">
                  <c:v>3686889.1485649999</c:v>
                </c:pt>
                <c:pt idx="7831">
                  <c:v>3691102.0724389995</c:v>
                </c:pt>
                <c:pt idx="7832">
                  <c:v>3695314.6842170004</c:v>
                </c:pt>
                <c:pt idx="7833">
                  <c:v>3699526.9834349998</c:v>
                </c:pt>
                <c:pt idx="7834">
                  <c:v>3703738.969631</c:v>
                </c:pt>
                <c:pt idx="7835">
                  <c:v>3707950.6423399998</c:v>
                </c:pt>
                <c:pt idx="7836">
                  <c:v>3712162.0010970002</c:v>
                </c:pt>
                <c:pt idx="7837">
                  <c:v>3716373.045438</c:v>
                </c:pt>
                <c:pt idx="7838">
                  <c:v>3720583.7748960005</c:v>
                </c:pt>
                <c:pt idx="7839">
                  <c:v>3724794.1890059998</c:v>
                </c:pt>
                <c:pt idx="7840">
                  <c:v>3729004.2873000004</c:v>
                </c:pt>
                <c:pt idx="7841">
                  <c:v>3733214.0693120002</c:v>
                </c:pt>
                <c:pt idx="7842">
                  <c:v>3737423.5345720001</c:v>
                </c:pt>
                <c:pt idx="7843">
                  <c:v>3741632.682614</c:v>
                </c:pt>
                <c:pt idx="7844">
                  <c:v>3745841.5129669993</c:v>
                </c:pt>
                <c:pt idx="7845">
                  <c:v>3750050.0251629995</c:v>
                </c:pt>
                <c:pt idx="7846">
                  <c:v>3754258.2187310001</c:v>
                </c:pt>
                <c:pt idx="7847">
                  <c:v>3758466.0932009998</c:v>
                </c:pt>
                <c:pt idx="7848">
                  <c:v>3762673.6481019994</c:v>
                </c:pt>
                <c:pt idx="7849">
                  <c:v>3766880.8829609994</c:v>
                </c:pt>
                <c:pt idx="7850">
                  <c:v>3771087.797307</c:v>
                </c:pt>
                <c:pt idx="7851">
                  <c:v>3775294.3906659996</c:v>
                </c:pt>
                <c:pt idx="7852">
                  <c:v>3779500.6625660001</c:v>
                </c:pt>
                <c:pt idx="7853">
                  <c:v>3783706.6125329998</c:v>
                </c:pt>
                <c:pt idx="7854">
                  <c:v>3787912.2400910002</c:v>
                </c:pt>
                <c:pt idx="7855">
                  <c:v>3792117.5447660005</c:v>
                </c:pt>
                <c:pt idx="7856">
                  <c:v>3796322.526083</c:v>
                </c:pt>
                <c:pt idx="7857">
                  <c:v>3800527.1835650001</c:v>
                </c:pt>
                <c:pt idx="7858">
                  <c:v>3804731.5167359998</c:v>
                </c:pt>
                <c:pt idx="7859">
                  <c:v>3808935.5251179994</c:v>
                </c:pt>
                <c:pt idx="7860">
                  <c:v>3813139.2082330002</c:v>
                </c:pt>
                <c:pt idx="7861">
                  <c:v>3817342.5656039994</c:v>
                </c:pt>
                <c:pt idx="7862">
                  <c:v>3821545.5967509998</c:v>
                </c:pt>
                <c:pt idx="7863">
                  <c:v>3825748.3011940001</c:v>
                </c:pt>
                <c:pt idx="7864">
                  <c:v>3829950.6784539996</c:v>
                </c:pt>
                <c:pt idx="7865">
                  <c:v>3834152.72805</c:v>
                </c:pt>
                <c:pt idx="7866">
                  <c:v>3838354.4495000001</c:v>
                </c:pt>
                <c:pt idx="7867">
                  <c:v>3842555.8423229996</c:v>
                </c:pt>
                <c:pt idx="7868">
                  <c:v>3846756.906037</c:v>
                </c:pt>
                <c:pt idx="7869">
                  <c:v>3850957.6401589997</c:v>
                </c:pt>
                <c:pt idx="7870">
                  <c:v>3855158.0442039999</c:v>
                </c:pt>
                <c:pt idx="7871">
                  <c:v>3859358.1176900002</c:v>
                </c:pt>
                <c:pt idx="7872">
                  <c:v>3863557.8601309997</c:v>
                </c:pt>
                <c:pt idx="7873">
                  <c:v>3867757.271042</c:v>
                </c:pt>
                <c:pt idx="7874">
                  <c:v>3871956.3499380001</c:v>
                </c:pt>
                <c:pt idx="7875">
                  <c:v>3876155.0963309999</c:v>
                </c:pt>
                <c:pt idx="7876">
                  <c:v>3880353.5097360006</c:v>
                </c:pt>
                <c:pt idx="7877">
                  <c:v>3884551.5896640001</c:v>
                </c:pt>
                <c:pt idx="7878">
                  <c:v>3888749.3356269994</c:v>
                </c:pt>
                <c:pt idx="7879">
                  <c:v>3892946.7471370003</c:v>
                </c:pt>
                <c:pt idx="7880">
                  <c:v>3897143.8237040001</c:v>
                </c:pt>
                <c:pt idx="7881">
                  <c:v>3901340.5648380006</c:v>
                </c:pt>
                <c:pt idx="7882">
                  <c:v>3905536.9700499997</c:v>
                </c:pt>
                <c:pt idx="7883">
                  <c:v>3909733.0388469994</c:v>
                </c:pt>
                <c:pt idx="7884">
                  <c:v>3913928.7707390003</c:v>
                </c:pt>
                <c:pt idx="7885">
                  <c:v>3918124.1652319999</c:v>
                </c:pt>
                <c:pt idx="7886">
                  <c:v>3922319.2218350004</c:v>
                </c:pt>
                <c:pt idx="7887">
                  <c:v>3926513.9400529996</c:v>
                </c:pt>
                <c:pt idx="7888">
                  <c:v>3930708.3193939994</c:v>
                </c:pt>
                <c:pt idx="7889">
                  <c:v>3934902.3593609994</c:v>
                </c:pt>
                <c:pt idx="7890">
                  <c:v>3939096.0594599997</c:v>
                </c:pt>
                <c:pt idx="7891">
                  <c:v>3943289.4191949996</c:v>
                </c:pt>
                <c:pt idx="7892">
                  <c:v>3947482.4380699997</c:v>
                </c:pt>
                <c:pt idx="7893">
                  <c:v>3951675.1155869998</c:v>
                </c:pt>
                <c:pt idx="7894">
                  <c:v>3955867.4512489997</c:v>
                </c:pt>
                <c:pt idx="7895">
                  <c:v>3960059.444559</c:v>
                </c:pt>
                <c:pt idx="7896">
                  <c:v>3964251.0950159994</c:v>
                </c:pt>
                <c:pt idx="7897">
                  <c:v>3968442.4021209995</c:v>
                </c:pt>
                <c:pt idx="7898">
                  <c:v>3972633.3653749996</c:v>
                </c:pt>
                <c:pt idx="7899">
                  <c:v>3976823.9842780004</c:v>
                </c:pt>
                <c:pt idx="7900">
                  <c:v>3981014.2583260001</c:v>
                </c:pt>
                <c:pt idx="7901">
                  <c:v>3985204.1870200005</c:v>
                </c:pt>
                <c:pt idx="7902">
                  <c:v>3989393.7698550001</c:v>
                </c:pt>
                <c:pt idx="7903">
                  <c:v>3993583.0063299998</c:v>
                </c:pt>
                <c:pt idx="7904">
                  <c:v>3997771.8959399993</c:v>
                </c:pt>
                <c:pt idx="7905">
                  <c:v>4001960.4381819996</c:v>
                </c:pt>
                <c:pt idx="7906">
                  <c:v>4006148.6325499997</c:v>
                </c:pt>
                <c:pt idx="7907">
                  <c:v>4010336.478538</c:v>
                </c:pt>
                <c:pt idx="7908">
                  <c:v>4014523.9756409992</c:v>
                </c:pt>
                <c:pt idx="7909">
                  <c:v>4018711.123352</c:v>
                </c:pt>
                <c:pt idx="7910">
                  <c:v>4022897.9211629997</c:v>
                </c:pt>
                <c:pt idx="7911">
                  <c:v>4027084.3685659994</c:v>
                </c:pt>
                <c:pt idx="7912">
                  <c:v>4031270.4650529996</c:v>
                </c:pt>
                <c:pt idx="7913">
                  <c:v>4035456.2101139994</c:v>
                </c:pt>
                <c:pt idx="7914">
                  <c:v>4039641.6032400001</c:v>
                </c:pt>
                <c:pt idx="7915">
                  <c:v>4043826.6439189999</c:v>
                </c:pt>
                <c:pt idx="7916">
                  <c:v>4048011.3316409993</c:v>
                </c:pt>
                <c:pt idx="7917">
                  <c:v>4052195.6658950001</c:v>
                </c:pt>
                <c:pt idx="7918">
                  <c:v>4056379.6461669998</c:v>
                </c:pt>
                <c:pt idx="7919">
                  <c:v>4060563.2719439995</c:v>
                </c:pt>
                <c:pt idx="7920">
                  <c:v>4064746.542713</c:v>
                </c:pt>
                <c:pt idx="7921">
                  <c:v>4068929.4579589996</c:v>
                </c:pt>
                <c:pt idx="7922">
                  <c:v>4073112.0171679994</c:v>
                </c:pt>
                <c:pt idx="7923">
                  <c:v>4077294.2198239998</c:v>
                </c:pt>
                <c:pt idx="7924">
                  <c:v>4081476.0654099993</c:v>
                </c:pt>
                <c:pt idx="7925">
                  <c:v>4085657.5534099997</c:v>
                </c:pt>
                <c:pt idx="7926">
                  <c:v>4089838.683307</c:v>
                </c:pt>
                <c:pt idx="7927">
                  <c:v>4094019.4545809999</c:v>
                </c:pt>
                <c:pt idx="7928">
                  <c:v>4098199.866715</c:v>
                </c:pt>
                <c:pt idx="7929">
                  <c:v>4102379.9191879993</c:v>
                </c:pt>
                <c:pt idx="7930">
                  <c:v>4106559.6114809997</c:v>
                </c:pt>
                <c:pt idx="7931">
                  <c:v>4110738.9430729998</c:v>
                </c:pt>
                <c:pt idx="7932">
                  <c:v>4114917.9134429991</c:v>
                </c:pt>
                <c:pt idx="7933">
                  <c:v>4119096.5220679995</c:v>
                </c:pt>
                <c:pt idx="7934">
                  <c:v>4123274.7684260001</c:v>
                </c:pt>
                <c:pt idx="7935">
                  <c:v>4127452.6519929999</c:v>
                </c:pt>
                <c:pt idx="7936">
                  <c:v>4131630.1722459993</c:v>
                </c:pt>
                <c:pt idx="7937">
                  <c:v>4135807.3286589994</c:v>
                </c:pt>
                <c:pt idx="7938">
                  <c:v>4139984.1207079999</c:v>
                </c:pt>
                <c:pt idx="7939">
                  <c:v>4144160.5478659999</c:v>
                </c:pt>
                <c:pt idx="7940">
                  <c:v>4148336.6096080001</c:v>
                </c:pt>
                <c:pt idx="7941">
                  <c:v>4152512.3054039995</c:v>
                </c:pt>
                <c:pt idx="7942">
                  <c:v>4156687.6347290003</c:v>
                </c:pt>
                <c:pt idx="7943">
                  <c:v>4160862.597052</c:v>
                </c:pt>
                <c:pt idx="7944">
                  <c:v>4165037.1918449998</c:v>
                </c:pt>
                <c:pt idx="7945">
                  <c:v>4169211.4185769996</c:v>
                </c:pt>
                <c:pt idx="7946">
                  <c:v>4173385.2767190002</c:v>
                </c:pt>
                <c:pt idx="7947">
                  <c:v>4177558.7657380006</c:v>
                </c:pt>
                <c:pt idx="7948">
                  <c:v>4181731.8851029994</c:v>
                </c:pt>
                <c:pt idx="7949">
                  <c:v>4185904.6342810001</c:v>
                </c:pt>
                <c:pt idx="7950">
                  <c:v>4190077.0127399997</c:v>
                </c:pt>
                <c:pt idx="7951">
                  <c:v>4194249.0199439996</c:v>
                </c:pt>
                <c:pt idx="7952">
                  <c:v>4198420.655359</c:v>
                </c:pt>
                <c:pt idx="7953">
                  <c:v>4202591.9184500016</c:v>
                </c:pt>
                <c:pt idx="7954">
                  <c:v>4206762.808681</c:v>
                </c:pt>
                <c:pt idx="7955">
                  <c:v>4210933.3255159985</c:v>
                </c:pt>
                <c:pt idx="7956">
                  <c:v>4215103.4684160007</c:v>
                </c:pt>
                <c:pt idx="7957">
                  <c:v>4219273.2368440004</c:v>
                </c:pt>
                <c:pt idx="7958">
                  <c:v>4223442.6302610002</c:v>
                </c:pt>
                <c:pt idx="7959">
                  <c:v>4227611.6481269998</c:v>
                </c:pt>
                <c:pt idx="7960">
                  <c:v>4231780.289903</c:v>
                </c:pt>
                <c:pt idx="7961">
                  <c:v>4235948.5550480001</c:v>
                </c:pt>
                <c:pt idx="7962">
                  <c:v>4240116.4430200001</c:v>
                </c:pt>
                <c:pt idx="7963">
                  <c:v>4244283.9532769993</c:v>
                </c:pt>
                <c:pt idx="7964">
                  <c:v>4248451.0852769995</c:v>
                </c:pt>
                <c:pt idx="7965">
                  <c:v>4252617.838475001</c:v>
                </c:pt>
                <c:pt idx="7966">
                  <c:v>4256784.2123270007</c:v>
                </c:pt>
                <c:pt idx="7967">
                  <c:v>4260950.2062889999</c:v>
                </c:pt>
                <c:pt idx="7968">
                  <c:v>4265115.8198139984</c:v>
                </c:pt>
                <c:pt idx="7969">
                  <c:v>4269281.0523580005</c:v>
                </c:pt>
                <c:pt idx="7970">
                  <c:v>4273445.9033710007</c:v>
                </c:pt>
                <c:pt idx="7971">
                  <c:v>4277610.3723070007</c:v>
                </c:pt>
                <c:pt idx="7972">
                  <c:v>4281774.4586180001</c:v>
                </c:pt>
                <c:pt idx="7973">
                  <c:v>4285938.1617529988</c:v>
                </c:pt>
                <c:pt idx="7974">
                  <c:v>4290101.4811640009</c:v>
                </c:pt>
                <c:pt idx="7975">
                  <c:v>4294264.4163000006</c:v>
                </c:pt>
                <c:pt idx="7976">
                  <c:v>4298426.9666090002</c:v>
                </c:pt>
                <c:pt idx="7977">
                  <c:v>4302589.1315390002</c:v>
                </c:pt>
                <c:pt idx="7978">
                  <c:v>4306750.9105390003</c:v>
                </c:pt>
                <c:pt idx="7979">
                  <c:v>4310912.3030529991</c:v>
                </c:pt>
                <c:pt idx="7980">
                  <c:v>4315073.3085290007</c:v>
                </c:pt>
                <c:pt idx="7981">
                  <c:v>4319233.9264110001</c:v>
                </c:pt>
                <c:pt idx="7982">
                  <c:v>4323394.1561449999</c:v>
                </c:pt>
                <c:pt idx="7983">
                  <c:v>4327553.9971720008</c:v>
                </c:pt>
                <c:pt idx="7984">
                  <c:v>4331713.4489380009</c:v>
                </c:pt>
                <c:pt idx="7985">
                  <c:v>4335872.5108829988</c:v>
                </c:pt>
                <c:pt idx="7986">
                  <c:v>4340031.1824500002</c:v>
                </c:pt>
                <c:pt idx="7987">
                  <c:v>4344189.4630799992</c:v>
                </c:pt>
                <c:pt idx="7988">
                  <c:v>4348347.3522119997</c:v>
                </c:pt>
                <c:pt idx="7989">
                  <c:v>4352504.8492849991</c:v>
                </c:pt>
                <c:pt idx="7990">
                  <c:v>4356661.9537399998</c:v>
                </c:pt>
                <c:pt idx="7991">
                  <c:v>4360818.6650129985</c:v>
                </c:pt>
                <c:pt idx="7992">
                  <c:v>4364974.9825420016</c:v>
                </c:pt>
                <c:pt idx="7993">
                  <c:v>4369130.9057630002</c:v>
                </c:pt>
                <c:pt idx="7994">
                  <c:v>4373286.4341119993</c:v>
                </c:pt>
                <c:pt idx="7995">
                  <c:v>4377441.567024</c:v>
                </c:pt>
                <c:pt idx="7996">
                  <c:v>4381596.3039329993</c:v>
                </c:pt>
                <c:pt idx="7997">
                  <c:v>4385750.6442739991</c:v>
                </c:pt>
                <c:pt idx="7998">
                  <c:v>4389904.5874780007</c:v>
                </c:pt>
                <c:pt idx="7999">
                  <c:v>4394058.1329780007</c:v>
                </c:pt>
                <c:pt idx="8000">
                  <c:v>4398211.280204</c:v>
                </c:pt>
                <c:pt idx="8001">
                  <c:v>4402364.028589</c:v>
                </c:pt>
                <c:pt idx="8002">
                  <c:v>4406516.3775610011</c:v>
                </c:pt>
                <c:pt idx="8003">
                  <c:v>4410668.3265499994</c:v>
                </c:pt>
                <c:pt idx="8004">
                  <c:v>4414819.8749829996</c:v>
                </c:pt>
                <c:pt idx="8005">
                  <c:v>4418971.0222890005</c:v>
                </c:pt>
                <c:pt idx="8006">
                  <c:v>4423121.7678950001</c:v>
                </c:pt>
                <c:pt idx="8007">
                  <c:v>4427272.1112259999</c:v>
                </c:pt>
                <c:pt idx="8008">
                  <c:v>4431422.0517079998</c:v>
                </c:pt>
                <c:pt idx="8009">
                  <c:v>4435571.5887650009</c:v>
                </c:pt>
                <c:pt idx="8010">
                  <c:v>4439720.7218209999</c:v>
                </c:pt>
                <c:pt idx="8011">
                  <c:v>4443869.4503000006</c:v>
                </c:pt>
                <c:pt idx="8012">
                  <c:v>4448017.7736229999</c:v>
                </c:pt>
                <c:pt idx="8013">
                  <c:v>4452165.6912129987</c:v>
                </c:pt>
                <c:pt idx="8014">
                  <c:v>4456313.2024890007</c:v>
                </c:pt>
                <c:pt idx="8015">
                  <c:v>4460460.3068729993</c:v>
                </c:pt>
                <c:pt idx="8016">
                  <c:v>4464607.0037819985</c:v>
                </c:pt>
                <c:pt idx="8017">
                  <c:v>4468753.2926369999</c:v>
                </c:pt>
                <c:pt idx="8018">
                  <c:v>4472899.1728539998</c:v>
                </c:pt>
                <c:pt idx="8019">
                  <c:v>4477044.6438499996</c:v>
                </c:pt>
                <c:pt idx="8020">
                  <c:v>4481189.7050420009</c:v>
                </c:pt>
                <c:pt idx="8021">
                  <c:v>4485334.3558449997</c:v>
                </c:pt>
                <c:pt idx="8022">
                  <c:v>4489478.5956739997</c:v>
                </c:pt>
                <c:pt idx="8023">
                  <c:v>4493622.4239420006</c:v>
                </c:pt>
                <c:pt idx="8024">
                  <c:v>4497765.8400630001</c:v>
                </c:pt>
                <c:pt idx="8025">
                  <c:v>4501908.8434490003</c:v>
                </c:pt>
                <c:pt idx="8026">
                  <c:v>4506051.4335110001</c:v>
                </c:pt>
                <c:pt idx="8027">
                  <c:v>4510193.6096609998</c:v>
                </c:pt>
                <c:pt idx="8028">
                  <c:v>4514335.3713070005</c:v>
                </c:pt>
                <c:pt idx="8029">
                  <c:v>4518476.7178600002</c:v>
                </c:pt>
                <c:pt idx="8030">
                  <c:v>4522617.648728</c:v>
                </c:pt>
                <c:pt idx="8031">
                  <c:v>4526758.1633179989</c:v>
                </c:pt>
                <c:pt idx="8032">
                  <c:v>4530898.2610370005</c:v>
                </c:pt>
                <c:pt idx="8033">
                  <c:v>4535037.941292</c:v>
                </c:pt>
                <c:pt idx="8034">
                  <c:v>4539177.2034859993</c:v>
                </c:pt>
                <c:pt idx="8035">
                  <c:v>4543316.047026</c:v>
                </c:pt>
                <c:pt idx="8036">
                  <c:v>4547454.4713140009</c:v>
                </c:pt>
                <c:pt idx="8037">
                  <c:v>4551592.4757540002</c:v>
                </c:pt>
                <c:pt idx="8038">
                  <c:v>4555730.0597469993</c:v>
                </c:pt>
                <c:pt idx="8039">
                  <c:v>4559867.2226940002</c:v>
                </c:pt>
                <c:pt idx="8040">
                  <c:v>4564003.9639969999</c:v>
                </c:pt>
                <c:pt idx="8041">
                  <c:v>4568140.283055</c:v>
                </c:pt>
                <c:pt idx="8042">
                  <c:v>4572276.1792659992</c:v>
                </c:pt>
                <c:pt idx="8043">
                  <c:v>4576411.652028</c:v>
                </c:pt>
                <c:pt idx="8044">
                  <c:v>4580546.7007400002</c:v>
                </c:pt>
                <c:pt idx="8045">
                  <c:v>4584681.3247959996</c:v>
                </c:pt>
                <c:pt idx="8046">
                  <c:v>4588815.5235939994</c:v>
                </c:pt>
                <c:pt idx="8047">
                  <c:v>4592949.2965270001</c:v>
                </c:pt>
                <c:pt idx="8048">
                  <c:v>4597082.6429900005</c:v>
                </c:pt>
                <c:pt idx="8049">
                  <c:v>4601215.562376</c:v>
                </c:pt>
                <c:pt idx="8050">
                  <c:v>4605348.0540769994</c:v>
                </c:pt>
                <c:pt idx="8051">
                  <c:v>4609480.1174839996</c:v>
                </c:pt>
                <c:pt idx="8052">
                  <c:v>4613611.7519890005</c:v>
                </c:pt>
                <c:pt idx="8053">
                  <c:v>4617742.9569810005</c:v>
                </c:pt>
                <c:pt idx="8054">
                  <c:v>4621873.7318490008</c:v>
                </c:pt>
                <c:pt idx="8055">
                  <c:v>4626004.0759820007</c:v>
                </c:pt>
                <c:pt idx="8056">
                  <c:v>4630133.9887670008</c:v>
                </c:pt>
                <c:pt idx="8057">
                  <c:v>4634263.4695899999</c:v>
                </c:pt>
                <c:pt idx="8058">
                  <c:v>4638392.5178379994</c:v>
                </c:pt>
                <c:pt idx="8059">
                  <c:v>4642521.1328950003</c:v>
                </c:pt>
                <c:pt idx="8060">
                  <c:v>4646649.3141449997</c:v>
                </c:pt>
                <c:pt idx="8061">
                  <c:v>4650777.0609720005</c:v>
                </c:pt>
                <c:pt idx="8062">
                  <c:v>4654904.3727580002</c:v>
                </c:pt>
                <c:pt idx="8063">
                  <c:v>4659031.2488839999</c:v>
                </c:pt>
                <c:pt idx="8064">
                  <c:v>4663157.6887309998</c:v>
                </c:pt>
                <c:pt idx="8065">
                  <c:v>4667283.6916799992</c:v>
                </c:pt>
                <c:pt idx="8066">
                  <c:v>4671409.2571090003</c:v>
                </c:pt>
                <c:pt idx="8067">
                  <c:v>4675534.3843960008</c:v>
                </c:pt>
                <c:pt idx="8068">
                  <c:v>4679659.0729190009</c:v>
                </c:pt>
                <c:pt idx="8069">
                  <c:v>4683783.3220549999</c:v>
                </c:pt>
                <c:pt idx="8070">
                  <c:v>4687907.131178</c:v>
                </c:pt>
                <c:pt idx="8071">
                  <c:v>4692030.4996640002</c:v>
                </c:pt>
                <c:pt idx="8072">
                  <c:v>4696153.426886999</c:v>
                </c:pt>
                <c:pt idx="8073">
                  <c:v>4700275.912219</c:v>
                </c:pt>
                <c:pt idx="8074">
                  <c:v>4704397.9550339999</c:v>
                </c:pt>
                <c:pt idx="8075">
                  <c:v>4708519.5547019998</c:v>
                </c:pt>
                <c:pt idx="8076">
                  <c:v>4712640.7105940003</c:v>
                </c:pt>
                <c:pt idx="8077">
                  <c:v>4716761.4220800009</c:v>
                </c:pt>
                <c:pt idx="8078">
                  <c:v>4720881.6885290006</c:v>
                </c:pt>
                <c:pt idx="8079">
                  <c:v>4725001.5093069999</c:v>
                </c:pt>
                <c:pt idx="8080">
                  <c:v>4729120.8837829987</c:v>
                </c:pt>
                <c:pt idx="8081">
                  <c:v>4733239.8113230001</c:v>
                </c:pt>
                <c:pt idx="8082">
                  <c:v>4737358.2912920006</c:v>
                </c:pt>
                <c:pt idx="8083">
                  <c:v>4741476.3230549991</c:v>
                </c:pt>
                <c:pt idx="8084">
                  <c:v>4745593.9059740007</c:v>
                </c:pt>
                <c:pt idx="8085">
                  <c:v>4749711.0394139998</c:v>
                </c:pt>
                <c:pt idx="8086">
                  <c:v>4753827.7227349998</c:v>
                </c:pt>
                <c:pt idx="8087">
                  <c:v>4757943.9552990003</c:v>
                </c:pt>
                <c:pt idx="8088">
                  <c:v>4762059.7364650015</c:v>
                </c:pt>
                <c:pt idx="8089">
                  <c:v>4766175.0655929996</c:v>
                </c:pt>
                <c:pt idx="8090">
                  <c:v>4770289.9420420015</c:v>
                </c:pt>
                <c:pt idx="8091">
                  <c:v>4774404.3651679996</c:v>
                </c:pt>
                <c:pt idx="8092">
                  <c:v>4778518.3343290007</c:v>
                </c:pt>
                <c:pt idx="8093">
                  <c:v>4782631.8488790002</c:v>
                </c:pt>
                <c:pt idx="8094">
                  <c:v>4786744.9081740007</c:v>
                </c:pt>
                <c:pt idx="8095">
                  <c:v>4790857.5115680005</c:v>
                </c:pt>
                <c:pt idx="8096">
                  <c:v>4794969.6584129995</c:v>
                </c:pt>
                <c:pt idx="8097">
                  <c:v>4799081.3480620002</c:v>
                </c:pt>
                <c:pt idx="8098">
                  <c:v>4803192.5798650002</c:v>
                </c:pt>
                <c:pt idx="8099">
                  <c:v>4807303.3531739991</c:v>
                </c:pt>
                <c:pt idx="8100">
                  <c:v>4811413.6673369994</c:v>
                </c:pt>
                <c:pt idx="8101">
                  <c:v>4815523.5217029992</c:v>
                </c:pt>
                <c:pt idx="8102">
                  <c:v>4819632.9156200001</c:v>
                </c:pt>
                <c:pt idx="8103">
                  <c:v>4823741.8484340003</c:v>
                </c:pt>
                <c:pt idx="8104">
                  <c:v>4827850.3194909999</c:v>
                </c:pt>
                <c:pt idx="8105">
                  <c:v>4831958.3281359999</c:v>
                </c:pt>
                <c:pt idx="8106">
                  <c:v>4836065.8737129988</c:v>
                </c:pt>
                <c:pt idx="8107">
                  <c:v>4840172.9555640006</c:v>
                </c:pt>
                <c:pt idx="8108">
                  <c:v>4844279.5730329994</c:v>
                </c:pt>
                <c:pt idx="8109">
                  <c:v>4848385.7254600003</c:v>
                </c:pt>
                <c:pt idx="8110">
                  <c:v>4852491.4121860005</c:v>
                </c:pt>
                <c:pt idx="8111">
                  <c:v>4856596.6325490009</c:v>
                </c:pt>
                <c:pt idx="8112">
                  <c:v>4860701.3858889993</c:v>
                </c:pt>
                <c:pt idx="8113">
                  <c:v>4864805.671542</c:v>
                </c:pt>
                <c:pt idx="8114">
                  <c:v>4868909.4888470005</c:v>
                </c:pt>
                <c:pt idx="8115">
                  <c:v>4873012.8371369997</c:v>
                </c:pt>
                <c:pt idx="8116">
                  <c:v>4877115.715748</c:v>
                </c:pt>
                <c:pt idx="8117">
                  <c:v>4881218.1240139985</c:v>
                </c:pt>
                <c:pt idx="8118">
                  <c:v>4885320.0612669997</c:v>
                </c:pt>
                <c:pt idx="8119">
                  <c:v>4889421.5268399995</c:v>
                </c:pt>
                <c:pt idx="8120">
                  <c:v>4893522.520064</c:v>
                </c:pt>
                <c:pt idx="8121">
                  <c:v>4897623.0402680002</c:v>
                </c:pt>
                <c:pt idx="8122">
                  <c:v>4901723.0867819991</c:v>
                </c:pt>
                <c:pt idx="8123">
                  <c:v>4905822.6589339999</c:v>
                </c:pt>
                <c:pt idx="8124">
                  <c:v>4909921.7560510002</c:v>
                </c:pt>
                <c:pt idx="8125">
                  <c:v>4914020.3774590008</c:v>
                </c:pt>
                <c:pt idx="8126">
                  <c:v>4918118.5224850001</c:v>
                </c:pt>
                <c:pt idx="8127">
                  <c:v>4922216.1904519992</c:v>
                </c:pt>
                <c:pt idx="8128">
                  <c:v>4926313.3806829993</c:v>
                </c:pt>
                <c:pt idx="8129">
                  <c:v>4930410.0925020007</c:v>
                </c:pt>
                <c:pt idx="8130">
                  <c:v>4934506.3252289994</c:v>
                </c:pt>
                <c:pt idx="8131">
                  <c:v>4938602.0781860007</c:v>
                </c:pt>
                <c:pt idx="8132">
                  <c:v>4942697.3506919993</c:v>
                </c:pt>
                <c:pt idx="8133">
                  <c:v>4946792.1420650007</c:v>
                </c:pt>
                <c:pt idx="8134">
                  <c:v>4950886.4516240004</c:v>
                </c:pt>
                <c:pt idx="8135">
                  <c:v>4954980.2786850007</c:v>
                </c:pt>
                <c:pt idx="8136">
                  <c:v>4959073.6225640001</c:v>
                </c:pt>
                <c:pt idx="8137">
                  <c:v>4963166.4825750012</c:v>
                </c:pt>
                <c:pt idx="8138">
                  <c:v>4967258.8580329996</c:v>
                </c:pt>
                <c:pt idx="8139">
                  <c:v>4971350.7482510004</c:v>
                </c:pt>
                <c:pt idx="8140">
                  <c:v>4975442.1525389999</c:v>
                </c:pt>
                <c:pt idx="8141">
                  <c:v>4979533.0702100005</c:v>
                </c:pt>
                <c:pt idx="8142">
                  <c:v>4983623.5005740002</c:v>
                </c:pt>
                <c:pt idx="8143">
                  <c:v>4987713.4429380009</c:v>
                </c:pt>
                <c:pt idx="8144">
                  <c:v>4991802.8966119997</c:v>
                </c:pt>
                <c:pt idx="8145">
                  <c:v>4995891.860901</c:v>
                </c:pt>
                <c:pt idx="8146">
                  <c:v>4999980.3351129992</c:v>
                </c:pt>
                <c:pt idx="8147">
                  <c:v>5004068.3185519995</c:v>
                </c:pt>
                <c:pt idx="8148">
                  <c:v>5008155.8105219994</c:v>
                </c:pt>
                <c:pt idx="8149">
                  <c:v>5012242.810327</c:v>
                </c:pt>
                <c:pt idx="8150">
                  <c:v>5016329.317268</c:v>
                </c:pt>
                <c:pt idx="8151">
                  <c:v>5020415.3306460008</c:v>
                </c:pt>
                <c:pt idx="8152">
                  <c:v>5024500.8497609999</c:v>
                </c:pt>
                <c:pt idx="8153">
                  <c:v>5028585.8739129994</c:v>
                </c:pt>
                <c:pt idx="8154">
                  <c:v>5032670.402400001</c:v>
                </c:pt>
                <c:pt idx="8155">
                  <c:v>5036754.4345190004</c:v>
                </c:pt>
                <c:pt idx="8156">
                  <c:v>5040837.9695650004</c:v>
                </c:pt>
                <c:pt idx="8157">
                  <c:v>5044921.0068329992</c:v>
                </c:pt>
                <c:pt idx="8158">
                  <c:v>5049003.5456189997</c:v>
                </c:pt>
                <c:pt idx="8159">
                  <c:v>5053085.5852149995</c:v>
                </c:pt>
                <c:pt idx="8160">
                  <c:v>5057167.1249119984</c:v>
                </c:pt>
                <c:pt idx="8161">
                  <c:v>5061248.1640019985</c:v>
                </c:pt>
                <c:pt idx="8162">
                  <c:v>5065328.7017750004</c:v>
                </c:pt>
                <c:pt idx="8163">
                  <c:v>5069408.7375200009</c:v>
                </c:pt>
                <c:pt idx="8164">
                  <c:v>5073488.2705240007</c:v>
                </c:pt>
                <c:pt idx="8165">
                  <c:v>5077567.3000759995</c:v>
                </c:pt>
                <c:pt idx="8166">
                  <c:v>5081645.82546</c:v>
                </c:pt>
                <c:pt idx="8167">
                  <c:v>5085723.8459610008</c:v>
                </c:pt>
                <c:pt idx="8168">
                  <c:v>5089801.3608639995</c:v>
                </c:pt>
                <c:pt idx="8169">
                  <c:v>5093878.3694509994</c:v>
                </c:pt>
                <c:pt idx="8170">
                  <c:v>5097954.8710030001</c:v>
                </c:pt>
                <c:pt idx="8171">
                  <c:v>5102030.8648029985</c:v>
                </c:pt>
                <c:pt idx="8172">
                  <c:v>5106106.3501289999</c:v>
                </c:pt>
                <c:pt idx="8173">
                  <c:v>5110181.3262599995</c:v>
                </c:pt>
                <c:pt idx="8174">
                  <c:v>5114255.7924730005</c:v>
                </c:pt>
                <c:pt idx="8175">
                  <c:v>5118329.7480460014</c:v>
                </c:pt>
                <c:pt idx="8176">
                  <c:v>5122403.1922539994</c:v>
                </c:pt>
                <c:pt idx="8177">
                  <c:v>5126476.1243709996</c:v>
                </c:pt>
                <c:pt idx="8178">
                  <c:v>5130548.5436709998</c:v>
                </c:pt>
                <c:pt idx="8179">
                  <c:v>5134620.449426</c:v>
                </c:pt>
                <c:pt idx="8180">
                  <c:v>5138691.8409080002</c:v>
                </c:pt>
                <c:pt idx="8181">
                  <c:v>5142762.7173870001</c:v>
                </c:pt>
                <c:pt idx="8182">
                  <c:v>5146833.0781310005</c:v>
                </c:pt>
                <c:pt idx="8183">
                  <c:v>5150902.9224100001</c:v>
                </c:pt>
                <c:pt idx="8184">
                  <c:v>5154972.2494900003</c:v>
                </c:pt>
                <c:pt idx="8185">
                  <c:v>5159041.0586379999</c:v>
                </c:pt>
                <c:pt idx="8186">
                  <c:v>5163109.349117999</c:v>
                </c:pt>
                <c:pt idx="8187">
                  <c:v>5167177.1201949995</c:v>
                </c:pt>
                <c:pt idx="8188">
                  <c:v>5171244.3711300008</c:v>
                </c:pt>
                <c:pt idx="8189">
                  <c:v>5175311.1011869991</c:v>
                </c:pt>
                <c:pt idx="8190">
                  <c:v>5179377.3096249998</c:v>
                </c:pt>
                <c:pt idx="8191">
                  <c:v>5183442.9957039999</c:v>
                </c:pt>
                <c:pt idx="8192">
                  <c:v>5187508.1586839994</c:v>
                </c:pt>
                <c:pt idx="8193">
                  <c:v>5191572.79782</c:v>
                </c:pt>
                <c:pt idx="8194">
                  <c:v>5195636.912370001</c:v>
                </c:pt>
                <c:pt idx="8195">
                  <c:v>5199700.5015900014</c:v>
                </c:pt>
                <c:pt idx="8196">
                  <c:v>5203763.5647319984</c:v>
                </c:pt>
                <c:pt idx="8197">
                  <c:v>5207826.1010509999</c:v>
                </c:pt>
                <c:pt idx="8198">
                  <c:v>5211888.1097979993</c:v>
                </c:pt>
                <c:pt idx="8199">
                  <c:v>5215949.5902239997</c:v>
                </c:pt>
                <c:pt idx="8200">
                  <c:v>5220010.5415790007</c:v>
                </c:pt>
                <c:pt idx="8201">
                  <c:v>5224070.9631129988</c:v>
                </c:pt>
                <c:pt idx="8202">
                  <c:v>5228130.8540709997</c:v>
                </c:pt>
                <c:pt idx="8203">
                  <c:v>5232190.2137019997</c:v>
                </c:pt>
                <c:pt idx="8204">
                  <c:v>5236249.041251</c:v>
                </c:pt>
                <c:pt idx="8205">
                  <c:v>5240307.335961001</c:v>
                </c:pt>
                <c:pt idx="8206">
                  <c:v>5244365.0970760006</c:v>
                </c:pt>
                <c:pt idx="8207">
                  <c:v>5248422.3238379983</c:v>
                </c:pt>
                <c:pt idx="8208">
                  <c:v>5252479.0154889999</c:v>
                </c:pt>
                <c:pt idx="8209">
                  <c:v>5256535.171267</c:v>
                </c:pt>
                <c:pt idx="8210">
                  <c:v>5260590.7904129997</c:v>
                </c:pt>
                <c:pt idx="8211">
                  <c:v>5264645.8721630005</c:v>
                </c:pt>
                <c:pt idx="8212">
                  <c:v>5268700.4157529995</c:v>
                </c:pt>
                <c:pt idx="8213">
                  <c:v>5272754.4204200003</c:v>
                </c:pt>
                <c:pt idx="8214">
                  <c:v>5276807.8853980005</c:v>
                </c:pt>
                <c:pt idx="8215">
                  <c:v>5280860.8099199999</c:v>
                </c:pt>
                <c:pt idx="8216">
                  <c:v>5284913.1932169981</c:v>
                </c:pt>
                <c:pt idx="8217">
                  <c:v>5288965.0345220007</c:v>
                </c:pt>
                <c:pt idx="8218">
                  <c:v>5293016.3330620006</c:v>
                </c:pt>
                <c:pt idx="8219">
                  <c:v>5297067.088068001</c:v>
                </c:pt>
                <c:pt idx="8220">
                  <c:v>5301117.2987660002</c:v>
                </c:pt>
                <c:pt idx="8221">
                  <c:v>5305166.9643829996</c:v>
                </c:pt>
                <c:pt idx="8222">
                  <c:v>5309216.084144</c:v>
                </c:pt>
                <c:pt idx="8223">
                  <c:v>5313264.6572729992</c:v>
                </c:pt>
                <c:pt idx="8224">
                  <c:v>5317312.6829930004</c:v>
                </c:pt>
                <c:pt idx="8225">
                  <c:v>5321360.160525999</c:v>
                </c:pt>
                <c:pt idx="8226">
                  <c:v>5325407.0890919995</c:v>
                </c:pt>
                <c:pt idx="8227">
                  <c:v>5329453.4679100001</c:v>
                </c:pt>
                <c:pt idx="8228">
                  <c:v>5333499.2962000007</c:v>
                </c:pt>
                <c:pt idx="8229">
                  <c:v>5337544.5731769996</c:v>
                </c:pt>
                <c:pt idx="8230">
                  <c:v>5341589.2980590006</c:v>
                </c:pt>
                <c:pt idx="8231">
                  <c:v>5345633.4700590009</c:v>
                </c:pt>
                <c:pt idx="8232">
                  <c:v>5349677.0883920016</c:v>
                </c:pt>
                <c:pt idx="8233">
                  <c:v>5353720.1522690002</c:v>
                </c:pt>
                <c:pt idx="8234">
                  <c:v>5357762.6609029993</c:v>
                </c:pt>
                <c:pt idx="8235">
                  <c:v>5361804.6135029988</c:v>
                </c:pt>
                <c:pt idx="8236">
                  <c:v>5365846.0092779994</c:v>
                </c:pt>
                <c:pt idx="8237">
                  <c:v>5369886.8474350004</c:v>
                </c:pt>
                <c:pt idx="8238">
                  <c:v>5373927.1271819985</c:v>
                </c:pt>
                <c:pt idx="8239">
                  <c:v>5377966.847724</c:v>
                </c:pt>
                <c:pt idx="8240">
                  <c:v>5382006.0082650008</c:v>
                </c:pt>
                <c:pt idx="8241">
                  <c:v>5386044.6080069998</c:v>
                </c:pt>
                <c:pt idx="8242">
                  <c:v>5390082.6461539995</c:v>
                </c:pt>
                <c:pt idx="8243">
                  <c:v>5394120.1219039997</c:v>
                </c:pt>
                <c:pt idx="8244">
                  <c:v>5398157.0344590014</c:v>
                </c:pt>
                <c:pt idx="8245">
                  <c:v>5402193.3830149993</c:v>
                </c:pt>
                <c:pt idx="8246">
                  <c:v>5406229.1667699991</c:v>
                </c:pt>
                <c:pt idx="8247">
                  <c:v>5410264.3849200001</c:v>
                </c:pt>
                <c:pt idx="8248">
                  <c:v>5414299.0366600007</c:v>
                </c:pt>
                <c:pt idx="8249">
                  <c:v>5418333.1211819984</c:v>
                </c:pt>
                <c:pt idx="8250">
                  <c:v>5422366.6376790004</c:v>
                </c:pt>
                <c:pt idx="8251">
                  <c:v>5426399.5853420002</c:v>
                </c:pt>
                <c:pt idx="8252">
                  <c:v>5430431.9633610006</c:v>
                </c:pt>
                <c:pt idx="8253">
                  <c:v>5434463.770924001</c:v>
                </c:pt>
                <c:pt idx="8254">
                  <c:v>5438495.0072179995</c:v>
                </c:pt>
                <c:pt idx="8255">
                  <c:v>5442525.6714300001</c:v>
                </c:pt>
                <c:pt idx="8256">
                  <c:v>5446555.7627450004</c:v>
                </c:pt>
                <c:pt idx="8257">
                  <c:v>5450585.2803460015</c:v>
                </c:pt>
                <c:pt idx="8258">
                  <c:v>5454614.2234149994</c:v>
                </c:pt>
                <c:pt idx="8259">
                  <c:v>5458642.5911339996</c:v>
                </c:pt>
                <c:pt idx="8260">
                  <c:v>5462670.3826819994</c:v>
                </c:pt>
                <c:pt idx="8261">
                  <c:v>5466697.5972389998</c:v>
                </c:pt>
                <c:pt idx="8262">
                  <c:v>5470724.2339820005</c:v>
                </c:pt>
                <c:pt idx="8263">
                  <c:v>5474750.2920869999</c:v>
                </c:pt>
                <c:pt idx="8264">
                  <c:v>5478775.7707290007</c:v>
                </c:pt>
                <c:pt idx="8265">
                  <c:v>5482800.669081999</c:v>
                </c:pt>
                <c:pt idx="8266">
                  <c:v>5486824.9863170004</c:v>
                </c:pt>
                <c:pt idx="8267">
                  <c:v>5490848.7216079999</c:v>
                </c:pt>
                <c:pt idx="8268">
                  <c:v>5494871.8741229996</c:v>
                </c:pt>
                <c:pt idx="8269">
                  <c:v>5498894.4430300007</c:v>
                </c:pt>
                <c:pt idx="8270">
                  <c:v>5502916.4274990009</c:v>
                </c:pt>
                <c:pt idx="8271">
                  <c:v>5506937.8266939996</c:v>
                </c:pt>
                <c:pt idx="8272">
                  <c:v>5510958.6397809992</c:v>
                </c:pt>
                <c:pt idx="8273">
                  <c:v>5514978.8659229996</c:v>
                </c:pt>
                <c:pt idx="8274">
                  <c:v>5518998.5042829989</c:v>
                </c:pt>
                <c:pt idx="8275">
                  <c:v>5523017.5540219992</c:v>
                </c:pt>
                <c:pt idx="8276">
                  <c:v>5527036.0142999999</c:v>
                </c:pt>
                <c:pt idx="8277">
                  <c:v>5531053.8842749996</c:v>
                </c:pt>
                <c:pt idx="8278">
                  <c:v>5535071.1631039986</c:v>
                </c:pt>
                <c:pt idx="8279">
                  <c:v>5539087.8499429999</c:v>
                </c:pt>
                <c:pt idx="8280">
                  <c:v>5543103.9439480007</c:v>
                </c:pt>
                <c:pt idx="8281">
                  <c:v>5547119.4442719994</c:v>
                </c:pt>
                <c:pt idx="8282">
                  <c:v>5551134.3500660006</c:v>
                </c:pt>
                <c:pt idx="8283">
                  <c:v>5555148.6604819996</c:v>
                </c:pt>
                <c:pt idx="8284">
                  <c:v>5559162.3746690005</c:v>
                </c:pt>
                <c:pt idx="8285">
                  <c:v>5563175.4917750005</c:v>
                </c:pt>
                <c:pt idx="8286">
                  <c:v>5567188.0109470002</c:v>
                </c:pt>
                <c:pt idx="8287">
                  <c:v>5571199.9313320015</c:v>
                </c:pt>
                <c:pt idx="8288">
                  <c:v>5575211.2520720009</c:v>
                </c:pt>
                <c:pt idx="8289">
                  <c:v>5579221.9723120015</c:v>
                </c:pt>
                <c:pt idx="8290">
                  <c:v>5583232.0911920005</c:v>
                </c:pt>
                <c:pt idx="8291">
                  <c:v>5587241.6078539994</c:v>
                </c:pt>
                <c:pt idx="8292">
                  <c:v>5591250.5214359993</c:v>
                </c:pt>
                <c:pt idx="8293">
                  <c:v>5595258.8310760008</c:v>
                </c:pt>
                <c:pt idx="8294">
                  <c:v>5599266.5359110003</c:v>
                </c:pt>
                <c:pt idx="8295">
                  <c:v>5603273.6350750001</c:v>
                </c:pt>
                <c:pt idx="8296">
                  <c:v>5607280.1277029989</c:v>
                </c:pt>
                <c:pt idx="8297">
                  <c:v>5611286.0129260002</c:v>
                </c:pt>
                <c:pt idx="8298">
                  <c:v>5615291.2898759991</c:v>
                </c:pt>
                <c:pt idx="8299">
                  <c:v>5619295.9576820005</c:v>
                </c:pt>
                <c:pt idx="8300">
                  <c:v>5623300.015474</c:v>
                </c:pt>
                <c:pt idx="8301">
                  <c:v>5627303.4623780008</c:v>
                </c:pt>
                <c:pt idx="8302">
                  <c:v>5631306.2975190002</c:v>
                </c:pt>
                <c:pt idx="8303">
                  <c:v>5635308.5200229995</c:v>
                </c:pt>
                <c:pt idx="8304">
                  <c:v>5639310.1290119989</c:v>
                </c:pt>
                <c:pt idx="8305">
                  <c:v>5643311.1236069985</c:v>
                </c:pt>
                <c:pt idx="8306">
                  <c:v>5647311.5029300004</c:v>
                </c:pt>
                <c:pt idx="8307">
                  <c:v>5651311.2660990003</c:v>
                </c:pt>
                <c:pt idx="8308">
                  <c:v>5655310.4122319994</c:v>
                </c:pt>
                <c:pt idx="8309">
                  <c:v>5659308.9404450012</c:v>
                </c:pt>
                <c:pt idx="8310">
                  <c:v>5663306.8498519985</c:v>
                </c:pt>
                <c:pt idx="8311">
                  <c:v>5667304.1395680001</c:v>
                </c:pt>
                <c:pt idx="8312">
                  <c:v>5671300.808704</c:v>
                </c:pt>
                <c:pt idx="8313">
                  <c:v>5675296.8563710004</c:v>
                </c:pt>
                <c:pt idx="8314">
                  <c:v>5679292.2816790007</c:v>
                </c:pt>
                <c:pt idx="8315">
                  <c:v>5683287.0837359997</c:v>
                </c:pt>
                <c:pt idx="8316">
                  <c:v>5687281.261647</c:v>
                </c:pt>
                <c:pt idx="8317">
                  <c:v>5691274.8145189993</c:v>
                </c:pt>
                <c:pt idx="8318">
                  <c:v>5695267.7414550008</c:v>
                </c:pt>
                <c:pt idx="8319">
                  <c:v>5699260.041557</c:v>
                </c:pt>
                <c:pt idx="8320">
                  <c:v>5703251.7139269998</c:v>
                </c:pt>
                <c:pt idx="8321">
                  <c:v>5707242.7576650009</c:v>
                </c:pt>
                <c:pt idx="8322">
                  <c:v>5711233.1718669999</c:v>
                </c:pt>
                <c:pt idx="8323">
                  <c:v>5715222.9556319993</c:v>
                </c:pt>
                <c:pt idx="8324">
                  <c:v>5719212.108054</c:v>
                </c:pt>
                <c:pt idx="8325">
                  <c:v>5723200.6282289997</c:v>
                </c:pt>
                <c:pt idx="8326">
                  <c:v>5727188.5152469995</c:v>
                </c:pt>
                <c:pt idx="8327">
                  <c:v>5731175.7682010001</c:v>
                </c:pt>
                <c:pt idx="8328">
                  <c:v>5735162.3861790001</c:v>
                </c:pt>
                <c:pt idx="8329">
                  <c:v>5739148.3682719991</c:v>
                </c:pt>
                <c:pt idx="8330">
                  <c:v>5743133.7135640001</c:v>
                </c:pt>
                <c:pt idx="8331">
                  <c:v>5747118.421143</c:v>
                </c:pt>
                <c:pt idx="8332">
                  <c:v>5751102.4900910007</c:v>
                </c:pt>
                <c:pt idx="8333">
                  <c:v>5755085.9194920007</c:v>
                </c:pt>
                <c:pt idx="8334">
                  <c:v>5759068.7084270008</c:v>
                </c:pt>
                <c:pt idx="8335">
                  <c:v>5763050.8559739999</c:v>
                </c:pt>
                <c:pt idx="8336">
                  <c:v>5767032.3612139989</c:v>
                </c:pt>
                <c:pt idx="8337">
                  <c:v>5771013.2232219996</c:v>
                </c:pt>
                <c:pt idx="8338">
                  <c:v>5774993.4410740007</c:v>
                </c:pt>
                <c:pt idx="8339">
                  <c:v>5778973.0138439992</c:v>
                </c:pt>
                <c:pt idx="8340">
                  <c:v>5782951.9406040004</c:v>
                </c:pt>
                <c:pt idx="8341">
                  <c:v>5786930.2204250004</c:v>
                </c:pt>
                <c:pt idx="8342">
                  <c:v>5790907.8523770003</c:v>
                </c:pt>
                <c:pt idx="8343">
                  <c:v>5794884.8355280003</c:v>
                </c:pt>
                <c:pt idx="8344">
                  <c:v>5798861.1689450005</c:v>
                </c:pt>
                <c:pt idx="8345">
                  <c:v>5802836.8516929997</c:v>
                </c:pt>
                <c:pt idx="8346">
                  <c:v>5806811.8828339996</c:v>
                </c:pt>
                <c:pt idx="8347">
                  <c:v>5810786.2614329997</c:v>
                </c:pt>
                <c:pt idx="8348">
                  <c:v>5814759.9865490012</c:v>
                </c:pt>
                <c:pt idx="8349">
                  <c:v>5818733.0572410002</c:v>
                </c:pt>
                <c:pt idx="8350">
                  <c:v>5822705.4725680016</c:v>
                </c:pt>
                <c:pt idx="8351">
                  <c:v>5826677.231586</c:v>
                </c:pt>
                <c:pt idx="8352">
                  <c:v>5830648.3333490007</c:v>
                </c:pt>
                <c:pt idx="8353">
                  <c:v>5834618.7769100014</c:v>
                </c:pt>
                <c:pt idx="8354">
                  <c:v>5838588.5613220008</c:v>
                </c:pt>
                <c:pt idx="8355">
                  <c:v>5842557.6856349995</c:v>
                </c:pt>
                <c:pt idx="8356">
                  <c:v>5846526.1488969997</c:v>
                </c:pt>
                <c:pt idx="8357">
                  <c:v>5850493.9501559995</c:v>
                </c:pt>
                <c:pt idx="8358">
                  <c:v>5854461.0884570004</c:v>
                </c:pt>
                <c:pt idx="8359">
                  <c:v>5858427.5628459994</c:v>
                </c:pt>
                <c:pt idx="8360">
                  <c:v>5862393.3723630011</c:v>
                </c:pt>
                <c:pt idx="8361">
                  <c:v>5866358.516051</c:v>
                </c:pt>
                <c:pt idx="8362">
                  <c:v>5870322.9929500017</c:v>
                </c:pt>
                <c:pt idx="8363">
                  <c:v>5874286.8020970002</c:v>
                </c:pt>
                <c:pt idx="8364">
                  <c:v>5878249.9425290013</c:v>
                </c:pt>
                <c:pt idx="8365">
                  <c:v>5882212.4132819995</c:v>
                </c:pt>
                <c:pt idx="8366">
                  <c:v>5886174.2133879997</c:v>
                </c:pt>
                <c:pt idx="8367">
                  <c:v>5890135.341879</c:v>
                </c:pt>
                <c:pt idx="8368">
                  <c:v>5894095.7977869995</c:v>
                </c:pt>
                <c:pt idx="8369">
                  <c:v>5898055.5801400002</c:v>
                </c:pt>
                <c:pt idx="8370">
                  <c:v>5902014.6879660003</c:v>
                </c:pt>
                <c:pt idx="8371">
                  <c:v>5905973.1202889988</c:v>
                </c:pt>
                <c:pt idx="8372">
                  <c:v>5909930.8761359993</c:v>
                </c:pt>
                <c:pt idx="8373">
                  <c:v>5913887.954527</c:v>
                </c:pt>
                <c:pt idx="8374">
                  <c:v>5917844.3544849996</c:v>
                </c:pt>
                <c:pt idx="8375">
                  <c:v>5921800.0750280004</c:v>
                </c:pt>
                <c:pt idx="8376">
                  <c:v>5925755.1151759997</c:v>
                </c:pt>
                <c:pt idx="8377">
                  <c:v>5929709.4739440009</c:v>
                </c:pt>
                <c:pt idx="8378">
                  <c:v>5933663.150347</c:v>
                </c:pt>
                <c:pt idx="8379">
                  <c:v>5937616.1433979999</c:v>
                </c:pt>
                <c:pt idx="8380">
                  <c:v>5941568.4521090006</c:v>
                </c:pt>
                <c:pt idx="8381">
                  <c:v>5945520.0754910009</c:v>
                </c:pt>
                <c:pt idx="8382">
                  <c:v>5949471.0125510003</c:v>
                </c:pt>
                <c:pt idx="8383">
                  <c:v>5953421.2622969998</c:v>
                </c:pt>
                <c:pt idx="8384">
                  <c:v>5957370.8237339985</c:v>
                </c:pt>
                <c:pt idx="8385">
                  <c:v>5961319.6958649997</c:v>
                </c:pt>
                <c:pt idx="8386">
                  <c:v>5965267.8776930002</c:v>
                </c:pt>
                <c:pt idx="8387">
                  <c:v>5969215.3682179991</c:v>
                </c:pt>
                <c:pt idx="8388">
                  <c:v>5973162.1664399998</c:v>
                </c:pt>
                <c:pt idx="8389">
                  <c:v>5977108.271354001</c:v>
                </c:pt>
                <c:pt idx="8390">
                  <c:v>5981053.6819580002</c:v>
                </c:pt>
                <c:pt idx="8391">
                  <c:v>5984998.3972450001</c:v>
                </c:pt>
                <c:pt idx="8392">
                  <c:v>5988942.4162069997</c:v>
                </c:pt>
                <c:pt idx="8393">
                  <c:v>5992885.7378360005</c:v>
                </c:pt>
                <c:pt idx="8394">
                  <c:v>5996828.3611199996</c:v>
                </c:pt>
                <c:pt idx="8395">
                  <c:v>6000770.2850470003</c:v>
                </c:pt>
                <c:pt idx="8396">
                  <c:v>6004711.5086030001</c:v>
                </c:pt>
                <c:pt idx="8397">
                  <c:v>6008652.0307720006</c:v>
                </c:pt>
                <c:pt idx="8398">
                  <c:v>6012591.8505359991</c:v>
                </c:pt>
                <c:pt idx="8399">
                  <c:v>6016530.9668769995</c:v>
                </c:pt>
                <c:pt idx="8400">
                  <c:v>6020469.3787740003</c:v>
                </c:pt>
                <c:pt idx="8401">
                  <c:v>6024407.0852049999</c:v>
                </c:pt>
                <c:pt idx="8402">
                  <c:v>6028344.0851450004</c:v>
                </c:pt>
                <c:pt idx="8403">
                  <c:v>6032280.3775690012</c:v>
                </c:pt>
                <c:pt idx="8404">
                  <c:v>6036215.9614500003</c:v>
                </c:pt>
                <c:pt idx="8405">
                  <c:v>6040150.8357569994</c:v>
                </c:pt>
                <c:pt idx="8406">
                  <c:v>6044084.9994620001</c:v>
                </c:pt>
                <c:pt idx="8407">
                  <c:v>6048018.4515310004</c:v>
                </c:pt>
                <c:pt idx="8408">
                  <c:v>6051951.1909309998</c:v>
                </c:pt>
                <c:pt idx="8409">
                  <c:v>6055883.2166250004</c:v>
                </c:pt>
                <c:pt idx="8410">
                  <c:v>6059814.5275759995</c:v>
                </c:pt>
                <c:pt idx="8411">
                  <c:v>6063745.1227449998</c:v>
                </c:pt>
                <c:pt idx="8412">
                  <c:v>6067675.0010920009</c:v>
                </c:pt>
                <c:pt idx="8413">
                  <c:v>6071604.1615729993</c:v>
                </c:pt>
                <c:pt idx="8414">
                  <c:v>6075532.6031449996</c:v>
                </c:pt>
                <c:pt idx="8415">
                  <c:v>6079460.3247610005</c:v>
                </c:pt>
                <c:pt idx="8416">
                  <c:v>6083387.3253739998</c:v>
                </c:pt>
                <c:pt idx="8417">
                  <c:v>6087313.6039349996</c:v>
                </c:pt>
                <c:pt idx="8418">
                  <c:v>6091239.1593929995</c:v>
                </c:pt>
                <c:pt idx="8419">
                  <c:v>6095163.9906940004</c:v>
                </c:pt>
                <c:pt idx="8420">
                  <c:v>6099088.0967849996</c:v>
                </c:pt>
                <c:pt idx="8421">
                  <c:v>6103011.4766080007</c:v>
                </c:pt>
                <c:pt idx="8422">
                  <c:v>6106934.1291069984</c:v>
                </c:pt>
                <c:pt idx="8423">
                  <c:v>6110856.0532209994</c:v>
                </c:pt>
                <c:pt idx="8424">
                  <c:v>6114777.247889</c:v>
                </c:pt>
                <c:pt idx="8425">
                  <c:v>6118697.7120480007</c:v>
                </c:pt>
                <c:pt idx="8426">
                  <c:v>6122617.4446319994</c:v>
                </c:pt>
                <c:pt idx="8427">
                  <c:v>6126536.4445750006</c:v>
                </c:pt>
                <c:pt idx="8428">
                  <c:v>6130454.7108099991</c:v>
                </c:pt>
                <c:pt idx="8429">
                  <c:v>6134372.2422640007</c:v>
                </c:pt>
                <c:pt idx="8430">
                  <c:v>6138289.0378670003</c:v>
                </c:pt>
                <c:pt idx="8431">
                  <c:v>6142205.0965450006</c:v>
                </c:pt>
                <c:pt idx="8432">
                  <c:v>6146120.4172220007</c:v>
                </c:pt>
                <c:pt idx="8433">
                  <c:v>6150034.9988210006</c:v>
                </c:pt>
                <c:pt idx="8434">
                  <c:v>6153948.8402629998</c:v>
                </c:pt>
                <c:pt idx="8435">
                  <c:v>6157861.9404680012</c:v>
                </c:pt>
                <c:pt idx="8436">
                  <c:v>6161774.298351001</c:v>
                </c:pt>
                <c:pt idx="8437">
                  <c:v>6165685.9128300007</c:v>
                </c:pt>
                <c:pt idx="8438">
                  <c:v>6169596.7828169996</c:v>
                </c:pt>
                <c:pt idx="8439">
                  <c:v>6173506.9072250007</c:v>
                </c:pt>
                <c:pt idx="8440">
                  <c:v>6177416.284965001</c:v>
                </c:pt>
                <c:pt idx="8441">
                  <c:v>6181324.9149430003</c:v>
                </c:pt>
                <c:pt idx="8442">
                  <c:v>6185232.7960680006</c:v>
                </c:pt>
                <c:pt idx="8443">
                  <c:v>6189139.9272440001</c:v>
                </c:pt>
                <c:pt idx="8444">
                  <c:v>6193046.3073730003</c:v>
                </c:pt>
                <c:pt idx="8445">
                  <c:v>6196951.9353570007</c:v>
                </c:pt>
                <c:pt idx="8446">
                  <c:v>6200856.8100950001</c:v>
                </c:pt>
                <c:pt idx="8447">
                  <c:v>6204760.9304850008</c:v>
                </c:pt>
                <c:pt idx="8448">
                  <c:v>6208664.2954220008</c:v>
                </c:pt>
                <c:pt idx="8449">
                  <c:v>6212566.9038009997</c:v>
                </c:pt>
                <c:pt idx="8450">
                  <c:v>6216468.7545119999</c:v>
                </c:pt>
                <c:pt idx="8451">
                  <c:v>6220369.846446</c:v>
                </c:pt>
                <c:pt idx="8452">
                  <c:v>6224270.1784920003</c:v>
                </c:pt>
                <c:pt idx="8453">
                  <c:v>6228169.7495359993</c:v>
                </c:pt>
                <c:pt idx="8454">
                  <c:v>6232068.5584620014</c:v>
                </c:pt>
                <c:pt idx="8455">
                  <c:v>6235966.6041529989</c:v>
                </c:pt>
                <c:pt idx="8456">
                  <c:v>6239863.8854900002</c:v>
                </c:pt>
                <c:pt idx="8457">
                  <c:v>6243760.4013520004</c:v>
                </c:pt>
                <c:pt idx="8458">
                  <c:v>6247656.1506149992</c:v>
                </c:pt>
                <c:pt idx="8459">
                  <c:v>6251551.1321560005</c:v>
                </c:pt>
                <c:pt idx="8460">
                  <c:v>6255445.3448479995</c:v>
                </c:pt>
                <c:pt idx="8461">
                  <c:v>6259338.7875610013</c:v>
                </c:pt>
                <c:pt idx="8462">
                  <c:v>6263231.4591660006</c:v>
                </c:pt>
                <c:pt idx="8463">
                  <c:v>6267123.3585300008</c:v>
                </c:pt>
                <c:pt idx="8464">
                  <c:v>6271014.4845190002</c:v>
                </c:pt>
                <c:pt idx="8465">
                  <c:v>6274904.8359960001</c:v>
                </c:pt>
                <c:pt idx="8466">
                  <c:v>6278794.4118250003</c:v>
                </c:pt>
                <c:pt idx="8467">
                  <c:v>6282683.2108629998</c:v>
                </c:pt>
                <c:pt idx="8468">
                  <c:v>6286571.2319710013</c:v>
                </c:pt>
                <c:pt idx="8469">
                  <c:v>6290458.4740040004</c:v>
                </c:pt>
                <c:pt idx="8470">
                  <c:v>6294344.9358159993</c:v>
                </c:pt>
                <c:pt idx="8471">
                  <c:v>6298230.6162589993</c:v>
                </c:pt>
                <c:pt idx="8472">
                  <c:v>6302115.5141849993</c:v>
                </c:pt>
                <c:pt idx="8473">
                  <c:v>6305999.6284410004</c:v>
                </c:pt>
                <c:pt idx="8474">
                  <c:v>6309882.9578740001</c:v>
                </c:pt>
                <c:pt idx="8475">
                  <c:v>6313765.5013280008</c:v>
                </c:pt>
                <c:pt idx="8476">
                  <c:v>6317647.2576470003</c:v>
                </c:pt>
                <c:pt idx="8477">
                  <c:v>6321528.2256709998</c:v>
                </c:pt>
                <c:pt idx="8478">
                  <c:v>6325408.4042389998</c:v>
                </c:pt>
                <c:pt idx="8479">
                  <c:v>6329287.7921859995</c:v>
                </c:pt>
                <c:pt idx="8480">
                  <c:v>6333166.3883490013</c:v>
                </c:pt>
                <c:pt idx="8481">
                  <c:v>6337044.1915600002</c:v>
                </c:pt>
                <c:pt idx="8482">
                  <c:v>6340921.20065</c:v>
                </c:pt>
                <c:pt idx="8483">
                  <c:v>6344797.4144480005</c:v>
                </c:pt>
                <c:pt idx="8484">
                  <c:v>6348672.8317800006</c:v>
                </c:pt>
                <c:pt idx="8485">
                  <c:v>6352547.4514710009</c:v>
                </c:pt>
                <c:pt idx="8486">
                  <c:v>6356421.2723450018</c:v>
                </c:pt>
                <c:pt idx="8487">
                  <c:v>6360294.2932229992</c:v>
                </c:pt>
                <c:pt idx="8488">
                  <c:v>6364166.5129220001</c:v>
                </c:pt>
                <c:pt idx="8489">
                  <c:v>6368037.9302600008</c:v>
                </c:pt>
                <c:pt idx="8490">
                  <c:v>6371908.5440519992</c:v>
                </c:pt>
                <c:pt idx="8491">
                  <c:v>6375778.3531109989</c:v>
                </c:pt>
                <c:pt idx="8492">
                  <c:v>6379647.3562479997</c:v>
                </c:pt>
                <c:pt idx="8493">
                  <c:v>6383515.5522700008</c:v>
                </c:pt>
                <c:pt idx="8494">
                  <c:v>6387382.9399860008</c:v>
                </c:pt>
                <c:pt idx="8495">
                  <c:v>6391249.5182000007</c:v>
                </c:pt>
                <c:pt idx="8496">
                  <c:v>6395115.2857149998</c:v>
                </c:pt>
                <c:pt idx="8497">
                  <c:v>6398980.2413300015</c:v>
                </c:pt>
                <c:pt idx="8498">
                  <c:v>6402844.3838459998</c:v>
                </c:pt>
                <c:pt idx="8499">
                  <c:v>6406707.7120580003</c:v>
                </c:pt>
                <c:pt idx="8500">
                  <c:v>6410570.2247609999</c:v>
                </c:pt>
                <c:pt idx="8501">
                  <c:v>6414431.9207469998</c:v>
                </c:pt>
                <c:pt idx="8502">
                  <c:v>6418292.7988069998</c:v>
                </c:pt>
                <c:pt idx="8503">
                  <c:v>6422152.857729</c:v>
                </c:pt>
                <c:pt idx="8504">
                  <c:v>6426012.0962990001</c:v>
                </c:pt>
                <c:pt idx="8505">
                  <c:v>6429870.5133019993</c:v>
                </c:pt>
                <c:pt idx="8506">
                  <c:v>6433728.1075189998</c:v>
                </c:pt>
                <c:pt idx="8507">
                  <c:v>6437584.8777300008</c:v>
                </c:pt>
                <c:pt idx="8508">
                  <c:v>6441440.8227129988</c:v>
                </c:pt>
                <c:pt idx="8509">
                  <c:v>6445295.9412450008</c:v>
                </c:pt>
                <c:pt idx="8510">
                  <c:v>6449150.2320980011</c:v>
                </c:pt>
                <c:pt idx="8511">
                  <c:v>6453003.6940449998</c:v>
                </c:pt>
                <c:pt idx="8512">
                  <c:v>6456856.3258539988</c:v>
                </c:pt>
                <c:pt idx="8513">
                  <c:v>6460708.1262939991</c:v>
                </c:pt>
                <c:pt idx="8514">
                  <c:v>6464559.0941279996</c:v>
                </c:pt>
                <c:pt idx="8515">
                  <c:v>6468409.2281210003</c:v>
                </c:pt>
                <c:pt idx="8516">
                  <c:v>6472258.5270329993</c:v>
                </c:pt>
                <c:pt idx="8517">
                  <c:v>6476106.9896229999</c:v>
                </c:pt>
                <c:pt idx="8518">
                  <c:v>6479954.6146469992</c:v>
                </c:pt>
                <c:pt idx="8519">
                  <c:v>6483801.4008610006</c:v>
                </c:pt>
                <c:pt idx="8520">
                  <c:v>6487647.3470159993</c:v>
                </c:pt>
                <c:pt idx="8521">
                  <c:v>6491492.4518630002</c:v>
                </c:pt>
                <c:pt idx="8522">
                  <c:v>6495336.7141499994</c:v>
                </c:pt>
                <c:pt idx="8523">
                  <c:v>6499180.1326220008</c:v>
                </c:pt>
                <c:pt idx="8524">
                  <c:v>6503022.7060240004</c:v>
                </c:pt>
                <c:pt idx="8525">
                  <c:v>6506864.433096</c:v>
                </c:pt>
                <c:pt idx="8526">
                  <c:v>6510705.3125790004</c:v>
                </c:pt>
                <c:pt idx="8527">
                  <c:v>6514545.3432079991</c:v>
                </c:pt>
                <c:pt idx="8528">
                  <c:v>6518384.523719999</c:v>
                </c:pt>
                <c:pt idx="8529">
                  <c:v>6522222.8528469997</c:v>
                </c:pt>
                <c:pt idx="8530">
                  <c:v>6526060.3293199996</c:v>
                </c:pt>
                <c:pt idx="8531">
                  <c:v>6529896.951866</c:v>
                </c:pt>
                <c:pt idx="8532">
                  <c:v>6533732.7192119984</c:v>
                </c:pt>
                <c:pt idx="8533">
                  <c:v>6537567.6300819991</c:v>
                </c:pt>
                <c:pt idx="8534">
                  <c:v>6541401.6831979994</c:v>
                </c:pt>
                <c:pt idx="8535">
                  <c:v>6545234.8772790004</c:v>
                </c:pt>
                <c:pt idx="8536">
                  <c:v>6549067.211042</c:v>
                </c:pt>
                <c:pt idx="8537">
                  <c:v>6552898.6832019985</c:v>
                </c:pt>
                <c:pt idx="8538">
                  <c:v>6556729.2924730005</c:v>
                </c:pt>
                <c:pt idx="8539">
                  <c:v>6560559.037564001</c:v>
                </c:pt>
                <c:pt idx="8540">
                  <c:v>6564387.9171829997</c:v>
                </c:pt>
                <c:pt idx="8541">
                  <c:v>6568215.9300370002</c:v>
                </c:pt>
                <c:pt idx="8542">
                  <c:v>6572043.0748299994</c:v>
                </c:pt>
                <c:pt idx="8543">
                  <c:v>6575869.3502629995</c:v>
                </c:pt>
                <c:pt idx="8544">
                  <c:v>6579694.7550339997</c:v>
                </c:pt>
                <c:pt idx="8545">
                  <c:v>6583519.2878420008</c:v>
                </c:pt>
                <c:pt idx="8546">
                  <c:v>6587342.9473800017</c:v>
                </c:pt>
                <c:pt idx="8547">
                  <c:v>6591165.7323410017</c:v>
                </c:pt>
                <c:pt idx="8548">
                  <c:v>6594987.641415</c:v>
                </c:pt>
                <c:pt idx="8549">
                  <c:v>6598808.6732889991</c:v>
                </c:pt>
                <c:pt idx="8550">
                  <c:v>6602628.8266499992</c:v>
                </c:pt>
                <c:pt idx="8551">
                  <c:v>6606448.1001799991</c:v>
                </c:pt>
                <c:pt idx="8552">
                  <c:v>6610266.4925590008</c:v>
                </c:pt>
                <c:pt idx="8553">
                  <c:v>6614084.0024670009</c:v>
                </c:pt>
                <c:pt idx="8554">
                  <c:v>6617900.6285799993</c:v>
                </c:pt>
                <c:pt idx="8555">
                  <c:v>6621716.3695709994</c:v>
                </c:pt>
                <c:pt idx="8556">
                  <c:v>6625531.2241109991</c:v>
                </c:pt>
                <c:pt idx="8557">
                  <c:v>6629345.1908709994</c:v>
                </c:pt>
                <c:pt idx="8558">
                  <c:v>6633158.2685159994</c:v>
                </c:pt>
                <c:pt idx="8559">
                  <c:v>6636970.4557109997</c:v>
                </c:pt>
                <c:pt idx="8560">
                  <c:v>6640781.7511179997</c:v>
                </c:pt>
                <c:pt idx="8561">
                  <c:v>6644592.1533969995</c:v>
                </c:pt>
                <c:pt idx="8562">
                  <c:v>6648401.6612059996</c:v>
                </c:pt>
                <c:pt idx="8563">
                  <c:v>6652210.2731980002</c:v>
                </c:pt>
                <c:pt idx="8564">
                  <c:v>6656017.9880270008</c:v>
                </c:pt>
                <c:pt idx="8565">
                  <c:v>6659824.8043430001</c:v>
                </c:pt>
                <c:pt idx="8566">
                  <c:v>6663630.7207929995</c:v>
                </c:pt>
                <c:pt idx="8567">
                  <c:v>6667435.7360230004</c:v>
                </c:pt>
                <c:pt idx="8568">
                  <c:v>6671239.8486760007</c:v>
                </c:pt>
                <c:pt idx="8569">
                  <c:v>6675043.0573930014</c:v>
                </c:pt>
                <c:pt idx="8570">
                  <c:v>6678845.3608109988</c:v>
                </c:pt>
                <c:pt idx="8571">
                  <c:v>6682646.7575670006</c:v>
                </c:pt>
                <c:pt idx="8572">
                  <c:v>6686447.2462929999</c:v>
                </c:pt>
                <c:pt idx="8573">
                  <c:v>6690246.8256209996</c:v>
                </c:pt>
                <c:pt idx="8574">
                  <c:v>6694045.4941779999</c:v>
                </c:pt>
                <c:pt idx="8575">
                  <c:v>6697843.2505920008</c:v>
                </c:pt>
                <c:pt idx="8576">
                  <c:v>6701640.0934839994</c:v>
                </c:pt>
                <c:pt idx="8577">
                  <c:v>6705436.0214769999</c:v>
                </c:pt>
                <c:pt idx="8578">
                  <c:v>6709231.0331899999</c:v>
                </c:pt>
                <c:pt idx="8579">
                  <c:v>6713025.1272369986</c:v>
                </c:pt>
                <c:pt idx="8580">
                  <c:v>6716818.3022339996</c:v>
                </c:pt>
                <c:pt idx="8581">
                  <c:v>6720610.5567899998</c:v>
                </c:pt>
                <c:pt idx="8582">
                  <c:v>6724401.8895149995</c:v>
                </c:pt>
                <c:pt idx="8583">
                  <c:v>6728192.2990150005</c:v>
                </c:pt>
                <c:pt idx="8584">
                  <c:v>6731981.7838939996</c:v>
                </c:pt>
                <c:pt idx="8585">
                  <c:v>6735770.3427519994</c:v>
                </c:pt>
                <c:pt idx="8586">
                  <c:v>6739557.9741890002</c:v>
                </c:pt>
                <c:pt idx="8587">
                  <c:v>6743344.6768009998</c:v>
                </c:pt>
                <c:pt idx="8588">
                  <c:v>6747130.4491819991</c:v>
                </c:pt>
                <c:pt idx="8589">
                  <c:v>6750915.2899210006</c:v>
                </c:pt>
                <c:pt idx="8590">
                  <c:v>6754699.1976089999</c:v>
                </c:pt>
                <c:pt idx="8591">
                  <c:v>6758482.1708309995</c:v>
                </c:pt>
                <c:pt idx="8592">
                  <c:v>6762264.2081710007</c:v>
                </c:pt>
                <c:pt idx="8593">
                  <c:v>6766045.3082099995</c:v>
                </c:pt>
                <c:pt idx="8594">
                  <c:v>6769825.4695250001</c:v>
                </c:pt>
                <c:pt idx="8595">
                  <c:v>6773604.6906939996</c:v>
                </c:pt>
                <c:pt idx="8596">
                  <c:v>6777382.9702890003</c:v>
                </c:pt>
                <c:pt idx="8597">
                  <c:v>6781160.3068809994</c:v>
                </c:pt>
                <c:pt idx="8598">
                  <c:v>6784936.6990369987</c:v>
                </c:pt>
                <c:pt idx="8599">
                  <c:v>6788712.1453250004</c:v>
                </c:pt>
                <c:pt idx="8600">
                  <c:v>6792486.6443059994</c:v>
                </c:pt>
                <c:pt idx="8601">
                  <c:v>6796260.1945409998</c:v>
                </c:pt>
                <c:pt idx="8602">
                  <c:v>6800032.7945869993</c:v>
                </c:pt>
                <c:pt idx="8603">
                  <c:v>6803804.443</c:v>
                </c:pt>
                <c:pt idx="8604">
                  <c:v>6807575.138332</c:v>
                </c:pt>
                <c:pt idx="8605">
                  <c:v>6811344.8791339993</c:v>
                </c:pt>
                <c:pt idx="8606">
                  <c:v>6815113.6639509993</c:v>
                </c:pt>
                <c:pt idx="8607">
                  <c:v>6818881.4913300015</c:v>
                </c:pt>
                <c:pt idx="8608">
                  <c:v>6822648.3598119989</c:v>
                </c:pt>
                <c:pt idx="8609">
                  <c:v>6826414.2679360006</c:v>
                </c:pt>
                <c:pt idx="8610">
                  <c:v>6830179.2142389994</c:v>
                </c:pt>
                <c:pt idx="8611">
                  <c:v>6833943.1972539993</c:v>
                </c:pt>
                <c:pt idx="8612">
                  <c:v>6837706.2155139996</c:v>
                </c:pt>
                <c:pt idx="8613">
                  <c:v>6841468.2675470002</c:v>
                </c:pt>
                <c:pt idx="8614">
                  <c:v>6845229.3518789997</c:v>
                </c:pt>
                <c:pt idx="8615">
                  <c:v>6848989.4670329997</c:v>
                </c:pt>
                <c:pt idx="8616">
                  <c:v>6852748.6115290001</c:v>
                </c:pt>
                <c:pt idx="8617">
                  <c:v>6856506.7838859996</c:v>
                </c:pt>
                <c:pt idx="8618">
                  <c:v>6860263.9826190006</c:v>
                </c:pt>
                <c:pt idx="8619">
                  <c:v>6864020.2062400002</c:v>
                </c:pt>
                <c:pt idx="8620">
                  <c:v>6867775.4532599999</c:v>
                </c:pt>
                <c:pt idx="8621">
                  <c:v>6871529.7221839996</c:v>
                </c:pt>
                <c:pt idx="8622">
                  <c:v>6875283.0115169995</c:v>
                </c:pt>
                <c:pt idx="8623">
                  <c:v>6879035.3197619999</c:v>
                </c:pt>
                <c:pt idx="8624">
                  <c:v>6882786.6454159999</c:v>
                </c:pt>
                <c:pt idx="8625">
                  <c:v>6886536.9869750012</c:v>
                </c:pt>
                <c:pt idx="8626">
                  <c:v>6890286.3429340003</c:v>
                </c:pt>
                <c:pt idx="8627">
                  <c:v>6894034.7117819991</c:v>
                </c:pt>
                <c:pt idx="8628">
                  <c:v>6897782.092007</c:v>
                </c:pt>
                <c:pt idx="8629">
                  <c:v>6901528.482094001</c:v>
                </c:pt>
                <c:pt idx="8630">
                  <c:v>6905273.8805260006</c:v>
                </c:pt>
                <c:pt idx="8631">
                  <c:v>6909018.2857819991</c:v>
                </c:pt>
                <c:pt idx="8632">
                  <c:v>6912761.6963369995</c:v>
                </c:pt>
                <c:pt idx="8633">
                  <c:v>6916504.1106669996</c:v>
                </c:pt>
                <c:pt idx="8634">
                  <c:v>6920245.527241</c:v>
                </c:pt>
                <c:pt idx="8635">
                  <c:v>6923985.9445290007</c:v>
                </c:pt>
                <c:pt idx="8636">
                  <c:v>6927725.3609950002</c:v>
                </c:pt>
                <c:pt idx="8637">
                  <c:v>6931463.7751020007</c:v>
                </c:pt>
                <c:pt idx="8638">
                  <c:v>6935201.1853100006</c:v>
                </c:pt>
                <c:pt idx="8639">
                  <c:v>6938937.5900750002</c:v>
                </c:pt>
                <c:pt idx="8640">
                  <c:v>6942672.9878510004</c:v>
                </c:pt>
                <c:pt idx="8641">
                  <c:v>6946407.3770890003</c:v>
                </c:pt>
                <c:pt idx="8642">
                  <c:v>6950140.7562379995</c:v>
                </c:pt>
                <c:pt idx="8643">
                  <c:v>6953873.1237419983</c:v>
                </c:pt>
                <c:pt idx="8644">
                  <c:v>6957604.4780450016</c:v>
                </c:pt>
                <c:pt idx="8645">
                  <c:v>6961334.8175849998</c:v>
                </c:pt>
                <c:pt idx="8646">
                  <c:v>6965064.1407999992</c:v>
                </c:pt>
                <c:pt idx="8647">
                  <c:v>6968792.446122</c:v>
                </c:pt>
                <c:pt idx="8648">
                  <c:v>6972519.7319840007</c:v>
                </c:pt>
                <c:pt idx="8649">
                  <c:v>6976245.9968119999</c:v>
                </c:pt>
                <c:pt idx="8650">
                  <c:v>6979971.2390319994</c:v>
                </c:pt>
                <c:pt idx="8651">
                  <c:v>6983695.4570660004</c:v>
                </c:pt>
                <c:pt idx="8652">
                  <c:v>6987418.6493329993</c:v>
                </c:pt>
                <c:pt idx="8653">
                  <c:v>6991140.8142479993</c:v>
                </c:pt>
                <c:pt idx="8654">
                  <c:v>6994861.9502260005</c:v>
                </c:pt>
                <c:pt idx="8655">
                  <c:v>6998582.0556769995</c:v>
                </c:pt>
                <c:pt idx="8656">
                  <c:v>7002301.1290069986</c:v>
                </c:pt>
                <c:pt idx="8657">
                  <c:v>7006019.1686209999</c:v>
                </c:pt>
                <c:pt idx="8658">
                  <c:v>7009736.1729200007</c:v>
                </c:pt>
                <c:pt idx="8659">
                  <c:v>7013452.1403029999</c:v>
                </c:pt>
                <c:pt idx="8660">
                  <c:v>7017167.0691640005</c:v>
                </c:pt>
                <c:pt idx="8661">
                  <c:v>7020880.957897</c:v>
                </c:pt>
                <c:pt idx="8662">
                  <c:v>7024593.8048899993</c:v>
                </c:pt>
                <c:pt idx="8663">
                  <c:v>7028305.6085300008</c:v>
                </c:pt>
                <c:pt idx="8664">
                  <c:v>7032016.3671999993</c:v>
                </c:pt>
                <c:pt idx="8665">
                  <c:v>7035726.0792799992</c:v>
                </c:pt>
                <c:pt idx="8666">
                  <c:v>7039434.7431469997</c:v>
                </c:pt>
                <c:pt idx="8667">
                  <c:v>7043142.3571759993</c:v>
                </c:pt>
                <c:pt idx="8668">
                  <c:v>7046848.9197359998</c:v>
                </c:pt>
                <c:pt idx="8669">
                  <c:v>7050554.4291979996</c:v>
                </c:pt>
                <c:pt idx="8670">
                  <c:v>7054258.883924</c:v>
                </c:pt>
                <c:pt idx="8671">
                  <c:v>7057962.2822780004</c:v>
                </c:pt>
                <c:pt idx="8672">
                  <c:v>7061664.6226169989</c:v>
                </c:pt>
                <c:pt idx="8673">
                  <c:v>7065365.9032979999</c:v>
                </c:pt>
                <c:pt idx="8674">
                  <c:v>7069066.1226729993</c:v>
                </c:pt>
                <c:pt idx="8675">
                  <c:v>7072765.2790900003</c:v>
                </c:pt>
                <c:pt idx="8676">
                  <c:v>7076463.370898</c:v>
                </c:pt>
                <c:pt idx="8677">
                  <c:v>7080160.3964379998</c:v>
                </c:pt>
                <c:pt idx="8678">
                  <c:v>7083856.3540509995</c:v>
                </c:pt>
                <c:pt idx="8679">
                  <c:v>7087551.2420740006</c:v>
                </c:pt>
                <c:pt idx="8680">
                  <c:v>7091245.0588400001</c:v>
                </c:pt>
                <c:pt idx="8681">
                  <c:v>7094937.8026800007</c:v>
                </c:pt>
                <c:pt idx="8682">
                  <c:v>7098629.4719210016</c:v>
                </c:pt>
                <c:pt idx="8683">
                  <c:v>7102320.0648879986</c:v>
                </c:pt>
                <c:pt idx="8684">
                  <c:v>7106009.5799010005</c:v>
                </c:pt>
                <c:pt idx="8685">
                  <c:v>7109698.0152779995</c:v>
                </c:pt>
                <c:pt idx="8686">
                  <c:v>7113385.3693349995</c:v>
                </c:pt>
                <c:pt idx="8687">
                  <c:v>7117071.6403819993</c:v>
                </c:pt>
                <c:pt idx="8688">
                  <c:v>7120756.8267269991</c:v>
                </c:pt>
                <c:pt idx="8689">
                  <c:v>7124440.9266769998</c:v>
                </c:pt>
                <c:pt idx="8690">
                  <c:v>7128123.9385310011</c:v>
                </c:pt>
                <c:pt idx="8691">
                  <c:v>7131805.8605899997</c:v>
                </c:pt>
                <c:pt idx="8692">
                  <c:v>7135486.6911469996</c:v>
                </c:pt>
                <c:pt idx="8693">
                  <c:v>7139166.4284960004</c:v>
                </c:pt>
                <c:pt idx="8694">
                  <c:v>7142845.0709240008</c:v>
                </c:pt>
                <c:pt idx="8695">
                  <c:v>7146522.6167179989</c:v>
                </c:pt>
                <c:pt idx="8696">
                  <c:v>7150199.0641599996</c:v>
                </c:pt>
                <c:pt idx="8697">
                  <c:v>7153874.4115280006</c:v>
                </c:pt>
                <c:pt idx="8698">
                  <c:v>7157548.6570979999</c:v>
                </c:pt>
                <c:pt idx="8699">
                  <c:v>7161221.7991419993</c:v>
                </c:pt>
                <c:pt idx="8700">
                  <c:v>7164893.8359300001</c:v>
                </c:pt>
                <c:pt idx="8701">
                  <c:v>7168564.7657259991</c:v>
                </c:pt>
                <c:pt idx="8702">
                  <c:v>7172234.5867940001</c:v>
                </c:pt>
                <c:pt idx="8703">
                  <c:v>7175903.2973920004</c:v>
                </c:pt>
                <c:pt idx="8704">
                  <c:v>7179570.8957759999</c:v>
                </c:pt>
                <c:pt idx="8705">
                  <c:v>7183237.380198</c:v>
                </c:pt>
                <c:pt idx="8706">
                  <c:v>7186902.7489070008</c:v>
                </c:pt>
                <c:pt idx="8707">
                  <c:v>7190567.0001490004</c:v>
                </c:pt>
                <c:pt idx="8708">
                  <c:v>7194230.1321650008</c:v>
                </c:pt>
                <c:pt idx="8709">
                  <c:v>7197892.1431949995</c:v>
                </c:pt>
                <c:pt idx="8710">
                  <c:v>7201553.0314740008</c:v>
                </c:pt>
                <c:pt idx="8711">
                  <c:v>7205212.7952339994</c:v>
                </c:pt>
                <c:pt idx="8712">
                  <c:v>7208871.4327020003</c:v>
                </c:pt>
                <c:pt idx="8713">
                  <c:v>7212528.9421060001</c:v>
                </c:pt>
                <c:pt idx="8714">
                  <c:v>7216185.3216650002</c:v>
                </c:pt>
                <c:pt idx="8715">
                  <c:v>7219840.5695989998</c:v>
                </c:pt>
                <c:pt idx="8716">
                  <c:v>7223494.6841209996</c:v>
                </c:pt>
                <c:pt idx="8717">
                  <c:v>7227147.6634439994</c:v>
                </c:pt>
                <c:pt idx="8718">
                  <c:v>7230799.5057759993</c:v>
                </c:pt>
                <c:pt idx="8719">
                  <c:v>7234450.2093190001</c:v>
                </c:pt>
                <c:pt idx="8720">
                  <c:v>7238099.7722770004</c:v>
                </c:pt>
                <c:pt idx="8721">
                  <c:v>7241748.192845</c:v>
                </c:pt>
                <c:pt idx="8722">
                  <c:v>7245395.4692169987</c:v>
                </c:pt>
                <c:pt idx="8723">
                  <c:v>7249041.5995849995</c:v>
                </c:pt>
                <c:pt idx="8724">
                  <c:v>7252686.5821350003</c:v>
                </c:pt>
                <c:pt idx="8725">
                  <c:v>7256330.4150490006</c:v>
                </c:pt>
                <c:pt idx="8726">
                  <c:v>7259973.0965090003</c:v>
                </c:pt>
                <c:pt idx="8727">
                  <c:v>7263614.624689999</c:v>
                </c:pt>
                <c:pt idx="8728">
                  <c:v>7267254.9977640007</c:v>
                </c:pt>
                <c:pt idx="8729">
                  <c:v>7270894.2139010001</c:v>
                </c:pt>
                <c:pt idx="8730">
                  <c:v>7274532.2712660003</c:v>
                </c:pt>
                <c:pt idx="8731">
                  <c:v>7278169.1680219993</c:v>
                </c:pt>
                <c:pt idx="8732">
                  <c:v>7281804.9023260018</c:v>
                </c:pt>
                <c:pt idx="8733">
                  <c:v>7285439.472333001</c:v>
                </c:pt>
                <c:pt idx="8734">
                  <c:v>7289072.8761940002</c:v>
                </c:pt>
                <c:pt idx="8735">
                  <c:v>7292705.1120569995</c:v>
                </c:pt>
                <c:pt idx="8736">
                  <c:v>7296336.1780660003</c:v>
                </c:pt>
                <c:pt idx="8737">
                  <c:v>7299966.0723600015</c:v>
                </c:pt>
                <c:pt idx="8738">
                  <c:v>7303594.7930759992</c:v>
                </c:pt>
                <c:pt idx="8739">
                  <c:v>7307222.338347001</c:v>
                </c:pt>
                <c:pt idx="8740">
                  <c:v>7310848.7063020002</c:v>
                </c:pt>
                <c:pt idx="8741">
                  <c:v>7314473.8950669998</c:v>
                </c:pt>
                <c:pt idx="8742">
                  <c:v>7318097.9027640009</c:v>
                </c:pt>
                <c:pt idx="8743">
                  <c:v>7321720.7275100006</c:v>
                </c:pt>
                <c:pt idx="8744">
                  <c:v>7325342.36742</c:v>
                </c:pt>
                <c:pt idx="8745">
                  <c:v>7328962.8206049995</c:v>
                </c:pt>
                <c:pt idx="8746">
                  <c:v>7332582.0851710001</c:v>
                </c:pt>
                <c:pt idx="8747">
                  <c:v>7336200.1592219984</c:v>
                </c:pt>
                <c:pt idx="8748">
                  <c:v>7339817.0408569993</c:v>
                </c:pt>
                <c:pt idx="8749">
                  <c:v>7343432.7281720005</c:v>
                </c:pt>
                <c:pt idx="8750">
                  <c:v>7347047.2192579992</c:v>
                </c:pt>
                <c:pt idx="8751">
                  <c:v>7350660.512205</c:v>
                </c:pt>
                <c:pt idx="8752">
                  <c:v>7354272.6050959993</c:v>
                </c:pt>
                <c:pt idx="8753">
                  <c:v>7357883.4960119994</c:v>
                </c:pt>
                <c:pt idx="8754">
                  <c:v>7361493.1830289997</c:v>
                </c:pt>
                <c:pt idx="8755">
                  <c:v>7365101.6642199988</c:v>
                </c:pt>
                <c:pt idx="8756">
                  <c:v>7368708.9376560003</c:v>
                </c:pt>
                <c:pt idx="8757">
                  <c:v>7372315.0013990011</c:v>
                </c:pt>
                <c:pt idx="8758">
                  <c:v>7375919.8535129987</c:v>
                </c:pt>
                <c:pt idx="8759">
                  <c:v>7379523.4920550007</c:v>
                </c:pt>
                <c:pt idx="8760">
                  <c:v>7383125.9150780002</c:v>
                </c:pt>
                <c:pt idx="8761">
                  <c:v>7386727.1206319984</c:v>
                </c:pt>
                <c:pt idx="8762">
                  <c:v>7390327.1067629997</c:v>
                </c:pt>
                <c:pt idx="8763">
                  <c:v>7393925.8715129998</c:v>
                </c:pt>
                <c:pt idx="8764">
                  <c:v>7397523.412920001</c:v>
                </c:pt>
                <c:pt idx="8765">
                  <c:v>7401119.7290189993</c:v>
                </c:pt>
                <c:pt idx="8766">
                  <c:v>7404714.8178379992</c:v>
                </c:pt>
                <c:pt idx="8767">
                  <c:v>7408308.677406</c:v>
                </c:pt>
                <c:pt idx="8768">
                  <c:v>7411901.3057429995</c:v>
                </c:pt>
                <c:pt idx="8769">
                  <c:v>7415492.7008690005</c:v>
                </c:pt>
                <c:pt idx="8770">
                  <c:v>7419082.8607979994</c:v>
                </c:pt>
                <c:pt idx="8771">
                  <c:v>7422671.783539</c:v>
                </c:pt>
                <c:pt idx="8772">
                  <c:v>7426259.4671010002</c:v>
                </c:pt>
                <c:pt idx="8773">
                  <c:v>7429845.9094839999</c:v>
                </c:pt>
                <c:pt idx="8774">
                  <c:v>7433431.1086869994</c:v>
                </c:pt>
                <c:pt idx="8775">
                  <c:v>7437015.0627059992</c:v>
                </c:pt>
                <c:pt idx="8776">
                  <c:v>7440597.7695289999</c:v>
                </c:pt>
                <c:pt idx="8777">
                  <c:v>7444179.2271440001</c:v>
                </c:pt>
                <c:pt idx="8778">
                  <c:v>7447759.4335320005</c:v>
                </c:pt>
                <c:pt idx="8779">
                  <c:v>7451338.3866719995</c:v>
                </c:pt>
                <c:pt idx="8780">
                  <c:v>7454916.0845369995</c:v>
                </c:pt>
                <c:pt idx="8781">
                  <c:v>7458492.5250979997</c:v>
                </c:pt>
                <c:pt idx="8782">
                  <c:v>7462067.7063210011</c:v>
                </c:pt>
                <c:pt idx="8783">
                  <c:v>7465641.6261669993</c:v>
                </c:pt>
                <c:pt idx="8784">
                  <c:v>7469214.2825930007</c:v>
                </c:pt>
                <c:pt idx="8785">
                  <c:v>7472785.6735549998</c:v>
                </c:pt>
                <c:pt idx="8786">
                  <c:v>7476355.7970000003</c:v>
                </c:pt>
                <c:pt idx="8787">
                  <c:v>7479924.6508729989</c:v>
                </c:pt>
                <c:pt idx="8788">
                  <c:v>7483492.2331169993</c:v>
                </c:pt>
                <c:pt idx="8789">
                  <c:v>7487058.5416670004</c:v>
                </c:pt>
                <c:pt idx="8790">
                  <c:v>7490623.574457</c:v>
                </c:pt>
                <c:pt idx="8791">
                  <c:v>7494187.3294149991</c:v>
                </c:pt>
                <c:pt idx="8792">
                  <c:v>7497749.8044650005</c:v>
                </c:pt>
                <c:pt idx="8793">
                  <c:v>7501310.9975260003</c:v>
                </c:pt>
                <c:pt idx="8794">
                  <c:v>7504870.9065160006</c:v>
                </c:pt>
                <c:pt idx="8795">
                  <c:v>7508429.5293439999</c:v>
                </c:pt>
                <c:pt idx="8796">
                  <c:v>7511986.8639199995</c:v>
                </c:pt>
                <c:pt idx="8797">
                  <c:v>7515542.9081440009</c:v>
                </c:pt>
                <c:pt idx="8798">
                  <c:v>7519097.6599169988</c:v>
                </c:pt>
                <c:pt idx="8799">
                  <c:v>7522651.117132999</c:v>
                </c:pt>
                <c:pt idx="8800">
                  <c:v>7526203.2776810005</c:v>
                </c:pt>
                <c:pt idx="8801">
                  <c:v>7529754.1394480001</c:v>
                </c:pt>
                <c:pt idx="8802">
                  <c:v>7533303.7003140002</c:v>
                </c:pt>
                <c:pt idx="8803">
                  <c:v>7536851.9581580004</c:v>
                </c:pt>
                <c:pt idx="8804">
                  <c:v>7540398.9108509999</c:v>
                </c:pt>
                <c:pt idx="8805">
                  <c:v>7543944.5562629998</c:v>
                </c:pt>
                <c:pt idx="8806">
                  <c:v>7547488.8922559991</c:v>
                </c:pt>
                <c:pt idx="8807">
                  <c:v>7551031.9166920008</c:v>
                </c:pt>
                <c:pt idx="8808">
                  <c:v>7554573.6274239998</c:v>
                </c:pt>
                <c:pt idx="8809">
                  <c:v>7558114.0223040003</c:v>
                </c:pt>
                <c:pt idx="8810">
                  <c:v>7561653.0991779994</c:v>
                </c:pt>
                <c:pt idx="8811">
                  <c:v>7565190.8558879988</c:v>
                </c:pt>
                <c:pt idx="8812">
                  <c:v>7568727.2902719993</c:v>
                </c:pt>
                <c:pt idx="8813">
                  <c:v>7572262.4001630004</c:v>
                </c:pt>
                <c:pt idx="8814">
                  <c:v>7575796.1833879994</c:v>
                </c:pt>
                <c:pt idx="8815">
                  <c:v>7579328.6377729997</c:v>
                </c:pt>
                <c:pt idx="8816">
                  <c:v>7582859.7611359991</c:v>
                </c:pt>
                <c:pt idx="8817">
                  <c:v>7586389.5512939999</c:v>
                </c:pt>
                <c:pt idx="8818">
                  <c:v>7589918.0060560005</c:v>
                </c:pt>
                <c:pt idx="8819">
                  <c:v>7593445.1232279986</c:v>
                </c:pt>
                <c:pt idx="8820">
                  <c:v>7596970.9006119994</c:v>
                </c:pt>
                <c:pt idx="8821">
                  <c:v>7600495.3360040002</c:v>
                </c:pt>
                <c:pt idx="8822">
                  <c:v>7604018.4271980003</c:v>
                </c:pt>
                <c:pt idx="8823">
                  <c:v>7607540.1719810003</c:v>
                </c:pt>
                <c:pt idx="8824">
                  <c:v>7611060.5681349998</c:v>
                </c:pt>
                <c:pt idx="8825">
                  <c:v>7614579.6134400005</c:v>
                </c:pt>
                <c:pt idx="8826">
                  <c:v>7618097.3056690004</c:v>
                </c:pt>
                <c:pt idx="8827">
                  <c:v>7621613.6425920008</c:v>
                </c:pt>
                <c:pt idx="8828">
                  <c:v>7625128.6219729995</c:v>
                </c:pt>
                <c:pt idx="8829">
                  <c:v>7628642.2415730003</c:v>
                </c:pt>
                <c:pt idx="8830">
                  <c:v>7632154.4991450002</c:v>
                </c:pt>
                <c:pt idx="8831">
                  <c:v>7635665.3924420001</c:v>
                </c:pt>
                <c:pt idx="8832">
                  <c:v>7639174.9192089997</c:v>
                </c:pt>
                <c:pt idx="8833">
                  <c:v>7642683.0771869998</c:v>
                </c:pt>
                <c:pt idx="8834">
                  <c:v>7646189.8641119981</c:v>
                </c:pt>
                <c:pt idx="8835">
                  <c:v>7649695.2777169999</c:v>
                </c:pt>
                <c:pt idx="8836">
                  <c:v>7653199.3157279994</c:v>
                </c:pt>
                <c:pt idx="8837">
                  <c:v>7656701.9758680006</c:v>
                </c:pt>
                <c:pt idx="8838">
                  <c:v>7660203.2558529992</c:v>
                </c:pt>
                <c:pt idx="8839">
                  <c:v>7663703.1533969995</c:v>
                </c:pt>
                <c:pt idx="8840">
                  <c:v>7667201.6662069988</c:v>
                </c:pt>
                <c:pt idx="8841">
                  <c:v>7670698.791987</c:v>
                </c:pt>
                <c:pt idx="8842">
                  <c:v>7674194.528434</c:v>
                </c:pt>
                <c:pt idx="8843">
                  <c:v>7677688.8732419992</c:v>
                </c:pt>
                <c:pt idx="8844">
                  <c:v>7681181.8240989996</c:v>
                </c:pt>
                <c:pt idx="8845">
                  <c:v>7684673.3786880001</c:v>
                </c:pt>
                <c:pt idx="8846">
                  <c:v>7688163.5346900001</c:v>
                </c:pt>
                <c:pt idx="8847">
                  <c:v>7691652.2897769995</c:v>
                </c:pt>
                <c:pt idx="8848">
                  <c:v>7695139.6416179994</c:v>
                </c:pt>
                <c:pt idx="8849">
                  <c:v>7698625.5878769998</c:v>
                </c:pt>
                <c:pt idx="8850">
                  <c:v>7702110.1262129983</c:v>
                </c:pt>
                <c:pt idx="8851">
                  <c:v>7705593.2542809993</c:v>
                </c:pt>
                <c:pt idx="8852">
                  <c:v>7709074.9697280005</c:v>
                </c:pt>
                <c:pt idx="8853">
                  <c:v>7712555.2702010004</c:v>
                </c:pt>
                <c:pt idx="8854">
                  <c:v>7716034.1533359997</c:v>
                </c:pt>
                <c:pt idx="8855">
                  <c:v>7719511.6167699993</c:v>
                </c:pt>
                <c:pt idx="8856">
                  <c:v>7722987.6581299994</c:v>
                </c:pt>
                <c:pt idx="8857">
                  <c:v>7726462.2750410009</c:v>
                </c:pt>
                <c:pt idx="8858">
                  <c:v>7729935.4651210001</c:v>
                </c:pt>
                <c:pt idx="8859">
                  <c:v>7733407.2259849999</c:v>
                </c:pt>
                <c:pt idx="8860">
                  <c:v>7736877.5552419992</c:v>
                </c:pt>
                <c:pt idx="8861">
                  <c:v>7740346.4504940007</c:v>
                </c:pt>
                <c:pt idx="8862">
                  <c:v>7743813.909341001</c:v>
                </c:pt>
                <c:pt idx="8863">
                  <c:v>7747279.9293769998</c:v>
                </c:pt>
                <c:pt idx="8864">
                  <c:v>7750744.5081890002</c:v>
                </c:pt>
                <c:pt idx="8865">
                  <c:v>7754207.6433610003</c:v>
                </c:pt>
                <c:pt idx="8866">
                  <c:v>7757669.332471001</c:v>
                </c:pt>
                <c:pt idx="8867">
                  <c:v>7761129.5730910003</c:v>
                </c:pt>
                <c:pt idx="8868">
                  <c:v>7764588.3627889995</c:v>
                </c:pt>
                <c:pt idx="8869">
                  <c:v>7768045.6991279991</c:v>
                </c:pt>
                <c:pt idx="8870">
                  <c:v>7771501.5796650006</c:v>
                </c:pt>
                <c:pt idx="8871">
                  <c:v>7774956.001952</c:v>
                </c:pt>
                <c:pt idx="8872">
                  <c:v>7778408.9635349996</c:v>
                </c:pt>
                <c:pt idx="8873">
                  <c:v>7781860.461956</c:v>
                </c:pt>
                <c:pt idx="8874">
                  <c:v>7785310.4947509998</c:v>
                </c:pt>
                <c:pt idx="8875">
                  <c:v>7788759.0594509998</c:v>
                </c:pt>
                <c:pt idx="8876">
                  <c:v>7792206.153580999</c:v>
                </c:pt>
                <c:pt idx="8877">
                  <c:v>7795651.7746620001</c:v>
                </c:pt>
                <c:pt idx="8878">
                  <c:v>7799095.9202079996</c:v>
                </c:pt>
                <c:pt idx="8879">
                  <c:v>7802538.5877290005</c:v>
                </c:pt>
                <c:pt idx="8880">
                  <c:v>7805979.7747290004</c:v>
                </c:pt>
                <c:pt idx="8881">
                  <c:v>7809419.4787060004</c:v>
                </c:pt>
                <c:pt idx="8882">
                  <c:v>7812857.6971539995</c:v>
                </c:pt>
                <c:pt idx="8883">
                  <c:v>7816294.4275610009</c:v>
                </c:pt>
                <c:pt idx="8884">
                  <c:v>7819729.6674079997</c:v>
                </c:pt>
                <c:pt idx="8885">
                  <c:v>7823163.4141739998</c:v>
                </c:pt>
                <c:pt idx="8886">
                  <c:v>7826595.665329</c:v>
                </c:pt>
                <c:pt idx="8887">
                  <c:v>7830026.4183400013</c:v>
                </c:pt>
                <c:pt idx="8888">
                  <c:v>7833455.6706660008</c:v>
                </c:pt>
                <c:pt idx="8889">
                  <c:v>7836883.4197629998</c:v>
                </c:pt>
                <c:pt idx="8890">
                  <c:v>7840309.6630799985</c:v>
                </c:pt>
                <c:pt idx="8891">
                  <c:v>7843734.3980620001</c:v>
                </c:pt>
                <c:pt idx="8892">
                  <c:v>7847157.6221459992</c:v>
                </c:pt>
                <c:pt idx="8893">
                  <c:v>7850579.3327650009</c:v>
                </c:pt>
                <c:pt idx="8894">
                  <c:v>7853999.5273460001</c:v>
                </c:pt>
                <c:pt idx="8895">
                  <c:v>7857418.2033100007</c:v>
                </c:pt>
                <c:pt idx="8896">
                  <c:v>7860835.3580750003</c:v>
                </c:pt>
                <c:pt idx="8897">
                  <c:v>7864250.9890490007</c:v>
                </c:pt>
                <c:pt idx="8898">
                  <c:v>7867665.0936369989</c:v>
                </c:pt>
                <c:pt idx="8899">
                  <c:v>7871077.6692379983</c:v>
                </c:pt>
                <c:pt idx="8900">
                  <c:v>7874488.7132459991</c:v>
                </c:pt>
                <c:pt idx="8901">
                  <c:v>7877898.2230469994</c:v>
                </c:pt>
                <c:pt idx="8902">
                  <c:v>7881306.1960229995</c:v>
                </c:pt>
                <c:pt idx="8903">
                  <c:v>7884712.629550999</c:v>
                </c:pt>
                <c:pt idx="8904">
                  <c:v>7888117.5210000006</c:v>
                </c:pt>
                <c:pt idx="8905">
                  <c:v>7891520.8677359996</c:v>
                </c:pt>
                <c:pt idx="8906">
                  <c:v>7894922.6671149991</c:v>
                </c:pt>
                <c:pt idx="8907">
                  <c:v>7898322.9164920002</c:v>
                </c:pt>
                <c:pt idx="8908">
                  <c:v>7901721.6132139983</c:v>
                </c:pt>
                <c:pt idx="8909">
                  <c:v>7905118.7546199998</c:v>
                </c:pt>
                <c:pt idx="8910">
                  <c:v>7908514.3380470006</c:v>
                </c:pt>
                <c:pt idx="8911">
                  <c:v>7911908.3608239992</c:v>
                </c:pt>
                <c:pt idx="8912">
                  <c:v>7915300.8202749994</c:v>
                </c:pt>
                <c:pt idx="8913">
                  <c:v>7918691.7137159985</c:v>
                </c:pt>
                <c:pt idx="8914">
                  <c:v>7922081.0384590011</c:v>
                </c:pt>
                <c:pt idx="8915">
                  <c:v>7925468.7918109996</c:v>
                </c:pt>
                <c:pt idx="8916">
                  <c:v>7928854.9710700009</c:v>
                </c:pt>
                <c:pt idx="8917">
                  <c:v>7932239.5735309999</c:v>
                </c:pt>
                <c:pt idx="8918">
                  <c:v>7935622.5964810001</c:v>
                </c:pt>
                <c:pt idx="8919">
                  <c:v>7939004.0372010004</c:v>
                </c:pt>
                <c:pt idx="8920">
                  <c:v>7942383.8929670006</c:v>
                </c:pt>
                <c:pt idx="8921">
                  <c:v>7945762.1610499993</c:v>
                </c:pt>
                <c:pt idx="8922">
                  <c:v>7949138.838711</c:v>
                </c:pt>
                <c:pt idx="8923">
                  <c:v>7952513.9232089994</c:v>
                </c:pt>
                <c:pt idx="8924">
                  <c:v>7955887.4117950005</c:v>
                </c:pt>
                <c:pt idx="8925">
                  <c:v>7959259.3017139994</c:v>
                </c:pt>
                <c:pt idx="8926">
                  <c:v>7962629.5902039995</c:v>
                </c:pt>
                <c:pt idx="8927">
                  <c:v>7965998.274499001</c:v>
                </c:pt>
                <c:pt idx="8928">
                  <c:v>7969365.3518249998</c:v>
                </c:pt>
                <c:pt idx="8929">
                  <c:v>7972730.8194029992</c:v>
                </c:pt>
                <c:pt idx="8930">
                  <c:v>7976094.6744460007</c:v>
                </c:pt>
                <c:pt idx="8931">
                  <c:v>7979456.9141640002</c:v>
                </c:pt>
                <c:pt idx="8932">
                  <c:v>7982817.5357559994</c:v>
                </c:pt>
                <c:pt idx="8933">
                  <c:v>7986176.5364190005</c:v>
                </c:pt>
                <c:pt idx="8934">
                  <c:v>7989533.9133410007</c:v>
                </c:pt>
                <c:pt idx="8935">
                  <c:v>7992889.6637069983</c:v>
                </c:pt>
                <c:pt idx="8936">
                  <c:v>7996243.7846900001</c:v>
                </c:pt>
                <c:pt idx="8937">
                  <c:v>7999596.2734630005</c:v>
                </c:pt>
                <c:pt idx="8938">
                  <c:v>8002947.1271889992</c:v>
                </c:pt>
                <c:pt idx="8939">
                  <c:v>8006296.3430239996</c:v>
                </c:pt>
                <c:pt idx="8940">
                  <c:v>8009643.9181200005</c:v>
                </c:pt>
                <c:pt idx="8941">
                  <c:v>8012989.8496209998</c:v>
                </c:pt>
                <c:pt idx="8942">
                  <c:v>8016334.1346660005</c:v>
                </c:pt>
                <c:pt idx="8943">
                  <c:v>8019676.7703850009</c:v>
                </c:pt>
                <c:pt idx="8944">
                  <c:v>8023017.7539039999</c:v>
                </c:pt>
                <c:pt idx="8945">
                  <c:v>8026357.0823410014</c:v>
                </c:pt>
                <c:pt idx="8946">
                  <c:v>8029694.752808</c:v>
                </c:pt>
                <c:pt idx="8947">
                  <c:v>8033030.7624110002</c:v>
                </c:pt>
                <c:pt idx="8948">
                  <c:v>8036365.108248</c:v>
                </c:pt>
                <c:pt idx="8949">
                  <c:v>8039697.7874120008</c:v>
                </c:pt>
                <c:pt idx="8950">
                  <c:v>8043028.7969890004</c:v>
                </c:pt>
                <c:pt idx="8951">
                  <c:v>8046358.1340569993</c:v>
                </c:pt>
                <c:pt idx="8952">
                  <c:v>8049685.7956889998</c:v>
                </c:pt>
                <c:pt idx="8953">
                  <c:v>8053011.7789500011</c:v>
                </c:pt>
                <c:pt idx="8954">
                  <c:v>8056336.0809000004</c:v>
                </c:pt>
                <c:pt idx="8955">
                  <c:v>8059658.6985910004</c:v>
                </c:pt>
                <c:pt idx="8956">
                  <c:v>8062979.6290679993</c:v>
                </c:pt>
                <c:pt idx="8957">
                  <c:v>8066298.8693709997</c:v>
                </c:pt>
                <c:pt idx="8958">
                  <c:v>8069616.4165310003</c:v>
                </c:pt>
                <c:pt idx="8959">
                  <c:v>8072932.2675740002</c:v>
                </c:pt>
                <c:pt idx="8960">
                  <c:v>8076246.4195179995</c:v>
                </c:pt>
                <c:pt idx="8961">
                  <c:v>8079558.8693739995</c:v>
                </c:pt>
                <c:pt idx="8962">
                  <c:v>8082869.6141479993</c:v>
                </c:pt>
                <c:pt idx="8963">
                  <c:v>8086178.6508379988</c:v>
                </c:pt>
                <c:pt idx="8964">
                  <c:v>8089485.9764330005</c:v>
                </c:pt>
                <c:pt idx="8965">
                  <c:v>8092791.5879200008</c:v>
                </c:pt>
                <c:pt idx="8966">
                  <c:v>8096095.4822730003</c:v>
                </c:pt>
                <c:pt idx="8967">
                  <c:v>8099397.6564650005</c:v>
                </c:pt>
                <c:pt idx="8968">
                  <c:v>8102698.1074569998</c:v>
                </c:pt>
                <c:pt idx="8969">
                  <c:v>8105996.8322069999</c:v>
                </c:pt>
                <c:pt idx="8970">
                  <c:v>8109293.8276629997</c:v>
                </c:pt>
                <c:pt idx="8971">
                  <c:v>8112589.0907680001</c:v>
                </c:pt>
                <c:pt idx="8972">
                  <c:v>8115882.6184560005</c:v>
                </c:pt>
                <c:pt idx="8973">
                  <c:v>8119174.4076550007</c:v>
                </c:pt>
                <c:pt idx="8974">
                  <c:v>8122464.4552869992</c:v>
                </c:pt>
                <c:pt idx="8975">
                  <c:v>8125752.7582650008</c:v>
                </c:pt>
                <c:pt idx="8976">
                  <c:v>8129039.3134959992</c:v>
                </c:pt>
                <c:pt idx="8977">
                  <c:v>8132324.1178779993</c:v>
                </c:pt>
                <c:pt idx="8978">
                  <c:v>8135607.1683050003</c:v>
                </c:pt>
                <c:pt idx="8979">
                  <c:v>8138888.4616610007</c:v>
                </c:pt>
                <c:pt idx="8980">
                  <c:v>8142167.9948239997</c:v>
                </c:pt>
                <c:pt idx="8981">
                  <c:v>8145445.7646639999</c:v>
                </c:pt>
                <c:pt idx="8982">
                  <c:v>8148721.7680450007</c:v>
                </c:pt>
                <c:pt idx="8983">
                  <c:v>8151996.0018229997</c:v>
                </c:pt>
                <c:pt idx="8984">
                  <c:v>8155268.4628450004</c:v>
                </c:pt>
                <c:pt idx="8985">
                  <c:v>8158539.1479540002</c:v>
                </c:pt>
                <c:pt idx="8986">
                  <c:v>8161808.0539819999</c:v>
                </c:pt>
                <c:pt idx="8987">
                  <c:v>8165075.1777569996</c:v>
                </c:pt>
                <c:pt idx="8988">
                  <c:v>8168340.5160969999</c:v>
                </c:pt>
                <c:pt idx="8989">
                  <c:v>8171604.0658129985</c:v>
                </c:pt>
                <c:pt idx="8990">
                  <c:v>8174865.8237109985</c:v>
                </c:pt>
                <c:pt idx="8991">
                  <c:v>8178125.7865860006</c:v>
                </c:pt>
                <c:pt idx="8992">
                  <c:v>8181383.9512280002</c:v>
                </c:pt>
                <c:pt idx="8993">
                  <c:v>8184640.314416999</c:v>
                </c:pt>
                <c:pt idx="8994">
                  <c:v>8187894.872928001</c:v>
                </c:pt>
                <c:pt idx="8995">
                  <c:v>8191147.6235269988</c:v>
                </c:pt>
                <c:pt idx="8996">
                  <c:v>8194398.5629740003</c:v>
                </c:pt>
                <c:pt idx="8997">
                  <c:v>8197647.6880179998</c:v>
                </c:pt>
                <c:pt idx="8998">
                  <c:v>8200894.9954030002</c:v>
                </c:pt>
                <c:pt idx="8999">
                  <c:v>8204140.4818660002</c:v>
                </c:pt>
                <c:pt idx="9000">
                  <c:v>8207384.144133999</c:v>
                </c:pt>
                <c:pt idx="9001">
                  <c:v>8210625.9789270014</c:v>
                </c:pt>
                <c:pt idx="9002">
                  <c:v>8213865.9829580011</c:v>
                </c:pt>
                <c:pt idx="9003">
                  <c:v>8217104.1529319994</c:v>
                </c:pt>
                <c:pt idx="9004">
                  <c:v>8220340.4855460003</c:v>
                </c:pt>
                <c:pt idx="9005">
                  <c:v>8223574.9774880009</c:v>
                </c:pt>
                <c:pt idx="9006">
                  <c:v>8226807.6254409999</c:v>
                </c:pt>
                <c:pt idx="9007">
                  <c:v>8230038.4260769999</c:v>
                </c:pt>
                <c:pt idx="9008">
                  <c:v>8233267.3760620002</c:v>
                </c:pt>
                <c:pt idx="9009">
                  <c:v>8236494.4720530007</c:v>
                </c:pt>
                <c:pt idx="9010">
                  <c:v>8239719.7107000006</c:v>
                </c:pt>
                <c:pt idx="9011">
                  <c:v>8242943.0886450009</c:v>
                </c:pt>
                <c:pt idx="9012">
                  <c:v>8246164.6025210004</c:v>
                </c:pt>
                <c:pt idx="9013">
                  <c:v>8249384.2489540009</c:v>
                </c:pt>
                <c:pt idx="9014">
                  <c:v>8252602.0245610001</c:v>
                </c:pt>
                <c:pt idx="9015">
                  <c:v>8255817.9259510003</c:v>
                </c:pt>
                <c:pt idx="9016">
                  <c:v>8259031.9497269997</c:v>
                </c:pt>
                <c:pt idx="9017">
                  <c:v>8262244.0924810003</c:v>
                </c:pt>
                <c:pt idx="9018">
                  <c:v>8265454.3507979997</c:v>
                </c:pt>
                <c:pt idx="9019">
                  <c:v>8268662.7212549997</c:v>
                </c:pt>
                <c:pt idx="9020">
                  <c:v>8271869.2004210008</c:v>
                </c:pt>
                <c:pt idx="9021">
                  <c:v>8275073.7848559991</c:v>
                </c:pt>
                <c:pt idx="9022">
                  <c:v>8278276.4711120008</c:v>
                </c:pt>
                <c:pt idx="9023">
                  <c:v>8281477.2557329992</c:v>
                </c:pt>
                <c:pt idx="9024">
                  <c:v>8284676.1352539994</c:v>
                </c:pt>
                <c:pt idx="9025">
                  <c:v>8287873.1062029991</c:v>
                </c:pt>
                <c:pt idx="9026">
                  <c:v>8291068.1650979994</c:v>
                </c:pt>
                <c:pt idx="9027">
                  <c:v>8294261.3084500004</c:v>
                </c:pt>
                <c:pt idx="9028">
                  <c:v>8297452.5327600008</c:v>
                </c:pt>
                <c:pt idx="9029">
                  <c:v>8300641.8345229998</c:v>
                </c:pt>
                <c:pt idx="9030">
                  <c:v>8303829.2102229996</c:v>
                </c:pt>
                <c:pt idx="9031">
                  <c:v>8307014.6563369995</c:v>
                </c:pt>
                <c:pt idx="9032">
                  <c:v>8310198.1693329988</c:v>
                </c:pt>
                <c:pt idx="9033">
                  <c:v>8313379.7456690008</c:v>
                </c:pt>
                <c:pt idx="9034">
                  <c:v>8316559.3817980001</c:v>
                </c:pt>
                <c:pt idx="9035">
                  <c:v>8319737.0741610005</c:v>
                </c:pt>
                <c:pt idx="9036">
                  <c:v>8322912.8191909995</c:v>
                </c:pt>
                <c:pt idx="9037">
                  <c:v>8326086.613313999</c:v>
                </c:pt>
                <c:pt idx="9038">
                  <c:v>8329258.4529460017</c:v>
                </c:pt>
                <c:pt idx="9039">
                  <c:v>8332428.3344940003</c:v>
                </c:pt>
                <c:pt idx="9040">
                  <c:v>8335596.2543560006</c:v>
                </c:pt>
                <c:pt idx="9041">
                  <c:v>8338762.2089240011</c:v>
                </c:pt>
                <c:pt idx="9042">
                  <c:v>8341926.1945779994</c:v>
                </c:pt>
                <c:pt idx="9043">
                  <c:v>8345088.2076890003</c:v>
                </c:pt>
                <c:pt idx="9044">
                  <c:v>8348248.2446220005</c:v>
                </c:pt>
                <c:pt idx="9045">
                  <c:v>8351406.3017309997</c:v>
                </c:pt>
                <c:pt idx="9046">
                  <c:v>8354562.3753620004</c:v>
                </c:pt>
                <c:pt idx="9047">
                  <c:v>8357716.4618509999</c:v>
                </c:pt>
                <c:pt idx="9048">
                  <c:v>8360868.5575250005</c:v>
                </c:pt>
                <c:pt idx="9049">
                  <c:v>8364018.6587029994</c:v>
                </c:pt>
                <c:pt idx="9050">
                  <c:v>8367166.7616950003</c:v>
                </c:pt>
                <c:pt idx="9051">
                  <c:v>8370312.8628019998</c:v>
                </c:pt>
                <c:pt idx="9052">
                  <c:v>8373456.9583130004</c:v>
                </c:pt>
                <c:pt idx="9053">
                  <c:v>8376599.0445129992</c:v>
                </c:pt>
                <c:pt idx="9054">
                  <c:v>8379739.1176729994</c:v>
                </c:pt>
                <c:pt idx="9055">
                  <c:v>8382877.1740569994</c:v>
                </c:pt>
                <c:pt idx="9056">
                  <c:v>8386013.2099210005</c:v>
                </c:pt>
                <c:pt idx="9057">
                  <c:v>8389147.2215089984</c:v>
                </c:pt>
                <c:pt idx="9058">
                  <c:v>8392279.2050570007</c:v>
                </c:pt>
                <c:pt idx="9059">
                  <c:v>8395409.1567930002</c:v>
                </c:pt>
                <c:pt idx="9060">
                  <c:v>8398537.0729329996</c:v>
                </c:pt>
                <c:pt idx="9061">
                  <c:v>8401662.949684998</c:v>
                </c:pt>
                <c:pt idx="9062">
                  <c:v>8404786.783247998</c:v>
                </c:pt>
                <c:pt idx="9063">
                  <c:v>8407908.5698119998</c:v>
                </c:pt>
                <c:pt idx="9064">
                  <c:v>8411028.3055550009</c:v>
                </c:pt>
                <c:pt idx="9065">
                  <c:v>8414145.9866489992</c:v>
                </c:pt>
                <c:pt idx="9066">
                  <c:v>8417261.6092530005</c:v>
                </c:pt>
                <c:pt idx="9067">
                  <c:v>8420375.1695179977</c:v>
                </c:pt>
                <c:pt idx="9068">
                  <c:v>8423486.6635870002</c:v>
                </c:pt>
                <c:pt idx="9069">
                  <c:v>8426596.0875899978</c:v>
                </c:pt>
                <c:pt idx="9070">
                  <c:v>8429703.4376500007</c:v>
                </c:pt>
                <c:pt idx="9071">
                  <c:v>8432808.70988</c:v>
                </c:pt>
                <c:pt idx="9072">
                  <c:v>8435911.9003810007</c:v>
                </c:pt>
                <c:pt idx="9073">
                  <c:v>8439013.0052480008</c:v>
                </c:pt>
                <c:pt idx="9074">
                  <c:v>8442112.0205619987</c:v>
                </c:pt>
                <c:pt idx="9075">
                  <c:v>8445208.9423979986</c:v>
                </c:pt>
                <c:pt idx="9076">
                  <c:v>8448303.7668190002</c:v>
                </c:pt>
                <c:pt idx="9077">
                  <c:v>8451396.4898780007</c:v>
                </c:pt>
                <c:pt idx="9078">
                  <c:v>8454487.1076190006</c:v>
                </c:pt>
                <c:pt idx="9079">
                  <c:v>8457575.6160759982</c:v>
                </c:pt>
                <c:pt idx="9080">
                  <c:v>8460662.0112720001</c:v>
                </c:pt>
                <c:pt idx="9081">
                  <c:v>8463746.2892209962</c:v>
                </c:pt>
                <c:pt idx="9082">
                  <c:v>8466828.4459259976</c:v>
                </c:pt>
                <c:pt idx="9083">
                  <c:v>8469908.4773810003</c:v>
                </c:pt>
                <c:pt idx="9084">
                  <c:v>8472986.379569998</c:v>
                </c:pt>
                <c:pt idx="9085">
                  <c:v>8476062.1484649964</c:v>
                </c:pt>
                <c:pt idx="9086">
                  <c:v>8479135.7800289989</c:v>
                </c:pt>
                <c:pt idx="9087">
                  <c:v>8482207.2702159975</c:v>
                </c:pt>
                <c:pt idx="9088">
                  <c:v>8485276.6149669979</c:v>
                </c:pt>
                <c:pt idx="9089">
                  <c:v>8488343.8102160003</c:v>
                </c:pt>
                <c:pt idx="9090">
                  <c:v>8491408.8518820014</c:v>
                </c:pt>
                <c:pt idx="9091">
                  <c:v>8494471.7358790003</c:v>
                </c:pt>
                <c:pt idx="9092">
                  <c:v>8497532.4581070002</c:v>
                </c:pt>
                <c:pt idx="9093">
                  <c:v>8500591.0144570004</c:v>
                </c:pt>
                <c:pt idx="9094">
                  <c:v>8503647.4008079991</c:v>
                </c:pt>
                <c:pt idx="9095">
                  <c:v>8506701.613030998</c:v>
                </c:pt>
                <c:pt idx="9096">
                  <c:v>8509753.6469849981</c:v>
                </c:pt>
                <c:pt idx="9097">
                  <c:v>8512803.4985169973</c:v>
                </c:pt>
                <c:pt idx="9098">
                  <c:v>8515851.1634669974</c:v>
                </c:pt>
                <c:pt idx="9099">
                  <c:v>8518896.6376599986</c:v>
                </c:pt>
                <c:pt idx="9100">
                  <c:v>8521939.9169139992</c:v>
                </c:pt>
                <c:pt idx="9101">
                  <c:v>8524980.9970339984</c:v>
                </c:pt>
                <c:pt idx="9102">
                  <c:v>8528019.8738160022</c:v>
                </c:pt>
                <c:pt idx="9103">
                  <c:v>8531056.5430420004</c:v>
                </c:pt>
                <c:pt idx="9104">
                  <c:v>8534091.000488</c:v>
                </c:pt>
                <c:pt idx="9105">
                  <c:v>8537123.2419149987</c:v>
                </c:pt>
                <c:pt idx="9106">
                  <c:v>8540153.2630749978</c:v>
                </c:pt>
                <c:pt idx="9107">
                  <c:v>8543181.0597070009</c:v>
                </c:pt>
                <c:pt idx="9108">
                  <c:v>8546206.6275429986</c:v>
                </c:pt>
                <c:pt idx="9109">
                  <c:v>8549229.9623009991</c:v>
                </c:pt>
                <c:pt idx="9110">
                  <c:v>8552251.0596869998</c:v>
                </c:pt>
                <c:pt idx="9111">
                  <c:v>8555269.915399</c:v>
                </c:pt>
                <c:pt idx="9112">
                  <c:v>8558286.5251209978</c:v>
                </c:pt>
                <c:pt idx="9113">
                  <c:v>8561300.884527998</c:v>
                </c:pt>
                <c:pt idx="9114">
                  <c:v>8564312.9892829992</c:v>
                </c:pt>
                <c:pt idx="9115">
                  <c:v>8567322.8350360002</c:v>
                </c:pt>
                <c:pt idx="9116">
                  <c:v>8570330.4174289983</c:v>
                </c:pt>
                <c:pt idx="9117">
                  <c:v>8573335.7320899982</c:v>
                </c:pt>
                <c:pt idx="9118">
                  <c:v>8576338.7746370006</c:v>
                </c:pt>
                <c:pt idx="9119">
                  <c:v>8579339.5406759977</c:v>
                </c:pt>
                <c:pt idx="9120">
                  <c:v>8582338.0258009993</c:v>
                </c:pt>
                <c:pt idx="9121">
                  <c:v>8585334.2255959958</c:v>
                </c:pt>
                <c:pt idx="9122">
                  <c:v>8588328.1356320009</c:v>
                </c:pt>
                <c:pt idx="9123">
                  <c:v>8591319.7514699977</c:v>
                </c:pt>
                <c:pt idx="9124">
                  <c:v>8594309.0686569996</c:v>
                </c:pt>
                <c:pt idx="9125">
                  <c:v>8597296.0827319995</c:v>
                </c:pt>
                <c:pt idx="9126">
                  <c:v>8600280.789216999</c:v>
                </c:pt>
                <c:pt idx="9127">
                  <c:v>8603263.1836280003</c:v>
                </c:pt>
                <c:pt idx="9128">
                  <c:v>8606243.2614649981</c:v>
                </c:pt>
                <c:pt idx="9129">
                  <c:v>8609221.0182179976</c:v>
                </c:pt>
                <c:pt idx="9130">
                  <c:v>8612196.4493659958</c:v>
                </c:pt>
                <c:pt idx="9131">
                  <c:v>8615169.5503729992</c:v>
                </c:pt>
                <c:pt idx="9132">
                  <c:v>8618140.3166939989</c:v>
                </c:pt>
                <c:pt idx="9133">
                  <c:v>8621108.743770998</c:v>
                </c:pt>
                <c:pt idx="9134">
                  <c:v>8624074.8270339984</c:v>
                </c:pt>
                <c:pt idx="9135">
                  <c:v>8627038.5619009994</c:v>
                </c:pt>
                <c:pt idx="9136">
                  <c:v>8629999.9437780008</c:v>
                </c:pt>
                <c:pt idx="9137">
                  <c:v>8632958.9680569991</c:v>
                </c:pt>
                <c:pt idx="9138">
                  <c:v>8635915.6301209982</c:v>
                </c:pt>
                <c:pt idx="9139">
                  <c:v>8638869.9253390003</c:v>
                </c:pt>
                <c:pt idx="9140">
                  <c:v>8641821.8490669988</c:v>
                </c:pt>
                <c:pt idx="9141">
                  <c:v>8644771.3966499995</c:v>
                </c:pt>
                <c:pt idx="9142">
                  <c:v>8647718.5634199996</c:v>
                </c:pt>
                <c:pt idx="9143">
                  <c:v>8650663.3446970005</c:v>
                </c:pt>
                <c:pt idx="9144">
                  <c:v>8653605.7357880007</c:v>
                </c:pt>
                <c:pt idx="9145">
                  <c:v>8656545.7319879979</c:v>
                </c:pt>
                <c:pt idx="9146">
                  <c:v>8659483.3285789974</c:v>
                </c:pt>
                <c:pt idx="9147">
                  <c:v>8662418.520829998</c:v>
                </c:pt>
                <c:pt idx="9148">
                  <c:v>8665351.3039989993</c:v>
                </c:pt>
                <c:pt idx="9149">
                  <c:v>8668281.6733299978</c:v>
                </c:pt>
                <c:pt idx="9150">
                  <c:v>8671209.6240529995</c:v>
                </c:pt>
                <c:pt idx="9151">
                  <c:v>8674135.1513889991</c:v>
                </c:pt>
                <c:pt idx="9152">
                  <c:v>8677058.2505419981</c:v>
                </c:pt>
                <c:pt idx="9153">
                  <c:v>8679978.9167059977</c:v>
                </c:pt>
                <c:pt idx="9154">
                  <c:v>8682897.1450609975</c:v>
                </c:pt>
                <c:pt idx="9155">
                  <c:v>8685812.9307739995</c:v>
                </c:pt>
                <c:pt idx="9156">
                  <c:v>8688726.2689979989</c:v>
                </c:pt>
                <c:pt idx="9157">
                  <c:v>8691637.1548759993</c:v>
                </c:pt>
                <c:pt idx="9158">
                  <c:v>8694545.5835339986</c:v>
                </c:pt>
                <c:pt idx="9159">
                  <c:v>8697451.5500889998</c:v>
                </c:pt>
                <c:pt idx="9160">
                  <c:v>8700355.0496410001</c:v>
                </c:pt>
                <c:pt idx="9161">
                  <c:v>8703256.0772779975</c:v>
                </c:pt>
                <c:pt idx="9162">
                  <c:v>8706154.6280759983</c:v>
                </c:pt>
                <c:pt idx="9163">
                  <c:v>8709050.6970959958</c:v>
                </c:pt>
                <c:pt idx="9164">
                  <c:v>8711944.2793859988</c:v>
                </c:pt>
                <c:pt idx="9165">
                  <c:v>8714835.3699830025</c:v>
                </c:pt>
                <c:pt idx="9166">
                  <c:v>8717723.9639049992</c:v>
                </c:pt>
                <c:pt idx="9167">
                  <c:v>8720610.0561629981</c:v>
                </c:pt>
                <c:pt idx="9168">
                  <c:v>8723493.6417479981</c:v>
                </c:pt>
                <c:pt idx="9169">
                  <c:v>8726374.7156440001</c:v>
                </c:pt>
                <c:pt idx="9170">
                  <c:v>8729253.2728150003</c:v>
                </c:pt>
                <c:pt idx="9171">
                  <c:v>8732129.3082149979</c:v>
                </c:pt>
                <c:pt idx="9172">
                  <c:v>8735002.816784</c:v>
                </c:pt>
                <c:pt idx="9173">
                  <c:v>8737873.793446999</c:v>
                </c:pt>
                <c:pt idx="9174">
                  <c:v>8740742.233115999</c:v>
                </c:pt>
                <c:pt idx="9175">
                  <c:v>8743608.1306880005</c:v>
                </c:pt>
                <c:pt idx="9176">
                  <c:v>8746471.4810470007</c:v>
                </c:pt>
                <c:pt idx="9177">
                  <c:v>8749332.2790619973</c:v>
                </c:pt>
                <c:pt idx="9178">
                  <c:v>8752190.5195899978</c:v>
                </c:pt>
                <c:pt idx="9179">
                  <c:v>8755046.1974709984</c:v>
                </c:pt>
                <c:pt idx="9180">
                  <c:v>8757899.3075329978</c:v>
                </c:pt>
                <c:pt idx="9181">
                  <c:v>8760749.8445880003</c:v>
                </c:pt>
                <c:pt idx="9182">
                  <c:v>8763597.803435998</c:v>
                </c:pt>
                <c:pt idx="9183">
                  <c:v>8766443.1788589992</c:v>
                </c:pt>
                <c:pt idx="9184">
                  <c:v>8769285.9656290021</c:v>
                </c:pt>
                <c:pt idx="9185">
                  <c:v>8772126.1585009973</c:v>
                </c:pt>
                <c:pt idx="9186">
                  <c:v>8774963.752214998</c:v>
                </c:pt>
                <c:pt idx="9187">
                  <c:v>8777798.7414979972</c:v>
                </c:pt>
                <c:pt idx="9188">
                  <c:v>8780631.1210609972</c:v>
                </c:pt>
                <c:pt idx="9189">
                  <c:v>8783460.8856020011</c:v>
                </c:pt>
                <c:pt idx="9190">
                  <c:v>8786288.0298020002</c:v>
                </c:pt>
                <c:pt idx="9191">
                  <c:v>8789112.5483289957</c:v>
                </c:pt>
                <c:pt idx="9192">
                  <c:v>8791934.4358360004</c:v>
                </c:pt>
                <c:pt idx="9193">
                  <c:v>8794753.6869599987</c:v>
                </c:pt>
                <c:pt idx="9194">
                  <c:v>8797570.2963249963</c:v>
                </c:pt>
                <c:pt idx="9195">
                  <c:v>8800384.2585369982</c:v>
                </c:pt>
                <c:pt idx="9196">
                  <c:v>8803195.5681890007</c:v>
                </c:pt>
                <c:pt idx="9197">
                  <c:v>8806004.2198599987</c:v>
                </c:pt>
                <c:pt idx="9198">
                  <c:v>8808810.2081109975</c:v>
                </c:pt>
                <c:pt idx="9199">
                  <c:v>8811613.5274899974</c:v>
                </c:pt>
                <c:pt idx="9200">
                  <c:v>8814414.1725279987</c:v>
                </c:pt>
                <c:pt idx="9201">
                  <c:v>8817212.1377409976</c:v>
                </c:pt>
                <c:pt idx="9202">
                  <c:v>8820007.4176320005</c:v>
                </c:pt>
                <c:pt idx="9203">
                  <c:v>8822800.0066849981</c:v>
                </c:pt>
                <c:pt idx="9204">
                  <c:v>8825589.899371</c:v>
                </c:pt>
                <c:pt idx="9205">
                  <c:v>8828377.0901430007</c:v>
                </c:pt>
                <c:pt idx="9206">
                  <c:v>8831161.5734420009</c:v>
                </c:pt>
                <c:pt idx="9207">
                  <c:v>8833943.3436890021</c:v>
                </c:pt>
                <c:pt idx="9208">
                  <c:v>8836722.3952929992</c:v>
                </c:pt>
                <c:pt idx="9209">
                  <c:v>8839498.7226439994</c:v>
                </c:pt>
                <c:pt idx="9210">
                  <c:v>8842272.3201199993</c:v>
                </c:pt>
                <c:pt idx="9211">
                  <c:v>8845043.1820780002</c:v>
                </c:pt>
                <c:pt idx="9212">
                  <c:v>8847811.3028630018</c:v>
                </c:pt>
                <c:pt idx="9213">
                  <c:v>8850576.6768039986</c:v>
                </c:pt>
                <c:pt idx="9214">
                  <c:v>8853339.2982099988</c:v>
                </c:pt>
                <c:pt idx="9215">
                  <c:v>8856099.1613769978</c:v>
                </c:pt>
                <c:pt idx="9216">
                  <c:v>8858856.2605859973</c:v>
                </c:pt>
                <c:pt idx="9217">
                  <c:v>8861610.5900979973</c:v>
                </c:pt>
                <c:pt idx="9218">
                  <c:v>8864362.1441590004</c:v>
                </c:pt>
                <c:pt idx="9219">
                  <c:v>8867110.9170009978</c:v>
                </c:pt>
                <c:pt idx="9220">
                  <c:v>8869856.9028350003</c:v>
                </c:pt>
                <c:pt idx="9221">
                  <c:v>8872600.0958600007</c:v>
                </c:pt>
                <c:pt idx="9222">
                  <c:v>8875340.4902550001</c:v>
                </c:pt>
                <c:pt idx="9223">
                  <c:v>8878078.080184998</c:v>
                </c:pt>
                <c:pt idx="9224">
                  <c:v>8880812.8597950004</c:v>
                </c:pt>
                <c:pt idx="9225">
                  <c:v>8883544.8232160006</c:v>
                </c:pt>
                <c:pt idx="9226">
                  <c:v>8886273.9645620007</c:v>
                </c:pt>
                <c:pt idx="9227">
                  <c:v>8889000.2779269982</c:v>
                </c:pt>
                <c:pt idx="9228">
                  <c:v>8891723.7573929988</c:v>
                </c:pt>
                <c:pt idx="9229">
                  <c:v>8894444.3970199991</c:v>
                </c:pt>
                <c:pt idx="9230">
                  <c:v>8897162.1908529997</c:v>
                </c:pt>
                <c:pt idx="9231">
                  <c:v>8899877.1329209972</c:v>
                </c:pt>
                <c:pt idx="9232">
                  <c:v>8902589.2172339968</c:v>
                </c:pt>
                <c:pt idx="9233">
                  <c:v>8905298.4377849977</c:v>
                </c:pt>
                <c:pt idx="9234">
                  <c:v>8908004.7885489985</c:v>
                </c:pt>
                <c:pt idx="9235">
                  <c:v>8910708.2634859979</c:v>
                </c:pt>
                <c:pt idx="9236">
                  <c:v>8913408.8565349989</c:v>
                </c:pt>
                <c:pt idx="9237">
                  <c:v>8916106.5616200007</c:v>
                </c:pt>
                <c:pt idx="9238">
                  <c:v>8918801.3726460021</c:v>
                </c:pt>
                <c:pt idx="9239">
                  <c:v>8921493.2835009973</c:v>
                </c:pt>
                <c:pt idx="9240">
                  <c:v>8924182.288054999</c:v>
                </c:pt>
                <c:pt idx="9241">
                  <c:v>8926868.3801589999</c:v>
                </c:pt>
                <c:pt idx="9242">
                  <c:v>8929551.5536480024</c:v>
                </c:pt>
                <c:pt idx="9243">
                  <c:v>8932231.8023370001</c:v>
                </c:pt>
                <c:pt idx="9244">
                  <c:v>8934909.1200249959</c:v>
                </c:pt>
                <c:pt idx="9245">
                  <c:v>8937583.5004909988</c:v>
                </c:pt>
                <c:pt idx="9246">
                  <c:v>8940254.9374959972</c:v>
                </c:pt>
                <c:pt idx="9247">
                  <c:v>8942923.424784001</c:v>
                </c:pt>
                <c:pt idx="9248">
                  <c:v>8945588.9560800008</c:v>
                </c:pt>
                <c:pt idx="9249">
                  <c:v>8948251.5250889994</c:v>
                </c:pt>
                <c:pt idx="9250">
                  <c:v>8950911.1254989989</c:v>
                </c:pt>
                <c:pt idx="9251">
                  <c:v>8953567.7509790007</c:v>
                </c:pt>
                <c:pt idx="9252">
                  <c:v>8956221.3951810021</c:v>
                </c:pt>
                <c:pt idx="9253">
                  <c:v>8958872.0517350007</c:v>
                </c:pt>
                <c:pt idx="9254">
                  <c:v>8961519.7142539993</c:v>
                </c:pt>
                <c:pt idx="9255">
                  <c:v>8964164.376331998</c:v>
                </c:pt>
                <c:pt idx="9256">
                  <c:v>8966806.0315449983</c:v>
                </c:pt>
                <c:pt idx="9257">
                  <c:v>8969444.6734480001</c:v>
                </c:pt>
                <c:pt idx="9258">
                  <c:v>8972080.2955789976</c:v>
                </c:pt>
                <c:pt idx="9259">
                  <c:v>8974712.8914529998</c:v>
                </c:pt>
                <c:pt idx="9260">
                  <c:v>8977342.4545709994</c:v>
                </c:pt>
                <c:pt idx="9261">
                  <c:v>8979968.97841</c:v>
                </c:pt>
                <c:pt idx="9262">
                  <c:v>8982592.4564309977</c:v>
                </c:pt>
                <c:pt idx="9263">
                  <c:v>8985212.8820730019</c:v>
                </c:pt>
                <c:pt idx="9264">
                  <c:v>8987830.2487569973</c:v>
                </c:pt>
                <c:pt idx="9265">
                  <c:v>8990444.5498830006</c:v>
                </c:pt>
                <c:pt idx="9266">
                  <c:v>8993055.778833</c:v>
                </c:pt>
                <c:pt idx="9267">
                  <c:v>8995663.9289669991</c:v>
                </c:pt>
                <c:pt idx="9268">
                  <c:v>8998268.9936270006</c:v>
                </c:pt>
                <c:pt idx="9269">
                  <c:v>9000870.9661339987</c:v>
                </c:pt>
                <c:pt idx="9270">
                  <c:v>9003469.8397889994</c:v>
                </c:pt>
                <c:pt idx="9271">
                  <c:v>9006065.6078730002</c:v>
                </c:pt>
                <c:pt idx="9272">
                  <c:v>9008658.2636469994</c:v>
                </c:pt>
                <c:pt idx="9273">
                  <c:v>9011247.8003519997</c:v>
                </c:pt>
                <c:pt idx="9274">
                  <c:v>9013834.2112079989</c:v>
                </c:pt>
                <c:pt idx="9275">
                  <c:v>9016417.4894130006</c:v>
                </c:pt>
                <c:pt idx="9276">
                  <c:v>9018997.6281479988</c:v>
                </c:pt>
                <c:pt idx="9277">
                  <c:v>9021574.6205709986</c:v>
                </c:pt>
                <c:pt idx="9278">
                  <c:v>9024148.4598190021</c:v>
                </c:pt>
                <c:pt idx="9279">
                  <c:v>9026719.1390089989</c:v>
                </c:pt>
                <c:pt idx="9280">
                  <c:v>9029286.6512369979</c:v>
                </c:pt>
                <c:pt idx="9281">
                  <c:v>9031850.9895779975</c:v>
                </c:pt>
                <c:pt idx="9282">
                  <c:v>9034412.1470869984</c:v>
                </c:pt>
                <c:pt idx="9283">
                  <c:v>9036970.116794996</c:v>
                </c:pt>
                <c:pt idx="9284">
                  <c:v>9039524.8917140011</c:v>
                </c:pt>
                <c:pt idx="9285">
                  <c:v>9042076.4648359995</c:v>
                </c:pt>
                <c:pt idx="9286">
                  <c:v>9044624.8291269988</c:v>
                </c:pt>
                <c:pt idx="9287">
                  <c:v>9047169.9775359984</c:v>
                </c:pt>
                <c:pt idx="9288">
                  <c:v>9049711.9029879998</c:v>
                </c:pt>
                <c:pt idx="9289">
                  <c:v>9052250.5983879976</c:v>
                </c:pt>
                <c:pt idx="9290">
                  <c:v>9054786.0566169992</c:v>
                </c:pt>
                <c:pt idx="9291">
                  <c:v>9057318.2705359962</c:v>
                </c:pt>
                <c:pt idx="9292">
                  <c:v>9059847.2329830006</c:v>
                </c:pt>
                <c:pt idx="9293">
                  <c:v>9062372.9367749989</c:v>
                </c:pt>
                <c:pt idx="9294">
                  <c:v>9064895.374706002</c:v>
                </c:pt>
                <c:pt idx="9295">
                  <c:v>9067414.5395479985</c:v>
                </c:pt>
                <c:pt idx="9296">
                  <c:v>9069930.4240509998</c:v>
                </c:pt>
                <c:pt idx="9297">
                  <c:v>9072443.0209420007</c:v>
                </c:pt>
                <c:pt idx="9298">
                  <c:v>9074952.3229259979</c:v>
                </c:pt>
                <c:pt idx="9299">
                  <c:v>9077458.3226849996</c:v>
                </c:pt>
                <c:pt idx="9300">
                  <c:v>9079961.0128789991</c:v>
                </c:pt>
                <c:pt idx="9301">
                  <c:v>9082460.3861439992</c:v>
                </c:pt>
                <c:pt idx="9302">
                  <c:v>9084956.4350949973</c:v>
                </c:pt>
                <c:pt idx="9303">
                  <c:v>9087449.152321998</c:v>
                </c:pt>
                <c:pt idx="9304">
                  <c:v>9089938.5303929988</c:v>
                </c:pt>
                <c:pt idx="9305">
                  <c:v>9092424.5618530028</c:v>
                </c:pt>
                <c:pt idx="9306">
                  <c:v>9094907.2392229959</c:v>
                </c:pt>
                <c:pt idx="9307">
                  <c:v>9097386.555002002</c:v>
                </c:pt>
                <c:pt idx="9308">
                  <c:v>9099862.5016639996</c:v>
                </c:pt>
                <c:pt idx="9309">
                  <c:v>9102335.0716600008</c:v>
                </c:pt>
                <c:pt idx="9310">
                  <c:v>9104804.257416999</c:v>
                </c:pt>
                <c:pt idx="9311">
                  <c:v>9107270.0513400007</c:v>
                </c:pt>
                <c:pt idx="9312">
                  <c:v>9109732.4458070006</c:v>
                </c:pt>
                <c:pt idx="9313">
                  <c:v>9112191.4331759978</c:v>
                </c:pt>
                <c:pt idx="9314">
                  <c:v>9114647.0057769995</c:v>
                </c:pt>
                <c:pt idx="9315">
                  <c:v>9117099.1559180021</c:v>
                </c:pt>
                <c:pt idx="9316">
                  <c:v>9119547.8758830037</c:v>
                </c:pt>
                <c:pt idx="9317">
                  <c:v>9121993.157931</c:v>
                </c:pt>
                <c:pt idx="9318">
                  <c:v>9124434.9942969978</c:v>
                </c:pt>
                <c:pt idx="9319">
                  <c:v>9126873.3771889992</c:v>
                </c:pt>
                <c:pt idx="9320">
                  <c:v>9129308.298794996</c:v>
                </c:pt>
                <c:pt idx="9321">
                  <c:v>9131739.7512730006</c:v>
                </c:pt>
                <c:pt idx="9322">
                  <c:v>9134167.7267609984</c:v>
                </c:pt>
                <c:pt idx="9323">
                  <c:v>9136592.2173679955</c:v>
                </c:pt>
                <c:pt idx="9324">
                  <c:v>9139013.2151800003</c:v>
                </c:pt>
                <c:pt idx="9325">
                  <c:v>9141430.7122579981</c:v>
                </c:pt>
                <c:pt idx="9326">
                  <c:v>9143844.7006369978</c:v>
                </c:pt>
                <c:pt idx="9327">
                  <c:v>9146255.1723259985</c:v>
                </c:pt>
                <c:pt idx="9328">
                  <c:v>9148662.119309999</c:v>
                </c:pt>
                <c:pt idx="9329">
                  <c:v>9151065.5335469972</c:v>
                </c:pt>
                <c:pt idx="9330">
                  <c:v>9153465.4069689978</c:v>
                </c:pt>
                <c:pt idx="9331">
                  <c:v>9155861.7314839978</c:v>
                </c:pt>
                <c:pt idx="9332">
                  <c:v>9158254.4989730008</c:v>
                </c:pt>
                <c:pt idx="9333">
                  <c:v>9160643.7012899984</c:v>
                </c:pt>
                <c:pt idx="9334">
                  <c:v>9163029.3302639984</c:v>
                </c:pt>
                <c:pt idx="9335">
                  <c:v>9165411.3776980005</c:v>
                </c:pt>
                <c:pt idx="9336">
                  <c:v>9167789.835368</c:v>
                </c:pt>
                <c:pt idx="9337">
                  <c:v>9170164.695022</c:v>
                </c:pt>
                <c:pt idx="9338">
                  <c:v>9172535.9483829979</c:v>
                </c:pt>
                <c:pt idx="9339">
                  <c:v>9174903.5871489979</c:v>
                </c:pt>
                <c:pt idx="9340">
                  <c:v>9177267.6029870007</c:v>
                </c:pt>
                <c:pt idx="9341">
                  <c:v>9179627.9875389989</c:v>
                </c:pt>
                <c:pt idx="9342">
                  <c:v>9181984.7324219961</c:v>
                </c:pt>
                <c:pt idx="9343">
                  <c:v>9184337.8292219974</c:v>
                </c:pt>
                <c:pt idx="9344">
                  <c:v>9186687.2694999985</c:v>
                </c:pt>
                <c:pt idx="9345">
                  <c:v>9189033.0447889995</c:v>
                </c:pt>
                <c:pt idx="9346">
                  <c:v>9191375.1465939954</c:v>
                </c:pt>
                <c:pt idx="9347">
                  <c:v>9193713.5663929973</c:v>
                </c:pt>
                <c:pt idx="9348">
                  <c:v>9196048.2956360001</c:v>
                </c:pt>
                <c:pt idx="9349">
                  <c:v>9198379.3257440012</c:v>
                </c:pt>
                <c:pt idx="9350">
                  <c:v>9200706.6481109988</c:v>
                </c:pt>
                <c:pt idx="9351">
                  <c:v>9203030.2541039996</c:v>
                </c:pt>
                <c:pt idx="9352">
                  <c:v>9205350.1350580007</c:v>
                </c:pt>
                <c:pt idx="9353">
                  <c:v>9207666.2822830006</c:v>
                </c:pt>
                <c:pt idx="9354">
                  <c:v>9209978.6870590001</c:v>
                </c:pt>
                <c:pt idx="9355">
                  <c:v>9212287.3406380005</c:v>
                </c:pt>
                <c:pt idx="9356">
                  <c:v>9214592.2342409976</c:v>
                </c:pt>
                <c:pt idx="9357">
                  <c:v>9216893.3590639997</c:v>
                </c:pt>
                <c:pt idx="9358">
                  <c:v>9219190.7062699981</c:v>
                </c:pt>
                <c:pt idx="9359">
                  <c:v>9221484.2669959981</c:v>
                </c:pt>
                <c:pt idx="9360">
                  <c:v>9223774.032345999</c:v>
                </c:pt>
                <c:pt idx="9361">
                  <c:v>9226059.9933979977</c:v>
                </c:pt>
                <c:pt idx="9362">
                  <c:v>9228342.1411979962</c:v>
                </c:pt>
                <c:pt idx="9363">
                  <c:v>9230620.4667639993</c:v>
                </c:pt>
                <c:pt idx="9364">
                  <c:v>9232894.9610830024</c:v>
                </c:pt>
                <c:pt idx="9365">
                  <c:v>9235165.6151129995</c:v>
                </c:pt>
                <c:pt idx="9366">
                  <c:v>9237432.4197799992</c:v>
                </c:pt>
                <c:pt idx="9367">
                  <c:v>9239695.3659820016</c:v>
                </c:pt>
                <c:pt idx="9368">
                  <c:v>9241954.4445859976</c:v>
                </c:pt>
                <c:pt idx="9369">
                  <c:v>9244209.6464259941</c:v>
                </c:pt>
                <c:pt idx="9370">
                  <c:v>9246460.9623089992</c:v>
                </c:pt>
                <c:pt idx="9371">
                  <c:v>9248708.3830089998</c:v>
                </c:pt>
                <c:pt idx="9372">
                  <c:v>9250951.8992689978</c:v>
                </c:pt>
                <c:pt idx="9373">
                  <c:v>9253191.5018019993</c:v>
                </c:pt>
                <c:pt idx="9374">
                  <c:v>9255427.1812899988</c:v>
                </c:pt>
                <c:pt idx="9375">
                  <c:v>9257658.9283809979</c:v>
                </c:pt>
                <c:pt idx="9376">
                  <c:v>9259886.7336939983</c:v>
                </c:pt>
                <c:pt idx="9377">
                  <c:v>9262110.587816</c:v>
                </c:pt>
                <c:pt idx="9378">
                  <c:v>9264330.4813010003</c:v>
                </c:pt>
                <c:pt idx="9379">
                  <c:v>9266546.4046720024</c:v>
                </c:pt>
                <c:pt idx="9380">
                  <c:v>9268758.3484209962</c:v>
                </c:pt>
                <c:pt idx="9381">
                  <c:v>9270966.3030050006</c:v>
                </c:pt>
                <c:pt idx="9382">
                  <c:v>9273170.2588500008</c:v>
                </c:pt>
                <c:pt idx="9383">
                  <c:v>9275370.206350999</c:v>
                </c:pt>
                <c:pt idx="9384">
                  <c:v>9277566.1358669978</c:v>
                </c:pt>
                <c:pt idx="9385">
                  <c:v>9279758.0377279986</c:v>
                </c:pt>
                <c:pt idx="9386">
                  <c:v>9281945.9022269975</c:v>
                </c:pt>
                <c:pt idx="9387">
                  <c:v>9284129.7196269985</c:v>
                </c:pt>
                <c:pt idx="9388">
                  <c:v>9286309.4801560007</c:v>
                </c:pt>
                <c:pt idx="9389">
                  <c:v>9288485.1740099993</c:v>
                </c:pt>
                <c:pt idx="9390">
                  <c:v>9290656.7913499977</c:v>
                </c:pt>
                <c:pt idx="9391">
                  <c:v>9292824.3223030008</c:v>
                </c:pt>
                <c:pt idx="9392">
                  <c:v>9294987.7569639981</c:v>
                </c:pt>
                <c:pt idx="9393">
                  <c:v>9297147.0853930004</c:v>
                </c:pt>
                <c:pt idx="9394">
                  <c:v>9299302.2976139989</c:v>
                </c:pt>
                <c:pt idx="9395">
                  <c:v>9301453.3836190011</c:v>
                </c:pt>
                <c:pt idx="9396">
                  <c:v>9303600.3333649989</c:v>
                </c:pt>
                <c:pt idx="9397">
                  <c:v>9305743.1367739979</c:v>
                </c:pt>
                <c:pt idx="9398">
                  <c:v>9307881.7837320007</c:v>
                </c:pt>
                <c:pt idx="9399">
                  <c:v>9310016.264091</c:v>
                </c:pt>
                <c:pt idx="9400">
                  <c:v>9312146.5676690005</c:v>
                </c:pt>
                <c:pt idx="9401">
                  <c:v>9314272.6842470001</c:v>
                </c:pt>
                <c:pt idx="9402">
                  <c:v>9316394.6035709977</c:v>
                </c:pt>
                <c:pt idx="9403">
                  <c:v>9318512.3153510019</c:v>
                </c:pt>
                <c:pt idx="9404">
                  <c:v>9320625.8092609979</c:v>
                </c:pt>
                <c:pt idx="9405">
                  <c:v>9322735.0749399997</c:v>
                </c:pt>
                <c:pt idx="9406">
                  <c:v>9324840.1019889992</c:v>
                </c:pt>
                <c:pt idx="9407">
                  <c:v>9326940.8799760006</c:v>
                </c:pt>
                <c:pt idx="9408">
                  <c:v>9329037.3984289989</c:v>
                </c:pt>
                <c:pt idx="9409">
                  <c:v>9331129.6468399987</c:v>
                </c:pt>
                <c:pt idx="9410">
                  <c:v>9333217.614666</c:v>
                </c:pt>
                <c:pt idx="9411">
                  <c:v>9335301.2913239971</c:v>
                </c:pt>
                <c:pt idx="9412">
                  <c:v>9337380.6661969982</c:v>
                </c:pt>
                <c:pt idx="9413">
                  <c:v>9339455.7286289986</c:v>
                </c:pt>
                <c:pt idx="9414">
                  <c:v>9341526.4679249972</c:v>
                </c:pt>
                <c:pt idx="9415">
                  <c:v>9343592.873354001</c:v>
                </c:pt>
                <c:pt idx="9416">
                  <c:v>9345654.9341480006</c:v>
                </c:pt>
                <c:pt idx="9417">
                  <c:v>9347712.6394989956</c:v>
                </c:pt>
                <c:pt idx="9418">
                  <c:v>9349765.9785599988</c:v>
                </c:pt>
                <c:pt idx="9419">
                  <c:v>9351814.9404489975</c:v>
                </c:pt>
                <c:pt idx="9420">
                  <c:v>9353859.5142410006</c:v>
                </c:pt>
                <c:pt idx="9421">
                  <c:v>9355899.6889759973</c:v>
                </c:pt>
                <c:pt idx="9422">
                  <c:v>9357935.4536520038</c:v>
                </c:pt>
                <c:pt idx="9423">
                  <c:v>9359966.797229996</c:v>
                </c:pt>
                <c:pt idx="9424">
                  <c:v>9361993.7086299974</c:v>
                </c:pt>
                <c:pt idx="9425">
                  <c:v>9364016.1767339986</c:v>
                </c:pt>
                <c:pt idx="9426">
                  <c:v>9366034.190380998</c:v>
                </c:pt>
                <c:pt idx="9427">
                  <c:v>9368047.7383749969</c:v>
                </c:pt>
                <c:pt idx="9428">
                  <c:v>9370056.8094749972</c:v>
                </c:pt>
                <c:pt idx="9429">
                  <c:v>9372061.3924020007</c:v>
                </c:pt>
                <c:pt idx="9430">
                  <c:v>9374061.4758369997</c:v>
                </c:pt>
                <c:pt idx="9431">
                  <c:v>9376057.0484189987</c:v>
                </c:pt>
                <c:pt idx="9432">
                  <c:v>9378048.098745998</c:v>
                </c:pt>
                <c:pt idx="9433">
                  <c:v>9380034.6153759975</c:v>
                </c:pt>
                <c:pt idx="9434">
                  <c:v>9382016.5868229978</c:v>
                </c:pt>
                <c:pt idx="9435">
                  <c:v>9383994.0015629977</c:v>
                </c:pt>
                <c:pt idx="9436">
                  <c:v>9385966.8480289988</c:v>
                </c:pt>
                <c:pt idx="9437">
                  <c:v>9387935.1146089993</c:v>
                </c:pt>
                <c:pt idx="9438">
                  <c:v>9389898.7896539997</c:v>
                </c:pt>
                <c:pt idx="9439">
                  <c:v>9391857.8614690006</c:v>
                </c:pt>
                <c:pt idx="9440">
                  <c:v>9393812.318316998</c:v>
                </c:pt>
                <c:pt idx="9441">
                  <c:v>9395762.1484199967</c:v>
                </c:pt>
                <c:pt idx="9442">
                  <c:v>9397707.339954</c:v>
                </c:pt>
                <c:pt idx="9443">
                  <c:v>9399647.8810540009</c:v>
                </c:pt>
                <c:pt idx="9444">
                  <c:v>9401583.7598110009</c:v>
                </c:pt>
                <c:pt idx="9445">
                  <c:v>9403514.9642719999</c:v>
                </c:pt>
                <c:pt idx="9446">
                  <c:v>9405441.4824410006</c:v>
                </c:pt>
                <c:pt idx="9447">
                  <c:v>9407363.3022780009</c:v>
                </c:pt>
                <c:pt idx="9448">
                  <c:v>9409280.411696</c:v>
                </c:pt>
                <c:pt idx="9449">
                  <c:v>9411192.7985679954</c:v>
                </c:pt>
                <c:pt idx="9450">
                  <c:v>9413100.4507180024</c:v>
                </c:pt>
                <c:pt idx="9451">
                  <c:v>9415003.3559280019</c:v>
                </c:pt>
                <c:pt idx="9452">
                  <c:v>9416901.5019320007</c:v>
                </c:pt>
                <c:pt idx="9453">
                  <c:v>9418794.8764229976</c:v>
                </c:pt>
                <c:pt idx="9454">
                  <c:v>9420683.4670429993</c:v>
                </c:pt>
                <c:pt idx="9455">
                  <c:v>9422567.2613929976</c:v>
                </c:pt>
                <c:pt idx="9456">
                  <c:v>9424446.247023996</c:v>
                </c:pt>
                <c:pt idx="9457">
                  <c:v>9426320.4114430007</c:v>
                </c:pt>
                <c:pt idx="9458">
                  <c:v>9428189.7421099991</c:v>
                </c:pt>
                <c:pt idx="9459">
                  <c:v>9430054.2264379971</c:v>
                </c:pt>
                <c:pt idx="9460">
                  <c:v>9431913.8517930023</c:v>
                </c:pt>
                <c:pt idx="9461">
                  <c:v>9433768.6054939982</c:v>
                </c:pt>
                <c:pt idx="9462">
                  <c:v>9435618.474812001</c:v>
                </c:pt>
                <c:pt idx="9463">
                  <c:v>9437463.446969999</c:v>
                </c:pt>
                <c:pt idx="9464">
                  <c:v>9439303.5091439988</c:v>
                </c:pt>
                <c:pt idx="9465">
                  <c:v>9441138.6484619956</c:v>
                </c:pt>
                <c:pt idx="9466">
                  <c:v>9442968.8520020023</c:v>
                </c:pt>
                <c:pt idx="9467">
                  <c:v>9444794.1067949962</c:v>
                </c:pt>
                <c:pt idx="9468">
                  <c:v>9446614.3998210002</c:v>
                </c:pt>
                <c:pt idx="9469">
                  <c:v>9448429.7180129979</c:v>
                </c:pt>
                <c:pt idx="9470">
                  <c:v>9450240.0482539982</c:v>
                </c:pt>
                <c:pt idx="9471">
                  <c:v>9452045.3773749974</c:v>
                </c:pt>
                <c:pt idx="9472">
                  <c:v>9453845.6921599992</c:v>
                </c:pt>
                <c:pt idx="9473">
                  <c:v>9455640.9793420006</c:v>
                </c:pt>
                <c:pt idx="9474">
                  <c:v>9457431.2256029993</c:v>
                </c:pt>
                <c:pt idx="9475">
                  <c:v>9459216.4175739978</c:v>
                </c:pt>
                <c:pt idx="9476">
                  <c:v>9460996.5418359973</c:v>
                </c:pt>
                <c:pt idx="9477">
                  <c:v>9462771.5849179998</c:v>
                </c:pt>
                <c:pt idx="9478">
                  <c:v>9464541.5332969986</c:v>
                </c:pt>
                <c:pt idx="9479">
                  <c:v>9466306.3734000009</c:v>
                </c:pt>
                <c:pt idx="9480">
                  <c:v>9468066.0916000009</c:v>
                </c:pt>
                <c:pt idx="9481">
                  <c:v>9469820.6742189992</c:v>
                </c:pt>
                <c:pt idx="9482">
                  <c:v>9471570.1075259969</c:v>
                </c:pt>
                <c:pt idx="9483">
                  <c:v>9473314.3777360003</c:v>
                </c:pt>
                <c:pt idx="9484">
                  <c:v>9475053.4710140005</c:v>
                </c:pt>
                <c:pt idx="9485">
                  <c:v>9476787.3734680004</c:v>
                </c:pt>
                <c:pt idx="9486">
                  <c:v>9478516.0711530019</c:v>
                </c:pt>
                <c:pt idx="9487">
                  <c:v>9480239.5500729997</c:v>
                </c:pt>
                <c:pt idx="9488">
                  <c:v>9481957.7961739972</c:v>
                </c:pt>
                <c:pt idx="9489">
                  <c:v>9483670.7953500003</c:v>
                </c:pt>
                <c:pt idx="9490">
                  <c:v>9485378.5334389973</c:v>
                </c:pt>
                <c:pt idx="9491">
                  <c:v>9487080.9962229989</c:v>
                </c:pt>
                <c:pt idx="9492">
                  <c:v>9488778.1694309972</c:v>
                </c:pt>
                <c:pt idx="9493">
                  <c:v>9490470.0387349986</c:v>
                </c:pt>
                <c:pt idx="9494">
                  <c:v>9492156.5897509996</c:v>
                </c:pt>
                <c:pt idx="9495">
                  <c:v>9493837.808038</c:v>
                </c:pt>
                <c:pt idx="9496">
                  <c:v>9495513.6790989973</c:v>
                </c:pt>
                <c:pt idx="9497">
                  <c:v>9497184.1883819979</c:v>
                </c:pt>
                <c:pt idx="9498">
                  <c:v>9498849.3212749977</c:v>
                </c:pt>
                <c:pt idx="9499">
                  <c:v>9500509.0631099995</c:v>
                </c:pt>
                <c:pt idx="9500">
                  <c:v>9502163.3991599996</c:v>
                </c:pt>
                <c:pt idx="9501">
                  <c:v>9503812.3146410026</c:v>
                </c:pt>
                <c:pt idx="9502">
                  <c:v>9505455.7947119996</c:v>
                </c:pt>
                <c:pt idx="9503">
                  <c:v>9507093.8244700003</c:v>
                </c:pt>
                <c:pt idx="9504">
                  <c:v>9508726.3889550008</c:v>
                </c:pt>
                <c:pt idx="9505">
                  <c:v>9510353.4731479995</c:v>
                </c:pt>
                <c:pt idx="9506">
                  <c:v>9511975.0619690008</c:v>
                </c:pt>
                <c:pt idx="9507">
                  <c:v>9513591.1402789988</c:v>
                </c:pt>
                <c:pt idx="9508">
                  <c:v>9515201.6928790007</c:v>
                </c:pt>
                <c:pt idx="9509">
                  <c:v>9516806.7045069989</c:v>
                </c:pt>
                <c:pt idx="9510">
                  <c:v>9518406.1598429997</c:v>
                </c:pt>
                <c:pt idx="9511">
                  <c:v>9520000.0435049981</c:v>
                </c:pt>
                <c:pt idx="9512">
                  <c:v>9521588.3400480002</c:v>
                </c:pt>
                <c:pt idx="9513">
                  <c:v>9523171.0339669976</c:v>
                </c:pt>
                <c:pt idx="9514">
                  <c:v>9524748.1096930001</c:v>
                </c:pt>
                <c:pt idx="9515">
                  <c:v>9526319.5515949987</c:v>
                </c:pt>
                <c:pt idx="9516">
                  <c:v>9527885.3439799994</c:v>
                </c:pt>
                <c:pt idx="9517">
                  <c:v>9529445.4710900001</c:v>
                </c:pt>
                <c:pt idx="9518">
                  <c:v>9530999.9171049986</c:v>
                </c:pt>
                <c:pt idx="9519">
                  <c:v>9532548.6661399975</c:v>
                </c:pt>
                <c:pt idx="9520">
                  <c:v>9534091.7022459973</c:v>
                </c:pt>
                <c:pt idx="9521">
                  <c:v>9535629.0094089974</c:v>
                </c:pt>
                <c:pt idx="9522">
                  <c:v>9537160.5715510007</c:v>
                </c:pt>
                <c:pt idx="9523">
                  <c:v>9538686.3725269977</c:v>
                </c:pt>
                <c:pt idx="9524">
                  <c:v>9540206.3961269986</c:v>
                </c:pt>
                <c:pt idx="9525">
                  <c:v>9541720.6260759961</c:v>
                </c:pt>
                <c:pt idx="9526">
                  <c:v>9543229.0460309982</c:v>
                </c:pt>
                <c:pt idx="9527">
                  <c:v>9544731.6395819988</c:v>
                </c:pt>
                <c:pt idx="9528">
                  <c:v>9546228.3902540002</c:v>
                </c:pt>
                <c:pt idx="9529">
                  <c:v>9547719.2815009989</c:v>
                </c:pt>
                <c:pt idx="9530">
                  <c:v>9549204.2967119981</c:v>
                </c:pt>
                <c:pt idx="9531">
                  <c:v>9550683.4192069974</c:v>
                </c:pt>
                <c:pt idx="9532">
                  <c:v>9552156.6322359983</c:v>
                </c:pt>
                <c:pt idx="9533">
                  <c:v>9553623.9189810008</c:v>
                </c:pt>
                <c:pt idx="9534">
                  <c:v>9555085.2625539992</c:v>
                </c:pt>
                <c:pt idx="9535">
                  <c:v>9556540.6459979974</c:v>
                </c:pt>
                <c:pt idx="9536">
                  <c:v>9557990.0522860009</c:v>
                </c:pt>
                <c:pt idx="9537">
                  <c:v>9559433.4643169995</c:v>
                </c:pt>
                <c:pt idx="9538">
                  <c:v>9560870.8649240006</c:v>
                </c:pt>
                <c:pt idx="9539">
                  <c:v>9562302.2368649971</c:v>
                </c:pt>
                <c:pt idx="9540">
                  <c:v>9563727.5628270004</c:v>
                </c:pt>
                <c:pt idx="9541">
                  <c:v>9565146.8254259974</c:v>
                </c:pt>
                <c:pt idx="9542">
                  <c:v>9566560.0072029978</c:v>
                </c:pt>
                <c:pt idx="9543">
                  <c:v>9567967.090628</c:v>
                </c:pt>
                <c:pt idx="9544">
                  <c:v>9569368.0580959991</c:v>
                </c:pt>
                <c:pt idx="9545">
                  <c:v>9570762.8919300009</c:v>
                </c:pt>
                <c:pt idx="9546">
                  <c:v>9572151.5743780006</c:v>
                </c:pt>
                <c:pt idx="9547">
                  <c:v>9573534.0876109991</c:v>
                </c:pt>
                <c:pt idx="9548">
                  <c:v>9574910.4137270004</c:v>
                </c:pt>
                <c:pt idx="9549">
                  <c:v>9576280.5347489994</c:v>
                </c:pt>
                <c:pt idx="9550">
                  <c:v>9577644.4326230008</c:v>
                </c:pt>
                <c:pt idx="9551">
                  <c:v>9579002.0892190002</c:v>
                </c:pt>
                <c:pt idx="9552">
                  <c:v>9580353.4863279983</c:v>
                </c:pt>
                <c:pt idx="9553">
                  <c:v>9581698.6056680009</c:v>
                </c:pt>
                <c:pt idx="9554">
                  <c:v>9583037.428873999</c:v>
                </c:pt>
                <c:pt idx="9555">
                  <c:v>9584369.9375069961</c:v>
                </c:pt>
                <c:pt idx="9556">
                  <c:v>9585696.1130480003</c:v>
                </c:pt>
                <c:pt idx="9557">
                  <c:v>9587015.9368979987</c:v>
                </c:pt>
                <c:pt idx="9558">
                  <c:v>9588329.3903790005</c:v>
                </c:pt>
                <c:pt idx="9559">
                  <c:v>9589636.4547330011</c:v>
                </c:pt>
                <c:pt idx="9560">
                  <c:v>9590937.1111219972</c:v>
                </c:pt>
                <c:pt idx="9561">
                  <c:v>9592231.3406269979</c:v>
                </c:pt>
                <c:pt idx="9562">
                  <c:v>9593519.1242459975</c:v>
                </c:pt>
                <c:pt idx="9563">
                  <c:v>9594800.4428969976</c:v>
                </c:pt>
                <c:pt idx="9564">
                  <c:v>9596075.2774149962</c:v>
                </c:pt>
                <c:pt idx="9565">
                  <c:v>9597343.6085519977</c:v>
                </c:pt>
                <c:pt idx="9566">
                  <c:v>9598605.4169759974</c:v>
                </c:pt>
                <c:pt idx="9567">
                  <c:v>9599860.6832720004</c:v>
                </c:pt>
                <c:pt idx="9568">
                  <c:v>9601109.3879419994</c:v>
                </c:pt>
                <c:pt idx="9569">
                  <c:v>9602351.5113999974</c:v>
                </c:pt>
                <c:pt idx="9570">
                  <c:v>9603587.0339759979</c:v>
                </c:pt>
                <c:pt idx="9571">
                  <c:v>9604815.9359169994</c:v>
                </c:pt>
                <c:pt idx="9572">
                  <c:v>9606038.1973789986</c:v>
                </c:pt>
                <c:pt idx="9573">
                  <c:v>9607253.7984339967</c:v>
                </c:pt>
                <c:pt idx="9574">
                  <c:v>9608462.7190659959</c:v>
                </c:pt>
                <c:pt idx="9575">
                  <c:v>9609664.9391719978</c:v>
                </c:pt>
                <c:pt idx="9576">
                  <c:v>9610860.4385589976</c:v>
                </c:pt>
                <c:pt idx="9577">
                  <c:v>9612049.1969459988</c:v>
                </c:pt>
                <c:pt idx="9578">
                  <c:v>9613231.1939630006</c:v>
                </c:pt>
                <c:pt idx="9579">
                  <c:v>9614406.4091490004</c:v>
                </c:pt>
                <c:pt idx="9580">
                  <c:v>9615574.8219530024</c:v>
                </c:pt>
                <c:pt idx="9581">
                  <c:v>9616736.4117329996</c:v>
                </c:pt>
                <c:pt idx="9582">
                  <c:v>9617891.1577550005</c:v>
                </c:pt>
                <c:pt idx="9583">
                  <c:v>9619039.0391949955</c:v>
                </c:pt>
                <c:pt idx="9584">
                  <c:v>9620180.0351320002</c:v>
                </c:pt>
                <c:pt idx="9585">
                  <c:v>9621314.1245559976</c:v>
                </c:pt>
                <c:pt idx="9586">
                  <c:v>9622441.2863599975</c:v>
                </c:pt>
                <c:pt idx="9587">
                  <c:v>9623561.4993459973</c:v>
                </c:pt>
                <c:pt idx="9588">
                  <c:v>9624674.742217999</c:v>
                </c:pt>
                <c:pt idx="9589">
                  <c:v>9625780.993584998</c:v>
                </c:pt>
                <c:pt idx="9590">
                  <c:v>9626880.2319619972</c:v>
                </c:pt>
                <c:pt idx="9591">
                  <c:v>9627972.4357650001</c:v>
                </c:pt>
                <c:pt idx="9592">
                  <c:v>9629057.5833129995</c:v>
                </c:pt>
                <c:pt idx="9593">
                  <c:v>9630135.6528290007</c:v>
                </c:pt>
                <c:pt idx="9594">
                  <c:v>9631206.6224349961</c:v>
                </c:pt>
                <c:pt idx="9595">
                  <c:v>9632270.4701560009</c:v>
                </c:pt>
                <c:pt idx="9596">
                  <c:v>9633327.1739160009</c:v>
                </c:pt>
                <c:pt idx="9597">
                  <c:v>9634376.7115399987</c:v>
                </c:pt>
                <c:pt idx="9598">
                  <c:v>9635419.060750002</c:v>
                </c:pt>
                <c:pt idx="9599">
                  <c:v>9636454.1991689987</c:v>
                </c:pt>
                <c:pt idx="9600">
                  <c:v>9637482.104315998</c:v>
                </c:pt>
                <c:pt idx="9601">
                  <c:v>9638502.7536089998</c:v>
                </c:pt>
                <c:pt idx="9602">
                  <c:v>9639516.1243599989</c:v>
                </c:pt>
                <c:pt idx="9603">
                  <c:v>9640522.1937789991</c:v>
                </c:pt>
                <c:pt idx="9604">
                  <c:v>9641520.9389709979</c:v>
                </c:pt>
                <c:pt idx="9605">
                  <c:v>9642512.3369349986</c:v>
                </c:pt>
                <c:pt idx="9606">
                  <c:v>9643496.3645649981</c:v>
                </c:pt>
                <c:pt idx="9607">
                  <c:v>9644472.9986470006</c:v>
                </c:pt>
                <c:pt idx="9608">
                  <c:v>9645442.2158610001</c:v>
                </c:pt>
                <c:pt idx="9609">
                  <c:v>9646403.9927789997</c:v>
                </c:pt>
                <c:pt idx="9610">
                  <c:v>9647358.3058630023</c:v>
                </c:pt>
                <c:pt idx="9611">
                  <c:v>9648305.1314659957</c:v>
                </c:pt>
                <c:pt idx="9612">
                  <c:v>9649244.4458329994</c:v>
                </c:pt>
                <c:pt idx="9613">
                  <c:v>9650176.2250949983</c:v>
                </c:pt>
                <c:pt idx="9614">
                  <c:v>9651100.4452749975</c:v>
                </c:pt>
                <c:pt idx="9615">
                  <c:v>9652017.0822800007</c:v>
                </c:pt>
                <c:pt idx="9616">
                  <c:v>9652926.1119090002</c:v>
                </c:pt>
                <c:pt idx="9617">
                  <c:v>9653827.5098420009</c:v>
                </c:pt>
                <c:pt idx="9618">
                  <c:v>9654721.2516500019</c:v>
                </c:pt>
                <c:pt idx="9619">
                  <c:v>9655607.3127840012</c:v>
                </c:pt>
                <c:pt idx="9620">
                  <c:v>9656485.6685839985</c:v>
                </c:pt>
                <c:pt idx="9621">
                  <c:v>9657356.2942699976</c:v>
                </c:pt>
                <c:pt idx="9622">
                  <c:v>9658219.1649469994</c:v>
                </c:pt>
                <c:pt idx="9623">
                  <c:v>9659074.2556010019</c:v>
                </c:pt>
                <c:pt idx="9624">
                  <c:v>9659921.5410989989</c:v>
                </c:pt>
                <c:pt idx="9625">
                  <c:v>9660760.996187998</c:v>
                </c:pt>
                <c:pt idx="9626">
                  <c:v>9661592.5954979975</c:v>
                </c:pt>
                <c:pt idx="9627">
                  <c:v>9662416.313533999</c:v>
                </c:pt>
                <c:pt idx="9628">
                  <c:v>9663232.1246819999</c:v>
                </c:pt>
                <c:pt idx="9629">
                  <c:v>9664040.0032039993</c:v>
                </c:pt>
                <c:pt idx="9630">
                  <c:v>9664839.9232390001</c:v>
                </c:pt>
                <c:pt idx="9631">
                  <c:v>9665631.8588009998</c:v>
                </c:pt>
                <c:pt idx="9632">
                  <c:v>9666415.7837809995</c:v>
                </c:pt>
                <c:pt idx="9633">
                  <c:v>9667191.6719419993</c:v>
                </c:pt>
                <c:pt idx="9634">
                  <c:v>9667959.4969219975</c:v>
                </c:pt>
                <c:pt idx="9635">
                  <c:v>9668719.2322309986</c:v>
                </c:pt>
                <c:pt idx="9636">
                  <c:v>9669470.8512500022</c:v>
                </c:pt>
                <c:pt idx="9637">
                  <c:v>9670214.3272329979</c:v>
                </c:pt>
                <c:pt idx="9638">
                  <c:v>9670949.6333009973</c:v>
                </c:pt>
                <c:pt idx="9639">
                  <c:v>9671676.7424469981</c:v>
                </c:pt>
                <c:pt idx="9640">
                  <c:v>9672395.6275309958</c:v>
                </c:pt>
                <c:pt idx="9641">
                  <c:v>9673106.2612810005</c:v>
                </c:pt>
                <c:pt idx="9642">
                  <c:v>9673808.6162889972</c:v>
                </c:pt>
                <c:pt idx="9643">
                  <c:v>9674502.6650179997</c:v>
                </c:pt>
                <c:pt idx="9644">
                  <c:v>9675188.3797900006</c:v>
                </c:pt>
                <c:pt idx="9645">
                  <c:v>9675865.7327949982</c:v>
                </c:pt>
                <c:pt idx="9646">
                  <c:v>9676534.6960849985</c:v>
                </c:pt>
                <c:pt idx="9647">
                  <c:v>9677195.2415729985</c:v>
                </c:pt>
                <c:pt idx="9648">
                  <c:v>9677847.3410330005</c:v>
                </c:pt>
                <c:pt idx="9649">
                  <c:v>9678490.9661020003</c:v>
                </c:pt>
                <c:pt idx="9650">
                  <c:v>9679126.0882739983</c:v>
                </c:pt>
                <c:pt idx="9651">
                  <c:v>9679752.6789009981</c:v>
                </c:pt>
                <c:pt idx="9652">
                  <c:v>9680370.7091939971</c:v>
                </c:pt>
                <c:pt idx="9653">
                  <c:v>9680980.1502190009</c:v>
                </c:pt>
                <c:pt idx="9654">
                  <c:v>9681580.9728989992</c:v>
                </c:pt>
                <c:pt idx="9655">
                  <c:v>9682173.1480089985</c:v>
                </c:pt>
                <c:pt idx="9656">
                  <c:v>9682756.6461819988</c:v>
                </c:pt>
                <c:pt idx="9657">
                  <c:v>9683331.4378979988</c:v>
                </c:pt>
                <c:pt idx="9658">
                  <c:v>9683897.4934939984</c:v>
                </c:pt>
                <c:pt idx="9659">
                  <c:v>9684454.7831519991</c:v>
                </c:pt>
                <c:pt idx="9660">
                  <c:v>9685003.2769079991</c:v>
                </c:pt>
                <c:pt idx="9661">
                  <c:v>9685542.9446450006</c:v>
                </c:pt>
                <c:pt idx="9662">
                  <c:v>9686073.7560919989</c:v>
                </c:pt>
                <c:pt idx="9663">
                  <c:v>9686595.6808269974</c:v>
                </c:pt>
                <c:pt idx="9664">
                  <c:v>9687108.6882709973</c:v>
                </c:pt>
                <c:pt idx="9665">
                  <c:v>9687612.7476899978</c:v>
                </c:pt>
                <c:pt idx="9666">
                  <c:v>9688107.828193998</c:v>
                </c:pt>
                <c:pt idx="9667">
                  <c:v>9688593.8987339996</c:v>
                </c:pt>
                <c:pt idx="9668">
                  <c:v>9689070.9281039983</c:v>
                </c:pt>
                <c:pt idx="9669">
                  <c:v>9689538.8849350009</c:v>
                </c:pt>
                <c:pt idx="9670">
                  <c:v>9689997.7376989983</c:v>
                </c:pt>
                <c:pt idx="9671">
                  <c:v>9690447.4547049999</c:v>
                </c:pt>
                <c:pt idx="9672">
                  <c:v>9690888.004098</c:v>
                </c:pt>
                <c:pt idx="9673">
                  <c:v>9691319.3538590018</c:v>
                </c:pt>
                <c:pt idx="9674">
                  <c:v>9691741.4718040004</c:v>
                </c:pt>
                <c:pt idx="9675">
                  <c:v>9692154.3255819995</c:v>
                </c:pt>
                <c:pt idx="9676">
                  <c:v>9692557.8826710023</c:v>
                </c:pt>
                <c:pt idx="9677">
                  <c:v>9692952.1103839986</c:v>
                </c:pt>
                <c:pt idx="9678">
                  <c:v>9693336.9758609999</c:v>
                </c:pt>
                <c:pt idx="9679">
                  <c:v>9693712.4460719973</c:v>
                </c:pt>
                <c:pt idx="9680">
                  <c:v>9694078.4878109992</c:v>
                </c:pt>
                <c:pt idx="9681">
                  <c:v>9694435.0677019991</c:v>
                </c:pt>
                <c:pt idx="9682">
                  <c:v>9694782.1521910001</c:v>
                </c:pt>
                <c:pt idx="9683">
                  <c:v>9695119.7075479962</c:v>
                </c:pt>
                <c:pt idx="9684">
                  <c:v>9695447.6998649985</c:v>
                </c:pt>
                <c:pt idx="9685">
                  <c:v>9695766.0950569995</c:v>
                </c:pt>
                <c:pt idx="9686">
                  <c:v>9696074.8588560019</c:v>
                </c:pt>
                <c:pt idx="9687">
                  <c:v>9696373.956813002</c:v>
                </c:pt>
                <c:pt idx="9688">
                  <c:v>9696663.3542960007</c:v>
                </c:pt>
                <c:pt idx="9689">
                  <c:v>9696943.0164899975</c:v>
                </c:pt>
                <c:pt idx="9690">
                  <c:v>9697212.9083939977</c:v>
                </c:pt>
                <c:pt idx="9691">
                  <c:v>9697472.9948169999</c:v>
                </c:pt>
                <c:pt idx="9692">
                  <c:v>9697723.2403849959</c:v>
                </c:pt>
                <c:pt idx="9693">
                  <c:v>9697963.6095299982</c:v>
                </c:pt>
                <c:pt idx="9694">
                  <c:v>9698194.0664949957</c:v>
                </c:pt>
                <c:pt idx="9695">
                  <c:v>9698414.5753310006</c:v>
                </c:pt>
                <c:pt idx="9696">
                  <c:v>9698625.0998919979</c:v>
                </c:pt>
                <c:pt idx="9697">
                  <c:v>9698825.6038409993</c:v>
                </c:pt>
                <c:pt idx="9698">
                  <c:v>9699016.0506420024</c:v>
                </c:pt>
                <c:pt idx="9699">
                  <c:v>9699196.4035609979</c:v>
                </c:pt>
                <c:pt idx="9700">
                  <c:v>9699366.6256639995</c:v>
                </c:pt>
                <c:pt idx="9701">
                  <c:v>9699526.6798180006</c:v>
                </c:pt>
                <c:pt idx="9702">
                  <c:v>9699676.528686</c:v>
                </c:pt>
                <c:pt idx="9703">
                  <c:v>9699816.1347269975</c:v>
                </c:pt>
                <c:pt idx="9704">
                  <c:v>9699945.4601939991</c:v>
                </c:pt>
                <c:pt idx="9705">
                  <c:v>9700064.4671330005</c:v>
                </c:pt>
                <c:pt idx="9706">
                  <c:v>9700173.1173839979</c:v>
                </c:pt>
                <c:pt idx="9707">
                  <c:v>9700271.3725739997</c:v>
                </c:pt>
                <c:pt idx="9708">
                  <c:v>9700359.1941190008</c:v>
                </c:pt>
                <c:pt idx="9709">
                  <c:v>9700436.543221999</c:v>
                </c:pt>
                <c:pt idx="9710">
                  <c:v>9700503.3808709998</c:v>
                </c:pt>
                <c:pt idx="9711">
                  <c:v>9700559.6678369977</c:v>
                </c:pt>
                <c:pt idx="9712">
                  <c:v>9700605.3646750022</c:v>
                </c:pt>
                <c:pt idx="9713">
                  <c:v>9700640.4317170009</c:v>
                </c:pt>
                <c:pt idx="9714">
                  <c:v>9700664.8290759977</c:v>
                </c:pt>
                <c:pt idx="9715">
                  <c:v>9700678.51664</c:v>
                </c:pt>
                <c:pt idx="9716">
                  <c:v>9700681.4540759996</c:v>
                </c:pt>
                <c:pt idx="9717">
                  <c:v>9700673.6008189991</c:v>
                </c:pt>
                <c:pt idx="9718">
                  <c:v>9700654.916079998</c:v>
                </c:pt>
                <c:pt idx="9719">
                  <c:v>9700625.3588389996</c:v>
                </c:pt>
                <c:pt idx="9720">
                  <c:v>9700584.8878429998</c:v>
                </c:pt>
                <c:pt idx="9721">
                  <c:v>9700533.4616069999</c:v>
                </c:pt>
                <c:pt idx="9722">
                  <c:v>9700471.0384099986</c:v>
                </c:pt>
                <c:pt idx="9723">
                  <c:v>9700397.5762949958</c:v>
                </c:pt>
                <c:pt idx="9724">
                  <c:v>9700313.0330649987</c:v>
                </c:pt>
                <c:pt idx="9725">
                  <c:v>9700217.3662810009</c:v>
                </c:pt>
                <c:pt idx="9726">
                  <c:v>9700110.5332649983</c:v>
                </c:pt>
                <c:pt idx="9727">
                  <c:v>9699992.4910920002</c:v>
                </c:pt>
                <c:pt idx="9728">
                  <c:v>9699863.1965889987</c:v>
                </c:pt>
                <c:pt idx="9729">
                  <c:v>9699722.6063389983</c:v>
                </c:pt>
                <c:pt idx="9730">
                  <c:v>9699570.6766720004</c:v>
                </c:pt>
                <c:pt idx="9731">
                  <c:v>9699407.3636649996</c:v>
                </c:pt>
                <c:pt idx="9732">
                  <c:v>9699232.6231439989</c:v>
                </c:pt>
                <c:pt idx="9733">
                  <c:v>9699046.4106760006</c:v>
                </c:pt>
                <c:pt idx="9734">
                  <c:v>9698848.6815699972</c:v>
                </c:pt>
                <c:pt idx="9735">
                  <c:v>9698639.3908769991</c:v>
                </c:pt>
                <c:pt idx="9736">
                  <c:v>9698418.4933839999</c:v>
                </c:pt>
                <c:pt idx="9737">
                  <c:v>9698185.9436140005</c:v>
                </c:pt>
                <c:pt idx="9738">
                  <c:v>9697941.6958220005</c:v>
                </c:pt>
                <c:pt idx="9739">
                  <c:v>9697685.7039989978</c:v>
                </c:pt>
                <c:pt idx="9740">
                  <c:v>9697417.9218589999</c:v>
                </c:pt>
                <c:pt idx="9741">
                  <c:v>9697138.3028490022</c:v>
                </c:pt>
                <c:pt idx="9742">
                  <c:v>9696846.8001380004</c:v>
                </c:pt>
                <c:pt idx="9743">
                  <c:v>9696543.3666169997</c:v>
                </c:pt>
                <c:pt idx="9744">
                  <c:v>9696227.9549010023</c:v>
                </c:pt>
                <c:pt idx="9745">
                  <c:v>9695900.5173189975</c:v>
                </c:pt>
                <c:pt idx="9746">
                  <c:v>9695561.005919002</c:v>
                </c:pt>
                <c:pt idx="9747">
                  <c:v>9695209.3724629991</c:v>
                </c:pt>
                <c:pt idx="9748">
                  <c:v>9694845.5684209988</c:v>
                </c:pt>
                <c:pt idx="9749">
                  <c:v>9694469.544977</c:v>
                </c:pt>
                <c:pt idx="9750">
                  <c:v>9694081.2530170009</c:v>
                </c:pt>
                <c:pt idx="9751">
                  <c:v>9693680.6431349982</c:v>
                </c:pt>
                <c:pt idx="9752">
                  <c:v>9693267.6656240001</c:v>
                </c:pt>
                <c:pt idx="9753">
                  <c:v>9692842.2704799976</c:v>
                </c:pt>
                <c:pt idx="9754">
                  <c:v>9692404.4073919989</c:v>
                </c:pt>
                <c:pt idx="9755">
                  <c:v>9691954.0257460009</c:v>
                </c:pt>
                <c:pt idx="9756">
                  <c:v>9691491.074620001</c:v>
                </c:pt>
                <c:pt idx="9757">
                  <c:v>9691015.5027810019</c:v>
                </c:pt>
                <c:pt idx="9758">
                  <c:v>9690527.2586819995</c:v>
                </c:pt>
                <c:pt idx="9759">
                  <c:v>9690026.2904619984</c:v>
                </c:pt>
                <c:pt idx="9760">
                  <c:v>9689512.5459400006</c:v>
                </c:pt>
                <c:pt idx="9761">
                  <c:v>9688985.972616002</c:v>
                </c:pt>
                <c:pt idx="9762">
                  <c:v>9688446.5176639985</c:v>
                </c:pt>
                <c:pt idx="9763">
                  <c:v>9687894.1279339977</c:v>
                </c:pt>
                <c:pt idx="9764">
                  <c:v>9687328.7499459982</c:v>
                </c:pt>
                <c:pt idx="9765">
                  <c:v>9686750.3298870008</c:v>
                </c:pt>
                <c:pt idx="9766">
                  <c:v>9686158.8136110026</c:v>
                </c:pt>
                <c:pt idx="9767">
                  <c:v>9685554.1466339976</c:v>
                </c:pt>
                <c:pt idx="9768">
                  <c:v>9684936.274131</c:v>
                </c:pt>
                <c:pt idx="9769">
                  <c:v>9684305.1409359984</c:v>
                </c:pt>
                <c:pt idx="9770">
                  <c:v>9683660.6915329974</c:v>
                </c:pt>
                <c:pt idx="9771">
                  <c:v>9683002.8700619992</c:v>
                </c:pt>
                <c:pt idx="9772">
                  <c:v>9682331.6203059983</c:v>
                </c:pt>
                <c:pt idx="9773">
                  <c:v>9681646.8856969997</c:v>
                </c:pt>
                <c:pt idx="9774">
                  <c:v>9680948.6093059983</c:v>
                </c:pt>
                <c:pt idx="9775">
                  <c:v>9680236.733843999</c:v>
                </c:pt>
                <c:pt idx="9776">
                  <c:v>9679511.2016589995</c:v>
                </c:pt>
                <c:pt idx="9777">
                  <c:v>9678771.954729002</c:v>
                </c:pt>
                <c:pt idx="9778">
                  <c:v>9678018.9346629996</c:v>
                </c:pt>
                <c:pt idx="9779">
                  <c:v>9677252.0826970004</c:v>
                </c:pt>
                <c:pt idx="9780">
                  <c:v>9676471.3396879993</c:v>
                </c:pt>
                <c:pt idx="9781">
                  <c:v>9675676.6461149957</c:v>
                </c:pt>
                <c:pt idx="9782">
                  <c:v>9674867.942069998</c:v>
                </c:pt>
                <c:pt idx="9783">
                  <c:v>9674045.1672609989</c:v>
                </c:pt>
                <c:pt idx="9784">
                  <c:v>9673208.2610049974</c:v>
                </c:pt>
                <c:pt idx="9785">
                  <c:v>9672357.1622249987</c:v>
                </c:pt>
                <c:pt idx="9786">
                  <c:v>9671491.8094459977</c:v>
                </c:pt>
                <c:pt idx="9787">
                  <c:v>9670612.1407929976</c:v>
                </c:pt>
                <c:pt idx="9788">
                  <c:v>9669718.0939869992</c:v>
                </c:pt>
                <c:pt idx="9789">
                  <c:v>9668809.6063389983</c:v>
                </c:pt>
                <c:pt idx="9790">
                  <c:v>9667886.6147520021</c:v>
                </c:pt>
                <c:pt idx="9791">
                  <c:v>9666949.0557110012</c:v>
                </c:pt>
                <c:pt idx="9792">
                  <c:v>9665996.865282001</c:v>
                </c:pt>
                <c:pt idx="9793">
                  <c:v>9665029.9791100007</c:v>
                </c:pt>
                <c:pt idx="9794">
                  <c:v>9664048.3324129991</c:v>
                </c:pt>
                <c:pt idx="9795">
                  <c:v>9663051.8599779997</c:v>
                </c:pt>
                <c:pt idx="9796">
                  <c:v>9662040.4961590003</c:v>
                </c:pt>
                <c:pt idx="9797">
                  <c:v>9661014.1748699993</c:v>
                </c:pt>
                <c:pt idx="9798">
                  <c:v>9659972.8295859974</c:v>
                </c:pt>
                <c:pt idx="9799">
                  <c:v>9658916.3933320008</c:v>
                </c:pt>
                <c:pt idx="9800">
                  <c:v>9657844.7986859977</c:v>
                </c:pt>
                <c:pt idx="9801">
                  <c:v>9656757.9777709991</c:v>
                </c:pt>
                <c:pt idx="9802">
                  <c:v>9655655.8622510023</c:v>
                </c:pt>
                <c:pt idx="9803">
                  <c:v>9654538.383326998</c:v>
                </c:pt>
                <c:pt idx="9804">
                  <c:v>9653405.4717340004</c:v>
                </c:pt>
                <c:pt idx="9805">
                  <c:v>9652257.0577370003</c:v>
                </c:pt>
                <c:pt idx="9806">
                  <c:v>9651093.071122</c:v>
                </c:pt>
                <c:pt idx="9807">
                  <c:v>9649913.4411999974</c:v>
                </c:pt>
                <c:pt idx="9808">
                  <c:v>9648718.0967919976</c:v>
                </c:pt>
                <c:pt idx="9809">
                  <c:v>9647506.9662349988</c:v>
                </c:pt>
                <c:pt idx="9810">
                  <c:v>9646279.9773699977</c:v>
                </c:pt>
                <c:pt idx="9811">
                  <c:v>9645037.0575409979</c:v>
                </c:pt>
                <c:pt idx="9812">
                  <c:v>9643778.1335879974</c:v>
                </c:pt>
                <c:pt idx="9813">
                  <c:v>9642503.1318449974</c:v>
                </c:pt>
                <c:pt idx="9814">
                  <c:v>9641211.9781330004</c:v>
                </c:pt>
                <c:pt idx="9815">
                  <c:v>9639904.5977570005</c:v>
                </c:pt>
                <c:pt idx="9816">
                  <c:v>9638580.9154979978</c:v>
                </c:pt>
                <c:pt idx="9817">
                  <c:v>9637240.8556120042</c:v>
                </c:pt>
                <c:pt idx="9818">
                  <c:v>9635884.3418220002</c:v>
                </c:pt>
                <c:pt idx="9819">
                  <c:v>9634511.2973149959</c:v>
                </c:pt>
                <c:pt idx="9820">
                  <c:v>9633121.6447359975</c:v>
                </c:pt>
                <c:pt idx="9821">
                  <c:v>9631715.3061810005</c:v>
                </c:pt>
                <c:pt idx="9822">
                  <c:v>9630292.203193998</c:v>
                </c:pt>
                <c:pt idx="9823">
                  <c:v>9628852.2567639984</c:v>
                </c:pt>
                <c:pt idx="9824">
                  <c:v>9627395.3873110004</c:v>
                </c:pt>
                <c:pt idx="9825">
                  <c:v>9625921.5146919992</c:v>
                </c:pt>
                <c:pt idx="9826">
                  <c:v>9624430.5581870005</c:v>
                </c:pt>
                <c:pt idx="9827">
                  <c:v>9622922.436495997</c:v>
                </c:pt>
                <c:pt idx="9828">
                  <c:v>9621397.0677339993</c:v>
                </c:pt>
                <c:pt idx="9829">
                  <c:v>9619854.369425999</c:v>
                </c:pt>
                <c:pt idx="9830">
                  <c:v>9618294.258496996</c:v>
                </c:pt>
                <c:pt idx="9831">
                  <c:v>9616716.6512710005</c:v>
                </c:pt>
                <c:pt idx="9832">
                  <c:v>9615121.4634639993</c:v>
                </c:pt>
                <c:pt idx="9833">
                  <c:v>9613508.6101759989</c:v>
                </c:pt>
                <c:pt idx="9834">
                  <c:v>9611878.0058849994</c:v>
                </c:pt>
                <c:pt idx="9835">
                  <c:v>9610229.5644450001</c:v>
                </c:pt>
                <c:pt idx="9836">
                  <c:v>9608563.199072998</c:v>
                </c:pt>
                <c:pt idx="9837">
                  <c:v>9606878.8223490007</c:v>
                </c:pt>
                <c:pt idx="9838">
                  <c:v>9605176.3462059982</c:v>
                </c:pt>
                <c:pt idx="9839">
                  <c:v>9603455.6819230001</c:v>
                </c:pt>
                <c:pt idx="9840">
                  <c:v>9601716.740121996</c:v>
                </c:pt>
                <c:pt idx="9841">
                  <c:v>9599959.4307579994</c:v>
                </c:pt>
                <c:pt idx="9842">
                  <c:v>9598183.6631140001</c:v>
                </c:pt>
                <c:pt idx="9843">
                  <c:v>9596389.3457929995</c:v>
                </c:pt>
                <c:pt idx="9844">
                  <c:v>9594576.3867130019</c:v>
                </c:pt>
                <c:pt idx="9845">
                  <c:v>9592744.6930959988</c:v>
                </c:pt>
                <c:pt idx="9846">
                  <c:v>9590894.1714669988</c:v>
                </c:pt>
                <c:pt idx="9847">
                  <c:v>9589024.7276409976</c:v>
                </c:pt>
                <c:pt idx="9848">
                  <c:v>9587136.2667180002</c:v>
                </c:pt>
                <c:pt idx="9849">
                  <c:v>9585228.6930780001</c:v>
                </c:pt>
                <c:pt idx="9850">
                  <c:v>9583301.9103689976</c:v>
                </c:pt>
                <c:pt idx="9851">
                  <c:v>9581355.8215030003</c:v>
                </c:pt>
                <c:pt idx="9852">
                  <c:v>9579390.3286460005</c:v>
                </c:pt>
                <c:pt idx="9853">
                  <c:v>9577405.3332119994</c:v>
                </c:pt>
                <c:pt idx="9854">
                  <c:v>9575400.7358560003</c:v>
                </c:pt>
                <c:pt idx="9855">
                  <c:v>9573376.4364599977</c:v>
                </c:pt>
                <c:pt idx="9856">
                  <c:v>9571332.3341339994</c:v>
                </c:pt>
                <c:pt idx="9857">
                  <c:v>9569268.3272009976</c:v>
                </c:pt>
                <c:pt idx="9858">
                  <c:v>9567184.3131900001</c:v>
                </c:pt>
                <c:pt idx="9859">
                  <c:v>9565080.1888309978</c:v>
                </c:pt>
                <c:pt idx="9860">
                  <c:v>9562955.850041002</c:v>
                </c:pt>
                <c:pt idx="9861">
                  <c:v>9560811.1919209976</c:v>
                </c:pt>
                <c:pt idx="9862">
                  <c:v>9558646.1087420005</c:v>
                </c:pt>
                <c:pt idx="9863">
                  <c:v>9556460.4939399995</c:v>
                </c:pt>
                <c:pt idx="9864">
                  <c:v>9554254.2401059959</c:v>
                </c:pt>
                <c:pt idx="9865">
                  <c:v>9552027.2389759962</c:v>
                </c:pt>
                <c:pt idx="9866">
                  <c:v>9549779.381422</c:v>
                </c:pt>
                <c:pt idx="9867">
                  <c:v>9547510.5574439988</c:v>
                </c:pt>
                <c:pt idx="9868">
                  <c:v>9545220.656157</c:v>
                </c:pt>
                <c:pt idx="9869">
                  <c:v>9542909.5657860022</c:v>
                </c:pt>
                <c:pt idx="9870">
                  <c:v>9540577.1736540012</c:v>
                </c:pt>
                <c:pt idx="9871">
                  <c:v>9538223.3661720008</c:v>
                </c:pt>
                <c:pt idx="9872">
                  <c:v>9535848.0288269985</c:v>
                </c:pt>
                <c:pt idx="9873">
                  <c:v>9533451.0461759958</c:v>
                </c:pt>
                <c:pt idx="9874">
                  <c:v>9531032.3018340003</c:v>
                </c:pt>
                <c:pt idx="9875">
                  <c:v>9528591.6784609985</c:v>
                </c:pt>
                <c:pt idx="9876">
                  <c:v>9526129.0577550009</c:v>
                </c:pt>
                <c:pt idx="9877">
                  <c:v>9523644.3204399981</c:v>
                </c:pt>
                <c:pt idx="9878">
                  <c:v>9521137.3462539986</c:v>
                </c:pt>
                <c:pt idx="9879">
                  <c:v>9518608.0139380004</c:v>
                </c:pt>
                <c:pt idx="9880">
                  <c:v>9516056.2012279984</c:v>
                </c:pt>
                <c:pt idx="9881">
                  <c:v>9513481.7848400008</c:v>
                </c:pt>
                <c:pt idx="9882">
                  <c:v>9510884.640457999</c:v>
                </c:pt>
                <c:pt idx="9883">
                  <c:v>9508264.6427249983</c:v>
                </c:pt>
                <c:pt idx="9884">
                  <c:v>9505621.6652320009</c:v>
                </c:pt>
                <c:pt idx="9885">
                  <c:v>9502955.5804999974</c:v>
                </c:pt>
                <c:pt idx="9886">
                  <c:v>9500266.2599749975</c:v>
                </c:pt>
                <c:pt idx="9887">
                  <c:v>9497553.5740109999</c:v>
                </c:pt>
                <c:pt idx="9888">
                  <c:v>9494817.3918580022</c:v>
                </c:pt>
                <c:pt idx="9889">
                  <c:v>9492057.5816520024</c:v>
                </c:pt>
                <c:pt idx="9890">
                  <c:v>9489274.0103979986</c:v>
                </c:pt>
                <c:pt idx="9891">
                  <c:v>9486466.5439589992</c:v>
                </c:pt>
                <c:pt idx="9892">
                  <c:v>9483635.0470439978</c:v>
                </c:pt>
                <c:pt idx="9893">
                  <c:v>9480779.3831900004</c:v>
                </c:pt>
                <c:pt idx="9894">
                  <c:v>9477899.4147549998</c:v>
                </c:pt>
                <c:pt idx="9895">
                  <c:v>9474995.0028969981</c:v>
                </c:pt>
                <c:pt idx="9896">
                  <c:v>9472066.0075649954</c:v>
                </c:pt>
                <c:pt idx="9897">
                  <c:v>9469112.2874809988</c:v>
                </c:pt>
                <c:pt idx="9898">
                  <c:v>9466133.7001289986</c:v>
                </c:pt>
                <c:pt idx="9899">
                  <c:v>9463130.1017359979</c:v>
                </c:pt>
                <c:pt idx="9900">
                  <c:v>9460101.3472599983</c:v>
                </c:pt>
                <c:pt idx="9901">
                  <c:v>9457047.2903759982</c:v>
                </c:pt>
                <c:pt idx="9902">
                  <c:v>9453967.7834569979</c:v>
                </c:pt>
                <c:pt idx="9903">
                  <c:v>9450862.677556999</c:v>
                </c:pt>
                <c:pt idx="9904">
                  <c:v>9447731.8224030007</c:v>
                </c:pt>
                <c:pt idx="9905">
                  <c:v>9444575.066368999</c:v>
                </c:pt>
                <c:pt idx="9906">
                  <c:v>9441392.2564669959</c:v>
                </c:pt>
                <c:pt idx="9907">
                  <c:v>9438183.2383249942</c:v>
                </c:pt>
                <c:pt idx="9908">
                  <c:v>9434947.8561739996</c:v>
                </c:pt>
                <c:pt idx="9909">
                  <c:v>9431685.9528289996</c:v>
                </c:pt>
                <c:pt idx="9910">
                  <c:v>9428397.3696699999</c:v>
                </c:pt>
                <c:pt idx="9911">
                  <c:v>9425081.9466269985</c:v>
                </c:pt>
                <c:pt idx="9912">
                  <c:v>9421739.5221609976</c:v>
                </c:pt>
                <c:pt idx="9913">
                  <c:v>9418369.9332449976</c:v>
                </c:pt>
                <c:pt idx="9914">
                  <c:v>9414973.0153439995</c:v>
                </c:pt>
                <c:pt idx="9915">
                  <c:v>9411548.6023999974</c:v>
                </c:pt>
                <c:pt idx="9916">
                  <c:v>9408096.5268089976</c:v>
                </c:pt>
                <c:pt idx="9917">
                  <c:v>9404616.6194039974</c:v>
                </c:pt>
                <c:pt idx="9918">
                  <c:v>9401108.7094329987</c:v>
                </c:pt>
                <c:pt idx="9919">
                  <c:v>9397572.6245389991</c:v>
                </c:pt>
                <c:pt idx="9920">
                  <c:v>9394008.1907419991</c:v>
                </c:pt>
                <c:pt idx="9921">
                  <c:v>9390415.2324159984</c:v>
                </c:pt>
                <c:pt idx="9922">
                  <c:v>9386793.5722669978</c:v>
                </c:pt>
                <c:pt idx="9923">
                  <c:v>9383143.0313130002</c:v>
                </c:pt>
                <c:pt idx="9924">
                  <c:v>9379463.4288639985</c:v>
                </c:pt>
                <c:pt idx="9925">
                  <c:v>9375754.5824939981</c:v>
                </c:pt>
                <c:pt idx="9926">
                  <c:v>9372016.3080230001</c:v>
                </c:pt>
                <c:pt idx="9927">
                  <c:v>9368248.4194939975</c:v>
                </c:pt>
                <c:pt idx="9928">
                  <c:v>9364450.7291479986</c:v>
                </c:pt>
                <c:pt idx="9929">
                  <c:v>9360623.0473999958</c:v>
                </c:pt>
                <c:pt idx="9930">
                  <c:v>9356765.1828150004</c:v>
                </c:pt>
                <c:pt idx="9931">
                  <c:v>9352876.9420839995</c:v>
                </c:pt>
                <c:pt idx="9932">
                  <c:v>9348958.1300009973</c:v>
                </c:pt>
                <c:pt idx="9933">
                  <c:v>9345008.5494339969</c:v>
                </c:pt>
                <c:pt idx="9934">
                  <c:v>9341028.0012989976</c:v>
                </c:pt>
                <c:pt idx="9935">
                  <c:v>9337016.2845369987</c:v>
                </c:pt>
                <c:pt idx="9936">
                  <c:v>9332973.1960859988</c:v>
                </c:pt>
                <c:pt idx="9937">
                  <c:v>9328898.5308519993</c:v>
                </c:pt>
                <c:pt idx="9938">
                  <c:v>9324792.0816840008</c:v>
                </c:pt>
                <c:pt idx="9939">
                  <c:v>9320653.6393429972</c:v>
                </c:pt>
                <c:pt idx="9940">
                  <c:v>9316482.9924759977</c:v>
                </c:pt>
                <c:pt idx="9941">
                  <c:v>9312279.9275849983</c:v>
                </c:pt>
                <c:pt idx="9942">
                  <c:v>9308044.2289989982</c:v>
                </c:pt>
                <c:pt idx="9943">
                  <c:v>9303775.6788420007</c:v>
                </c:pt>
                <c:pt idx="9944">
                  <c:v>9299474.0570030008</c:v>
                </c:pt>
                <c:pt idx="9945">
                  <c:v>9295139.1411059983</c:v>
                </c:pt>
                <c:pt idx="9946">
                  <c:v>9290770.7064759955</c:v>
                </c:pt>
                <c:pt idx="9947">
                  <c:v>9286368.5261089988</c:v>
                </c:pt>
                <c:pt idx="9948">
                  <c:v>9281932.3706359994</c:v>
                </c:pt>
                <c:pt idx="9949">
                  <c:v>9277462.0082929973</c:v>
                </c:pt>
                <c:pt idx="9950">
                  <c:v>9272957.2048840001</c:v>
                </c:pt>
                <c:pt idx="9951">
                  <c:v>9268417.7237480003</c:v>
                </c:pt>
                <c:pt idx="9952">
                  <c:v>9263843.3257229999</c:v>
                </c:pt>
                <c:pt idx="9953">
                  <c:v>9259233.7691079974</c:v>
                </c:pt>
                <c:pt idx="9954">
                  <c:v>9254588.8096319996</c:v>
                </c:pt>
                <c:pt idx="9955">
                  <c:v>9249908.2004089989</c:v>
                </c:pt>
                <c:pt idx="9956">
                  <c:v>9245191.6919049975</c:v>
                </c:pt>
                <c:pt idx="9957">
                  <c:v>9240439.031899998</c:v>
                </c:pt>
                <c:pt idx="9958">
                  <c:v>9235649.9654430021</c:v>
                </c:pt>
                <c:pt idx="9959">
                  <c:v>9230824.2348180003</c:v>
                </c:pt>
                <c:pt idx="9960">
                  <c:v>9225961.5794979986</c:v>
                </c:pt>
                <c:pt idx="9961">
                  <c:v>9221061.736108996</c:v>
                </c:pt>
                <c:pt idx="9962">
                  <c:v>9216124.4383799974</c:v>
                </c:pt>
                <c:pt idx="9963">
                  <c:v>9211149.4171059988</c:v>
                </c:pt>
                <c:pt idx="9964">
                  <c:v>9206136.4001010004</c:v>
                </c:pt>
                <c:pt idx="9965">
                  <c:v>9201085.1121529993</c:v>
                </c:pt>
                <c:pt idx="9966">
                  <c:v>9195995.2749780007</c:v>
                </c:pt>
                <c:pt idx="9967">
                  <c:v>9190866.6071759984</c:v>
                </c:pt>
                <c:pt idx="9968">
                  <c:v>9185698.8241780009</c:v>
                </c:pt>
                <c:pt idx="9969">
                  <c:v>9180491.6382039972</c:v>
                </c:pt>
                <c:pt idx="9970">
                  <c:v>9175244.7582069989</c:v>
                </c:pt>
                <c:pt idx="9971">
                  <c:v>9169957.8898259979</c:v>
                </c:pt>
                <c:pt idx="9972">
                  <c:v>9164630.7353349961</c:v>
                </c:pt>
                <c:pt idx="9973">
                  <c:v>9159262.9935899992</c:v>
                </c:pt>
                <c:pt idx="9974">
                  <c:v>9153854.3599709999</c:v>
                </c:pt>
                <c:pt idx="9975">
                  <c:v>9148404.5263359956</c:v>
                </c:pt>
                <c:pt idx="9976">
                  <c:v>9142913.1809579991</c:v>
                </c:pt>
                <c:pt idx="9977">
                  <c:v>9137380.0084699988</c:v>
                </c:pt>
                <c:pt idx="9978">
                  <c:v>9131804.6898090001</c:v>
                </c:pt>
                <c:pt idx="9979">
                  <c:v>9126186.9021550007</c:v>
                </c:pt>
                <c:pt idx="9980">
                  <c:v>9120526.3188710008</c:v>
                </c:pt>
                <c:pt idx="9981">
                  <c:v>9114822.6094409972</c:v>
                </c:pt>
                <c:pt idx="9982">
                  <c:v>9109075.4394079987</c:v>
                </c:pt>
                <c:pt idx="9983">
                  <c:v>9103284.4703100007</c:v>
                </c:pt>
                <c:pt idx="9984">
                  <c:v>9097449.3596120011</c:v>
                </c:pt>
                <c:pt idx="9985">
                  <c:v>9091569.760644</c:v>
                </c:pt>
                <c:pt idx="9986">
                  <c:v>9085645.3225269988</c:v>
                </c:pt>
                <c:pt idx="9987">
                  <c:v>9079675.6901079975</c:v>
                </c:pt>
                <c:pt idx="9988">
                  <c:v>9073660.5038859993</c:v>
                </c:pt>
                <c:pt idx="9989">
                  <c:v>9067599.3999400008</c:v>
                </c:pt>
                <c:pt idx="9990">
                  <c:v>9061492.0098560005</c:v>
                </c:pt>
                <c:pt idx="9991">
                  <c:v>9055337.9606500026</c:v>
                </c:pt>
                <c:pt idx="9992">
                  <c:v>9049136.8746910021</c:v>
                </c:pt>
                <c:pt idx="9993">
                  <c:v>9042888.3696209993</c:v>
                </c:pt>
                <c:pt idx="9994">
                  <c:v>9036592.0582769979</c:v>
                </c:pt>
                <c:pt idx="9995">
                  <c:v>9030247.5486039985</c:v>
                </c:pt>
                <c:pt idx="9996">
                  <c:v>9023854.4435749985</c:v>
                </c:pt>
                <c:pt idx="9997">
                  <c:v>9017412.3411020003</c:v>
                </c:pt>
                <c:pt idx="9998">
                  <c:v>9010920.8339489996</c:v>
                </c:pt>
                <c:pt idx="9999">
                  <c:v>9004379.5096419994</c:v>
                </c:pt>
                <c:pt idx="10000">
                  <c:v>8997787.9503760003</c:v>
                </c:pt>
                <c:pt idx="10001">
                  <c:v>8991145.7329239976</c:v>
                </c:pt>
                <c:pt idx="10002">
                  <c:v>8984452.4285349958</c:v>
                </c:pt>
                <c:pt idx="10003">
                  <c:v>8977707.6028419994</c:v>
                </c:pt>
                <c:pt idx="10004">
                  <c:v>8970910.8157560024</c:v>
                </c:pt>
                <c:pt idx="10005">
                  <c:v>8964061.6213669982</c:v>
                </c:pt>
                <c:pt idx="10006">
                  <c:v>8957159.567836998</c:v>
                </c:pt>
                <c:pt idx="10007">
                  <c:v>8950204.1972909961</c:v>
                </c:pt>
                <c:pt idx="10008">
                  <c:v>8943195.0457109995</c:v>
                </c:pt>
                <c:pt idx="10009">
                  <c:v>8936131.6428180002</c:v>
                </c:pt>
                <c:pt idx="10010">
                  <c:v>8929013.511961</c:v>
                </c:pt>
                <c:pt idx="10011">
                  <c:v>8921840.1699949987</c:v>
                </c:pt>
                <c:pt idx="10012">
                  <c:v>8914611.1271659955</c:v>
                </c:pt>
                <c:pt idx="10013">
                  <c:v>8907325.8869790006</c:v>
                </c:pt>
                <c:pt idx="10014">
                  <c:v>8899983.946078999</c:v>
                </c:pt>
                <c:pt idx="10015">
                  <c:v>8892584.7941159979</c:v>
                </c:pt>
                <c:pt idx="10016">
                  <c:v>8885127.9136170018</c:v>
                </c:pt>
                <c:pt idx="10017">
                  <c:v>8877612.7798439991</c:v>
                </c:pt>
                <c:pt idx="10018">
                  <c:v>8870038.8606610019</c:v>
                </c:pt>
                <c:pt idx="10019">
                  <c:v>8862405.6163859982</c:v>
                </c:pt>
                <c:pt idx="10020">
                  <c:v>8854712.4996479992</c:v>
                </c:pt>
                <c:pt idx="10021">
                  <c:v>8846958.9552350007</c:v>
                </c:pt>
                <c:pt idx="10022">
                  <c:v>8839144.4199429993</c:v>
                </c:pt>
                <c:pt idx="10023">
                  <c:v>8831268.3224170003</c:v>
                </c:pt>
                <c:pt idx="10024">
                  <c:v>8823330.0829879995</c:v>
                </c:pt>
                <c:pt idx="10025">
                  <c:v>8815329.113510998</c:v>
                </c:pt>
                <c:pt idx="10026">
                  <c:v>8807264.817193998</c:v>
                </c:pt>
                <c:pt idx="10027">
                  <c:v>8799136.5884219985</c:v>
                </c:pt>
                <c:pt idx="10028">
                  <c:v>8790943.8125829995</c:v>
                </c:pt>
                <c:pt idx="10029">
                  <c:v>8782685.8658800013</c:v>
                </c:pt>
                <c:pt idx="10030">
                  <c:v>8774362.1151470002</c:v>
                </c:pt>
                <c:pt idx="10031">
                  <c:v>8765971.9176550005</c:v>
                </c:pt>
                <c:pt idx="10032">
                  <c:v>8757514.6209149975</c:v>
                </c:pt>
                <c:pt idx="10033">
                  <c:v>8748989.5624739993</c:v>
                </c:pt>
                <c:pt idx="10034">
                  <c:v>8740396.0697089992</c:v>
                </c:pt>
                <c:pt idx="10035">
                  <c:v>8731733.4596090019</c:v>
                </c:pt>
                <c:pt idx="10036">
                  <c:v>8723001.0385619961</c:v>
                </c:pt>
                <c:pt idx="10037">
                  <c:v>8714198.1021219976</c:v>
                </c:pt>
                <c:pt idx="10038">
                  <c:v>8705323.9347859994</c:v>
                </c:pt>
                <c:pt idx="10039">
                  <c:v>8696377.8097479995</c:v>
                </c:pt>
                <c:pt idx="10040">
                  <c:v>8687358.9886590019</c:v>
                </c:pt>
                <c:pt idx="10041">
                  <c:v>8678266.7213789988</c:v>
                </c:pt>
                <c:pt idx="10042">
                  <c:v>8669100.2457100004</c:v>
                </c:pt>
                <c:pt idx="10043">
                  <c:v>8659858.7871419974</c:v>
                </c:pt>
                <c:pt idx="10044">
                  <c:v>8650541.5585699975</c:v>
                </c:pt>
                <c:pt idx="10045">
                  <c:v>8641147.7600219976</c:v>
                </c:pt>
                <c:pt idx="10046">
                  <c:v>8631676.5783669986</c:v>
                </c:pt>
                <c:pt idx="10047">
                  <c:v>8622127.1870159972</c:v>
                </c:pt>
                <c:pt idx="10048">
                  <c:v>8612498.7456239983</c:v>
                </c:pt>
                <c:pt idx="10049">
                  <c:v>8602790.3997690007</c:v>
                </c:pt>
                <c:pt idx="10050">
                  <c:v>8593001.2806349974</c:v>
                </c:pt>
                <c:pt idx="10051">
                  <c:v>8583130.5046769995</c:v>
                </c:pt>
                <c:pt idx="10052">
                  <c:v>8573177.1732759979</c:v>
                </c:pt>
                <c:pt idx="10053">
                  <c:v>8563140.3723939992</c:v>
                </c:pt>
                <c:pt idx="10054">
                  <c:v>8553019.1722049974</c:v>
                </c:pt>
                <c:pt idx="10055">
                  <c:v>8542812.6267239973</c:v>
                </c:pt>
                <c:pt idx="10056">
                  <c:v>8532519.7734219991</c:v>
                </c:pt>
                <c:pt idx="10057">
                  <c:v>8522139.6328299977</c:v>
                </c:pt>
                <c:pt idx="10058">
                  <c:v>8511671.208127996</c:v>
                </c:pt>
                <c:pt idx="10059">
                  <c:v>8501113.4847279992</c:v>
                </c:pt>
                <c:pt idx="10060">
                  <c:v>8490465.4298349973</c:v>
                </c:pt>
                <c:pt idx="10061">
                  <c:v>8479725.992004998</c:v>
                </c:pt>
                <c:pt idx="10062">
                  <c:v>8468894.100674998</c:v>
                </c:pt>
                <c:pt idx="10063">
                  <c:v>8457968.6656970009</c:v>
                </c:pt>
                <c:pt idx="10064">
                  <c:v>8446948.5768369976</c:v>
                </c:pt>
                <c:pt idx="10065">
                  <c:v>8435832.7032730002</c:v>
                </c:pt>
                <c:pt idx="10066">
                  <c:v>8424619.8930709995</c:v>
                </c:pt>
                <c:pt idx="10067">
                  <c:v>8413308.9726440012</c:v>
                </c:pt>
                <c:pt idx="10068">
                  <c:v>8401898.7461909968</c:v>
                </c:pt>
                <c:pt idx="10069">
                  <c:v>8390387.9951269981</c:v>
                </c:pt>
                <c:pt idx="10070">
                  <c:v>8378775.4774800017</c:v>
                </c:pt>
                <c:pt idx="10071">
                  <c:v>8367059.9272799995</c:v>
                </c:pt>
                <c:pt idx="10072">
                  <c:v>8355240.0539229997</c:v>
                </c:pt>
                <c:pt idx="10073">
                  <c:v>8343314.5415100008</c:v>
                </c:pt>
                <c:pt idx="10074">
                  <c:v>8331282.0481710006</c:v>
                </c:pt>
                <c:pt idx="10075">
                  <c:v>8319141.2053580005</c:v>
                </c:pt>
                <c:pt idx="10076">
                  <c:v>8306890.6171189994</c:v>
                </c:pt>
                <c:pt idx="10077">
                  <c:v>8294528.8593469998</c:v>
                </c:pt>
                <c:pt idx="10078">
                  <c:v>8282054.4789950019</c:v>
                </c:pt>
                <c:pt idx="10079">
                  <c:v>8269465.9932749998</c:v>
                </c:pt>
                <c:pt idx="10080">
                  <c:v>8256761.88882</c:v>
                </c:pt>
                <c:pt idx="10081">
                  <c:v>8243940.6208149986</c:v>
                </c:pt>
                <c:pt idx="10082">
                  <c:v>8231000.6121059991</c:v>
                </c:pt>
                <c:pt idx="10083">
                  <c:v>8217940.2522650007</c:v>
                </c:pt>
                <c:pt idx="10084">
                  <c:v>8204757.8966309996</c:v>
                </c:pt>
                <c:pt idx="10085">
                  <c:v>8191451.8653070005</c:v>
                </c:pt>
                <c:pt idx="10086">
                  <c:v>8178020.4421230005</c:v>
                </c:pt>
                <c:pt idx="10087">
                  <c:v>8164461.8735650005</c:v>
                </c:pt>
                <c:pt idx="10088">
                  <c:v>8150774.3676519999</c:v>
                </c:pt>
                <c:pt idx="10089">
                  <c:v>8136956.0927839996</c:v>
                </c:pt>
                <c:pt idx="10090">
                  <c:v>8123005.1765319994</c:v>
                </c:pt>
                <c:pt idx="10091">
                  <c:v>8108919.7043940006</c:v>
                </c:pt>
                <c:pt idx="10092">
                  <c:v>8094697.7184880003</c:v>
                </c:pt>
                <c:pt idx="10093">
                  <c:v>8080337.2162099993</c:v>
                </c:pt>
                <c:pt idx="10094">
                  <c:v>8065836.148825</c:v>
                </c:pt>
                <c:pt idx="10095">
                  <c:v>8051192.4200059995</c:v>
                </c:pt>
                <c:pt idx="10096">
                  <c:v>8036403.8843169995</c:v>
                </c:pt>
                <c:pt idx="10097">
                  <c:v>8021468.3456299994</c:v>
                </c:pt>
                <c:pt idx="10098">
                  <c:v>8006383.5554780001</c:v>
                </c:pt>
                <c:pt idx="10099">
                  <c:v>7991147.2113410011</c:v>
                </c:pt>
                <c:pt idx="10100">
                  <c:v>7975756.9548589997</c:v>
                </c:pt>
                <c:pt idx="10101">
                  <c:v>7960210.3699669996</c:v>
                </c:pt>
                <c:pt idx="10102">
                  <c:v>7944504.9809580008</c:v>
                </c:pt>
                <c:pt idx="10103">
                  <c:v>7928638.250453</c:v>
                </c:pt>
                <c:pt idx="10104">
                  <c:v>7912607.5772900004</c:v>
                </c:pt>
                <c:pt idx="10105">
                  <c:v>7896410.2943159994</c:v>
                </c:pt>
                <c:pt idx="10106">
                  <c:v>7880043.666087999</c:v>
                </c:pt>
                <c:pt idx="10107">
                  <c:v>7863504.8864600006</c:v>
                </c:pt>
                <c:pt idx="10108">
                  <c:v>7846791.0760730002</c:v>
                </c:pt>
                <c:pt idx="10109">
                  <c:v>7829899.279724</c:v>
                </c:pt>
                <c:pt idx="10110">
                  <c:v>7812826.4636149993</c:v>
                </c:pt>
                <c:pt idx="10111">
                  <c:v>7795569.5124780005</c:v>
                </c:pt>
                <c:pt idx="10112">
                  <c:v>7778125.2265569996</c:v>
                </c:pt>
                <c:pt idx="10113">
                  <c:v>7760490.3184590004</c:v>
                </c:pt>
                <c:pt idx="10114">
                  <c:v>7742661.4098429997</c:v>
                </c:pt>
                <c:pt idx="10115">
                  <c:v>7724635.0279580001</c:v>
                </c:pt>
                <c:pt idx="10116">
                  <c:v>7706407.6020019995</c:v>
                </c:pt>
                <c:pt idx="10117">
                  <c:v>7687975.4593159994</c:v>
                </c:pt>
                <c:pt idx="10118">
                  <c:v>7669334.8213740001</c:v>
                </c:pt>
                <c:pt idx="10119">
                  <c:v>7650481.7995799994</c:v>
                </c:pt>
                <c:pt idx="10120">
                  <c:v>7631412.3908439996</c:v>
                </c:pt>
                <c:pt idx="10121">
                  <c:v>7612122.4729410019</c:v>
                </c:pt>
                <c:pt idx="10122">
                  <c:v>7592607.7996189995</c:v>
                </c:pt>
                <c:pt idx="10123">
                  <c:v>7572863.9954520008</c:v>
                </c:pt>
                <c:pt idx="10124">
                  <c:v>7552886.5504200002</c:v>
                </c:pt>
                <c:pt idx="10125">
                  <c:v>7532670.8142029988</c:v>
                </c:pt>
                <c:pt idx="10126">
                  <c:v>7512211.9901519995</c:v>
                </c:pt>
                <c:pt idx="10127">
                  <c:v>7491505.1289410004</c:v>
                </c:pt>
                <c:pt idx="10128">
                  <c:v>7470545.1218579989</c:v>
                </c:pt>
                <c:pt idx="10129">
                  <c:v>7449326.6937209992</c:v>
                </c:pt>
                <c:pt idx="10130">
                  <c:v>7427844.3953900002</c:v>
                </c:pt>
                <c:pt idx="10131">
                  <c:v>7406092.5958419992</c:v>
                </c:pt>
                <c:pt idx="10132">
                  <c:v>7384065.473793</c:v>
                </c:pt>
                <c:pt idx="10133">
                  <c:v>7361757.0088149998</c:v>
                </c:pt>
                <c:pt idx="10134">
                  <c:v>7339160.9719220018</c:v>
                </c:pt>
                <c:pt idx="10135">
                  <c:v>7316270.9155940004</c:v>
                </c:pt>
                <c:pt idx="10136">
                  <c:v>7293080.1631739987</c:v>
                </c:pt>
                <c:pt idx="10137">
                  <c:v>7269581.7976179998</c:v>
                </c:pt>
                <c:pt idx="10138">
                  <c:v>7245768.6495199995</c:v>
                </c:pt>
                <c:pt idx="10139">
                  <c:v>7221633.2843920002</c:v>
                </c:pt>
                <c:pt idx="10140">
                  <c:v>7197167.9890970001</c:v>
                </c:pt>
                <c:pt idx="10141">
                  <c:v>7172364.7574040005</c:v>
                </c:pt>
                <c:pt idx="10142">
                  <c:v>7147215.2745819995</c:v>
                </c:pt>
                <c:pt idx="10143">
                  <c:v>7121710.9009390008</c:v>
                </c:pt>
                <c:pt idx="10144">
                  <c:v>7095842.6542459996</c:v>
                </c:pt>
                <c:pt idx="10145">
                  <c:v>7069601.1909290003</c:v>
                </c:pt>
                <c:pt idx="10146">
                  <c:v>7042976.7859400008</c:v>
                </c:pt>
                <c:pt idx="10147">
                  <c:v>7015959.3111749999</c:v>
                </c:pt>
                <c:pt idx="10148">
                  <c:v>6988538.2123310007</c:v>
                </c:pt>
                <c:pt idx="10149">
                  <c:v>6960702.4840430003</c:v>
                </c:pt>
                <c:pt idx="10150">
                  <c:v>6932440.6431599995</c:v>
                </c:pt>
                <c:pt idx="10151">
                  <c:v>6903740.6999779996</c:v>
                </c:pt>
                <c:pt idx="10152">
                  <c:v>6874590.1272399994</c:v>
                </c:pt>
                <c:pt idx="10153">
                  <c:v>6844975.8266969994</c:v>
                </c:pt>
                <c:pt idx="10154">
                  <c:v>6814884.0929760002</c:v>
                </c:pt>
                <c:pt idx="10155">
                  <c:v>6784300.574515</c:v>
                </c:pt>
                <c:pt idx="10156">
                  <c:v>6753210.2312390003</c:v>
                </c:pt>
                <c:pt idx="10157">
                  <c:v>6721597.2886700016</c:v>
                </c:pt>
                <c:pt idx="10158">
                  <c:v>6689445.1880879998</c:v>
                </c:pt>
                <c:pt idx="10159">
                  <c:v>6656736.5323170004</c:v>
                </c:pt>
                <c:pt idx="10160">
                  <c:v>6623453.0266779996</c:v>
                </c:pt>
                <c:pt idx="10161">
                  <c:v>6589575.4145640004</c:v>
                </c:pt>
                <c:pt idx="10162">
                  <c:v>6555083.4070430007</c:v>
                </c:pt>
                <c:pt idx="10163">
                  <c:v>6519955.6057869988</c:v>
                </c:pt>
                <c:pt idx="10164">
                  <c:v>6484169.4185720002</c:v>
                </c:pt>
                <c:pt idx="10165">
                  <c:v>6447700.9664360005</c:v>
                </c:pt>
                <c:pt idx="10166">
                  <c:v>6410524.9814950014</c:v>
                </c:pt>
                <c:pt idx="10167">
                  <c:v>6372614.6942459997</c:v>
                </c:pt>
                <c:pt idx="10168">
                  <c:v>6333941.7090159999</c:v>
                </c:pt>
                <c:pt idx="10169">
                  <c:v>6294475.8660219992</c:v>
                </c:pt>
                <c:pt idx="10170">
                  <c:v>6254185.0882430002</c:v>
                </c:pt>
                <c:pt idx="10171">
                  <c:v>6213035.211046</c:v>
                </c:pt>
                <c:pt idx="10172">
                  <c:v>6170989.7921460001</c:v>
                </c:pt>
                <c:pt idx="10173">
                  <c:v>6128009.8990779994</c:v>
                </c:pt>
                <c:pt idx="10174">
                  <c:v>6084053.8708929997</c:v>
                </c:pt>
                <c:pt idx="10175">
                  <c:v>6039077.0501719993</c:v>
                </c:pt>
                <c:pt idx="10176">
                  <c:v>5993031.4807670005</c:v>
                </c:pt>
                <c:pt idx="10177">
                  <c:v>5945865.5658169985</c:v>
                </c:pt>
                <c:pt idx="10178">
                  <c:v>5897523.6795229996</c:v>
                </c:pt>
                <c:pt idx="10179">
                  <c:v>5847945.7249019993</c:v>
                </c:pt>
                <c:pt idx="10180">
                  <c:v>5797066.6281219991</c:v>
                </c:pt>
                <c:pt idx="10181">
                  <c:v>5744815.7580780005</c:v>
                </c:pt>
                <c:pt idx="10182">
                  <c:v>5691116.2573620016</c:v>
                </c:pt>
                <c:pt idx="10183">
                  <c:v>5635884.2677410003</c:v>
                </c:pt>
                <c:pt idx="10184">
                  <c:v>5579028.0292529985</c:v>
                </c:pt>
                <c:pt idx="10185">
                  <c:v>5520446.8270990001</c:v>
                </c:pt>
                <c:pt idx="10186">
                  <c:v>5460029.7539960006</c:v>
                </c:pt>
                <c:pt idx="10187">
                  <c:v>5397654.247355001</c:v>
                </c:pt>
                <c:pt idx="10188">
                  <c:v>5333184.3496599998</c:v>
                </c:pt>
                <c:pt idx="10189">
                  <c:v>5266468.6259919992</c:v>
                </c:pt>
                <c:pt idx="10190">
                  <c:v>5197337.6533119986</c:v>
                </c:pt>
                <c:pt idx="10191">
                  <c:v>5125600.9700020002</c:v>
                </c:pt>
                <c:pt idx="10192">
                  <c:v>5051043.3385050008</c:v>
                </c:pt>
                <c:pt idx="10193">
                  <c:v>4973420.1243699994</c:v>
                </c:pt>
                <c:pt idx="10194">
                  <c:v>4892451.5255079996</c:v>
                </c:pt>
                <c:pt idx="10195">
                  <c:v>4807815.2860020008</c:v>
                </c:pt>
                <c:pt idx="10196">
                  <c:v>4719137.3843879998</c:v>
                </c:pt>
                <c:pt idx="10197">
                  <c:v>4625979.9721310008</c:v>
                </c:pt>
                <c:pt idx="10198">
                  <c:v>4527825.5139359999</c:v>
                </c:pt>
                <c:pt idx="10199">
                  <c:v>4424055.5789110009</c:v>
                </c:pt>
                <c:pt idx="10200">
                  <c:v>4313921.9314560015</c:v>
                </c:pt>
                <c:pt idx="10201">
                  <c:v>4196506.2573880004</c:v>
                </c:pt>
                <c:pt idx="10202">
                  <c:v>4070662.629501</c:v>
                </c:pt>
                <c:pt idx="10203">
                  <c:v>3934932.8717240002</c:v>
                </c:pt>
                <c:pt idx="10204">
                  <c:v>3787417.6734539997</c:v>
                </c:pt>
                <c:pt idx="10205">
                  <c:v>3625572.0030489997</c:v>
                </c:pt>
              </c:numCache>
            </c:numRef>
          </c:yVal>
          <c:smooth val="1"/>
        </c:ser>
        <c:ser>
          <c:idx val="1"/>
          <c:order val="1"/>
          <c:tx>
            <c:v>earth</c:v>
          </c:tx>
          <c:spPr>
            <a:ln w="25400"/>
          </c:spPr>
          <c:marker>
            <c:symbol val="none"/>
          </c:marker>
          <c:xVal>
            <c:numRef>
              <c:f>Sheet1!$H:$H</c:f>
              <c:numCache>
                <c:formatCode>General</c:formatCode>
                <c:ptCount val="1048576"/>
                <c:pt idx="0">
                  <c:v>-6000000</c:v>
                </c:pt>
                <c:pt idx="1">
                  <c:v>-5000000</c:v>
                </c:pt>
                <c:pt idx="2">
                  <c:v>-4000000</c:v>
                </c:pt>
                <c:pt idx="3">
                  <c:v>-3000000</c:v>
                </c:pt>
                <c:pt idx="4">
                  <c:v>-2000000</c:v>
                </c:pt>
                <c:pt idx="5">
                  <c:v>-1000000</c:v>
                </c:pt>
                <c:pt idx="6">
                  <c:v>0</c:v>
                </c:pt>
                <c:pt idx="7">
                  <c:v>1000000</c:v>
                </c:pt>
                <c:pt idx="8">
                  <c:v>2000000</c:v>
                </c:pt>
                <c:pt idx="9">
                  <c:v>3000000</c:v>
                </c:pt>
                <c:pt idx="10">
                  <c:v>4000000</c:v>
                </c:pt>
                <c:pt idx="11">
                  <c:v>5000000</c:v>
                </c:pt>
                <c:pt idx="12">
                  <c:v>6000000</c:v>
                </c:pt>
              </c:numCache>
            </c:numRef>
          </c:xVal>
          <c:yVal>
            <c:numRef>
              <c:f>Sheet1!$I:$I</c:f>
              <c:numCache>
                <c:formatCode>General</c:formatCode>
                <c:ptCount val="1048576"/>
                <c:pt idx="0">
                  <c:v>0</c:v>
                </c:pt>
                <c:pt idx="1">
                  <c:v>3316624.7903553993</c:v>
                </c:pt>
                <c:pt idx="2">
                  <c:v>4472135.95499958</c:v>
                </c:pt>
                <c:pt idx="3">
                  <c:v>5196152.422706631</c:v>
                </c:pt>
                <c:pt idx="4">
                  <c:v>5656854.2494923798</c:v>
                </c:pt>
                <c:pt idx="5">
                  <c:v>5916079.7830996159</c:v>
                </c:pt>
                <c:pt idx="6">
                  <c:v>6000000</c:v>
                </c:pt>
                <c:pt idx="7">
                  <c:v>5916079.7830996159</c:v>
                </c:pt>
                <c:pt idx="8">
                  <c:v>5656854.2494923798</c:v>
                </c:pt>
                <c:pt idx="9">
                  <c:v>5196152.422706631</c:v>
                </c:pt>
                <c:pt idx="10">
                  <c:v>4472135.95499958</c:v>
                </c:pt>
                <c:pt idx="11">
                  <c:v>3316624.7903553993</c:v>
                </c:pt>
                <c:pt idx="12">
                  <c:v>0</c:v>
                </c:pt>
              </c:numCache>
            </c:numRef>
          </c:yVal>
          <c:smooth val="1"/>
        </c:ser>
        <c:ser>
          <c:idx val="2"/>
          <c:order val="2"/>
          <c:tx>
            <c:v>moon</c:v>
          </c:tx>
          <c:spPr>
            <a:ln w="25400">
              <a:solidFill>
                <a:schemeClr val="accent1"/>
              </a:solidFill>
            </a:ln>
          </c:spPr>
          <c:marker>
            <c:symbol val="none"/>
          </c:marker>
          <c:xVal>
            <c:numRef>
              <c:f>Sheet1!$K:$K</c:f>
              <c:numCache>
                <c:formatCode>General</c:formatCode>
                <c:ptCount val="1048576"/>
                <c:pt idx="2">
                  <c:v>383263000</c:v>
                </c:pt>
                <c:pt idx="3">
                  <c:v>383500000</c:v>
                </c:pt>
                <c:pt idx="4">
                  <c:v>384000000</c:v>
                </c:pt>
                <c:pt idx="5">
                  <c:v>384500000</c:v>
                </c:pt>
                <c:pt idx="6">
                  <c:v>385000000</c:v>
                </c:pt>
                <c:pt idx="7">
                  <c:v>385500000</c:v>
                </c:pt>
                <c:pt idx="8">
                  <c:v>386000000</c:v>
                </c:pt>
                <c:pt idx="9">
                  <c:v>386500000</c:v>
                </c:pt>
                <c:pt idx="10">
                  <c:v>386737000</c:v>
                </c:pt>
              </c:numCache>
            </c:numRef>
          </c:xVal>
          <c:yVal>
            <c:numRef>
              <c:f>Sheet1!$L:$L</c:f>
              <c:numCache>
                <c:formatCode>General</c:formatCode>
                <c:ptCount val="1048576"/>
                <c:pt idx="2">
                  <c:v>0</c:v>
                </c:pt>
                <c:pt idx="3">
                  <c:v>875881.8413461945</c:v>
                </c:pt>
                <c:pt idx="4">
                  <c:v>1420270.7488362915</c:v>
                </c:pt>
                <c:pt idx="5">
                  <c:v>1663480.9887702351</c:v>
                </c:pt>
                <c:pt idx="6">
                  <c:v>1737000</c:v>
                </c:pt>
                <c:pt idx="7">
                  <c:v>1663480.9887702351</c:v>
                </c:pt>
                <c:pt idx="8">
                  <c:v>1420270.7488362915</c:v>
                </c:pt>
                <c:pt idx="9">
                  <c:v>875881.8413461945</c:v>
                </c:pt>
                <c:pt idx="10">
                  <c:v>0</c:v>
                </c:pt>
              </c:numCache>
            </c:numRef>
          </c:yVal>
          <c:smooth val="1"/>
        </c:ser>
        <c:axId val="139465088"/>
        <c:axId val="139466624"/>
      </c:scatterChart>
      <c:valAx>
        <c:axId val="139465088"/>
        <c:scaling>
          <c:orientation val="minMax"/>
          <c:max val="400000000"/>
        </c:scaling>
        <c:axPos val="b"/>
        <c:numFmt formatCode="General" sourceLinked="1"/>
        <c:tickLblPos val="nextTo"/>
        <c:crossAx val="139466624"/>
        <c:crosses val="autoZero"/>
        <c:crossBetween val="midCat"/>
      </c:valAx>
      <c:valAx>
        <c:axId val="139466624"/>
        <c:scaling>
          <c:orientation val="minMax"/>
        </c:scaling>
        <c:axPos val="l"/>
        <c:majorGridlines/>
        <c:numFmt formatCode="General" sourceLinked="1"/>
        <c:tickLblPos val="nextTo"/>
        <c:crossAx val="139465088"/>
        <c:crosses val="autoZero"/>
        <c:crossBetween val="midCat"/>
      </c:valAx>
    </c:plotArea>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GB"/>
  <c:chart>
    <c:plotArea>
      <c:layout>
        <c:manualLayout>
          <c:layoutTarget val="inner"/>
          <c:xMode val="edge"/>
          <c:yMode val="edge"/>
          <c:x val="4.6276667339659468E-2"/>
          <c:y val="6.0389788635739773E-2"/>
          <c:w val="0.88208341745743324"/>
          <c:h val="0.87922042272852063"/>
        </c:manualLayout>
      </c:layout>
      <c:scatterChart>
        <c:scatterStyle val="smoothMarker"/>
        <c:ser>
          <c:idx val="0"/>
          <c:order val="0"/>
          <c:tx>
            <c:strRef>
              <c:f>Sheet1!$B$1</c:f>
              <c:strCache>
                <c:ptCount val="1"/>
                <c:pt idx="0">
                  <c:v>x</c:v>
                </c:pt>
              </c:strCache>
            </c:strRef>
          </c:tx>
          <c:spPr>
            <a:ln w="12700" cap="rnd">
              <a:solidFill>
                <a:srgbClr val="0070C0">
                  <a:alpha val="50000"/>
                </a:srgbClr>
              </a:solidFill>
              <a:round/>
            </a:ln>
            <a:effectLst/>
          </c:spPr>
          <c:marker>
            <c:symbol val="none"/>
          </c:marker>
          <c:xVal>
            <c:numRef>
              <c:f>Sheet1!$B$2:$B$1000000</c:f>
              <c:numCache>
                <c:formatCode>General</c:formatCode>
                <c:ptCount val="999999"/>
                <c:pt idx="0">
                  <c:v>-7000000</c:v>
                </c:pt>
                <c:pt idx="1">
                  <c:v>-6985312.04079</c:v>
                </c:pt>
                <c:pt idx="2">
                  <c:v>-6941484.9353500018</c:v>
                </c:pt>
                <c:pt idx="3">
                  <c:v>-6869212.7256859997</c:v>
                </c:pt>
                <c:pt idx="4">
                  <c:v>-6769600.2669280004</c:v>
                </c:pt>
                <c:pt idx="5">
                  <c:v>-6644093.4982730001</c:v>
                </c:pt>
                <c:pt idx="6">
                  <c:v>-6494395.8869139999</c:v>
                </c:pt>
                <c:pt idx="7">
                  <c:v>-6322380.9817260001</c:v>
                </c:pt>
                <c:pt idx="8">
                  <c:v>-6130009.6380550014</c:v>
                </c:pt>
                <c:pt idx="9">
                  <c:v>-5919257.9814440012</c:v>
                </c:pt>
                <c:pt idx="10">
                  <c:v>-5692059.3915379997</c:v>
                </c:pt>
                <c:pt idx="11">
                  <c:v>-5450261.342247</c:v>
                </c:pt>
                <c:pt idx="12">
                  <c:v>-5195596.1615199996</c:v>
                </c:pt>
                <c:pt idx="13">
                  <c:v>-4929663.7320850007</c:v>
                </c:pt>
                <c:pt idx="14">
                  <c:v>-4653923.729257999</c:v>
                </c:pt>
                <c:pt idx="15">
                  <c:v>-4369695.000453</c:v>
                </c:pt>
                <c:pt idx="16">
                  <c:v>-4078159.9534439989</c:v>
                </c:pt>
                <c:pt idx="17">
                  <c:v>-3780372.1956219994</c:v>
                </c:pt>
                <c:pt idx="18">
                  <c:v>-3477266.0601809998</c:v>
                </c:pt>
                <c:pt idx="19">
                  <c:v>-3169667.0142089999</c:v>
                </c:pt>
                <c:pt idx="20">
                  <c:v>-2858302.2441980005</c:v>
                </c:pt>
                <c:pt idx="21">
                  <c:v>-2543810.9514839994</c:v>
                </c:pt>
                <c:pt idx="22">
                  <c:v>-2226754.0683449996</c:v>
                </c:pt>
                <c:pt idx="23">
                  <c:v>-1907623.2342719999</c:v>
                </c:pt>
                <c:pt idx="24">
                  <c:v>-1586848.9614319999</c:v>
                </c:pt>
                <c:pt idx="25">
                  <c:v>-1264807.9780679999</c:v>
                </c:pt>
                <c:pt idx="26">
                  <c:v>-941829.7764979999</c:v>
                </c:pt>
                <c:pt idx="27">
                  <c:v>-618202.41474899987</c:v>
                </c:pt>
                <c:pt idx="28">
                  <c:v>-294177.63259399997</c:v>
                </c:pt>
                <c:pt idx="29">
                  <c:v>30024.652655999995</c:v>
                </c:pt>
                <c:pt idx="30">
                  <c:v>354212.40526899998</c:v>
                </c:pt>
                <c:pt idx="31">
                  <c:v>678218.02257099992</c:v>
                </c:pt>
                <c:pt idx="32">
                  <c:v>1001895.3206360001</c:v>
                </c:pt>
                <c:pt idx="33">
                  <c:v>1325116.901142</c:v>
                </c:pt>
                <c:pt idx="34">
                  <c:v>1647771.8517539999</c:v>
                </c:pt>
                <c:pt idx="35">
                  <c:v>1969763.7376399999</c:v>
                </c:pt>
                <c:pt idx="36">
                  <c:v>2291008.8466849998</c:v>
                </c:pt>
                <c:pt idx="37">
                  <c:v>2611434.6555999997</c:v>
                </c:pt>
                <c:pt idx="38">
                  <c:v>2930978.4881879995</c:v>
                </c:pt>
                <c:pt idx="39">
                  <c:v>3249586.3408089997</c:v>
                </c:pt>
                <c:pt idx="40">
                  <c:v>3567211.8532659994</c:v>
                </c:pt>
                <c:pt idx="41">
                  <c:v>3883815.4062939999</c:v>
                </c:pt>
                <c:pt idx="42">
                  <c:v>4199363.329247999</c:v>
                </c:pt>
                <c:pt idx="43">
                  <c:v>4513827.2038559997</c:v>
                </c:pt>
                <c:pt idx="44">
                  <c:v>4827183.2517200001</c:v>
                </c:pt>
                <c:pt idx="45">
                  <c:v>5139411.7949350001</c:v>
                </c:pt>
                <c:pt idx="46">
                  <c:v>5450496.7805950008</c:v>
                </c:pt>
                <c:pt idx="47">
                  <c:v>5760425.3611739995</c:v>
                </c:pt>
                <c:pt idx="48">
                  <c:v>6069187.5238379985</c:v>
                </c:pt>
                <c:pt idx="49">
                  <c:v>6376775.7626529997</c:v>
                </c:pt>
                <c:pt idx="50">
                  <c:v>6683184.7884310009</c:v>
                </c:pt>
                <c:pt idx="51">
                  <c:v>6988411.2716580005</c:v>
                </c:pt>
                <c:pt idx="52">
                  <c:v>7292453.6145149991</c:v>
                </c:pt>
                <c:pt idx="53">
                  <c:v>7595311.7485240009</c:v>
                </c:pt>
                <c:pt idx="54">
                  <c:v>7896986.9547879994</c:v>
                </c:pt>
                <c:pt idx="55">
                  <c:v>8197481.7041729996</c:v>
                </c:pt>
                <c:pt idx="56">
                  <c:v>8496799.5151179992</c:v>
                </c:pt>
                <c:pt idx="57">
                  <c:v>8794944.8270279989</c:v>
                </c:pt>
                <c:pt idx="58">
                  <c:v>9091922.887486998</c:v>
                </c:pt>
                <c:pt idx="59">
                  <c:v>9387739.6517030019</c:v>
                </c:pt>
                <c:pt idx="60">
                  <c:v>9682401.6928259972</c:v>
                </c:pt>
                <c:pt idx="61">
                  <c:v>9975916.1219190005</c:v>
                </c:pt>
                <c:pt idx="62">
                  <c:v>10268290.516503999</c:v>
                </c:pt>
                <c:pt idx="63">
                  <c:v>10559532.856761999</c:v>
                </c:pt>
                <c:pt idx="64">
                  <c:v>10849651.468532</c:v>
                </c:pt>
                <c:pt idx="65">
                  <c:v>11138654.972383002</c:v>
                </c:pt>
                <c:pt idx="66">
                  <c:v>11426552.238106998</c:v>
                </c:pt>
                <c:pt idx="67">
                  <c:v>11713352.344045</c:v>
                </c:pt>
                <c:pt idx="68">
                  <c:v>11999064.540754</c:v>
                </c:pt>
                <c:pt idx="69">
                  <c:v>12283698.218523996</c:v>
                </c:pt>
                <c:pt idx="70">
                  <c:v>12567262.878380002</c:v>
                </c:pt>
                <c:pt idx="71">
                  <c:v>12849768.106176998</c:v>
                </c:pt>
                <c:pt idx="72">
                  <c:v>13131223.549483998</c:v>
                </c:pt>
                <c:pt idx="73">
                  <c:v>13411638.896962</c:v>
                </c:pt>
                <c:pt idx="74">
                  <c:v>13691023.859982004</c:v>
                </c:pt>
                <c:pt idx="75">
                  <c:v>13969388.156257</c:v>
                </c:pt>
                <c:pt idx="76">
                  <c:v>14246741.495286999</c:v>
                </c:pt>
                <c:pt idx="77">
                  <c:v>14523093.565415002</c:v>
                </c:pt>
                <c:pt idx="78">
                  <c:v>14798454.022361998</c:v>
                </c:pt>
                <c:pt idx="79">
                  <c:v>15072832.479062</c:v>
                </c:pt>
                <c:pt idx="80">
                  <c:v>15346238.496688999</c:v>
                </c:pt>
                <c:pt idx="81">
                  <c:v>15618681.576742003</c:v>
                </c:pt>
                <c:pt idx="82">
                  <c:v>15890171.154096</c:v>
                </c:pt>
                <c:pt idx="83">
                  <c:v>16160716.590907</c:v>
                </c:pt>
                <c:pt idx="84">
                  <c:v>16430327.171303</c:v>
                </c:pt>
                <c:pt idx="85">
                  <c:v>16699012.096767001</c:v>
                </c:pt>
                <c:pt idx="86">
                  <c:v>16966780.482154999</c:v>
                </c:pt>
                <c:pt idx="87">
                  <c:v>17233641.352281999</c:v>
                </c:pt>
                <c:pt idx="88">
                  <c:v>17499603.639015</c:v>
                </c:pt>
                <c:pt idx="89">
                  <c:v>17764676.178825002</c:v>
                </c:pt>
                <c:pt idx="90">
                  <c:v>18028867.710762005</c:v>
                </c:pt>
                <c:pt idx="91">
                  <c:v>18292186.874790005</c:v>
                </c:pt>
                <c:pt idx="92">
                  <c:v>18554642.210464999</c:v>
                </c:pt>
                <c:pt idx="93">
                  <c:v>18816242.155912001</c:v>
                </c:pt>
                <c:pt idx="94">
                  <c:v>19076995.047065996</c:v>
                </c:pt>
                <c:pt idx="95">
                  <c:v>19336909.117165003</c:v>
                </c:pt>
                <c:pt idx="96">
                  <c:v>19595992.496452</c:v>
                </c:pt>
                <c:pt idx="97">
                  <c:v>19854253.212074999</c:v>
                </c:pt>
                <c:pt idx="98">
                  <c:v>20111699.188159004</c:v>
                </c:pt>
                <c:pt idx="99">
                  <c:v>20368338.246037997</c:v>
                </c:pt>
                <c:pt idx="100">
                  <c:v>20624178.104612999</c:v>
                </c:pt>
                <c:pt idx="101">
                  <c:v>20879226.380849995</c:v>
                </c:pt>
                <c:pt idx="102">
                  <c:v>21133490.590372</c:v>
                </c:pt>
                <c:pt idx="103">
                  <c:v>21386978.148155004</c:v>
                </c:pt>
                <c:pt idx="104">
                  <c:v>21639696.369309001</c:v>
                </c:pt>
                <c:pt idx="105">
                  <c:v>21891652.469931997</c:v>
                </c:pt>
                <c:pt idx="106">
                  <c:v>22142853.568029001</c:v>
                </c:pt>
                <c:pt idx="107">
                  <c:v>22393306.684489999</c:v>
                </c:pt>
                <c:pt idx="108">
                  <c:v>22643018.744120006</c:v>
                </c:pt>
                <c:pt idx="109">
                  <c:v>22891996.576701999</c:v>
                </c:pt>
                <c:pt idx="110">
                  <c:v>23140246.918109003</c:v>
                </c:pt>
                <c:pt idx="111">
                  <c:v>23387776.411435995</c:v>
                </c:pt>
                <c:pt idx="112">
                  <c:v>23634591.608165003</c:v>
                </c:pt>
                <c:pt idx="113">
                  <c:v>23880698.969346996</c:v>
                </c:pt>
                <c:pt idx="114">
                  <c:v>24126104.866800997</c:v>
                </c:pt>
                <c:pt idx="115">
                  <c:v>24370815.584328</c:v>
                </c:pt>
                <c:pt idx="116">
                  <c:v>24614837.318934005</c:v>
                </c:pt>
                <c:pt idx="117">
                  <c:v>24858176.182055999</c:v>
                </c:pt>
                <c:pt idx="118">
                  <c:v>25100838.200800996</c:v>
                </c:pt>
                <c:pt idx="119">
                  <c:v>25342829.319171</c:v>
                </c:pt>
                <c:pt idx="120">
                  <c:v>25584155.399308</c:v>
                </c:pt>
                <c:pt idx="121">
                  <c:v>25824822.222713996</c:v>
                </c:pt>
                <c:pt idx="122">
                  <c:v>26064835.491483998</c:v>
                </c:pt>
                <c:pt idx="123">
                  <c:v>26304200.829523001</c:v>
                </c:pt>
                <c:pt idx="124">
                  <c:v>26542923.783759996</c:v>
                </c:pt>
                <c:pt idx="125">
                  <c:v>26781009.825348996</c:v>
                </c:pt>
                <c:pt idx="126">
                  <c:v>27018464.350864999</c:v>
                </c:pt>
                <c:pt idx="127">
                  <c:v>27255292.683487002</c:v>
                </c:pt>
                <c:pt idx="128">
                  <c:v>27491500.074166004</c:v>
                </c:pt>
                <c:pt idx="129">
                  <c:v>27727091.702785999</c:v>
                </c:pt>
                <c:pt idx="130">
                  <c:v>27962072.679308999</c:v>
                </c:pt>
                <c:pt idx="131">
                  <c:v>28196448.044906005</c:v>
                </c:pt>
                <c:pt idx="132">
                  <c:v>28430222.773074996</c:v>
                </c:pt>
                <c:pt idx="133">
                  <c:v>28663401.770744</c:v>
                </c:pt>
                <c:pt idx="134">
                  <c:v>28895989.879356004</c:v>
                </c:pt>
                <c:pt idx="135">
                  <c:v>29127991.875946</c:v>
                </c:pt>
                <c:pt idx="136">
                  <c:v>29359412.474197999</c:v>
                </c:pt>
                <c:pt idx="137">
                  <c:v>29590256.325482</c:v>
                </c:pt>
                <c:pt idx="138">
                  <c:v>29820528.019885</c:v>
                </c:pt>
                <c:pt idx="139">
                  <c:v>30050232.087218996</c:v>
                </c:pt>
                <c:pt idx="140">
                  <c:v>30279372.998013996</c:v>
                </c:pt>
                <c:pt idx="141">
                  <c:v>30507955.164501999</c:v>
                </c:pt>
                <c:pt idx="142">
                  <c:v>30735982.941570994</c:v>
                </c:pt>
                <c:pt idx="143">
                  <c:v>30963460.627719</c:v>
                </c:pt>
                <c:pt idx="144">
                  <c:v>31190392.465980995</c:v>
                </c:pt>
                <c:pt idx="145">
                  <c:v>31416782.644846998</c:v>
                </c:pt>
                <c:pt idx="146">
                  <c:v>31642635.299157999</c:v>
                </c:pt>
                <c:pt idx="147">
                  <c:v>31867954.510995001</c:v>
                </c:pt>
                <c:pt idx="148">
                  <c:v>32092744.310543001</c:v>
                </c:pt>
                <c:pt idx="149">
                  <c:v>32317008.676948</c:v>
                </c:pt>
                <c:pt idx="150">
                  <c:v>32540751.539155003</c:v>
                </c:pt>
                <c:pt idx="151">
                  <c:v>32763976.776730001</c:v>
                </c:pt>
                <c:pt idx="152">
                  <c:v>32986688.220672995</c:v>
                </c:pt>
                <c:pt idx="153">
                  <c:v>33208889.654208999</c:v>
                </c:pt>
                <c:pt idx="154">
                  <c:v>33430584.813569006</c:v>
                </c:pt>
                <c:pt idx="155">
                  <c:v>33651777.38875699</c:v>
                </c:pt>
                <c:pt idx="156">
                  <c:v>33872471.024301998</c:v>
                </c:pt>
                <c:pt idx="157">
                  <c:v>34092669.319999002</c:v>
                </c:pt>
                <c:pt idx="158">
                  <c:v>34312375.831629001</c:v>
                </c:pt>
                <c:pt idx="159">
                  <c:v>34531594.071675003</c:v>
                </c:pt>
                <c:pt idx="160">
                  <c:v>34750327.510018997</c:v>
                </c:pt>
                <c:pt idx="161">
                  <c:v>34968579.574628003</c:v>
                </c:pt>
                <c:pt idx="162">
                  <c:v>35186353.652227998</c:v>
                </c:pt>
                <c:pt idx="163">
                  <c:v>35403653.088964999</c:v>
                </c:pt>
                <c:pt idx="164">
                  <c:v>35620481.191052005</c:v>
                </c:pt>
                <c:pt idx="165">
                  <c:v>35836841.22540801</c:v>
                </c:pt>
                <c:pt idx="166">
                  <c:v>36052736.420279011</c:v>
                </c:pt>
                <c:pt idx="167">
                  <c:v>36268169.965856001</c:v>
                </c:pt>
                <c:pt idx="168">
                  <c:v>36483145.014872991</c:v>
                </c:pt>
                <c:pt idx="169">
                  <c:v>36697664.683201</c:v>
                </c:pt>
                <c:pt idx="170">
                  <c:v>36911732.050423995</c:v>
                </c:pt>
                <c:pt idx="171">
                  <c:v>37125350.160411</c:v>
                </c:pt>
                <c:pt idx="172">
                  <c:v>37338522.021872997</c:v>
                </c:pt>
                <c:pt idx="173">
                  <c:v>37551250.608912997</c:v>
                </c:pt>
                <c:pt idx="174">
                  <c:v>37763538.861560002</c:v>
                </c:pt>
                <c:pt idx="175">
                  <c:v>37975389.686301991</c:v>
                </c:pt>
                <c:pt idx="176">
                  <c:v>38186805.956600994</c:v>
                </c:pt>
                <c:pt idx="177">
                  <c:v>38397790.513400994</c:v>
                </c:pt>
                <c:pt idx="178">
                  <c:v>38608346.16563201</c:v>
                </c:pt>
                <c:pt idx="179">
                  <c:v>38818475.690693006</c:v>
                </c:pt>
                <c:pt idx="180">
                  <c:v>39028181.834939003</c:v>
                </c:pt>
                <c:pt idx="181">
                  <c:v>39237467.314151995</c:v>
                </c:pt>
                <c:pt idx="182">
                  <c:v>39446334.814002991</c:v>
                </c:pt>
                <c:pt idx="183">
                  <c:v>39654786.990506001</c:v>
                </c:pt>
                <c:pt idx="184">
                  <c:v>39862826.470469996</c:v>
                </c:pt>
                <c:pt idx="185">
                  <c:v>40070455.85193</c:v>
                </c:pt>
                <c:pt idx="186">
                  <c:v>40277677.704585001</c:v>
                </c:pt>
                <c:pt idx="187">
                  <c:v>40484494.570216998</c:v>
                </c:pt>
                <c:pt idx="188">
                  <c:v>40690908.963105001</c:v>
                </c:pt>
                <c:pt idx="189">
                  <c:v>40896923.370434999</c:v>
                </c:pt>
                <c:pt idx="190">
                  <c:v>41102540.252699994</c:v>
                </c:pt>
                <c:pt idx="191">
                  <c:v>41307762.044090003</c:v>
                </c:pt>
                <c:pt idx="192">
                  <c:v>41512591.152881987</c:v>
                </c:pt>
                <c:pt idx="193">
                  <c:v>41717029.961815998</c:v>
                </c:pt>
                <c:pt idx="194">
                  <c:v>41921080.828469001</c:v>
                </c:pt>
                <c:pt idx="195">
                  <c:v>42124746.085619003</c:v>
                </c:pt>
                <c:pt idx="196">
                  <c:v>42328028.041604005</c:v>
                </c:pt>
                <c:pt idx="197">
                  <c:v>42530928.980674997</c:v>
                </c:pt>
                <c:pt idx="198">
                  <c:v>42733451.163344003</c:v>
                </c:pt>
                <c:pt idx="199">
                  <c:v>42935596.82672099</c:v>
                </c:pt>
                <c:pt idx="200">
                  <c:v>43137368.184849001</c:v>
                </c:pt>
                <c:pt idx="201">
                  <c:v>43338767.42903401</c:v>
                </c:pt>
                <c:pt idx="202">
                  <c:v>43539796.728166007</c:v>
                </c:pt>
                <c:pt idx="203">
                  <c:v>43740458.229036011</c:v>
                </c:pt>
                <c:pt idx="204">
                  <c:v>43940754.056645997</c:v>
                </c:pt>
                <c:pt idx="205">
                  <c:v>44140686.314518996</c:v>
                </c:pt>
                <c:pt idx="206">
                  <c:v>44340257.084994003</c:v>
                </c:pt>
                <c:pt idx="207">
                  <c:v>44539468.429524004</c:v>
                </c:pt>
                <c:pt idx="208">
                  <c:v>44738322.388967</c:v>
                </c:pt>
                <c:pt idx="209">
                  <c:v>44936820.983869992</c:v>
                </c:pt>
                <c:pt idx="210">
                  <c:v>45134966.214748003</c:v>
                </c:pt>
                <c:pt idx="211">
                  <c:v>45332760.062361993</c:v>
                </c:pt>
                <c:pt idx="212">
                  <c:v>45530204.487988994</c:v>
                </c:pt>
                <c:pt idx="213">
                  <c:v>45727301.433684997</c:v>
                </c:pt>
                <c:pt idx="214">
                  <c:v>45924052.822551996</c:v>
                </c:pt>
                <c:pt idx="215">
                  <c:v>46120460.558987997</c:v>
                </c:pt>
                <c:pt idx="216">
                  <c:v>46316526.528949007</c:v>
                </c:pt>
                <c:pt idx="217">
                  <c:v>46512252.600187011</c:v>
                </c:pt>
                <c:pt idx="218">
                  <c:v>46707640.622501999</c:v>
                </c:pt>
                <c:pt idx="219">
                  <c:v>46902692.427980997</c:v>
                </c:pt>
                <c:pt idx="220">
                  <c:v>47097409.831229001</c:v>
                </c:pt>
                <c:pt idx="221">
                  <c:v>47291794.629609019</c:v>
                </c:pt>
                <c:pt idx="222">
                  <c:v>47485848.603463002</c:v>
                </c:pt>
                <c:pt idx="223">
                  <c:v>47679573.516340993</c:v>
                </c:pt>
                <c:pt idx="224">
                  <c:v>47872971.115221001</c:v>
                </c:pt>
                <c:pt idx="225">
                  <c:v>48066043.130724996</c:v>
                </c:pt>
                <c:pt idx="226">
                  <c:v>48258791.277332999</c:v>
                </c:pt>
                <c:pt idx="227">
                  <c:v>48451217.253595002</c:v>
                </c:pt>
                <c:pt idx="228">
                  <c:v>48643322.742334001</c:v>
                </c:pt>
                <c:pt idx="229">
                  <c:v>48835109.410852991</c:v>
                </c:pt>
                <c:pt idx="230">
                  <c:v>49026578.911132</c:v>
                </c:pt>
                <c:pt idx="231">
                  <c:v>49217732.880027004</c:v>
                </c:pt>
                <c:pt idx="232">
                  <c:v>49408572.939461</c:v>
                </c:pt>
                <c:pt idx="233">
                  <c:v>49599100.696617007</c:v>
                </c:pt>
                <c:pt idx="234">
                  <c:v>49789317.744124003</c:v>
                </c:pt>
                <c:pt idx="235">
                  <c:v>49979225.660242006</c:v>
                </c:pt>
                <c:pt idx="236">
                  <c:v>50168826.009041004</c:v>
                </c:pt>
                <c:pt idx="237">
                  <c:v>50358120.340584993</c:v>
                </c:pt>
                <c:pt idx="238">
                  <c:v>50547110.191101007</c:v>
                </c:pt>
                <c:pt idx="239">
                  <c:v>50735797.083155997</c:v>
                </c:pt>
                <c:pt idx="240">
                  <c:v>50924182.525826998</c:v>
                </c:pt>
                <c:pt idx="241">
                  <c:v>51112268.014865994</c:v>
                </c:pt>
                <c:pt idx="242">
                  <c:v>51300055.032867</c:v>
                </c:pt>
                <c:pt idx="243">
                  <c:v>51487545.049429998</c:v>
                </c:pt>
                <c:pt idx="244">
                  <c:v>51674739.521315001</c:v>
                </c:pt>
                <c:pt idx="245">
                  <c:v>51861639.892604999</c:v>
                </c:pt>
                <c:pt idx="246">
                  <c:v>52048247.594857007</c:v>
                </c:pt>
                <c:pt idx="247">
                  <c:v>52234564.047256999</c:v>
                </c:pt>
                <c:pt idx="248">
                  <c:v>52420590.656769991</c:v>
                </c:pt>
                <c:pt idx="249">
                  <c:v>52606328.818283997</c:v>
                </c:pt>
                <c:pt idx="250">
                  <c:v>52791779.914759994</c:v>
                </c:pt>
                <c:pt idx="251">
                  <c:v>52976945.317372993</c:v>
                </c:pt>
                <c:pt idx="252">
                  <c:v>53161826.385654002</c:v>
                </c:pt>
                <c:pt idx="253">
                  <c:v>53346424.467628002</c:v>
                </c:pt>
                <c:pt idx="254">
                  <c:v>53530740.899951003</c:v>
                </c:pt>
                <c:pt idx="255">
                  <c:v>53714777.008047007</c:v>
                </c:pt>
                <c:pt idx="256">
                  <c:v>53898534.106235005</c:v>
                </c:pt>
                <c:pt idx="257">
                  <c:v>54082013.497868001</c:v>
                </c:pt>
                <c:pt idx="258">
                  <c:v>54265216.475454003</c:v>
                </c:pt>
                <c:pt idx="259">
                  <c:v>54448144.320788004</c:v>
                </c:pt>
                <c:pt idx="260">
                  <c:v>54630798.305074997</c:v>
                </c:pt>
                <c:pt idx="261">
                  <c:v>54813179.689051002</c:v>
                </c:pt>
                <c:pt idx="262">
                  <c:v>54995289.723111011</c:v>
                </c:pt>
                <c:pt idx="263">
                  <c:v>55177129.647418998</c:v>
                </c:pt>
                <c:pt idx="264">
                  <c:v>55358700.692036003</c:v>
                </c:pt>
                <c:pt idx="265">
                  <c:v>55540004.077024996</c:v>
                </c:pt>
                <c:pt idx="266">
                  <c:v>55721041.01257699</c:v>
                </c:pt>
                <c:pt idx="267">
                  <c:v>55901812.699115008</c:v>
                </c:pt>
                <c:pt idx="268">
                  <c:v>56082320.327407002</c:v>
                </c:pt>
                <c:pt idx="269">
                  <c:v>56262565.078679003</c:v>
                </c:pt>
                <c:pt idx="270">
                  <c:v>56442548.124715999</c:v>
                </c:pt>
                <c:pt idx="271">
                  <c:v>56622270.627978005</c:v>
                </c:pt>
                <c:pt idx="272">
                  <c:v>56801733.741694011</c:v>
                </c:pt>
                <c:pt idx="273">
                  <c:v>56980938.609974004</c:v>
                </c:pt>
                <c:pt idx="274">
                  <c:v>57159886.367904998</c:v>
                </c:pt>
                <c:pt idx="275">
                  <c:v>57338578.141655006</c:v>
                </c:pt>
                <c:pt idx="276">
                  <c:v>57517015.048569001</c:v>
                </c:pt>
                <c:pt idx="277">
                  <c:v>57695198.197269008</c:v>
                </c:pt>
                <c:pt idx="278">
                  <c:v>57873128.687748998</c:v>
                </c:pt>
                <c:pt idx="279">
                  <c:v>58050807.611469001</c:v>
                </c:pt>
                <c:pt idx="280">
                  <c:v>58228236.051450998</c:v>
                </c:pt>
                <c:pt idx="281">
                  <c:v>58405415.082368992</c:v>
                </c:pt>
                <c:pt idx="282">
                  <c:v>58582345.770638011</c:v>
                </c:pt>
                <c:pt idx="283">
                  <c:v>58759029.174510002</c:v>
                </c:pt>
                <c:pt idx="284">
                  <c:v>58935466.344154</c:v>
                </c:pt>
                <c:pt idx="285">
                  <c:v>59111658.32175</c:v>
                </c:pt>
                <c:pt idx="286">
                  <c:v>59287606.141571999</c:v>
                </c:pt>
                <c:pt idx="287">
                  <c:v>59463310.830071993</c:v>
                </c:pt>
                <c:pt idx="288">
                  <c:v>59638773.405966997</c:v>
                </c:pt>
                <c:pt idx="289">
                  <c:v>59813994.880315989</c:v>
                </c:pt>
                <c:pt idx="290">
                  <c:v>59988976.256608002</c:v>
                </c:pt>
                <c:pt idx="291">
                  <c:v>60163718.530834004</c:v>
                </c:pt>
                <c:pt idx="292">
                  <c:v>60338222.691575006</c:v>
                </c:pt>
                <c:pt idx="293">
                  <c:v>60512489.720073007</c:v>
                </c:pt>
                <c:pt idx="294">
                  <c:v>60686520.590314001</c:v>
                </c:pt>
                <c:pt idx="295">
                  <c:v>60860316.269097015</c:v>
                </c:pt>
                <c:pt idx="296">
                  <c:v>61033877.716113999</c:v>
                </c:pt>
                <c:pt idx="297">
                  <c:v>61207205.884025991</c:v>
                </c:pt>
                <c:pt idx="298">
                  <c:v>61380301.718526997</c:v>
                </c:pt>
                <c:pt idx="299">
                  <c:v>61553166.158424996</c:v>
                </c:pt>
                <c:pt idx="300">
                  <c:v>61725800.135710999</c:v>
                </c:pt>
                <c:pt idx="301">
                  <c:v>61898204.575624004</c:v>
                </c:pt>
                <c:pt idx="302">
                  <c:v>62070380.39672599</c:v>
                </c:pt>
                <c:pt idx="303">
                  <c:v>62242328.510969996</c:v>
                </c:pt>
                <c:pt idx="304">
                  <c:v>62414049.823761992</c:v>
                </c:pt>
                <c:pt idx="305">
                  <c:v>62585545.234034009</c:v>
                </c:pt>
                <c:pt idx="306">
                  <c:v>62756815.634305</c:v>
                </c:pt>
                <c:pt idx="307">
                  <c:v>62927861.910747997</c:v>
                </c:pt>
                <c:pt idx="308">
                  <c:v>63098684.943254001</c:v>
                </c:pt>
                <c:pt idx="309">
                  <c:v>63269285.605494007</c:v>
                </c:pt>
                <c:pt idx="310">
                  <c:v>63439664.764982998</c:v>
                </c:pt>
                <c:pt idx="311">
                  <c:v>63609823.283137009</c:v>
                </c:pt>
                <c:pt idx="312">
                  <c:v>63779762.015341997</c:v>
                </c:pt>
                <c:pt idx="313">
                  <c:v>63949481.811005995</c:v>
                </c:pt>
                <c:pt idx="314">
                  <c:v>64118983.513619997</c:v>
                </c:pt>
                <c:pt idx="315">
                  <c:v>64288267.960819997</c:v>
                </c:pt>
                <c:pt idx="316">
                  <c:v>64457335.984441996</c:v>
                </c:pt>
                <c:pt idx="317">
                  <c:v>64626188.410577998</c:v>
                </c:pt>
                <c:pt idx="318">
                  <c:v>64794826.059635006</c:v>
                </c:pt>
                <c:pt idx="319">
                  <c:v>64963249.746385992</c:v>
                </c:pt>
                <c:pt idx="320">
                  <c:v>65131460.280032001</c:v>
                </c:pt>
                <c:pt idx="321">
                  <c:v>65299458.464248009</c:v>
                </c:pt>
                <c:pt idx="322">
                  <c:v>65467245.097243018</c:v>
                </c:pt>
                <c:pt idx="323">
                  <c:v>65634820.971809</c:v>
                </c:pt>
                <c:pt idx="324">
                  <c:v>65802186.875373997</c:v>
                </c:pt>
                <c:pt idx="325">
                  <c:v>65969343.590056002</c:v>
                </c:pt>
                <c:pt idx="326">
                  <c:v>66136291.892708004</c:v>
                </c:pt>
                <c:pt idx="327">
                  <c:v>66303032.554975994</c:v>
                </c:pt>
                <c:pt idx="328">
                  <c:v>66469566.343339995</c:v>
                </c:pt>
                <c:pt idx="329">
                  <c:v>66635894.019172996</c:v>
                </c:pt>
                <c:pt idx="330">
                  <c:v>66802016.338777997</c:v>
                </c:pt>
                <c:pt idx="331">
                  <c:v>66967934.053447999</c:v>
                </c:pt>
                <c:pt idx="332">
                  <c:v>67133647.909501001</c:v>
                </c:pt>
                <c:pt idx="333">
                  <c:v>67299158.648338005</c:v>
                </c:pt>
                <c:pt idx="334">
                  <c:v>67464467.006479993</c:v>
                </c:pt>
                <c:pt idx="335">
                  <c:v>67629573.715618998</c:v>
                </c:pt>
                <c:pt idx="336">
                  <c:v>67794479.502662003</c:v>
                </c:pt>
                <c:pt idx="337">
                  <c:v>67959185.089772999</c:v>
                </c:pt>
                <c:pt idx="338">
                  <c:v>68123691.19441998</c:v>
                </c:pt>
                <c:pt idx="339">
                  <c:v>68287998.529418007</c:v>
                </c:pt>
                <c:pt idx="340">
                  <c:v>68452107.802967995</c:v>
                </c:pt>
                <c:pt idx="341">
                  <c:v>68616019.718706995</c:v>
                </c:pt>
                <c:pt idx="342">
                  <c:v>68779734.975741968</c:v>
                </c:pt>
                <c:pt idx="343">
                  <c:v>68943254.268695995</c:v>
                </c:pt>
                <c:pt idx="344">
                  <c:v>69106578.287745982</c:v>
                </c:pt>
                <c:pt idx="345">
                  <c:v>69269707.718668014</c:v>
                </c:pt>
                <c:pt idx="346">
                  <c:v>69432643.242872015</c:v>
                </c:pt>
                <c:pt idx="347">
                  <c:v>69595385.537442982</c:v>
                </c:pt>
                <c:pt idx="348">
                  <c:v>69757935.275182992</c:v>
                </c:pt>
                <c:pt idx="349">
                  <c:v>69920293.124645963</c:v>
                </c:pt>
                <c:pt idx="350">
                  <c:v>70082459.750174001</c:v>
                </c:pt>
                <c:pt idx="351">
                  <c:v>70244435.811943978</c:v>
                </c:pt>
                <c:pt idx="352">
                  <c:v>70406221.965994</c:v>
                </c:pt>
                <c:pt idx="353">
                  <c:v>70567818.864267007</c:v>
                </c:pt>
                <c:pt idx="354">
                  <c:v>70729227.154645965</c:v>
                </c:pt>
                <c:pt idx="355">
                  <c:v>70890447.480987996</c:v>
                </c:pt>
                <c:pt idx="356">
                  <c:v>71051480.483162016</c:v>
                </c:pt>
                <c:pt idx="357">
                  <c:v>71212326.797082007</c:v>
                </c:pt>
                <c:pt idx="358">
                  <c:v>71372987.054743975</c:v>
                </c:pt>
                <c:pt idx="359">
                  <c:v>71533461.884258986</c:v>
                </c:pt>
                <c:pt idx="360">
                  <c:v>71693751.909885019</c:v>
                </c:pt>
                <c:pt idx="361">
                  <c:v>71853857.752067015</c:v>
                </c:pt>
                <c:pt idx="362">
                  <c:v>72013780.027462006</c:v>
                </c:pt>
                <c:pt idx="363">
                  <c:v>72173519.348978013</c:v>
                </c:pt>
                <c:pt idx="364">
                  <c:v>72333076.325803965</c:v>
                </c:pt>
                <c:pt idx="365">
                  <c:v>72492451.563443005</c:v>
                </c:pt>
                <c:pt idx="366">
                  <c:v>72651645.663740993</c:v>
                </c:pt>
                <c:pt idx="367">
                  <c:v>72810659.224923983</c:v>
                </c:pt>
                <c:pt idx="368">
                  <c:v>72969492.841622978</c:v>
                </c:pt>
                <c:pt idx="369">
                  <c:v>73128147.10490799</c:v>
                </c:pt>
                <c:pt idx="370">
                  <c:v>73286622.602318004</c:v>
                </c:pt>
                <c:pt idx="371">
                  <c:v>73444919.917893007</c:v>
                </c:pt>
                <c:pt idx="372">
                  <c:v>73603039.632196993</c:v>
                </c:pt>
                <c:pt idx="373">
                  <c:v>73760982.322355002</c:v>
                </c:pt>
                <c:pt idx="374">
                  <c:v>73918748.562078997</c:v>
                </c:pt>
                <c:pt idx="375">
                  <c:v>74076338.921697006</c:v>
                </c:pt>
                <c:pt idx="376">
                  <c:v>74233753.968178019</c:v>
                </c:pt>
                <c:pt idx="377">
                  <c:v>74390994.265167996</c:v>
                </c:pt>
                <c:pt idx="378">
                  <c:v>74548060.373008981</c:v>
                </c:pt>
                <c:pt idx="379">
                  <c:v>74704952.848774001</c:v>
                </c:pt>
                <c:pt idx="380">
                  <c:v>74861672.246289015</c:v>
                </c:pt>
                <c:pt idx="381">
                  <c:v>75018219.116162002</c:v>
                </c:pt>
                <c:pt idx="382">
                  <c:v>75174594.005808979</c:v>
                </c:pt>
                <c:pt idx="383">
                  <c:v>75330797.459483013</c:v>
                </c:pt>
                <c:pt idx="384">
                  <c:v>75486830.01829502</c:v>
                </c:pt>
                <c:pt idx="385">
                  <c:v>75642692.220246002</c:v>
                </c:pt>
                <c:pt idx="386">
                  <c:v>75798384.600245982</c:v>
                </c:pt>
                <c:pt idx="387">
                  <c:v>75953907.690145001</c:v>
                </c:pt>
                <c:pt idx="388">
                  <c:v>76109262.018755004</c:v>
                </c:pt>
                <c:pt idx="389">
                  <c:v>76264448.111873001</c:v>
                </c:pt>
                <c:pt idx="390">
                  <c:v>76419466.492311016</c:v>
                </c:pt>
                <c:pt idx="391">
                  <c:v>76574317.679914966</c:v>
                </c:pt>
                <c:pt idx="392">
                  <c:v>76729002.19159098</c:v>
                </c:pt>
                <c:pt idx="393">
                  <c:v>76883520.541329995</c:v>
                </c:pt>
                <c:pt idx="394">
                  <c:v>77037873.240228996</c:v>
                </c:pt>
                <c:pt idx="395">
                  <c:v>77192060.79651399</c:v>
                </c:pt>
                <c:pt idx="396">
                  <c:v>77346083.715566993</c:v>
                </c:pt>
                <c:pt idx="397">
                  <c:v>77499942.499944001</c:v>
                </c:pt>
                <c:pt idx="398">
                  <c:v>77653637.649399996</c:v>
                </c:pt>
                <c:pt idx="399">
                  <c:v>77807169.660911992</c:v>
                </c:pt>
                <c:pt idx="400">
                  <c:v>77960539.028697982</c:v>
                </c:pt>
                <c:pt idx="401">
                  <c:v>78113746.244240999</c:v>
                </c:pt>
                <c:pt idx="402">
                  <c:v>78266791.796312004</c:v>
                </c:pt>
                <c:pt idx="403">
                  <c:v>78419676.17098698</c:v>
                </c:pt>
                <c:pt idx="404">
                  <c:v>78572399.851672992</c:v>
                </c:pt>
                <c:pt idx="405">
                  <c:v>78724963.319125995</c:v>
                </c:pt>
                <c:pt idx="406">
                  <c:v>78877367.051470995</c:v>
                </c:pt>
                <c:pt idx="407">
                  <c:v>79029611.524226978</c:v>
                </c:pt>
                <c:pt idx="408">
                  <c:v>79181697.210321993</c:v>
                </c:pt>
                <c:pt idx="409">
                  <c:v>79333624.580116004</c:v>
                </c:pt>
                <c:pt idx="410">
                  <c:v>79485394.101420999</c:v>
                </c:pt>
                <c:pt idx="411">
                  <c:v>79637006.239518002</c:v>
                </c:pt>
                <c:pt idx="412">
                  <c:v>79788461.457181007</c:v>
                </c:pt>
                <c:pt idx="413">
                  <c:v>79939760.214693978</c:v>
                </c:pt>
                <c:pt idx="414">
                  <c:v>80090902.969867021</c:v>
                </c:pt>
                <c:pt idx="415">
                  <c:v>80241890.178059965</c:v>
                </c:pt>
                <c:pt idx="416">
                  <c:v>80392722.292200014</c:v>
                </c:pt>
                <c:pt idx="417">
                  <c:v>80543399.762798995</c:v>
                </c:pt>
                <c:pt idx="418">
                  <c:v>80693923.037972003</c:v>
                </c:pt>
                <c:pt idx="419">
                  <c:v>80844292.563456014</c:v>
                </c:pt>
                <c:pt idx="420">
                  <c:v>80994508.782628998</c:v>
                </c:pt>
                <c:pt idx="421">
                  <c:v>81144572.136523977</c:v>
                </c:pt>
                <c:pt idx="422">
                  <c:v>81294483.063851982</c:v>
                </c:pt>
                <c:pt idx="423">
                  <c:v>81444242.001016006</c:v>
                </c:pt>
                <c:pt idx="424">
                  <c:v>81593849.382128999</c:v>
                </c:pt>
                <c:pt idx="425">
                  <c:v>81743305.639030978</c:v>
                </c:pt>
                <c:pt idx="426">
                  <c:v>81892611.201307014</c:v>
                </c:pt>
                <c:pt idx="427">
                  <c:v>82041766.496303007</c:v>
                </c:pt>
                <c:pt idx="428">
                  <c:v>82190771.949143007</c:v>
                </c:pt>
                <c:pt idx="429">
                  <c:v>82339627.982745007</c:v>
                </c:pt>
                <c:pt idx="430">
                  <c:v>82488335.017837003</c:v>
                </c:pt>
                <c:pt idx="431">
                  <c:v>82636893.472975016</c:v>
                </c:pt>
                <c:pt idx="432">
                  <c:v>82785303.764557987</c:v>
                </c:pt>
                <c:pt idx="433">
                  <c:v>82933566.306841984</c:v>
                </c:pt>
                <c:pt idx="434">
                  <c:v>83081681.511960015</c:v>
                </c:pt>
                <c:pt idx="435">
                  <c:v>83229649.78993398</c:v>
                </c:pt>
                <c:pt idx="436">
                  <c:v>83377471.548691005</c:v>
                </c:pt>
                <c:pt idx="437">
                  <c:v>83525147.194078982</c:v>
                </c:pt>
                <c:pt idx="438">
                  <c:v>83672677.129881978</c:v>
                </c:pt>
                <c:pt idx="439">
                  <c:v>83820061.757835001</c:v>
                </c:pt>
                <c:pt idx="440">
                  <c:v>83967301.477639988</c:v>
                </c:pt>
                <c:pt idx="441">
                  <c:v>84114396.686977983</c:v>
                </c:pt>
                <c:pt idx="442">
                  <c:v>84261347.781525001</c:v>
                </c:pt>
                <c:pt idx="443">
                  <c:v>84408155.15496698</c:v>
                </c:pt>
                <c:pt idx="444">
                  <c:v>84554819.199016005</c:v>
                </c:pt>
                <c:pt idx="445">
                  <c:v>84701340.303416997</c:v>
                </c:pt>
                <c:pt idx="446">
                  <c:v>84847718.85597299</c:v>
                </c:pt>
                <c:pt idx="447">
                  <c:v>84993955.242548004</c:v>
                </c:pt>
                <c:pt idx="448">
                  <c:v>85140049.847090006</c:v>
                </c:pt>
                <c:pt idx="449">
                  <c:v>85286003.051635981</c:v>
                </c:pt>
                <c:pt idx="450">
                  <c:v>85431815.23633498</c:v>
                </c:pt>
                <c:pt idx="451">
                  <c:v>85577486.779451981</c:v>
                </c:pt>
                <c:pt idx="452">
                  <c:v>85723018.057387993</c:v>
                </c:pt>
                <c:pt idx="453">
                  <c:v>85868409.444690004</c:v>
                </c:pt>
                <c:pt idx="454">
                  <c:v>86013661.314065993</c:v>
                </c:pt>
                <c:pt idx="455">
                  <c:v>86158774.036395997</c:v>
                </c:pt>
                <c:pt idx="456">
                  <c:v>86303747.980745003</c:v>
                </c:pt>
                <c:pt idx="457">
                  <c:v>86448583.514377013</c:v>
                </c:pt>
                <c:pt idx="458">
                  <c:v>86593281.002767995</c:v>
                </c:pt>
                <c:pt idx="459">
                  <c:v>86737840.809615001</c:v>
                </c:pt>
                <c:pt idx="460">
                  <c:v>86882263.296852991</c:v>
                </c:pt>
                <c:pt idx="461">
                  <c:v>87026548.824662983</c:v>
                </c:pt>
                <c:pt idx="462">
                  <c:v>87170697.751488015</c:v>
                </c:pt>
                <c:pt idx="463">
                  <c:v>87314710.434041992</c:v>
                </c:pt>
                <c:pt idx="464">
                  <c:v>87458587.227321982</c:v>
                </c:pt>
                <c:pt idx="465">
                  <c:v>87602328.484623984</c:v>
                </c:pt>
                <c:pt idx="466">
                  <c:v>87745934.557547987</c:v>
                </c:pt>
                <c:pt idx="467">
                  <c:v>87889405.796013981</c:v>
                </c:pt>
                <c:pt idx="468">
                  <c:v>88032742.548276022</c:v>
                </c:pt>
                <c:pt idx="469">
                  <c:v>88175945.160923988</c:v>
                </c:pt>
                <c:pt idx="470">
                  <c:v>88319013.978907004</c:v>
                </c:pt>
                <c:pt idx="471">
                  <c:v>88461949.345534965</c:v>
                </c:pt>
                <c:pt idx="472">
                  <c:v>88604751.602495015</c:v>
                </c:pt>
                <c:pt idx="473">
                  <c:v>88747421.089860007</c:v>
                </c:pt>
                <c:pt idx="474">
                  <c:v>88889958.146100998</c:v>
                </c:pt>
                <c:pt idx="475">
                  <c:v>89032363.108097002</c:v>
                </c:pt>
                <c:pt idx="476">
                  <c:v>89174636.311146006</c:v>
                </c:pt>
                <c:pt idx="477">
                  <c:v>89316778.088974983</c:v>
                </c:pt>
                <c:pt idx="478">
                  <c:v>89458788.773753986</c:v>
                </c:pt>
                <c:pt idx="479">
                  <c:v>89600668.696098998</c:v>
                </c:pt>
                <c:pt idx="480">
                  <c:v>89742418.18508999</c:v>
                </c:pt>
                <c:pt idx="481">
                  <c:v>89884037.568278015</c:v>
                </c:pt>
                <c:pt idx="482">
                  <c:v>90025527.171694964</c:v>
                </c:pt>
                <c:pt idx="483">
                  <c:v>90166887.319863006</c:v>
                </c:pt>
                <c:pt idx="484">
                  <c:v>90308118.335808992</c:v>
                </c:pt>
                <c:pt idx="485">
                  <c:v>90449220.541066021</c:v>
                </c:pt>
                <c:pt idx="486">
                  <c:v>90590194.255693987</c:v>
                </c:pt>
                <c:pt idx="487">
                  <c:v>90731039.798279017</c:v>
                </c:pt>
                <c:pt idx="488">
                  <c:v>90871757.485949978</c:v>
                </c:pt>
                <c:pt idx="489">
                  <c:v>91012347.634386003</c:v>
                </c:pt>
                <c:pt idx="490">
                  <c:v>91152810.557824984</c:v>
                </c:pt>
                <c:pt idx="491">
                  <c:v>91293146.569075018</c:v>
                </c:pt>
                <c:pt idx="492">
                  <c:v>91433355.979519978</c:v>
                </c:pt>
                <c:pt idx="493">
                  <c:v>91573439.099133998</c:v>
                </c:pt>
                <c:pt idx="494">
                  <c:v>91713396.236487016</c:v>
                </c:pt>
                <c:pt idx="495">
                  <c:v>91853227.698753983</c:v>
                </c:pt>
                <c:pt idx="496">
                  <c:v>91992933.791725993</c:v>
                </c:pt>
                <c:pt idx="497">
                  <c:v>92132514.819818005</c:v>
                </c:pt>
                <c:pt idx="498">
                  <c:v>92271971.086074978</c:v>
                </c:pt>
                <c:pt idx="499">
                  <c:v>92411302.892188013</c:v>
                </c:pt>
                <c:pt idx="500">
                  <c:v>92550510.538494006</c:v>
                </c:pt>
                <c:pt idx="501">
                  <c:v>92689594.323991001</c:v>
                </c:pt>
                <c:pt idx="502">
                  <c:v>92828554.546343982</c:v>
                </c:pt>
                <c:pt idx="503">
                  <c:v>92967391.501892999</c:v>
                </c:pt>
                <c:pt idx="504">
                  <c:v>93106105.485664979</c:v>
                </c:pt>
                <c:pt idx="505">
                  <c:v>93244696.791377008</c:v>
                </c:pt>
                <c:pt idx="506">
                  <c:v>93383165.711447015</c:v>
                </c:pt>
                <c:pt idx="507">
                  <c:v>93521512.537003979</c:v>
                </c:pt>
                <c:pt idx="508">
                  <c:v>93659737.557893991</c:v>
                </c:pt>
                <c:pt idx="509">
                  <c:v>93797841.062687993</c:v>
                </c:pt>
                <c:pt idx="510">
                  <c:v>93935823.338689998</c:v>
                </c:pt>
                <c:pt idx="511">
                  <c:v>94073684.671945989</c:v>
                </c:pt>
                <c:pt idx="512">
                  <c:v>94211425.347251981</c:v>
                </c:pt>
                <c:pt idx="513">
                  <c:v>94349045.648159981</c:v>
                </c:pt>
                <c:pt idx="514">
                  <c:v>94486545.856988981</c:v>
                </c:pt>
                <c:pt idx="515">
                  <c:v>94623926.254827991</c:v>
                </c:pt>
                <c:pt idx="516">
                  <c:v>94761187.121547967</c:v>
                </c:pt>
                <c:pt idx="517">
                  <c:v>94898328.735808998</c:v>
                </c:pt>
                <c:pt idx="518">
                  <c:v>95035351.375062987</c:v>
                </c:pt>
                <c:pt idx="519">
                  <c:v>95172255.315568</c:v>
                </c:pt>
                <c:pt idx="520">
                  <c:v>95309040.832390994</c:v>
                </c:pt>
                <c:pt idx="521">
                  <c:v>95445708.199416995</c:v>
                </c:pt>
                <c:pt idx="522">
                  <c:v>95582257.689355999</c:v>
                </c:pt>
                <c:pt idx="523">
                  <c:v>95718689.573749989</c:v>
                </c:pt>
                <c:pt idx="524">
                  <c:v>95855004.122979999</c:v>
                </c:pt>
                <c:pt idx="525">
                  <c:v>95991201.606272981</c:v>
                </c:pt>
                <c:pt idx="526">
                  <c:v>96127282.291712001</c:v>
                </c:pt>
                <c:pt idx="527">
                  <c:v>96263246.446237013</c:v>
                </c:pt>
                <c:pt idx="528">
                  <c:v>96399094.335657984</c:v>
                </c:pt>
                <c:pt idx="529">
                  <c:v>96534826.224657968</c:v>
                </c:pt>
                <c:pt idx="530">
                  <c:v>96670442.376801968</c:v>
                </c:pt>
                <c:pt idx="531">
                  <c:v>96805943.054540977</c:v>
                </c:pt>
                <c:pt idx="532">
                  <c:v>96941328.519223005</c:v>
                </c:pt>
                <c:pt idx="533">
                  <c:v>97076599.031096995</c:v>
                </c:pt>
                <c:pt idx="534">
                  <c:v>97211754.849318013</c:v>
                </c:pt>
                <c:pt idx="535">
                  <c:v>97346796.231958002</c:v>
                </c:pt>
                <c:pt idx="536">
                  <c:v>97481723.436008006</c:v>
                </c:pt>
                <c:pt idx="537">
                  <c:v>97616536.717388019</c:v>
                </c:pt>
                <c:pt idx="538">
                  <c:v>97751236.330949992</c:v>
                </c:pt>
                <c:pt idx="539">
                  <c:v>97885822.530489013</c:v>
                </c:pt>
                <c:pt idx="540">
                  <c:v>98020295.568743989</c:v>
                </c:pt>
                <c:pt idx="541">
                  <c:v>98154655.697408006</c:v>
                </c:pt>
                <c:pt idx="542">
                  <c:v>98288903.16713199</c:v>
                </c:pt>
                <c:pt idx="543">
                  <c:v>98423038.227535978</c:v>
                </c:pt>
                <c:pt idx="544">
                  <c:v>98557061.127205998</c:v>
                </c:pt>
                <c:pt idx="545">
                  <c:v>98690972.113709003</c:v>
                </c:pt>
                <c:pt idx="546">
                  <c:v>98824771.433594003</c:v>
                </c:pt>
                <c:pt idx="547">
                  <c:v>98958459.332401007</c:v>
                </c:pt>
                <c:pt idx="548">
                  <c:v>99092036.054662988</c:v>
                </c:pt>
                <c:pt idx="549">
                  <c:v>99225501.843916997</c:v>
                </c:pt>
                <c:pt idx="550">
                  <c:v>99358856.94270502</c:v>
                </c:pt>
                <c:pt idx="551">
                  <c:v>99492101.592583001</c:v>
                </c:pt>
                <c:pt idx="552">
                  <c:v>99625236.034125</c:v>
                </c:pt>
                <c:pt idx="553">
                  <c:v>99758260.506929979</c:v>
                </c:pt>
                <c:pt idx="554">
                  <c:v>99891175.249626994</c:v>
                </c:pt>
                <c:pt idx="555">
                  <c:v>100023980.49988201</c:v>
                </c:pt>
                <c:pt idx="556">
                  <c:v>100156676.49439901</c:v>
                </c:pt>
                <c:pt idx="557">
                  <c:v>100289263.468932</c:v>
                </c:pt>
                <c:pt idx="558">
                  <c:v>100421741.65828502</c:v>
                </c:pt>
                <c:pt idx="559">
                  <c:v>100554111.296323</c:v>
                </c:pt>
                <c:pt idx="560">
                  <c:v>100686372.615971</c:v>
                </c:pt>
                <c:pt idx="561">
                  <c:v>100818525.84922501</c:v>
                </c:pt>
                <c:pt idx="562">
                  <c:v>100950571.22715299</c:v>
                </c:pt>
                <c:pt idx="563">
                  <c:v>101082508.979903</c:v>
                </c:pt>
                <c:pt idx="564">
                  <c:v>101214339.33670798</c:v>
                </c:pt>
                <c:pt idx="565">
                  <c:v>101346062.52589101</c:v>
                </c:pt>
                <c:pt idx="566">
                  <c:v>101477678.77486898</c:v>
                </c:pt>
                <c:pt idx="567">
                  <c:v>101609188.31016001</c:v>
                </c:pt>
                <c:pt idx="568">
                  <c:v>101740591.35738599</c:v>
                </c:pt>
                <c:pt idx="569">
                  <c:v>101871888.14128099</c:v>
                </c:pt>
                <c:pt idx="570">
                  <c:v>102003078.88569199</c:v>
                </c:pt>
                <c:pt idx="571">
                  <c:v>102134163.81358902</c:v>
                </c:pt>
                <c:pt idx="572">
                  <c:v>102265143.14706501</c:v>
                </c:pt>
                <c:pt idx="573">
                  <c:v>102396017.107345</c:v>
                </c:pt>
                <c:pt idx="574">
                  <c:v>102526785.91478699</c:v>
                </c:pt>
                <c:pt idx="575">
                  <c:v>102657449.788891</c:v>
                </c:pt>
                <c:pt idx="576">
                  <c:v>102788008.94830002</c:v>
                </c:pt>
                <c:pt idx="577">
                  <c:v>102918463.610808</c:v>
                </c:pt>
                <c:pt idx="578">
                  <c:v>103048813.99336201</c:v>
                </c:pt>
                <c:pt idx="579">
                  <c:v>103179060.31207001</c:v>
                </c:pt>
                <c:pt idx="580">
                  <c:v>103309202.78220102</c:v>
                </c:pt>
                <c:pt idx="581">
                  <c:v>103439241.618193</c:v>
                </c:pt>
                <c:pt idx="582">
                  <c:v>103569177.033659</c:v>
                </c:pt>
                <c:pt idx="583">
                  <c:v>103699009.24138801</c:v>
                </c:pt>
                <c:pt idx="584">
                  <c:v>103828738.45334899</c:v>
                </c:pt>
                <c:pt idx="585">
                  <c:v>103958364.88070199</c:v>
                </c:pt>
                <c:pt idx="586">
                  <c:v>104087888.733794</c:v>
                </c:pt>
                <c:pt idx="587">
                  <c:v>104217310.22217001</c:v>
                </c:pt>
                <c:pt idx="588">
                  <c:v>104346629.55457398</c:v>
                </c:pt>
                <c:pt idx="589">
                  <c:v>104475846.938953</c:v>
                </c:pt>
                <c:pt idx="590">
                  <c:v>104604962.58246499</c:v>
                </c:pt>
                <c:pt idx="591">
                  <c:v>104733976.69148001</c:v>
                </c:pt>
                <c:pt idx="592">
                  <c:v>104862889.47158502</c:v>
                </c:pt>
                <c:pt idx="593">
                  <c:v>104991701.12758799</c:v>
                </c:pt>
                <c:pt idx="594">
                  <c:v>105120411.86352399</c:v>
                </c:pt>
                <c:pt idx="595">
                  <c:v>105249021.88265701</c:v>
                </c:pt>
                <c:pt idx="596">
                  <c:v>105377531.38748501</c:v>
                </c:pt>
                <c:pt idx="597">
                  <c:v>105505940.57974598</c:v>
                </c:pt>
                <c:pt idx="598">
                  <c:v>105634249.660418</c:v>
                </c:pt>
                <c:pt idx="599">
                  <c:v>105762458.829726</c:v>
                </c:pt>
                <c:pt idx="600">
                  <c:v>105890568.287148</c:v>
                </c:pt>
                <c:pt idx="601">
                  <c:v>106018578.23141199</c:v>
                </c:pt>
                <c:pt idx="602">
                  <c:v>106146488.86051001</c:v>
                </c:pt>
                <c:pt idx="603">
                  <c:v>106274300.37169099</c:v>
                </c:pt>
                <c:pt idx="604">
                  <c:v>106402012.96147402</c:v>
                </c:pt>
                <c:pt idx="605">
                  <c:v>106529626.82564698</c:v>
                </c:pt>
                <c:pt idx="606">
                  <c:v>106657142.159274</c:v>
                </c:pt>
                <c:pt idx="607">
                  <c:v>106784559.15669496</c:v>
                </c:pt>
                <c:pt idx="608">
                  <c:v>106911878.01153301</c:v>
                </c:pt>
                <c:pt idx="609">
                  <c:v>107039098.91669601</c:v>
                </c:pt>
                <c:pt idx="610">
                  <c:v>107166222.064383</c:v>
                </c:pt>
                <c:pt idx="611">
                  <c:v>107293247.646084</c:v>
                </c:pt>
                <c:pt idx="612">
                  <c:v>107420175.852589</c:v>
                </c:pt>
                <c:pt idx="613">
                  <c:v>107547006.87398602</c:v>
                </c:pt>
                <c:pt idx="614">
                  <c:v>107673740.89966902</c:v>
                </c:pt>
                <c:pt idx="615">
                  <c:v>107800378.11834</c:v>
                </c:pt>
                <c:pt idx="616">
                  <c:v>107926918.71801202</c:v>
                </c:pt>
                <c:pt idx="617">
                  <c:v>108053362.88601398</c:v>
                </c:pt>
                <c:pt idx="618">
                  <c:v>108179710.808994</c:v>
                </c:pt>
                <c:pt idx="619">
                  <c:v>108305962.67292099</c:v>
                </c:pt>
                <c:pt idx="620">
                  <c:v>108432118.663092</c:v>
                </c:pt>
                <c:pt idx="621">
                  <c:v>108558178.964132</c:v>
                </c:pt>
                <c:pt idx="622">
                  <c:v>108684143.76000002</c:v>
                </c:pt>
                <c:pt idx="623">
                  <c:v>108810013.23399001</c:v>
                </c:pt>
                <c:pt idx="624">
                  <c:v>108935787.568738</c:v>
                </c:pt>
                <c:pt idx="625">
                  <c:v>109061466.94622202</c:v>
                </c:pt>
                <c:pt idx="626">
                  <c:v>109187051.54776601</c:v>
                </c:pt>
                <c:pt idx="627">
                  <c:v>109312541.55404501</c:v>
                </c:pt>
                <c:pt idx="628">
                  <c:v>109437937.145088</c:v>
                </c:pt>
                <c:pt idx="629">
                  <c:v>109563238.50027999</c:v>
                </c:pt>
                <c:pt idx="630">
                  <c:v>109688445.79836503</c:v>
                </c:pt>
                <c:pt idx="631">
                  <c:v>109813559.217452</c:v>
                </c:pt>
                <c:pt idx="632">
                  <c:v>109938578.93501602</c:v>
                </c:pt>
                <c:pt idx="633">
                  <c:v>110063505.12790199</c:v>
                </c:pt>
                <c:pt idx="634">
                  <c:v>110188337.97232699</c:v>
                </c:pt>
                <c:pt idx="635">
                  <c:v>110313077.64388502</c:v>
                </c:pt>
                <c:pt idx="636">
                  <c:v>110437724.31754901</c:v>
                </c:pt>
                <c:pt idx="637">
                  <c:v>110562278.167676</c:v>
                </c:pt>
                <c:pt idx="638">
                  <c:v>110686739.36800602</c:v>
                </c:pt>
                <c:pt idx="639">
                  <c:v>110811108.09167002</c:v>
                </c:pt>
                <c:pt idx="640">
                  <c:v>110935384.51119101</c:v>
                </c:pt>
                <c:pt idx="641">
                  <c:v>111059568.79848401</c:v>
                </c:pt>
                <c:pt idx="642">
                  <c:v>111183661.12486598</c:v>
                </c:pt>
                <c:pt idx="643">
                  <c:v>111307661.66105199</c:v>
                </c:pt>
                <c:pt idx="644">
                  <c:v>111431570.577161</c:v>
                </c:pt>
                <c:pt idx="645">
                  <c:v>111555388.042723</c:v>
                </c:pt>
                <c:pt idx="646">
                  <c:v>111679114.22667198</c:v>
                </c:pt>
                <c:pt idx="647">
                  <c:v>111802749.29736002</c:v>
                </c:pt>
                <c:pt idx="648">
                  <c:v>111926293.42255101</c:v>
                </c:pt>
                <c:pt idx="649">
                  <c:v>112049746.76943199</c:v>
                </c:pt>
                <c:pt idx="650">
                  <c:v>112173109.50460701</c:v>
                </c:pt>
                <c:pt idx="651">
                  <c:v>112296381.794108</c:v>
                </c:pt>
                <c:pt idx="652">
                  <c:v>112419563.80339199</c:v>
                </c:pt>
                <c:pt idx="653">
                  <c:v>112542655.697349</c:v>
                </c:pt>
                <c:pt idx="654">
                  <c:v>112665657.64030002</c:v>
                </c:pt>
                <c:pt idx="655">
                  <c:v>112788569.796002</c:v>
                </c:pt>
                <c:pt idx="656">
                  <c:v>112911392.32765096</c:v>
                </c:pt>
                <c:pt idx="657">
                  <c:v>113034125.397884</c:v>
                </c:pt>
                <c:pt idx="658">
                  <c:v>113156769.16878298</c:v>
                </c:pt>
                <c:pt idx="659">
                  <c:v>113279323.80187702</c:v>
                </c:pt>
                <c:pt idx="660">
                  <c:v>113401789.458143</c:v>
                </c:pt>
                <c:pt idx="661">
                  <c:v>113524166.298012</c:v>
                </c:pt>
                <c:pt idx="662">
                  <c:v>113646454.48136902</c:v>
                </c:pt>
                <c:pt idx="663">
                  <c:v>113768654.16755699</c:v>
                </c:pt>
                <c:pt idx="664">
                  <c:v>113890765.51537901</c:v>
                </c:pt>
                <c:pt idx="665">
                  <c:v>114012788.683101</c:v>
                </c:pt>
                <c:pt idx="666">
                  <c:v>114134723.82845399</c:v>
                </c:pt>
                <c:pt idx="667">
                  <c:v>114256571.10863999</c:v>
                </c:pt>
                <c:pt idx="668">
                  <c:v>114378330.680327</c:v>
                </c:pt>
                <c:pt idx="669">
                  <c:v>114500002.69966</c:v>
                </c:pt>
                <c:pt idx="670">
                  <c:v>114621587.322258</c:v>
                </c:pt>
                <c:pt idx="671">
                  <c:v>114743084.70321801</c:v>
                </c:pt>
                <c:pt idx="672">
                  <c:v>114864494.99711999</c:v>
                </c:pt>
                <c:pt idx="673">
                  <c:v>114985818.358026</c:v>
                </c:pt>
                <c:pt idx="674">
                  <c:v>115107054.93948302</c:v>
                </c:pt>
                <c:pt idx="675">
                  <c:v>115228204.89452599</c:v>
                </c:pt>
                <c:pt idx="676">
                  <c:v>115349268.37568396</c:v>
                </c:pt>
                <c:pt idx="677">
                  <c:v>115470245.53497602</c:v>
                </c:pt>
                <c:pt idx="678">
                  <c:v>115591136.523918</c:v>
                </c:pt>
                <c:pt idx="679">
                  <c:v>115711941.493523</c:v>
                </c:pt>
                <c:pt idx="680">
                  <c:v>115832660.59430498</c:v>
                </c:pt>
                <c:pt idx="681">
                  <c:v>115953293.976281</c:v>
                </c:pt>
                <c:pt idx="682">
                  <c:v>116073841.788973</c:v>
                </c:pt>
                <c:pt idx="683">
                  <c:v>116194304.18141</c:v>
                </c:pt>
                <c:pt idx="684">
                  <c:v>116314681.302131</c:v>
                </c:pt>
                <c:pt idx="685">
                  <c:v>116434973.29918902</c:v>
                </c:pt>
                <c:pt idx="686">
                  <c:v>116555180.32014801</c:v>
                </c:pt>
                <c:pt idx="687">
                  <c:v>116675302.51209001</c:v>
                </c:pt>
                <c:pt idx="688">
                  <c:v>116795340.02161901</c:v>
                </c:pt>
                <c:pt idx="689">
                  <c:v>116915292.994855</c:v>
                </c:pt>
                <c:pt idx="690">
                  <c:v>117035161.577447</c:v>
                </c:pt>
                <c:pt idx="691">
                  <c:v>117154945.914564</c:v>
                </c:pt>
                <c:pt idx="692">
                  <c:v>117274646.15090901</c:v>
                </c:pt>
                <c:pt idx="693">
                  <c:v>117394262.43071</c:v>
                </c:pt>
                <c:pt idx="694">
                  <c:v>117513794.89772998</c:v>
                </c:pt>
                <c:pt idx="695">
                  <c:v>117633243.69526599</c:v>
                </c:pt>
                <c:pt idx="696">
                  <c:v>117752608.966153</c:v>
                </c:pt>
                <c:pt idx="697">
                  <c:v>117871890.852762</c:v>
                </c:pt>
                <c:pt idx="698">
                  <c:v>117991089.49700801</c:v>
                </c:pt>
                <c:pt idx="699">
                  <c:v>118110205.04034699</c:v>
                </c:pt>
                <c:pt idx="700">
                  <c:v>118229237.62378198</c:v>
                </c:pt>
                <c:pt idx="701">
                  <c:v>118348187.387861</c:v>
                </c:pt>
                <c:pt idx="702">
                  <c:v>118467054.472684</c:v>
                </c:pt>
                <c:pt idx="703">
                  <c:v>118585839.017901</c:v>
                </c:pt>
                <c:pt idx="704">
                  <c:v>118704541.162716</c:v>
                </c:pt>
                <c:pt idx="705">
                  <c:v>118823161.04588902</c:v>
                </c:pt>
                <c:pt idx="706">
                  <c:v>118941698.80573799</c:v>
                </c:pt>
                <c:pt idx="707">
                  <c:v>119060154.580138</c:v>
                </c:pt>
                <c:pt idx="708">
                  <c:v>119178528.50652899</c:v>
                </c:pt>
                <c:pt idx="709">
                  <c:v>119296820.72191398</c:v>
                </c:pt>
                <c:pt idx="710">
                  <c:v>119415031.36285998</c:v>
                </c:pt>
                <c:pt idx="711">
                  <c:v>119533160.565505</c:v>
                </c:pt>
                <c:pt idx="712">
                  <c:v>119651208.46555199</c:v>
                </c:pt>
                <c:pt idx="713">
                  <c:v>119769175.19828002</c:v>
                </c:pt>
                <c:pt idx="714">
                  <c:v>119887060.89853901</c:v>
                </c:pt>
                <c:pt idx="715">
                  <c:v>120004865.700756</c:v>
                </c:pt>
                <c:pt idx="716">
                  <c:v>120122589.73893498</c:v>
                </c:pt>
                <c:pt idx="717">
                  <c:v>120240233.14665799</c:v>
                </c:pt>
                <c:pt idx="718">
                  <c:v>120357796.05709</c:v>
                </c:pt>
                <c:pt idx="719">
                  <c:v>120475278.60297802</c:v>
                </c:pt>
                <c:pt idx="720">
                  <c:v>120592680.916655</c:v>
                </c:pt>
                <c:pt idx="721">
                  <c:v>120710003.13004099</c:v>
                </c:pt>
                <c:pt idx="722">
                  <c:v>120827245.37464297</c:v>
                </c:pt>
                <c:pt idx="723">
                  <c:v>120944407.78156</c:v>
                </c:pt>
                <c:pt idx="724">
                  <c:v>121061490.48148301</c:v>
                </c:pt>
                <c:pt idx="725">
                  <c:v>121178493.60469799</c:v>
                </c:pt>
                <c:pt idx="726">
                  <c:v>121295417.28108601</c:v>
                </c:pt>
                <c:pt idx="727">
                  <c:v>121412261.640126</c:v>
                </c:pt>
                <c:pt idx="728">
                  <c:v>121529026.81089699</c:v>
                </c:pt>
                <c:pt idx="729">
                  <c:v>121645712.92207901</c:v>
                </c:pt>
                <c:pt idx="730">
                  <c:v>121762320.10195698</c:v>
                </c:pt>
                <c:pt idx="731">
                  <c:v>121878848.47841699</c:v>
                </c:pt>
                <c:pt idx="732">
                  <c:v>121995298.17895599</c:v>
                </c:pt>
                <c:pt idx="733">
                  <c:v>122111669.330677</c:v>
                </c:pt>
                <c:pt idx="734">
                  <c:v>122227962.060293</c:v>
                </c:pt>
                <c:pt idx="735">
                  <c:v>122344176.494131</c:v>
                </c:pt>
                <c:pt idx="736">
                  <c:v>122460312.75813</c:v>
                </c:pt>
                <c:pt idx="737">
                  <c:v>122576370.977845</c:v>
                </c:pt>
                <c:pt idx="738">
                  <c:v>122692351.278446</c:v>
                </c:pt>
                <c:pt idx="739">
                  <c:v>122808253.78472398</c:v>
                </c:pt>
                <c:pt idx="740">
                  <c:v>122924078.62108998</c:v>
                </c:pt>
                <c:pt idx="741">
                  <c:v>123039825.91157702</c:v>
                </c:pt>
                <c:pt idx="742">
                  <c:v>123155495.77984101</c:v>
                </c:pt>
                <c:pt idx="743">
                  <c:v>123271088.34916301</c:v>
                </c:pt>
                <c:pt idx="744">
                  <c:v>123386603.74245201</c:v>
                </c:pt>
                <c:pt idx="745">
                  <c:v>123502042.08224502</c:v>
                </c:pt>
                <c:pt idx="746">
                  <c:v>123617403.49071002</c:v>
                </c:pt>
                <c:pt idx="747">
                  <c:v>123732688.089645</c:v>
                </c:pt>
                <c:pt idx="748">
                  <c:v>123847896.000484</c:v>
                </c:pt>
                <c:pt idx="749">
                  <c:v>123963027.344293</c:v>
                </c:pt>
                <c:pt idx="750">
                  <c:v>124078082.24177702</c:v>
                </c:pt>
                <c:pt idx="751">
                  <c:v>124193060.81327802</c:v>
                </c:pt>
                <c:pt idx="752">
                  <c:v>124307963.17877798</c:v>
                </c:pt>
                <c:pt idx="753">
                  <c:v>124422789.4579</c:v>
                </c:pt>
                <c:pt idx="754">
                  <c:v>124537539.76990899</c:v>
                </c:pt>
                <c:pt idx="755">
                  <c:v>124652214.23371699</c:v>
                </c:pt>
                <c:pt idx="756">
                  <c:v>124766812.96787901</c:v>
                </c:pt>
                <c:pt idx="757">
                  <c:v>124881336.090598</c:v>
                </c:pt>
                <c:pt idx="758">
                  <c:v>124995783.71972799</c:v>
                </c:pt>
                <c:pt idx="759">
                  <c:v>125110155.97277002</c:v>
                </c:pt>
                <c:pt idx="760">
                  <c:v>125224452.96687999</c:v>
                </c:pt>
                <c:pt idx="761">
                  <c:v>125338674.81886502</c:v>
                </c:pt>
                <c:pt idx="762">
                  <c:v>125452821.645188</c:v>
                </c:pt>
                <c:pt idx="763">
                  <c:v>125566893.56196901</c:v>
                </c:pt>
                <c:pt idx="764">
                  <c:v>125680890.68498398</c:v>
                </c:pt>
                <c:pt idx="765">
                  <c:v>125794813.129669</c:v>
                </c:pt>
                <c:pt idx="766">
                  <c:v>125908661.01112002</c:v>
                </c:pt>
                <c:pt idx="767">
                  <c:v>126022434.44409801</c:v>
                </c:pt>
                <c:pt idx="768">
                  <c:v>126136133.543024</c:v>
                </c:pt>
                <c:pt idx="769">
                  <c:v>126249758.42198601</c:v>
                </c:pt>
                <c:pt idx="770">
                  <c:v>126363309.19473699</c:v>
                </c:pt>
                <c:pt idx="771">
                  <c:v>126476785.97469801</c:v>
                </c:pt>
                <c:pt idx="772">
                  <c:v>126590188.87496099</c:v>
                </c:pt>
                <c:pt idx="773">
                  <c:v>126703518.00828601</c:v>
                </c:pt>
                <c:pt idx="774">
                  <c:v>126816773.48710699</c:v>
                </c:pt>
                <c:pt idx="775">
                  <c:v>126929955.423531</c:v>
                </c:pt>
                <c:pt idx="776">
                  <c:v>127043063.92933699</c:v>
                </c:pt>
                <c:pt idx="777">
                  <c:v>127156099.11598398</c:v>
                </c:pt>
                <c:pt idx="778">
                  <c:v>127269061.094605</c:v>
                </c:pt>
                <c:pt idx="779">
                  <c:v>127381949.976015</c:v>
                </c:pt>
                <c:pt idx="780">
                  <c:v>127494765.87070601</c:v>
                </c:pt>
                <c:pt idx="781">
                  <c:v>127607508.88885298</c:v>
                </c:pt>
                <c:pt idx="782">
                  <c:v>127720179.140313</c:v>
                </c:pt>
                <c:pt idx="783">
                  <c:v>127832776.73462901</c:v>
                </c:pt>
                <c:pt idx="784">
                  <c:v>127945301.781027</c:v>
                </c:pt>
                <c:pt idx="785">
                  <c:v>128057754.38842</c:v>
                </c:pt>
                <c:pt idx="786">
                  <c:v>128170134.665411</c:v>
                </c:pt>
                <c:pt idx="787">
                  <c:v>128282442.72028799</c:v>
                </c:pt>
                <c:pt idx="788">
                  <c:v>128394678.661035</c:v>
                </c:pt>
                <c:pt idx="789">
                  <c:v>128506842.595323</c:v>
                </c:pt>
                <c:pt idx="790">
                  <c:v>128618934.63051899</c:v>
                </c:pt>
                <c:pt idx="791">
                  <c:v>128730954.87368301</c:v>
                </c:pt>
                <c:pt idx="792">
                  <c:v>128842903.43157102</c:v>
                </c:pt>
                <c:pt idx="793">
                  <c:v>128954780.41063599</c:v>
                </c:pt>
                <c:pt idx="794">
                  <c:v>129066585.91702899</c:v>
                </c:pt>
                <c:pt idx="795">
                  <c:v>129178320.05659901</c:v>
                </c:pt>
                <c:pt idx="796">
                  <c:v>129289982.93489702</c:v>
                </c:pt>
                <c:pt idx="797">
                  <c:v>129401574.657176</c:v>
                </c:pt>
                <c:pt idx="798">
                  <c:v>129513095.328391</c:v>
                </c:pt>
                <c:pt idx="799">
                  <c:v>129624545.053202</c:v>
                </c:pt>
                <c:pt idx="800">
                  <c:v>129735923.93597202</c:v>
                </c:pt>
                <c:pt idx="801">
                  <c:v>129847232.08077398</c:v>
                </c:pt>
                <c:pt idx="802">
                  <c:v>129958469.59138702</c:v>
                </c:pt>
                <c:pt idx="803">
                  <c:v>130069636.571299</c:v>
                </c:pt>
                <c:pt idx="804">
                  <c:v>130180733.123707</c:v>
                </c:pt>
                <c:pt idx="805">
                  <c:v>130291759.35152198</c:v>
                </c:pt>
                <c:pt idx="806">
                  <c:v>130402715.35736501</c:v>
                </c:pt>
                <c:pt idx="807">
                  <c:v>130513601.24357101</c:v>
                </c:pt>
                <c:pt idx="808">
                  <c:v>130624417.112192</c:v>
                </c:pt>
                <c:pt idx="809">
                  <c:v>130735163.06499298</c:v>
                </c:pt>
                <c:pt idx="810">
                  <c:v>130845839.20345601</c:v>
                </c:pt>
                <c:pt idx="811">
                  <c:v>130956445.62878399</c:v>
                </c:pt>
                <c:pt idx="812">
                  <c:v>131066982.44189802</c:v>
                </c:pt>
                <c:pt idx="813">
                  <c:v>131177449.74343704</c:v>
                </c:pt>
                <c:pt idx="814">
                  <c:v>131287847.63376501</c:v>
                </c:pt>
                <c:pt idx="815">
                  <c:v>131398176.21296701</c:v>
                </c:pt>
                <c:pt idx="816">
                  <c:v>131508435.58085099</c:v>
                </c:pt>
                <c:pt idx="817">
                  <c:v>131618625.83695199</c:v>
                </c:pt>
                <c:pt idx="818">
                  <c:v>131728747.08052899</c:v>
                </c:pt>
                <c:pt idx="819">
                  <c:v>131838799.41057001</c:v>
                </c:pt>
                <c:pt idx="820">
                  <c:v>131948782.925788</c:v>
                </c:pt>
                <c:pt idx="821">
                  <c:v>132058697.72462898</c:v>
                </c:pt>
                <c:pt idx="822">
                  <c:v>132168543.90526502</c:v>
                </c:pt>
                <c:pt idx="823">
                  <c:v>132278321.56560399</c:v>
                </c:pt>
                <c:pt idx="824">
                  <c:v>132388030.80328199</c:v>
                </c:pt>
                <c:pt idx="825">
                  <c:v>132497671.715672</c:v>
                </c:pt>
                <c:pt idx="826">
                  <c:v>132607244.39987899</c:v>
                </c:pt>
                <c:pt idx="827">
                  <c:v>132716748.95274502</c:v>
                </c:pt>
                <c:pt idx="828">
                  <c:v>132826185.47084798</c:v>
                </c:pt>
                <c:pt idx="829">
                  <c:v>132935554.05050299</c:v>
                </c:pt>
                <c:pt idx="830">
                  <c:v>133044854.78776501</c:v>
                </c:pt>
                <c:pt idx="831">
                  <c:v>133154087.778428</c:v>
                </c:pt>
                <c:pt idx="832">
                  <c:v>133263253.118025</c:v>
                </c:pt>
                <c:pt idx="833">
                  <c:v>133372350.90183498</c:v>
                </c:pt>
                <c:pt idx="834">
                  <c:v>133481381.22487399</c:v>
                </c:pt>
                <c:pt idx="835">
                  <c:v>133590344.181906</c:v>
                </c:pt>
                <c:pt idx="836">
                  <c:v>133699239.867439</c:v>
                </c:pt>
                <c:pt idx="837">
                  <c:v>133808068.37572499</c:v>
                </c:pt>
                <c:pt idx="838">
                  <c:v>133916829.80076398</c:v>
                </c:pt>
                <c:pt idx="839">
                  <c:v>134025524.236303</c:v>
                </c:pt>
                <c:pt idx="840">
                  <c:v>134134151.77583699</c:v>
                </c:pt>
                <c:pt idx="841">
                  <c:v>134242712.51261401</c:v>
                </c:pt>
                <c:pt idx="842">
                  <c:v>134351206.539628</c:v>
                </c:pt>
                <c:pt idx="843">
                  <c:v>134459633.94962701</c:v>
                </c:pt>
                <c:pt idx="844">
                  <c:v>134567994.83511201</c:v>
                </c:pt>
                <c:pt idx="845">
                  <c:v>134676289.288335</c:v>
                </c:pt>
                <c:pt idx="846">
                  <c:v>134784517.40130496</c:v>
                </c:pt>
                <c:pt idx="847">
                  <c:v>134892679.26578498</c:v>
                </c:pt>
                <c:pt idx="848">
                  <c:v>135000774.97329301</c:v>
                </c:pt>
                <c:pt idx="849">
                  <c:v>135108804.61510795</c:v>
                </c:pt>
                <c:pt idx="850">
                  <c:v>135216768.28226301</c:v>
                </c:pt>
                <c:pt idx="851">
                  <c:v>135324666.06555301</c:v>
                </c:pt>
                <c:pt idx="852">
                  <c:v>135432498.05553001</c:v>
                </c:pt>
                <c:pt idx="853">
                  <c:v>135540264.34251103</c:v>
                </c:pt>
                <c:pt idx="854">
                  <c:v>135647965.01657</c:v>
                </c:pt>
                <c:pt idx="855">
                  <c:v>135755600.16754797</c:v>
                </c:pt>
                <c:pt idx="856">
                  <c:v>135863169.88504699</c:v>
                </c:pt>
                <c:pt idx="857">
                  <c:v>135970674.258434</c:v>
                </c:pt>
                <c:pt idx="858">
                  <c:v>136078113.37684202</c:v>
                </c:pt>
                <c:pt idx="859">
                  <c:v>136185487.32916999</c:v>
                </c:pt>
                <c:pt idx="860">
                  <c:v>136292796.20408398</c:v>
                </c:pt>
                <c:pt idx="861">
                  <c:v>136400040.09001699</c:v>
                </c:pt>
                <c:pt idx="862">
                  <c:v>136507219.07517397</c:v>
                </c:pt>
                <c:pt idx="863">
                  <c:v>136614333.24752596</c:v>
                </c:pt>
                <c:pt idx="864">
                  <c:v>136721382.69481704</c:v>
                </c:pt>
                <c:pt idx="865">
                  <c:v>136828367.50456199</c:v>
                </c:pt>
                <c:pt idx="866">
                  <c:v>136935287.76404798</c:v>
                </c:pt>
                <c:pt idx="867">
                  <c:v>137042143.56033599</c:v>
                </c:pt>
                <c:pt idx="868">
                  <c:v>137148934.98026103</c:v>
                </c:pt>
                <c:pt idx="869">
                  <c:v>137255662.110432</c:v>
                </c:pt>
                <c:pt idx="870">
                  <c:v>137362325.03723401</c:v>
                </c:pt>
                <c:pt idx="871">
                  <c:v>137468923.84682903</c:v>
                </c:pt>
                <c:pt idx="872">
                  <c:v>137575458.625157</c:v>
                </c:pt>
                <c:pt idx="873">
                  <c:v>137681929.45793504</c:v>
                </c:pt>
                <c:pt idx="874">
                  <c:v>137788336.43066001</c:v>
                </c:pt>
                <c:pt idx="875">
                  <c:v>137894679.62860799</c:v>
                </c:pt>
                <c:pt idx="876">
                  <c:v>138000959.13683704</c:v>
                </c:pt>
                <c:pt idx="877">
                  <c:v>138107175.04018596</c:v>
                </c:pt>
                <c:pt idx="878">
                  <c:v>138213327.42327499</c:v>
                </c:pt>
                <c:pt idx="879">
                  <c:v>138319416.37051001</c:v>
                </c:pt>
                <c:pt idx="880">
                  <c:v>138425441.96607703</c:v>
                </c:pt>
                <c:pt idx="881">
                  <c:v>138531404.29395199</c:v>
                </c:pt>
                <c:pt idx="882">
                  <c:v>138637303.43789104</c:v>
                </c:pt>
                <c:pt idx="883">
                  <c:v>138743139.48144099</c:v>
                </c:pt>
                <c:pt idx="884">
                  <c:v>138848912.50793201</c:v>
                </c:pt>
                <c:pt idx="885">
                  <c:v>138954622.60048598</c:v>
                </c:pt>
                <c:pt idx="886">
                  <c:v>139060269.84201103</c:v>
                </c:pt>
                <c:pt idx="887">
                  <c:v>139165854.31520399</c:v>
                </c:pt>
                <c:pt idx="888">
                  <c:v>139271376.10255501</c:v>
                </c:pt>
                <c:pt idx="889">
                  <c:v>139376835.286342</c:v>
                </c:pt>
                <c:pt idx="890">
                  <c:v>139482231.94863701</c:v>
                </c:pt>
                <c:pt idx="891">
                  <c:v>139587566.17130297</c:v>
                </c:pt>
                <c:pt idx="892">
                  <c:v>139692838.03599799</c:v>
                </c:pt>
                <c:pt idx="893">
                  <c:v>139798047.624172</c:v>
                </c:pt>
                <c:pt idx="894">
                  <c:v>139903195.01707</c:v>
                </c:pt>
                <c:pt idx="895">
                  <c:v>140008280.295735</c:v>
                </c:pt>
                <c:pt idx="896">
                  <c:v>140113303.54100397</c:v>
                </c:pt>
                <c:pt idx="897">
                  <c:v>140218264.83351099</c:v>
                </c:pt>
                <c:pt idx="898">
                  <c:v>140323164.25368798</c:v>
                </c:pt>
                <c:pt idx="899">
                  <c:v>140428001.881767</c:v>
                </c:pt>
                <c:pt idx="900">
                  <c:v>140532777.797777</c:v>
                </c:pt>
                <c:pt idx="901">
                  <c:v>140637492.08154896</c:v>
                </c:pt>
                <c:pt idx="902">
                  <c:v>140742144.81271201</c:v>
                </c:pt>
                <c:pt idx="903">
                  <c:v>140846736.07069799</c:v>
                </c:pt>
                <c:pt idx="904">
                  <c:v>140951265.93474299</c:v>
                </c:pt>
                <c:pt idx="905">
                  <c:v>141055734.48388201</c:v>
                </c:pt>
                <c:pt idx="906">
                  <c:v>141160141.796956</c:v>
                </c:pt>
                <c:pt idx="907">
                  <c:v>141264487.95260903</c:v>
                </c:pt>
                <c:pt idx="908">
                  <c:v>141368773.02929103</c:v>
                </c:pt>
                <c:pt idx="909">
                  <c:v>141472997.10525599</c:v>
                </c:pt>
                <c:pt idx="910">
                  <c:v>141577160.25856698</c:v>
                </c:pt>
                <c:pt idx="911">
                  <c:v>141681262.567092</c:v>
                </c:pt>
                <c:pt idx="912">
                  <c:v>141785304.10850596</c:v>
                </c:pt>
                <c:pt idx="913">
                  <c:v>141889284.96029401</c:v>
                </c:pt>
                <c:pt idx="914">
                  <c:v>141993205.19975001</c:v>
                </c:pt>
                <c:pt idx="915">
                  <c:v>142097064.90397599</c:v>
                </c:pt>
                <c:pt idx="916">
                  <c:v>142200864.149887</c:v>
                </c:pt>
                <c:pt idx="917">
                  <c:v>142304603.01420701</c:v>
                </c:pt>
                <c:pt idx="918">
                  <c:v>142408281.57347199</c:v>
                </c:pt>
                <c:pt idx="919">
                  <c:v>142511899.90403104</c:v>
                </c:pt>
                <c:pt idx="920">
                  <c:v>142615458.08204699</c:v>
                </c:pt>
                <c:pt idx="921">
                  <c:v>142718956.18349499</c:v>
                </c:pt>
                <c:pt idx="922">
                  <c:v>142822394.28416497</c:v>
                </c:pt>
                <c:pt idx="923">
                  <c:v>142925772.45966202</c:v>
                </c:pt>
                <c:pt idx="924">
                  <c:v>143029090.78540799</c:v>
                </c:pt>
                <c:pt idx="925">
                  <c:v>143132349.33663803</c:v>
                </c:pt>
                <c:pt idx="926">
                  <c:v>143235548.18840799</c:v>
                </c:pt>
                <c:pt idx="927">
                  <c:v>143338687.41558996</c:v>
                </c:pt>
                <c:pt idx="928">
                  <c:v>143441767.09287304</c:v>
                </c:pt>
                <c:pt idx="929">
                  <c:v>143544787.29476696</c:v>
                </c:pt>
                <c:pt idx="930">
                  <c:v>143647748.09560001</c:v>
                </c:pt>
                <c:pt idx="931">
                  <c:v>143750649.56952101</c:v>
                </c:pt>
                <c:pt idx="932">
                  <c:v>143853491.79049999</c:v>
                </c:pt>
                <c:pt idx="933">
                  <c:v>143956274.83232701</c:v>
                </c:pt>
                <c:pt idx="934">
                  <c:v>144058998.768617</c:v>
                </c:pt>
                <c:pt idx="935">
                  <c:v>144161663.672804</c:v>
                </c:pt>
                <c:pt idx="936">
                  <c:v>144264269.61814693</c:v>
                </c:pt>
                <c:pt idx="937">
                  <c:v>144366816.67773101</c:v>
                </c:pt>
                <c:pt idx="938">
                  <c:v>144469304.92446104</c:v>
                </c:pt>
                <c:pt idx="939">
                  <c:v>144571734.431072</c:v>
                </c:pt>
                <c:pt idx="940">
                  <c:v>144674105.27012098</c:v>
                </c:pt>
                <c:pt idx="941">
                  <c:v>144776417.51399198</c:v>
                </c:pt>
                <c:pt idx="942">
                  <c:v>144878671.23489901</c:v>
                </c:pt>
                <c:pt idx="943">
                  <c:v>144980866.50487903</c:v>
                </c:pt>
                <c:pt idx="944">
                  <c:v>145083003.39580104</c:v>
                </c:pt>
                <c:pt idx="945">
                  <c:v>145185081.97935998</c:v>
                </c:pt>
                <c:pt idx="946">
                  <c:v>145287102.32708099</c:v>
                </c:pt>
                <c:pt idx="947">
                  <c:v>145389064.51031998</c:v>
                </c:pt>
                <c:pt idx="948">
                  <c:v>145490968.600263</c:v>
                </c:pt>
                <c:pt idx="949">
                  <c:v>145592814.667927</c:v>
                </c:pt>
                <c:pt idx="950">
                  <c:v>145694602.784159</c:v>
                </c:pt>
                <c:pt idx="951">
                  <c:v>145796333.01964101</c:v>
                </c:pt>
                <c:pt idx="952">
                  <c:v>145898005.444886</c:v>
                </c:pt>
                <c:pt idx="953">
                  <c:v>145999620.13024101</c:v>
                </c:pt>
                <c:pt idx="954">
                  <c:v>146101177.14588696</c:v>
                </c:pt>
                <c:pt idx="955">
                  <c:v>146202676.561838</c:v>
                </c:pt>
                <c:pt idx="956">
                  <c:v>146304118.44794598</c:v>
                </c:pt>
                <c:pt idx="957">
                  <c:v>146405502.873896</c:v>
                </c:pt>
                <c:pt idx="958">
                  <c:v>146506829.90921104</c:v>
                </c:pt>
                <c:pt idx="959">
                  <c:v>146608099.62324798</c:v>
                </c:pt>
                <c:pt idx="960">
                  <c:v>146709312.085206</c:v>
                </c:pt>
                <c:pt idx="961">
                  <c:v>146810467.36411601</c:v>
                </c:pt>
                <c:pt idx="962">
                  <c:v>146911565.52885303</c:v>
                </c:pt>
                <c:pt idx="963">
                  <c:v>147012606.64812693</c:v>
                </c:pt>
                <c:pt idx="964">
                  <c:v>147113590.79048896</c:v>
                </c:pt>
                <c:pt idx="965">
                  <c:v>147214518.02432999</c:v>
                </c:pt>
                <c:pt idx="966">
                  <c:v>147315388.41788101</c:v>
                </c:pt>
                <c:pt idx="967">
                  <c:v>147416202.03921503</c:v>
                </c:pt>
                <c:pt idx="968">
                  <c:v>147516958.95624703</c:v>
                </c:pt>
                <c:pt idx="969">
                  <c:v>147617659.23673201</c:v>
                </c:pt>
                <c:pt idx="970">
                  <c:v>147718302.94826898</c:v>
                </c:pt>
                <c:pt idx="971">
                  <c:v>147818890.158301</c:v>
                </c:pt>
                <c:pt idx="972">
                  <c:v>147919420.93411401</c:v>
                </c:pt>
                <c:pt idx="973">
                  <c:v>148019895.34283802</c:v>
                </c:pt>
                <c:pt idx="974">
                  <c:v>148120313.45144799</c:v>
                </c:pt>
                <c:pt idx="975">
                  <c:v>148220675.32676503</c:v>
                </c:pt>
                <c:pt idx="976">
                  <c:v>148320981.03545499</c:v>
                </c:pt>
                <c:pt idx="977">
                  <c:v>148421230.64403</c:v>
                </c:pt>
                <c:pt idx="978">
                  <c:v>148521424.21884996</c:v>
                </c:pt>
                <c:pt idx="979">
                  <c:v>148621561.82612202</c:v>
                </c:pt>
                <c:pt idx="980">
                  <c:v>148721643.53189999</c:v>
                </c:pt>
                <c:pt idx="981">
                  <c:v>148821669.402087</c:v>
                </c:pt>
                <c:pt idx="982">
                  <c:v>148921639.50243601</c:v>
                </c:pt>
                <c:pt idx="983">
                  <c:v>149021553.89854696</c:v>
                </c:pt>
                <c:pt idx="984">
                  <c:v>149121412.65587303</c:v>
                </c:pt>
                <c:pt idx="985">
                  <c:v>149221215.83971304</c:v>
                </c:pt>
                <c:pt idx="986">
                  <c:v>149320963.51522198</c:v>
                </c:pt>
                <c:pt idx="987">
                  <c:v>149420655.74740198</c:v>
                </c:pt>
                <c:pt idx="988">
                  <c:v>149520292.60110998</c:v>
                </c:pt>
                <c:pt idx="989">
                  <c:v>149619874.14105198</c:v>
                </c:pt>
                <c:pt idx="990">
                  <c:v>149719400.43179101</c:v>
                </c:pt>
                <c:pt idx="991">
                  <c:v>149818871.53774101</c:v>
                </c:pt>
                <c:pt idx="992">
                  <c:v>149918287.52316797</c:v>
                </c:pt>
                <c:pt idx="993">
                  <c:v>150017648.452196</c:v>
                </c:pt>
                <c:pt idx="994">
                  <c:v>150116954.38880104</c:v>
                </c:pt>
                <c:pt idx="995">
                  <c:v>150216205.39681605</c:v>
                </c:pt>
                <c:pt idx="996">
                  <c:v>150315401.53992799</c:v>
                </c:pt>
                <c:pt idx="997">
                  <c:v>150414542.88168201</c:v>
                </c:pt>
                <c:pt idx="998">
                  <c:v>150513629.48547801</c:v>
                </c:pt>
                <c:pt idx="999">
                  <c:v>150612661.41457301</c:v>
                </c:pt>
                <c:pt idx="1000">
                  <c:v>150711638.73208398</c:v>
                </c:pt>
                <c:pt idx="1001">
                  <c:v>150810561.50098398</c:v>
                </c:pt>
                <c:pt idx="1002">
                  <c:v>150909429.78410399</c:v>
                </c:pt>
                <c:pt idx="1003">
                  <c:v>151008243.64413598</c:v>
                </c:pt>
                <c:pt idx="1004">
                  <c:v>151107003.14362898</c:v>
                </c:pt>
                <c:pt idx="1005">
                  <c:v>151205708.34499401</c:v>
                </c:pt>
                <c:pt idx="1006">
                  <c:v>151304359.31050199</c:v>
                </c:pt>
                <c:pt idx="1007">
                  <c:v>151402956.10228199</c:v>
                </c:pt>
                <c:pt idx="1008">
                  <c:v>151501498.78232896</c:v>
                </c:pt>
                <c:pt idx="1009">
                  <c:v>151599987.412496</c:v>
                </c:pt>
                <c:pt idx="1010">
                  <c:v>151698422.05450001</c:v>
                </c:pt>
                <c:pt idx="1011">
                  <c:v>151796802.76991799</c:v>
                </c:pt>
                <c:pt idx="1012">
                  <c:v>151895129.62019399</c:v>
                </c:pt>
                <c:pt idx="1013">
                  <c:v>151993402.66663203</c:v>
                </c:pt>
                <c:pt idx="1014">
                  <c:v>152091621.97040099</c:v>
                </c:pt>
                <c:pt idx="1015">
                  <c:v>152189787.592536</c:v>
                </c:pt>
                <c:pt idx="1016">
                  <c:v>152287899.59393299</c:v>
                </c:pt>
                <c:pt idx="1017">
                  <c:v>152385958.035357</c:v>
                </c:pt>
                <c:pt idx="1018">
                  <c:v>152483962.97743699</c:v>
                </c:pt>
                <c:pt idx="1019">
                  <c:v>152581914.48066801</c:v>
                </c:pt>
                <c:pt idx="1020">
                  <c:v>152679812.60541001</c:v>
                </c:pt>
                <c:pt idx="1021">
                  <c:v>152777657.41189399</c:v>
                </c:pt>
                <c:pt idx="1022">
                  <c:v>152875448.96021503</c:v>
                </c:pt>
                <c:pt idx="1023">
                  <c:v>152973187.31033599</c:v>
                </c:pt>
                <c:pt idx="1024">
                  <c:v>153070872.522089</c:v>
                </c:pt>
                <c:pt idx="1025">
                  <c:v>153168504.65517399</c:v>
                </c:pt>
                <c:pt idx="1026">
                  <c:v>153266083.76916096</c:v>
                </c:pt>
                <c:pt idx="1027">
                  <c:v>153363609.923489</c:v>
                </c:pt>
                <c:pt idx="1028">
                  <c:v>153461083.17746598</c:v>
                </c:pt>
                <c:pt idx="1029">
                  <c:v>153558503.59027103</c:v>
                </c:pt>
                <c:pt idx="1030">
                  <c:v>153655871.22095299</c:v>
                </c:pt>
                <c:pt idx="1031">
                  <c:v>153753186.128434</c:v>
                </c:pt>
                <c:pt idx="1032">
                  <c:v>153850448.37150598</c:v>
                </c:pt>
                <c:pt idx="1033">
                  <c:v>153947658.00883099</c:v>
                </c:pt>
                <c:pt idx="1034">
                  <c:v>154044815.09894696</c:v>
                </c:pt>
                <c:pt idx="1035">
                  <c:v>154141919.70026296</c:v>
                </c:pt>
                <c:pt idx="1036">
                  <c:v>154238971.871061</c:v>
                </c:pt>
                <c:pt idx="1037">
                  <c:v>154335971.66949499</c:v>
                </c:pt>
                <c:pt idx="1038">
                  <c:v>154432919.153597</c:v>
                </c:pt>
                <c:pt idx="1039">
                  <c:v>154529814.38126901</c:v>
                </c:pt>
                <c:pt idx="1040">
                  <c:v>154626657.41028896</c:v>
                </c:pt>
                <c:pt idx="1041">
                  <c:v>154723448.29831198</c:v>
                </c:pt>
                <c:pt idx="1042">
                  <c:v>154820187.10286501</c:v>
                </c:pt>
                <c:pt idx="1043">
                  <c:v>154916873.88135499</c:v>
                </c:pt>
                <c:pt idx="1044">
                  <c:v>155013508.69106197</c:v>
                </c:pt>
                <c:pt idx="1045">
                  <c:v>155110091.58914301</c:v>
                </c:pt>
                <c:pt idx="1046">
                  <c:v>155206622.63263303</c:v>
                </c:pt>
                <c:pt idx="1047">
                  <c:v>155303101.87844399</c:v>
                </c:pt>
                <c:pt idx="1048">
                  <c:v>155399529.383367</c:v>
                </c:pt>
                <c:pt idx="1049">
                  <c:v>155495905.20406798</c:v>
                </c:pt>
                <c:pt idx="1050">
                  <c:v>155592229.39709499</c:v>
                </c:pt>
                <c:pt idx="1051">
                  <c:v>155688502.01887301</c:v>
                </c:pt>
                <c:pt idx="1052">
                  <c:v>155784723.12570599</c:v>
                </c:pt>
                <c:pt idx="1053">
                  <c:v>155880892.77377898</c:v>
                </c:pt>
                <c:pt idx="1054">
                  <c:v>155977011.01915598</c:v>
                </c:pt>
                <c:pt idx="1055">
                  <c:v>156073077.91778198</c:v>
                </c:pt>
                <c:pt idx="1056">
                  <c:v>156169093.525482</c:v>
                </c:pt>
                <c:pt idx="1057">
                  <c:v>156265057.897964</c:v>
                </c:pt>
                <c:pt idx="1058">
                  <c:v>156360971.09081504</c:v>
                </c:pt>
                <c:pt idx="1059">
                  <c:v>156456833.15950501</c:v>
                </c:pt>
                <c:pt idx="1060">
                  <c:v>156552644.15938598</c:v>
                </c:pt>
                <c:pt idx="1061">
                  <c:v>156648404.14569399</c:v>
                </c:pt>
                <c:pt idx="1062">
                  <c:v>156744113.17354596</c:v>
                </c:pt>
                <c:pt idx="1063">
                  <c:v>156839771.297943</c:v>
                </c:pt>
                <c:pt idx="1064">
                  <c:v>156935378.57376996</c:v>
                </c:pt>
                <c:pt idx="1065">
                  <c:v>157030935.05579501</c:v>
                </c:pt>
                <c:pt idx="1066">
                  <c:v>157126440.798673</c:v>
                </c:pt>
                <c:pt idx="1067">
                  <c:v>157221895.85694003</c:v>
                </c:pt>
                <c:pt idx="1068">
                  <c:v>157317300.28501999</c:v>
                </c:pt>
                <c:pt idx="1069">
                  <c:v>157412654.13722199</c:v>
                </c:pt>
                <c:pt idx="1070">
                  <c:v>157507957.467738</c:v>
                </c:pt>
                <c:pt idx="1071">
                  <c:v>157603210.33065102</c:v>
                </c:pt>
                <c:pt idx="1072">
                  <c:v>157698412.77992597</c:v>
                </c:pt>
                <c:pt idx="1073">
                  <c:v>157793564.86941704</c:v>
                </c:pt>
                <c:pt idx="1074">
                  <c:v>157888666.65286499</c:v>
                </c:pt>
                <c:pt idx="1075">
                  <c:v>157983718.183898</c:v>
                </c:pt>
                <c:pt idx="1076">
                  <c:v>158078719.51603299</c:v>
                </c:pt>
                <c:pt idx="1077">
                  <c:v>158173670.702674</c:v>
                </c:pt>
                <c:pt idx="1078">
                  <c:v>158268571.797113</c:v>
                </c:pt>
                <c:pt idx="1079">
                  <c:v>158363422.85253203</c:v>
                </c:pt>
                <c:pt idx="1080">
                  <c:v>158458223.92200303</c:v>
                </c:pt>
                <c:pt idx="1081">
                  <c:v>158552975.058485</c:v>
                </c:pt>
                <c:pt idx="1082">
                  <c:v>158647676.31482899</c:v>
                </c:pt>
                <c:pt idx="1083">
                  <c:v>158742327.74377596</c:v>
                </c:pt>
                <c:pt idx="1084">
                  <c:v>158836929.39795601</c:v>
                </c:pt>
                <c:pt idx="1085">
                  <c:v>158931481.32989204</c:v>
                </c:pt>
                <c:pt idx="1086">
                  <c:v>159025983.591997</c:v>
                </c:pt>
                <c:pt idx="1087">
                  <c:v>159120436.23657399</c:v>
                </c:pt>
                <c:pt idx="1088">
                  <c:v>159214839.31582099</c:v>
                </c:pt>
                <c:pt idx="1089">
                  <c:v>159309192.88182703</c:v>
                </c:pt>
                <c:pt idx="1090">
                  <c:v>159403496.98657203</c:v>
                </c:pt>
                <c:pt idx="1091">
                  <c:v>159497751.68192896</c:v>
                </c:pt>
                <c:pt idx="1092">
                  <c:v>159591957.019667</c:v>
                </c:pt>
                <c:pt idx="1093">
                  <c:v>159686113.05144599</c:v>
                </c:pt>
                <c:pt idx="1094">
                  <c:v>159780219.82881904</c:v>
                </c:pt>
                <c:pt idx="1095">
                  <c:v>159874277.403236</c:v>
                </c:pt>
                <c:pt idx="1096">
                  <c:v>159968285.82603803</c:v>
                </c:pt>
                <c:pt idx="1097">
                  <c:v>160062245.14846298</c:v>
                </c:pt>
                <c:pt idx="1098">
                  <c:v>160156155.421644</c:v>
                </c:pt>
                <c:pt idx="1099">
                  <c:v>160250016.69660801</c:v>
                </c:pt>
                <c:pt idx="1100">
                  <c:v>160343829.02427903</c:v>
                </c:pt>
                <c:pt idx="1101">
                  <c:v>160437592.45547503</c:v>
                </c:pt>
                <c:pt idx="1102">
                  <c:v>160531307.04091299</c:v>
                </c:pt>
                <c:pt idx="1103">
                  <c:v>160624972.83120501</c:v>
                </c:pt>
                <c:pt idx="1104">
                  <c:v>160718589.87685904</c:v>
                </c:pt>
                <c:pt idx="1105">
                  <c:v>160812158.22828296</c:v>
                </c:pt>
                <c:pt idx="1106">
                  <c:v>160905677.93577799</c:v>
                </c:pt>
                <c:pt idx="1107">
                  <c:v>160999149.04954797</c:v>
                </c:pt>
                <c:pt idx="1108">
                  <c:v>161092571.61969101</c:v>
                </c:pt>
                <c:pt idx="1109">
                  <c:v>161185945.69620499</c:v>
                </c:pt>
                <c:pt idx="1110">
                  <c:v>161279271.328987</c:v>
                </c:pt>
                <c:pt idx="1111">
                  <c:v>161372548.56783304</c:v>
                </c:pt>
                <c:pt idx="1112">
                  <c:v>161465777.46243703</c:v>
                </c:pt>
                <c:pt idx="1113">
                  <c:v>161558958.06239301</c:v>
                </c:pt>
                <c:pt idx="1114">
                  <c:v>161652090.41719696</c:v>
                </c:pt>
                <c:pt idx="1115">
                  <c:v>161745174.57624099</c:v>
                </c:pt>
                <c:pt idx="1116">
                  <c:v>161838210.58882201</c:v>
                </c:pt>
                <c:pt idx="1117">
                  <c:v>161931198.50413501</c:v>
                </c:pt>
                <c:pt idx="1118">
                  <c:v>162024138.37127599</c:v>
                </c:pt>
                <c:pt idx="1119">
                  <c:v>162117030.239243</c:v>
                </c:pt>
                <c:pt idx="1120">
                  <c:v>162209874.15693602</c:v>
                </c:pt>
                <c:pt idx="1121">
                  <c:v>162302670.17315596</c:v>
                </c:pt>
                <c:pt idx="1122">
                  <c:v>162395418.33660704</c:v>
                </c:pt>
                <c:pt idx="1123">
                  <c:v>162488118.69589499</c:v>
                </c:pt>
                <c:pt idx="1124">
                  <c:v>162580771.29952797</c:v>
                </c:pt>
                <c:pt idx="1125">
                  <c:v>162673376.19591901</c:v>
                </c:pt>
                <c:pt idx="1126">
                  <c:v>162765933.43338197</c:v>
                </c:pt>
                <c:pt idx="1127">
                  <c:v>162858443.060137</c:v>
                </c:pt>
                <c:pt idx="1128">
                  <c:v>162950905.12430501</c:v>
                </c:pt>
                <c:pt idx="1129">
                  <c:v>163043319.67391399</c:v>
                </c:pt>
                <c:pt idx="1130">
                  <c:v>163135686.75689504</c:v>
                </c:pt>
                <c:pt idx="1131">
                  <c:v>163228006.421083</c:v>
                </c:pt>
                <c:pt idx="1132">
                  <c:v>163320278.714219</c:v>
                </c:pt>
                <c:pt idx="1133">
                  <c:v>163412503.68395001</c:v>
                </c:pt>
                <c:pt idx="1134">
                  <c:v>163504681.37782601</c:v>
                </c:pt>
                <c:pt idx="1135">
                  <c:v>163596811.84330496</c:v>
                </c:pt>
                <c:pt idx="1136">
                  <c:v>163688895.12775099</c:v>
                </c:pt>
                <c:pt idx="1137">
                  <c:v>163780931.278433</c:v>
                </c:pt>
                <c:pt idx="1138">
                  <c:v>163872920.342527</c:v>
                </c:pt>
                <c:pt idx="1139">
                  <c:v>163964862.36711699</c:v>
                </c:pt>
                <c:pt idx="1140">
                  <c:v>164056757.39919201</c:v>
                </c:pt>
                <c:pt idx="1141">
                  <c:v>164148605.48565203</c:v>
                </c:pt>
                <c:pt idx="1142">
                  <c:v>164240406.67329997</c:v>
                </c:pt>
                <c:pt idx="1143">
                  <c:v>164332161.00885001</c:v>
                </c:pt>
                <c:pt idx="1144">
                  <c:v>164423868.53892398</c:v>
                </c:pt>
                <c:pt idx="1145">
                  <c:v>164515529.31005099</c:v>
                </c:pt>
                <c:pt idx="1146">
                  <c:v>164607143.36866999</c:v>
                </c:pt>
                <c:pt idx="1147">
                  <c:v>164698710.76112893</c:v>
                </c:pt>
                <c:pt idx="1148">
                  <c:v>164790231.533685</c:v>
                </c:pt>
                <c:pt idx="1149">
                  <c:v>164881705.73250198</c:v>
                </c:pt>
                <c:pt idx="1150">
                  <c:v>164973133.40365899</c:v>
                </c:pt>
                <c:pt idx="1151">
                  <c:v>165064514.59313998</c:v>
                </c:pt>
                <c:pt idx="1152">
                  <c:v>165155849.34684202</c:v>
                </c:pt>
                <c:pt idx="1153">
                  <c:v>165247137.71057096</c:v>
                </c:pt>
                <c:pt idx="1154">
                  <c:v>165338379.73004597</c:v>
                </c:pt>
                <c:pt idx="1155">
                  <c:v>165429575.45089403</c:v>
                </c:pt>
                <c:pt idx="1156">
                  <c:v>165520724.91865599</c:v>
                </c:pt>
                <c:pt idx="1157">
                  <c:v>165611828.17878196</c:v>
                </c:pt>
                <c:pt idx="1158">
                  <c:v>165702885.276636</c:v>
                </c:pt>
                <c:pt idx="1159">
                  <c:v>165793896.25749299</c:v>
                </c:pt>
                <c:pt idx="1160">
                  <c:v>165884861.16654101</c:v>
                </c:pt>
                <c:pt idx="1161">
                  <c:v>165975780.048877</c:v>
                </c:pt>
                <c:pt idx="1162">
                  <c:v>166066652.94951701</c:v>
                </c:pt>
                <c:pt idx="1163">
                  <c:v>166157479.91338396</c:v>
                </c:pt>
                <c:pt idx="1164">
                  <c:v>166248260.98531899</c:v>
                </c:pt>
                <c:pt idx="1165">
                  <c:v>166338996.21007198</c:v>
                </c:pt>
                <c:pt idx="1166">
                  <c:v>166429685.63231099</c:v>
                </c:pt>
                <c:pt idx="1167">
                  <c:v>166520329.29661503</c:v>
                </c:pt>
                <c:pt idx="1168">
                  <c:v>166610927.24747697</c:v>
                </c:pt>
                <c:pt idx="1169">
                  <c:v>166701479.52930799</c:v>
                </c:pt>
                <c:pt idx="1170">
                  <c:v>166791986.18643004</c:v>
                </c:pt>
                <c:pt idx="1171">
                  <c:v>166882447.26308098</c:v>
                </c:pt>
                <c:pt idx="1172">
                  <c:v>166972862.80341503</c:v>
                </c:pt>
                <c:pt idx="1173">
                  <c:v>167063232.8515</c:v>
                </c:pt>
                <c:pt idx="1174">
                  <c:v>167153557.45132101</c:v>
                </c:pt>
                <c:pt idx="1175">
                  <c:v>167243836.646779</c:v>
                </c:pt>
                <c:pt idx="1176">
                  <c:v>167334070.48168799</c:v>
                </c:pt>
                <c:pt idx="1177">
                  <c:v>167424258.99978301</c:v>
                </c:pt>
                <c:pt idx="1178">
                  <c:v>167514402.244712</c:v>
                </c:pt>
                <c:pt idx="1179">
                  <c:v>167604500.260041</c:v>
                </c:pt>
                <c:pt idx="1180">
                  <c:v>167694553.08925402</c:v>
                </c:pt>
                <c:pt idx="1181">
                  <c:v>167784560.77575096</c:v>
                </c:pt>
                <c:pt idx="1182">
                  <c:v>167874523.36284903</c:v>
                </c:pt>
                <c:pt idx="1183">
                  <c:v>167964440.89378399</c:v>
                </c:pt>
                <c:pt idx="1184">
                  <c:v>168054313.41170898</c:v>
                </c:pt>
                <c:pt idx="1185">
                  <c:v>168144140.95969602</c:v>
                </c:pt>
                <c:pt idx="1186">
                  <c:v>168233923.58073503</c:v>
                </c:pt>
                <c:pt idx="1187">
                  <c:v>168323661.31773499</c:v>
                </c:pt>
                <c:pt idx="1188">
                  <c:v>168413354.21352196</c:v>
                </c:pt>
                <c:pt idx="1189">
                  <c:v>168503002.310844</c:v>
                </c:pt>
                <c:pt idx="1190">
                  <c:v>168592605.65236598</c:v>
                </c:pt>
                <c:pt idx="1191">
                  <c:v>168682164.28067303</c:v>
                </c:pt>
                <c:pt idx="1192">
                  <c:v>168771678.23826998</c:v>
                </c:pt>
                <c:pt idx="1193">
                  <c:v>168861147.56758296</c:v>
                </c:pt>
                <c:pt idx="1194">
                  <c:v>168950572.310956</c:v>
                </c:pt>
                <c:pt idx="1195">
                  <c:v>169039952.510654</c:v>
                </c:pt>
                <c:pt idx="1196">
                  <c:v>169129288.20886397</c:v>
                </c:pt>
                <c:pt idx="1197">
                  <c:v>169218579.44769299</c:v>
                </c:pt>
                <c:pt idx="1198">
                  <c:v>169307826.26916698</c:v>
                </c:pt>
                <c:pt idx="1199">
                  <c:v>169397028.71523798</c:v>
                </c:pt>
                <c:pt idx="1200">
                  <c:v>169486186.82777402</c:v>
                </c:pt>
                <c:pt idx="1201">
                  <c:v>169575300.64856794</c:v>
                </c:pt>
                <c:pt idx="1202">
                  <c:v>169664370.21933496</c:v>
                </c:pt>
                <c:pt idx="1203">
                  <c:v>169753395.58171001</c:v>
                </c:pt>
                <c:pt idx="1204">
                  <c:v>169842376.777253</c:v>
                </c:pt>
                <c:pt idx="1205">
                  <c:v>169931313.84744301</c:v>
                </c:pt>
                <c:pt idx="1206">
                  <c:v>170020206.83368501</c:v>
                </c:pt>
                <c:pt idx="1207">
                  <c:v>170109055.77730596</c:v>
                </c:pt>
                <c:pt idx="1208">
                  <c:v>170197860.71955496</c:v>
                </c:pt>
                <c:pt idx="1209">
                  <c:v>170286621.70160496</c:v>
                </c:pt>
                <c:pt idx="1210">
                  <c:v>170375338.76455399</c:v>
                </c:pt>
                <c:pt idx="1211">
                  <c:v>170464011.94942099</c:v>
                </c:pt>
                <c:pt idx="1212">
                  <c:v>170552641.297151</c:v>
                </c:pt>
                <c:pt idx="1213">
                  <c:v>170641226.84861299</c:v>
                </c:pt>
                <c:pt idx="1214">
                  <c:v>170729768.6446</c:v>
                </c:pt>
                <c:pt idx="1215">
                  <c:v>170818266.72582901</c:v>
                </c:pt>
                <c:pt idx="1216">
                  <c:v>170906721.132943</c:v>
                </c:pt>
                <c:pt idx="1217">
                  <c:v>170995131.906508</c:v>
                </c:pt>
                <c:pt idx="1218">
                  <c:v>171083499.08701903</c:v>
                </c:pt>
                <c:pt idx="1219">
                  <c:v>171171822.714892</c:v>
                </c:pt>
                <c:pt idx="1220">
                  <c:v>171260102.83047104</c:v>
                </c:pt>
                <c:pt idx="1221">
                  <c:v>171348339.47402501</c:v>
                </c:pt>
                <c:pt idx="1222">
                  <c:v>171436532.68575001</c:v>
                </c:pt>
                <c:pt idx="1223">
                  <c:v>171524682.50576597</c:v>
                </c:pt>
                <c:pt idx="1224">
                  <c:v>171612788.974123</c:v>
                </c:pt>
                <c:pt idx="1225">
                  <c:v>171700852.13079399</c:v>
                </c:pt>
                <c:pt idx="1226">
                  <c:v>171788872.01567999</c:v>
                </c:pt>
                <c:pt idx="1227">
                  <c:v>171876848.66861001</c:v>
                </c:pt>
                <c:pt idx="1228">
                  <c:v>171964782.12933901</c:v>
                </c:pt>
                <c:pt idx="1229">
                  <c:v>172052672.43755001</c:v>
                </c:pt>
                <c:pt idx="1230">
                  <c:v>172140519.63285202</c:v>
                </c:pt>
                <c:pt idx="1231">
                  <c:v>172228323.75478399</c:v>
                </c:pt>
                <c:pt idx="1232">
                  <c:v>172316084.84281102</c:v>
                </c:pt>
                <c:pt idx="1233">
                  <c:v>172403802.93632799</c:v>
                </c:pt>
                <c:pt idx="1234">
                  <c:v>172491478.07465601</c:v>
                </c:pt>
                <c:pt idx="1235">
                  <c:v>172579110.29704797</c:v>
                </c:pt>
                <c:pt idx="1236">
                  <c:v>172666699.642681</c:v>
                </c:pt>
                <c:pt idx="1237">
                  <c:v>172754246.150664</c:v>
                </c:pt>
                <c:pt idx="1238">
                  <c:v>172841749.86003602</c:v>
                </c:pt>
                <c:pt idx="1239">
                  <c:v>172929210.809762</c:v>
                </c:pt>
                <c:pt idx="1240">
                  <c:v>173016629.03873798</c:v>
                </c:pt>
                <c:pt idx="1241">
                  <c:v>173104004.58579099</c:v>
                </c:pt>
                <c:pt idx="1242">
                  <c:v>173191337.48967502</c:v>
                </c:pt>
                <c:pt idx="1243">
                  <c:v>173278627.78907701</c:v>
                </c:pt>
                <c:pt idx="1244">
                  <c:v>173365875.52261204</c:v>
                </c:pt>
                <c:pt idx="1245">
                  <c:v>173453080.72882599</c:v>
                </c:pt>
                <c:pt idx="1246">
                  <c:v>173540243.44619599</c:v>
                </c:pt>
                <c:pt idx="1247">
                  <c:v>173627363.71312895</c:v>
                </c:pt>
                <c:pt idx="1248">
                  <c:v>173714441.567963</c:v>
                </c:pt>
                <c:pt idx="1249">
                  <c:v>173801477.04896796</c:v>
                </c:pt>
                <c:pt idx="1250">
                  <c:v>173888470.19434398</c:v>
                </c:pt>
                <c:pt idx="1251">
                  <c:v>173975421.04222301</c:v>
                </c:pt>
                <c:pt idx="1252">
                  <c:v>174062329.630669</c:v>
                </c:pt>
                <c:pt idx="1253">
                  <c:v>174149195.99767801</c:v>
                </c:pt>
                <c:pt idx="1254">
                  <c:v>174236020.18117598</c:v>
                </c:pt>
                <c:pt idx="1255">
                  <c:v>174322802.21902296</c:v>
                </c:pt>
                <c:pt idx="1256">
                  <c:v>174409542.149012</c:v>
                </c:pt>
                <c:pt idx="1257">
                  <c:v>174496240.008867</c:v>
                </c:pt>
                <c:pt idx="1258">
                  <c:v>174582895.83624402</c:v>
                </c:pt>
                <c:pt idx="1259">
                  <c:v>174669509.66873398</c:v>
                </c:pt>
                <c:pt idx="1260">
                  <c:v>174756081.54385999</c:v>
                </c:pt>
                <c:pt idx="1261">
                  <c:v>174842611.49907801</c:v>
                </c:pt>
                <c:pt idx="1262">
                  <c:v>174929099.57177797</c:v>
                </c:pt>
                <c:pt idx="1263">
                  <c:v>175015545.799283</c:v>
                </c:pt>
                <c:pt idx="1264">
                  <c:v>175101950.21884897</c:v>
                </c:pt>
                <c:pt idx="1265">
                  <c:v>175188312.867668</c:v>
                </c:pt>
                <c:pt idx="1266">
                  <c:v>175274633.782864</c:v>
                </c:pt>
                <c:pt idx="1267">
                  <c:v>175360913.001497</c:v>
                </c:pt>
                <c:pt idx="1268">
                  <c:v>175447150.560559</c:v>
                </c:pt>
                <c:pt idx="1269">
                  <c:v>175533346.49698001</c:v>
                </c:pt>
                <c:pt idx="1270">
                  <c:v>175619500.84762099</c:v>
                </c:pt>
                <c:pt idx="1271">
                  <c:v>175705613.64927998</c:v>
                </c:pt>
                <c:pt idx="1272">
                  <c:v>175791684.93869099</c:v>
                </c:pt>
                <c:pt idx="1273">
                  <c:v>175877714.75252101</c:v>
                </c:pt>
                <c:pt idx="1274">
                  <c:v>175963703.12737399</c:v>
                </c:pt>
                <c:pt idx="1275">
                  <c:v>176049650.09978896</c:v>
                </c:pt>
                <c:pt idx="1276">
                  <c:v>176135555.70624</c:v>
                </c:pt>
                <c:pt idx="1277">
                  <c:v>176221419.983138</c:v>
                </c:pt>
                <c:pt idx="1278">
                  <c:v>176307242.96683002</c:v>
                </c:pt>
                <c:pt idx="1279">
                  <c:v>176393024.69359797</c:v>
                </c:pt>
                <c:pt idx="1280">
                  <c:v>176478765.19966301</c:v>
                </c:pt>
                <c:pt idx="1281">
                  <c:v>176564464.52117997</c:v>
                </c:pt>
                <c:pt idx="1282">
                  <c:v>176650122.694242</c:v>
                </c:pt>
                <c:pt idx="1283">
                  <c:v>176735739.75487801</c:v>
                </c:pt>
                <c:pt idx="1284">
                  <c:v>176821315.73905501</c:v>
                </c:pt>
                <c:pt idx="1285">
                  <c:v>176906850.68267602</c:v>
                </c:pt>
                <c:pt idx="1286">
                  <c:v>176992344.62158298</c:v>
                </c:pt>
                <c:pt idx="1287">
                  <c:v>177077797.59155399</c:v>
                </c:pt>
                <c:pt idx="1288">
                  <c:v>177163209.62830597</c:v>
                </c:pt>
                <c:pt idx="1289">
                  <c:v>177248580.76749301</c:v>
                </c:pt>
                <c:pt idx="1290">
                  <c:v>177333911.044707</c:v>
                </c:pt>
                <c:pt idx="1291">
                  <c:v>177419200.49547699</c:v>
                </c:pt>
                <c:pt idx="1292">
                  <c:v>177504449.155274</c:v>
                </c:pt>
                <c:pt idx="1293">
                  <c:v>177589657.05950299</c:v>
                </c:pt>
                <c:pt idx="1294">
                  <c:v>177674824.24351096</c:v>
                </c:pt>
                <c:pt idx="1295">
                  <c:v>177759950.74258196</c:v>
                </c:pt>
                <c:pt idx="1296">
                  <c:v>177845036.59193999</c:v>
                </c:pt>
                <c:pt idx="1297">
                  <c:v>177930081.82674602</c:v>
                </c:pt>
                <c:pt idx="1298">
                  <c:v>178015086.48210299</c:v>
                </c:pt>
                <c:pt idx="1299">
                  <c:v>178100050.59305099</c:v>
                </c:pt>
                <c:pt idx="1300">
                  <c:v>178184974.19457099</c:v>
                </c:pt>
                <c:pt idx="1301">
                  <c:v>178269857.321585</c:v>
                </c:pt>
                <c:pt idx="1302">
                  <c:v>178354700.00895</c:v>
                </c:pt>
                <c:pt idx="1303">
                  <c:v>178439502.29146898</c:v>
                </c:pt>
                <c:pt idx="1304">
                  <c:v>178524264.203881</c:v>
                </c:pt>
                <c:pt idx="1305">
                  <c:v>178608985.78086701</c:v>
                </c:pt>
                <c:pt idx="1306">
                  <c:v>178693667.05704799</c:v>
                </c:pt>
                <c:pt idx="1307">
                  <c:v>178778308.06698501</c:v>
                </c:pt>
                <c:pt idx="1308">
                  <c:v>178862908.84518096</c:v>
                </c:pt>
                <c:pt idx="1309">
                  <c:v>178947469.42607903</c:v>
                </c:pt>
                <c:pt idx="1310">
                  <c:v>179031989.84406301</c:v>
                </c:pt>
                <c:pt idx="1311">
                  <c:v>179116470.133459</c:v>
                </c:pt>
                <c:pt idx="1312">
                  <c:v>179200910.32853401</c:v>
                </c:pt>
                <c:pt idx="1313">
                  <c:v>179285310.463496</c:v>
                </c:pt>
                <c:pt idx="1314">
                  <c:v>179369670.57249501</c:v>
                </c:pt>
                <c:pt idx="1315">
                  <c:v>179453990.68962303</c:v>
                </c:pt>
                <c:pt idx="1316">
                  <c:v>179538270.848912</c:v>
                </c:pt>
                <c:pt idx="1317">
                  <c:v>179622511.08434001</c:v>
                </c:pt>
                <c:pt idx="1318">
                  <c:v>179706711.42982304</c:v>
                </c:pt>
                <c:pt idx="1319">
                  <c:v>179790871.919222</c:v>
                </c:pt>
                <c:pt idx="1320">
                  <c:v>179874992.58634001</c:v>
                </c:pt>
                <c:pt idx="1321">
                  <c:v>179959073.46492201</c:v>
                </c:pt>
                <c:pt idx="1322">
                  <c:v>180043114.58865499</c:v>
                </c:pt>
                <c:pt idx="1323">
                  <c:v>180127115.99117199</c:v>
                </c:pt>
                <c:pt idx="1324">
                  <c:v>180211077.706045</c:v>
                </c:pt>
                <c:pt idx="1325">
                  <c:v>180294999.76679301</c:v>
                </c:pt>
                <c:pt idx="1326">
                  <c:v>180378882.20687601</c:v>
                </c:pt>
                <c:pt idx="1327">
                  <c:v>180462725.05969703</c:v>
                </c:pt>
                <c:pt idx="1328">
                  <c:v>180546528.35860503</c:v>
                </c:pt>
                <c:pt idx="1329">
                  <c:v>180630292.13689104</c:v>
                </c:pt>
                <c:pt idx="1330">
                  <c:v>180714016.42778999</c:v>
                </c:pt>
                <c:pt idx="1331">
                  <c:v>180797701.26448199</c:v>
                </c:pt>
                <c:pt idx="1332">
                  <c:v>180881346.680089</c:v>
                </c:pt>
                <c:pt idx="1333">
                  <c:v>180964952.707681</c:v>
                </c:pt>
                <c:pt idx="1334">
                  <c:v>181048519.38026801</c:v>
                </c:pt>
                <c:pt idx="1335">
                  <c:v>181132046.730809</c:v>
                </c:pt>
                <c:pt idx="1336">
                  <c:v>181215534.79220301</c:v>
                </c:pt>
                <c:pt idx="1337">
                  <c:v>181298983.59729901</c:v>
                </c:pt>
                <c:pt idx="1338">
                  <c:v>181382393.17888597</c:v>
                </c:pt>
                <c:pt idx="1339">
                  <c:v>181465763.569702</c:v>
                </c:pt>
                <c:pt idx="1340">
                  <c:v>181549094.80242801</c:v>
                </c:pt>
                <c:pt idx="1341">
                  <c:v>181632386.90969202</c:v>
                </c:pt>
                <c:pt idx="1342">
                  <c:v>181715639.92406499</c:v>
                </c:pt>
                <c:pt idx="1343">
                  <c:v>181798853.87806696</c:v>
                </c:pt>
                <c:pt idx="1344">
                  <c:v>181882028.80416</c:v>
                </c:pt>
                <c:pt idx="1345">
                  <c:v>181965164.73475599</c:v>
                </c:pt>
                <c:pt idx="1346">
                  <c:v>182048261.702209</c:v>
                </c:pt>
                <c:pt idx="1347">
                  <c:v>182131319.738823</c:v>
                </c:pt>
                <c:pt idx="1348">
                  <c:v>182214338.87684602</c:v>
                </c:pt>
                <c:pt idx="1349">
                  <c:v>182297319.14847198</c:v>
                </c:pt>
                <c:pt idx="1350">
                  <c:v>182380260.58584303</c:v>
                </c:pt>
                <c:pt idx="1351">
                  <c:v>182463163.22104698</c:v>
                </c:pt>
                <c:pt idx="1352">
                  <c:v>182546027.08612001</c:v>
                </c:pt>
                <c:pt idx="1353">
                  <c:v>182628852.21304196</c:v>
                </c:pt>
                <c:pt idx="1354">
                  <c:v>182711638.63374397</c:v>
                </c:pt>
                <c:pt idx="1355">
                  <c:v>182794386.38010001</c:v>
                </c:pt>
                <c:pt idx="1356">
                  <c:v>182877095.48393601</c:v>
                </c:pt>
                <c:pt idx="1357">
                  <c:v>182959765.97702101</c:v>
                </c:pt>
                <c:pt idx="1358">
                  <c:v>183042397.89107499</c:v>
                </c:pt>
                <c:pt idx="1359">
                  <c:v>183124991.257763</c:v>
                </c:pt>
                <c:pt idx="1360">
                  <c:v>183207546.10869998</c:v>
                </c:pt>
                <c:pt idx="1361">
                  <c:v>183290062.475449</c:v>
                </c:pt>
                <c:pt idx="1362">
                  <c:v>183372540.38951802</c:v>
                </c:pt>
                <c:pt idx="1363">
                  <c:v>183454979.88236701</c:v>
                </c:pt>
                <c:pt idx="1364">
                  <c:v>183537380.98540202</c:v>
                </c:pt>
                <c:pt idx="1365">
                  <c:v>183619743.72997901</c:v>
                </c:pt>
                <c:pt idx="1366">
                  <c:v>183702068.14740199</c:v>
                </c:pt>
                <c:pt idx="1367">
                  <c:v>183784354.26892197</c:v>
                </c:pt>
                <c:pt idx="1368">
                  <c:v>183866602.125741</c:v>
                </c:pt>
                <c:pt idx="1369">
                  <c:v>183948811.74901</c:v>
                </c:pt>
                <c:pt idx="1370">
                  <c:v>184030983.169828</c:v>
                </c:pt>
                <c:pt idx="1371">
                  <c:v>184113116.41924399</c:v>
                </c:pt>
                <c:pt idx="1372">
                  <c:v>184195211.52825499</c:v>
                </c:pt>
                <c:pt idx="1373">
                  <c:v>184277268.52780899</c:v>
                </c:pt>
                <c:pt idx="1374">
                  <c:v>184359287.44880199</c:v>
                </c:pt>
                <c:pt idx="1375">
                  <c:v>184441268.32208201</c:v>
                </c:pt>
                <c:pt idx="1376">
                  <c:v>184523211.17844397</c:v>
                </c:pt>
                <c:pt idx="1377">
                  <c:v>184605116.04863501</c:v>
                </c:pt>
                <c:pt idx="1378">
                  <c:v>184686982.96335199</c:v>
                </c:pt>
                <c:pt idx="1379">
                  <c:v>184768811.95324001</c:v>
                </c:pt>
                <c:pt idx="1380">
                  <c:v>184850603.048897</c:v>
                </c:pt>
                <c:pt idx="1381">
                  <c:v>184932356.28086901</c:v>
                </c:pt>
                <c:pt idx="1382">
                  <c:v>185014071.67965499</c:v>
                </c:pt>
                <c:pt idx="1383">
                  <c:v>185095749.27570197</c:v>
                </c:pt>
                <c:pt idx="1384">
                  <c:v>185177389.09941104</c:v>
                </c:pt>
                <c:pt idx="1385">
                  <c:v>185258991.18112996</c:v>
                </c:pt>
                <c:pt idx="1386">
                  <c:v>185340555.55115998</c:v>
                </c:pt>
                <c:pt idx="1387">
                  <c:v>185422082.23975399</c:v>
                </c:pt>
                <c:pt idx="1388">
                  <c:v>185503571.27711397</c:v>
                </c:pt>
                <c:pt idx="1389">
                  <c:v>185585022.69339597</c:v>
                </c:pt>
                <c:pt idx="1390">
                  <c:v>185666436.51870498</c:v>
                </c:pt>
                <c:pt idx="1391">
                  <c:v>185747812.78309798</c:v>
                </c:pt>
                <c:pt idx="1392">
                  <c:v>185829151.51658496</c:v>
                </c:pt>
                <c:pt idx="1393">
                  <c:v>185910452.74912697</c:v>
                </c:pt>
                <c:pt idx="1394">
                  <c:v>185991716.51063699</c:v>
                </c:pt>
                <c:pt idx="1395">
                  <c:v>186072942.83097801</c:v>
                </c:pt>
                <c:pt idx="1396">
                  <c:v>186154131.73996896</c:v>
                </c:pt>
                <c:pt idx="1397">
                  <c:v>186235283.26737896</c:v>
                </c:pt>
                <c:pt idx="1398">
                  <c:v>186316397.442929</c:v>
                </c:pt>
                <c:pt idx="1399">
                  <c:v>186397474.29629201</c:v>
                </c:pt>
                <c:pt idx="1400">
                  <c:v>186478513.85709602</c:v>
                </c:pt>
                <c:pt idx="1401">
                  <c:v>186559516.15492001</c:v>
                </c:pt>
                <c:pt idx="1402">
                  <c:v>186640481.21929598</c:v>
                </c:pt>
                <c:pt idx="1403">
                  <c:v>186721409.07970896</c:v>
                </c:pt>
                <c:pt idx="1404">
                  <c:v>186802299.76559597</c:v>
                </c:pt>
                <c:pt idx="1405">
                  <c:v>186883153.306348</c:v>
                </c:pt>
                <c:pt idx="1406">
                  <c:v>186963969.73131096</c:v>
                </c:pt>
                <c:pt idx="1407">
                  <c:v>187044749.06977999</c:v>
                </c:pt>
                <c:pt idx="1408">
                  <c:v>187125491.35100901</c:v>
                </c:pt>
                <c:pt idx="1409">
                  <c:v>187206196.60420001</c:v>
                </c:pt>
                <c:pt idx="1410">
                  <c:v>187286864.85851303</c:v>
                </c:pt>
                <c:pt idx="1411">
                  <c:v>187367496.14305797</c:v>
                </c:pt>
                <c:pt idx="1412">
                  <c:v>187448090.48690304</c:v>
                </c:pt>
                <c:pt idx="1413">
                  <c:v>187528647.919067</c:v>
                </c:pt>
                <c:pt idx="1414">
                  <c:v>187609168.46852398</c:v>
                </c:pt>
                <c:pt idx="1415">
                  <c:v>187689652.164202</c:v>
                </c:pt>
                <c:pt idx="1416">
                  <c:v>187770099.03498301</c:v>
                </c:pt>
                <c:pt idx="1417">
                  <c:v>187850509.10970399</c:v>
                </c:pt>
                <c:pt idx="1418">
                  <c:v>187930882.41715696</c:v>
                </c:pt>
                <c:pt idx="1419">
                  <c:v>188011218.98608699</c:v>
                </c:pt>
                <c:pt idx="1420">
                  <c:v>188091518.84519598</c:v>
                </c:pt>
                <c:pt idx="1421">
                  <c:v>188171782.023139</c:v>
                </c:pt>
                <c:pt idx="1422">
                  <c:v>188252008.54852498</c:v>
                </c:pt>
                <c:pt idx="1423">
                  <c:v>188332198.44992101</c:v>
                </c:pt>
                <c:pt idx="1424">
                  <c:v>188412351.75584701</c:v>
                </c:pt>
                <c:pt idx="1425">
                  <c:v>188492468.49477899</c:v>
                </c:pt>
                <c:pt idx="1426">
                  <c:v>188572548.69514897</c:v>
                </c:pt>
                <c:pt idx="1427">
                  <c:v>188652592.385342</c:v>
                </c:pt>
                <c:pt idx="1428">
                  <c:v>188732599.59369999</c:v>
                </c:pt>
                <c:pt idx="1429">
                  <c:v>188812570.34852296</c:v>
                </c:pt>
                <c:pt idx="1430">
                  <c:v>188892504.67806298</c:v>
                </c:pt>
                <c:pt idx="1431">
                  <c:v>188972402.61052898</c:v>
                </c:pt>
                <c:pt idx="1432">
                  <c:v>189052264.17408696</c:v>
                </c:pt>
                <c:pt idx="1433">
                  <c:v>189132089.39685902</c:v>
                </c:pt>
                <c:pt idx="1434">
                  <c:v>189211878.30692104</c:v>
                </c:pt>
                <c:pt idx="1435">
                  <c:v>189291630.93230799</c:v>
                </c:pt>
                <c:pt idx="1436">
                  <c:v>189371347.30101001</c:v>
                </c:pt>
                <c:pt idx="1437">
                  <c:v>189451027.440974</c:v>
                </c:pt>
                <c:pt idx="1438">
                  <c:v>189530671.38010201</c:v>
                </c:pt>
                <c:pt idx="1439">
                  <c:v>189610279.146254</c:v>
                </c:pt>
                <c:pt idx="1440">
                  <c:v>189689850.76724797</c:v>
                </c:pt>
                <c:pt idx="1441">
                  <c:v>189769386.27085501</c:v>
                </c:pt>
                <c:pt idx="1442">
                  <c:v>189848885.68480802</c:v>
                </c:pt>
                <c:pt idx="1443">
                  <c:v>189928349.03679201</c:v>
                </c:pt>
                <c:pt idx="1444">
                  <c:v>190007776.35445306</c:v>
                </c:pt>
                <c:pt idx="1445">
                  <c:v>190087167.66539297</c:v>
                </c:pt>
                <c:pt idx="1446">
                  <c:v>190166522.99717</c:v>
                </c:pt>
                <c:pt idx="1447">
                  <c:v>190245842.37729999</c:v>
                </c:pt>
                <c:pt idx="1448">
                  <c:v>190325125.83325899</c:v>
                </c:pt>
                <c:pt idx="1449">
                  <c:v>190404373.39247802</c:v>
                </c:pt>
                <c:pt idx="1450">
                  <c:v>190483585.08234501</c:v>
                </c:pt>
                <c:pt idx="1451">
                  <c:v>190562760.93020901</c:v>
                </c:pt>
                <c:pt idx="1452">
                  <c:v>190641900.96337399</c:v>
                </c:pt>
                <c:pt idx="1453">
                  <c:v>190721005.20910397</c:v>
                </c:pt>
                <c:pt idx="1454">
                  <c:v>190800073.69462001</c:v>
                </c:pt>
                <c:pt idx="1455">
                  <c:v>190879106.44709998</c:v>
                </c:pt>
                <c:pt idx="1456">
                  <c:v>190958103.49368301</c:v>
                </c:pt>
                <c:pt idx="1457">
                  <c:v>191037064.86146599</c:v>
                </c:pt>
                <c:pt idx="1458">
                  <c:v>191115990.577501</c:v>
                </c:pt>
                <c:pt idx="1459">
                  <c:v>191194880.66880399</c:v>
                </c:pt>
                <c:pt idx="1460">
                  <c:v>191273735.16234398</c:v>
                </c:pt>
                <c:pt idx="1461">
                  <c:v>191352554.08505401</c:v>
                </c:pt>
                <c:pt idx="1462">
                  <c:v>191431337.46382201</c:v>
                </c:pt>
                <c:pt idx="1463">
                  <c:v>191510085.32549602</c:v>
                </c:pt>
                <c:pt idx="1464">
                  <c:v>191588797.69688401</c:v>
                </c:pt>
                <c:pt idx="1465">
                  <c:v>191667474.60475299</c:v>
                </c:pt>
                <c:pt idx="1466">
                  <c:v>191746116.075827</c:v>
                </c:pt>
                <c:pt idx="1467">
                  <c:v>191824722.13679299</c:v>
                </c:pt>
                <c:pt idx="1468">
                  <c:v>191903292.81429401</c:v>
                </c:pt>
                <c:pt idx="1469">
                  <c:v>191981828.13493499</c:v>
                </c:pt>
                <c:pt idx="1470">
                  <c:v>192060328.125278</c:v>
                </c:pt>
                <c:pt idx="1471">
                  <c:v>192138792.811847</c:v>
                </c:pt>
                <c:pt idx="1472">
                  <c:v>192217222.22112498</c:v>
                </c:pt>
                <c:pt idx="1473">
                  <c:v>192295616.379554</c:v>
                </c:pt>
                <c:pt idx="1474">
                  <c:v>192373975.313537</c:v>
                </c:pt>
                <c:pt idx="1475">
                  <c:v>192452299.04943699</c:v>
                </c:pt>
                <c:pt idx="1476">
                  <c:v>192530587.61357698</c:v>
                </c:pt>
                <c:pt idx="1477">
                  <c:v>192608841.03223899</c:v>
                </c:pt>
                <c:pt idx="1478">
                  <c:v>192687059.33166701</c:v>
                </c:pt>
                <c:pt idx="1479">
                  <c:v>192765242.53806397</c:v>
                </c:pt>
                <c:pt idx="1480">
                  <c:v>192843390.67759496</c:v>
                </c:pt>
                <c:pt idx="1481">
                  <c:v>192921503.77638397</c:v>
                </c:pt>
                <c:pt idx="1482">
                  <c:v>192999581.86051601</c:v>
                </c:pt>
                <c:pt idx="1483">
                  <c:v>193077624.95603904</c:v>
                </c:pt>
                <c:pt idx="1484">
                  <c:v>193155633.08895701</c:v>
                </c:pt>
                <c:pt idx="1485">
                  <c:v>193233606.28523999</c:v>
                </c:pt>
                <c:pt idx="1486">
                  <c:v>193311544.57081503</c:v>
                </c:pt>
                <c:pt idx="1487">
                  <c:v>193389447.97157398</c:v>
                </c:pt>
                <c:pt idx="1488">
                  <c:v>193467316.51336595</c:v>
                </c:pt>
                <c:pt idx="1489">
                  <c:v>193545150.22200301</c:v>
                </c:pt>
                <c:pt idx="1490">
                  <c:v>193622949.123261</c:v>
                </c:pt>
                <c:pt idx="1491">
                  <c:v>193700713.242872</c:v>
                </c:pt>
                <c:pt idx="1492">
                  <c:v>193778442.60653499</c:v>
                </c:pt>
                <c:pt idx="1493">
                  <c:v>193856137.23990598</c:v>
                </c:pt>
                <c:pt idx="1494">
                  <c:v>193933797.16860598</c:v>
                </c:pt>
                <c:pt idx="1495">
                  <c:v>194011422.41821599</c:v>
                </c:pt>
                <c:pt idx="1496">
                  <c:v>194089013.01427901</c:v>
                </c:pt>
                <c:pt idx="1497">
                  <c:v>194166568.98230103</c:v>
                </c:pt>
                <c:pt idx="1498">
                  <c:v>194244090.34774897</c:v>
                </c:pt>
                <c:pt idx="1499">
                  <c:v>194321577.13605103</c:v>
                </c:pt>
                <c:pt idx="1500">
                  <c:v>194399029.37260103</c:v>
                </c:pt>
                <c:pt idx="1501">
                  <c:v>194476447.08274999</c:v>
                </c:pt>
                <c:pt idx="1502">
                  <c:v>194553830.291816</c:v>
                </c:pt>
                <c:pt idx="1503">
                  <c:v>194631179.02507699</c:v>
                </c:pt>
                <c:pt idx="1504">
                  <c:v>194708493.30777401</c:v>
                </c:pt>
                <c:pt idx="1505">
                  <c:v>194785773.16510898</c:v>
                </c:pt>
                <c:pt idx="1506">
                  <c:v>194863018.62225103</c:v>
                </c:pt>
                <c:pt idx="1507">
                  <c:v>194940229.70432696</c:v>
                </c:pt>
                <c:pt idx="1508">
                  <c:v>195017406.43642899</c:v>
                </c:pt>
                <c:pt idx="1509">
                  <c:v>195094548.84361303</c:v>
                </c:pt>
                <c:pt idx="1510">
                  <c:v>195171656.95089504</c:v>
                </c:pt>
                <c:pt idx="1511">
                  <c:v>195248730.78325599</c:v>
                </c:pt>
                <c:pt idx="1512">
                  <c:v>195325770.36564103</c:v>
                </c:pt>
                <c:pt idx="1513">
                  <c:v>195402775.722956</c:v>
                </c:pt>
                <c:pt idx="1514">
                  <c:v>195479746.88007203</c:v>
                </c:pt>
                <c:pt idx="1515">
                  <c:v>195556683.86182299</c:v>
                </c:pt>
                <c:pt idx="1516">
                  <c:v>195633586.69300598</c:v>
                </c:pt>
                <c:pt idx="1517">
                  <c:v>195710455.39838096</c:v>
                </c:pt>
                <c:pt idx="1518">
                  <c:v>195787290.00267401</c:v>
                </c:pt>
                <c:pt idx="1519">
                  <c:v>195864090.53057101</c:v>
                </c:pt>
                <c:pt idx="1520">
                  <c:v>195940857.00672701</c:v>
                </c:pt>
                <c:pt idx="1521">
                  <c:v>196017589.45575503</c:v>
                </c:pt>
                <c:pt idx="1522">
                  <c:v>196094287.90223601</c:v>
                </c:pt>
                <c:pt idx="1523">
                  <c:v>196170952.37071303</c:v>
                </c:pt>
                <c:pt idx="1524">
                  <c:v>196247582.88569403</c:v>
                </c:pt>
                <c:pt idx="1525">
                  <c:v>196324179.471652</c:v>
                </c:pt>
                <c:pt idx="1526">
                  <c:v>196400742.15302199</c:v>
                </c:pt>
                <c:pt idx="1527">
                  <c:v>196477270.95420602</c:v>
                </c:pt>
                <c:pt idx="1528">
                  <c:v>196553765.89956701</c:v>
                </c:pt>
                <c:pt idx="1529">
                  <c:v>196630227.01343501</c:v>
                </c:pt>
                <c:pt idx="1530">
                  <c:v>196706654.32010499</c:v>
                </c:pt>
                <c:pt idx="1531">
                  <c:v>196783047.84383503</c:v>
                </c:pt>
                <c:pt idx="1532">
                  <c:v>196859407.60884798</c:v>
                </c:pt>
                <c:pt idx="1533">
                  <c:v>196935733.639332</c:v>
                </c:pt>
                <c:pt idx="1534">
                  <c:v>197012025.95944104</c:v>
                </c:pt>
                <c:pt idx="1535">
                  <c:v>197088284.593292</c:v>
                </c:pt>
                <c:pt idx="1536">
                  <c:v>197164509.56496799</c:v>
                </c:pt>
                <c:pt idx="1537">
                  <c:v>197240700.898516</c:v>
                </c:pt>
                <c:pt idx="1538">
                  <c:v>197316858.61795101</c:v>
                </c:pt>
                <c:pt idx="1539">
                  <c:v>197392982.74724996</c:v>
                </c:pt>
                <c:pt idx="1540">
                  <c:v>197469073.310357</c:v>
                </c:pt>
                <c:pt idx="1541">
                  <c:v>197545130.33118096</c:v>
                </c:pt>
                <c:pt idx="1542">
                  <c:v>197621153.833597</c:v>
                </c:pt>
                <c:pt idx="1543">
                  <c:v>197697143.84144399</c:v>
                </c:pt>
                <c:pt idx="1544">
                  <c:v>197773100.37852797</c:v>
                </c:pt>
                <c:pt idx="1545">
                  <c:v>197849023.46862</c:v>
                </c:pt>
                <c:pt idx="1546">
                  <c:v>197924913.13545799</c:v>
                </c:pt>
                <c:pt idx="1547">
                  <c:v>198000769.40274301</c:v>
                </c:pt>
                <c:pt idx="1548">
                  <c:v>198076592.29414496</c:v>
                </c:pt>
                <c:pt idx="1549">
                  <c:v>198152381.83329901</c:v>
                </c:pt>
                <c:pt idx="1550">
                  <c:v>198228138.043805</c:v>
                </c:pt>
                <c:pt idx="1551">
                  <c:v>198303860.949229</c:v>
                </c:pt>
                <c:pt idx="1552">
                  <c:v>198379550.57310498</c:v>
                </c:pt>
                <c:pt idx="1553">
                  <c:v>198455206.93893301</c:v>
                </c:pt>
                <c:pt idx="1554">
                  <c:v>198530830.07017696</c:v>
                </c:pt>
                <c:pt idx="1555">
                  <c:v>198606419.99026901</c:v>
                </c:pt>
                <c:pt idx="1556">
                  <c:v>198681976.722608</c:v>
                </c:pt>
                <c:pt idx="1557">
                  <c:v>198757500.29055896</c:v>
                </c:pt>
                <c:pt idx="1558">
                  <c:v>198832990.717453</c:v>
                </c:pt>
                <c:pt idx="1559">
                  <c:v>198908448.02658901</c:v>
                </c:pt>
                <c:pt idx="1560">
                  <c:v>198983872.24123096</c:v>
                </c:pt>
                <c:pt idx="1561">
                  <c:v>199059263.38461107</c:v>
                </c:pt>
                <c:pt idx="1562">
                  <c:v>199134621.47992799</c:v>
                </c:pt>
                <c:pt idx="1563">
                  <c:v>199209946.550347</c:v>
                </c:pt>
                <c:pt idx="1564">
                  <c:v>199285238.619001</c:v>
                </c:pt>
                <c:pt idx="1565">
                  <c:v>199360497.70898893</c:v>
                </c:pt>
                <c:pt idx="1566">
                  <c:v>199435723.84337896</c:v>
                </c:pt>
                <c:pt idx="1567">
                  <c:v>199510917.045205</c:v>
                </c:pt>
                <c:pt idx="1568">
                  <c:v>199586077.33746701</c:v>
                </c:pt>
                <c:pt idx="1569">
                  <c:v>199661204.74313498</c:v>
                </c:pt>
                <c:pt idx="1570">
                  <c:v>199736299.28514498</c:v>
                </c:pt>
                <c:pt idx="1571">
                  <c:v>199811360.98640004</c:v>
                </c:pt>
                <c:pt idx="1572">
                  <c:v>199886389.86977202</c:v>
                </c:pt>
                <c:pt idx="1573">
                  <c:v>199961385.95809999</c:v>
                </c:pt>
                <c:pt idx="1574">
                  <c:v>200036349.27418998</c:v>
                </c:pt>
                <c:pt idx="1575">
                  <c:v>200111279.84081602</c:v>
                </c:pt>
                <c:pt idx="1576">
                  <c:v>200186177.68072101</c:v>
                </c:pt>
                <c:pt idx="1577">
                  <c:v>200261042.81661502</c:v>
                </c:pt>
                <c:pt idx="1578">
                  <c:v>200335875.27117595</c:v>
                </c:pt>
                <c:pt idx="1579">
                  <c:v>200410675.06705001</c:v>
                </c:pt>
                <c:pt idx="1580">
                  <c:v>200485442.22685102</c:v>
                </c:pt>
                <c:pt idx="1581">
                  <c:v>200560176.77316195</c:v>
                </c:pt>
                <c:pt idx="1582">
                  <c:v>200634878.72853398</c:v>
                </c:pt>
                <c:pt idx="1583">
                  <c:v>200709548.11548397</c:v>
                </c:pt>
                <c:pt idx="1584">
                  <c:v>200784184.95650202</c:v>
                </c:pt>
                <c:pt idx="1585">
                  <c:v>200858789.274041</c:v>
                </c:pt>
                <c:pt idx="1586">
                  <c:v>200933361.09052798</c:v>
                </c:pt>
                <c:pt idx="1587">
                  <c:v>201007900.42835301</c:v>
                </c:pt>
                <c:pt idx="1588">
                  <c:v>201082407.30988002</c:v>
                </c:pt>
                <c:pt idx="1589">
                  <c:v>201156881.757438</c:v>
                </c:pt>
                <c:pt idx="1590">
                  <c:v>201231323.79332596</c:v>
                </c:pt>
                <c:pt idx="1591">
                  <c:v>201305733.43981102</c:v>
                </c:pt>
                <c:pt idx="1592">
                  <c:v>201380110.71913096</c:v>
                </c:pt>
                <c:pt idx="1593">
                  <c:v>201454455.65349099</c:v>
                </c:pt>
                <c:pt idx="1594">
                  <c:v>201528768.26506597</c:v>
                </c:pt>
                <c:pt idx="1595">
                  <c:v>201603048.57599896</c:v>
                </c:pt>
                <c:pt idx="1596">
                  <c:v>201677296.608403</c:v>
                </c:pt>
                <c:pt idx="1597">
                  <c:v>201751512.38436103</c:v>
                </c:pt>
                <c:pt idx="1598">
                  <c:v>201825695.92592201</c:v>
                </c:pt>
                <c:pt idx="1599">
                  <c:v>201899847.25511</c:v>
                </c:pt>
                <c:pt idx="1600">
                  <c:v>201973966.39391202</c:v>
                </c:pt>
                <c:pt idx="1601">
                  <c:v>202048053.36428899</c:v>
                </c:pt>
                <c:pt idx="1602">
                  <c:v>202122108.188171</c:v>
                </c:pt>
                <c:pt idx="1603">
                  <c:v>202196130.88745502</c:v>
                </c:pt>
                <c:pt idx="1604">
                  <c:v>202270121.48400903</c:v>
                </c:pt>
                <c:pt idx="1605">
                  <c:v>202344079.99967304</c:v>
                </c:pt>
                <c:pt idx="1606">
                  <c:v>202418006.45625302</c:v>
                </c:pt>
                <c:pt idx="1607">
                  <c:v>202491900.87552696</c:v>
                </c:pt>
                <c:pt idx="1608">
                  <c:v>202565763.27924296</c:v>
                </c:pt>
                <c:pt idx="1609">
                  <c:v>202639593.68911901</c:v>
                </c:pt>
                <c:pt idx="1610">
                  <c:v>202713392.12684104</c:v>
                </c:pt>
                <c:pt idx="1611">
                  <c:v>202787158.61406797</c:v>
                </c:pt>
                <c:pt idx="1612">
                  <c:v>202860893.17242599</c:v>
                </c:pt>
                <c:pt idx="1613">
                  <c:v>202934595.82351503</c:v>
                </c:pt>
                <c:pt idx="1614">
                  <c:v>203008266.588902</c:v>
                </c:pt>
                <c:pt idx="1615">
                  <c:v>203081905.49012598</c:v>
                </c:pt>
                <c:pt idx="1616">
                  <c:v>203155512.54869598</c:v>
                </c:pt>
                <c:pt idx="1617">
                  <c:v>203229087.78608999</c:v>
                </c:pt>
                <c:pt idx="1618">
                  <c:v>203302631.22375998</c:v>
                </c:pt>
                <c:pt idx="1619">
                  <c:v>203376142.88312399</c:v>
                </c:pt>
                <c:pt idx="1620">
                  <c:v>203449622.78557599</c:v>
                </c:pt>
                <c:pt idx="1621">
                  <c:v>203523070.95247504</c:v>
                </c:pt>
                <c:pt idx="1622">
                  <c:v>203596487.405155</c:v>
                </c:pt>
                <c:pt idx="1623">
                  <c:v>203669872.16491899</c:v>
                </c:pt>
                <c:pt idx="1624">
                  <c:v>203743225.253041</c:v>
                </c:pt>
                <c:pt idx="1625">
                  <c:v>203816546.69076696</c:v>
                </c:pt>
                <c:pt idx="1626">
                  <c:v>203889836.49931201</c:v>
                </c:pt>
                <c:pt idx="1627">
                  <c:v>203963094.69986299</c:v>
                </c:pt>
                <c:pt idx="1628">
                  <c:v>204036321.31357896</c:v>
                </c:pt>
                <c:pt idx="1629">
                  <c:v>204109516.36158797</c:v>
                </c:pt>
                <c:pt idx="1630">
                  <c:v>204182679.86499304</c:v>
                </c:pt>
                <c:pt idx="1631">
                  <c:v>204255811.84486303</c:v>
                </c:pt>
                <c:pt idx="1632">
                  <c:v>204328912.32224402</c:v>
                </c:pt>
                <c:pt idx="1633">
                  <c:v>204401981.31814897</c:v>
                </c:pt>
                <c:pt idx="1634">
                  <c:v>204475018.85356399</c:v>
                </c:pt>
                <c:pt idx="1635">
                  <c:v>204548024.94944599</c:v>
                </c:pt>
                <c:pt idx="1636">
                  <c:v>204620999.626726</c:v>
                </c:pt>
                <c:pt idx="1637">
                  <c:v>204693942.90630299</c:v>
                </c:pt>
                <c:pt idx="1638">
                  <c:v>204766854.80904999</c:v>
                </c:pt>
                <c:pt idx="1639">
                  <c:v>204839735.35581204</c:v>
                </c:pt>
                <c:pt idx="1640">
                  <c:v>204912584.56740299</c:v>
                </c:pt>
                <c:pt idx="1641">
                  <c:v>204985402.46461302</c:v>
                </c:pt>
                <c:pt idx="1642">
                  <c:v>205058189.06819898</c:v>
                </c:pt>
                <c:pt idx="1643">
                  <c:v>205130944.39889503</c:v>
                </c:pt>
                <c:pt idx="1644">
                  <c:v>205203668.477404</c:v>
                </c:pt>
                <c:pt idx="1645">
                  <c:v>205276361.32440102</c:v>
                </c:pt>
                <c:pt idx="1646">
                  <c:v>205349022.96053499</c:v>
                </c:pt>
                <c:pt idx="1647">
                  <c:v>205421653.40642503</c:v>
                </c:pt>
                <c:pt idx="1648">
                  <c:v>205494252.68266401</c:v>
                </c:pt>
                <c:pt idx="1649">
                  <c:v>205566820.80981603</c:v>
                </c:pt>
                <c:pt idx="1650">
                  <c:v>205639357.80841801</c:v>
                </c:pt>
                <c:pt idx="1651">
                  <c:v>205711863.69897896</c:v>
                </c:pt>
                <c:pt idx="1652">
                  <c:v>205784338.50198197</c:v>
                </c:pt>
                <c:pt idx="1653">
                  <c:v>205856782.237881</c:v>
                </c:pt>
                <c:pt idx="1654">
                  <c:v>205929194.927102</c:v>
                </c:pt>
                <c:pt idx="1655">
                  <c:v>206001576.59004399</c:v>
                </c:pt>
                <c:pt idx="1656">
                  <c:v>206073927.24708098</c:v>
                </c:pt>
                <c:pt idx="1657">
                  <c:v>206146246.91855696</c:v>
                </c:pt>
                <c:pt idx="1658">
                  <c:v>206218535.62479001</c:v>
                </c:pt>
                <c:pt idx="1659">
                  <c:v>206290793.38607004</c:v>
                </c:pt>
                <c:pt idx="1660">
                  <c:v>206363020.22266001</c:v>
                </c:pt>
                <c:pt idx="1661">
                  <c:v>206435216.154798</c:v>
                </c:pt>
                <c:pt idx="1662">
                  <c:v>206507381.202692</c:v>
                </c:pt>
                <c:pt idx="1663">
                  <c:v>206579515.38652503</c:v>
                </c:pt>
                <c:pt idx="1664">
                  <c:v>206651618.72645304</c:v>
                </c:pt>
                <c:pt idx="1665">
                  <c:v>206723691.24260399</c:v>
                </c:pt>
                <c:pt idx="1666">
                  <c:v>206795732.95508</c:v>
                </c:pt>
                <c:pt idx="1667">
                  <c:v>206867743.88395602</c:v>
                </c:pt>
                <c:pt idx="1668">
                  <c:v>206939724.049281</c:v>
                </c:pt>
                <c:pt idx="1669">
                  <c:v>207011673.471077</c:v>
                </c:pt>
                <c:pt idx="1670">
                  <c:v>207083592.16933799</c:v>
                </c:pt>
                <c:pt idx="1671">
                  <c:v>207155480.16403499</c:v>
                </c:pt>
                <c:pt idx="1672">
                  <c:v>207227337.47510898</c:v>
                </c:pt>
                <c:pt idx="1673">
                  <c:v>207299164.12247601</c:v>
                </c:pt>
                <c:pt idx="1674">
                  <c:v>207370960.126026</c:v>
                </c:pt>
                <c:pt idx="1675">
                  <c:v>207442725.505622</c:v>
                </c:pt>
                <c:pt idx="1676">
                  <c:v>207514460.28110096</c:v>
                </c:pt>
                <c:pt idx="1677">
                  <c:v>207586164.47227401</c:v>
                </c:pt>
                <c:pt idx="1678">
                  <c:v>207657838.09892496</c:v>
                </c:pt>
                <c:pt idx="1679">
                  <c:v>207729481.18081304</c:v>
                </c:pt>
                <c:pt idx="1680">
                  <c:v>207801093.73767</c:v>
                </c:pt>
                <c:pt idx="1681">
                  <c:v>207872675.78920299</c:v>
                </c:pt>
                <c:pt idx="1682">
                  <c:v>207944227.35509202</c:v>
                </c:pt>
                <c:pt idx="1683">
                  <c:v>208015748.45499304</c:v>
                </c:pt>
                <c:pt idx="1684">
                  <c:v>208087239.10853297</c:v>
                </c:pt>
                <c:pt idx="1685">
                  <c:v>208158699.335316</c:v>
                </c:pt>
                <c:pt idx="1686">
                  <c:v>208230129.15491903</c:v>
                </c:pt>
                <c:pt idx="1687">
                  <c:v>208301528.58689302</c:v>
                </c:pt>
                <c:pt idx="1688">
                  <c:v>208372897.650765</c:v>
                </c:pt>
                <c:pt idx="1689">
                  <c:v>208444236.36603403</c:v>
                </c:pt>
                <c:pt idx="1690">
                  <c:v>208515544.752175</c:v>
                </c:pt>
                <c:pt idx="1691">
                  <c:v>208586822.82863802</c:v>
                </c:pt>
                <c:pt idx="1692">
                  <c:v>208658070.61484599</c:v>
                </c:pt>
                <c:pt idx="1693">
                  <c:v>208729288.13019797</c:v>
                </c:pt>
                <c:pt idx="1694">
                  <c:v>208800475.39406699</c:v>
                </c:pt>
                <c:pt idx="1695">
                  <c:v>208871632.42580003</c:v>
                </c:pt>
                <c:pt idx="1696">
                  <c:v>208942759.24471998</c:v>
                </c:pt>
                <c:pt idx="1697">
                  <c:v>209013855.87012398</c:v>
                </c:pt>
                <c:pt idx="1698">
                  <c:v>209084922.321284</c:v>
                </c:pt>
                <c:pt idx="1699">
                  <c:v>209155958.61744696</c:v>
                </c:pt>
                <c:pt idx="1700">
                  <c:v>209226964.77783599</c:v>
                </c:pt>
                <c:pt idx="1701">
                  <c:v>209297940.82164699</c:v>
                </c:pt>
                <c:pt idx="1702">
                  <c:v>209368886.768053</c:v>
                </c:pt>
                <c:pt idx="1703">
                  <c:v>209439802.636199</c:v>
                </c:pt>
                <c:pt idx="1704">
                  <c:v>209510688.445209</c:v>
                </c:pt>
                <c:pt idx="1705">
                  <c:v>209581544.21417996</c:v>
                </c:pt>
                <c:pt idx="1706">
                  <c:v>209652369.962185</c:v>
                </c:pt>
                <c:pt idx="1707">
                  <c:v>209723165.708271</c:v>
                </c:pt>
                <c:pt idx="1708">
                  <c:v>209793931.471461</c:v>
                </c:pt>
                <c:pt idx="1709">
                  <c:v>209864667.27075598</c:v>
                </c:pt>
                <c:pt idx="1710">
                  <c:v>209935373.12512696</c:v>
                </c:pt>
                <c:pt idx="1711">
                  <c:v>210006049.05352598</c:v>
                </c:pt>
                <c:pt idx="1712">
                  <c:v>210076695.07487601</c:v>
                </c:pt>
                <c:pt idx="1713">
                  <c:v>210147311.20807996</c:v>
                </c:pt>
                <c:pt idx="1714">
                  <c:v>210217897.47201201</c:v>
                </c:pt>
                <c:pt idx="1715">
                  <c:v>210288453.88552499</c:v>
                </c:pt>
                <c:pt idx="1716">
                  <c:v>210358980.467446</c:v>
                </c:pt>
                <c:pt idx="1717">
                  <c:v>210429477.23657998</c:v>
                </c:pt>
                <c:pt idx="1718">
                  <c:v>210499944.21170396</c:v>
                </c:pt>
                <c:pt idx="1719">
                  <c:v>210570381.41157398</c:v>
                </c:pt>
                <c:pt idx="1720">
                  <c:v>210640788.85492104</c:v>
                </c:pt>
                <c:pt idx="1721">
                  <c:v>210711166.56045103</c:v>
                </c:pt>
                <c:pt idx="1722">
                  <c:v>210781514.54684901</c:v>
                </c:pt>
                <c:pt idx="1723">
                  <c:v>210851832.83277103</c:v>
                </c:pt>
                <c:pt idx="1724">
                  <c:v>210922121.43685403</c:v>
                </c:pt>
                <c:pt idx="1725">
                  <c:v>210992380.37770799</c:v>
                </c:pt>
                <c:pt idx="1726">
                  <c:v>211062609.67392197</c:v>
                </c:pt>
                <c:pt idx="1727">
                  <c:v>211132809.34405699</c:v>
                </c:pt>
                <c:pt idx="1728">
                  <c:v>211202979.40665403</c:v>
                </c:pt>
                <c:pt idx="1729">
                  <c:v>211273119.88022903</c:v>
                </c:pt>
                <c:pt idx="1730">
                  <c:v>211343230.78327399</c:v>
                </c:pt>
                <c:pt idx="1731">
                  <c:v>211413312.134258</c:v>
                </c:pt>
                <c:pt idx="1732">
                  <c:v>211483363.95162699</c:v>
                </c:pt>
                <c:pt idx="1733">
                  <c:v>211553386.253802</c:v>
                </c:pt>
                <c:pt idx="1734">
                  <c:v>211623379.05917999</c:v>
                </c:pt>
                <c:pt idx="1735">
                  <c:v>211693342.38613802</c:v>
                </c:pt>
                <c:pt idx="1736">
                  <c:v>211763276.25302696</c:v>
                </c:pt>
                <c:pt idx="1737">
                  <c:v>211833180.67817396</c:v>
                </c:pt>
                <c:pt idx="1738">
                  <c:v>211903055.67988399</c:v>
                </c:pt>
                <c:pt idx="1739">
                  <c:v>211972901.27643999</c:v>
                </c:pt>
                <c:pt idx="1740">
                  <c:v>212042717.48609802</c:v>
                </c:pt>
                <c:pt idx="1741">
                  <c:v>212112504.32709602</c:v>
                </c:pt>
                <c:pt idx="1742">
                  <c:v>212182261.817644</c:v>
                </c:pt>
                <c:pt idx="1743">
                  <c:v>212251989.975932</c:v>
                </c:pt>
                <c:pt idx="1744">
                  <c:v>212321688.82012501</c:v>
                </c:pt>
                <c:pt idx="1745">
                  <c:v>212391358.36836797</c:v>
                </c:pt>
                <c:pt idx="1746">
                  <c:v>212460998.63877898</c:v>
                </c:pt>
                <c:pt idx="1747">
                  <c:v>212530609.64945599</c:v>
                </c:pt>
                <c:pt idx="1748">
                  <c:v>212600191.41847399</c:v>
                </c:pt>
                <c:pt idx="1749">
                  <c:v>212669743.963884</c:v>
                </c:pt>
                <c:pt idx="1750">
                  <c:v>212739267.30371401</c:v>
                </c:pt>
                <c:pt idx="1751">
                  <c:v>212808761.45597103</c:v>
                </c:pt>
                <c:pt idx="1752">
                  <c:v>212878226.43863899</c:v>
                </c:pt>
                <c:pt idx="1753">
                  <c:v>212947662.26967701</c:v>
                </c:pt>
                <c:pt idx="1754">
                  <c:v>213017068.967024</c:v>
                </c:pt>
                <c:pt idx="1755">
                  <c:v>213086446.54859596</c:v>
                </c:pt>
                <c:pt idx="1756">
                  <c:v>213155795.03228599</c:v>
                </c:pt>
                <c:pt idx="1757">
                  <c:v>213225114.43596399</c:v>
                </c:pt>
                <c:pt idx="1758">
                  <c:v>213294404.77747798</c:v>
                </c:pt>
                <c:pt idx="1759">
                  <c:v>213363666.07465503</c:v>
                </c:pt>
                <c:pt idx="1760">
                  <c:v>213432898.34529799</c:v>
                </c:pt>
                <c:pt idx="1761">
                  <c:v>213502101.60718697</c:v>
                </c:pt>
                <c:pt idx="1762">
                  <c:v>213571275.87808296</c:v>
                </c:pt>
                <c:pt idx="1763">
                  <c:v>213640421.17572096</c:v>
                </c:pt>
                <c:pt idx="1764">
                  <c:v>213709537.51781601</c:v>
                </c:pt>
                <c:pt idx="1765">
                  <c:v>213778624.92206103</c:v>
                </c:pt>
                <c:pt idx="1766">
                  <c:v>213847683.40612599</c:v>
                </c:pt>
                <c:pt idx="1767">
                  <c:v>213916712.98765904</c:v>
                </c:pt>
                <c:pt idx="1768">
                  <c:v>213985713.684286</c:v>
                </c:pt>
                <c:pt idx="1769">
                  <c:v>214054685.513612</c:v>
                </c:pt>
                <c:pt idx="1770">
                  <c:v>214123628.49322</c:v>
                </c:pt>
                <c:pt idx="1771">
                  <c:v>214192542.64066797</c:v>
                </c:pt>
                <c:pt idx="1772">
                  <c:v>214261427.97349799</c:v>
                </c:pt>
                <c:pt idx="1773">
                  <c:v>214330284.509224</c:v>
                </c:pt>
                <c:pt idx="1774">
                  <c:v>214399112.26534197</c:v>
                </c:pt>
                <c:pt idx="1775">
                  <c:v>214467911.25932598</c:v>
                </c:pt>
                <c:pt idx="1776">
                  <c:v>214536681.508627</c:v>
                </c:pt>
                <c:pt idx="1777">
                  <c:v>214605423.03067601</c:v>
                </c:pt>
                <c:pt idx="1778">
                  <c:v>214674135.84288001</c:v>
                </c:pt>
                <c:pt idx="1779">
                  <c:v>214742819.96262699</c:v>
                </c:pt>
                <c:pt idx="1780">
                  <c:v>214811475.40728199</c:v>
                </c:pt>
                <c:pt idx="1781">
                  <c:v>214880102.19418898</c:v>
                </c:pt>
                <c:pt idx="1782">
                  <c:v>214948700.34066999</c:v>
                </c:pt>
                <c:pt idx="1783">
                  <c:v>215017269.86402699</c:v>
                </c:pt>
                <c:pt idx="1784">
                  <c:v>215085810.78153896</c:v>
                </c:pt>
                <c:pt idx="1785">
                  <c:v>215154323.11046496</c:v>
                </c:pt>
                <c:pt idx="1786">
                  <c:v>215222806.86804101</c:v>
                </c:pt>
                <c:pt idx="1787">
                  <c:v>215291262.07148397</c:v>
                </c:pt>
                <c:pt idx="1788">
                  <c:v>215359688.73798797</c:v>
                </c:pt>
                <c:pt idx="1789">
                  <c:v>215428086.88472703</c:v>
                </c:pt>
                <c:pt idx="1790">
                  <c:v>215496456.52885303</c:v>
                </c:pt>
                <c:pt idx="1791">
                  <c:v>215564797.68749699</c:v>
                </c:pt>
                <c:pt idx="1792">
                  <c:v>215633110.37777001</c:v>
                </c:pt>
                <c:pt idx="1793">
                  <c:v>215701394.616761</c:v>
                </c:pt>
                <c:pt idx="1794">
                  <c:v>215769650.421538</c:v>
                </c:pt>
                <c:pt idx="1795">
                  <c:v>215837877.809149</c:v>
                </c:pt>
                <c:pt idx="1796">
                  <c:v>215906076.79662001</c:v>
                </c:pt>
                <c:pt idx="1797">
                  <c:v>215974247.400956</c:v>
                </c:pt>
                <c:pt idx="1798">
                  <c:v>216042389.63914296</c:v>
                </c:pt>
                <c:pt idx="1799">
                  <c:v>216110503.52814496</c:v>
                </c:pt>
                <c:pt idx="1800">
                  <c:v>216178589.08490402</c:v>
                </c:pt>
                <c:pt idx="1801">
                  <c:v>216246646.32634401</c:v>
                </c:pt>
                <c:pt idx="1802">
                  <c:v>216314675.26936597</c:v>
                </c:pt>
                <c:pt idx="1803">
                  <c:v>216382675.93085203</c:v>
                </c:pt>
                <c:pt idx="1804">
                  <c:v>216450648.32766303</c:v>
                </c:pt>
                <c:pt idx="1805">
                  <c:v>216518592.47663802</c:v>
                </c:pt>
                <c:pt idx="1806">
                  <c:v>216586508.39459699</c:v>
                </c:pt>
                <c:pt idx="1807">
                  <c:v>216654396.09834096</c:v>
                </c:pt>
                <c:pt idx="1808">
                  <c:v>216722255.604646</c:v>
                </c:pt>
                <c:pt idx="1809">
                  <c:v>216790086.93027201</c:v>
                </c:pt>
                <c:pt idx="1810">
                  <c:v>216857890.091957</c:v>
                </c:pt>
                <c:pt idx="1811">
                  <c:v>216925665.10641903</c:v>
                </c:pt>
                <c:pt idx="1812">
                  <c:v>216993411.99035501</c:v>
                </c:pt>
                <c:pt idx="1813">
                  <c:v>217061130.76044199</c:v>
                </c:pt>
                <c:pt idx="1814">
                  <c:v>217128821.433337</c:v>
                </c:pt>
                <c:pt idx="1815">
                  <c:v>217196484.02567703</c:v>
                </c:pt>
                <c:pt idx="1816">
                  <c:v>217264118.55407903</c:v>
                </c:pt>
                <c:pt idx="1817">
                  <c:v>217331725.03513896</c:v>
                </c:pt>
                <c:pt idx="1818">
                  <c:v>217399303.48543304</c:v>
                </c:pt>
                <c:pt idx="1819">
                  <c:v>217466853.92151901</c:v>
                </c:pt>
                <c:pt idx="1820">
                  <c:v>217534376.35993302</c:v>
                </c:pt>
                <c:pt idx="1821">
                  <c:v>217601870.817191</c:v>
                </c:pt>
                <c:pt idx="1822">
                  <c:v>217669337.30979103</c:v>
                </c:pt>
                <c:pt idx="1823">
                  <c:v>217736775.85420802</c:v>
                </c:pt>
                <c:pt idx="1824">
                  <c:v>217804186.46689904</c:v>
                </c:pt>
                <c:pt idx="1825">
                  <c:v>217871569.164303</c:v>
                </c:pt>
                <c:pt idx="1826">
                  <c:v>217938923.96283504</c:v>
                </c:pt>
                <c:pt idx="1827">
                  <c:v>218006250.87889501</c:v>
                </c:pt>
                <c:pt idx="1828">
                  <c:v>218073549.92885903</c:v>
                </c:pt>
                <c:pt idx="1829">
                  <c:v>218140821.12908599</c:v>
                </c:pt>
                <c:pt idx="1830">
                  <c:v>218208064.49591401</c:v>
                </c:pt>
                <c:pt idx="1831">
                  <c:v>218275280.04566398</c:v>
                </c:pt>
                <c:pt idx="1832">
                  <c:v>218342467.79463303</c:v>
                </c:pt>
                <c:pt idx="1833">
                  <c:v>218409627.75910199</c:v>
                </c:pt>
                <c:pt idx="1834">
                  <c:v>218476759.95533201</c:v>
                </c:pt>
                <c:pt idx="1835">
                  <c:v>218543864.399564</c:v>
                </c:pt>
                <c:pt idx="1836">
                  <c:v>218610941.10801896</c:v>
                </c:pt>
                <c:pt idx="1837">
                  <c:v>218677990.09689903</c:v>
                </c:pt>
                <c:pt idx="1838">
                  <c:v>218745011.38238701</c:v>
                </c:pt>
                <c:pt idx="1839">
                  <c:v>218812004.98064703</c:v>
                </c:pt>
                <c:pt idx="1840">
                  <c:v>218878970.90782401</c:v>
                </c:pt>
                <c:pt idx="1841">
                  <c:v>218945909.18004099</c:v>
                </c:pt>
                <c:pt idx="1842">
                  <c:v>219012819.81340599</c:v>
                </c:pt>
                <c:pt idx="1843">
                  <c:v>219079702.82400504</c:v>
                </c:pt>
                <c:pt idx="1844">
                  <c:v>219146558.22790399</c:v>
                </c:pt>
                <c:pt idx="1845">
                  <c:v>219213386.04115397</c:v>
                </c:pt>
                <c:pt idx="1846">
                  <c:v>219280186.27978298</c:v>
                </c:pt>
                <c:pt idx="1847">
                  <c:v>219346958.95980203</c:v>
                </c:pt>
                <c:pt idx="1848">
                  <c:v>219413704.09720099</c:v>
                </c:pt>
                <c:pt idx="1849">
                  <c:v>219480421.70795399</c:v>
                </c:pt>
                <c:pt idx="1850">
                  <c:v>219547111.80801299</c:v>
                </c:pt>
                <c:pt idx="1851">
                  <c:v>219613774.41331398</c:v>
                </c:pt>
                <c:pt idx="1852">
                  <c:v>219680409.539772</c:v>
                </c:pt>
                <c:pt idx="1853">
                  <c:v>219747017.20328397</c:v>
                </c:pt>
                <c:pt idx="1854">
                  <c:v>219813597.41972798</c:v>
                </c:pt>
                <c:pt idx="1855">
                  <c:v>219880150.204963</c:v>
                </c:pt>
                <c:pt idx="1856">
                  <c:v>219946675.57483003</c:v>
                </c:pt>
                <c:pt idx="1857">
                  <c:v>220013173.545151</c:v>
                </c:pt>
                <c:pt idx="1858">
                  <c:v>220079644.13172996</c:v>
                </c:pt>
                <c:pt idx="1859">
                  <c:v>220146087.35034999</c:v>
                </c:pt>
                <c:pt idx="1860">
                  <c:v>220212503.21677798</c:v>
                </c:pt>
                <c:pt idx="1861">
                  <c:v>220278891.74676096</c:v>
                </c:pt>
                <c:pt idx="1862">
                  <c:v>220345252.95602801</c:v>
                </c:pt>
                <c:pt idx="1863">
                  <c:v>220411586.86028999</c:v>
                </c:pt>
                <c:pt idx="1864">
                  <c:v>220477893.475238</c:v>
                </c:pt>
                <c:pt idx="1865">
                  <c:v>220544172.81654701</c:v>
                </c:pt>
                <c:pt idx="1866">
                  <c:v>220610424.89987102</c:v>
                </c:pt>
                <c:pt idx="1867">
                  <c:v>220676649.74084696</c:v>
                </c:pt>
                <c:pt idx="1868">
                  <c:v>220742847.35509402</c:v>
                </c:pt>
                <c:pt idx="1869">
                  <c:v>220809017.758212</c:v>
                </c:pt>
                <c:pt idx="1870">
                  <c:v>220875160.96578199</c:v>
                </c:pt>
                <c:pt idx="1871">
                  <c:v>220941276.99337</c:v>
                </c:pt>
                <c:pt idx="1872">
                  <c:v>221007365.85651904</c:v>
                </c:pt>
                <c:pt idx="1873">
                  <c:v>221073427.570757</c:v>
                </c:pt>
                <c:pt idx="1874">
                  <c:v>221139462.15159398</c:v>
                </c:pt>
                <c:pt idx="1875">
                  <c:v>221205469.61451998</c:v>
                </c:pt>
                <c:pt idx="1876">
                  <c:v>221271449.97500896</c:v>
                </c:pt>
                <c:pt idx="1877">
                  <c:v>221337403.24851498</c:v>
                </c:pt>
                <c:pt idx="1878">
                  <c:v>221403329.45047602</c:v>
                </c:pt>
                <c:pt idx="1879">
                  <c:v>221469228.59631103</c:v>
                </c:pt>
                <c:pt idx="1880">
                  <c:v>221535100.70141998</c:v>
                </c:pt>
                <c:pt idx="1881">
                  <c:v>221600945.78118697</c:v>
                </c:pt>
                <c:pt idx="1882">
                  <c:v>221666763.85097802</c:v>
                </c:pt>
                <c:pt idx="1883">
                  <c:v>221732554.92613801</c:v>
                </c:pt>
                <c:pt idx="1884">
                  <c:v>221798319.021999</c:v>
                </c:pt>
                <c:pt idx="1885">
                  <c:v>221864056.15387201</c:v>
                </c:pt>
                <c:pt idx="1886">
                  <c:v>221929766.33705103</c:v>
                </c:pt>
                <c:pt idx="1887">
                  <c:v>221995449.58681205</c:v>
                </c:pt>
                <c:pt idx="1888">
                  <c:v>222061105.918414</c:v>
                </c:pt>
                <c:pt idx="1889">
                  <c:v>222126735.34709799</c:v>
                </c:pt>
                <c:pt idx="1890">
                  <c:v>222192337.88808799</c:v>
                </c:pt>
                <c:pt idx="1891">
                  <c:v>222257913.55658901</c:v>
                </c:pt>
                <c:pt idx="1892">
                  <c:v>222323462.36779001</c:v>
                </c:pt>
                <c:pt idx="1893">
                  <c:v>222388984.33686104</c:v>
                </c:pt>
                <c:pt idx="1894">
                  <c:v>222454479.478955</c:v>
                </c:pt>
                <c:pt idx="1895">
                  <c:v>222519947.80920899</c:v>
                </c:pt>
                <c:pt idx="1896">
                  <c:v>222585389.34274</c:v>
                </c:pt>
                <c:pt idx="1897">
                  <c:v>222650804.09464899</c:v>
                </c:pt>
                <c:pt idx="1898">
                  <c:v>222716192.08002001</c:v>
                </c:pt>
                <c:pt idx="1899">
                  <c:v>222781553.31391901</c:v>
                </c:pt>
                <c:pt idx="1900">
                  <c:v>222846887.81139398</c:v>
                </c:pt>
                <c:pt idx="1901">
                  <c:v>222912195.58747801</c:v>
                </c:pt>
                <c:pt idx="1902">
                  <c:v>222977476.65718496</c:v>
                </c:pt>
                <c:pt idx="1903">
                  <c:v>223042731.03551099</c:v>
                </c:pt>
                <c:pt idx="1904">
                  <c:v>223107958.73743701</c:v>
                </c:pt>
                <c:pt idx="1905">
                  <c:v>223173159.77792397</c:v>
                </c:pt>
                <c:pt idx="1906">
                  <c:v>223238334.17191997</c:v>
                </c:pt>
                <c:pt idx="1907">
                  <c:v>223303481.93435201</c:v>
                </c:pt>
                <c:pt idx="1908">
                  <c:v>223368603.08013099</c:v>
                </c:pt>
                <c:pt idx="1909">
                  <c:v>223433697.624152</c:v>
                </c:pt>
                <c:pt idx="1910">
                  <c:v>223498765.58129299</c:v>
                </c:pt>
                <c:pt idx="1911">
                  <c:v>223563806.96641302</c:v>
                </c:pt>
                <c:pt idx="1912">
                  <c:v>223628821.79435501</c:v>
                </c:pt>
                <c:pt idx="1913">
                  <c:v>223693810.07994696</c:v>
                </c:pt>
                <c:pt idx="1914">
                  <c:v>223758771.837998</c:v>
                </c:pt>
                <c:pt idx="1915">
                  <c:v>223823707.08329999</c:v>
                </c:pt>
                <c:pt idx="1916">
                  <c:v>223888615.83063003</c:v>
                </c:pt>
                <c:pt idx="1917">
                  <c:v>223953498.09474599</c:v>
                </c:pt>
                <c:pt idx="1918">
                  <c:v>224018353.89039001</c:v>
                </c:pt>
                <c:pt idx="1919">
                  <c:v>224083183.23228896</c:v>
                </c:pt>
                <c:pt idx="1920">
                  <c:v>224147986.13514996</c:v>
                </c:pt>
                <c:pt idx="1921">
                  <c:v>224212762.61366597</c:v>
                </c:pt>
                <c:pt idx="1922">
                  <c:v>224277512.68251303</c:v>
                </c:pt>
                <c:pt idx="1923">
                  <c:v>224342236.35634801</c:v>
                </c:pt>
                <c:pt idx="1924">
                  <c:v>224406933.64981499</c:v>
                </c:pt>
                <c:pt idx="1925">
                  <c:v>224471604.577539</c:v>
                </c:pt>
                <c:pt idx="1926">
                  <c:v>224536249.15412799</c:v>
                </c:pt>
                <c:pt idx="1927">
                  <c:v>224600867.39417499</c:v>
                </c:pt>
                <c:pt idx="1928">
                  <c:v>224665459.31225699</c:v>
                </c:pt>
                <c:pt idx="1929">
                  <c:v>224730024.92293304</c:v>
                </c:pt>
                <c:pt idx="1930">
                  <c:v>224794564.24074596</c:v>
                </c:pt>
                <c:pt idx="1931">
                  <c:v>224859077.28022301</c:v>
                </c:pt>
                <c:pt idx="1932">
                  <c:v>224923564.05587304</c:v>
                </c:pt>
                <c:pt idx="1933">
                  <c:v>224988024.582192</c:v>
                </c:pt>
                <c:pt idx="1934">
                  <c:v>225052458.873656</c:v>
                </c:pt>
                <c:pt idx="1935">
                  <c:v>225116866.94472799</c:v>
                </c:pt>
                <c:pt idx="1936">
                  <c:v>225181248.80985203</c:v>
                </c:pt>
                <c:pt idx="1937">
                  <c:v>225245604.48345703</c:v>
                </c:pt>
                <c:pt idx="1938">
                  <c:v>225309933.979956</c:v>
                </c:pt>
                <c:pt idx="1939">
                  <c:v>225374237.31374496</c:v>
                </c:pt>
                <c:pt idx="1940">
                  <c:v>225438514.49920401</c:v>
                </c:pt>
                <c:pt idx="1941">
                  <c:v>225502765.55069903</c:v>
                </c:pt>
                <c:pt idx="1942">
                  <c:v>225566990.48257703</c:v>
                </c:pt>
                <c:pt idx="1943">
                  <c:v>225631189.30916896</c:v>
                </c:pt>
                <c:pt idx="1944">
                  <c:v>225695362.04479301</c:v>
                </c:pt>
                <c:pt idx="1945">
                  <c:v>225759508.70374697</c:v>
                </c:pt>
                <c:pt idx="1946">
                  <c:v>225823629.30031699</c:v>
                </c:pt>
                <c:pt idx="1947">
                  <c:v>225887723.84876996</c:v>
                </c:pt>
                <c:pt idx="1948">
                  <c:v>225951792.36335701</c:v>
                </c:pt>
                <c:pt idx="1949">
                  <c:v>226015834.85831699</c:v>
                </c:pt>
                <c:pt idx="1950">
                  <c:v>226079851.347868</c:v>
                </c:pt>
                <c:pt idx="1951">
                  <c:v>226143841.84621504</c:v>
                </c:pt>
                <c:pt idx="1952">
                  <c:v>226207806.36754701</c:v>
                </c:pt>
                <c:pt idx="1953">
                  <c:v>226271744.92603803</c:v>
                </c:pt>
                <c:pt idx="1954">
                  <c:v>226335657.53584301</c:v>
                </c:pt>
                <c:pt idx="1955">
                  <c:v>226399544.21110395</c:v>
                </c:pt>
                <c:pt idx="1956">
                  <c:v>226463404.965947</c:v>
                </c:pt>
                <c:pt idx="1957">
                  <c:v>226527239.814482</c:v>
                </c:pt>
                <c:pt idx="1958">
                  <c:v>226591048.77080399</c:v>
                </c:pt>
                <c:pt idx="1959">
                  <c:v>226654831.84898996</c:v>
                </c:pt>
                <c:pt idx="1960">
                  <c:v>226718589.06310397</c:v>
                </c:pt>
                <c:pt idx="1961">
                  <c:v>226782320.427194</c:v>
                </c:pt>
                <c:pt idx="1962">
                  <c:v>226846025.95529103</c:v>
                </c:pt>
                <c:pt idx="1963">
                  <c:v>226909705.661412</c:v>
                </c:pt>
                <c:pt idx="1964">
                  <c:v>226973359.559558</c:v>
                </c:pt>
                <c:pt idx="1965">
                  <c:v>227036987.66371399</c:v>
                </c:pt>
                <c:pt idx="1966">
                  <c:v>227100589.98785004</c:v>
                </c:pt>
                <c:pt idx="1967">
                  <c:v>227164166.545921</c:v>
                </c:pt>
                <c:pt idx="1968">
                  <c:v>227227717.35186601</c:v>
                </c:pt>
                <c:pt idx="1969">
                  <c:v>227291242.419608</c:v>
                </c:pt>
                <c:pt idx="1970">
                  <c:v>227354741.76305696</c:v>
                </c:pt>
                <c:pt idx="1971">
                  <c:v>227418215.39610499</c:v>
                </c:pt>
                <c:pt idx="1972">
                  <c:v>227481663.33263102</c:v>
                </c:pt>
                <c:pt idx="1973">
                  <c:v>227545085.58649603</c:v>
                </c:pt>
                <c:pt idx="1974">
                  <c:v>227608482.17154893</c:v>
                </c:pt>
                <c:pt idx="1975">
                  <c:v>227671853.101621</c:v>
                </c:pt>
                <c:pt idx="1976">
                  <c:v>227735198.39052901</c:v>
                </c:pt>
                <c:pt idx="1977">
                  <c:v>227798518.05207601</c:v>
                </c:pt>
                <c:pt idx="1978">
                  <c:v>227861812.10004696</c:v>
                </c:pt>
                <c:pt idx="1979">
                  <c:v>227925080.548215</c:v>
                </c:pt>
                <c:pt idx="1980">
                  <c:v>227988323.41033599</c:v>
                </c:pt>
                <c:pt idx="1981">
                  <c:v>228051540.700151</c:v>
                </c:pt>
                <c:pt idx="1982">
                  <c:v>228114732.43138796</c:v>
                </c:pt>
                <c:pt idx="1983">
                  <c:v>228177898.61775598</c:v>
                </c:pt>
                <c:pt idx="1984">
                  <c:v>228241039.272953</c:v>
                </c:pt>
                <c:pt idx="1985">
                  <c:v>228304154.41065899</c:v>
                </c:pt>
                <c:pt idx="1986">
                  <c:v>228367244.044543</c:v>
                </c:pt>
                <c:pt idx="1987">
                  <c:v>228430308.18825501</c:v>
                </c:pt>
                <c:pt idx="1988">
                  <c:v>228493346.85543102</c:v>
                </c:pt>
                <c:pt idx="1989">
                  <c:v>228556360.05969504</c:v>
                </c:pt>
                <c:pt idx="1990">
                  <c:v>228619347.81465203</c:v>
                </c:pt>
                <c:pt idx="1991">
                  <c:v>228682310.13389599</c:v>
                </c:pt>
                <c:pt idx="1992">
                  <c:v>228745247.031003</c:v>
                </c:pt>
                <c:pt idx="1993">
                  <c:v>228808158.519537</c:v>
                </c:pt>
                <c:pt idx="1994">
                  <c:v>228871044.61304498</c:v>
                </c:pt>
                <c:pt idx="1995">
                  <c:v>228933905.32506099</c:v>
                </c:pt>
                <c:pt idx="1996">
                  <c:v>228996740.669103</c:v>
                </c:pt>
                <c:pt idx="1997">
                  <c:v>229059550.65867499</c:v>
                </c:pt>
                <c:pt idx="1998">
                  <c:v>229122335.30726701</c:v>
                </c:pt>
                <c:pt idx="1999">
                  <c:v>229185094.628353</c:v>
                </c:pt>
                <c:pt idx="2000">
                  <c:v>229247828.63539398</c:v>
                </c:pt>
                <c:pt idx="2001">
                  <c:v>229310537.34183499</c:v>
                </c:pt>
                <c:pt idx="2002">
                  <c:v>229373220.76110697</c:v>
                </c:pt>
                <c:pt idx="2003">
                  <c:v>229435878.90662703</c:v>
                </c:pt>
                <c:pt idx="2004">
                  <c:v>229498511.79179597</c:v>
                </c:pt>
                <c:pt idx="2005">
                  <c:v>229561119.43000299</c:v>
                </c:pt>
                <c:pt idx="2006">
                  <c:v>229623701.83462104</c:v>
                </c:pt>
                <c:pt idx="2007">
                  <c:v>229686259.01900798</c:v>
                </c:pt>
                <c:pt idx="2008">
                  <c:v>229748790.996508</c:v>
                </c:pt>
                <c:pt idx="2009">
                  <c:v>229811297.78045201</c:v>
                </c:pt>
                <c:pt idx="2010">
                  <c:v>229873779.38415602</c:v>
                </c:pt>
                <c:pt idx="2011">
                  <c:v>229936235.82092002</c:v>
                </c:pt>
                <c:pt idx="2012">
                  <c:v>229998667.10403299</c:v>
                </c:pt>
                <c:pt idx="2013">
                  <c:v>230061073.24676597</c:v>
                </c:pt>
                <c:pt idx="2014">
                  <c:v>230123454.26237798</c:v>
                </c:pt>
                <c:pt idx="2015">
                  <c:v>230185810.164114</c:v>
                </c:pt>
                <c:pt idx="2016">
                  <c:v>230248140.96520299</c:v>
                </c:pt>
                <c:pt idx="2017">
                  <c:v>230310446.67886296</c:v>
                </c:pt>
                <c:pt idx="2018">
                  <c:v>230372727.31829399</c:v>
                </c:pt>
                <c:pt idx="2019">
                  <c:v>230434982.89668402</c:v>
                </c:pt>
                <c:pt idx="2020">
                  <c:v>230497213.42720699</c:v>
                </c:pt>
                <c:pt idx="2021">
                  <c:v>230559418.92302299</c:v>
                </c:pt>
                <c:pt idx="2022">
                  <c:v>230621599.39727703</c:v>
                </c:pt>
                <c:pt idx="2023">
                  <c:v>230683754.86309999</c:v>
                </c:pt>
                <c:pt idx="2024">
                  <c:v>230745885.33361003</c:v>
                </c:pt>
                <c:pt idx="2025">
                  <c:v>230807990.82191104</c:v>
                </c:pt>
                <c:pt idx="2026">
                  <c:v>230870071.34109101</c:v>
                </c:pt>
                <c:pt idx="2027">
                  <c:v>230932126.90422699</c:v>
                </c:pt>
                <c:pt idx="2028">
                  <c:v>230994157.52438101</c:v>
                </c:pt>
                <c:pt idx="2029">
                  <c:v>231056163.21459898</c:v>
                </c:pt>
                <c:pt idx="2030">
                  <c:v>231118143.98791602</c:v>
                </c:pt>
                <c:pt idx="2031">
                  <c:v>231180099.85735202</c:v>
                </c:pt>
                <c:pt idx="2032">
                  <c:v>231242030.83591402</c:v>
                </c:pt>
                <c:pt idx="2033">
                  <c:v>231303936.93659303</c:v>
                </c:pt>
                <c:pt idx="2034">
                  <c:v>231365818.17236796</c:v>
                </c:pt>
                <c:pt idx="2035">
                  <c:v>231427674.55620503</c:v>
                </c:pt>
                <c:pt idx="2036">
                  <c:v>231489506.10105398</c:v>
                </c:pt>
                <c:pt idx="2037">
                  <c:v>231551312.81985304</c:v>
                </c:pt>
                <c:pt idx="2038">
                  <c:v>231613094.72552598</c:v>
                </c:pt>
                <c:pt idx="2039">
                  <c:v>231674851.83098301</c:v>
                </c:pt>
                <c:pt idx="2040">
                  <c:v>231736584.14912096</c:v>
                </c:pt>
                <c:pt idx="2041">
                  <c:v>231798291.69282201</c:v>
                </c:pt>
                <c:pt idx="2042">
                  <c:v>231859974.47495499</c:v>
                </c:pt>
                <c:pt idx="2043">
                  <c:v>231921632.50837696</c:v>
                </c:pt>
                <c:pt idx="2044">
                  <c:v>231983265.80592999</c:v>
                </c:pt>
                <c:pt idx="2045">
                  <c:v>232044874.38044202</c:v>
                </c:pt>
                <c:pt idx="2046">
                  <c:v>232106458.24472898</c:v>
                </c:pt>
                <c:pt idx="2047">
                  <c:v>232168017.41159096</c:v>
                </c:pt>
                <c:pt idx="2048">
                  <c:v>232229551.89381903</c:v>
                </c:pt>
                <c:pt idx="2049">
                  <c:v>232291061.70418498</c:v>
                </c:pt>
                <c:pt idx="2050">
                  <c:v>232352546.85545203</c:v>
                </c:pt>
                <c:pt idx="2051">
                  <c:v>232414007.360367</c:v>
                </c:pt>
                <c:pt idx="2052">
                  <c:v>232475443.23166597</c:v>
                </c:pt>
                <c:pt idx="2053">
                  <c:v>232536854.48206899</c:v>
                </c:pt>
                <c:pt idx="2054">
                  <c:v>232598241.12428501</c:v>
                </c:pt>
                <c:pt idx="2055">
                  <c:v>232659603.17100796</c:v>
                </c:pt>
                <c:pt idx="2056">
                  <c:v>232720940.63491899</c:v>
                </c:pt>
                <c:pt idx="2057">
                  <c:v>232782253.52868599</c:v>
                </c:pt>
                <c:pt idx="2058">
                  <c:v>232843541.86496499</c:v>
                </c:pt>
                <c:pt idx="2059">
                  <c:v>232904805.65639701</c:v>
                </c:pt>
                <c:pt idx="2060">
                  <c:v>232966044.91561103</c:v>
                </c:pt>
                <c:pt idx="2061">
                  <c:v>233027259.65522099</c:v>
                </c:pt>
                <c:pt idx="2062">
                  <c:v>233088449.88783002</c:v>
                </c:pt>
                <c:pt idx="2063">
                  <c:v>233149615.62602699</c:v>
                </c:pt>
                <c:pt idx="2064">
                  <c:v>233210756.882388</c:v>
                </c:pt>
                <c:pt idx="2065">
                  <c:v>233271873.66947499</c:v>
                </c:pt>
                <c:pt idx="2066">
                  <c:v>233332965.99983904</c:v>
                </c:pt>
                <c:pt idx="2067">
                  <c:v>233394033.88601604</c:v>
                </c:pt>
                <c:pt idx="2068">
                  <c:v>233455077.34053001</c:v>
                </c:pt>
                <c:pt idx="2069">
                  <c:v>233516096.37589103</c:v>
                </c:pt>
                <c:pt idx="2070">
                  <c:v>233577091.00459701</c:v>
                </c:pt>
                <c:pt idx="2071">
                  <c:v>233638061.239133</c:v>
                </c:pt>
                <c:pt idx="2072">
                  <c:v>233699007.09197101</c:v>
                </c:pt>
                <c:pt idx="2073">
                  <c:v>233759928.57556897</c:v>
                </c:pt>
                <c:pt idx="2074">
                  <c:v>233820825.70237398</c:v>
                </c:pt>
                <c:pt idx="2075">
                  <c:v>233881698.48481804</c:v>
                </c:pt>
                <c:pt idx="2076">
                  <c:v>233942546.935323</c:v>
                </c:pt>
                <c:pt idx="2077">
                  <c:v>234003371.06629401</c:v>
                </c:pt>
                <c:pt idx="2078">
                  <c:v>234064170.89012799</c:v>
                </c:pt>
                <c:pt idx="2079">
                  <c:v>234124946.41920599</c:v>
                </c:pt>
                <c:pt idx="2080">
                  <c:v>234185697.66589701</c:v>
                </c:pt>
                <c:pt idx="2081">
                  <c:v>234246424.642557</c:v>
                </c:pt>
                <c:pt idx="2082">
                  <c:v>234307127.36152896</c:v>
                </c:pt>
                <c:pt idx="2083">
                  <c:v>234367805.83514598</c:v>
                </c:pt>
                <c:pt idx="2084">
                  <c:v>234428460.07572398</c:v>
                </c:pt>
                <c:pt idx="2085">
                  <c:v>234489090.09557</c:v>
                </c:pt>
                <c:pt idx="2086">
                  <c:v>234549695.90697601</c:v>
                </c:pt>
                <c:pt idx="2087">
                  <c:v>234610277.52222401</c:v>
                </c:pt>
                <c:pt idx="2088">
                  <c:v>234670834.95357901</c:v>
                </c:pt>
                <c:pt idx="2089">
                  <c:v>234731368.21329796</c:v>
                </c:pt>
                <c:pt idx="2090">
                  <c:v>234791877.313622</c:v>
                </c:pt>
                <c:pt idx="2091">
                  <c:v>234852362.266783</c:v>
                </c:pt>
                <c:pt idx="2092">
                  <c:v>234912823.08499703</c:v>
                </c:pt>
                <c:pt idx="2093">
                  <c:v>234973259.78047001</c:v>
                </c:pt>
                <c:pt idx="2094">
                  <c:v>235033672.36539301</c:v>
                </c:pt>
                <c:pt idx="2095">
                  <c:v>235094060.85194799</c:v>
                </c:pt>
                <c:pt idx="2096">
                  <c:v>235154425.25229999</c:v>
                </c:pt>
                <c:pt idx="2097">
                  <c:v>235214765.57860696</c:v>
                </c:pt>
                <c:pt idx="2098">
                  <c:v>235275081.84301001</c:v>
                </c:pt>
                <c:pt idx="2099">
                  <c:v>235335374.05763903</c:v>
                </c:pt>
                <c:pt idx="2100">
                  <c:v>235395642.23461401</c:v>
                </c:pt>
                <c:pt idx="2101">
                  <c:v>235455886.38603902</c:v>
                </c:pt>
                <c:pt idx="2102">
                  <c:v>235516106.52400801</c:v>
                </c:pt>
                <c:pt idx="2103">
                  <c:v>235576302.660602</c:v>
                </c:pt>
                <c:pt idx="2104">
                  <c:v>235636474.80788901</c:v>
                </c:pt>
                <c:pt idx="2105">
                  <c:v>235696622.977927</c:v>
                </c:pt>
                <c:pt idx="2106">
                  <c:v>235756747.18276</c:v>
                </c:pt>
                <c:pt idx="2107">
                  <c:v>235816847.43441904</c:v>
                </c:pt>
                <c:pt idx="2108">
                  <c:v>235876923.74492496</c:v>
                </c:pt>
                <c:pt idx="2109">
                  <c:v>235936976.12628499</c:v>
                </c:pt>
                <c:pt idx="2110">
                  <c:v>235997004.59049499</c:v>
                </c:pt>
                <c:pt idx="2111">
                  <c:v>236057009.14953798</c:v>
                </c:pt>
                <c:pt idx="2112">
                  <c:v>236116989.81538498</c:v>
                </c:pt>
                <c:pt idx="2113">
                  <c:v>236176946.599996</c:v>
                </c:pt>
                <c:pt idx="2114">
                  <c:v>236236879.51531798</c:v>
                </c:pt>
                <c:pt idx="2115">
                  <c:v>236296788.57328498</c:v>
                </c:pt>
                <c:pt idx="2116">
                  <c:v>236356673.78582099</c:v>
                </c:pt>
                <c:pt idx="2117">
                  <c:v>236416535.16483703</c:v>
                </c:pt>
                <c:pt idx="2118">
                  <c:v>236476372.72223103</c:v>
                </c:pt>
                <c:pt idx="2119">
                  <c:v>236536186.46989104</c:v>
                </c:pt>
                <c:pt idx="2120">
                  <c:v>236595976.41969103</c:v>
                </c:pt>
                <c:pt idx="2121">
                  <c:v>236655742.58349499</c:v>
                </c:pt>
                <c:pt idx="2122">
                  <c:v>236715484.97315398</c:v>
                </c:pt>
                <c:pt idx="2123">
                  <c:v>236775203.60050696</c:v>
                </c:pt>
                <c:pt idx="2124">
                  <c:v>236834898.47738096</c:v>
                </c:pt>
                <c:pt idx="2125">
                  <c:v>236894569.61559197</c:v>
                </c:pt>
                <c:pt idx="2126">
                  <c:v>236954217.02694303</c:v>
                </c:pt>
                <c:pt idx="2127">
                  <c:v>237013840.72322598</c:v>
                </c:pt>
                <c:pt idx="2128">
                  <c:v>237073440.71622199</c:v>
                </c:pt>
                <c:pt idx="2129">
                  <c:v>237133017.01769701</c:v>
                </c:pt>
                <c:pt idx="2130">
                  <c:v>237192569.63940999</c:v>
                </c:pt>
                <c:pt idx="2131">
                  <c:v>237252098.59310398</c:v>
                </c:pt>
                <c:pt idx="2132">
                  <c:v>237311603.89051202</c:v>
                </c:pt>
                <c:pt idx="2133">
                  <c:v>237371085.54335496</c:v>
                </c:pt>
                <c:pt idx="2134">
                  <c:v>237430543.56334296</c:v>
                </c:pt>
                <c:pt idx="2135">
                  <c:v>237489977.962174</c:v>
                </c:pt>
                <c:pt idx="2136">
                  <c:v>237549388.75153399</c:v>
                </c:pt>
                <c:pt idx="2137">
                  <c:v>237608775.94309798</c:v>
                </c:pt>
                <c:pt idx="2138">
                  <c:v>237668139.54852697</c:v>
                </c:pt>
                <c:pt idx="2139">
                  <c:v>237727479.579474</c:v>
                </c:pt>
                <c:pt idx="2140">
                  <c:v>237786796.04757798</c:v>
                </c:pt>
                <c:pt idx="2141">
                  <c:v>237846088.96446699</c:v>
                </c:pt>
                <c:pt idx="2142">
                  <c:v>237905358.341759</c:v>
                </c:pt>
                <c:pt idx="2143">
                  <c:v>237964604.191057</c:v>
                </c:pt>
                <c:pt idx="2144">
                  <c:v>238023826.52395499</c:v>
                </c:pt>
                <c:pt idx="2145">
                  <c:v>238083025.35203603</c:v>
                </c:pt>
                <c:pt idx="2146">
                  <c:v>238142200.68687004</c:v>
                </c:pt>
                <c:pt idx="2147">
                  <c:v>238201352.540016</c:v>
                </c:pt>
                <c:pt idx="2148">
                  <c:v>238260480.92302099</c:v>
                </c:pt>
                <c:pt idx="2149">
                  <c:v>238319585.84742299</c:v>
                </c:pt>
                <c:pt idx="2150">
                  <c:v>238378667.32474503</c:v>
                </c:pt>
                <c:pt idx="2151">
                  <c:v>238437725.36650103</c:v>
                </c:pt>
                <c:pt idx="2152">
                  <c:v>238496759.98419401</c:v>
                </c:pt>
                <c:pt idx="2153">
                  <c:v>238555771.18931299</c:v>
                </c:pt>
                <c:pt idx="2154">
                  <c:v>238614758.993339</c:v>
                </c:pt>
                <c:pt idx="2155">
                  <c:v>238673723.40773901</c:v>
                </c:pt>
                <c:pt idx="2156">
                  <c:v>238732664.44397101</c:v>
                </c:pt>
                <c:pt idx="2157">
                  <c:v>238791582.11347896</c:v>
                </c:pt>
                <c:pt idx="2158">
                  <c:v>238850476.42769802</c:v>
                </c:pt>
                <c:pt idx="2159">
                  <c:v>238909347.39805099</c:v>
                </c:pt>
                <c:pt idx="2160">
                  <c:v>238968195.03594896</c:v>
                </c:pt>
                <c:pt idx="2161">
                  <c:v>239027019.35279402</c:v>
                </c:pt>
                <c:pt idx="2162">
                  <c:v>239085820.35997403</c:v>
                </c:pt>
                <c:pt idx="2163">
                  <c:v>239144598.06886896</c:v>
                </c:pt>
                <c:pt idx="2164">
                  <c:v>239203352.49084401</c:v>
                </c:pt>
                <c:pt idx="2165">
                  <c:v>239262083.637256</c:v>
                </c:pt>
                <c:pt idx="2166">
                  <c:v>239320791.51945001</c:v>
                </c:pt>
                <c:pt idx="2167">
                  <c:v>239379476.14875796</c:v>
                </c:pt>
                <c:pt idx="2168">
                  <c:v>239438137.53650501</c:v>
                </c:pt>
                <c:pt idx="2169">
                  <c:v>239496775.694002</c:v>
                </c:pt>
                <c:pt idx="2170">
                  <c:v>239555390.63254797</c:v>
                </c:pt>
                <c:pt idx="2171">
                  <c:v>239613982.36343402</c:v>
                </c:pt>
                <c:pt idx="2172">
                  <c:v>239672550.89793801</c:v>
                </c:pt>
                <c:pt idx="2173">
                  <c:v>239731096.24732795</c:v>
                </c:pt>
                <c:pt idx="2174">
                  <c:v>239789618.42285904</c:v>
                </c:pt>
                <c:pt idx="2175">
                  <c:v>239848117.43577799</c:v>
                </c:pt>
                <c:pt idx="2176">
                  <c:v>239906593.29731897</c:v>
                </c:pt>
                <c:pt idx="2177">
                  <c:v>239965046.01870596</c:v>
                </c:pt>
                <c:pt idx="2178">
                  <c:v>240023475.61115098</c:v>
                </c:pt>
                <c:pt idx="2179">
                  <c:v>240081882.08585703</c:v>
                </c:pt>
                <c:pt idx="2180">
                  <c:v>240140265.45401403</c:v>
                </c:pt>
                <c:pt idx="2181">
                  <c:v>240198625.72680303</c:v>
                </c:pt>
                <c:pt idx="2182">
                  <c:v>240256962.91539297</c:v>
                </c:pt>
                <c:pt idx="2183">
                  <c:v>240315277.03094199</c:v>
                </c:pt>
                <c:pt idx="2184">
                  <c:v>240373568.084598</c:v>
                </c:pt>
                <c:pt idx="2185">
                  <c:v>240431836.08749801</c:v>
                </c:pt>
                <c:pt idx="2186">
                  <c:v>240490081.05076799</c:v>
                </c:pt>
                <c:pt idx="2187">
                  <c:v>240548302.985524</c:v>
                </c:pt>
                <c:pt idx="2188">
                  <c:v>240606501.90286899</c:v>
                </c:pt>
                <c:pt idx="2189">
                  <c:v>240664677.81389901</c:v>
                </c:pt>
                <c:pt idx="2190">
                  <c:v>240722830.72969601</c:v>
                </c:pt>
                <c:pt idx="2191">
                  <c:v>240780960.66133198</c:v>
                </c:pt>
                <c:pt idx="2192">
                  <c:v>240839067.61987099</c:v>
                </c:pt>
                <c:pt idx="2193">
                  <c:v>240897151.61636096</c:v>
                </c:pt>
                <c:pt idx="2194">
                  <c:v>240955212.66184598</c:v>
                </c:pt>
                <c:pt idx="2195">
                  <c:v>241013250.767353</c:v>
                </c:pt>
                <c:pt idx="2196">
                  <c:v>241071265.943903</c:v>
                </c:pt>
                <c:pt idx="2197">
                  <c:v>241129258.20250496</c:v>
                </c:pt>
                <c:pt idx="2198">
                  <c:v>241187227.55415601</c:v>
                </c:pt>
                <c:pt idx="2199">
                  <c:v>241245174.00984401</c:v>
                </c:pt>
                <c:pt idx="2200">
                  <c:v>241303097.580547</c:v>
                </c:pt>
                <c:pt idx="2201">
                  <c:v>241360998.27723101</c:v>
                </c:pt>
                <c:pt idx="2202">
                  <c:v>241418876.11085099</c:v>
                </c:pt>
                <c:pt idx="2203">
                  <c:v>241476731.092354</c:v>
                </c:pt>
                <c:pt idx="2204">
                  <c:v>241534563.23267499</c:v>
                </c:pt>
                <c:pt idx="2205">
                  <c:v>241592372.54273799</c:v>
                </c:pt>
                <c:pt idx="2206">
                  <c:v>241650159.03345799</c:v>
                </c:pt>
                <c:pt idx="2207">
                  <c:v>241707922.71573797</c:v>
                </c:pt>
                <c:pt idx="2208">
                  <c:v>241765663.600472</c:v>
                </c:pt>
                <c:pt idx="2209">
                  <c:v>241823381.69854298</c:v>
                </c:pt>
                <c:pt idx="2210">
                  <c:v>241881077.02082303</c:v>
                </c:pt>
                <c:pt idx="2211">
                  <c:v>241938749.57817498</c:v>
                </c:pt>
                <c:pt idx="2212">
                  <c:v>241996399.38145104</c:v>
                </c:pt>
                <c:pt idx="2213">
                  <c:v>242054026.44149199</c:v>
                </c:pt>
                <c:pt idx="2214">
                  <c:v>242111630.76912996</c:v>
                </c:pt>
                <c:pt idx="2215">
                  <c:v>242169212.37518597</c:v>
                </c:pt>
                <c:pt idx="2216">
                  <c:v>242226771.27046996</c:v>
                </c:pt>
                <c:pt idx="2217">
                  <c:v>242284307.465783</c:v>
                </c:pt>
                <c:pt idx="2218">
                  <c:v>242341820.97191501</c:v>
                </c:pt>
                <c:pt idx="2219">
                  <c:v>242399311.79964599</c:v>
                </c:pt>
                <c:pt idx="2220">
                  <c:v>242456779.95974699</c:v>
                </c:pt>
                <c:pt idx="2221">
                  <c:v>242514225.46297601</c:v>
                </c:pt>
                <c:pt idx="2222">
                  <c:v>242571648.32008299</c:v>
                </c:pt>
                <c:pt idx="2223">
                  <c:v>242629048.54180798</c:v>
                </c:pt>
                <c:pt idx="2224">
                  <c:v>242686426.138879</c:v>
                </c:pt>
                <c:pt idx="2225">
                  <c:v>242743781.12201601</c:v>
                </c:pt>
                <c:pt idx="2226">
                  <c:v>242801113.50192696</c:v>
                </c:pt>
                <c:pt idx="2227">
                  <c:v>242858423.28931201</c:v>
                </c:pt>
                <c:pt idx="2228">
                  <c:v>242915710.49485803</c:v>
                </c:pt>
                <c:pt idx="2229">
                  <c:v>242972975.12924501</c:v>
                </c:pt>
                <c:pt idx="2230">
                  <c:v>243030217.20314097</c:v>
                </c:pt>
                <c:pt idx="2231">
                  <c:v>243087436.72720501</c:v>
                </c:pt>
                <c:pt idx="2232">
                  <c:v>243144633.71208498</c:v>
                </c:pt>
                <c:pt idx="2233">
                  <c:v>243201808.16841999</c:v>
                </c:pt>
                <c:pt idx="2234">
                  <c:v>243258960.10683802</c:v>
                </c:pt>
                <c:pt idx="2235">
                  <c:v>243316089.537958</c:v>
                </c:pt>
                <c:pt idx="2236">
                  <c:v>243373196.47238797</c:v>
                </c:pt>
                <c:pt idx="2237">
                  <c:v>243430280.92072701</c:v>
                </c:pt>
                <c:pt idx="2238">
                  <c:v>243487342.89356399</c:v>
                </c:pt>
                <c:pt idx="2239">
                  <c:v>243544382.40147701</c:v>
                </c:pt>
                <c:pt idx="2240">
                  <c:v>243601399.45503601</c:v>
                </c:pt>
                <c:pt idx="2241">
                  <c:v>243658394.06479999</c:v>
                </c:pt>
                <c:pt idx="2242">
                  <c:v>243715366.24131697</c:v>
                </c:pt>
                <c:pt idx="2243">
                  <c:v>243772315.99512696</c:v>
                </c:pt>
                <c:pt idx="2244">
                  <c:v>243829243.33676001</c:v>
                </c:pt>
                <c:pt idx="2245">
                  <c:v>243886148.27673399</c:v>
                </c:pt>
                <c:pt idx="2246">
                  <c:v>243943030.82556099</c:v>
                </c:pt>
                <c:pt idx="2247">
                  <c:v>243999890.99373901</c:v>
                </c:pt>
                <c:pt idx="2248">
                  <c:v>244056728.79175997</c:v>
                </c:pt>
                <c:pt idx="2249">
                  <c:v>244113544.23010397</c:v>
                </c:pt>
                <c:pt idx="2250">
                  <c:v>244170337.31924099</c:v>
                </c:pt>
                <c:pt idx="2251">
                  <c:v>244227108.06963304</c:v>
                </c:pt>
                <c:pt idx="2252">
                  <c:v>244283856.49173099</c:v>
                </c:pt>
                <c:pt idx="2253">
                  <c:v>244340582.59597701</c:v>
                </c:pt>
                <c:pt idx="2254">
                  <c:v>244397286.39280102</c:v>
                </c:pt>
                <c:pt idx="2255">
                  <c:v>244453967.89262801</c:v>
                </c:pt>
                <c:pt idx="2256">
                  <c:v>244510627.105869</c:v>
                </c:pt>
                <c:pt idx="2257">
                  <c:v>244567264.04292798</c:v>
                </c:pt>
                <c:pt idx="2258">
                  <c:v>244623878.71419698</c:v>
                </c:pt>
                <c:pt idx="2259">
                  <c:v>244680471.130061</c:v>
                </c:pt>
                <c:pt idx="2260">
                  <c:v>244737041.30089402</c:v>
                </c:pt>
                <c:pt idx="2261">
                  <c:v>244793589.23705998</c:v>
                </c:pt>
                <c:pt idx="2262">
                  <c:v>244850114.94891399</c:v>
                </c:pt>
                <c:pt idx="2263">
                  <c:v>244906618.44680104</c:v>
                </c:pt>
                <c:pt idx="2264">
                  <c:v>244963099.74105898</c:v>
                </c:pt>
                <c:pt idx="2265">
                  <c:v>245019558.84201202</c:v>
                </c:pt>
                <c:pt idx="2266">
                  <c:v>245075995.759978</c:v>
                </c:pt>
                <c:pt idx="2267">
                  <c:v>245132410.505265</c:v>
                </c:pt>
                <c:pt idx="2268">
                  <c:v>245188803.08816898</c:v>
                </c:pt>
                <c:pt idx="2269">
                  <c:v>245245173.51898098</c:v>
                </c:pt>
                <c:pt idx="2270">
                  <c:v>245301521.807978</c:v>
                </c:pt>
                <c:pt idx="2271">
                  <c:v>245357847.96542999</c:v>
                </c:pt>
                <c:pt idx="2272">
                  <c:v>245414152.00159797</c:v>
                </c:pt>
                <c:pt idx="2273">
                  <c:v>245470433.92673102</c:v>
                </c:pt>
                <c:pt idx="2274">
                  <c:v>245526693.751073</c:v>
                </c:pt>
                <c:pt idx="2275">
                  <c:v>245582931.48485306</c:v>
                </c:pt>
                <c:pt idx="2276">
                  <c:v>245639147.13829598</c:v>
                </c:pt>
                <c:pt idx="2277">
                  <c:v>245695340.721614</c:v>
                </c:pt>
                <c:pt idx="2278">
                  <c:v>245751512.24501199</c:v>
                </c:pt>
                <c:pt idx="2279">
                  <c:v>245807661.71868297</c:v>
                </c:pt>
                <c:pt idx="2280">
                  <c:v>245863789.15281403</c:v>
                </c:pt>
                <c:pt idx="2281">
                  <c:v>245919894.55757999</c:v>
                </c:pt>
                <c:pt idx="2282">
                  <c:v>245975977.94314796</c:v>
                </c:pt>
                <c:pt idx="2283">
                  <c:v>246032039.31967601</c:v>
                </c:pt>
                <c:pt idx="2284">
                  <c:v>246088078.69731101</c:v>
                </c:pt>
                <c:pt idx="2285">
                  <c:v>246144096.08619303</c:v>
                </c:pt>
                <c:pt idx="2286">
                  <c:v>246200091.49645203</c:v>
                </c:pt>
                <c:pt idx="2287">
                  <c:v>246256064.93820798</c:v>
                </c:pt>
                <c:pt idx="2288">
                  <c:v>246312016.42157301</c:v>
                </c:pt>
                <c:pt idx="2289">
                  <c:v>246367945.95664802</c:v>
                </c:pt>
                <c:pt idx="2290">
                  <c:v>246423853.553527</c:v>
                </c:pt>
                <c:pt idx="2291">
                  <c:v>246479739.222294</c:v>
                </c:pt>
                <c:pt idx="2292">
                  <c:v>246535602.97302398</c:v>
                </c:pt>
                <c:pt idx="2293">
                  <c:v>246591444.81578198</c:v>
                </c:pt>
                <c:pt idx="2294">
                  <c:v>246647264.760625</c:v>
                </c:pt>
                <c:pt idx="2295">
                  <c:v>246703062.817599</c:v>
                </c:pt>
                <c:pt idx="2296">
                  <c:v>246758838.99674499</c:v>
                </c:pt>
                <c:pt idx="2297">
                  <c:v>246814593.30809</c:v>
                </c:pt>
                <c:pt idx="2298">
                  <c:v>246870325.76165599</c:v>
                </c:pt>
                <c:pt idx="2299">
                  <c:v>246926036.36745304</c:v>
                </c:pt>
                <c:pt idx="2300">
                  <c:v>246981725.13548398</c:v>
                </c:pt>
                <c:pt idx="2301">
                  <c:v>247037392.07574198</c:v>
                </c:pt>
                <c:pt idx="2302">
                  <c:v>247093037.19821</c:v>
                </c:pt>
                <c:pt idx="2303">
                  <c:v>247148660.51286501</c:v>
                </c:pt>
                <c:pt idx="2304">
                  <c:v>247204262.02967304</c:v>
                </c:pt>
                <c:pt idx="2305">
                  <c:v>247259841.758591</c:v>
                </c:pt>
                <c:pt idx="2306">
                  <c:v>247315399.70956597</c:v>
                </c:pt>
                <c:pt idx="2307">
                  <c:v>247370935.89254001</c:v>
                </c:pt>
                <c:pt idx="2308">
                  <c:v>247426450.31744099</c:v>
                </c:pt>
                <c:pt idx="2309">
                  <c:v>247481942.994192</c:v>
                </c:pt>
                <c:pt idx="2310">
                  <c:v>247537413.932706</c:v>
                </c:pt>
                <c:pt idx="2311">
                  <c:v>247592863.142887</c:v>
                </c:pt>
                <c:pt idx="2312">
                  <c:v>247648290.634628</c:v>
                </c:pt>
                <c:pt idx="2313">
                  <c:v>247703696.41781703</c:v>
                </c:pt>
                <c:pt idx="2314">
                  <c:v>247759080.502332</c:v>
                </c:pt>
                <c:pt idx="2315">
                  <c:v>247814442.89803901</c:v>
                </c:pt>
                <c:pt idx="2316">
                  <c:v>247869783.61480001</c:v>
                </c:pt>
                <c:pt idx="2317">
                  <c:v>247925102.66246501</c:v>
                </c:pt>
                <c:pt idx="2318">
                  <c:v>247980400.05087602</c:v>
                </c:pt>
                <c:pt idx="2319">
                  <c:v>248035675.789866</c:v>
                </c:pt>
                <c:pt idx="2320">
                  <c:v>248090929.88926104</c:v>
                </c:pt>
                <c:pt idx="2321">
                  <c:v>248146162.35887602</c:v>
                </c:pt>
                <c:pt idx="2322">
                  <c:v>248201373.20851797</c:v>
                </c:pt>
                <c:pt idx="2323">
                  <c:v>248256562.44798598</c:v>
                </c:pt>
                <c:pt idx="2324">
                  <c:v>248311730.087069</c:v>
                </c:pt>
                <c:pt idx="2325">
                  <c:v>248366876.13554898</c:v>
                </c:pt>
                <c:pt idx="2326">
                  <c:v>248422000.60319698</c:v>
                </c:pt>
                <c:pt idx="2327">
                  <c:v>248477103.499778</c:v>
                </c:pt>
                <c:pt idx="2328">
                  <c:v>248532184.83504701</c:v>
                </c:pt>
                <c:pt idx="2329">
                  <c:v>248587244.61875096</c:v>
                </c:pt>
                <c:pt idx="2330">
                  <c:v>248642282.86062601</c:v>
                </c:pt>
                <c:pt idx="2331">
                  <c:v>248697299.570402</c:v>
                </c:pt>
                <c:pt idx="2332">
                  <c:v>248752294.75780103</c:v>
                </c:pt>
                <c:pt idx="2333">
                  <c:v>248807268.43253303</c:v>
                </c:pt>
                <c:pt idx="2334">
                  <c:v>248862220.604303</c:v>
                </c:pt>
                <c:pt idx="2335">
                  <c:v>248917151.28280503</c:v>
                </c:pt>
                <c:pt idx="2336">
                  <c:v>248972060.47772598</c:v>
                </c:pt>
                <c:pt idx="2337">
                  <c:v>249026948.19874397</c:v>
                </c:pt>
                <c:pt idx="2338">
                  <c:v>249081814.45552799</c:v>
                </c:pt>
                <c:pt idx="2339">
                  <c:v>249136659.25773799</c:v>
                </c:pt>
                <c:pt idx="2340">
                  <c:v>249191482.61502796</c:v>
                </c:pt>
                <c:pt idx="2341">
                  <c:v>249246284.53704199</c:v>
                </c:pt>
                <c:pt idx="2342">
                  <c:v>249301065.03341299</c:v>
                </c:pt>
                <c:pt idx="2343">
                  <c:v>249355824.11377096</c:v>
                </c:pt>
                <c:pt idx="2344">
                  <c:v>249410561.78773201</c:v>
                </c:pt>
                <c:pt idx="2345">
                  <c:v>249465278.064908</c:v>
                </c:pt>
                <c:pt idx="2346">
                  <c:v>249519972.95490003</c:v>
                </c:pt>
                <c:pt idx="2347">
                  <c:v>249574646.46730101</c:v>
                </c:pt>
                <c:pt idx="2348">
                  <c:v>249629298.61169598</c:v>
                </c:pt>
                <c:pt idx="2349">
                  <c:v>249683929.39766201</c:v>
                </c:pt>
                <c:pt idx="2350">
                  <c:v>249738538.83476701</c:v>
                </c:pt>
                <c:pt idx="2351">
                  <c:v>249793126.93257001</c:v>
                </c:pt>
                <c:pt idx="2352">
                  <c:v>249847693.70062399</c:v>
                </c:pt>
                <c:pt idx="2353">
                  <c:v>249902239.148471</c:v>
                </c:pt>
                <c:pt idx="2354">
                  <c:v>249956763.285647</c:v>
                </c:pt>
                <c:pt idx="2355">
                  <c:v>250011266.12167799</c:v>
                </c:pt>
                <c:pt idx="2356">
                  <c:v>250065747.66608101</c:v>
                </c:pt>
                <c:pt idx="2357">
                  <c:v>250120207.92836797</c:v>
                </c:pt>
                <c:pt idx="2358">
                  <c:v>250174646.91803998</c:v>
                </c:pt>
                <c:pt idx="2359">
                  <c:v>250229064.64458996</c:v>
                </c:pt>
                <c:pt idx="2360">
                  <c:v>250283461.11750397</c:v>
                </c:pt>
                <c:pt idx="2361">
                  <c:v>250337836.34625903</c:v>
                </c:pt>
                <c:pt idx="2362">
                  <c:v>250392190.340323</c:v>
                </c:pt>
                <c:pt idx="2363">
                  <c:v>250446523.109157</c:v>
                </c:pt>
                <c:pt idx="2364">
                  <c:v>250500834.66221401</c:v>
                </c:pt>
                <c:pt idx="2365">
                  <c:v>250555125.008939</c:v>
                </c:pt>
                <c:pt idx="2366">
                  <c:v>250609394.15876597</c:v>
                </c:pt>
                <c:pt idx="2367">
                  <c:v>250663642.12112397</c:v>
                </c:pt>
                <c:pt idx="2368">
                  <c:v>250717868.90543303</c:v>
                </c:pt>
                <c:pt idx="2369">
                  <c:v>250772074.52110496</c:v>
                </c:pt>
                <c:pt idx="2370">
                  <c:v>250826258.977543</c:v>
                </c:pt>
                <c:pt idx="2371">
                  <c:v>250880422.28414199</c:v>
                </c:pt>
                <c:pt idx="2372">
                  <c:v>250934564.45029104</c:v>
                </c:pt>
                <c:pt idx="2373">
                  <c:v>250988685.48536798</c:v>
                </c:pt>
                <c:pt idx="2374">
                  <c:v>251042785.39874399</c:v>
                </c:pt>
                <c:pt idx="2375">
                  <c:v>251096864.19978398</c:v>
                </c:pt>
                <c:pt idx="2376">
                  <c:v>251150921.89784202</c:v>
                </c:pt>
                <c:pt idx="2377">
                  <c:v>251204958.50226501</c:v>
                </c:pt>
                <c:pt idx="2378">
                  <c:v>251258974.022392</c:v>
                </c:pt>
                <c:pt idx="2379">
                  <c:v>251312968.46755499</c:v>
                </c:pt>
                <c:pt idx="2380">
                  <c:v>251366941.847076</c:v>
                </c:pt>
                <c:pt idx="2381">
                  <c:v>251420894.17027199</c:v>
                </c:pt>
                <c:pt idx="2382">
                  <c:v>251474825.446448</c:v>
                </c:pt>
                <c:pt idx="2383">
                  <c:v>251528735.68490499</c:v>
                </c:pt>
                <c:pt idx="2384">
                  <c:v>251582624.89493302</c:v>
                </c:pt>
                <c:pt idx="2385">
                  <c:v>251636493.08581603</c:v>
                </c:pt>
                <c:pt idx="2386">
                  <c:v>251690340.26683003</c:v>
                </c:pt>
                <c:pt idx="2387">
                  <c:v>251744166.44724199</c:v>
                </c:pt>
                <c:pt idx="2388">
                  <c:v>251797971.63631099</c:v>
                </c:pt>
                <c:pt idx="2389">
                  <c:v>251851755.84329</c:v>
                </c:pt>
                <c:pt idx="2390">
                  <c:v>251905519.07742199</c:v>
                </c:pt>
                <c:pt idx="2391">
                  <c:v>251959261.34794301</c:v>
                </c:pt>
                <c:pt idx="2392">
                  <c:v>252012982.66408199</c:v>
                </c:pt>
                <c:pt idx="2393">
                  <c:v>252066683.03505901</c:v>
                </c:pt>
                <c:pt idx="2394">
                  <c:v>252120362.47008696</c:v>
                </c:pt>
                <c:pt idx="2395">
                  <c:v>252174020.97836897</c:v>
                </c:pt>
                <c:pt idx="2396">
                  <c:v>252227658.56910399</c:v>
                </c:pt>
                <c:pt idx="2397">
                  <c:v>252281275.25147998</c:v>
                </c:pt>
                <c:pt idx="2398">
                  <c:v>252334871.03467903</c:v>
                </c:pt>
                <c:pt idx="2399">
                  <c:v>252388445.92787302</c:v>
                </c:pt>
                <c:pt idx="2400">
                  <c:v>252441999.94023001</c:v>
                </c:pt>
                <c:pt idx="2401">
                  <c:v>252495533.08090699</c:v>
                </c:pt>
                <c:pt idx="2402">
                  <c:v>252549045.35905504</c:v>
                </c:pt>
                <c:pt idx="2403">
                  <c:v>252602536.78381601</c:v>
                </c:pt>
                <c:pt idx="2404">
                  <c:v>252656007.364324</c:v>
                </c:pt>
                <c:pt idx="2405">
                  <c:v>252709457.10970896</c:v>
                </c:pt>
                <c:pt idx="2406">
                  <c:v>252762886.02908799</c:v>
                </c:pt>
                <c:pt idx="2407">
                  <c:v>252816294.13157398</c:v>
                </c:pt>
                <c:pt idx="2408">
                  <c:v>252869681.42627102</c:v>
                </c:pt>
                <c:pt idx="2409">
                  <c:v>252923047.92227504</c:v>
                </c:pt>
                <c:pt idx="2410">
                  <c:v>252976393.62867701</c:v>
                </c:pt>
                <c:pt idx="2411">
                  <c:v>253029718.55455601</c:v>
                </c:pt>
                <c:pt idx="2412">
                  <c:v>253083022.70898595</c:v>
                </c:pt>
                <c:pt idx="2413">
                  <c:v>253136306.101035</c:v>
                </c:pt>
                <c:pt idx="2414">
                  <c:v>253189568.73975998</c:v>
                </c:pt>
                <c:pt idx="2415">
                  <c:v>253242810.63421202</c:v>
                </c:pt>
                <c:pt idx="2416">
                  <c:v>253296031.79343399</c:v>
                </c:pt>
                <c:pt idx="2417">
                  <c:v>253349232.22646299</c:v>
                </c:pt>
                <c:pt idx="2418">
                  <c:v>253402411.94232598</c:v>
                </c:pt>
                <c:pt idx="2419">
                  <c:v>253455570.95004401</c:v>
                </c:pt>
                <c:pt idx="2420">
                  <c:v>253508709.25863099</c:v>
                </c:pt>
                <c:pt idx="2421">
                  <c:v>253561826.87709299</c:v>
                </c:pt>
                <c:pt idx="2422">
                  <c:v>253614923.814426</c:v>
                </c:pt>
                <c:pt idx="2423">
                  <c:v>253668000.07962301</c:v>
                </c:pt>
                <c:pt idx="2424">
                  <c:v>253721055.68166599</c:v>
                </c:pt>
                <c:pt idx="2425">
                  <c:v>253774090.62953001</c:v>
                </c:pt>
                <c:pt idx="2426">
                  <c:v>253827104.93218598</c:v>
                </c:pt>
                <c:pt idx="2427">
                  <c:v>253880098.59859198</c:v>
                </c:pt>
                <c:pt idx="2428">
                  <c:v>253933071.637703</c:v>
                </c:pt>
                <c:pt idx="2429">
                  <c:v>253986024.05846399</c:v>
                </c:pt>
                <c:pt idx="2430">
                  <c:v>254038955.86981404</c:v>
                </c:pt>
                <c:pt idx="2431">
                  <c:v>254091867.08068499</c:v>
                </c:pt>
                <c:pt idx="2432">
                  <c:v>254144757.699999</c:v>
                </c:pt>
                <c:pt idx="2433">
                  <c:v>254197627.73667401</c:v>
                </c:pt>
                <c:pt idx="2434">
                  <c:v>254250477.19961902</c:v>
                </c:pt>
                <c:pt idx="2435">
                  <c:v>254303306.097734</c:v>
                </c:pt>
                <c:pt idx="2436">
                  <c:v>254356114.43991503</c:v>
                </c:pt>
                <c:pt idx="2437">
                  <c:v>254408902.23504898</c:v>
                </c:pt>
                <c:pt idx="2438">
                  <c:v>254461669.49201503</c:v>
                </c:pt>
                <c:pt idx="2439">
                  <c:v>254514416.21968496</c:v>
                </c:pt>
                <c:pt idx="2440">
                  <c:v>254567142.42692402</c:v>
                </c:pt>
                <c:pt idx="2441">
                  <c:v>254619848.12259099</c:v>
                </c:pt>
                <c:pt idx="2442">
                  <c:v>254672533.31553599</c:v>
                </c:pt>
                <c:pt idx="2443">
                  <c:v>254725198.01460201</c:v>
                </c:pt>
                <c:pt idx="2444">
                  <c:v>254777842.228625</c:v>
                </c:pt>
                <c:pt idx="2445">
                  <c:v>254830465.96643302</c:v>
                </c:pt>
                <c:pt idx="2446">
                  <c:v>254883069.23684901</c:v>
                </c:pt>
                <c:pt idx="2447">
                  <c:v>254935652.04868597</c:v>
                </c:pt>
                <c:pt idx="2448">
                  <c:v>254988214.41075099</c:v>
                </c:pt>
                <c:pt idx="2449">
                  <c:v>255040756.33184499</c:v>
                </c:pt>
                <c:pt idx="2450">
                  <c:v>255093277.82075903</c:v>
                </c:pt>
                <c:pt idx="2451">
                  <c:v>255145778.88628003</c:v>
                </c:pt>
                <c:pt idx="2452">
                  <c:v>255198259.53718498</c:v>
                </c:pt>
                <c:pt idx="2453">
                  <c:v>255250719.78224599</c:v>
                </c:pt>
                <c:pt idx="2454">
                  <c:v>255303159.630227</c:v>
                </c:pt>
                <c:pt idx="2455">
                  <c:v>255355579.08988401</c:v>
                </c:pt>
                <c:pt idx="2456">
                  <c:v>255407978.16996798</c:v>
                </c:pt>
                <c:pt idx="2457">
                  <c:v>255460356.87922001</c:v>
                </c:pt>
                <c:pt idx="2458">
                  <c:v>255512715.226376</c:v>
                </c:pt>
                <c:pt idx="2459">
                  <c:v>255565053.22016498</c:v>
                </c:pt>
                <c:pt idx="2460">
                  <c:v>255617370.86930799</c:v>
                </c:pt>
                <c:pt idx="2461">
                  <c:v>255669668.18251899</c:v>
                </c:pt>
                <c:pt idx="2462">
                  <c:v>255721945.16850498</c:v>
                </c:pt>
                <c:pt idx="2463">
                  <c:v>255774201.835967</c:v>
                </c:pt>
                <c:pt idx="2464">
                  <c:v>255826438.19359696</c:v>
                </c:pt>
                <c:pt idx="2465">
                  <c:v>255878654.250081</c:v>
                </c:pt>
                <c:pt idx="2466">
                  <c:v>255930850.01409799</c:v>
                </c:pt>
                <c:pt idx="2467">
                  <c:v>255983025.49432099</c:v>
                </c:pt>
                <c:pt idx="2468">
                  <c:v>256035180.69941401</c:v>
                </c:pt>
                <c:pt idx="2469">
                  <c:v>256087315.638035</c:v>
                </c:pt>
                <c:pt idx="2470">
                  <c:v>256139430.31883499</c:v>
                </c:pt>
                <c:pt idx="2471">
                  <c:v>256191524.75045899</c:v>
                </c:pt>
                <c:pt idx="2472">
                  <c:v>256243598.94154197</c:v>
                </c:pt>
                <c:pt idx="2473">
                  <c:v>256295652.90071601</c:v>
                </c:pt>
                <c:pt idx="2474">
                  <c:v>256347686.63660401</c:v>
                </c:pt>
                <c:pt idx="2475">
                  <c:v>256399700.15782201</c:v>
                </c:pt>
                <c:pt idx="2476">
                  <c:v>256451693.472978</c:v>
                </c:pt>
                <c:pt idx="2477">
                  <c:v>256503666.59067601</c:v>
                </c:pt>
                <c:pt idx="2478">
                  <c:v>256555619.51951101</c:v>
                </c:pt>
                <c:pt idx="2479">
                  <c:v>256607552.268071</c:v>
                </c:pt>
                <c:pt idx="2480">
                  <c:v>256659464.84493899</c:v>
                </c:pt>
                <c:pt idx="2481">
                  <c:v>256711357.25868896</c:v>
                </c:pt>
                <c:pt idx="2482">
                  <c:v>256763229.51788896</c:v>
                </c:pt>
                <c:pt idx="2483">
                  <c:v>256815081.63109997</c:v>
                </c:pt>
                <c:pt idx="2484">
                  <c:v>256866913.60687801</c:v>
                </c:pt>
                <c:pt idx="2485">
                  <c:v>256918725.45376799</c:v>
                </c:pt>
                <c:pt idx="2486">
                  <c:v>256970517.18031201</c:v>
                </c:pt>
                <c:pt idx="2487">
                  <c:v>257022288.79504296</c:v>
                </c:pt>
                <c:pt idx="2488">
                  <c:v>257074040.30649003</c:v>
                </c:pt>
                <c:pt idx="2489">
                  <c:v>257125771.723171</c:v>
                </c:pt>
                <c:pt idx="2490">
                  <c:v>257177483.05360103</c:v>
                </c:pt>
                <c:pt idx="2491">
                  <c:v>257229174.30628699</c:v>
                </c:pt>
                <c:pt idx="2492">
                  <c:v>257280845.48972699</c:v>
                </c:pt>
                <c:pt idx="2493">
                  <c:v>257332496.612416</c:v>
                </c:pt>
                <c:pt idx="2494">
                  <c:v>257384127.68284002</c:v>
                </c:pt>
                <c:pt idx="2495">
                  <c:v>257435738.709479</c:v>
                </c:pt>
                <c:pt idx="2496">
                  <c:v>257487329.70080501</c:v>
                </c:pt>
                <c:pt idx="2497">
                  <c:v>257538900.66528597</c:v>
                </c:pt>
                <c:pt idx="2498">
                  <c:v>257590451.61137995</c:v>
                </c:pt>
                <c:pt idx="2499">
                  <c:v>257641982.54754096</c:v>
                </c:pt>
                <c:pt idx="2500">
                  <c:v>257693493.48221502</c:v>
                </c:pt>
                <c:pt idx="2501">
                  <c:v>257744984.42384201</c:v>
                </c:pt>
                <c:pt idx="2502">
                  <c:v>257796455.38085404</c:v>
                </c:pt>
                <c:pt idx="2503">
                  <c:v>257847906.361678</c:v>
                </c:pt>
                <c:pt idx="2504">
                  <c:v>257899337.37473401</c:v>
                </c:pt>
                <c:pt idx="2505">
                  <c:v>257950748.42843401</c:v>
                </c:pt>
                <c:pt idx="2506">
                  <c:v>258002139.53118497</c:v>
                </c:pt>
                <c:pt idx="2507">
                  <c:v>258053510.69138697</c:v>
                </c:pt>
                <c:pt idx="2508">
                  <c:v>258104861.91743401</c:v>
                </c:pt>
                <c:pt idx="2509">
                  <c:v>258156193.21770996</c:v>
                </c:pt>
                <c:pt idx="2510">
                  <c:v>258207504.60059798</c:v>
                </c:pt>
                <c:pt idx="2511">
                  <c:v>258258796.07447001</c:v>
                </c:pt>
                <c:pt idx="2512">
                  <c:v>258310067.64769301</c:v>
                </c:pt>
                <c:pt idx="2513">
                  <c:v>258361319.32862699</c:v>
                </c:pt>
                <c:pt idx="2514">
                  <c:v>258412551.12562701</c:v>
                </c:pt>
                <c:pt idx="2515">
                  <c:v>258463763.04703999</c:v>
                </c:pt>
                <c:pt idx="2516">
                  <c:v>258514955.10120597</c:v>
                </c:pt>
                <c:pt idx="2517">
                  <c:v>258566127.29646</c:v>
                </c:pt>
                <c:pt idx="2518">
                  <c:v>258617279.64112893</c:v>
                </c:pt>
                <c:pt idx="2519">
                  <c:v>258668412.14353496</c:v>
                </c:pt>
                <c:pt idx="2520">
                  <c:v>258719524.81199199</c:v>
                </c:pt>
                <c:pt idx="2521">
                  <c:v>258770617.65481004</c:v>
                </c:pt>
                <c:pt idx="2522">
                  <c:v>258821690.680289</c:v>
                </c:pt>
                <c:pt idx="2523">
                  <c:v>258872743.89672503</c:v>
                </c:pt>
                <c:pt idx="2524">
                  <c:v>258923777.312408</c:v>
                </c:pt>
                <c:pt idx="2525">
                  <c:v>258974790.93561903</c:v>
                </c:pt>
                <c:pt idx="2526">
                  <c:v>259025784.77463499</c:v>
                </c:pt>
                <c:pt idx="2527">
                  <c:v>259076758.83772501</c:v>
                </c:pt>
                <c:pt idx="2528">
                  <c:v>259127713.13315296</c:v>
                </c:pt>
                <c:pt idx="2529">
                  <c:v>259178647.66917598</c:v>
                </c:pt>
                <c:pt idx="2530">
                  <c:v>259229562.45404401</c:v>
                </c:pt>
                <c:pt idx="2531">
                  <c:v>259280457.49600202</c:v>
                </c:pt>
                <c:pt idx="2532">
                  <c:v>259331332.80328599</c:v>
                </c:pt>
                <c:pt idx="2533">
                  <c:v>259382188.38412899</c:v>
                </c:pt>
                <c:pt idx="2534">
                  <c:v>259433024.24675599</c:v>
                </c:pt>
                <c:pt idx="2535">
                  <c:v>259483840.39938501</c:v>
                </c:pt>
                <c:pt idx="2536">
                  <c:v>259534636.85022902</c:v>
                </c:pt>
                <c:pt idx="2537">
                  <c:v>259585413.60749301</c:v>
                </c:pt>
                <c:pt idx="2538">
                  <c:v>259636170.67937797</c:v>
                </c:pt>
                <c:pt idx="2539">
                  <c:v>259686908.07407701</c:v>
                </c:pt>
                <c:pt idx="2540">
                  <c:v>259737625.799777</c:v>
                </c:pt>
                <c:pt idx="2541">
                  <c:v>259788323.86465904</c:v>
                </c:pt>
                <c:pt idx="2542">
                  <c:v>259839002.27689701</c:v>
                </c:pt>
                <c:pt idx="2543">
                  <c:v>259889661.04466099</c:v>
                </c:pt>
                <c:pt idx="2544">
                  <c:v>259940300.176112</c:v>
                </c:pt>
                <c:pt idx="2545">
                  <c:v>259990919.67940599</c:v>
                </c:pt>
                <c:pt idx="2546">
                  <c:v>260041519.56269202</c:v>
                </c:pt>
                <c:pt idx="2547">
                  <c:v>260092099.83411402</c:v>
                </c:pt>
                <c:pt idx="2548">
                  <c:v>260142660.50181001</c:v>
                </c:pt>
                <c:pt idx="2549">
                  <c:v>260193201.57390898</c:v>
                </c:pt>
                <c:pt idx="2550">
                  <c:v>260243723.05853799</c:v>
                </c:pt>
                <c:pt idx="2551">
                  <c:v>260294224.96381304</c:v>
                </c:pt>
                <c:pt idx="2552">
                  <c:v>260344707.297849</c:v>
                </c:pt>
                <c:pt idx="2553">
                  <c:v>260395170.06875101</c:v>
                </c:pt>
                <c:pt idx="2554">
                  <c:v>260445613.28461802</c:v>
                </c:pt>
                <c:pt idx="2555">
                  <c:v>260496036.95354599</c:v>
                </c:pt>
                <c:pt idx="2556">
                  <c:v>260546441.08362201</c:v>
                </c:pt>
                <c:pt idx="2557">
                  <c:v>260596825.68292701</c:v>
                </c:pt>
                <c:pt idx="2558">
                  <c:v>260647190.759536</c:v>
                </c:pt>
                <c:pt idx="2559">
                  <c:v>260697536.32152101</c:v>
                </c:pt>
                <c:pt idx="2560">
                  <c:v>260747862.37694201</c:v>
                </c:pt>
                <c:pt idx="2561">
                  <c:v>260798168.93385899</c:v>
                </c:pt>
                <c:pt idx="2562">
                  <c:v>260848456.000321</c:v>
                </c:pt>
                <c:pt idx="2563">
                  <c:v>260898723.58437401</c:v>
                </c:pt>
                <c:pt idx="2564">
                  <c:v>260948971.69405699</c:v>
                </c:pt>
                <c:pt idx="2565">
                  <c:v>260999200.33740202</c:v>
                </c:pt>
                <c:pt idx="2566">
                  <c:v>261049409.52243704</c:v>
                </c:pt>
                <c:pt idx="2567">
                  <c:v>261099599.25718296</c:v>
                </c:pt>
                <c:pt idx="2568">
                  <c:v>261149769.54965299</c:v>
                </c:pt>
                <c:pt idx="2569">
                  <c:v>261199920.40785703</c:v>
                </c:pt>
                <c:pt idx="2570">
                  <c:v>261250051.83979699</c:v>
                </c:pt>
                <c:pt idx="2571">
                  <c:v>261300163.85347003</c:v>
                </c:pt>
                <c:pt idx="2572">
                  <c:v>261350256.45686802</c:v>
                </c:pt>
                <c:pt idx="2573">
                  <c:v>261400329.65797299</c:v>
                </c:pt>
                <c:pt idx="2574">
                  <c:v>261450383.464766</c:v>
                </c:pt>
                <c:pt idx="2575">
                  <c:v>261500417.88521904</c:v>
                </c:pt>
                <c:pt idx="2576">
                  <c:v>261550432.92729899</c:v>
                </c:pt>
                <c:pt idx="2577">
                  <c:v>261600428.59896597</c:v>
                </c:pt>
                <c:pt idx="2578">
                  <c:v>261650404.90817496</c:v>
                </c:pt>
                <c:pt idx="2579">
                  <c:v>261700361.86287603</c:v>
                </c:pt>
                <c:pt idx="2580">
                  <c:v>261750299.47101101</c:v>
                </c:pt>
                <c:pt idx="2581">
                  <c:v>261800217.74051797</c:v>
                </c:pt>
                <c:pt idx="2582">
                  <c:v>261850116.67932698</c:v>
                </c:pt>
                <c:pt idx="2583">
                  <c:v>261899996.29536396</c:v>
                </c:pt>
                <c:pt idx="2584">
                  <c:v>261949856.596549</c:v>
                </c:pt>
                <c:pt idx="2585">
                  <c:v>261999697.590794</c:v>
                </c:pt>
                <c:pt idx="2586">
                  <c:v>262049519.286008</c:v>
                </c:pt>
                <c:pt idx="2587">
                  <c:v>262099321.690092</c:v>
                </c:pt>
                <c:pt idx="2588">
                  <c:v>262149104.81094199</c:v>
                </c:pt>
                <c:pt idx="2589">
                  <c:v>262198868.65644801</c:v>
                </c:pt>
                <c:pt idx="2590">
                  <c:v>262248613.23449501</c:v>
                </c:pt>
                <c:pt idx="2591">
                  <c:v>262298338.55296001</c:v>
                </c:pt>
                <c:pt idx="2592">
                  <c:v>262348044.61971599</c:v>
                </c:pt>
                <c:pt idx="2593">
                  <c:v>262397731.44263104</c:v>
                </c:pt>
                <c:pt idx="2594">
                  <c:v>262447399.02956399</c:v>
                </c:pt>
                <c:pt idx="2595">
                  <c:v>262497047.38837099</c:v>
                </c:pt>
                <c:pt idx="2596">
                  <c:v>262546676.52690202</c:v>
                </c:pt>
                <c:pt idx="2597">
                  <c:v>262596286.45299903</c:v>
                </c:pt>
                <c:pt idx="2598">
                  <c:v>262645877.17450199</c:v>
                </c:pt>
                <c:pt idx="2599">
                  <c:v>262695448.69924101</c:v>
                </c:pt>
                <c:pt idx="2600">
                  <c:v>262745001.035043</c:v>
                </c:pt>
                <c:pt idx="2601">
                  <c:v>262794534.18972901</c:v>
                </c:pt>
                <c:pt idx="2602">
                  <c:v>262844048.17111298</c:v>
                </c:pt>
                <c:pt idx="2603">
                  <c:v>262893542.98700401</c:v>
                </c:pt>
                <c:pt idx="2604">
                  <c:v>262943018.64520597</c:v>
                </c:pt>
                <c:pt idx="2605">
                  <c:v>262992475.15351599</c:v>
                </c:pt>
                <c:pt idx="2606">
                  <c:v>263041912.51972696</c:v>
                </c:pt>
                <c:pt idx="2607">
                  <c:v>263091330.75162399</c:v>
                </c:pt>
                <c:pt idx="2608">
                  <c:v>263140729.85698801</c:v>
                </c:pt>
                <c:pt idx="2609">
                  <c:v>263190109.843593</c:v>
                </c:pt>
                <c:pt idx="2610">
                  <c:v>263239470.71921</c:v>
                </c:pt>
                <c:pt idx="2611">
                  <c:v>263288812.491602</c:v>
                </c:pt>
                <c:pt idx="2612">
                  <c:v>263338135.16852498</c:v>
                </c:pt>
                <c:pt idx="2613">
                  <c:v>263387438.757734</c:v>
                </c:pt>
                <c:pt idx="2614">
                  <c:v>263436723.26697299</c:v>
                </c:pt>
                <c:pt idx="2615">
                  <c:v>263485988.70398498</c:v>
                </c:pt>
                <c:pt idx="2616">
                  <c:v>263535235.07650399</c:v>
                </c:pt>
                <c:pt idx="2617">
                  <c:v>263584462.39226103</c:v>
                </c:pt>
                <c:pt idx="2618">
                  <c:v>263633670.658979</c:v>
                </c:pt>
                <c:pt idx="2619">
                  <c:v>263682859.88437703</c:v>
                </c:pt>
                <c:pt idx="2620">
                  <c:v>263732030.07616797</c:v>
                </c:pt>
                <c:pt idx="2621">
                  <c:v>263781181.24205896</c:v>
                </c:pt>
                <c:pt idx="2622">
                  <c:v>263830313.38975203</c:v>
                </c:pt>
                <c:pt idx="2623">
                  <c:v>263879426.52694303</c:v>
                </c:pt>
                <c:pt idx="2624">
                  <c:v>263928520.66132298</c:v>
                </c:pt>
                <c:pt idx="2625">
                  <c:v>263977595.80057701</c:v>
                </c:pt>
                <c:pt idx="2626">
                  <c:v>264026651.95238501</c:v>
                </c:pt>
                <c:pt idx="2627">
                  <c:v>264075689.12442103</c:v>
                </c:pt>
                <c:pt idx="2628">
                  <c:v>264124707.32435304</c:v>
                </c:pt>
                <c:pt idx="2629">
                  <c:v>264173706.55984402</c:v>
                </c:pt>
                <c:pt idx="2630">
                  <c:v>264222686.838552</c:v>
                </c:pt>
                <c:pt idx="2631">
                  <c:v>264271648.16812998</c:v>
                </c:pt>
                <c:pt idx="2632">
                  <c:v>264320590.55622202</c:v>
                </c:pt>
                <c:pt idx="2633">
                  <c:v>264369514.01047099</c:v>
                </c:pt>
                <c:pt idx="2634">
                  <c:v>264418418.538513</c:v>
                </c:pt>
                <c:pt idx="2635">
                  <c:v>264467304.14797598</c:v>
                </c:pt>
                <c:pt idx="2636">
                  <c:v>264516170.84648699</c:v>
                </c:pt>
                <c:pt idx="2637">
                  <c:v>264565018.64166397</c:v>
                </c:pt>
                <c:pt idx="2638">
                  <c:v>264613847.54112098</c:v>
                </c:pt>
                <c:pt idx="2639">
                  <c:v>264662657.55246601</c:v>
                </c:pt>
                <c:pt idx="2640">
                  <c:v>264711448.68330199</c:v>
                </c:pt>
                <c:pt idx="2641">
                  <c:v>264760220.94122797</c:v>
                </c:pt>
                <c:pt idx="2642">
                  <c:v>264808974.33383402</c:v>
                </c:pt>
                <c:pt idx="2643">
                  <c:v>264857708.86870798</c:v>
                </c:pt>
                <c:pt idx="2644">
                  <c:v>264906424.55343202</c:v>
                </c:pt>
                <c:pt idx="2645">
                  <c:v>264955121.39557999</c:v>
                </c:pt>
                <c:pt idx="2646">
                  <c:v>265003799.402724</c:v>
                </c:pt>
                <c:pt idx="2647">
                  <c:v>265052458.58242899</c:v>
                </c:pt>
                <c:pt idx="2648">
                  <c:v>265101098.94225401</c:v>
                </c:pt>
                <c:pt idx="2649">
                  <c:v>265149720.48975503</c:v>
                </c:pt>
                <c:pt idx="2650">
                  <c:v>265198323.23247999</c:v>
                </c:pt>
                <c:pt idx="2651">
                  <c:v>265246907.177973</c:v>
                </c:pt>
                <c:pt idx="2652">
                  <c:v>265295472.33377299</c:v>
                </c:pt>
                <c:pt idx="2653">
                  <c:v>265344018.70741299</c:v>
                </c:pt>
                <c:pt idx="2654">
                  <c:v>265392546.30642104</c:v>
                </c:pt>
                <c:pt idx="2655">
                  <c:v>265441055.13831896</c:v>
                </c:pt>
                <c:pt idx="2656">
                  <c:v>265489545.21062496</c:v>
                </c:pt>
                <c:pt idx="2657">
                  <c:v>265538016.53084999</c:v>
                </c:pt>
                <c:pt idx="2658">
                  <c:v>265586469.106502</c:v>
                </c:pt>
                <c:pt idx="2659">
                  <c:v>265634902.945081</c:v>
                </c:pt>
                <c:pt idx="2660">
                  <c:v>265683318.05408499</c:v>
                </c:pt>
                <c:pt idx="2661">
                  <c:v>265731714.44100398</c:v>
                </c:pt>
                <c:pt idx="2662">
                  <c:v>265780092.11332297</c:v>
                </c:pt>
                <c:pt idx="2663">
                  <c:v>265828451.07852298</c:v>
                </c:pt>
                <c:pt idx="2664">
                  <c:v>265876791.34408</c:v>
                </c:pt>
                <c:pt idx="2665">
                  <c:v>265925112.917463</c:v>
                </c:pt>
                <c:pt idx="2666">
                  <c:v>265973415.80613703</c:v>
                </c:pt>
                <c:pt idx="2667">
                  <c:v>266021700.01756096</c:v>
                </c:pt>
                <c:pt idx="2668">
                  <c:v>266069965.55919099</c:v>
                </c:pt>
                <c:pt idx="2669">
                  <c:v>266118212.438474</c:v>
                </c:pt>
                <c:pt idx="2670">
                  <c:v>266166440.66285601</c:v>
                </c:pt>
                <c:pt idx="2671">
                  <c:v>266214650.239775</c:v>
                </c:pt>
                <c:pt idx="2672">
                  <c:v>266262841.17666501</c:v>
                </c:pt>
                <c:pt idx="2673">
                  <c:v>266311013.48095304</c:v>
                </c:pt>
                <c:pt idx="2674">
                  <c:v>266359167.16006398</c:v>
                </c:pt>
                <c:pt idx="2675">
                  <c:v>266407302.221416</c:v>
                </c:pt>
                <c:pt idx="2676">
                  <c:v>266455418.67242101</c:v>
                </c:pt>
                <c:pt idx="2677">
                  <c:v>266503516.52048799</c:v>
                </c:pt>
                <c:pt idx="2678">
                  <c:v>266551595.77301997</c:v>
                </c:pt>
                <c:pt idx="2679">
                  <c:v>266599656.43741304</c:v>
                </c:pt>
                <c:pt idx="2680">
                  <c:v>266647698.521061</c:v>
                </c:pt>
                <c:pt idx="2681">
                  <c:v>266695722.031351</c:v>
                </c:pt>
                <c:pt idx="2682">
                  <c:v>266743726.97566599</c:v>
                </c:pt>
                <c:pt idx="2683">
                  <c:v>266791713.36138198</c:v>
                </c:pt>
                <c:pt idx="2684">
                  <c:v>266839681.19587299</c:v>
                </c:pt>
                <c:pt idx="2685">
                  <c:v>266887630.48650402</c:v>
                </c:pt>
                <c:pt idx="2686">
                  <c:v>266935561.240639</c:v>
                </c:pt>
                <c:pt idx="2687">
                  <c:v>266983473.46563402</c:v>
                </c:pt>
                <c:pt idx="2688">
                  <c:v>267031367.168841</c:v>
                </c:pt>
                <c:pt idx="2689">
                  <c:v>267079242.35760802</c:v>
                </c:pt>
                <c:pt idx="2690">
                  <c:v>267127099.03927499</c:v>
                </c:pt>
                <c:pt idx="2691">
                  <c:v>267174937.22118098</c:v>
                </c:pt>
                <c:pt idx="2692">
                  <c:v>267222756.91065699</c:v>
                </c:pt>
                <c:pt idx="2693">
                  <c:v>267270558.11502898</c:v>
                </c:pt>
                <c:pt idx="2694">
                  <c:v>267318340.84162</c:v>
                </c:pt>
                <c:pt idx="2695">
                  <c:v>267366105.09774598</c:v>
                </c:pt>
                <c:pt idx="2696">
                  <c:v>267413850.89072001</c:v>
                </c:pt>
                <c:pt idx="2697">
                  <c:v>267461578.22784799</c:v>
                </c:pt>
                <c:pt idx="2698">
                  <c:v>267509287.11643299</c:v>
                </c:pt>
                <c:pt idx="2699">
                  <c:v>267556977.56377</c:v>
                </c:pt>
                <c:pt idx="2700">
                  <c:v>267604649.577153</c:v>
                </c:pt>
                <c:pt idx="2701">
                  <c:v>267652303.16386798</c:v>
                </c:pt>
                <c:pt idx="2702">
                  <c:v>267699938.33119798</c:v>
                </c:pt>
                <c:pt idx="2703">
                  <c:v>267747555.08641902</c:v>
                </c:pt>
                <c:pt idx="2704">
                  <c:v>267795153.43680403</c:v>
                </c:pt>
                <c:pt idx="2705">
                  <c:v>267842733.38962004</c:v>
                </c:pt>
                <c:pt idx="2706">
                  <c:v>267890294.95212999</c:v>
                </c:pt>
                <c:pt idx="2707">
                  <c:v>267937838.13159198</c:v>
                </c:pt>
                <c:pt idx="2708">
                  <c:v>267985362.93525699</c:v>
                </c:pt>
                <c:pt idx="2709">
                  <c:v>268032869.37037301</c:v>
                </c:pt>
                <c:pt idx="2710">
                  <c:v>268080357.44418496</c:v>
                </c:pt>
                <c:pt idx="2711">
                  <c:v>268127827.16392797</c:v>
                </c:pt>
                <c:pt idx="2712">
                  <c:v>268175278.53683704</c:v>
                </c:pt>
                <c:pt idx="2713">
                  <c:v>268222711.57013997</c:v>
                </c:pt>
                <c:pt idx="2714">
                  <c:v>268270126.27106097</c:v>
                </c:pt>
                <c:pt idx="2715">
                  <c:v>268317522.64681703</c:v>
                </c:pt>
                <c:pt idx="2716">
                  <c:v>268364900.70462301</c:v>
                </c:pt>
                <c:pt idx="2717">
                  <c:v>268412260.45168701</c:v>
                </c:pt>
                <c:pt idx="2718">
                  <c:v>268459601.89521295</c:v>
                </c:pt>
                <c:pt idx="2719">
                  <c:v>268506925.04240209</c:v>
                </c:pt>
                <c:pt idx="2720">
                  <c:v>268554229.900446</c:v>
                </c:pt>
                <c:pt idx="2721">
                  <c:v>268601516.47653699</c:v>
                </c:pt>
                <c:pt idx="2722">
                  <c:v>268648784.77785802</c:v>
                </c:pt>
                <c:pt idx="2723">
                  <c:v>268696034.81159002</c:v>
                </c:pt>
                <c:pt idx="2724">
                  <c:v>268743266.58490795</c:v>
                </c:pt>
                <c:pt idx="2725">
                  <c:v>268790480.10498297</c:v>
                </c:pt>
                <c:pt idx="2726">
                  <c:v>268837675.37897992</c:v>
                </c:pt>
                <c:pt idx="2727">
                  <c:v>268884852.41406101</c:v>
                </c:pt>
                <c:pt idx="2728">
                  <c:v>268932011.21737999</c:v>
                </c:pt>
                <c:pt idx="2729">
                  <c:v>268979151.79609096</c:v>
                </c:pt>
                <c:pt idx="2730">
                  <c:v>269026274.15734005</c:v>
                </c:pt>
                <c:pt idx="2731">
                  <c:v>269073378.30826902</c:v>
                </c:pt>
                <c:pt idx="2732">
                  <c:v>269120464.256015</c:v>
                </c:pt>
                <c:pt idx="2733">
                  <c:v>269167532.00770998</c:v>
                </c:pt>
                <c:pt idx="2734">
                  <c:v>269214581.57048303</c:v>
                </c:pt>
                <c:pt idx="2735">
                  <c:v>269261612.95145696</c:v>
                </c:pt>
                <c:pt idx="2736">
                  <c:v>269308626.15775007</c:v>
                </c:pt>
                <c:pt idx="2737">
                  <c:v>269355621.19647592</c:v>
                </c:pt>
                <c:pt idx="2738">
                  <c:v>269402598.074745</c:v>
                </c:pt>
                <c:pt idx="2739">
                  <c:v>269449556.79966003</c:v>
                </c:pt>
                <c:pt idx="2740">
                  <c:v>269496497.37832105</c:v>
                </c:pt>
                <c:pt idx="2741">
                  <c:v>269543419.81782407</c:v>
                </c:pt>
                <c:pt idx="2742">
                  <c:v>269590324.12526</c:v>
                </c:pt>
                <c:pt idx="2743">
                  <c:v>269637210.30771303</c:v>
                </c:pt>
                <c:pt idx="2744">
                  <c:v>269684078.37226492</c:v>
                </c:pt>
                <c:pt idx="2745">
                  <c:v>269730928.32599199</c:v>
                </c:pt>
                <c:pt idx="2746">
                  <c:v>269777760.17596698</c:v>
                </c:pt>
                <c:pt idx="2747">
                  <c:v>269824573.92925692</c:v>
                </c:pt>
                <c:pt idx="2748">
                  <c:v>269871369.59292495</c:v>
                </c:pt>
                <c:pt idx="2749">
                  <c:v>269918147.17402798</c:v>
                </c:pt>
                <c:pt idx="2750">
                  <c:v>269964906.67962098</c:v>
                </c:pt>
                <c:pt idx="2751">
                  <c:v>270011648.11675209</c:v>
                </c:pt>
                <c:pt idx="2752">
                  <c:v>270058371.49246496</c:v>
                </c:pt>
                <c:pt idx="2753">
                  <c:v>270105076.81379998</c:v>
                </c:pt>
                <c:pt idx="2754">
                  <c:v>270151764.08779305</c:v>
                </c:pt>
                <c:pt idx="2755">
                  <c:v>270198433.32147396</c:v>
                </c:pt>
                <c:pt idx="2756">
                  <c:v>270245084.521869</c:v>
                </c:pt>
                <c:pt idx="2757">
                  <c:v>270291717.69599992</c:v>
                </c:pt>
                <c:pt idx="2758">
                  <c:v>270338332.85088402</c:v>
                </c:pt>
                <c:pt idx="2759">
                  <c:v>270384929.99353296</c:v>
                </c:pt>
                <c:pt idx="2760">
                  <c:v>270431509.13095492</c:v>
                </c:pt>
                <c:pt idx="2761">
                  <c:v>270478070.270154</c:v>
                </c:pt>
                <c:pt idx="2762">
                  <c:v>270524613.41812801</c:v>
                </c:pt>
                <c:pt idx="2763">
                  <c:v>270571138.58187294</c:v>
                </c:pt>
                <c:pt idx="2764">
                  <c:v>270617645.76837695</c:v>
                </c:pt>
                <c:pt idx="2765">
                  <c:v>270664134.984626</c:v>
                </c:pt>
                <c:pt idx="2766">
                  <c:v>270710606.237602</c:v>
                </c:pt>
                <c:pt idx="2767">
                  <c:v>270757059.53427994</c:v>
                </c:pt>
                <c:pt idx="2768">
                  <c:v>270803494.88163292</c:v>
                </c:pt>
                <c:pt idx="2769">
                  <c:v>270849912.28662795</c:v>
                </c:pt>
                <c:pt idx="2770">
                  <c:v>270896311.75622892</c:v>
                </c:pt>
                <c:pt idx="2771">
                  <c:v>270942693.29739296</c:v>
                </c:pt>
                <c:pt idx="2772">
                  <c:v>270989056.91707599</c:v>
                </c:pt>
                <c:pt idx="2773">
                  <c:v>271035402.622226</c:v>
                </c:pt>
                <c:pt idx="2774">
                  <c:v>271081730.41979003</c:v>
                </c:pt>
                <c:pt idx="2775">
                  <c:v>271128040.31670696</c:v>
                </c:pt>
                <c:pt idx="2776">
                  <c:v>271174332.319915</c:v>
                </c:pt>
                <c:pt idx="2777">
                  <c:v>271220606.43634593</c:v>
                </c:pt>
                <c:pt idx="2778">
                  <c:v>271266862.67292696</c:v>
                </c:pt>
                <c:pt idx="2779">
                  <c:v>271313101.03658092</c:v>
                </c:pt>
                <c:pt idx="2780">
                  <c:v>271359321.53422803</c:v>
                </c:pt>
                <c:pt idx="2781">
                  <c:v>271405524.172782</c:v>
                </c:pt>
                <c:pt idx="2782">
                  <c:v>271451708.95915198</c:v>
                </c:pt>
                <c:pt idx="2783">
                  <c:v>271497875.90024596</c:v>
                </c:pt>
                <c:pt idx="2784">
                  <c:v>271544025.00296295</c:v>
                </c:pt>
                <c:pt idx="2785">
                  <c:v>271590156.27420199</c:v>
                </c:pt>
                <c:pt idx="2786">
                  <c:v>271636269.72085392</c:v>
                </c:pt>
                <c:pt idx="2787">
                  <c:v>271682365.34980905</c:v>
                </c:pt>
                <c:pt idx="2788">
                  <c:v>271728443.16794997</c:v>
                </c:pt>
                <c:pt idx="2789">
                  <c:v>271774503.18215698</c:v>
                </c:pt>
                <c:pt idx="2790">
                  <c:v>271820545.39930499</c:v>
                </c:pt>
                <c:pt idx="2791">
                  <c:v>271866569.82626492</c:v>
                </c:pt>
                <c:pt idx="2792">
                  <c:v>271912576.46990496</c:v>
                </c:pt>
                <c:pt idx="2793">
                  <c:v>271958565.33708501</c:v>
                </c:pt>
                <c:pt idx="2794">
                  <c:v>272004536.43466592</c:v>
                </c:pt>
                <c:pt idx="2795">
                  <c:v>272050489.769499</c:v>
                </c:pt>
                <c:pt idx="2796">
                  <c:v>272096425.34843606</c:v>
                </c:pt>
                <c:pt idx="2797">
                  <c:v>272142343.17832106</c:v>
                </c:pt>
                <c:pt idx="2798">
                  <c:v>272188243.26599592</c:v>
                </c:pt>
                <c:pt idx="2799">
                  <c:v>272234125.61829609</c:v>
                </c:pt>
                <c:pt idx="2800">
                  <c:v>272279990.242055</c:v>
                </c:pt>
                <c:pt idx="2801">
                  <c:v>272325837.14410007</c:v>
                </c:pt>
                <c:pt idx="2802">
                  <c:v>272371666.33125699</c:v>
                </c:pt>
                <c:pt idx="2803">
                  <c:v>272417477.81034392</c:v>
                </c:pt>
                <c:pt idx="2804">
                  <c:v>272463271.58817703</c:v>
                </c:pt>
                <c:pt idx="2805">
                  <c:v>272509047.67156702</c:v>
                </c:pt>
                <c:pt idx="2806">
                  <c:v>272554806.06732309</c:v>
                </c:pt>
                <c:pt idx="2807">
                  <c:v>272600546.78224486</c:v>
                </c:pt>
                <c:pt idx="2808">
                  <c:v>272646269.82313401</c:v>
                </c:pt>
                <c:pt idx="2809">
                  <c:v>272691975.19678295</c:v>
                </c:pt>
                <c:pt idx="2810">
                  <c:v>272737662.90998292</c:v>
                </c:pt>
                <c:pt idx="2811">
                  <c:v>272783332.96951997</c:v>
                </c:pt>
                <c:pt idx="2812">
                  <c:v>272828985.38217592</c:v>
                </c:pt>
                <c:pt idx="2813">
                  <c:v>272874620.15472907</c:v>
                </c:pt>
                <c:pt idx="2814">
                  <c:v>272920237.29395199</c:v>
                </c:pt>
                <c:pt idx="2815">
                  <c:v>272965836.806615</c:v>
                </c:pt>
                <c:pt idx="2816">
                  <c:v>273011418.69948298</c:v>
                </c:pt>
                <c:pt idx="2817">
                  <c:v>273056982.97931796</c:v>
                </c:pt>
                <c:pt idx="2818">
                  <c:v>273102529.65287501</c:v>
                </c:pt>
                <c:pt idx="2819">
                  <c:v>273148058.72690886</c:v>
                </c:pt>
                <c:pt idx="2820">
                  <c:v>273193570.20816702</c:v>
                </c:pt>
                <c:pt idx="2821">
                  <c:v>273239064.10339504</c:v>
                </c:pt>
                <c:pt idx="2822">
                  <c:v>273284540.41933292</c:v>
                </c:pt>
                <c:pt idx="2823">
                  <c:v>273329999.162718</c:v>
                </c:pt>
                <c:pt idx="2824">
                  <c:v>273375440.34028101</c:v>
                </c:pt>
                <c:pt idx="2825">
                  <c:v>273420863.95875102</c:v>
                </c:pt>
                <c:pt idx="2826">
                  <c:v>273466270.02485198</c:v>
                </c:pt>
                <c:pt idx="2827">
                  <c:v>273511658.54530501</c:v>
                </c:pt>
                <c:pt idx="2828">
                  <c:v>273557029.526824</c:v>
                </c:pt>
                <c:pt idx="2829">
                  <c:v>273602382.97612298</c:v>
                </c:pt>
                <c:pt idx="2830">
                  <c:v>273647718.89990795</c:v>
                </c:pt>
                <c:pt idx="2831">
                  <c:v>273693037.30488402</c:v>
                </c:pt>
                <c:pt idx="2832">
                  <c:v>273738338.19775105</c:v>
                </c:pt>
                <c:pt idx="2833">
                  <c:v>273783621.58520299</c:v>
                </c:pt>
                <c:pt idx="2834">
                  <c:v>273828887.47393394</c:v>
                </c:pt>
                <c:pt idx="2835">
                  <c:v>273874135.87063003</c:v>
                </c:pt>
                <c:pt idx="2836">
                  <c:v>273919366.7819739</c:v>
                </c:pt>
                <c:pt idx="2837">
                  <c:v>273964580.21464795</c:v>
                </c:pt>
                <c:pt idx="2838">
                  <c:v>274009776.17532498</c:v>
                </c:pt>
                <c:pt idx="2839">
                  <c:v>274054954.67067891</c:v>
                </c:pt>
                <c:pt idx="2840">
                  <c:v>274100115.70737499</c:v>
                </c:pt>
                <c:pt idx="2841">
                  <c:v>274145259.29207885</c:v>
                </c:pt>
                <c:pt idx="2842">
                  <c:v>274190385.43144894</c:v>
                </c:pt>
                <c:pt idx="2843">
                  <c:v>274235494.13214099</c:v>
                </c:pt>
                <c:pt idx="2844">
                  <c:v>274280585.40080696</c:v>
                </c:pt>
                <c:pt idx="2845">
                  <c:v>274325659.24409401</c:v>
                </c:pt>
                <c:pt idx="2846">
                  <c:v>274370715.66864598</c:v>
                </c:pt>
                <c:pt idx="2847">
                  <c:v>274415754.681104</c:v>
                </c:pt>
                <c:pt idx="2848">
                  <c:v>274460776.28810197</c:v>
                </c:pt>
                <c:pt idx="2849">
                  <c:v>274505780.49627197</c:v>
                </c:pt>
                <c:pt idx="2850">
                  <c:v>274550767.31224293</c:v>
                </c:pt>
                <c:pt idx="2851">
                  <c:v>274595736.74263895</c:v>
                </c:pt>
                <c:pt idx="2852">
                  <c:v>274640688.79407895</c:v>
                </c:pt>
                <c:pt idx="2853">
                  <c:v>274685623.47318</c:v>
                </c:pt>
                <c:pt idx="2854">
                  <c:v>274730540.78655392</c:v>
                </c:pt>
                <c:pt idx="2855">
                  <c:v>274775440.74080902</c:v>
                </c:pt>
                <c:pt idx="2856">
                  <c:v>274820323.34254998</c:v>
                </c:pt>
                <c:pt idx="2857">
                  <c:v>274865188.59837699</c:v>
                </c:pt>
                <c:pt idx="2858">
                  <c:v>274910036.51488698</c:v>
                </c:pt>
                <c:pt idx="2859">
                  <c:v>274954867.09867299</c:v>
                </c:pt>
                <c:pt idx="2860">
                  <c:v>274999680.356323</c:v>
                </c:pt>
                <c:pt idx="2861">
                  <c:v>275044476.29442298</c:v>
                </c:pt>
                <c:pt idx="2862">
                  <c:v>275089254.919554</c:v>
                </c:pt>
                <c:pt idx="2863">
                  <c:v>275134016.23829395</c:v>
                </c:pt>
                <c:pt idx="2864">
                  <c:v>275178760.25721401</c:v>
                </c:pt>
                <c:pt idx="2865">
                  <c:v>275223486.98288596</c:v>
                </c:pt>
                <c:pt idx="2866">
                  <c:v>275268196.42187595</c:v>
                </c:pt>
                <c:pt idx="2867">
                  <c:v>275312888.58074403</c:v>
                </c:pt>
                <c:pt idx="2868">
                  <c:v>275357563.46604896</c:v>
                </c:pt>
                <c:pt idx="2869">
                  <c:v>275402221.084346</c:v>
                </c:pt>
                <c:pt idx="2870">
                  <c:v>275446861.44218391</c:v>
                </c:pt>
                <c:pt idx="2871">
                  <c:v>275491484.54611206</c:v>
                </c:pt>
                <c:pt idx="2872">
                  <c:v>275536090.40266997</c:v>
                </c:pt>
                <c:pt idx="2873">
                  <c:v>275580679.01840001</c:v>
                </c:pt>
                <c:pt idx="2874">
                  <c:v>275625250.39983499</c:v>
                </c:pt>
                <c:pt idx="2875">
                  <c:v>275669804.55350798</c:v>
                </c:pt>
                <c:pt idx="2876">
                  <c:v>275714341.48594493</c:v>
                </c:pt>
                <c:pt idx="2877">
                  <c:v>275758861.20367199</c:v>
                </c:pt>
                <c:pt idx="2878">
                  <c:v>275803363.71320796</c:v>
                </c:pt>
                <c:pt idx="2879">
                  <c:v>275847849.02106994</c:v>
                </c:pt>
                <c:pt idx="2880">
                  <c:v>275892317.133771</c:v>
                </c:pt>
                <c:pt idx="2881">
                  <c:v>275936768.05781907</c:v>
                </c:pt>
                <c:pt idx="2882">
                  <c:v>275981201.79971892</c:v>
                </c:pt>
                <c:pt idx="2883">
                  <c:v>276025618.36597395</c:v>
                </c:pt>
                <c:pt idx="2884">
                  <c:v>276070017.76308</c:v>
                </c:pt>
                <c:pt idx="2885">
                  <c:v>276114399.99753201</c:v>
                </c:pt>
                <c:pt idx="2886">
                  <c:v>276158765.07582009</c:v>
                </c:pt>
                <c:pt idx="2887">
                  <c:v>276203113.00443101</c:v>
                </c:pt>
                <c:pt idx="2888">
                  <c:v>276247443.78984696</c:v>
                </c:pt>
                <c:pt idx="2889">
                  <c:v>276291757.43854892</c:v>
                </c:pt>
                <c:pt idx="2890">
                  <c:v>276336053.95700997</c:v>
                </c:pt>
                <c:pt idx="2891">
                  <c:v>276380333.35170305</c:v>
                </c:pt>
                <c:pt idx="2892">
                  <c:v>276424595.62909698</c:v>
                </c:pt>
                <c:pt idx="2893">
                  <c:v>276468840.79565495</c:v>
                </c:pt>
                <c:pt idx="2894">
                  <c:v>276513068.85783905</c:v>
                </c:pt>
                <c:pt idx="2895">
                  <c:v>276557279.82210499</c:v>
                </c:pt>
                <c:pt idx="2896">
                  <c:v>276601473.69490695</c:v>
                </c:pt>
                <c:pt idx="2897">
                  <c:v>276645650.48269486</c:v>
                </c:pt>
                <c:pt idx="2898">
                  <c:v>276689810.19191396</c:v>
                </c:pt>
                <c:pt idx="2899">
                  <c:v>276733952.82900792</c:v>
                </c:pt>
                <c:pt idx="2900">
                  <c:v>276778078.400415</c:v>
                </c:pt>
                <c:pt idx="2901">
                  <c:v>276822186.91257095</c:v>
                </c:pt>
                <c:pt idx="2902">
                  <c:v>276866278.37190694</c:v>
                </c:pt>
                <c:pt idx="2903">
                  <c:v>276910352.78485101</c:v>
                </c:pt>
                <c:pt idx="2904">
                  <c:v>276954410.15782708</c:v>
                </c:pt>
                <c:pt idx="2905">
                  <c:v>276998450.49725699</c:v>
                </c:pt>
                <c:pt idx="2906">
                  <c:v>277042473.80955702</c:v>
                </c:pt>
                <c:pt idx="2907">
                  <c:v>277086480.10114205</c:v>
                </c:pt>
                <c:pt idx="2908">
                  <c:v>277130469.37842005</c:v>
                </c:pt>
                <c:pt idx="2909">
                  <c:v>277174441.64779907</c:v>
                </c:pt>
                <c:pt idx="2910">
                  <c:v>277218396.91568196</c:v>
                </c:pt>
                <c:pt idx="2911">
                  <c:v>277262335.18846709</c:v>
                </c:pt>
                <c:pt idx="2912">
                  <c:v>277306256.47255099</c:v>
                </c:pt>
                <c:pt idx="2913">
                  <c:v>277350160.77432501</c:v>
                </c:pt>
                <c:pt idx="2914">
                  <c:v>277394048.100178</c:v>
                </c:pt>
                <c:pt idx="2915">
                  <c:v>277437918.456496</c:v>
                </c:pt>
                <c:pt idx="2916">
                  <c:v>277481771.84965909</c:v>
                </c:pt>
                <c:pt idx="2917">
                  <c:v>277525608.28604603</c:v>
                </c:pt>
                <c:pt idx="2918">
                  <c:v>277569427.77203095</c:v>
                </c:pt>
                <c:pt idx="2919">
                  <c:v>277613230.31398499</c:v>
                </c:pt>
                <c:pt idx="2920">
                  <c:v>277657015.91827595</c:v>
                </c:pt>
                <c:pt idx="2921">
                  <c:v>277700784.59126699</c:v>
                </c:pt>
                <c:pt idx="2922">
                  <c:v>277744536.33931899</c:v>
                </c:pt>
                <c:pt idx="2923">
                  <c:v>277788271.16878909</c:v>
                </c:pt>
                <c:pt idx="2924">
                  <c:v>277831989.08602995</c:v>
                </c:pt>
                <c:pt idx="2925">
                  <c:v>277875690.09739202</c:v>
                </c:pt>
                <c:pt idx="2926">
                  <c:v>277919374.20922101</c:v>
                </c:pt>
                <c:pt idx="2927">
                  <c:v>277963041.42786098</c:v>
                </c:pt>
                <c:pt idx="2928">
                  <c:v>278006691.75964999</c:v>
                </c:pt>
                <c:pt idx="2929">
                  <c:v>278050325.210926</c:v>
                </c:pt>
                <c:pt idx="2930">
                  <c:v>278093941.788019</c:v>
                </c:pt>
                <c:pt idx="2931">
                  <c:v>278137541.49726099</c:v>
                </c:pt>
                <c:pt idx="2932">
                  <c:v>278181124.34497499</c:v>
                </c:pt>
                <c:pt idx="2933">
                  <c:v>278224690.337484</c:v>
                </c:pt>
                <c:pt idx="2934">
                  <c:v>278268239.48110795</c:v>
                </c:pt>
                <c:pt idx="2935">
                  <c:v>278311771.782161</c:v>
                </c:pt>
                <c:pt idx="2936">
                  <c:v>278355287.24695599</c:v>
                </c:pt>
                <c:pt idx="2937">
                  <c:v>278398785.8818</c:v>
                </c:pt>
                <c:pt idx="2938">
                  <c:v>278442267.69299895</c:v>
                </c:pt>
                <c:pt idx="2939">
                  <c:v>278485732.686854</c:v>
                </c:pt>
                <c:pt idx="2940">
                  <c:v>278529180.86966401</c:v>
                </c:pt>
                <c:pt idx="2941">
                  <c:v>278572612.24772406</c:v>
                </c:pt>
                <c:pt idx="2942">
                  <c:v>278616026.82732505</c:v>
                </c:pt>
                <c:pt idx="2943">
                  <c:v>278659424.61475497</c:v>
                </c:pt>
                <c:pt idx="2944">
                  <c:v>278702805.61629796</c:v>
                </c:pt>
                <c:pt idx="2945">
                  <c:v>278746169.83823699</c:v>
                </c:pt>
                <c:pt idx="2946">
                  <c:v>278789517.28684896</c:v>
                </c:pt>
                <c:pt idx="2947">
                  <c:v>278832847.96840799</c:v>
                </c:pt>
                <c:pt idx="2948">
                  <c:v>278876161.88918602</c:v>
                </c:pt>
                <c:pt idx="2949">
                  <c:v>278919459.05545098</c:v>
                </c:pt>
                <c:pt idx="2950">
                  <c:v>278962739.47346705</c:v>
                </c:pt>
                <c:pt idx="2951">
                  <c:v>279006003.14949608</c:v>
                </c:pt>
                <c:pt idx="2952">
                  <c:v>279049250.08979392</c:v>
                </c:pt>
                <c:pt idx="2953">
                  <c:v>279092480.30061799</c:v>
                </c:pt>
                <c:pt idx="2954">
                  <c:v>279135693.78821695</c:v>
                </c:pt>
                <c:pt idx="2955">
                  <c:v>279178890.55883998</c:v>
                </c:pt>
                <c:pt idx="2956">
                  <c:v>279222070.61873102</c:v>
                </c:pt>
                <c:pt idx="2957">
                  <c:v>279265233.97413099</c:v>
                </c:pt>
                <c:pt idx="2958">
                  <c:v>279308380.63127893</c:v>
                </c:pt>
                <c:pt idx="2959">
                  <c:v>279351510.59640896</c:v>
                </c:pt>
                <c:pt idx="2960">
                  <c:v>279394623.87575305</c:v>
                </c:pt>
                <c:pt idx="2961">
                  <c:v>279437720.47553796</c:v>
                </c:pt>
                <c:pt idx="2962">
                  <c:v>279480800.40198886</c:v>
                </c:pt>
                <c:pt idx="2963">
                  <c:v>279523863.66132802</c:v>
                </c:pt>
                <c:pt idx="2964">
                  <c:v>279566910.259772</c:v>
                </c:pt>
                <c:pt idx="2965">
                  <c:v>279609940.203538</c:v>
                </c:pt>
                <c:pt idx="2966">
                  <c:v>279652953.49883592</c:v>
                </c:pt>
                <c:pt idx="2967">
                  <c:v>279695950.15187502</c:v>
                </c:pt>
                <c:pt idx="2968">
                  <c:v>279738930.16886103</c:v>
                </c:pt>
                <c:pt idx="2969">
                  <c:v>279781893.55599391</c:v>
                </c:pt>
                <c:pt idx="2970">
                  <c:v>279824840.319475</c:v>
                </c:pt>
                <c:pt idx="2971">
                  <c:v>279867770.46549696</c:v>
                </c:pt>
                <c:pt idx="2972">
                  <c:v>279910684.00025499</c:v>
                </c:pt>
                <c:pt idx="2973">
                  <c:v>279953580.92993593</c:v>
                </c:pt>
                <c:pt idx="2974">
                  <c:v>279996461.26072598</c:v>
                </c:pt>
                <c:pt idx="2975">
                  <c:v>280039324.99880803</c:v>
                </c:pt>
                <c:pt idx="2976">
                  <c:v>280082172.15036207</c:v>
                </c:pt>
                <c:pt idx="2977">
                  <c:v>280125002.72156399</c:v>
                </c:pt>
                <c:pt idx="2978">
                  <c:v>280167816.71858609</c:v>
                </c:pt>
                <c:pt idx="2979">
                  <c:v>280210614.14759904</c:v>
                </c:pt>
                <c:pt idx="2980">
                  <c:v>280253395.014768</c:v>
                </c:pt>
                <c:pt idx="2981">
                  <c:v>280296159.32625896</c:v>
                </c:pt>
                <c:pt idx="2982">
                  <c:v>280338907.08822995</c:v>
                </c:pt>
                <c:pt idx="2983">
                  <c:v>280381638.30683899</c:v>
                </c:pt>
                <c:pt idx="2984">
                  <c:v>280424352.98823994</c:v>
                </c:pt>
                <c:pt idx="2985">
                  <c:v>280467051.13858402</c:v>
                </c:pt>
                <c:pt idx="2986">
                  <c:v>280509732.76401901</c:v>
                </c:pt>
                <c:pt idx="2987">
                  <c:v>280552397.87068796</c:v>
                </c:pt>
                <c:pt idx="2988">
                  <c:v>280595046.46473294</c:v>
                </c:pt>
                <c:pt idx="2989">
                  <c:v>280637678.55229294</c:v>
                </c:pt>
                <c:pt idx="2990">
                  <c:v>280680294.13950205</c:v>
                </c:pt>
                <c:pt idx="2991">
                  <c:v>280722893.23249394</c:v>
                </c:pt>
                <c:pt idx="2992">
                  <c:v>280765475.83739501</c:v>
                </c:pt>
                <c:pt idx="2993">
                  <c:v>280808041.96033299</c:v>
                </c:pt>
                <c:pt idx="2994">
                  <c:v>280850591.60742915</c:v>
                </c:pt>
                <c:pt idx="2995">
                  <c:v>280893124.78480399</c:v>
                </c:pt>
                <c:pt idx="2996">
                  <c:v>280935641.49857396</c:v>
                </c:pt>
                <c:pt idx="2997">
                  <c:v>280978141.75485098</c:v>
                </c:pt>
                <c:pt idx="2998">
                  <c:v>281020625.55974698</c:v>
                </c:pt>
                <c:pt idx="2999">
                  <c:v>281063092.91936892</c:v>
                </c:pt>
                <c:pt idx="3000">
                  <c:v>281105543.83982009</c:v>
                </c:pt>
                <c:pt idx="3001">
                  <c:v>281147978.32720298</c:v>
                </c:pt>
                <c:pt idx="3002">
                  <c:v>281190396.387613</c:v>
                </c:pt>
                <c:pt idx="3003">
                  <c:v>281232798.02714801</c:v>
                </c:pt>
                <c:pt idx="3004">
                  <c:v>281275183.25189698</c:v>
                </c:pt>
                <c:pt idx="3005">
                  <c:v>281317552.06795102</c:v>
                </c:pt>
                <c:pt idx="3006">
                  <c:v>281359904.48139495</c:v>
                </c:pt>
                <c:pt idx="3007">
                  <c:v>281402240.498312</c:v>
                </c:pt>
                <c:pt idx="3008">
                  <c:v>281444560.12478101</c:v>
                </c:pt>
                <c:pt idx="3009">
                  <c:v>281486863.36687899</c:v>
                </c:pt>
                <c:pt idx="3010">
                  <c:v>281529150.23067993</c:v>
                </c:pt>
                <c:pt idx="3011">
                  <c:v>281571420.72225386</c:v>
                </c:pt>
                <c:pt idx="3012">
                  <c:v>281613674.84766906</c:v>
                </c:pt>
                <c:pt idx="3013">
                  <c:v>281655912.61298996</c:v>
                </c:pt>
                <c:pt idx="3014">
                  <c:v>281698134.02427793</c:v>
                </c:pt>
                <c:pt idx="3015">
                  <c:v>281740339.08759105</c:v>
                </c:pt>
                <c:pt idx="3016">
                  <c:v>281782527.80898601</c:v>
                </c:pt>
                <c:pt idx="3017">
                  <c:v>281824700.19451505</c:v>
                </c:pt>
                <c:pt idx="3018">
                  <c:v>281866856.25022799</c:v>
                </c:pt>
                <c:pt idx="3019">
                  <c:v>281908995.98216999</c:v>
                </c:pt>
                <c:pt idx="3020">
                  <c:v>281951119.39638692</c:v>
                </c:pt>
                <c:pt idx="3021">
                  <c:v>281993226.49891895</c:v>
                </c:pt>
                <c:pt idx="3022">
                  <c:v>282035317.29580295</c:v>
                </c:pt>
                <c:pt idx="3023">
                  <c:v>282077391.79307395</c:v>
                </c:pt>
                <c:pt idx="3024">
                  <c:v>282119449.99676394</c:v>
                </c:pt>
                <c:pt idx="3025">
                  <c:v>282161491.91290289</c:v>
                </c:pt>
                <c:pt idx="3026">
                  <c:v>282203517.54751503</c:v>
                </c:pt>
                <c:pt idx="3027">
                  <c:v>282245526.90662491</c:v>
                </c:pt>
                <c:pt idx="3028">
                  <c:v>282287519.99625194</c:v>
                </c:pt>
                <c:pt idx="3029">
                  <c:v>282329496.82241392</c:v>
                </c:pt>
                <c:pt idx="3030">
                  <c:v>282371457.39112401</c:v>
                </c:pt>
                <c:pt idx="3031">
                  <c:v>282413401.70839399</c:v>
                </c:pt>
                <c:pt idx="3032">
                  <c:v>282455329.78023297</c:v>
                </c:pt>
                <c:pt idx="3033">
                  <c:v>282497241.61264592</c:v>
                </c:pt>
                <c:pt idx="3034">
                  <c:v>282539137.21163595</c:v>
                </c:pt>
                <c:pt idx="3035">
                  <c:v>282581016.58320296</c:v>
                </c:pt>
                <c:pt idx="3036">
                  <c:v>282622879.73334199</c:v>
                </c:pt>
                <c:pt idx="3037">
                  <c:v>282664726.66805005</c:v>
                </c:pt>
                <c:pt idx="3038">
                  <c:v>282706557.39331597</c:v>
                </c:pt>
                <c:pt idx="3039">
                  <c:v>282748371.91512799</c:v>
                </c:pt>
                <c:pt idx="3040">
                  <c:v>282790170.23947299</c:v>
                </c:pt>
                <c:pt idx="3041">
                  <c:v>282831952.37233299</c:v>
                </c:pt>
                <c:pt idx="3042">
                  <c:v>282873718.31968695</c:v>
                </c:pt>
                <c:pt idx="3043">
                  <c:v>282915468.08751208</c:v>
                </c:pt>
                <c:pt idx="3044">
                  <c:v>282957201.68178296</c:v>
                </c:pt>
                <c:pt idx="3045">
                  <c:v>282998919.10846907</c:v>
                </c:pt>
                <c:pt idx="3046">
                  <c:v>283040620.37354106</c:v>
                </c:pt>
                <c:pt idx="3047">
                  <c:v>283082305.48296195</c:v>
                </c:pt>
                <c:pt idx="3048">
                  <c:v>283123974.44269592</c:v>
                </c:pt>
                <c:pt idx="3049">
                  <c:v>283165627.25870198</c:v>
                </c:pt>
                <c:pt idx="3050">
                  <c:v>283207263.93693787</c:v>
                </c:pt>
                <c:pt idx="3051">
                  <c:v>283248884.48335803</c:v>
                </c:pt>
                <c:pt idx="3052">
                  <c:v>283290488.90391296</c:v>
                </c:pt>
                <c:pt idx="3053">
                  <c:v>283332077.20455098</c:v>
                </c:pt>
                <c:pt idx="3054">
                  <c:v>283373649.39121896</c:v>
                </c:pt>
                <c:pt idx="3055">
                  <c:v>283415205.469859</c:v>
                </c:pt>
                <c:pt idx="3056">
                  <c:v>283456745.44641209</c:v>
                </c:pt>
                <c:pt idx="3057">
                  <c:v>283498269.32681501</c:v>
                </c:pt>
                <c:pt idx="3058">
                  <c:v>283539777.11700207</c:v>
                </c:pt>
                <c:pt idx="3059">
                  <c:v>283581268.82290691</c:v>
                </c:pt>
                <c:pt idx="3060">
                  <c:v>283622744.45045698</c:v>
                </c:pt>
                <c:pt idx="3061">
                  <c:v>283664204.00557899</c:v>
                </c:pt>
                <c:pt idx="3062">
                  <c:v>283705647.49419695</c:v>
                </c:pt>
                <c:pt idx="3063">
                  <c:v>283747074.9222309</c:v>
                </c:pt>
                <c:pt idx="3064">
                  <c:v>283788486.29559994</c:v>
                </c:pt>
                <c:pt idx="3065">
                  <c:v>283829881.62021899</c:v>
                </c:pt>
                <c:pt idx="3066">
                  <c:v>283871260.90199995</c:v>
                </c:pt>
                <c:pt idx="3067">
                  <c:v>283912624.14685506</c:v>
                </c:pt>
                <c:pt idx="3068">
                  <c:v>283953971.36068892</c:v>
                </c:pt>
                <c:pt idx="3069">
                  <c:v>283995302.54940701</c:v>
                </c:pt>
                <c:pt idx="3070">
                  <c:v>284036617.71891099</c:v>
                </c:pt>
                <c:pt idx="3071">
                  <c:v>284077916.87510097</c:v>
                </c:pt>
                <c:pt idx="3072">
                  <c:v>284119200.023871</c:v>
                </c:pt>
                <c:pt idx="3073">
                  <c:v>284160467.17111701</c:v>
                </c:pt>
                <c:pt idx="3074">
                  <c:v>284201718.32272899</c:v>
                </c:pt>
                <c:pt idx="3075">
                  <c:v>284242953.48459399</c:v>
                </c:pt>
                <c:pt idx="3076">
                  <c:v>284284172.66259998</c:v>
                </c:pt>
                <c:pt idx="3077">
                  <c:v>284325375.86262792</c:v>
                </c:pt>
                <c:pt idx="3078">
                  <c:v>284366563.09055901</c:v>
                </c:pt>
                <c:pt idx="3079">
                  <c:v>284407734.35226995</c:v>
                </c:pt>
                <c:pt idx="3080">
                  <c:v>284448889.65363705</c:v>
                </c:pt>
                <c:pt idx="3081">
                  <c:v>284490029.00053102</c:v>
                </c:pt>
                <c:pt idx="3082">
                  <c:v>284531152.39882302</c:v>
                </c:pt>
                <c:pt idx="3083">
                  <c:v>284572259.85437799</c:v>
                </c:pt>
                <c:pt idx="3084">
                  <c:v>284613351.37306106</c:v>
                </c:pt>
                <c:pt idx="3085">
                  <c:v>284654426.96073496</c:v>
                </c:pt>
                <c:pt idx="3086">
                  <c:v>284695486.62325698</c:v>
                </c:pt>
                <c:pt idx="3087">
                  <c:v>284736530.36648399</c:v>
                </c:pt>
                <c:pt idx="3088">
                  <c:v>284777558.19627094</c:v>
                </c:pt>
                <c:pt idx="3089">
                  <c:v>284818570.11846703</c:v>
                </c:pt>
                <c:pt idx="3090">
                  <c:v>284859566.13892305</c:v>
                </c:pt>
                <c:pt idx="3091">
                  <c:v>284900546.26348197</c:v>
                </c:pt>
                <c:pt idx="3092">
                  <c:v>284941510.49798995</c:v>
                </c:pt>
                <c:pt idx="3093">
                  <c:v>284982458.84828597</c:v>
                </c:pt>
                <c:pt idx="3094">
                  <c:v>285023391.32020795</c:v>
                </c:pt>
                <c:pt idx="3095">
                  <c:v>285064307.91959202</c:v>
                </c:pt>
                <c:pt idx="3096">
                  <c:v>285105208.65227199</c:v>
                </c:pt>
                <c:pt idx="3097">
                  <c:v>285146093.52407694</c:v>
                </c:pt>
                <c:pt idx="3098">
                  <c:v>285186962.54083502</c:v>
                </c:pt>
                <c:pt idx="3099">
                  <c:v>285227815.70837092</c:v>
                </c:pt>
                <c:pt idx="3100">
                  <c:v>285268653.03250796</c:v>
                </c:pt>
                <c:pt idx="3101">
                  <c:v>285309474.51906598</c:v>
                </c:pt>
                <c:pt idx="3102">
                  <c:v>285350280.17386204</c:v>
                </c:pt>
                <c:pt idx="3103">
                  <c:v>285391070.00271201</c:v>
                </c:pt>
                <c:pt idx="3104">
                  <c:v>285431844.011428</c:v>
                </c:pt>
                <c:pt idx="3105">
                  <c:v>285472602.20581901</c:v>
                </c:pt>
                <c:pt idx="3106">
                  <c:v>285513344.59169292</c:v>
                </c:pt>
                <c:pt idx="3107">
                  <c:v>285554071.17485505</c:v>
                </c:pt>
                <c:pt idx="3108">
                  <c:v>285594781.96110696</c:v>
                </c:pt>
                <c:pt idx="3109">
                  <c:v>285635476.95624894</c:v>
                </c:pt>
                <c:pt idx="3110">
                  <c:v>285676156.16607893</c:v>
                </c:pt>
                <c:pt idx="3111">
                  <c:v>285716819.59638894</c:v>
                </c:pt>
                <c:pt idx="3112">
                  <c:v>285757467.25297385</c:v>
                </c:pt>
                <c:pt idx="3113">
                  <c:v>285798099.14162302</c:v>
                </c:pt>
                <c:pt idx="3114">
                  <c:v>285838715.26812208</c:v>
                </c:pt>
                <c:pt idx="3115">
                  <c:v>285879315.63825703</c:v>
                </c:pt>
                <c:pt idx="3116">
                  <c:v>285919900.25781006</c:v>
                </c:pt>
                <c:pt idx="3117">
                  <c:v>285960469.13256001</c:v>
                </c:pt>
                <c:pt idx="3118">
                  <c:v>286001022.26828492</c:v>
                </c:pt>
                <c:pt idx="3119">
                  <c:v>286041559.67075998</c:v>
                </c:pt>
                <c:pt idx="3120">
                  <c:v>286082081.34575701</c:v>
                </c:pt>
                <c:pt idx="3121">
                  <c:v>286122587.29904503</c:v>
                </c:pt>
                <c:pt idx="3122">
                  <c:v>286163077.53639299</c:v>
                </c:pt>
                <c:pt idx="3123">
                  <c:v>286203552.06356508</c:v>
                </c:pt>
                <c:pt idx="3124">
                  <c:v>286244010.88632399</c:v>
                </c:pt>
                <c:pt idx="3125">
                  <c:v>286284454.01042902</c:v>
                </c:pt>
                <c:pt idx="3126">
                  <c:v>286324881.44163895</c:v>
                </c:pt>
                <c:pt idx="3127">
                  <c:v>286365293.18570799</c:v>
                </c:pt>
                <c:pt idx="3128">
                  <c:v>286405689.24838901</c:v>
                </c:pt>
                <c:pt idx="3129">
                  <c:v>286446069.63543296</c:v>
                </c:pt>
                <c:pt idx="3130">
                  <c:v>286486434.35258698</c:v>
                </c:pt>
                <c:pt idx="3131">
                  <c:v>286526783.40559793</c:v>
                </c:pt>
                <c:pt idx="3132">
                  <c:v>286567116.80020696</c:v>
                </c:pt>
                <c:pt idx="3133">
                  <c:v>286607434.54215598</c:v>
                </c:pt>
                <c:pt idx="3134">
                  <c:v>286647736.63718301</c:v>
                </c:pt>
                <c:pt idx="3135">
                  <c:v>286688023.09102303</c:v>
                </c:pt>
                <c:pt idx="3136">
                  <c:v>286728293.90941101</c:v>
                </c:pt>
                <c:pt idx="3137">
                  <c:v>286768549.09807694</c:v>
                </c:pt>
                <c:pt idx="3138">
                  <c:v>286808788.66275001</c:v>
                </c:pt>
                <c:pt idx="3139">
                  <c:v>286849012.60915709</c:v>
                </c:pt>
                <c:pt idx="3140">
                  <c:v>286889220.94302005</c:v>
                </c:pt>
                <c:pt idx="3141">
                  <c:v>286929413.67006302</c:v>
                </c:pt>
                <c:pt idx="3142">
                  <c:v>286969590.79600394</c:v>
                </c:pt>
                <c:pt idx="3143">
                  <c:v>287009752.32656002</c:v>
                </c:pt>
                <c:pt idx="3144">
                  <c:v>287049898.26744509</c:v>
                </c:pt>
                <c:pt idx="3145">
                  <c:v>287090028.62437201</c:v>
                </c:pt>
                <c:pt idx="3146">
                  <c:v>287130143.40305001</c:v>
                </c:pt>
                <c:pt idx="3147">
                  <c:v>287170242.60918701</c:v>
                </c:pt>
                <c:pt idx="3148">
                  <c:v>287210326.24848801</c:v>
                </c:pt>
                <c:pt idx="3149">
                  <c:v>287250394.32665592</c:v>
                </c:pt>
                <c:pt idx="3150">
                  <c:v>287290446.84939098</c:v>
                </c:pt>
                <c:pt idx="3151">
                  <c:v>287330483.82239199</c:v>
                </c:pt>
                <c:pt idx="3152">
                  <c:v>287370505.25135392</c:v>
                </c:pt>
                <c:pt idx="3153">
                  <c:v>287410511.14196998</c:v>
                </c:pt>
                <c:pt idx="3154">
                  <c:v>287450501.49993289</c:v>
                </c:pt>
                <c:pt idx="3155">
                  <c:v>287490476.33093095</c:v>
                </c:pt>
                <c:pt idx="3156">
                  <c:v>287530435.64064997</c:v>
                </c:pt>
                <c:pt idx="3157">
                  <c:v>287570379.43477494</c:v>
                </c:pt>
                <c:pt idx="3158">
                  <c:v>287610307.71898794</c:v>
                </c:pt>
                <c:pt idx="3159">
                  <c:v>287650220.49896896</c:v>
                </c:pt>
                <c:pt idx="3160">
                  <c:v>287690117.78039491</c:v>
                </c:pt>
                <c:pt idx="3161">
                  <c:v>287729999.568941</c:v>
                </c:pt>
                <c:pt idx="3162">
                  <c:v>287769865.87028092</c:v>
                </c:pt>
                <c:pt idx="3163">
                  <c:v>287809716.69008499</c:v>
                </c:pt>
                <c:pt idx="3164">
                  <c:v>287849552.03402102</c:v>
                </c:pt>
                <c:pt idx="3165">
                  <c:v>287889371.90775502</c:v>
                </c:pt>
                <c:pt idx="3166">
                  <c:v>287929176.31695199</c:v>
                </c:pt>
                <c:pt idx="3167">
                  <c:v>287968965.26727295</c:v>
                </c:pt>
                <c:pt idx="3168">
                  <c:v>288008738.76437694</c:v>
                </c:pt>
                <c:pt idx="3169">
                  <c:v>288048496.81392205</c:v>
                </c:pt>
                <c:pt idx="3170">
                  <c:v>288088239.42156303</c:v>
                </c:pt>
                <c:pt idx="3171">
                  <c:v>288127966.59295195</c:v>
                </c:pt>
                <c:pt idx="3172">
                  <c:v>288167678.33374</c:v>
                </c:pt>
                <c:pt idx="3173">
                  <c:v>288207374.64957505</c:v>
                </c:pt>
                <c:pt idx="3174">
                  <c:v>288247055.546103</c:v>
                </c:pt>
                <c:pt idx="3175">
                  <c:v>288286721.02896792</c:v>
                </c:pt>
                <c:pt idx="3176">
                  <c:v>288326371.10381114</c:v>
                </c:pt>
                <c:pt idx="3177">
                  <c:v>288366005.77627289</c:v>
                </c:pt>
                <c:pt idx="3178">
                  <c:v>288405625.05198991</c:v>
                </c:pt>
                <c:pt idx="3179">
                  <c:v>288445228.93659699</c:v>
                </c:pt>
                <c:pt idx="3180">
                  <c:v>288484817.43572795</c:v>
                </c:pt>
                <c:pt idx="3181">
                  <c:v>288524390.55501205</c:v>
                </c:pt>
                <c:pt idx="3182">
                  <c:v>288563948.30007899</c:v>
                </c:pt>
                <c:pt idx="3183">
                  <c:v>288603490.67655498</c:v>
                </c:pt>
                <c:pt idx="3184">
                  <c:v>288643017.69006401</c:v>
                </c:pt>
                <c:pt idx="3185">
                  <c:v>288682529.346228</c:v>
                </c:pt>
                <c:pt idx="3186">
                  <c:v>288722025.65066701</c:v>
                </c:pt>
                <c:pt idx="3187">
                  <c:v>288761506.608998</c:v>
                </c:pt>
                <c:pt idx="3188">
                  <c:v>288800972.22683692</c:v>
                </c:pt>
                <c:pt idx="3189">
                  <c:v>288840422.50979799</c:v>
                </c:pt>
                <c:pt idx="3190">
                  <c:v>288879857.46349198</c:v>
                </c:pt>
                <c:pt idx="3191">
                  <c:v>288919277.09352797</c:v>
                </c:pt>
                <c:pt idx="3192">
                  <c:v>288958681.40551305</c:v>
                </c:pt>
                <c:pt idx="3193">
                  <c:v>288998070.40505099</c:v>
                </c:pt>
                <c:pt idx="3194">
                  <c:v>289037444.09774601</c:v>
                </c:pt>
                <c:pt idx="3195">
                  <c:v>289076802.48919803</c:v>
                </c:pt>
                <c:pt idx="3196">
                  <c:v>289116145.585006</c:v>
                </c:pt>
                <c:pt idx="3197">
                  <c:v>289155473.39076602</c:v>
                </c:pt>
                <c:pt idx="3198">
                  <c:v>289194785.9120729</c:v>
                </c:pt>
                <c:pt idx="3199">
                  <c:v>289234083.15451807</c:v>
                </c:pt>
                <c:pt idx="3200">
                  <c:v>289273365.12369305</c:v>
                </c:pt>
                <c:pt idx="3201">
                  <c:v>289312631.82518399</c:v>
                </c:pt>
                <c:pt idx="3202">
                  <c:v>289351883.26457697</c:v>
                </c:pt>
                <c:pt idx="3203">
                  <c:v>289391119.44745809</c:v>
                </c:pt>
                <c:pt idx="3204">
                  <c:v>289430340.37940705</c:v>
                </c:pt>
                <c:pt idx="3205">
                  <c:v>289469546.06600392</c:v>
                </c:pt>
                <c:pt idx="3206">
                  <c:v>289508736.51282698</c:v>
                </c:pt>
                <c:pt idx="3207">
                  <c:v>289547911.72545201</c:v>
                </c:pt>
                <c:pt idx="3208">
                  <c:v>289587071.70945102</c:v>
                </c:pt>
                <c:pt idx="3209">
                  <c:v>289626216.47039694</c:v>
                </c:pt>
                <c:pt idx="3210">
                  <c:v>289665346.01385897</c:v>
                </c:pt>
                <c:pt idx="3211">
                  <c:v>289704460.34540409</c:v>
                </c:pt>
                <c:pt idx="3212">
                  <c:v>289743559.47059792</c:v>
                </c:pt>
                <c:pt idx="3213">
                  <c:v>289782643.39500391</c:v>
                </c:pt>
                <c:pt idx="3214">
                  <c:v>289821712.12418205</c:v>
                </c:pt>
                <c:pt idx="3215">
                  <c:v>289860765.66369402</c:v>
                </c:pt>
                <c:pt idx="3216">
                  <c:v>289899804.019095</c:v>
                </c:pt>
                <c:pt idx="3217">
                  <c:v>289938827.19594193</c:v>
                </c:pt>
                <c:pt idx="3218">
                  <c:v>289977835.19978601</c:v>
                </c:pt>
                <c:pt idx="3219">
                  <c:v>290016828.03617996</c:v>
                </c:pt>
                <c:pt idx="3220">
                  <c:v>290055805.71067196</c:v>
                </c:pt>
                <c:pt idx="3221">
                  <c:v>290094768.22881001</c:v>
                </c:pt>
                <c:pt idx="3222">
                  <c:v>290133715.59614003</c:v>
                </c:pt>
                <c:pt idx="3223">
                  <c:v>290172647.81820297</c:v>
                </c:pt>
                <c:pt idx="3224">
                  <c:v>290211564.90054202</c:v>
                </c:pt>
                <c:pt idx="3225">
                  <c:v>290250466.84869605</c:v>
                </c:pt>
                <c:pt idx="3226">
                  <c:v>290289353.66820109</c:v>
                </c:pt>
                <c:pt idx="3227">
                  <c:v>290328225.36459398</c:v>
                </c:pt>
                <c:pt idx="3228">
                  <c:v>290367081.94340801</c:v>
                </c:pt>
                <c:pt idx="3229">
                  <c:v>290405923.41017294</c:v>
                </c:pt>
                <c:pt idx="3230">
                  <c:v>290444749.77042001</c:v>
                </c:pt>
                <c:pt idx="3231">
                  <c:v>290483561.02967596</c:v>
                </c:pt>
                <c:pt idx="3232">
                  <c:v>290522357.19346702</c:v>
                </c:pt>
                <c:pt idx="3233">
                  <c:v>290561138.26731497</c:v>
                </c:pt>
                <c:pt idx="3234">
                  <c:v>290599904.25674295</c:v>
                </c:pt>
                <c:pt idx="3235">
                  <c:v>290638655.16727</c:v>
                </c:pt>
                <c:pt idx="3236">
                  <c:v>290677391.00441402</c:v>
                </c:pt>
                <c:pt idx="3237">
                  <c:v>290716111.773691</c:v>
                </c:pt>
                <c:pt idx="3238">
                  <c:v>290754817.48061496</c:v>
                </c:pt>
                <c:pt idx="3239">
                  <c:v>290793508.13069803</c:v>
                </c:pt>
                <c:pt idx="3240">
                  <c:v>290832183.72944999</c:v>
                </c:pt>
                <c:pt idx="3241">
                  <c:v>290870844.2823779</c:v>
                </c:pt>
                <c:pt idx="3242">
                  <c:v>290909489.79498994</c:v>
                </c:pt>
                <c:pt idx="3243">
                  <c:v>290948120.27278996</c:v>
                </c:pt>
                <c:pt idx="3244">
                  <c:v>290986735.72127986</c:v>
                </c:pt>
                <c:pt idx="3245">
                  <c:v>291025336.14596105</c:v>
                </c:pt>
                <c:pt idx="3246">
                  <c:v>291063921.55233091</c:v>
                </c:pt>
                <c:pt idx="3247">
                  <c:v>291102491.94588792</c:v>
                </c:pt>
                <c:pt idx="3248">
                  <c:v>291141047.33212602</c:v>
                </c:pt>
                <c:pt idx="3249">
                  <c:v>291179587.71653795</c:v>
                </c:pt>
                <c:pt idx="3250">
                  <c:v>291218113.10461605</c:v>
                </c:pt>
                <c:pt idx="3251">
                  <c:v>291256623.50184792</c:v>
                </c:pt>
                <c:pt idx="3252">
                  <c:v>291295118.91372305</c:v>
                </c:pt>
                <c:pt idx="3253">
                  <c:v>291333599.34572506</c:v>
                </c:pt>
                <c:pt idx="3254">
                  <c:v>291372064.80334002</c:v>
                </c:pt>
                <c:pt idx="3255">
                  <c:v>291410515.29204786</c:v>
                </c:pt>
                <c:pt idx="3256">
                  <c:v>291448950.81732905</c:v>
                </c:pt>
                <c:pt idx="3257">
                  <c:v>291487371.38466305</c:v>
                </c:pt>
                <c:pt idx="3258">
                  <c:v>291525776.999524</c:v>
                </c:pt>
                <c:pt idx="3259">
                  <c:v>291564167.66738898</c:v>
                </c:pt>
                <c:pt idx="3260">
                  <c:v>291602543.39372897</c:v>
                </c:pt>
                <c:pt idx="3261">
                  <c:v>291640904.18401605</c:v>
                </c:pt>
                <c:pt idx="3262">
                  <c:v>291679250.04371905</c:v>
                </c:pt>
                <c:pt idx="3263">
                  <c:v>291717580.97830492</c:v>
                </c:pt>
                <c:pt idx="3264">
                  <c:v>291755896.99323893</c:v>
                </c:pt>
                <c:pt idx="3265">
                  <c:v>291794198.09398496</c:v>
                </c:pt>
                <c:pt idx="3266">
                  <c:v>291832484.28600591</c:v>
                </c:pt>
                <c:pt idx="3267">
                  <c:v>291870755.57476002</c:v>
                </c:pt>
                <c:pt idx="3268">
                  <c:v>291909011.96570796</c:v>
                </c:pt>
                <c:pt idx="3269">
                  <c:v>291947253.46430391</c:v>
                </c:pt>
                <c:pt idx="3270">
                  <c:v>291985480.07600403</c:v>
                </c:pt>
                <c:pt idx="3271">
                  <c:v>292023691.806261</c:v>
                </c:pt>
                <c:pt idx="3272">
                  <c:v>292061888.66052604</c:v>
                </c:pt>
                <c:pt idx="3273">
                  <c:v>292100070.64424801</c:v>
                </c:pt>
                <c:pt idx="3274">
                  <c:v>292138237.76287496</c:v>
                </c:pt>
                <c:pt idx="3275">
                  <c:v>292176390.02185392</c:v>
                </c:pt>
                <c:pt idx="3276">
                  <c:v>292214527.42662692</c:v>
                </c:pt>
                <c:pt idx="3277">
                  <c:v>292252649.98263788</c:v>
                </c:pt>
                <c:pt idx="3278">
                  <c:v>292290757.695328</c:v>
                </c:pt>
                <c:pt idx="3279">
                  <c:v>292328850.570135</c:v>
                </c:pt>
                <c:pt idx="3280">
                  <c:v>292366928.61249602</c:v>
                </c:pt>
                <c:pt idx="3281">
                  <c:v>292404991.827847</c:v>
                </c:pt>
                <c:pt idx="3282">
                  <c:v>292443040.22162092</c:v>
                </c:pt>
                <c:pt idx="3283">
                  <c:v>292481073.79925096</c:v>
                </c:pt>
                <c:pt idx="3284">
                  <c:v>292519092.566167</c:v>
                </c:pt>
                <c:pt idx="3285">
                  <c:v>292557096.52779698</c:v>
                </c:pt>
                <c:pt idx="3286">
                  <c:v>292595085.68956906</c:v>
                </c:pt>
                <c:pt idx="3287">
                  <c:v>292633060.05690694</c:v>
                </c:pt>
                <c:pt idx="3288">
                  <c:v>292671019.63523495</c:v>
                </c:pt>
                <c:pt idx="3289">
                  <c:v>292708964.42997485</c:v>
                </c:pt>
                <c:pt idx="3290">
                  <c:v>292746894.44654602</c:v>
                </c:pt>
                <c:pt idx="3291">
                  <c:v>292784809.690368</c:v>
                </c:pt>
                <c:pt idx="3292">
                  <c:v>292822710.166857</c:v>
                </c:pt>
                <c:pt idx="3293">
                  <c:v>292860595.88142705</c:v>
                </c:pt>
                <c:pt idx="3294">
                  <c:v>292898466.83949202</c:v>
                </c:pt>
                <c:pt idx="3295">
                  <c:v>292936323.04646498</c:v>
                </c:pt>
                <c:pt idx="3296">
                  <c:v>292974164.50775409</c:v>
                </c:pt>
                <c:pt idx="3297">
                  <c:v>293011991.22876799</c:v>
                </c:pt>
                <c:pt idx="3298">
                  <c:v>293049803.21491492</c:v>
                </c:pt>
                <c:pt idx="3299">
                  <c:v>293087600.47159803</c:v>
                </c:pt>
                <c:pt idx="3300">
                  <c:v>293125383.00422102</c:v>
                </c:pt>
                <c:pt idx="3301">
                  <c:v>293163150.818187</c:v>
                </c:pt>
                <c:pt idx="3302">
                  <c:v>293200903.91889399</c:v>
                </c:pt>
                <c:pt idx="3303">
                  <c:v>293238642.31174296</c:v>
                </c:pt>
                <c:pt idx="3304">
                  <c:v>293276366.00212801</c:v>
                </c:pt>
                <c:pt idx="3305">
                  <c:v>293314074.99544603</c:v>
                </c:pt>
                <c:pt idx="3306">
                  <c:v>293351769.29709101</c:v>
                </c:pt>
                <c:pt idx="3307">
                  <c:v>293389448.91245294</c:v>
                </c:pt>
                <c:pt idx="3308">
                  <c:v>293427113.84692401</c:v>
                </c:pt>
                <c:pt idx="3309">
                  <c:v>293464764.10589302</c:v>
                </c:pt>
                <c:pt idx="3310">
                  <c:v>293502399.694745</c:v>
                </c:pt>
                <c:pt idx="3311">
                  <c:v>293540020.61886805</c:v>
                </c:pt>
                <c:pt idx="3312">
                  <c:v>293577626.88364393</c:v>
                </c:pt>
                <c:pt idx="3313">
                  <c:v>293615218.49445599</c:v>
                </c:pt>
                <c:pt idx="3314">
                  <c:v>293652795.45668495</c:v>
                </c:pt>
                <c:pt idx="3315">
                  <c:v>293690357.775711</c:v>
                </c:pt>
                <c:pt idx="3316">
                  <c:v>293727905.45690995</c:v>
                </c:pt>
                <c:pt idx="3317">
                  <c:v>293765438.50565791</c:v>
                </c:pt>
                <c:pt idx="3318">
                  <c:v>293802956.92733091</c:v>
                </c:pt>
                <c:pt idx="3319">
                  <c:v>293840460.72729999</c:v>
                </c:pt>
                <c:pt idx="3320">
                  <c:v>293877949.91093791</c:v>
                </c:pt>
                <c:pt idx="3321">
                  <c:v>293915424.48361403</c:v>
                </c:pt>
                <c:pt idx="3322">
                  <c:v>293952884.45069599</c:v>
                </c:pt>
                <c:pt idx="3323">
                  <c:v>293990329.81755108</c:v>
                </c:pt>
                <c:pt idx="3324">
                  <c:v>294027760.58954298</c:v>
                </c:pt>
                <c:pt idx="3325">
                  <c:v>294065176.77203697</c:v>
                </c:pt>
                <c:pt idx="3326">
                  <c:v>294102578.370395</c:v>
                </c:pt>
                <c:pt idx="3327">
                  <c:v>294139965.38997692</c:v>
                </c:pt>
                <c:pt idx="3328">
                  <c:v>294177337.83614099</c:v>
                </c:pt>
                <c:pt idx="3329">
                  <c:v>294214695.71424592</c:v>
                </c:pt>
                <c:pt idx="3330">
                  <c:v>294252039.02964795</c:v>
                </c:pt>
                <c:pt idx="3331">
                  <c:v>294289367.7877</c:v>
                </c:pt>
                <c:pt idx="3332">
                  <c:v>294326681.99375492</c:v>
                </c:pt>
                <c:pt idx="3333">
                  <c:v>294363981.65316612</c:v>
                </c:pt>
                <c:pt idx="3334">
                  <c:v>294401266.77128094</c:v>
                </c:pt>
                <c:pt idx="3335">
                  <c:v>294438537.35345006</c:v>
                </c:pt>
                <c:pt idx="3336">
                  <c:v>294475793.40501791</c:v>
                </c:pt>
                <c:pt idx="3337">
                  <c:v>294513034.93133289</c:v>
                </c:pt>
                <c:pt idx="3338">
                  <c:v>294550261.93773592</c:v>
                </c:pt>
                <c:pt idx="3339">
                  <c:v>294587474.42957199</c:v>
                </c:pt>
                <c:pt idx="3340">
                  <c:v>294624672.41217995</c:v>
                </c:pt>
                <c:pt idx="3341">
                  <c:v>294661855.89090103</c:v>
                </c:pt>
                <c:pt idx="3342">
                  <c:v>294699024.87107199</c:v>
                </c:pt>
                <c:pt idx="3343">
                  <c:v>294736179.35803002</c:v>
                </c:pt>
                <c:pt idx="3344">
                  <c:v>294773319.35710907</c:v>
                </c:pt>
                <c:pt idx="3345">
                  <c:v>294810444.87364501</c:v>
                </c:pt>
                <c:pt idx="3346">
                  <c:v>294847555.91296786</c:v>
                </c:pt>
                <c:pt idx="3347">
                  <c:v>294884652.48040992</c:v>
                </c:pt>
                <c:pt idx="3348">
                  <c:v>294921734.58129895</c:v>
                </c:pt>
                <c:pt idx="3349">
                  <c:v>294958802.22096395</c:v>
                </c:pt>
                <c:pt idx="3350">
                  <c:v>294995855.40473092</c:v>
                </c:pt>
                <c:pt idx="3351">
                  <c:v>295032894.13792509</c:v>
                </c:pt>
                <c:pt idx="3352">
                  <c:v>295069918.42586994</c:v>
                </c:pt>
                <c:pt idx="3353">
                  <c:v>295106928.27388799</c:v>
                </c:pt>
                <c:pt idx="3354">
                  <c:v>295143923.68729901</c:v>
                </c:pt>
                <c:pt idx="3355">
                  <c:v>295180904.67142302</c:v>
                </c:pt>
                <c:pt idx="3356">
                  <c:v>295217871.23157692</c:v>
                </c:pt>
                <c:pt idx="3357">
                  <c:v>295254823.373079</c:v>
                </c:pt>
                <c:pt idx="3358">
                  <c:v>295291761.10124296</c:v>
                </c:pt>
                <c:pt idx="3359">
                  <c:v>295328684.42138386</c:v>
                </c:pt>
                <c:pt idx="3360">
                  <c:v>295365593.33881205</c:v>
                </c:pt>
                <c:pt idx="3361">
                  <c:v>295402487.85884005</c:v>
                </c:pt>
                <c:pt idx="3362">
                  <c:v>295439367.98677593</c:v>
                </c:pt>
                <c:pt idx="3363">
                  <c:v>295476233.72792995</c:v>
                </c:pt>
                <c:pt idx="3364">
                  <c:v>295513085.08760703</c:v>
                </c:pt>
                <c:pt idx="3365">
                  <c:v>295549922.071114</c:v>
                </c:pt>
                <c:pt idx="3366">
                  <c:v>295586744.68375301</c:v>
                </c:pt>
                <c:pt idx="3367">
                  <c:v>295623552.93082899</c:v>
                </c:pt>
                <c:pt idx="3368">
                  <c:v>295660346.81764197</c:v>
                </c:pt>
                <c:pt idx="3369">
                  <c:v>295697126.34949207</c:v>
                </c:pt>
                <c:pt idx="3370">
                  <c:v>295733891.5316779</c:v>
                </c:pt>
                <c:pt idx="3371">
                  <c:v>295770642.369497</c:v>
                </c:pt>
                <c:pt idx="3372">
                  <c:v>295807378.86824501</c:v>
                </c:pt>
                <c:pt idx="3373">
                  <c:v>295844101.03321695</c:v>
                </c:pt>
                <c:pt idx="3374">
                  <c:v>295880808.86970598</c:v>
                </c:pt>
                <c:pt idx="3375">
                  <c:v>295917502.383003</c:v>
                </c:pt>
                <c:pt idx="3376">
                  <c:v>295954181.57840002</c:v>
                </c:pt>
                <c:pt idx="3377">
                  <c:v>295990846.46118695</c:v>
                </c:pt>
                <c:pt idx="3378">
                  <c:v>296027497.03664994</c:v>
                </c:pt>
                <c:pt idx="3379">
                  <c:v>296064133.310076</c:v>
                </c:pt>
                <c:pt idx="3380">
                  <c:v>296100755.28675091</c:v>
                </c:pt>
                <c:pt idx="3381">
                  <c:v>296137362.97195995</c:v>
                </c:pt>
                <c:pt idx="3382">
                  <c:v>296173956.37098294</c:v>
                </c:pt>
                <c:pt idx="3383">
                  <c:v>296210535.48910499</c:v>
                </c:pt>
                <c:pt idx="3384">
                  <c:v>296247100.33160299</c:v>
                </c:pt>
                <c:pt idx="3385">
                  <c:v>296283650.90375799</c:v>
                </c:pt>
                <c:pt idx="3386">
                  <c:v>296320187.21084696</c:v>
                </c:pt>
                <c:pt idx="3387">
                  <c:v>296356709.25814605</c:v>
                </c:pt>
                <c:pt idx="3388">
                  <c:v>296393217.05092996</c:v>
                </c:pt>
                <c:pt idx="3389">
                  <c:v>296429710.59447294</c:v>
                </c:pt>
                <c:pt idx="3390">
                  <c:v>296466189.89404792</c:v>
                </c:pt>
                <c:pt idx="3391">
                  <c:v>296502654.95492601</c:v>
                </c:pt>
                <c:pt idx="3392">
                  <c:v>296539105.78237689</c:v>
                </c:pt>
                <c:pt idx="3393">
                  <c:v>296575542.38166893</c:v>
                </c:pt>
                <c:pt idx="3394">
                  <c:v>296611964.75807101</c:v>
                </c:pt>
                <c:pt idx="3395">
                  <c:v>296648372.91684794</c:v>
                </c:pt>
                <c:pt idx="3396">
                  <c:v>296684766.86326498</c:v>
                </c:pt>
                <c:pt idx="3397">
                  <c:v>296721146.60258698</c:v>
                </c:pt>
                <c:pt idx="3398">
                  <c:v>296757512.14007598</c:v>
                </c:pt>
                <c:pt idx="3399">
                  <c:v>296793863.48099291</c:v>
                </c:pt>
                <c:pt idx="3400">
                  <c:v>296830200.63059801</c:v>
                </c:pt>
                <c:pt idx="3401">
                  <c:v>296866523.59415001</c:v>
                </c:pt>
                <c:pt idx="3402">
                  <c:v>296902832.37690794</c:v>
                </c:pt>
                <c:pt idx="3403">
                  <c:v>296939126.98412597</c:v>
                </c:pt>
                <c:pt idx="3404">
                  <c:v>296975407.42106199</c:v>
                </c:pt>
                <c:pt idx="3405">
                  <c:v>297011673.69296795</c:v>
                </c:pt>
                <c:pt idx="3406">
                  <c:v>297047925.805098</c:v>
                </c:pt>
                <c:pt idx="3407">
                  <c:v>297084163.76270199</c:v>
                </c:pt>
                <c:pt idx="3408">
                  <c:v>297120387.57103294</c:v>
                </c:pt>
                <c:pt idx="3409">
                  <c:v>297156597.23533893</c:v>
                </c:pt>
                <c:pt idx="3410">
                  <c:v>297192792.76086801</c:v>
                </c:pt>
                <c:pt idx="3411">
                  <c:v>297228974.15286702</c:v>
                </c:pt>
                <c:pt idx="3412">
                  <c:v>297265141.41658092</c:v>
                </c:pt>
                <c:pt idx="3413">
                  <c:v>297301294.557257</c:v>
                </c:pt>
                <c:pt idx="3414">
                  <c:v>297337433.580136</c:v>
                </c:pt>
                <c:pt idx="3415">
                  <c:v>297373558.49046099</c:v>
                </c:pt>
                <c:pt idx="3416">
                  <c:v>297409669.29347396</c:v>
                </c:pt>
                <c:pt idx="3417">
                  <c:v>297445765.99441391</c:v>
                </c:pt>
                <c:pt idx="3418">
                  <c:v>297481848.59851998</c:v>
                </c:pt>
                <c:pt idx="3419">
                  <c:v>297517917.11102998</c:v>
                </c:pt>
                <c:pt idx="3420">
                  <c:v>297553971.53718001</c:v>
                </c:pt>
                <c:pt idx="3421">
                  <c:v>297590011.88220596</c:v>
                </c:pt>
                <c:pt idx="3422">
                  <c:v>297626038.15134197</c:v>
                </c:pt>
                <c:pt idx="3423">
                  <c:v>297662050.34982103</c:v>
                </c:pt>
                <c:pt idx="3424">
                  <c:v>297698048.48287594</c:v>
                </c:pt>
                <c:pt idx="3425">
                  <c:v>297734032.55573601</c:v>
                </c:pt>
                <c:pt idx="3426">
                  <c:v>297770002.57363296</c:v>
                </c:pt>
                <c:pt idx="3427">
                  <c:v>297805958.541794</c:v>
                </c:pt>
                <c:pt idx="3428">
                  <c:v>297841900.46544695</c:v>
                </c:pt>
                <c:pt idx="3429">
                  <c:v>297877828.34981906</c:v>
                </c:pt>
                <c:pt idx="3430">
                  <c:v>297913742.20013499</c:v>
                </c:pt>
                <c:pt idx="3431">
                  <c:v>297949642.02161896</c:v>
                </c:pt>
                <c:pt idx="3432">
                  <c:v>297985527.81949502</c:v>
                </c:pt>
                <c:pt idx="3433">
                  <c:v>298021399.59898496</c:v>
                </c:pt>
                <c:pt idx="3434">
                  <c:v>298057257.365309</c:v>
                </c:pt>
                <c:pt idx="3435">
                  <c:v>298093101.12368792</c:v>
                </c:pt>
                <c:pt idx="3436">
                  <c:v>298128930.87934101</c:v>
                </c:pt>
                <c:pt idx="3437">
                  <c:v>298164746.63748401</c:v>
                </c:pt>
                <c:pt idx="3438">
                  <c:v>298200548.40333694</c:v>
                </c:pt>
                <c:pt idx="3439">
                  <c:v>298236336.18211198</c:v>
                </c:pt>
                <c:pt idx="3440">
                  <c:v>298272109.97902697</c:v>
                </c:pt>
                <c:pt idx="3441">
                  <c:v>298307869.79929292</c:v>
                </c:pt>
                <c:pt idx="3442">
                  <c:v>298343615.64812404</c:v>
                </c:pt>
                <c:pt idx="3443">
                  <c:v>298379347.53073096</c:v>
                </c:pt>
                <c:pt idx="3444">
                  <c:v>298415065.45232499</c:v>
                </c:pt>
                <c:pt idx="3445">
                  <c:v>298450769.41811502</c:v>
                </c:pt>
                <c:pt idx="3446">
                  <c:v>298486459.43330896</c:v>
                </c:pt>
                <c:pt idx="3447">
                  <c:v>298522135.50311506</c:v>
                </c:pt>
                <c:pt idx="3448">
                  <c:v>298557797.63273895</c:v>
                </c:pt>
                <c:pt idx="3449">
                  <c:v>298593445.82738698</c:v>
                </c:pt>
                <c:pt idx="3450">
                  <c:v>298629080.09226203</c:v>
                </c:pt>
                <c:pt idx="3451">
                  <c:v>298664700.43256903</c:v>
                </c:pt>
                <c:pt idx="3452">
                  <c:v>298700306.85350907</c:v>
                </c:pt>
                <c:pt idx="3453">
                  <c:v>298735899.36028296</c:v>
                </c:pt>
                <c:pt idx="3454">
                  <c:v>298771477.95809305</c:v>
                </c:pt>
                <c:pt idx="3455">
                  <c:v>298807042.65213698</c:v>
                </c:pt>
                <c:pt idx="3456">
                  <c:v>298842593.447613</c:v>
                </c:pt>
                <c:pt idx="3457">
                  <c:v>298878130.34972006</c:v>
                </c:pt>
                <c:pt idx="3458">
                  <c:v>298913653.363653</c:v>
                </c:pt>
                <c:pt idx="3459">
                  <c:v>298949162.49460793</c:v>
                </c:pt>
                <c:pt idx="3460">
                  <c:v>298984657.74777901</c:v>
                </c:pt>
                <c:pt idx="3461">
                  <c:v>299020139.12835902</c:v>
                </c:pt>
                <c:pt idx="3462">
                  <c:v>299055606.64154106</c:v>
                </c:pt>
                <c:pt idx="3463">
                  <c:v>299091060.29251695</c:v>
                </c:pt>
                <c:pt idx="3464">
                  <c:v>299126500.08647794</c:v>
                </c:pt>
                <c:pt idx="3465">
                  <c:v>299161926.02861202</c:v>
                </c:pt>
                <c:pt idx="3466">
                  <c:v>299197338.12410802</c:v>
                </c:pt>
                <c:pt idx="3467">
                  <c:v>299232736.37815505</c:v>
                </c:pt>
                <c:pt idx="3468">
                  <c:v>299268120.7959379</c:v>
                </c:pt>
                <c:pt idx="3469">
                  <c:v>299303491.38264394</c:v>
                </c:pt>
                <c:pt idx="3470">
                  <c:v>299338848.14345807</c:v>
                </c:pt>
                <c:pt idx="3471">
                  <c:v>299374191.08356398</c:v>
                </c:pt>
                <c:pt idx="3472">
                  <c:v>299409520.20814401</c:v>
                </c:pt>
                <c:pt idx="3473">
                  <c:v>299444835.52238196</c:v>
                </c:pt>
                <c:pt idx="3474">
                  <c:v>299480137.03145695</c:v>
                </c:pt>
                <c:pt idx="3475">
                  <c:v>299515424.74055105</c:v>
                </c:pt>
                <c:pt idx="3476">
                  <c:v>299550698.65484303</c:v>
                </c:pt>
                <c:pt idx="3477">
                  <c:v>299585958.77951205</c:v>
                </c:pt>
                <c:pt idx="3478">
                  <c:v>299621205.11973399</c:v>
                </c:pt>
                <c:pt idx="3479">
                  <c:v>299656437.68068695</c:v>
                </c:pt>
                <c:pt idx="3480">
                  <c:v>299691656.467547</c:v>
                </c:pt>
                <c:pt idx="3481">
                  <c:v>299726861.48548794</c:v>
                </c:pt>
                <c:pt idx="3482">
                  <c:v>299762052.73968494</c:v>
                </c:pt>
                <c:pt idx="3483">
                  <c:v>299797230.23531091</c:v>
                </c:pt>
                <c:pt idx="3484">
                  <c:v>299832393.97753799</c:v>
                </c:pt>
                <c:pt idx="3485">
                  <c:v>299867543.97153699</c:v>
                </c:pt>
                <c:pt idx="3486">
                  <c:v>299902680.22247994</c:v>
                </c:pt>
                <c:pt idx="3487">
                  <c:v>299937802.73553592</c:v>
                </c:pt>
                <c:pt idx="3488">
                  <c:v>299972911.51587403</c:v>
                </c:pt>
                <c:pt idx="3489">
                  <c:v>300008006.56866097</c:v>
                </c:pt>
                <c:pt idx="3490">
                  <c:v>300043087.89906597</c:v>
                </c:pt>
                <c:pt idx="3491">
                  <c:v>300078155.51225394</c:v>
                </c:pt>
                <c:pt idx="3492">
                  <c:v>300113209.41338992</c:v>
                </c:pt>
                <c:pt idx="3493">
                  <c:v>300148249.60764098</c:v>
                </c:pt>
                <c:pt idx="3494">
                  <c:v>300183276.10016805</c:v>
                </c:pt>
                <c:pt idx="3495">
                  <c:v>300218288.89613694</c:v>
                </c:pt>
                <c:pt idx="3496">
                  <c:v>300253288.00070697</c:v>
                </c:pt>
                <c:pt idx="3497">
                  <c:v>300288273.41904199</c:v>
                </c:pt>
                <c:pt idx="3498">
                  <c:v>300323245.15630102</c:v>
                </c:pt>
                <c:pt idx="3499">
                  <c:v>300358203.21764392</c:v>
                </c:pt>
                <c:pt idx="3500">
                  <c:v>300393147.60823005</c:v>
                </c:pt>
                <c:pt idx="3501">
                  <c:v>300428078.33321792</c:v>
                </c:pt>
                <c:pt idx="3502">
                  <c:v>300462995.39776409</c:v>
                </c:pt>
                <c:pt idx="3503">
                  <c:v>300497898.80702507</c:v>
                </c:pt>
                <c:pt idx="3504">
                  <c:v>300532788.56615698</c:v>
                </c:pt>
                <c:pt idx="3505">
                  <c:v>300567664.68031502</c:v>
                </c:pt>
                <c:pt idx="3506">
                  <c:v>300602527.15465301</c:v>
                </c:pt>
                <c:pt idx="3507">
                  <c:v>300637375.99432403</c:v>
                </c:pt>
                <c:pt idx="3508">
                  <c:v>300672211.20448101</c:v>
                </c:pt>
                <c:pt idx="3509">
                  <c:v>300707032.79027689</c:v>
                </c:pt>
                <c:pt idx="3510">
                  <c:v>300741840.75686097</c:v>
                </c:pt>
                <c:pt idx="3511">
                  <c:v>300776635.10938501</c:v>
                </c:pt>
                <c:pt idx="3512">
                  <c:v>300811415.85299695</c:v>
                </c:pt>
                <c:pt idx="3513">
                  <c:v>300846182.99284697</c:v>
                </c:pt>
                <c:pt idx="3514">
                  <c:v>300880936.53408295</c:v>
                </c:pt>
                <c:pt idx="3515">
                  <c:v>300915676.48185295</c:v>
                </c:pt>
                <c:pt idx="3516">
                  <c:v>300950402.84130198</c:v>
                </c:pt>
                <c:pt idx="3517">
                  <c:v>300985115.61757606</c:v>
                </c:pt>
                <c:pt idx="3518">
                  <c:v>301019814.81582105</c:v>
                </c:pt>
                <c:pt idx="3519">
                  <c:v>301054500.44118202</c:v>
                </c:pt>
                <c:pt idx="3520">
                  <c:v>301089172.49880099</c:v>
                </c:pt>
                <c:pt idx="3521">
                  <c:v>301123830.99382198</c:v>
                </c:pt>
                <c:pt idx="3522">
                  <c:v>301158475.93138689</c:v>
                </c:pt>
                <c:pt idx="3523">
                  <c:v>301193107.31663793</c:v>
                </c:pt>
                <c:pt idx="3524">
                  <c:v>301227725.15471506</c:v>
                </c:pt>
                <c:pt idx="3525">
                  <c:v>301262329.45075792</c:v>
                </c:pt>
                <c:pt idx="3526">
                  <c:v>301296920.20990795</c:v>
                </c:pt>
                <c:pt idx="3527">
                  <c:v>301331497.43730199</c:v>
                </c:pt>
                <c:pt idx="3528">
                  <c:v>301366061.13807791</c:v>
                </c:pt>
                <c:pt idx="3529">
                  <c:v>301400611.317375</c:v>
                </c:pt>
                <c:pt idx="3530">
                  <c:v>301435147.98032796</c:v>
                </c:pt>
                <c:pt idx="3531">
                  <c:v>301469671.13207495</c:v>
                </c:pt>
                <c:pt idx="3532">
                  <c:v>301504180.777749</c:v>
                </c:pt>
                <c:pt idx="3533">
                  <c:v>301538676.92248595</c:v>
                </c:pt>
                <c:pt idx="3534">
                  <c:v>301573159.571419</c:v>
                </c:pt>
                <c:pt idx="3535">
                  <c:v>301607628.72968292</c:v>
                </c:pt>
                <c:pt idx="3536">
                  <c:v>301642084.40240896</c:v>
                </c:pt>
                <c:pt idx="3537">
                  <c:v>301676526.59472901</c:v>
                </c:pt>
                <c:pt idx="3538">
                  <c:v>301710955.31177592</c:v>
                </c:pt>
                <c:pt idx="3539">
                  <c:v>301745370.55868</c:v>
                </c:pt>
                <c:pt idx="3540">
                  <c:v>301779772.34057003</c:v>
                </c:pt>
                <c:pt idx="3541">
                  <c:v>301814160.66257697</c:v>
                </c:pt>
                <c:pt idx="3542">
                  <c:v>301848535.52982908</c:v>
                </c:pt>
                <c:pt idx="3543">
                  <c:v>301882896.94745398</c:v>
                </c:pt>
                <c:pt idx="3544">
                  <c:v>301917244.92057896</c:v>
                </c:pt>
                <c:pt idx="3545">
                  <c:v>301951579.45433295</c:v>
                </c:pt>
                <c:pt idx="3546">
                  <c:v>301985900.55384105</c:v>
                </c:pt>
                <c:pt idx="3547">
                  <c:v>302020208.22422796</c:v>
                </c:pt>
                <c:pt idx="3548">
                  <c:v>302054502.47062099</c:v>
                </c:pt>
                <c:pt idx="3549">
                  <c:v>302088783.29814202</c:v>
                </c:pt>
                <c:pt idx="3550">
                  <c:v>302123050.71191692</c:v>
                </c:pt>
                <c:pt idx="3551">
                  <c:v>302157304.71706909</c:v>
                </c:pt>
                <c:pt idx="3552">
                  <c:v>302191545.31871998</c:v>
                </c:pt>
                <c:pt idx="3553">
                  <c:v>302225772.52199292</c:v>
                </c:pt>
                <c:pt idx="3554">
                  <c:v>302259986.33200794</c:v>
                </c:pt>
                <c:pt idx="3555">
                  <c:v>302294186.75388801</c:v>
                </c:pt>
                <c:pt idx="3556">
                  <c:v>302328373.79275095</c:v>
                </c:pt>
                <c:pt idx="3557">
                  <c:v>302362547.45371997</c:v>
                </c:pt>
                <c:pt idx="3558">
                  <c:v>302396707.74191099</c:v>
                </c:pt>
                <c:pt idx="3559">
                  <c:v>302430854.66244501</c:v>
                </c:pt>
                <c:pt idx="3560">
                  <c:v>302464988.22043896</c:v>
                </c:pt>
                <c:pt idx="3561">
                  <c:v>302499108.42100996</c:v>
                </c:pt>
                <c:pt idx="3562">
                  <c:v>302533215.26927692</c:v>
                </c:pt>
                <c:pt idx="3563">
                  <c:v>302567308.77035499</c:v>
                </c:pt>
                <c:pt idx="3564">
                  <c:v>302601388.92936099</c:v>
                </c:pt>
                <c:pt idx="3565">
                  <c:v>302635455.75140899</c:v>
                </c:pt>
                <c:pt idx="3566">
                  <c:v>302669509.241615</c:v>
                </c:pt>
                <c:pt idx="3567">
                  <c:v>302703549.40509295</c:v>
                </c:pt>
                <c:pt idx="3568">
                  <c:v>302737576.24695694</c:v>
                </c:pt>
                <c:pt idx="3569">
                  <c:v>302771589.77231991</c:v>
                </c:pt>
                <c:pt idx="3570">
                  <c:v>302805589.98629487</c:v>
                </c:pt>
                <c:pt idx="3571">
                  <c:v>302839576.89399391</c:v>
                </c:pt>
                <c:pt idx="3572">
                  <c:v>302873550.50052905</c:v>
                </c:pt>
                <c:pt idx="3573">
                  <c:v>302907510.81101102</c:v>
                </c:pt>
                <c:pt idx="3574">
                  <c:v>302941457.83055109</c:v>
                </c:pt>
                <c:pt idx="3575">
                  <c:v>302975391.56426001</c:v>
                </c:pt>
                <c:pt idx="3576">
                  <c:v>303009312.01724601</c:v>
                </c:pt>
                <c:pt idx="3577">
                  <c:v>303043219.19462001</c:v>
                </c:pt>
                <c:pt idx="3578">
                  <c:v>303077113.10149097</c:v>
                </c:pt>
                <c:pt idx="3579">
                  <c:v>303110993.74296492</c:v>
                </c:pt>
                <c:pt idx="3580">
                  <c:v>303144861.12415206</c:v>
                </c:pt>
                <c:pt idx="3581">
                  <c:v>303178715.25015908</c:v>
                </c:pt>
                <c:pt idx="3582">
                  <c:v>303212556.12609202</c:v>
                </c:pt>
                <c:pt idx="3583">
                  <c:v>303246383.75705898</c:v>
                </c:pt>
                <c:pt idx="3584">
                  <c:v>303280198.14816403</c:v>
                </c:pt>
                <c:pt idx="3585">
                  <c:v>303313999.30451506</c:v>
                </c:pt>
                <c:pt idx="3586">
                  <c:v>303347787.23121494</c:v>
                </c:pt>
                <c:pt idx="3587">
                  <c:v>303381561.93336892</c:v>
                </c:pt>
                <c:pt idx="3588">
                  <c:v>303415323.41608196</c:v>
                </c:pt>
                <c:pt idx="3589">
                  <c:v>303449071.68445802</c:v>
                </c:pt>
                <c:pt idx="3590">
                  <c:v>303482806.74359906</c:v>
                </c:pt>
                <c:pt idx="3591">
                  <c:v>303516528.59860891</c:v>
                </c:pt>
                <c:pt idx="3592">
                  <c:v>303550237.25458997</c:v>
                </c:pt>
                <c:pt idx="3593">
                  <c:v>303583932.71664393</c:v>
                </c:pt>
                <c:pt idx="3594">
                  <c:v>303617614.98987299</c:v>
                </c:pt>
                <c:pt idx="3595">
                  <c:v>303651284.07937795</c:v>
                </c:pt>
                <c:pt idx="3596">
                  <c:v>303684939.99025995</c:v>
                </c:pt>
                <c:pt idx="3597">
                  <c:v>303718582.72762001</c:v>
                </c:pt>
                <c:pt idx="3598">
                  <c:v>303752212.296556</c:v>
                </c:pt>
                <c:pt idx="3599">
                  <c:v>303785828.70216995</c:v>
                </c:pt>
                <c:pt idx="3600">
                  <c:v>303819431.94956005</c:v>
                </c:pt>
                <c:pt idx="3601">
                  <c:v>303853022.04382503</c:v>
                </c:pt>
                <c:pt idx="3602">
                  <c:v>303886598.99006397</c:v>
                </c:pt>
                <c:pt idx="3603">
                  <c:v>303920162.79337394</c:v>
                </c:pt>
                <c:pt idx="3604">
                  <c:v>303953713.45885301</c:v>
                </c:pt>
                <c:pt idx="3605">
                  <c:v>303987250.99159896</c:v>
                </c:pt>
                <c:pt idx="3606">
                  <c:v>304020775.39670897</c:v>
                </c:pt>
                <c:pt idx="3607">
                  <c:v>304054286.67927903</c:v>
                </c:pt>
                <c:pt idx="3608">
                  <c:v>304087784.84440607</c:v>
                </c:pt>
                <c:pt idx="3609">
                  <c:v>304121269.89718509</c:v>
                </c:pt>
                <c:pt idx="3610">
                  <c:v>304154741.84271204</c:v>
                </c:pt>
                <c:pt idx="3611">
                  <c:v>304188200.68608201</c:v>
                </c:pt>
                <c:pt idx="3612">
                  <c:v>304221646.43238986</c:v>
                </c:pt>
                <c:pt idx="3613">
                  <c:v>304255079.08673096</c:v>
                </c:pt>
                <c:pt idx="3614">
                  <c:v>304288498.65419805</c:v>
                </c:pt>
                <c:pt idx="3615">
                  <c:v>304321905.13988602</c:v>
                </c:pt>
                <c:pt idx="3616">
                  <c:v>304355298.54888809</c:v>
                </c:pt>
                <c:pt idx="3617">
                  <c:v>304388678.88629794</c:v>
                </c:pt>
                <c:pt idx="3618">
                  <c:v>304422046.15720809</c:v>
                </c:pt>
                <c:pt idx="3619">
                  <c:v>304455400.36671001</c:v>
                </c:pt>
                <c:pt idx="3620">
                  <c:v>304488741.519898</c:v>
                </c:pt>
                <c:pt idx="3621">
                  <c:v>304522069.62186301</c:v>
                </c:pt>
                <c:pt idx="3622">
                  <c:v>304555384.677697</c:v>
                </c:pt>
                <c:pt idx="3623">
                  <c:v>304588686.69249099</c:v>
                </c:pt>
                <c:pt idx="3624">
                  <c:v>304621975.671336</c:v>
                </c:pt>
                <c:pt idx="3625">
                  <c:v>304655251.61932302</c:v>
                </c:pt>
                <c:pt idx="3626">
                  <c:v>304688514.54154301</c:v>
                </c:pt>
                <c:pt idx="3627">
                  <c:v>304721764.44308609</c:v>
                </c:pt>
                <c:pt idx="3628">
                  <c:v>304755001.329041</c:v>
                </c:pt>
                <c:pt idx="3629">
                  <c:v>304788225.20449901</c:v>
                </c:pt>
                <c:pt idx="3630">
                  <c:v>304821436.07454902</c:v>
                </c:pt>
                <c:pt idx="3631">
                  <c:v>304854633.94428003</c:v>
                </c:pt>
                <c:pt idx="3632">
                  <c:v>304887818.81878102</c:v>
                </c:pt>
                <c:pt idx="3633">
                  <c:v>304920990.70314097</c:v>
                </c:pt>
                <c:pt idx="3634">
                  <c:v>304954149.60244799</c:v>
                </c:pt>
                <c:pt idx="3635">
                  <c:v>304987295.52179003</c:v>
                </c:pt>
                <c:pt idx="3636">
                  <c:v>305020428.46625495</c:v>
                </c:pt>
                <c:pt idx="3637">
                  <c:v>305053548.44093096</c:v>
                </c:pt>
                <c:pt idx="3638">
                  <c:v>305086655.45090503</c:v>
                </c:pt>
                <c:pt idx="3639">
                  <c:v>305119749.50126499</c:v>
                </c:pt>
                <c:pt idx="3640">
                  <c:v>305152830.59709698</c:v>
                </c:pt>
                <c:pt idx="3641">
                  <c:v>305185898.74348801</c:v>
                </c:pt>
                <c:pt idx="3642">
                  <c:v>305218953.94552606</c:v>
                </c:pt>
                <c:pt idx="3643">
                  <c:v>305251996.20829499</c:v>
                </c:pt>
                <c:pt idx="3644">
                  <c:v>305285025.53688294</c:v>
                </c:pt>
                <c:pt idx="3645">
                  <c:v>305318041.9363749</c:v>
                </c:pt>
                <c:pt idx="3646">
                  <c:v>305351045.41185695</c:v>
                </c:pt>
                <c:pt idx="3647">
                  <c:v>305384035.96841502</c:v>
                </c:pt>
                <c:pt idx="3648">
                  <c:v>305417013.61113298</c:v>
                </c:pt>
                <c:pt idx="3649">
                  <c:v>305449978.34509802</c:v>
                </c:pt>
                <c:pt idx="3650">
                  <c:v>305482930.17539304</c:v>
                </c:pt>
                <c:pt idx="3651">
                  <c:v>305515869.10710508</c:v>
                </c:pt>
                <c:pt idx="3652">
                  <c:v>305548795.14531702</c:v>
                </c:pt>
                <c:pt idx="3653">
                  <c:v>305581708.29511392</c:v>
                </c:pt>
                <c:pt idx="3654">
                  <c:v>305614608.56158</c:v>
                </c:pt>
                <c:pt idx="3655">
                  <c:v>305647495.949799</c:v>
                </c:pt>
                <c:pt idx="3656">
                  <c:v>305680370.46485609</c:v>
                </c:pt>
                <c:pt idx="3657">
                  <c:v>305713232.11183399</c:v>
                </c:pt>
                <c:pt idx="3658">
                  <c:v>305746080.89581698</c:v>
                </c:pt>
                <c:pt idx="3659">
                  <c:v>305778916.82188803</c:v>
                </c:pt>
                <c:pt idx="3660">
                  <c:v>305811739.89513099</c:v>
                </c:pt>
                <c:pt idx="3661">
                  <c:v>305844550.12062901</c:v>
                </c:pt>
                <c:pt idx="3662">
                  <c:v>305877347.50346506</c:v>
                </c:pt>
                <c:pt idx="3663">
                  <c:v>305910132.04872215</c:v>
                </c:pt>
                <c:pt idx="3664">
                  <c:v>305942903.76148295</c:v>
                </c:pt>
                <c:pt idx="3665">
                  <c:v>305975662.64683098</c:v>
                </c:pt>
                <c:pt idx="3666">
                  <c:v>306008408.709849</c:v>
                </c:pt>
                <c:pt idx="3667">
                  <c:v>306041141.95561796</c:v>
                </c:pt>
                <c:pt idx="3668">
                  <c:v>306073862.38922209</c:v>
                </c:pt>
                <c:pt idx="3669">
                  <c:v>306106570.015742</c:v>
                </c:pt>
                <c:pt idx="3670">
                  <c:v>306139264.84026098</c:v>
                </c:pt>
                <c:pt idx="3671">
                  <c:v>306171946.86786103</c:v>
                </c:pt>
                <c:pt idx="3672">
                  <c:v>306204616.10362405</c:v>
                </c:pt>
                <c:pt idx="3673">
                  <c:v>306237272.55263299</c:v>
                </c:pt>
                <c:pt idx="3674">
                  <c:v>306269916.21996695</c:v>
                </c:pt>
                <c:pt idx="3675">
                  <c:v>306302547.11071098</c:v>
                </c:pt>
                <c:pt idx="3676">
                  <c:v>306335165.22994494</c:v>
                </c:pt>
                <c:pt idx="3677">
                  <c:v>306367770.58275092</c:v>
                </c:pt>
                <c:pt idx="3678">
                  <c:v>306400363.17421108</c:v>
                </c:pt>
                <c:pt idx="3679">
                  <c:v>306432943.00940502</c:v>
                </c:pt>
                <c:pt idx="3680">
                  <c:v>306465510.09341705</c:v>
                </c:pt>
                <c:pt idx="3681">
                  <c:v>306498064.43132591</c:v>
                </c:pt>
                <c:pt idx="3682">
                  <c:v>306530606.02821499</c:v>
                </c:pt>
                <c:pt idx="3683">
                  <c:v>306563134.88916397</c:v>
                </c:pt>
                <c:pt idx="3684">
                  <c:v>306595651.01925492</c:v>
                </c:pt>
                <c:pt idx="3685">
                  <c:v>306628154.42356998</c:v>
                </c:pt>
                <c:pt idx="3686">
                  <c:v>306660645.10718906</c:v>
                </c:pt>
                <c:pt idx="3687">
                  <c:v>306693123.075194</c:v>
                </c:pt>
                <c:pt idx="3688">
                  <c:v>306725588.33266503</c:v>
                </c:pt>
                <c:pt idx="3689">
                  <c:v>306758040.88468492</c:v>
                </c:pt>
                <c:pt idx="3690">
                  <c:v>306790480.73633289</c:v>
                </c:pt>
                <c:pt idx="3691">
                  <c:v>306822907.89269203</c:v>
                </c:pt>
                <c:pt idx="3692">
                  <c:v>306855322.35884207</c:v>
                </c:pt>
                <c:pt idx="3693">
                  <c:v>306887724.13986498</c:v>
                </c:pt>
                <c:pt idx="3694">
                  <c:v>306920113.24084198</c:v>
                </c:pt>
                <c:pt idx="3695">
                  <c:v>306952489.66685301</c:v>
                </c:pt>
                <c:pt idx="3696">
                  <c:v>306984853.42297989</c:v>
                </c:pt>
                <c:pt idx="3697">
                  <c:v>307017204.514305</c:v>
                </c:pt>
                <c:pt idx="3698">
                  <c:v>307049542.94590694</c:v>
                </c:pt>
                <c:pt idx="3699">
                  <c:v>307081868.72286999</c:v>
                </c:pt>
                <c:pt idx="3700">
                  <c:v>307114181.85027295</c:v>
                </c:pt>
                <c:pt idx="3701">
                  <c:v>307146482.33319801</c:v>
                </c:pt>
                <c:pt idx="3702">
                  <c:v>307178770.17672598</c:v>
                </c:pt>
                <c:pt idx="3703">
                  <c:v>307211045.38593894</c:v>
                </c:pt>
                <c:pt idx="3704">
                  <c:v>307243307.96591794</c:v>
                </c:pt>
                <c:pt idx="3705">
                  <c:v>307275557.92174494</c:v>
                </c:pt>
                <c:pt idx="3706">
                  <c:v>307307795.25850105</c:v>
                </c:pt>
                <c:pt idx="3707">
                  <c:v>307340019.98126692</c:v>
                </c:pt>
                <c:pt idx="3708">
                  <c:v>307372232.09512597</c:v>
                </c:pt>
                <c:pt idx="3709">
                  <c:v>307404431.60515898</c:v>
                </c:pt>
                <c:pt idx="3710">
                  <c:v>307436618.51644695</c:v>
                </c:pt>
                <c:pt idx="3711">
                  <c:v>307468792.83407295</c:v>
                </c:pt>
                <c:pt idx="3712">
                  <c:v>307500954.56311905</c:v>
                </c:pt>
                <c:pt idx="3713">
                  <c:v>307533103.70866609</c:v>
                </c:pt>
                <c:pt idx="3714">
                  <c:v>307565240.275796</c:v>
                </c:pt>
                <c:pt idx="3715">
                  <c:v>307597364.269593</c:v>
                </c:pt>
                <c:pt idx="3716">
                  <c:v>307629475.69513792</c:v>
                </c:pt>
                <c:pt idx="3717">
                  <c:v>307661574.55751306</c:v>
                </c:pt>
                <c:pt idx="3718">
                  <c:v>307693660.86180109</c:v>
                </c:pt>
                <c:pt idx="3719">
                  <c:v>307725734.61308402</c:v>
                </c:pt>
                <c:pt idx="3720">
                  <c:v>307757795.81644601</c:v>
                </c:pt>
                <c:pt idx="3721">
                  <c:v>307789844.47696894</c:v>
                </c:pt>
                <c:pt idx="3722">
                  <c:v>307821880.59973699</c:v>
                </c:pt>
                <c:pt idx="3723">
                  <c:v>307853904.18983102</c:v>
                </c:pt>
                <c:pt idx="3724">
                  <c:v>307885915.25233603</c:v>
                </c:pt>
                <c:pt idx="3725">
                  <c:v>307917913.79233485</c:v>
                </c:pt>
                <c:pt idx="3726">
                  <c:v>307949899.81491101</c:v>
                </c:pt>
                <c:pt idx="3727">
                  <c:v>307981873.32514697</c:v>
                </c:pt>
                <c:pt idx="3728">
                  <c:v>308013834.32812905</c:v>
                </c:pt>
                <c:pt idx="3729">
                  <c:v>308045782.82893991</c:v>
                </c:pt>
                <c:pt idx="3730">
                  <c:v>308077718.83266294</c:v>
                </c:pt>
                <c:pt idx="3731">
                  <c:v>308109642.344383</c:v>
                </c:pt>
                <c:pt idx="3732">
                  <c:v>308141553.36918497</c:v>
                </c:pt>
                <c:pt idx="3733">
                  <c:v>308173451.91215199</c:v>
                </c:pt>
                <c:pt idx="3734">
                  <c:v>308205337.97837096</c:v>
                </c:pt>
                <c:pt idx="3735">
                  <c:v>308237211.57292593</c:v>
                </c:pt>
                <c:pt idx="3736">
                  <c:v>308269072.70090091</c:v>
                </c:pt>
                <c:pt idx="3737">
                  <c:v>308300921.367383</c:v>
                </c:pt>
                <c:pt idx="3738">
                  <c:v>308332757.57745701</c:v>
                </c:pt>
                <c:pt idx="3739">
                  <c:v>308364581.33620793</c:v>
                </c:pt>
                <c:pt idx="3740">
                  <c:v>308396392.64872307</c:v>
                </c:pt>
                <c:pt idx="3741">
                  <c:v>308428191.52008694</c:v>
                </c:pt>
                <c:pt idx="3742">
                  <c:v>308459977.95538694</c:v>
                </c:pt>
                <c:pt idx="3743">
                  <c:v>308491751.95971</c:v>
                </c:pt>
                <c:pt idx="3744">
                  <c:v>308523513.53814209</c:v>
                </c:pt>
                <c:pt idx="3745">
                  <c:v>308555262.69577003</c:v>
                </c:pt>
                <c:pt idx="3746">
                  <c:v>308586999.43768191</c:v>
                </c:pt>
                <c:pt idx="3747">
                  <c:v>308618723.76896399</c:v>
                </c:pt>
                <c:pt idx="3748">
                  <c:v>308650435.69470501</c:v>
                </c:pt>
                <c:pt idx="3749">
                  <c:v>308682135.21999294</c:v>
                </c:pt>
                <c:pt idx="3750">
                  <c:v>308713822.34991509</c:v>
                </c:pt>
                <c:pt idx="3751">
                  <c:v>308745497.08956105</c:v>
                </c:pt>
                <c:pt idx="3752">
                  <c:v>308777159.44401801</c:v>
                </c:pt>
                <c:pt idx="3753">
                  <c:v>308808809.41837496</c:v>
                </c:pt>
                <c:pt idx="3754">
                  <c:v>308840447.01772302</c:v>
                </c:pt>
                <c:pt idx="3755">
                  <c:v>308872072.24715006</c:v>
                </c:pt>
                <c:pt idx="3756">
                  <c:v>308903685.11174601</c:v>
                </c:pt>
                <c:pt idx="3757">
                  <c:v>308935285.61660099</c:v>
                </c:pt>
                <c:pt idx="3758">
                  <c:v>308966873.76680601</c:v>
                </c:pt>
                <c:pt idx="3759">
                  <c:v>308998449.56745005</c:v>
                </c:pt>
                <c:pt idx="3760">
                  <c:v>309030013.02362502</c:v>
                </c:pt>
                <c:pt idx="3761">
                  <c:v>309061564.14042211</c:v>
                </c:pt>
                <c:pt idx="3762">
                  <c:v>309093102.92293197</c:v>
                </c:pt>
                <c:pt idx="3763">
                  <c:v>309124629.37624699</c:v>
                </c:pt>
                <c:pt idx="3764">
                  <c:v>309156143.50545901</c:v>
                </c:pt>
                <c:pt idx="3765">
                  <c:v>309187645.31566101</c:v>
                </c:pt>
                <c:pt idx="3766">
                  <c:v>309219134.81194496</c:v>
                </c:pt>
                <c:pt idx="3767">
                  <c:v>309250611.99940395</c:v>
                </c:pt>
                <c:pt idx="3768">
                  <c:v>309282076.88313109</c:v>
                </c:pt>
                <c:pt idx="3769">
                  <c:v>309313529.46822</c:v>
                </c:pt>
                <c:pt idx="3770">
                  <c:v>309344969.75976509</c:v>
                </c:pt>
                <c:pt idx="3771">
                  <c:v>309376397.76286101</c:v>
                </c:pt>
                <c:pt idx="3772">
                  <c:v>309407813.48260093</c:v>
                </c:pt>
                <c:pt idx="3773">
                  <c:v>309439216.92408192</c:v>
                </c:pt>
                <c:pt idx="3774">
                  <c:v>309470608.09239691</c:v>
                </c:pt>
                <c:pt idx="3775">
                  <c:v>309501986.99264389</c:v>
                </c:pt>
                <c:pt idx="3776">
                  <c:v>309533353.62991703</c:v>
                </c:pt>
                <c:pt idx="3777">
                  <c:v>309564708.009314</c:v>
                </c:pt>
                <c:pt idx="3778">
                  <c:v>309596050.13593096</c:v>
                </c:pt>
                <c:pt idx="3779">
                  <c:v>309627380.01486605</c:v>
                </c:pt>
                <c:pt idx="3780">
                  <c:v>309658697.65121502</c:v>
                </c:pt>
                <c:pt idx="3781">
                  <c:v>309690003.05007696</c:v>
                </c:pt>
                <c:pt idx="3782">
                  <c:v>309721296.21654999</c:v>
                </c:pt>
                <c:pt idx="3783">
                  <c:v>309752577.15573198</c:v>
                </c:pt>
                <c:pt idx="3784">
                  <c:v>309783845.872724</c:v>
                </c:pt>
                <c:pt idx="3785">
                  <c:v>309815102.37262303</c:v>
                </c:pt>
                <c:pt idx="3786">
                  <c:v>309846346.66053098</c:v>
                </c:pt>
                <c:pt idx="3787">
                  <c:v>309877578.74154705</c:v>
                </c:pt>
                <c:pt idx="3788">
                  <c:v>309908798.620772</c:v>
                </c:pt>
                <c:pt idx="3789">
                  <c:v>309940006.303307</c:v>
                </c:pt>
                <c:pt idx="3790">
                  <c:v>309971201.79425395</c:v>
                </c:pt>
                <c:pt idx="3791">
                  <c:v>310002385.09871399</c:v>
                </c:pt>
                <c:pt idx="3792">
                  <c:v>310033556.22179103</c:v>
                </c:pt>
                <c:pt idx="3793">
                  <c:v>310064715.16858608</c:v>
                </c:pt>
                <c:pt idx="3794">
                  <c:v>310095861.94420296</c:v>
                </c:pt>
                <c:pt idx="3795">
                  <c:v>310126996.55374604</c:v>
                </c:pt>
                <c:pt idx="3796">
                  <c:v>310158119.00231892</c:v>
                </c:pt>
                <c:pt idx="3797">
                  <c:v>310189229.295026</c:v>
                </c:pt>
                <c:pt idx="3798">
                  <c:v>310220327.4369719</c:v>
                </c:pt>
                <c:pt idx="3799">
                  <c:v>310251413.43326294</c:v>
                </c:pt>
                <c:pt idx="3800">
                  <c:v>310282487.28900599</c:v>
                </c:pt>
                <c:pt idx="3801">
                  <c:v>310313549.009305</c:v>
                </c:pt>
                <c:pt idx="3802">
                  <c:v>310344598.59926891</c:v>
                </c:pt>
                <c:pt idx="3803">
                  <c:v>310375636.064004</c:v>
                </c:pt>
                <c:pt idx="3804">
                  <c:v>310406661.40861899</c:v>
                </c:pt>
                <c:pt idx="3805">
                  <c:v>310437674.63822109</c:v>
                </c:pt>
                <c:pt idx="3806">
                  <c:v>310468675.75792009</c:v>
                </c:pt>
                <c:pt idx="3807">
                  <c:v>310499664.772825</c:v>
                </c:pt>
                <c:pt idx="3808">
                  <c:v>310530641.68804598</c:v>
                </c:pt>
                <c:pt idx="3809">
                  <c:v>310561606.50869298</c:v>
                </c:pt>
                <c:pt idx="3810">
                  <c:v>310592559.23987591</c:v>
                </c:pt>
                <c:pt idx="3811">
                  <c:v>310623499.88670796</c:v>
                </c:pt>
                <c:pt idx="3812">
                  <c:v>310654428.45429999</c:v>
                </c:pt>
                <c:pt idx="3813">
                  <c:v>310685344.94776505</c:v>
                </c:pt>
                <c:pt idx="3814">
                  <c:v>310716249.37221491</c:v>
                </c:pt>
                <c:pt idx="3815">
                  <c:v>310747141.73276299</c:v>
                </c:pt>
                <c:pt idx="3816">
                  <c:v>310778022.03452498</c:v>
                </c:pt>
                <c:pt idx="3817">
                  <c:v>310808890.28261393</c:v>
                </c:pt>
                <c:pt idx="3818">
                  <c:v>310839746.48214597</c:v>
                </c:pt>
                <c:pt idx="3819">
                  <c:v>310870590.63823491</c:v>
                </c:pt>
                <c:pt idx="3820">
                  <c:v>310901422.75599903</c:v>
                </c:pt>
                <c:pt idx="3821">
                  <c:v>310932242.84055406</c:v>
                </c:pt>
                <c:pt idx="3822">
                  <c:v>310963050.897017</c:v>
                </c:pt>
                <c:pt idx="3823">
                  <c:v>310993846.93050599</c:v>
                </c:pt>
                <c:pt idx="3824">
                  <c:v>311024630.94613999</c:v>
                </c:pt>
                <c:pt idx="3825">
                  <c:v>311055402.94903696</c:v>
                </c:pt>
                <c:pt idx="3826">
                  <c:v>311086162.944318</c:v>
                </c:pt>
                <c:pt idx="3827">
                  <c:v>311116910.93710101</c:v>
                </c:pt>
                <c:pt idx="3828">
                  <c:v>311147646.93250895</c:v>
                </c:pt>
                <c:pt idx="3829">
                  <c:v>311178370.93566191</c:v>
                </c:pt>
                <c:pt idx="3830">
                  <c:v>311209082.95168191</c:v>
                </c:pt>
                <c:pt idx="3831">
                  <c:v>311239782.98569196</c:v>
                </c:pt>
                <c:pt idx="3832">
                  <c:v>311270471.04281598</c:v>
                </c:pt>
                <c:pt idx="3833">
                  <c:v>311301147.12817597</c:v>
                </c:pt>
                <c:pt idx="3834">
                  <c:v>311331811.24689698</c:v>
                </c:pt>
                <c:pt idx="3835">
                  <c:v>311362463.40410501</c:v>
                </c:pt>
                <c:pt idx="3836">
                  <c:v>311393103.60492402</c:v>
                </c:pt>
                <c:pt idx="3837">
                  <c:v>311423731.85448205</c:v>
                </c:pt>
                <c:pt idx="3838">
                  <c:v>311454348.15790409</c:v>
                </c:pt>
                <c:pt idx="3839">
                  <c:v>311484952.52031893</c:v>
                </c:pt>
                <c:pt idx="3840">
                  <c:v>311515544.94685501</c:v>
                </c:pt>
                <c:pt idx="3841">
                  <c:v>311546125.44263995</c:v>
                </c:pt>
                <c:pt idx="3842">
                  <c:v>311576694.01280391</c:v>
                </c:pt>
                <c:pt idx="3843">
                  <c:v>311607250.66247696</c:v>
                </c:pt>
                <c:pt idx="3844">
                  <c:v>311637795.39679092</c:v>
                </c:pt>
                <c:pt idx="3845">
                  <c:v>311668328.22087592</c:v>
                </c:pt>
                <c:pt idx="3846">
                  <c:v>311698849.13986409</c:v>
                </c:pt>
                <c:pt idx="3847">
                  <c:v>311729358.15888906</c:v>
                </c:pt>
                <c:pt idx="3848">
                  <c:v>311759855.28308296</c:v>
                </c:pt>
                <c:pt idx="3849">
                  <c:v>311790340.51758206</c:v>
                </c:pt>
                <c:pt idx="3850">
                  <c:v>311820813.86751908</c:v>
                </c:pt>
                <c:pt idx="3851">
                  <c:v>311851275.33803099</c:v>
                </c:pt>
                <c:pt idx="3852">
                  <c:v>311881724.93425292</c:v>
                </c:pt>
                <c:pt idx="3853">
                  <c:v>311912162.66132402</c:v>
                </c:pt>
                <c:pt idx="3854">
                  <c:v>311942588.52437896</c:v>
                </c:pt>
                <c:pt idx="3855">
                  <c:v>311973002.52855909</c:v>
                </c:pt>
                <c:pt idx="3856">
                  <c:v>312003404.67900097</c:v>
                </c:pt>
                <c:pt idx="3857">
                  <c:v>312033794.98084491</c:v>
                </c:pt>
                <c:pt idx="3858">
                  <c:v>312064173.43923289</c:v>
                </c:pt>
                <c:pt idx="3859">
                  <c:v>312094540.05930501</c:v>
                </c:pt>
                <c:pt idx="3860">
                  <c:v>312124894.84620392</c:v>
                </c:pt>
                <c:pt idx="3861">
                  <c:v>312155237.80507201</c:v>
                </c:pt>
                <c:pt idx="3862">
                  <c:v>312185568.94105297</c:v>
                </c:pt>
                <c:pt idx="3863">
                  <c:v>312215888.25928992</c:v>
                </c:pt>
                <c:pt idx="3864">
                  <c:v>312246195.76492995</c:v>
                </c:pt>
                <c:pt idx="3865">
                  <c:v>312276491.463117</c:v>
                </c:pt>
                <c:pt idx="3866">
                  <c:v>312306775.358998</c:v>
                </c:pt>
                <c:pt idx="3867">
                  <c:v>312337047.45772105</c:v>
                </c:pt>
                <c:pt idx="3868">
                  <c:v>312367307.76443303</c:v>
                </c:pt>
                <c:pt idx="3869">
                  <c:v>312397556.28428292</c:v>
                </c:pt>
                <c:pt idx="3870">
                  <c:v>312427793.02242202</c:v>
                </c:pt>
                <c:pt idx="3871">
                  <c:v>312458017.98399794</c:v>
                </c:pt>
                <c:pt idx="3872">
                  <c:v>312488231.17416507</c:v>
                </c:pt>
                <c:pt idx="3873">
                  <c:v>312518432.59807199</c:v>
                </c:pt>
                <c:pt idx="3874">
                  <c:v>312548622.26087391</c:v>
                </c:pt>
                <c:pt idx="3875">
                  <c:v>312578800.16772407</c:v>
                </c:pt>
                <c:pt idx="3876">
                  <c:v>312608966.32377601</c:v>
                </c:pt>
                <c:pt idx="3877">
                  <c:v>312639120.73418599</c:v>
                </c:pt>
                <c:pt idx="3878">
                  <c:v>312669263.404109</c:v>
                </c:pt>
                <c:pt idx="3879">
                  <c:v>312699394.33870202</c:v>
                </c:pt>
                <c:pt idx="3880">
                  <c:v>312729513.54312408</c:v>
                </c:pt>
                <c:pt idx="3881">
                  <c:v>312759621.02253199</c:v>
                </c:pt>
                <c:pt idx="3882">
                  <c:v>312789716.78208494</c:v>
                </c:pt>
                <c:pt idx="3883">
                  <c:v>312819800.82694495</c:v>
                </c:pt>
                <c:pt idx="3884">
                  <c:v>312849873.16227192</c:v>
                </c:pt>
                <c:pt idx="3885">
                  <c:v>312879933.79322791</c:v>
                </c:pt>
                <c:pt idx="3886">
                  <c:v>312909982.72497493</c:v>
                </c:pt>
                <c:pt idx="3887">
                  <c:v>312940019.9626779</c:v>
                </c:pt>
                <c:pt idx="3888">
                  <c:v>312970045.5115</c:v>
                </c:pt>
                <c:pt idx="3889">
                  <c:v>313000059.37660795</c:v>
                </c:pt>
                <c:pt idx="3890">
                  <c:v>313030061.56316704</c:v>
                </c:pt>
                <c:pt idx="3891">
                  <c:v>313060052.07634395</c:v>
                </c:pt>
                <c:pt idx="3892">
                  <c:v>313090030.92130697</c:v>
                </c:pt>
                <c:pt idx="3893">
                  <c:v>313119998.10322607</c:v>
                </c:pt>
                <c:pt idx="3894">
                  <c:v>313149953.62726909</c:v>
                </c:pt>
                <c:pt idx="3895">
                  <c:v>313179897.49860793</c:v>
                </c:pt>
                <c:pt idx="3896">
                  <c:v>313209829.72241396</c:v>
                </c:pt>
                <c:pt idx="3897">
                  <c:v>313239750.30386007</c:v>
                </c:pt>
                <c:pt idx="3898">
                  <c:v>313269659.24811906</c:v>
                </c:pt>
                <c:pt idx="3899">
                  <c:v>313299556.56036401</c:v>
                </c:pt>
                <c:pt idx="3900">
                  <c:v>313329442.24577296</c:v>
                </c:pt>
                <c:pt idx="3901">
                  <c:v>313359316.30951905</c:v>
                </c:pt>
                <c:pt idx="3902">
                  <c:v>313389178.756782</c:v>
                </c:pt>
                <c:pt idx="3903">
                  <c:v>313419029.59273785</c:v>
                </c:pt>
                <c:pt idx="3904">
                  <c:v>313448868.82256597</c:v>
                </c:pt>
                <c:pt idx="3905">
                  <c:v>313478696.45144695</c:v>
                </c:pt>
                <c:pt idx="3906">
                  <c:v>313508512.48456109</c:v>
                </c:pt>
                <c:pt idx="3907">
                  <c:v>313538316.92708999</c:v>
                </c:pt>
                <c:pt idx="3908">
                  <c:v>313568109.78421694</c:v>
                </c:pt>
                <c:pt idx="3909">
                  <c:v>313597891.06112498</c:v>
                </c:pt>
                <c:pt idx="3910">
                  <c:v>313627660.76300001</c:v>
                </c:pt>
                <c:pt idx="3911">
                  <c:v>313657418.89502609</c:v>
                </c:pt>
                <c:pt idx="3912">
                  <c:v>313687165.46238995</c:v>
                </c:pt>
                <c:pt idx="3913">
                  <c:v>313716900.47028095</c:v>
                </c:pt>
                <c:pt idx="3914">
                  <c:v>313746623.923886</c:v>
                </c:pt>
                <c:pt idx="3915">
                  <c:v>313776335.82839501</c:v>
                </c:pt>
                <c:pt idx="3916">
                  <c:v>313806036.18900001</c:v>
                </c:pt>
                <c:pt idx="3917">
                  <c:v>313835725.01089001</c:v>
                </c:pt>
                <c:pt idx="3918">
                  <c:v>313865402.29925895</c:v>
                </c:pt>
                <c:pt idx="3919">
                  <c:v>313895068.05930102</c:v>
                </c:pt>
                <c:pt idx="3920">
                  <c:v>313924722.29620993</c:v>
                </c:pt>
                <c:pt idx="3921">
                  <c:v>313954365.01518202</c:v>
                </c:pt>
                <c:pt idx="3922">
                  <c:v>313983996.22141403</c:v>
                </c:pt>
                <c:pt idx="3923">
                  <c:v>314013615.920102</c:v>
                </c:pt>
                <c:pt idx="3924">
                  <c:v>314043224.11644697</c:v>
                </c:pt>
                <c:pt idx="3925">
                  <c:v>314072820.81564695</c:v>
                </c:pt>
                <c:pt idx="3926">
                  <c:v>314102406.02290297</c:v>
                </c:pt>
                <c:pt idx="3927">
                  <c:v>314131979.74341798</c:v>
                </c:pt>
                <c:pt idx="3928">
                  <c:v>314161541.98239386</c:v>
                </c:pt>
                <c:pt idx="3929">
                  <c:v>314191092.74503601</c:v>
                </c:pt>
                <c:pt idx="3930">
                  <c:v>314220632.03654695</c:v>
                </c:pt>
                <c:pt idx="3931">
                  <c:v>314250159.86213499</c:v>
                </c:pt>
                <c:pt idx="3932">
                  <c:v>314279676.22700697</c:v>
                </c:pt>
                <c:pt idx="3933">
                  <c:v>314309181.13637096</c:v>
                </c:pt>
                <c:pt idx="3934">
                  <c:v>314338674.59543496</c:v>
                </c:pt>
                <c:pt idx="3935">
                  <c:v>314368156.60941106</c:v>
                </c:pt>
                <c:pt idx="3936">
                  <c:v>314397627.18351108</c:v>
                </c:pt>
                <c:pt idx="3937">
                  <c:v>314427086.32294595</c:v>
                </c:pt>
                <c:pt idx="3938">
                  <c:v>314456534.0329299</c:v>
                </c:pt>
                <c:pt idx="3939">
                  <c:v>314485970.31867892</c:v>
                </c:pt>
                <c:pt idx="3940">
                  <c:v>314515395.18540901</c:v>
                </c:pt>
                <c:pt idx="3941">
                  <c:v>314544808.63833499</c:v>
                </c:pt>
                <c:pt idx="3942">
                  <c:v>314574210.68267691</c:v>
                </c:pt>
                <c:pt idx="3943">
                  <c:v>314603601.323654</c:v>
                </c:pt>
                <c:pt idx="3944">
                  <c:v>314632980.566486</c:v>
                </c:pt>
                <c:pt idx="3945">
                  <c:v>314662348.41639495</c:v>
                </c:pt>
                <c:pt idx="3946">
                  <c:v>314691704.87860399</c:v>
                </c:pt>
                <c:pt idx="3947">
                  <c:v>314721049.958336</c:v>
                </c:pt>
                <c:pt idx="3948">
                  <c:v>314750383.66081607</c:v>
                </c:pt>
                <c:pt idx="3949">
                  <c:v>314779705.9912709</c:v>
                </c:pt>
                <c:pt idx="3950">
                  <c:v>314809016.95492792</c:v>
                </c:pt>
                <c:pt idx="3951">
                  <c:v>314838316.55701607</c:v>
                </c:pt>
                <c:pt idx="3952">
                  <c:v>314867604.802764</c:v>
                </c:pt>
                <c:pt idx="3953">
                  <c:v>314896881.69740206</c:v>
                </c:pt>
                <c:pt idx="3954">
                  <c:v>314926147.24616402</c:v>
                </c:pt>
                <c:pt idx="3955">
                  <c:v>314955401.45428199</c:v>
                </c:pt>
                <c:pt idx="3956">
                  <c:v>314984644.32699096</c:v>
                </c:pt>
                <c:pt idx="3957">
                  <c:v>315013875.86952507</c:v>
                </c:pt>
                <c:pt idx="3958">
                  <c:v>315043096.08712304</c:v>
                </c:pt>
                <c:pt idx="3959">
                  <c:v>315072304.98502201</c:v>
                </c:pt>
                <c:pt idx="3960">
                  <c:v>315101502.56846207</c:v>
                </c:pt>
                <c:pt idx="3961">
                  <c:v>315130688.842682</c:v>
                </c:pt>
                <c:pt idx="3962">
                  <c:v>315159863.81292403</c:v>
                </c:pt>
                <c:pt idx="3963">
                  <c:v>315189027.48443103</c:v>
                </c:pt>
                <c:pt idx="3964">
                  <c:v>315218179.86244792</c:v>
                </c:pt>
                <c:pt idx="3965">
                  <c:v>315247320.95221996</c:v>
                </c:pt>
                <c:pt idx="3966">
                  <c:v>315276450.75899202</c:v>
                </c:pt>
                <c:pt idx="3967">
                  <c:v>315305569.28801399</c:v>
                </c:pt>
                <c:pt idx="3968">
                  <c:v>315334676.54453409</c:v>
                </c:pt>
                <c:pt idx="3969">
                  <c:v>315363772.53380197</c:v>
                </c:pt>
                <c:pt idx="3970">
                  <c:v>315392857.26107103</c:v>
                </c:pt>
                <c:pt idx="3971">
                  <c:v>315421930.731592</c:v>
                </c:pt>
                <c:pt idx="3972">
                  <c:v>315450992.95062</c:v>
                </c:pt>
                <c:pt idx="3973">
                  <c:v>315480043.92341101</c:v>
                </c:pt>
                <c:pt idx="3974">
                  <c:v>315509083.65522105</c:v>
                </c:pt>
                <c:pt idx="3975">
                  <c:v>315538112.151308</c:v>
                </c:pt>
                <c:pt idx="3976">
                  <c:v>315567129.41693085</c:v>
                </c:pt>
                <c:pt idx="3977">
                  <c:v>315596135.45735109</c:v>
                </c:pt>
                <c:pt idx="3978">
                  <c:v>315625130.27783</c:v>
                </c:pt>
                <c:pt idx="3979">
                  <c:v>315654113.88362998</c:v>
                </c:pt>
                <c:pt idx="3980">
                  <c:v>315683086.28001696</c:v>
                </c:pt>
                <c:pt idx="3981">
                  <c:v>315712047.47225493</c:v>
                </c:pt>
                <c:pt idx="3982">
                  <c:v>315740997.46561295</c:v>
                </c:pt>
                <c:pt idx="3983">
                  <c:v>315769936.26535892</c:v>
                </c:pt>
                <c:pt idx="3984">
                  <c:v>315798863.87676102</c:v>
                </c:pt>
                <c:pt idx="3985">
                  <c:v>315827780.30509198</c:v>
                </c:pt>
                <c:pt idx="3986">
                  <c:v>315856685.55562401</c:v>
                </c:pt>
                <c:pt idx="3987">
                  <c:v>315885579.63363099</c:v>
                </c:pt>
                <c:pt idx="3988">
                  <c:v>315914462.54438609</c:v>
                </c:pt>
                <c:pt idx="3989">
                  <c:v>315943334.29316801</c:v>
                </c:pt>
                <c:pt idx="3990">
                  <c:v>315972194.88525403</c:v>
                </c:pt>
                <c:pt idx="3991">
                  <c:v>316001044.32592303</c:v>
                </c:pt>
                <c:pt idx="3992">
                  <c:v>316029882.62045598</c:v>
                </c:pt>
                <c:pt idx="3993">
                  <c:v>316058709.77413392</c:v>
                </c:pt>
                <c:pt idx="3994">
                  <c:v>316087525.79224086</c:v>
                </c:pt>
                <c:pt idx="3995">
                  <c:v>316116330.68006206</c:v>
                </c:pt>
                <c:pt idx="3996">
                  <c:v>316145124.442882</c:v>
                </c:pt>
                <c:pt idx="3997">
                  <c:v>316173907.08598995</c:v>
                </c:pt>
                <c:pt idx="3998">
                  <c:v>316202678.61467296</c:v>
                </c:pt>
                <c:pt idx="3999">
                  <c:v>316231439.03422296</c:v>
                </c:pt>
                <c:pt idx="4000">
                  <c:v>316260188.34993005</c:v>
                </c:pt>
                <c:pt idx="4001">
                  <c:v>316288926.56708902</c:v>
                </c:pt>
                <c:pt idx="4002">
                  <c:v>316317653.69099396</c:v>
                </c:pt>
                <c:pt idx="4003">
                  <c:v>316346369.72693986</c:v>
                </c:pt>
                <c:pt idx="4004">
                  <c:v>316375074.680224</c:v>
                </c:pt>
                <c:pt idx="4005">
                  <c:v>316403768.55614698</c:v>
                </c:pt>
                <c:pt idx="4006">
                  <c:v>316432451.360008</c:v>
                </c:pt>
                <c:pt idx="4007">
                  <c:v>316461123.09710801</c:v>
                </c:pt>
                <c:pt idx="4008">
                  <c:v>316489783.77275199</c:v>
                </c:pt>
                <c:pt idx="4009">
                  <c:v>316518433.39224195</c:v>
                </c:pt>
                <c:pt idx="4010">
                  <c:v>316547071.96088696</c:v>
                </c:pt>
                <c:pt idx="4011">
                  <c:v>316575699.48399192</c:v>
                </c:pt>
                <c:pt idx="4012">
                  <c:v>316604315.96686792</c:v>
                </c:pt>
                <c:pt idx="4013">
                  <c:v>316632921.41482401</c:v>
                </c:pt>
                <c:pt idx="4014">
                  <c:v>316661515.83317298</c:v>
                </c:pt>
                <c:pt idx="4015">
                  <c:v>316690099.22722697</c:v>
                </c:pt>
                <c:pt idx="4016">
                  <c:v>316718671.60230303</c:v>
                </c:pt>
                <c:pt idx="4017">
                  <c:v>316747232.96371597</c:v>
                </c:pt>
                <c:pt idx="4018">
                  <c:v>316775783.31678492</c:v>
                </c:pt>
                <c:pt idx="4019">
                  <c:v>316804322.66682798</c:v>
                </c:pt>
                <c:pt idx="4020">
                  <c:v>316832851.01916701</c:v>
                </c:pt>
                <c:pt idx="4021">
                  <c:v>316861368.37912405</c:v>
                </c:pt>
                <c:pt idx="4022">
                  <c:v>316889874.75202298</c:v>
                </c:pt>
                <c:pt idx="4023">
                  <c:v>316918370.14319104</c:v>
                </c:pt>
                <c:pt idx="4024">
                  <c:v>316946854.557953</c:v>
                </c:pt>
                <c:pt idx="4025">
                  <c:v>316975328.00163794</c:v>
                </c:pt>
                <c:pt idx="4026">
                  <c:v>317003790.47957695</c:v>
                </c:pt>
                <c:pt idx="4027">
                  <c:v>317032241.99710101</c:v>
                </c:pt>
                <c:pt idx="4028">
                  <c:v>317060682.55954409</c:v>
                </c:pt>
                <c:pt idx="4029">
                  <c:v>317089112.17223996</c:v>
                </c:pt>
                <c:pt idx="4030">
                  <c:v>317117530.84052604</c:v>
                </c:pt>
                <c:pt idx="4031">
                  <c:v>317145938.56974</c:v>
                </c:pt>
                <c:pt idx="4032">
                  <c:v>317174335.36522102</c:v>
                </c:pt>
                <c:pt idx="4033">
                  <c:v>317202721.23230994</c:v>
                </c:pt>
                <c:pt idx="4034">
                  <c:v>317231096.17634892</c:v>
                </c:pt>
                <c:pt idx="4035">
                  <c:v>317259460.20268393</c:v>
                </c:pt>
                <c:pt idx="4036">
                  <c:v>317287813.316661</c:v>
                </c:pt>
                <c:pt idx="4037">
                  <c:v>317316155.52362502</c:v>
                </c:pt>
                <c:pt idx="4038">
                  <c:v>317344486.82892799</c:v>
                </c:pt>
                <c:pt idx="4039">
                  <c:v>317372807.23791796</c:v>
                </c:pt>
                <c:pt idx="4040">
                  <c:v>317401116.75594991</c:v>
                </c:pt>
                <c:pt idx="4041">
                  <c:v>317429415.38837492</c:v>
                </c:pt>
                <c:pt idx="4042">
                  <c:v>317457703.14055103</c:v>
                </c:pt>
                <c:pt idx="4043">
                  <c:v>317485980.01783401</c:v>
                </c:pt>
                <c:pt idx="4044">
                  <c:v>317514246.02558303</c:v>
                </c:pt>
                <c:pt idx="4045">
                  <c:v>317542501.16915905</c:v>
                </c:pt>
                <c:pt idx="4046">
                  <c:v>317570745.45392305</c:v>
                </c:pt>
                <c:pt idx="4047">
                  <c:v>317598978.88523996</c:v>
                </c:pt>
                <c:pt idx="4048">
                  <c:v>317627201.46847492</c:v>
                </c:pt>
                <c:pt idx="4049">
                  <c:v>317655413.20899391</c:v>
                </c:pt>
                <c:pt idx="4050">
                  <c:v>317683614.112167</c:v>
                </c:pt>
                <c:pt idx="4051">
                  <c:v>317711804.18336505</c:v>
                </c:pt>
                <c:pt idx="4052">
                  <c:v>317739983.42795795</c:v>
                </c:pt>
                <c:pt idx="4053">
                  <c:v>317768151.85132205</c:v>
                </c:pt>
                <c:pt idx="4054">
                  <c:v>317796309.45883101</c:v>
                </c:pt>
                <c:pt idx="4055">
                  <c:v>317824456.25586301</c:v>
                </c:pt>
                <c:pt idx="4056">
                  <c:v>317852592.24779606</c:v>
                </c:pt>
                <c:pt idx="4057">
                  <c:v>317880717.44001198</c:v>
                </c:pt>
                <c:pt idx="4058">
                  <c:v>317908831.83789206</c:v>
                </c:pt>
                <c:pt idx="4059">
                  <c:v>317936935.44682002</c:v>
                </c:pt>
                <c:pt idx="4060">
                  <c:v>317965028.27218294</c:v>
                </c:pt>
                <c:pt idx="4061">
                  <c:v>317993110.31936705</c:v>
                </c:pt>
                <c:pt idx="4062">
                  <c:v>318021181.59376305</c:v>
                </c:pt>
                <c:pt idx="4063">
                  <c:v>318049242.10075998</c:v>
                </c:pt>
                <c:pt idx="4064">
                  <c:v>318077291.84575206</c:v>
                </c:pt>
                <c:pt idx="4065">
                  <c:v>318105330.83413202</c:v>
                </c:pt>
                <c:pt idx="4066">
                  <c:v>318133359.07129794</c:v>
                </c:pt>
                <c:pt idx="4067">
                  <c:v>318161376.56264699</c:v>
                </c:pt>
                <c:pt idx="4068">
                  <c:v>318189383.31357902</c:v>
                </c:pt>
                <c:pt idx="4069">
                  <c:v>318217379.32949501</c:v>
                </c:pt>
                <c:pt idx="4070">
                  <c:v>318245364.61579901</c:v>
                </c:pt>
                <c:pt idx="4071">
                  <c:v>318273339.17789608</c:v>
                </c:pt>
                <c:pt idx="4072">
                  <c:v>318301303.021191</c:v>
                </c:pt>
                <c:pt idx="4073">
                  <c:v>318329256.15109497</c:v>
                </c:pt>
                <c:pt idx="4074">
                  <c:v>318357198.57301801</c:v>
                </c:pt>
                <c:pt idx="4075">
                  <c:v>318385130.29237086</c:v>
                </c:pt>
                <c:pt idx="4076">
                  <c:v>318413051.31456906</c:v>
                </c:pt>
                <c:pt idx="4077">
                  <c:v>318440961.64502805</c:v>
                </c:pt>
                <c:pt idx="4078">
                  <c:v>318468861.28916502</c:v>
                </c:pt>
                <c:pt idx="4079">
                  <c:v>318496750.25239903</c:v>
                </c:pt>
                <c:pt idx="4080">
                  <c:v>318524628.54015309</c:v>
                </c:pt>
                <c:pt idx="4081">
                  <c:v>318552496.15784907</c:v>
                </c:pt>
                <c:pt idx="4082">
                  <c:v>318580353.11091298</c:v>
                </c:pt>
                <c:pt idx="4083">
                  <c:v>318608199.40476996</c:v>
                </c:pt>
                <c:pt idx="4084">
                  <c:v>318636035.04485005</c:v>
                </c:pt>
                <c:pt idx="4085">
                  <c:v>318663860.03658396</c:v>
                </c:pt>
                <c:pt idx="4086">
                  <c:v>318691674.38540298</c:v>
                </c:pt>
                <c:pt idx="4087">
                  <c:v>318719478.09674299</c:v>
                </c:pt>
                <c:pt idx="4088">
                  <c:v>318747271.17603892</c:v>
                </c:pt>
                <c:pt idx="4089">
                  <c:v>318775053.62872905</c:v>
                </c:pt>
                <c:pt idx="4090">
                  <c:v>318802825.46025395</c:v>
                </c:pt>
                <c:pt idx="4091">
                  <c:v>318830586.676054</c:v>
                </c:pt>
                <c:pt idx="4092">
                  <c:v>318858337.28157395</c:v>
                </c:pt>
                <c:pt idx="4093">
                  <c:v>318886077.28225994</c:v>
                </c:pt>
                <c:pt idx="4094">
                  <c:v>318913806.68355906</c:v>
                </c:pt>
                <c:pt idx="4095">
                  <c:v>318941525.49091995</c:v>
                </c:pt>
                <c:pt idx="4096">
                  <c:v>318969233.70979393</c:v>
                </c:pt>
                <c:pt idx="4097">
                  <c:v>318996931.34563601</c:v>
                </c:pt>
                <c:pt idx="4098">
                  <c:v>319024618.40390003</c:v>
                </c:pt>
                <c:pt idx="4099">
                  <c:v>319052294.89004296</c:v>
                </c:pt>
                <c:pt idx="4100">
                  <c:v>319079960.80952507</c:v>
                </c:pt>
                <c:pt idx="4101">
                  <c:v>319107616.16780615</c:v>
                </c:pt>
                <c:pt idx="4102">
                  <c:v>319135260.97035003</c:v>
                </c:pt>
                <c:pt idx="4103">
                  <c:v>319162895.22262096</c:v>
                </c:pt>
                <c:pt idx="4104">
                  <c:v>319190518.93008691</c:v>
                </c:pt>
                <c:pt idx="4105">
                  <c:v>319218132.098216</c:v>
                </c:pt>
                <c:pt idx="4106">
                  <c:v>319245734.7324779</c:v>
                </c:pt>
                <c:pt idx="4107">
                  <c:v>319273326.83834791</c:v>
                </c:pt>
                <c:pt idx="4108">
                  <c:v>319300908.42129886</c:v>
                </c:pt>
                <c:pt idx="4109">
                  <c:v>319328479.48680896</c:v>
                </c:pt>
                <c:pt idx="4110">
                  <c:v>319356040.04035598</c:v>
                </c:pt>
                <c:pt idx="4111">
                  <c:v>319383590.08742106</c:v>
                </c:pt>
                <c:pt idx="4112">
                  <c:v>319411129.63348705</c:v>
                </c:pt>
                <c:pt idx="4113">
                  <c:v>319438658.684039</c:v>
                </c:pt>
                <c:pt idx="4114">
                  <c:v>319466177.24456304</c:v>
                </c:pt>
                <c:pt idx="4115">
                  <c:v>319493685.32054901</c:v>
                </c:pt>
                <c:pt idx="4116">
                  <c:v>319521182.91748703</c:v>
                </c:pt>
                <c:pt idx="4117">
                  <c:v>319548670.04087001</c:v>
                </c:pt>
                <c:pt idx="4118">
                  <c:v>319576146.69619399</c:v>
                </c:pt>
                <c:pt idx="4119">
                  <c:v>319603612.88895392</c:v>
                </c:pt>
                <c:pt idx="4120">
                  <c:v>319631068.62465101</c:v>
                </c:pt>
                <c:pt idx="4121">
                  <c:v>319658513.908786</c:v>
                </c:pt>
                <c:pt idx="4122">
                  <c:v>319685948.74686098</c:v>
                </c:pt>
                <c:pt idx="4123">
                  <c:v>319713373.14438206</c:v>
                </c:pt>
                <c:pt idx="4124">
                  <c:v>319740787.10685605</c:v>
                </c:pt>
                <c:pt idx="4125">
                  <c:v>319768190.63979298</c:v>
                </c:pt>
                <c:pt idx="4126">
                  <c:v>319795583.74870402</c:v>
                </c:pt>
                <c:pt idx="4127">
                  <c:v>319822966.43910295</c:v>
                </c:pt>
                <c:pt idx="4128">
                  <c:v>319850338.71650499</c:v>
                </c:pt>
                <c:pt idx="4129">
                  <c:v>319877700.586429</c:v>
                </c:pt>
                <c:pt idx="4130">
                  <c:v>319905052.05439305</c:v>
                </c:pt>
                <c:pt idx="4131">
                  <c:v>319932393.12592101</c:v>
                </c:pt>
                <c:pt idx="4132">
                  <c:v>319959723.80653602</c:v>
                </c:pt>
                <c:pt idx="4133">
                  <c:v>319987044.10176498</c:v>
                </c:pt>
                <c:pt idx="4134">
                  <c:v>320014354.01713598</c:v>
                </c:pt>
                <c:pt idx="4135">
                  <c:v>320041653.55817902</c:v>
                </c:pt>
                <c:pt idx="4136">
                  <c:v>320068942.73042703</c:v>
                </c:pt>
                <c:pt idx="4137">
                  <c:v>320096221.53941602</c:v>
                </c:pt>
                <c:pt idx="4138">
                  <c:v>320123489.99068195</c:v>
                </c:pt>
                <c:pt idx="4139">
                  <c:v>320150748.089764</c:v>
                </c:pt>
                <c:pt idx="4140">
                  <c:v>320177995.84220296</c:v>
                </c:pt>
                <c:pt idx="4141">
                  <c:v>320205233.25354397</c:v>
                </c:pt>
                <c:pt idx="4142">
                  <c:v>320232460.32933092</c:v>
                </c:pt>
                <c:pt idx="4143">
                  <c:v>320259677.075113</c:v>
                </c:pt>
                <c:pt idx="4144">
                  <c:v>320286883.49643886</c:v>
                </c:pt>
                <c:pt idx="4145">
                  <c:v>320314079.59886205</c:v>
                </c:pt>
                <c:pt idx="4146">
                  <c:v>320341265.38793695</c:v>
                </c:pt>
                <c:pt idx="4147">
                  <c:v>320368440.86921901</c:v>
                </c:pt>
                <c:pt idx="4148">
                  <c:v>320395606.04826802</c:v>
                </c:pt>
                <c:pt idx="4149">
                  <c:v>320422760.93064493</c:v>
                </c:pt>
                <c:pt idx="4150">
                  <c:v>320449905.52191395</c:v>
                </c:pt>
                <c:pt idx="4151">
                  <c:v>320477039.82763892</c:v>
                </c:pt>
                <c:pt idx="4152">
                  <c:v>320504163.85338801</c:v>
                </c:pt>
                <c:pt idx="4153">
                  <c:v>320531277.60473198</c:v>
                </c:pt>
                <c:pt idx="4154">
                  <c:v>320558381.08724296</c:v>
                </c:pt>
                <c:pt idx="4155">
                  <c:v>320585474.30649501</c:v>
                </c:pt>
                <c:pt idx="4156">
                  <c:v>320612557.26806605</c:v>
                </c:pt>
                <c:pt idx="4157">
                  <c:v>320639629.97753298</c:v>
                </c:pt>
                <c:pt idx="4158">
                  <c:v>320666692.44047892</c:v>
                </c:pt>
                <c:pt idx="4159">
                  <c:v>320693744.66248697</c:v>
                </c:pt>
                <c:pt idx="4160">
                  <c:v>320720786.64914304</c:v>
                </c:pt>
                <c:pt idx="4161">
                  <c:v>320747818.40603495</c:v>
                </c:pt>
                <c:pt idx="4162">
                  <c:v>320774839.93875295</c:v>
                </c:pt>
                <c:pt idx="4163">
                  <c:v>320801851.252891</c:v>
                </c:pt>
                <c:pt idx="4164">
                  <c:v>320828852.35404402</c:v>
                </c:pt>
                <c:pt idx="4165">
                  <c:v>320855843.24780798</c:v>
                </c:pt>
                <c:pt idx="4166">
                  <c:v>320882823.93978292</c:v>
                </c:pt>
                <c:pt idx="4167">
                  <c:v>320909794.43557203</c:v>
                </c:pt>
                <c:pt idx="4168">
                  <c:v>320936754.74077892</c:v>
                </c:pt>
                <c:pt idx="4169">
                  <c:v>320963704.86101109</c:v>
                </c:pt>
                <c:pt idx="4170">
                  <c:v>320990644.80187601</c:v>
                </c:pt>
                <c:pt idx="4171">
                  <c:v>321017574.568986</c:v>
                </c:pt>
                <c:pt idx="4172">
                  <c:v>321044494.16795498</c:v>
                </c:pt>
                <c:pt idx="4173">
                  <c:v>321071403.60439909</c:v>
                </c:pt>
                <c:pt idx="4174">
                  <c:v>321098302.88393694</c:v>
                </c:pt>
                <c:pt idx="4175">
                  <c:v>321125192.01218796</c:v>
                </c:pt>
                <c:pt idx="4176">
                  <c:v>321152070.9947769</c:v>
                </c:pt>
                <c:pt idx="4177">
                  <c:v>321178939.83732802</c:v>
                </c:pt>
                <c:pt idx="4178">
                  <c:v>321205798.54547101</c:v>
                </c:pt>
                <c:pt idx="4179">
                  <c:v>321232647.12483501</c:v>
                </c:pt>
                <c:pt idx="4180">
                  <c:v>321259485.58105391</c:v>
                </c:pt>
                <c:pt idx="4181">
                  <c:v>321286313.919761</c:v>
                </c:pt>
                <c:pt idx="4182">
                  <c:v>321313132.14659607</c:v>
                </c:pt>
                <c:pt idx="4183">
                  <c:v>321339940.26719809</c:v>
                </c:pt>
                <c:pt idx="4184">
                  <c:v>321366738.28720891</c:v>
                </c:pt>
                <c:pt idx="4185">
                  <c:v>321393526.21227497</c:v>
                </c:pt>
                <c:pt idx="4186">
                  <c:v>321420304.04804206</c:v>
                </c:pt>
                <c:pt idx="4187">
                  <c:v>321447071.80016208</c:v>
                </c:pt>
                <c:pt idx="4188">
                  <c:v>321473829.47428393</c:v>
                </c:pt>
                <c:pt idx="4189">
                  <c:v>321500577.07606602</c:v>
                </c:pt>
                <c:pt idx="4190">
                  <c:v>321527314.61116207</c:v>
                </c:pt>
                <c:pt idx="4191">
                  <c:v>321554042.08523494</c:v>
                </c:pt>
                <c:pt idx="4192">
                  <c:v>321580759.50394392</c:v>
                </c:pt>
                <c:pt idx="4193">
                  <c:v>321607466.87295592</c:v>
                </c:pt>
                <c:pt idx="4194">
                  <c:v>321634164.197936</c:v>
                </c:pt>
                <c:pt idx="4195">
                  <c:v>321660851.48455501</c:v>
                </c:pt>
                <c:pt idx="4196">
                  <c:v>321687528.73848403</c:v>
                </c:pt>
                <c:pt idx="4197">
                  <c:v>321714195.96539903</c:v>
                </c:pt>
                <c:pt idx="4198">
                  <c:v>321740853.17097592</c:v>
                </c:pt>
                <c:pt idx="4199">
                  <c:v>321767500.36089498</c:v>
                </c:pt>
                <c:pt idx="4200">
                  <c:v>321794137.540838</c:v>
                </c:pt>
                <c:pt idx="4201">
                  <c:v>321820764.71648896</c:v>
                </c:pt>
                <c:pt idx="4202">
                  <c:v>321847381.89353597</c:v>
                </c:pt>
                <c:pt idx="4203">
                  <c:v>321873989.07766902</c:v>
                </c:pt>
                <c:pt idx="4204">
                  <c:v>321900586.27458</c:v>
                </c:pt>
                <c:pt idx="4205">
                  <c:v>321927173.48996294</c:v>
                </c:pt>
                <c:pt idx="4206">
                  <c:v>321953750.72951609</c:v>
                </c:pt>
                <c:pt idx="4207">
                  <c:v>321980317.99893886</c:v>
                </c:pt>
                <c:pt idx="4208">
                  <c:v>322006875.30393499</c:v>
                </c:pt>
                <c:pt idx="4209">
                  <c:v>322033422.65020901</c:v>
                </c:pt>
                <c:pt idx="4210">
                  <c:v>322059960.0434671</c:v>
                </c:pt>
                <c:pt idx="4211">
                  <c:v>322086487.48942202</c:v>
                </c:pt>
                <c:pt idx="4212">
                  <c:v>322113004.99378496</c:v>
                </c:pt>
                <c:pt idx="4213">
                  <c:v>322139512.56227195</c:v>
                </c:pt>
                <c:pt idx="4214">
                  <c:v>322166010.20060092</c:v>
                </c:pt>
                <c:pt idx="4215">
                  <c:v>322192497.91449296</c:v>
                </c:pt>
                <c:pt idx="4216">
                  <c:v>322218975.70967096</c:v>
                </c:pt>
                <c:pt idx="4217">
                  <c:v>322245443.59186202</c:v>
                </c:pt>
                <c:pt idx="4218">
                  <c:v>322271901.56679296</c:v>
                </c:pt>
                <c:pt idx="4219">
                  <c:v>322298349.64019614</c:v>
                </c:pt>
                <c:pt idx="4220">
                  <c:v>322324787.81780505</c:v>
                </c:pt>
                <c:pt idx="4221">
                  <c:v>322351216.10535705</c:v>
                </c:pt>
                <c:pt idx="4222">
                  <c:v>322377634.50858998</c:v>
                </c:pt>
                <c:pt idx="4223">
                  <c:v>322404043.03324699</c:v>
                </c:pt>
                <c:pt idx="4224">
                  <c:v>322430441.68507296</c:v>
                </c:pt>
                <c:pt idx="4225">
                  <c:v>322456830.46981305</c:v>
                </c:pt>
                <c:pt idx="4226">
                  <c:v>322483209.39321899</c:v>
                </c:pt>
                <c:pt idx="4227">
                  <c:v>322509578.46104294</c:v>
                </c:pt>
                <c:pt idx="4228">
                  <c:v>322535937.67904001</c:v>
                </c:pt>
                <c:pt idx="4229">
                  <c:v>322562287.05296892</c:v>
                </c:pt>
                <c:pt idx="4230">
                  <c:v>322588626.58858901</c:v>
                </c:pt>
                <c:pt idx="4231">
                  <c:v>322614956.29166496</c:v>
                </c:pt>
                <c:pt idx="4232">
                  <c:v>322641276.16796309</c:v>
                </c:pt>
                <c:pt idx="4233">
                  <c:v>322667586.22325099</c:v>
                </c:pt>
                <c:pt idx="4234">
                  <c:v>322693886.463301</c:v>
                </c:pt>
                <c:pt idx="4235">
                  <c:v>322720176.893888</c:v>
                </c:pt>
                <c:pt idx="4236">
                  <c:v>322746457.52078903</c:v>
                </c:pt>
                <c:pt idx="4237">
                  <c:v>322772728.349783</c:v>
                </c:pt>
                <c:pt idx="4238">
                  <c:v>322798989.38665295</c:v>
                </c:pt>
                <c:pt idx="4239">
                  <c:v>322825240.63718605</c:v>
                </c:pt>
                <c:pt idx="4240">
                  <c:v>322851482.10716808</c:v>
                </c:pt>
                <c:pt idx="4241">
                  <c:v>322877713.80239099</c:v>
                </c:pt>
                <c:pt idx="4242">
                  <c:v>322903935.72864795</c:v>
                </c:pt>
                <c:pt idx="4243">
                  <c:v>322930147.89173692</c:v>
                </c:pt>
                <c:pt idx="4244">
                  <c:v>322956350.29745609</c:v>
                </c:pt>
                <c:pt idx="4245">
                  <c:v>322982542.95160794</c:v>
                </c:pt>
                <c:pt idx="4246">
                  <c:v>323008725.85999697</c:v>
                </c:pt>
                <c:pt idx="4247">
                  <c:v>323034899.02843297</c:v>
                </c:pt>
                <c:pt idx="4248">
                  <c:v>323061062.46272391</c:v>
                </c:pt>
                <c:pt idx="4249">
                  <c:v>323087216.16868502</c:v>
                </c:pt>
                <c:pt idx="4250">
                  <c:v>323113360.15213102</c:v>
                </c:pt>
                <c:pt idx="4251">
                  <c:v>323139494.41888303</c:v>
                </c:pt>
                <c:pt idx="4252">
                  <c:v>323165618.97476202</c:v>
                </c:pt>
                <c:pt idx="4253">
                  <c:v>323191733.82559305</c:v>
                </c:pt>
                <c:pt idx="4254">
                  <c:v>323217838.97720295</c:v>
                </c:pt>
                <c:pt idx="4255">
                  <c:v>323243934.43542391</c:v>
                </c:pt>
                <c:pt idx="4256">
                  <c:v>323270020.20608795</c:v>
                </c:pt>
                <c:pt idx="4257">
                  <c:v>323296096.29503196</c:v>
                </c:pt>
                <c:pt idx="4258">
                  <c:v>323322162.70809609</c:v>
                </c:pt>
                <c:pt idx="4259">
                  <c:v>323348219.45112097</c:v>
                </c:pt>
                <c:pt idx="4260">
                  <c:v>323374266.52995294</c:v>
                </c:pt>
                <c:pt idx="4261">
                  <c:v>323400303.95043999</c:v>
                </c:pt>
                <c:pt idx="4262">
                  <c:v>323426331.718431</c:v>
                </c:pt>
                <c:pt idx="4263">
                  <c:v>323452349.839782</c:v>
                </c:pt>
                <c:pt idx="4264">
                  <c:v>323478358.32034892</c:v>
                </c:pt>
                <c:pt idx="4265">
                  <c:v>323504357.16599202</c:v>
                </c:pt>
                <c:pt idx="4266">
                  <c:v>323530346.38257295</c:v>
                </c:pt>
                <c:pt idx="4267">
                  <c:v>323556325.97595793</c:v>
                </c:pt>
                <c:pt idx="4268">
                  <c:v>323582295.95201492</c:v>
                </c:pt>
                <c:pt idx="4269">
                  <c:v>323608256.316616</c:v>
                </c:pt>
                <c:pt idx="4270">
                  <c:v>323634207.07563496</c:v>
                </c:pt>
                <c:pt idx="4271">
                  <c:v>323660148.23495096</c:v>
                </c:pt>
                <c:pt idx="4272">
                  <c:v>323686079.80044198</c:v>
                </c:pt>
                <c:pt idx="4273">
                  <c:v>323712001.77799392</c:v>
                </c:pt>
                <c:pt idx="4274">
                  <c:v>323737914.17349106</c:v>
                </c:pt>
                <c:pt idx="4275">
                  <c:v>323763816.99282396</c:v>
                </c:pt>
                <c:pt idx="4276">
                  <c:v>323789710.24188501</c:v>
                </c:pt>
                <c:pt idx="4277">
                  <c:v>323815593.92656893</c:v>
                </c:pt>
                <c:pt idx="4278">
                  <c:v>323841468.05277592</c:v>
                </c:pt>
                <c:pt idx="4279">
                  <c:v>323867332.62640601</c:v>
                </c:pt>
                <c:pt idx="4280">
                  <c:v>323893187.65336311</c:v>
                </c:pt>
                <c:pt idx="4281">
                  <c:v>323919033.139557</c:v>
                </c:pt>
                <c:pt idx="4282">
                  <c:v>323944869.09089601</c:v>
                </c:pt>
                <c:pt idx="4283">
                  <c:v>323970695.51329601</c:v>
                </c:pt>
                <c:pt idx="4284">
                  <c:v>323996512.41267186</c:v>
                </c:pt>
                <c:pt idx="4285">
                  <c:v>324022319.79494393</c:v>
                </c:pt>
                <c:pt idx="4286">
                  <c:v>324048117.66603696</c:v>
                </c:pt>
                <c:pt idx="4287">
                  <c:v>324073906.03187394</c:v>
                </c:pt>
                <c:pt idx="4288">
                  <c:v>324099684.898386</c:v>
                </c:pt>
                <c:pt idx="4289">
                  <c:v>324125454.271505</c:v>
                </c:pt>
                <c:pt idx="4290">
                  <c:v>324151214.15716612</c:v>
                </c:pt>
                <c:pt idx="4291">
                  <c:v>324176964.56130695</c:v>
                </c:pt>
                <c:pt idx="4292">
                  <c:v>324202705.48987103</c:v>
                </c:pt>
                <c:pt idx="4293">
                  <c:v>324228436.94880098</c:v>
                </c:pt>
                <c:pt idx="4294">
                  <c:v>324254158.94404501</c:v>
                </c:pt>
                <c:pt idx="4295">
                  <c:v>324279871.48155499</c:v>
                </c:pt>
                <c:pt idx="4296">
                  <c:v>324305574.56728399</c:v>
                </c:pt>
                <c:pt idx="4297">
                  <c:v>324331268.20718998</c:v>
                </c:pt>
                <c:pt idx="4298">
                  <c:v>324356952.40723294</c:v>
                </c:pt>
                <c:pt idx="4299">
                  <c:v>324382627.17337698</c:v>
                </c:pt>
                <c:pt idx="4300">
                  <c:v>324408292.51158696</c:v>
                </c:pt>
                <c:pt idx="4301">
                  <c:v>324433948.42783499</c:v>
                </c:pt>
                <c:pt idx="4302">
                  <c:v>324459594.92809403</c:v>
                </c:pt>
                <c:pt idx="4303">
                  <c:v>324485232.01833892</c:v>
                </c:pt>
                <c:pt idx="4304">
                  <c:v>324510859.70455009</c:v>
                </c:pt>
                <c:pt idx="4305">
                  <c:v>324536477.99270993</c:v>
                </c:pt>
                <c:pt idx="4306">
                  <c:v>324562086.88880402</c:v>
                </c:pt>
                <c:pt idx="4307">
                  <c:v>324587686.39882302</c:v>
                </c:pt>
                <c:pt idx="4308">
                  <c:v>324613276.52875698</c:v>
                </c:pt>
                <c:pt idx="4309">
                  <c:v>324638857.28460395</c:v>
                </c:pt>
                <c:pt idx="4310">
                  <c:v>324664428.67236102</c:v>
                </c:pt>
                <c:pt idx="4311">
                  <c:v>324689990.69803101</c:v>
                </c:pt>
                <c:pt idx="4312">
                  <c:v>324715543.36761898</c:v>
                </c:pt>
                <c:pt idx="4313">
                  <c:v>324741086.68713301</c:v>
                </c:pt>
                <c:pt idx="4314">
                  <c:v>324766620.66258705</c:v>
                </c:pt>
                <c:pt idx="4315">
                  <c:v>324792145.29999393</c:v>
                </c:pt>
                <c:pt idx="4316">
                  <c:v>324817660.60537297</c:v>
                </c:pt>
                <c:pt idx="4317">
                  <c:v>324843166.584746</c:v>
                </c:pt>
                <c:pt idx="4318">
                  <c:v>324868663.244138</c:v>
                </c:pt>
                <c:pt idx="4319">
                  <c:v>324894150.58957791</c:v>
                </c:pt>
                <c:pt idx="4320">
                  <c:v>324919628.62709606</c:v>
                </c:pt>
                <c:pt idx="4321">
                  <c:v>324945097.362728</c:v>
                </c:pt>
                <c:pt idx="4322">
                  <c:v>324970556.802513</c:v>
                </c:pt>
                <c:pt idx="4323">
                  <c:v>324996006.95249099</c:v>
                </c:pt>
                <c:pt idx="4324">
                  <c:v>325021447.81870902</c:v>
                </c:pt>
                <c:pt idx="4325">
                  <c:v>325046879.40721297</c:v>
                </c:pt>
                <c:pt idx="4326">
                  <c:v>325072301.72405696</c:v>
                </c:pt>
                <c:pt idx="4327">
                  <c:v>325097714.77529395</c:v>
                </c:pt>
                <c:pt idx="4328">
                  <c:v>325123118.56698394</c:v>
                </c:pt>
                <c:pt idx="4329">
                  <c:v>325148513.105187</c:v>
                </c:pt>
                <c:pt idx="4330">
                  <c:v>325173898.39596999</c:v>
                </c:pt>
                <c:pt idx="4331">
                  <c:v>325199274.44540101</c:v>
                </c:pt>
                <c:pt idx="4332">
                  <c:v>325224641.25955206</c:v>
                </c:pt>
                <c:pt idx="4333">
                  <c:v>325249998.84449798</c:v>
                </c:pt>
                <c:pt idx="4334">
                  <c:v>325275347.20631695</c:v>
                </c:pt>
                <c:pt idx="4335">
                  <c:v>325300686.35109305</c:v>
                </c:pt>
                <c:pt idx="4336">
                  <c:v>325326016.28491092</c:v>
                </c:pt>
                <c:pt idx="4337">
                  <c:v>325351337.01385897</c:v>
                </c:pt>
                <c:pt idx="4338">
                  <c:v>325376648.54403102</c:v>
                </c:pt>
                <c:pt idx="4339">
                  <c:v>325401950.88152206</c:v>
                </c:pt>
                <c:pt idx="4340">
                  <c:v>325427244.03243196</c:v>
                </c:pt>
                <c:pt idx="4341">
                  <c:v>325452528.00286305</c:v>
                </c:pt>
                <c:pt idx="4342">
                  <c:v>325477802.798922</c:v>
                </c:pt>
                <c:pt idx="4343">
                  <c:v>325503068.42671794</c:v>
                </c:pt>
                <c:pt idx="4344">
                  <c:v>325528324.89236599</c:v>
                </c:pt>
                <c:pt idx="4345">
                  <c:v>325553572.20198095</c:v>
                </c:pt>
                <c:pt idx="4346">
                  <c:v>325578810.36168396</c:v>
                </c:pt>
                <c:pt idx="4347">
                  <c:v>325604039.37759906</c:v>
                </c:pt>
                <c:pt idx="4348">
                  <c:v>325629259.255853</c:v>
                </c:pt>
                <c:pt idx="4349">
                  <c:v>325654470.00257695</c:v>
                </c:pt>
                <c:pt idx="4350">
                  <c:v>325679671.623905</c:v>
                </c:pt>
                <c:pt idx="4351">
                  <c:v>325704864.12597603</c:v>
                </c:pt>
                <c:pt idx="4352">
                  <c:v>325730047.51492995</c:v>
                </c:pt>
                <c:pt idx="4353">
                  <c:v>325755221.79691195</c:v>
                </c:pt>
                <c:pt idx="4354">
                  <c:v>325780386.97807199</c:v>
                </c:pt>
                <c:pt idx="4355">
                  <c:v>325805543.06456006</c:v>
                </c:pt>
                <c:pt idx="4356">
                  <c:v>325830690.06253392</c:v>
                </c:pt>
                <c:pt idx="4357">
                  <c:v>325855827.97815198</c:v>
                </c:pt>
                <c:pt idx="4358">
                  <c:v>325880956.81757605</c:v>
                </c:pt>
                <c:pt idx="4359">
                  <c:v>325906076.58697391</c:v>
                </c:pt>
                <c:pt idx="4360">
                  <c:v>325931187.29251492</c:v>
                </c:pt>
                <c:pt idx="4361">
                  <c:v>325956288.94037396</c:v>
                </c:pt>
                <c:pt idx="4362">
                  <c:v>325981381.536726</c:v>
                </c:pt>
                <c:pt idx="4363">
                  <c:v>326006465.08775401</c:v>
                </c:pt>
                <c:pt idx="4364">
                  <c:v>326031539.59964103</c:v>
                </c:pt>
                <c:pt idx="4365">
                  <c:v>326056605.07857609</c:v>
                </c:pt>
                <c:pt idx="4366">
                  <c:v>326081661.53075099</c:v>
                </c:pt>
                <c:pt idx="4367">
                  <c:v>326106708.96236092</c:v>
                </c:pt>
                <c:pt idx="4368">
                  <c:v>326131747.37960392</c:v>
                </c:pt>
                <c:pt idx="4369">
                  <c:v>326156776.78868496</c:v>
                </c:pt>
                <c:pt idx="4370">
                  <c:v>326181797.19580901</c:v>
                </c:pt>
                <c:pt idx="4371">
                  <c:v>326206808.60718703</c:v>
                </c:pt>
                <c:pt idx="4372">
                  <c:v>326231811.02903092</c:v>
                </c:pt>
                <c:pt idx="4373">
                  <c:v>326256804.46756107</c:v>
                </c:pt>
                <c:pt idx="4374">
                  <c:v>326281788.92899692</c:v>
                </c:pt>
                <c:pt idx="4375">
                  <c:v>326306764.419563</c:v>
                </c:pt>
                <c:pt idx="4376">
                  <c:v>326331730.94549</c:v>
                </c:pt>
                <c:pt idx="4377">
                  <c:v>326356688.513008</c:v>
                </c:pt>
                <c:pt idx="4378">
                  <c:v>326381637.12835401</c:v>
                </c:pt>
                <c:pt idx="4379">
                  <c:v>326406576.797768</c:v>
                </c:pt>
                <c:pt idx="4380">
                  <c:v>326431507.52749401</c:v>
                </c:pt>
                <c:pt idx="4381">
                  <c:v>326456429.32377899</c:v>
                </c:pt>
                <c:pt idx="4382">
                  <c:v>326481342.19287395</c:v>
                </c:pt>
                <c:pt idx="4383">
                  <c:v>326506246.14103401</c:v>
                </c:pt>
                <c:pt idx="4384">
                  <c:v>326531141.17451805</c:v>
                </c:pt>
                <c:pt idx="4385">
                  <c:v>326556027.29958797</c:v>
                </c:pt>
                <c:pt idx="4386">
                  <c:v>326580904.52250999</c:v>
                </c:pt>
                <c:pt idx="4387">
                  <c:v>326605772.84955508</c:v>
                </c:pt>
                <c:pt idx="4388">
                  <c:v>326630632.28699595</c:v>
                </c:pt>
                <c:pt idx="4389">
                  <c:v>326655482.84111208</c:v>
                </c:pt>
                <c:pt idx="4390">
                  <c:v>326680324.51818305</c:v>
                </c:pt>
                <c:pt idx="4391">
                  <c:v>326705157.32449502</c:v>
                </c:pt>
                <c:pt idx="4392">
                  <c:v>326729981.26633793</c:v>
                </c:pt>
                <c:pt idx="4393">
                  <c:v>326754796.350003</c:v>
                </c:pt>
                <c:pt idx="4394">
                  <c:v>326779602.58178896</c:v>
                </c:pt>
                <c:pt idx="4395">
                  <c:v>326804399.96799695</c:v>
                </c:pt>
                <c:pt idx="4396">
                  <c:v>326829188.514929</c:v>
                </c:pt>
                <c:pt idx="4397">
                  <c:v>326853968.22889602</c:v>
                </c:pt>
                <c:pt idx="4398">
                  <c:v>326878739.11620992</c:v>
                </c:pt>
                <c:pt idx="4399">
                  <c:v>326903501.18318701</c:v>
                </c:pt>
                <c:pt idx="4400">
                  <c:v>326928254.43614596</c:v>
                </c:pt>
                <c:pt idx="4401">
                  <c:v>326952998.881414</c:v>
                </c:pt>
                <c:pt idx="4402">
                  <c:v>326977734.525316</c:v>
                </c:pt>
                <c:pt idx="4403">
                  <c:v>327002461.37418598</c:v>
                </c:pt>
                <c:pt idx="4404">
                  <c:v>327027179.43435895</c:v>
                </c:pt>
                <c:pt idx="4405">
                  <c:v>327051888.71217597</c:v>
                </c:pt>
                <c:pt idx="4406">
                  <c:v>327076589.21397895</c:v>
                </c:pt>
                <c:pt idx="4407">
                  <c:v>327101280.946118</c:v>
                </c:pt>
                <c:pt idx="4408">
                  <c:v>327125963.91494203</c:v>
                </c:pt>
                <c:pt idx="4409">
                  <c:v>327150638.126809</c:v>
                </c:pt>
                <c:pt idx="4410">
                  <c:v>327175303.58807796</c:v>
                </c:pt>
                <c:pt idx="4411">
                  <c:v>327199960.30511302</c:v>
                </c:pt>
                <c:pt idx="4412">
                  <c:v>327224608.28427994</c:v>
                </c:pt>
                <c:pt idx="4413">
                  <c:v>327249247.53195292</c:v>
                </c:pt>
                <c:pt idx="4414">
                  <c:v>327273878.05450606</c:v>
                </c:pt>
                <c:pt idx="4415">
                  <c:v>327298499.85832006</c:v>
                </c:pt>
                <c:pt idx="4416">
                  <c:v>327323112.94977796</c:v>
                </c:pt>
                <c:pt idx="4417">
                  <c:v>327347717.33526796</c:v>
                </c:pt>
                <c:pt idx="4418">
                  <c:v>327372313.021182</c:v>
                </c:pt>
                <c:pt idx="4419">
                  <c:v>327396900.013915</c:v>
                </c:pt>
                <c:pt idx="4420">
                  <c:v>327421478.31986809</c:v>
                </c:pt>
                <c:pt idx="4421">
                  <c:v>327446047.94544399</c:v>
                </c:pt>
                <c:pt idx="4422">
                  <c:v>327470608.897053</c:v>
                </c:pt>
                <c:pt idx="4423">
                  <c:v>327495161.18110502</c:v>
                </c:pt>
                <c:pt idx="4424">
                  <c:v>327519704.80401701</c:v>
                </c:pt>
                <c:pt idx="4425">
                  <c:v>327544239.77220994</c:v>
                </c:pt>
                <c:pt idx="4426">
                  <c:v>327568766.09210795</c:v>
                </c:pt>
                <c:pt idx="4427">
                  <c:v>327593283.77013892</c:v>
                </c:pt>
                <c:pt idx="4428">
                  <c:v>327617792.81273699</c:v>
                </c:pt>
                <c:pt idx="4429">
                  <c:v>327642293.22633797</c:v>
                </c:pt>
                <c:pt idx="4430">
                  <c:v>327666785.01738399</c:v>
                </c:pt>
                <c:pt idx="4431">
                  <c:v>327691268.19231796</c:v>
                </c:pt>
                <c:pt idx="4432">
                  <c:v>327715742.75759208</c:v>
                </c:pt>
                <c:pt idx="4433">
                  <c:v>327740208.71965694</c:v>
                </c:pt>
                <c:pt idx="4434">
                  <c:v>327764666.08497196</c:v>
                </c:pt>
                <c:pt idx="4435">
                  <c:v>327789114.859999</c:v>
                </c:pt>
                <c:pt idx="4436">
                  <c:v>327813555.05120403</c:v>
                </c:pt>
                <c:pt idx="4437">
                  <c:v>327837986.66505605</c:v>
                </c:pt>
                <c:pt idx="4438">
                  <c:v>327862409.708031</c:v>
                </c:pt>
                <c:pt idx="4439">
                  <c:v>327886824.18660599</c:v>
                </c:pt>
                <c:pt idx="4440">
                  <c:v>327911230.10726506</c:v>
                </c:pt>
                <c:pt idx="4441">
                  <c:v>327935627.47649592</c:v>
                </c:pt>
                <c:pt idx="4442">
                  <c:v>327960016.30078799</c:v>
                </c:pt>
                <c:pt idx="4443">
                  <c:v>327984396.58663785</c:v>
                </c:pt>
                <c:pt idx="4444">
                  <c:v>328008768.34054506</c:v>
                </c:pt>
                <c:pt idx="4445">
                  <c:v>328033131.56901509</c:v>
                </c:pt>
                <c:pt idx="4446">
                  <c:v>328057486.27855402</c:v>
                </c:pt>
                <c:pt idx="4447">
                  <c:v>328081832.47567594</c:v>
                </c:pt>
                <c:pt idx="4448">
                  <c:v>328106170.166897</c:v>
                </c:pt>
                <c:pt idx="4449">
                  <c:v>328130499.35873997</c:v>
                </c:pt>
                <c:pt idx="4450">
                  <c:v>328154820.05772805</c:v>
                </c:pt>
                <c:pt idx="4451">
                  <c:v>328179132.27039295</c:v>
                </c:pt>
                <c:pt idx="4452">
                  <c:v>328203436.00326902</c:v>
                </c:pt>
                <c:pt idx="4453">
                  <c:v>328227731.26289296</c:v>
                </c:pt>
                <c:pt idx="4454">
                  <c:v>328252018.05580902</c:v>
                </c:pt>
                <c:pt idx="4455">
                  <c:v>328276296.38856304</c:v>
                </c:pt>
                <c:pt idx="4456">
                  <c:v>328300566.267708</c:v>
                </c:pt>
                <c:pt idx="4457">
                  <c:v>328324827.69980001</c:v>
                </c:pt>
                <c:pt idx="4458">
                  <c:v>328349080.69139796</c:v>
                </c:pt>
                <c:pt idx="4459">
                  <c:v>328373325.24906701</c:v>
                </c:pt>
                <c:pt idx="4460">
                  <c:v>328397561.37937599</c:v>
                </c:pt>
                <c:pt idx="4461">
                  <c:v>328421789.08889902</c:v>
                </c:pt>
                <c:pt idx="4462">
                  <c:v>328446008.38421392</c:v>
                </c:pt>
                <c:pt idx="4463">
                  <c:v>328470219.27190197</c:v>
                </c:pt>
                <c:pt idx="4464">
                  <c:v>328494421.75855106</c:v>
                </c:pt>
                <c:pt idx="4465">
                  <c:v>328518615.85075098</c:v>
                </c:pt>
                <c:pt idx="4466">
                  <c:v>328542801.555098</c:v>
                </c:pt>
                <c:pt idx="4467">
                  <c:v>328566978.87819302</c:v>
                </c:pt>
                <c:pt idx="4468">
                  <c:v>328591147.82663894</c:v>
                </c:pt>
                <c:pt idx="4469">
                  <c:v>328615308.40704501</c:v>
                </c:pt>
                <c:pt idx="4470">
                  <c:v>328639460.62602502</c:v>
                </c:pt>
                <c:pt idx="4471">
                  <c:v>328663604.49019599</c:v>
                </c:pt>
                <c:pt idx="4472">
                  <c:v>328687740.00618201</c:v>
                </c:pt>
                <c:pt idx="4473">
                  <c:v>328711867.18060791</c:v>
                </c:pt>
                <c:pt idx="4474">
                  <c:v>328735986.02010697</c:v>
                </c:pt>
                <c:pt idx="4475">
                  <c:v>328760096.53131294</c:v>
                </c:pt>
                <c:pt idx="4476">
                  <c:v>328784198.72086799</c:v>
                </c:pt>
                <c:pt idx="4477">
                  <c:v>328808292.59541601</c:v>
                </c:pt>
                <c:pt idx="4478">
                  <c:v>328832378.16160703</c:v>
                </c:pt>
                <c:pt idx="4479">
                  <c:v>328856455.42609495</c:v>
                </c:pt>
                <c:pt idx="4480">
                  <c:v>328880524.39553791</c:v>
                </c:pt>
                <c:pt idx="4481">
                  <c:v>328904585.07659996</c:v>
                </c:pt>
                <c:pt idx="4482">
                  <c:v>328928637.47594786</c:v>
                </c:pt>
                <c:pt idx="4483">
                  <c:v>328952681.600254</c:v>
                </c:pt>
                <c:pt idx="4484">
                  <c:v>328976717.456195</c:v>
                </c:pt>
                <c:pt idx="4485">
                  <c:v>329000745.05045402</c:v>
                </c:pt>
                <c:pt idx="4486">
                  <c:v>329024764.38971502</c:v>
                </c:pt>
                <c:pt idx="4487">
                  <c:v>329048775.48066992</c:v>
                </c:pt>
                <c:pt idx="4488">
                  <c:v>329072778.33001399</c:v>
                </c:pt>
                <c:pt idx="4489">
                  <c:v>329096772.94444698</c:v>
                </c:pt>
                <c:pt idx="4490">
                  <c:v>329120759.33067393</c:v>
                </c:pt>
                <c:pt idx="4491">
                  <c:v>329144737.49540299</c:v>
                </c:pt>
                <c:pt idx="4492">
                  <c:v>329168707.44534999</c:v>
                </c:pt>
                <c:pt idx="4493">
                  <c:v>329192669.187231</c:v>
                </c:pt>
                <c:pt idx="4494">
                  <c:v>329216622.72777092</c:v>
                </c:pt>
                <c:pt idx="4495">
                  <c:v>329240568.07369792</c:v>
                </c:pt>
                <c:pt idx="4496">
                  <c:v>329264505.23174393</c:v>
                </c:pt>
                <c:pt idx="4497">
                  <c:v>329288434.20864695</c:v>
                </c:pt>
                <c:pt idx="4498">
                  <c:v>329312355.01114899</c:v>
                </c:pt>
                <c:pt idx="4499">
                  <c:v>329336267.64599597</c:v>
                </c:pt>
                <c:pt idx="4500">
                  <c:v>329360172.11993992</c:v>
                </c:pt>
                <c:pt idx="4501">
                  <c:v>329384068.43973786</c:v>
                </c:pt>
                <c:pt idx="4502">
                  <c:v>329407956.61215001</c:v>
                </c:pt>
                <c:pt idx="4503">
                  <c:v>329431836.64394301</c:v>
                </c:pt>
                <c:pt idx="4504">
                  <c:v>329455708.54188597</c:v>
                </c:pt>
                <c:pt idx="4505">
                  <c:v>329479572.31275499</c:v>
                </c:pt>
                <c:pt idx="4506">
                  <c:v>329503427.96332997</c:v>
                </c:pt>
                <c:pt idx="4507">
                  <c:v>329527275.50039703</c:v>
                </c:pt>
                <c:pt idx="4508">
                  <c:v>329551114.93074393</c:v>
                </c:pt>
                <c:pt idx="4509">
                  <c:v>329574946.26116705</c:v>
                </c:pt>
                <c:pt idx="4510">
                  <c:v>329598769.498465</c:v>
                </c:pt>
                <c:pt idx="4511">
                  <c:v>329622584.64944106</c:v>
                </c:pt>
                <c:pt idx="4512">
                  <c:v>329646391.72090596</c:v>
                </c:pt>
                <c:pt idx="4513">
                  <c:v>329670190.71967196</c:v>
                </c:pt>
                <c:pt idx="4514">
                  <c:v>329693981.65255898</c:v>
                </c:pt>
                <c:pt idx="4515">
                  <c:v>329717764.52638996</c:v>
                </c:pt>
                <c:pt idx="4516">
                  <c:v>329741539.34799302</c:v>
                </c:pt>
                <c:pt idx="4517">
                  <c:v>329765306.12420303</c:v>
                </c:pt>
                <c:pt idx="4518">
                  <c:v>329789064.861857</c:v>
                </c:pt>
                <c:pt idx="4519">
                  <c:v>329812815.56779701</c:v>
                </c:pt>
                <c:pt idx="4520">
                  <c:v>329836558.24887401</c:v>
                </c:pt>
                <c:pt idx="4521">
                  <c:v>329860292.91193891</c:v>
                </c:pt>
                <c:pt idx="4522">
                  <c:v>329884019.56385005</c:v>
                </c:pt>
                <c:pt idx="4523">
                  <c:v>329907738.21146995</c:v>
                </c:pt>
                <c:pt idx="4524">
                  <c:v>329931448.86166698</c:v>
                </c:pt>
                <c:pt idx="4525">
                  <c:v>329955151.52131295</c:v>
                </c:pt>
                <c:pt idx="4526">
                  <c:v>329978846.19728696</c:v>
                </c:pt>
                <c:pt idx="4527">
                  <c:v>330002532.89647096</c:v>
                </c:pt>
                <c:pt idx="4528">
                  <c:v>330026211.62575305</c:v>
                </c:pt>
                <c:pt idx="4529">
                  <c:v>330049882.39202499</c:v>
                </c:pt>
                <c:pt idx="4530">
                  <c:v>330073545.20218492</c:v>
                </c:pt>
                <c:pt idx="4531">
                  <c:v>330097200.06313598</c:v>
                </c:pt>
                <c:pt idx="4532">
                  <c:v>330120846.98178494</c:v>
                </c:pt>
                <c:pt idx="4533">
                  <c:v>330144485.96504599</c:v>
                </c:pt>
                <c:pt idx="4534">
                  <c:v>330168117.019835</c:v>
                </c:pt>
                <c:pt idx="4535">
                  <c:v>330191740.15307605</c:v>
                </c:pt>
                <c:pt idx="4536">
                  <c:v>330215355.37169695</c:v>
                </c:pt>
                <c:pt idx="4537">
                  <c:v>330238962.68263096</c:v>
                </c:pt>
                <c:pt idx="4538">
                  <c:v>330262562.09281492</c:v>
                </c:pt>
                <c:pt idx="4539">
                  <c:v>330286153.60919207</c:v>
                </c:pt>
                <c:pt idx="4540">
                  <c:v>330309737.23871201</c:v>
                </c:pt>
                <c:pt idx="4541">
                  <c:v>330333312.98832703</c:v>
                </c:pt>
                <c:pt idx="4542">
                  <c:v>330356880.864995</c:v>
                </c:pt>
                <c:pt idx="4543">
                  <c:v>330380440.87568092</c:v>
                </c:pt>
                <c:pt idx="4544">
                  <c:v>330403993.02735198</c:v>
                </c:pt>
                <c:pt idx="4545">
                  <c:v>330427537.32698292</c:v>
                </c:pt>
                <c:pt idx="4546">
                  <c:v>330451073.78155297</c:v>
                </c:pt>
                <c:pt idx="4547">
                  <c:v>330474602.39804602</c:v>
                </c:pt>
                <c:pt idx="4548">
                  <c:v>330498123.18344998</c:v>
                </c:pt>
                <c:pt idx="4549">
                  <c:v>330521636.14476115</c:v>
                </c:pt>
                <c:pt idx="4550">
                  <c:v>330545141.28897893</c:v>
                </c:pt>
                <c:pt idx="4551">
                  <c:v>330568638.62310702</c:v>
                </c:pt>
                <c:pt idx="4552">
                  <c:v>330592128.15415704</c:v>
                </c:pt>
                <c:pt idx="4553">
                  <c:v>330615609.88914305</c:v>
                </c:pt>
                <c:pt idx="4554">
                  <c:v>330639083.83508599</c:v>
                </c:pt>
                <c:pt idx="4555">
                  <c:v>330662549.99901092</c:v>
                </c:pt>
                <c:pt idx="4556">
                  <c:v>330686008.38795102</c:v>
                </c:pt>
                <c:pt idx="4557">
                  <c:v>330709459.00893992</c:v>
                </c:pt>
                <c:pt idx="4558">
                  <c:v>330732901.86902106</c:v>
                </c:pt>
                <c:pt idx="4559">
                  <c:v>330756336.97523993</c:v>
                </c:pt>
                <c:pt idx="4560">
                  <c:v>330779764.33464992</c:v>
                </c:pt>
                <c:pt idx="4561">
                  <c:v>330803183.95430696</c:v>
                </c:pt>
                <c:pt idx="4562">
                  <c:v>330826595.84127492</c:v>
                </c:pt>
                <c:pt idx="4563">
                  <c:v>330850000.002621</c:v>
                </c:pt>
                <c:pt idx="4564">
                  <c:v>330873396.44541901</c:v>
                </c:pt>
                <c:pt idx="4565">
                  <c:v>330896785.17674696</c:v>
                </c:pt>
                <c:pt idx="4566">
                  <c:v>330920166.20368999</c:v>
                </c:pt>
                <c:pt idx="4567">
                  <c:v>330943539.53333592</c:v>
                </c:pt>
                <c:pt idx="4568">
                  <c:v>330966905.17278099</c:v>
                </c:pt>
                <c:pt idx="4569">
                  <c:v>330990263.12912405</c:v>
                </c:pt>
                <c:pt idx="4570">
                  <c:v>331013613.40947199</c:v>
                </c:pt>
                <c:pt idx="4571">
                  <c:v>331036956.02093393</c:v>
                </c:pt>
                <c:pt idx="4572">
                  <c:v>331060290.970626</c:v>
                </c:pt>
                <c:pt idx="4573">
                  <c:v>331083618.26567203</c:v>
                </c:pt>
                <c:pt idx="4574">
                  <c:v>331106937.91319799</c:v>
                </c:pt>
                <c:pt idx="4575">
                  <c:v>331130249.92033494</c:v>
                </c:pt>
                <c:pt idx="4576">
                  <c:v>331153554.29422295</c:v>
                </c:pt>
                <c:pt idx="4577">
                  <c:v>331176851.04200399</c:v>
                </c:pt>
                <c:pt idx="4578">
                  <c:v>331200140.17082798</c:v>
                </c:pt>
                <c:pt idx="4579">
                  <c:v>331223421.68784904</c:v>
                </c:pt>
                <c:pt idx="4580">
                  <c:v>331246695.60022604</c:v>
                </c:pt>
                <c:pt idx="4581">
                  <c:v>331269961.91512501</c:v>
                </c:pt>
                <c:pt idx="4582">
                  <c:v>331293220.63971609</c:v>
                </c:pt>
                <c:pt idx="4583">
                  <c:v>331316471.78117692</c:v>
                </c:pt>
                <c:pt idx="4584">
                  <c:v>331339715.34668791</c:v>
                </c:pt>
                <c:pt idx="4585">
                  <c:v>331362951.34343702</c:v>
                </c:pt>
                <c:pt idx="4586">
                  <c:v>331386179.77861696</c:v>
                </c:pt>
                <c:pt idx="4587">
                  <c:v>331409400.65942711</c:v>
                </c:pt>
                <c:pt idx="4588">
                  <c:v>331432613.99306899</c:v>
                </c:pt>
                <c:pt idx="4589">
                  <c:v>331455819.78675503</c:v>
                </c:pt>
                <c:pt idx="4590">
                  <c:v>331479018.04769897</c:v>
                </c:pt>
                <c:pt idx="4591">
                  <c:v>331502208.78312105</c:v>
                </c:pt>
                <c:pt idx="4592">
                  <c:v>331525392.00024796</c:v>
                </c:pt>
                <c:pt idx="4593">
                  <c:v>331548567.706312</c:v>
                </c:pt>
                <c:pt idx="4594">
                  <c:v>331571735.90855098</c:v>
                </c:pt>
                <c:pt idx="4595">
                  <c:v>331594896.61420703</c:v>
                </c:pt>
                <c:pt idx="4596">
                  <c:v>331618049.83053005</c:v>
                </c:pt>
                <c:pt idx="4597">
                  <c:v>331641195.56477392</c:v>
                </c:pt>
                <c:pt idx="4598">
                  <c:v>331664333.82419902</c:v>
                </c:pt>
                <c:pt idx="4599">
                  <c:v>331687464.61606997</c:v>
                </c:pt>
                <c:pt idx="4600">
                  <c:v>331710587.94766009</c:v>
                </c:pt>
                <c:pt idx="4601">
                  <c:v>331733703.82624495</c:v>
                </c:pt>
                <c:pt idx="4602">
                  <c:v>331756812.25910801</c:v>
                </c:pt>
                <c:pt idx="4603">
                  <c:v>331779913.25353801</c:v>
                </c:pt>
                <c:pt idx="4604">
                  <c:v>331803006.81682909</c:v>
                </c:pt>
                <c:pt idx="4605">
                  <c:v>331826092.95628095</c:v>
                </c:pt>
                <c:pt idx="4606">
                  <c:v>331849171.67920005</c:v>
                </c:pt>
                <c:pt idx="4607">
                  <c:v>331872242.99289691</c:v>
                </c:pt>
                <c:pt idx="4608">
                  <c:v>331895306.90469003</c:v>
                </c:pt>
                <c:pt idx="4609">
                  <c:v>331918363.42190093</c:v>
                </c:pt>
                <c:pt idx="4610">
                  <c:v>331941412.55185902</c:v>
                </c:pt>
                <c:pt idx="4611">
                  <c:v>331964454.30190003</c:v>
                </c:pt>
                <c:pt idx="4612">
                  <c:v>331987488.67936206</c:v>
                </c:pt>
                <c:pt idx="4613">
                  <c:v>332010515.69159305</c:v>
                </c:pt>
                <c:pt idx="4614">
                  <c:v>332033535.345945</c:v>
                </c:pt>
                <c:pt idx="4615">
                  <c:v>332056547.64977509</c:v>
                </c:pt>
                <c:pt idx="4616">
                  <c:v>332079552.61044705</c:v>
                </c:pt>
                <c:pt idx="4617">
                  <c:v>332102550.23533094</c:v>
                </c:pt>
                <c:pt idx="4618">
                  <c:v>332125540.53180099</c:v>
                </c:pt>
                <c:pt idx="4619">
                  <c:v>332148523.50724</c:v>
                </c:pt>
                <c:pt idx="4620">
                  <c:v>332171499.16903502</c:v>
                </c:pt>
                <c:pt idx="4621">
                  <c:v>332194467.52457792</c:v>
                </c:pt>
                <c:pt idx="4622">
                  <c:v>332217428.58126795</c:v>
                </c:pt>
                <c:pt idx="4623">
                  <c:v>332240382.34651107</c:v>
                </c:pt>
                <c:pt idx="4624">
                  <c:v>332263328.82771701</c:v>
                </c:pt>
                <c:pt idx="4625">
                  <c:v>332286268.03230292</c:v>
                </c:pt>
                <c:pt idx="4626">
                  <c:v>332309199.96769202</c:v>
                </c:pt>
                <c:pt idx="4627">
                  <c:v>332332124.64131206</c:v>
                </c:pt>
                <c:pt idx="4628">
                  <c:v>332355042.06059802</c:v>
                </c:pt>
                <c:pt idx="4629">
                  <c:v>332377952.23298997</c:v>
                </c:pt>
                <c:pt idx="4630">
                  <c:v>332400855.16593492</c:v>
                </c:pt>
                <c:pt idx="4631">
                  <c:v>332423750.86688602</c:v>
                </c:pt>
                <c:pt idx="4632">
                  <c:v>332446639.34330106</c:v>
                </c:pt>
                <c:pt idx="4633">
                  <c:v>332469520.60264492</c:v>
                </c:pt>
                <c:pt idx="4634">
                  <c:v>332492394.65238899</c:v>
                </c:pt>
                <c:pt idx="4635">
                  <c:v>332515261.50000799</c:v>
                </c:pt>
                <c:pt idx="4636">
                  <c:v>332538121.15298694</c:v>
                </c:pt>
                <c:pt idx="4637">
                  <c:v>332560973.61881304</c:v>
                </c:pt>
                <c:pt idx="4638">
                  <c:v>332583818.90498191</c:v>
                </c:pt>
                <c:pt idx="4639">
                  <c:v>332606657.01899391</c:v>
                </c:pt>
                <c:pt idx="4640">
                  <c:v>332629487.96835703</c:v>
                </c:pt>
                <c:pt idx="4641">
                  <c:v>332652311.76058298</c:v>
                </c:pt>
                <c:pt idx="4642">
                  <c:v>332675128.403193</c:v>
                </c:pt>
                <c:pt idx="4643">
                  <c:v>332697937.90371102</c:v>
                </c:pt>
                <c:pt idx="4644">
                  <c:v>332720740.269669</c:v>
                </c:pt>
                <c:pt idx="4645">
                  <c:v>332743535.50860399</c:v>
                </c:pt>
                <c:pt idx="4646">
                  <c:v>332766323.62806106</c:v>
                </c:pt>
                <c:pt idx="4647">
                  <c:v>332789104.635589</c:v>
                </c:pt>
                <c:pt idx="4648">
                  <c:v>332811878.53874499</c:v>
                </c:pt>
                <c:pt idx="4649">
                  <c:v>332834645.34509206</c:v>
                </c:pt>
                <c:pt idx="4650">
                  <c:v>332857405.06219602</c:v>
                </c:pt>
                <c:pt idx="4651">
                  <c:v>332880157.69763499</c:v>
                </c:pt>
                <c:pt idx="4652">
                  <c:v>332902903.25898796</c:v>
                </c:pt>
                <c:pt idx="4653">
                  <c:v>332925641.75384206</c:v>
                </c:pt>
                <c:pt idx="4654">
                  <c:v>332948373.18979198</c:v>
                </c:pt>
                <c:pt idx="4655">
                  <c:v>332971097.57443696</c:v>
                </c:pt>
                <c:pt idx="4656">
                  <c:v>332993814.91538292</c:v>
                </c:pt>
                <c:pt idx="4657">
                  <c:v>333016525.22024292</c:v>
                </c:pt>
                <c:pt idx="4658">
                  <c:v>333039228.49663389</c:v>
                </c:pt>
                <c:pt idx="4659">
                  <c:v>333061924.75218201</c:v>
                </c:pt>
                <c:pt idx="4660">
                  <c:v>333084613.994519</c:v>
                </c:pt>
                <c:pt idx="4661">
                  <c:v>333107296.23128086</c:v>
                </c:pt>
                <c:pt idx="4662">
                  <c:v>333129971.47011298</c:v>
                </c:pt>
                <c:pt idx="4663">
                  <c:v>333152639.718665</c:v>
                </c:pt>
                <c:pt idx="4664">
                  <c:v>333175300.98459297</c:v>
                </c:pt>
                <c:pt idx="4665">
                  <c:v>333197955.27556002</c:v>
                </c:pt>
                <c:pt idx="4666">
                  <c:v>333220602.59923595</c:v>
                </c:pt>
                <c:pt idx="4667">
                  <c:v>333243242.96329695</c:v>
                </c:pt>
                <c:pt idx="4668">
                  <c:v>333265876.37542409</c:v>
                </c:pt>
                <c:pt idx="4669">
                  <c:v>333288502.84330606</c:v>
                </c:pt>
                <c:pt idx="4670">
                  <c:v>333311122.37463796</c:v>
                </c:pt>
                <c:pt idx="4671">
                  <c:v>333333734.97712106</c:v>
                </c:pt>
                <c:pt idx="4672">
                  <c:v>333356340.65846407</c:v>
                </c:pt>
                <c:pt idx="4673">
                  <c:v>333378939.42637986</c:v>
                </c:pt>
                <c:pt idx="4674">
                  <c:v>333401531.28859001</c:v>
                </c:pt>
                <c:pt idx="4675">
                  <c:v>333424116.25282198</c:v>
                </c:pt>
                <c:pt idx="4676">
                  <c:v>333446694.32680899</c:v>
                </c:pt>
                <c:pt idx="4677">
                  <c:v>333469265.51829201</c:v>
                </c:pt>
                <c:pt idx="4678">
                  <c:v>333491829.83501703</c:v>
                </c:pt>
                <c:pt idx="4679">
                  <c:v>333514387.28473699</c:v>
                </c:pt>
                <c:pt idx="4680">
                  <c:v>333536937.87521303</c:v>
                </c:pt>
                <c:pt idx="4681">
                  <c:v>333559481.61421001</c:v>
                </c:pt>
                <c:pt idx="4682">
                  <c:v>333582018.50950205</c:v>
                </c:pt>
                <c:pt idx="4683">
                  <c:v>333604548.56886798</c:v>
                </c:pt>
                <c:pt idx="4684">
                  <c:v>333627071.80009502</c:v>
                </c:pt>
                <c:pt idx="4685">
                  <c:v>333649588.21097386</c:v>
                </c:pt>
                <c:pt idx="4686">
                  <c:v>333672097.80930501</c:v>
                </c:pt>
                <c:pt idx="4687">
                  <c:v>333694600.60289401</c:v>
                </c:pt>
                <c:pt idx="4688">
                  <c:v>333717096.59955305</c:v>
                </c:pt>
                <c:pt idx="4689">
                  <c:v>333739585.80710208</c:v>
                </c:pt>
                <c:pt idx="4690">
                  <c:v>333762068.23336703</c:v>
                </c:pt>
                <c:pt idx="4691">
                  <c:v>333784543.88617891</c:v>
                </c:pt>
                <c:pt idx="4692">
                  <c:v>333807012.77337795</c:v>
                </c:pt>
                <c:pt idx="4693">
                  <c:v>333829474.90280992</c:v>
                </c:pt>
                <c:pt idx="4694">
                  <c:v>333851930.28232795</c:v>
                </c:pt>
                <c:pt idx="4695">
                  <c:v>333874378.91979003</c:v>
                </c:pt>
                <c:pt idx="4696">
                  <c:v>333896820.82306206</c:v>
                </c:pt>
                <c:pt idx="4697">
                  <c:v>333919256.000018</c:v>
                </c:pt>
                <c:pt idx="4698">
                  <c:v>333941684.45853609</c:v>
                </c:pt>
                <c:pt idx="4699">
                  <c:v>333964106.20650202</c:v>
                </c:pt>
                <c:pt idx="4700">
                  <c:v>333986521.25181109</c:v>
                </c:pt>
                <c:pt idx="4701">
                  <c:v>334008929.60236102</c:v>
                </c:pt>
                <c:pt idx="4702">
                  <c:v>334031331.26605803</c:v>
                </c:pt>
                <c:pt idx="4703">
                  <c:v>334053726.250817</c:v>
                </c:pt>
                <c:pt idx="4704">
                  <c:v>334076114.56455702</c:v>
                </c:pt>
                <c:pt idx="4705">
                  <c:v>334098496.21520603</c:v>
                </c:pt>
                <c:pt idx="4706">
                  <c:v>334120871.21069592</c:v>
                </c:pt>
                <c:pt idx="4707">
                  <c:v>334143239.55896902</c:v>
                </c:pt>
                <c:pt idx="4708">
                  <c:v>334165601.26797295</c:v>
                </c:pt>
                <c:pt idx="4709">
                  <c:v>334187956.34565997</c:v>
                </c:pt>
                <c:pt idx="4710">
                  <c:v>334210304.79999393</c:v>
                </c:pt>
                <c:pt idx="4711">
                  <c:v>334232646.63894099</c:v>
                </c:pt>
                <c:pt idx="4712">
                  <c:v>334254981.87047696</c:v>
                </c:pt>
                <c:pt idx="4713">
                  <c:v>334277310.50258392</c:v>
                </c:pt>
                <c:pt idx="4714">
                  <c:v>334299632.54325098</c:v>
                </c:pt>
                <c:pt idx="4715">
                  <c:v>334321948.00047392</c:v>
                </c:pt>
                <c:pt idx="4716">
                  <c:v>334344256.88225496</c:v>
                </c:pt>
                <c:pt idx="4717">
                  <c:v>334366559.19660395</c:v>
                </c:pt>
                <c:pt idx="4718">
                  <c:v>334388854.95153803</c:v>
                </c:pt>
                <c:pt idx="4719">
                  <c:v>334411144.15508002</c:v>
                </c:pt>
                <c:pt idx="4720">
                  <c:v>334433426.81526202</c:v>
                </c:pt>
                <c:pt idx="4721">
                  <c:v>334455702.94012207</c:v>
                </c:pt>
                <c:pt idx="4722">
                  <c:v>334477972.53770298</c:v>
                </c:pt>
                <c:pt idx="4723">
                  <c:v>334500235.61605799</c:v>
                </c:pt>
                <c:pt idx="4724">
                  <c:v>334522492.183245</c:v>
                </c:pt>
                <c:pt idx="4725">
                  <c:v>334544742.24733102</c:v>
                </c:pt>
                <c:pt idx="4726">
                  <c:v>334566985.81638896</c:v>
                </c:pt>
                <c:pt idx="4727">
                  <c:v>334589222.898498</c:v>
                </c:pt>
                <c:pt idx="4728">
                  <c:v>334611453.501746</c:v>
                </c:pt>
                <c:pt idx="4729">
                  <c:v>334633677.63422799</c:v>
                </c:pt>
                <c:pt idx="4730">
                  <c:v>334655895.30404401</c:v>
                </c:pt>
                <c:pt idx="4731">
                  <c:v>334678106.51930296</c:v>
                </c:pt>
                <c:pt idx="4732">
                  <c:v>334700311.28812104</c:v>
                </c:pt>
                <c:pt idx="4733">
                  <c:v>334722509.61861998</c:v>
                </c:pt>
                <c:pt idx="4734">
                  <c:v>334744701.51893193</c:v>
                </c:pt>
                <c:pt idx="4735">
                  <c:v>334766886.99719298</c:v>
                </c:pt>
                <c:pt idx="4736">
                  <c:v>334789066.06154698</c:v>
                </c:pt>
                <c:pt idx="4737">
                  <c:v>334811238.720146</c:v>
                </c:pt>
                <c:pt idx="4738">
                  <c:v>334833404.98114896</c:v>
                </c:pt>
                <c:pt idx="4739">
                  <c:v>334855564.852723</c:v>
                </c:pt>
                <c:pt idx="4740">
                  <c:v>334877718.34303898</c:v>
                </c:pt>
                <c:pt idx="4741">
                  <c:v>334899865.46027994</c:v>
                </c:pt>
                <c:pt idx="4742">
                  <c:v>334922006.21263289</c:v>
                </c:pt>
                <c:pt idx="4743">
                  <c:v>334944140.608293</c:v>
                </c:pt>
                <c:pt idx="4744">
                  <c:v>334966268.65546304</c:v>
                </c:pt>
                <c:pt idx="4745">
                  <c:v>334988390.36235201</c:v>
                </c:pt>
                <c:pt idx="4746">
                  <c:v>335010505.73717695</c:v>
                </c:pt>
                <c:pt idx="4747">
                  <c:v>335032614.78816301</c:v>
                </c:pt>
                <c:pt idx="4748">
                  <c:v>335054717.52354205</c:v>
                </c:pt>
                <c:pt idx="4749">
                  <c:v>335076813.95155305</c:v>
                </c:pt>
                <c:pt idx="4750">
                  <c:v>335098904.08044201</c:v>
                </c:pt>
                <c:pt idx="4751">
                  <c:v>335120987.91846305</c:v>
                </c:pt>
                <c:pt idx="4752">
                  <c:v>335143065.47387803</c:v>
                </c:pt>
                <c:pt idx="4753">
                  <c:v>335165136.75495499</c:v>
                </c:pt>
                <c:pt idx="4754">
                  <c:v>335187201.76996994</c:v>
                </c:pt>
                <c:pt idx="4755">
                  <c:v>335209260.52720696</c:v>
                </c:pt>
                <c:pt idx="4756">
                  <c:v>335231313.03495699</c:v>
                </c:pt>
                <c:pt idx="4757">
                  <c:v>335253359.30151802</c:v>
                </c:pt>
                <c:pt idx="4758">
                  <c:v>335275399.33519697</c:v>
                </c:pt>
                <c:pt idx="4759">
                  <c:v>335297433.14430606</c:v>
                </c:pt>
                <c:pt idx="4760">
                  <c:v>335319460.737167</c:v>
                </c:pt>
                <c:pt idx="4761">
                  <c:v>335341482.12210792</c:v>
                </c:pt>
                <c:pt idx="4762">
                  <c:v>335363497.30746508</c:v>
                </c:pt>
                <c:pt idx="4763">
                  <c:v>335385506.30158108</c:v>
                </c:pt>
                <c:pt idx="4764">
                  <c:v>335407509.11280799</c:v>
                </c:pt>
                <c:pt idx="4765">
                  <c:v>335429505.74950409</c:v>
                </c:pt>
                <c:pt idx="4766">
                  <c:v>335451496.22003496</c:v>
                </c:pt>
                <c:pt idx="4767">
                  <c:v>335473480.53277487</c:v>
                </c:pt>
                <c:pt idx="4768">
                  <c:v>335495458.69610602</c:v>
                </c:pt>
                <c:pt idx="4769">
                  <c:v>335517430.71841598</c:v>
                </c:pt>
                <c:pt idx="4770">
                  <c:v>335539396.60810304</c:v>
                </c:pt>
                <c:pt idx="4771">
                  <c:v>335561356.37356907</c:v>
                </c:pt>
                <c:pt idx="4772">
                  <c:v>335583310.02322799</c:v>
                </c:pt>
                <c:pt idx="4773">
                  <c:v>335605257.56549799</c:v>
                </c:pt>
                <c:pt idx="4774">
                  <c:v>335627199.00880802</c:v>
                </c:pt>
                <c:pt idx="4775">
                  <c:v>335649134.36159098</c:v>
                </c:pt>
                <c:pt idx="4776">
                  <c:v>335671063.63229096</c:v>
                </c:pt>
                <c:pt idx="4777">
                  <c:v>335692986.82935792</c:v>
                </c:pt>
                <c:pt idx="4778">
                  <c:v>335714903.96124995</c:v>
                </c:pt>
                <c:pt idx="4779">
                  <c:v>335736815.03643292</c:v>
                </c:pt>
                <c:pt idx="4780">
                  <c:v>335758720.06338102</c:v>
                </c:pt>
                <c:pt idx="4781">
                  <c:v>335780619.050574</c:v>
                </c:pt>
                <c:pt idx="4782">
                  <c:v>335802512.00650197</c:v>
                </c:pt>
                <c:pt idx="4783">
                  <c:v>335824398.93966192</c:v>
                </c:pt>
                <c:pt idx="4784">
                  <c:v>335846279.85855907</c:v>
                </c:pt>
                <c:pt idx="4785">
                  <c:v>335868154.77170491</c:v>
                </c:pt>
                <c:pt idx="4786">
                  <c:v>335890023.68761998</c:v>
                </c:pt>
                <c:pt idx="4787">
                  <c:v>335911886.61483401</c:v>
                </c:pt>
                <c:pt idx="4788">
                  <c:v>335933743.56188101</c:v>
                </c:pt>
                <c:pt idx="4789">
                  <c:v>335955594.53730696</c:v>
                </c:pt>
                <c:pt idx="4790">
                  <c:v>335977439.54966301</c:v>
                </c:pt>
                <c:pt idx="4791">
                  <c:v>335999278.60750806</c:v>
                </c:pt>
                <c:pt idx="4792">
                  <c:v>336021111.71941102</c:v>
                </c:pt>
                <c:pt idx="4793">
                  <c:v>336042938.89394695</c:v>
                </c:pt>
                <c:pt idx="4794">
                  <c:v>336064760.13969892</c:v>
                </c:pt>
                <c:pt idx="4795">
                  <c:v>336086575.46526003</c:v>
                </c:pt>
                <c:pt idx="4796">
                  <c:v>336108384.87922901</c:v>
                </c:pt>
                <c:pt idx="4797">
                  <c:v>336130188.390212</c:v>
                </c:pt>
                <c:pt idx="4798">
                  <c:v>336151986.006827</c:v>
                </c:pt>
                <c:pt idx="4799">
                  <c:v>336173777.73769492</c:v>
                </c:pt>
                <c:pt idx="4800">
                  <c:v>336195563.59144992</c:v>
                </c:pt>
                <c:pt idx="4801">
                  <c:v>336217343.576729</c:v>
                </c:pt>
                <c:pt idx="4802">
                  <c:v>336239117.70218199</c:v>
                </c:pt>
                <c:pt idx="4803">
                  <c:v>336260885.97646296</c:v>
                </c:pt>
                <c:pt idx="4804">
                  <c:v>336282648.40823603</c:v>
                </c:pt>
                <c:pt idx="4805">
                  <c:v>336304405.00617296</c:v>
                </c:pt>
                <c:pt idx="4806">
                  <c:v>336326155.77895492</c:v>
                </c:pt>
                <c:pt idx="4807">
                  <c:v>336347900.73526895</c:v>
                </c:pt>
                <c:pt idx="4808">
                  <c:v>336369639.88381106</c:v>
                </c:pt>
                <c:pt idx="4809">
                  <c:v>336391373.23328596</c:v>
                </c:pt>
                <c:pt idx="4810">
                  <c:v>336413100.79240596</c:v>
                </c:pt>
                <c:pt idx="4811">
                  <c:v>336434822.56989205</c:v>
                </c:pt>
                <c:pt idx="4812">
                  <c:v>336456538.57447296</c:v>
                </c:pt>
                <c:pt idx="4813">
                  <c:v>336478248.81488502</c:v>
                </c:pt>
                <c:pt idx="4814">
                  <c:v>336499953.29987496</c:v>
                </c:pt>
                <c:pt idx="4815">
                  <c:v>336521652.03819609</c:v>
                </c:pt>
                <c:pt idx="4816">
                  <c:v>336543345.03860903</c:v>
                </c:pt>
                <c:pt idx="4817">
                  <c:v>336565032.30988401</c:v>
                </c:pt>
                <c:pt idx="4818">
                  <c:v>336586713.86080009</c:v>
                </c:pt>
                <c:pt idx="4819">
                  <c:v>336608389.70014298</c:v>
                </c:pt>
                <c:pt idx="4820">
                  <c:v>336630059.83670896</c:v>
                </c:pt>
                <c:pt idx="4821">
                  <c:v>336651724.27929896</c:v>
                </c:pt>
                <c:pt idx="4822">
                  <c:v>336673383.03672695</c:v>
                </c:pt>
                <c:pt idx="4823">
                  <c:v>336695036.11781108</c:v>
                </c:pt>
                <c:pt idx="4824">
                  <c:v>336716683.53138095</c:v>
                </c:pt>
                <c:pt idx="4825">
                  <c:v>336738325.28627086</c:v>
                </c:pt>
                <c:pt idx="4826">
                  <c:v>336759961.39132792</c:v>
                </c:pt>
                <c:pt idx="4827">
                  <c:v>336781591.85540497</c:v>
                </c:pt>
                <c:pt idx="4828">
                  <c:v>336803216.68736309</c:v>
                </c:pt>
                <c:pt idx="4829">
                  <c:v>336824835.89607292</c:v>
                </c:pt>
                <c:pt idx="4830">
                  <c:v>336846449.49041396</c:v>
                </c:pt>
                <c:pt idx="4831">
                  <c:v>336868057.47927094</c:v>
                </c:pt>
                <c:pt idx="4832">
                  <c:v>336889659.87154198</c:v>
                </c:pt>
                <c:pt idx="4833">
                  <c:v>336911256.67612898</c:v>
                </c:pt>
                <c:pt idx="4834">
                  <c:v>336932847.90194595</c:v>
                </c:pt>
                <c:pt idx="4835">
                  <c:v>336954433.55791402</c:v>
                </c:pt>
                <c:pt idx="4836">
                  <c:v>336976013.65296209</c:v>
                </c:pt>
                <c:pt idx="4837">
                  <c:v>336997588.19602698</c:v>
                </c:pt>
                <c:pt idx="4838">
                  <c:v>337019157.19605792</c:v>
                </c:pt>
                <c:pt idx="4839">
                  <c:v>337040720.66200799</c:v>
                </c:pt>
                <c:pt idx="4840">
                  <c:v>337062278.60284305</c:v>
                </c:pt>
                <c:pt idx="4841">
                  <c:v>337083831.02753305</c:v>
                </c:pt>
                <c:pt idx="4842">
                  <c:v>337105377.94506109</c:v>
                </c:pt>
                <c:pt idx="4843">
                  <c:v>337126919.36441505</c:v>
                </c:pt>
                <c:pt idx="4844">
                  <c:v>337148455.294595</c:v>
                </c:pt>
                <c:pt idx="4845">
                  <c:v>337169985.74460602</c:v>
                </c:pt>
                <c:pt idx="4846">
                  <c:v>337191510.72346509</c:v>
                </c:pt>
                <c:pt idx="4847">
                  <c:v>337213030.24019605</c:v>
                </c:pt>
                <c:pt idx="4848">
                  <c:v>337234544.30383098</c:v>
                </c:pt>
                <c:pt idx="4849">
                  <c:v>337256052.92341399</c:v>
                </c:pt>
                <c:pt idx="4850">
                  <c:v>337277556.10799205</c:v>
                </c:pt>
                <c:pt idx="4851">
                  <c:v>337299053.86662698</c:v>
                </c:pt>
                <c:pt idx="4852">
                  <c:v>337320546.208386</c:v>
                </c:pt>
                <c:pt idx="4853">
                  <c:v>337342033.14234501</c:v>
                </c:pt>
                <c:pt idx="4854">
                  <c:v>337363514.67759115</c:v>
                </c:pt>
                <c:pt idx="4855">
                  <c:v>337384990.82321697</c:v>
                </c:pt>
                <c:pt idx="4856">
                  <c:v>337406461.58832502</c:v>
                </c:pt>
                <c:pt idx="4857">
                  <c:v>337427926.98202991</c:v>
                </c:pt>
                <c:pt idx="4858">
                  <c:v>337449387.01345009</c:v>
                </c:pt>
                <c:pt idx="4859">
                  <c:v>337470841.691715</c:v>
                </c:pt>
                <c:pt idx="4860">
                  <c:v>337492291.02596492</c:v>
                </c:pt>
                <c:pt idx="4861">
                  <c:v>337513735.02534592</c:v>
                </c:pt>
                <c:pt idx="4862">
                  <c:v>337535173.69901502</c:v>
                </c:pt>
                <c:pt idx="4863">
                  <c:v>337556607.05613601</c:v>
                </c:pt>
                <c:pt idx="4864">
                  <c:v>337578035.10588402</c:v>
                </c:pt>
                <c:pt idx="4865">
                  <c:v>337599457.85744303</c:v>
                </c:pt>
                <c:pt idx="4866">
                  <c:v>337620875.32000297</c:v>
                </c:pt>
                <c:pt idx="4867">
                  <c:v>337642287.50276601</c:v>
                </c:pt>
                <c:pt idx="4868">
                  <c:v>337663694.41494203</c:v>
                </c:pt>
                <c:pt idx="4869">
                  <c:v>337685096.06575102</c:v>
                </c:pt>
                <c:pt idx="4870">
                  <c:v>337706492.46441901</c:v>
                </c:pt>
                <c:pt idx="4871">
                  <c:v>337727883.620184</c:v>
                </c:pt>
                <c:pt idx="4872">
                  <c:v>337749269.542292</c:v>
                </c:pt>
                <c:pt idx="4873">
                  <c:v>337770650.23999894</c:v>
                </c:pt>
                <c:pt idx="4874">
                  <c:v>337792025.72256792</c:v>
                </c:pt>
                <c:pt idx="4875">
                  <c:v>337813395.99927288</c:v>
                </c:pt>
                <c:pt idx="4876">
                  <c:v>337834761.07939601</c:v>
                </c:pt>
                <c:pt idx="4877">
                  <c:v>337856120.97222894</c:v>
                </c:pt>
                <c:pt idx="4878">
                  <c:v>337877475.68707305</c:v>
                </c:pt>
                <c:pt idx="4879">
                  <c:v>337898825.23323786</c:v>
                </c:pt>
                <c:pt idx="4880">
                  <c:v>337920169.62004209</c:v>
                </c:pt>
                <c:pt idx="4881">
                  <c:v>337941508.85681409</c:v>
                </c:pt>
                <c:pt idx="4882">
                  <c:v>337962842.95289201</c:v>
                </c:pt>
                <c:pt idx="4883">
                  <c:v>337984171.91762209</c:v>
                </c:pt>
                <c:pt idx="4884">
                  <c:v>338005495.76035899</c:v>
                </c:pt>
                <c:pt idx="4885">
                  <c:v>338026814.49046999</c:v>
                </c:pt>
                <c:pt idx="4886">
                  <c:v>338048128.11732805</c:v>
                </c:pt>
                <c:pt idx="4887">
                  <c:v>338069436.65031809</c:v>
                </c:pt>
                <c:pt idx="4888">
                  <c:v>338090740.09883201</c:v>
                </c:pt>
                <c:pt idx="4889">
                  <c:v>338112038.47227186</c:v>
                </c:pt>
                <c:pt idx="4890">
                  <c:v>338133331.78005099</c:v>
                </c:pt>
                <c:pt idx="4891">
                  <c:v>338154620.03158891</c:v>
                </c:pt>
                <c:pt idx="4892">
                  <c:v>338175903.23631692</c:v>
                </c:pt>
                <c:pt idx="4893">
                  <c:v>338197181.40367395</c:v>
                </c:pt>
                <c:pt idx="4894">
                  <c:v>338218454.54310906</c:v>
                </c:pt>
                <c:pt idx="4895">
                  <c:v>338239722.66408205</c:v>
                </c:pt>
                <c:pt idx="4896">
                  <c:v>338260985.77605891</c:v>
                </c:pt>
                <c:pt idx="4897">
                  <c:v>338282243.88851798</c:v>
                </c:pt>
                <c:pt idx="4898">
                  <c:v>338303497.01094699</c:v>
                </c:pt>
                <c:pt idx="4899">
                  <c:v>338324745.15284097</c:v>
                </c:pt>
                <c:pt idx="4900">
                  <c:v>338345988.32370698</c:v>
                </c:pt>
                <c:pt idx="4901">
                  <c:v>338367226.53305799</c:v>
                </c:pt>
                <c:pt idx="4902">
                  <c:v>338388459.79042101</c:v>
                </c:pt>
                <c:pt idx="4903">
                  <c:v>338409688.10533005</c:v>
                </c:pt>
                <c:pt idx="4904">
                  <c:v>338430911.48732799</c:v>
                </c:pt>
                <c:pt idx="4905">
                  <c:v>338452129.94596899</c:v>
                </c:pt>
                <c:pt idx="4906">
                  <c:v>338473343.490816</c:v>
                </c:pt>
                <c:pt idx="4907">
                  <c:v>338494552.131441</c:v>
                </c:pt>
                <c:pt idx="4908">
                  <c:v>338515755.87742704</c:v>
                </c:pt>
                <c:pt idx="4909">
                  <c:v>338536954.73836601</c:v>
                </c:pt>
                <c:pt idx="4910">
                  <c:v>338558148.723858</c:v>
                </c:pt>
                <c:pt idx="4911">
                  <c:v>338579337.84351611</c:v>
                </c:pt>
                <c:pt idx="4912">
                  <c:v>338600522.10696</c:v>
                </c:pt>
                <c:pt idx="4913">
                  <c:v>338621701.52381998</c:v>
                </c:pt>
                <c:pt idx="4914">
                  <c:v>338642876.103737</c:v>
                </c:pt>
                <c:pt idx="4915">
                  <c:v>338664045.85636097</c:v>
                </c:pt>
                <c:pt idx="4916">
                  <c:v>338685210.79135096</c:v>
                </c:pt>
                <c:pt idx="4917">
                  <c:v>338706370.91837692</c:v>
                </c:pt>
                <c:pt idx="4918">
                  <c:v>338727526.24711806</c:v>
                </c:pt>
                <c:pt idx="4919">
                  <c:v>338748676.78726298</c:v>
                </c:pt>
                <c:pt idx="4920">
                  <c:v>338769822.54851007</c:v>
                </c:pt>
                <c:pt idx="4921">
                  <c:v>338790963.54056907</c:v>
                </c:pt>
                <c:pt idx="4922">
                  <c:v>338812099.77315801</c:v>
                </c:pt>
                <c:pt idx="4923">
                  <c:v>338833231.25600499</c:v>
                </c:pt>
                <c:pt idx="4924">
                  <c:v>338854357.99884695</c:v>
                </c:pt>
                <c:pt idx="4925">
                  <c:v>338875480.01143491</c:v>
                </c:pt>
                <c:pt idx="4926">
                  <c:v>338896597.30352408</c:v>
                </c:pt>
                <c:pt idx="4927">
                  <c:v>338917709.884884</c:v>
                </c:pt>
                <c:pt idx="4928">
                  <c:v>338938817.76529199</c:v>
                </c:pt>
                <c:pt idx="4929">
                  <c:v>338959920.95453501</c:v>
                </c:pt>
                <c:pt idx="4930">
                  <c:v>338981019.46241099</c:v>
                </c:pt>
                <c:pt idx="4931">
                  <c:v>339002113.298729</c:v>
                </c:pt>
                <c:pt idx="4932">
                  <c:v>339023202.47330499</c:v>
                </c:pt>
                <c:pt idx="4933">
                  <c:v>339044286.99596786</c:v>
                </c:pt>
                <c:pt idx="4934">
                  <c:v>339065366.87655598</c:v>
                </c:pt>
                <c:pt idx="4935">
                  <c:v>339086442.124915</c:v>
                </c:pt>
                <c:pt idx="4936">
                  <c:v>339107512.75090396</c:v>
                </c:pt>
                <c:pt idx="4937">
                  <c:v>339128578.76439101</c:v>
                </c:pt>
                <c:pt idx="4938">
                  <c:v>339149640.17525399</c:v>
                </c:pt>
                <c:pt idx="4939">
                  <c:v>339170696.99337995</c:v>
                </c:pt>
                <c:pt idx="4940">
                  <c:v>339191749.22866994</c:v>
                </c:pt>
                <c:pt idx="4941">
                  <c:v>339212796.89102995</c:v>
                </c:pt>
                <c:pt idx="4942">
                  <c:v>339233839.99037886</c:v>
                </c:pt>
                <c:pt idx="4943">
                  <c:v>339254878.5366469</c:v>
                </c:pt>
                <c:pt idx="4944">
                  <c:v>339275912.53977096</c:v>
                </c:pt>
                <c:pt idx="4945">
                  <c:v>339296942.00970209</c:v>
                </c:pt>
                <c:pt idx="4946">
                  <c:v>339317966.95639896</c:v>
                </c:pt>
                <c:pt idx="4947">
                  <c:v>339338987.38983202</c:v>
                </c:pt>
                <c:pt idx="4948">
                  <c:v>339360003.31998003</c:v>
                </c:pt>
                <c:pt idx="4949">
                  <c:v>339381014.75683296</c:v>
                </c:pt>
                <c:pt idx="4950">
                  <c:v>339402021.71039295</c:v>
                </c:pt>
                <c:pt idx="4951">
                  <c:v>339423024.19066995</c:v>
                </c:pt>
                <c:pt idx="4952">
                  <c:v>339444022.20768499</c:v>
                </c:pt>
                <c:pt idx="4953">
                  <c:v>339465015.77147096</c:v>
                </c:pt>
                <c:pt idx="4954">
                  <c:v>339486004.89206696</c:v>
                </c:pt>
                <c:pt idx="4955">
                  <c:v>339506989.57952797</c:v>
                </c:pt>
                <c:pt idx="4956">
                  <c:v>339527969.84391606</c:v>
                </c:pt>
                <c:pt idx="4957">
                  <c:v>339548945.69530392</c:v>
                </c:pt>
                <c:pt idx="4958">
                  <c:v>339569917.14377505</c:v>
                </c:pt>
                <c:pt idx="4959">
                  <c:v>339590884.19942302</c:v>
                </c:pt>
                <c:pt idx="4960">
                  <c:v>339611846.87235391</c:v>
                </c:pt>
                <c:pt idx="4961">
                  <c:v>339632805.17268199</c:v>
                </c:pt>
                <c:pt idx="4962">
                  <c:v>339653759.11053205</c:v>
                </c:pt>
                <c:pt idx="4963">
                  <c:v>339674708.69603992</c:v>
                </c:pt>
                <c:pt idx="4964">
                  <c:v>339695653.93935394</c:v>
                </c:pt>
                <c:pt idx="4965">
                  <c:v>339716594.85062897</c:v>
                </c:pt>
                <c:pt idx="4966">
                  <c:v>339737531.44003499</c:v>
                </c:pt>
                <c:pt idx="4967">
                  <c:v>339758463.71774799</c:v>
                </c:pt>
                <c:pt idx="4968">
                  <c:v>339779391.693959</c:v>
                </c:pt>
                <c:pt idx="4969">
                  <c:v>339800315.37886608</c:v>
                </c:pt>
                <c:pt idx="4970">
                  <c:v>339821234.78267986</c:v>
                </c:pt>
                <c:pt idx="4971">
                  <c:v>339842149.91562092</c:v>
                </c:pt>
                <c:pt idx="4972">
                  <c:v>339863060.78792202</c:v>
                </c:pt>
                <c:pt idx="4973">
                  <c:v>339883967.409823</c:v>
                </c:pt>
                <c:pt idx="4974">
                  <c:v>339904869.79157895</c:v>
                </c:pt>
                <c:pt idx="4975">
                  <c:v>339925767.94345301</c:v>
                </c:pt>
                <c:pt idx="4976">
                  <c:v>339946661.87571901</c:v>
                </c:pt>
                <c:pt idx="4977">
                  <c:v>339967551.59866202</c:v>
                </c:pt>
                <c:pt idx="4978">
                  <c:v>339988437.12257892</c:v>
                </c:pt>
                <c:pt idx="4979">
                  <c:v>340009318.45777601</c:v>
                </c:pt>
                <c:pt idx="4980">
                  <c:v>340030195.61457098</c:v>
                </c:pt>
                <c:pt idx="4981">
                  <c:v>340051068.603293</c:v>
                </c:pt>
                <c:pt idx="4982">
                  <c:v>340071937.43427891</c:v>
                </c:pt>
                <c:pt idx="4983">
                  <c:v>340092802.11788207</c:v>
                </c:pt>
                <c:pt idx="4984">
                  <c:v>340113662.66446108</c:v>
                </c:pt>
                <c:pt idx="4985">
                  <c:v>340134519.08438891</c:v>
                </c:pt>
                <c:pt idx="4986">
                  <c:v>340155371.38804901</c:v>
                </c:pt>
                <c:pt idx="4987">
                  <c:v>340176219.58583403</c:v>
                </c:pt>
                <c:pt idx="4988">
                  <c:v>340197063.68815005</c:v>
                </c:pt>
                <c:pt idx="4989">
                  <c:v>340217903.70541102</c:v>
                </c:pt>
                <c:pt idx="4990">
                  <c:v>340238739.64804608</c:v>
                </c:pt>
                <c:pt idx="4991">
                  <c:v>340259571.526492</c:v>
                </c:pt>
                <c:pt idx="4992">
                  <c:v>340280399.351197</c:v>
                </c:pt>
                <c:pt idx="4993">
                  <c:v>340301223.132622</c:v>
                </c:pt>
                <c:pt idx="4994">
                  <c:v>340322042.88123691</c:v>
                </c:pt>
                <c:pt idx="4995">
                  <c:v>340342858.60752612</c:v>
                </c:pt>
                <c:pt idx="4996">
                  <c:v>340363670.32197994</c:v>
                </c:pt>
                <c:pt idx="4997">
                  <c:v>340384478.03510392</c:v>
                </c:pt>
                <c:pt idx="4998">
                  <c:v>340405281.75741398</c:v>
                </c:pt>
                <c:pt idx="4999">
                  <c:v>340426081.49943691</c:v>
                </c:pt>
                <c:pt idx="5000">
                  <c:v>340446877.27170992</c:v>
                </c:pt>
                <c:pt idx="5001">
                  <c:v>340467669.08478099</c:v>
                </c:pt>
                <c:pt idx="5002">
                  <c:v>340488456.94921303</c:v>
                </c:pt>
                <c:pt idx="5003">
                  <c:v>340509240.87557501</c:v>
                </c:pt>
                <c:pt idx="5004">
                  <c:v>340530020.87445205</c:v>
                </c:pt>
                <c:pt idx="5005">
                  <c:v>340550796.95643592</c:v>
                </c:pt>
                <c:pt idx="5006">
                  <c:v>340571569.13213295</c:v>
                </c:pt>
                <c:pt idx="5007">
                  <c:v>340592337.41215903</c:v>
                </c:pt>
                <c:pt idx="5008">
                  <c:v>340613101.80714405</c:v>
                </c:pt>
                <c:pt idx="5009">
                  <c:v>340633862.32772505</c:v>
                </c:pt>
                <c:pt idx="5010">
                  <c:v>340654618.98455501</c:v>
                </c:pt>
                <c:pt idx="5011">
                  <c:v>340675371.78829396</c:v>
                </c:pt>
                <c:pt idx="5012">
                  <c:v>340696120.74961609</c:v>
                </c:pt>
                <c:pt idx="5013">
                  <c:v>340716865.879206</c:v>
                </c:pt>
                <c:pt idx="5014">
                  <c:v>340737607.18776107</c:v>
                </c:pt>
                <c:pt idx="5015">
                  <c:v>340758344.68598795</c:v>
                </c:pt>
                <c:pt idx="5016">
                  <c:v>340779078.38460696</c:v>
                </c:pt>
                <c:pt idx="5017">
                  <c:v>340799808.29434896</c:v>
                </c:pt>
                <c:pt idx="5018">
                  <c:v>340820534.42595494</c:v>
                </c:pt>
                <c:pt idx="5019">
                  <c:v>340841256.79017895</c:v>
                </c:pt>
                <c:pt idx="5020">
                  <c:v>340861975.39778799</c:v>
                </c:pt>
                <c:pt idx="5021">
                  <c:v>340882690.25955802</c:v>
                </c:pt>
                <c:pt idx="5022">
                  <c:v>340903401.3862769</c:v>
                </c:pt>
                <c:pt idx="5023">
                  <c:v>340924108.788746</c:v>
                </c:pt>
                <c:pt idx="5024">
                  <c:v>340944812.47777694</c:v>
                </c:pt>
                <c:pt idx="5025">
                  <c:v>340965512.46419305</c:v>
                </c:pt>
                <c:pt idx="5026">
                  <c:v>340986208.75882798</c:v>
                </c:pt>
                <c:pt idx="5027">
                  <c:v>341006901.372531</c:v>
                </c:pt>
                <c:pt idx="5028">
                  <c:v>341027590.31616002</c:v>
                </c:pt>
                <c:pt idx="5029">
                  <c:v>341048275.60058498</c:v>
                </c:pt>
                <c:pt idx="5030">
                  <c:v>341068957.23668689</c:v>
                </c:pt>
                <c:pt idx="5031">
                  <c:v>341089635.23536199</c:v>
                </c:pt>
                <c:pt idx="5032">
                  <c:v>341110309.60751307</c:v>
                </c:pt>
                <c:pt idx="5033">
                  <c:v>341130980.36405897</c:v>
                </c:pt>
                <c:pt idx="5034">
                  <c:v>341151647.51592994</c:v>
                </c:pt>
                <c:pt idx="5035">
                  <c:v>341172311.07406509</c:v>
                </c:pt>
                <c:pt idx="5036">
                  <c:v>341192971.04941797</c:v>
                </c:pt>
                <c:pt idx="5037">
                  <c:v>341213627.45295393</c:v>
                </c:pt>
                <c:pt idx="5038">
                  <c:v>341234280.29564893</c:v>
                </c:pt>
                <c:pt idx="5039">
                  <c:v>341254929.58849198</c:v>
                </c:pt>
                <c:pt idx="5040">
                  <c:v>341275575.342484</c:v>
                </c:pt>
                <c:pt idx="5041">
                  <c:v>341296217.56863695</c:v>
                </c:pt>
                <c:pt idx="5042">
                  <c:v>341316856.27797496</c:v>
                </c:pt>
                <c:pt idx="5043">
                  <c:v>341337491.48153591</c:v>
                </c:pt>
                <c:pt idx="5044">
                  <c:v>341358123.190368</c:v>
                </c:pt>
                <c:pt idx="5045">
                  <c:v>341378751.41553003</c:v>
                </c:pt>
                <c:pt idx="5046">
                  <c:v>341399376.16809702</c:v>
                </c:pt>
                <c:pt idx="5047">
                  <c:v>341419997.45915198</c:v>
                </c:pt>
                <c:pt idx="5048">
                  <c:v>341440615.29979295</c:v>
                </c:pt>
                <c:pt idx="5049">
                  <c:v>341461229.70112801</c:v>
                </c:pt>
                <c:pt idx="5050">
                  <c:v>341481840.67427891</c:v>
                </c:pt>
                <c:pt idx="5051">
                  <c:v>341502448.23037785</c:v>
                </c:pt>
                <c:pt idx="5052">
                  <c:v>341523052.38057101</c:v>
                </c:pt>
                <c:pt idx="5053">
                  <c:v>341543653.13601601</c:v>
                </c:pt>
                <c:pt idx="5054">
                  <c:v>341564250.50788301</c:v>
                </c:pt>
                <c:pt idx="5055">
                  <c:v>341584844.50735301</c:v>
                </c:pt>
                <c:pt idx="5056">
                  <c:v>341605435.14562005</c:v>
                </c:pt>
                <c:pt idx="5057">
                  <c:v>341626022.43389297</c:v>
                </c:pt>
                <c:pt idx="5058">
                  <c:v>341646606.383389</c:v>
                </c:pt>
                <c:pt idx="5059">
                  <c:v>341667187.00533903</c:v>
                </c:pt>
                <c:pt idx="5060">
                  <c:v>341687764.31098694</c:v>
                </c:pt>
                <c:pt idx="5061">
                  <c:v>341708338.31159002</c:v>
                </c:pt>
                <c:pt idx="5062">
                  <c:v>341728909.01841497</c:v>
                </c:pt>
                <c:pt idx="5063">
                  <c:v>341749476.44274294</c:v>
                </c:pt>
                <c:pt idx="5064">
                  <c:v>341770040.59586698</c:v>
                </c:pt>
                <c:pt idx="5065">
                  <c:v>341790601.48909199</c:v>
                </c:pt>
                <c:pt idx="5066">
                  <c:v>341811159.13373792</c:v>
                </c:pt>
                <c:pt idx="5067">
                  <c:v>341831713.54113305</c:v>
                </c:pt>
                <c:pt idx="5068">
                  <c:v>341852264.72262192</c:v>
                </c:pt>
                <c:pt idx="5069">
                  <c:v>341872812.68956006</c:v>
                </c:pt>
                <c:pt idx="5070">
                  <c:v>341893357.45331401</c:v>
                </c:pt>
                <c:pt idx="5071">
                  <c:v>341913899.02526599</c:v>
                </c:pt>
                <c:pt idx="5072">
                  <c:v>341934437.41680795</c:v>
                </c:pt>
                <c:pt idx="5073">
                  <c:v>341954972.639346</c:v>
                </c:pt>
                <c:pt idx="5074">
                  <c:v>341975504.70429999</c:v>
                </c:pt>
                <c:pt idx="5075">
                  <c:v>341996033.62309909</c:v>
                </c:pt>
                <c:pt idx="5076">
                  <c:v>342016559.407188</c:v>
                </c:pt>
                <c:pt idx="5077">
                  <c:v>342037082.06802309</c:v>
                </c:pt>
                <c:pt idx="5078">
                  <c:v>342057601.617073</c:v>
                </c:pt>
                <c:pt idx="5079">
                  <c:v>342078118.06581998</c:v>
                </c:pt>
                <c:pt idx="5080">
                  <c:v>342098631.42575896</c:v>
                </c:pt>
                <c:pt idx="5081">
                  <c:v>342119141.70839602</c:v>
                </c:pt>
                <c:pt idx="5082">
                  <c:v>342139648.92525291</c:v>
                </c:pt>
                <c:pt idx="5083">
                  <c:v>342160153.08786207</c:v>
                </c:pt>
                <c:pt idx="5084">
                  <c:v>342180654.20776898</c:v>
                </c:pt>
                <c:pt idx="5085">
                  <c:v>342201152.29653299</c:v>
                </c:pt>
                <c:pt idx="5086">
                  <c:v>342221647.36572498</c:v>
                </c:pt>
                <c:pt idx="5087">
                  <c:v>342242139.42692894</c:v>
                </c:pt>
                <c:pt idx="5088">
                  <c:v>342262628.49174297</c:v>
                </c:pt>
                <c:pt idx="5089">
                  <c:v>342283114.57177794</c:v>
                </c:pt>
                <c:pt idx="5090">
                  <c:v>342303597.67865598</c:v>
                </c:pt>
                <c:pt idx="5091">
                  <c:v>342324077.82401305</c:v>
                </c:pt>
                <c:pt idx="5092">
                  <c:v>342344555.01950002</c:v>
                </c:pt>
                <c:pt idx="5093">
                  <c:v>342365029.27677697</c:v>
                </c:pt>
                <c:pt idx="5094">
                  <c:v>342385500.60752112</c:v>
                </c:pt>
                <c:pt idx="5095">
                  <c:v>342405969.02341998</c:v>
                </c:pt>
                <c:pt idx="5096">
                  <c:v>342426434.53617495</c:v>
                </c:pt>
                <c:pt idx="5097">
                  <c:v>342446897.15750015</c:v>
                </c:pt>
                <c:pt idx="5098">
                  <c:v>342467356.89912409</c:v>
                </c:pt>
                <c:pt idx="5099">
                  <c:v>342487813.77278692</c:v>
                </c:pt>
                <c:pt idx="5100">
                  <c:v>342508267.79024297</c:v>
                </c:pt>
                <c:pt idx="5101">
                  <c:v>342528718.96325999</c:v>
                </c:pt>
                <c:pt idx="5102">
                  <c:v>342549167.303617</c:v>
                </c:pt>
                <c:pt idx="5103">
                  <c:v>342569612.82310897</c:v>
                </c:pt>
                <c:pt idx="5104">
                  <c:v>342590055.53354198</c:v>
                </c:pt>
                <c:pt idx="5105">
                  <c:v>342610495.44673592</c:v>
                </c:pt>
                <c:pt idx="5106">
                  <c:v>342630932.57452607</c:v>
                </c:pt>
                <c:pt idx="5107">
                  <c:v>342651366.92875695</c:v>
                </c:pt>
                <c:pt idx="5108">
                  <c:v>342671798.52128893</c:v>
                </c:pt>
                <c:pt idx="5109">
                  <c:v>342692227.363998</c:v>
                </c:pt>
                <c:pt idx="5110">
                  <c:v>342712653.468768</c:v>
                </c:pt>
                <c:pt idx="5111">
                  <c:v>342733076.84750015</c:v>
                </c:pt>
                <c:pt idx="5112">
                  <c:v>342753497.51210892</c:v>
                </c:pt>
                <c:pt idx="5113">
                  <c:v>342773915.47452205</c:v>
                </c:pt>
                <c:pt idx="5114">
                  <c:v>342794330.74667794</c:v>
                </c:pt>
                <c:pt idx="5115">
                  <c:v>342814743.34053206</c:v>
                </c:pt>
                <c:pt idx="5116">
                  <c:v>342835153.26805198</c:v>
                </c:pt>
                <c:pt idx="5117">
                  <c:v>342855560.54122001</c:v>
                </c:pt>
                <c:pt idx="5118">
                  <c:v>342875965.17202902</c:v>
                </c:pt>
                <c:pt idx="5119">
                  <c:v>342896367.17248791</c:v>
                </c:pt>
                <c:pt idx="5120">
                  <c:v>342916766.55461901</c:v>
                </c:pt>
                <c:pt idx="5121">
                  <c:v>342937163.33045799</c:v>
                </c:pt>
                <c:pt idx="5122">
                  <c:v>342957557.51205403</c:v>
                </c:pt>
                <c:pt idx="5123">
                  <c:v>342977949.11146998</c:v>
                </c:pt>
                <c:pt idx="5124">
                  <c:v>342998338.14078206</c:v>
                </c:pt>
                <c:pt idx="5125">
                  <c:v>343018724.61208099</c:v>
                </c:pt>
                <c:pt idx="5126">
                  <c:v>343039108.537471</c:v>
                </c:pt>
                <c:pt idx="5127">
                  <c:v>343059489.92906892</c:v>
                </c:pt>
                <c:pt idx="5128">
                  <c:v>343079868.79900795</c:v>
                </c:pt>
                <c:pt idx="5129">
                  <c:v>343100245.15943205</c:v>
                </c:pt>
                <c:pt idx="5130">
                  <c:v>343120619.02250201</c:v>
                </c:pt>
                <c:pt idx="5131">
                  <c:v>343140990.40038896</c:v>
                </c:pt>
                <c:pt idx="5132">
                  <c:v>343161359.305282</c:v>
                </c:pt>
                <c:pt idx="5133">
                  <c:v>343181725.74938101</c:v>
                </c:pt>
                <c:pt idx="5134">
                  <c:v>343202089.74490005</c:v>
                </c:pt>
                <c:pt idx="5135">
                  <c:v>343222451.30406898</c:v>
                </c:pt>
                <c:pt idx="5136">
                  <c:v>343242810.43912995</c:v>
                </c:pt>
                <c:pt idx="5137">
                  <c:v>343263167.16233999</c:v>
                </c:pt>
                <c:pt idx="5138">
                  <c:v>343283521.48596895</c:v>
                </c:pt>
                <c:pt idx="5139">
                  <c:v>343303873.4223029</c:v>
                </c:pt>
                <c:pt idx="5140">
                  <c:v>343324222.98363996</c:v>
                </c:pt>
                <c:pt idx="5141">
                  <c:v>343344570.18229294</c:v>
                </c:pt>
                <c:pt idx="5142">
                  <c:v>343364915.03059</c:v>
                </c:pt>
                <c:pt idx="5143">
                  <c:v>343385257.54087001</c:v>
                </c:pt>
                <c:pt idx="5144">
                  <c:v>343405597.72548991</c:v>
                </c:pt>
                <c:pt idx="5145">
                  <c:v>343425935.59681791</c:v>
                </c:pt>
                <c:pt idx="5146">
                  <c:v>343446271.16723901</c:v>
                </c:pt>
                <c:pt idx="5147">
                  <c:v>343466604.44915009</c:v>
                </c:pt>
                <c:pt idx="5148">
                  <c:v>343486935.45496392</c:v>
                </c:pt>
                <c:pt idx="5149">
                  <c:v>343507264.19710606</c:v>
                </c:pt>
                <c:pt idx="5150">
                  <c:v>343527590.68801802</c:v>
                </c:pt>
                <c:pt idx="5151">
                  <c:v>343547914.94015402</c:v>
                </c:pt>
                <c:pt idx="5152">
                  <c:v>343568236.96598393</c:v>
                </c:pt>
                <c:pt idx="5153">
                  <c:v>343588556.777991</c:v>
                </c:pt>
                <c:pt idx="5154">
                  <c:v>343608874.38867295</c:v>
                </c:pt>
                <c:pt idx="5155">
                  <c:v>343629189.810543</c:v>
                </c:pt>
                <c:pt idx="5156">
                  <c:v>343649503.05612701</c:v>
                </c:pt>
                <c:pt idx="5157">
                  <c:v>343669814.137968</c:v>
                </c:pt>
                <c:pt idx="5158">
                  <c:v>343690123.06862009</c:v>
                </c:pt>
                <c:pt idx="5159">
                  <c:v>343710429.86065298</c:v>
                </c:pt>
                <c:pt idx="5160">
                  <c:v>343730734.52665395</c:v>
                </c:pt>
                <c:pt idx="5161">
                  <c:v>343751037.07922</c:v>
                </c:pt>
                <c:pt idx="5162">
                  <c:v>343771337.53096694</c:v>
                </c:pt>
                <c:pt idx="5163">
                  <c:v>343791635.89452207</c:v>
                </c:pt>
                <c:pt idx="5164">
                  <c:v>343811932.18252897</c:v>
                </c:pt>
                <c:pt idx="5165">
                  <c:v>343832226.40764391</c:v>
                </c:pt>
                <c:pt idx="5166">
                  <c:v>343852518.582542</c:v>
                </c:pt>
                <c:pt idx="5167">
                  <c:v>343872808.71990895</c:v>
                </c:pt>
                <c:pt idx="5168">
                  <c:v>343893096.83244592</c:v>
                </c:pt>
                <c:pt idx="5169">
                  <c:v>343913382.93286991</c:v>
                </c:pt>
                <c:pt idx="5170">
                  <c:v>343933667.03391296</c:v>
                </c:pt>
                <c:pt idx="5171">
                  <c:v>343953949.14832103</c:v>
                </c:pt>
                <c:pt idx="5172">
                  <c:v>343974229.288854</c:v>
                </c:pt>
                <c:pt idx="5173">
                  <c:v>343994507.46828896</c:v>
                </c:pt>
                <c:pt idx="5174">
                  <c:v>344014783.69941598</c:v>
                </c:pt>
                <c:pt idx="5175">
                  <c:v>344035057.99503893</c:v>
                </c:pt>
                <c:pt idx="5176">
                  <c:v>344055330.36798102</c:v>
                </c:pt>
                <c:pt idx="5177">
                  <c:v>344075600.83107603</c:v>
                </c:pt>
                <c:pt idx="5178">
                  <c:v>344095869.397174</c:v>
                </c:pt>
                <c:pt idx="5179">
                  <c:v>344116136.07914102</c:v>
                </c:pt>
                <c:pt idx="5180">
                  <c:v>344136400.88985705</c:v>
                </c:pt>
                <c:pt idx="5181">
                  <c:v>344156663.84221601</c:v>
                </c:pt>
                <c:pt idx="5182">
                  <c:v>344176924.94913101</c:v>
                </c:pt>
                <c:pt idx="5183">
                  <c:v>344197184.22352505</c:v>
                </c:pt>
                <c:pt idx="5184">
                  <c:v>344217441.678339</c:v>
                </c:pt>
                <c:pt idx="5185">
                  <c:v>344237697.32652909</c:v>
                </c:pt>
                <c:pt idx="5186">
                  <c:v>344257951.18106598</c:v>
                </c:pt>
                <c:pt idx="5187">
                  <c:v>344278203.25493503</c:v>
                </c:pt>
                <c:pt idx="5188">
                  <c:v>344298453.56113791</c:v>
                </c:pt>
                <c:pt idx="5189">
                  <c:v>344318702.112692</c:v>
                </c:pt>
                <c:pt idx="5190">
                  <c:v>344338948.92262596</c:v>
                </c:pt>
                <c:pt idx="5191">
                  <c:v>344359194.00398999</c:v>
                </c:pt>
                <c:pt idx="5192">
                  <c:v>344379437.36984402</c:v>
                </c:pt>
                <c:pt idx="5193">
                  <c:v>344399679.03326601</c:v>
                </c:pt>
                <c:pt idx="5194">
                  <c:v>344419919.00735009</c:v>
                </c:pt>
                <c:pt idx="5195">
                  <c:v>344440157.30520201</c:v>
                </c:pt>
                <c:pt idx="5196">
                  <c:v>344460393.9399479</c:v>
                </c:pt>
                <c:pt idx="5197">
                  <c:v>344480628.924725</c:v>
                </c:pt>
                <c:pt idx="5198">
                  <c:v>344500862.27268887</c:v>
                </c:pt>
                <c:pt idx="5199">
                  <c:v>344521093.99700892</c:v>
                </c:pt>
                <c:pt idx="5200">
                  <c:v>344541324.11087</c:v>
                </c:pt>
                <c:pt idx="5201">
                  <c:v>344561552.62747401</c:v>
                </c:pt>
                <c:pt idx="5202">
                  <c:v>344581779.56003791</c:v>
                </c:pt>
                <c:pt idx="5203">
                  <c:v>344602004.92179191</c:v>
                </c:pt>
                <c:pt idx="5204">
                  <c:v>344622228.72598594</c:v>
                </c:pt>
                <c:pt idx="5205">
                  <c:v>344642450.98588091</c:v>
                </c:pt>
                <c:pt idx="5206">
                  <c:v>344662671.71475792</c:v>
                </c:pt>
                <c:pt idx="5207">
                  <c:v>344682890.92590994</c:v>
                </c:pt>
                <c:pt idx="5208">
                  <c:v>344703108.63264894</c:v>
                </c:pt>
                <c:pt idx="5209">
                  <c:v>344723324.84829909</c:v>
                </c:pt>
                <c:pt idx="5210">
                  <c:v>344743539.58620292</c:v>
                </c:pt>
                <c:pt idx="5211">
                  <c:v>344763752.85971898</c:v>
                </c:pt>
                <c:pt idx="5212">
                  <c:v>344783964.68221992</c:v>
                </c:pt>
                <c:pt idx="5213">
                  <c:v>344804175.06709409</c:v>
                </c:pt>
                <c:pt idx="5214">
                  <c:v>344824384.02774698</c:v>
                </c:pt>
                <c:pt idx="5215">
                  <c:v>344844591.57760102</c:v>
                </c:pt>
                <c:pt idx="5216">
                  <c:v>344864797.73009092</c:v>
                </c:pt>
                <c:pt idx="5217">
                  <c:v>344885002.49866992</c:v>
                </c:pt>
                <c:pt idx="5218">
                  <c:v>344905205.89680803</c:v>
                </c:pt>
                <c:pt idx="5219">
                  <c:v>344925407.93798786</c:v>
                </c:pt>
                <c:pt idx="5220">
                  <c:v>344945608.63571209</c:v>
                </c:pt>
                <c:pt idx="5221">
                  <c:v>344965808.00349605</c:v>
                </c:pt>
                <c:pt idx="5222">
                  <c:v>344986006.05487305</c:v>
                </c:pt>
                <c:pt idx="5223">
                  <c:v>345006202.80339205</c:v>
                </c:pt>
                <c:pt idx="5224">
                  <c:v>345026398.26261795</c:v>
                </c:pt>
                <c:pt idx="5225">
                  <c:v>345046592.446132</c:v>
                </c:pt>
                <c:pt idx="5226">
                  <c:v>345066785.36753106</c:v>
                </c:pt>
                <c:pt idx="5227">
                  <c:v>345086977.04042906</c:v>
                </c:pt>
                <c:pt idx="5228">
                  <c:v>345107167.47845501</c:v>
                </c:pt>
                <c:pt idx="5229">
                  <c:v>345127356.69525599</c:v>
                </c:pt>
                <c:pt idx="5230">
                  <c:v>345147544.70449305</c:v>
                </c:pt>
                <c:pt idx="5231">
                  <c:v>345167731.51984501</c:v>
                </c:pt>
                <c:pt idx="5232">
                  <c:v>345187917.155007</c:v>
                </c:pt>
                <c:pt idx="5233">
                  <c:v>345208101.62369001</c:v>
                </c:pt>
                <c:pt idx="5234">
                  <c:v>345228284.93962091</c:v>
                </c:pt>
                <c:pt idx="5235">
                  <c:v>345248467.11654502</c:v>
                </c:pt>
                <c:pt idx="5236">
                  <c:v>345268648.16822106</c:v>
                </c:pt>
                <c:pt idx="5237">
                  <c:v>345288828.10842711</c:v>
                </c:pt>
                <c:pt idx="5238">
                  <c:v>345309006.95095599</c:v>
                </c:pt>
                <c:pt idx="5239">
                  <c:v>345329184.70961791</c:v>
                </c:pt>
                <c:pt idx="5240">
                  <c:v>345349361.39823896</c:v>
                </c:pt>
                <c:pt idx="5241">
                  <c:v>345369537.03066099</c:v>
                </c:pt>
                <c:pt idx="5242">
                  <c:v>345389711.620745</c:v>
                </c:pt>
                <c:pt idx="5243">
                  <c:v>345409885.18236601</c:v>
                </c:pt>
                <c:pt idx="5244">
                  <c:v>345430057.72941792</c:v>
                </c:pt>
                <c:pt idx="5245">
                  <c:v>345450229.27580899</c:v>
                </c:pt>
                <c:pt idx="5246">
                  <c:v>345470399.83546501</c:v>
                </c:pt>
                <c:pt idx="5247">
                  <c:v>345490569.42233086</c:v>
                </c:pt>
                <c:pt idx="5248">
                  <c:v>345510738.05036402</c:v>
                </c:pt>
                <c:pt idx="5249">
                  <c:v>345530905.73354208</c:v>
                </c:pt>
                <c:pt idx="5250">
                  <c:v>345551072.48585695</c:v>
                </c:pt>
                <c:pt idx="5251">
                  <c:v>345571238.32132</c:v>
                </c:pt>
                <c:pt idx="5252">
                  <c:v>345591403.25395799</c:v>
                </c:pt>
                <c:pt idx="5253">
                  <c:v>345611567.297813</c:v>
                </c:pt>
                <c:pt idx="5254">
                  <c:v>345631730.46694785</c:v>
                </c:pt>
                <c:pt idx="5255">
                  <c:v>345651892.77543896</c:v>
                </c:pt>
                <c:pt idx="5256">
                  <c:v>345672054.23738003</c:v>
                </c:pt>
                <c:pt idx="5257">
                  <c:v>345692214.86688399</c:v>
                </c:pt>
                <c:pt idx="5258">
                  <c:v>345712374.67807901</c:v>
                </c:pt>
                <c:pt idx="5259">
                  <c:v>345732533.68511105</c:v>
                </c:pt>
                <c:pt idx="5260">
                  <c:v>345752691.90214199</c:v>
                </c:pt>
                <c:pt idx="5261">
                  <c:v>345772849.34335208</c:v>
                </c:pt>
                <c:pt idx="5262">
                  <c:v>345793006.02293897</c:v>
                </c:pt>
                <c:pt idx="5263">
                  <c:v>345813161.95511502</c:v>
                </c:pt>
                <c:pt idx="5264">
                  <c:v>345833317.15411311</c:v>
                </c:pt>
                <c:pt idx="5265">
                  <c:v>345853471.63418102</c:v>
                </c:pt>
                <c:pt idx="5266">
                  <c:v>345873625.409585</c:v>
                </c:pt>
                <c:pt idx="5267">
                  <c:v>345893778.49460691</c:v>
                </c:pt>
                <c:pt idx="5268">
                  <c:v>345913930.903548</c:v>
                </c:pt>
                <c:pt idx="5269">
                  <c:v>345934082.65072608</c:v>
                </c:pt>
                <c:pt idx="5270">
                  <c:v>345954233.750476</c:v>
                </c:pt>
                <c:pt idx="5271">
                  <c:v>345974384.21714997</c:v>
                </c:pt>
                <c:pt idx="5272">
                  <c:v>345994534.065117</c:v>
                </c:pt>
                <c:pt idx="5273">
                  <c:v>346014683.30876607</c:v>
                </c:pt>
                <c:pt idx="5274">
                  <c:v>346034831.96250099</c:v>
                </c:pt>
                <c:pt idx="5275">
                  <c:v>346054980.04074305</c:v>
                </c:pt>
                <c:pt idx="5276">
                  <c:v>346075127.55793399</c:v>
                </c:pt>
                <c:pt idx="5277">
                  <c:v>346095274.52852905</c:v>
                </c:pt>
                <c:pt idx="5278">
                  <c:v>346115420.96700501</c:v>
                </c:pt>
                <c:pt idx="5279">
                  <c:v>346135566.88785309</c:v>
                </c:pt>
                <c:pt idx="5280">
                  <c:v>346155712.305583</c:v>
                </c:pt>
                <c:pt idx="5281">
                  <c:v>346175857.23472399</c:v>
                </c:pt>
                <c:pt idx="5282">
                  <c:v>346196001.68982106</c:v>
                </c:pt>
                <c:pt idx="5283">
                  <c:v>346216145.68543601</c:v>
                </c:pt>
                <c:pt idx="5284">
                  <c:v>346236289.23615199</c:v>
                </c:pt>
                <c:pt idx="5285">
                  <c:v>346256432.35656607</c:v>
                </c:pt>
                <c:pt idx="5286">
                  <c:v>346276575.06129599</c:v>
                </c:pt>
                <c:pt idx="5287">
                  <c:v>346296717.36497599</c:v>
                </c:pt>
                <c:pt idx="5288">
                  <c:v>346316859.2822569</c:v>
                </c:pt>
                <c:pt idx="5289">
                  <c:v>346337000.82781106</c:v>
                </c:pt>
                <c:pt idx="5290">
                  <c:v>346357142.016325</c:v>
                </c:pt>
                <c:pt idx="5291">
                  <c:v>346377282.86250502</c:v>
                </c:pt>
                <c:pt idx="5292">
                  <c:v>346397423.38107592</c:v>
                </c:pt>
                <c:pt idx="5293">
                  <c:v>346417563.58677894</c:v>
                </c:pt>
                <c:pt idx="5294">
                  <c:v>346437703.49437493</c:v>
                </c:pt>
                <c:pt idx="5295">
                  <c:v>346457843.11864102</c:v>
                </c:pt>
                <c:pt idx="5296">
                  <c:v>346477982.47437495</c:v>
                </c:pt>
                <c:pt idx="5297">
                  <c:v>346498121.57638896</c:v>
                </c:pt>
                <c:pt idx="5298">
                  <c:v>346518260.43951792</c:v>
                </c:pt>
                <c:pt idx="5299">
                  <c:v>346538399.07861102</c:v>
                </c:pt>
                <c:pt idx="5300">
                  <c:v>346558537.50853801</c:v>
                </c:pt>
                <c:pt idx="5301">
                  <c:v>346578675.74418598</c:v>
                </c:pt>
                <c:pt idx="5302">
                  <c:v>346598813.80046105</c:v>
                </c:pt>
                <c:pt idx="5303">
                  <c:v>346618951.69228494</c:v>
                </c:pt>
                <c:pt idx="5304">
                  <c:v>346639089.43460196</c:v>
                </c:pt>
                <c:pt idx="5305">
                  <c:v>346659227.04237199</c:v>
                </c:pt>
                <c:pt idx="5306">
                  <c:v>346679364.53057295</c:v>
                </c:pt>
                <c:pt idx="5307">
                  <c:v>346699501.91420299</c:v>
                </c:pt>
                <c:pt idx="5308">
                  <c:v>346719639.20827895</c:v>
                </c:pt>
                <c:pt idx="5309">
                  <c:v>346739776.42783296</c:v>
                </c:pt>
                <c:pt idx="5310">
                  <c:v>346759913.58792001</c:v>
                </c:pt>
                <c:pt idx="5311">
                  <c:v>346780050.70361</c:v>
                </c:pt>
                <c:pt idx="5312">
                  <c:v>346800187.78999299</c:v>
                </c:pt>
                <c:pt idx="5313">
                  <c:v>346820324.86217695</c:v>
                </c:pt>
                <c:pt idx="5314">
                  <c:v>346840461.93529093</c:v>
                </c:pt>
                <c:pt idx="5315">
                  <c:v>346860599.02447891</c:v>
                </c:pt>
                <c:pt idx="5316">
                  <c:v>346880736.144907</c:v>
                </c:pt>
                <c:pt idx="5317">
                  <c:v>346900873.31175703</c:v>
                </c:pt>
                <c:pt idx="5318">
                  <c:v>346921010.54023099</c:v>
                </c:pt>
                <c:pt idx="5319">
                  <c:v>346941147.84555107</c:v>
                </c:pt>
                <c:pt idx="5320">
                  <c:v>346961285.24295592</c:v>
                </c:pt>
                <c:pt idx="5321">
                  <c:v>346981422.74770409</c:v>
                </c:pt>
                <c:pt idx="5322">
                  <c:v>347001560.375072</c:v>
                </c:pt>
                <c:pt idx="5323">
                  <c:v>347021698.14035797</c:v>
                </c:pt>
                <c:pt idx="5324">
                  <c:v>347041836.05887598</c:v>
                </c:pt>
                <c:pt idx="5325">
                  <c:v>347061974.14595902</c:v>
                </c:pt>
                <c:pt idx="5326">
                  <c:v>347082112.41696292</c:v>
                </c:pt>
                <c:pt idx="5327">
                  <c:v>347102250.88725698</c:v>
                </c:pt>
                <c:pt idx="5328">
                  <c:v>347122389.57223493</c:v>
                </c:pt>
                <c:pt idx="5329">
                  <c:v>347142528.487306</c:v>
                </c:pt>
                <c:pt idx="5330">
                  <c:v>347162667.64789903</c:v>
                </c:pt>
                <c:pt idx="5331">
                  <c:v>347182807.06946409</c:v>
                </c:pt>
                <c:pt idx="5332">
                  <c:v>347202946.76746702</c:v>
                </c:pt>
                <c:pt idx="5333">
                  <c:v>347223086.757397</c:v>
                </c:pt>
                <c:pt idx="5334">
                  <c:v>347243227.05475909</c:v>
                </c:pt>
                <c:pt idx="5335">
                  <c:v>347263367.67507792</c:v>
                </c:pt>
                <c:pt idx="5336">
                  <c:v>347283508.633901</c:v>
                </c:pt>
                <c:pt idx="5337">
                  <c:v>347303649.94678992</c:v>
                </c:pt>
                <c:pt idx="5338">
                  <c:v>347323791.62932998</c:v>
                </c:pt>
                <c:pt idx="5339">
                  <c:v>347343933.69712311</c:v>
                </c:pt>
                <c:pt idx="5340">
                  <c:v>347364076.16579205</c:v>
                </c:pt>
                <c:pt idx="5341">
                  <c:v>347384219.05097896</c:v>
                </c:pt>
                <c:pt idx="5342">
                  <c:v>347404362.36834502</c:v>
                </c:pt>
                <c:pt idx="5343">
                  <c:v>347424506.13357109</c:v>
                </c:pt>
                <c:pt idx="5344">
                  <c:v>347444650.36235696</c:v>
                </c:pt>
                <c:pt idx="5345">
                  <c:v>347464795.07042402</c:v>
                </c:pt>
                <c:pt idx="5346">
                  <c:v>347484940.27350998</c:v>
                </c:pt>
                <c:pt idx="5347">
                  <c:v>347505085.98737592</c:v>
                </c:pt>
                <c:pt idx="5348">
                  <c:v>347525232.22780102</c:v>
                </c:pt>
                <c:pt idx="5349">
                  <c:v>347545379.01058298</c:v>
                </c:pt>
                <c:pt idx="5350">
                  <c:v>347565526.35154009</c:v>
                </c:pt>
                <c:pt idx="5351">
                  <c:v>347585674.26651198</c:v>
                </c:pt>
                <c:pt idx="5352">
                  <c:v>347605822.77135491</c:v>
                </c:pt>
                <c:pt idx="5353">
                  <c:v>347625971.88194895</c:v>
                </c:pt>
                <c:pt idx="5354">
                  <c:v>347646121.61418998</c:v>
                </c:pt>
                <c:pt idx="5355">
                  <c:v>347666271.98399699</c:v>
                </c:pt>
                <c:pt idx="5356">
                  <c:v>347686423.00730598</c:v>
                </c:pt>
                <c:pt idx="5357">
                  <c:v>347706574.70007694</c:v>
                </c:pt>
                <c:pt idx="5358">
                  <c:v>347726727.07828492</c:v>
                </c:pt>
                <c:pt idx="5359">
                  <c:v>347746880.15793002</c:v>
                </c:pt>
                <c:pt idx="5360">
                  <c:v>347767033.95502901</c:v>
                </c:pt>
                <c:pt idx="5361">
                  <c:v>347787188.48561895</c:v>
                </c:pt>
                <c:pt idx="5362">
                  <c:v>347807343.76575899</c:v>
                </c:pt>
                <c:pt idx="5363">
                  <c:v>347827499.81152701</c:v>
                </c:pt>
                <c:pt idx="5364">
                  <c:v>347847656.63902098</c:v>
                </c:pt>
                <c:pt idx="5365">
                  <c:v>347867814.264359</c:v>
                </c:pt>
                <c:pt idx="5366">
                  <c:v>347887972.70368099</c:v>
                </c:pt>
                <c:pt idx="5367">
                  <c:v>347908131.97314602</c:v>
                </c:pt>
                <c:pt idx="5368">
                  <c:v>347928292.08893299</c:v>
                </c:pt>
                <c:pt idx="5369">
                  <c:v>347948453.06724209</c:v>
                </c:pt>
                <c:pt idx="5370">
                  <c:v>347968614.92429394</c:v>
                </c:pt>
                <c:pt idx="5371">
                  <c:v>347988777.676328</c:v>
                </c:pt>
                <c:pt idx="5372">
                  <c:v>348008941.33960694</c:v>
                </c:pt>
                <c:pt idx="5373">
                  <c:v>348029105.93041092</c:v>
                </c:pt>
                <c:pt idx="5374">
                  <c:v>348049271.46504396</c:v>
                </c:pt>
                <c:pt idx="5375">
                  <c:v>348069437.95982701</c:v>
                </c:pt>
                <c:pt idx="5376">
                  <c:v>348089605.43110394</c:v>
                </c:pt>
                <c:pt idx="5377">
                  <c:v>348109773.89523894</c:v>
                </c:pt>
                <c:pt idx="5378">
                  <c:v>348129943.36861598</c:v>
                </c:pt>
                <c:pt idx="5379">
                  <c:v>348150113.86764205</c:v>
                </c:pt>
                <c:pt idx="5380">
                  <c:v>348170285.408741</c:v>
                </c:pt>
                <c:pt idx="5381">
                  <c:v>348190458.00836098</c:v>
                </c:pt>
                <c:pt idx="5382">
                  <c:v>348210631.68296891</c:v>
                </c:pt>
                <c:pt idx="5383">
                  <c:v>348230806.449054</c:v>
                </c:pt>
                <c:pt idx="5384">
                  <c:v>348250982.32312506</c:v>
                </c:pt>
                <c:pt idx="5385">
                  <c:v>348271159.32171297</c:v>
                </c:pt>
                <c:pt idx="5386">
                  <c:v>348291337.46136695</c:v>
                </c:pt>
                <c:pt idx="5387">
                  <c:v>348311516.75866097</c:v>
                </c:pt>
                <c:pt idx="5388">
                  <c:v>348331697.23018694</c:v>
                </c:pt>
                <c:pt idx="5389">
                  <c:v>348351878.89256001</c:v>
                </c:pt>
                <c:pt idx="5390">
                  <c:v>348372061.76241392</c:v>
                </c:pt>
                <c:pt idx="5391">
                  <c:v>348392245.85640705</c:v>
                </c:pt>
                <c:pt idx="5392">
                  <c:v>348412431.19121492</c:v>
                </c:pt>
                <c:pt idx="5393">
                  <c:v>348432617.78353602</c:v>
                </c:pt>
                <c:pt idx="5394">
                  <c:v>348452805.65009207</c:v>
                </c:pt>
                <c:pt idx="5395">
                  <c:v>348472994.80762208</c:v>
                </c:pt>
                <c:pt idx="5396">
                  <c:v>348493185.27288795</c:v>
                </c:pt>
                <c:pt idx="5397">
                  <c:v>348513377.06267595</c:v>
                </c:pt>
                <c:pt idx="5398">
                  <c:v>348533570.19378901</c:v>
                </c:pt>
                <c:pt idx="5399">
                  <c:v>348553764.68305302</c:v>
                </c:pt>
                <c:pt idx="5400">
                  <c:v>348573960.54731709</c:v>
                </c:pt>
                <c:pt idx="5401">
                  <c:v>348594157.80344898</c:v>
                </c:pt>
                <c:pt idx="5402">
                  <c:v>348614356.46834099</c:v>
                </c:pt>
                <c:pt idx="5403">
                  <c:v>348634556.55890298</c:v>
                </c:pt>
                <c:pt idx="5404">
                  <c:v>348654758.09207094</c:v>
                </c:pt>
                <c:pt idx="5405">
                  <c:v>348674961.08479792</c:v>
                </c:pt>
                <c:pt idx="5406">
                  <c:v>348695165.55406207</c:v>
                </c:pt>
                <c:pt idx="5407">
                  <c:v>348715371.51686198</c:v>
                </c:pt>
                <c:pt idx="5408">
                  <c:v>348735578.99021691</c:v>
                </c:pt>
                <c:pt idx="5409">
                  <c:v>348755787.99116999</c:v>
                </c:pt>
                <c:pt idx="5410">
                  <c:v>348775998.53678292</c:v>
                </c:pt>
                <c:pt idx="5411">
                  <c:v>348796210.64414406</c:v>
                </c:pt>
                <c:pt idx="5412">
                  <c:v>348816424.33035803</c:v>
                </c:pt>
                <c:pt idx="5413">
                  <c:v>348836639.61255401</c:v>
                </c:pt>
                <c:pt idx="5414">
                  <c:v>348856856.50788498</c:v>
                </c:pt>
                <c:pt idx="5415">
                  <c:v>348877075.03352207</c:v>
                </c:pt>
                <c:pt idx="5416">
                  <c:v>348897295.206662</c:v>
                </c:pt>
                <c:pt idx="5417">
                  <c:v>348917517.04451907</c:v>
                </c:pt>
                <c:pt idx="5418">
                  <c:v>348937740.56433499</c:v>
                </c:pt>
                <c:pt idx="5419">
                  <c:v>348957965.78336799</c:v>
                </c:pt>
                <c:pt idx="5420">
                  <c:v>348978192.71890396</c:v>
                </c:pt>
                <c:pt idx="5421">
                  <c:v>348998421.388246</c:v>
                </c:pt>
                <c:pt idx="5422">
                  <c:v>349018651.80872208</c:v>
                </c:pt>
                <c:pt idx="5423">
                  <c:v>349038883.99768192</c:v>
                </c:pt>
                <c:pt idx="5424">
                  <c:v>349059117.97249794</c:v>
                </c:pt>
                <c:pt idx="5425">
                  <c:v>349079353.75056398</c:v>
                </c:pt>
                <c:pt idx="5426">
                  <c:v>349099591.34929597</c:v>
                </c:pt>
                <c:pt idx="5427">
                  <c:v>349119830.78613394</c:v>
                </c:pt>
                <c:pt idx="5428">
                  <c:v>349140072.07853705</c:v>
                </c:pt>
                <c:pt idx="5429">
                  <c:v>349160315.24399102</c:v>
                </c:pt>
                <c:pt idx="5430">
                  <c:v>349180560.30000108</c:v>
                </c:pt>
                <c:pt idx="5431">
                  <c:v>349200807.26409602</c:v>
                </c:pt>
                <c:pt idx="5432">
                  <c:v>349221056.15382707</c:v>
                </c:pt>
                <c:pt idx="5433">
                  <c:v>349241306.98676699</c:v>
                </c:pt>
                <c:pt idx="5434">
                  <c:v>349261559.78051305</c:v>
                </c:pt>
                <c:pt idx="5435">
                  <c:v>349281814.55268395</c:v>
                </c:pt>
                <c:pt idx="5436">
                  <c:v>349302071.320921</c:v>
                </c:pt>
                <c:pt idx="5437">
                  <c:v>349322330.10289001</c:v>
                </c:pt>
                <c:pt idx="5438">
                  <c:v>349342590.91627586</c:v>
                </c:pt>
                <c:pt idx="5439">
                  <c:v>349362853.77879</c:v>
                </c:pt>
                <c:pt idx="5440">
                  <c:v>349383118.70816505</c:v>
                </c:pt>
                <c:pt idx="5441">
                  <c:v>349403385.72215492</c:v>
                </c:pt>
                <c:pt idx="5442">
                  <c:v>349423654.83854097</c:v>
                </c:pt>
                <c:pt idx="5443">
                  <c:v>349443926.07512206</c:v>
                </c:pt>
                <c:pt idx="5444">
                  <c:v>349464199.44972402</c:v>
                </c:pt>
                <c:pt idx="5445">
                  <c:v>349484474.98019296</c:v>
                </c:pt>
                <c:pt idx="5446">
                  <c:v>349504752.68440098</c:v>
                </c:pt>
                <c:pt idx="5447">
                  <c:v>349525032.58024096</c:v>
                </c:pt>
                <c:pt idx="5448">
                  <c:v>349545314.68562901</c:v>
                </c:pt>
                <c:pt idx="5449">
                  <c:v>349565599.01850498</c:v>
                </c:pt>
                <c:pt idx="5450">
                  <c:v>349585885.59683192</c:v>
                </c:pt>
                <c:pt idx="5451">
                  <c:v>349606174.43859601</c:v>
                </c:pt>
                <c:pt idx="5452">
                  <c:v>349626465.56180799</c:v>
                </c:pt>
                <c:pt idx="5453">
                  <c:v>349646758.98449892</c:v>
                </c:pt>
                <c:pt idx="5454">
                  <c:v>349667054.72472501</c:v>
                </c:pt>
                <c:pt idx="5455">
                  <c:v>349687352.80056798</c:v>
                </c:pt>
                <c:pt idx="5456">
                  <c:v>349707653.23012799</c:v>
                </c:pt>
                <c:pt idx="5457">
                  <c:v>349727956.03153294</c:v>
                </c:pt>
                <c:pt idx="5458">
                  <c:v>349748261.22293186</c:v>
                </c:pt>
                <c:pt idx="5459">
                  <c:v>349768568.82249892</c:v>
                </c:pt>
                <c:pt idx="5460">
                  <c:v>349788878.84843105</c:v>
                </c:pt>
                <c:pt idx="5461">
                  <c:v>349809191.31894892</c:v>
                </c:pt>
                <c:pt idx="5462">
                  <c:v>349829506.25229591</c:v>
                </c:pt>
                <c:pt idx="5463">
                  <c:v>349849823.66674</c:v>
                </c:pt>
                <c:pt idx="5464">
                  <c:v>349870143.58057392</c:v>
                </c:pt>
                <c:pt idx="5465">
                  <c:v>349890466.01211202</c:v>
                </c:pt>
                <c:pt idx="5466">
                  <c:v>349910790.97969395</c:v>
                </c:pt>
                <c:pt idx="5467">
                  <c:v>349931118.50168294</c:v>
                </c:pt>
                <c:pt idx="5468">
                  <c:v>349951448.59646499</c:v>
                </c:pt>
                <c:pt idx="5469">
                  <c:v>349971781.28245199</c:v>
                </c:pt>
                <c:pt idx="5470">
                  <c:v>349992116.57807696</c:v>
                </c:pt>
                <c:pt idx="5471">
                  <c:v>350012454.50180101</c:v>
                </c:pt>
                <c:pt idx="5472">
                  <c:v>350032795.07210392</c:v>
                </c:pt>
                <c:pt idx="5473">
                  <c:v>350053138.30749607</c:v>
                </c:pt>
                <c:pt idx="5474">
                  <c:v>350073484.22650492</c:v>
                </c:pt>
                <c:pt idx="5475">
                  <c:v>350093832.84768802</c:v>
                </c:pt>
                <c:pt idx="5476">
                  <c:v>350114184.189623</c:v>
                </c:pt>
                <c:pt idx="5477">
                  <c:v>350134538.27091396</c:v>
                </c:pt>
                <c:pt idx="5478">
                  <c:v>350154895.11018902</c:v>
                </c:pt>
                <c:pt idx="5479">
                  <c:v>350175254.72609895</c:v>
                </c:pt>
                <c:pt idx="5480">
                  <c:v>350195617.13732207</c:v>
                </c:pt>
                <c:pt idx="5481">
                  <c:v>350215982.36255598</c:v>
                </c:pt>
                <c:pt idx="5482">
                  <c:v>350236350.42052901</c:v>
                </c:pt>
                <c:pt idx="5483">
                  <c:v>350256721.32998794</c:v>
                </c:pt>
                <c:pt idx="5484">
                  <c:v>350277095.10970902</c:v>
                </c:pt>
                <c:pt idx="5485">
                  <c:v>350297471.77849001</c:v>
                </c:pt>
                <c:pt idx="5486">
                  <c:v>350317851.35515302</c:v>
                </c:pt>
                <c:pt idx="5487">
                  <c:v>350338233.85854805</c:v>
                </c:pt>
                <c:pt idx="5488">
                  <c:v>350358619.30754507</c:v>
                </c:pt>
                <c:pt idx="5489">
                  <c:v>350379007.72104192</c:v>
                </c:pt>
                <c:pt idx="5490">
                  <c:v>350399399.11796105</c:v>
                </c:pt>
                <c:pt idx="5491">
                  <c:v>350419793.51724899</c:v>
                </c:pt>
                <c:pt idx="5492">
                  <c:v>350440190.93787599</c:v>
                </c:pt>
                <c:pt idx="5493">
                  <c:v>350460591.39884001</c:v>
                </c:pt>
                <c:pt idx="5494">
                  <c:v>350480994.91916001</c:v>
                </c:pt>
                <c:pt idx="5495">
                  <c:v>350501401.517883</c:v>
                </c:pt>
                <c:pt idx="5496">
                  <c:v>350521811.21407992</c:v>
                </c:pt>
                <c:pt idx="5497">
                  <c:v>350542224.02684796</c:v>
                </c:pt>
                <c:pt idx="5498">
                  <c:v>350562639.97530591</c:v>
                </c:pt>
                <c:pt idx="5499">
                  <c:v>350583059.078601</c:v>
                </c:pt>
                <c:pt idx="5500">
                  <c:v>350603481.35590392</c:v>
                </c:pt>
                <c:pt idx="5501">
                  <c:v>350623906.82641101</c:v>
                </c:pt>
                <c:pt idx="5502">
                  <c:v>350644335.509345</c:v>
                </c:pt>
                <c:pt idx="5503">
                  <c:v>350664767.42395103</c:v>
                </c:pt>
                <c:pt idx="5504">
                  <c:v>350685202.58950305</c:v>
                </c:pt>
                <c:pt idx="5505">
                  <c:v>350705641.02529699</c:v>
                </c:pt>
                <c:pt idx="5506">
                  <c:v>350726082.75065601</c:v>
                </c:pt>
                <c:pt idx="5507">
                  <c:v>350746527.78492796</c:v>
                </c:pt>
                <c:pt idx="5508">
                  <c:v>350766976.14748704</c:v>
                </c:pt>
                <c:pt idx="5509">
                  <c:v>350787427.85773098</c:v>
                </c:pt>
                <c:pt idx="5510">
                  <c:v>350807882.93508697</c:v>
                </c:pt>
                <c:pt idx="5511">
                  <c:v>350828341.39900303</c:v>
                </c:pt>
                <c:pt idx="5512">
                  <c:v>350848803.26895499</c:v>
                </c:pt>
                <c:pt idx="5513">
                  <c:v>350869268.56444502</c:v>
                </c:pt>
                <c:pt idx="5514">
                  <c:v>350889737.30500102</c:v>
                </c:pt>
                <c:pt idx="5515">
                  <c:v>350910209.51017392</c:v>
                </c:pt>
                <c:pt idx="5516">
                  <c:v>350930685.199543</c:v>
                </c:pt>
                <c:pt idx="5517">
                  <c:v>350951164.39271295</c:v>
                </c:pt>
                <c:pt idx="5518">
                  <c:v>350971647.10931498</c:v>
                </c:pt>
                <c:pt idx="5519">
                  <c:v>350992133.369003</c:v>
                </c:pt>
                <c:pt idx="5520">
                  <c:v>351012623.19146109</c:v>
                </c:pt>
                <c:pt idx="5521">
                  <c:v>351033116.59639603</c:v>
                </c:pt>
                <c:pt idx="5522">
                  <c:v>351053613.60354203</c:v>
                </c:pt>
                <c:pt idx="5523">
                  <c:v>351074114.23265994</c:v>
                </c:pt>
                <c:pt idx="5524">
                  <c:v>351094618.50353497</c:v>
                </c:pt>
                <c:pt idx="5525">
                  <c:v>351115126.43598086</c:v>
                </c:pt>
                <c:pt idx="5526">
                  <c:v>351135638.04983509</c:v>
                </c:pt>
                <c:pt idx="5527">
                  <c:v>351156153.36496198</c:v>
                </c:pt>
                <c:pt idx="5528">
                  <c:v>351176672.40125394</c:v>
                </c:pt>
                <c:pt idx="5529">
                  <c:v>351197195.17862701</c:v>
                </c:pt>
                <c:pt idx="5530">
                  <c:v>351217721.71702498</c:v>
                </c:pt>
                <c:pt idx="5531">
                  <c:v>351238252.03641891</c:v>
                </c:pt>
                <c:pt idx="5532">
                  <c:v>351258786.15680408</c:v>
                </c:pt>
                <c:pt idx="5533">
                  <c:v>351279324.09820491</c:v>
                </c:pt>
                <c:pt idx="5534">
                  <c:v>351299865.880669</c:v>
                </c:pt>
                <c:pt idx="5535">
                  <c:v>351320411.52427393</c:v>
                </c:pt>
                <c:pt idx="5536">
                  <c:v>351340961.04912108</c:v>
                </c:pt>
                <c:pt idx="5537">
                  <c:v>351361514.47533995</c:v>
                </c:pt>
                <c:pt idx="5538">
                  <c:v>351382071.82308799</c:v>
                </c:pt>
                <c:pt idx="5539">
                  <c:v>351402633.11254609</c:v>
                </c:pt>
                <c:pt idx="5540">
                  <c:v>351423198.36392409</c:v>
                </c:pt>
                <c:pt idx="5541">
                  <c:v>351443767.597458</c:v>
                </c:pt>
                <c:pt idx="5542">
                  <c:v>351464340.83341205</c:v>
                </c:pt>
                <c:pt idx="5543">
                  <c:v>351484918.09207493</c:v>
                </c:pt>
                <c:pt idx="5544">
                  <c:v>351505499.39376402</c:v>
                </c:pt>
                <c:pt idx="5545">
                  <c:v>351526084.75882405</c:v>
                </c:pt>
                <c:pt idx="5546">
                  <c:v>351546674.20762402</c:v>
                </c:pt>
                <c:pt idx="5547">
                  <c:v>351567267.76056302</c:v>
                </c:pt>
                <c:pt idx="5548">
                  <c:v>351587865.43806601</c:v>
                </c:pt>
                <c:pt idx="5549">
                  <c:v>351608467.26058602</c:v>
                </c:pt>
                <c:pt idx="5550">
                  <c:v>351629073.24860102</c:v>
                </c:pt>
                <c:pt idx="5551">
                  <c:v>351649683.42261893</c:v>
                </c:pt>
                <c:pt idx="5552">
                  <c:v>351670297.80317301</c:v>
                </c:pt>
                <c:pt idx="5553">
                  <c:v>351690916.410824</c:v>
                </c:pt>
                <c:pt idx="5554">
                  <c:v>351711539.26616102</c:v>
                </c:pt>
                <c:pt idx="5555">
                  <c:v>351732166.38980108</c:v>
                </c:pt>
                <c:pt idx="5556">
                  <c:v>351752797.80238599</c:v>
                </c:pt>
                <c:pt idx="5557">
                  <c:v>351773433.52458698</c:v>
                </c:pt>
                <c:pt idx="5558">
                  <c:v>351794073.57710397</c:v>
                </c:pt>
                <c:pt idx="5559">
                  <c:v>351814717.98066092</c:v>
                </c:pt>
                <c:pt idx="5560">
                  <c:v>351835366.75601298</c:v>
                </c:pt>
                <c:pt idx="5561">
                  <c:v>351856019.92394203</c:v>
                </c:pt>
                <c:pt idx="5562">
                  <c:v>351876677.505256</c:v>
                </c:pt>
                <c:pt idx="5563">
                  <c:v>351897339.52079099</c:v>
                </c:pt>
                <c:pt idx="5564">
                  <c:v>351918005.99141395</c:v>
                </c:pt>
                <c:pt idx="5565">
                  <c:v>351938676.938016</c:v>
                </c:pt>
                <c:pt idx="5566">
                  <c:v>351959352.38151705</c:v>
                </c:pt>
                <c:pt idx="5567">
                  <c:v>351980032.34286606</c:v>
                </c:pt>
                <c:pt idx="5568">
                  <c:v>352000716.84303898</c:v>
                </c:pt>
                <c:pt idx="5569">
                  <c:v>352021405.90303999</c:v>
                </c:pt>
                <c:pt idx="5570">
                  <c:v>352042099.54390198</c:v>
                </c:pt>
                <c:pt idx="5571">
                  <c:v>352062797.78668493</c:v>
                </c:pt>
                <c:pt idx="5572">
                  <c:v>352083500.65247792</c:v>
                </c:pt>
                <c:pt idx="5573">
                  <c:v>352104208.16239703</c:v>
                </c:pt>
                <c:pt idx="5574">
                  <c:v>352124920.33758801</c:v>
                </c:pt>
                <c:pt idx="5575">
                  <c:v>352145637.19922298</c:v>
                </c:pt>
                <c:pt idx="5576">
                  <c:v>352166358.76850498</c:v>
                </c:pt>
                <c:pt idx="5577">
                  <c:v>352187085.06666303</c:v>
                </c:pt>
                <c:pt idx="5578">
                  <c:v>352207816.11495697</c:v>
                </c:pt>
                <c:pt idx="5579">
                  <c:v>352228551.93467194</c:v>
                </c:pt>
                <c:pt idx="5580">
                  <c:v>352249292.54712415</c:v>
                </c:pt>
                <c:pt idx="5581">
                  <c:v>352270037.97365695</c:v>
                </c:pt>
                <c:pt idx="5582">
                  <c:v>352290788.23564386</c:v>
                </c:pt>
                <c:pt idx="5583">
                  <c:v>352311543.35448498</c:v>
                </c:pt>
                <c:pt idx="5584">
                  <c:v>352332303.35161102</c:v>
                </c:pt>
                <c:pt idx="5585">
                  <c:v>352353068.24848002</c:v>
                </c:pt>
                <c:pt idx="5586">
                  <c:v>352373838.06658</c:v>
                </c:pt>
                <c:pt idx="5587">
                  <c:v>352394612.82742709</c:v>
                </c:pt>
                <c:pt idx="5588">
                  <c:v>352415392.55256498</c:v>
                </c:pt>
                <c:pt idx="5589">
                  <c:v>352436177.26356906</c:v>
                </c:pt>
                <c:pt idx="5590">
                  <c:v>352456966.98204094</c:v>
                </c:pt>
                <c:pt idx="5591">
                  <c:v>352477761.72961396</c:v>
                </c:pt>
                <c:pt idx="5592">
                  <c:v>352498561.52794892</c:v>
                </c:pt>
                <c:pt idx="5593">
                  <c:v>352519366.39873499</c:v>
                </c:pt>
                <c:pt idx="5594">
                  <c:v>352540176.36369097</c:v>
                </c:pt>
                <c:pt idx="5595">
                  <c:v>352560991.44456702</c:v>
                </c:pt>
                <c:pt idx="5596">
                  <c:v>352581811.66313905</c:v>
                </c:pt>
                <c:pt idx="5597">
                  <c:v>352602637.041215</c:v>
                </c:pt>
                <c:pt idx="5598">
                  <c:v>352623467.60063004</c:v>
                </c:pt>
                <c:pt idx="5599">
                  <c:v>352644303.36325097</c:v>
                </c:pt>
                <c:pt idx="5600">
                  <c:v>352665144.35097092</c:v>
                </c:pt>
                <c:pt idx="5601">
                  <c:v>352685990.58571601</c:v>
                </c:pt>
                <c:pt idx="5602">
                  <c:v>352706842.08943999</c:v>
                </c:pt>
                <c:pt idx="5603">
                  <c:v>352727698.88412505</c:v>
                </c:pt>
                <c:pt idx="5604">
                  <c:v>352748560.99178493</c:v>
                </c:pt>
                <c:pt idx="5605">
                  <c:v>352769428.43446296</c:v>
                </c:pt>
                <c:pt idx="5606">
                  <c:v>352790301.23423094</c:v>
                </c:pt>
                <c:pt idx="5607">
                  <c:v>352811179.41319001</c:v>
                </c:pt>
                <c:pt idx="5608">
                  <c:v>352832062.99347395</c:v>
                </c:pt>
                <c:pt idx="5609">
                  <c:v>352852951.99724299</c:v>
                </c:pt>
                <c:pt idx="5610">
                  <c:v>352873846.44668996</c:v>
                </c:pt>
                <c:pt idx="5611">
                  <c:v>352894746.36403501</c:v>
                </c:pt>
                <c:pt idx="5612">
                  <c:v>352915651.77153099</c:v>
                </c:pt>
                <c:pt idx="5613">
                  <c:v>352936562.69145799</c:v>
                </c:pt>
                <c:pt idx="5614">
                  <c:v>352957479.14612806</c:v>
                </c:pt>
                <c:pt idx="5615">
                  <c:v>352978401.15788311</c:v>
                </c:pt>
                <c:pt idx="5616">
                  <c:v>352999328.74909502</c:v>
                </c:pt>
                <c:pt idx="5617">
                  <c:v>353020261.94216502</c:v>
                </c:pt>
                <c:pt idx="5618">
                  <c:v>353041200.75952607</c:v>
                </c:pt>
                <c:pt idx="5619">
                  <c:v>353062145.22363997</c:v>
                </c:pt>
                <c:pt idx="5620">
                  <c:v>353083095.35699999</c:v>
                </c:pt>
                <c:pt idx="5621">
                  <c:v>353104051.18212998</c:v>
                </c:pt>
                <c:pt idx="5622">
                  <c:v>353125012.721582</c:v>
                </c:pt>
                <c:pt idx="5623">
                  <c:v>353145979.99794191</c:v>
                </c:pt>
                <c:pt idx="5624">
                  <c:v>353166953.03382301</c:v>
                </c:pt>
                <c:pt idx="5625">
                  <c:v>353187931.85187209</c:v>
                </c:pt>
                <c:pt idx="5626">
                  <c:v>353208916.47476399</c:v>
                </c:pt>
                <c:pt idx="5627">
                  <c:v>353229906.92520493</c:v>
                </c:pt>
                <c:pt idx="5628">
                  <c:v>353250903.22593194</c:v>
                </c:pt>
                <c:pt idx="5629">
                  <c:v>353271905.39971501</c:v>
                </c:pt>
                <c:pt idx="5630">
                  <c:v>353292913.46935099</c:v>
                </c:pt>
                <c:pt idx="5631">
                  <c:v>353313927.45766997</c:v>
                </c:pt>
                <c:pt idx="5632">
                  <c:v>353334947.38753301</c:v>
                </c:pt>
                <c:pt idx="5633">
                  <c:v>353355973.28183103</c:v>
                </c:pt>
                <c:pt idx="5634">
                  <c:v>353377005.16348702</c:v>
                </c:pt>
                <c:pt idx="5635">
                  <c:v>353398043.05545509</c:v>
                </c:pt>
                <c:pt idx="5636">
                  <c:v>353419086.98071891</c:v>
                </c:pt>
                <c:pt idx="5637">
                  <c:v>353440136.96229386</c:v>
                </c:pt>
                <c:pt idx="5638">
                  <c:v>353461193.023229</c:v>
                </c:pt>
                <c:pt idx="5639">
                  <c:v>353482255.18660092</c:v>
                </c:pt>
                <c:pt idx="5640">
                  <c:v>353503323.475519</c:v>
                </c:pt>
                <c:pt idx="5641">
                  <c:v>353524397.91312605</c:v>
                </c:pt>
                <c:pt idx="5642">
                  <c:v>353545478.52259201</c:v>
                </c:pt>
                <c:pt idx="5643">
                  <c:v>353566565.32712203</c:v>
                </c:pt>
                <c:pt idx="5644">
                  <c:v>353587658.34995002</c:v>
                </c:pt>
                <c:pt idx="5645">
                  <c:v>353608757.614344</c:v>
                </c:pt>
                <c:pt idx="5646">
                  <c:v>353629863.14360207</c:v>
                </c:pt>
                <c:pt idx="5647">
                  <c:v>353650974.96105295</c:v>
                </c:pt>
                <c:pt idx="5648">
                  <c:v>353672093.09006</c:v>
                </c:pt>
                <c:pt idx="5649">
                  <c:v>353693217.55401498</c:v>
                </c:pt>
                <c:pt idx="5650">
                  <c:v>353714348.37634403</c:v>
                </c:pt>
                <c:pt idx="5651">
                  <c:v>353735485.580504</c:v>
                </c:pt>
                <c:pt idx="5652">
                  <c:v>353756629.18998295</c:v>
                </c:pt>
                <c:pt idx="5653">
                  <c:v>353777779.228302</c:v>
                </c:pt>
                <c:pt idx="5654">
                  <c:v>353798935.71901298</c:v>
                </c:pt>
                <c:pt idx="5655">
                  <c:v>353820098.68570209</c:v>
                </c:pt>
                <c:pt idx="5656">
                  <c:v>353841268.15198499</c:v>
                </c:pt>
                <c:pt idx="5657">
                  <c:v>353862444.14151108</c:v>
                </c:pt>
                <c:pt idx="5658">
                  <c:v>353883626.67795998</c:v>
                </c:pt>
                <c:pt idx="5659">
                  <c:v>353904815.78504699</c:v>
                </c:pt>
                <c:pt idx="5660">
                  <c:v>353926011.48651695</c:v>
                </c:pt>
                <c:pt idx="5661">
                  <c:v>353947213.80614698</c:v>
                </c:pt>
                <c:pt idx="5662">
                  <c:v>353968422.76774698</c:v>
                </c:pt>
                <c:pt idx="5663">
                  <c:v>353989638.39516097</c:v>
                </c:pt>
                <c:pt idx="5664">
                  <c:v>354010860.71226192</c:v>
                </c:pt>
                <c:pt idx="5665">
                  <c:v>354032089.74295992</c:v>
                </c:pt>
                <c:pt idx="5666">
                  <c:v>354053325.51119298</c:v>
                </c:pt>
                <c:pt idx="5667">
                  <c:v>354074568.04093403</c:v>
                </c:pt>
                <c:pt idx="5668">
                  <c:v>354095817.35618901</c:v>
                </c:pt>
                <c:pt idx="5669">
                  <c:v>354117073.48099595</c:v>
                </c:pt>
                <c:pt idx="5670">
                  <c:v>354138336.43942499</c:v>
                </c:pt>
                <c:pt idx="5671">
                  <c:v>354159606.25558102</c:v>
                </c:pt>
                <c:pt idx="5672">
                  <c:v>354180882.95359898</c:v>
                </c:pt>
                <c:pt idx="5673">
                  <c:v>354202166.55764902</c:v>
                </c:pt>
                <c:pt idx="5674">
                  <c:v>354223457.09193289</c:v>
                </c:pt>
                <c:pt idx="5675">
                  <c:v>354244754.58068699</c:v>
                </c:pt>
                <c:pt idx="5676">
                  <c:v>354266059.04817897</c:v>
                </c:pt>
                <c:pt idx="5677">
                  <c:v>354287370.51871002</c:v>
                </c:pt>
                <c:pt idx="5678">
                  <c:v>354308689.01661491</c:v>
                </c:pt>
                <c:pt idx="5679">
                  <c:v>354330014.56626201</c:v>
                </c:pt>
                <c:pt idx="5680">
                  <c:v>354351347.19205201</c:v>
                </c:pt>
                <c:pt idx="5681">
                  <c:v>354372686.918419</c:v>
                </c:pt>
                <c:pt idx="5682">
                  <c:v>354394033.769831</c:v>
                </c:pt>
                <c:pt idx="5683">
                  <c:v>354415387.77078903</c:v>
                </c:pt>
                <c:pt idx="5684">
                  <c:v>354436748.94582802</c:v>
                </c:pt>
                <c:pt idx="5685">
                  <c:v>354458117.31951606</c:v>
                </c:pt>
                <c:pt idx="5686">
                  <c:v>354479492.91645396</c:v>
                </c:pt>
                <c:pt idx="5687">
                  <c:v>354500875.7612769</c:v>
                </c:pt>
                <c:pt idx="5688">
                  <c:v>354522265.87865609</c:v>
                </c:pt>
                <c:pt idx="5689">
                  <c:v>354543663.29329091</c:v>
                </c:pt>
                <c:pt idx="5690">
                  <c:v>354565068.02991992</c:v>
                </c:pt>
                <c:pt idx="5691">
                  <c:v>354586480.11331302</c:v>
                </c:pt>
                <c:pt idx="5692">
                  <c:v>354607899.56827396</c:v>
                </c:pt>
                <c:pt idx="5693">
                  <c:v>354629326.41963995</c:v>
                </c:pt>
                <c:pt idx="5694">
                  <c:v>354650760.69228393</c:v>
                </c:pt>
                <c:pt idx="5695">
                  <c:v>354672202.411111</c:v>
                </c:pt>
                <c:pt idx="5696">
                  <c:v>354693651.60106206</c:v>
                </c:pt>
                <c:pt idx="5697">
                  <c:v>354715108.28710997</c:v>
                </c:pt>
                <c:pt idx="5698">
                  <c:v>354736572.49426496</c:v>
                </c:pt>
                <c:pt idx="5699">
                  <c:v>354758044.24756706</c:v>
                </c:pt>
                <c:pt idx="5700">
                  <c:v>354779523.57209492</c:v>
                </c:pt>
                <c:pt idx="5701">
                  <c:v>354801010.49295789</c:v>
                </c:pt>
                <c:pt idx="5702">
                  <c:v>354822505.03530294</c:v>
                </c:pt>
                <c:pt idx="5703">
                  <c:v>354844007.22430903</c:v>
                </c:pt>
                <c:pt idx="5704">
                  <c:v>354865517.08519</c:v>
                </c:pt>
                <c:pt idx="5705">
                  <c:v>354887034.64319611</c:v>
                </c:pt>
                <c:pt idx="5706">
                  <c:v>354908559.92360991</c:v>
                </c:pt>
                <c:pt idx="5707">
                  <c:v>354930092.95174903</c:v>
                </c:pt>
                <c:pt idx="5708">
                  <c:v>354951633.75296694</c:v>
                </c:pt>
                <c:pt idx="5709">
                  <c:v>354973182.35264999</c:v>
                </c:pt>
                <c:pt idx="5710">
                  <c:v>354994738.77622092</c:v>
                </c:pt>
                <c:pt idx="5711">
                  <c:v>355016303.04913801</c:v>
                </c:pt>
                <c:pt idx="5712">
                  <c:v>355037875.19689101</c:v>
                </c:pt>
                <c:pt idx="5713">
                  <c:v>355059455.24500799</c:v>
                </c:pt>
                <c:pt idx="5714">
                  <c:v>355081043.21904999</c:v>
                </c:pt>
                <c:pt idx="5715">
                  <c:v>355102639.14461505</c:v>
                </c:pt>
                <c:pt idx="5716">
                  <c:v>355124243.047333</c:v>
                </c:pt>
                <c:pt idx="5717">
                  <c:v>355145854.95287299</c:v>
                </c:pt>
                <c:pt idx="5718">
                  <c:v>355167474.8869369</c:v>
                </c:pt>
                <c:pt idx="5719">
                  <c:v>355189102.87526202</c:v>
                </c:pt>
                <c:pt idx="5720">
                  <c:v>355210738.94362009</c:v>
                </c:pt>
                <c:pt idx="5721">
                  <c:v>355232383.11782104</c:v>
                </c:pt>
                <c:pt idx="5722">
                  <c:v>355254035.42370695</c:v>
                </c:pt>
                <c:pt idx="5723">
                  <c:v>355275695.88715702</c:v>
                </c:pt>
                <c:pt idx="5724">
                  <c:v>355297364.53408599</c:v>
                </c:pt>
                <c:pt idx="5725">
                  <c:v>355319041.39044392</c:v>
                </c:pt>
                <c:pt idx="5726">
                  <c:v>355340726.48221689</c:v>
                </c:pt>
                <c:pt idx="5727">
                  <c:v>355362419.83542502</c:v>
                </c:pt>
                <c:pt idx="5728">
                  <c:v>355384121.47612703</c:v>
                </c:pt>
                <c:pt idx="5729">
                  <c:v>355405831.43041396</c:v>
                </c:pt>
                <c:pt idx="5730">
                  <c:v>355427549.724415</c:v>
                </c:pt>
                <c:pt idx="5731">
                  <c:v>355449276.38429499</c:v>
                </c:pt>
                <c:pt idx="5732">
                  <c:v>355471011.43625289</c:v>
                </c:pt>
                <c:pt idx="5733">
                  <c:v>355492754.90652698</c:v>
                </c:pt>
                <c:pt idx="5734">
                  <c:v>355514506.82138896</c:v>
                </c:pt>
                <c:pt idx="5735">
                  <c:v>355536267.207147</c:v>
                </c:pt>
                <c:pt idx="5736">
                  <c:v>355558036.09014499</c:v>
                </c:pt>
                <c:pt idx="5737">
                  <c:v>355579813.49676394</c:v>
                </c:pt>
                <c:pt idx="5738">
                  <c:v>355601599.45342207</c:v>
                </c:pt>
                <c:pt idx="5739">
                  <c:v>355623393.98657095</c:v>
                </c:pt>
                <c:pt idx="5740">
                  <c:v>355645197.122702</c:v>
                </c:pt>
                <c:pt idx="5741">
                  <c:v>355667008.88833892</c:v>
                </c:pt>
                <c:pt idx="5742">
                  <c:v>355688829.31004602</c:v>
                </c:pt>
                <c:pt idx="5743">
                  <c:v>355710658.41442102</c:v>
                </c:pt>
                <c:pt idx="5744">
                  <c:v>355732496.2281</c:v>
                </c:pt>
                <c:pt idx="5745">
                  <c:v>355754342.77775502</c:v>
                </c:pt>
                <c:pt idx="5746">
                  <c:v>355776198.09009492</c:v>
                </c:pt>
                <c:pt idx="5747">
                  <c:v>355798062.19186401</c:v>
                </c:pt>
                <c:pt idx="5748">
                  <c:v>355819935.10984498</c:v>
                </c:pt>
                <c:pt idx="5749">
                  <c:v>355841816.87085801</c:v>
                </c:pt>
                <c:pt idx="5750">
                  <c:v>355863707.50175703</c:v>
                </c:pt>
                <c:pt idx="5751">
                  <c:v>355885607.02943599</c:v>
                </c:pt>
                <c:pt idx="5752">
                  <c:v>355907515.48082399</c:v>
                </c:pt>
                <c:pt idx="5753">
                  <c:v>355929432.88288796</c:v>
                </c:pt>
                <c:pt idx="5754">
                  <c:v>355951359.26263195</c:v>
                </c:pt>
                <c:pt idx="5755">
                  <c:v>355973294.64709711</c:v>
                </c:pt>
                <c:pt idx="5756">
                  <c:v>355995239.06336105</c:v>
                </c:pt>
                <c:pt idx="5757">
                  <c:v>356017192.53853899</c:v>
                </c:pt>
                <c:pt idx="5758">
                  <c:v>356039155.09978396</c:v>
                </c:pt>
                <c:pt idx="5759">
                  <c:v>356061126.77428591</c:v>
                </c:pt>
                <c:pt idx="5760">
                  <c:v>356083107.58927095</c:v>
                </c:pt>
                <c:pt idx="5761">
                  <c:v>356105097.57200599</c:v>
                </c:pt>
                <c:pt idx="5762">
                  <c:v>356127096.74979198</c:v>
                </c:pt>
                <c:pt idx="5763">
                  <c:v>356149105.14996898</c:v>
                </c:pt>
                <c:pt idx="5764">
                  <c:v>356171122.79991496</c:v>
                </c:pt>
                <c:pt idx="5765">
                  <c:v>356193149.72704399</c:v>
                </c:pt>
                <c:pt idx="5766">
                  <c:v>356215185.95880997</c:v>
                </c:pt>
                <c:pt idx="5767">
                  <c:v>356237231.52270299</c:v>
                </c:pt>
                <c:pt idx="5768">
                  <c:v>356259286.44625092</c:v>
                </c:pt>
                <c:pt idx="5769">
                  <c:v>356281350.75702107</c:v>
                </c:pt>
                <c:pt idx="5770">
                  <c:v>356303424.48261595</c:v>
                </c:pt>
                <c:pt idx="5771">
                  <c:v>356325507.65067899</c:v>
                </c:pt>
                <c:pt idx="5772">
                  <c:v>356347600.28889102</c:v>
                </c:pt>
                <c:pt idx="5773">
                  <c:v>356369702.42496896</c:v>
                </c:pt>
                <c:pt idx="5774">
                  <c:v>356391814.08666992</c:v>
                </c:pt>
                <c:pt idx="5775">
                  <c:v>356413935.30178791</c:v>
                </c:pt>
                <c:pt idx="5776">
                  <c:v>356436066.09815598</c:v>
                </c:pt>
                <c:pt idx="5777">
                  <c:v>356458206.503645</c:v>
                </c:pt>
                <c:pt idx="5778">
                  <c:v>356480356.54616505</c:v>
                </c:pt>
                <c:pt idx="5779">
                  <c:v>356502516.253663</c:v>
                </c:pt>
                <c:pt idx="5780">
                  <c:v>356524685.65412611</c:v>
                </c:pt>
                <c:pt idx="5781">
                  <c:v>356546864.77557892</c:v>
                </c:pt>
                <c:pt idx="5782">
                  <c:v>356569053.64608502</c:v>
                </c:pt>
                <c:pt idx="5783">
                  <c:v>356591252.29374599</c:v>
                </c:pt>
                <c:pt idx="5784">
                  <c:v>356613460.74670202</c:v>
                </c:pt>
                <c:pt idx="5785">
                  <c:v>356635679.03313297</c:v>
                </c:pt>
                <c:pt idx="5786">
                  <c:v>356657907.18125695</c:v>
                </c:pt>
                <c:pt idx="5787">
                  <c:v>356680145.21933103</c:v>
                </c:pt>
                <c:pt idx="5788">
                  <c:v>356702393.17565101</c:v>
                </c:pt>
                <c:pt idx="5789">
                  <c:v>356724651.07855207</c:v>
                </c:pt>
                <c:pt idx="5790">
                  <c:v>356746918.956406</c:v>
                </c:pt>
                <c:pt idx="5791">
                  <c:v>356769196.83762801</c:v>
                </c:pt>
                <c:pt idx="5792">
                  <c:v>356791484.750669</c:v>
                </c:pt>
                <c:pt idx="5793">
                  <c:v>356813782.72401899</c:v>
                </c:pt>
                <c:pt idx="5794">
                  <c:v>356836090.78620994</c:v>
                </c:pt>
                <c:pt idx="5795">
                  <c:v>356858408.96581</c:v>
                </c:pt>
                <c:pt idx="5796">
                  <c:v>356880737.29142892</c:v>
                </c:pt>
                <c:pt idx="5797">
                  <c:v>356903075.79171395</c:v>
                </c:pt>
                <c:pt idx="5798">
                  <c:v>356925424.49535292</c:v>
                </c:pt>
                <c:pt idx="5799">
                  <c:v>356947783.43107289</c:v>
                </c:pt>
                <c:pt idx="5800">
                  <c:v>356970152.62764102</c:v>
                </c:pt>
                <c:pt idx="5801">
                  <c:v>356992532.11386108</c:v>
                </c:pt>
                <c:pt idx="5802">
                  <c:v>357014921.91858101</c:v>
                </c:pt>
                <c:pt idx="5803">
                  <c:v>357037322.07068592</c:v>
                </c:pt>
                <c:pt idx="5804">
                  <c:v>357059732.59909999</c:v>
                </c:pt>
                <c:pt idx="5805">
                  <c:v>357082153.53278893</c:v>
                </c:pt>
                <c:pt idx="5806">
                  <c:v>357104584.90075696</c:v>
                </c:pt>
                <c:pt idx="5807">
                  <c:v>357127026.73204786</c:v>
                </c:pt>
                <c:pt idx="5808">
                  <c:v>357149479.05574799</c:v>
                </c:pt>
                <c:pt idx="5809">
                  <c:v>357171941.90098095</c:v>
                </c:pt>
                <c:pt idx="5810">
                  <c:v>357194415.29691094</c:v>
                </c:pt>
                <c:pt idx="5811">
                  <c:v>357216899.27274299</c:v>
                </c:pt>
                <c:pt idx="5812">
                  <c:v>357239393.85772204</c:v>
                </c:pt>
                <c:pt idx="5813">
                  <c:v>357261899.08113295</c:v>
                </c:pt>
                <c:pt idx="5814">
                  <c:v>357284414.97230095</c:v>
                </c:pt>
                <c:pt idx="5815">
                  <c:v>357306941.56059206</c:v>
                </c:pt>
                <c:pt idx="5816">
                  <c:v>357329478.87541097</c:v>
                </c:pt>
                <c:pt idx="5817">
                  <c:v>357352026.94620591</c:v>
                </c:pt>
                <c:pt idx="5818">
                  <c:v>357374585.80246198</c:v>
                </c:pt>
                <c:pt idx="5819">
                  <c:v>357397155.47370791</c:v>
                </c:pt>
                <c:pt idx="5820">
                  <c:v>357419735.98951101</c:v>
                </c:pt>
                <c:pt idx="5821">
                  <c:v>357442327.37947899</c:v>
                </c:pt>
                <c:pt idx="5822">
                  <c:v>357464929.67326301</c:v>
                </c:pt>
                <c:pt idx="5823">
                  <c:v>357487542.90055102</c:v>
                </c:pt>
                <c:pt idx="5824">
                  <c:v>357510167.09107494</c:v>
                </c:pt>
                <c:pt idx="5825">
                  <c:v>357532802.27460694</c:v>
                </c:pt>
                <c:pt idx="5826">
                  <c:v>357555448.48095787</c:v>
                </c:pt>
                <c:pt idx="5827">
                  <c:v>357578105.73998195</c:v>
                </c:pt>
                <c:pt idx="5828">
                  <c:v>357600774.08157396</c:v>
                </c:pt>
                <c:pt idx="5829">
                  <c:v>357623453.53566903</c:v>
                </c:pt>
                <c:pt idx="5830">
                  <c:v>357646144.13224292</c:v>
                </c:pt>
                <c:pt idx="5831">
                  <c:v>357668845.90131491</c:v>
                </c:pt>
                <c:pt idx="5832">
                  <c:v>357691558.87294292</c:v>
                </c:pt>
                <c:pt idx="5833">
                  <c:v>357714283.07722801</c:v>
                </c:pt>
                <c:pt idx="5834">
                  <c:v>357737018.54430997</c:v>
                </c:pt>
                <c:pt idx="5835">
                  <c:v>357759765.30437303</c:v>
                </c:pt>
                <c:pt idx="5836">
                  <c:v>357782523.38764209</c:v>
                </c:pt>
                <c:pt idx="5837">
                  <c:v>357805292.82438099</c:v>
                </c:pt>
                <c:pt idx="5838">
                  <c:v>357828073.64489806</c:v>
                </c:pt>
                <c:pt idx="5839">
                  <c:v>357850865.87954098</c:v>
                </c:pt>
                <c:pt idx="5840">
                  <c:v>357873669.55870301</c:v>
                </c:pt>
                <c:pt idx="5841">
                  <c:v>357896484.71281296</c:v>
                </c:pt>
                <c:pt idx="5842">
                  <c:v>357919311.37234592</c:v>
                </c:pt>
                <c:pt idx="5843">
                  <c:v>357942149.56781906</c:v>
                </c:pt>
                <c:pt idx="5844">
                  <c:v>357964999.32978696</c:v>
                </c:pt>
                <c:pt idx="5845">
                  <c:v>357987860.68885207</c:v>
                </c:pt>
                <c:pt idx="5846">
                  <c:v>358010733.67565298</c:v>
                </c:pt>
                <c:pt idx="5847">
                  <c:v>358033618.32087296</c:v>
                </c:pt>
                <c:pt idx="5848">
                  <c:v>358056514.65524</c:v>
                </c:pt>
                <c:pt idx="5849">
                  <c:v>358079422.70951909</c:v>
                </c:pt>
                <c:pt idx="5850">
                  <c:v>358102342.51452005</c:v>
                </c:pt>
                <c:pt idx="5851">
                  <c:v>358125274.10109401</c:v>
                </c:pt>
                <c:pt idx="5852">
                  <c:v>358148217.50013697</c:v>
                </c:pt>
                <c:pt idx="5853">
                  <c:v>358171172.74258399</c:v>
                </c:pt>
                <c:pt idx="5854">
                  <c:v>358194139.85941309</c:v>
                </c:pt>
                <c:pt idx="5855">
                  <c:v>358217118.88164496</c:v>
                </c:pt>
                <c:pt idx="5856">
                  <c:v>358240109.84034508</c:v>
                </c:pt>
                <c:pt idx="5857">
                  <c:v>358263112.76661694</c:v>
                </c:pt>
                <c:pt idx="5858">
                  <c:v>358286127.69160992</c:v>
                </c:pt>
                <c:pt idx="5859">
                  <c:v>358309154.64651507</c:v>
                </c:pt>
                <c:pt idx="5860">
                  <c:v>358332193.66256702</c:v>
                </c:pt>
                <c:pt idx="5861">
                  <c:v>358355244.77103996</c:v>
                </c:pt>
                <c:pt idx="5862">
                  <c:v>358378308.00325501</c:v>
                </c:pt>
                <c:pt idx="5863">
                  <c:v>358401383.39057297</c:v>
                </c:pt>
                <c:pt idx="5864">
                  <c:v>358424470.96439892</c:v>
                </c:pt>
                <c:pt idx="5865">
                  <c:v>358447570.756181</c:v>
                </c:pt>
                <c:pt idx="5866">
                  <c:v>358470682.797409</c:v>
                </c:pt>
                <c:pt idx="5867">
                  <c:v>358493807.119618</c:v>
                </c:pt>
                <c:pt idx="5868">
                  <c:v>358516943.75438201</c:v>
                </c:pt>
                <c:pt idx="5869">
                  <c:v>358540092.73332399</c:v>
                </c:pt>
                <c:pt idx="5870">
                  <c:v>358563254.08810401</c:v>
                </c:pt>
                <c:pt idx="5871">
                  <c:v>358586427.85043001</c:v>
                </c:pt>
                <c:pt idx="5872">
                  <c:v>358609614.05204999</c:v>
                </c:pt>
                <c:pt idx="5873">
                  <c:v>358632812.72475803</c:v>
                </c:pt>
                <c:pt idx="5874">
                  <c:v>358656023.90038896</c:v>
                </c:pt>
                <c:pt idx="5875">
                  <c:v>358679247.61082405</c:v>
                </c:pt>
                <c:pt idx="5876">
                  <c:v>358702483.88798296</c:v>
                </c:pt>
                <c:pt idx="5877">
                  <c:v>358725732.76383501</c:v>
                </c:pt>
                <c:pt idx="5878">
                  <c:v>358748994.27038795</c:v>
                </c:pt>
                <c:pt idx="5879">
                  <c:v>358772268.43969697</c:v>
                </c:pt>
                <c:pt idx="5880">
                  <c:v>358795555.30385798</c:v>
                </c:pt>
                <c:pt idx="5881">
                  <c:v>358818854.89501297</c:v>
                </c:pt>
                <c:pt idx="5882">
                  <c:v>358842167.245345</c:v>
                </c:pt>
                <c:pt idx="5883">
                  <c:v>358865492.38708305</c:v>
                </c:pt>
                <c:pt idx="5884">
                  <c:v>358888830.35250002</c:v>
                </c:pt>
                <c:pt idx="5885">
                  <c:v>358912181.17391002</c:v>
                </c:pt>
                <c:pt idx="5886">
                  <c:v>358935544.88367492</c:v>
                </c:pt>
                <c:pt idx="5887">
                  <c:v>358958921.51419801</c:v>
                </c:pt>
                <c:pt idx="5888">
                  <c:v>358982311.09792697</c:v>
                </c:pt>
                <c:pt idx="5889">
                  <c:v>359005713.66735405</c:v>
                </c:pt>
                <c:pt idx="5890">
                  <c:v>359029129.25501609</c:v>
                </c:pt>
                <c:pt idx="5891">
                  <c:v>359052557.89349198</c:v>
                </c:pt>
                <c:pt idx="5892">
                  <c:v>359075999.61540705</c:v>
                </c:pt>
                <c:pt idx="5893">
                  <c:v>359099454.45343</c:v>
                </c:pt>
                <c:pt idx="5894">
                  <c:v>359122922.44027495</c:v>
                </c:pt>
                <c:pt idx="5895">
                  <c:v>359146403.608697</c:v>
                </c:pt>
                <c:pt idx="5896">
                  <c:v>359169897.99150091</c:v>
                </c:pt>
                <c:pt idx="5897">
                  <c:v>359193405.62153</c:v>
                </c:pt>
                <c:pt idx="5898">
                  <c:v>359216926.5316779</c:v>
                </c:pt>
                <c:pt idx="5899">
                  <c:v>359240460.75487792</c:v>
                </c:pt>
                <c:pt idx="5900">
                  <c:v>359264008.32411098</c:v>
                </c:pt>
                <c:pt idx="5901">
                  <c:v>359287569.27240092</c:v>
                </c:pt>
                <c:pt idx="5902">
                  <c:v>359311143.63281792</c:v>
                </c:pt>
                <c:pt idx="5903">
                  <c:v>359334731.43847495</c:v>
                </c:pt>
                <c:pt idx="5904">
                  <c:v>359358332.72253191</c:v>
                </c:pt>
                <c:pt idx="5905">
                  <c:v>359381947.51819098</c:v>
                </c:pt>
                <c:pt idx="5906">
                  <c:v>359405575.85870105</c:v>
                </c:pt>
                <c:pt idx="5907">
                  <c:v>359429217.77735609</c:v>
                </c:pt>
                <c:pt idx="5908">
                  <c:v>359452873.30749398</c:v>
                </c:pt>
                <c:pt idx="5909">
                  <c:v>359476542.48249793</c:v>
                </c:pt>
                <c:pt idx="5910">
                  <c:v>359500225.335796</c:v>
                </c:pt>
                <c:pt idx="5911">
                  <c:v>359523921.90086102</c:v>
                </c:pt>
                <c:pt idx="5912">
                  <c:v>359547632.21121299</c:v>
                </c:pt>
                <c:pt idx="5913">
                  <c:v>359571356.30041409</c:v>
                </c:pt>
                <c:pt idx="5914">
                  <c:v>359595094.20207393</c:v>
                </c:pt>
                <c:pt idx="5915">
                  <c:v>359618845.94984698</c:v>
                </c:pt>
                <c:pt idx="5916">
                  <c:v>359642611.57743198</c:v>
                </c:pt>
                <c:pt idx="5917">
                  <c:v>359666391.11857301</c:v>
                </c:pt>
                <c:pt idx="5918">
                  <c:v>359690184.60706204</c:v>
                </c:pt>
                <c:pt idx="5919">
                  <c:v>359713992.07673299</c:v>
                </c:pt>
                <c:pt idx="5920">
                  <c:v>359737813.56146801</c:v>
                </c:pt>
                <c:pt idx="5921">
                  <c:v>359761649.09519303</c:v>
                </c:pt>
                <c:pt idx="5922">
                  <c:v>359785498.71188003</c:v>
                </c:pt>
                <c:pt idx="5923">
                  <c:v>359809362.44554698</c:v>
                </c:pt>
                <c:pt idx="5924">
                  <c:v>359833240.33025795</c:v>
                </c:pt>
                <c:pt idx="5925">
                  <c:v>359857132.40012002</c:v>
                </c:pt>
                <c:pt idx="5926">
                  <c:v>359881038.68928891</c:v>
                </c:pt>
                <c:pt idx="5927">
                  <c:v>359904959.23196596</c:v>
                </c:pt>
                <c:pt idx="5928">
                  <c:v>359928894.06239694</c:v>
                </c:pt>
                <c:pt idx="5929">
                  <c:v>359952843.21487296</c:v>
                </c:pt>
                <c:pt idx="5930">
                  <c:v>359976806.72373295</c:v>
                </c:pt>
                <c:pt idx="5931">
                  <c:v>360000784.62335998</c:v>
                </c:pt>
                <c:pt idx="5932">
                  <c:v>360024776.94818509</c:v>
                </c:pt>
                <c:pt idx="5933">
                  <c:v>360048783.73268288</c:v>
                </c:pt>
                <c:pt idx="5934">
                  <c:v>360072805.01137692</c:v>
                </c:pt>
                <c:pt idx="5935">
                  <c:v>360096840.81883401</c:v>
                </c:pt>
                <c:pt idx="5936">
                  <c:v>360120891.189668</c:v>
                </c:pt>
                <c:pt idx="5937">
                  <c:v>360144956.15853906</c:v>
                </c:pt>
                <c:pt idx="5938">
                  <c:v>360169035.76015502</c:v>
                </c:pt>
                <c:pt idx="5939">
                  <c:v>360193130.029266</c:v>
                </c:pt>
                <c:pt idx="5940">
                  <c:v>360217239.00067395</c:v>
                </c:pt>
                <c:pt idx="5941">
                  <c:v>360241362.70922202</c:v>
                </c:pt>
                <c:pt idx="5942">
                  <c:v>360265501.18980205</c:v>
                </c:pt>
                <c:pt idx="5943">
                  <c:v>360289654.47735298</c:v>
                </c:pt>
                <c:pt idx="5944">
                  <c:v>360313822.60685802</c:v>
                </c:pt>
                <c:pt idx="5945">
                  <c:v>360338005.61334801</c:v>
                </c:pt>
                <c:pt idx="5946">
                  <c:v>360362203.53190094</c:v>
                </c:pt>
                <c:pt idx="5947">
                  <c:v>360386416.39763999</c:v>
                </c:pt>
                <c:pt idx="5948">
                  <c:v>360410644.245736</c:v>
                </c:pt>
                <c:pt idx="5949">
                  <c:v>360434887.11140501</c:v>
                </c:pt>
                <c:pt idx="5950">
                  <c:v>360459145.02991092</c:v>
                </c:pt>
                <c:pt idx="5951">
                  <c:v>360483418.03656501</c:v>
                </c:pt>
                <c:pt idx="5952">
                  <c:v>360507706.16672301</c:v>
                </c:pt>
                <c:pt idx="5953">
                  <c:v>360532009.45578903</c:v>
                </c:pt>
                <c:pt idx="5954">
                  <c:v>360556327.93921393</c:v>
                </c:pt>
                <c:pt idx="5955">
                  <c:v>360580661.65249401</c:v>
                </c:pt>
                <c:pt idx="5956">
                  <c:v>360605010.63117296</c:v>
                </c:pt>
                <c:pt idx="5957">
                  <c:v>360629374.910842</c:v>
                </c:pt>
                <c:pt idx="5958">
                  <c:v>360653754.52714002</c:v>
                </c:pt>
                <c:pt idx="5959">
                  <c:v>360678149.515751</c:v>
                </c:pt>
                <c:pt idx="5960">
                  <c:v>360702559.91240495</c:v>
                </c:pt>
                <c:pt idx="5961">
                  <c:v>360726985.75288296</c:v>
                </c:pt>
                <c:pt idx="5962">
                  <c:v>360751427.07301009</c:v>
                </c:pt>
                <c:pt idx="5963">
                  <c:v>360775883.90865695</c:v>
                </c:pt>
                <c:pt idx="5964">
                  <c:v>360800356.29574603</c:v>
                </c:pt>
                <c:pt idx="5965">
                  <c:v>360824844.27024299</c:v>
                </c:pt>
                <c:pt idx="5966">
                  <c:v>360849347.86816108</c:v>
                </c:pt>
                <c:pt idx="5967">
                  <c:v>360873867.12556207</c:v>
                </c:pt>
                <c:pt idx="5968">
                  <c:v>360898402.07855505</c:v>
                </c:pt>
                <c:pt idx="5969">
                  <c:v>360922952.76329392</c:v>
                </c:pt>
                <c:pt idx="5970">
                  <c:v>360947519.21598291</c:v>
                </c:pt>
                <c:pt idx="5971">
                  <c:v>360972101.47287095</c:v>
                </c:pt>
                <c:pt idx="5972">
                  <c:v>360996699.57025695</c:v>
                </c:pt>
                <c:pt idx="5973">
                  <c:v>361021313.54448402</c:v>
                </c:pt>
                <c:pt idx="5974">
                  <c:v>361045943.43194497</c:v>
                </c:pt>
                <c:pt idx="5975">
                  <c:v>361070589.26907796</c:v>
                </c:pt>
                <c:pt idx="5976">
                  <c:v>361095251.09237194</c:v>
                </c:pt>
                <c:pt idx="5977">
                  <c:v>361119928.93835992</c:v>
                </c:pt>
                <c:pt idx="5978">
                  <c:v>361144622.84362304</c:v>
                </c:pt>
                <c:pt idx="5979">
                  <c:v>361169332.84479207</c:v>
                </c:pt>
                <c:pt idx="5980">
                  <c:v>361194058.97854197</c:v>
                </c:pt>
                <c:pt idx="5981">
                  <c:v>361218801.28159696</c:v>
                </c:pt>
                <c:pt idx="5982">
                  <c:v>361243559.79072994</c:v>
                </c:pt>
                <c:pt idx="5983">
                  <c:v>361268334.54276001</c:v>
                </c:pt>
                <c:pt idx="5984">
                  <c:v>361293125.57455409</c:v>
                </c:pt>
                <c:pt idx="5985">
                  <c:v>361317932.92302501</c:v>
                </c:pt>
                <c:pt idx="5986">
                  <c:v>361342756.62513697</c:v>
                </c:pt>
                <c:pt idx="5987">
                  <c:v>361367596.71789902</c:v>
                </c:pt>
                <c:pt idx="5988">
                  <c:v>361392453.23836792</c:v>
                </c:pt>
                <c:pt idx="5989">
                  <c:v>361417326.22364897</c:v>
                </c:pt>
                <c:pt idx="5990">
                  <c:v>361442215.71089602</c:v>
                </c:pt>
                <c:pt idx="5991">
                  <c:v>361467121.73730892</c:v>
                </c:pt>
                <c:pt idx="5992">
                  <c:v>361492044.34013498</c:v>
                </c:pt>
                <c:pt idx="5993">
                  <c:v>361516983.55667192</c:v>
                </c:pt>
                <c:pt idx="5994">
                  <c:v>361541939.42426294</c:v>
                </c:pt>
                <c:pt idx="5995">
                  <c:v>361566911.98029894</c:v>
                </c:pt>
                <c:pt idx="5996">
                  <c:v>361591901.26222092</c:v>
                </c:pt>
                <c:pt idx="5997">
                  <c:v>361616907.30751407</c:v>
                </c:pt>
                <c:pt idx="5998">
                  <c:v>361641930.15371507</c:v>
                </c:pt>
                <c:pt idx="5999">
                  <c:v>361666969.83840609</c:v>
                </c:pt>
                <c:pt idx="6000">
                  <c:v>361692026.39921796</c:v>
                </c:pt>
                <c:pt idx="6001">
                  <c:v>361717099.87383002</c:v>
                </c:pt>
                <c:pt idx="6002">
                  <c:v>361742190.29996794</c:v>
                </c:pt>
                <c:pt idx="6003">
                  <c:v>361767297.71540695</c:v>
                </c:pt>
                <c:pt idx="6004">
                  <c:v>361792422.15796906</c:v>
                </c:pt>
                <c:pt idx="6005">
                  <c:v>361817563.66552407</c:v>
                </c:pt>
                <c:pt idx="6006">
                  <c:v>361842722.27599096</c:v>
                </c:pt>
                <c:pt idx="6007">
                  <c:v>361867898.027336</c:v>
                </c:pt>
                <c:pt idx="6008">
                  <c:v>361893090.957573</c:v>
                </c:pt>
                <c:pt idx="6009">
                  <c:v>361918301.10476506</c:v>
                </c:pt>
                <c:pt idx="6010">
                  <c:v>361943528.50702006</c:v>
                </c:pt>
                <c:pt idx="6011">
                  <c:v>361968773.20249796</c:v>
                </c:pt>
                <c:pt idx="6012">
                  <c:v>361994035.22940391</c:v>
                </c:pt>
                <c:pt idx="6013">
                  <c:v>362019314.625992</c:v>
                </c:pt>
                <c:pt idx="6014">
                  <c:v>362044611.43056399</c:v>
                </c:pt>
                <c:pt idx="6015">
                  <c:v>362069925.68147099</c:v>
                </c:pt>
                <c:pt idx="6016">
                  <c:v>362095257.41711098</c:v>
                </c:pt>
                <c:pt idx="6017">
                  <c:v>362120606.675928</c:v>
                </c:pt>
                <c:pt idx="6018">
                  <c:v>362145973.49641794</c:v>
                </c:pt>
                <c:pt idx="6019">
                  <c:v>362171357.91712302</c:v>
                </c:pt>
                <c:pt idx="6020">
                  <c:v>362196759.97663194</c:v>
                </c:pt>
                <c:pt idx="6021">
                  <c:v>362222179.71358305</c:v>
                </c:pt>
                <c:pt idx="6022">
                  <c:v>362247617.16666305</c:v>
                </c:pt>
                <c:pt idx="6023">
                  <c:v>362273072.37460601</c:v>
                </c:pt>
                <c:pt idx="6024">
                  <c:v>362298545.37619305</c:v>
                </c:pt>
                <c:pt idx="6025">
                  <c:v>362324036.21025503</c:v>
                </c:pt>
                <c:pt idx="6026">
                  <c:v>362349544.91567093</c:v>
                </c:pt>
                <c:pt idx="6027">
                  <c:v>362375071.53136492</c:v>
                </c:pt>
                <c:pt idx="6028">
                  <c:v>362400616.09631199</c:v>
                </c:pt>
                <c:pt idx="6029">
                  <c:v>362426178.64953506</c:v>
                </c:pt>
                <c:pt idx="6030">
                  <c:v>362451759.230102</c:v>
                </c:pt>
                <c:pt idx="6031">
                  <c:v>362477357.87713301</c:v>
                </c:pt>
                <c:pt idx="6032">
                  <c:v>362502974.62979305</c:v>
                </c:pt>
                <c:pt idx="6033">
                  <c:v>362528609.52729696</c:v>
                </c:pt>
                <c:pt idx="6034">
                  <c:v>362554262.60890502</c:v>
                </c:pt>
                <c:pt idx="6035">
                  <c:v>362579933.91392899</c:v>
                </c:pt>
                <c:pt idx="6036">
                  <c:v>362605623.48172492</c:v>
                </c:pt>
                <c:pt idx="6037">
                  <c:v>362631331.35170001</c:v>
                </c:pt>
                <c:pt idx="6038">
                  <c:v>362657057.56330705</c:v>
                </c:pt>
                <c:pt idx="6039">
                  <c:v>362682802.15604705</c:v>
                </c:pt>
                <c:pt idx="6040">
                  <c:v>362708565.16947001</c:v>
                </c:pt>
                <c:pt idx="6041">
                  <c:v>362734346.64317304</c:v>
                </c:pt>
                <c:pt idx="6042">
                  <c:v>362760146.61680102</c:v>
                </c:pt>
                <c:pt idx="6043">
                  <c:v>362785965.13004696</c:v>
                </c:pt>
                <c:pt idx="6044">
                  <c:v>362811802.22265196</c:v>
                </c:pt>
                <c:pt idx="6045">
                  <c:v>362837657.93440503</c:v>
                </c:pt>
                <c:pt idx="6046">
                  <c:v>362863532.30514097</c:v>
                </c:pt>
                <c:pt idx="6047">
                  <c:v>362889425.374744</c:v>
                </c:pt>
                <c:pt idx="6048">
                  <c:v>362915337.18314606</c:v>
                </c:pt>
                <c:pt idx="6049">
                  <c:v>362941267.77032799</c:v>
                </c:pt>
                <c:pt idx="6050">
                  <c:v>362967217.17631501</c:v>
                </c:pt>
                <c:pt idx="6051">
                  <c:v>362993185.44118297</c:v>
                </c:pt>
                <c:pt idx="6052">
                  <c:v>363019172.60505402</c:v>
                </c:pt>
                <c:pt idx="6053">
                  <c:v>363045178.70809799</c:v>
                </c:pt>
                <c:pt idx="6054">
                  <c:v>363071203.79053396</c:v>
                </c:pt>
                <c:pt idx="6055">
                  <c:v>363097247.89262491</c:v>
                </c:pt>
                <c:pt idx="6056">
                  <c:v>363123311.05468392</c:v>
                </c:pt>
                <c:pt idx="6057">
                  <c:v>363149393.31707305</c:v>
                </c:pt>
                <c:pt idx="6058">
                  <c:v>363175494.72019792</c:v>
                </c:pt>
                <c:pt idx="6059">
                  <c:v>363201615.30451506</c:v>
                </c:pt>
                <c:pt idx="6060">
                  <c:v>363227755.11052614</c:v>
                </c:pt>
                <c:pt idx="6061">
                  <c:v>363253914.17878205</c:v>
                </c:pt>
                <c:pt idx="6062">
                  <c:v>363280092.549878</c:v>
                </c:pt>
                <c:pt idx="6063">
                  <c:v>363306290.26446009</c:v>
                </c:pt>
                <c:pt idx="6064">
                  <c:v>363332507.36321902</c:v>
                </c:pt>
                <c:pt idx="6065">
                  <c:v>363358743.886895</c:v>
                </c:pt>
                <c:pt idx="6066">
                  <c:v>363384999.87627292</c:v>
                </c:pt>
                <c:pt idx="6067">
                  <c:v>363411275.37218696</c:v>
                </c:pt>
                <c:pt idx="6068">
                  <c:v>363437570.41551697</c:v>
                </c:pt>
                <c:pt idx="6069">
                  <c:v>363463885.04719007</c:v>
                </c:pt>
                <c:pt idx="6070">
                  <c:v>363490219.30818105</c:v>
                </c:pt>
                <c:pt idx="6071">
                  <c:v>363516573.23951101</c:v>
                </c:pt>
                <c:pt idx="6072">
                  <c:v>363542946.88224787</c:v>
                </c:pt>
                <c:pt idx="6073">
                  <c:v>363569340.27750802</c:v>
                </c:pt>
                <c:pt idx="6074">
                  <c:v>363595753.46645296</c:v>
                </c:pt>
                <c:pt idx="6075">
                  <c:v>363622186.49028993</c:v>
                </c:pt>
                <c:pt idx="6076">
                  <c:v>363648639.39027596</c:v>
                </c:pt>
                <c:pt idx="6077">
                  <c:v>363675112.20771301</c:v>
                </c:pt>
                <c:pt idx="6078">
                  <c:v>363701604.98394793</c:v>
                </c:pt>
                <c:pt idx="6079">
                  <c:v>363728117.76037896</c:v>
                </c:pt>
                <c:pt idx="6080">
                  <c:v>363754650.57844502</c:v>
                </c:pt>
                <c:pt idx="6081">
                  <c:v>363781203.47963494</c:v>
                </c:pt>
                <c:pt idx="6082">
                  <c:v>363807776.50548393</c:v>
                </c:pt>
                <c:pt idx="6083">
                  <c:v>363834369.69757301</c:v>
                </c:pt>
                <c:pt idx="6084">
                  <c:v>363860983.09752905</c:v>
                </c:pt>
                <c:pt idx="6085">
                  <c:v>363887616.74702406</c:v>
                </c:pt>
                <c:pt idx="6086">
                  <c:v>363914270.687778</c:v>
                </c:pt>
                <c:pt idx="6087">
                  <c:v>363940944.96155697</c:v>
                </c:pt>
                <c:pt idx="6088">
                  <c:v>363967639.61017197</c:v>
                </c:pt>
                <c:pt idx="6089">
                  <c:v>363994354.67548001</c:v>
                </c:pt>
                <c:pt idx="6090">
                  <c:v>364021090.19938499</c:v>
                </c:pt>
                <c:pt idx="6091">
                  <c:v>364047846.22383499</c:v>
                </c:pt>
                <c:pt idx="6092">
                  <c:v>364074622.79082501</c:v>
                </c:pt>
                <c:pt idx="6093">
                  <c:v>364101419.94239599</c:v>
                </c:pt>
                <c:pt idx="6094">
                  <c:v>364128237.72063291</c:v>
                </c:pt>
                <c:pt idx="6095">
                  <c:v>364155076.16766703</c:v>
                </c:pt>
                <c:pt idx="6096">
                  <c:v>364181935.32567495</c:v>
                </c:pt>
                <c:pt idx="6097">
                  <c:v>364208815.23687893</c:v>
                </c:pt>
                <c:pt idx="6098">
                  <c:v>364235715.94354701</c:v>
                </c:pt>
                <c:pt idx="6099">
                  <c:v>364262637.48798996</c:v>
                </c:pt>
                <c:pt idx="6100">
                  <c:v>364289579.91256601</c:v>
                </c:pt>
                <c:pt idx="6101">
                  <c:v>364316543.25967795</c:v>
                </c:pt>
                <c:pt idx="6102">
                  <c:v>364343527.57177192</c:v>
                </c:pt>
                <c:pt idx="6103">
                  <c:v>364370532.89133996</c:v>
                </c:pt>
                <c:pt idx="6104">
                  <c:v>364397559.260921</c:v>
                </c:pt>
                <c:pt idx="6105">
                  <c:v>364424606.72309399</c:v>
                </c:pt>
                <c:pt idx="6106">
                  <c:v>364451675.320485</c:v>
                </c:pt>
                <c:pt idx="6107">
                  <c:v>364478765.09576601</c:v>
                </c:pt>
                <c:pt idx="6108">
                  <c:v>364505876.09164894</c:v>
                </c:pt>
                <c:pt idx="6109">
                  <c:v>364533008.35089505</c:v>
                </c:pt>
                <c:pt idx="6110">
                  <c:v>364560161.91630596</c:v>
                </c:pt>
                <c:pt idx="6111">
                  <c:v>364587336.83072901</c:v>
                </c:pt>
                <c:pt idx="6112">
                  <c:v>364614533.13705409</c:v>
                </c:pt>
                <c:pt idx="6113">
                  <c:v>364641750.87821609</c:v>
                </c:pt>
                <c:pt idx="6114">
                  <c:v>364668990.09719402</c:v>
                </c:pt>
                <c:pt idx="6115">
                  <c:v>364696250.83700901</c:v>
                </c:pt>
                <c:pt idx="6116">
                  <c:v>364723533.14072603</c:v>
                </c:pt>
                <c:pt idx="6117">
                  <c:v>364750837.05145401</c:v>
                </c:pt>
                <c:pt idx="6118">
                  <c:v>364778162.61234492</c:v>
                </c:pt>
                <c:pt idx="6119">
                  <c:v>364805509.86659402</c:v>
                </c:pt>
                <c:pt idx="6120">
                  <c:v>364832878.85743701</c:v>
                </c:pt>
                <c:pt idx="6121">
                  <c:v>364860269.62815702</c:v>
                </c:pt>
                <c:pt idx="6122">
                  <c:v>364887682.22207594</c:v>
                </c:pt>
                <c:pt idx="6123">
                  <c:v>364915116.68256009</c:v>
                </c:pt>
                <c:pt idx="6124">
                  <c:v>364942573.05301905</c:v>
                </c:pt>
                <c:pt idx="6125">
                  <c:v>364970051.37690192</c:v>
                </c:pt>
                <c:pt idx="6126">
                  <c:v>364997551.697703</c:v>
                </c:pt>
                <c:pt idx="6127">
                  <c:v>365025074.05895609</c:v>
                </c:pt>
                <c:pt idx="6128">
                  <c:v>365052618.50423896</c:v>
                </c:pt>
                <c:pt idx="6129">
                  <c:v>365080185.07717109</c:v>
                </c:pt>
                <c:pt idx="6130">
                  <c:v>365107773.82141101</c:v>
                </c:pt>
                <c:pt idx="6131">
                  <c:v>365135384.780662</c:v>
                </c:pt>
                <c:pt idx="6132">
                  <c:v>365163017.99866796</c:v>
                </c:pt>
                <c:pt idx="6133">
                  <c:v>365190673.51921099</c:v>
                </c:pt>
                <c:pt idx="6134">
                  <c:v>365218351.38611901</c:v>
                </c:pt>
                <c:pt idx="6135">
                  <c:v>365246051.64325702</c:v>
                </c:pt>
                <c:pt idx="6136">
                  <c:v>365273774.33453298</c:v>
                </c:pt>
                <c:pt idx="6137">
                  <c:v>365301519.50389302</c:v>
                </c:pt>
                <c:pt idx="6138">
                  <c:v>365329287.19532698</c:v>
                </c:pt>
                <c:pt idx="6139">
                  <c:v>365357077.45286298</c:v>
                </c:pt>
                <c:pt idx="6140">
                  <c:v>365384890.32056898</c:v>
                </c:pt>
                <c:pt idx="6141">
                  <c:v>365412725.84255302</c:v>
                </c:pt>
                <c:pt idx="6142">
                  <c:v>365440584.06296396</c:v>
                </c:pt>
                <c:pt idx="6143">
                  <c:v>365468465.02598995</c:v>
                </c:pt>
                <c:pt idx="6144">
                  <c:v>365496368.77585697</c:v>
                </c:pt>
                <c:pt idx="6145">
                  <c:v>365524295.35683209</c:v>
                </c:pt>
                <c:pt idx="6146">
                  <c:v>365552244.81322098</c:v>
                </c:pt>
                <c:pt idx="6147">
                  <c:v>365580217.18936598</c:v>
                </c:pt>
                <c:pt idx="6148">
                  <c:v>365608212.52965295</c:v>
                </c:pt>
                <c:pt idx="6149">
                  <c:v>365636230.87850106</c:v>
                </c:pt>
                <c:pt idx="6150">
                  <c:v>365664272.28037095</c:v>
                </c:pt>
                <c:pt idx="6151">
                  <c:v>365692336.77976</c:v>
                </c:pt>
                <c:pt idx="6152">
                  <c:v>365720424.42120385</c:v>
                </c:pt>
                <c:pt idx="6153">
                  <c:v>365748535.24927694</c:v>
                </c:pt>
                <c:pt idx="6154">
                  <c:v>365776669.30858898</c:v>
                </c:pt>
                <c:pt idx="6155">
                  <c:v>365804826.64378798</c:v>
                </c:pt>
                <c:pt idx="6156">
                  <c:v>365833007.29956102</c:v>
                </c:pt>
                <c:pt idx="6157">
                  <c:v>365861211.32062799</c:v>
                </c:pt>
                <c:pt idx="6158">
                  <c:v>365889438.75174892</c:v>
                </c:pt>
                <c:pt idx="6159">
                  <c:v>365917689.63772005</c:v>
                </c:pt>
                <c:pt idx="6160">
                  <c:v>365945964.02337092</c:v>
                </c:pt>
                <c:pt idx="6161">
                  <c:v>365974261.95357001</c:v>
                </c:pt>
                <c:pt idx="6162">
                  <c:v>366002583.47321999</c:v>
                </c:pt>
                <c:pt idx="6163">
                  <c:v>366030928.62726009</c:v>
                </c:pt>
                <c:pt idx="6164">
                  <c:v>366059297.46066499</c:v>
                </c:pt>
                <c:pt idx="6165">
                  <c:v>366087690.01844305</c:v>
                </c:pt>
                <c:pt idx="6166">
                  <c:v>366116106.34563899</c:v>
                </c:pt>
                <c:pt idx="6167">
                  <c:v>366144546.48733091</c:v>
                </c:pt>
                <c:pt idx="6168">
                  <c:v>366173010.48863196</c:v>
                </c:pt>
                <c:pt idx="6169">
                  <c:v>366201498.39468992</c:v>
                </c:pt>
                <c:pt idx="6170">
                  <c:v>366230010.25068396</c:v>
                </c:pt>
                <c:pt idx="6171">
                  <c:v>366258546.10183102</c:v>
                </c:pt>
                <c:pt idx="6172">
                  <c:v>366287105.99337691</c:v>
                </c:pt>
                <c:pt idx="6173">
                  <c:v>366315689.97060394</c:v>
                </c:pt>
                <c:pt idx="6174">
                  <c:v>366344298.07882506</c:v>
                </c:pt>
                <c:pt idx="6175">
                  <c:v>366372930.363388</c:v>
                </c:pt>
                <c:pt idx="6176">
                  <c:v>366401586.86966997</c:v>
                </c:pt>
                <c:pt idx="6177">
                  <c:v>366430267.64308208</c:v>
                </c:pt>
                <c:pt idx="6178">
                  <c:v>366458972.72906601</c:v>
                </c:pt>
                <c:pt idx="6179">
                  <c:v>366487702.17309701</c:v>
                </c:pt>
                <c:pt idx="6180">
                  <c:v>366516456.02067894</c:v>
                </c:pt>
                <c:pt idx="6181">
                  <c:v>366545234.31734902</c:v>
                </c:pt>
                <c:pt idx="6182">
                  <c:v>366574037.10867101</c:v>
                </c:pt>
                <c:pt idx="6183">
                  <c:v>366602864.44024396</c:v>
                </c:pt>
                <c:pt idx="6184">
                  <c:v>366631716.35769302</c:v>
                </c:pt>
                <c:pt idx="6185">
                  <c:v>366660592.90667593</c:v>
                </c:pt>
                <c:pt idx="6186">
                  <c:v>366689494.13287592</c:v>
                </c:pt>
                <c:pt idx="6187">
                  <c:v>366718420.08201092</c:v>
                </c:pt>
                <c:pt idx="6188">
                  <c:v>366747370.79982197</c:v>
                </c:pt>
                <c:pt idx="6189">
                  <c:v>366776346.33208096</c:v>
                </c:pt>
                <c:pt idx="6190">
                  <c:v>366805346.72458899</c:v>
                </c:pt>
                <c:pt idx="6191">
                  <c:v>366834372.02317297</c:v>
                </c:pt>
                <c:pt idx="6192">
                  <c:v>366863422.27368695</c:v>
                </c:pt>
                <c:pt idx="6193">
                  <c:v>366892497.52201492</c:v>
                </c:pt>
                <c:pt idx="6194">
                  <c:v>366921597.81406498</c:v>
                </c:pt>
                <c:pt idx="6195">
                  <c:v>366950723.19577295</c:v>
                </c:pt>
                <c:pt idx="6196">
                  <c:v>366979873.713099</c:v>
                </c:pt>
                <c:pt idx="6197">
                  <c:v>367009049.41202992</c:v>
                </c:pt>
                <c:pt idx="6198">
                  <c:v>367038250.338579</c:v>
                </c:pt>
                <c:pt idx="6199">
                  <c:v>367067476.53878403</c:v>
                </c:pt>
                <c:pt idx="6200">
                  <c:v>367096728.05870605</c:v>
                </c:pt>
                <c:pt idx="6201">
                  <c:v>367126004.94443005</c:v>
                </c:pt>
                <c:pt idx="6202">
                  <c:v>367155307.24206799</c:v>
                </c:pt>
                <c:pt idx="6203">
                  <c:v>367184634.99775201</c:v>
                </c:pt>
                <c:pt idx="6204">
                  <c:v>367213988.25763899</c:v>
                </c:pt>
                <c:pt idx="6205">
                  <c:v>367243367.06790799</c:v>
                </c:pt>
                <c:pt idx="6206">
                  <c:v>367272771.47476101</c:v>
                </c:pt>
                <c:pt idx="6207">
                  <c:v>367302201.52442002</c:v>
                </c:pt>
                <c:pt idx="6208">
                  <c:v>367331657.26313102</c:v>
                </c:pt>
                <c:pt idx="6209">
                  <c:v>367361138.73715901</c:v>
                </c:pt>
                <c:pt idx="6210">
                  <c:v>367390645.99279195</c:v>
                </c:pt>
                <c:pt idx="6211">
                  <c:v>367420179.07633495</c:v>
                </c:pt>
                <c:pt idx="6212">
                  <c:v>367449738.03411502</c:v>
                </c:pt>
                <c:pt idx="6213">
                  <c:v>367479322.91247886</c:v>
                </c:pt>
                <c:pt idx="6214">
                  <c:v>367508933.75779098</c:v>
                </c:pt>
                <c:pt idx="6215">
                  <c:v>367538570.61643499</c:v>
                </c:pt>
                <c:pt idx="6216">
                  <c:v>367568233.53481197</c:v>
                </c:pt>
                <c:pt idx="6217">
                  <c:v>367597922.55934</c:v>
                </c:pt>
                <c:pt idx="6218">
                  <c:v>367627637.73645699</c:v>
                </c:pt>
                <c:pt idx="6219">
                  <c:v>367657379.11261499</c:v>
                </c:pt>
                <c:pt idx="6220">
                  <c:v>367687146.73428291</c:v>
                </c:pt>
                <c:pt idx="6221">
                  <c:v>367716940.64794606</c:v>
                </c:pt>
                <c:pt idx="6222">
                  <c:v>367746760.90010297</c:v>
                </c:pt>
                <c:pt idx="6223">
                  <c:v>367776607.53727096</c:v>
                </c:pt>
                <c:pt idx="6224">
                  <c:v>367806480.60597694</c:v>
                </c:pt>
                <c:pt idx="6225">
                  <c:v>367836380.15276498</c:v>
                </c:pt>
                <c:pt idx="6226">
                  <c:v>367866306.22419101</c:v>
                </c:pt>
                <c:pt idx="6227">
                  <c:v>367896258.86682302</c:v>
                </c:pt>
                <c:pt idx="6228">
                  <c:v>367926238.127244</c:v>
                </c:pt>
                <c:pt idx="6229">
                  <c:v>367956244.05204499</c:v>
                </c:pt>
                <c:pt idx="6230">
                  <c:v>367986276.68783003</c:v>
                </c:pt>
                <c:pt idx="6231">
                  <c:v>368016336.08121592</c:v>
                </c:pt>
                <c:pt idx="6232">
                  <c:v>368046422.27882504</c:v>
                </c:pt>
                <c:pt idx="6233">
                  <c:v>368076535.32729399</c:v>
                </c:pt>
                <c:pt idx="6234">
                  <c:v>368106675.273265</c:v>
                </c:pt>
                <c:pt idx="6235">
                  <c:v>368136842.16338998</c:v>
                </c:pt>
                <c:pt idx="6236">
                  <c:v>368167036.04432905</c:v>
                </c:pt>
                <c:pt idx="6237">
                  <c:v>368197256.96274894</c:v>
                </c:pt>
                <c:pt idx="6238">
                  <c:v>368227504.965325</c:v>
                </c:pt>
                <c:pt idx="6239">
                  <c:v>368257780.09873492</c:v>
                </c:pt>
                <c:pt idx="6240">
                  <c:v>368288082.40966696</c:v>
                </c:pt>
                <c:pt idx="6241">
                  <c:v>368318411.94480902</c:v>
                </c:pt>
                <c:pt idx="6242">
                  <c:v>368348768.75085902</c:v>
                </c:pt>
                <c:pt idx="6243">
                  <c:v>368379152.87451303</c:v>
                </c:pt>
                <c:pt idx="6244">
                  <c:v>368409564.36247396</c:v>
                </c:pt>
                <c:pt idx="6245">
                  <c:v>368440003.261446</c:v>
                </c:pt>
                <c:pt idx="6246">
                  <c:v>368470469.61813605</c:v>
                </c:pt>
                <c:pt idx="6247">
                  <c:v>368500963.47924995</c:v>
                </c:pt>
                <c:pt idx="6248">
                  <c:v>368531484.89149803</c:v>
                </c:pt>
                <c:pt idx="6249">
                  <c:v>368562033.90158492</c:v>
                </c:pt>
                <c:pt idx="6250">
                  <c:v>368592610.55622101</c:v>
                </c:pt>
                <c:pt idx="6251">
                  <c:v>368623214.90210992</c:v>
                </c:pt>
                <c:pt idx="6252">
                  <c:v>368653846.98595595</c:v>
                </c:pt>
                <c:pt idx="6253">
                  <c:v>368684506.85446006</c:v>
                </c:pt>
                <c:pt idx="6254">
                  <c:v>368715194.55431902</c:v>
                </c:pt>
                <c:pt idx="6255">
                  <c:v>368745910.13222599</c:v>
                </c:pt>
                <c:pt idx="6256">
                  <c:v>368776653.63486898</c:v>
                </c:pt>
                <c:pt idx="6257">
                  <c:v>368807425.10893101</c:v>
                </c:pt>
                <c:pt idx="6258">
                  <c:v>368838224.60108697</c:v>
                </c:pt>
                <c:pt idx="6259">
                  <c:v>368869052.15800798</c:v>
                </c:pt>
                <c:pt idx="6260">
                  <c:v>368899907.82635403</c:v>
                </c:pt>
                <c:pt idx="6261">
                  <c:v>368930791.65277696</c:v>
                </c:pt>
                <c:pt idx="6262">
                  <c:v>368961703.68392098</c:v>
                </c:pt>
                <c:pt idx="6263">
                  <c:v>368992643.96641892</c:v>
                </c:pt>
                <c:pt idx="6264">
                  <c:v>369023612.546893</c:v>
                </c:pt>
                <c:pt idx="6265">
                  <c:v>369054609.47195393</c:v>
                </c:pt>
                <c:pt idx="6266">
                  <c:v>369085634.78819799</c:v>
                </c:pt>
                <c:pt idx="6267">
                  <c:v>369116688.54221201</c:v>
                </c:pt>
                <c:pt idx="6268">
                  <c:v>369147770.78056401</c:v>
                </c:pt>
                <c:pt idx="6269">
                  <c:v>369178881.54981208</c:v>
                </c:pt>
                <c:pt idx="6270">
                  <c:v>369210020.89649296</c:v>
                </c:pt>
                <c:pt idx="6271">
                  <c:v>369241188.86713207</c:v>
                </c:pt>
                <c:pt idx="6272">
                  <c:v>369272385.50823396</c:v>
                </c:pt>
                <c:pt idx="6273">
                  <c:v>369303610.86628592</c:v>
                </c:pt>
                <c:pt idx="6274">
                  <c:v>369334864.987755</c:v>
                </c:pt>
                <c:pt idx="6275">
                  <c:v>369366147.91908896</c:v>
                </c:pt>
                <c:pt idx="6276">
                  <c:v>369397459.706716</c:v>
                </c:pt>
                <c:pt idx="6277">
                  <c:v>369428800.39704001</c:v>
                </c:pt>
                <c:pt idx="6278">
                  <c:v>369460170.03644192</c:v>
                </c:pt>
                <c:pt idx="6279">
                  <c:v>369491568.67128092</c:v>
                </c:pt>
                <c:pt idx="6280">
                  <c:v>369522996.34789008</c:v>
                </c:pt>
                <c:pt idx="6281">
                  <c:v>369554453.11257696</c:v>
                </c:pt>
                <c:pt idx="6282">
                  <c:v>369585939.01162392</c:v>
                </c:pt>
                <c:pt idx="6283">
                  <c:v>369617454.0912829</c:v>
                </c:pt>
                <c:pt idx="6284">
                  <c:v>369648998.39778</c:v>
                </c:pt>
                <c:pt idx="6285">
                  <c:v>369680571.97730899</c:v>
                </c:pt>
                <c:pt idx="6286">
                  <c:v>369712174.87603694</c:v>
                </c:pt>
                <c:pt idx="6287">
                  <c:v>369743807.14009607</c:v>
                </c:pt>
                <c:pt idx="6288">
                  <c:v>369775468.81558698</c:v>
                </c:pt>
                <c:pt idx="6289">
                  <c:v>369807159.94857597</c:v>
                </c:pt>
                <c:pt idx="6290">
                  <c:v>369838880.58509696</c:v>
                </c:pt>
                <c:pt idx="6291">
                  <c:v>369870630.771146</c:v>
                </c:pt>
                <c:pt idx="6292">
                  <c:v>369902410.55268294</c:v>
                </c:pt>
                <c:pt idx="6293">
                  <c:v>369934219.97562891</c:v>
                </c:pt>
                <c:pt idx="6294">
                  <c:v>369966059.085868</c:v>
                </c:pt>
                <c:pt idx="6295">
                  <c:v>369997927.92924297</c:v>
                </c:pt>
                <c:pt idx="6296">
                  <c:v>370029826.55155402</c:v>
                </c:pt>
                <c:pt idx="6297">
                  <c:v>370061754.99856198</c:v>
                </c:pt>
                <c:pt idx="6298">
                  <c:v>370093713.31598192</c:v>
                </c:pt>
                <c:pt idx="6299">
                  <c:v>370125701.54948509</c:v>
                </c:pt>
                <c:pt idx="6300">
                  <c:v>370157719.74469602</c:v>
                </c:pt>
                <c:pt idx="6301">
                  <c:v>370189767.94719505</c:v>
                </c:pt>
                <c:pt idx="6302">
                  <c:v>370221846.20251</c:v>
                </c:pt>
                <c:pt idx="6303">
                  <c:v>370253954.55612206</c:v>
                </c:pt>
                <c:pt idx="6304">
                  <c:v>370286093.05346215</c:v>
                </c:pt>
                <c:pt idx="6305">
                  <c:v>370318261.73990697</c:v>
                </c:pt>
                <c:pt idx="6306">
                  <c:v>370350460.66078305</c:v>
                </c:pt>
                <c:pt idx="6307">
                  <c:v>370382689.861359</c:v>
                </c:pt>
                <c:pt idx="6308">
                  <c:v>370414949.38685101</c:v>
                </c:pt>
                <c:pt idx="6309">
                  <c:v>370447239.28241694</c:v>
                </c:pt>
                <c:pt idx="6310">
                  <c:v>370479559.59315705</c:v>
                </c:pt>
                <c:pt idx="6311">
                  <c:v>370511910.36410898</c:v>
                </c:pt>
                <c:pt idx="6312">
                  <c:v>370544291.64025301</c:v>
                </c:pt>
                <c:pt idx="6313">
                  <c:v>370576703.46650696</c:v>
                </c:pt>
                <c:pt idx="6314">
                  <c:v>370609145.88772207</c:v>
                </c:pt>
                <c:pt idx="6315">
                  <c:v>370641618.948686</c:v>
                </c:pt>
                <c:pt idx="6316">
                  <c:v>370674122.69412208</c:v>
                </c:pt>
                <c:pt idx="6317">
                  <c:v>370706657.16868305</c:v>
                </c:pt>
                <c:pt idx="6318">
                  <c:v>370739222.41695195</c:v>
                </c:pt>
                <c:pt idx="6319">
                  <c:v>370771818.48344392</c:v>
                </c:pt>
                <c:pt idx="6320">
                  <c:v>370804445.41259992</c:v>
                </c:pt>
                <c:pt idx="6321">
                  <c:v>370837103.24878705</c:v>
                </c:pt>
                <c:pt idx="6322">
                  <c:v>370869792.0362969</c:v>
                </c:pt>
                <c:pt idx="6323">
                  <c:v>370902511.81934696</c:v>
                </c:pt>
                <c:pt idx="6324">
                  <c:v>370935262.64207399</c:v>
                </c:pt>
                <c:pt idx="6325">
                  <c:v>370968044.54853398</c:v>
                </c:pt>
                <c:pt idx="6326">
                  <c:v>371000857.58270496</c:v>
                </c:pt>
                <c:pt idx="6327">
                  <c:v>371033701.78847992</c:v>
                </c:pt>
                <c:pt idx="6328">
                  <c:v>371066577.20966601</c:v>
                </c:pt>
                <c:pt idx="6329">
                  <c:v>371099483.88998795</c:v>
                </c:pt>
                <c:pt idx="6330">
                  <c:v>371132421.87308002</c:v>
                </c:pt>
                <c:pt idx="6331">
                  <c:v>371165391.20248592</c:v>
                </c:pt>
                <c:pt idx="6332">
                  <c:v>371198391.92166191</c:v>
                </c:pt>
                <c:pt idx="6333">
                  <c:v>371231424.07396799</c:v>
                </c:pt>
                <c:pt idx="6334">
                  <c:v>371264487.70267093</c:v>
                </c:pt>
                <c:pt idx="6335">
                  <c:v>371297582.85094202</c:v>
                </c:pt>
                <c:pt idx="6336">
                  <c:v>371330709.561854</c:v>
                </c:pt>
                <c:pt idx="6337">
                  <c:v>371363867.87837899</c:v>
                </c:pt>
                <c:pt idx="6338">
                  <c:v>371397057.84338897</c:v>
                </c:pt>
                <c:pt idx="6339">
                  <c:v>371430279.49965096</c:v>
                </c:pt>
                <c:pt idx="6340">
                  <c:v>371463532.88982809</c:v>
                </c:pt>
                <c:pt idx="6341">
                  <c:v>371496818.056476</c:v>
                </c:pt>
                <c:pt idx="6342">
                  <c:v>371530135.042041</c:v>
                </c:pt>
                <c:pt idx="6343">
                  <c:v>371563483.88885897</c:v>
                </c:pt>
                <c:pt idx="6344">
                  <c:v>371596864.63915402</c:v>
                </c:pt>
                <c:pt idx="6345">
                  <c:v>371630277.33503395</c:v>
                </c:pt>
                <c:pt idx="6346">
                  <c:v>371663722.01849002</c:v>
                </c:pt>
                <c:pt idx="6347">
                  <c:v>371697198.73139691</c:v>
                </c:pt>
                <c:pt idx="6348">
                  <c:v>371730707.51550698</c:v>
                </c:pt>
                <c:pt idx="6349">
                  <c:v>371764248.41244996</c:v>
                </c:pt>
                <c:pt idx="6350">
                  <c:v>371797821.46373296</c:v>
                </c:pt>
                <c:pt idx="6351">
                  <c:v>371831426.71073192</c:v>
                </c:pt>
                <c:pt idx="6352">
                  <c:v>371865064.1947</c:v>
                </c:pt>
                <c:pt idx="6353">
                  <c:v>371898733.95675403</c:v>
                </c:pt>
                <c:pt idx="6354">
                  <c:v>371932436.03788197</c:v>
                </c:pt>
                <c:pt idx="6355">
                  <c:v>371966170.47893292</c:v>
                </c:pt>
                <c:pt idx="6356">
                  <c:v>371999937.32062209</c:v>
                </c:pt>
                <c:pt idx="6357">
                  <c:v>372033736.60352212</c:v>
                </c:pt>
                <c:pt idx="6358">
                  <c:v>372067568.36806607</c:v>
                </c:pt>
                <c:pt idx="6359">
                  <c:v>372101432.65454108</c:v>
                </c:pt>
                <c:pt idx="6360">
                  <c:v>372135329.50309002</c:v>
                </c:pt>
                <c:pt idx="6361">
                  <c:v>372169258.95370501</c:v>
                </c:pt>
                <c:pt idx="6362">
                  <c:v>372203221.046229</c:v>
                </c:pt>
                <c:pt idx="6363">
                  <c:v>372237215.82034999</c:v>
                </c:pt>
                <c:pt idx="6364">
                  <c:v>372271243.31560099</c:v>
                </c:pt>
                <c:pt idx="6365">
                  <c:v>372305303.57135695</c:v>
                </c:pt>
                <c:pt idx="6366">
                  <c:v>372339396.62683201</c:v>
                </c:pt>
                <c:pt idx="6367">
                  <c:v>372373522.52107692</c:v>
                </c:pt>
                <c:pt idx="6368">
                  <c:v>372407681.29297787</c:v>
                </c:pt>
                <c:pt idx="6369">
                  <c:v>372441872.98125297</c:v>
                </c:pt>
                <c:pt idx="6370">
                  <c:v>372476097.624448</c:v>
                </c:pt>
                <c:pt idx="6371">
                  <c:v>372510355.26093692</c:v>
                </c:pt>
                <c:pt idx="6372">
                  <c:v>372544645.92891699</c:v>
                </c:pt>
                <c:pt idx="6373">
                  <c:v>372578969.66640902</c:v>
                </c:pt>
                <c:pt idx="6374">
                  <c:v>372613326.51124996</c:v>
                </c:pt>
                <c:pt idx="6375">
                  <c:v>372647716.501095</c:v>
                </c:pt>
                <c:pt idx="6376">
                  <c:v>372682139.67341208</c:v>
                </c:pt>
                <c:pt idx="6377">
                  <c:v>372716596.06547999</c:v>
                </c:pt>
                <c:pt idx="6378">
                  <c:v>372751085.71438491</c:v>
                </c:pt>
                <c:pt idx="6379">
                  <c:v>372785608.65701908</c:v>
                </c:pt>
                <c:pt idx="6380">
                  <c:v>372820164.93007493</c:v>
                </c:pt>
                <c:pt idx="6381">
                  <c:v>372854754.57004791</c:v>
                </c:pt>
                <c:pt idx="6382">
                  <c:v>372889377.61322606</c:v>
                </c:pt>
                <c:pt idx="6383">
                  <c:v>372924034.09569395</c:v>
                </c:pt>
                <c:pt idx="6384">
                  <c:v>372958724.05332398</c:v>
                </c:pt>
                <c:pt idx="6385">
                  <c:v>372993447.52177793</c:v>
                </c:pt>
                <c:pt idx="6386">
                  <c:v>373028204.536502</c:v>
                </c:pt>
                <c:pt idx="6387">
                  <c:v>373062995.13272297</c:v>
                </c:pt>
                <c:pt idx="6388">
                  <c:v>373097819.345447</c:v>
                </c:pt>
                <c:pt idx="6389">
                  <c:v>373132677.20945305</c:v>
                </c:pt>
                <c:pt idx="6390">
                  <c:v>373167568.75929499</c:v>
                </c:pt>
                <c:pt idx="6391">
                  <c:v>373202494.02929294</c:v>
                </c:pt>
                <c:pt idx="6392">
                  <c:v>373237453.05353397</c:v>
                </c:pt>
                <c:pt idx="6393">
                  <c:v>373272445.86586702</c:v>
                </c:pt>
                <c:pt idx="6394">
                  <c:v>373307472.49989992</c:v>
                </c:pt>
                <c:pt idx="6395">
                  <c:v>373342532.98899496</c:v>
                </c:pt>
                <c:pt idx="6396">
                  <c:v>373377627.36626792</c:v>
                </c:pt>
                <c:pt idx="6397">
                  <c:v>373412755.66458207</c:v>
                </c:pt>
                <c:pt idx="6398">
                  <c:v>373447917.91654599</c:v>
                </c:pt>
                <c:pt idx="6399">
                  <c:v>373483114.15451103</c:v>
                </c:pt>
                <c:pt idx="6400">
                  <c:v>373518344.41056401</c:v>
                </c:pt>
                <c:pt idx="6401">
                  <c:v>373553608.71652901</c:v>
                </c:pt>
                <c:pt idx="6402">
                  <c:v>373588907.10395998</c:v>
                </c:pt>
                <c:pt idx="6403">
                  <c:v>373624239.60413802</c:v>
                </c:pt>
                <c:pt idx="6404">
                  <c:v>373659606.24806505</c:v>
                </c:pt>
                <c:pt idx="6405">
                  <c:v>373695007.06646705</c:v>
                </c:pt>
                <c:pt idx="6406">
                  <c:v>373730442.089782</c:v>
                </c:pt>
                <c:pt idx="6407">
                  <c:v>373765911.34816307</c:v>
                </c:pt>
                <c:pt idx="6408">
                  <c:v>373801414.87146902</c:v>
                </c:pt>
                <c:pt idx="6409">
                  <c:v>373836952.68926305</c:v>
                </c:pt>
                <c:pt idx="6410">
                  <c:v>373872524.830809</c:v>
                </c:pt>
                <c:pt idx="6411">
                  <c:v>373908131.32506698</c:v>
                </c:pt>
                <c:pt idx="6412">
                  <c:v>373943772.20068896</c:v>
                </c:pt>
                <c:pt idx="6413">
                  <c:v>373979447.48601496</c:v>
                </c:pt>
                <c:pt idx="6414">
                  <c:v>374015157.209068</c:v>
                </c:pt>
                <c:pt idx="6415">
                  <c:v>374050901.39755207</c:v>
                </c:pt>
                <c:pt idx="6416">
                  <c:v>374086680.07884502</c:v>
                </c:pt>
                <c:pt idx="6417">
                  <c:v>374122493.27999496</c:v>
                </c:pt>
                <c:pt idx="6418">
                  <c:v>374158341.02771902</c:v>
                </c:pt>
                <c:pt idx="6419">
                  <c:v>374194223.34839505</c:v>
                </c:pt>
                <c:pt idx="6420">
                  <c:v>374230140.268058</c:v>
                </c:pt>
                <c:pt idx="6421">
                  <c:v>374266091.81239694</c:v>
                </c:pt>
                <c:pt idx="6422">
                  <c:v>374302078.006751</c:v>
                </c:pt>
                <c:pt idx="6423">
                  <c:v>374338098.8761</c:v>
                </c:pt>
                <c:pt idx="6424">
                  <c:v>374374154.44506598</c:v>
                </c:pt>
                <c:pt idx="6425">
                  <c:v>374410244.73790294</c:v>
                </c:pt>
                <c:pt idx="6426">
                  <c:v>374446369.77849901</c:v>
                </c:pt>
                <c:pt idx="6427">
                  <c:v>374482529.59036303</c:v>
                </c:pt>
                <c:pt idx="6428">
                  <c:v>374518724.19662601</c:v>
                </c:pt>
                <c:pt idx="6429">
                  <c:v>374554953.62003392</c:v>
                </c:pt>
                <c:pt idx="6430">
                  <c:v>374591217.88294393</c:v>
                </c:pt>
                <c:pt idx="6431">
                  <c:v>374627517.00731605</c:v>
                </c:pt>
                <c:pt idx="6432">
                  <c:v>374663851.01471305</c:v>
                </c:pt>
                <c:pt idx="6433">
                  <c:v>374700219.92629093</c:v>
                </c:pt>
                <c:pt idx="6434">
                  <c:v>374736623.76279593</c:v>
                </c:pt>
                <c:pt idx="6435">
                  <c:v>374773062.54456007</c:v>
                </c:pt>
                <c:pt idx="6436">
                  <c:v>374809536.29149091</c:v>
                </c:pt>
                <c:pt idx="6437">
                  <c:v>374846045.02307391</c:v>
                </c:pt>
                <c:pt idx="6438">
                  <c:v>374882588.75836009</c:v>
                </c:pt>
                <c:pt idx="6439">
                  <c:v>374919167.51596391</c:v>
                </c:pt>
                <c:pt idx="6440">
                  <c:v>374955781.31405705</c:v>
                </c:pt>
                <c:pt idx="6441">
                  <c:v>374992430.17036301</c:v>
                </c:pt>
                <c:pt idx="6442">
                  <c:v>375029114.10215002</c:v>
                </c:pt>
                <c:pt idx="6443">
                  <c:v>375065833.12622792</c:v>
                </c:pt>
                <c:pt idx="6444">
                  <c:v>375102587.25893903</c:v>
                </c:pt>
                <c:pt idx="6445">
                  <c:v>375139376.516155</c:v>
                </c:pt>
                <c:pt idx="6446">
                  <c:v>375176200.91326892</c:v>
                </c:pt>
                <c:pt idx="6447">
                  <c:v>375213060.46518999</c:v>
                </c:pt>
                <c:pt idx="6448">
                  <c:v>375249955.18633991</c:v>
                </c:pt>
                <c:pt idx="6449">
                  <c:v>375286885.09063995</c:v>
                </c:pt>
                <c:pt idx="6450">
                  <c:v>375323850.19151402</c:v>
                </c:pt>
                <c:pt idx="6451">
                  <c:v>375360850.501872</c:v>
                </c:pt>
                <c:pt idx="6452">
                  <c:v>375397886.034114</c:v>
                </c:pt>
                <c:pt idx="6453">
                  <c:v>375434956.80011505</c:v>
                </c:pt>
                <c:pt idx="6454">
                  <c:v>375472062.81122202</c:v>
                </c:pt>
                <c:pt idx="6455">
                  <c:v>375509204.07824892</c:v>
                </c:pt>
                <c:pt idx="6456">
                  <c:v>375546380.61146802</c:v>
                </c:pt>
                <c:pt idx="6457">
                  <c:v>375583592.42060196</c:v>
                </c:pt>
                <c:pt idx="6458">
                  <c:v>375620839.51481909</c:v>
                </c:pt>
                <c:pt idx="6459">
                  <c:v>375658121.90272695</c:v>
                </c:pt>
                <c:pt idx="6460">
                  <c:v>375695439.59236091</c:v>
                </c:pt>
                <c:pt idx="6461">
                  <c:v>375732792.59118491</c:v>
                </c:pt>
                <c:pt idx="6462">
                  <c:v>375770180.90607494</c:v>
                </c:pt>
                <c:pt idx="6463">
                  <c:v>375807604.54331905</c:v>
                </c:pt>
                <c:pt idx="6464">
                  <c:v>375845063.50860697</c:v>
                </c:pt>
                <c:pt idx="6465">
                  <c:v>375882557.80702311</c:v>
                </c:pt>
                <c:pt idx="6466">
                  <c:v>375920087.443039</c:v>
                </c:pt>
                <c:pt idx="6467">
                  <c:v>375957652.420506</c:v>
                </c:pt>
                <c:pt idx="6468">
                  <c:v>375995252.74264592</c:v>
                </c:pt>
                <c:pt idx="6469">
                  <c:v>376032888.41204786</c:v>
                </c:pt>
                <c:pt idx="6470">
                  <c:v>376070559.43065393</c:v>
                </c:pt>
                <c:pt idx="6471">
                  <c:v>376108265.79975694</c:v>
                </c:pt>
                <c:pt idx="6472">
                  <c:v>376146007.51998794</c:v>
                </c:pt>
                <c:pt idx="6473">
                  <c:v>376183784.59131199</c:v>
                </c:pt>
                <c:pt idx="6474">
                  <c:v>376221597.013017</c:v>
                </c:pt>
                <c:pt idx="6475">
                  <c:v>376259444.78370696</c:v>
                </c:pt>
                <c:pt idx="6476">
                  <c:v>376297327.90129393</c:v>
                </c:pt>
                <c:pt idx="6477">
                  <c:v>376335246.36298603</c:v>
                </c:pt>
                <c:pt idx="6478">
                  <c:v>376373200.16528296</c:v>
                </c:pt>
                <c:pt idx="6479">
                  <c:v>376411189.30396801</c:v>
                </c:pt>
                <c:pt idx="6480">
                  <c:v>376449213.77409202</c:v>
                </c:pt>
                <c:pt idx="6481">
                  <c:v>376487273.56997496</c:v>
                </c:pt>
                <c:pt idx="6482">
                  <c:v>376525368.68518698</c:v>
                </c:pt>
                <c:pt idx="6483">
                  <c:v>376563499.11254698</c:v>
                </c:pt>
                <c:pt idx="6484">
                  <c:v>376601664.84410805</c:v>
                </c:pt>
                <c:pt idx="6485">
                  <c:v>376639865.87115002</c:v>
                </c:pt>
                <c:pt idx="6486">
                  <c:v>376678102.18417197</c:v>
                </c:pt>
                <c:pt idx="6487">
                  <c:v>376716373.77287996</c:v>
                </c:pt>
                <c:pt idx="6488">
                  <c:v>376754680.62617803</c:v>
                </c:pt>
                <c:pt idx="6489">
                  <c:v>376793022.73215896</c:v>
                </c:pt>
                <c:pt idx="6490">
                  <c:v>376831400.07809401</c:v>
                </c:pt>
                <c:pt idx="6491">
                  <c:v>376869812.65042508</c:v>
                </c:pt>
                <c:pt idx="6492">
                  <c:v>376908260.43474793</c:v>
                </c:pt>
                <c:pt idx="6493">
                  <c:v>376946743.415811</c:v>
                </c:pt>
                <c:pt idx="6494">
                  <c:v>376985261.57750005</c:v>
                </c:pt>
                <c:pt idx="6495">
                  <c:v>377023814.902825</c:v>
                </c:pt>
                <c:pt idx="6496">
                  <c:v>377062403.37391698</c:v>
                </c:pt>
                <c:pt idx="6497">
                  <c:v>377101026.97200996</c:v>
                </c:pt>
                <c:pt idx="6498">
                  <c:v>377139685.67743498</c:v>
                </c:pt>
                <c:pt idx="6499">
                  <c:v>377178379.46960694</c:v>
                </c:pt>
                <c:pt idx="6500">
                  <c:v>377217108.32701409</c:v>
                </c:pt>
                <c:pt idx="6501">
                  <c:v>377255872.22720599</c:v>
                </c:pt>
                <c:pt idx="6502">
                  <c:v>377294671.14678401</c:v>
                </c:pt>
                <c:pt idx="6503">
                  <c:v>377333505.06138694</c:v>
                </c:pt>
                <c:pt idx="6504">
                  <c:v>377372373.94568503</c:v>
                </c:pt>
                <c:pt idx="6505">
                  <c:v>377411277.773359</c:v>
                </c:pt>
                <c:pt idx="6506">
                  <c:v>377450216.517097</c:v>
                </c:pt>
                <c:pt idx="6507">
                  <c:v>377489190.14857906</c:v>
                </c:pt>
                <c:pt idx="6508">
                  <c:v>377528198.63846302</c:v>
                </c:pt>
                <c:pt idx="6509">
                  <c:v>377567241.95637596</c:v>
                </c:pt>
                <c:pt idx="6510">
                  <c:v>377606320.07089996</c:v>
                </c:pt>
                <c:pt idx="6511">
                  <c:v>377645432.94955701</c:v>
                </c:pt>
                <c:pt idx="6512">
                  <c:v>377684580.55880207</c:v>
                </c:pt>
                <c:pt idx="6513">
                  <c:v>377723762.86400402</c:v>
                </c:pt>
                <c:pt idx="6514">
                  <c:v>377762979.82943791</c:v>
                </c:pt>
                <c:pt idx="6515">
                  <c:v>377802231.41826797</c:v>
                </c:pt>
                <c:pt idx="6516">
                  <c:v>377841517.59253496</c:v>
                </c:pt>
                <c:pt idx="6517">
                  <c:v>377880838.31314605</c:v>
                </c:pt>
                <c:pt idx="6518">
                  <c:v>377920193.539855</c:v>
                </c:pt>
                <c:pt idx="6519">
                  <c:v>377959583.23125297</c:v>
                </c:pt>
                <c:pt idx="6520">
                  <c:v>377999007.34475607</c:v>
                </c:pt>
                <c:pt idx="6521">
                  <c:v>378038465.83658391</c:v>
                </c:pt>
                <c:pt idx="6522">
                  <c:v>378077958.66175401</c:v>
                </c:pt>
                <c:pt idx="6523">
                  <c:v>378117485.77406001</c:v>
                </c:pt>
                <c:pt idx="6524">
                  <c:v>378157047.12606198</c:v>
                </c:pt>
                <c:pt idx="6525">
                  <c:v>378196642.66906905</c:v>
                </c:pt>
                <c:pt idx="6526">
                  <c:v>378236272.35312706</c:v>
                </c:pt>
                <c:pt idx="6527">
                  <c:v>378275936.12699991</c:v>
                </c:pt>
                <c:pt idx="6528">
                  <c:v>378315633.93815601</c:v>
                </c:pt>
                <c:pt idx="6529">
                  <c:v>378355365.73275203</c:v>
                </c:pt>
                <c:pt idx="6530">
                  <c:v>378395131.45561999</c:v>
                </c:pt>
                <c:pt idx="6531">
                  <c:v>378434931.05024803</c:v>
                </c:pt>
                <c:pt idx="6532">
                  <c:v>378474764.45876402</c:v>
                </c:pt>
                <c:pt idx="6533">
                  <c:v>378514631.62192392</c:v>
                </c:pt>
                <c:pt idx="6534">
                  <c:v>378554532.47908992</c:v>
                </c:pt>
                <c:pt idx="6535">
                  <c:v>378594466.96821803</c:v>
                </c:pt>
                <c:pt idx="6536">
                  <c:v>378634435.02583694</c:v>
                </c:pt>
                <c:pt idx="6537">
                  <c:v>378674436.587035</c:v>
                </c:pt>
                <c:pt idx="6538">
                  <c:v>378714471.58544201</c:v>
                </c:pt>
                <c:pt idx="6539">
                  <c:v>378754539.95321101</c:v>
                </c:pt>
                <c:pt idx="6540">
                  <c:v>378794641.62099892</c:v>
                </c:pt>
                <c:pt idx="6541">
                  <c:v>378834776.51795298</c:v>
                </c:pt>
                <c:pt idx="6542">
                  <c:v>378874944.57168996</c:v>
                </c:pt>
                <c:pt idx="6543">
                  <c:v>378915145.70827794</c:v>
                </c:pt>
                <c:pt idx="6544">
                  <c:v>378955379.85221899</c:v>
                </c:pt>
                <c:pt idx="6545">
                  <c:v>378995646.92642891</c:v>
                </c:pt>
                <c:pt idx="6546">
                  <c:v>379035946.85222</c:v>
                </c:pt>
                <c:pt idx="6547">
                  <c:v>379076279.549281</c:v>
                </c:pt>
                <c:pt idx="6548">
                  <c:v>379116644.93565691</c:v>
                </c:pt>
                <c:pt idx="6549">
                  <c:v>379157042.92773294</c:v>
                </c:pt>
                <c:pt idx="6550">
                  <c:v>379197473.44020993</c:v>
                </c:pt>
                <c:pt idx="6551">
                  <c:v>379237936.38608795</c:v>
                </c:pt>
                <c:pt idx="6552">
                  <c:v>379278431.67664403</c:v>
                </c:pt>
                <c:pt idx="6553">
                  <c:v>379318959.22141403</c:v>
                </c:pt>
                <c:pt idx="6554">
                  <c:v>379359518.928168</c:v>
                </c:pt>
                <c:pt idx="6555">
                  <c:v>379400110.70289296</c:v>
                </c:pt>
                <c:pt idx="6556">
                  <c:v>379440734.44977099</c:v>
                </c:pt>
                <c:pt idx="6557">
                  <c:v>379481390.07115602</c:v>
                </c:pt>
                <c:pt idx="6558">
                  <c:v>379522077.46755302</c:v>
                </c:pt>
                <c:pt idx="6559">
                  <c:v>379562796.537597</c:v>
                </c:pt>
                <c:pt idx="6560">
                  <c:v>379603547.17802906</c:v>
                </c:pt>
                <c:pt idx="6561">
                  <c:v>379644329.28367603</c:v>
                </c:pt>
                <c:pt idx="6562">
                  <c:v>379685142.74742603</c:v>
                </c:pt>
                <c:pt idx="6563">
                  <c:v>379725987.46020591</c:v>
                </c:pt>
                <c:pt idx="6564">
                  <c:v>379766863.31095892</c:v>
                </c:pt>
                <c:pt idx="6565">
                  <c:v>379807770.18662101</c:v>
                </c:pt>
                <c:pt idx="6566">
                  <c:v>379848707.97209299</c:v>
                </c:pt>
                <c:pt idx="6567">
                  <c:v>379889676.55022502</c:v>
                </c:pt>
                <c:pt idx="6568">
                  <c:v>379930675.80178201</c:v>
                </c:pt>
                <c:pt idx="6569">
                  <c:v>379971705.60542905</c:v>
                </c:pt>
                <c:pt idx="6570">
                  <c:v>380012765.83769792</c:v>
                </c:pt>
                <c:pt idx="6571">
                  <c:v>380053856.37296695</c:v>
                </c:pt>
                <c:pt idx="6572">
                  <c:v>380094977.08343399</c:v>
                </c:pt>
                <c:pt idx="6573">
                  <c:v>380136127.83909202</c:v>
                </c:pt>
                <c:pt idx="6574">
                  <c:v>380177308.50769901</c:v>
                </c:pt>
                <c:pt idx="6575">
                  <c:v>380218518.95475799</c:v>
                </c:pt>
                <c:pt idx="6576">
                  <c:v>380259759.04348397</c:v>
                </c:pt>
                <c:pt idx="6577">
                  <c:v>380301028.63477999</c:v>
                </c:pt>
                <c:pt idx="6578">
                  <c:v>380342327.58721101</c:v>
                </c:pt>
                <c:pt idx="6579">
                  <c:v>380383655.75697297</c:v>
                </c:pt>
                <c:pt idx="6580">
                  <c:v>380425012.997868</c:v>
                </c:pt>
                <c:pt idx="6581">
                  <c:v>380466399.16127503</c:v>
                </c:pt>
                <c:pt idx="6582">
                  <c:v>380507814.09612</c:v>
                </c:pt>
                <c:pt idx="6583">
                  <c:v>380549257.64884806</c:v>
                </c:pt>
                <c:pt idx="6584">
                  <c:v>380590729.66339397</c:v>
                </c:pt>
                <c:pt idx="6585">
                  <c:v>380632229.98115599</c:v>
                </c:pt>
                <c:pt idx="6586">
                  <c:v>380673758.44095796</c:v>
                </c:pt>
                <c:pt idx="6587">
                  <c:v>380715314.87902701</c:v>
                </c:pt>
                <c:pt idx="6588">
                  <c:v>380756899.128959</c:v>
                </c:pt>
                <c:pt idx="6589">
                  <c:v>380798511.02168787</c:v>
                </c:pt>
                <c:pt idx="6590">
                  <c:v>380840150.38545698</c:v>
                </c:pt>
                <c:pt idx="6591">
                  <c:v>380881817.04578102</c:v>
                </c:pt>
                <c:pt idx="6592">
                  <c:v>380923510.82542402</c:v>
                </c:pt>
                <c:pt idx="6593">
                  <c:v>380965231.54435605</c:v>
                </c:pt>
                <c:pt idx="6594">
                  <c:v>381006979.019728</c:v>
                </c:pt>
                <c:pt idx="6595">
                  <c:v>381048753.06583792</c:v>
                </c:pt>
                <c:pt idx="6596">
                  <c:v>381090553.49409199</c:v>
                </c:pt>
                <c:pt idx="6597">
                  <c:v>381132380.11297697</c:v>
                </c:pt>
                <c:pt idx="6598">
                  <c:v>381174232.72802401</c:v>
                </c:pt>
                <c:pt idx="6599">
                  <c:v>381216111.14177001</c:v>
                </c:pt>
                <c:pt idx="6600">
                  <c:v>381258015.15373003</c:v>
                </c:pt>
                <c:pt idx="6601">
                  <c:v>381299944.56035501</c:v>
                </c:pt>
                <c:pt idx="6602">
                  <c:v>381341899.15499997</c:v>
                </c:pt>
                <c:pt idx="6603">
                  <c:v>381383878.72788602</c:v>
                </c:pt>
                <c:pt idx="6604">
                  <c:v>381425883.06606609</c:v>
                </c:pt>
                <c:pt idx="6605">
                  <c:v>381467911.95338303</c:v>
                </c:pt>
                <c:pt idx="6606">
                  <c:v>381509965.17043799</c:v>
                </c:pt>
                <c:pt idx="6607">
                  <c:v>381552042.49454892</c:v>
                </c:pt>
                <c:pt idx="6608">
                  <c:v>381594143.69971305</c:v>
                </c:pt>
                <c:pt idx="6609">
                  <c:v>381636268.55656809</c:v>
                </c:pt>
                <c:pt idx="6610">
                  <c:v>381678416.83235395</c:v>
                </c:pt>
                <c:pt idx="6611">
                  <c:v>381720588.29087299</c:v>
                </c:pt>
                <c:pt idx="6612">
                  <c:v>381762782.69244695</c:v>
                </c:pt>
                <c:pt idx="6613">
                  <c:v>381804999.79388392</c:v>
                </c:pt>
                <c:pt idx="6614">
                  <c:v>381847239.34842807</c:v>
                </c:pt>
                <c:pt idx="6615">
                  <c:v>381889501.10572505</c:v>
                </c:pt>
                <c:pt idx="6616">
                  <c:v>381931784.81177896</c:v>
                </c:pt>
                <c:pt idx="6617">
                  <c:v>381974090.20890695</c:v>
                </c:pt>
                <c:pt idx="6618">
                  <c:v>382016417.03570199</c:v>
                </c:pt>
                <c:pt idx="6619">
                  <c:v>382058765.02698195</c:v>
                </c:pt>
                <c:pt idx="6620">
                  <c:v>382101133.91375601</c:v>
                </c:pt>
                <c:pt idx="6621">
                  <c:v>382143523.42317092</c:v>
                </c:pt>
                <c:pt idx="6622">
                  <c:v>382185933.27847201</c:v>
                </c:pt>
                <c:pt idx="6623">
                  <c:v>382228363.19895703</c:v>
                </c:pt>
                <c:pt idx="6624">
                  <c:v>382270812.89992994</c:v>
                </c:pt>
                <c:pt idx="6625">
                  <c:v>382313282.09265697</c:v>
                </c:pt>
                <c:pt idx="6626">
                  <c:v>382355770.48431492</c:v>
                </c:pt>
                <c:pt idx="6627">
                  <c:v>382398277.77794999</c:v>
                </c:pt>
                <c:pt idx="6628">
                  <c:v>382440803.67242801</c:v>
                </c:pt>
                <c:pt idx="6629">
                  <c:v>382483347.86238492</c:v>
                </c:pt>
                <c:pt idx="6630">
                  <c:v>382525910.03818101</c:v>
                </c:pt>
                <c:pt idx="6631">
                  <c:v>382568489.885849</c:v>
                </c:pt>
                <c:pt idx="6632">
                  <c:v>382611087.08704901</c:v>
                </c:pt>
                <c:pt idx="6633">
                  <c:v>382653701.31901097</c:v>
                </c:pt>
                <c:pt idx="6634">
                  <c:v>382696332.254493</c:v>
                </c:pt>
                <c:pt idx="6635">
                  <c:v>382738979.56172305</c:v>
                </c:pt>
                <c:pt idx="6636">
                  <c:v>382781642.904351</c:v>
                </c:pt>
                <c:pt idx="6637">
                  <c:v>382824321.941396</c:v>
                </c:pt>
                <c:pt idx="6638">
                  <c:v>382867016.32719207</c:v>
                </c:pt>
                <c:pt idx="6639">
                  <c:v>382909725.71133786</c:v>
                </c:pt>
                <c:pt idx="6640">
                  <c:v>382952449.73863995</c:v>
                </c:pt>
                <c:pt idx="6641">
                  <c:v>382995188.04906005</c:v>
                </c:pt>
                <c:pt idx="6642">
                  <c:v>383037940.277659</c:v>
                </c:pt>
                <c:pt idx="6643">
                  <c:v>383080706.05454397</c:v>
                </c:pt>
                <c:pt idx="6644">
                  <c:v>383123485.00480998</c:v>
                </c:pt>
                <c:pt idx="6645">
                  <c:v>383166276.748483</c:v>
                </c:pt>
                <c:pt idx="6646">
                  <c:v>383209080.90046501</c:v>
                </c:pt>
                <c:pt idx="6647">
                  <c:v>383251897.07047492</c:v>
                </c:pt>
                <c:pt idx="6648">
                  <c:v>383294724.86299199</c:v>
                </c:pt>
                <c:pt idx="6649">
                  <c:v>383337563.87719208</c:v>
                </c:pt>
                <c:pt idx="6650">
                  <c:v>383380413.70689601</c:v>
                </c:pt>
                <c:pt idx="6651">
                  <c:v>383423273.94050401</c:v>
                </c:pt>
                <c:pt idx="6652">
                  <c:v>383466144.16093493</c:v>
                </c:pt>
                <c:pt idx="6653">
                  <c:v>383509023.94557202</c:v>
                </c:pt>
                <c:pt idx="6654">
                  <c:v>383551912.86619002</c:v>
                </c:pt>
                <c:pt idx="6655">
                  <c:v>383594810.48890394</c:v>
                </c:pt>
                <c:pt idx="6656">
                  <c:v>383637716.37409902</c:v>
                </c:pt>
                <c:pt idx="6657">
                  <c:v>383680630.07637095</c:v>
                </c:pt>
                <c:pt idx="6658">
                  <c:v>383723551.14446008</c:v>
                </c:pt>
                <c:pt idx="6659">
                  <c:v>383766479.12118793</c:v>
                </c:pt>
                <c:pt idx="6660">
                  <c:v>383809413.54339105</c:v>
                </c:pt>
                <c:pt idx="6661">
                  <c:v>383852353.94185501</c:v>
                </c:pt>
                <c:pt idx="6662">
                  <c:v>383895299.84125102</c:v>
                </c:pt>
                <c:pt idx="6663">
                  <c:v>383938250.76006597</c:v>
                </c:pt>
                <c:pt idx="6664">
                  <c:v>383981206.21053392</c:v>
                </c:pt>
                <c:pt idx="6665">
                  <c:v>384024165.69857198</c:v>
                </c:pt>
                <c:pt idx="6666">
                  <c:v>384067128.72370899</c:v>
                </c:pt>
                <c:pt idx="6667">
                  <c:v>384110094.779015</c:v>
                </c:pt>
                <c:pt idx="6668">
                  <c:v>384153063.351035</c:v>
                </c:pt>
                <c:pt idx="6669">
                  <c:v>384196033.919716</c:v>
                </c:pt>
                <c:pt idx="6670">
                  <c:v>384239005.958336</c:v>
                </c:pt>
                <c:pt idx="6671">
                  <c:v>384281978.93343294</c:v>
                </c:pt>
                <c:pt idx="6672">
                  <c:v>384324952.30473202</c:v>
                </c:pt>
                <c:pt idx="6673">
                  <c:v>384367925.52507395</c:v>
                </c:pt>
                <c:pt idx="6674">
                  <c:v>384410898.04034001</c:v>
                </c:pt>
                <c:pt idx="6675">
                  <c:v>384453869.28937793</c:v>
                </c:pt>
                <c:pt idx="6676">
                  <c:v>384496838.70392996</c:v>
                </c:pt>
                <c:pt idx="6677">
                  <c:v>384539805.70855606</c:v>
                </c:pt>
                <c:pt idx="6678">
                  <c:v>384582769.72055501</c:v>
                </c:pt>
                <c:pt idx="6679">
                  <c:v>384625730.14989507</c:v>
                </c:pt>
                <c:pt idx="6680">
                  <c:v>384668686.39913005</c:v>
                </c:pt>
                <c:pt idx="6681">
                  <c:v>384711637.86332709</c:v>
                </c:pt>
                <c:pt idx="6682">
                  <c:v>384754583.92998594</c:v>
                </c:pt>
                <c:pt idx="6683">
                  <c:v>384797523.97896099</c:v>
                </c:pt>
                <c:pt idx="6684">
                  <c:v>384840457.38238394</c:v>
                </c:pt>
                <c:pt idx="6685">
                  <c:v>384883383.50458002</c:v>
                </c:pt>
                <c:pt idx="6686">
                  <c:v>384926301.70199192</c:v>
                </c:pt>
                <c:pt idx="6687">
                  <c:v>384969211.323098</c:v>
                </c:pt>
                <c:pt idx="6688">
                  <c:v>385012111.70832998</c:v>
                </c:pt>
                <c:pt idx="6689">
                  <c:v>385055002.18999296</c:v>
                </c:pt>
                <c:pt idx="6690">
                  <c:v>385097882.09218192</c:v>
                </c:pt>
                <c:pt idx="6691">
                  <c:v>385140750.73069894</c:v>
                </c:pt>
                <c:pt idx="6692">
                  <c:v>385183607.41296989</c:v>
                </c:pt>
                <c:pt idx="6693">
                  <c:v>385226451.43796396</c:v>
                </c:pt>
                <c:pt idx="6694">
                  <c:v>385269282.09610403</c:v>
                </c:pt>
                <c:pt idx="6695">
                  <c:v>385312098.66918701</c:v>
                </c:pt>
                <c:pt idx="6696">
                  <c:v>385354900.43029493</c:v>
                </c:pt>
                <c:pt idx="6697">
                  <c:v>385397686.64371204</c:v>
                </c:pt>
                <c:pt idx="6698">
                  <c:v>385440456.56483901</c:v>
                </c:pt>
                <c:pt idx="6699">
                  <c:v>385483209.44010401</c:v>
                </c:pt>
                <c:pt idx="6700">
                  <c:v>385525944.50687999</c:v>
                </c:pt>
                <c:pt idx="6701">
                  <c:v>385568660.99339199</c:v>
                </c:pt>
                <c:pt idx="6702">
                  <c:v>385611358.11863703</c:v>
                </c:pt>
                <c:pt idx="6703">
                  <c:v>385654035.0922879</c:v>
                </c:pt>
                <c:pt idx="6704">
                  <c:v>385696691.11461401</c:v>
                </c:pt>
                <c:pt idx="6705">
                  <c:v>385739325.37638491</c:v>
                </c:pt>
                <c:pt idx="6706">
                  <c:v>385781937.05878597</c:v>
                </c:pt>
                <c:pt idx="6707">
                  <c:v>385824525.33332801</c:v>
                </c:pt>
                <c:pt idx="6708">
                  <c:v>385867089.36175901</c:v>
                </c:pt>
                <c:pt idx="6709">
                  <c:v>385909628.29597193</c:v>
                </c:pt>
                <c:pt idx="6710">
                  <c:v>385952141.27791899</c:v>
                </c:pt>
                <c:pt idx="6711">
                  <c:v>385994627.43951792</c:v>
                </c:pt>
                <c:pt idx="6712">
                  <c:v>386037085.90256399</c:v>
                </c:pt>
                <c:pt idx="6713">
                  <c:v>386079515.77863795</c:v>
                </c:pt>
                <c:pt idx="6714">
                  <c:v>386121916.16902006</c:v>
                </c:pt>
                <c:pt idx="6715">
                  <c:v>386164286.16459006</c:v>
                </c:pt>
                <c:pt idx="6716">
                  <c:v>386206624.84574902</c:v>
                </c:pt>
                <c:pt idx="6717">
                  <c:v>386248931.28231692</c:v>
                </c:pt>
                <c:pt idx="6718">
                  <c:v>386291204.53345102</c:v>
                </c:pt>
                <c:pt idx="6719">
                  <c:v>386333443.64754903</c:v>
                </c:pt>
                <c:pt idx="6720">
                  <c:v>386375647.66216302</c:v>
                </c:pt>
                <c:pt idx="6721">
                  <c:v>386417815.603903</c:v>
                </c:pt>
                <c:pt idx="6722">
                  <c:v>386459946.48835403</c:v>
                </c:pt>
                <c:pt idx="6723">
                  <c:v>386502039.31997895</c:v>
                </c:pt>
                <c:pt idx="6724">
                  <c:v>386544093.09203196</c:v>
                </c:pt>
                <c:pt idx="6725">
                  <c:v>386586106.78646803</c:v>
                </c:pt>
                <c:pt idx="6726">
                  <c:v>386628079.37385207</c:v>
                </c:pt>
                <c:pt idx="6727">
                  <c:v>386670009.81327099</c:v>
                </c:pt>
                <c:pt idx="6728">
                  <c:v>386711897.05224299</c:v>
                </c:pt>
                <c:pt idx="6729">
                  <c:v>386753740.02663094</c:v>
                </c:pt>
                <c:pt idx="6730">
                  <c:v>386795537.66055208</c:v>
                </c:pt>
                <c:pt idx="6731">
                  <c:v>386837288.86628795</c:v>
                </c:pt>
                <c:pt idx="6732">
                  <c:v>386878992.54420298</c:v>
                </c:pt>
                <c:pt idx="6733">
                  <c:v>386920647.58265394</c:v>
                </c:pt>
                <c:pt idx="6734">
                  <c:v>386962252.85790205</c:v>
                </c:pt>
                <c:pt idx="6735">
                  <c:v>387003807.23402995</c:v>
                </c:pt>
                <c:pt idx="6736">
                  <c:v>387045309.56285697</c:v>
                </c:pt>
                <c:pt idx="6737">
                  <c:v>387086758.68385208</c:v>
                </c:pt>
                <c:pt idx="6738">
                  <c:v>387128153.42405403</c:v>
                </c:pt>
                <c:pt idx="6739">
                  <c:v>387169492.59798503</c:v>
                </c:pt>
                <c:pt idx="6740">
                  <c:v>387210775.00757205</c:v>
                </c:pt>
                <c:pt idx="6741">
                  <c:v>387251999.442065</c:v>
                </c:pt>
                <c:pt idx="6742">
                  <c:v>387293164.67795604</c:v>
                </c:pt>
                <c:pt idx="6743">
                  <c:v>387334269.47890294</c:v>
                </c:pt>
                <c:pt idx="6744">
                  <c:v>387375312.59564996</c:v>
                </c:pt>
                <c:pt idx="6745">
                  <c:v>387416292.76595294</c:v>
                </c:pt>
                <c:pt idx="6746">
                  <c:v>387457208.71450198</c:v>
                </c:pt>
                <c:pt idx="6747">
                  <c:v>387498059.15285105</c:v>
                </c:pt>
                <c:pt idx="6748">
                  <c:v>387538842.779342</c:v>
                </c:pt>
                <c:pt idx="6749">
                  <c:v>387579558.27903795</c:v>
                </c:pt>
                <c:pt idx="6750">
                  <c:v>387620204.32365209</c:v>
                </c:pt>
                <c:pt idx="6751">
                  <c:v>387660779.57147896</c:v>
                </c:pt>
                <c:pt idx="6752">
                  <c:v>387701282.66733098</c:v>
                </c:pt>
                <c:pt idx="6753">
                  <c:v>387741712.24247199</c:v>
                </c:pt>
                <c:pt idx="6754">
                  <c:v>387782066.91455901</c:v>
                </c:pt>
                <c:pt idx="6755">
                  <c:v>387822345.28757602</c:v>
                </c:pt>
                <c:pt idx="6756">
                  <c:v>387862545.95178294</c:v>
                </c:pt>
                <c:pt idx="6757">
                  <c:v>387902667.48365492</c:v>
                </c:pt>
                <c:pt idx="6758">
                  <c:v>387942708.44582802</c:v>
                </c:pt>
                <c:pt idx="6759">
                  <c:v>387982667.38705301</c:v>
                </c:pt>
                <c:pt idx="6760">
                  <c:v>388022542.84214002</c:v>
                </c:pt>
                <c:pt idx="6761">
                  <c:v>388062333.33191592</c:v>
                </c:pt>
                <c:pt idx="6762">
                  <c:v>388102037.36317998</c:v>
                </c:pt>
                <c:pt idx="6763">
                  <c:v>388141653.428662</c:v>
                </c:pt>
                <c:pt idx="6764">
                  <c:v>388181180.00698096</c:v>
                </c:pt>
                <c:pt idx="6765">
                  <c:v>388220615.56261694</c:v>
                </c:pt>
                <c:pt idx="6766">
                  <c:v>388259958.54587102</c:v>
                </c:pt>
                <c:pt idx="6767">
                  <c:v>388299207.39284003</c:v>
                </c:pt>
                <c:pt idx="6768">
                  <c:v>388338360.52538699</c:v>
                </c:pt>
                <c:pt idx="6769">
                  <c:v>388377416.35112405</c:v>
                </c:pt>
                <c:pt idx="6770">
                  <c:v>388416373.263385</c:v>
                </c:pt>
                <c:pt idx="6771">
                  <c:v>388455229.64121598</c:v>
                </c:pt>
                <c:pt idx="6772">
                  <c:v>388493983.84936208</c:v>
                </c:pt>
                <c:pt idx="6773">
                  <c:v>388532634.23825395</c:v>
                </c:pt>
                <c:pt idx="6774">
                  <c:v>388571179.14400905</c:v>
                </c:pt>
                <c:pt idx="6775">
                  <c:v>388609616.88842905</c:v>
                </c:pt>
                <c:pt idx="6776">
                  <c:v>388647945.77900296</c:v>
                </c:pt>
                <c:pt idx="6777">
                  <c:v>388686164.10891402</c:v>
                </c:pt>
                <c:pt idx="6778">
                  <c:v>388724270.15705311</c:v>
                </c:pt>
                <c:pt idx="6779">
                  <c:v>388762262.18803698</c:v>
                </c:pt>
                <c:pt idx="6780">
                  <c:v>388800138.45222592</c:v>
                </c:pt>
                <c:pt idx="6781">
                  <c:v>388837897.18575305</c:v>
                </c:pt>
                <c:pt idx="6782">
                  <c:v>388875536.61055505</c:v>
                </c:pt>
                <c:pt idx="6783">
                  <c:v>388913054.93440592</c:v>
                </c:pt>
                <c:pt idx="6784">
                  <c:v>388950450.350959</c:v>
                </c:pt>
                <c:pt idx="6785">
                  <c:v>388987721.03979695</c:v>
                </c:pt>
                <c:pt idx="6786">
                  <c:v>389024865.16647899</c:v>
                </c:pt>
                <c:pt idx="6787">
                  <c:v>389061880.88259995</c:v>
                </c:pt>
                <c:pt idx="6788">
                  <c:v>389098766.32585597</c:v>
                </c:pt>
                <c:pt idx="6789">
                  <c:v>389135519.62010902</c:v>
                </c:pt>
                <c:pt idx="6790">
                  <c:v>389172138.87546802</c:v>
                </c:pt>
                <c:pt idx="6791">
                  <c:v>389208622.18836302</c:v>
                </c:pt>
                <c:pt idx="6792">
                  <c:v>389244967.64163792</c:v>
                </c:pt>
                <c:pt idx="6793">
                  <c:v>389281173.30464399</c:v>
                </c:pt>
                <c:pt idx="6794">
                  <c:v>389317237.23333699</c:v>
                </c:pt>
                <c:pt idx="6795">
                  <c:v>389353157.47038895</c:v>
                </c:pt>
                <c:pt idx="6796">
                  <c:v>389388932.04529601</c:v>
                </c:pt>
                <c:pt idx="6797">
                  <c:v>389424558.97450697</c:v>
                </c:pt>
                <c:pt idx="6798">
                  <c:v>389460036.261545</c:v>
                </c:pt>
                <c:pt idx="6799">
                  <c:v>389495361.897147</c:v>
                </c:pt>
                <c:pt idx="6800">
                  <c:v>389530533.85940409</c:v>
                </c:pt>
                <c:pt idx="6801">
                  <c:v>389565550.11391205</c:v>
                </c:pt>
                <c:pt idx="6802">
                  <c:v>389600408.61393005</c:v>
                </c:pt>
                <c:pt idx="6803">
                  <c:v>389635107.30054802</c:v>
                </c:pt>
                <c:pt idx="6804">
                  <c:v>389669644.10285705</c:v>
                </c:pt>
                <c:pt idx="6805">
                  <c:v>389704016.93813199</c:v>
                </c:pt>
                <c:pt idx="6806">
                  <c:v>389738223.71202296</c:v>
                </c:pt>
                <c:pt idx="6807">
                  <c:v>389772262.31875497</c:v>
                </c:pt>
                <c:pt idx="6808">
                  <c:v>389806130.64132905</c:v>
                </c:pt>
                <c:pt idx="6809">
                  <c:v>389839826.55174392</c:v>
                </c:pt>
                <c:pt idx="6810">
                  <c:v>389873347.91121691</c:v>
                </c:pt>
                <c:pt idx="6811">
                  <c:v>389906692.570418</c:v>
                </c:pt>
                <c:pt idx="6812">
                  <c:v>389939858.36971098</c:v>
                </c:pt>
                <c:pt idx="6813">
                  <c:v>389972843.13940609</c:v>
                </c:pt>
                <c:pt idx="6814">
                  <c:v>390005644.70001698</c:v>
                </c:pt>
                <c:pt idx="6815">
                  <c:v>390038260.862535</c:v>
                </c:pt>
                <c:pt idx="6816">
                  <c:v>390070689.42870396</c:v>
                </c:pt>
                <c:pt idx="6817">
                  <c:v>390102928.191311</c:v>
                </c:pt>
                <c:pt idx="6818">
                  <c:v>390134974.93448299</c:v>
                </c:pt>
                <c:pt idx="6819">
                  <c:v>390166827.43399596</c:v>
                </c:pt>
                <c:pt idx="6820">
                  <c:v>390198483.45759106</c:v>
                </c:pt>
                <c:pt idx="6821">
                  <c:v>390229940.76530403</c:v>
                </c:pt>
                <c:pt idx="6822">
                  <c:v>390261197.10979909</c:v>
                </c:pt>
                <c:pt idx="6823">
                  <c:v>390292250.23671895</c:v>
                </c:pt>
                <c:pt idx="6824">
                  <c:v>390323097.885041</c:v>
                </c:pt>
                <c:pt idx="6825">
                  <c:v>390353737.78744501</c:v>
                </c:pt>
                <c:pt idx="6826">
                  <c:v>390384167.67069209</c:v>
                </c:pt>
                <c:pt idx="6827">
                  <c:v>390414385.25600892</c:v>
                </c:pt>
                <c:pt idx="6828">
                  <c:v>390444388.259489</c:v>
                </c:pt>
                <c:pt idx="6829">
                  <c:v>390474174.39249903</c:v>
                </c:pt>
                <c:pt idx="6830">
                  <c:v>390503741.36209899</c:v>
                </c:pt>
                <c:pt idx="6831">
                  <c:v>390533086.87146902</c:v>
                </c:pt>
                <c:pt idx="6832">
                  <c:v>390562208.62035102</c:v>
                </c:pt>
                <c:pt idx="6833">
                  <c:v>390591104.30549401</c:v>
                </c:pt>
                <c:pt idx="6834">
                  <c:v>390619771.62111998</c:v>
                </c:pt>
                <c:pt idx="6835">
                  <c:v>390648208.259386</c:v>
                </c:pt>
                <c:pt idx="6836">
                  <c:v>390676411.91087103</c:v>
                </c:pt>
                <c:pt idx="6837">
                  <c:v>390704380.26506197</c:v>
                </c:pt>
                <c:pt idx="6838">
                  <c:v>390732111.01085502</c:v>
                </c:pt>
                <c:pt idx="6839">
                  <c:v>390759601.83706701</c:v>
                </c:pt>
                <c:pt idx="6840">
                  <c:v>390786850.43295389</c:v>
                </c:pt>
                <c:pt idx="6841">
                  <c:v>390813854.48874199</c:v>
                </c:pt>
                <c:pt idx="6842">
                  <c:v>390840611.69616801</c:v>
                </c:pt>
                <c:pt idx="6843">
                  <c:v>390867119.74902505</c:v>
                </c:pt>
                <c:pt idx="6844">
                  <c:v>390893376.34372908</c:v>
                </c:pt>
                <c:pt idx="6845">
                  <c:v>390919379.17987698</c:v>
                </c:pt>
                <c:pt idx="6846">
                  <c:v>390945125.96083403</c:v>
                </c:pt>
                <c:pt idx="6847">
                  <c:v>390970614.39431298</c:v>
                </c:pt>
                <c:pt idx="6848">
                  <c:v>390995842.19297487</c:v>
                </c:pt>
                <c:pt idx="6849">
                  <c:v>391020807.07502902</c:v>
                </c:pt>
                <c:pt idx="6850">
                  <c:v>391045506.76484609</c:v>
                </c:pt>
                <c:pt idx="6851">
                  <c:v>391069938.99358392</c:v>
                </c:pt>
                <c:pt idx="6852">
                  <c:v>391094101.49980903</c:v>
                </c:pt>
                <c:pt idx="6853">
                  <c:v>391117992.03013796</c:v>
                </c:pt>
                <c:pt idx="6854">
                  <c:v>391141608.33988303</c:v>
                </c:pt>
                <c:pt idx="6855">
                  <c:v>391164948.19369799</c:v>
                </c:pt>
                <c:pt idx="6856">
                  <c:v>391188009.36624092</c:v>
                </c:pt>
                <c:pt idx="6857">
                  <c:v>391210789.64283901</c:v>
                </c:pt>
                <c:pt idx="6858">
                  <c:v>391233286.82015902</c:v>
                </c:pt>
                <c:pt idx="6859">
                  <c:v>391255498.70688492</c:v>
                </c:pt>
                <c:pt idx="6860">
                  <c:v>391277423.12440401</c:v>
                </c:pt>
                <c:pt idx="6861">
                  <c:v>391299057.90749002</c:v>
                </c:pt>
                <c:pt idx="6862">
                  <c:v>391320400.90500396</c:v>
                </c:pt>
                <c:pt idx="6863">
                  <c:v>391341449.98058403</c:v>
                </c:pt>
                <c:pt idx="6864">
                  <c:v>391362203.01335698</c:v>
                </c:pt>
                <c:pt idx="6865">
                  <c:v>391382657.89863992</c:v>
                </c:pt>
                <c:pt idx="6866">
                  <c:v>391402812.548648</c:v>
                </c:pt>
                <c:pt idx="6867">
                  <c:v>391422664.89321297</c:v>
                </c:pt>
                <c:pt idx="6868">
                  <c:v>391442212.880494</c:v>
                </c:pt>
                <c:pt idx="6869">
                  <c:v>391461454.47769696</c:v>
                </c:pt>
                <c:pt idx="6870">
                  <c:v>391480387.67179298</c:v>
                </c:pt>
                <c:pt idx="6871">
                  <c:v>391499010.47023994</c:v>
                </c:pt>
                <c:pt idx="6872">
                  <c:v>391517320.90170091</c:v>
                </c:pt>
                <c:pt idx="6873">
                  <c:v>391535317.01676792</c:v>
                </c:pt>
                <c:pt idx="6874">
                  <c:v>391552996.88868099</c:v>
                </c:pt>
                <c:pt idx="6875">
                  <c:v>391570358.61404902</c:v>
                </c:pt>
                <c:pt idx="6876">
                  <c:v>391587400.31356704</c:v>
                </c:pt>
                <c:pt idx="6877">
                  <c:v>391604120.13273191</c:v>
                </c:pt>
                <c:pt idx="6878">
                  <c:v>391620516.24256301</c:v>
                </c:pt>
                <c:pt idx="6879">
                  <c:v>391636586.84030402</c:v>
                </c:pt>
                <c:pt idx="6880">
                  <c:v>391652330.15013498</c:v>
                </c:pt>
                <c:pt idx="6881">
                  <c:v>391667744.42387903</c:v>
                </c:pt>
                <c:pt idx="6882">
                  <c:v>391682827.94169396</c:v>
                </c:pt>
                <c:pt idx="6883">
                  <c:v>391697579.01277292</c:v>
                </c:pt>
                <c:pt idx="6884">
                  <c:v>391711995.97602499</c:v>
                </c:pt>
                <c:pt idx="6885">
                  <c:v>391726077.200764</c:v>
                </c:pt>
                <c:pt idx="6886">
                  <c:v>391739821.08737499</c:v>
                </c:pt>
                <c:pt idx="6887">
                  <c:v>391753226.06799001</c:v>
                </c:pt>
                <c:pt idx="6888">
                  <c:v>391766290.60713506</c:v>
                </c:pt>
                <c:pt idx="6889">
                  <c:v>391779013.20239192</c:v>
                </c:pt>
                <c:pt idx="6890">
                  <c:v>391791392.38502997</c:v>
                </c:pt>
                <c:pt idx="6891">
                  <c:v>391803426.72064096</c:v>
                </c:pt>
                <c:pt idx="6892">
                  <c:v>391815114.80975705</c:v>
                </c:pt>
                <c:pt idx="6893">
                  <c:v>391826455.28846002</c:v>
                </c:pt>
                <c:pt idx="6894">
                  <c:v>391837446.82898295</c:v>
                </c:pt>
                <c:pt idx="6895">
                  <c:v>391848088.140288</c:v>
                </c:pt>
                <c:pt idx="6896">
                  <c:v>391858377.96864492</c:v>
                </c:pt>
                <c:pt idx="6897">
                  <c:v>391868315.09818792</c:v>
                </c:pt>
                <c:pt idx="6898">
                  <c:v>391877898.35145998</c:v>
                </c:pt>
                <c:pt idx="6899">
                  <c:v>391887126.58994591</c:v>
                </c:pt>
                <c:pt idx="6900">
                  <c:v>391895998.714589</c:v>
                </c:pt>
                <c:pt idx="6901">
                  <c:v>391904513.66628891</c:v>
                </c:pt>
                <c:pt idx="6902">
                  <c:v>391912670.42638797</c:v>
                </c:pt>
                <c:pt idx="6903">
                  <c:v>391920468.01714098</c:v>
                </c:pt>
                <c:pt idx="6904">
                  <c:v>391927905.50216305</c:v>
                </c:pt>
                <c:pt idx="6905">
                  <c:v>391934981.98686796</c:v>
                </c:pt>
                <c:pt idx="6906">
                  <c:v>391941696.61888301</c:v>
                </c:pt>
                <c:pt idx="6907">
                  <c:v>391948048.58844697</c:v>
                </c:pt>
                <c:pt idx="6908">
                  <c:v>391954037.12878698</c:v>
                </c:pt>
                <c:pt idx="6909">
                  <c:v>391959661.51648599</c:v>
                </c:pt>
                <c:pt idx="6910">
                  <c:v>391964921.07181799</c:v>
                </c:pt>
                <c:pt idx="6911">
                  <c:v>391969815.15906906</c:v>
                </c:pt>
                <c:pt idx="6912">
                  <c:v>391974343.18684602</c:v>
                </c:pt>
                <c:pt idx="6913">
                  <c:v>391978504.608347</c:v>
                </c:pt>
                <c:pt idx="6914">
                  <c:v>391982298.92163193</c:v>
                </c:pt>
                <c:pt idx="6915">
                  <c:v>391985725.66985208</c:v>
                </c:pt>
                <c:pt idx="6916">
                  <c:v>391988784.44147491</c:v>
                </c:pt>
                <c:pt idx="6917">
                  <c:v>391991474.87047899</c:v>
                </c:pt>
                <c:pt idx="6918">
                  <c:v>391993796.63652802</c:v>
                </c:pt>
                <c:pt idx="6919">
                  <c:v>391995749.46512097</c:v>
                </c:pt>
                <c:pt idx="6920">
                  <c:v>391997333.12773001</c:v>
                </c:pt>
                <c:pt idx="6921">
                  <c:v>391998547.44190192</c:v>
                </c:pt>
                <c:pt idx="6922">
                  <c:v>391999392.27134794</c:v>
                </c:pt>
                <c:pt idx="6923">
                  <c:v>391999867.52600694</c:v>
                </c:pt>
                <c:pt idx="6924">
                  <c:v>391999973.16208696</c:v>
                </c:pt>
                <c:pt idx="6925">
                  <c:v>391999709.18208599</c:v>
                </c:pt>
                <c:pt idx="6926">
                  <c:v>391999075.63478392</c:v>
                </c:pt>
                <c:pt idx="6927">
                  <c:v>391998072.61522001</c:v>
                </c:pt>
                <c:pt idx="6928">
                  <c:v>391996700.26464403</c:v>
                </c:pt>
                <c:pt idx="6929">
                  <c:v>391994958.77044201</c:v>
                </c:pt>
                <c:pt idx="6930">
                  <c:v>391992848.36604792</c:v>
                </c:pt>
                <c:pt idx="6931">
                  <c:v>391990369.33082402</c:v>
                </c:pt>
                <c:pt idx="6932">
                  <c:v>391987521.98992294</c:v>
                </c:pt>
                <c:pt idx="6933">
                  <c:v>391984306.71412897</c:v>
                </c:pt>
                <c:pt idx="6934">
                  <c:v>391980723.91967893</c:v>
                </c:pt>
                <c:pt idx="6935">
                  <c:v>391976774.06805301</c:v>
                </c:pt>
                <c:pt idx="6936">
                  <c:v>391972457.66575402</c:v>
                </c:pt>
                <c:pt idx="6937">
                  <c:v>391967775.264063</c:v>
                </c:pt>
                <c:pt idx="6938">
                  <c:v>391962727.45876801</c:v>
                </c:pt>
                <c:pt idx="6939">
                  <c:v>391957314.88987792</c:v>
                </c:pt>
                <c:pt idx="6940">
                  <c:v>391951538.24132001</c:v>
                </c:pt>
                <c:pt idx="6941">
                  <c:v>391945398.24060601</c:v>
                </c:pt>
                <c:pt idx="6942">
                  <c:v>391938895.65848505</c:v>
                </c:pt>
                <c:pt idx="6943">
                  <c:v>391932031.30858302</c:v>
                </c:pt>
                <c:pt idx="6944">
                  <c:v>391924806.04701203</c:v>
                </c:pt>
                <c:pt idx="6945">
                  <c:v>391917220.77196896</c:v>
                </c:pt>
                <c:pt idx="6946">
                  <c:v>391909276.42331201</c:v>
                </c:pt>
                <c:pt idx="6947">
                  <c:v>391900973.982122</c:v>
                </c:pt>
                <c:pt idx="6948">
                  <c:v>391892314.47024691</c:v>
                </c:pt>
                <c:pt idx="6949">
                  <c:v>391883298.94982898</c:v>
                </c:pt>
                <c:pt idx="6950">
                  <c:v>391873928.52281201</c:v>
                </c:pt>
                <c:pt idx="6951">
                  <c:v>391864204.33043993</c:v>
                </c:pt>
                <c:pt idx="6952">
                  <c:v>391854127.55273491</c:v>
                </c:pt>
                <c:pt idx="6953">
                  <c:v>391843699.40796202</c:v>
                </c:pt>
                <c:pt idx="6954">
                  <c:v>391832921.15208</c:v>
                </c:pt>
                <c:pt idx="6955">
                  <c:v>391821794.07818109</c:v>
                </c:pt>
                <c:pt idx="6956">
                  <c:v>391810319.51591003</c:v>
                </c:pt>
                <c:pt idx="6957">
                  <c:v>391798498.830881</c:v>
                </c:pt>
                <c:pt idx="6958">
                  <c:v>391786333.42407495</c:v>
                </c:pt>
                <c:pt idx="6959">
                  <c:v>391773824.73122793</c:v>
                </c:pt>
                <c:pt idx="6960">
                  <c:v>391760974.2222079</c:v>
                </c:pt>
                <c:pt idx="6961">
                  <c:v>391747783.40038192</c:v>
                </c:pt>
                <c:pt idx="6962">
                  <c:v>391734253.80197793</c:v>
                </c:pt>
                <c:pt idx="6963">
                  <c:v>391720386.99542499</c:v>
                </c:pt>
                <c:pt idx="6964">
                  <c:v>391706184.58070099</c:v>
                </c:pt>
                <c:pt idx="6965">
                  <c:v>391691648.18866098</c:v>
                </c:pt>
                <c:pt idx="6966">
                  <c:v>391676779.480362</c:v>
                </c:pt>
                <c:pt idx="6967">
                  <c:v>391661580.14638001</c:v>
                </c:pt>
                <c:pt idx="6968">
                  <c:v>391646051.90612602</c:v>
                </c:pt>
                <c:pt idx="6969">
                  <c:v>391630196.50714505</c:v>
                </c:pt>
                <c:pt idx="6970">
                  <c:v>391614015.72442305</c:v>
                </c:pt>
                <c:pt idx="6971">
                  <c:v>391597511.35968298</c:v>
                </c:pt>
                <c:pt idx="6972">
                  <c:v>391580685.24067199</c:v>
                </c:pt>
                <c:pt idx="6973">
                  <c:v>391563539.22045791</c:v>
                </c:pt>
                <c:pt idx="6974">
                  <c:v>391546075.17671102</c:v>
                </c:pt>
                <c:pt idx="6975">
                  <c:v>391528295.01098996</c:v>
                </c:pt>
                <c:pt idx="6976">
                  <c:v>391510200.64802212</c:v>
                </c:pt>
                <c:pt idx="6977">
                  <c:v>391491794.03498995</c:v>
                </c:pt>
                <c:pt idx="6978">
                  <c:v>391473077.14080507</c:v>
                </c:pt>
                <c:pt idx="6979">
                  <c:v>391454051.95539403</c:v>
                </c:pt>
                <c:pt idx="6980">
                  <c:v>391434720.4889769</c:v>
                </c:pt>
                <c:pt idx="6981">
                  <c:v>391415084.77134699</c:v>
                </c:pt>
                <c:pt idx="6982">
                  <c:v>391395146.85115898</c:v>
                </c:pt>
                <c:pt idx="6983">
                  <c:v>391374908.79520786</c:v>
                </c:pt>
                <c:pt idx="6984">
                  <c:v>391354372.68772107</c:v>
                </c:pt>
                <c:pt idx="6985">
                  <c:v>391333540.62964296</c:v>
                </c:pt>
                <c:pt idx="6986">
                  <c:v>391312414.73793292</c:v>
                </c:pt>
                <c:pt idx="6987">
                  <c:v>391290997.14485806</c:v>
                </c:pt>
                <c:pt idx="6988">
                  <c:v>391269289.99729592</c:v>
                </c:pt>
                <c:pt idx="6989">
                  <c:v>391247295.45603496</c:v>
                </c:pt>
                <c:pt idx="6990">
                  <c:v>391225015.69509101</c:v>
                </c:pt>
                <c:pt idx="6991">
                  <c:v>391202452.90101492</c:v>
                </c:pt>
                <c:pt idx="6992">
                  <c:v>391179609.27221692</c:v>
                </c:pt>
                <c:pt idx="6993">
                  <c:v>391156487.01828992</c:v>
                </c:pt>
                <c:pt idx="6994">
                  <c:v>391133088.35934502</c:v>
                </c:pt>
                <c:pt idx="6995">
                  <c:v>391109415.52534294</c:v>
                </c:pt>
                <c:pt idx="6996">
                  <c:v>391085470.75545001</c:v>
                </c:pt>
                <c:pt idx="6997">
                  <c:v>391061256.29737896</c:v>
                </c:pt>
                <c:pt idx="6998">
                  <c:v>391036774.40675795</c:v>
                </c:pt>
                <c:pt idx="6999">
                  <c:v>391012027.34649205</c:v>
                </c:pt>
                <c:pt idx="7000">
                  <c:v>390987017.386141</c:v>
                </c:pt>
                <c:pt idx="7001">
                  <c:v>390961746.801301</c:v>
                </c:pt>
                <c:pt idx="7002">
                  <c:v>390936217.87299699</c:v>
                </c:pt>
                <c:pt idx="7003">
                  <c:v>390910432.88708305</c:v>
                </c:pt>
                <c:pt idx="7004">
                  <c:v>390884394.13365102</c:v>
                </c:pt>
                <c:pt idx="7005">
                  <c:v>390858103.90644699</c:v>
                </c:pt>
                <c:pt idx="7006">
                  <c:v>390831564.50229996</c:v>
                </c:pt>
                <c:pt idx="7007">
                  <c:v>390804778.22055602</c:v>
                </c:pt>
                <c:pt idx="7008">
                  <c:v>390777747.36252505</c:v>
                </c:pt>
                <c:pt idx="7009">
                  <c:v>390750474.23093593</c:v>
                </c:pt>
                <c:pt idx="7010">
                  <c:v>390722961.12939799</c:v>
                </c:pt>
                <c:pt idx="7011">
                  <c:v>390695210.36188</c:v>
                </c:pt>
                <c:pt idx="7012">
                  <c:v>390667224.23218995</c:v>
                </c:pt>
                <c:pt idx="7013">
                  <c:v>390639005.04347301</c:v>
                </c:pt>
                <c:pt idx="7014">
                  <c:v>390610555.09771198</c:v>
                </c:pt>
                <c:pt idx="7015">
                  <c:v>390581876.69524199</c:v>
                </c:pt>
                <c:pt idx="7016">
                  <c:v>390552972.13427895</c:v>
                </c:pt>
                <c:pt idx="7017">
                  <c:v>390523843.71044695</c:v>
                </c:pt>
                <c:pt idx="7018">
                  <c:v>390494493.71632892</c:v>
                </c:pt>
                <c:pt idx="7019">
                  <c:v>390464924.44101799</c:v>
                </c:pt>
                <c:pt idx="7020">
                  <c:v>390435138.16968501</c:v>
                </c:pt>
                <c:pt idx="7021">
                  <c:v>390405137.18315208</c:v>
                </c:pt>
                <c:pt idx="7022">
                  <c:v>390374923.75747597</c:v>
                </c:pt>
                <c:pt idx="7023">
                  <c:v>390344500.16354907</c:v>
                </c:pt>
                <c:pt idx="7024">
                  <c:v>390313868.66670197</c:v>
                </c:pt>
                <c:pt idx="7025">
                  <c:v>390283031.52632099</c:v>
                </c:pt>
                <c:pt idx="7026">
                  <c:v>390251990.99547094</c:v>
                </c:pt>
                <c:pt idx="7027">
                  <c:v>390220749.320539</c:v>
                </c:pt>
                <c:pt idx="7028">
                  <c:v>390189308.74087101</c:v>
                </c:pt>
                <c:pt idx="7029">
                  <c:v>390157671.48843795</c:v>
                </c:pt>
                <c:pt idx="7030">
                  <c:v>390125839.78749502</c:v>
                </c:pt>
                <c:pt idx="7031">
                  <c:v>390093815.85426205</c:v>
                </c:pt>
                <c:pt idx="7032">
                  <c:v>390061601.89660603</c:v>
                </c:pt>
                <c:pt idx="7033">
                  <c:v>390029200.11374009</c:v>
                </c:pt>
                <c:pt idx="7034">
                  <c:v>389996612.69592792</c:v>
                </c:pt>
                <c:pt idx="7035">
                  <c:v>389963841.82419705</c:v>
                </c:pt>
                <c:pt idx="7036">
                  <c:v>389930889.67006397</c:v>
                </c:pt>
                <c:pt idx="7037">
                  <c:v>389897758.39526892</c:v>
                </c:pt>
                <c:pt idx="7038">
                  <c:v>389864450.15151703</c:v>
                </c:pt>
                <c:pt idx="7039">
                  <c:v>389830967.08023196</c:v>
                </c:pt>
                <c:pt idx="7040">
                  <c:v>389797311.31231499</c:v>
                </c:pt>
                <c:pt idx="7041">
                  <c:v>389763484.967915</c:v>
                </c:pt>
                <c:pt idx="7042">
                  <c:v>389729490.15620899</c:v>
                </c:pt>
                <c:pt idx="7043">
                  <c:v>389695328.97518796</c:v>
                </c:pt>
                <c:pt idx="7044">
                  <c:v>389661003.51145297</c:v>
                </c:pt>
                <c:pt idx="7045">
                  <c:v>389626515.84001797</c:v>
                </c:pt>
                <c:pt idx="7046">
                  <c:v>389591868.02412498</c:v>
                </c:pt>
                <c:pt idx="7047">
                  <c:v>389557062.11506206</c:v>
                </c:pt>
                <c:pt idx="7048">
                  <c:v>389522100.151995</c:v>
                </c:pt>
                <c:pt idx="7049">
                  <c:v>389486984.16179901</c:v>
                </c:pt>
                <c:pt idx="7050">
                  <c:v>389451716.158907</c:v>
                </c:pt>
                <c:pt idx="7051">
                  <c:v>389416298.14516211</c:v>
                </c:pt>
                <c:pt idx="7052">
                  <c:v>389380732.109671</c:v>
                </c:pt>
                <c:pt idx="7053">
                  <c:v>389345020.02867895</c:v>
                </c:pt>
                <c:pt idx="7054">
                  <c:v>389309163.865435</c:v>
                </c:pt>
                <c:pt idx="7055">
                  <c:v>389273165.57007992</c:v>
                </c:pt>
                <c:pt idx="7056">
                  <c:v>389237027.07953</c:v>
                </c:pt>
                <c:pt idx="7057">
                  <c:v>389200750.31737101</c:v>
                </c:pt>
                <c:pt idx="7058">
                  <c:v>389164337.19376397</c:v>
                </c:pt>
                <c:pt idx="7059">
                  <c:v>389127789.60534799</c:v>
                </c:pt>
                <c:pt idx="7060">
                  <c:v>389091109.43515396</c:v>
                </c:pt>
                <c:pt idx="7061">
                  <c:v>389054298.55253005</c:v>
                </c:pt>
                <c:pt idx="7062">
                  <c:v>389017358.81306309</c:v>
                </c:pt>
                <c:pt idx="7063">
                  <c:v>388980292.05851108</c:v>
                </c:pt>
                <c:pt idx="7064">
                  <c:v>388943100.11674303</c:v>
                </c:pt>
                <c:pt idx="7065">
                  <c:v>388905784.801682</c:v>
                </c:pt>
                <c:pt idx="7066">
                  <c:v>388868347.91325295</c:v>
                </c:pt>
                <c:pt idx="7067">
                  <c:v>388830791.23733991</c:v>
                </c:pt>
                <c:pt idx="7068">
                  <c:v>388793116.54574102</c:v>
                </c:pt>
                <c:pt idx="7069">
                  <c:v>388755325.59614003</c:v>
                </c:pt>
                <c:pt idx="7070">
                  <c:v>388717420.13206792</c:v>
                </c:pt>
                <c:pt idx="7071">
                  <c:v>388679401.88288599</c:v>
                </c:pt>
                <c:pt idx="7072">
                  <c:v>388641272.56375802</c:v>
                </c:pt>
                <c:pt idx="7073">
                  <c:v>388603033.87563992</c:v>
                </c:pt>
                <c:pt idx="7074">
                  <c:v>388564687.50526392</c:v>
                </c:pt>
                <c:pt idx="7075">
                  <c:v>388526235.12513298</c:v>
                </c:pt>
                <c:pt idx="7076">
                  <c:v>388487678.39351898</c:v>
                </c:pt>
                <c:pt idx="7077">
                  <c:v>388449018.95446098</c:v>
                </c:pt>
                <c:pt idx="7078">
                  <c:v>388410258.43777192</c:v>
                </c:pt>
                <c:pt idx="7079">
                  <c:v>388371398.45904791</c:v>
                </c:pt>
                <c:pt idx="7080">
                  <c:v>388332440.61968201</c:v>
                </c:pt>
                <c:pt idx="7081">
                  <c:v>388293386.50687397</c:v>
                </c:pt>
                <c:pt idx="7082">
                  <c:v>388254237.69365799</c:v>
                </c:pt>
                <c:pt idx="7083">
                  <c:v>388214995.738922</c:v>
                </c:pt>
                <c:pt idx="7084">
                  <c:v>388175662.18743402</c:v>
                </c:pt>
                <c:pt idx="7085">
                  <c:v>388136238.56987202</c:v>
                </c:pt>
                <c:pt idx="7086">
                  <c:v>388096726.40285695</c:v>
                </c:pt>
                <c:pt idx="7087">
                  <c:v>388057127.18898696</c:v>
                </c:pt>
                <c:pt idx="7088">
                  <c:v>388017442.41687793</c:v>
                </c:pt>
                <c:pt idx="7089">
                  <c:v>387977673.56120396</c:v>
                </c:pt>
                <c:pt idx="7090">
                  <c:v>387937822.08273995</c:v>
                </c:pt>
                <c:pt idx="7091">
                  <c:v>387897889.42840803</c:v>
                </c:pt>
                <c:pt idx="7092">
                  <c:v>387857877.03132892</c:v>
                </c:pt>
                <c:pt idx="7093">
                  <c:v>387817786.31087005</c:v>
                </c:pt>
                <c:pt idx="7094">
                  <c:v>387777618.67270303</c:v>
                </c:pt>
                <c:pt idx="7095">
                  <c:v>387737375.50885397</c:v>
                </c:pt>
                <c:pt idx="7096">
                  <c:v>387697058.19776607</c:v>
                </c:pt>
                <c:pt idx="7097">
                  <c:v>387656668.104357</c:v>
                </c:pt>
                <c:pt idx="7098">
                  <c:v>387616206.58008099</c:v>
                </c:pt>
                <c:pt idx="7099">
                  <c:v>387575674.96299297</c:v>
                </c:pt>
                <c:pt idx="7100">
                  <c:v>387535074.57781607</c:v>
                </c:pt>
                <c:pt idx="7101">
                  <c:v>387494406.73600203</c:v>
                </c:pt>
                <c:pt idx="7102">
                  <c:v>387453672.73580796</c:v>
                </c:pt>
                <c:pt idx="7103">
                  <c:v>387412873.86236101</c:v>
                </c:pt>
                <c:pt idx="7104">
                  <c:v>387372011.387734</c:v>
                </c:pt>
                <c:pt idx="7105">
                  <c:v>387331086.57101399</c:v>
                </c:pt>
                <c:pt idx="7106">
                  <c:v>387290100.65838301</c:v>
                </c:pt>
                <c:pt idx="7107">
                  <c:v>387249054.88318598</c:v>
                </c:pt>
                <c:pt idx="7108">
                  <c:v>387207950.46601492</c:v>
                </c:pt>
                <c:pt idx="7109">
                  <c:v>387166788.61478305</c:v>
                </c:pt>
                <c:pt idx="7110">
                  <c:v>387125570.52480501</c:v>
                </c:pt>
                <c:pt idx="7111">
                  <c:v>387084297.37887597</c:v>
                </c:pt>
                <c:pt idx="7112">
                  <c:v>387042970.34735507</c:v>
                </c:pt>
                <c:pt idx="7113">
                  <c:v>387001590.58824492</c:v>
                </c:pt>
                <c:pt idx="7114">
                  <c:v>386960159.24727499</c:v>
                </c:pt>
                <c:pt idx="7115">
                  <c:v>386918677.457986</c:v>
                </c:pt>
                <c:pt idx="7116">
                  <c:v>386877146.34181505</c:v>
                </c:pt>
                <c:pt idx="7117">
                  <c:v>386835567.00817901</c:v>
                </c:pt>
                <c:pt idx="7118">
                  <c:v>386793940.55455905</c:v>
                </c:pt>
                <c:pt idx="7119">
                  <c:v>386752268.06659001</c:v>
                </c:pt>
                <c:pt idx="7120">
                  <c:v>386710550.61814606</c:v>
                </c:pt>
                <c:pt idx="7121">
                  <c:v>386668789.27142602</c:v>
                </c:pt>
                <c:pt idx="7122">
                  <c:v>386626985.07704198</c:v>
                </c:pt>
                <c:pt idx="7123">
                  <c:v>386585139.07411098</c:v>
                </c:pt>
                <c:pt idx="7124">
                  <c:v>386543252.29033786</c:v>
                </c:pt>
                <c:pt idx="7125">
                  <c:v>386501325.74210697</c:v>
                </c:pt>
                <c:pt idx="7126">
                  <c:v>386459360.43456995</c:v>
                </c:pt>
                <c:pt idx="7127">
                  <c:v>386417357.36173695</c:v>
                </c:pt>
                <c:pt idx="7128">
                  <c:v>386375317.50656497</c:v>
                </c:pt>
                <c:pt idx="7129">
                  <c:v>386333241.84104705</c:v>
                </c:pt>
                <c:pt idx="7130">
                  <c:v>386291131.32630199</c:v>
                </c:pt>
                <c:pt idx="7131">
                  <c:v>386248986.91266394</c:v>
                </c:pt>
                <c:pt idx="7132">
                  <c:v>386206809.53977495</c:v>
                </c:pt>
                <c:pt idx="7133">
                  <c:v>386164600.13667291</c:v>
                </c:pt>
                <c:pt idx="7134">
                  <c:v>386122359.62187803</c:v>
                </c:pt>
                <c:pt idx="7135">
                  <c:v>386080088.90349102</c:v>
                </c:pt>
                <c:pt idx="7136">
                  <c:v>386037788.87927496</c:v>
                </c:pt>
                <c:pt idx="7137">
                  <c:v>385995460.43674994</c:v>
                </c:pt>
                <c:pt idx="7138">
                  <c:v>385953104.45328099</c:v>
                </c:pt>
                <c:pt idx="7139">
                  <c:v>385910721.79616803</c:v>
                </c:pt>
                <c:pt idx="7140">
                  <c:v>385868313.32273299</c:v>
                </c:pt>
                <c:pt idx="7141">
                  <c:v>385825879.88041401</c:v>
                </c:pt>
                <c:pt idx="7142">
                  <c:v>385783422.30685109</c:v>
                </c:pt>
                <c:pt idx="7143">
                  <c:v>385740941.4299739</c:v>
                </c:pt>
                <c:pt idx="7144">
                  <c:v>385698438.06809402</c:v>
                </c:pt>
                <c:pt idx="7145">
                  <c:v>385655913.02998894</c:v>
                </c:pt>
                <c:pt idx="7146">
                  <c:v>385613367.11499399</c:v>
                </c:pt>
                <c:pt idx="7147">
                  <c:v>385570801.11308801</c:v>
                </c:pt>
                <c:pt idx="7148">
                  <c:v>385528215.80497992</c:v>
                </c:pt>
                <c:pt idx="7149">
                  <c:v>385485611.96219891</c:v>
                </c:pt>
                <c:pt idx="7150">
                  <c:v>385442990.34717798</c:v>
                </c:pt>
                <c:pt idx="7151">
                  <c:v>385400351.713341</c:v>
                </c:pt>
                <c:pt idx="7152">
                  <c:v>385357696.80519098</c:v>
                </c:pt>
                <c:pt idx="7153">
                  <c:v>385315026.35839301</c:v>
                </c:pt>
                <c:pt idx="7154">
                  <c:v>385272341.09986001</c:v>
                </c:pt>
                <c:pt idx="7155">
                  <c:v>385229641.74783897</c:v>
                </c:pt>
                <c:pt idx="7156">
                  <c:v>385186929.01199299</c:v>
                </c:pt>
                <c:pt idx="7157">
                  <c:v>385144203.59348696</c:v>
                </c:pt>
                <c:pt idx="7158">
                  <c:v>385101466.18507099</c:v>
                </c:pt>
                <c:pt idx="7159">
                  <c:v>385058717.47116101</c:v>
                </c:pt>
                <c:pt idx="7160">
                  <c:v>385015958.12792498</c:v>
                </c:pt>
                <c:pt idx="7161">
                  <c:v>384973188.82336205</c:v>
                </c:pt>
                <c:pt idx="7162">
                  <c:v>384930410.21738601</c:v>
                </c:pt>
                <c:pt idx="7163">
                  <c:v>384887622.96190292</c:v>
                </c:pt>
                <c:pt idx="7164">
                  <c:v>384844827.70089698</c:v>
                </c:pt>
                <c:pt idx="7165">
                  <c:v>384802025.07050598</c:v>
                </c:pt>
                <c:pt idx="7166">
                  <c:v>384759215.69910198</c:v>
                </c:pt>
                <c:pt idx="7167">
                  <c:v>384716400.20737296</c:v>
                </c:pt>
                <c:pt idx="7168">
                  <c:v>384673579.20839602</c:v>
                </c:pt>
                <c:pt idx="7169">
                  <c:v>384630753.30771905</c:v>
                </c:pt>
                <c:pt idx="7170">
                  <c:v>384587923.10344005</c:v>
                </c:pt>
                <c:pt idx="7171">
                  <c:v>384545089.18627596</c:v>
                </c:pt>
                <c:pt idx="7172">
                  <c:v>384502252.13964796</c:v>
                </c:pt>
                <c:pt idx="7173">
                  <c:v>384459412.53975296</c:v>
                </c:pt>
                <c:pt idx="7174">
                  <c:v>384416570.95563692</c:v>
                </c:pt>
                <c:pt idx="7175">
                  <c:v>384373727.94927192</c:v>
                </c:pt>
                <c:pt idx="7176">
                  <c:v>384330884.07562995</c:v>
                </c:pt>
                <c:pt idx="7177">
                  <c:v>384288039.88275695</c:v>
                </c:pt>
                <c:pt idx="7178">
                  <c:v>384245195.91184396</c:v>
                </c:pt>
                <c:pt idx="7179">
                  <c:v>384202352.697299</c:v>
                </c:pt>
                <c:pt idx="7180">
                  <c:v>384159510.76682001</c:v>
                </c:pt>
                <c:pt idx="7181">
                  <c:v>384116670.64146703</c:v>
                </c:pt>
                <c:pt idx="7182">
                  <c:v>384073832.83572996</c:v>
                </c:pt>
                <c:pt idx="7183">
                  <c:v>384030997.85760105</c:v>
                </c:pt>
                <c:pt idx="7184">
                  <c:v>383988166.20864201</c:v>
                </c:pt>
                <c:pt idx="7185">
                  <c:v>383945338.38405502</c:v>
                </c:pt>
                <c:pt idx="7186">
                  <c:v>383902514.87274796</c:v>
                </c:pt>
                <c:pt idx="7187">
                  <c:v>383859696.15740603</c:v>
                </c:pt>
                <c:pt idx="7188">
                  <c:v>383816882.71455508</c:v>
                </c:pt>
                <c:pt idx="7189">
                  <c:v>383774075.01462901</c:v>
                </c:pt>
                <c:pt idx="7190">
                  <c:v>383731273.52203697</c:v>
                </c:pt>
                <c:pt idx="7191">
                  <c:v>383688478.69522703</c:v>
                </c:pt>
                <c:pt idx="7192">
                  <c:v>383645690.98675191</c:v>
                </c:pt>
                <c:pt idx="7193">
                  <c:v>383602910.84333301</c:v>
                </c:pt>
                <c:pt idx="7194">
                  <c:v>383560138.70592201</c:v>
                </c:pt>
                <c:pt idx="7195">
                  <c:v>383517375.009767</c:v>
                </c:pt>
                <c:pt idx="7196">
                  <c:v>383474620.18447298</c:v>
                </c:pt>
                <c:pt idx="7197">
                  <c:v>383431874.65406108</c:v>
                </c:pt>
                <c:pt idx="7198">
                  <c:v>383389138.83703703</c:v>
                </c:pt>
                <c:pt idx="7199">
                  <c:v>383346413.14644301</c:v>
                </c:pt>
                <c:pt idx="7200">
                  <c:v>383303697.98992395</c:v>
                </c:pt>
                <c:pt idx="7201">
                  <c:v>383260993.769786</c:v>
                </c:pt>
                <c:pt idx="7202">
                  <c:v>383218300.88305205</c:v>
                </c:pt>
                <c:pt idx="7203">
                  <c:v>383175619.721524</c:v>
                </c:pt>
                <c:pt idx="7204">
                  <c:v>383132950.67183799</c:v>
                </c:pt>
                <c:pt idx="7205">
                  <c:v>383090294.11552304</c:v>
                </c:pt>
                <c:pt idx="7206">
                  <c:v>383047650.42905796</c:v>
                </c:pt>
                <c:pt idx="7207">
                  <c:v>383005019.98392695</c:v>
                </c:pt>
                <c:pt idx="7208">
                  <c:v>382962403.14667296</c:v>
                </c:pt>
                <c:pt idx="7209">
                  <c:v>382919800.27895796</c:v>
                </c:pt>
                <c:pt idx="7210">
                  <c:v>382877211.737611</c:v>
                </c:pt>
                <c:pt idx="7211">
                  <c:v>382834637.87468892</c:v>
                </c:pt>
                <c:pt idx="7212">
                  <c:v>382792079.03752303</c:v>
                </c:pt>
                <c:pt idx="7213">
                  <c:v>382749535.56877601</c:v>
                </c:pt>
                <c:pt idx="7214">
                  <c:v>382707007.80649501</c:v>
                </c:pt>
                <c:pt idx="7215">
                  <c:v>382664496.08416098</c:v>
                </c:pt>
                <c:pt idx="7216">
                  <c:v>382622000.73073995</c:v>
                </c:pt>
                <c:pt idx="7217">
                  <c:v>382579522.07073492</c:v>
                </c:pt>
                <c:pt idx="7218">
                  <c:v>382537060.42423689</c:v>
                </c:pt>
                <c:pt idx="7219">
                  <c:v>382494616.10697192</c:v>
                </c:pt>
                <c:pt idx="7220">
                  <c:v>382452189.43035394</c:v>
                </c:pt>
                <c:pt idx="7221">
                  <c:v>382409780.70152998</c:v>
                </c:pt>
                <c:pt idx="7222">
                  <c:v>382367390.22342998</c:v>
                </c:pt>
                <c:pt idx="7223">
                  <c:v>382325018.29481399</c:v>
                </c:pt>
                <c:pt idx="7224">
                  <c:v>382282665.21032</c:v>
                </c:pt>
                <c:pt idx="7225">
                  <c:v>382240331.26051098</c:v>
                </c:pt>
                <c:pt idx="7226">
                  <c:v>382198016.73191994</c:v>
                </c:pt>
                <c:pt idx="7227">
                  <c:v>382155721.90709609</c:v>
                </c:pt>
                <c:pt idx="7228">
                  <c:v>382113447.06464899</c:v>
                </c:pt>
                <c:pt idx="7229">
                  <c:v>382071192.47929692</c:v>
                </c:pt>
                <c:pt idx="7230">
                  <c:v>382028958.42190593</c:v>
                </c:pt>
                <c:pt idx="7231">
                  <c:v>381986745.15953898</c:v>
                </c:pt>
                <c:pt idx="7232">
                  <c:v>381944552.95549601</c:v>
                </c:pt>
                <c:pt idx="7233">
                  <c:v>381902382.06935501</c:v>
                </c:pt>
                <c:pt idx="7234">
                  <c:v>381860232.75702107</c:v>
                </c:pt>
                <c:pt idx="7235">
                  <c:v>381818105.27076101</c:v>
                </c:pt>
                <c:pt idx="7236">
                  <c:v>381775999.85925102</c:v>
                </c:pt>
                <c:pt idx="7237">
                  <c:v>381733916.76761109</c:v>
                </c:pt>
                <c:pt idx="7238">
                  <c:v>381691856.23745298</c:v>
                </c:pt>
                <c:pt idx="7239">
                  <c:v>381649818.50691599</c:v>
                </c:pt>
                <c:pt idx="7240">
                  <c:v>381607803.81070602</c:v>
                </c:pt>
                <c:pt idx="7241">
                  <c:v>381565812.38013792</c:v>
                </c:pt>
                <c:pt idx="7242">
                  <c:v>381523844.44317198</c:v>
                </c:pt>
                <c:pt idx="7243">
                  <c:v>381481900.224455</c:v>
                </c:pt>
                <c:pt idx="7244">
                  <c:v>381439979.94535393</c:v>
                </c:pt>
                <c:pt idx="7245">
                  <c:v>381398083.82399899</c:v>
                </c:pt>
                <c:pt idx="7246">
                  <c:v>381356212.07531601</c:v>
                </c:pt>
                <c:pt idx="7247">
                  <c:v>381314364.91106796</c:v>
                </c:pt>
                <c:pt idx="7248">
                  <c:v>381272542.53988492</c:v>
                </c:pt>
                <c:pt idx="7249">
                  <c:v>381230745.16730797</c:v>
                </c:pt>
                <c:pt idx="7250">
                  <c:v>381188972.99581796</c:v>
                </c:pt>
                <c:pt idx="7251">
                  <c:v>381147226.22487396</c:v>
                </c:pt>
                <c:pt idx="7252">
                  <c:v>381105505.05094999</c:v>
                </c:pt>
                <c:pt idx="7253">
                  <c:v>381063809.66756308</c:v>
                </c:pt>
                <c:pt idx="7254">
                  <c:v>381022140.265315</c:v>
                </c:pt>
                <c:pt idx="7255">
                  <c:v>380980497.03191996</c:v>
                </c:pt>
                <c:pt idx="7256">
                  <c:v>380938880.15224099</c:v>
                </c:pt>
                <c:pt idx="7257">
                  <c:v>380897289.80832398</c:v>
                </c:pt>
                <c:pt idx="7258">
                  <c:v>380855726.17942405</c:v>
                </c:pt>
                <c:pt idx="7259">
                  <c:v>380814189.44204599</c:v>
                </c:pt>
                <c:pt idx="7260">
                  <c:v>380772679.76997203</c:v>
                </c:pt>
                <c:pt idx="7261">
                  <c:v>380731197.33429003</c:v>
                </c:pt>
                <c:pt idx="7262">
                  <c:v>380689742.30343205</c:v>
                </c:pt>
                <c:pt idx="7263">
                  <c:v>380648314.84319907</c:v>
                </c:pt>
                <c:pt idx="7264">
                  <c:v>380606915.11679298</c:v>
                </c:pt>
                <c:pt idx="7265">
                  <c:v>380565543.28485</c:v>
                </c:pt>
                <c:pt idx="7266">
                  <c:v>380524199.50546402</c:v>
                </c:pt>
                <c:pt idx="7267">
                  <c:v>380482883.93422294</c:v>
                </c:pt>
                <c:pt idx="7268">
                  <c:v>380441596.72423196</c:v>
                </c:pt>
                <c:pt idx="7269">
                  <c:v>380400338.02614599</c:v>
                </c:pt>
                <c:pt idx="7270">
                  <c:v>380359107.98819792</c:v>
                </c:pt>
                <c:pt idx="7271">
                  <c:v>380317906.75622296</c:v>
                </c:pt>
                <c:pt idx="7272">
                  <c:v>380276734.473692</c:v>
                </c:pt>
                <c:pt idx="7273">
                  <c:v>380235591.28173393</c:v>
                </c:pt>
                <c:pt idx="7274">
                  <c:v>380194477.31916898</c:v>
                </c:pt>
                <c:pt idx="7275">
                  <c:v>380153392.72252703</c:v>
                </c:pt>
                <c:pt idx="7276">
                  <c:v>380112337.626082</c:v>
                </c:pt>
                <c:pt idx="7277">
                  <c:v>380071312.16187501</c:v>
                </c:pt>
                <c:pt idx="7278">
                  <c:v>380030316.45973903</c:v>
                </c:pt>
                <c:pt idx="7279">
                  <c:v>379989350.64732707</c:v>
                </c:pt>
                <c:pt idx="7280">
                  <c:v>379948414.85013509</c:v>
                </c:pt>
                <c:pt idx="7281">
                  <c:v>379907509.19153005</c:v>
                </c:pt>
                <c:pt idx="7282">
                  <c:v>379866633.79277086</c:v>
                </c:pt>
                <c:pt idx="7283">
                  <c:v>379825788.77303892</c:v>
                </c:pt>
                <c:pt idx="7284">
                  <c:v>379784974.24945402</c:v>
                </c:pt>
                <c:pt idx="7285">
                  <c:v>379744190.33710498</c:v>
                </c:pt>
                <c:pt idx="7286">
                  <c:v>379703437.14907205</c:v>
                </c:pt>
                <c:pt idx="7287">
                  <c:v>379662714.79644692</c:v>
                </c:pt>
                <c:pt idx="7288">
                  <c:v>379622023.38836098</c:v>
                </c:pt>
                <c:pt idx="7289">
                  <c:v>379581363.03200394</c:v>
                </c:pt>
                <c:pt idx="7290">
                  <c:v>379540733.83264893</c:v>
                </c:pt>
                <c:pt idx="7291">
                  <c:v>379500135.89367294</c:v>
                </c:pt>
                <c:pt idx="7292">
                  <c:v>379459569.31658298</c:v>
                </c:pt>
                <c:pt idx="7293">
                  <c:v>379419034.20102996</c:v>
                </c:pt>
                <c:pt idx="7294">
                  <c:v>379378530.64484107</c:v>
                </c:pt>
                <c:pt idx="7295">
                  <c:v>379338058.74403101</c:v>
                </c:pt>
                <c:pt idx="7296">
                  <c:v>379297618.59282994</c:v>
                </c:pt>
                <c:pt idx="7297">
                  <c:v>379257210.28370202</c:v>
                </c:pt>
                <c:pt idx="7298">
                  <c:v>379216833.907363</c:v>
                </c:pt>
                <c:pt idx="7299">
                  <c:v>379176489.55280697</c:v>
                </c:pt>
                <c:pt idx="7300">
                  <c:v>379136177.30732214</c:v>
                </c:pt>
                <c:pt idx="7301">
                  <c:v>379095897.25651097</c:v>
                </c:pt>
                <c:pt idx="7302">
                  <c:v>379055649.48431093</c:v>
                </c:pt>
                <c:pt idx="7303">
                  <c:v>379015434.07301497</c:v>
                </c:pt>
                <c:pt idx="7304">
                  <c:v>378975251.10328799</c:v>
                </c:pt>
                <c:pt idx="7305">
                  <c:v>378935100.65418798</c:v>
                </c:pt>
                <c:pt idx="7306">
                  <c:v>378894982.80318505</c:v>
                </c:pt>
                <c:pt idx="7307">
                  <c:v>378854897.62617695</c:v>
                </c:pt>
                <c:pt idx="7308">
                  <c:v>378814845.19751406</c:v>
                </c:pt>
                <c:pt idx="7309">
                  <c:v>378774825.59000695</c:v>
                </c:pt>
                <c:pt idx="7310">
                  <c:v>378734838.87495792</c:v>
                </c:pt>
                <c:pt idx="7311">
                  <c:v>378694885.12216502</c:v>
                </c:pt>
                <c:pt idx="7312">
                  <c:v>378654964.39995092</c:v>
                </c:pt>
                <c:pt idx="7313">
                  <c:v>378615076.77517295</c:v>
                </c:pt>
                <c:pt idx="7314">
                  <c:v>378575222.31324297</c:v>
                </c:pt>
                <c:pt idx="7315">
                  <c:v>378535401.07814598</c:v>
                </c:pt>
                <c:pt idx="7316">
                  <c:v>378495613.132451</c:v>
                </c:pt>
                <c:pt idx="7317">
                  <c:v>378455858.53733695</c:v>
                </c:pt>
                <c:pt idx="7318">
                  <c:v>378416137.35259902</c:v>
                </c:pt>
                <c:pt idx="7319">
                  <c:v>378376449.63667393</c:v>
                </c:pt>
                <c:pt idx="7320">
                  <c:v>378336795.44664699</c:v>
                </c:pt>
                <c:pt idx="7321">
                  <c:v>378297174.83827692</c:v>
                </c:pt>
                <c:pt idx="7322">
                  <c:v>378257587.86600399</c:v>
                </c:pt>
                <c:pt idx="7323">
                  <c:v>378218034.5829699</c:v>
                </c:pt>
                <c:pt idx="7324">
                  <c:v>378178515.04103303</c:v>
                </c:pt>
                <c:pt idx="7325">
                  <c:v>378139029.29077893</c:v>
                </c:pt>
                <c:pt idx="7326">
                  <c:v>378099577.38154298</c:v>
                </c:pt>
                <c:pt idx="7327">
                  <c:v>378060159.36141801</c:v>
                </c:pt>
                <c:pt idx="7328">
                  <c:v>378020775.27727199</c:v>
                </c:pt>
                <c:pt idx="7329">
                  <c:v>377981425.17476207</c:v>
                </c:pt>
                <c:pt idx="7330">
                  <c:v>377942109.098351</c:v>
                </c:pt>
                <c:pt idx="7331">
                  <c:v>377902827.09131593</c:v>
                </c:pt>
                <c:pt idx="7332">
                  <c:v>377863579.19576901</c:v>
                </c:pt>
                <c:pt idx="7333">
                  <c:v>377824365.45266491</c:v>
                </c:pt>
                <c:pt idx="7334">
                  <c:v>377785185.90182</c:v>
                </c:pt>
                <c:pt idx="7335">
                  <c:v>377746040.58192003</c:v>
                </c:pt>
                <c:pt idx="7336">
                  <c:v>377706929.53053892</c:v>
                </c:pt>
                <c:pt idx="7337">
                  <c:v>377667852.78415</c:v>
                </c:pt>
                <c:pt idx="7338">
                  <c:v>377628810.37813705</c:v>
                </c:pt>
                <c:pt idx="7339">
                  <c:v>377589802.34680802</c:v>
                </c:pt>
                <c:pt idx="7340">
                  <c:v>377550828.72341001</c:v>
                </c:pt>
                <c:pt idx="7341">
                  <c:v>377511889.54014105</c:v>
                </c:pt>
                <c:pt idx="7342">
                  <c:v>377472984.82815802</c:v>
                </c:pt>
                <c:pt idx="7343">
                  <c:v>377434114.61759704</c:v>
                </c:pt>
                <c:pt idx="7344">
                  <c:v>377395278.93757796</c:v>
                </c:pt>
                <c:pt idx="7345">
                  <c:v>377356477.81622201</c:v>
                </c:pt>
                <c:pt idx="7346">
                  <c:v>377317711.28065896</c:v>
                </c:pt>
                <c:pt idx="7347">
                  <c:v>377278979.35704309</c:v>
                </c:pt>
                <c:pt idx="7348">
                  <c:v>377240282.07056105</c:v>
                </c:pt>
                <c:pt idx="7349">
                  <c:v>377201619.44544601</c:v>
                </c:pt>
                <c:pt idx="7350">
                  <c:v>377162991.50498903</c:v>
                </c:pt>
                <c:pt idx="7351">
                  <c:v>377124398.27154791</c:v>
                </c:pt>
                <c:pt idx="7352">
                  <c:v>377085839.76656002</c:v>
                </c:pt>
                <c:pt idx="7353">
                  <c:v>377047316.01055402</c:v>
                </c:pt>
                <c:pt idx="7354">
                  <c:v>377008827.023157</c:v>
                </c:pt>
                <c:pt idx="7355">
                  <c:v>376970372.82311106</c:v>
                </c:pt>
                <c:pt idx="7356">
                  <c:v>376931953.42827797</c:v>
                </c:pt>
                <c:pt idx="7357">
                  <c:v>376893568.85565305</c:v>
                </c:pt>
                <c:pt idx="7358">
                  <c:v>376855219.12137496</c:v>
                </c:pt>
                <c:pt idx="7359">
                  <c:v>376816904.24073601</c:v>
                </c:pt>
                <c:pt idx="7360">
                  <c:v>376778624.22819</c:v>
                </c:pt>
                <c:pt idx="7361">
                  <c:v>376740379.097368</c:v>
                </c:pt>
                <c:pt idx="7362">
                  <c:v>376702168.86107892</c:v>
                </c:pt>
                <c:pt idx="7363">
                  <c:v>376663993.53132892</c:v>
                </c:pt>
                <c:pt idx="7364">
                  <c:v>376625853.11932606</c:v>
                </c:pt>
                <c:pt idx="7365">
                  <c:v>376587747.63549</c:v>
                </c:pt>
                <c:pt idx="7366">
                  <c:v>376549677.08946109</c:v>
                </c:pt>
                <c:pt idx="7367">
                  <c:v>376511641.49011201</c:v>
                </c:pt>
                <c:pt idx="7368">
                  <c:v>376473640.84555608</c:v>
                </c:pt>
                <c:pt idx="7369">
                  <c:v>376435675.16315407</c:v>
                </c:pt>
                <c:pt idx="7370">
                  <c:v>376397744.44952607</c:v>
                </c:pt>
                <c:pt idx="7371">
                  <c:v>376359848.71056002</c:v>
                </c:pt>
                <c:pt idx="7372">
                  <c:v>376321987.95142001</c:v>
                </c:pt>
                <c:pt idx="7373">
                  <c:v>376284162.17655301</c:v>
                </c:pt>
                <c:pt idx="7374">
                  <c:v>376246371.3897</c:v>
                </c:pt>
                <c:pt idx="7375">
                  <c:v>376208615.59390599</c:v>
                </c:pt>
                <c:pt idx="7376">
                  <c:v>376170894.79152298</c:v>
                </c:pt>
                <c:pt idx="7377">
                  <c:v>376133208.98422396</c:v>
                </c:pt>
                <c:pt idx="7378">
                  <c:v>376095558.17300701</c:v>
                </c:pt>
                <c:pt idx="7379">
                  <c:v>376057942.358208</c:v>
                </c:pt>
                <c:pt idx="7380">
                  <c:v>376020361.53950101</c:v>
                </c:pt>
                <c:pt idx="7381">
                  <c:v>375982815.71591592</c:v>
                </c:pt>
                <c:pt idx="7382">
                  <c:v>375945304.88583899</c:v>
                </c:pt>
                <c:pt idx="7383">
                  <c:v>375907829.0470221</c:v>
                </c:pt>
                <c:pt idx="7384">
                  <c:v>375870388.196594</c:v>
                </c:pt>
                <c:pt idx="7385">
                  <c:v>375832982.33106399</c:v>
                </c:pt>
                <c:pt idx="7386">
                  <c:v>375795611.44632995</c:v>
                </c:pt>
                <c:pt idx="7387">
                  <c:v>375758275.53768694</c:v>
                </c:pt>
                <c:pt idx="7388">
                  <c:v>375720974.59983397</c:v>
                </c:pt>
                <c:pt idx="7389">
                  <c:v>375683708.62688392</c:v>
                </c:pt>
                <c:pt idx="7390">
                  <c:v>375646477.61236399</c:v>
                </c:pt>
                <c:pt idx="7391">
                  <c:v>375609281.54922998</c:v>
                </c:pt>
                <c:pt idx="7392">
                  <c:v>375572120.429869</c:v>
                </c:pt>
                <c:pt idx="7393">
                  <c:v>375534994.246108</c:v>
                </c:pt>
                <c:pt idx="7394">
                  <c:v>375497902.98922199</c:v>
                </c:pt>
                <c:pt idx="7395">
                  <c:v>375460846.64993602</c:v>
                </c:pt>
                <c:pt idx="7396">
                  <c:v>375423825.21843696</c:v>
                </c:pt>
                <c:pt idx="7397">
                  <c:v>375386838.68437999</c:v>
                </c:pt>
                <c:pt idx="7398">
                  <c:v>375349887.03688896</c:v>
                </c:pt>
                <c:pt idx="7399">
                  <c:v>375312970.26457</c:v>
                </c:pt>
                <c:pt idx="7400">
                  <c:v>375276088.35551709</c:v>
                </c:pt>
                <c:pt idx="7401">
                  <c:v>375239241.29731202</c:v>
                </c:pt>
                <c:pt idx="7402">
                  <c:v>375202429.077039</c:v>
                </c:pt>
                <c:pt idx="7403">
                  <c:v>375165651.68128496</c:v>
                </c:pt>
                <c:pt idx="7404">
                  <c:v>375128909.09614795</c:v>
                </c:pt>
                <c:pt idx="7405">
                  <c:v>375092201.307244</c:v>
                </c:pt>
                <c:pt idx="7406">
                  <c:v>375055528.299712</c:v>
                </c:pt>
                <c:pt idx="7407">
                  <c:v>375018890.05821705</c:v>
                </c:pt>
                <c:pt idx="7408">
                  <c:v>374982286.56696296</c:v>
                </c:pt>
                <c:pt idx="7409">
                  <c:v>374945717.80969</c:v>
                </c:pt>
                <c:pt idx="7410">
                  <c:v>374909183.76968896</c:v>
                </c:pt>
                <c:pt idx="7411">
                  <c:v>374872684.42979896</c:v>
                </c:pt>
                <c:pt idx="7412">
                  <c:v>374836219.77241796</c:v>
                </c:pt>
                <c:pt idx="7413">
                  <c:v>374799789.77950609</c:v>
                </c:pt>
                <c:pt idx="7414">
                  <c:v>374763394.43259394</c:v>
                </c:pt>
                <c:pt idx="7415">
                  <c:v>374727033.71278495</c:v>
                </c:pt>
                <c:pt idx="7416">
                  <c:v>374690707.60075998</c:v>
                </c:pt>
                <c:pt idx="7417">
                  <c:v>374654416.07678699</c:v>
                </c:pt>
                <c:pt idx="7418">
                  <c:v>374618159.12072206</c:v>
                </c:pt>
                <c:pt idx="7419">
                  <c:v>374581936.71201694</c:v>
                </c:pt>
                <c:pt idx="7420">
                  <c:v>374545748.82972401</c:v>
                </c:pt>
                <c:pt idx="7421">
                  <c:v>374509595.45249796</c:v>
                </c:pt>
                <c:pt idx="7422">
                  <c:v>374473476.558608</c:v>
                </c:pt>
                <c:pt idx="7423">
                  <c:v>374437392.12593395</c:v>
                </c:pt>
                <c:pt idx="7424">
                  <c:v>374401342.13197786</c:v>
                </c:pt>
                <c:pt idx="7425">
                  <c:v>374365326.55386704</c:v>
                </c:pt>
                <c:pt idx="7426">
                  <c:v>374329345.36835605</c:v>
                </c:pt>
                <c:pt idx="7427">
                  <c:v>374293398.55183601</c:v>
                </c:pt>
                <c:pt idx="7428">
                  <c:v>374257486.08033592</c:v>
                </c:pt>
                <c:pt idx="7429">
                  <c:v>374221607.929528</c:v>
                </c:pt>
                <c:pt idx="7430">
                  <c:v>374185764.07473296</c:v>
                </c:pt>
                <c:pt idx="7431">
                  <c:v>374149954.49092495</c:v>
                </c:pt>
                <c:pt idx="7432">
                  <c:v>374114179.15273303</c:v>
                </c:pt>
                <c:pt idx="7433">
                  <c:v>374078438.03445101</c:v>
                </c:pt>
                <c:pt idx="7434">
                  <c:v>374042731.110035</c:v>
                </c:pt>
                <c:pt idx="7435">
                  <c:v>374007058.35311508</c:v>
                </c:pt>
                <c:pt idx="7436">
                  <c:v>373971419.73699093</c:v>
                </c:pt>
                <c:pt idx="7437">
                  <c:v>373935815.23464692</c:v>
                </c:pt>
                <c:pt idx="7438">
                  <c:v>373900244.81874597</c:v>
                </c:pt>
                <c:pt idx="7439">
                  <c:v>373864708.46163893</c:v>
                </c:pt>
                <c:pt idx="7440">
                  <c:v>373829206.135369</c:v>
                </c:pt>
                <c:pt idx="7441">
                  <c:v>373793737.81167191</c:v>
                </c:pt>
                <c:pt idx="7442">
                  <c:v>373758303.4619869</c:v>
                </c:pt>
                <c:pt idx="7443">
                  <c:v>373722903.05745208</c:v>
                </c:pt>
                <c:pt idx="7444">
                  <c:v>373687536.568914</c:v>
                </c:pt>
                <c:pt idx="7445">
                  <c:v>373652203.96693093</c:v>
                </c:pt>
                <c:pt idx="7446">
                  <c:v>373616905.22177595</c:v>
                </c:pt>
                <c:pt idx="7447">
                  <c:v>373581640.30343801</c:v>
                </c:pt>
                <c:pt idx="7448">
                  <c:v>373546409.18163192</c:v>
                </c:pt>
                <c:pt idx="7449">
                  <c:v>373511211.82579499</c:v>
                </c:pt>
                <c:pt idx="7450">
                  <c:v>373476048.20509791</c:v>
                </c:pt>
                <c:pt idx="7451">
                  <c:v>373440918.28843999</c:v>
                </c:pt>
                <c:pt idx="7452">
                  <c:v>373405822.04446214</c:v>
                </c:pt>
                <c:pt idx="7453">
                  <c:v>373370759.44154</c:v>
                </c:pt>
                <c:pt idx="7454">
                  <c:v>373335730.44779998</c:v>
                </c:pt>
                <c:pt idx="7455">
                  <c:v>373300735.03110892</c:v>
                </c:pt>
                <c:pt idx="7456">
                  <c:v>373265773.15908802</c:v>
                </c:pt>
                <c:pt idx="7457">
                  <c:v>373230844.79911202</c:v>
                </c:pt>
                <c:pt idx="7458">
                  <c:v>373195949.91831392</c:v>
                </c:pt>
                <c:pt idx="7459">
                  <c:v>373161088.483585</c:v>
                </c:pt>
                <c:pt idx="7460">
                  <c:v>373126260.46158201</c:v>
                </c:pt>
                <c:pt idx="7461">
                  <c:v>373091465.81873</c:v>
                </c:pt>
                <c:pt idx="7462">
                  <c:v>373056704.52122092</c:v>
                </c:pt>
                <c:pt idx="7463">
                  <c:v>373021976.535025</c:v>
                </c:pt>
                <c:pt idx="7464">
                  <c:v>372987281.82588601</c:v>
                </c:pt>
                <c:pt idx="7465">
                  <c:v>372952620.35932797</c:v>
                </c:pt>
                <c:pt idx="7466">
                  <c:v>372917992.100658</c:v>
                </c:pt>
                <c:pt idx="7467">
                  <c:v>372883397.01496994</c:v>
                </c:pt>
                <c:pt idx="7468">
                  <c:v>372848835.06714606</c:v>
                </c:pt>
                <c:pt idx="7469">
                  <c:v>372814306.22185796</c:v>
                </c:pt>
                <c:pt idx="7470">
                  <c:v>372779810.44357705</c:v>
                </c:pt>
                <c:pt idx="7471">
                  <c:v>372745347.69656801</c:v>
                </c:pt>
                <c:pt idx="7472">
                  <c:v>372710917.94489801</c:v>
                </c:pt>
                <c:pt idx="7473">
                  <c:v>372676521.15243697</c:v>
                </c:pt>
                <c:pt idx="7474">
                  <c:v>372642157.28286099</c:v>
                </c:pt>
                <c:pt idx="7475">
                  <c:v>372607826.29965699</c:v>
                </c:pt>
                <c:pt idx="7476">
                  <c:v>372573528.16612107</c:v>
                </c:pt>
                <c:pt idx="7477">
                  <c:v>372539262.84536302</c:v>
                </c:pt>
                <c:pt idx="7478">
                  <c:v>372505030.30031401</c:v>
                </c:pt>
                <c:pt idx="7479">
                  <c:v>372470830.49372</c:v>
                </c:pt>
                <c:pt idx="7480">
                  <c:v>372436663.38815206</c:v>
                </c:pt>
                <c:pt idx="7481">
                  <c:v>372402528.946006</c:v>
                </c:pt>
                <c:pt idx="7482">
                  <c:v>372368427.12950402</c:v>
                </c:pt>
                <c:pt idx="7483">
                  <c:v>372334357.90069991</c:v>
                </c:pt>
                <c:pt idx="7484">
                  <c:v>372300321.22147894</c:v>
                </c:pt>
                <c:pt idx="7485">
                  <c:v>372266317.0535621</c:v>
                </c:pt>
                <c:pt idx="7486">
                  <c:v>372232345.35850608</c:v>
                </c:pt>
                <c:pt idx="7487">
                  <c:v>372198406.097709</c:v>
                </c:pt>
                <c:pt idx="7488">
                  <c:v>372164499.23241103</c:v>
                </c:pt>
                <c:pt idx="7489">
                  <c:v>372130624.72369796</c:v>
                </c:pt>
                <c:pt idx="7490">
                  <c:v>372096782.532502</c:v>
                </c:pt>
                <c:pt idx="7491">
                  <c:v>372062972.61960202</c:v>
                </c:pt>
                <c:pt idx="7492">
                  <c:v>372029194.94563299</c:v>
                </c:pt>
                <c:pt idx="7493">
                  <c:v>371995449.47108096</c:v>
                </c:pt>
                <c:pt idx="7494">
                  <c:v>371961736.15628892</c:v>
                </c:pt>
                <c:pt idx="7495">
                  <c:v>371928054.96145803</c:v>
                </c:pt>
                <c:pt idx="7496">
                  <c:v>371894405.84665</c:v>
                </c:pt>
                <c:pt idx="7497">
                  <c:v>371860788.77179092</c:v>
                </c:pt>
                <c:pt idx="7498">
                  <c:v>371827203.69666803</c:v>
                </c:pt>
                <c:pt idx="7499">
                  <c:v>371793650.58093894</c:v>
                </c:pt>
                <c:pt idx="7500">
                  <c:v>371760129.38413</c:v>
                </c:pt>
                <c:pt idx="7501">
                  <c:v>371726640.06563699</c:v>
                </c:pt>
                <c:pt idx="7502">
                  <c:v>371693182.58473003</c:v>
                </c:pt>
                <c:pt idx="7503">
                  <c:v>371659756.90055501</c:v>
                </c:pt>
                <c:pt idx="7504">
                  <c:v>371626362.97213495</c:v>
                </c:pt>
                <c:pt idx="7505">
                  <c:v>371593000.75837201</c:v>
                </c:pt>
                <c:pt idx="7506">
                  <c:v>371559670.21804899</c:v>
                </c:pt>
                <c:pt idx="7507">
                  <c:v>371526371.30983198</c:v>
                </c:pt>
                <c:pt idx="7508">
                  <c:v>371493103.99227285</c:v>
                </c:pt>
                <c:pt idx="7509">
                  <c:v>371459868.22381097</c:v>
                </c:pt>
                <c:pt idx="7510">
                  <c:v>371426663.96277297</c:v>
                </c:pt>
                <c:pt idx="7511">
                  <c:v>371393491.16737801</c:v>
                </c:pt>
                <c:pt idx="7512">
                  <c:v>371360349.79573697</c:v>
                </c:pt>
                <c:pt idx="7513">
                  <c:v>371327239.80585498</c:v>
                </c:pt>
                <c:pt idx="7514">
                  <c:v>371294161.15563399</c:v>
                </c:pt>
                <c:pt idx="7515">
                  <c:v>371261113.80287296</c:v>
                </c:pt>
                <c:pt idx="7516">
                  <c:v>371228097.70527291</c:v>
                </c:pt>
                <c:pt idx="7517">
                  <c:v>371195112.82043391</c:v>
                </c:pt>
                <c:pt idx="7518">
                  <c:v>371162159.10586107</c:v>
                </c:pt>
                <c:pt idx="7519">
                  <c:v>371129236.51896298</c:v>
                </c:pt>
                <c:pt idx="7520">
                  <c:v>371096345.01705605</c:v>
                </c:pt>
                <c:pt idx="7521">
                  <c:v>371063484.55736303</c:v>
                </c:pt>
                <c:pt idx="7522">
                  <c:v>371030655.09702098</c:v>
                </c:pt>
                <c:pt idx="7523">
                  <c:v>370997856.59307295</c:v>
                </c:pt>
                <c:pt idx="7524">
                  <c:v>370965089.00247991</c:v>
                </c:pt>
                <c:pt idx="7525">
                  <c:v>370932352.28211492</c:v>
                </c:pt>
                <c:pt idx="7526">
                  <c:v>370899646.38876897</c:v>
                </c:pt>
                <c:pt idx="7527">
                  <c:v>370866971.279149</c:v>
                </c:pt>
                <c:pt idx="7528">
                  <c:v>370834326.90988392</c:v>
                </c:pt>
                <c:pt idx="7529">
                  <c:v>370801713.23752207</c:v>
                </c:pt>
                <c:pt idx="7530">
                  <c:v>370769130.21853501</c:v>
                </c:pt>
                <c:pt idx="7531">
                  <c:v>370736577.80931705</c:v>
                </c:pt>
                <c:pt idx="7532">
                  <c:v>370704055.96619099</c:v>
                </c:pt>
                <c:pt idx="7533">
                  <c:v>370671564.64540309</c:v>
                </c:pt>
                <c:pt idx="7534">
                  <c:v>370639103.80312908</c:v>
                </c:pt>
                <c:pt idx="7535">
                  <c:v>370606673.39547694</c:v>
                </c:pt>
                <c:pt idx="7536">
                  <c:v>370574273.37848198</c:v>
                </c:pt>
                <c:pt idx="7537">
                  <c:v>370541903.70811605</c:v>
                </c:pt>
                <c:pt idx="7538">
                  <c:v>370509564.34028202</c:v>
                </c:pt>
                <c:pt idx="7539">
                  <c:v>370477255.23081899</c:v>
                </c:pt>
                <c:pt idx="7540">
                  <c:v>370444976.335504</c:v>
                </c:pt>
                <c:pt idx="7541">
                  <c:v>370412727.61005098</c:v>
                </c:pt>
                <c:pt idx="7542">
                  <c:v>370380509.01011401</c:v>
                </c:pt>
                <c:pt idx="7543">
                  <c:v>370348320.49128693</c:v>
                </c:pt>
                <c:pt idx="7544">
                  <c:v>370316162.00910705</c:v>
                </c:pt>
                <c:pt idx="7545">
                  <c:v>370284033.519054</c:v>
                </c:pt>
                <c:pt idx="7546">
                  <c:v>370251934.976551</c:v>
                </c:pt>
                <c:pt idx="7547">
                  <c:v>370219866.33696896</c:v>
                </c:pt>
                <c:pt idx="7548">
                  <c:v>370187827.55562502</c:v>
                </c:pt>
                <c:pt idx="7549">
                  <c:v>370155818.58778501</c:v>
                </c:pt>
                <c:pt idx="7550">
                  <c:v>370123839.38866401</c:v>
                </c:pt>
                <c:pt idx="7551">
                  <c:v>370091889.913427</c:v>
                </c:pt>
                <c:pt idx="7552">
                  <c:v>370059970.11719203</c:v>
                </c:pt>
                <c:pt idx="7553">
                  <c:v>370028079.95502996</c:v>
                </c:pt>
                <c:pt idx="7554">
                  <c:v>369996219.38196599</c:v>
                </c:pt>
                <c:pt idx="7555">
                  <c:v>369964388.35297894</c:v>
                </c:pt>
                <c:pt idx="7556">
                  <c:v>369932586.82300705</c:v>
                </c:pt>
                <c:pt idx="7557">
                  <c:v>369900814.74694395</c:v>
                </c:pt>
                <c:pt idx="7558">
                  <c:v>369869072.079642</c:v>
                </c:pt>
                <c:pt idx="7559">
                  <c:v>369837358.77591592</c:v>
                </c:pt>
                <c:pt idx="7560">
                  <c:v>369805674.79053694</c:v>
                </c:pt>
                <c:pt idx="7561">
                  <c:v>369774020.07824391</c:v>
                </c:pt>
                <c:pt idx="7562">
                  <c:v>369742394.59373295</c:v>
                </c:pt>
                <c:pt idx="7563">
                  <c:v>369710798.29166794</c:v>
                </c:pt>
                <c:pt idx="7564">
                  <c:v>369679231.12667692</c:v>
                </c:pt>
                <c:pt idx="7565">
                  <c:v>369647693.05335402</c:v>
                </c:pt>
                <c:pt idx="7566">
                  <c:v>369616184.02625996</c:v>
                </c:pt>
                <c:pt idx="7567">
                  <c:v>369584703.99992496</c:v>
                </c:pt>
                <c:pt idx="7568">
                  <c:v>369553252.92884696</c:v>
                </c:pt>
                <c:pt idx="7569">
                  <c:v>369521830.76749605</c:v>
                </c:pt>
                <c:pt idx="7570">
                  <c:v>369490437.47031099</c:v>
                </c:pt>
                <c:pt idx="7571">
                  <c:v>369459072.99170291</c:v>
                </c:pt>
                <c:pt idx="7572">
                  <c:v>369427737.28605795</c:v>
                </c:pt>
                <c:pt idx="7573">
                  <c:v>369396430.30773509</c:v>
                </c:pt>
                <c:pt idx="7574">
                  <c:v>369365152.01106799</c:v>
                </c:pt>
                <c:pt idx="7575">
                  <c:v>369333902.35036498</c:v>
                </c:pt>
                <c:pt idx="7576">
                  <c:v>369302681.27991396</c:v>
                </c:pt>
                <c:pt idx="7577">
                  <c:v>369271488.75397903</c:v>
                </c:pt>
                <c:pt idx="7578">
                  <c:v>369240324.72680092</c:v>
                </c:pt>
                <c:pt idx="7579">
                  <c:v>369209189.15260202</c:v>
                </c:pt>
                <c:pt idx="7580">
                  <c:v>369178081.98558491</c:v>
                </c:pt>
                <c:pt idx="7581">
                  <c:v>369147003.179932</c:v>
                </c:pt>
                <c:pt idx="7582">
                  <c:v>369115952.68980902</c:v>
                </c:pt>
                <c:pt idx="7583">
                  <c:v>369084930.46936297</c:v>
                </c:pt>
                <c:pt idx="7584">
                  <c:v>369053936.47272599</c:v>
                </c:pt>
                <c:pt idx="7585">
                  <c:v>369022970.65401304</c:v>
                </c:pt>
                <c:pt idx="7586">
                  <c:v>368992032.967327</c:v>
                </c:pt>
                <c:pt idx="7587">
                  <c:v>368961123.36675298</c:v>
                </c:pt>
                <c:pt idx="7588">
                  <c:v>368930241.80636609</c:v>
                </c:pt>
                <c:pt idx="7589">
                  <c:v>368899388.24022698</c:v>
                </c:pt>
                <c:pt idx="7590">
                  <c:v>368868562.62238699</c:v>
                </c:pt>
                <c:pt idx="7591">
                  <c:v>368837764.90688503</c:v>
                </c:pt>
                <c:pt idx="7592">
                  <c:v>368806995.04774898</c:v>
                </c:pt>
                <c:pt idx="7593">
                  <c:v>368776252.99899995</c:v>
                </c:pt>
                <c:pt idx="7594">
                  <c:v>368745538.71464795</c:v>
                </c:pt>
                <c:pt idx="7595">
                  <c:v>368714852.14869797</c:v>
                </c:pt>
                <c:pt idx="7596">
                  <c:v>368684193.25514501</c:v>
                </c:pt>
                <c:pt idx="7597">
                  <c:v>368653561.98797894</c:v>
                </c:pt>
                <c:pt idx="7598">
                  <c:v>368622958.301184</c:v>
                </c:pt>
                <c:pt idx="7599">
                  <c:v>368592382.14874005</c:v>
                </c:pt>
                <c:pt idx="7600">
                  <c:v>368561833.48461992</c:v>
                </c:pt>
                <c:pt idx="7601">
                  <c:v>368531312.26279694</c:v>
                </c:pt>
                <c:pt idx="7602">
                  <c:v>368500818.43723893</c:v>
                </c:pt>
                <c:pt idx="7603">
                  <c:v>368470351.96191096</c:v>
                </c:pt>
                <c:pt idx="7604">
                  <c:v>368439912.79077786</c:v>
                </c:pt>
                <c:pt idx="7605">
                  <c:v>368409500.87780207</c:v>
                </c:pt>
                <c:pt idx="7606">
                  <c:v>368379116.17694896</c:v>
                </c:pt>
                <c:pt idx="7607">
                  <c:v>368348758.64217901</c:v>
                </c:pt>
                <c:pt idx="7608">
                  <c:v>368318428.22745901</c:v>
                </c:pt>
                <c:pt idx="7609">
                  <c:v>368288124.88675392</c:v>
                </c:pt>
                <c:pt idx="7610">
                  <c:v>368257848.57403201</c:v>
                </c:pt>
                <c:pt idx="7611">
                  <c:v>368227599.24326301</c:v>
                </c:pt>
                <c:pt idx="7612">
                  <c:v>368197376.84842306</c:v>
                </c:pt>
                <c:pt idx="7613">
                  <c:v>368167181.34349006</c:v>
                </c:pt>
                <c:pt idx="7614">
                  <c:v>368137012.68244696</c:v>
                </c:pt>
                <c:pt idx="7615">
                  <c:v>368106870.81928092</c:v>
                </c:pt>
                <c:pt idx="7616">
                  <c:v>368076755.70798695</c:v>
                </c:pt>
                <c:pt idx="7617">
                  <c:v>368046667.30256605</c:v>
                </c:pt>
                <c:pt idx="7618">
                  <c:v>368016605.55702311</c:v>
                </c:pt>
                <c:pt idx="7619">
                  <c:v>367986570.42537487</c:v>
                </c:pt>
                <c:pt idx="7620">
                  <c:v>367956561.86164296</c:v>
                </c:pt>
                <c:pt idx="7621">
                  <c:v>367926579.81985909</c:v>
                </c:pt>
                <c:pt idx="7622">
                  <c:v>367896624.25406301</c:v>
                </c:pt>
                <c:pt idx="7623">
                  <c:v>367866695.11830401</c:v>
                </c:pt>
                <c:pt idx="7624">
                  <c:v>367836792.36664397</c:v>
                </c:pt>
                <c:pt idx="7625">
                  <c:v>367806915.95315206</c:v>
                </c:pt>
                <c:pt idx="7626">
                  <c:v>367777065.83191103</c:v>
                </c:pt>
                <c:pt idx="7627">
                  <c:v>367747241.95701402</c:v>
                </c:pt>
                <c:pt idx="7628">
                  <c:v>367717444.28256696</c:v>
                </c:pt>
                <c:pt idx="7629">
                  <c:v>367687672.76268786</c:v>
                </c:pt>
                <c:pt idx="7630">
                  <c:v>367657927.35151005</c:v>
                </c:pt>
                <c:pt idx="7631">
                  <c:v>367628208.00317597</c:v>
                </c:pt>
                <c:pt idx="7632">
                  <c:v>367598514.671848</c:v>
                </c:pt>
                <c:pt idx="7633">
                  <c:v>367568847.31169796</c:v>
                </c:pt>
                <c:pt idx="7634">
                  <c:v>367539205.87691694</c:v>
                </c:pt>
                <c:pt idx="7635">
                  <c:v>367509590.32170796</c:v>
                </c:pt>
                <c:pt idx="7636">
                  <c:v>367480000.60029209</c:v>
                </c:pt>
                <c:pt idx="7637">
                  <c:v>367450436.66690695</c:v>
                </c:pt>
                <c:pt idx="7638">
                  <c:v>367420898.47580695</c:v>
                </c:pt>
                <c:pt idx="7639">
                  <c:v>367391385.98126292</c:v>
                </c:pt>
                <c:pt idx="7640">
                  <c:v>367361899.13756311</c:v>
                </c:pt>
                <c:pt idx="7641">
                  <c:v>367332437.89901698</c:v>
                </c:pt>
                <c:pt idx="7642">
                  <c:v>367303002.21994895</c:v>
                </c:pt>
                <c:pt idx="7643">
                  <c:v>367273592.05470401</c:v>
                </c:pt>
                <c:pt idx="7644">
                  <c:v>367244207.35764802</c:v>
                </c:pt>
                <c:pt idx="7645">
                  <c:v>367214848.08316505</c:v>
                </c:pt>
                <c:pt idx="7646">
                  <c:v>367185514.18565899</c:v>
                </c:pt>
                <c:pt idx="7647">
                  <c:v>367156205.61955506</c:v>
                </c:pt>
                <c:pt idx="7648">
                  <c:v>367126922.33930099</c:v>
                </c:pt>
                <c:pt idx="7649">
                  <c:v>367097664.29936391</c:v>
                </c:pt>
                <c:pt idx="7650">
                  <c:v>367068431.45423394</c:v>
                </c:pt>
                <c:pt idx="7651">
                  <c:v>367039223.75842303</c:v>
                </c:pt>
                <c:pt idx="7652">
                  <c:v>367010041.16646606</c:v>
                </c:pt>
                <c:pt idx="7653">
                  <c:v>366980883.63292092</c:v>
                </c:pt>
                <c:pt idx="7654">
                  <c:v>366951751.11236799</c:v>
                </c:pt>
                <c:pt idx="7655">
                  <c:v>366922643.55941206</c:v>
                </c:pt>
                <c:pt idx="7656">
                  <c:v>366893560.92868203</c:v>
                </c:pt>
                <c:pt idx="7657">
                  <c:v>366864503.17483205</c:v>
                </c:pt>
                <c:pt idx="7658">
                  <c:v>366835470.25253892</c:v>
                </c:pt>
                <c:pt idx="7659">
                  <c:v>366806462.11650705</c:v>
                </c:pt>
                <c:pt idx="7660">
                  <c:v>366777478.72146499</c:v>
                </c:pt>
                <c:pt idx="7661">
                  <c:v>366748520.02216703</c:v>
                </c:pt>
                <c:pt idx="7662">
                  <c:v>366719585.97339296</c:v>
                </c:pt>
                <c:pt idx="7663">
                  <c:v>366690676.52995199</c:v>
                </c:pt>
                <c:pt idx="7664">
                  <c:v>366661791.646676</c:v>
                </c:pt>
                <c:pt idx="7665">
                  <c:v>366632931.27842802</c:v>
                </c:pt>
                <c:pt idx="7666">
                  <c:v>366604095.38009501</c:v>
                </c:pt>
                <c:pt idx="7667">
                  <c:v>366575283.90659392</c:v>
                </c:pt>
                <c:pt idx="7668">
                  <c:v>366546496.81287003</c:v>
                </c:pt>
                <c:pt idx="7669">
                  <c:v>366517734.05389506</c:v>
                </c:pt>
                <c:pt idx="7670">
                  <c:v>366488995.58467096</c:v>
                </c:pt>
                <c:pt idx="7671">
                  <c:v>366460281.360228</c:v>
                </c:pt>
                <c:pt idx="7672">
                  <c:v>366431591.33562499</c:v>
                </c:pt>
                <c:pt idx="7673">
                  <c:v>366402925.46595395</c:v>
                </c:pt>
                <c:pt idx="7674">
                  <c:v>366374283.70633096</c:v>
                </c:pt>
                <c:pt idx="7675">
                  <c:v>366345666.01190794</c:v>
                </c:pt>
                <c:pt idx="7676">
                  <c:v>366317072.33786309</c:v>
                </c:pt>
                <c:pt idx="7677">
                  <c:v>366288502.63940698</c:v>
                </c:pt>
                <c:pt idx="7678">
                  <c:v>366259956.871782</c:v>
                </c:pt>
                <c:pt idx="7679">
                  <c:v>366231434.99025893</c:v>
                </c:pt>
                <c:pt idx="7680">
                  <c:v>366202936.95014399</c:v>
                </c:pt>
                <c:pt idx="7681">
                  <c:v>366174462.70677203</c:v>
                </c:pt>
                <c:pt idx="7682">
                  <c:v>366146012.21551102</c:v>
                </c:pt>
                <c:pt idx="7683">
                  <c:v>366117585.43176192</c:v>
                </c:pt>
                <c:pt idx="7684">
                  <c:v>366089182.31095695</c:v>
                </c:pt>
                <c:pt idx="7685">
                  <c:v>366060802.80856115</c:v>
                </c:pt>
                <c:pt idx="7686">
                  <c:v>366032446.88007396</c:v>
                </c:pt>
                <c:pt idx="7687">
                  <c:v>366004114.48102695</c:v>
                </c:pt>
                <c:pt idx="7688">
                  <c:v>365975805.56698596</c:v>
                </c:pt>
                <c:pt idx="7689">
                  <c:v>365947520.09355009</c:v>
                </c:pt>
                <c:pt idx="7690">
                  <c:v>365919258.01635295</c:v>
                </c:pt>
                <c:pt idx="7691">
                  <c:v>365891019.29105991</c:v>
                </c:pt>
                <c:pt idx="7692">
                  <c:v>365862803.873375</c:v>
                </c:pt>
                <c:pt idx="7693">
                  <c:v>365834611.71903396</c:v>
                </c:pt>
                <c:pt idx="7694">
                  <c:v>365806442.78380799</c:v>
                </c:pt>
                <c:pt idx="7695">
                  <c:v>365778297.02350402</c:v>
                </c:pt>
                <c:pt idx="7696">
                  <c:v>365750174.39396399</c:v>
                </c:pt>
                <c:pt idx="7697">
                  <c:v>365722074.85106498</c:v>
                </c:pt>
                <c:pt idx="7698">
                  <c:v>365693998.35072005</c:v>
                </c:pt>
                <c:pt idx="7699">
                  <c:v>365665944.84887898</c:v>
                </c:pt>
                <c:pt idx="7700">
                  <c:v>365637914.30152607</c:v>
                </c:pt>
                <c:pt idx="7701">
                  <c:v>365609906.664684</c:v>
                </c:pt>
                <c:pt idx="7702">
                  <c:v>365581921.89441109</c:v>
                </c:pt>
                <c:pt idx="7703">
                  <c:v>365553959.94680101</c:v>
                </c:pt>
                <c:pt idx="7704">
                  <c:v>365526020.77798694</c:v>
                </c:pt>
                <c:pt idx="7705">
                  <c:v>365498104.34413809</c:v>
                </c:pt>
                <c:pt idx="7706">
                  <c:v>365470210.60145998</c:v>
                </c:pt>
                <c:pt idx="7707">
                  <c:v>365442339.50619698</c:v>
                </c:pt>
                <c:pt idx="7708">
                  <c:v>365414491.01463091</c:v>
                </c:pt>
                <c:pt idx="7709">
                  <c:v>365386665.08308101</c:v>
                </c:pt>
                <c:pt idx="7710">
                  <c:v>365358861.66790605</c:v>
                </c:pt>
                <c:pt idx="7711">
                  <c:v>365331080.725501</c:v>
                </c:pt>
                <c:pt idx="7712">
                  <c:v>365303322.21229994</c:v>
                </c:pt>
                <c:pt idx="7713">
                  <c:v>365275586.08477592</c:v>
                </c:pt>
                <c:pt idx="7714">
                  <c:v>365247872.29944092</c:v>
                </c:pt>
                <c:pt idx="7715">
                  <c:v>365220180.81284499</c:v>
                </c:pt>
                <c:pt idx="7716">
                  <c:v>365192511.58157903</c:v>
                </c:pt>
                <c:pt idx="7717">
                  <c:v>365164864.56226999</c:v>
                </c:pt>
                <c:pt idx="7718">
                  <c:v>365137239.71158803</c:v>
                </c:pt>
                <c:pt idx="7719">
                  <c:v>365109636.9862389</c:v>
                </c:pt>
                <c:pt idx="7720">
                  <c:v>365082056.34297299</c:v>
                </c:pt>
                <c:pt idx="7721">
                  <c:v>365054497.73857492</c:v>
                </c:pt>
                <c:pt idx="7722">
                  <c:v>365026961.12987399</c:v>
                </c:pt>
                <c:pt idx="7723">
                  <c:v>364999446.47373599</c:v>
                </c:pt>
                <c:pt idx="7724">
                  <c:v>364971953.72707099</c:v>
                </c:pt>
                <c:pt idx="7725">
                  <c:v>364944482.84682703</c:v>
                </c:pt>
                <c:pt idx="7726">
                  <c:v>364917033.78999096</c:v>
                </c:pt>
                <c:pt idx="7727">
                  <c:v>364889606.51359504</c:v>
                </c:pt>
                <c:pt idx="7728">
                  <c:v>364862200.97470796</c:v>
                </c:pt>
                <c:pt idx="7729">
                  <c:v>364834817.13044298</c:v>
                </c:pt>
                <c:pt idx="7730">
                  <c:v>364807454.93795103</c:v>
                </c:pt>
                <c:pt idx="7731">
                  <c:v>364780114.35442704</c:v>
                </c:pt>
                <c:pt idx="7732">
                  <c:v>364752795.337107</c:v>
                </c:pt>
                <c:pt idx="7733">
                  <c:v>364725497.84326607</c:v>
                </c:pt>
                <c:pt idx="7734">
                  <c:v>364698221.83022392</c:v>
                </c:pt>
                <c:pt idx="7735">
                  <c:v>364670967.25534099</c:v>
                </c:pt>
                <c:pt idx="7736">
                  <c:v>364643734.07602</c:v>
                </c:pt>
                <c:pt idx="7737">
                  <c:v>364616522.24970305</c:v>
                </c:pt>
                <c:pt idx="7738">
                  <c:v>364589331.73387796</c:v>
                </c:pt>
                <c:pt idx="7739">
                  <c:v>364562162.48607385</c:v>
                </c:pt>
                <c:pt idx="7740">
                  <c:v>364535014.46385998</c:v>
                </c:pt>
                <c:pt idx="7741">
                  <c:v>364507887.62485206</c:v>
                </c:pt>
                <c:pt idx="7742">
                  <c:v>364480781.92670292</c:v>
                </c:pt>
                <c:pt idx="7743">
                  <c:v>364453697.32711405</c:v>
                </c:pt>
                <c:pt idx="7744">
                  <c:v>364426633.78382498</c:v>
                </c:pt>
                <c:pt idx="7745">
                  <c:v>364399591.25462198</c:v>
                </c:pt>
                <c:pt idx="7746">
                  <c:v>364372569.69733</c:v>
                </c:pt>
                <c:pt idx="7747">
                  <c:v>364345569.06982106</c:v>
                </c:pt>
                <c:pt idx="7748">
                  <c:v>364318589.33000791</c:v>
                </c:pt>
                <c:pt idx="7749">
                  <c:v>364291630.43584895</c:v>
                </c:pt>
                <c:pt idx="7750">
                  <c:v>364264692.34534305</c:v>
                </c:pt>
                <c:pt idx="7751">
                  <c:v>364237775.01653391</c:v>
                </c:pt>
                <c:pt idx="7752">
                  <c:v>364210878.40750909</c:v>
                </c:pt>
                <c:pt idx="7753">
                  <c:v>364184002.47639996</c:v>
                </c:pt>
                <c:pt idx="7754">
                  <c:v>364157147.181382</c:v>
                </c:pt>
                <c:pt idx="7755">
                  <c:v>364130312.48067194</c:v>
                </c:pt>
                <c:pt idx="7756">
                  <c:v>364103498.33253396</c:v>
                </c:pt>
                <c:pt idx="7757">
                  <c:v>364076704.69527394</c:v>
                </c:pt>
                <c:pt idx="7758">
                  <c:v>364049931.52724296</c:v>
                </c:pt>
                <c:pt idx="7759">
                  <c:v>364023178.78683496</c:v>
                </c:pt>
                <c:pt idx="7760">
                  <c:v>363996446.43248886</c:v>
                </c:pt>
                <c:pt idx="7761">
                  <c:v>363969734.42268986</c:v>
                </c:pt>
                <c:pt idx="7762">
                  <c:v>363943042.71596396</c:v>
                </c:pt>
                <c:pt idx="7763">
                  <c:v>363916371.27088392</c:v>
                </c:pt>
                <c:pt idx="7764">
                  <c:v>363889720.046067</c:v>
                </c:pt>
                <c:pt idx="7765">
                  <c:v>363863089.00017399</c:v>
                </c:pt>
                <c:pt idx="7766">
                  <c:v>363836478.09191191</c:v>
                </c:pt>
                <c:pt idx="7767">
                  <c:v>363809887.28003192</c:v>
                </c:pt>
                <c:pt idx="7768">
                  <c:v>363783316.52332902</c:v>
                </c:pt>
                <c:pt idx="7769">
                  <c:v>363756765.78064299</c:v>
                </c:pt>
                <c:pt idx="7770">
                  <c:v>363730235.01086205</c:v>
                </c:pt>
                <c:pt idx="7771">
                  <c:v>363703724.17291492</c:v>
                </c:pt>
                <c:pt idx="7772">
                  <c:v>363677233.22577786</c:v>
                </c:pt>
                <c:pt idx="7773">
                  <c:v>363650762.12847298</c:v>
                </c:pt>
                <c:pt idx="7774">
                  <c:v>363624310.84006506</c:v>
                </c:pt>
                <c:pt idx="7775">
                  <c:v>363597879.31966609</c:v>
                </c:pt>
                <c:pt idx="7776">
                  <c:v>363571467.52643192</c:v>
                </c:pt>
                <c:pt idx="7777">
                  <c:v>363545075.41956705</c:v>
                </c:pt>
                <c:pt idx="7778">
                  <c:v>363518702.95831698</c:v>
                </c:pt>
                <c:pt idx="7779">
                  <c:v>363492350.10197592</c:v>
                </c:pt>
                <c:pt idx="7780">
                  <c:v>363466016.809883</c:v>
                </c:pt>
                <c:pt idx="7781">
                  <c:v>363439703.04142106</c:v>
                </c:pt>
                <c:pt idx="7782">
                  <c:v>363413408.75602102</c:v>
                </c:pt>
                <c:pt idx="7783">
                  <c:v>363387133.91315901</c:v>
                </c:pt>
                <c:pt idx="7784">
                  <c:v>363360878.47235495</c:v>
                </c:pt>
                <c:pt idx="7785">
                  <c:v>363334642.39317799</c:v>
                </c:pt>
                <c:pt idx="7786">
                  <c:v>363308425.63523996</c:v>
                </c:pt>
                <c:pt idx="7787">
                  <c:v>363282228.15820009</c:v>
                </c:pt>
                <c:pt idx="7788">
                  <c:v>363256049.92176396</c:v>
                </c:pt>
                <c:pt idx="7789">
                  <c:v>363229890.88568091</c:v>
                </c:pt>
                <c:pt idx="7790">
                  <c:v>363203751.00975001</c:v>
                </c:pt>
                <c:pt idx="7791">
                  <c:v>363177630.25381207</c:v>
                </c:pt>
                <c:pt idx="7792">
                  <c:v>363151528.577757</c:v>
                </c:pt>
                <c:pt idx="7793">
                  <c:v>363125445.94151998</c:v>
                </c:pt>
                <c:pt idx="7794">
                  <c:v>363099382.30508298</c:v>
                </c:pt>
                <c:pt idx="7795">
                  <c:v>363073337.62847298</c:v>
                </c:pt>
                <c:pt idx="7796">
                  <c:v>363047311.871764</c:v>
                </c:pt>
                <c:pt idx="7797">
                  <c:v>363021304.99507493</c:v>
                </c:pt>
                <c:pt idx="7798">
                  <c:v>362995316.958574</c:v>
                </c:pt>
                <c:pt idx="7799">
                  <c:v>362969347.72247195</c:v>
                </c:pt>
                <c:pt idx="7800">
                  <c:v>362943397.24703002</c:v>
                </c:pt>
                <c:pt idx="7801">
                  <c:v>362917465.49255192</c:v>
                </c:pt>
                <c:pt idx="7802">
                  <c:v>362891552.41939092</c:v>
                </c:pt>
                <c:pt idx="7803">
                  <c:v>362865657.98794395</c:v>
                </c:pt>
                <c:pt idx="7804">
                  <c:v>362839782.15865701</c:v>
                </c:pt>
                <c:pt idx="7805">
                  <c:v>362813924.89201999</c:v>
                </c:pt>
                <c:pt idx="7806">
                  <c:v>362788086.14857215</c:v>
                </c:pt>
                <c:pt idx="7807">
                  <c:v>362762265.88889802</c:v>
                </c:pt>
                <c:pt idx="7808">
                  <c:v>362736464.073627</c:v>
                </c:pt>
                <c:pt idx="7809">
                  <c:v>362710680.66343802</c:v>
                </c:pt>
                <c:pt idx="7810">
                  <c:v>362684915.61905497</c:v>
                </c:pt>
                <c:pt idx="7811">
                  <c:v>362659168.90124786</c:v>
                </c:pt>
                <c:pt idx="7812">
                  <c:v>362633440.47083592</c:v>
                </c:pt>
                <c:pt idx="7813">
                  <c:v>362607730.28868192</c:v>
                </c:pt>
                <c:pt idx="7814">
                  <c:v>362582038.31569695</c:v>
                </c:pt>
                <c:pt idx="7815">
                  <c:v>362556364.51283896</c:v>
                </c:pt>
                <c:pt idx="7816">
                  <c:v>362530708.84111106</c:v>
                </c:pt>
                <c:pt idx="7817">
                  <c:v>362505071.26156598</c:v>
                </c:pt>
                <c:pt idx="7818">
                  <c:v>362479451.73530096</c:v>
                </c:pt>
                <c:pt idx="7819">
                  <c:v>362453850.22346002</c:v>
                </c:pt>
                <c:pt idx="7820">
                  <c:v>362428266.68723392</c:v>
                </c:pt>
                <c:pt idx="7821">
                  <c:v>362402701.08786309</c:v>
                </c:pt>
                <c:pt idx="7822">
                  <c:v>362377153.38662994</c:v>
                </c:pt>
                <c:pt idx="7823">
                  <c:v>362351623.54486805</c:v>
                </c:pt>
                <c:pt idx="7824">
                  <c:v>362326111.52395391</c:v>
                </c:pt>
                <c:pt idx="7825">
                  <c:v>362300617.28531492</c:v>
                </c:pt>
                <c:pt idx="7826">
                  <c:v>362275140.79042298</c:v>
                </c:pt>
                <c:pt idx="7827">
                  <c:v>362249682.00079602</c:v>
                </c:pt>
                <c:pt idx="7828">
                  <c:v>362224240.87800097</c:v>
                </c:pt>
                <c:pt idx="7829">
                  <c:v>362198817.38365102</c:v>
                </c:pt>
                <c:pt idx="7830">
                  <c:v>362173411.47940391</c:v>
                </c:pt>
                <c:pt idx="7831">
                  <c:v>362148023.12696803</c:v>
                </c:pt>
                <c:pt idx="7832">
                  <c:v>362122652.28809601</c:v>
                </c:pt>
                <c:pt idx="7833">
                  <c:v>362097298.92458892</c:v>
                </c:pt>
                <c:pt idx="7834">
                  <c:v>362071962.99829203</c:v>
                </c:pt>
                <c:pt idx="7835">
                  <c:v>362046644.47110099</c:v>
                </c:pt>
                <c:pt idx="7836">
                  <c:v>362021343.30495602</c:v>
                </c:pt>
                <c:pt idx="7837">
                  <c:v>361996059.46184492</c:v>
                </c:pt>
                <c:pt idx="7838">
                  <c:v>361970792.90380305</c:v>
                </c:pt>
                <c:pt idx="7839">
                  <c:v>361945543.59291095</c:v>
                </c:pt>
                <c:pt idx="7840">
                  <c:v>361920311.49129689</c:v>
                </c:pt>
                <c:pt idx="7841">
                  <c:v>361895096.56113696</c:v>
                </c:pt>
                <c:pt idx="7842">
                  <c:v>361869898.76465303</c:v>
                </c:pt>
                <c:pt idx="7843">
                  <c:v>361844718.06411397</c:v>
                </c:pt>
                <c:pt idx="7844">
                  <c:v>361819554.42183495</c:v>
                </c:pt>
                <c:pt idx="7845">
                  <c:v>361794407.80018002</c:v>
                </c:pt>
                <c:pt idx="7846">
                  <c:v>361769278.16155797</c:v>
                </c:pt>
                <c:pt idx="7847">
                  <c:v>361744165.46842498</c:v>
                </c:pt>
                <c:pt idx="7848">
                  <c:v>361719069.68328393</c:v>
                </c:pt>
                <c:pt idx="7849">
                  <c:v>361693990.768686</c:v>
                </c:pt>
                <c:pt idx="7850">
                  <c:v>361668928.68722802</c:v>
                </c:pt>
                <c:pt idx="7851">
                  <c:v>361643883.40155202</c:v>
                </c:pt>
                <c:pt idx="7852">
                  <c:v>361618854.87435001</c:v>
                </c:pt>
                <c:pt idx="7853">
                  <c:v>361593843.06835902</c:v>
                </c:pt>
                <c:pt idx="7854">
                  <c:v>361568847.94636202</c:v>
                </c:pt>
                <c:pt idx="7855">
                  <c:v>361543869.47119099</c:v>
                </c:pt>
                <c:pt idx="7856">
                  <c:v>361518907.60572302</c:v>
                </c:pt>
                <c:pt idx="7857">
                  <c:v>361493962.31288296</c:v>
                </c:pt>
                <c:pt idx="7858">
                  <c:v>361469033.555641</c:v>
                </c:pt>
                <c:pt idx="7859">
                  <c:v>361444121.29701501</c:v>
                </c:pt>
                <c:pt idx="7860">
                  <c:v>361419225.50007099</c:v>
                </c:pt>
                <c:pt idx="7861">
                  <c:v>361394346.127918</c:v>
                </c:pt>
                <c:pt idx="7862">
                  <c:v>361369483.14371407</c:v>
                </c:pt>
                <c:pt idx="7863">
                  <c:v>361344636.510665</c:v>
                </c:pt>
                <c:pt idx="7864">
                  <c:v>361319806.19202101</c:v>
                </c:pt>
                <c:pt idx="7865">
                  <c:v>361294992.15108001</c:v>
                </c:pt>
                <c:pt idx="7866">
                  <c:v>361270194.35118705</c:v>
                </c:pt>
                <c:pt idx="7867">
                  <c:v>361245412.755732</c:v>
                </c:pt>
                <c:pt idx="7868">
                  <c:v>361220647.32815301</c:v>
                </c:pt>
                <c:pt idx="7869">
                  <c:v>361195898.0319339</c:v>
                </c:pt>
                <c:pt idx="7870">
                  <c:v>361171164.83060592</c:v>
                </c:pt>
                <c:pt idx="7871">
                  <c:v>361146447.68774605</c:v>
                </c:pt>
                <c:pt idx="7872">
                  <c:v>361121746.56697786</c:v>
                </c:pt>
                <c:pt idx="7873">
                  <c:v>361097061.43197089</c:v>
                </c:pt>
                <c:pt idx="7874">
                  <c:v>361072392.24644202</c:v>
                </c:pt>
                <c:pt idx="7875">
                  <c:v>361047738.97415501</c:v>
                </c:pt>
                <c:pt idx="7876">
                  <c:v>361023101.57891899</c:v>
                </c:pt>
                <c:pt idx="7877">
                  <c:v>360998480.024589</c:v>
                </c:pt>
                <c:pt idx="7878">
                  <c:v>360973874.275069</c:v>
                </c:pt>
                <c:pt idx="7879">
                  <c:v>360949284.29430592</c:v>
                </c:pt>
                <c:pt idx="7880">
                  <c:v>360924710.046296</c:v>
                </c:pt>
                <c:pt idx="7881">
                  <c:v>360900151.49507993</c:v>
                </c:pt>
                <c:pt idx="7882">
                  <c:v>360875608.60474402</c:v>
                </c:pt>
                <c:pt idx="7883">
                  <c:v>360851081.33942401</c:v>
                </c:pt>
                <c:pt idx="7884">
                  <c:v>360826569.66329998</c:v>
                </c:pt>
                <c:pt idx="7885">
                  <c:v>360802073.54059607</c:v>
                </c:pt>
                <c:pt idx="7886">
                  <c:v>360777592.93558592</c:v>
                </c:pt>
                <c:pt idx="7887">
                  <c:v>360753127.81258899</c:v>
                </c:pt>
                <c:pt idx="7888">
                  <c:v>360728678.13596892</c:v>
                </c:pt>
                <c:pt idx="7889">
                  <c:v>360704243.87013602</c:v>
                </c:pt>
                <c:pt idx="7890">
                  <c:v>360679824.97954792</c:v>
                </c:pt>
                <c:pt idx="7891">
                  <c:v>360655421.42870796</c:v>
                </c:pt>
                <c:pt idx="7892">
                  <c:v>360631033.18216509</c:v>
                </c:pt>
                <c:pt idx="7893">
                  <c:v>360606660.20451206</c:v>
                </c:pt>
                <c:pt idx="7894">
                  <c:v>360582302.46039295</c:v>
                </c:pt>
                <c:pt idx="7895">
                  <c:v>360557959.91449201</c:v>
                </c:pt>
                <c:pt idx="7896">
                  <c:v>360533632.53154403</c:v>
                </c:pt>
                <c:pt idx="7897">
                  <c:v>360509320.27632695</c:v>
                </c:pt>
                <c:pt idx="7898">
                  <c:v>360485023.11366397</c:v>
                </c:pt>
                <c:pt idx="7899">
                  <c:v>360460741.00842702</c:v>
                </c:pt>
                <c:pt idx="7900">
                  <c:v>360436473.92553192</c:v>
                </c:pt>
                <c:pt idx="7901">
                  <c:v>360412221.82993996</c:v>
                </c:pt>
                <c:pt idx="7902">
                  <c:v>360387984.68665892</c:v>
                </c:pt>
                <c:pt idx="7903">
                  <c:v>360363762.460742</c:v>
                </c:pt>
                <c:pt idx="7904">
                  <c:v>360339555.11728799</c:v>
                </c:pt>
                <c:pt idx="7905">
                  <c:v>360315362.62144202</c:v>
                </c:pt>
                <c:pt idx="7906">
                  <c:v>360291184.93839395</c:v>
                </c:pt>
                <c:pt idx="7907">
                  <c:v>360267022.03337991</c:v>
                </c:pt>
                <c:pt idx="7908">
                  <c:v>360242873.87167996</c:v>
                </c:pt>
                <c:pt idx="7909">
                  <c:v>360218740.41862297</c:v>
                </c:pt>
                <c:pt idx="7910">
                  <c:v>360194621.639579</c:v>
                </c:pt>
                <c:pt idx="7911">
                  <c:v>360170517.49996603</c:v>
                </c:pt>
                <c:pt idx="7912">
                  <c:v>360146427.96524793</c:v>
                </c:pt>
                <c:pt idx="7913">
                  <c:v>360122353.00093299</c:v>
                </c:pt>
                <c:pt idx="7914">
                  <c:v>360098292.57257491</c:v>
                </c:pt>
                <c:pt idx="7915">
                  <c:v>360074246.64577305</c:v>
                </c:pt>
                <c:pt idx="7916">
                  <c:v>360050215.186171</c:v>
                </c:pt>
                <c:pt idx="7917">
                  <c:v>360026198.15945798</c:v>
                </c:pt>
                <c:pt idx="7918">
                  <c:v>360002195.53136992</c:v>
                </c:pt>
                <c:pt idx="7919">
                  <c:v>359978207.26768601</c:v>
                </c:pt>
                <c:pt idx="7920">
                  <c:v>359954233.33423096</c:v>
                </c:pt>
                <c:pt idx="7921">
                  <c:v>359930273.69687492</c:v>
                </c:pt>
                <c:pt idx="7922">
                  <c:v>359906328.32153296</c:v>
                </c:pt>
                <c:pt idx="7923">
                  <c:v>359882397.17416608</c:v>
                </c:pt>
                <c:pt idx="7924">
                  <c:v>359858480.22077793</c:v>
                </c:pt>
                <c:pt idx="7925">
                  <c:v>359834577.42742002</c:v>
                </c:pt>
                <c:pt idx="7926">
                  <c:v>359810688.76018602</c:v>
                </c:pt>
                <c:pt idx="7927">
                  <c:v>359786814.18521601</c:v>
                </c:pt>
                <c:pt idx="7928">
                  <c:v>359762953.66869497</c:v>
                </c:pt>
                <c:pt idx="7929">
                  <c:v>359739107.17685097</c:v>
                </c:pt>
                <c:pt idx="7930">
                  <c:v>359715274.67596</c:v>
                </c:pt>
                <c:pt idx="7931">
                  <c:v>359691456.13233894</c:v>
                </c:pt>
                <c:pt idx="7932">
                  <c:v>359667651.51235199</c:v>
                </c:pt>
                <c:pt idx="7933">
                  <c:v>359643860.78240794</c:v>
                </c:pt>
                <c:pt idx="7934">
                  <c:v>359620083.90895891</c:v>
                </c:pt>
                <c:pt idx="7935">
                  <c:v>359596320.85850108</c:v>
                </c:pt>
                <c:pt idx="7936">
                  <c:v>359572571.59757698</c:v>
                </c:pt>
                <c:pt idx="7937">
                  <c:v>359548836.0927729</c:v>
                </c:pt>
                <c:pt idx="7938">
                  <c:v>359525114.31072009</c:v>
                </c:pt>
                <c:pt idx="7939">
                  <c:v>359501406.21809101</c:v>
                </c:pt>
                <c:pt idx="7940">
                  <c:v>359477711.78160691</c:v>
                </c:pt>
                <c:pt idx="7941">
                  <c:v>359454030.96803099</c:v>
                </c:pt>
                <c:pt idx="7942">
                  <c:v>359430363.74417102</c:v>
                </c:pt>
                <c:pt idx="7943">
                  <c:v>359406710.07687896</c:v>
                </c:pt>
                <c:pt idx="7944">
                  <c:v>359383069.93305099</c:v>
                </c:pt>
                <c:pt idx="7945">
                  <c:v>359359443.27962703</c:v>
                </c:pt>
                <c:pt idx="7946">
                  <c:v>359335830.08359206</c:v>
                </c:pt>
                <c:pt idx="7947">
                  <c:v>359312230.31197393</c:v>
                </c:pt>
                <c:pt idx="7948">
                  <c:v>359288643.93184692</c:v>
                </c:pt>
                <c:pt idx="7949">
                  <c:v>359265070.91032499</c:v>
                </c:pt>
                <c:pt idx="7950">
                  <c:v>359241511.21457005</c:v>
                </c:pt>
                <c:pt idx="7951">
                  <c:v>359217964.81178492</c:v>
                </c:pt>
                <c:pt idx="7952">
                  <c:v>359194431.66921902</c:v>
                </c:pt>
                <c:pt idx="7953">
                  <c:v>359170911.75416398</c:v>
                </c:pt>
                <c:pt idx="7954">
                  <c:v>359147405.03395492</c:v>
                </c:pt>
                <c:pt idx="7955">
                  <c:v>359123911.47597194</c:v>
                </c:pt>
                <c:pt idx="7956">
                  <c:v>359100431.04763597</c:v>
                </c:pt>
                <c:pt idx="7957">
                  <c:v>359076963.716416</c:v>
                </c:pt>
                <c:pt idx="7958">
                  <c:v>359053509.44982105</c:v>
                </c:pt>
                <c:pt idx="7959">
                  <c:v>359030068.21540499</c:v>
                </c:pt>
                <c:pt idx="7960">
                  <c:v>359006639.98076499</c:v>
                </c:pt>
                <c:pt idx="7961">
                  <c:v>358983224.71354097</c:v>
                </c:pt>
                <c:pt idx="7962">
                  <c:v>358959822.38141698</c:v>
                </c:pt>
                <c:pt idx="7963">
                  <c:v>358936432.95212102</c:v>
                </c:pt>
                <c:pt idx="7964">
                  <c:v>358913056.39342397</c:v>
                </c:pt>
                <c:pt idx="7965">
                  <c:v>358889692.67313898</c:v>
                </c:pt>
                <c:pt idx="7966">
                  <c:v>358866341.75912309</c:v>
                </c:pt>
                <c:pt idx="7967">
                  <c:v>358843003.61927599</c:v>
                </c:pt>
                <c:pt idx="7968">
                  <c:v>358819678.22154295</c:v>
                </c:pt>
                <c:pt idx="7969">
                  <c:v>358796365.53390896</c:v>
                </c:pt>
                <c:pt idx="7970">
                  <c:v>358773065.52440298</c:v>
                </c:pt>
                <c:pt idx="7971">
                  <c:v>358749778.16109902</c:v>
                </c:pt>
                <c:pt idx="7972">
                  <c:v>358726503.412112</c:v>
                </c:pt>
                <c:pt idx="7973">
                  <c:v>358703241.24560004</c:v>
                </c:pt>
                <c:pt idx="7974">
                  <c:v>358679991.62976301</c:v>
                </c:pt>
                <c:pt idx="7975">
                  <c:v>358656754.53284699</c:v>
                </c:pt>
                <c:pt idx="7976">
                  <c:v>358633529.92313695</c:v>
                </c:pt>
                <c:pt idx="7977">
                  <c:v>358610317.76896399</c:v>
                </c:pt>
                <c:pt idx="7978">
                  <c:v>358587118.03869891</c:v>
                </c:pt>
                <c:pt idx="7979">
                  <c:v>358563930.70075601</c:v>
                </c:pt>
                <c:pt idx="7980">
                  <c:v>358540755.72359401</c:v>
                </c:pt>
                <c:pt idx="7981">
                  <c:v>358517593.07571101</c:v>
                </c:pt>
                <c:pt idx="7982">
                  <c:v>358494442.72564995</c:v>
                </c:pt>
                <c:pt idx="7983">
                  <c:v>358471304.64199609</c:v>
                </c:pt>
                <c:pt idx="7984">
                  <c:v>358448178.79337496</c:v>
                </c:pt>
                <c:pt idx="7985">
                  <c:v>358425065.14845711</c:v>
                </c:pt>
                <c:pt idx="7986">
                  <c:v>358401963.67595392</c:v>
                </c:pt>
                <c:pt idx="7987">
                  <c:v>358378874.34462005</c:v>
                </c:pt>
                <c:pt idx="7988">
                  <c:v>358355797.12324899</c:v>
                </c:pt>
                <c:pt idx="7989">
                  <c:v>358332731.98068196</c:v>
                </c:pt>
                <c:pt idx="7990">
                  <c:v>358309678.88579696</c:v>
                </c:pt>
                <c:pt idx="7991">
                  <c:v>358286637.80751711</c:v>
                </c:pt>
                <c:pt idx="7992">
                  <c:v>358263608.71480697</c:v>
                </c:pt>
                <c:pt idx="7993">
                  <c:v>358240591.57667291</c:v>
                </c:pt>
                <c:pt idx="7994">
                  <c:v>358217586.36216205</c:v>
                </c:pt>
                <c:pt idx="7995">
                  <c:v>358194593.04036498</c:v>
                </c:pt>
                <c:pt idx="7996">
                  <c:v>358171611.580414</c:v>
                </c:pt>
                <c:pt idx="7997">
                  <c:v>358148641.951482</c:v>
                </c:pt>
                <c:pt idx="7998">
                  <c:v>358125684.12278396</c:v>
                </c:pt>
                <c:pt idx="7999">
                  <c:v>358102738.06357801</c:v>
                </c:pt>
                <c:pt idx="8000">
                  <c:v>358079803.74316108</c:v>
                </c:pt>
                <c:pt idx="8001">
                  <c:v>358056881.13087392</c:v>
                </c:pt>
                <c:pt idx="8002">
                  <c:v>358033970.19609803</c:v>
                </c:pt>
                <c:pt idx="8003">
                  <c:v>358011070.90825695</c:v>
                </c:pt>
                <c:pt idx="8004">
                  <c:v>357988183.23681492</c:v>
                </c:pt>
                <c:pt idx="8005">
                  <c:v>357965307.15127599</c:v>
                </c:pt>
                <c:pt idx="8006">
                  <c:v>357942442.62119001</c:v>
                </c:pt>
                <c:pt idx="8007">
                  <c:v>357919589.61614305</c:v>
                </c:pt>
                <c:pt idx="8008">
                  <c:v>357896748.10576606</c:v>
                </c:pt>
                <c:pt idx="8009">
                  <c:v>357873918.05973005</c:v>
                </c:pt>
                <c:pt idx="8010">
                  <c:v>357851099.44774508</c:v>
                </c:pt>
                <c:pt idx="8011">
                  <c:v>357828292.23956501</c:v>
                </c:pt>
                <c:pt idx="8012">
                  <c:v>357805496.40498394</c:v>
                </c:pt>
                <c:pt idx="8013">
                  <c:v>357782711.913836</c:v>
                </c:pt>
                <c:pt idx="8014">
                  <c:v>357759938.73599786</c:v>
                </c:pt>
                <c:pt idx="8015">
                  <c:v>357737176.84138602</c:v>
                </c:pt>
                <c:pt idx="8016">
                  <c:v>357714426.19995803</c:v>
                </c:pt>
                <c:pt idx="8017">
                  <c:v>357691686.78171092</c:v>
                </c:pt>
                <c:pt idx="8018">
                  <c:v>357668958.55668491</c:v>
                </c:pt>
                <c:pt idx="8019">
                  <c:v>357646241.49495894</c:v>
                </c:pt>
                <c:pt idx="8020">
                  <c:v>357623535.56665295</c:v>
                </c:pt>
                <c:pt idx="8021">
                  <c:v>357600840.74192899</c:v>
                </c:pt>
                <c:pt idx="8022">
                  <c:v>357578156.99098688</c:v>
                </c:pt>
                <c:pt idx="8023">
                  <c:v>357555484.284069</c:v>
                </c:pt>
                <c:pt idx="8024">
                  <c:v>357532822.59145695</c:v>
                </c:pt>
                <c:pt idx="8025">
                  <c:v>357510171.88347501</c:v>
                </c:pt>
                <c:pt idx="8026">
                  <c:v>357487532.13048297</c:v>
                </c:pt>
                <c:pt idx="8027">
                  <c:v>357464903.30288696</c:v>
                </c:pt>
                <c:pt idx="8028">
                  <c:v>357442285.37112802</c:v>
                </c:pt>
                <c:pt idx="8029">
                  <c:v>357419678.305691</c:v>
                </c:pt>
                <c:pt idx="8030">
                  <c:v>357397082.07709908</c:v>
                </c:pt>
                <c:pt idx="8031">
                  <c:v>357374496.65591502</c:v>
                </c:pt>
                <c:pt idx="8032">
                  <c:v>357351922.01274294</c:v>
                </c:pt>
                <c:pt idx="8033">
                  <c:v>357329358.11822701</c:v>
                </c:pt>
                <c:pt idx="8034">
                  <c:v>357306804.94305009</c:v>
                </c:pt>
                <c:pt idx="8035">
                  <c:v>357284262.45793599</c:v>
                </c:pt>
                <c:pt idx="8036">
                  <c:v>357261730.63364697</c:v>
                </c:pt>
                <c:pt idx="8037">
                  <c:v>357239209.44098699</c:v>
                </c:pt>
                <c:pt idx="8038">
                  <c:v>357216698.85079801</c:v>
                </c:pt>
                <c:pt idx="8039">
                  <c:v>357194198.83396202</c:v>
                </c:pt>
                <c:pt idx="8040">
                  <c:v>357171709.36140102</c:v>
                </c:pt>
                <c:pt idx="8041">
                  <c:v>357149230.40407592</c:v>
                </c:pt>
                <c:pt idx="8042">
                  <c:v>357126761.93298888</c:v>
                </c:pt>
                <c:pt idx="8043">
                  <c:v>357104303.91917992</c:v>
                </c:pt>
                <c:pt idx="8044">
                  <c:v>357081856.33372802</c:v>
                </c:pt>
                <c:pt idx="8045">
                  <c:v>357059419.14775306</c:v>
                </c:pt>
                <c:pt idx="8046">
                  <c:v>357036992.332412</c:v>
                </c:pt>
                <c:pt idx="8047">
                  <c:v>357014575.858904</c:v>
                </c:pt>
                <c:pt idx="8048">
                  <c:v>356992169.69846505</c:v>
                </c:pt>
                <c:pt idx="8049">
                  <c:v>356969773.82237095</c:v>
                </c:pt>
                <c:pt idx="8050">
                  <c:v>356947388.20193785</c:v>
                </c:pt>
                <c:pt idx="8051">
                  <c:v>356925012.80851805</c:v>
                </c:pt>
                <c:pt idx="8052">
                  <c:v>356902647.61350608</c:v>
                </c:pt>
                <c:pt idx="8053">
                  <c:v>356880292.58833396</c:v>
                </c:pt>
                <c:pt idx="8054">
                  <c:v>356857947.70447099</c:v>
                </c:pt>
                <c:pt idx="8055">
                  <c:v>356835612.93342799</c:v>
                </c:pt>
                <c:pt idx="8056">
                  <c:v>356813288.24675399</c:v>
                </c:pt>
                <c:pt idx="8057">
                  <c:v>356790973.61603492</c:v>
                </c:pt>
                <c:pt idx="8058">
                  <c:v>356768669.01289696</c:v>
                </c:pt>
                <c:pt idx="8059">
                  <c:v>356746374.409006</c:v>
                </c:pt>
                <c:pt idx="8060">
                  <c:v>356724089.77606297</c:v>
                </c:pt>
                <c:pt idx="8061">
                  <c:v>356701815.08581102</c:v>
                </c:pt>
                <c:pt idx="8062">
                  <c:v>356679550.31002998</c:v>
                </c:pt>
                <c:pt idx="8063">
                  <c:v>356657295.42053795</c:v>
                </c:pt>
                <c:pt idx="8064">
                  <c:v>356635050.38919204</c:v>
                </c:pt>
                <c:pt idx="8065">
                  <c:v>356612815.18788701</c:v>
                </c:pt>
                <c:pt idx="8066">
                  <c:v>356590589.78855801</c:v>
                </c:pt>
                <c:pt idx="8067">
                  <c:v>356568374.16317505</c:v>
                </c:pt>
                <c:pt idx="8068">
                  <c:v>356546168.28374791</c:v>
                </c:pt>
                <c:pt idx="8069">
                  <c:v>356523972.122325</c:v>
                </c:pt>
                <c:pt idx="8070">
                  <c:v>356501785.65099305</c:v>
                </c:pt>
                <c:pt idx="8071">
                  <c:v>356479608.84187502</c:v>
                </c:pt>
                <c:pt idx="8072">
                  <c:v>356457441.66713405</c:v>
                </c:pt>
                <c:pt idx="8073">
                  <c:v>356435284.09896892</c:v>
                </c:pt>
                <c:pt idx="8074">
                  <c:v>356413136.10961801</c:v>
                </c:pt>
                <c:pt idx="8075">
                  <c:v>356390997.67135602</c:v>
                </c:pt>
                <c:pt idx="8076">
                  <c:v>356368868.75649792</c:v>
                </c:pt>
                <c:pt idx="8077">
                  <c:v>356346749.337394</c:v>
                </c:pt>
                <c:pt idx="8078">
                  <c:v>356324639.38643199</c:v>
                </c:pt>
                <c:pt idx="8079">
                  <c:v>356302538.87603992</c:v>
                </c:pt>
                <c:pt idx="8080">
                  <c:v>356280447.77868003</c:v>
                </c:pt>
                <c:pt idx="8081">
                  <c:v>356258366.066854</c:v>
                </c:pt>
                <c:pt idx="8082">
                  <c:v>356236293.71310109</c:v>
                </c:pt>
                <c:pt idx="8083">
                  <c:v>356214230.68999791</c:v>
                </c:pt>
                <c:pt idx="8084">
                  <c:v>356192176.97015703</c:v>
                </c:pt>
                <c:pt idx="8085">
                  <c:v>356170132.52622896</c:v>
                </c:pt>
                <c:pt idx="8086">
                  <c:v>356148097.33090299</c:v>
                </c:pt>
                <c:pt idx="8087">
                  <c:v>356126071.35690391</c:v>
                </c:pt>
                <c:pt idx="8088">
                  <c:v>356104054.57699299</c:v>
                </c:pt>
                <c:pt idx="8089">
                  <c:v>356082046.96397096</c:v>
                </c:pt>
                <c:pt idx="8090">
                  <c:v>356060048.49067485</c:v>
                </c:pt>
                <c:pt idx="8091">
                  <c:v>356038059.12997591</c:v>
                </c:pt>
                <c:pt idx="8092">
                  <c:v>356016078.85478705</c:v>
                </c:pt>
                <c:pt idx="8093">
                  <c:v>355994107.63805401</c:v>
                </c:pt>
                <c:pt idx="8094">
                  <c:v>355972145.45276099</c:v>
                </c:pt>
                <c:pt idx="8095">
                  <c:v>355950192.27192992</c:v>
                </c:pt>
                <c:pt idx="8096">
                  <c:v>355928248.06861705</c:v>
                </c:pt>
                <c:pt idx="8097">
                  <c:v>355906312.81591803</c:v>
                </c:pt>
                <c:pt idx="8098">
                  <c:v>355884386.48696291</c:v>
                </c:pt>
                <c:pt idx="8099">
                  <c:v>355862469.054919</c:v>
                </c:pt>
                <c:pt idx="8100">
                  <c:v>355840560.49299085</c:v>
                </c:pt>
                <c:pt idx="8101">
                  <c:v>355818660.77441901</c:v>
                </c:pt>
                <c:pt idx="8102">
                  <c:v>355796769.87248099</c:v>
                </c:pt>
                <c:pt idx="8103">
                  <c:v>355774887.76048791</c:v>
                </c:pt>
                <c:pt idx="8104">
                  <c:v>355753014.41179192</c:v>
                </c:pt>
                <c:pt idx="8105">
                  <c:v>355731149.79977787</c:v>
                </c:pt>
                <c:pt idx="8106">
                  <c:v>355709293.89786798</c:v>
                </c:pt>
                <c:pt idx="8107">
                  <c:v>355687446.67951906</c:v>
                </c:pt>
                <c:pt idx="8108">
                  <c:v>355665608.11822802</c:v>
                </c:pt>
                <c:pt idx="8109">
                  <c:v>355643778.18752307</c:v>
                </c:pt>
                <c:pt idx="8110">
                  <c:v>355621956.86097294</c:v>
                </c:pt>
                <c:pt idx="8111">
                  <c:v>355600144.11217803</c:v>
                </c:pt>
                <c:pt idx="8112">
                  <c:v>355578339.91477692</c:v>
                </c:pt>
                <c:pt idx="8113">
                  <c:v>355556544.24244499</c:v>
                </c:pt>
                <c:pt idx="8114">
                  <c:v>355534757.06889105</c:v>
                </c:pt>
                <c:pt idx="8115">
                  <c:v>355512978.36786103</c:v>
                </c:pt>
                <c:pt idx="8116">
                  <c:v>355491208.11313701</c:v>
                </c:pt>
                <c:pt idx="8117">
                  <c:v>355469446.27853602</c:v>
                </c:pt>
                <c:pt idx="8118">
                  <c:v>355447692.83791</c:v>
                </c:pt>
                <c:pt idx="8119">
                  <c:v>355425947.76514792</c:v>
                </c:pt>
                <c:pt idx="8120">
                  <c:v>355404211.03417295</c:v>
                </c:pt>
                <c:pt idx="8121">
                  <c:v>355382482.61894602</c:v>
                </c:pt>
                <c:pt idx="8122">
                  <c:v>355360762.49345899</c:v>
                </c:pt>
                <c:pt idx="8123">
                  <c:v>355339050.63174492</c:v>
                </c:pt>
                <c:pt idx="8124">
                  <c:v>355317347.00786608</c:v>
                </c:pt>
                <c:pt idx="8125">
                  <c:v>355295651.59592491</c:v>
                </c:pt>
                <c:pt idx="8126">
                  <c:v>355273964.37005705</c:v>
                </c:pt>
                <c:pt idx="8127">
                  <c:v>355252285.30443305</c:v>
                </c:pt>
                <c:pt idx="8128">
                  <c:v>355230614.37325901</c:v>
                </c:pt>
                <c:pt idx="8129">
                  <c:v>355208951.55077499</c:v>
                </c:pt>
                <c:pt idx="8130">
                  <c:v>355187296.81125796</c:v>
                </c:pt>
                <c:pt idx="8131">
                  <c:v>355165650.12901998</c:v>
                </c:pt>
                <c:pt idx="8132">
                  <c:v>355144011.478405</c:v>
                </c:pt>
                <c:pt idx="8133">
                  <c:v>355122380.833794</c:v>
                </c:pt>
                <c:pt idx="8134">
                  <c:v>355100758.16960305</c:v>
                </c:pt>
                <c:pt idx="8135">
                  <c:v>355079143.46028292</c:v>
                </c:pt>
                <c:pt idx="8136">
                  <c:v>355057536.680318</c:v>
                </c:pt>
                <c:pt idx="8137">
                  <c:v>355035937.80422801</c:v>
                </c:pt>
                <c:pt idx="8138">
                  <c:v>355014346.80656701</c:v>
                </c:pt>
                <c:pt idx="8139">
                  <c:v>354992763.661924</c:v>
                </c:pt>
                <c:pt idx="8140">
                  <c:v>354971188.34492207</c:v>
                </c:pt>
                <c:pt idx="8141">
                  <c:v>354949620.83021796</c:v>
                </c:pt>
                <c:pt idx="8142">
                  <c:v>354928061.09250599</c:v>
                </c:pt>
                <c:pt idx="8143">
                  <c:v>354906509.10650998</c:v>
                </c:pt>
                <c:pt idx="8144">
                  <c:v>354884964.84699303</c:v>
                </c:pt>
                <c:pt idx="8145">
                  <c:v>354863428.28874892</c:v>
                </c:pt>
                <c:pt idx="8146">
                  <c:v>354841899.40660691</c:v>
                </c:pt>
                <c:pt idx="8147">
                  <c:v>354820378.17543</c:v>
                </c:pt>
                <c:pt idx="8148">
                  <c:v>354798864.57011598</c:v>
                </c:pt>
                <c:pt idx="8149">
                  <c:v>354777358.565597</c:v>
                </c:pt>
                <c:pt idx="8150">
                  <c:v>354755860.13683695</c:v>
                </c:pt>
                <c:pt idx="8151">
                  <c:v>354734369.25883698</c:v>
                </c:pt>
                <c:pt idx="8152">
                  <c:v>354712885.90662903</c:v>
                </c:pt>
                <c:pt idx="8153">
                  <c:v>354691410.05528092</c:v>
                </c:pt>
                <c:pt idx="8154">
                  <c:v>354669941.67989302</c:v>
                </c:pt>
                <c:pt idx="8155">
                  <c:v>354648480.75559998</c:v>
                </c:pt>
                <c:pt idx="8156">
                  <c:v>354627027.25757098</c:v>
                </c:pt>
                <c:pt idx="8157">
                  <c:v>354605581.161008</c:v>
                </c:pt>
                <c:pt idx="8158">
                  <c:v>354584142.44114602</c:v>
                </c:pt>
                <c:pt idx="8159">
                  <c:v>354562711.073255</c:v>
                </c:pt>
                <c:pt idx="8160">
                  <c:v>354541287.03263688</c:v>
                </c:pt>
                <c:pt idx="8161">
                  <c:v>354519870.29462796</c:v>
                </c:pt>
                <c:pt idx="8162">
                  <c:v>354498460.834598</c:v>
                </c:pt>
                <c:pt idx="8163">
                  <c:v>354477058.62795001</c:v>
                </c:pt>
                <c:pt idx="8164">
                  <c:v>354455663.65012008</c:v>
                </c:pt>
                <c:pt idx="8165">
                  <c:v>354434275.87657696</c:v>
                </c:pt>
                <c:pt idx="8166">
                  <c:v>354412895.28282392</c:v>
                </c:pt>
                <c:pt idx="8167">
                  <c:v>354391521.84439701</c:v>
                </c:pt>
                <c:pt idx="8168">
                  <c:v>354370155.536865</c:v>
                </c:pt>
                <c:pt idx="8169">
                  <c:v>354348796.33582902</c:v>
                </c:pt>
                <c:pt idx="8170">
                  <c:v>354327444.21692497</c:v>
                </c:pt>
                <c:pt idx="8171">
                  <c:v>354306099.15582114</c:v>
                </c:pt>
                <c:pt idx="8172">
                  <c:v>354284761.128218</c:v>
                </c:pt>
                <c:pt idx="8173">
                  <c:v>354263430.10984802</c:v>
                </c:pt>
                <c:pt idx="8174">
                  <c:v>354242106.07647991</c:v>
                </c:pt>
                <c:pt idx="8175">
                  <c:v>354220789.00391102</c:v>
                </c:pt>
                <c:pt idx="8176">
                  <c:v>354199478.86797392</c:v>
                </c:pt>
                <c:pt idx="8177">
                  <c:v>354178175.64453506</c:v>
                </c:pt>
                <c:pt idx="8178">
                  <c:v>354156879.30948901</c:v>
                </c:pt>
                <c:pt idx="8179">
                  <c:v>354135589.83876705</c:v>
                </c:pt>
                <c:pt idx="8180">
                  <c:v>354114307.20833099</c:v>
                </c:pt>
                <c:pt idx="8181">
                  <c:v>354093031.39417696</c:v>
                </c:pt>
                <c:pt idx="8182">
                  <c:v>354071762.37233096</c:v>
                </c:pt>
                <c:pt idx="8183">
                  <c:v>354050500.11885303</c:v>
                </c:pt>
                <c:pt idx="8184">
                  <c:v>354029244.60983509</c:v>
                </c:pt>
                <c:pt idx="8185">
                  <c:v>354007995.821401</c:v>
                </c:pt>
                <c:pt idx="8186">
                  <c:v>353986753.72970796</c:v>
                </c:pt>
                <c:pt idx="8187">
                  <c:v>353965518.31094491</c:v>
                </c:pt>
                <c:pt idx="8188">
                  <c:v>353944289.54133201</c:v>
                </c:pt>
                <c:pt idx="8189">
                  <c:v>353923067.39712304</c:v>
                </c:pt>
                <c:pt idx="8190">
                  <c:v>353901851.85460109</c:v>
                </c:pt>
                <c:pt idx="8191">
                  <c:v>353880642.89008492</c:v>
                </c:pt>
                <c:pt idx="8192">
                  <c:v>353859440.479922</c:v>
                </c:pt>
                <c:pt idx="8193">
                  <c:v>353838244.60049498</c:v>
                </c:pt>
                <c:pt idx="8194">
                  <c:v>353817055.22821403</c:v>
                </c:pt>
                <c:pt idx="8195">
                  <c:v>353795872.33952606</c:v>
                </c:pt>
                <c:pt idx="8196">
                  <c:v>353774695.91090494</c:v>
                </c:pt>
                <c:pt idx="8197">
                  <c:v>353753525.91886097</c:v>
                </c:pt>
                <c:pt idx="8198">
                  <c:v>353732362.33993095</c:v>
                </c:pt>
                <c:pt idx="8199">
                  <c:v>353711205.15068799</c:v>
                </c:pt>
                <c:pt idx="8200">
                  <c:v>353690054.32773501</c:v>
                </c:pt>
                <c:pt idx="8201">
                  <c:v>353668909.84770405</c:v>
                </c:pt>
                <c:pt idx="8202">
                  <c:v>353647771.68726301</c:v>
                </c:pt>
                <c:pt idx="8203">
                  <c:v>353626639.82310802</c:v>
                </c:pt>
                <c:pt idx="8204">
                  <c:v>353605514.23196793</c:v>
                </c:pt>
                <c:pt idx="8205">
                  <c:v>353584394.89060092</c:v>
                </c:pt>
                <c:pt idx="8206">
                  <c:v>353563281.775801</c:v>
                </c:pt>
                <c:pt idx="8207">
                  <c:v>353542174.86438799</c:v>
                </c:pt>
                <c:pt idx="8208">
                  <c:v>353521074.13321602</c:v>
                </c:pt>
                <c:pt idx="8209">
                  <c:v>353499979.55917102</c:v>
                </c:pt>
                <c:pt idx="8210">
                  <c:v>353478891.11916608</c:v>
                </c:pt>
                <c:pt idx="8211">
                  <c:v>353457808.79014999</c:v>
                </c:pt>
                <c:pt idx="8212">
                  <c:v>353436732.54910105</c:v>
                </c:pt>
                <c:pt idx="8213">
                  <c:v>353415662.37302506</c:v>
                </c:pt>
                <c:pt idx="8214">
                  <c:v>353394598.23896396</c:v>
                </c:pt>
                <c:pt idx="8215">
                  <c:v>353373540.12398791</c:v>
                </c:pt>
                <c:pt idx="8216">
                  <c:v>353352488.00519705</c:v>
                </c:pt>
                <c:pt idx="8217">
                  <c:v>353331441.85972506</c:v>
                </c:pt>
                <c:pt idx="8218">
                  <c:v>353310401.66473305</c:v>
                </c:pt>
                <c:pt idx="8219">
                  <c:v>353289367.39741498</c:v>
                </c:pt>
                <c:pt idx="8220">
                  <c:v>353268339.03499496</c:v>
                </c:pt>
                <c:pt idx="8221">
                  <c:v>353247316.55472702</c:v>
                </c:pt>
                <c:pt idx="8222">
                  <c:v>353226299.93389696</c:v>
                </c:pt>
                <c:pt idx="8223">
                  <c:v>353205289.14982104</c:v>
                </c:pt>
                <c:pt idx="8224">
                  <c:v>353184284.17984301</c:v>
                </c:pt>
                <c:pt idx="8225">
                  <c:v>353163285.00134099</c:v>
                </c:pt>
                <c:pt idx="8226">
                  <c:v>353142291.591721</c:v>
                </c:pt>
                <c:pt idx="8227">
                  <c:v>353121303.92842102</c:v>
                </c:pt>
                <c:pt idx="8228">
                  <c:v>353100321.98890692</c:v>
                </c:pt>
                <c:pt idx="8229">
                  <c:v>353079345.75067699</c:v>
                </c:pt>
                <c:pt idx="8230">
                  <c:v>353058375.19125903</c:v>
                </c:pt>
                <c:pt idx="8231">
                  <c:v>353037410.28820992</c:v>
                </c:pt>
                <c:pt idx="8232">
                  <c:v>353016451.01911902</c:v>
                </c:pt>
                <c:pt idx="8233">
                  <c:v>352995497.36160296</c:v>
                </c:pt>
                <c:pt idx="8234">
                  <c:v>352974549.29330891</c:v>
                </c:pt>
                <c:pt idx="8235">
                  <c:v>352953606.79191595</c:v>
                </c:pt>
                <c:pt idx="8236">
                  <c:v>352932669.83513099</c:v>
                </c:pt>
                <c:pt idx="8237">
                  <c:v>352911738.40069199</c:v>
                </c:pt>
                <c:pt idx="8238">
                  <c:v>352890812.46636492</c:v>
                </c:pt>
                <c:pt idx="8239">
                  <c:v>352869892.00994903</c:v>
                </c:pt>
                <c:pt idx="8240">
                  <c:v>352848977.009269</c:v>
                </c:pt>
                <c:pt idx="8241">
                  <c:v>352828067.44218099</c:v>
                </c:pt>
                <c:pt idx="8242">
                  <c:v>352807163.28657299</c:v>
                </c:pt>
                <c:pt idx="8243">
                  <c:v>352786264.52035803</c:v>
                </c:pt>
                <c:pt idx="8244">
                  <c:v>352765371.12148303</c:v>
                </c:pt>
                <c:pt idx="8245">
                  <c:v>352744483.06792098</c:v>
                </c:pt>
                <c:pt idx="8246">
                  <c:v>352723600.33767694</c:v>
                </c:pt>
                <c:pt idx="8247">
                  <c:v>352702722.90878391</c:v>
                </c:pt>
                <c:pt idx="8248">
                  <c:v>352681850.75930399</c:v>
                </c:pt>
                <c:pt idx="8249">
                  <c:v>352660983.86733001</c:v>
                </c:pt>
                <c:pt idx="8250">
                  <c:v>352640122.21098197</c:v>
                </c:pt>
                <c:pt idx="8251">
                  <c:v>352619265.76841205</c:v>
                </c:pt>
                <c:pt idx="8252">
                  <c:v>352598414.51779705</c:v>
                </c:pt>
                <c:pt idx="8253">
                  <c:v>352577568.43734795</c:v>
                </c:pt>
                <c:pt idx="8254">
                  <c:v>352556727.505301</c:v>
                </c:pt>
                <c:pt idx="8255">
                  <c:v>352535891.69992399</c:v>
                </c:pt>
                <c:pt idx="8256">
                  <c:v>352515060.99951202</c:v>
                </c:pt>
                <c:pt idx="8257">
                  <c:v>352494235.38238996</c:v>
                </c:pt>
                <c:pt idx="8258">
                  <c:v>352473414.82691091</c:v>
                </c:pt>
                <c:pt idx="8259">
                  <c:v>352452599.31145799</c:v>
                </c:pt>
                <c:pt idx="8260">
                  <c:v>352431788.81444108</c:v>
                </c:pt>
                <c:pt idx="8261">
                  <c:v>352410983.31430101</c:v>
                </c:pt>
                <c:pt idx="8262">
                  <c:v>352390182.78950697</c:v>
                </c:pt>
                <c:pt idx="8263">
                  <c:v>352369387.21855497</c:v>
                </c:pt>
                <c:pt idx="8264">
                  <c:v>352348596.57997096</c:v>
                </c:pt>
                <c:pt idx="8265">
                  <c:v>352327810.85231102</c:v>
                </c:pt>
                <c:pt idx="8266">
                  <c:v>352307030.01415598</c:v>
                </c:pt>
                <c:pt idx="8267">
                  <c:v>352286254.04411906</c:v>
                </c:pt>
                <c:pt idx="8268">
                  <c:v>352265482.92083997</c:v>
                </c:pt>
                <c:pt idx="8269">
                  <c:v>352244716.62298596</c:v>
                </c:pt>
                <c:pt idx="8270">
                  <c:v>352223955.12925392</c:v>
                </c:pt>
                <c:pt idx="8271">
                  <c:v>352203198.41836995</c:v>
                </c:pt>
                <c:pt idx="8272">
                  <c:v>352182446.46908695</c:v>
                </c:pt>
                <c:pt idx="8273">
                  <c:v>352161699.26018697</c:v>
                </c:pt>
                <c:pt idx="8274">
                  <c:v>352140956.77047795</c:v>
                </c:pt>
                <c:pt idx="8275">
                  <c:v>352120218.97879899</c:v>
                </c:pt>
                <c:pt idx="8276">
                  <c:v>352099485.86401606</c:v>
                </c:pt>
                <c:pt idx="8277">
                  <c:v>352078757.40502208</c:v>
                </c:pt>
                <c:pt idx="8278">
                  <c:v>352058033.58074099</c:v>
                </c:pt>
                <c:pt idx="8279">
                  <c:v>352037314.37012106</c:v>
                </c:pt>
                <c:pt idx="8280">
                  <c:v>352016599.75213999</c:v>
                </c:pt>
                <c:pt idx="8281">
                  <c:v>351995889.705805</c:v>
                </c:pt>
                <c:pt idx="8282">
                  <c:v>351975184.21014899</c:v>
                </c:pt>
                <c:pt idx="8283">
                  <c:v>351954483.24423295</c:v>
                </c:pt>
                <c:pt idx="8284">
                  <c:v>351933786.78714705</c:v>
                </c:pt>
                <c:pt idx="8285">
                  <c:v>351913094.81800705</c:v>
                </c:pt>
                <c:pt idx="8286">
                  <c:v>351892407.31595695</c:v>
                </c:pt>
                <c:pt idx="8287">
                  <c:v>351871724.260171</c:v>
                </c:pt>
                <c:pt idx="8288">
                  <c:v>351851045.62984705</c:v>
                </c:pt>
                <c:pt idx="8289">
                  <c:v>351830371.404212</c:v>
                </c:pt>
                <c:pt idx="8290">
                  <c:v>351809701.56252301</c:v>
                </c:pt>
                <c:pt idx="8291">
                  <c:v>351789036.084059</c:v>
                </c:pt>
                <c:pt idx="8292">
                  <c:v>351768374.94813198</c:v>
                </c:pt>
                <c:pt idx="8293">
                  <c:v>351747718.13407892</c:v>
                </c:pt>
                <c:pt idx="8294">
                  <c:v>351727065.62126201</c:v>
                </c:pt>
                <c:pt idx="8295">
                  <c:v>351706417.38907492</c:v>
                </c:pt>
                <c:pt idx="8296">
                  <c:v>351685773.41693497</c:v>
                </c:pt>
                <c:pt idx="8297">
                  <c:v>351665133.68428892</c:v>
                </c:pt>
                <c:pt idx="8298">
                  <c:v>351644498.17061001</c:v>
                </c:pt>
                <c:pt idx="8299">
                  <c:v>351623866.85539705</c:v>
                </c:pt>
                <c:pt idx="8300">
                  <c:v>351603239.71817899</c:v>
                </c:pt>
                <c:pt idx="8301">
                  <c:v>351582616.738509</c:v>
                </c:pt>
                <c:pt idx="8302">
                  <c:v>351561997.89596999</c:v>
                </c:pt>
                <c:pt idx="8303">
                  <c:v>351541383.17016798</c:v>
                </c:pt>
                <c:pt idx="8304">
                  <c:v>351520772.540739</c:v>
                </c:pt>
                <c:pt idx="8305">
                  <c:v>351500165.98734599</c:v>
                </c:pt>
                <c:pt idx="8306">
                  <c:v>351479563.48967689</c:v>
                </c:pt>
                <c:pt idx="8307">
                  <c:v>351458965.02744704</c:v>
                </c:pt>
                <c:pt idx="8308">
                  <c:v>351438370.58039892</c:v>
                </c:pt>
                <c:pt idx="8309">
                  <c:v>351417780.12830102</c:v>
                </c:pt>
                <c:pt idx="8310">
                  <c:v>351397193.65095001</c:v>
                </c:pt>
                <c:pt idx="8311">
                  <c:v>351376611.12816805</c:v>
                </c:pt>
                <c:pt idx="8312">
                  <c:v>351356032.53980303</c:v>
                </c:pt>
                <c:pt idx="8313">
                  <c:v>351335457.865731</c:v>
                </c:pt>
                <c:pt idx="8314">
                  <c:v>351314887.08585399</c:v>
                </c:pt>
                <c:pt idx="8315">
                  <c:v>351294320.18009901</c:v>
                </c:pt>
                <c:pt idx="8316">
                  <c:v>351273757.12842208</c:v>
                </c:pt>
                <c:pt idx="8317">
                  <c:v>351253197.91080296</c:v>
                </c:pt>
                <c:pt idx="8318">
                  <c:v>351232642.50725001</c:v>
                </c:pt>
                <c:pt idx="8319">
                  <c:v>351212090.89779705</c:v>
                </c:pt>
                <c:pt idx="8320">
                  <c:v>351191543.06250209</c:v>
                </c:pt>
                <c:pt idx="8321">
                  <c:v>351170998.98145294</c:v>
                </c:pt>
                <c:pt idx="8322">
                  <c:v>351150458.63476098</c:v>
                </c:pt>
                <c:pt idx="8323">
                  <c:v>351129922.00256401</c:v>
                </c:pt>
                <c:pt idx="8324">
                  <c:v>351109389.065027</c:v>
                </c:pt>
                <c:pt idx="8325">
                  <c:v>351088859.80234092</c:v>
                </c:pt>
                <c:pt idx="8326">
                  <c:v>351068334.19472098</c:v>
                </c:pt>
                <c:pt idx="8327">
                  <c:v>351047812.22240996</c:v>
                </c:pt>
                <c:pt idx="8328">
                  <c:v>351027293.86567694</c:v>
                </c:pt>
                <c:pt idx="8329">
                  <c:v>351006779.10481405</c:v>
                </c:pt>
                <c:pt idx="8330">
                  <c:v>350986267.92014295</c:v>
                </c:pt>
                <c:pt idx="8331">
                  <c:v>350965760.29200786</c:v>
                </c:pt>
                <c:pt idx="8332">
                  <c:v>350945256.20078099</c:v>
                </c:pt>
                <c:pt idx="8333">
                  <c:v>350924755.62686002</c:v>
                </c:pt>
                <c:pt idx="8334">
                  <c:v>350904258.55066705</c:v>
                </c:pt>
                <c:pt idx="8335">
                  <c:v>350883764.95264995</c:v>
                </c:pt>
                <c:pt idx="8336">
                  <c:v>350863274.81328392</c:v>
                </c:pt>
                <c:pt idx="8337">
                  <c:v>350842788.11306798</c:v>
                </c:pt>
                <c:pt idx="8338">
                  <c:v>350822304.83252698</c:v>
                </c:pt>
                <c:pt idx="8339">
                  <c:v>350801824.95221192</c:v>
                </c:pt>
                <c:pt idx="8340">
                  <c:v>350781348.45269793</c:v>
                </c:pt>
                <c:pt idx="8341">
                  <c:v>350760875.314587</c:v>
                </c:pt>
                <c:pt idx="8342">
                  <c:v>350740405.51850605</c:v>
                </c:pt>
                <c:pt idx="8343">
                  <c:v>350719939.04510605</c:v>
                </c:pt>
                <c:pt idx="8344">
                  <c:v>350699475.87506402</c:v>
                </c:pt>
                <c:pt idx="8345">
                  <c:v>350679015.98908395</c:v>
                </c:pt>
                <c:pt idx="8346">
                  <c:v>350658559.36789215</c:v>
                </c:pt>
                <c:pt idx="8347">
                  <c:v>350638105.99224186</c:v>
                </c:pt>
                <c:pt idx="8348">
                  <c:v>350617655.84291101</c:v>
                </c:pt>
                <c:pt idx="8349">
                  <c:v>350597208.90070295</c:v>
                </c:pt>
                <c:pt idx="8350">
                  <c:v>350576765.14644498</c:v>
                </c:pt>
                <c:pt idx="8351">
                  <c:v>350556324.56098992</c:v>
                </c:pt>
                <c:pt idx="8352">
                  <c:v>350535887.12521601</c:v>
                </c:pt>
                <c:pt idx="8353">
                  <c:v>350515452.82002598</c:v>
                </c:pt>
                <c:pt idx="8354">
                  <c:v>350495021.62634695</c:v>
                </c:pt>
                <c:pt idx="8355">
                  <c:v>350474593.52513295</c:v>
                </c:pt>
                <c:pt idx="8356">
                  <c:v>350454168.49735999</c:v>
                </c:pt>
                <c:pt idx="8357">
                  <c:v>350433746.52403092</c:v>
                </c:pt>
                <c:pt idx="8358">
                  <c:v>350413327.58617091</c:v>
                </c:pt>
                <c:pt idx="8359">
                  <c:v>350392911.66483301</c:v>
                </c:pt>
                <c:pt idx="8360">
                  <c:v>350372498.74109298</c:v>
                </c:pt>
                <c:pt idx="8361">
                  <c:v>350352088.79605192</c:v>
                </c:pt>
                <c:pt idx="8362">
                  <c:v>350331681.81083298</c:v>
                </c:pt>
                <c:pt idx="8363">
                  <c:v>350311277.76658791</c:v>
                </c:pt>
                <c:pt idx="8364">
                  <c:v>350290876.64449108</c:v>
                </c:pt>
                <c:pt idx="8365">
                  <c:v>350270478.42573893</c:v>
                </c:pt>
                <c:pt idx="8366">
                  <c:v>350250083.09155703</c:v>
                </c:pt>
                <c:pt idx="8367">
                  <c:v>350229690.62319207</c:v>
                </c:pt>
                <c:pt idx="8368">
                  <c:v>350209301.00191396</c:v>
                </c:pt>
                <c:pt idx="8369">
                  <c:v>350188914.20902205</c:v>
                </c:pt>
                <c:pt idx="8370">
                  <c:v>350168530.22583294</c:v>
                </c:pt>
                <c:pt idx="8371">
                  <c:v>350148149.03369403</c:v>
                </c:pt>
                <c:pt idx="8372">
                  <c:v>350127770.61397296</c:v>
                </c:pt>
                <c:pt idx="8373">
                  <c:v>350107394.94806302</c:v>
                </c:pt>
                <c:pt idx="8374">
                  <c:v>350087022.01738</c:v>
                </c:pt>
                <c:pt idx="8375">
                  <c:v>350066651.80336505</c:v>
                </c:pt>
                <c:pt idx="8376">
                  <c:v>350046284.28748399</c:v>
                </c:pt>
                <c:pt idx="8377">
                  <c:v>350025919.45122492</c:v>
                </c:pt>
                <c:pt idx="8378">
                  <c:v>350005557.27610201</c:v>
                </c:pt>
                <c:pt idx="8379">
                  <c:v>349985197.74365002</c:v>
                </c:pt>
                <c:pt idx="8380">
                  <c:v>349964840.83543199</c:v>
                </c:pt>
                <c:pt idx="8381">
                  <c:v>349944486.53302997</c:v>
                </c:pt>
                <c:pt idx="8382">
                  <c:v>349924134.81805497</c:v>
                </c:pt>
                <c:pt idx="8383">
                  <c:v>349903785.67213601</c:v>
                </c:pt>
                <c:pt idx="8384">
                  <c:v>349883439.07693094</c:v>
                </c:pt>
                <c:pt idx="8385">
                  <c:v>349863095.01411909</c:v>
                </c:pt>
                <c:pt idx="8386">
                  <c:v>349842753.46540296</c:v>
                </c:pt>
                <c:pt idx="8387">
                  <c:v>349822414.41250992</c:v>
                </c:pt>
                <c:pt idx="8388">
                  <c:v>349802077.83718902</c:v>
                </c:pt>
                <c:pt idx="8389">
                  <c:v>349781743.72121495</c:v>
                </c:pt>
                <c:pt idx="8390">
                  <c:v>349761412.04638499</c:v>
                </c:pt>
                <c:pt idx="8391">
                  <c:v>349741082.79452002</c:v>
                </c:pt>
                <c:pt idx="8392">
                  <c:v>349720755.94746304</c:v>
                </c:pt>
                <c:pt idx="8393">
                  <c:v>349700431.48708296</c:v>
                </c:pt>
                <c:pt idx="8394">
                  <c:v>349680109.39526999</c:v>
                </c:pt>
                <c:pt idx="8395">
                  <c:v>349659789.65393901</c:v>
                </c:pt>
                <c:pt idx="8396">
                  <c:v>349639472.24502605</c:v>
                </c:pt>
                <c:pt idx="8397">
                  <c:v>349619157.15049398</c:v>
                </c:pt>
                <c:pt idx="8398">
                  <c:v>349598844.35232502</c:v>
                </c:pt>
                <c:pt idx="8399">
                  <c:v>349578533.83252609</c:v>
                </c:pt>
                <c:pt idx="8400">
                  <c:v>349558225.57312906</c:v>
                </c:pt>
                <c:pt idx="8401">
                  <c:v>349537919.55618501</c:v>
                </c:pt>
                <c:pt idx="8402">
                  <c:v>349517615.76377201</c:v>
                </c:pt>
                <c:pt idx="8403">
                  <c:v>349497314.17798901</c:v>
                </c:pt>
                <c:pt idx="8404">
                  <c:v>349477014.78095692</c:v>
                </c:pt>
                <c:pt idx="8405">
                  <c:v>349456717.55482405</c:v>
                </c:pt>
                <c:pt idx="8406">
                  <c:v>349436422.48175496</c:v>
                </c:pt>
                <c:pt idx="8407">
                  <c:v>349416129.543944</c:v>
                </c:pt>
                <c:pt idx="8408">
                  <c:v>349395838.723602</c:v>
                </c:pt>
                <c:pt idx="8409">
                  <c:v>349375550.00296795</c:v>
                </c:pt>
                <c:pt idx="8410">
                  <c:v>349355263.36430001</c:v>
                </c:pt>
                <c:pt idx="8411">
                  <c:v>349334978.78988099</c:v>
                </c:pt>
                <c:pt idx="8412">
                  <c:v>349314696.262016</c:v>
                </c:pt>
                <c:pt idx="8413">
                  <c:v>349294415.76303101</c:v>
                </c:pt>
                <c:pt idx="8414">
                  <c:v>349274137.27527785</c:v>
                </c:pt>
                <c:pt idx="8415">
                  <c:v>349253860.781129</c:v>
                </c:pt>
                <c:pt idx="8416">
                  <c:v>349233586.2629779</c:v>
                </c:pt>
                <c:pt idx="8417">
                  <c:v>349213313.70324391</c:v>
                </c:pt>
                <c:pt idx="8418">
                  <c:v>349193043.08436799</c:v>
                </c:pt>
                <c:pt idx="8419">
                  <c:v>349172774.38880998</c:v>
                </c:pt>
                <c:pt idx="8420">
                  <c:v>349152507.59905791</c:v>
                </c:pt>
                <c:pt idx="8421">
                  <c:v>349132242.69761801</c:v>
                </c:pt>
                <c:pt idx="8422">
                  <c:v>349111979.66701907</c:v>
                </c:pt>
                <c:pt idx="8423">
                  <c:v>349091718.489815</c:v>
                </c:pt>
                <c:pt idx="8424">
                  <c:v>349071459.14857805</c:v>
                </c:pt>
                <c:pt idx="8425">
                  <c:v>349051201.62590694</c:v>
                </c:pt>
                <c:pt idx="8426">
                  <c:v>349030945.904419</c:v>
                </c:pt>
                <c:pt idx="8427">
                  <c:v>349010691.96675491</c:v>
                </c:pt>
                <c:pt idx="8428">
                  <c:v>348990439.79557794</c:v>
                </c:pt>
                <c:pt idx="8429">
                  <c:v>348970189.37357402</c:v>
                </c:pt>
                <c:pt idx="8430">
                  <c:v>348949940.68344998</c:v>
                </c:pt>
                <c:pt idx="8431">
                  <c:v>348929693.70793396</c:v>
                </c:pt>
                <c:pt idx="8432">
                  <c:v>348909448.42977786</c:v>
                </c:pt>
                <c:pt idx="8433">
                  <c:v>348889204.83175403</c:v>
                </c:pt>
                <c:pt idx="8434">
                  <c:v>348868962.89665896</c:v>
                </c:pt>
                <c:pt idx="8435">
                  <c:v>348848722.60730797</c:v>
                </c:pt>
                <c:pt idx="8436">
                  <c:v>348828483.94654</c:v>
                </c:pt>
                <c:pt idx="8437">
                  <c:v>348808246.89721698</c:v>
                </c:pt>
                <c:pt idx="8438">
                  <c:v>348788011.44221896</c:v>
                </c:pt>
                <c:pt idx="8439">
                  <c:v>348767777.56445098</c:v>
                </c:pt>
                <c:pt idx="8440">
                  <c:v>348747545.24683899</c:v>
                </c:pt>
                <c:pt idx="8441">
                  <c:v>348727314.47232991</c:v>
                </c:pt>
                <c:pt idx="8442">
                  <c:v>348707085.223894</c:v>
                </c:pt>
                <c:pt idx="8443">
                  <c:v>348686857.484519</c:v>
                </c:pt>
                <c:pt idx="8444">
                  <c:v>348666631.23721999</c:v>
                </c:pt>
                <c:pt idx="8445">
                  <c:v>348646406.465029</c:v>
                </c:pt>
                <c:pt idx="8446">
                  <c:v>348626183.15100205</c:v>
                </c:pt>
                <c:pt idx="8447">
                  <c:v>348605961.27821499</c:v>
                </c:pt>
                <c:pt idx="8448">
                  <c:v>348585740.82976598</c:v>
                </c:pt>
                <c:pt idx="8449">
                  <c:v>348565521.78877503</c:v>
                </c:pt>
                <c:pt idx="8450">
                  <c:v>348545304.13838297</c:v>
                </c:pt>
                <c:pt idx="8451">
                  <c:v>348525087.86175197</c:v>
                </c:pt>
                <c:pt idx="8452">
                  <c:v>348504872.94206399</c:v>
                </c:pt>
                <c:pt idx="8453">
                  <c:v>348484659.36252505</c:v>
                </c:pt>
                <c:pt idx="8454">
                  <c:v>348464447.10636097</c:v>
                </c:pt>
                <c:pt idx="8455">
                  <c:v>348444236.15681905</c:v>
                </c:pt>
                <c:pt idx="8456">
                  <c:v>348424026.49716705</c:v>
                </c:pt>
                <c:pt idx="8457">
                  <c:v>348403818.11069399</c:v>
                </c:pt>
                <c:pt idx="8458">
                  <c:v>348383610.98071092</c:v>
                </c:pt>
                <c:pt idx="8459">
                  <c:v>348363405.09054899</c:v>
                </c:pt>
                <c:pt idx="8460">
                  <c:v>348343200.42356098</c:v>
                </c:pt>
                <c:pt idx="8461">
                  <c:v>348322996.96311998</c:v>
                </c:pt>
                <c:pt idx="8462">
                  <c:v>348302794.69262099</c:v>
                </c:pt>
                <c:pt idx="8463">
                  <c:v>348282593.59547895</c:v>
                </c:pt>
                <c:pt idx="8464">
                  <c:v>348262393.65513098</c:v>
                </c:pt>
                <c:pt idx="8465">
                  <c:v>348242194.85503298</c:v>
                </c:pt>
                <c:pt idx="8466">
                  <c:v>348221997.17866409</c:v>
                </c:pt>
                <c:pt idx="8467">
                  <c:v>348201800.60952103</c:v>
                </c:pt>
                <c:pt idx="8468">
                  <c:v>348181605.13112605</c:v>
                </c:pt>
                <c:pt idx="8469">
                  <c:v>348161410.72701705</c:v>
                </c:pt>
                <c:pt idx="8470">
                  <c:v>348141217.38075602</c:v>
                </c:pt>
                <c:pt idx="8471">
                  <c:v>348121025.07592392</c:v>
                </c:pt>
                <c:pt idx="8472">
                  <c:v>348100833.79612303</c:v>
                </c:pt>
                <c:pt idx="8473">
                  <c:v>348080643.52497697</c:v>
                </c:pt>
                <c:pt idx="8474">
                  <c:v>348060454.24612802</c:v>
                </c:pt>
                <c:pt idx="8475">
                  <c:v>348040265.943241</c:v>
                </c:pt>
                <c:pt idx="8476">
                  <c:v>348020078.59999895</c:v>
                </c:pt>
                <c:pt idx="8477">
                  <c:v>347999892.20010698</c:v>
                </c:pt>
                <c:pt idx="8478">
                  <c:v>347979706.72729099</c:v>
                </c:pt>
                <c:pt idx="8479">
                  <c:v>347959522.16529602</c:v>
                </c:pt>
                <c:pt idx="8480">
                  <c:v>347939338.49788803</c:v>
                </c:pt>
                <c:pt idx="8481">
                  <c:v>347919155.70885301</c:v>
                </c:pt>
                <c:pt idx="8482">
                  <c:v>347898973.78199893</c:v>
                </c:pt>
                <c:pt idx="8483">
                  <c:v>347878792.70115101</c:v>
                </c:pt>
                <c:pt idx="8484">
                  <c:v>347858612.45015597</c:v>
                </c:pt>
                <c:pt idx="8485">
                  <c:v>347838433.01288295</c:v>
                </c:pt>
                <c:pt idx="8486">
                  <c:v>347818254.37321901</c:v>
                </c:pt>
                <c:pt idx="8487">
                  <c:v>347798076.51506996</c:v>
                </c:pt>
                <c:pt idx="8488">
                  <c:v>347777899.42236495</c:v>
                </c:pt>
                <c:pt idx="8489">
                  <c:v>347757723.07905197</c:v>
                </c:pt>
                <c:pt idx="8490">
                  <c:v>347737547.46909791</c:v>
                </c:pt>
                <c:pt idx="8491">
                  <c:v>347717372.57648993</c:v>
                </c:pt>
                <c:pt idx="8492">
                  <c:v>347697198.38523793</c:v>
                </c:pt>
                <c:pt idx="8493">
                  <c:v>347677024.87936705</c:v>
                </c:pt>
                <c:pt idx="8494">
                  <c:v>347656852.04292703</c:v>
                </c:pt>
                <c:pt idx="8495">
                  <c:v>347636679.85998392</c:v>
                </c:pt>
                <c:pt idx="8496">
                  <c:v>347616508.31462598</c:v>
                </c:pt>
                <c:pt idx="8497">
                  <c:v>347596337.39095896</c:v>
                </c:pt>
                <c:pt idx="8498">
                  <c:v>347576167.07311207</c:v>
                </c:pt>
                <c:pt idx="8499">
                  <c:v>347555997.34522998</c:v>
                </c:pt>
                <c:pt idx="8500">
                  <c:v>347535828.19147903</c:v>
                </c:pt>
                <c:pt idx="8501">
                  <c:v>347515659.59604692</c:v>
                </c:pt>
                <c:pt idx="8502">
                  <c:v>347495491.54313809</c:v>
                </c:pt>
                <c:pt idx="8503">
                  <c:v>347475324.01697797</c:v>
                </c:pt>
                <c:pt idx="8504">
                  <c:v>347455157.00181198</c:v>
                </c:pt>
                <c:pt idx="8505">
                  <c:v>347434990.48190385</c:v>
                </c:pt>
                <c:pt idx="8506">
                  <c:v>347414824.44153792</c:v>
                </c:pt>
                <c:pt idx="8507">
                  <c:v>347394658.86501902</c:v>
                </c:pt>
                <c:pt idx="8508">
                  <c:v>347374493.73666793</c:v>
                </c:pt>
                <c:pt idx="8509">
                  <c:v>347354329.04082906</c:v>
                </c:pt>
                <c:pt idx="8510">
                  <c:v>347334164.76186305</c:v>
                </c:pt>
                <c:pt idx="8511">
                  <c:v>347314000.88415205</c:v>
                </c:pt>
                <c:pt idx="8512">
                  <c:v>347293837.39209503</c:v>
                </c:pt>
                <c:pt idx="8513">
                  <c:v>347273674.27011305</c:v>
                </c:pt>
                <c:pt idx="8514">
                  <c:v>347253511.50264603</c:v>
                </c:pt>
                <c:pt idx="8515">
                  <c:v>347233349.07415098</c:v>
                </c:pt>
                <c:pt idx="8516">
                  <c:v>347213186.96910501</c:v>
                </c:pt>
                <c:pt idx="8517">
                  <c:v>347193025.17200696</c:v>
                </c:pt>
                <c:pt idx="8518">
                  <c:v>347172863.66737205</c:v>
                </c:pt>
                <c:pt idx="8519">
                  <c:v>347152702.43973386</c:v>
                </c:pt>
                <c:pt idx="8520">
                  <c:v>347132541.47364897</c:v>
                </c:pt>
                <c:pt idx="8521">
                  <c:v>347112380.75368899</c:v>
                </c:pt>
                <c:pt idx="8522">
                  <c:v>347092220.26444697</c:v>
                </c:pt>
                <c:pt idx="8523">
                  <c:v>347072059.99053299</c:v>
                </c:pt>
                <c:pt idx="8524">
                  <c:v>347051899.91657996</c:v>
                </c:pt>
                <c:pt idx="8525">
                  <c:v>347031740.02723396</c:v>
                </c:pt>
                <c:pt idx="8526">
                  <c:v>347011580.30716604</c:v>
                </c:pt>
                <c:pt idx="8527">
                  <c:v>346991420.74106097</c:v>
                </c:pt>
                <c:pt idx="8528">
                  <c:v>346971261.31362605</c:v>
                </c:pt>
                <c:pt idx="8529">
                  <c:v>346951102.00958502</c:v>
                </c:pt>
                <c:pt idx="8530">
                  <c:v>346930942.81368297</c:v>
                </c:pt>
                <c:pt idx="8531">
                  <c:v>346910783.71067995</c:v>
                </c:pt>
                <c:pt idx="8532">
                  <c:v>346890624.685359</c:v>
                </c:pt>
                <c:pt idx="8533">
                  <c:v>346870465.72251803</c:v>
                </c:pt>
                <c:pt idx="8534">
                  <c:v>346850306.80697691</c:v>
                </c:pt>
                <c:pt idx="8535">
                  <c:v>346830147.923572</c:v>
                </c:pt>
                <c:pt idx="8536">
                  <c:v>346809989.05715907</c:v>
                </c:pt>
                <c:pt idx="8537">
                  <c:v>346789830.19261199</c:v>
                </c:pt>
                <c:pt idx="8538">
                  <c:v>346769671.31482404</c:v>
                </c:pt>
                <c:pt idx="8539">
                  <c:v>346749512.40870696</c:v>
                </c:pt>
                <c:pt idx="8540">
                  <c:v>346729353.459189</c:v>
                </c:pt>
                <c:pt idx="8541">
                  <c:v>346709194.45121992</c:v>
                </c:pt>
                <c:pt idx="8542">
                  <c:v>346689035.36976606</c:v>
                </c:pt>
                <c:pt idx="8543">
                  <c:v>346668876.19981205</c:v>
                </c:pt>
                <c:pt idx="8544">
                  <c:v>346648716.92636192</c:v>
                </c:pt>
                <c:pt idx="8545">
                  <c:v>346628557.53443694</c:v>
                </c:pt>
                <c:pt idx="8546">
                  <c:v>346608398.00907803</c:v>
                </c:pt>
                <c:pt idx="8547">
                  <c:v>346588238.33534294</c:v>
                </c:pt>
                <c:pt idx="8548">
                  <c:v>346568078.49830896</c:v>
                </c:pt>
                <c:pt idx="8549">
                  <c:v>346547918.48307103</c:v>
                </c:pt>
                <c:pt idx="8550">
                  <c:v>346527758.27474201</c:v>
                </c:pt>
                <c:pt idx="8551">
                  <c:v>346507597.85845304</c:v>
                </c:pt>
                <c:pt idx="8552">
                  <c:v>346487437.21935391</c:v>
                </c:pt>
                <c:pt idx="8553">
                  <c:v>346467276.34261209</c:v>
                </c:pt>
                <c:pt idx="8554">
                  <c:v>346447115.213413</c:v>
                </c:pt>
                <c:pt idx="8555">
                  <c:v>346426953.81695992</c:v>
                </c:pt>
                <c:pt idx="8556">
                  <c:v>346406792.13847601</c:v>
                </c:pt>
                <c:pt idx="8557">
                  <c:v>346386630.16320002</c:v>
                </c:pt>
                <c:pt idx="8558">
                  <c:v>346366467.87638992</c:v>
                </c:pt>
                <c:pt idx="8559">
                  <c:v>346346305.26332098</c:v>
                </c:pt>
                <c:pt idx="8560">
                  <c:v>346326142.30928797</c:v>
                </c:pt>
                <c:pt idx="8561">
                  <c:v>346305978.99960095</c:v>
                </c:pt>
                <c:pt idx="8562">
                  <c:v>346285815.31958902</c:v>
                </c:pt>
                <c:pt idx="8563">
                  <c:v>346265651.254601</c:v>
                </c:pt>
                <c:pt idx="8564">
                  <c:v>346245486.78999996</c:v>
                </c:pt>
                <c:pt idx="8565">
                  <c:v>346225321.91116995</c:v>
                </c:pt>
                <c:pt idx="8566">
                  <c:v>346205156.60351104</c:v>
                </c:pt>
                <c:pt idx="8567">
                  <c:v>346184990.85244</c:v>
                </c:pt>
                <c:pt idx="8568">
                  <c:v>346164824.64339507</c:v>
                </c:pt>
                <c:pt idx="8569">
                  <c:v>346144657.96182799</c:v>
                </c:pt>
                <c:pt idx="8570">
                  <c:v>346124490.79321092</c:v>
                </c:pt>
                <c:pt idx="8571">
                  <c:v>346104323.12303197</c:v>
                </c:pt>
                <c:pt idx="8572">
                  <c:v>346084154.9367969</c:v>
                </c:pt>
                <c:pt idx="8573">
                  <c:v>346063986.22002995</c:v>
                </c:pt>
                <c:pt idx="8574">
                  <c:v>346043816.95827299</c:v>
                </c:pt>
                <c:pt idx="8575">
                  <c:v>346023647.13708502</c:v>
                </c:pt>
                <c:pt idx="8576">
                  <c:v>346003476.74204099</c:v>
                </c:pt>
                <c:pt idx="8577">
                  <c:v>345983305.75873601</c:v>
                </c:pt>
                <c:pt idx="8578">
                  <c:v>345963134.17277992</c:v>
                </c:pt>
                <c:pt idx="8579">
                  <c:v>345942961.96980202</c:v>
                </c:pt>
                <c:pt idx="8580">
                  <c:v>345922789.13544703</c:v>
                </c:pt>
                <c:pt idx="8581">
                  <c:v>345902615.65538001</c:v>
                </c:pt>
                <c:pt idx="8582">
                  <c:v>345882441.51527995</c:v>
                </c:pt>
                <c:pt idx="8583">
                  <c:v>345862266.700845</c:v>
                </c:pt>
                <c:pt idx="8584">
                  <c:v>345842091.19779009</c:v>
                </c:pt>
                <c:pt idx="8585">
                  <c:v>345821914.99184692</c:v>
                </c:pt>
                <c:pt idx="8586">
                  <c:v>345801738.06876606</c:v>
                </c:pt>
                <c:pt idx="8587">
                  <c:v>345781560.41431201</c:v>
                </c:pt>
                <c:pt idx="8588">
                  <c:v>345761382.01426995</c:v>
                </c:pt>
                <c:pt idx="8589">
                  <c:v>345741202.85443997</c:v>
                </c:pt>
                <c:pt idx="8590">
                  <c:v>345721022.92063993</c:v>
                </c:pt>
                <c:pt idx="8591">
                  <c:v>345700842.19870502</c:v>
                </c:pt>
                <c:pt idx="8592">
                  <c:v>345680660.67448598</c:v>
                </c:pt>
                <c:pt idx="8593">
                  <c:v>345660478.33385205</c:v>
                </c:pt>
                <c:pt idx="8594">
                  <c:v>345640295.16268891</c:v>
                </c:pt>
                <c:pt idx="8595">
                  <c:v>345620111.14690101</c:v>
                </c:pt>
                <c:pt idx="8596">
                  <c:v>345599926.27240503</c:v>
                </c:pt>
                <c:pt idx="8597">
                  <c:v>345579740.52513999</c:v>
                </c:pt>
                <c:pt idx="8598">
                  <c:v>345559553.89105695</c:v>
                </c:pt>
                <c:pt idx="8599">
                  <c:v>345539366.35612798</c:v>
                </c:pt>
                <c:pt idx="8600">
                  <c:v>345519177.90633893</c:v>
                </c:pt>
                <c:pt idx="8601">
                  <c:v>345498988.52769399</c:v>
                </c:pt>
                <c:pt idx="8602">
                  <c:v>345478798.20621294</c:v>
                </c:pt>
                <c:pt idx="8603">
                  <c:v>345458606.92793393</c:v>
                </c:pt>
                <c:pt idx="8604">
                  <c:v>345438414.67891002</c:v>
                </c:pt>
                <c:pt idx="8605">
                  <c:v>345418221.44521296</c:v>
                </c:pt>
                <c:pt idx="8606">
                  <c:v>345398027.21292794</c:v>
                </c:pt>
                <c:pt idx="8607">
                  <c:v>345377831.96816105</c:v>
                </c:pt>
                <c:pt idx="8608">
                  <c:v>345357635.69703001</c:v>
                </c:pt>
                <c:pt idx="8609">
                  <c:v>345337438.38567394</c:v>
                </c:pt>
                <c:pt idx="8610">
                  <c:v>345317240.02024603</c:v>
                </c:pt>
                <c:pt idx="8611">
                  <c:v>345297040.58691496</c:v>
                </c:pt>
                <c:pt idx="8612">
                  <c:v>345276840.071868</c:v>
                </c:pt>
                <c:pt idx="8613">
                  <c:v>345256638.46130699</c:v>
                </c:pt>
                <c:pt idx="8614">
                  <c:v>345236435.74145305</c:v>
                </c:pt>
                <c:pt idx="8615">
                  <c:v>345216231.89854097</c:v>
                </c:pt>
                <c:pt idx="8616">
                  <c:v>345196026.91882205</c:v>
                </c:pt>
                <c:pt idx="8617">
                  <c:v>345175820.78856605</c:v>
                </c:pt>
                <c:pt idx="8618">
                  <c:v>345155613.49405694</c:v>
                </c:pt>
                <c:pt idx="8619">
                  <c:v>345135405.021595</c:v>
                </c:pt>
                <c:pt idx="8620">
                  <c:v>345115195.35749906</c:v>
                </c:pt>
                <c:pt idx="8621">
                  <c:v>345094984.48810202</c:v>
                </c:pt>
                <c:pt idx="8622">
                  <c:v>345074772.39975297</c:v>
                </c:pt>
                <c:pt idx="8623">
                  <c:v>345054559.07881802</c:v>
                </c:pt>
                <c:pt idx="8624">
                  <c:v>345034344.51167995</c:v>
                </c:pt>
                <c:pt idx="8625">
                  <c:v>345014128.68473703</c:v>
                </c:pt>
                <c:pt idx="8626">
                  <c:v>344993911.58440298</c:v>
                </c:pt>
                <c:pt idx="8627">
                  <c:v>344973693.19710797</c:v>
                </c:pt>
                <c:pt idx="8628">
                  <c:v>344953473.50929892</c:v>
                </c:pt>
                <c:pt idx="8629">
                  <c:v>344933252.507438</c:v>
                </c:pt>
                <c:pt idx="8630">
                  <c:v>344913030.17800409</c:v>
                </c:pt>
                <c:pt idx="8631">
                  <c:v>344892806.50749105</c:v>
                </c:pt>
                <c:pt idx="8632">
                  <c:v>344872581.48240995</c:v>
                </c:pt>
                <c:pt idx="8633">
                  <c:v>344852355.08928692</c:v>
                </c:pt>
                <c:pt idx="8634">
                  <c:v>344832127.31466401</c:v>
                </c:pt>
                <c:pt idx="8635">
                  <c:v>344811898.14510006</c:v>
                </c:pt>
                <c:pt idx="8636">
                  <c:v>344791667.56716806</c:v>
                </c:pt>
                <c:pt idx="8637">
                  <c:v>344771435.56745905</c:v>
                </c:pt>
                <c:pt idx="8638">
                  <c:v>344751202.13257694</c:v>
                </c:pt>
                <c:pt idx="8639">
                  <c:v>344730967.24914497</c:v>
                </c:pt>
                <c:pt idx="8640">
                  <c:v>344710730.903799</c:v>
                </c:pt>
                <c:pt idx="8641">
                  <c:v>344690493.08319205</c:v>
                </c:pt>
                <c:pt idx="8642">
                  <c:v>344670253.77399296</c:v>
                </c:pt>
                <c:pt idx="8643">
                  <c:v>344650012.96288592</c:v>
                </c:pt>
                <c:pt idx="8644">
                  <c:v>344629770.63657099</c:v>
                </c:pt>
                <c:pt idx="8645">
                  <c:v>344609526.78176296</c:v>
                </c:pt>
                <c:pt idx="8646">
                  <c:v>344589281.385194</c:v>
                </c:pt>
                <c:pt idx="8647">
                  <c:v>344569034.43360996</c:v>
                </c:pt>
                <c:pt idx="8648">
                  <c:v>344548785.91377294</c:v>
                </c:pt>
                <c:pt idx="8649">
                  <c:v>344528535.81246197</c:v>
                </c:pt>
                <c:pt idx="8650">
                  <c:v>344508284.11646909</c:v>
                </c:pt>
                <c:pt idx="8651">
                  <c:v>344488030.81260294</c:v>
                </c:pt>
                <c:pt idx="8652">
                  <c:v>344467775.88768792</c:v>
                </c:pt>
                <c:pt idx="8653">
                  <c:v>344447519.32856405</c:v>
                </c:pt>
                <c:pt idx="8654">
                  <c:v>344427261.12208599</c:v>
                </c:pt>
                <c:pt idx="8655">
                  <c:v>344407001.25512505</c:v>
                </c:pt>
                <c:pt idx="8656">
                  <c:v>344386739.71456498</c:v>
                </c:pt>
                <c:pt idx="8657">
                  <c:v>344366476.48730803</c:v>
                </c:pt>
                <c:pt idx="8658">
                  <c:v>344346211.56026995</c:v>
                </c:pt>
                <c:pt idx="8659">
                  <c:v>344325944.92038393</c:v>
                </c:pt>
                <c:pt idx="8660">
                  <c:v>344305676.55459505</c:v>
                </c:pt>
                <c:pt idx="8661">
                  <c:v>344285406.44986498</c:v>
                </c:pt>
                <c:pt idx="8662">
                  <c:v>344265134.59317303</c:v>
                </c:pt>
                <c:pt idx="8663">
                  <c:v>344244860.97151101</c:v>
                </c:pt>
                <c:pt idx="8664">
                  <c:v>344224585.57188499</c:v>
                </c:pt>
                <c:pt idx="8665">
                  <c:v>344204308.38132</c:v>
                </c:pt>
                <c:pt idx="8666">
                  <c:v>344184029.38685209</c:v>
                </c:pt>
                <c:pt idx="8667">
                  <c:v>344163748.575535</c:v>
                </c:pt>
                <c:pt idx="8668">
                  <c:v>344143465.93443596</c:v>
                </c:pt>
                <c:pt idx="8669">
                  <c:v>344123181.45063895</c:v>
                </c:pt>
                <c:pt idx="8670">
                  <c:v>344102895.111242</c:v>
                </c:pt>
                <c:pt idx="8671">
                  <c:v>344082606.90335792</c:v>
                </c:pt>
                <c:pt idx="8672">
                  <c:v>344062316.81411397</c:v>
                </c:pt>
                <c:pt idx="8673">
                  <c:v>344042024.83065295</c:v>
                </c:pt>
                <c:pt idx="8674">
                  <c:v>344021730.94013399</c:v>
                </c:pt>
                <c:pt idx="8675">
                  <c:v>344001435.12972802</c:v>
                </c:pt>
                <c:pt idx="8676">
                  <c:v>343981137.38662392</c:v>
                </c:pt>
                <c:pt idx="8677">
                  <c:v>343960837.69802397</c:v>
                </c:pt>
                <c:pt idx="8678">
                  <c:v>343940536.05114502</c:v>
                </c:pt>
                <c:pt idx="8679">
                  <c:v>343920232.43321896</c:v>
                </c:pt>
                <c:pt idx="8680">
                  <c:v>343899926.83149296</c:v>
                </c:pt>
                <c:pt idx="8681">
                  <c:v>343879619.23322695</c:v>
                </c:pt>
                <c:pt idx="8682">
                  <c:v>343859309.6257</c:v>
                </c:pt>
                <c:pt idx="8683">
                  <c:v>343838997.99619997</c:v>
                </c:pt>
                <c:pt idx="8684">
                  <c:v>343818684.33203495</c:v>
                </c:pt>
                <c:pt idx="8685">
                  <c:v>343798368.62052405</c:v>
                </c:pt>
                <c:pt idx="8686">
                  <c:v>343778050.84900105</c:v>
                </c:pt>
                <c:pt idx="8687">
                  <c:v>343757731.00481701</c:v>
                </c:pt>
                <c:pt idx="8688">
                  <c:v>343737409.07533592</c:v>
                </c:pt>
                <c:pt idx="8689">
                  <c:v>343717085.04793501</c:v>
                </c:pt>
                <c:pt idx="8690">
                  <c:v>343696758.91000795</c:v>
                </c:pt>
                <c:pt idx="8691">
                  <c:v>343676430.64896303</c:v>
                </c:pt>
                <c:pt idx="8692">
                  <c:v>343656100.252222</c:v>
                </c:pt>
                <c:pt idx="8693">
                  <c:v>343635767.70722097</c:v>
                </c:pt>
                <c:pt idx="8694">
                  <c:v>343615433.00141197</c:v>
                </c:pt>
                <c:pt idx="8695">
                  <c:v>343595096.12225896</c:v>
                </c:pt>
                <c:pt idx="8696">
                  <c:v>343574757.05724198</c:v>
                </c:pt>
                <c:pt idx="8697">
                  <c:v>343554415.79385602</c:v>
                </c:pt>
                <c:pt idx="8698">
                  <c:v>343534072.31960899</c:v>
                </c:pt>
                <c:pt idx="8699">
                  <c:v>343513726.622024</c:v>
                </c:pt>
                <c:pt idx="8700">
                  <c:v>343493378.68863791</c:v>
                </c:pt>
                <c:pt idx="8701">
                  <c:v>343473028.50700301</c:v>
                </c:pt>
                <c:pt idx="8702">
                  <c:v>343452676.06468296</c:v>
                </c:pt>
                <c:pt idx="8703">
                  <c:v>343432321.34925902</c:v>
                </c:pt>
                <c:pt idx="8704">
                  <c:v>343411964.34832507</c:v>
                </c:pt>
                <c:pt idx="8705">
                  <c:v>343391605.04948997</c:v>
                </c:pt>
                <c:pt idx="8706">
                  <c:v>343371243.44037396</c:v>
                </c:pt>
                <c:pt idx="8707">
                  <c:v>343350879.50861597</c:v>
                </c:pt>
                <c:pt idx="8708">
                  <c:v>343330513.24186605</c:v>
                </c:pt>
                <c:pt idx="8709">
                  <c:v>343310144.62778801</c:v>
                </c:pt>
                <c:pt idx="8710">
                  <c:v>343289773.65406108</c:v>
                </c:pt>
                <c:pt idx="8711">
                  <c:v>343269400.30837792</c:v>
                </c:pt>
                <c:pt idx="8712">
                  <c:v>343249024.57844698</c:v>
                </c:pt>
                <c:pt idx="8713">
                  <c:v>343228646.45198697</c:v>
                </c:pt>
                <c:pt idx="8714">
                  <c:v>343208265.91673297</c:v>
                </c:pt>
                <c:pt idx="8715">
                  <c:v>343187882.96043599</c:v>
                </c:pt>
                <c:pt idx="8716">
                  <c:v>343167497.57085598</c:v>
                </c:pt>
                <c:pt idx="8717">
                  <c:v>343147109.73577094</c:v>
                </c:pt>
                <c:pt idx="8718">
                  <c:v>343126719.44297194</c:v>
                </c:pt>
                <c:pt idx="8719">
                  <c:v>343106326.68026209</c:v>
                </c:pt>
                <c:pt idx="8720">
                  <c:v>343085931.43546093</c:v>
                </c:pt>
                <c:pt idx="8721">
                  <c:v>343065533.69639891</c:v>
                </c:pt>
                <c:pt idx="8722">
                  <c:v>343045133.45092303</c:v>
                </c:pt>
                <c:pt idx="8723">
                  <c:v>343024730.68689305</c:v>
                </c:pt>
                <c:pt idx="8724">
                  <c:v>343004325.39218199</c:v>
                </c:pt>
                <c:pt idx="8725">
                  <c:v>342983917.554676</c:v>
                </c:pt>
                <c:pt idx="8726">
                  <c:v>342963507.16227692</c:v>
                </c:pt>
                <c:pt idx="8727">
                  <c:v>342943094.20289999</c:v>
                </c:pt>
                <c:pt idx="8728">
                  <c:v>342922678.66447198</c:v>
                </c:pt>
                <c:pt idx="8729">
                  <c:v>342902260.53493494</c:v>
                </c:pt>
                <c:pt idx="8730">
                  <c:v>342881839.80224496</c:v>
                </c:pt>
                <c:pt idx="8731">
                  <c:v>342861416.45436996</c:v>
                </c:pt>
                <c:pt idx="8732">
                  <c:v>342840990.47929394</c:v>
                </c:pt>
                <c:pt idx="8733">
                  <c:v>342820561.86501205</c:v>
                </c:pt>
                <c:pt idx="8734">
                  <c:v>342800130.59953392</c:v>
                </c:pt>
                <c:pt idx="8735">
                  <c:v>342779696.670883</c:v>
                </c:pt>
                <c:pt idx="8736">
                  <c:v>342759260.06709605</c:v>
                </c:pt>
                <c:pt idx="8737">
                  <c:v>342738820.77622294</c:v>
                </c:pt>
                <c:pt idx="8738">
                  <c:v>342718378.78632796</c:v>
                </c:pt>
                <c:pt idx="8739">
                  <c:v>342697934.08548695</c:v>
                </c:pt>
                <c:pt idx="8740">
                  <c:v>342677486.66179109</c:v>
                </c:pt>
                <c:pt idx="8741">
                  <c:v>342657036.503344</c:v>
                </c:pt>
                <c:pt idx="8742">
                  <c:v>342636583.59826303</c:v>
                </c:pt>
                <c:pt idx="8743">
                  <c:v>342616127.93467885</c:v>
                </c:pt>
                <c:pt idx="8744">
                  <c:v>342595669.50073391</c:v>
                </c:pt>
                <c:pt idx="8745">
                  <c:v>342575208.28458703</c:v>
                </c:pt>
                <c:pt idx="8746">
                  <c:v>342554744.27440792</c:v>
                </c:pt>
                <c:pt idx="8747">
                  <c:v>342534277.45837891</c:v>
                </c:pt>
                <c:pt idx="8748">
                  <c:v>342513807.82469893</c:v>
                </c:pt>
                <c:pt idx="8749">
                  <c:v>342493335.36157697</c:v>
                </c:pt>
                <c:pt idx="8750">
                  <c:v>342472860.05723602</c:v>
                </c:pt>
                <c:pt idx="8751">
                  <c:v>342452381.899912</c:v>
                </c:pt>
                <c:pt idx="8752">
                  <c:v>342431900.87785608</c:v>
                </c:pt>
                <c:pt idx="8753">
                  <c:v>342411416.97932994</c:v>
                </c:pt>
                <c:pt idx="8754">
                  <c:v>342390930.19260895</c:v>
                </c:pt>
                <c:pt idx="8755">
                  <c:v>342370440.50598192</c:v>
                </c:pt>
                <c:pt idx="8756">
                  <c:v>342349947.90775198</c:v>
                </c:pt>
                <c:pt idx="8757">
                  <c:v>342329452.38623291</c:v>
                </c:pt>
                <c:pt idx="8758">
                  <c:v>342308953.92975295</c:v>
                </c:pt>
                <c:pt idx="8759">
                  <c:v>342288452.52665395</c:v>
                </c:pt>
                <c:pt idx="8760">
                  <c:v>342267948.16528791</c:v>
                </c:pt>
                <c:pt idx="8761">
                  <c:v>342247440.834023</c:v>
                </c:pt>
                <c:pt idx="8762">
                  <c:v>342226930.52123797</c:v>
                </c:pt>
                <c:pt idx="8763">
                  <c:v>342206417.21532696</c:v>
                </c:pt>
                <c:pt idx="8764">
                  <c:v>342185900.90469491</c:v>
                </c:pt>
                <c:pt idx="8765">
                  <c:v>342165381.57775998</c:v>
                </c:pt>
                <c:pt idx="8766">
                  <c:v>342144859.2229529</c:v>
                </c:pt>
                <c:pt idx="8767">
                  <c:v>342124333.82871902</c:v>
                </c:pt>
                <c:pt idx="8768">
                  <c:v>342103805.38351506</c:v>
                </c:pt>
                <c:pt idx="8769">
                  <c:v>342083273.87581009</c:v>
                </c:pt>
                <c:pt idx="8770">
                  <c:v>342062739.29408699</c:v>
                </c:pt>
                <c:pt idx="8771">
                  <c:v>342042201.62684101</c:v>
                </c:pt>
                <c:pt idx="8772">
                  <c:v>342021660.86258</c:v>
                </c:pt>
                <c:pt idx="8773">
                  <c:v>342001116.989824</c:v>
                </c:pt>
                <c:pt idx="8774">
                  <c:v>341980569.99710792</c:v>
                </c:pt>
                <c:pt idx="8775">
                  <c:v>341960019.87297595</c:v>
                </c:pt>
                <c:pt idx="8776">
                  <c:v>341939466.60598803</c:v>
                </c:pt>
                <c:pt idx="8777">
                  <c:v>341918910.18471497</c:v>
                </c:pt>
                <c:pt idx="8778">
                  <c:v>341898350.59774101</c:v>
                </c:pt>
                <c:pt idx="8779">
                  <c:v>341877787.83366102</c:v>
                </c:pt>
                <c:pt idx="8780">
                  <c:v>341857221.88108599</c:v>
                </c:pt>
                <c:pt idx="8781">
                  <c:v>341836652.72863603</c:v>
                </c:pt>
                <c:pt idx="8782">
                  <c:v>341816080.36494601</c:v>
                </c:pt>
                <c:pt idx="8783">
                  <c:v>341795504.77866209</c:v>
                </c:pt>
                <c:pt idx="8784">
                  <c:v>341774925.95844305</c:v>
                </c:pt>
                <c:pt idx="8785">
                  <c:v>341754343.89296103</c:v>
                </c:pt>
                <c:pt idx="8786">
                  <c:v>341733758.57089901</c:v>
                </c:pt>
                <c:pt idx="8787">
                  <c:v>341713169.98095393</c:v>
                </c:pt>
                <c:pt idx="8788">
                  <c:v>341692578.111835</c:v>
                </c:pt>
                <c:pt idx="8789">
                  <c:v>341671982.95226294</c:v>
                </c:pt>
                <c:pt idx="8790">
                  <c:v>341651384.4909699</c:v>
                </c:pt>
                <c:pt idx="8791">
                  <c:v>341630782.71670395</c:v>
                </c:pt>
                <c:pt idx="8792">
                  <c:v>341610177.61822206</c:v>
                </c:pt>
                <c:pt idx="8793">
                  <c:v>341589569.18429399</c:v>
                </c:pt>
                <c:pt idx="8794">
                  <c:v>341568957.40370297</c:v>
                </c:pt>
                <c:pt idx="8795">
                  <c:v>341548342.26524395</c:v>
                </c:pt>
                <c:pt idx="8796">
                  <c:v>341527723.75772506</c:v>
                </c:pt>
                <c:pt idx="8797">
                  <c:v>341507101.869964</c:v>
                </c:pt>
                <c:pt idx="8798">
                  <c:v>341486476.59079295</c:v>
                </c:pt>
                <c:pt idx="8799">
                  <c:v>341465847.90905601</c:v>
                </c:pt>
                <c:pt idx="8800">
                  <c:v>341445215.81361002</c:v>
                </c:pt>
                <c:pt idx="8801">
                  <c:v>341424580.29332101</c:v>
                </c:pt>
                <c:pt idx="8802">
                  <c:v>341403941.33707005</c:v>
                </c:pt>
                <c:pt idx="8803">
                  <c:v>341383298.93374896</c:v>
                </c:pt>
                <c:pt idx="8804">
                  <c:v>341362653.07226396</c:v>
                </c:pt>
                <c:pt idx="8805">
                  <c:v>341342003.74152905</c:v>
                </c:pt>
                <c:pt idx="8806">
                  <c:v>341321350.93047386</c:v>
                </c:pt>
                <c:pt idx="8807">
                  <c:v>341300694.628039</c:v>
                </c:pt>
                <c:pt idx="8808">
                  <c:v>341280034.82317698</c:v>
                </c:pt>
                <c:pt idx="8809">
                  <c:v>341259371.50485098</c:v>
                </c:pt>
                <c:pt idx="8810">
                  <c:v>341238704.66203892</c:v>
                </c:pt>
                <c:pt idx="8811">
                  <c:v>341218034.283728</c:v>
                </c:pt>
                <c:pt idx="8812">
                  <c:v>341197360.35891998</c:v>
                </c:pt>
                <c:pt idx="8813">
                  <c:v>341176682.876625</c:v>
                </c:pt>
                <c:pt idx="8814">
                  <c:v>341156001.82586902</c:v>
                </c:pt>
                <c:pt idx="8815">
                  <c:v>341135317.19568694</c:v>
                </c:pt>
                <c:pt idx="8816">
                  <c:v>341114628.97512698</c:v>
                </c:pt>
                <c:pt idx="8817">
                  <c:v>341093937.15324801</c:v>
                </c:pt>
                <c:pt idx="8818">
                  <c:v>341073241.71912205</c:v>
                </c:pt>
                <c:pt idx="8819">
                  <c:v>341052542.66183197</c:v>
                </c:pt>
                <c:pt idx="8820">
                  <c:v>341031839.97047299</c:v>
                </c:pt>
                <c:pt idx="8821">
                  <c:v>341011133.63415098</c:v>
                </c:pt>
                <c:pt idx="8822">
                  <c:v>340990423.64198601</c:v>
                </c:pt>
                <c:pt idx="8823">
                  <c:v>340969709.98310697</c:v>
                </c:pt>
                <c:pt idx="8824">
                  <c:v>340948992.64665598</c:v>
                </c:pt>
                <c:pt idx="8825">
                  <c:v>340928271.621786</c:v>
                </c:pt>
                <c:pt idx="8826">
                  <c:v>340907546.897663</c:v>
                </c:pt>
                <c:pt idx="8827">
                  <c:v>340886818.46346402</c:v>
                </c:pt>
                <c:pt idx="8828">
                  <c:v>340866086.30837601</c:v>
                </c:pt>
                <c:pt idx="8829">
                  <c:v>340845350.42159992</c:v>
                </c:pt>
                <c:pt idx="8830">
                  <c:v>340824610.79234797</c:v>
                </c:pt>
                <c:pt idx="8831">
                  <c:v>340803867.40984201</c:v>
                </c:pt>
                <c:pt idx="8832">
                  <c:v>340783120.263318</c:v>
                </c:pt>
                <c:pt idx="8833">
                  <c:v>340762369.34202105</c:v>
                </c:pt>
                <c:pt idx="8834">
                  <c:v>340741614.63520896</c:v>
                </c:pt>
                <c:pt idx="8835">
                  <c:v>340720856.13215101</c:v>
                </c:pt>
                <c:pt idx="8836">
                  <c:v>340700093.822128</c:v>
                </c:pt>
                <c:pt idx="8837">
                  <c:v>340679327.69443297</c:v>
                </c:pt>
                <c:pt idx="8838">
                  <c:v>340658557.73836792</c:v>
                </c:pt>
                <c:pt idx="8839">
                  <c:v>340637783.94324791</c:v>
                </c:pt>
                <c:pt idx="8840">
                  <c:v>340617006.29839993</c:v>
                </c:pt>
                <c:pt idx="8841">
                  <c:v>340596224.79316097</c:v>
                </c:pt>
                <c:pt idx="8842">
                  <c:v>340575439.41688097</c:v>
                </c:pt>
                <c:pt idx="8843">
                  <c:v>340554650.15892005</c:v>
                </c:pt>
                <c:pt idx="8844">
                  <c:v>340533857.00864899</c:v>
                </c:pt>
                <c:pt idx="8845">
                  <c:v>340513059.95545202</c:v>
                </c:pt>
                <c:pt idx="8846">
                  <c:v>340492258.98872298</c:v>
                </c:pt>
                <c:pt idx="8847">
                  <c:v>340471454.09786701</c:v>
                </c:pt>
                <c:pt idx="8848">
                  <c:v>340450645.27230096</c:v>
                </c:pt>
                <c:pt idx="8849">
                  <c:v>340429832.50145298</c:v>
                </c:pt>
                <c:pt idx="8850">
                  <c:v>340409015.77476305</c:v>
                </c:pt>
                <c:pt idx="8851">
                  <c:v>340388195.08167994</c:v>
                </c:pt>
                <c:pt idx="8852">
                  <c:v>340367370.41166592</c:v>
                </c:pt>
                <c:pt idx="8853">
                  <c:v>340346541.75419402</c:v>
                </c:pt>
                <c:pt idx="8854">
                  <c:v>340325709.09874803</c:v>
                </c:pt>
                <c:pt idx="8855">
                  <c:v>340304872.43482298</c:v>
                </c:pt>
                <c:pt idx="8856">
                  <c:v>340284031.75192392</c:v>
                </c:pt>
                <c:pt idx="8857">
                  <c:v>340263187.03956997</c:v>
                </c:pt>
                <c:pt idx="8858">
                  <c:v>340242338.28728694</c:v>
                </c:pt>
                <c:pt idx="8859">
                  <c:v>340221485.48461503</c:v>
                </c:pt>
                <c:pt idx="8860">
                  <c:v>340200628.62110502</c:v>
                </c:pt>
                <c:pt idx="8861">
                  <c:v>340179767.68631792</c:v>
                </c:pt>
                <c:pt idx="8862">
                  <c:v>340158902.66982603</c:v>
                </c:pt>
                <c:pt idx="8863">
                  <c:v>340138033.561212</c:v>
                </c:pt>
                <c:pt idx="8864">
                  <c:v>340117160.35007101</c:v>
                </c:pt>
                <c:pt idx="8865">
                  <c:v>340096283.02600694</c:v>
                </c:pt>
                <c:pt idx="8866">
                  <c:v>340075401.57863599</c:v>
                </c:pt>
                <c:pt idx="8867">
                  <c:v>340054515.99758601</c:v>
                </c:pt>
                <c:pt idx="8868">
                  <c:v>340033626.27249396</c:v>
                </c:pt>
                <c:pt idx="8869">
                  <c:v>340012732.39300901</c:v>
                </c:pt>
                <c:pt idx="8870">
                  <c:v>339991834.34879005</c:v>
                </c:pt>
                <c:pt idx="8871">
                  <c:v>339970932.12950897</c:v>
                </c:pt>
                <c:pt idx="8872">
                  <c:v>339950025.72484392</c:v>
                </c:pt>
                <c:pt idx="8873">
                  <c:v>339929115.12449002</c:v>
                </c:pt>
                <c:pt idx="8874">
                  <c:v>339908200.31814802</c:v>
                </c:pt>
                <c:pt idx="8875">
                  <c:v>339887281.29553199</c:v>
                </c:pt>
                <c:pt idx="8876">
                  <c:v>339866358.04636705</c:v>
                </c:pt>
                <c:pt idx="8877">
                  <c:v>339845430.560386</c:v>
                </c:pt>
                <c:pt idx="8878">
                  <c:v>339824498.82733601</c:v>
                </c:pt>
                <c:pt idx="8879">
                  <c:v>339803562.83697289</c:v>
                </c:pt>
                <c:pt idx="8880">
                  <c:v>339782622.57906401</c:v>
                </c:pt>
                <c:pt idx="8881">
                  <c:v>339761678.043387</c:v>
                </c:pt>
                <c:pt idx="8882">
                  <c:v>339740729.21972996</c:v>
                </c:pt>
                <c:pt idx="8883">
                  <c:v>339719776.09789097</c:v>
                </c:pt>
                <c:pt idx="8884">
                  <c:v>339698818.66768098</c:v>
                </c:pt>
                <c:pt idx="8885">
                  <c:v>339677856.91891903</c:v>
                </c:pt>
                <c:pt idx="8886">
                  <c:v>339656890.84143609</c:v>
                </c:pt>
                <c:pt idx="8887">
                  <c:v>339635920.42507297</c:v>
                </c:pt>
                <c:pt idx="8888">
                  <c:v>339614945.65968198</c:v>
                </c:pt>
                <c:pt idx="8889">
                  <c:v>339593966.535124</c:v>
                </c:pt>
                <c:pt idx="8890">
                  <c:v>339572983.04127395</c:v>
                </c:pt>
                <c:pt idx="8891">
                  <c:v>339551995.16801405</c:v>
                </c:pt>
                <c:pt idx="8892">
                  <c:v>339531002.9052369</c:v>
                </c:pt>
                <c:pt idx="8893">
                  <c:v>339510006.24284792</c:v>
                </c:pt>
                <c:pt idx="8894">
                  <c:v>339489005.17076206</c:v>
                </c:pt>
                <c:pt idx="8895">
                  <c:v>339467999.67890197</c:v>
                </c:pt>
                <c:pt idx="8896">
                  <c:v>339446989.75720501</c:v>
                </c:pt>
                <c:pt idx="8897">
                  <c:v>339425975.39561695</c:v>
                </c:pt>
                <c:pt idx="8898">
                  <c:v>339404956.58409202</c:v>
                </c:pt>
                <c:pt idx="8899">
                  <c:v>339383933.31259799</c:v>
                </c:pt>
                <c:pt idx="8900">
                  <c:v>339362905.57111198</c:v>
                </c:pt>
                <c:pt idx="8901">
                  <c:v>339341873.34961998</c:v>
                </c:pt>
                <c:pt idx="8902">
                  <c:v>339320836.63812006</c:v>
                </c:pt>
                <c:pt idx="8903">
                  <c:v>339299795.42661893</c:v>
                </c:pt>
                <c:pt idx="8904">
                  <c:v>339278749.705136</c:v>
                </c:pt>
                <c:pt idx="8905">
                  <c:v>339257699.46369803</c:v>
                </c:pt>
                <c:pt idx="8906">
                  <c:v>339236644.69234294</c:v>
                </c:pt>
                <c:pt idx="8907">
                  <c:v>339215585.38112098</c:v>
                </c:pt>
                <c:pt idx="8908">
                  <c:v>339194521.52008992</c:v>
                </c:pt>
                <c:pt idx="8909">
                  <c:v>339173453.09931803</c:v>
                </c:pt>
                <c:pt idx="8910">
                  <c:v>339152380.10888505</c:v>
                </c:pt>
                <c:pt idx="8911">
                  <c:v>339131302.538881</c:v>
                </c:pt>
                <c:pt idx="8912">
                  <c:v>339110220.37940401</c:v>
                </c:pt>
                <c:pt idx="8913">
                  <c:v>339089133.62056303</c:v>
                </c:pt>
                <c:pt idx="8914">
                  <c:v>339068042.25247896</c:v>
                </c:pt>
                <c:pt idx="8915">
                  <c:v>339046946.26527995</c:v>
                </c:pt>
                <c:pt idx="8916">
                  <c:v>339025845.64910805</c:v>
                </c:pt>
                <c:pt idx="8917">
                  <c:v>339004740.39411002</c:v>
                </c:pt>
                <c:pt idx="8918">
                  <c:v>338983630.49044693</c:v>
                </c:pt>
                <c:pt idx="8919">
                  <c:v>338962515.92828894</c:v>
                </c:pt>
                <c:pt idx="8920">
                  <c:v>338941396.69781506</c:v>
                </c:pt>
                <c:pt idx="8921">
                  <c:v>338920272.78921503</c:v>
                </c:pt>
                <c:pt idx="8922">
                  <c:v>338899144.19268894</c:v>
                </c:pt>
                <c:pt idx="8923">
                  <c:v>338878010.89844602</c:v>
                </c:pt>
                <c:pt idx="8924">
                  <c:v>338856872.89670491</c:v>
                </c:pt>
                <c:pt idx="8925">
                  <c:v>338835730.177697</c:v>
                </c:pt>
                <c:pt idx="8926">
                  <c:v>338814582.73165995</c:v>
                </c:pt>
                <c:pt idx="8927">
                  <c:v>338793430.54884309</c:v>
                </c:pt>
                <c:pt idx="8928">
                  <c:v>338772273.61950606</c:v>
                </c:pt>
                <c:pt idx="8929">
                  <c:v>338751111.93391794</c:v>
                </c:pt>
                <c:pt idx="8930">
                  <c:v>338729945.48235697</c:v>
                </c:pt>
                <c:pt idx="8931">
                  <c:v>338708774.25511205</c:v>
                </c:pt>
                <c:pt idx="8932">
                  <c:v>338687598.24247992</c:v>
                </c:pt>
                <c:pt idx="8933">
                  <c:v>338666417.43477094</c:v>
                </c:pt>
                <c:pt idx="8934">
                  <c:v>338645231.82230192</c:v>
                </c:pt>
                <c:pt idx="8935">
                  <c:v>338624041.39539999</c:v>
                </c:pt>
                <c:pt idx="8936">
                  <c:v>338602846.14440304</c:v>
                </c:pt>
                <c:pt idx="8937">
                  <c:v>338581646.05965799</c:v>
                </c:pt>
                <c:pt idx="8938">
                  <c:v>338560441.13152206</c:v>
                </c:pt>
                <c:pt idx="8939">
                  <c:v>338539231.35036105</c:v>
                </c:pt>
                <c:pt idx="8940">
                  <c:v>338518016.70655209</c:v>
                </c:pt>
                <c:pt idx="8941">
                  <c:v>338496797.19047892</c:v>
                </c:pt>
                <c:pt idx="8942">
                  <c:v>338475572.79253894</c:v>
                </c:pt>
                <c:pt idx="8943">
                  <c:v>338454343.50313598</c:v>
                </c:pt>
                <c:pt idx="8944">
                  <c:v>338433109.31268603</c:v>
                </c:pt>
                <c:pt idx="8945">
                  <c:v>338411870.21161091</c:v>
                </c:pt>
                <c:pt idx="8946">
                  <c:v>338390626.190346</c:v>
                </c:pt>
                <c:pt idx="8947">
                  <c:v>338369377.23933494</c:v>
                </c:pt>
                <c:pt idx="8948">
                  <c:v>338348123.34903002</c:v>
                </c:pt>
                <c:pt idx="8949">
                  <c:v>338326864.50989401</c:v>
                </c:pt>
                <c:pt idx="8950">
                  <c:v>338305600.71239793</c:v>
                </c:pt>
                <c:pt idx="8951">
                  <c:v>338284331.94702405</c:v>
                </c:pt>
                <c:pt idx="8952">
                  <c:v>338263058.20426202</c:v>
                </c:pt>
                <c:pt idx="8953">
                  <c:v>338241779.47461396</c:v>
                </c:pt>
                <c:pt idx="8954">
                  <c:v>338220495.74858809</c:v>
                </c:pt>
                <c:pt idx="8955">
                  <c:v>338199207.01670492</c:v>
                </c:pt>
                <c:pt idx="8956">
                  <c:v>338177913.26949197</c:v>
                </c:pt>
                <c:pt idx="8957">
                  <c:v>338156614.49748695</c:v>
                </c:pt>
                <c:pt idx="8958">
                  <c:v>338135310.69123894</c:v>
                </c:pt>
                <c:pt idx="8959">
                  <c:v>338114001.841304</c:v>
                </c:pt>
                <c:pt idx="8960">
                  <c:v>338092687.93824786</c:v>
                </c:pt>
                <c:pt idx="8961">
                  <c:v>338071368.97264594</c:v>
                </c:pt>
                <c:pt idx="8962">
                  <c:v>338050044.93508291</c:v>
                </c:pt>
                <c:pt idx="8963">
                  <c:v>338028715.816154</c:v>
                </c:pt>
                <c:pt idx="8964">
                  <c:v>338007381.60646206</c:v>
                </c:pt>
                <c:pt idx="8965">
                  <c:v>337986042.29661787</c:v>
                </c:pt>
                <c:pt idx="8966">
                  <c:v>337964697.87724698</c:v>
                </c:pt>
                <c:pt idx="8967">
                  <c:v>337943348.33897692</c:v>
                </c:pt>
                <c:pt idx="8968">
                  <c:v>337921993.67245001</c:v>
                </c:pt>
                <c:pt idx="8969">
                  <c:v>337900633.86831605</c:v>
                </c:pt>
                <c:pt idx="8970">
                  <c:v>337879268.91723299</c:v>
                </c:pt>
                <c:pt idx="8971">
                  <c:v>337857898.80987</c:v>
                </c:pt>
                <c:pt idx="8972">
                  <c:v>337836523.5369029</c:v>
                </c:pt>
                <c:pt idx="8973">
                  <c:v>337815143.08901799</c:v>
                </c:pt>
                <c:pt idx="8974">
                  <c:v>337793757.45691192</c:v>
                </c:pt>
                <c:pt idx="8975">
                  <c:v>337772366.63128793</c:v>
                </c:pt>
                <c:pt idx="8976">
                  <c:v>337750970.60286105</c:v>
                </c:pt>
                <c:pt idx="8977">
                  <c:v>337729569.36235303</c:v>
                </c:pt>
                <c:pt idx="8978">
                  <c:v>337708162.90049601</c:v>
                </c:pt>
                <c:pt idx="8979">
                  <c:v>337686751.20803201</c:v>
                </c:pt>
                <c:pt idx="8980">
                  <c:v>337665334.27570891</c:v>
                </c:pt>
                <c:pt idx="8981">
                  <c:v>337643912.09428692</c:v>
                </c:pt>
                <c:pt idx="8982">
                  <c:v>337622484.65453398</c:v>
                </c:pt>
                <c:pt idx="8983">
                  <c:v>337601051.947227</c:v>
                </c:pt>
                <c:pt idx="8984">
                  <c:v>337579613.96315205</c:v>
                </c:pt>
                <c:pt idx="8985">
                  <c:v>337558170.69310409</c:v>
                </c:pt>
                <c:pt idx="8986">
                  <c:v>337536722.12788701</c:v>
                </c:pt>
                <c:pt idx="8987">
                  <c:v>337515268.25831401</c:v>
                </c:pt>
                <c:pt idx="8988">
                  <c:v>337493809.07520694</c:v>
                </c:pt>
                <c:pt idx="8989">
                  <c:v>337472344.56939602</c:v>
                </c:pt>
                <c:pt idx="8990">
                  <c:v>337450874.73171991</c:v>
                </c:pt>
                <c:pt idx="8991">
                  <c:v>337429399.55303001</c:v>
                </c:pt>
                <c:pt idx="8992">
                  <c:v>337407919.02418101</c:v>
                </c:pt>
                <c:pt idx="8993">
                  <c:v>337386433.13603991</c:v>
                </c:pt>
                <c:pt idx="8994">
                  <c:v>337364941.87948298</c:v>
                </c:pt>
                <c:pt idx="8995">
                  <c:v>337343445.24539202</c:v>
                </c:pt>
                <c:pt idx="8996">
                  <c:v>337321943.22466201</c:v>
                </c:pt>
                <c:pt idx="8997">
                  <c:v>337300435.80819309</c:v>
                </c:pt>
                <c:pt idx="8998">
                  <c:v>337278922.98689497</c:v>
                </c:pt>
                <c:pt idx="8999">
                  <c:v>337257404.75168794</c:v>
                </c:pt>
                <c:pt idx="9000">
                  <c:v>337235881.093499</c:v>
                </c:pt>
                <c:pt idx="9001">
                  <c:v>337214352.00326598</c:v>
                </c:pt>
                <c:pt idx="9002">
                  <c:v>337192817.47193289</c:v>
                </c:pt>
                <c:pt idx="9003">
                  <c:v>337171277.49045295</c:v>
                </c:pt>
                <c:pt idx="9004">
                  <c:v>337149732.04979098</c:v>
                </c:pt>
                <c:pt idx="9005">
                  <c:v>337128181.14091802</c:v>
                </c:pt>
                <c:pt idx="9006">
                  <c:v>337106624.75481206</c:v>
                </c:pt>
                <c:pt idx="9007">
                  <c:v>337085062.88246298</c:v>
                </c:pt>
                <c:pt idx="9008">
                  <c:v>337063495.51486897</c:v>
                </c:pt>
                <c:pt idx="9009">
                  <c:v>337041922.64303505</c:v>
                </c:pt>
                <c:pt idx="9010">
                  <c:v>337020344.257976</c:v>
                </c:pt>
                <c:pt idx="9011">
                  <c:v>336998760.35071409</c:v>
                </c:pt>
                <c:pt idx="9012">
                  <c:v>336977170.91228193</c:v>
                </c:pt>
                <c:pt idx="9013">
                  <c:v>336955575.93371999</c:v>
                </c:pt>
                <c:pt idx="9014">
                  <c:v>336933975.40607595</c:v>
                </c:pt>
                <c:pt idx="9015">
                  <c:v>336912369.320409</c:v>
                </c:pt>
                <c:pt idx="9016">
                  <c:v>336890757.66778302</c:v>
                </c:pt>
                <c:pt idx="9017">
                  <c:v>336869140.43927389</c:v>
                </c:pt>
                <c:pt idx="9018">
                  <c:v>336847517.62596399</c:v>
                </c:pt>
                <c:pt idx="9019">
                  <c:v>336825889.21894395</c:v>
                </c:pt>
                <c:pt idx="9020">
                  <c:v>336804255.209315</c:v>
                </c:pt>
                <c:pt idx="9021">
                  <c:v>336782615.588184</c:v>
                </c:pt>
                <c:pt idx="9022">
                  <c:v>336760970.34666902</c:v>
                </c:pt>
                <c:pt idx="9023">
                  <c:v>336739319.47589391</c:v>
                </c:pt>
                <c:pt idx="9024">
                  <c:v>336717662.96699291</c:v>
                </c:pt>
                <c:pt idx="9025">
                  <c:v>336696000.81110799</c:v>
                </c:pt>
                <c:pt idx="9026">
                  <c:v>336674332.99938893</c:v>
                </c:pt>
                <c:pt idx="9027">
                  <c:v>336652659.52299595</c:v>
                </c:pt>
                <c:pt idx="9028">
                  <c:v>336630980.37309402</c:v>
                </c:pt>
                <c:pt idx="9029">
                  <c:v>336609295.54086006</c:v>
                </c:pt>
                <c:pt idx="9030">
                  <c:v>336587605.01747602</c:v>
                </c:pt>
                <c:pt idx="9031">
                  <c:v>336565908.79413599</c:v>
                </c:pt>
                <c:pt idx="9032">
                  <c:v>336544206.86203992</c:v>
                </c:pt>
                <c:pt idx="9033">
                  <c:v>336522499.21239495</c:v>
                </c:pt>
                <c:pt idx="9034">
                  <c:v>336500785.83641899</c:v>
                </c:pt>
                <c:pt idx="9035">
                  <c:v>336479066.72533786</c:v>
                </c:pt>
                <c:pt idx="9036">
                  <c:v>336457341.87038296</c:v>
                </c:pt>
                <c:pt idx="9037">
                  <c:v>336435611.26279795</c:v>
                </c:pt>
                <c:pt idx="9038">
                  <c:v>336413874.89383101</c:v>
                </c:pt>
                <c:pt idx="9039">
                  <c:v>336392132.75474101</c:v>
                </c:pt>
                <c:pt idx="9040">
                  <c:v>336370384.83679491</c:v>
                </c:pt>
                <c:pt idx="9041">
                  <c:v>336348631.13126493</c:v>
                </c:pt>
                <c:pt idx="9042">
                  <c:v>336326871.629435</c:v>
                </c:pt>
                <c:pt idx="9043">
                  <c:v>336305106.32259601</c:v>
                </c:pt>
                <c:pt idx="9044">
                  <c:v>336283335.20204592</c:v>
                </c:pt>
                <c:pt idx="9045">
                  <c:v>336261558.25909305</c:v>
                </c:pt>
                <c:pt idx="9046">
                  <c:v>336239775.48505092</c:v>
                </c:pt>
                <c:pt idx="9047">
                  <c:v>336217986.87124294</c:v>
                </c:pt>
                <c:pt idx="9048">
                  <c:v>336196192.40899992</c:v>
                </c:pt>
                <c:pt idx="9049">
                  <c:v>336174392.08966303</c:v>
                </c:pt>
                <c:pt idx="9050">
                  <c:v>336152585.90457791</c:v>
                </c:pt>
                <c:pt idx="9051">
                  <c:v>336130773.84510005</c:v>
                </c:pt>
                <c:pt idx="9052">
                  <c:v>336108955.90259296</c:v>
                </c:pt>
                <c:pt idx="9053">
                  <c:v>336087132.06842905</c:v>
                </c:pt>
                <c:pt idx="9054">
                  <c:v>336065302.33398592</c:v>
                </c:pt>
                <c:pt idx="9055">
                  <c:v>336043466.69065201</c:v>
                </c:pt>
                <c:pt idx="9056">
                  <c:v>336021625.12982208</c:v>
                </c:pt>
                <c:pt idx="9057">
                  <c:v>335999777.64290005</c:v>
                </c:pt>
                <c:pt idx="9058">
                  <c:v>335977924.22129697</c:v>
                </c:pt>
                <c:pt idx="9059">
                  <c:v>335956064.85643202</c:v>
                </c:pt>
                <c:pt idx="9060">
                  <c:v>335934199.53973103</c:v>
                </c:pt>
                <c:pt idx="9061">
                  <c:v>335912328.26263094</c:v>
                </c:pt>
                <c:pt idx="9062">
                  <c:v>335890451.01657403</c:v>
                </c:pt>
                <c:pt idx="9063">
                  <c:v>335868567.79301101</c:v>
                </c:pt>
                <c:pt idx="9064">
                  <c:v>335846678.583399</c:v>
                </c:pt>
                <c:pt idx="9065">
                  <c:v>335824783.37920696</c:v>
                </c:pt>
                <c:pt idx="9066">
                  <c:v>335802882.17190695</c:v>
                </c:pt>
                <c:pt idx="9067">
                  <c:v>335780974.9529829</c:v>
                </c:pt>
                <c:pt idx="9068">
                  <c:v>335759061.71392399</c:v>
                </c:pt>
                <c:pt idx="9069">
                  <c:v>335737142.44622695</c:v>
                </c:pt>
                <c:pt idx="9070">
                  <c:v>335715217.14139909</c:v>
                </c:pt>
                <c:pt idx="9071">
                  <c:v>335693285.79095292</c:v>
                </c:pt>
                <c:pt idx="9072">
                  <c:v>335671348.38640893</c:v>
                </c:pt>
                <c:pt idx="9073">
                  <c:v>335649404.91929603</c:v>
                </c:pt>
                <c:pt idx="9074">
                  <c:v>335627455.38115102</c:v>
                </c:pt>
                <c:pt idx="9075">
                  <c:v>335605499.76351905</c:v>
                </c:pt>
                <c:pt idx="9076">
                  <c:v>335583538.05795002</c:v>
                </c:pt>
                <c:pt idx="9077">
                  <c:v>335561570.25600499</c:v>
                </c:pt>
                <c:pt idx="9078">
                  <c:v>335539596.34925205</c:v>
                </c:pt>
                <c:pt idx="9079">
                  <c:v>335517616.32926399</c:v>
                </c:pt>
                <c:pt idx="9080">
                  <c:v>335495630.18762505</c:v>
                </c:pt>
                <c:pt idx="9081">
                  <c:v>335473637.91592503</c:v>
                </c:pt>
                <c:pt idx="9082">
                  <c:v>335451639.50576109</c:v>
                </c:pt>
                <c:pt idx="9083">
                  <c:v>335429634.94874001</c:v>
                </c:pt>
                <c:pt idx="9084">
                  <c:v>335407624.23647386</c:v>
                </c:pt>
                <c:pt idx="9085">
                  <c:v>335385607.36058497</c:v>
                </c:pt>
                <c:pt idx="9086">
                  <c:v>335363584.31269991</c:v>
                </c:pt>
                <c:pt idx="9087">
                  <c:v>335341555.08445501</c:v>
                </c:pt>
                <c:pt idx="9088">
                  <c:v>335319519.66749406</c:v>
                </c:pt>
                <c:pt idx="9089">
                  <c:v>335297478.05346805</c:v>
                </c:pt>
                <c:pt idx="9090">
                  <c:v>335275430.23403394</c:v>
                </c:pt>
                <c:pt idx="9091">
                  <c:v>335253376.20086002</c:v>
                </c:pt>
                <c:pt idx="9092">
                  <c:v>335231315.94561791</c:v>
                </c:pt>
                <c:pt idx="9093">
                  <c:v>335209249.45998996</c:v>
                </c:pt>
                <c:pt idx="9094">
                  <c:v>335187176.73566294</c:v>
                </c:pt>
                <c:pt idx="9095">
                  <c:v>335165097.76433492</c:v>
                </c:pt>
                <c:pt idx="9096">
                  <c:v>335143012.53770697</c:v>
                </c:pt>
                <c:pt idx="9097">
                  <c:v>335120921.04749215</c:v>
                </c:pt>
                <c:pt idx="9098">
                  <c:v>335098823.28540599</c:v>
                </c:pt>
                <c:pt idx="9099">
                  <c:v>335076719.243177</c:v>
                </c:pt>
                <c:pt idx="9100">
                  <c:v>335054608.91253603</c:v>
                </c:pt>
                <c:pt idx="9101">
                  <c:v>335032492.28522491</c:v>
                </c:pt>
                <c:pt idx="9102">
                  <c:v>335010369.35298991</c:v>
                </c:pt>
                <c:pt idx="9103">
                  <c:v>334988240.10758805</c:v>
                </c:pt>
                <c:pt idx="9104">
                  <c:v>334966104.54078001</c:v>
                </c:pt>
                <c:pt idx="9105">
                  <c:v>334943962.64433604</c:v>
                </c:pt>
                <c:pt idx="9106">
                  <c:v>334921814.41003394</c:v>
                </c:pt>
                <c:pt idx="9107">
                  <c:v>334899659.82965899</c:v>
                </c:pt>
                <c:pt idx="9108">
                  <c:v>334877498.89499992</c:v>
                </c:pt>
                <c:pt idx="9109">
                  <c:v>334855331.59785908</c:v>
                </c:pt>
                <c:pt idx="9110">
                  <c:v>334833157.93004096</c:v>
                </c:pt>
                <c:pt idx="9111">
                  <c:v>334810977.88336009</c:v>
                </c:pt>
                <c:pt idx="9112">
                  <c:v>334788791.44963592</c:v>
                </c:pt>
                <c:pt idx="9113">
                  <c:v>334766598.62069792</c:v>
                </c:pt>
                <c:pt idx="9114">
                  <c:v>334744399.388381</c:v>
                </c:pt>
                <c:pt idx="9115">
                  <c:v>334722193.74452704</c:v>
                </c:pt>
                <c:pt idx="9116">
                  <c:v>334699981.68098694</c:v>
                </c:pt>
                <c:pt idx="9117">
                  <c:v>334677763.18961602</c:v>
                </c:pt>
                <c:pt idx="9118">
                  <c:v>334655538.26227993</c:v>
                </c:pt>
                <c:pt idx="9119">
                  <c:v>334633306.89084899</c:v>
                </c:pt>
                <c:pt idx="9120">
                  <c:v>334611069.06720102</c:v>
                </c:pt>
                <c:pt idx="9121">
                  <c:v>334588824.78322297</c:v>
                </c:pt>
                <c:pt idx="9122">
                  <c:v>334566574.03080696</c:v>
                </c:pt>
                <c:pt idx="9123">
                  <c:v>334544316.80185205</c:v>
                </c:pt>
                <c:pt idx="9124">
                  <c:v>334522053.08826602</c:v>
                </c:pt>
                <c:pt idx="9125">
                  <c:v>334499782.881962</c:v>
                </c:pt>
                <c:pt idx="9126">
                  <c:v>334477506.17486215</c:v>
                </c:pt>
                <c:pt idx="9127">
                  <c:v>334455222.95889401</c:v>
                </c:pt>
                <c:pt idx="9128">
                  <c:v>334432933.22599196</c:v>
                </c:pt>
                <c:pt idx="9129">
                  <c:v>334410636.968099</c:v>
                </c:pt>
                <c:pt idx="9130">
                  <c:v>334388334.17716503</c:v>
                </c:pt>
                <c:pt idx="9131">
                  <c:v>334366024.84514505</c:v>
                </c:pt>
                <c:pt idx="9132">
                  <c:v>334343708.96400201</c:v>
                </c:pt>
                <c:pt idx="9133">
                  <c:v>334321386.52570796</c:v>
                </c:pt>
                <c:pt idx="9134">
                  <c:v>334299057.5222379</c:v>
                </c:pt>
                <c:pt idx="9135">
                  <c:v>334276721.94557899</c:v>
                </c:pt>
                <c:pt idx="9136">
                  <c:v>334254379.78771901</c:v>
                </c:pt>
                <c:pt idx="9137">
                  <c:v>334232031.040658</c:v>
                </c:pt>
                <c:pt idx="9138">
                  <c:v>334209675.696401</c:v>
                </c:pt>
                <c:pt idx="9139">
                  <c:v>334187313.74695992</c:v>
                </c:pt>
                <c:pt idx="9140">
                  <c:v>334164945.18435305</c:v>
                </c:pt>
                <c:pt idx="9141">
                  <c:v>334142570.000606</c:v>
                </c:pt>
                <c:pt idx="9142">
                  <c:v>334120188.18775302</c:v>
                </c:pt>
                <c:pt idx="9143">
                  <c:v>334097799.737831</c:v>
                </c:pt>
                <c:pt idx="9144">
                  <c:v>334075404.64288902</c:v>
                </c:pt>
                <c:pt idx="9145">
                  <c:v>334053002.89497894</c:v>
                </c:pt>
                <c:pt idx="9146">
                  <c:v>334030594.48616099</c:v>
                </c:pt>
                <c:pt idx="9147">
                  <c:v>334008179.40850198</c:v>
                </c:pt>
                <c:pt idx="9148">
                  <c:v>333985757.65407598</c:v>
                </c:pt>
                <c:pt idx="9149">
                  <c:v>333963329.21496296</c:v>
                </c:pt>
                <c:pt idx="9150">
                  <c:v>333940894.083251</c:v>
                </c:pt>
                <c:pt idx="9151">
                  <c:v>333918452.25103396</c:v>
                </c:pt>
                <c:pt idx="9152">
                  <c:v>333896003.71041298</c:v>
                </c:pt>
                <c:pt idx="9153">
                  <c:v>333873548.45349509</c:v>
                </c:pt>
                <c:pt idx="9154">
                  <c:v>333851086.47239494</c:v>
                </c:pt>
                <c:pt idx="9155">
                  <c:v>333828617.75923294</c:v>
                </c:pt>
                <c:pt idx="9156">
                  <c:v>333806142.30613899</c:v>
                </c:pt>
                <c:pt idx="9157">
                  <c:v>333783660.10524499</c:v>
                </c:pt>
                <c:pt idx="9158">
                  <c:v>333761171.14869505</c:v>
                </c:pt>
                <c:pt idx="9159">
                  <c:v>333738675.42863393</c:v>
                </c:pt>
                <c:pt idx="9160">
                  <c:v>333716172.93721896</c:v>
                </c:pt>
                <c:pt idx="9161">
                  <c:v>333693663.66661</c:v>
                </c:pt>
                <c:pt idx="9162">
                  <c:v>333671147.60897601</c:v>
                </c:pt>
                <c:pt idx="9163">
                  <c:v>333648624.75648999</c:v>
                </c:pt>
                <c:pt idx="9164">
                  <c:v>333626095.10133499</c:v>
                </c:pt>
                <c:pt idx="9165">
                  <c:v>333603558.63569796</c:v>
                </c:pt>
                <c:pt idx="9166">
                  <c:v>333581015.35177296</c:v>
                </c:pt>
                <c:pt idx="9167">
                  <c:v>333558465.24176109</c:v>
                </c:pt>
                <c:pt idx="9168">
                  <c:v>333535908.29787099</c:v>
                </c:pt>
                <c:pt idx="9169">
                  <c:v>333513344.51231599</c:v>
                </c:pt>
                <c:pt idx="9170">
                  <c:v>333490773.87731701</c:v>
                </c:pt>
                <c:pt idx="9171">
                  <c:v>333468196.38510102</c:v>
                </c:pt>
                <c:pt idx="9172">
                  <c:v>333445612.02790296</c:v>
                </c:pt>
                <c:pt idx="9173">
                  <c:v>333423020.79796201</c:v>
                </c:pt>
                <c:pt idx="9174">
                  <c:v>333400422.68752611</c:v>
                </c:pt>
                <c:pt idx="9175">
                  <c:v>333377817.68884701</c:v>
                </c:pt>
                <c:pt idx="9176">
                  <c:v>333355205.79418695</c:v>
                </c:pt>
                <c:pt idx="9177">
                  <c:v>333332586.99581099</c:v>
                </c:pt>
                <c:pt idx="9178">
                  <c:v>333309961.28599203</c:v>
                </c:pt>
                <c:pt idx="9179">
                  <c:v>333287328.65700907</c:v>
                </c:pt>
                <c:pt idx="9180">
                  <c:v>333264689.10114902</c:v>
                </c:pt>
                <c:pt idx="9181">
                  <c:v>333242042.61070198</c:v>
                </c:pt>
                <c:pt idx="9182">
                  <c:v>333219389.17796898</c:v>
                </c:pt>
                <c:pt idx="9183">
                  <c:v>333196728.79525393</c:v>
                </c:pt>
                <c:pt idx="9184">
                  <c:v>333174061.45486897</c:v>
                </c:pt>
                <c:pt idx="9185">
                  <c:v>333151387.14913106</c:v>
                </c:pt>
                <c:pt idx="9186">
                  <c:v>333128705.87036502</c:v>
                </c:pt>
                <c:pt idx="9187">
                  <c:v>333106017.610901</c:v>
                </c:pt>
                <c:pt idx="9188">
                  <c:v>333083322.36307597</c:v>
                </c:pt>
                <c:pt idx="9189">
                  <c:v>333060620.11923295</c:v>
                </c:pt>
                <c:pt idx="9190">
                  <c:v>333037910.871723</c:v>
                </c:pt>
                <c:pt idx="9191">
                  <c:v>333015194.61290199</c:v>
                </c:pt>
                <c:pt idx="9192">
                  <c:v>332992471.33512998</c:v>
                </c:pt>
                <c:pt idx="9193">
                  <c:v>332969741.03077793</c:v>
                </c:pt>
                <c:pt idx="9194">
                  <c:v>332947003.69221991</c:v>
                </c:pt>
                <c:pt idx="9195">
                  <c:v>332924259.31183696</c:v>
                </c:pt>
                <c:pt idx="9196">
                  <c:v>332901507.88201696</c:v>
                </c:pt>
                <c:pt idx="9197">
                  <c:v>332878749.39515305</c:v>
                </c:pt>
                <c:pt idx="9198">
                  <c:v>332855983.84364498</c:v>
                </c:pt>
                <c:pt idx="9199">
                  <c:v>332833211.21989995</c:v>
                </c:pt>
                <c:pt idx="9200">
                  <c:v>332810431.51633096</c:v>
                </c:pt>
                <c:pt idx="9201">
                  <c:v>332787644.72535503</c:v>
                </c:pt>
                <c:pt idx="9202">
                  <c:v>332764850.83939695</c:v>
                </c:pt>
                <c:pt idx="9203">
                  <c:v>332742049.85088909</c:v>
                </c:pt>
                <c:pt idx="9204">
                  <c:v>332719241.75226903</c:v>
                </c:pt>
                <c:pt idx="9205">
                  <c:v>332696426.5359779</c:v>
                </c:pt>
                <c:pt idx="9206">
                  <c:v>332673604.19446802</c:v>
                </c:pt>
                <c:pt idx="9207">
                  <c:v>332650774.72019303</c:v>
                </c:pt>
                <c:pt idx="9208">
                  <c:v>332627938.10561597</c:v>
                </c:pt>
                <c:pt idx="9209">
                  <c:v>332605094.34320402</c:v>
                </c:pt>
                <c:pt idx="9210">
                  <c:v>332582243.42543203</c:v>
                </c:pt>
                <c:pt idx="9211">
                  <c:v>332559385.34478098</c:v>
                </c:pt>
                <c:pt idx="9212">
                  <c:v>332536520.09373492</c:v>
                </c:pt>
                <c:pt idx="9213">
                  <c:v>332513647.66478902</c:v>
                </c:pt>
                <c:pt idx="9214">
                  <c:v>332490768.05044001</c:v>
                </c:pt>
                <c:pt idx="9215">
                  <c:v>332467881.24319208</c:v>
                </c:pt>
                <c:pt idx="9216">
                  <c:v>332444987.23555791</c:v>
                </c:pt>
                <c:pt idx="9217">
                  <c:v>332422086.02005303</c:v>
                </c:pt>
                <c:pt idx="9218">
                  <c:v>332399177.58919901</c:v>
                </c:pt>
                <c:pt idx="9219">
                  <c:v>332376261.93552703</c:v>
                </c:pt>
                <c:pt idx="9220">
                  <c:v>332353339.05157</c:v>
                </c:pt>
                <c:pt idx="9221">
                  <c:v>332330408.92986995</c:v>
                </c:pt>
                <c:pt idx="9222">
                  <c:v>332307471.5629729</c:v>
                </c:pt>
                <c:pt idx="9223">
                  <c:v>332284526.94343102</c:v>
                </c:pt>
                <c:pt idx="9224">
                  <c:v>332261575.06380397</c:v>
                </c:pt>
                <c:pt idx="9225">
                  <c:v>332238615.91665691</c:v>
                </c:pt>
                <c:pt idx="9226">
                  <c:v>332215649.49455899</c:v>
                </c:pt>
                <c:pt idx="9227">
                  <c:v>332192675.79008794</c:v>
                </c:pt>
                <c:pt idx="9228">
                  <c:v>332169694.79582697</c:v>
                </c:pt>
                <c:pt idx="9229">
                  <c:v>332146706.50436205</c:v>
                </c:pt>
                <c:pt idx="9230">
                  <c:v>332123710.90829003</c:v>
                </c:pt>
                <c:pt idx="9231">
                  <c:v>332100708.00020891</c:v>
                </c:pt>
                <c:pt idx="9232">
                  <c:v>332077697.77272695</c:v>
                </c:pt>
                <c:pt idx="9233">
                  <c:v>332054680.21845502</c:v>
                </c:pt>
                <c:pt idx="9234">
                  <c:v>332031655.33001101</c:v>
                </c:pt>
                <c:pt idx="9235">
                  <c:v>332008623.10001898</c:v>
                </c:pt>
                <c:pt idx="9236">
                  <c:v>331985583.52110893</c:v>
                </c:pt>
                <c:pt idx="9237">
                  <c:v>331962536.58591503</c:v>
                </c:pt>
                <c:pt idx="9238">
                  <c:v>331939482.28707999</c:v>
                </c:pt>
                <c:pt idx="9239">
                  <c:v>331916420.61725008</c:v>
                </c:pt>
                <c:pt idx="9240">
                  <c:v>331893351.56907696</c:v>
                </c:pt>
                <c:pt idx="9241">
                  <c:v>331870275.13522202</c:v>
                </c:pt>
                <c:pt idx="9242">
                  <c:v>331847191.308348</c:v>
                </c:pt>
                <c:pt idx="9243">
                  <c:v>331824100.08112502</c:v>
                </c:pt>
                <c:pt idx="9244">
                  <c:v>331801001.44622999</c:v>
                </c:pt>
                <c:pt idx="9245">
                  <c:v>331777895.39634395</c:v>
                </c:pt>
                <c:pt idx="9246">
                  <c:v>331754781.92415392</c:v>
                </c:pt>
                <c:pt idx="9247">
                  <c:v>331731661.02235496</c:v>
                </c:pt>
                <c:pt idx="9248">
                  <c:v>331708532.683644</c:v>
                </c:pt>
                <c:pt idx="9249">
                  <c:v>331685396.90072697</c:v>
                </c:pt>
                <c:pt idx="9250">
                  <c:v>331662253.66631401</c:v>
                </c:pt>
                <c:pt idx="9251">
                  <c:v>331639102.97312105</c:v>
                </c:pt>
                <c:pt idx="9252">
                  <c:v>331615944.81387001</c:v>
                </c:pt>
                <c:pt idx="9253">
                  <c:v>331592779.18128794</c:v>
                </c:pt>
                <c:pt idx="9254">
                  <c:v>331569606.06810802</c:v>
                </c:pt>
                <c:pt idx="9255">
                  <c:v>331546425.46706909</c:v>
                </c:pt>
                <c:pt idx="9256">
                  <c:v>331523237.37091601</c:v>
                </c:pt>
                <c:pt idx="9257">
                  <c:v>331500041.77239794</c:v>
                </c:pt>
                <c:pt idx="9258">
                  <c:v>331476838.664271</c:v>
                </c:pt>
                <c:pt idx="9259">
                  <c:v>331453628.03929693</c:v>
                </c:pt>
                <c:pt idx="9260">
                  <c:v>331430409.89024192</c:v>
                </c:pt>
                <c:pt idx="9261">
                  <c:v>331407184.20987892</c:v>
                </c:pt>
                <c:pt idx="9262">
                  <c:v>331383950.99098486</c:v>
                </c:pt>
                <c:pt idx="9263">
                  <c:v>331360710.22634494</c:v>
                </c:pt>
                <c:pt idx="9264">
                  <c:v>331337461.90874696</c:v>
                </c:pt>
                <c:pt idx="9265">
                  <c:v>331314206.03098691</c:v>
                </c:pt>
                <c:pt idx="9266">
                  <c:v>331290942.58586401</c:v>
                </c:pt>
                <c:pt idx="9267">
                  <c:v>331267671.566185</c:v>
                </c:pt>
                <c:pt idx="9268">
                  <c:v>331244392.96476001</c:v>
                </c:pt>
                <c:pt idx="9269">
                  <c:v>331221106.77440703</c:v>
                </c:pt>
                <c:pt idx="9270">
                  <c:v>331197812.98794794</c:v>
                </c:pt>
                <c:pt idx="9271">
                  <c:v>331174511.59820992</c:v>
                </c:pt>
                <c:pt idx="9272">
                  <c:v>331151202.598028</c:v>
                </c:pt>
                <c:pt idx="9273">
                  <c:v>331127885.98023885</c:v>
                </c:pt>
                <c:pt idx="9274">
                  <c:v>331104561.73768896</c:v>
                </c:pt>
                <c:pt idx="9275">
                  <c:v>331081229.86322701</c:v>
                </c:pt>
                <c:pt idx="9276">
                  <c:v>331057890.34970802</c:v>
                </c:pt>
                <c:pt idx="9277">
                  <c:v>331034543.18999201</c:v>
                </c:pt>
                <c:pt idx="9278">
                  <c:v>331011188.37694699</c:v>
                </c:pt>
                <c:pt idx="9279">
                  <c:v>330987825.90344208</c:v>
                </c:pt>
                <c:pt idx="9280">
                  <c:v>330964455.76235592</c:v>
                </c:pt>
                <c:pt idx="9281">
                  <c:v>330941077.94656909</c:v>
                </c:pt>
                <c:pt idx="9282">
                  <c:v>330917692.44897091</c:v>
                </c:pt>
                <c:pt idx="9283">
                  <c:v>330894299.26245391</c:v>
                </c:pt>
                <c:pt idx="9284">
                  <c:v>330870898.37991601</c:v>
                </c:pt>
                <c:pt idx="9285">
                  <c:v>330847489.79426199</c:v>
                </c:pt>
                <c:pt idx="9286">
                  <c:v>330824073.49839896</c:v>
                </c:pt>
                <c:pt idx="9287">
                  <c:v>330800649.4852429</c:v>
                </c:pt>
                <c:pt idx="9288">
                  <c:v>330777217.74771398</c:v>
                </c:pt>
                <c:pt idx="9289">
                  <c:v>330753778.278736</c:v>
                </c:pt>
                <c:pt idx="9290">
                  <c:v>330730331.07123995</c:v>
                </c:pt>
                <c:pt idx="9291">
                  <c:v>330706876.11816204</c:v>
                </c:pt>
                <c:pt idx="9292">
                  <c:v>330683413.41244203</c:v>
                </c:pt>
                <c:pt idx="9293">
                  <c:v>330659942.94702607</c:v>
                </c:pt>
                <c:pt idx="9294">
                  <c:v>330636464.71486801</c:v>
                </c:pt>
                <c:pt idx="9295">
                  <c:v>330612978.70892209</c:v>
                </c:pt>
                <c:pt idx="9296">
                  <c:v>330589484.92215192</c:v>
                </c:pt>
                <c:pt idx="9297">
                  <c:v>330565983.34752411</c:v>
                </c:pt>
                <c:pt idx="9298">
                  <c:v>330542473.97801101</c:v>
                </c:pt>
                <c:pt idx="9299">
                  <c:v>330518956.80659097</c:v>
                </c:pt>
                <c:pt idx="9300">
                  <c:v>330495431.82624596</c:v>
                </c:pt>
                <c:pt idx="9301">
                  <c:v>330471899.029966</c:v>
                </c:pt>
                <c:pt idx="9302">
                  <c:v>330448358.41074294</c:v>
                </c:pt>
                <c:pt idx="9303">
                  <c:v>330424809.96157491</c:v>
                </c:pt>
                <c:pt idx="9304">
                  <c:v>330401253.67546701</c:v>
                </c:pt>
                <c:pt idx="9305">
                  <c:v>330377689.54542798</c:v>
                </c:pt>
                <c:pt idx="9306">
                  <c:v>330354117.56447101</c:v>
                </c:pt>
                <c:pt idx="9307">
                  <c:v>330330537.72561496</c:v>
                </c:pt>
                <c:pt idx="9308">
                  <c:v>330306950.02188599</c:v>
                </c:pt>
                <c:pt idx="9309">
                  <c:v>330283354.44631201</c:v>
                </c:pt>
                <c:pt idx="9310">
                  <c:v>330259750.99192894</c:v>
                </c:pt>
                <c:pt idx="9311">
                  <c:v>330236139.651775</c:v>
                </c:pt>
                <c:pt idx="9312">
                  <c:v>330212520.41889501</c:v>
                </c:pt>
                <c:pt idx="9313">
                  <c:v>330188893.28634095</c:v>
                </c:pt>
                <c:pt idx="9314">
                  <c:v>330165258.24716508</c:v>
                </c:pt>
                <c:pt idx="9315">
                  <c:v>330141615.294429</c:v>
                </c:pt>
                <c:pt idx="9316">
                  <c:v>330117964.42119795</c:v>
                </c:pt>
                <c:pt idx="9317">
                  <c:v>330094305.62054205</c:v>
                </c:pt>
                <c:pt idx="9318">
                  <c:v>330070638.885535</c:v>
                </c:pt>
                <c:pt idx="9319">
                  <c:v>330046964.20925891</c:v>
                </c:pt>
                <c:pt idx="9320">
                  <c:v>330023281.58479899</c:v>
                </c:pt>
                <c:pt idx="9321">
                  <c:v>329999591.00524396</c:v>
                </c:pt>
                <c:pt idx="9322">
                  <c:v>329975892.46368992</c:v>
                </c:pt>
                <c:pt idx="9323">
                  <c:v>329952185.95323795</c:v>
                </c:pt>
                <c:pt idx="9324">
                  <c:v>329928471.46699291</c:v>
                </c:pt>
                <c:pt idx="9325">
                  <c:v>329904748.99806499</c:v>
                </c:pt>
                <c:pt idx="9326">
                  <c:v>329881018.53956902</c:v>
                </c:pt>
                <c:pt idx="9327">
                  <c:v>329857280.08462602</c:v>
                </c:pt>
                <c:pt idx="9328">
                  <c:v>329833533.62636</c:v>
                </c:pt>
                <c:pt idx="9329">
                  <c:v>329809779.15790206</c:v>
                </c:pt>
                <c:pt idx="9330">
                  <c:v>329786016.67238694</c:v>
                </c:pt>
                <c:pt idx="9331">
                  <c:v>329762246.162956</c:v>
                </c:pt>
                <c:pt idx="9332">
                  <c:v>329738467.622751</c:v>
                </c:pt>
                <c:pt idx="9333">
                  <c:v>329714681.04492497</c:v>
                </c:pt>
                <c:pt idx="9334">
                  <c:v>329690886.42262989</c:v>
                </c:pt>
                <c:pt idx="9335">
                  <c:v>329667083.74902809</c:v>
                </c:pt>
                <c:pt idx="9336">
                  <c:v>329643273.01728201</c:v>
                </c:pt>
                <c:pt idx="9337">
                  <c:v>329619454.22056198</c:v>
                </c:pt>
                <c:pt idx="9338">
                  <c:v>329595627.35204101</c:v>
                </c:pt>
                <c:pt idx="9339">
                  <c:v>329571792.40489995</c:v>
                </c:pt>
                <c:pt idx="9340">
                  <c:v>329547949.37232202</c:v>
                </c:pt>
                <c:pt idx="9341">
                  <c:v>329524098.24749506</c:v>
                </c:pt>
                <c:pt idx="9342">
                  <c:v>329500239.02361399</c:v>
                </c:pt>
                <c:pt idx="9343">
                  <c:v>329476371.69387609</c:v>
                </c:pt>
                <c:pt idx="9344">
                  <c:v>329452496.25148499</c:v>
                </c:pt>
                <c:pt idx="9345">
                  <c:v>329428612.68965</c:v>
                </c:pt>
                <c:pt idx="9346">
                  <c:v>329404721.00158209</c:v>
                </c:pt>
                <c:pt idx="9347">
                  <c:v>329380821.18049902</c:v>
                </c:pt>
                <c:pt idx="9348">
                  <c:v>329356913.21962392</c:v>
                </c:pt>
                <c:pt idx="9349">
                  <c:v>329332997.11218399</c:v>
                </c:pt>
                <c:pt idx="9350">
                  <c:v>329309072.85140997</c:v>
                </c:pt>
                <c:pt idx="9351">
                  <c:v>329285140.43054003</c:v>
                </c:pt>
                <c:pt idx="9352">
                  <c:v>329261199.84281409</c:v>
                </c:pt>
                <c:pt idx="9353">
                  <c:v>329237251.08148003</c:v>
                </c:pt>
                <c:pt idx="9354">
                  <c:v>329213294.13978696</c:v>
                </c:pt>
                <c:pt idx="9355">
                  <c:v>329189329.01099092</c:v>
                </c:pt>
                <c:pt idx="9356">
                  <c:v>329165355.68835205</c:v>
                </c:pt>
                <c:pt idx="9357">
                  <c:v>329141374.16513598</c:v>
                </c:pt>
                <c:pt idx="9358">
                  <c:v>329117384.43461192</c:v>
                </c:pt>
                <c:pt idx="9359">
                  <c:v>329093386.49005395</c:v>
                </c:pt>
                <c:pt idx="9360">
                  <c:v>329069380.32474202</c:v>
                </c:pt>
                <c:pt idx="9361">
                  <c:v>329045365.9319579</c:v>
                </c:pt>
                <c:pt idx="9362">
                  <c:v>329021343.30499202</c:v>
                </c:pt>
                <c:pt idx="9363">
                  <c:v>328997312.43713492</c:v>
                </c:pt>
                <c:pt idx="9364">
                  <c:v>328973273.32168692</c:v>
                </c:pt>
                <c:pt idx="9365">
                  <c:v>328949225.95194793</c:v>
                </c:pt>
                <c:pt idx="9366">
                  <c:v>328925170.321226</c:v>
                </c:pt>
                <c:pt idx="9367">
                  <c:v>328901106.42283094</c:v>
                </c:pt>
                <c:pt idx="9368">
                  <c:v>328877034.250081</c:v>
                </c:pt>
                <c:pt idx="9369">
                  <c:v>328852953.79629594</c:v>
                </c:pt>
                <c:pt idx="9370">
                  <c:v>328828865.05479997</c:v>
                </c:pt>
                <c:pt idx="9371">
                  <c:v>328804768.018924</c:v>
                </c:pt>
                <c:pt idx="9372">
                  <c:v>328780662.68200201</c:v>
                </c:pt>
                <c:pt idx="9373">
                  <c:v>328756549.03737295</c:v>
                </c:pt>
                <c:pt idx="9374">
                  <c:v>328732427.07837892</c:v>
                </c:pt>
                <c:pt idx="9375">
                  <c:v>328708296.79836994</c:v>
                </c:pt>
                <c:pt idx="9376">
                  <c:v>328684158.19069803</c:v>
                </c:pt>
                <c:pt idx="9377">
                  <c:v>328660011.24871898</c:v>
                </c:pt>
                <c:pt idx="9378">
                  <c:v>328635855.96579599</c:v>
                </c:pt>
                <c:pt idx="9379">
                  <c:v>328611692.33529395</c:v>
                </c:pt>
                <c:pt idx="9380">
                  <c:v>328587520.35058302</c:v>
                </c:pt>
                <c:pt idx="9381">
                  <c:v>328563340.00503999</c:v>
                </c:pt>
                <c:pt idx="9382">
                  <c:v>328539151.29204196</c:v>
                </c:pt>
                <c:pt idx="9383">
                  <c:v>328514954.20497495</c:v>
                </c:pt>
                <c:pt idx="9384">
                  <c:v>328490748.73722601</c:v>
                </c:pt>
                <c:pt idx="9385">
                  <c:v>328466534.88218892</c:v>
                </c:pt>
                <c:pt idx="9386">
                  <c:v>328442312.63326102</c:v>
                </c:pt>
                <c:pt idx="9387">
                  <c:v>328418081.98384392</c:v>
                </c:pt>
                <c:pt idx="9388">
                  <c:v>328393842.92734295</c:v>
                </c:pt>
                <c:pt idx="9389">
                  <c:v>328369595.45717001</c:v>
                </c:pt>
                <c:pt idx="9390">
                  <c:v>328345339.56673992</c:v>
                </c:pt>
                <c:pt idx="9391">
                  <c:v>328321075.24947101</c:v>
                </c:pt>
                <c:pt idx="9392">
                  <c:v>328296802.49878794</c:v>
                </c:pt>
                <c:pt idx="9393">
                  <c:v>328272521.30811906</c:v>
                </c:pt>
                <c:pt idx="9394">
                  <c:v>328248231.67089701</c:v>
                </c:pt>
                <c:pt idx="9395">
                  <c:v>328223933.580558</c:v>
                </c:pt>
                <c:pt idx="9396">
                  <c:v>328199627.03054392</c:v>
                </c:pt>
                <c:pt idx="9397">
                  <c:v>328175312.01429999</c:v>
                </c:pt>
                <c:pt idx="9398">
                  <c:v>328150988.5252769</c:v>
                </c:pt>
                <c:pt idx="9399">
                  <c:v>328126656.55692899</c:v>
                </c:pt>
                <c:pt idx="9400">
                  <c:v>328102316.102714</c:v>
                </c:pt>
                <c:pt idx="9401">
                  <c:v>328077967.15609598</c:v>
                </c:pt>
                <c:pt idx="9402">
                  <c:v>328053609.71054202</c:v>
                </c:pt>
                <c:pt idx="9403">
                  <c:v>328029243.75952405</c:v>
                </c:pt>
                <c:pt idx="9404">
                  <c:v>328004869.29651695</c:v>
                </c:pt>
                <c:pt idx="9405">
                  <c:v>327980486.31500101</c:v>
                </c:pt>
                <c:pt idx="9406">
                  <c:v>327956094.80846208</c:v>
                </c:pt>
                <c:pt idx="9407">
                  <c:v>327931694.77038699</c:v>
                </c:pt>
                <c:pt idx="9408">
                  <c:v>327907286.19427103</c:v>
                </c:pt>
                <c:pt idx="9409">
                  <c:v>327882869.07360899</c:v>
                </c:pt>
                <c:pt idx="9410">
                  <c:v>327858443.40190494</c:v>
                </c:pt>
                <c:pt idx="9411">
                  <c:v>327834009.17266297</c:v>
                </c:pt>
                <c:pt idx="9412">
                  <c:v>327809566.37939298</c:v>
                </c:pt>
                <c:pt idx="9413">
                  <c:v>327785115.01560992</c:v>
                </c:pt>
                <c:pt idx="9414">
                  <c:v>327760655.07483202</c:v>
                </c:pt>
                <c:pt idx="9415">
                  <c:v>327736186.55058098</c:v>
                </c:pt>
                <c:pt idx="9416">
                  <c:v>327711709.43638486</c:v>
                </c:pt>
                <c:pt idx="9417">
                  <c:v>327687223.72577494</c:v>
                </c:pt>
                <c:pt idx="9418">
                  <c:v>327662729.41228485</c:v>
                </c:pt>
                <c:pt idx="9419">
                  <c:v>327638226.489456</c:v>
                </c:pt>
                <c:pt idx="9420">
                  <c:v>327613714.95082998</c:v>
                </c:pt>
                <c:pt idx="9421">
                  <c:v>327589194.78995496</c:v>
                </c:pt>
                <c:pt idx="9422">
                  <c:v>327564666.00038296</c:v>
                </c:pt>
                <c:pt idx="9423">
                  <c:v>327540128.57567096</c:v>
                </c:pt>
                <c:pt idx="9424">
                  <c:v>327515582.50937796</c:v>
                </c:pt>
                <c:pt idx="9425">
                  <c:v>327491027.79506803</c:v>
                </c:pt>
                <c:pt idx="9426">
                  <c:v>327466464.42630994</c:v>
                </c:pt>
                <c:pt idx="9427">
                  <c:v>327441892.39667594</c:v>
                </c:pt>
                <c:pt idx="9428">
                  <c:v>327417311.69974297</c:v>
                </c:pt>
                <c:pt idx="9429">
                  <c:v>327392722.32909101</c:v>
                </c:pt>
                <c:pt idx="9430">
                  <c:v>327368124.27830601</c:v>
                </c:pt>
                <c:pt idx="9431">
                  <c:v>327343517.54097599</c:v>
                </c:pt>
                <c:pt idx="9432">
                  <c:v>327318902.11069399</c:v>
                </c:pt>
                <c:pt idx="9433">
                  <c:v>327294277.98105592</c:v>
                </c:pt>
                <c:pt idx="9434">
                  <c:v>327269645.14566398</c:v>
                </c:pt>
                <c:pt idx="9435">
                  <c:v>327245003.59812301</c:v>
                </c:pt>
                <c:pt idx="9436">
                  <c:v>327220353.33204192</c:v>
                </c:pt>
                <c:pt idx="9437">
                  <c:v>327195694.341034</c:v>
                </c:pt>
                <c:pt idx="9438">
                  <c:v>327171026.61871701</c:v>
                </c:pt>
                <c:pt idx="9439">
                  <c:v>327146350.15871006</c:v>
                </c:pt>
                <c:pt idx="9440">
                  <c:v>327121664.95463991</c:v>
                </c:pt>
                <c:pt idx="9441">
                  <c:v>327096971.00013602</c:v>
                </c:pt>
                <c:pt idx="9442">
                  <c:v>327072268.28882998</c:v>
                </c:pt>
                <c:pt idx="9443">
                  <c:v>327047556.81436002</c:v>
                </c:pt>
                <c:pt idx="9444">
                  <c:v>327022836.57036799</c:v>
                </c:pt>
                <c:pt idx="9445">
                  <c:v>326998107.550497</c:v>
                </c:pt>
                <c:pt idx="9446">
                  <c:v>326973369.74839705</c:v>
                </c:pt>
                <c:pt idx="9447">
                  <c:v>326948623.15772104</c:v>
                </c:pt>
                <c:pt idx="9448">
                  <c:v>326923867.77212501</c:v>
                </c:pt>
                <c:pt idx="9449">
                  <c:v>326899103.58527195</c:v>
                </c:pt>
                <c:pt idx="9450">
                  <c:v>326874330.59082502</c:v>
                </c:pt>
                <c:pt idx="9451">
                  <c:v>326849548.78245294</c:v>
                </c:pt>
                <c:pt idx="9452">
                  <c:v>326824758.15382904</c:v>
                </c:pt>
                <c:pt idx="9453">
                  <c:v>326799958.69862902</c:v>
                </c:pt>
                <c:pt idx="9454">
                  <c:v>326775150.41053295</c:v>
                </c:pt>
                <c:pt idx="9455">
                  <c:v>326750333.28322703</c:v>
                </c:pt>
                <c:pt idx="9456">
                  <c:v>326725507.31039792</c:v>
                </c:pt>
                <c:pt idx="9457">
                  <c:v>326700672.48573697</c:v>
                </c:pt>
                <c:pt idx="9458">
                  <c:v>326675828.80294192</c:v>
                </c:pt>
                <c:pt idx="9459">
                  <c:v>326650976.25571102</c:v>
                </c:pt>
                <c:pt idx="9460">
                  <c:v>326626114.837749</c:v>
                </c:pt>
                <c:pt idx="9461">
                  <c:v>326601244.54276305</c:v>
                </c:pt>
                <c:pt idx="9462">
                  <c:v>326576365.36446398</c:v>
                </c:pt>
                <c:pt idx="9463">
                  <c:v>326551477.29656696</c:v>
                </c:pt>
                <c:pt idx="9464">
                  <c:v>326526580.33279091</c:v>
                </c:pt>
                <c:pt idx="9465">
                  <c:v>326501674.46685892</c:v>
                </c:pt>
                <c:pt idx="9466">
                  <c:v>326476759.69249696</c:v>
                </c:pt>
                <c:pt idx="9467">
                  <c:v>326451836.00343609</c:v>
                </c:pt>
                <c:pt idx="9468">
                  <c:v>326426903.39341009</c:v>
                </c:pt>
                <c:pt idx="9469">
                  <c:v>326401961.856157</c:v>
                </c:pt>
                <c:pt idx="9470">
                  <c:v>326377011.38541901</c:v>
                </c:pt>
                <c:pt idx="9471">
                  <c:v>326352051.97493994</c:v>
                </c:pt>
                <c:pt idx="9472">
                  <c:v>326327083.61847109</c:v>
                </c:pt>
                <c:pt idx="9473">
                  <c:v>326302106.30976301</c:v>
                </c:pt>
                <c:pt idx="9474">
                  <c:v>326277120.042575</c:v>
                </c:pt>
                <c:pt idx="9475">
                  <c:v>326252124.81066501</c:v>
                </c:pt>
                <c:pt idx="9476">
                  <c:v>326227120.60779905</c:v>
                </c:pt>
                <c:pt idx="9477">
                  <c:v>326202107.42774493</c:v>
                </c:pt>
                <c:pt idx="9478">
                  <c:v>326177085.26427299</c:v>
                </c:pt>
                <c:pt idx="9479">
                  <c:v>326152054.11115909</c:v>
                </c:pt>
                <c:pt idx="9480">
                  <c:v>326127013.96218294</c:v>
                </c:pt>
                <c:pt idx="9481">
                  <c:v>326101964.81112701</c:v>
                </c:pt>
                <c:pt idx="9482">
                  <c:v>326076906.65177602</c:v>
                </c:pt>
                <c:pt idx="9483">
                  <c:v>326051839.47792298</c:v>
                </c:pt>
                <c:pt idx="9484">
                  <c:v>326026763.28335899</c:v>
                </c:pt>
                <c:pt idx="9485">
                  <c:v>326001678.06188297</c:v>
                </c:pt>
                <c:pt idx="9486">
                  <c:v>325976583.80729502</c:v>
                </c:pt>
                <c:pt idx="9487">
                  <c:v>325951480.51340002</c:v>
                </c:pt>
                <c:pt idx="9488">
                  <c:v>325926368.17400604</c:v>
                </c:pt>
                <c:pt idx="9489">
                  <c:v>325901246.78292596</c:v>
                </c:pt>
                <c:pt idx="9490">
                  <c:v>325876116.33397496</c:v>
                </c:pt>
                <c:pt idx="9491">
                  <c:v>325850976.82097292</c:v>
                </c:pt>
                <c:pt idx="9492">
                  <c:v>325825828.23774099</c:v>
                </c:pt>
                <c:pt idx="9493">
                  <c:v>325800670.57810605</c:v>
                </c:pt>
                <c:pt idx="9494">
                  <c:v>325775503.835899</c:v>
                </c:pt>
                <c:pt idx="9495">
                  <c:v>325750328.00495201</c:v>
                </c:pt>
                <c:pt idx="9496">
                  <c:v>325725143.07910401</c:v>
                </c:pt>
                <c:pt idx="9497">
                  <c:v>325699949.05219501</c:v>
                </c:pt>
                <c:pt idx="9498">
                  <c:v>325674745.91806799</c:v>
                </c:pt>
                <c:pt idx="9499">
                  <c:v>325649533.670573</c:v>
                </c:pt>
                <c:pt idx="9500">
                  <c:v>325624312.30356008</c:v>
                </c:pt>
                <c:pt idx="9501">
                  <c:v>325599081.810884</c:v>
                </c:pt>
                <c:pt idx="9502">
                  <c:v>325573842.18640399</c:v>
                </c:pt>
                <c:pt idx="9503">
                  <c:v>325548593.42398095</c:v>
                </c:pt>
                <c:pt idx="9504">
                  <c:v>325523335.51748198</c:v>
                </c:pt>
                <c:pt idx="9505">
                  <c:v>325498068.46077591</c:v>
                </c:pt>
                <c:pt idx="9506">
                  <c:v>325472792.24773401</c:v>
                </c:pt>
                <c:pt idx="9507">
                  <c:v>325447506.87223291</c:v>
                </c:pt>
                <c:pt idx="9508">
                  <c:v>325422212.32815206</c:v>
                </c:pt>
                <c:pt idx="9509">
                  <c:v>325396908.609375</c:v>
                </c:pt>
                <c:pt idx="9510">
                  <c:v>325371595.70978796</c:v>
                </c:pt>
                <c:pt idx="9511">
                  <c:v>325346273.623281</c:v>
                </c:pt>
                <c:pt idx="9512">
                  <c:v>325320942.34374702</c:v>
                </c:pt>
                <c:pt idx="9513">
                  <c:v>325295601.86508399</c:v>
                </c:pt>
                <c:pt idx="9514">
                  <c:v>325270252.18119109</c:v>
                </c:pt>
                <c:pt idx="9515">
                  <c:v>325244893.28597194</c:v>
                </c:pt>
                <c:pt idx="9516">
                  <c:v>325219525.17333502</c:v>
                </c:pt>
                <c:pt idx="9517">
                  <c:v>325194147.83718997</c:v>
                </c:pt>
                <c:pt idx="9518">
                  <c:v>325168761.27145201</c:v>
                </c:pt>
                <c:pt idx="9519">
                  <c:v>325143365.47003692</c:v>
                </c:pt>
                <c:pt idx="9520">
                  <c:v>325117960.42686695</c:v>
                </c:pt>
                <c:pt idx="9521">
                  <c:v>325092546.13586497</c:v>
                </c:pt>
                <c:pt idx="9522">
                  <c:v>325067122.59096003</c:v>
                </c:pt>
                <c:pt idx="9523">
                  <c:v>325041689.78608292</c:v>
                </c:pt>
                <c:pt idx="9524">
                  <c:v>325016247.715168</c:v>
                </c:pt>
                <c:pt idx="9525">
                  <c:v>324990796.37215197</c:v>
                </c:pt>
                <c:pt idx="9526">
                  <c:v>324965335.75097793</c:v>
                </c:pt>
                <c:pt idx="9527">
                  <c:v>324939865.84558898</c:v>
                </c:pt>
                <c:pt idx="9528">
                  <c:v>324914386.64993298</c:v>
                </c:pt>
                <c:pt idx="9529">
                  <c:v>324888898.15796208</c:v>
                </c:pt>
                <c:pt idx="9530">
                  <c:v>324863400.36363</c:v>
                </c:pt>
                <c:pt idx="9531">
                  <c:v>324837893.26089501</c:v>
                </c:pt>
                <c:pt idx="9532">
                  <c:v>324812376.84371805</c:v>
                </c:pt>
                <c:pt idx="9533">
                  <c:v>324786851.10606402</c:v>
                </c:pt>
                <c:pt idx="9534">
                  <c:v>324761316.04189998</c:v>
                </c:pt>
                <c:pt idx="9535">
                  <c:v>324735771.64519703</c:v>
                </c:pt>
                <c:pt idx="9536">
                  <c:v>324710217.90993094</c:v>
                </c:pt>
                <c:pt idx="9537">
                  <c:v>324684654.83007795</c:v>
                </c:pt>
                <c:pt idx="9538">
                  <c:v>324659082.39961892</c:v>
                </c:pt>
                <c:pt idx="9539">
                  <c:v>324633500.61254001</c:v>
                </c:pt>
                <c:pt idx="9540">
                  <c:v>324607909.46282601</c:v>
                </c:pt>
                <c:pt idx="9541">
                  <c:v>324582308.94447005</c:v>
                </c:pt>
                <c:pt idx="9542">
                  <c:v>324556699.05146497</c:v>
                </c:pt>
                <c:pt idx="9543">
                  <c:v>324531079.77780801</c:v>
                </c:pt>
                <c:pt idx="9544">
                  <c:v>324505451.11749905</c:v>
                </c:pt>
                <c:pt idx="9545">
                  <c:v>324479813.06454301</c:v>
                </c:pt>
                <c:pt idx="9546">
                  <c:v>324454165.61294699</c:v>
                </c:pt>
                <c:pt idx="9547">
                  <c:v>324428508.75672001</c:v>
                </c:pt>
                <c:pt idx="9548">
                  <c:v>324402842.48987591</c:v>
                </c:pt>
                <c:pt idx="9549">
                  <c:v>324377166.80643201</c:v>
                </c:pt>
                <c:pt idx="9550">
                  <c:v>324351481.70040601</c:v>
                </c:pt>
                <c:pt idx="9551">
                  <c:v>324325787.16582304</c:v>
                </c:pt>
                <c:pt idx="9552">
                  <c:v>324300083.19670892</c:v>
                </c:pt>
                <c:pt idx="9553">
                  <c:v>324274369.78709102</c:v>
                </c:pt>
                <c:pt idx="9554">
                  <c:v>324248646.93100393</c:v>
                </c:pt>
                <c:pt idx="9555">
                  <c:v>324222914.62248296</c:v>
                </c:pt>
                <c:pt idx="9556">
                  <c:v>324197172.85556608</c:v>
                </c:pt>
                <c:pt idx="9557">
                  <c:v>324171421.624295</c:v>
                </c:pt>
                <c:pt idx="9558">
                  <c:v>324145660.92271596</c:v>
                </c:pt>
                <c:pt idx="9559">
                  <c:v>324119890.74487698</c:v>
                </c:pt>
                <c:pt idx="9560">
                  <c:v>324094111.08482802</c:v>
                </c:pt>
                <c:pt idx="9561">
                  <c:v>324068321.93662494</c:v>
                </c:pt>
                <c:pt idx="9562">
                  <c:v>324042523.29432499</c:v>
                </c:pt>
                <c:pt idx="9563">
                  <c:v>324016715.15198803</c:v>
                </c:pt>
                <c:pt idx="9564">
                  <c:v>323990897.50367892</c:v>
                </c:pt>
                <c:pt idx="9565">
                  <c:v>323965070.34346408</c:v>
                </c:pt>
                <c:pt idx="9566">
                  <c:v>323939233.66541398</c:v>
                </c:pt>
                <c:pt idx="9567">
                  <c:v>323913387.46360099</c:v>
                </c:pt>
                <c:pt idx="9568">
                  <c:v>323887531.73210096</c:v>
                </c:pt>
                <c:pt idx="9569">
                  <c:v>323861666.46499294</c:v>
                </c:pt>
                <c:pt idx="9570">
                  <c:v>323835791.65635997</c:v>
                </c:pt>
                <c:pt idx="9571">
                  <c:v>323809907.30028796</c:v>
                </c:pt>
                <c:pt idx="9572">
                  <c:v>323784013.390863</c:v>
                </c:pt>
                <c:pt idx="9573">
                  <c:v>323758109.92217785</c:v>
                </c:pt>
                <c:pt idx="9574">
                  <c:v>323732196.88832802</c:v>
                </c:pt>
                <c:pt idx="9575">
                  <c:v>323706274.28340799</c:v>
                </c:pt>
                <c:pt idx="9576">
                  <c:v>323680342.10152107</c:v>
                </c:pt>
                <c:pt idx="9577">
                  <c:v>323654400.33676893</c:v>
                </c:pt>
                <c:pt idx="9578">
                  <c:v>323628448.98325896</c:v>
                </c:pt>
                <c:pt idx="9579">
                  <c:v>323602488.03509992</c:v>
                </c:pt>
                <c:pt idx="9580">
                  <c:v>323576517.48640394</c:v>
                </c:pt>
                <c:pt idx="9581">
                  <c:v>323550537.33128786</c:v>
                </c:pt>
                <c:pt idx="9582">
                  <c:v>323524547.56386906</c:v>
                </c:pt>
                <c:pt idx="9583">
                  <c:v>323498548.17826909</c:v>
                </c:pt>
                <c:pt idx="9584">
                  <c:v>323472539.16861206</c:v>
                </c:pt>
                <c:pt idx="9585">
                  <c:v>323446520.52902597</c:v>
                </c:pt>
                <c:pt idx="9586">
                  <c:v>323420492.25364101</c:v>
                </c:pt>
                <c:pt idx="9587">
                  <c:v>323394454.33658892</c:v>
                </c:pt>
                <c:pt idx="9588">
                  <c:v>323368406.77200794</c:v>
                </c:pt>
                <c:pt idx="9589">
                  <c:v>323342349.55403501</c:v>
                </c:pt>
                <c:pt idx="9590">
                  <c:v>323316282.67681402</c:v>
                </c:pt>
                <c:pt idx="9591">
                  <c:v>323290206.134489</c:v>
                </c:pt>
                <c:pt idx="9592">
                  <c:v>323264119.92120689</c:v>
                </c:pt>
                <c:pt idx="9593">
                  <c:v>323238024.03112102</c:v>
                </c:pt>
                <c:pt idx="9594">
                  <c:v>323211918.45838201</c:v>
                </c:pt>
                <c:pt idx="9595">
                  <c:v>323185803.19714898</c:v>
                </c:pt>
                <c:pt idx="9596">
                  <c:v>323159678.241579</c:v>
                </c:pt>
                <c:pt idx="9597">
                  <c:v>323133543.58583599</c:v>
                </c:pt>
                <c:pt idx="9598">
                  <c:v>323107399.22408396</c:v>
                </c:pt>
                <c:pt idx="9599">
                  <c:v>323081245.15049207</c:v>
                </c:pt>
                <c:pt idx="9600">
                  <c:v>323055081.359231</c:v>
                </c:pt>
                <c:pt idx="9601">
                  <c:v>323028907.84447402</c:v>
                </c:pt>
                <c:pt idx="9602">
                  <c:v>323002724.60039705</c:v>
                </c:pt>
                <c:pt idx="9603">
                  <c:v>322976531.62118101</c:v>
                </c:pt>
                <c:pt idx="9604">
                  <c:v>322950328.90100795</c:v>
                </c:pt>
                <c:pt idx="9605">
                  <c:v>322924116.434062</c:v>
                </c:pt>
                <c:pt idx="9606">
                  <c:v>322897894.214531</c:v>
                </c:pt>
                <c:pt idx="9607">
                  <c:v>322871662.2366069</c:v>
                </c:pt>
                <c:pt idx="9608">
                  <c:v>322845420.49448299</c:v>
                </c:pt>
                <c:pt idx="9609">
                  <c:v>322819168.98235494</c:v>
                </c:pt>
                <c:pt idx="9610">
                  <c:v>322792907.69442207</c:v>
                </c:pt>
                <c:pt idx="9611">
                  <c:v>322766636.62488598</c:v>
                </c:pt>
                <c:pt idx="9612">
                  <c:v>322740355.76795298</c:v>
                </c:pt>
                <c:pt idx="9613">
                  <c:v>322714065.11782807</c:v>
                </c:pt>
                <c:pt idx="9614">
                  <c:v>322687764.66872406</c:v>
                </c:pt>
                <c:pt idx="9615">
                  <c:v>322661454.41485101</c:v>
                </c:pt>
                <c:pt idx="9616">
                  <c:v>322635134.35042804</c:v>
                </c:pt>
                <c:pt idx="9617">
                  <c:v>322608804.46967095</c:v>
                </c:pt>
                <c:pt idx="9618">
                  <c:v>322582464.76680303</c:v>
                </c:pt>
                <c:pt idx="9619">
                  <c:v>322556115.23604596</c:v>
                </c:pt>
                <c:pt idx="9620">
                  <c:v>322529755.871629</c:v>
                </c:pt>
                <c:pt idx="9621">
                  <c:v>322503386.66777998</c:v>
                </c:pt>
                <c:pt idx="9622">
                  <c:v>322477007.61873198</c:v>
                </c:pt>
                <c:pt idx="9623">
                  <c:v>322450618.71871901</c:v>
                </c:pt>
                <c:pt idx="9624">
                  <c:v>322424219.96197885</c:v>
                </c:pt>
                <c:pt idx="9625">
                  <c:v>322397811.34275305</c:v>
                </c:pt>
                <c:pt idx="9626">
                  <c:v>322371392.85528296</c:v>
                </c:pt>
                <c:pt idx="9627">
                  <c:v>322344964.493815</c:v>
                </c:pt>
                <c:pt idx="9628">
                  <c:v>322318526.25259697</c:v>
                </c:pt>
                <c:pt idx="9629">
                  <c:v>322292078.12588102</c:v>
                </c:pt>
                <c:pt idx="9630">
                  <c:v>322265620.10792005</c:v>
                </c:pt>
                <c:pt idx="9631">
                  <c:v>322239152.19297093</c:v>
                </c:pt>
                <c:pt idx="9632">
                  <c:v>322212674.375292</c:v>
                </c:pt>
                <c:pt idx="9633">
                  <c:v>322186186.64914507</c:v>
                </c:pt>
                <c:pt idx="9634">
                  <c:v>322159689.00879502</c:v>
                </c:pt>
                <c:pt idx="9635">
                  <c:v>322133181.44850802</c:v>
                </c:pt>
                <c:pt idx="9636">
                  <c:v>322106663.96255499</c:v>
                </c:pt>
                <c:pt idx="9637">
                  <c:v>322080136.54520601</c:v>
                </c:pt>
                <c:pt idx="9638">
                  <c:v>322053599.19073796</c:v>
                </c:pt>
                <c:pt idx="9639">
                  <c:v>322027051.89342701</c:v>
                </c:pt>
                <c:pt idx="9640">
                  <c:v>322000494.64755404</c:v>
                </c:pt>
                <c:pt idx="9641">
                  <c:v>321973927.44740105</c:v>
                </c:pt>
                <c:pt idx="9642">
                  <c:v>321947350.28725296</c:v>
                </c:pt>
                <c:pt idx="9643">
                  <c:v>321920763.16139901</c:v>
                </c:pt>
                <c:pt idx="9644">
                  <c:v>321894166.06412798</c:v>
                </c:pt>
                <c:pt idx="9645">
                  <c:v>321867558.98973393</c:v>
                </c:pt>
                <c:pt idx="9646">
                  <c:v>321840941.93251199</c:v>
                </c:pt>
                <c:pt idx="9647">
                  <c:v>321814314.88676</c:v>
                </c:pt>
                <c:pt idx="9648">
                  <c:v>321787677.84678</c:v>
                </c:pt>
                <c:pt idx="9649">
                  <c:v>321761030.80687296</c:v>
                </c:pt>
                <c:pt idx="9650">
                  <c:v>321734373.76134592</c:v>
                </c:pt>
                <c:pt idx="9651">
                  <c:v>321707706.70450801</c:v>
                </c:pt>
                <c:pt idx="9652">
                  <c:v>321681029.63066792</c:v>
                </c:pt>
                <c:pt idx="9653">
                  <c:v>321654342.534141</c:v>
                </c:pt>
                <c:pt idx="9654">
                  <c:v>321627645.40924191</c:v>
                </c:pt>
                <c:pt idx="9655">
                  <c:v>321600938.25028992</c:v>
                </c:pt>
                <c:pt idx="9656">
                  <c:v>321574221.05160499</c:v>
                </c:pt>
                <c:pt idx="9657">
                  <c:v>321547493.80751103</c:v>
                </c:pt>
                <c:pt idx="9658">
                  <c:v>321520756.51233393</c:v>
                </c:pt>
                <c:pt idx="9659">
                  <c:v>321494009.16040206</c:v>
                </c:pt>
                <c:pt idx="9660">
                  <c:v>321467251.74604601</c:v>
                </c:pt>
                <c:pt idx="9661">
                  <c:v>321440484.26360005</c:v>
                </c:pt>
                <c:pt idx="9662">
                  <c:v>321413706.707398</c:v>
                </c:pt>
                <c:pt idx="9663">
                  <c:v>321386919.07178003</c:v>
                </c:pt>
                <c:pt idx="9664">
                  <c:v>321360121.35108602</c:v>
                </c:pt>
                <c:pt idx="9665">
                  <c:v>321333313.53965896</c:v>
                </c:pt>
                <c:pt idx="9666">
                  <c:v>321306495.63184601</c:v>
                </c:pt>
                <c:pt idx="9667">
                  <c:v>321279667.62199295</c:v>
                </c:pt>
                <c:pt idx="9668">
                  <c:v>321252829.50445205</c:v>
                </c:pt>
                <c:pt idx="9669">
                  <c:v>321225981.27357501</c:v>
                </c:pt>
                <c:pt idx="9670">
                  <c:v>321199122.92371792</c:v>
                </c:pt>
                <c:pt idx="9671">
                  <c:v>321172254.44923794</c:v>
                </c:pt>
                <c:pt idx="9672">
                  <c:v>321145375.84449607</c:v>
                </c:pt>
                <c:pt idx="9673">
                  <c:v>321118487.10385507</c:v>
                </c:pt>
                <c:pt idx="9674">
                  <c:v>321091588.2216779</c:v>
                </c:pt>
                <c:pt idx="9675">
                  <c:v>321064679.19233394</c:v>
                </c:pt>
                <c:pt idx="9676">
                  <c:v>321037760.01019305</c:v>
                </c:pt>
                <c:pt idx="9677">
                  <c:v>321010830.66962606</c:v>
                </c:pt>
                <c:pt idx="9678">
                  <c:v>320983891.16500801</c:v>
                </c:pt>
                <c:pt idx="9679">
                  <c:v>320956941.49071592</c:v>
                </c:pt>
                <c:pt idx="9680">
                  <c:v>320929981.64112908</c:v>
                </c:pt>
                <c:pt idx="9681">
                  <c:v>320903011.61062801</c:v>
                </c:pt>
                <c:pt idx="9682">
                  <c:v>320876031.39359802</c:v>
                </c:pt>
                <c:pt idx="9683">
                  <c:v>320849040.98442602</c:v>
                </c:pt>
                <c:pt idx="9684">
                  <c:v>320822040.37749797</c:v>
                </c:pt>
                <c:pt idx="9685">
                  <c:v>320795029.56720698</c:v>
                </c:pt>
                <c:pt idx="9686">
                  <c:v>320768008.54794598</c:v>
                </c:pt>
                <c:pt idx="9687">
                  <c:v>320740977.31410998</c:v>
                </c:pt>
                <c:pt idx="9688">
                  <c:v>320713935.860098</c:v>
                </c:pt>
                <c:pt idx="9689">
                  <c:v>320686884.180309</c:v>
                </c:pt>
                <c:pt idx="9690">
                  <c:v>320659822.26914501</c:v>
                </c:pt>
                <c:pt idx="9691">
                  <c:v>320632750.12101305</c:v>
                </c:pt>
                <c:pt idx="9692">
                  <c:v>320605667.73031896</c:v>
                </c:pt>
                <c:pt idx="9693">
                  <c:v>320578575.09147203</c:v>
                </c:pt>
                <c:pt idx="9694">
                  <c:v>320551472.19888401</c:v>
                </c:pt>
                <c:pt idx="9695">
                  <c:v>320524359.046969</c:v>
                </c:pt>
                <c:pt idx="9696">
                  <c:v>320497235.63014305</c:v>
                </c:pt>
                <c:pt idx="9697">
                  <c:v>320470101.94282502</c:v>
                </c:pt>
                <c:pt idx="9698">
                  <c:v>320442957.97943503</c:v>
                </c:pt>
                <c:pt idx="9699">
                  <c:v>320415803.73439699</c:v>
                </c:pt>
                <c:pt idx="9700">
                  <c:v>320388639.20213503</c:v>
                </c:pt>
                <c:pt idx="9701">
                  <c:v>320361464.37707698</c:v>
                </c:pt>
                <c:pt idx="9702">
                  <c:v>320334279.25365305</c:v>
                </c:pt>
                <c:pt idx="9703">
                  <c:v>320307083.82629395</c:v>
                </c:pt>
                <c:pt idx="9704">
                  <c:v>320279878.08943599</c:v>
                </c:pt>
                <c:pt idx="9705">
                  <c:v>320252662.03751302</c:v>
                </c:pt>
                <c:pt idx="9706">
                  <c:v>320225435.66496497</c:v>
                </c:pt>
                <c:pt idx="9707">
                  <c:v>320198198.9662329</c:v>
                </c:pt>
                <c:pt idx="9708">
                  <c:v>320170951.93575895</c:v>
                </c:pt>
                <c:pt idx="9709">
                  <c:v>320143694.56798899</c:v>
                </c:pt>
                <c:pt idx="9710">
                  <c:v>320116426.85737002</c:v>
                </c:pt>
                <c:pt idx="9711">
                  <c:v>320089148.79835099</c:v>
                </c:pt>
                <c:pt idx="9712">
                  <c:v>320061860.38538396</c:v>
                </c:pt>
                <c:pt idx="9713">
                  <c:v>320034561.61292392</c:v>
                </c:pt>
                <c:pt idx="9714">
                  <c:v>320007252.475425</c:v>
                </c:pt>
                <c:pt idx="9715">
                  <c:v>319979932.96734601</c:v>
                </c:pt>
                <c:pt idx="9716">
                  <c:v>319952603.08314902</c:v>
                </c:pt>
                <c:pt idx="9717">
                  <c:v>319925262.817294</c:v>
                </c:pt>
                <c:pt idx="9718">
                  <c:v>319897912.16424698</c:v>
                </c:pt>
                <c:pt idx="9719">
                  <c:v>319870551.11847401</c:v>
                </c:pt>
                <c:pt idx="9720">
                  <c:v>319843179.67444497</c:v>
                </c:pt>
                <c:pt idx="9721">
                  <c:v>319815797.82662892</c:v>
                </c:pt>
                <c:pt idx="9722">
                  <c:v>319788405.56950206</c:v>
                </c:pt>
                <c:pt idx="9723">
                  <c:v>319761002.89753705</c:v>
                </c:pt>
                <c:pt idx="9724">
                  <c:v>319733589.80521101</c:v>
                </c:pt>
                <c:pt idx="9725">
                  <c:v>319706166.28700602</c:v>
                </c:pt>
                <c:pt idx="9726">
                  <c:v>319678732.33740097</c:v>
                </c:pt>
                <c:pt idx="9727">
                  <c:v>319651287.95087999</c:v>
                </c:pt>
                <c:pt idx="9728">
                  <c:v>319623833.12192994</c:v>
                </c:pt>
                <c:pt idx="9729">
                  <c:v>319596367.845038</c:v>
                </c:pt>
                <c:pt idx="9730">
                  <c:v>319568892.114694</c:v>
                </c:pt>
                <c:pt idx="9731">
                  <c:v>319541405.92538893</c:v>
                </c:pt>
                <c:pt idx="9732">
                  <c:v>319513909.27161795</c:v>
                </c:pt>
                <c:pt idx="9733">
                  <c:v>319486402.14787704</c:v>
                </c:pt>
                <c:pt idx="9734">
                  <c:v>319458884.54866397</c:v>
                </c:pt>
                <c:pt idx="9735">
                  <c:v>319431356.46847892</c:v>
                </c:pt>
                <c:pt idx="9736">
                  <c:v>319403817.90182298</c:v>
                </c:pt>
                <c:pt idx="9737">
                  <c:v>319376268.84320205</c:v>
                </c:pt>
                <c:pt idx="9738">
                  <c:v>319348709.28712207</c:v>
                </c:pt>
                <c:pt idx="9739">
                  <c:v>319321139.22808999</c:v>
                </c:pt>
                <c:pt idx="9740">
                  <c:v>319293558.66061705</c:v>
                </c:pt>
                <c:pt idx="9741">
                  <c:v>319265967.57921499</c:v>
                </c:pt>
                <c:pt idx="9742">
                  <c:v>319238365.97839803</c:v>
                </c:pt>
                <c:pt idx="9743">
                  <c:v>319210753.85268295</c:v>
                </c:pt>
                <c:pt idx="9744">
                  <c:v>319183131.19658792</c:v>
                </c:pt>
                <c:pt idx="9745">
                  <c:v>319155498.00463396</c:v>
                </c:pt>
                <c:pt idx="9746">
                  <c:v>319127854.27134103</c:v>
                </c:pt>
                <c:pt idx="9747">
                  <c:v>319100199.9912349</c:v>
                </c:pt>
                <c:pt idx="9748">
                  <c:v>319072535.15884215</c:v>
                </c:pt>
                <c:pt idx="9749">
                  <c:v>319044859.76868892</c:v>
                </c:pt>
                <c:pt idx="9750">
                  <c:v>319017173.81530792</c:v>
                </c:pt>
                <c:pt idx="9751">
                  <c:v>318989477.29322892</c:v>
                </c:pt>
                <c:pt idx="9752">
                  <c:v>318961770.19698691</c:v>
                </c:pt>
                <c:pt idx="9753">
                  <c:v>318934052.52111799</c:v>
                </c:pt>
                <c:pt idx="9754">
                  <c:v>318906324.26015902</c:v>
                </c:pt>
                <c:pt idx="9755">
                  <c:v>318878585.40865099</c:v>
                </c:pt>
                <c:pt idx="9756">
                  <c:v>318850835.96113592</c:v>
                </c:pt>
                <c:pt idx="9757">
                  <c:v>318823075.91215491</c:v>
                </c:pt>
                <c:pt idx="9758">
                  <c:v>318795305.25625694</c:v>
                </c:pt>
                <c:pt idx="9759">
                  <c:v>318767523.98798603</c:v>
                </c:pt>
                <c:pt idx="9760">
                  <c:v>318739732.10189402</c:v>
                </c:pt>
                <c:pt idx="9761">
                  <c:v>318711929.59253192</c:v>
                </c:pt>
                <c:pt idx="9762">
                  <c:v>318684116.45445198</c:v>
                </c:pt>
                <c:pt idx="9763">
                  <c:v>318656292.68220896</c:v>
                </c:pt>
                <c:pt idx="9764">
                  <c:v>318628458.27036101</c:v>
                </c:pt>
                <c:pt idx="9765">
                  <c:v>318600613.21346605</c:v>
                </c:pt>
                <c:pt idx="9766">
                  <c:v>318572757.50608492</c:v>
                </c:pt>
                <c:pt idx="9767">
                  <c:v>318544891.14278001</c:v>
                </c:pt>
                <c:pt idx="9768">
                  <c:v>318517014.11811608</c:v>
                </c:pt>
                <c:pt idx="9769">
                  <c:v>318489126.42665893</c:v>
                </c:pt>
                <c:pt idx="9770">
                  <c:v>318461228.0629769</c:v>
                </c:pt>
                <c:pt idx="9771">
                  <c:v>318433319.02164096</c:v>
                </c:pt>
                <c:pt idx="9772">
                  <c:v>318405399.297221</c:v>
                </c:pt>
                <c:pt idx="9773">
                  <c:v>318377468.88429099</c:v>
                </c:pt>
                <c:pt idx="9774">
                  <c:v>318349527.77742702</c:v>
                </c:pt>
                <c:pt idx="9775">
                  <c:v>318321575.97120595</c:v>
                </c:pt>
                <c:pt idx="9776">
                  <c:v>318293613.46020794</c:v>
                </c:pt>
                <c:pt idx="9777">
                  <c:v>318265640.239012</c:v>
                </c:pt>
                <c:pt idx="9778">
                  <c:v>318237656.30220199</c:v>
                </c:pt>
                <c:pt idx="9779">
                  <c:v>318209661.64436203</c:v>
                </c:pt>
                <c:pt idx="9780">
                  <c:v>318181656.26007795</c:v>
                </c:pt>
                <c:pt idx="9781">
                  <c:v>318153640.14393902</c:v>
                </c:pt>
                <c:pt idx="9782">
                  <c:v>318125613.29053396</c:v>
                </c:pt>
                <c:pt idx="9783">
                  <c:v>318097575.69445401</c:v>
                </c:pt>
                <c:pt idx="9784">
                  <c:v>318069527.35029399</c:v>
                </c:pt>
                <c:pt idx="9785">
                  <c:v>318041468.25264895</c:v>
                </c:pt>
                <c:pt idx="9786">
                  <c:v>318013398.39611501</c:v>
                </c:pt>
                <c:pt idx="9787">
                  <c:v>317985317.77528995</c:v>
                </c:pt>
                <c:pt idx="9788">
                  <c:v>317957226.384776</c:v>
                </c:pt>
                <c:pt idx="9789">
                  <c:v>317929124.21917492</c:v>
                </c:pt>
                <c:pt idx="9790">
                  <c:v>317901011.27309</c:v>
                </c:pt>
                <c:pt idx="9791">
                  <c:v>317872887.54112709</c:v>
                </c:pt>
                <c:pt idx="9792">
                  <c:v>317844753.01789409</c:v>
                </c:pt>
                <c:pt idx="9793">
                  <c:v>317816607.697999</c:v>
                </c:pt>
                <c:pt idx="9794">
                  <c:v>317788451.57605392</c:v>
                </c:pt>
                <c:pt idx="9795">
                  <c:v>317760284.64666998</c:v>
                </c:pt>
                <c:pt idx="9796">
                  <c:v>317732106.90446198</c:v>
                </c:pt>
                <c:pt idx="9797">
                  <c:v>317703918.34404701</c:v>
                </c:pt>
                <c:pt idx="9798">
                  <c:v>317675718.96004099</c:v>
                </c:pt>
                <c:pt idx="9799">
                  <c:v>317647508.74706405</c:v>
                </c:pt>
                <c:pt idx="9800">
                  <c:v>317619287.69973803</c:v>
                </c:pt>
                <c:pt idx="9801">
                  <c:v>317591055.81268299</c:v>
                </c:pt>
                <c:pt idx="9802">
                  <c:v>317562813.08052605</c:v>
                </c:pt>
                <c:pt idx="9803">
                  <c:v>317534559.49789202</c:v>
                </c:pt>
                <c:pt idx="9804">
                  <c:v>317506295.05940902</c:v>
                </c:pt>
                <c:pt idx="9805">
                  <c:v>317478019.75970602</c:v>
                </c:pt>
                <c:pt idx="9806">
                  <c:v>317449733.59341401</c:v>
                </c:pt>
                <c:pt idx="9807">
                  <c:v>317421436.55516607</c:v>
                </c:pt>
                <c:pt idx="9808">
                  <c:v>317393128.63959605</c:v>
                </c:pt>
                <c:pt idx="9809">
                  <c:v>317364809.84134001</c:v>
                </c:pt>
                <c:pt idx="9810">
                  <c:v>317336480.15503597</c:v>
                </c:pt>
                <c:pt idx="9811">
                  <c:v>317308139.57532197</c:v>
                </c:pt>
                <c:pt idx="9812">
                  <c:v>317279788.09684092</c:v>
                </c:pt>
                <c:pt idx="9813">
                  <c:v>317251425.71423292</c:v>
                </c:pt>
                <c:pt idx="9814">
                  <c:v>317223052.42214394</c:v>
                </c:pt>
                <c:pt idx="9815">
                  <c:v>317194668.21521795</c:v>
                </c:pt>
                <c:pt idx="9816">
                  <c:v>317166273.08810401</c:v>
                </c:pt>
                <c:pt idx="9817">
                  <c:v>317137867.03544992</c:v>
                </c:pt>
                <c:pt idx="9818">
                  <c:v>317109450.05190599</c:v>
                </c:pt>
                <c:pt idx="9819">
                  <c:v>317081022.13212401</c:v>
                </c:pt>
                <c:pt idx="9820">
                  <c:v>317052583.27075899</c:v>
                </c:pt>
                <c:pt idx="9821">
                  <c:v>317024133.46246499</c:v>
                </c:pt>
                <c:pt idx="9822">
                  <c:v>316995672.70189899</c:v>
                </c:pt>
                <c:pt idx="9823">
                  <c:v>316967200.98372</c:v>
                </c:pt>
                <c:pt idx="9824">
                  <c:v>316938718.30258697</c:v>
                </c:pt>
                <c:pt idx="9825">
                  <c:v>316910224.65316212</c:v>
                </c:pt>
                <c:pt idx="9826">
                  <c:v>316881720.03010696</c:v>
                </c:pt>
                <c:pt idx="9827">
                  <c:v>316853204.42808795</c:v>
                </c:pt>
                <c:pt idx="9828">
                  <c:v>316824677.84177101</c:v>
                </c:pt>
                <c:pt idx="9829">
                  <c:v>316796140.26582205</c:v>
                </c:pt>
                <c:pt idx="9830">
                  <c:v>316767591.69491202</c:v>
                </c:pt>
                <c:pt idx="9831">
                  <c:v>316739032.12370998</c:v>
                </c:pt>
                <c:pt idx="9832">
                  <c:v>316710461.54689002</c:v>
                </c:pt>
                <c:pt idx="9833">
                  <c:v>316681879.95912409</c:v>
                </c:pt>
                <c:pt idx="9834">
                  <c:v>316653287.355088</c:v>
                </c:pt>
                <c:pt idx="9835">
                  <c:v>316624683.72945899</c:v>
                </c:pt>
                <c:pt idx="9836">
                  <c:v>316596069.07691503</c:v>
                </c:pt>
                <c:pt idx="9837">
                  <c:v>316567443.39213592</c:v>
                </c:pt>
                <c:pt idx="9838">
                  <c:v>316538806.66980207</c:v>
                </c:pt>
                <c:pt idx="9839">
                  <c:v>316510158.90459698</c:v>
                </c:pt>
                <c:pt idx="9840">
                  <c:v>316481500.09120393</c:v>
                </c:pt>
                <c:pt idx="9841">
                  <c:v>316452830.22430992</c:v>
                </c:pt>
                <c:pt idx="9842">
                  <c:v>316424149.29860091</c:v>
                </c:pt>
                <c:pt idx="9843">
                  <c:v>316395457.30876607</c:v>
                </c:pt>
                <c:pt idx="9844">
                  <c:v>316366754.24949509</c:v>
                </c:pt>
                <c:pt idx="9845">
                  <c:v>316338040.11547899</c:v>
                </c:pt>
                <c:pt idx="9846">
                  <c:v>316309314.90141201</c:v>
                </c:pt>
                <c:pt idx="9847">
                  <c:v>316280578.60198694</c:v>
                </c:pt>
                <c:pt idx="9848">
                  <c:v>316251831.21190095</c:v>
                </c:pt>
                <c:pt idx="9849">
                  <c:v>316223072.725851</c:v>
                </c:pt>
                <c:pt idx="9850">
                  <c:v>316194303.13853401</c:v>
                </c:pt>
                <c:pt idx="9851">
                  <c:v>316165522.44465297</c:v>
                </c:pt>
                <c:pt idx="9852">
                  <c:v>316136730.63890696</c:v>
                </c:pt>
                <c:pt idx="9853">
                  <c:v>316107927.71599996</c:v>
                </c:pt>
                <c:pt idx="9854">
                  <c:v>316079113.67063493</c:v>
                </c:pt>
                <c:pt idx="9855">
                  <c:v>316050288.49752009</c:v>
                </c:pt>
                <c:pt idx="9856">
                  <c:v>316021452.19136101</c:v>
                </c:pt>
                <c:pt idx="9857">
                  <c:v>315992604.74686497</c:v>
                </c:pt>
                <c:pt idx="9858">
                  <c:v>315963746.15874505</c:v>
                </c:pt>
                <c:pt idx="9859">
                  <c:v>315934876.42170894</c:v>
                </c:pt>
                <c:pt idx="9860">
                  <c:v>315905995.53047192</c:v>
                </c:pt>
                <c:pt idx="9861">
                  <c:v>315877103.47974694</c:v>
                </c:pt>
                <c:pt idx="9862">
                  <c:v>315848200.26424903</c:v>
                </c:pt>
                <c:pt idx="9863">
                  <c:v>315819285.87869501</c:v>
                </c:pt>
                <c:pt idx="9864">
                  <c:v>315790360.31780398</c:v>
                </c:pt>
                <c:pt idx="9865">
                  <c:v>315761423.57629496</c:v>
                </c:pt>
                <c:pt idx="9866">
                  <c:v>315732475.64888805</c:v>
                </c:pt>
                <c:pt idx="9867">
                  <c:v>315703516.53030503</c:v>
                </c:pt>
                <c:pt idx="9868">
                  <c:v>315674546.21527094</c:v>
                </c:pt>
                <c:pt idx="9869">
                  <c:v>315645564.69851005</c:v>
                </c:pt>
                <c:pt idx="9870">
                  <c:v>315616571.97474694</c:v>
                </c:pt>
                <c:pt idx="9871">
                  <c:v>315587568.03871101</c:v>
                </c:pt>
                <c:pt idx="9872">
                  <c:v>315558552.88513005</c:v>
                </c:pt>
                <c:pt idx="9873">
                  <c:v>315529526.50873399</c:v>
                </c:pt>
                <c:pt idx="9874">
                  <c:v>315500488.90425491</c:v>
                </c:pt>
                <c:pt idx="9875">
                  <c:v>315471440.06642509</c:v>
                </c:pt>
                <c:pt idx="9876">
                  <c:v>315442379.9899779</c:v>
                </c:pt>
                <c:pt idx="9877">
                  <c:v>315413308.669649</c:v>
                </c:pt>
                <c:pt idx="9878">
                  <c:v>315384226.10017598</c:v>
                </c:pt>
                <c:pt idx="9879">
                  <c:v>315355132.27629495</c:v>
                </c:pt>
                <c:pt idx="9880">
                  <c:v>315326027.19274592</c:v>
                </c:pt>
                <c:pt idx="9881">
                  <c:v>315296910.84426898</c:v>
                </c:pt>
                <c:pt idx="9882">
                  <c:v>315267783.22560495</c:v>
                </c:pt>
                <c:pt idx="9883">
                  <c:v>315238644.33149892</c:v>
                </c:pt>
                <c:pt idx="9884">
                  <c:v>315209494.15669298</c:v>
                </c:pt>
                <c:pt idx="9885">
                  <c:v>315180332.69593394</c:v>
                </c:pt>
                <c:pt idx="9886">
                  <c:v>315151159.94396698</c:v>
                </c:pt>
                <c:pt idx="9887">
                  <c:v>315121975.89554101</c:v>
                </c:pt>
                <c:pt idx="9888">
                  <c:v>315092780.54540497</c:v>
                </c:pt>
                <c:pt idx="9889">
                  <c:v>315063573.888309</c:v>
                </c:pt>
                <c:pt idx="9890">
                  <c:v>315034355.91900396</c:v>
                </c:pt>
                <c:pt idx="9891">
                  <c:v>315005126.63224393</c:v>
                </c:pt>
                <c:pt idx="9892">
                  <c:v>314975886.02278292</c:v>
                </c:pt>
                <c:pt idx="9893">
                  <c:v>314946634.08537495</c:v>
                </c:pt>
                <c:pt idx="9894">
                  <c:v>314917370.81477791</c:v>
                </c:pt>
                <c:pt idx="9895">
                  <c:v>314888096.20574796</c:v>
                </c:pt>
                <c:pt idx="9896">
                  <c:v>314858810.25304401</c:v>
                </c:pt>
                <c:pt idx="9897">
                  <c:v>314829512.951428</c:v>
                </c:pt>
                <c:pt idx="9898">
                  <c:v>314800204.29565895</c:v>
                </c:pt>
                <c:pt idx="9899">
                  <c:v>314770884.28049999</c:v>
                </c:pt>
                <c:pt idx="9900">
                  <c:v>314741552.90071392</c:v>
                </c:pt>
                <c:pt idx="9901">
                  <c:v>314712210.15106702</c:v>
                </c:pt>
                <c:pt idx="9902">
                  <c:v>314682856.02632499</c:v>
                </c:pt>
                <c:pt idx="9903">
                  <c:v>314653490.52125299</c:v>
                </c:pt>
                <c:pt idx="9904">
                  <c:v>314624113.63062102</c:v>
                </c:pt>
                <c:pt idx="9905">
                  <c:v>314594725.34919798</c:v>
                </c:pt>
                <c:pt idx="9906">
                  <c:v>314565325.67175502</c:v>
                </c:pt>
                <c:pt idx="9907">
                  <c:v>314535914.59306198</c:v>
                </c:pt>
                <c:pt idx="9908">
                  <c:v>314506492.10789406</c:v>
                </c:pt>
                <c:pt idx="9909">
                  <c:v>314477058.21102297</c:v>
                </c:pt>
                <c:pt idx="9910">
                  <c:v>314447612.89722401</c:v>
                </c:pt>
                <c:pt idx="9911">
                  <c:v>314418156.16127503</c:v>
                </c:pt>
                <c:pt idx="9912">
                  <c:v>314388687.99795192</c:v>
                </c:pt>
                <c:pt idx="9913">
                  <c:v>314359208.40203387</c:v>
                </c:pt>
                <c:pt idx="9914">
                  <c:v>314329717.36830002</c:v>
                </c:pt>
                <c:pt idx="9915">
                  <c:v>314300214.89152998</c:v>
                </c:pt>
                <c:pt idx="9916">
                  <c:v>314270700.96650696</c:v>
                </c:pt>
                <c:pt idx="9917">
                  <c:v>314241175.58801305</c:v>
                </c:pt>
                <c:pt idx="9918">
                  <c:v>314211638.75083297</c:v>
                </c:pt>
                <c:pt idx="9919">
                  <c:v>314182090.44975001</c:v>
                </c:pt>
                <c:pt idx="9920">
                  <c:v>314152530.67955208</c:v>
                </c:pt>
                <c:pt idx="9921">
                  <c:v>314122959.43502492</c:v>
                </c:pt>
                <c:pt idx="9922">
                  <c:v>314093376.71095699</c:v>
                </c:pt>
                <c:pt idx="9923">
                  <c:v>314063782.50213891</c:v>
                </c:pt>
                <c:pt idx="9924">
                  <c:v>314034176.80335897</c:v>
                </c:pt>
                <c:pt idx="9925">
                  <c:v>314004559.60941005</c:v>
                </c:pt>
                <c:pt idx="9926">
                  <c:v>313974930.91508394</c:v>
                </c:pt>
                <c:pt idx="9927">
                  <c:v>313945290.71517396</c:v>
                </c:pt>
                <c:pt idx="9928">
                  <c:v>313915639.004475</c:v>
                </c:pt>
                <c:pt idx="9929">
                  <c:v>313885975.77778298</c:v>
                </c:pt>
                <c:pt idx="9930">
                  <c:v>313856301.02989399</c:v>
                </c:pt>
                <c:pt idx="9931">
                  <c:v>313826614.75560492</c:v>
                </c:pt>
                <c:pt idx="9932">
                  <c:v>313796916.94971597</c:v>
                </c:pt>
                <c:pt idx="9933">
                  <c:v>313767207.60702515</c:v>
                </c:pt>
                <c:pt idx="9934">
                  <c:v>313737486.72233397</c:v>
                </c:pt>
                <c:pt idx="9935">
                  <c:v>313707754.29044503</c:v>
                </c:pt>
                <c:pt idx="9936">
                  <c:v>313678010.30615902</c:v>
                </c:pt>
                <c:pt idx="9937">
                  <c:v>313648254.76428092</c:v>
                </c:pt>
                <c:pt idx="9938">
                  <c:v>313618487.65961498</c:v>
                </c:pt>
                <c:pt idx="9939">
                  <c:v>313588708.98696697</c:v>
                </c:pt>
                <c:pt idx="9940">
                  <c:v>313558918.74114305</c:v>
                </c:pt>
                <c:pt idx="9941">
                  <c:v>313529116.91695195</c:v>
                </c:pt>
                <c:pt idx="9942">
                  <c:v>313499303.509202</c:v>
                </c:pt>
                <c:pt idx="9943">
                  <c:v>313469478.51270092</c:v>
                </c:pt>
                <c:pt idx="9944">
                  <c:v>313439641.92226195</c:v>
                </c:pt>
                <c:pt idx="9945">
                  <c:v>313409793.73269397</c:v>
                </c:pt>
                <c:pt idx="9946">
                  <c:v>313379933.93881202</c:v>
                </c:pt>
                <c:pt idx="9947">
                  <c:v>313350062.53542697</c:v>
                </c:pt>
                <c:pt idx="9948">
                  <c:v>313320179.51735502</c:v>
                </c:pt>
                <c:pt idx="9949">
                  <c:v>313290284.87941098</c:v>
                </c:pt>
                <c:pt idx="9950">
                  <c:v>313260378.61641002</c:v>
                </c:pt>
                <c:pt idx="9951">
                  <c:v>313230460.723171</c:v>
                </c:pt>
                <c:pt idx="9952">
                  <c:v>313200531.19451106</c:v>
                </c:pt>
                <c:pt idx="9953">
                  <c:v>313170590.02524793</c:v>
                </c:pt>
                <c:pt idx="9954">
                  <c:v>313140637.21020395</c:v>
                </c:pt>
                <c:pt idx="9955">
                  <c:v>313110672.74419802</c:v>
                </c:pt>
                <c:pt idx="9956">
                  <c:v>313080696.62205303</c:v>
                </c:pt>
                <c:pt idx="9957">
                  <c:v>313050708.83859098</c:v>
                </c:pt>
                <c:pt idx="9958">
                  <c:v>313020709.38863599</c:v>
                </c:pt>
                <c:pt idx="9959">
                  <c:v>312990698.26701105</c:v>
                </c:pt>
                <c:pt idx="9960">
                  <c:v>312960675.46854305</c:v>
                </c:pt>
                <c:pt idx="9961">
                  <c:v>312930640.98805791</c:v>
                </c:pt>
                <c:pt idx="9962">
                  <c:v>312900594.820382</c:v>
                </c:pt>
                <c:pt idx="9963">
                  <c:v>312870536.96034396</c:v>
                </c:pt>
                <c:pt idx="9964">
                  <c:v>312840467.40277195</c:v>
                </c:pt>
                <c:pt idx="9965">
                  <c:v>312810386.14249605</c:v>
                </c:pt>
                <c:pt idx="9966">
                  <c:v>312780293.17434609</c:v>
                </c:pt>
                <c:pt idx="9967">
                  <c:v>312750188.493155</c:v>
                </c:pt>
                <c:pt idx="9968">
                  <c:v>312720072.09375399</c:v>
                </c:pt>
                <c:pt idx="9969">
                  <c:v>312689943.97097594</c:v>
                </c:pt>
                <c:pt idx="9970">
                  <c:v>312659804.11965501</c:v>
                </c:pt>
                <c:pt idx="9971">
                  <c:v>312629652.53462601</c:v>
                </c:pt>
                <c:pt idx="9972">
                  <c:v>312599489.21072501</c:v>
                </c:pt>
                <c:pt idx="9973">
                  <c:v>312569314.14278799</c:v>
                </c:pt>
                <c:pt idx="9974">
                  <c:v>312539127.32565296</c:v>
                </c:pt>
                <c:pt idx="9975">
                  <c:v>312508928.75415605</c:v>
                </c:pt>
                <c:pt idx="9976">
                  <c:v>312478718.42313796</c:v>
                </c:pt>
                <c:pt idx="9977">
                  <c:v>312448496.327438</c:v>
                </c:pt>
                <c:pt idx="9978">
                  <c:v>312418262.461896</c:v>
                </c:pt>
                <c:pt idx="9979">
                  <c:v>312388016.82135391</c:v>
                </c:pt>
                <c:pt idx="9980">
                  <c:v>312357759.40065396</c:v>
                </c:pt>
                <c:pt idx="9981">
                  <c:v>312327490.19463903</c:v>
                </c:pt>
                <c:pt idx="9982">
                  <c:v>312297209.19815207</c:v>
                </c:pt>
                <c:pt idx="9983">
                  <c:v>312266916.40603793</c:v>
                </c:pt>
                <c:pt idx="9984">
                  <c:v>312236611.81314206</c:v>
                </c:pt>
                <c:pt idx="9985">
                  <c:v>312206295.41430992</c:v>
                </c:pt>
                <c:pt idx="9986">
                  <c:v>312175967.20438892</c:v>
                </c:pt>
                <c:pt idx="9987">
                  <c:v>312145627.17822605</c:v>
                </c:pt>
                <c:pt idx="9988">
                  <c:v>312115275.33067095</c:v>
                </c:pt>
                <c:pt idx="9989">
                  <c:v>312084911.65657002</c:v>
                </c:pt>
                <c:pt idx="9990">
                  <c:v>312054536.15077609</c:v>
                </c:pt>
                <c:pt idx="9991">
                  <c:v>312024148.808137</c:v>
                </c:pt>
                <c:pt idx="9992">
                  <c:v>311993749.62350607</c:v>
                </c:pt>
                <c:pt idx="9993">
                  <c:v>311963338.59173393</c:v>
                </c:pt>
                <c:pt idx="9994">
                  <c:v>311932915.70767492</c:v>
                </c:pt>
                <c:pt idx="9995">
                  <c:v>311902480.96618092</c:v>
                </c:pt>
                <c:pt idx="9996">
                  <c:v>311872034.36210698</c:v>
                </c:pt>
                <c:pt idx="9997">
                  <c:v>311841575.89030695</c:v>
                </c:pt>
                <c:pt idx="9998">
                  <c:v>311811105.54563797</c:v>
                </c:pt>
                <c:pt idx="9999">
                  <c:v>311780623.32295495</c:v>
                </c:pt>
                <c:pt idx="10000">
                  <c:v>311750129.21711701</c:v>
                </c:pt>
                <c:pt idx="10001">
                  <c:v>311719623.22297889</c:v>
                </c:pt>
                <c:pt idx="10002">
                  <c:v>311689105.33540201</c:v>
                </c:pt>
                <c:pt idx="10003">
                  <c:v>311658575.54924297</c:v>
                </c:pt>
                <c:pt idx="10004">
                  <c:v>311628033.85936397</c:v>
                </c:pt>
                <c:pt idx="10005">
                  <c:v>311597480.26062298</c:v>
                </c:pt>
                <c:pt idx="10006">
                  <c:v>311566914.74788302</c:v>
                </c:pt>
                <c:pt idx="10007">
                  <c:v>311536337.316006</c:v>
                </c:pt>
                <c:pt idx="10008">
                  <c:v>311505747.95985305</c:v>
                </c:pt>
                <c:pt idx="10009">
                  <c:v>311475146.67428792</c:v>
                </c:pt>
                <c:pt idx="10010">
                  <c:v>311444533.45417392</c:v>
                </c:pt>
                <c:pt idx="10011">
                  <c:v>311413908.29437697</c:v>
                </c:pt>
                <c:pt idx="10012">
                  <c:v>311383271.18976206</c:v>
                </c:pt>
                <c:pt idx="10013">
                  <c:v>311352622.13519305</c:v>
                </c:pt>
                <c:pt idx="10014">
                  <c:v>311321961.12553799</c:v>
                </c:pt>
                <c:pt idx="10015">
                  <c:v>311291288.15566301</c:v>
                </c:pt>
                <c:pt idx="10016">
                  <c:v>311260603.22043699</c:v>
                </c:pt>
                <c:pt idx="10017">
                  <c:v>311229906.31472701</c:v>
                </c:pt>
                <c:pt idx="10018">
                  <c:v>311199197.43340296</c:v>
                </c:pt>
                <c:pt idx="10019">
                  <c:v>311168476.57133299</c:v>
                </c:pt>
                <c:pt idx="10020">
                  <c:v>311137743.72338903</c:v>
                </c:pt>
                <c:pt idx="10021">
                  <c:v>311106998.88444</c:v>
                </c:pt>
                <c:pt idx="10022">
                  <c:v>311076242.04935902</c:v>
                </c:pt>
                <c:pt idx="10023">
                  <c:v>311045473.21301597</c:v>
                </c:pt>
                <c:pt idx="10024">
                  <c:v>311014692.37028599</c:v>
                </c:pt>
                <c:pt idx="10025">
                  <c:v>310983899.51604003</c:v>
                </c:pt>
                <c:pt idx="10026">
                  <c:v>310953094.64515311</c:v>
                </c:pt>
                <c:pt idx="10027">
                  <c:v>310922277.75249791</c:v>
                </c:pt>
                <c:pt idx="10028">
                  <c:v>310891448.83295196</c:v>
                </c:pt>
                <c:pt idx="10029">
                  <c:v>310860607.88138795</c:v>
                </c:pt>
                <c:pt idx="10030">
                  <c:v>310829754.89268386</c:v>
                </c:pt>
                <c:pt idx="10031">
                  <c:v>310798889.86171502</c:v>
                </c:pt>
                <c:pt idx="10032">
                  <c:v>310768012.78336</c:v>
                </c:pt>
                <c:pt idx="10033">
                  <c:v>310737123.65249509</c:v>
                </c:pt>
                <c:pt idx="10034">
                  <c:v>310706222.46399891</c:v>
                </c:pt>
                <c:pt idx="10035">
                  <c:v>310675309.21274996</c:v>
                </c:pt>
                <c:pt idx="10036">
                  <c:v>310644383.893628</c:v>
                </c:pt>
                <c:pt idx="10037">
                  <c:v>310613446.501513</c:v>
                </c:pt>
                <c:pt idx="10038">
                  <c:v>310582497.03128594</c:v>
                </c:pt>
                <c:pt idx="10039">
                  <c:v>310551535.47782606</c:v>
                </c:pt>
                <c:pt idx="10040">
                  <c:v>310520561.836016</c:v>
                </c:pt>
                <c:pt idx="10041">
                  <c:v>310489576.10073799</c:v>
                </c:pt>
                <c:pt idx="10042">
                  <c:v>310458578.26687294</c:v>
                </c:pt>
                <c:pt idx="10043">
                  <c:v>310427568.32930601</c:v>
                </c:pt>
                <c:pt idx="10044">
                  <c:v>310396546.28291786</c:v>
                </c:pt>
                <c:pt idx="10045">
                  <c:v>310365512.12259609</c:v>
                </c:pt>
                <c:pt idx="10046">
                  <c:v>310334465.84322208</c:v>
                </c:pt>
                <c:pt idx="10047">
                  <c:v>310303407.43968195</c:v>
                </c:pt>
                <c:pt idx="10048">
                  <c:v>310272336.90686101</c:v>
                </c:pt>
                <c:pt idx="10049">
                  <c:v>310241254.23964596</c:v>
                </c:pt>
                <c:pt idx="10050">
                  <c:v>310210159.43292195</c:v>
                </c:pt>
                <c:pt idx="10051">
                  <c:v>310179052.48157692</c:v>
                </c:pt>
                <c:pt idx="10052">
                  <c:v>310147933.38049799</c:v>
                </c:pt>
                <c:pt idx="10053">
                  <c:v>310116802.12457198</c:v>
                </c:pt>
                <c:pt idx="10054">
                  <c:v>310085658.70868891</c:v>
                </c:pt>
                <c:pt idx="10055">
                  <c:v>310054503.12773597</c:v>
                </c:pt>
                <c:pt idx="10056">
                  <c:v>310023335.37660295</c:v>
                </c:pt>
                <c:pt idx="10057">
                  <c:v>309992155.45017999</c:v>
                </c:pt>
                <c:pt idx="10058">
                  <c:v>309960963.34335607</c:v>
                </c:pt>
                <c:pt idx="10059">
                  <c:v>309929759.05102205</c:v>
                </c:pt>
                <c:pt idx="10060">
                  <c:v>309898542.56807005</c:v>
                </c:pt>
                <c:pt idx="10061">
                  <c:v>309867313.88938999</c:v>
                </c:pt>
                <c:pt idx="10062">
                  <c:v>309836073.00987399</c:v>
                </c:pt>
                <c:pt idx="10063">
                  <c:v>309804819.92441499</c:v>
                </c:pt>
                <c:pt idx="10064">
                  <c:v>309773554.62790501</c:v>
                </c:pt>
                <c:pt idx="10065">
                  <c:v>309742277.11523694</c:v>
                </c:pt>
                <c:pt idx="10066">
                  <c:v>309710987.38130403</c:v>
                </c:pt>
                <c:pt idx="10067">
                  <c:v>309679685.42100096</c:v>
                </c:pt>
                <c:pt idx="10068">
                  <c:v>309648371.229222</c:v>
                </c:pt>
                <c:pt idx="10069">
                  <c:v>309617044.80086106</c:v>
                </c:pt>
                <c:pt idx="10070">
                  <c:v>309585706.130813</c:v>
                </c:pt>
                <c:pt idx="10071">
                  <c:v>309554355.21397495</c:v>
                </c:pt>
                <c:pt idx="10072">
                  <c:v>309522992.04523993</c:v>
                </c:pt>
                <c:pt idx="10073">
                  <c:v>309491616.61950701</c:v>
                </c:pt>
                <c:pt idx="10074">
                  <c:v>309460228.93166989</c:v>
                </c:pt>
                <c:pt idx="10075">
                  <c:v>309428828.97662795</c:v>
                </c:pt>
                <c:pt idx="10076">
                  <c:v>309397416.74927795</c:v>
                </c:pt>
                <c:pt idx="10077">
                  <c:v>309365992.24451607</c:v>
                </c:pt>
                <c:pt idx="10078">
                  <c:v>309334555.45724201</c:v>
                </c:pt>
                <c:pt idx="10079">
                  <c:v>309303106.38235199</c:v>
                </c:pt>
                <c:pt idx="10080">
                  <c:v>309271645.01474696</c:v>
                </c:pt>
                <c:pt idx="10081">
                  <c:v>309240171.34932506</c:v>
                </c:pt>
                <c:pt idx="10082">
                  <c:v>309208685.38098592</c:v>
                </c:pt>
                <c:pt idx="10083">
                  <c:v>309177187.10462809</c:v>
                </c:pt>
                <c:pt idx="10084">
                  <c:v>309145676.51515305</c:v>
                </c:pt>
                <c:pt idx="10085">
                  <c:v>309114153.60746008</c:v>
                </c:pt>
                <c:pt idx="10086">
                  <c:v>309082618.37645</c:v>
                </c:pt>
                <c:pt idx="10087">
                  <c:v>309051070.81702405</c:v>
                </c:pt>
                <c:pt idx="10088">
                  <c:v>309019510.92408395</c:v>
                </c:pt>
                <c:pt idx="10089">
                  <c:v>308987938.69252998</c:v>
                </c:pt>
                <c:pt idx="10090">
                  <c:v>308956354.11726505</c:v>
                </c:pt>
                <c:pt idx="10091">
                  <c:v>308924757.19319105</c:v>
                </c:pt>
                <c:pt idx="10092">
                  <c:v>308893147.91521096</c:v>
                </c:pt>
                <c:pt idx="10093">
                  <c:v>308861526.27822697</c:v>
                </c:pt>
                <c:pt idx="10094">
                  <c:v>308829892.27714205</c:v>
                </c:pt>
                <c:pt idx="10095">
                  <c:v>308798245.90685892</c:v>
                </c:pt>
                <c:pt idx="10096">
                  <c:v>308766587.16228294</c:v>
                </c:pt>
                <c:pt idx="10097">
                  <c:v>308734916.03831697</c:v>
                </c:pt>
                <c:pt idx="10098">
                  <c:v>308703232.52986401</c:v>
                </c:pt>
                <c:pt idx="10099">
                  <c:v>308671536.63183099</c:v>
                </c:pt>
                <c:pt idx="10100">
                  <c:v>308639828.33911997</c:v>
                </c:pt>
                <c:pt idx="10101">
                  <c:v>308608107.64663792</c:v>
                </c:pt>
                <c:pt idx="10102">
                  <c:v>308576374.54928899</c:v>
                </c:pt>
                <c:pt idx="10103">
                  <c:v>308544629.04197794</c:v>
                </c:pt>
                <c:pt idx="10104">
                  <c:v>308512871.11961198</c:v>
                </c:pt>
                <c:pt idx="10105">
                  <c:v>308481100.77709502</c:v>
                </c:pt>
                <c:pt idx="10106">
                  <c:v>308449318.00933492</c:v>
                </c:pt>
                <c:pt idx="10107">
                  <c:v>308417522.81123793</c:v>
                </c:pt>
                <c:pt idx="10108">
                  <c:v>308385715.17770898</c:v>
                </c:pt>
                <c:pt idx="10109">
                  <c:v>308353895.10365701</c:v>
                </c:pt>
                <c:pt idx="10110">
                  <c:v>308322062.58398694</c:v>
                </c:pt>
                <c:pt idx="10111">
                  <c:v>308290217.61360705</c:v>
                </c:pt>
                <c:pt idx="10112">
                  <c:v>308258360.18742508</c:v>
                </c:pt>
                <c:pt idx="10113">
                  <c:v>308226490.30034697</c:v>
                </c:pt>
                <c:pt idx="10114">
                  <c:v>308194607.94728303</c:v>
                </c:pt>
                <c:pt idx="10115">
                  <c:v>308162713.12313902</c:v>
                </c:pt>
                <c:pt idx="10116">
                  <c:v>308130805.822824</c:v>
                </c:pt>
                <c:pt idx="10117">
                  <c:v>308098886.04124695</c:v>
                </c:pt>
                <c:pt idx="10118">
                  <c:v>308066953.77331501</c:v>
                </c:pt>
                <c:pt idx="10119">
                  <c:v>308035009.01393795</c:v>
                </c:pt>
                <c:pt idx="10120">
                  <c:v>308003051.75802398</c:v>
                </c:pt>
                <c:pt idx="10121">
                  <c:v>307971082.00048298</c:v>
                </c:pt>
                <c:pt idx="10122">
                  <c:v>307939099.73622292</c:v>
                </c:pt>
                <c:pt idx="10123">
                  <c:v>307907104.96015501</c:v>
                </c:pt>
                <c:pt idx="10124">
                  <c:v>307875097.66718704</c:v>
                </c:pt>
                <c:pt idx="10125">
                  <c:v>307843077.852229</c:v>
                </c:pt>
                <c:pt idx="10126">
                  <c:v>307811045.51019198</c:v>
                </c:pt>
                <c:pt idx="10127">
                  <c:v>307779000.63598394</c:v>
                </c:pt>
                <c:pt idx="10128">
                  <c:v>307746943.22451705</c:v>
                </c:pt>
                <c:pt idx="10129">
                  <c:v>307714873.27069896</c:v>
                </c:pt>
                <c:pt idx="10130">
                  <c:v>307682790.76944298</c:v>
                </c:pt>
                <c:pt idx="10131">
                  <c:v>307650695.71565694</c:v>
                </c:pt>
                <c:pt idx="10132">
                  <c:v>307618588.10425305</c:v>
                </c:pt>
                <c:pt idx="10133">
                  <c:v>307586467.93014199</c:v>
                </c:pt>
                <c:pt idx="10134">
                  <c:v>307554335.18823391</c:v>
                </c:pt>
                <c:pt idx="10135">
                  <c:v>307522189.87344009</c:v>
                </c:pt>
                <c:pt idx="10136">
                  <c:v>307490031.98067093</c:v>
                </c:pt>
                <c:pt idx="10137">
                  <c:v>307457861.504839</c:v>
                </c:pt>
                <c:pt idx="10138">
                  <c:v>307425678.44085401</c:v>
                </c:pt>
                <c:pt idx="10139">
                  <c:v>307393482.78362697</c:v>
                </c:pt>
                <c:pt idx="10140">
                  <c:v>307361274.52807099</c:v>
                </c:pt>
                <c:pt idx="10141">
                  <c:v>307329053.66909701</c:v>
                </c:pt>
                <c:pt idx="10142">
                  <c:v>307296820.20161599</c:v>
                </c:pt>
                <c:pt idx="10143">
                  <c:v>307264574.12053901</c:v>
                </c:pt>
                <c:pt idx="10144">
                  <c:v>307232315.42077893</c:v>
                </c:pt>
                <c:pt idx="10145">
                  <c:v>307200044.09724796</c:v>
                </c:pt>
                <c:pt idx="10146">
                  <c:v>307167760.14485604</c:v>
                </c:pt>
                <c:pt idx="10147">
                  <c:v>307135463.55851614</c:v>
                </c:pt>
                <c:pt idx="10148">
                  <c:v>307103154.33314002</c:v>
                </c:pt>
                <c:pt idx="10149">
                  <c:v>307070832.46363896</c:v>
                </c:pt>
                <c:pt idx="10150">
                  <c:v>307038497.94492698</c:v>
                </c:pt>
                <c:pt idx="10151">
                  <c:v>307006150.77191395</c:v>
                </c:pt>
                <c:pt idx="10152">
                  <c:v>306973790.93951303</c:v>
                </c:pt>
                <c:pt idx="10153">
                  <c:v>306941418.44263494</c:v>
                </c:pt>
                <c:pt idx="10154">
                  <c:v>306909033.27619392</c:v>
                </c:pt>
                <c:pt idx="10155">
                  <c:v>306876635.43510091</c:v>
                </c:pt>
                <c:pt idx="10156">
                  <c:v>306844224.91426796</c:v>
                </c:pt>
                <c:pt idx="10157">
                  <c:v>306811801.70860791</c:v>
                </c:pt>
                <c:pt idx="10158">
                  <c:v>306779365.81303298</c:v>
                </c:pt>
                <c:pt idx="10159">
                  <c:v>306746917.22245395</c:v>
                </c:pt>
                <c:pt idx="10160">
                  <c:v>306714455.93178385</c:v>
                </c:pt>
                <c:pt idx="10161">
                  <c:v>306681981.9359349</c:v>
                </c:pt>
                <c:pt idx="10162">
                  <c:v>306649495.22982001</c:v>
                </c:pt>
                <c:pt idx="10163">
                  <c:v>306616995.80835009</c:v>
                </c:pt>
                <c:pt idx="10164">
                  <c:v>306584483.66643697</c:v>
                </c:pt>
                <c:pt idx="10165">
                  <c:v>306551958.79899496</c:v>
                </c:pt>
                <c:pt idx="10166">
                  <c:v>306519421.20093393</c:v>
                </c:pt>
                <c:pt idx="10167">
                  <c:v>306486870.86716604</c:v>
                </c:pt>
                <c:pt idx="10168">
                  <c:v>306454307.79260486</c:v>
                </c:pt>
                <c:pt idx="10169">
                  <c:v>306421731.97216201</c:v>
                </c:pt>
                <c:pt idx="10170">
                  <c:v>306389143.40074795</c:v>
                </c:pt>
                <c:pt idx="10171">
                  <c:v>306356542.07327592</c:v>
                </c:pt>
                <c:pt idx="10172">
                  <c:v>306323927.98465699</c:v>
                </c:pt>
                <c:pt idx="10173">
                  <c:v>306291301.129803</c:v>
                </c:pt>
                <c:pt idx="10174">
                  <c:v>306258661.50362605</c:v>
                </c:pt>
                <c:pt idx="10175">
                  <c:v>306226009.10103792</c:v>
                </c:pt>
                <c:pt idx="10176">
                  <c:v>306193343.91694993</c:v>
                </c:pt>
                <c:pt idx="10177">
                  <c:v>306160665.94627386</c:v>
                </c:pt>
                <c:pt idx="10178">
                  <c:v>306127975.18392098</c:v>
                </c:pt>
                <c:pt idx="10179">
                  <c:v>306095271.62480205</c:v>
                </c:pt>
                <c:pt idx="10180">
                  <c:v>306062555.26382905</c:v>
                </c:pt>
                <c:pt idx="10181">
                  <c:v>306029826.09591192</c:v>
                </c:pt>
                <c:pt idx="10182">
                  <c:v>305997084.115964</c:v>
                </c:pt>
                <c:pt idx="10183">
                  <c:v>305964329.31889409</c:v>
                </c:pt>
                <c:pt idx="10184">
                  <c:v>305931561.69961399</c:v>
                </c:pt>
                <c:pt idx="10185">
                  <c:v>305898781.25303501</c:v>
                </c:pt>
                <c:pt idx="10186">
                  <c:v>305865987.97406697</c:v>
                </c:pt>
                <c:pt idx="10187">
                  <c:v>305833181.85762006</c:v>
                </c:pt>
                <c:pt idx="10188">
                  <c:v>305800362.898606</c:v>
                </c:pt>
                <c:pt idx="10189">
                  <c:v>305767531.09193397</c:v>
                </c:pt>
                <c:pt idx="10190">
                  <c:v>305734686.43251503</c:v>
                </c:pt>
                <c:pt idx="10191">
                  <c:v>305701828.91525793</c:v>
                </c:pt>
                <c:pt idx="10192">
                  <c:v>305668958.53507394</c:v>
                </c:pt>
                <c:pt idx="10193">
                  <c:v>305636075.28687203</c:v>
                </c:pt>
                <c:pt idx="10194">
                  <c:v>305603179.16556203</c:v>
                </c:pt>
                <c:pt idx="10195">
                  <c:v>305570270.166053</c:v>
                </c:pt>
                <c:pt idx="10196">
                  <c:v>305537348.28325492</c:v>
                </c:pt>
                <c:pt idx="10197">
                  <c:v>305504413.51207691</c:v>
                </c:pt>
                <c:pt idx="10198">
                  <c:v>305471465.84742808</c:v>
                </c:pt>
                <c:pt idx="10199">
                  <c:v>305438505.28421599</c:v>
                </c:pt>
                <c:pt idx="10200">
                  <c:v>305405531.81734997</c:v>
                </c:pt>
                <c:pt idx="10201">
                  <c:v>305372545.44173992</c:v>
                </c:pt>
                <c:pt idx="10202">
                  <c:v>305339546.15229201</c:v>
                </c:pt>
                <c:pt idx="10203">
                  <c:v>305306533.94391501</c:v>
                </c:pt>
                <c:pt idx="10204">
                  <c:v>305273508.81151801</c:v>
                </c:pt>
                <c:pt idx="10205">
                  <c:v>305240470.75000697</c:v>
                </c:pt>
                <c:pt idx="10206">
                  <c:v>305207419.75428993</c:v>
                </c:pt>
                <c:pt idx="10207">
                  <c:v>305174355.81927592</c:v>
                </c:pt>
                <c:pt idx="10208">
                  <c:v>305141278.93986994</c:v>
                </c:pt>
                <c:pt idx="10209">
                  <c:v>305108189.11097991</c:v>
                </c:pt>
                <c:pt idx="10210">
                  <c:v>305075086.32751215</c:v>
                </c:pt>
                <c:pt idx="10211">
                  <c:v>305041970.58437395</c:v>
                </c:pt>
                <c:pt idx="10212">
                  <c:v>305008841.87647003</c:v>
                </c:pt>
                <c:pt idx="10213">
                  <c:v>304975700.198708</c:v>
                </c:pt>
                <c:pt idx="10214">
                  <c:v>304942545.54599297</c:v>
                </c:pt>
                <c:pt idx="10215">
                  <c:v>304909377.91323096</c:v>
                </c:pt>
                <c:pt idx="10216">
                  <c:v>304876197.29532599</c:v>
                </c:pt>
                <c:pt idx="10217">
                  <c:v>304843003.68718505</c:v>
                </c:pt>
                <c:pt idx="10218">
                  <c:v>304809797.08371198</c:v>
                </c:pt>
                <c:pt idx="10219">
                  <c:v>304776577.47981209</c:v>
                </c:pt>
                <c:pt idx="10220">
                  <c:v>304743344.87038791</c:v>
                </c:pt>
                <c:pt idx="10221">
                  <c:v>304710099.250346</c:v>
                </c:pt>
                <c:pt idx="10222">
                  <c:v>304676840.61458802</c:v>
                </c:pt>
                <c:pt idx="10223">
                  <c:v>304643568.95801902</c:v>
                </c:pt>
                <c:pt idx="10224">
                  <c:v>304610284.27554202</c:v>
                </c:pt>
                <c:pt idx="10225">
                  <c:v>304576986.56206</c:v>
                </c:pt>
                <c:pt idx="10226">
                  <c:v>304543675.81247503</c:v>
                </c:pt>
                <c:pt idx="10227">
                  <c:v>304510352.02168995</c:v>
                </c:pt>
                <c:pt idx="10228">
                  <c:v>304477015.18460792</c:v>
                </c:pt>
                <c:pt idx="10229">
                  <c:v>304443665.29612899</c:v>
                </c:pt>
                <c:pt idx="10230">
                  <c:v>304410302.35115606</c:v>
                </c:pt>
                <c:pt idx="10231">
                  <c:v>304376926.34459007</c:v>
                </c:pt>
                <c:pt idx="10232">
                  <c:v>304343537.27133203</c:v>
                </c:pt>
                <c:pt idx="10233">
                  <c:v>304310135.12628299</c:v>
                </c:pt>
                <c:pt idx="10234">
                  <c:v>304276719.904342</c:v>
                </c:pt>
                <c:pt idx="10235">
                  <c:v>304243291.60040998</c:v>
                </c:pt>
                <c:pt idx="10236">
                  <c:v>304209850.20938796</c:v>
                </c:pt>
                <c:pt idx="10237">
                  <c:v>304176395.72617292</c:v>
                </c:pt>
                <c:pt idx="10238">
                  <c:v>304142928.14566505</c:v>
                </c:pt>
                <c:pt idx="10239">
                  <c:v>304109447.46276295</c:v>
                </c:pt>
                <c:pt idx="10240">
                  <c:v>304075953.67236501</c:v>
                </c:pt>
                <c:pt idx="10241">
                  <c:v>304042446.76936996</c:v>
                </c:pt>
                <c:pt idx="10242">
                  <c:v>304008926.74867392</c:v>
                </c:pt>
                <c:pt idx="10243">
                  <c:v>303975393.60517597</c:v>
                </c:pt>
                <c:pt idx="10244">
                  <c:v>303941847.33377296</c:v>
                </c:pt>
                <c:pt idx="10245">
                  <c:v>303908287.92935991</c:v>
                </c:pt>
                <c:pt idx="10246">
                  <c:v>303874715.38683403</c:v>
                </c:pt>
                <c:pt idx="10247">
                  <c:v>303841129.701092</c:v>
                </c:pt>
                <c:pt idx="10248">
                  <c:v>303807530.86702806</c:v>
                </c:pt>
                <c:pt idx="10249">
                  <c:v>303773918.879538</c:v>
                </c:pt>
                <c:pt idx="10250">
                  <c:v>303740293.73351598</c:v>
                </c:pt>
                <c:pt idx="10251">
                  <c:v>303706655.42385799</c:v>
                </c:pt>
                <c:pt idx="10252">
                  <c:v>303673003.94545609</c:v>
                </c:pt>
                <c:pt idx="10253">
                  <c:v>303639339.29320496</c:v>
                </c:pt>
                <c:pt idx="10254">
                  <c:v>303605661.46199793</c:v>
                </c:pt>
                <c:pt idx="10255">
                  <c:v>303571970.44672799</c:v>
                </c:pt>
                <c:pt idx="10256">
                  <c:v>303538266.24228603</c:v>
                </c:pt>
                <c:pt idx="10257">
                  <c:v>303504548.84356612</c:v>
                </c:pt>
                <c:pt idx="10258">
                  <c:v>303470818.24545801</c:v>
                </c:pt>
                <c:pt idx="10259">
                  <c:v>303437074.44285399</c:v>
                </c:pt>
                <c:pt idx="10260">
                  <c:v>303403317.43064386</c:v>
                </c:pt>
                <c:pt idx="10261">
                  <c:v>303369547.20371902</c:v>
                </c:pt>
                <c:pt idx="10262">
                  <c:v>303335763.75696892</c:v>
                </c:pt>
                <c:pt idx="10263">
                  <c:v>303301967.08528292</c:v>
                </c:pt>
                <c:pt idx="10264">
                  <c:v>303268157.18355107</c:v>
                </c:pt>
                <c:pt idx="10265">
                  <c:v>303234334.04666001</c:v>
                </c:pt>
                <c:pt idx="10266">
                  <c:v>303200497.66949898</c:v>
                </c:pt>
                <c:pt idx="10267">
                  <c:v>303166648.04695499</c:v>
                </c:pt>
                <c:pt idx="10268">
                  <c:v>303132785.17391598</c:v>
                </c:pt>
                <c:pt idx="10269">
                  <c:v>303098909.04526901</c:v>
                </c:pt>
                <c:pt idx="10270">
                  <c:v>303065019.6559</c:v>
                </c:pt>
                <c:pt idx="10271">
                  <c:v>303031117.00069392</c:v>
                </c:pt>
                <c:pt idx="10272">
                  <c:v>302997201.07453799</c:v>
                </c:pt>
                <c:pt idx="10273">
                  <c:v>302963271.87231499</c:v>
                </c:pt>
                <c:pt idx="10274">
                  <c:v>302929329.38891101</c:v>
                </c:pt>
                <c:pt idx="10275">
                  <c:v>302895373.61920792</c:v>
                </c:pt>
                <c:pt idx="10276">
                  <c:v>302861404.55809206</c:v>
                </c:pt>
                <c:pt idx="10277">
                  <c:v>302827422.20044392</c:v>
                </c:pt>
                <c:pt idx="10278">
                  <c:v>302793426.54114705</c:v>
                </c:pt>
                <c:pt idx="10279">
                  <c:v>302759417.57508391</c:v>
                </c:pt>
                <c:pt idx="10280">
                  <c:v>302725395.29713392</c:v>
                </c:pt>
                <c:pt idx="10281">
                  <c:v>302691359.70218003</c:v>
                </c:pt>
                <c:pt idx="10282">
                  <c:v>302657310.78510201</c:v>
                </c:pt>
                <c:pt idx="10283">
                  <c:v>302623248.54078001</c:v>
                </c:pt>
                <c:pt idx="10284">
                  <c:v>302589172.96409202</c:v>
                </c:pt>
                <c:pt idx="10285">
                  <c:v>302555084.04991901</c:v>
                </c:pt>
                <c:pt idx="10286">
                  <c:v>302520981.79313695</c:v>
                </c:pt>
                <c:pt idx="10287">
                  <c:v>302486866.18862605</c:v>
                </c:pt>
                <c:pt idx="10288">
                  <c:v>302452737.23126203</c:v>
                </c:pt>
                <c:pt idx="10289">
                  <c:v>302418594.91592199</c:v>
                </c:pt>
                <c:pt idx="10290">
                  <c:v>302384439.23748201</c:v>
                </c:pt>
                <c:pt idx="10291">
                  <c:v>302350270.19081801</c:v>
                </c:pt>
                <c:pt idx="10292">
                  <c:v>302316087.77080399</c:v>
                </c:pt>
                <c:pt idx="10293">
                  <c:v>302281891.97231603</c:v>
                </c:pt>
                <c:pt idx="10294">
                  <c:v>302247682.79022694</c:v>
                </c:pt>
                <c:pt idx="10295">
                  <c:v>302213460.21941</c:v>
                </c:pt>
                <c:pt idx="10296">
                  <c:v>302179224.25473899</c:v>
                </c:pt>
                <c:pt idx="10297">
                  <c:v>302144974.89108592</c:v>
                </c:pt>
                <c:pt idx="10298">
                  <c:v>302110712.12332106</c:v>
                </c:pt>
                <c:pt idx="10299">
                  <c:v>302076435.94631696</c:v>
                </c:pt>
                <c:pt idx="10300">
                  <c:v>302042146.35494399</c:v>
                </c:pt>
                <c:pt idx="10301">
                  <c:v>302007843.34407097</c:v>
                </c:pt>
                <c:pt idx="10302">
                  <c:v>301973526.90856898</c:v>
                </c:pt>
                <c:pt idx="10303">
                  <c:v>301939197.04330409</c:v>
                </c:pt>
                <c:pt idx="10304">
                  <c:v>301904853.74314702</c:v>
                </c:pt>
                <c:pt idx="10305">
                  <c:v>301870497.00296295</c:v>
                </c:pt>
                <c:pt idx="10306">
                  <c:v>301836126.81762105</c:v>
                </c:pt>
                <c:pt idx="10307">
                  <c:v>301801743.18198496</c:v>
                </c:pt>
                <c:pt idx="10308">
                  <c:v>301767346.090922</c:v>
                </c:pt>
                <c:pt idx="10309">
                  <c:v>301732935.53929794</c:v>
                </c:pt>
                <c:pt idx="10310">
                  <c:v>301698511.52197486</c:v>
                </c:pt>
                <c:pt idx="10311">
                  <c:v>301664074.03381801</c:v>
                </c:pt>
                <c:pt idx="10312">
                  <c:v>301629623.06968999</c:v>
                </c:pt>
                <c:pt idx="10313">
                  <c:v>301595158.62445402</c:v>
                </c:pt>
                <c:pt idx="10314">
                  <c:v>301560680.69296992</c:v>
                </c:pt>
                <c:pt idx="10315">
                  <c:v>301526189.27010101</c:v>
                </c:pt>
                <c:pt idx="10316">
                  <c:v>301491684.35070705</c:v>
                </c:pt>
                <c:pt idx="10317">
                  <c:v>301457165.92964697</c:v>
                </c:pt>
                <c:pt idx="10318">
                  <c:v>301422634.001782</c:v>
                </c:pt>
                <c:pt idx="10319">
                  <c:v>301388088.56196803</c:v>
                </c:pt>
                <c:pt idx="10320">
                  <c:v>301353529.60506505</c:v>
                </c:pt>
                <c:pt idx="10321">
                  <c:v>301318957.125929</c:v>
                </c:pt>
                <c:pt idx="10322">
                  <c:v>301284371.11941701</c:v>
                </c:pt>
                <c:pt idx="10323">
                  <c:v>301249771.58038396</c:v>
                </c:pt>
                <c:pt idx="10324">
                  <c:v>301215158.50368696</c:v>
                </c:pt>
                <c:pt idx="10325">
                  <c:v>301180531.88417792</c:v>
                </c:pt>
                <c:pt idx="10326">
                  <c:v>301145891.716712</c:v>
                </c:pt>
                <c:pt idx="10327">
                  <c:v>301111237.99614203</c:v>
                </c:pt>
                <c:pt idx="10328">
                  <c:v>301076570.71732002</c:v>
                </c:pt>
                <c:pt idx="10329">
                  <c:v>301041889.87509799</c:v>
                </c:pt>
                <c:pt idx="10330">
                  <c:v>301007195.46432698</c:v>
                </c:pt>
                <c:pt idx="10331">
                  <c:v>300972487.47985601</c:v>
                </c:pt>
                <c:pt idx="10332">
                  <c:v>300937765.91653591</c:v>
                </c:pt>
                <c:pt idx="10333">
                  <c:v>300903030.76921499</c:v>
                </c:pt>
                <c:pt idx="10334">
                  <c:v>300868282.03274095</c:v>
                </c:pt>
                <c:pt idx="10335">
                  <c:v>300833519.70196092</c:v>
                </c:pt>
                <c:pt idx="10336">
                  <c:v>300798743.77172202</c:v>
                </c:pt>
                <c:pt idx="10337">
                  <c:v>300763954.23686999</c:v>
                </c:pt>
                <c:pt idx="10338">
                  <c:v>300729151.09224886</c:v>
                </c:pt>
                <c:pt idx="10339">
                  <c:v>300694334.33270496</c:v>
                </c:pt>
                <c:pt idx="10340">
                  <c:v>300659503.95308</c:v>
                </c:pt>
                <c:pt idx="10341">
                  <c:v>300624659.94821697</c:v>
                </c:pt>
                <c:pt idx="10342">
                  <c:v>300589802.31295896</c:v>
                </c:pt>
                <c:pt idx="10343">
                  <c:v>300554931.04214609</c:v>
                </c:pt>
                <c:pt idx="10344">
                  <c:v>300520046.13061899</c:v>
                </c:pt>
                <c:pt idx="10345">
                  <c:v>300485147.57321799</c:v>
                </c:pt>
                <c:pt idx="10346">
                  <c:v>300450235.36478198</c:v>
                </c:pt>
                <c:pt idx="10347">
                  <c:v>300415309.50014901</c:v>
                </c:pt>
                <c:pt idx="10348">
                  <c:v>300380369.97415602</c:v>
                </c:pt>
                <c:pt idx="10349">
                  <c:v>300345416.78163993</c:v>
                </c:pt>
                <c:pt idx="10350">
                  <c:v>300310449.917436</c:v>
                </c:pt>
                <c:pt idx="10351">
                  <c:v>300275469.37638003</c:v>
                </c:pt>
                <c:pt idx="10352">
                  <c:v>300240475.15330505</c:v>
                </c:pt>
                <c:pt idx="10353">
                  <c:v>300205467.24304605</c:v>
                </c:pt>
                <c:pt idx="10354">
                  <c:v>300170445.64043409</c:v>
                </c:pt>
                <c:pt idx="10355">
                  <c:v>300135410.34030205</c:v>
                </c:pt>
                <c:pt idx="10356">
                  <c:v>300100361.33748001</c:v>
                </c:pt>
                <c:pt idx="10357">
                  <c:v>300065298.62679791</c:v>
                </c:pt>
                <c:pt idx="10358">
                  <c:v>300030222.20308602</c:v>
                </c:pt>
                <c:pt idx="10359">
                  <c:v>299995132.06117201</c:v>
                </c:pt>
                <c:pt idx="10360">
                  <c:v>299960028.19588399</c:v>
                </c:pt>
                <c:pt idx="10361">
                  <c:v>299924910.60204792</c:v>
                </c:pt>
                <c:pt idx="10362">
                  <c:v>299889779.27449</c:v>
                </c:pt>
                <c:pt idx="10363">
                  <c:v>299854634.20803601</c:v>
                </c:pt>
                <c:pt idx="10364">
                  <c:v>299819475.39751005</c:v>
                </c:pt>
                <c:pt idx="10365">
                  <c:v>299784302.83773392</c:v>
                </c:pt>
                <c:pt idx="10366">
                  <c:v>299749116.52353197</c:v>
                </c:pt>
                <c:pt idx="10367">
                  <c:v>299713916.44972402</c:v>
                </c:pt>
                <c:pt idx="10368">
                  <c:v>299678702.61113298</c:v>
                </c:pt>
                <c:pt idx="10369">
                  <c:v>299643475.00257695</c:v>
                </c:pt>
                <c:pt idx="10370">
                  <c:v>299608233.61887509</c:v>
                </c:pt>
                <c:pt idx="10371">
                  <c:v>299572978.45484698</c:v>
                </c:pt>
                <c:pt idx="10372">
                  <c:v>299537709.50530791</c:v>
                </c:pt>
                <c:pt idx="10373">
                  <c:v>299502426.76507592</c:v>
                </c:pt>
                <c:pt idx="10374">
                  <c:v>299467130.22896492</c:v>
                </c:pt>
                <c:pt idx="10375">
                  <c:v>299431819.89179099</c:v>
                </c:pt>
                <c:pt idx="10376">
                  <c:v>299396495.74836701</c:v>
                </c:pt>
                <c:pt idx="10377">
                  <c:v>299361157.79350501</c:v>
                </c:pt>
                <c:pt idx="10378">
                  <c:v>299325806.02201796</c:v>
                </c:pt>
                <c:pt idx="10379">
                  <c:v>299290440.428716</c:v>
                </c:pt>
                <c:pt idx="10380">
                  <c:v>299255061.00840902</c:v>
                </c:pt>
                <c:pt idx="10381">
                  <c:v>299219667.75590694</c:v>
                </c:pt>
                <c:pt idx="10382">
                  <c:v>299184260.666017</c:v>
                </c:pt>
                <c:pt idx="10383">
                  <c:v>299148839.73354697</c:v>
                </c:pt>
                <c:pt idx="10384">
                  <c:v>299113404.95330298</c:v>
                </c:pt>
                <c:pt idx="10385">
                  <c:v>299077956.32009</c:v>
                </c:pt>
                <c:pt idx="10386">
                  <c:v>299042493.828713</c:v>
                </c:pt>
                <c:pt idx="10387">
                  <c:v>299007017.47397494</c:v>
                </c:pt>
                <c:pt idx="10388">
                  <c:v>298971527.25067794</c:v>
                </c:pt>
                <c:pt idx="10389">
                  <c:v>298936023.15362507</c:v>
                </c:pt>
                <c:pt idx="10390">
                  <c:v>298900505.17761505</c:v>
                </c:pt>
                <c:pt idx="10391">
                  <c:v>298864973.31744802</c:v>
                </c:pt>
                <c:pt idx="10392">
                  <c:v>298829427.56792301</c:v>
                </c:pt>
                <c:pt idx="10393">
                  <c:v>298793867.92383796</c:v>
                </c:pt>
                <c:pt idx="10394">
                  <c:v>298758294.37998796</c:v>
                </c:pt>
                <c:pt idx="10395">
                  <c:v>298722706.93117094</c:v>
                </c:pt>
                <c:pt idx="10396">
                  <c:v>298687105.57217991</c:v>
                </c:pt>
                <c:pt idx="10397">
                  <c:v>298651490.297809</c:v>
                </c:pt>
                <c:pt idx="10398">
                  <c:v>298615861.10285097</c:v>
                </c:pt>
                <c:pt idx="10399">
                  <c:v>298580217.98209697</c:v>
                </c:pt>
                <c:pt idx="10400">
                  <c:v>298544560.93033886</c:v>
                </c:pt>
                <c:pt idx="10401">
                  <c:v>298508889.942366</c:v>
                </c:pt>
                <c:pt idx="10402">
                  <c:v>298473205.01296699</c:v>
                </c:pt>
                <c:pt idx="10403">
                  <c:v>298437506.13692892</c:v>
                </c:pt>
                <c:pt idx="10404">
                  <c:v>298401793.309039</c:v>
                </c:pt>
                <c:pt idx="10405">
                  <c:v>298366066.52408201</c:v>
                </c:pt>
                <c:pt idx="10406">
                  <c:v>298330325.77684397</c:v>
                </c:pt>
                <c:pt idx="10407">
                  <c:v>298294571.06210703</c:v>
                </c:pt>
                <c:pt idx="10408">
                  <c:v>298258802.37465501</c:v>
                </c:pt>
                <c:pt idx="10409">
                  <c:v>298223019.70926899</c:v>
                </c:pt>
                <c:pt idx="10410">
                  <c:v>298187223.06072909</c:v>
                </c:pt>
                <c:pt idx="10411">
                  <c:v>298151412.423814</c:v>
                </c:pt>
                <c:pt idx="10412">
                  <c:v>298115587.79330403</c:v>
                </c:pt>
                <c:pt idx="10413">
                  <c:v>298079749.163975</c:v>
                </c:pt>
                <c:pt idx="10414">
                  <c:v>298043896.53060299</c:v>
                </c:pt>
                <c:pt idx="10415">
                  <c:v>298008029.88796401</c:v>
                </c:pt>
                <c:pt idx="10416">
                  <c:v>297972149.23083192</c:v>
                </c:pt>
                <c:pt idx="10417">
                  <c:v>297936254.55397892</c:v>
                </c:pt>
                <c:pt idx="10418">
                  <c:v>297900345.85217792</c:v>
                </c:pt>
                <c:pt idx="10419">
                  <c:v>297864423.12019902</c:v>
                </c:pt>
                <c:pt idx="10420">
                  <c:v>297828486.35281301</c:v>
                </c:pt>
                <c:pt idx="10421">
                  <c:v>297792535.544788</c:v>
                </c:pt>
                <c:pt idx="10422">
                  <c:v>297756570.69089109</c:v>
                </c:pt>
                <c:pt idx="10423">
                  <c:v>297720591.78588903</c:v>
                </c:pt>
                <c:pt idx="10424">
                  <c:v>297684598.82454801</c:v>
                </c:pt>
                <c:pt idx="10425">
                  <c:v>297648591.80163091</c:v>
                </c:pt>
                <c:pt idx="10426">
                  <c:v>297612570.71190196</c:v>
                </c:pt>
                <c:pt idx="10427">
                  <c:v>297576535.55012304</c:v>
                </c:pt>
                <c:pt idx="10428">
                  <c:v>297540486.31105399</c:v>
                </c:pt>
                <c:pt idx="10429">
                  <c:v>297504422.989456</c:v>
                </c:pt>
                <c:pt idx="10430">
                  <c:v>297468345.58008695</c:v>
                </c:pt>
                <c:pt idx="10431">
                  <c:v>297432254.07770509</c:v>
                </c:pt>
                <c:pt idx="10432">
                  <c:v>297396148.47706598</c:v>
                </c:pt>
                <c:pt idx="10433">
                  <c:v>297360028.77292496</c:v>
                </c:pt>
                <c:pt idx="10434">
                  <c:v>297323894.96003699</c:v>
                </c:pt>
                <c:pt idx="10435">
                  <c:v>297287747.03315401</c:v>
                </c:pt>
                <c:pt idx="10436">
                  <c:v>297251584.987028</c:v>
                </c:pt>
                <c:pt idx="10437">
                  <c:v>297215408.81641102</c:v>
                </c:pt>
                <c:pt idx="10438">
                  <c:v>297179218.51604992</c:v>
                </c:pt>
                <c:pt idx="10439">
                  <c:v>297143014.08069491</c:v>
                </c:pt>
                <c:pt idx="10440">
                  <c:v>297106795.50509298</c:v>
                </c:pt>
                <c:pt idx="10441">
                  <c:v>297070562.78399003</c:v>
                </c:pt>
                <c:pt idx="10442">
                  <c:v>297034315.91213095</c:v>
                </c:pt>
                <c:pt idx="10443">
                  <c:v>296998054.88425791</c:v>
                </c:pt>
                <c:pt idx="10444">
                  <c:v>296961779.69511497</c:v>
                </c:pt>
                <c:pt idx="10445">
                  <c:v>296925490.33944303</c:v>
                </c:pt>
                <c:pt idx="10446">
                  <c:v>296889186.81198192</c:v>
                </c:pt>
                <c:pt idx="10447">
                  <c:v>296852869.10747105</c:v>
                </c:pt>
                <c:pt idx="10448">
                  <c:v>296816537.22064692</c:v>
                </c:pt>
                <c:pt idx="10449">
                  <c:v>296780191.14624602</c:v>
                </c:pt>
                <c:pt idx="10450">
                  <c:v>296743830.87900501</c:v>
                </c:pt>
                <c:pt idx="10451">
                  <c:v>296707456.413656</c:v>
                </c:pt>
                <c:pt idx="10452">
                  <c:v>296671067.74493396</c:v>
                </c:pt>
                <c:pt idx="10453">
                  <c:v>296634664.86756808</c:v>
                </c:pt>
                <c:pt idx="10454">
                  <c:v>296598247.77628994</c:v>
                </c:pt>
                <c:pt idx="10455">
                  <c:v>296561816.46582901</c:v>
                </c:pt>
                <c:pt idx="10456">
                  <c:v>296525370.93091196</c:v>
                </c:pt>
                <c:pt idx="10457">
                  <c:v>296488911.16626602</c:v>
                </c:pt>
                <c:pt idx="10458">
                  <c:v>296452437.16661698</c:v>
                </c:pt>
                <c:pt idx="10459">
                  <c:v>296415948.9266879</c:v>
                </c:pt>
                <c:pt idx="10460">
                  <c:v>296379446.44120294</c:v>
                </c:pt>
                <c:pt idx="10461">
                  <c:v>296342929.70488298</c:v>
                </c:pt>
                <c:pt idx="10462">
                  <c:v>296306398.71244794</c:v>
                </c:pt>
                <c:pt idx="10463">
                  <c:v>296269853.45861697</c:v>
                </c:pt>
                <c:pt idx="10464">
                  <c:v>296233293.93810892</c:v>
                </c:pt>
                <c:pt idx="10465">
                  <c:v>296196720.145639</c:v>
                </c:pt>
                <c:pt idx="10466">
                  <c:v>296160132.07592392</c:v>
                </c:pt>
                <c:pt idx="10467">
                  <c:v>296123529.72367603</c:v>
                </c:pt>
                <c:pt idx="10468">
                  <c:v>296086913.08360791</c:v>
                </c:pt>
                <c:pt idx="10469">
                  <c:v>296050282.150433</c:v>
                </c:pt>
                <c:pt idx="10470">
                  <c:v>296013636.918859</c:v>
                </c:pt>
                <c:pt idx="10471">
                  <c:v>295976977.38359702</c:v>
                </c:pt>
                <c:pt idx="10472">
                  <c:v>295940303.539352</c:v>
                </c:pt>
                <c:pt idx="10473">
                  <c:v>295903615.38083202</c:v>
                </c:pt>
                <c:pt idx="10474">
                  <c:v>295866912.90274096</c:v>
                </c:pt>
                <c:pt idx="10475">
                  <c:v>295830196.09978294</c:v>
                </c:pt>
                <c:pt idx="10476">
                  <c:v>295793464.96665895</c:v>
                </c:pt>
                <c:pt idx="10477">
                  <c:v>295756719.49807203</c:v>
                </c:pt>
                <c:pt idx="10478">
                  <c:v>295719959.68871897</c:v>
                </c:pt>
                <c:pt idx="10479">
                  <c:v>295683185.533301</c:v>
                </c:pt>
                <c:pt idx="10480">
                  <c:v>295646397.02651209</c:v>
                </c:pt>
                <c:pt idx="10481">
                  <c:v>295609594.16305006</c:v>
                </c:pt>
                <c:pt idx="10482">
                  <c:v>295572776.93760794</c:v>
                </c:pt>
                <c:pt idx="10483">
                  <c:v>295535945.34487802</c:v>
                </c:pt>
                <c:pt idx="10484">
                  <c:v>295499099.37955302</c:v>
                </c:pt>
                <c:pt idx="10485">
                  <c:v>295462239.03632295</c:v>
                </c:pt>
                <c:pt idx="10486">
                  <c:v>295425364.30987602</c:v>
                </c:pt>
                <c:pt idx="10487">
                  <c:v>295388475.19489902</c:v>
                </c:pt>
                <c:pt idx="10488">
                  <c:v>295351571.68607903</c:v>
                </c:pt>
                <c:pt idx="10489">
                  <c:v>295314653.77810001</c:v>
                </c:pt>
                <c:pt idx="10490">
                  <c:v>295277721.46564603</c:v>
                </c:pt>
                <c:pt idx="10491">
                  <c:v>295240774.74339801</c:v>
                </c:pt>
                <c:pt idx="10492">
                  <c:v>295203813.60603696</c:v>
                </c:pt>
                <c:pt idx="10493">
                  <c:v>295166838.04824197</c:v>
                </c:pt>
                <c:pt idx="10494">
                  <c:v>295129848.06468999</c:v>
                </c:pt>
                <c:pt idx="10495">
                  <c:v>295092843.65005797</c:v>
                </c:pt>
                <c:pt idx="10496">
                  <c:v>295055824.79902101</c:v>
                </c:pt>
                <c:pt idx="10497">
                  <c:v>295018791.50625199</c:v>
                </c:pt>
                <c:pt idx="10498">
                  <c:v>294981743.76642305</c:v>
                </c:pt>
                <c:pt idx="10499">
                  <c:v>294944681.57420492</c:v>
                </c:pt>
                <c:pt idx="10500">
                  <c:v>294907604.92426699</c:v>
                </c:pt>
                <c:pt idx="10501">
                  <c:v>294870513.81127596</c:v>
                </c:pt>
                <c:pt idx="10502">
                  <c:v>294833408.22989994</c:v>
                </c:pt>
                <c:pt idx="10503">
                  <c:v>294796288.17480206</c:v>
                </c:pt>
                <c:pt idx="10504">
                  <c:v>294759153.64064705</c:v>
                </c:pt>
                <c:pt idx="10505">
                  <c:v>294722004.622096</c:v>
                </c:pt>
                <c:pt idx="10506">
                  <c:v>294684841.11381006</c:v>
                </c:pt>
                <c:pt idx="10507">
                  <c:v>294647663.110448</c:v>
                </c:pt>
                <c:pt idx="10508">
                  <c:v>294610470.606668</c:v>
                </c:pt>
                <c:pt idx="10509">
                  <c:v>294573263.59712607</c:v>
                </c:pt>
                <c:pt idx="10510">
                  <c:v>294536042.07647592</c:v>
                </c:pt>
                <c:pt idx="10511">
                  <c:v>294498806.03937203</c:v>
                </c:pt>
                <c:pt idx="10512">
                  <c:v>294461555.48046601</c:v>
                </c:pt>
                <c:pt idx="10513">
                  <c:v>294424290.39440697</c:v>
                </c:pt>
                <c:pt idx="10514">
                  <c:v>294387010.77584499</c:v>
                </c:pt>
                <c:pt idx="10515">
                  <c:v>294349716.61942708</c:v>
                </c:pt>
                <c:pt idx="10516">
                  <c:v>294312407.91979891</c:v>
                </c:pt>
                <c:pt idx="10517">
                  <c:v>294275084.67160499</c:v>
                </c:pt>
                <c:pt idx="10518">
                  <c:v>294237746.86948705</c:v>
                </c:pt>
                <c:pt idx="10519">
                  <c:v>294200394.50808799</c:v>
                </c:pt>
                <c:pt idx="10520">
                  <c:v>294163027.58204699</c:v>
                </c:pt>
                <c:pt idx="10521">
                  <c:v>294125646.08600295</c:v>
                </c:pt>
                <c:pt idx="10522">
                  <c:v>294088250.01459098</c:v>
                </c:pt>
                <c:pt idx="10523">
                  <c:v>294050839.36244792</c:v>
                </c:pt>
                <c:pt idx="10524">
                  <c:v>294013414.12420696</c:v>
                </c:pt>
                <c:pt idx="10525">
                  <c:v>293975974.29449999</c:v>
                </c:pt>
                <c:pt idx="10526">
                  <c:v>293938519.867957</c:v>
                </c:pt>
                <c:pt idx="10527">
                  <c:v>293901050.83920896</c:v>
                </c:pt>
                <c:pt idx="10528">
                  <c:v>293863567.20288295</c:v>
                </c:pt>
                <c:pt idx="10529">
                  <c:v>293826068.95360392</c:v>
                </c:pt>
                <c:pt idx="10530">
                  <c:v>293788556.08599699</c:v>
                </c:pt>
                <c:pt idx="10531">
                  <c:v>293751028.59468496</c:v>
                </c:pt>
                <c:pt idx="10532">
                  <c:v>293713486.47428894</c:v>
                </c:pt>
                <c:pt idx="10533">
                  <c:v>293675929.71943003</c:v>
                </c:pt>
                <c:pt idx="10534">
                  <c:v>293638358.32472402</c:v>
                </c:pt>
                <c:pt idx="10535">
                  <c:v>293600772.28478992</c:v>
                </c:pt>
                <c:pt idx="10536">
                  <c:v>293563171.59424192</c:v>
                </c:pt>
                <c:pt idx="10537">
                  <c:v>293525556.247693</c:v>
                </c:pt>
                <c:pt idx="10538">
                  <c:v>293487926.23975492</c:v>
                </c:pt>
                <c:pt idx="10539">
                  <c:v>293450281.56503892</c:v>
                </c:pt>
                <c:pt idx="10540">
                  <c:v>293412622.21815401</c:v>
                </c:pt>
                <c:pt idx="10541">
                  <c:v>293374948.19370598</c:v>
                </c:pt>
                <c:pt idx="10542">
                  <c:v>293337259.48630095</c:v>
                </c:pt>
                <c:pt idx="10543">
                  <c:v>293299556.09054202</c:v>
                </c:pt>
                <c:pt idx="10544">
                  <c:v>293261838.00103295</c:v>
                </c:pt>
                <c:pt idx="10545">
                  <c:v>293224105.21237385</c:v>
                </c:pt>
                <c:pt idx="10546">
                  <c:v>293186357.719163</c:v>
                </c:pt>
                <c:pt idx="10547">
                  <c:v>293148595.51599795</c:v>
                </c:pt>
                <c:pt idx="10548">
                  <c:v>293110818.59747601</c:v>
                </c:pt>
                <c:pt idx="10549">
                  <c:v>293073026.95818901</c:v>
                </c:pt>
                <c:pt idx="10550">
                  <c:v>293035220.59273094</c:v>
                </c:pt>
                <c:pt idx="10551">
                  <c:v>292997399.49569297</c:v>
                </c:pt>
                <c:pt idx="10552">
                  <c:v>292959563.661663</c:v>
                </c:pt>
                <c:pt idx="10553">
                  <c:v>292921713.08522892</c:v>
                </c:pt>
                <c:pt idx="10554">
                  <c:v>292883847.76097786</c:v>
                </c:pt>
                <c:pt idx="10555">
                  <c:v>292845967.68349302</c:v>
                </c:pt>
                <c:pt idx="10556">
                  <c:v>292808072.84735608</c:v>
                </c:pt>
                <c:pt idx="10557">
                  <c:v>292770163.24715006</c:v>
                </c:pt>
                <c:pt idx="10558">
                  <c:v>292732238.87745208</c:v>
                </c:pt>
                <c:pt idx="10559">
                  <c:v>292694299.73284096</c:v>
                </c:pt>
                <c:pt idx="10560">
                  <c:v>292656345.80789304</c:v>
                </c:pt>
                <c:pt idx="10561">
                  <c:v>292618377.09718102</c:v>
                </c:pt>
                <c:pt idx="10562">
                  <c:v>292580393.59527791</c:v>
                </c:pt>
                <c:pt idx="10563">
                  <c:v>292542395.29675496</c:v>
                </c:pt>
                <c:pt idx="10564">
                  <c:v>292504382.196181</c:v>
                </c:pt>
                <c:pt idx="10565">
                  <c:v>292466354.28812402</c:v>
                </c:pt>
                <c:pt idx="10566">
                  <c:v>292428311.56714797</c:v>
                </c:pt>
                <c:pt idx="10567">
                  <c:v>292390254.02781802</c:v>
                </c:pt>
                <c:pt idx="10568">
                  <c:v>292352181.66469705</c:v>
                </c:pt>
                <c:pt idx="10569">
                  <c:v>292314094.47234386</c:v>
                </c:pt>
                <c:pt idx="10570">
                  <c:v>292275992.445319</c:v>
                </c:pt>
                <c:pt idx="10571">
                  <c:v>292237875.578179</c:v>
                </c:pt>
                <c:pt idx="10572">
                  <c:v>292199743.86547792</c:v>
                </c:pt>
                <c:pt idx="10573">
                  <c:v>292161597.30177099</c:v>
                </c:pt>
                <c:pt idx="10574">
                  <c:v>292123435.88160896</c:v>
                </c:pt>
                <c:pt idx="10575">
                  <c:v>292085259.59954202</c:v>
                </c:pt>
                <c:pt idx="10576">
                  <c:v>292047068.45011997</c:v>
                </c:pt>
                <c:pt idx="10577">
                  <c:v>292008862.42788696</c:v>
                </c:pt>
                <c:pt idx="10578">
                  <c:v>291970641.52739</c:v>
                </c:pt>
                <c:pt idx="10579">
                  <c:v>291932405.74317098</c:v>
                </c:pt>
                <c:pt idx="10580">
                  <c:v>291894155.06977099</c:v>
                </c:pt>
                <c:pt idx="10581">
                  <c:v>291855889.50173092</c:v>
                </c:pt>
                <c:pt idx="10582">
                  <c:v>291817609.03358698</c:v>
                </c:pt>
                <c:pt idx="10583">
                  <c:v>291779313.65987605</c:v>
                </c:pt>
                <c:pt idx="10584">
                  <c:v>291741003.37513101</c:v>
                </c:pt>
                <c:pt idx="10585">
                  <c:v>291702678.17388606</c:v>
                </c:pt>
                <c:pt idx="10586">
                  <c:v>291664338.05067003</c:v>
                </c:pt>
                <c:pt idx="10587">
                  <c:v>291625983.00001305</c:v>
                </c:pt>
                <c:pt idx="10588">
                  <c:v>291587613.016442</c:v>
                </c:pt>
                <c:pt idx="10589">
                  <c:v>291549228.09448099</c:v>
                </c:pt>
                <c:pt idx="10590">
                  <c:v>291510828.22865403</c:v>
                </c:pt>
                <c:pt idx="10591">
                  <c:v>291472413.41348201</c:v>
                </c:pt>
                <c:pt idx="10592">
                  <c:v>291433983.64348507</c:v>
                </c:pt>
                <c:pt idx="10593">
                  <c:v>291395538.91318202</c:v>
                </c:pt>
                <c:pt idx="10594">
                  <c:v>291357079.21708697</c:v>
                </c:pt>
                <c:pt idx="10595">
                  <c:v>291318604.54971606</c:v>
                </c:pt>
                <c:pt idx="10596">
                  <c:v>291280114.90557992</c:v>
                </c:pt>
                <c:pt idx="10597">
                  <c:v>291241610.27919</c:v>
                </c:pt>
                <c:pt idx="10598">
                  <c:v>291203090.66505498</c:v>
                </c:pt>
                <c:pt idx="10599">
                  <c:v>291164556.05768102</c:v>
                </c:pt>
                <c:pt idx="10600">
                  <c:v>291126006.45157403</c:v>
                </c:pt>
                <c:pt idx="10601">
                  <c:v>291087441.841236</c:v>
                </c:pt>
                <c:pt idx="10602">
                  <c:v>291048862.22116899</c:v>
                </c:pt>
                <c:pt idx="10603">
                  <c:v>291010267.58587199</c:v>
                </c:pt>
                <c:pt idx="10604">
                  <c:v>290971657.929842</c:v>
                </c:pt>
                <c:pt idx="10605">
                  <c:v>290933033.24757606</c:v>
                </c:pt>
                <c:pt idx="10606">
                  <c:v>290894393.53356606</c:v>
                </c:pt>
                <c:pt idx="10607">
                  <c:v>290855738.78230393</c:v>
                </c:pt>
                <c:pt idx="10608">
                  <c:v>290817068.98828095</c:v>
                </c:pt>
                <c:pt idx="10609">
                  <c:v>290778384.14598501</c:v>
                </c:pt>
                <c:pt idx="10610">
                  <c:v>290739684.249901</c:v>
                </c:pt>
                <c:pt idx="10611">
                  <c:v>290700969.294514</c:v>
                </c:pt>
                <c:pt idx="10612">
                  <c:v>290662239.274306</c:v>
                </c:pt>
                <c:pt idx="10613">
                  <c:v>290623494.18375701</c:v>
                </c:pt>
                <c:pt idx="10614">
                  <c:v>290584734.01734501</c:v>
                </c:pt>
                <c:pt idx="10615">
                  <c:v>290545958.76954901</c:v>
                </c:pt>
                <c:pt idx="10616">
                  <c:v>290507168.43484092</c:v>
                </c:pt>
                <c:pt idx="10617">
                  <c:v>290468363.00769401</c:v>
                </c:pt>
                <c:pt idx="10618">
                  <c:v>290429542.48257995</c:v>
                </c:pt>
                <c:pt idx="10619">
                  <c:v>290390706.85396701</c:v>
                </c:pt>
                <c:pt idx="10620">
                  <c:v>290351856.11632109</c:v>
                </c:pt>
                <c:pt idx="10621">
                  <c:v>290312990.26410902</c:v>
                </c:pt>
                <c:pt idx="10622">
                  <c:v>290274109.29179096</c:v>
                </c:pt>
                <c:pt idx="10623">
                  <c:v>290235213.19383109</c:v>
                </c:pt>
                <c:pt idx="10624">
                  <c:v>290196301.96468592</c:v>
                </c:pt>
                <c:pt idx="10625">
                  <c:v>290157375.598813</c:v>
                </c:pt>
                <c:pt idx="10626">
                  <c:v>290118434.09066695</c:v>
                </c:pt>
                <c:pt idx="10627">
                  <c:v>290079477.43470299</c:v>
                </c:pt>
                <c:pt idx="10628">
                  <c:v>290040505.62537003</c:v>
                </c:pt>
                <c:pt idx="10629">
                  <c:v>290001518.65711707</c:v>
                </c:pt>
                <c:pt idx="10630">
                  <c:v>289962516.52439201</c:v>
                </c:pt>
                <c:pt idx="10631">
                  <c:v>289923499.22164094</c:v>
                </c:pt>
                <c:pt idx="10632">
                  <c:v>289884466.74330509</c:v>
                </c:pt>
                <c:pt idx="10633">
                  <c:v>289845419.08382607</c:v>
                </c:pt>
                <c:pt idx="10634">
                  <c:v>289806356.23764294</c:v>
                </c:pt>
                <c:pt idx="10635">
                  <c:v>289767278.199193</c:v>
                </c:pt>
                <c:pt idx="10636">
                  <c:v>289728184.96291095</c:v>
                </c:pt>
                <c:pt idx="10637">
                  <c:v>289689076.52322996</c:v>
                </c:pt>
                <c:pt idx="10638">
                  <c:v>289649952.87458098</c:v>
                </c:pt>
                <c:pt idx="10639">
                  <c:v>289610814.01139295</c:v>
                </c:pt>
                <c:pt idx="10640">
                  <c:v>289571659.92809296</c:v>
                </c:pt>
                <c:pt idx="10641">
                  <c:v>289532490.61910605</c:v>
                </c:pt>
                <c:pt idx="10642">
                  <c:v>289493306.07885498</c:v>
                </c:pt>
                <c:pt idx="10643">
                  <c:v>289454106.301759</c:v>
                </c:pt>
                <c:pt idx="10644">
                  <c:v>289414891.28223789</c:v>
                </c:pt>
                <c:pt idx="10645">
                  <c:v>289375661.01471001</c:v>
                </c:pt>
                <c:pt idx="10646">
                  <c:v>289336415.49358696</c:v>
                </c:pt>
                <c:pt idx="10647">
                  <c:v>289297154.71328199</c:v>
                </c:pt>
                <c:pt idx="10648">
                  <c:v>289257878.66820705</c:v>
                </c:pt>
                <c:pt idx="10649">
                  <c:v>289218587.35276902</c:v>
                </c:pt>
                <c:pt idx="10650">
                  <c:v>289179280.76137495</c:v>
                </c:pt>
                <c:pt idx="10651">
                  <c:v>289139958.88842905</c:v>
                </c:pt>
                <c:pt idx="10652">
                  <c:v>289100621.72833192</c:v>
                </c:pt>
                <c:pt idx="10653">
                  <c:v>289061269.27548492</c:v>
                </c:pt>
                <c:pt idx="10654">
                  <c:v>289021901.52428591</c:v>
                </c:pt>
                <c:pt idx="10655">
                  <c:v>288982518.46912998</c:v>
                </c:pt>
                <c:pt idx="10656">
                  <c:v>288943120.10441107</c:v>
                </c:pt>
                <c:pt idx="10657">
                  <c:v>288903706.42452109</c:v>
                </c:pt>
                <c:pt idx="10658">
                  <c:v>288864277.42384899</c:v>
                </c:pt>
                <c:pt idx="10659">
                  <c:v>288824833.09678203</c:v>
                </c:pt>
                <c:pt idx="10660">
                  <c:v>288785373.43770492</c:v>
                </c:pt>
                <c:pt idx="10661">
                  <c:v>288745898.44100201</c:v>
                </c:pt>
                <c:pt idx="10662">
                  <c:v>288706408.101053</c:v>
                </c:pt>
                <c:pt idx="10663">
                  <c:v>288666902.41223788</c:v>
                </c:pt>
                <c:pt idx="10664">
                  <c:v>288627381.368931</c:v>
                </c:pt>
                <c:pt idx="10665">
                  <c:v>288587844.965509</c:v>
                </c:pt>
                <c:pt idx="10666">
                  <c:v>288548293.19634396</c:v>
                </c:pt>
                <c:pt idx="10667">
                  <c:v>288508726.05580401</c:v>
                </c:pt>
                <c:pt idx="10668">
                  <c:v>288469143.53825903</c:v>
                </c:pt>
                <c:pt idx="10669">
                  <c:v>288429545.63807392</c:v>
                </c:pt>
                <c:pt idx="10670">
                  <c:v>288389932.34961301</c:v>
                </c:pt>
                <c:pt idx="10671">
                  <c:v>288350303.66723698</c:v>
                </c:pt>
                <c:pt idx="10672">
                  <c:v>288310659.58530599</c:v>
                </c:pt>
                <c:pt idx="10673">
                  <c:v>288271000.09817499</c:v>
                </c:pt>
                <c:pt idx="10674">
                  <c:v>288231325.20020092</c:v>
                </c:pt>
                <c:pt idx="10675">
                  <c:v>288191634.88573599</c:v>
                </c:pt>
                <c:pt idx="10676">
                  <c:v>288151929.14913011</c:v>
                </c:pt>
                <c:pt idx="10677">
                  <c:v>288112207.98473096</c:v>
                </c:pt>
                <c:pt idx="10678">
                  <c:v>288072471.386886</c:v>
                </c:pt>
                <c:pt idx="10679">
                  <c:v>288032719.34993899</c:v>
                </c:pt>
                <c:pt idx="10680">
                  <c:v>287992951.86823004</c:v>
                </c:pt>
                <c:pt idx="10681">
                  <c:v>287953168.93609893</c:v>
                </c:pt>
                <c:pt idx="10682">
                  <c:v>287913370.54788405</c:v>
                </c:pt>
                <c:pt idx="10683">
                  <c:v>287873556.69791901</c:v>
                </c:pt>
                <c:pt idx="10684">
                  <c:v>287833727.38053697</c:v>
                </c:pt>
                <c:pt idx="10685">
                  <c:v>287793882.59006792</c:v>
                </c:pt>
                <c:pt idx="10686">
                  <c:v>287754022.32084</c:v>
                </c:pt>
                <c:pt idx="10687">
                  <c:v>287714146.56717998</c:v>
                </c:pt>
                <c:pt idx="10688">
                  <c:v>287674255.32340997</c:v>
                </c:pt>
                <c:pt idx="10689">
                  <c:v>287634348.58385205</c:v>
                </c:pt>
                <c:pt idx="10690">
                  <c:v>287594426.34282607</c:v>
                </c:pt>
                <c:pt idx="10691">
                  <c:v>287554488.59464794</c:v>
                </c:pt>
                <c:pt idx="10692">
                  <c:v>287514535.33363295</c:v>
                </c:pt>
                <c:pt idx="10693">
                  <c:v>287474566.55409205</c:v>
                </c:pt>
                <c:pt idx="10694">
                  <c:v>287434582.25033599</c:v>
                </c:pt>
                <c:pt idx="10695">
                  <c:v>287394582.41667193</c:v>
                </c:pt>
                <c:pt idx="10696">
                  <c:v>287354567.04740703</c:v>
                </c:pt>
                <c:pt idx="10697">
                  <c:v>287314536.13684201</c:v>
                </c:pt>
                <c:pt idx="10698">
                  <c:v>287274489.67927903</c:v>
                </c:pt>
                <c:pt idx="10699">
                  <c:v>287234427.66901606</c:v>
                </c:pt>
                <c:pt idx="10700">
                  <c:v>287194350.10034901</c:v>
                </c:pt>
                <c:pt idx="10701">
                  <c:v>287154256.96757197</c:v>
                </c:pt>
                <c:pt idx="10702">
                  <c:v>287114148.26497597</c:v>
                </c:pt>
                <c:pt idx="10703">
                  <c:v>287074023.98685199</c:v>
                </c:pt>
                <c:pt idx="10704">
                  <c:v>287033884.12748402</c:v>
                </c:pt>
                <c:pt idx="10705">
                  <c:v>286993728.68115902</c:v>
                </c:pt>
                <c:pt idx="10706">
                  <c:v>286953557.64215702</c:v>
                </c:pt>
                <c:pt idx="10707">
                  <c:v>286913371.00475901</c:v>
                </c:pt>
                <c:pt idx="10708">
                  <c:v>286873168.76324296</c:v>
                </c:pt>
                <c:pt idx="10709">
                  <c:v>286832950.91188294</c:v>
                </c:pt>
                <c:pt idx="10710">
                  <c:v>286792717.444951</c:v>
                </c:pt>
                <c:pt idx="10711">
                  <c:v>286752468.35671902</c:v>
                </c:pt>
                <c:pt idx="10712">
                  <c:v>286712203.64145398</c:v>
                </c:pt>
                <c:pt idx="10713">
                  <c:v>286671923.29342198</c:v>
                </c:pt>
                <c:pt idx="10714">
                  <c:v>286631627.30688602</c:v>
                </c:pt>
                <c:pt idx="10715">
                  <c:v>286591315.67610705</c:v>
                </c:pt>
                <c:pt idx="10716">
                  <c:v>286550988.39534295</c:v>
                </c:pt>
                <c:pt idx="10717">
                  <c:v>286510645.45885009</c:v>
                </c:pt>
                <c:pt idx="10718">
                  <c:v>286470286.86088198</c:v>
                </c:pt>
                <c:pt idx="10719">
                  <c:v>286429912.59569103</c:v>
                </c:pt>
                <c:pt idx="10720">
                  <c:v>286389522.6575231</c:v>
                </c:pt>
                <c:pt idx="10721">
                  <c:v>286349117.04062802</c:v>
                </c:pt>
                <c:pt idx="10722">
                  <c:v>286308695.7392469</c:v>
                </c:pt>
                <c:pt idx="10723">
                  <c:v>286268258.74762309</c:v>
                </c:pt>
                <c:pt idx="10724">
                  <c:v>286227806.059995</c:v>
                </c:pt>
                <c:pt idx="10725">
                  <c:v>286187337.67059898</c:v>
                </c:pt>
                <c:pt idx="10726">
                  <c:v>286146853.57367003</c:v>
                </c:pt>
                <c:pt idx="10727">
                  <c:v>286106353.763439</c:v>
                </c:pt>
                <c:pt idx="10728">
                  <c:v>286065838.23413599</c:v>
                </c:pt>
                <c:pt idx="10729">
                  <c:v>286025306.97998697</c:v>
                </c:pt>
                <c:pt idx="10730">
                  <c:v>285984759.99521786</c:v>
                </c:pt>
                <c:pt idx="10731">
                  <c:v>285944197.27405</c:v>
                </c:pt>
                <c:pt idx="10732">
                  <c:v>285903618.81070209</c:v>
                </c:pt>
                <c:pt idx="10733">
                  <c:v>285863024.59939092</c:v>
                </c:pt>
                <c:pt idx="10734">
                  <c:v>285822414.63433295</c:v>
                </c:pt>
                <c:pt idx="10735">
                  <c:v>285781788.90973794</c:v>
                </c:pt>
                <c:pt idx="10736">
                  <c:v>285741147.41981697</c:v>
                </c:pt>
                <c:pt idx="10737">
                  <c:v>285700490.158777</c:v>
                </c:pt>
                <c:pt idx="10738">
                  <c:v>285659817.12082106</c:v>
                </c:pt>
                <c:pt idx="10739">
                  <c:v>285619128.30015302</c:v>
                </c:pt>
                <c:pt idx="10740">
                  <c:v>285578423.69097191</c:v>
                </c:pt>
                <c:pt idx="10741">
                  <c:v>285537703.28747499</c:v>
                </c:pt>
                <c:pt idx="10742">
                  <c:v>285496967.08385497</c:v>
                </c:pt>
                <c:pt idx="10743">
                  <c:v>285456215.07430601</c:v>
                </c:pt>
                <c:pt idx="10744">
                  <c:v>285415447.25301701</c:v>
                </c:pt>
                <c:pt idx="10745">
                  <c:v>285374663.61417401</c:v>
                </c:pt>
                <c:pt idx="10746">
                  <c:v>285333864.151963</c:v>
                </c:pt>
                <c:pt idx="10747">
                  <c:v>285293048.86056405</c:v>
                </c:pt>
                <c:pt idx="10748">
                  <c:v>285252217.73415792</c:v>
                </c:pt>
                <c:pt idx="10749">
                  <c:v>285211370.76692092</c:v>
                </c:pt>
                <c:pt idx="10750">
                  <c:v>285170507.95302606</c:v>
                </c:pt>
                <c:pt idx="10751">
                  <c:v>285129629.2866469</c:v>
                </c:pt>
                <c:pt idx="10752">
                  <c:v>285088734.76195103</c:v>
                </c:pt>
                <c:pt idx="10753">
                  <c:v>285047824.37310606</c:v>
                </c:pt>
                <c:pt idx="10754">
                  <c:v>285006898.11427492</c:v>
                </c:pt>
                <c:pt idx="10755">
                  <c:v>284965955.97961903</c:v>
                </c:pt>
                <c:pt idx="10756">
                  <c:v>284924997.96329796</c:v>
                </c:pt>
                <c:pt idx="10757">
                  <c:v>284884024.05946702</c:v>
                </c:pt>
                <c:pt idx="10758">
                  <c:v>284843034.26228094</c:v>
                </c:pt>
                <c:pt idx="10759">
                  <c:v>284802028.565889</c:v>
                </c:pt>
                <c:pt idx="10760">
                  <c:v>284761006.964441</c:v>
                </c:pt>
                <c:pt idx="10761">
                  <c:v>284719969.45208192</c:v>
                </c:pt>
                <c:pt idx="10762">
                  <c:v>284678916.02295494</c:v>
                </c:pt>
                <c:pt idx="10763">
                  <c:v>284637846.67119998</c:v>
                </c:pt>
                <c:pt idx="10764">
                  <c:v>284596761.39095694</c:v>
                </c:pt>
                <c:pt idx="10765">
                  <c:v>284555660.176359</c:v>
                </c:pt>
                <c:pt idx="10766">
                  <c:v>284514543.02153999</c:v>
                </c:pt>
                <c:pt idx="10767">
                  <c:v>284473409.92062896</c:v>
                </c:pt>
                <c:pt idx="10768">
                  <c:v>284432260.86775398</c:v>
                </c:pt>
                <c:pt idx="10769">
                  <c:v>284391095.85703897</c:v>
                </c:pt>
                <c:pt idx="10770">
                  <c:v>284349914.88260692</c:v>
                </c:pt>
                <c:pt idx="10771">
                  <c:v>284308717.93857592</c:v>
                </c:pt>
                <c:pt idx="10772">
                  <c:v>284267505.01906401</c:v>
                </c:pt>
                <c:pt idx="10773">
                  <c:v>284226276.11818498</c:v>
                </c:pt>
                <c:pt idx="10774">
                  <c:v>284185031.23005003</c:v>
                </c:pt>
                <c:pt idx="10775">
                  <c:v>284143770.34876704</c:v>
                </c:pt>
                <c:pt idx="10776">
                  <c:v>284102493.46844202</c:v>
                </c:pt>
                <c:pt idx="10777">
                  <c:v>284061200.58318001</c:v>
                </c:pt>
                <c:pt idx="10778">
                  <c:v>284019891.68707901</c:v>
                </c:pt>
                <c:pt idx="10779">
                  <c:v>283978566.77423894</c:v>
                </c:pt>
                <c:pt idx="10780">
                  <c:v>283937225.83875501</c:v>
                </c:pt>
                <c:pt idx="10781">
                  <c:v>283895868.87471902</c:v>
                </c:pt>
                <c:pt idx="10782">
                  <c:v>283854495.87621999</c:v>
                </c:pt>
                <c:pt idx="10783">
                  <c:v>283813106.83734602</c:v>
                </c:pt>
                <c:pt idx="10784">
                  <c:v>283771701.75218099</c:v>
                </c:pt>
                <c:pt idx="10785">
                  <c:v>283730280.61480701</c:v>
                </c:pt>
                <c:pt idx="10786">
                  <c:v>283688843.41930199</c:v>
                </c:pt>
                <c:pt idx="10787">
                  <c:v>283647390.15974301</c:v>
                </c:pt>
                <c:pt idx="10788">
                  <c:v>283605920.83020294</c:v>
                </c:pt>
                <c:pt idx="10789">
                  <c:v>283564435.424752</c:v>
                </c:pt>
                <c:pt idx="10790">
                  <c:v>283522933.93746001</c:v>
                </c:pt>
                <c:pt idx="10791">
                  <c:v>283481416.36238903</c:v>
                </c:pt>
                <c:pt idx="10792">
                  <c:v>283439882.69360399</c:v>
                </c:pt>
                <c:pt idx="10793">
                  <c:v>283398332.92516297</c:v>
                </c:pt>
                <c:pt idx="10794">
                  <c:v>283356767.05112302</c:v>
                </c:pt>
                <c:pt idx="10795">
                  <c:v>283315185.06553799</c:v>
                </c:pt>
                <c:pt idx="10796">
                  <c:v>283273586.96245992</c:v>
                </c:pt>
                <c:pt idx="10797">
                  <c:v>283231972.73593688</c:v>
                </c:pt>
                <c:pt idx="10798">
                  <c:v>283190342.380014</c:v>
                </c:pt>
                <c:pt idx="10799">
                  <c:v>283148695.888735</c:v>
                </c:pt>
                <c:pt idx="10800">
                  <c:v>283107033.25613892</c:v>
                </c:pt>
                <c:pt idx="10801">
                  <c:v>283065354.47626299</c:v>
                </c:pt>
                <c:pt idx="10802">
                  <c:v>283023659.54314303</c:v>
                </c:pt>
                <c:pt idx="10803">
                  <c:v>282981948.450809</c:v>
                </c:pt>
                <c:pt idx="10804">
                  <c:v>282940221.19329</c:v>
                </c:pt>
                <c:pt idx="10805">
                  <c:v>282898477.76461202</c:v>
                </c:pt>
                <c:pt idx="10806">
                  <c:v>282856718.15879905</c:v>
                </c:pt>
                <c:pt idx="10807">
                  <c:v>282814942.36987001</c:v>
                </c:pt>
                <c:pt idx="10808">
                  <c:v>282773150.39184296</c:v>
                </c:pt>
                <c:pt idx="10809">
                  <c:v>282731342.21873295</c:v>
                </c:pt>
                <c:pt idx="10810">
                  <c:v>282689517.84455007</c:v>
                </c:pt>
                <c:pt idx="10811">
                  <c:v>282647677.26330501</c:v>
                </c:pt>
                <c:pt idx="10812">
                  <c:v>282605820.46900201</c:v>
                </c:pt>
                <c:pt idx="10813">
                  <c:v>282563947.45564497</c:v>
                </c:pt>
                <c:pt idx="10814">
                  <c:v>282522058.21723503</c:v>
                </c:pt>
                <c:pt idx="10815">
                  <c:v>282480152.74776703</c:v>
                </c:pt>
                <c:pt idx="10816">
                  <c:v>282438231.04123795</c:v>
                </c:pt>
                <c:pt idx="10817">
                  <c:v>282396293.09163797</c:v>
                </c:pt>
                <c:pt idx="10818">
                  <c:v>282354338.89295596</c:v>
                </c:pt>
                <c:pt idx="10819">
                  <c:v>282312368.43917692</c:v>
                </c:pt>
                <c:pt idx="10820">
                  <c:v>282270381.72428596</c:v>
                </c:pt>
                <c:pt idx="10821">
                  <c:v>282228378.74225992</c:v>
                </c:pt>
                <c:pt idx="10822">
                  <c:v>282186359.48707795</c:v>
                </c:pt>
                <c:pt idx="10823">
                  <c:v>282144323.95271403</c:v>
                </c:pt>
                <c:pt idx="10824">
                  <c:v>282102272.133138</c:v>
                </c:pt>
                <c:pt idx="10825">
                  <c:v>282060204.02231795</c:v>
                </c:pt>
                <c:pt idx="10826">
                  <c:v>282018119.61422098</c:v>
                </c:pt>
                <c:pt idx="10827">
                  <c:v>281976018.90280896</c:v>
                </c:pt>
                <c:pt idx="10828">
                  <c:v>281933901.88203895</c:v>
                </c:pt>
                <c:pt idx="10829">
                  <c:v>281891768.54587001</c:v>
                </c:pt>
                <c:pt idx="10830">
                  <c:v>281849618.888255</c:v>
                </c:pt>
                <c:pt idx="10831">
                  <c:v>281807452.90314305</c:v>
                </c:pt>
                <c:pt idx="10832">
                  <c:v>281765270.58448303</c:v>
                </c:pt>
                <c:pt idx="10833">
                  <c:v>281723071.92621893</c:v>
                </c:pt>
                <c:pt idx="10834">
                  <c:v>281680856.92229289</c:v>
                </c:pt>
                <c:pt idx="10835">
                  <c:v>281638625.56664294</c:v>
                </c:pt>
                <c:pt idx="10836">
                  <c:v>281596377.85320401</c:v>
                </c:pt>
                <c:pt idx="10837">
                  <c:v>281554113.77590996</c:v>
                </c:pt>
                <c:pt idx="10838">
                  <c:v>281511833.32868892</c:v>
                </c:pt>
                <c:pt idx="10839">
                  <c:v>281469536.50546902</c:v>
                </c:pt>
                <c:pt idx="10840">
                  <c:v>281427223.30017197</c:v>
                </c:pt>
                <c:pt idx="10841">
                  <c:v>281384893.70671999</c:v>
                </c:pt>
                <c:pt idx="10842">
                  <c:v>281342547.71902996</c:v>
                </c:pt>
                <c:pt idx="10843">
                  <c:v>281300185.33101696</c:v>
                </c:pt>
                <c:pt idx="10844">
                  <c:v>281257806.53659099</c:v>
                </c:pt>
                <c:pt idx="10845">
                  <c:v>281215411.32966101</c:v>
                </c:pt>
                <c:pt idx="10846">
                  <c:v>281172999.70413297</c:v>
                </c:pt>
                <c:pt idx="10847">
                  <c:v>281130571.65390801</c:v>
                </c:pt>
                <c:pt idx="10848">
                  <c:v>281088127.17288703</c:v>
                </c:pt>
                <c:pt idx="10849">
                  <c:v>281045666.25496399</c:v>
                </c:pt>
                <c:pt idx="10850">
                  <c:v>281003188.89403492</c:v>
                </c:pt>
                <c:pt idx="10851">
                  <c:v>280960695.08398694</c:v>
                </c:pt>
                <c:pt idx="10852">
                  <c:v>280918184.81870902</c:v>
                </c:pt>
                <c:pt idx="10853">
                  <c:v>280875658.09208393</c:v>
                </c:pt>
                <c:pt idx="10854">
                  <c:v>280833114.89799303</c:v>
                </c:pt>
                <c:pt idx="10855">
                  <c:v>280790555.23031294</c:v>
                </c:pt>
                <c:pt idx="10856">
                  <c:v>280747979.08291996</c:v>
                </c:pt>
                <c:pt idx="10857">
                  <c:v>280705386.44968492</c:v>
                </c:pt>
                <c:pt idx="10858">
                  <c:v>280662777.324476</c:v>
                </c:pt>
                <c:pt idx="10859">
                  <c:v>280620151.70115799</c:v>
                </c:pt>
                <c:pt idx="10860">
                  <c:v>280577509.57359397</c:v>
                </c:pt>
                <c:pt idx="10861">
                  <c:v>280534850.93564194</c:v>
                </c:pt>
                <c:pt idx="10862">
                  <c:v>280492175.78115892</c:v>
                </c:pt>
                <c:pt idx="10863">
                  <c:v>280449484.10399705</c:v>
                </c:pt>
                <c:pt idx="10864">
                  <c:v>280406775.89800602</c:v>
                </c:pt>
                <c:pt idx="10865">
                  <c:v>280364051.15703207</c:v>
                </c:pt>
                <c:pt idx="10866">
                  <c:v>280321309.874919</c:v>
                </c:pt>
                <c:pt idx="10867">
                  <c:v>280278552.04550701</c:v>
                </c:pt>
                <c:pt idx="10868">
                  <c:v>280235777.66263199</c:v>
                </c:pt>
                <c:pt idx="10869">
                  <c:v>280192986.72013003</c:v>
                </c:pt>
                <c:pt idx="10870">
                  <c:v>280150179.21182901</c:v>
                </c:pt>
                <c:pt idx="10871">
                  <c:v>280107355.131558</c:v>
                </c:pt>
                <c:pt idx="10872">
                  <c:v>280064514.47314101</c:v>
                </c:pt>
                <c:pt idx="10873">
                  <c:v>280021657.23039895</c:v>
                </c:pt>
                <c:pt idx="10874">
                  <c:v>279978783.39714998</c:v>
                </c:pt>
                <c:pt idx="10875">
                  <c:v>279935892.96720892</c:v>
                </c:pt>
                <c:pt idx="10876">
                  <c:v>279892985.93438697</c:v>
                </c:pt>
                <c:pt idx="10877">
                  <c:v>279850062.29249299</c:v>
                </c:pt>
                <c:pt idx="10878">
                  <c:v>279807122.03533095</c:v>
                </c:pt>
                <c:pt idx="10879">
                  <c:v>279764165.156703</c:v>
                </c:pt>
                <c:pt idx="10880">
                  <c:v>279721191.65040898</c:v>
                </c:pt>
                <c:pt idx="10881">
                  <c:v>279678201.51024294</c:v>
                </c:pt>
                <c:pt idx="10882">
                  <c:v>279635194.72999692</c:v>
                </c:pt>
                <c:pt idx="10883">
                  <c:v>279592171.30346107</c:v>
                </c:pt>
                <c:pt idx="10884">
                  <c:v>279549131.22442001</c:v>
                </c:pt>
                <c:pt idx="10885">
                  <c:v>279506074.48665595</c:v>
                </c:pt>
                <c:pt idx="10886">
                  <c:v>279463001.08394796</c:v>
                </c:pt>
                <c:pt idx="10887">
                  <c:v>279419911.01007295</c:v>
                </c:pt>
                <c:pt idx="10888">
                  <c:v>279376804.25880402</c:v>
                </c:pt>
                <c:pt idx="10889">
                  <c:v>279333680.82390791</c:v>
                </c:pt>
                <c:pt idx="10890">
                  <c:v>279290540.69915301</c:v>
                </c:pt>
                <c:pt idx="10891">
                  <c:v>279247383.87830001</c:v>
                </c:pt>
                <c:pt idx="10892">
                  <c:v>279204210.35511106</c:v>
                </c:pt>
                <c:pt idx="10893">
                  <c:v>279161020.123339</c:v>
                </c:pt>
                <c:pt idx="10894">
                  <c:v>279117813.17673999</c:v>
                </c:pt>
                <c:pt idx="10895">
                  <c:v>279074589.50906098</c:v>
                </c:pt>
                <c:pt idx="10896">
                  <c:v>279031349.11404902</c:v>
                </c:pt>
                <c:pt idx="10897">
                  <c:v>278988091.98544794</c:v>
                </c:pt>
                <c:pt idx="10898">
                  <c:v>278944818.11699599</c:v>
                </c:pt>
                <c:pt idx="10899">
                  <c:v>278901527.50242996</c:v>
                </c:pt>
                <c:pt idx="10900">
                  <c:v>278858220.13548303</c:v>
                </c:pt>
                <c:pt idx="10901">
                  <c:v>278814896.009884</c:v>
                </c:pt>
                <c:pt idx="10902">
                  <c:v>278771555.11935902</c:v>
                </c:pt>
                <c:pt idx="10903">
                  <c:v>278728197.45763201</c:v>
                </c:pt>
                <c:pt idx="10904">
                  <c:v>278684823.01842105</c:v>
                </c:pt>
                <c:pt idx="10905">
                  <c:v>278641431.79544395</c:v>
                </c:pt>
                <c:pt idx="10906">
                  <c:v>278598023.78241092</c:v>
                </c:pt>
                <c:pt idx="10907">
                  <c:v>278554598.97303396</c:v>
                </c:pt>
                <c:pt idx="10908">
                  <c:v>278511157.361018</c:v>
                </c:pt>
                <c:pt idx="10909">
                  <c:v>278467698.94006509</c:v>
                </c:pt>
                <c:pt idx="10910">
                  <c:v>278424223.70387501</c:v>
                </c:pt>
                <c:pt idx="10911">
                  <c:v>278380731.64614397</c:v>
                </c:pt>
                <c:pt idx="10912">
                  <c:v>278337222.76056302</c:v>
                </c:pt>
                <c:pt idx="10913">
                  <c:v>278293697.04082215</c:v>
                </c:pt>
                <c:pt idx="10914">
                  <c:v>278250154.48060596</c:v>
                </c:pt>
                <c:pt idx="10915">
                  <c:v>278206595.07359809</c:v>
                </c:pt>
                <c:pt idx="10916">
                  <c:v>278163018.81347609</c:v>
                </c:pt>
                <c:pt idx="10917">
                  <c:v>278119425.69391501</c:v>
                </c:pt>
                <c:pt idx="10918">
                  <c:v>278075815.708588</c:v>
                </c:pt>
                <c:pt idx="10919">
                  <c:v>278032188.85116208</c:v>
                </c:pt>
                <c:pt idx="10920">
                  <c:v>277988545.11530298</c:v>
                </c:pt>
                <c:pt idx="10921">
                  <c:v>277944884.49467194</c:v>
                </c:pt>
                <c:pt idx="10922">
                  <c:v>277901206.98292691</c:v>
                </c:pt>
                <c:pt idx="10923">
                  <c:v>277857512.57372206</c:v>
                </c:pt>
                <c:pt idx="10924">
                  <c:v>277813801.26070899</c:v>
                </c:pt>
                <c:pt idx="10925">
                  <c:v>277770073.03753608</c:v>
                </c:pt>
                <c:pt idx="10926">
                  <c:v>277726327.89784497</c:v>
                </c:pt>
                <c:pt idx="10927">
                  <c:v>277682565.83527786</c:v>
                </c:pt>
                <c:pt idx="10928">
                  <c:v>277638786.84347302</c:v>
                </c:pt>
                <c:pt idx="10929">
                  <c:v>277594990.91606092</c:v>
                </c:pt>
                <c:pt idx="10930">
                  <c:v>277551178.04667503</c:v>
                </c:pt>
                <c:pt idx="10931">
                  <c:v>277507348.22893894</c:v>
                </c:pt>
                <c:pt idx="10932">
                  <c:v>277463501.45647794</c:v>
                </c:pt>
                <c:pt idx="10933">
                  <c:v>277419637.72291094</c:v>
                </c:pt>
                <c:pt idx="10934">
                  <c:v>277375757.02185392</c:v>
                </c:pt>
                <c:pt idx="10935">
                  <c:v>277331859.346919</c:v>
                </c:pt>
                <c:pt idx="10936">
                  <c:v>277287944.691715</c:v>
                </c:pt>
                <c:pt idx="10937">
                  <c:v>277244013.04984701</c:v>
                </c:pt>
                <c:pt idx="10938">
                  <c:v>277200064.41491795</c:v>
                </c:pt>
                <c:pt idx="10939">
                  <c:v>277156098.78052598</c:v>
                </c:pt>
                <c:pt idx="10940">
                  <c:v>277112116.14026505</c:v>
                </c:pt>
                <c:pt idx="10941">
                  <c:v>277068116.48772597</c:v>
                </c:pt>
                <c:pt idx="10942">
                  <c:v>277024099.81649703</c:v>
                </c:pt>
                <c:pt idx="10943">
                  <c:v>276980066.12016207</c:v>
                </c:pt>
                <c:pt idx="10944">
                  <c:v>276936015.39230192</c:v>
                </c:pt>
                <c:pt idx="10945">
                  <c:v>276891947.62649202</c:v>
                </c:pt>
                <c:pt idx="10946">
                  <c:v>276847862.81630599</c:v>
                </c:pt>
                <c:pt idx="10947">
                  <c:v>276803760.95531499</c:v>
                </c:pt>
                <c:pt idx="10948">
                  <c:v>276759642.03708202</c:v>
                </c:pt>
                <c:pt idx="10949">
                  <c:v>276715506.05517209</c:v>
                </c:pt>
                <c:pt idx="10950">
                  <c:v>276671353.00314206</c:v>
                </c:pt>
                <c:pt idx="10951">
                  <c:v>276627182.87454897</c:v>
                </c:pt>
                <c:pt idx="10952">
                  <c:v>276582995.66294199</c:v>
                </c:pt>
                <c:pt idx="10953">
                  <c:v>276538791.36187005</c:v>
                </c:pt>
                <c:pt idx="10954">
                  <c:v>276494569.96487695</c:v>
                </c:pt>
                <c:pt idx="10955">
                  <c:v>276450331.46550399</c:v>
                </c:pt>
                <c:pt idx="10956">
                  <c:v>276406075.85728705</c:v>
                </c:pt>
                <c:pt idx="10957">
                  <c:v>276361803.13375998</c:v>
                </c:pt>
                <c:pt idx="10958">
                  <c:v>276317513.28845209</c:v>
                </c:pt>
                <c:pt idx="10959">
                  <c:v>276273206.314888</c:v>
                </c:pt>
                <c:pt idx="10960">
                  <c:v>276228882.20659101</c:v>
                </c:pt>
                <c:pt idx="10961">
                  <c:v>276184540.95708001</c:v>
                </c:pt>
                <c:pt idx="10962">
                  <c:v>276140182.55986905</c:v>
                </c:pt>
                <c:pt idx="10963">
                  <c:v>276095807.00846905</c:v>
                </c:pt>
                <c:pt idx="10964">
                  <c:v>276051414.2963869</c:v>
                </c:pt>
                <c:pt idx="10965">
                  <c:v>276007004.41712701</c:v>
                </c:pt>
                <c:pt idx="10966">
                  <c:v>275962577.36418909</c:v>
                </c:pt>
                <c:pt idx="10967">
                  <c:v>275918133.13106996</c:v>
                </c:pt>
                <c:pt idx="10968">
                  <c:v>275873671.71125996</c:v>
                </c:pt>
                <c:pt idx="10969">
                  <c:v>275829193.09824991</c:v>
                </c:pt>
                <c:pt idx="10970">
                  <c:v>275784697.28552401</c:v>
                </c:pt>
                <c:pt idx="10971">
                  <c:v>275740184.26656401</c:v>
                </c:pt>
                <c:pt idx="10972">
                  <c:v>275695654.03484601</c:v>
                </c:pt>
                <c:pt idx="10973">
                  <c:v>275651106.58384401</c:v>
                </c:pt>
                <c:pt idx="10974">
                  <c:v>275606541.90702897</c:v>
                </c:pt>
                <c:pt idx="10975">
                  <c:v>275561959.99786705</c:v>
                </c:pt>
                <c:pt idx="10976">
                  <c:v>275517360.84981906</c:v>
                </c:pt>
                <c:pt idx="10977">
                  <c:v>275472744.45634496</c:v>
                </c:pt>
                <c:pt idx="10978">
                  <c:v>275428110.81089902</c:v>
                </c:pt>
                <c:pt idx="10979">
                  <c:v>275383459.90693194</c:v>
                </c:pt>
                <c:pt idx="10980">
                  <c:v>275338791.73789102</c:v>
                </c:pt>
                <c:pt idx="10981">
                  <c:v>275294106.29721999</c:v>
                </c:pt>
                <c:pt idx="10982">
                  <c:v>275249403.57835901</c:v>
                </c:pt>
                <c:pt idx="10983">
                  <c:v>275204683.57474202</c:v>
                </c:pt>
                <c:pt idx="10984">
                  <c:v>275159946.27980202</c:v>
                </c:pt>
                <c:pt idx="10985">
                  <c:v>275115191.68696803</c:v>
                </c:pt>
                <c:pt idx="10986">
                  <c:v>275070419.789662</c:v>
                </c:pt>
                <c:pt idx="10987">
                  <c:v>275025630.58130592</c:v>
                </c:pt>
                <c:pt idx="10988">
                  <c:v>274980824.05531597</c:v>
                </c:pt>
                <c:pt idx="10989">
                  <c:v>274936000.20510501</c:v>
                </c:pt>
                <c:pt idx="10990">
                  <c:v>274891159.02408099</c:v>
                </c:pt>
                <c:pt idx="10991">
                  <c:v>274846300.50564992</c:v>
                </c:pt>
                <c:pt idx="10992">
                  <c:v>274801424.64321208</c:v>
                </c:pt>
                <c:pt idx="10993">
                  <c:v>274756531.43016499</c:v>
                </c:pt>
                <c:pt idx="10994">
                  <c:v>274711620.85990202</c:v>
                </c:pt>
                <c:pt idx="10995">
                  <c:v>274666692.92581201</c:v>
                </c:pt>
                <c:pt idx="10996">
                  <c:v>274621747.62128103</c:v>
                </c:pt>
                <c:pt idx="10997">
                  <c:v>274576784.93969095</c:v>
                </c:pt>
                <c:pt idx="10998">
                  <c:v>274531804.87441802</c:v>
                </c:pt>
                <c:pt idx="10999">
                  <c:v>274486807.41883695</c:v>
                </c:pt>
                <c:pt idx="11000">
                  <c:v>274441792.56631792</c:v>
                </c:pt>
                <c:pt idx="11001">
                  <c:v>274396760.31022602</c:v>
                </c:pt>
                <c:pt idx="11002">
                  <c:v>274351710.64392406</c:v>
                </c:pt>
                <c:pt idx="11003">
                  <c:v>274306643.56076902</c:v>
                </c:pt>
                <c:pt idx="11004">
                  <c:v>274261559.05411506</c:v>
                </c:pt>
                <c:pt idx="11005">
                  <c:v>274216457.11731309</c:v>
                </c:pt>
                <c:pt idx="11006">
                  <c:v>274171337.74370801</c:v>
                </c:pt>
                <c:pt idx="11007">
                  <c:v>274126200.92664289</c:v>
                </c:pt>
                <c:pt idx="11008">
                  <c:v>274081046.65945607</c:v>
                </c:pt>
                <c:pt idx="11009">
                  <c:v>274035874.93548095</c:v>
                </c:pt>
                <c:pt idx="11010">
                  <c:v>273990685.74804902</c:v>
                </c:pt>
                <c:pt idx="11011">
                  <c:v>273945479.09048396</c:v>
                </c:pt>
                <c:pt idx="11012">
                  <c:v>273900254.95611101</c:v>
                </c:pt>
                <c:pt idx="11013">
                  <c:v>273855013.33824599</c:v>
                </c:pt>
                <c:pt idx="11014">
                  <c:v>273809754.23020494</c:v>
                </c:pt>
                <c:pt idx="11015">
                  <c:v>273764477.625296</c:v>
                </c:pt>
                <c:pt idx="11016">
                  <c:v>273719183.51682705</c:v>
                </c:pt>
                <c:pt idx="11017">
                  <c:v>273673871.89809901</c:v>
                </c:pt>
                <c:pt idx="11018">
                  <c:v>273628542.762411</c:v>
                </c:pt>
                <c:pt idx="11019">
                  <c:v>273583196.10305607</c:v>
                </c:pt>
                <c:pt idx="11020">
                  <c:v>273537831.91332501</c:v>
                </c:pt>
                <c:pt idx="11021">
                  <c:v>273492450.18650198</c:v>
                </c:pt>
                <c:pt idx="11022">
                  <c:v>273447050.91587096</c:v>
                </c:pt>
                <c:pt idx="11023">
                  <c:v>273401634.09470892</c:v>
                </c:pt>
                <c:pt idx="11024">
                  <c:v>273356199.71628994</c:v>
                </c:pt>
                <c:pt idx="11025">
                  <c:v>273310747.77388197</c:v>
                </c:pt>
                <c:pt idx="11026">
                  <c:v>273265278.26075298</c:v>
                </c:pt>
                <c:pt idx="11027">
                  <c:v>273219791.17016208</c:v>
                </c:pt>
                <c:pt idx="11028">
                  <c:v>273174286.49536794</c:v>
                </c:pt>
                <c:pt idx="11029">
                  <c:v>273128764.22962296</c:v>
                </c:pt>
                <c:pt idx="11030">
                  <c:v>273083224.36617696</c:v>
                </c:pt>
                <c:pt idx="11031">
                  <c:v>273037666.89827496</c:v>
                </c:pt>
                <c:pt idx="11032">
                  <c:v>272992091.819157</c:v>
                </c:pt>
                <c:pt idx="11033">
                  <c:v>272946499.12206</c:v>
                </c:pt>
                <c:pt idx="11034">
                  <c:v>272900888.80021697</c:v>
                </c:pt>
                <c:pt idx="11035">
                  <c:v>272855260.84685606</c:v>
                </c:pt>
                <c:pt idx="11036">
                  <c:v>272809615.25520092</c:v>
                </c:pt>
                <c:pt idx="11037">
                  <c:v>272763952.01847202</c:v>
                </c:pt>
                <c:pt idx="11038">
                  <c:v>272718271.12988597</c:v>
                </c:pt>
                <c:pt idx="11039">
                  <c:v>272672572.58265394</c:v>
                </c:pt>
                <c:pt idx="11040">
                  <c:v>272626856.36998391</c:v>
                </c:pt>
                <c:pt idx="11041">
                  <c:v>272581122.48507893</c:v>
                </c:pt>
                <c:pt idx="11042">
                  <c:v>272535370.92113793</c:v>
                </c:pt>
                <c:pt idx="11043">
                  <c:v>272489601.67135602</c:v>
                </c:pt>
                <c:pt idx="11044">
                  <c:v>272443814.72892392</c:v>
                </c:pt>
                <c:pt idx="11045">
                  <c:v>272398010.08702809</c:v>
                </c:pt>
                <c:pt idx="11046">
                  <c:v>272352187.73885101</c:v>
                </c:pt>
                <c:pt idx="11047">
                  <c:v>272306347.67757207</c:v>
                </c:pt>
                <c:pt idx="11048">
                  <c:v>272260489.89636296</c:v>
                </c:pt>
                <c:pt idx="11049">
                  <c:v>272214614.388394</c:v>
                </c:pt>
                <c:pt idx="11050">
                  <c:v>272168721.14683205</c:v>
                </c:pt>
                <c:pt idx="11051">
                  <c:v>272122810.16483605</c:v>
                </c:pt>
                <c:pt idx="11052">
                  <c:v>272076881.43556392</c:v>
                </c:pt>
                <c:pt idx="11053">
                  <c:v>272030934.952169</c:v>
                </c:pt>
                <c:pt idx="11054">
                  <c:v>271984970.707798</c:v>
                </c:pt>
                <c:pt idx="11055">
                  <c:v>271938988.69559705</c:v>
                </c:pt>
                <c:pt idx="11056">
                  <c:v>271892988.90870392</c:v>
                </c:pt>
                <c:pt idx="11057">
                  <c:v>271846971.34025502</c:v>
                </c:pt>
                <c:pt idx="11058">
                  <c:v>271800935.98338199</c:v>
                </c:pt>
                <c:pt idx="11059">
                  <c:v>271754882.83121091</c:v>
                </c:pt>
                <c:pt idx="11060">
                  <c:v>271708811.87686509</c:v>
                </c:pt>
                <c:pt idx="11061">
                  <c:v>271662723.11346108</c:v>
                </c:pt>
                <c:pt idx="11062">
                  <c:v>271616616.53411502</c:v>
                </c:pt>
                <c:pt idx="11063">
                  <c:v>271570492.13193494</c:v>
                </c:pt>
                <c:pt idx="11064">
                  <c:v>271524349.90002799</c:v>
                </c:pt>
                <c:pt idx="11065">
                  <c:v>271478189.83149201</c:v>
                </c:pt>
                <c:pt idx="11066">
                  <c:v>271432011.91942602</c:v>
                </c:pt>
                <c:pt idx="11067">
                  <c:v>271385816.15692198</c:v>
                </c:pt>
                <c:pt idx="11068">
                  <c:v>271339602.537067</c:v>
                </c:pt>
                <c:pt idx="11069">
                  <c:v>271293371.05294394</c:v>
                </c:pt>
                <c:pt idx="11070">
                  <c:v>271247121.69763392</c:v>
                </c:pt>
                <c:pt idx="11071">
                  <c:v>271200854.46420991</c:v>
                </c:pt>
                <c:pt idx="11072">
                  <c:v>271154569.345743</c:v>
                </c:pt>
                <c:pt idx="11073">
                  <c:v>271108266.33529794</c:v>
                </c:pt>
                <c:pt idx="11074">
                  <c:v>271061945.42593789</c:v>
                </c:pt>
                <c:pt idx="11075">
                  <c:v>271015606.61071908</c:v>
                </c:pt>
                <c:pt idx="11076">
                  <c:v>270969249.88269395</c:v>
                </c:pt>
                <c:pt idx="11077">
                  <c:v>270922875.23491096</c:v>
                </c:pt>
                <c:pt idx="11078">
                  <c:v>270876482.66041398</c:v>
                </c:pt>
                <c:pt idx="11079">
                  <c:v>270830072.15224296</c:v>
                </c:pt>
                <c:pt idx="11080">
                  <c:v>270783643.70343101</c:v>
                </c:pt>
                <c:pt idx="11081">
                  <c:v>270737197.30701107</c:v>
                </c:pt>
                <c:pt idx="11082">
                  <c:v>270690732.95600694</c:v>
                </c:pt>
                <c:pt idx="11083">
                  <c:v>270644250.64344108</c:v>
                </c:pt>
                <c:pt idx="11084">
                  <c:v>270597750.36233091</c:v>
                </c:pt>
                <c:pt idx="11085">
                  <c:v>270551232.10568899</c:v>
                </c:pt>
                <c:pt idx="11086">
                  <c:v>270504695.86652207</c:v>
                </c:pt>
                <c:pt idx="11087">
                  <c:v>270458141.63783509</c:v>
                </c:pt>
                <c:pt idx="11088">
                  <c:v>270411569.41262692</c:v>
                </c:pt>
                <c:pt idx="11089">
                  <c:v>270364979.18389207</c:v>
                </c:pt>
                <c:pt idx="11090">
                  <c:v>270318370.94462001</c:v>
                </c:pt>
                <c:pt idx="11091">
                  <c:v>270271744.68779701</c:v>
                </c:pt>
                <c:pt idx="11092">
                  <c:v>270225100.40640396</c:v>
                </c:pt>
                <c:pt idx="11093">
                  <c:v>270178438.093418</c:v>
                </c:pt>
                <c:pt idx="11094">
                  <c:v>270131757.74180901</c:v>
                </c:pt>
                <c:pt idx="11095">
                  <c:v>270085059.34454608</c:v>
                </c:pt>
                <c:pt idx="11096">
                  <c:v>270038342.89459205</c:v>
                </c:pt>
                <c:pt idx="11097">
                  <c:v>269991608.38490403</c:v>
                </c:pt>
                <c:pt idx="11098">
                  <c:v>269944855.80843705</c:v>
                </c:pt>
                <c:pt idx="11099">
                  <c:v>269898085.15813905</c:v>
                </c:pt>
                <c:pt idx="11100">
                  <c:v>269851296.42695594</c:v>
                </c:pt>
                <c:pt idx="11101">
                  <c:v>269804489.60782611</c:v>
                </c:pt>
                <c:pt idx="11102">
                  <c:v>269757664.69368601</c:v>
                </c:pt>
                <c:pt idx="11103">
                  <c:v>269710821.67746603</c:v>
                </c:pt>
                <c:pt idx="11104">
                  <c:v>269663960.55209202</c:v>
                </c:pt>
                <c:pt idx="11105">
                  <c:v>269617081.31048501</c:v>
                </c:pt>
                <c:pt idx="11106">
                  <c:v>269570183.94556397</c:v>
                </c:pt>
                <c:pt idx="11107">
                  <c:v>269523268.45023793</c:v>
                </c:pt>
                <c:pt idx="11108">
                  <c:v>269476334.81741798</c:v>
                </c:pt>
                <c:pt idx="11109">
                  <c:v>269429383.04000401</c:v>
                </c:pt>
                <c:pt idx="11110">
                  <c:v>269382413.110897</c:v>
                </c:pt>
                <c:pt idx="11111">
                  <c:v>269335425.0229879</c:v>
                </c:pt>
                <c:pt idx="11112">
                  <c:v>269288418.76916802</c:v>
                </c:pt>
                <c:pt idx="11113">
                  <c:v>269241394.34232002</c:v>
                </c:pt>
                <c:pt idx="11114">
                  <c:v>269194351.73532492</c:v>
                </c:pt>
                <c:pt idx="11115">
                  <c:v>269147290.94105601</c:v>
                </c:pt>
                <c:pt idx="11116">
                  <c:v>269100211.95238495</c:v>
                </c:pt>
                <c:pt idx="11117">
                  <c:v>269053114.76217592</c:v>
                </c:pt>
                <c:pt idx="11118">
                  <c:v>269005999.36329108</c:v>
                </c:pt>
                <c:pt idx="11119">
                  <c:v>268958865.74858505</c:v>
                </c:pt>
                <c:pt idx="11120">
                  <c:v>268911713.91090995</c:v>
                </c:pt>
                <c:pt idx="11121">
                  <c:v>268864543.84311306</c:v>
                </c:pt>
                <c:pt idx="11122">
                  <c:v>268817355.53803492</c:v>
                </c:pt>
                <c:pt idx="11123">
                  <c:v>268770148.98851401</c:v>
                </c:pt>
                <c:pt idx="11124">
                  <c:v>268722924.18738198</c:v>
                </c:pt>
                <c:pt idx="11125">
                  <c:v>268675681.12746608</c:v>
                </c:pt>
                <c:pt idx="11126">
                  <c:v>268628419.80158901</c:v>
                </c:pt>
                <c:pt idx="11127">
                  <c:v>268581140.20256996</c:v>
                </c:pt>
                <c:pt idx="11128">
                  <c:v>268533842.32322198</c:v>
                </c:pt>
                <c:pt idx="11129">
                  <c:v>268486526.156353</c:v>
                </c:pt>
                <c:pt idx="11130">
                  <c:v>268439191.69476604</c:v>
                </c:pt>
                <c:pt idx="11131">
                  <c:v>268391838.93126199</c:v>
                </c:pt>
                <c:pt idx="11132">
                  <c:v>268344467.85863304</c:v>
                </c:pt>
                <c:pt idx="11133">
                  <c:v>268297078.46966901</c:v>
                </c:pt>
                <c:pt idx="11134">
                  <c:v>268249670.75715399</c:v>
                </c:pt>
                <c:pt idx="11135">
                  <c:v>268202244.71386898</c:v>
                </c:pt>
                <c:pt idx="11136">
                  <c:v>268154800.332587</c:v>
                </c:pt>
                <c:pt idx="11137">
                  <c:v>268107337.60607901</c:v>
                </c:pt>
                <c:pt idx="11138">
                  <c:v>268059856.52711001</c:v>
                </c:pt>
                <c:pt idx="11139">
                  <c:v>268012357.08844</c:v>
                </c:pt>
                <c:pt idx="11140">
                  <c:v>267964839.28282303</c:v>
                </c:pt>
                <c:pt idx="11141">
                  <c:v>267917303.10301101</c:v>
                </c:pt>
                <c:pt idx="11142">
                  <c:v>267869748.54174998</c:v>
                </c:pt>
                <c:pt idx="11143">
                  <c:v>267822175.59177896</c:v>
                </c:pt>
                <c:pt idx="11144">
                  <c:v>267774584.24583501</c:v>
                </c:pt>
                <c:pt idx="11145">
                  <c:v>267726974.49664703</c:v>
                </c:pt>
                <c:pt idx="11146">
                  <c:v>267679346.33694303</c:v>
                </c:pt>
                <c:pt idx="11147">
                  <c:v>267631699.759444</c:v>
                </c:pt>
                <c:pt idx="11148">
                  <c:v>267584034.75686401</c:v>
                </c:pt>
                <c:pt idx="11149">
                  <c:v>267536351.32191601</c:v>
                </c:pt>
                <c:pt idx="11150">
                  <c:v>267488649.44730496</c:v>
                </c:pt>
                <c:pt idx="11151">
                  <c:v>267440929.12573299</c:v>
                </c:pt>
                <c:pt idx="11152">
                  <c:v>267393190.34989703</c:v>
                </c:pt>
                <c:pt idx="11153">
                  <c:v>267345433.11248598</c:v>
                </c:pt>
                <c:pt idx="11154">
                  <c:v>267297657.40618798</c:v>
                </c:pt>
                <c:pt idx="11155">
                  <c:v>267249863.22368398</c:v>
                </c:pt>
                <c:pt idx="11156">
                  <c:v>267202050.55765003</c:v>
                </c:pt>
                <c:pt idx="11157">
                  <c:v>267154219.400758</c:v>
                </c:pt>
                <c:pt idx="11158">
                  <c:v>267106369.74567398</c:v>
                </c:pt>
                <c:pt idx="11159">
                  <c:v>267058501.58505899</c:v>
                </c:pt>
                <c:pt idx="11160">
                  <c:v>267010614.91156897</c:v>
                </c:pt>
                <c:pt idx="11161">
                  <c:v>266962709.717857</c:v>
                </c:pt>
                <c:pt idx="11162">
                  <c:v>266914785.99656701</c:v>
                </c:pt>
                <c:pt idx="11163">
                  <c:v>266866843.74034196</c:v>
                </c:pt>
                <c:pt idx="11164">
                  <c:v>266818882.94181699</c:v>
                </c:pt>
                <c:pt idx="11165">
                  <c:v>266770903.593624</c:v>
                </c:pt>
                <c:pt idx="11166">
                  <c:v>266722905.68838796</c:v>
                </c:pt>
                <c:pt idx="11167">
                  <c:v>266674889.21873096</c:v>
                </c:pt>
                <c:pt idx="11168">
                  <c:v>266626854.17726797</c:v>
                </c:pt>
                <c:pt idx="11169">
                  <c:v>266578800.55661002</c:v>
                </c:pt>
                <c:pt idx="11170">
                  <c:v>266530728.349363</c:v>
                </c:pt>
                <c:pt idx="11171">
                  <c:v>266482637.54812697</c:v>
                </c:pt>
                <c:pt idx="11172">
                  <c:v>266434528.14549798</c:v>
                </c:pt>
                <c:pt idx="11173">
                  <c:v>266386400.13406599</c:v>
                </c:pt>
                <c:pt idx="11174">
                  <c:v>266338253.50641704</c:v>
                </c:pt>
                <c:pt idx="11175">
                  <c:v>266290088.25512898</c:v>
                </c:pt>
                <c:pt idx="11176">
                  <c:v>266241904.37277901</c:v>
                </c:pt>
                <c:pt idx="11177">
                  <c:v>266193701.85193703</c:v>
                </c:pt>
                <c:pt idx="11178">
                  <c:v>266145480.68516597</c:v>
                </c:pt>
                <c:pt idx="11179">
                  <c:v>266097240.865026</c:v>
                </c:pt>
                <c:pt idx="11180">
                  <c:v>266048982.38407204</c:v>
                </c:pt>
                <c:pt idx="11181">
                  <c:v>266000705.23485202</c:v>
                </c:pt>
                <c:pt idx="11182">
                  <c:v>265952409.40991104</c:v>
                </c:pt>
                <c:pt idx="11183">
                  <c:v>265904094.90178698</c:v>
                </c:pt>
                <c:pt idx="11184">
                  <c:v>265855761.703013</c:v>
                </c:pt>
                <c:pt idx="11185">
                  <c:v>265807409.80611899</c:v>
                </c:pt>
                <c:pt idx="11186">
                  <c:v>265759039.20362696</c:v>
                </c:pt>
                <c:pt idx="11187">
                  <c:v>265710649.88805503</c:v>
                </c:pt>
                <c:pt idx="11188">
                  <c:v>265662241.85191503</c:v>
                </c:pt>
                <c:pt idx="11189">
                  <c:v>265613815.08771503</c:v>
                </c:pt>
                <c:pt idx="11190">
                  <c:v>265565369.58795699</c:v>
                </c:pt>
                <c:pt idx="11191">
                  <c:v>265516905.34513798</c:v>
                </c:pt>
                <c:pt idx="11192">
                  <c:v>265468422.35174999</c:v>
                </c:pt>
                <c:pt idx="11193">
                  <c:v>265419920.60027799</c:v>
                </c:pt>
                <c:pt idx="11194">
                  <c:v>265371400.083204</c:v>
                </c:pt>
                <c:pt idx="11195">
                  <c:v>265322860.79300398</c:v>
                </c:pt>
                <c:pt idx="11196">
                  <c:v>265274302.72214797</c:v>
                </c:pt>
                <c:pt idx="11197">
                  <c:v>265225725.86310101</c:v>
                </c:pt>
                <c:pt idx="11198">
                  <c:v>265177130.20832196</c:v>
                </c:pt>
                <c:pt idx="11199">
                  <c:v>265128515.75026798</c:v>
                </c:pt>
                <c:pt idx="11200">
                  <c:v>265079882.48138496</c:v>
                </c:pt>
                <c:pt idx="11201">
                  <c:v>265031230.39411899</c:v>
                </c:pt>
                <c:pt idx="11202">
                  <c:v>264982559.48090801</c:v>
                </c:pt>
                <c:pt idx="11203">
                  <c:v>264933869.73418498</c:v>
                </c:pt>
                <c:pt idx="11204">
                  <c:v>264885161.14637798</c:v>
                </c:pt>
                <c:pt idx="11205">
                  <c:v>264836433.70990896</c:v>
                </c:pt>
                <c:pt idx="11206">
                  <c:v>264787687.41719496</c:v>
                </c:pt>
                <c:pt idx="11207">
                  <c:v>264738922.26064798</c:v>
                </c:pt>
                <c:pt idx="11208">
                  <c:v>264690138.23267299</c:v>
                </c:pt>
                <c:pt idx="11209">
                  <c:v>264641335.32567304</c:v>
                </c:pt>
                <c:pt idx="11210">
                  <c:v>264592513.53204101</c:v>
                </c:pt>
                <c:pt idx="11211">
                  <c:v>264543672.84416896</c:v>
                </c:pt>
                <c:pt idx="11212">
                  <c:v>264494813.25444099</c:v>
                </c:pt>
                <c:pt idx="11213">
                  <c:v>264445934.75523499</c:v>
                </c:pt>
                <c:pt idx="11214">
                  <c:v>264397037.33892599</c:v>
                </c:pt>
                <c:pt idx="11215">
                  <c:v>264348120.99788201</c:v>
                </c:pt>
                <c:pt idx="11216">
                  <c:v>264299185.724466</c:v>
                </c:pt>
                <c:pt idx="11217">
                  <c:v>264250231.51103398</c:v>
                </c:pt>
                <c:pt idx="11218">
                  <c:v>264201258.34993899</c:v>
                </c:pt>
                <c:pt idx="11219">
                  <c:v>264152266.23352697</c:v>
                </c:pt>
                <c:pt idx="11220">
                  <c:v>264103255.154138</c:v>
                </c:pt>
                <c:pt idx="11221">
                  <c:v>264054225.10410896</c:v>
                </c:pt>
                <c:pt idx="11222">
                  <c:v>264005176.07576898</c:v>
                </c:pt>
                <c:pt idx="11223">
                  <c:v>263956108.061443</c:v>
                </c:pt>
                <c:pt idx="11224">
                  <c:v>263907021.05344799</c:v>
                </c:pt>
                <c:pt idx="11225">
                  <c:v>263857915.044099</c:v>
                </c:pt>
                <c:pt idx="11226">
                  <c:v>263808790.02570301</c:v>
                </c:pt>
                <c:pt idx="11227">
                  <c:v>263759645.99056199</c:v>
                </c:pt>
                <c:pt idx="11228">
                  <c:v>263710482.93097401</c:v>
                </c:pt>
                <c:pt idx="11229">
                  <c:v>263661300.839228</c:v>
                </c:pt>
                <c:pt idx="11230">
                  <c:v>263612099.70761001</c:v>
                </c:pt>
                <c:pt idx="11231">
                  <c:v>263562879.52840099</c:v>
                </c:pt>
                <c:pt idx="11232">
                  <c:v>263513640.29387501</c:v>
                </c:pt>
                <c:pt idx="11233">
                  <c:v>263464381.99629903</c:v>
                </c:pt>
                <c:pt idx="11234">
                  <c:v>263415104.627938</c:v>
                </c:pt>
                <c:pt idx="11235">
                  <c:v>263365808.18104896</c:v>
                </c:pt>
                <c:pt idx="11236">
                  <c:v>263316492.64788398</c:v>
                </c:pt>
                <c:pt idx="11237">
                  <c:v>263267158.020688</c:v>
                </c:pt>
                <c:pt idx="11238">
                  <c:v>263217804.29170296</c:v>
                </c:pt>
                <c:pt idx="11239">
                  <c:v>263168431.453163</c:v>
                </c:pt>
                <c:pt idx="11240">
                  <c:v>263119039.497298</c:v>
                </c:pt>
                <c:pt idx="11241">
                  <c:v>263069628.41633099</c:v>
                </c:pt>
                <c:pt idx="11242">
                  <c:v>263020198.20247999</c:v>
                </c:pt>
                <c:pt idx="11243">
                  <c:v>262970748.84795699</c:v>
                </c:pt>
                <c:pt idx="11244">
                  <c:v>262921280.344969</c:v>
                </c:pt>
                <c:pt idx="11245">
                  <c:v>262871792.68571699</c:v>
                </c:pt>
                <c:pt idx="11246">
                  <c:v>262822285.86239499</c:v>
                </c:pt>
                <c:pt idx="11247">
                  <c:v>262772759.867194</c:v>
                </c:pt>
                <c:pt idx="11248">
                  <c:v>262723214.692296</c:v>
                </c:pt>
                <c:pt idx="11249">
                  <c:v>262673650.32988104</c:v>
                </c:pt>
                <c:pt idx="11250">
                  <c:v>262624066.77211896</c:v>
                </c:pt>
                <c:pt idx="11251">
                  <c:v>262574464.01117796</c:v>
                </c:pt>
                <c:pt idx="11252">
                  <c:v>262524842.03921801</c:v>
                </c:pt>
                <c:pt idx="11253">
                  <c:v>262475200.84839398</c:v>
                </c:pt>
                <c:pt idx="11254">
                  <c:v>262425540.43085504</c:v>
                </c:pt>
                <c:pt idx="11255">
                  <c:v>262375860.77874497</c:v>
                </c:pt>
                <c:pt idx="11256">
                  <c:v>262326161.88420004</c:v>
                </c:pt>
                <c:pt idx="11257">
                  <c:v>262276443.73935398</c:v>
                </c:pt>
                <c:pt idx="11258">
                  <c:v>262226706.33633104</c:v>
                </c:pt>
                <c:pt idx="11259">
                  <c:v>262176949.66725299</c:v>
                </c:pt>
                <c:pt idx="11260">
                  <c:v>262127173.72423202</c:v>
                </c:pt>
                <c:pt idx="11261">
                  <c:v>262077378.499378</c:v>
                </c:pt>
                <c:pt idx="11262">
                  <c:v>262027563.98479304</c:v>
                </c:pt>
                <c:pt idx="11263">
                  <c:v>261977730.17257398</c:v>
                </c:pt>
                <c:pt idx="11264">
                  <c:v>261927877.05481204</c:v>
                </c:pt>
                <c:pt idx="11265">
                  <c:v>261878004.62359199</c:v>
                </c:pt>
                <c:pt idx="11266">
                  <c:v>261828112.870992</c:v>
                </c:pt>
                <c:pt idx="11267">
                  <c:v>261778201.789087</c:v>
                </c:pt>
                <c:pt idx="11268">
                  <c:v>261728271.36994401</c:v>
                </c:pt>
                <c:pt idx="11269">
                  <c:v>261678321.60562301</c:v>
                </c:pt>
                <c:pt idx="11270">
                  <c:v>261628352.48818097</c:v>
                </c:pt>
                <c:pt idx="11271">
                  <c:v>261578364.00966701</c:v>
                </c:pt>
                <c:pt idx="11272">
                  <c:v>261528356.16212398</c:v>
                </c:pt>
                <c:pt idx="11273">
                  <c:v>261478328.93759099</c:v>
                </c:pt>
                <c:pt idx="11274">
                  <c:v>261428282.32809901</c:v>
                </c:pt>
                <c:pt idx="11275">
                  <c:v>261378216.32567403</c:v>
                </c:pt>
                <c:pt idx="11276">
                  <c:v>261328130.92233503</c:v>
                </c:pt>
                <c:pt idx="11277">
                  <c:v>261278026.11009696</c:v>
                </c:pt>
                <c:pt idx="11278">
                  <c:v>261227901.880968</c:v>
                </c:pt>
                <c:pt idx="11279">
                  <c:v>261177758.22694799</c:v>
                </c:pt>
                <c:pt idx="11280">
                  <c:v>261127595.140035</c:v>
                </c:pt>
                <c:pt idx="11281">
                  <c:v>261077412.61221799</c:v>
                </c:pt>
                <c:pt idx="11282">
                  <c:v>261027210.63547999</c:v>
                </c:pt>
                <c:pt idx="11283">
                  <c:v>260976989.20179996</c:v>
                </c:pt>
                <c:pt idx="11284">
                  <c:v>260926748.30314898</c:v>
                </c:pt>
                <c:pt idx="11285">
                  <c:v>260876487.93149301</c:v>
                </c:pt>
                <c:pt idx="11286">
                  <c:v>260826208.07879198</c:v>
                </c:pt>
                <c:pt idx="11287">
                  <c:v>260775908.73699799</c:v>
                </c:pt>
                <c:pt idx="11288">
                  <c:v>260725589.89806101</c:v>
                </c:pt>
                <c:pt idx="11289">
                  <c:v>260675251.55392</c:v>
                </c:pt>
                <c:pt idx="11290">
                  <c:v>260624893.69651103</c:v>
                </c:pt>
                <c:pt idx="11291">
                  <c:v>260574516.31776398</c:v>
                </c:pt>
                <c:pt idx="11292">
                  <c:v>260524119.40960103</c:v>
                </c:pt>
                <c:pt idx="11293">
                  <c:v>260473702.96393999</c:v>
                </c:pt>
                <c:pt idx="11294">
                  <c:v>260423266.97269103</c:v>
                </c:pt>
                <c:pt idx="11295">
                  <c:v>260372811.42775899</c:v>
                </c:pt>
                <c:pt idx="11296">
                  <c:v>260322336.321042</c:v>
                </c:pt>
                <c:pt idx="11297">
                  <c:v>260271841.64443299</c:v>
                </c:pt>
                <c:pt idx="11298">
                  <c:v>260221327.38981906</c:v>
                </c:pt>
                <c:pt idx="11299">
                  <c:v>260170793.54907799</c:v>
                </c:pt>
                <c:pt idx="11300">
                  <c:v>260120240.11408496</c:v>
                </c:pt>
                <c:pt idx="11301">
                  <c:v>260069667.07670799</c:v>
                </c:pt>
                <c:pt idx="11302">
                  <c:v>260019074.42880699</c:v>
                </c:pt>
                <c:pt idx="11303">
                  <c:v>259968462.16223899</c:v>
                </c:pt>
                <c:pt idx="11304">
                  <c:v>259917830.26885101</c:v>
                </c:pt>
                <c:pt idx="11305">
                  <c:v>259867178.74048796</c:v>
                </c:pt>
                <c:pt idx="11306">
                  <c:v>259816507.56898496</c:v>
                </c:pt>
                <c:pt idx="11307">
                  <c:v>259765816.74617296</c:v>
                </c:pt>
                <c:pt idx="11308">
                  <c:v>259715106.26387501</c:v>
                </c:pt>
                <c:pt idx="11309">
                  <c:v>259664376.11390996</c:v>
                </c:pt>
                <c:pt idx="11310">
                  <c:v>259613626.28808796</c:v>
                </c:pt>
                <c:pt idx="11311">
                  <c:v>259562856.77821597</c:v>
                </c:pt>
                <c:pt idx="11312">
                  <c:v>259512067.57609099</c:v>
                </c:pt>
                <c:pt idx="11313">
                  <c:v>259461258.67350698</c:v>
                </c:pt>
                <c:pt idx="11314">
                  <c:v>259410430.062249</c:v>
                </c:pt>
                <c:pt idx="11315">
                  <c:v>259359581.73409799</c:v>
                </c:pt>
                <c:pt idx="11316">
                  <c:v>259308713.68082699</c:v>
                </c:pt>
                <c:pt idx="11317">
                  <c:v>259257825.89420402</c:v>
                </c:pt>
                <c:pt idx="11318">
                  <c:v>259206918.365989</c:v>
                </c:pt>
                <c:pt idx="11319">
                  <c:v>259155991.08793601</c:v>
                </c:pt>
                <c:pt idx="11320">
                  <c:v>259105044.05179399</c:v>
                </c:pt>
                <c:pt idx="11321">
                  <c:v>259054077.24930498</c:v>
                </c:pt>
                <c:pt idx="11322">
                  <c:v>259003090.67220399</c:v>
                </c:pt>
                <c:pt idx="11323">
                  <c:v>258952084.31222001</c:v>
                </c:pt>
                <c:pt idx="11324">
                  <c:v>258901058.161075</c:v>
                </c:pt>
                <c:pt idx="11325">
                  <c:v>258850012.21048597</c:v>
                </c:pt>
                <c:pt idx="11326">
                  <c:v>258798946.452162</c:v>
                </c:pt>
                <c:pt idx="11327">
                  <c:v>258747860.87780601</c:v>
                </c:pt>
                <c:pt idx="11328">
                  <c:v>258696755.47911599</c:v>
                </c:pt>
                <c:pt idx="11329">
                  <c:v>258645630.24778196</c:v>
                </c:pt>
                <c:pt idx="11330">
                  <c:v>258594485.17548698</c:v>
                </c:pt>
                <c:pt idx="11331">
                  <c:v>258543320.25390896</c:v>
                </c:pt>
                <c:pt idx="11332">
                  <c:v>258492135.47471899</c:v>
                </c:pt>
                <c:pt idx="11333">
                  <c:v>258440930.82958099</c:v>
                </c:pt>
                <c:pt idx="11334">
                  <c:v>258389706.31015301</c:v>
                </c:pt>
                <c:pt idx="11335">
                  <c:v>258338461.90808696</c:v>
                </c:pt>
                <c:pt idx="11336">
                  <c:v>258287197.61502698</c:v>
                </c:pt>
                <c:pt idx="11337">
                  <c:v>258235913.42261204</c:v>
                </c:pt>
                <c:pt idx="11338">
                  <c:v>258184609.32247302</c:v>
                </c:pt>
                <c:pt idx="11339">
                  <c:v>258133285.30623603</c:v>
                </c:pt>
                <c:pt idx="11340">
                  <c:v>258081941.36552</c:v>
                </c:pt>
                <c:pt idx="11341">
                  <c:v>258030577.49193501</c:v>
                </c:pt>
                <c:pt idx="11342">
                  <c:v>257979193.67708898</c:v>
                </c:pt>
                <c:pt idx="11343">
                  <c:v>257927789.912579</c:v>
                </c:pt>
                <c:pt idx="11344">
                  <c:v>257876366.189998</c:v>
                </c:pt>
                <c:pt idx="11345">
                  <c:v>257824922.50093201</c:v>
                </c:pt>
                <c:pt idx="11346">
                  <c:v>257773458.83695903</c:v>
                </c:pt>
                <c:pt idx="11347">
                  <c:v>257721975.18965304</c:v>
                </c:pt>
                <c:pt idx="11348">
                  <c:v>257670471.55057901</c:v>
                </c:pt>
                <c:pt idx="11349">
                  <c:v>257618947.911295</c:v>
                </c:pt>
                <c:pt idx="11350">
                  <c:v>257567404.26335496</c:v>
                </c:pt>
                <c:pt idx="11351">
                  <c:v>257515840.59830397</c:v>
                </c:pt>
                <c:pt idx="11352">
                  <c:v>257464256.907682</c:v>
                </c:pt>
                <c:pt idx="11353">
                  <c:v>257412653.18302</c:v>
                </c:pt>
                <c:pt idx="11354">
                  <c:v>257361029.41584399</c:v>
                </c:pt>
                <c:pt idx="11355">
                  <c:v>257309385.59767401</c:v>
                </c:pt>
                <c:pt idx="11356">
                  <c:v>257257721.72002101</c:v>
                </c:pt>
                <c:pt idx="11357">
                  <c:v>257206037.77439198</c:v>
                </c:pt>
                <c:pt idx="11358">
                  <c:v>257154333.75228399</c:v>
                </c:pt>
                <c:pt idx="11359">
                  <c:v>257102609.64518997</c:v>
                </c:pt>
                <c:pt idx="11360">
                  <c:v>257050865.44459501</c:v>
                </c:pt>
                <c:pt idx="11361">
                  <c:v>256999101.14197698</c:v>
                </c:pt>
                <c:pt idx="11362">
                  <c:v>256947316.728809</c:v>
                </c:pt>
                <c:pt idx="11363">
                  <c:v>256895512.19655499</c:v>
                </c:pt>
                <c:pt idx="11364">
                  <c:v>256843687.53667304</c:v>
                </c:pt>
                <c:pt idx="11365">
                  <c:v>256791842.74061501</c:v>
                </c:pt>
                <c:pt idx="11366">
                  <c:v>256739977.799824</c:v>
                </c:pt>
                <c:pt idx="11367">
                  <c:v>256688092.70573896</c:v>
                </c:pt>
                <c:pt idx="11368">
                  <c:v>256636187.44979101</c:v>
                </c:pt>
                <c:pt idx="11369">
                  <c:v>256584262.02340201</c:v>
                </c:pt>
                <c:pt idx="11370">
                  <c:v>256532316.41799101</c:v>
                </c:pt>
                <c:pt idx="11371">
                  <c:v>256480350.62496701</c:v>
                </c:pt>
                <c:pt idx="11372">
                  <c:v>256428364.63573301</c:v>
                </c:pt>
                <c:pt idx="11373">
                  <c:v>256376358.44168696</c:v>
                </c:pt>
                <c:pt idx="11374">
                  <c:v>256324332.03421703</c:v>
                </c:pt>
                <c:pt idx="11375">
                  <c:v>256272285.404706</c:v>
                </c:pt>
                <c:pt idx="11376">
                  <c:v>256220218.54453</c:v>
                </c:pt>
                <c:pt idx="11377">
                  <c:v>256168131.445057</c:v>
                </c:pt>
                <c:pt idx="11378">
                  <c:v>256116024.09764999</c:v>
                </c:pt>
                <c:pt idx="11379">
                  <c:v>256063896.493662</c:v>
                </c:pt>
                <c:pt idx="11380">
                  <c:v>256011748.62444201</c:v>
                </c:pt>
                <c:pt idx="11381">
                  <c:v>255959580.48133001</c:v>
                </c:pt>
                <c:pt idx="11382">
                  <c:v>255907392.05566099</c:v>
                </c:pt>
                <c:pt idx="11383">
                  <c:v>255855183.338761</c:v>
                </c:pt>
                <c:pt idx="11384">
                  <c:v>255802954.32194999</c:v>
                </c:pt>
                <c:pt idx="11385">
                  <c:v>255750704.99654099</c:v>
                </c:pt>
                <c:pt idx="11386">
                  <c:v>255698435.35383904</c:v>
                </c:pt>
                <c:pt idx="11387">
                  <c:v>255646145.385144</c:v>
                </c:pt>
                <c:pt idx="11388">
                  <c:v>255593835.08174598</c:v>
                </c:pt>
                <c:pt idx="11389">
                  <c:v>255541504.43493202</c:v>
                </c:pt>
                <c:pt idx="11390">
                  <c:v>255489153.43597701</c:v>
                </c:pt>
                <c:pt idx="11391">
                  <c:v>255436782.07615301</c:v>
                </c:pt>
                <c:pt idx="11392">
                  <c:v>255384390.34672299</c:v>
                </c:pt>
                <c:pt idx="11393">
                  <c:v>255331978.23894396</c:v>
                </c:pt>
                <c:pt idx="11394">
                  <c:v>255279545.74406296</c:v>
                </c:pt>
                <c:pt idx="11395">
                  <c:v>255227092.853324</c:v>
                </c:pt>
                <c:pt idx="11396">
                  <c:v>255174619.55796099</c:v>
                </c:pt>
                <c:pt idx="11397">
                  <c:v>255122125.84920299</c:v>
                </c:pt>
                <c:pt idx="11398">
                  <c:v>255069611.71826795</c:v>
                </c:pt>
                <c:pt idx="11399">
                  <c:v>255017077.15637201</c:v>
                </c:pt>
                <c:pt idx="11400">
                  <c:v>254964522.15472001</c:v>
                </c:pt>
                <c:pt idx="11401">
                  <c:v>254911946.70451099</c:v>
                </c:pt>
                <c:pt idx="11402">
                  <c:v>254859350.79693699</c:v>
                </c:pt>
                <c:pt idx="11403">
                  <c:v>254806734.42318296</c:v>
                </c:pt>
                <c:pt idx="11404">
                  <c:v>254754097.57442501</c:v>
                </c:pt>
                <c:pt idx="11405">
                  <c:v>254701440.241835</c:v>
                </c:pt>
                <c:pt idx="11406">
                  <c:v>254648762.416574</c:v>
                </c:pt>
                <c:pt idx="11407">
                  <c:v>254596064.08980003</c:v>
                </c:pt>
                <c:pt idx="11408">
                  <c:v>254543345.25265899</c:v>
                </c:pt>
                <c:pt idx="11409">
                  <c:v>254490605.89629403</c:v>
                </c:pt>
                <c:pt idx="11410">
                  <c:v>254437846.01183701</c:v>
                </c:pt>
                <c:pt idx="11411">
                  <c:v>254385065.59041601</c:v>
                </c:pt>
                <c:pt idx="11412">
                  <c:v>254332264.62314996</c:v>
                </c:pt>
                <c:pt idx="11413">
                  <c:v>254279443.10114998</c:v>
                </c:pt>
                <c:pt idx="11414">
                  <c:v>254226601.01552197</c:v>
                </c:pt>
                <c:pt idx="11415">
                  <c:v>254173738.357362</c:v>
                </c:pt>
                <c:pt idx="11416">
                  <c:v>254120855.11775997</c:v>
                </c:pt>
                <c:pt idx="11417">
                  <c:v>254067951.28779799</c:v>
                </c:pt>
                <c:pt idx="11418">
                  <c:v>254015026.85855299</c:v>
                </c:pt>
                <c:pt idx="11419">
                  <c:v>253962081.82109001</c:v>
                </c:pt>
                <c:pt idx="11420">
                  <c:v>253909116.16647202</c:v>
                </c:pt>
                <c:pt idx="11421">
                  <c:v>253856129.88575104</c:v>
                </c:pt>
                <c:pt idx="11422">
                  <c:v>253803122.96997103</c:v>
                </c:pt>
                <c:pt idx="11423">
                  <c:v>253750095.41017199</c:v>
                </c:pt>
                <c:pt idx="11424">
                  <c:v>253697047.19738397</c:v>
                </c:pt>
                <c:pt idx="11425">
                  <c:v>253643978.32263002</c:v>
                </c:pt>
                <c:pt idx="11426">
                  <c:v>253590888.776925</c:v>
                </c:pt>
                <c:pt idx="11427">
                  <c:v>253537778.55127901</c:v>
                </c:pt>
                <c:pt idx="11428">
                  <c:v>253484647.63669103</c:v>
                </c:pt>
                <c:pt idx="11429">
                  <c:v>253431496.024156</c:v>
                </c:pt>
                <c:pt idx="11430">
                  <c:v>253378323.704658</c:v>
                </c:pt>
                <c:pt idx="11431">
                  <c:v>253325130.669175</c:v>
                </c:pt>
                <c:pt idx="11432">
                  <c:v>253271916.90867999</c:v>
                </c:pt>
                <c:pt idx="11433">
                  <c:v>253218682.414134</c:v>
                </c:pt>
                <c:pt idx="11434">
                  <c:v>253165427.17649299</c:v>
                </c:pt>
                <c:pt idx="11435">
                  <c:v>253112151.18670601</c:v>
                </c:pt>
                <c:pt idx="11436">
                  <c:v>253058854.43571201</c:v>
                </c:pt>
                <c:pt idx="11437">
                  <c:v>253005536.914444</c:v>
                </c:pt>
                <c:pt idx="11438">
                  <c:v>252952198.61382896</c:v>
                </c:pt>
                <c:pt idx="11439">
                  <c:v>252898839.524782</c:v>
                </c:pt>
                <c:pt idx="11440">
                  <c:v>252845459.63821599</c:v>
                </c:pt>
                <c:pt idx="11441">
                  <c:v>252792058.94503</c:v>
                </c:pt>
                <c:pt idx="11442">
                  <c:v>252738637.43612099</c:v>
                </c:pt>
                <c:pt idx="11443">
                  <c:v>252685195.10237598</c:v>
                </c:pt>
                <c:pt idx="11444">
                  <c:v>252631731.93467402</c:v>
                </c:pt>
                <c:pt idx="11445">
                  <c:v>252578247.923886</c:v>
                </c:pt>
                <c:pt idx="11446">
                  <c:v>252524743.06087601</c:v>
                </c:pt>
                <c:pt idx="11447">
                  <c:v>252471217.33650202</c:v>
                </c:pt>
                <c:pt idx="11448">
                  <c:v>252417670.741611</c:v>
                </c:pt>
                <c:pt idx="11449">
                  <c:v>252364103.26704398</c:v>
                </c:pt>
                <c:pt idx="11450">
                  <c:v>252310514.90363503</c:v>
                </c:pt>
                <c:pt idx="11451">
                  <c:v>252256905.64220896</c:v>
                </c:pt>
                <c:pt idx="11452">
                  <c:v>252203275.47358298</c:v>
                </c:pt>
                <c:pt idx="11453">
                  <c:v>252149624.388567</c:v>
                </c:pt>
                <c:pt idx="11454">
                  <c:v>252095952.37796399</c:v>
                </c:pt>
                <c:pt idx="11455">
                  <c:v>252042259.43256798</c:v>
                </c:pt>
                <c:pt idx="11456">
                  <c:v>251988545.54316396</c:v>
                </c:pt>
                <c:pt idx="11457">
                  <c:v>251934810.70053199</c:v>
                </c:pt>
                <c:pt idx="11458">
                  <c:v>251881054.89544201</c:v>
                </c:pt>
                <c:pt idx="11459">
                  <c:v>251827278.11865798</c:v>
                </c:pt>
                <c:pt idx="11460">
                  <c:v>251773480.36093503</c:v>
                </c:pt>
                <c:pt idx="11461">
                  <c:v>251719661.61301896</c:v>
                </c:pt>
                <c:pt idx="11462">
                  <c:v>251665821.86565003</c:v>
                </c:pt>
                <c:pt idx="11463">
                  <c:v>251611961.109559</c:v>
                </c:pt>
                <c:pt idx="11464">
                  <c:v>251558079.33547103</c:v>
                </c:pt>
                <c:pt idx="11465">
                  <c:v>251504176.5341</c:v>
                </c:pt>
                <c:pt idx="11466">
                  <c:v>251450252.69615501</c:v>
                </c:pt>
                <c:pt idx="11467">
                  <c:v>251396307.812334</c:v>
                </c:pt>
                <c:pt idx="11468">
                  <c:v>251342341.87333101</c:v>
                </c:pt>
                <c:pt idx="11469">
                  <c:v>251288354.86982802</c:v>
                </c:pt>
                <c:pt idx="11470">
                  <c:v>251234346.79250199</c:v>
                </c:pt>
                <c:pt idx="11471">
                  <c:v>251180317.63202101</c:v>
                </c:pt>
                <c:pt idx="11472">
                  <c:v>251126267.37904301</c:v>
                </c:pt>
                <c:pt idx="11473">
                  <c:v>251072196.02422303</c:v>
                </c:pt>
                <c:pt idx="11474">
                  <c:v>251018103.558202</c:v>
                </c:pt>
                <c:pt idx="11475">
                  <c:v>250963989.97161701</c:v>
                </c:pt>
                <c:pt idx="11476">
                  <c:v>250909855.25509599</c:v>
                </c:pt>
                <c:pt idx="11477">
                  <c:v>250855699.39925802</c:v>
                </c:pt>
                <c:pt idx="11478">
                  <c:v>250801522.39471504</c:v>
                </c:pt>
                <c:pt idx="11479">
                  <c:v>250747324.23207</c:v>
                </c:pt>
                <c:pt idx="11480">
                  <c:v>250693104.90191999</c:v>
                </c:pt>
                <c:pt idx="11481">
                  <c:v>250638864.39485106</c:v>
                </c:pt>
                <c:pt idx="11482">
                  <c:v>250584602.70144197</c:v>
                </c:pt>
                <c:pt idx="11483">
                  <c:v>250530319.81226501</c:v>
                </c:pt>
                <c:pt idx="11484">
                  <c:v>250476015.71788296</c:v>
                </c:pt>
                <c:pt idx="11485">
                  <c:v>250421690.40885001</c:v>
                </c:pt>
                <c:pt idx="11486">
                  <c:v>250367343.87571201</c:v>
                </c:pt>
                <c:pt idx="11487">
                  <c:v>250312976.109009</c:v>
                </c:pt>
                <c:pt idx="11488">
                  <c:v>250258587.09927103</c:v>
                </c:pt>
                <c:pt idx="11489">
                  <c:v>250204176.83701903</c:v>
                </c:pt>
                <c:pt idx="11490">
                  <c:v>250149745.312767</c:v>
                </c:pt>
                <c:pt idx="11491">
                  <c:v>250095292.51702198</c:v>
                </c:pt>
                <c:pt idx="11492">
                  <c:v>250040818.44027901</c:v>
                </c:pt>
                <c:pt idx="11493">
                  <c:v>249986323.07302898</c:v>
                </c:pt>
                <c:pt idx="11494">
                  <c:v>249931806.405752</c:v>
                </c:pt>
                <c:pt idx="11495">
                  <c:v>249877268.42892</c:v>
                </c:pt>
                <c:pt idx="11496">
                  <c:v>249822709.132999</c:v>
                </c:pt>
                <c:pt idx="11497">
                  <c:v>249768128.508443</c:v>
                </c:pt>
                <c:pt idx="11498">
                  <c:v>249713526.54569998</c:v>
                </c:pt>
                <c:pt idx="11499">
                  <c:v>249658903.23521</c:v>
                </c:pt>
                <c:pt idx="11500">
                  <c:v>249604258.56740299</c:v>
                </c:pt>
                <c:pt idx="11501">
                  <c:v>249549592.532702</c:v>
                </c:pt>
                <c:pt idx="11502">
                  <c:v>249494905.121521</c:v>
                </c:pt>
                <c:pt idx="11503">
                  <c:v>249440196.32426602</c:v>
                </c:pt>
                <c:pt idx="11504">
                  <c:v>249385466.13133496</c:v>
                </c:pt>
                <c:pt idx="11505">
                  <c:v>249330714.53311598</c:v>
                </c:pt>
                <c:pt idx="11506">
                  <c:v>249275941.51998898</c:v>
                </c:pt>
                <c:pt idx="11507">
                  <c:v>249221147.08232799</c:v>
                </c:pt>
                <c:pt idx="11508">
                  <c:v>249166331.210495</c:v>
                </c:pt>
                <c:pt idx="11509">
                  <c:v>249111493.89484602</c:v>
                </c:pt>
                <c:pt idx="11510">
                  <c:v>249056635.12572798</c:v>
                </c:pt>
                <c:pt idx="11511">
                  <c:v>249001754.89347801</c:v>
                </c:pt>
                <c:pt idx="11512">
                  <c:v>248946853.18842798</c:v>
                </c:pt>
                <c:pt idx="11513">
                  <c:v>248891930.00089699</c:v>
                </c:pt>
                <c:pt idx="11514">
                  <c:v>248836985.32119799</c:v>
                </c:pt>
                <c:pt idx="11515">
                  <c:v>248782019.13963601</c:v>
                </c:pt>
                <c:pt idx="11516">
                  <c:v>248727031.44650701</c:v>
                </c:pt>
                <c:pt idx="11517">
                  <c:v>248672022.232097</c:v>
                </c:pt>
                <c:pt idx="11518">
                  <c:v>248616991.48668602</c:v>
                </c:pt>
                <c:pt idx="11519">
                  <c:v>248561939.20054197</c:v>
                </c:pt>
                <c:pt idx="11520">
                  <c:v>248506865.36392701</c:v>
                </c:pt>
                <c:pt idx="11521">
                  <c:v>248451769.967094</c:v>
                </c:pt>
                <c:pt idx="11522">
                  <c:v>248396653.00028598</c:v>
                </c:pt>
                <c:pt idx="11523">
                  <c:v>248341514.45374</c:v>
                </c:pt>
                <c:pt idx="11524">
                  <c:v>248286354.317682</c:v>
                </c:pt>
                <c:pt idx="11525">
                  <c:v>248231172.58233103</c:v>
                </c:pt>
                <c:pt idx="11526">
                  <c:v>248175969.237894</c:v>
                </c:pt>
                <c:pt idx="11527">
                  <c:v>248120744.27457398</c:v>
                </c:pt>
                <c:pt idx="11528">
                  <c:v>248065497.68256199</c:v>
                </c:pt>
                <c:pt idx="11529">
                  <c:v>248010229.45204201</c:v>
                </c:pt>
                <c:pt idx="11530">
                  <c:v>247954939.57318693</c:v>
                </c:pt>
                <c:pt idx="11531">
                  <c:v>247899628.03616399</c:v>
                </c:pt>
                <c:pt idx="11532">
                  <c:v>247844294.83113</c:v>
                </c:pt>
                <c:pt idx="11533">
                  <c:v>247788939.94823399</c:v>
                </c:pt>
                <c:pt idx="11534">
                  <c:v>247733563.37761304</c:v>
                </c:pt>
                <c:pt idx="11535">
                  <c:v>247678165.1094</c:v>
                </c:pt>
                <c:pt idx="11536">
                  <c:v>247622745.13371599</c:v>
                </c:pt>
                <c:pt idx="11537">
                  <c:v>247567303.44067401</c:v>
                </c:pt>
                <c:pt idx="11538">
                  <c:v>247511840.02037799</c:v>
                </c:pt>
                <c:pt idx="11539">
                  <c:v>247456354.86292401</c:v>
                </c:pt>
                <c:pt idx="11540">
                  <c:v>247400847.958397</c:v>
                </c:pt>
                <c:pt idx="11541">
                  <c:v>247345319.29687601</c:v>
                </c:pt>
                <c:pt idx="11542">
                  <c:v>247289768.86842999</c:v>
                </c:pt>
                <c:pt idx="11543">
                  <c:v>247234196.66311696</c:v>
                </c:pt>
                <c:pt idx="11544">
                  <c:v>247178602.67098898</c:v>
                </c:pt>
                <c:pt idx="11545">
                  <c:v>247122986.88208801</c:v>
                </c:pt>
                <c:pt idx="11546">
                  <c:v>247067349.28644601</c:v>
                </c:pt>
                <c:pt idx="11547">
                  <c:v>247011689.87408799</c:v>
                </c:pt>
                <c:pt idx="11548">
                  <c:v>246956008.63502896</c:v>
                </c:pt>
                <c:pt idx="11549">
                  <c:v>246900305.55927402</c:v>
                </c:pt>
                <c:pt idx="11550">
                  <c:v>246844580.63682103</c:v>
                </c:pt>
                <c:pt idx="11551">
                  <c:v>246788833.85765702</c:v>
                </c:pt>
                <c:pt idx="11552">
                  <c:v>246733065.21176195</c:v>
                </c:pt>
                <c:pt idx="11553">
                  <c:v>246677274.689105</c:v>
                </c:pt>
                <c:pt idx="11554">
                  <c:v>246621462.27964798</c:v>
                </c:pt>
                <c:pt idx="11555">
                  <c:v>246565627.97334096</c:v>
                </c:pt>
                <c:pt idx="11556">
                  <c:v>246509771.76012796</c:v>
                </c:pt>
                <c:pt idx="11557">
                  <c:v>246453893.62994301</c:v>
                </c:pt>
                <c:pt idx="11558">
                  <c:v>246397993.57270896</c:v>
                </c:pt>
                <c:pt idx="11559">
                  <c:v>246342071.57834196</c:v>
                </c:pt>
                <c:pt idx="11560">
                  <c:v>246286127.63674799</c:v>
                </c:pt>
                <c:pt idx="11561">
                  <c:v>246230161.73782501</c:v>
                </c:pt>
                <c:pt idx="11562">
                  <c:v>246174173.87145901</c:v>
                </c:pt>
                <c:pt idx="11563">
                  <c:v>246118164.02753001</c:v>
                </c:pt>
                <c:pt idx="11564">
                  <c:v>246062132.195907</c:v>
                </c:pt>
                <c:pt idx="11565">
                  <c:v>246006078.36645105</c:v>
                </c:pt>
                <c:pt idx="11566">
                  <c:v>245950002.52901202</c:v>
                </c:pt>
                <c:pt idx="11567">
                  <c:v>245893904.67343199</c:v>
                </c:pt>
                <c:pt idx="11568">
                  <c:v>245837784.789543</c:v>
                </c:pt>
                <c:pt idx="11569">
                  <c:v>245781642.86717001</c:v>
                </c:pt>
                <c:pt idx="11570">
                  <c:v>245725478.89612499</c:v>
                </c:pt>
                <c:pt idx="11571">
                  <c:v>245669292.86621404</c:v>
                </c:pt>
                <c:pt idx="11572">
                  <c:v>245613084.76723099</c:v>
                </c:pt>
                <c:pt idx="11573">
                  <c:v>245556854.588963</c:v>
                </c:pt>
                <c:pt idx="11574">
                  <c:v>245500602.32118598</c:v>
                </c:pt>
                <c:pt idx="11575">
                  <c:v>245444327.953668</c:v>
                </c:pt>
                <c:pt idx="11576">
                  <c:v>245388031.47616696</c:v>
                </c:pt>
                <c:pt idx="11577">
                  <c:v>245331712.87843001</c:v>
                </c:pt>
                <c:pt idx="11578">
                  <c:v>245275372.15019798</c:v>
                </c:pt>
                <c:pt idx="11579">
                  <c:v>245219009.28119996</c:v>
                </c:pt>
                <c:pt idx="11580">
                  <c:v>245162624.26115498</c:v>
                </c:pt>
                <c:pt idx="11581">
                  <c:v>245106217.07977599</c:v>
                </c:pt>
                <c:pt idx="11582">
                  <c:v>245049787.72676301</c:v>
                </c:pt>
                <c:pt idx="11583">
                  <c:v>244993336.191809</c:v>
                </c:pt>
                <c:pt idx="11584">
                  <c:v>244936862.46459499</c:v>
                </c:pt>
                <c:pt idx="11585">
                  <c:v>244880366.534794</c:v>
                </c:pt>
                <c:pt idx="11586">
                  <c:v>244823848.39207104</c:v>
                </c:pt>
                <c:pt idx="11587">
                  <c:v>244767308.02607802</c:v>
                </c:pt>
                <c:pt idx="11588">
                  <c:v>244710745.42646104</c:v>
                </c:pt>
                <c:pt idx="11589">
                  <c:v>244654160.58285302</c:v>
                </c:pt>
                <c:pt idx="11590">
                  <c:v>244597553.48488003</c:v>
                </c:pt>
                <c:pt idx="11591">
                  <c:v>244540924.12215799</c:v>
                </c:pt>
                <c:pt idx="11592">
                  <c:v>244484272.48429203</c:v>
                </c:pt>
                <c:pt idx="11593">
                  <c:v>244427598.56087899</c:v>
                </c:pt>
                <c:pt idx="11594">
                  <c:v>244370902.34150597</c:v>
                </c:pt>
                <c:pt idx="11595">
                  <c:v>244314183.81574896</c:v>
                </c:pt>
                <c:pt idx="11596">
                  <c:v>244257442.97317597</c:v>
                </c:pt>
                <c:pt idx="11597">
                  <c:v>244200679.80334496</c:v>
                </c:pt>
                <c:pt idx="11598">
                  <c:v>244143894.29580301</c:v>
                </c:pt>
                <c:pt idx="11599">
                  <c:v>244087086.44008896</c:v>
                </c:pt>
                <c:pt idx="11600">
                  <c:v>244030256.225732</c:v>
                </c:pt>
                <c:pt idx="11601">
                  <c:v>243973403.64224896</c:v>
                </c:pt>
                <c:pt idx="11602">
                  <c:v>243916528.67915198</c:v>
                </c:pt>
                <c:pt idx="11603">
                  <c:v>243859631.32593703</c:v>
                </c:pt>
                <c:pt idx="11604">
                  <c:v>243802711.57209599</c:v>
                </c:pt>
                <c:pt idx="11605">
                  <c:v>243745769.40710798</c:v>
                </c:pt>
                <c:pt idx="11606">
                  <c:v>243688804.82044202</c:v>
                </c:pt>
                <c:pt idx="11607">
                  <c:v>243631817.801559</c:v>
                </c:pt>
                <c:pt idx="11608">
                  <c:v>243574808.33990899</c:v>
                </c:pt>
                <c:pt idx="11609">
                  <c:v>243517776.42493203</c:v>
                </c:pt>
                <c:pt idx="11610">
                  <c:v>243460722.046058</c:v>
                </c:pt>
                <c:pt idx="11611">
                  <c:v>243403645.192709</c:v>
                </c:pt>
                <c:pt idx="11612">
                  <c:v>243346545.85429502</c:v>
                </c:pt>
                <c:pt idx="11613">
                  <c:v>243289424.02021602</c:v>
                </c:pt>
                <c:pt idx="11614">
                  <c:v>243232279.67986301</c:v>
                </c:pt>
                <c:pt idx="11615">
                  <c:v>243175112.82261804</c:v>
                </c:pt>
                <c:pt idx="11616">
                  <c:v>243117923.43785104</c:v>
                </c:pt>
                <c:pt idx="11617">
                  <c:v>243060711.51492199</c:v>
                </c:pt>
                <c:pt idx="11618">
                  <c:v>243003477.04318297</c:v>
                </c:pt>
                <c:pt idx="11619">
                  <c:v>242946220.01197496</c:v>
                </c:pt>
                <c:pt idx="11620">
                  <c:v>242888940.41062701</c:v>
                </c:pt>
                <c:pt idx="11621">
                  <c:v>242831638.22846198</c:v>
                </c:pt>
                <c:pt idx="11622">
                  <c:v>242774313.45479003</c:v>
                </c:pt>
                <c:pt idx="11623">
                  <c:v>242716966.07891101</c:v>
                </c:pt>
                <c:pt idx="11624">
                  <c:v>242659596.09011599</c:v>
                </c:pt>
                <c:pt idx="11625">
                  <c:v>242602203.477685</c:v>
                </c:pt>
                <c:pt idx="11626">
                  <c:v>242544788.23088798</c:v>
                </c:pt>
                <c:pt idx="11627">
                  <c:v>242487350.33898598</c:v>
                </c:pt>
                <c:pt idx="11628">
                  <c:v>242429889.79122898</c:v>
                </c:pt>
                <c:pt idx="11629">
                  <c:v>242372406.57685602</c:v>
                </c:pt>
                <c:pt idx="11630">
                  <c:v>242314900.68509701</c:v>
                </c:pt>
                <c:pt idx="11631">
                  <c:v>242257372.10517097</c:v>
                </c:pt>
                <c:pt idx="11632">
                  <c:v>242199820.82628801</c:v>
                </c:pt>
                <c:pt idx="11633">
                  <c:v>242142246.83764601</c:v>
                </c:pt>
                <c:pt idx="11634">
                  <c:v>242084650.128434</c:v>
                </c:pt>
                <c:pt idx="11635">
                  <c:v>242027030.68783003</c:v>
                </c:pt>
                <c:pt idx="11636">
                  <c:v>241969388.50500301</c:v>
                </c:pt>
                <c:pt idx="11637">
                  <c:v>241911723.56911001</c:v>
                </c:pt>
                <c:pt idx="11638">
                  <c:v>241854035.86929899</c:v>
                </c:pt>
                <c:pt idx="11639">
                  <c:v>241796325.39470699</c:v>
                </c:pt>
                <c:pt idx="11640">
                  <c:v>241738592.13446</c:v>
                </c:pt>
                <c:pt idx="11641">
                  <c:v>241680836.077676</c:v>
                </c:pt>
                <c:pt idx="11642">
                  <c:v>241623057.21345899</c:v>
                </c:pt>
                <c:pt idx="11643">
                  <c:v>241565255.53090701</c:v>
                </c:pt>
                <c:pt idx="11644">
                  <c:v>241507431.01910296</c:v>
                </c:pt>
                <c:pt idx="11645">
                  <c:v>241449583.66712296</c:v>
                </c:pt>
                <c:pt idx="11646">
                  <c:v>241391713.46403104</c:v>
                </c:pt>
                <c:pt idx="11647">
                  <c:v>241333820.39888099</c:v>
                </c:pt>
                <c:pt idx="11648">
                  <c:v>241275904.46071601</c:v>
                </c:pt>
                <c:pt idx="11649">
                  <c:v>241217965.63856897</c:v>
                </c:pt>
                <c:pt idx="11650">
                  <c:v>241160003.92146301</c:v>
                </c:pt>
                <c:pt idx="11651">
                  <c:v>241102019.29840896</c:v>
                </c:pt>
                <c:pt idx="11652">
                  <c:v>241044011.75840798</c:v>
                </c:pt>
                <c:pt idx="11653">
                  <c:v>240985981.290452</c:v>
                </c:pt>
                <c:pt idx="11654">
                  <c:v>240927927.88352001</c:v>
                </c:pt>
                <c:pt idx="11655">
                  <c:v>240869851.526582</c:v>
                </c:pt>
                <c:pt idx="11656">
                  <c:v>240811752.20859697</c:v>
                </c:pt>
                <c:pt idx="11657">
                  <c:v>240753629.918513</c:v>
                </c:pt>
                <c:pt idx="11658">
                  <c:v>240695484.64526698</c:v>
                </c:pt>
                <c:pt idx="11659">
                  <c:v>240637316.37778696</c:v>
                </c:pt>
                <c:pt idx="11660">
                  <c:v>240579125.10498896</c:v>
                </c:pt>
                <c:pt idx="11661">
                  <c:v>240520910.815779</c:v>
                </c:pt>
                <c:pt idx="11662">
                  <c:v>240462673.49905103</c:v>
                </c:pt>
                <c:pt idx="11663">
                  <c:v>240404413.14368898</c:v>
                </c:pt>
                <c:pt idx="11664">
                  <c:v>240346129.73856694</c:v>
                </c:pt>
                <c:pt idx="11665">
                  <c:v>240287823.27254698</c:v>
                </c:pt>
                <c:pt idx="11666">
                  <c:v>240229493.73448199</c:v>
                </c:pt>
                <c:pt idx="11667">
                  <c:v>240171141.11321101</c:v>
                </c:pt>
                <c:pt idx="11668">
                  <c:v>240112765.397567</c:v>
                </c:pt>
                <c:pt idx="11669">
                  <c:v>240054366.57636598</c:v>
                </c:pt>
                <c:pt idx="11670">
                  <c:v>239995944.63841999</c:v>
                </c:pt>
                <c:pt idx="11671">
                  <c:v>239937499.57252398</c:v>
                </c:pt>
                <c:pt idx="11672">
                  <c:v>239879031.36746499</c:v>
                </c:pt>
                <c:pt idx="11673">
                  <c:v>239820540.01201999</c:v>
                </c:pt>
                <c:pt idx="11674">
                  <c:v>239762025.49495402</c:v>
                </c:pt>
                <c:pt idx="11675">
                  <c:v>239703487.80501899</c:v>
                </c:pt>
                <c:pt idx="11676">
                  <c:v>239644926.93096101</c:v>
                </c:pt>
                <c:pt idx="11677">
                  <c:v>239586342.861509</c:v>
                </c:pt>
                <c:pt idx="11678">
                  <c:v>239527735.58538598</c:v>
                </c:pt>
                <c:pt idx="11679">
                  <c:v>239469105.09130096</c:v>
                </c:pt>
                <c:pt idx="11680">
                  <c:v>239410451.36795402</c:v>
                </c:pt>
                <c:pt idx="11681">
                  <c:v>239351774.40403304</c:v>
                </c:pt>
                <c:pt idx="11682">
                  <c:v>239293074.18821299</c:v>
                </c:pt>
                <c:pt idx="11683">
                  <c:v>239234350.70916197</c:v>
                </c:pt>
                <c:pt idx="11684">
                  <c:v>239175603.95553401</c:v>
                </c:pt>
                <c:pt idx="11685">
                  <c:v>239116833.91597301</c:v>
                </c:pt>
                <c:pt idx="11686">
                  <c:v>239058040.57911</c:v>
                </c:pt>
                <c:pt idx="11687">
                  <c:v>238999223.93356797</c:v>
                </c:pt>
                <c:pt idx="11688">
                  <c:v>238940383.96795601</c:v>
                </c:pt>
                <c:pt idx="11689">
                  <c:v>238881520.670874</c:v>
                </c:pt>
                <c:pt idx="11690">
                  <c:v>238822634.030909</c:v>
                </c:pt>
                <c:pt idx="11691">
                  <c:v>238763724.03663802</c:v>
                </c:pt>
                <c:pt idx="11692">
                  <c:v>238704790.676626</c:v>
                </c:pt>
                <c:pt idx="11693">
                  <c:v>238645833.939428</c:v>
                </c:pt>
                <c:pt idx="11694">
                  <c:v>238586853.81358498</c:v>
                </c:pt>
                <c:pt idx="11695">
                  <c:v>238527850.28762999</c:v>
                </c:pt>
                <c:pt idx="11696">
                  <c:v>238468823.35008299</c:v>
                </c:pt>
                <c:pt idx="11697">
                  <c:v>238409772.98945203</c:v>
                </c:pt>
                <c:pt idx="11698">
                  <c:v>238350699.19423503</c:v>
                </c:pt>
                <c:pt idx="11699">
                  <c:v>238291601.95291802</c:v>
                </c:pt>
                <c:pt idx="11700">
                  <c:v>238232481.253977</c:v>
                </c:pt>
                <c:pt idx="11701">
                  <c:v>238173337.08587304</c:v>
                </c:pt>
                <c:pt idx="11702">
                  <c:v>238114169.43706</c:v>
                </c:pt>
                <c:pt idx="11703">
                  <c:v>238054978.29597798</c:v>
                </c:pt>
                <c:pt idx="11704">
                  <c:v>237995763.65105599</c:v>
                </c:pt>
                <c:pt idx="11705">
                  <c:v>237936525.49071103</c:v>
                </c:pt>
                <c:pt idx="11706">
                  <c:v>237877263.80334896</c:v>
                </c:pt>
                <c:pt idx="11707">
                  <c:v>237817978.57736498</c:v>
                </c:pt>
                <c:pt idx="11708">
                  <c:v>237758669.80114296</c:v>
                </c:pt>
                <c:pt idx="11709">
                  <c:v>237699337.463052</c:v>
                </c:pt>
                <c:pt idx="11710">
                  <c:v>237639981.55145499</c:v>
                </c:pt>
                <c:pt idx="11711">
                  <c:v>237580602.05469802</c:v>
                </c:pt>
                <c:pt idx="11712">
                  <c:v>237521198.961119</c:v>
                </c:pt>
                <c:pt idx="11713">
                  <c:v>237461772.25904199</c:v>
                </c:pt>
                <c:pt idx="11714">
                  <c:v>237402321.936782</c:v>
                </c:pt>
                <c:pt idx="11715">
                  <c:v>237342847.98263904</c:v>
                </c:pt>
                <c:pt idx="11716">
                  <c:v>237283350.38490504</c:v>
                </c:pt>
                <c:pt idx="11717">
                  <c:v>237223829.13185701</c:v>
                </c:pt>
                <c:pt idx="11718">
                  <c:v>237164284.21176195</c:v>
                </c:pt>
                <c:pt idx="11719">
                  <c:v>237104715.61287501</c:v>
                </c:pt>
                <c:pt idx="11720">
                  <c:v>237045123.32344002</c:v>
                </c:pt>
                <c:pt idx="11721">
                  <c:v>236985507.33168799</c:v>
                </c:pt>
                <c:pt idx="11722">
                  <c:v>236925867.62583801</c:v>
                </c:pt>
                <c:pt idx="11723">
                  <c:v>236866204.19409901</c:v>
                </c:pt>
                <c:pt idx="11724">
                  <c:v>236806517.02466601</c:v>
                </c:pt>
                <c:pt idx="11725">
                  <c:v>236746806.10572398</c:v>
                </c:pt>
                <c:pt idx="11726">
                  <c:v>236687071.42544401</c:v>
                </c:pt>
                <c:pt idx="11727">
                  <c:v>236627312.97198898</c:v>
                </c:pt>
                <c:pt idx="11728">
                  <c:v>236567530.73350498</c:v>
                </c:pt>
                <c:pt idx="11729">
                  <c:v>236507724.69812897</c:v>
                </c:pt>
                <c:pt idx="11730">
                  <c:v>236447894.85398701</c:v>
                </c:pt>
                <c:pt idx="11731">
                  <c:v>236388041.18919101</c:v>
                </c:pt>
                <c:pt idx="11732">
                  <c:v>236328163.69184101</c:v>
                </c:pt>
                <c:pt idx="11733">
                  <c:v>236268262.35002601</c:v>
                </c:pt>
                <c:pt idx="11734">
                  <c:v>236208337.15182301</c:v>
                </c:pt>
                <c:pt idx="11735">
                  <c:v>236148388.08529699</c:v>
                </c:pt>
                <c:pt idx="11736">
                  <c:v>236088415.13849998</c:v>
                </c:pt>
                <c:pt idx="11737">
                  <c:v>236028418.29947299</c:v>
                </c:pt>
                <c:pt idx="11738">
                  <c:v>235968397.55624402</c:v>
                </c:pt>
                <c:pt idx="11739">
                  <c:v>235908352.89682904</c:v>
                </c:pt>
                <c:pt idx="11740">
                  <c:v>235848284.30923304</c:v>
                </c:pt>
                <c:pt idx="11741">
                  <c:v>235788191.78144696</c:v>
                </c:pt>
                <c:pt idx="11742">
                  <c:v>235728075.30145103</c:v>
                </c:pt>
                <c:pt idx="11743">
                  <c:v>235667934.85721403</c:v>
                </c:pt>
                <c:pt idx="11744">
                  <c:v>235607770.43669003</c:v>
                </c:pt>
                <c:pt idx="11745">
                  <c:v>235547582.02782202</c:v>
                </c:pt>
                <c:pt idx="11746">
                  <c:v>235487369.61854196</c:v>
                </c:pt>
                <c:pt idx="11747">
                  <c:v>235427133.196767</c:v>
                </c:pt>
                <c:pt idx="11748">
                  <c:v>235366872.75040501</c:v>
                </c:pt>
                <c:pt idx="11749">
                  <c:v>235306588.26734996</c:v>
                </c:pt>
                <c:pt idx="11750">
                  <c:v>235246279.73548198</c:v>
                </c:pt>
                <c:pt idx="11751">
                  <c:v>235185947.142672</c:v>
                </c:pt>
                <c:pt idx="11752">
                  <c:v>235125590.476776</c:v>
                </c:pt>
                <c:pt idx="11753">
                  <c:v>235065209.72563899</c:v>
                </c:pt>
                <c:pt idx="11754">
                  <c:v>235004804.87709299</c:v>
                </c:pt>
                <c:pt idx="11755">
                  <c:v>234944375.91895798</c:v>
                </c:pt>
                <c:pt idx="11756">
                  <c:v>234883922.83904099</c:v>
                </c:pt>
                <c:pt idx="11757">
                  <c:v>234823445.62513599</c:v>
                </c:pt>
                <c:pt idx="11758">
                  <c:v>234762944.26502597</c:v>
                </c:pt>
                <c:pt idx="11759">
                  <c:v>234702418.746481</c:v>
                </c:pt>
                <c:pt idx="11760">
                  <c:v>234641869.05725801</c:v>
                </c:pt>
                <c:pt idx="11761">
                  <c:v>234581295.185101</c:v>
                </c:pt>
                <c:pt idx="11762">
                  <c:v>234520697.11774296</c:v>
                </c:pt>
                <c:pt idx="11763">
                  <c:v>234460074.842904</c:v>
                </c:pt>
                <c:pt idx="11764">
                  <c:v>234399428.34828898</c:v>
                </c:pt>
                <c:pt idx="11765">
                  <c:v>234338757.621593</c:v>
                </c:pt>
                <c:pt idx="11766">
                  <c:v>234278062.650498</c:v>
                </c:pt>
                <c:pt idx="11767">
                  <c:v>234217343.42267203</c:v>
                </c:pt>
                <c:pt idx="11768">
                  <c:v>234156599.92577201</c:v>
                </c:pt>
                <c:pt idx="11769">
                  <c:v>234095832.147441</c:v>
                </c:pt>
                <c:pt idx="11770">
                  <c:v>234035040.07530996</c:v>
                </c:pt>
                <c:pt idx="11771">
                  <c:v>233974223.69699699</c:v>
                </c:pt>
                <c:pt idx="11772">
                  <c:v>233913383.00010598</c:v>
                </c:pt>
                <c:pt idx="11773">
                  <c:v>233852517.97223103</c:v>
                </c:pt>
                <c:pt idx="11774">
                  <c:v>233791628.60095</c:v>
                </c:pt>
                <c:pt idx="11775">
                  <c:v>233730714.87383103</c:v>
                </c:pt>
                <c:pt idx="11776">
                  <c:v>233669776.77842698</c:v>
                </c:pt>
                <c:pt idx="11777">
                  <c:v>233608814.30227903</c:v>
                </c:pt>
                <c:pt idx="11778">
                  <c:v>233547827.43291503</c:v>
                </c:pt>
                <c:pt idx="11779">
                  <c:v>233486816.15785003</c:v>
                </c:pt>
                <c:pt idx="11780">
                  <c:v>233425780.46458599</c:v>
                </c:pt>
                <c:pt idx="11781">
                  <c:v>233364720.34061202</c:v>
                </c:pt>
                <c:pt idx="11782">
                  <c:v>233303635.77340496</c:v>
                </c:pt>
                <c:pt idx="11783">
                  <c:v>233242526.75042701</c:v>
                </c:pt>
                <c:pt idx="11784">
                  <c:v>233181393.25912896</c:v>
                </c:pt>
                <c:pt idx="11785">
                  <c:v>233120235.28694701</c:v>
                </c:pt>
                <c:pt idx="11786">
                  <c:v>233059052.82130501</c:v>
                </c:pt>
                <c:pt idx="11787">
                  <c:v>232997845.84961504</c:v>
                </c:pt>
                <c:pt idx="11788">
                  <c:v>232936614.35927302</c:v>
                </c:pt>
                <c:pt idx="11789">
                  <c:v>232875358.33766499</c:v>
                </c:pt>
                <c:pt idx="11790">
                  <c:v>232814077.77216196</c:v>
                </c:pt>
                <c:pt idx="11791">
                  <c:v>232752772.65012199</c:v>
                </c:pt>
                <c:pt idx="11792">
                  <c:v>232691442.95888901</c:v>
                </c:pt>
                <c:pt idx="11793">
                  <c:v>232630088.68579599</c:v>
                </c:pt>
                <c:pt idx="11794">
                  <c:v>232568709.81816196</c:v>
                </c:pt>
                <c:pt idx="11795">
                  <c:v>232507306.34329</c:v>
                </c:pt>
                <c:pt idx="11796">
                  <c:v>232445878.24847397</c:v>
                </c:pt>
                <c:pt idx="11797">
                  <c:v>232384425.52099103</c:v>
                </c:pt>
                <c:pt idx="11798">
                  <c:v>232322948.14810795</c:v>
                </c:pt>
                <c:pt idx="11799">
                  <c:v>232261446.117075</c:v>
                </c:pt>
                <c:pt idx="11800">
                  <c:v>232199919.415131</c:v>
                </c:pt>
                <c:pt idx="11801">
                  <c:v>232138368.02950099</c:v>
                </c:pt>
                <c:pt idx="11802">
                  <c:v>232076791.94739798</c:v>
                </c:pt>
                <c:pt idx="11803">
                  <c:v>232015191.15601903</c:v>
                </c:pt>
                <c:pt idx="11804">
                  <c:v>231953565.64254797</c:v>
                </c:pt>
                <c:pt idx="11805">
                  <c:v>231891915.39415699</c:v>
                </c:pt>
                <c:pt idx="11806">
                  <c:v>231830240.398004</c:v>
                </c:pt>
                <c:pt idx="11807">
                  <c:v>231768540.641233</c:v>
                </c:pt>
                <c:pt idx="11808">
                  <c:v>231706816.11097398</c:v>
                </c:pt>
                <c:pt idx="11809">
                  <c:v>231645066.79434398</c:v>
                </c:pt>
                <c:pt idx="11810">
                  <c:v>231583292.67844597</c:v>
                </c:pt>
                <c:pt idx="11811">
                  <c:v>231521493.75037101</c:v>
                </c:pt>
                <c:pt idx="11812">
                  <c:v>231459669.99719501</c:v>
                </c:pt>
                <c:pt idx="11813">
                  <c:v>231397821.40597901</c:v>
                </c:pt>
                <c:pt idx="11814">
                  <c:v>231335947.96377301</c:v>
                </c:pt>
                <c:pt idx="11815">
                  <c:v>231274049.65761104</c:v>
                </c:pt>
                <c:pt idx="11816">
                  <c:v>231212126.47451401</c:v>
                </c:pt>
                <c:pt idx="11817">
                  <c:v>231150178.40149099</c:v>
                </c:pt>
                <c:pt idx="11818">
                  <c:v>231088205.42553401</c:v>
                </c:pt>
                <c:pt idx="11819">
                  <c:v>231026207.53362399</c:v>
                </c:pt>
                <c:pt idx="11820">
                  <c:v>230964184.71272597</c:v>
                </c:pt>
                <c:pt idx="11821">
                  <c:v>230902136.949792</c:v>
                </c:pt>
                <c:pt idx="11822">
                  <c:v>230840064.23176196</c:v>
                </c:pt>
                <c:pt idx="11823">
                  <c:v>230777966.54555798</c:v>
                </c:pt>
                <c:pt idx="11824">
                  <c:v>230715843.878093</c:v>
                </c:pt>
                <c:pt idx="11825">
                  <c:v>230653696.216261</c:v>
                </c:pt>
                <c:pt idx="11826">
                  <c:v>230591523.54694501</c:v>
                </c:pt>
                <c:pt idx="11827">
                  <c:v>230529325.85701403</c:v>
                </c:pt>
                <c:pt idx="11828">
                  <c:v>230467103.13332298</c:v>
                </c:pt>
                <c:pt idx="11829">
                  <c:v>230404855.36271104</c:v>
                </c:pt>
                <c:pt idx="11830">
                  <c:v>230342582.53200501</c:v>
                </c:pt>
                <c:pt idx="11831">
                  <c:v>230280284.62801799</c:v>
                </c:pt>
                <c:pt idx="11832">
                  <c:v>230217961.63754597</c:v>
                </c:pt>
                <c:pt idx="11833">
                  <c:v>230155613.54737496</c:v>
                </c:pt>
                <c:pt idx="11834">
                  <c:v>230093240.34427303</c:v>
                </c:pt>
                <c:pt idx="11835">
                  <c:v>230030842.01499799</c:v>
                </c:pt>
                <c:pt idx="11836">
                  <c:v>229968418.546289</c:v>
                </c:pt>
                <c:pt idx="11837">
                  <c:v>229905969.92487404</c:v>
                </c:pt>
                <c:pt idx="11838">
                  <c:v>229843496.13746598</c:v>
                </c:pt>
                <c:pt idx="11839">
                  <c:v>229780997.17076397</c:v>
                </c:pt>
                <c:pt idx="11840">
                  <c:v>229718473.01145101</c:v>
                </c:pt>
                <c:pt idx="11841">
                  <c:v>229655923.64619797</c:v>
                </c:pt>
                <c:pt idx="11842">
                  <c:v>229593349.06165999</c:v>
                </c:pt>
                <c:pt idx="11843">
                  <c:v>229530749.244479</c:v>
                </c:pt>
                <c:pt idx="11844">
                  <c:v>229468124.181281</c:v>
                </c:pt>
                <c:pt idx="11845">
                  <c:v>229405473.85867903</c:v>
                </c:pt>
                <c:pt idx="11846">
                  <c:v>229342798.26326996</c:v>
                </c:pt>
                <c:pt idx="11847">
                  <c:v>229280097.38163802</c:v>
                </c:pt>
                <c:pt idx="11848">
                  <c:v>229217371.200353</c:v>
                </c:pt>
                <c:pt idx="11849">
                  <c:v>229154619.70596698</c:v>
                </c:pt>
                <c:pt idx="11850">
                  <c:v>229091842.88502103</c:v>
                </c:pt>
                <c:pt idx="11851">
                  <c:v>229029040.72404099</c:v>
                </c:pt>
                <c:pt idx="11852">
                  <c:v>228966213.209537</c:v>
                </c:pt>
                <c:pt idx="11853">
                  <c:v>228903360.328004</c:v>
                </c:pt>
                <c:pt idx="11854">
                  <c:v>228840482.06592599</c:v>
                </c:pt>
                <c:pt idx="11855">
                  <c:v>228777578.409767</c:v>
                </c:pt>
                <c:pt idx="11856">
                  <c:v>228714649.34597999</c:v>
                </c:pt>
                <c:pt idx="11857">
                  <c:v>228651694.86100301</c:v>
                </c:pt>
                <c:pt idx="11858">
                  <c:v>228588714.94125798</c:v>
                </c:pt>
                <c:pt idx="11859">
                  <c:v>228525709.57315198</c:v>
                </c:pt>
                <c:pt idx="11860">
                  <c:v>228462678.74307898</c:v>
                </c:pt>
                <c:pt idx="11861">
                  <c:v>228399622.43741703</c:v>
                </c:pt>
                <c:pt idx="11862">
                  <c:v>228336540.64252898</c:v>
                </c:pt>
                <c:pt idx="11863">
                  <c:v>228273433.34476301</c:v>
                </c:pt>
                <c:pt idx="11864">
                  <c:v>228210300.53045303</c:v>
                </c:pt>
                <c:pt idx="11865">
                  <c:v>228147142.185918</c:v>
                </c:pt>
                <c:pt idx="11866">
                  <c:v>228083958.29745999</c:v>
                </c:pt>
                <c:pt idx="11867">
                  <c:v>228020748.85137001</c:v>
                </c:pt>
                <c:pt idx="11868">
                  <c:v>227957513.83391899</c:v>
                </c:pt>
                <c:pt idx="11869">
                  <c:v>227894253.23136795</c:v>
                </c:pt>
                <c:pt idx="11870">
                  <c:v>227830967.02995899</c:v>
                </c:pt>
                <c:pt idx="11871">
                  <c:v>227767655.21592098</c:v>
                </c:pt>
                <c:pt idx="11872">
                  <c:v>227704317.77546796</c:v>
                </c:pt>
                <c:pt idx="11873">
                  <c:v>227640954.69479701</c:v>
                </c:pt>
                <c:pt idx="11874">
                  <c:v>227577565.96009201</c:v>
                </c:pt>
                <c:pt idx="11875">
                  <c:v>227514151.55752</c:v>
                </c:pt>
                <c:pt idx="11876">
                  <c:v>227450711.473234</c:v>
                </c:pt>
                <c:pt idx="11877">
                  <c:v>227387245.69337296</c:v>
                </c:pt>
                <c:pt idx="11878">
                  <c:v>227323754.20405701</c:v>
                </c:pt>
                <c:pt idx="11879">
                  <c:v>227260236.99139398</c:v>
                </c:pt>
                <c:pt idx="11880">
                  <c:v>227196694.041475</c:v>
                </c:pt>
                <c:pt idx="11881">
                  <c:v>227133125.34037799</c:v>
                </c:pt>
                <c:pt idx="11882">
                  <c:v>227069530.87416101</c:v>
                </c:pt>
                <c:pt idx="11883">
                  <c:v>227005910.62887201</c:v>
                </c:pt>
                <c:pt idx="11884">
                  <c:v>226942264.59053999</c:v>
                </c:pt>
                <c:pt idx="11885">
                  <c:v>226878592.74517995</c:v>
                </c:pt>
                <c:pt idx="11886">
                  <c:v>226814895.07879096</c:v>
                </c:pt>
                <c:pt idx="11887">
                  <c:v>226751171.57735598</c:v>
                </c:pt>
                <c:pt idx="11888">
                  <c:v>226687422.22684503</c:v>
                </c:pt>
                <c:pt idx="11889">
                  <c:v>226623647.01320797</c:v>
                </c:pt>
                <c:pt idx="11890">
                  <c:v>226559845.92238501</c:v>
                </c:pt>
                <c:pt idx="11891">
                  <c:v>226496018.94029501</c:v>
                </c:pt>
                <c:pt idx="11892">
                  <c:v>226432166.05284402</c:v>
                </c:pt>
                <c:pt idx="11893">
                  <c:v>226368287.24592397</c:v>
                </c:pt>
                <c:pt idx="11894">
                  <c:v>226304382.50540799</c:v>
                </c:pt>
                <c:pt idx="11895">
                  <c:v>226240451.817155</c:v>
                </c:pt>
                <c:pt idx="11896">
                  <c:v>226176495.16700798</c:v>
                </c:pt>
                <c:pt idx="11897">
                  <c:v>226112512.540795</c:v>
                </c:pt>
                <c:pt idx="11898">
                  <c:v>226048503.924326</c:v>
                </c:pt>
                <c:pt idx="11899">
                  <c:v>225984469.303397</c:v>
                </c:pt>
                <c:pt idx="11900">
                  <c:v>225920408.66378897</c:v>
                </c:pt>
                <c:pt idx="11901">
                  <c:v>225856321.991265</c:v>
                </c:pt>
                <c:pt idx="11902">
                  <c:v>225792209.27157298</c:v>
                </c:pt>
                <c:pt idx="11903">
                  <c:v>225728070.49044499</c:v>
                </c:pt>
                <c:pt idx="11904">
                  <c:v>225663905.63359797</c:v>
                </c:pt>
                <c:pt idx="11905">
                  <c:v>225599714.68673104</c:v>
                </c:pt>
                <c:pt idx="11906">
                  <c:v>225535497.63552898</c:v>
                </c:pt>
                <c:pt idx="11907">
                  <c:v>225471254.46565899</c:v>
                </c:pt>
                <c:pt idx="11908">
                  <c:v>225406985.16277501</c:v>
                </c:pt>
                <c:pt idx="11909">
                  <c:v>225342689.712511</c:v>
                </c:pt>
                <c:pt idx="11910">
                  <c:v>225278368.10048798</c:v>
                </c:pt>
                <c:pt idx="11911">
                  <c:v>225214020.312309</c:v>
                </c:pt>
                <c:pt idx="11912">
                  <c:v>225149646.33356199</c:v>
                </c:pt>
                <c:pt idx="11913">
                  <c:v>225085246.14981699</c:v>
                </c:pt>
                <c:pt idx="11914">
                  <c:v>225020819.74663103</c:v>
                </c:pt>
                <c:pt idx="11915">
                  <c:v>224956367.10954198</c:v>
                </c:pt>
                <c:pt idx="11916">
                  <c:v>224891888.22407299</c:v>
                </c:pt>
                <c:pt idx="11917">
                  <c:v>224827383.07572898</c:v>
                </c:pt>
                <c:pt idx="11918">
                  <c:v>224762851.65000001</c:v>
                </c:pt>
                <c:pt idx="11919">
                  <c:v>224698293.93236101</c:v>
                </c:pt>
                <c:pt idx="11920">
                  <c:v>224633709.90826696</c:v>
                </c:pt>
                <c:pt idx="11921">
                  <c:v>224569099.56315997</c:v>
                </c:pt>
                <c:pt idx="11922">
                  <c:v>224504462.88246402</c:v>
                </c:pt>
                <c:pt idx="11923">
                  <c:v>224439799.851587</c:v>
                </c:pt>
                <c:pt idx="11924">
                  <c:v>224375110.45591903</c:v>
                </c:pt>
                <c:pt idx="11925">
                  <c:v>224310394.68083602</c:v>
                </c:pt>
                <c:pt idx="11926">
                  <c:v>224245652.511695</c:v>
                </c:pt>
                <c:pt idx="11927">
                  <c:v>224180883.93383801</c:v>
                </c:pt>
                <c:pt idx="11928">
                  <c:v>224116088.93259001</c:v>
                </c:pt>
                <c:pt idx="11929">
                  <c:v>224051267.493258</c:v>
                </c:pt>
                <c:pt idx="11930">
                  <c:v>223986419.60113496</c:v>
                </c:pt>
                <c:pt idx="11931">
                  <c:v>223921545.24149498</c:v>
                </c:pt>
                <c:pt idx="11932">
                  <c:v>223856644.39959699</c:v>
                </c:pt>
                <c:pt idx="11933">
                  <c:v>223791717.06068</c:v>
                </c:pt>
                <c:pt idx="11934">
                  <c:v>223726763.20997</c:v>
                </c:pt>
                <c:pt idx="11935">
                  <c:v>223661782.83267504</c:v>
                </c:pt>
                <c:pt idx="11936">
                  <c:v>223596775.91398397</c:v>
                </c:pt>
                <c:pt idx="11937">
                  <c:v>223531742.43907303</c:v>
                </c:pt>
                <c:pt idx="11938">
                  <c:v>223466682.39309701</c:v>
                </c:pt>
                <c:pt idx="11939">
                  <c:v>223401595.76119697</c:v>
                </c:pt>
                <c:pt idx="11940">
                  <c:v>223336482.52849501</c:v>
                </c:pt>
                <c:pt idx="11941">
                  <c:v>223271342.680098</c:v>
                </c:pt>
                <c:pt idx="11942">
                  <c:v>223206176.20109499</c:v>
                </c:pt>
                <c:pt idx="11943">
                  <c:v>223140983.07655701</c:v>
                </c:pt>
                <c:pt idx="11944">
                  <c:v>223075763.29153898</c:v>
                </c:pt>
                <c:pt idx="11945">
                  <c:v>223010516.83107901</c:v>
                </c:pt>
                <c:pt idx="11946">
                  <c:v>222945243.68019599</c:v>
                </c:pt>
                <c:pt idx="11947">
                  <c:v>222879943.82389504</c:v>
                </c:pt>
                <c:pt idx="11948">
                  <c:v>222814617.24716195</c:v>
                </c:pt>
                <c:pt idx="11949">
                  <c:v>222749263.934964</c:v>
                </c:pt>
                <c:pt idx="11950">
                  <c:v>222683883.87225401</c:v>
                </c:pt>
                <c:pt idx="11951">
                  <c:v>222618477.04396597</c:v>
                </c:pt>
                <c:pt idx="11952">
                  <c:v>222553043.43501601</c:v>
                </c:pt>
                <c:pt idx="11953">
                  <c:v>222487583.03030398</c:v>
                </c:pt>
                <c:pt idx="11954">
                  <c:v>222422095.81471202</c:v>
                </c:pt>
                <c:pt idx="11955">
                  <c:v>222356581.77310497</c:v>
                </c:pt>
                <c:pt idx="11956">
                  <c:v>222291040.890329</c:v>
                </c:pt>
                <c:pt idx="11957">
                  <c:v>222225473.15121499</c:v>
                </c:pt>
                <c:pt idx="11958">
                  <c:v>222159878.54057398</c:v>
                </c:pt>
                <c:pt idx="11959">
                  <c:v>222094257.043201</c:v>
                </c:pt>
                <c:pt idx="11960">
                  <c:v>222028608.64387301</c:v>
                </c:pt>
                <c:pt idx="11961">
                  <c:v>221962933.32734799</c:v>
                </c:pt>
                <c:pt idx="11962">
                  <c:v>221897231.07836998</c:v>
                </c:pt>
                <c:pt idx="11963">
                  <c:v>221831501.88166201</c:v>
                </c:pt>
                <c:pt idx="11964">
                  <c:v>221765745.72192898</c:v>
                </c:pt>
                <c:pt idx="11965">
                  <c:v>221699962.58386201</c:v>
                </c:pt>
                <c:pt idx="11966">
                  <c:v>221634152.45212901</c:v>
                </c:pt>
                <c:pt idx="11967">
                  <c:v>221568315.31138498</c:v>
                </c:pt>
                <c:pt idx="11968">
                  <c:v>221502451.14626399</c:v>
                </c:pt>
                <c:pt idx="11969">
                  <c:v>221436559.94138396</c:v>
                </c:pt>
                <c:pt idx="11970">
                  <c:v>221370641.68134296</c:v>
                </c:pt>
                <c:pt idx="11971">
                  <c:v>221304696.35072401</c:v>
                </c:pt>
                <c:pt idx="11972">
                  <c:v>221238723.934089</c:v>
                </c:pt>
                <c:pt idx="11973">
                  <c:v>221172724.41598397</c:v>
                </c:pt>
                <c:pt idx="11974">
                  <c:v>221106697.78093699</c:v>
                </c:pt>
                <c:pt idx="11975">
                  <c:v>221040644.01345599</c:v>
                </c:pt>
                <c:pt idx="11976">
                  <c:v>220974563.09803301</c:v>
                </c:pt>
                <c:pt idx="11977">
                  <c:v>220908455.01914096</c:v>
                </c:pt>
                <c:pt idx="11978">
                  <c:v>220842319.76123399</c:v>
                </c:pt>
                <c:pt idx="11979">
                  <c:v>220776157.30875</c:v>
                </c:pt>
                <c:pt idx="11980">
                  <c:v>220709967.64610696</c:v>
                </c:pt>
                <c:pt idx="11981">
                  <c:v>220643750.75770599</c:v>
                </c:pt>
                <c:pt idx="11982">
                  <c:v>220577506.62792701</c:v>
                </c:pt>
                <c:pt idx="11983">
                  <c:v>220511235.24113497</c:v>
                </c:pt>
                <c:pt idx="11984">
                  <c:v>220444936.58167499</c:v>
                </c:pt>
                <c:pt idx="11985">
                  <c:v>220378610.63387299</c:v>
                </c:pt>
                <c:pt idx="11986">
                  <c:v>220312257.38203904</c:v>
                </c:pt>
                <c:pt idx="11987">
                  <c:v>220245876.810462</c:v>
                </c:pt>
                <c:pt idx="11988">
                  <c:v>220179468.90341401</c:v>
                </c:pt>
                <c:pt idx="11989">
                  <c:v>220113033.64514697</c:v>
                </c:pt>
                <c:pt idx="11990">
                  <c:v>220046571.01989701</c:v>
                </c:pt>
                <c:pt idx="11991">
                  <c:v>219980081.01187798</c:v>
                </c:pt>
                <c:pt idx="11992">
                  <c:v>219913563.60528797</c:v>
                </c:pt>
                <c:pt idx="11993">
                  <c:v>219847018.78430599</c:v>
                </c:pt>
                <c:pt idx="11994">
                  <c:v>219780446.53309101</c:v>
                </c:pt>
                <c:pt idx="11995">
                  <c:v>219713846.835785</c:v>
                </c:pt>
                <c:pt idx="11996">
                  <c:v>219647219.67651001</c:v>
                </c:pt>
                <c:pt idx="11997">
                  <c:v>219580565.03936896</c:v>
                </c:pt>
                <c:pt idx="11998">
                  <c:v>219513882.90844798</c:v>
                </c:pt>
                <c:pt idx="11999">
                  <c:v>219447173.26781103</c:v>
                </c:pt>
                <c:pt idx="12000">
                  <c:v>219380436.10150698</c:v>
                </c:pt>
                <c:pt idx="12001">
                  <c:v>219313671.393563</c:v>
                </c:pt>
                <c:pt idx="12002">
                  <c:v>219246879.12798798</c:v>
                </c:pt>
                <c:pt idx="12003">
                  <c:v>219180059.288773</c:v>
                </c:pt>
                <c:pt idx="12004">
                  <c:v>219113211.85988903</c:v>
                </c:pt>
                <c:pt idx="12005">
                  <c:v>219046336.82528701</c:v>
                </c:pt>
                <c:pt idx="12006">
                  <c:v>218979434.16889998</c:v>
                </c:pt>
                <c:pt idx="12007">
                  <c:v>218912503.87464303</c:v>
                </c:pt>
                <c:pt idx="12008">
                  <c:v>218845545.92641002</c:v>
                </c:pt>
                <c:pt idx="12009">
                  <c:v>218778560.30807701</c:v>
                </c:pt>
                <c:pt idx="12010">
                  <c:v>218711547.003499</c:v>
                </c:pt>
                <c:pt idx="12011">
                  <c:v>218644505.99651304</c:v>
                </c:pt>
                <c:pt idx="12012">
                  <c:v>218577437.27093798</c:v>
                </c:pt>
                <c:pt idx="12013">
                  <c:v>218510340.81057101</c:v>
                </c:pt>
                <c:pt idx="12014">
                  <c:v>218443216.59919199</c:v>
                </c:pt>
                <c:pt idx="12015">
                  <c:v>218376064.62055999</c:v>
                </c:pt>
                <c:pt idx="12016">
                  <c:v>218308884.85841402</c:v>
                </c:pt>
                <c:pt idx="12017">
                  <c:v>218241677.29647601</c:v>
                </c:pt>
                <c:pt idx="12018">
                  <c:v>218174441.91844696</c:v>
                </c:pt>
                <c:pt idx="12019">
                  <c:v>218107178.70800698</c:v>
                </c:pt>
                <c:pt idx="12020">
                  <c:v>218039887.64881998</c:v>
                </c:pt>
                <c:pt idx="12021">
                  <c:v>217972568.724527</c:v>
                </c:pt>
                <c:pt idx="12022">
                  <c:v>217905221.91874996</c:v>
                </c:pt>
                <c:pt idx="12023">
                  <c:v>217837847.21509397</c:v>
                </c:pt>
                <c:pt idx="12024">
                  <c:v>217770444.597141</c:v>
                </c:pt>
                <c:pt idx="12025">
                  <c:v>217703014.04845399</c:v>
                </c:pt>
                <c:pt idx="12026">
                  <c:v>217635555.552578</c:v>
                </c:pt>
                <c:pt idx="12027">
                  <c:v>217568069.09303501</c:v>
                </c:pt>
                <c:pt idx="12028">
                  <c:v>217500554.65333101</c:v>
                </c:pt>
                <c:pt idx="12029">
                  <c:v>217433012.21694797</c:v>
                </c:pt>
                <c:pt idx="12030">
                  <c:v>217365441.767351</c:v>
                </c:pt>
                <c:pt idx="12031">
                  <c:v>217297843.287985</c:v>
                </c:pt>
                <c:pt idx="12032">
                  <c:v>217230216.762272</c:v>
                </c:pt>
                <c:pt idx="12033">
                  <c:v>217162562.17361799</c:v>
                </c:pt>
                <c:pt idx="12034">
                  <c:v>217094879.50540599</c:v>
                </c:pt>
                <c:pt idx="12035">
                  <c:v>217027168.74099898</c:v>
                </c:pt>
                <c:pt idx="12036">
                  <c:v>216959429.86374199</c:v>
                </c:pt>
                <c:pt idx="12037">
                  <c:v>216891662.85695803</c:v>
                </c:pt>
                <c:pt idx="12038">
                  <c:v>216823867.703951</c:v>
                </c:pt>
                <c:pt idx="12039">
                  <c:v>216756044.38800201</c:v>
                </c:pt>
                <c:pt idx="12040">
                  <c:v>216688192.89237401</c:v>
                </c:pt>
                <c:pt idx="12041">
                  <c:v>216620313.20031101</c:v>
                </c:pt>
                <c:pt idx="12042">
                  <c:v>216552405.29503301</c:v>
                </c:pt>
                <c:pt idx="12043">
                  <c:v>216484469.159742</c:v>
                </c:pt>
                <c:pt idx="12044">
                  <c:v>216416504.777619</c:v>
                </c:pt>
                <c:pt idx="12045">
                  <c:v>216348512.131825</c:v>
                </c:pt>
                <c:pt idx="12046">
                  <c:v>216280491.20549896</c:v>
                </c:pt>
                <c:pt idx="12047">
                  <c:v>216212441.98176</c:v>
                </c:pt>
                <c:pt idx="12048">
                  <c:v>216144364.44370797</c:v>
                </c:pt>
                <c:pt idx="12049">
                  <c:v>216076258.57442001</c:v>
                </c:pt>
                <c:pt idx="12050">
                  <c:v>216008124.35695404</c:v>
                </c:pt>
                <c:pt idx="12051">
                  <c:v>215939961.77434596</c:v>
                </c:pt>
                <c:pt idx="12052">
                  <c:v>215871770.80961302</c:v>
                </c:pt>
                <c:pt idx="12053">
                  <c:v>215803551.44574898</c:v>
                </c:pt>
                <c:pt idx="12054">
                  <c:v>215735303.66572797</c:v>
                </c:pt>
                <c:pt idx="12055">
                  <c:v>215667027.45250499</c:v>
                </c:pt>
                <c:pt idx="12056">
                  <c:v>215598722.78900999</c:v>
                </c:pt>
                <c:pt idx="12057">
                  <c:v>215530389.65815598</c:v>
                </c:pt>
                <c:pt idx="12058">
                  <c:v>215462028.04283303</c:v>
                </c:pt>
                <c:pt idx="12059">
                  <c:v>215393637.92591104</c:v>
                </c:pt>
                <c:pt idx="12060">
                  <c:v>215325219.29023701</c:v>
                </c:pt>
                <c:pt idx="12061">
                  <c:v>215256772.11863998</c:v>
                </c:pt>
                <c:pt idx="12062">
                  <c:v>215188296.393924</c:v>
                </c:pt>
                <c:pt idx="12063">
                  <c:v>215119792.098876</c:v>
                </c:pt>
                <c:pt idx="12064">
                  <c:v>215051259.21625799</c:v>
                </c:pt>
                <c:pt idx="12065">
                  <c:v>214982697.72881201</c:v>
                </c:pt>
                <c:pt idx="12066">
                  <c:v>214914107.619261</c:v>
                </c:pt>
                <c:pt idx="12067">
                  <c:v>214845488.870303</c:v>
                </c:pt>
                <c:pt idx="12068">
                  <c:v>214776841.46461704</c:v>
                </c:pt>
                <c:pt idx="12069">
                  <c:v>214708165.38485906</c:v>
                </c:pt>
                <c:pt idx="12070">
                  <c:v>214639460.61366597</c:v>
                </c:pt>
                <c:pt idx="12071">
                  <c:v>214570727.13365</c:v>
                </c:pt>
                <c:pt idx="12072">
                  <c:v>214501964.92740402</c:v>
                </c:pt>
                <c:pt idx="12073">
                  <c:v>214433173.97749999</c:v>
                </c:pt>
                <c:pt idx="12074">
                  <c:v>214364354.26648501</c:v>
                </c:pt>
                <c:pt idx="12075">
                  <c:v>214295505.776887</c:v>
                </c:pt>
                <c:pt idx="12076">
                  <c:v>214226628.49121299</c:v>
                </c:pt>
                <c:pt idx="12077">
                  <c:v>214157722.391945</c:v>
                </c:pt>
                <c:pt idx="12078">
                  <c:v>214088787.46154696</c:v>
                </c:pt>
                <c:pt idx="12079">
                  <c:v>214019823.68245703</c:v>
                </c:pt>
                <c:pt idx="12080">
                  <c:v>213950831.03709599</c:v>
                </c:pt>
                <c:pt idx="12081">
                  <c:v>213881809.50785801</c:v>
                </c:pt>
                <c:pt idx="12082">
                  <c:v>213812759.07711998</c:v>
                </c:pt>
                <c:pt idx="12083">
                  <c:v>213743679.72723299</c:v>
                </c:pt>
                <c:pt idx="12084">
                  <c:v>213674571.44052696</c:v>
                </c:pt>
                <c:pt idx="12085">
                  <c:v>213605434.199312</c:v>
                </c:pt>
                <c:pt idx="12086">
                  <c:v>213536267.98587304</c:v>
                </c:pt>
                <c:pt idx="12087">
                  <c:v>213467072.78247401</c:v>
                </c:pt>
                <c:pt idx="12088">
                  <c:v>213397848.57135797</c:v>
                </c:pt>
                <c:pt idx="12089">
                  <c:v>213328595.33474401</c:v>
                </c:pt>
                <c:pt idx="12090">
                  <c:v>213259313.05483004</c:v>
                </c:pt>
                <c:pt idx="12091">
                  <c:v>213190001.71378997</c:v>
                </c:pt>
                <c:pt idx="12092">
                  <c:v>213120661.29377696</c:v>
                </c:pt>
                <c:pt idx="12093">
                  <c:v>213051291.776921</c:v>
                </c:pt>
                <c:pt idx="12094">
                  <c:v>212981893.14532998</c:v>
                </c:pt>
                <c:pt idx="12095">
                  <c:v>212912465.38108999</c:v>
                </c:pt>
                <c:pt idx="12096">
                  <c:v>212843008.46626303</c:v>
                </c:pt>
                <c:pt idx="12097">
                  <c:v>212773522.38288903</c:v>
                </c:pt>
                <c:pt idx="12098">
                  <c:v>212704007.11298597</c:v>
                </c:pt>
                <c:pt idx="12099">
                  <c:v>212634462.63854796</c:v>
                </c:pt>
                <c:pt idx="12100">
                  <c:v>212564888.94154796</c:v>
                </c:pt>
                <c:pt idx="12101">
                  <c:v>212495286.00393501</c:v>
                </c:pt>
                <c:pt idx="12102">
                  <c:v>212425653.80763504</c:v>
                </c:pt>
                <c:pt idx="12103">
                  <c:v>212355992.33455202</c:v>
                </c:pt>
                <c:pt idx="12104">
                  <c:v>212286301.566567</c:v>
                </c:pt>
                <c:pt idx="12105">
                  <c:v>212216581.48553801</c:v>
                </c:pt>
                <c:pt idx="12106">
                  <c:v>212146832.07329997</c:v>
                </c:pt>
                <c:pt idx="12107">
                  <c:v>212077053.31166399</c:v>
                </c:pt>
                <c:pt idx="12108">
                  <c:v>212007245.18242002</c:v>
                </c:pt>
                <c:pt idx="12109">
                  <c:v>211937407.66733301</c:v>
                </c:pt>
                <c:pt idx="12110">
                  <c:v>211867540.74814495</c:v>
                </c:pt>
                <c:pt idx="12111">
                  <c:v>211797644.40657699</c:v>
                </c:pt>
                <c:pt idx="12112">
                  <c:v>211727718.62432301</c:v>
                </c:pt>
                <c:pt idx="12113">
                  <c:v>211657763.38305703</c:v>
                </c:pt>
                <c:pt idx="12114">
                  <c:v>211587778.66442901</c:v>
                </c:pt>
                <c:pt idx="12115">
                  <c:v>211517764.450064</c:v>
                </c:pt>
                <c:pt idx="12116">
                  <c:v>211447720.72156596</c:v>
                </c:pt>
                <c:pt idx="12117">
                  <c:v>211377647.46051201</c:v>
                </c:pt>
                <c:pt idx="12118">
                  <c:v>211307544.64846098</c:v>
                </c:pt>
                <c:pt idx="12119">
                  <c:v>211237412.26694199</c:v>
                </c:pt>
                <c:pt idx="12120">
                  <c:v>211167250.297465</c:v>
                </c:pt>
                <c:pt idx="12121">
                  <c:v>211097058.721515</c:v>
                </c:pt>
                <c:pt idx="12122">
                  <c:v>211026837.52055401</c:v>
                </c:pt>
                <c:pt idx="12123">
                  <c:v>210956586.676018</c:v>
                </c:pt>
                <c:pt idx="12124">
                  <c:v>210886306.169321</c:v>
                </c:pt>
                <c:pt idx="12125">
                  <c:v>210815995.98185402</c:v>
                </c:pt>
                <c:pt idx="12126">
                  <c:v>210745656.09498101</c:v>
                </c:pt>
                <c:pt idx="12127">
                  <c:v>210675286.49004701</c:v>
                </c:pt>
                <c:pt idx="12128">
                  <c:v>210604887.14836794</c:v>
                </c:pt>
                <c:pt idx="12129">
                  <c:v>210534458.05123901</c:v>
                </c:pt>
                <c:pt idx="12130">
                  <c:v>210463999.17992896</c:v>
                </c:pt>
                <c:pt idx="12131">
                  <c:v>210393510.51568598</c:v>
                </c:pt>
                <c:pt idx="12132">
                  <c:v>210322992.03973001</c:v>
                </c:pt>
                <c:pt idx="12133">
                  <c:v>210252443.73325998</c:v>
                </c:pt>
                <c:pt idx="12134">
                  <c:v>210181865.57744896</c:v>
                </c:pt>
                <c:pt idx="12135">
                  <c:v>210111257.55344501</c:v>
                </c:pt>
                <c:pt idx="12136">
                  <c:v>210040619.64237398</c:v>
                </c:pt>
                <c:pt idx="12137">
                  <c:v>209969951.82533699</c:v>
                </c:pt>
                <c:pt idx="12138">
                  <c:v>209899254.08340901</c:v>
                </c:pt>
                <c:pt idx="12139">
                  <c:v>209828526.39764103</c:v>
                </c:pt>
                <c:pt idx="12140">
                  <c:v>209757768.74906096</c:v>
                </c:pt>
                <c:pt idx="12141">
                  <c:v>209686981.118671</c:v>
                </c:pt>
                <c:pt idx="12142">
                  <c:v>209616163.48744899</c:v>
                </c:pt>
                <c:pt idx="12143">
                  <c:v>209545315.836348</c:v>
                </c:pt>
                <c:pt idx="12144">
                  <c:v>209474438.14629701</c:v>
                </c:pt>
                <c:pt idx="12145">
                  <c:v>209403530.39819896</c:v>
                </c:pt>
                <c:pt idx="12146">
                  <c:v>209332592.57293299</c:v>
                </c:pt>
                <c:pt idx="12147">
                  <c:v>209261624.651353</c:v>
                </c:pt>
                <c:pt idx="12148">
                  <c:v>209190626.61428797</c:v>
                </c:pt>
                <c:pt idx="12149">
                  <c:v>209119598.44254199</c:v>
                </c:pt>
                <c:pt idx="12150">
                  <c:v>209048540.11689499</c:v>
                </c:pt>
                <c:pt idx="12151">
                  <c:v>208977451.61809996</c:v>
                </c:pt>
                <c:pt idx="12152">
                  <c:v>208906332.92688704</c:v>
                </c:pt>
                <c:pt idx="12153">
                  <c:v>208835184.02395999</c:v>
                </c:pt>
                <c:pt idx="12154">
                  <c:v>208764004.88999602</c:v>
                </c:pt>
                <c:pt idx="12155">
                  <c:v>208692795.50565001</c:v>
                </c:pt>
                <c:pt idx="12156">
                  <c:v>208621555.851549</c:v>
                </c:pt>
                <c:pt idx="12157">
                  <c:v>208550285.908297</c:v>
                </c:pt>
                <c:pt idx="12158">
                  <c:v>208478985.65647104</c:v>
                </c:pt>
                <c:pt idx="12159">
                  <c:v>208407655.07662201</c:v>
                </c:pt>
                <c:pt idx="12160">
                  <c:v>208336294.149277</c:v>
                </c:pt>
                <c:pt idx="12161">
                  <c:v>208264902.85493702</c:v>
                </c:pt>
                <c:pt idx="12162">
                  <c:v>208193481.174077</c:v>
                </c:pt>
                <c:pt idx="12163">
                  <c:v>208122029.08714798</c:v>
                </c:pt>
                <c:pt idx="12164">
                  <c:v>208050546.574572</c:v>
                </c:pt>
                <c:pt idx="12165">
                  <c:v>207979033.61674798</c:v>
                </c:pt>
                <c:pt idx="12166">
                  <c:v>207907490.194049</c:v>
                </c:pt>
                <c:pt idx="12167">
                  <c:v>207835916.28682104</c:v>
                </c:pt>
                <c:pt idx="12168">
                  <c:v>207764311.87538496</c:v>
                </c:pt>
                <c:pt idx="12169">
                  <c:v>207692676.94003499</c:v>
                </c:pt>
                <c:pt idx="12170">
                  <c:v>207621011.461041</c:v>
                </c:pt>
                <c:pt idx="12171">
                  <c:v>207549315.41864398</c:v>
                </c:pt>
                <c:pt idx="12172">
                  <c:v>207477588.79306197</c:v>
                </c:pt>
                <c:pt idx="12173">
                  <c:v>207405831.564486</c:v>
                </c:pt>
                <c:pt idx="12174">
                  <c:v>207334043.71307796</c:v>
                </c:pt>
                <c:pt idx="12175">
                  <c:v>207262225.21897697</c:v>
                </c:pt>
                <c:pt idx="12176">
                  <c:v>207190376.062296</c:v>
                </c:pt>
                <c:pt idx="12177">
                  <c:v>207118496.22311798</c:v>
                </c:pt>
                <c:pt idx="12178">
                  <c:v>207046585.68150398</c:v>
                </c:pt>
                <c:pt idx="12179">
                  <c:v>206974644.41748598</c:v>
                </c:pt>
                <c:pt idx="12180">
                  <c:v>206902672.41106796</c:v>
                </c:pt>
                <c:pt idx="12181">
                  <c:v>206830669.642232</c:v>
                </c:pt>
                <c:pt idx="12182">
                  <c:v>206758636.090929</c:v>
                </c:pt>
                <c:pt idx="12183">
                  <c:v>206686571.73708597</c:v>
                </c:pt>
                <c:pt idx="12184">
                  <c:v>206614476.56060201</c:v>
                </c:pt>
                <c:pt idx="12185">
                  <c:v>206542350.54134998</c:v>
                </c:pt>
                <c:pt idx="12186">
                  <c:v>206470193.65917501</c:v>
                </c:pt>
                <c:pt idx="12187">
                  <c:v>206398005.89389601</c:v>
                </c:pt>
                <c:pt idx="12188">
                  <c:v>206325787.22530496</c:v>
                </c:pt>
                <c:pt idx="12189">
                  <c:v>206253537.63316697</c:v>
                </c:pt>
                <c:pt idx="12190">
                  <c:v>206181257.09722</c:v>
                </c:pt>
                <c:pt idx="12191">
                  <c:v>206108945.597175</c:v>
                </c:pt>
                <c:pt idx="12192">
                  <c:v>206036603.11271501</c:v>
                </c:pt>
                <c:pt idx="12193">
                  <c:v>205964229.62349701</c:v>
                </c:pt>
                <c:pt idx="12194">
                  <c:v>205891825.10914996</c:v>
                </c:pt>
                <c:pt idx="12195">
                  <c:v>205819389.54927501</c:v>
                </c:pt>
                <c:pt idx="12196">
                  <c:v>205746922.923448</c:v>
                </c:pt>
                <c:pt idx="12197">
                  <c:v>205674425.21121496</c:v>
                </c:pt>
                <c:pt idx="12198">
                  <c:v>205601896.39209601</c:v>
                </c:pt>
                <c:pt idx="12199">
                  <c:v>205529336.44558296</c:v>
                </c:pt>
                <c:pt idx="12200">
                  <c:v>205456745.35113999</c:v>
                </c:pt>
                <c:pt idx="12201">
                  <c:v>205384123.088204</c:v>
                </c:pt>
                <c:pt idx="12202">
                  <c:v>205311469.63618398</c:v>
                </c:pt>
                <c:pt idx="12203">
                  <c:v>205238784.97446299</c:v>
                </c:pt>
                <c:pt idx="12204">
                  <c:v>205166069.08239201</c:v>
                </c:pt>
                <c:pt idx="12205">
                  <c:v>205093321.939298</c:v>
                </c:pt>
                <c:pt idx="12206">
                  <c:v>205020543.52447903</c:v>
                </c:pt>
                <c:pt idx="12207">
                  <c:v>204947733.81720299</c:v>
                </c:pt>
                <c:pt idx="12208">
                  <c:v>204874892.79671499</c:v>
                </c:pt>
                <c:pt idx="12209">
                  <c:v>204802020.44222501</c:v>
                </c:pt>
                <c:pt idx="12210">
                  <c:v>204729116.73292199</c:v>
                </c:pt>
                <c:pt idx="12211">
                  <c:v>204656181.64795998</c:v>
                </c:pt>
                <c:pt idx="12212">
                  <c:v>204583215.16647103</c:v>
                </c:pt>
                <c:pt idx="12213">
                  <c:v>204510217.267553</c:v>
                </c:pt>
                <c:pt idx="12214">
                  <c:v>204437187.93028</c:v>
                </c:pt>
                <c:pt idx="12215">
                  <c:v>204364127.13369599</c:v>
                </c:pt>
                <c:pt idx="12216">
                  <c:v>204291034.85681605</c:v>
                </c:pt>
                <c:pt idx="12217">
                  <c:v>204217911.07862696</c:v>
                </c:pt>
                <c:pt idx="12218">
                  <c:v>204144755.77808693</c:v>
                </c:pt>
                <c:pt idx="12219">
                  <c:v>204071568.93412599</c:v>
                </c:pt>
                <c:pt idx="12220">
                  <c:v>203998350.525644</c:v>
                </c:pt>
                <c:pt idx="12221">
                  <c:v>203925100.53151399</c:v>
                </c:pt>
                <c:pt idx="12222">
                  <c:v>203851818.93057999</c:v>
                </c:pt>
                <c:pt idx="12223">
                  <c:v>203778505.70165399</c:v>
                </c:pt>
                <c:pt idx="12224">
                  <c:v>203705160.823524</c:v>
                </c:pt>
                <c:pt idx="12225">
                  <c:v>203631784.27494496</c:v>
                </c:pt>
                <c:pt idx="12226">
                  <c:v>203558376.03464499</c:v>
                </c:pt>
                <c:pt idx="12227">
                  <c:v>203484936.08132198</c:v>
                </c:pt>
                <c:pt idx="12228">
                  <c:v>203411464.39364401</c:v>
                </c:pt>
                <c:pt idx="12229">
                  <c:v>203337960.95025304</c:v>
                </c:pt>
                <c:pt idx="12230">
                  <c:v>203264425.72975701</c:v>
                </c:pt>
                <c:pt idx="12231">
                  <c:v>203190858.71073896</c:v>
                </c:pt>
                <c:pt idx="12232">
                  <c:v>203117259.87175</c:v>
                </c:pt>
                <c:pt idx="12233">
                  <c:v>203043629.19131199</c:v>
                </c:pt>
                <c:pt idx="12234">
                  <c:v>202969966.64791799</c:v>
                </c:pt>
                <c:pt idx="12235">
                  <c:v>202896272.22003099</c:v>
                </c:pt>
                <c:pt idx="12236">
                  <c:v>202822545.88608503</c:v>
                </c:pt>
                <c:pt idx="12237">
                  <c:v>202748787.62448201</c:v>
                </c:pt>
                <c:pt idx="12238">
                  <c:v>202674997.41359696</c:v>
                </c:pt>
                <c:pt idx="12239">
                  <c:v>202601175.23177397</c:v>
                </c:pt>
                <c:pt idx="12240">
                  <c:v>202527321.057327</c:v>
                </c:pt>
                <c:pt idx="12241">
                  <c:v>202453434.86853901</c:v>
                </c:pt>
                <c:pt idx="12242">
                  <c:v>202379516.64366597</c:v>
                </c:pt>
                <c:pt idx="12243">
                  <c:v>202305566.36093104</c:v>
                </c:pt>
                <c:pt idx="12244">
                  <c:v>202231583.99852797</c:v>
                </c:pt>
                <c:pt idx="12245">
                  <c:v>202157569.53462103</c:v>
                </c:pt>
                <c:pt idx="12246">
                  <c:v>202083522.94734296</c:v>
                </c:pt>
                <c:pt idx="12247">
                  <c:v>202009444.21479598</c:v>
                </c:pt>
                <c:pt idx="12248">
                  <c:v>201935333.315054</c:v>
                </c:pt>
                <c:pt idx="12249">
                  <c:v>201861190.22615901</c:v>
                </c:pt>
                <c:pt idx="12250">
                  <c:v>201787014.92612201</c:v>
                </c:pt>
                <c:pt idx="12251">
                  <c:v>201712807.39292401</c:v>
                </c:pt>
                <c:pt idx="12252">
                  <c:v>201638567.604516</c:v>
                </c:pt>
                <c:pt idx="12253">
                  <c:v>201564295.53881699</c:v>
                </c:pt>
                <c:pt idx="12254">
                  <c:v>201489991.17371598</c:v>
                </c:pt>
                <c:pt idx="12255">
                  <c:v>201415654.48707104</c:v>
                </c:pt>
                <c:pt idx="12256">
                  <c:v>201341285.45671004</c:v>
                </c:pt>
                <c:pt idx="12257">
                  <c:v>201266884.06042799</c:v>
                </c:pt>
                <c:pt idx="12258">
                  <c:v>201192450.27598998</c:v>
                </c:pt>
                <c:pt idx="12259">
                  <c:v>201117984.08113</c:v>
                </c:pt>
                <c:pt idx="12260">
                  <c:v>201043485.45355201</c:v>
                </c:pt>
                <c:pt idx="12261">
                  <c:v>200968954.37092599</c:v>
                </c:pt>
                <c:pt idx="12262">
                  <c:v>200894390.81089303</c:v>
                </c:pt>
                <c:pt idx="12263">
                  <c:v>200819794.75106198</c:v>
                </c:pt>
                <c:pt idx="12264">
                  <c:v>200745166.16901103</c:v>
                </c:pt>
                <c:pt idx="12265">
                  <c:v>200670505.042285</c:v>
                </c:pt>
                <c:pt idx="12266">
                  <c:v>200595811.34839898</c:v>
                </c:pt>
                <c:pt idx="12267">
                  <c:v>200521085.06483504</c:v>
                </c:pt>
                <c:pt idx="12268">
                  <c:v>200446326.16904598</c:v>
                </c:pt>
                <c:pt idx="12269">
                  <c:v>200371534.63845</c:v>
                </c:pt>
                <c:pt idx="12270">
                  <c:v>200296710.45043403</c:v>
                </c:pt>
                <c:pt idx="12271">
                  <c:v>200221853.58235499</c:v>
                </c:pt>
                <c:pt idx="12272">
                  <c:v>200146964.01153597</c:v>
                </c:pt>
                <c:pt idx="12273">
                  <c:v>200072041.71526897</c:v>
                </c:pt>
                <c:pt idx="12274">
                  <c:v>199997086.67081401</c:v>
                </c:pt>
                <c:pt idx="12275">
                  <c:v>199922098.85539699</c:v>
                </c:pt>
                <c:pt idx="12276">
                  <c:v>199847078.24621499</c:v>
                </c:pt>
                <c:pt idx="12277">
                  <c:v>199772024.82043004</c:v>
                </c:pt>
                <c:pt idx="12278">
                  <c:v>199696938.55517301</c:v>
                </c:pt>
                <c:pt idx="12279">
                  <c:v>199621819.427542</c:v>
                </c:pt>
                <c:pt idx="12280">
                  <c:v>199546667.41460201</c:v>
                </c:pt>
                <c:pt idx="12281">
                  <c:v>199471482.49338797</c:v>
                </c:pt>
                <c:pt idx="12282">
                  <c:v>199396264.64089799</c:v>
                </c:pt>
                <c:pt idx="12283">
                  <c:v>199321013.834102</c:v>
                </c:pt>
                <c:pt idx="12284">
                  <c:v>199245730.049934</c:v>
                </c:pt>
                <c:pt idx="12285">
                  <c:v>199170413.26529598</c:v>
                </c:pt>
                <c:pt idx="12286">
                  <c:v>199095063.45705801</c:v>
                </c:pt>
                <c:pt idx="12287">
                  <c:v>199019680.602056</c:v>
                </c:pt>
                <c:pt idx="12288">
                  <c:v>198944264.67709398</c:v>
                </c:pt>
                <c:pt idx="12289">
                  <c:v>198868815.658941</c:v>
                </c:pt>
                <c:pt idx="12290">
                  <c:v>198793333.52433401</c:v>
                </c:pt>
                <c:pt idx="12291">
                  <c:v>198717818.24997798</c:v>
                </c:pt>
                <c:pt idx="12292">
                  <c:v>198642269.81254199</c:v>
                </c:pt>
                <c:pt idx="12293">
                  <c:v>198566688.18866399</c:v>
                </c:pt>
                <c:pt idx="12294">
                  <c:v>198491073.35494801</c:v>
                </c:pt>
                <c:pt idx="12295">
                  <c:v>198415425.287963</c:v>
                </c:pt>
                <c:pt idx="12296">
                  <c:v>198339743.964246</c:v>
                </c:pt>
                <c:pt idx="12297">
                  <c:v>198264029.36029899</c:v>
                </c:pt>
                <c:pt idx="12298">
                  <c:v>198188281.45259202</c:v>
                </c:pt>
                <c:pt idx="12299">
                  <c:v>198112500.21755996</c:v>
                </c:pt>
                <c:pt idx="12300">
                  <c:v>198036685.631605</c:v>
                </c:pt>
                <c:pt idx="12301">
                  <c:v>197960837.67109197</c:v>
                </c:pt>
                <c:pt idx="12302">
                  <c:v>197884956.31235701</c:v>
                </c:pt>
                <c:pt idx="12303">
                  <c:v>197809041.53169799</c:v>
                </c:pt>
                <c:pt idx="12304">
                  <c:v>197733093.30537999</c:v>
                </c:pt>
                <c:pt idx="12305">
                  <c:v>197657111.60963401</c:v>
                </c:pt>
                <c:pt idx="12306">
                  <c:v>197581096.42065603</c:v>
                </c:pt>
                <c:pt idx="12307">
                  <c:v>197505047.714609</c:v>
                </c:pt>
                <c:pt idx="12308">
                  <c:v>197428965.46762002</c:v>
                </c:pt>
                <c:pt idx="12309">
                  <c:v>197352849.65578198</c:v>
                </c:pt>
                <c:pt idx="12310">
                  <c:v>197276700.25515398</c:v>
                </c:pt>
                <c:pt idx="12311">
                  <c:v>197200517.24175897</c:v>
                </c:pt>
                <c:pt idx="12312">
                  <c:v>197124300.59158698</c:v>
                </c:pt>
                <c:pt idx="12313">
                  <c:v>197048050.28059101</c:v>
                </c:pt>
                <c:pt idx="12314">
                  <c:v>196971766.28469104</c:v>
                </c:pt>
                <c:pt idx="12315">
                  <c:v>196895448.57977101</c:v>
                </c:pt>
                <c:pt idx="12316">
                  <c:v>196819097.14167997</c:v>
                </c:pt>
                <c:pt idx="12317">
                  <c:v>196742711.94623303</c:v>
                </c:pt>
                <c:pt idx="12318">
                  <c:v>196666292.96920699</c:v>
                </c:pt>
                <c:pt idx="12319">
                  <c:v>196589840.18634799</c:v>
                </c:pt>
                <c:pt idx="12320">
                  <c:v>196513353.57336196</c:v>
                </c:pt>
                <c:pt idx="12321">
                  <c:v>196436833.10592198</c:v>
                </c:pt>
                <c:pt idx="12322">
                  <c:v>196360278.75966701</c:v>
                </c:pt>
                <c:pt idx="12323">
                  <c:v>196283690.51019698</c:v>
                </c:pt>
                <c:pt idx="12324">
                  <c:v>196207068.33307901</c:v>
                </c:pt>
                <c:pt idx="12325">
                  <c:v>196130412.20384198</c:v>
                </c:pt>
                <c:pt idx="12326">
                  <c:v>196053722.09798101</c:v>
                </c:pt>
                <c:pt idx="12327">
                  <c:v>195976997.99095401</c:v>
                </c:pt>
                <c:pt idx="12328">
                  <c:v>195900239.85818496</c:v>
                </c:pt>
                <c:pt idx="12329">
                  <c:v>195823447.67505896</c:v>
                </c:pt>
                <c:pt idx="12330">
                  <c:v>195746621.41692701</c:v>
                </c:pt>
                <c:pt idx="12331">
                  <c:v>195669761.059102</c:v>
                </c:pt>
                <c:pt idx="12332">
                  <c:v>195592866.576864</c:v>
                </c:pt>
                <c:pt idx="12333">
                  <c:v>195515937.945452</c:v>
                </c:pt>
                <c:pt idx="12334">
                  <c:v>195438975.140073</c:v>
                </c:pt>
                <c:pt idx="12335">
                  <c:v>195361978.135894</c:v>
                </c:pt>
                <c:pt idx="12336">
                  <c:v>195284946.90804797</c:v>
                </c:pt>
                <c:pt idx="12337">
                  <c:v>195207881.431629</c:v>
                </c:pt>
                <c:pt idx="12338">
                  <c:v>195130781.681696</c:v>
                </c:pt>
                <c:pt idx="12339">
                  <c:v>195053647.63327101</c:v>
                </c:pt>
                <c:pt idx="12340">
                  <c:v>194976479.26133797</c:v>
                </c:pt>
                <c:pt idx="12341">
                  <c:v>194899276.54084501</c:v>
                </c:pt>
                <c:pt idx="12342">
                  <c:v>194822039.44670299</c:v>
                </c:pt>
                <c:pt idx="12343">
                  <c:v>194744767.95378399</c:v>
                </c:pt>
                <c:pt idx="12344">
                  <c:v>194667462.03692499</c:v>
                </c:pt>
                <c:pt idx="12345">
                  <c:v>194590121.67092398</c:v>
                </c:pt>
                <c:pt idx="12346">
                  <c:v>194512746.83054399</c:v>
                </c:pt>
                <c:pt idx="12347">
                  <c:v>194435337.49050799</c:v>
                </c:pt>
                <c:pt idx="12348">
                  <c:v>194357893.62550199</c:v>
                </c:pt>
                <c:pt idx="12349">
                  <c:v>194280415.21017498</c:v>
                </c:pt>
                <c:pt idx="12350">
                  <c:v>194202902.21913797</c:v>
                </c:pt>
                <c:pt idx="12351">
                  <c:v>194125354.626964</c:v>
                </c:pt>
                <c:pt idx="12352">
                  <c:v>194047772.40818796</c:v>
                </c:pt>
                <c:pt idx="12353">
                  <c:v>193970155.53730696</c:v>
                </c:pt>
                <c:pt idx="12354">
                  <c:v>193892503.98878101</c:v>
                </c:pt>
                <c:pt idx="12355">
                  <c:v>193814817.73703</c:v>
                </c:pt>
                <c:pt idx="12356">
                  <c:v>193737096.75643802</c:v>
                </c:pt>
                <c:pt idx="12357">
                  <c:v>193659341.02134797</c:v>
                </c:pt>
                <c:pt idx="12358">
                  <c:v>193581550.50606701</c:v>
                </c:pt>
                <c:pt idx="12359">
                  <c:v>193503725.18486103</c:v>
                </c:pt>
                <c:pt idx="12360">
                  <c:v>193425865.03196096</c:v>
                </c:pt>
                <c:pt idx="12361">
                  <c:v>193347970.021557</c:v>
                </c:pt>
                <c:pt idx="12362">
                  <c:v>193270040.127799</c:v>
                </c:pt>
                <c:pt idx="12363">
                  <c:v>193192075.32480106</c:v>
                </c:pt>
                <c:pt idx="12364">
                  <c:v>193114075.58663604</c:v>
                </c:pt>
                <c:pt idx="12365">
                  <c:v>193036040.88733903</c:v>
                </c:pt>
                <c:pt idx="12366">
                  <c:v>192957971.20090598</c:v>
                </c:pt>
                <c:pt idx="12367">
                  <c:v>192879866.501293</c:v>
                </c:pt>
                <c:pt idx="12368">
                  <c:v>192801726.762418</c:v>
                </c:pt>
                <c:pt idx="12369">
                  <c:v>192723551.95815799</c:v>
                </c:pt>
                <c:pt idx="12370">
                  <c:v>192645342.062352</c:v>
                </c:pt>
                <c:pt idx="12371">
                  <c:v>192567097.04879898</c:v>
                </c:pt>
                <c:pt idx="12372">
                  <c:v>192488816.891258</c:v>
                </c:pt>
                <c:pt idx="12373">
                  <c:v>192410501.563449</c:v>
                </c:pt>
                <c:pt idx="12374">
                  <c:v>192332151.03905201</c:v>
                </c:pt>
                <c:pt idx="12375">
                  <c:v>192253765.29170597</c:v>
                </c:pt>
                <c:pt idx="12376">
                  <c:v>192175344.29501101</c:v>
                </c:pt>
                <c:pt idx="12377">
                  <c:v>192096888.02252799</c:v>
                </c:pt>
                <c:pt idx="12378">
                  <c:v>192018396.44777501</c:v>
                </c:pt>
                <c:pt idx="12379">
                  <c:v>191939869.54423401</c:v>
                </c:pt>
                <c:pt idx="12380">
                  <c:v>191861307.28534198</c:v>
                </c:pt>
                <c:pt idx="12381">
                  <c:v>191782709.64449999</c:v>
                </c:pt>
                <c:pt idx="12382">
                  <c:v>191704076.59506398</c:v>
                </c:pt>
                <c:pt idx="12383">
                  <c:v>191625408.11035296</c:v>
                </c:pt>
                <c:pt idx="12384">
                  <c:v>191546704.163643</c:v>
                </c:pt>
                <c:pt idx="12385">
                  <c:v>191467964.72817197</c:v>
                </c:pt>
                <c:pt idx="12386">
                  <c:v>191389189.77713397</c:v>
                </c:pt>
                <c:pt idx="12387">
                  <c:v>191310379.283683</c:v>
                </c:pt>
                <c:pt idx="12388">
                  <c:v>191231533.220934</c:v>
                </c:pt>
                <c:pt idx="12389">
                  <c:v>191152651.56195799</c:v>
                </c:pt>
                <c:pt idx="12390">
                  <c:v>191073734.27978596</c:v>
                </c:pt>
                <c:pt idx="12391">
                  <c:v>190994781.347408</c:v>
                </c:pt>
                <c:pt idx="12392">
                  <c:v>190915792.73777199</c:v>
                </c:pt>
                <c:pt idx="12393">
                  <c:v>190836768.423785</c:v>
                </c:pt>
                <c:pt idx="12394">
                  <c:v>190757708.37831101</c:v>
                </c:pt>
                <c:pt idx="12395">
                  <c:v>190678612.574175</c:v>
                </c:pt>
                <c:pt idx="12396">
                  <c:v>190599480.98415801</c:v>
                </c:pt>
                <c:pt idx="12397">
                  <c:v>190520313.581</c:v>
                </c:pt>
                <c:pt idx="12398">
                  <c:v>190441110.33739701</c:v>
                </c:pt>
                <c:pt idx="12399">
                  <c:v>190361871.22600701</c:v>
                </c:pt>
                <c:pt idx="12400">
                  <c:v>190282596.21944198</c:v>
                </c:pt>
                <c:pt idx="12401">
                  <c:v>190203285.29027301</c:v>
                </c:pt>
                <c:pt idx="12402">
                  <c:v>190123938.41102996</c:v>
                </c:pt>
                <c:pt idx="12403">
                  <c:v>190044555.55419901</c:v>
                </c:pt>
                <c:pt idx="12404">
                  <c:v>189965136.69222301</c:v>
                </c:pt>
                <c:pt idx="12405">
                  <c:v>189885681.79750398</c:v>
                </c:pt>
                <c:pt idx="12406">
                  <c:v>189806190.842399</c:v>
                </c:pt>
                <c:pt idx="12407">
                  <c:v>189726663.79922599</c:v>
                </c:pt>
                <c:pt idx="12408">
                  <c:v>189647100.640255</c:v>
                </c:pt>
                <c:pt idx="12409">
                  <c:v>189567501.33771703</c:v>
                </c:pt>
                <c:pt idx="12410">
                  <c:v>189487865.86379799</c:v>
                </c:pt>
                <c:pt idx="12411">
                  <c:v>189408194.19064099</c:v>
                </c:pt>
                <c:pt idx="12412">
                  <c:v>189328486.29034597</c:v>
                </c:pt>
                <c:pt idx="12413">
                  <c:v>189248742.13497001</c:v>
                </c:pt>
                <c:pt idx="12414">
                  <c:v>189168961.69652501</c:v>
                </c:pt>
                <c:pt idx="12415">
                  <c:v>189089144.94698</c:v>
                </c:pt>
                <c:pt idx="12416">
                  <c:v>189009291.85826099</c:v>
                </c:pt>
                <c:pt idx="12417">
                  <c:v>188929402.40224999</c:v>
                </c:pt>
                <c:pt idx="12418">
                  <c:v>188849476.55078399</c:v>
                </c:pt>
                <c:pt idx="12419">
                  <c:v>188769514.27565598</c:v>
                </c:pt>
                <c:pt idx="12420">
                  <c:v>188689515.54861701</c:v>
                </c:pt>
                <c:pt idx="12421">
                  <c:v>188609480.34137198</c:v>
                </c:pt>
                <c:pt idx="12422">
                  <c:v>188529408.625581</c:v>
                </c:pt>
                <c:pt idx="12423">
                  <c:v>188449300.37286001</c:v>
                </c:pt>
                <c:pt idx="12424">
                  <c:v>188369155.55478299</c:v>
                </c:pt>
                <c:pt idx="12425">
                  <c:v>188288974.142876</c:v>
                </c:pt>
                <c:pt idx="12426">
                  <c:v>188208756.10862198</c:v>
                </c:pt>
                <c:pt idx="12427">
                  <c:v>188128501.42345703</c:v>
                </c:pt>
                <c:pt idx="12428">
                  <c:v>188048210.05877599</c:v>
                </c:pt>
                <c:pt idx="12429">
                  <c:v>187967881.985926</c:v>
                </c:pt>
                <c:pt idx="12430">
                  <c:v>187887517.176209</c:v>
                </c:pt>
                <c:pt idx="12431">
                  <c:v>187807115.60088199</c:v>
                </c:pt>
                <c:pt idx="12432">
                  <c:v>187726677.23115698</c:v>
                </c:pt>
                <c:pt idx="12433">
                  <c:v>187646202.038201</c:v>
                </c:pt>
                <c:pt idx="12434">
                  <c:v>187565689.99313399</c:v>
                </c:pt>
                <c:pt idx="12435">
                  <c:v>187485141.06703201</c:v>
                </c:pt>
                <c:pt idx="12436">
                  <c:v>187404555.230923</c:v>
                </c:pt>
                <c:pt idx="12437">
                  <c:v>187323932.45579201</c:v>
                </c:pt>
                <c:pt idx="12438">
                  <c:v>187243272.71257496</c:v>
                </c:pt>
                <c:pt idx="12439">
                  <c:v>187162575.97216296</c:v>
                </c:pt>
                <c:pt idx="12440">
                  <c:v>187081842.205403</c:v>
                </c:pt>
                <c:pt idx="12441">
                  <c:v>187001071.38309202</c:v>
                </c:pt>
                <c:pt idx="12442">
                  <c:v>186920263.47598198</c:v>
                </c:pt>
                <c:pt idx="12443">
                  <c:v>186839418.45478001</c:v>
                </c:pt>
                <c:pt idx="12444">
                  <c:v>186758536.29014397</c:v>
                </c:pt>
                <c:pt idx="12445">
                  <c:v>186677616.95268703</c:v>
                </c:pt>
                <c:pt idx="12446">
                  <c:v>186596660.412974</c:v>
                </c:pt>
                <c:pt idx="12447">
                  <c:v>186515666.64152396</c:v>
                </c:pt>
                <c:pt idx="12448">
                  <c:v>186434635.60880798</c:v>
                </c:pt>
                <c:pt idx="12449">
                  <c:v>186353567.28525001</c:v>
                </c:pt>
                <c:pt idx="12450">
                  <c:v>186272461.64122596</c:v>
                </c:pt>
                <c:pt idx="12451">
                  <c:v>186191318.64706698</c:v>
                </c:pt>
                <c:pt idx="12452">
                  <c:v>186110138.27305496</c:v>
                </c:pt>
                <c:pt idx="12453">
                  <c:v>186028920.48942202</c:v>
                </c:pt>
                <c:pt idx="12454">
                  <c:v>185947665.26635599</c:v>
                </c:pt>
                <c:pt idx="12455">
                  <c:v>185866372.57399598</c:v>
                </c:pt>
                <c:pt idx="12456">
                  <c:v>185785042.38243204</c:v>
                </c:pt>
                <c:pt idx="12457">
                  <c:v>185703674.66170698</c:v>
                </c:pt>
                <c:pt idx="12458">
                  <c:v>185622269.38181403</c:v>
                </c:pt>
                <c:pt idx="12459">
                  <c:v>185540826.51269999</c:v>
                </c:pt>
                <c:pt idx="12460">
                  <c:v>185459346.02426201</c:v>
                </c:pt>
                <c:pt idx="12461">
                  <c:v>185377827.88635004</c:v>
                </c:pt>
                <c:pt idx="12462">
                  <c:v>185296272.06876397</c:v>
                </c:pt>
                <c:pt idx="12463">
                  <c:v>185214678.54125398</c:v>
                </c:pt>
                <c:pt idx="12464">
                  <c:v>185133047.27352497</c:v>
                </c:pt>
                <c:pt idx="12465">
                  <c:v>185051378.23522896</c:v>
                </c:pt>
                <c:pt idx="12466">
                  <c:v>184969671.39597103</c:v>
                </c:pt>
                <c:pt idx="12467">
                  <c:v>184887926.72530597</c:v>
                </c:pt>
                <c:pt idx="12468">
                  <c:v>184806144.19274101</c:v>
                </c:pt>
                <c:pt idx="12469">
                  <c:v>184724323.76773101</c:v>
                </c:pt>
                <c:pt idx="12470">
                  <c:v>184642465.41968399</c:v>
                </c:pt>
                <c:pt idx="12471">
                  <c:v>184560569.11795598</c:v>
                </c:pt>
                <c:pt idx="12472">
                  <c:v>184478634.83185503</c:v>
                </c:pt>
                <c:pt idx="12473">
                  <c:v>184396662.53063801</c:v>
                </c:pt>
                <c:pt idx="12474">
                  <c:v>184314652.18351299</c:v>
                </c:pt>
                <c:pt idx="12475">
                  <c:v>184232603.75963601</c:v>
                </c:pt>
                <c:pt idx="12476">
                  <c:v>184150517.22811398</c:v>
                </c:pt>
                <c:pt idx="12477">
                  <c:v>184068392.55800501</c:v>
                </c:pt>
                <c:pt idx="12478">
                  <c:v>183986229.71831197</c:v>
                </c:pt>
                <c:pt idx="12479">
                  <c:v>183904028.67799199</c:v>
                </c:pt>
                <c:pt idx="12480">
                  <c:v>183821789.405949</c:v>
                </c:pt>
                <c:pt idx="12481">
                  <c:v>183739511.87103701</c:v>
                </c:pt>
                <c:pt idx="12482">
                  <c:v>183657196.04205701</c:v>
                </c:pt>
                <c:pt idx="12483">
                  <c:v>183574841.88776103</c:v>
                </c:pt>
                <c:pt idx="12484">
                  <c:v>183492449.37685004</c:v>
                </c:pt>
                <c:pt idx="12485">
                  <c:v>183410018.47797</c:v>
                </c:pt>
                <c:pt idx="12486">
                  <c:v>183327549.15972099</c:v>
                </c:pt>
                <c:pt idx="12487">
                  <c:v>183245041.39064601</c:v>
                </c:pt>
                <c:pt idx="12488">
                  <c:v>183162495.13924</c:v>
                </c:pt>
                <c:pt idx="12489">
                  <c:v>183079910.37394398</c:v>
                </c:pt>
                <c:pt idx="12490">
                  <c:v>182997287.06314796</c:v>
                </c:pt>
                <c:pt idx="12491">
                  <c:v>182914625.17518997</c:v>
                </c:pt>
                <c:pt idx="12492">
                  <c:v>182831924.67835498</c:v>
                </c:pt>
                <c:pt idx="12493">
                  <c:v>182749185.54087499</c:v>
                </c:pt>
                <c:pt idx="12494">
                  <c:v>182666407.730932</c:v>
                </c:pt>
                <c:pt idx="12495">
                  <c:v>182583591.21665201</c:v>
                </c:pt>
                <c:pt idx="12496">
                  <c:v>182500735.96611103</c:v>
                </c:pt>
                <c:pt idx="12497">
                  <c:v>182417841.94733101</c:v>
                </c:pt>
                <c:pt idx="12498">
                  <c:v>182334909.12827998</c:v>
                </c:pt>
                <c:pt idx="12499">
                  <c:v>182251937.47687504</c:v>
                </c:pt>
                <c:pt idx="12500">
                  <c:v>182168926.960978</c:v>
                </c:pt>
                <c:pt idx="12501">
                  <c:v>182085877.54839796</c:v>
                </c:pt>
                <c:pt idx="12502">
                  <c:v>182002789.20689201</c:v>
                </c:pt>
                <c:pt idx="12503">
                  <c:v>181919661.90415901</c:v>
                </c:pt>
                <c:pt idx="12504">
                  <c:v>181836495.60784999</c:v>
                </c:pt>
                <c:pt idx="12505">
                  <c:v>181753290.285557</c:v>
                </c:pt>
                <c:pt idx="12506">
                  <c:v>181670045.90482104</c:v>
                </c:pt>
                <c:pt idx="12507">
                  <c:v>181586762.43312696</c:v>
                </c:pt>
                <c:pt idx="12508">
                  <c:v>181503439.837908</c:v>
                </c:pt>
                <c:pt idx="12509">
                  <c:v>181420078.08654001</c:v>
                </c:pt>
                <c:pt idx="12510">
                  <c:v>181336677.14634597</c:v>
                </c:pt>
                <c:pt idx="12511">
                  <c:v>181253236.98459303</c:v>
                </c:pt>
                <c:pt idx="12512">
                  <c:v>181169757.56849399</c:v>
                </c:pt>
                <c:pt idx="12513">
                  <c:v>181086238.86520699</c:v>
                </c:pt>
                <c:pt idx="12514">
                  <c:v>181002680.84183401</c:v>
                </c:pt>
                <c:pt idx="12515">
                  <c:v>180919083.465424</c:v>
                </c:pt>
                <c:pt idx="12516">
                  <c:v>180835446.70296696</c:v>
                </c:pt>
                <c:pt idx="12517">
                  <c:v>180751770.52140099</c:v>
                </c:pt>
                <c:pt idx="12518">
                  <c:v>180668054.88760602</c:v>
                </c:pt>
                <c:pt idx="12519">
                  <c:v>180584299.76840696</c:v>
                </c:pt>
                <c:pt idx="12520">
                  <c:v>180500505.130573</c:v>
                </c:pt>
                <c:pt idx="12521">
                  <c:v>180416670.94081703</c:v>
                </c:pt>
                <c:pt idx="12522">
                  <c:v>180332797.165795</c:v>
                </c:pt>
                <c:pt idx="12523">
                  <c:v>180248883.77210796</c:v>
                </c:pt>
                <c:pt idx="12524">
                  <c:v>180164930.72629899</c:v>
                </c:pt>
                <c:pt idx="12525">
                  <c:v>180080937.99485603</c:v>
                </c:pt>
                <c:pt idx="12526">
                  <c:v>179996905.544209</c:v>
                </c:pt>
                <c:pt idx="12527">
                  <c:v>179912833.34073099</c:v>
                </c:pt>
                <c:pt idx="12528">
                  <c:v>179828721.35073903</c:v>
                </c:pt>
                <c:pt idx="12529">
                  <c:v>179744569.54049101</c:v>
                </c:pt>
                <c:pt idx="12530">
                  <c:v>179660377.87619001</c:v>
                </c:pt>
                <c:pt idx="12531">
                  <c:v>179576146.32397899</c:v>
                </c:pt>
                <c:pt idx="12532">
                  <c:v>179491874.84994599</c:v>
                </c:pt>
                <c:pt idx="12533">
                  <c:v>179407563.420118</c:v>
                </c:pt>
                <c:pt idx="12534">
                  <c:v>179323212.000467</c:v>
                </c:pt>
                <c:pt idx="12535">
                  <c:v>179238820.55690601</c:v>
                </c:pt>
                <c:pt idx="12536">
                  <c:v>179154389.055289</c:v>
                </c:pt>
                <c:pt idx="12537">
                  <c:v>179069917.46141201</c:v>
                </c:pt>
                <c:pt idx="12538">
                  <c:v>178985405.74101397</c:v>
                </c:pt>
                <c:pt idx="12539">
                  <c:v>178900853.85977203</c:v>
                </c:pt>
                <c:pt idx="12540">
                  <c:v>178816261.78330898</c:v>
                </c:pt>
                <c:pt idx="12541">
                  <c:v>178731629.47718298</c:v>
                </c:pt>
                <c:pt idx="12542">
                  <c:v>178646956.90689903</c:v>
                </c:pt>
                <c:pt idx="12543">
                  <c:v>178562244.03789899</c:v>
                </c:pt>
                <c:pt idx="12544">
                  <c:v>178477490.83556598</c:v>
                </c:pt>
                <c:pt idx="12545">
                  <c:v>178392697.26522398</c:v>
                </c:pt>
                <c:pt idx="12546">
                  <c:v>178307863.29213896</c:v>
                </c:pt>
                <c:pt idx="12547">
                  <c:v>178222988.88151401</c:v>
                </c:pt>
                <c:pt idx="12548">
                  <c:v>178138073.998494</c:v>
                </c:pt>
                <c:pt idx="12549">
                  <c:v>178053118.60816297</c:v>
                </c:pt>
                <c:pt idx="12550">
                  <c:v>177968122.67554498</c:v>
                </c:pt>
                <c:pt idx="12551">
                  <c:v>177883086.165604</c:v>
                </c:pt>
                <c:pt idx="12552">
                  <c:v>177798009.04324397</c:v>
                </c:pt>
                <c:pt idx="12553">
                  <c:v>177712891.27330497</c:v>
                </c:pt>
                <c:pt idx="12554">
                  <c:v>177627732.82057104</c:v>
                </c:pt>
                <c:pt idx="12555">
                  <c:v>177542533.64975998</c:v>
                </c:pt>
                <c:pt idx="12556">
                  <c:v>177457293.72553301</c:v>
                </c:pt>
                <c:pt idx="12557">
                  <c:v>177372013.01248598</c:v>
                </c:pt>
                <c:pt idx="12558">
                  <c:v>177286691.47515696</c:v>
                </c:pt>
                <c:pt idx="12559">
                  <c:v>177201329.07801896</c:v>
                </c:pt>
                <c:pt idx="12560">
                  <c:v>177115925.78548598</c:v>
                </c:pt>
                <c:pt idx="12561">
                  <c:v>177030481.56190798</c:v>
                </c:pt>
                <c:pt idx="12562">
                  <c:v>176944996.37157398</c:v>
                </c:pt>
                <c:pt idx="12563">
                  <c:v>176859470.17870998</c:v>
                </c:pt>
                <c:pt idx="12564">
                  <c:v>176773902.94747999</c:v>
                </c:pt>
                <c:pt idx="12565">
                  <c:v>176688294.64198497</c:v>
                </c:pt>
                <c:pt idx="12566">
                  <c:v>176602645.226264</c:v>
                </c:pt>
                <c:pt idx="12567">
                  <c:v>176516954.66429099</c:v>
                </c:pt>
                <c:pt idx="12568">
                  <c:v>176431222.91997999</c:v>
                </c:pt>
                <c:pt idx="12569">
                  <c:v>176345449.95717901</c:v>
                </c:pt>
                <c:pt idx="12570">
                  <c:v>176259635.73967499</c:v>
                </c:pt>
                <c:pt idx="12571">
                  <c:v>176173780.23118794</c:v>
                </c:pt>
                <c:pt idx="12572">
                  <c:v>176087883.39537901</c:v>
                </c:pt>
                <c:pt idx="12573">
                  <c:v>176001945.19584</c:v>
                </c:pt>
                <c:pt idx="12574">
                  <c:v>175915965.59610301</c:v>
                </c:pt>
                <c:pt idx="12575">
                  <c:v>175829944.55963302</c:v>
                </c:pt>
                <c:pt idx="12576">
                  <c:v>175743882.04983202</c:v>
                </c:pt>
                <c:pt idx="12577">
                  <c:v>175657778.030038</c:v>
                </c:pt>
                <c:pt idx="12578">
                  <c:v>175571632.46352199</c:v>
                </c:pt>
                <c:pt idx="12579">
                  <c:v>175485445.31349301</c:v>
                </c:pt>
                <c:pt idx="12580">
                  <c:v>175399216.54309198</c:v>
                </c:pt>
                <c:pt idx="12581">
                  <c:v>175312946.11539698</c:v>
                </c:pt>
                <c:pt idx="12582">
                  <c:v>175226633.99342</c:v>
                </c:pt>
                <c:pt idx="12583">
                  <c:v>175140280.14010596</c:v>
                </c:pt>
                <c:pt idx="12584">
                  <c:v>175053884.51833597</c:v>
                </c:pt>
                <c:pt idx="12585">
                  <c:v>174967447.09092501</c:v>
                </c:pt>
                <c:pt idx="12586">
                  <c:v>174880967.82062104</c:v>
                </c:pt>
                <c:pt idx="12587">
                  <c:v>174794446.67010698</c:v>
                </c:pt>
                <c:pt idx="12588">
                  <c:v>174707883.60199797</c:v>
                </c:pt>
                <c:pt idx="12589">
                  <c:v>174621278.57884198</c:v>
                </c:pt>
                <c:pt idx="12590">
                  <c:v>174534631.56312397</c:v>
                </c:pt>
                <c:pt idx="12591">
                  <c:v>174447942.517257</c:v>
                </c:pt>
                <c:pt idx="12592">
                  <c:v>174361211.40359101</c:v>
                </c:pt>
                <c:pt idx="12593">
                  <c:v>174274438.18440601</c:v>
                </c:pt>
                <c:pt idx="12594">
                  <c:v>174187622.82191601</c:v>
                </c:pt>
                <c:pt idx="12595">
                  <c:v>174100765.27826697</c:v>
                </c:pt>
                <c:pt idx="12596">
                  <c:v>174013865.51553696</c:v>
                </c:pt>
                <c:pt idx="12597">
                  <c:v>173926923.49573499</c:v>
                </c:pt>
                <c:pt idx="12598">
                  <c:v>173839939.18080401</c:v>
                </c:pt>
                <c:pt idx="12599">
                  <c:v>173752912.53261802</c:v>
                </c:pt>
                <c:pt idx="12600">
                  <c:v>173665843.512981</c:v>
                </c:pt>
                <c:pt idx="12601">
                  <c:v>173578732.08362901</c:v>
                </c:pt>
                <c:pt idx="12602">
                  <c:v>173491578.20623103</c:v>
                </c:pt>
                <c:pt idx="12603">
                  <c:v>173404381.842383</c:v>
                </c:pt>
                <c:pt idx="12604">
                  <c:v>173317142.95361602</c:v>
                </c:pt>
                <c:pt idx="12605">
                  <c:v>173229861.50138897</c:v>
                </c:pt>
                <c:pt idx="12606">
                  <c:v>173142537.447092</c:v>
                </c:pt>
                <c:pt idx="12607">
                  <c:v>173055170.75204501</c:v>
                </c:pt>
                <c:pt idx="12608">
                  <c:v>172967761.377498</c:v>
                </c:pt>
                <c:pt idx="12609">
                  <c:v>172880309.28463203</c:v>
                </c:pt>
                <c:pt idx="12610">
                  <c:v>172792814.43455499</c:v>
                </c:pt>
                <c:pt idx="12611">
                  <c:v>172705276.78830796</c:v>
                </c:pt>
                <c:pt idx="12612">
                  <c:v>172617696.30685803</c:v>
                </c:pt>
                <c:pt idx="12613">
                  <c:v>172530072.951103</c:v>
                </c:pt>
                <c:pt idx="12614">
                  <c:v>172442406.68187001</c:v>
                </c:pt>
                <c:pt idx="12615">
                  <c:v>172354697.45991203</c:v>
                </c:pt>
                <c:pt idx="12616">
                  <c:v>172266945.245915</c:v>
                </c:pt>
                <c:pt idx="12617">
                  <c:v>172179150.00049001</c:v>
                </c:pt>
                <c:pt idx="12618">
                  <c:v>172091311.68417701</c:v>
                </c:pt>
                <c:pt idx="12619">
                  <c:v>172003430.25744501</c:v>
                </c:pt>
                <c:pt idx="12620">
                  <c:v>171915505.68068799</c:v>
                </c:pt>
                <c:pt idx="12621">
                  <c:v>171827537.91422999</c:v>
                </c:pt>
                <c:pt idx="12622">
                  <c:v>171739526.91832197</c:v>
                </c:pt>
                <c:pt idx="12623">
                  <c:v>171651472.65314198</c:v>
                </c:pt>
                <c:pt idx="12624">
                  <c:v>171563375.07879397</c:v>
                </c:pt>
                <c:pt idx="12625">
                  <c:v>171475234.15531099</c:v>
                </c:pt>
                <c:pt idx="12626">
                  <c:v>171387049.84265003</c:v>
                </c:pt>
                <c:pt idx="12627">
                  <c:v>171298822.10069701</c:v>
                </c:pt>
                <c:pt idx="12628">
                  <c:v>171210550.88926202</c:v>
                </c:pt>
                <c:pt idx="12629">
                  <c:v>171122236.16808197</c:v>
                </c:pt>
                <c:pt idx="12630">
                  <c:v>171033877.89681906</c:v>
                </c:pt>
                <c:pt idx="12631">
                  <c:v>170945476.035063</c:v>
                </c:pt>
                <c:pt idx="12632">
                  <c:v>170857030.54232597</c:v>
                </c:pt>
                <c:pt idx="12633">
                  <c:v>170768541.37804797</c:v>
                </c:pt>
                <c:pt idx="12634">
                  <c:v>170680008.50159198</c:v>
                </c:pt>
                <c:pt idx="12635">
                  <c:v>170591431.87224701</c:v>
                </c:pt>
                <c:pt idx="12636">
                  <c:v>170502811.44922599</c:v>
                </c:pt>
                <c:pt idx="12637">
                  <c:v>170414147.19166797</c:v>
                </c:pt>
                <c:pt idx="12638">
                  <c:v>170325439.05863401</c:v>
                </c:pt>
                <c:pt idx="12639">
                  <c:v>170236687.00910896</c:v>
                </c:pt>
                <c:pt idx="12640">
                  <c:v>170147891.002004</c:v>
                </c:pt>
                <c:pt idx="12641">
                  <c:v>170059050.99615201</c:v>
                </c:pt>
                <c:pt idx="12642">
                  <c:v>169970166.95030999</c:v>
                </c:pt>
                <c:pt idx="12643">
                  <c:v>169881238.823156</c:v>
                </c:pt>
                <c:pt idx="12644">
                  <c:v>169792266.573295</c:v>
                </c:pt>
                <c:pt idx="12645">
                  <c:v>169703250.15925103</c:v>
                </c:pt>
                <c:pt idx="12646">
                  <c:v>169614189.53947201</c:v>
                </c:pt>
                <c:pt idx="12647">
                  <c:v>169525084.67232898</c:v>
                </c:pt>
                <c:pt idx="12648">
                  <c:v>169435935.51611501</c:v>
                </c:pt>
                <c:pt idx="12649">
                  <c:v>169346742.02904299</c:v>
                </c:pt>
                <c:pt idx="12650">
                  <c:v>169257504.16925001</c:v>
                </c:pt>
                <c:pt idx="12651">
                  <c:v>169168221.89479303</c:v>
                </c:pt>
                <c:pt idx="12652">
                  <c:v>169078895.163652</c:v>
                </c:pt>
                <c:pt idx="12653">
                  <c:v>168989523.933725</c:v>
                </c:pt>
                <c:pt idx="12654">
                  <c:v>168900108.16283402</c:v>
                </c:pt>
                <c:pt idx="12655">
                  <c:v>168810647.80871901</c:v>
                </c:pt>
                <c:pt idx="12656">
                  <c:v>168721142.82904401</c:v>
                </c:pt>
                <c:pt idx="12657">
                  <c:v>168631593.18138897</c:v>
                </c:pt>
                <c:pt idx="12658">
                  <c:v>168541998.82325602</c:v>
                </c:pt>
                <c:pt idx="12659">
                  <c:v>168452359.71206698</c:v>
                </c:pt>
                <c:pt idx="12660">
                  <c:v>168362675.805163</c:v>
                </c:pt>
                <c:pt idx="12661">
                  <c:v>168272947.05980504</c:v>
                </c:pt>
                <c:pt idx="12662">
                  <c:v>168183173.43317199</c:v>
                </c:pt>
                <c:pt idx="12663">
                  <c:v>168093354.88236201</c:v>
                </c:pt>
                <c:pt idx="12664">
                  <c:v>168003491.36439201</c:v>
                </c:pt>
                <c:pt idx="12665">
                  <c:v>167913582.83619899</c:v>
                </c:pt>
                <c:pt idx="12666">
                  <c:v>167823629.25463402</c:v>
                </c:pt>
                <c:pt idx="12667">
                  <c:v>167733630.57646999</c:v>
                </c:pt>
                <c:pt idx="12668">
                  <c:v>167643586.75839698</c:v>
                </c:pt>
                <c:pt idx="12669">
                  <c:v>167553497.75702</c:v>
                </c:pt>
                <c:pt idx="12670">
                  <c:v>167463363.528864</c:v>
                </c:pt>
                <c:pt idx="12671">
                  <c:v>167373184.03037</c:v>
                </c:pt>
                <c:pt idx="12672">
                  <c:v>167282959.21789598</c:v>
                </c:pt>
                <c:pt idx="12673">
                  <c:v>167192689.04771701</c:v>
                </c:pt>
                <c:pt idx="12674">
                  <c:v>167102373.47602299</c:v>
                </c:pt>
                <c:pt idx="12675">
                  <c:v>167012012.45892099</c:v>
                </c:pt>
                <c:pt idx="12676">
                  <c:v>166921605.95243403</c:v>
                </c:pt>
                <c:pt idx="12677">
                  <c:v>166831153.91250101</c:v>
                </c:pt>
                <c:pt idx="12678">
                  <c:v>166740656.29497501</c:v>
                </c:pt>
                <c:pt idx="12679">
                  <c:v>166650113.055626</c:v>
                </c:pt>
                <c:pt idx="12680">
                  <c:v>166559524.15013799</c:v>
                </c:pt>
                <c:pt idx="12681">
                  <c:v>166468889.534109</c:v>
                </c:pt>
                <c:pt idx="12682">
                  <c:v>166378209.16305301</c:v>
                </c:pt>
                <c:pt idx="12683">
                  <c:v>166287482.99239701</c:v>
                </c:pt>
                <c:pt idx="12684">
                  <c:v>166196710.977483</c:v>
                </c:pt>
                <c:pt idx="12685">
                  <c:v>166105893.07356596</c:v>
                </c:pt>
                <c:pt idx="12686">
                  <c:v>166015029.23581401</c:v>
                </c:pt>
                <c:pt idx="12687">
                  <c:v>165924119.41931</c:v>
                </c:pt>
                <c:pt idx="12688">
                  <c:v>165833163.57904798</c:v>
                </c:pt>
                <c:pt idx="12689">
                  <c:v>165742161.669936</c:v>
                </c:pt>
                <c:pt idx="12690">
                  <c:v>165651113.646795</c:v>
                </c:pt>
                <c:pt idx="12691">
                  <c:v>165560019.46435699</c:v>
                </c:pt>
                <c:pt idx="12692">
                  <c:v>165468879.07726696</c:v>
                </c:pt>
                <c:pt idx="12693">
                  <c:v>165377692.440081</c:v>
                </c:pt>
                <c:pt idx="12694">
                  <c:v>165286459.507267</c:v>
                </c:pt>
                <c:pt idx="12695">
                  <c:v>165195180.23320496</c:v>
                </c:pt>
                <c:pt idx="12696">
                  <c:v>165103854.57218397</c:v>
                </c:pt>
                <c:pt idx="12697">
                  <c:v>165012482.478405</c:v>
                </c:pt>
                <c:pt idx="12698">
                  <c:v>164921063.905981</c:v>
                </c:pt>
                <c:pt idx="12699">
                  <c:v>164829598.80893299</c:v>
                </c:pt>
                <c:pt idx="12700">
                  <c:v>164738087.14119297</c:v>
                </c:pt>
                <c:pt idx="12701">
                  <c:v>164646528.85660204</c:v>
                </c:pt>
                <c:pt idx="12702">
                  <c:v>164554923.908912</c:v>
                </c:pt>
                <c:pt idx="12703">
                  <c:v>164463272.25178298</c:v>
                </c:pt>
                <c:pt idx="12704">
                  <c:v>164371573.83878496</c:v>
                </c:pt>
                <c:pt idx="12705">
                  <c:v>164279828.62339598</c:v>
                </c:pt>
                <c:pt idx="12706">
                  <c:v>164188036.55900103</c:v>
                </c:pt>
                <c:pt idx="12707">
                  <c:v>164096197.59889701</c:v>
                </c:pt>
                <c:pt idx="12708">
                  <c:v>164004311.69628599</c:v>
                </c:pt>
                <c:pt idx="12709">
                  <c:v>163912378.80427802</c:v>
                </c:pt>
                <c:pt idx="12710">
                  <c:v>163820398.87589103</c:v>
                </c:pt>
                <c:pt idx="12711">
                  <c:v>163728371.86405104</c:v>
                </c:pt>
                <c:pt idx="12712">
                  <c:v>163636297.72158897</c:v>
                </c:pt>
                <c:pt idx="12713">
                  <c:v>163544176.401243</c:v>
                </c:pt>
                <c:pt idx="12714">
                  <c:v>163452007.85565904</c:v>
                </c:pt>
                <c:pt idx="12715">
                  <c:v>163359792.03738797</c:v>
                </c:pt>
                <c:pt idx="12716">
                  <c:v>163267528.898886</c:v>
                </c:pt>
                <c:pt idx="12717">
                  <c:v>163175218.39251703</c:v>
                </c:pt>
                <c:pt idx="12718">
                  <c:v>163082860.47054598</c:v>
                </c:pt>
                <c:pt idx="12719">
                  <c:v>162990455.08514798</c:v>
                </c:pt>
                <c:pt idx="12720">
                  <c:v>162898002.18839896</c:v>
                </c:pt>
                <c:pt idx="12721">
                  <c:v>162805501.732281</c:v>
                </c:pt>
                <c:pt idx="12722">
                  <c:v>162712953.66867998</c:v>
                </c:pt>
                <c:pt idx="12723">
                  <c:v>162620357.94938597</c:v>
                </c:pt>
                <c:pt idx="12724">
                  <c:v>162527714.52609304</c:v>
                </c:pt>
                <c:pt idx="12725">
                  <c:v>162435023.35039699</c:v>
                </c:pt>
                <c:pt idx="12726">
                  <c:v>162342284.37379798</c:v>
                </c:pt>
                <c:pt idx="12727">
                  <c:v>162249497.54769799</c:v>
                </c:pt>
                <c:pt idx="12728">
                  <c:v>162156662.82340401</c:v>
                </c:pt>
                <c:pt idx="12729">
                  <c:v>162063780.15212199</c:v>
                </c:pt>
                <c:pt idx="12730">
                  <c:v>161970849.48496103</c:v>
                </c:pt>
                <c:pt idx="12731">
                  <c:v>161877870.77293199</c:v>
                </c:pt>
                <c:pt idx="12732">
                  <c:v>161784843.966948</c:v>
                </c:pt>
                <c:pt idx="12733">
                  <c:v>161691769.01782101</c:v>
                </c:pt>
                <c:pt idx="12734">
                  <c:v>161598645.876266</c:v>
                </c:pt>
                <c:pt idx="12735">
                  <c:v>161505474.49289802</c:v>
                </c:pt>
                <c:pt idx="12736">
                  <c:v>161412254.81823099</c:v>
                </c:pt>
                <c:pt idx="12737">
                  <c:v>161318986.80267903</c:v>
                </c:pt>
                <c:pt idx="12738">
                  <c:v>161225670.39655703</c:v>
                </c:pt>
                <c:pt idx="12739">
                  <c:v>161132305.550078</c:v>
                </c:pt>
                <c:pt idx="12740">
                  <c:v>161038892.21335497</c:v>
                </c:pt>
                <c:pt idx="12741">
                  <c:v>160945430.33640003</c:v>
                </c:pt>
                <c:pt idx="12742">
                  <c:v>160851919.86912</c:v>
                </c:pt>
                <c:pt idx="12743">
                  <c:v>160758360.76132596</c:v>
                </c:pt>
                <c:pt idx="12744">
                  <c:v>160664752.96272099</c:v>
                </c:pt>
                <c:pt idx="12745">
                  <c:v>160571096.42291003</c:v>
                </c:pt>
                <c:pt idx="12746">
                  <c:v>160477391.091391</c:v>
                </c:pt>
                <c:pt idx="12747">
                  <c:v>160383636.91756296</c:v>
                </c:pt>
                <c:pt idx="12748">
                  <c:v>160289833.85072002</c:v>
                </c:pt>
                <c:pt idx="12749">
                  <c:v>160195981.84005103</c:v>
                </c:pt>
                <c:pt idx="12750">
                  <c:v>160102080.83464202</c:v>
                </c:pt>
                <c:pt idx="12751">
                  <c:v>160008130.783476</c:v>
                </c:pt>
                <c:pt idx="12752">
                  <c:v>159914131.63542798</c:v>
                </c:pt>
                <c:pt idx="12753">
                  <c:v>159820083.33927202</c:v>
                </c:pt>
                <c:pt idx="12754">
                  <c:v>159725985.84367499</c:v>
                </c:pt>
                <c:pt idx="12755">
                  <c:v>159631839.097197</c:v>
                </c:pt>
                <c:pt idx="12756">
                  <c:v>159537643.04829296</c:v>
                </c:pt>
                <c:pt idx="12757">
                  <c:v>159443397.64531398</c:v>
                </c:pt>
                <c:pt idx="12758">
                  <c:v>159349102.83650202</c:v>
                </c:pt>
                <c:pt idx="12759">
                  <c:v>159254758.56999299</c:v>
                </c:pt>
                <c:pt idx="12760">
                  <c:v>159160364.79381499</c:v>
                </c:pt>
                <c:pt idx="12761">
                  <c:v>159065921.45589003</c:v>
                </c:pt>
                <c:pt idx="12762">
                  <c:v>158971428.50403103</c:v>
                </c:pt>
                <c:pt idx="12763">
                  <c:v>158876885.88594303</c:v>
                </c:pt>
                <c:pt idx="12764">
                  <c:v>158782293.54922301</c:v>
                </c:pt>
                <c:pt idx="12765">
                  <c:v>158687651.44135997</c:v>
                </c:pt>
                <c:pt idx="12766">
                  <c:v>158592959.50973099</c:v>
                </c:pt>
                <c:pt idx="12767">
                  <c:v>158498217.70160797</c:v>
                </c:pt>
                <c:pt idx="12768">
                  <c:v>158403425.96414798</c:v>
                </c:pt>
                <c:pt idx="12769">
                  <c:v>158308584.244403</c:v>
                </c:pt>
                <c:pt idx="12770">
                  <c:v>158213692.48931003</c:v>
                </c:pt>
                <c:pt idx="12771">
                  <c:v>158118750.64569998</c:v>
                </c:pt>
                <c:pt idx="12772">
                  <c:v>158023758.66028798</c:v>
                </c:pt>
                <c:pt idx="12773">
                  <c:v>157928716.47968099</c:v>
                </c:pt>
                <c:pt idx="12774">
                  <c:v>157833624.05037299</c:v>
                </c:pt>
                <c:pt idx="12775">
                  <c:v>157738481.31874698</c:v>
                </c:pt>
                <c:pt idx="12776">
                  <c:v>157643288.23106998</c:v>
                </c:pt>
                <c:pt idx="12777">
                  <c:v>157548044.73350197</c:v>
                </c:pt>
                <c:pt idx="12778">
                  <c:v>157452750.77208397</c:v>
                </c:pt>
                <c:pt idx="12779">
                  <c:v>157357406.29274696</c:v>
                </c:pt>
                <c:pt idx="12780">
                  <c:v>157262011.24130693</c:v>
                </c:pt>
                <c:pt idx="12781">
                  <c:v>157166565.56346798</c:v>
                </c:pt>
                <c:pt idx="12782">
                  <c:v>157071069.20481503</c:v>
                </c:pt>
                <c:pt idx="12783">
                  <c:v>156975522.11082199</c:v>
                </c:pt>
                <c:pt idx="12784">
                  <c:v>156879924.22684601</c:v>
                </c:pt>
                <c:pt idx="12785">
                  <c:v>156784275.49812996</c:v>
                </c:pt>
                <c:pt idx="12786">
                  <c:v>156688575.86979899</c:v>
                </c:pt>
                <c:pt idx="12787">
                  <c:v>156592825.28686303</c:v>
                </c:pt>
                <c:pt idx="12788">
                  <c:v>156497023.69421503</c:v>
                </c:pt>
                <c:pt idx="12789">
                  <c:v>156401171.03663102</c:v>
                </c:pt>
                <c:pt idx="12790">
                  <c:v>156305267.25876996</c:v>
                </c:pt>
                <c:pt idx="12791">
                  <c:v>156209312.305172</c:v>
                </c:pt>
                <c:pt idx="12792">
                  <c:v>156113306.12026101</c:v>
                </c:pt>
                <c:pt idx="12793">
                  <c:v>156017248.64833996</c:v>
                </c:pt>
                <c:pt idx="12794">
                  <c:v>155921139.83359599</c:v>
                </c:pt>
                <c:pt idx="12795">
                  <c:v>155824979.62009501</c:v>
                </c:pt>
                <c:pt idx="12796">
                  <c:v>155728767.951783</c:v>
                </c:pt>
                <c:pt idx="12797">
                  <c:v>155632504.77248698</c:v>
                </c:pt>
                <c:pt idx="12798">
                  <c:v>155536190.02591401</c:v>
                </c:pt>
                <c:pt idx="12799">
                  <c:v>155439823.65565103</c:v>
                </c:pt>
                <c:pt idx="12800">
                  <c:v>155343405.60515997</c:v>
                </c:pt>
                <c:pt idx="12801">
                  <c:v>155246935.81778696</c:v>
                </c:pt>
                <c:pt idx="12802">
                  <c:v>155150414.23675299</c:v>
                </c:pt>
                <c:pt idx="12803">
                  <c:v>155053840.80515599</c:v>
                </c:pt>
                <c:pt idx="12804">
                  <c:v>154957215.46597499</c:v>
                </c:pt>
                <c:pt idx="12805">
                  <c:v>154860538.16206199</c:v>
                </c:pt>
                <c:pt idx="12806">
                  <c:v>154763808.83614901</c:v>
                </c:pt>
                <c:pt idx="12807">
                  <c:v>154667027.43084201</c:v>
                </c:pt>
                <c:pt idx="12808">
                  <c:v>154570193.88862401</c:v>
                </c:pt>
                <c:pt idx="12809">
                  <c:v>154473308.15185302</c:v>
                </c:pt>
                <c:pt idx="12810">
                  <c:v>154376370.16276199</c:v>
                </c:pt>
                <c:pt idx="12811">
                  <c:v>154279379.86346</c:v>
                </c:pt>
                <c:pt idx="12812">
                  <c:v>154182337.19592896</c:v>
                </c:pt>
                <c:pt idx="12813">
                  <c:v>154085242.10202599</c:v>
                </c:pt>
                <c:pt idx="12814">
                  <c:v>153988094.52347901</c:v>
                </c:pt>
                <c:pt idx="12815">
                  <c:v>153890894.40189299</c:v>
                </c:pt>
                <c:pt idx="12816">
                  <c:v>153793641.67874297</c:v>
                </c:pt>
                <c:pt idx="12817">
                  <c:v>153696336.29537696</c:v>
                </c:pt>
                <c:pt idx="12818">
                  <c:v>153598978.19301501</c:v>
                </c:pt>
                <c:pt idx="12819">
                  <c:v>153501567.31274799</c:v>
                </c:pt>
                <c:pt idx="12820">
                  <c:v>153404103.59553999</c:v>
                </c:pt>
                <c:pt idx="12821">
                  <c:v>153306586.98222303</c:v>
                </c:pt>
                <c:pt idx="12822">
                  <c:v>153209017.41350096</c:v>
                </c:pt>
                <c:pt idx="12823">
                  <c:v>153111394.82994801</c:v>
                </c:pt>
                <c:pt idx="12824">
                  <c:v>153013719.17200696</c:v>
                </c:pt>
                <c:pt idx="12825">
                  <c:v>152915990.379989</c:v>
                </c:pt>
                <c:pt idx="12826">
                  <c:v>152818208.39407602</c:v>
                </c:pt>
                <c:pt idx="12827">
                  <c:v>152720373.15431699</c:v>
                </c:pt>
                <c:pt idx="12828">
                  <c:v>152622484.60062799</c:v>
                </c:pt>
                <c:pt idx="12829">
                  <c:v>152524542.672793</c:v>
                </c:pt>
                <c:pt idx="12830">
                  <c:v>152426547.31046301</c:v>
                </c:pt>
                <c:pt idx="12831">
                  <c:v>152328498.45315599</c:v>
                </c:pt>
                <c:pt idx="12832">
                  <c:v>152230396.04025701</c:v>
                </c:pt>
                <c:pt idx="12833">
                  <c:v>152132240.011013</c:v>
                </c:pt>
                <c:pt idx="12834">
                  <c:v>152034030.30454001</c:v>
                </c:pt>
                <c:pt idx="12835">
                  <c:v>151935766.85981706</c:v>
                </c:pt>
                <c:pt idx="12836">
                  <c:v>151837449.61568698</c:v>
                </c:pt>
                <c:pt idx="12837">
                  <c:v>151739078.51086</c:v>
                </c:pt>
                <c:pt idx="12838">
                  <c:v>151640653.48390499</c:v>
                </c:pt>
                <c:pt idx="12839">
                  <c:v>151542174.47325799</c:v>
                </c:pt>
                <c:pt idx="12840">
                  <c:v>151443641.41721401</c:v>
                </c:pt>
                <c:pt idx="12841">
                  <c:v>151345054.253934</c:v>
                </c:pt>
                <c:pt idx="12842">
                  <c:v>151246412.92143703</c:v>
                </c:pt>
                <c:pt idx="12843">
                  <c:v>151147717.35760704</c:v>
                </c:pt>
                <c:pt idx="12844">
                  <c:v>151048967.50018498</c:v>
                </c:pt>
                <c:pt idx="12845">
                  <c:v>150950163.28677601</c:v>
                </c:pt>
                <c:pt idx="12846">
                  <c:v>150851304.65484202</c:v>
                </c:pt>
                <c:pt idx="12847">
                  <c:v>150752391.54170597</c:v>
                </c:pt>
                <c:pt idx="12848">
                  <c:v>150653423.88455003</c:v>
                </c:pt>
                <c:pt idx="12849">
                  <c:v>150554401.62041304</c:v>
                </c:pt>
                <c:pt idx="12850">
                  <c:v>150455324.68619499</c:v>
                </c:pt>
                <c:pt idx="12851">
                  <c:v>150356193.01865101</c:v>
                </c:pt>
                <c:pt idx="12852">
                  <c:v>150257006.55439499</c:v>
                </c:pt>
                <c:pt idx="12853">
                  <c:v>150157765.22989503</c:v>
                </c:pt>
                <c:pt idx="12854">
                  <c:v>150058468.98147801</c:v>
                </c:pt>
                <c:pt idx="12855">
                  <c:v>149959117.74532697</c:v>
                </c:pt>
                <c:pt idx="12856">
                  <c:v>149859711.45747703</c:v>
                </c:pt>
                <c:pt idx="12857">
                  <c:v>149760250.05382103</c:v>
                </c:pt>
                <c:pt idx="12858">
                  <c:v>149660733.47010398</c:v>
                </c:pt>
                <c:pt idx="12859">
                  <c:v>149561161.64192796</c:v>
                </c:pt>
                <c:pt idx="12860">
                  <c:v>149461534.50474501</c:v>
                </c:pt>
                <c:pt idx="12861">
                  <c:v>149361851.993862</c:v>
                </c:pt>
                <c:pt idx="12862">
                  <c:v>149262114.04443601</c:v>
                </c:pt>
                <c:pt idx="12863">
                  <c:v>149162320.59147999</c:v>
                </c:pt>
                <c:pt idx="12864">
                  <c:v>149062471.56985402</c:v>
                </c:pt>
                <c:pt idx="12865">
                  <c:v>148962566.91427201</c:v>
                </c:pt>
                <c:pt idx="12866">
                  <c:v>148862606.55929801</c:v>
                </c:pt>
                <c:pt idx="12867">
                  <c:v>148762590.43934301</c:v>
                </c:pt>
                <c:pt idx="12868">
                  <c:v>148662518.48867202</c:v>
                </c:pt>
                <c:pt idx="12869">
                  <c:v>148562390.64139497</c:v>
                </c:pt>
                <c:pt idx="12870">
                  <c:v>148462206.83147299</c:v>
                </c:pt>
                <c:pt idx="12871">
                  <c:v>148361966.99271402</c:v>
                </c:pt>
                <c:pt idx="12872">
                  <c:v>148261671.05877399</c:v>
                </c:pt>
                <c:pt idx="12873">
                  <c:v>148161318.96315399</c:v>
                </c:pt>
                <c:pt idx="12874">
                  <c:v>148060910.63920301</c:v>
                </c:pt>
                <c:pt idx="12875">
                  <c:v>147960446.02011701</c:v>
                </c:pt>
                <c:pt idx="12876">
                  <c:v>147859925.03893501</c:v>
                </c:pt>
                <c:pt idx="12877">
                  <c:v>147759347.62854198</c:v>
                </c:pt>
                <c:pt idx="12878">
                  <c:v>147658713.72166696</c:v>
                </c:pt>
                <c:pt idx="12879">
                  <c:v>147558023.25088301</c:v>
                </c:pt>
                <c:pt idx="12880">
                  <c:v>147457276.14860696</c:v>
                </c:pt>
                <c:pt idx="12881">
                  <c:v>147356472.34709799</c:v>
                </c:pt>
                <c:pt idx="12882">
                  <c:v>147255611.77845696</c:v>
                </c:pt>
                <c:pt idx="12883">
                  <c:v>147154694.37462699</c:v>
                </c:pt>
                <c:pt idx="12884">
                  <c:v>147053720.06739199</c:v>
                </c:pt>
                <c:pt idx="12885">
                  <c:v>146952688.78837696</c:v>
                </c:pt>
                <c:pt idx="12886">
                  <c:v>146851600.46904701</c:v>
                </c:pt>
                <c:pt idx="12887">
                  <c:v>146750455.04070696</c:v>
                </c:pt>
                <c:pt idx="12888">
                  <c:v>146649252.43449903</c:v>
                </c:pt>
                <c:pt idx="12889">
                  <c:v>146547992.581406</c:v>
                </c:pt>
                <c:pt idx="12890">
                  <c:v>146446675.412247</c:v>
                </c:pt>
                <c:pt idx="12891">
                  <c:v>146345300.85768002</c:v>
                </c:pt>
                <c:pt idx="12892">
                  <c:v>146243868.84819898</c:v>
                </c:pt>
                <c:pt idx="12893">
                  <c:v>146142379.31413299</c:v>
                </c:pt>
                <c:pt idx="12894">
                  <c:v>146040832.18564901</c:v>
                </c:pt>
                <c:pt idx="12895">
                  <c:v>145939227.392748</c:v>
                </c:pt>
                <c:pt idx="12896">
                  <c:v>145837564.865266</c:v>
                </c:pt>
                <c:pt idx="12897">
                  <c:v>145735844.53287104</c:v>
                </c:pt>
                <c:pt idx="12898">
                  <c:v>145634066.325068</c:v>
                </c:pt>
                <c:pt idx="12899">
                  <c:v>145532230.17119098</c:v>
                </c:pt>
                <c:pt idx="12900">
                  <c:v>145430336.00040901</c:v>
                </c:pt>
                <c:pt idx="12901">
                  <c:v>145328383.74172297</c:v>
                </c:pt>
                <c:pt idx="12902">
                  <c:v>145226373.323962</c:v>
                </c:pt>
                <c:pt idx="12903">
                  <c:v>145124304.67578998</c:v>
                </c:pt>
                <c:pt idx="12904">
                  <c:v>145022177.725696</c:v>
                </c:pt>
                <c:pt idx="12905">
                  <c:v>144919992.40200201</c:v>
                </c:pt>
                <c:pt idx="12906">
                  <c:v>144817748.63285801</c:v>
                </c:pt>
                <c:pt idx="12907">
                  <c:v>144715446.34624201</c:v>
                </c:pt>
                <c:pt idx="12908">
                  <c:v>144613085.46995899</c:v>
                </c:pt>
                <c:pt idx="12909">
                  <c:v>144510665.93164101</c:v>
                </c:pt>
                <c:pt idx="12910">
                  <c:v>144408187.65874797</c:v>
                </c:pt>
                <c:pt idx="12911">
                  <c:v>144305650.57856497</c:v>
                </c:pt>
                <c:pt idx="12912">
                  <c:v>144203054.61820096</c:v>
                </c:pt>
                <c:pt idx="12913">
                  <c:v>144100399.70459101</c:v>
                </c:pt>
                <c:pt idx="12914">
                  <c:v>143997685.76449299</c:v>
                </c:pt>
                <c:pt idx="12915">
                  <c:v>143894912.724489</c:v>
                </c:pt>
                <c:pt idx="12916">
                  <c:v>143792080.51098397</c:v>
                </c:pt>
                <c:pt idx="12917">
                  <c:v>143689189.05020499</c:v>
                </c:pt>
                <c:pt idx="12918">
                  <c:v>143586238.26819998</c:v>
                </c:pt>
                <c:pt idx="12919">
                  <c:v>143483228.09083802</c:v>
                </c:pt>
                <c:pt idx="12920">
                  <c:v>143380158.44380799</c:v>
                </c:pt>
                <c:pt idx="12921">
                  <c:v>143277029.25262001</c:v>
                </c:pt>
                <c:pt idx="12922">
                  <c:v>143173840.44260103</c:v>
                </c:pt>
                <c:pt idx="12923">
                  <c:v>143070591.938898</c:v>
                </c:pt>
                <c:pt idx="12924">
                  <c:v>142967283.66647601</c:v>
                </c:pt>
                <c:pt idx="12925">
                  <c:v>142863915.55011401</c:v>
                </c:pt>
                <c:pt idx="12926">
                  <c:v>142760487.51441202</c:v>
                </c:pt>
                <c:pt idx="12927">
                  <c:v>142656999.48378199</c:v>
                </c:pt>
                <c:pt idx="12928">
                  <c:v>142553451.38245204</c:v>
                </c:pt>
                <c:pt idx="12929">
                  <c:v>142449843.13446701</c:v>
                </c:pt>
                <c:pt idx="12930">
                  <c:v>142346174.66368198</c:v>
                </c:pt>
                <c:pt idx="12931">
                  <c:v>142242445.893767</c:v>
                </c:pt>
                <c:pt idx="12932">
                  <c:v>142138656.74820596</c:v>
                </c:pt>
                <c:pt idx="12933">
                  <c:v>142034807.15029299</c:v>
                </c:pt>
                <c:pt idx="12934">
                  <c:v>141930897.023132</c:v>
                </c:pt>
                <c:pt idx="12935">
                  <c:v>141826926.28964001</c:v>
                </c:pt>
                <c:pt idx="12936">
                  <c:v>141722894.87254301</c:v>
                </c:pt>
                <c:pt idx="12937">
                  <c:v>141618802.69437599</c:v>
                </c:pt>
                <c:pt idx="12938">
                  <c:v>141514649.677481</c:v>
                </c:pt>
                <c:pt idx="12939">
                  <c:v>141410435.74401101</c:v>
                </c:pt>
                <c:pt idx="12940">
                  <c:v>141306160.81592301</c:v>
                </c:pt>
                <c:pt idx="12941">
                  <c:v>141201824.814982</c:v>
                </c:pt>
                <c:pt idx="12942">
                  <c:v>141097427.66275799</c:v>
                </c:pt>
                <c:pt idx="12943">
                  <c:v>140992969.28062701</c:v>
                </c:pt>
                <c:pt idx="12944">
                  <c:v>140888449.58976799</c:v>
                </c:pt>
                <c:pt idx="12945">
                  <c:v>140783868.51116395</c:v>
                </c:pt>
                <c:pt idx="12946">
                  <c:v>140679225.96560201</c:v>
                </c:pt>
                <c:pt idx="12947">
                  <c:v>140574521.873669</c:v>
                </c:pt>
                <c:pt idx="12948">
                  <c:v>140469756.15575501</c:v>
                </c:pt>
                <c:pt idx="12949">
                  <c:v>140364928.732052</c:v>
                </c:pt>
                <c:pt idx="12950">
                  <c:v>140260039.52254799</c:v>
                </c:pt>
                <c:pt idx="12951">
                  <c:v>140155088.447034</c:v>
                </c:pt>
                <c:pt idx="12952">
                  <c:v>140050075.42509899</c:v>
                </c:pt>
                <c:pt idx="12953">
                  <c:v>139945000.376127</c:v>
                </c:pt>
                <c:pt idx="12954">
                  <c:v>139839863.21930397</c:v>
                </c:pt>
                <c:pt idx="12955">
                  <c:v>139734663.87360701</c:v>
                </c:pt>
                <c:pt idx="12956">
                  <c:v>139629402.25781304</c:v>
                </c:pt>
                <c:pt idx="12957">
                  <c:v>139524078.29049</c:v>
                </c:pt>
                <c:pt idx="12958">
                  <c:v>139418691.89000499</c:v>
                </c:pt>
                <c:pt idx="12959">
                  <c:v>139313242.97451401</c:v>
                </c:pt>
                <c:pt idx="12960">
                  <c:v>139207731.46196696</c:v>
                </c:pt>
                <c:pt idx="12961">
                  <c:v>139102157.27010596</c:v>
                </c:pt>
                <c:pt idx="12962">
                  <c:v>138996520.31646401</c:v>
                </c:pt>
                <c:pt idx="12963">
                  <c:v>138890820.51836595</c:v>
                </c:pt>
                <c:pt idx="12964">
                  <c:v>138785057.792923</c:v>
                </c:pt>
                <c:pt idx="12965">
                  <c:v>138679232.05703801</c:v>
                </c:pt>
                <c:pt idx="12966">
                  <c:v>138573343.2274</c:v>
                </c:pt>
                <c:pt idx="12967">
                  <c:v>138467391.22048599</c:v>
                </c:pt>
                <c:pt idx="12968">
                  <c:v>138361375.95256099</c:v>
                </c:pt>
                <c:pt idx="12969">
                  <c:v>138255297.33967102</c:v>
                </c:pt>
                <c:pt idx="12970">
                  <c:v>138149155.29765299</c:v>
                </c:pt>
                <c:pt idx="12971">
                  <c:v>138042949.74212298</c:v>
                </c:pt>
                <c:pt idx="12972">
                  <c:v>137936680.58848301</c:v>
                </c:pt>
                <c:pt idx="12973">
                  <c:v>137830347.75191599</c:v>
                </c:pt>
                <c:pt idx="12974">
                  <c:v>137723951.14738894</c:v>
                </c:pt>
                <c:pt idx="12975">
                  <c:v>137617490.68964499</c:v>
                </c:pt>
                <c:pt idx="12976">
                  <c:v>137510966.29321301</c:v>
                </c:pt>
                <c:pt idx="12977">
                  <c:v>137404377.87239701</c:v>
                </c:pt>
                <c:pt idx="12978">
                  <c:v>137297725.34127998</c:v>
                </c:pt>
                <c:pt idx="12979">
                  <c:v>137191008.61372498</c:v>
                </c:pt>
                <c:pt idx="12980">
                  <c:v>137084227.60336897</c:v>
                </c:pt>
                <c:pt idx="12981">
                  <c:v>136977382.223625</c:v>
                </c:pt>
                <c:pt idx="12982">
                  <c:v>136870472.38768202</c:v>
                </c:pt>
                <c:pt idx="12983">
                  <c:v>136763498.00850397</c:v>
                </c:pt>
                <c:pt idx="12984">
                  <c:v>136656458.998826</c:v>
                </c:pt>
                <c:pt idx="12985">
                  <c:v>136549355.27115697</c:v>
                </c:pt>
                <c:pt idx="12986">
                  <c:v>136442186.73777798</c:v>
                </c:pt>
                <c:pt idx="12987">
                  <c:v>136334953.31073999</c:v>
                </c:pt>
                <c:pt idx="12988">
                  <c:v>136227654.90186301</c:v>
                </c:pt>
                <c:pt idx="12989">
                  <c:v>136120291.42273802</c:v>
                </c:pt>
                <c:pt idx="12990">
                  <c:v>136012862.78472301</c:v>
                </c:pt>
                <c:pt idx="12991">
                  <c:v>135905368.89894301</c:v>
                </c:pt>
                <c:pt idx="12992">
                  <c:v>135797809.67629099</c:v>
                </c:pt>
                <c:pt idx="12993">
                  <c:v>135690185.02742201</c:v>
                </c:pt>
                <c:pt idx="12994">
                  <c:v>135582494.86276001</c:v>
                </c:pt>
                <c:pt idx="12995">
                  <c:v>135474739.09248999</c:v>
                </c:pt>
                <c:pt idx="12996">
                  <c:v>135366917.62655899</c:v>
                </c:pt>
                <c:pt idx="12997">
                  <c:v>135259030.37468001</c:v>
                </c:pt>
                <c:pt idx="12998">
                  <c:v>135151077.24632198</c:v>
                </c:pt>
                <c:pt idx="12999">
                  <c:v>135043058.15071699</c:v>
                </c:pt>
                <c:pt idx="13000">
                  <c:v>134934972.99685603</c:v>
                </c:pt>
                <c:pt idx="13001">
                  <c:v>134826821.69348797</c:v>
                </c:pt>
                <c:pt idx="13002">
                  <c:v>134718604.14911798</c:v>
                </c:pt>
                <c:pt idx="13003">
                  <c:v>134610320.27200797</c:v>
                </c:pt>
                <c:pt idx="13004">
                  <c:v>134501969.97017798</c:v>
                </c:pt>
                <c:pt idx="13005">
                  <c:v>134393553.15139797</c:v>
                </c:pt>
                <c:pt idx="13006">
                  <c:v>134285069.72319597</c:v>
                </c:pt>
                <c:pt idx="13007">
                  <c:v>134176519.592849</c:v>
                </c:pt>
                <c:pt idx="13008">
                  <c:v>134067902.66738802</c:v>
                </c:pt>
                <c:pt idx="13009">
                  <c:v>133959218.85359301</c:v>
                </c:pt>
                <c:pt idx="13010">
                  <c:v>133850468.05799502</c:v>
                </c:pt>
                <c:pt idx="13011">
                  <c:v>133741650.18687201</c:v>
                </c:pt>
                <c:pt idx="13012">
                  <c:v>133632765.14625399</c:v>
                </c:pt>
                <c:pt idx="13013">
                  <c:v>133523812.841911</c:v>
                </c:pt>
                <c:pt idx="13014">
                  <c:v>133414793.17936602</c:v>
                </c:pt>
                <c:pt idx="13015">
                  <c:v>133305706.06388099</c:v>
                </c:pt>
                <c:pt idx="13016">
                  <c:v>133196551.40046503</c:v>
                </c:pt>
                <c:pt idx="13017">
                  <c:v>133087329.09386902</c:v>
                </c:pt>
                <c:pt idx="13018">
                  <c:v>132978039.04858601</c:v>
                </c:pt>
                <c:pt idx="13019">
                  <c:v>132868681.16884901</c:v>
                </c:pt>
                <c:pt idx="13020">
                  <c:v>132759255.35863198</c:v>
                </c:pt>
                <c:pt idx="13021">
                  <c:v>132649761.52164598</c:v>
                </c:pt>
                <c:pt idx="13022">
                  <c:v>132540199.561342</c:v>
                </c:pt>
                <c:pt idx="13023">
                  <c:v>132430569.380907</c:v>
                </c:pt>
                <c:pt idx="13024">
                  <c:v>132320870.88326101</c:v>
                </c:pt>
                <c:pt idx="13025">
                  <c:v>132211103.971063</c:v>
                </c:pt>
                <c:pt idx="13026">
                  <c:v>132101268.546701</c:v>
                </c:pt>
                <c:pt idx="13027">
                  <c:v>131991364.51230001</c:v>
                </c:pt>
                <c:pt idx="13028">
                  <c:v>131881391.769714</c:v>
                </c:pt>
                <c:pt idx="13029">
                  <c:v>131771350.22052598</c:v>
                </c:pt>
                <c:pt idx="13030">
                  <c:v>131661239.76605198</c:v>
                </c:pt>
                <c:pt idx="13031">
                  <c:v>131551060.30733298</c:v>
                </c:pt>
                <c:pt idx="13032">
                  <c:v>131440811.745139</c:v>
                </c:pt>
                <c:pt idx="13033">
                  <c:v>131330493.97996502</c:v>
                </c:pt>
                <c:pt idx="13034">
                  <c:v>131220106.91203199</c:v>
                </c:pt>
                <c:pt idx="13035">
                  <c:v>131109650.44128402</c:v>
                </c:pt>
                <c:pt idx="13036">
                  <c:v>130999124.46738704</c:v>
                </c:pt>
                <c:pt idx="13037">
                  <c:v>130888528.88973199</c:v>
                </c:pt>
                <c:pt idx="13038">
                  <c:v>130777863.607427</c:v>
                </c:pt>
                <c:pt idx="13039">
                  <c:v>130667128.51930101</c:v>
                </c:pt>
                <c:pt idx="13040">
                  <c:v>130556323.5239</c:v>
                </c:pt>
                <c:pt idx="13041">
                  <c:v>130445448.51949002</c:v>
                </c:pt>
                <c:pt idx="13042">
                  <c:v>130334503.40405101</c:v>
                </c:pt>
                <c:pt idx="13043">
                  <c:v>130223488.075277</c:v>
                </c:pt>
                <c:pt idx="13044">
                  <c:v>130112402.43057701</c:v>
                </c:pt>
                <c:pt idx="13045">
                  <c:v>130001246.367073</c:v>
                </c:pt>
                <c:pt idx="13046">
                  <c:v>129890019.781598</c:v>
                </c:pt>
                <c:pt idx="13047">
                  <c:v>129778722.570696</c:v>
                </c:pt>
                <c:pt idx="13048">
                  <c:v>129667354.63061698</c:v>
                </c:pt>
                <c:pt idx="13049">
                  <c:v>129555915.85732201</c:v>
                </c:pt>
                <c:pt idx="13050">
                  <c:v>129444406.14647901</c:v>
                </c:pt>
                <c:pt idx="13051">
                  <c:v>129332825.39345799</c:v>
                </c:pt>
                <c:pt idx="13052">
                  <c:v>129221173.49333802</c:v>
                </c:pt>
                <c:pt idx="13053">
                  <c:v>129109450.34089699</c:v>
                </c:pt>
                <c:pt idx="13054">
                  <c:v>128997655.83061798</c:v>
                </c:pt>
                <c:pt idx="13055">
                  <c:v>128885789.85668099</c:v>
                </c:pt>
                <c:pt idx="13056">
                  <c:v>128773852.31297001</c:v>
                </c:pt>
                <c:pt idx="13057">
                  <c:v>128661843.09306401</c:v>
                </c:pt>
                <c:pt idx="13058">
                  <c:v>128549762.09024</c:v>
                </c:pt>
                <c:pt idx="13059">
                  <c:v>128437609.19747099</c:v>
                </c:pt>
                <c:pt idx="13060">
                  <c:v>128325384.307423</c:v>
                </c:pt>
                <c:pt idx="13061">
                  <c:v>128213087.31245701</c:v>
                </c:pt>
                <c:pt idx="13062">
                  <c:v>128100718.10462499</c:v>
                </c:pt>
                <c:pt idx="13063">
                  <c:v>127988276.57566999</c:v>
                </c:pt>
                <c:pt idx="13064">
                  <c:v>127875762.61702399</c:v>
                </c:pt>
                <c:pt idx="13065">
                  <c:v>127763176.119808</c:v>
                </c:pt>
                <c:pt idx="13066">
                  <c:v>127650516.97482899</c:v>
                </c:pt>
                <c:pt idx="13067">
                  <c:v>127537785.072579</c:v>
                </c:pt>
                <c:pt idx="13068">
                  <c:v>127424980.30323599</c:v>
                </c:pt>
                <c:pt idx="13069">
                  <c:v>127312102.55665898</c:v>
                </c:pt>
                <c:pt idx="13070">
                  <c:v>127199151.72238901</c:v>
                </c:pt>
                <c:pt idx="13071">
                  <c:v>127086127.68964899</c:v>
                </c:pt>
                <c:pt idx="13072">
                  <c:v>126973030.34733802</c:v>
                </c:pt>
                <c:pt idx="13073">
                  <c:v>126859859.58403496</c:v>
                </c:pt>
                <c:pt idx="13074">
                  <c:v>126746615.287994</c:v>
                </c:pt>
                <c:pt idx="13075">
                  <c:v>126633297.34714398</c:v>
                </c:pt>
                <c:pt idx="13076">
                  <c:v>126519905.64908801</c:v>
                </c:pt>
                <c:pt idx="13077">
                  <c:v>126406440.0811</c:v>
                </c:pt>
                <c:pt idx="13078">
                  <c:v>126292900.53012502</c:v>
                </c:pt>
                <c:pt idx="13079">
                  <c:v>126179286.882779</c:v>
                </c:pt>
                <c:pt idx="13080">
                  <c:v>126065599.02534398</c:v>
                </c:pt>
                <c:pt idx="13081">
                  <c:v>125951836.84376901</c:v>
                </c:pt>
                <c:pt idx="13082">
                  <c:v>125838000.22366902</c:v>
                </c:pt>
                <c:pt idx="13083">
                  <c:v>125724089.050321</c:v>
                </c:pt>
                <c:pt idx="13084">
                  <c:v>125610103.20866601</c:v>
                </c:pt>
                <c:pt idx="13085">
                  <c:v>125496042.58330502</c:v>
                </c:pt>
                <c:pt idx="13086">
                  <c:v>125381907.05849899</c:v>
                </c:pt>
                <c:pt idx="13087">
                  <c:v>125267696.51816604</c:v>
                </c:pt>
                <c:pt idx="13088">
                  <c:v>125153410.84588</c:v>
                </c:pt>
                <c:pt idx="13089">
                  <c:v>125039049.92487298</c:v>
                </c:pt>
                <c:pt idx="13090">
                  <c:v>124924613.638027</c:v>
                </c:pt>
                <c:pt idx="13091">
                  <c:v>124810101.867878</c:v>
                </c:pt>
                <c:pt idx="13092">
                  <c:v>124695514.496613</c:v>
                </c:pt>
                <c:pt idx="13093">
                  <c:v>124580851.40606602</c:v>
                </c:pt>
                <c:pt idx="13094">
                  <c:v>124466112.47772001</c:v>
                </c:pt>
                <c:pt idx="13095">
                  <c:v>124351297.592704</c:v>
                </c:pt>
                <c:pt idx="13096">
                  <c:v>124236406.63179198</c:v>
                </c:pt>
                <c:pt idx="13097">
                  <c:v>124121439.475399</c:v>
                </c:pt>
                <c:pt idx="13098">
                  <c:v>124006396.003584</c:v>
                </c:pt>
                <c:pt idx="13099">
                  <c:v>123891276.09604399</c:v>
                </c:pt>
                <c:pt idx="13100">
                  <c:v>123776079.63211502</c:v>
                </c:pt>
                <c:pt idx="13101">
                  <c:v>123660806.49076901</c:v>
                </c:pt>
                <c:pt idx="13102">
                  <c:v>123545456.550616</c:v>
                </c:pt>
                <c:pt idx="13103">
                  <c:v>123430029.689895</c:v>
                </c:pt>
                <c:pt idx="13104">
                  <c:v>123314525.78648099</c:v>
                </c:pt>
                <c:pt idx="13105">
                  <c:v>123198944.71787801</c:v>
                </c:pt>
                <c:pt idx="13106">
                  <c:v>123083286.36121702</c:v>
                </c:pt>
                <c:pt idx="13107">
                  <c:v>122967550.59325902</c:v>
                </c:pt>
                <c:pt idx="13108">
                  <c:v>122851737.29039001</c:v>
                </c:pt>
                <c:pt idx="13109">
                  <c:v>122735846.32861799</c:v>
                </c:pt>
                <c:pt idx="13110">
                  <c:v>122619877.583574</c:v>
                </c:pt>
                <c:pt idx="13111">
                  <c:v>122503830.930511</c:v>
                </c:pt>
                <c:pt idx="13112">
                  <c:v>122387706.24429999</c:v>
                </c:pt>
                <c:pt idx="13113">
                  <c:v>122271503.39942801</c:v>
                </c:pt>
                <c:pt idx="13114">
                  <c:v>122155222.26999901</c:v>
                </c:pt>
                <c:pt idx="13115">
                  <c:v>122038862.72973098</c:v>
                </c:pt>
                <c:pt idx="13116">
                  <c:v>121922424.65195298</c:v>
                </c:pt>
                <c:pt idx="13117">
                  <c:v>121805907.909604</c:v>
                </c:pt>
                <c:pt idx="13118">
                  <c:v>121689312.37523396</c:v>
                </c:pt>
                <c:pt idx="13119">
                  <c:v>121572637.92099802</c:v>
                </c:pt>
                <c:pt idx="13120">
                  <c:v>121455884.418657</c:v>
                </c:pt>
                <c:pt idx="13121">
                  <c:v>121339051.739574</c:v>
                </c:pt>
                <c:pt idx="13122">
                  <c:v>121222139.75471598</c:v>
                </c:pt>
                <c:pt idx="13123">
                  <c:v>121105148.33464798</c:v>
                </c:pt>
                <c:pt idx="13124">
                  <c:v>120988077.34953301</c:v>
                </c:pt>
                <c:pt idx="13125">
                  <c:v>120870926.66913198</c:v>
                </c:pt>
                <c:pt idx="13126">
                  <c:v>120753696.162798</c:v>
                </c:pt>
                <c:pt idx="13127">
                  <c:v>120636385.69948001</c:v>
                </c:pt>
                <c:pt idx="13128">
                  <c:v>120518995.14771399</c:v>
                </c:pt>
                <c:pt idx="13129">
                  <c:v>120401524.37562796</c:v>
                </c:pt>
                <c:pt idx="13130">
                  <c:v>120283973.250936</c:v>
                </c:pt>
                <c:pt idx="13131">
                  <c:v>120166341.640936</c:v>
                </c:pt>
                <c:pt idx="13132">
                  <c:v>120048629.41251102</c:v>
                </c:pt>
                <c:pt idx="13133">
                  <c:v>119930836.43212502</c:v>
                </c:pt>
                <c:pt idx="13134">
                  <c:v>119812962.56582201</c:v>
                </c:pt>
                <c:pt idx="13135">
                  <c:v>119695007.67922299</c:v>
                </c:pt>
                <c:pt idx="13136">
                  <c:v>119576971.63752501</c:v>
                </c:pt>
                <c:pt idx="13137">
                  <c:v>119458854.305499</c:v>
                </c:pt>
                <c:pt idx="13138">
                  <c:v>119340655.54748802</c:v>
                </c:pt>
                <c:pt idx="13139">
                  <c:v>119222375.227403</c:v>
                </c:pt>
                <c:pt idx="13140">
                  <c:v>119104013.208726</c:v>
                </c:pt>
                <c:pt idx="13141">
                  <c:v>118985569.35450397</c:v>
                </c:pt>
                <c:pt idx="13142">
                  <c:v>118867043.527346</c:v>
                </c:pt>
                <c:pt idx="13143">
                  <c:v>118748435.58942601</c:v>
                </c:pt>
                <c:pt idx="13144">
                  <c:v>118629745.40247503</c:v>
                </c:pt>
                <c:pt idx="13145">
                  <c:v>118510972.82778399</c:v>
                </c:pt>
                <c:pt idx="13146">
                  <c:v>118392117.7262</c:v>
                </c:pt>
                <c:pt idx="13147">
                  <c:v>118273179.958123</c:v>
                </c:pt>
                <c:pt idx="13148">
                  <c:v>118154159.383505</c:v>
                </c:pt>
                <c:pt idx="13149">
                  <c:v>118035055.861846</c:v>
                </c:pt>
                <c:pt idx="13150">
                  <c:v>117915869.25219801</c:v>
                </c:pt>
                <c:pt idx="13151">
                  <c:v>117796599.41315299</c:v>
                </c:pt>
                <c:pt idx="13152">
                  <c:v>117677246.202852</c:v>
                </c:pt>
                <c:pt idx="13153">
                  <c:v>117557809.478972</c:v>
                </c:pt>
                <c:pt idx="13154">
                  <c:v>117438289.09873401</c:v>
                </c:pt>
                <c:pt idx="13155">
                  <c:v>117318684.91889101</c:v>
                </c:pt>
                <c:pt idx="13156">
                  <c:v>117198996.795736</c:v>
                </c:pt>
                <c:pt idx="13157">
                  <c:v>117079224.58509098</c:v>
                </c:pt>
                <c:pt idx="13158">
                  <c:v>116959368.14230901</c:v>
                </c:pt>
                <c:pt idx="13159">
                  <c:v>116839427.322273</c:v>
                </c:pt>
                <c:pt idx="13160">
                  <c:v>116719401.97939001</c:v>
                </c:pt>
                <c:pt idx="13161">
                  <c:v>116599291.967591</c:v>
                </c:pt>
                <c:pt idx="13162">
                  <c:v>116479097.140331</c:v>
                </c:pt>
                <c:pt idx="13163">
                  <c:v>116358817.35058101</c:v>
                </c:pt>
                <c:pt idx="13164">
                  <c:v>116238452.450831</c:v>
                </c:pt>
                <c:pt idx="13165">
                  <c:v>116118002.29308604</c:v>
                </c:pt>
                <c:pt idx="13166">
                  <c:v>115997466.728861</c:v>
                </c:pt>
                <c:pt idx="13167">
                  <c:v>115876845.609184</c:v>
                </c:pt>
                <c:pt idx="13168">
                  <c:v>115756138.78458898</c:v>
                </c:pt>
                <c:pt idx="13169">
                  <c:v>115635346.10511598</c:v>
                </c:pt>
                <c:pt idx="13170">
                  <c:v>115514467.42030799</c:v>
                </c:pt>
                <c:pt idx="13171">
                  <c:v>115393502.579209</c:v>
                </c:pt>
                <c:pt idx="13172">
                  <c:v>115272451.43036102</c:v>
                </c:pt>
                <c:pt idx="13173">
                  <c:v>115151313.82180101</c:v>
                </c:pt>
                <c:pt idx="13174">
                  <c:v>115030089.601062</c:v>
                </c:pt>
                <c:pt idx="13175">
                  <c:v>114908778.61516599</c:v>
                </c:pt>
                <c:pt idx="13176">
                  <c:v>114787380.710623</c:v>
                </c:pt>
                <c:pt idx="13177">
                  <c:v>114665895.73343101</c:v>
                </c:pt>
                <c:pt idx="13178">
                  <c:v>114544323.529071</c:v>
                </c:pt>
                <c:pt idx="13179">
                  <c:v>114422663.94250502</c:v>
                </c:pt>
                <c:pt idx="13180">
                  <c:v>114300916.818174</c:v>
                </c:pt>
                <c:pt idx="13181">
                  <c:v>114179081.99999399</c:v>
                </c:pt>
                <c:pt idx="13182">
                  <c:v>114057159.331356</c:v>
                </c:pt>
                <c:pt idx="13183">
                  <c:v>113935148.65512098</c:v>
                </c:pt>
                <c:pt idx="13184">
                  <c:v>113813049.813619</c:v>
                </c:pt>
                <c:pt idx="13185">
                  <c:v>113690862.648645</c:v>
                </c:pt>
                <c:pt idx="13186">
                  <c:v>113568587.001459</c:v>
                </c:pt>
                <c:pt idx="13187">
                  <c:v>113446222.71278001</c:v>
                </c:pt>
                <c:pt idx="13188">
                  <c:v>113323769.622786</c:v>
                </c:pt>
                <c:pt idx="13189">
                  <c:v>113201227.571109</c:v>
                </c:pt>
                <c:pt idx="13190">
                  <c:v>113078596.396835</c:v>
                </c:pt>
                <c:pt idx="13191">
                  <c:v>112955875.93849902</c:v>
                </c:pt>
                <c:pt idx="13192">
                  <c:v>112833066.03408401</c:v>
                </c:pt>
                <c:pt idx="13193">
                  <c:v>112710166.521016</c:v>
                </c:pt>
                <c:pt idx="13194">
                  <c:v>112587177.23616602</c:v>
                </c:pt>
                <c:pt idx="13195">
                  <c:v>112464098.01583998</c:v>
                </c:pt>
                <c:pt idx="13196">
                  <c:v>112340928.69578299</c:v>
                </c:pt>
                <c:pt idx="13197">
                  <c:v>112217669.11117202</c:v>
                </c:pt>
                <c:pt idx="13198">
                  <c:v>112094319.096616</c:v>
                </c:pt>
                <c:pt idx="13199">
                  <c:v>111970878.486149</c:v>
                </c:pt>
                <c:pt idx="13200">
                  <c:v>111847347.113234</c:v>
                </c:pt>
                <c:pt idx="13201">
                  <c:v>111723724.81075199</c:v>
                </c:pt>
                <c:pt idx="13202">
                  <c:v>111600011.41100602</c:v>
                </c:pt>
                <c:pt idx="13203">
                  <c:v>111476206.745713</c:v>
                </c:pt>
                <c:pt idx="13204">
                  <c:v>111352310.646006</c:v>
                </c:pt>
                <c:pt idx="13205">
                  <c:v>111228322.94242701</c:v>
                </c:pt>
                <c:pt idx="13206">
                  <c:v>111104243.46492298</c:v>
                </c:pt>
                <c:pt idx="13207">
                  <c:v>110980072.04285</c:v>
                </c:pt>
                <c:pt idx="13208">
                  <c:v>110855808.504961</c:v>
                </c:pt>
                <c:pt idx="13209">
                  <c:v>110731452.67941098</c:v>
                </c:pt>
                <c:pt idx="13210">
                  <c:v>110607004.393748</c:v>
                </c:pt>
                <c:pt idx="13211">
                  <c:v>110482463.47491299</c:v>
                </c:pt>
                <c:pt idx="13212">
                  <c:v>110357829.74923602</c:v>
                </c:pt>
                <c:pt idx="13213">
                  <c:v>110233103.04243299</c:v>
                </c:pt>
                <c:pt idx="13214">
                  <c:v>110108283.17960396</c:v>
                </c:pt>
                <c:pt idx="13215">
                  <c:v>109983369.985228</c:v>
                </c:pt>
                <c:pt idx="13216">
                  <c:v>109858363.283159</c:v>
                </c:pt>
                <c:pt idx="13217">
                  <c:v>109733262.89662698</c:v>
                </c:pt>
                <c:pt idx="13218">
                  <c:v>109608068.648232</c:v>
                </c:pt>
                <c:pt idx="13219">
                  <c:v>109482780.359938</c:v>
                </c:pt>
                <c:pt idx="13220">
                  <c:v>109357397.85307699</c:v>
                </c:pt>
                <c:pt idx="13221">
                  <c:v>109231920.94833802</c:v>
                </c:pt>
                <c:pt idx="13222">
                  <c:v>109106349.46577002</c:v>
                </c:pt>
                <c:pt idx="13223">
                  <c:v>108980683.22477201</c:v>
                </c:pt>
                <c:pt idx="13224">
                  <c:v>108854922.04409702</c:v>
                </c:pt>
                <c:pt idx="13225">
                  <c:v>108729065.74184501</c:v>
                </c:pt>
                <c:pt idx="13226">
                  <c:v>108603114.13545698</c:v>
                </c:pt>
                <c:pt idx="13227">
                  <c:v>108477067.04171599</c:v>
                </c:pt>
                <c:pt idx="13228">
                  <c:v>108350924.27674296</c:v>
                </c:pt>
                <c:pt idx="13229">
                  <c:v>108224685.65599099</c:v>
                </c:pt>
                <c:pt idx="13230">
                  <c:v>108098350.994242</c:v>
                </c:pt>
                <c:pt idx="13231">
                  <c:v>107971920.10560699</c:v>
                </c:pt>
                <c:pt idx="13232">
                  <c:v>107845392.803518</c:v>
                </c:pt>
                <c:pt idx="13233">
                  <c:v>107718768.900728</c:v>
                </c:pt>
                <c:pt idx="13234">
                  <c:v>107592048.20930302</c:v>
                </c:pt>
                <c:pt idx="13235">
                  <c:v>107465230.54062298</c:v>
                </c:pt>
                <c:pt idx="13236">
                  <c:v>107338315.70537801</c:v>
                </c:pt>
                <c:pt idx="13237">
                  <c:v>107211303.51356101</c:v>
                </c:pt>
                <c:pt idx="13238">
                  <c:v>107084193.77446498</c:v>
                </c:pt>
                <c:pt idx="13239">
                  <c:v>106956986.296683</c:v>
                </c:pt>
                <c:pt idx="13240">
                  <c:v>106829680.88810198</c:v>
                </c:pt>
                <c:pt idx="13241">
                  <c:v>106702277.355896</c:v>
                </c:pt>
                <c:pt idx="13242">
                  <c:v>106574775.50652899</c:v>
                </c:pt>
                <c:pt idx="13243">
                  <c:v>106447175.14574398</c:v>
                </c:pt>
                <c:pt idx="13244">
                  <c:v>106319476.078565</c:v>
                </c:pt>
                <c:pt idx="13245">
                  <c:v>106191678.109291</c:v>
                </c:pt>
                <c:pt idx="13246">
                  <c:v>106063781.04148903</c:v>
                </c:pt>
                <c:pt idx="13247">
                  <c:v>105935784.67799598</c:v>
                </c:pt>
                <c:pt idx="13248">
                  <c:v>105807688.82091101</c:v>
                </c:pt>
                <c:pt idx="13249">
                  <c:v>105679493.27159098</c:v>
                </c:pt>
                <c:pt idx="13250">
                  <c:v>105551197.83064999</c:v>
                </c:pt>
                <c:pt idx="13251">
                  <c:v>105422802.297952</c:v>
                </c:pt>
                <c:pt idx="13252">
                  <c:v>105294306.472608</c:v>
                </c:pt>
                <c:pt idx="13253">
                  <c:v>105165710.152971</c:v>
                </c:pt>
                <c:pt idx="13254">
                  <c:v>105037013.13663501</c:v>
                </c:pt>
                <c:pt idx="13255">
                  <c:v>104908215.22042599</c:v>
                </c:pt>
                <c:pt idx="13256">
                  <c:v>104779316.200404</c:v>
                </c:pt>
                <c:pt idx="13257">
                  <c:v>104650315.87185098</c:v>
                </c:pt>
                <c:pt idx="13258">
                  <c:v>104521214.029274</c:v>
                </c:pt>
                <c:pt idx="13259">
                  <c:v>104392010.46639802</c:v>
                </c:pt>
                <c:pt idx="13260">
                  <c:v>104262704.97615901</c:v>
                </c:pt>
                <c:pt idx="13261">
                  <c:v>104133297.350705</c:v>
                </c:pt>
                <c:pt idx="13262">
                  <c:v>104003787.38138701</c:v>
                </c:pt>
                <c:pt idx="13263">
                  <c:v>103874174.85875699</c:v>
                </c:pt>
                <c:pt idx="13264">
                  <c:v>103744459.57256401</c:v>
                </c:pt>
                <c:pt idx="13265">
                  <c:v>103614641.311747</c:v>
                </c:pt>
                <c:pt idx="13266">
                  <c:v>103484719.86443301</c:v>
                </c:pt>
                <c:pt idx="13267">
                  <c:v>103354695.017932</c:v>
                </c:pt>
                <c:pt idx="13268">
                  <c:v>103224566.55873099</c:v>
                </c:pt>
                <c:pt idx="13269">
                  <c:v>103094334.27249099</c:v>
                </c:pt>
                <c:pt idx="13270">
                  <c:v>102963997.944043</c:v>
                </c:pt>
                <c:pt idx="13271">
                  <c:v>102833557.357381</c:v>
                </c:pt>
                <c:pt idx="13272">
                  <c:v>102703012.29565901</c:v>
                </c:pt>
                <c:pt idx="13273">
                  <c:v>102572362.54118504</c:v>
                </c:pt>
                <c:pt idx="13274">
                  <c:v>102441607.87541901</c:v>
                </c:pt>
                <c:pt idx="13275">
                  <c:v>102310748.07896498</c:v>
                </c:pt>
                <c:pt idx="13276">
                  <c:v>102179782.93156801</c:v>
                </c:pt>
                <c:pt idx="13277">
                  <c:v>102048712.21210802</c:v>
                </c:pt>
                <c:pt idx="13278">
                  <c:v>101917535.698597</c:v>
                </c:pt>
                <c:pt idx="13279">
                  <c:v>101786253.168173</c:v>
                </c:pt>
                <c:pt idx="13280">
                  <c:v>101654864.397093</c:v>
                </c:pt>
                <c:pt idx="13281">
                  <c:v>101523369.16073199</c:v>
                </c:pt>
                <c:pt idx="13282">
                  <c:v>101391767.23357601</c:v>
                </c:pt>
                <c:pt idx="13283">
                  <c:v>101260058.38921502</c:v>
                </c:pt>
                <c:pt idx="13284">
                  <c:v>101128242.400341</c:v>
                </c:pt>
                <c:pt idx="13285">
                  <c:v>100996319.03874201</c:v>
                </c:pt>
                <c:pt idx="13286">
                  <c:v>100864288.075295</c:v>
                </c:pt>
                <c:pt idx="13287">
                  <c:v>100732149.27996501</c:v>
                </c:pt>
                <c:pt idx="13288">
                  <c:v>100599902.421793</c:v>
                </c:pt>
                <c:pt idx="13289">
                  <c:v>100467547.26889801</c:v>
                </c:pt>
                <c:pt idx="13290">
                  <c:v>100335083.58846802</c:v>
                </c:pt>
                <c:pt idx="13291">
                  <c:v>100202511.14675198</c:v>
                </c:pt>
                <c:pt idx="13292">
                  <c:v>100069829.70906201</c:v>
                </c:pt>
                <c:pt idx="13293">
                  <c:v>99937039.03975898</c:v>
                </c:pt>
                <c:pt idx="13294">
                  <c:v>99804138.902254</c:v>
                </c:pt>
                <c:pt idx="13295">
                  <c:v>99671129.058999002</c:v>
                </c:pt>
                <c:pt idx="13296">
                  <c:v>99538009.271484002</c:v>
                </c:pt>
                <c:pt idx="13297">
                  <c:v>99404779.300228</c:v>
                </c:pt>
                <c:pt idx="13298">
                  <c:v>99271438.904774979</c:v>
                </c:pt>
                <c:pt idx="13299">
                  <c:v>99137987.843692005</c:v>
                </c:pt>
                <c:pt idx="13300">
                  <c:v>99004425.874553949</c:v>
                </c:pt>
                <c:pt idx="13301">
                  <c:v>98870752.753949001</c:v>
                </c:pt>
                <c:pt idx="13302">
                  <c:v>98736968.237464994</c:v>
                </c:pt>
                <c:pt idx="13303">
                  <c:v>98603072.079685003</c:v>
                </c:pt>
                <c:pt idx="13304">
                  <c:v>98469064.034185007</c:v>
                </c:pt>
                <c:pt idx="13305">
                  <c:v>98334943.853522986</c:v>
                </c:pt>
                <c:pt idx="13306">
                  <c:v>98200711.289234981</c:v>
                </c:pt>
                <c:pt idx="13307">
                  <c:v>98066366.091832981</c:v>
                </c:pt>
                <c:pt idx="13308">
                  <c:v>97931908.010789007</c:v>
                </c:pt>
                <c:pt idx="13309">
                  <c:v>97797336.794540986</c:v>
                </c:pt>
                <c:pt idx="13310">
                  <c:v>97662652.190476015</c:v>
                </c:pt>
                <c:pt idx="13311">
                  <c:v>97527853.944931</c:v>
                </c:pt>
                <c:pt idx="13312">
                  <c:v>97392941.803183004</c:v>
                </c:pt>
                <c:pt idx="13313">
                  <c:v>97257915.509443998</c:v>
                </c:pt>
                <c:pt idx="13314">
                  <c:v>97122774.806855991</c:v>
                </c:pt>
                <c:pt idx="13315">
                  <c:v>96987519.437479019</c:v>
                </c:pt>
                <c:pt idx="13316">
                  <c:v>96852149.142291993</c:v>
                </c:pt>
                <c:pt idx="13317">
                  <c:v>96716663.661182001</c:v>
                </c:pt>
                <c:pt idx="13318">
                  <c:v>96581062.732936993</c:v>
                </c:pt>
                <c:pt idx="13319">
                  <c:v>96445346.09524098</c:v>
                </c:pt>
                <c:pt idx="13320">
                  <c:v>96309513.484668002</c:v>
                </c:pt>
                <c:pt idx="13321">
                  <c:v>96173564.63667199</c:v>
                </c:pt>
                <c:pt idx="13322">
                  <c:v>96037499.285582989</c:v>
                </c:pt>
                <c:pt idx="13323">
                  <c:v>95901317.164601967</c:v>
                </c:pt>
                <c:pt idx="13324">
                  <c:v>95765018.005787</c:v>
                </c:pt>
                <c:pt idx="13325">
                  <c:v>95628601.54005298</c:v>
                </c:pt>
                <c:pt idx="13326">
                  <c:v>95492067.497162014</c:v>
                </c:pt>
                <c:pt idx="13327">
                  <c:v>95355415.605714992</c:v>
                </c:pt>
                <c:pt idx="13328">
                  <c:v>95218645.593149006</c:v>
                </c:pt>
                <c:pt idx="13329">
                  <c:v>95081757.185724989</c:v>
                </c:pt>
                <c:pt idx="13330">
                  <c:v>94944750.108520985</c:v>
                </c:pt>
                <c:pt idx="13331">
                  <c:v>94807624.085428998</c:v>
                </c:pt>
                <c:pt idx="13332">
                  <c:v>94670378.839143991</c:v>
                </c:pt>
                <c:pt idx="13333">
                  <c:v>94533014.091158003</c:v>
                </c:pt>
                <c:pt idx="13334">
                  <c:v>94395529.56174998</c:v>
                </c:pt>
                <c:pt idx="13335">
                  <c:v>94257924.969982013</c:v>
                </c:pt>
                <c:pt idx="13336">
                  <c:v>94120200.033690006</c:v>
                </c:pt>
                <c:pt idx="13337">
                  <c:v>93982354.469474018</c:v>
                </c:pt>
                <c:pt idx="13338">
                  <c:v>93844387.992696017</c:v>
                </c:pt>
                <c:pt idx="13339">
                  <c:v>93706300.317462996</c:v>
                </c:pt>
                <c:pt idx="13340">
                  <c:v>93568091.156629965</c:v>
                </c:pt>
                <c:pt idx="13341">
                  <c:v>93429760.221783981</c:v>
                </c:pt>
                <c:pt idx="13342">
                  <c:v>93291307.223238006</c:v>
                </c:pt>
                <c:pt idx="13343">
                  <c:v>93152731.870023966</c:v>
                </c:pt>
                <c:pt idx="13344">
                  <c:v>93014033.869884998</c:v>
                </c:pt>
                <c:pt idx="13345">
                  <c:v>92875212.929267019</c:v>
                </c:pt>
                <c:pt idx="13346">
                  <c:v>92736268.753307015</c:v>
                </c:pt>
                <c:pt idx="13347">
                  <c:v>92597201.045829982</c:v>
                </c:pt>
                <c:pt idx="13348">
                  <c:v>92458009.509335995</c:v>
                </c:pt>
                <c:pt idx="13349">
                  <c:v>92318693.844996005</c:v>
                </c:pt>
                <c:pt idx="13350">
                  <c:v>92179253.752638981</c:v>
                </c:pt>
                <c:pt idx="13351">
                  <c:v>92039688.930747002</c:v>
                </c:pt>
                <c:pt idx="13352">
                  <c:v>91899999.076441988</c:v>
                </c:pt>
                <c:pt idx="13353">
                  <c:v>91760183.88548398</c:v>
                </c:pt>
                <c:pt idx="13354">
                  <c:v>91620243.052252978</c:v>
                </c:pt>
                <c:pt idx="13355">
                  <c:v>91480176.269749001</c:v>
                </c:pt>
                <c:pt idx="13356">
                  <c:v>91339983.229577005</c:v>
                </c:pt>
                <c:pt idx="13357">
                  <c:v>91199663.621941984</c:v>
                </c:pt>
                <c:pt idx="13358">
                  <c:v>91059217.135635987</c:v>
                </c:pt>
                <c:pt idx="13359">
                  <c:v>90918643.45803</c:v>
                </c:pt>
                <c:pt idx="13360">
                  <c:v>90777942.275067002</c:v>
                </c:pt>
                <c:pt idx="13361">
                  <c:v>90637113.271250978</c:v>
                </c:pt>
                <c:pt idx="13362">
                  <c:v>90496156.129634991</c:v>
                </c:pt>
                <c:pt idx="13363">
                  <c:v>90355070.531817004</c:v>
                </c:pt>
                <c:pt idx="13364">
                  <c:v>90213856.157924965</c:v>
                </c:pt>
                <c:pt idx="13365">
                  <c:v>90072512.686609983</c:v>
                </c:pt>
                <c:pt idx="13366">
                  <c:v>89931039.795036003</c:v>
                </c:pt>
                <c:pt idx="13367">
                  <c:v>89789437.158868998</c:v>
                </c:pt>
                <c:pt idx="13368">
                  <c:v>89647704.452268019</c:v>
                </c:pt>
                <c:pt idx="13369">
                  <c:v>89505841.347875997</c:v>
                </c:pt>
                <c:pt idx="13370">
                  <c:v>89363847.516806006</c:v>
                </c:pt>
                <c:pt idx="13371">
                  <c:v>89221722.628635988</c:v>
                </c:pt>
                <c:pt idx="13372">
                  <c:v>89079466.351394981</c:v>
                </c:pt>
                <c:pt idx="13373">
                  <c:v>88937078.351552963</c:v>
                </c:pt>
                <c:pt idx="13374">
                  <c:v>88794558.294010982</c:v>
                </c:pt>
                <c:pt idx="13375">
                  <c:v>88651905.842090994</c:v>
                </c:pt>
                <c:pt idx="13376">
                  <c:v>88509120.657524988</c:v>
                </c:pt>
                <c:pt idx="13377">
                  <c:v>88366202.400444001</c:v>
                </c:pt>
                <c:pt idx="13378">
                  <c:v>88223150.729367018</c:v>
                </c:pt>
                <c:pt idx="13379">
                  <c:v>88079965.301188007</c:v>
                </c:pt>
                <c:pt idx="13380">
                  <c:v>87936645.771170005</c:v>
                </c:pt>
                <c:pt idx="13381">
                  <c:v>87793191.792930007</c:v>
                </c:pt>
                <c:pt idx="13382">
                  <c:v>87649603.018427014</c:v>
                </c:pt>
                <c:pt idx="13383">
                  <c:v>87505879.097955003</c:v>
                </c:pt>
                <c:pt idx="13384">
                  <c:v>87362019.680125982</c:v>
                </c:pt>
                <c:pt idx="13385">
                  <c:v>87218024.411862016</c:v>
                </c:pt>
                <c:pt idx="13386">
                  <c:v>87073892.938383996</c:v>
                </c:pt>
                <c:pt idx="13387">
                  <c:v>86929624.903194994</c:v>
                </c:pt>
                <c:pt idx="13388">
                  <c:v>86785219.94807601</c:v>
                </c:pt>
                <c:pt idx="13389">
                  <c:v>86640677.71306701</c:v>
                </c:pt>
                <c:pt idx="13390">
                  <c:v>86495997.836458981</c:v>
                </c:pt>
                <c:pt idx="13391">
                  <c:v>86351179.954778001</c:v>
                </c:pt>
                <c:pt idx="13392">
                  <c:v>86206223.702778995</c:v>
                </c:pt>
                <c:pt idx="13393">
                  <c:v>86061128.713424996</c:v>
                </c:pt>
                <c:pt idx="13394">
                  <c:v>85915894.61788398</c:v>
                </c:pt>
                <c:pt idx="13395">
                  <c:v>85770521.045506999</c:v>
                </c:pt>
                <c:pt idx="13396">
                  <c:v>85625007.623821989</c:v>
                </c:pt>
                <c:pt idx="13397">
                  <c:v>85479353.978517979</c:v>
                </c:pt>
                <c:pt idx="13398">
                  <c:v>85333559.733432993</c:v>
                </c:pt>
                <c:pt idx="13399">
                  <c:v>85187624.510539979</c:v>
                </c:pt>
                <c:pt idx="13400">
                  <c:v>85041547.929934978</c:v>
                </c:pt>
                <c:pt idx="13401">
                  <c:v>84895329.609820992</c:v>
                </c:pt>
                <c:pt idx="13402">
                  <c:v>84748969.166499004</c:v>
                </c:pt>
                <c:pt idx="13403">
                  <c:v>84602466.214349002</c:v>
                </c:pt>
                <c:pt idx="13404">
                  <c:v>84455820.365820989</c:v>
                </c:pt>
                <c:pt idx="13405">
                  <c:v>84309031.231418014</c:v>
                </c:pt>
                <c:pt idx="13406">
                  <c:v>84162098.419682994</c:v>
                </c:pt>
                <c:pt idx="13407">
                  <c:v>84015021.537185997</c:v>
                </c:pt>
                <c:pt idx="13408">
                  <c:v>83867800.188505992</c:v>
                </c:pt>
                <c:pt idx="13409">
                  <c:v>83720433.97622098</c:v>
                </c:pt>
                <c:pt idx="13410">
                  <c:v>83572922.500891998</c:v>
                </c:pt>
                <c:pt idx="13411">
                  <c:v>83425265.361047</c:v>
                </c:pt>
                <c:pt idx="13412">
                  <c:v>83277462.153165996</c:v>
                </c:pt>
                <c:pt idx="13413">
                  <c:v>83129512.471669003</c:v>
                </c:pt>
                <c:pt idx="13414">
                  <c:v>82981415.908897996</c:v>
                </c:pt>
                <c:pt idx="13415">
                  <c:v>82833172.055101991</c:v>
                </c:pt>
                <c:pt idx="13416">
                  <c:v>82684780.498422995</c:v>
                </c:pt>
                <c:pt idx="13417">
                  <c:v>82536240.824878991</c:v>
                </c:pt>
                <c:pt idx="13418">
                  <c:v>82387552.618350998</c:v>
                </c:pt>
                <c:pt idx="13419">
                  <c:v>82238715.460562006</c:v>
                </c:pt>
                <c:pt idx="13420">
                  <c:v>82089728.931066021</c:v>
                </c:pt>
                <c:pt idx="13421">
                  <c:v>81940592.607229978</c:v>
                </c:pt>
                <c:pt idx="13422">
                  <c:v>81791306.064217001</c:v>
                </c:pt>
                <c:pt idx="13423">
                  <c:v>81641868.874969989</c:v>
                </c:pt>
                <c:pt idx="13424">
                  <c:v>81492280.610195994</c:v>
                </c:pt>
                <c:pt idx="13425">
                  <c:v>81342540.838348001</c:v>
                </c:pt>
                <c:pt idx="13426">
                  <c:v>81192649.125609964</c:v>
                </c:pt>
                <c:pt idx="13427">
                  <c:v>81042605.035876006</c:v>
                </c:pt>
                <c:pt idx="13428">
                  <c:v>80892408.13073799</c:v>
                </c:pt>
                <c:pt idx="13429">
                  <c:v>80742057.969465032</c:v>
                </c:pt>
                <c:pt idx="13430">
                  <c:v>80591554.108983979</c:v>
                </c:pt>
                <c:pt idx="13431">
                  <c:v>80440896.103869006</c:v>
                </c:pt>
                <c:pt idx="13432">
                  <c:v>80290083.506312981</c:v>
                </c:pt>
                <c:pt idx="13433">
                  <c:v>80139115.866117999</c:v>
                </c:pt>
                <c:pt idx="13434">
                  <c:v>79987992.730673999</c:v>
                </c:pt>
                <c:pt idx="13435">
                  <c:v>79836713.644939989</c:v>
                </c:pt>
                <c:pt idx="13436">
                  <c:v>79685278.151425004</c:v>
                </c:pt>
                <c:pt idx="13437">
                  <c:v>79533685.790169016</c:v>
                </c:pt>
                <c:pt idx="13438">
                  <c:v>79381936.098727003</c:v>
                </c:pt>
                <c:pt idx="13439">
                  <c:v>79230028.61214298</c:v>
                </c:pt>
                <c:pt idx="13440">
                  <c:v>79077962.862939999</c:v>
                </c:pt>
                <c:pt idx="13441">
                  <c:v>78925738.381090999</c:v>
                </c:pt>
                <c:pt idx="13442">
                  <c:v>78773354.694005981</c:v>
                </c:pt>
                <c:pt idx="13443">
                  <c:v>78620811.326505989</c:v>
                </c:pt>
                <c:pt idx="13444">
                  <c:v>78468107.800807998</c:v>
                </c:pt>
                <c:pt idx="13445">
                  <c:v>78315243.636502966</c:v>
                </c:pt>
                <c:pt idx="13446">
                  <c:v>78162218.350531965</c:v>
                </c:pt>
                <c:pt idx="13447">
                  <c:v>78009031.457170993</c:v>
                </c:pt>
                <c:pt idx="13448">
                  <c:v>77855682.468004003</c:v>
                </c:pt>
                <c:pt idx="13449">
                  <c:v>77702170.89190498</c:v>
                </c:pt>
                <c:pt idx="13450">
                  <c:v>77548496.235015005</c:v>
                </c:pt>
                <c:pt idx="13451">
                  <c:v>77394658.000723988</c:v>
                </c:pt>
                <c:pt idx="13452">
                  <c:v>77240655.689640984</c:v>
                </c:pt>
                <c:pt idx="13453">
                  <c:v>77086488.799581006</c:v>
                </c:pt>
                <c:pt idx="13454">
                  <c:v>76932156.82553497</c:v>
                </c:pt>
                <c:pt idx="13455">
                  <c:v>76777659.259652987</c:v>
                </c:pt>
                <c:pt idx="13456">
                  <c:v>76622995.591216013</c:v>
                </c:pt>
                <c:pt idx="13457">
                  <c:v>76468165.30661799</c:v>
                </c:pt>
                <c:pt idx="13458">
                  <c:v>76313167.889338002</c:v>
                </c:pt>
                <c:pt idx="13459">
                  <c:v>76158002.819918007</c:v>
                </c:pt>
                <c:pt idx="13460">
                  <c:v>76002669.575940967</c:v>
                </c:pt>
                <c:pt idx="13461">
                  <c:v>75847167.632003978</c:v>
                </c:pt>
                <c:pt idx="13462">
                  <c:v>75691496.459694982</c:v>
                </c:pt>
                <c:pt idx="13463">
                  <c:v>75535655.527567998</c:v>
                </c:pt>
                <c:pt idx="13464">
                  <c:v>75379644.301116005</c:v>
                </c:pt>
                <c:pt idx="13465">
                  <c:v>75223462.242752999</c:v>
                </c:pt>
                <c:pt idx="13466">
                  <c:v>75067108.811776996</c:v>
                </c:pt>
                <c:pt idx="13467">
                  <c:v>74910583.464355007</c:v>
                </c:pt>
                <c:pt idx="13468">
                  <c:v>74753885.653491005</c:v>
                </c:pt>
                <c:pt idx="13469">
                  <c:v>74597014.829001978</c:v>
                </c:pt>
                <c:pt idx="13470">
                  <c:v>74439970.437488019</c:v>
                </c:pt>
                <c:pt idx="13471">
                  <c:v>74282751.922310993</c:v>
                </c:pt>
                <c:pt idx="13472">
                  <c:v>74125358.723562002</c:v>
                </c:pt>
                <c:pt idx="13473">
                  <c:v>73967790.278038979</c:v>
                </c:pt>
                <c:pt idx="13474">
                  <c:v>73810046.019211993</c:v>
                </c:pt>
                <c:pt idx="13475">
                  <c:v>73652125.377203986</c:v>
                </c:pt>
                <c:pt idx="13476">
                  <c:v>73494027.778752983</c:v>
                </c:pt>
                <c:pt idx="13477">
                  <c:v>73335752.647191003</c:v>
                </c:pt>
                <c:pt idx="13478">
                  <c:v>73177299.402411014</c:v>
                </c:pt>
                <c:pt idx="13479">
                  <c:v>73018667.460840002</c:v>
                </c:pt>
                <c:pt idx="13480">
                  <c:v>72859856.235406995</c:v>
                </c:pt>
                <c:pt idx="13481">
                  <c:v>72700865.135512963</c:v>
                </c:pt>
                <c:pt idx="13482">
                  <c:v>72541693.567002982</c:v>
                </c:pt>
                <c:pt idx="13483">
                  <c:v>72382340.932134002</c:v>
                </c:pt>
                <c:pt idx="13484">
                  <c:v>72222806.629544988</c:v>
                </c:pt>
                <c:pt idx="13485">
                  <c:v>72063090.054220989</c:v>
                </c:pt>
                <c:pt idx="13486">
                  <c:v>71903190.597470015</c:v>
                </c:pt>
                <c:pt idx="13487">
                  <c:v>71743107.646880999</c:v>
                </c:pt>
                <c:pt idx="13488">
                  <c:v>71582840.586300999</c:v>
                </c:pt>
                <c:pt idx="13489">
                  <c:v>71422388.795792982</c:v>
                </c:pt>
                <c:pt idx="13490">
                  <c:v>71261751.651611984</c:v>
                </c:pt>
                <c:pt idx="13491">
                  <c:v>71100928.52616398</c:v>
                </c:pt>
                <c:pt idx="13492">
                  <c:v>70939918.787976995</c:v>
                </c:pt>
                <c:pt idx="13493">
                  <c:v>70778721.801661</c:v>
                </c:pt>
                <c:pt idx="13494">
                  <c:v>70617336.927882999</c:v>
                </c:pt>
                <c:pt idx="13495">
                  <c:v>70455763.523319006</c:v>
                </c:pt>
                <c:pt idx="13496">
                  <c:v>70294000.940632001</c:v>
                </c:pt>
                <c:pt idx="13497">
                  <c:v>70132048.528424978</c:v>
                </c:pt>
                <c:pt idx="13498">
                  <c:v>69969905.631210998</c:v>
                </c:pt>
                <c:pt idx="13499">
                  <c:v>69807571.589373007</c:v>
                </c:pt>
                <c:pt idx="13500">
                  <c:v>69645045.739130005</c:v>
                </c:pt>
                <c:pt idx="13501">
                  <c:v>69482327.41249603</c:v>
                </c:pt>
                <c:pt idx="13502">
                  <c:v>69319415.937243998</c:v>
                </c:pt>
                <c:pt idx="13503">
                  <c:v>69156310.636868998</c:v>
                </c:pt>
                <c:pt idx="13504">
                  <c:v>68993010.830542967</c:v>
                </c:pt>
                <c:pt idx="13505">
                  <c:v>68829515.833083004</c:v>
                </c:pt>
                <c:pt idx="13506">
                  <c:v>68665824.954907</c:v>
                </c:pt>
                <c:pt idx="13507">
                  <c:v>68501937.501993001</c:v>
                </c:pt>
                <c:pt idx="13508">
                  <c:v>68337852.775840983</c:v>
                </c:pt>
                <c:pt idx="13509">
                  <c:v>68173570.073430002</c:v>
                </c:pt>
                <c:pt idx="13510">
                  <c:v>68009088.687176004</c:v>
                </c:pt>
                <c:pt idx="13511">
                  <c:v>67844407.904890999</c:v>
                </c:pt>
                <c:pt idx="13512">
                  <c:v>67679527.009738982</c:v>
                </c:pt>
                <c:pt idx="13513">
                  <c:v>67514445.280191004</c:v>
                </c:pt>
                <c:pt idx="13514">
                  <c:v>67349161.989986017</c:v>
                </c:pt>
                <c:pt idx="13515">
                  <c:v>67183676.408081993</c:v>
                </c:pt>
                <c:pt idx="13516">
                  <c:v>67017987.79861401</c:v>
                </c:pt>
                <c:pt idx="13517">
                  <c:v>66852095.420846</c:v>
                </c:pt>
                <c:pt idx="13518">
                  <c:v>66685998.529127009</c:v>
                </c:pt>
                <c:pt idx="13519">
                  <c:v>66519696.372843996</c:v>
                </c:pt>
                <c:pt idx="13520">
                  <c:v>66353188.196373999</c:v>
                </c:pt>
                <c:pt idx="13521">
                  <c:v>66186473.239036009</c:v>
                </c:pt>
                <c:pt idx="13522">
                  <c:v>66019550.735045008</c:v>
                </c:pt>
                <c:pt idx="13523">
                  <c:v>65852419.913461991</c:v>
                </c:pt>
                <c:pt idx="13524">
                  <c:v>65685079.998141006</c:v>
                </c:pt>
                <c:pt idx="13525">
                  <c:v>65517530.207685001</c:v>
                </c:pt>
                <c:pt idx="13526">
                  <c:v>65349769.755390003</c:v>
                </c:pt>
                <c:pt idx="13527">
                  <c:v>65181797.849198006</c:v>
                </c:pt>
                <c:pt idx="13528">
                  <c:v>65013613.691640012</c:v>
                </c:pt>
                <c:pt idx="13529">
                  <c:v>64845216.479787998</c:v>
                </c:pt>
                <c:pt idx="13530">
                  <c:v>64676605.405197009</c:v>
                </c:pt>
                <c:pt idx="13531">
                  <c:v>64507779.653857</c:v>
                </c:pt>
                <c:pt idx="13532">
                  <c:v>64338738.406133011</c:v>
                </c:pt>
                <c:pt idx="13533">
                  <c:v>64169480.836708993</c:v>
                </c:pt>
                <c:pt idx="13534">
                  <c:v>64000006.114540003</c:v>
                </c:pt>
                <c:pt idx="13535">
                  <c:v>63830313.402782984</c:v>
                </c:pt>
                <c:pt idx="13536">
                  <c:v>63660401.858749993</c:v>
                </c:pt>
                <c:pt idx="13537">
                  <c:v>63490270.633845001</c:v>
                </c:pt>
                <c:pt idx="13538">
                  <c:v>63319918.873503998</c:v>
                </c:pt>
                <c:pt idx="13539">
                  <c:v>63149345.717138007</c:v>
                </c:pt>
                <c:pt idx="13540">
                  <c:v>62978550.298070006</c:v>
                </c:pt>
                <c:pt idx="13541">
                  <c:v>62807531.743474998</c:v>
                </c:pt>
                <c:pt idx="13542">
                  <c:v>62636289.174318999</c:v>
                </c:pt>
                <c:pt idx="13543">
                  <c:v>62464821.705292009</c:v>
                </c:pt>
                <c:pt idx="13544">
                  <c:v>62293128.444748998</c:v>
                </c:pt>
                <c:pt idx="13545">
                  <c:v>62121208.494640008</c:v>
                </c:pt>
                <c:pt idx="13546">
                  <c:v>61949060.950451992</c:v>
                </c:pt>
                <c:pt idx="13547">
                  <c:v>61776684.901133008</c:v>
                </c:pt>
                <c:pt idx="13548">
                  <c:v>61604079.429035008</c:v>
                </c:pt>
                <c:pt idx="13549">
                  <c:v>61431243.609836005</c:v>
                </c:pt>
                <c:pt idx="13550">
                  <c:v>61258176.512479991</c:v>
                </c:pt>
                <c:pt idx="13551">
                  <c:v>61084877.199099012</c:v>
                </c:pt>
                <c:pt idx="13552">
                  <c:v>60911344.724950008</c:v>
                </c:pt>
                <c:pt idx="13553">
                  <c:v>60737578.138334006</c:v>
                </c:pt>
                <c:pt idx="13554">
                  <c:v>60563576.480531998</c:v>
                </c:pt>
                <c:pt idx="13555">
                  <c:v>60389338.785727002</c:v>
                </c:pt>
                <c:pt idx="13556">
                  <c:v>60214864.080927998</c:v>
                </c:pt>
                <c:pt idx="13557">
                  <c:v>60040151.385895997</c:v>
                </c:pt>
                <c:pt idx="13558">
                  <c:v>59865199.713068999</c:v>
                </c:pt>
                <c:pt idx="13559">
                  <c:v>59690008.067478001</c:v>
                </c:pt>
                <c:pt idx="13560">
                  <c:v>59514575.446676992</c:v>
                </c:pt>
                <c:pt idx="13561">
                  <c:v>59338900.840654001</c:v>
                </c:pt>
                <c:pt idx="13562">
                  <c:v>59162983.231755003</c:v>
                </c:pt>
                <c:pt idx="13563">
                  <c:v>58986821.594601005</c:v>
                </c:pt>
                <c:pt idx="13564">
                  <c:v>58810414.896003999</c:v>
                </c:pt>
                <c:pt idx="13565">
                  <c:v>58633762.094881997</c:v>
                </c:pt>
                <c:pt idx="13566">
                  <c:v>58456862.142173998</c:v>
                </c:pt>
                <c:pt idx="13567">
                  <c:v>58279713.980753995</c:v>
                </c:pt>
                <c:pt idx="13568">
                  <c:v>58102316.545340002</c:v>
                </c:pt>
                <c:pt idx="13569">
                  <c:v>57924668.762406997</c:v>
                </c:pt>
                <c:pt idx="13570">
                  <c:v>57746769.550095998</c:v>
                </c:pt>
                <c:pt idx="13571">
                  <c:v>57568617.818118997</c:v>
                </c:pt>
                <c:pt idx="13572">
                  <c:v>57390212.467671998</c:v>
                </c:pt>
                <c:pt idx="13573">
                  <c:v>57211552.391335003</c:v>
                </c:pt>
                <c:pt idx="13574">
                  <c:v>57032636.472977996</c:v>
                </c:pt>
                <c:pt idx="13575">
                  <c:v>56853463.587663002</c:v>
                </c:pt>
                <c:pt idx="13576">
                  <c:v>56674032.60154701</c:v>
                </c:pt>
                <c:pt idx="13577">
                  <c:v>56494342.371779993</c:v>
                </c:pt>
                <c:pt idx="13578">
                  <c:v>56314391.746403001</c:v>
                </c:pt>
                <c:pt idx="13579">
                  <c:v>56134179.564249009</c:v>
                </c:pt>
                <c:pt idx="13580">
                  <c:v>55953704.654831998</c:v>
                </c:pt>
                <c:pt idx="13581">
                  <c:v>55772965.838247009</c:v>
                </c:pt>
                <c:pt idx="13582">
                  <c:v>55591961.925059006</c:v>
                </c:pt>
                <c:pt idx="13583">
                  <c:v>55410691.716195002</c:v>
                </c:pt>
                <c:pt idx="13584">
                  <c:v>55229154.002833001</c:v>
                </c:pt>
                <c:pt idx="13585">
                  <c:v>55047347.566288002</c:v>
                </c:pt>
                <c:pt idx="13586">
                  <c:v>54865271.177901998</c:v>
                </c:pt>
                <c:pt idx="13587">
                  <c:v>54682923.598924011</c:v>
                </c:pt>
                <c:pt idx="13588">
                  <c:v>54500303.580393001</c:v>
                </c:pt>
                <c:pt idx="13589">
                  <c:v>54317409.863021992</c:v>
                </c:pt>
                <c:pt idx="13590">
                  <c:v>54134241.177073002</c:v>
                </c:pt>
                <c:pt idx="13591">
                  <c:v>53950796.242239006</c:v>
                </c:pt>
                <c:pt idx="13592">
                  <c:v>53767073.767512001</c:v>
                </c:pt>
                <c:pt idx="13593">
                  <c:v>53583072.451063998</c:v>
                </c:pt>
                <c:pt idx="13594">
                  <c:v>53398790.980113998</c:v>
                </c:pt>
                <c:pt idx="13595">
                  <c:v>53214228.030799001</c:v>
                </c:pt>
                <c:pt idx="13596">
                  <c:v>53029382.268040009</c:v>
                </c:pt>
                <c:pt idx="13597">
                  <c:v>52844252.345409997</c:v>
                </c:pt>
                <c:pt idx="13598">
                  <c:v>52658836.904996</c:v>
                </c:pt>
                <c:pt idx="13599">
                  <c:v>52473134.577261999</c:v>
                </c:pt>
                <c:pt idx="13600">
                  <c:v>52287143.980904996</c:v>
                </c:pt>
                <c:pt idx="13601">
                  <c:v>52100863.722713999</c:v>
                </c:pt>
                <c:pt idx="13602">
                  <c:v>51914292.397424996</c:v>
                </c:pt>
                <c:pt idx="13603">
                  <c:v>51727428.587575004</c:v>
                </c:pt>
                <c:pt idx="13604">
                  <c:v>51540270.863348998</c:v>
                </c:pt>
                <c:pt idx="13605">
                  <c:v>51352817.782430001</c:v>
                </c:pt>
                <c:pt idx="13606">
                  <c:v>51165067.889843002</c:v>
                </c:pt>
                <c:pt idx="13607">
                  <c:v>50977019.717799999</c:v>
                </c:pt>
                <c:pt idx="13608">
                  <c:v>50788671.785542004</c:v>
                </c:pt>
                <c:pt idx="13609">
                  <c:v>50600022.599172011</c:v>
                </c:pt>
                <c:pt idx="13610">
                  <c:v>50411070.651494004</c:v>
                </c:pt>
                <c:pt idx="13611">
                  <c:v>50221814.421847008</c:v>
                </c:pt>
                <c:pt idx="13612">
                  <c:v>50032252.375931002</c:v>
                </c:pt>
                <c:pt idx="13613">
                  <c:v>49842382.965640008</c:v>
                </c:pt>
                <c:pt idx="13614">
                  <c:v>49652204.628882997</c:v>
                </c:pt>
                <c:pt idx="13615">
                  <c:v>49461715.789405003</c:v>
                </c:pt>
                <c:pt idx="13616">
                  <c:v>49270914.856609993</c:v>
                </c:pt>
                <c:pt idx="13617">
                  <c:v>49079800.225374006</c:v>
                </c:pt>
                <c:pt idx="13618">
                  <c:v>48888370.275858007</c:v>
                </c:pt>
                <c:pt idx="13619">
                  <c:v>48696623.373321988</c:v>
                </c:pt>
                <c:pt idx="13620">
                  <c:v>48504557.867924996</c:v>
                </c:pt>
                <c:pt idx="13621">
                  <c:v>48312172.094537005</c:v>
                </c:pt>
                <c:pt idx="13622">
                  <c:v>48119464.372529991</c:v>
                </c:pt>
                <c:pt idx="13623">
                  <c:v>47926433.005585998</c:v>
                </c:pt>
                <c:pt idx="13624">
                  <c:v>47733076.281480998</c:v>
                </c:pt>
                <c:pt idx="13625">
                  <c:v>47539392.471880995</c:v>
                </c:pt>
                <c:pt idx="13626">
                  <c:v>47345379.832128994</c:v>
                </c:pt>
                <c:pt idx="13627">
                  <c:v>47151036.601024002</c:v>
                </c:pt>
                <c:pt idx="13628">
                  <c:v>46956361.000606999</c:v>
                </c:pt>
                <c:pt idx="13629">
                  <c:v>46761351.235931009</c:v>
                </c:pt>
                <c:pt idx="13630">
                  <c:v>46566005.494838007</c:v>
                </c:pt>
                <c:pt idx="13631">
                  <c:v>46370321.947722994</c:v>
                </c:pt>
                <c:pt idx="13632">
                  <c:v>46174298.747301996</c:v>
                </c:pt>
                <c:pt idx="13633">
                  <c:v>45977934.028371997</c:v>
                </c:pt>
                <c:pt idx="13634">
                  <c:v>45781225.907563999</c:v>
                </c:pt>
                <c:pt idx="13635">
                  <c:v>45584172.483100995</c:v>
                </c:pt>
                <c:pt idx="13636">
                  <c:v>45386771.834538005</c:v>
                </c:pt>
                <c:pt idx="13637">
                  <c:v>45189022.022514001</c:v>
                </c:pt>
                <c:pt idx="13638">
                  <c:v>44990921.088485993</c:v>
                </c:pt>
                <c:pt idx="13639">
                  <c:v>44792467.054462992</c:v>
                </c:pt>
                <c:pt idx="13640">
                  <c:v>44593657.922739998</c:v>
                </c:pt>
                <c:pt idx="13641">
                  <c:v>44394491.675620005</c:v>
                </c:pt>
                <c:pt idx="13642">
                  <c:v>44194966.27513501</c:v>
                </c:pt>
                <c:pt idx="13643">
                  <c:v>43995079.662763</c:v>
                </c:pt>
                <c:pt idx="13644">
                  <c:v>43794829.759137005</c:v>
                </c:pt>
                <c:pt idx="13645">
                  <c:v>43594214.463749997</c:v>
                </c:pt>
                <c:pt idx="13646">
                  <c:v>43393231.654659003</c:v>
                </c:pt>
                <c:pt idx="13647">
                  <c:v>43191879.188175</c:v>
                </c:pt>
                <c:pt idx="13648">
                  <c:v>42990154.898554005</c:v>
                </c:pt>
                <c:pt idx="13649">
                  <c:v>42788056.597685002</c:v>
                </c:pt>
                <c:pt idx="13650">
                  <c:v>42585582.074761994</c:v>
                </c:pt>
                <c:pt idx="13651">
                  <c:v>42382729.095961004</c:v>
                </c:pt>
                <c:pt idx="13652">
                  <c:v>42179495.404105999</c:v>
                </c:pt>
                <c:pt idx="13653">
                  <c:v>41975878.718325995</c:v>
                </c:pt>
                <c:pt idx="13654">
                  <c:v>41771876.733717002</c:v>
                </c:pt>
                <c:pt idx="13655">
                  <c:v>41567487.120982997</c:v>
                </c:pt>
                <c:pt idx="13656">
                  <c:v>41362707.526081994</c:v>
                </c:pt>
                <c:pt idx="13657">
                  <c:v>41157535.569860004</c:v>
                </c:pt>
                <c:pt idx="13658">
                  <c:v>40951968.847679995</c:v>
                </c:pt>
                <c:pt idx="13659">
                  <c:v>40746004.929044008</c:v>
                </c:pt>
                <c:pt idx="13660">
                  <c:v>40539641.357209995</c:v>
                </c:pt>
                <c:pt idx="13661">
                  <c:v>40332875.648795001</c:v>
                </c:pt>
                <c:pt idx="13662">
                  <c:v>40125705.293381996</c:v>
                </c:pt>
                <c:pt idx="13663">
                  <c:v>39918127.753109999</c:v>
                </c:pt>
                <c:pt idx="13664">
                  <c:v>39710140.462259002</c:v>
                </c:pt>
                <c:pt idx="13665">
                  <c:v>39501740.826830998</c:v>
                </c:pt>
                <c:pt idx="13666">
                  <c:v>39292926.224120006</c:v>
                </c:pt>
                <c:pt idx="13667">
                  <c:v>39083694.002271995</c:v>
                </c:pt>
                <c:pt idx="13668">
                  <c:v>38874041.479842</c:v>
                </c:pt>
                <c:pt idx="13669">
                  <c:v>38663965.94534</c:v>
                </c:pt>
                <c:pt idx="13670">
                  <c:v>38453464.656766996</c:v>
                </c:pt>
                <c:pt idx="13671">
                  <c:v>38242534.841144003</c:v>
                </c:pt>
                <c:pt idx="13672">
                  <c:v>38031173.69403401</c:v>
                </c:pt>
                <c:pt idx="13673">
                  <c:v>37819378.379051</c:v>
                </c:pt>
                <c:pt idx="13674">
                  <c:v>37607146.027363002</c:v>
                </c:pt>
                <c:pt idx="13675">
                  <c:v>37394473.737186</c:v>
                </c:pt>
                <c:pt idx="13676">
                  <c:v>37181358.573262997</c:v>
                </c:pt>
                <c:pt idx="13677">
                  <c:v>36967797.566340998</c:v>
                </c:pt>
                <c:pt idx="13678">
                  <c:v>36753787.712632</c:v>
                </c:pt>
                <c:pt idx="13679">
                  <c:v>36539325.973269001</c:v>
                </c:pt>
                <c:pt idx="13680">
                  <c:v>36324409.273744002</c:v>
                </c:pt>
                <c:pt idx="13681">
                  <c:v>36109034.503348</c:v>
                </c:pt>
                <c:pt idx="13682">
                  <c:v>35893198.514582992</c:v>
                </c:pt>
                <c:pt idx="13683">
                  <c:v>35676898.122581996</c:v>
                </c:pt>
                <c:pt idx="13684">
                  <c:v>35460130.104501002</c:v>
                </c:pt>
                <c:pt idx="13685">
                  <c:v>35242891.198912002</c:v>
                </c:pt>
                <c:pt idx="13686">
                  <c:v>35025178.105178006</c:v>
                </c:pt>
                <c:pt idx="13687">
                  <c:v>34806987.482817993</c:v>
                </c:pt>
                <c:pt idx="13688">
                  <c:v>34588315.950858995</c:v>
                </c:pt>
                <c:pt idx="13689">
                  <c:v>34369160.087177999</c:v>
                </c:pt>
                <c:pt idx="13690">
                  <c:v>34149516.427831002</c:v>
                </c:pt>
                <c:pt idx="13691">
                  <c:v>33929381.466364004</c:v>
                </c:pt>
                <c:pt idx="13692">
                  <c:v>33708751.653123997</c:v>
                </c:pt>
                <c:pt idx="13693">
                  <c:v>33487623.394538</c:v>
                </c:pt>
                <c:pt idx="13694">
                  <c:v>33265993.052400999</c:v>
                </c:pt>
                <c:pt idx="13695">
                  <c:v>33043856.943129998</c:v>
                </c:pt>
                <c:pt idx="13696">
                  <c:v>32821211.337016001</c:v>
                </c:pt>
                <c:pt idx="13697">
                  <c:v>32598052.457462002</c:v>
                </c:pt>
                <c:pt idx="13698">
                  <c:v>32374376.480201997</c:v>
                </c:pt>
                <c:pt idx="13699">
                  <c:v>32150179.532505002</c:v>
                </c:pt>
                <c:pt idx="13700">
                  <c:v>31925457.692373998</c:v>
                </c:pt>
                <c:pt idx="13701">
                  <c:v>31700206.987717994</c:v>
                </c:pt>
                <c:pt idx="13702">
                  <c:v>31474423.395520005</c:v>
                </c:pt>
                <c:pt idx="13703">
                  <c:v>31248102.840977997</c:v>
                </c:pt>
                <c:pt idx="13704">
                  <c:v>31021241.196644999</c:v>
                </c:pt>
                <c:pt idx="13705">
                  <c:v>30793834.281539995</c:v>
                </c:pt>
                <c:pt idx="13706">
                  <c:v>30565877.860256001</c:v>
                </c:pt>
                <c:pt idx="13707">
                  <c:v>30337367.642040998</c:v>
                </c:pt>
                <c:pt idx="13708">
                  <c:v>30108299.279869996</c:v>
                </c:pt>
                <c:pt idx="13709">
                  <c:v>29878668.3695</c:v>
                </c:pt>
                <c:pt idx="13710">
                  <c:v>29648470.448511995</c:v>
                </c:pt>
                <c:pt idx="13711">
                  <c:v>29417700.995326001</c:v>
                </c:pt>
                <c:pt idx="13712">
                  <c:v>29186355.428215995</c:v>
                </c:pt>
                <c:pt idx="13713">
                  <c:v>28954429.104295999</c:v>
                </c:pt>
                <c:pt idx="13714">
                  <c:v>28721917.318497002</c:v>
                </c:pt>
                <c:pt idx="13715">
                  <c:v>28488815.302526005</c:v>
                </c:pt>
                <c:pt idx="13716">
                  <c:v>28255118.223810993</c:v>
                </c:pt>
                <c:pt idx="13717">
                  <c:v>28020821.184425</c:v>
                </c:pt>
                <c:pt idx="13718">
                  <c:v>27785919.220002998</c:v>
                </c:pt>
                <c:pt idx="13719">
                  <c:v>27550407.298637997</c:v>
                </c:pt>
                <c:pt idx="13720">
                  <c:v>27314280.319761999</c:v>
                </c:pt>
                <c:pt idx="13721">
                  <c:v>27077533.113019001</c:v>
                </c:pt>
                <c:pt idx="13722">
                  <c:v>26840160.437116001</c:v>
                </c:pt>
                <c:pt idx="13723">
                  <c:v>26602156.978665002</c:v>
                </c:pt>
                <c:pt idx="13724">
                  <c:v>26363517.351010997</c:v>
                </c:pt>
                <c:pt idx="13725">
                  <c:v>26124236.093052</c:v>
                </c:pt>
                <c:pt idx="13726">
                  <c:v>25884307.668039005</c:v>
                </c:pt>
                <c:pt idx="13727">
                  <c:v>25643726.462375995</c:v>
                </c:pt>
                <c:pt idx="13728">
                  <c:v>25402486.784402002</c:v>
                </c:pt>
                <c:pt idx="13729">
                  <c:v>25160582.863172997</c:v>
                </c:pt>
                <c:pt idx="13730">
                  <c:v>24918008.847229</c:v>
                </c:pt>
                <c:pt idx="13731">
                  <c:v>24674758.803362999</c:v>
                </c:pt>
                <c:pt idx="13732">
                  <c:v>24430826.715383999</c:v>
                </c:pt>
                <c:pt idx="13733">
                  <c:v>24186206.482877992</c:v>
                </c:pt>
                <c:pt idx="13734">
                  <c:v>23940891.919969</c:v>
                </c:pt>
                <c:pt idx="13735">
                  <c:v>23694876.754089005</c:v>
                </c:pt>
                <c:pt idx="13736">
                  <c:v>23448154.624744006</c:v>
                </c:pt>
                <c:pt idx="13737">
                  <c:v>23200719.082297996</c:v>
                </c:pt>
                <c:pt idx="13738">
                  <c:v>22952563.586762</c:v>
                </c:pt>
                <c:pt idx="13739">
                  <c:v>22703681.506607</c:v>
                </c:pt>
                <c:pt idx="13740">
                  <c:v>22454066.117586009</c:v>
                </c:pt>
                <c:pt idx="13741">
                  <c:v>22203710.601594999</c:v>
                </c:pt>
                <c:pt idx="13742">
                  <c:v>21952608.045543995</c:v>
                </c:pt>
                <c:pt idx="13743">
                  <c:v>21700751.440283995</c:v>
                </c:pt>
                <c:pt idx="13744">
                  <c:v>21448133.679559004</c:v>
                </c:pt>
                <c:pt idx="13745">
                  <c:v>21194747.559012</c:v>
                </c:pt>
                <c:pt idx="13746">
                  <c:v>20940585.775250997</c:v>
                </c:pt>
                <c:pt idx="13747">
                  <c:v>20685640.924967997</c:v>
                </c:pt>
                <c:pt idx="13748">
                  <c:v>20429905.504137002</c:v>
                </c:pt>
                <c:pt idx="13749">
                  <c:v>20173371.907297995</c:v>
                </c:pt>
                <c:pt idx="13750">
                  <c:v>19916032.426925998</c:v>
                </c:pt>
                <c:pt idx="13751">
                  <c:v>19657879.252916001</c:v>
                </c:pt>
                <c:pt idx="13752">
                  <c:v>19398904.472176</c:v>
                </c:pt>
                <c:pt idx="13753">
                  <c:v>19139100.068369001</c:v>
                </c:pt>
                <c:pt idx="13754">
                  <c:v>18878457.921791997</c:v>
                </c:pt>
                <c:pt idx="13755">
                  <c:v>18616969.809436001</c:v>
                </c:pt>
                <c:pt idx="13756">
                  <c:v>18354627.405224998</c:v>
                </c:pt>
                <c:pt idx="13757">
                  <c:v>18091422.280479997</c:v>
                </c:pt>
                <c:pt idx="13758">
                  <c:v>17827345.904602997</c:v>
                </c:pt>
                <c:pt idx="13759">
                  <c:v>17562389.646039005</c:v>
                </c:pt>
                <c:pt idx="13760">
                  <c:v>17296544.773527998</c:v>
                </c:pt>
                <c:pt idx="13761">
                  <c:v>17029802.457675997</c:v>
                </c:pt>
                <c:pt idx="13762">
                  <c:v>16762153.772901</c:v>
                </c:pt>
                <c:pt idx="13763">
                  <c:v>16493589.699774997</c:v>
                </c:pt>
                <c:pt idx="13764">
                  <c:v>16224101.127824996</c:v>
                </c:pt>
                <c:pt idx="13765">
                  <c:v>15953678.858821003</c:v>
                </c:pt>
                <c:pt idx="13766">
                  <c:v>15682313.610631</c:v>
                </c:pt>
                <c:pt idx="13767">
                  <c:v>15409996.021684</c:v>
                </c:pt>
                <c:pt idx="13768">
                  <c:v>15136716.656122997</c:v>
                </c:pt>
                <c:pt idx="13769">
                  <c:v>14862466.009717003</c:v>
                </c:pt>
                <c:pt idx="13770">
                  <c:v>14587234.516615</c:v>
                </c:pt>
                <c:pt idx="13771">
                  <c:v>14311012.557039</c:v>
                </c:pt>
                <c:pt idx="13772">
                  <c:v>14033790.466019003</c:v>
                </c:pt>
                <c:pt idx="13773">
                  <c:v>13755558.543289999</c:v>
                </c:pt>
                <c:pt idx="13774">
                  <c:v>13476307.064463003</c:v>
                </c:pt>
                <c:pt idx="13775">
                  <c:v>13196026.293640999</c:v>
                </c:pt>
                <c:pt idx="13776">
                  <c:v>12914706.497612001</c:v>
                </c:pt>
                <c:pt idx="13777">
                  <c:v>12632337.961820003</c:v>
                </c:pt>
                <c:pt idx="13778">
                  <c:v>12348911.008301998</c:v>
                </c:pt>
                <c:pt idx="13779">
                  <c:v>12064416.015813004</c:v>
                </c:pt>
                <c:pt idx="13780">
                  <c:v>11778843.442399001</c:v>
                </c:pt>
                <c:pt idx="13781">
                  <c:v>11492183.850691002</c:v>
                </c:pt>
                <c:pt idx="13782">
                  <c:v>11204427.936233997</c:v>
                </c:pt>
                <c:pt idx="13783">
                  <c:v>10915566.559210002</c:v>
                </c:pt>
                <c:pt idx="13784">
                  <c:v>10625590.779934999</c:v>
                </c:pt>
                <c:pt idx="13785">
                  <c:v>10334491.898602001</c:v>
                </c:pt>
                <c:pt idx="13786">
                  <c:v>10042261.499745</c:v>
                </c:pt>
                <c:pt idx="13787">
                  <c:v>9748891.5020010006</c:v>
                </c:pt>
                <c:pt idx="13788">
                  <c:v>9454374.2138090003</c:v>
                </c:pt>
                <c:pt idx="13789">
                  <c:v>9158702.3957620021</c:v>
                </c:pt>
                <c:pt idx="13790">
                  <c:v>8861869.3304209989</c:v>
                </c:pt>
                <c:pt idx="13791">
                  <c:v>8563868.9005229976</c:v>
                </c:pt>
                <c:pt idx="13792">
                  <c:v>8264695.6766059995</c:v>
                </c:pt>
                <c:pt idx="13793">
                  <c:v>7964345.0152629996</c:v>
                </c:pt>
                <c:pt idx="13794">
                  <c:v>7662813.169333999</c:v>
                </c:pt>
                <c:pt idx="13795">
                  <c:v>7360097.4115930004</c:v>
                </c:pt>
                <c:pt idx="13796">
                  <c:v>7056196.1736429995</c:v>
                </c:pt>
                <c:pt idx="13797">
                  <c:v>6751109.2020250009</c:v>
                </c:pt>
                <c:pt idx="13798">
                  <c:v>6444837.7337710001</c:v>
                </c:pt>
                <c:pt idx="13799">
                  <c:v>6137384.6940109991</c:v>
                </c:pt>
                <c:pt idx="13800">
                  <c:v>5828754.9185730005</c:v>
                </c:pt>
                <c:pt idx="13801">
                  <c:v>5518955.4049440008</c:v>
                </c:pt>
                <c:pt idx="13802">
                  <c:v>5207995.5955010001</c:v>
                </c:pt>
                <c:pt idx="13803">
                  <c:v>4895887.6974169994</c:v>
                </c:pt>
                <c:pt idx="13804">
                  <c:v>4582647.0443850001</c:v>
                </c:pt>
                <c:pt idx="13805">
                  <c:v>4268292.5060119992</c:v>
                </c:pt>
                <c:pt idx="13806">
                  <c:v>3952846.9516539997</c:v>
                </c:pt>
                <c:pt idx="13807">
                  <c:v>3636337.7764749997</c:v>
                </c:pt>
                <c:pt idx="13808">
                  <c:v>3318797.4987129997</c:v>
                </c:pt>
                <c:pt idx="13809">
                  <c:v>3000264.4384999997</c:v>
                </c:pt>
                <c:pt idx="13810">
                  <c:v>2680783.4901929996</c:v>
                </c:pt>
                <c:pt idx="13811">
                  <c:v>2360407.0019919998</c:v>
                </c:pt>
                <c:pt idx="13812">
                  <c:v>2039195.778774</c:v>
                </c:pt>
                <c:pt idx="13813">
                  <c:v>1717220.2264750001</c:v>
                </c:pt>
                <c:pt idx="13814">
                  <c:v>1394561.6591840002</c:v>
                </c:pt>
                <c:pt idx="13815">
                  <c:v>1071313.7932770001</c:v>
                </c:pt>
                <c:pt idx="13816">
                  <c:v>747584.45655300014</c:v>
                </c:pt>
                <c:pt idx="13817">
                  <c:v>423497.54435799993</c:v>
                </c:pt>
                <c:pt idx="13818">
                  <c:v>99195.259225000002</c:v>
                </c:pt>
                <c:pt idx="13819">
                  <c:v>-225159.32457499998</c:v>
                </c:pt>
                <c:pt idx="13820">
                  <c:v>-549379.3249280001</c:v>
                </c:pt>
                <c:pt idx="13821">
                  <c:v>-873250.6922109999</c:v>
                </c:pt>
                <c:pt idx="13822">
                  <c:v>-1196528.36882</c:v>
                </c:pt>
                <c:pt idx="13823">
                  <c:v>-1518931.9060839999</c:v>
                </c:pt>
                <c:pt idx="13824">
                  <c:v>-1840140.4735300001</c:v>
                </c:pt>
                <c:pt idx="13825">
                  <c:v>-2159787.1948179998</c:v>
                </c:pt>
                <c:pt idx="13826">
                  <c:v>-2477452.7481169999</c:v>
                </c:pt>
                <c:pt idx="13827">
                  <c:v>-2792658.1788300001</c:v>
                </c:pt>
                <c:pt idx="13828">
                  <c:v>-3104856.8924849993</c:v>
                </c:pt>
                <c:pt idx="13829">
                  <c:v>-3413425.8300709995</c:v>
                </c:pt>
                <c:pt idx="13830">
                  <c:v>-3717655.8829789995</c:v>
                </c:pt>
                <c:pt idx="13831">
                  <c:v>-4016741.6877070004</c:v>
                </c:pt>
                <c:pt idx="13832">
                  <c:v>-4309771.0608539991</c:v>
                </c:pt>
                <c:pt idx="13833">
                  <c:v>-4595714.5027490007</c:v>
                </c:pt>
                <c:pt idx="13834">
                  <c:v>-4873415.4230749998</c:v>
                </c:pt>
                <c:pt idx="13835">
                  <c:v>-5141582.0301179998</c:v>
                </c:pt>
                <c:pt idx="13836">
                  <c:v>-5398782.1741719991</c:v>
                </c:pt>
                <c:pt idx="13837">
                  <c:v>-5643442.8258829983</c:v>
                </c:pt>
                <c:pt idx="13838">
                  <c:v>-5873856.255295</c:v>
                </c:pt>
                <c:pt idx="13839">
                  <c:v>-6088195.2716040006</c:v>
                </c:pt>
                <c:pt idx="13840">
                  <c:v>-6284539.9550450006</c:v>
                </c:pt>
                <c:pt idx="13841">
                  <c:v>-6460917.9866950009</c:v>
                </c:pt>
                <c:pt idx="13842">
                  <c:v>-6615359.7724340009</c:v>
                </c:pt>
                <c:pt idx="13843">
                  <c:v>-6745967.9289550008</c:v>
                </c:pt>
                <c:pt idx="13844">
                  <c:v>-6850998.3684829995</c:v>
                </c:pt>
                <c:pt idx="13845">
                  <c:v>-6928947.4571050005</c:v>
                </c:pt>
                <c:pt idx="13846">
                  <c:v>-6978637.1084129997</c:v>
                </c:pt>
                <c:pt idx="13847">
                  <c:v>-6999288.0148619991</c:v>
                </c:pt>
                <c:pt idx="13848">
                  <c:v>-6990571.2949280003</c:v>
                </c:pt>
                <c:pt idx="13849">
                  <c:v>-6952631.0436349995</c:v>
                </c:pt>
                <c:pt idx="13850">
                  <c:v>-6886074.3463680008</c:v>
                </c:pt>
                <c:pt idx="13851">
                  <c:v>-6791930.2941729994</c:v>
                </c:pt>
                <c:pt idx="13852">
                  <c:v>-6671584.1076579997</c:v>
                </c:pt>
                <c:pt idx="13853">
                  <c:v>-6526695.4846750004</c:v>
                </c:pt>
                <c:pt idx="13854">
                  <c:v>-6359111.1787060006</c:v>
                </c:pt>
                <c:pt idx="13855">
                  <c:v>-6170780.7515810002</c:v>
                </c:pt>
                <c:pt idx="13856">
                  <c:v>-5963682.1014970001</c:v>
                </c:pt>
                <c:pt idx="13857">
                  <c:v>-5739760.5794210006</c:v>
                </c:pt>
                <c:pt idx="13858">
                  <c:v>-5500882.9596769996</c:v>
                </c:pt>
                <c:pt idx="13859">
                  <c:v>-5248805.6150589995</c:v>
                </c:pt>
                <c:pt idx="13860">
                  <c:v>-4985155.0677069994</c:v>
                </c:pt>
                <c:pt idx="13861">
                  <c:v>-4711418.5550779998</c:v>
                </c:pt>
                <c:pt idx="13862">
                  <c:v>-4428942.1892499998</c:v>
                </c:pt>
                <c:pt idx="13863">
                  <c:v>-4138934.5132280001</c:v>
                </c:pt>
                <c:pt idx="13864">
                  <c:v>-3842473.6198689998</c:v>
                </c:pt>
                <c:pt idx="13865">
                  <c:v>-3540516.3943579993</c:v>
                </c:pt>
                <c:pt idx="13866">
                  <c:v>-3233908.8095029998</c:v>
                </c:pt>
                <c:pt idx="13867">
                  <c:v>-2923396.5158349997</c:v>
                </c:pt>
                <c:pt idx="13868">
                  <c:v>-2609635.2176720002</c:v>
                </c:pt>
                <c:pt idx="13869">
                  <c:v>-2293200.5152999996</c:v>
                </c:pt>
                <c:pt idx="13870">
                  <c:v>-1974597.0310229999</c:v>
                </c:pt>
                <c:pt idx="13871">
                  <c:v>-1654266.733209</c:v>
                </c:pt>
                <c:pt idx="13872">
                  <c:v>-1332596.4373089999</c:v>
                </c:pt>
                <c:pt idx="13873">
                  <c:v>-1009924.5044419998</c:v>
                </c:pt>
                <c:pt idx="13874">
                  <c:v>-686546.78314499988</c:v>
                </c:pt>
                <c:pt idx="13875">
                  <c:v>-362721.85336800001</c:v>
                </c:pt>
                <c:pt idx="13876">
                  <c:v>-38675.637559000003</c:v>
                </c:pt>
                <c:pt idx="13877">
                  <c:v>285394.55560000002</c:v>
                </c:pt>
                <c:pt idx="13878">
                  <c:v>609316.491576</c:v>
                </c:pt>
                <c:pt idx="13879">
                  <c:v>932939.9154360001</c:v>
                </c:pt>
                <c:pt idx="13880">
                  <c:v>1256133.8483160001</c:v>
                </c:pt>
                <c:pt idx="13881">
                  <c:v>1578784.2262239999</c:v>
                </c:pt>
                <c:pt idx="13882">
                  <c:v>1900791.837793</c:v>
                </c:pt>
                <c:pt idx="13883">
                  <c:v>2222070.5226419996</c:v>
                </c:pt>
                <c:pt idx="13884">
                  <c:v>2542545.5966459997</c:v>
                </c:pt>
                <c:pt idx="13885">
                  <c:v>2862152.4746619994</c:v>
                </c:pt>
                <c:pt idx="13886">
                  <c:v>3180835.4650309999</c:v>
                </c:pt>
                <c:pt idx="13887">
                  <c:v>3498546.713515</c:v>
                </c:pt>
                <c:pt idx="13888">
                  <c:v>3815245.2772820005</c:v>
                </c:pt>
                <c:pt idx="13889">
                  <c:v>4130896.3121229992</c:v>
                </c:pt>
                <c:pt idx="13890">
                  <c:v>4445470.3583220001</c:v>
                </c:pt>
                <c:pt idx="13891">
                  <c:v>4758942.7125540003</c:v>
                </c:pt>
                <c:pt idx="13892">
                  <c:v>5071292.8748519998</c:v>
                </c:pt>
                <c:pt idx="13893">
                  <c:v>5382504.0611739997</c:v>
                </c:pt>
                <c:pt idx="13894">
                  <c:v>5692562.7733150003</c:v>
                </c:pt>
                <c:pt idx="13895">
                  <c:v>6001458.4190420005</c:v>
                </c:pt>
                <c:pt idx="13896">
                  <c:v>6309182.9762400007</c:v>
                </c:pt>
                <c:pt idx="13897">
                  <c:v>6615730.6956699993</c:v>
                </c:pt>
                <c:pt idx="13898">
                  <c:v>6921097.8376590004</c:v>
                </c:pt>
                <c:pt idx="13899">
                  <c:v>7225282.4386200011</c:v>
                </c:pt>
                <c:pt idx="13900">
                  <c:v>7528284.1038459996</c:v>
                </c:pt>
                <c:pt idx="13901">
                  <c:v>7830103.8234579992</c:v>
                </c:pt>
                <c:pt idx="13902">
                  <c:v>8130743.8088029996</c:v>
                </c:pt>
                <c:pt idx="13903">
                  <c:v>8430207.3468919974</c:v>
                </c:pt>
                <c:pt idx="13904">
                  <c:v>8728498.6708259974</c:v>
                </c:pt>
                <c:pt idx="13905">
                  <c:v>9025622.8443580009</c:v>
                </c:pt>
                <c:pt idx="13906">
                  <c:v>9321585.6589909978</c:v>
                </c:pt>
                <c:pt idx="13907">
                  <c:v>9616393.5422079973</c:v>
                </c:pt>
                <c:pt idx="13908">
                  <c:v>9910053.4755729996</c:v>
                </c:pt>
                <c:pt idx="13909">
                  <c:v>10202572.921626</c:v>
                </c:pt>
                <c:pt idx="13910">
                  <c:v>10493959.758597998</c:v>
                </c:pt>
                <c:pt idx="13911">
                  <c:v>10784222.222082</c:v>
                </c:pt>
                <c:pt idx="13912">
                  <c:v>11073368.852931002</c:v>
                </c:pt>
                <c:pt idx="13913">
                  <c:v>11361408.450682001</c:v>
                </c:pt>
                <c:pt idx="13914">
                  <c:v>11648350.03194</c:v>
                </c:pt>
                <c:pt idx="13915">
                  <c:v>11934202.793187</c:v>
                </c:pt>
                <c:pt idx="13916">
                  <c:v>12218976.077543</c:v>
                </c:pt>
                <c:pt idx="13917">
                  <c:v>12502679.345075</c:v>
                </c:pt>
                <c:pt idx="13918">
                  <c:v>12785322.146276996</c:v>
                </c:pt>
                <c:pt idx="13919">
                  <c:v>13066914.098401001</c:v>
                </c:pt>
                <c:pt idx="13920">
                  <c:v>13347464.864333002</c:v>
                </c:pt>
                <c:pt idx="13921">
                  <c:v>13626984.133762</c:v>
                </c:pt>
                <c:pt idx="13922">
                  <c:v>13905481.606407998</c:v>
                </c:pt>
                <c:pt idx="13923">
                  <c:v>14182966.977092</c:v>
                </c:pt>
                <c:pt idx="13924">
                  <c:v>14459449.922475001</c:v>
                </c:pt>
                <c:pt idx="13925">
                  <c:v>14734940.089284001</c:v>
                </c:pt>
                <c:pt idx="13926">
                  <c:v>15009447.083880002</c:v>
                </c:pt>
                <c:pt idx="13927">
                  <c:v>15282980.463041002</c:v>
                </c:pt>
                <c:pt idx="13928">
                  <c:v>15555549.725829</c:v>
                </c:pt>
                <c:pt idx="13929">
                  <c:v>15827164.306435999</c:v>
                </c:pt>
                <c:pt idx="13930">
                  <c:v>16097833.567911003</c:v>
                </c:pt>
                <c:pt idx="13931">
                  <c:v>16367566.796688</c:v>
                </c:pt>
                <c:pt idx="13932">
                  <c:v>16636373.197817</c:v>
                </c:pt>
                <c:pt idx="13933">
                  <c:v>16904261.890852999</c:v>
                </c:pt>
                <c:pt idx="13934">
                  <c:v>17171241.906311002</c:v>
                </c:pt>
                <c:pt idx="13935">
                  <c:v>17437322.182658002</c:v>
                </c:pt>
                <c:pt idx="13936">
                  <c:v>17702511.563758995</c:v>
                </c:pt>
                <c:pt idx="13937">
                  <c:v>17966818.796760999</c:v>
                </c:pt>
                <c:pt idx="13938">
                  <c:v>18230252.530349001</c:v>
                </c:pt>
                <c:pt idx="13939">
                  <c:v>18492821.313344005</c:v>
                </c:pt>
                <c:pt idx="13940">
                  <c:v>18754533.593611997</c:v>
                </c:pt>
                <c:pt idx="13941">
                  <c:v>19015397.717252001</c:v>
                </c:pt>
                <c:pt idx="13942">
                  <c:v>19275421.92802</c:v>
                </c:pt>
                <c:pt idx="13943">
                  <c:v>19534614.366989005</c:v>
                </c:pt>
                <c:pt idx="13944">
                  <c:v>19792983.072402999</c:v>
                </c:pt>
                <c:pt idx="13945">
                  <c:v>20050535.979702</c:v>
                </c:pt>
                <c:pt idx="13946">
                  <c:v>20307280.921715997</c:v>
                </c:pt>
                <c:pt idx="13947">
                  <c:v>20563225.628998</c:v>
                </c:pt>
                <c:pt idx="13948">
                  <c:v>20818377.730278995</c:v>
                </c:pt>
                <c:pt idx="13949">
                  <c:v>21072744.753039997</c:v>
                </c:pt>
                <c:pt idx="13950">
                  <c:v>21326334.124177001</c:v>
                </c:pt>
                <c:pt idx="13951">
                  <c:v>21579153.170766003</c:v>
                </c:pt>
                <c:pt idx="13952">
                  <c:v>21831209.120887</c:v>
                </c:pt>
                <c:pt idx="13953">
                  <c:v>22082509.104533006</c:v>
                </c:pt>
                <c:pt idx="13954">
                  <c:v>22333060.154567003</c:v>
                </c:pt>
                <c:pt idx="13955">
                  <c:v>22582869.207734</c:v>
                </c:pt>
                <c:pt idx="13956">
                  <c:v>22831943.105718002</c:v>
                </c:pt>
                <c:pt idx="13957">
                  <c:v>23080288.596235</c:v>
                </c:pt>
                <c:pt idx="13958">
                  <c:v>23327912.334156003</c:v>
                </c:pt>
                <c:pt idx="13959">
                  <c:v>23574820.882664997</c:v>
                </c:pt>
                <c:pt idx="13960">
                  <c:v>23821020.714428</c:v>
                </c:pt>
                <c:pt idx="13961">
                  <c:v>24066518.212787002</c:v>
                </c:pt>
                <c:pt idx="13962">
                  <c:v>24311319.672966003</c:v>
                </c:pt>
                <c:pt idx="13963">
                  <c:v>24555431.303289998</c:v>
                </c:pt>
                <c:pt idx="13964">
                  <c:v>24798859.226403002</c:v>
                </c:pt>
                <c:pt idx="13965">
                  <c:v>25041609.480502997</c:v>
                </c:pt>
                <c:pt idx="13966">
                  <c:v>25283688.020567</c:v>
                </c:pt>
                <c:pt idx="13967">
                  <c:v>25525100.719583999</c:v>
                </c:pt>
                <c:pt idx="13968">
                  <c:v>25765853.369782999</c:v>
                </c:pt>
                <c:pt idx="13969">
                  <c:v>26005951.683853995</c:v>
                </c:pt>
                <c:pt idx="13970">
                  <c:v>26245401.296169005</c:v>
                </c:pt>
                <c:pt idx="13971">
                  <c:v>26484207.763991997</c:v>
                </c:pt>
                <c:pt idx="13972">
                  <c:v>26722376.568677995</c:v>
                </c:pt>
                <c:pt idx="13973">
                  <c:v>26959913.116870999</c:v>
                </c:pt>
                <c:pt idx="13974">
                  <c:v>27196822.741682995</c:v>
                </c:pt>
                <c:pt idx="13975">
                  <c:v>27433110.703862995</c:v>
                </c:pt>
                <c:pt idx="13976">
                  <c:v>27668782.192958999</c:v>
                </c:pt>
                <c:pt idx="13977">
                  <c:v>27903842.328460999</c:v>
                </c:pt>
                <c:pt idx="13978">
                  <c:v>28138296.160934001</c:v>
                </c:pt>
                <c:pt idx="13979">
                  <c:v>28372148.673133999</c:v>
                </c:pt>
                <c:pt idx="13980">
                  <c:v>28605404.781114995</c:v>
                </c:pt>
                <c:pt idx="13981">
                  <c:v>28838069.335312001</c:v>
                </c:pt>
                <c:pt idx="13982">
                  <c:v>29070147.121621002</c:v>
                </c:pt>
                <c:pt idx="13983">
                  <c:v>29301642.862452</c:v>
                </c:pt>
                <c:pt idx="13984">
                  <c:v>29532561.217774998</c:v>
                </c:pt>
                <c:pt idx="13985">
                  <c:v>29762906.786146</c:v>
                </c:pt>
                <c:pt idx="13986">
                  <c:v>29992684.105716001</c:v>
                </c:pt>
                <c:pt idx="13987">
                  <c:v>30221897.655232999</c:v>
                </c:pt>
                <c:pt idx="13988">
                  <c:v>30450551.855014</c:v>
                </c:pt>
                <c:pt idx="13989">
                  <c:v>30678651.067914996</c:v>
                </c:pt>
                <c:pt idx="13990">
                  <c:v>30906199.600276001</c:v>
                </c:pt>
                <c:pt idx="13991">
                  <c:v>31133201.702853002</c:v>
                </c:pt>
                <c:pt idx="13992">
                  <c:v>31359661.571738996</c:v>
                </c:pt>
                <c:pt idx="13993">
                  <c:v>31585583.349259999</c:v>
                </c:pt>
                <c:pt idx="13994">
                  <c:v>31810971.124864001</c:v>
                </c:pt>
                <c:pt idx="13995">
                  <c:v>32035828.935989</c:v>
                </c:pt>
                <c:pt idx="13996">
                  <c:v>32260160.768923</c:v>
                </c:pt>
                <c:pt idx="13997">
                  <c:v>32483970.559637997</c:v>
                </c:pt>
                <c:pt idx="13998">
                  <c:v>32707262.194619998</c:v>
                </c:pt>
                <c:pt idx="13999">
                  <c:v>32930039.511677995</c:v>
                </c:pt>
                <c:pt idx="14000">
                  <c:v>33152306.300742</c:v>
                </c:pt>
                <c:pt idx="14001">
                  <c:v>33374066.304640997</c:v>
                </c:pt>
                <c:pt idx="14002">
                  <c:v>33595323.219875</c:v>
                </c:pt>
                <c:pt idx="14003">
                  <c:v>33816080.697368003</c:v>
                </c:pt>
                <c:pt idx="14004">
                  <c:v>34036342.343205996</c:v>
                </c:pt>
                <c:pt idx="14005">
                  <c:v>34256111.719365999</c:v>
                </c:pt>
                <c:pt idx="14006">
                  <c:v>34475392.344427995</c:v>
                </c:pt>
                <c:pt idx="14007">
                  <c:v>34694187.694277011</c:v>
                </c:pt>
                <c:pt idx="14008">
                  <c:v>34912501.20279</c:v>
                </c:pt>
                <c:pt idx="14009">
                  <c:v>35130336.262506999</c:v>
                </c:pt>
                <c:pt idx="14010">
                  <c:v>35347696.225301005</c:v>
                </c:pt>
                <c:pt idx="14011">
                  <c:v>35564584.403020993</c:v>
                </c:pt>
                <c:pt idx="14012">
                  <c:v>35781004.068133004</c:v>
                </c:pt>
                <c:pt idx="14013">
                  <c:v>35996958.454347</c:v>
                </c:pt>
                <c:pt idx="14014">
                  <c:v>36212450.757229999</c:v>
                </c:pt>
                <c:pt idx="14015">
                  <c:v>36427484.134810999</c:v>
                </c:pt>
                <c:pt idx="14016">
                  <c:v>36642061.708172001</c:v>
                </c:pt>
                <c:pt idx="14017">
                  <c:v>36856186.562027998</c:v>
                </c:pt>
                <c:pt idx="14018">
                  <c:v>37069861.745301999</c:v>
                </c:pt>
                <c:pt idx="14019">
                  <c:v>37283090.271678008</c:v>
                </c:pt>
                <c:pt idx="14020">
                  <c:v>37495875.120156005</c:v>
                </c:pt>
                <c:pt idx="14021">
                  <c:v>37708219.235590011</c:v>
                </c:pt>
                <c:pt idx="14022">
                  <c:v>37920125.529215008</c:v>
                </c:pt>
                <c:pt idx="14023">
                  <c:v>38131596.879169002</c:v>
                </c:pt>
                <c:pt idx="14024">
                  <c:v>38342636.131003007</c:v>
                </c:pt>
                <c:pt idx="14025">
                  <c:v>38553246.098179005</c:v>
                </c:pt>
                <c:pt idx="14026">
                  <c:v>38763429.562564999</c:v>
                </c:pt>
                <c:pt idx="14027">
                  <c:v>38973189.274912998</c:v>
                </c:pt>
                <c:pt idx="14028">
                  <c:v>39182527.955337003</c:v>
                </c:pt>
                <c:pt idx="14029">
                  <c:v>39391448.293773003</c:v>
                </c:pt>
                <c:pt idx="14030">
                  <c:v>39599952.950439997</c:v>
                </c:pt>
                <c:pt idx="14031">
                  <c:v>39808044.556283996</c:v>
                </c:pt>
                <c:pt idx="14032">
                  <c:v>40015725.713420004</c:v>
                </c:pt>
                <c:pt idx="14033">
                  <c:v>40222998.995562002</c:v>
                </c:pt>
                <c:pt idx="14034">
                  <c:v>40429866.948446997</c:v>
                </c:pt>
                <c:pt idx="14035">
                  <c:v>40636332.090254009</c:v>
                </c:pt>
                <c:pt idx="14036">
                  <c:v>40842396.912008993</c:v>
                </c:pt>
                <c:pt idx="14037">
                  <c:v>41048063.877987996</c:v>
                </c:pt>
                <c:pt idx="14038">
                  <c:v>41253335.426108003</c:v>
                </c:pt>
                <c:pt idx="14039">
                  <c:v>41458213.968319997</c:v>
                </c:pt>
                <c:pt idx="14040">
                  <c:v>41662701.890983</c:v>
                </c:pt>
                <c:pt idx="14041">
                  <c:v>41866801.555239007</c:v>
                </c:pt>
                <c:pt idx="14042">
                  <c:v>42070515.297380999</c:v>
                </c:pt>
                <c:pt idx="14043">
                  <c:v>42273845.429210007</c:v>
                </c:pt>
                <c:pt idx="14044">
                  <c:v>42476794.238389999</c:v>
                </c:pt>
                <c:pt idx="14045">
                  <c:v>42679363.988794997</c:v>
                </c:pt>
                <c:pt idx="14046">
                  <c:v>42881556.920851998</c:v>
                </c:pt>
                <c:pt idx="14047">
                  <c:v>43083375.251869999</c:v>
                </c:pt>
                <c:pt idx="14048">
                  <c:v>43284821.176376991</c:v>
                </c:pt>
                <c:pt idx="14049">
                  <c:v>43485896.866435997</c:v>
                </c:pt>
                <c:pt idx="14050">
                  <c:v>43686604.471968003</c:v>
                </c:pt>
                <c:pt idx="14051">
                  <c:v>43886946.121061005</c:v>
                </c:pt>
                <c:pt idx="14052">
                  <c:v>44086923.920276999</c:v>
                </c:pt>
                <c:pt idx="14053">
                  <c:v>44286539.954953</c:v>
                </c:pt>
                <c:pt idx="14054">
                  <c:v>44485796.289501004</c:v>
                </c:pt>
                <c:pt idx="14055">
                  <c:v>44684694.967691004</c:v>
                </c:pt>
                <c:pt idx="14056">
                  <c:v>44883238.012943</c:v>
                </c:pt>
                <c:pt idx="14057">
                  <c:v>45081427.428608008</c:v>
                </c:pt>
                <c:pt idx="14058">
                  <c:v>45279265.198240012</c:v>
                </c:pt>
                <c:pt idx="14059">
                  <c:v>45476753.285870001</c:v>
                </c:pt>
                <c:pt idx="14060">
                  <c:v>45673893.636272997</c:v>
                </c:pt>
                <c:pt idx="14061">
                  <c:v>45870688.175229006</c:v>
                </c:pt>
                <c:pt idx="14062">
                  <c:v>46067138.809781991</c:v>
                </c:pt>
                <c:pt idx="14063">
                  <c:v>46263247.428489998</c:v>
                </c:pt>
                <c:pt idx="14064">
                  <c:v>46459015.901679002</c:v>
                </c:pt>
                <c:pt idx="14065">
                  <c:v>46654446.081685998</c:v>
                </c:pt>
                <c:pt idx="14066">
                  <c:v>46849539.803097002</c:v>
                </c:pt>
                <c:pt idx="14067">
                  <c:v>47044298.882985987</c:v>
                </c:pt>
                <c:pt idx="14068">
                  <c:v>47238725.121148013</c:v>
                </c:pt>
                <c:pt idx="14069">
                  <c:v>47432820.300329991</c:v>
                </c:pt>
                <c:pt idx="14070">
                  <c:v>47626586.186448999</c:v>
                </c:pt>
                <c:pt idx="14071">
                  <c:v>47820024.528821997</c:v>
                </c:pt>
                <c:pt idx="14072">
                  <c:v>48013137.060374998</c:v>
                </c:pt>
                <c:pt idx="14073">
                  <c:v>48205925.497867003</c:v>
                </c:pt>
                <c:pt idx="14074">
                  <c:v>48398391.542090997</c:v>
                </c:pt>
                <c:pt idx="14075">
                  <c:v>48590536.878086992</c:v>
                </c:pt>
                <c:pt idx="14076">
                  <c:v>48782363.175344005</c:v>
                </c:pt>
                <c:pt idx="14077">
                  <c:v>48973872.088</c:v>
                </c:pt>
                <c:pt idx="14078">
                  <c:v>49165065.255040005</c:v>
                </c:pt>
                <c:pt idx="14079">
                  <c:v>49355944.300489992</c:v>
                </c:pt>
                <c:pt idx="14080">
                  <c:v>49546510.833607003</c:v>
                </c:pt>
                <c:pt idx="14081">
                  <c:v>49736766.449066997</c:v>
                </c:pt>
                <c:pt idx="14082">
                  <c:v>49926712.727151006</c:v>
                </c:pt>
                <c:pt idx="14083">
                  <c:v>50116351.233925998</c:v>
                </c:pt>
                <c:pt idx="14084">
                  <c:v>50305683.521421999</c:v>
                </c:pt>
                <c:pt idx="14085">
                  <c:v>50494711.127811</c:v>
                </c:pt>
                <c:pt idx="14086">
                  <c:v>50683435.577580996</c:v>
                </c:pt>
                <c:pt idx="14087">
                  <c:v>50871858.381700993</c:v>
                </c:pt>
                <c:pt idx="14088">
                  <c:v>51059981.037795</c:v>
                </c:pt>
                <c:pt idx="14089">
                  <c:v>51247805.030304998</c:v>
                </c:pt>
                <c:pt idx="14090">
                  <c:v>51435331.830651999</c:v>
                </c:pt>
                <c:pt idx="14091">
                  <c:v>51622562.897398002</c:v>
                </c:pt>
                <c:pt idx="14092">
                  <c:v>51809499.676403001</c:v>
                </c:pt>
                <c:pt idx="14093">
                  <c:v>51996143.600981995</c:v>
                </c:pt>
                <c:pt idx="14094">
                  <c:v>52182496.092051998</c:v>
                </c:pt>
                <c:pt idx="14095">
                  <c:v>52368558.558292001</c:v>
                </c:pt>
                <c:pt idx="14096">
                  <c:v>52554332.396279</c:v>
                </c:pt>
                <c:pt idx="14097">
                  <c:v>52739818.990646005</c:v>
                </c:pt>
                <c:pt idx="14098">
                  <c:v>52925019.714217007</c:v>
                </c:pt>
                <c:pt idx="14099">
                  <c:v>53109935.928152002</c:v>
                </c:pt>
                <c:pt idx="14100">
                  <c:v>53294568.98208499</c:v>
                </c:pt>
                <c:pt idx="14101">
                  <c:v>53478920.214261003</c:v>
                </c:pt>
                <c:pt idx="14102">
                  <c:v>53662990.951674998</c:v>
                </c:pt>
                <c:pt idx="14103">
                  <c:v>53846782.510196999</c:v>
                </c:pt>
                <c:pt idx="14104">
                  <c:v>54030296.194711</c:v>
                </c:pt>
                <c:pt idx="14105">
                  <c:v>54213533.299240015</c:v>
                </c:pt>
                <c:pt idx="14106">
                  <c:v>54396495.107074998</c:v>
                </c:pt>
                <c:pt idx="14107">
                  <c:v>54579182.890896</c:v>
                </c:pt>
                <c:pt idx="14108">
                  <c:v>54761597.91290199</c:v>
                </c:pt>
                <c:pt idx="14109">
                  <c:v>54943741.424928002</c:v>
                </c:pt>
                <c:pt idx="14110">
                  <c:v>55125614.668565005</c:v>
                </c:pt>
                <c:pt idx="14111">
                  <c:v>55307218.87528</c:v>
                </c:pt>
                <c:pt idx="14112">
                  <c:v>55488555.266531006</c:v>
                </c:pt>
                <c:pt idx="14113">
                  <c:v>55669625.053881988</c:v>
                </c:pt>
                <c:pt idx="14114">
                  <c:v>55850429.439115003</c:v>
                </c:pt>
                <c:pt idx="14115">
                  <c:v>56030969.614340998</c:v>
                </c:pt>
                <c:pt idx="14116">
                  <c:v>56211246.762114003</c:v>
                </c:pt>
                <c:pt idx="14117">
                  <c:v>56391262.055532999</c:v>
                </c:pt>
                <c:pt idx="14118">
                  <c:v>56571016.658350997</c:v>
                </c:pt>
                <c:pt idx="14119">
                  <c:v>56750511.725080006</c:v>
                </c:pt>
                <c:pt idx="14120">
                  <c:v>56929748.401097007</c:v>
                </c:pt>
                <c:pt idx="14121">
                  <c:v>57108727.822741993</c:v>
                </c:pt>
                <c:pt idx="14122">
                  <c:v>57287451.117418997</c:v>
                </c:pt>
                <c:pt idx="14123">
                  <c:v>57465919.403698005</c:v>
                </c:pt>
                <c:pt idx="14124">
                  <c:v>57644133.791411005</c:v>
                </c:pt>
                <c:pt idx="14125">
                  <c:v>57822095.381745994</c:v>
                </c:pt>
                <c:pt idx="14126">
                  <c:v>57999805.267348006</c:v>
                </c:pt>
                <c:pt idx="14127">
                  <c:v>58177264.532404996</c:v>
                </c:pt>
                <c:pt idx="14128">
                  <c:v>58354474.252746992</c:v>
                </c:pt>
                <c:pt idx="14129">
                  <c:v>58531435.49593401</c:v>
                </c:pt>
                <c:pt idx="14130">
                  <c:v>58708149.321345001</c:v>
                </c:pt>
                <c:pt idx="14131">
                  <c:v>58884616.780268006</c:v>
                </c:pt>
                <c:pt idx="14132">
                  <c:v>59060838.915987</c:v>
                </c:pt>
                <c:pt idx="14133">
                  <c:v>59236816.763868004</c:v>
                </c:pt>
                <c:pt idx="14134">
                  <c:v>59412551.351444997</c:v>
                </c:pt>
                <c:pt idx="14135">
                  <c:v>59588043.698500007</c:v>
                </c:pt>
                <c:pt idx="14136">
                  <c:v>59763294.817150995</c:v>
                </c:pt>
                <c:pt idx="14137">
                  <c:v>59938305.711929001</c:v>
                </c:pt>
                <c:pt idx="14138">
                  <c:v>60113077.379861996</c:v>
                </c:pt>
                <c:pt idx="14139">
                  <c:v>60287610.810550995</c:v>
                </c:pt>
                <c:pt idx="14140">
                  <c:v>60461906.986249</c:v>
                </c:pt>
                <c:pt idx="14141">
                  <c:v>60635966.881940998</c:v>
                </c:pt>
                <c:pt idx="14142">
                  <c:v>60809791.465415001</c:v>
                </c:pt>
                <c:pt idx="14143">
                  <c:v>60983381.697344005</c:v>
                </c:pt>
                <c:pt idx="14144">
                  <c:v>61156738.531351998</c:v>
                </c:pt>
                <c:pt idx="14145">
                  <c:v>61329862.914094001</c:v>
                </c:pt>
                <c:pt idx="14146">
                  <c:v>61502755.785324</c:v>
                </c:pt>
                <c:pt idx="14147">
                  <c:v>61675418.077968001</c:v>
                </c:pt>
                <c:pt idx="14148">
                  <c:v>61847850.718194008</c:v>
                </c:pt>
                <c:pt idx="14149">
                  <c:v>62020054.625481002</c:v>
                </c:pt>
                <c:pt idx="14150">
                  <c:v>62192030.712685995</c:v>
                </c:pt>
                <c:pt idx="14151">
                  <c:v>62363779.886115991</c:v>
                </c:pt>
                <c:pt idx="14152">
                  <c:v>62535303.045588002</c:v>
                </c:pt>
                <c:pt idx="14153">
                  <c:v>62706601.084501997</c:v>
                </c:pt>
                <c:pt idx="14154">
                  <c:v>62877674.889899999</c:v>
                </c:pt>
                <c:pt idx="14155">
                  <c:v>63048525.342533</c:v>
                </c:pt>
                <c:pt idx="14156">
                  <c:v>63219153.316921987</c:v>
                </c:pt>
                <c:pt idx="14157">
                  <c:v>63389559.681426004</c:v>
                </c:pt>
                <c:pt idx="14158">
                  <c:v>63559745.298295014</c:v>
                </c:pt>
                <c:pt idx="14159">
                  <c:v>63729711.023738004</c:v>
                </c:pt>
                <c:pt idx="14160">
                  <c:v>63899457.707979999</c:v>
                </c:pt>
                <c:pt idx="14161">
                  <c:v>64068986.195321999</c:v>
                </c:pt>
                <c:pt idx="14162">
                  <c:v>64238297.324198008</c:v>
                </c:pt>
                <c:pt idx="14163">
                  <c:v>64407391.927235007</c:v>
                </c:pt>
                <c:pt idx="14164">
                  <c:v>64576270.831308998</c:v>
                </c:pt>
                <c:pt idx="14165">
                  <c:v>64744934.857601993</c:v>
                </c:pt>
                <c:pt idx="14166">
                  <c:v>64913384.821656011</c:v>
                </c:pt>
                <c:pt idx="14167">
                  <c:v>65081621.533430003</c:v>
                </c:pt>
                <c:pt idx="14168">
                  <c:v>65249645.797352001</c:v>
                </c:pt>
                <c:pt idx="14169">
                  <c:v>65417458.41237399</c:v>
                </c:pt>
                <c:pt idx="14170">
                  <c:v>65585060.172025993</c:v>
                </c:pt>
                <c:pt idx="14171">
                  <c:v>65752451.864464998</c:v>
                </c:pt>
                <c:pt idx="14172">
                  <c:v>65919634.272531003</c:v>
                </c:pt>
                <c:pt idx="14173">
                  <c:v>66086608.173793003</c:v>
                </c:pt>
                <c:pt idx="14174">
                  <c:v>66253374.340601996</c:v>
                </c:pt>
                <c:pt idx="14175">
                  <c:v>66419933.540142998</c:v>
                </c:pt>
                <c:pt idx="14176">
                  <c:v>66586286.534478001</c:v>
                </c:pt>
                <c:pt idx="14177">
                  <c:v>66752434.080600999</c:v>
                </c:pt>
                <c:pt idx="14178">
                  <c:v>66918376.930481993</c:v>
                </c:pt>
                <c:pt idx="14179">
                  <c:v>67084115.831115</c:v>
                </c:pt>
                <c:pt idx="14180">
                  <c:v>67249651.524564967</c:v>
                </c:pt>
                <c:pt idx="14181">
                  <c:v>67414984.748015016</c:v>
                </c:pt>
                <c:pt idx="14182">
                  <c:v>67580116.233811006</c:v>
                </c:pt>
                <c:pt idx="14183">
                  <c:v>67745046.709506005</c:v>
                </c:pt>
                <c:pt idx="14184">
                  <c:v>67909776.897907004</c:v>
                </c:pt>
                <c:pt idx="14185">
                  <c:v>68074307.517114982</c:v>
                </c:pt>
                <c:pt idx="14186">
                  <c:v>68238639.280575007</c:v>
                </c:pt>
                <c:pt idx="14187">
                  <c:v>68402772.897110999</c:v>
                </c:pt>
                <c:pt idx="14188">
                  <c:v>68566709.070973992</c:v>
                </c:pt>
                <c:pt idx="14189">
                  <c:v>68730448.501884982</c:v>
                </c:pt>
                <c:pt idx="14190">
                  <c:v>68893991.885068998</c:v>
                </c:pt>
                <c:pt idx="14191">
                  <c:v>69057339.911304995</c:v>
                </c:pt>
                <c:pt idx="14192">
                  <c:v>69220493.26695998</c:v>
                </c:pt>
                <c:pt idx="14193">
                  <c:v>69383452.634032965</c:v>
                </c:pt>
                <c:pt idx="14194">
                  <c:v>69546218.690191001</c:v>
                </c:pt>
                <c:pt idx="14195">
                  <c:v>69708792.108812988</c:v>
                </c:pt>
                <c:pt idx="14196">
                  <c:v>69871173.559020981</c:v>
                </c:pt>
                <c:pt idx="14197">
                  <c:v>70033363.705728978</c:v>
                </c:pt>
                <c:pt idx="14198">
                  <c:v>70195363.209667996</c:v>
                </c:pt>
                <c:pt idx="14199">
                  <c:v>70357172.727434978</c:v>
                </c:pt>
                <c:pt idx="14200">
                  <c:v>70518792.911522999</c:v>
                </c:pt>
                <c:pt idx="14201">
                  <c:v>70680224.410357997</c:v>
                </c:pt>
                <c:pt idx="14202">
                  <c:v>70841467.868338004</c:v>
                </c:pt>
                <c:pt idx="14203">
                  <c:v>71002523.925867006</c:v>
                </c:pt>
                <c:pt idx="14204">
                  <c:v>71163393.219389021</c:v>
                </c:pt>
                <c:pt idx="14205">
                  <c:v>71324076.38142398</c:v>
                </c:pt>
                <c:pt idx="14206">
                  <c:v>71484574.040601999</c:v>
                </c:pt>
                <c:pt idx="14207">
                  <c:v>71644886.821699992</c:v>
                </c:pt>
                <c:pt idx="14208">
                  <c:v>71805015.345670998</c:v>
                </c:pt>
                <c:pt idx="14209">
                  <c:v>71964960.229678005</c:v>
                </c:pt>
                <c:pt idx="14210">
                  <c:v>72124722.087131992</c:v>
                </c:pt>
                <c:pt idx="14211">
                  <c:v>72284301.527716979</c:v>
                </c:pt>
                <c:pt idx="14212">
                  <c:v>72443699.157427981</c:v>
                </c:pt>
                <c:pt idx="14213">
                  <c:v>72602915.578599989</c:v>
                </c:pt>
                <c:pt idx="14214">
                  <c:v>72761951.38994199</c:v>
                </c:pt>
                <c:pt idx="14215">
                  <c:v>72920807.186562985</c:v>
                </c:pt>
                <c:pt idx="14216">
                  <c:v>73079483.560010001</c:v>
                </c:pt>
                <c:pt idx="14217">
                  <c:v>73237981.098289996</c:v>
                </c:pt>
                <c:pt idx="14218">
                  <c:v>73396300.385908991</c:v>
                </c:pt>
                <c:pt idx="14219">
                  <c:v>73554442.003896013</c:v>
                </c:pt>
                <c:pt idx="14220">
                  <c:v>73712406.529830992</c:v>
                </c:pt>
                <c:pt idx="14221">
                  <c:v>73870194.537881002</c:v>
                </c:pt>
                <c:pt idx="14222">
                  <c:v>74027806.598822981</c:v>
                </c:pt>
                <c:pt idx="14223">
                  <c:v>74185243.280073002</c:v>
                </c:pt>
                <c:pt idx="14224">
                  <c:v>74342505.14571698</c:v>
                </c:pt>
                <c:pt idx="14225">
                  <c:v>74499592.756537989</c:v>
                </c:pt>
                <c:pt idx="14226">
                  <c:v>74656506.670039967</c:v>
                </c:pt>
                <c:pt idx="14227">
                  <c:v>74813247.440480009</c:v>
                </c:pt>
                <c:pt idx="14228">
                  <c:v>74969815.618892998</c:v>
                </c:pt>
                <c:pt idx="14229">
                  <c:v>75126211.753119007</c:v>
                </c:pt>
                <c:pt idx="14230">
                  <c:v>75282436.387828991</c:v>
                </c:pt>
                <c:pt idx="14231">
                  <c:v>75438490.064548984</c:v>
                </c:pt>
                <c:pt idx="14232">
                  <c:v>75594373.32169199</c:v>
                </c:pt>
                <c:pt idx="14233">
                  <c:v>75750086.694576979</c:v>
                </c:pt>
                <c:pt idx="14234">
                  <c:v>75905630.715457007</c:v>
                </c:pt>
                <c:pt idx="14235">
                  <c:v>76061005.913546994</c:v>
                </c:pt>
                <c:pt idx="14236">
                  <c:v>76216212.815040991</c:v>
                </c:pt>
                <c:pt idx="14237">
                  <c:v>76371251.943147019</c:v>
                </c:pt>
                <c:pt idx="14238">
                  <c:v>76526123.818099007</c:v>
                </c:pt>
                <c:pt idx="14239">
                  <c:v>76680828.957194</c:v>
                </c:pt>
                <c:pt idx="14240">
                  <c:v>76835367.874804989</c:v>
                </c:pt>
                <c:pt idx="14241">
                  <c:v>76989741.082409993</c:v>
                </c:pt>
                <c:pt idx="14242">
                  <c:v>77143949.088615</c:v>
                </c:pt>
                <c:pt idx="14243">
                  <c:v>77297992.399174005</c:v>
                </c:pt>
                <c:pt idx="14244">
                  <c:v>77451871.517017007</c:v>
                </c:pt>
                <c:pt idx="14245">
                  <c:v>77605586.942265034</c:v>
                </c:pt>
                <c:pt idx="14246">
                  <c:v>77759139.172261998</c:v>
                </c:pt>
                <c:pt idx="14247">
                  <c:v>77912528.701587006</c:v>
                </c:pt>
                <c:pt idx="14248">
                  <c:v>78065756.022082999</c:v>
                </c:pt>
                <c:pt idx="14249">
                  <c:v>78218821.622876003</c:v>
                </c:pt>
                <c:pt idx="14250">
                  <c:v>78371725.990397021</c:v>
                </c:pt>
                <c:pt idx="14251">
                  <c:v>78524469.608401999</c:v>
                </c:pt>
                <c:pt idx="14252">
                  <c:v>78677052.957993999</c:v>
                </c:pt>
                <c:pt idx="14253">
                  <c:v>78829476.517643988</c:v>
                </c:pt>
                <c:pt idx="14254">
                  <c:v>78981740.763210997</c:v>
                </c:pt>
                <c:pt idx="14255">
                  <c:v>79133846.167962</c:v>
                </c:pt>
                <c:pt idx="14256">
                  <c:v>79285793.202592999</c:v>
                </c:pt>
                <c:pt idx="14257">
                  <c:v>79437582.335248992</c:v>
                </c:pt>
                <c:pt idx="14258">
                  <c:v>79589214.031542987</c:v>
                </c:pt>
                <c:pt idx="14259">
                  <c:v>79740688.754575998</c:v>
                </c:pt>
                <c:pt idx="14260">
                  <c:v>79892006.964955002</c:v>
                </c:pt>
                <c:pt idx="14261">
                  <c:v>80043169.120815992</c:v>
                </c:pt>
                <c:pt idx="14262">
                  <c:v>80194175.677835986</c:v>
                </c:pt>
                <c:pt idx="14263">
                  <c:v>80345027.089260995</c:v>
                </c:pt>
                <c:pt idx="14264">
                  <c:v>80495723.805915982</c:v>
                </c:pt>
                <c:pt idx="14265">
                  <c:v>80646266.276229993</c:v>
                </c:pt>
                <c:pt idx="14266">
                  <c:v>80796654.946247995</c:v>
                </c:pt>
                <c:pt idx="14267">
                  <c:v>80946890.259654984</c:v>
                </c:pt>
                <c:pt idx="14268">
                  <c:v>81096972.65778999</c:v>
                </c:pt>
                <c:pt idx="14269">
                  <c:v>81246902.579666004</c:v>
                </c:pt>
                <c:pt idx="14270">
                  <c:v>81396680.461985022</c:v>
                </c:pt>
                <c:pt idx="14271">
                  <c:v>81546306.739157006</c:v>
                </c:pt>
                <c:pt idx="14272">
                  <c:v>81695781.843318015</c:v>
                </c:pt>
                <c:pt idx="14273">
                  <c:v>81845106.204346001</c:v>
                </c:pt>
                <c:pt idx="14274">
                  <c:v>81994280.249876022</c:v>
                </c:pt>
                <c:pt idx="14275">
                  <c:v>82143304.405320004</c:v>
                </c:pt>
                <c:pt idx="14276">
                  <c:v>82292179.093882993</c:v>
                </c:pt>
                <c:pt idx="14277">
                  <c:v>82440904.736576006</c:v>
                </c:pt>
                <c:pt idx="14278">
                  <c:v>82589481.752237007</c:v>
                </c:pt>
                <c:pt idx="14279">
                  <c:v>82737910.557541966</c:v>
                </c:pt>
                <c:pt idx="14280">
                  <c:v>82886191.567027003</c:v>
                </c:pt>
                <c:pt idx="14281">
                  <c:v>83034325.193096995</c:v>
                </c:pt>
                <c:pt idx="14282">
                  <c:v>83182311.846046999</c:v>
                </c:pt>
                <c:pt idx="14283">
                  <c:v>83330151.934074</c:v>
                </c:pt>
                <c:pt idx="14284">
                  <c:v>83477845.863296017</c:v>
                </c:pt>
                <c:pt idx="14285">
                  <c:v>83625394.037763</c:v>
                </c:pt>
                <c:pt idx="14286">
                  <c:v>83772796.859474003</c:v>
                </c:pt>
                <c:pt idx="14287">
                  <c:v>83920054.728392005</c:v>
                </c:pt>
                <c:pt idx="14288">
                  <c:v>84067168.042458996</c:v>
                </c:pt>
                <c:pt idx="14289">
                  <c:v>84214137.197609991</c:v>
                </c:pt>
                <c:pt idx="14290">
                  <c:v>84360962.587786004</c:v>
                </c:pt>
                <c:pt idx="14291">
                  <c:v>84507644.604951963</c:v>
                </c:pt>
                <c:pt idx="14292">
                  <c:v>84654183.639109001</c:v>
                </c:pt>
                <c:pt idx="14293">
                  <c:v>84800580.078306004</c:v>
                </c:pt>
                <c:pt idx="14294">
                  <c:v>84946834.308658987</c:v>
                </c:pt>
                <c:pt idx="14295">
                  <c:v>85092946.714359999</c:v>
                </c:pt>
                <c:pt idx="14296">
                  <c:v>85238917.677691966</c:v>
                </c:pt>
                <c:pt idx="14297">
                  <c:v>85384747.579044983</c:v>
                </c:pt>
                <c:pt idx="14298">
                  <c:v>85530436.796927005</c:v>
                </c:pt>
                <c:pt idx="14299">
                  <c:v>85675985.707977995</c:v>
                </c:pt>
                <c:pt idx="14300">
                  <c:v>85821394.686980978</c:v>
                </c:pt>
                <c:pt idx="14301">
                  <c:v>85966664.106880978</c:v>
                </c:pt>
                <c:pt idx="14302">
                  <c:v>86111794.338789999</c:v>
                </c:pt>
                <c:pt idx="14303">
                  <c:v>86256785.752006993</c:v>
                </c:pt>
                <c:pt idx="14304">
                  <c:v>86401638.714025006</c:v>
                </c:pt>
                <c:pt idx="14305">
                  <c:v>86546353.590548992</c:v>
                </c:pt>
                <c:pt idx="14306">
                  <c:v>86690930.745502979</c:v>
                </c:pt>
                <c:pt idx="14307">
                  <c:v>86835370.541047007</c:v>
                </c:pt>
                <c:pt idx="14308">
                  <c:v>86979673.337586001</c:v>
                </c:pt>
                <c:pt idx="14309">
                  <c:v>87123839.493782997</c:v>
                </c:pt>
                <c:pt idx="14310">
                  <c:v>87267869.366573989</c:v>
                </c:pt>
                <c:pt idx="14311">
                  <c:v>87411763.311175019</c:v>
                </c:pt>
                <c:pt idx="14312">
                  <c:v>87555521.681097001</c:v>
                </c:pt>
                <c:pt idx="14313">
                  <c:v>87699144.828156978</c:v>
                </c:pt>
                <c:pt idx="14314">
                  <c:v>87842633.102488995</c:v>
                </c:pt>
                <c:pt idx="14315">
                  <c:v>87985986.852556989</c:v>
                </c:pt>
                <c:pt idx="14316">
                  <c:v>88129206.425164998</c:v>
                </c:pt>
                <c:pt idx="14317">
                  <c:v>88272292.165469006</c:v>
                </c:pt>
                <c:pt idx="14318">
                  <c:v>88415244.416986018</c:v>
                </c:pt>
                <c:pt idx="14319">
                  <c:v>88558063.52161099</c:v>
                </c:pt>
                <c:pt idx="14320">
                  <c:v>88700749.819620982</c:v>
                </c:pt>
                <c:pt idx="14321">
                  <c:v>88843303.649689004</c:v>
                </c:pt>
                <c:pt idx="14322">
                  <c:v>88985725.348897994</c:v>
                </c:pt>
                <c:pt idx="14323">
                  <c:v>89128015.252743989</c:v>
                </c:pt>
                <c:pt idx="14324">
                  <c:v>89270173.695153967</c:v>
                </c:pt>
                <c:pt idx="14325">
                  <c:v>89412201.008494005</c:v>
                </c:pt>
                <c:pt idx="14326">
                  <c:v>89554097.523578003</c:v>
                </c:pt>
                <c:pt idx="14327">
                  <c:v>89695863.569679007</c:v>
                </c:pt>
                <c:pt idx="14328">
                  <c:v>89837499.474541977</c:v>
                </c:pt>
                <c:pt idx="14329">
                  <c:v>89979005.564389005</c:v>
                </c:pt>
                <c:pt idx="14330">
                  <c:v>90120382.163936004</c:v>
                </c:pt>
                <c:pt idx="14331">
                  <c:v>90261629.596395016</c:v>
                </c:pt>
                <c:pt idx="14332">
                  <c:v>90402748.183488995</c:v>
                </c:pt>
                <c:pt idx="14333">
                  <c:v>90543738.245463997</c:v>
                </c:pt>
                <c:pt idx="14334">
                  <c:v>90684600.101090983</c:v>
                </c:pt>
                <c:pt idx="14335">
                  <c:v>90825334.067682981</c:v>
                </c:pt>
                <c:pt idx="14336">
                  <c:v>90965940.461099997</c:v>
                </c:pt>
                <c:pt idx="14337">
                  <c:v>91106419.595763981</c:v>
                </c:pt>
                <c:pt idx="14338">
                  <c:v>91246771.784658983</c:v>
                </c:pt>
                <c:pt idx="14339">
                  <c:v>91386997.339351982</c:v>
                </c:pt>
                <c:pt idx="14340">
                  <c:v>91527096.569991007</c:v>
                </c:pt>
                <c:pt idx="14341">
                  <c:v>91667069.785323992</c:v>
                </c:pt>
                <c:pt idx="14342">
                  <c:v>91806917.292699993</c:v>
                </c:pt>
                <c:pt idx="14343">
                  <c:v>91946639.398084</c:v>
                </c:pt>
                <c:pt idx="14344">
                  <c:v>92086236.406063005</c:v>
                </c:pt>
                <c:pt idx="14345">
                  <c:v>92225708.619856</c:v>
                </c:pt>
                <c:pt idx="14346">
                  <c:v>92365056.341319993</c:v>
                </c:pt>
                <c:pt idx="14347">
                  <c:v>92504279.870962992</c:v>
                </c:pt>
                <c:pt idx="14348">
                  <c:v>92643379.507950991</c:v>
                </c:pt>
                <c:pt idx="14349">
                  <c:v>92782355.550116003</c:v>
                </c:pt>
                <c:pt idx="14350">
                  <c:v>92921208.293963015</c:v>
                </c:pt>
                <c:pt idx="14351">
                  <c:v>93059938.034681991</c:v>
                </c:pt>
                <c:pt idx="14352">
                  <c:v>93198545.066155002</c:v>
                </c:pt>
                <c:pt idx="14353">
                  <c:v>93337029.680960998</c:v>
                </c:pt>
                <c:pt idx="14354">
                  <c:v>93475392.170390978</c:v>
                </c:pt>
                <c:pt idx="14355">
                  <c:v>93613632.824450985</c:v>
                </c:pt>
                <c:pt idx="14356">
                  <c:v>93751751.931869015</c:v>
                </c:pt>
                <c:pt idx="14357">
                  <c:v>93889749.780108005</c:v>
                </c:pt>
                <c:pt idx="14358">
                  <c:v>94027626.655370981</c:v>
                </c:pt>
                <c:pt idx="14359">
                  <c:v>94165382.842609003</c:v>
                </c:pt>
                <c:pt idx="14360">
                  <c:v>94303018.625528976</c:v>
                </c:pt>
                <c:pt idx="14361">
                  <c:v>94440534.286602989</c:v>
                </c:pt>
                <c:pt idx="14362">
                  <c:v>94577930.107073992</c:v>
                </c:pt>
                <c:pt idx="14363">
                  <c:v>94715206.366962001</c:v>
                </c:pt>
                <c:pt idx="14364">
                  <c:v>94852363.345078006</c:v>
                </c:pt>
                <c:pt idx="14365">
                  <c:v>94989401.319025993</c:v>
                </c:pt>
                <c:pt idx="14366">
                  <c:v>95126320.565209001</c:v>
                </c:pt>
                <c:pt idx="14367">
                  <c:v>95263121.358843967</c:v>
                </c:pt>
                <c:pt idx="14368">
                  <c:v>95399803.973960996</c:v>
                </c:pt>
                <c:pt idx="14369">
                  <c:v>95536368.683415994</c:v>
                </c:pt>
                <c:pt idx="14370">
                  <c:v>95672815.758895993</c:v>
                </c:pt>
                <c:pt idx="14371">
                  <c:v>95809145.47092399</c:v>
                </c:pt>
                <c:pt idx="14372">
                  <c:v>95945358.088872001</c:v>
                </c:pt>
                <c:pt idx="14373">
                  <c:v>96081453.880961999</c:v>
                </c:pt>
                <c:pt idx="14374">
                  <c:v>96217433.114277005</c:v>
                </c:pt>
                <c:pt idx="14375">
                  <c:v>96353296.054765001</c:v>
                </c:pt>
                <c:pt idx="14376">
                  <c:v>96489042.967249006</c:v>
                </c:pt>
                <c:pt idx="14377">
                  <c:v>96624674.115431979</c:v>
                </c:pt>
                <c:pt idx="14378">
                  <c:v>96760189.761902004</c:v>
                </c:pt>
                <c:pt idx="14379">
                  <c:v>96895590.168142989</c:v>
                </c:pt>
                <c:pt idx="14380">
                  <c:v>97030875.594538987</c:v>
                </c:pt>
                <c:pt idx="14381">
                  <c:v>97166046.300380006</c:v>
                </c:pt>
                <c:pt idx="14382">
                  <c:v>97301102.543871015</c:v>
                </c:pt>
                <c:pt idx="14383">
                  <c:v>97436044.582136005</c:v>
                </c:pt>
                <c:pt idx="14384">
                  <c:v>97570872.671226978</c:v>
                </c:pt>
                <c:pt idx="14385">
                  <c:v>97705587.066127002</c:v>
                </c:pt>
                <c:pt idx="14386">
                  <c:v>97840188.020758986</c:v>
                </c:pt>
                <c:pt idx="14387">
                  <c:v>97974675.787994981</c:v>
                </c:pt>
                <c:pt idx="14388">
                  <c:v>98109050.619652987</c:v>
                </c:pt>
                <c:pt idx="14389">
                  <c:v>98243312.766515002</c:v>
                </c:pt>
                <c:pt idx="14390">
                  <c:v>98377462.478323981</c:v>
                </c:pt>
                <c:pt idx="14391">
                  <c:v>98511500.003794998</c:v>
                </c:pt>
                <c:pt idx="14392">
                  <c:v>98645425.590618998</c:v>
                </c:pt>
                <c:pt idx="14393">
                  <c:v>98779239.485469013</c:v>
                </c:pt>
                <c:pt idx="14394">
                  <c:v>98912941.934009001</c:v>
                </c:pt>
                <c:pt idx="14395">
                  <c:v>99046533.180895999</c:v>
                </c:pt>
                <c:pt idx="14396">
                  <c:v>99180013.469786018</c:v>
                </c:pt>
                <c:pt idx="14397">
                  <c:v>99313383.043345019</c:v>
                </c:pt>
                <c:pt idx="14398">
                  <c:v>99446642.143248007</c:v>
                </c:pt>
                <c:pt idx="14399">
                  <c:v>99579791.010188997</c:v>
                </c:pt>
                <c:pt idx="14400">
                  <c:v>99712829.883886993</c:v>
                </c:pt>
                <c:pt idx="14401">
                  <c:v>99845759.003088996</c:v>
                </c:pt>
                <c:pt idx="14402">
                  <c:v>99978578.605575979</c:v>
                </c:pt>
                <c:pt idx="14403">
                  <c:v>100111288.92817099</c:v>
                </c:pt>
                <c:pt idx="14404">
                  <c:v>100243890.20674299</c:v>
                </c:pt>
                <c:pt idx="14405">
                  <c:v>100376382.67621396</c:v>
                </c:pt>
                <c:pt idx="14406">
                  <c:v>100508766.57055898</c:v>
                </c:pt>
                <c:pt idx="14407">
                  <c:v>100641042.12281999</c:v>
                </c:pt>
                <c:pt idx="14408">
                  <c:v>100773209.56510398</c:v>
                </c:pt>
                <c:pt idx="14409">
                  <c:v>100905269.12859298</c:v>
                </c:pt>
                <c:pt idx="14410">
                  <c:v>101037221.043547</c:v>
                </c:pt>
                <c:pt idx="14411">
                  <c:v>101169065.53930901</c:v>
                </c:pt>
                <c:pt idx="14412">
                  <c:v>101300802.844313</c:v>
                </c:pt>
                <c:pt idx="14413">
                  <c:v>101432433.186085</c:v>
                </c:pt>
                <c:pt idx="14414">
                  <c:v>101563956.791251</c:v>
                </c:pt>
                <c:pt idx="14415">
                  <c:v>101695373.88554397</c:v>
                </c:pt>
                <c:pt idx="14416">
                  <c:v>101826684.693803</c:v>
                </c:pt>
                <c:pt idx="14417">
                  <c:v>101957889.43998399</c:v>
                </c:pt>
                <c:pt idx="14418">
                  <c:v>102088988.34716199</c:v>
                </c:pt>
                <c:pt idx="14419">
                  <c:v>102219981.63753501</c:v>
                </c:pt>
                <c:pt idx="14420">
                  <c:v>102350869.53243501</c:v>
                </c:pt>
                <c:pt idx="14421">
                  <c:v>102481652.252323</c:v>
                </c:pt>
                <c:pt idx="14422">
                  <c:v>102612330.016802</c:v>
                </c:pt>
                <c:pt idx="14423">
                  <c:v>102742903.04462101</c:v>
                </c:pt>
                <c:pt idx="14424">
                  <c:v>102873371.553673</c:v>
                </c:pt>
                <c:pt idx="14425">
                  <c:v>103003735.76101002</c:v>
                </c:pt>
                <c:pt idx="14426">
                  <c:v>103133995.882838</c:v>
                </c:pt>
                <c:pt idx="14427">
                  <c:v>103264152.13452896</c:v>
                </c:pt>
                <c:pt idx="14428">
                  <c:v>103394204.73062</c:v>
                </c:pt>
                <c:pt idx="14429">
                  <c:v>103524153.88482396</c:v>
                </c:pt>
                <c:pt idx="14430">
                  <c:v>103653999.810027</c:v>
                </c:pt>
                <c:pt idx="14431">
                  <c:v>103783742.71830001</c:v>
                </c:pt>
                <c:pt idx="14432">
                  <c:v>103913382.820896</c:v>
                </c:pt>
                <c:pt idx="14433">
                  <c:v>104042920.328263</c:v>
                </c:pt>
                <c:pt idx="14434">
                  <c:v>104172355.450039</c:v>
                </c:pt>
                <c:pt idx="14435">
                  <c:v>104301688.39506599</c:v>
                </c:pt>
                <c:pt idx="14436">
                  <c:v>104430919.371387</c:v>
                </c:pt>
                <c:pt idx="14437">
                  <c:v>104560048.58625199</c:v>
                </c:pt>
                <c:pt idx="14438">
                  <c:v>104689076.24612699</c:v>
                </c:pt>
                <c:pt idx="14439">
                  <c:v>104818002.55669299</c:v>
                </c:pt>
                <c:pt idx="14440">
                  <c:v>104946827.722849</c:v>
                </c:pt>
                <c:pt idx="14441">
                  <c:v>105075551.94872501</c:v>
                </c:pt>
                <c:pt idx="14442">
                  <c:v>105204175.43767501</c:v>
                </c:pt>
                <c:pt idx="14443">
                  <c:v>105332698.39229001</c:v>
                </c:pt>
                <c:pt idx="14444">
                  <c:v>105461121.01439601</c:v>
                </c:pt>
                <c:pt idx="14445">
                  <c:v>105589443.50506498</c:v>
                </c:pt>
                <c:pt idx="14446">
                  <c:v>105717666.06460999</c:v>
                </c:pt>
                <c:pt idx="14447">
                  <c:v>105845788.892597</c:v>
                </c:pt>
                <c:pt idx="14448">
                  <c:v>105973812.18784501</c:v>
                </c:pt>
                <c:pt idx="14449">
                  <c:v>106101736.148432</c:v>
                </c:pt>
                <c:pt idx="14450">
                  <c:v>106229560.971697</c:v>
                </c:pt>
                <c:pt idx="14451">
                  <c:v>106357286.85424501</c:v>
                </c:pt>
                <c:pt idx="14452">
                  <c:v>106484913.991952</c:v>
                </c:pt>
                <c:pt idx="14453">
                  <c:v>106612442.57996501</c:v>
                </c:pt>
                <c:pt idx="14454">
                  <c:v>106739872.812713</c:v>
                </c:pt>
                <c:pt idx="14455">
                  <c:v>106867204.883901</c:v>
                </c:pt>
                <c:pt idx="14456">
                  <c:v>106994438.986525</c:v>
                </c:pt>
                <c:pt idx="14457">
                  <c:v>107121575.31286602</c:v>
                </c:pt>
                <c:pt idx="14458">
                  <c:v>107248614.054498</c:v>
                </c:pt>
                <c:pt idx="14459">
                  <c:v>107375555.40229499</c:v>
                </c:pt>
                <c:pt idx="14460">
                  <c:v>107502399.54642701</c:v>
                </c:pt>
                <c:pt idx="14461">
                  <c:v>107629146.67637098</c:v>
                </c:pt>
                <c:pt idx="14462">
                  <c:v>107755796.98091</c:v>
                </c:pt>
                <c:pt idx="14463">
                  <c:v>107882350.648139</c:v>
                </c:pt>
                <c:pt idx="14464">
                  <c:v>108008807.86546701</c:v>
                </c:pt>
                <c:pt idx="14465">
                  <c:v>108135168.819622</c:v>
                </c:pt>
                <c:pt idx="14466">
                  <c:v>108261433.69665501</c:v>
                </c:pt>
                <c:pt idx="14467">
                  <c:v>108387602.68193999</c:v>
                </c:pt>
                <c:pt idx="14468">
                  <c:v>108513675.96018299</c:v>
                </c:pt>
                <c:pt idx="14469">
                  <c:v>108639653.71542102</c:v>
                </c:pt>
                <c:pt idx="14470">
                  <c:v>108765536.131025</c:v>
                </c:pt>
                <c:pt idx="14471">
                  <c:v>108891323.38970998</c:v>
                </c:pt>
                <c:pt idx="14472">
                  <c:v>109017015.67352998</c:v>
                </c:pt>
                <c:pt idx="14473">
                  <c:v>109142613.16388802</c:v>
                </c:pt>
                <c:pt idx="14474">
                  <c:v>109268116.04153298</c:v>
                </c:pt>
                <c:pt idx="14475">
                  <c:v>109393524.486571</c:v>
                </c:pt>
                <c:pt idx="14476">
                  <c:v>109518838.678462</c:v>
                </c:pt>
                <c:pt idx="14477">
                  <c:v>109644058.79602602</c:v>
                </c:pt>
                <c:pt idx="14478">
                  <c:v>109769185.01744501</c:v>
                </c:pt>
                <c:pt idx="14479">
                  <c:v>109894217.52027</c:v>
                </c:pt>
                <c:pt idx="14480">
                  <c:v>110019156.48141801</c:v>
                </c:pt>
                <c:pt idx="14481">
                  <c:v>110144002.077181</c:v>
                </c:pt>
                <c:pt idx="14482">
                  <c:v>110268754.48322602</c:v>
                </c:pt>
                <c:pt idx="14483">
                  <c:v>110393413.87459798</c:v>
                </c:pt>
                <c:pt idx="14484">
                  <c:v>110517980.425725</c:v>
                </c:pt>
                <c:pt idx="14485">
                  <c:v>110642454.310421</c:v>
                </c:pt>
                <c:pt idx="14486">
                  <c:v>110766835.70188701</c:v>
                </c:pt>
                <c:pt idx="14487">
                  <c:v>110891124.772716</c:v>
                </c:pt>
                <c:pt idx="14488">
                  <c:v>111015321.694897</c:v>
                </c:pt>
                <c:pt idx="14489">
                  <c:v>111139426.63981301</c:v>
                </c:pt>
                <c:pt idx="14490">
                  <c:v>111263439.77825101</c:v>
                </c:pt>
                <c:pt idx="14491">
                  <c:v>111387361.28040102</c:v>
                </c:pt>
                <c:pt idx="14492">
                  <c:v>111511191.31585899</c:v>
                </c:pt>
                <c:pt idx="14493">
                  <c:v>111634930.053629</c:v>
                </c:pt>
                <c:pt idx="14494">
                  <c:v>111758577.662131</c:v>
                </c:pt>
                <c:pt idx="14495">
                  <c:v>111882134.30919802</c:v>
                </c:pt>
                <c:pt idx="14496">
                  <c:v>112005600.162082</c:v>
                </c:pt>
                <c:pt idx="14497">
                  <c:v>112128975.387457</c:v>
                </c:pt>
                <c:pt idx="14498">
                  <c:v>112252260.15142</c:v>
                </c:pt>
                <c:pt idx="14499">
                  <c:v>112375454.61949602</c:v>
                </c:pt>
                <c:pt idx="14500">
                  <c:v>112498558.95663901</c:v>
                </c:pt>
                <c:pt idx="14501">
                  <c:v>112621573.327236</c:v>
                </c:pt>
                <c:pt idx="14502">
                  <c:v>112744497.89511</c:v>
                </c:pt>
                <c:pt idx="14503">
                  <c:v>112867332.82352298</c:v>
                </c:pt>
                <c:pt idx="14504">
                  <c:v>112990078.275176</c:v>
                </c:pt>
                <c:pt idx="14505">
                  <c:v>113112734.41221401</c:v>
                </c:pt>
                <c:pt idx="14506">
                  <c:v>113235301.396231</c:v>
                </c:pt>
                <c:pt idx="14507">
                  <c:v>113357779.38826701</c:v>
                </c:pt>
                <c:pt idx="14508">
                  <c:v>113480168.54881699</c:v>
                </c:pt>
                <c:pt idx="14509">
                  <c:v>113602469.037829</c:v>
                </c:pt>
                <c:pt idx="14510">
                  <c:v>113724681.014707</c:v>
                </c:pt>
                <c:pt idx="14511">
                  <c:v>113846804.638318</c:v>
                </c:pt>
                <c:pt idx="14512">
                  <c:v>113968840.066989</c:v>
                </c:pt>
                <c:pt idx="14513">
                  <c:v>114090787.45851399</c:v>
                </c:pt>
                <c:pt idx="14514">
                  <c:v>114212646.97015299</c:v>
                </c:pt>
                <c:pt idx="14515">
                  <c:v>114334418.75863798</c:v>
                </c:pt>
                <c:pt idx="14516">
                  <c:v>114456102.98017302</c:v>
                </c:pt>
                <c:pt idx="14517">
                  <c:v>114577699.79043801</c:v>
                </c:pt>
                <c:pt idx="14518">
                  <c:v>114699209.34458998</c:v>
                </c:pt>
                <c:pt idx="14519">
                  <c:v>114820631.79726802</c:v>
                </c:pt>
                <c:pt idx="14520">
                  <c:v>114941967.30259298</c:v>
                </c:pt>
                <c:pt idx="14521">
                  <c:v>115063216.014171</c:v>
                </c:pt>
                <c:pt idx="14522">
                  <c:v>115184378.085098</c:v>
                </c:pt>
                <c:pt idx="14523">
                  <c:v>115305453.66795801</c:v>
                </c:pt>
                <c:pt idx="14524">
                  <c:v>115426442.91483</c:v>
                </c:pt>
                <c:pt idx="14525">
                  <c:v>115547345.97728699</c:v>
                </c:pt>
                <c:pt idx="14526">
                  <c:v>115668163.0064</c:v>
                </c:pt>
                <c:pt idx="14527">
                  <c:v>115788894.15273899</c:v>
                </c:pt>
                <c:pt idx="14528">
                  <c:v>115909539.56637999</c:v>
                </c:pt>
                <c:pt idx="14529">
                  <c:v>116030099.396899</c:v>
                </c:pt>
                <c:pt idx="14530">
                  <c:v>116150573.79338302</c:v>
                </c:pt>
                <c:pt idx="14531">
                  <c:v>116270962.90442702</c:v>
                </c:pt>
                <c:pt idx="14532">
                  <c:v>116391266.87813701</c:v>
                </c:pt>
                <c:pt idx="14533">
                  <c:v>116511485.86213498</c:v>
                </c:pt>
                <c:pt idx="14534">
                  <c:v>116631620.00355898</c:v>
                </c:pt>
                <c:pt idx="14535">
                  <c:v>116751669.44906402</c:v>
                </c:pt>
                <c:pt idx="14536">
                  <c:v>116871634.34482898</c:v>
                </c:pt>
                <c:pt idx="14537">
                  <c:v>116991514.83655196</c:v>
                </c:pt>
                <c:pt idx="14538">
                  <c:v>117111311.06946102</c:v>
                </c:pt>
                <c:pt idx="14539">
                  <c:v>117231023.188309</c:v>
                </c:pt>
                <c:pt idx="14540">
                  <c:v>117350651.33737899</c:v>
                </c:pt>
                <c:pt idx="14541">
                  <c:v>117470195.66048799</c:v>
                </c:pt>
                <c:pt idx="14542">
                  <c:v>117589656.300984</c:v>
                </c:pt>
                <c:pt idx="14543">
                  <c:v>117709033.40175401</c:v>
                </c:pt>
                <c:pt idx="14544">
                  <c:v>117828327.10522398</c:v>
                </c:pt>
                <c:pt idx="14545">
                  <c:v>117947537.553359</c:v>
                </c:pt>
                <c:pt idx="14546">
                  <c:v>118066664.887667</c:v>
                </c:pt>
                <c:pt idx="14547">
                  <c:v>118185709.24920301</c:v>
                </c:pt>
                <c:pt idx="14548">
                  <c:v>118304670.778566</c:v>
                </c:pt>
                <c:pt idx="14549">
                  <c:v>118423549.615906</c:v>
                </c:pt>
                <c:pt idx="14550">
                  <c:v>118542345.90092501</c:v>
                </c:pt>
                <c:pt idx="14551">
                  <c:v>118661059.77287699</c:v>
                </c:pt>
                <c:pt idx="14552">
                  <c:v>118779691.37057199</c:v>
                </c:pt>
                <c:pt idx="14553">
                  <c:v>118898240.83237702</c:v>
                </c:pt>
                <c:pt idx="14554">
                  <c:v>119016708.29621799</c:v>
                </c:pt>
                <c:pt idx="14555">
                  <c:v>119135093.89958498</c:v>
                </c:pt>
                <c:pt idx="14556">
                  <c:v>119253397.77952801</c:v>
                </c:pt>
                <c:pt idx="14557">
                  <c:v>119371620.07266502</c:v>
                </c:pt>
                <c:pt idx="14558">
                  <c:v>119489760.91518001</c:v>
                </c:pt>
                <c:pt idx="14559">
                  <c:v>119607820.44282801</c:v>
                </c:pt>
                <c:pt idx="14560">
                  <c:v>119725798.790933</c:v>
                </c:pt>
                <c:pt idx="14561">
                  <c:v>119843696.09439501</c:v>
                </c:pt>
                <c:pt idx="14562">
                  <c:v>119961512.48768702</c:v>
                </c:pt>
                <c:pt idx="14563">
                  <c:v>120079248.10486101</c:v>
                </c:pt>
                <c:pt idx="14564">
                  <c:v>120196903.07954699</c:v>
                </c:pt>
                <c:pt idx="14565">
                  <c:v>120314477.544956</c:v>
                </c:pt>
                <c:pt idx="14566">
                  <c:v>120431971.633882</c:v>
                </c:pt>
                <c:pt idx="14567">
                  <c:v>120549385.478706</c:v>
                </c:pt>
                <c:pt idx="14568">
                  <c:v>120666719.21139102</c:v>
                </c:pt>
                <c:pt idx="14569">
                  <c:v>120783972.96349204</c:v>
                </c:pt>
                <c:pt idx="14570">
                  <c:v>120901146.86615399</c:v>
                </c:pt>
                <c:pt idx="14571">
                  <c:v>121018241.05011401</c:v>
                </c:pt>
                <c:pt idx="14572">
                  <c:v>121135255.64570101</c:v>
                </c:pt>
                <c:pt idx="14573">
                  <c:v>121252190.78284298</c:v>
                </c:pt>
                <c:pt idx="14574">
                  <c:v>121369046.59106402</c:v>
                </c:pt>
                <c:pt idx="14575">
                  <c:v>121485823.19948702</c:v>
                </c:pt>
                <c:pt idx="14576">
                  <c:v>121602520.736836</c:v>
                </c:pt>
                <c:pt idx="14577">
                  <c:v>121719139.331441</c:v>
                </c:pt>
                <c:pt idx="14578">
                  <c:v>121835679.111232</c:v>
                </c:pt>
                <c:pt idx="14579">
                  <c:v>121952140.203749</c:v>
                </c:pt>
                <c:pt idx="14580">
                  <c:v>122068522.736139</c:v>
                </c:pt>
                <c:pt idx="14581">
                  <c:v>122184826.83516</c:v>
                </c:pt>
                <c:pt idx="14582">
                  <c:v>122301052.62718</c:v>
                </c:pt>
                <c:pt idx="14583">
                  <c:v>122417200.23818001</c:v>
                </c:pt>
                <c:pt idx="14584">
                  <c:v>122533269.79376002</c:v>
                </c:pt>
                <c:pt idx="14585">
                  <c:v>122649261.41913199</c:v>
                </c:pt>
                <c:pt idx="14586">
                  <c:v>122765175.23912902</c:v>
                </c:pt>
                <c:pt idx="14587">
                  <c:v>122881011.37820399</c:v>
                </c:pt>
                <c:pt idx="14588">
                  <c:v>122996769.96043199</c:v>
                </c:pt>
                <c:pt idx="14589">
                  <c:v>123112451.10950999</c:v>
                </c:pt>
                <c:pt idx="14590">
                  <c:v>123228054.94876201</c:v>
                </c:pt>
                <c:pt idx="14591">
                  <c:v>123343581.601136</c:v>
                </c:pt>
                <c:pt idx="14592">
                  <c:v>123459031.18921298</c:v>
                </c:pt>
                <c:pt idx="14593">
                  <c:v>123574403.835199</c:v>
                </c:pt>
                <c:pt idx="14594">
                  <c:v>123689699.660935</c:v>
                </c:pt>
                <c:pt idx="14595">
                  <c:v>123804918.787893</c:v>
                </c:pt>
                <c:pt idx="14596">
                  <c:v>123920061.337182</c:v>
                </c:pt>
                <c:pt idx="14597">
                  <c:v>124035127.429545</c:v>
                </c:pt>
                <c:pt idx="14598">
                  <c:v>124150117.18536502</c:v>
                </c:pt>
                <c:pt idx="14599">
                  <c:v>124265030.72466299</c:v>
                </c:pt>
                <c:pt idx="14600">
                  <c:v>124379868.167101</c:v>
                </c:pt>
                <c:pt idx="14601">
                  <c:v>124494629.63198602</c:v>
                </c:pt>
                <c:pt idx="14602">
                  <c:v>124609315.23826604</c:v>
                </c:pt>
                <c:pt idx="14603">
                  <c:v>124723925.10453598</c:v>
                </c:pt>
                <c:pt idx="14604">
                  <c:v>124838459.349039</c:v>
                </c:pt>
                <c:pt idx="14605">
                  <c:v>124952918.08966501</c:v>
                </c:pt>
                <c:pt idx="14606">
                  <c:v>125067301.44395602</c:v>
                </c:pt>
                <c:pt idx="14607">
                  <c:v>125181609.52910398</c:v>
                </c:pt>
                <c:pt idx="14608">
                  <c:v>125295842.46195599</c:v>
                </c:pt>
                <c:pt idx="14609">
                  <c:v>125410000.35901098</c:v>
                </c:pt>
                <c:pt idx="14610">
                  <c:v>125524083.336427</c:v>
                </c:pt>
                <c:pt idx="14611">
                  <c:v>125638091.51001802</c:v>
                </c:pt>
                <c:pt idx="14612">
                  <c:v>125752024.995258</c:v>
                </c:pt>
                <c:pt idx="14613">
                  <c:v>125865883.90728001</c:v>
                </c:pt>
                <c:pt idx="14614">
                  <c:v>125979668.36088</c:v>
                </c:pt>
                <c:pt idx="14615">
                  <c:v>126093378.47051698</c:v>
                </c:pt>
                <c:pt idx="14616">
                  <c:v>126207014.350315</c:v>
                </c:pt>
                <c:pt idx="14617">
                  <c:v>126320576.11406502</c:v>
                </c:pt>
                <c:pt idx="14618">
                  <c:v>126434063.87522298</c:v>
                </c:pt>
                <c:pt idx="14619">
                  <c:v>126547477.74691699</c:v>
                </c:pt>
                <c:pt idx="14620">
                  <c:v>126660817.84194398</c:v>
                </c:pt>
                <c:pt idx="14621">
                  <c:v>126774084.272772</c:v>
                </c:pt>
                <c:pt idx="14622">
                  <c:v>126887277.15154299</c:v>
                </c:pt>
                <c:pt idx="14623">
                  <c:v>127000396.59007502</c:v>
                </c:pt>
                <c:pt idx="14624">
                  <c:v>127113442.69985798</c:v>
                </c:pt>
                <c:pt idx="14625">
                  <c:v>127226415.59206399</c:v>
                </c:pt>
                <c:pt idx="14626">
                  <c:v>127339315.37753999</c:v>
                </c:pt>
                <c:pt idx="14627">
                  <c:v>127452142.16681299</c:v>
                </c:pt>
                <c:pt idx="14628">
                  <c:v>127564896.070095</c:v>
                </c:pt>
                <c:pt idx="14629">
                  <c:v>127677577.19727501</c:v>
                </c:pt>
                <c:pt idx="14630">
                  <c:v>127790185.65792999</c:v>
                </c:pt>
                <c:pt idx="14631">
                  <c:v>127902721.56132102</c:v>
                </c:pt>
                <c:pt idx="14632">
                  <c:v>128015185.01639602</c:v>
                </c:pt>
                <c:pt idx="14633">
                  <c:v>128127576.131788</c:v>
                </c:pt>
                <c:pt idx="14634">
                  <c:v>128239895.01582401</c:v>
                </c:pt>
                <c:pt idx="14635">
                  <c:v>128352141.77651699</c:v>
                </c:pt>
                <c:pt idx="14636">
                  <c:v>128464316.52157401</c:v>
                </c:pt>
                <c:pt idx="14637">
                  <c:v>128576419.358393</c:v>
                </c:pt>
                <c:pt idx="14638">
                  <c:v>128688450.394069</c:v>
                </c:pt>
                <c:pt idx="14639">
                  <c:v>128800409.73538999</c:v>
                </c:pt>
                <c:pt idx="14640">
                  <c:v>128912297.488841</c:v>
                </c:pt>
                <c:pt idx="14641">
                  <c:v>129024113.76060602</c:v>
                </c:pt>
                <c:pt idx="14642">
                  <c:v>129135858.65656701</c:v>
                </c:pt>
                <c:pt idx="14643">
                  <c:v>129247532.28230602</c:v>
                </c:pt>
                <c:pt idx="14644">
                  <c:v>129359134.74311002</c:v>
                </c:pt>
                <c:pt idx="14645">
                  <c:v>129470666.14396299</c:v>
                </c:pt>
                <c:pt idx="14646">
                  <c:v>129582126.58955899</c:v>
                </c:pt>
                <c:pt idx="14647">
                  <c:v>129693516.18429299</c:v>
                </c:pt>
                <c:pt idx="14648">
                  <c:v>129804835.03226802</c:v>
                </c:pt>
                <c:pt idx="14649">
                  <c:v>129916083.23729502</c:v>
                </c:pt>
                <c:pt idx="14650">
                  <c:v>130027260.90289302</c:v>
                </c:pt>
                <c:pt idx="14651">
                  <c:v>130138368.132291</c:v>
                </c:pt>
                <c:pt idx="14652">
                  <c:v>130249405.02843</c:v>
                </c:pt>
                <c:pt idx="14653">
                  <c:v>130360371.69396099</c:v>
                </c:pt>
                <c:pt idx="14654">
                  <c:v>130471268.231252</c:v>
                </c:pt>
                <c:pt idx="14655">
                  <c:v>130582094.74238302</c:v>
                </c:pt>
                <c:pt idx="14656">
                  <c:v>130692851.32915099</c:v>
                </c:pt>
                <c:pt idx="14657">
                  <c:v>130803538.09306802</c:v>
                </c:pt>
                <c:pt idx="14658">
                  <c:v>130914155.13536599</c:v>
                </c:pt>
                <c:pt idx="14659">
                  <c:v>131024702.556996</c:v>
                </c:pt>
                <c:pt idx="14660">
                  <c:v>131135180.458629</c:v>
                </c:pt>
                <c:pt idx="14661">
                  <c:v>131245588.940657</c:v>
                </c:pt>
                <c:pt idx="14662">
                  <c:v>131355928.103194</c:v>
                </c:pt>
                <c:pt idx="14663">
                  <c:v>131466198.04607899</c:v>
                </c:pt>
                <c:pt idx="14664">
                  <c:v>131576398.86887501</c:v>
                </c:pt>
                <c:pt idx="14665">
                  <c:v>131686530.67087099</c:v>
                </c:pt>
                <c:pt idx="14666">
                  <c:v>131796593.551083</c:v>
                </c:pt>
                <c:pt idx="14667">
                  <c:v>131906587.60825399</c:v>
                </c:pt>
                <c:pt idx="14668">
                  <c:v>132016512.94085699</c:v>
                </c:pt>
                <c:pt idx="14669">
                  <c:v>132126369.64709599</c:v>
                </c:pt>
                <c:pt idx="14670">
                  <c:v>132236157.82490298</c:v>
                </c:pt>
                <c:pt idx="14671">
                  <c:v>132345877.57194698</c:v>
                </c:pt>
                <c:pt idx="14672">
                  <c:v>132455528.985625</c:v>
                </c:pt>
                <c:pt idx="14673">
                  <c:v>132565112.163074</c:v>
                </c:pt>
                <c:pt idx="14674">
                  <c:v>132674627.20116101</c:v>
                </c:pt>
                <c:pt idx="14675">
                  <c:v>132784074.196493</c:v>
                </c:pt>
                <c:pt idx="14676">
                  <c:v>132893453.24541202</c:v>
                </c:pt>
                <c:pt idx="14677">
                  <c:v>133002764.444002</c:v>
                </c:pt>
                <c:pt idx="14678">
                  <c:v>133112007.88808398</c:v>
                </c:pt>
                <c:pt idx="14679">
                  <c:v>133221183.673218</c:v>
                </c:pt>
                <c:pt idx="14680">
                  <c:v>133330291.89470999</c:v>
                </c:pt>
                <c:pt idx="14681">
                  <c:v>133439332.64760399</c:v>
                </c:pt>
                <c:pt idx="14682">
                  <c:v>133548306.02669099</c:v>
                </c:pt>
                <c:pt idx="14683">
                  <c:v>133657212.12650499</c:v>
                </c:pt>
                <c:pt idx="14684">
                  <c:v>133766051.04132502</c:v>
                </c:pt>
                <c:pt idx="14685">
                  <c:v>133874822.865178</c:v>
                </c:pt>
                <c:pt idx="14686">
                  <c:v>133983527.691837</c:v>
                </c:pt>
                <c:pt idx="14687">
                  <c:v>134092165.61482598</c:v>
                </c:pt>
                <c:pt idx="14688">
                  <c:v>134200736.72741501</c:v>
                </c:pt>
                <c:pt idx="14689">
                  <c:v>134309241.12262699</c:v>
                </c:pt>
                <c:pt idx="14690">
                  <c:v>134417678.89323503</c:v>
                </c:pt>
                <c:pt idx="14691">
                  <c:v>134526050.13176596</c:v>
                </c:pt>
                <c:pt idx="14692">
                  <c:v>134634354.93049899</c:v>
                </c:pt>
                <c:pt idx="14693">
                  <c:v>134742593.381468</c:v>
                </c:pt>
                <c:pt idx="14694">
                  <c:v>134850765.57646099</c:v>
                </c:pt>
                <c:pt idx="14695">
                  <c:v>134958871.607023</c:v>
                </c:pt>
                <c:pt idx="14696">
                  <c:v>135066911.56445602</c:v>
                </c:pt>
                <c:pt idx="14697">
                  <c:v>135174885.53982002</c:v>
                </c:pt>
                <c:pt idx="14698">
                  <c:v>135282793.62393501</c:v>
                </c:pt>
                <c:pt idx="14699">
                  <c:v>135390635.907379</c:v>
                </c:pt>
                <c:pt idx="14700">
                  <c:v>135498412.48049104</c:v>
                </c:pt>
                <c:pt idx="14701">
                  <c:v>135606123.43337399</c:v>
                </c:pt>
                <c:pt idx="14702">
                  <c:v>135713768.85589004</c:v>
                </c:pt>
                <c:pt idx="14703">
                  <c:v>135821348.837668</c:v>
                </c:pt>
                <c:pt idx="14704">
                  <c:v>135928863.46809798</c:v>
                </c:pt>
                <c:pt idx="14705">
                  <c:v>136036312.83633801</c:v>
                </c:pt>
                <c:pt idx="14706">
                  <c:v>136143697.03131101</c:v>
                </c:pt>
                <c:pt idx="14707">
                  <c:v>136251016.14170796</c:v>
                </c:pt>
                <c:pt idx="14708">
                  <c:v>136358270.25598598</c:v>
                </c:pt>
                <c:pt idx="14709">
                  <c:v>136465459.46237299</c:v>
                </c:pt>
                <c:pt idx="14710">
                  <c:v>136572583.848865</c:v>
                </c:pt>
                <c:pt idx="14711">
                  <c:v>136679643.50322896</c:v>
                </c:pt>
                <c:pt idx="14712">
                  <c:v>136786638.51300398</c:v>
                </c:pt>
                <c:pt idx="14713">
                  <c:v>136893568.96550199</c:v>
                </c:pt>
                <c:pt idx="14714">
                  <c:v>137000434.94780499</c:v>
                </c:pt>
                <c:pt idx="14715">
                  <c:v>137107236.546772</c:v>
                </c:pt>
                <c:pt idx="14716">
                  <c:v>137213973.84903601</c:v>
                </c:pt>
                <c:pt idx="14717">
                  <c:v>137320646.94100496</c:v>
                </c:pt>
                <c:pt idx="14718">
                  <c:v>137427255.90886399</c:v>
                </c:pt>
                <c:pt idx="14719">
                  <c:v>137533800.83857599</c:v>
                </c:pt>
                <c:pt idx="14720">
                  <c:v>137640281.81588101</c:v>
                </c:pt>
                <c:pt idx="14721">
                  <c:v>137746698.92629904</c:v>
                </c:pt>
                <c:pt idx="14722">
                  <c:v>137853052.25512797</c:v>
                </c:pt>
                <c:pt idx="14723">
                  <c:v>137959341.88744903</c:v>
                </c:pt>
                <c:pt idx="14724">
                  <c:v>138065567.90812296</c:v>
                </c:pt>
                <c:pt idx="14725">
                  <c:v>138171730.401793</c:v>
                </c:pt>
                <c:pt idx="14726">
                  <c:v>138277829.45288703</c:v>
                </c:pt>
                <c:pt idx="14727">
                  <c:v>138383865.145614</c:v>
                </c:pt>
                <c:pt idx="14728">
                  <c:v>138489837.56397101</c:v>
                </c:pt>
                <c:pt idx="14729">
                  <c:v>138595746.79173696</c:v>
                </c:pt>
                <c:pt idx="14730">
                  <c:v>138701592.91248</c:v>
                </c:pt>
                <c:pt idx="14731">
                  <c:v>138807376.00955299</c:v>
                </c:pt>
                <c:pt idx="14732">
                  <c:v>138913096.166098</c:v>
                </c:pt>
                <c:pt idx="14733">
                  <c:v>139018753.46504599</c:v>
                </c:pt>
                <c:pt idx="14734">
                  <c:v>139124347.98911601</c:v>
                </c:pt>
                <c:pt idx="14735">
                  <c:v>139229879.82081702</c:v>
                </c:pt>
                <c:pt idx="14736">
                  <c:v>139335349.04245201</c:v>
                </c:pt>
                <c:pt idx="14737">
                  <c:v>139440755.73611099</c:v>
                </c:pt>
                <c:pt idx="14738">
                  <c:v>139546099.98368001</c:v>
                </c:pt>
                <c:pt idx="14739">
                  <c:v>139651381.86683804</c:v>
                </c:pt>
                <c:pt idx="14740">
                  <c:v>139756601.46705499</c:v>
                </c:pt>
                <c:pt idx="14741">
                  <c:v>139861758.86559901</c:v>
                </c:pt>
                <c:pt idx="14742">
                  <c:v>139966854.14353096</c:v>
                </c:pt>
                <c:pt idx="14743">
                  <c:v>140071887.38171104</c:v>
                </c:pt>
                <c:pt idx="14744">
                  <c:v>140176858.66079301</c:v>
                </c:pt>
                <c:pt idx="14745">
                  <c:v>140281768.06122896</c:v>
                </c:pt>
                <c:pt idx="14746">
                  <c:v>140386615.66327301</c:v>
                </c:pt>
                <c:pt idx="14747">
                  <c:v>140491401.54697201</c:v>
                </c:pt>
                <c:pt idx="14748">
                  <c:v>140596125.79217896</c:v>
                </c:pt>
                <c:pt idx="14749">
                  <c:v>140700788.47854397</c:v>
                </c:pt>
                <c:pt idx="14750">
                  <c:v>140805389.685518</c:v>
                </c:pt>
                <c:pt idx="14751">
                  <c:v>140909929.492356</c:v>
                </c:pt>
                <c:pt idx="14752">
                  <c:v>141014407.97811496</c:v>
                </c:pt>
                <c:pt idx="14753">
                  <c:v>141118825.22165501</c:v>
                </c:pt>
                <c:pt idx="14754">
                  <c:v>141223181.30164099</c:v>
                </c:pt>
                <c:pt idx="14755">
                  <c:v>141327476.29653999</c:v>
                </c:pt>
                <c:pt idx="14756">
                  <c:v>141431710.28462899</c:v>
                </c:pt>
                <c:pt idx="14757">
                  <c:v>141535883.34398898</c:v>
                </c:pt>
                <c:pt idx="14758">
                  <c:v>141639995.552506</c:v>
                </c:pt>
                <c:pt idx="14759">
                  <c:v>141744046.98787603</c:v>
                </c:pt>
                <c:pt idx="14760">
                  <c:v>141848037.727604</c:v>
                </c:pt>
                <c:pt idx="14761">
                  <c:v>141951967.849002</c:v>
                </c:pt>
                <c:pt idx="14762">
                  <c:v>142055837.42919201</c:v>
                </c:pt>
                <c:pt idx="14763">
                  <c:v>142159646.54510796</c:v>
                </c:pt>
                <c:pt idx="14764">
                  <c:v>142263395.27349198</c:v>
                </c:pt>
                <c:pt idx="14765">
                  <c:v>142367083.6909</c:v>
                </c:pt>
                <c:pt idx="14766">
                  <c:v>142470711.87370101</c:v>
                </c:pt>
                <c:pt idx="14767">
                  <c:v>142574279.898074</c:v>
                </c:pt>
                <c:pt idx="14768">
                  <c:v>142677787.84001401</c:v>
                </c:pt>
                <c:pt idx="14769">
                  <c:v>142781235.77532998</c:v>
                </c:pt>
                <c:pt idx="14770">
                  <c:v>142884623.779645</c:v>
                </c:pt>
                <c:pt idx="14771">
                  <c:v>142987951.928399</c:v>
                </c:pt>
                <c:pt idx="14772">
                  <c:v>143091220.296848</c:v>
                </c:pt>
                <c:pt idx="14773">
                  <c:v>143194428.96006399</c:v>
                </c:pt>
                <c:pt idx="14774">
                  <c:v>143297577.99293703</c:v>
                </c:pt>
                <c:pt idx="14775">
                  <c:v>143400667.47017598</c:v>
                </c:pt>
                <c:pt idx="14776">
                  <c:v>143503697.466308</c:v>
                </c:pt>
                <c:pt idx="14777">
                  <c:v>143606668.05567801</c:v>
                </c:pt>
                <c:pt idx="14778">
                  <c:v>143709579.31245503</c:v>
                </c:pt>
                <c:pt idx="14779">
                  <c:v>143812431.310626</c:v>
                </c:pt>
                <c:pt idx="14780">
                  <c:v>143915224.123999</c:v>
                </c:pt>
                <c:pt idx="14781">
                  <c:v>144017957.82620502</c:v>
                </c:pt>
                <c:pt idx="14782">
                  <c:v>144120632.49069899</c:v>
                </c:pt>
                <c:pt idx="14783">
                  <c:v>144223248.19075501</c:v>
                </c:pt>
                <c:pt idx="14784">
                  <c:v>144325804.99947602</c:v>
                </c:pt>
                <c:pt idx="14785">
                  <c:v>144428302.989786</c:v>
                </c:pt>
                <c:pt idx="14786">
                  <c:v>144530742.23443499</c:v>
                </c:pt>
                <c:pt idx="14787">
                  <c:v>144633122.80599901</c:v>
                </c:pt>
                <c:pt idx="14788">
                  <c:v>144735444.77688</c:v>
                </c:pt>
                <c:pt idx="14789">
                  <c:v>144837708.21930596</c:v>
                </c:pt>
                <c:pt idx="14790">
                  <c:v>144939913.20533398</c:v>
                </c:pt>
                <c:pt idx="14791">
                  <c:v>145042059.80684903</c:v>
                </c:pt>
                <c:pt idx="14792">
                  <c:v>145144148.09556198</c:v>
                </c:pt>
                <c:pt idx="14793">
                  <c:v>145246178.14301798</c:v>
                </c:pt>
                <c:pt idx="14794">
                  <c:v>145348150.020587</c:v>
                </c:pt>
                <c:pt idx="14795">
                  <c:v>145450063.799472</c:v>
                </c:pt>
                <c:pt idx="14796">
                  <c:v>145551919.55070701</c:v>
                </c:pt>
                <c:pt idx="14797">
                  <c:v>145653717.345157</c:v>
                </c:pt>
                <c:pt idx="14798">
                  <c:v>145755457.253519</c:v>
                </c:pt>
                <c:pt idx="14799">
                  <c:v>145857139.34632301</c:v>
                </c:pt>
                <c:pt idx="14800">
                  <c:v>145958763.69393301</c:v>
                </c:pt>
                <c:pt idx="14801">
                  <c:v>146060330.36654401</c:v>
                </c:pt>
                <c:pt idx="14802">
                  <c:v>146161839.43419001</c:v>
                </c:pt>
                <c:pt idx="14803">
                  <c:v>146263290.96673703</c:v>
                </c:pt>
                <c:pt idx="14804">
                  <c:v>146364685.03388599</c:v>
                </c:pt>
                <c:pt idx="14805">
                  <c:v>146466021.70517698</c:v>
                </c:pt>
                <c:pt idx="14806">
                  <c:v>146567301.04998296</c:v>
                </c:pt>
                <c:pt idx="14807">
                  <c:v>146668523.13751701</c:v>
                </c:pt>
                <c:pt idx="14808">
                  <c:v>146769688.03683004</c:v>
                </c:pt>
                <c:pt idx="14809">
                  <c:v>146870795.81680903</c:v>
                </c:pt>
                <c:pt idx="14810">
                  <c:v>146971846.54618096</c:v>
                </c:pt>
                <c:pt idx="14811">
                  <c:v>147072840.29351398</c:v>
                </c:pt>
                <c:pt idx="14812">
                  <c:v>147173777.12721303</c:v>
                </c:pt>
                <c:pt idx="14813">
                  <c:v>147274657.11552596</c:v>
                </c:pt>
                <c:pt idx="14814">
                  <c:v>147375480.32654104</c:v>
                </c:pt>
                <c:pt idx="14815">
                  <c:v>147476246.82818696</c:v>
                </c:pt>
                <c:pt idx="14816">
                  <c:v>147576956.688236</c:v>
                </c:pt>
                <c:pt idx="14817">
                  <c:v>147677609.97430301</c:v>
                </c:pt>
                <c:pt idx="14818">
                  <c:v>147778206.75384501</c:v>
                </c:pt>
                <c:pt idx="14819">
                  <c:v>147878747.094163</c:v>
                </c:pt>
                <c:pt idx="14820">
                  <c:v>147979231.06240299</c:v>
                </c:pt>
                <c:pt idx="14821">
                  <c:v>148079658.72555599</c:v>
                </c:pt>
                <c:pt idx="14822">
                  <c:v>148180030.15045601</c:v>
                </c:pt>
                <c:pt idx="14823">
                  <c:v>148280345.40378496</c:v>
                </c:pt>
                <c:pt idx="14824">
                  <c:v>148380604.55206999</c:v>
                </c:pt>
                <c:pt idx="14825">
                  <c:v>148480807.66168597</c:v>
                </c:pt>
                <c:pt idx="14826">
                  <c:v>148580954.79885501</c:v>
                </c:pt>
                <c:pt idx="14827">
                  <c:v>148681046.02964503</c:v>
                </c:pt>
                <c:pt idx="14828">
                  <c:v>148781081.41997501</c:v>
                </c:pt>
                <c:pt idx="14829">
                  <c:v>148881061.03561103</c:v>
                </c:pt>
                <c:pt idx="14830">
                  <c:v>148980984.94216797</c:v>
                </c:pt>
                <c:pt idx="14831">
                  <c:v>149080853.20511398</c:v>
                </c:pt>
                <c:pt idx="14832">
                  <c:v>149180665.88976401</c:v>
                </c:pt>
                <c:pt idx="14833">
                  <c:v>149280423.06128398</c:v>
                </c:pt>
                <c:pt idx="14834">
                  <c:v>149380124.78469303</c:v>
                </c:pt>
                <c:pt idx="14835">
                  <c:v>149479771.12486103</c:v>
                </c:pt>
                <c:pt idx="14836">
                  <c:v>149579362.14651099</c:v>
                </c:pt>
                <c:pt idx="14837">
                  <c:v>149678897.91421601</c:v>
                </c:pt>
                <c:pt idx="14838">
                  <c:v>149778378.49240601</c:v>
                </c:pt>
                <c:pt idx="14839">
                  <c:v>149877803.94536197</c:v>
                </c:pt>
                <c:pt idx="14840">
                  <c:v>149977174.33722103</c:v>
                </c:pt>
                <c:pt idx="14841">
                  <c:v>150076489.73197398</c:v>
                </c:pt>
                <c:pt idx="14842">
                  <c:v>150175750.19346696</c:v>
                </c:pt>
                <c:pt idx="14843">
                  <c:v>150274955.78540099</c:v>
                </c:pt>
                <c:pt idx="14844">
                  <c:v>150374106.57133397</c:v>
                </c:pt>
                <c:pt idx="14845">
                  <c:v>150473202.61468101</c:v>
                </c:pt>
                <c:pt idx="14846">
                  <c:v>150572243.97871399</c:v>
                </c:pt>
                <c:pt idx="14847">
                  <c:v>150671230.72656101</c:v>
                </c:pt>
                <c:pt idx="14848">
                  <c:v>150770162.92120999</c:v>
                </c:pt>
                <c:pt idx="14849">
                  <c:v>150869040.625505</c:v>
                </c:pt>
                <c:pt idx="14850">
                  <c:v>150967863.90215099</c:v>
                </c:pt>
                <c:pt idx="14851">
                  <c:v>151066632.81371301</c:v>
                </c:pt>
                <c:pt idx="14852">
                  <c:v>151165347.42261204</c:v>
                </c:pt>
                <c:pt idx="14853">
                  <c:v>151264007.79113397</c:v>
                </c:pt>
                <c:pt idx="14854">
                  <c:v>151362613.98142299</c:v>
                </c:pt>
                <c:pt idx="14855">
                  <c:v>151461166.05548501</c:v>
                </c:pt>
                <c:pt idx="14856">
                  <c:v>151559664.07518595</c:v>
                </c:pt>
                <c:pt idx="14857">
                  <c:v>151658108.10225701</c:v>
                </c:pt>
                <c:pt idx="14858">
                  <c:v>151756498.19828796</c:v>
                </c:pt>
                <c:pt idx="14859">
                  <c:v>151854834.42473602</c:v>
                </c:pt>
                <c:pt idx="14860">
                  <c:v>151953116.84291801</c:v>
                </c:pt>
                <c:pt idx="14861">
                  <c:v>152051345.51401699</c:v>
                </c:pt>
                <c:pt idx="14862">
                  <c:v>152149520.49907801</c:v>
                </c:pt>
                <c:pt idx="14863">
                  <c:v>152247641.85901403</c:v>
                </c:pt>
                <c:pt idx="14864">
                  <c:v>152345709.65459901</c:v>
                </c:pt>
                <c:pt idx="14865">
                  <c:v>152443723.94647703</c:v>
                </c:pt>
                <c:pt idx="14866">
                  <c:v>152541684.79515398</c:v>
                </c:pt>
                <c:pt idx="14867">
                  <c:v>152639592.26100498</c:v>
                </c:pt>
                <c:pt idx="14868">
                  <c:v>152737446.40427202</c:v>
                </c:pt>
                <c:pt idx="14869">
                  <c:v>152835247.28506199</c:v>
                </c:pt>
                <c:pt idx="14870">
                  <c:v>152932994.96335199</c:v>
                </c:pt>
                <c:pt idx="14871">
                  <c:v>153030689.49898598</c:v>
                </c:pt>
                <c:pt idx="14872">
                  <c:v>153128330.95167601</c:v>
                </c:pt>
                <c:pt idx="14873">
                  <c:v>153225919.38100499</c:v>
                </c:pt>
                <c:pt idx="14874">
                  <c:v>153323454.84642303</c:v>
                </c:pt>
                <c:pt idx="14875">
                  <c:v>153420937.40725103</c:v>
                </c:pt>
                <c:pt idx="14876">
                  <c:v>153518367.12268201</c:v>
                </c:pt>
                <c:pt idx="14877">
                  <c:v>153615744.05177501</c:v>
                </c:pt>
                <c:pt idx="14878">
                  <c:v>153713068.253465</c:v>
                </c:pt>
                <c:pt idx="14879">
                  <c:v>153810339.78655401</c:v>
                </c:pt>
                <c:pt idx="14880">
                  <c:v>153907558.70971999</c:v>
                </c:pt>
                <c:pt idx="14881">
                  <c:v>154004725.08151099</c:v>
                </c:pt>
                <c:pt idx="14882">
                  <c:v>154101838.960347</c:v>
                </c:pt>
                <c:pt idx="14883">
                  <c:v>154198900.40452299</c:v>
                </c:pt>
                <c:pt idx="14884">
                  <c:v>154295909.47220501</c:v>
                </c:pt>
                <c:pt idx="14885">
                  <c:v>154392866.22143501</c:v>
                </c:pt>
                <c:pt idx="14886">
                  <c:v>154489770.71012893</c:v>
                </c:pt>
                <c:pt idx="14887">
                  <c:v>154586622.99607703</c:v>
                </c:pt>
                <c:pt idx="14888">
                  <c:v>154683423.136944</c:v>
                </c:pt>
                <c:pt idx="14889">
                  <c:v>154780171.19027001</c:v>
                </c:pt>
                <c:pt idx="14890">
                  <c:v>154876867.21347198</c:v>
                </c:pt>
                <c:pt idx="14891">
                  <c:v>154973511.263843</c:v>
                </c:pt>
                <c:pt idx="14892">
                  <c:v>155070103.39855099</c:v>
                </c:pt>
                <c:pt idx="14893">
                  <c:v>155166643.674642</c:v>
                </c:pt>
                <c:pt idx="14894">
                  <c:v>155263132.149041</c:v>
                </c:pt>
                <c:pt idx="14895">
                  <c:v>155359568.87854797</c:v>
                </c:pt>
                <c:pt idx="14896">
                  <c:v>155455953.91984299</c:v>
                </c:pt>
                <c:pt idx="14897">
                  <c:v>155552287.32948303</c:v>
                </c:pt>
                <c:pt idx="14898">
                  <c:v>155648569.16390496</c:v>
                </c:pt>
                <c:pt idx="14899">
                  <c:v>155744799.47942501</c:v>
                </c:pt>
                <c:pt idx="14900">
                  <c:v>155840978.33223903</c:v>
                </c:pt>
                <c:pt idx="14901">
                  <c:v>155937105.77842098</c:v>
                </c:pt>
                <c:pt idx="14902">
                  <c:v>156033181.87392896</c:v>
                </c:pt>
                <c:pt idx="14903">
                  <c:v>156129206.674597</c:v>
                </c:pt>
                <c:pt idx="14904">
                  <c:v>156225180.23614496</c:v>
                </c:pt>
                <c:pt idx="14905">
                  <c:v>156321102.61416999</c:v>
                </c:pt>
                <c:pt idx="14906">
                  <c:v>156416973.86415499</c:v>
                </c:pt>
                <c:pt idx="14907">
                  <c:v>156512794.04146197</c:v>
                </c:pt>
                <c:pt idx="14908">
                  <c:v>156608563.20133698</c:v>
                </c:pt>
                <c:pt idx="14909">
                  <c:v>156704281.39890799</c:v>
                </c:pt>
                <c:pt idx="14910">
                  <c:v>156799948.68918797</c:v>
                </c:pt>
                <c:pt idx="14911">
                  <c:v>156895565.12707099</c:v>
                </c:pt>
                <c:pt idx="14912">
                  <c:v>156991130.76733798</c:v>
                </c:pt>
                <c:pt idx="14913">
                  <c:v>157086645.66465202</c:v>
                </c:pt>
                <c:pt idx="14914">
                  <c:v>157182109.87356097</c:v>
                </c:pt>
                <c:pt idx="14915">
                  <c:v>157277523.44849998</c:v>
                </c:pt>
                <c:pt idx="14916">
                  <c:v>157372886.44378698</c:v>
                </c:pt>
                <c:pt idx="14917">
                  <c:v>157468198.91362599</c:v>
                </c:pt>
                <c:pt idx="14918">
                  <c:v>157563460.91211</c:v>
                </c:pt>
                <c:pt idx="14919">
                  <c:v>157658672.49321401</c:v>
                </c:pt>
                <c:pt idx="14920">
                  <c:v>157753833.710803</c:v>
                </c:pt>
                <c:pt idx="14921">
                  <c:v>157848944.61862797</c:v>
                </c:pt>
                <c:pt idx="14922">
                  <c:v>157944005.27032697</c:v>
                </c:pt>
                <c:pt idx="14923">
                  <c:v>158039015.71942797</c:v>
                </c:pt>
                <c:pt idx="14924">
                  <c:v>158133976.01934397</c:v>
                </c:pt>
                <c:pt idx="14925">
                  <c:v>158228886.22337896</c:v>
                </c:pt>
                <c:pt idx="14926">
                  <c:v>158323746.38472402</c:v>
                </c:pt>
                <c:pt idx="14927">
                  <c:v>158418556.55646104</c:v>
                </c:pt>
                <c:pt idx="14928">
                  <c:v>158513316.79155898</c:v>
                </c:pt>
                <c:pt idx="14929">
                  <c:v>158608027.14288101</c:v>
                </c:pt>
                <c:pt idx="14930">
                  <c:v>158702687.66317496</c:v>
                </c:pt>
                <c:pt idx="14931">
                  <c:v>158797298.405083</c:v>
                </c:pt>
                <c:pt idx="14932">
                  <c:v>158891859.42113701</c:v>
                </c:pt>
                <c:pt idx="14933">
                  <c:v>158986370.76375997</c:v>
                </c:pt>
                <c:pt idx="14934">
                  <c:v>159080832.485266</c:v>
                </c:pt>
                <c:pt idx="14935">
                  <c:v>159175244.637862</c:v>
                </c:pt>
                <c:pt idx="14936">
                  <c:v>159269607.27364597</c:v>
                </c:pt>
                <c:pt idx="14937">
                  <c:v>159363920.444608</c:v>
                </c:pt>
                <c:pt idx="14938">
                  <c:v>159458184.20263299</c:v>
                </c:pt>
                <c:pt idx="14939">
                  <c:v>159552398.59949601</c:v>
                </c:pt>
                <c:pt idx="14940">
                  <c:v>159646563.68686903</c:v>
                </c:pt>
                <c:pt idx="14941">
                  <c:v>159740679.51631501</c:v>
                </c:pt>
                <c:pt idx="14942">
                  <c:v>159834746.13929099</c:v>
                </c:pt>
                <c:pt idx="14943">
                  <c:v>159928763.607151</c:v>
                </c:pt>
                <c:pt idx="14944">
                  <c:v>160022731.97113997</c:v>
                </c:pt>
                <c:pt idx="14945">
                  <c:v>160116651.28240103</c:v>
                </c:pt>
                <c:pt idx="14946">
                  <c:v>160210521.59197101</c:v>
                </c:pt>
                <c:pt idx="14947">
                  <c:v>160304342.95078301</c:v>
                </c:pt>
                <c:pt idx="14948">
                  <c:v>160398115.40966499</c:v>
                </c:pt>
                <c:pt idx="14949">
                  <c:v>160491839.01934198</c:v>
                </c:pt>
                <c:pt idx="14950">
                  <c:v>160585513.83043602</c:v>
                </c:pt>
                <c:pt idx="14951">
                  <c:v>160679139.89346501</c:v>
                </c:pt>
                <c:pt idx="14952">
                  <c:v>160772717.258845</c:v>
                </c:pt>
                <c:pt idx="14953">
                  <c:v>160866245.976888</c:v>
                </c:pt>
                <c:pt idx="14954">
                  <c:v>160959726.09780401</c:v>
                </c:pt>
                <c:pt idx="14955">
                  <c:v>161053157.67170396</c:v>
                </c:pt>
                <c:pt idx="14956">
                  <c:v>161146540.74859297</c:v>
                </c:pt>
                <c:pt idx="14957">
                  <c:v>161239875.37837598</c:v>
                </c:pt>
                <c:pt idx="14958">
                  <c:v>161333161.61085999</c:v>
                </c:pt>
                <c:pt idx="14959">
                  <c:v>161426399.49574798</c:v>
                </c:pt>
                <c:pt idx="14960">
                  <c:v>161519589.08264202</c:v>
                </c:pt>
                <c:pt idx="14961">
                  <c:v>161612730.42104599</c:v>
                </c:pt>
                <c:pt idx="14962">
                  <c:v>161705823.56036398</c:v>
                </c:pt>
                <c:pt idx="14963">
                  <c:v>161798868.54989901</c:v>
                </c:pt>
                <c:pt idx="14964">
                  <c:v>161891865.43885601</c:v>
                </c:pt>
                <c:pt idx="14965">
                  <c:v>161984814.27633998</c:v>
                </c:pt>
                <c:pt idx="14966">
                  <c:v>162077715.11135697</c:v>
                </c:pt>
                <c:pt idx="14967">
                  <c:v>162170567.99281704</c:v>
                </c:pt>
                <c:pt idx="14968">
                  <c:v>162263372.96952799</c:v>
                </c:pt>
                <c:pt idx="14969">
                  <c:v>162356130.090204</c:v>
                </c:pt>
                <c:pt idx="14970">
                  <c:v>162448839.40346</c:v>
                </c:pt>
                <c:pt idx="14971">
                  <c:v>162541500.95781204</c:v>
                </c:pt>
                <c:pt idx="14972">
                  <c:v>162634114.80168</c:v>
                </c:pt>
                <c:pt idx="14973">
                  <c:v>162726680.98339</c:v>
                </c:pt>
                <c:pt idx="14974">
                  <c:v>162819199.55116698</c:v>
                </c:pt>
                <c:pt idx="14975">
                  <c:v>162911670.55314296</c:v>
                </c:pt>
                <c:pt idx="14976">
                  <c:v>163004094.03735399</c:v>
                </c:pt>
                <c:pt idx="14977">
                  <c:v>163096470.05173799</c:v>
                </c:pt>
                <c:pt idx="14978">
                  <c:v>163188798.64413998</c:v>
                </c:pt>
                <c:pt idx="14979">
                  <c:v>163281079.86230901</c:v>
                </c:pt>
                <c:pt idx="14980">
                  <c:v>163373313.75389901</c:v>
                </c:pt>
                <c:pt idx="14981">
                  <c:v>163465500.36647102</c:v>
                </c:pt>
                <c:pt idx="14982">
                  <c:v>163557639.74748996</c:v>
                </c:pt>
                <c:pt idx="14983">
                  <c:v>163649731.944327</c:v>
                </c:pt>
                <c:pt idx="14984">
                  <c:v>163741777.00426099</c:v>
                </c:pt>
                <c:pt idx="14985">
                  <c:v>163833774.97447601</c:v>
                </c:pt>
                <c:pt idx="14986">
                  <c:v>163925725.90206301</c:v>
                </c:pt>
                <c:pt idx="14987">
                  <c:v>164017629.83402002</c:v>
                </c:pt>
                <c:pt idx="14988">
                  <c:v>164109486.81725499</c:v>
                </c:pt>
                <c:pt idx="14989">
                  <c:v>164201296.898579</c:v>
                </c:pt>
                <c:pt idx="14990">
                  <c:v>164293060.12471402</c:v>
                </c:pt>
                <c:pt idx="14991">
                  <c:v>164384776.54229099</c:v>
                </c:pt>
                <c:pt idx="14992">
                  <c:v>164476446.197846</c:v>
                </c:pt>
                <c:pt idx="14993">
                  <c:v>164568069.137826</c:v>
                </c:pt>
                <c:pt idx="14994">
                  <c:v>164659645.40858597</c:v>
                </c:pt>
                <c:pt idx="14995">
                  <c:v>164751175.05639201</c:v>
                </c:pt>
                <c:pt idx="14996">
                  <c:v>164842658.12741801</c:v>
                </c:pt>
                <c:pt idx="14997">
                  <c:v>164934094.66774696</c:v>
                </c:pt>
                <c:pt idx="14998">
                  <c:v>165025484.72337398</c:v>
                </c:pt>
                <c:pt idx="14999">
                  <c:v>165116828.34020099</c:v>
                </c:pt>
                <c:pt idx="15000">
                  <c:v>165208125.56404501</c:v>
                </c:pt>
                <c:pt idx="15001">
                  <c:v>165299376.44062901</c:v>
                </c:pt>
                <c:pt idx="15002">
                  <c:v>165390581.015591</c:v>
                </c:pt>
                <c:pt idx="15003">
                  <c:v>165481739.33447802</c:v>
                </c:pt>
                <c:pt idx="15004">
                  <c:v>165572851.44274896</c:v>
                </c:pt>
                <c:pt idx="15005">
                  <c:v>165663917.38577402</c:v>
                </c:pt>
                <c:pt idx="15006">
                  <c:v>165754937.20883599</c:v>
                </c:pt>
                <c:pt idx="15007">
                  <c:v>165845910.95713001</c:v>
                </c:pt>
                <c:pt idx="15008">
                  <c:v>165936838.67576396</c:v>
                </c:pt>
                <c:pt idx="15009">
                  <c:v>166027720.40975699</c:v>
                </c:pt>
                <c:pt idx="15010">
                  <c:v>166118556.204043</c:v>
                </c:pt>
                <c:pt idx="15011">
                  <c:v>166209346.10346797</c:v>
                </c:pt>
                <c:pt idx="15012">
                  <c:v>166300090.15279099</c:v>
                </c:pt>
                <c:pt idx="15013">
                  <c:v>166390788.39668703</c:v>
                </c:pt>
                <c:pt idx="15014">
                  <c:v>166481440.879742</c:v>
                </c:pt>
                <c:pt idx="15015">
                  <c:v>166572047.646458</c:v>
                </c:pt>
                <c:pt idx="15016">
                  <c:v>166662608.74124998</c:v>
                </c:pt>
                <c:pt idx="15017">
                  <c:v>166753124.208451</c:v>
                </c:pt>
                <c:pt idx="15018">
                  <c:v>166843594.09230399</c:v>
                </c:pt>
                <c:pt idx="15019">
                  <c:v>166934018.43697104</c:v>
                </c:pt>
                <c:pt idx="15020">
                  <c:v>167024397.28652799</c:v>
                </c:pt>
                <c:pt idx="15021">
                  <c:v>167114730.684966</c:v>
                </c:pt>
                <c:pt idx="15022">
                  <c:v>167205018.676193</c:v>
                </c:pt>
                <c:pt idx="15023">
                  <c:v>167295261.30403304</c:v>
                </c:pt>
                <c:pt idx="15024">
                  <c:v>167385458.61222398</c:v>
                </c:pt>
                <c:pt idx="15025">
                  <c:v>167475610.64442399</c:v>
                </c:pt>
                <c:pt idx="15026">
                  <c:v>167565717.444206</c:v>
                </c:pt>
                <c:pt idx="15027">
                  <c:v>167655779.05505899</c:v>
                </c:pt>
                <c:pt idx="15028">
                  <c:v>167745795.52039099</c:v>
                </c:pt>
                <c:pt idx="15029">
                  <c:v>167835766.88352799</c:v>
                </c:pt>
                <c:pt idx="15030">
                  <c:v>167925693.18771103</c:v>
                </c:pt>
                <c:pt idx="15031">
                  <c:v>168015574.4761</c:v>
                </c:pt>
                <c:pt idx="15032">
                  <c:v>168105410.79177496</c:v>
                </c:pt>
                <c:pt idx="15033">
                  <c:v>168195202.17773199</c:v>
                </c:pt>
                <c:pt idx="15034">
                  <c:v>168284948.67688701</c:v>
                </c:pt>
                <c:pt idx="15035">
                  <c:v>168374650.33207402</c:v>
                </c:pt>
                <c:pt idx="15036">
                  <c:v>168464307.186046</c:v>
                </c:pt>
                <c:pt idx="15037">
                  <c:v>168553919.28147599</c:v>
                </c:pt>
                <c:pt idx="15038">
                  <c:v>168643486.660956</c:v>
                </c:pt>
                <c:pt idx="15039">
                  <c:v>168733009.36699703</c:v>
                </c:pt>
                <c:pt idx="15040">
                  <c:v>168822487.44203201</c:v>
                </c:pt>
                <c:pt idx="15041">
                  <c:v>168911920.92841202</c:v>
                </c:pt>
                <c:pt idx="15042">
                  <c:v>169001309.86840999</c:v>
                </c:pt>
                <c:pt idx="15043">
                  <c:v>169090654.30421704</c:v>
                </c:pt>
                <c:pt idx="15044">
                  <c:v>169179954.27794796</c:v>
                </c:pt>
                <c:pt idx="15045">
                  <c:v>169269209.83163702</c:v>
                </c:pt>
                <c:pt idx="15046">
                  <c:v>169358421.00723901</c:v>
                </c:pt>
                <c:pt idx="15047">
                  <c:v>169447587.84663302</c:v>
                </c:pt>
                <c:pt idx="15048">
                  <c:v>169536710.39161602</c:v>
                </c:pt>
                <c:pt idx="15049">
                  <c:v>169625788.683909</c:v>
                </c:pt>
                <c:pt idx="15050">
                  <c:v>169714822.76515597</c:v>
                </c:pt>
                <c:pt idx="15051">
                  <c:v>169803812.67692101</c:v>
                </c:pt>
                <c:pt idx="15052">
                  <c:v>169892758.46069103</c:v>
                </c:pt>
                <c:pt idx="15053">
                  <c:v>169981660.15787703</c:v>
                </c:pt>
                <c:pt idx="15054">
                  <c:v>170070517.80981302</c:v>
                </c:pt>
                <c:pt idx="15055">
                  <c:v>170159331.45775303</c:v>
                </c:pt>
                <c:pt idx="15056">
                  <c:v>170248101.142878</c:v>
                </c:pt>
                <c:pt idx="15057">
                  <c:v>170336826.90629104</c:v>
                </c:pt>
                <c:pt idx="15058">
                  <c:v>170425508.78901899</c:v>
                </c:pt>
                <c:pt idx="15059">
                  <c:v>170514146.83201203</c:v>
                </c:pt>
                <c:pt idx="15060">
                  <c:v>170602741.07614598</c:v>
                </c:pt>
                <c:pt idx="15061">
                  <c:v>170691291.56222001</c:v>
                </c:pt>
                <c:pt idx="15062">
                  <c:v>170779798.33095703</c:v>
                </c:pt>
                <c:pt idx="15063">
                  <c:v>170868261.423006</c:v>
                </c:pt>
                <c:pt idx="15064">
                  <c:v>170956680.878941</c:v>
                </c:pt>
                <c:pt idx="15065">
                  <c:v>171045056.739261</c:v>
                </c:pt>
                <c:pt idx="15066">
                  <c:v>171133389.04438996</c:v>
                </c:pt>
                <c:pt idx="15067">
                  <c:v>171221677.83467603</c:v>
                </c:pt>
                <c:pt idx="15068">
                  <c:v>171309923.150397</c:v>
                </c:pt>
                <c:pt idx="15069">
                  <c:v>171398125.031753</c:v>
                </c:pt>
                <c:pt idx="15070">
                  <c:v>171486283.51887101</c:v>
                </c:pt>
                <c:pt idx="15071">
                  <c:v>171574398.651806</c:v>
                </c:pt>
                <c:pt idx="15072">
                  <c:v>171662470.47053799</c:v>
                </c:pt>
                <c:pt idx="15073">
                  <c:v>171750499.01497501</c:v>
                </c:pt>
                <c:pt idx="15074">
                  <c:v>171838484.32495004</c:v>
                </c:pt>
                <c:pt idx="15075">
                  <c:v>171926426.44022501</c:v>
                </c:pt>
                <c:pt idx="15076">
                  <c:v>172014325.40048799</c:v>
                </c:pt>
                <c:pt idx="15077">
                  <c:v>172102181.24535498</c:v>
                </c:pt>
                <c:pt idx="15078">
                  <c:v>172189994.01437199</c:v>
                </c:pt>
                <c:pt idx="15079">
                  <c:v>172277763.74700797</c:v>
                </c:pt>
                <c:pt idx="15080">
                  <c:v>172365490.48266402</c:v>
                </c:pt>
                <c:pt idx="15081">
                  <c:v>172453174.26066896</c:v>
                </c:pt>
                <c:pt idx="15082">
                  <c:v>172540815.120278</c:v>
                </c:pt>
                <c:pt idx="15083">
                  <c:v>172628413.100678</c:v>
                </c:pt>
                <c:pt idx="15084">
                  <c:v>172715968.24098197</c:v>
                </c:pt>
                <c:pt idx="15085">
                  <c:v>172803480.58023304</c:v>
                </c:pt>
                <c:pt idx="15086">
                  <c:v>172890950.15740499</c:v>
                </c:pt>
                <c:pt idx="15087">
                  <c:v>172978377.01139796</c:v>
                </c:pt>
                <c:pt idx="15088">
                  <c:v>173065761.181045</c:v>
                </c:pt>
                <c:pt idx="15089">
                  <c:v>173153102.70510596</c:v>
                </c:pt>
                <c:pt idx="15090">
                  <c:v>173240401.62227303</c:v>
                </c:pt>
                <c:pt idx="15091">
                  <c:v>173327657.97116795</c:v>
                </c:pt>
                <c:pt idx="15092">
                  <c:v>173414871.79034096</c:v>
                </c:pt>
                <c:pt idx="15093">
                  <c:v>173502043.11827496</c:v>
                </c:pt>
                <c:pt idx="15094">
                  <c:v>173589171.99338296</c:v>
                </c:pt>
                <c:pt idx="15095">
                  <c:v>173676258.45401004</c:v>
                </c:pt>
                <c:pt idx="15096">
                  <c:v>173763302.53842896</c:v>
                </c:pt>
                <c:pt idx="15097">
                  <c:v>173850304.28484699</c:v>
                </c:pt>
                <c:pt idx="15098">
                  <c:v>173937263.731401</c:v>
                </c:pt>
                <c:pt idx="15099">
                  <c:v>174024180.91616198</c:v>
                </c:pt>
                <c:pt idx="15100">
                  <c:v>174111055.87712896</c:v>
                </c:pt>
                <c:pt idx="15101">
                  <c:v>174197888.65223503</c:v>
                </c:pt>
                <c:pt idx="15102">
                  <c:v>174284679.27934596</c:v>
                </c:pt>
                <c:pt idx="15103">
                  <c:v>174371427.79626</c:v>
                </c:pt>
                <c:pt idx="15104">
                  <c:v>174458134.24070498</c:v>
                </c:pt>
                <c:pt idx="15105">
                  <c:v>174544798.650345</c:v>
                </c:pt>
                <c:pt idx="15106">
                  <c:v>174631421.062774</c:v>
                </c:pt>
                <c:pt idx="15107">
                  <c:v>174718001.51552197</c:v>
                </c:pt>
                <c:pt idx="15108">
                  <c:v>174804540.04605001</c:v>
                </c:pt>
                <c:pt idx="15109">
                  <c:v>174891036.69175199</c:v>
                </c:pt>
                <c:pt idx="15110">
                  <c:v>174977491.48995802</c:v>
                </c:pt>
                <c:pt idx="15111">
                  <c:v>175063904.477929</c:v>
                </c:pt>
                <c:pt idx="15112">
                  <c:v>175150275.69286099</c:v>
                </c:pt>
                <c:pt idx="15113">
                  <c:v>175236605.17188498</c:v>
                </c:pt>
                <c:pt idx="15114">
                  <c:v>175322892.95206499</c:v>
                </c:pt>
                <c:pt idx="15115">
                  <c:v>175409139.0704</c:v>
                </c:pt>
                <c:pt idx="15116">
                  <c:v>175495343.563822</c:v>
                </c:pt>
                <c:pt idx="15117">
                  <c:v>175581506.46920103</c:v>
                </c:pt>
                <c:pt idx="15118">
                  <c:v>175667627.823338</c:v>
                </c:pt>
                <c:pt idx="15119">
                  <c:v>175753707.662972</c:v>
                </c:pt>
                <c:pt idx="15120">
                  <c:v>175839746.02477601</c:v>
                </c:pt>
                <c:pt idx="15121">
                  <c:v>175925742.94535798</c:v>
                </c:pt>
                <c:pt idx="15122">
                  <c:v>176011698.461263</c:v>
                </c:pt>
                <c:pt idx="15123">
                  <c:v>176097612.608971</c:v>
                </c:pt>
                <c:pt idx="15124">
                  <c:v>176183485.42489603</c:v>
                </c:pt>
                <c:pt idx="15125">
                  <c:v>176269316.94539198</c:v>
                </c:pt>
                <c:pt idx="15126">
                  <c:v>176355107.206745</c:v>
                </c:pt>
                <c:pt idx="15127">
                  <c:v>176440856.24518093</c:v>
                </c:pt>
                <c:pt idx="15128">
                  <c:v>176526564.09686103</c:v>
                </c:pt>
                <c:pt idx="15129">
                  <c:v>176612230.79788101</c:v>
                </c:pt>
                <c:pt idx="15130">
                  <c:v>176697856.38427603</c:v>
                </c:pt>
                <c:pt idx="15131">
                  <c:v>176783440.89201903</c:v>
                </c:pt>
                <c:pt idx="15132">
                  <c:v>176868984.35701704</c:v>
                </c:pt>
                <c:pt idx="15133">
                  <c:v>176954486.81511599</c:v>
                </c:pt>
                <c:pt idx="15134">
                  <c:v>177039948.30210099</c:v>
                </c:pt>
                <c:pt idx="15135">
                  <c:v>177125368.85369202</c:v>
                </c:pt>
                <c:pt idx="15136">
                  <c:v>177210748.50554898</c:v>
                </c:pt>
                <c:pt idx="15137">
                  <c:v>177296087.29326797</c:v>
                </c:pt>
                <c:pt idx="15138">
                  <c:v>177381385.25238398</c:v>
                </c:pt>
                <c:pt idx="15139">
                  <c:v>177466642.41837198</c:v>
                </c:pt>
                <c:pt idx="15140">
                  <c:v>177551858.82664204</c:v>
                </c:pt>
                <c:pt idx="15141">
                  <c:v>177637034.51254597</c:v>
                </c:pt>
                <c:pt idx="15142">
                  <c:v>177722169.51137197</c:v>
                </c:pt>
                <c:pt idx="15143">
                  <c:v>177807263.858349</c:v>
                </c:pt>
                <c:pt idx="15144">
                  <c:v>177892317.588644</c:v>
                </c:pt>
                <c:pt idx="15145">
                  <c:v>177977330.73736298</c:v>
                </c:pt>
                <c:pt idx="15146">
                  <c:v>178062303.33955202</c:v>
                </c:pt>
                <c:pt idx="15147">
                  <c:v>178147235.430197</c:v>
                </c:pt>
                <c:pt idx="15148">
                  <c:v>178232127.044222</c:v>
                </c:pt>
                <c:pt idx="15149">
                  <c:v>178316978.216492</c:v>
                </c:pt>
                <c:pt idx="15150">
                  <c:v>178401788.98181304</c:v>
                </c:pt>
                <c:pt idx="15151">
                  <c:v>178486559.374928</c:v>
                </c:pt>
                <c:pt idx="15152">
                  <c:v>178571289.43052399</c:v>
                </c:pt>
                <c:pt idx="15153">
                  <c:v>178655979.18322599</c:v>
                </c:pt>
                <c:pt idx="15154">
                  <c:v>178740628.66759896</c:v>
                </c:pt>
                <c:pt idx="15155">
                  <c:v>178825237.91815197</c:v>
                </c:pt>
                <c:pt idx="15156">
                  <c:v>178909806.96933201</c:v>
                </c:pt>
                <c:pt idx="15157">
                  <c:v>178994335.85552701</c:v>
                </c:pt>
                <c:pt idx="15158">
                  <c:v>179078824.61106795</c:v>
                </c:pt>
                <c:pt idx="15159">
                  <c:v>179163273.27022597</c:v>
                </c:pt>
                <c:pt idx="15160">
                  <c:v>179247681.86721402</c:v>
                </c:pt>
                <c:pt idx="15161">
                  <c:v>179332050.43618599</c:v>
                </c:pt>
                <c:pt idx="15162">
                  <c:v>179416379.01123798</c:v>
                </c:pt>
                <c:pt idx="15163">
                  <c:v>179500667.62640899</c:v>
                </c:pt>
                <c:pt idx="15164">
                  <c:v>179584916.315678</c:v>
                </c:pt>
                <c:pt idx="15165">
                  <c:v>179669125.11296797</c:v>
                </c:pt>
                <c:pt idx="15166">
                  <c:v>179753294.05214399</c:v>
                </c:pt>
                <c:pt idx="15167">
                  <c:v>179837423.16701201</c:v>
                </c:pt>
                <c:pt idx="15168">
                  <c:v>179921512.49132198</c:v>
                </c:pt>
                <c:pt idx="15169">
                  <c:v>180005562.05876598</c:v>
                </c:pt>
                <c:pt idx="15170">
                  <c:v>180089571.90298101</c:v>
                </c:pt>
                <c:pt idx="15171">
                  <c:v>180173542.05754399</c:v>
                </c:pt>
                <c:pt idx="15172">
                  <c:v>180257472.555976</c:v>
                </c:pt>
                <c:pt idx="15173">
                  <c:v>180341363.43174398</c:v>
                </c:pt>
                <c:pt idx="15174">
                  <c:v>180425214.71825397</c:v>
                </c:pt>
                <c:pt idx="15175">
                  <c:v>180509026.44885999</c:v>
                </c:pt>
                <c:pt idx="15176">
                  <c:v>180592798.65685603</c:v>
                </c:pt>
                <c:pt idx="15177">
                  <c:v>180676531.37548199</c:v>
                </c:pt>
                <c:pt idx="15178">
                  <c:v>180760224.63792199</c:v>
                </c:pt>
                <c:pt idx="15179">
                  <c:v>180843878.477303</c:v>
                </c:pt>
                <c:pt idx="15180">
                  <c:v>180927492.92669803</c:v>
                </c:pt>
                <c:pt idx="15181">
                  <c:v>181011068.01912296</c:v>
                </c:pt>
                <c:pt idx="15182">
                  <c:v>181094603.78753799</c:v>
                </c:pt>
                <c:pt idx="15183">
                  <c:v>181178100.26484999</c:v>
                </c:pt>
                <c:pt idx="15184">
                  <c:v>181261557.48390901</c:v>
                </c:pt>
                <c:pt idx="15185">
                  <c:v>181344975.47751099</c:v>
                </c:pt>
                <c:pt idx="15186">
                  <c:v>181428354.27839497</c:v>
                </c:pt>
                <c:pt idx="15187">
                  <c:v>181511693.919249</c:v>
                </c:pt>
                <c:pt idx="15188">
                  <c:v>181594994.432702</c:v>
                </c:pt>
                <c:pt idx="15189">
                  <c:v>181678255.85133201</c:v>
                </c:pt>
                <c:pt idx="15190">
                  <c:v>181761478.207661</c:v>
                </c:pt>
                <c:pt idx="15191">
                  <c:v>181844661.53415701</c:v>
                </c:pt>
                <c:pt idx="15192">
                  <c:v>181927805.86323401</c:v>
                </c:pt>
                <c:pt idx="15193">
                  <c:v>182010911.22725299</c:v>
                </c:pt>
                <c:pt idx="15194">
                  <c:v>182093977.65851799</c:v>
                </c:pt>
                <c:pt idx="15195">
                  <c:v>182177005.18928301</c:v>
                </c:pt>
                <c:pt idx="15196">
                  <c:v>182259993.85174599</c:v>
                </c:pt>
                <c:pt idx="15197">
                  <c:v>182342943.67805398</c:v>
                </c:pt>
                <c:pt idx="15198">
                  <c:v>182425854.700297</c:v>
                </c:pt>
                <c:pt idx="15199">
                  <c:v>182508726.95051602</c:v>
                </c:pt>
                <c:pt idx="15200">
                  <c:v>182591560.46069503</c:v>
                </c:pt>
                <c:pt idx="15201">
                  <c:v>182674355.26276797</c:v>
                </c:pt>
                <c:pt idx="15202">
                  <c:v>182757111.38861504</c:v>
                </c:pt>
                <c:pt idx="15203">
                  <c:v>182839828.87006301</c:v>
                </c:pt>
                <c:pt idx="15204">
                  <c:v>182922507.73888698</c:v>
                </c:pt>
                <c:pt idx="15205">
                  <c:v>183005148.02681002</c:v>
                </c:pt>
                <c:pt idx="15206">
                  <c:v>183087749.76550198</c:v>
                </c:pt>
                <c:pt idx="15207">
                  <c:v>183170312.98658001</c:v>
                </c:pt>
                <c:pt idx="15208">
                  <c:v>183252837.72161201</c:v>
                </c:pt>
                <c:pt idx="15209">
                  <c:v>183335324.00210896</c:v>
                </c:pt>
                <c:pt idx="15210">
                  <c:v>183417771.85953602</c:v>
                </c:pt>
                <c:pt idx="15211">
                  <c:v>183500181.325302</c:v>
                </c:pt>
                <c:pt idx="15212">
                  <c:v>183582552.430767</c:v>
                </c:pt>
                <c:pt idx="15213">
                  <c:v>183664885.20723799</c:v>
                </c:pt>
                <c:pt idx="15214">
                  <c:v>183747179.68597099</c:v>
                </c:pt>
                <c:pt idx="15215">
                  <c:v>183829435.89817101</c:v>
                </c:pt>
                <c:pt idx="15216">
                  <c:v>183911653.87499303</c:v>
                </c:pt>
                <c:pt idx="15217">
                  <c:v>183993833.64753997</c:v>
                </c:pt>
                <c:pt idx="15218">
                  <c:v>184075975.24686301</c:v>
                </c:pt>
                <c:pt idx="15219">
                  <c:v>184158078.70396498</c:v>
                </c:pt>
                <c:pt idx="15220">
                  <c:v>184240144.04979599</c:v>
                </c:pt>
                <c:pt idx="15221">
                  <c:v>184322171.31525701</c:v>
                </c:pt>
                <c:pt idx="15222">
                  <c:v>184404160.53119797</c:v>
                </c:pt>
                <c:pt idx="15223">
                  <c:v>184486111.72841999</c:v>
                </c:pt>
                <c:pt idx="15224">
                  <c:v>184568024.93767104</c:v>
                </c:pt>
                <c:pt idx="15225">
                  <c:v>184649900.18965304</c:v>
                </c:pt>
                <c:pt idx="15226">
                  <c:v>184731737.51501501</c:v>
                </c:pt>
                <c:pt idx="15227">
                  <c:v>184813536.94435701</c:v>
                </c:pt>
                <c:pt idx="15228">
                  <c:v>184895298.50823101</c:v>
                </c:pt>
                <c:pt idx="15229">
                  <c:v>184977022.23713696</c:v>
                </c:pt>
                <c:pt idx="15230">
                  <c:v>185058708.16152796</c:v>
                </c:pt>
                <c:pt idx="15231">
                  <c:v>185140356.31180501</c:v>
                </c:pt>
                <c:pt idx="15232">
                  <c:v>185221966.71832293</c:v>
                </c:pt>
                <c:pt idx="15233">
                  <c:v>185303539.41138595</c:v>
                </c:pt>
                <c:pt idx="15234">
                  <c:v>185385074.421249</c:v>
                </c:pt>
                <c:pt idx="15235">
                  <c:v>185466571.77811897</c:v>
                </c:pt>
                <c:pt idx="15236">
                  <c:v>185548031.51215398</c:v>
                </c:pt>
                <c:pt idx="15237">
                  <c:v>185629453.65346301</c:v>
                </c:pt>
                <c:pt idx="15238">
                  <c:v>185710838.23210698</c:v>
                </c:pt>
                <c:pt idx="15239">
                  <c:v>185792185.27809995</c:v>
                </c:pt>
                <c:pt idx="15240">
                  <c:v>185873494.82140499</c:v>
                </c:pt>
                <c:pt idx="15241">
                  <c:v>185954766.891938</c:v>
                </c:pt>
                <c:pt idx="15242">
                  <c:v>186036001.51956797</c:v>
                </c:pt>
                <c:pt idx="15243">
                  <c:v>186117198.734115</c:v>
                </c:pt>
                <c:pt idx="15244">
                  <c:v>186198358.56535199</c:v>
                </c:pt>
                <c:pt idx="15245">
                  <c:v>186279481.04300296</c:v>
                </c:pt>
                <c:pt idx="15246">
                  <c:v>186360566.196747</c:v>
                </c:pt>
                <c:pt idx="15247">
                  <c:v>186441614.05621204</c:v>
                </c:pt>
                <c:pt idx="15248">
                  <c:v>186522624.65098101</c:v>
                </c:pt>
                <c:pt idx="15249">
                  <c:v>186603598.010591</c:v>
                </c:pt>
                <c:pt idx="15250">
                  <c:v>186684534.16452798</c:v>
                </c:pt>
                <c:pt idx="15251">
                  <c:v>186765433.14223501</c:v>
                </c:pt>
                <c:pt idx="15252">
                  <c:v>186846294.97310498</c:v>
                </c:pt>
                <c:pt idx="15253">
                  <c:v>186927119.68648601</c:v>
                </c:pt>
                <c:pt idx="15254">
                  <c:v>187007907.31167799</c:v>
                </c:pt>
                <c:pt idx="15255">
                  <c:v>187088657.87793699</c:v>
                </c:pt>
                <c:pt idx="15256">
                  <c:v>187169371.41446999</c:v>
                </c:pt>
                <c:pt idx="15257">
                  <c:v>187250047.95043904</c:v>
                </c:pt>
                <c:pt idx="15258">
                  <c:v>187330687.51495799</c:v>
                </c:pt>
                <c:pt idx="15259">
                  <c:v>187411290.137097</c:v>
                </c:pt>
                <c:pt idx="15260">
                  <c:v>187491855.84587899</c:v>
                </c:pt>
                <c:pt idx="15261">
                  <c:v>187572384.67027998</c:v>
                </c:pt>
                <c:pt idx="15262">
                  <c:v>187652876.63923299</c:v>
                </c:pt>
                <c:pt idx="15263">
                  <c:v>187733331.78162301</c:v>
                </c:pt>
                <c:pt idx="15264">
                  <c:v>187813750.12628999</c:v>
                </c:pt>
                <c:pt idx="15265">
                  <c:v>187894131.70202798</c:v>
                </c:pt>
                <c:pt idx="15266">
                  <c:v>187974476.53758597</c:v>
                </c:pt>
                <c:pt idx="15267">
                  <c:v>188054784.66166896</c:v>
                </c:pt>
                <c:pt idx="15268">
                  <c:v>188135056.102934</c:v>
                </c:pt>
                <c:pt idx="15269">
                  <c:v>188215290.88999602</c:v>
                </c:pt>
                <c:pt idx="15270">
                  <c:v>188295489.05142301</c:v>
                </c:pt>
                <c:pt idx="15271">
                  <c:v>188375650.61573797</c:v>
                </c:pt>
                <c:pt idx="15272">
                  <c:v>188455775.61142096</c:v>
                </c:pt>
                <c:pt idx="15273">
                  <c:v>188535864.06690601</c:v>
                </c:pt>
                <c:pt idx="15274">
                  <c:v>188615916.01058197</c:v>
                </c:pt>
                <c:pt idx="15275">
                  <c:v>188695931.47079501</c:v>
                </c:pt>
                <c:pt idx="15276">
                  <c:v>188775910.47584501</c:v>
                </c:pt>
                <c:pt idx="15277">
                  <c:v>188855853.05398896</c:v>
                </c:pt>
                <c:pt idx="15278">
                  <c:v>188935759.23343998</c:v>
                </c:pt>
                <c:pt idx="15279">
                  <c:v>189015629.04236498</c:v>
                </c:pt>
                <c:pt idx="15280">
                  <c:v>189095462.50889</c:v>
                </c:pt>
                <c:pt idx="15281">
                  <c:v>189175259.66109398</c:v>
                </c:pt>
                <c:pt idx="15282">
                  <c:v>189255020.52701503</c:v>
                </c:pt>
                <c:pt idx="15283">
                  <c:v>189334745.134646</c:v>
                </c:pt>
                <c:pt idx="15284">
                  <c:v>189414433.511935</c:v>
                </c:pt>
                <c:pt idx="15285">
                  <c:v>189494085.68678999</c:v>
                </c:pt>
                <c:pt idx="15286">
                  <c:v>189573701.68707299</c:v>
                </c:pt>
                <c:pt idx="15287">
                  <c:v>189653281.54060301</c:v>
                </c:pt>
                <c:pt idx="15288">
                  <c:v>189732825.27515697</c:v>
                </c:pt>
                <c:pt idx="15289">
                  <c:v>189812332.91846898</c:v>
                </c:pt>
                <c:pt idx="15290">
                  <c:v>189891804.498227</c:v>
                </c:pt>
                <c:pt idx="15291">
                  <c:v>189971240.042081</c:v>
                </c:pt>
                <c:pt idx="15292">
                  <c:v>190050639.57763299</c:v>
                </c:pt>
                <c:pt idx="15293">
                  <c:v>190130003.13244799</c:v>
                </c:pt>
                <c:pt idx="15294">
                  <c:v>190209330.73404199</c:v>
                </c:pt>
                <c:pt idx="15295">
                  <c:v>190288622.40989503</c:v>
                </c:pt>
                <c:pt idx="15296">
                  <c:v>190367878.18743899</c:v>
                </c:pt>
                <c:pt idx="15297">
                  <c:v>190447098.09406799</c:v>
                </c:pt>
                <c:pt idx="15298">
                  <c:v>190526282.157132</c:v>
                </c:pt>
                <c:pt idx="15299">
                  <c:v>190605430.40393701</c:v>
                </c:pt>
                <c:pt idx="15300">
                  <c:v>190684542.86175099</c:v>
                </c:pt>
                <c:pt idx="15301">
                  <c:v>190763619.55779701</c:v>
                </c:pt>
                <c:pt idx="15302">
                  <c:v>190842660.51925799</c:v>
                </c:pt>
                <c:pt idx="15303">
                  <c:v>190921665.77327296</c:v>
                </c:pt>
                <c:pt idx="15304">
                  <c:v>191000635.34694299</c:v>
                </c:pt>
                <c:pt idx="15305">
                  <c:v>191079569.26732296</c:v>
                </c:pt>
                <c:pt idx="15306">
                  <c:v>191158467.56143001</c:v>
                </c:pt>
                <c:pt idx="15307">
                  <c:v>191237330.25623801</c:v>
                </c:pt>
                <c:pt idx="15308">
                  <c:v>191316157.37868199</c:v>
                </c:pt>
                <c:pt idx="15309">
                  <c:v>191394948.95565203</c:v>
                </c:pt>
                <c:pt idx="15310">
                  <c:v>191473705.01399896</c:v>
                </c:pt>
                <c:pt idx="15311">
                  <c:v>191552425.58053499</c:v>
                </c:pt>
                <c:pt idx="15312">
                  <c:v>191631110.682028</c:v>
                </c:pt>
                <c:pt idx="15313">
                  <c:v>191709760.34520599</c:v>
                </c:pt>
                <c:pt idx="15314">
                  <c:v>191788374.59675699</c:v>
                </c:pt>
                <c:pt idx="15315">
                  <c:v>191866953.46332797</c:v>
                </c:pt>
                <c:pt idx="15316">
                  <c:v>191945496.97152498</c:v>
                </c:pt>
                <c:pt idx="15317">
                  <c:v>192024005.14791501</c:v>
                </c:pt>
                <c:pt idx="15318">
                  <c:v>192102478.01902398</c:v>
                </c:pt>
                <c:pt idx="15319">
                  <c:v>192180915.61133698</c:v>
                </c:pt>
                <c:pt idx="15320">
                  <c:v>192259317.951298</c:v>
                </c:pt>
                <c:pt idx="15321">
                  <c:v>192337685.06531501</c:v>
                </c:pt>
                <c:pt idx="15322">
                  <c:v>192416016.97975001</c:v>
                </c:pt>
                <c:pt idx="15323">
                  <c:v>192494313.72093099</c:v>
                </c:pt>
                <c:pt idx="15324">
                  <c:v>192572575.31514296</c:v>
                </c:pt>
                <c:pt idx="15325">
                  <c:v>192650801.78863099</c:v>
                </c:pt>
                <c:pt idx="15326">
                  <c:v>192728993.167602</c:v>
                </c:pt>
                <c:pt idx="15327">
                  <c:v>192807149.478223</c:v>
                </c:pt>
                <c:pt idx="15328">
                  <c:v>192885270.74661899</c:v>
                </c:pt>
                <c:pt idx="15329">
                  <c:v>192963356.99888101</c:v>
                </c:pt>
                <c:pt idx="15330">
                  <c:v>193041408.26105496</c:v>
                </c:pt>
                <c:pt idx="15331">
                  <c:v>193119424.55915201</c:v>
                </c:pt>
                <c:pt idx="15332">
                  <c:v>193197405.91914096</c:v>
                </c:pt>
                <c:pt idx="15333">
                  <c:v>193275352.36695403</c:v>
                </c:pt>
                <c:pt idx="15334">
                  <c:v>193353263.92848399</c:v>
                </c:pt>
                <c:pt idx="15335">
                  <c:v>193431140.629583</c:v>
                </c:pt>
                <c:pt idx="15336">
                  <c:v>193508982.496066</c:v>
                </c:pt>
                <c:pt idx="15337">
                  <c:v>193586789.55371001</c:v>
                </c:pt>
                <c:pt idx="15338">
                  <c:v>193664561.82825103</c:v>
                </c:pt>
                <c:pt idx="15339">
                  <c:v>193742299.34538898</c:v>
                </c:pt>
                <c:pt idx="15340">
                  <c:v>193820002.13078398</c:v>
                </c:pt>
                <c:pt idx="15341">
                  <c:v>193897670.21005896</c:v>
                </c:pt>
                <c:pt idx="15342">
                  <c:v>193975303.60879597</c:v>
                </c:pt>
                <c:pt idx="15343">
                  <c:v>194052902.35254201</c:v>
                </c:pt>
                <c:pt idx="15344">
                  <c:v>194130466.46680504</c:v>
                </c:pt>
                <c:pt idx="15345">
                  <c:v>194207995.977054</c:v>
                </c:pt>
                <c:pt idx="15346">
                  <c:v>194285490.908721</c:v>
                </c:pt>
                <c:pt idx="15347">
                  <c:v>194362951.28719896</c:v>
                </c:pt>
                <c:pt idx="15348">
                  <c:v>194440377.13784501</c:v>
                </c:pt>
                <c:pt idx="15349">
                  <c:v>194517768.48597699</c:v>
                </c:pt>
                <c:pt idx="15350">
                  <c:v>194595125.35687706</c:v>
                </c:pt>
                <c:pt idx="15351">
                  <c:v>194672447.77578595</c:v>
                </c:pt>
                <c:pt idx="15352">
                  <c:v>194749735.767912</c:v>
                </c:pt>
                <c:pt idx="15353">
                  <c:v>194826989.35842201</c:v>
                </c:pt>
                <c:pt idx="15354">
                  <c:v>194904208.572449</c:v>
                </c:pt>
                <c:pt idx="15355">
                  <c:v>194981393.43508598</c:v>
                </c:pt>
                <c:pt idx="15356">
                  <c:v>195058543.97138998</c:v>
                </c:pt>
                <c:pt idx="15357">
                  <c:v>195135660.20638096</c:v>
                </c:pt>
                <c:pt idx="15358">
                  <c:v>195212742.16504198</c:v>
                </c:pt>
                <c:pt idx="15359">
                  <c:v>195289789.87231901</c:v>
                </c:pt>
                <c:pt idx="15360">
                  <c:v>195366803.353122</c:v>
                </c:pt>
                <c:pt idx="15361">
                  <c:v>195443782.63232398</c:v>
                </c:pt>
                <c:pt idx="15362">
                  <c:v>195520727.73475999</c:v>
                </c:pt>
                <c:pt idx="15363">
                  <c:v>195597638.68522999</c:v>
                </c:pt>
                <c:pt idx="15364">
                  <c:v>195674515.508497</c:v>
                </c:pt>
                <c:pt idx="15365">
                  <c:v>195751358.22928798</c:v>
                </c:pt>
                <c:pt idx="15366">
                  <c:v>195828166.87229303</c:v>
                </c:pt>
                <c:pt idx="15367">
                  <c:v>195904941.46216598</c:v>
                </c:pt>
                <c:pt idx="15368">
                  <c:v>195981682.023525</c:v>
                </c:pt>
                <c:pt idx="15369">
                  <c:v>196058388.58095303</c:v>
                </c:pt>
                <c:pt idx="15370">
                  <c:v>196135061.15899399</c:v>
                </c:pt>
                <c:pt idx="15371">
                  <c:v>196211699.78215998</c:v>
                </c:pt>
                <c:pt idx="15372">
                  <c:v>196288304.474924</c:v>
                </c:pt>
                <c:pt idx="15373">
                  <c:v>196364875.26172397</c:v>
                </c:pt>
                <c:pt idx="15374">
                  <c:v>196441412.16696301</c:v>
                </c:pt>
                <c:pt idx="15375">
                  <c:v>196517915.21500996</c:v>
                </c:pt>
                <c:pt idx="15376">
                  <c:v>196594384.43019399</c:v>
                </c:pt>
                <c:pt idx="15377">
                  <c:v>196670819.83681205</c:v>
                </c:pt>
                <c:pt idx="15378">
                  <c:v>196747221.45912501</c:v>
                </c:pt>
                <c:pt idx="15379">
                  <c:v>196823589.321358</c:v>
                </c:pt>
                <c:pt idx="15380">
                  <c:v>196899923.44770101</c:v>
                </c:pt>
                <c:pt idx="15381">
                  <c:v>196976223.86230999</c:v>
                </c:pt>
                <c:pt idx="15382">
                  <c:v>197052490.58930501</c:v>
                </c:pt>
                <c:pt idx="15383">
                  <c:v>197128723.65277001</c:v>
                </c:pt>
                <c:pt idx="15384">
                  <c:v>197204923.07675499</c:v>
                </c:pt>
                <c:pt idx="15385">
                  <c:v>197281088.88527703</c:v>
                </c:pt>
                <c:pt idx="15386">
                  <c:v>197357221.102314</c:v>
                </c:pt>
                <c:pt idx="15387">
                  <c:v>197433319.75181299</c:v>
                </c:pt>
                <c:pt idx="15388">
                  <c:v>197509384.85768402</c:v>
                </c:pt>
                <c:pt idx="15389">
                  <c:v>197585416.44380501</c:v>
                </c:pt>
                <c:pt idx="15390">
                  <c:v>197661414.53401801</c:v>
                </c:pt>
                <c:pt idx="15391">
                  <c:v>197737379.15212896</c:v>
                </c:pt>
                <c:pt idx="15392">
                  <c:v>197813310.32191303</c:v>
                </c:pt>
                <c:pt idx="15393">
                  <c:v>197889208.06710696</c:v>
                </c:pt>
                <c:pt idx="15394">
                  <c:v>197965072.41141799</c:v>
                </c:pt>
                <c:pt idx="15395">
                  <c:v>198040903.37851599</c:v>
                </c:pt>
                <c:pt idx="15396">
                  <c:v>198116700.99203703</c:v>
                </c:pt>
                <c:pt idx="15397">
                  <c:v>198192465.27558395</c:v>
                </c:pt>
                <c:pt idx="15398">
                  <c:v>198268196.25272501</c:v>
                </c:pt>
                <c:pt idx="15399">
                  <c:v>198343893.94699699</c:v>
                </c:pt>
                <c:pt idx="15400">
                  <c:v>198419558.38189903</c:v>
                </c:pt>
                <c:pt idx="15401">
                  <c:v>198495189.58090001</c:v>
                </c:pt>
                <c:pt idx="15402">
                  <c:v>198570787.56743401</c:v>
                </c:pt>
                <c:pt idx="15403">
                  <c:v>198646352.36490002</c:v>
                </c:pt>
                <c:pt idx="15404">
                  <c:v>198721883.99666503</c:v>
                </c:pt>
                <c:pt idx="15405">
                  <c:v>198797382.48606402</c:v>
                </c:pt>
                <c:pt idx="15406">
                  <c:v>198872847.85639504</c:v>
                </c:pt>
                <c:pt idx="15407">
                  <c:v>198948280.13092598</c:v>
                </c:pt>
                <c:pt idx="15408">
                  <c:v>199023679.33289102</c:v>
                </c:pt>
                <c:pt idx="15409">
                  <c:v>199099045.48548999</c:v>
                </c:pt>
                <c:pt idx="15410">
                  <c:v>199174378.611891</c:v>
                </c:pt>
                <c:pt idx="15411">
                  <c:v>199249678.73522797</c:v>
                </c:pt>
                <c:pt idx="15412">
                  <c:v>199324945.878602</c:v>
                </c:pt>
                <c:pt idx="15413">
                  <c:v>199400180.065083</c:v>
                </c:pt>
                <c:pt idx="15414">
                  <c:v>199475381.31770599</c:v>
                </c:pt>
                <c:pt idx="15415">
                  <c:v>199550549.65947402</c:v>
                </c:pt>
                <c:pt idx="15416">
                  <c:v>199625685.11335897</c:v>
                </c:pt>
                <c:pt idx="15417">
                  <c:v>199700787.70229799</c:v>
                </c:pt>
                <c:pt idx="15418">
                  <c:v>199775857.44919598</c:v>
                </c:pt>
                <c:pt idx="15419">
                  <c:v>199850894.37692699</c:v>
                </c:pt>
                <c:pt idx="15420">
                  <c:v>199925898.50833198</c:v>
                </c:pt>
                <c:pt idx="15421">
                  <c:v>200000869.86621904</c:v>
                </c:pt>
                <c:pt idx="15422">
                  <c:v>200075808.47336298</c:v>
                </c:pt>
                <c:pt idx="15423">
                  <c:v>200150714.35251004</c:v>
                </c:pt>
                <c:pt idx="15424">
                  <c:v>200225587.52637103</c:v>
                </c:pt>
                <c:pt idx="15425">
                  <c:v>200300428.01762599</c:v>
                </c:pt>
                <c:pt idx="15426">
                  <c:v>200375235.84892198</c:v>
                </c:pt>
                <c:pt idx="15427">
                  <c:v>200450011.04287699</c:v>
                </c:pt>
                <c:pt idx="15428">
                  <c:v>200524753.62207299</c:v>
                </c:pt>
                <c:pt idx="15429">
                  <c:v>200599463.60906398</c:v>
                </c:pt>
                <c:pt idx="15430">
                  <c:v>200674141.02636999</c:v>
                </c:pt>
                <c:pt idx="15431">
                  <c:v>200748785.89648002</c:v>
                </c:pt>
                <c:pt idx="15432">
                  <c:v>200823398.24185199</c:v>
                </c:pt>
                <c:pt idx="15433">
                  <c:v>200897978.08491203</c:v>
                </c:pt>
                <c:pt idx="15434">
                  <c:v>200972525.44805399</c:v>
                </c:pt>
                <c:pt idx="15435">
                  <c:v>201047040.35364103</c:v>
                </c:pt>
                <c:pt idx="15436">
                  <c:v>201121522.82400602</c:v>
                </c:pt>
                <c:pt idx="15437">
                  <c:v>201195972.88144901</c:v>
                </c:pt>
                <c:pt idx="15438">
                  <c:v>201270390.54823896</c:v>
                </c:pt>
                <c:pt idx="15439">
                  <c:v>201344775.84661502</c:v>
                </c:pt>
                <c:pt idx="15440">
                  <c:v>201419128.79878497</c:v>
                </c:pt>
                <c:pt idx="15441">
                  <c:v>201493449.42692402</c:v>
                </c:pt>
                <c:pt idx="15442">
                  <c:v>201567737.75317696</c:v>
                </c:pt>
                <c:pt idx="15443">
                  <c:v>201641993.79966</c:v>
                </c:pt>
                <c:pt idx="15444">
                  <c:v>201716217.588456</c:v>
                </c:pt>
                <c:pt idx="15445">
                  <c:v>201790409.14161798</c:v>
                </c:pt>
                <c:pt idx="15446">
                  <c:v>201864568.48116896</c:v>
                </c:pt>
                <c:pt idx="15447">
                  <c:v>201938695.62909999</c:v>
                </c:pt>
                <c:pt idx="15448">
                  <c:v>202012790.60737199</c:v>
                </c:pt>
                <c:pt idx="15449">
                  <c:v>202086853.43791601</c:v>
                </c:pt>
                <c:pt idx="15450">
                  <c:v>202160884.14263201</c:v>
                </c:pt>
                <c:pt idx="15451">
                  <c:v>202234882.74339098</c:v>
                </c:pt>
                <c:pt idx="15452">
                  <c:v>202308849.26203099</c:v>
                </c:pt>
                <c:pt idx="15453">
                  <c:v>202382783.72036296</c:v>
                </c:pt>
                <c:pt idx="15454">
                  <c:v>202456686.14016595</c:v>
                </c:pt>
                <c:pt idx="15455">
                  <c:v>202530556.54318795</c:v>
                </c:pt>
                <c:pt idx="15456">
                  <c:v>202604394.95114797</c:v>
                </c:pt>
                <c:pt idx="15457">
                  <c:v>202678201.38573703</c:v>
                </c:pt>
                <c:pt idx="15458">
                  <c:v>202751975.86861202</c:v>
                </c:pt>
                <c:pt idx="15459">
                  <c:v>202825718.421404</c:v>
                </c:pt>
                <c:pt idx="15460">
                  <c:v>202899429.065712</c:v>
                </c:pt>
                <c:pt idx="15461">
                  <c:v>202973107.82310501</c:v>
                </c:pt>
                <c:pt idx="15462">
                  <c:v>203046754.71512395</c:v>
                </c:pt>
                <c:pt idx="15463">
                  <c:v>203120369.76327896</c:v>
                </c:pt>
                <c:pt idx="15464">
                  <c:v>203193952.98905203</c:v>
                </c:pt>
                <c:pt idx="15465">
                  <c:v>203267504.413892</c:v>
                </c:pt>
                <c:pt idx="15466">
                  <c:v>203341024.05922303</c:v>
                </c:pt>
                <c:pt idx="15467">
                  <c:v>203414511.94643801</c:v>
                </c:pt>
                <c:pt idx="15468">
                  <c:v>203487968.09689802</c:v>
                </c:pt>
                <c:pt idx="15469">
                  <c:v>203561392.531939</c:v>
                </c:pt>
                <c:pt idx="15470">
                  <c:v>203634785.272865</c:v>
                </c:pt>
                <c:pt idx="15471">
                  <c:v>203708146.34095201</c:v>
                </c:pt>
                <c:pt idx="15472">
                  <c:v>203781475.757447</c:v>
                </c:pt>
                <c:pt idx="15473">
                  <c:v>203854773.54356596</c:v>
                </c:pt>
                <c:pt idx="15474">
                  <c:v>203928039.72049901</c:v>
                </c:pt>
                <c:pt idx="15475">
                  <c:v>204001274.30940503</c:v>
                </c:pt>
                <c:pt idx="15476">
                  <c:v>204074477.33141601</c:v>
                </c:pt>
                <c:pt idx="15477">
                  <c:v>204147648.80763203</c:v>
                </c:pt>
                <c:pt idx="15478">
                  <c:v>204220788.75912797</c:v>
                </c:pt>
                <c:pt idx="15479">
                  <c:v>204293897.206949</c:v>
                </c:pt>
                <c:pt idx="15480">
                  <c:v>204366974.17210898</c:v>
                </c:pt>
                <c:pt idx="15481">
                  <c:v>204440019.67559797</c:v>
                </c:pt>
                <c:pt idx="15482">
                  <c:v>204513033.73837298</c:v>
                </c:pt>
                <c:pt idx="15483">
                  <c:v>204586016.381365</c:v>
                </c:pt>
                <c:pt idx="15484">
                  <c:v>204658967.62547699</c:v>
                </c:pt>
                <c:pt idx="15485">
                  <c:v>204731887.49158198</c:v>
                </c:pt>
                <c:pt idx="15486">
                  <c:v>204804776.000525</c:v>
                </c:pt>
                <c:pt idx="15487">
                  <c:v>204877633.17312497</c:v>
                </c:pt>
                <c:pt idx="15488">
                  <c:v>204950459.03016996</c:v>
                </c:pt>
                <c:pt idx="15489">
                  <c:v>205023253.59242103</c:v>
                </c:pt>
                <c:pt idx="15490">
                  <c:v>205096016.88061205</c:v>
                </c:pt>
                <c:pt idx="15491">
                  <c:v>205168748.915447</c:v>
                </c:pt>
                <c:pt idx="15492">
                  <c:v>205241449.71760398</c:v>
                </c:pt>
                <c:pt idx="15493">
                  <c:v>205314119.30773103</c:v>
                </c:pt>
                <c:pt idx="15494">
                  <c:v>205386757.70645103</c:v>
                </c:pt>
                <c:pt idx="15495">
                  <c:v>205459364.934356</c:v>
                </c:pt>
                <c:pt idx="15496">
                  <c:v>205531941.01201299</c:v>
                </c:pt>
                <c:pt idx="15497">
                  <c:v>205604485.95996103</c:v>
                </c:pt>
                <c:pt idx="15498">
                  <c:v>205676999.79870898</c:v>
                </c:pt>
                <c:pt idx="15499">
                  <c:v>205749482.54873997</c:v>
                </c:pt>
                <c:pt idx="15500">
                  <c:v>205821934.23051101</c:v>
                </c:pt>
                <c:pt idx="15501">
                  <c:v>205894354.86445004</c:v>
                </c:pt>
                <c:pt idx="15502">
                  <c:v>205966744.47095799</c:v>
                </c:pt>
                <c:pt idx="15503">
                  <c:v>206039103.070407</c:v>
                </c:pt>
                <c:pt idx="15504">
                  <c:v>206111430.68314496</c:v>
                </c:pt>
                <c:pt idx="15505">
                  <c:v>206183727.32949004</c:v>
                </c:pt>
                <c:pt idx="15506">
                  <c:v>206255993.02973402</c:v>
                </c:pt>
                <c:pt idx="15507">
                  <c:v>206328227.804142</c:v>
                </c:pt>
                <c:pt idx="15508">
                  <c:v>206400431.67295101</c:v>
                </c:pt>
                <c:pt idx="15509">
                  <c:v>206472604.65637299</c:v>
                </c:pt>
                <c:pt idx="15510">
                  <c:v>206544746.77458996</c:v>
                </c:pt>
                <c:pt idx="15511">
                  <c:v>206616858.04776096</c:v>
                </c:pt>
                <c:pt idx="15512">
                  <c:v>206688938.49601403</c:v>
                </c:pt>
                <c:pt idx="15513">
                  <c:v>206760988.13945299</c:v>
                </c:pt>
                <c:pt idx="15514">
                  <c:v>206833006.99815398</c:v>
                </c:pt>
                <c:pt idx="15515">
                  <c:v>206904995.09216797</c:v>
                </c:pt>
                <c:pt idx="15516">
                  <c:v>206976952.441517</c:v>
                </c:pt>
                <c:pt idx="15517">
                  <c:v>207048879.06619799</c:v>
                </c:pt>
                <c:pt idx="15518">
                  <c:v>207120774.98618099</c:v>
                </c:pt>
                <c:pt idx="15519">
                  <c:v>207192640.22141001</c:v>
                </c:pt>
                <c:pt idx="15520">
                  <c:v>207264474.79180101</c:v>
                </c:pt>
                <c:pt idx="15521">
                  <c:v>207336278.71724597</c:v>
                </c:pt>
                <c:pt idx="15522">
                  <c:v>207408052.017609</c:v>
                </c:pt>
                <c:pt idx="15523">
                  <c:v>207479794.71272898</c:v>
                </c:pt>
                <c:pt idx="15524">
                  <c:v>207551506.82241604</c:v>
                </c:pt>
                <c:pt idx="15525">
                  <c:v>207623188.36645803</c:v>
                </c:pt>
                <c:pt idx="15526">
                  <c:v>207694839.36461306</c:v>
                </c:pt>
                <c:pt idx="15527">
                  <c:v>207766459.83661604</c:v>
                </c:pt>
                <c:pt idx="15528">
                  <c:v>207838049.802174</c:v>
                </c:pt>
                <c:pt idx="15529">
                  <c:v>207909609.28096896</c:v>
                </c:pt>
                <c:pt idx="15530">
                  <c:v>207981138.292656</c:v>
                </c:pt>
                <c:pt idx="15531">
                  <c:v>208052636.85686603</c:v>
                </c:pt>
                <c:pt idx="15532">
                  <c:v>208124104.99320301</c:v>
                </c:pt>
                <c:pt idx="15533">
                  <c:v>208195542.72124496</c:v>
                </c:pt>
                <c:pt idx="15534">
                  <c:v>208266950.06054398</c:v>
                </c:pt>
                <c:pt idx="15535">
                  <c:v>208338327.03062901</c:v>
                </c:pt>
                <c:pt idx="15536">
                  <c:v>208409673.65099901</c:v>
                </c:pt>
                <c:pt idx="15537">
                  <c:v>208480989.94113198</c:v>
                </c:pt>
                <c:pt idx="15538">
                  <c:v>208552275.92047703</c:v>
                </c:pt>
                <c:pt idx="15539">
                  <c:v>208623531.608459</c:v>
                </c:pt>
                <c:pt idx="15540">
                  <c:v>208694757.02447802</c:v>
                </c:pt>
                <c:pt idx="15541">
                  <c:v>208765952.18790799</c:v>
                </c:pt>
                <c:pt idx="15542">
                  <c:v>208837117.11809897</c:v>
                </c:pt>
                <c:pt idx="15543">
                  <c:v>208908251.83437201</c:v>
                </c:pt>
                <c:pt idx="15544">
                  <c:v>208979356.35602704</c:v>
                </c:pt>
                <c:pt idx="15545">
                  <c:v>209050430.70233798</c:v>
                </c:pt>
                <c:pt idx="15546">
                  <c:v>209121474.89255103</c:v>
                </c:pt>
                <c:pt idx="15547">
                  <c:v>209192488.94589099</c:v>
                </c:pt>
                <c:pt idx="15548">
                  <c:v>209263472.88155499</c:v>
                </c:pt>
                <c:pt idx="15549">
                  <c:v>209334426.71871597</c:v>
                </c:pt>
                <c:pt idx="15550">
                  <c:v>209405350.47652301</c:v>
                </c:pt>
                <c:pt idx="15551">
                  <c:v>209476244.174099</c:v>
                </c:pt>
                <c:pt idx="15552">
                  <c:v>209547107.830542</c:v>
                </c:pt>
                <c:pt idx="15553">
                  <c:v>209617941.464926</c:v>
                </c:pt>
                <c:pt idx="15554">
                  <c:v>209688745.09630001</c:v>
                </c:pt>
                <c:pt idx="15555">
                  <c:v>209759518.74368796</c:v>
                </c:pt>
                <c:pt idx="15556">
                  <c:v>209830262.42609003</c:v>
                </c:pt>
                <c:pt idx="15557">
                  <c:v>209900976.16248101</c:v>
                </c:pt>
                <c:pt idx="15558">
                  <c:v>209971659.97181201</c:v>
                </c:pt>
                <c:pt idx="15559">
                  <c:v>210042313.873009</c:v>
                </c:pt>
                <c:pt idx="15560">
                  <c:v>210112937.88497403</c:v>
                </c:pt>
                <c:pt idx="15561">
                  <c:v>210183532.026582</c:v>
                </c:pt>
                <c:pt idx="15562">
                  <c:v>210254096.31668901</c:v>
                </c:pt>
                <c:pt idx="15563">
                  <c:v>210324630.77412197</c:v>
                </c:pt>
                <c:pt idx="15564">
                  <c:v>210395135.417685</c:v>
                </c:pt>
                <c:pt idx="15565">
                  <c:v>210465610.266159</c:v>
                </c:pt>
                <c:pt idx="15566">
                  <c:v>210536055.33829999</c:v>
                </c:pt>
                <c:pt idx="15567">
                  <c:v>210606470.65284002</c:v>
                </c:pt>
                <c:pt idx="15568">
                  <c:v>210676856.22848597</c:v>
                </c:pt>
                <c:pt idx="15569">
                  <c:v>210747212.08392301</c:v>
                </c:pt>
                <c:pt idx="15570">
                  <c:v>210817538.23780999</c:v>
                </c:pt>
                <c:pt idx="15571">
                  <c:v>210887834.70878297</c:v>
                </c:pt>
                <c:pt idx="15572">
                  <c:v>210958101.51545399</c:v>
                </c:pt>
                <c:pt idx="15573">
                  <c:v>211028338.67641202</c:v>
                </c:pt>
                <c:pt idx="15574">
                  <c:v>211098546.21022096</c:v>
                </c:pt>
                <c:pt idx="15575">
                  <c:v>211168724.13542101</c:v>
                </c:pt>
                <c:pt idx="15576">
                  <c:v>211238872.47053</c:v>
                </c:pt>
                <c:pt idx="15577">
                  <c:v>211308991.23403999</c:v>
                </c:pt>
                <c:pt idx="15578">
                  <c:v>211379080.44442299</c:v>
                </c:pt>
                <c:pt idx="15579">
                  <c:v>211449140.12012199</c:v>
                </c:pt>
                <c:pt idx="15580">
                  <c:v>211519170.27956298</c:v>
                </c:pt>
                <c:pt idx="15581">
                  <c:v>211589170.94114298</c:v>
                </c:pt>
                <c:pt idx="15582">
                  <c:v>211659142.123238</c:v>
                </c:pt>
                <c:pt idx="15583">
                  <c:v>211729083.84420103</c:v>
                </c:pt>
                <c:pt idx="15584">
                  <c:v>211798996.122361</c:v>
                </c:pt>
                <c:pt idx="15585">
                  <c:v>211868878.97602299</c:v>
                </c:pt>
                <c:pt idx="15586">
                  <c:v>211938732.42347103</c:v>
                </c:pt>
                <c:pt idx="15587">
                  <c:v>212008556.48296201</c:v>
                </c:pt>
                <c:pt idx="15588">
                  <c:v>212078351.17273399</c:v>
                </c:pt>
                <c:pt idx="15589">
                  <c:v>212148116.51099896</c:v>
                </c:pt>
                <c:pt idx="15590">
                  <c:v>212217852.51594797</c:v>
                </c:pt>
                <c:pt idx="15591">
                  <c:v>212287559.20574698</c:v>
                </c:pt>
                <c:pt idx="15592">
                  <c:v>212357236.59853998</c:v>
                </c:pt>
                <c:pt idx="15593">
                  <c:v>212426884.71244696</c:v>
                </c:pt>
                <c:pt idx="15594">
                  <c:v>212496503.56556898</c:v>
                </c:pt>
                <c:pt idx="15595">
                  <c:v>212566093.17597798</c:v>
                </c:pt>
                <c:pt idx="15596">
                  <c:v>212635653.56172797</c:v>
                </c:pt>
                <c:pt idx="15597">
                  <c:v>212705184.74084896</c:v>
                </c:pt>
                <c:pt idx="15598">
                  <c:v>212774686.73134694</c:v>
                </c:pt>
                <c:pt idx="15599">
                  <c:v>212844159.55120701</c:v>
                </c:pt>
                <c:pt idx="15600">
                  <c:v>212913603.21838993</c:v>
                </c:pt>
                <c:pt idx="15601">
                  <c:v>212983017.75083402</c:v>
                </c:pt>
                <c:pt idx="15602">
                  <c:v>213052403.16645801</c:v>
                </c:pt>
                <c:pt idx="15603">
                  <c:v>213121759.483154</c:v>
                </c:pt>
                <c:pt idx="15604">
                  <c:v>213191086.71879396</c:v>
                </c:pt>
                <c:pt idx="15605">
                  <c:v>213260384.89122701</c:v>
                </c:pt>
                <c:pt idx="15606">
                  <c:v>213329654.01827896</c:v>
                </c:pt>
                <c:pt idx="15607">
                  <c:v>213398894.117755</c:v>
                </c:pt>
                <c:pt idx="15608">
                  <c:v>213468105.20743799</c:v>
                </c:pt>
                <c:pt idx="15609">
                  <c:v>213537287.305085</c:v>
                </c:pt>
                <c:pt idx="15610">
                  <c:v>213606440.42843601</c:v>
                </c:pt>
                <c:pt idx="15611">
                  <c:v>213675564.59520599</c:v>
                </c:pt>
                <c:pt idx="15612">
                  <c:v>213744659.82308701</c:v>
                </c:pt>
                <c:pt idx="15613">
                  <c:v>213813726.12975103</c:v>
                </c:pt>
                <c:pt idx="15614">
                  <c:v>213882763.532846</c:v>
                </c:pt>
                <c:pt idx="15615">
                  <c:v>213951772.05000103</c:v>
                </c:pt>
                <c:pt idx="15616">
                  <c:v>214020751.69881999</c:v>
                </c:pt>
                <c:pt idx="15617">
                  <c:v>214089702.49688503</c:v>
                </c:pt>
                <c:pt idx="15618">
                  <c:v>214158624.461759</c:v>
                </c:pt>
                <c:pt idx="15619">
                  <c:v>214227517.61098096</c:v>
                </c:pt>
                <c:pt idx="15620">
                  <c:v>214296381.962069</c:v>
                </c:pt>
                <c:pt idx="15621">
                  <c:v>214365217.53251699</c:v>
                </c:pt>
                <c:pt idx="15622">
                  <c:v>214434024.33980104</c:v>
                </c:pt>
                <c:pt idx="15623">
                  <c:v>214502802.401373</c:v>
                </c:pt>
                <c:pt idx="15624">
                  <c:v>214571551.73466399</c:v>
                </c:pt>
                <c:pt idx="15625">
                  <c:v>214640272.35708201</c:v>
                </c:pt>
                <c:pt idx="15626">
                  <c:v>214708964.28601602</c:v>
                </c:pt>
                <c:pt idx="15627">
                  <c:v>214777627.53883201</c:v>
                </c:pt>
                <c:pt idx="15628">
                  <c:v>214846262.13287303</c:v>
                </c:pt>
                <c:pt idx="15629">
                  <c:v>214914868.085464</c:v>
                </c:pt>
                <c:pt idx="15630">
                  <c:v>214983445.41390696</c:v>
                </c:pt>
                <c:pt idx="15631">
                  <c:v>215051994.135481</c:v>
                </c:pt>
                <c:pt idx="15632">
                  <c:v>215120514.267445</c:v>
                </c:pt>
                <c:pt idx="15633">
                  <c:v>215189005.82703802</c:v>
                </c:pt>
                <c:pt idx="15634">
                  <c:v>215257468.83147699</c:v>
                </c:pt>
                <c:pt idx="15635">
                  <c:v>215325903.29795599</c:v>
                </c:pt>
                <c:pt idx="15636">
                  <c:v>215394309.24364898</c:v>
                </c:pt>
                <c:pt idx="15637">
                  <c:v>215462686.68571001</c:v>
                </c:pt>
                <c:pt idx="15638">
                  <c:v>215531035.641271</c:v>
                </c:pt>
                <c:pt idx="15639">
                  <c:v>215599356.12744299</c:v>
                </c:pt>
                <c:pt idx="15640">
                  <c:v>215667648.16131598</c:v>
                </c:pt>
                <c:pt idx="15641">
                  <c:v>215735911.75995699</c:v>
                </c:pt>
                <c:pt idx="15642">
                  <c:v>215804146.94041699</c:v>
                </c:pt>
                <c:pt idx="15643">
                  <c:v>215872353.71972197</c:v>
                </c:pt>
                <c:pt idx="15644">
                  <c:v>215940532.11487699</c:v>
                </c:pt>
                <c:pt idx="15645">
                  <c:v>216008682.142869</c:v>
                </c:pt>
                <c:pt idx="15646">
                  <c:v>216076803.82066202</c:v>
                </c:pt>
                <c:pt idx="15647">
                  <c:v>216144897.16520101</c:v>
                </c:pt>
                <c:pt idx="15648">
                  <c:v>216212962.19340798</c:v>
                </c:pt>
                <c:pt idx="15649">
                  <c:v>216280998.92218599</c:v>
                </c:pt>
                <c:pt idx="15650">
                  <c:v>216349007.36841699</c:v>
                </c:pt>
                <c:pt idx="15651">
                  <c:v>216416987.54896197</c:v>
                </c:pt>
                <c:pt idx="15652">
                  <c:v>216484939.48066303</c:v>
                </c:pt>
                <c:pt idx="15653">
                  <c:v>216552863.18033901</c:v>
                </c:pt>
                <c:pt idx="15654">
                  <c:v>216620758.66479099</c:v>
                </c:pt>
                <c:pt idx="15655">
                  <c:v>216688625.95079699</c:v>
                </c:pt>
                <c:pt idx="15656">
                  <c:v>216756465.05511799</c:v>
                </c:pt>
                <c:pt idx="15657">
                  <c:v>216824275.99449003</c:v>
                </c:pt>
                <c:pt idx="15658">
                  <c:v>216892058.78563401</c:v>
                </c:pt>
                <c:pt idx="15659">
                  <c:v>216959813.44524598</c:v>
                </c:pt>
                <c:pt idx="15660">
                  <c:v>217027539.990006</c:v>
                </c:pt>
                <c:pt idx="15661">
                  <c:v>217095238.43656901</c:v>
                </c:pt>
                <c:pt idx="15662">
                  <c:v>217162908.80157399</c:v>
                </c:pt>
                <c:pt idx="15663">
                  <c:v>217230551.10163799</c:v>
                </c:pt>
                <c:pt idx="15664">
                  <c:v>217298165.353358</c:v>
                </c:pt>
                <c:pt idx="15665">
                  <c:v>217365751.573311</c:v>
                </c:pt>
                <c:pt idx="15666">
                  <c:v>217433309.77805498</c:v>
                </c:pt>
                <c:pt idx="15667">
                  <c:v>217500839.984126</c:v>
                </c:pt>
                <c:pt idx="15668">
                  <c:v>217568342.20804098</c:v>
                </c:pt>
                <c:pt idx="15669">
                  <c:v>217635816.46629801</c:v>
                </c:pt>
                <c:pt idx="15670">
                  <c:v>217703262.77537397</c:v>
                </c:pt>
                <c:pt idx="15671">
                  <c:v>217770681.15172696</c:v>
                </c:pt>
                <c:pt idx="15672">
                  <c:v>217838071.61179397</c:v>
                </c:pt>
                <c:pt idx="15673">
                  <c:v>217905434.17199296</c:v>
                </c:pt>
                <c:pt idx="15674">
                  <c:v>217972768.84872198</c:v>
                </c:pt>
                <c:pt idx="15675">
                  <c:v>218040075.65835997</c:v>
                </c:pt>
                <c:pt idx="15676">
                  <c:v>218107354.61726496</c:v>
                </c:pt>
                <c:pt idx="15677">
                  <c:v>218174605.74177697</c:v>
                </c:pt>
                <c:pt idx="15678">
                  <c:v>218241829.048215</c:v>
                </c:pt>
                <c:pt idx="15679">
                  <c:v>218309024.55288002</c:v>
                </c:pt>
                <c:pt idx="15680">
                  <c:v>218376192.27205101</c:v>
                </c:pt>
                <c:pt idx="15681">
                  <c:v>218443332.22198996</c:v>
                </c:pt>
                <c:pt idx="15682">
                  <c:v>218510444.41893896</c:v>
                </c:pt>
                <c:pt idx="15683">
                  <c:v>218577528.879118</c:v>
                </c:pt>
                <c:pt idx="15684">
                  <c:v>218644585.61873198</c:v>
                </c:pt>
                <c:pt idx="15685">
                  <c:v>218711614.653963</c:v>
                </c:pt>
                <c:pt idx="15686">
                  <c:v>218778616.000976</c:v>
                </c:pt>
                <c:pt idx="15687">
                  <c:v>218845589.67591599</c:v>
                </c:pt>
                <c:pt idx="15688">
                  <c:v>218912535.69490701</c:v>
                </c:pt>
                <c:pt idx="15689">
                  <c:v>218979454.07405701</c:v>
                </c:pt>
                <c:pt idx="15690">
                  <c:v>219046344.82945204</c:v>
                </c:pt>
                <c:pt idx="15691">
                  <c:v>219113207.97716096</c:v>
                </c:pt>
                <c:pt idx="15692">
                  <c:v>219180043.533232</c:v>
                </c:pt>
                <c:pt idx="15693">
                  <c:v>219246851.51369599</c:v>
                </c:pt>
                <c:pt idx="15694">
                  <c:v>219313631.93456301</c:v>
                </c:pt>
                <c:pt idx="15695">
                  <c:v>219380384.81182399</c:v>
                </c:pt>
                <c:pt idx="15696">
                  <c:v>219447110.16145399</c:v>
                </c:pt>
                <c:pt idx="15697">
                  <c:v>219513807.99940601</c:v>
                </c:pt>
                <c:pt idx="15698">
                  <c:v>219580478.34161401</c:v>
                </c:pt>
                <c:pt idx="15699">
                  <c:v>219647121.20399496</c:v>
                </c:pt>
                <c:pt idx="15700">
                  <c:v>219713736.602447</c:v>
                </c:pt>
                <c:pt idx="15701">
                  <c:v>219780324.55284801</c:v>
                </c:pt>
                <c:pt idx="15702">
                  <c:v>219846885.07105696</c:v>
                </c:pt>
                <c:pt idx="15703">
                  <c:v>219913418.172916</c:v>
                </c:pt>
                <c:pt idx="15704">
                  <c:v>219979923.87424701</c:v>
                </c:pt>
                <c:pt idx="15705">
                  <c:v>220046402.19085303</c:v>
                </c:pt>
                <c:pt idx="15706">
                  <c:v>220112853.13851997</c:v>
                </c:pt>
                <c:pt idx="15707">
                  <c:v>220179276.733015</c:v>
                </c:pt>
                <c:pt idx="15708">
                  <c:v>220245672.99008501</c:v>
                </c:pt>
                <c:pt idx="15709">
                  <c:v>220312041.92545903</c:v>
                </c:pt>
                <c:pt idx="15710">
                  <c:v>220378383.55484802</c:v>
                </c:pt>
                <c:pt idx="15711">
                  <c:v>220444697.89394599</c:v>
                </c:pt>
                <c:pt idx="15712">
                  <c:v>220510984.95842499</c:v>
                </c:pt>
                <c:pt idx="15713">
                  <c:v>220577244.76394096</c:v>
                </c:pt>
                <c:pt idx="15714">
                  <c:v>220643477.32613203</c:v>
                </c:pt>
                <c:pt idx="15715">
                  <c:v>220709682.66061601</c:v>
                </c:pt>
                <c:pt idx="15716">
                  <c:v>220775860.782994</c:v>
                </c:pt>
                <c:pt idx="15717">
                  <c:v>220842011.70884797</c:v>
                </c:pt>
                <c:pt idx="15718">
                  <c:v>220908135.45374301</c:v>
                </c:pt>
                <c:pt idx="15719">
                  <c:v>220974232.03322399</c:v>
                </c:pt>
                <c:pt idx="15720">
                  <c:v>221040301.46281803</c:v>
                </c:pt>
                <c:pt idx="15721">
                  <c:v>221106343.758037</c:v>
                </c:pt>
                <c:pt idx="15722">
                  <c:v>221172358.93437001</c:v>
                </c:pt>
                <c:pt idx="15723">
                  <c:v>221238347.007292</c:v>
                </c:pt>
                <c:pt idx="15724">
                  <c:v>221304307.99225703</c:v>
                </c:pt>
                <c:pt idx="15725">
                  <c:v>221370241.90470299</c:v>
                </c:pt>
                <c:pt idx="15726">
                  <c:v>221436148.76005</c:v>
                </c:pt>
                <c:pt idx="15727">
                  <c:v>221502028.573699</c:v>
                </c:pt>
                <c:pt idx="15728">
                  <c:v>221567881.36103299</c:v>
                </c:pt>
                <c:pt idx="15729">
                  <c:v>221633707.137418</c:v>
                </c:pt>
                <c:pt idx="15730">
                  <c:v>221699505.91820198</c:v>
                </c:pt>
                <c:pt idx="15731">
                  <c:v>221765277.71871397</c:v>
                </c:pt>
                <c:pt idx="15732">
                  <c:v>221831022.55426699</c:v>
                </c:pt>
                <c:pt idx="15733">
                  <c:v>221896740.44015598</c:v>
                </c:pt>
                <c:pt idx="15734">
                  <c:v>221962431.39165601</c:v>
                </c:pt>
                <c:pt idx="15735">
                  <c:v>222028095.42402801</c:v>
                </c:pt>
                <c:pt idx="15736">
                  <c:v>222093732.55251202</c:v>
                </c:pt>
                <c:pt idx="15737">
                  <c:v>222159342.79233199</c:v>
                </c:pt>
                <c:pt idx="15738">
                  <c:v>222224926.158694</c:v>
                </c:pt>
                <c:pt idx="15739">
                  <c:v>222290482.666787</c:v>
                </c:pt>
                <c:pt idx="15740">
                  <c:v>222356012.33178198</c:v>
                </c:pt>
                <c:pt idx="15741">
                  <c:v>222421515.16883099</c:v>
                </c:pt>
                <c:pt idx="15742">
                  <c:v>222486991.19307199</c:v>
                </c:pt>
                <c:pt idx="15743">
                  <c:v>222552440.41962299</c:v>
                </c:pt>
                <c:pt idx="15744">
                  <c:v>222617862.863585</c:v>
                </c:pt>
                <c:pt idx="15745">
                  <c:v>222683258.54004198</c:v>
                </c:pt>
                <c:pt idx="15746">
                  <c:v>222748627.46406001</c:v>
                </c:pt>
                <c:pt idx="15747">
                  <c:v>222813969.65068799</c:v>
                </c:pt>
                <c:pt idx="15748">
                  <c:v>222879285.11495799</c:v>
                </c:pt>
                <c:pt idx="15749">
                  <c:v>222944573.87188599</c:v>
                </c:pt>
                <c:pt idx="15750">
                  <c:v>223009835.93646699</c:v>
                </c:pt>
                <c:pt idx="15751">
                  <c:v>223075071.32368201</c:v>
                </c:pt>
                <c:pt idx="15752">
                  <c:v>223140280.04849496</c:v>
                </c:pt>
                <c:pt idx="15753">
                  <c:v>223205462.12584999</c:v>
                </c:pt>
                <c:pt idx="15754">
                  <c:v>223270617.57067701</c:v>
                </c:pt>
                <c:pt idx="15755">
                  <c:v>223335746.397888</c:v>
                </c:pt>
                <c:pt idx="15756">
                  <c:v>223400848.62237599</c:v>
                </c:pt>
                <c:pt idx="15757">
                  <c:v>223465924.25902</c:v>
                </c:pt>
                <c:pt idx="15758">
                  <c:v>223530973.32268003</c:v>
                </c:pt>
                <c:pt idx="15759">
                  <c:v>223595995.828199</c:v>
                </c:pt>
                <c:pt idx="15760">
                  <c:v>223660991.79040501</c:v>
                </c:pt>
                <c:pt idx="15761">
                  <c:v>223725961.224107</c:v>
                </c:pt>
                <c:pt idx="15762">
                  <c:v>223790904.144097</c:v>
                </c:pt>
                <c:pt idx="15763">
                  <c:v>223855820.565153</c:v>
                </c:pt>
                <c:pt idx="15764">
                  <c:v>223920710.50203303</c:v>
                </c:pt>
                <c:pt idx="15765">
                  <c:v>223985573.96948001</c:v>
                </c:pt>
                <c:pt idx="15766">
                  <c:v>224050410.98221904</c:v>
                </c:pt>
                <c:pt idx="15767">
                  <c:v>224115221.55496001</c:v>
                </c:pt>
                <c:pt idx="15768">
                  <c:v>224180005.70239398</c:v>
                </c:pt>
                <c:pt idx="15769">
                  <c:v>224244763.43919799</c:v>
                </c:pt>
                <c:pt idx="15770">
                  <c:v>224309494.78003001</c:v>
                </c:pt>
                <c:pt idx="15771">
                  <c:v>224374199.73953199</c:v>
                </c:pt>
                <c:pt idx="15772">
                  <c:v>224438878.33233202</c:v>
                </c:pt>
                <c:pt idx="15773">
                  <c:v>224503530.57303599</c:v>
                </c:pt>
                <c:pt idx="15774">
                  <c:v>224568156.47623903</c:v>
                </c:pt>
                <c:pt idx="15775">
                  <c:v>224632756.05651703</c:v>
                </c:pt>
                <c:pt idx="15776">
                  <c:v>224697329.32842901</c:v>
                </c:pt>
                <c:pt idx="15777">
                  <c:v>224761876.30651903</c:v>
                </c:pt>
                <c:pt idx="15778">
                  <c:v>224826397.00531399</c:v>
                </c:pt>
                <c:pt idx="15779">
                  <c:v>224890891.43932301</c:v>
                </c:pt>
                <c:pt idx="15780">
                  <c:v>224955359.62304199</c:v>
                </c:pt>
                <c:pt idx="15781">
                  <c:v>225019801.57094797</c:v>
                </c:pt>
                <c:pt idx="15782">
                  <c:v>225084217.29750198</c:v>
                </c:pt>
                <c:pt idx="15783">
                  <c:v>225148606.81715101</c:v>
                </c:pt>
                <c:pt idx="15784">
                  <c:v>225212970.14432198</c:v>
                </c:pt>
                <c:pt idx="15785">
                  <c:v>225277307.29343</c:v>
                </c:pt>
                <c:pt idx="15786">
                  <c:v>225341618.27886996</c:v>
                </c:pt>
                <c:pt idx="15787">
                  <c:v>225405903.11502296</c:v>
                </c:pt>
                <c:pt idx="15788">
                  <c:v>225470161.81625304</c:v>
                </c:pt>
                <c:pt idx="15789">
                  <c:v>225534394.39690903</c:v>
                </c:pt>
                <c:pt idx="15790">
                  <c:v>225598600.87132198</c:v>
                </c:pt>
                <c:pt idx="15791">
                  <c:v>225662781.25380999</c:v>
                </c:pt>
                <c:pt idx="15792">
                  <c:v>225726935.55867201</c:v>
                </c:pt>
                <c:pt idx="15793">
                  <c:v>225791063.800192</c:v>
                </c:pt>
                <c:pt idx="15794">
                  <c:v>225855165.99263903</c:v>
                </c:pt>
                <c:pt idx="15795">
                  <c:v>225919242.15026399</c:v>
                </c:pt>
                <c:pt idx="15796">
                  <c:v>225983292.28730398</c:v>
                </c:pt>
                <c:pt idx="15797">
                  <c:v>226047316.41797999</c:v>
                </c:pt>
                <c:pt idx="15798">
                  <c:v>226111314.55649602</c:v>
                </c:pt>
                <c:pt idx="15799">
                  <c:v>226175286.71704096</c:v>
                </c:pt>
                <c:pt idx="15800">
                  <c:v>226239232.91378796</c:v>
                </c:pt>
                <c:pt idx="15801">
                  <c:v>226303153.16089401</c:v>
                </c:pt>
                <c:pt idx="15802">
                  <c:v>226367047.47250101</c:v>
                </c:pt>
                <c:pt idx="15803">
                  <c:v>226430915.86273402</c:v>
                </c:pt>
                <c:pt idx="15804">
                  <c:v>226494758.34570301</c:v>
                </c:pt>
                <c:pt idx="15805">
                  <c:v>226558574.93550399</c:v>
                </c:pt>
                <c:pt idx="15806">
                  <c:v>226622365.64621401</c:v>
                </c:pt>
                <c:pt idx="15807">
                  <c:v>226686130.49189699</c:v>
                </c:pt>
                <c:pt idx="15808">
                  <c:v>226749869.48660004</c:v>
                </c:pt>
                <c:pt idx="15809">
                  <c:v>226813582.64435598</c:v>
                </c:pt>
                <c:pt idx="15810">
                  <c:v>226877269.97918096</c:v>
                </c:pt>
                <c:pt idx="15811">
                  <c:v>226940931.50507501</c:v>
                </c:pt>
                <c:pt idx="15812">
                  <c:v>227004567.23602599</c:v>
                </c:pt>
                <c:pt idx="15813">
                  <c:v>227068177.18600103</c:v>
                </c:pt>
                <c:pt idx="15814">
                  <c:v>227131761.36895701</c:v>
                </c:pt>
                <c:pt idx="15815">
                  <c:v>227195319.798832</c:v>
                </c:pt>
                <c:pt idx="15816">
                  <c:v>227258852.48955104</c:v>
                </c:pt>
                <c:pt idx="15817">
                  <c:v>227322359.45502201</c:v>
                </c:pt>
                <c:pt idx="15818">
                  <c:v>227385840.70913696</c:v>
                </c:pt>
                <c:pt idx="15819">
                  <c:v>227449296.26577598</c:v>
                </c:pt>
                <c:pt idx="15820">
                  <c:v>227512726.1388</c:v>
                </c:pt>
                <c:pt idx="15821">
                  <c:v>227576130.342058</c:v>
                </c:pt>
                <c:pt idx="15822">
                  <c:v>227639508.88938099</c:v>
                </c:pt>
                <c:pt idx="15823">
                  <c:v>227702861.79458597</c:v>
                </c:pt>
                <c:pt idx="15824">
                  <c:v>227766189.071475</c:v>
                </c:pt>
                <c:pt idx="15825">
                  <c:v>227829490.73383501</c:v>
                </c:pt>
                <c:pt idx="15826">
                  <c:v>227892766.79543799</c:v>
                </c:pt>
                <c:pt idx="15827">
                  <c:v>227956017.27003998</c:v>
                </c:pt>
                <c:pt idx="15828">
                  <c:v>228019242.17138195</c:v>
                </c:pt>
                <c:pt idx="15829">
                  <c:v>228082441.51319098</c:v>
                </c:pt>
                <c:pt idx="15830">
                  <c:v>228145615.30917901</c:v>
                </c:pt>
                <c:pt idx="15831">
                  <c:v>228208763.57304096</c:v>
                </c:pt>
                <c:pt idx="15832">
                  <c:v>228271886.31845999</c:v>
                </c:pt>
                <c:pt idx="15833">
                  <c:v>228334983.559102</c:v>
                </c:pt>
                <c:pt idx="15834">
                  <c:v>228398055.30861801</c:v>
                </c:pt>
                <c:pt idx="15835">
                  <c:v>228461101.58064499</c:v>
                </c:pt>
                <c:pt idx="15836">
                  <c:v>228524122.38880503</c:v>
                </c:pt>
                <c:pt idx="15837">
                  <c:v>228587117.74670598</c:v>
                </c:pt>
                <c:pt idx="15838">
                  <c:v>228650087.66793901</c:v>
                </c:pt>
                <c:pt idx="15839">
                  <c:v>228713032.16608199</c:v>
                </c:pt>
                <c:pt idx="15840">
                  <c:v>228775951.25469801</c:v>
                </c:pt>
                <c:pt idx="15841">
                  <c:v>228838844.94733399</c:v>
                </c:pt>
                <c:pt idx="15842">
                  <c:v>228901713.257525</c:v>
                </c:pt>
                <c:pt idx="15843">
                  <c:v>228964556.19878796</c:v>
                </c:pt>
                <c:pt idx="15844">
                  <c:v>229027373.78462699</c:v>
                </c:pt>
                <c:pt idx="15845">
                  <c:v>229090166.02853301</c:v>
                </c:pt>
                <c:pt idx="15846">
                  <c:v>229152932.943979</c:v>
                </c:pt>
                <c:pt idx="15847">
                  <c:v>229215674.54442501</c:v>
                </c:pt>
                <c:pt idx="15848">
                  <c:v>229278390.84331799</c:v>
                </c:pt>
                <c:pt idx="15849">
                  <c:v>229341081.85408801</c:v>
                </c:pt>
                <c:pt idx="15850">
                  <c:v>229403747.590152</c:v>
                </c:pt>
                <c:pt idx="15851">
                  <c:v>229466388.06491104</c:v>
                </c:pt>
                <c:pt idx="15852">
                  <c:v>229529003.29175398</c:v>
                </c:pt>
                <c:pt idx="15853">
                  <c:v>229591593.28405401</c:v>
                </c:pt>
                <c:pt idx="15854">
                  <c:v>229654158.05516896</c:v>
                </c:pt>
                <c:pt idx="15855">
                  <c:v>229716697.61844298</c:v>
                </c:pt>
                <c:pt idx="15856">
                  <c:v>229779211.98720703</c:v>
                </c:pt>
                <c:pt idx="15857">
                  <c:v>229841701.17477599</c:v>
                </c:pt>
                <c:pt idx="15858">
                  <c:v>229904165.19445103</c:v>
                </c:pt>
                <c:pt idx="15859">
                  <c:v>229966604.05952099</c:v>
                </c:pt>
                <c:pt idx="15860">
                  <c:v>230029017.78325599</c:v>
                </c:pt>
                <c:pt idx="15861">
                  <c:v>230091406.378916</c:v>
                </c:pt>
                <c:pt idx="15862">
                  <c:v>230153769.85974503</c:v>
                </c:pt>
                <c:pt idx="15863">
                  <c:v>230216108.23897398</c:v>
                </c:pt>
                <c:pt idx="15864">
                  <c:v>230278421.52981701</c:v>
                </c:pt>
                <c:pt idx="15865">
                  <c:v>230340709.74547696</c:v>
                </c:pt>
                <c:pt idx="15866">
                  <c:v>230402972.899142</c:v>
                </c:pt>
                <c:pt idx="15867">
                  <c:v>230465211.00398496</c:v>
                </c:pt>
                <c:pt idx="15868">
                  <c:v>230527424.07316497</c:v>
                </c:pt>
                <c:pt idx="15869">
                  <c:v>230589612.119829</c:v>
                </c:pt>
                <c:pt idx="15870">
                  <c:v>230651775.15710598</c:v>
                </c:pt>
                <c:pt idx="15871">
                  <c:v>230713913.19811496</c:v>
                </c:pt>
                <c:pt idx="15872">
                  <c:v>230776026.25595999</c:v>
                </c:pt>
                <c:pt idx="15873">
                  <c:v>230838114.34372798</c:v>
                </c:pt>
                <c:pt idx="15874">
                  <c:v>230900177.47449699</c:v>
                </c:pt>
                <c:pt idx="15875">
                  <c:v>230962215.66132697</c:v>
                </c:pt>
                <c:pt idx="15876">
                  <c:v>231024228.91726598</c:v>
                </c:pt>
                <c:pt idx="15877">
                  <c:v>231086217.25534797</c:v>
                </c:pt>
                <c:pt idx="15878">
                  <c:v>231148180.68859398</c:v>
                </c:pt>
                <c:pt idx="15879">
                  <c:v>231210119.23000798</c:v>
                </c:pt>
                <c:pt idx="15880">
                  <c:v>231272032.892584</c:v>
                </c:pt>
                <c:pt idx="15881">
                  <c:v>231333921.6893</c:v>
                </c:pt>
                <c:pt idx="15882">
                  <c:v>231395785.63311997</c:v>
                </c:pt>
                <c:pt idx="15883">
                  <c:v>231457624.73699701</c:v>
                </c:pt>
                <c:pt idx="15884">
                  <c:v>231519439.01386598</c:v>
                </c:pt>
                <c:pt idx="15885">
                  <c:v>231581228.47665304</c:v>
                </c:pt>
                <c:pt idx="15886">
                  <c:v>231642993.13826698</c:v>
                </c:pt>
                <c:pt idx="15887">
                  <c:v>231704733.011603</c:v>
                </c:pt>
                <c:pt idx="15888">
                  <c:v>231766448.10954696</c:v>
                </c:pt>
                <c:pt idx="15889">
                  <c:v>231828138.444965</c:v>
                </c:pt>
                <c:pt idx="15890">
                  <c:v>231889804.03071401</c:v>
                </c:pt>
                <c:pt idx="15891">
                  <c:v>231951444.87963602</c:v>
                </c:pt>
                <c:pt idx="15892">
                  <c:v>232013061.00455999</c:v>
                </c:pt>
                <c:pt idx="15893">
                  <c:v>232074652.41829997</c:v>
                </c:pt>
                <c:pt idx="15894">
                  <c:v>232136219.13365701</c:v>
                </c:pt>
                <c:pt idx="15895">
                  <c:v>232197761.16342101</c:v>
                </c:pt>
                <c:pt idx="15896">
                  <c:v>232259278.52036598</c:v>
                </c:pt>
                <c:pt idx="15897">
                  <c:v>232320771.21725199</c:v>
                </c:pt>
                <c:pt idx="15898">
                  <c:v>232382239.26682901</c:v>
                </c:pt>
                <c:pt idx="15899">
                  <c:v>232443682.68182901</c:v>
                </c:pt>
                <c:pt idx="15900">
                  <c:v>232505101.47497499</c:v>
                </c:pt>
                <c:pt idx="15901">
                  <c:v>232566495.65897301</c:v>
                </c:pt>
                <c:pt idx="15902">
                  <c:v>232627865.246519</c:v>
                </c:pt>
                <c:pt idx="15903">
                  <c:v>232689210.250294</c:v>
                </c:pt>
                <c:pt idx="15904">
                  <c:v>232750530.68296501</c:v>
                </c:pt>
                <c:pt idx="15905">
                  <c:v>232811826.55718797</c:v>
                </c:pt>
                <c:pt idx="15906">
                  <c:v>232873097.88560304</c:v>
                </c:pt>
                <c:pt idx="15907">
                  <c:v>232934344.68084002</c:v>
                </c:pt>
                <c:pt idx="15908">
                  <c:v>232995566.95551202</c:v>
                </c:pt>
                <c:pt idx="15909">
                  <c:v>233056764.722222</c:v>
                </c:pt>
                <c:pt idx="15910">
                  <c:v>233117937.993559</c:v>
                </c:pt>
                <c:pt idx="15911">
                  <c:v>233179086.78209901</c:v>
                </c:pt>
                <c:pt idx="15912">
                  <c:v>233240211.10040399</c:v>
                </c:pt>
                <c:pt idx="15913">
                  <c:v>233301310.961023</c:v>
                </c:pt>
                <c:pt idx="15914">
                  <c:v>233362386.37649304</c:v>
                </c:pt>
                <c:pt idx="15915">
                  <c:v>233423437.35933802</c:v>
                </c:pt>
                <c:pt idx="15916">
                  <c:v>233484463.922068</c:v>
                </c:pt>
                <c:pt idx="15917">
                  <c:v>233545466.07718098</c:v>
                </c:pt>
                <c:pt idx="15918">
                  <c:v>233606443.837161</c:v>
                </c:pt>
                <c:pt idx="15919">
                  <c:v>233667397.214479</c:v>
                </c:pt>
                <c:pt idx="15920">
                  <c:v>233728326.22159398</c:v>
                </c:pt>
                <c:pt idx="15921">
                  <c:v>233789230.87095299</c:v>
                </c:pt>
                <c:pt idx="15922">
                  <c:v>233850111.17498696</c:v>
                </c:pt>
                <c:pt idx="15923">
                  <c:v>233910967.14611799</c:v>
                </c:pt>
                <c:pt idx="15924">
                  <c:v>233971798.79675099</c:v>
                </c:pt>
                <c:pt idx="15925">
                  <c:v>234032606.13928199</c:v>
                </c:pt>
                <c:pt idx="15926">
                  <c:v>234093389.18609303</c:v>
                </c:pt>
                <c:pt idx="15927">
                  <c:v>234154147.94955099</c:v>
                </c:pt>
                <c:pt idx="15928">
                  <c:v>234214882.44201303</c:v>
                </c:pt>
                <c:pt idx="15929">
                  <c:v>234275592.675823</c:v>
                </c:pt>
                <c:pt idx="15930">
                  <c:v>234336278.663311</c:v>
                </c:pt>
                <c:pt idx="15931">
                  <c:v>234396940.416794</c:v>
                </c:pt>
                <c:pt idx="15932">
                  <c:v>234457577.94857898</c:v>
                </c:pt>
                <c:pt idx="15933">
                  <c:v>234518191.27095798</c:v>
                </c:pt>
                <c:pt idx="15934">
                  <c:v>234578780.39621106</c:v>
                </c:pt>
                <c:pt idx="15935">
                  <c:v>234639345.33660504</c:v>
                </c:pt>
                <c:pt idx="15936">
                  <c:v>234699886.104395</c:v>
                </c:pt>
                <c:pt idx="15937">
                  <c:v>234760402.71182397</c:v>
                </c:pt>
                <c:pt idx="15938">
                  <c:v>234820895.17112097</c:v>
                </c:pt>
                <c:pt idx="15939">
                  <c:v>234881363.49450299</c:v>
                </c:pt>
                <c:pt idx="15940">
                  <c:v>234941807.694175</c:v>
                </c:pt>
                <c:pt idx="15941">
                  <c:v>235002227.78232896</c:v>
                </c:pt>
                <c:pt idx="15942">
                  <c:v>235062623.77114493</c:v>
                </c:pt>
                <c:pt idx="15943">
                  <c:v>235122995.67278996</c:v>
                </c:pt>
                <c:pt idx="15944">
                  <c:v>235183343.49941903</c:v>
                </c:pt>
                <c:pt idx="15945">
                  <c:v>235243667.26317498</c:v>
                </c:pt>
                <c:pt idx="15946">
                  <c:v>235303966.97618797</c:v>
                </c:pt>
                <c:pt idx="15947">
                  <c:v>235364242.65057501</c:v>
                </c:pt>
                <c:pt idx="15948">
                  <c:v>235424494.29844096</c:v>
                </c:pt>
                <c:pt idx="15949">
                  <c:v>235484721.93188101</c:v>
                </c:pt>
                <c:pt idx="15950">
                  <c:v>235544925.56297401</c:v>
                </c:pt>
                <c:pt idx="15951">
                  <c:v>235605105.20378897</c:v>
                </c:pt>
                <c:pt idx="15952">
                  <c:v>235665260.866382</c:v>
                </c:pt>
                <c:pt idx="15953">
                  <c:v>235725392.56279799</c:v>
                </c:pt>
                <c:pt idx="15954">
                  <c:v>235785500.305067</c:v>
                </c:pt>
                <c:pt idx="15955">
                  <c:v>235845584.10521001</c:v>
                </c:pt>
                <c:pt idx="15956">
                  <c:v>235905643.975234</c:v>
                </c:pt>
                <c:pt idx="15957">
                  <c:v>235965679.92713499</c:v>
                </c:pt>
                <c:pt idx="15958">
                  <c:v>236025691.97289401</c:v>
                </c:pt>
                <c:pt idx="15959">
                  <c:v>236085680.124484</c:v>
                </c:pt>
                <c:pt idx="15960">
                  <c:v>236145644.39386201</c:v>
                </c:pt>
                <c:pt idx="15961">
                  <c:v>236205584.79297701</c:v>
                </c:pt>
                <c:pt idx="15962">
                  <c:v>236265501.33376101</c:v>
                </c:pt>
                <c:pt idx="15963">
                  <c:v>236325394.028139</c:v>
                </c:pt>
                <c:pt idx="15964">
                  <c:v>236385262.88802099</c:v>
                </c:pt>
                <c:pt idx="15965">
                  <c:v>236445107.925304</c:v>
                </c:pt>
                <c:pt idx="15966">
                  <c:v>236504929.15187699</c:v>
                </c:pt>
                <c:pt idx="15967">
                  <c:v>236564726.57961303</c:v>
                </c:pt>
                <c:pt idx="15968">
                  <c:v>236624500.220375</c:v>
                </c:pt>
                <c:pt idx="15969">
                  <c:v>236684250.08601502</c:v>
                </c:pt>
                <c:pt idx="15970">
                  <c:v>236743976.18836996</c:v>
                </c:pt>
                <c:pt idx="15971">
                  <c:v>236803678.53926799</c:v>
                </c:pt>
                <c:pt idx="15972">
                  <c:v>236863357.15052399</c:v>
                </c:pt>
                <c:pt idx="15973">
                  <c:v>236923012.033941</c:v>
                </c:pt>
                <c:pt idx="15974">
                  <c:v>236982643.20130998</c:v>
                </c:pt>
                <c:pt idx="15975">
                  <c:v>237042250.66441202</c:v>
                </c:pt>
                <c:pt idx="15976">
                  <c:v>237101834.43501401</c:v>
                </c:pt>
                <c:pt idx="15977">
                  <c:v>237161394.52487203</c:v>
                </c:pt>
                <c:pt idx="15978">
                  <c:v>237220930.94573</c:v>
                </c:pt>
                <c:pt idx="15979">
                  <c:v>237280443.70931998</c:v>
                </c:pt>
                <c:pt idx="15980">
                  <c:v>237339932.82736501</c:v>
                </c:pt>
                <c:pt idx="15981">
                  <c:v>237399398.311571</c:v>
                </c:pt>
                <c:pt idx="15982">
                  <c:v>237458840.17363799</c:v>
                </c:pt>
                <c:pt idx="15983">
                  <c:v>237518258.42525104</c:v>
                </c:pt>
                <c:pt idx="15984">
                  <c:v>237577653.07808396</c:v>
                </c:pt>
                <c:pt idx="15985">
                  <c:v>237637024.14379898</c:v>
                </c:pt>
                <c:pt idx="15986">
                  <c:v>237696371.634047</c:v>
                </c:pt>
                <c:pt idx="15987">
                  <c:v>237755695.56046799</c:v>
                </c:pt>
                <c:pt idx="15988">
                  <c:v>237814995.93468899</c:v>
                </c:pt>
                <c:pt idx="15989">
                  <c:v>237874272.76832595</c:v>
                </c:pt>
                <c:pt idx="15990">
                  <c:v>237933526.07298496</c:v>
                </c:pt>
                <c:pt idx="15991">
                  <c:v>237992755.86025703</c:v>
                </c:pt>
                <c:pt idx="15992">
                  <c:v>238051962.14172596</c:v>
                </c:pt>
                <c:pt idx="15993">
                  <c:v>238111144.92896</c:v>
                </c:pt>
                <c:pt idx="15994">
                  <c:v>238170304.23351797</c:v>
                </c:pt>
                <c:pt idx="15995">
                  <c:v>238229440.066948</c:v>
                </c:pt>
                <c:pt idx="15996">
                  <c:v>238288552.44078597</c:v>
                </c:pt>
                <c:pt idx="15997">
                  <c:v>238347641.36655602</c:v>
                </c:pt>
                <c:pt idx="15998">
                  <c:v>238406706.85576999</c:v>
                </c:pt>
                <c:pt idx="15999">
                  <c:v>238465748.91993099</c:v>
                </c:pt>
                <c:pt idx="16000">
                  <c:v>238524767.57052898</c:v>
                </c:pt>
                <c:pt idx="16001">
                  <c:v>238583762.81904301</c:v>
                </c:pt>
                <c:pt idx="16002">
                  <c:v>238642734.67693999</c:v>
                </c:pt>
                <c:pt idx="16003">
                  <c:v>238701683.15567601</c:v>
                </c:pt>
                <c:pt idx="16004">
                  <c:v>238760608.266698</c:v>
                </c:pt>
                <c:pt idx="16005">
                  <c:v>238819510.021438</c:v>
                </c:pt>
                <c:pt idx="16006">
                  <c:v>238878388.431319</c:v>
                </c:pt>
                <c:pt idx="16007">
                  <c:v>238937243.507752</c:v>
                </c:pt>
                <c:pt idx="16008">
                  <c:v>238996075.26213798</c:v>
                </c:pt>
                <c:pt idx="16009">
                  <c:v>239054883.70586598</c:v>
                </c:pt>
                <c:pt idx="16010">
                  <c:v>239113668.85031202</c:v>
                </c:pt>
                <c:pt idx="16011">
                  <c:v>239172430.70684499</c:v>
                </c:pt>
                <c:pt idx="16012">
                  <c:v>239231169.28681803</c:v>
                </c:pt>
                <c:pt idx="16013">
                  <c:v>239289884.60157698</c:v>
                </c:pt>
                <c:pt idx="16014">
                  <c:v>239348576.66245499</c:v>
                </c:pt>
                <c:pt idx="16015">
                  <c:v>239407245.48077402</c:v>
                </c:pt>
                <c:pt idx="16016">
                  <c:v>239465891.06784499</c:v>
                </c:pt>
                <c:pt idx="16017">
                  <c:v>239524513.43496799</c:v>
                </c:pt>
                <c:pt idx="16018">
                  <c:v>239583112.59343201</c:v>
                </c:pt>
                <c:pt idx="16019">
                  <c:v>239641688.55451503</c:v>
                </c:pt>
                <c:pt idx="16020">
                  <c:v>239700241.32948402</c:v>
                </c:pt>
                <c:pt idx="16021">
                  <c:v>239758770.92959601</c:v>
                </c:pt>
                <c:pt idx="16022">
                  <c:v>239817277.36609402</c:v>
                </c:pt>
                <c:pt idx="16023">
                  <c:v>239875760.65021402</c:v>
                </c:pt>
                <c:pt idx="16024">
                  <c:v>239934220.79317796</c:v>
                </c:pt>
                <c:pt idx="16025">
                  <c:v>239992657.806198</c:v>
                </c:pt>
                <c:pt idx="16026">
                  <c:v>240051071.700477</c:v>
                </c:pt>
                <c:pt idx="16027">
                  <c:v>240109462.48720402</c:v>
                </c:pt>
                <c:pt idx="16028">
                  <c:v>240167830.17755896</c:v>
                </c:pt>
                <c:pt idx="16029">
                  <c:v>240226174.78271103</c:v>
                </c:pt>
                <c:pt idx="16030">
                  <c:v>240284496.31381801</c:v>
                </c:pt>
                <c:pt idx="16031">
                  <c:v>240342794.78202799</c:v>
                </c:pt>
                <c:pt idx="16032">
                  <c:v>240401070.198475</c:v>
                </c:pt>
                <c:pt idx="16033">
                  <c:v>240459322.574287</c:v>
                </c:pt>
                <c:pt idx="16034">
                  <c:v>240517551.920578</c:v>
                </c:pt>
                <c:pt idx="16035">
                  <c:v>240575758.24845096</c:v>
                </c:pt>
                <c:pt idx="16036">
                  <c:v>240633941.569002</c:v>
                </c:pt>
                <c:pt idx="16037">
                  <c:v>240692101.89331099</c:v>
                </c:pt>
                <c:pt idx="16038">
                  <c:v>240750239.23245099</c:v>
                </c:pt>
                <c:pt idx="16039">
                  <c:v>240808353.59748399</c:v>
                </c:pt>
                <c:pt idx="16040">
                  <c:v>240866444.99945903</c:v>
                </c:pt>
                <c:pt idx="16041">
                  <c:v>240924513.44941801</c:v>
                </c:pt>
                <c:pt idx="16042">
                  <c:v>240982558.95839</c:v>
                </c:pt>
                <c:pt idx="16043">
                  <c:v>241040581.53739199</c:v>
                </c:pt>
                <c:pt idx="16044">
                  <c:v>241098581.19743401</c:v>
                </c:pt>
                <c:pt idx="16045">
                  <c:v>241156557.94951299</c:v>
                </c:pt>
                <c:pt idx="16046">
                  <c:v>241214511.80461702</c:v>
                </c:pt>
                <c:pt idx="16047">
                  <c:v>241272442.77372098</c:v>
                </c:pt>
                <c:pt idx="16048">
                  <c:v>241330350.86779201</c:v>
                </c:pt>
                <c:pt idx="16049">
                  <c:v>241388236.097785</c:v>
                </c:pt>
                <c:pt idx="16050">
                  <c:v>241446098.474646</c:v>
                </c:pt>
                <c:pt idx="16051">
                  <c:v>241503938.00930798</c:v>
                </c:pt>
                <c:pt idx="16052">
                  <c:v>241561754.712697</c:v>
                </c:pt>
                <c:pt idx="16053">
                  <c:v>241619548.595725</c:v>
                </c:pt>
                <c:pt idx="16054">
                  <c:v>241677319.669296</c:v>
                </c:pt>
                <c:pt idx="16055">
                  <c:v>241735067.94430301</c:v>
                </c:pt>
                <c:pt idx="16056">
                  <c:v>241792793.43162799</c:v>
                </c:pt>
                <c:pt idx="16057">
                  <c:v>241850496.14214298</c:v>
                </c:pt>
                <c:pt idx="16058">
                  <c:v>241908176.08671004</c:v>
                </c:pt>
                <c:pt idx="16059">
                  <c:v>241965833.27618098</c:v>
                </c:pt>
                <c:pt idx="16060">
                  <c:v>242023467.72139597</c:v>
                </c:pt>
                <c:pt idx="16061">
                  <c:v>242081079.43318596</c:v>
                </c:pt>
                <c:pt idx="16062">
                  <c:v>242138668.42237103</c:v>
                </c:pt>
                <c:pt idx="16063">
                  <c:v>242196234.69976199</c:v>
                </c:pt>
                <c:pt idx="16064">
                  <c:v>242253778.27615896</c:v>
                </c:pt>
                <c:pt idx="16065">
                  <c:v>242311299.16235101</c:v>
                </c:pt>
                <c:pt idx="16066">
                  <c:v>242368797.36911801</c:v>
                </c:pt>
                <c:pt idx="16067">
                  <c:v>242426272.90722799</c:v>
                </c:pt>
                <c:pt idx="16068">
                  <c:v>242483725.787442</c:v>
                </c:pt>
                <c:pt idx="16069">
                  <c:v>242541156.02050701</c:v>
                </c:pt>
                <c:pt idx="16070">
                  <c:v>242598563.61716297</c:v>
                </c:pt>
                <c:pt idx="16071">
                  <c:v>242655948.588137</c:v>
                </c:pt>
                <c:pt idx="16072">
                  <c:v>242713310.94414896</c:v>
                </c:pt>
                <c:pt idx="16073">
                  <c:v>242770650.69590598</c:v>
                </c:pt>
                <c:pt idx="16074">
                  <c:v>242827967.85410699</c:v>
                </c:pt>
                <c:pt idx="16075">
                  <c:v>242885262.42944002</c:v>
                </c:pt>
                <c:pt idx="16076">
                  <c:v>242942534.432583</c:v>
                </c:pt>
                <c:pt idx="16077">
                  <c:v>242999783.87420401</c:v>
                </c:pt>
                <c:pt idx="16078">
                  <c:v>243057010.76495999</c:v>
                </c:pt>
                <c:pt idx="16079">
                  <c:v>243114215.11549997</c:v>
                </c:pt>
                <c:pt idx="16080">
                  <c:v>243171396.93646103</c:v>
                </c:pt>
                <c:pt idx="16081">
                  <c:v>243228556.238471</c:v>
                </c:pt>
                <c:pt idx="16082">
                  <c:v>243285693.03214896</c:v>
                </c:pt>
                <c:pt idx="16083">
                  <c:v>243342807.32810199</c:v>
                </c:pt>
                <c:pt idx="16084">
                  <c:v>243399899.13692799</c:v>
                </c:pt>
                <c:pt idx="16085">
                  <c:v>243456968.46921602</c:v>
                </c:pt>
                <c:pt idx="16086">
                  <c:v>243514015.33554301</c:v>
                </c:pt>
                <c:pt idx="16087">
                  <c:v>243571039.74647701</c:v>
                </c:pt>
                <c:pt idx="16088">
                  <c:v>243628041.71257797</c:v>
                </c:pt>
                <c:pt idx="16089">
                  <c:v>243685021.24439296</c:v>
                </c:pt>
                <c:pt idx="16090">
                  <c:v>243741978.35246202</c:v>
                </c:pt>
                <c:pt idx="16091">
                  <c:v>243798913.04731199</c:v>
                </c:pt>
                <c:pt idx="16092">
                  <c:v>243855825.33946303</c:v>
                </c:pt>
                <c:pt idx="16093">
                  <c:v>243912715.239425</c:v>
                </c:pt>
                <c:pt idx="16094">
                  <c:v>243969582.757696</c:v>
                </c:pt>
                <c:pt idx="16095">
                  <c:v>244026427.90476701</c:v>
                </c:pt>
                <c:pt idx="16096">
                  <c:v>244083250.69111598</c:v>
                </c:pt>
                <c:pt idx="16097">
                  <c:v>244140051.12721401</c:v>
                </c:pt>
                <c:pt idx="16098">
                  <c:v>244196829.22352198</c:v>
                </c:pt>
                <c:pt idx="16099">
                  <c:v>244253584.99049103</c:v>
                </c:pt>
                <c:pt idx="16100">
                  <c:v>244310318.43855998</c:v>
                </c:pt>
                <c:pt idx="16101">
                  <c:v>244367029.57816097</c:v>
                </c:pt>
                <c:pt idx="16102">
                  <c:v>244423718.41971701</c:v>
                </c:pt>
                <c:pt idx="16103">
                  <c:v>244480384.973638</c:v>
                </c:pt>
                <c:pt idx="16104">
                  <c:v>244537029.25032696</c:v>
                </c:pt>
                <c:pt idx="16105">
                  <c:v>244593651.26017696</c:v>
                </c:pt>
                <c:pt idx="16106">
                  <c:v>244650251.01357096</c:v>
                </c:pt>
                <c:pt idx="16107">
                  <c:v>244706828.52088299</c:v>
                </c:pt>
                <c:pt idx="16108">
                  <c:v>244763383.79247499</c:v>
                </c:pt>
                <c:pt idx="16109">
                  <c:v>244819916.83870301</c:v>
                </c:pt>
                <c:pt idx="16110">
                  <c:v>244876427.66991103</c:v>
                </c:pt>
                <c:pt idx="16111">
                  <c:v>244932916.29643402</c:v>
                </c:pt>
                <c:pt idx="16112">
                  <c:v>244989382.72859898</c:v>
                </c:pt>
                <c:pt idx="16113">
                  <c:v>245045826.97672099</c:v>
                </c:pt>
                <c:pt idx="16114">
                  <c:v>245102249.05110598</c:v>
                </c:pt>
                <c:pt idx="16115">
                  <c:v>245158648.96205303</c:v>
                </c:pt>
                <c:pt idx="16116">
                  <c:v>245215026.71984896</c:v>
                </c:pt>
                <c:pt idx="16117">
                  <c:v>245271382.33477202</c:v>
                </c:pt>
                <c:pt idx="16118">
                  <c:v>245327715.81709</c:v>
                </c:pt>
                <c:pt idx="16119">
                  <c:v>245384027.17706397</c:v>
                </c:pt>
                <c:pt idx="16120">
                  <c:v>245440316.42494401</c:v>
                </c:pt>
                <c:pt idx="16121">
                  <c:v>245496583.57097</c:v>
                </c:pt>
                <c:pt idx="16122">
                  <c:v>245552828.62537199</c:v>
                </c:pt>
                <c:pt idx="16123">
                  <c:v>245609051.59837398</c:v>
                </c:pt>
                <c:pt idx="16124">
                  <c:v>245665252.50018796</c:v>
                </c:pt>
                <c:pt idx="16125">
                  <c:v>245721431.34101701</c:v>
                </c:pt>
                <c:pt idx="16126">
                  <c:v>245777588.13105398</c:v>
                </c:pt>
                <c:pt idx="16127">
                  <c:v>245833722.88048503</c:v>
                </c:pt>
                <c:pt idx="16128">
                  <c:v>245889835.599484</c:v>
                </c:pt>
                <c:pt idx="16129">
                  <c:v>245945926.29821798</c:v>
                </c:pt>
                <c:pt idx="16130">
                  <c:v>246001994.98684302</c:v>
                </c:pt>
                <c:pt idx="16131">
                  <c:v>246058041.67550698</c:v>
                </c:pt>
                <c:pt idx="16132">
                  <c:v>246114066.37434798</c:v>
                </c:pt>
                <c:pt idx="16133">
                  <c:v>246170069.09349501</c:v>
                </c:pt>
                <c:pt idx="16134">
                  <c:v>246226049.84306797</c:v>
                </c:pt>
                <c:pt idx="16135">
                  <c:v>246282008.63317797</c:v>
                </c:pt>
                <c:pt idx="16136">
                  <c:v>246337945.47392598</c:v>
                </c:pt>
                <c:pt idx="16137">
                  <c:v>246393860.37540299</c:v>
                </c:pt>
                <c:pt idx="16138">
                  <c:v>246449753.34769499</c:v>
                </c:pt>
                <c:pt idx="16139">
                  <c:v>246505624.40087402</c:v>
                </c:pt>
                <c:pt idx="16140">
                  <c:v>246561473.54500496</c:v>
                </c:pt>
                <c:pt idx="16141">
                  <c:v>246617300.79014397</c:v>
                </c:pt>
                <c:pt idx="16142">
                  <c:v>246673106.14633799</c:v>
                </c:pt>
                <c:pt idx="16143">
                  <c:v>246728889.623624</c:v>
                </c:pt>
                <c:pt idx="16144">
                  <c:v>246784651.232032</c:v>
                </c:pt>
                <c:pt idx="16145">
                  <c:v>246840390.98157901</c:v>
                </c:pt>
                <c:pt idx="16146">
                  <c:v>246896108.88227803</c:v>
                </c:pt>
                <c:pt idx="16147">
                  <c:v>246951804.94412798</c:v>
                </c:pt>
                <c:pt idx="16148">
                  <c:v>247007479.17712298</c:v>
                </c:pt>
                <c:pt idx="16149">
                  <c:v>247063131.59124696</c:v>
                </c:pt>
                <c:pt idx="16150">
                  <c:v>247118762.19647202</c:v>
                </c:pt>
                <c:pt idx="16151">
                  <c:v>247174371.00276598</c:v>
                </c:pt>
                <c:pt idx="16152">
                  <c:v>247229958.02008301</c:v>
                </c:pt>
                <c:pt idx="16153">
                  <c:v>247285523.25837296</c:v>
                </c:pt>
                <c:pt idx="16154">
                  <c:v>247341066.72757301</c:v>
                </c:pt>
                <c:pt idx="16155">
                  <c:v>247396588.43761402</c:v>
                </c:pt>
                <c:pt idx="16156">
                  <c:v>247452088.39841601</c:v>
                </c:pt>
                <c:pt idx="16157">
                  <c:v>247507566.61989</c:v>
                </c:pt>
                <c:pt idx="16158">
                  <c:v>247563023.11194098</c:v>
                </c:pt>
                <c:pt idx="16159">
                  <c:v>247618457.88446102</c:v>
                </c:pt>
                <c:pt idx="16160">
                  <c:v>247673870.94733799</c:v>
                </c:pt>
                <c:pt idx="16161">
                  <c:v>247729262.31044599</c:v>
                </c:pt>
                <c:pt idx="16162">
                  <c:v>247784631.98365402</c:v>
                </c:pt>
                <c:pt idx="16163">
                  <c:v>247839979.97682002</c:v>
                </c:pt>
                <c:pt idx="16164">
                  <c:v>247895306.299795</c:v>
                </c:pt>
                <c:pt idx="16165">
                  <c:v>247950610.96242002</c:v>
                </c:pt>
                <c:pt idx="16166">
                  <c:v>248005893.97452798</c:v>
                </c:pt>
                <c:pt idx="16167">
                  <c:v>248061155.34594199</c:v>
                </c:pt>
                <c:pt idx="16168">
                  <c:v>248116395.08647704</c:v>
                </c:pt>
                <c:pt idx="16169">
                  <c:v>248171613.20593897</c:v>
                </c:pt>
                <c:pt idx="16170">
                  <c:v>248226809.71412697</c:v>
                </c:pt>
                <c:pt idx="16171">
                  <c:v>248281984.62082899</c:v>
                </c:pt>
                <c:pt idx="16172">
                  <c:v>248337137.93582499</c:v>
                </c:pt>
                <c:pt idx="16173">
                  <c:v>248392269.66888696</c:v>
                </c:pt>
                <c:pt idx="16174">
                  <c:v>248447379.82977802</c:v>
                </c:pt>
                <c:pt idx="16175">
                  <c:v>248502468.42825103</c:v>
                </c:pt>
                <c:pt idx="16176">
                  <c:v>248557535.47405303</c:v>
                </c:pt>
                <c:pt idx="16177">
                  <c:v>248612580.97692099</c:v>
                </c:pt>
                <c:pt idx="16178">
                  <c:v>248667604.94658199</c:v>
                </c:pt>
                <c:pt idx="16179">
                  <c:v>248722607.39275703</c:v>
                </c:pt>
                <c:pt idx="16180">
                  <c:v>248777588.32515699</c:v>
                </c:pt>
                <c:pt idx="16181">
                  <c:v>248832547.75348398</c:v>
                </c:pt>
                <c:pt idx="16182">
                  <c:v>248887485.68743303</c:v>
                </c:pt>
                <c:pt idx="16183">
                  <c:v>248942402.13668799</c:v>
                </c:pt>
                <c:pt idx="16184">
                  <c:v>248997297.11092797</c:v>
                </c:pt>
                <c:pt idx="16185">
                  <c:v>249052170.61982</c:v>
                </c:pt>
                <c:pt idx="16186">
                  <c:v>249107022.67302397</c:v>
                </c:pt>
                <c:pt idx="16187">
                  <c:v>249161853.280193</c:v>
                </c:pt>
                <c:pt idx="16188">
                  <c:v>249216662.450968</c:v>
                </c:pt>
                <c:pt idx="16189">
                  <c:v>249271450.194985</c:v>
                </c:pt>
                <c:pt idx="16190">
                  <c:v>249326216.521869</c:v>
                </c:pt>
                <c:pt idx="16191">
                  <c:v>249380961.44123799</c:v>
                </c:pt>
                <c:pt idx="16192">
                  <c:v>249435684.96270099</c:v>
                </c:pt>
                <c:pt idx="16193">
                  <c:v>249490387.09586</c:v>
                </c:pt>
                <c:pt idx="16194">
                  <c:v>249545067.850306</c:v>
                </c:pt>
                <c:pt idx="16195">
                  <c:v>249599727.23562399</c:v>
                </c:pt>
                <c:pt idx="16196">
                  <c:v>249654365.26138893</c:v>
                </c:pt>
                <c:pt idx="16197">
                  <c:v>249708981.93716797</c:v>
                </c:pt>
                <c:pt idx="16198">
                  <c:v>249763577.27252096</c:v>
                </c:pt>
                <c:pt idx="16199">
                  <c:v>249818151.27699798</c:v>
                </c:pt>
                <c:pt idx="16200">
                  <c:v>249872703.96013999</c:v>
                </c:pt>
                <c:pt idx="16201">
                  <c:v>249927235.33148301</c:v>
                </c:pt>
                <c:pt idx="16202">
                  <c:v>249981745.400552</c:v>
                </c:pt>
                <c:pt idx="16203">
                  <c:v>250036234.176864</c:v>
                </c:pt>
                <c:pt idx="16204">
                  <c:v>250090701.66992798</c:v>
                </c:pt>
                <c:pt idx="16205">
                  <c:v>250145147.88924503</c:v>
                </c:pt>
                <c:pt idx="16206">
                  <c:v>250199572.84430701</c:v>
                </c:pt>
                <c:pt idx="16207">
                  <c:v>250253976.54460001</c:v>
                </c:pt>
                <c:pt idx="16208">
                  <c:v>250308358.999598</c:v>
                </c:pt>
                <c:pt idx="16209">
                  <c:v>250362720.21876997</c:v>
                </c:pt>
                <c:pt idx="16210">
                  <c:v>250417060.21157596</c:v>
                </c:pt>
                <c:pt idx="16211">
                  <c:v>250471378.98746699</c:v>
                </c:pt>
                <c:pt idx="16212">
                  <c:v>250525676.555886</c:v>
                </c:pt>
                <c:pt idx="16213">
                  <c:v>250579952.92626899</c:v>
                </c:pt>
                <c:pt idx="16214">
                  <c:v>250634208.10804197</c:v>
                </c:pt>
                <c:pt idx="16215">
                  <c:v>250688442.110625</c:v>
                </c:pt>
                <c:pt idx="16216">
                  <c:v>250742654.94342798</c:v>
                </c:pt>
                <c:pt idx="16217">
                  <c:v>250796846.615854</c:v>
                </c:pt>
                <c:pt idx="16218">
                  <c:v>250851017.137297</c:v>
                </c:pt>
                <c:pt idx="16219">
                  <c:v>250905166.51714396</c:v>
                </c:pt>
                <c:pt idx="16220">
                  <c:v>250959294.764772</c:v>
                </c:pt>
                <c:pt idx="16221">
                  <c:v>251013401.88955402</c:v>
                </c:pt>
                <c:pt idx="16222">
                  <c:v>251067487.90085003</c:v>
                </c:pt>
                <c:pt idx="16223">
                  <c:v>251121552.80801401</c:v>
                </c:pt>
                <c:pt idx="16224">
                  <c:v>251175596.62039399</c:v>
                </c:pt>
                <c:pt idx="16225">
                  <c:v>251229619.34732696</c:v>
                </c:pt>
                <c:pt idx="16226">
                  <c:v>251283620.99814296</c:v>
                </c:pt>
                <c:pt idx="16227">
                  <c:v>251337601.582165</c:v>
                </c:pt>
                <c:pt idx="16228">
                  <c:v>251391561.10870698</c:v>
                </c:pt>
                <c:pt idx="16229">
                  <c:v>251445499.58707401</c:v>
                </c:pt>
                <c:pt idx="16230">
                  <c:v>251499417.02656499</c:v>
                </c:pt>
                <c:pt idx="16231">
                  <c:v>251553313.43647102</c:v>
                </c:pt>
                <c:pt idx="16232">
                  <c:v>251607188.82607302</c:v>
                </c:pt>
                <c:pt idx="16233">
                  <c:v>251661043.204647</c:v>
                </c:pt>
                <c:pt idx="16234">
                  <c:v>251714876.58145899</c:v>
                </c:pt>
                <c:pt idx="16235">
                  <c:v>251768688.965767</c:v>
                </c:pt>
                <c:pt idx="16236">
                  <c:v>251822480.36682203</c:v>
                </c:pt>
                <c:pt idx="16237">
                  <c:v>251876250.79386696</c:v>
                </c:pt>
                <c:pt idx="16238">
                  <c:v>251930000.256138</c:v>
                </c:pt>
                <c:pt idx="16239">
                  <c:v>251983728.76286</c:v>
                </c:pt>
                <c:pt idx="16240">
                  <c:v>252037436.32325402</c:v>
                </c:pt>
                <c:pt idx="16241">
                  <c:v>252091122.94653201</c:v>
                </c:pt>
                <c:pt idx="16242">
                  <c:v>252144788.64189598</c:v>
                </c:pt>
                <c:pt idx="16243">
                  <c:v>252198433.41854298</c:v>
                </c:pt>
                <c:pt idx="16244">
                  <c:v>252252057.28566101</c:v>
                </c:pt>
                <c:pt idx="16245">
                  <c:v>252305660.25242901</c:v>
                </c:pt>
                <c:pt idx="16246">
                  <c:v>252359242.328022</c:v>
                </c:pt>
                <c:pt idx="16247">
                  <c:v>252412803.52160299</c:v>
                </c:pt>
                <c:pt idx="16248">
                  <c:v>252466343.84233001</c:v>
                </c:pt>
                <c:pt idx="16249">
                  <c:v>252519863.29935101</c:v>
                </c:pt>
                <c:pt idx="16250">
                  <c:v>252573361.90180901</c:v>
                </c:pt>
                <c:pt idx="16251">
                  <c:v>252626839.658838</c:v>
                </c:pt>
                <c:pt idx="16252">
                  <c:v>252680296.57956198</c:v>
                </c:pt>
                <c:pt idx="16253">
                  <c:v>252733732.67310297</c:v>
                </c:pt>
                <c:pt idx="16254">
                  <c:v>252787147.94856897</c:v>
                </c:pt>
                <c:pt idx="16255">
                  <c:v>252840542.41506398</c:v>
                </c:pt>
                <c:pt idx="16256">
                  <c:v>252893916.08168301</c:v>
                </c:pt>
                <c:pt idx="16257">
                  <c:v>252947268.95751601</c:v>
                </c:pt>
                <c:pt idx="16258">
                  <c:v>253000601.05164099</c:v>
                </c:pt>
                <c:pt idx="16259">
                  <c:v>253053912.37313101</c:v>
                </c:pt>
                <c:pt idx="16260">
                  <c:v>253107202.931052</c:v>
                </c:pt>
                <c:pt idx="16261">
                  <c:v>253160472.73446101</c:v>
                </c:pt>
                <c:pt idx="16262">
                  <c:v>253213721.79240701</c:v>
                </c:pt>
                <c:pt idx="16263">
                  <c:v>253266950.113933</c:v>
                </c:pt>
                <c:pt idx="16264">
                  <c:v>253320157.70807496</c:v>
                </c:pt>
                <c:pt idx="16265">
                  <c:v>253373344.58385801</c:v>
                </c:pt>
                <c:pt idx="16266">
                  <c:v>253426510.75030199</c:v>
                </c:pt>
                <c:pt idx="16267">
                  <c:v>253479656.21641999</c:v>
                </c:pt>
                <c:pt idx="16268">
                  <c:v>253532780.991216</c:v>
                </c:pt>
                <c:pt idx="16269">
                  <c:v>253585885.08368799</c:v>
                </c:pt>
                <c:pt idx="16270">
                  <c:v>253638968.50282499</c:v>
                </c:pt>
                <c:pt idx="16271">
                  <c:v>253692031.257608</c:v>
                </c:pt>
                <c:pt idx="16272">
                  <c:v>253745073.35701302</c:v>
                </c:pt>
                <c:pt idx="16273">
                  <c:v>253798094.81000701</c:v>
                </c:pt>
                <c:pt idx="16274">
                  <c:v>253851095.62555</c:v>
                </c:pt>
                <c:pt idx="16275">
                  <c:v>253904075.81259301</c:v>
                </c:pt>
                <c:pt idx="16276">
                  <c:v>253957035.38008299</c:v>
                </c:pt>
                <c:pt idx="16277">
                  <c:v>254009974.33695504</c:v>
                </c:pt>
                <c:pt idx="16278">
                  <c:v>254062892.692141</c:v>
                </c:pt>
                <c:pt idx="16279">
                  <c:v>254115790.45456201</c:v>
                </c:pt>
                <c:pt idx="16280">
                  <c:v>254168667.63313496</c:v>
                </c:pt>
                <c:pt idx="16281">
                  <c:v>254221524.23676696</c:v>
                </c:pt>
                <c:pt idx="16282">
                  <c:v>254274360.27435797</c:v>
                </c:pt>
                <c:pt idx="16283">
                  <c:v>254327175.75480202</c:v>
                </c:pt>
                <c:pt idx="16284">
                  <c:v>254379970.68698499</c:v>
                </c:pt>
                <c:pt idx="16285">
                  <c:v>254432745.07978496</c:v>
                </c:pt>
                <c:pt idx="16286">
                  <c:v>254485498.942074</c:v>
                </c:pt>
                <c:pt idx="16287">
                  <c:v>254538232.28271499</c:v>
                </c:pt>
                <c:pt idx="16288">
                  <c:v>254590945.11056498</c:v>
                </c:pt>
                <c:pt idx="16289">
                  <c:v>254643637.43447402</c:v>
                </c:pt>
                <c:pt idx="16290">
                  <c:v>254696309.26328298</c:v>
                </c:pt>
                <c:pt idx="16291">
                  <c:v>254748960.605827</c:v>
                </c:pt>
                <c:pt idx="16292">
                  <c:v>254801591.470934</c:v>
                </c:pt>
                <c:pt idx="16293">
                  <c:v>254854201.86742401</c:v>
                </c:pt>
                <c:pt idx="16294">
                  <c:v>254906791.80410999</c:v>
                </c:pt>
                <c:pt idx="16295">
                  <c:v>254959361.28979799</c:v>
                </c:pt>
                <c:pt idx="16296">
                  <c:v>255011910.333287</c:v>
                </c:pt>
                <c:pt idx="16297">
                  <c:v>255064438.94336897</c:v>
                </c:pt>
                <c:pt idx="16298">
                  <c:v>255116947.12882599</c:v>
                </c:pt>
                <c:pt idx="16299">
                  <c:v>255169434.89843801</c:v>
                </c:pt>
                <c:pt idx="16300">
                  <c:v>255221902.26097301</c:v>
                </c:pt>
                <c:pt idx="16301">
                  <c:v>255274349.22519398</c:v>
                </c:pt>
                <c:pt idx="16302">
                  <c:v>255326775.79985699</c:v>
                </c:pt>
                <c:pt idx="16303">
                  <c:v>255379181.99371099</c:v>
                </c:pt>
                <c:pt idx="16304">
                  <c:v>255431567.815496</c:v>
                </c:pt>
                <c:pt idx="16305">
                  <c:v>255483933.27394795</c:v>
                </c:pt>
                <c:pt idx="16306">
                  <c:v>255536278.37779301</c:v>
                </c:pt>
                <c:pt idx="16307">
                  <c:v>255588603.13575101</c:v>
                </c:pt>
                <c:pt idx="16308">
                  <c:v>255640907.55653602</c:v>
                </c:pt>
                <c:pt idx="16309">
                  <c:v>255693191.64885399</c:v>
                </c:pt>
                <c:pt idx="16310">
                  <c:v>255745455.42140201</c:v>
                </c:pt>
                <c:pt idx="16311">
                  <c:v>255797698.88287404</c:v>
                </c:pt>
                <c:pt idx="16312">
                  <c:v>255849922.04195398</c:v>
                </c:pt>
                <c:pt idx="16313">
                  <c:v>255902124.90731901</c:v>
                </c:pt>
                <c:pt idx="16314">
                  <c:v>255954307.48764104</c:v>
                </c:pt>
                <c:pt idx="16315">
                  <c:v>256006469.79158297</c:v>
                </c:pt>
                <c:pt idx="16316">
                  <c:v>256058611.82780203</c:v>
                </c:pt>
                <c:pt idx="16317">
                  <c:v>256110733.60494798</c:v>
                </c:pt>
                <c:pt idx="16318">
                  <c:v>256162835.13166398</c:v>
                </c:pt>
                <c:pt idx="16319">
                  <c:v>256214916.416585</c:v>
                </c:pt>
                <c:pt idx="16320">
                  <c:v>256266977.46833998</c:v>
                </c:pt>
                <c:pt idx="16321">
                  <c:v>256319018.295551</c:v>
                </c:pt>
                <c:pt idx="16322">
                  <c:v>256371038.90683404</c:v>
                </c:pt>
                <c:pt idx="16323">
                  <c:v>256423039.31079599</c:v>
                </c:pt>
                <c:pt idx="16324">
                  <c:v>256475019.516038</c:v>
                </c:pt>
                <c:pt idx="16325">
                  <c:v>256526979.53115496</c:v>
                </c:pt>
                <c:pt idx="16326">
                  <c:v>256578919.36473402</c:v>
                </c:pt>
                <c:pt idx="16327">
                  <c:v>256630839.02535599</c:v>
                </c:pt>
                <c:pt idx="16328">
                  <c:v>256682738.52159399</c:v>
                </c:pt>
                <c:pt idx="16329">
                  <c:v>256734617.86201504</c:v>
                </c:pt>
                <c:pt idx="16330">
                  <c:v>256786477.055179</c:v>
                </c:pt>
                <c:pt idx="16331">
                  <c:v>256838316.10964</c:v>
                </c:pt>
                <c:pt idx="16332">
                  <c:v>256890135.03394198</c:v>
                </c:pt>
                <c:pt idx="16333">
                  <c:v>256941933.83662602</c:v>
                </c:pt>
                <c:pt idx="16334">
                  <c:v>256993712.52622402</c:v>
                </c:pt>
                <c:pt idx="16335">
                  <c:v>257045471.11126196</c:v>
                </c:pt>
                <c:pt idx="16336">
                  <c:v>257097209.60025999</c:v>
                </c:pt>
                <c:pt idx="16337">
                  <c:v>257148928.00172797</c:v>
                </c:pt>
                <c:pt idx="16338">
                  <c:v>257200626.32417402</c:v>
                </c:pt>
                <c:pt idx="16339">
                  <c:v>257252304.57609501</c:v>
                </c:pt>
                <c:pt idx="16340">
                  <c:v>257303962.76598397</c:v>
                </c:pt>
                <c:pt idx="16341">
                  <c:v>257355600.902325</c:v>
                </c:pt>
                <c:pt idx="16342">
                  <c:v>257407218.993597</c:v>
                </c:pt>
                <c:pt idx="16343">
                  <c:v>257458817.048273</c:v>
                </c:pt>
                <c:pt idx="16344">
                  <c:v>257510395.07481602</c:v>
                </c:pt>
                <c:pt idx="16345">
                  <c:v>257561953.08168599</c:v>
                </c:pt>
                <c:pt idx="16346">
                  <c:v>257613491.07733399</c:v>
                </c:pt>
                <c:pt idx="16347">
                  <c:v>257665009.070205</c:v>
                </c:pt>
                <c:pt idx="16348">
                  <c:v>257716507.06873798</c:v>
                </c:pt>
                <c:pt idx="16349">
                  <c:v>257767985.08136296</c:v>
                </c:pt>
                <c:pt idx="16350">
                  <c:v>257819443.11650696</c:v>
                </c:pt>
                <c:pt idx="16351">
                  <c:v>257870881.182587</c:v>
                </c:pt>
                <c:pt idx="16352">
                  <c:v>257922299.28801501</c:v>
                </c:pt>
                <c:pt idx="16353">
                  <c:v>257973697.44119698</c:v>
                </c:pt>
                <c:pt idx="16354">
                  <c:v>258025075.65053001</c:v>
                </c:pt>
                <c:pt idx="16355">
                  <c:v>258076433.92440802</c:v>
                </c:pt>
                <c:pt idx="16356">
                  <c:v>258127772.27121398</c:v>
                </c:pt>
                <c:pt idx="16357">
                  <c:v>258179090.69932798</c:v>
                </c:pt>
                <c:pt idx="16358">
                  <c:v>258230389.21712196</c:v>
                </c:pt>
                <c:pt idx="16359">
                  <c:v>258281667.83296099</c:v>
                </c:pt>
                <c:pt idx="16360">
                  <c:v>258332926.555206</c:v>
                </c:pt>
                <c:pt idx="16361">
                  <c:v>258384165.39220703</c:v>
                </c:pt>
                <c:pt idx="16362">
                  <c:v>258435384.35231203</c:v>
                </c:pt>
                <c:pt idx="16363">
                  <c:v>258486583.44385901</c:v>
                </c:pt>
                <c:pt idx="16364">
                  <c:v>258537762.67518097</c:v>
                </c:pt>
                <c:pt idx="16365">
                  <c:v>258588922.05460602</c:v>
                </c:pt>
                <c:pt idx="16366">
                  <c:v>258640061.59045202</c:v>
                </c:pt>
                <c:pt idx="16367">
                  <c:v>258691181.29103398</c:v>
                </c:pt>
                <c:pt idx="16368">
                  <c:v>258742281.16465899</c:v>
                </c:pt>
                <c:pt idx="16369">
                  <c:v>258793361.21962598</c:v>
                </c:pt>
                <c:pt idx="16370">
                  <c:v>258844421.46423003</c:v>
                </c:pt>
                <c:pt idx="16371">
                  <c:v>258895461.90675899</c:v>
                </c:pt>
                <c:pt idx="16372">
                  <c:v>258946482.55549303</c:v>
                </c:pt>
                <c:pt idx="16373">
                  <c:v>258997483.41870797</c:v>
                </c:pt>
                <c:pt idx="16374">
                  <c:v>259048464.50467202</c:v>
                </c:pt>
                <c:pt idx="16375">
                  <c:v>259099425.82164699</c:v>
                </c:pt>
                <c:pt idx="16376">
                  <c:v>259150367.37788799</c:v>
                </c:pt>
                <c:pt idx="16377">
                  <c:v>259201289.18164501</c:v>
                </c:pt>
                <c:pt idx="16378">
                  <c:v>259252191.24115995</c:v>
                </c:pt>
                <c:pt idx="16379">
                  <c:v>259303073.56466901</c:v>
                </c:pt>
                <c:pt idx="16380">
                  <c:v>259353936.160404</c:v>
                </c:pt>
                <c:pt idx="16381">
                  <c:v>259404779.03658599</c:v>
                </c:pt>
                <c:pt idx="16382">
                  <c:v>259455602.201435</c:v>
                </c:pt>
                <c:pt idx="16383">
                  <c:v>259506405.66315997</c:v>
                </c:pt>
                <c:pt idx="16384">
                  <c:v>259557189.42996699</c:v>
                </c:pt>
                <c:pt idx="16385">
                  <c:v>259607953.51005301</c:v>
                </c:pt>
                <c:pt idx="16386">
                  <c:v>259658697.911612</c:v>
                </c:pt>
                <c:pt idx="16387">
                  <c:v>259709422.64282799</c:v>
                </c:pt>
                <c:pt idx="16388">
                  <c:v>259760127.71188098</c:v>
                </c:pt>
                <c:pt idx="16389">
                  <c:v>259810813.12694499</c:v>
                </c:pt>
                <c:pt idx="16390">
                  <c:v>259861478.89618599</c:v>
                </c:pt>
                <c:pt idx="16391">
                  <c:v>259912125.02776599</c:v>
                </c:pt>
                <c:pt idx="16392">
                  <c:v>259962751.52983704</c:v>
                </c:pt>
                <c:pt idx="16393">
                  <c:v>260013358.41055</c:v>
                </c:pt>
                <c:pt idx="16394">
                  <c:v>260063945.67804497</c:v>
                </c:pt>
                <c:pt idx="16395">
                  <c:v>260114513.34045899</c:v>
                </c:pt>
                <c:pt idx="16396">
                  <c:v>260165061.40592101</c:v>
                </c:pt>
                <c:pt idx="16397">
                  <c:v>260215589.88255402</c:v>
                </c:pt>
                <c:pt idx="16398">
                  <c:v>260266098.77847597</c:v>
                </c:pt>
                <c:pt idx="16399">
                  <c:v>260316588.10179698</c:v>
                </c:pt>
                <c:pt idx="16400">
                  <c:v>260367057.86062202</c:v>
                </c:pt>
                <c:pt idx="16401">
                  <c:v>260417508.06305099</c:v>
                </c:pt>
                <c:pt idx="16402">
                  <c:v>260467938.71717498</c:v>
                </c:pt>
                <c:pt idx="16403">
                  <c:v>260518349.831081</c:v>
                </c:pt>
                <c:pt idx="16404">
                  <c:v>260568741.412848</c:v>
                </c:pt>
                <c:pt idx="16405">
                  <c:v>260619113.470552</c:v>
                </c:pt>
                <c:pt idx="16406">
                  <c:v>260669466.01225999</c:v>
                </c:pt>
                <c:pt idx="16407">
                  <c:v>260719799.04603299</c:v>
                </c:pt>
                <c:pt idx="16408">
                  <c:v>260770112.57992896</c:v>
                </c:pt>
                <c:pt idx="16409">
                  <c:v>260820406.621995</c:v>
                </c:pt>
                <c:pt idx="16410">
                  <c:v>260870681.18027601</c:v>
                </c:pt>
                <c:pt idx="16411">
                  <c:v>260920936.26280901</c:v>
                </c:pt>
                <c:pt idx="16412">
                  <c:v>260971171.87762699</c:v>
                </c:pt>
                <c:pt idx="16413">
                  <c:v>261021388.03275299</c:v>
                </c:pt>
                <c:pt idx="16414">
                  <c:v>261071584.73620701</c:v>
                </c:pt>
                <c:pt idx="16415">
                  <c:v>261121761.99600303</c:v>
                </c:pt>
                <c:pt idx="16416">
                  <c:v>261171919.82014799</c:v>
                </c:pt>
                <c:pt idx="16417">
                  <c:v>261222058.21664399</c:v>
                </c:pt>
                <c:pt idx="16418">
                  <c:v>261272177.19348398</c:v>
                </c:pt>
                <c:pt idx="16419">
                  <c:v>261322276.75865901</c:v>
                </c:pt>
                <c:pt idx="16420">
                  <c:v>261372356.92015201</c:v>
                </c:pt>
                <c:pt idx="16421">
                  <c:v>261422417.68594</c:v>
                </c:pt>
                <c:pt idx="16422">
                  <c:v>261472459.063995</c:v>
                </c:pt>
                <c:pt idx="16423">
                  <c:v>261522481.06228</c:v>
                </c:pt>
                <c:pt idx="16424">
                  <c:v>261572483.688757</c:v>
                </c:pt>
                <c:pt idx="16425">
                  <c:v>261622466.95137799</c:v>
                </c:pt>
                <c:pt idx="16426">
                  <c:v>261672430.85809103</c:v>
                </c:pt>
                <c:pt idx="16427">
                  <c:v>261722375.41683802</c:v>
                </c:pt>
                <c:pt idx="16428">
                  <c:v>261772300.635553</c:v>
                </c:pt>
                <c:pt idx="16429">
                  <c:v>261822206.522167</c:v>
                </c:pt>
                <c:pt idx="16430">
                  <c:v>261872093.08460304</c:v>
                </c:pt>
                <c:pt idx="16431">
                  <c:v>261921960.33077899</c:v>
                </c:pt>
                <c:pt idx="16432">
                  <c:v>261971808.26860797</c:v>
                </c:pt>
                <c:pt idx="16433">
                  <c:v>262021636.90599501</c:v>
                </c:pt>
                <c:pt idx="16434">
                  <c:v>262071446.25084099</c:v>
                </c:pt>
                <c:pt idx="16435">
                  <c:v>262121236.31103998</c:v>
                </c:pt>
                <c:pt idx="16436">
                  <c:v>262171007.09448001</c:v>
                </c:pt>
                <c:pt idx="16437">
                  <c:v>262220758.60904399</c:v>
                </c:pt>
                <c:pt idx="16438">
                  <c:v>262270490.86261004</c:v>
                </c:pt>
                <c:pt idx="16439">
                  <c:v>262320203.86304799</c:v>
                </c:pt>
                <c:pt idx="16440">
                  <c:v>262369897.61822298</c:v>
                </c:pt>
                <c:pt idx="16441">
                  <c:v>262419572.13599399</c:v>
                </c:pt>
                <c:pt idx="16442">
                  <c:v>262469227.42421603</c:v>
                </c:pt>
                <c:pt idx="16443">
                  <c:v>262518863.49073601</c:v>
                </c:pt>
                <c:pt idx="16444">
                  <c:v>262568480.34339598</c:v>
                </c:pt>
                <c:pt idx="16445">
                  <c:v>262618077.99003303</c:v>
                </c:pt>
                <c:pt idx="16446">
                  <c:v>262667656.438476</c:v>
                </c:pt>
                <c:pt idx="16447">
                  <c:v>262717215.69655201</c:v>
                </c:pt>
                <c:pt idx="16448">
                  <c:v>262766755.77207696</c:v>
                </c:pt>
                <c:pt idx="16449">
                  <c:v>262816276.672867</c:v>
                </c:pt>
                <c:pt idx="16450">
                  <c:v>262865778.40672699</c:v>
                </c:pt>
                <c:pt idx="16451">
                  <c:v>262915260.98146099</c:v>
                </c:pt>
                <c:pt idx="16452">
                  <c:v>262964724.40486401</c:v>
                </c:pt>
                <c:pt idx="16453">
                  <c:v>263014168.684726</c:v>
                </c:pt>
                <c:pt idx="16454">
                  <c:v>263063593.82883304</c:v>
                </c:pt>
                <c:pt idx="16455">
                  <c:v>263112999.84496301</c:v>
                </c:pt>
                <c:pt idx="16456">
                  <c:v>263162386.74088898</c:v>
                </c:pt>
                <c:pt idx="16457">
                  <c:v>263211754.52437899</c:v>
                </c:pt>
                <c:pt idx="16458">
                  <c:v>263261103.20319498</c:v>
                </c:pt>
                <c:pt idx="16459">
                  <c:v>263310432.78509301</c:v>
                </c:pt>
                <c:pt idx="16460">
                  <c:v>263359743.277825</c:v>
                </c:pt>
                <c:pt idx="16461">
                  <c:v>263409034.689134</c:v>
                </c:pt>
                <c:pt idx="16462">
                  <c:v>263458307.02676001</c:v>
                </c:pt>
                <c:pt idx="16463">
                  <c:v>263507560.29843798</c:v>
                </c:pt>
                <c:pt idx="16464">
                  <c:v>263556794.511895</c:v>
                </c:pt>
                <c:pt idx="16465">
                  <c:v>263606009.67485303</c:v>
                </c:pt>
                <c:pt idx="16466">
                  <c:v>263655205.79503101</c:v>
                </c:pt>
                <c:pt idx="16467">
                  <c:v>263704382.88013801</c:v>
                </c:pt>
                <c:pt idx="16468">
                  <c:v>263753540.93788099</c:v>
                </c:pt>
                <c:pt idx="16469">
                  <c:v>263802679.97595999</c:v>
                </c:pt>
                <c:pt idx="16470">
                  <c:v>263851800.002069</c:v>
                </c:pt>
                <c:pt idx="16471">
                  <c:v>263900901.02389801</c:v>
                </c:pt>
                <c:pt idx="16472">
                  <c:v>263949983.04913101</c:v>
                </c:pt>
                <c:pt idx="16473">
                  <c:v>263999046.08544499</c:v>
                </c:pt>
                <c:pt idx="16474">
                  <c:v>264048090.14051199</c:v>
                </c:pt>
                <c:pt idx="16475">
                  <c:v>264097115.222</c:v>
                </c:pt>
                <c:pt idx="16476">
                  <c:v>264146121.33757001</c:v>
                </c:pt>
                <c:pt idx="16477">
                  <c:v>264195108.49487802</c:v>
                </c:pt>
                <c:pt idx="16478">
                  <c:v>264244076.70157397</c:v>
                </c:pt>
                <c:pt idx="16479">
                  <c:v>264293025.965303</c:v>
                </c:pt>
                <c:pt idx="16480">
                  <c:v>264341956.29370597</c:v>
                </c:pt>
                <c:pt idx="16481">
                  <c:v>264390867.69441402</c:v>
                </c:pt>
                <c:pt idx="16482">
                  <c:v>264439760.17505798</c:v>
                </c:pt>
                <c:pt idx="16483">
                  <c:v>264488633.74326098</c:v>
                </c:pt>
                <c:pt idx="16484">
                  <c:v>264537488.40663904</c:v>
                </c:pt>
                <c:pt idx="16485">
                  <c:v>264586324.17280501</c:v>
                </c:pt>
                <c:pt idx="16486">
                  <c:v>264635141.04936597</c:v>
                </c:pt>
                <c:pt idx="16487">
                  <c:v>264683939.04392296</c:v>
                </c:pt>
                <c:pt idx="16488">
                  <c:v>264732718.16407099</c:v>
                </c:pt>
                <c:pt idx="16489">
                  <c:v>264781478.417402</c:v>
                </c:pt>
                <c:pt idx="16490">
                  <c:v>264830219.811501</c:v>
                </c:pt>
                <c:pt idx="16491">
                  <c:v>264878942.353946</c:v>
                </c:pt>
                <c:pt idx="16492">
                  <c:v>264927646.05231303</c:v>
                </c:pt>
                <c:pt idx="16493">
                  <c:v>264976330.91417101</c:v>
                </c:pt>
                <c:pt idx="16494">
                  <c:v>265024996.94708198</c:v>
                </c:pt>
                <c:pt idx="16495">
                  <c:v>265073644.15860501</c:v>
                </c:pt>
                <c:pt idx="16496">
                  <c:v>265122272.55629304</c:v>
                </c:pt>
                <c:pt idx="16497">
                  <c:v>265170882.14769399</c:v>
                </c:pt>
                <c:pt idx="16498">
                  <c:v>265219472.94034898</c:v>
                </c:pt>
                <c:pt idx="16499">
                  <c:v>265268044.94179597</c:v>
                </c:pt>
                <c:pt idx="16500">
                  <c:v>265316598.159565</c:v>
                </c:pt>
                <c:pt idx="16501">
                  <c:v>265365132.60118297</c:v>
                </c:pt>
                <c:pt idx="16502">
                  <c:v>265413648.27417198</c:v>
                </c:pt>
                <c:pt idx="16503">
                  <c:v>265462145.186046</c:v>
                </c:pt>
                <c:pt idx="16504">
                  <c:v>265510623.34431499</c:v>
                </c:pt>
                <c:pt idx="16505">
                  <c:v>265559082.756486</c:v>
                </c:pt>
                <c:pt idx="16506">
                  <c:v>265607523.43005699</c:v>
                </c:pt>
                <c:pt idx="16507">
                  <c:v>265655945.37252399</c:v>
                </c:pt>
                <c:pt idx="16508">
                  <c:v>265704348.59137398</c:v>
                </c:pt>
                <c:pt idx="16509">
                  <c:v>265752733.09409299</c:v>
                </c:pt>
                <c:pt idx="16510">
                  <c:v>265801098.88815901</c:v>
                </c:pt>
                <c:pt idx="16511">
                  <c:v>265849445.98104599</c:v>
                </c:pt>
                <c:pt idx="16512">
                  <c:v>265897774.38022104</c:v>
                </c:pt>
                <c:pt idx="16513">
                  <c:v>265946084.09314796</c:v>
                </c:pt>
                <c:pt idx="16514">
                  <c:v>265994375.127285</c:v>
                </c:pt>
                <c:pt idx="16515">
                  <c:v>266042647.49008501</c:v>
                </c:pt>
                <c:pt idx="16516">
                  <c:v>266090901.18899399</c:v>
                </c:pt>
                <c:pt idx="16517">
                  <c:v>266139136.231455</c:v>
                </c:pt>
                <c:pt idx="16518">
                  <c:v>266187352.62490499</c:v>
                </c:pt>
                <c:pt idx="16519">
                  <c:v>266235550.37677601</c:v>
                </c:pt>
                <c:pt idx="16520">
                  <c:v>266283729.49449503</c:v>
                </c:pt>
                <c:pt idx="16521">
                  <c:v>266331889.98548299</c:v>
                </c:pt>
                <c:pt idx="16522">
                  <c:v>266380031.85715699</c:v>
                </c:pt>
                <c:pt idx="16523">
                  <c:v>266428155.11692896</c:v>
                </c:pt>
                <c:pt idx="16524">
                  <c:v>266476259.772203</c:v>
                </c:pt>
                <c:pt idx="16525">
                  <c:v>266524345.83038199</c:v>
                </c:pt>
                <c:pt idx="16526">
                  <c:v>266572413.298861</c:v>
                </c:pt>
                <c:pt idx="16527">
                  <c:v>266620462.18503103</c:v>
                </c:pt>
                <c:pt idx="16528">
                  <c:v>266668492.49627802</c:v>
                </c:pt>
                <c:pt idx="16529">
                  <c:v>266716504.23998198</c:v>
                </c:pt>
                <c:pt idx="16530">
                  <c:v>266764497.42351899</c:v>
                </c:pt>
                <c:pt idx="16531">
                  <c:v>266812472.05425903</c:v>
                </c:pt>
                <c:pt idx="16532">
                  <c:v>266860428.13956797</c:v>
                </c:pt>
                <c:pt idx="16533">
                  <c:v>266908365.68680602</c:v>
                </c:pt>
                <c:pt idx="16534">
                  <c:v>266956284.70332795</c:v>
                </c:pt>
                <c:pt idx="16535">
                  <c:v>267004185.19648501</c:v>
                </c:pt>
                <c:pt idx="16536">
                  <c:v>267052067.17362198</c:v>
                </c:pt>
                <c:pt idx="16537">
                  <c:v>267099930.64207798</c:v>
                </c:pt>
                <c:pt idx="16538">
                  <c:v>267147775.60918897</c:v>
                </c:pt>
                <c:pt idx="16539">
                  <c:v>267195602.08228499</c:v>
                </c:pt>
                <c:pt idx="16540">
                  <c:v>267243410.06869099</c:v>
                </c:pt>
                <c:pt idx="16541">
                  <c:v>267291199.57572696</c:v>
                </c:pt>
                <c:pt idx="16542">
                  <c:v>267338970.61070797</c:v>
                </c:pt>
                <c:pt idx="16543">
                  <c:v>267386723.180944</c:v>
                </c:pt>
                <c:pt idx="16544">
                  <c:v>267434457.29374096</c:v>
                </c:pt>
                <c:pt idx="16545">
                  <c:v>267482172.95639801</c:v>
                </c:pt>
                <c:pt idx="16546">
                  <c:v>267529870.17621103</c:v>
                </c:pt>
                <c:pt idx="16547">
                  <c:v>267577548.96046999</c:v>
                </c:pt>
                <c:pt idx="16548">
                  <c:v>267625209.31646001</c:v>
                </c:pt>
                <c:pt idx="16549">
                  <c:v>267672851.251461</c:v>
                </c:pt>
                <c:pt idx="16550">
                  <c:v>267720474.77274898</c:v>
                </c:pt>
                <c:pt idx="16551">
                  <c:v>267768079.88759401</c:v>
                </c:pt>
                <c:pt idx="16552">
                  <c:v>267815666.60326198</c:v>
                </c:pt>
                <c:pt idx="16553">
                  <c:v>267863234.92701304</c:v>
                </c:pt>
                <c:pt idx="16554">
                  <c:v>267910784.86610299</c:v>
                </c:pt>
                <c:pt idx="16555">
                  <c:v>267958316.42778301</c:v>
                </c:pt>
                <c:pt idx="16556">
                  <c:v>268005829.61929798</c:v>
                </c:pt>
                <c:pt idx="16557">
                  <c:v>268053324.44789103</c:v>
                </c:pt>
                <c:pt idx="16558">
                  <c:v>268100800.92079601</c:v>
                </c:pt>
                <c:pt idx="16559">
                  <c:v>268148259.04524496</c:v>
                </c:pt>
                <c:pt idx="16560">
                  <c:v>268195698.82846501</c:v>
                </c:pt>
                <c:pt idx="16561">
                  <c:v>268243120.277677</c:v>
                </c:pt>
                <c:pt idx="16562">
                  <c:v>268290523.400098</c:v>
                </c:pt>
                <c:pt idx="16563">
                  <c:v>268337908.20293999</c:v>
                </c:pt>
                <c:pt idx="16564">
                  <c:v>268385274.693409</c:v>
                </c:pt>
                <c:pt idx="16565">
                  <c:v>268432622.87870798</c:v>
                </c:pt>
                <c:pt idx="16566">
                  <c:v>268479952.76603496</c:v>
                </c:pt>
                <c:pt idx="16567">
                  <c:v>268527264.36258101</c:v>
                </c:pt>
                <c:pt idx="16568">
                  <c:v>268574557.67553502</c:v>
                </c:pt>
                <c:pt idx="16569">
                  <c:v>268621832.71207994</c:v>
                </c:pt>
                <c:pt idx="16570">
                  <c:v>268669089.47939295</c:v>
                </c:pt>
                <c:pt idx="16571">
                  <c:v>268716327.98464793</c:v>
                </c:pt>
                <c:pt idx="16572">
                  <c:v>268763548.23501492</c:v>
                </c:pt>
                <c:pt idx="16573">
                  <c:v>268810750.237656</c:v>
                </c:pt>
                <c:pt idx="16574">
                  <c:v>268857933.99973094</c:v>
                </c:pt>
                <c:pt idx="16575">
                  <c:v>268905099.52839392</c:v>
                </c:pt>
                <c:pt idx="16576">
                  <c:v>268952246.83079392</c:v>
                </c:pt>
                <c:pt idx="16577">
                  <c:v>268999375.91407794</c:v>
                </c:pt>
                <c:pt idx="16578">
                  <c:v>269046486.78538299</c:v>
                </c:pt>
                <c:pt idx="16579">
                  <c:v>269093579.45184696</c:v>
                </c:pt>
                <c:pt idx="16580">
                  <c:v>269140653.92059994</c:v>
                </c:pt>
                <c:pt idx="16581">
                  <c:v>269187710.19876701</c:v>
                </c:pt>
                <c:pt idx="16582">
                  <c:v>269234748.29347092</c:v>
                </c:pt>
                <c:pt idx="16583">
                  <c:v>269281768.21182698</c:v>
                </c:pt>
                <c:pt idx="16584">
                  <c:v>269328769.96094692</c:v>
                </c:pt>
                <c:pt idx="16585">
                  <c:v>269375753.547939</c:v>
                </c:pt>
                <c:pt idx="16586">
                  <c:v>269422718.97990495</c:v>
                </c:pt>
                <c:pt idx="16587">
                  <c:v>269469666.26394296</c:v>
                </c:pt>
                <c:pt idx="16588">
                  <c:v>269516595.40714598</c:v>
                </c:pt>
                <c:pt idx="16589">
                  <c:v>269563506.41660297</c:v>
                </c:pt>
                <c:pt idx="16590">
                  <c:v>269610399.29939795</c:v>
                </c:pt>
                <c:pt idx="16591">
                  <c:v>269657274.06260896</c:v>
                </c:pt>
                <c:pt idx="16592">
                  <c:v>269704130.71331197</c:v>
                </c:pt>
                <c:pt idx="16593">
                  <c:v>269750969.25857598</c:v>
                </c:pt>
                <c:pt idx="16594">
                  <c:v>269797789.70546705</c:v>
                </c:pt>
                <c:pt idx="16595">
                  <c:v>269844592.061046</c:v>
                </c:pt>
                <c:pt idx="16596">
                  <c:v>269891376.33236796</c:v>
                </c:pt>
                <c:pt idx="16597">
                  <c:v>269938142.52648592</c:v>
                </c:pt>
                <c:pt idx="16598">
                  <c:v>269984890.65044498</c:v>
                </c:pt>
                <c:pt idx="16599">
                  <c:v>270031620.71128994</c:v>
                </c:pt>
                <c:pt idx="16600">
                  <c:v>270078332.71605694</c:v>
                </c:pt>
                <c:pt idx="16601">
                  <c:v>270125026.67177892</c:v>
                </c:pt>
                <c:pt idx="16602">
                  <c:v>270171702.58548599</c:v>
                </c:pt>
                <c:pt idx="16603">
                  <c:v>270218360.46420091</c:v>
                </c:pt>
                <c:pt idx="16604">
                  <c:v>270265000.31494492</c:v>
                </c:pt>
                <c:pt idx="16605">
                  <c:v>270311622.14473104</c:v>
                </c:pt>
                <c:pt idx="16606">
                  <c:v>270358225.96057099</c:v>
                </c:pt>
                <c:pt idx="16607">
                  <c:v>270404811.76946998</c:v>
                </c:pt>
                <c:pt idx="16608">
                  <c:v>270451379.57843</c:v>
                </c:pt>
                <c:pt idx="16609">
                  <c:v>270497929.39444792</c:v>
                </c:pt>
                <c:pt idx="16610">
                  <c:v>270544461.22451597</c:v>
                </c:pt>
                <c:pt idx="16611">
                  <c:v>270590975.07562298</c:v>
                </c:pt>
                <c:pt idx="16612">
                  <c:v>270637470.95475101</c:v>
                </c:pt>
                <c:pt idx="16613">
                  <c:v>270683948.86887902</c:v>
                </c:pt>
                <c:pt idx="16614">
                  <c:v>270730408.82498199</c:v>
                </c:pt>
                <c:pt idx="16615">
                  <c:v>270776850.83003092</c:v>
                </c:pt>
                <c:pt idx="16616">
                  <c:v>270823274.89098895</c:v>
                </c:pt>
                <c:pt idx="16617">
                  <c:v>270869681.01481909</c:v>
                </c:pt>
                <c:pt idx="16618">
                  <c:v>270916069.20847791</c:v>
                </c:pt>
                <c:pt idx="16619">
                  <c:v>270962439.47891599</c:v>
                </c:pt>
                <c:pt idx="16620">
                  <c:v>271008791.83308202</c:v>
                </c:pt>
                <c:pt idx="16621">
                  <c:v>271055126.27792001</c:v>
                </c:pt>
                <c:pt idx="16622">
                  <c:v>271101442.82036799</c:v>
                </c:pt>
                <c:pt idx="16623">
                  <c:v>271147741.46736002</c:v>
                </c:pt>
                <c:pt idx="16624">
                  <c:v>271194022.22582698</c:v>
                </c:pt>
                <c:pt idx="16625">
                  <c:v>271240285.10269392</c:v>
                </c:pt>
                <c:pt idx="16626">
                  <c:v>271286530.10488206</c:v>
                </c:pt>
                <c:pt idx="16627">
                  <c:v>271332757.23930794</c:v>
                </c:pt>
                <c:pt idx="16628">
                  <c:v>271378966.51288491</c:v>
                </c:pt>
                <c:pt idx="16629">
                  <c:v>271425157.93252099</c:v>
                </c:pt>
                <c:pt idx="16630">
                  <c:v>271471331.50511909</c:v>
                </c:pt>
                <c:pt idx="16631">
                  <c:v>271517487.23757899</c:v>
                </c:pt>
                <c:pt idx="16632">
                  <c:v>271563625.13679492</c:v>
                </c:pt>
                <c:pt idx="16633">
                  <c:v>271609745.20965892</c:v>
                </c:pt>
                <c:pt idx="16634">
                  <c:v>271655847.46305609</c:v>
                </c:pt>
                <c:pt idx="16635">
                  <c:v>271701931.90386897</c:v>
                </c:pt>
                <c:pt idx="16636">
                  <c:v>271747998.53897494</c:v>
                </c:pt>
                <c:pt idx="16637">
                  <c:v>271794047.37524694</c:v>
                </c:pt>
                <c:pt idx="16638">
                  <c:v>271840078.41955501</c:v>
                </c:pt>
                <c:pt idx="16639">
                  <c:v>271886091.67876208</c:v>
                </c:pt>
                <c:pt idx="16640">
                  <c:v>271932087.15973002</c:v>
                </c:pt>
                <c:pt idx="16641">
                  <c:v>271978064.86931401</c:v>
                </c:pt>
                <c:pt idx="16642">
                  <c:v>272024024.81436598</c:v>
                </c:pt>
                <c:pt idx="16643">
                  <c:v>272069967.00173396</c:v>
                </c:pt>
                <c:pt idx="16644">
                  <c:v>272115891.43825996</c:v>
                </c:pt>
                <c:pt idx="16645">
                  <c:v>272161798.13078392</c:v>
                </c:pt>
                <c:pt idx="16646">
                  <c:v>272207687.08614099</c:v>
                </c:pt>
                <c:pt idx="16647">
                  <c:v>272253558.31116009</c:v>
                </c:pt>
                <c:pt idx="16648">
                  <c:v>272299411.81266695</c:v>
                </c:pt>
                <c:pt idx="16649">
                  <c:v>272345247.59748602</c:v>
                </c:pt>
                <c:pt idx="16650">
                  <c:v>272391065.67243201</c:v>
                </c:pt>
                <c:pt idx="16651">
                  <c:v>272436866.04432106</c:v>
                </c:pt>
                <c:pt idx="16652">
                  <c:v>272482648.71995991</c:v>
                </c:pt>
                <c:pt idx="16653">
                  <c:v>272528413.70615602</c:v>
                </c:pt>
                <c:pt idx="16654">
                  <c:v>272574161.00970799</c:v>
                </c:pt>
                <c:pt idx="16655">
                  <c:v>272619890.63741302</c:v>
                </c:pt>
                <c:pt idx="16656">
                  <c:v>272665602.59606391</c:v>
                </c:pt>
                <c:pt idx="16657">
                  <c:v>272711296.89244795</c:v>
                </c:pt>
                <c:pt idx="16658">
                  <c:v>272756973.53334999</c:v>
                </c:pt>
                <c:pt idx="16659">
                  <c:v>272802632.52555001</c:v>
                </c:pt>
                <c:pt idx="16660">
                  <c:v>272848273.87582302</c:v>
                </c:pt>
                <c:pt idx="16661">
                  <c:v>272893897.59093994</c:v>
                </c:pt>
                <c:pt idx="16662">
                  <c:v>272939503.67766905</c:v>
                </c:pt>
                <c:pt idx="16663">
                  <c:v>272985092.14277297</c:v>
                </c:pt>
                <c:pt idx="16664">
                  <c:v>273030662.993011</c:v>
                </c:pt>
                <c:pt idx="16665">
                  <c:v>273076216.23513794</c:v>
                </c:pt>
                <c:pt idx="16666">
                  <c:v>273121751.87590396</c:v>
                </c:pt>
                <c:pt idx="16667">
                  <c:v>273167269.92205691</c:v>
                </c:pt>
                <c:pt idx="16668">
                  <c:v>273212770.38033694</c:v>
                </c:pt>
                <c:pt idx="16669">
                  <c:v>273258253.25748497</c:v>
                </c:pt>
                <c:pt idx="16670">
                  <c:v>273303718.56023395</c:v>
                </c:pt>
                <c:pt idx="16671">
                  <c:v>273349166.29531395</c:v>
                </c:pt>
                <c:pt idx="16672">
                  <c:v>273394596.46945101</c:v>
                </c:pt>
                <c:pt idx="16673">
                  <c:v>273440009.08936697</c:v>
                </c:pt>
                <c:pt idx="16674">
                  <c:v>273485404.16178101</c:v>
                </c:pt>
                <c:pt idx="16675">
                  <c:v>273530781.69340497</c:v>
                </c:pt>
                <c:pt idx="16676">
                  <c:v>273576141.69094992</c:v>
                </c:pt>
                <c:pt idx="16677">
                  <c:v>273621484.16112006</c:v>
                </c:pt>
                <c:pt idx="16678">
                  <c:v>273666809.11061901</c:v>
                </c:pt>
                <c:pt idx="16679">
                  <c:v>273712116.546143</c:v>
                </c:pt>
                <c:pt idx="16680">
                  <c:v>273757406.47438496</c:v>
                </c:pt>
                <c:pt idx="16681">
                  <c:v>273802678.90203595</c:v>
                </c:pt>
                <c:pt idx="16682">
                  <c:v>273847933.83577996</c:v>
                </c:pt>
                <c:pt idx="16683">
                  <c:v>273893171.28229886</c:v>
                </c:pt>
                <c:pt idx="16684">
                  <c:v>273938391.24827099</c:v>
                </c:pt>
                <c:pt idx="16685">
                  <c:v>273983593.74036801</c:v>
                </c:pt>
                <c:pt idx="16686">
                  <c:v>274028778.76525992</c:v>
                </c:pt>
                <c:pt idx="16687">
                  <c:v>274073946.32961297</c:v>
                </c:pt>
                <c:pt idx="16688">
                  <c:v>274119096.44008696</c:v>
                </c:pt>
                <c:pt idx="16689">
                  <c:v>274164229.10334009</c:v>
                </c:pt>
                <c:pt idx="16690">
                  <c:v>274209344.32602501</c:v>
                </c:pt>
                <c:pt idx="16691">
                  <c:v>274254442.114793</c:v>
                </c:pt>
                <c:pt idx="16692">
                  <c:v>274299522.47628689</c:v>
                </c:pt>
                <c:pt idx="16693">
                  <c:v>274344585.41715002</c:v>
                </c:pt>
                <c:pt idx="16694">
                  <c:v>274389630.94401902</c:v>
                </c:pt>
                <c:pt idx="16695">
                  <c:v>274434659.06352806</c:v>
                </c:pt>
                <c:pt idx="16696">
                  <c:v>274479669.78230697</c:v>
                </c:pt>
                <c:pt idx="16697">
                  <c:v>274524663.10698003</c:v>
                </c:pt>
                <c:pt idx="16698">
                  <c:v>274569639.04416907</c:v>
                </c:pt>
                <c:pt idx="16699">
                  <c:v>274614597.60049409</c:v>
                </c:pt>
                <c:pt idx="16700">
                  <c:v>274659538.78256601</c:v>
                </c:pt>
                <c:pt idx="16701">
                  <c:v>274704462.5969969</c:v>
                </c:pt>
                <c:pt idx="16702">
                  <c:v>274749369.05039197</c:v>
                </c:pt>
                <c:pt idx="16703">
                  <c:v>274794258.14935398</c:v>
                </c:pt>
                <c:pt idx="16704">
                  <c:v>274839129.90047991</c:v>
                </c:pt>
                <c:pt idx="16705">
                  <c:v>274883984.31036502</c:v>
                </c:pt>
                <c:pt idx="16706">
                  <c:v>274928821.38559997</c:v>
                </c:pt>
                <c:pt idx="16707">
                  <c:v>274973641.13277203</c:v>
                </c:pt>
                <c:pt idx="16708">
                  <c:v>275018443.55846208</c:v>
                </c:pt>
                <c:pt idx="16709">
                  <c:v>275063228.66925001</c:v>
                </c:pt>
                <c:pt idx="16710">
                  <c:v>275107996.47171003</c:v>
                </c:pt>
                <c:pt idx="16711">
                  <c:v>275152746.97241491</c:v>
                </c:pt>
                <c:pt idx="16712">
                  <c:v>275197480.17793101</c:v>
                </c:pt>
                <c:pt idx="16713">
                  <c:v>275242196.09482098</c:v>
                </c:pt>
                <c:pt idx="16714">
                  <c:v>275286894.72964603</c:v>
                </c:pt>
                <c:pt idx="16715">
                  <c:v>275331576.08896101</c:v>
                </c:pt>
                <c:pt idx="16716">
                  <c:v>275376240.17931801</c:v>
                </c:pt>
                <c:pt idx="16717">
                  <c:v>275420887.00726497</c:v>
                </c:pt>
                <c:pt idx="16718">
                  <c:v>275465516.57934695</c:v>
                </c:pt>
                <c:pt idx="16719">
                  <c:v>275510128.90210396</c:v>
                </c:pt>
                <c:pt idx="16720">
                  <c:v>275554723.98207289</c:v>
                </c:pt>
                <c:pt idx="16721">
                  <c:v>275599301.82578599</c:v>
                </c:pt>
                <c:pt idx="16722">
                  <c:v>275643862.43977386</c:v>
                </c:pt>
                <c:pt idx="16723">
                  <c:v>275688405.83056098</c:v>
                </c:pt>
                <c:pt idx="16724">
                  <c:v>275732932.00466901</c:v>
                </c:pt>
                <c:pt idx="16725">
                  <c:v>275777440.968615</c:v>
                </c:pt>
                <c:pt idx="16726">
                  <c:v>275821932.72891492</c:v>
                </c:pt>
                <c:pt idx="16727">
                  <c:v>275866407.2920779</c:v>
                </c:pt>
                <c:pt idx="16728">
                  <c:v>275910864.66461009</c:v>
                </c:pt>
                <c:pt idx="16729">
                  <c:v>275955304.85301608</c:v>
                </c:pt>
                <c:pt idx="16730">
                  <c:v>275999727.86379206</c:v>
                </c:pt>
                <c:pt idx="16731">
                  <c:v>276044133.70343602</c:v>
                </c:pt>
                <c:pt idx="16732">
                  <c:v>276088522.37843901</c:v>
                </c:pt>
                <c:pt idx="16733">
                  <c:v>276132893.89528793</c:v>
                </c:pt>
                <c:pt idx="16734">
                  <c:v>276177248.26046801</c:v>
                </c:pt>
                <c:pt idx="16735">
                  <c:v>276221585.48045892</c:v>
                </c:pt>
                <c:pt idx="16736">
                  <c:v>276265905.56173795</c:v>
                </c:pt>
                <c:pt idx="16737">
                  <c:v>276310208.51077795</c:v>
                </c:pt>
                <c:pt idx="16738">
                  <c:v>276354494.33404899</c:v>
                </c:pt>
                <c:pt idx="16739">
                  <c:v>276398763.03801602</c:v>
                </c:pt>
                <c:pt idx="16740">
                  <c:v>276443014.62914097</c:v>
                </c:pt>
                <c:pt idx="16741">
                  <c:v>276487249.11388302</c:v>
                </c:pt>
                <c:pt idx="16742">
                  <c:v>276531466.49869603</c:v>
                </c:pt>
                <c:pt idx="16743">
                  <c:v>276575666.79003096</c:v>
                </c:pt>
                <c:pt idx="16744">
                  <c:v>276619849.99433595</c:v>
                </c:pt>
                <c:pt idx="16745">
                  <c:v>276664016.11805505</c:v>
                </c:pt>
                <c:pt idx="16746">
                  <c:v>276708165.16762608</c:v>
                </c:pt>
                <c:pt idx="16747">
                  <c:v>276752297.14948797</c:v>
                </c:pt>
                <c:pt idx="16748">
                  <c:v>276796412.070072</c:v>
                </c:pt>
                <c:pt idx="16749">
                  <c:v>276840509.93580794</c:v>
                </c:pt>
                <c:pt idx="16750">
                  <c:v>276884590.75312203</c:v>
                </c:pt>
                <c:pt idx="16751">
                  <c:v>276928654.52843499</c:v>
                </c:pt>
                <c:pt idx="16752">
                  <c:v>276972701.26816607</c:v>
                </c:pt>
                <c:pt idx="16753">
                  <c:v>277016730.97872901</c:v>
                </c:pt>
                <c:pt idx="16754">
                  <c:v>277060743.66653597</c:v>
                </c:pt>
                <c:pt idx="16755">
                  <c:v>277104739.33799392</c:v>
                </c:pt>
                <c:pt idx="16756">
                  <c:v>277148717.99950695</c:v>
                </c:pt>
                <c:pt idx="16757">
                  <c:v>277192679.65747505</c:v>
                </c:pt>
                <c:pt idx="16758">
                  <c:v>277236624.31829602</c:v>
                </c:pt>
                <c:pt idx="16759">
                  <c:v>277280551.98836201</c:v>
                </c:pt>
                <c:pt idx="16760">
                  <c:v>277324462.67406398</c:v>
                </c:pt>
                <c:pt idx="16761">
                  <c:v>277368356.38178599</c:v>
                </c:pt>
                <c:pt idx="16762">
                  <c:v>277412233.11791301</c:v>
                </c:pt>
                <c:pt idx="16763">
                  <c:v>277456092.88882303</c:v>
                </c:pt>
                <c:pt idx="16764">
                  <c:v>277499935.70089</c:v>
                </c:pt>
                <c:pt idx="16765">
                  <c:v>277543761.560489</c:v>
                </c:pt>
                <c:pt idx="16766">
                  <c:v>277587570.47398603</c:v>
                </c:pt>
                <c:pt idx="16767">
                  <c:v>277631362.44774705</c:v>
                </c:pt>
                <c:pt idx="16768">
                  <c:v>277675137.488132</c:v>
                </c:pt>
                <c:pt idx="16769">
                  <c:v>277718895.60150105</c:v>
                </c:pt>
                <c:pt idx="16770">
                  <c:v>277762636.79420692</c:v>
                </c:pt>
                <c:pt idx="16771">
                  <c:v>277806361.07260096</c:v>
                </c:pt>
                <c:pt idx="16772">
                  <c:v>277850068.44303101</c:v>
                </c:pt>
                <c:pt idx="16773">
                  <c:v>277893758.91183996</c:v>
                </c:pt>
                <c:pt idx="16774">
                  <c:v>277937432.48536992</c:v>
                </c:pt>
                <c:pt idx="16775">
                  <c:v>277981089.16995609</c:v>
                </c:pt>
                <c:pt idx="16776">
                  <c:v>278024728.97193193</c:v>
                </c:pt>
                <c:pt idx="16777">
                  <c:v>278068351.89762801</c:v>
                </c:pt>
                <c:pt idx="16778">
                  <c:v>278111957.953372</c:v>
                </c:pt>
                <c:pt idx="16779">
                  <c:v>278155547.14548498</c:v>
                </c:pt>
                <c:pt idx="16780">
                  <c:v>278199119.48028797</c:v>
                </c:pt>
                <c:pt idx="16781">
                  <c:v>278242674.96409696</c:v>
                </c:pt>
                <c:pt idx="16782">
                  <c:v>278286213.60322398</c:v>
                </c:pt>
                <c:pt idx="16783">
                  <c:v>278329735.40397894</c:v>
                </c:pt>
                <c:pt idx="16784">
                  <c:v>278373240.37266803</c:v>
                </c:pt>
                <c:pt idx="16785">
                  <c:v>278416728.51559305</c:v>
                </c:pt>
                <c:pt idx="16786">
                  <c:v>278460199.83905298</c:v>
                </c:pt>
                <c:pt idx="16787">
                  <c:v>278503654.34934402</c:v>
                </c:pt>
                <c:pt idx="16788">
                  <c:v>278547092.05275899</c:v>
                </c:pt>
                <c:pt idx="16789">
                  <c:v>278590512.95558602</c:v>
                </c:pt>
                <c:pt idx="16790">
                  <c:v>278633917.06410998</c:v>
                </c:pt>
                <c:pt idx="16791">
                  <c:v>278677304.384615</c:v>
                </c:pt>
                <c:pt idx="16792">
                  <c:v>278720674.92337692</c:v>
                </c:pt>
                <c:pt idx="16793">
                  <c:v>278764028.68667394</c:v>
                </c:pt>
                <c:pt idx="16794">
                  <c:v>278807365.680776</c:v>
                </c:pt>
                <c:pt idx="16795">
                  <c:v>278850685.91195196</c:v>
                </c:pt>
                <c:pt idx="16796">
                  <c:v>278893989.38646799</c:v>
                </c:pt>
                <c:pt idx="16797">
                  <c:v>278937276.11058605</c:v>
                </c:pt>
                <c:pt idx="16798">
                  <c:v>278980546.09056401</c:v>
                </c:pt>
                <c:pt idx="16799">
                  <c:v>279023799.33265692</c:v>
                </c:pt>
                <c:pt idx="16800">
                  <c:v>279067035.84311706</c:v>
                </c:pt>
                <c:pt idx="16801">
                  <c:v>279110255.62819207</c:v>
                </c:pt>
                <c:pt idx="16802">
                  <c:v>279153458.69412905</c:v>
                </c:pt>
                <c:pt idx="16803">
                  <c:v>279196645.04716915</c:v>
                </c:pt>
                <c:pt idx="16804">
                  <c:v>279239814.69355005</c:v>
                </c:pt>
                <c:pt idx="16805">
                  <c:v>279282967.639507</c:v>
                </c:pt>
                <c:pt idx="16806">
                  <c:v>279326103.89127386</c:v>
                </c:pt>
                <c:pt idx="16807">
                  <c:v>279369223.45507795</c:v>
                </c:pt>
                <c:pt idx="16808">
                  <c:v>279412326.33714402</c:v>
                </c:pt>
                <c:pt idx="16809">
                  <c:v>279455412.54369605</c:v>
                </c:pt>
                <c:pt idx="16810">
                  <c:v>279498482.08095092</c:v>
                </c:pt>
                <c:pt idx="16811">
                  <c:v>279541534.95512497</c:v>
                </c:pt>
                <c:pt idx="16812">
                  <c:v>279584571.17243099</c:v>
                </c:pt>
                <c:pt idx="16813">
                  <c:v>279627590.73907793</c:v>
                </c:pt>
                <c:pt idx="16814">
                  <c:v>279670593.66127092</c:v>
                </c:pt>
                <c:pt idx="16815">
                  <c:v>279713579.94521296</c:v>
                </c:pt>
                <c:pt idx="16816">
                  <c:v>279756549.597103</c:v>
                </c:pt>
                <c:pt idx="16817">
                  <c:v>279799502.623137</c:v>
                </c:pt>
                <c:pt idx="16818">
                  <c:v>279842439.02950799</c:v>
                </c:pt>
                <c:pt idx="16819">
                  <c:v>279885358.82240599</c:v>
                </c:pt>
                <c:pt idx="16820">
                  <c:v>279928262.00801605</c:v>
                </c:pt>
                <c:pt idx="16821">
                  <c:v>279971148.59252298</c:v>
                </c:pt>
                <c:pt idx="16822">
                  <c:v>280014018.58210492</c:v>
                </c:pt>
                <c:pt idx="16823">
                  <c:v>280056871.9829399</c:v>
                </c:pt>
                <c:pt idx="16824">
                  <c:v>280099708.80120099</c:v>
                </c:pt>
                <c:pt idx="16825">
                  <c:v>280142529.04305905</c:v>
                </c:pt>
                <c:pt idx="16826">
                  <c:v>280185332.71467894</c:v>
                </c:pt>
                <c:pt idx="16827">
                  <c:v>280228119.82222795</c:v>
                </c:pt>
                <c:pt idx="16828">
                  <c:v>280270890.37186402</c:v>
                </c:pt>
                <c:pt idx="16829">
                  <c:v>280313644.36974609</c:v>
                </c:pt>
                <c:pt idx="16830">
                  <c:v>280356381.82202792</c:v>
                </c:pt>
                <c:pt idx="16831">
                  <c:v>280399102.73486209</c:v>
                </c:pt>
                <c:pt idx="16832">
                  <c:v>280441807.11439401</c:v>
                </c:pt>
                <c:pt idx="16833">
                  <c:v>280484494.96677095</c:v>
                </c:pt>
                <c:pt idx="16834">
                  <c:v>280527166.29813403</c:v>
                </c:pt>
                <c:pt idx="16835">
                  <c:v>280569821.11462206</c:v>
                </c:pt>
                <c:pt idx="16836">
                  <c:v>280612459.42236894</c:v>
                </c:pt>
                <c:pt idx="16837">
                  <c:v>280655081.22750998</c:v>
                </c:pt>
                <c:pt idx="16838">
                  <c:v>280697686.53617096</c:v>
                </c:pt>
                <c:pt idx="16839">
                  <c:v>280740275.35448098</c:v>
                </c:pt>
                <c:pt idx="16840">
                  <c:v>280782847.68856108</c:v>
                </c:pt>
                <c:pt idx="16841">
                  <c:v>280825403.54453206</c:v>
                </c:pt>
                <c:pt idx="16842">
                  <c:v>280867942.92851001</c:v>
                </c:pt>
                <c:pt idx="16843">
                  <c:v>280910465.846609</c:v>
                </c:pt>
                <c:pt idx="16844">
                  <c:v>280952972.30493891</c:v>
                </c:pt>
                <c:pt idx="16845">
                  <c:v>280995462.309609</c:v>
                </c:pt>
                <c:pt idx="16846">
                  <c:v>281037935.86672205</c:v>
                </c:pt>
                <c:pt idx="16847">
                  <c:v>281080392.98237985</c:v>
                </c:pt>
                <c:pt idx="16848">
                  <c:v>281122833.66268092</c:v>
                </c:pt>
                <c:pt idx="16849">
                  <c:v>281165257.91372001</c:v>
                </c:pt>
                <c:pt idx="16850">
                  <c:v>281207665.74158901</c:v>
                </c:pt>
                <c:pt idx="16851">
                  <c:v>281250057.15237695</c:v>
                </c:pt>
                <c:pt idx="16852">
                  <c:v>281292432.15217102</c:v>
                </c:pt>
                <c:pt idx="16853">
                  <c:v>281334790.74705309</c:v>
                </c:pt>
                <c:pt idx="16854">
                  <c:v>281377132.94310206</c:v>
                </c:pt>
                <c:pt idx="16855">
                  <c:v>281419458.74639696</c:v>
                </c:pt>
                <c:pt idx="16856">
                  <c:v>281461768.16301107</c:v>
                </c:pt>
                <c:pt idx="16857">
                  <c:v>281504061.19901401</c:v>
                </c:pt>
                <c:pt idx="16858">
                  <c:v>281546337.860475</c:v>
                </c:pt>
                <c:pt idx="16859">
                  <c:v>281588598.15345711</c:v>
                </c:pt>
                <c:pt idx="16860">
                  <c:v>281630842.08402401</c:v>
                </c:pt>
                <c:pt idx="16861">
                  <c:v>281673069.65823305</c:v>
                </c:pt>
                <c:pt idx="16862">
                  <c:v>281715280.88214099</c:v>
                </c:pt>
                <c:pt idx="16863">
                  <c:v>281757475.76179999</c:v>
                </c:pt>
                <c:pt idx="16864">
                  <c:v>281799654.30325902</c:v>
                </c:pt>
                <c:pt idx="16865">
                  <c:v>281841816.51256698</c:v>
                </c:pt>
                <c:pt idx="16866">
                  <c:v>281883962.39576602</c:v>
                </c:pt>
                <c:pt idx="16867">
                  <c:v>281926091.95889705</c:v>
                </c:pt>
                <c:pt idx="16868">
                  <c:v>281968205.20799792</c:v>
                </c:pt>
                <c:pt idx="16869">
                  <c:v>282010302.14910406</c:v>
                </c:pt>
                <c:pt idx="16870">
                  <c:v>282052382.78824794</c:v>
                </c:pt>
                <c:pt idx="16871">
                  <c:v>282094447.13145697</c:v>
                </c:pt>
                <c:pt idx="16872">
                  <c:v>282136495.18475801</c:v>
                </c:pt>
                <c:pt idx="16873">
                  <c:v>282178526.954175</c:v>
                </c:pt>
                <c:pt idx="16874">
                  <c:v>282220542.44572705</c:v>
                </c:pt>
                <c:pt idx="16875">
                  <c:v>282262541.66543102</c:v>
                </c:pt>
                <c:pt idx="16876">
                  <c:v>282304524.61930197</c:v>
                </c:pt>
                <c:pt idx="16877">
                  <c:v>282346491.31335098</c:v>
                </c:pt>
                <c:pt idx="16878">
                  <c:v>282388441.75358701</c:v>
                </c:pt>
                <c:pt idx="16879">
                  <c:v>282430375.94601399</c:v>
                </c:pt>
                <c:pt idx="16880">
                  <c:v>282472293.8966369</c:v>
                </c:pt>
                <c:pt idx="16881">
                  <c:v>282514195.61145401</c:v>
                </c:pt>
                <c:pt idx="16882">
                  <c:v>282556081.09646201</c:v>
                </c:pt>
                <c:pt idx="16883">
                  <c:v>282597950.35765606</c:v>
                </c:pt>
                <c:pt idx="16884">
                  <c:v>282639803.40102601</c:v>
                </c:pt>
                <c:pt idx="16885">
                  <c:v>282681640.23256099</c:v>
                </c:pt>
                <c:pt idx="16886">
                  <c:v>282723460.85824502</c:v>
                </c:pt>
                <c:pt idx="16887">
                  <c:v>282765265.28406209</c:v>
                </c:pt>
                <c:pt idx="16888">
                  <c:v>282807053.51598996</c:v>
                </c:pt>
                <c:pt idx="16889">
                  <c:v>282848825.56000799</c:v>
                </c:pt>
                <c:pt idx="16890">
                  <c:v>282890581.42208689</c:v>
                </c:pt>
                <c:pt idx="16891">
                  <c:v>282932321.10820001</c:v>
                </c:pt>
                <c:pt idx="16892">
                  <c:v>282974044.62431401</c:v>
                </c:pt>
                <c:pt idx="16893">
                  <c:v>283015751.97639495</c:v>
                </c:pt>
                <c:pt idx="16894">
                  <c:v>283057443.17040598</c:v>
                </c:pt>
                <c:pt idx="16895">
                  <c:v>283099118.21230596</c:v>
                </c:pt>
                <c:pt idx="16896">
                  <c:v>283140777.10805106</c:v>
                </c:pt>
                <c:pt idx="16897">
                  <c:v>283182419.86359608</c:v>
                </c:pt>
                <c:pt idx="16898">
                  <c:v>283224046.48489201</c:v>
                </c:pt>
                <c:pt idx="16899">
                  <c:v>283265656.97788799</c:v>
                </c:pt>
                <c:pt idx="16900">
                  <c:v>283307251.34852904</c:v>
                </c:pt>
                <c:pt idx="16901">
                  <c:v>283348829.60275698</c:v>
                </c:pt>
                <c:pt idx="16902">
                  <c:v>283390391.74651402</c:v>
                </c:pt>
                <c:pt idx="16903">
                  <c:v>283431937.78573495</c:v>
                </c:pt>
                <c:pt idx="16904">
                  <c:v>283473467.72635496</c:v>
                </c:pt>
                <c:pt idx="16905">
                  <c:v>283514981.57430696</c:v>
                </c:pt>
                <c:pt idx="16906">
                  <c:v>283556479.335518</c:v>
                </c:pt>
                <c:pt idx="16907">
                  <c:v>283597961.01591599</c:v>
                </c:pt>
                <c:pt idx="16908">
                  <c:v>283639426.62142205</c:v>
                </c:pt>
                <c:pt idx="16909">
                  <c:v>283680876.15795898</c:v>
                </c:pt>
                <c:pt idx="16910">
                  <c:v>283722309.63144296</c:v>
                </c:pt>
                <c:pt idx="16911">
                  <c:v>283763727.04779005</c:v>
                </c:pt>
                <c:pt idx="16912">
                  <c:v>283805128.41291195</c:v>
                </c:pt>
                <c:pt idx="16913">
                  <c:v>283846513.73271793</c:v>
                </c:pt>
                <c:pt idx="16914">
                  <c:v>283887883.01311606</c:v>
                </c:pt>
                <c:pt idx="16915">
                  <c:v>283929236.26001</c:v>
                </c:pt>
                <c:pt idx="16916">
                  <c:v>283970573.47930092</c:v>
                </c:pt>
                <c:pt idx="16917">
                  <c:v>284011894.67688698</c:v>
                </c:pt>
                <c:pt idx="16918">
                  <c:v>284053199.85866505</c:v>
                </c:pt>
                <c:pt idx="16919">
                  <c:v>284094489.03052801</c:v>
                </c:pt>
                <c:pt idx="16920">
                  <c:v>284135762.198367</c:v>
                </c:pt>
                <c:pt idx="16921">
                  <c:v>284177019.36806798</c:v>
                </c:pt>
                <c:pt idx="16922">
                  <c:v>284218260.54551905</c:v>
                </c:pt>
                <c:pt idx="16923">
                  <c:v>284259485.73659992</c:v>
                </c:pt>
                <c:pt idx="16924">
                  <c:v>284300694.94719207</c:v>
                </c:pt>
                <c:pt idx="16925">
                  <c:v>284341888.18317205</c:v>
                </c:pt>
                <c:pt idx="16926">
                  <c:v>284383065.450414</c:v>
                </c:pt>
                <c:pt idx="16927">
                  <c:v>284424226.75479001</c:v>
                </c:pt>
                <c:pt idx="16928">
                  <c:v>284465372.10216898</c:v>
                </c:pt>
                <c:pt idx="16929">
                  <c:v>284506501.49841791</c:v>
                </c:pt>
                <c:pt idx="16930">
                  <c:v>284547614.94940001</c:v>
                </c:pt>
                <c:pt idx="16931">
                  <c:v>284588712.4609769</c:v>
                </c:pt>
                <c:pt idx="16932">
                  <c:v>284629794.03900695</c:v>
                </c:pt>
                <c:pt idx="16933">
                  <c:v>284670859.68934602</c:v>
                </c:pt>
                <c:pt idx="16934">
                  <c:v>284711909.41784698</c:v>
                </c:pt>
                <c:pt idx="16935">
                  <c:v>284752943.23036093</c:v>
                </c:pt>
                <c:pt idx="16936">
                  <c:v>284793961.13273495</c:v>
                </c:pt>
                <c:pt idx="16937">
                  <c:v>284834963.13081509</c:v>
                </c:pt>
                <c:pt idx="16938">
                  <c:v>284875949.23044395</c:v>
                </c:pt>
                <c:pt idx="16939">
                  <c:v>284916919.43746197</c:v>
                </c:pt>
                <c:pt idx="16940">
                  <c:v>284957873.757707</c:v>
                </c:pt>
                <c:pt idx="16941">
                  <c:v>284998812.19701302</c:v>
                </c:pt>
                <c:pt idx="16942">
                  <c:v>285039734.76121199</c:v>
                </c:pt>
                <c:pt idx="16943">
                  <c:v>285080641.45613492</c:v>
                </c:pt>
                <c:pt idx="16944">
                  <c:v>285121532.28760892</c:v>
                </c:pt>
                <c:pt idx="16945">
                  <c:v>285162407.26145703</c:v>
                </c:pt>
                <c:pt idx="16946">
                  <c:v>285203266.38350302</c:v>
                </c:pt>
                <c:pt idx="16947">
                  <c:v>285244109.65956503</c:v>
                </c:pt>
                <c:pt idx="16948">
                  <c:v>285284937.09546101</c:v>
                </c:pt>
                <c:pt idx="16949">
                  <c:v>285325748.69700497</c:v>
                </c:pt>
                <c:pt idx="16950">
                  <c:v>285366544.47000796</c:v>
                </c:pt>
                <c:pt idx="16951">
                  <c:v>285407324.42027897</c:v>
                </c:pt>
                <c:pt idx="16952">
                  <c:v>285448088.55362606</c:v>
                </c:pt>
                <c:pt idx="16953">
                  <c:v>285488836.875853</c:v>
                </c:pt>
                <c:pt idx="16954">
                  <c:v>285529569.39275992</c:v>
                </c:pt>
                <c:pt idx="16955">
                  <c:v>285570286.11014801</c:v>
                </c:pt>
                <c:pt idx="16956">
                  <c:v>285610987.03381205</c:v>
                </c:pt>
                <c:pt idx="16957">
                  <c:v>285651672.16954702</c:v>
                </c:pt>
                <c:pt idx="16958">
                  <c:v>285692341.52314305</c:v>
                </c:pt>
                <c:pt idx="16959">
                  <c:v>285732995.10039097</c:v>
                </c:pt>
                <c:pt idx="16960">
                  <c:v>285773632.907076</c:v>
                </c:pt>
                <c:pt idx="16961">
                  <c:v>285814254.94898295</c:v>
                </c:pt>
                <c:pt idx="16962">
                  <c:v>285854861.23189199</c:v>
                </c:pt>
                <c:pt idx="16963">
                  <c:v>285895451.76158392</c:v>
                </c:pt>
                <c:pt idx="16964">
                  <c:v>285936026.54383302</c:v>
                </c:pt>
                <c:pt idx="16965">
                  <c:v>285976585.58441502</c:v>
                </c:pt>
                <c:pt idx="16966">
                  <c:v>286017128.88910109</c:v>
                </c:pt>
                <c:pt idx="16967">
                  <c:v>286057656.46366</c:v>
                </c:pt>
                <c:pt idx="16968">
                  <c:v>286098168.31385797</c:v>
                </c:pt>
                <c:pt idx="16969">
                  <c:v>286138664.44546002</c:v>
                </c:pt>
                <c:pt idx="16970">
                  <c:v>286179144.86422598</c:v>
                </c:pt>
                <c:pt idx="16971">
                  <c:v>286219609.57591796</c:v>
                </c:pt>
                <c:pt idx="16972">
                  <c:v>286260058.58628994</c:v>
                </c:pt>
                <c:pt idx="16973">
                  <c:v>286300491.90109795</c:v>
                </c:pt>
                <c:pt idx="16974">
                  <c:v>286340909.52609295</c:v>
                </c:pt>
                <c:pt idx="16975">
                  <c:v>286381311.46702498</c:v>
                </c:pt>
                <c:pt idx="16976">
                  <c:v>286421697.72964096</c:v>
                </c:pt>
                <c:pt idx="16977">
                  <c:v>286462068.31968492</c:v>
                </c:pt>
                <c:pt idx="16978">
                  <c:v>286502423.24289995</c:v>
                </c:pt>
                <c:pt idx="16979">
                  <c:v>286542762.50502402</c:v>
                </c:pt>
                <c:pt idx="16980">
                  <c:v>286583086.11179698</c:v>
                </c:pt>
                <c:pt idx="16981">
                  <c:v>286623394.06895101</c:v>
                </c:pt>
                <c:pt idx="16982">
                  <c:v>286663686.38222092</c:v>
                </c:pt>
                <c:pt idx="16983">
                  <c:v>286703963.05733597</c:v>
                </c:pt>
                <c:pt idx="16984">
                  <c:v>286744224.10002398</c:v>
                </c:pt>
                <c:pt idx="16985">
                  <c:v>286784469.51600999</c:v>
                </c:pt>
                <c:pt idx="16986">
                  <c:v>286824699.31101698</c:v>
                </c:pt>
                <c:pt idx="16987">
                  <c:v>286864913.49076599</c:v>
                </c:pt>
                <c:pt idx="16988">
                  <c:v>286905112.06097394</c:v>
                </c:pt>
                <c:pt idx="16989">
                  <c:v>286945295.02735901</c:v>
                </c:pt>
                <c:pt idx="16990">
                  <c:v>286985462.39563292</c:v>
                </c:pt>
                <c:pt idx="16991">
                  <c:v>287025614.171507</c:v>
                </c:pt>
                <c:pt idx="16992">
                  <c:v>287065750.36069</c:v>
                </c:pt>
                <c:pt idx="16993">
                  <c:v>287105870.968889</c:v>
                </c:pt>
                <c:pt idx="16994">
                  <c:v>287145976.00180697</c:v>
                </c:pt>
                <c:pt idx="16995">
                  <c:v>287186065.46514696</c:v>
                </c:pt>
                <c:pt idx="16996">
                  <c:v>287226139.36460799</c:v>
                </c:pt>
                <c:pt idx="16997">
                  <c:v>287266197.70588601</c:v>
                </c:pt>
                <c:pt idx="16998">
                  <c:v>287306240.49467689</c:v>
                </c:pt>
                <c:pt idx="16999">
                  <c:v>287346267.73667288</c:v>
                </c:pt>
                <c:pt idx="17000">
                  <c:v>287386279.43756402</c:v>
                </c:pt>
                <c:pt idx="17001">
                  <c:v>287426275.60303801</c:v>
                </c:pt>
                <c:pt idx="17002">
                  <c:v>287466256.23877996</c:v>
                </c:pt>
                <c:pt idx="17003">
                  <c:v>287506221.350474</c:v>
                </c:pt>
                <c:pt idx="17004">
                  <c:v>287546170.94380105</c:v>
                </c:pt>
                <c:pt idx="17005">
                  <c:v>287586105.02443796</c:v>
                </c:pt>
                <c:pt idx="17006">
                  <c:v>287626023.59806198</c:v>
                </c:pt>
                <c:pt idx="17007">
                  <c:v>287665926.67034799</c:v>
                </c:pt>
                <c:pt idx="17008">
                  <c:v>287705814.24696696</c:v>
                </c:pt>
                <c:pt idx="17009">
                  <c:v>287745686.33358902</c:v>
                </c:pt>
                <c:pt idx="17010">
                  <c:v>287785542.93587995</c:v>
                </c:pt>
                <c:pt idx="17011">
                  <c:v>287825384.05950606</c:v>
                </c:pt>
                <c:pt idx="17012">
                  <c:v>287865209.71012998</c:v>
                </c:pt>
                <c:pt idx="17013">
                  <c:v>287905019.89341098</c:v>
                </c:pt>
                <c:pt idx="17014">
                  <c:v>287944814.615008</c:v>
                </c:pt>
                <c:pt idx="17015">
                  <c:v>287984593.88057703</c:v>
                </c:pt>
                <c:pt idx="17016">
                  <c:v>288024357.69577199</c:v>
                </c:pt>
                <c:pt idx="17017">
                  <c:v>288064106.06624299</c:v>
                </c:pt>
                <c:pt idx="17018">
                  <c:v>288103838.99764103</c:v>
                </c:pt>
                <c:pt idx="17019">
                  <c:v>288143556.49561203</c:v>
                </c:pt>
                <c:pt idx="17020">
                  <c:v>288183258.56580102</c:v>
                </c:pt>
                <c:pt idx="17021">
                  <c:v>288222945.21385002</c:v>
                </c:pt>
                <c:pt idx="17022">
                  <c:v>288262616.4454</c:v>
                </c:pt>
                <c:pt idx="17023">
                  <c:v>288302272.26608896</c:v>
                </c:pt>
                <c:pt idx="17024">
                  <c:v>288341912.68155301</c:v>
                </c:pt>
                <c:pt idx="17025">
                  <c:v>288381537.69742608</c:v>
                </c:pt>
                <c:pt idx="17026">
                  <c:v>288421147.31933796</c:v>
                </c:pt>
                <c:pt idx="17027">
                  <c:v>288460741.55291992</c:v>
                </c:pt>
                <c:pt idx="17028">
                  <c:v>288500320.403799</c:v>
                </c:pt>
                <c:pt idx="17029">
                  <c:v>288539883.87759906</c:v>
                </c:pt>
                <c:pt idx="17030">
                  <c:v>288579431.97994292</c:v>
                </c:pt>
                <c:pt idx="17031">
                  <c:v>288618964.71645296</c:v>
                </c:pt>
                <c:pt idx="17032">
                  <c:v>288658482.09274495</c:v>
                </c:pt>
                <c:pt idx="17033">
                  <c:v>288697984.114438</c:v>
                </c:pt>
                <c:pt idx="17034">
                  <c:v>288737470.78714401</c:v>
                </c:pt>
                <c:pt idx="17035">
                  <c:v>288776942.11647499</c:v>
                </c:pt>
                <c:pt idx="17036">
                  <c:v>288816398.10804302</c:v>
                </c:pt>
                <c:pt idx="17037">
                  <c:v>288855838.76745301</c:v>
                </c:pt>
                <c:pt idx="17038">
                  <c:v>288895264.10031301</c:v>
                </c:pt>
                <c:pt idx="17039">
                  <c:v>288934674.11222392</c:v>
                </c:pt>
                <c:pt idx="17040">
                  <c:v>288974068.80878901</c:v>
                </c:pt>
                <c:pt idx="17041">
                  <c:v>289013448.19560695</c:v>
                </c:pt>
                <c:pt idx="17042">
                  <c:v>289052812.27827394</c:v>
                </c:pt>
                <c:pt idx="17043">
                  <c:v>289092161.06238592</c:v>
                </c:pt>
                <c:pt idx="17044">
                  <c:v>289131494.55353498</c:v>
                </c:pt>
                <c:pt idx="17045">
                  <c:v>289170812.75731301</c:v>
                </c:pt>
                <c:pt idx="17046">
                  <c:v>289210115.67930597</c:v>
                </c:pt>
                <c:pt idx="17047">
                  <c:v>289249403.32510298</c:v>
                </c:pt>
                <c:pt idx="17048">
                  <c:v>289288675.70028794</c:v>
                </c:pt>
                <c:pt idx="17049">
                  <c:v>289327932.81044197</c:v>
                </c:pt>
                <c:pt idx="17050">
                  <c:v>289367174.66114604</c:v>
                </c:pt>
                <c:pt idx="17051">
                  <c:v>289406401.25797796</c:v>
                </c:pt>
                <c:pt idx="17052">
                  <c:v>289445612.60651505</c:v>
                </c:pt>
                <c:pt idx="17053">
                  <c:v>289484808.71232992</c:v>
                </c:pt>
                <c:pt idx="17054">
                  <c:v>289523989.58099496</c:v>
                </c:pt>
                <c:pt idx="17055">
                  <c:v>289563155.21807891</c:v>
                </c:pt>
                <c:pt idx="17056">
                  <c:v>289602305.62915206</c:v>
                </c:pt>
                <c:pt idx="17057">
                  <c:v>289641440.81977803</c:v>
                </c:pt>
                <c:pt idx="17058">
                  <c:v>289680560.79552197</c:v>
                </c:pt>
                <c:pt idx="17059">
                  <c:v>289719665.56194395</c:v>
                </c:pt>
                <c:pt idx="17060">
                  <c:v>289758755.124605</c:v>
                </c:pt>
                <c:pt idx="17061">
                  <c:v>289797829.48906201</c:v>
                </c:pt>
                <c:pt idx="17062">
                  <c:v>289836888.66087002</c:v>
                </c:pt>
                <c:pt idx="17063">
                  <c:v>289875932.64558405</c:v>
                </c:pt>
                <c:pt idx="17064">
                  <c:v>289914961.44875509</c:v>
                </c:pt>
                <c:pt idx="17065">
                  <c:v>289953975.07593095</c:v>
                </c:pt>
                <c:pt idx="17066">
                  <c:v>289992973.53266191</c:v>
                </c:pt>
                <c:pt idx="17067">
                  <c:v>290031956.82449102</c:v>
                </c:pt>
                <c:pt idx="17068">
                  <c:v>290070924.95696294</c:v>
                </c:pt>
                <c:pt idx="17069">
                  <c:v>290109877.93561894</c:v>
                </c:pt>
                <c:pt idx="17070">
                  <c:v>290148815.76599896</c:v>
                </c:pt>
                <c:pt idx="17071">
                  <c:v>290187738.45363891</c:v>
                </c:pt>
                <c:pt idx="17072">
                  <c:v>290226646.004076</c:v>
                </c:pt>
                <c:pt idx="17073">
                  <c:v>290265538.42284292</c:v>
                </c:pt>
                <c:pt idx="17074">
                  <c:v>290304415.71547192</c:v>
                </c:pt>
                <c:pt idx="17075">
                  <c:v>290343277.88749206</c:v>
                </c:pt>
                <c:pt idx="17076">
                  <c:v>290382124.94443005</c:v>
                </c:pt>
                <c:pt idx="17077">
                  <c:v>290420956.89181298</c:v>
                </c:pt>
                <c:pt idx="17078">
                  <c:v>290459773.73516399</c:v>
                </c:pt>
                <c:pt idx="17079">
                  <c:v>290498575.48000503</c:v>
                </c:pt>
                <c:pt idx="17080">
                  <c:v>290537362.13185501</c:v>
                </c:pt>
                <c:pt idx="17081">
                  <c:v>290576133.69623196</c:v>
                </c:pt>
                <c:pt idx="17082">
                  <c:v>290614890.178653</c:v>
                </c:pt>
                <c:pt idx="17083">
                  <c:v>290653631.58463103</c:v>
                </c:pt>
                <c:pt idx="17084">
                  <c:v>290692357.91967785</c:v>
                </c:pt>
                <c:pt idx="17085">
                  <c:v>290731069.18930501</c:v>
                </c:pt>
                <c:pt idx="17086">
                  <c:v>290769765.399019</c:v>
                </c:pt>
                <c:pt idx="17087">
                  <c:v>290808446.55432701</c:v>
                </c:pt>
                <c:pt idx="17088">
                  <c:v>290847112.66073298</c:v>
                </c:pt>
                <c:pt idx="17089">
                  <c:v>290885763.72373903</c:v>
                </c:pt>
                <c:pt idx="17090">
                  <c:v>290924399.74884701</c:v>
                </c:pt>
                <c:pt idx="17091">
                  <c:v>290963020.74155402</c:v>
                </c:pt>
                <c:pt idx="17092">
                  <c:v>291001626.70735705</c:v>
                </c:pt>
                <c:pt idx="17093">
                  <c:v>291040217.65175205</c:v>
                </c:pt>
                <c:pt idx="17094">
                  <c:v>291078793.58023095</c:v>
                </c:pt>
                <c:pt idx="17095">
                  <c:v>291117354.49828595</c:v>
                </c:pt>
                <c:pt idx="17096">
                  <c:v>291155900.41140395</c:v>
                </c:pt>
                <c:pt idx="17097">
                  <c:v>291194431.32507491</c:v>
                </c:pt>
                <c:pt idx="17098">
                  <c:v>291232947.24478298</c:v>
                </c:pt>
                <c:pt idx="17099">
                  <c:v>291271448.17601109</c:v>
                </c:pt>
                <c:pt idx="17100">
                  <c:v>291309934.12424201</c:v>
                </c:pt>
                <c:pt idx="17101">
                  <c:v>291348405.09495592</c:v>
                </c:pt>
                <c:pt idx="17102">
                  <c:v>291386861.09362996</c:v>
                </c:pt>
                <c:pt idx="17103">
                  <c:v>291425302.12573999</c:v>
                </c:pt>
                <c:pt idx="17104">
                  <c:v>291463728.19676208</c:v>
                </c:pt>
                <c:pt idx="17105">
                  <c:v>291502139.31216598</c:v>
                </c:pt>
                <c:pt idx="17106">
                  <c:v>291540535.47742498</c:v>
                </c:pt>
                <c:pt idx="17107">
                  <c:v>291578916.69800705</c:v>
                </c:pt>
                <c:pt idx="17108">
                  <c:v>291617282.97937793</c:v>
                </c:pt>
                <c:pt idx="17109">
                  <c:v>291655634.32700509</c:v>
                </c:pt>
                <c:pt idx="17110">
                  <c:v>291693970.74634999</c:v>
                </c:pt>
                <c:pt idx="17111">
                  <c:v>291732292.24287492</c:v>
                </c:pt>
                <c:pt idx="17112">
                  <c:v>291770598.82203996</c:v>
                </c:pt>
                <c:pt idx="17113">
                  <c:v>291808890.48930192</c:v>
                </c:pt>
                <c:pt idx="17114">
                  <c:v>291847167.25011802</c:v>
                </c:pt>
                <c:pt idx="17115">
                  <c:v>291885429.10994202</c:v>
                </c:pt>
                <c:pt idx="17116">
                  <c:v>291923676.07422698</c:v>
                </c:pt>
                <c:pt idx="17117">
                  <c:v>291961908.14842415</c:v>
                </c:pt>
                <c:pt idx="17118">
                  <c:v>292000125.33797991</c:v>
                </c:pt>
                <c:pt idx="17119">
                  <c:v>292038327.64834505</c:v>
                </c:pt>
                <c:pt idx="17120">
                  <c:v>292076515.08496296</c:v>
                </c:pt>
                <c:pt idx="17121">
                  <c:v>292114687.65327698</c:v>
                </c:pt>
                <c:pt idx="17122">
                  <c:v>292152845.35873002</c:v>
                </c:pt>
                <c:pt idx="17123">
                  <c:v>292190988.20676202</c:v>
                </c:pt>
                <c:pt idx="17124">
                  <c:v>292229116.202811</c:v>
                </c:pt>
                <c:pt idx="17125">
                  <c:v>292267229.352314</c:v>
                </c:pt>
                <c:pt idx="17126">
                  <c:v>292305327.66070598</c:v>
                </c:pt>
                <c:pt idx="17127">
                  <c:v>292343411.13342005</c:v>
                </c:pt>
                <c:pt idx="17128">
                  <c:v>292381479.77588695</c:v>
                </c:pt>
                <c:pt idx="17129">
                  <c:v>292419533.59353799</c:v>
                </c:pt>
                <c:pt idx="17130">
                  <c:v>292457572.59179896</c:v>
                </c:pt>
                <c:pt idx="17131">
                  <c:v>292495596.77609795</c:v>
                </c:pt>
                <c:pt idx="17132">
                  <c:v>292533606.15185797</c:v>
                </c:pt>
                <c:pt idx="17133">
                  <c:v>292571600.72450298</c:v>
                </c:pt>
                <c:pt idx="17134">
                  <c:v>292609580.49945396</c:v>
                </c:pt>
                <c:pt idx="17135">
                  <c:v>292647545.48212892</c:v>
                </c:pt>
                <c:pt idx="17136">
                  <c:v>292685495.677948</c:v>
                </c:pt>
                <c:pt idx="17137">
                  <c:v>292723431.09232491</c:v>
                </c:pt>
                <c:pt idx="17138">
                  <c:v>292761351.73067486</c:v>
                </c:pt>
                <c:pt idx="17139">
                  <c:v>292799257.59841102</c:v>
                </c:pt>
                <c:pt idx="17140">
                  <c:v>292837148.70094395</c:v>
                </c:pt>
                <c:pt idx="17141">
                  <c:v>292875025.04368198</c:v>
                </c:pt>
                <c:pt idx="17142">
                  <c:v>292912886.63203394</c:v>
                </c:pt>
                <c:pt idx="17143">
                  <c:v>292950733.47140503</c:v>
                </c:pt>
                <c:pt idx="17144">
                  <c:v>292988565.56719905</c:v>
                </c:pt>
                <c:pt idx="17145">
                  <c:v>293026382.92481899</c:v>
                </c:pt>
                <c:pt idx="17146">
                  <c:v>293064185.54966605</c:v>
                </c:pt>
                <c:pt idx="17147">
                  <c:v>293101973.44713998</c:v>
                </c:pt>
                <c:pt idx="17148">
                  <c:v>293139746.62263691</c:v>
                </c:pt>
                <c:pt idx="17149">
                  <c:v>293177505.081554</c:v>
                </c:pt>
                <c:pt idx="17150">
                  <c:v>293215248.82928503</c:v>
                </c:pt>
                <c:pt idx="17151">
                  <c:v>293252977.87122202</c:v>
                </c:pt>
                <c:pt idx="17152">
                  <c:v>293290692.21275795</c:v>
                </c:pt>
                <c:pt idx="17153">
                  <c:v>293328391.85927999</c:v>
                </c:pt>
                <c:pt idx="17154">
                  <c:v>293366076.81617796</c:v>
                </c:pt>
                <c:pt idx="17155">
                  <c:v>293403747.08883601</c:v>
                </c:pt>
                <c:pt idx="17156">
                  <c:v>293441402.68263996</c:v>
                </c:pt>
                <c:pt idx="17157">
                  <c:v>293479043.60297292</c:v>
                </c:pt>
                <c:pt idx="17158">
                  <c:v>293516669.85521609</c:v>
                </c:pt>
                <c:pt idx="17159">
                  <c:v>293554281.44474792</c:v>
                </c:pt>
                <c:pt idx="17160">
                  <c:v>293591878.37694794</c:v>
                </c:pt>
                <c:pt idx="17161">
                  <c:v>293629460.65719306</c:v>
                </c:pt>
                <c:pt idx="17162">
                  <c:v>293667028.290856</c:v>
                </c:pt>
                <c:pt idx="17163">
                  <c:v>293704581.28331298</c:v>
                </c:pt>
                <c:pt idx="17164">
                  <c:v>293742119.63993299</c:v>
                </c:pt>
                <c:pt idx="17165">
                  <c:v>293779643.36608899</c:v>
                </c:pt>
                <c:pt idx="17166">
                  <c:v>293817152.46714705</c:v>
                </c:pt>
                <c:pt idx="17167">
                  <c:v>293854646.94847602</c:v>
                </c:pt>
                <c:pt idx="17168">
                  <c:v>293892126.81544101</c:v>
                </c:pt>
                <c:pt idx="17169">
                  <c:v>293929592.07340509</c:v>
                </c:pt>
                <c:pt idx="17170">
                  <c:v>293967042.727732</c:v>
                </c:pt>
                <c:pt idx="17171">
                  <c:v>294004478.78378201</c:v>
                </c:pt>
                <c:pt idx="17172">
                  <c:v>294041900.24691296</c:v>
                </c:pt>
                <c:pt idx="17173">
                  <c:v>294079307.12248492</c:v>
                </c:pt>
                <c:pt idx="17174">
                  <c:v>294116699.41585392</c:v>
                </c:pt>
                <c:pt idx="17175">
                  <c:v>294154077.13237292</c:v>
                </c:pt>
                <c:pt idx="17176">
                  <c:v>294191440.27739602</c:v>
                </c:pt>
                <c:pt idx="17177">
                  <c:v>294228788.85627395</c:v>
                </c:pt>
                <c:pt idx="17178">
                  <c:v>294266122.87435901</c:v>
                </c:pt>
                <c:pt idx="17179">
                  <c:v>294303442.33699793</c:v>
                </c:pt>
                <c:pt idx="17180">
                  <c:v>294340747.249538</c:v>
                </c:pt>
                <c:pt idx="17181">
                  <c:v>294378037.61732608</c:v>
                </c:pt>
                <c:pt idx="17182">
                  <c:v>294415313.44570392</c:v>
                </c:pt>
                <c:pt idx="17183">
                  <c:v>294452574.74001598</c:v>
                </c:pt>
                <c:pt idx="17184">
                  <c:v>294489821.50560296</c:v>
                </c:pt>
                <c:pt idx="17185">
                  <c:v>294527053.74780405</c:v>
                </c:pt>
                <c:pt idx="17186">
                  <c:v>294564271.47195697</c:v>
                </c:pt>
                <c:pt idx="17187">
                  <c:v>294601474.68339902</c:v>
                </c:pt>
                <c:pt idx="17188">
                  <c:v>294638663.38746506</c:v>
                </c:pt>
                <c:pt idx="17189">
                  <c:v>294675837.58949</c:v>
                </c:pt>
                <c:pt idx="17190">
                  <c:v>294712997.29480296</c:v>
                </c:pt>
                <c:pt idx="17191">
                  <c:v>294750142.50873792</c:v>
                </c:pt>
                <c:pt idx="17192">
                  <c:v>294787273.23662192</c:v>
                </c:pt>
                <c:pt idx="17193">
                  <c:v>294824389.48378491</c:v>
                </c:pt>
                <c:pt idx="17194">
                  <c:v>294861491.25555098</c:v>
                </c:pt>
                <c:pt idx="17195">
                  <c:v>294898578.55724609</c:v>
                </c:pt>
                <c:pt idx="17196">
                  <c:v>294935651.39419305</c:v>
                </c:pt>
                <c:pt idx="17197">
                  <c:v>294972709.77171499</c:v>
                </c:pt>
                <c:pt idx="17198">
                  <c:v>295009753.69513202</c:v>
                </c:pt>
                <c:pt idx="17199">
                  <c:v>295046783.16976309</c:v>
                </c:pt>
                <c:pt idx="17200">
                  <c:v>295083798.20092601</c:v>
                </c:pt>
                <c:pt idx="17201">
                  <c:v>295120798.79393697</c:v>
                </c:pt>
                <c:pt idx="17202">
                  <c:v>295157784.95411098</c:v>
                </c:pt>
                <c:pt idx="17203">
                  <c:v>295194756.68676198</c:v>
                </c:pt>
                <c:pt idx="17204">
                  <c:v>295231713.99720103</c:v>
                </c:pt>
                <c:pt idx="17205">
                  <c:v>295268656.89073896</c:v>
                </c:pt>
                <c:pt idx="17206">
                  <c:v>295305585.37268603</c:v>
                </c:pt>
                <c:pt idx="17207">
                  <c:v>295342499.448349</c:v>
                </c:pt>
                <c:pt idx="17208">
                  <c:v>295379399.12303501</c:v>
                </c:pt>
                <c:pt idx="17209">
                  <c:v>295416284.40204895</c:v>
                </c:pt>
                <c:pt idx="17210">
                  <c:v>295453155.29069394</c:v>
                </c:pt>
                <c:pt idx="17211">
                  <c:v>295490011.7942729</c:v>
                </c:pt>
                <c:pt idx="17212">
                  <c:v>295526853.91808695</c:v>
                </c:pt>
                <c:pt idx="17213">
                  <c:v>295563681.66743505</c:v>
                </c:pt>
                <c:pt idx="17214">
                  <c:v>295600495.04761606</c:v>
                </c:pt>
                <c:pt idx="17215">
                  <c:v>295637294.06392598</c:v>
                </c:pt>
                <c:pt idx="17216">
                  <c:v>295674078.72166091</c:v>
                </c:pt>
                <c:pt idx="17217">
                  <c:v>295710849.026115</c:v>
                </c:pt>
                <c:pt idx="17218">
                  <c:v>295747604.98257995</c:v>
                </c:pt>
                <c:pt idx="17219">
                  <c:v>295784346.59634894</c:v>
                </c:pt>
                <c:pt idx="17220">
                  <c:v>295821073.87270999</c:v>
                </c:pt>
                <c:pt idx="17221">
                  <c:v>295857786.81695396</c:v>
                </c:pt>
                <c:pt idx="17222">
                  <c:v>295894485.43436694</c:v>
                </c:pt>
                <c:pt idx="17223">
                  <c:v>295931169.73023486</c:v>
                </c:pt>
                <c:pt idx="17224">
                  <c:v>295967839.70984399</c:v>
                </c:pt>
                <c:pt idx="17225">
                  <c:v>296004495.37847602</c:v>
                </c:pt>
                <c:pt idx="17226">
                  <c:v>296041136.74141401</c:v>
                </c:pt>
                <c:pt idx="17227">
                  <c:v>296077763.80393791</c:v>
                </c:pt>
                <c:pt idx="17228">
                  <c:v>296114376.57132792</c:v>
                </c:pt>
                <c:pt idx="17229">
                  <c:v>296150975.04886204</c:v>
                </c:pt>
                <c:pt idx="17230">
                  <c:v>296187559.241817</c:v>
                </c:pt>
                <c:pt idx="17231">
                  <c:v>296224129.15546906</c:v>
                </c:pt>
                <c:pt idx="17232">
                  <c:v>296260684.79509199</c:v>
                </c:pt>
                <c:pt idx="17233">
                  <c:v>296297226.165959</c:v>
                </c:pt>
                <c:pt idx="17234">
                  <c:v>296333753.273341</c:v>
                </c:pt>
                <c:pt idx="17235">
                  <c:v>296370266.122509</c:v>
                </c:pt>
                <c:pt idx="17236">
                  <c:v>296406764.71873295</c:v>
                </c:pt>
                <c:pt idx="17237">
                  <c:v>296443249.06727999</c:v>
                </c:pt>
                <c:pt idx="17238">
                  <c:v>296479719.17341608</c:v>
                </c:pt>
                <c:pt idx="17239">
                  <c:v>296516175.04240799</c:v>
                </c:pt>
                <c:pt idx="17240">
                  <c:v>296552616.67951906</c:v>
                </c:pt>
                <c:pt idx="17241">
                  <c:v>296589044.09001201</c:v>
                </c:pt>
                <c:pt idx="17242">
                  <c:v>296625457.279149</c:v>
                </c:pt>
                <c:pt idx="17243">
                  <c:v>296661856.25218999</c:v>
                </c:pt>
                <c:pt idx="17244">
                  <c:v>296698241.01439399</c:v>
                </c:pt>
                <c:pt idx="17245">
                  <c:v>296734611.57101899</c:v>
                </c:pt>
                <c:pt idx="17246">
                  <c:v>296770967.92732197</c:v>
                </c:pt>
                <c:pt idx="17247">
                  <c:v>296807310.08855802</c:v>
                </c:pt>
                <c:pt idx="17248">
                  <c:v>296843638.059982</c:v>
                </c:pt>
                <c:pt idx="17249">
                  <c:v>296879951.84684598</c:v>
                </c:pt>
                <c:pt idx="17250">
                  <c:v>296916251.45440209</c:v>
                </c:pt>
                <c:pt idx="17251">
                  <c:v>296952536.88790101</c:v>
                </c:pt>
                <c:pt idx="17252">
                  <c:v>296988808.15259206</c:v>
                </c:pt>
                <c:pt idx="17253">
                  <c:v>297025065.25372308</c:v>
                </c:pt>
                <c:pt idx="17254">
                  <c:v>297061308.19654101</c:v>
                </c:pt>
                <c:pt idx="17255">
                  <c:v>297097536.98629194</c:v>
                </c:pt>
                <c:pt idx="17256">
                  <c:v>297133751.62822098</c:v>
                </c:pt>
                <c:pt idx="17257">
                  <c:v>297169952.12757003</c:v>
                </c:pt>
                <c:pt idx="17258">
                  <c:v>297206138.48958296</c:v>
                </c:pt>
                <c:pt idx="17259">
                  <c:v>297242310.71949899</c:v>
                </c:pt>
                <c:pt idx="17260">
                  <c:v>297278468.822559</c:v>
                </c:pt>
                <c:pt idx="17261">
                  <c:v>297314612.80400205</c:v>
                </c:pt>
                <c:pt idx="17262">
                  <c:v>297350742.66906506</c:v>
                </c:pt>
                <c:pt idx="17263">
                  <c:v>297386858.42298388</c:v>
                </c:pt>
                <c:pt idx="17264">
                  <c:v>297422960.07099396</c:v>
                </c:pt>
                <c:pt idx="17265">
                  <c:v>297459047.61833102</c:v>
                </c:pt>
                <c:pt idx="17266">
                  <c:v>297495121.070225</c:v>
                </c:pt>
                <c:pt idx="17267">
                  <c:v>297531180.43190986</c:v>
                </c:pt>
                <c:pt idx="17268">
                  <c:v>297567225.70861501</c:v>
                </c:pt>
                <c:pt idx="17269">
                  <c:v>297603256.90557092</c:v>
                </c:pt>
                <c:pt idx="17270">
                  <c:v>297639274.028005</c:v>
                </c:pt>
                <c:pt idx="17271">
                  <c:v>297675277.08114499</c:v>
                </c:pt>
                <c:pt idx="17272">
                  <c:v>297711266.07021695</c:v>
                </c:pt>
                <c:pt idx="17273">
                  <c:v>297747241.00044602</c:v>
                </c:pt>
                <c:pt idx="17274">
                  <c:v>297783201.87705505</c:v>
                </c:pt>
                <c:pt idx="17275">
                  <c:v>297819148.70526695</c:v>
                </c:pt>
                <c:pt idx="17276">
                  <c:v>297855081.49030495</c:v>
                </c:pt>
                <c:pt idx="17277">
                  <c:v>297891000.23738796</c:v>
                </c:pt>
                <c:pt idx="17278">
                  <c:v>297926904.95173591</c:v>
                </c:pt>
                <c:pt idx="17279">
                  <c:v>297962795.63856703</c:v>
                </c:pt>
                <c:pt idx="17280">
                  <c:v>297998672.30309802</c:v>
                </c:pt>
                <c:pt idx="17281">
                  <c:v>298034534.95054609</c:v>
                </c:pt>
                <c:pt idx="17282">
                  <c:v>298070383.58612502</c:v>
                </c:pt>
                <c:pt idx="17283">
                  <c:v>298106218.215051</c:v>
                </c:pt>
                <c:pt idx="17284">
                  <c:v>298142038.84253401</c:v>
                </c:pt>
                <c:pt idx="17285">
                  <c:v>298177845.47378796</c:v>
                </c:pt>
                <c:pt idx="17286">
                  <c:v>298213638.11402303</c:v>
                </c:pt>
                <c:pt idx="17287">
                  <c:v>298249416.76844901</c:v>
                </c:pt>
                <c:pt idx="17288">
                  <c:v>298285181.44227493</c:v>
                </c:pt>
                <c:pt idx="17289">
                  <c:v>298320932.14070809</c:v>
                </c:pt>
                <c:pt idx="17290">
                  <c:v>298356668.868954</c:v>
                </c:pt>
                <c:pt idx="17291">
                  <c:v>298392391.63221896</c:v>
                </c:pt>
                <c:pt idx="17292">
                  <c:v>298428100.43570793</c:v>
                </c:pt>
                <c:pt idx="17293">
                  <c:v>298463795.28462392</c:v>
                </c:pt>
                <c:pt idx="17294">
                  <c:v>298499476.18417001</c:v>
                </c:pt>
                <c:pt idx="17295">
                  <c:v>298535143.13954598</c:v>
                </c:pt>
                <c:pt idx="17296">
                  <c:v>298570796.155954</c:v>
                </c:pt>
                <c:pt idx="17297">
                  <c:v>298606435.23859209</c:v>
                </c:pt>
                <c:pt idx="17298">
                  <c:v>298642060.39265895</c:v>
                </c:pt>
                <c:pt idx="17299">
                  <c:v>298677671.62335205</c:v>
                </c:pt>
                <c:pt idx="17300">
                  <c:v>298713268.93586695</c:v>
                </c:pt>
                <c:pt idx="17301">
                  <c:v>298748852.33539999</c:v>
                </c:pt>
                <c:pt idx="17302">
                  <c:v>298784421.82714498</c:v>
                </c:pt>
                <c:pt idx="17303">
                  <c:v>298819977.41629493</c:v>
                </c:pt>
                <c:pt idx="17304">
                  <c:v>298855519.10804302</c:v>
                </c:pt>
                <c:pt idx="17305">
                  <c:v>298891046.90758002</c:v>
                </c:pt>
                <c:pt idx="17306">
                  <c:v>298926560.82009602</c:v>
                </c:pt>
                <c:pt idx="17307">
                  <c:v>298962060.85078001</c:v>
                </c:pt>
                <c:pt idx="17308">
                  <c:v>298997547.00482208</c:v>
                </c:pt>
                <c:pt idx="17309">
                  <c:v>299033019.28740698</c:v>
                </c:pt>
                <c:pt idx="17310">
                  <c:v>299068477.70372409</c:v>
                </c:pt>
                <c:pt idx="17311">
                  <c:v>299103922.25895703</c:v>
                </c:pt>
                <c:pt idx="17312">
                  <c:v>299139352.95828992</c:v>
                </c:pt>
                <c:pt idx="17313">
                  <c:v>299174769.80690897</c:v>
                </c:pt>
                <c:pt idx="17314">
                  <c:v>299210172.80999392</c:v>
                </c:pt>
                <c:pt idx="17315">
                  <c:v>299245561.97272694</c:v>
                </c:pt>
                <c:pt idx="17316">
                  <c:v>299280937.300291</c:v>
                </c:pt>
                <c:pt idx="17317">
                  <c:v>299316298.79786301</c:v>
                </c:pt>
                <c:pt idx="17318">
                  <c:v>299351646.47062296</c:v>
                </c:pt>
                <c:pt idx="17319">
                  <c:v>299386980.32375002</c:v>
                </c:pt>
                <c:pt idx="17320">
                  <c:v>299422300.36241901</c:v>
                </c:pt>
                <c:pt idx="17321">
                  <c:v>299457606.59180796</c:v>
                </c:pt>
                <c:pt idx="17322">
                  <c:v>299492899.01709098</c:v>
                </c:pt>
                <c:pt idx="17323">
                  <c:v>299528177.64344311</c:v>
                </c:pt>
                <c:pt idx="17324">
                  <c:v>299563442.47603595</c:v>
                </c:pt>
                <c:pt idx="17325">
                  <c:v>299598693.52004403</c:v>
                </c:pt>
                <c:pt idx="17326">
                  <c:v>299633930.78063786</c:v>
                </c:pt>
                <c:pt idx="17327">
                  <c:v>299669154.26298785</c:v>
                </c:pt>
                <c:pt idx="17328">
                  <c:v>299704363.97226495</c:v>
                </c:pt>
                <c:pt idx="17329">
                  <c:v>299739559.91363692</c:v>
                </c:pt>
                <c:pt idx="17330">
                  <c:v>299774742.09227186</c:v>
                </c:pt>
                <c:pt idx="17331">
                  <c:v>299809910.51333696</c:v>
                </c:pt>
                <c:pt idx="17332">
                  <c:v>299845065.18199903</c:v>
                </c:pt>
                <c:pt idx="17333">
                  <c:v>299880206.10342306</c:v>
                </c:pt>
                <c:pt idx="17334">
                  <c:v>299915333.28277385</c:v>
                </c:pt>
                <c:pt idx="17335">
                  <c:v>299950446.72521394</c:v>
                </c:pt>
                <c:pt idx="17336">
                  <c:v>299985546.4359079</c:v>
                </c:pt>
                <c:pt idx="17337">
                  <c:v>300020632.42001599</c:v>
                </c:pt>
                <c:pt idx="17338">
                  <c:v>300055704.68269992</c:v>
                </c:pt>
                <c:pt idx="17339">
                  <c:v>300090763.22912109</c:v>
                </c:pt>
                <c:pt idx="17340">
                  <c:v>300125808.06443697</c:v>
                </c:pt>
                <c:pt idx="17341">
                  <c:v>300160839.19380701</c:v>
                </c:pt>
                <c:pt idx="17342">
                  <c:v>300195856.62238795</c:v>
                </c:pt>
                <c:pt idx="17343">
                  <c:v>300230860.35533899</c:v>
                </c:pt>
                <c:pt idx="17344">
                  <c:v>300265850.39781398</c:v>
                </c:pt>
                <c:pt idx="17345">
                  <c:v>300300826.754969</c:v>
                </c:pt>
                <c:pt idx="17346">
                  <c:v>300335789.43195885</c:v>
                </c:pt>
                <c:pt idx="17347">
                  <c:v>300370738.43393689</c:v>
                </c:pt>
                <c:pt idx="17348">
                  <c:v>300405673.76605499</c:v>
                </c:pt>
                <c:pt idx="17349">
                  <c:v>300440595.43346602</c:v>
                </c:pt>
                <c:pt idx="17350">
                  <c:v>300475503.44132209</c:v>
                </c:pt>
                <c:pt idx="17351">
                  <c:v>300510397.79477203</c:v>
                </c:pt>
                <c:pt idx="17352">
                  <c:v>300545278.49896592</c:v>
                </c:pt>
                <c:pt idx="17353">
                  <c:v>300580145.559053</c:v>
                </c:pt>
                <c:pt idx="17354">
                  <c:v>300614998.98018092</c:v>
                </c:pt>
                <c:pt idx="17355">
                  <c:v>300649838.767497</c:v>
                </c:pt>
                <c:pt idx="17356">
                  <c:v>300684664.92614794</c:v>
                </c:pt>
                <c:pt idx="17357">
                  <c:v>300719477.46127886</c:v>
                </c:pt>
                <c:pt idx="17358">
                  <c:v>300754276.37803602</c:v>
                </c:pt>
                <c:pt idx="17359">
                  <c:v>300789061.68156207</c:v>
                </c:pt>
                <c:pt idx="17360">
                  <c:v>300823833.37700105</c:v>
                </c:pt>
                <c:pt idx="17361">
                  <c:v>300858591.46949601</c:v>
                </c:pt>
                <c:pt idx="17362">
                  <c:v>300893335.96418792</c:v>
                </c:pt>
                <c:pt idx="17363">
                  <c:v>300928066.86621892</c:v>
                </c:pt>
                <c:pt idx="17364">
                  <c:v>300962784.18073004</c:v>
                </c:pt>
                <c:pt idx="17365">
                  <c:v>300997487.91285896</c:v>
                </c:pt>
                <c:pt idx="17366">
                  <c:v>301032178.06774598</c:v>
                </c:pt>
                <c:pt idx="17367">
                  <c:v>301066854.65052915</c:v>
                </c:pt>
                <c:pt idx="17368">
                  <c:v>301101517.66634601</c:v>
                </c:pt>
                <c:pt idx="17369">
                  <c:v>301136167.12033296</c:v>
                </c:pt>
                <c:pt idx="17370">
                  <c:v>301170803.01762605</c:v>
                </c:pt>
                <c:pt idx="17371">
                  <c:v>301205425.36336106</c:v>
                </c:pt>
                <c:pt idx="17372">
                  <c:v>301240034.16267294</c:v>
                </c:pt>
                <c:pt idx="17373">
                  <c:v>301274629.42069495</c:v>
                </c:pt>
                <c:pt idx="17374">
                  <c:v>301309211.14256006</c:v>
                </c:pt>
                <c:pt idx="17375">
                  <c:v>301343779.33340198</c:v>
                </c:pt>
                <c:pt idx="17376">
                  <c:v>301378333.99835199</c:v>
                </c:pt>
                <c:pt idx="17377">
                  <c:v>301412875.14253998</c:v>
                </c:pt>
                <c:pt idx="17378">
                  <c:v>301447402.77109891</c:v>
                </c:pt>
                <c:pt idx="17379">
                  <c:v>301481916.88915598</c:v>
                </c:pt>
                <c:pt idx="17380">
                  <c:v>301516417.50184298</c:v>
                </c:pt>
                <c:pt idx="17381">
                  <c:v>301550904.61428601</c:v>
                </c:pt>
                <c:pt idx="17382">
                  <c:v>301585378.23161292</c:v>
                </c:pt>
                <c:pt idx="17383">
                  <c:v>301619838.358953</c:v>
                </c:pt>
                <c:pt idx="17384">
                  <c:v>301654285.00143099</c:v>
                </c:pt>
                <c:pt idx="17385">
                  <c:v>301688718.16417301</c:v>
                </c:pt>
                <c:pt idx="17386">
                  <c:v>301723137.85230392</c:v>
                </c:pt>
                <c:pt idx="17387">
                  <c:v>301757544.07094896</c:v>
                </c:pt>
                <c:pt idx="17388">
                  <c:v>301791936.82523096</c:v>
                </c:pt>
                <c:pt idx="17389">
                  <c:v>301826316.12027395</c:v>
                </c:pt>
                <c:pt idx="17390">
                  <c:v>301860681.96120095</c:v>
                </c:pt>
                <c:pt idx="17391">
                  <c:v>301895034.35313302</c:v>
                </c:pt>
                <c:pt idx="17392">
                  <c:v>301929373.30119097</c:v>
                </c:pt>
                <c:pt idx="17393">
                  <c:v>301963698.81049705</c:v>
                </c:pt>
                <c:pt idx="17394">
                  <c:v>301998010.88617003</c:v>
                </c:pt>
                <c:pt idx="17395">
                  <c:v>302032309.53332996</c:v>
                </c:pt>
                <c:pt idx="17396">
                  <c:v>302066594.75709605</c:v>
                </c:pt>
                <c:pt idx="17397">
                  <c:v>302100866.562585</c:v>
                </c:pt>
                <c:pt idx="17398">
                  <c:v>302135124.95491695</c:v>
                </c:pt>
                <c:pt idx="17399">
                  <c:v>302169369.93920594</c:v>
                </c:pt>
                <c:pt idx="17400">
                  <c:v>302203601.52057099</c:v>
                </c:pt>
                <c:pt idx="17401">
                  <c:v>302237819.70412701</c:v>
                </c:pt>
                <c:pt idx="17402">
                  <c:v>302272024.49498993</c:v>
                </c:pt>
                <c:pt idx="17403">
                  <c:v>302306215.89827299</c:v>
                </c:pt>
                <c:pt idx="17404">
                  <c:v>302340393.91909099</c:v>
                </c:pt>
                <c:pt idx="17405">
                  <c:v>302374558.562558</c:v>
                </c:pt>
                <c:pt idx="17406">
                  <c:v>302408709.83378601</c:v>
                </c:pt>
                <c:pt idx="17407">
                  <c:v>302442847.73788899</c:v>
                </c:pt>
                <c:pt idx="17408">
                  <c:v>302476972.2799769</c:v>
                </c:pt>
                <c:pt idx="17409">
                  <c:v>302511083.46516305</c:v>
                </c:pt>
                <c:pt idx="17410">
                  <c:v>302545181.29855609</c:v>
                </c:pt>
                <c:pt idx="17411">
                  <c:v>302579265.78526795</c:v>
                </c:pt>
                <c:pt idx="17412">
                  <c:v>302613336.93040699</c:v>
                </c:pt>
                <c:pt idx="17413">
                  <c:v>302647394.73908395</c:v>
                </c:pt>
                <c:pt idx="17414">
                  <c:v>302681439.21640491</c:v>
                </c:pt>
                <c:pt idx="17415">
                  <c:v>302715470.36748105</c:v>
                </c:pt>
                <c:pt idx="17416">
                  <c:v>302749488.19741702</c:v>
                </c:pt>
                <c:pt idx="17417">
                  <c:v>302783492.711321</c:v>
                </c:pt>
                <c:pt idx="17418">
                  <c:v>302817483.91429996</c:v>
                </c:pt>
                <c:pt idx="17419">
                  <c:v>302851461.811459</c:v>
                </c:pt>
                <c:pt idx="17420">
                  <c:v>302885426.40790403</c:v>
                </c:pt>
                <c:pt idx="17421">
                  <c:v>302919377.70874</c:v>
                </c:pt>
                <c:pt idx="17422">
                  <c:v>302953315.71907192</c:v>
                </c:pt>
                <c:pt idx="17423">
                  <c:v>302987240.44400197</c:v>
                </c:pt>
                <c:pt idx="17424">
                  <c:v>303021151.88863492</c:v>
                </c:pt>
                <c:pt idx="17425">
                  <c:v>303055050.058074</c:v>
                </c:pt>
                <c:pt idx="17426">
                  <c:v>303088934.95742106</c:v>
                </c:pt>
                <c:pt idx="17427">
                  <c:v>303122806.59177786</c:v>
                </c:pt>
                <c:pt idx="17428">
                  <c:v>303156664.9662469</c:v>
                </c:pt>
                <c:pt idx="17429">
                  <c:v>303190510.08592892</c:v>
                </c:pt>
                <c:pt idx="17430">
                  <c:v>303224341.95592296</c:v>
                </c:pt>
                <c:pt idx="17431">
                  <c:v>303258160.58133096</c:v>
                </c:pt>
                <c:pt idx="17432">
                  <c:v>303291965.96725202</c:v>
                </c:pt>
                <c:pt idx="17433">
                  <c:v>303325758.11878502</c:v>
                </c:pt>
                <c:pt idx="17434">
                  <c:v>303359537.04102898</c:v>
                </c:pt>
                <c:pt idx="17435">
                  <c:v>303393302.73908299</c:v>
                </c:pt>
                <c:pt idx="17436">
                  <c:v>303427055.21804303</c:v>
                </c:pt>
                <c:pt idx="17437">
                  <c:v>303460794.48300803</c:v>
                </c:pt>
                <c:pt idx="17438">
                  <c:v>303494520.53907394</c:v>
                </c:pt>
                <c:pt idx="17439">
                  <c:v>303528233.39133793</c:v>
                </c:pt>
                <c:pt idx="17440">
                  <c:v>303561933.04489607</c:v>
                </c:pt>
                <c:pt idx="17441">
                  <c:v>303595619.504843</c:v>
                </c:pt>
                <c:pt idx="17442">
                  <c:v>303629292.77627593</c:v>
                </c:pt>
                <c:pt idx="17443">
                  <c:v>303662952.86428899</c:v>
                </c:pt>
                <c:pt idx="17444">
                  <c:v>303696599.77397496</c:v>
                </c:pt>
                <c:pt idx="17445">
                  <c:v>303730233.51042998</c:v>
                </c:pt>
                <c:pt idx="17446">
                  <c:v>303763854.07874697</c:v>
                </c:pt>
                <c:pt idx="17447">
                  <c:v>303797461.48401892</c:v>
                </c:pt>
                <c:pt idx="17448">
                  <c:v>303831055.73133886</c:v>
                </c:pt>
                <c:pt idx="17449">
                  <c:v>303864636.82579899</c:v>
                </c:pt>
                <c:pt idx="17450">
                  <c:v>303898204.77249199</c:v>
                </c:pt>
                <c:pt idx="17451">
                  <c:v>303931759.576509</c:v>
                </c:pt>
                <c:pt idx="17452">
                  <c:v>303965301.24294096</c:v>
                </c:pt>
                <c:pt idx="17453">
                  <c:v>303998829.77687895</c:v>
                </c:pt>
                <c:pt idx="17454">
                  <c:v>304032345.18341506</c:v>
                </c:pt>
                <c:pt idx="17455">
                  <c:v>304065847.46763694</c:v>
                </c:pt>
                <c:pt idx="17456">
                  <c:v>304099336.63463593</c:v>
                </c:pt>
                <c:pt idx="17457">
                  <c:v>304132812.68950206</c:v>
                </c:pt>
                <c:pt idx="17458">
                  <c:v>304166275.63732302</c:v>
                </c:pt>
                <c:pt idx="17459">
                  <c:v>304199725.48318791</c:v>
                </c:pt>
                <c:pt idx="17460">
                  <c:v>304233162.23218596</c:v>
                </c:pt>
                <c:pt idx="17461">
                  <c:v>304266585.889404</c:v>
                </c:pt>
                <c:pt idx="17462">
                  <c:v>304299996.45993096</c:v>
                </c:pt>
                <c:pt idx="17463">
                  <c:v>304333393.94885409</c:v>
                </c:pt>
                <c:pt idx="17464">
                  <c:v>304366778.36125892</c:v>
                </c:pt>
                <c:pt idx="17465">
                  <c:v>304400149.70223486</c:v>
                </c:pt>
                <c:pt idx="17466">
                  <c:v>304433507.97686601</c:v>
                </c:pt>
                <c:pt idx="17467">
                  <c:v>304466853.19023895</c:v>
                </c:pt>
                <c:pt idx="17468">
                  <c:v>304500185.34744108</c:v>
                </c:pt>
                <c:pt idx="17469">
                  <c:v>304533504.45355606</c:v>
                </c:pt>
                <c:pt idx="17470">
                  <c:v>304566810.51367003</c:v>
                </c:pt>
                <c:pt idx="17471">
                  <c:v>304600103.53286695</c:v>
                </c:pt>
                <c:pt idx="17472">
                  <c:v>304633383.51623297</c:v>
                </c:pt>
                <c:pt idx="17473">
                  <c:v>304666650.46885097</c:v>
                </c:pt>
                <c:pt idx="17474">
                  <c:v>304699904.39580601</c:v>
                </c:pt>
                <c:pt idx="17475">
                  <c:v>304733145.30217999</c:v>
                </c:pt>
                <c:pt idx="17476">
                  <c:v>304766373.19305909</c:v>
                </c:pt>
                <c:pt idx="17477">
                  <c:v>304799588.07352507</c:v>
                </c:pt>
                <c:pt idx="17478">
                  <c:v>304832789.94866002</c:v>
                </c:pt>
                <c:pt idx="17479">
                  <c:v>304865978.82354897</c:v>
                </c:pt>
                <c:pt idx="17480">
                  <c:v>304899154.70327091</c:v>
                </c:pt>
                <c:pt idx="17481">
                  <c:v>304932317.59291095</c:v>
                </c:pt>
                <c:pt idx="17482">
                  <c:v>304965467.49755001</c:v>
                </c:pt>
                <c:pt idx="17483">
                  <c:v>304998604.42226988</c:v>
                </c:pt>
                <c:pt idx="17484">
                  <c:v>305031728.37215102</c:v>
                </c:pt>
                <c:pt idx="17485">
                  <c:v>305064839.35227603</c:v>
                </c:pt>
                <c:pt idx="17486">
                  <c:v>305097937.36772507</c:v>
                </c:pt>
                <c:pt idx="17487">
                  <c:v>305131022.42357796</c:v>
                </c:pt>
                <c:pt idx="17488">
                  <c:v>305164094.52491695</c:v>
                </c:pt>
                <c:pt idx="17489">
                  <c:v>305197153.67682105</c:v>
                </c:pt>
                <c:pt idx="17490">
                  <c:v>305230199.88437003</c:v>
                </c:pt>
                <c:pt idx="17491">
                  <c:v>305263233.15264392</c:v>
                </c:pt>
                <c:pt idx="17492">
                  <c:v>305296253.48672396</c:v>
                </c:pt>
                <c:pt idx="17493">
                  <c:v>305329260.89168692</c:v>
                </c:pt>
                <c:pt idx="17494">
                  <c:v>305362255.37261403</c:v>
                </c:pt>
                <c:pt idx="17495">
                  <c:v>305395236.93458295</c:v>
                </c:pt>
                <c:pt idx="17496">
                  <c:v>305428205.58267289</c:v>
                </c:pt>
                <c:pt idx="17497">
                  <c:v>305461161.32196295</c:v>
                </c:pt>
                <c:pt idx="17498">
                  <c:v>305494104.15753108</c:v>
                </c:pt>
                <c:pt idx="17499">
                  <c:v>305527034.094455</c:v>
                </c:pt>
                <c:pt idx="17500">
                  <c:v>305559951.13781404</c:v>
                </c:pt>
                <c:pt idx="17501">
                  <c:v>305592855.29268485</c:v>
                </c:pt>
                <c:pt idx="17502">
                  <c:v>305625746.56414509</c:v>
                </c:pt>
                <c:pt idx="17503">
                  <c:v>305658624.95727295</c:v>
                </c:pt>
                <c:pt idx="17504">
                  <c:v>305691490.47714609</c:v>
                </c:pt>
                <c:pt idx="17505">
                  <c:v>305724343.12884098</c:v>
                </c:pt>
                <c:pt idx="17506">
                  <c:v>305757182.91743499</c:v>
                </c:pt>
                <c:pt idx="17507">
                  <c:v>305790009.84800607</c:v>
                </c:pt>
                <c:pt idx="17508">
                  <c:v>305822823.92562896</c:v>
                </c:pt>
                <c:pt idx="17509">
                  <c:v>305855625.15538102</c:v>
                </c:pt>
                <c:pt idx="17510">
                  <c:v>305888413.54233903</c:v>
                </c:pt>
                <c:pt idx="17511">
                  <c:v>305921189.09157991</c:v>
                </c:pt>
                <c:pt idx="17512">
                  <c:v>305953951.80817902</c:v>
                </c:pt>
                <c:pt idx="17513">
                  <c:v>305986701.69721305</c:v>
                </c:pt>
                <c:pt idx="17514">
                  <c:v>306019438.763758</c:v>
                </c:pt>
                <c:pt idx="17515">
                  <c:v>306052163.01288903</c:v>
                </c:pt>
                <c:pt idx="17516">
                  <c:v>306084874.449682</c:v>
                </c:pt>
                <c:pt idx="17517">
                  <c:v>306117573.07921392</c:v>
                </c:pt>
                <c:pt idx="17518">
                  <c:v>306150258.90655792</c:v>
                </c:pt>
                <c:pt idx="17519">
                  <c:v>306182931.93679196</c:v>
                </c:pt>
                <c:pt idx="17520">
                  <c:v>306215592.17499101</c:v>
                </c:pt>
                <c:pt idx="17521">
                  <c:v>306248239.62622899</c:v>
                </c:pt>
                <c:pt idx="17522">
                  <c:v>306280874.295582</c:v>
                </c:pt>
                <c:pt idx="17523">
                  <c:v>306313496.18812406</c:v>
                </c:pt>
                <c:pt idx="17524">
                  <c:v>306346105.30893201</c:v>
                </c:pt>
                <c:pt idx="17525">
                  <c:v>306378701.66307998</c:v>
                </c:pt>
                <c:pt idx="17526">
                  <c:v>306411285.25564295</c:v>
                </c:pt>
                <c:pt idx="17527">
                  <c:v>306443856.09169495</c:v>
                </c:pt>
                <c:pt idx="17528">
                  <c:v>306476414.17631298</c:v>
                </c:pt>
                <c:pt idx="17529">
                  <c:v>306508959.51456898</c:v>
                </c:pt>
                <c:pt idx="17530">
                  <c:v>306541492.11153901</c:v>
                </c:pt>
                <c:pt idx="17531">
                  <c:v>306574011.97229797</c:v>
                </c:pt>
                <c:pt idx="17532">
                  <c:v>306606519.10192001</c:v>
                </c:pt>
                <c:pt idx="17533">
                  <c:v>306639013.50547892</c:v>
                </c:pt>
                <c:pt idx="17534">
                  <c:v>306671495.18805104</c:v>
                </c:pt>
                <c:pt idx="17535">
                  <c:v>306703964.15470898</c:v>
                </c:pt>
                <c:pt idx="17536">
                  <c:v>306736420.410528</c:v>
                </c:pt>
                <c:pt idx="17537">
                  <c:v>306768863.96058297</c:v>
                </c:pt>
                <c:pt idx="17538">
                  <c:v>306801294.80994803</c:v>
                </c:pt>
                <c:pt idx="17539">
                  <c:v>306833712.96369696</c:v>
                </c:pt>
                <c:pt idx="17540">
                  <c:v>306866118.42690486</c:v>
                </c:pt>
                <c:pt idx="17541">
                  <c:v>306898511.20464599</c:v>
                </c:pt>
                <c:pt idx="17542">
                  <c:v>306930891.30199492</c:v>
                </c:pt>
                <c:pt idx="17543">
                  <c:v>306963258.72402501</c:v>
                </c:pt>
                <c:pt idx="17544">
                  <c:v>306995613.47581202</c:v>
                </c:pt>
                <c:pt idx="17545">
                  <c:v>307027955.56242901</c:v>
                </c:pt>
                <c:pt idx="17546">
                  <c:v>307060284.98895192</c:v>
                </c:pt>
                <c:pt idx="17547">
                  <c:v>307092601.760454</c:v>
                </c:pt>
                <c:pt idx="17548">
                  <c:v>307124905.88200992</c:v>
                </c:pt>
                <c:pt idx="17549">
                  <c:v>307157197.35869497</c:v>
                </c:pt>
                <c:pt idx="17550">
                  <c:v>307189476.19558197</c:v>
                </c:pt>
                <c:pt idx="17551">
                  <c:v>307221742.39774799</c:v>
                </c:pt>
                <c:pt idx="17552">
                  <c:v>307253995.97026592</c:v>
                </c:pt>
                <c:pt idx="17553">
                  <c:v>307286236.91821003</c:v>
                </c:pt>
                <c:pt idx="17554">
                  <c:v>307318465.246656</c:v>
                </c:pt>
                <c:pt idx="17555">
                  <c:v>307350680.96067894</c:v>
                </c:pt>
                <c:pt idx="17556">
                  <c:v>307382884.06535298</c:v>
                </c:pt>
                <c:pt idx="17557">
                  <c:v>307415074.56575298</c:v>
                </c:pt>
                <c:pt idx="17558">
                  <c:v>307447252.46695393</c:v>
                </c:pt>
                <c:pt idx="17559">
                  <c:v>307479417.77403092</c:v>
                </c:pt>
                <c:pt idx="17560">
                  <c:v>307511570.49205995</c:v>
                </c:pt>
                <c:pt idx="17561">
                  <c:v>307543710.62611502</c:v>
                </c:pt>
                <c:pt idx="17562">
                  <c:v>307575838.18127096</c:v>
                </c:pt>
                <c:pt idx="17563">
                  <c:v>307607953.16260499</c:v>
                </c:pt>
                <c:pt idx="17564">
                  <c:v>307640055.57519102</c:v>
                </c:pt>
                <c:pt idx="17565">
                  <c:v>307672145.42410499</c:v>
                </c:pt>
                <c:pt idx="17566">
                  <c:v>307704222.714423</c:v>
                </c:pt>
                <c:pt idx="17567">
                  <c:v>307736287.45121992</c:v>
                </c:pt>
                <c:pt idx="17568">
                  <c:v>307768339.63957298</c:v>
                </c:pt>
                <c:pt idx="17569">
                  <c:v>307800379.28455698</c:v>
                </c:pt>
                <c:pt idx="17570">
                  <c:v>307832406.39124793</c:v>
                </c:pt>
                <c:pt idx="17571">
                  <c:v>307864420.96472305</c:v>
                </c:pt>
                <c:pt idx="17572">
                  <c:v>307896423.01005799</c:v>
                </c:pt>
                <c:pt idx="17573">
                  <c:v>307928412.53232896</c:v>
                </c:pt>
                <c:pt idx="17574">
                  <c:v>307960389.53661394</c:v>
                </c:pt>
                <c:pt idx="17575">
                  <c:v>307992354.02798796</c:v>
                </c:pt>
                <c:pt idx="17576">
                  <c:v>308024306.01152998</c:v>
                </c:pt>
                <c:pt idx="17577">
                  <c:v>308056245.49231493</c:v>
                </c:pt>
                <c:pt idx="17578">
                  <c:v>308088172.47542101</c:v>
                </c:pt>
                <c:pt idx="17579">
                  <c:v>308120086.96592492</c:v>
                </c:pt>
                <c:pt idx="17580">
                  <c:v>308151988.96890599</c:v>
                </c:pt>
                <c:pt idx="17581">
                  <c:v>308183878.48943996</c:v>
                </c:pt>
                <c:pt idx="17582">
                  <c:v>308215755.53260595</c:v>
                </c:pt>
                <c:pt idx="17583">
                  <c:v>308247620.10348105</c:v>
                </c:pt>
                <c:pt idx="17584">
                  <c:v>308279472.20714402</c:v>
                </c:pt>
                <c:pt idx="17585">
                  <c:v>308311311.84867305</c:v>
                </c:pt>
                <c:pt idx="17586">
                  <c:v>308343139.03314698</c:v>
                </c:pt>
                <c:pt idx="17587">
                  <c:v>308374953.76564503</c:v>
                </c:pt>
                <c:pt idx="17588">
                  <c:v>308406756.05124491</c:v>
                </c:pt>
                <c:pt idx="17589">
                  <c:v>308438545.89502698</c:v>
                </c:pt>
                <c:pt idx="17590">
                  <c:v>308470323.30206996</c:v>
                </c:pt>
                <c:pt idx="17591">
                  <c:v>308502088.27745402</c:v>
                </c:pt>
                <c:pt idx="17592">
                  <c:v>308533840.82625794</c:v>
                </c:pt>
                <c:pt idx="17593">
                  <c:v>308565580.95356303</c:v>
                </c:pt>
                <c:pt idx="17594">
                  <c:v>308597308.66444802</c:v>
                </c:pt>
                <c:pt idx="17595">
                  <c:v>308629023.96399492</c:v>
                </c:pt>
                <c:pt idx="17596">
                  <c:v>308660726.85728401</c:v>
                </c:pt>
                <c:pt idx="17597">
                  <c:v>308692417.34939605</c:v>
                </c:pt>
                <c:pt idx="17598">
                  <c:v>308724095.44541198</c:v>
                </c:pt>
                <c:pt idx="17599">
                  <c:v>308755761.15041304</c:v>
                </c:pt>
                <c:pt idx="17600">
                  <c:v>308787414.469482</c:v>
                </c:pt>
                <c:pt idx="17601">
                  <c:v>308819055.4077</c:v>
                </c:pt>
                <c:pt idx="17602">
                  <c:v>308850683.97014999</c:v>
                </c:pt>
                <c:pt idx="17603">
                  <c:v>308882300.16191298</c:v>
                </c:pt>
                <c:pt idx="17604">
                  <c:v>308913903.98807192</c:v>
                </c:pt>
                <c:pt idx="17605">
                  <c:v>308945495.45371205</c:v>
                </c:pt>
                <c:pt idx="17606">
                  <c:v>308977074.56391305</c:v>
                </c:pt>
                <c:pt idx="17607">
                  <c:v>309008641.32376206</c:v>
                </c:pt>
                <c:pt idx="17608">
                  <c:v>309040195.73833996</c:v>
                </c:pt>
                <c:pt idx="17609">
                  <c:v>309071737.81273299</c:v>
                </c:pt>
                <c:pt idx="17610">
                  <c:v>309103267.55202401</c:v>
                </c:pt>
                <c:pt idx="17611">
                  <c:v>309134784.96129894</c:v>
                </c:pt>
                <c:pt idx="17612">
                  <c:v>309166290.04564202</c:v>
                </c:pt>
                <c:pt idx="17613">
                  <c:v>309197782.81013799</c:v>
                </c:pt>
                <c:pt idx="17614">
                  <c:v>309229263.25987399</c:v>
                </c:pt>
                <c:pt idx="17615">
                  <c:v>309260731.39993495</c:v>
                </c:pt>
                <c:pt idx="17616">
                  <c:v>309292187.23540795</c:v>
                </c:pt>
                <c:pt idx="17617">
                  <c:v>309323630.77137786</c:v>
                </c:pt>
                <c:pt idx="17618">
                  <c:v>309355062.0129329</c:v>
                </c:pt>
                <c:pt idx="17619">
                  <c:v>309386480.96516109</c:v>
                </c:pt>
                <c:pt idx="17620">
                  <c:v>309417887.63314801</c:v>
                </c:pt>
                <c:pt idx="17621">
                  <c:v>309449282.02198297</c:v>
                </c:pt>
                <c:pt idx="17622">
                  <c:v>309480664.13675296</c:v>
                </c:pt>
                <c:pt idx="17623">
                  <c:v>309512033.98254794</c:v>
                </c:pt>
                <c:pt idx="17624">
                  <c:v>309543391.56445605</c:v>
                </c:pt>
                <c:pt idx="17625">
                  <c:v>309574736.88756704</c:v>
                </c:pt>
                <c:pt idx="17626">
                  <c:v>309606069.95697093</c:v>
                </c:pt>
                <c:pt idx="17627">
                  <c:v>309637390.77775598</c:v>
                </c:pt>
                <c:pt idx="17628">
                  <c:v>309668699.35501498</c:v>
                </c:pt>
                <c:pt idx="17629">
                  <c:v>309699995.69383705</c:v>
                </c:pt>
                <c:pt idx="17630">
                  <c:v>309731279.79931396</c:v>
                </c:pt>
                <c:pt idx="17631">
                  <c:v>309762551.67653698</c:v>
                </c:pt>
                <c:pt idx="17632">
                  <c:v>309793811.330598</c:v>
                </c:pt>
                <c:pt idx="17633">
                  <c:v>309825058.76658899</c:v>
                </c:pt>
                <c:pt idx="17634">
                  <c:v>309856293.98960394</c:v>
                </c:pt>
                <c:pt idx="17635">
                  <c:v>309887517.00473499</c:v>
                </c:pt>
                <c:pt idx="17636">
                  <c:v>309918727.81707698</c:v>
                </c:pt>
                <c:pt idx="17637">
                  <c:v>309949926.43172199</c:v>
                </c:pt>
                <c:pt idx="17638">
                  <c:v>309981112.85376507</c:v>
                </c:pt>
                <c:pt idx="17639">
                  <c:v>310012287.088301</c:v>
                </c:pt>
                <c:pt idx="17640">
                  <c:v>310043449.14042515</c:v>
                </c:pt>
                <c:pt idx="17641">
                  <c:v>310074599.01523292</c:v>
                </c:pt>
                <c:pt idx="17642">
                  <c:v>310105736.71782106</c:v>
                </c:pt>
                <c:pt idx="17643">
                  <c:v>310136862.25328499</c:v>
                </c:pt>
                <c:pt idx="17644">
                  <c:v>310167975.62672198</c:v>
                </c:pt>
                <c:pt idx="17645">
                  <c:v>310199076.84323001</c:v>
                </c:pt>
                <c:pt idx="17646">
                  <c:v>310230165.907906</c:v>
                </c:pt>
                <c:pt idx="17647">
                  <c:v>310261242.82585001</c:v>
                </c:pt>
                <c:pt idx="17648">
                  <c:v>310292307.60215801</c:v>
                </c:pt>
                <c:pt idx="17649">
                  <c:v>310323360.24193192</c:v>
                </c:pt>
                <c:pt idx="17650">
                  <c:v>310354400.750269</c:v>
                </c:pt>
                <c:pt idx="17651">
                  <c:v>310385429.13227195</c:v>
                </c:pt>
                <c:pt idx="17652">
                  <c:v>310416445.39303899</c:v>
                </c:pt>
                <c:pt idx="17653">
                  <c:v>310447449.53767192</c:v>
                </c:pt>
                <c:pt idx="17654">
                  <c:v>310478441.57127386</c:v>
                </c:pt>
                <c:pt idx="17655">
                  <c:v>310509421.49894494</c:v>
                </c:pt>
                <c:pt idx="17656">
                  <c:v>310540389.32578892</c:v>
                </c:pt>
                <c:pt idx="17657">
                  <c:v>310571345.05690897</c:v>
                </c:pt>
                <c:pt idx="17658">
                  <c:v>310602288.69740701</c:v>
                </c:pt>
                <c:pt idx="17659">
                  <c:v>310633220.25238895</c:v>
                </c:pt>
                <c:pt idx="17660">
                  <c:v>310664139.72695893</c:v>
                </c:pt>
                <c:pt idx="17661">
                  <c:v>310695047.126221</c:v>
                </c:pt>
                <c:pt idx="17662">
                  <c:v>310725942.45528299</c:v>
                </c:pt>
                <c:pt idx="17663">
                  <c:v>310756825.71924794</c:v>
                </c:pt>
                <c:pt idx="17664">
                  <c:v>310787696.923226</c:v>
                </c:pt>
                <c:pt idx="17665">
                  <c:v>310818556.07232201</c:v>
                </c:pt>
                <c:pt idx="17666">
                  <c:v>310849403.17164391</c:v>
                </c:pt>
                <c:pt idx="17667">
                  <c:v>310880238.22630203</c:v>
                </c:pt>
                <c:pt idx="17668">
                  <c:v>310911061.24140298</c:v>
                </c:pt>
                <c:pt idx="17669">
                  <c:v>310941872.22205693</c:v>
                </c:pt>
                <c:pt idx="17670">
                  <c:v>310972671.17337298</c:v>
                </c:pt>
                <c:pt idx="17671">
                  <c:v>311003458.10046405</c:v>
                </c:pt>
                <c:pt idx="17672">
                  <c:v>311034233.008439</c:v>
                </c:pt>
                <c:pt idx="17673">
                  <c:v>311064995.90240991</c:v>
                </c:pt>
                <c:pt idx="17674">
                  <c:v>311095746.78749001</c:v>
                </c:pt>
                <c:pt idx="17675">
                  <c:v>311126485.66879106</c:v>
                </c:pt>
                <c:pt idx="17676">
                  <c:v>311157212.55142701</c:v>
                </c:pt>
                <c:pt idx="17677">
                  <c:v>311187927.44051206</c:v>
                </c:pt>
                <c:pt idx="17678">
                  <c:v>311218630.34116006</c:v>
                </c:pt>
                <c:pt idx="17679">
                  <c:v>311249321.25848705</c:v>
                </c:pt>
                <c:pt idx="17680">
                  <c:v>311280000.19760799</c:v>
                </c:pt>
                <c:pt idx="17681">
                  <c:v>311310667.16363901</c:v>
                </c:pt>
                <c:pt idx="17682">
                  <c:v>311341322.161699</c:v>
                </c:pt>
                <c:pt idx="17683">
                  <c:v>311371965.19690394</c:v>
                </c:pt>
                <c:pt idx="17684">
                  <c:v>311402596.27437192</c:v>
                </c:pt>
                <c:pt idx="17685">
                  <c:v>311433215.39922303</c:v>
                </c:pt>
                <c:pt idx="17686">
                  <c:v>311463822.57657599</c:v>
                </c:pt>
                <c:pt idx="17687">
                  <c:v>311494417.81155002</c:v>
                </c:pt>
                <c:pt idx="17688">
                  <c:v>311525001.10926801</c:v>
                </c:pt>
                <c:pt idx="17689">
                  <c:v>311555572.47485</c:v>
                </c:pt>
                <c:pt idx="17690">
                  <c:v>311586131.91341799</c:v>
                </c:pt>
                <c:pt idx="17691">
                  <c:v>311616679.43009591</c:v>
                </c:pt>
                <c:pt idx="17692">
                  <c:v>311647215.03000599</c:v>
                </c:pt>
                <c:pt idx="17693">
                  <c:v>311677738.71827191</c:v>
                </c:pt>
                <c:pt idx="17694">
                  <c:v>311708250.50001901</c:v>
                </c:pt>
                <c:pt idx="17695">
                  <c:v>311738750.38037294</c:v>
                </c:pt>
                <c:pt idx="17696">
                  <c:v>311769238.36445898</c:v>
                </c:pt>
                <c:pt idx="17697">
                  <c:v>311799714.45740497</c:v>
                </c:pt>
                <c:pt idx="17698">
                  <c:v>311830178.66433698</c:v>
                </c:pt>
                <c:pt idx="17699">
                  <c:v>311860630.99038386</c:v>
                </c:pt>
                <c:pt idx="17700">
                  <c:v>311891071.44067496</c:v>
                </c:pt>
                <c:pt idx="17701">
                  <c:v>311921500.02033895</c:v>
                </c:pt>
                <c:pt idx="17702">
                  <c:v>311951916.73450601</c:v>
                </c:pt>
                <c:pt idx="17703">
                  <c:v>311982321.58830601</c:v>
                </c:pt>
                <c:pt idx="17704">
                  <c:v>312012714.58687299</c:v>
                </c:pt>
                <c:pt idx="17705">
                  <c:v>312043095.73533785</c:v>
                </c:pt>
                <c:pt idx="17706">
                  <c:v>312073465.03883392</c:v>
                </c:pt>
                <c:pt idx="17707">
                  <c:v>312103822.50249392</c:v>
                </c:pt>
                <c:pt idx="17708">
                  <c:v>312134168.13145399</c:v>
                </c:pt>
                <c:pt idx="17709">
                  <c:v>312164501.93084794</c:v>
                </c:pt>
                <c:pt idx="17710">
                  <c:v>312194823.90581298</c:v>
                </c:pt>
                <c:pt idx="17711">
                  <c:v>312225134.06148499</c:v>
                </c:pt>
                <c:pt idx="17712">
                  <c:v>312255432.40300202</c:v>
                </c:pt>
                <c:pt idx="17713">
                  <c:v>312285718.93550199</c:v>
                </c:pt>
                <c:pt idx="17714">
                  <c:v>312315993.66412306</c:v>
                </c:pt>
                <c:pt idx="17715">
                  <c:v>312346256.594006</c:v>
                </c:pt>
                <c:pt idx="17716">
                  <c:v>312376507.73029196</c:v>
                </c:pt>
                <c:pt idx="17717">
                  <c:v>312406747.07812005</c:v>
                </c:pt>
                <c:pt idx="17718">
                  <c:v>312436974.64263391</c:v>
                </c:pt>
                <c:pt idx="17719">
                  <c:v>312467190.42897594</c:v>
                </c:pt>
                <c:pt idx="17720">
                  <c:v>312497394.44228995</c:v>
                </c:pt>
                <c:pt idx="17721">
                  <c:v>312527586.68772006</c:v>
                </c:pt>
                <c:pt idx="17722">
                  <c:v>312557767.17041206</c:v>
                </c:pt>
                <c:pt idx="17723">
                  <c:v>312587935.89551097</c:v>
                </c:pt>
                <c:pt idx="17724">
                  <c:v>312618092.86816406</c:v>
                </c:pt>
                <c:pt idx="17725">
                  <c:v>312648238.09351897</c:v>
                </c:pt>
                <c:pt idx="17726">
                  <c:v>312678371.57672399</c:v>
                </c:pt>
                <c:pt idx="17727">
                  <c:v>312708493.32292897</c:v>
                </c:pt>
                <c:pt idx="17728">
                  <c:v>312738603.33728296</c:v>
                </c:pt>
                <c:pt idx="17729">
                  <c:v>312768701.62493795</c:v>
                </c:pt>
                <c:pt idx="17730">
                  <c:v>312798788.19104391</c:v>
                </c:pt>
                <c:pt idx="17731">
                  <c:v>312828863.04075497</c:v>
                </c:pt>
                <c:pt idx="17732">
                  <c:v>312858926.17922401</c:v>
                </c:pt>
                <c:pt idx="17733">
                  <c:v>312888977.611606</c:v>
                </c:pt>
                <c:pt idx="17734">
                  <c:v>312919017.34305507</c:v>
                </c:pt>
                <c:pt idx="17735">
                  <c:v>312949045.37872702</c:v>
                </c:pt>
                <c:pt idx="17736">
                  <c:v>312979061.72377896</c:v>
                </c:pt>
                <c:pt idx="17737">
                  <c:v>313009066.38336909</c:v>
                </c:pt>
                <c:pt idx="17738">
                  <c:v>313039059.36265492</c:v>
                </c:pt>
                <c:pt idx="17739">
                  <c:v>313069040.66679698</c:v>
                </c:pt>
                <c:pt idx="17740">
                  <c:v>313099010.300955</c:v>
                </c:pt>
                <c:pt idx="17741">
                  <c:v>313128968.27028894</c:v>
                </c:pt>
                <c:pt idx="17742">
                  <c:v>313158914.57996392</c:v>
                </c:pt>
                <c:pt idx="17743">
                  <c:v>313188849.23514003</c:v>
                </c:pt>
                <c:pt idx="17744">
                  <c:v>313218772.240982</c:v>
                </c:pt>
                <c:pt idx="17745">
                  <c:v>313248683.60265392</c:v>
                </c:pt>
                <c:pt idx="17746">
                  <c:v>313278583.32532305</c:v>
                </c:pt>
                <c:pt idx="17747">
                  <c:v>313308471.41415501</c:v>
                </c:pt>
                <c:pt idx="17748">
                  <c:v>313338347.874318</c:v>
                </c:pt>
                <c:pt idx="17749">
                  <c:v>313368212.71097887</c:v>
                </c:pt>
                <c:pt idx="17750">
                  <c:v>313398065.92930794</c:v>
                </c:pt>
                <c:pt idx="17751">
                  <c:v>313427907.53447503</c:v>
                </c:pt>
                <c:pt idx="17752">
                  <c:v>313457737.53165191</c:v>
                </c:pt>
                <c:pt idx="17753">
                  <c:v>313487555.92601103</c:v>
                </c:pt>
                <c:pt idx="17754">
                  <c:v>313517362.72272396</c:v>
                </c:pt>
                <c:pt idx="17755">
                  <c:v>313547157.92696595</c:v>
                </c:pt>
                <c:pt idx="17756">
                  <c:v>313576941.54391098</c:v>
                </c:pt>
                <c:pt idx="17757">
                  <c:v>313606713.57873601</c:v>
                </c:pt>
                <c:pt idx="17758">
                  <c:v>313636474.03661793</c:v>
                </c:pt>
                <c:pt idx="17759">
                  <c:v>313666222.9227339</c:v>
                </c:pt>
                <c:pt idx="17760">
                  <c:v>313695960.24226296</c:v>
                </c:pt>
                <c:pt idx="17761">
                  <c:v>313725686.00038499</c:v>
                </c:pt>
                <c:pt idx="17762">
                  <c:v>313755400.20227987</c:v>
                </c:pt>
                <c:pt idx="17763">
                  <c:v>313785102.85313207</c:v>
                </c:pt>
                <c:pt idx="17764">
                  <c:v>313814793.95812106</c:v>
                </c:pt>
                <c:pt idx="17765">
                  <c:v>313844473.52243292</c:v>
                </c:pt>
                <c:pt idx="17766">
                  <c:v>313874141.55125099</c:v>
                </c:pt>
                <c:pt idx="17767">
                  <c:v>313903798.04976207</c:v>
                </c:pt>
                <c:pt idx="17768">
                  <c:v>313933443.02315205</c:v>
                </c:pt>
                <c:pt idx="17769">
                  <c:v>313963076.47660995</c:v>
                </c:pt>
                <c:pt idx="17770">
                  <c:v>313992698.41532296</c:v>
                </c:pt>
                <c:pt idx="17771">
                  <c:v>314022308.84448206</c:v>
                </c:pt>
                <c:pt idx="17772">
                  <c:v>314051907.76927793</c:v>
                </c:pt>
                <c:pt idx="17773">
                  <c:v>314081495.194902</c:v>
                </c:pt>
                <c:pt idx="17774">
                  <c:v>314111071.12654698</c:v>
                </c:pt>
                <c:pt idx="17775">
                  <c:v>314140635.56940901</c:v>
                </c:pt>
                <c:pt idx="17776">
                  <c:v>314170188.52868003</c:v>
                </c:pt>
                <c:pt idx="17777">
                  <c:v>314199730.00955802</c:v>
                </c:pt>
                <c:pt idx="17778">
                  <c:v>314229260.01723999</c:v>
                </c:pt>
                <c:pt idx="17779">
                  <c:v>314258778.55692399</c:v>
                </c:pt>
                <c:pt idx="17780">
                  <c:v>314288285.63380897</c:v>
                </c:pt>
                <c:pt idx="17781">
                  <c:v>314317781.25309497</c:v>
                </c:pt>
                <c:pt idx="17782">
                  <c:v>314347265.41998494</c:v>
                </c:pt>
                <c:pt idx="17783">
                  <c:v>314376738.13967896</c:v>
                </c:pt>
                <c:pt idx="17784">
                  <c:v>314406199.41738296</c:v>
                </c:pt>
                <c:pt idx="17785">
                  <c:v>314435649.25830102</c:v>
                </c:pt>
                <c:pt idx="17786">
                  <c:v>314465087.667638</c:v>
                </c:pt>
                <c:pt idx="17787">
                  <c:v>314494514.65060109</c:v>
                </c:pt>
                <c:pt idx="17788">
                  <c:v>314523930.21239895</c:v>
                </c:pt>
                <c:pt idx="17789">
                  <c:v>314553334.35824001</c:v>
                </c:pt>
                <c:pt idx="17790">
                  <c:v>314582727.09333491</c:v>
                </c:pt>
                <c:pt idx="17791">
                  <c:v>314612108.42289495</c:v>
                </c:pt>
                <c:pt idx="17792">
                  <c:v>314641478.35213298</c:v>
                </c:pt>
                <c:pt idx="17793">
                  <c:v>314670836.88626099</c:v>
                </c:pt>
                <c:pt idx="17794">
                  <c:v>314700184.03049499</c:v>
                </c:pt>
                <c:pt idx="17795">
                  <c:v>314729519.79005092</c:v>
                </c:pt>
                <c:pt idx="17796">
                  <c:v>314758844.17014605</c:v>
                </c:pt>
                <c:pt idx="17797">
                  <c:v>314788157.17599791</c:v>
                </c:pt>
                <c:pt idx="17798">
                  <c:v>314817458.81282502</c:v>
                </c:pt>
                <c:pt idx="17799">
                  <c:v>314846749.08584899</c:v>
                </c:pt>
                <c:pt idx="17800">
                  <c:v>314876028.000292</c:v>
                </c:pt>
                <c:pt idx="17801">
                  <c:v>314905295.56137592</c:v>
                </c:pt>
                <c:pt idx="17802">
                  <c:v>314934551.774324</c:v>
                </c:pt>
                <c:pt idx="17803">
                  <c:v>314963796.64436311</c:v>
                </c:pt>
                <c:pt idx="17804">
                  <c:v>314993030.17671901</c:v>
                </c:pt>
                <c:pt idx="17805">
                  <c:v>315022252.37661892</c:v>
                </c:pt>
                <c:pt idx="17806">
                  <c:v>315051463.249291</c:v>
                </c:pt>
                <c:pt idx="17807">
                  <c:v>315080662.79996699</c:v>
                </c:pt>
                <c:pt idx="17808">
                  <c:v>315109851.033876</c:v>
                </c:pt>
                <c:pt idx="17809">
                  <c:v>315139027.95625192</c:v>
                </c:pt>
                <c:pt idx="17810">
                  <c:v>315168193.57232696</c:v>
                </c:pt>
                <c:pt idx="17811">
                  <c:v>315197347.88733703</c:v>
                </c:pt>
                <c:pt idx="17812">
                  <c:v>315226490.90651792</c:v>
                </c:pt>
                <c:pt idx="17813">
                  <c:v>315255622.63510698</c:v>
                </c:pt>
                <c:pt idx="17814">
                  <c:v>315284743.07834202</c:v>
                </c:pt>
                <c:pt idx="17815">
                  <c:v>315313852.24146205</c:v>
                </c:pt>
                <c:pt idx="17816">
                  <c:v>315342950.12971002</c:v>
                </c:pt>
                <c:pt idx="17817">
                  <c:v>315372036.74832702</c:v>
                </c:pt>
                <c:pt idx="17818">
                  <c:v>315401112.102557</c:v>
                </c:pt>
                <c:pt idx="17819">
                  <c:v>315430176.197644</c:v>
                </c:pt>
                <c:pt idx="17820">
                  <c:v>315459229.03883392</c:v>
                </c:pt>
                <c:pt idx="17821">
                  <c:v>315488270.63137496</c:v>
                </c:pt>
                <c:pt idx="17822">
                  <c:v>315517300.980515</c:v>
                </c:pt>
                <c:pt idx="17823">
                  <c:v>315546320.09150392</c:v>
                </c:pt>
                <c:pt idx="17824">
                  <c:v>315575327.96959198</c:v>
                </c:pt>
                <c:pt idx="17825">
                  <c:v>315604324.62003303</c:v>
                </c:pt>
                <c:pt idx="17826">
                  <c:v>315633310.04808009</c:v>
                </c:pt>
                <c:pt idx="17827">
                  <c:v>315662284.25898695</c:v>
                </c:pt>
                <c:pt idx="17828">
                  <c:v>315691247.25801206</c:v>
                </c:pt>
                <c:pt idx="17829">
                  <c:v>315720199.05041206</c:v>
                </c:pt>
                <c:pt idx="17830">
                  <c:v>315749139.64144498</c:v>
                </c:pt>
                <c:pt idx="17831">
                  <c:v>315778069.03637093</c:v>
                </c:pt>
                <c:pt idx="17832">
                  <c:v>315806987.240453</c:v>
                </c:pt>
                <c:pt idx="17833">
                  <c:v>315835894.25895298</c:v>
                </c:pt>
                <c:pt idx="17834">
                  <c:v>315864790.09713501</c:v>
                </c:pt>
                <c:pt idx="17835">
                  <c:v>315893674.76026499</c:v>
                </c:pt>
                <c:pt idx="17836">
                  <c:v>315922548.25361001</c:v>
                </c:pt>
                <c:pt idx="17837">
                  <c:v>315951410.58243793</c:v>
                </c:pt>
                <c:pt idx="17838">
                  <c:v>315980261.75201792</c:v>
                </c:pt>
                <c:pt idx="17839">
                  <c:v>316009101.76762098</c:v>
                </c:pt>
                <c:pt idx="17840">
                  <c:v>316037930.63452005</c:v>
                </c:pt>
                <c:pt idx="17841">
                  <c:v>316066748.357988</c:v>
                </c:pt>
                <c:pt idx="17842">
                  <c:v>316095554.94330001</c:v>
                </c:pt>
                <c:pt idx="17843">
                  <c:v>316124350.39573395</c:v>
                </c:pt>
                <c:pt idx="17844">
                  <c:v>316153134.72056502</c:v>
                </c:pt>
                <c:pt idx="17845">
                  <c:v>316181907.92307395</c:v>
                </c:pt>
                <c:pt idx="17846">
                  <c:v>316210670.00854206</c:v>
                </c:pt>
                <c:pt idx="17847">
                  <c:v>316239420.9822489</c:v>
                </c:pt>
                <c:pt idx="17848">
                  <c:v>316268160.84947997</c:v>
                </c:pt>
                <c:pt idx="17849">
                  <c:v>316296889.61552006</c:v>
                </c:pt>
                <c:pt idx="17850">
                  <c:v>316325607.28565294</c:v>
                </c:pt>
                <c:pt idx="17851">
                  <c:v>316354313.86516905</c:v>
                </c:pt>
                <c:pt idx="17852">
                  <c:v>316383009.35935605</c:v>
                </c:pt>
                <c:pt idx="17853">
                  <c:v>316411693.77350497</c:v>
                </c:pt>
                <c:pt idx="17854">
                  <c:v>316440367.11290699</c:v>
                </c:pt>
                <c:pt idx="17855">
                  <c:v>316469029.38285601</c:v>
                </c:pt>
                <c:pt idx="17856">
                  <c:v>316497680.58864695</c:v>
                </c:pt>
                <c:pt idx="17857">
                  <c:v>316526320.73557496</c:v>
                </c:pt>
                <c:pt idx="17858">
                  <c:v>316554949.82893896</c:v>
                </c:pt>
                <c:pt idx="17859">
                  <c:v>316583567.87403703</c:v>
                </c:pt>
                <c:pt idx="17860">
                  <c:v>316612174.87617099</c:v>
                </c:pt>
                <c:pt idx="17861">
                  <c:v>316640770.84064198</c:v>
                </c:pt>
                <c:pt idx="17862">
                  <c:v>316669355.77275395</c:v>
                </c:pt>
                <c:pt idx="17863">
                  <c:v>316697929.67781204</c:v>
                </c:pt>
                <c:pt idx="17864">
                  <c:v>316726492.56112301</c:v>
                </c:pt>
                <c:pt idx="17865">
                  <c:v>316755044.42799294</c:v>
                </c:pt>
                <c:pt idx="17866">
                  <c:v>316783585.28373396</c:v>
                </c:pt>
                <c:pt idx="17867">
                  <c:v>316812115.13365602</c:v>
                </c:pt>
                <c:pt idx="17868">
                  <c:v>316840633.98307103</c:v>
                </c:pt>
                <c:pt idx="17869">
                  <c:v>316869141.83729392</c:v>
                </c:pt>
                <c:pt idx="17870">
                  <c:v>316897638.70163894</c:v>
                </c:pt>
                <c:pt idx="17871">
                  <c:v>316926124.58142501</c:v>
                </c:pt>
                <c:pt idx="17872">
                  <c:v>316954599.48196989</c:v>
                </c:pt>
                <c:pt idx="17873">
                  <c:v>316983063.408593</c:v>
                </c:pt>
                <c:pt idx="17874">
                  <c:v>317011516.36661601</c:v>
                </c:pt>
                <c:pt idx="17875">
                  <c:v>317039958.36136401</c:v>
                </c:pt>
                <c:pt idx="17876">
                  <c:v>317068389.39815909</c:v>
                </c:pt>
                <c:pt idx="17877">
                  <c:v>317096809.48232991</c:v>
                </c:pt>
                <c:pt idx="17878">
                  <c:v>317125218.61920297</c:v>
                </c:pt>
                <c:pt idx="17879">
                  <c:v>317153616.814107</c:v>
                </c:pt>
                <c:pt idx="17880">
                  <c:v>317182004.07237494</c:v>
                </c:pt>
                <c:pt idx="17881">
                  <c:v>317210380.39933795</c:v>
                </c:pt>
                <c:pt idx="17882">
                  <c:v>317238745.800331</c:v>
                </c:pt>
                <c:pt idx="17883">
                  <c:v>317267100.28068995</c:v>
                </c:pt>
                <c:pt idx="17884">
                  <c:v>317295443.84575105</c:v>
                </c:pt>
                <c:pt idx="17885">
                  <c:v>317323776.500853</c:v>
                </c:pt>
                <c:pt idx="17886">
                  <c:v>317352098.25133795</c:v>
                </c:pt>
                <c:pt idx="17887">
                  <c:v>317380409.10254598</c:v>
                </c:pt>
                <c:pt idx="17888">
                  <c:v>317408709.05982304</c:v>
                </c:pt>
                <c:pt idx="17889">
                  <c:v>317436998.12851304</c:v>
                </c:pt>
                <c:pt idx="17890">
                  <c:v>317465276.313963</c:v>
                </c:pt>
                <c:pt idx="17891">
                  <c:v>317493543.62152106</c:v>
                </c:pt>
                <c:pt idx="17892">
                  <c:v>317521800.056539</c:v>
                </c:pt>
                <c:pt idx="17893">
                  <c:v>317550045.62436801</c:v>
                </c:pt>
                <c:pt idx="17894">
                  <c:v>317578280.33036101</c:v>
                </c:pt>
                <c:pt idx="17895">
                  <c:v>317606504.17987305</c:v>
                </c:pt>
                <c:pt idx="17896">
                  <c:v>317634717.17826205</c:v>
                </c:pt>
                <c:pt idx="17897">
                  <c:v>317662919.33088499</c:v>
                </c:pt>
                <c:pt idx="17898">
                  <c:v>317691110.64310306</c:v>
                </c:pt>
                <c:pt idx="17899">
                  <c:v>317719291.12027699</c:v>
                </c:pt>
                <c:pt idx="17900">
                  <c:v>317747460.76777202</c:v>
                </c:pt>
                <c:pt idx="17901">
                  <c:v>317775619.59095192</c:v>
                </c:pt>
                <c:pt idx="17902">
                  <c:v>317803767.59518296</c:v>
                </c:pt>
                <c:pt idx="17903">
                  <c:v>317831904.78583503</c:v>
                </c:pt>
                <c:pt idx="17904">
                  <c:v>317860031.16827792</c:v>
                </c:pt>
                <c:pt idx="17905">
                  <c:v>317888146.74788302</c:v>
                </c:pt>
                <c:pt idx="17906">
                  <c:v>317916251.53002501</c:v>
                </c:pt>
                <c:pt idx="17907">
                  <c:v>317944345.52007794</c:v>
                </c:pt>
                <c:pt idx="17908">
                  <c:v>317972428.72341901</c:v>
                </c:pt>
                <c:pt idx="17909">
                  <c:v>318000501.14542711</c:v>
                </c:pt>
                <c:pt idx="17910">
                  <c:v>318028562.79148394</c:v>
                </c:pt>
                <c:pt idx="17911">
                  <c:v>318056613.66696995</c:v>
                </c:pt>
                <c:pt idx="17912">
                  <c:v>318084653.77726996</c:v>
                </c:pt>
                <c:pt idx="17913">
                  <c:v>318112683.12776905</c:v>
                </c:pt>
                <c:pt idx="17914">
                  <c:v>318140701.72385597</c:v>
                </c:pt>
                <c:pt idx="17915">
                  <c:v>318168709.57091796</c:v>
                </c:pt>
                <c:pt idx="17916">
                  <c:v>318196706.674348</c:v>
                </c:pt>
                <c:pt idx="17917">
                  <c:v>318224693.03953803</c:v>
                </c:pt>
                <c:pt idx="17918">
                  <c:v>318252668.67188102</c:v>
                </c:pt>
                <c:pt idx="17919">
                  <c:v>318280633.57677603</c:v>
                </c:pt>
                <c:pt idx="17920">
                  <c:v>318308587.759619</c:v>
                </c:pt>
                <c:pt idx="17921">
                  <c:v>318336531.22580999</c:v>
                </c:pt>
                <c:pt idx="17922">
                  <c:v>318364463.98075092</c:v>
                </c:pt>
                <c:pt idx="17923">
                  <c:v>318392386.02984601</c:v>
                </c:pt>
                <c:pt idx="17924">
                  <c:v>318420297.37849897</c:v>
                </c:pt>
                <c:pt idx="17925">
                  <c:v>318448198.03211796</c:v>
                </c:pt>
                <c:pt idx="17926">
                  <c:v>318476087.99611199</c:v>
                </c:pt>
                <c:pt idx="17927">
                  <c:v>318503967.27588999</c:v>
                </c:pt>
                <c:pt idx="17928">
                  <c:v>318531835.87686598</c:v>
                </c:pt>
                <c:pt idx="17929">
                  <c:v>318559693.80445409</c:v>
                </c:pt>
                <c:pt idx="17930">
                  <c:v>318587541.064071</c:v>
                </c:pt>
                <c:pt idx="17931">
                  <c:v>318615377.66113305</c:v>
                </c:pt>
                <c:pt idx="17932">
                  <c:v>318643203.60106105</c:v>
                </c:pt>
                <c:pt idx="17933">
                  <c:v>318671018.88927603</c:v>
                </c:pt>
                <c:pt idx="17934">
                  <c:v>318698823.53120196</c:v>
                </c:pt>
                <c:pt idx="17935">
                  <c:v>318726617.53226495</c:v>
                </c:pt>
                <c:pt idx="17936">
                  <c:v>318754400.89789206</c:v>
                </c:pt>
                <c:pt idx="17937">
                  <c:v>318782173.63351107</c:v>
                </c:pt>
                <c:pt idx="17938">
                  <c:v>318809935.74455398</c:v>
                </c:pt>
                <c:pt idx="17939">
                  <c:v>318837687.23645395</c:v>
                </c:pt>
                <c:pt idx="17940">
                  <c:v>318865428.11464602</c:v>
                </c:pt>
                <c:pt idx="17941">
                  <c:v>318893158.38456506</c:v>
                </c:pt>
                <c:pt idx="17942">
                  <c:v>318920878.051651</c:v>
                </c:pt>
                <c:pt idx="17943">
                  <c:v>318948587.12134492</c:v>
                </c:pt>
                <c:pt idx="17944">
                  <c:v>318976285.59908795</c:v>
                </c:pt>
                <c:pt idx="17945">
                  <c:v>319003973.49032491</c:v>
                </c:pt>
                <c:pt idx="17946">
                  <c:v>319031650.80050206</c:v>
                </c:pt>
                <c:pt idx="17947">
                  <c:v>319059317.53506792</c:v>
                </c:pt>
                <c:pt idx="17948">
                  <c:v>319086973.69947201</c:v>
                </c:pt>
                <c:pt idx="17949">
                  <c:v>319114619.29916602</c:v>
                </c:pt>
                <c:pt idx="17950">
                  <c:v>319142254.33960491</c:v>
                </c:pt>
                <c:pt idx="17951">
                  <c:v>319169878.82624495</c:v>
                </c:pt>
                <c:pt idx="17952">
                  <c:v>319197492.76454198</c:v>
                </c:pt>
                <c:pt idx="17953">
                  <c:v>319225096.159958</c:v>
                </c:pt>
                <c:pt idx="17954">
                  <c:v>319252689.01795298</c:v>
                </c:pt>
                <c:pt idx="17955">
                  <c:v>319280271.34399301</c:v>
                </c:pt>
                <c:pt idx="17956">
                  <c:v>319307843.14354104</c:v>
                </c:pt>
                <c:pt idx="17957">
                  <c:v>319335404.42206699</c:v>
                </c:pt>
                <c:pt idx="17958">
                  <c:v>319362955.18504</c:v>
                </c:pt>
                <c:pt idx="17959">
                  <c:v>319390495.43793195</c:v>
                </c:pt>
                <c:pt idx="17960">
                  <c:v>319418025.186216</c:v>
                </c:pt>
                <c:pt idx="17961">
                  <c:v>319445544.43536794</c:v>
                </c:pt>
                <c:pt idx="17962">
                  <c:v>319473053.19086605</c:v>
                </c:pt>
                <c:pt idx="17963">
                  <c:v>319500551.45819002</c:v>
                </c:pt>
                <c:pt idx="17964">
                  <c:v>319528039.24282098</c:v>
                </c:pt>
                <c:pt idx="17965">
                  <c:v>319555516.55024391</c:v>
                </c:pt>
                <c:pt idx="17966">
                  <c:v>319582983.38594294</c:v>
                </c:pt>
                <c:pt idx="17967">
                  <c:v>319610439.75540799</c:v>
                </c:pt>
                <c:pt idx="17968">
                  <c:v>319637885.66412807</c:v>
                </c:pt>
                <c:pt idx="17969">
                  <c:v>319665321.11759406</c:v>
                </c:pt>
                <c:pt idx="17970">
                  <c:v>319692746.12130201</c:v>
                </c:pt>
                <c:pt idx="17971">
                  <c:v>319720160.68074697</c:v>
                </c:pt>
                <c:pt idx="17972">
                  <c:v>319747564.80142701</c:v>
                </c:pt>
                <c:pt idx="17973">
                  <c:v>319774958.48884201</c:v>
                </c:pt>
                <c:pt idx="17974">
                  <c:v>319802341.74849498</c:v>
                </c:pt>
                <c:pt idx="17975">
                  <c:v>319829714.58589101</c:v>
                </c:pt>
                <c:pt idx="17976">
                  <c:v>319857077.00653601</c:v>
                </c:pt>
                <c:pt idx="17977">
                  <c:v>319884429.01593691</c:v>
                </c:pt>
                <c:pt idx="17978">
                  <c:v>319911770.61960697</c:v>
                </c:pt>
                <c:pt idx="17979">
                  <c:v>319939101.82305801</c:v>
                </c:pt>
                <c:pt idx="17980">
                  <c:v>319966422.631805</c:v>
                </c:pt>
                <c:pt idx="17981">
                  <c:v>319993733.05136502</c:v>
                </c:pt>
                <c:pt idx="17982">
                  <c:v>320021033.08725601</c:v>
                </c:pt>
                <c:pt idx="17983">
                  <c:v>320048322.74500102</c:v>
                </c:pt>
                <c:pt idx="17984">
                  <c:v>320075602.030123</c:v>
                </c:pt>
                <c:pt idx="17985">
                  <c:v>320102870.948147</c:v>
                </c:pt>
                <c:pt idx="17986">
                  <c:v>320130129.504601</c:v>
                </c:pt>
                <c:pt idx="17987">
                  <c:v>320157377.70501602</c:v>
                </c:pt>
                <c:pt idx="17988">
                  <c:v>320184615.55492198</c:v>
                </c:pt>
                <c:pt idx="17989">
                  <c:v>320211843.05985498</c:v>
                </c:pt>
                <c:pt idx="17990">
                  <c:v>320239060.22534996</c:v>
                </c:pt>
                <c:pt idx="17991">
                  <c:v>320266267.05694592</c:v>
                </c:pt>
                <c:pt idx="17992">
                  <c:v>320293463.56018502</c:v>
                </c:pt>
                <c:pt idx="17993">
                  <c:v>320320649.74060792</c:v>
                </c:pt>
                <c:pt idx="17994">
                  <c:v>320347825.60376108</c:v>
                </c:pt>
                <c:pt idx="17995">
                  <c:v>320374991.15519208</c:v>
                </c:pt>
                <c:pt idx="17996">
                  <c:v>320402146.40044892</c:v>
                </c:pt>
                <c:pt idx="17997">
                  <c:v>320429291.34508502</c:v>
                </c:pt>
                <c:pt idx="17998">
                  <c:v>320456425.99465299</c:v>
                </c:pt>
                <c:pt idx="17999">
                  <c:v>320483550.35470998</c:v>
                </c:pt>
                <c:pt idx="18000">
                  <c:v>320510664.43081403</c:v>
                </c:pt>
                <c:pt idx="18001">
                  <c:v>320537768.22852606</c:v>
                </c:pt>
                <c:pt idx="18002">
                  <c:v>320564861.75340909</c:v>
                </c:pt>
                <c:pt idx="18003">
                  <c:v>320591945.01102799</c:v>
                </c:pt>
                <c:pt idx="18004">
                  <c:v>320619018.00694895</c:v>
                </c:pt>
                <c:pt idx="18005">
                  <c:v>320646080.74674392</c:v>
                </c:pt>
                <c:pt idx="18006">
                  <c:v>320673133.23598289</c:v>
                </c:pt>
                <c:pt idx="18007">
                  <c:v>320700175.48024094</c:v>
                </c:pt>
                <c:pt idx="18008">
                  <c:v>320727207.48509395</c:v>
                </c:pt>
                <c:pt idx="18009">
                  <c:v>320754229.25612205</c:v>
                </c:pt>
                <c:pt idx="18010">
                  <c:v>320781240.79890394</c:v>
                </c:pt>
                <c:pt idx="18011">
                  <c:v>320808242.11902606</c:v>
                </c:pt>
                <c:pt idx="18012">
                  <c:v>320835233.22207093</c:v>
                </c:pt>
                <c:pt idx="18013">
                  <c:v>320862214.11362809</c:v>
                </c:pt>
                <c:pt idx="18014">
                  <c:v>320889184.79928786</c:v>
                </c:pt>
                <c:pt idx="18015">
                  <c:v>320916145.28464192</c:v>
                </c:pt>
                <c:pt idx="18016">
                  <c:v>320943095.57528591</c:v>
                </c:pt>
                <c:pt idx="18017">
                  <c:v>320970035.676817</c:v>
                </c:pt>
                <c:pt idx="18018">
                  <c:v>320996965.59483403</c:v>
                </c:pt>
                <c:pt idx="18019">
                  <c:v>321023885.33493894</c:v>
                </c:pt>
                <c:pt idx="18020">
                  <c:v>321050794.9027369</c:v>
                </c:pt>
                <c:pt idx="18021">
                  <c:v>321077694.30383497</c:v>
                </c:pt>
                <c:pt idx="18022">
                  <c:v>321104583.54384005</c:v>
                </c:pt>
                <c:pt idx="18023">
                  <c:v>321131462.62836409</c:v>
                </c:pt>
                <c:pt idx="18024">
                  <c:v>321158331.56302208</c:v>
                </c:pt>
                <c:pt idx="18025">
                  <c:v>321185190.35342908</c:v>
                </c:pt>
                <c:pt idx="18026">
                  <c:v>321212039.00520295</c:v>
                </c:pt>
                <c:pt idx="18027">
                  <c:v>321238877.52396601</c:v>
                </c:pt>
                <c:pt idx="18028">
                  <c:v>321265705.91533995</c:v>
                </c:pt>
                <c:pt idx="18029">
                  <c:v>321292524.18495202</c:v>
                </c:pt>
                <c:pt idx="18030">
                  <c:v>321319332.33842897</c:v>
                </c:pt>
                <c:pt idx="18031">
                  <c:v>321346130.381401</c:v>
                </c:pt>
                <c:pt idx="18032">
                  <c:v>321372918.31950206</c:v>
                </c:pt>
                <c:pt idx="18033">
                  <c:v>321399696.15836704</c:v>
                </c:pt>
                <c:pt idx="18034">
                  <c:v>321426463.90363395</c:v>
                </c:pt>
                <c:pt idx="18035">
                  <c:v>321453221.56094199</c:v>
                </c:pt>
                <c:pt idx="18036">
                  <c:v>321479969.13593495</c:v>
                </c:pt>
                <c:pt idx="18037">
                  <c:v>321506706.63425696</c:v>
                </c:pt>
                <c:pt idx="18038">
                  <c:v>321533434.06155598</c:v>
                </c:pt>
                <c:pt idx="18039">
                  <c:v>321560151.423482</c:v>
                </c:pt>
                <c:pt idx="18040">
                  <c:v>321586858.72568697</c:v>
                </c:pt>
                <c:pt idx="18041">
                  <c:v>321613555.973827</c:v>
                </c:pt>
                <c:pt idx="18042">
                  <c:v>321640243.17355806</c:v>
                </c:pt>
                <c:pt idx="18043">
                  <c:v>321666920.33054</c:v>
                </c:pt>
                <c:pt idx="18044">
                  <c:v>321693587.45043695</c:v>
                </c:pt>
                <c:pt idx="18045">
                  <c:v>321720244.538912</c:v>
                </c:pt>
                <c:pt idx="18046">
                  <c:v>321746891.60163295</c:v>
                </c:pt>
                <c:pt idx="18047">
                  <c:v>321773528.64427</c:v>
                </c:pt>
                <c:pt idx="18048">
                  <c:v>321800155.67249602</c:v>
                </c:pt>
                <c:pt idx="18049">
                  <c:v>321826772.69198495</c:v>
                </c:pt>
                <c:pt idx="18050">
                  <c:v>321853379.70841497</c:v>
                </c:pt>
                <c:pt idx="18051">
                  <c:v>321879976.72746497</c:v>
                </c:pt>
                <c:pt idx="18052">
                  <c:v>321906563.75481898</c:v>
                </c:pt>
                <c:pt idx="18053">
                  <c:v>321933140.796161</c:v>
                </c:pt>
                <c:pt idx="18054">
                  <c:v>321959707.85717905</c:v>
                </c:pt>
                <c:pt idx="18055">
                  <c:v>321986264.94356304</c:v>
                </c:pt>
                <c:pt idx="18056">
                  <c:v>322012812.06100601</c:v>
                </c:pt>
                <c:pt idx="18057">
                  <c:v>322039349.21520299</c:v>
                </c:pt>
                <c:pt idx="18058">
                  <c:v>322065876.411852</c:v>
                </c:pt>
                <c:pt idx="18059">
                  <c:v>322092393.656654</c:v>
                </c:pt>
                <c:pt idx="18060">
                  <c:v>322118900.95531201</c:v>
                </c:pt>
                <c:pt idx="18061">
                  <c:v>322145398.31353098</c:v>
                </c:pt>
                <c:pt idx="18062">
                  <c:v>322171885.73702002</c:v>
                </c:pt>
                <c:pt idx="18063">
                  <c:v>322198363.23148894</c:v>
                </c:pt>
                <c:pt idx="18064">
                  <c:v>322224830.802652</c:v>
                </c:pt>
                <c:pt idx="18065">
                  <c:v>322251288.45622599</c:v>
                </c:pt>
                <c:pt idx="18066">
                  <c:v>322277736.19792801</c:v>
                </c:pt>
                <c:pt idx="18067">
                  <c:v>322304174.033481</c:v>
                </c:pt>
                <c:pt idx="18068">
                  <c:v>322330601.96860796</c:v>
                </c:pt>
                <c:pt idx="18069">
                  <c:v>322357020.009036</c:v>
                </c:pt>
                <c:pt idx="18070">
                  <c:v>322383428.16049409</c:v>
                </c:pt>
                <c:pt idx="18071">
                  <c:v>322409826.42871392</c:v>
                </c:pt>
                <c:pt idx="18072">
                  <c:v>322436214.81943202</c:v>
                </c:pt>
                <c:pt idx="18073">
                  <c:v>322462593.33838391</c:v>
                </c:pt>
                <c:pt idx="18074">
                  <c:v>322488961.99130994</c:v>
                </c:pt>
                <c:pt idx="18075">
                  <c:v>322515320.78395295</c:v>
                </c:pt>
                <c:pt idx="18076">
                  <c:v>322541669.72205895</c:v>
                </c:pt>
                <c:pt idx="18077">
                  <c:v>322568008.81137395</c:v>
                </c:pt>
                <c:pt idx="18078">
                  <c:v>322594338.05765206</c:v>
                </c:pt>
                <c:pt idx="18079">
                  <c:v>322620657.46664292</c:v>
                </c:pt>
                <c:pt idx="18080">
                  <c:v>322646967.04410607</c:v>
                </c:pt>
                <c:pt idx="18081">
                  <c:v>322673266.79579896</c:v>
                </c:pt>
                <c:pt idx="18082">
                  <c:v>322699556.72748297</c:v>
                </c:pt>
                <c:pt idx="18083">
                  <c:v>322725836.84492302</c:v>
                </c:pt>
                <c:pt idx="18084">
                  <c:v>322752107.15388608</c:v>
                </c:pt>
                <c:pt idx="18085">
                  <c:v>322778367.66014206</c:v>
                </c:pt>
                <c:pt idx="18086">
                  <c:v>322804618.36946398</c:v>
                </c:pt>
                <c:pt idx="18087">
                  <c:v>322830859.28762609</c:v>
                </c:pt>
                <c:pt idx="18088">
                  <c:v>322857090.42040795</c:v>
                </c:pt>
                <c:pt idx="18089">
                  <c:v>322883311.77358902</c:v>
                </c:pt>
                <c:pt idx="18090">
                  <c:v>322909523.35295492</c:v>
                </c:pt>
                <c:pt idx="18091">
                  <c:v>322935725.16429102</c:v>
                </c:pt>
                <c:pt idx="18092">
                  <c:v>322961917.213386</c:v>
                </c:pt>
                <c:pt idx="18093">
                  <c:v>322988099.50603294</c:v>
                </c:pt>
                <c:pt idx="18094">
                  <c:v>323014272.04802704</c:v>
                </c:pt>
                <c:pt idx="18095">
                  <c:v>323040434.84516507</c:v>
                </c:pt>
                <c:pt idx="18096">
                  <c:v>323066587.90324795</c:v>
                </c:pt>
                <c:pt idx="18097">
                  <c:v>323092731.22807896</c:v>
                </c:pt>
                <c:pt idx="18098">
                  <c:v>323118864.82546502</c:v>
                </c:pt>
                <c:pt idx="18099">
                  <c:v>323144988.70121396</c:v>
                </c:pt>
                <c:pt idx="18100">
                  <c:v>323171102.861139</c:v>
                </c:pt>
                <c:pt idx="18101">
                  <c:v>323197207.31105298</c:v>
                </c:pt>
                <c:pt idx="18102">
                  <c:v>323223302.05677491</c:v>
                </c:pt>
                <c:pt idx="18103">
                  <c:v>323249387.10412604</c:v>
                </c:pt>
                <c:pt idx="18104">
                  <c:v>323275462.45892698</c:v>
                </c:pt>
                <c:pt idx="18105">
                  <c:v>323301528.12700701</c:v>
                </c:pt>
                <c:pt idx="18106">
                  <c:v>323327584.11419302</c:v>
                </c:pt>
                <c:pt idx="18107">
                  <c:v>323353630.42631793</c:v>
                </c:pt>
                <c:pt idx="18108">
                  <c:v>323379667.06921601</c:v>
                </c:pt>
                <c:pt idx="18109">
                  <c:v>323405694.04872608</c:v>
                </c:pt>
                <c:pt idx="18110">
                  <c:v>323431711.37068796</c:v>
                </c:pt>
                <c:pt idx="18111">
                  <c:v>323457719.04094601</c:v>
                </c:pt>
                <c:pt idx="18112">
                  <c:v>323483717.065346</c:v>
                </c:pt>
                <c:pt idx="18113">
                  <c:v>323509705.44973695</c:v>
                </c:pt>
                <c:pt idx="18114">
                  <c:v>323535684.19997299</c:v>
                </c:pt>
                <c:pt idx="18115">
                  <c:v>323561653.32190794</c:v>
                </c:pt>
                <c:pt idx="18116">
                  <c:v>323587612.82139999</c:v>
                </c:pt>
                <c:pt idx="18117">
                  <c:v>323613562.70431209</c:v>
                </c:pt>
                <c:pt idx="18118">
                  <c:v>323639502.97650599</c:v>
                </c:pt>
                <c:pt idx="18119">
                  <c:v>323665433.64385104</c:v>
                </c:pt>
                <c:pt idx="18120">
                  <c:v>323691354.71221691</c:v>
                </c:pt>
                <c:pt idx="18121">
                  <c:v>323717266.18747598</c:v>
                </c:pt>
                <c:pt idx="18122">
                  <c:v>323743168.07550502</c:v>
                </c:pt>
                <c:pt idx="18123">
                  <c:v>323769060.382182</c:v>
                </c:pt>
                <c:pt idx="18124">
                  <c:v>323794943.11339098</c:v>
                </c:pt>
                <c:pt idx="18125">
                  <c:v>323820816.27501601</c:v>
                </c:pt>
                <c:pt idx="18126">
                  <c:v>323846679.87294495</c:v>
                </c:pt>
                <c:pt idx="18127">
                  <c:v>323872533.91306901</c:v>
                </c:pt>
                <c:pt idx="18128">
                  <c:v>323898378.40128297</c:v>
                </c:pt>
                <c:pt idx="18129">
                  <c:v>323924213.34348398</c:v>
                </c:pt>
                <c:pt idx="18130">
                  <c:v>323950038.74557197</c:v>
                </c:pt>
                <c:pt idx="18131">
                  <c:v>323975854.61345106</c:v>
                </c:pt>
                <c:pt idx="18132">
                  <c:v>324001660.95302701</c:v>
                </c:pt>
                <c:pt idx="18133">
                  <c:v>324027457.77020895</c:v>
                </c:pt>
                <c:pt idx="18134">
                  <c:v>324053245.07090992</c:v>
                </c:pt>
                <c:pt idx="18135">
                  <c:v>324079022.861045</c:v>
                </c:pt>
                <c:pt idx="18136">
                  <c:v>324104791.14653409</c:v>
                </c:pt>
                <c:pt idx="18137">
                  <c:v>324130549.93329793</c:v>
                </c:pt>
                <c:pt idx="18138">
                  <c:v>324156299.22726101</c:v>
                </c:pt>
                <c:pt idx="18139">
                  <c:v>324182039.034352</c:v>
                </c:pt>
                <c:pt idx="18140">
                  <c:v>324207769.36050302</c:v>
                </c:pt>
                <c:pt idx="18141">
                  <c:v>324233490.21164596</c:v>
                </c:pt>
                <c:pt idx="18142">
                  <c:v>324259201.59372002</c:v>
                </c:pt>
                <c:pt idx="18143">
                  <c:v>324284903.51266491</c:v>
                </c:pt>
                <c:pt idx="18144">
                  <c:v>324310595.974424</c:v>
                </c:pt>
                <c:pt idx="18145">
                  <c:v>324336278.98494494</c:v>
                </c:pt>
                <c:pt idx="18146">
                  <c:v>324361952.55017602</c:v>
                </c:pt>
                <c:pt idx="18147">
                  <c:v>324387616.676072</c:v>
                </c:pt>
                <c:pt idx="18148">
                  <c:v>324413271.36858898</c:v>
                </c:pt>
                <c:pt idx="18149">
                  <c:v>324438916.63368499</c:v>
                </c:pt>
                <c:pt idx="18150">
                  <c:v>324464552.47732401</c:v>
                </c:pt>
                <c:pt idx="18151">
                  <c:v>324490178.90547103</c:v>
                </c:pt>
                <c:pt idx="18152">
                  <c:v>324515795.92409492</c:v>
                </c:pt>
                <c:pt idx="18153">
                  <c:v>324541403.53916901</c:v>
                </c:pt>
                <c:pt idx="18154">
                  <c:v>324567001.75666696</c:v>
                </c:pt>
                <c:pt idx="18155">
                  <c:v>324592590.58256799</c:v>
                </c:pt>
                <c:pt idx="18156">
                  <c:v>324618170.02285492</c:v>
                </c:pt>
                <c:pt idx="18157">
                  <c:v>324643740.08351105</c:v>
                </c:pt>
                <c:pt idx="18158">
                  <c:v>324669300.77052605</c:v>
                </c:pt>
                <c:pt idx="18159">
                  <c:v>324694852.08989102</c:v>
                </c:pt>
                <c:pt idx="18160">
                  <c:v>324720394.04760098</c:v>
                </c:pt>
                <c:pt idx="18161">
                  <c:v>324745926.64965302</c:v>
                </c:pt>
                <c:pt idx="18162">
                  <c:v>324771449.90204793</c:v>
                </c:pt>
                <c:pt idx="18163">
                  <c:v>324796963.81079298</c:v>
                </c:pt>
                <c:pt idx="18164">
                  <c:v>324822468.38189298</c:v>
                </c:pt>
                <c:pt idx="18165">
                  <c:v>324847963.62136102</c:v>
                </c:pt>
                <c:pt idx="18166">
                  <c:v>324873449.53520995</c:v>
                </c:pt>
                <c:pt idx="18167">
                  <c:v>324898926.12945902</c:v>
                </c:pt>
                <c:pt idx="18168">
                  <c:v>324924393.41012901</c:v>
                </c:pt>
                <c:pt idx="18169">
                  <c:v>324949851.38324296</c:v>
                </c:pt>
                <c:pt idx="18170">
                  <c:v>324975300.05482906</c:v>
                </c:pt>
                <c:pt idx="18171">
                  <c:v>325000739.43091893</c:v>
                </c:pt>
                <c:pt idx="18172">
                  <c:v>325026169.51754606</c:v>
                </c:pt>
                <c:pt idx="18173">
                  <c:v>325051590.32074791</c:v>
                </c:pt>
                <c:pt idx="18174">
                  <c:v>325077001.84656703</c:v>
                </c:pt>
                <c:pt idx="18175">
                  <c:v>325102404.10104609</c:v>
                </c:pt>
                <c:pt idx="18176">
                  <c:v>325127797.09023297</c:v>
                </c:pt>
                <c:pt idx="18177">
                  <c:v>325153180.82018</c:v>
                </c:pt>
                <c:pt idx="18178">
                  <c:v>325178555.29693997</c:v>
                </c:pt>
                <c:pt idx="18179">
                  <c:v>325203920.52657092</c:v>
                </c:pt>
                <c:pt idx="18180">
                  <c:v>325229276.51513499</c:v>
                </c:pt>
                <c:pt idx="18181">
                  <c:v>325254623.26869696</c:v>
                </c:pt>
                <c:pt idx="18182">
                  <c:v>325279960.79332298</c:v>
                </c:pt>
                <c:pt idx="18183">
                  <c:v>325305289.09508592</c:v>
                </c:pt>
                <c:pt idx="18184">
                  <c:v>325330608.18006098</c:v>
                </c:pt>
                <c:pt idx="18185">
                  <c:v>325355918.05432606</c:v>
                </c:pt>
                <c:pt idx="18186">
                  <c:v>325381218.72396201</c:v>
                </c:pt>
                <c:pt idx="18187">
                  <c:v>325406510.19505399</c:v>
                </c:pt>
                <c:pt idx="18188">
                  <c:v>325431792.473692</c:v>
                </c:pt>
                <c:pt idx="18189">
                  <c:v>325457065.56596601</c:v>
                </c:pt>
                <c:pt idx="18190">
                  <c:v>325482329.47797394</c:v>
                </c:pt>
                <c:pt idx="18191">
                  <c:v>325507584.21581298</c:v>
                </c:pt>
                <c:pt idx="18192">
                  <c:v>325532829.785586</c:v>
                </c:pt>
                <c:pt idx="18193">
                  <c:v>325558066.19339901</c:v>
                </c:pt>
                <c:pt idx="18194">
                  <c:v>325583293.44536197</c:v>
                </c:pt>
                <c:pt idx="18195">
                  <c:v>325608511.54758704</c:v>
                </c:pt>
                <c:pt idx="18196">
                  <c:v>325633720.50619</c:v>
                </c:pt>
                <c:pt idx="18197">
                  <c:v>325658920.32729208</c:v>
                </c:pt>
                <c:pt idx="18198">
                  <c:v>325684111.01701605</c:v>
                </c:pt>
                <c:pt idx="18199">
                  <c:v>325709292.58148992</c:v>
                </c:pt>
                <c:pt idx="18200">
                  <c:v>325734465.026842</c:v>
                </c:pt>
                <c:pt idx="18201">
                  <c:v>325759628.359209</c:v>
                </c:pt>
                <c:pt idx="18202">
                  <c:v>325784782.58472705</c:v>
                </c:pt>
                <c:pt idx="18203">
                  <c:v>325809927.70953602</c:v>
                </c:pt>
                <c:pt idx="18204">
                  <c:v>325835063.73978394</c:v>
                </c:pt>
                <c:pt idx="18205">
                  <c:v>325860190.68161601</c:v>
                </c:pt>
                <c:pt idx="18206">
                  <c:v>325885308.54118598</c:v>
                </c:pt>
                <c:pt idx="18207">
                  <c:v>325910417.32464796</c:v>
                </c:pt>
                <c:pt idx="18208">
                  <c:v>325935517.03816205</c:v>
                </c:pt>
                <c:pt idx="18209">
                  <c:v>325960607.68789005</c:v>
                </c:pt>
                <c:pt idx="18210">
                  <c:v>325985689.27999896</c:v>
                </c:pt>
                <c:pt idx="18211">
                  <c:v>326010761.82065803</c:v>
                </c:pt>
                <c:pt idx="18212">
                  <c:v>326035825.31604201</c:v>
                </c:pt>
                <c:pt idx="18213">
                  <c:v>326060879.77232599</c:v>
                </c:pt>
                <c:pt idx="18214">
                  <c:v>326085925.195692</c:v>
                </c:pt>
                <c:pt idx="18215">
                  <c:v>326110961.59232491</c:v>
                </c:pt>
                <c:pt idx="18216">
                  <c:v>326135988.96841198</c:v>
                </c:pt>
                <c:pt idx="18217">
                  <c:v>326161007.330145</c:v>
                </c:pt>
                <c:pt idx="18218">
                  <c:v>326186016.68371898</c:v>
                </c:pt>
                <c:pt idx="18219">
                  <c:v>326211017.03533393</c:v>
                </c:pt>
                <c:pt idx="18220">
                  <c:v>326236008.39119101</c:v>
                </c:pt>
                <c:pt idx="18221">
                  <c:v>326260990.75749898</c:v>
                </c:pt>
                <c:pt idx="18222">
                  <c:v>326285964.14046603</c:v>
                </c:pt>
                <c:pt idx="18223">
                  <c:v>326310928.54630703</c:v>
                </c:pt>
                <c:pt idx="18224">
                  <c:v>326335883.9812389</c:v>
                </c:pt>
                <c:pt idx="18225">
                  <c:v>326360830.45148295</c:v>
                </c:pt>
                <c:pt idx="18226">
                  <c:v>326385767.96326399</c:v>
                </c:pt>
                <c:pt idx="18227">
                  <c:v>326410696.52281201</c:v>
                </c:pt>
                <c:pt idx="18228">
                  <c:v>326435616.13635796</c:v>
                </c:pt>
                <c:pt idx="18229">
                  <c:v>326460526.810139</c:v>
                </c:pt>
                <c:pt idx="18230">
                  <c:v>326485428.55039501</c:v>
                </c:pt>
                <c:pt idx="18231">
                  <c:v>326510321.36336905</c:v>
                </c:pt>
                <c:pt idx="18232">
                  <c:v>326535205.25530899</c:v>
                </c:pt>
                <c:pt idx="18233">
                  <c:v>326560080.23246592</c:v>
                </c:pt>
                <c:pt idx="18234">
                  <c:v>326584946.30109602</c:v>
                </c:pt>
                <c:pt idx="18235">
                  <c:v>326609803.467457</c:v>
                </c:pt>
                <c:pt idx="18236">
                  <c:v>326634651.73781198</c:v>
                </c:pt>
                <c:pt idx="18237">
                  <c:v>326659491.11842805</c:v>
                </c:pt>
                <c:pt idx="18238">
                  <c:v>326684321.615574</c:v>
                </c:pt>
                <c:pt idx="18239">
                  <c:v>326709143.23552501</c:v>
                </c:pt>
                <c:pt idx="18240">
                  <c:v>326733955.98455799</c:v>
                </c:pt>
                <c:pt idx="18241">
                  <c:v>326758759.86895698</c:v>
                </c:pt>
                <c:pt idx="18242">
                  <c:v>326783554.89500499</c:v>
                </c:pt>
                <c:pt idx="18243">
                  <c:v>326808341.06899399</c:v>
                </c:pt>
                <c:pt idx="18244">
                  <c:v>326833118.39721602</c:v>
                </c:pt>
                <c:pt idx="18245">
                  <c:v>326857886.88596803</c:v>
                </c:pt>
                <c:pt idx="18246">
                  <c:v>326882646.54155105</c:v>
                </c:pt>
                <c:pt idx="18247">
                  <c:v>326907397.37027192</c:v>
                </c:pt>
                <c:pt idx="18248">
                  <c:v>326932139.378438</c:v>
                </c:pt>
                <c:pt idx="18249">
                  <c:v>326956872.57236201</c:v>
                </c:pt>
                <c:pt idx="18250">
                  <c:v>326981596.95836109</c:v>
                </c:pt>
                <c:pt idx="18251">
                  <c:v>327006312.54275602</c:v>
                </c:pt>
                <c:pt idx="18252">
                  <c:v>327031019.33187199</c:v>
                </c:pt>
                <c:pt idx="18253">
                  <c:v>327055717.33203596</c:v>
                </c:pt>
                <c:pt idx="18254">
                  <c:v>327080406.54958105</c:v>
                </c:pt>
                <c:pt idx="18255">
                  <c:v>327105086.99084496</c:v>
                </c:pt>
                <c:pt idx="18256">
                  <c:v>327129758.66216606</c:v>
                </c:pt>
                <c:pt idx="18257">
                  <c:v>327154421.56989002</c:v>
                </c:pt>
                <c:pt idx="18258">
                  <c:v>327179075.72036391</c:v>
                </c:pt>
                <c:pt idx="18259">
                  <c:v>327203721.119941</c:v>
                </c:pt>
                <c:pt idx="18260">
                  <c:v>327228357.77497786</c:v>
                </c:pt>
                <c:pt idx="18261">
                  <c:v>327252985.69183391</c:v>
                </c:pt>
                <c:pt idx="18262">
                  <c:v>327277604.87687403</c:v>
                </c:pt>
                <c:pt idx="18263">
                  <c:v>327302215.33646703</c:v>
                </c:pt>
                <c:pt idx="18264">
                  <c:v>327326817.07698292</c:v>
                </c:pt>
                <c:pt idx="18265">
                  <c:v>327351410.10480106</c:v>
                </c:pt>
                <c:pt idx="18266">
                  <c:v>327375994.42629886</c:v>
                </c:pt>
                <c:pt idx="18267">
                  <c:v>327400570.04786307</c:v>
                </c:pt>
                <c:pt idx="18268">
                  <c:v>327425136.97588199</c:v>
                </c:pt>
                <c:pt idx="18269">
                  <c:v>327449695.21674591</c:v>
                </c:pt>
                <c:pt idx="18270">
                  <c:v>327474244.77685392</c:v>
                </c:pt>
                <c:pt idx="18271">
                  <c:v>327498785.662606</c:v>
                </c:pt>
                <c:pt idx="18272">
                  <c:v>327523317.88040698</c:v>
                </c:pt>
                <c:pt idx="18273">
                  <c:v>327547841.43666494</c:v>
                </c:pt>
                <c:pt idx="18274">
                  <c:v>327572356.33779401</c:v>
                </c:pt>
                <c:pt idx="18275">
                  <c:v>327596862.59020996</c:v>
                </c:pt>
                <c:pt idx="18276">
                  <c:v>327621360.20033503</c:v>
                </c:pt>
                <c:pt idx="18277">
                  <c:v>327645849.17459404</c:v>
                </c:pt>
                <c:pt idx="18278">
                  <c:v>327670329.51941705</c:v>
                </c:pt>
                <c:pt idx="18279">
                  <c:v>327694801.24123693</c:v>
                </c:pt>
                <c:pt idx="18280">
                  <c:v>327719264.34649098</c:v>
                </c:pt>
                <c:pt idx="18281">
                  <c:v>327743718.84162301</c:v>
                </c:pt>
                <c:pt idx="18282">
                  <c:v>327768164.73307699</c:v>
                </c:pt>
                <c:pt idx="18283">
                  <c:v>327792602.02730399</c:v>
                </c:pt>
                <c:pt idx="18284">
                  <c:v>327817030.73075897</c:v>
                </c:pt>
                <c:pt idx="18285">
                  <c:v>327841450.84990001</c:v>
                </c:pt>
                <c:pt idx="18286">
                  <c:v>327865862.39118999</c:v>
                </c:pt>
                <c:pt idx="18287">
                  <c:v>327890265.36109602</c:v>
                </c:pt>
                <c:pt idx="18288">
                  <c:v>327914659.76608795</c:v>
                </c:pt>
                <c:pt idx="18289">
                  <c:v>327939045.61264396</c:v>
                </c:pt>
                <c:pt idx="18290">
                  <c:v>327963422.907242</c:v>
                </c:pt>
                <c:pt idx="18291">
                  <c:v>327987791.65636498</c:v>
                </c:pt>
                <c:pt idx="18292">
                  <c:v>328012151.86650401</c:v>
                </c:pt>
                <c:pt idx="18293">
                  <c:v>328036503.54414898</c:v>
                </c:pt>
                <c:pt idx="18294">
                  <c:v>328060846.69579703</c:v>
                </c:pt>
                <c:pt idx="18295">
                  <c:v>328085181.32795</c:v>
                </c:pt>
                <c:pt idx="18296">
                  <c:v>328109507.44711208</c:v>
                </c:pt>
                <c:pt idx="18297">
                  <c:v>328133825.05979401</c:v>
                </c:pt>
                <c:pt idx="18298">
                  <c:v>328158134.17250901</c:v>
                </c:pt>
                <c:pt idx="18299">
                  <c:v>328182434.79177386</c:v>
                </c:pt>
                <c:pt idx="18300">
                  <c:v>328206726.92411399</c:v>
                </c:pt>
                <c:pt idx="18301">
                  <c:v>328231010.57605296</c:v>
                </c:pt>
                <c:pt idx="18302">
                  <c:v>328255285.75412405</c:v>
                </c:pt>
                <c:pt idx="18303">
                  <c:v>328279552.46486205</c:v>
                </c:pt>
                <c:pt idx="18304">
                  <c:v>328303810.71480697</c:v>
                </c:pt>
                <c:pt idx="18305">
                  <c:v>328328060.51050198</c:v>
                </c:pt>
                <c:pt idx="18306">
                  <c:v>328352301.85849607</c:v>
                </c:pt>
                <c:pt idx="18307">
                  <c:v>328376534.76534295</c:v>
                </c:pt>
                <c:pt idx="18308">
                  <c:v>328400759.23759902</c:v>
                </c:pt>
                <c:pt idx="18309">
                  <c:v>328424975.28182602</c:v>
                </c:pt>
                <c:pt idx="18310">
                  <c:v>328449182.904589</c:v>
                </c:pt>
                <c:pt idx="18311">
                  <c:v>328473382.11246097</c:v>
                </c:pt>
                <c:pt idx="18312">
                  <c:v>328497572.91201395</c:v>
                </c:pt>
                <c:pt idx="18313">
                  <c:v>328521755.30982906</c:v>
                </c:pt>
                <c:pt idx="18314">
                  <c:v>328545929.31248999</c:v>
                </c:pt>
                <c:pt idx="18315">
                  <c:v>328570094.92658299</c:v>
                </c:pt>
                <c:pt idx="18316">
                  <c:v>328594252.15870309</c:v>
                </c:pt>
                <c:pt idx="18317">
                  <c:v>328618401.01544601</c:v>
                </c:pt>
                <c:pt idx="18318">
                  <c:v>328642541.50341302</c:v>
                </c:pt>
                <c:pt idx="18319">
                  <c:v>328666673.62921101</c:v>
                </c:pt>
                <c:pt idx="18320">
                  <c:v>328690797.39945</c:v>
                </c:pt>
                <c:pt idx="18321">
                  <c:v>328714912.82074392</c:v>
                </c:pt>
                <c:pt idx="18322">
                  <c:v>328739019.89971399</c:v>
                </c:pt>
                <c:pt idx="18323">
                  <c:v>328763118.64298391</c:v>
                </c:pt>
                <c:pt idx="18324">
                  <c:v>328787209.05718106</c:v>
                </c:pt>
                <c:pt idx="18325">
                  <c:v>328811291.148938</c:v>
                </c:pt>
                <c:pt idx="18326">
                  <c:v>328835364.92489392</c:v>
                </c:pt>
                <c:pt idx="18327">
                  <c:v>328859430.39169103</c:v>
                </c:pt>
                <c:pt idx="18328">
                  <c:v>328883487.55597395</c:v>
                </c:pt>
                <c:pt idx="18329">
                  <c:v>328907536.42439592</c:v>
                </c:pt>
                <c:pt idx="18330">
                  <c:v>328931577.00361198</c:v>
                </c:pt>
                <c:pt idx="18331">
                  <c:v>328955609.30028099</c:v>
                </c:pt>
                <c:pt idx="18332">
                  <c:v>328979633.32106996</c:v>
                </c:pt>
                <c:pt idx="18333">
                  <c:v>329003649.07264793</c:v>
                </c:pt>
                <c:pt idx="18334">
                  <c:v>329027656.56168795</c:v>
                </c:pt>
                <c:pt idx="18335">
                  <c:v>329051655.79486996</c:v>
                </c:pt>
                <c:pt idx="18336">
                  <c:v>329075646.77887601</c:v>
                </c:pt>
                <c:pt idx="18337">
                  <c:v>329099629.52039492</c:v>
                </c:pt>
                <c:pt idx="18338">
                  <c:v>329123604.02611899</c:v>
                </c:pt>
                <c:pt idx="18339">
                  <c:v>329147570.302746</c:v>
                </c:pt>
                <c:pt idx="18340">
                  <c:v>329171528.35697794</c:v>
                </c:pt>
                <c:pt idx="18341">
                  <c:v>329195478.19551998</c:v>
                </c:pt>
                <c:pt idx="18342">
                  <c:v>329219419.82508492</c:v>
                </c:pt>
                <c:pt idx="18343">
                  <c:v>329243353.25238699</c:v>
                </c:pt>
                <c:pt idx="18344">
                  <c:v>329267278.48414892</c:v>
                </c:pt>
                <c:pt idx="18345">
                  <c:v>329291195.52709401</c:v>
                </c:pt>
                <c:pt idx="18346">
                  <c:v>329315104.387954</c:v>
                </c:pt>
                <c:pt idx="18347">
                  <c:v>329339005.07346207</c:v>
                </c:pt>
                <c:pt idx="18348">
                  <c:v>329362897.59035796</c:v>
                </c:pt>
                <c:pt idx="18349">
                  <c:v>329386781.94538599</c:v>
                </c:pt>
                <c:pt idx="18350">
                  <c:v>329410658.14529598</c:v>
                </c:pt>
                <c:pt idx="18351">
                  <c:v>329434526.196841</c:v>
                </c:pt>
                <c:pt idx="18352">
                  <c:v>329458386.10677892</c:v>
                </c:pt>
                <c:pt idx="18353">
                  <c:v>329482237.88187295</c:v>
                </c:pt>
                <c:pt idx="18354">
                  <c:v>329506081.52889198</c:v>
                </c:pt>
                <c:pt idx="18355">
                  <c:v>329529917.054609</c:v>
                </c:pt>
                <c:pt idx="18356">
                  <c:v>329553744.46579999</c:v>
                </c:pt>
                <c:pt idx="18357">
                  <c:v>329577563.76924795</c:v>
                </c:pt>
                <c:pt idx="18358">
                  <c:v>329601374.97173995</c:v>
                </c:pt>
                <c:pt idx="18359">
                  <c:v>329625178.08006901</c:v>
                </c:pt>
                <c:pt idx="18360">
                  <c:v>329648973.10103101</c:v>
                </c:pt>
                <c:pt idx="18361">
                  <c:v>329672760.04142809</c:v>
                </c:pt>
                <c:pt idx="18362">
                  <c:v>329696538.90806597</c:v>
                </c:pt>
                <c:pt idx="18363">
                  <c:v>329720309.707757</c:v>
                </c:pt>
                <c:pt idx="18364">
                  <c:v>329744072.44731605</c:v>
                </c:pt>
                <c:pt idx="18365">
                  <c:v>329767827.13356608</c:v>
                </c:pt>
                <c:pt idx="18366">
                  <c:v>329791573.77333099</c:v>
                </c:pt>
                <c:pt idx="18367">
                  <c:v>329815312.37344402</c:v>
                </c:pt>
                <c:pt idx="18368">
                  <c:v>329839042.94073892</c:v>
                </c:pt>
                <c:pt idx="18369">
                  <c:v>329862765.48205793</c:v>
                </c:pt>
                <c:pt idx="18370">
                  <c:v>329886480.004246</c:v>
                </c:pt>
                <c:pt idx="18371">
                  <c:v>329910186.514153</c:v>
                </c:pt>
                <c:pt idx="18372">
                  <c:v>329933885.01863599</c:v>
                </c:pt>
                <c:pt idx="18373">
                  <c:v>329957575.52455401</c:v>
                </c:pt>
                <c:pt idx="18374">
                  <c:v>329981258.03877294</c:v>
                </c:pt>
                <c:pt idx="18375">
                  <c:v>330004932.56816405</c:v>
                </c:pt>
                <c:pt idx="18376">
                  <c:v>330028599.11960101</c:v>
                </c:pt>
                <c:pt idx="18377">
                  <c:v>330052257.699965</c:v>
                </c:pt>
                <c:pt idx="18378">
                  <c:v>330075908.31614202</c:v>
                </c:pt>
                <c:pt idx="18379">
                  <c:v>330099550.97502202</c:v>
                </c:pt>
                <c:pt idx="18380">
                  <c:v>330123185.68349898</c:v>
                </c:pt>
                <c:pt idx="18381">
                  <c:v>330146812.448475</c:v>
                </c:pt>
                <c:pt idx="18382">
                  <c:v>330170431.27685499</c:v>
                </c:pt>
                <c:pt idx="18383">
                  <c:v>330194042.17554897</c:v>
                </c:pt>
                <c:pt idx="18384">
                  <c:v>330217645.151474</c:v>
                </c:pt>
                <c:pt idx="18385">
                  <c:v>330241240.21154791</c:v>
                </c:pt>
                <c:pt idx="18386">
                  <c:v>330264827.36269796</c:v>
                </c:pt>
                <c:pt idx="18387">
                  <c:v>330288406.61185598</c:v>
                </c:pt>
                <c:pt idx="18388">
                  <c:v>330311977.96595496</c:v>
                </c:pt>
                <c:pt idx="18389">
                  <c:v>330335541.43193787</c:v>
                </c:pt>
                <c:pt idx="18390">
                  <c:v>330359097.01675099</c:v>
                </c:pt>
                <c:pt idx="18391">
                  <c:v>330382644.72734392</c:v>
                </c:pt>
                <c:pt idx="18392">
                  <c:v>330406184.57067394</c:v>
                </c:pt>
                <c:pt idx="18393">
                  <c:v>330429716.55370206</c:v>
                </c:pt>
                <c:pt idx="18394">
                  <c:v>330453240.68339401</c:v>
                </c:pt>
                <c:pt idx="18395">
                  <c:v>330476756.96672297</c:v>
                </c:pt>
                <c:pt idx="18396">
                  <c:v>330500265.41066492</c:v>
                </c:pt>
                <c:pt idx="18397">
                  <c:v>330523766.02220196</c:v>
                </c:pt>
                <c:pt idx="18398">
                  <c:v>330547258.80832207</c:v>
                </c:pt>
                <c:pt idx="18399">
                  <c:v>330570743.776016</c:v>
                </c:pt>
                <c:pt idx="18400">
                  <c:v>330594220.93228185</c:v>
                </c:pt>
                <c:pt idx="18401">
                  <c:v>330617690.28412402</c:v>
                </c:pt>
                <c:pt idx="18402">
                  <c:v>330641151.83854902</c:v>
                </c:pt>
                <c:pt idx="18403">
                  <c:v>330664605.60257</c:v>
                </c:pt>
                <c:pt idx="18404">
                  <c:v>330688051.58320493</c:v>
                </c:pt>
                <c:pt idx="18405">
                  <c:v>330711489.78748</c:v>
                </c:pt>
                <c:pt idx="18406">
                  <c:v>330734920.222422</c:v>
                </c:pt>
                <c:pt idx="18407">
                  <c:v>330758342.89506501</c:v>
                </c:pt>
                <c:pt idx="18408">
                  <c:v>330781757.81244999</c:v>
                </c:pt>
                <c:pt idx="18409">
                  <c:v>330805164.98162103</c:v>
                </c:pt>
                <c:pt idx="18410">
                  <c:v>330828564.40962791</c:v>
                </c:pt>
                <c:pt idx="18411">
                  <c:v>330851956.10352707</c:v>
                </c:pt>
                <c:pt idx="18412">
                  <c:v>330875340.07037795</c:v>
                </c:pt>
                <c:pt idx="18413">
                  <c:v>330898716.31724799</c:v>
                </c:pt>
                <c:pt idx="18414">
                  <c:v>330922084.85120696</c:v>
                </c:pt>
                <c:pt idx="18415">
                  <c:v>330945445.67933297</c:v>
                </c:pt>
                <c:pt idx="18416">
                  <c:v>330968798.808707</c:v>
                </c:pt>
                <c:pt idx="18417">
                  <c:v>330992144.246418</c:v>
                </c:pt>
                <c:pt idx="18418">
                  <c:v>331015481.99955791</c:v>
                </c:pt>
                <c:pt idx="18419">
                  <c:v>331038812.07522392</c:v>
                </c:pt>
                <c:pt idx="18420">
                  <c:v>331062134.48052198</c:v>
                </c:pt>
                <c:pt idx="18421">
                  <c:v>331085449.22255892</c:v>
                </c:pt>
                <c:pt idx="18422">
                  <c:v>331108756.30844998</c:v>
                </c:pt>
                <c:pt idx="18423">
                  <c:v>331132055.74531502</c:v>
                </c:pt>
                <c:pt idx="18424">
                  <c:v>331155347.54027891</c:v>
                </c:pt>
                <c:pt idx="18425">
                  <c:v>331178631.70047396</c:v>
                </c:pt>
                <c:pt idx="18426">
                  <c:v>331201908.23303396</c:v>
                </c:pt>
                <c:pt idx="18427">
                  <c:v>331225177.14510208</c:v>
                </c:pt>
                <c:pt idx="18428">
                  <c:v>331248438.44382507</c:v>
                </c:pt>
                <c:pt idx="18429">
                  <c:v>331271692.136356</c:v>
                </c:pt>
                <c:pt idx="18430">
                  <c:v>331294938.22985202</c:v>
                </c:pt>
                <c:pt idx="18431">
                  <c:v>331318176.7314769</c:v>
                </c:pt>
                <c:pt idx="18432">
                  <c:v>331341407.64840108</c:v>
                </c:pt>
                <c:pt idx="18433">
                  <c:v>331364630.98779696</c:v>
                </c:pt>
                <c:pt idx="18434">
                  <c:v>331387846.75684601</c:v>
                </c:pt>
                <c:pt idx="18435">
                  <c:v>331411054.96273291</c:v>
                </c:pt>
                <c:pt idx="18436">
                  <c:v>331434255.61265099</c:v>
                </c:pt>
                <c:pt idx="18437">
                  <c:v>331457448.71379399</c:v>
                </c:pt>
                <c:pt idx="18438">
                  <c:v>331480634.27336705</c:v>
                </c:pt>
                <c:pt idx="18439">
                  <c:v>331503812.29857695</c:v>
                </c:pt>
                <c:pt idx="18440">
                  <c:v>331526982.79663789</c:v>
                </c:pt>
                <c:pt idx="18441">
                  <c:v>331550145.77476698</c:v>
                </c:pt>
                <c:pt idx="18442">
                  <c:v>331573301.24019206</c:v>
                </c:pt>
                <c:pt idx="18443">
                  <c:v>331596449.20014</c:v>
                </c:pt>
                <c:pt idx="18444">
                  <c:v>331619589.66184998</c:v>
                </c:pt>
                <c:pt idx="18445">
                  <c:v>331642722.63256198</c:v>
                </c:pt>
                <c:pt idx="18446">
                  <c:v>331665848.11952311</c:v>
                </c:pt>
                <c:pt idx="18447">
                  <c:v>331688966.12998694</c:v>
                </c:pt>
                <c:pt idx="18448">
                  <c:v>331712076.67121202</c:v>
                </c:pt>
                <c:pt idx="18449">
                  <c:v>331735179.75046301</c:v>
                </c:pt>
                <c:pt idx="18450">
                  <c:v>331758275.375009</c:v>
                </c:pt>
                <c:pt idx="18451">
                  <c:v>331781363.55212605</c:v>
                </c:pt>
                <c:pt idx="18452">
                  <c:v>331804444.289096</c:v>
                </c:pt>
                <c:pt idx="18453">
                  <c:v>331827517.59320492</c:v>
                </c:pt>
                <c:pt idx="18454">
                  <c:v>331850583.47174692</c:v>
                </c:pt>
                <c:pt idx="18455">
                  <c:v>331873641.93201995</c:v>
                </c:pt>
                <c:pt idx="18456">
                  <c:v>331896692.98132896</c:v>
                </c:pt>
                <c:pt idx="18457">
                  <c:v>331919736.62698299</c:v>
                </c:pt>
                <c:pt idx="18458">
                  <c:v>331942772.87629896</c:v>
                </c:pt>
                <c:pt idx="18459">
                  <c:v>331965801.73659796</c:v>
                </c:pt>
                <c:pt idx="18460">
                  <c:v>331988823.21520793</c:v>
                </c:pt>
                <c:pt idx="18461">
                  <c:v>332011837.31946105</c:v>
                </c:pt>
                <c:pt idx="18462">
                  <c:v>332034844.05669796</c:v>
                </c:pt>
                <c:pt idx="18463">
                  <c:v>332057843.43426299</c:v>
                </c:pt>
                <c:pt idx="18464">
                  <c:v>332080835.45950705</c:v>
                </c:pt>
                <c:pt idx="18465">
                  <c:v>332103820.13978499</c:v>
                </c:pt>
                <c:pt idx="18466">
                  <c:v>332126797.48246199</c:v>
                </c:pt>
                <c:pt idx="18467">
                  <c:v>332149767.49490494</c:v>
                </c:pt>
                <c:pt idx="18468">
                  <c:v>332172730.184488</c:v>
                </c:pt>
                <c:pt idx="18469">
                  <c:v>332195685.55859208</c:v>
                </c:pt>
                <c:pt idx="18470">
                  <c:v>332218633.62460202</c:v>
                </c:pt>
                <c:pt idx="18471">
                  <c:v>332241574.38990992</c:v>
                </c:pt>
                <c:pt idx="18472">
                  <c:v>332264507.86191499</c:v>
                </c:pt>
                <c:pt idx="18473">
                  <c:v>332287434.04801905</c:v>
                </c:pt>
                <c:pt idx="18474">
                  <c:v>332310352.95563293</c:v>
                </c:pt>
                <c:pt idx="18475">
                  <c:v>332333264.59217203</c:v>
                </c:pt>
                <c:pt idx="18476">
                  <c:v>332356168.96505803</c:v>
                </c:pt>
                <c:pt idx="18477">
                  <c:v>332379066.08171803</c:v>
                </c:pt>
                <c:pt idx="18478">
                  <c:v>332401955.94958597</c:v>
                </c:pt>
                <c:pt idx="18479">
                  <c:v>332424838.57610202</c:v>
                </c:pt>
                <c:pt idx="18480">
                  <c:v>332447713.96871001</c:v>
                </c:pt>
                <c:pt idx="18481">
                  <c:v>332470582.13486397</c:v>
                </c:pt>
                <c:pt idx="18482">
                  <c:v>332493443.08201891</c:v>
                </c:pt>
                <c:pt idx="18483">
                  <c:v>332516296.81764001</c:v>
                </c:pt>
                <c:pt idx="18484">
                  <c:v>332539143.34919703</c:v>
                </c:pt>
                <c:pt idx="18485">
                  <c:v>332561982.68416405</c:v>
                </c:pt>
                <c:pt idx="18486">
                  <c:v>332584814.83002502</c:v>
                </c:pt>
                <c:pt idx="18487">
                  <c:v>332607639.79426694</c:v>
                </c:pt>
                <c:pt idx="18488">
                  <c:v>332630457.58438295</c:v>
                </c:pt>
                <c:pt idx="18489">
                  <c:v>332653268.207874</c:v>
                </c:pt>
                <c:pt idx="18490">
                  <c:v>332676071.67224592</c:v>
                </c:pt>
                <c:pt idx="18491">
                  <c:v>332698867.98501199</c:v>
                </c:pt>
                <c:pt idx="18492">
                  <c:v>332721657.15368909</c:v>
                </c:pt>
                <c:pt idx="18493">
                  <c:v>332744439.185803</c:v>
                </c:pt>
                <c:pt idx="18494">
                  <c:v>332767214.088884</c:v>
                </c:pt>
                <c:pt idx="18495">
                  <c:v>332789981.87046802</c:v>
                </c:pt>
                <c:pt idx="18496">
                  <c:v>332812742.5381</c:v>
                </c:pt>
                <c:pt idx="18497">
                  <c:v>332835496.09932703</c:v>
                </c:pt>
                <c:pt idx="18498">
                  <c:v>332858242.56170696</c:v>
                </c:pt>
                <c:pt idx="18499">
                  <c:v>332880981.93279886</c:v>
                </c:pt>
                <c:pt idx="18500">
                  <c:v>332903714.22017294</c:v>
                </c:pt>
                <c:pt idx="18501">
                  <c:v>332926439.43140292</c:v>
                </c:pt>
                <c:pt idx="18502">
                  <c:v>332949157.574067</c:v>
                </c:pt>
                <c:pt idx="18503">
                  <c:v>332971868.65575409</c:v>
                </c:pt>
                <c:pt idx="18504">
                  <c:v>332994572.68405598</c:v>
                </c:pt>
                <c:pt idx="18505">
                  <c:v>333017269.66657305</c:v>
                </c:pt>
                <c:pt idx="18506">
                  <c:v>333039959.61090899</c:v>
                </c:pt>
                <c:pt idx="18507">
                  <c:v>333062642.52467597</c:v>
                </c:pt>
                <c:pt idx="18508">
                  <c:v>333085318.415492</c:v>
                </c:pt>
                <c:pt idx="18509">
                  <c:v>333107987.2909829</c:v>
                </c:pt>
                <c:pt idx="18510">
                  <c:v>333130649.158777</c:v>
                </c:pt>
                <c:pt idx="18511">
                  <c:v>333153304.02651298</c:v>
                </c:pt>
                <c:pt idx="18512">
                  <c:v>333175951.90183395</c:v>
                </c:pt>
                <c:pt idx="18513">
                  <c:v>333198592.79238886</c:v>
                </c:pt>
                <c:pt idx="18514">
                  <c:v>333221226.70583391</c:v>
                </c:pt>
                <c:pt idx="18515">
                  <c:v>333243853.64983302</c:v>
                </c:pt>
                <c:pt idx="18516">
                  <c:v>333266473.63205296</c:v>
                </c:pt>
                <c:pt idx="18517">
                  <c:v>333289086.66017002</c:v>
                </c:pt>
                <c:pt idx="18518">
                  <c:v>333311692.74186605</c:v>
                </c:pt>
                <c:pt idx="18519">
                  <c:v>333334291.88482898</c:v>
                </c:pt>
                <c:pt idx="18520">
                  <c:v>333356884.09675395</c:v>
                </c:pt>
                <c:pt idx="18521">
                  <c:v>333379469.38534099</c:v>
                </c:pt>
                <c:pt idx="18522">
                  <c:v>333402047.75829792</c:v>
                </c:pt>
                <c:pt idx="18523">
                  <c:v>333424619.22333896</c:v>
                </c:pt>
                <c:pt idx="18524">
                  <c:v>333447183.78818399</c:v>
                </c:pt>
                <c:pt idx="18525">
                  <c:v>333469741.46056098</c:v>
                </c:pt>
                <c:pt idx="18526">
                  <c:v>333492292.24820209</c:v>
                </c:pt>
                <c:pt idx="18527">
                  <c:v>333514836.15884805</c:v>
                </c:pt>
                <c:pt idx="18528">
                  <c:v>333537373.20024496</c:v>
                </c:pt>
                <c:pt idx="18529">
                  <c:v>333559903.38014698</c:v>
                </c:pt>
                <c:pt idx="18530">
                  <c:v>333582426.706312</c:v>
                </c:pt>
                <c:pt idx="18531">
                  <c:v>333604943.18650705</c:v>
                </c:pt>
                <c:pt idx="18532">
                  <c:v>333627452.82850498</c:v>
                </c:pt>
                <c:pt idx="18533">
                  <c:v>333649955.64008498</c:v>
                </c:pt>
                <c:pt idx="18534">
                  <c:v>333672451.62903202</c:v>
                </c:pt>
                <c:pt idx="18535">
                  <c:v>333694940.80314106</c:v>
                </c:pt>
                <c:pt idx="18536">
                  <c:v>333717423.17020792</c:v>
                </c:pt>
                <c:pt idx="18537">
                  <c:v>333739898.738042</c:v>
                </c:pt>
                <c:pt idx="18538">
                  <c:v>333762367.51445305</c:v>
                </c:pt>
                <c:pt idx="18539">
                  <c:v>333784829.50726002</c:v>
                </c:pt>
                <c:pt idx="18540">
                  <c:v>333807284.72429103</c:v>
                </c:pt>
                <c:pt idx="18541">
                  <c:v>333829733.17337698</c:v>
                </c:pt>
                <c:pt idx="18542">
                  <c:v>333852174.86235601</c:v>
                </c:pt>
                <c:pt idx="18543">
                  <c:v>333874609.79907596</c:v>
                </c:pt>
                <c:pt idx="18544">
                  <c:v>333897037.99138886</c:v>
                </c:pt>
                <c:pt idx="18545">
                  <c:v>333919459.44715303</c:v>
                </c:pt>
                <c:pt idx="18546">
                  <c:v>333941874.17423499</c:v>
                </c:pt>
                <c:pt idx="18547">
                  <c:v>333964282.18050802</c:v>
                </c:pt>
                <c:pt idx="18548">
                  <c:v>333986683.47385108</c:v>
                </c:pt>
                <c:pt idx="18549">
                  <c:v>334009078.06215</c:v>
                </c:pt>
                <c:pt idx="18550">
                  <c:v>334031465.95329899</c:v>
                </c:pt>
                <c:pt idx="18551">
                  <c:v>334053847.15519702</c:v>
                </c:pt>
                <c:pt idx="18552">
                  <c:v>334076221.67575097</c:v>
                </c:pt>
                <c:pt idx="18553">
                  <c:v>334098589.52287495</c:v>
                </c:pt>
                <c:pt idx="18554">
                  <c:v>334120950.70448792</c:v>
                </c:pt>
                <c:pt idx="18555">
                  <c:v>334143305.22851902</c:v>
                </c:pt>
                <c:pt idx="18556">
                  <c:v>334165653.10290092</c:v>
                </c:pt>
                <c:pt idx="18557">
                  <c:v>334187994.33557492</c:v>
                </c:pt>
                <c:pt idx="18558">
                  <c:v>334210328.93448794</c:v>
                </c:pt>
                <c:pt idx="18559">
                  <c:v>334232656.90759605</c:v>
                </c:pt>
                <c:pt idx="18560">
                  <c:v>334254978.26286</c:v>
                </c:pt>
                <c:pt idx="18561">
                  <c:v>334277293.00824893</c:v>
                </c:pt>
                <c:pt idx="18562">
                  <c:v>334299601.15173799</c:v>
                </c:pt>
                <c:pt idx="18563">
                  <c:v>334321902.70130795</c:v>
                </c:pt>
                <c:pt idx="18564">
                  <c:v>334344197.66495109</c:v>
                </c:pt>
                <c:pt idx="18565">
                  <c:v>334366486.05066109</c:v>
                </c:pt>
                <c:pt idx="18566">
                  <c:v>334388767.86644298</c:v>
                </c:pt>
                <c:pt idx="18567">
                  <c:v>334411043.12030602</c:v>
                </c:pt>
                <c:pt idx="18568">
                  <c:v>334433311.82026696</c:v>
                </c:pt>
                <c:pt idx="18569">
                  <c:v>334455573.97435099</c:v>
                </c:pt>
                <c:pt idx="18570">
                  <c:v>334477829.59059</c:v>
                </c:pt>
                <c:pt idx="18571">
                  <c:v>334500078.67702007</c:v>
                </c:pt>
                <c:pt idx="18572">
                  <c:v>334522321.24168903</c:v>
                </c:pt>
                <c:pt idx="18573">
                  <c:v>334544557.29264688</c:v>
                </c:pt>
                <c:pt idx="18574">
                  <c:v>334566786.83795601</c:v>
                </c:pt>
                <c:pt idx="18575">
                  <c:v>334589009.88567996</c:v>
                </c:pt>
                <c:pt idx="18576">
                  <c:v>334611226.44389498</c:v>
                </c:pt>
                <c:pt idx="18577">
                  <c:v>334633436.52067995</c:v>
                </c:pt>
                <c:pt idx="18578">
                  <c:v>334655640.12412304</c:v>
                </c:pt>
                <c:pt idx="18579">
                  <c:v>334677837.26231992</c:v>
                </c:pt>
                <c:pt idx="18580">
                  <c:v>334700027.94337296</c:v>
                </c:pt>
                <c:pt idx="18581">
                  <c:v>334722212.17539102</c:v>
                </c:pt>
                <c:pt idx="18582">
                  <c:v>334744389.96648991</c:v>
                </c:pt>
                <c:pt idx="18583">
                  <c:v>334766561.32479399</c:v>
                </c:pt>
                <c:pt idx="18584">
                  <c:v>334788726.25843501</c:v>
                </c:pt>
                <c:pt idx="18585">
                  <c:v>334810884.77554899</c:v>
                </c:pt>
                <c:pt idx="18586">
                  <c:v>334833036.88428295</c:v>
                </c:pt>
                <c:pt idx="18587">
                  <c:v>334855182.59278995</c:v>
                </c:pt>
                <c:pt idx="18588">
                  <c:v>334877321.90922695</c:v>
                </c:pt>
                <c:pt idx="18589">
                  <c:v>334899454.84176397</c:v>
                </c:pt>
                <c:pt idx="18590">
                  <c:v>334921581.39857298</c:v>
                </c:pt>
                <c:pt idx="18591">
                  <c:v>334943701.58783799</c:v>
                </c:pt>
                <c:pt idx="18592">
                  <c:v>334965815.41774499</c:v>
                </c:pt>
                <c:pt idx="18593">
                  <c:v>334987922.896492</c:v>
                </c:pt>
                <c:pt idx="18594">
                  <c:v>335010024.03228289</c:v>
                </c:pt>
                <c:pt idx="18595">
                  <c:v>335032118.833327</c:v>
                </c:pt>
                <c:pt idx="18596">
                  <c:v>335054207.30784398</c:v>
                </c:pt>
                <c:pt idx="18597">
                  <c:v>335076289.46405792</c:v>
                </c:pt>
                <c:pt idx="18598">
                  <c:v>335098365.31020296</c:v>
                </c:pt>
                <c:pt idx="18599">
                  <c:v>335120434.85451806</c:v>
                </c:pt>
                <c:pt idx="18600">
                  <c:v>335142498.10525209</c:v>
                </c:pt>
                <c:pt idx="18601">
                  <c:v>335164555.07066</c:v>
                </c:pt>
                <c:pt idx="18602">
                  <c:v>335186605.759004</c:v>
                </c:pt>
                <c:pt idx="18603">
                  <c:v>335208650.1785531</c:v>
                </c:pt>
                <c:pt idx="18604">
                  <c:v>335230688.33758605</c:v>
                </c:pt>
                <c:pt idx="18605">
                  <c:v>335252720.24438697</c:v>
                </c:pt>
                <c:pt idx="18606">
                  <c:v>335274745.90724891</c:v>
                </c:pt>
                <c:pt idx="18607">
                  <c:v>335296765.33447099</c:v>
                </c:pt>
                <c:pt idx="18608">
                  <c:v>335318778.53435999</c:v>
                </c:pt>
                <c:pt idx="18609">
                  <c:v>335340785.51523203</c:v>
                </c:pt>
                <c:pt idx="18610">
                  <c:v>335362786.28540796</c:v>
                </c:pt>
                <c:pt idx="18611">
                  <c:v>335384780.85321897</c:v>
                </c:pt>
                <c:pt idx="18612">
                  <c:v>335406769.22700101</c:v>
                </c:pt>
                <c:pt idx="18613">
                  <c:v>335428751.41509992</c:v>
                </c:pt>
                <c:pt idx="18614">
                  <c:v>335450727.42586899</c:v>
                </c:pt>
                <c:pt idx="18615">
                  <c:v>335472697.267667</c:v>
                </c:pt>
                <c:pt idx="18616">
                  <c:v>335494660.94886208</c:v>
                </c:pt>
                <c:pt idx="18617">
                  <c:v>335516618.47782898</c:v>
                </c:pt>
                <c:pt idx="18618">
                  <c:v>335538569.86295199</c:v>
                </c:pt>
                <c:pt idx="18619">
                  <c:v>335560515.11262</c:v>
                </c:pt>
                <c:pt idx="18620">
                  <c:v>335582454.23523289</c:v>
                </c:pt>
                <c:pt idx="18621">
                  <c:v>335604387.239196</c:v>
                </c:pt>
                <c:pt idx="18622">
                  <c:v>335626314.13292199</c:v>
                </c:pt>
                <c:pt idx="18623">
                  <c:v>335648234.92483294</c:v>
                </c:pt>
                <c:pt idx="18624">
                  <c:v>335670149.62335801</c:v>
                </c:pt>
                <c:pt idx="18625">
                  <c:v>335692058.23693389</c:v>
                </c:pt>
                <c:pt idx="18626">
                  <c:v>335713960.77400392</c:v>
                </c:pt>
                <c:pt idx="18627">
                  <c:v>335735857.24302107</c:v>
                </c:pt>
                <c:pt idx="18628">
                  <c:v>335757747.65244502</c:v>
                </c:pt>
                <c:pt idx="18629">
                  <c:v>335779632.01074392</c:v>
                </c:pt>
                <c:pt idx="18630">
                  <c:v>335801510.32639199</c:v>
                </c:pt>
                <c:pt idx="18631">
                  <c:v>335823382.60787398</c:v>
                </c:pt>
                <c:pt idx="18632">
                  <c:v>335845248.86368102</c:v>
                </c:pt>
                <c:pt idx="18633">
                  <c:v>335867109.10231</c:v>
                </c:pt>
                <c:pt idx="18634">
                  <c:v>335888963.33226895</c:v>
                </c:pt>
                <c:pt idx="18635">
                  <c:v>335910811.56207299</c:v>
                </c:pt>
                <c:pt idx="18636">
                  <c:v>335932653.80024296</c:v>
                </c:pt>
                <c:pt idx="18637">
                  <c:v>335954490.05531102</c:v>
                </c:pt>
                <c:pt idx="18638">
                  <c:v>335976320.335814</c:v>
                </c:pt>
                <c:pt idx="18639">
                  <c:v>335998144.650298</c:v>
                </c:pt>
                <c:pt idx="18640">
                  <c:v>336019963.00731802</c:v>
                </c:pt>
                <c:pt idx="18641">
                  <c:v>336041775.41543394</c:v>
                </c:pt>
                <c:pt idx="18642">
                  <c:v>336063581.88321799</c:v>
                </c:pt>
                <c:pt idx="18643">
                  <c:v>336085382.41924691</c:v>
                </c:pt>
                <c:pt idx="18644">
                  <c:v>336107177.03210694</c:v>
                </c:pt>
                <c:pt idx="18645">
                  <c:v>336128965.73039103</c:v>
                </c:pt>
                <c:pt idx="18646">
                  <c:v>336150748.52270192</c:v>
                </c:pt>
                <c:pt idx="18647">
                  <c:v>336172525.41764796</c:v>
                </c:pt>
                <c:pt idx="18648">
                  <c:v>336194296.42384899</c:v>
                </c:pt>
                <c:pt idx="18649">
                  <c:v>336216061.54992902</c:v>
                </c:pt>
                <c:pt idx="18650">
                  <c:v>336237820.80452204</c:v>
                </c:pt>
                <c:pt idx="18651">
                  <c:v>336259574.19627094</c:v>
                </c:pt>
                <c:pt idx="18652">
                  <c:v>336281321.73382598</c:v>
                </c:pt>
                <c:pt idx="18653">
                  <c:v>336303063.42584395</c:v>
                </c:pt>
                <c:pt idx="18654">
                  <c:v>336324799.28099096</c:v>
                </c:pt>
                <c:pt idx="18655">
                  <c:v>336346529.30794305</c:v>
                </c:pt>
                <c:pt idx="18656">
                  <c:v>336368253.51538199</c:v>
                </c:pt>
                <c:pt idx="18657">
                  <c:v>336389971.91199785</c:v>
                </c:pt>
                <c:pt idx="18658">
                  <c:v>336411684.50648999</c:v>
                </c:pt>
                <c:pt idx="18659">
                  <c:v>336433391.30756408</c:v>
                </c:pt>
                <c:pt idx="18660">
                  <c:v>336455092.32393694</c:v>
                </c:pt>
                <c:pt idx="18661">
                  <c:v>336476787.564331</c:v>
                </c:pt>
                <c:pt idx="18662">
                  <c:v>336498477.03747803</c:v>
                </c:pt>
                <c:pt idx="18663">
                  <c:v>336520160.75211799</c:v>
                </c:pt>
                <c:pt idx="18664">
                  <c:v>336541838.71699786</c:v>
                </c:pt>
                <c:pt idx="18665">
                  <c:v>336563510.94087499</c:v>
                </c:pt>
                <c:pt idx="18666">
                  <c:v>336585177.43251395</c:v>
                </c:pt>
                <c:pt idx="18667">
                  <c:v>336606838.20068699</c:v>
                </c:pt>
                <c:pt idx="18668">
                  <c:v>336628493.25417602</c:v>
                </c:pt>
                <c:pt idx="18669">
                  <c:v>336650142.60176897</c:v>
                </c:pt>
                <c:pt idx="18670">
                  <c:v>336671786.25226492</c:v>
                </c:pt>
                <c:pt idx="18671">
                  <c:v>336693424.21447003</c:v>
                </c:pt>
                <c:pt idx="18672">
                  <c:v>336715056.49719799</c:v>
                </c:pt>
                <c:pt idx="18673">
                  <c:v>336736683.10927099</c:v>
                </c:pt>
                <c:pt idx="18674">
                  <c:v>336758304.05952203</c:v>
                </c:pt>
                <c:pt idx="18675">
                  <c:v>336779919.35679001</c:v>
                </c:pt>
                <c:pt idx="18676">
                  <c:v>336801529.00992298</c:v>
                </c:pt>
                <c:pt idx="18677">
                  <c:v>336823133.02777696</c:v>
                </c:pt>
                <c:pt idx="18678">
                  <c:v>336844731.41921699</c:v>
                </c:pt>
                <c:pt idx="18679">
                  <c:v>336866324.19311607</c:v>
                </c:pt>
                <c:pt idx="18680">
                  <c:v>336887911.35835701</c:v>
                </c:pt>
                <c:pt idx="18681">
                  <c:v>336909492.92382902</c:v>
                </c:pt>
                <c:pt idx="18682">
                  <c:v>336931068.89843202</c:v>
                </c:pt>
                <c:pt idx="18683">
                  <c:v>336952639.29107195</c:v>
                </c:pt>
                <c:pt idx="18684">
                  <c:v>336974204.11066502</c:v>
                </c:pt>
                <c:pt idx="18685">
                  <c:v>336995763.36613601</c:v>
                </c:pt>
                <c:pt idx="18686">
                  <c:v>337017317.06641799</c:v>
                </c:pt>
                <c:pt idx="18687">
                  <c:v>337038865.220451</c:v>
                </c:pt>
                <c:pt idx="18688">
                  <c:v>337060407.83718705</c:v>
                </c:pt>
                <c:pt idx="18689">
                  <c:v>337081944.92558396</c:v>
                </c:pt>
                <c:pt idx="18690">
                  <c:v>337103476.49460894</c:v>
                </c:pt>
                <c:pt idx="18691">
                  <c:v>337125002.55323696</c:v>
                </c:pt>
                <c:pt idx="18692">
                  <c:v>337146523.11045402</c:v>
                </c:pt>
                <c:pt idx="18693">
                  <c:v>337168038.17525202</c:v>
                </c:pt>
                <c:pt idx="18694">
                  <c:v>337189547.75663394</c:v>
                </c:pt>
                <c:pt idx="18695">
                  <c:v>337211051.86361009</c:v>
                </c:pt>
                <c:pt idx="18696">
                  <c:v>337232550.50519902</c:v>
                </c:pt>
                <c:pt idx="18697">
                  <c:v>337254043.69042897</c:v>
                </c:pt>
                <c:pt idx="18698">
                  <c:v>337275531.42833692</c:v>
                </c:pt>
                <c:pt idx="18699">
                  <c:v>337297013.72796792</c:v>
                </c:pt>
                <c:pt idx="18700">
                  <c:v>337318490.59837699</c:v>
                </c:pt>
                <c:pt idx="18701">
                  <c:v>337339962.04862505</c:v>
                </c:pt>
                <c:pt idx="18702">
                  <c:v>337361428.08778602</c:v>
                </c:pt>
                <c:pt idx="18703">
                  <c:v>337382888.72493893</c:v>
                </c:pt>
                <c:pt idx="18704">
                  <c:v>337404343.96917403</c:v>
                </c:pt>
                <c:pt idx="18705">
                  <c:v>337425793.82958901</c:v>
                </c:pt>
                <c:pt idx="18706">
                  <c:v>337447238.31529099</c:v>
                </c:pt>
                <c:pt idx="18707">
                  <c:v>337468677.43539596</c:v>
                </c:pt>
                <c:pt idx="18708">
                  <c:v>337490111.19902909</c:v>
                </c:pt>
                <c:pt idx="18709">
                  <c:v>337511539.61532301</c:v>
                </c:pt>
                <c:pt idx="18710">
                  <c:v>337532962.69342107</c:v>
                </c:pt>
                <c:pt idx="18711">
                  <c:v>337554380.44247395</c:v>
                </c:pt>
                <c:pt idx="18712">
                  <c:v>337575792.87164199</c:v>
                </c:pt>
                <c:pt idx="18713">
                  <c:v>337597199.99009591</c:v>
                </c:pt>
                <c:pt idx="18714">
                  <c:v>337618601.80701303</c:v>
                </c:pt>
                <c:pt idx="18715">
                  <c:v>337639998.33157992</c:v>
                </c:pt>
                <c:pt idx="18716">
                  <c:v>337661389.57299495</c:v>
                </c:pt>
                <c:pt idx="18717">
                  <c:v>337682775.54046106</c:v>
                </c:pt>
                <c:pt idx="18718">
                  <c:v>337704156.24319506</c:v>
                </c:pt>
                <c:pt idx="18719">
                  <c:v>337725531.690418</c:v>
                </c:pt>
                <c:pt idx="18720">
                  <c:v>337746901.89136297</c:v>
                </c:pt>
                <c:pt idx="18721">
                  <c:v>337768266.855272</c:v>
                </c:pt>
                <c:pt idx="18722">
                  <c:v>337789626.59139496</c:v>
                </c:pt>
                <c:pt idx="18723">
                  <c:v>337810981.10899198</c:v>
                </c:pt>
                <c:pt idx="18724">
                  <c:v>337832330.41733199</c:v>
                </c:pt>
                <c:pt idx="18725">
                  <c:v>337853674.52569199</c:v>
                </c:pt>
                <c:pt idx="18726">
                  <c:v>337875013.44335997</c:v>
                </c:pt>
                <c:pt idx="18727">
                  <c:v>337896347.17963296</c:v>
                </c:pt>
                <c:pt idx="18728">
                  <c:v>337917675.74381405</c:v>
                </c:pt>
                <c:pt idx="18729">
                  <c:v>337938999.14521909</c:v>
                </c:pt>
                <c:pt idx="18730">
                  <c:v>337960317.39317209</c:v>
                </c:pt>
                <c:pt idx="18731">
                  <c:v>337981630.497006</c:v>
                </c:pt>
                <c:pt idx="18732">
                  <c:v>338002938.46606201</c:v>
                </c:pt>
                <c:pt idx="18733">
                  <c:v>338024241.30969298</c:v>
                </c:pt>
                <c:pt idx="18734">
                  <c:v>338045539.03726</c:v>
                </c:pt>
                <c:pt idx="18735">
                  <c:v>338066831.65813106</c:v>
                </c:pt>
                <c:pt idx="18736">
                  <c:v>338088119.18168694</c:v>
                </c:pt>
                <c:pt idx="18737">
                  <c:v>338109401.61731702</c:v>
                </c:pt>
                <c:pt idx="18738">
                  <c:v>338130678.97441792</c:v>
                </c:pt>
                <c:pt idx="18739">
                  <c:v>338151951.26239699</c:v>
                </c:pt>
                <c:pt idx="18740">
                  <c:v>338173218.49067193</c:v>
                </c:pt>
                <c:pt idx="18741">
                  <c:v>338194480.66866797</c:v>
                </c:pt>
                <c:pt idx="18742">
                  <c:v>338215737.80582207</c:v>
                </c:pt>
                <c:pt idx="18743">
                  <c:v>338236989.91157699</c:v>
                </c:pt>
                <c:pt idx="18744">
                  <c:v>338258236.99538785</c:v>
                </c:pt>
                <c:pt idx="18745">
                  <c:v>338279479.066719</c:v>
                </c:pt>
                <c:pt idx="18746">
                  <c:v>338300716.13504392</c:v>
                </c:pt>
                <c:pt idx="18747">
                  <c:v>338321948.20984399</c:v>
                </c:pt>
                <c:pt idx="18748">
                  <c:v>338343175.30061197</c:v>
                </c:pt>
                <c:pt idx="18749">
                  <c:v>338364397.41684991</c:v>
                </c:pt>
                <c:pt idx="18750">
                  <c:v>338385614.56806898</c:v>
                </c:pt>
                <c:pt idx="18751">
                  <c:v>338406826.76379001</c:v>
                </c:pt>
                <c:pt idx="18752">
                  <c:v>338428034.01354206</c:v>
                </c:pt>
                <c:pt idx="18753">
                  <c:v>338449236.32686597</c:v>
                </c:pt>
                <c:pt idx="18754">
                  <c:v>338470433.71331197</c:v>
                </c:pt>
                <c:pt idx="18755">
                  <c:v>338491626.18243694</c:v>
                </c:pt>
                <c:pt idx="18756">
                  <c:v>338512813.74381208</c:v>
                </c:pt>
                <c:pt idx="18757">
                  <c:v>338533996.407013</c:v>
                </c:pt>
                <c:pt idx="18758">
                  <c:v>338555174.18162996</c:v>
                </c:pt>
                <c:pt idx="18759">
                  <c:v>338576347.077259</c:v>
                </c:pt>
                <c:pt idx="18760">
                  <c:v>338597515.10350907</c:v>
                </c:pt>
                <c:pt idx="18761">
                  <c:v>338618678.26999491</c:v>
                </c:pt>
                <c:pt idx="18762">
                  <c:v>338639836.58634394</c:v>
                </c:pt>
                <c:pt idx="18763">
                  <c:v>338660990.06219399</c:v>
                </c:pt>
                <c:pt idx="18764">
                  <c:v>338682138.70718998</c:v>
                </c:pt>
                <c:pt idx="18765">
                  <c:v>338703282.53098786</c:v>
                </c:pt>
                <c:pt idx="18766">
                  <c:v>338724421.543253</c:v>
                </c:pt>
                <c:pt idx="18767">
                  <c:v>338745555.75366205</c:v>
                </c:pt>
                <c:pt idx="18768">
                  <c:v>338766685.17189902</c:v>
                </c:pt>
                <c:pt idx="18769">
                  <c:v>338787809.80765998</c:v>
                </c:pt>
                <c:pt idx="18770">
                  <c:v>338808929.67064899</c:v>
                </c:pt>
                <c:pt idx="18771">
                  <c:v>338830044.77058202</c:v>
                </c:pt>
                <c:pt idx="18772">
                  <c:v>338851155.11718309</c:v>
                </c:pt>
                <c:pt idx="18773">
                  <c:v>338872260.720186</c:v>
                </c:pt>
                <c:pt idx="18774">
                  <c:v>338893361.58933592</c:v>
                </c:pt>
                <c:pt idx="18775">
                  <c:v>338914457.73438793</c:v>
                </c:pt>
                <c:pt idx="18776">
                  <c:v>338935549.16510504</c:v>
                </c:pt>
                <c:pt idx="18777">
                  <c:v>338956635.89126295</c:v>
                </c:pt>
                <c:pt idx="18778">
                  <c:v>338977717.92264485</c:v>
                </c:pt>
                <c:pt idx="18779">
                  <c:v>338998795.269045</c:v>
                </c:pt>
                <c:pt idx="18780">
                  <c:v>339019867.94026899</c:v>
                </c:pt>
                <c:pt idx="18781">
                  <c:v>339040935.94612998</c:v>
                </c:pt>
                <c:pt idx="18782">
                  <c:v>339061999.29645199</c:v>
                </c:pt>
                <c:pt idx="18783">
                  <c:v>339083058.00106996</c:v>
                </c:pt>
                <c:pt idx="18784">
                  <c:v>339104112.06982797</c:v>
                </c:pt>
                <c:pt idx="18785">
                  <c:v>339125161.51258099</c:v>
                </c:pt>
                <c:pt idx="18786">
                  <c:v>339146206.339194</c:v>
                </c:pt>
                <c:pt idx="18787">
                  <c:v>339167246.55954105</c:v>
                </c:pt>
                <c:pt idx="18788">
                  <c:v>339188282.18350798</c:v>
                </c:pt>
                <c:pt idx="18789">
                  <c:v>339209313.22098786</c:v>
                </c:pt>
                <c:pt idx="18790">
                  <c:v>339230339.68188792</c:v>
                </c:pt>
                <c:pt idx="18791">
                  <c:v>339251361.57612401</c:v>
                </c:pt>
                <c:pt idx="18792">
                  <c:v>339272378.91361892</c:v>
                </c:pt>
                <c:pt idx="18793">
                  <c:v>339293391.70431209</c:v>
                </c:pt>
                <c:pt idx="18794">
                  <c:v>339314399.95814705</c:v>
                </c:pt>
                <c:pt idx="18795">
                  <c:v>339335403.68507999</c:v>
                </c:pt>
                <c:pt idx="18796">
                  <c:v>339356402.89507991</c:v>
                </c:pt>
                <c:pt idx="18797">
                  <c:v>339377397.59812206</c:v>
                </c:pt>
                <c:pt idx="18798">
                  <c:v>339398387.80419397</c:v>
                </c:pt>
                <c:pt idx="18799">
                  <c:v>339419373.52329296</c:v>
                </c:pt>
                <c:pt idx="18800">
                  <c:v>339440354.76542705</c:v>
                </c:pt>
                <c:pt idx="18801">
                  <c:v>339461331.54061502</c:v>
                </c:pt>
                <c:pt idx="18802">
                  <c:v>339482303.85888505</c:v>
                </c:pt>
                <c:pt idx="18803">
                  <c:v>339503271.73027593</c:v>
                </c:pt>
                <c:pt idx="18804">
                  <c:v>339524235.16483802</c:v>
                </c:pt>
                <c:pt idx="18805">
                  <c:v>339545194.17262995</c:v>
                </c:pt>
                <c:pt idx="18806">
                  <c:v>339566148.76372302</c:v>
                </c:pt>
                <c:pt idx="18807">
                  <c:v>339587098.94819802</c:v>
                </c:pt>
                <c:pt idx="18808">
                  <c:v>339608044.73614591</c:v>
                </c:pt>
                <c:pt idx="18809">
                  <c:v>339628986.13766909</c:v>
                </c:pt>
                <c:pt idx="18810">
                  <c:v>339649923.16287792</c:v>
                </c:pt>
                <c:pt idx="18811">
                  <c:v>339670855.82189792</c:v>
                </c:pt>
                <c:pt idx="18812">
                  <c:v>339691784.12486005</c:v>
                </c:pt>
                <c:pt idx="18813">
                  <c:v>339712708.08190995</c:v>
                </c:pt>
                <c:pt idx="18814">
                  <c:v>339733627.703201</c:v>
                </c:pt>
                <c:pt idx="18815">
                  <c:v>339754542.99889994</c:v>
                </c:pt>
                <c:pt idx="18816">
                  <c:v>339775453.97917992</c:v>
                </c:pt>
                <c:pt idx="18817">
                  <c:v>339796360.65423</c:v>
                </c:pt>
                <c:pt idx="18818">
                  <c:v>339817263.03424603</c:v>
                </c:pt>
                <c:pt idx="18819">
                  <c:v>339838161.129435</c:v>
                </c:pt>
                <c:pt idx="18820">
                  <c:v>339859054.95001698</c:v>
                </c:pt>
                <c:pt idx="18821">
                  <c:v>339879944.50621903</c:v>
                </c:pt>
                <c:pt idx="18822">
                  <c:v>339900829.80828297</c:v>
                </c:pt>
                <c:pt idx="18823">
                  <c:v>339921710.866458</c:v>
                </c:pt>
                <c:pt idx="18824">
                  <c:v>339942587.69100696</c:v>
                </c:pt>
                <c:pt idx="18825">
                  <c:v>339963460.29219997</c:v>
                </c:pt>
                <c:pt idx="18826">
                  <c:v>339984328.68032205</c:v>
                </c:pt>
                <c:pt idx="18827">
                  <c:v>340005192.86566502</c:v>
                </c:pt>
                <c:pt idx="18828">
                  <c:v>340026052.85853505</c:v>
                </c:pt>
                <c:pt idx="18829">
                  <c:v>340046908.66924697</c:v>
                </c:pt>
                <c:pt idx="18830">
                  <c:v>340067760.30812711</c:v>
                </c:pt>
                <c:pt idx="18831">
                  <c:v>340088607.78551197</c:v>
                </c:pt>
                <c:pt idx="18832">
                  <c:v>340109451.11175001</c:v>
                </c:pt>
                <c:pt idx="18833">
                  <c:v>340130290.29720092</c:v>
                </c:pt>
                <c:pt idx="18834">
                  <c:v>340151125.35223395</c:v>
                </c:pt>
                <c:pt idx="18835">
                  <c:v>340171956.28723103</c:v>
                </c:pt>
                <c:pt idx="18836">
                  <c:v>340192783.11258209</c:v>
                </c:pt>
                <c:pt idx="18837">
                  <c:v>340213605.83869201</c:v>
                </c:pt>
                <c:pt idx="18838">
                  <c:v>340234424.4759739</c:v>
                </c:pt>
                <c:pt idx="18839">
                  <c:v>340255239.03485209</c:v>
                </c:pt>
                <c:pt idx="18840">
                  <c:v>340276049.52576298</c:v>
                </c:pt>
                <c:pt idx="18841">
                  <c:v>340296855.95915502</c:v>
                </c:pt>
                <c:pt idx="18842">
                  <c:v>340317658.34548402</c:v>
                </c:pt>
                <c:pt idx="18843">
                  <c:v>340338456.69522101</c:v>
                </c:pt>
                <c:pt idx="18844">
                  <c:v>340359251.01884502</c:v>
                </c:pt>
                <c:pt idx="18845">
                  <c:v>340380041.32684791</c:v>
                </c:pt>
                <c:pt idx="18846">
                  <c:v>340400827.62973392</c:v>
                </c:pt>
                <c:pt idx="18847">
                  <c:v>340421609.93801492</c:v>
                </c:pt>
                <c:pt idx="18848">
                  <c:v>340442388.26221591</c:v>
                </c:pt>
                <c:pt idx="18849">
                  <c:v>340463162.61287493</c:v>
                </c:pt>
                <c:pt idx="18850">
                  <c:v>340483933.00053799</c:v>
                </c:pt>
                <c:pt idx="18851">
                  <c:v>340504699.43576396</c:v>
                </c:pt>
                <c:pt idx="18852">
                  <c:v>340525461.929124</c:v>
                </c:pt>
                <c:pt idx="18853">
                  <c:v>340546220.49119794</c:v>
                </c:pt>
                <c:pt idx="18854">
                  <c:v>340566975.13257903</c:v>
                </c:pt>
                <c:pt idx="18855">
                  <c:v>340587725.86387098</c:v>
                </c:pt>
                <c:pt idx="18856">
                  <c:v>340608472.69568992</c:v>
                </c:pt>
                <c:pt idx="18857">
                  <c:v>340629215.63866198</c:v>
                </c:pt>
                <c:pt idx="18858">
                  <c:v>340649954.70342398</c:v>
                </c:pt>
                <c:pt idx="18859">
                  <c:v>340670689.90062696</c:v>
                </c:pt>
                <c:pt idx="18860">
                  <c:v>340691421.24093199</c:v>
                </c:pt>
                <c:pt idx="18861">
                  <c:v>340712148.73501003</c:v>
                </c:pt>
                <c:pt idx="18862">
                  <c:v>340732872.39354497</c:v>
                </c:pt>
                <c:pt idx="18863">
                  <c:v>340753592.22723299</c:v>
                </c:pt>
                <c:pt idx="18864">
                  <c:v>340774308.24677992</c:v>
                </c:pt>
                <c:pt idx="18865">
                  <c:v>340795020.46290493</c:v>
                </c:pt>
                <c:pt idx="18866">
                  <c:v>340815728.88633692</c:v>
                </c:pt>
                <c:pt idx="18867">
                  <c:v>340836433.52781802</c:v>
                </c:pt>
                <c:pt idx="18868">
                  <c:v>340857134.39810002</c:v>
                </c:pt>
                <c:pt idx="18869">
                  <c:v>340877831.50794899</c:v>
                </c:pt>
                <c:pt idx="18870">
                  <c:v>340898524.86813909</c:v>
                </c:pt>
                <c:pt idx="18871">
                  <c:v>340919214.48945892</c:v>
                </c:pt>
                <c:pt idx="18872">
                  <c:v>340939900.38270903</c:v>
                </c:pt>
                <c:pt idx="18873">
                  <c:v>340960582.55869901</c:v>
                </c:pt>
                <c:pt idx="18874">
                  <c:v>340981261.02825099</c:v>
                </c:pt>
                <c:pt idx="18875">
                  <c:v>341001935.80220199</c:v>
                </c:pt>
                <c:pt idx="18876">
                  <c:v>341022606.89139491</c:v>
                </c:pt>
                <c:pt idx="18877">
                  <c:v>341043274.30668992</c:v>
                </c:pt>
                <c:pt idx="18878">
                  <c:v>341063938.05895698</c:v>
                </c:pt>
                <c:pt idx="18879">
                  <c:v>341084598.15907598</c:v>
                </c:pt>
                <c:pt idx="18880">
                  <c:v>341105254.61794001</c:v>
                </c:pt>
                <c:pt idx="18881">
                  <c:v>341125907.44645602</c:v>
                </c:pt>
                <c:pt idx="18882">
                  <c:v>341146556.65554005</c:v>
                </c:pt>
                <c:pt idx="18883">
                  <c:v>341167202.25612009</c:v>
                </c:pt>
                <c:pt idx="18884">
                  <c:v>341187844.25913697</c:v>
                </c:pt>
                <c:pt idx="18885">
                  <c:v>341208482.67554402</c:v>
                </c:pt>
                <c:pt idx="18886">
                  <c:v>341229117.51630592</c:v>
                </c:pt>
                <c:pt idx="18887">
                  <c:v>341249748.79239786</c:v>
                </c:pt>
                <c:pt idx="18888">
                  <c:v>341270376.51481009</c:v>
                </c:pt>
                <c:pt idx="18889">
                  <c:v>341291000.69454002</c:v>
                </c:pt>
                <c:pt idx="18890">
                  <c:v>341311621.34260303</c:v>
                </c:pt>
                <c:pt idx="18891">
                  <c:v>341332238.47002202</c:v>
                </c:pt>
                <c:pt idx="18892">
                  <c:v>341352852.08783305</c:v>
                </c:pt>
                <c:pt idx="18893">
                  <c:v>341373462.20708609</c:v>
                </c:pt>
                <c:pt idx="18894">
                  <c:v>341394068.83884001</c:v>
                </c:pt>
                <c:pt idx="18895">
                  <c:v>341414671.99416792</c:v>
                </c:pt>
                <c:pt idx="18896">
                  <c:v>341435271.68415505</c:v>
                </c:pt>
                <c:pt idx="18897">
                  <c:v>341455867.91989791</c:v>
                </c:pt>
                <c:pt idx="18898">
                  <c:v>341476460.712506</c:v>
                </c:pt>
                <c:pt idx="18899">
                  <c:v>341497050.07309997</c:v>
                </c:pt>
                <c:pt idx="18900">
                  <c:v>341517636.01281399</c:v>
                </c:pt>
                <c:pt idx="18901">
                  <c:v>341538218.54279298</c:v>
                </c:pt>
                <c:pt idx="18902">
                  <c:v>341558797.67419505</c:v>
                </c:pt>
                <c:pt idx="18903">
                  <c:v>341579373.41819</c:v>
                </c:pt>
                <c:pt idx="18904">
                  <c:v>341599945.78596091</c:v>
                </c:pt>
                <c:pt idx="18905">
                  <c:v>341620514.78870201</c:v>
                </c:pt>
                <c:pt idx="18906">
                  <c:v>341641080.437621</c:v>
                </c:pt>
                <c:pt idx="18907">
                  <c:v>341661642.743936</c:v>
                </c:pt>
                <c:pt idx="18908">
                  <c:v>341682201.71888</c:v>
                </c:pt>
                <c:pt idx="18909">
                  <c:v>341702757.37369698</c:v>
                </c:pt>
                <c:pt idx="18910">
                  <c:v>341723309.71964192</c:v>
                </c:pt>
                <c:pt idx="18911">
                  <c:v>341743858.767986</c:v>
                </c:pt>
                <c:pt idx="18912">
                  <c:v>341764404.53000796</c:v>
                </c:pt>
                <c:pt idx="18913">
                  <c:v>341784947.01700509</c:v>
                </c:pt>
                <c:pt idx="18914">
                  <c:v>341805486.24027991</c:v>
                </c:pt>
                <c:pt idx="18915">
                  <c:v>341826022.21115392</c:v>
                </c:pt>
                <c:pt idx="18916">
                  <c:v>341846554.94095695</c:v>
                </c:pt>
                <c:pt idx="18917">
                  <c:v>341867084.44103396</c:v>
                </c:pt>
                <c:pt idx="18918">
                  <c:v>341887610.72274095</c:v>
                </c:pt>
                <c:pt idx="18919">
                  <c:v>341908133.79744703</c:v>
                </c:pt>
                <c:pt idx="18920">
                  <c:v>341928653.67653298</c:v>
                </c:pt>
                <c:pt idx="18921">
                  <c:v>341949170.37139392</c:v>
                </c:pt>
                <c:pt idx="18922">
                  <c:v>341969683.89343703</c:v>
                </c:pt>
                <c:pt idx="18923">
                  <c:v>341990194.25408101</c:v>
                </c:pt>
                <c:pt idx="18924">
                  <c:v>342010701.46475792</c:v>
                </c:pt>
                <c:pt idx="18925">
                  <c:v>342031205.53691393</c:v>
                </c:pt>
                <c:pt idx="18926">
                  <c:v>342051706.48200494</c:v>
                </c:pt>
                <c:pt idx="18927">
                  <c:v>342072204.31150401</c:v>
                </c:pt>
                <c:pt idx="18928">
                  <c:v>342092699.036892</c:v>
                </c:pt>
                <c:pt idx="18929">
                  <c:v>342113190.66966498</c:v>
                </c:pt>
                <c:pt idx="18930">
                  <c:v>342133679.22133297</c:v>
                </c:pt>
                <c:pt idx="18931">
                  <c:v>342154164.70341802</c:v>
                </c:pt>
                <c:pt idx="18932">
                  <c:v>342174647.12745208</c:v>
                </c:pt>
                <c:pt idx="18933">
                  <c:v>342195126.50498492</c:v>
                </c:pt>
                <c:pt idx="18934">
                  <c:v>342215602.84757608</c:v>
                </c:pt>
                <c:pt idx="18935">
                  <c:v>342236076.16679901</c:v>
                </c:pt>
                <c:pt idx="18936">
                  <c:v>342256546.47423893</c:v>
                </c:pt>
                <c:pt idx="18937">
                  <c:v>342277013.78149492</c:v>
                </c:pt>
                <c:pt idx="18938">
                  <c:v>342297478.10018098</c:v>
                </c:pt>
                <c:pt idx="18939">
                  <c:v>342317939.44191992</c:v>
                </c:pt>
                <c:pt idx="18940">
                  <c:v>342338397.81835002</c:v>
                </c:pt>
                <c:pt idx="18941">
                  <c:v>342358853.24112397</c:v>
                </c:pt>
                <c:pt idx="18942">
                  <c:v>342379305.72190493</c:v>
                </c:pt>
                <c:pt idx="18943">
                  <c:v>342399755.27236992</c:v>
                </c:pt>
                <c:pt idx="18944">
                  <c:v>342420201.90420991</c:v>
                </c:pt>
                <c:pt idx="18945">
                  <c:v>342440645.62912905</c:v>
                </c:pt>
                <c:pt idx="18946">
                  <c:v>342461086.45884198</c:v>
                </c:pt>
                <c:pt idx="18947">
                  <c:v>342481524.40508091</c:v>
                </c:pt>
                <c:pt idx="18948">
                  <c:v>342501959.47958696</c:v>
                </c:pt>
                <c:pt idx="18949">
                  <c:v>342522391.69411701</c:v>
                </c:pt>
                <c:pt idx="18950">
                  <c:v>342542821.06044197</c:v>
                </c:pt>
                <c:pt idx="18951">
                  <c:v>342563247.59034199</c:v>
                </c:pt>
                <c:pt idx="18952">
                  <c:v>342583671.29561591</c:v>
                </c:pt>
                <c:pt idx="18953">
                  <c:v>342604092.18807101</c:v>
                </c:pt>
                <c:pt idx="18954">
                  <c:v>342624510.27953005</c:v>
                </c:pt>
                <c:pt idx="18955">
                  <c:v>342644925.58183092</c:v>
                </c:pt>
                <c:pt idx="18956">
                  <c:v>342665338.10682106</c:v>
                </c:pt>
                <c:pt idx="18957">
                  <c:v>342685747.866364</c:v>
                </c:pt>
                <c:pt idx="18958">
                  <c:v>342706154.87233692</c:v>
                </c:pt>
                <c:pt idx="18959">
                  <c:v>342726559.13662791</c:v>
                </c:pt>
                <c:pt idx="18960">
                  <c:v>342746960.67114002</c:v>
                </c:pt>
                <c:pt idx="18961">
                  <c:v>342767359.487791</c:v>
                </c:pt>
                <c:pt idx="18962">
                  <c:v>342787755.59851098</c:v>
                </c:pt>
                <c:pt idx="18963">
                  <c:v>342808149.01524192</c:v>
                </c:pt>
                <c:pt idx="18964">
                  <c:v>342828539.74994296</c:v>
                </c:pt>
                <c:pt idx="18965">
                  <c:v>342848927.814583</c:v>
                </c:pt>
                <c:pt idx="18966">
                  <c:v>342869313.22114795</c:v>
                </c:pt>
                <c:pt idx="18967">
                  <c:v>342889695.98163486</c:v>
                </c:pt>
                <c:pt idx="18968">
                  <c:v>342910076.10805607</c:v>
                </c:pt>
                <c:pt idx="18969">
                  <c:v>342930453.612436</c:v>
                </c:pt>
                <c:pt idx="18970">
                  <c:v>342950828.50681305</c:v>
                </c:pt>
                <c:pt idx="18971">
                  <c:v>342971200.80324101</c:v>
                </c:pt>
                <c:pt idx="18972">
                  <c:v>342991570.51378602</c:v>
                </c:pt>
                <c:pt idx="18973">
                  <c:v>343011937.65052706</c:v>
                </c:pt>
                <c:pt idx="18974">
                  <c:v>343032302.22556001</c:v>
                </c:pt>
                <c:pt idx="18975">
                  <c:v>343052664.25098991</c:v>
                </c:pt>
                <c:pt idx="18976">
                  <c:v>343073023.73894095</c:v>
                </c:pt>
                <c:pt idx="18977">
                  <c:v>343093380.70154601</c:v>
                </c:pt>
                <c:pt idx="18978">
                  <c:v>343113735.15095598</c:v>
                </c:pt>
                <c:pt idx="18979">
                  <c:v>343134087.09933299</c:v>
                </c:pt>
                <c:pt idx="18980">
                  <c:v>343154436.55885398</c:v>
                </c:pt>
                <c:pt idx="18981">
                  <c:v>343174783.54171002</c:v>
                </c:pt>
                <c:pt idx="18982">
                  <c:v>343195128.06010598</c:v>
                </c:pt>
                <c:pt idx="18983">
                  <c:v>343215470.126261</c:v>
                </c:pt>
                <c:pt idx="18984">
                  <c:v>343235809.75240695</c:v>
                </c:pt>
                <c:pt idx="18985">
                  <c:v>343256146.95079201</c:v>
                </c:pt>
                <c:pt idx="18986">
                  <c:v>343276481.73367494</c:v>
                </c:pt>
                <c:pt idx="18987">
                  <c:v>343296814.11333305</c:v>
                </c:pt>
                <c:pt idx="18988">
                  <c:v>343317144.102054</c:v>
                </c:pt>
                <c:pt idx="18989">
                  <c:v>343337471.71214092</c:v>
                </c:pt>
                <c:pt idx="18990">
                  <c:v>343357796.95591092</c:v>
                </c:pt>
                <c:pt idx="18991">
                  <c:v>343378119.84569597</c:v>
                </c:pt>
                <c:pt idx="18992">
                  <c:v>343398440.39384198</c:v>
                </c:pt>
                <c:pt idx="18993">
                  <c:v>343418758.61270791</c:v>
                </c:pt>
                <c:pt idx="18994">
                  <c:v>343439074.51466799</c:v>
                </c:pt>
                <c:pt idx="18995">
                  <c:v>343459388.11211097</c:v>
                </c:pt>
                <c:pt idx="18996">
                  <c:v>343479699.41743791</c:v>
                </c:pt>
                <c:pt idx="18997">
                  <c:v>343500008.44306809</c:v>
                </c:pt>
                <c:pt idx="18998">
                  <c:v>343520315.20143092</c:v>
                </c:pt>
                <c:pt idx="18999">
                  <c:v>343540619.70497203</c:v>
                </c:pt>
                <c:pt idx="19000">
                  <c:v>343560921.96615201</c:v>
                </c:pt>
                <c:pt idx="19001">
                  <c:v>343581221.99744499</c:v>
                </c:pt>
                <c:pt idx="19002">
                  <c:v>343601519.81133896</c:v>
                </c:pt>
                <c:pt idx="19003">
                  <c:v>343621815.42033786</c:v>
                </c:pt>
                <c:pt idx="19004">
                  <c:v>343642108.83695894</c:v>
                </c:pt>
                <c:pt idx="19005">
                  <c:v>343662400.07373399</c:v>
                </c:pt>
                <c:pt idx="19006">
                  <c:v>343682689.14321005</c:v>
                </c:pt>
                <c:pt idx="19007">
                  <c:v>343702976.05794799</c:v>
                </c:pt>
                <c:pt idx="19008">
                  <c:v>343723260.83052409</c:v>
                </c:pt>
                <c:pt idx="19009">
                  <c:v>343743543.47352809</c:v>
                </c:pt>
                <c:pt idx="19010">
                  <c:v>343763823.99956399</c:v>
                </c:pt>
                <c:pt idx="19011">
                  <c:v>343784102.42125297</c:v>
                </c:pt>
                <c:pt idx="19012">
                  <c:v>343804378.75122792</c:v>
                </c:pt>
                <c:pt idx="19013">
                  <c:v>343824653.00213796</c:v>
                </c:pt>
                <c:pt idx="19014">
                  <c:v>343844925.18664694</c:v>
                </c:pt>
                <c:pt idx="19015">
                  <c:v>343865195.317433</c:v>
                </c:pt>
                <c:pt idx="19016">
                  <c:v>343885463.40718901</c:v>
                </c:pt>
                <c:pt idx="19017">
                  <c:v>343905729.46862298</c:v>
                </c:pt>
                <c:pt idx="19018">
                  <c:v>343925993.51445705</c:v>
                </c:pt>
                <c:pt idx="19019">
                  <c:v>343946255.55742908</c:v>
                </c:pt>
                <c:pt idx="19020">
                  <c:v>343966515.610291</c:v>
                </c:pt>
                <c:pt idx="19021">
                  <c:v>343986773.68580902</c:v>
                </c:pt>
                <c:pt idx="19022">
                  <c:v>344007029.79676694</c:v>
                </c:pt>
                <c:pt idx="19023">
                  <c:v>344027283.95596099</c:v>
                </c:pt>
                <c:pt idx="19024">
                  <c:v>344047536.176202</c:v>
                </c:pt>
                <c:pt idx="19025">
                  <c:v>344067786.47031796</c:v>
                </c:pt>
                <c:pt idx="19026">
                  <c:v>344088034.85115105</c:v>
                </c:pt>
                <c:pt idx="19027">
                  <c:v>344108281.33155698</c:v>
                </c:pt>
                <c:pt idx="19028">
                  <c:v>344128525.92440695</c:v>
                </c:pt>
                <c:pt idx="19029">
                  <c:v>344148768.64259005</c:v>
                </c:pt>
                <c:pt idx="19030">
                  <c:v>344169009.49900699</c:v>
                </c:pt>
                <c:pt idx="19031">
                  <c:v>344189248.50657499</c:v>
                </c:pt>
                <c:pt idx="19032">
                  <c:v>344209485.67822701</c:v>
                </c:pt>
                <c:pt idx="19033">
                  <c:v>344229721.02690995</c:v>
                </c:pt>
                <c:pt idx="19034">
                  <c:v>344249954.56558597</c:v>
                </c:pt>
                <c:pt idx="19035">
                  <c:v>344270186.30723298</c:v>
                </c:pt>
                <c:pt idx="19036">
                  <c:v>344290416.26484501</c:v>
                </c:pt>
                <c:pt idx="19037">
                  <c:v>344310644.45142996</c:v>
                </c:pt>
                <c:pt idx="19038">
                  <c:v>344330870.88001198</c:v>
                </c:pt>
                <c:pt idx="19039">
                  <c:v>344351095.56362802</c:v>
                </c:pt>
                <c:pt idx="19040">
                  <c:v>344371318.51533496</c:v>
                </c:pt>
                <c:pt idx="19041">
                  <c:v>344391539.7482</c:v>
                </c:pt>
                <c:pt idx="19042">
                  <c:v>344411759.27530992</c:v>
                </c:pt>
                <c:pt idx="19043">
                  <c:v>344431977.10976505</c:v>
                </c:pt>
                <c:pt idx="19044">
                  <c:v>344452193.26468092</c:v>
                </c:pt>
                <c:pt idx="19045">
                  <c:v>344472407.75318909</c:v>
                </c:pt>
                <c:pt idx="19046">
                  <c:v>344492620.58843499</c:v>
                </c:pt>
                <c:pt idx="19047">
                  <c:v>344512831.78358305</c:v>
                </c:pt>
                <c:pt idx="19048">
                  <c:v>344533041.35180998</c:v>
                </c:pt>
                <c:pt idx="19049">
                  <c:v>344553249.30630893</c:v>
                </c:pt>
                <c:pt idx="19050">
                  <c:v>344573455.66029102</c:v>
                </c:pt>
                <c:pt idx="19051">
                  <c:v>344593660.42697787</c:v>
                </c:pt>
                <c:pt idx="19052">
                  <c:v>344613863.61961198</c:v>
                </c:pt>
                <c:pt idx="19053">
                  <c:v>344634065.25144899</c:v>
                </c:pt>
                <c:pt idx="19054">
                  <c:v>344654265.33576</c:v>
                </c:pt>
                <c:pt idx="19055">
                  <c:v>344674463.88583297</c:v>
                </c:pt>
                <c:pt idx="19056">
                  <c:v>344694660.91496992</c:v>
                </c:pt>
                <c:pt idx="19057">
                  <c:v>344714856.43649095</c:v>
                </c:pt>
                <c:pt idx="19058">
                  <c:v>344735050.46373099</c:v>
                </c:pt>
                <c:pt idx="19059">
                  <c:v>344755243.01003891</c:v>
                </c:pt>
                <c:pt idx="19060">
                  <c:v>344775434.08878303</c:v>
                </c:pt>
                <c:pt idx="19061">
                  <c:v>344795623.71334392</c:v>
                </c:pt>
                <c:pt idx="19062">
                  <c:v>344815811.89712006</c:v>
                </c:pt>
                <c:pt idx="19063">
                  <c:v>344835998.65352708</c:v>
                </c:pt>
                <c:pt idx="19064">
                  <c:v>344856183.9959929</c:v>
                </c:pt>
                <c:pt idx="19065">
                  <c:v>344876367.93796396</c:v>
                </c:pt>
                <c:pt idx="19066">
                  <c:v>344896550.49290389</c:v>
                </c:pt>
                <c:pt idx="19067">
                  <c:v>344916731.67428899</c:v>
                </c:pt>
                <c:pt idx="19068">
                  <c:v>344936911.49561292</c:v>
                </c:pt>
                <c:pt idx="19069">
                  <c:v>344957089.97038794</c:v>
                </c:pt>
                <c:pt idx="19070">
                  <c:v>344977267.11213899</c:v>
                </c:pt>
                <c:pt idx="19071">
                  <c:v>344997442.93440795</c:v>
                </c:pt>
                <c:pt idx="19072">
                  <c:v>345017617.45075399</c:v>
                </c:pt>
                <c:pt idx="19073">
                  <c:v>345037790.67475206</c:v>
                </c:pt>
                <c:pt idx="19074">
                  <c:v>345057962.61999297</c:v>
                </c:pt>
                <c:pt idx="19075">
                  <c:v>345078133.30008399</c:v>
                </c:pt>
                <c:pt idx="19076">
                  <c:v>345098302.72864896</c:v>
                </c:pt>
                <c:pt idx="19077">
                  <c:v>345118470.91932601</c:v>
                </c:pt>
                <c:pt idx="19078">
                  <c:v>345138637.88577294</c:v>
                </c:pt>
                <c:pt idx="19079">
                  <c:v>345158803.64166206</c:v>
                </c:pt>
                <c:pt idx="19080">
                  <c:v>345178968.20068091</c:v>
                </c:pt>
                <c:pt idx="19081">
                  <c:v>345199131.57653499</c:v>
                </c:pt>
                <c:pt idx="19082">
                  <c:v>345219293.78294688</c:v>
                </c:pt>
                <c:pt idx="19083">
                  <c:v>345239454.83365399</c:v>
                </c:pt>
                <c:pt idx="19084">
                  <c:v>345259614.74241102</c:v>
                </c:pt>
                <c:pt idx="19085">
                  <c:v>345279773.52298886</c:v>
                </c:pt>
                <c:pt idx="19086">
                  <c:v>345299931.18917602</c:v>
                </c:pt>
                <c:pt idx="19087">
                  <c:v>345320087.75477499</c:v>
                </c:pt>
                <c:pt idx="19088">
                  <c:v>345340243.23360699</c:v>
                </c:pt>
                <c:pt idx="19089">
                  <c:v>345360397.63951105</c:v>
                </c:pt>
                <c:pt idx="19090">
                  <c:v>345380550.9863379</c:v>
                </c:pt>
                <c:pt idx="19091">
                  <c:v>345400703.28796202</c:v>
                </c:pt>
                <c:pt idx="19092">
                  <c:v>345420854.55826801</c:v>
                </c:pt>
                <c:pt idx="19093">
                  <c:v>345441004.81116098</c:v>
                </c:pt>
                <c:pt idx="19094">
                  <c:v>345461154.06056106</c:v>
                </c:pt>
                <c:pt idx="19095">
                  <c:v>345481302.32040697</c:v>
                </c:pt>
                <c:pt idx="19096">
                  <c:v>345501449.60465205</c:v>
                </c:pt>
                <c:pt idx="19097">
                  <c:v>345521595.92726803</c:v>
                </c:pt>
                <c:pt idx="19098">
                  <c:v>345541741.30224299</c:v>
                </c:pt>
                <c:pt idx="19099">
                  <c:v>345561885.74358207</c:v>
                </c:pt>
                <c:pt idx="19100">
                  <c:v>345582029.26530695</c:v>
                </c:pt>
                <c:pt idx="19101">
                  <c:v>345602171.88145602</c:v>
                </c:pt>
                <c:pt idx="19102">
                  <c:v>345622313.60608602</c:v>
                </c:pt>
                <c:pt idx="19103">
                  <c:v>345642454.45326996</c:v>
                </c:pt>
                <c:pt idx="19104">
                  <c:v>345662594.437096</c:v>
                </c:pt>
                <c:pt idx="19105">
                  <c:v>345682733.57167292</c:v>
                </c:pt>
                <c:pt idx="19106">
                  <c:v>345702871.87112302</c:v>
                </c:pt>
                <c:pt idx="19107">
                  <c:v>345723009.34958905</c:v>
                </c:pt>
                <c:pt idx="19108">
                  <c:v>345743146.02122796</c:v>
                </c:pt>
                <c:pt idx="19109">
                  <c:v>345763281.90021592</c:v>
                </c:pt>
                <c:pt idx="19110">
                  <c:v>345783417.00074399</c:v>
                </c:pt>
                <c:pt idx="19111">
                  <c:v>345803551.33702397</c:v>
                </c:pt>
                <c:pt idx="19112">
                  <c:v>345823684.92328203</c:v>
                </c:pt>
                <c:pt idx="19113">
                  <c:v>345843817.773763</c:v>
                </c:pt>
                <c:pt idx="19114">
                  <c:v>345863949.90272695</c:v>
                </c:pt>
                <c:pt idx="19115">
                  <c:v>345884081.32445502</c:v>
                </c:pt>
                <c:pt idx="19116">
                  <c:v>345904212.05324101</c:v>
                </c:pt>
                <c:pt idx="19117">
                  <c:v>345924342.10340106</c:v>
                </c:pt>
                <c:pt idx="19118">
                  <c:v>345944471.48926497</c:v>
                </c:pt>
                <c:pt idx="19119">
                  <c:v>345964600.22518092</c:v>
                </c:pt>
                <c:pt idx="19120">
                  <c:v>345984728.325517</c:v>
                </c:pt>
                <c:pt idx="19121">
                  <c:v>346004855.804654</c:v>
                </c:pt>
                <c:pt idx="19122">
                  <c:v>346024982.67699492</c:v>
                </c:pt>
                <c:pt idx="19123">
                  <c:v>346045108.95695794</c:v>
                </c:pt>
                <c:pt idx="19124">
                  <c:v>346065234.65898001</c:v>
                </c:pt>
                <c:pt idx="19125">
                  <c:v>346085359.79751301</c:v>
                </c:pt>
                <c:pt idx="19126">
                  <c:v>346105484.38703001</c:v>
                </c:pt>
                <c:pt idx="19127">
                  <c:v>346125608.44202</c:v>
                </c:pt>
                <c:pt idx="19128">
                  <c:v>346145731.97698885</c:v>
                </c:pt>
                <c:pt idx="19129">
                  <c:v>346165855.00646305</c:v>
                </c:pt>
                <c:pt idx="19130">
                  <c:v>346185977.54498303</c:v>
                </c:pt>
                <c:pt idx="19131">
                  <c:v>346206099.60711008</c:v>
                </c:pt>
                <c:pt idx="19132">
                  <c:v>346226221.20742208</c:v>
                </c:pt>
                <c:pt idx="19133">
                  <c:v>346246342.36051404</c:v>
                </c:pt>
                <c:pt idx="19134">
                  <c:v>346266463.08100092</c:v>
                </c:pt>
                <c:pt idx="19135">
                  <c:v>346286583.38351303</c:v>
                </c:pt>
                <c:pt idx="19136">
                  <c:v>346306703.28270096</c:v>
                </c:pt>
                <c:pt idx="19137">
                  <c:v>346326822.79323196</c:v>
                </c:pt>
                <c:pt idx="19138">
                  <c:v>346346941.92979199</c:v>
                </c:pt>
                <c:pt idx="19139">
                  <c:v>346367060.70708305</c:v>
                </c:pt>
                <c:pt idx="19140">
                  <c:v>346387179.13982898</c:v>
                </c:pt>
                <c:pt idx="19141">
                  <c:v>346407297.24276698</c:v>
                </c:pt>
                <c:pt idx="19142">
                  <c:v>346427415.03065592</c:v>
                </c:pt>
                <c:pt idx="19143">
                  <c:v>346447532.51827294</c:v>
                </c:pt>
                <c:pt idx="19144">
                  <c:v>346467649.72040999</c:v>
                </c:pt>
                <c:pt idx="19145">
                  <c:v>346487766.65188098</c:v>
                </c:pt>
                <c:pt idx="19146">
                  <c:v>346507883.32751608</c:v>
                </c:pt>
                <c:pt idx="19147">
                  <c:v>346527999.76216298</c:v>
                </c:pt>
                <c:pt idx="19148">
                  <c:v>346548115.97068995</c:v>
                </c:pt>
                <c:pt idx="19149">
                  <c:v>346568231.96798199</c:v>
                </c:pt>
                <c:pt idx="19150">
                  <c:v>346588347.76894295</c:v>
                </c:pt>
                <c:pt idx="19151">
                  <c:v>346608463.38849509</c:v>
                </c:pt>
                <c:pt idx="19152">
                  <c:v>346628578.84157902</c:v>
                </c:pt>
                <c:pt idx="19153">
                  <c:v>346648694.14315307</c:v>
                </c:pt>
                <c:pt idx="19154">
                  <c:v>346668809.30819505</c:v>
                </c:pt>
                <c:pt idx="19155">
                  <c:v>346688924.35170102</c:v>
                </c:pt>
                <c:pt idx="19156">
                  <c:v>346709039.28868496</c:v>
                </c:pt>
                <c:pt idx="19157">
                  <c:v>346729154.13418001</c:v>
                </c:pt>
                <c:pt idx="19158">
                  <c:v>346749268.90323895</c:v>
                </c:pt>
                <c:pt idx="19159">
                  <c:v>346769383.61093003</c:v>
                </c:pt>
                <c:pt idx="19160">
                  <c:v>346789498.27234393</c:v>
                </c:pt>
                <c:pt idx="19161">
                  <c:v>346809612.90258795</c:v>
                </c:pt>
                <c:pt idx="19162">
                  <c:v>346829727.51678699</c:v>
                </c:pt>
                <c:pt idx="19163">
                  <c:v>346849842.13008696</c:v>
                </c:pt>
                <c:pt idx="19164">
                  <c:v>346869956.75765198</c:v>
                </c:pt>
                <c:pt idx="19165">
                  <c:v>346890071.41466492</c:v>
                </c:pt>
                <c:pt idx="19166">
                  <c:v>346910186.11632597</c:v>
                </c:pt>
                <c:pt idx="19167">
                  <c:v>346930300.87785608</c:v>
                </c:pt>
                <c:pt idx="19168">
                  <c:v>346950415.714495</c:v>
                </c:pt>
                <c:pt idx="19169">
                  <c:v>346970530.64150006</c:v>
                </c:pt>
                <c:pt idx="19170">
                  <c:v>346990645.67414802</c:v>
                </c:pt>
                <c:pt idx="19171">
                  <c:v>347010760.82773602</c:v>
                </c:pt>
                <c:pt idx="19172">
                  <c:v>347030876.11757809</c:v>
                </c:pt>
                <c:pt idx="19173">
                  <c:v>347050991.55900902</c:v>
                </c:pt>
                <c:pt idx="19174">
                  <c:v>347071107.16738206</c:v>
                </c:pt>
                <c:pt idx="19175">
                  <c:v>347091222.95806909</c:v>
                </c:pt>
                <c:pt idx="19176">
                  <c:v>347111338.94646198</c:v>
                </c:pt>
                <c:pt idx="19177">
                  <c:v>347131455.14797002</c:v>
                </c:pt>
                <c:pt idx="19178">
                  <c:v>347151571.57802498</c:v>
                </c:pt>
                <c:pt idx="19179">
                  <c:v>347171688.25207603</c:v>
                </c:pt>
                <c:pt idx="19180">
                  <c:v>347191805.18558902</c:v>
                </c:pt>
                <c:pt idx="19181">
                  <c:v>347211922.394054</c:v>
                </c:pt>
                <c:pt idx="19182">
                  <c:v>347232039.89297688</c:v>
                </c:pt>
                <c:pt idx="19183">
                  <c:v>347252157.69788402</c:v>
                </c:pt>
                <c:pt idx="19184">
                  <c:v>347272275.82432097</c:v>
                </c:pt>
                <c:pt idx="19185">
                  <c:v>347292394.287853</c:v>
                </c:pt>
                <c:pt idx="19186">
                  <c:v>347312513.10406607</c:v>
                </c:pt>
                <c:pt idx="19187">
                  <c:v>347332632.28856206</c:v>
                </c:pt>
                <c:pt idx="19188">
                  <c:v>347352751.85696602</c:v>
                </c:pt>
                <c:pt idx="19189">
                  <c:v>347372871.82492</c:v>
                </c:pt>
                <c:pt idx="19190">
                  <c:v>347392992.20808792</c:v>
                </c:pt>
                <c:pt idx="19191">
                  <c:v>347413113.02215099</c:v>
                </c:pt>
                <c:pt idx="19192">
                  <c:v>347433234.282812</c:v>
                </c:pt>
                <c:pt idx="19193">
                  <c:v>347453356.00579202</c:v>
                </c:pt>
                <c:pt idx="19194">
                  <c:v>347473478.20683396</c:v>
                </c:pt>
                <c:pt idx="19195">
                  <c:v>347493600.90169692</c:v>
                </c:pt>
                <c:pt idx="19196">
                  <c:v>347513724.10616207</c:v>
                </c:pt>
                <c:pt idx="19197">
                  <c:v>347533847.83603191</c:v>
                </c:pt>
                <c:pt idx="19198">
                  <c:v>347553972.10712504</c:v>
                </c:pt>
                <c:pt idx="19199">
                  <c:v>347574096.93528289</c:v>
                </c:pt>
                <c:pt idx="19200">
                  <c:v>347594222.33636492</c:v>
                </c:pt>
                <c:pt idx="19201">
                  <c:v>347614348.32625192</c:v>
                </c:pt>
                <c:pt idx="19202">
                  <c:v>347634474.92084491</c:v>
                </c:pt>
                <c:pt idx="19203">
                  <c:v>347654602.13606298</c:v>
                </c:pt>
                <c:pt idx="19204">
                  <c:v>347674729.98784602</c:v>
                </c:pt>
                <c:pt idx="19205">
                  <c:v>347694858.49215603</c:v>
                </c:pt>
                <c:pt idx="19206">
                  <c:v>347714987.66497201</c:v>
                </c:pt>
                <c:pt idx="19207">
                  <c:v>347735117.52229387</c:v>
                </c:pt>
                <c:pt idx="19208">
                  <c:v>347755248.080145</c:v>
                </c:pt>
                <c:pt idx="19209">
                  <c:v>347775379.35456407</c:v>
                </c:pt>
                <c:pt idx="19210">
                  <c:v>347795511.36161202</c:v>
                </c:pt>
                <c:pt idx="19211">
                  <c:v>347815644.11737198</c:v>
                </c:pt>
                <c:pt idx="19212">
                  <c:v>347835777.63794392</c:v>
                </c:pt>
                <c:pt idx="19213">
                  <c:v>347855911.93945092</c:v>
                </c:pt>
                <c:pt idx="19214">
                  <c:v>347876047.03803492</c:v>
                </c:pt>
                <c:pt idx="19215">
                  <c:v>347896182.94985902</c:v>
                </c:pt>
                <c:pt idx="19216">
                  <c:v>347916319.69110501</c:v>
                </c:pt>
                <c:pt idx="19217">
                  <c:v>347936457.27797896</c:v>
                </c:pt>
                <c:pt idx="19218">
                  <c:v>347956595.72670394</c:v>
                </c:pt>
                <c:pt idx="19219">
                  <c:v>347976735.05352306</c:v>
                </c:pt>
                <c:pt idx="19220">
                  <c:v>347996875.27470392</c:v>
                </c:pt>
                <c:pt idx="19221">
                  <c:v>348017016.40653199</c:v>
                </c:pt>
                <c:pt idx="19222">
                  <c:v>348037158.465312</c:v>
                </c:pt>
                <c:pt idx="19223">
                  <c:v>348057301.467372</c:v>
                </c:pt>
                <c:pt idx="19224">
                  <c:v>348077445.429061</c:v>
                </c:pt>
                <c:pt idx="19225">
                  <c:v>348097590.36674601</c:v>
                </c:pt>
                <c:pt idx="19226">
                  <c:v>348117736.29681599</c:v>
                </c:pt>
                <c:pt idx="19227">
                  <c:v>348137883.2356829</c:v>
                </c:pt>
                <c:pt idx="19228">
                  <c:v>348158031.19977599</c:v>
                </c:pt>
                <c:pt idx="19229">
                  <c:v>348178180.20554799</c:v>
                </c:pt>
                <c:pt idx="19230">
                  <c:v>348198330.26947099</c:v>
                </c:pt>
                <c:pt idx="19231">
                  <c:v>348218481.40803891</c:v>
                </c:pt>
                <c:pt idx="19232">
                  <c:v>348238633.63776702</c:v>
                </c:pt>
                <c:pt idx="19233">
                  <c:v>348258786.97518891</c:v>
                </c:pt>
                <c:pt idx="19234">
                  <c:v>348278941.43686295</c:v>
                </c:pt>
                <c:pt idx="19235">
                  <c:v>348299097.03936601</c:v>
                </c:pt>
                <c:pt idx="19236">
                  <c:v>348319253.79929692</c:v>
                </c:pt>
                <c:pt idx="19237">
                  <c:v>348339411.7332769</c:v>
                </c:pt>
                <c:pt idx="19238">
                  <c:v>348359570.85794502</c:v>
                </c:pt>
                <c:pt idx="19239">
                  <c:v>348379731.189964</c:v>
                </c:pt>
                <c:pt idx="19240">
                  <c:v>348399892.74601799</c:v>
                </c:pt>
                <c:pt idx="19241">
                  <c:v>348420055.54281205</c:v>
                </c:pt>
                <c:pt idx="19242">
                  <c:v>348440219.59707099</c:v>
                </c:pt>
                <c:pt idx="19243">
                  <c:v>348460384.92554295</c:v>
                </c:pt>
                <c:pt idx="19244">
                  <c:v>348480551.54499698</c:v>
                </c:pt>
                <c:pt idx="19245">
                  <c:v>348500719.47222292</c:v>
                </c:pt>
                <c:pt idx="19246">
                  <c:v>348520888.72403294</c:v>
                </c:pt>
                <c:pt idx="19247">
                  <c:v>348541059.31726009</c:v>
                </c:pt>
                <c:pt idx="19248">
                  <c:v>348561231.268758</c:v>
                </c:pt>
                <c:pt idx="19249">
                  <c:v>348581404.59540403</c:v>
                </c:pt>
                <c:pt idx="19250">
                  <c:v>348601579.31409597</c:v>
                </c:pt>
                <c:pt idx="19251">
                  <c:v>348621755.44175202</c:v>
                </c:pt>
                <c:pt idx="19252">
                  <c:v>348641932.99531394</c:v>
                </c:pt>
                <c:pt idx="19253">
                  <c:v>348662111.99174595</c:v>
                </c:pt>
                <c:pt idx="19254">
                  <c:v>348682292.44803005</c:v>
                </c:pt>
                <c:pt idx="19255">
                  <c:v>348702474.38117403</c:v>
                </c:pt>
                <c:pt idx="19256">
                  <c:v>348722657.80820501</c:v>
                </c:pt>
                <c:pt idx="19257">
                  <c:v>348742842.74617392</c:v>
                </c:pt>
                <c:pt idx="19258">
                  <c:v>348763029.21215099</c:v>
                </c:pt>
                <c:pt idx="19259">
                  <c:v>348783217.22323191</c:v>
                </c:pt>
                <c:pt idx="19260">
                  <c:v>348803406.79653096</c:v>
                </c:pt>
                <c:pt idx="19261">
                  <c:v>348823597.94918501</c:v>
                </c:pt>
                <c:pt idx="19262">
                  <c:v>348843790.69835502</c:v>
                </c:pt>
                <c:pt idx="19263">
                  <c:v>348863985.06122202</c:v>
                </c:pt>
                <c:pt idx="19264">
                  <c:v>348884181.05498892</c:v>
                </c:pt>
                <c:pt idx="19265">
                  <c:v>348904378.69688296</c:v>
                </c:pt>
                <c:pt idx="19266">
                  <c:v>348924578.00415105</c:v>
                </c:pt>
                <c:pt idx="19267">
                  <c:v>348944778.99406391</c:v>
                </c:pt>
                <c:pt idx="19268">
                  <c:v>348964981.68391401</c:v>
                </c:pt>
                <c:pt idx="19269">
                  <c:v>348985186.09101492</c:v>
                </c:pt>
                <c:pt idx="19270">
                  <c:v>349005392.23270386</c:v>
                </c:pt>
                <c:pt idx="19271">
                  <c:v>349025600.12634099</c:v>
                </c:pt>
                <c:pt idx="19272">
                  <c:v>349045809.78930694</c:v>
                </c:pt>
                <c:pt idx="19273">
                  <c:v>349066021.23900592</c:v>
                </c:pt>
                <c:pt idx="19274">
                  <c:v>349086234.49286503</c:v>
                </c:pt>
                <c:pt idx="19275">
                  <c:v>349106449.56833202</c:v>
                </c:pt>
                <c:pt idx="19276">
                  <c:v>349126666.48287994</c:v>
                </c:pt>
                <c:pt idx="19277">
                  <c:v>349146885.25400102</c:v>
                </c:pt>
                <c:pt idx="19278">
                  <c:v>349167105.89921296</c:v>
                </c:pt>
                <c:pt idx="19279">
                  <c:v>349187328.43605393</c:v>
                </c:pt>
                <c:pt idx="19280">
                  <c:v>349207552.88208699</c:v>
                </c:pt>
                <c:pt idx="19281">
                  <c:v>349227779.25489604</c:v>
                </c:pt>
                <c:pt idx="19282">
                  <c:v>349248007.57208896</c:v>
                </c:pt>
                <c:pt idx="19283">
                  <c:v>349268237.85129499</c:v>
                </c:pt>
                <c:pt idx="19284">
                  <c:v>349288470.11016709</c:v>
                </c:pt>
                <c:pt idx="19285">
                  <c:v>349308704.36638099</c:v>
                </c:pt>
                <c:pt idx="19286">
                  <c:v>349328940.63763601</c:v>
                </c:pt>
                <c:pt idx="19287">
                  <c:v>349349178.941652</c:v>
                </c:pt>
                <c:pt idx="19288">
                  <c:v>349369419.29617596</c:v>
                </c:pt>
                <c:pt idx="19289">
                  <c:v>349389661.71897292</c:v>
                </c:pt>
                <c:pt idx="19290">
                  <c:v>349409906.22783399</c:v>
                </c:pt>
                <c:pt idx="19291">
                  <c:v>349430152.84057301</c:v>
                </c:pt>
                <c:pt idx="19292">
                  <c:v>349450401.57502705</c:v>
                </c:pt>
                <c:pt idx="19293">
                  <c:v>349470652.449054</c:v>
                </c:pt>
                <c:pt idx="19294">
                  <c:v>349490905.48053992</c:v>
                </c:pt>
                <c:pt idx="19295">
                  <c:v>349511160.687388</c:v>
                </c:pt>
                <c:pt idx="19296">
                  <c:v>349531418.08752906</c:v>
                </c:pt>
                <c:pt idx="19297">
                  <c:v>349551677.69891602</c:v>
                </c:pt>
                <c:pt idx="19298">
                  <c:v>349571939.53952402</c:v>
                </c:pt>
                <c:pt idx="19299">
                  <c:v>349592203.62735301</c:v>
                </c:pt>
                <c:pt idx="19300">
                  <c:v>349612469.980425</c:v>
                </c:pt>
                <c:pt idx="19301">
                  <c:v>349632738.61678803</c:v>
                </c:pt>
                <c:pt idx="19302">
                  <c:v>349653009.55451006</c:v>
                </c:pt>
                <c:pt idx="19303">
                  <c:v>349673282.81168503</c:v>
                </c:pt>
                <c:pt idx="19304">
                  <c:v>349693558.40642899</c:v>
                </c:pt>
                <c:pt idx="19305">
                  <c:v>349713836.356884</c:v>
                </c:pt>
                <c:pt idx="19306">
                  <c:v>349734116.68121201</c:v>
                </c:pt>
                <c:pt idx="19307">
                  <c:v>349754399.39760298</c:v>
                </c:pt>
                <c:pt idx="19308">
                  <c:v>349774684.524266</c:v>
                </c:pt>
                <c:pt idx="19309">
                  <c:v>349794972.07943696</c:v>
                </c:pt>
                <c:pt idx="19310">
                  <c:v>349815262.08137596</c:v>
                </c:pt>
                <c:pt idx="19311">
                  <c:v>349835554.54836398</c:v>
                </c:pt>
                <c:pt idx="19312">
                  <c:v>349855849.49870896</c:v>
                </c:pt>
                <c:pt idx="19313">
                  <c:v>349876146.95074099</c:v>
                </c:pt>
                <c:pt idx="19314">
                  <c:v>349896446.92281395</c:v>
                </c:pt>
                <c:pt idx="19315">
                  <c:v>349916749.43330592</c:v>
                </c:pt>
                <c:pt idx="19316">
                  <c:v>349937054.50062102</c:v>
                </c:pt>
                <c:pt idx="19317">
                  <c:v>349957362.14318508</c:v>
                </c:pt>
                <c:pt idx="19318">
                  <c:v>349977672.379448</c:v>
                </c:pt>
                <c:pt idx="19319">
                  <c:v>349997985.22788399</c:v>
                </c:pt>
                <c:pt idx="19320">
                  <c:v>350018300.70699292</c:v>
                </c:pt>
                <c:pt idx="19321">
                  <c:v>350038618.83529896</c:v>
                </c:pt>
                <c:pt idx="19322">
                  <c:v>350058939.63134694</c:v>
                </c:pt>
                <c:pt idx="19323">
                  <c:v>350079263.11371005</c:v>
                </c:pt>
                <c:pt idx="19324">
                  <c:v>350099589.30098403</c:v>
                </c:pt>
                <c:pt idx="19325">
                  <c:v>350119918.21178895</c:v>
                </c:pt>
                <c:pt idx="19326">
                  <c:v>350140249.86476898</c:v>
                </c:pt>
                <c:pt idx="19327">
                  <c:v>350160584.27859497</c:v>
                </c:pt>
                <c:pt idx="19328">
                  <c:v>350180921.47195894</c:v>
                </c:pt>
                <c:pt idx="19329">
                  <c:v>350201261.463579</c:v>
                </c:pt>
                <c:pt idx="19330">
                  <c:v>350221604.27219892</c:v>
                </c:pt>
                <c:pt idx="19331">
                  <c:v>350241949.91658592</c:v>
                </c:pt>
                <c:pt idx="19332">
                  <c:v>350262298.41553092</c:v>
                </c:pt>
                <c:pt idx="19333">
                  <c:v>350282649.78785098</c:v>
                </c:pt>
                <c:pt idx="19334">
                  <c:v>350303004.05238903</c:v>
                </c:pt>
                <c:pt idx="19335">
                  <c:v>350323361.22800899</c:v>
                </c:pt>
                <c:pt idx="19336">
                  <c:v>350343721.33360201</c:v>
                </c:pt>
                <c:pt idx="19337">
                  <c:v>350364084.38808602</c:v>
                </c:pt>
                <c:pt idx="19338">
                  <c:v>350384450.41039896</c:v>
                </c:pt>
                <c:pt idx="19339">
                  <c:v>350404819.41950792</c:v>
                </c:pt>
                <c:pt idx="19340">
                  <c:v>350425191.43440396</c:v>
                </c:pt>
                <c:pt idx="19341">
                  <c:v>350445566.47410101</c:v>
                </c:pt>
                <c:pt idx="19342">
                  <c:v>350465944.55764002</c:v>
                </c:pt>
                <c:pt idx="19343">
                  <c:v>350486325.70408791</c:v>
                </c:pt>
                <c:pt idx="19344">
                  <c:v>350506709.93253386</c:v>
                </c:pt>
                <c:pt idx="19345">
                  <c:v>350527097.26209491</c:v>
                </c:pt>
                <c:pt idx="19346">
                  <c:v>350547487.71191192</c:v>
                </c:pt>
                <c:pt idx="19347">
                  <c:v>350567881.30115098</c:v>
                </c:pt>
                <c:pt idx="19348">
                  <c:v>350588278.04900402</c:v>
                </c:pt>
                <c:pt idx="19349">
                  <c:v>350608677.97468793</c:v>
                </c:pt>
                <c:pt idx="19350">
                  <c:v>350629081.09744602</c:v>
                </c:pt>
                <c:pt idx="19351">
                  <c:v>350649487.43654394</c:v>
                </c:pt>
                <c:pt idx="19352">
                  <c:v>350669897.0112769</c:v>
                </c:pt>
                <c:pt idx="19353">
                  <c:v>350690309.84096205</c:v>
                </c:pt>
                <c:pt idx="19354">
                  <c:v>350710725.94494492</c:v>
                </c:pt>
                <c:pt idx="19355">
                  <c:v>350731145.34259498</c:v>
                </c:pt>
                <c:pt idx="19356">
                  <c:v>350751568.053307</c:v>
                </c:pt>
                <c:pt idx="19357">
                  <c:v>350771994.09650296</c:v>
                </c:pt>
                <c:pt idx="19358">
                  <c:v>350792423.49162894</c:v>
                </c:pt>
                <c:pt idx="19359">
                  <c:v>350812856.25815701</c:v>
                </c:pt>
                <c:pt idx="19360">
                  <c:v>350833292.41558695</c:v>
                </c:pt>
                <c:pt idx="19361">
                  <c:v>350853731.98344201</c:v>
                </c:pt>
                <c:pt idx="19362">
                  <c:v>350874174.98127097</c:v>
                </c:pt>
                <c:pt idx="19363">
                  <c:v>350894621.42865199</c:v>
                </c:pt>
                <c:pt idx="19364">
                  <c:v>350915071.34518498</c:v>
                </c:pt>
                <c:pt idx="19365">
                  <c:v>350935524.75049901</c:v>
                </c:pt>
                <c:pt idx="19366">
                  <c:v>350955981.66424698</c:v>
                </c:pt>
                <c:pt idx="19367">
                  <c:v>350976442.10610801</c:v>
                </c:pt>
                <c:pt idx="19368">
                  <c:v>350996906.09579003</c:v>
                </c:pt>
                <c:pt idx="19369">
                  <c:v>351017373.65302408</c:v>
                </c:pt>
                <c:pt idx="19370">
                  <c:v>351037844.79756898</c:v>
                </c:pt>
                <c:pt idx="19371">
                  <c:v>351058319.54920799</c:v>
                </c:pt>
                <c:pt idx="19372">
                  <c:v>351078797.92775393</c:v>
                </c:pt>
                <c:pt idx="19373">
                  <c:v>351099279.95304197</c:v>
                </c:pt>
                <c:pt idx="19374">
                  <c:v>351119765.64493698</c:v>
                </c:pt>
                <c:pt idx="19375">
                  <c:v>351140255.02332801</c:v>
                </c:pt>
                <c:pt idx="19376">
                  <c:v>351160748.10813105</c:v>
                </c:pt>
                <c:pt idx="19377">
                  <c:v>351181244.91929096</c:v>
                </c:pt>
                <c:pt idx="19378">
                  <c:v>351201745.47677493</c:v>
                </c:pt>
                <c:pt idx="19379">
                  <c:v>351222249.80058002</c:v>
                </c:pt>
                <c:pt idx="19380">
                  <c:v>351242757.91072899</c:v>
                </c:pt>
                <c:pt idx="19381">
                  <c:v>351263269.82726997</c:v>
                </c:pt>
                <c:pt idx="19382">
                  <c:v>351283785.57027894</c:v>
                </c:pt>
                <c:pt idx="19383">
                  <c:v>351304305.15986007</c:v>
                </c:pt>
                <c:pt idx="19384">
                  <c:v>351324828.61614197</c:v>
                </c:pt>
                <c:pt idx="19385">
                  <c:v>351345355.95927995</c:v>
                </c:pt>
                <c:pt idx="19386">
                  <c:v>351365887.20945799</c:v>
                </c:pt>
                <c:pt idx="19387">
                  <c:v>351386422.38688695</c:v>
                </c:pt>
                <c:pt idx="19388">
                  <c:v>351406961.51180202</c:v>
                </c:pt>
                <c:pt idx="19389">
                  <c:v>351427504.60446906</c:v>
                </c:pt>
                <c:pt idx="19390">
                  <c:v>351448051.68517792</c:v>
                </c:pt>
                <c:pt idx="19391">
                  <c:v>351468602.77424699</c:v>
                </c:pt>
                <c:pt idx="19392">
                  <c:v>351489157.892021</c:v>
                </c:pt>
                <c:pt idx="19393">
                  <c:v>351509717.05887401</c:v>
                </c:pt>
                <c:pt idx="19394">
                  <c:v>351530280.29520386</c:v>
                </c:pt>
                <c:pt idx="19395">
                  <c:v>351550847.62143892</c:v>
                </c:pt>
                <c:pt idx="19396">
                  <c:v>351571419.05803305</c:v>
                </c:pt>
                <c:pt idx="19397">
                  <c:v>351591994.625467</c:v>
                </c:pt>
                <c:pt idx="19398">
                  <c:v>351612574.34425098</c:v>
                </c:pt>
                <c:pt idx="19399">
                  <c:v>351633158.23491997</c:v>
                </c:pt>
                <c:pt idx="19400">
                  <c:v>351653746.318039</c:v>
                </c:pt>
                <c:pt idx="19401">
                  <c:v>351674338.61419898</c:v>
                </c:pt>
                <c:pt idx="19402">
                  <c:v>351694935.14401907</c:v>
                </c:pt>
                <c:pt idx="19403">
                  <c:v>351715535.928146</c:v>
                </c:pt>
                <c:pt idx="19404">
                  <c:v>351736140.98725295</c:v>
                </c:pt>
                <c:pt idx="19405">
                  <c:v>351756750.34204298</c:v>
                </c:pt>
                <c:pt idx="19406">
                  <c:v>351777364.013246</c:v>
                </c:pt>
                <c:pt idx="19407">
                  <c:v>351797982.02161896</c:v>
                </c:pt>
                <c:pt idx="19408">
                  <c:v>351818604.38794601</c:v>
                </c:pt>
                <c:pt idx="19409">
                  <c:v>351839231.13304198</c:v>
                </c:pt>
                <c:pt idx="19410">
                  <c:v>351859862.27774799</c:v>
                </c:pt>
                <c:pt idx="19411">
                  <c:v>351880497.84293199</c:v>
                </c:pt>
                <c:pt idx="19412">
                  <c:v>351901137.84949106</c:v>
                </c:pt>
                <c:pt idx="19413">
                  <c:v>351921782.31835198</c:v>
                </c:pt>
                <c:pt idx="19414">
                  <c:v>351942431.27046609</c:v>
                </c:pt>
                <c:pt idx="19415">
                  <c:v>351963084.72681499</c:v>
                </c:pt>
                <c:pt idx="19416">
                  <c:v>351983742.70840901</c:v>
                </c:pt>
                <c:pt idx="19417">
                  <c:v>352004405.23628587</c:v>
                </c:pt>
                <c:pt idx="19418">
                  <c:v>352025072.33151102</c:v>
                </c:pt>
                <c:pt idx="19419">
                  <c:v>352045744.01517892</c:v>
                </c:pt>
                <c:pt idx="19420">
                  <c:v>352066420.30841309</c:v>
                </c:pt>
                <c:pt idx="19421">
                  <c:v>352087101.23236394</c:v>
                </c:pt>
                <c:pt idx="19422">
                  <c:v>352107786.80821109</c:v>
                </c:pt>
                <c:pt idx="19423">
                  <c:v>352128477.05716211</c:v>
                </c:pt>
                <c:pt idx="19424">
                  <c:v>352149172.00045502</c:v>
                </c:pt>
                <c:pt idx="19425">
                  <c:v>352169871.65935397</c:v>
                </c:pt>
                <c:pt idx="19426">
                  <c:v>352190576.05515409</c:v>
                </c:pt>
                <c:pt idx="19427">
                  <c:v>352211285.20917696</c:v>
                </c:pt>
                <c:pt idx="19428">
                  <c:v>352231999.14277297</c:v>
                </c:pt>
                <c:pt idx="19429">
                  <c:v>352252717.87732506</c:v>
                </c:pt>
                <c:pt idx="19430">
                  <c:v>352273441.43423885</c:v>
                </c:pt>
                <c:pt idx="19431">
                  <c:v>352294169.83495396</c:v>
                </c:pt>
                <c:pt idx="19432">
                  <c:v>352314903.10093695</c:v>
                </c:pt>
                <c:pt idx="19433">
                  <c:v>352335641.25368297</c:v>
                </c:pt>
                <c:pt idx="19434">
                  <c:v>352356384.31471705</c:v>
                </c:pt>
                <c:pt idx="19435">
                  <c:v>352377132.30559206</c:v>
                </c:pt>
                <c:pt idx="19436">
                  <c:v>352397885.24789208</c:v>
                </c:pt>
                <c:pt idx="19437">
                  <c:v>352418643.16322798</c:v>
                </c:pt>
                <c:pt idx="19438">
                  <c:v>352439406.073241</c:v>
                </c:pt>
                <c:pt idx="19439">
                  <c:v>352460173.99960291</c:v>
                </c:pt>
                <c:pt idx="19440">
                  <c:v>352480946.96401101</c:v>
                </c:pt>
                <c:pt idx="19441">
                  <c:v>352501724.98819602</c:v>
                </c:pt>
                <c:pt idx="19442">
                  <c:v>352522508.09391499</c:v>
                </c:pt>
                <c:pt idx="19443">
                  <c:v>352543296.30295694</c:v>
                </c:pt>
                <c:pt idx="19444">
                  <c:v>352564089.63713801</c:v>
                </c:pt>
                <c:pt idx="19445">
                  <c:v>352584888.11830509</c:v>
                </c:pt>
                <c:pt idx="19446">
                  <c:v>352605691.76833493</c:v>
                </c:pt>
                <c:pt idx="19447">
                  <c:v>352626500.60913301</c:v>
                </c:pt>
                <c:pt idx="19448">
                  <c:v>352647314.66263592</c:v>
                </c:pt>
                <c:pt idx="19449">
                  <c:v>352668133.95080698</c:v>
                </c:pt>
                <c:pt idx="19450">
                  <c:v>352688958.49564195</c:v>
                </c:pt>
                <c:pt idx="19451">
                  <c:v>352709788.31916702</c:v>
                </c:pt>
                <c:pt idx="19452">
                  <c:v>352730623.44343501</c:v>
                </c:pt>
                <c:pt idx="19453">
                  <c:v>352751463.89053005</c:v>
                </c:pt>
                <c:pt idx="19454">
                  <c:v>352772309.68256909</c:v>
                </c:pt>
                <c:pt idx="19455">
                  <c:v>352793160.841694</c:v>
                </c:pt>
                <c:pt idx="19456">
                  <c:v>352814017.39007992</c:v>
                </c:pt>
                <c:pt idx="19457">
                  <c:v>352834879.34993201</c:v>
                </c:pt>
                <c:pt idx="19458">
                  <c:v>352855746.74348497</c:v>
                </c:pt>
                <c:pt idx="19459">
                  <c:v>352876619.59300297</c:v>
                </c:pt>
                <c:pt idx="19460">
                  <c:v>352897497.92077994</c:v>
                </c:pt>
                <c:pt idx="19461">
                  <c:v>352918381.74914402</c:v>
                </c:pt>
                <c:pt idx="19462">
                  <c:v>352939271.10044801</c:v>
                </c:pt>
                <c:pt idx="19463">
                  <c:v>352960165.99708003</c:v>
                </c:pt>
                <c:pt idx="19464">
                  <c:v>352981066.46145499</c:v>
                </c:pt>
                <c:pt idx="19465">
                  <c:v>353001972.51602</c:v>
                </c:pt>
                <c:pt idx="19466">
                  <c:v>353022884.18325305</c:v>
                </c:pt>
                <c:pt idx="19467">
                  <c:v>353043801.48566103</c:v>
                </c:pt>
                <c:pt idx="19468">
                  <c:v>353064724.44578296</c:v>
                </c:pt>
                <c:pt idx="19469">
                  <c:v>353085653.08618796</c:v>
                </c:pt>
                <c:pt idx="19470">
                  <c:v>353106587.42947596</c:v>
                </c:pt>
                <c:pt idx="19471">
                  <c:v>353127527.4982779</c:v>
                </c:pt>
                <c:pt idx="19472">
                  <c:v>353148473.31525391</c:v>
                </c:pt>
                <c:pt idx="19473">
                  <c:v>353169424.90309697</c:v>
                </c:pt>
                <c:pt idx="19474">
                  <c:v>353190382.28452998</c:v>
                </c:pt>
                <c:pt idx="19475">
                  <c:v>353211345.4823069</c:v>
                </c:pt>
                <c:pt idx="19476">
                  <c:v>353232314.51921296</c:v>
                </c:pt>
                <c:pt idx="19477">
                  <c:v>353253289.418064</c:v>
                </c:pt>
                <c:pt idx="19478">
                  <c:v>353274270.20170695</c:v>
                </c:pt>
                <c:pt idx="19479">
                  <c:v>353295256.89302105</c:v>
                </c:pt>
                <c:pt idx="19480">
                  <c:v>353316249.51491392</c:v>
                </c:pt>
                <c:pt idx="19481">
                  <c:v>353337248.09032792</c:v>
                </c:pt>
                <c:pt idx="19482">
                  <c:v>353358252.64223403</c:v>
                </c:pt>
                <c:pt idx="19483">
                  <c:v>353379263.193636</c:v>
                </c:pt>
                <c:pt idx="19484">
                  <c:v>353400279.76756805</c:v>
                </c:pt>
                <c:pt idx="19485">
                  <c:v>353421302.387097</c:v>
                </c:pt>
                <c:pt idx="19486">
                  <c:v>353442331.07531899</c:v>
                </c:pt>
                <c:pt idx="19487">
                  <c:v>353463365.85536402</c:v>
                </c:pt>
                <c:pt idx="19488">
                  <c:v>353484406.75039202</c:v>
                </c:pt>
                <c:pt idx="19489">
                  <c:v>353505453.78359705</c:v>
                </c:pt>
                <c:pt idx="19490">
                  <c:v>353526506.97819996</c:v>
                </c:pt>
                <c:pt idx="19491">
                  <c:v>353547566.35745907</c:v>
                </c:pt>
                <c:pt idx="19492">
                  <c:v>353568631.94466102</c:v>
                </c:pt>
                <c:pt idx="19493">
                  <c:v>353589703.76312405</c:v>
                </c:pt>
                <c:pt idx="19494">
                  <c:v>353610781.83619994</c:v>
                </c:pt>
                <c:pt idx="19495">
                  <c:v>353631866.18727201</c:v>
                </c:pt>
                <c:pt idx="19496">
                  <c:v>353652956.839755</c:v>
                </c:pt>
                <c:pt idx="19497">
                  <c:v>353674053.81709498</c:v>
                </c:pt>
                <c:pt idx="19498">
                  <c:v>353695157.14277297</c:v>
                </c:pt>
                <c:pt idx="19499">
                  <c:v>353716266.840298</c:v>
                </c:pt>
                <c:pt idx="19500">
                  <c:v>353737382.93321395</c:v>
                </c:pt>
                <c:pt idx="19501">
                  <c:v>353758505.44509602</c:v>
                </c:pt>
                <c:pt idx="19502">
                  <c:v>353779634.39955401</c:v>
                </c:pt>
                <c:pt idx="19503">
                  <c:v>353800769.820225</c:v>
                </c:pt>
                <c:pt idx="19504">
                  <c:v>353821911.73078394</c:v>
                </c:pt>
                <c:pt idx="19505">
                  <c:v>353843060.154935</c:v>
                </c:pt>
                <c:pt idx="19506">
                  <c:v>353864215.11641502</c:v>
                </c:pt>
                <c:pt idx="19507">
                  <c:v>353885376.63899392</c:v>
                </c:pt>
                <c:pt idx="19508">
                  <c:v>353906544.74647403</c:v>
                </c:pt>
                <c:pt idx="19509">
                  <c:v>353927719.46269095</c:v>
                </c:pt>
                <c:pt idx="19510">
                  <c:v>353948900.81151098</c:v>
                </c:pt>
                <c:pt idx="19511">
                  <c:v>353970088.81683695</c:v>
                </c:pt>
                <c:pt idx="19512">
                  <c:v>353991283.50259995</c:v>
                </c:pt>
                <c:pt idx="19513">
                  <c:v>354012484.89276695</c:v>
                </c:pt>
                <c:pt idx="19514">
                  <c:v>354033693.01133603</c:v>
                </c:pt>
                <c:pt idx="19515">
                  <c:v>354054907.88233995</c:v>
                </c:pt>
                <c:pt idx="19516">
                  <c:v>354076129.52984297</c:v>
                </c:pt>
                <c:pt idx="19517">
                  <c:v>354097357.97794199</c:v>
                </c:pt>
                <c:pt idx="19518">
                  <c:v>354118593.25076997</c:v>
                </c:pt>
                <c:pt idx="19519">
                  <c:v>354139835.37248892</c:v>
                </c:pt>
                <c:pt idx="19520">
                  <c:v>354161084.36729598</c:v>
                </c:pt>
                <c:pt idx="19521">
                  <c:v>354182340.25942302</c:v>
                </c:pt>
                <c:pt idx="19522">
                  <c:v>354203603.07313198</c:v>
                </c:pt>
                <c:pt idx="19523">
                  <c:v>354224872.83272099</c:v>
                </c:pt>
                <c:pt idx="19524">
                  <c:v>354246149.56252009</c:v>
                </c:pt>
                <c:pt idx="19525">
                  <c:v>354267433.286892</c:v>
                </c:pt>
                <c:pt idx="19526">
                  <c:v>354288724.03023493</c:v>
                </c:pt>
                <c:pt idx="19527">
                  <c:v>354310021.81697994</c:v>
                </c:pt>
                <c:pt idx="19528">
                  <c:v>354331326.67159098</c:v>
                </c:pt>
                <c:pt idx="19529">
                  <c:v>354352638.61856604</c:v>
                </c:pt>
                <c:pt idx="19530">
                  <c:v>354373957.68243599</c:v>
                </c:pt>
                <c:pt idx="19531">
                  <c:v>354395283.88776702</c:v>
                </c:pt>
                <c:pt idx="19532">
                  <c:v>354416617.25915909</c:v>
                </c:pt>
                <c:pt idx="19533">
                  <c:v>354437957.82124299</c:v>
                </c:pt>
                <c:pt idx="19534">
                  <c:v>354459305.59868699</c:v>
                </c:pt>
                <c:pt idx="19535">
                  <c:v>354480660.61619198</c:v>
                </c:pt>
                <c:pt idx="19536">
                  <c:v>354502022.89849305</c:v>
                </c:pt>
                <c:pt idx="19537">
                  <c:v>354523392.47035795</c:v>
                </c:pt>
                <c:pt idx="19538">
                  <c:v>354544769.35659105</c:v>
                </c:pt>
                <c:pt idx="19539">
                  <c:v>354566153.58202899</c:v>
                </c:pt>
                <c:pt idx="19540">
                  <c:v>354587545.17154205</c:v>
                </c:pt>
                <c:pt idx="19541">
                  <c:v>354608944.15003598</c:v>
                </c:pt>
                <c:pt idx="19542">
                  <c:v>354630350.54245198</c:v>
                </c:pt>
                <c:pt idx="19543">
                  <c:v>354651764.37376398</c:v>
                </c:pt>
                <c:pt idx="19544">
                  <c:v>354673185.66898</c:v>
                </c:pt>
                <c:pt idx="19545">
                  <c:v>354694614.453143</c:v>
                </c:pt>
                <c:pt idx="19546">
                  <c:v>354716050.75133091</c:v>
                </c:pt>
                <c:pt idx="19547">
                  <c:v>354737494.58865601</c:v>
                </c:pt>
                <c:pt idx="19548">
                  <c:v>354758945.99026495</c:v>
                </c:pt>
                <c:pt idx="19549">
                  <c:v>354780404.98133886</c:v>
                </c:pt>
                <c:pt idx="19550">
                  <c:v>354801871.58709401</c:v>
                </c:pt>
                <c:pt idx="19551">
                  <c:v>354823345.83278292</c:v>
                </c:pt>
                <c:pt idx="19552">
                  <c:v>354844827.743689</c:v>
                </c:pt>
                <c:pt idx="19553">
                  <c:v>354866317.34513497</c:v>
                </c:pt>
                <c:pt idx="19554">
                  <c:v>354887814.66247499</c:v>
                </c:pt>
                <c:pt idx="19555">
                  <c:v>354909319.72109991</c:v>
                </c:pt>
                <c:pt idx="19556">
                  <c:v>354930832.54643601</c:v>
                </c:pt>
                <c:pt idx="19557">
                  <c:v>354952353.16394305</c:v>
                </c:pt>
                <c:pt idx="19558">
                  <c:v>354973881.59911698</c:v>
                </c:pt>
                <c:pt idx="19559">
                  <c:v>354995417.87748998</c:v>
                </c:pt>
                <c:pt idx="19560">
                  <c:v>355016962.02462792</c:v>
                </c:pt>
                <c:pt idx="19561">
                  <c:v>355038514.06613201</c:v>
                </c:pt>
                <c:pt idx="19562">
                  <c:v>355060074.02763891</c:v>
                </c:pt>
                <c:pt idx="19563">
                  <c:v>355081641.93482202</c:v>
                </c:pt>
                <c:pt idx="19564">
                  <c:v>355103217.81338799</c:v>
                </c:pt>
                <c:pt idx="19565">
                  <c:v>355124801.68908101</c:v>
                </c:pt>
                <c:pt idx="19566">
                  <c:v>355146393.58767903</c:v>
                </c:pt>
                <c:pt idx="19567">
                  <c:v>355167993.53499794</c:v>
                </c:pt>
                <c:pt idx="19568">
                  <c:v>355189601.55688697</c:v>
                </c:pt>
                <c:pt idx="19569">
                  <c:v>355211217.679232</c:v>
                </c:pt>
                <c:pt idx="19570">
                  <c:v>355232841.92795599</c:v>
                </c:pt>
                <c:pt idx="19571">
                  <c:v>355254474.32901502</c:v>
                </c:pt>
                <c:pt idx="19572">
                  <c:v>355276114.90840298</c:v>
                </c:pt>
                <c:pt idx="19573">
                  <c:v>355297763.69214892</c:v>
                </c:pt>
                <c:pt idx="19574">
                  <c:v>355319420.70631891</c:v>
                </c:pt>
                <c:pt idx="19575">
                  <c:v>355341085.97701502</c:v>
                </c:pt>
                <c:pt idx="19576">
                  <c:v>355362759.53037292</c:v>
                </c:pt>
                <c:pt idx="19577">
                  <c:v>355384441.39256698</c:v>
                </c:pt>
                <c:pt idx="19578">
                  <c:v>355406131.58980697</c:v>
                </c:pt>
                <c:pt idx="19579">
                  <c:v>355427830.14834005</c:v>
                </c:pt>
                <c:pt idx="19580">
                  <c:v>355449537.09444696</c:v>
                </c:pt>
                <c:pt idx="19581">
                  <c:v>355471252.45444793</c:v>
                </c:pt>
                <c:pt idx="19582">
                  <c:v>355492976.25469792</c:v>
                </c:pt>
                <c:pt idx="19583">
                  <c:v>355514708.52158892</c:v>
                </c:pt>
                <c:pt idx="19584">
                  <c:v>355536449.28154796</c:v>
                </c:pt>
                <c:pt idx="19585">
                  <c:v>355558198.561041</c:v>
                </c:pt>
                <c:pt idx="19586">
                  <c:v>355579956.38656902</c:v>
                </c:pt>
                <c:pt idx="19587">
                  <c:v>355601722.78466994</c:v>
                </c:pt>
                <c:pt idx="19588">
                  <c:v>355623497.78191894</c:v>
                </c:pt>
                <c:pt idx="19589">
                  <c:v>355645281.40492803</c:v>
                </c:pt>
                <c:pt idx="19590">
                  <c:v>355667073.680345</c:v>
                </c:pt>
                <c:pt idx="19591">
                  <c:v>355688874.634857</c:v>
                </c:pt>
                <c:pt idx="19592">
                  <c:v>355710684.29518396</c:v>
                </c:pt>
                <c:pt idx="19593">
                  <c:v>355732502.688088</c:v>
                </c:pt>
                <c:pt idx="19594">
                  <c:v>355754329.84036309</c:v>
                </c:pt>
                <c:pt idx="19595">
                  <c:v>355776165.77884501</c:v>
                </c:pt>
                <c:pt idx="19596">
                  <c:v>355798010.53040296</c:v>
                </c:pt>
                <c:pt idx="19597">
                  <c:v>355819864.12194592</c:v>
                </c:pt>
                <c:pt idx="19598">
                  <c:v>355841726.580419</c:v>
                </c:pt>
                <c:pt idx="19599">
                  <c:v>355863597.93280494</c:v>
                </c:pt>
                <c:pt idx="19600">
                  <c:v>355885478.20612305</c:v>
                </c:pt>
                <c:pt idx="19601">
                  <c:v>355907367.427432</c:v>
                </c:pt>
                <c:pt idx="19602">
                  <c:v>355929265.62382704</c:v>
                </c:pt>
                <c:pt idx="19603">
                  <c:v>355951172.82243896</c:v>
                </c:pt>
                <c:pt idx="19604">
                  <c:v>355973089.05044001</c:v>
                </c:pt>
                <c:pt idx="19605">
                  <c:v>355995014.33503592</c:v>
                </c:pt>
                <c:pt idx="19606">
                  <c:v>356016948.703475</c:v>
                </c:pt>
                <c:pt idx="19607">
                  <c:v>356038892.183038</c:v>
                </c:pt>
                <c:pt idx="19608">
                  <c:v>356060844.80104703</c:v>
                </c:pt>
                <c:pt idx="19609">
                  <c:v>356082806.58486205</c:v>
                </c:pt>
                <c:pt idx="19610">
                  <c:v>356104777.56187892</c:v>
                </c:pt>
                <c:pt idx="19611">
                  <c:v>356126757.759534</c:v>
                </c:pt>
                <c:pt idx="19612">
                  <c:v>356148747.20529896</c:v>
                </c:pt>
                <c:pt idx="19613">
                  <c:v>356170745.92668486</c:v>
                </c:pt>
                <c:pt idx="19614">
                  <c:v>356192753.95124292</c:v>
                </c:pt>
                <c:pt idx="19615">
                  <c:v>356214771.30655909</c:v>
                </c:pt>
                <c:pt idx="19616">
                  <c:v>356236798.02025896</c:v>
                </c:pt>
                <c:pt idx="19617">
                  <c:v>356258834.12000698</c:v>
                </c:pt>
                <c:pt idx="19618">
                  <c:v>356280879.63350701</c:v>
                </c:pt>
                <c:pt idx="19619">
                  <c:v>356302934.58849901</c:v>
                </c:pt>
                <c:pt idx="19620">
                  <c:v>356324999.012761</c:v>
                </c:pt>
                <c:pt idx="19621">
                  <c:v>356347072.93411392</c:v>
                </c:pt>
                <c:pt idx="19622">
                  <c:v>356369156.38041198</c:v>
                </c:pt>
                <c:pt idx="19623">
                  <c:v>356391249.37955105</c:v>
                </c:pt>
                <c:pt idx="19624">
                  <c:v>356413351.95946509</c:v>
                </c:pt>
                <c:pt idx="19625">
                  <c:v>356435464.14812708</c:v>
                </c:pt>
                <c:pt idx="19626">
                  <c:v>356457585.973548</c:v>
                </c:pt>
                <c:pt idx="19627">
                  <c:v>356479717.46377891</c:v>
                </c:pt>
                <c:pt idx="19628">
                  <c:v>356501858.646909</c:v>
                </c:pt>
                <c:pt idx="19629">
                  <c:v>356524009.55106598</c:v>
                </c:pt>
                <c:pt idx="19630">
                  <c:v>356546170.204418</c:v>
                </c:pt>
                <c:pt idx="19631">
                  <c:v>356568340.635171</c:v>
                </c:pt>
                <c:pt idx="19632">
                  <c:v>356590520.87157005</c:v>
                </c:pt>
                <c:pt idx="19633">
                  <c:v>356612710.94190103</c:v>
                </c:pt>
                <c:pt idx="19634">
                  <c:v>356634910.87448698</c:v>
                </c:pt>
                <c:pt idx="19635">
                  <c:v>356657120.69769198</c:v>
                </c:pt>
                <c:pt idx="19636">
                  <c:v>356679340.43991786</c:v>
                </c:pt>
                <c:pt idx="19637">
                  <c:v>356701570.12960792</c:v>
                </c:pt>
                <c:pt idx="19638">
                  <c:v>356723809.79524195</c:v>
                </c:pt>
                <c:pt idx="19639">
                  <c:v>356746059.46534395</c:v>
                </c:pt>
                <c:pt idx="19640">
                  <c:v>356768319.16847205</c:v>
                </c:pt>
                <c:pt idx="19641">
                  <c:v>356790588.93322694</c:v>
                </c:pt>
                <c:pt idx="19642">
                  <c:v>356812868.78825003</c:v>
                </c:pt>
                <c:pt idx="19643">
                  <c:v>356835158.76222003</c:v>
                </c:pt>
                <c:pt idx="19644">
                  <c:v>356857458.88385606</c:v>
                </c:pt>
                <c:pt idx="19645">
                  <c:v>356879769.18191892</c:v>
                </c:pt>
                <c:pt idx="19646">
                  <c:v>356902089.68520796</c:v>
                </c:pt>
                <c:pt idx="19647">
                  <c:v>356924420.42256099</c:v>
                </c:pt>
                <c:pt idx="19648">
                  <c:v>356946761.42285895</c:v>
                </c:pt>
                <c:pt idx="19649">
                  <c:v>356969112.71502101</c:v>
                </c:pt>
                <c:pt idx="19650">
                  <c:v>356991474.32800609</c:v>
                </c:pt>
                <c:pt idx="19651">
                  <c:v>357013846.290815</c:v>
                </c:pt>
                <c:pt idx="19652">
                  <c:v>357036228.63248599</c:v>
                </c:pt>
                <c:pt idx="19653">
                  <c:v>357058621.382101</c:v>
                </c:pt>
                <c:pt idx="19654">
                  <c:v>357081024.56878102</c:v>
                </c:pt>
                <c:pt idx="19655">
                  <c:v>357103438.22168595</c:v>
                </c:pt>
                <c:pt idx="19656">
                  <c:v>357125862.37001705</c:v>
                </c:pt>
                <c:pt idx="19657">
                  <c:v>357148297.04301798</c:v>
                </c:pt>
                <c:pt idx="19658">
                  <c:v>357170742.26997095</c:v>
                </c:pt>
                <c:pt idx="19659">
                  <c:v>357193198.08019799</c:v>
                </c:pt>
                <c:pt idx="19660">
                  <c:v>357215664.50306398</c:v>
                </c:pt>
                <c:pt idx="19661">
                  <c:v>357238141.56797391</c:v>
                </c:pt>
                <c:pt idx="19662">
                  <c:v>357260629.30437303</c:v>
                </c:pt>
                <c:pt idx="19663">
                  <c:v>357283127.74174792</c:v>
                </c:pt>
                <c:pt idx="19664">
                  <c:v>357305636.90962601</c:v>
                </c:pt>
                <c:pt idx="19665">
                  <c:v>357328156.83757401</c:v>
                </c:pt>
                <c:pt idx="19666">
                  <c:v>357350687.55520296</c:v>
                </c:pt>
                <c:pt idx="19667">
                  <c:v>357373229.09216201</c:v>
                </c:pt>
                <c:pt idx="19668">
                  <c:v>357395781.47814298</c:v>
                </c:pt>
                <c:pt idx="19669">
                  <c:v>357418344.74287891</c:v>
                </c:pt>
                <c:pt idx="19670">
                  <c:v>357440918.91614294</c:v>
                </c:pt>
                <c:pt idx="19671">
                  <c:v>357463504.02775109</c:v>
                </c:pt>
                <c:pt idx="19672">
                  <c:v>357486100.10755914</c:v>
                </c:pt>
                <c:pt idx="19673">
                  <c:v>357508707.18546402</c:v>
                </c:pt>
                <c:pt idx="19674">
                  <c:v>357531325.29140699</c:v>
                </c:pt>
                <c:pt idx="19675">
                  <c:v>357553954.45536792</c:v>
                </c:pt>
                <c:pt idx="19676">
                  <c:v>357576594.70736998</c:v>
                </c:pt>
                <c:pt idx="19677">
                  <c:v>357599246.07747602</c:v>
                </c:pt>
                <c:pt idx="19678">
                  <c:v>357621908.595792</c:v>
                </c:pt>
                <c:pt idx="19679">
                  <c:v>357644582.29246491</c:v>
                </c:pt>
                <c:pt idx="19680">
                  <c:v>357667267.197685</c:v>
                </c:pt>
                <c:pt idx="19681">
                  <c:v>357689963.34168297</c:v>
                </c:pt>
                <c:pt idx="19682">
                  <c:v>357712670.754731</c:v>
                </c:pt>
                <c:pt idx="19683">
                  <c:v>357735389.46714509</c:v>
                </c:pt>
                <c:pt idx="19684">
                  <c:v>357758119.50928092</c:v>
                </c:pt>
                <c:pt idx="19685">
                  <c:v>357780860.91153795</c:v>
                </c:pt>
                <c:pt idx="19686">
                  <c:v>357803613.70435703</c:v>
                </c:pt>
                <c:pt idx="19687">
                  <c:v>357826377.918221</c:v>
                </c:pt>
                <c:pt idx="19688">
                  <c:v>357849153.58365601</c:v>
                </c:pt>
                <c:pt idx="19689">
                  <c:v>357871940.73122895</c:v>
                </c:pt>
                <c:pt idx="19690">
                  <c:v>357894739.39155102</c:v>
                </c:pt>
                <c:pt idx="19691">
                  <c:v>357917549.59527194</c:v>
                </c:pt>
                <c:pt idx="19692">
                  <c:v>357940371.37308902</c:v>
                </c:pt>
                <c:pt idx="19693">
                  <c:v>357963204.75573891</c:v>
                </c:pt>
                <c:pt idx="19694">
                  <c:v>357986049.77399999</c:v>
                </c:pt>
                <c:pt idx="19695">
                  <c:v>358008906.45869601</c:v>
                </c:pt>
                <c:pt idx="19696">
                  <c:v>358031774.84069097</c:v>
                </c:pt>
                <c:pt idx="19697">
                  <c:v>358054654.950894</c:v>
                </c:pt>
                <c:pt idx="19698">
                  <c:v>358077546.82025403</c:v>
                </c:pt>
                <c:pt idx="19699">
                  <c:v>358100450.479765</c:v>
                </c:pt>
                <c:pt idx="19700">
                  <c:v>358123365.960464</c:v>
                </c:pt>
                <c:pt idx="19701">
                  <c:v>358146293.293428</c:v>
                </c:pt>
                <c:pt idx="19702">
                  <c:v>358169232.50977999</c:v>
                </c:pt>
                <c:pt idx="19703">
                  <c:v>358192183.64068502</c:v>
                </c:pt>
                <c:pt idx="19704">
                  <c:v>358215146.71735102</c:v>
                </c:pt>
                <c:pt idx="19705">
                  <c:v>358238121.771029</c:v>
                </c:pt>
                <c:pt idx="19706">
                  <c:v>358261108.83301401</c:v>
                </c:pt>
                <c:pt idx="19707">
                  <c:v>358284107.93464196</c:v>
                </c:pt>
                <c:pt idx="19708">
                  <c:v>358307119.10729605</c:v>
                </c:pt>
                <c:pt idx="19709">
                  <c:v>358330142.38239896</c:v>
                </c:pt>
                <c:pt idx="19710">
                  <c:v>358353177.79141903</c:v>
                </c:pt>
                <c:pt idx="19711">
                  <c:v>358376225.36586702</c:v>
                </c:pt>
                <c:pt idx="19712">
                  <c:v>358399285.13729697</c:v>
                </c:pt>
                <c:pt idx="19713">
                  <c:v>358422357.137308</c:v>
                </c:pt>
                <c:pt idx="19714">
                  <c:v>358445441.39753997</c:v>
                </c:pt>
                <c:pt idx="19715">
                  <c:v>358468537.94967991</c:v>
                </c:pt>
                <c:pt idx="19716">
                  <c:v>358491646.82545698</c:v>
                </c:pt>
                <c:pt idx="19717">
                  <c:v>358514768.056642</c:v>
                </c:pt>
                <c:pt idx="19718">
                  <c:v>358537901.67505401</c:v>
                </c:pt>
                <c:pt idx="19719">
                  <c:v>358561047.71255201</c:v>
                </c:pt>
                <c:pt idx="19720">
                  <c:v>358584206.20104003</c:v>
                </c:pt>
                <c:pt idx="19721">
                  <c:v>358607377.17246801</c:v>
                </c:pt>
                <c:pt idx="19722">
                  <c:v>358630560.65882611</c:v>
                </c:pt>
                <c:pt idx="19723">
                  <c:v>358653756.69215298</c:v>
                </c:pt>
                <c:pt idx="19724">
                  <c:v>358676965.30452704</c:v>
                </c:pt>
                <c:pt idx="19725">
                  <c:v>358700186.52807492</c:v>
                </c:pt>
                <c:pt idx="19726">
                  <c:v>358723420.39496392</c:v>
                </c:pt>
                <c:pt idx="19727">
                  <c:v>358746666.93740791</c:v>
                </c:pt>
                <c:pt idx="19728">
                  <c:v>358769926.18766505</c:v>
                </c:pt>
                <c:pt idx="19729">
                  <c:v>358793198.17803597</c:v>
                </c:pt>
                <c:pt idx="19730">
                  <c:v>358816482.94086701</c:v>
                </c:pt>
                <c:pt idx="19731">
                  <c:v>358839780.50855005</c:v>
                </c:pt>
                <c:pt idx="19732">
                  <c:v>358863090.91351998</c:v>
                </c:pt>
                <c:pt idx="19733">
                  <c:v>358886414.18825698</c:v>
                </c:pt>
                <c:pt idx="19734">
                  <c:v>358909750.36528403</c:v>
                </c:pt>
                <c:pt idx="19735">
                  <c:v>358933099.47717202</c:v>
                </c:pt>
                <c:pt idx="19736">
                  <c:v>358956461.55653399</c:v>
                </c:pt>
                <c:pt idx="19737">
                  <c:v>358979836.63602901</c:v>
                </c:pt>
                <c:pt idx="19738">
                  <c:v>359003224.74835998</c:v>
                </c:pt>
                <c:pt idx="19739">
                  <c:v>359026625.92627597</c:v>
                </c:pt>
                <c:pt idx="19740">
                  <c:v>359050040.20257092</c:v>
                </c:pt>
                <c:pt idx="19741">
                  <c:v>359073467.61008102</c:v>
                </c:pt>
                <c:pt idx="19742">
                  <c:v>359096908.181692</c:v>
                </c:pt>
                <c:pt idx="19743">
                  <c:v>359120361.95032996</c:v>
                </c:pt>
                <c:pt idx="19744">
                  <c:v>359143828.94896996</c:v>
                </c:pt>
                <c:pt idx="19745">
                  <c:v>359167309.21063095</c:v>
                </c:pt>
                <c:pt idx="19746">
                  <c:v>359190802.76837599</c:v>
                </c:pt>
                <c:pt idx="19747">
                  <c:v>359214309.65531409</c:v>
                </c:pt>
                <c:pt idx="19748">
                  <c:v>359237829.90459996</c:v>
                </c:pt>
                <c:pt idx="19749">
                  <c:v>359261363.54943401</c:v>
                </c:pt>
                <c:pt idx="19750">
                  <c:v>359284910.62306106</c:v>
                </c:pt>
                <c:pt idx="19751">
                  <c:v>359308471.15877301</c:v>
                </c:pt>
                <c:pt idx="19752">
                  <c:v>359332045.18990391</c:v>
                </c:pt>
                <c:pt idx="19753">
                  <c:v>359355632.74983698</c:v>
                </c:pt>
                <c:pt idx="19754">
                  <c:v>359379233.87199992</c:v>
                </c:pt>
                <c:pt idx="19755">
                  <c:v>359402848.58986509</c:v>
                </c:pt>
                <c:pt idx="19756">
                  <c:v>359426476.93695194</c:v>
                </c:pt>
                <c:pt idx="19757">
                  <c:v>359450118.94682401</c:v>
                </c:pt>
                <c:pt idx="19758">
                  <c:v>359473774.65309304</c:v>
                </c:pt>
                <c:pt idx="19759">
                  <c:v>359497444.089414</c:v>
                </c:pt>
                <c:pt idx="19760">
                  <c:v>359521127.28948891</c:v>
                </c:pt>
                <c:pt idx="19761">
                  <c:v>359544824.287067</c:v>
                </c:pt>
                <c:pt idx="19762">
                  <c:v>359568535.115942</c:v>
                </c:pt>
                <c:pt idx="19763">
                  <c:v>359592259.80995297</c:v>
                </c:pt>
                <c:pt idx="19764">
                  <c:v>359615998.40298593</c:v>
                </c:pt>
                <c:pt idx="19765">
                  <c:v>359639750.92897493</c:v>
                </c:pt>
                <c:pt idx="19766">
                  <c:v>359663517.42189592</c:v>
                </c:pt>
                <c:pt idx="19767">
                  <c:v>359687297.91577595</c:v>
                </c:pt>
                <c:pt idx="19768">
                  <c:v>359711092.44468403</c:v>
                </c:pt>
                <c:pt idx="19769">
                  <c:v>359734901.04273695</c:v>
                </c:pt>
                <c:pt idx="19770">
                  <c:v>359758723.74410105</c:v>
                </c:pt>
                <c:pt idx="19771">
                  <c:v>359782560.5829829</c:v>
                </c:pt>
                <c:pt idx="19772">
                  <c:v>359806411.59364003</c:v>
                </c:pt>
                <c:pt idx="19773">
                  <c:v>359830276.81037599</c:v>
                </c:pt>
                <c:pt idx="19774">
                  <c:v>359854156.26753998</c:v>
                </c:pt>
                <c:pt idx="19775">
                  <c:v>359878049.99952698</c:v>
                </c:pt>
                <c:pt idx="19776">
                  <c:v>359901958.04078001</c:v>
                </c:pt>
                <c:pt idx="19777">
                  <c:v>359925880.42578894</c:v>
                </c:pt>
                <c:pt idx="19778">
                  <c:v>359949817.18908799</c:v>
                </c:pt>
                <c:pt idx="19779">
                  <c:v>359973768.36526</c:v>
                </c:pt>
                <c:pt idx="19780">
                  <c:v>359997733.98893595</c:v>
                </c:pt>
                <c:pt idx="19781">
                  <c:v>360021714.094791</c:v>
                </c:pt>
                <c:pt idx="19782">
                  <c:v>360045708.71754801</c:v>
                </c:pt>
                <c:pt idx="19783">
                  <c:v>360069717.89197689</c:v>
                </c:pt>
                <c:pt idx="19784">
                  <c:v>360093741.65289497</c:v>
                </c:pt>
                <c:pt idx="19785">
                  <c:v>360117780.03516608</c:v>
                </c:pt>
                <c:pt idx="19786">
                  <c:v>360141833.07370102</c:v>
                </c:pt>
                <c:pt idx="19787">
                  <c:v>360165900.80345702</c:v>
                </c:pt>
                <c:pt idx="19788">
                  <c:v>360189983.25944102</c:v>
                </c:pt>
                <c:pt idx="19789">
                  <c:v>360214080.47670394</c:v>
                </c:pt>
                <c:pt idx="19790">
                  <c:v>360238192.49034494</c:v>
                </c:pt>
                <c:pt idx="19791">
                  <c:v>360262319.33551198</c:v>
                </c:pt>
                <c:pt idx="19792">
                  <c:v>360286461.04739702</c:v>
                </c:pt>
                <c:pt idx="19793">
                  <c:v>360310617.66124392</c:v>
                </c:pt>
                <c:pt idx="19794">
                  <c:v>360334789.21233886</c:v>
                </c:pt>
                <c:pt idx="19795">
                  <c:v>360358975.73602003</c:v>
                </c:pt>
                <c:pt idx="19796">
                  <c:v>360383177.26766902</c:v>
                </c:pt>
                <c:pt idx="19797">
                  <c:v>360407393.84271801</c:v>
                </c:pt>
                <c:pt idx="19798">
                  <c:v>360431625.4966439</c:v>
                </c:pt>
                <c:pt idx="19799">
                  <c:v>360455872.26497394</c:v>
                </c:pt>
                <c:pt idx="19800">
                  <c:v>360480134.183281</c:v>
                </c:pt>
                <c:pt idx="19801">
                  <c:v>360504411.28718698</c:v>
                </c:pt>
                <c:pt idx="19802">
                  <c:v>360528703.61236</c:v>
                </c:pt>
                <c:pt idx="19803">
                  <c:v>360553011.19451606</c:v>
                </c:pt>
                <c:pt idx="19804">
                  <c:v>360577334.06941998</c:v>
                </c:pt>
                <c:pt idx="19805">
                  <c:v>360601672.27288294</c:v>
                </c:pt>
                <c:pt idx="19806">
                  <c:v>360626025.84076607</c:v>
                </c:pt>
                <c:pt idx="19807">
                  <c:v>360650394.80897599</c:v>
                </c:pt>
                <c:pt idx="19808">
                  <c:v>360674779.21346802</c:v>
                </c:pt>
                <c:pt idx="19809">
                  <c:v>360699179.09024495</c:v>
                </c:pt>
                <c:pt idx="19810">
                  <c:v>360723594.47535896</c:v>
                </c:pt>
                <c:pt idx="19811">
                  <c:v>360748025.40491003</c:v>
                </c:pt>
                <c:pt idx="19812">
                  <c:v>360772471.91504294</c:v>
                </c:pt>
                <c:pt idx="19813">
                  <c:v>360796934.04195499</c:v>
                </c:pt>
                <c:pt idx="19814">
                  <c:v>360821411.82188803</c:v>
                </c:pt>
                <c:pt idx="19815">
                  <c:v>360845905.29113394</c:v>
                </c:pt>
                <c:pt idx="19816">
                  <c:v>360870414.4860329</c:v>
                </c:pt>
                <c:pt idx="19817">
                  <c:v>360894939.44297093</c:v>
                </c:pt>
                <c:pt idx="19818">
                  <c:v>360919480.19838601</c:v>
                </c:pt>
                <c:pt idx="19819">
                  <c:v>360944036.78876102</c:v>
                </c:pt>
                <c:pt idx="19820">
                  <c:v>360968609.25062698</c:v>
                </c:pt>
                <c:pt idx="19821">
                  <c:v>360993197.62056702</c:v>
                </c:pt>
                <c:pt idx="19822">
                  <c:v>361017801.9352079</c:v>
                </c:pt>
                <c:pt idx="19823">
                  <c:v>361042422.23122895</c:v>
                </c:pt>
                <c:pt idx="19824">
                  <c:v>361067058.545353</c:v>
                </c:pt>
                <c:pt idx="19825">
                  <c:v>361091710.91435599</c:v>
                </c:pt>
                <c:pt idx="19826">
                  <c:v>361116379.37506002</c:v>
                </c:pt>
                <c:pt idx="19827">
                  <c:v>361141063.96433496</c:v>
                </c:pt>
                <c:pt idx="19828">
                  <c:v>361165764.71910101</c:v>
                </c:pt>
                <c:pt idx="19829">
                  <c:v>361190481.67632598</c:v>
                </c:pt>
                <c:pt idx="19830">
                  <c:v>361215214.87302607</c:v>
                </c:pt>
                <c:pt idx="19831">
                  <c:v>361239964.34626597</c:v>
                </c:pt>
                <c:pt idx="19832">
                  <c:v>361264730.13315898</c:v>
                </c:pt>
                <c:pt idx="19833">
                  <c:v>361289512.270868</c:v>
                </c:pt>
                <c:pt idx="19834">
                  <c:v>361314310.79660195</c:v>
                </c:pt>
                <c:pt idx="19835">
                  <c:v>361339125.74762207</c:v>
                </c:pt>
                <c:pt idx="19836">
                  <c:v>361363957.16123599</c:v>
                </c:pt>
                <c:pt idx="19837">
                  <c:v>361388805.074799</c:v>
                </c:pt>
                <c:pt idx="19838">
                  <c:v>361413669.52571791</c:v>
                </c:pt>
                <c:pt idx="19839">
                  <c:v>361438550.55144697</c:v>
                </c:pt>
                <c:pt idx="19840">
                  <c:v>361463448.18948799</c:v>
                </c:pt>
                <c:pt idx="19841">
                  <c:v>361488362.47739297</c:v>
                </c:pt>
                <c:pt idx="19842">
                  <c:v>361513293.45276392</c:v>
                </c:pt>
                <c:pt idx="19843">
                  <c:v>361538241.15324801</c:v>
                </c:pt>
                <c:pt idx="19844">
                  <c:v>361563205.61654401</c:v>
                </c:pt>
                <c:pt idx="19845">
                  <c:v>361588186.8804</c:v>
                </c:pt>
                <c:pt idx="19846">
                  <c:v>361613184.98260993</c:v>
                </c:pt>
                <c:pt idx="19847">
                  <c:v>361638199.96102101</c:v>
                </c:pt>
                <c:pt idx="19848">
                  <c:v>361663231.85352504</c:v>
                </c:pt>
                <c:pt idx="19849">
                  <c:v>361688280.69806498</c:v>
                </c:pt>
                <c:pt idx="19850">
                  <c:v>361713346.5326339</c:v>
                </c:pt>
                <c:pt idx="19851">
                  <c:v>361738429.39526999</c:v>
                </c:pt>
                <c:pt idx="19852">
                  <c:v>361763529.32406402</c:v>
                </c:pt>
                <c:pt idx="19853">
                  <c:v>361788646.35715514</c:v>
                </c:pt>
                <c:pt idx="19854">
                  <c:v>361813780.53272903</c:v>
                </c:pt>
                <c:pt idx="19855">
                  <c:v>361838931.88902402</c:v>
                </c:pt>
                <c:pt idx="19856">
                  <c:v>361864100.464324</c:v>
                </c:pt>
                <c:pt idx="19857">
                  <c:v>361889286.29696494</c:v>
                </c:pt>
                <c:pt idx="19858">
                  <c:v>361914489.42532992</c:v>
                </c:pt>
                <c:pt idx="19859">
                  <c:v>361939709.88785207</c:v>
                </c:pt>
                <c:pt idx="19860">
                  <c:v>361964947.72301197</c:v>
                </c:pt>
                <c:pt idx="19861">
                  <c:v>361990202.96934199</c:v>
                </c:pt>
                <c:pt idx="19862">
                  <c:v>362015475.66542107</c:v>
                </c:pt>
                <c:pt idx="19863">
                  <c:v>362040765.84987909</c:v>
                </c:pt>
                <c:pt idx="19864">
                  <c:v>362066073.56139392</c:v>
                </c:pt>
                <c:pt idx="19865">
                  <c:v>362091398.83869201</c:v>
                </c:pt>
                <c:pt idx="19866">
                  <c:v>362116741.72055</c:v>
                </c:pt>
                <c:pt idx="19867">
                  <c:v>362142102.245794</c:v>
                </c:pt>
                <c:pt idx="19868">
                  <c:v>362167480.45329899</c:v>
                </c:pt>
                <c:pt idx="19869">
                  <c:v>362192876.38198793</c:v>
                </c:pt>
                <c:pt idx="19870">
                  <c:v>362218290.07083499</c:v>
                </c:pt>
                <c:pt idx="19871">
                  <c:v>362243721.55886006</c:v>
                </c:pt>
                <c:pt idx="19872">
                  <c:v>362269170.88513601</c:v>
                </c:pt>
                <c:pt idx="19873">
                  <c:v>362294638.08878303</c:v>
                </c:pt>
                <c:pt idx="19874">
                  <c:v>362320123.20897096</c:v>
                </c:pt>
                <c:pt idx="19875">
                  <c:v>362345626.28491694</c:v>
                </c:pt>
                <c:pt idx="19876">
                  <c:v>362371147.35589105</c:v>
                </c:pt>
                <c:pt idx="19877">
                  <c:v>362396686.46120793</c:v>
                </c:pt>
                <c:pt idx="19878">
                  <c:v>362422243.64023501</c:v>
                </c:pt>
                <c:pt idx="19879">
                  <c:v>362447818.93238789</c:v>
                </c:pt>
                <c:pt idx="19880">
                  <c:v>362473412.37713003</c:v>
                </c:pt>
                <c:pt idx="19881">
                  <c:v>362499024.01397496</c:v>
                </c:pt>
                <c:pt idx="19882">
                  <c:v>362524653.88248599</c:v>
                </c:pt>
                <c:pt idx="19883">
                  <c:v>362550302.02227485</c:v>
                </c:pt>
                <c:pt idx="19884">
                  <c:v>362575968.47300202</c:v>
                </c:pt>
                <c:pt idx="19885">
                  <c:v>362601653.27437699</c:v>
                </c:pt>
                <c:pt idx="19886">
                  <c:v>362627356.46616</c:v>
                </c:pt>
                <c:pt idx="19887">
                  <c:v>362653078.08815902</c:v>
                </c:pt>
                <c:pt idx="19888">
                  <c:v>362678818.18022996</c:v>
                </c:pt>
                <c:pt idx="19889">
                  <c:v>362704576.78228086</c:v>
                </c:pt>
                <c:pt idx="19890">
                  <c:v>362730353.93426591</c:v>
                </c:pt>
                <c:pt idx="19891">
                  <c:v>362756149.67619097</c:v>
                </c:pt>
                <c:pt idx="19892">
                  <c:v>362781964.04810798</c:v>
                </c:pt>
                <c:pt idx="19893">
                  <c:v>362807797.09012002</c:v>
                </c:pt>
                <c:pt idx="19894">
                  <c:v>362833648.84237796</c:v>
                </c:pt>
                <c:pt idx="19895">
                  <c:v>362859519.345083</c:v>
                </c:pt>
                <c:pt idx="19896">
                  <c:v>362885408.63848501</c:v>
                </c:pt>
                <c:pt idx="19897">
                  <c:v>362911316.76288092</c:v>
                </c:pt>
                <c:pt idx="19898">
                  <c:v>362937243.75862002</c:v>
                </c:pt>
                <c:pt idx="19899">
                  <c:v>362963189.66609597</c:v>
                </c:pt>
                <c:pt idx="19900">
                  <c:v>362989154.525756</c:v>
                </c:pt>
                <c:pt idx="19901">
                  <c:v>363015138.378093</c:v>
                </c:pt>
                <c:pt idx="19902">
                  <c:v>363041141.26365</c:v>
                </c:pt>
                <c:pt idx="19903">
                  <c:v>363067163.223019</c:v>
                </c:pt>
                <c:pt idx="19904">
                  <c:v>363093204.29683995</c:v>
                </c:pt>
                <c:pt idx="19905">
                  <c:v>363119264.52580202</c:v>
                </c:pt>
                <c:pt idx="19906">
                  <c:v>363145343.95064294</c:v>
                </c:pt>
                <c:pt idx="19907">
                  <c:v>363171442.61215001</c:v>
                </c:pt>
                <c:pt idx="19908">
                  <c:v>363197560.55115801</c:v>
                </c:pt>
                <c:pt idx="19909">
                  <c:v>363223697.80855107</c:v>
                </c:pt>
                <c:pt idx="19910">
                  <c:v>363249854.42526191</c:v>
                </c:pt>
                <c:pt idx="19911">
                  <c:v>363276030.44227195</c:v>
                </c:pt>
                <c:pt idx="19912">
                  <c:v>363302225.90061092</c:v>
                </c:pt>
                <c:pt idx="19913">
                  <c:v>363328440.84135598</c:v>
                </c:pt>
                <c:pt idx="19914">
                  <c:v>363354675.30563492</c:v>
                </c:pt>
                <c:pt idx="19915">
                  <c:v>363380929.33462399</c:v>
                </c:pt>
                <c:pt idx="19916">
                  <c:v>363407202.96954399</c:v>
                </c:pt>
                <c:pt idx="19917">
                  <c:v>363433496.25166899</c:v>
                </c:pt>
                <c:pt idx="19918">
                  <c:v>363459809.22231895</c:v>
                </c:pt>
                <c:pt idx="19919">
                  <c:v>363486141.92286295</c:v>
                </c:pt>
                <c:pt idx="19920">
                  <c:v>363512494.39471698</c:v>
                </c:pt>
                <c:pt idx="19921">
                  <c:v>363538866.67934602</c:v>
                </c:pt>
                <c:pt idx="19922">
                  <c:v>363565258.81826401</c:v>
                </c:pt>
                <c:pt idx="19923">
                  <c:v>363591670.85303301</c:v>
                </c:pt>
                <c:pt idx="19924">
                  <c:v>363618102.82525992</c:v>
                </c:pt>
                <c:pt idx="19925">
                  <c:v>363644554.77660495</c:v>
                </c:pt>
                <c:pt idx="19926">
                  <c:v>363671026.74877208</c:v>
                </c:pt>
                <c:pt idx="19927">
                  <c:v>363697518.78351498</c:v>
                </c:pt>
                <c:pt idx="19928">
                  <c:v>363724030.9226349</c:v>
                </c:pt>
                <c:pt idx="19929">
                  <c:v>363750563.20798099</c:v>
                </c:pt>
                <c:pt idx="19930">
                  <c:v>363777115.681449</c:v>
                </c:pt>
                <c:pt idx="19931">
                  <c:v>363803688.38498503</c:v>
                </c:pt>
                <c:pt idx="19932">
                  <c:v>363830281.36058009</c:v>
                </c:pt>
                <c:pt idx="19933">
                  <c:v>363856894.65027499</c:v>
                </c:pt>
                <c:pt idx="19934">
                  <c:v>363883528.29615599</c:v>
                </c:pt>
                <c:pt idx="19935">
                  <c:v>363910182.34035802</c:v>
                </c:pt>
                <c:pt idx="19936">
                  <c:v>363936856.82506305</c:v>
                </c:pt>
                <c:pt idx="19937">
                  <c:v>363963551.79249996</c:v>
                </c:pt>
                <c:pt idx="19938">
                  <c:v>363990267.28494793</c:v>
                </c:pt>
                <c:pt idx="19939">
                  <c:v>364017003.34472805</c:v>
                </c:pt>
                <c:pt idx="19940">
                  <c:v>364043760.01421303</c:v>
                </c:pt>
                <c:pt idx="19941">
                  <c:v>364070537.33582002</c:v>
                </c:pt>
                <c:pt idx="19942">
                  <c:v>364097335.35201502</c:v>
                </c:pt>
                <c:pt idx="19943">
                  <c:v>364124154.10530901</c:v>
                </c:pt>
                <c:pt idx="19944">
                  <c:v>364150993.63826197</c:v>
                </c:pt>
                <c:pt idx="19945">
                  <c:v>364177853.99347895</c:v>
                </c:pt>
                <c:pt idx="19946">
                  <c:v>364204735.21361297</c:v>
                </c:pt>
                <c:pt idx="19947">
                  <c:v>364231637.34136105</c:v>
                </c:pt>
                <c:pt idx="19948">
                  <c:v>364258560.41947103</c:v>
                </c:pt>
                <c:pt idx="19949">
                  <c:v>364285504.49073297</c:v>
                </c:pt>
                <c:pt idx="19950">
                  <c:v>364312469.59798694</c:v>
                </c:pt>
                <c:pt idx="19951">
                  <c:v>364339455.78411609</c:v>
                </c:pt>
                <c:pt idx="19952">
                  <c:v>364366463.09205103</c:v>
                </c:pt>
                <c:pt idx="19953">
                  <c:v>364393491.56476909</c:v>
                </c:pt>
                <c:pt idx="19954">
                  <c:v>364420541.24529296</c:v>
                </c:pt>
                <c:pt idx="19955">
                  <c:v>364447612.17669201</c:v>
                </c:pt>
                <c:pt idx="19956">
                  <c:v>364474704.40208095</c:v>
                </c:pt>
                <c:pt idx="19957">
                  <c:v>364501817.96461803</c:v>
                </c:pt>
                <c:pt idx="19958">
                  <c:v>364528952.90751207</c:v>
                </c:pt>
                <c:pt idx="19959">
                  <c:v>364556109.27401209</c:v>
                </c:pt>
                <c:pt idx="19960">
                  <c:v>364583287.10741603</c:v>
                </c:pt>
                <c:pt idx="19961">
                  <c:v>364610486.45106602</c:v>
                </c:pt>
                <c:pt idx="19962">
                  <c:v>364637707.34834898</c:v>
                </c:pt>
                <c:pt idx="19963">
                  <c:v>364664949.84269792</c:v>
                </c:pt>
                <c:pt idx="19964">
                  <c:v>364692213.97759098</c:v>
                </c:pt>
                <c:pt idx="19965">
                  <c:v>364719499.79654896</c:v>
                </c:pt>
                <c:pt idx="19966">
                  <c:v>364746807.34314007</c:v>
                </c:pt>
                <c:pt idx="19967">
                  <c:v>364774136.66097599</c:v>
                </c:pt>
                <c:pt idx="19968">
                  <c:v>364801487.79371297</c:v>
                </c:pt>
                <c:pt idx="19969">
                  <c:v>364828860.785052</c:v>
                </c:pt>
                <c:pt idx="19970">
                  <c:v>364856255.678738</c:v>
                </c:pt>
                <c:pt idx="19971">
                  <c:v>364883672.51856107</c:v>
                </c:pt>
                <c:pt idx="19972">
                  <c:v>364911111.34835309</c:v>
                </c:pt>
                <c:pt idx="19973">
                  <c:v>364938572.21199203</c:v>
                </c:pt>
                <c:pt idx="19974">
                  <c:v>364966055.15339905</c:v>
                </c:pt>
                <c:pt idx="19975">
                  <c:v>364993560.21653795</c:v>
                </c:pt>
                <c:pt idx="19976">
                  <c:v>365021087.44541901</c:v>
                </c:pt>
                <c:pt idx="19977">
                  <c:v>365048636.88409197</c:v>
                </c:pt>
                <c:pt idx="19978">
                  <c:v>365076208.57665294</c:v>
                </c:pt>
                <c:pt idx="19979">
                  <c:v>365103802.56724</c:v>
                </c:pt>
                <c:pt idx="19980">
                  <c:v>365131418.90003294</c:v>
                </c:pt>
                <c:pt idx="19981">
                  <c:v>365159057.61925697</c:v>
                </c:pt>
                <c:pt idx="19982">
                  <c:v>365186718.76917791</c:v>
                </c:pt>
                <c:pt idx="19983">
                  <c:v>365214402.39410502</c:v>
                </c:pt>
                <c:pt idx="19984">
                  <c:v>365242108.53838992</c:v>
                </c:pt>
                <c:pt idx="19985">
                  <c:v>365269837.246427</c:v>
                </c:pt>
                <c:pt idx="19986">
                  <c:v>365297588.56265092</c:v>
                </c:pt>
                <c:pt idx="19987">
                  <c:v>365325362.53153992</c:v>
                </c:pt>
                <c:pt idx="19988">
                  <c:v>365353159.19761401</c:v>
                </c:pt>
                <c:pt idx="19989">
                  <c:v>365380978.605434</c:v>
                </c:pt>
                <c:pt idx="19990">
                  <c:v>365408820.79960191</c:v>
                </c:pt>
                <c:pt idx="19991">
                  <c:v>365436685.82476205</c:v>
                </c:pt>
                <c:pt idx="19992">
                  <c:v>365464573.72559899</c:v>
                </c:pt>
                <c:pt idx="19993">
                  <c:v>365492484.54684001</c:v>
                </c:pt>
                <c:pt idx="19994">
                  <c:v>365520418.33324891</c:v>
                </c:pt>
                <c:pt idx="19995">
                  <c:v>365548375.12963599</c:v>
                </c:pt>
                <c:pt idx="19996">
                  <c:v>365576354.98084599</c:v>
                </c:pt>
                <c:pt idx="19997">
                  <c:v>365604357.93176895</c:v>
                </c:pt>
                <c:pt idx="19998">
                  <c:v>365632384.02733099</c:v>
                </c:pt>
                <c:pt idx="19999">
                  <c:v>365660433.31250101</c:v>
                </c:pt>
                <c:pt idx="20000">
                  <c:v>365688505.83228493</c:v>
                </c:pt>
                <c:pt idx="20001">
                  <c:v>365716601.63173091</c:v>
                </c:pt>
                <c:pt idx="20002">
                  <c:v>365744720.75592297</c:v>
                </c:pt>
                <c:pt idx="20003">
                  <c:v>365772863.24998891</c:v>
                </c:pt>
                <c:pt idx="20004">
                  <c:v>365801029.15908998</c:v>
                </c:pt>
                <c:pt idx="20005">
                  <c:v>365829218.52843004</c:v>
                </c:pt>
                <c:pt idx="20006">
                  <c:v>365857431.40324903</c:v>
                </c:pt>
                <c:pt idx="20007">
                  <c:v>365885667.82882702</c:v>
                </c:pt>
                <c:pt idx="20008">
                  <c:v>365913927.85048097</c:v>
                </c:pt>
                <c:pt idx="20009">
                  <c:v>365942211.51356506</c:v>
                </c:pt>
                <c:pt idx="20010">
                  <c:v>365970518.863473</c:v>
                </c:pt>
                <c:pt idx="20011">
                  <c:v>365998849.94563395</c:v>
                </c:pt>
                <c:pt idx="20012">
                  <c:v>366027204.80551398</c:v>
                </c:pt>
                <c:pt idx="20013">
                  <c:v>366055583.48861903</c:v>
                </c:pt>
                <c:pt idx="20014">
                  <c:v>366083986.04048705</c:v>
                </c:pt>
                <c:pt idx="20015">
                  <c:v>366112412.50669694</c:v>
                </c:pt>
                <c:pt idx="20016">
                  <c:v>366140862.93286192</c:v>
                </c:pt>
                <c:pt idx="20017">
                  <c:v>366169337.36462897</c:v>
                </c:pt>
                <c:pt idx="20018">
                  <c:v>366197835.84768498</c:v>
                </c:pt>
                <c:pt idx="20019">
                  <c:v>366226358.42774892</c:v>
                </c:pt>
                <c:pt idx="20020">
                  <c:v>366254905.15057606</c:v>
                </c:pt>
                <c:pt idx="20021">
                  <c:v>366283476.06195694</c:v>
                </c:pt>
                <c:pt idx="20022">
                  <c:v>366312071.20771801</c:v>
                </c:pt>
                <c:pt idx="20023">
                  <c:v>366340690.63371605</c:v>
                </c:pt>
                <c:pt idx="20024">
                  <c:v>366369334.38584602</c:v>
                </c:pt>
                <c:pt idx="20025">
                  <c:v>366398002.51003492</c:v>
                </c:pt>
                <c:pt idx="20026">
                  <c:v>366426695.05224395</c:v>
                </c:pt>
                <c:pt idx="20027">
                  <c:v>366455412.05846703</c:v>
                </c:pt>
                <c:pt idx="20028">
                  <c:v>366484153.57473201</c:v>
                </c:pt>
                <c:pt idx="20029">
                  <c:v>366512919.64709908</c:v>
                </c:pt>
                <c:pt idx="20030">
                  <c:v>366541710.32165992</c:v>
                </c:pt>
                <c:pt idx="20031">
                  <c:v>366570525.64454007</c:v>
                </c:pt>
                <c:pt idx="20032">
                  <c:v>366599365.66189605</c:v>
                </c:pt>
                <c:pt idx="20033">
                  <c:v>366628230.41991591</c:v>
                </c:pt>
                <c:pt idx="20034">
                  <c:v>366657119.96481901</c:v>
                </c:pt>
                <c:pt idx="20035">
                  <c:v>366686034.34285605</c:v>
                </c:pt>
                <c:pt idx="20036">
                  <c:v>366714973.600308</c:v>
                </c:pt>
                <c:pt idx="20037">
                  <c:v>366743937.78348601</c:v>
                </c:pt>
                <c:pt idx="20038">
                  <c:v>366772926.93873292</c:v>
                </c:pt>
                <c:pt idx="20039">
                  <c:v>366801941.112418</c:v>
                </c:pt>
                <c:pt idx="20040">
                  <c:v>366830980.35094303</c:v>
                </c:pt>
                <c:pt idx="20041">
                  <c:v>366860044.70073694</c:v>
                </c:pt>
                <c:pt idx="20042">
                  <c:v>366889134.20825791</c:v>
                </c:pt>
                <c:pt idx="20043">
                  <c:v>366918248.91999394</c:v>
                </c:pt>
                <c:pt idx="20044">
                  <c:v>366947388.88245791</c:v>
                </c:pt>
                <c:pt idx="20045">
                  <c:v>366976554.14219397</c:v>
                </c:pt>
                <c:pt idx="20046">
                  <c:v>367005744.74576998</c:v>
                </c:pt>
                <c:pt idx="20047">
                  <c:v>367034960.73978394</c:v>
                </c:pt>
                <c:pt idx="20048">
                  <c:v>367064202.17085809</c:v>
                </c:pt>
                <c:pt idx="20049">
                  <c:v>367093469.08564103</c:v>
                </c:pt>
                <c:pt idx="20050">
                  <c:v>367122761.53081101</c:v>
                </c:pt>
                <c:pt idx="20051">
                  <c:v>367152079.55306607</c:v>
                </c:pt>
                <c:pt idx="20052">
                  <c:v>367181423.19913208</c:v>
                </c:pt>
                <c:pt idx="20053">
                  <c:v>367210792.51576102</c:v>
                </c:pt>
                <c:pt idx="20054">
                  <c:v>367240187.54972702</c:v>
                </c:pt>
                <c:pt idx="20055">
                  <c:v>367269608.34783006</c:v>
                </c:pt>
                <c:pt idx="20056">
                  <c:v>367299054.95688999</c:v>
                </c:pt>
                <c:pt idx="20057">
                  <c:v>367328527.42375392</c:v>
                </c:pt>
                <c:pt idx="20058">
                  <c:v>367358025.79528993</c:v>
                </c:pt>
                <c:pt idx="20059">
                  <c:v>367387550.118388</c:v>
                </c:pt>
                <c:pt idx="20060">
                  <c:v>367417100.43995994</c:v>
                </c:pt>
                <c:pt idx="20061">
                  <c:v>367446676.80694091</c:v>
                </c:pt>
                <c:pt idx="20062">
                  <c:v>367476279.26628393</c:v>
                </c:pt>
                <c:pt idx="20063">
                  <c:v>367505907.86496598</c:v>
                </c:pt>
                <c:pt idx="20064">
                  <c:v>367535562.64998198</c:v>
                </c:pt>
                <c:pt idx="20065">
                  <c:v>367565243.668347</c:v>
                </c:pt>
                <c:pt idx="20066">
                  <c:v>367594950.967094</c:v>
                </c:pt>
                <c:pt idx="20067">
                  <c:v>367624684.59327793</c:v>
                </c:pt>
                <c:pt idx="20068">
                  <c:v>367654444.59396994</c:v>
                </c:pt>
                <c:pt idx="20069">
                  <c:v>367684231.01625896</c:v>
                </c:pt>
                <c:pt idx="20070">
                  <c:v>367714043.90725201</c:v>
                </c:pt>
                <c:pt idx="20071">
                  <c:v>367743883.31407201</c:v>
                </c:pt>
                <c:pt idx="20072">
                  <c:v>367773749.28386009</c:v>
                </c:pt>
                <c:pt idx="20073">
                  <c:v>367803641.86377001</c:v>
                </c:pt>
                <c:pt idx="20074">
                  <c:v>367833561.10097492</c:v>
                </c:pt>
                <c:pt idx="20075">
                  <c:v>367863507.04266101</c:v>
                </c:pt>
                <c:pt idx="20076">
                  <c:v>367893479.73602694</c:v>
                </c:pt>
                <c:pt idx="20077">
                  <c:v>367923479.22828996</c:v>
                </c:pt>
                <c:pt idx="20078">
                  <c:v>367953505.56667596</c:v>
                </c:pt>
                <c:pt idx="20079">
                  <c:v>367983558.79842502</c:v>
                </c:pt>
                <c:pt idx="20080">
                  <c:v>368013638.970792</c:v>
                </c:pt>
                <c:pt idx="20081">
                  <c:v>368043746.13104099</c:v>
                </c:pt>
                <c:pt idx="20082">
                  <c:v>368073880.32644695</c:v>
                </c:pt>
                <c:pt idx="20083">
                  <c:v>368104041.60429609</c:v>
                </c:pt>
                <c:pt idx="20084">
                  <c:v>368134230.01188695</c:v>
                </c:pt>
                <c:pt idx="20085">
                  <c:v>368164445.596524</c:v>
                </c:pt>
                <c:pt idx="20086">
                  <c:v>368194688.405523</c:v>
                </c:pt>
                <c:pt idx="20087">
                  <c:v>368224958.4862079</c:v>
                </c:pt>
                <c:pt idx="20088">
                  <c:v>368255255.88590795</c:v>
                </c:pt>
                <c:pt idx="20089">
                  <c:v>368285580.65196401</c:v>
                </c:pt>
                <c:pt idx="20090">
                  <c:v>368315932.83171892</c:v>
                </c:pt>
                <c:pt idx="20091">
                  <c:v>368346312.472525</c:v>
                </c:pt>
                <c:pt idx="20092">
                  <c:v>368376719.62173796</c:v>
                </c:pt>
                <c:pt idx="20093">
                  <c:v>368407154.32671791</c:v>
                </c:pt>
                <c:pt idx="20094">
                  <c:v>368437616.63483202</c:v>
                </c:pt>
                <c:pt idx="20095">
                  <c:v>368468106.59344703</c:v>
                </c:pt>
                <c:pt idx="20096">
                  <c:v>368498624.24993491</c:v>
                </c:pt>
                <c:pt idx="20097">
                  <c:v>368529169.65166909</c:v>
                </c:pt>
                <c:pt idx="20098">
                  <c:v>368559742.84602505</c:v>
                </c:pt>
                <c:pt idx="20099">
                  <c:v>368590343.88037699</c:v>
                </c:pt>
                <c:pt idx="20100">
                  <c:v>368620972.80210298</c:v>
                </c:pt>
                <c:pt idx="20101">
                  <c:v>368651629.65857798</c:v>
                </c:pt>
                <c:pt idx="20102">
                  <c:v>368682314.49717492</c:v>
                </c:pt>
                <c:pt idx="20103">
                  <c:v>368713027.36526698</c:v>
                </c:pt>
                <c:pt idx="20104">
                  <c:v>368743768.310224</c:v>
                </c:pt>
                <c:pt idx="20105">
                  <c:v>368774537.37941206</c:v>
                </c:pt>
                <c:pt idx="20106">
                  <c:v>368805334.620193</c:v>
                </c:pt>
                <c:pt idx="20107">
                  <c:v>368836160.07992399</c:v>
                </c:pt>
                <c:pt idx="20108">
                  <c:v>368867013.80595791</c:v>
                </c:pt>
                <c:pt idx="20109">
                  <c:v>368897895.84564</c:v>
                </c:pt>
                <c:pt idx="20110">
                  <c:v>368928806.24630803</c:v>
                </c:pt>
                <c:pt idx="20111">
                  <c:v>368959745.05529296</c:v>
                </c:pt>
                <c:pt idx="20112">
                  <c:v>368990712.31991696</c:v>
                </c:pt>
                <c:pt idx="20113">
                  <c:v>369021708.087493</c:v>
                </c:pt>
                <c:pt idx="20114">
                  <c:v>369052732.40532202</c:v>
                </c:pt>
                <c:pt idx="20115">
                  <c:v>369083785.32069695</c:v>
                </c:pt>
                <c:pt idx="20116">
                  <c:v>369114866.88089597</c:v>
                </c:pt>
                <c:pt idx="20117">
                  <c:v>369145977.13318801</c:v>
                </c:pt>
                <c:pt idx="20118">
                  <c:v>369177116.12482405</c:v>
                </c:pt>
                <c:pt idx="20119">
                  <c:v>369208283.90304601</c:v>
                </c:pt>
                <c:pt idx="20120">
                  <c:v>369239480.51507503</c:v>
                </c:pt>
                <c:pt idx="20121">
                  <c:v>369270706.00812215</c:v>
                </c:pt>
                <c:pt idx="20122">
                  <c:v>369301960.42937493</c:v>
                </c:pt>
                <c:pt idx="20123">
                  <c:v>369333243.82600999</c:v>
                </c:pt>
                <c:pt idx="20124">
                  <c:v>369364556.24518001</c:v>
                </c:pt>
                <c:pt idx="20125">
                  <c:v>369395897.73401999</c:v>
                </c:pt>
                <c:pt idx="20126">
                  <c:v>369427268.33964592</c:v>
                </c:pt>
                <c:pt idx="20127">
                  <c:v>369458668.10914898</c:v>
                </c:pt>
                <c:pt idx="20128">
                  <c:v>369490097.08960199</c:v>
                </c:pt>
                <c:pt idx="20129">
                  <c:v>369521555.32805097</c:v>
                </c:pt>
                <c:pt idx="20130">
                  <c:v>369553042.87152106</c:v>
                </c:pt>
                <c:pt idx="20131">
                  <c:v>369584559.76700705</c:v>
                </c:pt>
                <c:pt idx="20132">
                  <c:v>369616106.06148392</c:v>
                </c:pt>
                <c:pt idx="20133">
                  <c:v>369647681.80189598</c:v>
                </c:pt>
                <c:pt idx="20134">
                  <c:v>369679287.03515792</c:v>
                </c:pt>
                <c:pt idx="20135">
                  <c:v>369710921.80815905</c:v>
                </c:pt>
                <c:pt idx="20136">
                  <c:v>369742586.16775507</c:v>
                </c:pt>
                <c:pt idx="20137">
                  <c:v>369774280.16077298</c:v>
                </c:pt>
                <c:pt idx="20138">
                  <c:v>369806003.83400601</c:v>
                </c:pt>
                <c:pt idx="20139">
                  <c:v>369837757.23421496</c:v>
                </c:pt>
                <c:pt idx="20140">
                  <c:v>369869540.40812498</c:v>
                </c:pt>
                <c:pt idx="20141">
                  <c:v>369901353.40242696</c:v>
                </c:pt>
                <c:pt idx="20142">
                  <c:v>369933196.26377499</c:v>
                </c:pt>
                <c:pt idx="20143">
                  <c:v>369965069.03878403</c:v>
                </c:pt>
                <c:pt idx="20144">
                  <c:v>369996971.77403295</c:v>
                </c:pt>
                <c:pt idx="20145">
                  <c:v>370028904.51605892</c:v>
                </c:pt>
                <c:pt idx="20146">
                  <c:v>370060867.31135696</c:v>
                </c:pt>
                <c:pt idx="20147">
                  <c:v>370092860.20638299</c:v>
                </c:pt>
                <c:pt idx="20148">
                  <c:v>370124883.24754608</c:v>
                </c:pt>
                <c:pt idx="20149">
                  <c:v>370156936.48121291</c:v>
                </c:pt>
                <c:pt idx="20150">
                  <c:v>370189019.953704</c:v>
                </c:pt>
                <c:pt idx="20151">
                  <c:v>370221133.71129292</c:v>
                </c:pt>
                <c:pt idx="20152">
                  <c:v>370253277.80020392</c:v>
                </c:pt>
                <c:pt idx="20153">
                  <c:v>370285452.26661295</c:v>
                </c:pt>
                <c:pt idx="20154">
                  <c:v>370317657.15664601</c:v>
                </c:pt>
                <c:pt idx="20155">
                  <c:v>370349892.51637393</c:v>
                </c:pt>
                <c:pt idx="20156">
                  <c:v>370382158.39181799</c:v>
                </c:pt>
                <c:pt idx="20157">
                  <c:v>370414454.82894295</c:v>
                </c:pt>
                <c:pt idx="20158">
                  <c:v>370446781.873658</c:v>
                </c:pt>
                <c:pt idx="20159">
                  <c:v>370479139.57181501</c:v>
                </c:pt>
                <c:pt idx="20160">
                  <c:v>370511527.96920794</c:v>
                </c:pt>
                <c:pt idx="20161">
                  <c:v>370543947.11157</c:v>
                </c:pt>
                <c:pt idx="20162">
                  <c:v>370576397.04457402</c:v>
                </c:pt>
                <c:pt idx="20163">
                  <c:v>370608877.81382906</c:v>
                </c:pt>
                <c:pt idx="20164">
                  <c:v>370641389.46488202</c:v>
                </c:pt>
                <c:pt idx="20165">
                  <c:v>370673932.04321301</c:v>
                </c:pt>
                <c:pt idx="20166">
                  <c:v>370706505.59423494</c:v>
                </c:pt>
                <c:pt idx="20167">
                  <c:v>370739110.16329205</c:v>
                </c:pt>
                <c:pt idx="20168">
                  <c:v>370771745.79566199</c:v>
                </c:pt>
                <c:pt idx="20169">
                  <c:v>370804412.53654695</c:v>
                </c:pt>
                <c:pt idx="20170">
                  <c:v>370837110.4310779</c:v>
                </c:pt>
                <c:pt idx="20171">
                  <c:v>370869839.52431399</c:v>
                </c:pt>
                <c:pt idx="20172">
                  <c:v>370902599.86123395</c:v>
                </c:pt>
                <c:pt idx="20173">
                  <c:v>370935391.48674393</c:v>
                </c:pt>
                <c:pt idx="20174">
                  <c:v>370968214.44566602</c:v>
                </c:pt>
                <c:pt idx="20175">
                  <c:v>371001068.78274691</c:v>
                </c:pt>
                <c:pt idx="20176">
                  <c:v>371033954.54264796</c:v>
                </c:pt>
                <c:pt idx="20177">
                  <c:v>371066871.76994699</c:v>
                </c:pt>
                <c:pt idx="20178">
                  <c:v>371099820.509139</c:v>
                </c:pt>
                <c:pt idx="20179">
                  <c:v>371132800.80462801</c:v>
                </c:pt>
                <c:pt idx="20180">
                  <c:v>371165812.70073199</c:v>
                </c:pt>
                <c:pt idx="20181">
                  <c:v>371198856.24167794</c:v>
                </c:pt>
                <c:pt idx="20182">
                  <c:v>371231931.47160196</c:v>
                </c:pt>
                <c:pt idx="20183">
                  <c:v>371265038.43454295</c:v>
                </c:pt>
                <c:pt idx="20184">
                  <c:v>371298177.17444801</c:v>
                </c:pt>
                <c:pt idx="20185">
                  <c:v>371331347.73516399</c:v>
                </c:pt>
                <c:pt idx="20186">
                  <c:v>371364550.16044098</c:v>
                </c:pt>
                <c:pt idx="20187">
                  <c:v>371397784.49392599</c:v>
                </c:pt>
                <c:pt idx="20188">
                  <c:v>371431050.77916402</c:v>
                </c:pt>
                <c:pt idx="20189">
                  <c:v>371464349.05959606</c:v>
                </c:pt>
                <c:pt idx="20190">
                  <c:v>371497679.37855607</c:v>
                </c:pt>
                <c:pt idx="20191">
                  <c:v>371531041.77926892</c:v>
                </c:pt>
                <c:pt idx="20192">
                  <c:v>371564436.30484998</c:v>
                </c:pt>
                <c:pt idx="20193">
                  <c:v>371597862.99830294</c:v>
                </c:pt>
                <c:pt idx="20194">
                  <c:v>371631321.90251696</c:v>
                </c:pt>
                <c:pt idx="20195">
                  <c:v>371664813.06026202</c:v>
                </c:pt>
                <c:pt idx="20196">
                  <c:v>371698336.51419502</c:v>
                </c:pt>
                <c:pt idx="20197">
                  <c:v>371731892.30684799</c:v>
                </c:pt>
                <c:pt idx="20198">
                  <c:v>371765480.48063385</c:v>
                </c:pt>
                <c:pt idx="20199">
                  <c:v>371799101.07783902</c:v>
                </c:pt>
                <c:pt idx="20200">
                  <c:v>371832754.14062607</c:v>
                </c:pt>
                <c:pt idx="20201">
                  <c:v>371866439.711025</c:v>
                </c:pt>
                <c:pt idx="20202">
                  <c:v>371900157.83093995</c:v>
                </c:pt>
                <c:pt idx="20203">
                  <c:v>371933908.54213792</c:v>
                </c:pt>
                <c:pt idx="20204">
                  <c:v>371967691.88625294</c:v>
                </c:pt>
                <c:pt idx="20205">
                  <c:v>372001507.90478295</c:v>
                </c:pt>
                <c:pt idx="20206">
                  <c:v>372035356.63908303</c:v>
                </c:pt>
                <c:pt idx="20207">
                  <c:v>372069238.13036901</c:v>
                </c:pt>
                <c:pt idx="20208">
                  <c:v>372103152.41971099</c:v>
                </c:pt>
                <c:pt idx="20209">
                  <c:v>372137099.54803509</c:v>
                </c:pt>
                <c:pt idx="20210">
                  <c:v>372171079.556117</c:v>
                </c:pt>
                <c:pt idx="20211">
                  <c:v>372205092.48458099</c:v>
                </c:pt>
                <c:pt idx="20212">
                  <c:v>372239138.37389898</c:v>
                </c:pt>
                <c:pt idx="20213">
                  <c:v>372273217.264386</c:v>
                </c:pt>
                <c:pt idx="20214">
                  <c:v>372307329.196199</c:v>
                </c:pt>
                <c:pt idx="20215">
                  <c:v>372341474.20933396</c:v>
                </c:pt>
                <c:pt idx="20216">
                  <c:v>372375652.34362507</c:v>
                </c:pt>
                <c:pt idx="20217">
                  <c:v>372409863.63873899</c:v>
                </c:pt>
                <c:pt idx="20218">
                  <c:v>372444108.13417298</c:v>
                </c:pt>
                <c:pt idx="20219">
                  <c:v>372478385.86925602</c:v>
                </c:pt>
                <c:pt idx="20220">
                  <c:v>372512696.88314098</c:v>
                </c:pt>
                <c:pt idx="20221">
                  <c:v>372547041.21480697</c:v>
                </c:pt>
                <c:pt idx="20222">
                  <c:v>372581418.90305102</c:v>
                </c:pt>
                <c:pt idx="20223">
                  <c:v>372615829.98649096</c:v>
                </c:pt>
                <c:pt idx="20224">
                  <c:v>372650274.50356007</c:v>
                </c:pt>
                <c:pt idx="20225">
                  <c:v>372684752.49250191</c:v>
                </c:pt>
                <c:pt idx="20226">
                  <c:v>372719263.9913739</c:v>
                </c:pt>
                <c:pt idx="20227">
                  <c:v>372753809.03803694</c:v>
                </c:pt>
                <c:pt idx="20228">
                  <c:v>372788387.67015898</c:v>
                </c:pt>
                <c:pt idx="20229">
                  <c:v>372822999.92520893</c:v>
                </c:pt>
                <c:pt idx="20230">
                  <c:v>372857645.84045208</c:v>
                </c:pt>
                <c:pt idx="20231">
                  <c:v>372892325.45295095</c:v>
                </c:pt>
                <c:pt idx="20232">
                  <c:v>372927038.79956198</c:v>
                </c:pt>
                <c:pt idx="20233">
                  <c:v>372961785.91692793</c:v>
                </c:pt>
                <c:pt idx="20234">
                  <c:v>372996566.84148097</c:v>
                </c:pt>
                <c:pt idx="20235">
                  <c:v>373031381.60943502</c:v>
                </c:pt>
                <c:pt idx="20236">
                  <c:v>373066230.25678396</c:v>
                </c:pt>
                <c:pt idx="20237">
                  <c:v>373101112.8193</c:v>
                </c:pt>
                <c:pt idx="20238">
                  <c:v>373136029.332528</c:v>
                </c:pt>
                <c:pt idx="20239">
                  <c:v>373170979.83178395</c:v>
                </c:pt>
                <c:pt idx="20240">
                  <c:v>373205964.35215098</c:v>
                </c:pt>
                <c:pt idx="20241">
                  <c:v>373240982.92847699</c:v>
                </c:pt>
                <c:pt idx="20242">
                  <c:v>373276035.59536892</c:v>
                </c:pt>
                <c:pt idx="20243">
                  <c:v>373311122.38719398</c:v>
                </c:pt>
                <c:pt idx="20244">
                  <c:v>373346243.33806902</c:v>
                </c:pt>
                <c:pt idx="20245">
                  <c:v>373381398.48186499</c:v>
                </c:pt>
                <c:pt idx="20246">
                  <c:v>373416587.852198</c:v>
                </c:pt>
                <c:pt idx="20247">
                  <c:v>373451811.48242694</c:v>
                </c:pt>
                <c:pt idx="20248">
                  <c:v>373487069.40565294</c:v>
                </c:pt>
                <c:pt idx="20249">
                  <c:v>373522361.65471005</c:v>
                </c:pt>
                <c:pt idx="20250">
                  <c:v>373557688.26216602</c:v>
                </c:pt>
                <c:pt idx="20251">
                  <c:v>373593049.26031899</c:v>
                </c:pt>
                <c:pt idx="20252">
                  <c:v>373628444.68119109</c:v>
                </c:pt>
                <c:pt idx="20253">
                  <c:v>373663874.55652398</c:v>
                </c:pt>
                <c:pt idx="20254">
                  <c:v>373699338.91777903</c:v>
                </c:pt>
                <c:pt idx="20255">
                  <c:v>373734837.79612899</c:v>
                </c:pt>
                <c:pt idx="20256">
                  <c:v>373770371.22245896</c:v>
                </c:pt>
                <c:pt idx="20257">
                  <c:v>373805939.22735697</c:v>
                </c:pt>
                <c:pt idx="20258">
                  <c:v>373841541.84111398</c:v>
                </c:pt>
                <c:pt idx="20259">
                  <c:v>373877179.09371901</c:v>
                </c:pt>
                <c:pt idx="20260">
                  <c:v>373912851.01485205</c:v>
                </c:pt>
                <c:pt idx="20261">
                  <c:v>373948557.63388598</c:v>
                </c:pt>
                <c:pt idx="20262">
                  <c:v>373984298.97987592</c:v>
                </c:pt>
                <c:pt idx="20263">
                  <c:v>374020075.081559</c:v>
                </c:pt>
                <c:pt idx="20264">
                  <c:v>374055885.96734792</c:v>
                </c:pt>
                <c:pt idx="20265">
                  <c:v>374091731.66533005</c:v>
                </c:pt>
                <c:pt idx="20266">
                  <c:v>374127612.20325792</c:v>
                </c:pt>
                <c:pt idx="20267">
                  <c:v>374163527.60854906</c:v>
                </c:pt>
                <c:pt idx="20268">
                  <c:v>374199477.90827793</c:v>
                </c:pt>
                <c:pt idx="20269">
                  <c:v>374235463.12917697</c:v>
                </c:pt>
                <c:pt idx="20270">
                  <c:v>374271483.29762399</c:v>
                </c:pt>
                <c:pt idx="20271">
                  <c:v>374307538.43964595</c:v>
                </c:pt>
                <c:pt idx="20272">
                  <c:v>374343628.58090591</c:v>
                </c:pt>
                <c:pt idx="20273">
                  <c:v>374379753.74670792</c:v>
                </c:pt>
                <c:pt idx="20274">
                  <c:v>374415913.96198195</c:v>
                </c:pt>
                <c:pt idx="20275">
                  <c:v>374452109.25128692</c:v>
                </c:pt>
                <c:pt idx="20276">
                  <c:v>374488339.63880205</c:v>
                </c:pt>
                <c:pt idx="20277">
                  <c:v>374524605.14832211</c:v>
                </c:pt>
                <c:pt idx="20278">
                  <c:v>374560905.803253</c:v>
                </c:pt>
                <c:pt idx="20279">
                  <c:v>374597241.62660694</c:v>
                </c:pt>
                <c:pt idx="20280">
                  <c:v>374633612.64099902</c:v>
                </c:pt>
                <c:pt idx="20281">
                  <c:v>374670018.86863601</c:v>
                </c:pt>
                <c:pt idx="20282">
                  <c:v>374706460.33131695</c:v>
                </c:pt>
                <c:pt idx="20283">
                  <c:v>374742937.05042797</c:v>
                </c:pt>
                <c:pt idx="20284">
                  <c:v>374779449.04693103</c:v>
                </c:pt>
                <c:pt idx="20285">
                  <c:v>374815996.34136498</c:v>
                </c:pt>
                <c:pt idx="20286">
                  <c:v>374852578.95383698</c:v>
                </c:pt>
                <c:pt idx="20287">
                  <c:v>374889196.90401697</c:v>
                </c:pt>
                <c:pt idx="20288">
                  <c:v>374925850.21113199</c:v>
                </c:pt>
                <c:pt idx="20289">
                  <c:v>374962538.89396101</c:v>
                </c:pt>
                <c:pt idx="20290">
                  <c:v>374999262.97083092</c:v>
                </c:pt>
                <c:pt idx="20291">
                  <c:v>375036022.45960599</c:v>
                </c:pt>
                <c:pt idx="20292">
                  <c:v>375072817.37768698</c:v>
                </c:pt>
                <c:pt idx="20293">
                  <c:v>375109647.74200201</c:v>
                </c:pt>
                <c:pt idx="20294">
                  <c:v>375146513.56900102</c:v>
                </c:pt>
                <c:pt idx="20295">
                  <c:v>375183414.87465209</c:v>
                </c:pt>
                <c:pt idx="20296">
                  <c:v>375220351.67443109</c:v>
                </c:pt>
                <c:pt idx="20297">
                  <c:v>375257323.98331892</c:v>
                </c:pt>
                <c:pt idx="20298">
                  <c:v>375294331.815795</c:v>
                </c:pt>
                <c:pt idx="20299">
                  <c:v>375331375.18582797</c:v>
                </c:pt>
                <c:pt idx="20300">
                  <c:v>375368454.10687101</c:v>
                </c:pt>
                <c:pt idx="20301">
                  <c:v>375405568.59185696</c:v>
                </c:pt>
                <c:pt idx="20302">
                  <c:v>375442718.65319103</c:v>
                </c:pt>
                <c:pt idx="20303">
                  <c:v>375479904.30273896</c:v>
                </c:pt>
                <c:pt idx="20304">
                  <c:v>375517125.55182898</c:v>
                </c:pt>
                <c:pt idx="20305">
                  <c:v>375554382.4112379</c:v>
                </c:pt>
                <c:pt idx="20306">
                  <c:v>375591674.89118999</c:v>
                </c:pt>
                <c:pt idx="20307">
                  <c:v>375629003.001342</c:v>
                </c:pt>
                <c:pt idx="20308">
                  <c:v>375666366.75078499</c:v>
                </c:pt>
                <c:pt idx="20309">
                  <c:v>375703766.14803207</c:v>
                </c:pt>
                <c:pt idx="20310">
                  <c:v>375741201.20100999</c:v>
                </c:pt>
                <c:pt idx="20311">
                  <c:v>375778671.91705799</c:v>
                </c:pt>
                <c:pt idx="20312">
                  <c:v>375816178.30291295</c:v>
                </c:pt>
                <c:pt idx="20313">
                  <c:v>375853720.36470705</c:v>
                </c:pt>
                <c:pt idx="20314">
                  <c:v>375891298.10795802</c:v>
                </c:pt>
                <c:pt idx="20315">
                  <c:v>375928911.53756207</c:v>
                </c:pt>
                <c:pt idx="20316">
                  <c:v>375966560.65778506</c:v>
                </c:pt>
                <c:pt idx="20317">
                  <c:v>376004245.4722569</c:v>
                </c:pt>
                <c:pt idx="20318">
                  <c:v>376041965.983962</c:v>
                </c:pt>
                <c:pt idx="20319">
                  <c:v>376079722.19523191</c:v>
                </c:pt>
                <c:pt idx="20320">
                  <c:v>376117514.10773605</c:v>
                </c:pt>
                <c:pt idx="20321">
                  <c:v>376155341.72247386</c:v>
                </c:pt>
                <c:pt idx="20322">
                  <c:v>376193205.03976703</c:v>
                </c:pt>
                <c:pt idx="20323">
                  <c:v>376231104.05925298</c:v>
                </c:pt>
                <c:pt idx="20324">
                  <c:v>376269038.779872</c:v>
                </c:pt>
                <c:pt idx="20325">
                  <c:v>376307009.19986206</c:v>
                </c:pt>
                <c:pt idx="20326">
                  <c:v>376345015.31674892</c:v>
                </c:pt>
                <c:pt idx="20327">
                  <c:v>376383057.12733698</c:v>
                </c:pt>
                <c:pt idx="20328">
                  <c:v>376421134.62769997</c:v>
                </c:pt>
                <c:pt idx="20329">
                  <c:v>376459247.81317598</c:v>
                </c:pt>
                <c:pt idx="20330">
                  <c:v>376497396.67835301</c:v>
                </c:pt>
                <c:pt idx="20331">
                  <c:v>376535581.21706009</c:v>
                </c:pt>
                <c:pt idx="20332">
                  <c:v>376573801.42236292</c:v>
                </c:pt>
                <c:pt idx="20333">
                  <c:v>376612057.286551</c:v>
                </c:pt>
                <c:pt idx="20334">
                  <c:v>376650348.80112505</c:v>
                </c:pt>
                <c:pt idx="20335">
                  <c:v>376688675.95679492</c:v>
                </c:pt>
                <c:pt idx="20336">
                  <c:v>376727038.74346405</c:v>
                </c:pt>
                <c:pt idx="20337">
                  <c:v>376765437.15021902</c:v>
                </c:pt>
                <c:pt idx="20338">
                  <c:v>376803871.16532505</c:v>
                </c:pt>
                <c:pt idx="20339">
                  <c:v>376842340.77620894</c:v>
                </c:pt>
                <c:pt idx="20340">
                  <c:v>376880845.96945602</c:v>
                </c:pt>
                <c:pt idx="20341">
                  <c:v>376919386.73079395</c:v>
                </c:pt>
                <c:pt idx="20342">
                  <c:v>376957963.04508501</c:v>
                </c:pt>
                <c:pt idx="20343">
                  <c:v>376996574.89631397</c:v>
                </c:pt>
                <c:pt idx="20344">
                  <c:v>377035222.26757997</c:v>
                </c:pt>
                <c:pt idx="20345">
                  <c:v>377073905.14108402</c:v>
                </c:pt>
                <c:pt idx="20346">
                  <c:v>377112623.49811703</c:v>
                </c:pt>
                <c:pt idx="20347">
                  <c:v>377151377.31905001</c:v>
                </c:pt>
                <c:pt idx="20348">
                  <c:v>377190166.583323</c:v>
                </c:pt>
                <c:pt idx="20349">
                  <c:v>377228991.26943296</c:v>
                </c:pt>
                <c:pt idx="20350">
                  <c:v>377267851.35492402</c:v>
                </c:pt>
                <c:pt idx="20351">
                  <c:v>377306746.81637192</c:v>
                </c:pt>
                <c:pt idx="20352">
                  <c:v>377345677.62937796</c:v>
                </c:pt>
                <c:pt idx="20353">
                  <c:v>377384643.76855206</c:v>
                </c:pt>
                <c:pt idx="20354">
                  <c:v>377423645.20750207</c:v>
                </c:pt>
                <c:pt idx="20355">
                  <c:v>377462681.91882402</c:v>
                </c:pt>
                <c:pt idx="20356">
                  <c:v>377501753.87408698</c:v>
                </c:pt>
                <c:pt idx="20357">
                  <c:v>377540861.04382306</c:v>
                </c:pt>
                <c:pt idx="20358">
                  <c:v>377580003.39751005</c:v>
                </c:pt>
                <c:pt idx="20359">
                  <c:v>377619180.90356398</c:v>
                </c:pt>
                <c:pt idx="20360">
                  <c:v>377658393.52932698</c:v>
                </c:pt>
                <c:pt idx="20361">
                  <c:v>377697641.24104601</c:v>
                </c:pt>
                <c:pt idx="20362">
                  <c:v>377736924.00387001</c:v>
                </c:pt>
                <c:pt idx="20363">
                  <c:v>377776241.781829</c:v>
                </c:pt>
                <c:pt idx="20364">
                  <c:v>377815594.53782302</c:v>
                </c:pt>
                <c:pt idx="20365">
                  <c:v>377854982.23360991</c:v>
                </c:pt>
                <c:pt idx="20366">
                  <c:v>377894404.82979101</c:v>
                </c:pt>
                <c:pt idx="20367">
                  <c:v>377933862.28579491</c:v>
                </c:pt>
                <c:pt idx="20368">
                  <c:v>377973354.55986398</c:v>
                </c:pt>
                <c:pt idx="20369">
                  <c:v>378012881.60904402</c:v>
                </c:pt>
                <c:pt idx="20370">
                  <c:v>378052443.38916302</c:v>
                </c:pt>
                <c:pt idx="20371">
                  <c:v>378092039.85482407</c:v>
                </c:pt>
                <c:pt idx="20372">
                  <c:v>378131670.959382</c:v>
                </c:pt>
                <c:pt idx="20373">
                  <c:v>378171336.65493703</c:v>
                </c:pt>
                <c:pt idx="20374">
                  <c:v>378211036.89231396</c:v>
                </c:pt>
                <c:pt idx="20375">
                  <c:v>378250771.62104696</c:v>
                </c:pt>
                <c:pt idx="20376">
                  <c:v>378290540.78936899</c:v>
                </c:pt>
                <c:pt idx="20377">
                  <c:v>378330344.34418797</c:v>
                </c:pt>
                <c:pt idx="20378">
                  <c:v>378370182.23108095</c:v>
                </c:pt>
                <c:pt idx="20379">
                  <c:v>378410054.39426696</c:v>
                </c:pt>
                <c:pt idx="20380">
                  <c:v>378449960.77660096</c:v>
                </c:pt>
                <c:pt idx="20381">
                  <c:v>378489901.31954998</c:v>
                </c:pt>
                <c:pt idx="20382">
                  <c:v>378529875.96318001</c:v>
                </c:pt>
                <c:pt idx="20383">
                  <c:v>378569884.64613909</c:v>
                </c:pt>
                <c:pt idx="20384">
                  <c:v>378609927.30563796</c:v>
                </c:pt>
                <c:pt idx="20385">
                  <c:v>378650003.877437</c:v>
                </c:pt>
                <c:pt idx="20386">
                  <c:v>378690114.29582399</c:v>
                </c:pt>
                <c:pt idx="20387">
                  <c:v>378730258.493599</c:v>
                </c:pt>
                <c:pt idx="20388">
                  <c:v>378770436.40205795</c:v>
                </c:pt>
                <c:pt idx="20389">
                  <c:v>378810647.95096999</c:v>
                </c:pt>
                <c:pt idx="20390">
                  <c:v>378850893.06856406</c:v>
                </c:pt>
                <c:pt idx="20391">
                  <c:v>378891171.68150902</c:v>
                </c:pt>
                <c:pt idx="20392">
                  <c:v>378931483.71489209</c:v>
                </c:pt>
                <c:pt idx="20393">
                  <c:v>378971829.0922029</c:v>
                </c:pt>
                <c:pt idx="20394">
                  <c:v>379012207.73531497</c:v>
                </c:pt>
                <c:pt idx="20395">
                  <c:v>379052619.56446397</c:v>
                </c:pt>
                <c:pt idx="20396">
                  <c:v>379093064.49822903</c:v>
                </c:pt>
                <c:pt idx="20397">
                  <c:v>379133542.45351309</c:v>
                </c:pt>
                <c:pt idx="20398">
                  <c:v>379174053.34552306</c:v>
                </c:pt>
                <c:pt idx="20399">
                  <c:v>379214597.08774799</c:v>
                </c:pt>
                <c:pt idx="20400">
                  <c:v>379255173.59194195</c:v>
                </c:pt>
                <c:pt idx="20401">
                  <c:v>379295782.76810002</c:v>
                </c:pt>
                <c:pt idx="20402">
                  <c:v>379336424.52443695</c:v>
                </c:pt>
                <c:pt idx="20403">
                  <c:v>379377098.76737005</c:v>
                </c:pt>
                <c:pt idx="20404">
                  <c:v>379417805.40149403</c:v>
                </c:pt>
                <c:pt idx="20405">
                  <c:v>379458544.32955801</c:v>
                </c:pt>
                <c:pt idx="20406">
                  <c:v>379499315.45244896</c:v>
                </c:pt>
                <c:pt idx="20407">
                  <c:v>379540118.66916406</c:v>
                </c:pt>
                <c:pt idx="20408">
                  <c:v>379580953.876791</c:v>
                </c:pt>
                <c:pt idx="20409">
                  <c:v>379621820.97048491</c:v>
                </c:pt>
                <c:pt idx="20410">
                  <c:v>379662719.84344304</c:v>
                </c:pt>
                <c:pt idx="20411">
                  <c:v>379703650.386886</c:v>
                </c:pt>
                <c:pt idx="20412">
                  <c:v>379744612.49002999</c:v>
                </c:pt>
                <c:pt idx="20413">
                  <c:v>379785606.04006302</c:v>
                </c:pt>
                <c:pt idx="20414">
                  <c:v>379826630.922126</c:v>
                </c:pt>
                <c:pt idx="20415">
                  <c:v>379867687.01927996</c:v>
                </c:pt>
                <c:pt idx="20416">
                  <c:v>379908774.21248996</c:v>
                </c:pt>
                <c:pt idx="20417">
                  <c:v>379949892.38059205</c:v>
                </c:pt>
                <c:pt idx="20418">
                  <c:v>379991041.40027595</c:v>
                </c:pt>
                <c:pt idx="20419">
                  <c:v>380032221.14605302</c:v>
                </c:pt>
                <c:pt idx="20420">
                  <c:v>380073431.4902339</c:v>
                </c:pt>
                <c:pt idx="20421">
                  <c:v>380114672.302899</c:v>
                </c:pt>
                <c:pt idx="20422">
                  <c:v>380155943.45187896</c:v>
                </c:pt>
                <c:pt idx="20423">
                  <c:v>380197244.80271792</c:v>
                </c:pt>
                <c:pt idx="20424">
                  <c:v>380238576.218656</c:v>
                </c:pt>
                <c:pt idx="20425">
                  <c:v>380279937.56059605</c:v>
                </c:pt>
                <c:pt idx="20426">
                  <c:v>380321328.68707705</c:v>
                </c:pt>
                <c:pt idx="20427">
                  <c:v>380362749.45424694</c:v>
                </c:pt>
                <c:pt idx="20428">
                  <c:v>380404199.71583396</c:v>
                </c:pt>
                <c:pt idx="20429">
                  <c:v>380445679.32311898</c:v>
                </c:pt>
                <c:pt idx="20430">
                  <c:v>380487188.12490392</c:v>
                </c:pt>
                <c:pt idx="20431">
                  <c:v>380528725.96748501</c:v>
                </c:pt>
                <c:pt idx="20432">
                  <c:v>380570292.69462109</c:v>
                </c:pt>
                <c:pt idx="20433">
                  <c:v>380611888.1475051</c:v>
                </c:pt>
                <c:pt idx="20434">
                  <c:v>380653512.16473305</c:v>
                </c:pt>
                <c:pt idx="20435">
                  <c:v>380695164.58227289</c:v>
                </c:pt>
                <c:pt idx="20436">
                  <c:v>380736845.23343492</c:v>
                </c:pt>
                <c:pt idx="20437">
                  <c:v>380778553.94884002</c:v>
                </c:pt>
                <c:pt idx="20438">
                  <c:v>380820290.55638403</c:v>
                </c:pt>
                <c:pt idx="20439">
                  <c:v>380862054.88121295</c:v>
                </c:pt>
                <c:pt idx="20440">
                  <c:v>380903846.74568295</c:v>
                </c:pt>
                <c:pt idx="20441">
                  <c:v>380945665.96933395</c:v>
                </c:pt>
                <c:pt idx="20442">
                  <c:v>380987512.36885005</c:v>
                </c:pt>
                <c:pt idx="20443">
                  <c:v>381029385.75803101</c:v>
                </c:pt>
                <c:pt idx="20444">
                  <c:v>381071285.94775701</c:v>
                </c:pt>
                <c:pt idx="20445">
                  <c:v>381113212.74595201</c:v>
                </c:pt>
                <c:pt idx="20446">
                  <c:v>381155165.95755208</c:v>
                </c:pt>
                <c:pt idx="20447">
                  <c:v>381197145.38446701</c:v>
                </c:pt>
                <c:pt idx="20448">
                  <c:v>381239150.82554901</c:v>
                </c:pt>
                <c:pt idx="20449">
                  <c:v>381281182.07655197</c:v>
                </c:pt>
                <c:pt idx="20450">
                  <c:v>381323238.93009692</c:v>
                </c:pt>
                <c:pt idx="20451">
                  <c:v>381365321.17563796</c:v>
                </c:pt>
                <c:pt idx="20452">
                  <c:v>381407428.59942198</c:v>
                </c:pt>
                <c:pt idx="20453">
                  <c:v>381449560.984451</c:v>
                </c:pt>
                <c:pt idx="20454">
                  <c:v>381491718.11044598</c:v>
                </c:pt>
                <c:pt idx="20455">
                  <c:v>381533899.75380498</c:v>
                </c:pt>
                <c:pt idx="20456">
                  <c:v>381576105.68757105</c:v>
                </c:pt>
                <c:pt idx="20457">
                  <c:v>381618335.68138403</c:v>
                </c:pt>
                <c:pt idx="20458">
                  <c:v>381660589.50144899</c:v>
                </c:pt>
                <c:pt idx="20459">
                  <c:v>381702866.91048992</c:v>
                </c:pt>
                <c:pt idx="20460">
                  <c:v>381745167.66771203</c:v>
                </c:pt>
                <c:pt idx="20461">
                  <c:v>381787491.52876002</c:v>
                </c:pt>
                <c:pt idx="20462">
                  <c:v>381829838.24567896</c:v>
                </c:pt>
                <c:pt idx="20463">
                  <c:v>381872207.56686598</c:v>
                </c:pt>
                <c:pt idx="20464">
                  <c:v>381914599.23703694</c:v>
                </c:pt>
                <c:pt idx="20465">
                  <c:v>381957012.99717295</c:v>
                </c:pt>
                <c:pt idx="20466">
                  <c:v>381999448.58448792</c:v>
                </c:pt>
                <c:pt idx="20467">
                  <c:v>382041905.73237389</c:v>
                </c:pt>
                <c:pt idx="20468">
                  <c:v>382084384.17036802</c:v>
                </c:pt>
                <c:pt idx="20469">
                  <c:v>382126883.62409705</c:v>
                </c:pt>
                <c:pt idx="20470">
                  <c:v>382169403.81523895</c:v>
                </c:pt>
                <c:pt idx="20471">
                  <c:v>382211944.46147496</c:v>
                </c:pt>
                <c:pt idx="20472">
                  <c:v>382254505.27644396</c:v>
                </c:pt>
                <c:pt idx="20473">
                  <c:v>382297085.96969396</c:v>
                </c:pt>
                <c:pt idx="20474">
                  <c:v>382339686.24663591</c:v>
                </c:pt>
                <c:pt idx="20475">
                  <c:v>382382305.80849802</c:v>
                </c:pt>
                <c:pt idx="20476">
                  <c:v>382424944.35227299</c:v>
                </c:pt>
                <c:pt idx="20477">
                  <c:v>382467601.57067496</c:v>
                </c:pt>
                <c:pt idx="20478">
                  <c:v>382510277.15208399</c:v>
                </c:pt>
                <c:pt idx="20479">
                  <c:v>382552970.78050101</c:v>
                </c:pt>
                <c:pt idx="20480">
                  <c:v>382595682.13549501</c:v>
                </c:pt>
                <c:pt idx="20481">
                  <c:v>382638410.89215297</c:v>
                </c:pt>
                <c:pt idx="20482">
                  <c:v>382681156.72102994</c:v>
                </c:pt>
                <c:pt idx="20483">
                  <c:v>382723919.28809297</c:v>
                </c:pt>
                <c:pt idx="20484">
                  <c:v>382766698.25467396</c:v>
                </c:pt>
                <c:pt idx="20485">
                  <c:v>382809493.27741301</c:v>
                </c:pt>
                <c:pt idx="20486">
                  <c:v>382852304.00820601</c:v>
                </c:pt>
                <c:pt idx="20487">
                  <c:v>382895130.09414899</c:v>
                </c:pt>
                <c:pt idx="20488">
                  <c:v>382937971.17748606</c:v>
                </c:pt>
                <c:pt idx="20489">
                  <c:v>382980826.89555502</c:v>
                </c:pt>
                <c:pt idx="20490">
                  <c:v>383023696.88072598</c:v>
                </c:pt>
                <c:pt idx="20491">
                  <c:v>383066580.760351</c:v>
                </c:pt>
                <c:pt idx="20492">
                  <c:v>383109478.15670598</c:v>
                </c:pt>
                <c:pt idx="20493">
                  <c:v>383152388.68692899</c:v>
                </c:pt>
                <c:pt idx="20494">
                  <c:v>383195311.96296793</c:v>
                </c:pt>
                <c:pt idx="20495">
                  <c:v>383238247.59152001</c:v>
                </c:pt>
                <c:pt idx="20496">
                  <c:v>383281195.17396998</c:v>
                </c:pt>
                <c:pt idx="20497">
                  <c:v>383324154.30633491</c:v>
                </c:pt>
                <c:pt idx="20498">
                  <c:v>383367124.57919902</c:v>
                </c:pt>
                <c:pt idx="20499">
                  <c:v>383410105.57765698</c:v>
                </c:pt>
                <c:pt idx="20500">
                  <c:v>383453096.88125199</c:v>
                </c:pt>
                <c:pt idx="20501">
                  <c:v>383496098.06390899</c:v>
                </c:pt>
                <c:pt idx="20502">
                  <c:v>383539108.69387901</c:v>
                </c:pt>
                <c:pt idx="20503">
                  <c:v>383582128.33367199</c:v>
                </c:pt>
                <c:pt idx="20504">
                  <c:v>383625156.53998995</c:v>
                </c:pt>
                <c:pt idx="20505">
                  <c:v>383668192.86367202</c:v>
                </c:pt>
                <c:pt idx="20506">
                  <c:v>383711236.84961897</c:v>
                </c:pt>
                <c:pt idx="20507">
                  <c:v>383754288.03673494</c:v>
                </c:pt>
                <c:pt idx="20508">
                  <c:v>383797345.95785606</c:v>
                </c:pt>
                <c:pt idx="20509">
                  <c:v>383840410.13968796</c:v>
                </c:pt>
                <c:pt idx="20510">
                  <c:v>383883480.102736</c:v>
                </c:pt>
                <c:pt idx="20511">
                  <c:v>383926555.36123896</c:v>
                </c:pt>
                <c:pt idx="20512">
                  <c:v>383969635.42309892</c:v>
                </c:pt>
                <c:pt idx="20513">
                  <c:v>384012719.78981</c:v>
                </c:pt>
                <c:pt idx="20514">
                  <c:v>384055807.95639491</c:v>
                </c:pt>
                <c:pt idx="20515">
                  <c:v>384098899.41132993</c:v>
                </c:pt>
                <c:pt idx="20516">
                  <c:v>384141993.63647294</c:v>
                </c:pt>
                <c:pt idx="20517">
                  <c:v>384185090.10699499</c:v>
                </c:pt>
                <c:pt idx="20518">
                  <c:v>384228188.29130894</c:v>
                </c:pt>
                <c:pt idx="20519">
                  <c:v>384271287.65099102</c:v>
                </c:pt>
                <c:pt idx="20520">
                  <c:v>384314387.64071405</c:v>
                </c:pt>
                <c:pt idx="20521">
                  <c:v>384357487.70817</c:v>
                </c:pt>
                <c:pt idx="20522">
                  <c:v>384400587.29399496</c:v>
                </c:pt>
                <c:pt idx="20523">
                  <c:v>384443685.83169699</c:v>
                </c:pt>
                <c:pt idx="20524">
                  <c:v>384486782.74757802</c:v>
                </c:pt>
                <c:pt idx="20525">
                  <c:v>384529877.46065903</c:v>
                </c:pt>
                <c:pt idx="20526">
                  <c:v>384572969.382599</c:v>
                </c:pt>
                <c:pt idx="20527">
                  <c:v>384616057.91762698</c:v>
                </c:pt>
                <c:pt idx="20528">
                  <c:v>384659142.46245295</c:v>
                </c:pt>
                <c:pt idx="20529">
                  <c:v>384702222.40619695</c:v>
                </c:pt>
                <c:pt idx="20530">
                  <c:v>384745297.13030601</c:v>
                </c:pt>
                <c:pt idx="20531">
                  <c:v>384788366.008479</c:v>
                </c:pt>
                <c:pt idx="20532">
                  <c:v>384831428.40657896</c:v>
                </c:pt>
                <c:pt idx="20533">
                  <c:v>384874483.68256098</c:v>
                </c:pt>
                <c:pt idx="20534">
                  <c:v>384917531.18638492</c:v>
                </c:pt>
                <c:pt idx="20535">
                  <c:v>384960570.25993592</c:v>
                </c:pt>
                <c:pt idx="20536">
                  <c:v>385003600.23694086</c:v>
                </c:pt>
                <c:pt idx="20537">
                  <c:v>385046620.44288695</c:v>
                </c:pt>
                <c:pt idx="20538">
                  <c:v>385089630.19493794</c:v>
                </c:pt>
                <c:pt idx="20539">
                  <c:v>385132628.80185002</c:v>
                </c:pt>
                <c:pt idx="20540">
                  <c:v>385175615.56388801</c:v>
                </c:pt>
                <c:pt idx="20541">
                  <c:v>385218589.77273995</c:v>
                </c:pt>
                <c:pt idx="20542">
                  <c:v>385261550.71143192</c:v>
                </c:pt>
                <c:pt idx="20543">
                  <c:v>385304497.65424305</c:v>
                </c:pt>
                <c:pt idx="20544">
                  <c:v>385347429.86661792</c:v>
                </c:pt>
                <c:pt idx="20545">
                  <c:v>385390346.60508102</c:v>
                </c:pt>
                <c:pt idx="20546">
                  <c:v>385433247.11715204</c:v>
                </c:pt>
                <c:pt idx="20547">
                  <c:v>385476130.64125305</c:v>
                </c:pt>
                <c:pt idx="20548">
                  <c:v>385518996.40662491</c:v>
                </c:pt>
                <c:pt idx="20549">
                  <c:v>385561843.63323891</c:v>
                </c:pt>
                <c:pt idx="20550">
                  <c:v>385604671.53170592</c:v>
                </c:pt>
                <c:pt idx="20551">
                  <c:v>385647479.30319005</c:v>
                </c:pt>
                <c:pt idx="20552">
                  <c:v>385690266.13931698</c:v>
                </c:pt>
                <c:pt idx="20553">
                  <c:v>385733031.22208786</c:v>
                </c:pt>
                <c:pt idx="20554">
                  <c:v>385775773.72378492</c:v>
                </c:pt>
                <c:pt idx="20555">
                  <c:v>385818492.80688792</c:v>
                </c:pt>
                <c:pt idx="20556">
                  <c:v>385861187.62397492</c:v>
                </c:pt>
                <c:pt idx="20557">
                  <c:v>385903857.31764197</c:v>
                </c:pt>
                <c:pt idx="20558">
                  <c:v>385946501.02040303</c:v>
                </c:pt>
                <c:pt idx="20559">
                  <c:v>385989117.85460597</c:v>
                </c:pt>
                <c:pt idx="20560">
                  <c:v>386031706.93233788</c:v>
                </c:pt>
                <c:pt idx="20561">
                  <c:v>386074267.35533392</c:v>
                </c:pt>
                <c:pt idx="20562">
                  <c:v>386116798.21488792</c:v>
                </c:pt>
                <c:pt idx="20563">
                  <c:v>386159298.59175992</c:v>
                </c:pt>
                <c:pt idx="20564">
                  <c:v>386201767.55608499</c:v>
                </c:pt>
                <c:pt idx="20565">
                  <c:v>386244204.16727901</c:v>
                </c:pt>
                <c:pt idx="20566">
                  <c:v>386286607.47395396</c:v>
                </c:pt>
                <c:pt idx="20567">
                  <c:v>386328976.51381898</c:v>
                </c:pt>
                <c:pt idx="20568">
                  <c:v>386371310.31359208</c:v>
                </c:pt>
                <c:pt idx="20569">
                  <c:v>386413607.88891</c:v>
                </c:pt>
                <c:pt idx="20570">
                  <c:v>386455868.24423796</c:v>
                </c:pt>
                <c:pt idx="20571">
                  <c:v>386498090.37277299</c:v>
                </c:pt>
                <c:pt idx="20572">
                  <c:v>386540273.25635803</c:v>
                </c:pt>
                <c:pt idx="20573">
                  <c:v>386582415.86539298</c:v>
                </c:pt>
                <c:pt idx="20574">
                  <c:v>386624517.15873802</c:v>
                </c:pt>
                <c:pt idx="20575">
                  <c:v>386666576.08363092</c:v>
                </c:pt>
                <c:pt idx="20576">
                  <c:v>386708591.57559001</c:v>
                </c:pt>
                <c:pt idx="20577">
                  <c:v>386750562.55833209</c:v>
                </c:pt>
                <c:pt idx="20578">
                  <c:v>386792487.94367892</c:v>
                </c:pt>
                <c:pt idx="20579">
                  <c:v>386834366.63147295</c:v>
                </c:pt>
                <c:pt idx="20580">
                  <c:v>386876197.50948399</c:v>
                </c:pt>
                <c:pt idx="20581">
                  <c:v>386917979.45332909</c:v>
                </c:pt>
                <c:pt idx="20582">
                  <c:v>386959711.32637793</c:v>
                </c:pt>
                <c:pt idx="20583">
                  <c:v>387001391.9796769</c:v>
                </c:pt>
                <c:pt idx="20584">
                  <c:v>387043020.25185502</c:v>
                </c:pt>
                <c:pt idx="20585">
                  <c:v>387084594.96904492</c:v>
                </c:pt>
                <c:pt idx="20586">
                  <c:v>387126114.94479799</c:v>
                </c:pt>
                <c:pt idx="20587">
                  <c:v>387167578.98000199</c:v>
                </c:pt>
                <c:pt idx="20588">
                  <c:v>387208985.86279792</c:v>
                </c:pt>
                <c:pt idx="20589">
                  <c:v>387250334.36850506</c:v>
                </c:pt>
                <c:pt idx="20590">
                  <c:v>387291623.25953305</c:v>
                </c:pt>
                <c:pt idx="20591">
                  <c:v>387332851.28531092</c:v>
                </c:pt>
                <c:pt idx="20592">
                  <c:v>387374017.18220896</c:v>
                </c:pt>
                <c:pt idx="20593">
                  <c:v>387415119.67346007</c:v>
                </c:pt>
                <c:pt idx="20594">
                  <c:v>387456157.46908396</c:v>
                </c:pt>
                <c:pt idx="20595">
                  <c:v>387497129.26582402</c:v>
                </c:pt>
                <c:pt idx="20596">
                  <c:v>387538033.74706304</c:v>
                </c:pt>
                <c:pt idx="20597">
                  <c:v>387578869.582762</c:v>
                </c:pt>
                <c:pt idx="20598">
                  <c:v>387619635.42939103</c:v>
                </c:pt>
                <c:pt idx="20599">
                  <c:v>387660329.92985696</c:v>
                </c:pt>
                <c:pt idx="20600">
                  <c:v>387700951.713449</c:v>
                </c:pt>
                <c:pt idx="20601">
                  <c:v>387741499.39576501</c:v>
                </c:pt>
                <c:pt idx="20602">
                  <c:v>387781971.57865697</c:v>
                </c:pt>
                <c:pt idx="20603">
                  <c:v>387822366.85017401</c:v>
                </c:pt>
                <c:pt idx="20604">
                  <c:v>387862683.78449899</c:v>
                </c:pt>
                <c:pt idx="20605">
                  <c:v>387902920.94190192</c:v>
                </c:pt>
                <c:pt idx="20606">
                  <c:v>387943076.86868101</c:v>
                </c:pt>
                <c:pt idx="20607">
                  <c:v>387983150.09711802</c:v>
                </c:pt>
                <c:pt idx="20608">
                  <c:v>388023139.14543009</c:v>
                </c:pt>
                <c:pt idx="20609">
                  <c:v>388063042.51772302</c:v>
                </c:pt>
                <c:pt idx="20610">
                  <c:v>388102858.70395303</c:v>
                </c:pt>
                <c:pt idx="20611">
                  <c:v>388142586.17988509</c:v>
                </c:pt>
                <c:pt idx="20612">
                  <c:v>388182223.40705901</c:v>
                </c:pt>
                <c:pt idx="20613">
                  <c:v>388221768.83275503</c:v>
                </c:pt>
                <c:pt idx="20614">
                  <c:v>388261220.88996392</c:v>
                </c:pt>
                <c:pt idx="20615">
                  <c:v>388300577.99736202</c:v>
                </c:pt>
                <c:pt idx="20616">
                  <c:v>388339838.559286</c:v>
                </c:pt>
                <c:pt idx="20617">
                  <c:v>388379000.96571499</c:v>
                </c:pt>
                <c:pt idx="20618">
                  <c:v>388418063.59225196</c:v>
                </c:pt>
                <c:pt idx="20619">
                  <c:v>388457024.80011505</c:v>
                </c:pt>
                <c:pt idx="20620">
                  <c:v>388495882.93612403</c:v>
                </c:pt>
                <c:pt idx="20621">
                  <c:v>388534636.33269894</c:v>
                </c:pt>
                <c:pt idx="20622">
                  <c:v>388573283.30785906</c:v>
                </c:pt>
                <c:pt idx="20623">
                  <c:v>388611822.16522509</c:v>
                </c:pt>
                <c:pt idx="20624">
                  <c:v>388650251.19402701</c:v>
                </c:pt>
                <c:pt idx="20625">
                  <c:v>388688568.66911906</c:v>
                </c:pt>
                <c:pt idx="20626">
                  <c:v>388726772.85099</c:v>
                </c:pt>
                <c:pt idx="20627">
                  <c:v>388764861.98579395</c:v>
                </c:pt>
                <c:pt idx="20628">
                  <c:v>388802834.30536598</c:v>
                </c:pt>
                <c:pt idx="20629">
                  <c:v>388840688.02726305</c:v>
                </c:pt>
                <c:pt idx="20630">
                  <c:v>388878421.35479301</c:v>
                </c:pt>
                <c:pt idx="20631">
                  <c:v>388916032.47705901</c:v>
                </c:pt>
                <c:pt idx="20632">
                  <c:v>388953519.56900799</c:v>
                </c:pt>
                <c:pt idx="20633">
                  <c:v>388990880.79147786</c:v>
                </c:pt>
                <c:pt idx="20634">
                  <c:v>389028114.29126191</c:v>
                </c:pt>
                <c:pt idx="20635">
                  <c:v>389065218.20116705</c:v>
                </c:pt>
                <c:pt idx="20636">
                  <c:v>389102190.64008498</c:v>
                </c:pt>
                <c:pt idx="20637">
                  <c:v>389139029.71306998</c:v>
                </c:pt>
                <c:pt idx="20638">
                  <c:v>389175733.51141602</c:v>
                </c:pt>
                <c:pt idx="20639">
                  <c:v>389212300.11274999</c:v>
                </c:pt>
                <c:pt idx="20640">
                  <c:v>389248727.58112305</c:v>
                </c:pt>
                <c:pt idx="20641">
                  <c:v>389285013.96711206</c:v>
                </c:pt>
                <c:pt idx="20642">
                  <c:v>389321157.30792898</c:v>
                </c:pt>
                <c:pt idx="20643">
                  <c:v>389357155.62753397</c:v>
                </c:pt>
                <c:pt idx="20644">
                  <c:v>389393006.93675786</c:v>
                </c:pt>
                <c:pt idx="20645">
                  <c:v>389428709.23343199</c:v>
                </c:pt>
                <c:pt idx="20646">
                  <c:v>389464260.50252002</c:v>
                </c:pt>
                <c:pt idx="20647">
                  <c:v>389499658.71627086</c:v>
                </c:pt>
                <c:pt idx="20648">
                  <c:v>389534901.83435899</c:v>
                </c:pt>
                <c:pt idx="20649">
                  <c:v>389569987.80405402</c:v>
                </c:pt>
                <c:pt idx="20650">
                  <c:v>389604914.56037694</c:v>
                </c:pt>
                <c:pt idx="20651">
                  <c:v>389639680.02628493</c:v>
                </c:pt>
                <c:pt idx="20652">
                  <c:v>389674282.11285001</c:v>
                </c:pt>
                <c:pt idx="20653">
                  <c:v>389708718.719446</c:v>
                </c:pt>
                <c:pt idx="20654">
                  <c:v>389742987.73395896</c:v>
                </c:pt>
                <c:pt idx="20655">
                  <c:v>389777087.03298485</c:v>
                </c:pt>
                <c:pt idx="20656">
                  <c:v>389811014.48205203</c:v>
                </c:pt>
                <c:pt idx="20657">
                  <c:v>389844767.93584794</c:v>
                </c:pt>
                <c:pt idx="20658">
                  <c:v>389878345.23844796</c:v>
                </c:pt>
                <c:pt idx="20659">
                  <c:v>389911744.22356701</c:v>
                </c:pt>
                <c:pt idx="20660">
                  <c:v>389944962.71480399</c:v>
                </c:pt>
                <c:pt idx="20661">
                  <c:v>389977998.52591199</c:v>
                </c:pt>
                <c:pt idx="20662">
                  <c:v>390010849.46106201</c:v>
                </c:pt>
                <c:pt idx="20663">
                  <c:v>390043513.31513</c:v>
                </c:pt>
                <c:pt idx="20664">
                  <c:v>390075987.87398392</c:v>
                </c:pt>
                <c:pt idx="20665">
                  <c:v>390108270.91478503</c:v>
                </c:pt>
                <c:pt idx="20666">
                  <c:v>390140360.20629793</c:v>
                </c:pt>
                <c:pt idx="20667">
                  <c:v>390172253.50920695</c:v>
                </c:pt>
                <c:pt idx="20668">
                  <c:v>390203948.57645202</c:v>
                </c:pt>
                <c:pt idx="20669">
                  <c:v>390235443.15356213</c:v>
                </c:pt>
                <c:pt idx="20670">
                  <c:v>390266734.97900891</c:v>
                </c:pt>
                <c:pt idx="20671">
                  <c:v>390297821.784563</c:v>
                </c:pt>
                <c:pt idx="20672">
                  <c:v>390328701.29566795</c:v>
                </c:pt>
                <c:pt idx="20673">
                  <c:v>390359371.23181599</c:v>
                </c:pt>
                <c:pt idx="20674">
                  <c:v>390389829.30694091</c:v>
                </c:pt>
                <c:pt idx="20675">
                  <c:v>390420073.22981799</c:v>
                </c:pt>
                <c:pt idx="20676">
                  <c:v>390450100.704476</c:v>
                </c:pt>
                <c:pt idx="20677">
                  <c:v>390479909.43061495</c:v>
                </c:pt>
                <c:pt idx="20678">
                  <c:v>390509497.10404205</c:v>
                </c:pt>
                <c:pt idx="20679">
                  <c:v>390538861.41711098</c:v>
                </c:pt>
                <c:pt idx="20680">
                  <c:v>390568000.05917305</c:v>
                </c:pt>
                <c:pt idx="20681">
                  <c:v>390596910.71704298</c:v>
                </c:pt>
                <c:pt idx="20682">
                  <c:v>390625591.075468</c:v>
                </c:pt>
                <c:pt idx="20683">
                  <c:v>390654038.81761402</c:v>
                </c:pt>
                <c:pt idx="20684">
                  <c:v>390682251.62555605</c:v>
                </c:pt>
                <c:pt idx="20685">
                  <c:v>390710227.18078297</c:v>
                </c:pt>
                <c:pt idx="20686">
                  <c:v>390737963.16471004</c:v>
                </c:pt>
                <c:pt idx="20687">
                  <c:v>390765457.259202</c:v>
                </c:pt>
                <c:pt idx="20688">
                  <c:v>390792707.14710706</c:v>
                </c:pt>
                <c:pt idx="20689">
                  <c:v>390819710.51279992</c:v>
                </c:pt>
                <c:pt idx="20690">
                  <c:v>390846465.04273295</c:v>
                </c:pt>
                <c:pt idx="20691">
                  <c:v>390872968.42599785</c:v>
                </c:pt>
                <c:pt idx="20692">
                  <c:v>390899218.35489905</c:v>
                </c:pt>
                <c:pt idx="20693">
                  <c:v>390925212.52553296</c:v>
                </c:pt>
                <c:pt idx="20694">
                  <c:v>390950948.63837796</c:v>
                </c:pt>
                <c:pt idx="20695">
                  <c:v>390976424.39889205</c:v>
                </c:pt>
                <c:pt idx="20696">
                  <c:v>391001637.51812303</c:v>
                </c:pt>
                <c:pt idx="20697">
                  <c:v>391026585.71331799</c:v>
                </c:pt>
                <c:pt idx="20698">
                  <c:v>391051266.70855498</c:v>
                </c:pt>
                <c:pt idx="20699">
                  <c:v>391075678.23536992</c:v>
                </c:pt>
                <c:pt idx="20700">
                  <c:v>391099818.03339696</c:v>
                </c:pt>
                <c:pt idx="20701">
                  <c:v>391123683.85101604</c:v>
                </c:pt>
                <c:pt idx="20702">
                  <c:v>391147273.44600892</c:v>
                </c:pt>
                <c:pt idx="20703">
                  <c:v>391170584.58621794</c:v>
                </c:pt>
                <c:pt idx="20704">
                  <c:v>391193615.05021799</c:v>
                </c:pt>
                <c:pt idx="20705">
                  <c:v>391216362.627985</c:v>
                </c:pt>
                <c:pt idx="20706">
                  <c:v>391238825.12158298</c:v>
                </c:pt>
                <c:pt idx="20707">
                  <c:v>391261000.34584397</c:v>
                </c:pt>
                <c:pt idx="20708">
                  <c:v>391282886.12906498</c:v>
                </c:pt>
                <c:pt idx="20709">
                  <c:v>391304480.31370205</c:v>
                </c:pt>
                <c:pt idx="20710">
                  <c:v>391325780.75706798</c:v>
                </c:pt>
                <c:pt idx="20711">
                  <c:v>391346785.33204299</c:v>
                </c:pt>
                <c:pt idx="20712">
                  <c:v>391367491.92778099</c:v>
                </c:pt>
                <c:pt idx="20713">
                  <c:v>391387898.45042098</c:v>
                </c:pt>
                <c:pt idx="20714">
                  <c:v>391408002.82380301</c:v>
                </c:pt>
                <c:pt idx="20715">
                  <c:v>391427802.99018592</c:v>
                </c:pt>
                <c:pt idx="20716">
                  <c:v>391447296.91096699</c:v>
                </c:pt>
                <c:pt idx="20717">
                  <c:v>391466482.56740206</c:v>
                </c:pt>
                <c:pt idx="20718">
                  <c:v>391485357.96132803</c:v>
                </c:pt>
                <c:pt idx="20719">
                  <c:v>391503921.115888</c:v>
                </c:pt>
                <c:pt idx="20720">
                  <c:v>391522170.07624996</c:v>
                </c:pt>
                <c:pt idx="20721">
                  <c:v>391540102.91033196</c:v>
                </c:pt>
                <c:pt idx="20722">
                  <c:v>391557717.70952106</c:v>
                </c:pt>
                <c:pt idx="20723">
                  <c:v>391575012.58939803</c:v>
                </c:pt>
                <c:pt idx="20724">
                  <c:v>391591985.690449</c:v>
                </c:pt>
                <c:pt idx="20725">
                  <c:v>391608635.17878401</c:v>
                </c:pt>
                <c:pt idx="20726">
                  <c:v>391624959.24685001</c:v>
                </c:pt>
                <c:pt idx="20727">
                  <c:v>391640956.11413705</c:v>
                </c:pt>
                <c:pt idx="20728">
                  <c:v>391656624.02788305</c:v>
                </c:pt>
                <c:pt idx="20729">
                  <c:v>391671961.26377392</c:v>
                </c:pt>
                <c:pt idx="20730">
                  <c:v>391686966.12663895</c:v>
                </c:pt>
                <c:pt idx="20731">
                  <c:v>391701636.95113403</c:v>
                </c:pt>
                <c:pt idx="20732">
                  <c:v>391715972.10242701</c:v>
                </c:pt>
                <c:pt idx="20733">
                  <c:v>391729969.97687203</c:v>
                </c:pt>
                <c:pt idx="20734">
                  <c:v>391743629.00267386</c:v>
                </c:pt>
                <c:pt idx="20735">
                  <c:v>391756947.64054906</c:v>
                </c:pt>
                <c:pt idx="20736">
                  <c:v>391769924.38437092</c:v>
                </c:pt>
                <c:pt idx="20737">
                  <c:v>391782557.76181501</c:v>
                </c:pt>
                <c:pt idx="20738">
                  <c:v>391794846.33498394</c:v>
                </c:pt>
                <c:pt idx="20739">
                  <c:v>391806788.70103192</c:v>
                </c:pt>
                <c:pt idx="20740">
                  <c:v>391818383.49276692</c:v>
                </c:pt>
                <c:pt idx="20741">
                  <c:v>391829629.379251</c:v>
                </c:pt>
                <c:pt idx="20742">
                  <c:v>391840525.06638294</c:v>
                </c:pt>
                <c:pt idx="20743">
                  <c:v>391851069.29746997</c:v>
                </c:pt>
                <c:pt idx="20744">
                  <c:v>391861260.85378605</c:v>
                </c:pt>
                <c:pt idx="20745">
                  <c:v>391871098.55511105</c:v>
                </c:pt>
                <c:pt idx="20746">
                  <c:v>391880581.26026696</c:v>
                </c:pt>
                <c:pt idx="20747">
                  <c:v>391889707.86762607</c:v>
                </c:pt>
                <c:pt idx="20748">
                  <c:v>391898477.31561399</c:v>
                </c:pt>
                <c:pt idx="20749">
                  <c:v>391906888.58318698</c:v>
                </c:pt>
                <c:pt idx="20750">
                  <c:v>391914940.69030303</c:v>
                </c:pt>
                <c:pt idx="20751">
                  <c:v>391922632.69836998</c:v>
                </c:pt>
                <c:pt idx="20752">
                  <c:v>391929963.71067393</c:v>
                </c:pt>
                <c:pt idx="20753">
                  <c:v>391936932.872796</c:v>
                </c:pt>
                <c:pt idx="20754">
                  <c:v>391943539.373007</c:v>
                </c:pt>
                <c:pt idx="20755">
                  <c:v>391949782.44264191</c:v>
                </c:pt>
                <c:pt idx="20756">
                  <c:v>391955661.35646105</c:v>
                </c:pt>
                <c:pt idx="20757">
                  <c:v>391961175.43298686</c:v>
                </c:pt>
                <c:pt idx="20758">
                  <c:v>391966324.03481799</c:v>
                </c:pt>
                <c:pt idx="20759">
                  <c:v>391971106.56893396</c:v>
                </c:pt>
                <c:pt idx="20760">
                  <c:v>391975522.48696786</c:v>
                </c:pt>
                <c:pt idx="20761">
                  <c:v>391979571.285465</c:v>
                </c:pt>
                <c:pt idx="20762">
                  <c:v>391983252.50611502</c:v>
                </c:pt>
                <c:pt idx="20763">
                  <c:v>391986565.73597288</c:v>
                </c:pt>
                <c:pt idx="20764">
                  <c:v>391989510.60764498</c:v>
                </c:pt>
                <c:pt idx="20765">
                  <c:v>391992086.79946202</c:v>
                </c:pt>
                <c:pt idx="20766">
                  <c:v>391994294.03563094</c:v>
                </c:pt>
                <c:pt idx="20767">
                  <c:v>391996132.08635795</c:v>
                </c:pt>
                <c:pt idx="20768">
                  <c:v>391997600.76795501</c:v>
                </c:pt>
                <c:pt idx="20769">
                  <c:v>391998699.94291896</c:v>
                </c:pt>
                <c:pt idx="20770">
                  <c:v>391999429.51999903</c:v>
                </c:pt>
                <c:pt idx="20771">
                  <c:v>391999789.454225</c:v>
                </c:pt>
                <c:pt idx="20772">
                  <c:v>391999779.74692792</c:v>
                </c:pt>
                <c:pt idx="20773">
                  <c:v>391999400.44572902</c:v>
                </c:pt>
                <c:pt idx="20774">
                  <c:v>391998651.64451408</c:v>
                </c:pt>
                <c:pt idx="20775">
                  <c:v>391997533.48337394</c:v>
                </c:pt>
                <c:pt idx="20776">
                  <c:v>391996046.14853615</c:v>
                </c:pt>
                <c:pt idx="20777">
                  <c:v>391994189.872262</c:v>
                </c:pt>
                <c:pt idx="20778">
                  <c:v>391991964.93272793</c:v>
                </c:pt>
                <c:pt idx="20779">
                  <c:v>391989371.65388805</c:v>
                </c:pt>
                <c:pt idx="20780">
                  <c:v>391986410.40530396</c:v>
                </c:pt>
                <c:pt idx="20781">
                  <c:v>391983081.60196102</c:v>
                </c:pt>
                <c:pt idx="20782">
                  <c:v>391979385.70406502</c:v>
                </c:pt>
                <c:pt idx="20783">
                  <c:v>391975323.21680796</c:v>
                </c:pt>
                <c:pt idx="20784">
                  <c:v>391970894.69012105</c:v>
                </c:pt>
                <c:pt idx="20785">
                  <c:v>391966100.71840602</c:v>
                </c:pt>
                <c:pt idx="20786">
                  <c:v>391960941.94024003</c:v>
                </c:pt>
                <c:pt idx="20787">
                  <c:v>391955419.038068</c:v>
                </c:pt>
                <c:pt idx="20788">
                  <c:v>391949532.73786902</c:v>
                </c:pt>
                <c:pt idx="20789">
                  <c:v>391943283.80881006</c:v>
                </c:pt>
                <c:pt idx="20790">
                  <c:v>391936673.062868</c:v>
                </c:pt>
                <c:pt idx="20791">
                  <c:v>391929701.35445106</c:v>
                </c:pt>
                <c:pt idx="20792">
                  <c:v>391922369.57998395</c:v>
                </c:pt>
                <c:pt idx="20793">
                  <c:v>391914678.67748809</c:v>
                </c:pt>
                <c:pt idx="20794">
                  <c:v>391906629.626136</c:v>
                </c:pt>
                <c:pt idx="20795">
                  <c:v>391898223.44579399</c:v>
                </c:pt>
                <c:pt idx="20796">
                  <c:v>391889461.196545</c:v>
                </c:pt>
                <c:pt idx="20797">
                  <c:v>391880343.97819996</c:v>
                </c:pt>
                <c:pt idx="20798">
                  <c:v>391870872.92978603</c:v>
                </c:pt>
                <c:pt idx="20799">
                  <c:v>391861049.22902298</c:v>
                </c:pt>
                <c:pt idx="20800">
                  <c:v>391850874.09179503</c:v>
                </c:pt>
                <c:pt idx="20801">
                  <c:v>391840348.77158695</c:v>
                </c:pt>
                <c:pt idx="20802">
                  <c:v>391829474.55892909</c:v>
                </c:pt>
                <c:pt idx="20803">
                  <c:v>391818252.78081799</c:v>
                </c:pt>
                <c:pt idx="20804">
                  <c:v>391806684.80012107</c:v>
                </c:pt>
                <c:pt idx="20805">
                  <c:v>391794772.01498199</c:v>
                </c:pt>
                <c:pt idx="20806">
                  <c:v>391782515.85820305</c:v>
                </c:pt>
                <c:pt idx="20807">
                  <c:v>391769917.79662395</c:v>
                </c:pt>
                <c:pt idx="20808">
                  <c:v>391756979.33048391</c:v>
                </c:pt>
                <c:pt idx="20809">
                  <c:v>391743701.99278486</c:v>
                </c:pt>
                <c:pt idx="20810">
                  <c:v>391730087.34863305</c:v>
                </c:pt>
                <c:pt idx="20811">
                  <c:v>391716136.994582</c:v>
                </c:pt>
                <c:pt idx="20812">
                  <c:v>391701852.55796105</c:v>
                </c:pt>
                <c:pt idx="20813">
                  <c:v>391687235.69620299</c:v>
                </c:pt>
                <c:pt idx="20814">
                  <c:v>391672288.09615892</c:v>
                </c:pt>
                <c:pt idx="20815">
                  <c:v>391657011.47341305</c:v>
                </c:pt>
                <c:pt idx="20816">
                  <c:v>391641407.571585</c:v>
                </c:pt>
                <c:pt idx="20817">
                  <c:v>391625478.161632</c:v>
                </c:pt>
                <c:pt idx="20818">
                  <c:v>391609225.04114902</c:v>
                </c:pt>
                <c:pt idx="20819">
                  <c:v>391592650.03365803</c:v>
                </c:pt>
                <c:pt idx="20820">
                  <c:v>391575754.98789901</c:v>
                </c:pt>
                <c:pt idx="20821">
                  <c:v>391558541.77711809</c:v>
                </c:pt>
                <c:pt idx="20822">
                  <c:v>391541012.29835296</c:v>
                </c:pt>
                <c:pt idx="20823">
                  <c:v>391523168.47171199</c:v>
                </c:pt>
                <c:pt idx="20824">
                  <c:v>391505012.23966396</c:v>
                </c:pt>
                <c:pt idx="20825">
                  <c:v>391486545.56631303</c:v>
                </c:pt>
                <c:pt idx="20826">
                  <c:v>391467770.43668497</c:v>
                </c:pt>
                <c:pt idx="20827">
                  <c:v>391448688.85600609</c:v>
                </c:pt>
                <c:pt idx="20828">
                  <c:v>391429302.84899002</c:v>
                </c:pt>
                <c:pt idx="20829">
                  <c:v>391409614.45911998</c:v>
                </c:pt>
                <c:pt idx="20830">
                  <c:v>391389625.74793392</c:v>
                </c:pt>
                <c:pt idx="20831">
                  <c:v>391369338.79431695</c:v>
                </c:pt>
                <c:pt idx="20832">
                  <c:v>391348755.69379002</c:v>
                </c:pt>
                <c:pt idx="20833">
                  <c:v>391327878.55780607</c:v>
                </c:pt>
                <c:pt idx="20834">
                  <c:v>391306709.51304901</c:v>
                </c:pt>
                <c:pt idx="20835">
                  <c:v>391285250.70073396</c:v>
                </c:pt>
                <c:pt idx="20836">
                  <c:v>391263504.27591592</c:v>
                </c:pt>
                <c:pt idx="20837">
                  <c:v>391241472.406802</c:v>
                </c:pt>
                <c:pt idx="20838">
                  <c:v>391219157.27406597</c:v>
                </c:pt>
                <c:pt idx="20839">
                  <c:v>391196561.07017303</c:v>
                </c:pt>
                <c:pt idx="20840">
                  <c:v>391173685.99870694</c:v>
                </c:pt>
                <c:pt idx="20841">
                  <c:v>391150534.27370602</c:v>
                </c:pt>
                <c:pt idx="20842">
                  <c:v>391127108.11900097</c:v>
                </c:pt>
                <c:pt idx="20843">
                  <c:v>391103409.76756614</c:v>
                </c:pt>
                <c:pt idx="20844">
                  <c:v>391079441.46087396</c:v>
                </c:pt>
                <c:pt idx="20845">
                  <c:v>391055205.448255</c:v>
                </c:pt>
                <c:pt idx="20846">
                  <c:v>391030703.98626894</c:v>
                </c:pt>
                <c:pt idx="20847">
                  <c:v>391005939.338085</c:v>
                </c:pt>
                <c:pt idx="20848">
                  <c:v>390980913.77286601</c:v>
                </c:pt>
                <c:pt idx="20849">
                  <c:v>390955629.56515902</c:v>
                </c:pt>
                <c:pt idx="20850">
                  <c:v>390930088.99430496</c:v>
                </c:pt>
                <c:pt idx="20851">
                  <c:v>390904294.34384805</c:v>
                </c:pt>
                <c:pt idx="20852">
                  <c:v>390878247.90095103</c:v>
                </c:pt>
                <c:pt idx="20853">
                  <c:v>390851951.95583296</c:v>
                </c:pt>
                <c:pt idx="20854">
                  <c:v>390825408.801202</c:v>
                </c:pt>
                <c:pt idx="20855">
                  <c:v>390798620.73170596</c:v>
                </c:pt>
                <c:pt idx="20856">
                  <c:v>390771590.04339206</c:v>
                </c:pt>
                <c:pt idx="20857">
                  <c:v>390744319.03316802</c:v>
                </c:pt>
                <c:pt idx="20858">
                  <c:v>390716809.99828595</c:v>
                </c:pt>
                <c:pt idx="20859">
                  <c:v>390689065.23582602</c:v>
                </c:pt>
                <c:pt idx="20860">
                  <c:v>390661087.042193</c:v>
                </c:pt>
                <c:pt idx="20861">
                  <c:v>390632877.71262503</c:v>
                </c:pt>
                <c:pt idx="20862">
                  <c:v>390604439.54070801</c:v>
                </c:pt>
                <c:pt idx="20863">
                  <c:v>390575774.81790501</c:v>
                </c:pt>
                <c:pt idx="20864">
                  <c:v>390546885.83309001</c:v>
                </c:pt>
                <c:pt idx="20865">
                  <c:v>390517774.87209803</c:v>
                </c:pt>
                <c:pt idx="20866">
                  <c:v>390488444.21728396</c:v>
                </c:pt>
                <c:pt idx="20867">
                  <c:v>390458896.14708704</c:v>
                </c:pt>
                <c:pt idx="20868">
                  <c:v>390429132.9356069</c:v>
                </c:pt>
                <c:pt idx="20869">
                  <c:v>390399156.852198</c:v>
                </c:pt>
                <c:pt idx="20870">
                  <c:v>390368970.16106302</c:v>
                </c:pt>
                <c:pt idx="20871">
                  <c:v>390338575.12086207</c:v>
                </c:pt>
                <c:pt idx="20872">
                  <c:v>390307973.98433393</c:v>
                </c:pt>
                <c:pt idx="20873">
                  <c:v>390277168.99791992</c:v>
                </c:pt>
                <c:pt idx="20874">
                  <c:v>390246162.40140694</c:v>
                </c:pt>
                <c:pt idx="20875">
                  <c:v>390214956.42757303</c:v>
                </c:pt>
                <c:pt idx="20876">
                  <c:v>390183553.30185002</c:v>
                </c:pt>
                <c:pt idx="20877">
                  <c:v>390151955.24198699</c:v>
                </c:pt>
                <c:pt idx="20878">
                  <c:v>390120164.45773202</c:v>
                </c:pt>
                <c:pt idx="20879">
                  <c:v>390088183.15051907</c:v>
                </c:pt>
                <c:pt idx="20880">
                  <c:v>390056013.51316702</c:v>
                </c:pt>
                <c:pt idx="20881">
                  <c:v>390023657.72958601</c:v>
                </c:pt>
                <c:pt idx="20882">
                  <c:v>389991117.97449201</c:v>
                </c:pt>
                <c:pt idx="20883">
                  <c:v>389958396.41313791</c:v>
                </c:pt>
                <c:pt idx="20884">
                  <c:v>389925495.20104492</c:v>
                </c:pt>
                <c:pt idx="20885">
                  <c:v>389892416.48374891</c:v>
                </c:pt>
                <c:pt idx="20886">
                  <c:v>389859162.39655101</c:v>
                </c:pt>
                <c:pt idx="20887">
                  <c:v>389825735.06428695</c:v>
                </c:pt>
                <c:pt idx="20888">
                  <c:v>389792136.60109198</c:v>
                </c:pt>
                <c:pt idx="20889">
                  <c:v>389758369.11018205</c:v>
                </c:pt>
                <c:pt idx="20890">
                  <c:v>389724434.68364799</c:v>
                </c:pt>
                <c:pt idx="20891">
                  <c:v>389690335.40224385</c:v>
                </c:pt>
                <c:pt idx="20892">
                  <c:v>389656073.33520103</c:v>
                </c:pt>
                <c:pt idx="20893">
                  <c:v>389621650.54003602</c:v>
                </c:pt>
                <c:pt idx="20894">
                  <c:v>389587069.06237596</c:v>
                </c:pt>
                <c:pt idx="20895">
                  <c:v>389552330.93578595</c:v>
                </c:pt>
                <c:pt idx="20896">
                  <c:v>389517438.18160892</c:v>
                </c:pt>
                <c:pt idx="20897">
                  <c:v>389482392.80880898</c:v>
                </c:pt>
                <c:pt idx="20898">
                  <c:v>389447196.81382608</c:v>
                </c:pt>
                <c:pt idx="20899">
                  <c:v>389411852.18043399</c:v>
                </c:pt>
                <c:pt idx="20900">
                  <c:v>389376360.87961</c:v>
                </c:pt>
                <c:pt idx="20901">
                  <c:v>389340724.86940998</c:v>
                </c:pt>
                <c:pt idx="20902">
                  <c:v>389304946.09484696</c:v>
                </c:pt>
                <c:pt idx="20903">
                  <c:v>389269026.48778403</c:v>
                </c:pt>
                <c:pt idx="20904">
                  <c:v>389232967.96682501</c:v>
                </c:pt>
                <c:pt idx="20905">
                  <c:v>389196772.43722099</c:v>
                </c:pt>
                <c:pt idx="20906">
                  <c:v>389160441.79077291</c:v>
                </c:pt>
                <c:pt idx="20907">
                  <c:v>389123977.90575403</c:v>
                </c:pt>
                <c:pt idx="20908">
                  <c:v>389087382.64682108</c:v>
                </c:pt>
                <c:pt idx="20909">
                  <c:v>389050657.86495</c:v>
                </c:pt>
                <c:pt idx="20910">
                  <c:v>389013805.39736205</c:v>
                </c:pt>
                <c:pt idx="20911">
                  <c:v>388976827.06746703</c:v>
                </c:pt>
                <c:pt idx="20912">
                  <c:v>388939724.68480206</c:v>
                </c:pt>
                <c:pt idx="20913">
                  <c:v>388902500.04498601</c:v>
                </c:pt>
                <c:pt idx="20914">
                  <c:v>388865154.92967194</c:v>
                </c:pt>
                <c:pt idx="20915">
                  <c:v>388827691.106507</c:v>
                </c:pt>
                <c:pt idx="20916">
                  <c:v>388790110.32909697</c:v>
                </c:pt>
                <c:pt idx="20917">
                  <c:v>388752414.33697885</c:v>
                </c:pt>
                <c:pt idx="20918">
                  <c:v>388714604.85559398</c:v>
                </c:pt>
                <c:pt idx="20919">
                  <c:v>388676683.59626496</c:v>
                </c:pt>
                <c:pt idx="20920">
                  <c:v>388638652.25618392</c:v>
                </c:pt>
                <c:pt idx="20921">
                  <c:v>388600512.51840109</c:v>
                </c:pt>
                <c:pt idx="20922">
                  <c:v>388562266.05181098</c:v>
                </c:pt>
                <c:pt idx="20923">
                  <c:v>388523914.51116002</c:v>
                </c:pt>
                <c:pt idx="20924">
                  <c:v>388485459.53703499</c:v>
                </c:pt>
                <c:pt idx="20925">
                  <c:v>388446902.75588101</c:v>
                </c:pt>
                <c:pt idx="20926">
                  <c:v>388408245.77999896</c:v>
                </c:pt>
                <c:pt idx="20927">
                  <c:v>388369490.20756406</c:v>
                </c:pt>
                <c:pt idx="20928">
                  <c:v>388330637.62264299</c:v>
                </c:pt>
                <c:pt idx="20929">
                  <c:v>388291689.59520793</c:v>
                </c:pt>
                <c:pt idx="20930">
                  <c:v>388252647.68116409</c:v>
                </c:pt>
                <c:pt idx="20931">
                  <c:v>388213513.42237288</c:v>
                </c:pt>
                <c:pt idx="20932">
                  <c:v>388174288.34668392</c:v>
                </c:pt>
                <c:pt idx="20933">
                  <c:v>388134973.96796697</c:v>
                </c:pt>
                <c:pt idx="20934">
                  <c:v>388095571.78614295</c:v>
                </c:pt>
                <c:pt idx="20935">
                  <c:v>388056083.28722697</c:v>
                </c:pt>
                <c:pt idx="20936">
                  <c:v>388016509.94336897</c:v>
                </c:pt>
                <c:pt idx="20937">
                  <c:v>387976853.21289295</c:v>
                </c:pt>
                <c:pt idx="20938">
                  <c:v>387937114.54034799</c:v>
                </c:pt>
                <c:pt idx="20939">
                  <c:v>387897295.35655206</c:v>
                </c:pt>
                <c:pt idx="20940">
                  <c:v>387857397.07864696</c:v>
                </c:pt>
                <c:pt idx="20941">
                  <c:v>387817421.11014909</c:v>
                </c:pt>
                <c:pt idx="20942">
                  <c:v>387777368.84100401</c:v>
                </c:pt>
                <c:pt idx="20943">
                  <c:v>387737241.64764607</c:v>
                </c:pt>
                <c:pt idx="20944">
                  <c:v>387697040.89305705</c:v>
                </c:pt>
                <c:pt idx="20945">
                  <c:v>387656767.92682499</c:v>
                </c:pt>
                <c:pt idx="20946">
                  <c:v>387616424.08521092</c:v>
                </c:pt>
                <c:pt idx="20947">
                  <c:v>387576010.691212</c:v>
                </c:pt>
                <c:pt idx="20948">
                  <c:v>387535529.054627</c:v>
                </c:pt>
                <c:pt idx="20949">
                  <c:v>387494980.47212601</c:v>
                </c:pt>
                <c:pt idx="20950">
                  <c:v>387454366.227319</c:v>
                </c:pt>
                <c:pt idx="20951">
                  <c:v>387413687.59082901</c:v>
                </c:pt>
                <c:pt idx="20952">
                  <c:v>387372945.82036197</c:v>
                </c:pt>
                <c:pt idx="20953">
                  <c:v>387332142.16078198</c:v>
                </c:pt>
                <c:pt idx="20954">
                  <c:v>387291277.84418702</c:v>
                </c:pt>
                <c:pt idx="20955">
                  <c:v>387250354.08998394</c:v>
                </c:pt>
                <c:pt idx="20956">
                  <c:v>387209372.10496598</c:v>
                </c:pt>
                <c:pt idx="20957">
                  <c:v>387168333.08339202</c:v>
                </c:pt>
                <c:pt idx="20958">
                  <c:v>387127238.20706606</c:v>
                </c:pt>
                <c:pt idx="20959">
                  <c:v>387086088.64541608</c:v>
                </c:pt>
                <c:pt idx="20960">
                  <c:v>387044885.55557901</c:v>
                </c:pt>
                <c:pt idx="20961">
                  <c:v>387003630.08247691</c:v>
                </c:pt>
                <c:pt idx="20962">
                  <c:v>386962323.35890597</c:v>
                </c:pt>
                <c:pt idx="20963">
                  <c:v>386920966.50561696</c:v>
                </c:pt>
                <c:pt idx="20964">
                  <c:v>386879560.631401</c:v>
                </c:pt>
                <c:pt idx="20965">
                  <c:v>386838106.83317202</c:v>
                </c:pt>
                <c:pt idx="20966">
                  <c:v>386796606.196055</c:v>
                </c:pt>
                <c:pt idx="20967">
                  <c:v>386755059.79347092</c:v>
                </c:pt>
                <c:pt idx="20968">
                  <c:v>386713468.68722206</c:v>
                </c:pt>
                <c:pt idx="20969">
                  <c:v>386671833.92758298</c:v>
                </c:pt>
                <c:pt idx="20970">
                  <c:v>386630156.55338198</c:v>
                </c:pt>
                <c:pt idx="20971">
                  <c:v>386588437.59209496</c:v>
                </c:pt>
                <c:pt idx="20972">
                  <c:v>386546678.05992901</c:v>
                </c:pt>
                <c:pt idx="20973">
                  <c:v>386504878.96191096</c:v>
                </c:pt>
                <c:pt idx="20974">
                  <c:v>386463041.2919789</c:v>
                </c:pt>
                <c:pt idx="20975">
                  <c:v>386421166.03306901</c:v>
                </c:pt>
                <c:pt idx="20976">
                  <c:v>386379254.15720505</c:v>
                </c:pt>
                <c:pt idx="20977">
                  <c:v>386337306.62558502</c:v>
                </c:pt>
                <c:pt idx="20978">
                  <c:v>386295324.38867491</c:v>
                </c:pt>
                <c:pt idx="20979">
                  <c:v>386253308.38629299</c:v>
                </c:pt>
                <c:pt idx="20980">
                  <c:v>386211259.54770398</c:v>
                </c:pt>
                <c:pt idx="20981">
                  <c:v>386169178.79170299</c:v>
                </c:pt>
                <c:pt idx="20982">
                  <c:v>386127067.02670896</c:v>
                </c:pt>
                <c:pt idx="20983">
                  <c:v>386084925.15085304</c:v>
                </c:pt>
                <c:pt idx="20984">
                  <c:v>386042754.052064</c:v>
                </c:pt>
                <c:pt idx="20985">
                  <c:v>386000554.60816514</c:v>
                </c:pt>
                <c:pt idx="20986">
                  <c:v>385958327.68695295</c:v>
                </c:pt>
                <c:pt idx="20987">
                  <c:v>385916074.14629501</c:v>
                </c:pt>
                <c:pt idx="20988">
                  <c:v>385873794.83421296</c:v>
                </c:pt>
                <c:pt idx="20989">
                  <c:v>385831490.58897394</c:v>
                </c:pt>
                <c:pt idx="20990">
                  <c:v>385789162.23917592</c:v>
                </c:pt>
                <c:pt idx="20991">
                  <c:v>385746810.60383701</c:v>
                </c:pt>
                <c:pt idx="20992">
                  <c:v>385704436.49248493</c:v>
                </c:pt>
                <c:pt idx="20993">
                  <c:v>385662040.70524096</c:v>
                </c:pt>
                <c:pt idx="20994">
                  <c:v>385619624.03290886</c:v>
                </c:pt>
                <c:pt idx="20995">
                  <c:v>385577187.25706208</c:v>
                </c:pt>
                <c:pt idx="20996">
                  <c:v>385534731.15013003</c:v>
                </c:pt>
                <c:pt idx="20997">
                  <c:v>385492256.47548091</c:v>
                </c:pt>
                <c:pt idx="20998">
                  <c:v>385449763.98751402</c:v>
                </c:pt>
                <c:pt idx="20999">
                  <c:v>385407254.4317379</c:v>
                </c:pt>
                <c:pt idx="21000">
                  <c:v>385364728.54486108</c:v>
                </c:pt>
                <c:pt idx="21001">
                  <c:v>385322187.054874</c:v>
                </c:pt>
                <c:pt idx="21002">
                  <c:v>385279630.68113101</c:v>
                </c:pt>
                <c:pt idx="21003">
                  <c:v>385237060.13444</c:v>
                </c:pt>
                <c:pt idx="21004">
                  <c:v>385194476.11713898</c:v>
                </c:pt>
                <c:pt idx="21005">
                  <c:v>385151879.32318401</c:v>
                </c:pt>
                <c:pt idx="21006">
                  <c:v>385109270.43822992</c:v>
                </c:pt>
                <c:pt idx="21007">
                  <c:v>385066650.13971001</c:v>
                </c:pt>
                <c:pt idx="21008">
                  <c:v>385024019.09692103</c:v>
                </c:pt>
                <c:pt idx="21009">
                  <c:v>384981377.97110295</c:v>
                </c:pt>
                <c:pt idx="21010">
                  <c:v>384938727.41551697</c:v>
                </c:pt>
                <c:pt idx="21011">
                  <c:v>384896068.07553101</c:v>
                </c:pt>
                <c:pt idx="21012">
                  <c:v>384853400.588691</c:v>
                </c:pt>
                <c:pt idx="21013">
                  <c:v>384810725.58480799</c:v>
                </c:pt>
                <c:pt idx="21014">
                  <c:v>384768043.686032</c:v>
                </c:pt>
                <c:pt idx="21015">
                  <c:v>384725355.50692999</c:v>
                </c:pt>
                <c:pt idx="21016">
                  <c:v>384682661.65456611</c:v>
                </c:pt>
                <c:pt idx="21017">
                  <c:v>384639962.72857499</c:v>
                </c:pt>
                <c:pt idx="21018">
                  <c:v>384597259.32123893</c:v>
                </c:pt>
                <c:pt idx="21019">
                  <c:v>384554552.01756704</c:v>
                </c:pt>
                <c:pt idx="21020">
                  <c:v>384511841.39536399</c:v>
                </c:pt>
                <c:pt idx="21021">
                  <c:v>384469128.02530992</c:v>
                </c:pt>
                <c:pt idx="21022">
                  <c:v>384426412.47103393</c:v>
                </c:pt>
                <c:pt idx="21023">
                  <c:v>384383695.28918296</c:v>
                </c:pt>
                <c:pt idx="21024">
                  <c:v>384340977.02950197</c:v>
                </c:pt>
                <c:pt idx="21025">
                  <c:v>384298258.23489994</c:v>
                </c:pt>
                <c:pt idx="21026">
                  <c:v>384255539.44152409</c:v>
                </c:pt>
                <c:pt idx="21027">
                  <c:v>384212821.17883098</c:v>
                </c:pt>
                <c:pt idx="21028">
                  <c:v>384170103.96965992</c:v>
                </c:pt>
                <c:pt idx="21029">
                  <c:v>384127388.33029699</c:v>
                </c:pt>
                <c:pt idx="21030">
                  <c:v>384084674.77055001</c:v>
                </c:pt>
                <c:pt idx="21031">
                  <c:v>384041963.79381305</c:v>
                </c:pt>
                <c:pt idx="21032">
                  <c:v>383999255.897138</c:v>
                </c:pt>
                <c:pt idx="21033">
                  <c:v>383956551.57130396</c:v>
                </c:pt>
                <c:pt idx="21034">
                  <c:v>383913851.30087602</c:v>
                </c:pt>
                <c:pt idx="21035">
                  <c:v>383871155.56428295</c:v>
                </c:pt>
                <c:pt idx="21036">
                  <c:v>383828464.833875</c:v>
                </c:pt>
                <c:pt idx="21037">
                  <c:v>383785779.57599199</c:v>
                </c:pt>
                <c:pt idx="21038">
                  <c:v>383743100.25102901</c:v>
                </c:pt>
                <c:pt idx="21039">
                  <c:v>383700427.31350005</c:v>
                </c:pt>
                <c:pt idx="21040">
                  <c:v>383657761.21210092</c:v>
                </c:pt>
                <c:pt idx="21041">
                  <c:v>383615102.38977295</c:v>
                </c:pt>
                <c:pt idx="21042">
                  <c:v>383572451.28376597</c:v>
                </c:pt>
                <c:pt idx="21043">
                  <c:v>383529808.325701</c:v>
                </c:pt>
                <c:pt idx="21044">
                  <c:v>383487173.94162703</c:v>
                </c:pt>
                <c:pt idx="21045">
                  <c:v>383444548.55208892</c:v>
                </c:pt>
                <c:pt idx="21046">
                  <c:v>383401932.572182</c:v>
                </c:pt>
                <c:pt idx="21047">
                  <c:v>383359326.41161603</c:v>
                </c:pt>
                <c:pt idx="21048">
                  <c:v>383316730.474769</c:v>
                </c:pt>
                <c:pt idx="21049">
                  <c:v>383274145.16075104</c:v>
                </c:pt>
                <c:pt idx="21050">
                  <c:v>383231570.86346006</c:v>
                </c:pt>
                <c:pt idx="21051">
                  <c:v>383189007.9716379</c:v>
                </c:pt>
                <c:pt idx="21052">
                  <c:v>383146456.86893201</c:v>
                </c:pt>
                <c:pt idx="21053">
                  <c:v>383103917.93394393</c:v>
                </c:pt>
                <c:pt idx="21054">
                  <c:v>383061391.54029298</c:v>
                </c:pt>
                <c:pt idx="21055">
                  <c:v>383018878.05666792</c:v>
                </c:pt>
                <c:pt idx="21056">
                  <c:v>382976377.84688002</c:v>
                </c:pt>
                <c:pt idx="21057">
                  <c:v>382933891.269921</c:v>
                </c:pt>
                <c:pt idx="21058">
                  <c:v>382891418.680013</c:v>
                </c:pt>
                <c:pt idx="21059">
                  <c:v>382848960.42666692</c:v>
                </c:pt>
                <c:pt idx="21060">
                  <c:v>382806516.85472709</c:v>
                </c:pt>
                <c:pt idx="21061">
                  <c:v>382764088.30443001</c:v>
                </c:pt>
                <c:pt idx="21062">
                  <c:v>382721675.11145502</c:v>
                </c:pt>
                <c:pt idx="21063">
                  <c:v>382679277.60697192</c:v>
                </c:pt>
                <c:pt idx="21064">
                  <c:v>382636896.11769301</c:v>
                </c:pt>
                <c:pt idx="21065">
                  <c:v>382594530.96592492</c:v>
                </c:pt>
                <c:pt idx="21066">
                  <c:v>382552182.469616</c:v>
                </c:pt>
                <c:pt idx="21067">
                  <c:v>382509850.942406</c:v>
                </c:pt>
                <c:pt idx="21068">
                  <c:v>382467536.69367492</c:v>
                </c:pt>
                <c:pt idx="21069">
                  <c:v>382425240.02858901</c:v>
                </c:pt>
                <c:pt idx="21070">
                  <c:v>382382961.24815106</c:v>
                </c:pt>
                <c:pt idx="21071">
                  <c:v>382340700.64924401</c:v>
                </c:pt>
                <c:pt idx="21072">
                  <c:v>382298458.52468199</c:v>
                </c:pt>
                <c:pt idx="21073">
                  <c:v>382256235.16325098</c:v>
                </c:pt>
                <c:pt idx="21074">
                  <c:v>382214030.84976006</c:v>
                </c:pt>
                <c:pt idx="21075">
                  <c:v>382171845.86507899</c:v>
                </c:pt>
                <c:pt idx="21076">
                  <c:v>382129680.48619092</c:v>
                </c:pt>
                <c:pt idx="21077">
                  <c:v>382087534.98623097</c:v>
                </c:pt>
                <c:pt idx="21078">
                  <c:v>382045409.63453102</c:v>
                </c:pt>
                <c:pt idx="21079">
                  <c:v>382003304.69666499</c:v>
                </c:pt>
                <c:pt idx="21080">
                  <c:v>381961220.43448699</c:v>
                </c:pt>
                <c:pt idx="21081">
                  <c:v>381919157.106179</c:v>
                </c:pt>
                <c:pt idx="21082">
                  <c:v>381877114.96628994</c:v>
                </c:pt>
                <c:pt idx="21083">
                  <c:v>381835094.26577497</c:v>
                </c:pt>
                <c:pt idx="21084">
                  <c:v>381793095.25204003</c:v>
                </c:pt>
                <c:pt idx="21085">
                  <c:v>381751118.16898</c:v>
                </c:pt>
                <c:pt idx="21086">
                  <c:v>381709163.25702107</c:v>
                </c:pt>
                <c:pt idx="21087">
                  <c:v>381667230.75315607</c:v>
                </c:pt>
                <c:pt idx="21088">
                  <c:v>381625320.89098793</c:v>
                </c:pt>
                <c:pt idx="21089">
                  <c:v>381583433.90076602</c:v>
                </c:pt>
                <c:pt idx="21090">
                  <c:v>381541570.00942606</c:v>
                </c:pt>
                <c:pt idx="21091">
                  <c:v>381499729.44062501</c:v>
                </c:pt>
                <c:pt idx="21092">
                  <c:v>381457912.41478294</c:v>
                </c:pt>
                <c:pt idx="21093">
                  <c:v>381416119.14911711</c:v>
                </c:pt>
                <c:pt idx="21094">
                  <c:v>381374349.85767698</c:v>
                </c:pt>
                <c:pt idx="21095">
                  <c:v>381332604.75138491</c:v>
                </c:pt>
                <c:pt idx="21096">
                  <c:v>381290884.03806996</c:v>
                </c:pt>
                <c:pt idx="21097">
                  <c:v>381249187.92250192</c:v>
                </c:pt>
                <c:pt idx="21098">
                  <c:v>381207516.60642898</c:v>
                </c:pt>
                <c:pt idx="21099">
                  <c:v>381165870.28860992</c:v>
                </c:pt>
                <c:pt idx="21100">
                  <c:v>381124249.16484898</c:v>
                </c:pt>
                <c:pt idx="21101">
                  <c:v>381082653.42803299</c:v>
                </c:pt>
                <c:pt idx="21102">
                  <c:v>381041083.26815897</c:v>
                </c:pt>
                <c:pt idx="21103">
                  <c:v>380999538.87237394</c:v>
                </c:pt>
                <c:pt idx="21104">
                  <c:v>380958020.42500103</c:v>
                </c:pt>
                <c:pt idx="21105">
                  <c:v>380916528.10757798</c:v>
                </c:pt>
                <c:pt idx="21106">
                  <c:v>380875062.09888399</c:v>
                </c:pt>
                <c:pt idx="21107">
                  <c:v>380833622.57497692</c:v>
                </c:pt>
                <c:pt idx="21108">
                  <c:v>380792209.70921999</c:v>
                </c:pt>
                <c:pt idx="21109">
                  <c:v>380750823.67231297</c:v>
                </c:pt>
                <c:pt idx="21110">
                  <c:v>380709464.63232791</c:v>
                </c:pt>
                <c:pt idx="21111">
                  <c:v>380668132.75473303</c:v>
                </c:pt>
                <c:pt idx="21112">
                  <c:v>380626828.20242703</c:v>
                </c:pt>
                <c:pt idx="21113">
                  <c:v>380585551.13576609</c:v>
                </c:pt>
                <c:pt idx="21114">
                  <c:v>380544301.71259499</c:v>
                </c:pt>
                <c:pt idx="21115">
                  <c:v>380503080.08827692</c:v>
                </c:pt>
                <c:pt idx="21116">
                  <c:v>380461886.41571796</c:v>
                </c:pt>
                <c:pt idx="21117">
                  <c:v>380420720.84540105</c:v>
                </c:pt>
                <c:pt idx="21118">
                  <c:v>380379583.52540803</c:v>
                </c:pt>
                <c:pt idx="21119">
                  <c:v>380338474.60145301</c:v>
                </c:pt>
                <c:pt idx="21120">
                  <c:v>380297394.21690691</c:v>
                </c:pt>
                <c:pt idx="21121">
                  <c:v>380256342.51282305</c:v>
                </c:pt>
                <c:pt idx="21122">
                  <c:v>380215319.62796801</c:v>
                </c:pt>
                <c:pt idx="21123">
                  <c:v>380174325.698843</c:v>
                </c:pt>
                <c:pt idx="21124">
                  <c:v>380133360.85971606</c:v>
                </c:pt>
                <c:pt idx="21125">
                  <c:v>380092425.24264199</c:v>
                </c:pt>
                <c:pt idx="21126">
                  <c:v>380051518.97749305</c:v>
                </c:pt>
                <c:pt idx="21127">
                  <c:v>380010642.19197786</c:v>
                </c:pt>
                <c:pt idx="21128">
                  <c:v>379969795.01167697</c:v>
                </c:pt>
                <c:pt idx="21129">
                  <c:v>379928977.560054</c:v>
                </c:pt>
                <c:pt idx="21130">
                  <c:v>379888189.95849109</c:v>
                </c:pt>
                <c:pt idx="21131">
                  <c:v>379847432.32630903</c:v>
                </c:pt>
                <c:pt idx="21132">
                  <c:v>379806704.78078896</c:v>
                </c:pt>
                <c:pt idx="21133">
                  <c:v>379766007.43720096</c:v>
                </c:pt>
                <c:pt idx="21134">
                  <c:v>379725340.40882301</c:v>
                </c:pt>
                <c:pt idx="21135">
                  <c:v>379684703.80696601</c:v>
                </c:pt>
                <c:pt idx="21136">
                  <c:v>379644097.74099499</c:v>
                </c:pt>
                <c:pt idx="21137">
                  <c:v>379603522.31835705</c:v>
                </c:pt>
                <c:pt idx="21138">
                  <c:v>379562977.64459407</c:v>
                </c:pt>
                <c:pt idx="21139">
                  <c:v>379522463.82337499</c:v>
                </c:pt>
                <c:pt idx="21140">
                  <c:v>379481980.95651102</c:v>
                </c:pt>
                <c:pt idx="21141">
                  <c:v>379441529.14397901</c:v>
                </c:pt>
                <c:pt idx="21142">
                  <c:v>379401108.48394299</c:v>
                </c:pt>
                <c:pt idx="21143">
                  <c:v>379360719.07277495</c:v>
                </c:pt>
                <c:pt idx="21144">
                  <c:v>379320361.00507694</c:v>
                </c:pt>
                <c:pt idx="21145">
                  <c:v>379280034.373698</c:v>
                </c:pt>
                <c:pt idx="21146">
                  <c:v>379239739.26976109</c:v>
                </c:pt>
                <c:pt idx="21147">
                  <c:v>379199475.7826739</c:v>
                </c:pt>
                <c:pt idx="21148">
                  <c:v>379159244.00015908</c:v>
                </c:pt>
                <c:pt idx="21149">
                  <c:v>379119044.00826597</c:v>
                </c:pt>
                <c:pt idx="21150">
                  <c:v>379078875.89139295</c:v>
                </c:pt>
                <c:pt idx="21151">
                  <c:v>379038739.73230785</c:v>
                </c:pt>
                <c:pt idx="21152">
                  <c:v>378998635.61216497</c:v>
                </c:pt>
                <c:pt idx="21153">
                  <c:v>378958563.61052406</c:v>
                </c:pt>
                <c:pt idx="21154">
                  <c:v>378918523.80536997</c:v>
                </c:pt>
                <c:pt idx="21155">
                  <c:v>378878516.27313101</c:v>
                </c:pt>
                <c:pt idx="21156">
                  <c:v>378838541.088696</c:v>
                </c:pt>
                <c:pt idx="21157">
                  <c:v>378798598.325432</c:v>
                </c:pt>
                <c:pt idx="21158">
                  <c:v>378758688.05520296</c:v>
                </c:pt>
                <c:pt idx="21159">
                  <c:v>378718810.34838909</c:v>
                </c:pt>
                <c:pt idx="21160">
                  <c:v>378678965.27389902</c:v>
                </c:pt>
                <c:pt idx="21161">
                  <c:v>378639152.89919198</c:v>
                </c:pt>
                <c:pt idx="21162">
                  <c:v>378599373.29029292</c:v>
                </c:pt>
                <c:pt idx="21163">
                  <c:v>378559626.51180899</c:v>
                </c:pt>
                <c:pt idx="21164">
                  <c:v>378519912.62694395</c:v>
                </c:pt>
                <c:pt idx="21165">
                  <c:v>378480231.69752008</c:v>
                </c:pt>
                <c:pt idx="21166">
                  <c:v>378440583.78399003</c:v>
                </c:pt>
                <c:pt idx="21167">
                  <c:v>378400968.94545305</c:v>
                </c:pt>
                <c:pt idx="21168">
                  <c:v>378361387.2396729</c:v>
                </c:pt>
                <c:pt idx="21169">
                  <c:v>378321838.72308999</c:v>
                </c:pt>
                <c:pt idx="21170">
                  <c:v>378282323.45084101</c:v>
                </c:pt>
                <c:pt idx="21171">
                  <c:v>378242841.47677094</c:v>
                </c:pt>
                <c:pt idx="21172">
                  <c:v>378203392.85345215</c:v>
                </c:pt>
                <c:pt idx="21173">
                  <c:v>378163977.63219202</c:v>
                </c:pt>
                <c:pt idx="21174">
                  <c:v>378124595.86305702</c:v>
                </c:pt>
                <c:pt idx="21175">
                  <c:v>378085247.59487796</c:v>
                </c:pt>
                <c:pt idx="21176">
                  <c:v>378045932.87527192</c:v>
                </c:pt>
                <c:pt idx="21177">
                  <c:v>378006651.75065392</c:v>
                </c:pt>
                <c:pt idx="21178">
                  <c:v>377967404.26624894</c:v>
                </c:pt>
                <c:pt idx="21179">
                  <c:v>377928190.46610695</c:v>
                </c:pt>
                <c:pt idx="21180">
                  <c:v>377889010.39312005</c:v>
                </c:pt>
                <c:pt idx="21181">
                  <c:v>377849864.08903092</c:v>
                </c:pt>
                <c:pt idx="21182">
                  <c:v>377810751.59444892</c:v>
                </c:pt>
                <c:pt idx="21183">
                  <c:v>377771672.94886506</c:v>
                </c:pt>
                <c:pt idx="21184">
                  <c:v>377732628.19066</c:v>
                </c:pt>
                <c:pt idx="21185">
                  <c:v>377693617.35712403</c:v>
                </c:pt>
                <c:pt idx="21186">
                  <c:v>377654640.48446202</c:v>
                </c:pt>
                <c:pt idx="21187">
                  <c:v>377615697.60781306</c:v>
                </c:pt>
                <c:pt idx="21188">
                  <c:v>377576788.76125991</c:v>
                </c:pt>
                <c:pt idx="21189">
                  <c:v>377537913.97784102</c:v>
                </c:pt>
                <c:pt idx="21190">
                  <c:v>377499073.28956401</c:v>
                </c:pt>
                <c:pt idx="21191">
                  <c:v>377460266.72741705</c:v>
                </c:pt>
                <c:pt idx="21192">
                  <c:v>377421494.32138091</c:v>
                </c:pt>
                <c:pt idx="21193">
                  <c:v>377382756.10044098</c:v>
                </c:pt>
                <c:pt idx="21194">
                  <c:v>377344052.09259999</c:v>
                </c:pt>
                <c:pt idx="21195">
                  <c:v>377305382.32488799</c:v>
                </c:pt>
                <c:pt idx="21196">
                  <c:v>377266746.82337296</c:v>
                </c:pt>
                <c:pt idx="21197">
                  <c:v>377228145.613177</c:v>
                </c:pt>
                <c:pt idx="21198">
                  <c:v>377189578.718481</c:v>
                </c:pt>
                <c:pt idx="21199">
                  <c:v>377151046.16254097</c:v>
                </c:pt>
                <c:pt idx="21200">
                  <c:v>377112547.967695</c:v>
                </c:pt>
                <c:pt idx="21201">
                  <c:v>377074084.15537792</c:v>
                </c:pt>
                <c:pt idx="21202">
                  <c:v>377035654.74612898</c:v>
                </c:pt>
                <c:pt idx="21203">
                  <c:v>376997259.75960296</c:v>
                </c:pt>
                <c:pt idx="21204">
                  <c:v>376958899.21458298</c:v>
                </c:pt>
                <c:pt idx="21205">
                  <c:v>376920573.12898695</c:v>
                </c:pt>
                <c:pt idx="21206">
                  <c:v>376882281.51988202</c:v>
                </c:pt>
                <c:pt idx="21207">
                  <c:v>376844024.40349001</c:v>
                </c:pt>
                <c:pt idx="21208">
                  <c:v>376805801.79520196</c:v>
                </c:pt>
                <c:pt idx="21209">
                  <c:v>376767613.70958602</c:v>
                </c:pt>
                <c:pt idx="21210">
                  <c:v>376729460.16039509</c:v>
                </c:pt>
                <c:pt idx="21211">
                  <c:v>376691341.16058105</c:v>
                </c:pt>
                <c:pt idx="21212">
                  <c:v>376653256.72229993</c:v>
                </c:pt>
                <c:pt idx="21213">
                  <c:v>376615206.856924</c:v>
                </c:pt>
                <c:pt idx="21214">
                  <c:v>376577191.57505101</c:v>
                </c:pt>
                <c:pt idx="21215">
                  <c:v>376539210.88651109</c:v>
                </c:pt>
                <c:pt idx="21216">
                  <c:v>376501264.80037892</c:v>
                </c:pt>
                <c:pt idx="21217">
                  <c:v>376463353.32498091</c:v>
                </c:pt>
                <c:pt idx="21218">
                  <c:v>376425476.46790296</c:v>
                </c:pt>
                <c:pt idx="21219">
                  <c:v>376387634.23600394</c:v>
                </c:pt>
                <c:pt idx="21220">
                  <c:v>376349826.63542002</c:v>
                </c:pt>
                <c:pt idx="21221">
                  <c:v>376312053.67157298</c:v>
                </c:pt>
                <c:pt idx="21222">
                  <c:v>376274315.34918106</c:v>
                </c:pt>
                <c:pt idx="21223">
                  <c:v>376236611.67226899</c:v>
                </c:pt>
                <c:pt idx="21224">
                  <c:v>376198942.64417106</c:v>
                </c:pt>
                <c:pt idx="21225">
                  <c:v>376161308.26754302</c:v>
                </c:pt>
                <c:pt idx="21226">
                  <c:v>376123708.54437</c:v>
                </c:pt>
                <c:pt idx="21227">
                  <c:v>376086143.47597486</c:v>
                </c:pt>
                <c:pt idx="21228">
                  <c:v>376048613.06302208</c:v>
                </c:pt>
                <c:pt idx="21229">
                  <c:v>376011117.30553305</c:v>
                </c:pt>
                <c:pt idx="21230">
                  <c:v>375973656.20288694</c:v>
                </c:pt>
                <c:pt idx="21231">
                  <c:v>375936229.75383109</c:v>
                </c:pt>
                <c:pt idx="21232">
                  <c:v>375898837.95648903</c:v>
                </c:pt>
                <c:pt idx="21233">
                  <c:v>375861480.80837005</c:v>
                </c:pt>
                <c:pt idx="21234">
                  <c:v>375824158.30636901</c:v>
                </c:pt>
                <c:pt idx="21235">
                  <c:v>375786870.44678396</c:v>
                </c:pt>
                <c:pt idx="21236">
                  <c:v>375749617.22531492</c:v>
                </c:pt>
                <c:pt idx="21237">
                  <c:v>375712398.63707697</c:v>
                </c:pt>
                <c:pt idx="21238">
                  <c:v>375675214.67660201</c:v>
                </c:pt>
                <c:pt idx="21239">
                  <c:v>375638065.33785105</c:v>
                </c:pt>
                <c:pt idx="21240">
                  <c:v>375600950.614218</c:v>
                </c:pt>
                <c:pt idx="21241">
                  <c:v>375563870.49853599</c:v>
                </c:pt>
                <c:pt idx="21242">
                  <c:v>375526824.98308694</c:v>
                </c:pt>
                <c:pt idx="21243">
                  <c:v>375489814.05960703</c:v>
                </c:pt>
                <c:pt idx="21244">
                  <c:v>375452837.71929199</c:v>
                </c:pt>
                <c:pt idx="21245">
                  <c:v>375415895.95280403</c:v>
                </c:pt>
                <c:pt idx="21246">
                  <c:v>375378988.75028199</c:v>
                </c:pt>
                <c:pt idx="21247">
                  <c:v>375342116.10134101</c:v>
                </c:pt>
                <c:pt idx="21248">
                  <c:v>375305277.99508595</c:v>
                </c:pt>
                <c:pt idx="21249">
                  <c:v>375268474.42011303</c:v>
                </c:pt>
                <c:pt idx="21250">
                  <c:v>375231705.36451608</c:v>
                </c:pt>
                <c:pt idx="21251">
                  <c:v>375194970.81589597</c:v>
                </c:pt>
                <c:pt idx="21252">
                  <c:v>375158270.761365</c:v>
                </c:pt>
                <c:pt idx="21253">
                  <c:v>375121605.18755108</c:v>
                </c:pt>
                <c:pt idx="21254">
                  <c:v>375084974.08060491</c:v>
                </c:pt>
                <c:pt idx="21255">
                  <c:v>375048377.42620885</c:v>
                </c:pt>
                <c:pt idx="21256">
                  <c:v>375011815.20957601</c:v>
                </c:pt>
                <c:pt idx="21257">
                  <c:v>374975287.41546297</c:v>
                </c:pt>
                <c:pt idx="21258">
                  <c:v>374938794.02817303</c:v>
                </c:pt>
                <c:pt idx="21259">
                  <c:v>374902335.03155696</c:v>
                </c:pt>
                <c:pt idx="21260">
                  <c:v>374865910.40902799</c:v>
                </c:pt>
                <c:pt idx="21261">
                  <c:v>374829520.14355814</c:v>
                </c:pt>
                <c:pt idx="21262">
                  <c:v>374793164.217691</c:v>
                </c:pt>
                <c:pt idx="21263">
                  <c:v>374756842.61354107</c:v>
                </c:pt>
                <c:pt idx="21264">
                  <c:v>374720555.31280202</c:v>
                </c:pt>
                <c:pt idx="21265">
                  <c:v>374684302.29675299</c:v>
                </c:pt>
                <c:pt idx="21266">
                  <c:v>374648083.54626298</c:v>
                </c:pt>
                <c:pt idx="21267">
                  <c:v>374611899.04179198</c:v>
                </c:pt>
                <c:pt idx="21268">
                  <c:v>374575748.76340204</c:v>
                </c:pt>
                <c:pt idx="21269">
                  <c:v>374539632.69076109</c:v>
                </c:pt>
                <c:pt idx="21270">
                  <c:v>374503550.80314302</c:v>
                </c:pt>
                <c:pt idx="21271">
                  <c:v>374467503.07943892</c:v>
                </c:pt>
                <c:pt idx="21272">
                  <c:v>374431489.49815696</c:v>
                </c:pt>
                <c:pt idx="21273">
                  <c:v>374395510.037431</c:v>
                </c:pt>
                <c:pt idx="21274">
                  <c:v>374359564.67502397</c:v>
                </c:pt>
                <c:pt idx="21275">
                  <c:v>374323653.38832998</c:v>
                </c:pt>
                <c:pt idx="21276">
                  <c:v>374287776.154383</c:v>
                </c:pt>
                <c:pt idx="21277">
                  <c:v>374251932.94985998</c:v>
                </c:pt>
                <c:pt idx="21278">
                  <c:v>374216123.75108403</c:v>
                </c:pt>
                <c:pt idx="21279">
                  <c:v>374180348.53402996</c:v>
                </c:pt>
                <c:pt idx="21280">
                  <c:v>374144607.27432996</c:v>
                </c:pt>
                <c:pt idx="21281">
                  <c:v>374108899.94727492</c:v>
                </c:pt>
                <c:pt idx="21282">
                  <c:v>374073226.52782303</c:v>
                </c:pt>
                <c:pt idx="21283">
                  <c:v>374037586.99059892</c:v>
                </c:pt>
                <c:pt idx="21284">
                  <c:v>374001981.309901</c:v>
                </c:pt>
                <c:pt idx="21285">
                  <c:v>373966409.45970899</c:v>
                </c:pt>
                <c:pt idx="21286">
                  <c:v>373930871.41367894</c:v>
                </c:pt>
                <c:pt idx="21287">
                  <c:v>373895367.14515615</c:v>
                </c:pt>
                <c:pt idx="21288">
                  <c:v>373859896.62717497</c:v>
                </c:pt>
                <c:pt idx="21289">
                  <c:v>373824459.83246303</c:v>
                </c:pt>
                <c:pt idx="21290">
                  <c:v>373789056.73344803</c:v>
                </c:pt>
                <c:pt idx="21291">
                  <c:v>373753687.30225694</c:v>
                </c:pt>
                <c:pt idx="21292">
                  <c:v>373718351.51072305</c:v>
                </c:pt>
                <c:pt idx="21293">
                  <c:v>373683049.33038992</c:v>
                </c:pt>
                <c:pt idx="21294">
                  <c:v>373647780.73251396</c:v>
                </c:pt>
                <c:pt idx="21295">
                  <c:v>373612545.68806905</c:v>
                </c:pt>
                <c:pt idx="21296">
                  <c:v>373577344.16775006</c:v>
                </c:pt>
                <c:pt idx="21297">
                  <c:v>373542176.14197391</c:v>
                </c:pt>
                <c:pt idx="21298">
                  <c:v>373507041.58089</c:v>
                </c:pt>
                <c:pt idx="21299">
                  <c:v>373471940.45437503</c:v>
                </c:pt>
                <c:pt idx="21300">
                  <c:v>373436872.73204297</c:v>
                </c:pt>
                <c:pt idx="21301">
                  <c:v>373401838.38324791</c:v>
                </c:pt>
                <c:pt idx="21302">
                  <c:v>373366837.37708402</c:v>
                </c:pt>
                <c:pt idx="21303">
                  <c:v>373331869.68239099</c:v>
                </c:pt>
                <c:pt idx="21304">
                  <c:v>373296935.26775998</c:v>
                </c:pt>
                <c:pt idx="21305">
                  <c:v>373262034.10153109</c:v>
                </c:pt>
                <c:pt idx="21306">
                  <c:v>373227166.15180397</c:v>
                </c:pt>
                <c:pt idx="21307">
                  <c:v>373192331.38643396</c:v>
                </c:pt>
                <c:pt idx="21308">
                  <c:v>373157529.77304202</c:v>
                </c:pt>
                <c:pt idx="21309">
                  <c:v>373122761.27901101</c:v>
                </c:pt>
                <c:pt idx="21310">
                  <c:v>373088025.87149501</c:v>
                </c:pt>
                <c:pt idx="21311">
                  <c:v>373053323.51741898</c:v>
                </c:pt>
                <c:pt idx="21312">
                  <c:v>373018654.18348402</c:v>
                </c:pt>
                <c:pt idx="21313">
                  <c:v>372984017.83616698</c:v>
                </c:pt>
                <c:pt idx="21314">
                  <c:v>372949414.441728</c:v>
                </c:pt>
                <c:pt idx="21315">
                  <c:v>372914843.96620995</c:v>
                </c:pt>
                <c:pt idx="21316">
                  <c:v>372880306.37544298</c:v>
                </c:pt>
                <c:pt idx="21317">
                  <c:v>372845801.63504791</c:v>
                </c:pt>
                <c:pt idx="21318">
                  <c:v>372811329.71043795</c:v>
                </c:pt>
                <c:pt idx="21319">
                  <c:v>372776890.56682301</c:v>
                </c:pt>
                <c:pt idx="21320">
                  <c:v>372742484.169209</c:v>
                </c:pt>
                <c:pt idx="21321">
                  <c:v>372708110.48240691</c:v>
                </c:pt>
                <c:pt idx="21322">
                  <c:v>372673769.47102892</c:v>
                </c:pt>
                <c:pt idx="21323">
                  <c:v>372639461.09949696</c:v>
                </c:pt>
                <c:pt idx="21324">
                  <c:v>372605185.33203995</c:v>
                </c:pt>
                <c:pt idx="21325">
                  <c:v>372570942.13270199</c:v>
                </c:pt>
                <c:pt idx="21326">
                  <c:v>372536731.46533895</c:v>
                </c:pt>
                <c:pt idx="21327">
                  <c:v>372502553.29362792</c:v>
                </c:pt>
                <c:pt idx="21328">
                  <c:v>372468407.58106399</c:v>
                </c:pt>
                <c:pt idx="21329">
                  <c:v>372434294.29096591</c:v>
                </c:pt>
                <c:pt idx="21330">
                  <c:v>372400213.38647896</c:v>
                </c:pt>
                <c:pt idx="21331">
                  <c:v>372366164.83057392</c:v>
                </c:pt>
                <c:pt idx="21332">
                  <c:v>372332148.58605492</c:v>
                </c:pt>
                <c:pt idx="21333">
                  <c:v>372298164.61555701</c:v>
                </c:pt>
                <c:pt idx="21334">
                  <c:v>372264212.88155198</c:v>
                </c:pt>
                <c:pt idx="21335">
                  <c:v>372230293.34634799</c:v>
                </c:pt>
                <c:pt idx="21336">
                  <c:v>372196405.97209603</c:v>
                </c:pt>
                <c:pt idx="21337">
                  <c:v>372162550.72078496</c:v>
                </c:pt>
                <c:pt idx="21338">
                  <c:v>372128727.554254</c:v>
                </c:pt>
                <c:pt idx="21339">
                  <c:v>372094936.43418694</c:v>
                </c:pt>
                <c:pt idx="21340">
                  <c:v>372061177.32211697</c:v>
                </c:pt>
                <c:pt idx="21341">
                  <c:v>372027450.17942798</c:v>
                </c:pt>
                <c:pt idx="21342">
                  <c:v>371993754.96736205</c:v>
                </c:pt>
                <c:pt idx="21343">
                  <c:v>371960091.64701307</c:v>
                </c:pt>
                <c:pt idx="21344">
                  <c:v>371926460.179335</c:v>
                </c:pt>
                <c:pt idx="21345">
                  <c:v>371892860.52514303</c:v>
                </c:pt>
                <c:pt idx="21346">
                  <c:v>371859292.64511508</c:v>
                </c:pt>
                <c:pt idx="21347">
                  <c:v>371825756.49979192</c:v>
                </c:pt>
                <c:pt idx="21348">
                  <c:v>371792252.04958397</c:v>
                </c:pt>
                <c:pt idx="21349">
                  <c:v>371758779.25476909</c:v>
                </c:pt>
                <c:pt idx="21350">
                  <c:v>371725338.07549602</c:v>
                </c:pt>
                <c:pt idx="21351">
                  <c:v>371691928.47178692</c:v>
                </c:pt>
                <c:pt idx="21352">
                  <c:v>371658550.40354109</c:v>
                </c:pt>
                <c:pt idx="21353">
                  <c:v>371625203.83053201</c:v>
                </c:pt>
                <c:pt idx="21354">
                  <c:v>371591888.71241295</c:v>
                </c:pt>
                <c:pt idx="21355">
                  <c:v>371558605.00871801</c:v>
                </c:pt>
                <c:pt idx="21356">
                  <c:v>371525352.67886704</c:v>
                </c:pt>
                <c:pt idx="21357">
                  <c:v>371492131.68216002</c:v>
                </c:pt>
                <c:pt idx="21358">
                  <c:v>371458941.97778696</c:v>
                </c:pt>
                <c:pt idx="21359">
                  <c:v>371425783.52482605</c:v>
                </c:pt>
                <c:pt idx="21360">
                  <c:v>371392656.28224397</c:v>
                </c:pt>
                <c:pt idx="21361">
                  <c:v>371359560.20890296</c:v>
                </c:pt>
                <c:pt idx="21362">
                  <c:v>371326495.26355505</c:v>
                </c:pt>
                <c:pt idx="21363">
                  <c:v>371293461.40485102</c:v>
                </c:pt>
                <c:pt idx="21364">
                  <c:v>371260458.59133786</c:v>
                </c:pt>
                <c:pt idx="21365">
                  <c:v>371227486.78146392</c:v>
                </c:pt>
                <c:pt idx="21366">
                  <c:v>371194545.93357599</c:v>
                </c:pt>
                <c:pt idx="21367">
                  <c:v>371161636.00592399</c:v>
                </c:pt>
                <c:pt idx="21368">
                  <c:v>371128756.95666492</c:v>
                </c:pt>
                <c:pt idx="21369">
                  <c:v>371095908.74385709</c:v>
                </c:pt>
                <c:pt idx="21370">
                  <c:v>371063091.32547092</c:v>
                </c:pt>
                <c:pt idx="21371">
                  <c:v>371030304.659383</c:v>
                </c:pt>
                <c:pt idx="21372">
                  <c:v>370997548.70338392</c:v>
                </c:pt>
                <c:pt idx="21373">
                  <c:v>370964823.41517395</c:v>
                </c:pt>
                <c:pt idx="21374">
                  <c:v>370932128.75236899</c:v>
                </c:pt>
                <c:pt idx="21375">
                  <c:v>370899464.67250001</c:v>
                </c:pt>
                <c:pt idx="21376">
                  <c:v>370866831.13301605</c:v>
                </c:pt>
                <c:pt idx="21377">
                  <c:v>370834228.0912829</c:v>
                </c:pt>
                <c:pt idx="21378">
                  <c:v>370801655.50458997</c:v>
                </c:pt>
                <c:pt idx="21379">
                  <c:v>370769113.330145</c:v>
                </c:pt>
                <c:pt idx="21380">
                  <c:v>370736601.52508092</c:v>
                </c:pt>
                <c:pt idx="21381">
                  <c:v>370704120.04645509</c:v>
                </c:pt>
                <c:pt idx="21382">
                  <c:v>370671668.85124999</c:v>
                </c:pt>
                <c:pt idx="21383">
                  <c:v>370639247.89637595</c:v>
                </c:pt>
                <c:pt idx="21384">
                  <c:v>370606857.13867396</c:v>
                </c:pt>
                <c:pt idx="21385">
                  <c:v>370574496.53491294</c:v>
                </c:pt>
                <c:pt idx="21386">
                  <c:v>370542166.04179609</c:v>
                </c:pt>
                <c:pt idx="21387">
                  <c:v>370509865.61595601</c:v>
                </c:pt>
                <c:pt idx="21388">
                  <c:v>370477595.21396399</c:v>
                </c:pt>
                <c:pt idx="21389">
                  <c:v>370445354.79232496</c:v>
                </c:pt>
                <c:pt idx="21390">
                  <c:v>370413144.30747998</c:v>
                </c:pt>
                <c:pt idx="21391">
                  <c:v>370380963.71581101</c:v>
                </c:pt>
                <c:pt idx="21392">
                  <c:v>370348812.97363794</c:v>
                </c:pt>
                <c:pt idx="21393">
                  <c:v>370316692.03722209</c:v>
                </c:pt>
                <c:pt idx="21394">
                  <c:v>370284600.86276799</c:v>
                </c:pt>
                <c:pt idx="21395">
                  <c:v>370252539.40642202</c:v>
                </c:pt>
                <c:pt idx="21396">
                  <c:v>370220507.62427592</c:v>
                </c:pt>
                <c:pt idx="21397">
                  <c:v>370188505.47236896</c:v>
                </c:pt>
                <c:pt idx="21398">
                  <c:v>370156532.90668494</c:v>
                </c:pt>
                <c:pt idx="21399">
                  <c:v>370124589.88315898</c:v>
                </c:pt>
                <c:pt idx="21400">
                  <c:v>370092676.35767305</c:v>
                </c:pt>
                <c:pt idx="21401">
                  <c:v>370060792.28606099</c:v>
                </c:pt>
                <c:pt idx="21402">
                  <c:v>370028937.62410998</c:v>
                </c:pt>
                <c:pt idx="21403">
                  <c:v>369997112.32755798</c:v>
                </c:pt>
                <c:pt idx="21404">
                  <c:v>369965316.35209799</c:v>
                </c:pt>
                <c:pt idx="21405">
                  <c:v>369933549.65337801</c:v>
                </c:pt>
                <c:pt idx="21406">
                  <c:v>369901812.18700498</c:v>
                </c:pt>
                <c:pt idx="21407">
                  <c:v>369870103.908539</c:v>
                </c:pt>
                <c:pt idx="21408">
                  <c:v>369838424.77350301</c:v>
                </c:pt>
                <c:pt idx="21409">
                  <c:v>369806774.73737699</c:v>
                </c:pt>
                <c:pt idx="21410">
                  <c:v>369775153.755602</c:v>
                </c:pt>
                <c:pt idx="21411">
                  <c:v>369743561.78358102</c:v>
                </c:pt>
                <c:pt idx="21412">
                  <c:v>369711998.77668196</c:v>
                </c:pt>
                <c:pt idx="21413">
                  <c:v>369680464.69023299</c:v>
                </c:pt>
                <c:pt idx="21414">
                  <c:v>369648959.47952998</c:v>
                </c:pt>
                <c:pt idx="21415">
                  <c:v>369617483.09983397</c:v>
                </c:pt>
                <c:pt idx="21416">
                  <c:v>369586035.50637192</c:v>
                </c:pt>
                <c:pt idx="21417">
                  <c:v>369554616.65433902</c:v>
                </c:pt>
                <c:pt idx="21418">
                  <c:v>369523226.49890095</c:v>
                </c:pt>
                <c:pt idx="21419">
                  <c:v>369491864.99519199</c:v>
                </c:pt>
                <c:pt idx="21420">
                  <c:v>369460532.098315</c:v>
                </c:pt>
                <c:pt idx="21421">
                  <c:v>369429227.763349</c:v>
                </c:pt>
                <c:pt idx="21422">
                  <c:v>369397951.945342</c:v>
                </c:pt>
                <c:pt idx="21423">
                  <c:v>369366704.59931803</c:v>
                </c:pt>
                <c:pt idx="21424">
                  <c:v>369335485.68027294</c:v>
                </c:pt>
                <c:pt idx="21425">
                  <c:v>369304295.14318007</c:v>
                </c:pt>
                <c:pt idx="21426">
                  <c:v>369273132.94298893</c:v>
                </c:pt>
                <c:pt idx="21427">
                  <c:v>369241999.03462499</c:v>
                </c:pt>
                <c:pt idx="21428">
                  <c:v>369210893.37299192</c:v>
                </c:pt>
                <c:pt idx="21429">
                  <c:v>369179815.91297293</c:v>
                </c:pt>
                <c:pt idx="21430">
                  <c:v>369148766.60943109</c:v>
                </c:pt>
                <c:pt idx="21431">
                  <c:v>369117745.41720903</c:v>
                </c:pt>
                <c:pt idx="21432">
                  <c:v>369086752.29113096</c:v>
                </c:pt>
                <c:pt idx="21433">
                  <c:v>369055787.186005</c:v>
                </c:pt>
                <c:pt idx="21434">
                  <c:v>369024850.05662</c:v>
                </c:pt>
                <c:pt idx="21435">
                  <c:v>368993940.85775006</c:v>
                </c:pt>
                <c:pt idx="21436">
                  <c:v>368963059.54415303</c:v>
                </c:pt>
                <c:pt idx="21437">
                  <c:v>368932206.07057297</c:v>
                </c:pt>
                <c:pt idx="21438">
                  <c:v>368901380.39173996</c:v>
                </c:pt>
                <c:pt idx="21439">
                  <c:v>368870582.46236992</c:v>
                </c:pt>
                <c:pt idx="21440">
                  <c:v>368839812.23716909</c:v>
                </c:pt>
                <c:pt idx="21441">
                  <c:v>368809069.67082798</c:v>
                </c:pt>
                <c:pt idx="21442">
                  <c:v>368778354.718032</c:v>
                </c:pt>
                <c:pt idx="21443">
                  <c:v>368747667.33345097</c:v>
                </c:pt>
                <c:pt idx="21444">
                  <c:v>368717007.47174895</c:v>
                </c:pt>
                <c:pt idx="21445">
                  <c:v>368686375.08758008</c:v>
                </c:pt>
                <c:pt idx="21446">
                  <c:v>368655770.13559002</c:v>
                </c:pt>
                <c:pt idx="21447">
                  <c:v>368625192.57042009</c:v>
                </c:pt>
                <c:pt idx="21448">
                  <c:v>368594642.34670109</c:v>
                </c:pt>
                <c:pt idx="21449">
                  <c:v>368564119.41906202</c:v>
                </c:pt>
                <c:pt idx="21450">
                  <c:v>368533623.74212301</c:v>
                </c:pt>
                <c:pt idx="21451">
                  <c:v>368503155.27050197</c:v>
                </c:pt>
                <c:pt idx="21452">
                  <c:v>368472713.95881402</c:v>
                </c:pt>
                <c:pt idx="21453">
                  <c:v>368442299.76166803</c:v>
                </c:pt>
                <c:pt idx="21454">
                  <c:v>368411912.63367403</c:v>
                </c:pt>
                <c:pt idx="21455">
                  <c:v>368381552.52943599</c:v>
                </c:pt>
                <c:pt idx="21456">
                  <c:v>368351219.40356207</c:v>
                </c:pt>
                <c:pt idx="21457">
                  <c:v>368320913.21065491</c:v>
                </c:pt>
                <c:pt idx="21458">
                  <c:v>368290633.90531892</c:v>
                </c:pt>
                <c:pt idx="21459">
                  <c:v>368260381.44216198</c:v>
                </c:pt>
                <c:pt idx="21460">
                  <c:v>368230155.77578795</c:v>
                </c:pt>
                <c:pt idx="21461">
                  <c:v>368199956.860807</c:v>
                </c:pt>
                <c:pt idx="21462">
                  <c:v>368169784.65183097</c:v>
                </c:pt>
                <c:pt idx="21463">
                  <c:v>368139639.10347205</c:v>
                </c:pt>
                <c:pt idx="21464">
                  <c:v>368109520.17035002</c:v>
                </c:pt>
                <c:pt idx="21465">
                  <c:v>368079427.80708605</c:v>
                </c:pt>
                <c:pt idx="21466">
                  <c:v>368049361.96830791</c:v>
                </c:pt>
                <c:pt idx="21467">
                  <c:v>368019322.60864598</c:v>
                </c:pt>
                <c:pt idx="21468">
                  <c:v>367989309.68274099</c:v>
                </c:pt>
                <c:pt idx="21469">
                  <c:v>367959323.14523602</c:v>
                </c:pt>
                <c:pt idx="21470">
                  <c:v>367929362.95078295</c:v>
                </c:pt>
                <c:pt idx="21471">
                  <c:v>367899429.05404198</c:v>
                </c:pt>
                <c:pt idx="21472">
                  <c:v>367869521.40967894</c:v>
                </c:pt>
                <c:pt idx="21473">
                  <c:v>367839639.97237194</c:v>
                </c:pt>
                <c:pt idx="21474">
                  <c:v>367809784.69680399</c:v>
                </c:pt>
                <c:pt idx="21475">
                  <c:v>367779955.53767103</c:v>
                </c:pt>
                <c:pt idx="21476">
                  <c:v>367750152.44967794</c:v>
                </c:pt>
                <c:pt idx="21477">
                  <c:v>367720375.38753998</c:v>
                </c:pt>
                <c:pt idx="21478">
                  <c:v>367690624.30598396</c:v>
                </c:pt>
                <c:pt idx="21479">
                  <c:v>367660899.15974802</c:v>
                </c:pt>
                <c:pt idx="21480">
                  <c:v>367631199.90358198</c:v>
                </c:pt>
                <c:pt idx="21481">
                  <c:v>367601526.49225086</c:v>
                </c:pt>
                <c:pt idx="21482">
                  <c:v>367571878.88052905</c:v>
                </c:pt>
                <c:pt idx="21483">
                  <c:v>367542257.023206</c:v>
                </c:pt>
                <c:pt idx="21484">
                  <c:v>367512660.87508601</c:v>
                </c:pt>
                <c:pt idx="21485">
                  <c:v>367483090.39098793</c:v>
                </c:pt>
                <c:pt idx="21486">
                  <c:v>367453545.52574295</c:v>
                </c:pt>
                <c:pt idx="21487">
                  <c:v>367424026.23420095</c:v>
                </c:pt>
                <c:pt idx="21488">
                  <c:v>367394532.47122592</c:v>
                </c:pt>
                <c:pt idx="21489">
                  <c:v>367365064.19169694</c:v>
                </c:pt>
                <c:pt idx="21490">
                  <c:v>367335621.35051215</c:v>
                </c:pt>
                <c:pt idx="21491">
                  <c:v>367306203.90258592</c:v>
                </c:pt>
                <c:pt idx="21492">
                  <c:v>367276811.80284792</c:v>
                </c:pt>
                <c:pt idx="21493">
                  <c:v>367247445.00624996</c:v>
                </c:pt>
                <c:pt idx="21494">
                  <c:v>367218103.46775901</c:v>
                </c:pt>
                <c:pt idx="21495">
                  <c:v>367188787.14236206</c:v>
                </c:pt>
                <c:pt idx="21496">
                  <c:v>367159495.98506296</c:v>
                </c:pt>
                <c:pt idx="21497">
                  <c:v>367130229.95089</c:v>
                </c:pt>
                <c:pt idx="21498">
                  <c:v>367100988.99488592</c:v>
                </c:pt>
                <c:pt idx="21499">
                  <c:v>367071773.07211697</c:v>
                </c:pt>
                <c:pt idx="21500">
                  <c:v>367042582.13766909</c:v>
                </c:pt>
                <c:pt idx="21501">
                  <c:v>367013416.14665002</c:v>
                </c:pt>
                <c:pt idx="21502">
                  <c:v>366984275.05418801</c:v>
                </c:pt>
                <c:pt idx="21503">
                  <c:v>366955158.81543392</c:v>
                </c:pt>
                <c:pt idx="21504">
                  <c:v>366926067.38555998</c:v>
                </c:pt>
                <c:pt idx="21505">
                  <c:v>366897000.71976209</c:v>
                </c:pt>
                <c:pt idx="21506">
                  <c:v>366867958.77325791</c:v>
                </c:pt>
                <c:pt idx="21507">
                  <c:v>366838941.50128895</c:v>
                </c:pt>
                <c:pt idx="21508">
                  <c:v>366809948.85912007</c:v>
                </c:pt>
                <c:pt idx="21509">
                  <c:v>366780980.80203992</c:v>
                </c:pt>
                <c:pt idx="21510">
                  <c:v>366752037.28536201</c:v>
                </c:pt>
                <c:pt idx="21511">
                  <c:v>366723118.26442409</c:v>
                </c:pt>
                <c:pt idx="21512">
                  <c:v>366694223.69458902</c:v>
                </c:pt>
                <c:pt idx="21513">
                  <c:v>366665353.53124386</c:v>
                </c:pt>
                <c:pt idx="21514">
                  <c:v>366636507.72980392</c:v>
                </c:pt>
                <c:pt idx="21515">
                  <c:v>366607686.24570799</c:v>
                </c:pt>
                <c:pt idx="21516">
                  <c:v>366578889.03442109</c:v>
                </c:pt>
                <c:pt idx="21517">
                  <c:v>366550116.05143499</c:v>
                </c:pt>
                <c:pt idx="21518">
                  <c:v>366521367.25227094</c:v>
                </c:pt>
                <c:pt idx="21519">
                  <c:v>366492642.59247386</c:v>
                </c:pt>
                <c:pt idx="21520">
                  <c:v>366463942.02761698</c:v>
                </c:pt>
                <c:pt idx="21521">
                  <c:v>366435265.51330298</c:v>
                </c:pt>
                <c:pt idx="21522">
                  <c:v>366406613.00516105</c:v>
                </c:pt>
                <c:pt idx="21523">
                  <c:v>366377984.45884901</c:v>
                </c:pt>
                <c:pt idx="21524">
                  <c:v>366349379.83005202</c:v>
                </c:pt>
                <c:pt idx="21525">
                  <c:v>366320799.07448697</c:v>
                </c:pt>
                <c:pt idx="21526">
                  <c:v>366292242.14789808</c:v>
                </c:pt>
                <c:pt idx="21527">
                  <c:v>366263709.00605899</c:v>
                </c:pt>
                <c:pt idx="21528">
                  <c:v>366235199.60477298</c:v>
                </c:pt>
                <c:pt idx="21529">
                  <c:v>366206713.89987391</c:v>
                </c:pt>
                <c:pt idx="21530">
                  <c:v>366178251.84722704</c:v>
                </c:pt>
                <c:pt idx="21531">
                  <c:v>366149813.40272492</c:v>
                </c:pt>
                <c:pt idx="21532">
                  <c:v>366121398.52229387</c:v>
                </c:pt>
                <c:pt idx="21533">
                  <c:v>366093007.16188997</c:v>
                </c:pt>
                <c:pt idx="21534">
                  <c:v>366064639.27750105</c:v>
                </c:pt>
                <c:pt idx="21535">
                  <c:v>366036294.82514501</c:v>
                </c:pt>
                <c:pt idx="21536">
                  <c:v>366007973.76087391</c:v>
                </c:pt>
                <c:pt idx="21537">
                  <c:v>365979676.04076898</c:v>
                </c:pt>
                <c:pt idx="21538">
                  <c:v>365951401.62094694</c:v>
                </c:pt>
                <c:pt idx="21539">
                  <c:v>365923150.45755506</c:v>
                </c:pt>
                <c:pt idx="21540">
                  <c:v>365894922.50677395</c:v>
                </c:pt>
                <c:pt idx="21541">
                  <c:v>365866717.72481501</c:v>
                </c:pt>
                <c:pt idx="21542">
                  <c:v>365838536.067927</c:v>
                </c:pt>
                <c:pt idx="21543">
                  <c:v>365810377.49238789</c:v>
                </c:pt>
                <c:pt idx="21544">
                  <c:v>365782241.95451206</c:v>
                </c:pt>
                <c:pt idx="21545">
                  <c:v>365754129.41064692</c:v>
                </c:pt>
                <c:pt idx="21546">
                  <c:v>365726039.81717402</c:v>
                </c:pt>
                <c:pt idx="21547">
                  <c:v>365697973.13050801</c:v>
                </c:pt>
                <c:pt idx="21548">
                  <c:v>365669929.30709898</c:v>
                </c:pt>
                <c:pt idx="21549">
                  <c:v>365641908.303433</c:v>
                </c:pt>
                <c:pt idx="21550">
                  <c:v>365613910.076029</c:v>
                </c:pt>
                <c:pt idx="21551">
                  <c:v>365585934.581442</c:v>
                </c:pt>
                <c:pt idx="21552">
                  <c:v>365557981.77626199</c:v>
                </c:pt>
                <c:pt idx="21553">
                  <c:v>365530051.61711407</c:v>
                </c:pt>
                <c:pt idx="21554">
                  <c:v>365502144.06066</c:v>
                </c:pt>
                <c:pt idx="21555">
                  <c:v>365474259.06359702</c:v>
                </c:pt>
                <c:pt idx="21556">
                  <c:v>365446396.58265793</c:v>
                </c:pt>
                <c:pt idx="21557">
                  <c:v>365418556.57461202</c:v>
                </c:pt>
                <c:pt idx="21558">
                  <c:v>365390738.99626493</c:v>
                </c:pt>
                <c:pt idx="21559">
                  <c:v>365362943.80446005</c:v>
                </c:pt>
                <c:pt idx="21560">
                  <c:v>365335170.95607603</c:v>
                </c:pt>
                <c:pt idx="21561">
                  <c:v>365307420.40802902</c:v>
                </c:pt>
                <c:pt idx="21562">
                  <c:v>365279692.11727297</c:v>
                </c:pt>
                <c:pt idx="21563">
                  <c:v>365251986.040797</c:v>
                </c:pt>
                <c:pt idx="21564">
                  <c:v>365224302.13563097</c:v>
                </c:pt>
                <c:pt idx="21565">
                  <c:v>365196640.35884005</c:v>
                </c:pt>
                <c:pt idx="21566">
                  <c:v>365169000.66752708</c:v>
                </c:pt>
                <c:pt idx="21567">
                  <c:v>365141383.01883501</c:v>
                </c:pt>
                <c:pt idx="21568">
                  <c:v>365113787.36994201</c:v>
                </c:pt>
                <c:pt idx="21569">
                  <c:v>365086213.67806709</c:v>
                </c:pt>
                <c:pt idx="21570">
                  <c:v>365058661.90046602</c:v>
                </c:pt>
                <c:pt idx="21571">
                  <c:v>365031131.99443394</c:v>
                </c:pt>
                <c:pt idx="21572">
                  <c:v>365003623.91730392</c:v>
                </c:pt>
                <c:pt idx="21573">
                  <c:v>364976137.62645</c:v>
                </c:pt>
                <c:pt idx="21574">
                  <c:v>364948673.07928294</c:v>
                </c:pt>
                <c:pt idx="21575">
                  <c:v>364921230.23325294</c:v>
                </c:pt>
                <c:pt idx="21576">
                  <c:v>364893809.04585105</c:v>
                </c:pt>
                <c:pt idx="21577">
                  <c:v>364866409.47460699</c:v>
                </c:pt>
                <c:pt idx="21578">
                  <c:v>364839031.47708899</c:v>
                </c:pt>
                <c:pt idx="21579">
                  <c:v>364811675.01090592</c:v>
                </c:pt>
                <c:pt idx="21580">
                  <c:v>364784340.03370792</c:v>
                </c:pt>
                <c:pt idx="21581">
                  <c:v>364757026.50318301</c:v>
                </c:pt>
                <c:pt idx="21582">
                  <c:v>364729734.37705898</c:v>
                </c:pt>
                <c:pt idx="21583">
                  <c:v>364702463.61310709</c:v>
                </c:pt>
                <c:pt idx="21584">
                  <c:v>364675214.16913497</c:v>
                </c:pt>
                <c:pt idx="21585">
                  <c:v>364647986.00299394</c:v>
                </c:pt>
                <c:pt idx="21586">
                  <c:v>364620779.07257295</c:v>
                </c:pt>
                <c:pt idx="21587">
                  <c:v>364593593.33580601</c:v>
                </c:pt>
                <c:pt idx="21588">
                  <c:v>364566428.75066298</c:v>
                </c:pt>
                <c:pt idx="21589">
                  <c:v>364539285.27515799</c:v>
                </c:pt>
                <c:pt idx="21590">
                  <c:v>364512162.86734498</c:v>
                </c:pt>
                <c:pt idx="21591">
                  <c:v>364485061.48531991</c:v>
                </c:pt>
                <c:pt idx="21592">
                  <c:v>364457981.08722001</c:v>
                </c:pt>
                <c:pt idx="21593">
                  <c:v>364430921.63122201</c:v>
                </c:pt>
                <c:pt idx="21594">
                  <c:v>364403883.07554698</c:v>
                </c:pt>
                <c:pt idx="21595">
                  <c:v>364376865.37845701</c:v>
                </c:pt>
                <c:pt idx="21596">
                  <c:v>364349868.49825299</c:v>
                </c:pt>
                <c:pt idx="21597">
                  <c:v>364322892.393282</c:v>
                </c:pt>
                <c:pt idx="21598">
                  <c:v>364295937.02192992</c:v>
                </c:pt>
                <c:pt idx="21599">
                  <c:v>364269002.34262598</c:v>
                </c:pt>
                <c:pt idx="21600">
                  <c:v>364242088.31384104</c:v>
                </c:pt>
                <c:pt idx="21601">
                  <c:v>364215194.89408892</c:v>
                </c:pt>
                <c:pt idx="21602">
                  <c:v>364188322.04192501</c:v>
                </c:pt>
                <c:pt idx="21603">
                  <c:v>364161469.71594793</c:v>
                </c:pt>
                <c:pt idx="21604">
                  <c:v>364134637.87479705</c:v>
                </c:pt>
                <c:pt idx="21605">
                  <c:v>364107826.477157</c:v>
                </c:pt>
                <c:pt idx="21606">
                  <c:v>364081035.48175192</c:v>
                </c:pt>
                <c:pt idx="21607">
                  <c:v>364054264.84735215</c:v>
                </c:pt>
                <c:pt idx="21608">
                  <c:v>364027514.53276795</c:v>
                </c:pt>
                <c:pt idx="21609">
                  <c:v>364000784.49685496</c:v>
                </c:pt>
                <c:pt idx="21610">
                  <c:v>363974074.69851005</c:v>
                </c:pt>
                <c:pt idx="21611">
                  <c:v>363947385.09667289</c:v>
                </c:pt>
                <c:pt idx="21612">
                  <c:v>363920715.65032905</c:v>
                </c:pt>
                <c:pt idx="21613">
                  <c:v>363894066.31850398</c:v>
                </c:pt>
                <c:pt idx="21614">
                  <c:v>363867437.06026793</c:v>
                </c:pt>
                <c:pt idx="21615">
                  <c:v>363840827.83473599</c:v>
                </c:pt>
                <c:pt idx="21616">
                  <c:v>363814238.60106409</c:v>
                </c:pt>
                <c:pt idx="21617">
                  <c:v>363787669.31845409</c:v>
                </c:pt>
                <c:pt idx="21618">
                  <c:v>363761119.94614899</c:v>
                </c:pt>
                <c:pt idx="21619">
                  <c:v>363734590.44343799</c:v>
                </c:pt>
                <c:pt idx="21620">
                  <c:v>363708080.76965201</c:v>
                </c:pt>
                <c:pt idx="21621">
                  <c:v>363681590.88416702</c:v>
                </c:pt>
                <c:pt idx="21622">
                  <c:v>363655120.74640208</c:v>
                </c:pt>
                <c:pt idx="21623">
                  <c:v>363628670.31582206</c:v>
                </c:pt>
                <c:pt idx="21624">
                  <c:v>363602239.55193299</c:v>
                </c:pt>
                <c:pt idx="21625">
                  <c:v>363575828.41428596</c:v>
                </c:pt>
                <c:pt idx="21626">
                  <c:v>363549436.86247891</c:v>
                </c:pt>
                <c:pt idx="21627">
                  <c:v>363523064.85614902</c:v>
                </c:pt>
                <c:pt idx="21628">
                  <c:v>363496712.35498202</c:v>
                </c:pt>
                <c:pt idx="21629">
                  <c:v>363470379.31870598</c:v>
                </c:pt>
                <c:pt idx="21630">
                  <c:v>363444065.707093</c:v>
                </c:pt>
                <c:pt idx="21631">
                  <c:v>363417771.47996092</c:v>
                </c:pt>
                <c:pt idx="21632">
                  <c:v>363391496.59717101</c:v>
                </c:pt>
                <c:pt idx="21633">
                  <c:v>363365241.01862901</c:v>
                </c:pt>
                <c:pt idx="21634">
                  <c:v>363339004.70428592</c:v>
                </c:pt>
                <c:pt idx="21635">
                  <c:v>363312787.61413801</c:v>
                </c:pt>
                <c:pt idx="21636">
                  <c:v>363286589.70822304</c:v>
                </c:pt>
                <c:pt idx="21637">
                  <c:v>363260410.94662696</c:v>
                </c:pt>
                <c:pt idx="21638">
                  <c:v>363234251.28947991</c:v>
                </c:pt>
                <c:pt idx="21639">
                  <c:v>363208110.69695395</c:v>
                </c:pt>
                <c:pt idx="21640">
                  <c:v>363181989.12926996</c:v>
                </c:pt>
                <c:pt idx="21641">
                  <c:v>363155886.54668999</c:v>
                </c:pt>
                <c:pt idx="21642">
                  <c:v>363129802.90952498</c:v>
                </c:pt>
                <c:pt idx="21643">
                  <c:v>363103738.17812711</c:v>
                </c:pt>
                <c:pt idx="21644">
                  <c:v>363077692.312895</c:v>
                </c:pt>
                <c:pt idx="21645">
                  <c:v>363051665.27427292</c:v>
                </c:pt>
                <c:pt idx="21646">
                  <c:v>363025657.02274996</c:v>
                </c:pt>
                <c:pt idx="21647">
                  <c:v>362999667.51885909</c:v>
                </c:pt>
                <c:pt idx="21648">
                  <c:v>362973696.72318</c:v>
                </c:pt>
                <c:pt idx="21649">
                  <c:v>362947744.59633785</c:v>
                </c:pt>
                <c:pt idx="21650">
                  <c:v>362921811.09899992</c:v>
                </c:pt>
                <c:pt idx="21651">
                  <c:v>362895896.19188303</c:v>
                </c:pt>
                <c:pt idx="21652">
                  <c:v>362869999.83574599</c:v>
                </c:pt>
                <c:pt idx="21653">
                  <c:v>362844121.99139386</c:v>
                </c:pt>
                <c:pt idx="21654">
                  <c:v>362818262.61967695</c:v>
                </c:pt>
                <c:pt idx="21655">
                  <c:v>362792421.68149197</c:v>
                </c:pt>
                <c:pt idx="21656">
                  <c:v>362766599.13778102</c:v>
                </c:pt>
                <c:pt idx="21657">
                  <c:v>362740794.94952905</c:v>
                </c:pt>
                <c:pt idx="21658">
                  <c:v>362715009.07776809</c:v>
                </c:pt>
                <c:pt idx="21659">
                  <c:v>362689241.48357695</c:v>
                </c:pt>
                <c:pt idx="21660">
                  <c:v>362663492.12807792</c:v>
                </c:pt>
                <c:pt idx="21661">
                  <c:v>362637760.97243994</c:v>
                </c:pt>
                <c:pt idx="21662">
                  <c:v>362612047.97787696</c:v>
                </c:pt>
                <c:pt idx="21663">
                  <c:v>362586353.10564899</c:v>
                </c:pt>
                <c:pt idx="21664">
                  <c:v>362560676.31706005</c:v>
                </c:pt>
                <c:pt idx="21665">
                  <c:v>362535017.57346207</c:v>
                </c:pt>
                <c:pt idx="21666">
                  <c:v>362509376.83625096</c:v>
                </c:pt>
                <c:pt idx="21667">
                  <c:v>362483754.06686801</c:v>
                </c:pt>
                <c:pt idx="21668">
                  <c:v>362458149.22680199</c:v>
                </c:pt>
                <c:pt idx="21669">
                  <c:v>362432562.27758509</c:v>
                </c:pt>
                <c:pt idx="21670">
                  <c:v>362406993.18079698</c:v>
                </c:pt>
                <c:pt idx="21671">
                  <c:v>362381441.89806205</c:v>
                </c:pt>
                <c:pt idx="21672">
                  <c:v>362355908.39104992</c:v>
                </c:pt>
                <c:pt idx="21673">
                  <c:v>362330392.62147695</c:v>
                </c:pt>
                <c:pt idx="21674">
                  <c:v>362304894.55110598</c:v>
                </c:pt>
                <c:pt idx="21675">
                  <c:v>362279414.14174205</c:v>
                </c:pt>
                <c:pt idx="21676">
                  <c:v>362253951.35523999</c:v>
                </c:pt>
                <c:pt idx="21677">
                  <c:v>362228506.15349907</c:v>
                </c:pt>
                <c:pt idx="21678">
                  <c:v>362203078.49846202</c:v>
                </c:pt>
                <c:pt idx="21679">
                  <c:v>362177668.35212106</c:v>
                </c:pt>
                <c:pt idx="21680">
                  <c:v>362152275.67651206</c:v>
                </c:pt>
                <c:pt idx="21681">
                  <c:v>362126900.43371499</c:v>
                </c:pt>
                <c:pt idx="21682">
                  <c:v>362101542.58586001</c:v>
                </c:pt>
                <c:pt idx="21683">
                  <c:v>362076202.09512001</c:v>
                </c:pt>
                <c:pt idx="21684">
                  <c:v>362050878.92371392</c:v>
                </c:pt>
                <c:pt idx="21685">
                  <c:v>362025573.03390592</c:v>
                </c:pt>
                <c:pt idx="21686">
                  <c:v>362000284.38800901</c:v>
                </c:pt>
                <c:pt idx="21687">
                  <c:v>361975012.94837695</c:v>
                </c:pt>
                <c:pt idx="21688">
                  <c:v>361949758.67741507</c:v>
                </c:pt>
                <c:pt idx="21689">
                  <c:v>361924521.53757101</c:v>
                </c:pt>
                <c:pt idx="21690">
                  <c:v>361899301.49133688</c:v>
                </c:pt>
                <c:pt idx="21691">
                  <c:v>361874098.50125492</c:v>
                </c:pt>
                <c:pt idx="21692">
                  <c:v>361848912.52990896</c:v>
                </c:pt>
                <c:pt idx="21693">
                  <c:v>361823743.53993195</c:v>
                </c:pt>
                <c:pt idx="21694">
                  <c:v>361798591.49399996</c:v>
                </c:pt>
                <c:pt idx="21695">
                  <c:v>361773456.354837</c:v>
                </c:pt>
                <c:pt idx="21696">
                  <c:v>361748338.08521092</c:v>
                </c:pt>
                <c:pt idx="21697">
                  <c:v>361723236.647937</c:v>
                </c:pt>
                <c:pt idx="21698">
                  <c:v>361698152.005876</c:v>
                </c:pt>
                <c:pt idx="21699">
                  <c:v>361673084.12193394</c:v>
                </c:pt>
                <c:pt idx="21700">
                  <c:v>361648032.95906198</c:v>
                </c:pt>
                <c:pt idx="21701">
                  <c:v>361622998.48025793</c:v>
                </c:pt>
                <c:pt idx="21702">
                  <c:v>361597980.64856613</c:v>
                </c:pt>
                <c:pt idx="21703">
                  <c:v>361572979.42707503</c:v>
                </c:pt>
                <c:pt idx="21704">
                  <c:v>361547994.77891999</c:v>
                </c:pt>
                <c:pt idx="21705">
                  <c:v>361523026.66728097</c:v>
                </c:pt>
                <c:pt idx="21706">
                  <c:v>361498075.05538601</c:v>
                </c:pt>
                <c:pt idx="21707">
                  <c:v>361473139.90650499</c:v>
                </c:pt>
                <c:pt idx="21708">
                  <c:v>361448221.18395799</c:v>
                </c:pt>
                <c:pt idx="21709">
                  <c:v>361423318.851107</c:v>
                </c:pt>
                <c:pt idx="21710">
                  <c:v>361398432.87136197</c:v>
                </c:pt>
                <c:pt idx="21711">
                  <c:v>361373563.20817697</c:v>
                </c:pt>
                <c:pt idx="21712">
                  <c:v>361348709.82505298</c:v>
                </c:pt>
                <c:pt idx="21713">
                  <c:v>361323872.68553698</c:v>
                </c:pt>
                <c:pt idx="21714">
                  <c:v>361299051.75322002</c:v>
                </c:pt>
                <c:pt idx="21715">
                  <c:v>361274246.99173886</c:v>
                </c:pt>
                <c:pt idx="21716">
                  <c:v>361249458.36477792</c:v>
                </c:pt>
                <c:pt idx="21717">
                  <c:v>361224685.83606392</c:v>
                </c:pt>
                <c:pt idx="21718">
                  <c:v>361199929.36937296</c:v>
                </c:pt>
                <c:pt idx="21719">
                  <c:v>361175188.92852402</c:v>
                </c:pt>
                <c:pt idx="21720">
                  <c:v>361150464.47738296</c:v>
                </c:pt>
                <c:pt idx="21721">
                  <c:v>361125755.97985899</c:v>
                </c:pt>
                <c:pt idx="21722">
                  <c:v>361101063.39990991</c:v>
                </c:pt>
                <c:pt idx="21723">
                  <c:v>361076386.70153695</c:v>
                </c:pt>
                <c:pt idx="21724">
                  <c:v>361051725.84878802</c:v>
                </c:pt>
                <c:pt idx="21725">
                  <c:v>361027080.80575502</c:v>
                </c:pt>
                <c:pt idx="21726">
                  <c:v>361002451.53657591</c:v>
                </c:pt>
                <c:pt idx="21727">
                  <c:v>360977838.00543499</c:v>
                </c:pt>
                <c:pt idx="21728">
                  <c:v>360953240.17656106</c:v>
                </c:pt>
                <c:pt idx="21729">
                  <c:v>360928658.01422799</c:v>
                </c:pt>
                <c:pt idx="21730">
                  <c:v>360904091.48275596</c:v>
                </c:pt>
                <c:pt idx="21731">
                  <c:v>360879540.54650998</c:v>
                </c:pt>
                <c:pt idx="21732">
                  <c:v>360855005.1699</c:v>
                </c:pt>
                <c:pt idx="21733">
                  <c:v>360830485.31738198</c:v>
                </c:pt>
                <c:pt idx="21734">
                  <c:v>360805980.953457</c:v>
                </c:pt>
                <c:pt idx="21735">
                  <c:v>360781492.04267097</c:v>
                </c:pt>
                <c:pt idx="21736">
                  <c:v>360757018.54961509</c:v>
                </c:pt>
                <c:pt idx="21737">
                  <c:v>360732560.43892592</c:v>
                </c:pt>
                <c:pt idx="21738">
                  <c:v>360708117.675286</c:v>
                </c:pt>
                <c:pt idx="21739">
                  <c:v>360683690.22342098</c:v>
                </c:pt>
                <c:pt idx="21740">
                  <c:v>360659278.04810303</c:v>
                </c:pt>
                <c:pt idx="21741">
                  <c:v>360634881.11415005</c:v>
                </c:pt>
                <c:pt idx="21742">
                  <c:v>360610499.38642305</c:v>
                </c:pt>
                <c:pt idx="21743">
                  <c:v>360586132.829831</c:v>
                </c:pt>
                <c:pt idx="21744">
                  <c:v>360561781.409325</c:v>
                </c:pt>
                <c:pt idx="21745">
                  <c:v>360537445.08990192</c:v>
                </c:pt>
                <c:pt idx="21746">
                  <c:v>360513123.83660495</c:v>
                </c:pt>
                <c:pt idx="21747">
                  <c:v>360488817.61452007</c:v>
                </c:pt>
                <c:pt idx="21748">
                  <c:v>360464526.38878101</c:v>
                </c:pt>
                <c:pt idx="21749">
                  <c:v>360440250.12456304</c:v>
                </c:pt>
                <c:pt idx="21750">
                  <c:v>360415988.78708899</c:v>
                </c:pt>
                <c:pt idx="21751">
                  <c:v>360391742.34162605</c:v>
                </c:pt>
                <c:pt idx="21752">
                  <c:v>360367510.75348401</c:v>
                </c:pt>
                <c:pt idx="21753">
                  <c:v>360343293.98802</c:v>
                </c:pt>
                <c:pt idx="21754">
                  <c:v>360319092.01063496</c:v>
                </c:pt>
                <c:pt idx="21755">
                  <c:v>360294904.78677386</c:v>
                </c:pt>
                <c:pt idx="21756">
                  <c:v>360270732.28192896</c:v>
                </c:pt>
                <c:pt idx="21757">
                  <c:v>360246574.46163386</c:v>
                </c:pt>
                <c:pt idx="21758">
                  <c:v>360222431.29146796</c:v>
                </c:pt>
                <c:pt idx="21759">
                  <c:v>360198302.73705697</c:v>
                </c:pt>
                <c:pt idx="21760">
                  <c:v>360174188.76406801</c:v>
                </c:pt>
                <c:pt idx="21761">
                  <c:v>360150089.33821499</c:v>
                </c:pt>
                <c:pt idx="21762">
                  <c:v>360126004.42525595</c:v>
                </c:pt>
                <c:pt idx="21763">
                  <c:v>360101933.9909929</c:v>
                </c:pt>
                <c:pt idx="21764">
                  <c:v>360077878.00127292</c:v>
                </c:pt>
                <c:pt idx="21765">
                  <c:v>360053836.42198688</c:v>
                </c:pt>
                <c:pt idx="21766">
                  <c:v>360029809.21906996</c:v>
                </c:pt>
                <c:pt idx="21767">
                  <c:v>360005796.35850304</c:v>
                </c:pt>
                <c:pt idx="21768">
                  <c:v>359981797.80631</c:v>
                </c:pt>
                <c:pt idx="21769">
                  <c:v>359957813.52855802</c:v>
                </c:pt>
                <c:pt idx="21770">
                  <c:v>359933843.49135995</c:v>
                </c:pt>
                <c:pt idx="21771">
                  <c:v>359909887.66087401</c:v>
                </c:pt>
                <c:pt idx="21772">
                  <c:v>359885946.00330001</c:v>
                </c:pt>
                <c:pt idx="21773">
                  <c:v>359862018.48488396</c:v>
                </c:pt>
                <c:pt idx="21774">
                  <c:v>359838105.07191396</c:v>
                </c:pt>
                <c:pt idx="21775">
                  <c:v>359814205.73072392</c:v>
                </c:pt>
                <c:pt idx="21776">
                  <c:v>359790320.42769092</c:v>
                </c:pt>
                <c:pt idx="21777">
                  <c:v>359766449.12923694</c:v>
                </c:pt>
                <c:pt idx="21778">
                  <c:v>359742591.80182701</c:v>
                </c:pt>
                <c:pt idx="21779">
                  <c:v>359718748.41196895</c:v>
                </c:pt>
                <c:pt idx="21780">
                  <c:v>359694918.9262169</c:v>
                </c:pt>
                <c:pt idx="21781">
                  <c:v>359671103.31116802</c:v>
                </c:pt>
                <c:pt idx="21782">
                  <c:v>359647301.53346205</c:v>
                </c:pt>
                <c:pt idx="21783">
                  <c:v>359623513.559784</c:v>
                </c:pt>
                <c:pt idx="21784">
                  <c:v>359599739.35686207</c:v>
                </c:pt>
                <c:pt idx="21785">
                  <c:v>359575978.89146799</c:v>
                </c:pt>
                <c:pt idx="21786">
                  <c:v>359552232.13041705</c:v>
                </c:pt>
                <c:pt idx="21787">
                  <c:v>359528499.04056907</c:v>
                </c:pt>
                <c:pt idx="21788">
                  <c:v>359504779.58882701</c:v>
                </c:pt>
                <c:pt idx="21789">
                  <c:v>359481073.74213499</c:v>
                </c:pt>
                <c:pt idx="21790">
                  <c:v>359457381.46748501</c:v>
                </c:pt>
                <c:pt idx="21791">
                  <c:v>359433702.73190993</c:v>
                </c:pt>
                <c:pt idx="21792">
                  <c:v>359410037.50248599</c:v>
                </c:pt>
                <c:pt idx="21793">
                  <c:v>359386385.74633199</c:v>
                </c:pt>
                <c:pt idx="21794">
                  <c:v>359362747.43061393</c:v>
                </c:pt>
                <c:pt idx="21795">
                  <c:v>359339122.52253699</c:v>
                </c:pt>
                <c:pt idx="21796">
                  <c:v>359315510.98935091</c:v>
                </c:pt>
                <c:pt idx="21797">
                  <c:v>359291912.79834896</c:v>
                </c:pt>
                <c:pt idx="21798">
                  <c:v>359268327.91686791</c:v>
                </c:pt>
                <c:pt idx="21799">
                  <c:v>359244756.31228691</c:v>
                </c:pt>
                <c:pt idx="21800">
                  <c:v>359221197.95202899</c:v>
                </c:pt>
                <c:pt idx="21801">
                  <c:v>359197652.80356008</c:v>
                </c:pt>
                <c:pt idx="21802">
                  <c:v>359174120.83438796</c:v>
                </c:pt>
                <c:pt idx="21803">
                  <c:v>359150602.01206499</c:v>
                </c:pt>
                <c:pt idx="21804">
                  <c:v>359127096.30418497</c:v>
                </c:pt>
                <c:pt idx="21805">
                  <c:v>359103603.67838705</c:v>
                </c:pt>
                <c:pt idx="21806">
                  <c:v>359080124.10235</c:v>
                </c:pt>
                <c:pt idx="21807">
                  <c:v>359056657.54379702</c:v>
                </c:pt>
                <c:pt idx="21808">
                  <c:v>359033203.970496</c:v>
                </c:pt>
                <c:pt idx="21809">
                  <c:v>359009763.35025305</c:v>
                </c:pt>
                <c:pt idx="21810">
                  <c:v>358986335.65092105</c:v>
                </c:pt>
                <c:pt idx="21811">
                  <c:v>358962920.84039402</c:v>
                </c:pt>
                <c:pt idx="21812">
                  <c:v>358939518.88660896</c:v>
                </c:pt>
                <c:pt idx="21813">
                  <c:v>358916129.75754398</c:v>
                </c:pt>
                <c:pt idx="21814">
                  <c:v>358892753.42122096</c:v>
                </c:pt>
                <c:pt idx="21815">
                  <c:v>358869389.84570497</c:v>
                </c:pt>
                <c:pt idx="21816">
                  <c:v>358846038.999102</c:v>
                </c:pt>
                <c:pt idx="21817">
                  <c:v>358822700.84956104</c:v>
                </c:pt>
                <c:pt idx="21818">
                  <c:v>358799375.36527395</c:v>
                </c:pt>
                <c:pt idx="21819">
                  <c:v>358776062.51447392</c:v>
                </c:pt>
                <c:pt idx="21820">
                  <c:v>358752762.26543796</c:v>
                </c:pt>
                <c:pt idx="21821">
                  <c:v>358729474.58648199</c:v>
                </c:pt>
                <c:pt idx="21822">
                  <c:v>358706199.44596899</c:v>
                </c:pt>
                <c:pt idx="21823">
                  <c:v>358682936.81229895</c:v>
                </c:pt>
                <c:pt idx="21824">
                  <c:v>358659686.65391898</c:v>
                </c:pt>
                <c:pt idx="21825">
                  <c:v>358636448.93931299</c:v>
                </c:pt>
                <c:pt idx="21826">
                  <c:v>358613223.63701105</c:v>
                </c:pt>
                <c:pt idx="21827">
                  <c:v>358590010.71558392</c:v>
                </c:pt>
                <c:pt idx="21828">
                  <c:v>358566810.14364398</c:v>
                </c:pt>
                <c:pt idx="21829">
                  <c:v>358543621.889844</c:v>
                </c:pt>
                <c:pt idx="21830">
                  <c:v>358520445.92288196</c:v>
                </c:pt>
                <c:pt idx="21831">
                  <c:v>358497282.21149492</c:v>
                </c:pt>
                <c:pt idx="21832">
                  <c:v>358474130.72446305</c:v>
                </c:pt>
                <c:pt idx="21833">
                  <c:v>358450991.43060595</c:v>
                </c:pt>
                <c:pt idx="21834">
                  <c:v>358427864.29878896</c:v>
                </c:pt>
                <c:pt idx="21835">
                  <c:v>358404749.29791492</c:v>
                </c:pt>
                <c:pt idx="21836">
                  <c:v>358381646.39692992</c:v>
                </c:pt>
                <c:pt idx="21837">
                  <c:v>358358555.56482303</c:v>
                </c:pt>
                <c:pt idx="21838">
                  <c:v>358335476.770621</c:v>
                </c:pt>
                <c:pt idx="21839">
                  <c:v>358312409.98339599</c:v>
                </c:pt>
                <c:pt idx="21840">
                  <c:v>358289355.17225891</c:v>
                </c:pt>
                <c:pt idx="21841">
                  <c:v>358266312.306364</c:v>
                </c:pt>
                <c:pt idx="21842">
                  <c:v>358243281.354904</c:v>
                </c:pt>
                <c:pt idx="21843">
                  <c:v>358220262.28711605</c:v>
                </c:pt>
                <c:pt idx="21844">
                  <c:v>358197255.07227594</c:v>
                </c:pt>
                <c:pt idx="21845">
                  <c:v>358174259.67970097</c:v>
                </c:pt>
                <c:pt idx="21846">
                  <c:v>358151276.07875198</c:v>
                </c:pt>
                <c:pt idx="21847">
                  <c:v>358128304.23882705</c:v>
                </c:pt>
                <c:pt idx="21848">
                  <c:v>358105344.12936902</c:v>
                </c:pt>
                <c:pt idx="21849">
                  <c:v>358082395.719859</c:v>
                </c:pt>
                <c:pt idx="21850">
                  <c:v>358059458.979819</c:v>
                </c:pt>
                <c:pt idx="21851">
                  <c:v>358036533.87881398</c:v>
                </c:pt>
                <c:pt idx="21852">
                  <c:v>358013620.38644695</c:v>
                </c:pt>
                <c:pt idx="21853">
                  <c:v>357990718.47236496</c:v>
                </c:pt>
                <c:pt idx="21854">
                  <c:v>357967828.10625303</c:v>
                </c:pt>
                <c:pt idx="21855">
                  <c:v>357944949.25783801</c:v>
                </c:pt>
                <c:pt idx="21856">
                  <c:v>357922081.89688694</c:v>
                </c:pt>
                <c:pt idx="21857">
                  <c:v>357899225.99320793</c:v>
                </c:pt>
                <c:pt idx="21858">
                  <c:v>357876381.51664895</c:v>
                </c:pt>
                <c:pt idx="21859">
                  <c:v>357853548.43709892</c:v>
                </c:pt>
                <c:pt idx="21860">
                  <c:v>357830726.72448695</c:v>
                </c:pt>
                <c:pt idx="21861">
                  <c:v>357807916.34878302</c:v>
                </c:pt>
                <c:pt idx="21862">
                  <c:v>357785117.27999699</c:v>
                </c:pt>
                <c:pt idx="21863">
                  <c:v>357762329.48817903</c:v>
                </c:pt>
                <c:pt idx="21864">
                  <c:v>357739552.94341898</c:v>
                </c:pt>
                <c:pt idx="21865">
                  <c:v>357716787.615848</c:v>
                </c:pt>
                <c:pt idx="21866">
                  <c:v>357694033.4756369</c:v>
                </c:pt>
                <c:pt idx="21867">
                  <c:v>357671290.49299693</c:v>
                </c:pt>
                <c:pt idx="21868">
                  <c:v>357648558.63817799</c:v>
                </c:pt>
                <c:pt idx="21869">
                  <c:v>357625837.88147199</c:v>
                </c:pt>
                <c:pt idx="21870">
                  <c:v>357603128.19320792</c:v>
                </c:pt>
                <c:pt idx="21871">
                  <c:v>357580429.54375905</c:v>
                </c:pt>
                <c:pt idx="21872">
                  <c:v>357557741.90353501</c:v>
                </c:pt>
                <c:pt idx="21873">
                  <c:v>357535065.24298495</c:v>
                </c:pt>
                <c:pt idx="21874">
                  <c:v>357512399.53259999</c:v>
                </c:pt>
                <c:pt idx="21875">
                  <c:v>357489744.74291003</c:v>
                </c:pt>
                <c:pt idx="21876">
                  <c:v>357467100.84448498</c:v>
                </c:pt>
                <c:pt idx="21877">
                  <c:v>357444467.80793297</c:v>
                </c:pt>
                <c:pt idx="21878">
                  <c:v>357421845.603903</c:v>
                </c:pt>
                <c:pt idx="21879">
                  <c:v>357399234.20308298</c:v>
                </c:pt>
                <c:pt idx="21880">
                  <c:v>357376633.57620096</c:v>
                </c:pt>
                <c:pt idx="21881">
                  <c:v>357354043.69402409</c:v>
                </c:pt>
                <c:pt idx="21882">
                  <c:v>357331464.527358</c:v>
                </c:pt>
                <c:pt idx="21883">
                  <c:v>357308896.04704905</c:v>
                </c:pt>
                <c:pt idx="21884">
                  <c:v>357286338.22398192</c:v>
                </c:pt>
                <c:pt idx="21885">
                  <c:v>357263791.029082</c:v>
                </c:pt>
                <c:pt idx="21886">
                  <c:v>357241254.43330991</c:v>
                </c:pt>
                <c:pt idx="21887">
                  <c:v>357218728.40767092</c:v>
                </c:pt>
                <c:pt idx="21888">
                  <c:v>357196212.92320496</c:v>
                </c:pt>
                <c:pt idx="21889">
                  <c:v>357173707.95099294</c:v>
                </c:pt>
                <c:pt idx="21890">
                  <c:v>357151213.46215391</c:v>
                </c:pt>
                <c:pt idx="21891">
                  <c:v>357128729.42784703</c:v>
                </c:pt>
                <c:pt idx="21892">
                  <c:v>357106255.81926996</c:v>
                </c:pt>
                <c:pt idx="21893">
                  <c:v>357083792.60765809</c:v>
                </c:pt>
                <c:pt idx="21894">
                  <c:v>357061339.76428592</c:v>
                </c:pt>
                <c:pt idx="21895">
                  <c:v>357038897.26046801</c:v>
                </c:pt>
                <c:pt idx="21896">
                  <c:v>357016465.06755704</c:v>
                </c:pt>
                <c:pt idx="21897">
                  <c:v>356994043.15694201</c:v>
                </c:pt>
                <c:pt idx="21898">
                  <c:v>356971631.50005502</c:v>
                </c:pt>
                <c:pt idx="21899">
                  <c:v>356949230.06836206</c:v>
                </c:pt>
                <c:pt idx="21900">
                  <c:v>356926838.83336997</c:v>
                </c:pt>
                <c:pt idx="21901">
                  <c:v>356904457.76662391</c:v>
                </c:pt>
                <c:pt idx="21902">
                  <c:v>356882086.83970791</c:v>
                </c:pt>
                <c:pt idx="21903">
                  <c:v>356859726.02424294</c:v>
                </c:pt>
                <c:pt idx="21904">
                  <c:v>356837375.29188895</c:v>
                </c:pt>
                <c:pt idx="21905">
                  <c:v>356815034.614344</c:v>
                </c:pt>
                <c:pt idx="21906">
                  <c:v>356792703.96334499</c:v>
                </c:pt>
                <c:pt idx="21907">
                  <c:v>356770383.31066602</c:v>
                </c:pt>
                <c:pt idx="21908">
                  <c:v>356748072.62811905</c:v>
                </c:pt>
                <c:pt idx="21909">
                  <c:v>356725771.88755608</c:v>
                </c:pt>
                <c:pt idx="21910">
                  <c:v>356703481.06086397</c:v>
                </c:pt>
                <c:pt idx="21911">
                  <c:v>356681200.11996996</c:v>
                </c:pt>
                <c:pt idx="21912">
                  <c:v>356658929.03683895</c:v>
                </c:pt>
                <c:pt idx="21913">
                  <c:v>356636667.78347296</c:v>
                </c:pt>
                <c:pt idx="21914">
                  <c:v>356614416.33191192</c:v>
                </c:pt>
                <c:pt idx="21915">
                  <c:v>356592174.65423399</c:v>
                </c:pt>
                <c:pt idx="21916">
                  <c:v>356569942.72255296</c:v>
                </c:pt>
                <c:pt idx="21917">
                  <c:v>356547720.50902301</c:v>
                </c:pt>
                <c:pt idx="21918">
                  <c:v>356525507.98583496</c:v>
                </c:pt>
                <c:pt idx="21919">
                  <c:v>356503305.12521791</c:v>
                </c:pt>
                <c:pt idx="21920">
                  <c:v>356481111.89943492</c:v>
                </c:pt>
                <c:pt idx="21921">
                  <c:v>356458928.28079093</c:v>
                </c:pt>
                <c:pt idx="21922">
                  <c:v>356436754.24162698</c:v>
                </c:pt>
                <c:pt idx="21923">
                  <c:v>356414589.75431901</c:v>
                </c:pt>
                <c:pt idx="21924">
                  <c:v>356392434.79128289</c:v>
                </c:pt>
                <c:pt idx="21925">
                  <c:v>356370289.32497191</c:v>
                </c:pt>
                <c:pt idx="21926">
                  <c:v>356348153.32787502</c:v>
                </c:pt>
                <c:pt idx="21927">
                  <c:v>356326026.77251792</c:v>
                </c:pt>
                <c:pt idx="21928">
                  <c:v>356303909.63146597</c:v>
                </c:pt>
                <c:pt idx="21929">
                  <c:v>356281801.87731898</c:v>
                </c:pt>
                <c:pt idx="21930">
                  <c:v>356259703.48271495</c:v>
                </c:pt>
                <c:pt idx="21931">
                  <c:v>356237614.42032892</c:v>
                </c:pt>
                <c:pt idx="21932">
                  <c:v>356215534.66287303</c:v>
                </c:pt>
                <c:pt idx="21933">
                  <c:v>356193464.18309402</c:v>
                </c:pt>
                <c:pt idx="21934">
                  <c:v>356171402.95377803</c:v>
                </c:pt>
                <c:pt idx="21935">
                  <c:v>356149350.94774705</c:v>
                </c:pt>
                <c:pt idx="21936">
                  <c:v>356127308.13786006</c:v>
                </c:pt>
                <c:pt idx="21937">
                  <c:v>356105274.49701202</c:v>
                </c:pt>
                <c:pt idx="21938">
                  <c:v>356083249.99813491</c:v>
                </c:pt>
                <c:pt idx="21939">
                  <c:v>356061234.61419809</c:v>
                </c:pt>
                <c:pt idx="21940">
                  <c:v>356039228.318205</c:v>
                </c:pt>
                <c:pt idx="21941">
                  <c:v>356017231.08319801</c:v>
                </c:pt>
                <c:pt idx="21942">
                  <c:v>355995242.88225394</c:v>
                </c:pt>
                <c:pt idx="21943">
                  <c:v>355973263.68848902</c:v>
                </c:pt>
                <c:pt idx="21944">
                  <c:v>355951293.47505099</c:v>
                </c:pt>
                <c:pt idx="21945">
                  <c:v>355929332.215128</c:v>
                </c:pt>
                <c:pt idx="21946">
                  <c:v>355907379.88194394</c:v>
                </c:pt>
                <c:pt idx="21947">
                  <c:v>355885436.44875509</c:v>
                </c:pt>
                <c:pt idx="21948">
                  <c:v>355863501.88885897</c:v>
                </c:pt>
                <c:pt idx="21949">
                  <c:v>355841576.17558604</c:v>
                </c:pt>
                <c:pt idx="21950">
                  <c:v>355819659.28230196</c:v>
                </c:pt>
                <c:pt idx="21951">
                  <c:v>355797751.18241209</c:v>
                </c:pt>
                <c:pt idx="21952">
                  <c:v>355775851.84935498</c:v>
                </c:pt>
                <c:pt idx="21953">
                  <c:v>355753961.25660396</c:v>
                </c:pt>
                <c:pt idx="21954">
                  <c:v>355732079.377671</c:v>
                </c:pt>
                <c:pt idx="21955">
                  <c:v>355710206.18610197</c:v>
                </c:pt>
                <c:pt idx="21956">
                  <c:v>355688341.65547901</c:v>
                </c:pt>
                <c:pt idx="21957">
                  <c:v>355666485.75941998</c:v>
                </c:pt>
                <c:pt idx="21958">
                  <c:v>355644638.47157896</c:v>
                </c:pt>
                <c:pt idx="21959">
                  <c:v>355622799.76564294</c:v>
                </c:pt>
                <c:pt idx="21960">
                  <c:v>355600969.61533803</c:v>
                </c:pt>
                <c:pt idx="21961">
                  <c:v>355579147.99442297</c:v>
                </c:pt>
                <c:pt idx="21962">
                  <c:v>355557334.87669396</c:v>
                </c:pt>
                <c:pt idx="21963">
                  <c:v>355535530.23598093</c:v>
                </c:pt>
                <c:pt idx="21964">
                  <c:v>355513734.04615009</c:v>
                </c:pt>
                <c:pt idx="21965">
                  <c:v>355491946.281102</c:v>
                </c:pt>
                <c:pt idx="21966">
                  <c:v>355470166.91477394</c:v>
                </c:pt>
                <c:pt idx="21967">
                  <c:v>355448395.92113692</c:v>
                </c:pt>
                <c:pt idx="21968">
                  <c:v>355426633.27419698</c:v>
                </c:pt>
                <c:pt idx="21969">
                  <c:v>355404878.94799697</c:v>
                </c:pt>
                <c:pt idx="21970">
                  <c:v>355383132.91661292</c:v>
                </c:pt>
                <c:pt idx="21971">
                  <c:v>355361395.15415615</c:v>
                </c:pt>
                <c:pt idx="21972">
                  <c:v>355339665.63477403</c:v>
                </c:pt>
                <c:pt idx="21973">
                  <c:v>355317944.33264697</c:v>
                </c:pt>
                <c:pt idx="21974">
                  <c:v>355296231.22199196</c:v>
                </c:pt>
                <c:pt idx="21975">
                  <c:v>355274526.27705997</c:v>
                </c:pt>
                <c:pt idx="21976">
                  <c:v>355252829.47213596</c:v>
                </c:pt>
                <c:pt idx="21977">
                  <c:v>355231140.78154099</c:v>
                </c:pt>
                <c:pt idx="21978">
                  <c:v>355209460.17962998</c:v>
                </c:pt>
                <c:pt idx="21979">
                  <c:v>355187787.64079207</c:v>
                </c:pt>
                <c:pt idx="21980">
                  <c:v>355166123.13945198</c:v>
                </c:pt>
                <c:pt idx="21981">
                  <c:v>355144466.65006804</c:v>
                </c:pt>
                <c:pt idx="21982">
                  <c:v>355122818.14713204</c:v>
                </c:pt>
                <c:pt idx="21983">
                  <c:v>355101177.60517305</c:v>
                </c:pt>
                <c:pt idx="21984">
                  <c:v>355079544.99875093</c:v>
                </c:pt>
                <c:pt idx="21985">
                  <c:v>355057920.30246401</c:v>
                </c:pt>
                <c:pt idx="21986">
                  <c:v>355036303.49093986</c:v>
                </c:pt>
                <c:pt idx="21987">
                  <c:v>355014694.53884399</c:v>
                </c:pt>
                <c:pt idx="21988">
                  <c:v>354993093.42087394</c:v>
                </c:pt>
                <c:pt idx="21989">
                  <c:v>354971500.11176401</c:v>
                </c:pt>
                <c:pt idx="21990">
                  <c:v>354949914.58627886</c:v>
                </c:pt>
                <c:pt idx="21991">
                  <c:v>354928336.81922001</c:v>
                </c:pt>
                <c:pt idx="21992">
                  <c:v>354906766.78542209</c:v>
                </c:pt>
                <c:pt idx="21993">
                  <c:v>354885204.45975298</c:v>
                </c:pt>
                <c:pt idx="21994">
                  <c:v>354863649.81711507</c:v>
                </c:pt>
                <c:pt idx="21995">
                  <c:v>354842102.83244294</c:v>
                </c:pt>
                <c:pt idx="21996">
                  <c:v>354820563.48070896</c:v>
                </c:pt>
                <c:pt idx="21997">
                  <c:v>354799031.73691386</c:v>
                </c:pt>
                <c:pt idx="21998">
                  <c:v>354777507.576096</c:v>
                </c:pt>
                <c:pt idx="21999">
                  <c:v>354755990.97332609</c:v>
                </c:pt>
                <c:pt idx="22000">
                  <c:v>354734481.90370703</c:v>
                </c:pt>
                <c:pt idx="22001">
                  <c:v>354712980.34237796</c:v>
                </c:pt>
                <c:pt idx="22002">
                  <c:v>354691486.26450998</c:v>
                </c:pt>
                <c:pt idx="22003">
                  <c:v>354669999.64530605</c:v>
                </c:pt>
                <c:pt idx="22004">
                  <c:v>354648520.46000499</c:v>
                </c:pt>
                <c:pt idx="22005">
                  <c:v>354627048.683878</c:v>
                </c:pt>
                <c:pt idx="22006">
                  <c:v>354605584.29222894</c:v>
                </c:pt>
                <c:pt idx="22007">
                  <c:v>354584127.260396</c:v>
                </c:pt>
                <c:pt idx="22008">
                  <c:v>354562677.56375009</c:v>
                </c:pt>
                <c:pt idx="22009">
                  <c:v>354541235.17769402</c:v>
                </c:pt>
                <c:pt idx="22010">
                  <c:v>354519800.07766598</c:v>
                </c:pt>
                <c:pt idx="22011">
                  <c:v>354498372.23913395</c:v>
                </c:pt>
                <c:pt idx="22012">
                  <c:v>354476951.63760298</c:v>
                </c:pt>
                <c:pt idx="22013">
                  <c:v>354455538.24860799</c:v>
                </c:pt>
                <c:pt idx="22014">
                  <c:v>354434132.04771805</c:v>
                </c:pt>
                <c:pt idx="22015">
                  <c:v>354412733.01053298</c:v>
                </c:pt>
                <c:pt idx="22016">
                  <c:v>354391341.11268991</c:v>
                </c:pt>
                <c:pt idx="22017">
                  <c:v>354369956.329853</c:v>
                </c:pt>
                <c:pt idx="22018">
                  <c:v>354348578.63772398</c:v>
                </c:pt>
                <c:pt idx="22019">
                  <c:v>354327208.01203394</c:v>
                </c:pt>
                <c:pt idx="22020">
                  <c:v>354305844.42854899</c:v>
                </c:pt>
                <c:pt idx="22021">
                  <c:v>354284487.86306506</c:v>
                </c:pt>
                <c:pt idx="22022">
                  <c:v>354263138.29141295</c:v>
                </c:pt>
                <c:pt idx="22023">
                  <c:v>354241795.68945402</c:v>
                </c:pt>
                <c:pt idx="22024">
                  <c:v>354220460.03308499</c:v>
                </c:pt>
                <c:pt idx="22025">
                  <c:v>354199131.29823095</c:v>
                </c:pt>
                <c:pt idx="22026">
                  <c:v>354177809.46085298</c:v>
                </c:pt>
                <c:pt idx="22027">
                  <c:v>354156494.49694085</c:v>
                </c:pt>
                <c:pt idx="22028">
                  <c:v>354135186.38252002</c:v>
                </c:pt>
                <c:pt idx="22029">
                  <c:v>354113885.09364599</c:v>
                </c:pt>
                <c:pt idx="22030">
                  <c:v>354092590.60640597</c:v>
                </c:pt>
                <c:pt idx="22031">
                  <c:v>354071302.89692199</c:v>
                </c:pt>
                <c:pt idx="22032">
                  <c:v>354050021.94134396</c:v>
                </c:pt>
                <c:pt idx="22033">
                  <c:v>354028747.71585792</c:v>
                </c:pt>
                <c:pt idx="22034">
                  <c:v>354007480.19667894</c:v>
                </c:pt>
                <c:pt idx="22035">
                  <c:v>353986219.36005509</c:v>
                </c:pt>
                <c:pt idx="22036">
                  <c:v>353964965.182266</c:v>
                </c:pt>
                <c:pt idx="22037">
                  <c:v>353943717.639624</c:v>
                </c:pt>
                <c:pt idx="22038">
                  <c:v>353922476.708471</c:v>
                </c:pt>
                <c:pt idx="22039">
                  <c:v>353901242.365183</c:v>
                </c:pt>
                <c:pt idx="22040">
                  <c:v>353880014.58616698</c:v>
                </c:pt>
                <c:pt idx="22041">
                  <c:v>353858793.34786004</c:v>
                </c:pt>
                <c:pt idx="22042">
                  <c:v>353837578.62673199</c:v>
                </c:pt>
                <c:pt idx="22043">
                  <c:v>353816370.39928496</c:v>
                </c:pt>
                <c:pt idx="22044">
                  <c:v>353795168.64205009</c:v>
                </c:pt>
                <c:pt idx="22045">
                  <c:v>353773973.33159298</c:v>
                </c:pt>
                <c:pt idx="22046">
                  <c:v>353752784.44450909</c:v>
                </c:pt>
                <c:pt idx="22047">
                  <c:v>353731601.95742404</c:v>
                </c:pt>
                <c:pt idx="22048">
                  <c:v>353710425.84699601</c:v>
                </c:pt>
                <c:pt idx="22049">
                  <c:v>353689256.08991492</c:v>
                </c:pt>
                <c:pt idx="22050">
                  <c:v>353668092.66289997</c:v>
                </c:pt>
                <c:pt idx="22051">
                  <c:v>353646935.542705</c:v>
                </c:pt>
                <c:pt idx="22052">
                  <c:v>353625784.70611</c:v>
                </c:pt>
                <c:pt idx="22053">
                  <c:v>353604640.12992996</c:v>
                </c:pt>
                <c:pt idx="22054">
                  <c:v>353583501.79100895</c:v>
                </c:pt>
                <c:pt idx="22055">
                  <c:v>353562369.666224</c:v>
                </c:pt>
                <c:pt idx="22056">
                  <c:v>353541243.73247993</c:v>
                </c:pt>
                <c:pt idx="22057">
                  <c:v>353520123.96671396</c:v>
                </c:pt>
                <c:pt idx="22058">
                  <c:v>353499010.34589505</c:v>
                </c:pt>
                <c:pt idx="22059">
                  <c:v>353477902.84702212</c:v>
                </c:pt>
                <c:pt idx="22060">
                  <c:v>353456801.44712406</c:v>
                </c:pt>
                <c:pt idx="22061">
                  <c:v>353435706.12326097</c:v>
                </c:pt>
                <c:pt idx="22062">
                  <c:v>353414616.85252506</c:v>
                </c:pt>
                <c:pt idx="22063">
                  <c:v>353393533.61203694</c:v>
                </c:pt>
                <c:pt idx="22064">
                  <c:v>353372456.37894791</c:v>
                </c:pt>
                <c:pt idx="22065">
                  <c:v>353351385.13044101</c:v>
                </c:pt>
                <c:pt idx="22066">
                  <c:v>353330319.84372908</c:v>
                </c:pt>
                <c:pt idx="22067">
                  <c:v>353309260.49605596</c:v>
                </c:pt>
                <c:pt idx="22068">
                  <c:v>353288207.06469399</c:v>
                </c:pt>
                <c:pt idx="22069">
                  <c:v>353267159.52694786</c:v>
                </c:pt>
                <c:pt idx="22070">
                  <c:v>353246117.86015207</c:v>
                </c:pt>
                <c:pt idx="22071">
                  <c:v>353225082.04166996</c:v>
                </c:pt>
                <c:pt idx="22072">
                  <c:v>353204052.04889709</c:v>
                </c:pt>
                <c:pt idx="22073">
                  <c:v>353183027.859258</c:v>
                </c:pt>
                <c:pt idx="22074">
                  <c:v>353162009.45020592</c:v>
                </c:pt>
                <c:pt idx="22075">
                  <c:v>353140996.79922795</c:v>
                </c:pt>
                <c:pt idx="22076">
                  <c:v>353119989.88383698</c:v>
                </c:pt>
                <c:pt idx="22077">
                  <c:v>353098988.68157792</c:v>
                </c:pt>
                <c:pt idx="22078">
                  <c:v>353077993.17002606</c:v>
                </c:pt>
                <c:pt idx="22079">
                  <c:v>353057003.32678592</c:v>
                </c:pt>
                <c:pt idx="22080">
                  <c:v>353036019.12949097</c:v>
                </c:pt>
                <c:pt idx="22081">
                  <c:v>353015040.55580509</c:v>
                </c:pt>
                <c:pt idx="22082">
                  <c:v>352994067.58342206</c:v>
                </c:pt>
                <c:pt idx="22083">
                  <c:v>352973100.19006598</c:v>
                </c:pt>
                <c:pt idx="22084">
                  <c:v>352952138.35348809</c:v>
                </c:pt>
                <c:pt idx="22085">
                  <c:v>352931182.05147296</c:v>
                </c:pt>
                <c:pt idx="22086">
                  <c:v>352910231.261832</c:v>
                </c:pt>
                <c:pt idx="22087">
                  <c:v>352889285.96240592</c:v>
                </c:pt>
                <c:pt idx="22088">
                  <c:v>352868346.13106698</c:v>
                </c:pt>
                <c:pt idx="22089">
                  <c:v>352847411.74571401</c:v>
                </c:pt>
                <c:pt idx="22090">
                  <c:v>352826482.78427786</c:v>
                </c:pt>
                <c:pt idx="22091">
                  <c:v>352805559.22471792</c:v>
                </c:pt>
                <c:pt idx="22092">
                  <c:v>352784641.04502207</c:v>
                </c:pt>
                <c:pt idx="22093">
                  <c:v>352763728.22320694</c:v>
                </c:pt>
                <c:pt idx="22094">
                  <c:v>352742820.73732102</c:v>
                </c:pt>
                <c:pt idx="22095">
                  <c:v>352721918.56543899</c:v>
                </c:pt>
                <c:pt idx="22096">
                  <c:v>352701021.68566501</c:v>
                </c:pt>
                <c:pt idx="22097">
                  <c:v>352680130.07613492</c:v>
                </c:pt>
                <c:pt idx="22098">
                  <c:v>352659243.715011</c:v>
                </c:pt>
                <c:pt idx="22099">
                  <c:v>352638362.58048499</c:v>
                </c:pt>
                <c:pt idx="22100">
                  <c:v>352617486.650778</c:v>
                </c:pt>
                <c:pt idx="22101">
                  <c:v>352596615.90413892</c:v>
                </c:pt>
                <c:pt idx="22102">
                  <c:v>352575750.31884801</c:v>
                </c:pt>
                <c:pt idx="22103">
                  <c:v>352554889.87321109</c:v>
                </c:pt>
                <c:pt idx="22104">
                  <c:v>352534034.54556406</c:v>
                </c:pt>
                <c:pt idx="22105">
                  <c:v>352513184.31427294</c:v>
                </c:pt>
                <c:pt idx="22106">
                  <c:v>352492339.15773004</c:v>
                </c:pt>
                <c:pt idx="22107">
                  <c:v>352471499.05435902</c:v>
                </c:pt>
                <c:pt idx="22108">
                  <c:v>352450663.9826079</c:v>
                </c:pt>
                <c:pt idx="22109">
                  <c:v>352429833.92095786</c:v>
                </c:pt>
                <c:pt idx="22110">
                  <c:v>352409008.84791607</c:v>
                </c:pt>
                <c:pt idx="22111">
                  <c:v>352388188.74201792</c:v>
                </c:pt>
                <c:pt idx="22112">
                  <c:v>352367373.581828</c:v>
                </c:pt>
                <c:pt idx="22113">
                  <c:v>352346563.34593892</c:v>
                </c:pt>
                <c:pt idx="22114">
                  <c:v>352325758.01297289</c:v>
                </c:pt>
                <c:pt idx="22115">
                  <c:v>352304957.56157696</c:v>
                </c:pt>
                <c:pt idx="22116">
                  <c:v>352284161.97043103</c:v>
                </c:pt>
                <c:pt idx="22117">
                  <c:v>352263371.21823996</c:v>
                </c:pt>
                <c:pt idx="22118">
                  <c:v>352242585.28373694</c:v>
                </c:pt>
                <c:pt idx="22119">
                  <c:v>352221804.145684</c:v>
                </c:pt>
                <c:pt idx="22120">
                  <c:v>352201027.78287196</c:v>
                </c:pt>
                <c:pt idx="22121">
                  <c:v>352180256.17411798</c:v>
                </c:pt>
                <c:pt idx="22122">
                  <c:v>352159489.29826796</c:v>
                </c:pt>
                <c:pt idx="22123">
                  <c:v>352138727.13419598</c:v>
                </c:pt>
                <c:pt idx="22124">
                  <c:v>352117969.66080397</c:v>
                </c:pt>
                <c:pt idx="22125">
                  <c:v>352097216.85702103</c:v>
                </c:pt>
                <c:pt idx="22126">
                  <c:v>352076468.70180392</c:v>
                </c:pt>
                <c:pt idx="22127">
                  <c:v>352055725.17413998</c:v>
                </c:pt>
                <c:pt idx="22128">
                  <c:v>352034986.253039</c:v>
                </c:pt>
                <c:pt idx="22129">
                  <c:v>352014251.91754305</c:v>
                </c:pt>
                <c:pt idx="22130">
                  <c:v>351993522.14672107</c:v>
                </c:pt>
                <c:pt idx="22131">
                  <c:v>351972796.91966599</c:v>
                </c:pt>
                <c:pt idx="22132">
                  <c:v>351952076.21550298</c:v>
                </c:pt>
                <c:pt idx="22133">
                  <c:v>351931360.01338297</c:v>
                </c:pt>
                <c:pt idx="22134">
                  <c:v>351910648.29248196</c:v>
                </c:pt>
                <c:pt idx="22135">
                  <c:v>351889941.03200793</c:v>
                </c:pt>
                <c:pt idx="22136">
                  <c:v>351869238.21119201</c:v>
                </c:pt>
                <c:pt idx="22137">
                  <c:v>351848539.809295</c:v>
                </c:pt>
                <c:pt idx="22138">
                  <c:v>351827845.80560392</c:v>
                </c:pt>
                <c:pt idx="22139">
                  <c:v>351807156.179434</c:v>
                </c:pt>
                <c:pt idx="22140">
                  <c:v>351786470.91012698</c:v>
                </c:pt>
                <c:pt idx="22141">
                  <c:v>351765789.97705197</c:v>
                </c:pt>
                <c:pt idx="22142">
                  <c:v>351745113.35960501</c:v>
                </c:pt>
                <c:pt idx="22143">
                  <c:v>351724441.03720891</c:v>
                </c:pt>
                <c:pt idx="22144">
                  <c:v>351703772.98931396</c:v>
                </c:pt>
                <c:pt idx="22145">
                  <c:v>351683109.19539899</c:v>
                </c:pt>
                <c:pt idx="22146">
                  <c:v>351662449.63496602</c:v>
                </c:pt>
                <c:pt idx="22147">
                  <c:v>351641794.28754801</c:v>
                </c:pt>
                <c:pt idx="22148">
                  <c:v>351621143.13270092</c:v>
                </c:pt>
                <c:pt idx="22149">
                  <c:v>351600496.15001106</c:v>
                </c:pt>
                <c:pt idx="22150">
                  <c:v>351579853.31909001</c:v>
                </c:pt>
                <c:pt idx="22151">
                  <c:v>351559214.61957502</c:v>
                </c:pt>
                <c:pt idx="22152">
                  <c:v>351538580.03113192</c:v>
                </c:pt>
                <c:pt idx="22153">
                  <c:v>351517949.53345197</c:v>
                </c:pt>
                <c:pt idx="22154">
                  <c:v>351497323.10625392</c:v>
                </c:pt>
                <c:pt idx="22155">
                  <c:v>351476700.72928196</c:v>
                </c:pt>
                <c:pt idx="22156">
                  <c:v>351456082.38230795</c:v>
                </c:pt>
                <c:pt idx="22157">
                  <c:v>351435468.04512906</c:v>
                </c:pt>
                <c:pt idx="22158">
                  <c:v>351414857.69757098</c:v>
                </c:pt>
                <c:pt idx="22159">
                  <c:v>351394251.31948298</c:v>
                </c:pt>
                <c:pt idx="22160">
                  <c:v>351373648.89074296</c:v>
                </c:pt>
                <c:pt idx="22161">
                  <c:v>351353050.39125395</c:v>
                </c:pt>
                <c:pt idx="22162">
                  <c:v>351332455.800946</c:v>
                </c:pt>
                <c:pt idx="22163">
                  <c:v>351311865.09977496</c:v>
                </c:pt>
                <c:pt idx="22164">
                  <c:v>351291278.26772302</c:v>
                </c:pt>
                <c:pt idx="22165">
                  <c:v>351270695.28479803</c:v>
                </c:pt>
                <c:pt idx="22166">
                  <c:v>351250116.13103592</c:v>
                </c:pt>
                <c:pt idx="22167">
                  <c:v>351229540.78649491</c:v>
                </c:pt>
                <c:pt idx="22168">
                  <c:v>351208969.23126394</c:v>
                </c:pt>
                <c:pt idx="22169">
                  <c:v>351188401.445454</c:v>
                </c:pt>
                <c:pt idx="22170">
                  <c:v>351167837.40920496</c:v>
                </c:pt>
                <c:pt idx="22171">
                  <c:v>351147277.10268003</c:v>
                </c:pt>
                <c:pt idx="22172">
                  <c:v>351126720.50606996</c:v>
                </c:pt>
                <c:pt idx="22173">
                  <c:v>351106167.59959102</c:v>
                </c:pt>
                <c:pt idx="22174">
                  <c:v>351085618.36348605</c:v>
                </c:pt>
                <c:pt idx="22175">
                  <c:v>351065072.77802205</c:v>
                </c:pt>
                <c:pt idx="22176">
                  <c:v>351044530.82349205</c:v>
                </c:pt>
                <c:pt idx="22177">
                  <c:v>351023992.48021603</c:v>
                </c:pt>
                <c:pt idx="22178">
                  <c:v>351003457.72853899</c:v>
                </c:pt>
                <c:pt idx="22179">
                  <c:v>350982926.54883003</c:v>
                </c:pt>
                <c:pt idx="22180">
                  <c:v>350962398.92148691</c:v>
                </c:pt>
                <c:pt idx="22181">
                  <c:v>350941874.82692999</c:v>
                </c:pt>
                <c:pt idx="22182">
                  <c:v>350921354.24560696</c:v>
                </c:pt>
                <c:pt idx="22183">
                  <c:v>350900837.15798998</c:v>
                </c:pt>
                <c:pt idx="22184">
                  <c:v>350880323.544577</c:v>
                </c:pt>
                <c:pt idx="22185">
                  <c:v>350859813.38589102</c:v>
                </c:pt>
                <c:pt idx="22186">
                  <c:v>350839306.66248</c:v>
                </c:pt>
                <c:pt idx="22187">
                  <c:v>350818803.35492009</c:v>
                </c:pt>
                <c:pt idx="22188">
                  <c:v>350798303.44380701</c:v>
                </c:pt>
                <c:pt idx="22189">
                  <c:v>350777806.90976799</c:v>
                </c:pt>
                <c:pt idx="22190">
                  <c:v>350757313.73345202</c:v>
                </c:pt>
                <c:pt idx="22191">
                  <c:v>350736823.89553201</c:v>
                </c:pt>
                <c:pt idx="22192">
                  <c:v>350716337.37670892</c:v>
                </c:pt>
                <c:pt idx="22193">
                  <c:v>350695854.15770805</c:v>
                </c:pt>
                <c:pt idx="22194">
                  <c:v>350675374.21927786</c:v>
                </c:pt>
                <c:pt idx="22195">
                  <c:v>350654897.54219401</c:v>
                </c:pt>
                <c:pt idx="22196">
                  <c:v>350634424.10725605</c:v>
                </c:pt>
                <c:pt idx="22197">
                  <c:v>350613953.89528793</c:v>
                </c:pt>
                <c:pt idx="22198">
                  <c:v>350593486.88713998</c:v>
                </c:pt>
                <c:pt idx="22199">
                  <c:v>350573023.06368601</c:v>
                </c:pt>
                <c:pt idx="22200">
                  <c:v>350552562.40582502</c:v>
                </c:pt>
                <c:pt idx="22201">
                  <c:v>350532104.89447999</c:v>
                </c:pt>
                <c:pt idx="22202">
                  <c:v>350511650.510602</c:v>
                </c:pt>
                <c:pt idx="22203">
                  <c:v>350491199.23516101</c:v>
                </c:pt>
                <c:pt idx="22204">
                  <c:v>350470751.04915702</c:v>
                </c:pt>
                <c:pt idx="22205">
                  <c:v>350450305.93361092</c:v>
                </c:pt>
                <c:pt idx="22206">
                  <c:v>350429863.86957097</c:v>
                </c:pt>
                <c:pt idx="22207">
                  <c:v>350409424.838108</c:v>
                </c:pt>
                <c:pt idx="22208">
                  <c:v>350388988.82031792</c:v>
                </c:pt>
                <c:pt idx="22209">
                  <c:v>350368555.79732102</c:v>
                </c:pt>
                <c:pt idx="22210">
                  <c:v>350348125.75026202</c:v>
                </c:pt>
                <c:pt idx="22211">
                  <c:v>350327698.66030997</c:v>
                </c:pt>
                <c:pt idx="22212">
                  <c:v>350307274.50865799</c:v>
                </c:pt>
                <c:pt idx="22213">
                  <c:v>350286853.27652502</c:v>
                </c:pt>
                <c:pt idx="22214">
                  <c:v>350266434.94515198</c:v>
                </c:pt>
                <c:pt idx="22215">
                  <c:v>350246019.49580503</c:v>
                </c:pt>
                <c:pt idx="22216">
                  <c:v>350225606.90977395</c:v>
                </c:pt>
                <c:pt idx="22217">
                  <c:v>350205197.16837502</c:v>
                </c:pt>
                <c:pt idx="22218">
                  <c:v>350184790.25294495</c:v>
                </c:pt>
                <c:pt idx="22219">
                  <c:v>350164386.14484805</c:v>
                </c:pt>
                <c:pt idx="22220">
                  <c:v>350143984.82546902</c:v>
                </c:pt>
                <c:pt idx="22221">
                  <c:v>350123586.27621895</c:v>
                </c:pt>
                <c:pt idx="22222">
                  <c:v>350103190.47853392</c:v>
                </c:pt>
                <c:pt idx="22223">
                  <c:v>350082797.41387099</c:v>
                </c:pt>
                <c:pt idx="22224">
                  <c:v>350062407.06371301</c:v>
                </c:pt>
                <c:pt idx="22225">
                  <c:v>350042019.40956604</c:v>
                </c:pt>
                <c:pt idx="22226">
                  <c:v>350021634.43295985</c:v>
                </c:pt>
                <c:pt idx="22227">
                  <c:v>350001252.115448</c:v>
                </c:pt>
                <c:pt idx="22228">
                  <c:v>349980872.43860894</c:v>
                </c:pt>
                <c:pt idx="22229">
                  <c:v>349960495.38404298</c:v>
                </c:pt>
                <c:pt idx="22230">
                  <c:v>349940120.93337393</c:v>
                </c:pt>
                <c:pt idx="22231">
                  <c:v>349919749.06825209</c:v>
                </c:pt>
                <c:pt idx="22232">
                  <c:v>349899379.77034795</c:v>
                </c:pt>
                <c:pt idx="22233">
                  <c:v>349879013.02135795</c:v>
                </c:pt>
                <c:pt idx="22234">
                  <c:v>349858648.80299991</c:v>
                </c:pt>
                <c:pt idx="22235">
                  <c:v>349838287.09701705</c:v>
                </c:pt>
                <c:pt idx="22236">
                  <c:v>349817927.885176</c:v>
                </c:pt>
                <c:pt idx="22237">
                  <c:v>349797571.14926505</c:v>
                </c:pt>
                <c:pt idx="22238">
                  <c:v>349777216.87109601</c:v>
                </c:pt>
                <c:pt idx="22239">
                  <c:v>349756865.03250599</c:v>
                </c:pt>
                <c:pt idx="22240">
                  <c:v>349736515.61535501</c:v>
                </c:pt>
                <c:pt idx="22241">
                  <c:v>349716168.60152304</c:v>
                </c:pt>
                <c:pt idx="22242">
                  <c:v>349695823.97291785</c:v>
                </c:pt>
                <c:pt idx="22243">
                  <c:v>349675481.71146703</c:v>
                </c:pt>
                <c:pt idx="22244">
                  <c:v>349655141.79912305</c:v>
                </c:pt>
                <c:pt idx="22245">
                  <c:v>349634804.21786106</c:v>
                </c:pt>
                <c:pt idx="22246">
                  <c:v>349614468.94967896</c:v>
                </c:pt>
                <c:pt idx="22247">
                  <c:v>349594135.97659796</c:v>
                </c:pt>
                <c:pt idx="22248">
                  <c:v>349573805.280662</c:v>
                </c:pt>
                <c:pt idx="22249">
                  <c:v>349553476.84393799</c:v>
                </c:pt>
                <c:pt idx="22250">
                  <c:v>349533150.64851612</c:v>
                </c:pt>
                <c:pt idx="22251">
                  <c:v>349512826.67650902</c:v>
                </c:pt>
                <c:pt idx="22252">
                  <c:v>349492504.91005296</c:v>
                </c:pt>
                <c:pt idx="22253">
                  <c:v>349472185.33130699</c:v>
                </c:pt>
                <c:pt idx="22254">
                  <c:v>349451867.92244995</c:v>
                </c:pt>
                <c:pt idx="22255">
                  <c:v>349431552.66568792</c:v>
                </c:pt>
                <c:pt idx="22256">
                  <c:v>349411239.54324698</c:v>
                </c:pt>
                <c:pt idx="22257">
                  <c:v>349390928.53737694</c:v>
                </c:pt>
                <c:pt idx="22258">
                  <c:v>349370619.63034999</c:v>
                </c:pt>
                <c:pt idx="22259">
                  <c:v>349350312.80445898</c:v>
                </c:pt>
                <c:pt idx="22260">
                  <c:v>349330008.042023</c:v>
                </c:pt>
                <c:pt idx="22261">
                  <c:v>349309705.32538092</c:v>
                </c:pt>
                <c:pt idx="22262">
                  <c:v>349289404.636895</c:v>
                </c:pt>
                <c:pt idx="22263">
                  <c:v>349269105.95894992</c:v>
                </c:pt>
                <c:pt idx="22264">
                  <c:v>349248809.27395296</c:v>
                </c:pt>
                <c:pt idx="22265">
                  <c:v>349228514.56433296</c:v>
                </c:pt>
                <c:pt idx="22266">
                  <c:v>349208221.81254202</c:v>
                </c:pt>
                <c:pt idx="22267">
                  <c:v>349187931.00105399</c:v>
                </c:pt>
                <c:pt idx="22268">
                  <c:v>349167642.11236501</c:v>
                </c:pt>
                <c:pt idx="22269">
                  <c:v>349147355.128995</c:v>
                </c:pt>
                <c:pt idx="22270">
                  <c:v>349127070.03348303</c:v>
                </c:pt>
                <c:pt idx="22271">
                  <c:v>349106786.808393</c:v>
                </c:pt>
                <c:pt idx="22272">
                  <c:v>349086505.43630993</c:v>
                </c:pt>
                <c:pt idx="22273">
                  <c:v>349066225.89984101</c:v>
                </c:pt>
                <c:pt idx="22274">
                  <c:v>349045948.18161601</c:v>
                </c:pt>
                <c:pt idx="22275">
                  <c:v>349025672.26428503</c:v>
                </c:pt>
                <c:pt idx="22276">
                  <c:v>349005398.13052106</c:v>
                </c:pt>
                <c:pt idx="22277">
                  <c:v>348985125.76302207</c:v>
                </c:pt>
                <c:pt idx="22278">
                  <c:v>348964855.14450204</c:v>
                </c:pt>
                <c:pt idx="22279">
                  <c:v>348944586.25770205</c:v>
                </c:pt>
                <c:pt idx="22280">
                  <c:v>348924319.08538193</c:v>
                </c:pt>
                <c:pt idx="22281">
                  <c:v>348904053.61032605</c:v>
                </c:pt>
                <c:pt idx="22282">
                  <c:v>348883789.81533694</c:v>
                </c:pt>
                <c:pt idx="22283">
                  <c:v>348863527.68324202</c:v>
                </c:pt>
                <c:pt idx="22284">
                  <c:v>348843267.19688892</c:v>
                </c:pt>
                <c:pt idx="22285">
                  <c:v>348823008.33914793</c:v>
                </c:pt>
                <c:pt idx="22286">
                  <c:v>348802751.09290993</c:v>
                </c:pt>
                <c:pt idx="22287">
                  <c:v>348782495.44108796</c:v>
                </c:pt>
                <c:pt idx="22288">
                  <c:v>348762241.36661601</c:v>
                </c:pt>
                <c:pt idx="22289">
                  <c:v>348741988.85245198</c:v>
                </c:pt>
                <c:pt idx="22290">
                  <c:v>348721737.88157201</c:v>
                </c:pt>
                <c:pt idx="22291">
                  <c:v>348701488.43697488</c:v>
                </c:pt>
                <c:pt idx="22292">
                  <c:v>348681240.50168192</c:v>
                </c:pt>
                <c:pt idx="22293">
                  <c:v>348660994.05873609</c:v>
                </c:pt>
                <c:pt idx="22294">
                  <c:v>348640749.09119803</c:v>
                </c:pt>
                <c:pt idx="22295">
                  <c:v>348620505.58215499</c:v>
                </c:pt>
                <c:pt idx="22296">
                  <c:v>348600263.51471198</c:v>
                </c:pt>
                <c:pt idx="22297">
                  <c:v>348580022.87199694</c:v>
                </c:pt>
                <c:pt idx="22298">
                  <c:v>348559783.63715702</c:v>
                </c:pt>
                <c:pt idx="22299">
                  <c:v>348539545.79336298</c:v>
                </c:pt>
                <c:pt idx="22300">
                  <c:v>348519309.32380605</c:v>
                </c:pt>
                <c:pt idx="22301">
                  <c:v>348499074.21169692</c:v>
                </c:pt>
                <c:pt idx="22302">
                  <c:v>348478840.44027096</c:v>
                </c:pt>
                <c:pt idx="22303">
                  <c:v>348458607.99277997</c:v>
                </c:pt>
                <c:pt idx="22304">
                  <c:v>348438376.85250098</c:v>
                </c:pt>
                <c:pt idx="22305">
                  <c:v>348418147.00272995</c:v>
                </c:pt>
                <c:pt idx="22306">
                  <c:v>348397918.42678386</c:v>
                </c:pt>
                <c:pt idx="22307">
                  <c:v>348377691.10800207</c:v>
                </c:pt>
                <c:pt idx="22308">
                  <c:v>348357465.029742</c:v>
                </c:pt>
                <c:pt idx="22309">
                  <c:v>348337240.17538399</c:v>
                </c:pt>
                <c:pt idx="22310">
                  <c:v>348317016.52833003</c:v>
                </c:pt>
                <c:pt idx="22311">
                  <c:v>348296794.07200199</c:v>
                </c:pt>
                <c:pt idx="22312">
                  <c:v>348276572.789841</c:v>
                </c:pt>
                <c:pt idx="22313">
                  <c:v>348256352.66531098</c:v>
                </c:pt>
                <c:pt idx="22314">
                  <c:v>348236133.68189597</c:v>
                </c:pt>
                <c:pt idx="22315">
                  <c:v>348215915.82309997</c:v>
                </c:pt>
                <c:pt idx="22316">
                  <c:v>348195699.07244903</c:v>
                </c:pt>
                <c:pt idx="22317">
                  <c:v>348175483.41348892</c:v>
                </c:pt>
                <c:pt idx="22318">
                  <c:v>348155268.829786</c:v>
                </c:pt>
                <c:pt idx="22319">
                  <c:v>348135055.304928</c:v>
                </c:pt>
                <c:pt idx="22320">
                  <c:v>348114842.82252097</c:v>
                </c:pt>
                <c:pt idx="22321">
                  <c:v>348094631.36619401</c:v>
                </c:pt>
                <c:pt idx="22322">
                  <c:v>348074420.919595</c:v>
                </c:pt>
                <c:pt idx="22323">
                  <c:v>348054211.46639395</c:v>
                </c:pt>
                <c:pt idx="22324">
                  <c:v>348034002.9902789</c:v>
                </c:pt>
                <c:pt idx="22325">
                  <c:v>348013795.47496003</c:v>
                </c:pt>
                <c:pt idx="22326">
                  <c:v>347993588.90416801</c:v>
                </c:pt>
                <c:pt idx="22327">
                  <c:v>347973383.26165199</c:v>
                </c:pt>
                <c:pt idx="22328">
                  <c:v>347953178.53118294</c:v>
                </c:pt>
                <c:pt idx="22329">
                  <c:v>347932974.69655198</c:v>
                </c:pt>
                <c:pt idx="22330">
                  <c:v>347912771.74157</c:v>
                </c:pt>
                <c:pt idx="22331">
                  <c:v>347892569.65006804</c:v>
                </c:pt>
                <c:pt idx="22332">
                  <c:v>347872368.40589601</c:v>
                </c:pt>
                <c:pt idx="22333">
                  <c:v>347852167.99292797</c:v>
                </c:pt>
                <c:pt idx="22334">
                  <c:v>347831968.39505392</c:v>
                </c:pt>
                <c:pt idx="22335">
                  <c:v>347811769.59618503</c:v>
                </c:pt>
                <c:pt idx="22336">
                  <c:v>347791571.58025295</c:v>
                </c:pt>
                <c:pt idx="22337">
                  <c:v>347771374.33120996</c:v>
                </c:pt>
                <c:pt idx="22338">
                  <c:v>347751177.83302605</c:v>
                </c:pt>
                <c:pt idx="22339">
                  <c:v>347730982.06969392</c:v>
                </c:pt>
                <c:pt idx="22340">
                  <c:v>347710787.02522391</c:v>
                </c:pt>
                <c:pt idx="22341">
                  <c:v>347690592.68364799</c:v>
                </c:pt>
                <c:pt idx="22342">
                  <c:v>347670399.029015</c:v>
                </c:pt>
                <c:pt idx="22343">
                  <c:v>347650206.045398</c:v>
                </c:pt>
                <c:pt idx="22344">
                  <c:v>347630013.71688592</c:v>
                </c:pt>
                <c:pt idx="22345">
                  <c:v>347609822.02758998</c:v>
                </c:pt>
                <c:pt idx="22346">
                  <c:v>347589630.96163785</c:v>
                </c:pt>
                <c:pt idx="22347">
                  <c:v>347569440.50318205</c:v>
                </c:pt>
                <c:pt idx="22348">
                  <c:v>347549250.63638896</c:v>
                </c:pt>
                <c:pt idx="22349">
                  <c:v>347529061.34544897</c:v>
                </c:pt>
                <c:pt idx="22350">
                  <c:v>347508872.61457002</c:v>
                </c:pt>
                <c:pt idx="22351">
                  <c:v>347488684.42797893</c:v>
                </c:pt>
                <c:pt idx="22352">
                  <c:v>347468496.76992399</c:v>
                </c:pt>
                <c:pt idx="22353">
                  <c:v>347448309.624672</c:v>
                </c:pt>
                <c:pt idx="22354">
                  <c:v>347428122.97650796</c:v>
                </c:pt>
                <c:pt idx="22355">
                  <c:v>347407936.80974001</c:v>
                </c:pt>
                <c:pt idx="22356">
                  <c:v>347387751.10869002</c:v>
                </c:pt>
                <c:pt idx="22357">
                  <c:v>347367565.85770506</c:v>
                </c:pt>
                <c:pt idx="22358">
                  <c:v>347347381.04114705</c:v>
                </c:pt>
                <c:pt idx="22359">
                  <c:v>347327196.64340007</c:v>
                </c:pt>
                <c:pt idx="22360">
                  <c:v>347307012.64886504</c:v>
                </c:pt>
                <c:pt idx="22361">
                  <c:v>347286829.04196501</c:v>
                </c:pt>
                <c:pt idx="22362">
                  <c:v>347266645.80714005</c:v>
                </c:pt>
                <c:pt idx="22363">
                  <c:v>347246462.92884892</c:v>
                </c:pt>
                <c:pt idx="22364">
                  <c:v>347226280.391572</c:v>
                </c:pt>
                <c:pt idx="22365">
                  <c:v>347206098.17980701</c:v>
                </c:pt>
                <c:pt idx="22366">
                  <c:v>347185916.27807099</c:v>
                </c:pt>
                <c:pt idx="22367">
                  <c:v>347165734.67089897</c:v>
                </c:pt>
                <c:pt idx="22368">
                  <c:v>347145553.342848</c:v>
                </c:pt>
                <c:pt idx="22369">
                  <c:v>347125372.27849197</c:v>
                </c:pt>
                <c:pt idx="22370">
                  <c:v>347105191.46242303</c:v>
                </c:pt>
                <c:pt idx="22371">
                  <c:v>347085010.87925303</c:v>
                </c:pt>
                <c:pt idx="22372">
                  <c:v>347064830.51361501</c:v>
                </c:pt>
                <c:pt idx="22373">
                  <c:v>347044650.35015607</c:v>
                </c:pt>
                <c:pt idx="22374">
                  <c:v>347024470.37354702</c:v>
                </c:pt>
                <c:pt idx="22375">
                  <c:v>347004290.56847501</c:v>
                </c:pt>
                <c:pt idx="22376">
                  <c:v>346984110.91964495</c:v>
                </c:pt>
                <c:pt idx="22377">
                  <c:v>346963931.41178292</c:v>
                </c:pt>
                <c:pt idx="22378">
                  <c:v>346943752.02963191</c:v>
                </c:pt>
                <c:pt idx="22379">
                  <c:v>346923572.75795501</c:v>
                </c:pt>
                <c:pt idx="22380">
                  <c:v>346903393.58153296</c:v>
                </c:pt>
                <c:pt idx="22381">
                  <c:v>346883214.48516601</c:v>
                </c:pt>
                <c:pt idx="22382">
                  <c:v>346863035.45367199</c:v>
                </c:pt>
                <c:pt idx="22383">
                  <c:v>346842856.47188699</c:v>
                </c:pt>
                <c:pt idx="22384">
                  <c:v>346822677.52466697</c:v>
                </c:pt>
                <c:pt idx="22385">
                  <c:v>346802498.59688592</c:v>
                </c:pt>
                <c:pt idx="22386">
                  <c:v>346782319.673437</c:v>
                </c:pt>
                <c:pt idx="22387">
                  <c:v>346762140.73922896</c:v>
                </c:pt>
                <c:pt idx="22388">
                  <c:v>346741961.77919298</c:v>
                </c:pt>
                <c:pt idx="22389">
                  <c:v>346721782.77827495</c:v>
                </c:pt>
                <c:pt idx="22390">
                  <c:v>346701603.72144294</c:v>
                </c:pt>
                <c:pt idx="22391">
                  <c:v>346681424.59367895</c:v>
                </c:pt>
                <c:pt idx="22392">
                  <c:v>346661245.37998796</c:v>
                </c:pt>
                <c:pt idx="22393">
                  <c:v>346641066.06538892</c:v>
                </c:pt>
                <c:pt idx="22394">
                  <c:v>346620886.63492101</c:v>
                </c:pt>
                <c:pt idx="22395">
                  <c:v>346600707.07364303</c:v>
                </c:pt>
                <c:pt idx="22396">
                  <c:v>346580527.36662996</c:v>
                </c:pt>
                <c:pt idx="22397">
                  <c:v>346560347.49897486</c:v>
                </c:pt>
                <c:pt idx="22398">
                  <c:v>346540167.45578992</c:v>
                </c:pt>
                <c:pt idx="22399">
                  <c:v>346519987.22220486</c:v>
                </c:pt>
                <c:pt idx="22400">
                  <c:v>346499806.78336799</c:v>
                </c:pt>
                <c:pt idx="22401">
                  <c:v>346479626.12444597</c:v>
                </c:pt>
                <c:pt idx="22402">
                  <c:v>346459445.23062092</c:v>
                </c:pt>
                <c:pt idx="22403">
                  <c:v>346439264.08709705</c:v>
                </c:pt>
                <c:pt idx="22404">
                  <c:v>346419082.67909205</c:v>
                </c:pt>
                <c:pt idx="22405">
                  <c:v>346398900.99184597</c:v>
                </c:pt>
                <c:pt idx="22406">
                  <c:v>346378719.01061392</c:v>
                </c:pt>
                <c:pt idx="22407">
                  <c:v>346358536.72066891</c:v>
                </c:pt>
                <c:pt idx="22408">
                  <c:v>346338354.10730398</c:v>
                </c:pt>
                <c:pt idx="22409">
                  <c:v>346318171.15582603</c:v>
                </c:pt>
                <c:pt idx="22410">
                  <c:v>346297987.85156506</c:v>
                </c:pt>
                <c:pt idx="22411">
                  <c:v>346277804.17986405</c:v>
                </c:pt>
                <c:pt idx="22412">
                  <c:v>346257620.12608492</c:v>
                </c:pt>
                <c:pt idx="22413">
                  <c:v>346237435.67561102</c:v>
                </c:pt>
                <c:pt idx="22414">
                  <c:v>346217250.81383705</c:v>
                </c:pt>
                <c:pt idx="22415">
                  <c:v>346197065.52618092</c:v>
                </c:pt>
                <c:pt idx="22416">
                  <c:v>346176879.79807395</c:v>
                </c:pt>
                <c:pt idx="22417">
                  <c:v>346156693.61496902</c:v>
                </c:pt>
                <c:pt idx="22418">
                  <c:v>346136506.96233386</c:v>
                </c:pt>
                <c:pt idx="22419">
                  <c:v>346116319.82565296</c:v>
                </c:pt>
                <c:pt idx="22420">
                  <c:v>346096132.19043201</c:v>
                </c:pt>
                <c:pt idx="22421">
                  <c:v>346075944.04219002</c:v>
                </c:pt>
                <c:pt idx="22422">
                  <c:v>346055755.36646605</c:v>
                </c:pt>
                <c:pt idx="22423">
                  <c:v>346035566.14881706</c:v>
                </c:pt>
                <c:pt idx="22424">
                  <c:v>346015376.37481397</c:v>
                </c:pt>
                <c:pt idx="22425">
                  <c:v>345995186.03004903</c:v>
                </c:pt>
                <c:pt idx="22426">
                  <c:v>345974995.10012907</c:v>
                </c:pt>
                <c:pt idx="22427">
                  <c:v>345954803.57067996</c:v>
                </c:pt>
                <c:pt idx="22428">
                  <c:v>345934611.42734396</c:v>
                </c:pt>
                <c:pt idx="22429">
                  <c:v>345914418.65578002</c:v>
                </c:pt>
                <c:pt idx="22430">
                  <c:v>345894225.24166697</c:v>
                </c:pt>
                <c:pt idx="22431">
                  <c:v>345874031.17069697</c:v>
                </c:pt>
                <c:pt idx="22432">
                  <c:v>345853836.42858303</c:v>
                </c:pt>
                <c:pt idx="22433">
                  <c:v>345833641.00105298</c:v>
                </c:pt>
                <c:pt idx="22434">
                  <c:v>345813444.87385106</c:v>
                </c:pt>
                <c:pt idx="22435">
                  <c:v>345793248.03274196</c:v>
                </c:pt>
                <c:pt idx="22436">
                  <c:v>345773050.46350402</c:v>
                </c:pt>
                <c:pt idx="22437">
                  <c:v>345752852.15193492</c:v>
                </c:pt>
                <c:pt idx="22438">
                  <c:v>345732653.083848</c:v>
                </c:pt>
                <c:pt idx="22439">
                  <c:v>345712453.24507391</c:v>
                </c:pt>
                <c:pt idx="22440">
                  <c:v>345692252.62146097</c:v>
                </c:pt>
                <c:pt idx="22441">
                  <c:v>345672051.19887298</c:v>
                </c:pt>
                <c:pt idx="22442">
                  <c:v>345651848.96319205</c:v>
                </c:pt>
                <c:pt idx="22443">
                  <c:v>345631645.90031695</c:v>
                </c:pt>
                <c:pt idx="22444">
                  <c:v>345611441.996162</c:v>
                </c:pt>
                <c:pt idx="22445">
                  <c:v>345591237.23665994</c:v>
                </c:pt>
                <c:pt idx="22446">
                  <c:v>345571031.60775906</c:v>
                </c:pt>
                <c:pt idx="22447">
                  <c:v>345550825.09542501</c:v>
                </c:pt>
                <c:pt idx="22448">
                  <c:v>345530617.685642</c:v>
                </c:pt>
                <c:pt idx="22449">
                  <c:v>345510409.36440605</c:v>
                </c:pt>
                <c:pt idx="22450">
                  <c:v>345490200.11773598</c:v>
                </c:pt>
                <c:pt idx="22451">
                  <c:v>345469989.93166196</c:v>
                </c:pt>
                <c:pt idx="22452">
                  <c:v>345449778.79223388</c:v>
                </c:pt>
                <c:pt idx="22453">
                  <c:v>345429566.68551898</c:v>
                </c:pt>
                <c:pt idx="22454">
                  <c:v>345409353.59759605</c:v>
                </c:pt>
                <c:pt idx="22455">
                  <c:v>345389139.51456702</c:v>
                </c:pt>
                <c:pt idx="22456">
                  <c:v>345368924.42254603</c:v>
                </c:pt>
                <c:pt idx="22457">
                  <c:v>345348708.30766505</c:v>
                </c:pt>
                <c:pt idx="22458">
                  <c:v>345328491.15607202</c:v>
                </c:pt>
                <c:pt idx="22459">
                  <c:v>345308272.95393199</c:v>
                </c:pt>
                <c:pt idx="22460">
                  <c:v>345288053.68742603</c:v>
                </c:pt>
                <c:pt idx="22461">
                  <c:v>345267833.34275198</c:v>
                </c:pt>
                <c:pt idx="22462">
                  <c:v>345247611.906124</c:v>
                </c:pt>
                <c:pt idx="22463">
                  <c:v>345227389.36377198</c:v>
                </c:pt>
                <c:pt idx="22464">
                  <c:v>345207165.70194203</c:v>
                </c:pt>
                <c:pt idx="22465">
                  <c:v>345186940.90689796</c:v>
                </c:pt>
                <c:pt idx="22466">
                  <c:v>345166714.96491891</c:v>
                </c:pt>
                <c:pt idx="22467">
                  <c:v>345146487.86229992</c:v>
                </c:pt>
                <c:pt idx="22468">
                  <c:v>345126259.585352</c:v>
                </c:pt>
                <c:pt idx="22469">
                  <c:v>345106030.12040401</c:v>
                </c:pt>
                <c:pt idx="22470">
                  <c:v>345085799.45380002</c:v>
                </c:pt>
                <c:pt idx="22471">
                  <c:v>345065567.571899</c:v>
                </c:pt>
                <c:pt idx="22472">
                  <c:v>345045334.46107793</c:v>
                </c:pt>
                <c:pt idx="22473">
                  <c:v>345025100.10772908</c:v>
                </c:pt>
                <c:pt idx="22474">
                  <c:v>345004864.49825996</c:v>
                </c:pt>
                <c:pt idx="22475">
                  <c:v>344984627.61909705</c:v>
                </c:pt>
                <c:pt idx="22476">
                  <c:v>344964389.45667785</c:v>
                </c:pt>
                <c:pt idx="22477">
                  <c:v>344944149.99746102</c:v>
                </c:pt>
                <c:pt idx="22478">
                  <c:v>344923909.22791803</c:v>
                </c:pt>
                <c:pt idx="22479">
                  <c:v>344903667.13453698</c:v>
                </c:pt>
                <c:pt idx="22480">
                  <c:v>344883423.70382208</c:v>
                </c:pt>
                <c:pt idx="22481">
                  <c:v>344863178.9222939</c:v>
                </c:pt>
                <c:pt idx="22482">
                  <c:v>344842932.77648795</c:v>
                </c:pt>
                <c:pt idx="22483">
                  <c:v>344822685.25295591</c:v>
                </c:pt>
                <c:pt idx="22484">
                  <c:v>344802436.338265</c:v>
                </c:pt>
                <c:pt idx="22485">
                  <c:v>344782186.01899892</c:v>
                </c:pt>
                <c:pt idx="22486">
                  <c:v>344761934.28175694</c:v>
                </c:pt>
                <c:pt idx="22487">
                  <c:v>344741681.11315304</c:v>
                </c:pt>
                <c:pt idx="22488">
                  <c:v>344721426.49981892</c:v>
                </c:pt>
                <c:pt idx="22489">
                  <c:v>344701170.42839992</c:v>
                </c:pt>
                <c:pt idx="22490">
                  <c:v>344680912.885557</c:v>
                </c:pt>
                <c:pt idx="22491">
                  <c:v>344660653.85797</c:v>
                </c:pt>
                <c:pt idx="22492">
                  <c:v>344640393.33232999</c:v>
                </c:pt>
                <c:pt idx="22493">
                  <c:v>344620131.29534596</c:v>
                </c:pt>
                <c:pt idx="22494">
                  <c:v>344599867.733742</c:v>
                </c:pt>
                <c:pt idx="22495">
                  <c:v>344579602.63425791</c:v>
                </c:pt>
                <c:pt idx="22496">
                  <c:v>344559335.98365003</c:v>
                </c:pt>
                <c:pt idx="22497">
                  <c:v>344539067.76868695</c:v>
                </c:pt>
                <c:pt idx="22498">
                  <c:v>344518797.97615695</c:v>
                </c:pt>
                <c:pt idx="22499">
                  <c:v>344498526.59285992</c:v>
                </c:pt>
                <c:pt idx="22500">
                  <c:v>344478253.60561305</c:v>
                </c:pt>
                <c:pt idx="22501">
                  <c:v>344457979.00124896</c:v>
                </c:pt>
                <c:pt idx="22502">
                  <c:v>344437702.76661599</c:v>
                </c:pt>
                <c:pt idx="22503">
                  <c:v>344417424.88857698</c:v>
                </c:pt>
                <c:pt idx="22504">
                  <c:v>344397145.35400897</c:v>
                </c:pt>
                <c:pt idx="22505">
                  <c:v>344376864.14980704</c:v>
                </c:pt>
                <c:pt idx="22506">
                  <c:v>344356581.26287895</c:v>
                </c:pt>
                <c:pt idx="22507">
                  <c:v>344336296.68014997</c:v>
                </c:pt>
                <c:pt idx="22508">
                  <c:v>344316010.38855797</c:v>
                </c:pt>
                <c:pt idx="22509">
                  <c:v>344295722.375058</c:v>
                </c:pt>
                <c:pt idx="22510">
                  <c:v>344275432.62662101</c:v>
                </c:pt>
                <c:pt idx="22511">
                  <c:v>344255141.13022995</c:v>
                </c:pt>
                <c:pt idx="22512">
                  <c:v>344234847.87288499</c:v>
                </c:pt>
                <c:pt idx="22513">
                  <c:v>344214552.84160209</c:v>
                </c:pt>
                <c:pt idx="22514">
                  <c:v>344194256.02341098</c:v>
                </c:pt>
                <c:pt idx="22515">
                  <c:v>344173957.40535599</c:v>
                </c:pt>
                <c:pt idx="22516">
                  <c:v>344153656.97449791</c:v>
                </c:pt>
                <c:pt idx="22517">
                  <c:v>344133354.71791101</c:v>
                </c:pt>
                <c:pt idx="22518">
                  <c:v>344113050.62268603</c:v>
                </c:pt>
                <c:pt idx="22519">
                  <c:v>344092744.675928</c:v>
                </c:pt>
                <c:pt idx="22520">
                  <c:v>344072436.864757</c:v>
                </c:pt>
                <c:pt idx="22521">
                  <c:v>344052127.17630696</c:v>
                </c:pt>
                <c:pt idx="22522">
                  <c:v>344031815.59772801</c:v>
                </c:pt>
                <c:pt idx="22523">
                  <c:v>344011502.11618501</c:v>
                </c:pt>
                <c:pt idx="22524">
                  <c:v>343991186.71885598</c:v>
                </c:pt>
                <c:pt idx="22525">
                  <c:v>343970869.39293689</c:v>
                </c:pt>
                <c:pt idx="22526">
                  <c:v>343950550.12563503</c:v>
                </c:pt>
                <c:pt idx="22527">
                  <c:v>343930228.90417492</c:v>
                </c:pt>
                <c:pt idx="22528">
                  <c:v>343909905.71579492</c:v>
                </c:pt>
                <c:pt idx="22529">
                  <c:v>343889580.54774809</c:v>
                </c:pt>
                <c:pt idx="22530">
                  <c:v>343869253.38730198</c:v>
                </c:pt>
                <c:pt idx="22531">
                  <c:v>343848924.22173786</c:v>
                </c:pt>
                <c:pt idx="22532">
                  <c:v>343828593.03835601</c:v>
                </c:pt>
                <c:pt idx="22533">
                  <c:v>343808259.82446402</c:v>
                </c:pt>
                <c:pt idx="22534">
                  <c:v>343787924.56739098</c:v>
                </c:pt>
                <c:pt idx="22535">
                  <c:v>343767587.25447696</c:v>
                </c:pt>
                <c:pt idx="22536">
                  <c:v>343747247.87307698</c:v>
                </c:pt>
                <c:pt idx="22537">
                  <c:v>343726906.41056198</c:v>
                </c:pt>
                <c:pt idx="22538">
                  <c:v>343706562.85431409</c:v>
                </c:pt>
                <c:pt idx="22539">
                  <c:v>343686217.19173396</c:v>
                </c:pt>
                <c:pt idx="22540">
                  <c:v>343665869.41023493</c:v>
                </c:pt>
                <c:pt idx="22541">
                  <c:v>343645519.49724299</c:v>
                </c:pt>
                <c:pt idx="22542">
                  <c:v>343625167.440202</c:v>
                </c:pt>
                <c:pt idx="22543">
                  <c:v>343604813.22656792</c:v>
                </c:pt>
                <c:pt idx="22544">
                  <c:v>343584456.84381104</c:v>
                </c:pt>
                <c:pt idx="22545">
                  <c:v>343564098.27941698</c:v>
                </c:pt>
                <c:pt idx="22546">
                  <c:v>343543737.52088499</c:v>
                </c:pt>
                <c:pt idx="22547">
                  <c:v>343523374.55572897</c:v>
                </c:pt>
                <c:pt idx="22548">
                  <c:v>343503009.37147599</c:v>
                </c:pt>
                <c:pt idx="22549">
                  <c:v>343482641.95566994</c:v>
                </c:pt>
                <c:pt idx="22550">
                  <c:v>343462272.29586703</c:v>
                </c:pt>
                <c:pt idx="22551">
                  <c:v>343441900.37963694</c:v>
                </c:pt>
                <c:pt idx="22552">
                  <c:v>343421526.19456398</c:v>
                </c:pt>
                <c:pt idx="22553">
                  <c:v>343401149.72824895</c:v>
                </c:pt>
                <c:pt idx="22554">
                  <c:v>343380770.96830392</c:v>
                </c:pt>
                <c:pt idx="22555">
                  <c:v>343360389.90235603</c:v>
                </c:pt>
                <c:pt idx="22556">
                  <c:v>343340006.51804698</c:v>
                </c:pt>
                <c:pt idx="22557">
                  <c:v>343319620.80303109</c:v>
                </c:pt>
                <c:pt idx="22558">
                  <c:v>343299232.74497896</c:v>
                </c:pt>
                <c:pt idx="22559">
                  <c:v>343278842.33157295</c:v>
                </c:pt>
                <c:pt idx="22560">
                  <c:v>343258449.55051106</c:v>
                </c:pt>
                <c:pt idx="22561">
                  <c:v>343238054.38950402</c:v>
                </c:pt>
                <c:pt idx="22562">
                  <c:v>343217656.8362779</c:v>
                </c:pt>
                <c:pt idx="22563">
                  <c:v>343197256.87857205</c:v>
                </c:pt>
                <c:pt idx="22564">
                  <c:v>343176854.50413799</c:v>
                </c:pt>
                <c:pt idx="22565">
                  <c:v>343156449.70074499</c:v>
                </c:pt>
                <c:pt idx="22566">
                  <c:v>343136042.45617092</c:v>
                </c:pt>
                <c:pt idx="22567">
                  <c:v>343115632.758214</c:v>
                </c:pt>
                <c:pt idx="22568">
                  <c:v>343095220.59467894</c:v>
                </c:pt>
                <c:pt idx="22569">
                  <c:v>343074805.95339102</c:v>
                </c:pt>
                <c:pt idx="22570">
                  <c:v>343054388.82218492</c:v>
                </c:pt>
                <c:pt idx="22571">
                  <c:v>343033969.18891001</c:v>
                </c:pt>
                <c:pt idx="22572">
                  <c:v>343013547.04143101</c:v>
                </c:pt>
                <c:pt idx="22573">
                  <c:v>342993122.36762398</c:v>
                </c:pt>
                <c:pt idx="22574">
                  <c:v>342972695.15538001</c:v>
                </c:pt>
                <c:pt idx="22575">
                  <c:v>342952265.39260393</c:v>
                </c:pt>
                <c:pt idx="22576">
                  <c:v>342931833.06721401</c:v>
                </c:pt>
                <c:pt idx="22577">
                  <c:v>342911398.16714108</c:v>
                </c:pt>
                <c:pt idx="22578">
                  <c:v>342890960.68033201</c:v>
                </c:pt>
                <c:pt idx="22579">
                  <c:v>342870520.59474403</c:v>
                </c:pt>
                <c:pt idx="22580">
                  <c:v>342850077.89835101</c:v>
                </c:pt>
                <c:pt idx="22581">
                  <c:v>342829632.57913899</c:v>
                </c:pt>
                <c:pt idx="22582">
                  <c:v>342809184.62510598</c:v>
                </c:pt>
                <c:pt idx="22583">
                  <c:v>342788734.024266</c:v>
                </c:pt>
                <c:pt idx="22584">
                  <c:v>342768280.76464492</c:v>
                </c:pt>
                <c:pt idx="22585">
                  <c:v>342747824.83428299</c:v>
                </c:pt>
                <c:pt idx="22586">
                  <c:v>342727366.2212339</c:v>
                </c:pt>
                <c:pt idx="22587">
                  <c:v>342706904.91356301</c:v>
                </c:pt>
                <c:pt idx="22588">
                  <c:v>342686440.89935201</c:v>
                </c:pt>
                <c:pt idx="22589">
                  <c:v>342665974.16669399</c:v>
                </c:pt>
                <c:pt idx="22590">
                  <c:v>342645504.70369399</c:v>
                </c:pt>
                <c:pt idx="22591">
                  <c:v>342625032.49847394</c:v>
                </c:pt>
                <c:pt idx="22592">
                  <c:v>342604557.53916705</c:v>
                </c:pt>
                <c:pt idx="22593">
                  <c:v>342584079.81391799</c:v>
                </c:pt>
                <c:pt idx="22594">
                  <c:v>342563599.31088901</c:v>
                </c:pt>
                <c:pt idx="22595">
                  <c:v>342543116.01825202</c:v>
                </c:pt>
                <c:pt idx="22596">
                  <c:v>342522629.92419297</c:v>
                </c:pt>
                <c:pt idx="22597">
                  <c:v>342502141.01691103</c:v>
                </c:pt>
                <c:pt idx="22598">
                  <c:v>342481649.28461999</c:v>
                </c:pt>
                <c:pt idx="22599">
                  <c:v>342461154.71554601</c:v>
                </c:pt>
                <c:pt idx="22600">
                  <c:v>342440657.29792601</c:v>
                </c:pt>
                <c:pt idx="22601">
                  <c:v>342420157.02001297</c:v>
                </c:pt>
                <c:pt idx="22602">
                  <c:v>342399653.87007099</c:v>
                </c:pt>
                <c:pt idx="22603">
                  <c:v>342379147.83637995</c:v>
                </c:pt>
                <c:pt idx="22604">
                  <c:v>342358638.90722996</c:v>
                </c:pt>
                <c:pt idx="22605">
                  <c:v>342338127.070925</c:v>
                </c:pt>
                <c:pt idx="22606">
                  <c:v>342317612.31578201</c:v>
                </c:pt>
                <c:pt idx="22607">
                  <c:v>342297094.63013101</c:v>
                </c:pt>
                <c:pt idx="22608">
                  <c:v>342276574.002316</c:v>
                </c:pt>
                <c:pt idx="22609">
                  <c:v>342256050.42069203</c:v>
                </c:pt>
                <c:pt idx="22610">
                  <c:v>342235523.87362802</c:v>
                </c:pt>
                <c:pt idx="22611">
                  <c:v>342214994.34950608</c:v>
                </c:pt>
                <c:pt idx="22612">
                  <c:v>342194461.83671999</c:v>
                </c:pt>
                <c:pt idx="22613">
                  <c:v>342173926.32367796</c:v>
                </c:pt>
                <c:pt idx="22614">
                  <c:v>342153387.798801</c:v>
                </c:pt>
                <c:pt idx="22615">
                  <c:v>342132846.25052005</c:v>
                </c:pt>
                <c:pt idx="22616">
                  <c:v>342112301.667283</c:v>
                </c:pt>
                <c:pt idx="22617">
                  <c:v>342091754.03754801</c:v>
                </c:pt>
                <c:pt idx="22618">
                  <c:v>342071203.34978497</c:v>
                </c:pt>
                <c:pt idx="22619">
                  <c:v>342050649.59247994</c:v>
                </c:pt>
                <c:pt idx="22620">
                  <c:v>342030092.75412798</c:v>
                </c:pt>
                <c:pt idx="22621">
                  <c:v>342009532.82323992</c:v>
                </c:pt>
                <c:pt idx="22622">
                  <c:v>341988969.78833795</c:v>
                </c:pt>
                <c:pt idx="22623">
                  <c:v>341968403.63795501</c:v>
                </c:pt>
                <c:pt idx="22624">
                  <c:v>341947834.360641</c:v>
                </c:pt>
                <c:pt idx="22625">
                  <c:v>341927261.94495392</c:v>
                </c:pt>
                <c:pt idx="22626">
                  <c:v>341906686.37946701</c:v>
                </c:pt>
                <c:pt idx="22627">
                  <c:v>341886107.65276498</c:v>
                </c:pt>
                <c:pt idx="22628">
                  <c:v>341865525.75344598</c:v>
                </c:pt>
                <c:pt idx="22629">
                  <c:v>341844940.67012006</c:v>
                </c:pt>
                <c:pt idx="22630">
                  <c:v>341824352.39140892</c:v>
                </c:pt>
                <c:pt idx="22631">
                  <c:v>341803760.90594995</c:v>
                </c:pt>
                <c:pt idx="22632">
                  <c:v>341783166.20238894</c:v>
                </c:pt>
                <c:pt idx="22633">
                  <c:v>341762568.26938599</c:v>
                </c:pt>
                <c:pt idx="22634">
                  <c:v>341741967.09561396</c:v>
                </c:pt>
                <c:pt idx="22635">
                  <c:v>341721362.66975802</c:v>
                </c:pt>
                <c:pt idx="22636">
                  <c:v>341700754.98051399</c:v>
                </c:pt>
                <c:pt idx="22637">
                  <c:v>341680144.01659298</c:v>
                </c:pt>
                <c:pt idx="22638">
                  <c:v>341659529.766716</c:v>
                </c:pt>
                <c:pt idx="22639">
                  <c:v>341638912.21961796</c:v>
                </c:pt>
                <c:pt idx="22640">
                  <c:v>341618291.36404502</c:v>
                </c:pt>
                <c:pt idx="22641">
                  <c:v>341597667.18875605</c:v>
                </c:pt>
                <c:pt idx="22642">
                  <c:v>341577039.68252105</c:v>
                </c:pt>
                <c:pt idx="22643">
                  <c:v>341556408.83412498</c:v>
                </c:pt>
                <c:pt idx="22644">
                  <c:v>341535774.63236201</c:v>
                </c:pt>
                <c:pt idx="22645">
                  <c:v>341515137.06603992</c:v>
                </c:pt>
                <c:pt idx="22646">
                  <c:v>341494496.12397999</c:v>
                </c:pt>
                <c:pt idx="22647">
                  <c:v>341473851.79501295</c:v>
                </c:pt>
                <c:pt idx="22648">
                  <c:v>341453204.06798297</c:v>
                </c:pt>
                <c:pt idx="22649">
                  <c:v>341432552.9317469</c:v>
                </c:pt>
                <c:pt idx="22650">
                  <c:v>341411898.37517297</c:v>
                </c:pt>
                <c:pt idx="22651">
                  <c:v>341391240.38714206</c:v>
                </c:pt>
                <c:pt idx="22652">
                  <c:v>341370578.956545</c:v>
                </c:pt>
                <c:pt idx="22653">
                  <c:v>341349914.07228786</c:v>
                </c:pt>
                <c:pt idx="22654">
                  <c:v>341329245.72328699</c:v>
                </c:pt>
                <c:pt idx="22655">
                  <c:v>341308573.898471</c:v>
                </c:pt>
                <c:pt idx="22656">
                  <c:v>341287898.58677995</c:v>
                </c:pt>
                <c:pt idx="22657">
                  <c:v>341267219.77716702</c:v>
                </c:pt>
                <c:pt idx="22658">
                  <c:v>341246537.45859605</c:v>
                </c:pt>
                <c:pt idx="22659">
                  <c:v>341225851.62004298</c:v>
                </c:pt>
                <c:pt idx="22660">
                  <c:v>341205162.250498</c:v>
                </c:pt>
                <c:pt idx="22661">
                  <c:v>341184469.33895999</c:v>
                </c:pt>
                <c:pt idx="22662">
                  <c:v>341163772.87444001</c:v>
                </c:pt>
                <c:pt idx="22663">
                  <c:v>341143072.84596401</c:v>
                </c:pt>
                <c:pt idx="22664">
                  <c:v>341122369.242567</c:v>
                </c:pt>
                <c:pt idx="22665">
                  <c:v>341101662.05329609</c:v>
                </c:pt>
                <c:pt idx="22666">
                  <c:v>341080951.26721001</c:v>
                </c:pt>
                <c:pt idx="22667">
                  <c:v>341060236.87338102</c:v>
                </c:pt>
                <c:pt idx="22668">
                  <c:v>341039518.86089206</c:v>
                </c:pt>
                <c:pt idx="22669">
                  <c:v>341018797.21883601</c:v>
                </c:pt>
                <c:pt idx="22670">
                  <c:v>340998071.93632096</c:v>
                </c:pt>
                <c:pt idx="22671">
                  <c:v>340977343.002464</c:v>
                </c:pt>
                <c:pt idx="22672">
                  <c:v>340956610.40639496</c:v>
                </c:pt>
                <c:pt idx="22673">
                  <c:v>340935874.13725609</c:v>
                </c:pt>
                <c:pt idx="22674">
                  <c:v>340915134.18419898</c:v>
                </c:pt>
                <c:pt idx="22675">
                  <c:v>340894390.53638786</c:v>
                </c:pt>
                <c:pt idx="22676">
                  <c:v>340873643.18300009</c:v>
                </c:pt>
                <c:pt idx="22677">
                  <c:v>340852892.11322302</c:v>
                </c:pt>
                <c:pt idx="22678">
                  <c:v>340832137.31625599</c:v>
                </c:pt>
                <c:pt idx="22679">
                  <c:v>340811378.78130895</c:v>
                </c:pt>
                <c:pt idx="22680">
                  <c:v>340790616.49760592</c:v>
                </c:pt>
                <c:pt idx="22681">
                  <c:v>340769850.45437992</c:v>
                </c:pt>
                <c:pt idx="22682">
                  <c:v>340749080.64087605</c:v>
                </c:pt>
                <c:pt idx="22683">
                  <c:v>340728307.04635102</c:v>
                </c:pt>
                <c:pt idx="22684">
                  <c:v>340707529.660074</c:v>
                </c:pt>
                <c:pt idx="22685">
                  <c:v>340686748.47132295</c:v>
                </c:pt>
                <c:pt idx="22686">
                  <c:v>340665963.469392</c:v>
                </c:pt>
                <c:pt idx="22687">
                  <c:v>340645174.64358008</c:v>
                </c:pt>
                <c:pt idx="22688">
                  <c:v>340624381.98320395</c:v>
                </c:pt>
                <c:pt idx="22689">
                  <c:v>340603585.477588</c:v>
                </c:pt>
                <c:pt idx="22690">
                  <c:v>340582785.11606801</c:v>
                </c:pt>
                <c:pt idx="22691">
                  <c:v>340561980.88799202</c:v>
                </c:pt>
                <c:pt idx="22692">
                  <c:v>340541172.78272003</c:v>
                </c:pt>
                <c:pt idx="22693">
                  <c:v>340520360.78962201</c:v>
                </c:pt>
                <c:pt idx="22694">
                  <c:v>340499544.89807999</c:v>
                </c:pt>
                <c:pt idx="22695">
                  <c:v>340478725.09748697</c:v>
                </c:pt>
                <c:pt idx="22696">
                  <c:v>340457901.37724698</c:v>
                </c:pt>
                <c:pt idx="22697">
                  <c:v>340437073.72677594</c:v>
                </c:pt>
                <c:pt idx="22698">
                  <c:v>340416242.13550001</c:v>
                </c:pt>
                <c:pt idx="22699">
                  <c:v>340395406.59285599</c:v>
                </c:pt>
                <c:pt idx="22700">
                  <c:v>340374567.08829492</c:v>
                </c:pt>
                <c:pt idx="22701">
                  <c:v>340353723.61127591</c:v>
                </c:pt>
                <c:pt idx="22702">
                  <c:v>340332876.15126997</c:v>
                </c:pt>
                <c:pt idx="22703">
                  <c:v>340312024.69775897</c:v>
                </c:pt>
                <c:pt idx="22704">
                  <c:v>340291169.24023795</c:v>
                </c:pt>
                <c:pt idx="22705">
                  <c:v>340270309.76820999</c:v>
                </c:pt>
                <c:pt idx="22706">
                  <c:v>340249446.27118999</c:v>
                </c:pt>
                <c:pt idx="22707">
                  <c:v>340228578.73870695</c:v>
                </c:pt>
                <c:pt idx="22708">
                  <c:v>340207707.16029602</c:v>
                </c:pt>
                <c:pt idx="22709">
                  <c:v>340186831.52550697</c:v>
                </c:pt>
                <c:pt idx="22710">
                  <c:v>340165951.82389998</c:v>
                </c:pt>
                <c:pt idx="22711">
                  <c:v>340145068.045044</c:v>
                </c:pt>
                <c:pt idx="22712">
                  <c:v>340124180.17852104</c:v>
                </c:pt>
                <c:pt idx="22713">
                  <c:v>340103288.21392298</c:v>
                </c:pt>
                <c:pt idx="22714">
                  <c:v>340082392.14085406</c:v>
                </c:pt>
                <c:pt idx="22715">
                  <c:v>340061491.948928</c:v>
                </c:pt>
                <c:pt idx="22716">
                  <c:v>340040587.62777001</c:v>
                </c:pt>
                <c:pt idx="22717">
                  <c:v>340019679.16701508</c:v>
                </c:pt>
                <c:pt idx="22718">
                  <c:v>339998766.55631101</c:v>
                </c:pt>
                <c:pt idx="22719">
                  <c:v>339977849.78531396</c:v>
                </c:pt>
                <c:pt idx="22720">
                  <c:v>339956928.84369397</c:v>
                </c:pt>
                <c:pt idx="22721">
                  <c:v>339936003.721129</c:v>
                </c:pt>
                <c:pt idx="22722">
                  <c:v>339915074.407309</c:v>
                </c:pt>
                <c:pt idx="22723">
                  <c:v>339894140.89193493</c:v>
                </c:pt>
                <c:pt idx="22724">
                  <c:v>339873203.16471797</c:v>
                </c:pt>
                <c:pt idx="22725">
                  <c:v>339852261.21537995</c:v>
                </c:pt>
                <c:pt idx="22726">
                  <c:v>339831315.03365391</c:v>
                </c:pt>
                <c:pt idx="22727">
                  <c:v>339810364.60928297</c:v>
                </c:pt>
                <c:pt idx="22728">
                  <c:v>339789409.93202096</c:v>
                </c:pt>
                <c:pt idx="22729">
                  <c:v>339768450.99163389</c:v>
                </c:pt>
                <c:pt idx="22730">
                  <c:v>339747487.77789497</c:v>
                </c:pt>
                <c:pt idx="22731">
                  <c:v>339726520.28059202</c:v>
                </c:pt>
                <c:pt idx="22732">
                  <c:v>339705548.48952109</c:v>
                </c:pt>
                <c:pt idx="22733">
                  <c:v>339684572.39448792</c:v>
                </c:pt>
                <c:pt idx="22734">
                  <c:v>339663591.98531199</c:v>
                </c:pt>
                <c:pt idx="22735">
                  <c:v>339642607.25182098</c:v>
                </c:pt>
                <c:pt idx="22736">
                  <c:v>339621618.18385303</c:v>
                </c:pt>
                <c:pt idx="22737">
                  <c:v>339600624.77125794</c:v>
                </c:pt>
                <c:pt idx="22738">
                  <c:v>339579627.00389606</c:v>
                </c:pt>
                <c:pt idx="22739">
                  <c:v>339558624.87163496</c:v>
                </c:pt>
                <c:pt idx="22740">
                  <c:v>339537618.36435801</c:v>
                </c:pt>
                <c:pt idx="22741">
                  <c:v>339516607.47195494</c:v>
                </c:pt>
                <c:pt idx="22742">
                  <c:v>339495592.18432802</c:v>
                </c:pt>
                <c:pt idx="22743">
                  <c:v>339474572.4913879</c:v>
                </c:pt>
                <c:pt idx="22744">
                  <c:v>339453548.38305801</c:v>
                </c:pt>
                <c:pt idx="22745">
                  <c:v>339432519.849271</c:v>
                </c:pt>
                <c:pt idx="22746">
                  <c:v>339411486.879969</c:v>
                </c:pt>
                <c:pt idx="22747">
                  <c:v>339390449.465105</c:v>
                </c:pt>
                <c:pt idx="22748">
                  <c:v>339369407.59464395</c:v>
                </c:pt>
                <c:pt idx="22749">
                  <c:v>339348361.25855905</c:v>
                </c:pt>
                <c:pt idx="22750">
                  <c:v>339327310.44683492</c:v>
                </c:pt>
                <c:pt idx="22751">
                  <c:v>339306255.14946604</c:v>
                </c:pt>
                <c:pt idx="22752">
                  <c:v>339285195.35645598</c:v>
                </c:pt>
                <c:pt idx="22753">
                  <c:v>339264131.05782008</c:v>
                </c:pt>
                <c:pt idx="22754">
                  <c:v>339243062.24358505</c:v>
                </c:pt>
                <c:pt idx="22755">
                  <c:v>339221988.90378499</c:v>
                </c:pt>
                <c:pt idx="22756">
                  <c:v>339200911.02846497</c:v>
                </c:pt>
                <c:pt idx="22757">
                  <c:v>339179828.60768205</c:v>
                </c:pt>
                <c:pt idx="22758">
                  <c:v>339158741.63150001</c:v>
                </c:pt>
                <c:pt idx="22759">
                  <c:v>339137650.08999795</c:v>
                </c:pt>
                <c:pt idx="22760">
                  <c:v>339116553.97325891</c:v>
                </c:pt>
                <c:pt idx="22761">
                  <c:v>339095453.27138096</c:v>
                </c:pt>
                <c:pt idx="22762">
                  <c:v>339074347.97446996</c:v>
                </c:pt>
                <c:pt idx="22763">
                  <c:v>339053238.07264203</c:v>
                </c:pt>
                <c:pt idx="22764">
                  <c:v>339032123.55602401</c:v>
                </c:pt>
                <c:pt idx="22765">
                  <c:v>339011004.41475201</c:v>
                </c:pt>
                <c:pt idx="22766">
                  <c:v>338989880.63897192</c:v>
                </c:pt>
                <c:pt idx="22767">
                  <c:v>338968752.21884102</c:v>
                </c:pt>
                <c:pt idx="22768">
                  <c:v>338947619.14452612</c:v>
                </c:pt>
                <c:pt idx="22769">
                  <c:v>338926481.40620196</c:v>
                </c:pt>
                <c:pt idx="22770">
                  <c:v>338905338.99405694</c:v>
                </c:pt>
                <c:pt idx="22771">
                  <c:v>338884191.89828593</c:v>
                </c:pt>
                <c:pt idx="22772">
                  <c:v>338863040.10909605</c:v>
                </c:pt>
                <c:pt idx="22773">
                  <c:v>338841883.61670202</c:v>
                </c:pt>
                <c:pt idx="22774">
                  <c:v>338820722.41133195</c:v>
                </c:pt>
                <c:pt idx="22775">
                  <c:v>338799556.48321992</c:v>
                </c:pt>
                <c:pt idx="22776">
                  <c:v>338778385.82261199</c:v>
                </c:pt>
                <c:pt idx="22777">
                  <c:v>338757210.41976392</c:v>
                </c:pt>
                <c:pt idx="22778">
                  <c:v>338736030.26494199</c:v>
                </c:pt>
                <c:pt idx="22779">
                  <c:v>338714845.34842008</c:v>
                </c:pt>
                <c:pt idx="22780">
                  <c:v>338693655.66048402</c:v>
                </c:pt>
                <c:pt idx="22781">
                  <c:v>338672461.19142801</c:v>
                </c:pt>
                <c:pt idx="22782">
                  <c:v>338651261.93155694</c:v>
                </c:pt>
                <c:pt idx="22783">
                  <c:v>338630057.87118399</c:v>
                </c:pt>
                <c:pt idx="22784">
                  <c:v>338608849.00063503</c:v>
                </c:pt>
                <c:pt idx="22785">
                  <c:v>338587635.31024295</c:v>
                </c:pt>
                <c:pt idx="22786">
                  <c:v>338566416.79034996</c:v>
                </c:pt>
                <c:pt idx="22787">
                  <c:v>338545193.43131095</c:v>
                </c:pt>
                <c:pt idx="22788">
                  <c:v>338523965.22348696</c:v>
                </c:pt>
                <c:pt idx="22789">
                  <c:v>338502732.15725207</c:v>
                </c:pt>
                <c:pt idx="22790">
                  <c:v>338481494.22298688</c:v>
                </c:pt>
                <c:pt idx="22791">
                  <c:v>338460251.41108292</c:v>
                </c:pt>
                <c:pt idx="22792">
                  <c:v>338439003.71194291</c:v>
                </c:pt>
                <c:pt idx="22793">
                  <c:v>338417751.11597592</c:v>
                </c:pt>
                <c:pt idx="22794">
                  <c:v>338396493.61360401</c:v>
                </c:pt>
                <c:pt idx="22795">
                  <c:v>338375231.19525599</c:v>
                </c:pt>
                <c:pt idx="22796">
                  <c:v>338353963.85137099</c:v>
                </c:pt>
                <c:pt idx="22797">
                  <c:v>338332691.57239795</c:v>
                </c:pt>
                <c:pt idx="22798">
                  <c:v>338311414.34879702</c:v>
                </c:pt>
                <c:pt idx="22799">
                  <c:v>338290132.17103392</c:v>
                </c:pt>
                <c:pt idx="22800">
                  <c:v>338268845.02958792</c:v>
                </c:pt>
                <c:pt idx="22801">
                  <c:v>338247552.91494495</c:v>
                </c:pt>
                <c:pt idx="22802">
                  <c:v>338226255.81760108</c:v>
                </c:pt>
                <c:pt idx="22803">
                  <c:v>338204953.72806305</c:v>
                </c:pt>
                <c:pt idx="22804">
                  <c:v>338183646.63684499</c:v>
                </c:pt>
                <c:pt idx="22805">
                  <c:v>338162334.53447199</c:v>
                </c:pt>
                <c:pt idx="22806">
                  <c:v>338141017.41147786</c:v>
                </c:pt>
                <c:pt idx="22807">
                  <c:v>338119695.258407</c:v>
                </c:pt>
                <c:pt idx="22808">
                  <c:v>338098368.06581002</c:v>
                </c:pt>
                <c:pt idx="22809">
                  <c:v>338077035.82424992</c:v>
                </c:pt>
                <c:pt idx="22810">
                  <c:v>338055698.52429795</c:v>
                </c:pt>
                <c:pt idx="22811">
                  <c:v>338034356.15653509</c:v>
                </c:pt>
                <c:pt idx="22812">
                  <c:v>338013008.71155101</c:v>
                </c:pt>
                <c:pt idx="22813">
                  <c:v>337991656.17994392</c:v>
                </c:pt>
                <c:pt idx="22814">
                  <c:v>337970298.552324</c:v>
                </c:pt>
                <c:pt idx="22815">
                  <c:v>337948935.81930703</c:v>
                </c:pt>
                <c:pt idx="22816">
                  <c:v>337927567.97152197</c:v>
                </c:pt>
                <c:pt idx="22817">
                  <c:v>337906194.99960291</c:v>
                </c:pt>
                <c:pt idx="22818">
                  <c:v>337884816.89419705</c:v>
                </c:pt>
                <c:pt idx="22819">
                  <c:v>337863433.64595705</c:v>
                </c:pt>
                <c:pt idx="22820">
                  <c:v>337842045.245547</c:v>
                </c:pt>
                <c:pt idx="22821">
                  <c:v>337820651.68364102</c:v>
                </c:pt>
                <c:pt idx="22822">
                  <c:v>337799252.95091999</c:v>
                </c:pt>
                <c:pt idx="22823">
                  <c:v>337777849.03807396</c:v>
                </c:pt>
                <c:pt idx="22824">
                  <c:v>337756439.93580496</c:v>
                </c:pt>
                <c:pt idx="22825">
                  <c:v>337735025.63482207</c:v>
                </c:pt>
                <c:pt idx="22826">
                  <c:v>337713606.12584198</c:v>
                </c:pt>
                <c:pt idx="22827">
                  <c:v>337692181.399593</c:v>
                </c:pt>
                <c:pt idx="22828">
                  <c:v>337670751.44681197</c:v>
                </c:pt>
                <c:pt idx="22829">
                  <c:v>337649316.25824499</c:v>
                </c:pt>
                <c:pt idx="22830">
                  <c:v>337627875.82464403</c:v>
                </c:pt>
                <c:pt idx="22831">
                  <c:v>337606430.13677496</c:v>
                </c:pt>
                <c:pt idx="22832">
                  <c:v>337584979.18540901</c:v>
                </c:pt>
                <c:pt idx="22833">
                  <c:v>337563522.96132803</c:v>
                </c:pt>
                <c:pt idx="22834">
                  <c:v>337542061.45532209</c:v>
                </c:pt>
                <c:pt idx="22835">
                  <c:v>337520594.65819114</c:v>
                </c:pt>
                <c:pt idx="22836">
                  <c:v>337499122.56074297</c:v>
                </c:pt>
                <c:pt idx="22837">
                  <c:v>337477645.15379506</c:v>
                </c:pt>
                <c:pt idx="22838">
                  <c:v>337456162.42817295</c:v>
                </c:pt>
                <c:pt idx="22839">
                  <c:v>337434674.37471205</c:v>
                </c:pt>
                <c:pt idx="22840">
                  <c:v>337413180.98425496</c:v>
                </c:pt>
                <c:pt idx="22841">
                  <c:v>337391682.247657</c:v>
                </c:pt>
                <c:pt idx="22842">
                  <c:v>337370178.15577698</c:v>
                </c:pt>
                <c:pt idx="22843">
                  <c:v>337348668.69948602</c:v>
                </c:pt>
                <c:pt idx="22844">
                  <c:v>337327153.86966401</c:v>
                </c:pt>
                <c:pt idx="22845">
                  <c:v>337305633.65719914</c:v>
                </c:pt>
                <c:pt idx="22846">
                  <c:v>337284108.05298692</c:v>
                </c:pt>
                <c:pt idx="22847">
                  <c:v>337262577.04793298</c:v>
                </c:pt>
                <c:pt idx="22848">
                  <c:v>337241040.63295192</c:v>
                </c:pt>
                <c:pt idx="22849">
                  <c:v>337219498.79896599</c:v>
                </c:pt>
                <c:pt idx="22850">
                  <c:v>337197951.53690785</c:v>
                </c:pt>
                <c:pt idx="22851">
                  <c:v>337176398.83771801</c:v>
                </c:pt>
                <c:pt idx="22852">
                  <c:v>337154840.69234496</c:v>
                </c:pt>
                <c:pt idx="22853">
                  <c:v>337133277.09174699</c:v>
                </c:pt>
                <c:pt idx="22854">
                  <c:v>337111708.02688992</c:v>
                </c:pt>
                <c:pt idx="22855">
                  <c:v>337090133.48874795</c:v>
                </c:pt>
                <c:pt idx="22856">
                  <c:v>337068553.46830696</c:v>
                </c:pt>
                <c:pt idx="22857">
                  <c:v>337046967.95655799</c:v>
                </c:pt>
                <c:pt idx="22858">
                  <c:v>337025376.94450206</c:v>
                </c:pt>
                <c:pt idx="22859">
                  <c:v>337003780.42314899</c:v>
                </c:pt>
                <c:pt idx="22860">
                  <c:v>336982178.38351709</c:v>
                </c:pt>
                <c:pt idx="22861">
                  <c:v>336960570.81663191</c:v>
                </c:pt>
                <c:pt idx="22862">
                  <c:v>336938957.71353</c:v>
                </c:pt>
                <c:pt idx="22863">
                  <c:v>336917339.06525391</c:v>
                </c:pt>
                <c:pt idx="22864">
                  <c:v>336895714.86285698</c:v>
                </c:pt>
                <c:pt idx="22865">
                  <c:v>336874085.09740001</c:v>
                </c:pt>
                <c:pt idx="22866">
                  <c:v>336852449.759951</c:v>
                </c:pt>
                <c:pt idx="22867">
                  <c:v>336830808.84158897</c:v>
                </c:pt>
                <c:pt idx="22868">
                  <c:v>336809162.33340001</c:v>
                </c:pt>
                <c:pt idx="22869">
                  <c:v>336787510.22647786</c:v>
                </c:pt>
                <c:pt idx="22870">
                  <c:v>336765852.511926</c:v>
                </c:pt>
                <c:pt idx="22871">
                  <c:v>336744189.180857</c:v>
                </c:pt>
                <c:pt idx="22872">
                  <c:v>336722520.22438991</c:v>
                </c:pt>
                <c:pt idx="22873">
                  <c:v>336700845.633654</c:v>
                </c:pt>
                <c:pt idx="22874">
                  <c:v>336679165.39978403</c:v>
                </c:pt>
                <c:pt idx="22875">
                  <c:v>336657479.51392698</c:v>
                </c:pt>
                <c:pt idx="22876">
                  <c:v>336635787.96723503</c:v>
                </c:pt>
                <c:pt idx="22877">
                  <c:v>336614090.750871</c:v>
                </c:pt>
                <c:pt idx="22878">
                  <c:v>336592387.856004</c:v>
                </c:pt>
                <c:pt idx="22879">
                  <c:v>336570679.27381301</c:v>
                </c:pt>
                <c:pt idx="22880">
                  <c:v>336548964.99548495</c:v>
                </c:pt>
                <c:pt idx="22881">
                  <c:v>336527245.01221395</c:v>
                </c:pt>
                <c:pt idx="22882">
                  <c:v>336505519.31520396</c:v>
                </c:pt>
                <c:pt idx="22883">
                  <c:v>336483787.89566696</c:v>
                </c:pt>
                <c:pt idx="22884">
                  <c:v>336462050.74482214</c:v>
                </c:pt>
                <c:pt idx="22885">
                  <c:v>336440307.85389704</c:v>
                </c:pt>
                <c:pt idx="22886">
                  <c:v>336418559.21412802</c:v>
                </c:pt>
                <c:pt idx="22887">
                  <c:v>336396804.81676</c:v>
                </c:pt>
                <c:pt idx="22888">
                  <c:v>336375044.65304607</c:v>
                </c:pt>
                <c:pt idx="22889">
                  <c:v>336353278.71424592</c:v>
                </c:pt>
                <c:pt idx="22890">
                  <c:v>336331506.99162793</c:v>
                </c:pt>
                <c:pt idx="22891">
                  <c:v>336309729.47647095</c:v>
                </c:pt>
                <c:pt idx="22892">
                  <c:v>336287946.16005898</c:v>
                </c:pt>
                <c:pt idx="22893">
                  <c:v>336266157.03368592</c:v>
                </c:pt>
                <c:pt idx="22894">
                  <c:v>336244362.08865303</c:v>
                </c:pt>
                <c:pt idx="22895">
                  <c:v>336222561.31626999</c:v>
                </c:pt>
                <c:pt idx="22896">
                  <c:v>336200754.70785397</c:v>
                </c:pt>
                <c:pt idx="22897">
                  <c:v>336178942.25473005</c:v>
                </c:pt>
                <c:pt idx="22898">
                  <c:v>336157123.94823396</c:v>
                </c:pt>
                <c:pt idx="22899">
                  <c:v>336135299.77970499</c:v>
                </c:pt>
                <c:pt idx="22900">
                  <c:v>336113469.74049509</c:v>
                </c:pt>
                <c:pt idx="22901">
                  <c:v>336091633.82196099</c:v>
                </c:pt>
                <c:pt idx="22902">
                  <c:v>336069792.015468</c:v>
                </c:pt>
                <c:pt idx="22903">
                  <c:v>336047944.31239092</c:v>
                </c:pt>
                <c:pt idx="22904">
                  <c:v>336026090.70411205</c:v>
                </c:pt>
                <c:pt idx="22905">
                  <c:v>336004231.182019</c:v>
                </c:pt>
                <c:pt idx="22906">
                  <c:v>335982365.73751098</c:v>
                </c:pt>
                <c:pt idx="22907">
                  <c:v>335960494.361992</c:v>
                </c:pt>
                <c:pt idx="22908">
                  <c:v>335938617.04687792</c:v>
                </c:pt>
                <c:pt idx="22909">
                  <c:v>335916733.78358901</c:v>
                </c:pt>
                <c:pt idx="22910">
                  <c:v>335894844.56355405</c:v>
                </c:pt>
                <c:pt idx="22911">
                  <c:v>335872949.37821001</c:v>
                </c:pt>
                <c:pt idx="22912">
                  <c:v>335851048.21900296</c:v>
                </c:pt>
                <c:pt idx="22913">
                  <c:v>335829141.07738602</c:v>
                </c:pt>
                <c:pt idx="22914">
                  <c:v>335807227.94481897</c:v>
                </c:pt>
                <c:pt idx="22915">
                  <c:v>335785308.81276995</c:v>
                </c:pt>
                <c:pt idx="22916">
                  <c:v>335763383.67271602</c:v>
                </c:pt>
                <c:pt idx="22917">
                  <c:v>335741452.51614201</c:v>
                </c:pt>
                <c:pt idx="22918">
                  <c:v>335719515.334539</c:v>
                </c:pt>
                <c:pt idx="22919">
                  <c:v>335697572.119407</c:v>
                </c:pt>
                <c:pt idx="22920">
                  <c:v>335675622.86225295</c:v>
                </c:pt>
                <c:pt idx="22921">
                  <c:v>335653667.55459309</c:v>
                </c:pt>
                <c:pt idx="22922">
                  <c:v>335631706.187949</c:v>
                </c:pt>
                <c:pt idx="22923">
                  <c:v>335609738.75385302</c:v>
                </c:pt>
                <c:pt idx="22924">
                  <c:v>335587765.24384207</c:v>
                </c:pt>
                <c:pt idx="22925">
                  <c:v>335565785.64946306</c:v>
                </c:pt>
                <c:pt idx="22926">
                  <c:v>335543799.9622699</c:v>
                </c:pt>
                <c:pt idx="22927">
                  <c:v>335521808.17382306</c:v>
                </c:pt>
                <c:pt idx="22928">
                  <c:v>335499810.27569294</c:v>
                </c:pt>
                <c:pt idx="22929">
                  <c:v>335477806.25945508</c:v>
                </c:pt>
                <c:pt idx="22930">
                  <c:v>335455796.11669499</c:v>
                </c:pt>
                <c:pt idx="22931">
                  <c:v>335433779.83900303</c:v>
                </c:pt>
                <c:pt idx="22932">
                  <c:v>335411757.41797996</c:v>
                </c:pt>
                <c:pt idx="22933">
                  <c:v>335389728.84523296</c:v>
                </c:pt>
                <c:pt idx="22934">
                  <c:v>335367694.11237699</c:v>
                </c:pt>
                <c:pt idx="22935">
                  <c:v>335345653.21103394</c:v>
                </c:pt>
                <c:pt idx="22936">
                  <c:v>335323606.13283294</c:v>
                </c:pt>
                <c:pt idx="22937">
                  <c:v>335301552.86941302</c:v>
                </c:pt>
                <c:pt idx="22938">
                  <c:v>335279493.41241699</c:v>
                </c:pt>
                <c:pt idx="22939">
                  <c:v>335257427.75349998</c:v>
                </c:pt>
                <c:pt idx="22940">
                  <c:v>335235355.88432002</c:v>
                </c:pt>
                <c:pt idx="22941">
                  <c:v>335213277.79654503</c:v>
                </c:pt>
                <c:pt idx="22942">
                  <c:v>335191193.48185003</c:v>
                </c:pt>
                <c:pt idx="22943">
                  <c:v>335169102.93191797</c:v>
                </c:pt>
                <c:pt idx="22944">
                  <c:v>335147006.13843799</c:v>
                </c:pt>
                <c:pt idx="22945">
                  <c:v>335124903.09310704</c:v>
                </c:pt>
                <c:pt idx="22946">
                  <c:v>335102793.78763092</c:v>
                </c:pt>
                <c:pt idx="22947">
                  <c:v>335080678.21372098</c:v>
                </c:pt>
                <c:pt idx="22948">
                  <c:v>335058556.36309701</c:v>
                </c:pt>
                <c:pt idx="22949">
                  <c:v>335036428.227485</c:v>
                </c:pt>
                <c:pt idx="22950">
                  <c:v>335014293.798621</c:v>
                </c:pt>
                <c:pt idx="22951">
                  <c:v>334992153.06824601</c:v>
                </c:pt>
                <c:pt idx="22952">
                  <c:v>334970006.028108</c:v>
                </c:pt>
                <c:pt idx="22953">
                  <c:v>334947852.66996402</c:v>
                </c:pt>
                <c:pt idx="22954">
                  <c:v>334925692.98557895</c:v>
                </c:pt>
                <c:pt idx="22955">
                  <c:v>334903526.96672201</c:v>
                </c:pt>
                <c:pt idx="22956">
                  <c:v>334881354.60517198</c:v>
                </c:pt>
                <c:pt idx="22957">
                  <c:v>334859175.89271492</c:v>
                </c:pt>
                <c:pt idx="22958">
                  <c:v>334836990.82114393</c:v>
                </c:pt>
                <c:pt idx="22959">
                  <c:v>334814799.38225794</c:v>
                </c:pt>
                <c:pt idx="22960">
                  <c:v>334792601.56786507</c:v>
                </c:pt>
                <c:pt idx="22961">
                  <c:v>334770397.36978</c:v>
                </c:pt>
                <c:pt idx="22962">
                  <c:v>334748186.77982497</c:v>
                </c:pt>
                <c:pt idx="22963">
                  <c:v>334725969.789828</c:v>
                </c:pt>
                <c:pt idx="22964">
                  <c:v>334703746.39162695</c:v>
                </c:pt>
                <c:pt idx="22965">
                  <c:v>334681516.57706302</c:v>
                </c:pt>
                <c:pt idx="22966">
                  <c:v>334659280.33798891</c:v>
                </c:pt>
                <c:pt idx="22967">
                  <c:v>334637037.66626102</c:v>
                </c:pt>
                <c:pt idx="22968">
                  <c:v>334614788.55374497</c:v>
                </c:pt>
                <c:pt idx="22969">
                  <c:v>334592532.99231297</c:v>
                </c:pt>
                <c:pt idx="22970">
                  <c:v>334570270.97384399</c:v>
                </c:pt>
                <c:pt idx="22971">
                  <c:v>334548002.49022496</c:v>
                </c:pt>
                <c:pt idx="22972">
                  <c:v>334525727.53334796</c:v>
                </c:pt>
                <c:pt idx="22973">
                  <c:v>334503446.09511501</c:v>
                </c:pt>
                <c:pt idx="22974">
                  <c:v>334481158.16743398</c:v>
                </c:pt>
                <c:pt idx="22975">
                  <c:v>334458863.74221796</c:v>
                </c:pt>
                <c:pt idx="22976">
                  <c:v>334436562.81138903</c:v>
                </c:pt>
                <c:pt idx="22977">
                  <c:v>334414255.36687696</c:v>
                </c:pt>
                <c:pt idx="22978">
                  <c:v>334391941.40061796</c:v>
                </c:pt>
                <c:pt idx="22979">
                  <c:v>334369620.904553</c:v>
                </c:pt>
                <c:pt idx="22980">
                  <c:v>334347293.87063396</c:v>
                </c:pt>
                <c:pt idx="22981">
                  <c:v>334324960.29081601</c:v>
                </c:pt>
                <c:pt idx="22982">
                  <c:v>334302620.15706503</c:v>
                </c:pt>
                <c:pt idx="22983">
                  <c:v>334280273.46134895</c:v>
                </c:pt>
                <c:pt idx="22984">
                  <c:v>334257920.19564903</c:v>
                </c:pt>
                <c:pt idx="22985">
                  <c:v>334235560.35194695</c:v>
                </c:pt>
                <c:pt idx="22986">
                  <c:v>334213193.92223686</c:v>
                </c:pt>
                <c:pt idx="22987">
                  <c:v>334190820.89851505</c:v>
                </c:pt>
                <c:pt idx="22988">
                  <c:v>334168441.27278894</c:v>
                </c:pt>
                <c:pt idx="22989">
                  <c:v>334146055.03707099</c:v>
                </c:pt>
                <c:pt idx="22990">
                  <c:v>334123662.18337899</c:v>
                </c:pt>
                <c:pt idx="22991">
                  <c:v>334101262.70374</c:v>
                </c:pt>
                <c:pt idx="22992">
                  <c:v>334078856.59018695</c:v>
                </c:pt>
                <c:pt idx="22993">
                  <c:v>334056443.83476001</c:v>
                </c:pt>
                <c:pt idx="22994">
                  <c:v>334034024.429506</c:v>
                </c:pt>
                <c:pt idx="22995">
                  <c:v>334011598.36647892</c:v>
                </c:pt>
                <c:pt idx="22996">
                  <c:v>333989165.63773799</c:v>
                </c:pt>
                <c:pt idx="22997">
                  <c:v>333966726.23535103</c:v>
                </c:pt>
                <c:pt idx="22998">
                  <c:v>333944280.151393</c:v>
                </c:pt>
                <c:pt idx="22999">
                  <c:v>333921827.37794298</c:v>
                </c:pt>
                <c:pt idx="23000">
                  <c:v>333899367.90709001</c:v>
                </c:pt>
                <c:pt idx="23001">
                  <c:v>333876901.73092794</c:v>
                </c:pt>
                <c:pt idx="23002">
                  <c:v>333854428.84155709</c:v>
                </c:pt>
                <c:pt idx="23003">
                  <c:v>333831949.23108697</c:v>
                </c:pt>
                <c:pt idx="23004">
                  <c:v>333809462.89163095</c:v>
                </c:pt>
                <c:pt idx="23005">
                  <c:v>333786969.81531101</c:v>
                </c:pt>
                <c:pt idx="23006">
                  <c:v>333764469.99425495</c:v>
                </c:pt>
                <c:pt idx="23007">
                  <c:v>333741963.42059696</c:v>
                </c:pt>
                <c:pt idx="23008">
                  <c:v>333719450.08647794</c:v>
                </c:pt>
                <c:pt idx="23009">
                  <c:v>333696929.98404795</c:v>
                </c:pt>
                <c:pt idx="23010">
                  <c:v>333674403.10546005</c:v>
                </c:pt>
                <c:pt idx="23011">
                  <c:v>333651869.44287699</c:v>
                </c:pt>
                <c:pt idx="23012">
                  <c:v>333629328.98846501</c:v>
                </c:pt>
                <c:pt idx="23013">
                  <c:v>333606781.73439896</c:v>
                </c:pt>
                <c:pt idx="23014">
                  <c:v>333584227.67286205</c:v>
                </c:pt>
                <c:pt idx="23015">
                  <c:v>333561666.79603994</c:v>
                </c:pt>
                <c:pt idx="23016">
                  <c:v>333539099.09612799</c:v>
                </c:pt>
                <c:pt idx="23017">
                  <c:v>333516524.56532705</c:v>
                </c:pt>
                <c:pt idx="23018">
                  <c:v>333493943.19584501</c:v>
                </c:pt>
                <c:pt idx="23019">
                  <c:v>333471354.979895</c:v>
                </c:pt>
                <c:pt idx="23020">
                  <c:v>333448759.90969896</c:v>
                </c:pt>
                <c:pt idx="23021">
                  <c:v>333426157.97748399</c:v>
                </c:pt>
                <c:pt idx="23022">
                  <c:v>333403549.17548198</c:v>
                </c:pt>
                <c:pt idx="23023">
                  <c:v>333380933.49593586</c:v>
                </c:pt>
                <c:pt idx="23024">
                  <c:v>333358310.93109095</c:v>
                </c:pt>
                <c:pt idx="23025">
                  <c:v>333335681.47319996</c:v>
                </c:pt>
                <c:pt idx="23026">
                  <c:v>333313045.11452311</c:v>
                </c:pt>
                <c:pt idx="23027">
                  <c:v>333290401.84732711</c:v>
                </c:pt>
                <c:pt idx="23028">
                  <c:v>333267751.66388398</c:v>
                </c:pt>
                <c:pt idx="23029">
                  <c:v>333245094.55647296</c:v>
                </c:pt>
                <c:pt idx="23030">
                  <c:v>333222430.51738</c:v>
                </c:pt>
                <c:pt idx="23031">
                  <c:v>333199759.53889698</c:v>
                </c:pt>
                <c:pt idx="23032">
                  <c:v>333177081.61332107</c:v>
                </c:pt>
                <c:pt idx="23033">
                  <c:v>333154396.7329579</c:v>
                </c:pt>
                <c:pt idx="23034">
                  <c:v>333131704.890118</c:v>
                </c:pt>
                <c:pt idx="23035">
                  <c:v>333109006.07712007</c:v>
                </c:pt>
                <c:pt idx="23036">
                  <c:v>333086300.2862879</c:v>
                </c:pt>
                <c:pt idx="23037">
                  <c:v>333063587.50994992</c:v>
                </c:pt>
                <c:pt idx="23038">
                  <c:v>333040867.74044502</c:v>
                </c:pt>
                <c:pt idx="23039">
                  <c:v>333018140.97011399</c:v>
                </c:pt>
                <c:pt idx="23040">
                  <c:v>332995407.19130796</c:v>
                </c:pt>
                <c:pt idx="23041">
                  <c:v>332972666.39638096</c:v>
                </c:pt>
                <c:pt idx="23042">
                  <c:v>332949918.57769608</c:v>
                </c:pt>
                <c:pt idx="23043">
                  <c:v>332927163.72762001</c:v>
                </c:pt>
                <c:pt idx="23044">
                  <c:v>332904401.83852798</c:v>
                </c:pt>
                <c:pt idx="23045">
                  <c:v>332881632.90280199</c:v>
                </c:pt>
                <c:pt idx="23046">
                  <c:v>332858856.912826</c:v>
                </c:pt>
                <c:pt idx="23047">
                  <c:v>332836073.86099601</c:v>
                </c:pt>
                <c:pt idx="23048">
                  <c:v>332813283.73970991</c:v>
                </c:pt>
                <c:pt idx="23049">
                  <c:v>332790486.54137295</c:v>
                </c:pt>
                <c:pt idx="23050">
                  <c:v>332767682.25839901</c:v>
                </c:pt>
                <c:pt idx="23051">
                  <c:v>332744870.88320392</c:v>
                </c:pt>
                <c:pt idx="23052">
                  <c:v>332722052.40821391</c:v>
                </c:pt>
                <c:pt idx="23053">
                  <c:v>332699226.825858</c:v>
                </c:pt>
                <c:pt idx="23054">
                  <c:v>332676394.128573</c:v>
                </c:pt>
                <c:pt idx="23055">
                  <c:v>332653554.30880105</c:v>
                </c:pt>
                <c:pt idx="23056">
                  <c:v>332630707.35899305</c:v>
                </c:pt>
                <c:pt idx="23057">
                  <c:v>332607853.27160299</c:v>
                </c:pt>
                <c:pt idx="23058">
                  <c:v>332584992.03909099</c:v>
                </c:pt>
                <c:pt idx="23059">
                  <c:v>332562123.65392607</c:v>
                </c:pt>
                <c:pt idx="23060">
                  <c:v>332539248.10858005</c:v>
                </c:pt>
                <c:pt idx="23061">
                  <c:v>332516365.39553392</c:v>
                </c:pt>
                <c:pt idx="23062">
                  <c:v>332493475.50727296</c:v>
                </c:pt>
                <c:pt idx="23063">
                  <c:v>332470578.43628693</c:v>
                </c:pt>
                <c:pt idx="23064">
                  <c:v>332447674.17507696</c:v>
                </c:pt>
                <c:pt idx="23065">
                  <c:v>332424762.71614403</c:v>
                </c:pt>
                <c:pt idx="23066">
                  <c:v>332401844.05199796</c:v>
                </c:pt>
                <c:pt idx="23067">
                  <c:v>332378918.17515701</c:v>
                </c:pt>
                <c:pt idx="23068">
                  <c:v>332355985.07814002</c:v>
                </c:pt>
                <c:pt idx="23069">
                  <c:v>332333044.75347698</c:v>
                </c:pt>
                <c:pt idx="23070">
                  <c:v>332310097.19370198</c:v>
                </c:pt>
                <c:pt idx="23071">
                  <c:v>332287142.39135295</c:v>
                </c:pt>
                <c:pt idx="23072">
                  <c:v>332264180.33897692</c:v>
                </c:pt>
                <c:pt idx="23073">
                  <c:v>332241211.02912605</c:v>
                </c:pt>
                <c:pt idx="23074">
                  <c:v>332218234.45435792</c:v>
                </c:pt>
                <c:pt idx="23075">
                  <c:v>332195250.60723609</c:v>
                </c:pt>
                <c:pt idx="23076">
                  <c:v>332172259.48032892</c:v>
                </c:pt>
                <c:pt idx="23077">
                  <c:v>332149261.06621403</c:v>
                </c:pt>
                <c:pt idx="23078">
                  <c:v>332126255.35747302</c:v>
                </c:pt>
                <c:pt idx="23079">
                  <c:v>332103242.34669101</c:v>
                </c:pt>
                <c:pt idx="23080">
                  <c:v>332080222.02646297</c:v>
                </c:pt>
                <c:pt idx="23081">
                  <c:v>332057194.38938797</c:v>
                </c:pt>
                <c:pt idx="23082">
                  <c:v>332034159.42807096</c:v>
                </c:pt>
                <c:pt idx="23083">
                  <c:v>332011117.13512301</c:v>
                </c:pt>
                <c:pt idx="23084">
                  <c:v>331988067.50316107</c:v>
                </c:pt>
                <c:pt idx="23085">
                  <c:v>331965010.52480602</c:v>
                </c:pt>
                <c:pt idx="23086">
                  <c:v>331941946.19268894</c:v>
                </c:pt>
                <c:pt idx="23087">
                  <c:v>331918874.49944299</c:v>
                </c:pt>
                <c:pt idx="23088">
                  <c:v>331895795.43770695</c:v>
                </c:pt>
                <c:pt idx="23089">
                  <c:v>331872709.00012898</c:v>
                </c:pt>
                <c:pt idx="23090">
                  <c:v>331849615.17935902</c:v>
                </c:pt>
                <c:pt idx="23091">
                  <c:v>331826513.96805602</c:v>
                </c:pt>
                <c:pt idx="23092">
                  <c:v>331803405.35888207</c:v>
                </c:pt>
                <c:pt idx="23093">
                  <c:v>331780289.34450614</c:v>
                </c:pt>
                <c:pt idx="23094">
                  <c:v>331757165.91760403</c:v>
                </c:pt>
                <c:pt idx="23095">
                  <c:v>331734035.07085502</c:v>
                </c:pt>
                <c:pt idx="23096">
                  <c:v>331710896.79694688</c:v>
                </c:pt>
                <c:pt idx="23097">
                  <c:v>331687751.08857</c:v>
                </c:pt>
                <c:pt idx="23098">
                  <c:v>331664597.93842202</c:v>
                </c:pt>
                <c:pt idx="23099">
                  <c:v>331641437.33920795</c:v>
                </c:pt>
                <c:pt idx="23100">
                  <c:v>331618269.28363591</c:v>
                </c:pt>
                <c:pt idx="23101">
                  <c:v>331595093.76441997</c:v>
                </c:pt>
                <c:pt idx="23102">
                  <c:v>331571910.77428097</c:v>
                </c:pt>
                <c:pt idx="23103">
                  <c:v>331548720.30594599</c:v>
                </c:pt>
                <c:pt idx="23104">
                  <c:v>331525522.35214502</c:v>
                </c:pt>
                <c:pt idx="23105">
                  <c:v>331502316.90561694</c:v>
                </c:pt>
                <c:pt idx="23106">
                  <c:v>331479103.959104</c:v>
                </c:pt>
                <c:pt idx="23107">
                  <c:v>331455883.505355</c:v>
                </c:pt>
                <c:pt idx="23108">
                  <c:v>331432655.53712398</c:v>
                </c:pt>
                <c:pt idx="23109">
                  <c:v>331409420.04717106</c:v>
                </c:pt>
                <c:pt idx="23110">
                  <c:v>331386177.02826101</c:v>
                </c:pt>
                <c:pt idx="23111">
                  <c:v>331362926.47316498</c:v>
                </c:pt>
                <c:pt idx="23112">
                  <c:v>331339668.37466109</c:v>
                </c:pt>
                <c:pt idx="23113">
                  <c:v>331316402.72552902</c:v>
                </c:pt>
                <c:pt idx="23114">
                  <c:v>331293129.51855808</c:v>
                </c:pt>
                <c:pt idx="23115">
                  <c:v>331269848.74654102</c:v>
                </c:pt>
                <c:pt idx="23116">
                  <c:v>331246560.40227693</c:v>
                </c:pt>
                <c:pt idx="23117">
                  <c:v>331223264.47856897</c:v>
                </c:pt>
                <c:pt idx="23118">
                  <c:v>331199960.968229</c:v>
                </c:pt>
                <c:pt idx="23119">
                  <c:v>331176649.86407</c:v>
                </c:pt>
                <c:pt idx="23120">
                  <c:v>331153331.15891409</c:v>
                </c:pt>
                <c:pt idx="23121">
                  <c:v>331130004.84558702</c:v>
                </c:pt>
                <c:pt idx="23122">
                  <c:v>331106670.91692096</c:v>
                </c:pt>
                <c:pt idx="23123">
                  <c:v>331083329.36575198</c:v>
                </c:pt>
                <c:pt idx="23124">
                  <c:v>331059980.18492502</c:v>
                </c:pt>
                <c:pt idx="23125">
                  <c:v>331036623.36728501</c:v>
                </c:pt>
                <c:pt idx="23126">
                  <c:v>331013258.90568894</c:v>
                </c:pt>
                <c:pt idx="23127">
                  <c:v>330989886.79299289</c:v>
                </c:pt>
                <c:pt idx="23128">
                  <c:v>330966507.022062</c:v>
                </c:pt>
                <c:pt idx="23129">
                  <c:v>330943119.58576697</c:v>
                </c:pt>
                <c:pt idx="23130">
                  <c:v>330919724.47698289</c:v>
                </c:pt>
                <c:pt idx="23131">
                  <c:v>330896321.68858898</c:v>
                </c:pt>
                <c:pt idx="23132">
                  <c:v>330872911.21347201</c:v>
                </c:pt>
                <c:pt idx="23133">
                  <c:v>330849493.04452306</c:v>
                </c:pt>
                <c:pt idx="23134">
                  <c:v>330826067.17463899</c:v>
                </c:pt>
                <c:pt idx="23135">
                  <c:v>330802633.59672201</c:v>
                </c:pt>
                <c:pt idx="23136">
                  <c:v>330779192.30367899</c:v>
                </c:pt>
                <c:pt idx="23137">
                  <c:v>330755743.28842205</c:v>
                </c:pt>
                <c:pt idx="23138">
                  <c:v>330732286.54387003</c:v>
                </c:pt>
                <c:pt idx="23139">
                  <c:v>330708822.06294596</c:v>
                </c:pt>
                <c:pt idx="23140">
                  <c:v>330685349.838579</c:v>
                </c:pt>
                <c:pt idx="23141">
                  <c:v>330661869.86370105</c:v>
                </c:pt>
                <c:pt idx="23142">
                  <c:v>330638382.13125396</c:v>
                </c:pt>
                <c:pt idx="23143">
                  <c:v>330614886.63418001</c:v>
                </c:pt>
                <c:pt idx="23144">
                  <c:v>330591383.36543</c:v>
                </c:pt>
                <c:pt idx="23145">
                  <c:v>330567872.317958</c:v>
                </c:pt>
                <c:pt idx="23146">
                  <c:v>330544353.48472399</c:v>
                </c:pt>
                <c:pt idx="23147">
                  <c:v>330520826.85869497</c:v>
                </c:pt>
                <c:pt idx="23148">
                  <c:v>330497292.43283993</c:v>
                </c:pt>
                <c:pt idx="23149">
                  <c:v>330473750.20013601</c:v>
                </c:pt>
                <c:pt idx="23150">
                  <c:v>330450200.15356308</c:v>
                </c:pt>
                <c:pt idx="23151">
                  <c:v>330426642.28610796</c:v>
                </c:pt>
                <c:pt idx="23152">
                  <c:v>330403076.59076202</c:v>
                </c:pt>
                <c:pt idx="23153">
                  <c:v>330379503.06052107</c:v>
                </c:pt>
                <c:pt idx="23154">
                  <c:v>330355921.68838799</c:v>
                </c:pt>
                <c:pt idx="23155">
                  <c:v>330332332.46736902</c:v>
                </c:pt>
                <c:pt idx="23156">
                  <c:v>330308735.39047599</c:v>
                </c:pt>
                <c:pt idx="23157">
                  <c:v>330285130.45072705</c:v>
                </c:pt>
                <c:pt idx="23158">
                  <c:v>330261517.64114302</c:v>
                </c:pt>
                <c:pt idx="23159">
                  <c:v>330237896.95475298</c:v>
                </c:pt>
                <c:pt idx="23160">
                  <c:v>330214268.384588</c:v>
                </c:pt>
                <c:pt idx="23161">
                  <c:v>330190631.92368692</c:v>
                </c:pt>
                <c:pt idx="23162">
                  <c:v>330166987.56509209</c:v>
                </c:pt>
                <c:pt idx="23163">
                  <c:v>330143335.30185097</c:v>
                </c:pt>
                <c:pt idx="23164">
                  <c:v>330119675.12701607</c:v>
                </c:pt>
                <c:pt idx="23165">
                  <c:v>330096007.03364694</c:v>
                </c:pt>
                <c:pt idx="23166">
                  <c:v>330072331.01480502</c:v>
                </c:pt>
                <c:pt idx="23167">
                  <c:v>330048647.06355798</c:v>
                </c:pt>
                <c:pt idx="23168">
                  <c:v>330024955.17298096</c:v>
                </c:pt>
                <c:pt idx="23169">
                  <c:v>330001255.33614999</c:v>
                </c:pt>
                <c:pt idx="23170">
                  <c:v>329977547.54615009</c:v>
                </c:pt>
                <c:pt idx="23171">
                  <c:v>329953831.79606795</c:v>
                </c:pt>
                <c:pt idx="23172">
                  <c:v>329930108.07899696</c:v>
                </c:pt>
                <c:pt idx="23173">
                  <c:v>329906376.388035</c:v>
                </c:pt>
                <c:pt idx="23174">
                  <c:v>329882636.71628594</c:v>
                </c:pt>
                <c:pt idx="23175">
                  <c:v>329858889.056858</c:v>
                </c:pt>
                <c:pt idx="23176">
                  <c:v>329835133.40286303</c:v>
                </c:pt>
                <c:pt idx="23177">
                  <c:v>329811369.74741906</c:v>
                </c:pt>
                <c:pt idx="23178">
                  <c:v>329787598.08365101</c:v>
                </c:pt>
                <c:pt idx="23179">
                  <c:v>329763818.40468395</c:v>
                </c:pt>
                <c:pt idx="23180">
                  <c:v>329740030.70365298</c:v>
                </c:pt>
                <c:pt idx="23181">
                  <c:v>329716234.97369492</c:v>
                </c:pt>
                <c:pt idx="23182">
                  <c:v>329692431.20795202</c:v>
                </c:pt>
                <c:pt idx="23183">
                  <c:v>329668619.39957201</c:v>
                </c:pt>
                <c:pt idx="23184">
                  <c:v>329644799.54170698</c:v>
                </c:pt>
                <c:pt idx="23185">
                  <c:v>329620971.62751508</c:v>
                </c:pt>
                <c:pt idx="23186">
                  <c:v>329597135.65015805</c:v>
                </c:pt>
                <c:pt idx="23187">
                  <c:v>329573291.60280305</c:v>
                </c:pt>
                <c:pt idx="23188">
                  <c:v>329549439.47862101</c:v>
                </c:pt>
                <c:pt idx="23189">
                  <c:v>329525579.27078992</c:v>
                </c:pt>
                <c:pt idx="23190">
                  <c:v>329501710.97248995</c:v>
                </c:pt>
                <c:pt idx="23191">
                  <c:v>329477834.57690895</c:v>
                </c:pt>
                <c:pt idx="23192">
                  <c:v>329453950.07723796</c:v>
                </c:pt>
                <c:pt idx="23193">
                  <c:v>329430057.46667194</c:v>
                </c:pt>
                <c:pt idx="23194">
                  <c:v>329406156.73841202</c:v>
                </c:pt>
                <c:pt idx="23195">
                  <c:v>329382247.88566399</c:v>
                </c:pt>
                <c:pt idx="23196">
                  <c:v>329358330.90163785</c:v>
                </c:pt>
                <c:pt idx="23197">
                  <c:v>329334405.77955002</c:v>
                </c:pt>
                <c:pt idx="23198">
                  <c:v>329310472.51261896</c:v>
                </c:pt>
                <c:pt idx="23199">
                  <c:v>329286531.09406996</c:v>
                </c:pt>
                <c:pt idx="23200">
                  <c:v>329262581.517133</c:v>
                </c:pt>
                <c:pt idx="23201">
                  <c:v>329238623.77504092</c:v>
                </c:pt>
                <c:pt idx="23202">
                  <c:v>329214657.86103392</c:v>
                </c:pt>
                <c:pt idx="23203">
                  <c:v>329190683.768354</c:v>
                </c:pt>
                <c:pt idx="23204">
                  <c:v>329166701.49025095</c:v>
                </c:pt>
                <c:pt idx="23205">
                  <c:v>329142711.01997691</c:v>
                </c:pt>
                <c:pt idx="23206">
                  <c:v>329118712.35079098</c:v>
                </c:pt>
                <c:pt idx="23207">
                  <c:v>329094705.47595394</c:v>
                </c:pt>
                <c:pt idx="23208">
                  <c:v>329070690.38873303</c:v>
                </c:pt>
                <c:pt idx="23209">
                  <c:v>329046667.08240092</c:v>
                </c:pt>
                <c:pt idx="23210">
                  <c:v>329022635.55023295</c:v>
                </c:pt>
                <c:pt idx="23211">
                  <c:v>328998595.78551197</c:v>
                </c:pt>
                <c:pt idx="23212">
                  <c:v>328974547.78152102</c:v>
                </c:pt>
                <c:pt idx="23213">
                  <c:v>328950491.53155297</c:v>
                </c:pt>
                <c:pt idx="23214">
                  <c:v>328926427.02890092</c:v>
                </c:pt>
                <c:pt idx="23215">
                  <c:v>328902354.26686502</c:v>
                </c:pt>
                <c:pt idx="23216">
                  <c:v>328878273.23874992</c:v>
                </c:pt>
                <c:pt idx="23217">
                  <c:v>328854183.93786401</c:v>
                </c:pt>
                <c:pt idx="23218">
                  <c:v>328830086.35752112</c:v>
                </c:pt>
                <c:pt idx="23219">
                  <c:v>328805980.49103791</c:v>
                </c:pt>
                <c:pt idx="23220">
                  <c:v>328781866.33173895</c:v>
                </c:pt>
                <c:pt idx="23221">
                  <c:v>328757743.87294894</c:v>
                </c:pt>
                <c:pt idx="23222">
                  <c:v>328733613.10800105</c:v>
                </c:pt>
                <c:pt idx="23223">
                  <c:v>328709474.03023195</c:v>
                </c:pt>
                <c:pt idx="23224">
                  <c:v>328685326.63298094</c:v>
                </c:pt>
                <c:pt idx="23225">
                  <c:v>328661170.909594</c:v>
                </c:pt>
                <c:pt idx="23226">
                  <c:v>328637006.85342008</c:v>
                </c:pt>
                <c:pt idx="23227">
                  <c:v>328612834.45781505</c:v>
                </c:pt>
                <c:pt idx="23228">
                  <c:v>328588653.71613592</c:v>
                </c:pt>
                <c:pt idx="23229">
                  <c:v>328564464.62174791</c:v>
                </c:pt>
                <c:pt idx="23230">
                  <c:v>328540267.16801709</c:v>
                </c:pt>
                <c:pt idx="23231">
                  <c:v>328516061.34831709</c:v>
                </c:pt>
                <c:pt idx="23232">
                  <c:v>328491847.15602309</c:v>
                </c:pt>
                <c:pt idx="23233">
                  <c:v>328467624.58451802</c:v>
                </c:pt>
                <c:pt idx="23234">
                  <c:v>328443393.62718606</c:v>
                </c:pt>
                <c:pt idx="23235">
                  <c:v>328419154.27741802</c:v>
                </c:pt>
                <c:pt idx="23236">
                  <c:v>328394906.52860796</c:v>
                </c:pt>
                <c:pt idx="23237">
                  <c:v>328370650.37415498</c:v>
                </c:pt>
                <c:pt idx="23238">
                  <c:v>328346385.80746311</c:v>
                </c:pt>
                <c:pt idx="23239">
                  <c:v>328322112.82193995</c:v>
                </c:pt>
                <c:pt idx="23240">
                  <c:v>328297831.41099691</c:v>
                </c:pt>
                <c:pt idx="23241">
                  <c:v>328273541.56805098</c:v>
                </c:pt>
                <c:pt idx="23242">
                  <c:v>328249243.28652298</c:v>
                </c:pt>
                <c:pt idx="23243">
                  <c:v>328224936.55983901</c:v>
                </c:pt>
                <c:pt idx="23244">
                  <c:v>328200621.381428</c:v>
                </c:pt>
                <c:pt idx="23245">
                  <c:v>328176297.74472398</c:v>
                </c:pt>
                <c:pt idx="23246">
                  <c:v>328151965.64316612</c:v>
                </c:pt>
                <c:pt idx="23247">
                  <c:v>328127625.07019705</c:v>
                </c:pt>
                <c:pt idx="23248">
                  <c:v>328103276.01926303</c:v>
                </c:pt>
                <c:pt idx="23249">
                  <c:v>328078918.48381609</c:v>
                </c:pt>
                <c:pt idx="23250">
                  <c:v>328054552.45731205</c:v>
                </c:pt>
                <c:pt idx="23251">
                  <c:v>328030177.93320996</c:v>
                </c:pt>
                <c:pt idx="23252">
                  <c:v>328005794.90497595</c:v>
                </c:pt>
                <c:pt idx="23253">
                  <c:v>327981403.36607796</c:v>
                </c:pt>
                <c:pt idx="23254">
                  <c:v>327957003.30998892</c:v>
                </c:pt>
                <c:pt idx="23255">
                  <c:v>327932594.73018599</c:v>
                </c:pt>
                <c:pt idx="23256">
                  <c:v>327908177.62015009</c:v>
                </c:pt>
                <c:pt idx="23257">
                  <c:v>327883751.97336799</c:v>
                </c:pt>
                <c:pt idx="23258">
                  <c:v>327859317.78332901</c:v>
                </c:pt>
                <c:pt idx="23259">
                  <c:v>327834875.04352808</c:v>
                </c:pt>
                <c:pt idx="23260">
                  <c:v>327810423.74746311</c:v>
                </c:pt>
                <c:pt idx="23261">
                  <c:v>327785963.88863695</c:v>
                </c:pt>
                <c:pt idx="23262">
                  <c:v>327761495.46055698</c:v>
                </c:pt>
                <c:pt idx="23263">
                  <c:v>327737018.45673394</c:v>
                </c:pt>
                <c:pt idx="23264">
                  <c:v>327712532.87068295</c:v>
                </c:pt>
                <c:pt idx="23265">
                  <c:v>327688038.695925</c:v>
                </c:pt>
                <c:pt idx="23266">
                  <c:v>327663535.92598194</c:v>
                </c:pt>
                <c:pt idx="23267">
                  <c:v>327639024.55438298</c:v>
                </c:pt>
                <c:pt idx="23268">
                  <c:v>327614504.57465899</c:v>
                </c:pt>
                <c:pt idx="23269">
                  <c:v>327589975.98034793</c:v>
                </c:pt>
                <c:pt idx="23270">
                  <c:v>327565438.76498896</c:v>
                </c:pt>
                <c:pt idx="23271">
                  <c:v>327540892.92212796</c:v>
                </c:pt>
                <c:pt idx="23272">
                  <c:v>327516338.44531202</c:v>
                </c:pt>
                <c:pt idx="23273">
                  <c:v>327491775.32809597</c:v>
                </c:pt>
                <c:pt idx="23274">
                  <c:v>327467203.56403399</c:v>
                </c:pt>
                <c:pt idx="23275">
                  <c:v>327442623.14669001</c:v>
                </c:pt>
                <c:pt idx="23276">
                  <c:v>327418034.069628</c:v>
                </c:pt>
                <c:pt idx="23277">
                  <c:v>327393436.32641703</c:v>
                </c:pt>
                <c:pt idx="23278">
                  <c:v>327368829.91063094</c:v>
                </c:pt>
                <c:pt idx="23279">
                  <c:v>327344214.81584698</c:v>
                </c:pt>
                <c:pt idx="23280">
                  <c:v>327319591.03564692</c:v>
                </c:pt>
                <c:pt idx="23281">
                  <c:v>327294958.56361705</c:v>
                </c:pt>
                <c:pt idx="23282">
                  <c:v>327270317.393345</c:v>
                </c:pt>
                <c:pt idx="23283">
                  <c:v>327245667.51842701</c:v>
                </c:pt>
                <c:pt idx="23284">
                  <c:v>327221008.93245894</c:v>
                </c:pt>
                <c:pt idx="23285">
                  <c:v>327196341.629044</c:v>
                </c:pt>
                <c:pt idx="23286">
                  <c:v>327171665.60178697</c:v>
                </c:pt>
                <c:pt idx="23287">
                  <c:v>327146980.84429902</c:v>
                </c:pt>
                <c:pt idx="23288">
                  <c:v>327122287.35019207</c:v>
                </c:pt>
                <c:pt idx="23289">
                  <c:v>327097585.11308604</c:v>
                </c:pt>
                <c:pt idx="23290">
                  <c:v>327072874.12660199</c:v>
                </c:pt>
                <c:pt idx="23291">
                  <c:v>327048154.38436598</c:v>
                </c:pt>
                <c:pt idx="23292">
                  <c:v>327023425.88000703</c:v>
                </c:pt>
                <c:pt idx="23293">
                  <c:v>326998688.60716003</c:v>
                </c:pt>
                <c:pt idx="23294">
                  <c:v>326973942.55946207</c:v>
                </c:pt>
                <c:pt idx="23295">
                  <c:v>326949187.73055601</c:v>
                </c:pt>
                <c:pt idx="23296">
                  <c:v>326924424.11408597</c:v>
                </c:pt>
                <c:pt idx="23297">
                  <c:v>326899651.70370305</c:v>
                </c:pt>
                <c:pt idx="23298">
                  <c:v>326874870.49306101</c:v>
                </c:pt>
                <c:pt idx="23299">
                  <c:v>326850080.47581601</c:v>
                </c:pt>
                <c:pt idx="23300">
                  <c:v>326825281.64563</c:v>
                </c:pt>
                <c:pt idx="23301">
                  <c:v>326800473.99616796</c:v>
                </c:pt>
                <c:pt idx="23302">
                  <c:v>326775657.521101</c:v>
                </c:pt>
                <c:pt idx="23303">
                  <c:v>326750832.2141</c:v>
                </c:pt>
                <c:pt idx="23304">
                  <c:v>326725998.06884301</c:v>
                </c:pt>
                <c:pt idx="23305">
                  <c:v>326701155.07901198</c:v>
                </c:pt>
                <c:pt idx="23306">
                  <c:v>326676303.23828995</c:v>
                </c:pt>
                <c:pt idx="23307">
                  <c:v>326651442.54036605</c:v>
                </c:pt>
                <c:pt idx="23308">
                  <c:v>326626572.97893292</c:v>
                </c:pt>
                <c:pt idx="23309">
                  <c:v>326601694.54768801</c:v>
                </c:pt>
                <c:pt idx="23310">
                  <c:v>326576807.24032998</c:v>
                </c:pt>
                <c:pt idx="23311">
                  <c:v>326551911.05056405</c:v>
                </c:pt>
                <c:pt idx="23312">
                  <c:v>326527005.97209692</c:v>
                </c:pt>
                <c:pt idx="23313">
                  <c:v>326502091.99864095</c:v>
                </c:pt>
                <c:pt idx="23314">
                  <c:v>326477169.12391198</c:v>
                </c:pt>
                <c:pt idx="23315">
                  <c:v>326452237.34162909</c:v>
                </c:pt>
                <c:pt idx="23316">
                  <c:v>326427296.64551508</c:v>
                </c:pt>
                <c:pt idx="23317">
                  <c:v>326402347.02929699</c:v>
                </c:pt>
                <c:pt idx="23318">
                  <c:v>326377388.48670596</c:v>
                </c:pt>
                <c:pt idx="23319">
                  <c:v>326352421.01147503</c:v>
                </c:pt>
                <c:pt idx="23320">
                  <c:v>326327444.59734499</c:v>
                </c:pt>
                <c:pt idx="23321">
                  <c:v>326302459.23805499</c:v>
                </c:pt>
                <c:pt idx="23322">
                  <c:v>326277464.92735296</c:v>
                </c:pt>
                <c:pt idx="23323">
                  <c:v>326252461.65898705</c:v>
                </c:pt>
                <c:pt idx="23324">
                  <c:v>326227449.42671096</c:v>
                </c:pt>
                <c:pt idx="23325">
                  <c:v>326202428.22428203</c:v>
                </c:pt>
                <c:pt idx="23326">
                  <c:v>326177398.04546005</c:v>
                </c:pt>
                <c:pt idx="23327">
                  <c:v>326152358.88401002</c:v>
                </c:pt>
                <c:pt idx="23328">
                  <c:v>326127310.73369992</c:v>
                </c:pt>
                <c:pt idx="23329">
                  <c:v>326102253.58830202</c:v>
                </c:pt>
                <c:pt idx="23330">
                  <c:v>326077187.44159102</c:v>
                </c:pt>
                <c:pt idx="23331">
                  <c:v>326052112.28734601</c:v>
                </c:pt>
                <c:pt idx="23332">
                  <c:v>326027028.11935002</c:v>
                </c:pt>
                <c:pt idx="23333">
                  <c:v>326001934.93138993</c:v>
                </c:pt>
                <c:pt idx="23334">
                  <c:v>325976832.717255</c:v>
                </c:pt>
                <c:pt idx="23335">
                  <c:v>325951721.47074091</c:v>
                </c:pt>
                <c:pt idx="23336">
                  <c:v>325926601.18564296</c:v>
                </c:pt>
                <c:pt idx="23337">
                  <c:v>325901471.85576302</c:v>
                </c:pt>
                <c:pt idx="23338">
                  <c:v>325876333.47490692</c:v>
                </c:pt>
                <c:pt idx="23339">
                  <c:v>325851186.03688192</c:v>
                </c:pt>
                <c:pt idx="23340">
                  <c:v>325826029.53549999</c:v>
                </c:pt>
                <c:pt idx="23341">
                  <c:v>325800863.96457696</c:v>
                </c:pt>
                <c:pt idx="23342">
                  <c:v>325775689.31793201</c:v>
                </c:pt>
                <c:pt idx="23343">
                  <c:v>325750505.58938795</c:v>
                </c:pt>
                <c:pt idx="23344">
                  <c:v>325725312.77277094</c:v>
                </c:pt>
                <c:pt idx="23345">
                  <c:v>325700110.861911</c:v>
                </c:pt>
                <c:pt idx="23346">
                  <c:v>325674899.85064298</c:v>
                </c:pt>
                <c:pt idx="23347">
                  <c:v>325649679.73280096</c:v>
                </c:pt>
                <c:pt idx="23348">
                  <c:v>325624450.50222892</c:v>
                </c:pt>
                <c:pt idx="23349">
                  <c:v>325599212.15276909</c:v>
                </c:pt>
                <c:pt idx="23350">
                  <c:v>325573964.67826909</c:v>
                </c:pt>
                <c:pt idx="23351">
                  <c:v>325548708.07258099</c:v>
                </c:pt>
                <c:pt idx="23352">
                  <c:v>325523442.32955998</c:v>
                </c:pt>
                <c:pt idx="23353">
                  <c:v>325498167.44306302</c:v>
                </c:pt>
                <c:pt idx="23354">
                  <c:v>325472883.40695292</c:v>
                </c:pt>
                <c:pt idx="23355">
                  <c:v>325447590.21509492</c:v>
                </c:pt>
                <c:pt idx="23356">
                  <c:v>325422287.86135799</c:v>
                </c:pt>
                <c:pt idx="23357">
                  <c:v>325396976.33961499</c:v>
                </c:pt>
                <c:pt idx="23358">
                  <c:v>325371655.64374006</c:v>
                </c:pt>
                <c:pt idx="23359">
                  <c:v>325346325.76761401</c:v>
                </c:pt>
                <c:pt idx="23360">
                  <c:v>325320986.705118</c:v>
                </c:pt>
                <c:pt idx="23361">
                  <c:v>325295638.45014</c:v>
                </c:pt>
                <c:pt idx="23362">
                  <c:v>325270280.99656999</c:v>
                </c:pt>
                <c:pt idx="23363">
                  <c:v>325244914.33829892</c:v>
                </c:pt>
                <c:pt idx="23364">
                  <c:v>325219538.469226</c:v>
                </c:pt>
                <c:pt idx="23365">
                  <c:v>325194153.38324893</c:v>
                </c:pt>
                <c:pt idx="23366">
                  <c:v>325168759.07427299</c:v>
                </c:pt>
                <c:pt idx="23367">
                  <c:v>325143355.53620297</c:v>
                </c:pt>
                <c:pt idx="23368">
                  <c:v>325117942.76295203</c:v>
                </c:pt>
                <c:pt idx="23369">
                  <c:v>325092520.74843109</c:v>
                </c:pt>
                <c:pt idx="23370">
                  <c:v>325067089.48655891</c:v>
                </c:pt>
                <c:pt idx="23371">
                  <c:v>325041648.97125494</c:v>
                </c:pt>
                <c:pt idx="23372">
                  <c:v>325016199.19644499</c:v>
                </c:pt>
                <c:pt idx="23373">
                  <c:v>324990740.15605402</c:v>
                </c:pt>
                <c:pt idx="23374">
                  <c:v>324965271.84401304</c:v>
                </c:pt>
                <c:pt idx="23375">
                  <c:v>324939794.25425792</c:v>
                </c:pt>
                <c:pt idx="23376">
                  <c:v>324914307.38072401</c:v>
                </c:pt>
                <c:pt idx="23377">
                  <c:v>324888811.21735197</c:v>
                </c:pt>
                <c:pt idx="23378">
                  <c:v>324863305.75808698</c:v>
                </c:pt>
                <c:pt idx="23379">
                  <c:v>324837790.99687594</c:v>
                </c:pt>
                <c:pt idx="23380">
                  <c:v>324812266.92766994</c:v>
                </c:pt>
                <c:pt idx="23381">
                  <c:v>324786733.54442304</c:v>
                </c:pt>
                <c:pt idx="23382">
                  <c:v>324761190.84109098</c:v>
                </c:pt>
                <c:pt idx="23383">
                  <c:v>324735638.81163591</c:v>
                </c:pt>
                <c:pt idx="23384">
                  <c:v>324710077.45002198</c:v>
                </c:pt>
                <c:pt idx="23385">
                  <c:v>324684506.75021601</c:v>
                </c:pt>
                <c:pt idx="23386">
                  <c:v>324658926.70618796</c:v>
                </c:pt>
                <c:pt idx="23387">
                  <c:v>324633337.311912</c:v>
                </c:pt>
                <c:pt idx="23388">
                  <c:v>324607738.56136501</c:v>
                </c:pt>
                <c:pt idx="23389">
                  <c:v>324582130.44852805</c:v>
                </c:pt>
                <c:pt idx="23390">
                  <c:v>324556512.96738392</c:v>
                </c:pt>
                <c:pt idx="23391">
                  <c:v>324530886.11192101</c:v>
                </c:pt>
                <c:pt idx="23392">
                  <c:v>324505249.876127</c:v>
                </c:pt>
                <c:pt idx="23393">
                  <c:v>324479604.25399703</c:v>
                </c:pt>
                <c:pt idx="23394">
                  <c:v>324453949.23952705</c:v>
                </c:pt>
                <c:pt idx="23395">
                  <c:v>324428284.82671696</c:v>
                </c:pt>
                <c:pt idx="23396">
                  <c:v>324402611.00956905</c:v>
                </c:pt>
                <c:pt idx="23397">
                  <c:v>324376927.78209096</c:v>
                </c:pt>
                <c:pt idx="23398">
                  <c:v>324351235.138291</c:v>
                </c:pt>
                <c:pt idx="23399">
                  <c:v>324325533.072182</c:v>
                </c:pt>
                <c:pt idx="23400">
                  <c:v>324299821.57778001</c:v>
                </c:pt>
                <c:pt idx="23401">
                  <c:v>324274100.64910406</c:v>
                </c:pt>
                <c:pt idx="23402">
                  <c:v>324248370.28017592</c:v>
                </c:pt>
                <c:pt idx="23403">
                  <c:v>324222630.46502209</c:v>
                </c:pt>
                <c:pt idx="23404">
                  <c:v>324196881.19766909</c:v>
                </c:pt>
                <c:pt idx="23405">
                  <c:v>324171122.47215003</c:v>
                </c:pt>
                <c:pt idx="23406">
                  <c:v>324145354.28249896</c:v>
                </c:pt>
                <c:pt idx="23407">
                  <c:v>324119576.62275499</c:v>
                </c:pt>
                <c:pt idx="23408">
                  <c:v>324093789.48695689</c:v>
                </c:pt>
                <c:pt idx="23409">
                  <c:v>324067992.86915207</c:v>
                </c:pt>
                <c:pt idx="23410">
                  <c:v>324042186.763385</c:v>
                </c:pt>
                <c:pt idx="23411">
                  <c:v>324016371.16370797</c:v>
                </c:pt>
                <c:pt idx="23412">
                  <c:v>323990546.06417298</c:v>
                </c:pt>
                <c:pt idx="23413">
                  <c:v>323964711.45883799</c:v>
                </c:pt>
                <c:pt idx="23414">
                  <c:v>323938867.34176207</c:v>
                </c:pt>
                <c:pt idx="23415">
                  <c:v>323913013.707008</c:v>
                </c:pt>
                <c:pt idx="23416">
                  <c:v>323887150.54864198</c:v>
                </c:pt>
                <c:pt idx="23417">
                  <c:v>323861277.86073297</c:v>
                </c:pt>
                <c:pt idx="23418">
                  <c:v>323835395.63735402</c:v>
                </c:pt>
                <c:pt idx="23419">
                  <c:v>323809503.87257797</c:v>
                </c:pt>
                <c:pt idx="23420">
                  <c:v>323783602.56048399</c:v>
                </c:pt>
                <c:pt idx="23421">
                  <c:v>323757691.69515401</c:v>
                </c:pt>
                <c:pt idx="23422">
                  <c:v>323731771.27067196</c:v>
                </c:pt>
                <c:pt idx="23423">
                  <c:v>323705841.28112501</c:v>
                </c:pt>
                <c:pt idx="23424">
                  <c:v>323679901.72060299</c:v>
                </c:pt>
                <c:pt idx="23425">
                  <c:v>323653952.58319902</c:v>
                </c:pt>
                <c:pt idx="23426">
                  <c:v>323627993.86301106</c:v>
                </c:pt>
                <c:pt idx="23427">
                  <c:v>323602025.55413705</c:v>
                </c:pt>
                <c:pt idx="23428">
                  <c:v>323576047.65068001</c:v>
                </c:pt>
                <c:pt idx="23429">
                  <c:v>323550060.14674401</c:v>
                </c:pt>
                <c:pt idx="23430">
                  <c:v>323524063.03643996</c:v>
                </c:pt>
                <c:pt idx="23431">
                  <c:v>323498056.31387597</c:v>
                </c:pt>
                <c:pt idx="23432">
                  <c:v>323472039.97316909</c:v>
                </c:pt>
                <c:pt idx="23433">
                  <c:v>323446014.00843501</c:v>
                </c:pt>
                <c:pt idx="23434">
                  <c:v>323419978.41379392</c:v>
                </c:pt>
                <c:pt idx="23435">
                  <c:v>323393933.18337005</c:v>
                </c:pt>
                <c:pt idx="23436">
                  <c:v>323367878.31128895</c:v>
                </c:pt>
                <c:pt idx="23437">
                  <c:v>323341813.79167891</c:v>
                </c:pt>
                <c:pt idx="23438">
                  <c:v>323315739.61867303</c:v>
                </c:pt>
                <c:pt idx="23439">
                  <c:v>323289655.78640592</c:v>
                </c:pt>
                <c:pt idx="23440">
                  <c:v>323263562.289015</c:v>
                </c:pt>
                <c:pt idx="23441">
                  <c:v>323237459.12064099</c:v>
                </c:pt>
                <c:pt idx="23442">
                  <c:v>323211346.275428</c:v>
                </c:pt>
                <c:pt idx="23443">
                  <c:v>323185223.74752307</c:v>
                </c:pt>
                <c:pt idx="23444">
                  <c:v>323159091.53107393</c:v>
                </c:pt>
                <c:pt idx="23445">
                  <c:v>323132949.62023503</c:v>
                </c:pt>
                <c:pt idx="23446">
                  <c:v>323106798.00915998</c:v>
                </c:pt>
                <c:pt idx="23447">
                  <c:v>323080636.69200796</c:v>
                </c:pt>
                <c:pt idx="23448">
                  <c:v>323054465.66293895</c:v>
                </c:pt>
                <c:pt idx="23449">
                  <c:v>323028284.91611695</c:v>
                </c:pt>
                <c:pt idx="23450">
                  <c:v>323002094.44570899</c:v>
                </c:pt>
                <c:pt idx="23451">
                  <c:v>322975894.24588501</c:v>
                </c:pt>
                <c:pt idx="23452">
                  <c:v>322949684.310817</c:v>
                </c:pt>
                <c:pt idx="23453">
                  <c:v>322923464.63467991</c:v>
                </c:pt>
                <c:pt idx="23454">
                  <c:v>322897235.21165103</c:v>
                </c:pt>
                <c:pt idx="23455">
                  <c:v>322870996.03591299</c:v>
                </c:pt>
                <c:pt idx="23456">
                  <c:v>322844747.10164899</c:v>
                </c:pt>
                <c:pt idx="23457">
                  <c:v>322818488.40304399</c:v>
                </c:pt>
                <c:pt idx="23458">
                  <c:v>322792219.93428886</c:v>
                </c:pt>
                <c:pt idx="23459">
                  <c:v>322765941.68957609</c:v>
                </c:pt>
                <c:pt idx="23460">
                  <c:v>322739653.66309905</c:v>
                </c:pt>
                <c:pt idx="23461">
                  <c:v>322713355.84905505</c:v>
                </c:pt>
                <c:pt idx="23462">
                  <c:v>322687048.24164695</c:v>
                </c:pt>
                <c:pt idx="23463">
                  <c:v>322660730.83507591</c:v>
                </c:pt>
                <c:pt idx="23464">
                  <c:v>322634403.62354898</c:v>
                </c:pt>
                <c:pt idx="23465">
                  <c:v>322608066.60127395</c:v>
                </c:pt>
                <c:pt idx="23466">
                  <c:v>322581719.76246202</c:v>
                </c:pt>
                <c:pt idx="23467">
                  <c:v>322555363.10132909</c:v>
                </c:pt>
                <c:pt idx="23468">
                  <c:v>322528996.61209202</c:v>
                </c:pt>
                <c:pt idx="23469">
                  <c:v>322502620.28896803</c:v>
                </c:pt>
                <c:pt idx="23470">
                  <c:v>322476234.12618202</c:v>
                </c:pt>
                <c:pt idx="23471">
                  <c:v>322449838.11795902</c:v>
                </c:pt>
                <c:pt idx="23472">
                  <c:v>322423432.25852507</c:v>
                </c:pt>
                <c:pt idx="23473">
                  <c:v>322397016.54211301</c:v>
                </c:pt>
                <c:pt idx="23474">
                  <c:v>322370590.96295387</c:v>
                </c:pt>
                <c:pt idx="23475">
                  <c:v>322344155.51528603</c:v>
                </c:pt>
                <c:pt idx="23476">
                  <c:v>322317710.19334602</c:v>
                </c:pt>
                <c:pt idx="23477">
                  <c:v>322291254.99137688</c:v>
                </c:pt>
                <c:pt idx="23478">
                  <c:v>322264789.90362102</c:v>
                </c:pt>
                <c:pt idx="23479">
                  <c:v>322238314.924326</c:v>
                </c:pt>
                <c:pt idx="23480">
                  <c:v>322211830.04774106</c:v>
                </c:pt>
                <c:pt idx="23481">
                  <c:v>322185335.26811802</c:v>
                </c:pt>
                <c:pt idx="23482">
                  <c:v>322158830.57971197</c:v>
                </c:pt>
                <c:pt idx="23483">
                  <c:v>322132315.97677994</c:v>
                </c:pt>
                <c:pt idx="23484">
                  <c:v>322105791.453583</c:v>
                </c:pt>
                <c:pt idx="23485">
                  <c:v>322079257.004381</c:v>
                </c:pt>
                <c:pt idx="23486">
                  <c:v>322052712.62344205</c:v>
                </c:pt>
                <c:pt idx="23487">
                  <c:v>322026158.30503201</c:v>
                </c:pt>
                <c:pt idx="23488">
                  <c:v>321999594.04342204</c:v>
                </c:pt>
                <c:pt idx="23489">
                  <c:v>321973019.83288503</c:v>
                </c:pt>
                <c:pt idx="23490">
                  <c:v>321946435.66769701</c:v>
                </c:pt>
                <c:pt idx="23491">
                  <c:v>321919841.54213601</c:v>
                </c:pt>
                <c:pt idx="23492">
                  <c:v>321893237.45048201</c:v>
                </c:pt>
                <c:pt idx="23493">
                  <c:v>321866623.38702005</c:v>
                </c:pt>
                <c:pt idx="23494">
                  <c:v>321839999.346035</c:v>
                </c:pt>
                <c:pt idx="23495">
                  <c:v>321813365.32181609</c:v>
                </c:pt>
                <c:pt idx="23496">
                  <c:v>321786721.30865401</c:v>
                </c:pt>
                <c:pt idx="23497">
                  <c:v>321760067.30084205</c:v>
                </c:pt>
                <c:pt idx="23498">
                  <c:v>321733403.29267693</c:v>
                </c:pt>
                <c:pt idx="23499">
                  <c:v>321706729.27845705</c:v>
                </c:pt>
                <c:pt idx="23500">
                  <c:v>321680045.25248492</c:v>
                </c:pt>
                <c:pt idx="23501">
                  <c:v>321653351.20906305</c:v>
                </c:pt>
                <c:pt idx="23502">
                  <c:v>321626647.14249802</c:v>
                </c:pt>
                <c:pt idx="23503">
                  <c:v>321599933.04709905</c:v>
                </c:pt>
                <c:pt idx="23504">
                  <c:v>321573208.91717696</c:v>
                </c:pt>
                <c:pt idx="23505">
                  <c:v>321546474.74704701</c:v>
                </c:pt>
                <c:pt idx="23506">
                  <c:v>321519730.53102392</c:v>
                </c:pt>
                <c:pt idx="23507">
                  <c:v>321492976.26342797</c:v>
                </c:pt>
                <c:pt idx="23508">
                  <c:v>321466211.93857992</c:v>
                </c:pt>
                <c:pt idx="23509">
                  <c:v>321439437.55080402</c:v>
                </c:pt>
                <c:pt idx="23510">
                  <c:v>321412653.09442705</c:v>
                </c:pt>
                <c:pt idx="23511">
                  <c:v>321385858.56377602</c:v>
                </c:pt>
                <c:pt idx="23512">
                  <c:v>321359053.95318401</c:v>
                </c:pt>
                <c:pt idx="23513">
                  <c:v>321332239.25698394</c:v>
                </c:pt>
                <c:pt idx="23514">
                  <c:v>321305414.46951205</c:v>
                </c:pt>
                <c:pt idx="23515">
                  <c:v>321278579.58510792</c:v>
                </c:pt>
                <c:pt idx="23516">
                  <c:v>321251734.59811205</c:v>
                </c:pt>
                <c:pt idx="23517">
                  <c:v>321224879.50286698</c:v>
                </c:pt>
                <c:pt idx="23518">
                  <c:v>321198014.29372001</c:v>
                </c:pt>
                <c:pt idx="23519">
                  <c:v>321171138.96502</c:v>
                </c:pt>
                <c:pt idx="23520">
                  <c:v>321144253.51111609</c:v>
                </c:pt>
                <c:pt idx="23521">
                  <c:v>321117357.92636299</c:v>
                </c:pt>
                <c:pt idx="23522">
                  <c:v>321090452.20511502</c:v>
                </c:pt>
                <c:pt idx="23523">
                  <c:v>321063536.34173101</c:v>
                </c:pt>
                <c:pt idx="23524">
                  <c:v>321036610.33057201</c:v>
                </c:pt>
                <c:pt idx="23525">
                  <c:v>321009674.165999</c:v>
                </c:pt>
                <c:pt idx="23526">
                  <c:v>320982727.84237891</c:v>
                </c:pt>
                <c:pt idx="23527">
                  <c:v>320955771.35407901</c:v>
                </c:pt>
                <c:pt idx="23528">
                  <c:v>320928804.69546801</c:v>
                </c:pt>
                <c:pt idx="23529">
                  <c:v>320901827.86092001</c:v>
                </c:pt>
                <c:pt idx="23530">
                  <c:v>320874840.84480798</c:v>
                </c:pt>
                <c:pt idx="23531">
                  <c:v>320847843.64151007</c:v>
                </c:pt>
                <c:pt idx="23532">
                  <c:v>320820836.24540502</c:v>
                </c:pt>
                <c:pt idx="23533">
                  <c:v>320793818.65087497</c:v>
                </c:pt>
                <c:pt idx="23534">
                  <c:v>320766790.85230392</c:v>
                </c:pt>
                <c:pt idx="23535">
                  <c:v>320739752.844078</c:v>
                </c:pt>
                <c:pt idx="23536">
                  <c:v>320712704.62058598</c:v>
                </c:pt>
                <c:pt idx="23537">
                  <c:v>320685646.17621899</c:v>
                </c:pt>
                <c:pt idx="23538">
                  <c:v>320658577.50536996</c:v>
                </c:pt>
                <c:pt idx="23539">
                  <c:v>320631498.60243499</c:v>
                </c:pt>
                <c:pt idx="23540">
                  <c:v>320604409.46181202</c:v>
                </c:pt>
                <c:pt idx="23541">
                  <c:v>320577310.07790005</c:v>
                </c:pt>
                <c:pt idx="23542">
                  <c:v>320550200.44510305</c:v>
                </c:pt>
                <c:pt idx="23543">
                  <c:v>320523080.55782604</c:v>
                </c:pt>
                <c:pt idx="23544">
                  <c:v>320495950.41047394</c:v>
                </c:pt>
                <c:pt idx="23545">
                  <c:v>320468809.99745792</c:v>
                </c:pt>
                <c:pt idx="23546">
                  <c:v>320441659.31318909</c:v>
                </c:pt>
                <c:pt idx="23547">
                  <c:v>320414498.35208201</c:v>
                </c:pt>
                <c:pt idx="23548">
                  <c:v>320387327.10855114</c:v>
                </c:pt>
                <c:pt idx="23549">
                  <c:v>320360145.57701498</c:v>
                </c:pt>
                <c:pt idx="23550">
                  <c:v>320332953.75189602</c:v>
                </c:pt>
                <c:pt idx="23551">
                  <c:v>320305751.62761497</c:v>
                </c:pt>
                <c:pt idx="23552">
                  <c:v>320278539.19859809</c:v>
                </c:pt>
                <c:pt idx="23553">
                  <c:v>320251316.45927292</c:v>
                </c:pt>
                <c:pt idx="23554">
                  <c:v>320224083.40406698</c:v>
                </c:pt>
                <c:pt idx="23555">
                  <c:v>320196840.02741402</c:v>
                </c:pt>
                <c:pt idx="23556">
                  <c:v>320169586.32374698</c:v>
                </c:pt>
                <c:pt idx="23557">
                  <c:v>320142322.28750205</c:v>
                </c:pt>
                <c:pt idx="23558">
                  <c:v>320115047.913118</c:v>
                </c:pt>
                <c:pt idx="23559">
                  <c:v>320087763.19503492</c:v>
                </c:pt>
                <c:pt idx="23560">
                  <c:v>320060468.12769502</c:v>
                </c:pt>
                <c:pt idx="23561">
                  <c:v>320033162.70554298</c:v>
                </c:pt>
                <c:pt idx="23562">
                  <c:v>320005846.92302698</c:v>
                </c:pt>
                <c:pt idx="23563">
                  <c:v>319978520.77459598</c:v>
                </c:pt>
                <c:pt idx="23564">
                  <c:v>319951184.25470001</c:v>
                </c:pt>
                <c:pt idx="23565">
                  <c:v>319923837.35779405</c:v>
                </c:pt>
                <c:pt idx="23566">
                  <c:v>319896480.07833201</c:v>
                </c:pt>
                <c:pt idx="23567">
                  <c:v>319869112.41077292</c:v>
                </c:pt>
                <c:pt idx="23568">
                  <c:v>319841734.34957701</c:v>
                </c:pt>
                <c:pt idx="23569">
                  <c:v>319814345.88920599</c:v>
                </c:pt>
                <c:pt idx="23570">
                  <c:v>319786947.02412301</c:v>
                </c:pt>
                <c:pt idx="23571">
                  <c:v>319759537.74879497</c:v>
                </c:pt>
                <c:pt idx="23572">
                  <c:v>319732118.05769098</c:v>
                </c:pt>
                <c:pt idx="23573">
                  <c:v>319704687.94527996</c:v>
                </c:pt>
                <c:pt idx="23574">
                  <c:v>319677247.40603596</c:v>
                </c:pt>
                <c:pt idx="23575">
                  <c:v>319649796.43443394</c:v>
                </c:pt>
                <c:pt idx="23576">
                  <c:v>319622335.02494895</c:v>
                </c:pt>
                <c:pt idx="23577">
                  <c:v>319594863.17206001</c:v>
                </c:pt>
                <c:pt idx="23578">
                  <c:v>319567380.87024999</c:v>
                </c:pt>
                <c:pt idx="23579">
                  <c:v>319539888.11400002</c:v>
                </c:pt>
                <c:pt idx="23580">
                  <c:v>319512384.89779598</c:v>
                </c:pt>
                <c:pt idx="23581">
                  <c:v>319484871.21612501</c:v>
                </c:pt>
                <c:pt idx="23582">
                  <c:v>319457347.06347501</c:v>
                </c:pt>
                <c:pt idx="23583">
                  <c:v>319429812.43433994</c:v>
                </c:pt>
                <c:pt idx="23584">
                  <c:v>319402267.32321</c:v>
                </c:pt>
                <c:pt idx="23585">
                  <c:v>319374711.72458303</c:v>
                </c:pt>
                <c:pt idx="23586">
                  <c:v>319347145.63295496</c:v>
                </c:pt>
                <c:pt idx="23587">
                  <c:v>319319569.04282606</c:v>
                </c:pt>
                <c:pt idx="23588">
                  <c:v>319291981.94869602</c:v>
                </c:pt>
                <c:pt idx="23589">
                  <c:v>319264384.34507102</c:v>
                </c:pt>
                <c:pt idx="23590">
                  <c:v>319236776.22645396</c:v>
                </c:pt>
                <c:pt idx="23591">
                  <c:v>319209157.58735305</c:v>
                </c:pt>
                <c:pt idx="23592">
                  <c:v>319181528.42227787</c:v>
                </c:pt>
                <c:pt idx="23593">
                  <c:v>319153888.72574103</c:v>
                </c:pt>
                <c:pt idx="23594">
                  <c:v>319126238.4922539</c:v>
                </c:pt>
                <c:pt idx="23595">
                  <c:v>319098577.71633291</c:v>
                </c:pt>
                <c:pt idx="23596">
                  <c:v>319070906.39249492</c:v>
                </c:pt>
                <c:pt idx="23597">
                  <c:v>319043224.51525992</c:v>
                </c:pt>
                <c:pt idx="23598">
                  <c:v>319015532.07914901</c:v>
                </c:pt>
                <c:pt idx="23599">
                  <c:v>318987829.078686</c:v>
                </c:pt>
                <c:pt idx="23600">
                  <c:v>318960115.50839502</c:v>
                </c:pt>
                <c:pt idx="23601">
                  <c:v>318932391.362804</c:v>
                </c:pt>
                <c:pt idx="23602">
                  <c:v>318904656.63644099</c:v>
                </c:pt>
                <c:pt idx="23603">
                  <c:v>318876911.323838</c:v>
                </c:pt>
                <c:pt idx="23604">
                  <c:v>318849155.41952902</c:v>
                </c:pt>
                <c:pt idx="23605">
                  <c:v>318821388.91804695</c:v>
                </c:pt>
                <c:pt idx="23606">
                  <c:v>318793611.81392998</c:v>
                </c:pt>
                <c:pt idx="23607">
                  <c:v>318765824.10171598</c:v>
                </c:pt>
                <c:pt idx="23608">
                  <c:v>318738025.77594596</c:v>
                </c:pt>
                <c:pt idx="23609">
                  <c:v>318710216.83116305</c:v>
                </c:pt>
                <c:pt idx="23610">
                  <c:v>318682397.26191092</c:v>
                </c:pt>
                <c:pt idx="23611">
                  <c:v>318654567.06273592</c:v>
                </c:pt>
                <c:pt idx="23612">
                  <c:v>318626726.22818696</c:v>
                </c:pt>
                <c:pt idx="23613">
                  <c:v>318598874.75281399</c:v>
                </c:pt>
                <c:pt idx="23614">
                  <c:v>318571012.63116902</c:v>
                </c:pt>
                <c:pt idx="23615">
                  <c:v>318543139.85780507</c:v>
                </c:pt>
                <c:pt idx="23616">
                  <c:v>318515256.42727894</c:v>
                </c:pt>
                <c:pt idx="23617">
                  <c:v>318487362.33414799</c:v>
                </c:pt>
                <c:pt idx="23618">
                  <c:v>318459457.57297194</c:v>
                </c:pt>
                <c:pt idx="23619">
                  <c:v>318431542.13831109</c:v>
                </c:pt>
                <c:pt idx="23620">
                  <c:v>318403616.02472901</c:v>
                </c:pt>
                <c:pt idx="23621">
                  <c:v>318375679.22679192</c:v>
                </c:pt>
                <c:pt idx="23622">
                  <c:v>318347731.73906499</c:v>
                </c:pt>
                <c:pt idx="23623">
                  <c:v>318319773.55611801</c:v>
                </c:pt>
                <c:pt idx="23624">
                  <c:v>318291804.67252105</c:v>
                </c:pt>
                <c:pt idx="23625">
                  <c:v>318263825.08284599</c:v>
                </c:pt>
                <c:pt idx="23626">
                  <c:v>318235834.78166699</c:v>
                </c:pt>
                <c:pt idx="23627">
                  <c:v>318207833.76356107</c:v>
                </c:pt>
                <c:pt idx="23628">
                  <c:v>318179822.02310401</c:v>
                </c:pt>
                <c:pt idx="23629">
                  <c:v>318151799.554878</c:v>
                </c:pt>
                <c:pt idx="23630">
                  <c:v>318123766.35346204</c:v>
                </c:pt>
                <c:pt idx="23631">
                  <c:v>318095722.41343999</c:v>
                </c:pt>
                <c:pt idx="23632">
                  <c:v>318067667.72939694</c:v>
                </c:pt>
                <c:pt idx="23633">
                  <c:v>318039602.29591894</c:v>
                </c:pt>
                <c:pt idx="23634">
                  <c:v>318011526.10759515</c:v>
                </c:pt>
                <c:pt idx="23635">
                  <c:v>317983439.15901506</c:v>
                </c:pt>
                <c:pt idx="23636">
                  <c:v>317955341.44477099</c:v>
                </c:pt>
                <c:pt idx="23637">
                  <c:v>317927232.95945698</c:v>
                </c:pt>
                <c:pt idx="23638">
                  <c:v>317899113.69766802</c:v>
                </c:pt>
                <c:pt idx="23639">
                  <c:v>317870983.65400106</c:v>
                </c:pt>
                <c:pt idx="23640">
                  <c:v>317842842.82305509</c:v>
                </c:pt>
                <c:pt idx="23641">
                  <c:v>317814691.199431</c:v>
                </c:pt>
                <c:pt idx="23642">
                  <c:v>317786528.777731</c:v>
                </c:pt>
                <c:pt idx="23643">
                  <c:v>317758355.55255902</c:v>
                </c:pt>
                <c:pt idx="23644">
                  <c:v>317730171.51852107</c:v>
                </c:pt>
                <c:pt idx="23645">
                  <c:v>317701976.67022502</c:v>
                </c:pt>
                <c:pt idx="23646">
                  <c:v>317673771.00227994</c:v>
                </c:pt>
                <c:pt idx="23647">
                  <c:v>317645554.509296</c:v>
                </c:pt>
                <c:pt idx="23648">
                  <c:v>317617327.18588609</c:v>
                </c:pt>
                <c:pt idx="23649">
                  <c:v>317589089.02666491</c:v>
                </c:pt>
                <c:pt idx="23650">
                  <c:v>317560840.02624893</c:v>
                </c:pt>
                <c:pt idx="23651">
                  <c:v>317532580.179254</c:v>
                </c:pt>
                <c:pt idx="23652">
                  <c:v>317504309.48030192</c:v>
                </c:pt>
                <c:pt idx="23653">
                  <c:v>317476027.92401099</c:v>
                </c:pt>
                <c:pt idx="23654">
                  <c:v>317447735.50500602</c:v>
                </c:pt>
                <c:pt idx="23655">
                  <c:v>317419432.21790999</c:v>
                </c:pt>
                <c:pt idx="23656">
                  <c:v>317391118.05734998</c:v>
                </c:pt>
                <c:pt idx="23657">
                  <c:v>317362793.01795202</c:v>
                </c:pt>
                <c:pt idx="23658">
                  <c:v>317334457.09434694</c:v>
                </c:pt>
                <c:pt idx="23659">
                  <c:v>317306110.281165</c:v>
                </c:pt>
                <c:pt idx="23660">
                  <c:v>317277752.573039</c:v>
                </c:pt>
                <c:pt idx="23661">
                  <c:v>317249383.96460295</c:v>
                </c:pt>
                <c:pt idx="23662">
                  <c:v>317221004.45049202</c:v>
                </c:pt>
                <c:pt idx="23663">
                  <c:v>317192614.02534395</c:v>
                </c:pt>
                <c:pt idx="23664">
                  <c:v>317164212.683797</c:v>
                </c:pt>
                <c:pt idx="23665">
                  <c:v>317135800.42049396</c:v>
                </c:pt>
                <c:pt idx="23666">
                  <c:v>317107377.23007494</c:v>
                </c:pt>
                <c:pt idx="23667">
                  <c:v>317078943.10718405</c:v>
                </c:pt>
                <c:pt idx="23668">
                  <c:v>317050498.04646701</c:v>
                </c:pt>
                <c:pt idx="23669">
                  <c:v>317022042.04257101</c:v>
                </c:pt>
                <c:pt idx="23670">
                  <c:v>316993575.09014392</c:v>
                </c:pt>
                <c:pt idx="23671">
                  <c:v>316965097.183837</c:v>
                </c:pt>
                <c:pt idx="23672">
                  <c:v>316936608.31830102</c:v>
                </c:pt>
                <c:pt idx="23673">
                  <c:v>316908108.48818803</c:v>
                </c:pt>
                <c:pt idx="23674">
                  <c:v>316879597.68815506</c:v>
                </c:pt>
                <c:pt idx="23675">
                  <c:v>316851075.91285694</c:v>
                </c:pt>
                <c:pt idx="23676">
                  <c:v>316822543.15695298</c:v>
                </c:pt>
                <c:pt idx="23677">
                  <c:v>316793999.41510099</c:v>
                </c:pt>
                <c:pt idx="23678">
                  <c:v>316765444.68196303</c:v>
                </c:pt>
                <c:pt idx="23679">
                  <c:v>316736878.95219994</c:v>
                </c:pt>
                <c:pt idx="23680">
                  <c:v>316708302.22047794</c:v>
                </c:pt>
                <c:pt idx="23681">
                  <c:v>316679714.481462</c:v>
                </c:pt>
                <c:pt idx="23682">
                  <c:v>316651115.72981799</c:v>
                </c:pt>
                <c:pt idx="23683">
                  <c:v>316622505.96021491</c:v>
                </c:pt>
                <c:pt idx="23684">
                  <c:v>316593885.16732407</c:v>
                </c:pt>
                <c:pt idx="23685">
                  <c:v>316565253.34581506</c:v>
                </c:pt>
                <c:pt idx="23686">
                  <c:v>316536610.49036294</c:v>
                </c:pt>
                <c:pt idx="23687">
                  <c:v>316507956.59564096</c:v>
                </c:pt>
                <c:pt idx="23688">
                  <c:v>316479291.65632498</c:v>
                </c:pt>
                <c:pt idx="23689">
                  <c:v>316450615.66709304</c:v>
                </c:pt>
                <c:pt idx="23690">
                  <c:v>316421928.62262392</c:v>
                </c:pt>
                <c:pt idx="23691">
                  <c:v>316393230.51759905</c:v>
                </c:pt>
                <c:pt idx="23692">
                  <c:v>316364521.346699</c:v>
                </c:pt>
                <c:pt idx="23693">
                  <c:v>316335801.104608</c:v>
                </c:pt>
                <c:pt idx="23694">
                  <c:v>316307069.78601003</c:v>
                </c:pt>
                <c:pt idx="23695">
                  <c:v>316278327.38559198</c:v>
                </c:pt>
                <c:pt idx="23696">
                  <c:v>316249573.89804101</c:v>
                </c:pt>
                <c:pt idx="23697">
                  <c:v>316220809.318048</c:v>
                </c:pt>
                <c:pt idx="23698">
                  <c:v>316192033.64030105</c:v>
                </c:pt>
                <c:pt idx="23699">
                  <c:v>316163246.85949397</c:v>
                </c:pt>
                <c:pt idx="23700">
                  <c:v>316134448.97031891</c:v>
                </c:pt>
                <c:pt idx="23701">
                  <c:v>316105639.96747202</c:v>
                </c:pt>
                <c:pt idx="23702">
                  <c:v>316076819.845649</c:v>
                </c:pt>
                <c:pt idx="23703">
                  <c:v>316047988.59954703</c:v>
                </c:pt>
                <c:pt idx="23704">
                  <c:v>316019146.22386605</c:v>
                </c:pt>
                <c:pt idx="23705">
                  <c:v>315990292.71330601</c:v>
                </c:pt>
                <c:pt idx="23706">
                  <c:v>315961428.06256902</c:v>
                </c:pt>
                <c:pt idx="23707">
                  <c:v>315932552.26635796</c:v>
                </c:pt>
                <c:pt idx="23708">
                  <c:v>315903665.31937796</c:v>
                </c:pt>
                <c:pt idx="23709">
                  <c:v>315874767.21633393</c:v>
                </c:pt>
                <c:pt idx="23710">
                  <c:v>315845857.95193493</c:v>
                </c:pt>
                <c:pt idx="23711">
                  <c:v>315816937.52088892</c:v>
                </c:pt>
                <c:pt idx="23712">
                  <c:v>315788005.91790599</c:v>
                </c:pt>
                <c:pt idx="23713">
                  <c:v>315759063.13769799</c:v>
                </c:pt>
                <c:pt idx="23714">
                  <c:v>315730109.17497694</c:v>
                </c:pt>
                <c:pt idx="23715">
                  <c:v>315701144.02445698</c:v>
                </c:pt>
                <c:pt idx="23716">
                  <c:v>315672167.68085498</c:v>
                </c:pt>
                <c:pt idx="23717">
                  <c:v>315643180.13888597</c:v>
                </c:pt>
                <c:pt idx="23718">
                  <c:v>315614181.39326996</c:v>
                </c:pt>
                <c:pt idx="23719">
                  <c:v>315585171.43872499</c:v>
                </c:pt>
                <c:pt idx="23720">
                  <c:v>315556150.26997203</c:v>
                </c:pt>
                <c:pt idx="23721">
                  <c:v>315527117.88173395</c:v>
                </c:pt>
                <c:pt idx="23722">
                  <c:v>315498074.26873499</c:v>
                </c:pt>
                <c:pt idx="23723">
                  <c:v>315469019.42569786</c:v>
                </c:pt>
                <c:pt idx="23724">
                  <c:v>315439953.34734905</c:v>
                </c:pt>
                <c:pt idx="23725">
                  <c:v>315410876.028418</c:v>
                </c:pt>
                <c:pt idx="23726">
                  <c:v>315381787.46363091</c:v>
                </c:pt>
                <c:pt idx="23727">
                  <c:v>315352687.64771807</c:v>
                </c:pt>
                <c:pt idx="23728">
                  <c:v>315323576.57541198</c:v>
                </c:pt>
                <c:pt idx="23729">
                  <c:v>315294454.241445</c:v>
                </c:pt>
                <c:pt idx="23730">
                  <c:v>315265320.64054906</c:v>
                </c:pt>
                <c:pt idx="23731">
                  <c:v>315236175.76746106</c:v>
                </c:pt>
                <c:pt idx="23732">
                  <c:v>315207019.61691695</c:v>
                </c:pt>
                <c:pt idx="23733">
                  <c:v>315177852.18365401</c:v>
                </c:pt>
                <c:pt idx="23734">
                  <c:v>315148673.46241099</c:v>
                </c:pt>
                <c:pt idx="23735">
                  <c:v>315119483.44792801</c:v>
                </c:pt>
                <c:pt idx="23736">
                  <c:v>315090282.13494694</c:v>
                </c:pt>
                <c:pt idx="23737">
                  <c:v>315061069.51820892</c:v>
                </c:pt>
                <c:pt idx="23738">
                  <c:v>315031845.59245896</c:v>
                </c:pt>
                <c:pt idx="23739">
                  <c:v>315002610.35244209</c:v>
                </c:pt>
                <c:pt idx="23740">
                  <c:v>314973363.79290289</c:v>
                </c:pt>
                <c:pt idx="23741">
                  <c:v>314944105.90859097</c:v>
                </c:pt>
                <c:pt idx="23742">
                  <c:v>314914836.69425392</c:v>
                </c:pt>
                <c:pt idx="23743">
                  <c:v>314885556.14464206</c:v>
                </c:pt>
                <c:pt idx="23744">
                  <c:v>314856264.25450605</c:v>
                </c:pt>
                <c:pt idx="23745">
                  <c:v>314826961.01859701</c:v>
                </c:pt>
                <c:pt idx="23746">
                  <c:v>314797646.4316709</c:v>
                </c:pt>
                <c:pt idx="23747">
                  <c:v>314768320.48847991</c:v>
                </c:pt>
                <c:pt idx="23748">
                  <c:v>314738983.18378198</c:v>
                </c:pt>
                <c:pt idx="23749">
                  <c:v>314709634.51233196</c:v>
                </c:pt>
                <c:pt idx="23750">
                  <c:v>314680274.46889001</c:v>
                </c:pt>
                <c:pt idx="23751">
                  <c:v>314650903.04821402</c:v>
                </c:pt>
                <c:pt idx="23752">
                  <c:v>314621520.24506605</c:v>
                </c:pt>
                <c:pt idx="23753">
                  <c:v>314592126.05420601</c:v>
                </c:pt>
                <c:pt idx="23754">
                  <c:v>314562720.47039694</c:v>
                </c:pt>
                <c:pt idx="23755">
                  <c:v>314533303.48840392</c:v>
                </c:pt>
                <c:pt idx="23756">
                  <c:v>314503875.102992</c:v>
                </c:pt>
                <c:pt idx="23757">
                  <c:v>314474435.30892605</c:v>
                </c:pt>
                <c:pt idx="23758">
                  <c:v>314444984.10097492</c:v>
                </c:pt>
                <c:pt idx="23759">
                  <c:v>314415521.47390592</c:v>
                </c:pt>
                <c:pt idx="23760">
                  <c:v>314386047.42248893</c:v>
                </c:pt>
                <c:pt idx="23761">
                  <c:v>314356561.94149601</c:v>
                </c:pt>
                <c:pt idx="23762">
                  <c:v>314327065.02569699</c:v>
                </c:pt>
                <c:pt idx="23763">
                  <c:v>314297556.66986704</c:v>
                </c:pt>
                <c:pt idx="23764">
                  <c:v>314268036.86877799</c:v>
                </c:pt>
                <c:pt idx="23765">
                  <c:v>314238505.61720705</c:v>
                </c:pt>
                <c:pt idx="23766">
                  <c:v>314208962.90992892</c:v>
                </c:pt>
                <c:pt idx="23767">
                  <c:v>314179408.74172097</c:v>
                </c:pt>
                <c:pt idx="23768">
                  <c:v>314149843.1073631</c:v>
                </c:pt>
                <c:pt idx="23769">
                  <c:v>314120266.00163394</c:v>
                </c:pt>
                <c:pt idx="23770">
                  <c:v>314090677.41931403</c:v>
                </c:pt>
                <c:pt idx="23771">
                  <c:v>314061077.35518497</c:v>
                </c:pt>
                <c:pt idx="23772">
                  <c:v>314031465.80403</c:v>
                </c:pt>
                <c:pt idx="23773">
                  <c:v>314001842.76063299</c:v>
                </c:pt>
                <c:pt idx="23774">
                  <c:v>313972208.21977794</c:v>
                </c:pt>
                <c:pt idx="23775">
                  <c:v>313942562.17625099</c:v>
                </c:pt>
                <c:pt idx="23776">
                  <c:v>313912904.62484002</c:v>
                </c:pt>
                <c:pt idx="23777">
                  <c:v>313883235.560332</c:v>
                </c:pt>
                <c:pt idx="23778">
                  <c:v>313853554.97751701</c:v>
                </c:pt>
                <c:pt idx="23779">
                  <c:v>313823862.87118399</c:v>
                </c:pt>
                <c:pt idx="23780">
                  <c:v>313794159.23612392</c:v>
                </c:pt>
                <c:pt idx="23781">
                  <c:v>313764444.06713009</c:v>
                </c:pt>
                <c:pt idx="23782">
                  <c:v>313734717.35899502</c:v>
                </c:pt>
                <c:pt idx="23783">
                  <c:v>313704979.10651302</c:v>
                </c:pt>
                <c:pt idx="23784">
                  <c:v>313675229.304479</c:v>
                </c:pt>
                <c:pt idx="23785">
                  <c:v>313645467.947689</c:v>
                </c:pt>
                <c:pt idx="23786">
                  <c:v>313615695.03094095</c:v>
                </c:pt>
                <c:pt idx="23787">
                  <c:v>313585910.54903197</c:v>
                </c:pt>
                <c:pt idx="23788">
                  <c:v>313556114.49676192</c:v>
                </c:pt>
                <c:pt idx="23789">
                  <c:v>313526306.868931</c:v>
                </c:pt>
                <c:pt idx="23790">
                  <c:v>313496487.66034001</c:v>
                </c:pt>
                <c:pt idx="23791">
                  <c:v>313466656.86579102</c:v>
                </c:pt>
                <c:pt idx="23792">
                  <c:v>313436814.48008692</c:v>
                </c:pt>
                <c:pt idx="23793">
                  <c:v>313406960.49803191</c:v>
                </c:pt>
                <c:pt idx="23794">
                  <c:v>313377094.91443092</c:v>
                </c:pt>
                <c:pt idx="23795">
                  <c:v>313347217.72409099</c:v>
                </c:pt>
                <c:pt idx="23796">
                  <c:v>313317328.92181695</c:v>
                </c:pt>
                <c:pt idx="23797">
                  <c:v>313287428.50241899</c:v>
                </c:pt>
                <c:pt idx="23798">
                  <c:v>313257516.46070403</c:v>
                </c:pt>
                <c:pt idx="23799">
                  <c:v>313227592.79148191</c:v>
                </c:pt>
                <c:pt idx="23800">
                  <c:v>313197657.489564</c:v>
                </c:pt>
                <c:pt idx="23801">
                  <c:v>313167710.54976207</c:v>
                </c:pt>
                <c:pt idx="23802">
                  <c:v>313137751.96688694</c:v>
                </c:pt>
                <c:pt idx="23803">
                  <c:v>313107781.73575503</c:v>
                </c:pt>
                <c:pt idx="23804">
                  <c:v>313077799.85117799</c:v>
                </c:pt>
                <c:pt idx="23805">
                  <c:v>313047806.30797201</c:v>
                </c:pt>
                <c:pt idx="23806">
                  <c:v>313017801.10095298</c:v>
                </c:pt>
                <c:pt idx="23807">
                  <c:v>312987784.22493786</c:v>
                </c:pt>
                <c:pt idx="23808">
                  <c:v>312957755.67474598</c:v>
                </c:pt>
                <c:pt idx="23809">
                  <c:v>312927715.44519502</c:v>
                </c:pt>
                <c:pt idx="23810">
                  <c:v>312897663.53110403</c:v>
                </c:pt>
                <c:pt idx="23811">
                  <c:v>312867599.92729396</c:v>
                </c:pt>
                <c:pt idx="23812">
                  <c:v>312837524.62858802</c:v>
                </c:pt>
                <c:pt idx="23813">
                  <c:v>312807437.62980598</c:v>
                </c:pt>
                <c:pt idx="23814">
                  <c:v>312777338.92577291</c:v>
                </c:pt>
                <c:pt idx="23815">
                  <c:v>312747228.51131296</c:v>
                </c:pt>
                <c:pt idx="23816">
                  <c:v>312717106.38124895</c:v>
                </c:pt>
                <c:pt idx="23817">
                  <c:v>312686972.53040892</c:v>
                </c:pt>
                <c:pt idx="23818">
                  <c:v>312656826.95361799</c:v>
                </c:pt>
                <c:pt idx="23819">
                  <c:v>312626669.64570498</c:v>
                </c:pt>
                <c:pt idx="23820">
                  <c:v>312596500.60149705</c:v>
                </c:pt>
                <c:pt idx="23821">
                  <c:v>312566319.81582397</c:v>
                </c:pt>
                <c:pt idx="23822">
                  <c:v>312536127.28351605</c:v>
                </c:pt>
                <c:pt idx="23823">
                  <c:v>312505922.99940294</c:v>
                </c:pt>
                <c:pt idx="23824">
                  <c:v>312475706.95831698</c:v>
                </c:pt>
                <c:pt idx="23825">
                  <c:v>312445479.15508997</c:v>
                </c:pt>
                <c:pt idx="23826">
                  <c:v>312415239.58455598</c:v>
                </c:pt>
                <c:pt idx="23827">
                  <c:v>312384988.24154902</c:v>
                </c:pt>
                <c:pt idx="23828">
                  <c:v>312354725.12090403</c:v>
                </c:pt>
                <c:pt idx="23829">
                  <c:v>312324450.21745598</c:v>
                </c:pt>
                <c:pt idx="23830">
                  <c:v>312294163.52604192</c:v>
                </c:pt>
                <c:pt idx="23831">
                  <c:v>312263865.04149801</c:v>
                </c:pt>
                <c:pt idx="23832">
                  <c:v>312233554.75866401</c:v>
                </c:pt>
                <c:pt idx="23833">
                  <c:v>312203232.67237699</c:v>
                </c:pt>
                <c:pt idx="23834">
                  <c:v>312172898.77747792</c:v>
                </c:pt>
                <c:pt idx="23835">
                  <c:v>312142553.06880605</c:v>
                </c:pt>
                <c:pt idx="23836">
                  <c:v>312112195.54120296</c:v>
                </c:pt>
                <c:pt idx="23837">
                  <c:v>312081826.18951106</c:v>
                </c:pt>
                <c:pt idx="23838">
                  <c:v>312051445.00857198</c:v>
                </c:pt>
                <c:pt idx="23839">
                  <c:v>312021051.99322891</c:v>
                </c:pt>
                <c:pt idx="23840">
                  <c:v>311990647.138327</c:v>
                </c:pt>
                <c:pt idx="23841">
                  <c:v>311960230.43871099</c:v>
                </c:pt>
                <c:pt idx="23842">
                  <c:v>311929801.88922501</c:v>
                </c:pt>
                <c:pt idx="23843">
                  <c:v>311899361.48471695</c:v>
                </c:pt>
                <c:pt idx="23844">
                  <c:v>311868909.22003299</c:v>
                </c:pt>
                <c:pt idx="23845">
                  <c:v>311838445.09002209</c:v>
                </c:pt>
                <c:pt idx="23846">
                  <c:v>311807969.089531</c:v>
                </c:pt>
                <c:pt idx="23847">
                  <c:v>311777481.21341097</c:v>
                </c:pt>
                <c:pt idx="23848">
                  <c:v>311746981.45650899</c:v>
                </c:pt>
                <c:pt idx="23849">
                  <c:v>311716469.81367892</c:v>
                </c:pt>
                <c:pt idx="23850">
                  <c:v>311685946.27976996</c:v>
                </c:pt>
                <c:pt idx="23851">
                  <c:v>311655410.849635</c:v>
                </c:pt>
                <c:pt idx="23852">
                  <c:v>311624863.51812607</c:v>
                </c:pt>
                <c:pt idx="23853">
                  <c:v>311594304.28009695</c:v>
                </c:pt>
                <c:pt idx="23854">
                  <c:v>311563733.13040102</c:v>
                </c:pt>
                <c:pt idx="23855">
                  <c:v>311533150.06389505</c:v>
                </c:pt>
                <c:pt idx="23856">
                  <c:v>311502555.075432</c:v>
                </c:pt>
                <c:pt idx="23857">
                  <c:v>311471948.15987009</c:v>
                </c:pt>
                <c:pt idx="23858">
                  <c:v>311441329.31206399</c:v>
                </c:pt>
                <c:pt idx="23859">
                  <c:v>311410698.52687192</c:v>
                </c:pt>
                <c:pt idx="23860">
                  <c:v>311380055.79915297</c:v>
                </c:pt>
                <c:pt idx="23861">
                  <c:v>311349401.12376505</c:v>
                </c:pt>
                <c:pt idx="23862">
                  <c:v>311318734.49556696</c:v>
                </c:pt>
                <c:pt idx="23863">
                  <c:v>311288055.909419</c:v>
                </c:pt>
                <c:pt idx="23864">
                  <c:v>311257365.36018205</c:v>
                </c:pt>
                <c:pt idx="23865">
                  <c:v>311226662.84271801</c:v>
                </c:pt>
                <c:pt idx="23866">
                  <c:v>311195948.35188705</c:v>
                </c:pt>
                <c:pt idx="23867">
                  <c:v>311165221.88255298</c:v>
                </c:pt>
                <c:pt idx="23868">
                  <c:v>311134483.42957896</c:v>
                </c:pt>
                <c:pt idx="23869">
                  <c:v>311103732.98782802</c:v>
                </c:pt>
                <c:pt idx="23870">
                  <c:v>311072970.55216497</c:v>
                </c:pt>
                <c:pt idx="23871">
                  <c:v>311042196.11745507</c:v>
                </c:pt>
                <c:pt idx="23872">
                  <c:v>311011409.67856306</c:v>
                </c:pt>
                <c:pt idx="23873">
                  <c:v>310980611.23035592</c:v>
                </c:pt>
                <c:pt idx="23874">
                  <c:v>310949800.767699</c:v>
                </c:pt>
                <c:pt idx="23875">
                  <c:v>310918978.28546101</c:v>
                </c:pt>
                <c:pt idx="23876">
                  <c:v>310888143.77850997</c:v>
                </c:pt>
                <c:pt idx="23877">
                  <c:v>310857297.24171305</c:v>
                </c:pt>
                <c:pt idx="23878">
                  <c:v>310826438.66993999</c:v>
                </c:pt>
                <c:pt idx="23879">
                  <c:v>310795568.05806106</c:v>
                </c:pt>
                <c:pt idx="23880">
                  <c:v>310764685.40094596</c:v>
                </c:pt>
                <c:pt idx="23881">
                  <c:v>310733790.69346398</c:v>
                </c:pt>
                <c:pt idx="23882">
                  <c:v>310702883.93048894</c:v>
                </c:pt>
                <c:pt idx="23883">
                  <c:v>310671965.10689098</c:v>
                </c:pt>
                <c:pt idx="23884">
                  <c:v>310641034.21754402</c:v>
                </c:pt>
                <c:pt idx="23885">
                  <c:v>310610091.25731897</c:v>
                </c:pt>
                <c:pt idx="23886">
                  <c:v>310579136.22108996</c:v>
                </c:pt>
                <c:pt idx="23887">
                  <c:v>310548169.10373205</c:v>
                </c:pt>
                <c:pt idx="23888">
                  <c:v>310517189.90011901</c:v>
                </c:pt>
                <c:pt idx="23889">
                  <c:v>310486198.60512608</c:v>
                </c:pt>
                <c:pt idx="23890">
                  <c:v>310455195.21362799</c:v>
                </c:pt>
                <c:pt idx="23891">
                  <c:v>310424179.72050202</c:v>
                </c:pt>
                <c:pt idx="23892">
                  <c:v>310393152.12062401</c:v>
                </c:pt>
                <c:pt idx="23893">
                  <c:v>310362112.408871</c:v>
                </c:pt>
                <c:pt idx="23894">
                  <c:v>310331060.58012205</c:v>
                </c:pt>
                <c:pt idx="23895">
                  <c:v>310299996.62925303</c:v>
                </c:pt>
                <c:pt idx="23896">
                  <c:v>310268920.551144</c:v>
                </c:pt>
                <c:pt idx="23897">
                  <c:v>310237832.34067303</c:v>
                </c:pt>
                <c:pt idx="23898">
                  <c:v>310206731.99272096</c:v>
                </c:pt>
                <c:pt idx="23899">
                  <c:v>310175619.50216705</c:v>
                </c:pt>
                <c:pt idx="23900">
                  <c:v>310144494.86389208</c:v>
                </c:pt>
                <c:pt idx="23901">
                  <c:v>310113358.07277596</c:v>
                </c:pt>
                <c:pt idx="23902">
                  <c:v>310082209.12370205</c:v>
                </c:pt>
                <c:pt idx="23903">
                  <c:v>310051048.01155102</c:v>
                </c:pt>
                <c:pt idx="23904">
                  <c:v>310019874.73120493</c:v>
                </c:pt>
                <c:pt idx="23905">
                  <c:v>309988689.277547</c:v>
                </c:pt>
                <c:pt idx="23906">
                  <c:v>309957491.64546108</c:v>
                </c:pt>
                <c:pt idx="23907">
                  <c:v>309926281.82983005</c:v>
                </c:pt>
                <c:pt idx="23908">
                  <c:v>309895059.82553792</c:v>
                </c:pt>
                <c:pt idx="23909">
                  <c:v>309863825.62747109</c:v>
                </c:pt>
                <c:pt idx="23910">
                  <c:v>309832579.23051202</c:v>
                </c:pt>
                <c:pt idx="23911">
                  <c:v>309801320.629547</c:v>
                </c:pt>
                <c:pt idx="23912">
                  <c:v>309770049.81946301</c:v>
                </c:pt>
                <c:pt idx="23913">
                  <c:v>309738766.79514492</c:v>
                </c:pt>
                <c:pt idx="23914">
                  <c:v>309707471.55148</c:v>
                </c:pt>
                <c:pt idx="23915">
                  <c:v>309676164.08335602</c:v>
                </c:pt>
                <c:pt idx="23916">
                  <c:v>309644844.38565892</c:v>
                </c:pt>
                <c:pt idx="23917">
                  <c:v>309613512.45327699</c:v>
                </c:pt>
                <c:pt idx="23918">
                  <c:v>309582168.28109992</c:v>
                </c:pt>
                <c:pt idx="23919">
                  <c:v>309550811.86401498</c:v>
                </c:pt>
                <c:pt idx="23920">
                  <c:v>309519443.19691092</c:v>
                </c:pt>
                <c:pt idx="23921">
                  <c:v>309488062.27467895</c:v>
                </c:pt>
                <c:pt idx="23922">
                  <c:v>309456669.0922069</c:v>
                </c:pt>
                <c:pt idx="23923">
                  <c:v>309425263.64438605</c:v>
                </c:pt>
                <c:pt idx="23924">
                  <c:v>309393845.92610699</c:v>
                </c:pt>
                <c:pt idx="23925">
                  <c:v>309362415.93225986</c:v>
                </c:pt>
                <c:pt idx="23926">
                  <c:v>309330973.65773606</c:v>
                </c:pt>
                <c:pt idx="23927">
                  <c:v>309299519.09742898</c:v>
                </c:pt>
                <c:pt idx="23928">
                  <c:v>309268052.24622792</c:v>
                </c:pt>
                <c:pt idx="23929">
                  <c:v>309236573.09902698</c:v>
                </c:pt>
                <c:pt idx="23930">
                  <c:v>309205081.65071797</c:v>
                </c:pt>
                <c:pt idx="23931">
                  <c:v>309173577.89619392</c:v>
                </c:pt>
                <c:pt idx="23932">
                  <c:v>309142061.83034903</c:v>
                </c:pt>
                <c:pt idx="23933">
                  <c:v>309110533.44807601</c:v>
                </c:pt>
                <c:pt idx="23934">
                  <c:v>309078992.74427003</c:v>
                </c:pt>
                <c:pt idx="23935">
                  <c:v>309047439.71382302</c:v>
                </c:pt>
                <c:pt idx="23936">
                  <c:v>309015874.351632</c:v>
                </c:pt>
                <c:pt idx="23937">
                  <c:v>308984296.65259105</c:v>
                </c:pt>
                <c:pt idx="23938">
                  <c:v>308952706.61159497</c:v>
                </c:pt>
                <c:pt idx="23939">
                  <c:v>308921104.22354001</c:v>
                </c:pt>
                <c:pt idx="23940">
                  <c:v>308889489.48332202</c:v>
                </c:pt>
                <c:pt idx="23941">
                  <c:v>308857862.38583601</c:v>
                </c:pt>
                <c:pt idx="23942">
                  <c:v>308826222.92597985</c:v>
                </c:pt>
                <c:pt idx="23943">
                  <c:v>308794571.09864897</c:v>
                </c:pt>
                <c:pt idx="23944">
                  <c:v>308762906.89874101</c:v>
                </c:pt>
                <c:pt idx="23945">
                  <c:v>308731230.32115304</c:v>
                </c:pt>
                <c:pt idx="23946">
                  <c:v>308699541.36078209</c:v>
                </c:pt>
                <c:pt idx="23947">
                  <c:v>308667840.01252705</c:v>
                </c:pt>
                <c:pt idx="23948">
                  <c:v>308636126.27128494</c:v>
                </c:pt>
                <c:pt idx="23949">
                  <c:v>308604400.13195503</c:v>
                </c:pt>
                <c:pt idx="23950">
                  <c:v>308572661.58943492</c:v>
                </c:pt>
                <c:pt idx="23951">
                  <c:v>308540910.63862401</c:v>
                </c:pt>
                <c:pt idx="23952">
                  <c:v>308509147.27442098</c:v>
                </c:pt>
                <c:pt idx="23953">
                  <c:v>308477371.49172592</c:v>
                </c:pt>
                <c:pt idx="23954">
                  <c:v>308445583.28543699</c:v>
                </c:pt>
                <c:pt idx="23955">
                  <c:v>308413782.65045506</c:v>
                </c:pt>
                <c:pt idx="23956">
                  <c:v>308381969.58167994</c:v>
                </c:pt>
                <c:pt idx="23957">
                  <c:v>308350144.07401109</c:v>
                </c:pt>
                <c:pt idx="23958">
                  <c:v>308318306.12234992</c:v>
                </c:pt>
                <c:pt idx="23959">
                  <c:v>308286455.72159696</c:v>
                </c:pt>
                <c:pt idx="23960">
                  <c:v>308254592.86665201</c:v>
                </c:pt>
                <c:pt idx="23961">
                  <c:v>308222717.55241698</c:v>
                </c:pt>
                <c:pt idx="23962">
                  <c:v>308190829.77379298</c:v>
                </c:pt>
                <c:pt idx="23963">
                  <c:v>308158929.52568191</c:v>
                </c:pt>
                <c:pt idx="23964">
                  <c:v>308127016.80298495</c:v>
                </c:pt>
                <c:pt idx="23965">
                  <c:v>308095091.600604</c:v>
                </c:pt>
                <c:pt idx="23966">
                  <c:v>308063153.913441</c:v>
                </c:pt>
                <c:pt idx="23967">
                  <c:v>308031203.73639786</c:v>
                </c:pt>
                <c:pt idx="23968">
                  <c:v>307999241.06437796</c:v>
                </c:pt>
                <c:pt idx="23969">
                  <c:v>307967265.8922829</c:v>
                </c:pt>
                <c:pt idx="23970">
                  <c:v>307935278.21501499</c:v>
                </c:pt>
                <c:pt idx="23971">
                  <c:v>307903278.02747899</c:v>
                </c:pt>
                <c:pt idx="23972">
                  <c:v>307871265.32457602</c:v>
                </c:pt>
                <c:pt idx="23973">
                  <c:v>307839240.10121</c:v>
                </c:pt>
                <c:pt idx="23974">
                  <c:v>307807202.35228395</c:v>
                </c:pt>
                <c:pt idx="23975">
                  <c:v>307775152.07270199</c:v>
                </c:pt>
                <c:pt idx="23976">
                  <c:v>307743089.25736809</c:v>
                </c:pt>
                <c:pt idx="23977">
                  <c:v>307711013.90118396</c:v>
                </c:pt>
                <c:pt idx="23978">
                  <c:v>307678925.99905592</c:v>
                </c:pt>
                <c:pt idx="23979">
                  <c:v>307646825.54588705</c:v>
                </c:pt>
                <c:pt idx="23980">
                  <c:v>307614712.53658003</c:v>
                </c:pt>
                <c:pt idx="23981">
                  <c:v>307582586.96604103</c:v>
                </c:pt>
                <c:pt idx="23982">
                  <c:v>307550448.82917392</c:v>
                </c:pt>
                <c:pt idx="23983">
                  <c:v>307518298.12088305</c:v>
                </c:pt>
                <c:pt idx="23984">
                  <c:v>307486134.83607292</c:v>
                </c:pt>
                <c:pt idx="23985">
                  <c:v>307453958.96964896</c:v>
                </c:pt>
                <c:pt idx="23986">
                  <c:v>307421770.51651502</c:v>
                </c:pt>
                <c:pt idx="23987">
                  <c:v>307389569.47157592</c:v>
                </c:pt>
                <c:pt idx="23988">
                  <c:v>307357355.82973695</c:v>
                </c:pt>
                <c:pt idx="23989">
                  <c:v>307325129.58590394</c:v>
                </c:pt>
                <c:pt idx="23990">
                  <c:v>307292890.73498094</c:v>
                </c:pt>
                <c:pt idx="23991">
                  <c:v>307260639.27187294</c:v>
                </c:pt>
                <c:pt idx="23992">
                  <c:v>307228375.191486</c:v>
                </c:pt>
                <c:pt idx="23993">
                  <c:v>307196098.48872602</c:v>
                </c:pt>
                <c:pt idx="23994">
                  <c:v>307163809.15849704</c:v>
                </c:pt>
                <c:pt idx="23995">
                  <c:v>307131507.19570601</c:v>
                </c:pt>
                <c:pt idx="23996">
                  <c:v>307099192.59525692</c:v>
                </c:pt>
                <c:pt idx="23997">
                  <c:v>307066865.35205609</c:v>
                </c:pt>
                <c:pt idx="23998">
                  <c:v>307034525.46100903</c:v>
                </c:pt>
                <c:pt idx="23999">
                  <c:v>307002172.91702098</c:v>
                </c:pt>
                <c:pt idx="24000">
                  <c:v>306969807.71499896</c:v>
                </c:pt>
                <c:pt idx="24001">
                  <c:v>306937429.84984797</c:v>
                </c:pt>
                <c:pt idx="24002">
                  <c:v>306905039.31647396</c:v>
                </c:pt>
                <c:pt idx="24003">
                  <c:v>306872636.10978198</c:v>
                </c:pt>
                <c:pt idx="24004">
                  <c:v>306840220.22467786</c:v>
                </c:pt>
                <c:pt idx="24005">
                  <c:v>306807791.65606809</c:v>
                </c:pt>
                <c:pt idx="24006">
                  <c:v>306775350.39885902</c:v>
                </c:pt>
                <c:pt idx="24007">
                  <c:v>306742896.44795501</c:v>
                </c:pt>
                <c:pt idx="24008">
                  <c:v>306710429.79826295</c:v>
                </c:pt>
                <c:pt idx="24009">
                  <c:v>306677950.44468892</c:v>
                </c:pt>
                <c:pt idx="24010">
                  <c:v>306645458.38213795</c:v>
                </c:pt>
                <c:pt idx="24011">
                  <c:v>306612953.60551608</c:v>
                </c:pt>
                <c:pt idx="24012">
                  <c:v>306580436.10972905</c:v>
                </c:pt>
                <c:pt idx="24013">
                  <c:v>306547905.88968396</c:v>
                </c:pt>
                <c:pt idx="24014">
                  <c:v>306515362.94028395</c:v>
                </c:pt>
                <c:pt idx="24015">
                  <c:v>306482807.25643796</c:v>
                </c:pt>
                <c:pt idx="24016">
                  <c:v>306450238.833049</c:v>
                </c:pt>
                <c:pt idx="24017">
                  <c:v>306417657.66502398</c:v>
                </c:pt>
                <c:pt idx="24018">
                  <c:v>306385063.74726802</c:v>
                </c:pt>
                <c:pt idx="24019">
                  <c:v>306352457.07468796</c:v>
                </c:pt>
                <c:pt idx="24020">
                  <c:v>306319837.64218801</c:v>
                </c:pt>
                <c:pt idx="24021">
                  <c:v>306287205.44467503</c:v>
                </c:pt>
                <c:pt idx="24022">
                  <c:v>306254560.47705305</c:v>
                </c:pt>
                <c:pt idx="24023">
                  <c:v>306221902.73422694</c:v>
                </c:pt>
                <c:pt idx="24024">
                  <c:v>306189232.21110499</c:v>
                </c:pt>
                <c:pt idx="24025">
                  <c:v>306156548.90258992</c:v>
                </c:pt>
                <c:pt idx="24026">
                  <c:v>306123852.80358702</c:v>
                </c:pt>
                <c:pt idx="24027">
                  <c:v>306091143.90900201</c:v>
                </c:pt>
                <c:pt idx="24028">
                  <c:v>306058422.213741</c:v>
                </c:pt>
                <c:pt idx="24029">
                  <c:v>306025687.71270692</c:v>
                </c:pt>
                <c:pt idx="24030">
                  <c:v>305992940.40080601</c:v>
                </c:pt>
                <c:pt idx="24031">
                  <c:v>305960180.27294195</c:v>
                </c:pt>
                <c:pt idx="24032">
                  <c:v>305927407.32402009</c:v>
                </c:pt>
                <c:pt idx="24033">
                  <c:v>305894621.54894501</c:v>
                </c:pt>
                <c:pt idx="24034">
                  <c:v>305861822.94262099</c:v>
                </c:pt>
                <c:pt idx="24035">
                  <c:v>305829011.49995196</c:v>
                </c:pt>
                <c:pt idx="24036">
                  <c:v>305796187.21584296</c:v>
                </c:pt>
                <c:pt idx="24037">
                  <c:v>305763350.08519799</c:v>
                </c:pt>
                <c:pt idx="24038">
                  <c:v>305730500.10292</c:v>
                </c:pt>
                <c:pt idx="24039">
                  <c:v>305697637.26391399</c:v>
                </c:pt>
                <c:pt idx="24040">
                  <c:v>305664761.56308401</c:v>
                </c:pt>
                <c:pt idx="24041">
                  <c:v>305631872.99533194</c:v>
                </c:pt>
                <c:pt idx="24042">
                  <c:v>305598971.55556208</c:v>
                </c:pt>
                <c:pt idx="24043">
                  <c:v>305566057.23867786</c:v>
                </c:pt>
                <c:pt idx="24044">
                  <c:v>305533130.03958303</c:v>
                </c:pt>
                <c:pt idx="24045">
                  <c:v>305500189.953179</c:v>
                </c:pt>
                <c:pt idx="24046">
                  <c:v>305467236.97436994</c:v>
                </c:pt>
                <c:pt idx="24047">
                  <c:v>305434271.09805799</c:v>
                </c:pt>
                <c:pt idx="24048">
                  <c:v>305401292.31914598</c:v>
                </c:pt>
                <c:pt idx="24049">
                  <c:v>305368300.63253492</c:v>
                </c:pt>
                <c:pt idx="24050">
                  <c:v>305335296.03312898</c:v>
                </c:pt>
                <c:pt idx="24051">
                  <c:v>305302278.51582998</c:v>
                </c:pt>
                <c:pt idx="24052">
                  <c:v>305269248.07553792</c:v>
                </c:pt>
                <c:pt idx="24053">
                  <c:v>305236204.70715505</c:v>
                </c:pt>
                <c:pt idx="24054">
                  <c:v>305203148.40558392</c:v>
                </c:pt>
                <c:pt idx="24055">
                  <c:v>305170079.16572505</c:v>
                </c:pt>
                <c:pt idx="24056">
                  <c:v>305136996.98247886</c:v>
                </c:pt>
                <c:pt idx="24057">
                  <c:v>305103901.85074705</c:v>
                </c:pt>
                <c:pt idx="24058">
                  <c:v>305070793.76542997</c:v>
                </c:pt>
                <c:pt idx="24059">
                  <c:v>305037672.72142792</c:v>
                </c:pt>
                <c:pt idx="24060">
                  <c:v>305004538.71364099</c:v>
                </c:pt>
                <c:pt idx="24061">
                  <c:v>304971391.73696893</c:v>
                </c:pt>
                <c:pt idx="24062">
                  <c:v>304938231.78631192</c:v>
                </c:pt>
                <c:pt idx="24063">
                  <c:v>304905058.85657001</c:v>
                </c:pt>
                <c:pt idx="24064">
                  <c:v>304871872.94264096</c:v>
                </c:pt>
                <c:pt idx="24065">
                  <c:v>304838674.03942502</c:v>
                </c:pt>
                <c:pt idx="24066">
                  <c:v>304805462.14182007</c:v>
                </c:pt>
                <c:pt idx="24067">
                  <c:v>304772237.24472606</c:v>
                </c:pt>
                <c:pt idx="24068">
                  <c:v>304738999.34304005</c:v>
                </c:pt>
                <c:pt idx="24069">
                  <c:v>304705748.43165994</c:v>
                </c:pt>
                <c:pt idx="24070">
                  <c:v>304672484.50548393</c:v>
                </c:pt>
                <c:pt idx="24071">
                  <c:v>304639207.55940998</c:v>
                </c:pt>
                <c:pt idx="24072">
                  <c:v>304605917.58833492</c:v>
                </c:pt>
                <c:pt idx="24073">
                  <c:v>304572614.58715606</c:v>
                </c:pt>
                <c:pt idx="24074">
                  <c:v>304539298.55076897</c:v>
                </c:pt>
                <c:pt idx="24075">
                  <c:v>304505969.47407103</c:v>
                </c:pt>
                <c:pt idx="24076">
                  <c:v>304472627.35195899</c:v>
                </c:pt>
                <c:pt idx="24077">
                  <c:v>304439272.17932701</c:v>
                </c:pt>
                <c:pt idx="24078">
                  <c:v>304405903.95107192</c:v>
                </c:pt>
                <c:pt idx="24079">
                  <c:v>304372522.66208899</c:v>
                </c:pt>
                <c:pt idx="24080">
                  <c:v>304339128.30727297</c:v>
                </c:pt>
                <c:pt idx="24081">
                  <c:v>304305720.88151801</c:v>
                </c:pt>
                <c:pt idx="24082">
                  <c:v>304272300.37971902</c:v>
                </c:pt>
                <c:pt idx="24083">
                  <c:v>304238866.79676896</c:v>
                </c:pt>
                <c:pt idx="24084">
                  <c:v>304205420.12756306</c:v>
                </c:pt>
                <c:pt idx="24085">
                  <c:v>304171960.36699396</c:v>
                </c:pt>
                <c:pt idx="24086">
                  <c:v>304138487.50995499</c:v>
                </c:pt>
                <c:pt idx="24087">
                  <c:v>304105001.55133796</c:v>
                </c:pt>
                <c:pt idx="24088">
                  <c:v>304071502.4860369</c:v>
                </c:pt>
                <c:pt idx="24089">
                  <c:v>304037990.30894297</c:v>
                </c:pt>
                <c:pt idx="24090">
                  <c:v>304004465.01494795</c:v>
                </c:pt>
                <c:pt idx="24091">
                  <c:v>303970926.59894192</c:v>
                </c:pt>
                <c:pt idx="24092">
                  <c:v>303937375.05581897</c:v>
                </c:pt>
                <c:pt idx="24093">
                  <c:v>303903810.380467</c:v>
                </c:pt>
                <c:pt idx="24094">
                  <c:v>303870232.56777698</c:v>
                </c:pt>
                <c:pt idx="24095">
                  <c:v>303836641.61263996</c:v>
                </c:pt>
                <c:pt idx="24096">
                  <c:v>303803037.50994396</c:v>
                </c:pt>
                <c:pt idx="24097">
                  <c:v>303769420.25457901</c:v>
                </c:pt>
                <c:pt idx="24098">
                  <c:v>303735789.841434</c:v>
                </c:pt>
                <c:pt idx="24099">
                  <c:v>303702146.26539695</c:v>
                </c:pt>
                <c:pt idx="24100">
                  <c:v>303668489.52135694</c:v>
                </c:pt>
                <c:pt idx="24101">
                  <c:v>303634819.60420001</c:v>
                </c:pt>
                <c:pt idx="24102">
                  <c:v>303601136.50881505</c:v>
                </c:pt>
                <c:pt idx="24103">
                  <c:v>303567440.23008794</c:v>
                </c:pt>
                <c:pt idx="24104">
                  <c:v>303533730.76290494</c:v>
                </c:pt>
                <c:pt idx="24105">
                  <c:v>303500008.102153</c:v>
                </c:pt>
                <c:pt idx="24106">
                  <c:v>303466272.24271792</c:v>
                </c:pt>
                <c:pt idx="24107">
                  <c:v>303432523.17948401</c:v>
                </c:pt>
                <c:pt idx="24108">
                  <c:v>303398760.907336</c:v>
                </c:pt>
                <c:pt idx="24109">
                  <c:v>303364985.42115992</c:v>
                </c:pt>
                <c:pt idx="24110">
                  <c:v>303331196.71583796</c:v>
                </c:pt>
                <c:pt idx="24111">
                  <c:v>303297394.78625393</c:v>
                </c:pt>
                <c:pt idx="24112">
                  <c:v>303263579.62729305</c:v>
                </c:pt>
                <c:pt idx="24113">
                  <c:v>303229751.23383492</c:v>
                </c:pt>
                <c:pt idx="24114">
                  <c:v>303195909.60076398</c:v>
                </c:pt>
                <c:pt idx="24115">
                  <c:v>303162054.72295994</c:v>
                </c:pt>
                <c:pt idx="24116">
                  <c:v>303128186.59530699</c:v>
                </c:pt>
                <c:pt idx="24117">
                  <c:v>303094305.21268386</c:v>
                </c:pt>
                <c:pt idx="24118">
                  <c:v>303060410.56997192</c:v>
                </c:pt>
                <c:pt idx="24119">
                  <c:v>303026502.66205001</c:v>
                </c:pt>
                <c:pt idx="24120">
                  <c:v>302992581.48379892</c:v>
                </c:pt>
                <c:pt idx="24121">
                  <c:v>302958647.03009796</c:v>
                </c:pt>
                <c:pt idx="24122">
                  <c:v>302924699.29582399</c:v>
                </c:pt>
                <c:pt idx="24123">
                  <c:v>302890738.27585602</c:v>
                </c:pt>
                <c:pt idx="24124">
                  <c:v>302856763.96507192</c:v>
                </c:pt>
                <c:pt idx="24125">
                  <c:v>302822776.35834801</c:v>
                </c:pt>
                <c:pt idx="24126">
                  <c:v>302788775.45056206</c:v>
                </c:pt>
                <c:pt idx="24127">
                  <c:v>302754761.23658895</c:v>
                </c:pt>
                <c:pt idx="24128">
                  <c:v>302720733.71130496</c:v>
                </c:pt>
                <c:pt idx="24129">
                  <c:v>302686692.86958498</c:v>
                </c:pt>
                <c:pt idx="24130">
                  <c:v>302652638.70630294</c:v>
                </c:pt>
                <c:pt idx="24131">
                  <c:v>302618571.21633494</c:v>
                </c:pt>
                <c:pt idx="24132">
                  <c:v>302584490.39455205</c:v>
                </c:pt>
                <c:pt idx="24133">
                  <c:v>302550396.235829</c:v>
                </c:pt>
                <c:pt idx="24134">
                  <c:v>302516288.73503697</c:v>
                </c:pt>
                <c:pt idx="24135">
                  <c:v>302482167.88704997</c:v>
                </c:pt>
                <c:pt idx="24136">
                  <c:v>302448033.68673694</c:v>
                </c:pt>
                <c:pt idx="24137">
                  <c:v>302413886.12897092</c:v>
                </c:pt>
                <c:pt idx="24138">
                  <c:v>302379725.20862108</c:v>
                </c:pt>
                <c:pt idx="24139">
                  <c:v>302345550.92055696</c:v>
                </c:pt>
                <c:pt idx="24140">
                  <c:v>302311363.25964892</c:v>
                </c:pt>
                <c:pt idx="24141">
                  <c:v>302277162.22076499</c:v>
                </c:pt>
                <c:pt idx="24142">
                  <c:v>302242947.79877299</c:v>
                </c:pt>
                <c:pt idx="24143">
                  <c:v>302208719.98854101</c:v>
                </c:pt>
                <c:pt idx="24144">
                  <c:v>302174478.7849369</c:v>
                </c:pt>
                <c:pt idx="24145">
                  <c:v>302140224.18282509</c:v>
                </c:pt>
                <c:pt idx="24146">
                  <c:v>302105956.177073</c:v>
                </c:pt>
                <c:pt idx="24147">
                  <c:v>302071674.762546</c:v>
                </c:pt>
                <c:pt idx="24148">
                  <c:v>302037379.93410796</c:v>
                </c:pt>
                <c:pt idx="24149">
                  <c:v>302003071.68662298</c:v>
                </c:pt>
                <c:pt idx="24150">
                  <c:v>301968750.01495492</c:v>
                </c:pt>
                <c:pt idx="24151">
                  <c:v>301934414.91396695</c:v>
                </c:pt>
                <c:pt idx="24152">
                  <c:v>301900066.37852007</c:v>
                </c:pt>
                <c:pt idx="24153">
                  <c:v>301865704.40347803</c:v>
                </c:pt>
                <c:pt idx="24154">
                  <c:v>301831328.98370099</c:v>
                </c:pt>
                <c:pt idx="24155">
                  <c:v>301796940.11404902</c:v>
                </c:pt>
                <c:pt idx="24156">
                  <c:v>301762537.78938192</c:v>
                </c:pt>
                <c:pt idx="24157">
                  <c:v>301728122.00456005</c:v>
                </c:pt>
                <c:pt idx="24158">
                  <c:v>301693692.75444102</c:v>
                </c:pt>
                <c:pt idx="24159">
                  <c:v>301659250.03388399</c:v>
                </c:pt>
                <c:pt idx="24160">
                  <c:v>301624793.83774501</c:v>
                </c:pt>
                <c:pt idx="24161">
                  <c:v>301590324.16088098</c:v>
                </c:pt>
                <c:pt idx="24162">
                  <c:v>301555840.99814796</c:v>
                </c:pt>
                <c:pt idx="24163">
                  <c:v>301521344.34440207</c:v>
                </c:pt>
                <c:pt idx="24164">
                  <c:v>301486834.194498</c:v>
                </c:pt>
                <c:pt idx="24165">
                  <c:v>301452310.54329002</c:v>
                </c:pt>
                <c:pt idx="24166">
                  <c:v>301417773.38562995</c:v>
                </c:pt>
                <c:pt idx="24167">
                  <c:v>301383222.71637297</c:v>
                </c:pt>
                <c:pt idx="24168">
                  <c:v>301348658.53036892</c:v>
                </c:pt>
                <c:pt idx="24169">
                  <c:v>301314080.82247096</c:v>
                </c:pt>
                <c:pt idx="24170">
                  <c:v>301279489.58753002</c:v>
                </c:pt>
                <c:pt idx="24171">
                  <c:v>301244884.82039499</c:v>
                </c:pt>
                <c:pt idx="24172">
                  <c:v>301210266.51591599</c:v>
                </c:pt>
                <c:pt idx="24173">
                  <c:v>301175634.66894102</c:v>
                </c:pt>
                <c:pt idx="24174">
                  <c:v>301140989.27431899</c:v>
                </c:pt>
                <c:pt idx="24175">
                  <c:v>301106330.32689703</c:v>
                </c:pt>
                <c:pt idx="24176">
                  <c:v>301071657.82152206</c:v>
                </c:pt>
                <c:pt idx="24177">
                  <c:v>301036971.753039</c:v>
                </c:pt>
                <c:pt idx="24178">
                  <c:v>301002272.11629403</c:v>
                </c:pt>
                <c:pt idx="24179">
                  <c:v>300967558.90613103</c:v>
                </c:pt>
                <c:pt idx="24180">
                  <c:v>300932832.11739498</c:v>
                </c:pt>
                <c:pt idx="24181">
                  <c:v>300898091.744928</c:v>
                </c:pt>
                <c:pt idx="24182">
                  <c:v>300863337.78357202</c:v>
                </c:pt>
                <c:pt idx="24183">
                  <c:v>300828570.22816902</c:v>
                </c:pt>
                <c:pt idx="24184">
                  <c:v>300793789.07356107</c:v>
                </c:pt>
                <c:pt idx="24185">
                  <c:v>300758994.31458598</c:v>
                </c:pt>
                <c:pt idx="24186">
                  <c:v>300724185.94608492</c:v>
                </c:pt>
                <c:pt idx="24187">
                  <c:v>300689363.96289694</c:v>
                </c:pt>
                <c:pt idx="24188">
                  <c:v>300654528.35985905</c:v>
                </c:pt>
                <c:pt idx="24189">
                  <c:v>300619679.13180792</c:v>
                </c:pt>
                <c:pt idx="24190">
                  <c:v>300584816.27358109</c:v>
                </c:pt>
                <c:pt idx="24191">
                  <c:v>300549939.78001297</c:v>
                </c:pt>
                <c:pt idx="24192">
                  <c:v>300515049.64593899</c:v>
                </c:pt>
                <c:pt idx="24193">
                  <c:v>300480145.86619401</c:v>
                </c:pt>
                <c:pt idx="24194">
                  <c:v>300445228.43560994</c:v>
                </c:pt>
                <c:pt idx="24195">
                  <c:v>300410297.34902108</c:v>
                </c:pt>
                <c:pt idx="24196">
                  <c:v>300375352.60125703</c:v>
                </c:pt>
                <c:pt idx="24197">
                  <c:v>300340394.18715107</c:v>
                </c:pt>
                <c:pt idx="24198">
                  <c:v>300305422.10153109</c:v>
                </c:pt>
                <c:pt idx="24199">
                  <c:v>300270436.33922791</c:v>
                </c:pt>
                <c:pt idx="24200">
                  <c:v>300235436.89506996</c:v>
                </c:pt>
                <c:pt idx="24201">
                  <c:v>300200423.76388502</c:v>
                </c:pt>
                <c:pt idx="24202">
                  <c:v>300165396.94049901</c:v>
                </c:pt>
                <c:pt idx="24203">
                  <c:v>300130356.41973895</c:v>
                </c:pt>
                <c:pt idx="24204">
                  <c:v>300095302.19643092</c:v>
                </c:pt>
                <c:pt idx="24205">
                  <c:v>300060234.26539892</c:v>
                </c:pt>
                <c:pt idx="24206">
                  <c:v>300025152.62146509</c:v>
                </c:pt>
                <c:pt idx="24207">
                  <c:v>299990057.25945401</c:v>
                </c:pt>
                <c:pt idx="24208">
                  <c:v>299954948.17418802</c:v>
                </c:pt>
                <c:pt idx="24209">
                  <c:v>299919825.36048698</c:v>
                </c:pt>
                <c:pt idx="24210">
                  <c:v>299884688.81317198</c:v>
                </c:pt>
                <c:pt idx="24211">
                  <c:v>299849538.52706206</c:v>
                </c:pt>
                <c:pt idx="24212">
                  <c:v>299814374.4969759</c:v>
                </c:pt>
                <c:pt idx="24213">
                  <c:v>299779196.717731</c:v>
                </c:pt>
                <c:pt idx="24214">
                  <c:v>299744005.18414605</c:v>
                </c:pt>
                <c:pt idx="24215">
                  <c:v>299708799.89103496</c:v>
                </c:pt>
                <c:pt idx="24216">
                  <c:v>299673580.833215</c:v>
                </c:pt>
                <c:pt idx="24217">
                  <c:v>299638348.00549799</c:v>
                </c:pt>
                <c:pt idx="24218">
                  <c:v>299603101.40269893</c:v>
                </c:pt>
                <c:pt idx="24219">
                  <c:v>299567841.01963103</c:v>
                </c:pt>
                <c:pt idx="24220">
                  <c:v>299532566.85110402</c:v>
                </c:pt>
                <c:pt idx="24221">
                  <c:v>299497278.89193094</c:v>
                </c:pt>
                <c:pt idx="24222">
                  <c:v>299461977.13691992</c:v>
                </c:pt>
                <c:pt idx="24223">
                  <c:v>299426661.580881</c:v>
                </c:pt>
                <c:pt idx="24224">
                  <c:v>299391332.21862102</c:v>
                </c:pt>
                <c:pt idx="24225">
                  <c:v>299355989.044949</c:v>
                </c:pt>
                <c:pt idx="24226">
                  <c:v>299320632.05466998</c:v>
                </c:pt>
                <c:pt idx="24227">
                  <c:v>299285261.24259001</c:v>
                </c:pt>
                <c:pt idx="24228">
                  <c:v>299249876.60351306</c:v>
                </c:pt>
                <c:pt idx="24229">
                  <c:v>299214478.13224292</c:v>
                </c:pt>
                <c:pt idx="24230">
                  <c:v>299179065.82358205</c:v>
                </c:pt>
                <c:pt idx="24231">
                  <c:v>299143639.67233199</c:v>
                </c:pt>
                <c:pt idx="24232">
                  <c:v>299108199.67329401</c:v>
                </c:pt>
                <c:pt idx="24233">
                  <c:v>299072745.82126796</c:v>
                </c:pt>
                <c:pt idx="24234">
                  <c:v>299037278.11105198</c:v>
                </c:pt>
                <c:pt idx="24235">
                  <c:v>299001796.53744501</c:v>
                </c:pt>
                <c:pt idx="24236">
                  <c:v>298966301.09524292</c:v>
                </c:pt>
                <c:pt idx="24237">
                  <c:v>298930791.77924192</c:v>
                </c:pt>
                <c:pt idx="24238">
                  <c:v>298895268.58423793</c:v>
                </c:pt>
                <c:pt idx="24239">
                  <c:v>298859731.50502509</c:v>
                </c:pt>
                <c:pt idx="24240">
                  <c:v>298824180.53639603</c:v>
                </c:pt>
                <c:pt idx="24241">
                  <c:v>298788615.67314208</c:v>
                </c:pt>
                <c:pt idx="24242">
                  <c:v>298753036.91005599</c:v>
                </c:pt>
                <c:pt idx="24243">
                  <c:v>298717444.24192703</c:v>
                </c:pt>
                <c:pt idx="24244">
                  <c:v>298681837.66354406</c:v>
                </c:pt>
                <c:pt idx="24245">
                  <c:v>298646217.16969597</c:v>
                </c:pt>
                <c:pt idx="24246">
                  <c:v>298610582.755171</c:v>
                </c:pt>
                <c:pt idx="24247">
                  <c:v>298574934.41475296</c:v>
                </c:pt>
                <c:pt idx="24248">
                  <c:v>298539272.14322907</c:v>
                </c:pt>
                <c:pt idx="24249">
                  <c:v>298503595.93538386</c:v>
                </c:pt>
                <c:pt idx="24250">
                  <c:v>298467905.78599894</c:v>
                </c:pt>
                <c:pt idx="24251">
                  <c:v>298432201.68985701</c:v>
                </c:pt>
                <c:pt idx="24252">
                  <c:v>298396483.64174002</c:v>
                </c:pt>
                <c:pt idx="24253">
                  <c:v>298360751.63642704</c:v>
                </c:pt>
                <c:pt idx="24254">
                  <c:v>298325005.66869801</c:v>
                </c:pt>
                <c:pt idx="24255">
                  <c:v>298289245.73333192</c:v>
                </c:pt>
                <c:pt idx="24256">
                  <c:v>298253471.825104</c:v>
                </c:pt>
                <c:pt idx="24257">
                  <c:v>298217683.93879092</c:v>
                </c:pt>
                <c:pt idx="24258">
                  <c:v>298181882.06916797</c:v>
                </c:pt>
                <c:pt idx="24259">
                  <c:v>298146066.21100992</c:v>
                </c:pt>
                <c:pt idx="24260">
                  <c:v>298110236.359088</c:v>
                </c:pt>
                <c:pt idx="24261">
                  <c:v>298074392.50817609</c:v>
                </c:pt>
                <c:pt idx="24262">
                  <c:v>298038534.65304303</c:v>
                </c:pt>
                <c:pt idx="24263">
                  <c:v>298002662.788459</c:v>
                </c:pt>
                <c:pt idx="24264">
                  <c:v>297966776.90919399</c:v>
                </c:pt>
                <c:pt idx="24265">
                  <c:v>297930877.010014</c:v>
                </c:pt>
                <c:pt idx="24266">
                  <c:v>297894963.08568603</c:v>
                </c:pt>
                <c:pt idx="24267">
                  <c:v>297859035.13097596</c:v>
                </c:pt>
                <c:pt idx="24268">
                  <c:v>297823093.14064801</c:v>
                </c:pt>
                <c:pt idx="24269">
                  <c:v>297787137.10946506</c:v>
                </c:pt>
                <c:pt idx="24270">
                  <c:v>297751167.03218997</c:v>
                </c:pt>
                <c:pt idx="24271">
                  <c:v>297715182.90358305</c:v>
                </c:pt>
                <c:pt idx="24272">
                  <c:v>297679184.71840501</c:v>
                </c:pt>
                <c:pt idx="24273">
                  <c:v>297643172.47141403</c:v>
                </c:pt>
                <c:pt idx="24274">
                  <c:v>297607146.15736908</c:v>
                </c:pt>
                <c:pt idx="24275">
                  <c:v>297571105.771025</c:v>
                </c:pt>
                <c:pt idx="24276">
                  <c:v>297535051.30713809</c:v>
                </c:pt>
                <c:pt idx="24277">
                  <c:v>297498982.760463</c:v>
                </c:pt>
                <c:pt idx="24278">
                  <c:v>297462900.125754</c:v>
                </c:pt>
                <c:pt idx="24279">
                  <c:v>297426803.39776105</c:v>
                </c:pt>
                <c:pt idx="24280">
                  <c:v>297390692.57123697</c:v>
                </c:pt>
                <c:pt idx="24281">
                  <c:v>297354567.64093101</c:v>
                </c:pt>
                <c:pt idx="24282">
                  <c:v>297318428.60159206</c:v>
                </c:pt>
                <c:pt idx="24283">
                  <c:v>297282275.44796705</c:v>
                </c:pt>
                <c:pt idx="24284">
                  <c:v>297246108.17480302</c:v>
                </c:pt>
                <c:pt idx="24285">
                  <c:v>297209926.77684599</c:v>
                </c:pt>
                <c:pt idx="24286">
                  <c:v>297173731.24883801</c:v>
                </c:pt>
                <c:pt idx="24287">
                  <c:v>297137521.58552402</c:v>
                </c:pt>
                <c:pt idx="24288">
                  <c:v>297101297.78164494</c:v>
                </c:pt>
                <c:pt idx="24289">
                  <c:v>297065059.83194196</c:v>
                </c:pt>
                <c:pt idx="24290">
                  <c:v>297028807.73115396</c:v>
                </c:pt>
                <c:pt idx="24291">
                  <c:v>296992541.47401899</c:v>
                </c:pt>
                <c:pt idx="24292">
                  <c:v>296956261.05527496</c:v>
                </c:pt>
                <c:pt idx="24293">
                  <c:v>296919966.46965694</c:v>
                </c:pt>
                <c:pt idx="24294">
                  <c:v>296883657.71190095</c:v>
                </c:pt>
                <c:pt idx="24295">
                  <c:v>296847334.77673894</c:v>
                </c:pt>
                <c:pt idx="24296">
                  <c:v>296810997.658903</c:v>
                </c:pt>
                <c:pt idx="24297">
                  <c:v>296774646.35312611</c:v>
                </c:pt>
                <c:pt idx="24298">
                  <c:v>296738280.854137</c:v>
                </c:pt>
                <c:pt idx="24299">
                  <c:v>296701901.15666401</c:v>
                </c:pt>
                <c:pt idx="24300">
                  <c:v>296665507.25543499</c:v>
                </c:pt>
                <c:pt idx="24301">
                  <c:v>296629099.14517701</c:v>
                </c:pt>
                <c:pt idx="24302">
                  <c:v>296592676.82061303</c:v>
                </c:pt>
                <c:pt idx="24303">
                  <c:v>296556240.27646899</c:v>
                </c:pt>
                <c:pt idx="24304">
                  <c:v>296519789.50746608</c:v>
                </c:pt>
                <c:pt idx="24305">
                  <c:v>296483324.50832605</c:v>
                </c:pt>
                <c:pt idx="24306">
                  <c:v>296446845.27376902</c:v>
                </c:pt>
                <c:pt idx="24307">
                  <c:v>296410351.798513</c:v>
                </c:pt>
                <c:pt idx="24308">
                  <c:v>296373844.07727695</c:v>
                </c:pt>
                <c:pt idx="24309">
                  <c:v>296337322.10477602</c:v>
                </c:pt>
                <c:pt idx="24310">
                  <c:v>296300785.87572598</c:v>
                </c:pt>
                <c:pt idx="24311">
                  <c:v>296264235.38484001</c:v>
                </c:pt>
                <c:pt idx="24312">
                  <c:v>296227670.626831</c:v>
                </c:pt>
                <c:pt idx="24313">
                  <c:v>296191091.59640992</c:v>
                </c:pt>
                <c:pt idx="24314">
                  <c:v>296154498.28828591</c:v>
                </c:pt>
                <c:pt idx="24315">
                  <c:v>296117890.69717002</c:v>
                </c:pt>
                <c:pt idx="24316">
                  <c:v>296081268.81776702</c:v>
                </c:pt>
                <c:pt idx="24317">
                  <c:v>296044632.64478505</c:v>
                </c:pt>
                <c:pt idx="24318">
                  <c:v>296007982.17292696</c:v>
                </c:pt>
                <c:pt idx="24319">
                  <c:v>295971317.39689791</c:v>
                </c:pt>
                <c:pt idx="24320">
                  <c:v>295934638.3114</c:v>
                </c:pt>
                <c:pt idx="24321">
                  <c:v>295897944.91113192</c:v>
                </c:pt>
                <c:pt idx="24322">
                  <c:v>295861237.19079602</c:v>
                </c:pt>
                <c:pt idx="24323">
                  <c:v>295824515.14508897</c:v>
                </c:pt>
                <c:pt idx="24324">
                  <c:v>295787778.768709</c:v>
                </c:pt>
                <c:pt idx="24325">
                  <c:v>295751028.05634999</c:v>
                </c:pt>
                <c:pt idx="24326">
                  <c:v>295714263.00270694</c:v>
                </c:pt>
                <c:pt idx="24327">
                  <c:v>295677483.60247391</c:v>
                </c:pt>
                <c:pt idx="24328">
                  <c:v>295640689.85034102</c:v>
                </c:pt>
                <c:pt idx="24329">
                  <c:v>295603881.74099892</c:v>
                </c:pt>
                <c:pt idx="24330">
                  <c:v>295567059.26913697</c:v>
                </c:pt>
                <c:pt idx="24331">
                  <c:v>295530222.42944199</c:v>
                </c:pt>
                <c:pt idx="24332">
                  <c:v>295493371.21660095</c:v>
                </c:pt>
                <c:pt idx="24333">
                  <c:v>295456505.62529796</c:v>
                </c:pt>
                <c:pt idx="24334">
                  <c:v>295419625.65021801</c:v>
                </c:pt>
                <c:pt idx="24335">
                  <c:v>295382731.28604192</c:v>
                </c:pt>
                <c:pt idx="24336">
                  <c:v>295345822.52745008</c:v>
                </c:pt>
                <c:pt idx="24337">
                  <c:v>295308899.36912304</c:v>
                </c:pt>
                <c:pt idx="24338">
                  <c:v>295271961.80573791</c:v>
                </c:pt>
                <c:pt idx="24339">
                  <c:v>295235009.83197194</c:v>
                </c:pt>
                <c:pt idx="24340">
                  <c:v>295198043.44250101</c:v>
                </c:pt>
                <c:pt idx="24341">
                  <c:v>295161062.63199699</c:v>
                </c:pt>
                <c:pt idx="24342">
                  <c:v>295124067.39513391</c:v>
                </c:pt>
                <c:pt idx="24343">
                  <c:v>295087057.72658199</c:v>
                </c:pt>
                <c:pt idx="24344">
                  <c:v>295050033.62101197</c:v>
                </c:pt>
                <c:pt idx="24345">
                  <c:v>295012995.07309097</c:v>
                </c:pt>
                <c:pt idx="24346">
                  <c:v>294975942.07748598</c:v>
                </c:pt>
                <c:pt idx="24347">
                  <c:v>294938874.62886208</c:v>
                </c:pt>
                <c:pt idx="24348">
                  <c:v>294901792.72188503</c:v>
                </c:pt>
                <c:pt idx="24349">
                  <c:v>294864696.351215</c:v>
                </c:pt>
                <c:pt idx="24350">
                  <c:v>294827585.51151401</c:v>
                </c:pt>
                <c:pt idx="24351">
                  <c:v>294790460.19744301</c:v>
                </c:pt>
                <c:pt idx="24352">
                  <c:v>294753320.40365899</c:v>
                </c:pt>
                <c:pt idx="24353">
                  <c:v>294716166.12481809</c:v>
                </c:pt>
                <c:pt idx="24354">
                  <c:v>294678997.35557705</c:v>
                </c:pt>
                <c:pt idx="24355">
                  <c:v>294641814.09058899</c:v>
                </c:pt>
                <c:pt idx="24356">
                  <c:v>294604616.324507</c:v>
                </c:pt>
                <c:pt idx="24357">
                  <c:v>294567404.05198091</c:v>
                </c:pt>
                <c:pt idx="24358">
                  <c:v>294530177.26766205</c:v>
                </c:pt>
                <c:pt idx="24359">
                  <c:v>294492935.96619695</c:v>
                </c:pt>
                <c:pt idx="24360">
                  <c:v>294455680.142232</c:v>
                </c:pt>
                <c:pt idx="24361">
                  <c:v>294418409.79041392</c:v>
                </c:pt>
                <c:pt idx="24362">
                  <c:v>294381124.90538496</c:v>
                </c:pt>
                <c:pt idx="24363">
                  <c:v>294343825.48178697</c:v>
                </c:pt>
                <c:pt idx="24364">
                  <c:v>294306511.51426202</c:v>
                </c:pt>
                <c:pt idx="24365">
                  <c:v>294269182.99744803</c:v>
                </c:pt>
                <c:pt idx="24366">
                  <c:v>294231839.92598289</c:v>
                </c:pt>
                <c:pt idx="24367">
                  <c:v>294194482.29450399</c:v>
                </c:pt>
                <c:pt idx="24368">
                  <c:v>294157110.09764391</c:v>
                </c:pt>
                <c:pt idx="24369">
                  <c:v>294119723.33003694</c:v>
                </c:pt>
                <c:pt idx="24370">
                  <c:v>294082321.98631495</c:v>
                </c:pt>
                <c:pt idx="24371">
                  <c:v>294044906.06110698</c:v>
                </c:pt>
                <c:pt idx="24372">
                  <c:v>294007475.549043</c:v>
                </c:pt>
                <c:pt idx="24373">
                  <c:v>293970030.44474792</c:v>
                </c:pt>
                <c:pt idx="24374">
                  <c:v>293932570.74285001</c:v>
                </c:pt>
                <c:pt idx="24375">
                  <c:v>293895096.43797094</c:v>
                </c:pt>
                <c:pt idx="24376">
                  <c:v>293857607.52473295</c:v>
                </c:pt>
                <c:pt idx="24377">
                  <c:v>293820103.99775892</c:v>
                </c:pt>
                <c:pt idx="24378">
                  <c:v>293782585.851668</c:v>
                </c:pt>
                <c:pt idx="24379">
                  <c:v>293745053.08107603</c:v>
                </c:pt>
                <c:pt idx="24380">
                  <c:v>293707505.68060005</c:v>
                </c:pt>
                <c:pt idx="24381">
                  <c:v>293669943.64485508</c:v>
                </c:pt>
                <c:pt idx="24382">
                  <c:v>293632366.968454</c:v>
                </c:pt>
                <c:pt idx="24383">
                  <c:v>293594775.64600801</c:v>
                </c:pt>
                <c:pt idx="24384">
                  <c:v>293557169.67212802</c:v>
                </c:pt>
                <c:pt idx="24385">
                  <c:v>293519549.04142106</c:v>
                </c:pt>
                <c:pt idx="24386">
                  <c:v>293481913.74849498</c:v>
                </c:pt>
                <c:pt idx="24387">
                  <c:v>293444263.78795391</c:v>
                </c:pt>
                <c:pt idx="24388">
                  <c:v>293406599.15440208</c:v>
                </c:pt>
                <c:pt idx="24389">
                  <c:v>293368919.84244102</c:v>
                </c:pt>
                <c:pt idx="24390">
                  <c:v>293331225.846672</c:v>
                </c:pt>
                <c:pt idx="24391">
                  <c:v>293293517.16169202</c:v>
                </c:pt>
                <c:pt idx="24392">
                  <c:v>293255793.78210092</c:v>
                </c:pt>
                <c:pt idx="24393">
                  <c:v>293218055.70249099</c:v>
                </c:pt>
                <c:pt idx="24394">
                  <c:v>293180302.91745901</c:v>
                </c:pt>
                <c:pt idx="24395">
                  <c:v>293142535.42159599</c:v>
                </c:pt>
                <c:pt idx="24396">
                  <c:v>293104753.20949209</c:v>
                </c:pt>
                <c:pt idx="24397">
                  <c:v>293066956.27573699</c:v>
                </c:pt>
                <c:pt idx="24398">
                  <c:v>293029144.61491799</c:v>
                </c:pt>
                <c:pt idx="24399">
                  <c:v>292991318.22162092</c:v>
                </c:pt>
                <c:pt idx="24400">
                  <c:v>292953477.09042996</c:v>
                </c:pt>
                <c:pt idx="24401">
                  <c:v>292915621.21592695</c:v>
                </c:pt>
                <c:pt idx="24402">
                  <c:v>292877750.59269291</c:v>
                </c:pt>
                <c:pt idx="24403">
                  <c:v>292839865.21530795</c:v>
                </c:pt>
                <c:pt idx="24404">
                  <c:v>292801965.07834792</c:v>
                </c:pt>
                <c:pt idx="24405">
                  <c:v>292764050.17638999</c:v>
                </c:pt>
                <c:pt idx="24406">
                  <c:v>292726120.50400698</c:v>
                </c:pt>
                <c:pt idx="24407">
                  <c:v>292688176.05577201</c:v>
                </c:pt>
                <c:pt idx="24408">
                  <c:v>292650216.82625592</c:v>
                </c:pt>
                <c:pt idx="24409">
                  <c:v>292612242.81002802</c:v>
                </c:pt>
                <c:pt idx="24410">
                  <c:v>292574254.001656</c:v>
                </c:pt>
                <c:pt idx="24411">
                  <c:v>292536250.39570391</c:v>
                </c:pt>
                <c:pt idx="24412">
                  <c:v>292498231.98673797</c:v>
                </c:pt>
                <c:pt idx="24413">
                  <c:v>292460198.76931792</c:v>
                </c:pt>
                <c:pt idx="24414">
                  <c:v>292422150.73800695</c:v>
                </c:pt>
                <c:pt idx="24415">
                  <c:v>292384087.88736206</c:v>
                </c:pt>
                <c:pt idx="24416">
                  <c:v>292346010.21194094</c:v>
                </c:pt>
                <c:pt idx="24417">
                  <c:v>292307917.70629895</c:v>
                </c:pt>
                <c:pt idx="24418">
                  <c:v>292269810.36499</c:v>
                </c:pt>
                <c:pt idx="24419">
                  <c:v>292231688.182567</c:v>
                </c:pt>
                <c:pt idx="24420">
                  <c:v>292193551.15357798</c:v>
                </c:pt>
                <c:pt idx="24421">
                  <c:v>292155399.27257299</c:v>
                </c:pt>
                <c:pt idx="24422">
                  <c:v>292117232.53409892</c:v>
                </c:pt>
                <c:pt idx="24423">
                  <c:v>292079050.93269986</c:v>
                </c:pt>
                <c:pt idx="24424">
                  <c:v>292040854.46291995</c:v>
                </c:pt>
                <c:pt idx="24425">
                  <c:v>292002643.11930001</c:v>
                </c:pt>
                <c:pt idx="24426">
                  <c:v>291964416.89638096</c:v>
                </c:pt>
                <c:pt idx="24427">
                  <c:v>291926175.78869891</c:v>
                </c:pt>
                <c:pt idx="24428">
                  <c:v>291887919.79079092</c:v>
                </c:pt>
                <c:pt idx="24429">
                  <c:v>291849648.89719206</c:v>
                </c:pt>
                <c:pt idx="24430">
                  <c:v>291811363.10243499</c:v>
                </c:pt>
                <c:pt idx="24431">
                  <c:v>291773062.40104896</c:v>
                </c:pt>
                <c:pt idx="24432">
                  <c:v>291734746.78756505</c:v>
                </c:pt>
                <c:pt idx="24433">
                  <c:v>291696416.25650901</c:v>
                </c:pt>
                <c:pt idx="24434">
                  <c:v>291658070.80240792</c:v>
                </c:pt>
                <c:pt idx="24435">
                  <c:v>291619710.41978395</c:v>
                </c:pt>
                <c:pt idx="24436">
                  <c:v>291581335.10316008</c:v>
                </c:pt>
                <c:pt idx="24437">
                  <c:v>291542944.84705508</c:v>
                </c:pt>
                <c:pt idx="24438">
                  <c:v>291504539.645989</c:v>
                </c:pt>
                <c:pt idx="24439">
                  <c:v>291466119.49447691</c:v>
                </c:pt>
                <c:pt idx="24440">
                  <c:v>291427684.387034</c:v>
                </c:pt>
                <c:pt idx="24441">
                  <c:v>291389234.318174</c:v>
                </c:pt>
                <c:pt idx="24442">
                  <c:v>291350769.28240591</c:v>
                </c:pt>
                <c:pt idx="24443">
                  <c:v>291312289.27423996</c:v>
                </c:pt>
                <c:pt idx="24444">
                  <c:v>291273794.28818297</c:v>
                </c:pt>
                <c:pt idx="24445">
                  <c:v>291235284.31874198</c:v>
                </c:pt>
                <c:pt idx="24446">
                  <c:v>291196759.36041802</c:v>
                </c:pt>
                <c:pt idx="24447">
                  <c:v>291158219.40771502</c:v>
                </c:pt>
                <c:pt idx="24448">
                  <c:v>291119664.45513201</c:v>
                </c:pt>
                <c:pt idx="24449">
                  <c:v>291081094.49716705</c:v>
                </c:pt>
                <c:pt idx="24450">
                  <c:v>291042509.52831697</c:v>
                </c:pt>
                <c:pt idx="24451">
                  <c:v>291003909.54307401</c:v>
                </c:pt>
                <c:pt idx="24452">
                  <c:v>290965294.5359329</c:v>
                </c:pt>
                <c:pt idx="24453">
                  <c:v>290926664.50138396</c:v>
                </c:pt>
                <c:pt idx="24454">
                  <c:v>290888019.43391395</c:v>
                </c:pt>
                <c:pt idx="24455">
                  <c:v>290849359.32801205</c:v>
                </c:pt>
                <c:pt idx="24456">
                  <c:v>290810684.17816114</c:v>
                </c:pt>
                <c:pt idx="24457">
                  <c:v>290771993.978845</c:v>
                </c:pt>
                <c:pt idx="24458">
                  <c:v>290733288.724545</c:v>
                </c:pt>
                <c:pt idx="24459">
                  <c:v>290694568.40973991</c:v>
                </c:pt>
                <c:pt idx="24460">
                  <c:v>290655833.02890694</c:v>
                </c:pt>
                <c:pt idx="24461">
                  <c:v>290617082.57652205</c:v>
                </c:pt>
                <c:pt idx="24462">
                  <c:v>290578317.04705805</c:v>
                </c:pt>
                <c:pt idx="24463">
                  <c:v>290539536.43498594</c:v>
                </c:pt>
                <c:pt idx="24464">
                  <c:v>290500740.73477691</c:v>
                </c:pt>
                <c:pt idx="24465">
                  <c:v>290461929.94089705</c:v>
                </c:pt>
                <c:pt idx="24466">
                  <c:v>290423104.0478121</c:v>
                </c:pt>
                <c:pt idx="24467">
                  <c:v>290384263.04998696</c:v>
                </c:pt>
                <c:pt idx="24468">
                  <c:v>290345406.94188303</c:v>
                </c:pt>
                <c:pt idx="24469">
                  <c:v>290306535.71795899</c:v>
                </c:pt>
                <c:pt idx="24470">
                  <c:v>290267649.37267393</c:v>
                </c:pt>
                <c:pt idx="24471">
                  <c:v>290228747.90048403</c:v>
                </c:pt>
                <c:pt idx="24472">
                  <c:v>290189831.29584199</c:v>
                </c:pt>
                <c:pt idx="24473">
                  <c:v>290150899.55320102</c:v>
                </c:pt>
                <c:pt idx="24474">
                  <c:v>290111952.66701007</c:v>
                </c:pt>
                <c:pt idx="24475">
                  <c:v>290072990.63171792</c:v>
                </c:pt>
                <c:pt idx="24476">
                  <c:v>290034013.44177091</c:v>
                </c:pt>
                <c:pt idx="24477">
                  <c:v>289995021.09161192</c:v>
                </c:pt>
                <c:pt idx="24478">
                  <c:v>289956013.57568496</c:v>
                </c:pt>
                <c:pt idx="24479">
                  <c:v>289916990.88842797</c:v>
                </c:pt>
                <c:pt idx="24480">
                  <c:v>289877953.02427995</c:v>
                </c:pt>
                <c:pt idx="24481">
                  <c:v>289838899.97767699</c:v>
                </c:pt>
                <c:pt idx="24482">
                  <c:v>289799831.74305302</c:v>
                </c:pt>
                <c:pt idx="24483">
                  <c:v>289760748.31484097</c:v>
                </c:pt>
                <c:pt idx="24484">
                  <c:v>289721649.68746907</c:v>
                </c:pt>
                <c:pt idx="24485">
                  <c:v>289682535.855367</c:v>
                </c:pt>
                <c:pt idx="24486">
                  <c:v>289643406.81296003</c:v>
                </c:pt>
                <c:pt idx="24487">
                  <c:v>289604262.554672</c:v>
                </c:pt>
                <c:pt idx="24488">
                  <c:v>289565103.07492501</c:v>
                </c:pt>
                <c:pt idx="24489">
                  <c:v>289525928.36813802</c:v>
                </c:pt>
                <c:pt idx="24490">
                  <c:v>289486738.42873096</c:v>
                </c:pt>
                <c:pt idx="24491">
                  <c:v>289447533.251118</c:v>
                </c:pt>
                <c:pt idx="24492">
                  <c:v>289408312.82971197</c:v>
                </c:pt>
                <c:pt idx="24493">
                  <c:v>289369077.15892702</c:v>
                </c:pt>
                <c:pt idx="24494">
                  <c:v>289329826.23317099</c:v>
                </c:pt>
                <c:pt idx="24495">
                  <c:v>289290560.04685205</c:v>
                </c:pt>
                <c:pt idx="24496">
                  <c:v>289251278.59437495</c:v>
                </c:pt>
                <c:pt idx="24497">
                  <c:v>289211981.87014401</c:v>
                </c:pt>
                <c:pt idx="24498">
                  <c:v>289172669.86855906</c:v>
                </c:pt>
                <c:pt idx="24499">
                  <c:v>289133342.58402097</c:v>
                </c:pt>
                <c:pt idx="24500">
                  <c:v>289094000.01092601</c:v>
                </c:pt>
                <c:pt idx="24501">
                  <c:v>289054642.14366806</c:v>
                </c:pt>
                <c:pt idx="24502">
                  <c:v>289015268.97664195</c:v>
                </c:pt>
                <c:pt idx="24503">
                  <c:v>288975880.50423795</c:v>
                </c:pt>
                <c:pt idx="24504">
                  <c:v>288936476.72084391</c:v>
                </c:pt>
                <c:pt idx="24505">
                  <c:v>288897057.620848</c:v>
                </c:pt>
                <c:pt idx="24506">
                  <c:v>288857623.198632</c:v>
                </c:pt>
                <c:pt idx="24507">
                  <c:v>288818173.44858098</c:v>
                </c:pt>
                <c:pt idx="24508">
                  <c:v>288778708.36507303</c:v>
                </c:pt>
                <c:pt idx="24509">
                  <c:v>288739227.94248796</c:v>
                </c:pt>
                <c:pt idx="24510">
                  <c:v>288699732.17520005</c:v>
                </c:pt>
                <c:pt idx="24511">
                  <c:v>288660221.05758405</c:v>
                </c:pt>
                <c:pt idx="24512">
                  <c:v>288620694.58401197</c:v>
                </c:pt>
                <c:pt idx="24513">
                  <c:v>288581152.74885207</c:v>
                </c:pt>
                <c:pt idx="24514">
                  <c:v>288541595.54647201</c:v>
                </c:pt>
                <c:pt idx="24515">
                  <c:v>288502022.97123688</c:v>
                </c:pt>
                <c:pt idx="24516">
                  <c:v>288462435.01751107</c:v>
                </c:pt>
                <c:pt idx="24517">
                  <c:v>288422831.67965305</c:v>
                </c:pt>
                <c:pt idx="24518">
                  <c:v>288383212.95202303</c:v>
                </c:pt>
                <c:pt idx="24519">
                  <c:v>288343578.82897794</c:v>
                </c:pt>
                <c:pt idx="24520">
                  <c:v>288303929.30487001</c:v>
                </c:pt>
                <c:pt idx="24521">
                  <c:v>288264264.374053</c:v>
                </c:pt>
                <c:pt idx="24522">
                  <c:v>288224584.03087592</c:v>
                </c:pt>
                <c:pt idx="24523">
                  <c:v>288184888.26968795</c:v>
                </c:pt>
                <c:pt idx="24524">
                  <c:v>288145177.08483201</c:v>
                </c:pt>
                <c:pt idx="24525">
                  <c:v>288105450.47065395</c:v>
                </c:pt>
                <c:pt idx="24526">
                  <c:v>288065708.42149299</c:v>
                </c:pt>
                <c:pt idx="24527">
                  <c:v>288025950.93168789</c:v>
                </c:pt>
                <c:pt idx="24528">
                  <c:v>287986177.99557692</c:v>
                </c:pt>
                <c:pt idx="24529">
                  <c:v>287946389.60749406</c:v>
                </c:pt>
                <c:pt idx="24530">
                  <c:v>287906585.76176995</c:v>
                </c:pt>
                <c:pt idx="24531">
                  <c:v>287866766.45273691</c:v>
                </c:pt>
                <c:pt idx="24532">
                  <c:v>287826931.67472005</c:v>
                </c:pt>
                <c:pt idx="24533">
                  <c:v>287787081.42204595</c:v>
                </c:pt>
                <c:pt idx="24534">
                  <c:v>287747215.68903899</c:v>
                </c:pt>
                <c:pt idx="24535">
                  <c:v>287707334.47001803</c:v>
                </c:pt>
                <c:pt idx="24536">
                  <c:v>287667437.75930297</c:v>
                </c:pt>
                <c:pt idx="24537">
                  <c:v>287627525.55120891</c:v>
                </c:pt>
                <c:pt idx="24538">
                  <c:v>287587597.84005207</c:v>
                </c:pt>
                <c:pt idx="24539">
                  <c:v>287547654.620143</c:v>
                </c:pt>
                <c:pt idx="24540">
                  <c:v>287507695.88579202</c:v>
                </c:pt>
                <c:pt idx="24541">
                  <c:v>287467721.63130492</c:v>
                </c:pt>
                <c:pt idx="24542">
                  <c:v>287427731.85098892</c:v>
                </c:pt>
                <c:pt idx="24543">
                  <c:v>287387726.53914499</c:v>
                </c:pt>
                <c:pt idx="24544">
                  <c:v>287347705.69007403</c:v>
                </c:pt>
                <c:pt idx="24545">
                  <c:v>287307669.29807395</c:v>
                </c:pt>
                <c:pt idx="24546">
                  <c:v>287267617.35744107</c:v>
                </c:pt>
                <c:pt idx="24547">
                  <c:v>287227549.86246902</c:v>
                </c:pt>
                <c:pt idx="24548">
                  <c:v>287187466.80744898</c:v>
                </c:pt>
                <c:pt idx="24549">
                  <c:v>287147368.18666899</c:v>
                </c:pt>
                <c:pt idx="24550">
                  <c:v>287107253.994416</c:v>
                </c:pt>
                <c:pt idx="24551">
                  <c:v>287067124.22497386</c:v>
                </c:pt>
                <c:pt idx="24552">
                  <c:v>287026978.87262601</c:v>
                </c:pt>
                <c:pt idx="24553">
                  <c:v>286986817.93164986</c:v>
                </c:pt>
                <c:pt idx="24554">
                  <c:v>286946641.39632392</c:v>
                </c:pt>
                <c:pt idx="24555">
                  <c:v>286906449.26092303</c:v>
                </c:pt>
                <c:pt idx="24556">
                  <c:v>286866241.519719</c:v>
                </c:pt>
                <c:pt idx="24557">
                  <c:v>286826018.16698295</c:v>
                </c:pt>
                <c:pt idx="24558">
                  <c:v>286785779.19698095</c:v>
                </c:pt>
                <c:pt idx="24559">
                  <c:v>286745524.60398</c:v>
                </c:pt>
                <c:pt idx="24560">
                  <c:v>286705254.38224292</c:v>
                </c:pt>
                <c:pt idx="24561">
                  <c:v>286664968.52602994</c:v>
                </c:pt>
                <c:pt idx="24562">
                  <c:v>286624667.02959901</c:v>
                </c:pt>
                <c:pt idx="24563">
                  <c:v>286584349.88720697</c:v>
                </c:pt>
                <c:pt idx="24564">
                  <c:v>286544017.09310704</c:v>
                </c:pt>
                <c:pt idx="24565">
                  <c:v>286503668.64154905</c:v>
                </c:pt>
                <c:pt idx="24566">
                  <c:v>286463304.52678299</c:v>
                </c:pt>
                <c:pt idx="24567">
                  <c:v>286422924.74305505</c:v>
                </c:pt>
                <c:pt idx="24568">
                  <c:v>286382529.28460896</c:v>
                </c:pt>
                <c:pt idx="24569">
                  <c:v>286342118.14568597</c:v>
                </c:pt>
                <c:pt idx="24570">
                  <c:v>286301691.32052505</c:v>
                </c:pt>
                <c:pt idx="24571">
                  <c:v>286261248.80336308</c:v>
                </c:pt>
                <c:pt idx="24572">
                  <c:v>286220790.58843392</c:v>
                </c:pt>
                <c:pt idx="24573">
                  <c:v>286180316.66996902</c:v>
                </c:pt>
                <c:pt idx="24574">
                  <c:v>286139827.04219902</c:v>
                </c:pt>
                <c:pt idx="24575">
                  <c:v>286099321.69935</c:v>
                </c:pt>
                <c:pt idx="24576">
                  <c:v>286058800.63564491</c:v>
                </c:pt>
                <c:pt idx="24577">
                  <c:v>286018263.84530902</c:v>
                </c:pt>
                <c:pt idx="24578">
                  <c:v>285977711.32255799</c:v>
                </c:pt>
                <c:pt idx="24579">
                  <c:v>285937143.06161201</c:v>
                </c:pt>
                <c:pt idx="24580">
                  <c:v>285896559.05668396</c:v>
                </c:pt>
                <c:pt idx="24581">
                  <c:v>285855959.30198592</c:v>
                </c:pt>
                <c:pt idx="24582">
                  <c:v>285815343.79172891</c:v>
                </c:pt>
                <c:pt idx="24583">
                  <c:v>285774712.520118</c:v>
                </c:pt>
                <c:pt idx="24584">
                  <c:v>285734065.48135895</c:v>
                </c:pt>
                <c:pt idx="24585">
                  <c:v>285693402.66965401</c:v>
                </c:pt>
                <c:pt idx="24586">
                  <c:v>285652724.07920295</c:v>
                </c:pt>
                <c:pt idx="24587">
                  <c:v>285612029.704202</c:v>
                </c:pt>
                <c:pt idx="24588">
                  <c:v>285571319.53884703</c:v>
                </c:pt>
                <c:pt idx="24589">
                  <c:v>285530593.57732898</c:v>
                </c:pt>
                <c:pt idx="24590">
                  <c:v>285489851.81383801</c:v>
                </c:pt>
                <c:pt idx="24591">
                  <c:v>285449094.24256098</c:v>
                </c:pt>
                <c:pt idx="24592">
                  <c:v>285408320.857683</c:v>
                </c:pt>
                <c:pt idx="24593">
                  <c:v>285367531.65338606</c:v>
                </c:pt>
                <c:pt idx="24594">
                  <c:v>285326726.62384802</c:v>
                </c:pt>
                <c:pt idx="24595">
                  <c:v>285285905.76324803</c:v>
                </c:pt>
                <c:pt idx="24596">
                  <c:v>285245069.065759</c:v>
                </c:pt>
                <c:pt idx="24597">
                  <c:v>285204216.52555305</c:v>
                </c:pt>
                <c:pt idx="24598">
                  <c:v>285163348.13679999</c:v>
                </c:pt>
                <c:pt idx="24599">
                  <c:v>285122463.89366698</c:v>
                </c:pt>
                <c:pt idx="24600">
                  <c:v>285081563.79031599</c:v>
                </c:pt>
                <c:pt idx="24601">
                  <c:v>285040647.82091099</c:v>
                </c:pt>
                <c:pt idx="24602">
                  <c:v>284999715.97961003</c:v>
                </c:pt>
                <c:pt idx="24603">
                  <c:v>284958768.26056898</c:v>
                </c:pt>
                <c:pt idx="24604">
                  <c:v>284917804.65794301</c:v>
                </c:pt>
                <c:pt idx="24605">
                  <c:v>284876825.16588205</c:v>
                </c:pt>
                <c:pt idx="24606">
                  <c:v>284835829.77853602</c:v>
                </c:pt>
                <c:pt idx="24607">
                  <c:v>284794818.49004894</c:v>
                </c:pt>
                <c:pt idx="24608">
                  <c:v>284753791.29456705</c:v>
                </c:pt>
                <c:pt idx="24609">
                  <c:v>284712748.18622899</c:v>
                </c:pt>
                <c:pt idx="24610">
                  <c:v>284671689.15917408</c:v>
                </c:pt>
                <c:pt idx="24611">
                  <c:v>284630614.207537</c:v>
                </c:pt>
                <c:pt idx="24612">
                  <c:v>284589523.32545102</c:v>
                </c:pt>
                <c:pt idx="24613">
                  <c:v>284548416.507047</c:v>
                </c:pt>
                <c:pt idx="24614">
                  <c:v>284507293.74645305</c:v>
                </c:pt>
                <c:pt idx="24615">
                  <c:v>284466155.03779298</c:v>
                </c:pt>
                <c:pt idx="24616">
                  <c:v>284425000.37519002</c:v>
                </c:pt>
                <c:pt idx="24617">
                  <c:v>284383829.75276297</c:v>
                </c:pt>
                <c:pt idx="24618">
                  <c:v>284342643.16463101</c:v>
                </c:pt>
                <c:pt idx="24619">
                  <c:v>284301440.60490602</c:v>
                </c:pt>
                <c:pt idx="24620">
                  <c:v>284260222.06770205</c:v>
                </c:pt>
                <c:pt idx="24621">
                  <c:v>284218987.54712611</c:v>
                </c:pt>
                <c:pt idx="24622">
                  <c:v>284177737.03728592</c:v>
                </c:pt>
                <c:pt idx="24623">
                  <c:v>284136470.53228593</c:v>
                </c:pt>
                <c:pt idx="24624">
                  <c:v>284095188.02622592</c:v>
                </c:pt>
                <c:pt idx="24625">
                  <c:v>284053889.51320392</c:v>
                </c:pt>
                <c:pt idx="24626">
                  <c:v>284012574.98731703</c:v>
                </c:pt>
                <c:pt idx="24627">
                  <c:v>283971244.44265795</c:v>
                </c:pt>
                <c:pt idx="24628">
                  <c:v>283929897.87331605</c:v>
                </c:pt>
                <c:pt idx="24629">
                  <c:v>283888535.27337992</c:v>
                </c:pt>
                <c:pt idx="24630">
                  <c:v>283847156.63693386</c:v>
                </c:pt>
                <c:pt idx="24631">
                  <c:v>283805761.95806009</c:v>
                </c:pt>
                <c:pt idx="24632">
                  <c:v>283764351.23083794</c:v>
                </c:pt>
                <c:pt idx="24633">
                  <c:v>283722924.44934499</c:v>
                </c:pt>
                <c:pt idx="24634">
                  <c:v>283681481.60765302</c:v>
                </c:pt>
                <c:pt idx="24635">
                  <c:v>283640022.69983602</c:v>
                </c:pt>
                <c:pt idx="24636">
                  <c:v>283598547.71995991</c:v>
                </c:pt>
                <c:pt idx="24637">
                  <c:v>283557056.66209197</c:v>
                </c:pt>
                <c:pt idx="24638">
                  <c:v>283515549.52029496</c:v>
                </c:pt>
                <c:pt idx="24639">
                  <c:v>283474026.288629</c:v>
                </c:pt>
                <c:pt idx="24640">
                  <c:v>283432486.961151</c:v>
                </c:pt>
                <c:pt idx="24641">
                  <c:v>283390931.53191692</c:v>
                </c:pt>
                <c:pt idx="24642">
                  <c:v>283349359.99497688</c:v>
                </c:pt>
                <c:pt idx="24643">
                  <c:v>283307772.34438097</c:v>
                </c:pt>
                <c:pt idx="24644">
                  <c:v>283266168.574175</c:v>
                </c:pt>
                <c:pt idx="24645">
                  <c:v>283224548.67840302</c:v>
                </c:pt>
                <c:pt idx="24646">
                  <c:v>283182912.65110606</c:v>
                </c:pt>
                <c:pt idx="24647">
                  <c:v>283141260.48632091</c:v>
                </c:pt>
                <c:pt idx="24648">
                  <c:v>283099592.17808402</c:v>
                </c:pt>
                <c:pt idx="24649">
                  <c:v>283057907.72042602</c:v>
                </c:pt>
                <c:pt idx="24650">
                  <c:v>283016207.10737801</c:v>
                </c:pt>
                <c:pt idx="24651">
                  <c:v>282974490.33296603</c:v>
                </c:pt>
                <c:pt idx="24652">
                  <c:v>282932757.39121395</c:v>
                </c:pt>
                <c:pt idx="24653">
                  <c:v>282891008.27614295</c:v>
                </c:pt>
                <c:pt idx="24654">
                  <c:v>282849242.98177093</c:v>
                </c:pt>
                <c:pt idx="24655">
                  <c:v>282807461.502114</c:v>
                </c:pt>
                <c:pt idx="24656">
                  <c:v>282765663.83118296</c:v>
                </c:pt>
                <c:pt idx="24657">
                  <c:v>282723849.96298885</c:v>
                </c:pt>
                <c:pt idx="24658">
                  <c:v>282682019.89153796</c:v>
                </c:pt>
                <c:pt idx="24659">
                  <c:v>282640173.610834</c:v>
                </c:pt>
                <c:pt idx="24660">
                  <c:v>282598311.11487901</c:v>
                </c:pt>
                <c:pt idx="24661">
                  <c:v>282556432.39766997</c:v>
                </c:pt>
                <c:pt idx="24662">
                  <c:v>282514537.45320201</c:v>
                </c:pt>
                <c:pt idx="24663">
                  <c:v>282472626.27546901</c:v>
                </c:pt>
                <c:pt idx="24664">
                  <c:v>282430698.85846007</c:v>
                </c:pt>
                <c:pt idx="24665">
                  <c:v>282388755.19616002</c:v>
                </c:pt>
                <c:pt idx="24666">
                  <c:v>282346795.28255492</c:v>
                </c:pt>
                <c:pt idx="24667">
                  <c:v>282304819.111624</c:v>
                </c:pt>
                <c:pt idx="24668">
                  <c:v>282262826.677347</c:v>
                </c:pt>
                <c:pt idx="24669">
                  <c:v>282220817.97369695</c:v>
                </c:pt>
                <c:pt idx="24670">
                  <c:v>282178792.99464595</c:v>
                </c:pt>
                <c:pt idx="24671">
                  <c:v>282136751.73416501</c:v>
                </c:pt>
                <c:pt idx="24672">
                  <c:v>282094694.18621892</c:v>
                </c:pt>
                <c:pt idx="24673">
                  <c:v>282052620.34477109</c:v>
                </c:pt>
                <c:pt idx="24674">
                  <c:v>282010530.20378202</c:v>
                </c:pt>
                <c:pt idx="24675">
                  <c:v>281968423.757209</c:v>
                </c:pt>
                <c:pt idx="24676">
                  <c:v>281926300.99900699</c:v>
                </c:pt>
                <c:pt idx="24677">
                  <c:v>281884161.923127</c:v>
                </c:pt>
                <c:pt idx="24678">
                  <c:v>281842006.52351809</c:v>
                </c:pt>
                <c:pt idx="24679">
                  <c:v>281799834.79412502</c:v>
                </c:pt>
                <c:pt idx="24680">
                  <c:v>281757646.72889102</c:v>
                </c:pt>
                <c:pt idx="24681">
                  <c:v>281715442.32175499</c:v>
                </c:pt>
                <c:pt idx="24682">
                  <c:v>281673221.56665492</c:v>
                </c:pt>
                <c:pt idx="24683">
                  <c:v>281630984.45752311</c:v>
                </c:pt>
                <c:pt idx="24684">
                  <c:v>281588730.98828995</c:v>
                </c:pt>
                <c:pt idx="24685">
                  <c:v>281546461.15288502</c:v>
                </c:pt>
                <c:pt idx="24686">
                  <c:v>281504174.94523096</c:v>
                </c:pt>
                <c:pt idx="24687">
                  <c:v>281461872.35925102</c:v>
                </c:pt>
                <c:pt idx="24688">
                  <c:v>281419553.38886207</c:v>
                </c:pt>
                <c:pt idx="24689">
                  <c:v>281377218.027982</c:v>
                </c:pt>
                <c:pt idx="24690">
                  <c:v>281334866.27052104</c:v>
                </c:pt>
                <c:pt idx="24691">
                  <c:v>281292498.11039001</c:v>
                </c:pt>
                <c:pt idx="24692">
                  <c:v>281250113.54149508</c:v>
                </c:pt>
                <c:pt idx="24693">
                  <c:v>281207712.55773997</c:v>
                </c:pt>
                <c:pt idx="24694">
                  <c:v>281165295.15302503</c:v>
                </c:pt>
                <c:pt idx="24695">
                  <c:v>281122861.32124794</c:v>
                </c:pt>
                <c:pt idx="24696">
                  <c:v>281080411.05630201</c:v>
                </c:pt>
                <c:pt idx="24697">
                  <c:v>281037944.35207999</c:v>
                </c:pt>
                <c:pt idx="24698">
                  <c:v>280995461.20246899</c:v>
                </c:pt>
                <c:pt idx="24699">
                  <c:v>280952961.601354</c:v>
                </c:pt>
                <c:pt idx="24700">
                  <c:v>280910445.54261792</c:v>
                </c:pt>
                <c:pt idx="24701">
                  <c:v>280867913.02013892</c:v>
                </c:pt>
                <c:pt idx="24702">
                  <c:v>280825364.027794</c:v>
                </c:pt>
                <c:pt idx="24703">
                  <c:v>280782798.55945498</c:v>
                </c:pt>
                <c:pt idx="24704">
                  <c:v>280740216.60899109</c:v>
                </c:pt>
                <c:pt idx="24705">
                  <c:v>280697618.17027003</c:v>
                </c:pt>
                <c:pt idx="24706">
                  <c:v>280655003.23715502</c:v>
                </c:pt>
                <c:pt idx="24707">
                  <c:v>280612371.80350608</c:v>
                </c:pt>
                <c:pt idx="24708">
                  <c:v>280569723.86317998</c:v>
                </c:pt>
                <c:pt idx="24709">
                  <c:v>280527059.41003191</c:v>
                </c:pt>
                <c:pt idx="24710">
                  <c:v>280484378.43791294</c:v>
                </c:pt>
                <c:pt idx="24711">
                  <c:v>280441680.940669</c:v>
                </c:pt>
                <c:pt idx="24712">
                  <c:v>280398966.91214699</c:v>
                </c:pt>
                <c:pt idx="24713">
                  <c:v>280356236.34618801</c:v>
                </c:pt>
                <c:pt idx="24714">
                  <c:v>280313489.23662895</c:v>
                </c:pt>
                <c:pt idx="24715">
                  <c:v>280270725.57730705</c:v>
                </c:pt>
                <c:pt idx="24716">
                  <c:v>280227945.36205298</c:v>
                </c:pt>
                <c:pt idx="24717">
                  <c:v>280185148.58469599</c:v>
                </c:pt>
                <c:pt idx="24718">
                  <c:v>280142335.23906201</c:v>
                </c:pt>
                <c:pt idx="24719">
                  <c:v>280099505.31897295</c:v>
                </c:pt>
                <c:pt idx="24720">
                  <c:v>280056658.81825</c:v>
                </c:pt>
                <c:pt idx="24721">
                  <c:v>280013795.73070699</c:v>
                </c:pt>
                <c:pt idx="24722">
                  <c:v>279970916.05015898</c:v>
                </c:pt>
                <c:pt idx="24723">
                  <c:v>279928019.77041399</c:v>
                </c:pt>
                <c:pt idx="24724">
                  <c:v>279885106.88527995</c:v>
                </c:pt>
                <c:pt idx="24725">
                  <c:v>279842177.38855898</c:v>
                </c:pt>
                <c:pt idx="24726">
                  <c:v>279799231.27405202</c:v>
                </c:pt>
                <c:pt idx="24727">
                  <c:v>279756268.53555602</c:v>
                </c:pt>
                <c:pt idx="24728">
                  <c:v>279713289.16686398</c:v>
                </c:pt>
                <c:pt idx="24729">
                  <c:v>279670293.16176802</c:v>
                </c:pt>
                <c:pt idx="24730">
                  <c:v>279627280.51405305</c:v>
                </c:pt>
                <c:pt idx="24731">
                  <c:v>279584251.21750402</c:v>
                </c:pt>
                <c:pt idx="24732">
                  <c:v>279541205.26590294</c:v>
                </c:pt>
                <c:pt idx="24733">
                  <c:v>279498142.65302503</c:v>
                </c:pt>
                <c:pt idx="24734">
                  <c:v>279455063.37264591</c:v>
                </c:pt>
                <c:pt idx="24735">
                  <c:v>279411967.41853601</c:v>
                </c:pt>
                <c:pt idx="24736">
                  <c:v>279368854.78446305</c:v>
                </c:pt>
                <c:pt idx="24737">
                  <c:v>279325725.46419197</c:v>
                </c:pt>
                <c:pt idx="24738">
                  <c:v>279282579.45148295</c:v>
                </c:pt>
                <c:pt idx="24739">
                  <c:v>279239416.74009502</c:v>
                </c:pt>
                <c:pt idx="24740">
                  <c:v>279196237.32378101</c:v>
                </c:pt>
                <c:pt idx="24741">
                  <c:v>279153041.19629294</c:v>
                </c:pt>
                <c:pt idx="24742">
                  <c:v>279109828.35137892</c:v>
                </c:pt>
                <c:pt idx="24743">
                  <c:v>279066598.78278393</c:v>
                </c:pt>
                <c:pt idx="24744">
                  <c:v>279023352.48424786</c:v>
                </c:pt>
                <c:pt idx="24745">
                  <c:v>278980089.44950998</c:v>
                </c:pt>
                <c:pt idx="24746">
                  <c:v>278936809.67230392</c:v>
                </c:pt>
                <c:pt idx="24747">
                  <c:v>278893513.14636207</c:v>
                </c:pt>
                <c:pt idx="24748">
                  <c:v>278850199.86541206</c:v>
                </c:pt>
                <c:pt idx="24749">
                  <c:v>278806869.82317698</c:v>
                </c:pt>
                <c:pt idx="24750">
                  <c:v>278763523.01337999</c:v>
                </c:pt>
                <c:pt idx="24751">
                  <c:v>278720159.42973894</c:v>
                </c:pt>
                <c:pt idx="24752">
                  <c:v>278676779.06596696</c:v>
                </c:pt>
                <c:pt idx="24753">
                  <c:v>278633381.91577595</c:v>
                </c:pt>
                <c:pt idx="24754">
                  <c:v>278589967.97287291</c:v>
                </c:pt>
                <c:pt idx="24755">
                  <c:v>278546537.23096395</c:v>
                </c:pt>
                <c:pt idx="24756">
                  <c:v>278503089.68374997</c:v>
                </c:pt>
                <c:pt idx="24757">
                  <c:v>278459625.32492697</c:v>
                </c:pt>
                <c:pt idx="24758">
                  <c:v>278416144.14819008</c:v>
                </c:pt>
                <c:pt idx="24759">
                  <c:v>278372646.14723009</c:v>
                </c:pt>
                <c:pt idx="24760">
                  <c:v>278329131.31573403</c:v>
                </c:pt>
                <c:pt idx="24761">
                  <c:v>278285599.64738709</c:v>
                </c:pt>
                <c:pt idx="24762">
                  <c:v>278242051.13586801</c:v>
                </c:pt>
                <c:pt idx="24763">
                  <c:v>278198485.77485597</c:v>
                </c:pt>
                <c:pt idx="24764">
                  <c:v>278154903.55802304</c:v>
                </c:pt>
                <c:pt idx="24765">
                  <c:v>278111304.47904092</c:v>
                </c:pt>
                <c:pt idx="24766">
                  <c:v>278067688.53157592</c:v>
                </c:pt>
                <c:pt idx="24767">
                  <c:v>278024055.70929092</c:v>
                </c:pt>
                <c:pt idx="24768">
                  <c:v>277980406.00584698</c:v>
                </c:pt>
                <c:pt idx="24769">
                  <c:v>277936739.41489899</c:v>
                </c:pt>
                <c:pt idx="24770">
                  <c:v>277893055.93010092</c:v>
                </c:pt>
                <c:pt idx="24771">
                  <c:v>277849355.54510301</c:v>
                </c:pt>
                <c:pt idx="24772">
                  <c:v>277805638.25355107</c:v>
                </c:pt>
                <c:pt idx="24773">
                  <c:v>277761904.04908705</c:v>
                </c:pt>
                <c:pt idx="24774">
                  <c:v>277718152.92534995</c:v>
                </c:pt>
                <c:pt idx="24775">
                  <c:v>277674384.87597692</c:v>
                </c:pt>
                <c:pt idx="24776">
                  <c:v>277630599.89459801</c:v>
                </c:pt>
                <c:pt idx="24777">
                  <c:v>277586797.97484392</c:v>
                </c:pt>
                <c:pt idx="24778">
                  <c:v>277542979.11033791</c:v>
                </c:pt>
                <c:pt idx="24779">
                  <c:v>277499143.29470295</c:v>
                </c:pt>
                <c:pt idx="24780">
                  <c:v>277455290.52155602</c:v>
                </c:pt>
                <c:pt idx="24781">
                  <c:v>277411420.784513</c:v>
                </c:pt>
                <c:pt idx="24782">
                  <c:v>277367534.07718301</c:v>
                </c:pt>
                <c:pt idx="24783">
                  <c:v>277323630.39317602</c:v>
                </c:pt>
                <c:pt idx="24784">
                  <c:v>277279709.72609395</c:v>
                </c:pt>
                <c:pt idx="24785">
                  <c:v>277235772.069538</c:v>
                </c:pt>
                <c:pt idx="24786">
                  <c:v>277191817.41710502</c:v>
                </c:pt>
                <c:pt idx="24787">
                  <c:v>277147845.76238894</c:v>
                </c:pt>
                <c:pt idx="24788">
                  <c:v>277103857.09897786</c:v>
                </c:pt>
                <c:pt idx="24789">
                  <c:v>277059851.42045891</c:v>
                </c:pt>
                <c:pt idx="24790">
                  <c:v>277015828.720415</c:v>
                </c:pt>
                <c:pt idx="24791">
                  <c:v>276971788.99242395</c:v>
                </c:pt>
                <c:pt idx="24792">
                  <c:v>276927732.23006201</c:v>
                </c:pt>
                <c:pt idx="24793">
                  <c:v>276883658.42690086</c:v>
                </c:pt>
                <c:pt idx="24794">
                  <c:v>276839567.57650799</c:v>
                </c:pt>
                <c:pt idx="24795">
                  <c:v>276795459.67244899</c:v>
                </c:pt>
                <c:pt idx="24796">
                  <c:v>276751334.70828491</c:v>
                </c:pt>
                <c:pt idx="24797">
                  <c:v>276707192.67757207</c:v>
                </c:pt>
                <c:pt idx="24798">
                  <c:v>276663033.57386506</c:v>
                </c:pt>
                <c:pt idx="24799">
                  <c:v>276618857.39071298</c:v>
                </c:pt>
                <c:pt idx="24800">
                  <c:v>276574664.12166297</c:v>
                </c:pt>
                <c:pt idx="24801">
                  <c:v>276530453.76025796</c:v>
                </c:pt>
                <c:pt idx="24802">
                  <c:v>276486226.30003601</c:v>
                </c:pt>
                <c:pt idx="24803">
                  <c:v>276441981.73453403</c:v>
                </c:pt>
                <c:pt idx="24804">
                  <c:v>276397720.05728298</c:v>
                </c:pt>
                <c:pt idx="24805">
                  <c:v>276353441.26181197</c:v>
                </c:pt>
                <c:pt idx="24806">
                  <c:v>276309145.34164399</c:v>
                </c:pt>
                <c:pt idx="24807">
                  <c:v>276264832.29030192</c:v>
                </c:pt>
                <c:pt idx="24808">
                  <c:v>276220502.1013</c:v>
                </c:pt>
                <c:pt idx="24809">
                  <c:v>276176154.76815408</c:v>
                </c:pt>
                <c:pt idx="24810">
                  <c:v>276131790.28437299</c:v>
                </c:pt>
                <c:pt idx="24811">
                  <c:v>276087408.64346308</c:v>
                </c:pt>
                <c:pt idx="24812">
                  <c:v>276043009.83892602</c:v>
                </c:pt>
                <c:pt idx="24813">
                  <c:v>275998593.86426198</c:v>
                </c:pt>
                <c:pt idx="24814">
                  <c:v>275954160.71296299</c:v>
                </c:pt>
                <c:pt idx="24815">
                  <c:v>275909710.37852311</c:v>
                </c:pt>
                <c:pt idx="24816">
                  <c:v>275865242.85442805</c:v>
                </c:pt>
                <c:pt idx="24817">
                  <c:v>275820758.13416207</c:v>
                </c:pt>
                <c:pt idx="24818">
                  <c:v>275776256.21120495</c:v>
                </c:pt>
                <c:pt idx="24819">
                  <c:v>275731737.07903296</c:v>
                </c:pt>
                <c:pt idx="24820">
                  <c:v>275687200.73111892</c:v>
                </c:pt>
                <c:pt idx="24821">
                  <c:v>275642647.16093099</c:v>
                </c:pt>
                <c:pt idx="24822">
                  <c:v>275598076.36193395</c:v>
                </c:pt>
                <c:pt idx="24823">
                  <c:v>275553488.32758898</c:v>
                </c:pt>
                <c:pt idx="24824">
                  <c:v>275508883.05135399</c:v>
                </c:pt>
                <c:pt idx="24825">
                  <c:v>275464260.52668196</c:v>
                </c:pt>
                <c:pt idx="24826">
                  <c:v>275419620.74702311</c:v>
                </c:pt>
                <c:pt idx="24827">
                  <c:v>275374963.705823</c:v>
                </c:pt>
                <c:pt idx="24828">
                  <c:v>275330289.39652401</c:v>
                </c:pt>
                <c:pt idx="24829">
                  <c:v>275285597.81256402</c:v>
                </c:pt>
                <c:pt idx="24830">
                  <c:v>275240888.94737792</c:v>
                </c:pt>
                <c:pt idx="24831">
                  <c:v>275196162.79439694</c:v>
                </c:pt>
                <c:pt idx="24832">
                  <c:v>275151419.34704703</c:v>
                </c:pt>
                <c:pt idx="24833">
                  <c:v>275106658.59875202</c:v>
                </c:pt>
                <c:pt idx="24834">
                  <c:v>275061880.54292995</c:v>
                </c:pt>
                <c:pt idx="24835">
                  <c:v>275017085.17299694</c:v>
                </c:pt>
                <c:pt idx="24836">
                  <c:v>274972272.48236495</c:v>
                </c:pt>
                <c:pt idx="24837">
                  <c:v>274927442.464441</c:v>
                </c:pt>
                <c:pt idx="24838">
                  <c:v>274882595.11262792</c:v>
                </c:pt>
                <c:pt idx="24839">
                  <c:v>274837730.42032796</c:v>
                </c:pt>
                <c:pt idx="24840">
                  <c:v>274792848.38093495</c:v>
                </c:pt>
                <c:pt idx="24841">
                  <c:v>274747948.98784298</c:v>
                </c:pt>
                <c:pt idx="24842">
                  <c:v>274703032.23443794</c:v>
                </c:pt>
                <c:pt idx="24843">
                  <c:v>274658098.11410606</c:v>
                </c:pt>
                <c:pt idx="24844">
                  <c:v>274613146.62022698</c:v>
                </c:pt>
                <c:pt idx="24845">
                  <c:v>274568177.74617696</c:v>
                </c:pt>
                <c:pt idx="24846">
                  <c:v>274523191.48532891</c:v>
                </c:pt>
                <c:pt idx="24847">
                  <c:v>274478187.83105201</c:v>
                </c:pt>
                <c:pt idx="24848">
                  <c:v>274433166.77671099</c:v>
                </c:pt>
                <c:pt idx="24849">
                  <c:v>274388128.31566501</c:v>
                </c:pt>
                <c:pt idx="24850">
                  <c:v>274343072.44127291</c:v>
                </c:pt>
                <c:pt idx="24851">
                  <c:v>274297999.146887</c:v>
                </c:pt>
                <c:pt idx="24852">
                  <c:v>274252908.42585599</c:v>
                </c:pt>
                <c:pt idx="24853">
                  <c:v>274207800.27152598</c:v>
                </c:pt>
                <c:pt idx="24854">
                  <c:v>274162674.67723602</c:v>
                </c:pt>
                <c:pt idx="24855">
                  <c:v>274117531.636325</c:v>
                </c:pt>
                <c:pt idx="24856">
                  <c:v>274072371.14212507</c:v>
                </c:pt>
                <c:pt idx="24857">
                  <c:v>274027193.18796498</c:v>
                </c:pt>
                <c:pt idx="24858">
                  <c:v>273981997.76717108</c:v>
                </c:pt>
                <c:pt idx="24859">
                  <c:v>273936784.87306398</c:v>
                </c:pt>
                <c:pt idx="24860">
                  <c:v>273891554.49895996</c:v>
                </c:pt>
                <c:pt idx="24861">
                  <c:v>273846306.638174</c:v>
                </c:pt>
                <c:pt idx="24862">
                  <c:v>273801041.28401297</c:v>
                </c:pt>
                <c:pt idx="24863">
                  <c:v>273755758.42978394</c:v>
                </c:pt>
                <c:pt idx="24864">
                  <c:v>273710458.06878698</c:v>
                </c:pt>
                <c:pt idx="24865">
                  <c:v>273665140.19431901</c:v>
                </c:pt>
                <c:pt idx="24866">
                  <c:v>273619804.7996729</c:v>
                </c:pt>
                <c:pt idx="24867">
                  <c:v>273574451.87813902</c:v>
                </c:pt>
                <c:pt idx="24868">
                  <c:v>273529081.42299986</c:v>
                </c:pt>
                <c:pt idx="24869">
                  <c:v>273483693.42753792</c:v>
                </c:pt>
                <c:pt idx="24870">
                  <c:v>273438287.88502997</c:v>
                </c:pt>
                <c:pt idx="24871">
                  <c:v>273392864.78874803</c:v>
                </c:pt>
                <c:pt idx="24872">
                  <c:v>273347424.13195992</c:v>
                </c:pt>
                <c:pt idx="24873">
                  <c:v>273301965.90793192</c:v>
                </c:pt>
                <c:pt idx="24874">
                  <c:v>273256490.10992402</c:v>
                </c:pt>
                <c:pt idx="24875">
                  <c:v>273210996.73119092</c:v>
                </c:pt>
                <c:pt idx="24876">
                  <c:v>273165485.76498699</c:v>
                </c:pt>
                <c:pt idx="24877">
                  <c:v>273119957.20455909</c:v>
                </c:pt>
                <c:pt idx="24878">
                  <c:v>273074411.04315203</c:v>
                </c:pt>
                <c:pt idx="24879">
                  <c:v>273028847.27400392</c:v>
                </c:pt>
                <c:pt idx="24880">
                  <c:v>272983265.89035296</c:v>
                </c:pt>
                <c:pt idx="24881">
                  <c:v>272937666.88542902</c:v>
                </c:pt>
                <c:pt idx="24882">
                  <c:v>272892050.25246</c:v>
                </c:pt>
                <c:pt idx="24883">
                  <c:v>272846415.98466903</c:v>
                </c:pt>
                <c:pt idx="24884">
                  <c:v>272800764.07527494</c:v>
                </c:pt>
                <c:pt idx="24885">
                  <c:v>272755094.51749301</c:v>
                </c:pt>
                <c:pt idx="24886">
                  <c:v>272709407.30453497</c:v>
                </c:pt>
                <c:pt idx="24887">
                  <c:v>272663702.42960691</c:v>
                </c:pt>
                <c:pt idx="24888">
                  <c:v>272617979.88590991</c:v>
                </c:pt>
                <c:pt idx="24889">
                  <c:v>272572239.66664392</c:v>
                </c:pt>
                <c:pt idx="24890">
                  <c:v>272526481.76500303</c:v>
                </c:pt>
                <c:pt idx="24891">
                  <c:v>272480706.17417502</c:v>
                </c:pt>
                <c:pt idx="24892">
                  <c:v>272434912.887348</c:v>
                </c:pt>
                <c:pt idx="24893">
                  <c:v>272389101.89770198</c:v>
                </c:pt>
                <c:pt idx="24894">
                  <c:v>272343273.19841498</c:v>
                </c:pt>
                <c:pt idx="24895">
                  <c:v>272297426.78265893</c:v>
                </c:pt>
                <c:pt idx="24896">
                  <c:v>272251562.64360398</c:v>
                </c:pt>
                <c:pt idx="24897">
                  <c:v>272205680.774414</c:v>
                </c:pt>
                <c:pt idx="24898">
                  <c:v>272159781.168248</c:v>
                </c:pt>
                <c:pt idx="24899">
                  <c:v>272113863.81826401</c:v>
                </c:pt>
                <c:pt idx="24900">
                  <c:v>272067928.71761298</c:v>
                </c:pt>
                <c:pt idx="24901">
                  <c:v>272021975.85944206</c:v>
                </c:pt>
                <c:pt idx="24902">
                  <c:v>271976005.23689395</c:v>
                </c:pt>
                <c:pt idx="24903">
                  <c:v>271930016.84310907</c:v>
                </c:pt>
                <c:pt idx="24904">
                  <c:v>271884010.67122102</c:v>
                </c:pt>
                <c:pt idx="24905">
                  <c:v>271837986.71436</c:v>
                </c:pt>
                <c:pt idx="24906">
                  <c:v>271791944.96565294</c:v>
                </c:pt>
                <c:pt idx="24907">
                  <c:v>271745885.418221</c:v>
                </c:pt>
                <c:pt idx="24908">
                  <c:v>271699808.06518102</c:v>
                </c:pt>
                <c:pt idx="24909">
                  <c:v>271653712.89964694</c:v>
                </c:pt>
                <c:pt idx="24910">
                  <c:v>271607599.91472799</c:v>
                </c:pt>
                <c:pt idx="24911">
                  <c:v>271561469.10352707</c:v>
                </c:pt>
                <c:pt idx="24912">
                  <c:v>271515320.45914602</c:v>
                </c:pt>
                <c:pt idx="24913">
                  <c:v>271469153.97467893</c:v>
                </c:pt>
                <c:pt idx="24914">
                  <c:v>271422969.64321798</c:v>
                </c:pt>
                <c:pt idx="24915">
                  <c:v>271376767.45784998</c:v>
                </c:pt>
                <c:pt idx="24916">
                  <c:v>271330547.41165793</c:v>
                </c:pt>
                <c:pt idx="24917">
                  <c:v>271284309.49771899</c:v>
                </c:pt>
                <c:pt idx="24918">
                  <c:v>271238053.70910901</c:v>
                </c:pt>
                <c:pt idx="24919">
                  <c:v>271191780.03889602</c:v>
                </c:pt>
                <c:pt idx="24920">
                  <c:v>271145488.48014599</c:v>
                </c:pt>
                <c:pt idx="24921">
                  <c:v>271099179.02591896</c:v>
                </c:pt>
                <c:pt idx="24922">
                  <c:v>271052851.66927201</c:v>
                </c:pt>
                <c:pt idx="24923">
                  <c:v>271006506.403256</c:v>
                </c:pt>
                <c:pt idx="24924">
                  <c:v>270960143.22091895</c:v>
                </c:pt>
                <c:pt idx="24925">
                  <c:v>270913762.11530298</c:v>
                </c:pt>
                <c:pt idx="24926">
                  <c:v>270867363.079449</c:v>
                </c:pt>
                <c:pt idx="24927">
                  <c:v>270820946.10638899</c:v>
                </c:pt>
                <c:pt idx="24928">
                  <c:v>270774511.18915409</c:v>
                </c:pt>
                <c:pt idx="24929">
                  <c:v>270728058.320768</c:v>
                </c:pt>
                <c:pt idx="24930">
                  <c:v>270681587.49425292</c:v>
                </c:pt>
                <c:pt idx="24931">
                  <c:v>270635098.70262492</c:v>
                </c:pt>
                <c:pt idx="24932">
                  <c:v>270588591.93889499</c:v>
                </c:pt>
                <c:pt idx="24933">
                  <c:v>270542067.19607103</c:v>
                </c:pt>
                <c:pt idx="24934">
                  <c:v>270495524.46715701</c:v>
                </c:pt>
                <c:pt idx="24935">
                  <c:v>270448963.74514902</c:v>
                </c:pt>
                <c:pt idx="24936">
                  <c:v>270402385.02304298</c:v>
                </c:pt>
                <c:pt idx="24937">
                  <c:v>270355788.293827</c:v>
                </c:pt>
                <c:pt idx="24938">
                  <c:v>270309173.55048698</c:v>
                </c:pt>
                <c:pt idx="24939">
                  <c:v>270262540.78600192</c:v>
                </c:pt>
                <c:pt idx="24940">
                  <c:v>270215889.99334896</c:v>
                </c:pt>
                <c:pt idx="24941">
                  <c:v>270169221.16549897</c:v>
                </c:pt>
                <c:pt idx="24942">
                  <c:v>270122534.29541796</c:v>
                </c:pt>
                <c:pt idx="24943">
                  <c:v>270075829.376068</c:v>
                </c:pt>
                <c:pt idx="24944">
                  <c:v>270029106.40040803</c:v>
                </c:pt>
                <c:pt idx="24945">
                  <c:v>269982365.36138999</c:v>
                </c:pt>
                <c:pt idx="24946">
                  <c:v>269935606.25196201</c:v>
                </c:pt>
                <c:pt idx="24947">
                  <c:v>269888829.06506902</c:v>
                </c:pt>
                <c:pt idx="24948">
                  <c:v>269842033.79364991</c:v>
                </c:pt>
                <c:pt idx="24949">
                  <c:v>269795220.43063897</c:v>
                </c:pt>
                <c:pt idx="24950">
                  <c:v>269748388.96896696</c:v>
                </c:pt>
                <c:pt idx="24951">
                  <c:v>269701539.401559</c:v>
                </c:pt>
                <c:pt idx="24952">
                  <c:v>269654671.72133595</c:v>
                </c:pt>
                <c:pt idx="24953">
                  <c:v>269607785.92121387</c:v>
                </c:pt>
                <c:pt idx="24954">
                  <c:v>269560881.99410492</c:v>
                </c:pt>
                <c:pt idx="24955">
                  <c:v>269513959.93291593</c:v>
                </c:pt>
                <c:pt idx="24956">
                  <c:v>269467019.73054796</c:v>
                </c:pt>
                <c:pt idx="24957">
                  <c:v>269420061.37990099</c:v>
                </c:pt>
                <c:pt idx="24958">
                  <c:v>269373084.87386608</c:v>
                </c:pt>
                <c:pt idx="24959">
                  <c:v>269326090.20533192</c:v>
                </c:pt>
                <c:pt idx="24960">
                  <c:v>269279077.36718309</c:v>
                </c:pt>
                <c:pt idx="24961">
                  <c:v>269232046.35229796</c:v>
                </c:pt>
                <c:pt idx="24962">
                  <c:v>269184997.15355211</c:v>
                </c:pt>
                <c:pt idx="24963">
                  <c:v>269137929.76381302</c:v>
                </c:pt>
                <c:pt idx="24964">
                  <c:v>269090844.175946</c:v>
                </c:pt>
                <c:pt idx="24965">
                  <c:v>269043740.38281298</c:v>
                </c:pt>
                <c:pt idx="24966">
                  <c:v>268996618.37726802</c:v>
                </c:pt>
                <c:pt idx="24967">
                  <c:v>268949478.15216208</c:v>
                </c:pt>
                <c:pt idx="24968">
                  <c:v>268902319.70034099</c:v>
                </c:pt>
                <c:pt idx="24969">
                  <c:v>268855143.01464695</c:v>
                </c:pt>
                <c:pt idx="24970">
                  <c:v>268807948.08791697</c:v>
                </c:pt>
                <c:pt idx="24971">
                  <c:v>268760734.91298085</c:v>
                </c:pt>
                <c:pt idx="24972">
                  <c:v>268713503.48266697</c:v>
                </c:pt>
                <c:pt idx="24973">
                  <c:v>268666253.78979796</c:v>
                </c:pt>
                <c:pt idx="24974">
                  <c:v>268618985.82718998</c:v>
                </c:pt>
                <c:pt idx="24975">
                  <c:v>268571699.58765697</c:v>
                </c:pt>
                <c:pt idx="24976">
                  <c:v>268524395.06400698</c:v>
                </c:pt>
                <c:pt idx="24977">
                  <c:v>268477072.24904197</c:v>
                </c:pt>
                <c:pt idx="24978">
                  <c:v>268429731.13556197</c:v>
                </c:pt>
                <c:pt idx="24979">
                  <c:v>268382371.71635896</c:v>
                </c:pt>
                <c:pt idx="24980">
                  <c:v>268334993.98422202</c:v>
                </c:pt>
                <c:pt idx="24981">
                  <c:v>268287597.931936</c:v>
                </c:pt>
                <c:pt idx="24982">
                  <c:v>268240183.55227903</c:v>
                </c:pt>
                <c:pt idx="24983">
                  <c:v>268192750.83802599</c:v>
                </c:pt>
                <c:pt idx="24984">
                  <c:v>268145299.78194597</c:v>
                </c:pt>
                <c:pt idx="24985">
                  <c:v>268097830.37680402</c:v>
                </c:pt>
                <c:pt idx="24986">
                  <c:v>268050342.61535898</c:v>
                </c:pt>
                <c:pt idx="24987">
                  <c:v>268002836.49036598</c:v>
                </c:pt>
                <c:pt idx="24988">
                  <c:v>267955311.99457499</c:v>
                </c:pt>
                <c:pt idx="24989">
                  <c:v>267907769.12073103</c:v>
                </c:pt>
                <c:pt idx="24990">
                  <c:v>267860207.86157501</c:v>
                </c:pt>
                <c:pt idx="24991">
                  <c:v>267812628.20984101</c:v>
                </c:pt>
                <c:pt idx="24992">
                  <c:v>267765030.15825999</c:v>
                </c:pt>
                <c:pt idx="24993">
                  <c:v>267717413.69955701</c:v>
                </c:pt>
                <c:pt idx="24994">
                  <c:v>267669778.82645404</c:v>
                </c:pt>
                <c:pt idx="24995">
                  <c:v>267622125.531665</c:v>
                </c:pt>
                <c:pt idx="24996">
                  <c:v>267574453.80790201</c:v>
                </c:pt>
                <c:pt idx="24997">
                  <c:v>267526763.64786896</c:v>
                </c:pt>
                <c:pt idx="24998">
                  <c:v>267479055.044269</c:v>
                </c:pt>
                <c:pt idx="24999">
                  <c:v>267431327.98979601</c:v>
                </c:pt>
                <c:pt idx="25000">
                  <c:v>267383582.47714096</c:v>
                </c:pt>
                <c:pt idx="25001">
                  <c:v>267335818.49899101</c:v>
                </c:pt>
                <c:pt idx="25002">
                  <c:v>267288036.04802698</c:v>
                </c:pt>
                <c:pt idx="25003">
                  <c:v>267240235.11692399</c:v>
                </c:pt>
                <c:pt idx="25004">
                  <c:v>267192415.69835296</c:v>
                </c:pt>
                <c:pt idx="25005">
                  <c:v>267144577.78498</c:v>
                </c:pt>
                <c:pt idx="25006">
                  <c:v>267096721.36946601</c:v>
                </c:pt>
                <c:pt idx="25007">
                  <c:v>267048846.44446799</c:v>
                </c:pt>
                <c:pt idx="25008">
                  <c:v>267000953.00263602</c:v>
                </c:pt>
                <c:pt idx="25009">
                  <c:v>266953041.03661504</c:v>
                </c:pt>
                <c:pt idx="25010">
                  <c:v>266905110.539047</c:v>
                </c:pt>
                <c:pt idx="25011">
                  <c:v>266857161.50256798</c:v>
                </c:pt>
                <c:pt idx="25012">
                  <c:v>266809193.91980699</c:v>
                </c:pt>
                <c:pt idx="25013">
                  <c:v>266761207.78339198</c:v>
                </c:pt>
                <c:pt idx="25014">
                  <c:v>266713203.085942</c:v>
                </c:pt>
                <c:pt idx="25015">
                  <c:v>266665179.82007304</c:v>
                </c:pt>
                <c:pt idx="25016">
                  <c:v>266617137.97839496</c:v>
                </c:pt>
                <c:pt idx="25017">
                  <c:v>266569077.55351499</c:v>
                </c:pt>
                <c:pt idx="25018">
                  <c:v>266520998.53803101</c:v>
                </c:pt>
                <c:pt idx="25019">
                  <c:v>266472900.92453903</c:v>
                </c:pt>
                <c:pt idx="25020">
                  <c:v>266424784.70562896</c:v>
                </c:pt>
                <c:pt idx="25021">
                  <c:v>266376649.873887</c:v>
                </c:pt>
                <c:pt idx="25022">
                  <c:v>266328496.42189103</c:v>
                </c:pt>
                <c:pt idx="25023">
                  <c:v>266280324.34221703</c:v>
                </c:pt>
                <c:pt idx="25024">
                  <c:v>266232133.62743303</c:v>
                </c:pt>
                <c:pt idx="25025">
                  <c:v>266183924.27010497</c:v>
                </c:pt>
                <c:pt idx="25026">
                  <c:v>266135696.26279101</c:v>
                </c:pt>
                <c:pt idx="25027">
                  <c:v>266087449.59804597</c:v>
                </c:pt>
                <c:pt idx="25028">
                  <c:v>266039184.26841798</c:v>
                </c:pt>
                <c:pt idx="25029">
                  <c:v>265990900.26645103</c:v>
                </c:pt>
                <c:pt idx="25030">
                  <c:v>265942597.58468303</c:v>
                </c:pt>
                <c:pt idx="25031">
                  <c:v>265894276.21564698</c:v>
                </c:pt>
                <c:pt idx="25032">
                  <c:v>265845936.15187299</c:v>
                </c:pt>
                <c:pt idx="25033">
                  <c:v>265797577.38588104</c:v>
                </c:pt>
                <c:pt idx="25034">
                  <c:v>265749199.910191</c:v>
                </c:pt>
                <c:pt idx="25035">
                  <c:v>265700803.71731398</c:v>
                </c:pt>
                <c:pt idx="25036">
                  <c:v>265652388.799757</c:v>
                </c:pt>
                <c:pt idx="25037">
                  <c:v>265603955.15002301</c:v>
                </c:pt>
                <c:pt idx="25038">
                  <c:v>265555502.76060799</c:v>
                </c:pt>
                <c:pt idx="25039">
                  <c:v>265507031.62400299</c:v>
                </c:pt>
                <c:pt idx="25040">
                  <c:v>265458541.732694</c:v>
                </c:pt>
                <c:pt idx="25041">
                  <c:v>265410033.07916299</c:v>
                </c:pt>
                <c:pt idx="25042">
                  <c:v>265361505.655884</c:v>
                </c:pt>
                <c:pt idx="25043">
                  <c:v>265312959.455329</c:v>
                </c:pt>
                <c:pt idx="25044">
                  <c:v>265264394.46996099</c:v>
                </c:pt>
                <c:pt idx="25045">
                  <c:v>265215810.69224101</c:v>
                </c:pt>
                <c:pt idx="25046">
                  <c:v>265167208.11462301</c:v>
                </c:pt>
                <c:pt idx="25047">
                  <c:v>265118586.72955501</c:v>
                </c:pt>
                <c:pt idx="25048">
                  <c:v>265069946.52948201</c:v>
                </c:pt>
                <c:pt idx="25049">
                  <c:v>265021287.50684103</c:v>
                </c:pt>
                <c:pt idx="25050">
                  <c:v>264972609.65406701</c:v>
                </c:pt>
                <c:pt idx="25051">
                  <c:v>264923912.96358496</c:v>
                </c:pt>
                <c:pt idx="25052">
                  <c:v>264875197.42781904</c:v>
                </c:pt>
                <c:pt idx="25053">
                  <c:v>264826463.03918496</c:v>
                </c:pt>
                <c:pt idx="25054">
                  <c:v>264777709.79009399</c:v>
                </c:pt>
                <c:pt idx="25055">
                  <c:v>264728937.67295399</c:v>
                </c:pt>
                <c:pt idx="25056">
                  <c:v>264680146.68016398</c:v>
                </c:pt>
                <c:pt idx="25057">
                  <c:v>264631336.80412</c:v>
                </c:pt>
                <c:pt idx="25058">
                  <c:v>264582508.03721103</c:v>
                </c:pt>
                <c:pt idx="25059">
                  <c:v>264533660.37182301</c:v>
                </c:pt>
                <c:pt idx="25060">
                  <c:v>264484793.80033299</c:v>
                </c:pt>
                <c:pt idx="25061">
                  <c:v>264435908.31511599</c:v>
                </c:pt>
                <c:pt idx="25062">
                  <c:v>264387003.908539</c:v>
                </c:pt>
                <c:pt idx="25063">
                  <c:v>264338080.57296598</c:v>
                </c:pt>
                <c:pt idx="25064">
                  <c:v>264289138.30075401</c:v>
                </c:pt>
                <c:pt idx="25065">
                  <c:v>264240177.08425304</c:v>
                </c:pt>
                <c:pt idx="25066">
                  <c:v>264191196.91581103</c:v>
                </c:pt>
                <c:pt idx="25067">
                  <c:v>264142197.78776798</c:v>
                </c:pt>
                <c:pt idx="25068">
                  <c:v>264093179.69246</c:v>
                </c:pt>
                <c:pt idx="25069">
                  <c:v>264044142.62221602</c:v>
                </c:pt>
                <c:pt idx="25070">
                  <c:v>263995086.56935999</c:v>
                </c:pt>
                <c:pt idx="25071">
                  <c:v>263946011.52621204</c:v>
                </c:pt>
                <c:pt idx="25072">
                  <c:v>263896917.48508301</c:v>
                </c:pt>
                <c:pt idx="25073">
                  <c:v>263847804.438283</c:v>
                </c:pt>
                <c:pt idx="25074">
                  <c:v>263798672.378113</c:v>
                </c:pt>
                <c:pt idx="25075">
                  <c:v>263749521.29686901</c:v>
                </c:pt>
                <c:pt idx="25076">
                  <c:v>263700351.18684304</c:v>
                </c:pt>
                <c:pt idx="25077">
                  <c:v>263651162.04031998</c:v>
                </c:pt>
                <c:pt idx="25078">
                  <c:v>263601953.84957999</c:v>
                </c:pt>
                <c:pt idx="25079">
                  <c:v>263552726.60689703</c:v>
                </c:pt>
                <c:pt idx="25080">
                  <c:v>263503480.30454001</c:v>
                </c:pt>
                <c:pt idx="25081">
                  <c:v>263454214.93477201</c:v>
                </c:pt>
                <c:pt idx="25082">
                  <c:v>263404930.48984903</c:v>
                </c:pt>
                <c:pt idx="25083">
                  <c:v>263355626.96202499</c:v>
                </c:pt>
                <c:pt idx="25084">
                  <c:v>263306304.34354496</c:v>
                </c:pt>
                <c:pt idx="25085">
                  <c:v>263256962.62665004</c:v>
                </c:pt>
                <c:pt idx="25086">
                  <c:v>263207601.80357501</c:v>
                </c:pt>
                <c:pt idx="25087">
                  <c:v>263158221.866548</c:v>
                </c:pt>
                <c:pt idx="25088">
                  <c:v>263108822.807794</c:v>
                </c:pt>
                <c:pt idx="25089">
                  <c:v>263059404.61953101</c:v>
                </c:pt>
                <c:pt idx="25090">
                  <c:v>263009967.29396996</c:v>
                </c:pt>
                <c:pt idx="25091">
                  <c:v>262960510.823318</c:v>
                </c:pt>
                <c:pt idx="25092">
                  <c:v>262911035.19977701</c:v>
                </c:pt>
                <c:pt idx="25093">
                  <c:v>262861540.41554096</c:v>
                </c:pt>
                <c:pt idx="25094">
                  <c:v>262812026.46279901</c:v>
                </c:pt>
                <c:pt idx="25095">
                  <c:v>262762493.333736</c:v>
                </c:pt>
                <c:pt idx="25096">
                  <c:v>262712941.020529</c:v>
                </c:pt>
                <c:pt idx="25097">
                  <c:v>262663369.51534998</c:v>
                </c:pt>
                <c:pt idx="25098">
                  <c:v>262613778.81036696</c:v>
                </c:pt>
                <c:pt idx="25099">
                  <c:v>262564168.89774001</c:v>
                </c:pt>
                <c:pt idx="25100">
                  <c:v>262514539.76962301</c:v>
                </c:pt>
                <c:pt idx="25101">
                  <c:v>262464891.41816595</c:v>
                </c:pt>
                <c:pt idx="25102">
                  <c:v>262415223.83551303</c:v>
                </c:pt>
                <c:pt idx="25103">
                  <c:v>262365537.01380101</c:v>
                </c:pt>
                <c:pt idx="25104">
                  <c:v>262315830.94516098</c:v>
                </c:pt>
                <c:pt idx="25105">
                  <c:v>262266105.62171999</c:v>
                </c:pt>
                <c:pt idx="25106">
                  <c:v>262216361.03559896</c:v>
                </c:pt>
                <c:pt idx="25107">
                  <c:v>262166597.178911</c:v>
                </c:pt>
                <c:pt idx="25108">
                  <c:v>262116814.04376498</c:v>
                </c:pt>
                <c:pt idx="25109">
                  <c:v>262067011.62226301</c:v>
                </c:pt>
                <c:pt idx="25110">
                  <c:v>262017189.90650299</c:v>
                </c:pt>
                <c:pt idx="25111">
                  <c:v>261967348.888576</c:v>
                </c:pt>
                <c:pt idx="25112">
                  <c:v>261917488.56056598</c:v>
                </c:pt>
                <c:pt idx="25113">
                  <c:v>261867608.91455299</c:v>
                </c:pt>
                <c:pt idx="25114">
                  <c:v>261817709.94261104</c:v>
                </c:pt>
                <c:pt idx="25115">
                  <c:v>261767791.63680601</c:v>
                </c:pt>
                <c:pt idx="25116">
                  <c:v>261717853.98920003</c:v>
                </c:pt>
                <c:pt idx="25117">
                  <c:v>261667896.99184901</c:v>
                </c:pt>
                <c:pt idx="25118">
                  <c:v>261617920.63680303</c:v>
                </c:pt>
                <c:pt idx="25119">
                  <c:v>261567924.916105</c:v>
                </c:pt>
                <c:pt idx="25120">
                  <c:v>261517909.821794</c:v>
                </c:pt>
                <c:pt idx="25121">
                  <c:v>261467875.3459</c:v>
                </c:pt>
                <c:pt idx="25122">
                  <c:v>261417821.48045102</c:v>
                </c:pt>
                <c:pt idx="25123">
                  <c:v>261367748.21746597</c:v>
                </c:pt>
                <c:pt idx="25124">
                  <c:v>261317655.54895896</c:v>
                </c:pt>
                <c:pt idx="25125">
                  <c:v>261267543.46693802</c:v>
                </c:pt>
                <c:pt idx="25126">
                  <c:v>261217411.96340501</c:v>
                </c:pt>
                <c:pt idx="25127">
                  <c:v>261167261.030357</c:v>
                </c:pt>
                <c:pt idx="25128">
                  <c:v>261117090.65978199</c:v>
                </c:pt>
                <c:pt idx="25129">
                  <c:v>261066900.84366599</c:v>
                </c:pt>
                <c:pt idx="25130">
                  <c:v>261016691.57398596</c:v>
                </c:pt>
                <c:pt idx="25131">
                  <c:v>260966462.84271401</c:v>
                </c:pt>
                <c:pt idx="25132">
                  <c:v>260916214.641817</c:v>
                </c:pt>
                <c:pt idx="25133">
                  <c:v>260865946.96325299</c:v>
                </c:pt>
                <c:pt idx="25134">
                  <c:v>260815659.79897597</c:v>
                </c:pt>
                <c:pt idx="25135">
                  <c:v>260765353.140935</c:v>
                </c:pt>
                <c:pt idx="25136">
                  <c:v>260715026.98107103</c:v>
                </c:pt>
                <c:pt idx="25137">
                  <c:v>260664681.31131998</c:v>
                </c:pt>
                <c:pt idx="25138">
                  <c:v>260614316.12360999</c:v>
                </c:pt>
                <c:pt idx="25139">
                  <c:v>260563931.40986499</c:v>
                </c:pt>
                <c:pt idx="25140">
                  <c:v>260513527.16200301</c:v>
                </c:pt>
                <c:pt idx="25141">
                  <c:v>260463103.37193501</c:v>
                </c:pt>
                <c:pt idx="25142">
                  <c:v>260412660.03156397</c:v>
                </c:pt>
                <c:pt idx="25143">
                  <c:v>260362197.13279101</c:v>
                </c:pt>
                <c:pt idx="25144">
                  <c:v>260311714.66750798</c:v>
                </c:pt>
                <c:pt idx="25145">
                  <c:v>260261212.62760103</c:v>
                </c:pt>
                <c:pt idx="25146">
                  <c:v>260210691.00495103</c:v>
                </c:pt>
                <c:pt idx="25147">
                  <c:v>260160149.79143101</c:v>
                </c:pt>
                <c:pt idx="25148">
                  <c:v>260109588.97891101</c:v>
                </c:pt>
                <c:pt idx="25149">
                  <c:v>260059008.55925003</c:v>
                </c:pt>
                <c:pt idx="25150">
                  <c:v>260008408.52430499</c:v>
                </c:pt>
                <c:pt idx="25151">
                  <c:v>259957788.865926</c:v>
                </c:pt>
                <c:pt idx="25152">
                  <c:v>259907149.57595399</c:v>
                </c:pt>
                <c:pt idx="25153">
                  <c:v>259856490.64622799</c:v>
                </c:pt>
                <c:pt idx="25154">
                  <c:v>259805812.06857696</c:v>
                </c:pt>
                <c:pt idx="25155">
                  <c:v>259755113.83482602</c:v>
                </c:pt>
                <c:pt idx="25156">
                  <c:v>259704395.93679401</c:v>
                </c:pt>
                <c:pt idx="25157">
                  <c:v>259653658.36629102</c:v>
                </c:pt>
                <c:pt idx="25158">
                  <c:v>259602901.11512297</c:v>
                </c:pt>
                <c:pt idx="25159">
                  <c:v>259552124.17508996</c:v>
                </c:pt>
                <c:pt idx="25160">
                  <c:v>259501327.53798398</c:v>
                </c:pt>
                <c:pt idx="25161">
                  <c:v>259450511.19559199</c:v>
                </c:pt>
                <c:pt idx="25162">
                  <c:v>259399675.13969401</c:v>
                </c:pt>
                <c:pt idx="25163">
                  <c:v>259348819.36206499</c:v>
                </c:pt>
                <c:pt idx="25164">
                  <c:v>259297943.85447106</c:v>
                </c:pt>
                <c:pt idx="25165">
                  <c:v>259247048.60867399</c:v>
                </c:pt>
                <c:pt idx="25166">
                  <c:v>259196133.616429</c:v>
                </c:pt>
                <c:pt idx="25167">
                  <c:v>259145198.86948499</c:v>
                </c:pt>
                <c:pt idx="25168">
                  <c:v>259094244.35958299</c:v>
                </c:pt>
                <c:pt idx="25169">
                  <c:v>259043270.07845896</c:v>
                </c:pt>
                <c:pt idx="25170">
                  <c:v>258992276.01784301</c:v>
                </c:pt>
                <c:pt idx="25171">
                  <c:v>258941262.169458</c:v>
                </c:pt>
                <c:pt idx="25172">
                  <c:v>258890228.52501899</c:v>
                </c:pt>
                <c:pt idx="25173">
                  <c:v>258839175.07623801</c:v>
                </c:pt>
                <c:pt idx="25174">
                  <c:v>258788101.81481802</c:v>
                </c:pt>
                <c:pt idx="25175">
                  <c:v>258737008.73245499</c:v>
                </c:pt>
                <c:pt idx="25176">
                  <c:v>258685895.82084203</c:v>
                </c:pt>
                <c:pt idx="25177">
                  <c:v>258634763.07166198</c:v>
                </c:pt>
                <c:pt idx="25178">
                  <c:v>258583610.476592</c:v>
                </c:pt>
                <c:pt idx="25179">
                  <c:v>258532438.02730501</c:v>
                </c:pt>
                <c:pt idx="25180">
                  <c:v>258481245.71546596</c:v>
                </c:pt>
                <c:pt idx="25181">
                  <c:v>258430033.53273103</c:v>
                </c:pt>
                <c:pt idx="25182">
                  <c:v>258378801.470754</c:v>
                </c:pt>
                <c:pt idx="25183">
                  <c:v>258327549.52117997</c:v>
                </c:pt>
                <c:pt idx="25184">
                  <c:v>258276277.67564696</c:v>
                </c:pt>
                <c:pt idx="25185">
                  <c:v>258224985.92578799</c:v>
                </c:pt>
                <c:pt idx="25186">
                  <c:v>258173674.26322797</c:v>
                </c:pt>
                <c:pt idx="25187">
                  <c:v>258122342.67958698</c:v>
                </c:pt>
                <c:pt idx="25188">
                  <c:v>258070991.16647601</c:v>
                </c:pt>
                <c:pt idx="25189">
                  <c:v>258019619.71550298</c:v>
                </c:pt>
                <c:pt idx="25190">
                  <c:v>257968228.31826597</c:v>
                </c:pt>
                <c:pt idx="25191">
                  <c:v>257916816.96635801</c:v>
                </c:pt>
                <c:pt idx="25192">
                  <c:v>257865385.65136498</c:v>
                </c:pt>
                <c:pt idx="25193">
                  <c:v>257813934.36486703</c:v>
                </c:pt>
                <c:pt idx="25194">
                  <c:v>257762463.09843701</c:v>
                </c:pt>
                <c:pt idx="25195">
                  <c:v>257710971.843642</c:v>
                </c:pt>
                <c:pt idx="25196">
                  <c:v>257659460.59203899</c:v>
                </c:pt>
                <c:pt idx="25197">
                  <c:v>257607929.33518398</c:v>
                </c:pt>
                <c:pt idx="25198">
                  <c:v>257556378.06462103</c:v>
                </c:pt>
                <c:pt idx="25199">
                  <c:v>257504806.771891</c:v>
                </c:pt>
                <c:pt idx="25200">
                  <c:v>257453215.44852698</c:v>
                </c:pt>
                <c:pt idx="25201">
                  <c:v>257401604.08605403</c:v>
                </c:pt>
                <c:pt idx="25202">
                  <c:v>257349972.675993</c:v>
                </c:pt>
                <c:pt idx="25203">
                  <c:v>257298321.20985499</c:v>
                </c:pt>
                <c:pt idx="25204">
                  <c:v>257246649.67914796</c:v>
                </c:pt>
                <c:pt idx="25205">
                  <c:v>257194958.07536998</c:v>
                </c:pt>
                <c:pt idx="25206">
                  <c:v>257143246.39001402</c:v>
                </c:pt>
                <c:pt idx="25207">
                  <c:v>257091514.61456597</c:v>
                </c:pt>
                <c:pt idx="25208">
                  <c:v>257039762.74050498</c:v>
                </c:pt>
                <c:pt idx="25209">
                  <c:v>256987990.759303</c:v>
                </c:pt>
                <c:pt idx="25210">
                  <c:v>256936198.66242599</c:v>
                </c:pt>
                <c:pt idx="25211">
                  <c:v>256884386.44133198</c:v>
                </c:pt>
                <c:pt idx="25212">
                  <c:v>256832554.08747402</c:v>
                </c:pt>
                <c:pt idx="25213">
                  <c:v>256780701.59229499</c:v>
                </c:pt>
                <c:pt idx="25214">
                  <c:v>256728828.94723499</c:v>
                </c:pt>
                <c:pt idx="25215">
                  <c:v>256676936.14372498</c:v>
                </c:pt>
                <c:pt idx="25216">
                  <c:v>256625023.17318895</c:v>
                </c:pt>
                <c:pt idx="25217">
                  <c:v>256573090.02704599</c:v>
                </c:pt>
                <c:pt idx="25218">
                  <c:v>256521136.69670501</c:v>
                </c:pt>
                <c:pt idx="25219">
                  <c:v>256469163.17357096</c:v>
                </c:pt>
                <c:pt idx="25220">
                  <c:v>256417169.44904101</c:v>
                </c:pt>
                <c:pt idx="25221">
                  <c:v>256365155.514505</c:v>
                </c:pt>
                <c:pt idx="25222">
                  <c:v>256313121.36134598</c:v>
                </c:pt>
                <c:pt idx="25223">
                  <c:v>256261066.98094001</c:v>
                </c:pt>
                <c:pt idx="25224">
                  <c:v>256208992.36465704</c:v>
                </c:pt>
                <c:pt idx="25225">
                  <c:v>256156897.50385901</c:v>
                </c:pt>
                <c:pt idx="25226">
                  <c:v>256104782.38990203</c:v>
                </c:pt>
                <c:pt idx="25227">
                  <c:v>256052647.01413301</c:v>
                </c:pt>
                <c:pt idx="25228">
                  <c:v>256000491.36789602</c:v>
                </c:pt>
                <c:pt idx="25229">
                  <c:v>255948315.442523</c:v>
                </c:pt>
                <c:pt idx="25230">
                  <c:v>255896119.22934398</c:v>
                </c:pt>
                <c:pt idx="25231">
                  <c:v>255843902.719677</c:v>
                </c:pt>
                <c:pt idx="25232">
                  <c:v>255791665.90483704</c:v>
                </c:pt>
                <c:pt idx="25233">
                  <c:v>255739408.776131</c:v>
                </c:pt>
                <c:pt idx="25234">
                  <c:v>255687131.32485604</c:v>
                </c:pt>
                <c:pt idx="25235">
                  <c:v>255634833.54230696</c:v>
                </c:pt>
                <c:pt idx="25236">
                  <c:v>255582515.41976896</c:v>
                </c:pt>
                <c:pt idx="25237">
                  <c:v>255530176.94851896</c:v>
                </c:pt>
                <c:pt idx="25238">
                  <c:v>255477818.119829</c:v>
                </c:pt>
                <c:pt idx="25239">
                  <c:v>255425438.92496201</c:v>
                </c:pt>
                <c:pt idx="25240">
                  <c:v>255373039.35517699</c:v>
                </c:pt>
                <c:pt idx="25241">
                  <c:v>255320619.40172198</c:v>
                </c:pt>
                <c:pt idx="25242">
                  <c:v>255268179.05584201</c:v>
                </c:pt>
                <c:pt idx="25243">
                  <c:v>255215718.30877</c:v>
                </c:pt>
                <c:pt idx="25244">
                  <c:v>255163237.15173599</c:v>
                </c:pt>
                <c:pt idx="25245">
                  <c:v>255110735.57596096</c:v>
                </c:pt>
                <c:pt idx="25246">
                  <c:v>255058213.57265899</c:v>
                </c:pt>
                <c:pt idx="25247">
                  <c:v>255005671.133037</c:v>
                </c:pt>
                <c:pt idx="25248">
                  <c:v>254953108.24829596</c:v>
                </c:pt>
                <c:pt idx="25249">
                  <c:v>254900524.90962699</c:v>
                </c:pt>
                <c:pt idx="25250">
                  <c:v>254847921.10821599</c:v>
                </c:pt>
                <c:pt idx="25251">
                  <c:v>254795296.83524099</c:v>
                </c:pt>
                <c:pt idx="25252">
                  <c:v>254742652.08187401</c:v>
                </c:pt>
                <c:pt idx="25253">
                  <c:v>254689986.83927703</c:v>
                </c:pt>
                <c:pt idx="25254">
                  <c:v>254637301.09860799</c:v>
                </c:pt>
                <c:pt idx="25255">
                  <c:v>254584594.85101503</c:v>
                </c:pt>
                <c:pt idx="25256">
                  <c:v>254531868.08764002</c:v>
                </c:pt>
                <c:pt idx="25257">
                  <c:v>254479120.79961899</c:v>
                </c:pt>
                <c:pt idx="25258">
                  <c:v>254426352.97807896</c:v>
                </c:pt>
                <c:pt idx="25259">
                  <c:v>254373564.61413798</c:v>
                </c:pt>
                <c:pt idx="25260">
                  <c:v>254320755.69891101</c:v>
                </c:pt>
                <c:pt idx="25261">
                  <c:v>254267926.22350296</c:v>
                </c:pt>
                <c:pt idx="25262">
                  <c:v>254215076.179012</c:v>
                </c:pt>
                <c:pt idx="25263">
                  <c:v>254162205.55652699</c:v>
                </c:pt>
                <c:pt idx="25264">
                  <c:v>254109314.34713399</c:v>
                </c:pt>
                <c:pt idx="25265">
                  <c:v>254056402.54190797</c:v>
                </c:pt>
                <c:pt idx="25266">
                  <c:v>254003470.13191599</c:v>
                </c:pt>
                <c:pt idx="25267">
                  <c:v>253950517.10822198</c:v>
                </c:pt>
                <c:pt idx="25268">
                  <c:v>253897543.461878</c:v>
                </c:pt>
                <c:pt idx="25269">
                  <c:v>253844549.18393001</c:v>
                </c:pt>
                <c:pt idx="25270">
                  <c:v>253791534.26541799</c:v>
                </c:pt>
                <c:pt idx="25271">
                  <c:v>253738498.69737399</c:v>
                </c:pt>
                <c:pt idx="25272">
                  <c:v>253685442.47082099</c:v>
                </c:pt>
                <c:pt idx="25273">
                  <c:v>253632365.576776</c:v>
                </c:pt>
                <c:pt idx="25274">
                  <c:v>253579268.006248</c:v>
                </c:pt>
                <c:pt idx="25275">
                  <c:v>253526149.750238</c:v>
                </c:pt>
                <c:pt idx="25276">
                  <c:v>253473010.79974198</c:v>
                </c:pt>
                <c:pt idx="25277">
                  <c:v>253419851.14574498</c:v>
                </c:pt>
                <c:pt idx="25278">
                  <c:v>253366670.77922696</c:v>
                </c:pt>
                <c:pt idx="25279">
                  <c:v>253313469.69115898</c:v>
                </c:pt>
                <c:pt idx="25280">
                  <c:v>253260247.87250599</c:v>
                </c:pt>
                <c:pt idx="25281">
                  <c:v>253207005.31422299</c:v>
                </c:pt>
                <c:pt idx="25282">
                  <c:v>253153742.00726101</c:v>
                </c:pt>
                <c:pt idx="25283">
                  <c:v>253100457.942559</c:v>
                </c:pt>
                <c:pt idx="25284">
                  <c:v>253047153.11105296</c:v>
                </c:pt>
                <c:pt idx="25285">
                  <c:v>252993827.50366798</c:v>
                </c:pt>
                <c:pt idx="25286">
                  <c:v>252940481.11132297</c:v>
                </c:pt>
                <c:pt idx="25287">
                  <c:v>252887113.92492899</c:v>
                </c:pt>
                <c:pt idx="25288">
                  <c:v>252833725.93538898</c:v>
                </c:pt>
                <c:pt idx="25289">
                  <c:v>252780317.1336</c:v>
                </c:pt>
                <c:pt idx="25290">
                  <c:v>252726887.51044798</c:v>
                </c:pt>
                <c:pt idx="25291">
                  <c:v>252673437.05681404</c:v>
                </c:pt>
                <c:pt idx="25292">
                  <c:v>252619965.76357198</c:v>
                </c:pt>
                <c:pt idx="25293">
                  <c:v>252566473.62158597</c:v>
                </c:pt>
                <c:pt idx="25294">
                  <c:v>252512960.621714</c:v>
                </c:pt>
                <c:pt idx="25295">
                  <c:v>252459426.75480402</c:v>
                </c:pt>
                <c:pt idx="25296">
                  <c:v>252405872.01169997</c:v>
                </c:pt>
                <c:pt idx="25297">
                  <c:v>252352296.38323504</c:v>
                </c:pt>
                <c:pt idx="25298">
                  <c:v>252298699.86023504</c:v>
                </c:pt>
                <c:pt idx="25299">
                  <c:v>252245082.43351999</c:v>
                </c:pt>
                <c:pt idx="25300">
                  <c:v>252191444.0939</c:v>
                </c:pt>
                <c:pt idx="25301">
                  <c:v>252137784.83217901</c:v>
                </c:pt>
                <c:pt idx="25302">
                  <c:v>252084104.63915101</c:v>
                </c:pt>
                <c:pt idx="25303">
                  <c:v>252030403.505604</c:v>
                </c:pt>
                <c:pt idx="25304">
                  <c:v>251976681.42231801</c:v>
                </c:pt>
                <c:pt idx="25305">
                  <c:v>251922938.38006401</c:v>
                </c:pt>
                <c:pt idx="25306">
                  <c:v>251869174.36960801</c:v>
                </c:pt>
                <c:pt idx="25307">
                  <c:v>251815389.381704</c:v>
                </c:pt>
                <c:pt idx="25308">
                  <c:v>251761583.40710199</c:v>
                </c:pt>
                <c:pt idx="25309">
                  <c:v>251707756.43654099</c:v>
                </c:pt>
                <c:pt idx="25310">
                  <c:v>251653908.46075499</c:v>
                </c:pt>
                <c:pt idx="25311">
                  <c:v>251600039.47046798</c:v>
                </c:pt>
                <c:pt idx="25312">
                  <c:v>251546149.45639601</c:v>
                </c:pt>
                <c:pt idx="25313">
                  <c:v>251492238.40924901</c:v>
                </c:pt>
                <c:pt idx="25314">
                  <c:v>251438306.319727</c:v>
                </c:pt>
                <c:pt idx="25315">
                  <c:v>251384353.17852396</c:v>
                </c:pt>
                <c:pt idx="25316">
                  <c:v>251330378.97632399</c:v>
                </c:pt>
                <c:pt idx="25317">
                  <c:v>251276383.70380399</c:v>
                </c:pt>
                <c:pt idx="25318">
                  <c:v>251222367.35163403</c:v>
                </c:pt>
                <c:pt idx="25319">
                  <c:v>251168329.910474</c:v>
                </c:pt>
                <c:pt idx="25320">
                  <c:v>251114271.370978</c:v>
                </c:pt>
                <c:pt idx="25321">
                  <c:v>251060191.72378996</c:v>
                </c:pt>
                <c:pt idx="25322">
                  <c:v>251006090.95954701</c:v>
                </c:pt>
                <c:pt idx="25323">
                  <c:v>250951969.06887901</c:v>
                </c:pt>
                <c:pt idx="25324">
                  <c:v>250897826.04240701</c:v>
                </c:pt>
                <c:pt idx="25325">
                  <c:v>250843661.87074199</c:v>
                </c:pt>
                <c:pt idx="25326">
                  <c:v>250789476.54449001</c:v>
                </c:pt>
                <c:pt idx="25327">
                  <c:v>250735270.05424801</c:v>
                </c:pt>
                <c:pt idx="25328">
                  <c:v>250681042.39060402</c:v>
                </c:pt>
                <c:pt idx="25329">
                  <c:v>250626793.54413798</c:v>
                </c:pt>
                <c:pt idx="25330">
                  <c:v>250572523.50542301</c:v>
                </c:pt>
                <c:pt idx="25331">
                  <c:v>250518232.26502398</c:v>
                </c:pt>
                <c:pt idx="25332">
                  <c:v>250463919.81349501</c:v>
                </c:pt>
                <c:pt idx="25333">
                  <c:v>250409586.14138395</c:v>
                </c:pt>
                <c:pt idx="25334">
                  <c:v>250355231.23923299</c:v>
                </c:pt>
                <c:pt idx="25335">
                  <c:v>250300855.09757099</c:v>
                </c:pt>
                <c:pt idx="25336">
                  <c:v>250246457.70692199</c:v>
                </c:pt>
                <c:pt idx="25337">
                  <c:v>250192039.05780202</c:v>
                </c:pt>
                <c:pt idx="25338">
                  <c:v>250137599.140717</c:v>
                </c:pt>
                <c:pt idx="25339">
                  <c:v>250083137.946165</c:v>
                </c:pt>
                <c:pt idx="25340">
                  <c:v>250028655.46463802</c:v>
                </c:pt>
                <c:pt idx="25341">
                  <c:v>249974151.68661603</c:v>
                </c:pt>
                <c:pt idx="25342">
                  <c:v>249919626.602575</c:v>
                </c:pt>
                <c:pt idx="25343">
                  <c:v>249865080.20297799</c:v>
                </c:pt>
                <c:pt idx="25344">
                  <c:v>249810512.47828498</c:v>
                </c:pt>
                <c:pt idx="25345">
                  <c:v>249755923.41894197</c:v>
                </c:pt>
                <c:pt idx="25346">
                  <c:v>249701313.01539198</c:v>
                </c:pt>
                <c:pt idx="25347">
                  <c:v>249646681.25806597</c:v>
                </c:pt>
                <c:pt idx="25348">
                  <c:v>249592028.13738796</c:v>
                </c:pt>
                <c:pt idx="25349">
                  <c:v>249537353.64377397</c:v>
                </c:pt>
                <c:pt idx="25350">
                  <c:v>249482657.76763099</c:v>
                </c:pt>
                <c:pt idx="25351">
                  <c:v>249427940.49935701</c:v>
                </c:pt>
                <c:pt idx="25352">
                  <c:v>249373201.82934201</c:v>
                </c:pt>
                <c:pt idx="25353">
                  <c:v>249318441.74796999</c:v>
                </c:pt>
                <c:pt idx="25354">
                  <c:v>249263660.245612</c:v>
                </c:pt>
                <c:pt idx="25355">
                  <c:v>249208857.31263503</c:v>
                </c:pt>
                <c:pt idx="25356">
                  <c:v>249154032.939394</c:v>
                </c:pt>
                <c:pt idx="25357">
                  <c:v>249099187.11623901</c:v>
                </c:pt>
                <c:pt idx="25358">
                  <c:v>249044319.83350798</c:v>
                </c:pt>
                <c:pt idx="25359">
                  <c:v>248989431.081532</c:v>
                </c:pt>
                <c:pt idx="25360">
                  <c:v>248934520.85063502</c:v>
                </c:pt>
                <c:pt idx="25361">
                  <c:v>248879589.13112998</c:v>
                </c:pt>
                <c:pt idx="25362">
                  <c:v>248824635.91332397</c:v>
                </c:pt>
                <c:pt idx="25363">
                  <c:v>248769661.18751201</c:v>
                </c:pt>
                <c:pt idx="25364">
                  <c:v>248714664.94398397</c:v>
                </c:pt>
                <c:pt idx="25365">
                  <c:v>248659647.17301896</c:v>
                </c:pt>
                <c:pt idx="25366">
                  <c:v>248604607.86488903</c:v>
                </c:pt>
                <c:pt idx="25367">
                  <c:v>248549547.00985703</c:v>
                </c:pt>
                <c:pt idx="25368">
                  <c:v>248494464.59817597</c:v>
                </c:pt>
                <c:pt idx="25369">
                  <c:v>248439360.620092</c:v>
                </c:pt>
                <c:pt idx="25370">
                  <c:v>248384235.065842</c:v>
                </c:pt>
                <c:pt idx="25371">
                  <c:v>248329087.92565402</c:v>
                </c:pt>
                <c:pt idx="25372">
                  <c:v>248273919.18974799</c:v>
                </c:pt>
                <c:pt idx="25373">
                  <c:v>248218728.848335</c:v>
                </c:pt>
                <c:pt idx="25374">
                  <c:v>248163516.89161602</c:v>
                </c:pt>
                <c:pt idx="25375">
                  <c:v>248108283.30978501</c:v>
                </c:pt>
                <c:pt idx="25376">
                  <c:v>248053028.093027</c:v>
                </c:pt>
                <c:pt idx="25377">
                  <c:v>247997751.23151797</c:v>
                </c:pt>
                <c:pt idx="25378">
                  <c:v>247942452.71542597</c:v>
                </c:pt>
                <c:pt idx="25379">
                  <c:v>247887132.534908</c:v>
                </c:pt>
                <c:pt idx="25380">
                  <c:v>247831790.680114</c:v>
                </c:pt>
                <c:pt idx="25381">
                  <c:v>247776427.14118594</c:v>
                </c:pt>
                <c:pt idx="25382">
                  <c:v>247721041.90825599</c:v>
                </c:pt>
                <c:pt idx="25383">
                  <c:v>247665634.97144696</c:v>
                </c:pt>
                <c:pt idx="25384">
                  <c:v>247610206.32087302</c:v>
                </c:pt>
                <c:pt idx="25385">
                  <c:v>247554755.94664001</c:v>
                </c:pt>
                <c:pt idx="25386">
                  <c:v>247499283.838846</c:v>
                </c:pt>
                <c:pt idx="25387">
                  <c:v>247443789.987578</c:v>
                </c:pt>
                <c:pt idx="25388">
                  <c:v>247388274.38291502</c:v>
                </c:pt>
                <c:pt idx="25389">
                  <c:v>247332737.014927</c:v>
                </c:pt>
                <c:pt idx="25390">
                  <c:v>247277177.873676</c:v>
                </c:pt>
                <c:pt idx="25391">
                  <c:v>247221596.94921401</c:v>
                </c:pt>
                <c:pt idx="25392">
                  <c:v>247165994.23158497</c:v>
                </c:pt>
                <c:pt idx="25393">
                  <c:v>247110369.710823</c:v>
                </c:pt>
                <c:pt idx="25394">
                  <c:v>247054723.37695402</c:v>
                </c:pt>
                <c:pt idx="25395">
                  <c:v>246999055.21999398</c:v>
                </c:pt>
                <c:pt idx="25396">
                  <c:v>246943365.22995099</c:v>
                </c:pt>
                <c:pt idx="25397">
                  <c:v>246887653.39682302</c:v>
                </c:pt>
                <c:pt idx="25398">
                  <c:v>246831919.710601</c:v>
                </c:pt>
                <c:pt idx="25399">
                  <c:v>246776164.16126397</c:v>
                </c:pt>
                <c:pt idx="25400">
                  <c:v>246720386.73878396</c:v>
                </c:pt>
                <c:pt idx="25401">
                  <c:v>246664587.43312398</c:v>
                </c:pt>
                <c:pt idx="25402">
                  <c:v>246608766.23423699</c:v>
                </c:pt>
                <c:pt idx="25403">
                  <c:v>246552923.13206798</c:v>
                </c:pt>
                <c:pt idx="25404">
                  <c:v>246497058.11655</c:v>
                </c:pt>
                <c:pt idx="25405">
                  <c:v>246441171.17761201</c:v>
                </c:pt>
                <c:pt idx="25406">
                  <c:v>246385262.30516896</c:v>
                </c:pt>
                <c:pt idx="25407">
                  <c:v>246329331.48912901</c:v>
                </c:pt>
                <c:pt idx="25408">
                  <c:v>246273378.71939197</c:v>
                </c:pt>
                <c:pt idx="25409">
                  <c:v>246217403.98584601</c:v>
                </c:pt>
                <c:pt idx="25410">
                  <c:v>246161407.27837196</c:v>
                </c:pt>
                <c:pt idx="25411">
                  <c:v>246105388.58684102</c:v>
                </c:pt>
                <c:pt idx="25412">
                  <c:v>246049347.90111598</c:v>
                </c:pt>
                <c:pt idx="25413">
                  <c:v>245993285.21104795</c:v>
                </c:pt>
                <c:pt idx="25414">
                  <c:v>245937200.50648099</c:v>
                </c:pt>
                <c:pt idx="25415">
                  <c:v>245881093.77724898</c:v>
                </c:pt>
                <c:pt idx="25416">
                  <c:v>245824965.01317796</c:v>
                </c:pt>
                <c:pt idx="25417">
                  <c:v>245768814.204083</c:v>
                </c:pt>
                <c:pt idx="25418">
                  <c:v>245712641.33976999</c:v>
                </c:pt>
                <c:pt idx="25419">
                  <c:v>245656446.41003701</c:v>
                </c:pt>
                <c:pt idx="25420">
                  <c:v>245600229.40467003</c:v>
                </c:pt>
                <c:pt idx="25421">
                  <c:v>245543990.31345001</c:v>
                </c:pt>
                <c:pt idx="25422">
                  <c:v>245487729.12614301</c:v>
                </c:pt>
                <c:pt idx="25423">
                  <c:v>245431445.83251104</c:v>
                </c:pt>
                <c:pt idx="25424">
                  <c:v>245375140.422304</c:v>
                </c:pt>
                <c:pt idx="25425">
                  <c:v>245318812.88526201</c:v>
                </c:pt>
                <c:pt idx="25426">
                  <c:v>245262463.21111697</c:v>
                </c:pt>
                <c:pt idx="25427">
                  <c:v>245206091.38959002</c:v>
                </c:pt>
                <c:pt idx="25428">
                  <c:v>245149697.41039598</c:v>
                </c:pt>
                <c:pt idx="25429">
                  <c:v>245093281.26323599</c:v>
                </c:pt>
                <c:pt idx="25430">
                  <c:v>245036842.93780401</c:v>
                </c:pt>
                <c:pt idx="25431">
                  <c:v>244980382.42378598</c:v>
                </c:pt>
                <c:pt idx="25432">
                  <c:v>244923899.71085399</c:v>
                </c:pt>
                <c:pt idx="25433">
                  <c:v>244867394.78867501</c:v>
                </c:pt>
                <c:pt idx="25434">
                  <c:v>244810867.646905</c:v>
                </c:pt>
                <c:pt idx="25435">
                  <c:v>244754318.27518794</c:v>
                </c:pt>
                <c:pt idx="25436">
                  <c:v>244697746.66316298</c:v>
                </c:pt>
                <c:pt idx="25437">
                  <c:v>244641152.80045503</c:v>
                </c:pt>
                <c:pt idx="25438">
                  <c:v>244584536.67668301</c:v>
                </c:pt>
                <c:pt idx="25439">
                  <c:v>244527898.281454</c:v>
                </c:pt>
                <c:pt idx="25440">
                  <c:v>244471237.60436696</c:v>
                </c:pt>
                <c:pt idx="25441">
                  <c:v>244414554.63500896</c:v>
                </c:pt>
                <c:pt idx="25442">
                  <c:v>244357849.36296001</c:v>
                </c:pt>
                <c:pt idx="25443">
                  <c:v>244301121.77778897</c:v>
                </c:pt>
                <c:pt idx="25444">
                  <c:v>244244371.86905602</c:v>
                </c:pt>
                <c:pt idx="25445">
                  <c:v>244187599.62631103</c:v>
                </c:pt>
                <c:pt idx="25446">
                  <c:v>244130805.03909299</c:v>
                </c:pt>
                <c:pt idx="25447">
                  <c:v>244073988.09693304</c:v>
                </c:pt>
                <c:pt idx="25448">
                  <c:v>244017148.789352</c:v>
                </c:pt>
                <c:pt idx="25449">
                  <c:v>243960287.10586101</c:v>
                </c:pt>
                <c:pt idx="25450">
                  <c:v>243903403.03596199</c:v>
                </c:pt>
                <c:pt idx="25451">
                  <c:v>243846496.56914496</c:v>
                </c:pt>
                <c:pt idx="25452">
                  <c:v>243789567.69489202</c:v>
                </c:pt>
                <c:pt idx="25453">
                  <c:v>243732616.40267402</c:v>
                </c:pt>
                <c:pt idx="25454">
                  <c:v>243675642.68195501</c:v>
                </c:pt>
                <c:pt idx="25455">
                  <c:v>243618646.52218598</c:v>
                </c:pt>
                <c:pt idx="25456">
                  <c:v>243561627.91281003</c:v>
                </c:pt>
                <c:pt idx="25457">
                  <c:v>243504586.84325799</c:v>
                </c:pt>
                <c:pt idx="25458">
                  <c:v>243447523.30295402</c:v>
                </c:pt>
                <c:pt idx="25459">
                  <c:v>243390437.28130898</c:v>
                </c:pt>
                <c:pt idx="25460">
                  <c:v>243333328.76772696</c:v>
                </c:pt>
                <c:pt idx="25461">
                  <c:v>243276197.75160101</c:v>
                </c:pt>
                <c:pt idx="25462">
                  <c:v>243219044.22231299</c:v>
                </c:pt>
                <c:pt idx="25463">
                  <c:v>243161868.169236</c:v>
                </c:pt>
                <c:pt idx="25464">
                  <c:v>243104669.581732</c:v>
                </c:pt>
                <c:pt idx="25465">
                  <c:v>243047448.44915599</c:v>
                </c:pt>
                <c:pt idx="25466">
                  <c:v>242990204.760849</c:v>
                </c:pt>
                <c:pt idx="25467">
                  <c:v>242932938.506145</c:v>
                </c:pt>
                <c:pt idx="25468">
                  <c:v>242875649.67436698</c:v>
                </c:pt>
                <c:pt idx="25469">
                  <c:v>242818338.25482601</c:v>
                </c:pt>
                <c:pt idx="25470">
                  <c:v>242761004.236826</c:v>
                </c:pt>
                <c:pt idx="25471">
                  <c:v>242703647.60965899</c:v>
                </c:pt>
                <c:pt idx="25472">
                  <c:v>242646268.36260802</c:v>
                </c:pt>
                <c:pt idx="25473">
                  <c:v>242588866.48494503</c:v>
                </c:pt>
                <c:pt idx="25474">
                  <c:v>242531441.96593201</c:v>
                </c:pt>
                <c:pt idx="25475">
                  <c:v>242473994.79482201</c:v>
                </c:pt>
                <c:pt idx="25476">
                  <c:v>242416524.96085504</c:v>
                </c:pt>
                <c:pt idx="25477">
                  <c:v>242359032.45326501</c:v>
                </c:pt>
                <c:pt idx="25478">
                  <c:v>242301517.26127198</c:v>
                </c:pt>
                <c:pt idx="25479">
                  <c:v>242243979.37408701</c:v>
                </c:pt>
                <c:pt idx="25480">
                  <c:v>242186418.78091201</c:v>
                </c:pt>
                <c:pt idx="25481">
                  <c:v>242128835.47093701</c:v>
                </c:pt>
                <c:pt idx="25482">
                  <c:v>242071229.43334296</c:v>
                </c:pt>
                <c:pt idx="25483">
                  <c:v>242013600.65730101</c:v>
                </c:pt>
                <c:pt idx="25484">
                  <c:v>241955949.13196898</c:v>
                </c:pt>
                <c:pt idx="25485">
                  <c:v>241898274.84649801</c:v>
                </c:pt>
                <c:pt idx="25486">
                  <c:v>241840577.79002798</c:v>
                </c:pt>
                <c:pt idx="25487">
                  <c:v>241782857.95168599</c:v>
                </c:pt>
                <c:pt idx="25488">
                  <c:v>241725115.32059103</c:v>
                </c:pt>
                <c:pt idx="25489">
                  <c:v>241667349.88585302</c:v>
                </c:pt>
                <c:pt idx="25490">
                  <c:v>241609561.636567</c:v>
                </c:pt>
                <c:pt idx="25491">
                  <c:v>241551750.56182301</c:v>
                </c:pt>
                <c:pt idx="25492">
                  <c:v>241493916.65069699</c:v>
                </c:pt>
                <c:pt idx="25493">
                  <c:v>241436059.89225504</c:v>
                </c:pt>
                <c:pt idx="25494">
                  <c:v>241378180.27555296</c:v>
                </c:pt>
                <c:pt idx="25495">
                  <c:v>241320277.78963801</c:v>
                </c:pt>
                <c:pt idx="25496">
                  <c:v>241262352.42354301</c:v>
                </c:pt>
                <c:pt idx="25497">
                  <c:v>241204404.16629499</c:v>
                </c:pt>
                <c:pt idx="25498">
                  <c:v>241146433.006906</c:v>
                </c:pt>
                <c:pt idx="25499">
                  <c:v>241088438.93437999</c:v>
                </c:pt>
                <c:pt idx="25500">
                  <c:v>241030421.93771103</c:v>
                </c:pt>
                <c:pt idx="25501">
                  <c:v>240972382.00588</c:v>
                </c:pt>
                <c:pt idx="25502">
                  <c:v>240914319.12786001</c:v>
                </c:pt>
                <c:pt idx="25503">
                  <c:v>240856233.29261103</c:v>
                </c:pt>
                <c:pt idx="25504">
                  <c:v>240798124.48908499</c:v>
                </c:pt>
                <c:pt idx="25505">
                  <c:v>240739992.70622</c:v>
                </c:pt>
                <c:pt idx="25506">
                  <c:v>240681837.93294701</c:v>
                </c:pt>
                <c:pt idx="25507">
                  <c:v>240623660.15818298</c:v>
                </c:pt>
                <c:pt idx="25508">
                  <c:v>240565459.37083802</c:v>
                </c:pt>
                <c:pt idx="25509">
                  <c:v>240507235.55980703</c:v>
                </c:pt>
                <c:pt idx="25510">
                  <c:v>240448988.71397698</c:v>
                </c:pt>
                <c:pt idx="25511">
                  <c:v>240390718.82222402</c:v>
                </c:pt>
                <c:pt idx="25512">
                  <c:v>240332425.87341401</c:v>
                </c:pt>
                <c:pt idx="25513">
                  <c:v>240274109.85639903</c:v>
                </c:pt>
                <c:pt idx="25514">
                  <c:v>240215770.76002398</c:v>
                </c:pt>
                <c:pt idx="25515">
                  <c:v>240157408.57311997</c:v>
                </c:pt>
                <c:pt idx="25516">
                  <c:v>240099023.28450999</c:v>
                </c:pt>
                <c:pt idx="25517">
                  <c:v>240040614.88300499</c:v>
                </c:pt>
                <c:pt idx="25518">
                  <c:v>239982183.35740504</c:v>
                </c:pt>
                <c:pt idx="25519">
                  <c:v>239923728.69649801</c:v>
                </c:pt>
                <c:pt idx="25520">
                  <c:v>239865250.88906303</c:v>
                </c:pt>
                <c:pt idx="25521">
                  <c:v>239806749.92386699</c:v>
                </c:pt>
                <c:pt idx="25522">
                  <c:v>239748225.789666</c:v>
                </c:pt>
                <c:pt idx="25523">
                  <c:v>239689678.475207</c:v>
                </c:pt>
                <c:pt idx="25524">
                  <c:v>239631107.96922299</c:v>
                </c:pt>
                <c:pt idx="25525">
                  <c:v>239572514.260438</c:v>
                </c:pt>
                <c:pt idx="25526">
                  <c:v>239513897.33756399</c:v>
                </c:pt>
                <c:pt idx="25527">
                  <c:v>239455257.18930301</c:v>
                </c:pt>
                <c:pt idx="25528">
                  <c:v>239396593.80434501</c:v>
                </c:pt>
                <c:pt idx="25529">
                  <c:v>239337907.17136997</c:v>
                </c:pt>
                <c:pt idx="25530">
                  <c:v>239279197.27904597</c:v>
                </c:pt>
                <c:pt idx="25531">
                  <c:v>239220464.11603001</c:v>
                </c:pt>
                <c:pt idx="25532">
                  <c:v>239161707.67096797</c:v>
                </c:pt>
                <c:pt idx="25533">
                  <c:v>239102927.93249503</c:v>
                </c:pt>
                <c:pt idx="25534">
                  <c:v>239044124.88923502</c:v>
                </c:pt>
                <c:pt idx="25535">
                  <c:v>238985298.52980003</c:v>
                </c:pt>
                <c:pt idx="25536">
                  <c:v>238926448.84279299</c:v>
                </c:pt>
                <c:pt idx="25537">
                  <c:v>238867575.81680304</c:v>
                </c:pt>
                <c:pt idx="25538">
                  <c:v>238808679.440409</c:v>
                </c:pt>
                <c:pt idx="25539">
                  <c:v>238749759.70217997</c:v>
                </c:pt>
                <c:pt idx="25540">
                  <c:v>238690816.59067103</c:v>
                </c:pt>
                <c:pt idx="25541">
                  <c:v>238631850.09442899</c:v>
                </c:pt>
                <c:pt idx="25542">
                  <c:v>238572860.20198697</c:v>
                </c:pt>
                <c:pt idx="25543">
                  <c:v>238513846.90186799</c:v>
                </c:pt>
                <c:pt idx="25544">
                  <c:v>238454810.182583</c:v>
                </c:pt>
                <c:pt idx="25545">
                  <c:v>238395750.03263202</c:v>
                </c:pt>
                <c:pt idx="25546">
                  <c:v>238336666.440505</c:v>
                </c:pt>
                <c:pt idx="25547">
                  <c:v>238277559.39467803</c:v>
                </c:pt>
                <c:pt idx="25548">
                  <c:v>238218428.88361704</c:v>
                </c:pt>
                <c:pt idx="25549">
                  <c:v>238159274.895778</c:v>
                </c:pt>
                <c:pt idx="25550">
                  <c:v>238100097.41960201</c:v>
                </c:pt>
                <c:pt idx="25551">
                  <c:v>238040896.44352198</c:v>
                </c:pt>
                <c:pt idx="25552">
                  <c:v>237981671.95595801</c:v>
                </c:pt>
                <c:pt idx="25553">
                  <c:v>237922423.94531798</c:v>
                </c:pt>
                <c:pt idx="25554">
                  <c:v>237863152.40000001</c:v>
                </c:pt>
                <c:pt idx="25555">
                  <c:v>237803857.30838996</c:v>
                </c:pt>
                <c:pt idx="25556">
                  <c:v>237744538.65886101</c:v>
                </c:pt>
                <c:pt idx="25557">
                  <c:v>237685196.439776</c:v>
                </c:pt>
                <c:pt idx="25558">
                  <c:v>237625830.639487</c:v>
                </c:pt>
                <c:pt idx="25559">
                  <c:v>237566441.24633101</c:v>
                </c:pt>
                <c:pt idx="25560">
                  <c:v>237507028.24863797</c:v>
                </c:pt>
                <c:pt idx="25561">
                  <c:v>237447591.63472399</c:v>
                </c:pt>
                <c:pt idx="25562">
                  <c:v>237388131.39289203</c:v>
                </c:pt>
                <c:pt idx="25563">
                  <c:v>237328647.511437</c:v>
                </c:pt>
                <c:pt idx="25564">
                  <c:v>237269139.97863799</c:v>
                </c:pt>
                <c:pt idx="25565">
                  <c:v>237209608.782765</c:v>
                </c:pt>
                <c:pt idx="25566">
                  <c:v>237150053.912076</c:v>
                </c:pt>
                <c:pt idx="25567">
                  <c:v>237090475.35481805</c:v>
                </c:pt>
                <c:pt idx="25568">
                  <c:v>237030873.09922299</c:v>
                </c:pt>
                <c:pt idx="25569">
                  <c:v>236971247.133515</c:v>
                </c:pt>
                <c:pt idx="25570">
                  <c:v>236911597.445905</c:v>
                </c:pt>
                <c:pt idx="25571">
                  <c:v>236851924.02458999</c:v>
                </c:pt>
                <c:pt idx="25572">
                  <c:v>236792226.85775802</c:v>
                </c:pt>
                <c:pt idx="25573">
                  <c:v>236732505.93358397</c:v>
                </c:pt>
                <c:pt idx="25574">
                  <c:v>236672761.24023101</c:v>
                </c:pt>
                <c:pt idx="25575">
                  <c:v>236612992.76585099</c:v>
                </c:pt>
                <c:pt idx="25576">
                  <c:v>236553200.49858198</c:v>
                </c:pt>
                <c:pt idx="25577">
                  <c:v>236493384.42655304</c:v>
                </c:pt>
                <c:pt idx="25578">
                  <c:v>236433544.53787899</c:v>
                </c:pt>
                <c:pt idx="25579">
                  <c:v>236373680.82066303</c:v>
                </c:pt>
                <c:pt idx="25580">
                  <c:v>236313793.262997</c:v>
                </c:pt>
                <c:pt idx="25581">
                  <c:v>236253881.85296002</c:v>
                </c:pt>
                <c:pt idx="25582">
                  <c:v>236193946.57861999</c:v>
                </c:pt>
                <c:pt idx="25583">
                  <c:v>236133987.42803201</c:v>
                </c:pt>
                <c:pt idx="25584">
                  <c:v>236074004.38924003</c:v>
                </c:pt>
                <c:pt idx="25585">
                  <c:v>236013997.45027503</c:v>
                </c:pt>
                <c:pt idx="25586">
                  <c:v>235953966.59915501</c:v>
                </c:pt>
                <c:pt idx="25587">
                  <c:v>235893911.82388899</c:v>
                </c:pt>
                <c:pt idx="25588">
                  <c:v>235833833.11247101</c:v>
                </c:pt>
                <c:pt idx="25589">
                  <c:v>235773730.45288303</c:v>
                </c:pt>
                <c:pt idx="25590">
                  <c:v>235713603.833096</c:v>
                </c:pt>
                <c:pt idx="25591">
                  <c:v>235653453.24106893</c:v>
                </c:pt>
                <c:pt idx="25592">
                  <c:v>235593278.664747</c:v>
                </c:pt>
                <c:pt idx="25593">
                  <c:v>235533080.09206501</c:v>
                </c:pt>
                <c:pt idx="25594">
                  <c:v>235472857.51094398</c:v>
                </c:pt>
                <c:pt idx="25595">
                  <c:v>235412610.90929201</c:v>
                </c:pt>
                <c:pt idx="25596">
                  <c:v>235352340.27500796</c:v>
                </c:pt>
                <c:pt idx="25597">
                  <c:v>235292045.59597501</c:v>
                </c:pt>
                <c:pt idx="25598">
                  <c:v>235231726.86006701</c:v>
                </c:pt>
                <c:pt idx="25599">
                  <c:v>235171384.05514199</c:v>
                </c:pt>
                <c:pt idx="25600">
                  <c:v>235111017.16904798</c:v>
                </c:pt>
                <c:pt idx="25601">
                  <c:v>235050626.18962201</c:v>
                </c:pt>
                <c:pt idx="25602">
                  <c:v>234990211.104684</c:v>
                </c:pt>
                <c:pt idx="25603">
                  <c:v>234929771.90204599</c:v>
                </c:pt>
                <c:pt idx="25604">
                  <c:v>234869308.56950501</c:v>
                </c:pt>
                <c:pt idx="25605">
                  <c:v>234808821.09484601</c:v>
                </c:pt>
                <c:pt idx="25606">
                  <c:v>234748309.46584299</c:v>
                </c:pt>
                <c:pt idx="25607">
                  <c:v>234687773.67025501</c:v>
                </c:pt>
                <c:pt idx="25608">
                  <c:v>234627213.69583103</c:v>
                </c:pt>
                <c:pt idx="25609">
                  <c:v>234566629.53030398</c:v>
                </c:pt>
                <c:pt idx="25610">
                  <c:v>234506021.16139898</c:v>
                </c:pt>
                <c:pt idx="25611">
                  <c:v>234445388.57682401</c:v>
                </c:pt>
                <c:pt idx="25612">
                  <c:v>234384731.76427701</c:v>
                </c:pt>
                <c:pt idx="25613">
                  <c:v>234324050.71144196</c:v>
                </c:pt>
                <c:pt idx="25614">
                  <c:v>234263345.405992</c:v>
                </c:pt>
                <c:pt idx="25615">
                  <c:v>234202615.83558598</c:v>
                </c:pt>
                <c:pt idx="25616">
                  <c:v>234141861.98787004</c:v>
                </c:pt>
                <c:pt idx="25617">
                  <c:v>234081083.85047802</c:v>
                </c:pt>
                <c:pt idx="25618">
                  <c:v>234020281.41103199</c:v>
                </c:pt>
                <c:pt idx="25619">
                  <c:v>233959454.65713799</c:v>
                </c:pt>
                <c:pt idx="25620">
                  <c:v>233898603.57639399</c:v>
                </c:pt>
                <c:pt idx="25621">
                  <c:v>233837728.15638101</c:v>
                </c:pt>
                <c:pt idx="25622">
                  <c:v>233776828.38466904</c:v>
                </c:pt>
                <c:pt idx="25623">
                  <c:v>233715904.248815</c:v>
                </c:pt>
                <c:pt idx="25624">
                  <c:v>233654955.73636398</c:v>
                </c:pt>
                <c:pt idx="25625">
                  <c:v>233593982.83484602</c:v>
                </c:pt>
                <c:pt idx="25626">
                  <c:v>233532985.53177997</c:v>
                </c:pt>
                <c:pt idx="25627">
                  <c:v>233471963.81467003</c:v>
                </c:pt>
                <c:pt idx="25628">
                  <c:v>233410917.67100996</c:v>
                </c:pt>
                <c:pt idx="25629">
                  <c:v>233349847.088278</c:v>
                </c:pt>
                <c:pt idx="25630">
                  <c:v>233288752.05394101</c:v>
                </c:pt>
                <c:pt idx="25631">
                  <c:v>233227632.55545202</c:v>
                </c:pt>
                <c:pt idx="25632">
                  <c:v>233166488.58025104</c:v>
                </c:pt>
                <c:pt idx="25633">
                  <c:v>233105320.11576596</c:v>
                </c:pt>
                <c:pt idx="25634">
                  <c:v>233044127.14941099</c:v>
                </c:pt>
                <c:pt idx="25635">
                  <c:v>232982909.66858497</c:v>
                </c:pt>
                <c:pt idx="25636">
                  <c:v>232921667.660678</c:v>
                </c:pt>
                <c:pt idx="25637">
                  <c:v>232860401.11306396</c:v>
                </c:pt>
                <c:pt idx="25638">
                  <c:v>232799110.01310396</c:v>
                </c:pt>
                <c:pt idx="25639">
                  <c:v>232737794.34814698</c:v>
                </c:pt>
                <c:pt idx="25640">
                  <c:v>232676454.10552698</c:v>
                </c:pt>
                <c:pt idx="25641">
                  <c:v>232615089.27256596</c:v>
                </c:pt>
                <c:pt idx="25642">
                  <c:v>232553699.83657402</c:v>
                </c:pt>
                <c:pt idx="25643">
                  <c:v>232492285.78484401</c:v>
                </c:pt>
                <c:pt idx="25644">
                  <c:v>232430847.10465899</c:v>
                </c:pt>
                <c:pt idx="25645">
                  <c:v>232369383.78328797</c:v>
                </c:pt>
                <c:pt idx="25646">
                  <c:v>232307895.80798501</c:v>
                </c:pt>
                <c:pt idx="25647">
                  <c:v>232246383.16599199</c:v>
                </c:pt>
                <c:pt idx="25648">
                  <c:v>232184845.84453899</c:v>
                </c:pt>
                <c:pt idx="25649">
                  <c:v>232123283.83083904</c:v>
                </c:pt>
                <c:pt idx="25650">
                  <c:v>232061697.112095</c:v>
                </c:pt>
                <c:pt idx="25651">
                  <c:v>232000085.67549399</c:v>
                </c:pt>
                <c:pt idx="25652">
                  <c:v>231938449.50821099</c:v>
                </c:pt>
                <c:pt idx="25653">
                  <c:v>231876788.597408</c:v>
                </c:pt>
                <c:pt idx="25654">
                  <c:v>231815102.93023103</c:v>
                </c:pt>
                <c:pt idx="25655">
                  <c:v>231753392.49381402</c:v>
                </c:pt>
                <c:pt idx="25656">
                  <c:v>231691657.27527896</c:v>
                </c:pt>
                <c:pt idx="25657">
                  <c:v>231629897.261731</c:v>
                </c:pt>
                <c:pt idx="25658">
                  <c:v>231568112.44026399</c:v>
                </c:pt>
                <c:pt idx="25659">
                  <c:v>231506302.79795799</c:v>
                </c:pt>
                <c:pt idx="25660">
                  <c:v>231444468.32187802</c:v>
                </c:pt>
                <c:pt idx="25661">
                  <c:v>231382608.99907601</c:v>
                </c:pt>
                <c:pt idx="25662">
                  <c:v>231320724.81659201</c:v>
                </c:pt>
                <c:pt idx="25663">
                  <c:v>231258815.76144898</c:v>
                </c:pt>
                <c:pt idx="25664">
                  <c:v>231196881.82065803</c:v>
                </c:pt>
                <c:pt idx="25665">
                  <c:v>231134922.98121703</c:v>
                </c:pt>
                <c:pt idx="25666">
                  <c:v>231072939.23010898</c:v>
                </c:pt>
                <c:pt idx="25667">
                  <c:v>231010930.55430299</c:v>
                </c:pt>
                <c:pt idx="25668">
                  <c:v>230948896.94075599</c:v>
                </c:pt>
                <c:pt idx="25669">
                  <c:v>230886838.37640801</c:v>
                </c:pt>
                <c:pt idx="25670">
                  <c:v>230824754.84818897</c:v>
                </c:pt>
                <c:pt idx="25671">
                  <c:v>230762646.34301099</c:v>
                </c:pt>
                <c:pt idx="25672">
                  <c:v>230700512.847774</c:v>
                </c:pt>
                <c:pt idx="25673">
                  <c:v>230638354.349365</c:v>
                </c:pt>
                <c:pt idx="25674">
                  <c:v>230576170.83465704</c:v>
                </c:pt>
                <c:pt idx="25675">
                  <c:v>230513962.29050496</c:v>
                </c:pt>
                <c:pt idx="25676">
                  <c:v>230451728.70375597</c:v>
                </c:pt>
                <c:pt idx="25677">
                  <c:v>230389470.06123799</c:v>
                </c:pt>
                <c:pt idx="25678">
                  <c:v>230327186.34976798</c:v>
                </c:pt>
                <c:pt idx="25679">
                  <c:v>230264877.55614701</c:v>
                </c:pt>
                <c:pt idx="25680">
                  <c:v>230202543.66716298</c:v>
                </c:pt>
                <c:pt idx="25681">
                  <c:v>230140184.66958898</c:v>
                </c:pt>
                <c:pt idx="25682">
                  <c:v>230077800.55018398</c:v>
                </c:pt>
                <c:pt idx="25683">
                  <c:v>230015391.29569399</c:v>
                </c:pt>
                <c:pt idx="25684">
                  <c:v>229952956.89284903</c:v>
                </c:pt>
                <c:pt idx="25685">
                  <c:v>229890497.32836697</c:v>
                </c:pt>
                <c:pt idx="25686">
                  <c:v>229828012.58894798</c:v>
                </c:pt>
                <c:pt idx="25687">
                  <c:v>229765502.66128096</c:v>
                </c:pt>
                <c:pt idx="25688">
                  <c:v>229702967.53204</c:v>
                </c:pt>
                <c:pt idx="25689">
                  <c:v>229640407.187884</c:v>
                </c:pt>
                <c:pt idx="25690">
                  <c:v>229577821.61545798</c:v>
                </c:pt>
                <c:pt idx="25691">
                  <c:v>229515210.80139199</c:v>
                </c:pt>
                <c:pt idx="25692">
                  <c:v>229452574.73230296</c:v>
                </c:pt>
                <c:pt idx="25693">
                  <c:v>229389913.39479202</c:v>
                </c:pt>
                <c:pt idx="25694">
                  <c:v>229327226.77544698</c:v>
                </c:pt>
                <c:pt idx="25695">
                  <c:v>229264514.86084002</c:v>
                </c:pt>
                <c:pt idx="25696">
                  <c:v>229201777.63752896</c:v>
                </c:pt>
                <c:pt idx="25697">
                  <c:v>229139015.092058</c:v>
                </c:pt>
                <c:pt idx="25698">
                  <c:v>229076227.21095496</c:v>
                </c:pt>
                <c:pt idx="25699">
                  <c:v>229013413.98073703</c:v>
                </c:pt>
                <c:pt idx="25700">
                  <c:v>228950575.38790104</c:v>
                </c:pt>
                <c:pt idx="25701">
                  <c:v>228887711.41893399</c:v>
                </c:pt>
                <c:pt idx="25702">
                  <c:v>228824822.06030598</c:v>
                </c:pt>
                <c:pt idx="25703">
                  <c:v>228761907.298473</c:v>
                </c:pt>
                <c:pt idx="25704">
                  <c:v>228698967.119876</c:v>
                </c:pt>
                <c:pt idx="25705">
                  <c:v>228636001.510941</c:v>
                </c:pt>
                <c:pt idx="25706">
                  <c:v>228573010.45807999</c:v>
                </c:pt>
                <c:pt idx="25707">
                  <c:v>228509993.94769001</c:v>
                </c:pt>
                <c:pt idx="25708">
                  <c:v>228446951.96615303</c:v>
                </c:pt>
                <c:pt idx="25709">
                  <c:v>228383884.49983603</c:v>
                </c:pt>
                <c:pt idx="25710">
                  <c:v>228320791.535092</c:v>
                </c:pt>
                <c:pt idx="25711">
                  <c:v>228257673.05825701</c:v>
                </c:pt>
                <c:pt idx="25712">
                  <c:v>228194529.05565402</c:v>
                </c:pt>
                <c:pt idx="25713">
                  <c:v>228131359.51359096</c:v>
                </c:pt>
                <c:pt idx="25714">
                  <c:v>228068164.41835997</c:v>
                </c:pt>
                <c:pt idx="25715">
                  <c:v>228004943.75624001</c:v>
                </c:pt>
                <c:pt idx="25716">
                  <c:v>227941697.51349199</c:v>
                </c:pt>
                <c:pt idx="25717">
                  <c:v>227878425.67636397</c:v>
                </c:pt>
                <c:pt idx="25718">
                  <c:v>227815128.23108795</c:v>
                </c:pt>
                <c:pt idx="25719">
                  <c:v>227751805.163883</c:v>
                </c:pt>
                <c:pt idx="25720">
                  <c:v>227688456.460949</c:v>
                </c:pt>
                <c:pt idx="25721">
                  <c:v>227625082.108475</c:v>
                </c:pt>
                <c:pt idx="25722">
                  <c:v>227561682.09263203</c:v>
                </c:pt>
                <c:pt idx="25723">
                  <c:v>227498256.39957699</c:v>
                </c:pt>
                <c:pt idx="25724">
                  <c:v>227434805.01545101</c:v>
                </c:pt>
                <c:pt idx="25725">
                  <c:v>227371327.92638099</c:v>
                </c:pt>
                <c:pt idx="25726">
                  <c:v>227307825.11847696</c:v>
                </c:pt>
                <c:pt idx="25727">
                  <c:v>227244296.57783601</c:v>
                </c:pt>
                <c:pt idx="25728">
                  <c:v>227180742.29053798</c:v>
                </c:pt>
                <c:pt idx="25729">
                  <c:v>227117162.24264696</c:v>
                </c:pt>
                <c:pt idx="25730">
                  <c:v>227053556.42021304</c:v>
                </c:pt>
                <c:pt idx="25731">
                  <c:v>226989924.80927104</c:v>
                </c:pt>
                <c:pt idx="25732">
                  <c:v>226926267.39583904</c:v>
                </c:pt>
                <c:pt idx="25733">
                  <c:v>226862584.16591999</c:v>
                </c:pt>
                <c:pt idx="25734">
                  <c:v>226798875.10550296</c:v>
                </c:pt>
                <c:pt idx="25735">
                  <c:v>226735140.20055896</c:v>
                </c:pt>
                <c:pt idx="25736">
                  <c:v>226671379.43704599</c:v>
                </c:pt>
                <c:pt idx="25737">
                  <c:v>226607592.80090499</c:v>
                </c:pt>
                <c:pt idx="25738">
                  <c:v>226543780.27805996</c:v>
                </c:pt>
                <c:pt idx="25739">
                  <c:v>226479941.85442302</c:v>
                </c:pt>
                <c:pt idx="25740">
                  <c:v>226416077.51588696</c:v>
                </c:pt>
                <c:pt idx="25741">
                  <c:v>226352187.24833196</c:v>
                </c:pt>
                <c:pt idx="25742">
                  <c:v>226288271.03762001</c:v>
                </c:pt>
                <c:pt idx="25743">
                  <c:v>226224328.869598</c:v>
                </c:pt>
                <c:pt idx="25744">
                  <c:v>226160360.73009798</c:v>
                </c:pt>
                <c:pt idx="25745">
                  <c:v>226096366.604936</c:v>
                </c:pt>
                <c:pt idx="25746">
                  <c:v>226032346.47991103</c:v>
                </c:pt>
                <c:pt idx="25747">
                  <c:v>225968300.340808</c:v>
                </c:pt>
                <c:pt idx="25748">
                  <c:v>225904228.17339498</c:v>
                </c:pt>
                <c:pt idx="25749">
                  <c:v>225840129.963424</c:v>
                </c:pt>
                <c:pt idx="25750">
                  <c:v>225776005.69663104</c:v>
                </c:pt>
                <c:pt idx="25751">
                  <c:v>225711855.35873801</c:v>
                </c:pt>
                <c:pt idx="25752">
                  <c:v>225647678.93544701</c:v>
                </c:pt>
                <c:pt idx="25753">
                  <c:v>225583476.412449</c:v>
                </c:pt>
                <c:pt idx="25754">
                  <c:v>225519247.775415</c:v>
                </c:pt>
                <c:pt idx="25755">
                  <c:v>225454993.01000199</c:v>
                </c:pt>
                <c:pt idx="25756">
                  <c:v>225390712.10184896</c:v>
                </c:pt>
                <c:pt idx="25757">
                  <c:v>225326405.03658199</c:v>
                </c:pt>
                <c:pt idx="25758">
                  <c:v>225262071.79980901</c:v>
                </c:pt>
                <c:pt idx="25759">
                  <c:v>225197712.37711999</c:v>
                </c:pt>
                <c:pt idx="25760">
                  <c:v>225133326.75409299</c:v>
                </c:pt>
                <c:pt idx="25761">
                  <c:v>225068914.91628599</c:v>
                </c:pt>
                <c:pt idx="25762">
                  <c:v>225004476.849242</c:v>
                </c:pt>
                <c:pt idx="25763">
                  <c:v>224940012.53848898</c:v>
                </c:pt>
                <c:pt idx="25764">
                  <c:v>224875521.969538</c:v>
                </c:pt>
                <c:pt idx="25765">
                  <c:v>224811005.12788099</c:v>
                </c:pt>
                <c:pt idx="25766">
                  <c:v>224746461.998999</c:v>
                </c:pt>
                <c:pt idx="25767">
                  <c:v>224681892.568351</c:v>
                </c:pt>
                <c:pt idx="25768">
                  <c:v>224617296.821383</c:v>
                </c:pt>
                <c:pt idx="25769">
                  <c:v>224552674.74352396</c:v>
                </c:pt>
                <c:pt idx="25770">
                  <c:v>224488026.320187</c:v>
                </c:pt>
                <c:pt idx="25771">
                  <c:v>224423351.53676599</c:v>
                </c:pt>
                <c:pt idx="25772">
                  <c:v>224358650.37864</c:v>
                </c:pt>
                <c:pt idx="25773">
                  <c:v>224293922.83117399</c:v>
                </c:pt>
                <c:pt idx="25774">
                  <c:v>224229168.87971103</c:v>
                </c:pt>
                <c:pt idx="25775">
                  <c:v>224164388.509583</c:v>
                </c:pt>
                <c:pt idx="25776">
                  <c:v>224099581.706101</c:v>
                </c:pt>
                <c:pt idx="25777">
                  <c:v>224034748.45456201</c:v>
                </c:pt>
                <c:pt idx="25778">
                  <c:v>223969888.74024498</c:v>
                </c:pt>
                <c:pt idx="25779">
                  <c:v>223905002.548412</c:v>
                </c:pt>
                <c:pt idx="25780">
                  <c:v>223840089.86431003</c:v>
                </c:pt>
                <c:pt idx="25781">
                  <c:v>223775150.67316794</c:v>
                </c:pt>
                <c:pt idx="25782">
                  <c:v>223710184.960197</c:v>
                </c:pt>
                <c:pt idx="25783">
                  <c:v>223645192.71059296</c:v>
                </c:pt>
                <c:pt idx="25784">
                  <c:v>223580173.90953499</c:v>
                </c:pt>
                <c:pt idx="25785">
                  <c:v>223515128.54218397</c:v>
                </c:pt>
                <c:pt idx="25786">
                  <c:v>223450056.59368399</c:v>
                </c:pt>
                <c:pt idx="25787">
                  <c:v>223384958.04916397</c:v>
                </c:pt>
                <c:pt idx="25788">
                  <c:v>223319832.89373401</c:v>
                </c:pt>
                <c:pt idx="25789">
                  <c:v>223254681.11248797</c:v>
                </c:pt>
                <c:pt idx="25790">
                  <c:v>223189502.69050199</c:v>
                </c:pt>
                <c:pt idx="25791">
                  <c:v>223124297.61283499</c:v>
                </c:pt>
                <c:pt idx="25792">
                  <c:v>223059065.86453104</c:v>
                </c:pt>
                <c:pt idx="25793">
                  <c:v>222993807.43061402</c:v>
                </c:pt>
                <c:pt idx="25794">
                  <c:v>222928522.296092</c:v>
                </c:pt>
                <c:pt idx="25795">
                  <c:v>222863210.44595501</c:v>
                </c:pt>
                <c:pt idx="25796">
                  <c:v>222797871.865179</c:v>
                </c:pt>
                <c:pt idx="25797">
                  <c:v>222732506.53871799</c:v>
                </c:pt>
                <c:pt idx="25798">
                  <c:v>222667114.45151201</c:v>
                </c:pt>
                <c:pt idx="25799">
                  <c:v>222601695.58848199</c:v>
                </c:pt>
                <c:pt idx="25800">
                  <c:v>222536249.93453303</c:v>
                </c:pt>
                <c:pt idx="25801">
                  <c:v>222470777.47455201</c:v>
                </c:pt>
                <c:pt idx="25802">
                  <c:v>222405278.193407</c:v>
                </c:pt>
                <c:pt idx="25803">
                  <c:v>222339752.07595101</c:v>
                </c:pt>
                <c:pt idx="25804">
                  <c:v>222274199.10701901</c:v>
                </c:pt>
                <c:pt idx="25805">
                  <c:v>222208619.27142698</c:v>
                </c:pt>
                <c:pt idx="25806">
                  <c:v>222143012.55397499</c:v>
                </c:pt>
                <c:pt idx="25807">
                  <c:v>222077378.93944499</c:v>
                </c:pt>
                <c:pt idx="25808">
                  <c:v>222011718.41260099</c:v>
                </c:pt>
                <c:pt idx="25809">
                  <c:v>221946030.95818898</c:v>
                </c:pt>
                <c:pt idx="25810">
                  <c:v>221880316.56093901</c:v>
                </c:pt>
                <c:pt idx="25811">
                  <c:v>221814575.20556197</c:v>
                </c:pt>
                <c:pt idx="25812">
                  <c:v>221748806.87674999</c:v>
                </c:pt>
                <c:pt idx="25813">
                  <c:v>221683011.559181</c:v>
                </c:pt>
                <c:pt idx="25814">
                  <c:v>221617189.23751101</c:v>
                </c:pt>
                <c:pt idx="25815">
                  <c:v>221551339.896382</c:v>
                </c:pt>
                <c:pt idx="25816">
                  <c:v>221485463.52041402</c:v>
                </c:pt>
                <c:pt idx="25817">
                  <c:v>221419560.09421304</c:v>
                </c:pt>
                <c:pt idx="25818">
                  <c:v>221353629.60236496</c:v>
                </c:pt>
                <c:pt idx="25819">
                  <c:v>221287672.02943802</c:v>
                </c:pt>
                <c:pt idx="25820">
                  <c:v>221221687.35998303</c:v>
                </c:pt>
                <c:pt idx="25821">
                  <c:v>221155675.578531</c:v>
                </c:pt>
                <c:pt idx="25822">
                  <c:v>221089636.669599</c:v>
                </c:pt>
                <c:pt idx="25823">
                  <c:v>221023570.617681</c:v>
                </c:pt>
                <c:pt idx="25824">
                  <c:v>220957477.40725601</c:v>
                </c:pt>
                <c:pt idx="25825">
                  <c:v>220891357.02278501</c:v>
                </c:pt>
                <c:pt idx="25826">
                  <c:v>220825209.44870797</c:v>
                </c:pt>
                <c:pt idx="25827">
                  <c:v>220759034.66945001</c:v>
                </c:pt>
                <c:pt idx="25828">
                  <c:v>220692832.66941503</c:v>
                </c:pt>
                <c:pt idx="25829">
                  <c:v>220626603.43299201</c:v>
                </c:pt>
                <c:pt idx="25830">
                  <c:v>220560346.94454798</c:v>
                </c:pt>
                <c:pt idx="25831">
                  <c:v>220494063.188434</c:v>
                </c:pt>
                <c:pt idx="25832">
                  <c:v>220427752.14898297</c:v>
                </c:pt>
                <c:pt idx="25833">
                  <c:v>220361413.810507</c:v>
                </c:pt>
                <c:pt idx="25834">
                  <c:v>220295048.15730301</c:v>
                </c:pt>
                <c:pt idx="25835">
                  <c:v>220228655.17364597</c:v>
                </c:pt>
                <c:pt idx="25836">
                  <c:v>220162234.84379598</c:v>
                </c:pt>
                <c:pt idx="25837">
                  <c:v>220095787.15199101</c:v>
                </c:pt>
                <c:pt idx="25838">
                  <c:v>220029312.08245203</c:v>
                </c:pt>
                <c:pt idx="25839">
                  <c:v>219962809.61938298</c:v>
                </c:pt>
                <c:pt idx="25840">
                  <c:v>219896279.74696797</c:v>
                </c:pt>
                <c:pt idx="25841">
                  <c:v>219829722.44937</c:v>
                </c:pt>
                <c:pt idx="25842">
                  <c:v>219763137.71073696</c:v>
                </c:pt>
                <c:pt idx="25843">
                  <c:v>219696525.51519698</c:v>
                </c:pt>
                <c:pt idx="25844">
                  <c:v>219629885.84685802</c:v>
                </c:pt>
                <c:pt idx="25845">
                  <c:v>219563218.68981004</c:v>
                </c:pt>
                <c:pt idx="25846">
                  <c:v>219496524.02812496</c:v>
                </c:pt>
                <c:pt idx="25847">
                  <c:v>219429801.84585503</c:v>
                </c:pt>
                <c:pt idx="25848">
                  <c:v>219363052.12703401</c:v>
                </c:pt>
                <c:pt idx="25849">
                  <c:v>219296274.85567603</c:v>
                </c:pt>
                <c:pt idx="25850">
                  <c:v>219229470.01577598</c:v>
                </c:pt>
                <c:pt idx="25851">
                  <c:v>219162637.59131199</c:v>
                </c:pt>
                <c:pt idx="25852">
                  <c:v>219095777.56624001</c:v>
                </c:pt>
                <c:pt idx="25853">
                  <c:v>219028889.92450002</c:v>
                </c:pt>
                <c:pt idx="25854">
                  <c:v>218961974.65000999</c:v>
                </c:pt>
                <c:pt idx="25855">
                  <c:v>218895031.72667003</c:v>
                </c:pt>
                <c:pt idx="25856">
                  <c:v>218828061.13836196</c:v>
                </c:pt>
                <c:pt idx="25857">
                  <c:v>218761062.868947</c:v>
                </c:pt>
                <c:pt idx="25858">
                  <c:v>218694036.90226701</c:v>
                </c:pt>
                <c:pt idx="25859">
                  <c:v>218626983.22214696</c:v>
                </c:pt>
                <c:pt idx="25860">
                  <c:v>218559901.81238797</c:v>
                </c:pt>
                <c:pt idx="25861">
                  <c:v>218492792.65677699</c:v>
                </c:pt>
                <c:pt idx="25862">
                  <c:v>218425655.73907799</c:v>
                </c:pt>
                <c:pt idx="25863">
                  <c:v>218358491.043037</c:v>
                </c:pt>
                <c:pt idx="25864">
                  <c:v>218291298.55238</c:v>
                </c:pt>
                <c:pt idx="25865">
                  <c:v>218224078.25081402</c:v>
                </c:pt>
                <c:pt idx="25866">
                  <c:v>218156830.12202501</c:v>
                </c:pt>
                <c:pt idx="25867">
                  <c:v>218089554.149681</c:v>
                </c:pt>
                <c:pt idx="25868">
                  <c:v>218022250.31743103</c:v>
                </c:pt>
                <c:pt idx="25869">
                  <c:v>217954918.60890198</c:v>
                </c:pt>
                <c:pt idx="25870">
                  <c:v>217887559.00770399</c:v>
                </c:pt>
                <c:pt idx="25871">
                  <c:v>217820171.49742499</c:v>
                </c:pt>
                <c:pt idx="25872">
                  <c:v>217752756.061634</c:v>
                </c:pt>
                <c:pt idx="25873">
                  <c:v>217685312.68388</c:v>
                </c:pt>
                <c:pt idx="25874">
                  <c:v>217617841.34769401</c:v>
                </c:pt>
                <c:pt idx="25875">
                  <c:v>217550342.03658399</c:v>
                </c:pt>
                <c:pt idx="25876">
                  <c:v>217482814.73404101</c:v>
                </c:pt>
                <c:pt idx="25877">
                  <c:v>217415259.42353401</c:v>
                </c:pt>
                <c:pt idx="25878">
                  <c:v>217347676.088514</c:v>
                </c:pt>
                <c:pt idx="25879">
                  <c:v>217280064.71241</c:v>
                </c:pt>
                <c:pt idx="25880">
                  <c:v>217212425.27863199</c:v>
                </c:pt>
                <c:pt idx="25881">
                  <c:v>217144757.77056897</c:v>
                </c:pt>
                <c:pt idx="25882">
                  <c:v>217077062.17159197</c:v>
                </c:pt>
                <c:pt idx="25883">
                  <c:v>217009338.46505001</c:v>
                </c:pt>
                <c:pt idx="25884">
                  <c:v>216941586.63427201</c:v>
                </c:pt>
                <c:pt idx="25885">
                  <c:v>216873806.66256598</c:v>
                </c:pt>
                <c:pt idx="25886">
                  <c:v>216805998.533223</c:v>
                </c:pt>
                <c:pt idx="25887">
                  <c:v>216738162.22951099</c:v>
                </c:pt>
                <c:pt idx="25888">
                  <c:v>216670297.734676</c:v>
                </c:pt>
                <c:pt idx="25889">
                  <c:v>216602405.03194797</c:v>
                </c:pt>
                <c:pt idx="25890">
                  <c:v>216534484.104534</c:v>
                </c:pt>
                <c:pt idx="25891">
                  <c:v>216466534.93562099</c:v>
                </c:pt>
                <c:pt idx="25892">
                  <c:v>216398557.50837398</c:v>
                </c:pt>
                <c:pt idx="25893">
                  <c:v>216330551.80594</c:v>
                </c:pt>
                <c:pt idx="25894">
                  <c:v>216262517.81144398</c:v>
                </c:pt>
                <c:pt idx="25895">
                  <c:v>216194455.507992</c:v>
                </c:pt>
                <c:pt idx="25896">
                  <c:v>216126364.87866598</c:v>
                </c:pt>
                <c:pt idx="25897">
                  <c:v>216058245.90652999</c:v>
                </c:pt>
                <c:pt idx="25898">
                  <c:v>215990098.574628</c:v>
                </c:pt>
                <c:pt idx="25899">
                  <c:v>215921922.86598101</c:v>
                </c:pt>
                <c:pt idx="25900">
                  <c:v>215853718.76358894</c:v>
                </c:pt>
                <c:pt idx="25901">
                  <c:v>215785486.25043499</c:v>
                </c:pt>
                <c:pt idx="25902">
                  <c:v>215717225.30947602</c:v>
                </c:pt>
                <c:pt idx="25903">
                  <c:v>215648935.92365104</c:v>
                </c:pt>
                <c:pt idx="25904">
                  <c:v>215580618.07587799</c:v>
                </c:pt>
                <c:pt idx="25905">
                  <c:v>215512271.74905398</c:v>
                </c:pt>
                <c:pt idx="25906">
                  <c:v>215443896.92605403</c:v>
                </c:pt>
                <c:pt idx="25907">
                  <c:v>215375493.58973202</c:v>
                </c:pt>
                <c:pt idx="25908">
                  <c:v>215307061.722922</c:v>
                </c:pt>
                <c:pt idx="25909">
                  <c:v>215238601.30843699</c:v>
                </c:pt>
                <c:pt idx="25910">
                  <c:v>215170112.32906699</c:v>
                </c:pt>
                <c:pt idx="25911">
                  <c:v>215101594.76758197</c:v>
                </c:pt>
                <c:pt idx="25912">
                  <c:v>215033048.60673001</c:v>
                </c:pt>
                <c:pt idx="25913">
                  <c:v>214964473.82924002</c:v>
                </c:pt>
                <c:pt idx="25914">
                  <c:v>214895870.41781601</c:v>
                </c:pt>
                <c:pt idx="25915">
                  <c:v>214827238.35514399</c:v>
                </c:pt>
                <c:pt idx="25916">
                  <c:v>214758577.623887</c:v>
                </c:pt>
                <c:pt idx="25917">
                  <c:v>214689888.20668599</c:v>
                </c:pt>
                <c:pt idx="25918">
                  <c:v>214621170.08616099</c:v>
                </c:pt>
                <c:pt idx="25919">
                  <c:v>214552423.244912</c:v>
                </c:pt>
                <c:pt idx="25920">
                  <c:v>214483647.66551399</c:v>
                </c:pt>
                <c:pt idx="25921">
                  <c:v>214414843.33052501</c:v>
                </c:pt>
                <c:pt idx="25922">
                  <c:v>214346010.22247699</c:v>
                </c:pt>
                <c:pt idx="25923">
                  <c:v>214277148.32388201</c:v>
                </c:pt>
                <c:pt idx="25924">
                  <c:v>214208257.61723101</c:v>
                </c:pt>
                <c:pt idx="25925">
                  <c:v>214139338.08499303</c:v>
                </c:pt>
                <c:pt idx="25926">
                  <c:v>214070389.70961401</c:v>
                </c:pt>
                <c:pt idx="25927">
                  <c:v>214001412.473519</c:v>
                </c:pt>
                <c:pt idx="25928">
                  <c:v>213932406.35911104</c:v>
                </c:pt>
                <c:pt idx="25929">
                  <c:v>213863371.34877101</c:v>
                </c:pt>
                <c:pt idx="25930">
                  <c:v>213794307.42485803</c:v>
                </c:pt>
                <c:pt idx="25931">
                  <c:v>213725214.569709</c:v>
                </c:pt>
                <c:pt idx="25932">
                  <c:v>213656092.76563901</c:v>
                </c:pt>
                <c:pt idx="25933">
                  <c:v>213586941.99494103</c:v>
                </c:pt>
                <c:pt idx="25934">
                  <c:v>213517762.239885</c:v>
                </c:pt>
                <c:pt idx="25935">
                  <c:v>213448553.48272103</c:v>
                </c:pt>
                <c:pt idx="25936">
                  <c:v>213379315.70567399</c:v>
                </c:pt>
                <c:pt idx="25937">
                  <c:v>213310048.890948</c:v>
                </c:pt>
                <c:pt idx="25938">
                  <c:v>213240753.02072501</c:v>
                </c:pt>
                <c:pt idx="25939">
                  <c:v>213171428.07716396</c:v>
                </c:pt>
                <c:pt idx="25940">
                  <c:v>213102074.042402</c:v>
                </c:pt>
                <c:pt idx="25941">
                  <c:v>213032690.89855301</c:v>
                </c:pt>
                <c:pt idx="25942">
                  <c:v>212963278.62771103</c:v>
                </c:pt>
                <c:pt idx="25943">
                  <c:v>212893837.21194196</c:v>
                </c:pt>
                <c:pt idx="25944">
                  <c:v>212824366.63329598</c:v>
                </c:pt>
                <c:pt idx="25945">
                  <c:v>212754866.87379599</c:v>
                </c:pt>
                <c:pt idx="25946">
                  <c:v>212685337.915443</c:v>
                </c:pt>
                <c:pt idx="25947">
                  <c:v>212615779.74021599</c:v>
                </c:pt>
                <c:pt idx="25948">
                  <c:v>212546192.33007202</c:v>
                </c:pt>
                <c:pt idx="25949">
                  <c:v>212476575.666944</c:v>
                </c:pt>
                <c:pt idx="25950">
                  <c:v>212406929.73274198</c:v>
                </c:pt>
                <c:pt idx="25951">
                  <c:v>212337254.509354</c:v>
                </c:pt>
                <c:pt idx="25952">
                  <c:v>212267549.97864398</c:v>
                </c:pt>
                <c:pt idx="25953">
                  <c:v>212197816.12245503</c:v>
                </c:pt>
                <c:pt idx="25954">
                  <c:v>212128052.92260602</c:v>
                </c:pt>
                <c:pt idx="25955">
                  <c:v>212058260.36089104</c:v>
                </c:pt>
                <c:pt idx="25956">
                  <c:v>211988438.419083</c:v>
                </c:pt>
                <c:pt idx="25957">
                  <c:v>211918587.078933</c:v>
                </c:pt>
                <c:pt idx="25958">
                  <c:v>211848706.32216501</c:v>
                </c:pt>
                <c:pt idx="25959">
                  <c:v>211778796.13048398</c:v>
                </c:pt>
                <c:pt idx="25960">
                  <c:v>211708856.485569</c:v>
                </c:pt>
                <c:pt idx="25961">
                  <c:v>211638887.36907703</c:v>
                </c:pt>
                <c:pt idx="25962">
                  <c:v>211568888.76264</c:v>
                </c:pt>
                <c:pt idx="25963">
                  <c:v>211498860.64786896</c:v>
                </c:pt>
                <c:pt idx="25964">
                  <c:v>211428803.006349</c:v>
                </c:pt>
                <c:pt idx="25965">
                  <c:v>211358715.819644</c:v>
                </c:pt>
                <c:pt idx="25966">
                  <c:v>211288599.06929201</c:v>
                </c:pt>
                <c:pt idx="25967">
                  <c:v>211218452.73681003</c:v>
                </c:pt>
                <c:pt idx="25968">
                  <c:v>211148276.803689</c:v>
                </c:pt>
                <c:pt idx="25969">
                  <c:v>211078071.25139797</c:v>
                </c:pt>
                <c:pt idx="25970">
                  <c:v>211007836.06138098</c:v>
                </c:pt>
                <c:pt idx="25971">
                  <c:v>210937571.21505997</c:v>
                </c:pt>
                <c:pt idx="25972">
                  <c:v>210867276.69383103</c:v>
                </c:pt>
                <c:pt idx="25973">
                  <c:v>210796952.47906798</c:v>
                </c:pt>
                <c:pt idx="25974">
                  <c:v>210726598.55211899</c:v>
                </c:pt>
                <c:pt idx="25975">
                  <c:v>210656214.89431104</c:v>
                </c:pt>
                <c:pt idx="25976">
                  <c:v>210585801.48694503</c:v>
                </c:pt>
                <c:pt idx="25977">
                  <c:v>210515358.311297</c:v>
                </c:pt>
                <c:pt idx="25978">
                  <c:v>210444885.34862199</c:v>
                </c:pt>
                <c:pt idx="25979">
                  <c:v>210374382.58014798</c:v>
                </c:pt>
                <c:pt idx="25980">
                  <c:v>210303849.98708099</c:v>
                </c:pt>
                <c:pt idx="25981">
                  <c:v>210233287.55060104</c:v>
                </c:pt>
                <c:pt idx="25982">
                  <c:v>210162695.25186399</c:v>
                </c:pt>
                <c:pt idx="25983">
                  <c:v>210092073.07200399</c:v>
                </c:pt>
                <c:pt idx="25984">
                  <c:v>210021420.99212599</c:v>
                </c:pt>
                <c:pt idx="25985">
                  <c:v>209950738.99331599</c:v>
                </c:pt>
                <c:pt idx="25986">
                  <c:v>209880027.05663106</c:v>
                </c:pt>
                <c:pt idx="25987">
                  <c:v>209809285.16310698</c:v>
                </c:pt>
                <c:pt idx="25988">
                  <c:v>209738513.293753</c:v>
                </c:pt>
                <c:pt idx="25989">
                  <c:v>209667711.42955402</c:v>
                </c:pt>
                <c:pt idx="25990">
                  <c:v>209596879.55147099</c:v>
                </c:pt>
                <c:pt idx="25991">
                  <c:v>209526017.64043999</c:v>
                </c:pt>
                <c:pt idx="25992">
                  <c:v>209455125.67737198</c:v>
                </c:pt>
                <c:pt idx="25993">
                  <c:v>209384203.64315397</c:v>
                </c:pt>
                <c:pt idx="25994">
                  <c:v>209313251.51864597</c:v>
                </c:pt>
                <c:pt idx="25995">
                  <c:v>209242269.284686</c:v>
                </c:pt>
                <c:pt idx="25996">
                  <c:v>209171256.922086</c:v>
                </c:pt>
                <c:pt idx="25997">
                  <c:v>209100214.41163099</c:v>
                </c:pt>
                <c:pt idx="25998">
                  <c:v>209029141.73408496</c:v>
                </c:pt>
                <c:pt idx="25999">
                  <c:v>208958038.87018198</c:v>
                </c:pt>
                <c:pt idx="26000">
                  <c:v>208886905.80063602</c:v>
                </c:pt>
                <c:pt idx="26001">
                  <c:v>208815742.50613201</c:v>
                </c:pt>
                <c:pt idx="26002">
                  <c:v>208744548.96733099</c:v>
                </c:pt>
                <c:pt idx="26003">
                  <c:v>208673325.16486901</c:v>
                </c:pt>
                <c:pt idx="26004">
                  <c:v>208602071.079357</c:v>
                </c:pt>
                <c:pt idx="26005">
                  <c:v>208530786.69137898</c:v>
                </c:pt>
                <c:pt idx="26006">
                  <c:v>208459471.98149601</c:v>
                </c:pt>
                <c:pt idx="26007">
                  <c:v>208388126.93024099</c:v>
                </c:pt>
                <c:pt idx="26008">
                  <c:v>208316751.51812395</c:v>
                </c:pt>
                <c:pt idx="26009">
                  <c:v>208245345.72562701</c:v>
                </c:pt>
                <c:pt idx="26010">
                  <c:v>208173909.533207</c:v>
                </c:pt>
                <c:pt idx="26011">
                  <c:v>208102442.921298</c:v>
                </c:pt>
                <c:pt idx="26012">
                  <c:v>208030945.870303</c:v>
                </c:pt>
                <c:pt idx="26013">
                  <c:v>207959418.36060503</c:v>
                </c:pt>
                <c:pt idx="26014">
                  <c:v>207887860.37255701</c:v>
                </c:pt>
                <c:pt idx="26015">
                  <c:v>207816271.88648903</c:v>
                </c:pt>
                <c:pt idx="26016">
                  <c:v>207744652.88270202</c:v>
                </c:pt>
                <c:pt idx="26017">
                  <c:v>207673003.34147301</c:v>
                </c:pt>
                <c:pt idx="26018">
                  <c:v>207601323.24305296</c:v>
                </c:pt>
                <c:pt idx="26019">
                  <c:v>207529612.56766701</c:v>
                </c:pt>
                <c:pt idx="26020">
                  <c:v>207457871.295513</c:v>
                </c:pt>
                <c:pt idx="26021">
                  <c:v>207386099.40676299</c:v>
                </c:pt>
                <c:pt idx="26022">
                  <c:v>207314296.88156301</c:v>
                </c:pt>
                <c:pt idx="26023">
                  <c:v>207242463.70003399</c:v>
                </c:pt>
                <c:pt idx="26024">
                  <c:v>207170599.84226799</c:v>
                </c:pt>
                <c:pt idx="26025">
                  <c:v>207098705.28833199</c:v>
                </c:pt>
                <c:pt idx="26026">
                  <c:v>207026780.01826698</c:v>
                </c:pt>
                <c:pt idx="26027">
                  <c:v>206954824.01208696</c:v>
                </c:pt>
                <c:pt idx="26028">
                  <c:v>206882837.24977997</c:v>
                </c:pt>
                <c:pt idx="26029">
                  <c:v>206810819.71130595</c:v>
                </c:pt>
                <c:pt idx="26030">
                  <c:v>206738771.37660003</c:v>
                </c:pt>
                <c:pt idx="26031">
                  <c:v>206666692.22556898</c:v>
                </c:pt>
                <c:pt idx="26032">
                  <c:v>206594582.23809397</c:v>
                </c:pt>
                <c:pt idx="26033">
                  <c:v>206522441.39402899</c:v>
                </c:pt>
                <c:pt idx="26034">
                  <c:v>206450269.67320198</c:v>
                </c:pt>
                <c:pt idx="26035">
                  <c:v>206378067.05541104</c:v>
                </c:pt>
                <c:pt idx="26036">
                  <c:v>206305833.52043104</c:v>
                </c:pt>
                <c:pt idx="26037">
                  <c:v>206233569.04800797</c:v>
                </c:pt>
                <c:pt idx="26038">
                  <c:v>206161273.617861</c:v>
                </c:pt>
                <c:pt idx="26039">
                  <c:v>206088947.20968199</c:v>
                </c:pt>
                <c:pt idx="26040">
                  <c:v>206016589.80313501</c:v>
                </c:pt>
                <c:pt idx="26041">
                  <c:v>205944201.37785801</c:v>
                </c:pt>
                <c:pt idx="26042">
                  <c:v>205871781.91346198</c:v>
                </c:pt>
                <c:pt idx="26043">
                  <c:v>205799331.38953003</c:v>
                </c:pt>
                <c:pt idx="26044">
                  <c:v>205726849.78561601</c:v>
                </c:pt>
                <c:pt idx="26045">
                  <c:v>205654337.081249</c:v>
                </c:pt>
                <c:pt idx="26046">
                  <c:v>205581793.25592896</c:v>
                </c:pt>
                <c:pt idx="26047">
                  <c:v>205509218.28913</c:v>
                </c:pt>
                <c:pt idx="26048">
                  <c:v>205436612.16029701</c:v>
                </c:pt>
                <c:pt idx="26049">
                  <c:v>205363974.848847</c:v>
                </c:pt>
                <c:pt idx="26050">
                  <c:v>205291306.33417103</c:v>
                </c:pt>
                <c:pt idx="26051">
                  <c:v>205218606.59562999</c:v>
                </c:pt>
                <c:pt idx="26052">
                  <c:v>205145875.61255798</c:v>
                </c:pt>
                <c:pt idx="26053">
                  <c:v>205073113.36426303</c:v>
                </c:pt>
                <c:pt idx="26054">
                  <c:v>205000319.83002299</c:v>
                </c:pt>
                <c:pt idx="26055">
                  <c:v>204927494.98908699</c:v>
                </c:pt>
                <c:pt idx="26056">
                  <c:v>204854638.82067904</c:v>
                </c:pt>
                <c:pt idx="26057">
                  <c:v>204781751.303992</c:v>
                </c:pt>
                <c:pt idx="26058">
                  <c:v>204708832.41819298</c:v>
                </c:pt>
                <c:pt idx="26059">
                  <c:v>204635882.14241901</c:v>
                </c:pt>
                <c:pt idx="26060">
                  <c:v>204562900.45578101</c:v>
                </c:pt>
                <c:pt idx="26061">
                  <c:v>204489887.337358</c:v>
                </c:pt>
                <c:pt idx="26062">
                  <c:v>204416842.766204</c:v>
                </c:pt>
                <c:pt idx="26063">
                  <c:v>204343766.72134298</c:v>
                </c:pt>
                <c:pt idx="26064">
                  <c:v>204270659.18177</c:v>
                </c:pt>
                <c:pt idx="26065">
                  <c:v>204197520.12645403</c:v>
                </c:pt>
                <c:pt idx="26066">
                  <c:v>204124349.53433201</c:v>
                </c:pt>
                <c:pt idx="26067">
                  <c:v>204051147.38431403</c:v>
                </c:pt>
                <c:pt idx="26068">
                  <c:v>203977913.65528101</c:v>
                </c:pt>
                <c:pt idx="26069">
                  <c:v>203904648.32608601</c:v>
                </c:pt>
                <c:pt idx="26070">
                  <c:v>203831351.375552</c:v>
                </c:pt>
                <c:pt idx="26071">
                  <c:v>203758022.78247303</c:v>
                </c:pt>
                <c:pt idx="26072">
                  <c:v>203684662.52561504</c:v>
                </c:pt>
                <c:pt idx="26073">
                  <c:v>203611270.58371401</c:v>
                </c:pt>
                <c:pt idx="26074">
                  <c:v>203537846.93547699</c:v>
                </c:pt>
                <c:pt idx="26075">
                  <c:v>203464391.55958301</c:v>
                </c:pt>
                <c:pt idx="26076">
                  <c:v>203390904.43468103</c:v>
                </c:pt>
                <c:pt idx="26077">
                  <c:v>203317385.53938898</c:v>
                </c:pt>
                <c:pt idx="26078">
                  <c:v>203243834.85229903</c:v>
                </c:pt>
                <c:pt idx="26079">
                  <c:v>203170252.35197103</c:v>
                </c:pt>
                <c:pt idx="26080">
                  <c:v>203096638.01693699</c:v>
                </c:pt>
                <c:pt idx="26081">
                  <c:v>203022991.82569802</c:v>
                </c:pt>
                <c:pt idx="26082">
                  <c:v>202949313.75672701</c:v>
                </c:pt>
                <c:pt idx="26083">
                  <c:v>202875603.78846598</c:v>
                </c:pt>
                <c:pt idx="26084">
                  <c:v>202801861.89932799</c:v>
                </c:pt>
                <c:pt idx="26085">
                  <c:v>202728088.06769699</c:v>
                </c:pt>
                <c:pt idx="26086">
                  <c:v>202654282.27192497</c:v>
                </c:pt>
                <c:pt idx="26087">
                  <c:v>202580444.49033701</c:v>
                </c:pt>
                <c:pt idx="26088">
                  <c:v>202506574.70122498</c:v>
                </c:pt>
                <c:pt idx="26089">
                  <c:v>202432672.88285306</c:v>
                </c:pt>
                <c:pt idx="26090">
                  <c:v>202358739.013455</c:v>
                </c:pt>
                <c:pt idx="26091">
                  <c:v>202284773.07123399</c:v>
                </c:pt>
                <c:pt idx="26092">
                  <c:v>202210775.034363</c:v>
                </c:pt>
                <c:pt idx="26093">
                  <c:v>202136744.88098401</c:v>
                </c:pt>
                <c:pt idx="26094">
                  <c:v>202062682.58921102</c:v>
                </c:pt>
                <c:pt idx="26095">
                  <c:v>201988588.13712496</c:v>
                </c:pt>
                <c:pt idx="26096">
                  <c:v>201914461.50277799</c:v>
                </c:pt>
                <c:pt idx="26097">
                  <c:v>201840302.66419101</c:v>
                </c:pt>
                <c:pt idx="26098">
                  <c:v>201766111.59935501</c:v>
                </c:pt>
                <c:pt idx="26099">
                  <c:v>201691888.28623003</c:v>
                </c:pt>
                <c:pt idx="26100">
                  <c:v>201617632.70274398</c:v>
                </c:pt>
                <c:pt idx="26101">
                  <c:v>201543344.82679704</c:v>
                </c:pt>
                <c:pt idx="26102">
                  <c:v>201469024.63625601</c:v>
                </c:pt>
                <c:pt idx="26103">
                  <c:v>201394672.10895798</c:v>
                </c:pt>
                <c:pt idx="26104">
                  <c:v>201320287.222709</c:v>
                </c:pt>
                <c:pt idx="26105">
                  <c:v>201245869.95528299</c:v>
                </c:pt>
                <c:pt idx="26106">
                  <c:v>201171420.28442499</c:v>
                </c:pt>
                <c:pt idx="26107">
                  <c:v>201096938.187846</c:v>
                </c:pt>
                <c:pt idx="26108">
                  <c:v>201022423.64322898</c:v>
                </c:pt>
                <c:pt idx="26109">
                  <c:v>200947876.628223</c:v>
                </c:pt>
                <c:pt idx="26110">
                  <c:v>200873297.12044799</c:v>
                </c:pt>
                <c:pt idx="26111">
                  <c:v>200798685.097489</c:v>
                </c:pt>
                <c:pt idx="26112">
                  <c:v>200724040.53690499</c:v>
                </c:pt>
                <c:pt idx="26113">
                  <c:v>200649363.41621801</c:v>
                </c:pt>
                <c:pt idx="26114">
                  <c:v>200574653.71292198</c:v>
                </c:pt>
                <c:pt idx="26115">
                  <c:v>200499911.40447801</c:v>
                </c:pt>
                <c:pt idx="26116">
                  <c:v>200425136.46831501</c:v>
                </c:pt>
                <c:pt idx="26117">
                  <c:v>200350328.88183004</c:v>
                </c:pt>
                <c:pt idx="26118">
                  <c:v>200275488.62239</c:v>
                </c:pt>
                <c:pt idx="26119">
                  <c:v>200200615.66732797</c:v>
                </c:pt>
                <c:pt idx="26120">
                  <c:v>200125709.993947</c:v>
                </c:pt>
                <c:pt idx="26121">
                  <c:v>200050771.57951501</c:v>
                </c:pt>
                <c:pt idx="26122">
                  <c:v>199975800.40127</c:v>
                </c:pt>
                <c:pt idx="26123">
                  <c:v>199900796.43641803</c:v>
                </c:pt>
                <c:pt idx="26124">
                  <c:v>199825759.66213199</c:v>
                </c:pt>
                <c:pt idx="26125">
                  <c:v>199750690.05555299</c:v>
                </c:pt>
                <c:pt idx="26126">
                  <c:v>199675587.59378996</c:v>
                </c:pt>
                <c:pt idx="26127">
                  <c:v>199600452.25391701</c:v>
                </c:pt>
                <c:pt idx="26128">
                  <c:v>199525284.012979</c:v>
                </c:pt>
                <c:pt idx="26129">
                  <c:v>199450082.84798598</c:v>
                </c:pt>
                <c:pt idx="26130">
                  <c:v>199374848.735917</c:v>
                </c:pt>
                <c:pt idx="26131">
                  <c:v>199299581.653716</c:v>
                </c:pt>
                <c:pt idx="26132">
                  <c:v>199224281.57829797</c:v>
                </c:pt>
                <c:pt idx="26133">
                  <c:v>199148948.48654002</c:v>
                </c:pt>
                <c:pt idx="26134">
                  <c:v>199073582.35529104</c:v>
                </c:pt>
                <c:pt idx="26135">
                  <c:v>198998183.16136298</c:v>
                </c:pt>
                <c:pt idx="26136">
                  <c:v>198922750.88153699</c:v>
                </c:pt>
                <c:pt idx="26137">
                  <c:v>198847285.492562</c:v>
                </c:pt>
                <c:pt idx="26138">
                  <c:v>198771786.97115096</c:v>
                </c:pt>
                <c:pt idx="26139">
                  <c:v>198696255.29398498</c:v>
                </c:pt>
                <c:pt idx="26140">
                  <c:v>198620690.43771201</c:v>
                </c:pt>
                <c:pt idx="26141">
                  <c:v>198545092.37894598</c:v>
                </c:pt>
                <c:pt idx="26142">
                  <c:v>198469461.09426799</c:v>
                </c:pt>
                <c:pt idx="26143">
                  <c:v>198393796.56022501</c:v>
                </c:pt>
                <c:pt idx="26144">
                  <c:v>198318098.75332996</c:v>
                </c:pt>
                <c:pt idx="26145">
                  <c:v>198242367.65006301</c:v>
                </c:pt>
                <c:pt idx="26146">
                  <c:v>198166603.22687003</c:v>
                </c:pt>
                <c:pt idx="26147">
                  <c:v>198090805.460163</c:v>
                </c:pt>
                <c:pt idx="26148">
                  <c:v>198014974.32632104</c:v>
                </c:pt>
                <c:pt idx="26149">
                  <c:v>197939109.801687</c:v>
                </c:pt>
                <c:pt idx="26150">
                  <c:v>197863211.86257103</c:v>
                </c:pt>
                <c:pt idx="26151">
                  <c:v>197787280.48525003</c:v>
                </c:pt>
                <c:pt idx="26152">
                  <c:v>197711315.64596397</c:v>
                </c:pt>
                <c:pt idx="26153">
                  <c:v>197635317.32092202</c:v>
                </c:pt>
                <c:pt idx="26154">
                  <c:v>197559285.48629704</c:v>
                </c:pt>
                <c:pt idx="26155">
                  <c:v>197483220.11822698</c:v>
                </c:pt>
                <c:pt idx="26156">
                  <c:v>197407121.19281504</c:v>
                </c:pt>
                <c:pt idx="26157">
                  <c:v>197330988.68613303</c:v>
                </c:pt>
                <c:pt idx="26158">
                  <c:v>197254822.57421303</c:v>
                </c:pt>
                <c:pt idx="26159">
                  <c:v>197178622.83305699</c:v>
                </c:pt>
                <c:pt idx="26160">
                  <c:v>197102389.43863001</c:v>
                </c:pt>
                <c:pt idx="26161">
                  <c:v>197026122.36686203</c:v>
                </c:pt>
                <c:pt idx="26162">
                  <c:v>196949821.593649</c:v>
                </c:pt>
                <c:pt idx="26163">
                  <c:v>196873487.09485003</c:v>
                </c:pt>
                <c:pt idx="26164">
                  <c:v>196797118.84629104</c:v>
                </c:pt>
                <c:pt idx="26165">
                  <c:v>196720716.82376301</c:v>
                </c:pt>
                <c:pt idx="26166">
                  <c:v>196644281.00301901</c:v>
                </c:pt>
                <c:pt idx="26167">
                  <c:v>196567811.35978001</c:v>
                </c:pt>
                <c:pt idx="26168">
                  <c:v>196491307.86972901</c:v>
                </c:pt>
                <c:pt idx="26169">
                  <c:v>196414770.50851598</c:v>
                </c:pt>
                <c:pt idx="26170">
                  <c:v>196338199.25175199</c:v>
                </c:pt>
                <c:pt idx="26171">
                  <c:v>196261594.07501599</c:v>
                </c:pt>
                <c:pt idx="26172">
                  <c:v>196184954.95384899</c:v>
                </c:pt>
                <c:pt idx="26173">
                  <c:v>196108281.86375701</c:v>
                </c:pt>
                <c:pt idx="26174">
                  <c:v>196031574.78020999</c:v>
                </c:pt>
                <c:pt idx="26175">
                  <c:v>195954833.67864197</c:v>
                </c:pt>
                <c:pt idx="26176">
                  <c:v>195878058.53445104</c:v>
                </c:pt>
                <c:pt idx="26177">
                  <c:v>195801249.32299802</c:v>
                </c:pt>
                <c:pt idx="26178">
                  <c:v>195724406.01960999</c:v>
                </c:pt>
                <c:pt idx="26179">
                  <c:v>195647528.59957501</c:v>
                </c:pt>
                <c:pt idx="26180">
                  <c:v>195570617.03814796</c:v>
                </c:pt>
                <c:pt idx="26181">
                  <c:v>195493671.31054398</c:v>
                </c:pt>
                <c:pt idx="26182">
                  <c:v>195416691.39194399</c:v>
                </c:pt>
                <c:pt idx="26183">
                  <c:v>195339677.25749201</c:v>
                </c:pt>
                <c:pt idx="26184">
                  <c:v>195262628.88229302</c:v>
                </c:pt>
                <c:pt idx="26185">
                  <c:v>195185546.24141997</c:v>
                </c:pt>
                <c:pt idx="26186">
                  <c:v>195108429.30990401</c:v>
                </c:pt>
                <c:pt idx="26187">
                  <c:v>195031278.06274199</c:v>
                </c:pt>
                <c:pt idx="26188">
                  <c:v>194954092.47489503</c:v>
                </c:pt>
                <c:pt idx="26189">
                  <c:v>194876872.521283</c:v>
                </c:pt>
                <c:pt idx="26190">
                  <c:v>194799618.17679399</c:v>
                </c:pt>
                <c:pt idx="26191">
                  <c:v>194722329.41627401</c:v>
                </c:pt>
                <c:pt idx="26192">
                  <c:v>194645006.21453398</c:v>
                </c:pt>
                <c:pt idx="26193">
                  <c:v>194567648.54634896</c:v>
                </c:pt>
                <c:pt idx="26194">
                  <c:v>194490256.38645306</c:v>
                </c:pt>
                <c:pt idx="26195">
                  <c:v>194412829.70954597</c:v>
                </c:pt>
                <c:pt idx="26196">
                  <c:v>194335368.49028701</c:v>
                </c:pt>
                <c:pt idx="26197">
                  <c:v>194257872.70330098</c:v>
                </c:pt>
                <c:pt idx="26198">
                  <c:v>194180342.323172</c:v>
                </c:pt>
                <c:pt idx="26199">
                  <c:v>194102777.32444802</c:v>
                </c:pt>
                <c:pt idx="26200">
                  <c:v>194025177.681638</c:v>
                </c:pt>
                <c:pt idx="26201">
                  <c:v>193947543.36921304</c:v>
                </c:pt>
                <c:pt idx="26202">
                  <c:v>193869874.36160699</c:v>
                </c:pt>
                <c:pt idx="26203">
                  <c:v>193792170.63321501</c:v>
                </c:pt>
                <c:pt idx="26204">
                  <c:v>193714432.15839398</c:v>
                </c:pt>
                <c:pt idx="26205">
                  <c:v>193636658.911461</c:v>
                </c:pt>
                <c:pt idx="26206">
                  <c:v>193558850.86669704</c:v>
                </c:pt>
                <c:pt idx="26207">
                  <c:v>193481007.99834397</c:v>
                </c:pt>
                <c:pt idx="26208">
                  <c:v>193403130.280604</c:v>
                </c:pt>
                <c:pt idx="26209">
                  <c:v>193325217.68764001</c:v>
                </c:pt>
                <c:pt idx="26210">
                  <c:v>193247270.19357896</c:v>
                </c:pt>
                <c:pt idx="26211">
                  <c:v>193169287.77250698</c:v>
                </c:pt>
                <c:pt idx="26212">
                  <c:v>193091270.39847001</c:v>
                </c:pt>
                <c:pt idx="26213">
                  <c:v>193013218.04547799</c:v>
                </c:pt>
                <c:pt idx="26214">
                  <c:v>192935130.68749899</c:v>
                </c:pt>
                <c:pt idx="26215">
                  <c:v>192857008.29846296</c:v>
                </c:pt>
                <c:pt idx="26216">
                  <c:v>192778850.85226202</c:v>
                </c:pt>
                <c:pt idx="26217">
                  <c:v>192700658.32274503</c:v>
                </c:pt>
                <c:pt idx="26218">
                  <c:v>192622430.683725</c:v>
                </c:pt>
                <c:pt idx="26219">
                  <c:v>192544167.90897399</c:v>
                </c:pt>
                <c:pt idx="26220">
                  <c:v>192465869.97222501</c:v>
                </c:pt>
                <c:pt idx="26221">
                  <c:v>192387536.84716898</c:v>
                </c:pt>
                <c:pt idx="26222">
                  <c:v>192309168.50746101</c:v>
                </c:pt>
                <c:pt idx="26223">
                  <c:v>192230764.92671204</c:v>
                </c:pt>
                <c:pt idx="26224">
                  <c:v>192152326.07849598</c:v>
                </c:pt>
                <c:pt idx="26225">
                  <c:v>192073851.93634501</c:v>
                </c:pt>
                <c:pt idx="26226">
                  <c:v>191995342.47375301</c:v>
                </c:pt>
                <c:pt idx="26227">
                  <c:v>191916797.66417</c:v>
                </c:pt>
                <c:pt idx="26228">
                  <c:v>191838217.48100999</c:v>
                </c:pt>
                <c:pt idx="26229">
                  <c:v>191759601.89764303</c:v>
                </c:pt>
                <c:pt idx="26230">
                  <c:v>191680950.88740104</c:v>
                </c:pt>
                <c:pt idx="26231">
                  <c:v>191602264.423574</c:v>
                </c:pt>
                <c:pt idx="26232">
                  <c:v>191523542.47940999</c:v>
                </c:pt>
                <c:pt idx="26233">
                  <c:v>191444785.02811998</c:v>
                </c:pt>
                <c:pt idx="26234">
                  <c:v>191365992.04286999</c:v>
                </c:pt>
                <c:pt idx="26235">
                  <c:v>191287163.496786</c:v>
                </c:pt>
                <c:pt idx="26236">
                  <c:v>191208299.36295602</c:v>
                </c:pt>
                <c:pt idx="26237">
                  <c:v>191129399.61442199</c:v>
                </c:pt>
                <c:pt idx="26238">
                  <c:v>191050464.22418898</c:v>
                </c:pt>
                <c:pt idx="26239">
                  <c:v>190971493.16521701</c:v>
                </c:pt>
                <c:pt idx="26240">
                  <c:v>190892486.410427</c:v>
                </c:pt>
                <c:pt idx="26241">
                  <c:v>190813443.93269801</c:v>
                </c:pt>
                <c:pt idx="26242">
                  <c:v>190734365.70486599</c:v>
                </c:pt>
                <c:pt idx="26243">
                  <c:v>190655251.699727</c:v>
                </c:pt>
                <c:pt idx="26244">
                  <c:v>190576101.89003304</c:v>
                </c:pt>
                <c:pt idx="26245">
                  <c:v>190496916.24849698</c:v>
                </c:pt>
                <c:pt idx="26246">
                  <c:v>190417694.74778795</c:v>
                </c:pt>
                <c:pt idx="26247">
                  <c:v>190338437.36053202</c:v>
                </c:pt>
                <c:pt idx="26248">
                  <c:v>190259144.05931601</c:v>
                </c:pt>
                <c:pt idx="26249">
                  <c:v>190179814.81668001</c:v>
                </c:pt>
                <c:pt idx="26250">
                  <c:v>190100449.60512596</c:v>
                </c:pt>
                <c:pt idx="26251">
                  <c:v>190021048.39711103</c:v>
                </c:pt>
                <c:pt idx="26252">
                  <c:v>189941611.16505101</c:v>
                </c:pt>
                <c:pt idx="26253">
                  <c:v>189862137.88131699</c:v>
                </c:pt>
                <c:pt idx="26254">
                  <c:v>189782628.51823896</c:v>
                </c:pt>
                <c:pt idx="26255">
                  <c:v>189703083.04810297</c:v>
                </c:pt>
                <c:pt idx="26256">
                  <c:v>189623501.44315398</c:v>
                </c:pt>
                <c:pt idx="26257">
                  <c:v>189543883.67559096</c:v>
                </c:pt>
                <c:pt idx="26258">
                  <c:v>189464229.71757197</c:v>
                </c:pt>
                <c:pt idx="26259">
                  <c:v>189384539.54121101</c:v>
                </c:pt>
                <c:pt idx="26260">
                  <c:v>189304813.11857897</c:v>
                </c:pt>
                <c:pt idx="26261">
                  <c:v>189225050.42170101</c:v>
                </c:pt>
                <c:pt idx="26262">
                  <c:v>189145251.42256299</c:v>
                </c:pt>
                <c:pt idx="26263">
                  <c:v>189065416.09310296</c:v>
                </c:pt>
                <c:pt idx="26264">
                  <c:v>188985544.40521801</c:v>
                </c:pt>
                <c:pt idx="26265">
                  <c:v>188905636.33075899</c:v>
                </c:pt>
                <c:pt idx="26266">
                  <c:v>188825691.84153399</c:v>
                </c:pt>
                <c:pt idx="26267">
                  <c:v>188745710.909309</c:v>
                </c:pt>
                <c:pt idx="26268">
                  <c:v>188665693.50580099</c:v>
                </c:pt>
                <c:pt idx="26269">
                  <c:v>188585639.602687</c:v>
                </c:pt>
                <c:pt idx="26270">
                  <c:v>188505549.17159796</c:v>
                </c:pt>
                <c:pt idx="26271">
                  <c:v>188425422.18411899</c:v>
                </c:pt>
                <c:pt idx="26272">
                  <c:v>188345258.61179397</c:v>
                </c:pt>
                <c:pt idx="26273">
                  <c:v>188265058.42611903</c:v>
                </c:pt>
                <c:pt idx="26274">
                  <c:v>188184821.59854597</c:v>
                </c:pt>
                <c:pt idx="26275">
                  <c:v>188104548.10048398</c:v>
                </c:pt>
                <c:pt idx="26276">
                  <c:v>188024237.90329301</c:v>
                </c:pt>
                <c:pt idx="26277">
                  <c:v>187943890.97829199</c:v>
                </c:pt>
                <c:pt idx="26278">
                  <c:v>187863507.29675299</c:v>
                </c:pt>
                <c:pt idx="26279">
                  <c:v>187783086.82990304</c:v>
                </c:pt>
                <c:pt idx="26280">
                  <c:v>187702629.54892096</c:v>
                </c:pt>
                <c:pt idx="26281">
                  <c:v>187622135.42494601</c:v>
                </c:pt>
                <c:pt idx="26282">
                  <c:v>187541604.42906499</c:v>
                </c:pt>
                <c:pt idx="26283">
                  <c:v>187461036.53232399</c:v>
                </c:pt>
                <c:pt idx="26284">
                  <c:v>187380431.70572197</c:v>
                </c:pt>
                <c:pt idx="26285">
                  <c:v>187299789.92020899</c:v>
                </c:pt>
                <c:pt idx="26286">
                  <c:v>187219111.146694</c:v>
                </c:pt>
                <c:pt idx="26287">
                  <c:v>187138395.35603604</c:v>
                </c:pt>
                <c:pt idx="26288">
                  <c:v>187057642.51904896</c:v>
                </c:pt>
                <c:pt idx="26289">
                  <c:v>186976852.60650101</c:v>
                </c:pt>
                <c:pt idx="26290">
                  <c:v>186896025.58911201</c:v>
                </c:pt>
                <c:pt idx="26291">
                  <c:v>186815161.43755701</c:v>
                </c:pt>
                <c:pt idx="26292">
                  <c:v>186734260.122464</c:v>
                </c:pt>
                <c:pt idx="26293">
                  <c:v>186653321.61441299</c:v>
                </c:pt>
                <c:pt idx="26294">
                  <c:v>186572345.88393801</c:v>
                </c:pt>
                <c:pt idx="26295">
                  <c:v>186491332.90152597</c:v>
                </c:pt>
                <c:pt idx="26296">
                  <c:v>186410282.63761801</c:v>
                </c:pt>
                <c:pt idx="26297">
                  <c:v>186329195.06260401</c:v>
                </c:pt>
                <c:pt idx="26298">
                  <c:v>186248070.14683104</c:v>
                </c:pt>
                <c:pt idx="26299">
                  <c:v>186166907.86059499</c:v>
                </c:pt>
                <c:pt idx="26300">
                  <c:v>186085708.17414698</c:v>
                </c:pt>
                <c:pt idx="26301">
                  <c:v>186004471.057688</c:v>
                </c:pt>
                <c:pt idx="26302">
                  <c:v>185923196.481374</c:v>
                </c:pt>
                <c:pt idx="26303">
                  <c:v>185841884.41531</c:v>
                </c:pt>
                <c:pt idx="26304">
                  <c:v>185760534.82955503</c:v>
                </c:pt>
                <c:pt idx="26305">
                  <c:v>185679147.69411901</c:v>
                </c:pt>
                <c:pt idx="26306">
                  <c:v>185597722.97896296</c:v>
                </c:pt>
                <c:pt idx="26307">
                  <c:v>185516260.65400299</c:v>
                </c:pt>
                <c:pt idx="26308">
                  <c:v>185434760.68910199</c:v>
                </c:pt>
                <c:pt idx="26309">
                  <c:v>185353223.05407602</c:v>
                </c:pt>
                <c:pt idx="26310">
                  <c:v>185271647.71869397</c:v>
                </c:pt>
                <c:pt idx="26311">
                  <c:v>185190034.65267402</c:v>
                </c:pt>
                <c:pt idx="26312">
                  <c:v>185108383.82568601</c:v>
                </c:pt>
                <c:pt idx="26313">
                  <c:v>185026695.207351</c:v>
                </c:pt>
                <c:pt idx="26314">
                  <c:v>184944968.76723999</c:v>
                </c:pt>
                <c:pt idx="26315">
                  <c:v>184863204.47487602</c:v>
                </c:pt>
                <c:pt idx="26316">
                  <c:v>184781402.29973099</c:v>
                </c:pt>
                <c:pt idx="26317">
                  <c:v>184699562.21122795</c:v>
                </c:pt>
                <c:pt idx="26318">
                  <c:v>184617684.17874098</c:v>
                </c:pt>
                <c:pt idx="26319">
                  <c:v>184535768.17159396</c:v>
                </c:pt>
                <c:pt idx="26320">
                  <c:v>184453814.15906</c:v>
                </c:pt>
                <c:pt idx="26321">
                  <c:v>184371822.11036396</c:v>
                </c:pt>
                <c:pt idx="26322">
                  <c:v>184289791.99467903</c:v>
                </c:pt>
                <c:pt idx="26323">
                  <c:v>184207723.78112796</c:v>
                </c:pt>
                <c:pt idx="26324">
                  <c:v>184125617.43878397</c:v>
                </c:pt>
                <c:pt idx="26325">
                  <c:v>184043472.93667102</c:v>
                </c:pt>
                <c:pt idx="26326">
                  <c:v>183961290.24375996</c:v>
                </c:pt>
                <c:pt idx="26327">
                  <c:v>183879069.32897103</c:v>
                </c:pt>
                <c:pt idx="26328">
                  <c:v>183796810.16117597</c:v>
                </c:pt>
                <c:pt idx="26329">
                  <c:v>183714512.70919296</c:v>
                </c:pt>
                <c:pt idx="26330">
                  <c:v>183632176.94179198</c:v>
                </c:pt>
                <c:pt idx="26331">
                  <c:v>183549802.82768801</c:v>
                </c:pt>
                <c:pt idx="26332">
                  <c:v>183467390.335547</c:v>
                </c:pt>
                <c:pt idx="26333">
                  <c:v>183384939.43398398</c:v>
                </c:pt>
                <c:pt idx="26334">
                  <c:v>183302450.09155998</c:v>
                </c:pt>
                <c:pt idx="26335">
                  <c:v>183219922.27678797</c:v>
                </c:pt>
                <c:pt idx="26336">
                  <c:v>183137355.958125</c:v>
                </c:pt>
                <c:pt idx="26337">
                  <c:v>183054751.10397896</c:v>
                </c:pt>
                <c:pt idx="26338">
                  <c:v>182972107.682704</c:v>
                </c:pt>
                <c:pt idx="26339">
                  <c:v>182889425.66260299</c:v>
                </c:pt>
                <c:pt idx="26340">
                  <c:v>182806705.01192698</c:v>
                </c:pt>
                <c:pt idx="26341">
                  <c:v>182723945.698872</c:v>
                </c:pt>
                <c:pt idx="26342">
                  <c:v>182641147.69158497</c:v>
                </c:pt>
                <c:pt idx="26343">
                  <c:v>182558310.95815799</c:v>
                </c:pt>
                <c:pt idx="26344">
                  <c:v>182475435.46663004</c:v>
                </c:pt>
                <c:pt idx="26345">
                  <c:v>182392521.18498799</c:v>
                </c:pt>
                <c:pt idx="26346">
                  <c:v>182309568.08116597</c:v>
                </c:pt>
                <c:pt idx="26347">
                  <c:v>182226576.123043</c:v>
                </c:pt>
                <c:pt idx="26348">
                  <c:v>182143545.27844697</c:v>
                </c:pt>
                <c:pt idx="26349">
                  <c:v>182060475.51514998</c:v>
                </c:pt>
                <c:pt idx="26350">
                  <c:v>181977366.80087402</c:v>
                </c:pt>
                <c:pt idx="26351">
                  <c:v>181894219.10328197</c:v>
                </c:pt>
                <c:pt idx="26352">
                  <c:v>181811032.38998899</c:v>
                </c:pt>
                <c:pt idx="26353">
                  <c:v>181727806.62855101</c:v>
                </c:pt>
                <c:pt idx="26354">
                  <c:v>181644541.78647202</c:v>
                </c:pt>
                <c:pt idx="26355">
                  <c:v>181561237.83120301</c:v>
                </c:pt>
                <c:pt idx="26356">
                  <c:v>181477894.73013797</c:v>
                </c:pt>
                <c:pt idx="26357">
                  <c:v>181394512.45061702</c:v>
                </c:pt>
                <c:pt idx="26358">
                  <c:v>181311090.95992801</c:v>
                </c:pt>
                <c:pt idx="26359">
                  <c:v>181227630.22529998</c:v>
                </c:pt>
                <c:pt idx="26360">
                  <c:v>181144130.21390998</c:v>
                </c:pt>
                <c:pt idx="26361">
                  <c:v>181060590.89288002</c:v>
                </c:pt>
                <c:pt idx="26362">
                  <c:v>180977012.229274</c:v>
                </c:pt>
                <c:pt idx="26363">
                  <c:v>180893394.19010296</c:v>
                </c:pt>
                <c:pt idx="26364">
                  <c:v>180809736.74232197</c:v>
                </c:pt>
                <c:pt idx="26365">
                  <c:v>180726039.85283107</c:v>
                </c:pt>
                <c:pt idx="26366">
                  <c:v>180642303.48847303</c:v>
                </c:pt>
                <c:pt idx="26367">
                  <c:v>180558527.61603501</c:v>
                </c:pt>
                <c:pt idx="26368">
                  <c:v>180474712.20225</c:v>
                </c:pt>
                <c:pt idx="26369">
                  <c:v>180390857.21379298</c:v>
                </c:pt>
                <c:pt idx="26370">
                  <c:v>180306962.61728197</c:v>
                </c:pt>
                <c:pt idx="26371">
                  <c:v>180223028.37928</c:v>
                </c:pt>
                <c:pt idx="26372">
                  <c:v>180139054.46629402</c:v>
                </c:pt>
                <c:pt idx="26373">
                  <c:v>180055040.84477201</c:v>
                </c:pt>
                <c:pt idx="26374">
                  <c:v>179970987.481107</c:v>
                </c:pt>
                <c:pt idx="26375">
                  <c:v>179886894.34163499</c:v>
                </c:pt>
                <c:pt idx="26376">
                  <c:v>179802761.39263302</c:v>
                </c:pt>
                <c:pt idx="26377">
                  <c:v>179718588.60032296</c:v>
                </c:pt>
                <c:pt idx="26378">
                  <c:v>179634375.93086699</c:v>
                </c:pt>
                <c:pt idx="26379">
                  <c:v>179550123.35037202</c:v>
                </c:pt>
                <c:pt idx="26380">
                  <c:v>179465830.82488602</c:v>
                </c:pt>
                <c:pt idx="26381">
                  <c:v>179381498.32039899</c:v>
                </c:pt>
                <c:pt idx="26382">
                  <c:v>179297125.80284303</c:v>
                </c:pt>
                <c:pt idx="26383">
                  <c:v>179212713.23809198</c:v>
                </c:pt>
                <c:pt idx="26384">
                  <c:v>179128260.59196296</c:v>
                </c:pt>
                <c:pt idx="26385">
                  <c:v>179043767.83021203</c:v>
                </c:pt>
                <c:pt idx="26386">
                  <c:v>178959234.91853797</c:v>
                </c:pt>
                <c:pt idx="26387">
                  <c:v>178874661.82258099</c:v>
                </c:pt>
                <c:pt idx="26388">
                  <c:v>178790048.50792199</c:v>
                </c:pt>
                <c:pt idx="26389">
                  <c:v>178705394.940083</c:v>
                </c:pt>
                <c:pt idx="26390">
                  <c:v>178620701.08452699</c:v>
                </c:pt>
                <c:pt idx="26391">
                  <c:v>178535966.90665802</c:v>
                </c:pt>
                <c:pt idx="26392">
                  <c:v>178451192.37181801</c:v>
                </c:pt>
                <c:pt idx="26393">
                  <c:v>178366377.44529399</c:v>
                </c:pt>
                <c:pt idx="26394">
                  <c:v>178281522.09230798</c:v>
                </c:pt>
                <c:pt idx="26395">
                  <c:v>178196626.27802697</c:v>
                </c:pt>
                <c:pt idx="26396">
                  <c:v>178111689.96755299</c:v>
                </c:pt>
                <c:pt idx="26397">
                  <c:v>178026713.12593299</c:v>
                </c:pt>
                <c:pt idx="26398">
                  <c:v>177941695.71814895</c:v>
                </c:pt>
                <c:pt idx="26399">
                  <c:v>177856637.70912597</c:v>
                </c:pt>
                <c:pt idx="26400">
                  <c:v>177771539.06372496</c:v>
                </c:pt>
                <c:pt idx="26401">
                  <c:v>177686399.74674797</c:v>
                </c:pt>
                <c:pt idx="26402">
                  <c:v>177601219.72293699</c:v>
                </c:pt>
                <c:pt idx="26403">
                  <c:v>177515998.95697102</c:v>
                </c:pt>
                <c:pt idx="26404">
                  <c:v>177430737.41346797</c:v>
                </c:pt>
                <c:pt idx="26405">
                  <c:v>177345435.056986</c:v>
                </c:pt>
                <c:pt idx="26406">
                  <c:v>177260091.85201904</c:v>
                </c:pt>
                <c:pt idx="26407">
                  <c:v>177174707.76300198</c:v>
                </c:pt>
                <c:pt idx="26408">
                  <c:v>177089282.75430501</c:v>
                </c:pt>
                <c:pt idx="26409">
                  <c:v>177003816.79023901</c:v>
                </c:pt>
                <c:pt idx="26410">
                  <c:v>176918309.83504999</c:v>
                </c:pt>
                <c:pt idx="26411">
                  <c:v>176832761.85292304</c:v>
                </c:pt>
                <c:pt idx="26412">
                  <c:v>176747172.80798</c:v>
                </c:pt>
                <c:pt idx="26413">
                  <c:v>176661542.66428199</c:v>
                </c:pt>
                <c:pt idx="26414">
                  <c:v>176575871.38582402</c:v>
                </c:pt>
                <c:pt idx="26415">
                  <c:v>176490158.93654099</c:v>
                </c:pt>
                <c:pt idx="26416">
                  <c:v>176404405.280303</c:v>
                </c:pt>
                <c:pt idx="26417">
                  <c:v>176318610.38091603</c:v>
                </c:pt>
                <c:pt idx="26418">
                  <c:v>176232774.20212397</c:v>
                </c:pt>
                <c:pt idx="26419">
                  <c:v>176146896.70760798</c:v>
                </c:pt>
                <c:pt idx="26420">
                  <c:v>176060977.86098301</c:v>
                </c:pt>
                <c:pt idx="26421">
                  <c:v>175975017.62580001</c:v>
                </c:pt>
                <c:pt idx="26422">
                  <c:v>175889015.96554896</c:v>
                </c:pt>
                <c:pt idx="26423">
                  <c:v>175802972.84365103</c:v>
                </c:pt>
                <c:pt idx="26424">
                  <c:v>175716888.22346696</c:v>
                </c:pt>
                <c:pt idx="26425">
                  <c:v>175630762.06829</c:v>
                </c:pt>
                <c:pt idx="26426">
                  <c:v>175544594.34134898</c:v>
                </c:pt>
                <c:pt idx="26427">
                  <c:v>175458385.00580999</c:v>
                </c:pt>
                <c:pt idx="26428">
                  <c:v>175372134.02477103</c:v>
                </c:pt>
                <c:pt idx="26429">
                  <c:v>175285841.36126599</c:v>
                </c:pt>
                <c:pt idx="26430">
                  <c:v>175199506.97826296</c:v>
                </c:pt>
                <c:pt idx="26431">
                  <c:v>175113130.83866501</c:v>
                </c:pt>
                <c:pt idx="26432">
                  <c:v>175026712.90530896</c:v>
                </c:pt>
                <c:pt idx="26433">
                  <c:v>174940253.14096498</c:v>
                </c:pt>
                <c:pt idx="26434">
                  <c:v>174853751.50833896</c:v>
                </c:pt>
                <c:pt idx="26435">
                  <c:v>174767207.97006798</c:v>
                </c:pt>
                <c:pt idx="26436">
                  <c:v>174680622.48872301</c:v>
                </c:pt>
                <c:pt idx="26437">
                  <c:v>174593995.02681106</c:v>
                </c:pt>
                <c:pt idx="26438">
                  <c:v>174507325.54676798</c:v>
                </c:pt>
                <c:pt idx="26439">
                  <c:v>174420614.01096696</c:v>
                </c:pt>
                <c:pt idx="26440">
                  <c:v>174333860.38170999</c:v>
                </c:pt>
                <c:pt idx="26441">
                  <c:v>174247064.621234</c:v>
                </c:pt>
                <c:pt idx="26442">
                  <c:v>174160226.69170797</c:v>
                </c:pt>
                <c:pt idx="26443">
                  <c:v>174073346.55523202</c:v>
                </c:pt>
                <c:pt idx="26444">
                  <c:v>173986424.173841</c:v>
                </c:pt>
                <c:pt idx="26445">
                  <c:v>173899459.509498</c:v>
                </c:pt>
                <c:pt idx="26446">
                  <c:v>173812452.52410099</c:v>
                </c:pt>
                <c:pt idx="26447">
                  <c:v>173725403.17947799</c:v>
                </c:pt>
                <c:pt idx="26448">
                  <c:v>173638311.43738797</c:v>
                </c:pt>
                <c:pt idx="26449">
                  <c:v>173551177.25952101</c:v>
                </c:pt>
                <c:pt idx="26450">
                  <c:v>173464000.607501</c:v>
                </c:pt>
                <c:pt idx="26451">
                  <c:v>173376781.44287801</c:v>
                </c:pt>
                <c:pt idx="26452">
                  <c:v>173289519.727137</c:v>
                </c:pt>
                <c:pt idx="26453">
                  <c:v>173202215.42168999</c:v>
                </c:pt>
                <c:pt idx="26454">
                  <c:v>173114868.48788303</c:v>
                </c:pt>
                <c:pt idx="26455">
                  <c:v>173027478.88698801</c:v>
                </c:pt>
                <c:pt idx="26456">
                  <c:v>172940046.58020899</c:v>
                </c:pt>
                <c:pt idx="26457">
                  <c:v>172852571.52868101</c:v>
                </c:pt>
                <c:pt idx="26458">
                  <c:v>172765053.69346496</c:v>
                </c:pt>
                <c:pt idx="26459">
                  <c:v>172677493.03555501</c:v>
                </c:pt>
                <c:pt idx="26460">
                  <c:v>172589889.515872</c:v>
                </c:pt>
                <c:pt idx="26461">
                  <c:v>172502243.09526598</c:v>
                </c:pt>
                <c:pt idx="26462">
                  <c:v>172414553.73451701</c:v>
                </c:pt>
                <c:pt idx="26463">
                  <c:v>172326821.39433303</c:v>
                </c:pt>
                <c:pt idx="26464">
                  <c:v>172239046.03534898</c:v>
                </c:pt>
                <c:pt idx="26465">
                  <c:v>172151227.61813098</c:v>
                </c:pt>
                <c:pt idx="26466">
                  <c:v>172063366.10317096</c:v>
                </c:pt>
                <c:pt idx="26467">
                  <c:v>171975461.45088899</c:v>
                </c:pt>
                <c:pt idx="26468">
                  <c:v>171887513.62163299</c:v>
                </c:pt>
                <c:pt idx="26469">
                  <c:v>171799522.57567799</c:v>
                </c:pt>
                <c:pt idx="26470">
                  <c:v>171711488.27322796</c:v>
                </c:pt>
                <c:pt idx="26471">
                  <c:v>171623410.67441103</c:v>
                </c:pt>
                <c:pt idx="26472">
                  <c:v>171535289.73928496</c:v>
                </c:pt>
                <c:pt idx="26473">
                  <c:v>171447125.42783302</c:v>
                </c:pt>
                <c:pt idx="26474">
                  <c:v>171358917.69996399</c:v>
                </c:pt>
                <c:pt idx="26475">
                  <c:v>171270666.51551399</c:v>
                </c:pt>
                <c:pt idx="26476">
                  <c:v>171182371.83424601</c:v>
                </c:pt>
                <c:pt idx="26477">
                  <c:v>171094033.61584598</c:v>
                </c:pt>
                <c:pt idx="26478">
                  <c:v>171005651.81992999</c:v>
                </c:pt>
                <c:pt idx="26479">
                  <c:v>170917226.40603602</c:v>
                </c:pt>
                <c:pt idx="26480">
                  <c:v>170828757.333628</c:v>
                </c:pt>
                <c:pt idx="26481">
                  <c:v>170740244.56209499</c:v>
                </c:pt>
                <c:pt idx="26482">
                  <c:v>170651688.05075303</c:v>
                </c:pt>
                <c:pt idx="26483">
                  <c:v>170563087.75883999</c:v>
                </c:pt>
                <c:pt idx="26484">
                  <c:v>170474443.64551896</c:v>
                </c:pt>
                <c:pt idx="26485">
                  <c:v>170385755.66987801</c:v>
                </c:pt>
                <c:pt idx="26486">
                  <c:v>170297023.79092896</c:v>
                </c:pt>
                <c:pt idx="26487">
                  <c:v>170208247.967608</c:v>
                </c:pt>
                <c:pt idx="26488">
                  <c:v>170119428.15877399</c:v>
                </c:pt>
                <c:pt idx="26489">
                  <c:v>170030564.32321003</c:v>
                </c:pt>
                <c:pt idx="26490">
                  <c:v>169941656.419622</c:v>
                </c:pt>
                <c:pt idx="26491">
                  <c:v>169852704.40663803</c:v>
                </c:pt>
                <c:pt idx="26492">
                  <c:v>169763708.24281001</c:v>
                </c:pt>
                <c:pt idx="26493">
                  <c:v>169674667.88661405</c:v>
                </c:pt>
                <c:pt idx="26494">
                  <c:v>169585583.296446</c:v>
                </c:pt>
                <c:pt idx="26495">
                  <c:v>169496454.43062401</c:v>
                </c:pt>
                <c:pt idx="26496">
                  <c:v>169407281.24739096</c:v>
                </c:pt>
                <c:pt idx="26497">
                  <c:v>169318063.70490798</c:v>
                </c:pt>
                <c:pt idx="26498">
                  <c:v>169228801.76125997</c:v>
                </c:pt>
                <c:pt idx="26499">
                  <c:v>169139495.37445402</c:v>
                </c:pt>
                <c:pt idx="26500">
                  <c:v>169050144.50241402</c:v>
                </c:pt>
                <c:pt idx="26501">
                  <c:v>168960749.10299101</c:v>
                </c:pt>
                <c:pt idx="26502">
                  <c:v>168871309.13395101</c:v>
                </c:pt>
                <c:pt idx="26503">
                  <c:v>168781824.552984</c:v>
                </c:pt>
                <c:pt idx="26504">
                  <c:v>168692295.31769899</c:v>
                </c:pt>
                <c:pt idx="26505">
                  <c:v>168602721.38562503</c:v>
                </c:pt>
                <c:pt idx="26506">
                  <c:v>168513102.71421099</c:v>
                </c:pt>
                <c:pt idx="26507">
                  <c:v>168423439.26082599</c:v>
                </c:pt>
                <c:pt idx="26508">
                  <c:v>168333730.98275802</c:v>
                </c:pt>
                <c:pt idx="26509">
                  <c:v>168243977.83721402</c:v>
                </c:pt>
                <c:pt idx="26510">
                  <c:v>168154179.78131998</c:v>
                </c:pt>
                <c:pt idx="26511">
                  <c:v>168064336.77212098</c:v>
                </c:pt>
                <c:pt idx="26512">
                  <c:v>167974448.766581</c:v>
                </c:pt>
                <c:pt idx="26513">
                  <c:v>167884515.72157997</c:v>
                </c:pt>
                <c:pt idx="26514">
                  <c:v>167794537.59391901</c:v>
                </c:pt>
                <c:pt idx="26515">
                  <c:v>167704514.34031501</c:v>
                </c:pt>
                <c:pt idx="26516">
                  <c:v>167614445.91740301</c:v>
                </c:pt>
                <c:pt idx="26517">
                  <c:v>167524332.281735</c:v>
                </c:pt>
                <c:pt idx="26518">
                  <c:v>167434173.38978201</c:v>
                </c:pt>
                <c:pt idx="26519">
                  <c:v>167343969.19792798</c:v>
                </c:pt>
                <c:pt idx="26520">
                  <c:v>167253719.66247901</c:v>
                </c:pt>
                <c:pt idx="26521">
                  <c:v>167163424.73965201</c:v>
                </c:pt>
                <c:pt idx="26522">
                  <c:v>167073084.385584</c:v>
                </c:pt>
                <c:pt idx="26523">
                  <c:v>166982698.556326</c:v>
                </c:pt>
                <c:pt idx="26524">
                  <c:v>166892267.20784599</c:v>
                </c:pt>
                <c:pt idx="26525">
                  <c:v>166801790.29602799</c:v>
                </c:pt>
                <c:pt idx="26526">
                  <c:v>166711267.77666798</c:v>
                </c:pt>
                <c:pt idx="26527">
                  <c:v>166620699.60547999</c:v>
                </c:pt>
                <c:pt idx="26528">
                  <c:v>166530085.73809296</c:v>
                </c:pt>
                <c:pt idx="26529">
                  <c:v>166439426.13004896</c:v>
                </c:pt>
                <c:pt idx="26530">
                  <c:v>166348720.73680401</c:v>
                </c:pt>
                <c:pt idx="26531">
                  <c:v>166257969.513731</c:v>
                </c:pt>
                <c:pt idx="26532">
                  <c:v>166167172.41611299</c:v>
                </c:pt>
                <c:pt idx="26533">
                  <c:v>166076329.399149</c:v>
                </c:pt>
                <c:pt idx="26534">
                  <c:v>165985440.41795099</c:v>
                </c:pt>
                <c:pt idx="26535">
                  <c:v>165894505.427544</c:v>
                </c:pt>
                <c:pt idx="26536">
                  <c:v>165803524.38286602</c:v>
                </c:pt>
                <c:pt idx="26537">
                  <c:v>165712497.23876595</c:v>
                </c:pt>
                <c:pt idx="26538">
                  <c:v>165621423.950008</c:v>
                </c:pt>
                <c:pt idx="26539">
                  <c:v>165530304.47126597</c:v>
                </c:pt>
                <c:pt idx="26540">
                  <c:v>165439138.75712797</c:v>
                </c:pt>
                <c:pt idx="26541">
                  <c:v>165347926.76209101</c:v>
                </c:pt>
                <c:pt idx="26542">
                  <c:v>165256668.44056496</c:v>
                </c:pt>
                <c:pt idx="26543">
                  <c:v>165165363.74687201</c:v>
                </c:pt>
                <c:pt idx="26544">
                  <c:v>165074012.635243</c:v>
                </c:pt>
                <c:pt idx="26545">
                  <c:v>164982615.05982003</c:v>
                </c:pt>
                <c:pt idx="26546">
                  <c:v>164891170.97465602</c:v>
                </c:pt>
                <c:pt idx="26547">
                  <c:v>164799680.33371401</c:v>
                </c:pt>
                <c:pt idx="26548">
                  <c:v>164708143.090866</c:v>
                </c:pt>
                <c:pt idx="26549">
                  <c:v>164616559.19989601</c:v>
                </c:pt>
                <c:pt idx="26550">
                  <c:v>164524928.614494</c:v>
                </c:pt>
                <c:pt idx="26551">
                  <c:v>164433251.28826198</c:v>
                </c:pt>
                <c:pt idx="26552">
                  <c:v>164341527.17470896</c:v>
                </c:pt>
                <c:pt idx="26553">
                  <c:v>164249756.22725201</c:v>
                </c:pt>
                <c:pt idx="26554">
                  <c:v>164157938.39922002</c:v>
                </c:pt>
                <c:pt idx="26555">
                  <c:v>164066073.64384598</c:v>
                </c:pt>
                <c:pt idx="26556">
                  <c:v>163974161.91427201</c:v>
                </c:pt>
                <c:pt idx="26557">
                  <c:v>163882203.16354796</c:v>
                </c:pt>
                <c:pt idx="26558">
                  <c:v>163790197.34463203</c:v>
                </c:pt>
                <c:pt idx="26559">
                  <c:v>163698144.41038698</c:v>
                </c:pt>
                <c:pt idx="26560">
                  <c:v>163606044.31358397</c:v>
                </c:pt>
                <c:pt idx="26561">
                  <c:v>163513897.00690103</c:v>
                </c:pt>
                <c:pt idx="26562">
                  <c:v>163421702.44292</c:v>
                </c:pt>
                <c:pt idx="26563">
                  <c:v>163329460.574132</c:v>
                </c:pt>
                <c:pt idx="26564">
                  <c:v>163237171.35293004</c:v>
                </c:pt>
                <c:pt idx="26565">
                  <c:v>163144834.731617</c:v>
                </c:pt>
                <c:pt idx="26566">
                  <c:v>163052450.662395</c:v>
                </c:pt>
                <c:pt idx="26567">
                  <c:v>162960019.097377</c:v>
                </c:pt>
                <c:pt idx="26568">
                  <c:v>162867539.98857701</c:v>
                </c:pt>
                <c:pt idx="26569">
                  <c:v>162775013.28791401</c:v>
                </c:pt>
                <c:pt idx="26570">
                  <c:v>162682438.94721103</c:v>
                </c:pt>
                <c:pt idx="26571">
                  <c:v>162589816.91819498</c:v>
                </c:pt>
                <c:pt idx="26572">
                  <c:v>162497147.15249601</c:v>
                </c:pt>
                <c:pt idx="26573">
                  <c:v>162404429.60164696</c:v>
                </c:pt>
                <c:pt idx="26574">
                  <c:v>162311664.21708596</c:v>
                </c:pt>
                <c:pt idx="26575">
                  <c:v>162218850.950149</c:v>
                </c:pt>
                <c:pt idx="26576">
                  <c:v>162125989.75207901</c:v>
                </c:pt>
                <c:pt idx="26577">
                  <c:v>162033080.57402</c:v>
                </c:pt>
                <c:pt idx="26578">
                  <c:v>161940123.36701503</c:v>
                </c:pt>
                <c:pt idx="26579">
                  <c:v>161847118.08201104</c:v>
                </c:pt>
                <c:pt idx="26580">
                  <c:v>161754064.66985601</c:v>
                </c:pt>
                <c:pt idx="26581">
                  <c:v>161660963.08129701</c:v>
                </c:pt>
                <c:pt idx="26582">
                  <c:v>161567813.266985</c:v>
                </c:pt>
                <c:pt idx="26583">
                  <c:v>161474615.17746896</c:v>
                </c:pt>
                <c:pt idx="26584">
                  <c:v>161381368.76319697</c:v>
                </c:pt>
                <c:pt idx="26585">
                  <c:v>161288073.974518</c:v>
                </c:pt>
                <c:pt idx="26586">
                  <c:v>161194730.76168197</c:v>
                </c:pt>
                <c:pt idx="26587">
                  <c:v>161101339.07483503</c:v>
                </c:pt>
                <c:pt idx="26588">
                  <c:v>161007898.86402401</c:v>
                </c:pt>
                <c:pt idx="26589">
                  <c:v>160914410.07919398</c:v>
                </c:pt>
                <c:pt idx="26590">
                  <c:v>160820872.67018697</c:v>
                </c:pt>
                <c:pt idx="26591">
                  <c:v>160727286.58674601</c:v>
                </c:pt>
                <c:pt idx="26592">
                  <c:v>160633651.77850795</c:v>
                </c:pt>
                <c:pt idx="26593">
                  <c:v>160539968.19500896</c:v>
                </c:pt>
                <c:pt idx="26594">
                  <c:v>160446235.78568199</c:v>
                </c:pt>
                <c:pt idx="26595">
                  <c:v>160352454.49985802</c:v>
                </c:pt>
                <c:pt idx="26596">
                  <c:v>160258624.28676099</c:v>
                </c:pt>
                <c:pt idx="26597">
                  <c:v>160164745.09551501</c:v>
                </c:pt>
                <c:pt idx="26598">
                  <c:v>160070816.875137</c:v>
                </c:pt>
                <c:pt idx="26599">
                  <c:v>159976839.574541</c:v>
                </c:pt>
                <c:pt idx="26600">
                  <c:v>159882813.14253399</c:v>
                </c:pt>
                <c:pt idx="26601">
                  <c:v>159788737.52782202</c:v>
                </c:pt>
                <c:pt idx="26602">
                  <c:v>159694612.679001</c:v>
                </c:pt>
                <c:pt idx="26603">
                  <c:v>159600438.544563</c:v>
                </c:pt>
                <c:pt idx="26604">
                  <c:v>159506215.072896</c:v>
                </c:pt>
                <c:pt idx="26605">
                  <c:v>159411942.21227896</c:v>
                </c:pt>
                <c:pt idx="26606">
                  <c:v>159317619.91088399</c:v>
                </c:pt>
                <c:pt idx="26607">
                  <c:v>159223248.116777</c:v>
                </c:pt>
                <c:pt idx="26608">
                  <c:v>159128826.77791798</c:v>
                </c:pt>
                <c:pt idx="26609">
                  <c:v>159034355.84215701</c:v>
                </c:pt>
                <c:pt idx="26610">
                  <c:v>158939835.257238</c:v>
                </c:pt>
                <c:pt idx="26611">
                  <c:v>158845264.97079301</c:v>
                </c:pt>
                <c:pt idx="26612">
                  <c:v>158750644.93035001</c:v>
                </c:pt>
                <c:pt idx="26613">
                  <c:v>158655975.08332598</c:v>
                </c:pt>
                <c:pt idx="26614">
                  <c:v>158561255.377027</c:v>
                </c:pt>
                <c:pt idx="26615">
                  <c:v>158466485.75865301</c:v>
                </c:pt>
                <c:pt idx="26616">
                  <c:v>158371666.17528996</c:v>
                </c:pt>
                <c:pt idx="26617">
                  <c:v>158276796.573917</c:v>
                </c:pt>
                <c:pt idx="26618">
                  <c:v>158181876.9014</c:v>
                </c:pt>
                <c:pt idx="26619">
                  <c:v>158086907.104496</c:v>
                </c:pt>
                <c:pt idx="26620">
                  <c:v>157991887.12984899</c:v>
                </c:pt>
                <c:pt idx="26621">
                  <c:v>157896816.92399299</c:v>
                </c:pt>
                <c:pt idx="26622">
                  <c:v>157801696.43334797</c:v>
                </c:pt>
                <c:pt idx="26623">
                  <c:v>157706525.604224</c:v>
                </c:pt>
                <c:pt idx="26624">
                  <c:v>157611304.38281605</c:v>
                </c:pt>
                <c:pt idx="26625">
                  <c:v>157516032.71520698</c:v>
                </c:pt>
                <c:pt idx="26626">
                  <c:v>157420710.54736796</c:v>
                </c:pt>
                <c:pt idx="26627">
                  <c:v>157325337.82515299</c:v>
                </c:pt>
                <c:pt idx="26628">
                  <c:v>157229914.494306</c:v>
                </c:pt>
                <c:pt idx="26629">
                  <c:v>157134440.50045401</c:v>
                </c:pt>
                <c:pt idx="26630">
                  <c:v>157038915.78910896</c:v>
                </c:pt>
                <c:pt idx="26631">
                  <c:v>156943340.30566901</c:v>
                </c:pt>
                <c:pt idx="26632">
                  <c:v>156847713.99541703</c:v>
                </c:pt>
                <c:pt idx="26633">
                  <c:v>156752036.80351901</c:v>
                </c:pt>
                <c:pt idx="26634">
                  <c:v>156656308.67502496</c:v>
                </c:pt>
                <c:pt idx="26635">
                  <c:v>156560529.55486903</c:v>
                </c:pt>
                <c:pt idx="26636">
                  <c:v>156464699.38786802</c:v>
                </c:pt>
                <c:pt idx="26637">
                  <c:v>156368818.11872098</c:v>
                </c:pt>
                <c:pt idx="26638">
                  <c:v>156272885.69201201</c:v>
                </c:pt>
                <c:pt idx="26639">
                  <c:v>156176902.05220303</c:v>
                </c:pt>
                <c:pt idx="26640">
                  <c:v>156080867.14363998</c:v>
                </c:pt>
                <c:pt idx="26641">
                  <c:v>155984780.91055101</c:v>
                </c:pt>
                <c:pt idx="26642">
                  <c:v>155888643.29704398</c:v>
                </c:pt>
                <c:pt idx="26643">
                  <c:v>155792454.24710697</c:v>
                </c:pt>
                <c:pt idx="26644">
                  <c:v>155696213.70460999</c:v>
                </c:pt>
                <c:pt idx="26645">
                  <c:v>155599921.61329997</c:v>
                </c:pt>
                <c:pt idx="26646">
                  <c:v>155503577.91680503</c:v>
                </c:pt>
                <c:pt idx="26647">
                  <c:v>155407182.55863401</c:v>
                </c:pt>
                <c:pt idx="26648">
                  <c:v>155310735.48217201</c:v>
                </c:pt>
                <c:pt idx="26649">
                  <c:v>155214236.630683</c:v>
                </c:pt>
                <c:pt idx="26650">
                  <c:v>155117685.94730896</c:v>
                </c:pt>
                <c:pt idx="26651">
                  <c:v>155021083.37507001</c:v>
                </c:pt>
                <c:pt idx="26652">
                  <c:v>154924428.85686404</c:v>
                </c:pt>
                <c:pt idx="26653">
                  <c:v>154827722.33546299</c:v>
                </c:pt>
                <c:pt idx="26654">
                  <c:v>154730963.75351799</c:v>
                </c:pt>
                <c:pt idx="26655">
                  <c:v>154634153.05355501</c:v>
                </c:pt>
                <c:pt idx="26656">
                  <c:v>154537290.177977</c:v>
                </c:pt>
                <c:pt idx="26657">
                  <c:v>154440375.06906</c:v>
                </c:pt>
                <c:pt idx="26658">
                  <c:v>154343407.668955</c:v>
                </c:pt>
                <c:pt idx="26659">
                  <c:v>154246387.91969103</c:v>
                </c:pt>
                <c:pt idx="26660">
                  <c:v>154149315.76316693</c:v>
                </c:pt>
                <c:pt idx="26661">
                  <c:v>154052191.14115697</c:v>
                </c:pt>
                <c:pt idx="26662">
                  <c:v>153955013.995309</c:v>
                </c:pt>
                <c:pt idx="26663">
                  <c:v>153857784.26714298</c:v>
                </c:pt>
                <c:pt idx="26664">
                  <c:v>153760501.89805201</c:v>
                </c:pt>
                <c:pt idx="26665">
                  <c:v>153663166.82930103</c:v>
                </c:pt>
                <c:pt idx="26666">
                  <c:v>153565779.002027</c:v>
                </c:pt>
                <c:pt idx="26667">
                  <c:v>153468338.35723802</c:v>
                </c:pt>
                <c:pt idx="26668">
                  <c:v>153370844.83581203</c:v>
                </c:pt>
                <c:pt idx="26669">
                  <c:v>153273298.37849799</c:v>
                </c:pt>
                <c:pt idx="26670">
                  <c:v>153175698.92591602</c:v>
                </c:pt>
                <c:pt idx="26671">
                  <c:v>153078046.41855496</c:v>
                </c:pt>
                <c:pt idx="26672">
                  <c:v>152980340.796772</c:v>
                </c:pt>
                <c:pt idx="26673">
                  <c:v>152882582.00079501</c:v>
                </c:pt>
                <c:pt idx="26674">
                  <c:v>152784769.97071901</c:v>
                </c:pt>
                <c:pt idx="26675">
                  <c:v>152686904.64650598</c:v>
                </c:pt>
                <c:pt idx="26676">
                  <c:v>152588985.967989</c:v>
                </c:pt>
                <c:pt idx="26677">
                  <c:v>152491013.87486303</c:v>
                </c:pt>
                <c:pt idx="26678">
                  <c:v>152392988.30669504</c:v>
                </c:pt>
                <c:pt idx="26679">
                  <c:v>152294909.20291501</c:v>
                </c:pt>
                <c:pt idx="26680">
                  <c:v>152196776.50281903</c:v>
                </c:pt>
                <c:pt idx="26681">
                  <c:v>152098590.14556998</c:v>
                </c:pt>
                <c:pt idx="26682">
                  <c:v>152000350.07019398</c:v>
                </c:pt>
                <c:pt idx="26683">
                  <c:v>151902056.21558297</c:v>
                </c:pt>
                <c:pt idx="26684">
                  <c:v>151803708.52049303</c:v>
                </c:pt>
                <c:pt idx="26685">
                  <c:v>151705306.92354199</c:v>
                </c:pt>
                <c:pt idx="26686">
                  <c:v>151606851.36321402</c:v>
                </c:pt>
                <c:pt idx="26687">
                  <c:v>151508341.777854</c:v>
                </c:pt>
                <c:pt idx="26688">
                  <c:v>151409778.10566896</c:v>
                </c:pt>
                <c:pt idx="26689">
                  <c:v>151311160.284729</c:v>
                </c:pt>
                <c:pt idx="26690">
                  <c:v>151212488.25296399</c:v>
                </c:pt>
                <c:pt idx="26691">
                  <c:v>151113761.94816697</c:v>
                </c:pt>
                <c:pt idx="26692">
                  <c:v>151014981.30799001</c:v>
                </c:pt>
                <c:pt idx="26693">
                  <c:v>150916146.26994598</c:v>
                </c:pt>
                <c:pt idx="26694">
                  <c:v>150817256.77140597</c:v>
                </c:pt>
                <c:pt idx="26695">
                  <c:v>150718312.749603</c:v>
                </c:pt>
                <c:pt idx="26696">
                  <c:v>150619314.14162698</c:v>
                </c:pt>
                <c:pt idx="26697">
                  <c:v>150520260.88442504</c:v>
                </c:pt>
                <c:pt idx="26698">
                  <c:v>150421152.91480303</c:v>
                </c:pt>
                <c:pt idx="26699">
                  <c:v>150321990.16942701</c:v>
                </c:pt>
                <c:pt idx="26700">
                  <c:v>150222772.58481404</c:v>
                </c:pt>
                <c:pt idx="26701">
                  <c:v>150123500.09734398</c:v>
                </c:pt>
                <c:pt idx="26702">
                  <c:v>150024172.64324698</c:v>
                </c:pt>
                <c:pt idx="26703">
                  <c:v>149924790.15861303</c:v>
                </c:pt>
                <c:pt idx="26704">
                  <c:v>149825352.57938296</c:v>
                </c:pt>
                <c:pt idx="26705">
                  <c:v>149725859.84135696</c:v>
                </c:pt>
                <c:pt idx="26706">
                  <c:v>149626311.88018599</c:v>
                </c:pt>
                <c:pt idx="26707">
                  <c:v>149526708.63137397</c:v>
                </c:pt>
                <c:pt idx="26708">
                  <c:v>149427050.03027999</c:v>
                </c:pt>
                <c:pt idx="26709">
                  <c:v>149327336.012115</c:v>
                </c:pt>
                <c:pt idx="26710">
                  <c:v>149227566.51194096</c:v>
                </c:pt>
                <c:pt idx="26711">
                  <c:v>149127741.46467403</c:v>
                </c:pt>
                <c:pt idx="26712">
                  <c:v>149027860.80507901</c:v>
                </c:pt>
                <c:pt idx="26713">
                  <c:v>148927924.46777099</c:v>
                </c:pt>
                <c:pt idx="26714">
                  <c:v>148827932.38721803</c:v>
                </c:pt>
                <c:pt idx="26715">
                  <c:v>148727884.49773499</c:v>
                </c:pt>
                <c:pt idx="26716">
                  <c:v>148627780.73348796</c:v>
                </c:pt>
                <c:pt idx="26717">
                  <c:v>148527621.02848896</c:v>
                </c:pt>
                <c:pt idx="26718">
                  <c:v>148427405.31660202</c:v>
                </c:pt>
                <c:pt idx="26719">
                  <c:v>148327133.531535</c:v>
                </c:pt>
                <c:pt idx="26720">
                  <c:v>148226805.60684499</c:v>
                </c:pt>
                <c:pt idx="26721">
                  <c:v>148126421.47593501</c:v>
                </c:pt>
                <c:pt idx="26722">
                  <c:v>148025981.072054</c:v>
                </c:pt>
                <c:pt idx="26723">
                  <c:v>147925484.32829699</c:v>
                </c:pt>
                <c:pt idx="26724">
                  <c:v>147824931.17760399</c:v>
                </c:pt>
                <c:pt idx="26725">
                  <c:v>147724321.55276</c:v>
                </c:pt>
                <c:pt idx="26726">
                  <c:v>147623655.38639203</c:v>
                </c:pt>
                <c:pt idx="26727">
                  <c:v>147522932.61097199</c:v>
                </c:pt>
                <c:pt idx="26728">
                  <c:v>147422153.15881601</c:v>
                </c:pt>
                <c:pt idx="26729">
                  <c:v>147321316.96208</c:v>
                </c:pt>
                <c:pt idx="26730">
                  <c:v>147220423.95276299</c:v>
                </c:pt>
                <c:pt idx="26731">
                  <c:v>147119474.06270701</c:v>
                </c:pt>
                <c:pt idx="26732">
                  <c:v>147018467.22359198</c:v>
                </c:pt>
                <c:pt idx="26733">
                  <c:v>146917403.36694002</c:v>
                </c:pt>
                <c:pt idx="26734">
                  <c:v>146816282.42411202</c:v>
                </c:pt>
                <c:pt idx="26735">
                  <c:v>146715104.32630903</c:v>
                </c:pt>
                <c:pt idx="26736">
                  <c:v>146613869.00457001</c:v>
                </c:pt>
                <c:pt idx="26737">
                  <c:v>146512576.38977203</c:v>
                </c:pt>
                <c:pt idx="26738">
                  <c:v>146411226.41263103</c:v>
                </c:pt>
                <c:pt idx="26739">
                  <c:v>146309819.00369799</c:v>
                </c:pt>
                <c:pt idx="26740">
                  <c:v>146208354.09336096</c:v>
                </c:pt>
                <c:pt idx="26741">
                  <c:v>146106831.61184496</c:v>
                </c:pt>
                <c:pt idx="26742">
                  <c:v>146005251.48920903</c:v>
                </c:pt>
                <c:pt idx="26743">
                  <c:v>145903613.65534696</c:v>
                </c:pt>
                <c:pt idx="26744">
                  <c:v>145801918.03998896</c:v>
                </c:pt>
                <c:pt idx="26745">
                  <c:v>145700164.57269701</c:v>
                </c:pt>
                <c:pt idx="26746">
                  <c:v>145598353.18286401</c:v>
                </c:pt>
                <c:pt idx="26747">
                  <c:v>145496483.799721</c:v>
                </c:pt>
                <c:pt idx="26748">
                  <c:v>145394556.35232499</c:v>
                </c:pt>
                <c:pt idx="26749">
                  <c:v>145292570.76956898</c:v>
                </c:pt>
                <c:pt idx="26750">
                  <c:v>145190526.98017401</c:v>
                </c:pt>
                <c:pt idx="26751">
                  <c:v>145088424.91269103</c:v>
                </c:pt>
                <c:pt idx="26752">
                  <c:v>144986264.49550301</c:v>
                </c:pt>
                <c:pt idx="26753">
                  <c:v>144884045.65682104</c:v>
                </c:pt>
                <c:pt idx="26754">
                  <c:v>144781768.32468203</c:v>
                </c:pt>
                <c:pt idx="26755">
                  <c:v>144679432.42695504</c:v>
                </c:pt>
                <c:pt idx="26756">
                  <c:v>144577037.891332</c:v>
                </c:pt>
                <c:pt idx="26757">
                  <c:v>144474584.64533597</c:v>
                </c:pt>
                <c:pt idx="26758">
                  <c:v>144372072.616312</c:v>
                </c:pt>
                <c:pt idx="26759">
                  <c:v>144269501.731433</c:v>
                </c:pt>
                <c:pt idx="26760">
                  <c:v>144166871.91769499</c:v>
                </c:pt>
                <c:pt idx="26761">
                  <c:v>144064183.10192096</c:v>
                </c:pt>
                <c:pt idx="26762">
                  <c:v>143961435.21075398</c:v>
                </c:pt>
                <c:pt idx="26763">
                  <c:v>143858628.170663</c:v>
                </c:pt>
                <c:pt idx="26764">
                  <c:v>143755761.90793699</c:v>
                </c:pt>
                <c:pt idx="26765">
                  <c:v>143652836.34868798</c:v>
                </c:pt>
                <c:pt idx="26766">
                  <c:v>143549851.41885</c:v>
                </c:pt>
                <c:pt idx="26767">
                  <c:v>143446807.04417598</c:v>
                </c:pt>
                <c:pt idx="26768">
                  <c:v>143343703.15024</c:v>
                </c:pt>
                <c:pt idx="26769">
                  <c:v>143240539.66243303</c:v>
                </c:pt>
                <c:pt idx="26770">
                  <c:v>143137316.50596696</c:v>
                </c:pt>
                <c:pt idx="26771">
                  <c:v>143034033.60587099</c:v>
                </c:pt>
                <c:pt idx="26772">
                  <c:v>142930690.88699102</c:v>
                </c:pt>
                <c:pt idx="26773">
                  <c:v>142827288.27399197</c:v>
                </c:pt>
                <c:pt idx="26774">
                  <c:v>142723825.691351</c:v>
                </c:pt>
                <c:pt idx="26775">
                  <c:v>142620303.06336296</c:v>
                </c:pt>
                <c:pt idx="26776">
                  <c:v>142516720.314138</c:v>
                </c:pt>
                <c:pt idx="26777">
                  <c:v>142413077.36759901</c:v>
                </c:pt>
                <c:pt idx="26778">
                  <c:v>142309374.14748198</c:v>
                </c:pt>
                <c:pt idx="26779">
                  <c:v>142205610.577337</c:v>
                </c:pt>
                <c:pt idx="26780">
                  <c:v>142101786.58052501</c:v>
                </c:pt>
                <c:pt idx="26781">
                  <c:v>141997902.08022001</c:v>
                </c:pt>
                <c:pt idx="26782">
                  <c:v>141893956.99940503</c:v>
                </c:pt>
                <c:pt idx="26783">
                  <c:v>141789951.260874</c:v>
                </c:pt>
                <c:pt idx="26784">
                  <c:v>141685884.78723001</c:v>
                </c:pt>
                <c:pt idx="26785">
                  <c:v>141581757.500884</c:v>
                </c:pt>
                <c:pt idx="26786">
                  <c:v>141477569.32405704</c:v>
                </c:pt>
                <c:pt idx="26787">
                  <c:v>141373320.17877498</c:v>
                </c:pt>
                <c:pt idx="26788">
                  <c:v>141269009.98687404</c:v>
                </c:pt>
                <c:pt idx="26789">
                  <c:v>141164638.66999099</c:v>
                </c:pt>
                <c:pt idx="26790">
                  <c:v>141060206.149573</c:v>
                </c:pt>
                <c:pt idx="26791">
                  <c:v>140955712.34686899</c:v>
                </c:pt>
                <c:pt idx="26792">
                  <c:v>140851157.18293303</c:v>
                </c:pt>
                <c:pt idx="26793">
                  <c:v>140746540.57861999</c:v>
                </c:pt>
                <c:pt idx="26794">
                  <c:v>140641862.45459104</c:v>
                </c:pt>
                <c:pt idx="26795">
                  <c:v>140537122.73130497</c:v>
                </c:pt>
                <c:pt idx="26796">
                  <c:v>140432321.32902503</c:v>
                </c:pt>
                <c:pt idx="26797">
                  <c:v>140327458.16781303</c:v>
                </c:pt>
                <c:pt idx="26798">
                  <c:v>140222533.16752896</c:v>
                </c:pt>
                <c:pt idx="26799">
                  <c:v>140117546.24783501</c:v>
                </c:pt>
                <c:pt idx="26800">
                  <c:v>140012497.32819</c:v>
                </c:pt>
                <c:pt idx="26801">
                  <c:v>139907386.32784802</c:v>
                </c:pt>
                <c:pt idx="26802">
                  <c:v>139802213.16586399</c:v>
                </c:pt>
                <c:pt idx="26803">
                  <c:v>139696977.76108396</c:v>
                </c:pt>
                <c:pt idx="26804">
                  <c:v>139591680.03215301</c:v>
                </c:pt>
                <c:pt idx="26805">
                  <c:v>139486319.897508</c:v>
                </c:pt>
                <c:pt idx="26806">
                  <c:v>139380897.27538195</c:v>
                </c:pt>
                <c:pt idx="26807">
                  <c:v>139275412.08379799</c:v>
                </c:pt>
                <c:pt idx="26808">
                  <c:v>139169864.24057397</c:v>
                </c:pt>
                <c:pt idx="26809">
                  <c:v>139064253.66331697</c:v>
                </c:pt>
                <c:pt idx="26810">
                  <c:v>138958580.269427</c:v>
                </c:pt>
                <c:pt idx="26811">
                  <c:v>138852843.97609103</c:v>
                </c:pt>
                <c:pt idx="26812">
                  <c:v>138747044.70028698</c:v>
                </c:pt>
                <c:pt idx="26813">
                  <c:v>138641182.35878199</c:v>
                </c:pt>
                <c:pt idx="26814">
                  <c:v>138535256.86812696</c:v>
                </c:pt>
                <c:pt idx="26815">
                  <c:v>138429268.14466399</c:v>
                </c:pt>
                <c:pt idx="26816">
                  <c:v>138323216.10451901</c:v>
                </c:pt>
                <c:pt idx="26817">
                  <c:v>138217100.66360199</c:v>
                </c:pt>
                <c:pt idx="26818">
                  <c:v>138110921.737609</c:v>
                </c:pt>
                <c:pt idx="26819">
                  <c:v>138004679.24201998</c:v>
                </c:pt>
                <c:pt idx="26820">
                  <c:v>137898373.09209499</c:v>
                </c:pt>
                <c:pt idx="26821">
                  <c:v>137792003.20287901</c:v>
                </c:pt>
                <c:pt idx="26822">
                  <c:v>137685569.48919699</c:v>
                </c:pt>
                <c:pt idx="26823">
                  <c:v>137579071.86565304</c:v>
                </c:pt>
                <c:pt idx="26824">
                  <c:v>137472510.24663201</c:v>
                </c:pt>
                <c:pt idx="26825">
                  <c:v>137365884.54629901</c:v>
                </c:pt>
                <c:pt idx="26826">
                  <c:v>137259194.67859298</c:v>
                </c:pt>
                <c:pt idx="26827">
                  <c:v>137152440.55723304</c:v>
                </c:pt>
                <c:pt idx="26828">
                  <c:v>137045622.09571299</c:v>
                </c:pt>
                <c:pt idx="26829">
                  <c:v>136938739.20730397</c:v>
                </c:pt>
                <c:pt idx="26830">
                  <c:v>136831791.805049</c:v>
                </c:pt>
                <c:pt idx="26831">
                  <c:v>136724779.80176598</c:v>
                </c:pt>
                <c:pt idx="26832">
                  <c:v>136617703.11004597</c:v>
                </c:pt>
                <c:pt idx="26833">
                  <c:v>136510561.64225101</c:v>
                </c:pt>
                <c:pt idx="26834">
                  <c:v>136403355.310514</c:v>
                </c:pt>
                <c:pt idx="26835">
                  <c:v>136296084.02674103</c:v>
                </c:pt>
                <c:pt idx="26836">
                  <c:v>136188747.70260301</c:v>
                </c:pt>
                <c:pt idx="26837">
                  <c:v>136081346.24954298</c:v>
                </c:pt>
                <c:pt idx="26838">
                  <c:v>135973879.57876998</c:v>
                </c:pt>
                <c:pt idx="26839">
                  <c:v>135866347.60125998</c:v>
                </c:pt>
                <c:pt idx="26840">
                  <c:v>135758750.227754</c:v>
                </c:pt>
                <c:pt idx="26841">
                  <c:v>135651087.36875999</c:v>
                </c:pt>
                <c:pt idx="26842">
                  <c:v>135543358.93454701</c:v>
                </c:pt>
                <c:pt idx="26843">
                  <c:v>135435564.83515099</c:v>
                </c:pt>
                <c:pt idx="26844">
                  <c:v>135327704.980367</c:v>
                </c:pt>
                <c:pt idx="26845">
                  <c:v>135219779.27975199</c:v>
                </c:pt>
                <c:pt idx="26846">
                  <c:v>135111787.642625</c:v>
                </c:pt>
                <c:pt idx="26847">
                  <c:v>135003729.97806296</c:v>
                </c:pt>
                <c:pt idx="26848">
                  <c:v>134895606.19490099</c:v>
                </c:pt>
                <c:pt idx="26849">
                  <c:v>134787416.20173398</c:v>
                </c:pt>
                <c:pt idx="26850">
                  <c:v>134679159.90691203</c:v>
                </c:pt>
                <c:pt idx="26851">
                  <c:v>134570837.21853995</c:v>
                </c:pt>
                <c:pt idx="26852">
                  <c:v>134462448.04448101</c:v>
                </c:pt>
                <c:pt idx="26853">
                  <c:v>134353992.29234797</c:v>
                </c:pt>
                <c:pt idx="26854">
                  <c:v>134245469.86950999</c:v>
                </c:pt>
                <c:pt idx="26855">
                  <c:v>134136880.68308702</c:v>
                </c:pt>
                <c:pt idx="26856">
                  <c:v>134028224.639948</c:v>
                </c:pt>
                <c:pt idx="26857">
                  <c:v>133919501.646716</c:v>
                </c:pt>
                <c:pt idx="26858">
                  <c:v>133810711.60976</c:v>
                </c:pt>
                <c:pt idx="26859">
                  <c:v>133701854.43519799</c:v>
                </c:pt>
                <c:pt idx="26860">
                  <c:v>133592930.028896</c:v>
                </c:pt>
                <c:pt idx="26861">
                  <c:v>133483938.29646499</c:v>
                </c:pt>
                <c:pt idx="26862">
                  <c:v>133374879.14326102</c:v>
                </c:pt>
                <c:pt idx="26863">
                  <c:v>133265752.47438602</c:v>
                </c:pt>
                <c:pt idx="26864">
                  <c:v>133156558.19468398</c:v>
                </c:pt>
                <c:pt idx="26865">
                  <c:v>133047296.20874</c:v>
                </c:pt>
                <c:pt idx="26866">
                  <c:v>132937966.420882</c:v>
                </c:pt>
                <c:pt idx="26867">
                  <c:v>132828568.73517799</c:v>
                </c:pt>
                <c:pt idx="26868">
                  <c:v>132719103.05543399</c:v>
                </c:pt>
                <c:pt idx="26869">
                  <c:v>132609569.28519398</c:v>
                </c:pt>
                <c:pt idx="26870">
                  <c:v>132499967.32774198</c:v>
                </c:pt>
                <c:pt idx="26871">
                  <c:v>132390297.08609298</c:v>
                </c:pt>
                <c:pt idx="26872">
                  <c:v>132280558.46300299</c:v>
                </c:pt>
                <c:pt idx="26873">
                  <c:v>132170751.360956</c:v>
                </c:pt>
                <c:pt idx="26874">
                  <c:v>132060875.682173</c:v>
                </c:pt>
                <c:pt idx="26875">
                  <c:v>131950931.32860598</c:v>
                </c:pt>
                <c:pt idx="26876">
                  <c:v>131840918.20193602</c:v>
                </c:pt>
                <c:pt idx="26877">
                  <c:v>131730836.20357701</c:v>
                </c:pt>
                <c:pt idx="26878">
                  <c:v>131620685.234668</c:v>
                </c:pt>
                <c:pt idx="26879">
                  <c:v>131510465.196078</c:v>
                </c:pt>
                <c:pt idx="26880">
                  <c:v>131400175.98840101</c:v>
                </c:pt>
                <c:pt idx="26881">
                  <c:v>131289817.511959</c:v>
                </c:pt>
                <c:pt idx="26882">
                  <c:v>131179389.66679399</c:v>
                </c:pt>
                <c:pt idx="26883">
                  <c:v>131068892.352676</c:v>
                </c:pt>
                <c:pt idx="26884">
                  <c:v>130958325.46909299</c:v>
                </c:pt>
                <c:pt idx="26885">
                  <c:v>130847688.91525599</c:v>
                </c:pt>
                <c:pt idx="26886">
                  <c:v>130736982.59009601</c:v>
                </c:pt>
                <c:pt idx="26887">
                  <c:v>130626206.39226201</c:v>
                </c:pt>
                <c:pt idx="26888">
                  <c:v>130515360.220121</c:v>
                </c:pt>
                <c:pt idx="26889">
                  <c:v>130404443.97175698</c:v>
                </c:pt>
                <c:pt idx="26890">
                  <c:v>130293457.54496701</c:v>
                </c:pt>
                <c:pt idx="26891">
                  <c:v>130182400.83726501</c:v>
                </c:pt>
                <c:pt idx="26892">
                  <c:v>130071273.74587701</c:v>
                </c:pt>
                <c:pt idx="26893">
                  <c:v>129960076.16773999</c:v>
                </c:pt>
                <c:pt idx="26894">
                  <c:v>129848807.999502</c:v>
                </c:pt>
                <c:pt idx="26895">
                  <c:v>129737469.13752298</c:v>
                </c:pt>
                <c:pt idx="26896">
                  <c:v>129626059.47786702</c:v>
                </c:pt>
                <c:pt idx="26897">
                  <c:v>129514578.91630802</c:v>
                </c:pt>
                <c:pt idx="26898">
                  <c:v>129403027.34832501</c:v>
                </c:pt>
                <c:pt idx="26899">
                  <c:v>129291404.669103</c:v>
                </c:pt>
                <c:pt idx="26900">
                  <c:v>129179710.77353001</c:v>
                </c:pt>
                <c:pt idx="26901">
                  <c:v>129067945.55619401</c:v>
                </c:pt>
                <c:pt idx="26902">
                  <c:v>128956108.91138801</c:v>
                </c:pt>
                <c:pt idx="26903">
                  <c:v>128844200.73310199</c:v>
                </c:pt>
                <c:pt idx="26904">
                  <c:v>128732220.91502699</c:v>
                </c:pt>
                <c:pt idx="26905">
                  <c:v>128620169.35054798</c:v>
                </c:pt>
                <c:pt idx="26906">
                  <c:v>128508045.93275</c:v>
                </c:pt>
                <c:pt idx="26907">
                  <c:v>128395850.55441098</c:v>
                </c:pt>
                <c:pt idx="26908">
                  <c:v>128283583.10800201</c:v>
                </c:pt>
                <c:pt idx="26909">
                  <c:v>128171243.485689</c:v>
                </c:pt>
                <c:pt idx="26910">
                  <c:v>128058831.579326</c:v>
                </c:pt>
                <c:pt idx="26911">
                  <c:v>127946347.280459</c:v>
                </c:pt>
                <c:pt idx="26912">
                  <c:v>127833790.480322</c:v>
                </c:pt>
                <c:pt idx="26913">
                  <c:v>127721161.069837</c:v>
                </c:pt>
                <c:pt idx="26914">
                  <c:v>127608458.93961</c:v>
                </c:pt>
                <c:pt idx="26915">
                  <c:v>127495683.97993298</c:v>
                </c:pt>
                <c:pt idx="26916">
                  <c:v>127382836.080782</c:v>
                </c:pt>
                <c:pt idx="26917">
                  <c:v>127269915.131815</c:v>
                </c:pt>
                <c:pt idx="26918">
                  <c:v>127156921.02236901</c:v>
                </c:pt>
                <c:pt idx="26919">
                  <c:v>127043853.64146301</c:v>
                </c:pt>
                <c:pt idx="26920">
                  <c:v>126930712.87779099</c:v>
                </c:pt>
                <c:pt idx="26921">
                  <c:v>126817498.619726</c:v>
                </c:pt>
                <c:pt idx="26922">
                  <c:v>126704210.75531502</c:v>
                </c:pt>
                <c:pt idx="26923">
                  <c:v>126590849.172281</c:v>
                </c:pt>
                <c:pt idx="26924">
                  <c:v>126477413.758018</c:v>
                </c:pt>
                <c:pt idx="26925">
                  <c:v>126363904.399591</c:v>
                </c:pt>
                <c:pt idx="26926">
                  <c:v>126250320.98373501</c:v>
                </c:pt>
                <c:pt idx="26927">
                  <c:v>126136663.396855</c:v>
                </c:pt>
                <c:pt idx="26928">
                  <c:v>126022931.52502199</c:v>
                </c:pt>
                <c:pt idx="26929">
                  <c:v>125909125.25397199</c:v>
                </c:pt>
                <c:pt idx="26930">
                  <c:v>125795244.46910504</c:v>
                </c:pt>
                <c:pt idx="26931">
                  <c:v>125681289.05548599</c:v>
                </c:pt>
                <c:pt idx="26932">
                  <c:v>125567258.89783998</c:v>
                </c:pt>
                <c:pt idx="26933">
                  <c:v>125453153.88055098</c:v>
                </c:pt>
                <c:pt idx="26934">
                  <c:v>125338973.88766401</c:v>
                </c:pt>
                <c:pt idx="26935">
                  <c:v>125224718.80287802</c:v>
                </c:pt>
                <c:pt idx="26936">
                  <c:v>125110388.50954901</c:v>
                </c:pt>
                <c:pt idx="26937">
                  <c:v>124995982.890689</c:v>
                </c:pt>
                <c:pt idx="26938">
                  <c:v>124881501.82895899</c:v>
                </c:pt>
                <c:pt idx="26939">
                  <c:v>124766945.20667398</c:v>
                </c:pt>
                <c:pt idx="26940">
                  <c:v>124652312.905797</c:v>
                </c:pt>
                <c:pt idx="26941">
                  <c:v>124537604.80793898</c:v>
                </c:pt>
                <c:pt idx="26942">
                  <c:v>124422820.79436001</c:v>
                </c:pt>
                <c:pt idx="26943">
                  <c:v>124307960.74596302</c:v>
                </c:pt>
                <c:pt idx="26944">
                  <c:v>124193024.54329401</c:v>
                </c:pt>
                <c:pt idx="26945">
                  <c:v>124078012.06654298</c:v>
                </c:pt>
                <c:pt idx="26946">
                  <c:v>123962923.19553898</c:v>
                </c:pt>
                <c:pt idx="26947">
                  <c:v>123847757.80975001</c:v>
                </c:pt>
                <c:pt idx="26948">
                  <c:v>123732515.78828202</c:v>
                </c:pt>
                <c:pt idx="26949">
                  <c:v>123617197.00987701</c:v>
                </c:pt>
                <c:pt idx="26950">
                  <c:v>123501801.35291</c:v>
                </c:pt>
                <c:pt idx="26951">
                  <c:v>123386328.69539</c:v>
                </c:pt>
                <c:pt idx="26952">
                  <c:v>123270778.914956</c:v>
                </c:pt>
                <c:pt idx="26953">
                  <c:v>123155151.88887602</c:v>
                </c:pt>
                <c:pt idx="26954">
                  <c:v>123039447.494047</c:v>
                </c:pt>
                <c:pt idx="26955">
                  <c:v>122923665.60699201</c:v>
                </c:pt>
                <c:pt idx="26956">
                  <c:v>122807806.10385798</c:v>
                </c:pt>
                <c:pt idx="26957">
                  <c:v>122691868.860414</c:v>
                </c:pt>
                <c:pt idx="26958">
                  <c:v>122575853.752051</c:v>
                </c:pt>
                <c:pt idx="26959">
                  <c:v>122459760.653781</c:v>
                </c:pt>
                <c:pt idx="26960">
                  <c:v>122343589.44023199</c:v>
                </c:pt>
                <c:pt idx="26961">
                  <c:v>122227339.98564801</c:v>
                </c:pt>
                <c:pt idx="26962">
                  <c:v>122111012.16388802</c:v>
                </c:pt>
                <c:pt idx="26963">
                  <c:v>121994605.84842502</c:v>
                </c:pt>
                <c:pt idx="26964">
                  <c:v>121878120.91234201</c:v>
                </c:pt>
                <c:pt idx="26965">
                  <c:v>121761557.228329</c:v>
                </c:pt>
                <c:pt idx="26966">
                  <c:v>121644914.668688</c:v>
                </c:pt>
                <c:pt idx="26967">
                  <c:v>121528193.10532399</c:v>
                </c:pt>
                <c:pt idx="26968">
                  <c:v>121411392.40974602</c:v>
                </c:pt>
                <c:pt idx="26969">
                  <c:v>121294512.45306802</c:v>
                </c:pt>
                <c:pt idx="26970">
                  <c:v>121177553.10600001</c:v>
                </c:pt>
                <c:pt idx="26971">
                  <c:v>121060514.238855</c:v>
                </c:pt>
                <c:pt idx="26972">
                  <c:v>120943395.72154099</c:v>
                </c:pt>
                <c:pt idx="26973">
                  <c:v>120826197.42356202</c:v>
                </c:pt>
                <c:pt idx="26974">
                  <c:v>120708919.21401398</c:v>
                </c:pt>
                <c:pt idx="26975">
                  <c:v>120591560.96158502</c:v>
                </c:pt>
                <c:pt idx="26976">
                  <c:v>120474122.53455299</c:v>
                </c:pt>
                <c:pt idx="26977">
                  <c:v>120356603.80078502</c:v>
                </c:pt>
                <c:pt idx="26978">
                  <c:v>120239004.62773098</c:v>
                </c:pt>
                <c:pt idx="26979">
                  <c:v>120121324.88242802</c:v>
                </c:pt>
                <c:pt idx="26980">
                  <c:v>120003564.43149401</c:v>
                </c:pt>
                <c:pt idx="26981">
                  <c:v>119885723.14112602</c:v>
                </c:pt>
                <c:pt idx="26982">
                  <c:v>119767800.87710199</c:v>
                </c:pt>
                <c:pt idx="26983">
                  <c:v>119649797.504775</c:v>
                </c:pt>
                <c:pt idx="26984">
                  <c:v>119531712.889073</c:v>
                </c:pt>
                <c:pt idx="26985">
                  <c:v>119413546.89449501</c:v>
                </c:pt>
                <c:pt idx="26986">
                  <c:v>119295299.38511299</c:v>
                </c:pt>
                <c:pt idx="26987">
                  <c:v>119176970.224567</c:v>
                </c:pt>
                <c:pt idx="26988">
                  <c:v>119058559.276063</c:v>
                </c:pt>
                <c:pt idx="26989">
                  <c:v>118940066.40237202</c:v>
                </c:pt>
                <c:pt idx="26990">
                  <c:v>118821491.465828</c:v>
                </c:pt>
                <c:pt idx="26991">
                  <c:v>118702834.328325</c:v>
                </c:pt>
                <c:pt idx="26992">
                  <c:v>118584094.851318</c:v>
                </c:pt>
                <c:pt idx="26993">
                  <c:v>118465272.895817</c:v>
                </c:pt>
                <c:pt idx="26994">
                  <c:v>118346368.322384</c:v>
                </c:pt>
                <c:pt idx="26995">
                  <c:v>118227380.99113999</c:v>
                </c:pt>
                <c:pt idx="26996">
                  <c:v>118108310.761749</c:v>
                </c:pt>
                <c:pt idx="26997">
                  <c:v>117989157.49343002</c:v>
                </c:pt>
                <c:pt idx="26998">
                  <c:v>117869921.044945</c:v>
                </c:pt>
                <c:pt idx="26999">
                  <c:v>117750601.27459899</c:v>
                </c:pt>
                <c:pt idx="27000">
                  <c:v>117631198.040243</c:v>
                </c:pt>
                <c:pt idx="27001">
                  <c:v>117511711.199264</c:v>
                </c:pt>
                <c:pt idx="27002">
                  <c:v>117392140.60859001</c:v>
                </c:pt>
                <c:pt idx="27003">
                  <c:v>117272486.12468196</c:v>
                </c:pt>
                <c:pt idx="27004">
                  <c:v>117152747.60353598</c:v>
                </c:pt>
                <c:pt idx="27005">
                  <c:v>117032924.90068002</c:v>
                </c:pt>
                <c:pt idx="27006">
                  <c:v>116913017.871168</c:v>
                </c:pt>
                <c:pt idx="27007">
                  <c:v>116793026.36958502</c:v>
                </c:pt>
                <c:pt idx="27008">
                  <c:v>116672950.250038</c:v>
                </c:pt>
                <c:pt idx="27009">
                  <c:v>116552789.366156</c:v>
                </c:pt>
                <c:pt idx="27010">
                  <c:v>116432543.571091</c:v>
                </c:pt>
                <c:pt idx="27011">
                  <c:v>116312212.717509</c:v>
                </c:pt>
                <c:pt idx="27012">
                  <c:v>116191796.65759496</c:v>
                </c:pt>
                <c:pt idx="27013">
                  <c:v>116071295.24304502</c:v>
                </c:pt>
                <c:pt idx="27014">
                  <c:v>115950708.325067</c:v>
                </c:pt>
                <c:pt idx="27015">
                  <c:v>115830035.754379</c:v>
                </c:pt>
                <c:pt idx="27016">
                  <c:v>115709277.381202</c:v>
                </c:pt>
                <c:pt idx="27017">
                  <c:v>115588433.055264</c:v>
                </c:pt>
                <c:pt idx="27018">
                  <c:v>115467502.62579396</c:v>
                </c:pt>
                <c:pt idx="27019">
                  <c:v>115346485.94151799</c:v>
                </c:pt>
                <c:pt idx="27020">
                  <c:v>115225382.85066301</c:v>
                </c:pt>
                <c:pt idx="27021">
                  <c:v>115104193.200945</c:v>
                </c:pt>
                <c:pt idx="27022">
                  <c:v>114982916.839577</c:v>
                </c:pt>
                <c:pt idx="27023">
                  <c:v>114861553.613259</c:v>
                </c:pt>
                <c:pt idx="27024">
                  <c:v>114740103.36817801</c:v>
                </c:pt>
                <c:pt idx="27025">
                  <c:v>114618565.95000599</c:v>
                </c:pt>
                <c:pt idx="27026">
                  <c:v>114496941.20389901</c:v>
                </c:pt>
                <c:pt idx="27027">
                  <c:v>114375228.974489</c:v>
                </c:pt>
                <c:pt idx="27028">
                  <c:v>114253429.10588798</c:v>
                </c:pt>
                <c:pt idx="27029">
                  <c:v>114131541.44168101</c:v>
                </c:pt>
                <c:pt idx="27030">
                  <c:v>114009565.82492501</c:v>
                </c:pt>
                <c:pt idx="27031">
                  <c:v>113887502.098148</c:v>
                </c:pt>
                <c:pt idx="27032">
                  <c:v>113765350.103343</c:v>
                </c:pt>
                <c:pt idx="27033">
                  <c:v>113643109.681968</c:v>
                </c:pt>
                <c:pt idx="27034">
                  <c:v>113520780.67494397</c:v>
                </c:pt>
                <c:pt idx="27035">
                  <c:v>113398362.922647</c:v>
                </c:pt>
                <c:pt idx="27036">
                  <c:v>113275856.26491401</c:v>
                </c:pt>
                <c:pt idx="27037">
                  <c:v>113153260.541033</c:v>
                </c:pt>
                <c:pt idx="27038">
                  <c:v>113030575.58974299</c:v>
                </c:pt>
                <c:pt idx="27039">
                  <c:v>112907801.24923302</c:v>
                </c:pt>
                <c:pt idx="27040">
                  <c:v>112784937.357135</c:v>
                </c:pt>
                <c:pt idx="27041">
                  <c:v>112661983.750526</c:v>
                </c:pt>
                <c:pt idx="27042">
                  <c:v>112538940.265922</c:v>
                </c:pt>
                <c:pt idx="27043">
                  <c:v>112415806.73927604</c:v>
                </c:pt>
                <c:pt idx="27044">
                  <c:v>112292583.005977</c:v>
                </c:pt>
                <c:pt idx="27045">
                  <c:v>112169268.90084398</c:v>
                </c:pt>
                <c:pt idx="27046">
                  <c:v>112045864.25812602</c:v>
                </c:pt>
                <c:pt idx="27047">
                  <c:v>111922368.91149603</c:v>
                </c:pt>
                <c:pt idx="27048">
                  <c:v>111798782.69405396</c:v>
                </c:pt>
                <c:pt idx="27049">
                  <c:v>111675105.43831602</c:v>
                </c:pt>
                <c:pt idx="27050">
                  <c:v>111551336.976218</c:v>
                </c:pt>
                <c:pt idx="27051">
                  <c:v>111427477.139109</c:v>
                </c:pt>
                <c:pt idx="27052">
                  <c:v>111303525.75775099</c:v>
                </c:pt>
                <c:pt idx="27053">
                  <c:v>111179482.662314</c:v>
                </c:pt>
                <c:pt idx="27054">
                  <c:v>111055347.682372</c:v>
                </c:pt>
                <c:pt idx="27055">
                  <c:v>110931120.64690298</c:v>
                </c:pt>
                <c:pt idx="27056">
                  <c:v>110806801.384285</c:v>
                </c:pt>
                <c:pt idx="27057">
                  <c:v>110682389.72229202</c:v>
                </c:pt>
                <c:pt idx="27058">
                  <c:v>110557885.48808999</c:v>
                </c:pt>
                <c:pt idx="27059">
                  <c:v>110433288.508237</c:v>
                </c:pt>
                <c:pt idx="27060">
                  <c:v>110308598.608678</c:v>
                </c:pt>
                <c:pt idx="27061">
                  <c:v>110183815.61474296</c:v>
                </c:pt>
                <c:pt idx="27062">
                  <c:v>110058939.35114001</c:v>
                </c:pt>
                <c:pt idx="27063">
                  <c:v>109933969.641958</c:v>
                </c:pt>
                <c:pt idx="27064">
                  <c:v>109808906.31065901</c:v>
                </c:pt>
                <c:pt idx="27065">
                  <c:v>109683749.180077</c:v>
                </c:pt>
                <c:pt idx="27066">
                  <c:v>109558498.072414</c:v>
                </c:pt>
                <c:pt idx="27067">
                  <c:v>109433152.809237</c:v>
                </c:pt>
                <c:pt idx="27068">
                  <c:v>109307713.21147603</c:v>
                </c:pt>
                <c:pt idx="27069">
                  <c:v>109182179.09941602</c:v>
                </c:pt>
                <c:pt idx="27070">
                  <c:v>109056550.292702</c:v>
                </c:pt>
                <c:pt idx="27071">
                  <c:v>108930826.61032498</c:v>
                </c:pt>
                <c:pt idx="27072">
                  <c:v>108805007.87062998</c:v>
                </c:pt>
                <c:pt idx="27073">
                  <c:v>108679093.891303</c:v>
                </c:pt>
                <c:pt idx="27074">
                  <c:v>108553084.48937401</c:v>
                </c:pt>
                <c:pt idx="27075">
                  <c:v>108426979.48120999</c:v>
                </c:pt>
                <c:pt idx="27076">
                  <c:v>108300778.68251298</c:v>
                </c:pt>
                <c:pt idx="27077">
                  <c:v>108174481.90831701</c:v>
                </c:pt>
                <c:pt idx="27078">
                  <c:v>108048088.972983</c:v>
                </c:pt>
                <c:pt idx="27079">
                  <c:v>107921599.69019599</c:v>
                </c:pt>
                <c:pt idx="27080">
                  <c:v>107795013.872962</c:v>
                </c:pt>
                <c:pt idx="27081">
                  <c:v>107668331.33360398</c:v>
                </c:pt>
                <c:pt idx="27082">
                  <c:v>107541551.883761</c:v>
                </c:pt>
                <c:pt idx="27083">
                  <c:v>107414675.33437702</c:v>
                </c:pt>
                <c:pt idx="27084">
                  <c:v>107287701.495708</c:v>
                </c:pt>
                <c:pt idx="27085">
                  <c:v>107160630.17730698</c:v>
                </c:pt>
                <c:pt idx="27086">
                  <c:v>107033461.18803099</c:v>
                </c:pt>
                <c:pt idx="27087">
                  <c:v>106906194.33602798</c:v>
                </c:pt>
                <c:pt idx="27088">
                  <c:v>106778829.42874201</c:v>
                </c:pt>
                <c:pt idx="27089">
                  <c:v>106651366.272899</c:v>
                </c:pt>
                <c:pt idx="27090">
                  <c:v>106523804.67451397</c:v>
                </c:pt>
                <c:pt idx="27091">
                  <c:v>106396144.43888001</c:v>
                </c:pt>
                <c:pt idx="27092">
                  <c:v>106268385.37056698</c:v>
                </c:pt>
                <c:pt idx="27093">
                  <c:v>106140527.27341501</c:v>
                </c:pt>
                <c:pt idx="27094">
                  <c:v>106012569.950535</c:v>
                </c:pt>
                <c:pt idx="27095">
                  <c:v>105884513.204303</c:v>
                </c:pt>
                <c:pt idx="27096">
                  <c:v>105756356.83635299</c:v>
                </c:pt>
                <c:pt idx="27097">
                  <c:v>105628100.647577</c:v>
                </c:pt>
                <c:pt idx="27098">
                  <c:v>105499744.43812102</c:v>
                </c:pt>
                <c:pt idx="27099">
                  <c:v>105371288.00737602</c:v>
                </c:pt>
                <c:pt idx="27100">
                  <c:v>105242731.153981</c:v>
                </c:pt>
                <c:pt idx="27101">
                  <c:v>105114073.67581397</c:v>
                </c:pt>
                <c:pt idx="27102">
                  <c:v>104985315.36998899</c:v>
                </c:pt>
                <c:pt idx="27103">
                  <c:v>104856456.03285198</c:v>
                </c:pt>
                <c:pt idx="27104">
                  <c:v>104727495.45997801</c:v>
                </c:pt>
                <c:pt idx="27105">
                  <c:v>104598433.44616401</c:v>
                </c:pt>
                <c:pt idx="27106">
                  <c:v>104469269.785428</c:v>
                </c:pt>
                <c:pt idx="27107">
                  <c:v>104340004.27100198</c:v>
                </c:pt>
                <c:pt idx="27108">
                  <c:v>104210636.69532998</c:v>
                </c:pt>
                <c:pt idx="27109">
                  <c:v>104081166.850061</c:v>
                </c:pt>
                <c:pt idx="27110">
                  <c:v>103951594.52604799</c:v>
                </c:pt>
                <c:pt idx="27111">
                  <c:v>103821919.51334099</c:v>
                </c:pt>
                <c:pt idx="27112">
                  <c:v>103692141.601183</c:v>
                </c:pt>
                <c:pt idx="27113">
                  <c:v>103562260.578006</c:v>
                </c:pt>
                <c:pt idx="27114">
                  <c:v>103432276.23142602</c:v>
                </c:pt>
                <c:pt idx="27115">
                  <c:v>103302188.34824</c:v>
                </c:pt>
                <c:pt idx="27116">
                  <c:v>103171996.71441902</c:v>
                </c:pt>
                <c:pt idx="27117">
                  <c:v>103041701.115105</c:v>
                </c:pt>
                <c:pt idx="27118">
                  <c:v>102911301.33460701</c:v>
                </c:pt>
                <c:pt idx="27119">
                  <c:v>102780797.156395</c:v>
                </c:pt>
                <c:pt idx="27120">
                  <c:v>102650188.36309502</c:v>
                </c:pt>
                <c:pt idx="27121">
                  <c:v>102519474.73648402</c:v>
                </c:pt>
                <c:pt idx="27122">
                  <c:v>102388656.05749002</c:v>
                </c:pt>
                <c:pt idx="27123">
                  <c:v>102257732.10618</c:v>
                </c:pt>
                <c:pt idx="27124">
                  <c:v>102126702.66176</c:v>
                </c:pt>
                <c:pt idx="27125">
                  <c:v>101995567.50256699</c:v>
                </c:pt>
                <c:pt idx="27126">
                  <c:v>101864326.40606901</c:v>
                </c:pt>
                <c:pt idx="27127">
                  <c:v>101732979.14885399</c:v>
                </c:pt>
                <c:pt idx="27128">
                  <c:v>101601525.50662801</c:v>
                </c:pt>
                <c:pt idx="27129">
                  <c:v>101469965.25421301</c:v>
                </c:pt>
                <c:pt idx="27130">
                  <c:v>101338298.16553599</c:v>
                </c:pt>
                <c:pt idx="27131">
                  <c:v>101206524.01362599</c:v>
                </c:pt>
                <c:pt idx="27132">
                  <c:v>101074642.57061198</c:v>
                </c:pt>
                <c:pt idx="27133">
                  <c:v>100942653.607715</c:v>
                </c:pt>
                <c:pt idx="27134">
                  <c:v>100810556.89524201</c:v>
                </c:pt>
                <c:pt idx="27135">
                  <c:v>100678352.202582</c:v>
                </c:pt>
                <c:pt idx="27136">
                  <c:v>100546039.29820302</c:v>
                </c:pt>
                <c:pt idx="27137">
                  <c:v>100413617.949641</c:v>
                </c:pt>
                <c:pt idx="27138">
                  <c:v>100281087.923502</c:v>
                </c:pt>
                <c:pt idx="27139">
                  <c:v>100148448.985449</c:v>
                </c:pt>
                <c:pt idx="27140">
                  <c:v>100015700.90020202</c:v>
                </c:pt>
                <c:pt idx="27141">
                  <c:v>99882843.431530982</c:v>
                </c:pt>
                <c:pt idx="27142">
                  <c:v>99749876.342249006</c:v>
                </c:pt>
                <c:pt idx="27143">
                  <c:v>99616799.394208983</c:v>
                </c:pt>
                <c:pt idx="27144">
                  <c:v>99483612.348295018</c:v>
                </c:pt>
                <c:pt idx="27145">
                  <c:v>99350314.964421004</c:v>
                </c:pt>
                <c:pt idx="27146">
                  <c:v>99216907.001520991</c:v>
                </c:pt>
                <c:pt idx="27147">
                  <c:v>99083388.217545003</c:v>
                </c:pt>
                <c:pt idx="27148">
                  <c:v>98949758.369452998</c:v>
                </c:pt>
                <c:pt idx="27149">
                  <c:v>98816017.213210016</c:v>
                </c:pt>
                <c:pt idx="27150">
                  <c:v>98682164.503780007</c:v>
                </c:pt>
                <c:pt idx="27151">
                  <c:v>98548199.995119005</c:v>
                </c:pt>
                <c:pt idx="27152">
                  <c:v>98414123.44016701</c:v>
                </c:pt>
                <c:pt idx="27153">
                  <c:v>98279934.590849981</c:v>
                </c:pt>
                <c:pt idx="27154">
                  <c:v>98145633.198063999</c:v>
                </c:pt>
                <c:pt idx="27155">
                  <c:v>98011219.011674002</c:v>
                </c:pt>
                <c:pt idx="27156">
                  <c:v>97876691.780509979</c:v>
                </c:pt>
                <c:pt idx="27157">
                  <c:v>97742051.25235498</c:v>
                </c:pt>
                <c:pt idx="27158">
                  <c:v>97607297.173943967</c:v>
                </c:pt>
                <c:pt idx="27159">
                  <c:v>97472429.290955007</c:v>
                </c:pt>
                <c:pt idx="27160">
                  <c:v>97337447.348001003</c:v>
                </c:pt>
                <c:pt idx="27161">
                  <c:v>97202351.088629991</c:v>
                </c:pt>
                <c:pt idx="27162">
                  <c:v>97067140.255309999</c:v>
                </c:pt>
                <c:pt idx="27163">
                  <c:v>96931814.589431003</c:v>
                </c:pt>
                <c:pt idx="27164">
                  <c:v>96796373.831291005</c:v>
                </c:pt>
                <c:pt idx="27165">
                  <c:v>96660817.720094979</c:v>
                </c:pt>
                <c:pt idx="27166">
                  <c:v>96525145.993944004</c:v>
                </c:pt>
                <c:pt idx="27167">
                  <c:v>96389358.389832988</c:v>
                </c:pt>
                <c:pt idx="27168">
                  <c:v>96253454.643639982</c:v>
                </c:pt>
                <c:pt idx="27169">
                  <c:v>96117434.490121007</c:v>
                </c:pt>
                <c:pt idx="27170">
                  <c:v>95981297.662903979</c:v>
                </c:pt>
                <c:pt idx="27171">
                  <c:v>95845043.894479007</c:v>
                </c:pt>
                <c:pt idx="27172">
                  <c:v>95708672.916194007</c:v>
                </c:pt>
                <c:pt idx="27173">
                  <c:v>95572184.458250001</c:v>
                </c:pt>
                <c:pt idx="27174">
                  <c:v>95435578.249687016</c:v>
                </c:pt>
                <c:pt idx="27175">
                  <c:v>95298854.018382013</c:v>
                </c:pt>
                <c:pt idx="27176">
                  <c:v>95162011.491042003</c:v>
                </c:pt>
                <c:pt idx="27177">
                  <c:v>95025050.393194005</c:v>
                </c:pt>
                <c:pt idx="27178">
                  <c:v>94887970.449180022</c:v>
                </c:pt>
                <c:pt idx="27179">
                  <c:v>94750771.382148981</c:v>
                </c:pt>
                <c:pt idx="27180">
                  <c:v>94613452.914048001</c:v>
                </c:pt>
                <c:pt idx="27181">
                  <c:v>94476014.765616998</c:v>
                </c:pt>
                <c:pt idx="27182">
                  <c:v>94338456.656379998</c:v>
                </c:pt>
                <c:pt idx="27183">
                  <c:v>94200778.304637983</c:v>
                </c:pt>
                <c:pt idx="27184">
                  <c:v>94062979.427460015</c:v>
                </c:pt>
                <c:pt idx="27185">
                  <c:v>93925059.740677997</c:v>
                </c:pt>
                <c:pt idx="27186">
                  <c:v>93787018.958875015</c:v>
                </c:pt>
                <c:pt idx="27187">
                  <c:v>93648856.795381993</c:v>
                </c:pt>
                <c:pt idx="27188">
                  <c:v>93510572.962267011</c:v>
                </c:pt>
                <c:pt idx="27189">
                  <c:v>93372167.170326978</c:v>
                </c:pt>
                <c:pt idx="27190">
                  <c:v>93233639.129080981</c:v>
                </c:pt>
                <c:pt idx="27191">
                  <c:v>93094988.546761006</c:v>
                </c:pt>
                <c:pt idx="27192">
                  <c:v>92956215.130307004</c:v>
                </c:pt>
                <c:pt idx="27193">
                  <c:v>92817318.585351989</c:v>
                </c:pt>
                <c:pt idx="27194">
                  <c:v>92678298.616219983</c:v>
                </c:pt>
                <c:pt idx="27195">
                  <c:v>92539154.925916001</c:v>
                </c:pt>
                <c:pt idx="27196">
                  <c:v>92399887.216115996</c:v>
                </c:pt>
                <c:pt idx="27197">
                  <c:v>92260495.187157989</c:v>
                </c:pt>
                <c:pt idx="27198">
                  <c:v>92120978.538037002</c:v>
                </c:pt>
                <c:pt idx="27199">
                  <c:v>91981336.966392994</c:v>
                </c:pt>
                <c:pt idx="27200">
                  <c:v>91841570.168502986</c:v>
                </c:pt>
                <c:pt idx="27201">
                  <c:v>91701677.839272007</c:v>
                </c:pt>
                <c:pt idx="27202">
                  <c:v>91561659.67222698</c:v>
                </c:pt>
                <c:pt idx="27203">
                  <c:v>91421515.359502986</c:v>
                </c:pt>
                <c:pt idx="27204">
                  <c:v>91281244.591838002</c:v>
                </c:pt>
                <c:pt idx="27205">
                  <c:v>91140847.058560982</c:v>
                </c:pt>
                <c:pt idx="27206">
                  <c:v>91000322.447585016</c:v>
                </c:pt>
                <c:pt idx="27207">
                  <c:v>90859670.445397019</c:v>
                </c:pt>
                <c:pt idx="27208">
                  <c:v>90718890.737048998</c:v>
                </c:pt>
                <c:pt idx="27209">
                  <c:v>90577983.006146982</c:v>
                </c:pt>
                <c:pt idx="27210">
                  <c:v>90436946.934842989</c:v>
                </c:pt>
                <c:pt idx="27211">
                  <c:v>90295782.203825995</c:v>
                </c:pt>
                <c:pt idx="27212">
                  <c:v>90154488.492308021</c:v>
                </c:pt>
                <c:pt idx="27213">
                  <c:v>90013065.478021979</c:v>
                </c:pt>
                <c:pt idx="27214">
                  <c:v>89871512.837203979</c:v>
                </c:pt>
                <c:pt idx="27215">
                  <c:v>89729830.244589001</c:v>
                </c:pt>
                <c:pt idx="27216">
                  <c:v>89588017.373395994</c:v>
                </c:pt>
                <c:pt idx="27217">
                  <c:v>89446073.895323992</c:v>
                </c:pt>
                <c:pt idx="27218">
                  <c:v>89303999.480535999</c:v>
                </c:pt>
                <c:pt idx="27219">
                  <c:v>89161793.79764998</c:v>
                </c:pt>
                <c:pt idx="27220">
                  <c:v>89019456.513733</c:v>
                </c:pt>
                <c:pt idx="27221">
                  <c:v>88876987.294284999</c:v>
                </c:pt>
                <c:pt idx="27222">
                  <c:v>88734385.803230003</c:v>
                </c:pt>
                <c:pt idx="27223">
                  <c:v>88591651.702906996</c:v>
                </c:pt>
                <c:pt idx="27224">
                  <c:v>88448784.654058963</c:v>
                </c:pt>
                <c:pt idx="27225">
                  <c:v>88305784.315819979</c:v>
                </c:pt>
                <c:pt idx="27226">
                  <c:v>88162650.345703989</c:v>
                </c:pt>
                <c:pt idx="27227">
                  <c:v>88019382.399599999</c:v>
                </c:pt>
                <c:pt idx="27228">
                  <c:v>87875980.131750986</c:v>
                </c:pt>
                <c:pt idx="27229">
                  <c:v>87732443.194750965</c:v>
                </c:pt>
                <c:pt idx="27230">
                  <c:v>87588771.239529982</c:v>
                </c:pt>
                <c:pt idx="27231">
                  <c:v>87444963.915343001</c:v>
                </c:pt>
                <c:pt idx="27232">
                  <c:v>87301020.869758978</c:v>
                </c:pt>
                <c:pt idx="27233">
                  <c:v>87156941.748648003</c:v>
                </c:pt>
                <c:pt idx="27234">
                  <c:v>87012726.196171001</c:v>
                </c:pt>
                <c:pt idx="27235">
                  <c:v>86868373.854767978</c:v>
                </c:pt>
                <c:pt idx="27236">
                  <c:v>86723884.365143985</c:v>
                </c:pt>
                <c:pt idx="27237">
                  <c:v>86579257.366258979</c:v>
                </c:pt>
                <c:pt idx="27238">
                  <c:v>86434492.495316997</c:v>
                </c:pt>
                <c:pt idx="27239">
                  <c:v>86289589.387747988</c:v>
                </c:pt>
                <c:pt idx="27240">
                  <c:v>86144547.677201986</c:v>
                </c:pt>
                <c:pt idx="27241">
                  <c:v>85999366.995535001</c:v>
                </c:pt>
                <c:pt idx="27242">
                  <c:v>85854046.972792998</c:v>
                </c:pt>
                <c:pt idx="27243">
                  <c:v>85708587.237202004</c:v>
                </c:pt>
                <c:pt idx="27244">
                  <c:v>85562987.415157005</c:v>
                </c:pt>
                <c:pt idx="27245">
                  <c:v>85417247.131202981</c:v>
                </c:pt>
                <c:pt idx="27246">
                  <c:v>85271366.008028999</c:v>
                </c:pt>
                <c:pt idx="27247">
                  <c:v>85125343.666448981</c:v>
                </c:pt>
                <c:pt idx="27248">
                  <c:v>84979179.725392982</c:v>
                </c:pt>
                <c:pt idx="27249">
                  <c:v>84832873.801890999</c:v>
                </c:pt>
                <c:pt idx="27250">
                  <c:v>84686425.511059001</c:v>
                </c:pt>
                <c:pt idx="27251">
                  <c:v>84539834.466087013</c:v>
                </c:pt>
                <c:pt idx="27252">
                  <c:v>84393100.278225005</c:v>
                </c:pt>
                <c:pt idx="27253">
                  <c:v>84246222.556768</c:v>
                </c:pt>
                <c:pt idx="27254">
                  <c:v>84099200.909042999</c:v>
                </c:pt>
                <c:pt idx="27255">
                  <c:v>83952034.940392017</c:v>
                </c:pt>
                <c:pt idx="27256">
                  <c:v>83804724.254161999</c:v>
                </c:pt>
                <c:pt idx="27257">
                  <c:v>83657268.451689005</c:v>
                </c:pt>
                <c:pt idx="27258">
                  <c:v>83509667.132278994</c:v>
                </c:pt>
                <c:pt idx="27259">
                  <c:v>83361919.893198997</c:v>
                </c:pt>
                <c:pt idx="27260">
                  <c:v>83214026.32966198</c:v>
                </c:pt>
                <c:pt idx="27261">
                  <c:v>83065986.034805</c:v>
                </c:pt>
                <c:pt idx="27262">
                  <c:v>82917798.599684</c:v>
                </c:pt>
                <c:pt idx="27263">
                  <c:v>82769463.613249004</c:v>
                </c:pt>
                <c:pt idx="27264">
                  <c:v>82620980.66233398</c:v>
                </c:pt>
                <c:pt idx="27265">
                  <c:v>82472349.331641987</c:v>
                </c:pt>
                <c:pt idx="27266">
                  <c:v>82323569.20372498</c:v>
                </c:pt>
                <c:pt idx="27267">
                  <c:v>82174639.858971</c:v>
                </c:pt>
                <c:pt idx="27268">
                  <c:v>82025560.875586987</c:v>
                </c:pt>
                <c:pt idx="27269">
                  <c:v>81876331.829585001</c:v>
                </c:pt>
                <c:pt idx="27270">
                  <c:v>81726952.294760004</c:v>
                </c:pt>
                <c:pt idx="27271">
                  <c:v>81577421.842681006</c:v>
                </c:pt>
                <c:pt idx="27272">
                  <c:v>81427740.042667016</c:v>
                </c:pt>
                <c:pt idx="27273">
                  <c:v>81277906.46177502</c:v>
                </c:pt>
                <c:pt idx="27274">
                  <c:v>81127920.664781988</c:v>
                </c:pt>
                <c:pt idx="27275">
                  <c:v>80977782.214164004</c:v>
                </c:pt>
                <c:pt idx="27276">
                  <c:v>80827490.670083985</c:v>
                </c:pt>
                <c:pt idx="27277">
                  <c:v>80677045.590372995</c:v>
                </c:pt>
                <c:pt idx="27278">
                  <c:v>80526446.53050898</c:v>
                </c:pt>
                <c:pt idx="27279">
                  <c:v>80375693.043603003</c:v>
                </c:pt>
                <c:pt idx="27280">
                  <c:v>80224784.680378005</c:v>
                </c:pt>
                <c:pt idx="27281">
                  <c:v>80073720.989153981</c:v>
                </c:pt>
                <c:pt idx="27282">
                  <c:v>79922501.515825003</c:v>
                </c:pt>
                <c:pt idx="27283">
                  <c:v>79771125.80384399</c:v>
                </c:pt>
                <c:pt idx="27284">
                  <c:v>79619593.394205004</c:v>
                </c:pt>
                <c:pt idx="27285">
                  <c:v>79467903.825417981</c:v>
                </c:pt>
                <c:pt idx="27286">
                  <c:v>79316056.633498013</c:v>
                </c:pt>
                <c:pt idx="27287">
                  <c:v>79164051.351938978</c:v>
                </c:pt>
                <c:pt idx="27288">
                  <c:v>79011887.511695996</c:v>
                </c:pt>
                <c:pt idx="27289">
                  <c:v>78859564.641169995</c:v>
                </c:pt>
                <c:pt idx="27290">
                  <c:v>78707082.266178995</c:v>
                </c:pt>
                <c:pt idx="27291">
                  <c:v>78554439.909945995</c:v>
                </c:pt>
                <c:pt idx="27292">
                  <c:v>78401637.093075022</c:v>
                </c:pt>
                <c:pt idx="27293">
                  <c:v>78248673.333530992</c:v>
                </c:pt>
                <c:pt idx="27294">
                  <c:v>78095548.146615982</c:v>
                </c:pt>
                <c:pt idx="27295">
                  <c:v>77942261.044955</c:v>
                </c:pt>
                <c:pt idx="27296">
                  <c:v>77788811.538469017</c:v>
                </c:pt>
                <c:pt idx="27297">
                  <c:v>77635199.134353966</c:v>
                </c:pt>
                <c:pt idx="27298">
                  <c:v>77481423.337062001</c:v>
                </c:pt>
                <c:pt idx="27299">
                  <c:v>77327483.648278013</c:v>
                </c:pt>
                <c:pt idx="27300">
                  <c:v>77173379.56689398</c:v>
                </c:pt>
                <c:pt idx="27301">
                  <c:v>77019110.58899498</c:v>
                </c:pt>
                <c:pt idx="27302">
                  <c:v>76864676.207828</c:v>
                </c:pt>
                <c:pt idx="27303">
                  <c:v>76710075.913783014</c:v>
                </c:pt>
                <c:pt idx="27304">
                  <c:v>76555309.194371</c:v>
                </c:pt>
                <c:pt idx="27305">
                  <c:v>76400375.534196004</c:v>
                </c:pt>
                <c:pt idx="27306">
                  <c:v>76245274.414939001</c:v>
                </c:pt>
                <c:pt idx="27307">
                  <c:v>76090005.315325007</c:v>
                </c:pt>
                <c:pt idx="27308">
                  <c:v>75934567.711108014</c:v>
                </c:pt>
                <c:pt idx="27309">
                  <c:v>75778961.075037986</c:v>
                </c:pt>
                <c:pt idx="27310">
                  <c:v>75623184.876844987</c:v>
                </c:pt>
                <c:pt idx="27311">
                  <c:v>75467238.583206996</c:v>
                </c:pt>
                <c:pt idx="27312">
                  <c:v>75311121.657728985</c:v>
                </c:pt>
                <c:pt idx="27313">
                  <c:v>75154833.560914978</c:v>
                </c:pt>
                <c:pt idx="27314">
                  <c:v>74998373.750146002</c:v>
                </c:pt>
                <c:pt idx="27315">
                  <c:v>74841741.679649964</c:v>
                </c:pt>
                <c:pt idx="27316">
                  <c:v>74684936.800477996</c:v>
                </c:pt>
                <c:pt idx="27317">
                  <c:v>74527958.560477018</c:v>
                </c:pt>
                <c:pt idx="27318">
                  <c:v>74370806.404264003</c:v>
                </c:pt>
                <c:pt idx="27319">
                  <c:v>74213479.773196995</c:v>
                </c:pt>
                <c:pt idx="27320">
                  <c:v>74055978.105348989</c:v>
                </c:pt>
                <c:pt idx="27321">
                  <c:v>73898300.835483</c:v>
                </c:pt>
                <c:pt idx="27322">
                  <c:v>73740447.395016998</c:v>
                </c:pt>
                <c:pt idx="27323">
                  <c:v>73582417.212002993</c:v>
                </c:pt>
                <c:pt idx="27324">
                  <c:v>73424209.711094007</c:v>
                </c:pt>
                <c:pt idx="27325">
                  <c:v>73265824.313517004</c:v>
                </c:pt>
                <c:pt idx="27326">
                  <c:v>73107260.437042981</c:v>
                </c:pt>
                <c:pt idx="27327">
                  <c:v>72948517.495957002</c:v>
                </c:pt>
                <c:pt idx="27328">
                  <c:v>72789594.901031002</c:v>
                </c:pt>
                <c:pt idx="27329">
                  <c:v>72630492.059490994</c:v>
                </c:pt>
                <c:pt idx="27330">
                  <c:v>72471208.374983966</c:v>
                </c:pt>
                <c:pt idx="27331">
                  <c:v>72311743.247556001</c:v>
                </c:pt>
                <c:pt idx="27332">
                  <c:v>72152096.07360898</c:v>
                </c:pt>
                <c:pt idx="27333">
                  <c:v>71992266.245881006</c:v>
                </c:pt>
                <c:pt idx="27334">
                  <c:v>71832253.153403983</c:v>
                </c:pt>
                <c:pt idx="27335">
                  <c:v>71672056.181477994</c:v>
                </c:pt>
                <c:pt idx="27336">
                  <c:v>71511674.711639002</c:v>
                </c:pt>
                <c:pt idx="27337">
                  <c:v>71351108.121619985</c:v>
                </c:pt>
                <c:pt idx="27338">
                  <c:v>71190355.785321981</c:v>
                </c:pt>
                <c:pt idx="27339">
                  <c:v>71029417.07278198</c:v>
                </c:pt>
                <c:pt idx="27340">
                  <c:v>70868291.350132987</c:v>
                </c:pt>
                <c:pt idx="27341">
                  <c:v>70706977.97957398</c:v>
                </c:pt>
                <c:pt idx="27342">
                  <c:v>70545476.319334999</c:v>
                </c:pt>
                <c:pt idx="27343">
                  <c:v>70383785.723637998</c:v>
                </c:pt>
                <c:pt idx="27344">
                  <c:v>70221905.542666018</c:v>
                </c:pt>
                <c:pt idx="27345">
                  <c:v>70059835.122523963</c:v>
                </c:pt>
                <c:pt idx="27346">
                  <c:v>69897573.805200979</c:v>
                </c:pt>
                <c:pt idx="27347">
                  <c:v>69735120.92853798</c:v>
                </c:pt>
                <c:pt idx="27348">
                  <c:v>69572475.82618399</c:v>
                </c:pt>
                <c:pt idx="27349">
                  <c:v>69409637.827564985</c:v>
                </c:pt>
                <c:pt idx="27350">
                  <c:v>69246606.257838979</c:v>
                </c:pt>
                <c:pt idx="27351">
                  <c:v>69083380.437864006</c:v>
                </c:pt>
                <c:pt idx="27352">
                  <c:v>68919959.684152976</c:v>
                </c:pt>
                <c:pt idx="27353">
                  <c:v>68756343.308835</c:v>
                </c:pt>
                <c:pt idx="27354">
                  <c:v>68592530.619620979</c:v>
                </c:pt>
                <c:pt idx="27355">
                  <c:v>68428520.919753999</c:v>
                </c:pt>
                <c:pt idx="27356">
                  <c:v>68264313.507975996</c:v>
                </c:pt>
                <c:pt idx="27357">
                  <c:v>68099907.678480998</c:v>
                </c:pt>
                <c:pt idx="27358">
                  <c:v>67935302.72087498</c:v>
                </c:pt>
                <c:pt idx="27359">
                  <c:v>67770497.920135006</c:v>
                </c:pt>
                <c:pt idx="27360">
                  <c:v>67605492.556561992</c:v>
                </c:pt>
                <c:pt idx="27361">
                  <c:v>67440285.905740991</c:v>
                </c:pt>
                <c:pt idx="27362">
                  <c:v>67274877.238493994</c:v>
                </c:pt>
                <c:pt idx="27363">
                  <c:v>67109265.820837989</c:v>
                </c:pt>
                <c:pt idx="27364">
                  <c:v>66943450.913937002</c:v>
                </c:pt>
                <c:pt idx="27365">
                  <c:v>66777431.774059005</c:v>
                </c:pt>
                <c:pt idx="27366">
                  <c:v>66611207.65252699</c:v>
                </c:pt>
                <c:pt idx="27367">
                  <c:v>66444777.795673005</c:v>
                </c:pt>
                <c:pt idx="27368">
                  <c:v>66278141.444793001</c:v>
                </c:pt>
                <c:pt idx="27369">
                  <c:v>66111297.836093001</c:v>
                </c:pt>
                <c:pt idx="27370">
                  <c:v>65944246.200647004</c:v>
                </c:pt>
                <c:pt idx="27371">
                  <c:v>65776985.764343008</c:v>
                </c:pt>
                <c:pt idx="27372">
                  <c:v>65609515.747835003</c:v>
                </c:pt>
                <c:pt idx="27373">
                  <c:v>65441835.366494</c:v>
                </c:pt>
                <c:pt idx="27374">
                  <c:v>65273943.830351993</c:v>
                </c:pt>
                <c:pt idx="27375">
                  <c:v>65105840.344055995</c:v>
                </c:pt>
                <c:pt idx="27376">
                  <c:v>64937524.106810004</c:v>
                </c:pt>
                <c:pt idx="27377">
                  <c:v>64768994.312328987</c:v>
                </c:pt>
                <c:pt idx="27378">
                  <c:v>64600250.148775995</c:v>
                </c:pt>
                <c:pt idx="27379">
                  <c:v>64431290.798717007</c:v>
                </c:pt>
                <c:pt idx="27380">
                  <c:v>64262115.439057007</c:v>
                </c:pt>
                <c:pt idx="27381">
                  <c:v>64092723.240993008</c:v>
                </c:pt>
                <c:pt idx="27382">
                  <c:v>63923113.369949006</c:v>
                </c:pt>
                <c:pt idx="27383">
                  <c:v>63753284.985524997</c:v>
                </c:pt>
                <c:pt idx="27384">
                  <c:v>63583237.24143701</c:v>
                </c:pt>
                <c:pt idx="27385">
                  <c:v>63412969.285456002</c:v>
                </c:pt>
                <c:pt idx="27386">
                  <c:v>63242480.259351999</c:v>
                </c:pt>
                <c:pt idx="27387">
                  <c:v>63071769.298831008</c:v>
                </c:pt>
                <c:pt idx="27388">
                  <c:v>62900835.533475995</c:v>
                </c:pt>
                <c:pt idx="27389">
                  <c:v>62729678.086683996</c:v>
                </c:pt>
                <c:pt idx="27390">
                  <c:v>62558296.075603008</c:v>
                </c:pt>
                <c:pt idx="27391">
                  <c:v>62386688.61107</c:v>
                </c:pt>
                <c:pt idx="27392">
                  <c:v>62214854.79754401</c:v>
                </c:pt>
                <c:pt idx="27393">
                  <c:v>62042793.733045004</c:v>
                </c:pt>
                <c:pt idx="27394">
                  <c:v>61870504.509083003</c:v>
                </c:pt>
                <c:pt idx="27395">
                  <c:v>61697986.210595004</c:v>
                </c:pt>
                <c:pt idx="27396">
                  <c:v>61525237.915876992</c:v>
                </c:pt>
                <c:pt idx="27397">
                  <c:v>61352258.696510002</c:v>
                </c:pt>
                <c:pt idx="27398">
                  <c:v>61179047.617300004</c:v>
                </c:pt>
                <c:pt idx="27399">
                  <c:v>61005603.736199006</c:v>
                </c:pt>
                <c:pt idx="27400">
                  <c:v>60831926.104236007</c:v>
                </c:pt>
                <c:pt idx="27401">
                  <c:v>60658013.765447006</c:v>
                </c:pt>
                <c:pt idx="27402">
                  <c:v>60483865.756797999</c:v>
                </c:pt>
                <c:pt idx="27403">
                  <c:v>60309481.108114004</c:v>
                </c:pt>
                <c:pt idx="27404">
                  <c:v>60134858.842000991</c:v>
                </c:pt>
                <c:pt idx="27405">
                  <c:v>59959997.973769993</c:v>
                </c:pt>
                <c:pt idx="27406">
                  <c:v>59784897.511359997</c:v>
                </c:pt>
                <c:pt idx="27407">
                  <c:v>59609556.455261998</c:v>
                </c:pt>
                <c:pt idx="27408">
                  <c:v>59433973.798432007</c:v>
                </c:pt>
                <c:pt idx="27409">
                  <c:v>59258148.526220001</c:v>
                </c:pt>
                <c:pt idx="27410">
                  <c:v>59082079.616278999</c:v>
                </c:pt>
                <c:pt idx="27411">
                  <c:v>58905766.038491003</c:v>
                </c:pt>
                <c:pt idx="27412">
                  <c:v>58729206.754873</c:v>
                </c:pt>
                <c:pt idx="27413">
                  <c:v>58552400.719500005</c:v>
                </c:pt>
                <c:pt idx="27414">
                  <c:v>58375346.878414996</c:v>
                </c:pt>
                <c:pt idx="27415">
                  <c:v>58198044.169543006</c:v>
                </c:pt>
                <c:pt idx="27416">
                  <c:v>58020491.522597007</c:v>
                </c:pt>
                <c:pt idx="27417">
                  <c:v>57842687.858994998</c:v>
                </c:pt>
                <c:pt idx="27418">
                  <c:v>57664632.091765001</c:v>
                </c:pt>
                <c:pt idx="27419">
                  <c:v>57486323.125451006</c:v>
                </c:pt>
                <c:pt idx="27420">
                  <c:v>57307759.856020987</c:v>
                </c:pt>
                <c:pt idx="27421">
                  <c:v>57128941.170771994</c:v>
                </c:pt>
                <c:pt idx="27422">
                  <c:v>56949865.948229</c:v>
                </c:pt>
                <c:pt idx="27423">
                  <c:v>56770533.058054999</c:v>
                </c:pt>
                <c:pt idx="27424">
                  <c:v>56590941.360944003</c:v>
                </c:pt>
                <c:pt idx="27425">
                  <c:v>56411089.708520003</c:v>
                </c:pt>
                <c:pt idx="27426">
                  <c:v>56230976.943242997</c:v>
                </c:pt>
                <c:pt idx="27427">
                  <c:v>56050601.898293011</c:v>
                </c:pt>
                <c:pt idx="27428">
                  <c:v>55869963.397474997</c:v>
                </c:pt>
                <c:pt idx="27429">
                  <c:v>55689060.255106002</c:v>
                </c:pt>
                <c:pt idx="27430">
                  <c:v>55507891.275909007</c:v>
                </c:pt>
                <c:pt idx="27431">
                  <c:v>55326455.254900001</c:v>
                </c:pt>
                <c:pt idx="27432">
                  <c:v>55144750.977280997</c:v>
                </c:pt>
                <c:pt idx="27433">
                  <c:v>54962777.218321994</c:v>
                </c:pt>
                <c:pt idx="27434">
                  <c:v>54780532.743249007</c:v>
                </c:pt>
                <c:pt idx="27435">
                  <c:v>54598016.307123996</c:v>
                </c:pt>
                <c:pt idx="27436">
                  <c:v>54415226.654728994</c:v>
                </c:pt>
                <c:pt idx="27437">
                  <c:v>54232162.520447008</c:v>
                </c:pt>
                <c:pt idx="27438">
                  <c:v>54048822.628135011</c:v>
                </c:pt>
                <c:pt idx="27439">
                  <c:v>53865205.691006005</c:v>
                </c:pt>
                <c:pt idx="27440">
                  <c:v>53681310.411496997</c:v>
                </c:pt>
                <c:pt idx="27441">
                  <c:v>53497135.481146</c:v>
                </c:pt>
                <c:pt idx="27442">
                  <c:v>53312679.580460995</c:v>
                </c:pt>
                <c:pt idx="27443">
                  <c:v>53127941.378786996</c:v>
                </c:pt>
                <c:pt idx="27444">
                  <c:v>52942919.534174003</c:v>
                </c:pt>
                <c:pt idx="27445">
                  <c:v>52757612.693240009</c:v>
                </c:pt>
                <c:pt idx="27446">
                  <c:v>52572019.491035007</c:v>
                </c:pt>
                <c:pt idx="27447">
                  <c:v>52386138.550898999</c:v>
                </c:pt>
                <c:pt idx="27448">
                  <c:v>52199968.484321989</c:v>
                </c:pt>
                <c:pt idx="27449">
                  <c:v>52013507.890795998</c:v>
                </c:pt>
                <c:pt idx="27450">
                  <c:v>51826755.357674994</c:v>
                </c:pt>
                <c:pt idx="27451">
                  <c:v>51639709.460019</c:v>
                </c:pt>
                <c:pt idx="27452">
                  <c:v>51452368.760448009</c:v>
                </c:pt>
                <c:pt idx="27453">
                  <c:v>51264731.808984995</c:v>
                </c:pt>
                <c:pt idx="27454">
                  <c:v>51076797.142903</c:v>
                </c:pt>
                <c:pt idx="27455">
                  <c:v>50888563.286564998</c:v>
                </c:pt>
                <c:pt idx="27456">
                  <c:v>50700028.751265004</c:v>
                </c:pt>
                <c:pt idx="27457">
                  <c:v>50511192.035059005</c:v>
                </c:pt>
                <c:pt idx="27458">
                  <c:v>50322051.622607008</c:v>
                </c:pt>
                <c:pt idx="27459">
                  <c:v>50132605.984999001</c:v>
                </c:pt>
                <c:pt idx="27460">
                  <c:v>49942853.579584002</c:v>
                </c:pt>
                <c:pt idx="27461">
                  <c:v>49752792.849795997</c:v>
                </c:pt>
                <c:pt idx="27462">
                  <c:v>49562422.224981003</c:v>
                </c:pt>
                <c:pt idx="27463">
                  <c:v>49371740.120211005</c:v>
                </c:pt>
                <c:pt idx="27464">
                  <c:v>49180744.936104998</c:v>
                </c:pt>
                <c:pt idx="27465">
                  <c:v>48989435.058642</c:v>
                </c:pt>
                <c:pt idx="27466">
                  <c:v>48797808.858974993</c:v>
                </c:pt>
                <c:pt idx="27467">
                  <c:v>48605864.693233006</c:v>
                </c:pt>
                <c:pt idx="27468">
                  <c:v>48413600.902331993</c:v>
                </c:pt>
                <c:pt idx="27469">
                  <c:v>48221015.81177599</c:v>
                </c:pt>
                <c:pt idx="27470">
                  <c:v>48028107.731450006</c:v>
                </c:pt>
                <c:pt idx="27471">
                  <c:v>47834874.955424994</c:v>
                </c:pt>
                <c:pt idx="27472">
                  <c:v>47641315.761739008</c:v>
                </c:pt>
                <c:pt idx="27473">
                  <c:v>47447428.412193</c:v>
                </c:pt>
                <c:pt idx="27474">
                  <c:v>47253211.152133003</c:v>
                </c:pt>
                <c:pt idx="27475">
                  <c:v>47058662.210231006</c:v>
                </c:pt>
                <c:pt idx="27476">
                  <c:v>46863779.798263006</c:v>
                </c:pt>
                <c:pt idx="27477">
                  <c:v>46668562.110881992</c:v>
                </c:pt>
                <c:pt idx="27478">
                  <c:v>46473007.325388998</c:v>
                </c:pt>
                <c:pt idx="27479">
                  <c:v>46277113.601498008</c:v>
                </c:pt>
                <c:pt idx="27480">
                  <c:v>46080879.081100002</c:v>
                </c:pt>
                <c:pt idx="27481">
                  <c:v>45884301.888017997</c:v>
                </c:pt>
                <c:pt idx="27482">
                  <c:v>45687380.127761997</c:v>
                </c:pt>
                <c:pt idx="27483">
                  <c:v>45490111.887278996</c:v>
                </c:pt>
                <c:pt idx="27484">
                  <c:v>45292495.234699011</c:v>
                </c:pt>
                <c:pt idx="27485">
                  <c:v>45094528.219072998</c:v>
                </c:pt>
                <c:pt idx="27486">
                  <c:v>44896208.870113999</c:v>
                </c:pt>
                <c:pt idx="27487">
                  <c:v>44697535.197925001</c:v>
                </c:pt>
                <c:pt idx="27488">
                  <c:v>44498505.192723997</c:v>
                </c:pt>
                <c:pt idx="27489">
                  <c:v>44299116.824575998</c:v>
                </c:pt>
                <c:pt idx="27490">
                  <c:v>44099368.043098003</c:v>
                </c:pt>
                <c:pt idx="27491">
                  <c:v>43899256.777181</c:v>
                </c:pt>
                <c:pt idx="27492">
                  <c:v>43698780.934693009</c:v>
                </c:pt>
                <c:pt idx="27493">
                  <c:v>43497938.402183004</c:v>
                </c:pt>
                <c:pt idx="27494">
                  <c:v>43296727.044575997</c:v>
                </c:pt>
                <c:pt idx="27495">
                  <c:v>43095144.704869002</c:v>
                </c:pt>
                <c:pt idx="27496">
                  <c:v>42893189.203810997</c:v>
                </c:pt>
                <c:pt idx="27497">
                  <c:v>42690858.339589998</c:v>
                </c:pt>
                <c:pt idx="27498">
                  <c:v>42488149.887499996</c:v>
                </c:pt>
                <c:pt idx="27499">
                  <c:v>42285061.599620007</c:v>
                </c:pt>
                <c:pt idx="27500">
                  <c:v>42081591.204469003</c:v>
                </c:pt>
                <c:pt idx="27501">
                  <c:v>41877736.406665996</c:v>
                </c:pt>
                <c:pt idx="27502">
                  <c:v>41673494.88657999</c:v>
                </c:pt>
                <c:pt idx="27503">
                  <c:v>41468864.299976006</c:v>
                </c:pt>
                <c:pt idx="27504">
                  <c:v>41263842.277652003</c:v>
                </c:pt>
                <c:pt idx="27505">
                  <c:v>41058426.425069004</c:v>
                </c:pt>
                <c:pt idx="27506">
                  <c:v>40852614.321978003</c:v>
                </c:pt>
                <c:pt idx="27507">
                  <c:v>40646403.522036999</c:v>
                </c:pt>
                <c:pt idx="27508">
                  <c:v>40439791.552421987</c:v>
                </c:pt>
                <c:pt idx="27509">
                  <c:v>40232775.913426995</c:v>
                </c:pt>
                <c:pt idx="27510">
                  <c:v>40025354.078068003</c:v>
                </c:pt>
                <c:pt idx="27511">
                  <c:v>39817523.491665006</c:v>
                </c:pt>
                <c:pt idx="27512">
                  <c:v>39609281.571425997</c:v>
                </c:pt>
                <c:pt idx="27513">
                  <c:v>39400625.706020996</c:v>
                </c:pt>
                <c:pt idx="27514">
                  <c:v>39191553.255145006</c:v>
                </c:pt>
                <c:pt idx="27515">
                  <c:v>38982061.549079001</c:v>
                </c:pt>
                <c:pt idx="27516">
                  <c:v>38772147.888237007</c:v>
                </c:pt>
                <c:pt idx="27517">
                  <c:v>38561809.542707995</c:v>
                </c:pt>
                <c:pt idx="27518">
                  <c:v>38351043.751786992</c:v>
                </c:pt>
                <c:pt idx="27519">
                  <c:v>38139847.723501004</c:v>
                </c:pt>
                <c:pt idx="27520">
                  <c:v>37928218.634119004</c:v>
                </c:pt>
                <c:pt idx="27521">
                  <c:v>37716153.627662003</c:v>
                </c:pt>
                <c:pt idx="27522">
                  <c:v>37503649.815398999</c:v>
                </c:pt>
                <c:pt idx="27523">
                  <c:v>37290704.275328003</c:v>
                </c:pt>
                <c:pt idx="27524">
                  <c:v>37077314.051661998</c:v>
                </c:pt>
                <c:pt idx="27525">
                  <c:v>36863476.154288001</c:v>
                </c:pt>
                <c:pt idx="27526">
                  <c:v>36649187.558228999</c:v>
                </c:pt>
                <c:pt idx="27527">
                  <c:v>36434445.203087002</c:v>
                </c:pt>
                <c:pt idx="27528">
                  <c:v>36219245.992485993</c:v>
                </c:pt>
                <c:pt idx="27529">
                  <c:v>36003586.793488003</c:v>
                </c:pt>
                <c:pt idx="27530">
                  <c:v>35787464.436016992</c:v>
                </c:pt>
                <c:pt idx="27531">
                  <c:v>35570875.712258011</c:v>
                </c:pt>
                <c:pt idx="27532">
                  <c:v>35353817.376048997</c:v>
                </c:pt>
                <c:pt idx="27533">
                  <c:v>35136286.142265998</c:v>
                </c:pt>
                <c:pt idx="27534">
                  <c:v>34918278.686185993</c:v>
                </c:pt>
                <c:pt idx="27535">
                  <c:v>34699791.642852992</c:v>
                </c:pt>
                <c:pt idx="27536">
                  <c:v>34480821.606413998</c:v>
                </c:pt>
                <c:pt idx="27537">
                  <c:v>34261365.12945801</c:v>
                </c:pt>
                <c:pt idx="27538">
                  <c:v>34041418.722336002</c:v>
                </c:pt>
                <c:pt idx="27539">
                  <c:v>33820978.85246399</c:v>
                </c:pt>
                <c:pt idx="27540">
                  <c:v>33600041.943624996</c:v>
                </c:pt>
                <c:pt idx="27541">
                  <c:v>33378604.375240996</c:v>
                </c:pt>
                <c:pt idx="27542">
                  <c:v>33156662.481650993</c:v>
                </c:pt>
                <c:pt idx="27543">
                  <c:v>32934212.551357999</c:v>
                </c:pt>
                <c:pt idx="27544">
                  <c:v>32711250.826270998</c:v>
                </c:pt>
                <c:pt idx="27545">
                  <c:v>32487773.500934001</c:v>
                </c:pt>
                <c:pt idx="27546">
                  <c:v>32263776.721735995</c:v>
                </c:pt>
                <c:pt idx="27547">
                  <c:v>32039256.586109001</c:v>
                </c:pt>
                <c:pt idx="27548">
                  <c:v>31814209.141709998</c:v>
                </c:pt>
                <c:pt idx="27549">
                  <c:v>31588630.385590997</c:v>
                </c:pt>
                <c:pt idx="27550">
                  <c:v>31362516.263354</c:v>
                </c:pt>
                <c:pt idx="27551">
                  <c:v>31135862.668281998</c:v>
                </c:pt>
                <c:pt idx="27552">
                  <c:v>30908665.440470994</c:v>
                </c:pt>
                <c:pt idx="27553">
                  <c:v>30680920.365929</c:v>
                </c:pt>
                <c:pt idx="27554">
                  <c:v>30452623.175671995</c:v>
                </c:pt>
                <c:pt idx="27555">
                  <c:v>30223769.544801995</c:v>
                </c:pt>
                <c:pt idx="27556">
                  <c:v>29994355.091559</c:v>
                </c:pt>
                <c:pt idx="27557">
                  <c:v>29764375.376375001</c:v>
                </c:pt>
                <c:pt idx="27558">
                  <c:v>29533825.900893997</c:v>
                </c:pt>
                <c:pt idx="27559">
                  <c:v>29302702.106990002</c:v>
                </c:pt>
                <c:pt idx="27560">
                  <c:v>29070999.37576</c:v>
                </c:pt>
                <c:pt idx="27561">
                  <c:v>28838713.026505001</c:v>
                </c:pt>
                <c:pt idx="27562">
                  <c:v>28605838.315692998</c:v>
                </c:pt>
                <c:pt idx="27563">
                  <c:v>28372370.435911994</c:v>
                </c:pt>
                <c:pt idx="27564">
                  <c:v>28138304.514795005</c:v>
                </c:pt>
                <c:pt idx="27565">
                  <c:v>27903635.613947</c:v>
                </c:pt>
                <c:pt idx="27566">
                  <c:v>27668358.727836996</c:v>
                </c:pt>
                <c:pt idx="27567">
                  <c:v>27432468.782693997</c:v>
                </c:pt>
                <c:pt idx="27568">
                  <c:v>27195960.635370001</c:v>
                </c:pt>
                <c:pt idx="27569">
                  <c:v>26958829.072207998</c:v>
                </c:pt>
                <c:pt idx="27570">
                  <c:v>26721068.807879996</c:v>
                </c:pt>
                <c:pt idx="27571">
                  <c:v>26482674.484218996</c:v>
                </c:pt>
                <c:pt idx="27572">
                  <c:v>26243640.669040997</c:v>
                </c:pt>
                <c:pt idx="27573">
                  <c:v>26003961.854947001</c:v>
                </c:pt>
                <c:pt idx="27574">
                  <c:v>25763632.458126005</c:v>
                </c:pt>
                <c:pt idx="27575">
                  <c:v>25522646.817136005</c:v>
                </c:pt>
                <c:pt idx="27576">
                  <c:v>25280999.191683002</c:v>
                </c:pt>
                <c:pt idx="27577">
                  <c:v>25038683.761394996</c:v>
                </c:pt>
                <c:pt idx="27578">
                  <c:v>24795694.624583002</c:v>
                </c:pt>
                <c:pt idx="27579">
                  <c:v>24552025.797001995</c:v>
                </c:pt>
                <c:pt idx="27580">
                  <c:v>24307671.210610997</c:v>
                </c:pt>
                <c:pt idx="27581">
                  <c:v>24062624.712327003</c:v>
                </c:pt>
                <c:pt idx="27582">
                  <c:v>23816880.062789999</c:v>
                </c:pt>
                <c:pt idx="27583">
                  <c:v>23570430.935120001</c:v>
                </c:pt>
                <c:pt idx="27584">
                  <c:v>23323270.913694996</c:v>
                </c:pt>
                <c:pt idx="27585">
                  <c:v>23075393.492926005</c:v>
                </c:pt>
                <c:pt idx="27586">
                  <c:v>22826792.076060001</c:v>
                </c:pt>
                <c:pt idx="27587">
                  <c:v>22577459.973984998</c:v>
                </c:pt>
                <c:pt idx="27588">
                  <c:v>22327390.404072996</c:v>
                </c:pt>
                <c:pt idx="27589">
                  <c:v>22076576.489038996</c:v>
                </c:pt>
                <c:pt idx="27590">
                  <c:v>21825011.255833995</c:v>
                </c:pt>
                <c:pt idx="27591">
                  <c:v>21572687.634578999</c:v>
                </c:pt>
                <c:pt idx="27592">
                  <c:v>21319598.457544997</c:v>
                </c:pt>
                <c:pt idx="27593">
                  <c:v>21065736.458175</c:v>
                </c:pt>
                <c:pt idx="27594">
                  <c:v>20811094.270177998</c:v>
                </c:pt>
                <c:pt idx="27595">
                  <c:v>20555664.426681995</c:v>
                </c:pt>
                <c:pt idx="27596">
                  <c:v>20299439.359467</c:v>
                </c:pt>
                <c:pt idx="27597">
                  <c:v>20042411.398292001</c:v>
                </c:pt>
                <c:pt idx="27598">
                  <c:v>19784572.770311002</c:v>
                </c:pt>
                <c:pt idx="27599">
                  <c:v>19525915.599612996</c:v>
                </c:pt>
                <c:pt idx="27600">
                  <c:v>19266431.906884</c:v>
                </c:pt>
                <c:pt idx="27601">
                  <c:v>19006113.609211002</c:v>
                </c:pt>
                <c:pt idx="27602">
                  <c:v>18744952.52005</c:v>
                </c:pt>
                <c:pt idx="27603">
                  <c:v>18482940.349374</c:v>
                </c:pt>
                <c:pt idx="27604">
                  <c:v>18220068.704016998</c:v>
                </c:pt>
                <c:pt idx="27605">
                  <c:v>17956329.088247996</c:v>
                </c:pt>
                <c:pt idx="27606">
                  <c:v>17691712.904592998</c:v>
                </c:pt>
                <c:pt idx="27607">
                  <c:v>17426211.454937998</c:v>
                </c:pt>
                <c:pt idx="27608">
                  <c:v>17159815.941940993</c:v>
                </c:pt>
                <c:pt idx="27609">
                  <c:v>16892517.470791996</c:v>
                </c:pt>
                <c:pt idx="27610">
                  <c:v>16624307.051356003</c:v>
                </c:pt>
                <c:pt idx="27611">
                  <c:v>16355175.600747</c:v>
                </c:pt>
                <c:pt idx="27612">
                  <c:v>16085113.946375998</c:v>
                </c:pt>
                <c:pt idx="27613">
                  <c:v>15814112.829526998</c:v>
                </c:pt>
                <c:pt idx="27614">
                  <c:v>15542162.909520999</c:v>
                </c:pt>
                <c:pt idx="27615">
                  <c:v>15269254.768534996</c:v>
                </c:pt>
                <c:pt idx="27616">
                  <c:v>14995378.917142</c:v>
                </c:pt>
                <c:pt idx="27617">
                  <c:v>14720525.800653001</c:v>
                </c:pt>
                <c:pt idx="27618">
                  <c:v>14444685.806363998</c:v>
                </c:pt>
                <c:pt idx="27619">
                  <c:v>14167849.271778002</c:v>
                </c:pt>
                <c:pt idx="27620">
                  <c:v>13890006.493949002</c:v>
                </c:pt>
                <c:pt idx="27621">
                  <c:v>13611147.740033997</c:v>
                </c:pt>
                <c:pt idx="27622">
                  <c:v>13331263.259222997</c:v>
                </c:pt>
                <c:pt idx="27623">
                  <c:v>13050343.296168998</c:v>
                </c:pt>
                <c:pt idx="27624">
                  <c:v>12768378.106114998</c:v>
                </c:pt>
                <c:pt idx="27625">
                  <c:v>12485357.971890002</c:v>
                </c:pt>
                <c:pt idx="27626">
                  <c:v>12201273.222990001</c:v>
                </c:pt>
                <c:pt idx="27627">
                  <c:v>11916114.256991001</c:v>
                </c:pt>
                <c:pt idx="27628">
                  <c:v>11629871.563548002</c:v>
                </c:pt>
                <c:pt idx="27629">
                  <c:v>11342535.751284</c:v>
                </c:pt>
                <c:pt idx="27630">
                  <c:v>11054097.577905998</c:v>
                </c:pt>
                <c:pt idx="27631">
                  <c:v>10764547.983917002</c:v>
                </c:pt>
                <c:pt idx="27632">
                  <c:v>10473878.130353</c:v>
                </c:pt>
                <c:pt idx="27633">
                  <c:v>10182079.441018</c:v>
                </c:pt>
                <c:pt idx="27634">
                  <c:v>9889143.6497489978</c:v>
                </c:pt>
                <c:pt idx="27635">
                  <c:v>9595062.8533190023</c:v>
                </c:pt>
                <c:pt idx="27636">
                  <c:v>9299829.5706559997</c:v>
                </c:pt>
                <c:pt idx="27637">
                  <c:v>9003436.8091509994</c:v>
                </c:pt>
                <c:pt idx="27638">
                  <c:v>8705878.1389229987</c:v>
                </c:pt>
                <c:pt idx="27639">
                  <c:v>8407147.7760229986</c:v>
                </c:pt>
                <c:pt idx="27640">
                  <c:v>8107240.6757019991</c:v>
                </c:pt>
                <c:pt idx="27641">
                  <c:v>7806152.637011</c:v>
                </c:pt>
                <c:pt idx="27642">
                  <c:v>7503880.420163</c:v>
                </c:pt>
                <c:pt idx="27643">
                  <c:v>7200421.8783090012</c:v>
                </c:pt>
                <c:pt idx="27644">
                  <c:v>6895776.1055969996</c:v>
                </c:pt>
                <c:pt idx="27645">
                  <c:v>6589943.6036299998</c:v>
                </c:pt>
                <c:pt idx="27646">
                  <c:v>6282926.4687680006</c:v>
                </c:pt>
                <c:pt idx="27647">
                  <c:v>5974728.6030489998</c:v>
                </c:pt>
                <c:pt idx="27648">
                  <c:v>5665355.9519130001</c:v>
                </c:pt>
                <c:pt idx="27649">
                  <c:v>5354816.7723670015</c:v>
                </c:pt>
                <c:pt idx="27650">
                  <c:v>5043121.9357819995</c:v>
                </c:pt>
                <c:pt idx="27651">
                  <c:v>4730285.2701150002</c:v>
                </c:pt>
                <c:pt idx="27652">
                  <c:v>4416323.9470760003</c:v>
                </c:pt>
                <c:pt idx="27653">
                  <c:v>4101258.920593</c:v>
                </c:pt>
                <c:pt idx="27654">
                  <c:v>3785115.4238820001</c:v>
                </c:pt>
                <c:pt idx="27655">
                  <c:v>3467923.5335469996</c:v>
                </c:pt>
                <c:pt idx="27656">
                  <c:v>3149718.8104299996</c:v>
                </c:pt>
                <c:pt idx="27657">
                  <c:v>2830543.0284209996</c:v>
                </c:pt>
                <c:pt idx="27658">
                  <c:v>2510445.00416</c:v>
                </c:pt>
                <c:pt idx="27659">
                  <c:v>2189481.54256</c:v>
                </c:pt>
                <c:pt idx="27660">
                  <c:v>1867718.5153889998</c:v>
                </c:pt>
                <c:pt idx="27661">
                  <c:v>1545232.0927540001</c:v>
                </c:pt>
                <c:pt idx="27662">
                  <c:v>1222110.1503650001</c:v>
                </c:pt>
                <c:pt idx="27663">
                  <c:v>898453.87887599994</c:v>
                </c:pt>
                <c:pt idx="27664">
                  <c:v>574379.62544799992</c:v>
                </c:pt>
                <c:pt idx="27665">
                  <c:v>250021.002003</c:v>
                </c:pt>
                <c:pt idx="27666">
                  <c:v>-74468.700654</c:v>
                </c:pt>
                <c:pt idx="27667">
                  <c:v>-398913.74852199992</c:v>
                </c:pt>
                <c:pt idx="27668">
                  <c:v>-723112.80028700014</c:v>
                </c:pt>
                <c:pt idx="27669">
                  <c:v>-1046835.2883909999</c:v>
                </c:pt>
                <c:pt idx="27670">
                  <c:v>-1369817.2853619999</c:v>
                </c:pt>
                <c:pt idx="27671">
                  <c:v>-1691756.7915130001</c:v>
                </c:pt>
                <c:pt idx="27672">
                  <c:v>-2012308.3781410002</c:v>
                </c:pt>
                <c:pt idx="27673">
                  <c:v>-2331077.1217320003</c:v>
                </c:pt>
                <c:pt idx="27674">
                  <c:v>-2647611.7714469996</c:v>
                </c:pt>
                <c:pt idx="27675">
                  <c:v>-2961397.1072380003</c:v>
                </c:pt>
                <c:pt idx="27676">
                  <c:v>-3271845.47321</c:v>
                </c:pt>
                <c:pt idx="27677">
                  <c:v>-3578287.5158069995</c:v>
                </c:pt>
                <c:pt idx="27678">
                  <c:v>-3879962.225751</c:v>
                </c:pt>
                <c:pt idx="27679">
                  <c:v>-4176006.4851819994</c:v>
                </c:pt>
                <c:pt idx="27680">
                  <c:v>-4465444.4668419994</c:v>
                </c:pt>
                <c:pt idx="27681">
                  <c:v>-4747177.4306530003</c:v>
                </c:pt>
                <c:pt idx="27682">
                  <c:v>-5019974.7228809996</c:v>
                </c:pt>
                <c:pt idx="27683">
                  <c:v>-5282467.1062439997</c:v>
                </c:pt>
                <c:pt idx="27684">
                  <c:v>-5533143.9253129996</c:v>
                </c:pt>
                <c:pt idx="27685">
                  <c:v>-5770356.007131</c:v>
                </c:pt>
                <c:pt idx="27686">
                  <c:v>-5992326.5456050001</c:v>
                </c:pt>
                <c:pt idx="27687">
                  <c:v>-6197172.4087370001</c:v>
                </c:pt>
                <c:pt idx="27688">
                  <c:v>-6382938.1829080004</c:v>
                </c:pt>
                <c:pt idx="27689">
                  <c:v>-6547644.6410859991</c:v>
                </c:pt>
                <c:pt idx="27690">
                  <c:v>-6689352.023285999</c:v>
                </c:pt>
                <c:pt idx="27691">
                  <c:v>-6806236.4827240007</c:v>
                </c:pt>
                <c:pt idx="27692">
                  <c:v>-6896675.4266250003</c:v>
                </c:pt>
                <c:pt idx="27693">
                  <c:v>-6959334.7095610006</c:v>
                </c:pt>
                <c:pt idx="27694">
                  <c:v>-6993248.44527</c:v>
                </c:pt>
                <c:pt idx="27695">
                  <c:v>-6997881.4235219993</c:v>
                </c:pt>
                <c:pt idx="27696">
                  <c:v>-6973165.3661119984</c:v>
                </c:pt>
                <c:pt idx="27697">
                  <c:v>-6919503.5804119995</c:v>
                </c:pt>
                <c:pt idx="27698">
                  <c:v>-6837743.2976810001</c:v>
                </c:pt>
                <c:pt idx="27699">
                  <c:v>-6729119.9014050011</c:v>
                </c:pt>
                <c:pt idx="27700">
                  <c:v>-6595181.0675440002</c:v>
                </c:pt>
                <c:pt idx="27701">
                  <c:v>-6437700.6957179988</c:v>
                </c:pt>
                <c:pt idx="27702">
                  <c:v>-6258592.2579990011</c:v>
                </c:pt>
                <c:pt idx="27703">
                  <c:v>-6059829.3168619992</c:v>
                </c:pt>
                <c:pt idx="27704">
                  <c:v>-5843378.27458</c:v>
                </c:pt>
                <c:pt idx="27705">
                  <c:v>-5611145.6938719982</c:v>
                </c:pt>
                <c:pt idx="27706">
                  <c:v>-5364940.3036279995</c:v>
                </c:pt>
                <c:pt idx="27707">
                  <c:v>-5106448.297960001</c:v>
                </c:pt>
                <c:pt idx="27708">
                  <c:v>-4837219.7352029998</c:v>
                </c:pt>
                <c:pt idx="27709">
                  <c:v>-4558663.59619</c:v>
                </c:pt>
                <c:pt idx="27710">
                  <c:v>-4272049.1800219994</c:v>
                </c:pt>
                <c:pt idx="27711">
                  <c:v>-3978511.8322639996</c:v>
                </c:pt>
                <c:pt idx="27712">
                  <c:v>-3679061.3907659994</c:v>
                </c:pt>
                <c:pt idx="27713">
                  <c:v>-3374592.1198419994</c:v>
                </c:pt>
                <c:pt idx="27714">
                  <c:v>-3065893.243061</c:v>
                </c:pt>
                <c:pt idx="27715">
                  <c:v>-2753659.4624649994</c:v>
                </c:pt>
                <c:pt idx="27716">
                  <c:v>-2438501.0670170002</c:v>
                </c:pt>
                <c:pt idx="27717">
                  <c:v>-2120953.3923399993</c:v>
                </c:pt>
                <c:pt idx="27718">
                  <c:v>-1801485.5072979999</c:v>
                </c:pt>
                <c:pt idx="27719">
                  <c:v>-1480508.0807920001</c:v>
                </c:pt>
                <c:pt idx="27720">
                  <c:v>-1158380.4331730001</c:v>
                </c:pt>
                <c:pt idx="27721">
                  <c:v>-835416.80838900001</c:v>
                </c:pt>
                <c:pt idx="27722">
                  <c:v>-511891.92105399998</c:v>
                </c:pt>
                <c:pt idx="27723">
                  <c:v>-188045.84146299993</c:v>
                </c:pt>
                <c:pt idx="27724">
                  <c:v>135911.71575000003</c:v>
                </c:pt>
                <c:pt idx="27725">
                  <c:v>459797.63478199998</c:v>
                </c:pt>
                <c:pt idx="27726">
                  <c:v>783452.11258099996</c:v>
                </c:pt>
                <c:pt idx="27727">
                  <c:v>1106735.7872049999</c:v>
                </c:pt>
                <c:pt idx="27728">
                  <c:v>1429527.2295240001</c:v>
                </c:pt>
                <c:pt idx="27729">
                  <c:v>1751720.7525620002</c:v>
                </c:pt>
                <c:pt idx="27730">
                  <c:v>2073224.497922</c:v>
                </c:pt>
                <c:pt idx="27731">
                  <c:v>2393958.7635880006</c:v>
                </c:pt>
                <c:pt idx="27732">
                  <c:v>2713854.5418310002</c:v>
                </c:pt>
                <c:pt idx="27733">
                  <c:v>3032852.239885</c:v>
                </c:pt>
                <c:pt idx="27734">
                  <c:v>3350900.5596449994</c:v>
                </c:pt>
                <c:pt idx="27735">
                  <c:v>3667955.5157149998</c:v>
                </c:pt>
                <c:pt idx="27736">
                  <c:v>3983979.5738960002</c:v>
                </c:pt>
                <c:pt idx="27737">
                  <c:v>4298940.8945799991</c:v>
                </c:pt>
                <c:pt idx="27738">
                  <c:v>4612812.6675779996</c:v>
                </c:pt>
                <c:pt idx="27739">
                  <c:v>4925572.5267229993</c:v>
                </c:pt>
                <c:pt idx="27740">
                  <c:v>5237202.0341260005</c:v>
                </c:pt>
                <c:pt idx="27741">
                  <c:v>5547686.2253350001</c:v>
                </c:pt>
                <c:pt idx="27742">
                  <c:v>5857013.2077580001</c:v>
                </c:pt>
                <c:pt idx="27743">
                  <c:v>6165173.8057809994</c:v>
                </c:pt>
                <c:pt idx="27744">
                  <c:v>6472161.2468090001</c:v>
                </c:pt>
                <c:pt idx="27745">
                  <c:v>6777970.8832579991</c:v>
                </c:pt>
                <c:pt idx="27746">
                  <c:v>7082599.9461380001</c:v>
                </c:pt>
                <c:pt idx="27747">
                  <c:v>7386047.3264460005</c:v>
                </c:pt>
                <c:pt idx="27748">
                  <c:v>7688313.3810560005</c:v>
                </c:pt>
                <c:pt idx="27749">
                  <c:v>7989399.7602249999</c:v>
                </c:pt>
                <c:pt idx="27750">
                  <c:v>8289309.2541739997</c:v>
                </c:pt>
                <c:pt idx="27751">
                  <c:v>8588045.6565599982</c:v>
                </c:pt>
                <c:pt idx="27752">
                  <c:v>8885613.6428590007</c:v>
                </c:pt>
                <c:pt idx="27753">
                  <c:v>9182018.6620029993</c:v>
                </c:pt>
                <c:pt idx="27754">
                  <c:v>9477266.8397369981</c:v>
                </c:pt>
                <c:pt idx="27755">
                  <c:v>9771364.8924070001</c:v>
                </c:pt>
                <c:pt idx="27756">
                  <c:v>10064320.049999001</c:v>
                </c:pt>
                <c:pt idx="27757">
                  <c:v>10356139.987425998</c:v>
                </c:pt>
                <c:pt idx="27758">
                  <c:v>10646832.763149003</c:v>
                </c:pt>
                <c:pt idx="27759">
                  <c:v>10936406.76433</c:v>
                </c:pt>
                <c:pt idx="27760">
                  <c:v>11224870.657833003</c:v>
                </c:pt>
                <c:pt idx="27761">
                  <c:v>11512233.346414998</c:v>
                </c:pt>
                <c:pt idx="27762">
                  <c:v>11798503.929589</c:v>
                </c:pt>
                <c:pt idx="27763">
                  <c:v>12083691.668631</c:v>
                </c:pt>
                <c:pt idx="27764">
                  <c:v>12367805.955327</c:v>
                </c:pt>
                <c:pt idx="27765">
                  <c:v>12650856.284045</c:v>
                </c:pt>
                <c:pt idx="27766">
                  <c:v>12932852.226799998</c:v>
                </c:pt>
                <c:pt idx="27767">
                  <c:v>13213803.410997</c:v>
                </c:pt>
                <c:pt idx="27768">
                  <c:v>13493719.499585001</c:v>
                </c:pt>
                <c:pt idx="27769">
                  <c:v>13772610.173363999</c:v>
                </c:pt>
                <c:pt idx="27770">
                  <c:v>14050485.115227997</c:v>
                </c:pt>
                <c:pt idx="27771">
                  <c:v>14327353.996168001</c:v>
                </c:pt>
                <c:pt idx="27772">
                  <c:v>14603226.462817002</c:v>
                </c:pt>
                <c:pt idx="27773">
                  <c:v>14878112.126426997</c:v>
                </c:pt>
                <c:pt idx="27774">
                  <c:v>15152020.553103002</c:v>
                </c:pt>
                <c:pt idx="27775">
                  <c:v>15424961.255174</c:v>
                </c:pt>
                <c:pt idx="27776">
                  <c:v>15696943.683605</c:v>
                </c:pt>
                <c:pt idx="27777">
                  <c:v>15967977.221320998</c:v>
                </c:pt>
                <c:pt idx="27778">
                  <c:v>16238071.177370001</c:v>
                </c:pt>
                <c:pt idx="27779">
                  <c:v>16507234.781838</c:v>
                </c:pt>
                <c:pt idx="27780">
                  <c:v>16775477.181431998</c:v>
                </c:pt>
                <c:pt idx="27781">
                  <c:v>17042807.435680997</c:v>
                </c:pt>
                <c:pt idx="27782">
                  <c:v>17309234.513678998</c:v>
                </c:pt>
                <c:pt idx="27783">
                  <c:v>17574767.291320998</c:v>
                </c:pt>
                <c:pt idx="27784">
                  <c:v>17839414.548985001</c:v>
                </c:pt>
                <c:pt idx="27785">
                  <c:v>18103184.969617993</c:v>
                </c:pt>
                <c:pt idx="27786">
                  <c:v>18366087.137169003</c:v>
                </c:pt>
                <c:pt idx="27787">
                  <c:v>18628129.535360001</c:v>
                </c:pt>
                <c:pt idx="27788">
                  <c:v>18889320.546735998</c:v>
                </c:pt>
                <c:pt idx="27789">
                  <c:v>19149668.451979995</c:v>
                </c:pt>
                <c:pt idx="27790">
                  <c:v>19409181.429466002</c:v>
                </c:pt>
                <c:pt idx="27791">
                  <c:v>19667867.555009998</c:v>
                </c:pt>
                <c:pt idx="27792">
                  <c:v>19925734.801820997</c:v>
                </c:pt>
                <c:pt idx="27793">
                  <c:v>20182791.040613998</c:v>
                </c:pt>
                <c:pt idx="27794">
                  <c:v>20439044.039868996</c:v>
                </c:pt>
                <c:pt idx="27795">
                  <c:v>20694501.466228995</c:v>
                </c:pt>
                <c:pt idx="27796">
                  <c:v>20949170.885017995</c:v>
                </c:pt>
                <c:pt idx="27797">
                  <c:v>21203059.760852996</c:v>
                </c:pt>
                <c:pt idx="27798">
                  <c:v>21456175.458365999</c:v>
                </c:pt>
                <c:pt idx="27799">
                  <c:v>21708525.242986999</c:v>
                </c:pt>
                <c:pt idx="27800">
                  <c:v>21960116.281822998</c:v>
                </c:pt>
                <c:pt idx="27801">
                  <c:v>22210955.644577</c:v>
                </c:pt>
                <c:pt idx="27802">
                  <c:v>22461050.304537002</c:v>
                </c:pt>
                <c:pt idx="27803">
                  <c:v>22710407.139609005</c:v>
                </c:pt>
                <c:pt idx="27804">
                  <c:v>22959032.933386005</c:v>
                </c:pt>
                <c:pt idx="27805">
                  <c:v>23206934.376256004</c:v>
                </c:pt>
                <c:pt idx="27806">
                  <c:v>23454118.066539999</c:v>
                </c:pt>
                <c:pt idx="27807">
                  <c:v>23700590.511652</c:v>
                </c:pt>
                <c:pt idx="27808">
                  <c:v>23946358.129277997</c:v>
                </c:pt>
                <c:pt idx="27809">
                  <c:v>24191427.248572998</c:v>
                </c:pt>
                <c:pt idx="27810">
                  <c:v>24435804.111370001</c:v>
                </c:pt>
                <c:pt idx="27811">
                  <c:v>24679494.873395</c:v>
                </c:pt>
                <c:pt idx="27812">
                  <c:v>24922505.605494998</c:v>
                </c:pt>
                <c:pt idx="27813">
                  <c:v>25164842.294856001</c:v>
                </c:pt>
                <c:pt idx="27814">
                  <c:v>25406510.846237998</c:v>
                </c:pt>
                <c:pt idx="27815">
                  <c:v>25647517.083196998</c:v>
                </c:pt>
                <c:pt idx="27816">
                  <c:v>25887866.749307998</c:v>
                </c:pt>
                <c:pt idx="27817">
                  <c:v>26127565.509381998</c:v>
                </c:pt>
                <c:pt idx="27818">
                  <c:v>26366618.950678997</c:v>
                </c:pt>
                <c:pt idx="27819">
                  <c:v>26605032.584109999</c:v>
                </c:pt>
                <c:pt idx="27820">
                  <c:v>26842811.845431995</c:v>
                </c:pt>
                <c:pt idx="27821">
                  <c:v>27079962.096432</c:v>
                </c:pt>
                <c:pt idx="27822">
                  <c:v>27316488.626099005</c:v>
                </c:pt>
                <c:pt idx="27823">
                  <c:v>27552396.651788998</c:v>
                </c:pt>
                <c:pt idx="27824">
                  <c:v>27787691.32037</c:v>
                </c:pt>
                <c:pt idx="27825">
                  <c:v>28022377.709359001</c:v>
                </c:pt>
                <c:pt idx="27826">
                  <c:v>28256460.828046001</c:v>
                </c:pt>
                <c:pt idx="27827">
                  <c:v>28489945.618599005</c:v>
                </c:pt>
                <c:pt idx="27828">
                  <c:v>28722836.957157001</c:v>
                </c:pt>
                <c:pt idx="27829">
                  <c:v>28955139.654911999</c:v>
                </c:pt>
                <c:pt idx="27830">
                  <c:v>29186858.459167</c:v>
                </c:pt>
                <c:pt idx="27831">
                  <c:v>29417998.054390002</c:v>
                </c:pt>
                <c:pt idx="27832">
                  <c:v>29648563.063240994</c:v>
                </c:pt>
                <c:pt idx="27833">
                  <c:v>29878558.047589</c:v>
                </c:pt>
                <c:pt idx="27834">
                  <c:v>30107987.509519</c:v>
                </c:pt>
                <c:pt idx="27835">
                  <c:v>30336855.892308999</c:v>
                </c:pt>
                <c:pt idx="27836">
                  <c:v>30565167.581404995</c:v>
                </c:pt>
                <c:pt idx="27837">
                  <c:v>30792926.905374002</c:v>
                </c:pt>
                <c:pt idx="27838">
                  <c:v>31020138.136838</c:v>
                </c:pt>
                <c:pt idx="27839">
                  <c:v>31246805.493402995</c:v>
                </c:pt>
                <c:pt idx="27840">
                  <c:v>31472933.138560005</c:v>
                </c:pt>
                <c:pt idx="27841">
                  <c:v>31698525.182579</c:v>
                </c:pt>
                <c:pt idx="27842">
                  <c:v>31923585.683386005</c:v>
                </c:pt>
                <c:pt idx="27843">
                  <c:v>32148118.647418994</c:v>
                </c:pt>
                <c:pt idx="27844">
                  <c:v>32372128.030480001</c:v>
                </c:pt>
                <c:pt idx="27845">
                  <c:v>32595617.738564003</c:v>
                </c:pt>
                <c:pt idx="27846">
                  <c:v>32818591.62867</c:v>
                </c:pt>
                <c:pt idx="27847">
                  <c:v>33041053.509611998</c:v>
                </c:pt>
                <c:pt idx="27848">
                  <c:v>33263007.142797001</c:v>
                </c:pt>
                <c:pt idx="27849">
                  <c:v>33484456.243004996</c:v>
                </c:pt>
                <c:pt idx="27850">
                  <c:v>33705404.479143009</c:v>
                </c:pt>
                <c:pt idx="27851">
                  <c:v>33925855.474992998</c:v>
                </c:pt>
                <c:pt idx="27852">
                  <c:v>34145812.809946001</c:v>
                </c:pt>
                <c:pt idx="27853">
                  <c:v>34365280.019715004</c:v>
                </c:pt>
                <c:pt idx="27854">
                  <c:v>34584260.597044006</c:v>
                </c:pt>
                <c:pt idx="27855">
                  <c:v>34802757.992399</c:v>
                </c:pt>
                <c:pt idx="27856">
                  <c:v>35020775.614648007</c:v>
                </c:pt>
                <c:pt idx="27857">
                  <c:v>35238316.831730999</c:v>
                </c:pt>
                <c:pt idx="27858">
                  <c:v>35455384.971306004</c:v>
                </c:pt>
                <c:pt idx="27859">
                  <c:v>35671983.321404003</c:v>
                </c:pt>
                <c:pt idx="27860">
                  <c:v>35888115.13104701</c:v>
                </c:pt>
                <c:pt idx="27861">
                  <c:v>36103783.610878997</c:v>
                </c:pt>
                <c:pt idx="27862">
                  <c:v>36318991.933764994</c:v>
                </c:pt>
                <c:pt idx="27863">
                  <c:v>36533743.235391006</c:v>
                </c:pt>
                <c:pt idx="27864">
                  <c:v>36748040.614848003</c:v>
                </c:pt>
                <c:pt idx="27865">
                  <c:v>36961887.135210007</c:v>
                </c:pt>
                <c:pt idx="27866">
                  <c:v>37175285.824094005</c:v>
                </c:pt>
                <c:pt idx="27867">
                  <c:v>37388239.674213007</c:v>
                </c:pt>
                <c:pt idx="27868">
                  <c:v>37600751.643921994</c:v>
                </c:pt>
                <c:pt idx="27869">
                  <c:v>37812824.657752991</c:v>
                </c:pt>
                <c:pt idx="27870">
                  <c:v>38024461.606931001</c:v>
                </c:pt>
                <c:pt idx="27871">
                  <c:v>38235665.349894002</c:v>
                </c:pt>
                <c:pt idx="27872">
                  <c:v>38446438.712795995</c:v>
                </c:pt>
                <c:pt idx="27873">
                  <c:v>38656784.490000002</c:v>
                </c:pt>
                <c:pt idx="27874">
                  <c:v>38866705.444564998</c:v>
                </c:pt>
                <c:pt idx="27875">
                  <c:v>39076204.308722995</c:v>
                </c:pt>
                <c:pt idx="27876">
                  <c:v>39285283.784346998</c:v>
                </c:pt>
                <c:pt idx="27877">
                  <c:v>39493946.543410994</c:v>
                </c:pt>
                <c:pt idx="27878">
                  <c:v>39702195.228438012</c:v>
                </c:pt>
                <c:pt idx="27879">
                  <c:v>39910032.452948995</c:v>
                </c:pt>
                <c:pt idx="27880">
                  <c:v>40117460.801890999</c:v>
                </c:pt>
                <c:pt idx="27881">
                  <c:v>40324482.832068004</c:v>
                </c:pt>
                <c:pt idx="27882">
                  <c:v>40531101.072559997</c:v>
                </c:pt>
                <c:pt idx="27883">
                  <c:v>40737318.025133006</c:v>
                </c:pt>
                <c:pt idx="27884">
                  <c:v>40943136.16464401</c:v>
                </c:pt>
                <c:pt idx="27885">
                  <c:v>41148557.939436011</c:v>
                </c:pt>
                <c:pt idx="27886">
                  <c:v>41353585.771732002</c:v>
                </c:pt>
                <c:pt idx="27887">
                  <c:v>41558222.058010995</c:v>
                </c:pt>
                <c:pt idx="27888">
                  <c:v>41762469.169391006</c:v>
                </c:pt>
                <c:pt idx="27889">
                  <c:v>41966329.451991998</c:v>
                </c:pt>
                <c:pt idx="27890">
                  <c:v>42169805.227301002</c:v>
                </c:pt>
                <c:pt idx="27891">
                  <c:v>42372898.792530008</c:v>
                </c:pt>
                <c:pt idx="27892">
                  <c:v>42575612.420960002</c:v>
                </c:pt>
                <c:pt idx="27893">
                  <c:v>42777948.362291001</c:v>
                </c:pt>
                <c:pt idx="27894">
                  <c:v>42979908.842973992</c:v>
                </c:pt>
                <c:pt idx="27895">
                  <c:v>43181496.066546001</c:v>
                </c:pt>
                <c:pt idx="27896">
                  <c:v>43382712.213951997</c:v>
                </c:pt>
                <c:pt idx="27897">
                  <c:v>43583559.443867996</c:v>
                </c:pt>
                <c:pt idx="27898">
                  <c:v>43784039.893014997</c:v>
                </c:pt>
                <c:pt idx="27899">
                  <c:v>43984155.676464997</c:v>
                </c:pt>
                <c:pt idx="27900">
                  <c:v>44183908.887947001</c:v>
                </c:pt>
                <c:pt idx="27901">
                  <c:v>44383301.600144006</c:v>
                </c:pt>
                <c:pt idx="27902">
                  <c:v>44582335.864985995</c:v>
                </c:pt>
                <c:pt idx="27903">
                  <c:v>44781013.713938005</c:v>
                </c:pt>
                <c:pt idx="27904">
                  <c:v>44979337.158281997</c:v>
                </c:pt>
                <c:pt idx="27905">
                  <c:v>45177308.189397007</c:v>
                </c:pt>
                <c:pt idx="27906">
                  <c:v>45374928.779028006</c:v>
                </c:pt>
                <c:pt idx="27907">
                  <c:v>45572200.879561998</c:v>
                </c:pt>
                <c:pt idx="27908">
                  <c:v>45769126.424282998</c:v>
                </c:pt>
                <c:pt idx="27909">
                  <c:v>45965707.327639006</c:v>
                </c:pt>
                <c:pt idx="27910">
                  <c:v>46161945.485491</c:v>
                </c:pt>
                <c:pt idx="27911">
                  <c:v>46357842.775368005</c:v>
                </c:pt>
                <c:pt idx="27912">
                  <c:v>46553401.056713991</c:v>
                </c:pt>
                <c:pt idx="27913">
                  <c:v>46748622.171125002</c:v>
                </c:pt>
                <c:pt idx="27914">
                  <c:v>46943507.942593999</c:v>
                </c:pt>
                <c:pt idx="27915">
                  <c:v>47138060.17774</c:v>
                </c:pt>
                <c:pt idx="27916">
                  <c:v>47332280.666041002</c:v>
                </c:pt>
                <c:pt idx="27917">
                  <c:v>47526171.180059999</c:v>
                </c:pt>
                <c:pt idx="27918">
                  <c:v>47719733.475669004</c:v>
                </c:pt>
                <c:pt idx="27919">
                  <c:v>47912969.292266004</c:v>
                </c:pt>
                <c:pt idx="27920">
                  <c:v>48105880.352990992</c:v>
                </c:pt>
                <c:pt idx="27921">
                  <c:v>48298468.364940003</c:v>
                </c:pt>
                <c:pt idx="27922">
                  <c:v>48490735.019371994</c:v>
                </c:pt>
                <c:pt idx="27923">
                  <c:v>48682681.991911002</c:v>
                </c:pt>
                <c:pt idx="27924">
                  <c:v>48874310.94275599</c:v>
                </c:pt>
                <c:pt idx="27925">
                  <c:v>49065623.516869992</c:v>
                </c:pt>
                <c:pt idx="27926">
                  <c:v>49256621.344180994</c:v>
                </c:pt>
                <c:pt idx="27927">
                  <c:v>49447306.039773002</c:v>
                </c:pt>
                <c:pt idx="27928">
                  <c:v>49637679.204074003</c:v>
                </c:pt>
                <c:pt idx="27929">
                  <c:v>49827742.423044011</c:v>
                </c:pt>
                <c:pt idx="27930">
                  <c:v>50017497.268354006</c:v>
                </c:pt>
                <c:pt idx="27931">
                  <c:v>50206945.297572002</c:v>
                </c:pt>
                <c:pt idx="27932">
                  <c:v>50396088.054334</c:v>
                </c:pt>
                <c:pt idx="27933">
                  <c:v>50584927.068522997</c:v>
                </c:pt>
                <c:pt idx="27934">
                  <c:v>50773463.85643699</c:v>
                </c:pt>
                <c:pt idx="27935">
                  <c:v>50961699.920962997</c:v>
                </c:pt>
                <c:pt idx="27936">
                  <c:v>51149636.751736999</c:v>
                </c:pt>
                <c:pt idx="27937">
                  <c:v>51337275.825313002</c:v>
                </c:pt>
                <c:pt idx="27938">
                  <c:v>51524618.605319999</c:v>
                </c:pt>
                <c:pt idx="27939">
                  <c:v>51711666.542622991</c:v>
                </c:pt>
                <c:pt idx="27940">
                  <c:v>51898421.075479999</c:v>
                </c:pt>
                <c:pt idx="27941">
                  <c:v>52084883.629693016</c:v>
                </c:pt>
                <c:pt idx="27942">
                  <c:v>52271055.618759997</c:v>
                </c:pt>
                <c:pt idx="27943">
                  <c:v>52456938.444025993</c:v>
                </c:pt>
                <c:pt idx="27944">
                  <c:v>52642533.494827002</c:v>
                </c:pt>
                <c:pt idx="27945">
                  <c:v>52827842.14863801</c:v>
                </c:pt>
                <c:pt idx="27946">
                  <c:v>53012865.771210007</c:v>
                </c:pt>
                <c:pt idx="27947">
                  <c:v>53197605.716715991</c:v>
                </c:pt>
                <c:pt idx="27948">
                  <c:v>53382063.327884004</c:v>
                </c:pt>
                <c:pt idx="27949">
                  <c:v>53566239.936136</c:v>
                </c:pt>
                <c:pt idx="27950">
                  <c:v>53750136.861721992</c:v>
                </c:pt>
                <c:pt idx="27951">
                  <c:v>53933755.413847998</c:v>
                </c:pt>
                <c:pt idx="27952">
                  <c:v>54117096.890810996</c:v>
                </c:pt>
                <c:pt idx="27953">
                  <c:v>54300162.580121994</c:v>
                </c:pt>
                <c:pt idx="27954">
                  <c:v>54482953.758638009</c:v>
                </c:pt>
                <c:pt idx="27955">
                  <c:v>54665471.692678005</c:v>
                </c:pt>
                <c:pt idx="27956">
                  <c:v>54847717.638154007</c:v>
                </c:pt>
                <c:pt idx="27957">
                  <c:v>55029692.840684995</c:v>
                </c:pt>
                <c:pt idx="27958">
                  <c:v>55211398.535719</c:v>
                </c:pt>
                <c:pt idx="27959">
                  <c:v>55392835.948648006</c:v>
                </c:pt>
                <c:pt idx="27960">
                  <c:v>55574006.294925004</c:v>
                </c:pt>
                <c:pt idx="27961">
                  <c:v>55754910.780176997</c:v>
                </c:pt>
                <c:pt idx="27962">
                  <c:v>55935550.600314997</c:v>
                </c:pt>
                <c:pt idx="27963">
                  <c:v>56115926.941650003</c:v>
                </c:pt>
                <c:pt idx="27964">
                  <c:v>56296040.980993003</c:v>
                </c:pt>
                <c:pt idx="27965">
                  <c:v>56475893.885769993</c:v>
                </c:pt>
                <c:pt idx="27966">
                  <c:v>56655486.81412299</c:v>
                </c:pt>
                <c:pt idx="27967">
                  <c:v>56834820.915015996</c:v>
                </c:pt>
                <c:pt idx="27968">
                  <c:v>57013897.328336999</c:v>
                </c:pt>
                <c:pt idx="27969">
                  <c:v>57192717.185000002</c:v>
                </c:pt>
                <c:pt idx="27970">
                  <c:v>57371281.607042</c:v>
                </c:pt>
                <c:pt idx="27971">
                  <c:v>57549591.707724996</c:v>
                </c:pt>
                <c:pt idx="27972">
                  <c:v>57727648.591630004</c:v>
                </c:pt>
                <c:pt idx="27973">
                  <c:v>57905453.354753993</c:v>
                </c:pt>
                <c:pt idx="27974">
                  <c:v>58083007.084604003</c:v>
                </c:pt>
                <c:pt idx="27975">
                  <c:v>58260310.860289</c:v>
                </c:pt>
                <c:pt idx="27976">
                  <c:v>58437365.752611995</c:v>
                </c:pt>
                <c:pt idx="27977">
                  <c:v>58614172.824161001</c:v>
                </c:pt>
                <c:pt idx="27978">
                  <c:v>58790733.129398011</c:v>
                </c:pt>
                <c:pt idx="27979">
                  <c:v>58967047.714745</c:v>
                </c:pt>
                <c:pt idx="27980">
                  <c:v>59143117.618671998</c:v>
                </c:pt>
                <c:pt idx="27981">
                  <c:v>59318943.871782996</c:v>
                </c:pt>
                <c:pt idx="27982">
                  <c:v>59494527.4969</c:v>
                </c:pt>
                <c:pt idx="27983">
                  <c:v>59669869.50914301</c:v>
                </c:pt>
                <c:pt idx="27984">
                  <c:v>59844970.916016996</c:v>
                </c:pt>
                <c:pt idx="27985">
                  <c:v>60019832.717488997</c:v>
                </c:pt>
                <c:pt idx="27986">
                  <c:v>60194455.906068996</c:v>
                </c:pt>
                <c:pt idx="27987">
                  <c:v>60368841.46689</c:v>
                </c:pt>
                <c:pt idx="27988">
                  <c:v>60542990.377780996</c:v>
                </c:pt>
                <c:pt idx="27989">
                  <c:v>60716903.609350003</c:v>
                </c:pt>
                <c:pt idx="27990">
                  <c:v>60890582.125056006</c:v>
                </c:pt>
                <c:pt idx="27991">
                  <c:v>61064026.881279998</c:v>
                </c:pt>
                <c:pt idx="27992">
                  <c:v>61237238.827408001</c:v>
                </c:pt>
                <c:pt idx="27993">
                  <c:v>61410218.905892998</c:v>
                </c:pt>
                <c:pt idx="27994">
                  <c:v>61582968.05233299</c:v>
                </c:pt>
                <c:pt idx="27995">
                  <c:v>61755487.195540011</c:v>
                </c:pt>
                <c:pt idx="27996">
                  <c:v>61927777.257610001</c:v>
                </c:pt>
                <c:pt idx="27997">
                  <c:v>62099839.15399</c:v>
                </c:pt>
                <c:pt idx="27998">
                  <c:v>62271673.793550007</c:v>
                </c:pt>
                <c:pt idx="27999">
                  <c:v>62443282.078643009</c:v>
                </c:pt>
                <c:pt idx="28000">
                  <c:v>62614664.90518</c:v>
                </c:pt>
                <c:pt idx="28001">
                  <c:v>62785823.162685998</c:v>
                </c:pt>
                <c:pt idx="28002">
                  <c:v>62956757.734373003</c:v>
                </c:pt>
                <c:pt idx="28003">
                  <c:v>63127469.497196004</c:v>
                </c:pt>
                <c:pt idx="28004">
                  <c:v>63297959.321921997</c:v>
                </c:pt>
                <c:pt idx="28005">
                  <c:v>63468228.073187001</c:v>
                </c:pt>
                <c:pt idx="28006">
                  <c:v>63638276.609562002</c:v>
                </c:pt>
                <c:pt idx="28007">
                  <c:v>63808105.783606999</c:v>
                </c:pt>
                <c:pt idx="28008">
                  <c:v>63977716.441938005</c:v>
                </c:pt>
                <c:pt idx="28009">
                  <c:v>64147109.425279006</c:v>
                </c:pt>
                <c:pt idx="28010">
                  <c:v>64316285.568526</c:v>
                </c:pt>
                <c:pt idx="28011">
                  <c:v>64485245.700799003</c:v>
                </c:pt>
                <c:pt idx="28012">
                  <c:v>64653990.645502001</c:v>
                </c:pt>
                <c:pt idx="28013">
                  <c:v>64822521.220378004</c:v>
                </c:pt>
                <c:pt idx="28014">
                  <c:v>64990838.237564005</c:v>
                </c:pt>
                <c:pt idx="28015">
                  <c:v>65158942.503648005</c:v>
                </c:pt>
                <c:pt idx="28016">
                  <c:v>65326834.819715992</c:v>
                </c:pt>
                <c:pt idx="28017">
                  <c:v>65494515.981415004</c:v>
                </c:pt>
                <c:pt idx="28018">
                  <c:v>65661986.778995007</c:v>
                </c:pt>
                <c:pt idx="28019">
                  <c:v>65829247.997370996</c:v>
                </c:pt>
                <c:pt idx="28020">
                  <c:v>65996300.416165993</c:v>
                </c:pt>
                <c:pt idx="28021">
                  <c:v>66163144.809765004</c:v>
                </c:pt>
                <c:pt idx="28022">
                  <c:v>66329781.947365992</c:v>
                </c:pt>
                <c:pt idx="28023">
                  <c:v>66496212.593029</c:v>
                </c:pt>
                <c:pt idx="28024">
                  <c:v>66662437.505721994</c:v>
                </c:pt>
                <c:pt idx="28025">
                  <c:v>66828457.439371996</c:v>
                </c:pt>
                <c:pt idx="28026">
                  <c:v>66994273.142910004</c:v>
                </c:pt>
                <c:pt idx="28027">
                  <c:v>67159885.360322982</c:v>
                </c:pt>
                <c:pt idx="28028">
                  <c:v>67325294.83069399</c:v>
                </c:pt>
                <c:pt idx="28029">
                  <c:v>67490502.288251981</c:v>
                </c:pt>
                <c:pt idx="28030">
                  <c:v>67655508.462417021</c:v>
                </c:pt>
                <c:pt idx="28031">
                  <c:v>67820314.077840984</c:v>
                </c:pt>
                <c:pt idx="28032">
                  <c:v>67984919.854458988</c:v>
                </c:pt>
                <c:pt idx="28033">
                  <c:v>68149326.50752598</c:v>
                </c:pt>
                <c:pt idx="28034">
                  <c:v>68313534.747665018</c:v>
                </c:pt>
                <c:pt idx="28035">
                  <c:v>68477545.280906007</c:v>
                </c:pt>
                <c:pt idx="28036">
                  <c:v>68641358.808729991</c:v>
                </c:pt>
                <c:pt idx="28037">
                  <c:v>68804976.028112978</c:v>
                </c:pt>
                <c:pt idx="28038">
                  <c:v>68968397.631560981</c:v>
                </c:pt>
                <c:pt idx="28039">
                  <c:v>69131624.307157978</c:v>
                </c:pt>
                <c:pt idx="28040">
                  <c:v>69294656.738598004</c:v>
                </c:pt>
                <c:pt idx="28041">
                  <c:v>69457495.605234966</c:v>
                </c:pt>
                <c:pt idx="28042">
                  <c:v>69620141.582111001</c:v>
                </c:pt>
                <c:pt idx="28043">
                  <c:v>69782595.340004981</c:v>
                </c:pt>
                <c:pt idx="28044">
                  <c:v>69944857.545463994</c:v>
                </c:pt>
                <c:pt idx="28045">
                  <c:v>70106928.860843986</c:v>
                </c:pt>
                <c:pt idx="28046">
                  <c:v>70268809.944349006</c:v>
                </c:pt>
                <c:pt idx="28047">
                  <c:v>70430501.450063005</c:v>
                </c:pt>
                <c:pt idx="28048">
                  <c:v>70592004.027992979</c:v>
                </c:pt>
                <c:pt idx="28049">
                  <c:v>70753318.324099988</c:v>
                </c:pt>
                <c:pt idx="28050">
                  <c:v>70914444.980338007</c:v>
                </c:pt>
                <c:pt idx="28051">
                  <c:v>71075384.63468799</c:v>
                </c:pt>
                <c:pt idx="28052">
                  <c:v>71236137.921192005</c:v>
                </c:pt>
                <c:pt idx="28053">
                  <c:v>71396705.469991013</c:v>
                </c:pt>
                <c:pt idx="28054">
                  <c:v>71557087.907354981</c:v>
                </c:pt>
                <c:pt idx="28055">
                  <c:v>71717285.855718985</c:v>
                </c:pt>
                <c:pt idx="28056">
                  <c:v>71877299.933717996</c:v>
                </c:pt>
                <c:pt idx="28057">
                  <c:v>72037130.756217003</c:v>
                </c:pt>
                <c:pt idx="28058">
                  <c:v>72196778.934343979</c:v>
                </c:pt>
                <c:pt idx="28059">
                  <c:v>72356245.075524986</c:v>
                </c:pt>
                <c:pt idx="28060">
                  <c:v>72515529.78351298</c:v>
                </c:pt>
                <c:pt idx="28061">
                  <c:v>72674633.658421978</c:v>
                </c:pt>
                <c:pt idx="28062">
                  <c:v>72833557.296755001</c:v>
                </c:pt>
                <c:pt idx="28063">
                  <c:v>72992301.291439995</c:v>
                </c:pt>
                <c:pt idx="28064">
                  <c:v>73150866.231853992</c:v>
                </c:pt>
                <c:pt idx="28065">
                  <c:v>73309252.703861013</c:v>
                </c:pt>
                <c:pt idx="28066">
                  <c:v>73467461.289832979</c:v>
                </c:pt>
                <c:pt idx="28067">
                  <c:v>73625492.568687007</c:v>
                </c:pt>
                <c:pt idx="28068">
                  <c:v>73783347.115910992</c:v>
                </c:pt>
                <c:pt idx="28069">
                  <c:v>73941025.503593981</c:v>
                </c:pt>
                <c:pt idx="28070">
                  <c:v>74098528.300452992</c:v>
                </c:pt>
                <c:pt idx="28071">
                  <c:v>74255856.071861982</c:v>
                </c:pt>
                <c:pt idx="28072">
                  <c:v>74413009.37988098</c:v>
                </c:pt>
                <c:pt idx="28073">
                  <c:v>74569988.783281997</c:v>
                </c:pt>
                <c:pt idx="28074">
                  <c:v>74726794.83757998</c:v>
                </c:pt>
                <c:pt idx="28075">
                  <c:v>74883428.095053986</c:v>
                </c:pt>
                <c:pt idx="28076">
                  <c:v>75039889.104779989</c:v>
                </c:pt>
                <c:pt idx="28077">
                  <c:v>75196178.412652001</c:v>
                </c:pt>
                <c:pt idx="28078">
                  <c:v>75352296.561414003</c:v>
                </c:pt>
                <c:pt idx="28079">
                  <c:v>75508244.090681002</c:v>
                </c:pt>
                <c:pt idx="28080">
                  <c:v>75664021.536966994</c:v>
                </c:pt>
                <c:pt idx="28081">
                  <c:v>75819629.433709994</c:v>
                </c:pt>
                <c:pt idx="28082">
                  <c:v>75975068.311298013</c:v>
                </c:pt>
                <c:pt idx="28083">
                  <c:v>76130338.697091982</c:v>
                </c:pt>
                <c:pt idx="28084">
                  <c:v>76285441.11545299</c:v>
                </c:pt>
                <c:pt idx="28085">
                  <c:v>76440376.087762982</c:v>
                </c:pt>
                <c:pt idx="28086">
                  <c:v>76595144.13245298</c:v>
                </c:pt>
                <c:pt idx="28087">
                  <c:v>76749745.765022978</c:v>
                </c:pt>
                <c:pt idx="28088">
                  <c:v>76904181.498070017</c:v>
                </c:pt>
                <c:pt idx="28089">
                  <c:v>77058451.841308013</c:v>
                </c:pt>
                <c:pt idx="28090">
                  <c:v>77212557.301590979</c:v>
                </c:pt>
                <c:pt idx="28091">
                  <c:v>77366498.382936999</c:v>
                </c:pt>
                <c:pt idx="28092">
                  <c:v>77520275.586552978</c:v>
                </c:pt>
                <c:pt idx="28093">
                  <c:v>77673889.410851002</c:v>
                </c:pt>
                <c:pt idx="28094">
                  <c:v>77827340.351476997</c:v>
                </c:pt>
                <c:pt idx="28095">
                  <c:v>77980628.901328996</c:v>
                </c:pt>
                <c:pt idx="28096">
                  <c:v>78133755.55057998</c:v>
                </c:pt>
                <c:pt idx="28097">
                  <c:v>78286720.786698982</c:v>
                </c:pt>
                <c:pt idx="28098">
                  <c:v>78439525.094474003</c:v>
                </c:pt>
                <c:pt idx="28099">
                  <c:v>78592168.956028</c:v>
                </c:pt>
                <c:pt idx="28100">
                  <c:v>78744652.850847989</c:v>
                </c:pt>
                <c:pt idx="28101">
                  <c:v>78896977.255797982</c:v>
                </c:pt>
                <c:pt idx="28102">
                  <c:v>79049142.645141989</c:v>
                </c:pt>
                <c:pt idx="28103">
                  <c:v>79201149.490567997</c:v>
                </c:pt>
                <c:pt idx="28104">
                  <c:v>79352998.261201993</c:v>
                </c:pt>
                <c:pt idx="28105">
                  <c:v>79504689.423630998</c:v>
                </c:pt>
                <c:pt idx="28106">
                  <c:v>79656223.441923007</c:v>
                </c:pt>
                <c:pt idx="28107">
                  <c:v>79807600.777643964</c:v>
                </c:pt>
                <c:pt idx="28108">
                  <c:v>79958821.889881998</c:v>
                </c:pt>
                <c:pt idx="28109">
                  <c:v>80109887.235258982</c:v>
                </c:pt>
                <c:pt idx="28110">
                  <c:v>80260797.267956004</c:v>
                </c:pt>
                <c:pt idx="28111">
                  <c:v>80411552.439729005</c:v>
                </c:pt>
                <c:pt idx="28112">
                  <c:v>80562153.199927002</c:v>
                </c:pt>
                <c:pt idx="28113">
                  <c:v>80712599.995513991</c:v>
                </c:pt>
                <c:pt idx="28114">
                  <c:v>80862893.271080002</c:v>
                </c:pt>
                <c:pt idx="28115">
                  <c:v>81013033.46886602</c:v>
                </c:pt>
                <c:pt idx="28116">
                  <c:v>81163021.028779</c:v>
                </c:pt>
                <c:pt idx="28117">
                  <c:v>81312856.388408005</c:v>
                </c:pt>
                <c:pt idx="28118">
                  <c:v>81462539.983044982</c:v>
                </c:pt>
                <c:pt idx="28119">
                  <c:v>81612072.245699003</c:v>
                </c:pt>
                <c:pt idx="28120">
                  <c:v>81761453.607112989</c:v>
                </c:pt>
                <c:pt idx="28121">
                  <c:v>81910684.495784998</c:v>
                </c:pt>
                <c:pt idx="28122">
                  <c:v>82059765.337981001</c:v>
                </c:pt>
                <c:pt idx="28123">
                  <c:v>82208696.557750985</c:v>
                </c:pt>
                <c:pt idx="28124">
                  <c:v>82357478.576948985</c:v>
                </c:pt>
                <c:pt idx="28125">
                  <c:v>82506111.815246999</c:v>
                </c:pt>
                <c:pt idx="28126">
                  <c:v>82654596.690148979</c:v>
                </c:pt>
                <c:pt idx="28127">
                  <c:v>82802933.617013991</c:v>
                </c:pt>
                <c:pt idx="28128">
                  <c:v>82951123.009063005</c:v>
                </c:pt>
                <c:pt idx="28129">
                  <c:v>83099165.277400002</c:v>
                </c:pt>
                <c:pt idx="28130">
                  <c:v>83247060.831028</c:v>
                </c:pt>
                <c:pt idx="28131">
                  <c:v>83394810.076859966</c:v>
                </c:pt>
                <c:pt idx="28132">
                  <c:v>83542413.419738993</c:v>
                </c:pt>
                <c:pt idx="28133">
                  <c:v>83689871.262449995</c:v>
                </c:pt>
                <c:pt idx="28134">
                  <c:v>83837184.005735978</c:v>
                </c:pt>
                <c:pt idx="28135">
                  <c:v>83984352.048315018</c:v>
                </c:pt>
                <c:pt idx="28136">
                  <c:v>84131375.786888003</c:v>
                </c:pt>
                <c:pt idx="28137">
                  <c:v>84278255.616161004</c:v>
                </c:pt>
                <c:pt idx="28138">
                  <c:v>84424991.928856999</c:v>
                </c:pt>
                <c:pt idx="28139">
                  <c:v>84571585.115725979</c:v>
                </c:pt>
                <c:pt idx="28140">
                  <c:v>84718035.565567002</c:v>
                </c:pt>
                <c:pt idx="28141">
                  <c:v>84864343.665233985</c:v>
                </c:pt>
                <c:pt idx="28142">
                  <c:v>85010509.799655005</c:v>
                </c:pt>
                <c:pt idx="28143">
                  <c:v>85156534.351844966</c:v>
                </c:pt>
                <c:pt idx="28144">
                  <c:v>85302417.702919006</c:v>
                </c:pt>
                <c:pt idx="28145">
                  <c:v>85448160.232102007</c:v>
                </c:pt>
                <c:pt idx="28146">
                  <c:v>85593762.31674999</c:v>
                </c:pt>
                <c:pt idx="28147">
                  <c:v>85739224.332356006</c:v>
                </c:pt>
                <c:pt idx="28148">
                  <c:v>85884546.652566999</c:v>
                </c:pt>
                <c:pt idx="28149">
                  <c:v>86029729.649196997</c:v>
                </c:pt>
                <c:pt idx="28150">
                  <c:v>86174773.692237005</c:v>
                </c:pt>
                <c:pt idx="28151">
                  <c:v>86319679.149871007</c:v>
                </c:pt>
                <c:pt idx="28152">
                  <c:v>86464446.388486013</c:v>
                </c:pt>
                <c:pt idx="28153">
                  <c:v>86609075.772687003</c:v>
                </c:pt>
                <c:pt idx="28154">
                  <c:v>86753567.665307</c:v>
                </c:pt>
                <c:pt idx="28155">
                  <c:v>86897922.427422002</c:v>
                </c:pt>
                <c:pt idx="28156">
                  <c:v>87042140.418361008</c:v>
                </c:pt>
                <c:pt idx="28157">
                  <c:v>87186221.995719001</c:v>
                </c:pt>
                <c:pt idx="28158">
                  <c:v>87330167.515367016</c:v>
                </c:pt>
                <c:pt idx="28159">
                  <c:v>87473977.331468016</c:v>
                </c:pt>
                <c:pt idx="28160">
                  <c:v>87617651.79648602</c:v>
                </c:pt>
                <c:pt idx="28161">
                  <c:v>87761191.261196017</c:v>
                </c:pt>
                <c:pt idx="28162">
                  <c:v>87904596.074699983</c:v>
                </c:pt>
                <c:pt idx="28163">
                  <c:v>88047866.584433988</c:v>
                </c:pt>
                <c:pt idx="28164">
                  <c:v>88191003.136182979</c:v>
                </c:pt>
                <c:pt idx="28165">
                  <c:v>88334006.074089989</c:v>
                </c:pt>
                <c:pt idx="28166">
                  <c:v>88476875.740667015</c:v>
                </c:pt>
                <c:pt idx="28167">
                  <c:v>88619612.476807982</c:v>
                </c:pt>
                <c:pt idx="28168">
                  <c:v>88762216.621798992</c:v>
                </c:pt>
                <c:pt idx="28169">
                  <c:v>88904688.513326019</c:v>
                </c:pt>
                <c:pt idx="28170">
                  <c:v>89047028.487491995</c:v>
                </c:pt>
                <c:pt idx="28171">
                  <c:v>89189236.878821984</c:v>
                </c:pt>
                <c:pt idx="28172">
                  <c:v>89331314.020273998</c:v>
                </c:pt>
                <c:pt idx="28173">
                  <c:v>89473260.243256018</c:v>
                </c:pt>
                <c:pt idx="28174">
                  <c:v>89615075.877625987</c:v>
                </c:pt>
                <c:pt idx="28175">
                  <c:v>89756761.251710981</c:v>
                </c:pt>
                <c:pt idx="28176">
                  <c:v>89898316.692313001</c:v>
                </c:pt>
                <c:pt idx="28177">
                  <c:v>90039742.524720967</c:v>
                </c:pt>
                <c:pt idx="28178">
                  <c:v>90181039.072719991</c:v>
                </c:pt>
                <c:pt idx="28179">
                  <c:v>90322206.658598989</c:v>
                </c:pt>
                <c:pt idx="28180">
                  <c:v>90463245.603165016</c:v>
                </c:pt>
                <c:pt idx="28181">
                  <c:v>90604156.225751966</c:v>
                </c:pt>
                <c:pt idx="28182">
                  <c:v>90744938.844226003</c:v>
                </c:pt>
                <c:pt idx="28183">
                  <c:v>90885593.774999991</c:v>
                </c:pt>
                <c:pt idx="28184">
                  <c:v>91026121.333042979</c:v>
                </c:pt>
                <c:pt idx="28185">
                  <c:v>91166521.83188498</c:v>
                </c:pt>
                <c:pt idx="28186">
                  <c:v>91306795.583630979</c:v>
                </c:pt>
                <c:pt idx="28187">
                  <c:v>91446942.898969993</c:v>
                </c:pt>
                <c:pt idx="28188">
                  <c:v>91586964.087181002</c:v>
                </c:pt>
                <c:pt idx="28189">
                  <c:v>91726859.45614399</c:v>
                </c:pt>
                <c:pt idx="28190">
                  <c:v>91866629.312351003</c:v>
                </c:pt>
                <c:pt idx="28191">
                  <c:v>92006273.960911006</c:v>
                </c:pt>
                <c:pt idx="28192">
                  <c:v>92145793.705562979</c:v>
                </c:pt>
                <c:pt idx="28193">
                  <c:v>92285188.848681003</c:v>
                </c:pt>
                <c:pt idx="28194">
                  <c:v>92424459.691286013</c:v>
                </c:pt>
                <c:pt idx="28195">
                  <c:v>92563606.533051983</c:v>
                </c:pt>
                <c:pt idx="28196">
                  <c:v>92702629.672316998</c:v>
                </c:pt>
                <c:pt idx="28197">
                  <c:v>92841529.406090006</c:v>
                </c:pt>
                <c:pt idx="28198">
                  <c:v>92980306.030061007</c:v>
                </c:pt>
                <c:pt idx="28199">
                  <c:v>93118959.838606998</c:v>
                </c:pt>
                <c:pt idx="28200">
                  <c:v>93257491.124800965</c:v>
                </c:pt>
                <c:pt idx="28201">
                  <c:v>93395900.18042399</c:v>
                </c:pt>
                <c:pt idx="28202">
                  <c:v>93534187.295966014</c:v>
                </c:pt>
                <c:pt idx="28203">
                  <c:v>93672352.760641992</c:v>
                </c:pt>
                <c:pt idx="28204">
                  <c:v>93810396.862395018</c:v>
                </c:pt>
                <c:pt idx="28205">
                  <c:v>93948319.88790299</c:v>
                </c:pt>
                <c:pt idx="28206">
                  <c:v>94086122.122593984</c:v>
                </c:pt>
                <c:pt idx="28207">
                  <c:v>94223803.850643978</c:v>
                </c:pt>
                <c:pt idx="28208">
                  <c:v>94361365.354993984</c:v>
                </c:pt>
                <c:pt idx="28209">
                  <c:v>94498806.917352006</c:v>
                </c:pt>
                <c:pt idx="28210">
                  <c:v>94636128.818201005</c:v>
                </c:pt>
                <c:pt idx="28211">
                  <c:v>94773331.336810991</c:v>
                </c:pt>
                <c:pt idx="28212">
                  <c:v>94910414.751240999</c:v>
                </c:pt>
                <c:pt idx="28213">
                  <c:v>95047379.338349998</c:v>
                </c:pt>
                <c:pt idx="28214">
                  <c:v>95184225.37380299</c:v>
                </c:pt>
                <c:pt idx="28215">
                  <c:v>95320953.132080004</c:v>
                </c:pt>
                <c:pt idx="28216">
                  <c:v>95457562.886480004</c:v>
                </c:pt>
                <c:pt idx="28217">
                  <c:v>95594054.909132004</c:v>
                </c:pt>
                <c:pt idx="28218">
                  <c:v>95730429.471000001</c:v>
                </c:pt>
                <c:pt idx="28219">
                  <c:v>95866686.841892004</c:v>
                </c:pt>
                <c:pt idx="28220">
                  <c:v>96002827.290464014</c:v>
                </c:pt>
                <c:pt idx="28221">
                  <c:v>96138851.084228992</c:v>
                </c:pt>
                <c:pt idx="28222">
                  <c:v>96274758.489564002</c:v>
                </c:pt>
                <c:pt idx="28223">
                  <c:v>96410549.771718979</c:v>
                </c:pt>
                <c:pt idx="28224">
                  <c:v>96546225.194816992</c:v>
                </c:pt>
                <c:pt idx="28225">
                  <c:v>96681785.021870002</c:v>
                </c:pt>
                <c:pt idx="28226">
                  <c:v>96817229.514778003</c:v>
                </c:pt>
                <c:pt idx="28227">
                  <c:v>96952558.93434</c:v>
                </c:pt>
                <c:pt idx="28228">
                  <c:v>97087773.540260017</c:v>
                </c:pt>
                <c:pt idx="28229">
                  <c:v>97222873.591151983</c:v>
                </c:pt>
                <c:pt idx="28230">
                  <c:v>97357859.344547987</c:v>
                </c:pt>
                <c:pt idx="28231">
                  <c:v>97492731.056903988</c:v>
                </c:pt>
                <c:pt idx="28232">
                  <c:v>97627488.983608007</c:v>
                </c:pt>
                <c:pt idx="28233">
                  <c:v>97762133.378981978</c:v>
                </c:pt>
                <c:pt idx="28234">
                  <c:v>97896664.49629502</c:v>
                </c:pt>
                <c:pt idx="28235">
                  <c:v>98031082.587761998</c:v>
                </c:pt>
                <c:pt idx="28236">
                  <c:v>98165387.904555991</c:v>
                </c:pt>
                <c:pt idx="28237">
                  <c:v>98299580.696810991</c:v>
                </c:pt>
                <c:pt idx="28238">
                  <c:v>98433661.213631004</c:v>
                </c:pt>
                <c:pt idx="28239">
                  <c:v>98567629.703091994</c:v>
                </c:pt>
                <c:pt idx="28240">
                  <c:v>98701486.412250996</c:v>
                </c:pt>
                <c:pt idx="28241">
                  <c:v>98835231.587151989</c:v>
                </c:pt>
                <c:pt idx="28242">
                  <c:v>98968865.472831979</c:v>
                </c:pt>
                <c:pt idx="28243">
                  <c:v>99102388.313323006</c:v>
                </c:pt>
                <c:pt idx="28244">
                  <c:v>99235800.351665005</c:v>
                </c:pt>
                <c:pt idx="28245">
                  <c:v>99369101.829906002</c:v>
                </c:pt>
                <c:pt idx="28246">
                  <c:v>99502292.989109993</c:v>
                </c:pt>
                <c:pt idx="28247">
                  <c:v>99635374.069361016</c:v>
                </c:pt>
                <c:pt idx="28248">
                  <c:v>99768345.309772998</c:v>
                </c:pt>
                <c:pt idx="28249">
                  <c:v>99901206.94849202</c:v>
                </c:pt>
                <c:pt idx="28250">
                  <c:v>100033959.222699</c:v>
                </c:pt>
                <c:pt idx="28251">
                  <c:v>100166602.368625</c:v>
                </c:pt>
                <c:pt idx="28252">
                  <c:v>100299136.62154499</c:v>
                </c:pt>
                <c:pt idx="28253">
                  <c:v>100431562.215792</c:v>
                </c:pt>
                <c:pt idx="28254">
                  <c:v>100563879.38475896</c:v>
                </c:pt>
                <c:pt idx="28255">
                  <c:v>100696088.36090398</c:v>
                </c:pt>
                <c:pt idx="28256">
                  <c:v>100828189.37575696</c:v>
                </c:pt>
                <c:pt idx="28257">
                  <c:v>100960182.659925</c:v>
                </c:pt>
                <c:pt idx="28258">
                  <c:v>101092068.44309402</c:v>
                </c:pt>
                <c:pt idx="28259">
                  <c:v>101223846.95404199</c:v>
                </c:pt>
                <c:pt idx="28260">
                  <c:v>101355518.42063399</c:v>
                </c:pt>
                <c:pt idx="28261">
                  <c:v>101487083.06983602</c:v>
                </c:pt>
                <c:pt idx="28262">
                  <c:v>101618541.12771396</c:v>
                </c:pt>
                <c:pt idx="28263">
                  <c:v>101749892.81944601</c:v>
                </c:pt>
                <c:pt idx="28264">
                  <c:v>101881138.36931701</c:v>
                </c:pt>
                <c:pt idx="28265">
                  <c:v>102012278.00073299</c:v>
                </c:pt>
                <c:pt idx="28266">
                  <c:v>102143311.936223</c:v>
                </c:pt>
                <c:pt idx="28267">
                  <c:v>102274240.397442</c:v>
                </c:pt>
                <c:pt idx="28268">
                  <c:v>102405063.605179</c:v>
                </c:pt>
                <c:pt idx="28269">
                  <c:v>102535781.779359</c:v>
                </c:pt>
                <c:pt idx="28270">
                  <c:v>102666395.13905101</c:v>
                </c:pt>
                <c:pt idx="28271">
                  <c:v>102796903.90246901</c:v>
                </c:pt>
                <c:pt idx="28272">
                  <c:v>102927308.28698</c:v>
                </c:pt>
                <c:pt idx="28273">
                  <c:v>103057608.50910802</c:v>
                </c:pt>
                <c:pt idx="28274">
                  <c:v>103187804.78453699</c:v>
                </c:pt>
                <c:pt idx="28275">
                  <c:v>103317897.32811898</c:v>
                </c:pt>
                <c:pt idx="28276">
                  <c:v>103447886.353873</c:v>
                </c:pt>
                <c:pt idx="28277">
                  <c:v>103577772.07499698</c:v>
                </c:pt>
                <c:pt idx="28278">
                  <c:v>103707554.70386602</c:v>
                </c:pt>
                <c:pt idx="28279">
                  <c:v>103837234.45204</c:v>
                </c:pt>
                <c:pt idx="28280">
                  <c:v>103966811.53026901</c:v>
                </c:pt>
                <c:pt idx="28281">
                  <c:v>104096286.14849402</c:v>
                </c:pt>
                <c:pt idx="28282">
                  <c:v>104225658.515855</c:v>
                </c:pt>
                <c:pt idx="28283">
                  <c:v>104354928.840693</c:v>
                </c:pt>
                <c:pt idx="28284">
                  <c:v>104484097.33055799</c:v>
                </c:pt>
                <c:pt idx="28285">
                  <c:v>104613164.19220601</c:v>
                </c:pt>
                <c:pt idx="28286">
                  <c:v>104742129.63161398</c:v>
                </c:pt>
                <c:pt idx="28287">
                  <c:v>104870993.853972</c:v>
                </c:pt>
                <c:pt idx="28288">
                  <c:v>104999757.06369902</c:v>
                </c:pt>
                <c:pt idx="28289">
                  <c:v>105128419.464439</c:v>
                </c:pt>
                <c:pt idx="28290">
                  <c:v>105256981.25906801</c:v>
                </c:pt>
                <c:pt idx="28291">
                  <c:v>105385442.649699</c:v>
                </c:pt>
                <c:pt idx="28292">
                  <c:v>105513803.83768401</c:v>
                </c:pt>
                <c:pt idx="28293">
                  <c:v>105642065.02362098</c:v>
                </c:pt>
                <c:pt idx="28294">
                  <c:v>105770226.40735599</c:v>
                </c:pt>
                <c:pt idx="28295">
                  <c:v>105898288.187986</c:v>
                </c:pt>
                <c:pt idx="28296">
                  <c:v>106026250.56386602</c:v>
                </c:pt>
                <c:pt idx="28297">
                  <c:v>106154113.732612</c:v>
                </c:pt>
                <c:pt idx="28298">
                  <c:v>106281877.891101</c:v>
                </c:pt>
                <c:pt idx="28299">
                  <c:v>106409543.23548302</c:v>
                </c:pt>
                <c:pt idx="28300">
                  <c:v>106537109.96117802</c:v>
                </c:pt>
                <c:pt idx="28301">
                  <c:v>106664578.26288101</c:v>
                </c:pt>
                <c:pt idx="28302">
                  <c:v>106791948.33456798</c:v>
                </c:pt>
                <c:pt idx="28303">
                  <c:v>106919220.36950098</c:v>
                </c:pt>
                <c:pt idx="28304">
                  <c:v>107046394.56022501</c:v>
                </c:pt>
                <c:pt idx="28305">
                  <c:v>107173471.098582</c:v>
                </c:pt>
                <c:pt idx="28306">
                  <c:v>107300450.17570297</c:v>
                </c:pt>
                <c:pt idx="28307">
                  <c:v>107427331.982023</c:v>
                </c:pt>
                <c:pt idx="28308">
                  <c:v>107554116.70727602</c:v>
                </c:pt>
                <c:pt idx="28309">
                  <c:v>107680804.54050502</c:v>
                </c:pt>
                <c:pt idx="28310">
                  <c:v>107807395.67006101</c:v>
                </c:pt>
                <c:pt idx="28311">
                  <c:v>107933890.283609</c:v>
                </c:pt>
                <c:pt idx="28312">
                  <c:v>108060288.568131</c:v>
                </c:pt>
                <c:pt idx="28313">
                  <c:v>108186590.70993</c:v>
                </c:pt>
                <c:pt idx="28314">
                  <c:v>108312796.89463198</c:v>
                </c:pt>
                <c:pt idx="28315">
                  <c:v>108438907.307192</c:v>
                </c:pt>
                <c:pt idx="28316">
                  <c:v>108564922.131896</c:v>
                </c:pt>
                <c:pt idx="28317">
                  <c:v>108690841.55236402</c:v>
                </c:pt>
                <c:pt idx="28318">
                  <c:v>108816665.751555</c:v>
                </c:pt>
                <c:pt idx="28319">
                  <c:v>108942394.91176902</c:v>
                </c:pt>
                <c:pt idx="28320">
                  <c:v>109068029.21465001</c:v>
                </c:pt>
                <c:pt idx="28321">
                  <c:v>109193568.84119202</c:v>
                </c:pt>
                <c:pt idx="28322">
                  <c:v>109319013.97174001</c:v>
                </c:pt>
                <c:pt idx="28323">
                  <c:v>109444364.78599398</c:v>
                </c:pt>
                <c:pt idx="28324">
                  <c:v>109569621.46301299</c:v>
                </c:pt>
                <c:pt idx="28325">
                  <c:v>109694784.181215</c:v>
                </c:pt>
                <c:pt idx="28326">
                  <c:v>109819853.11838701</c:v>
                </c:pt>
                <c:pt idx="28327">
                  <c:v>109944828.451681</c:v>
                </c:pt>
                <c:pt idx="28328">
                  <c:v>110069710.35762198</c:v>
                </c:pt>
                <c:pt idx="28329">
                  <c:v>110194499.01210801</c:v>
                </c:pt>
                <c:pt idx="28330">
                  <c:v>110319194.59041701</c:v>
                </c:pt>
                <c:pt idx="28331">
                  <c:v>110443797.26720501</c:v>
                </c:pt>
                <c:pt idx="28332">
                  <c:v>110568307.216515</c:v>
                </c:pt>
                <c:pt idx="28333">
                  <c:v>110692724.61177501</c:v>
                </c:pt>
                <c:pt idx="28334">
                  <c:v>110817049.62580399</c:v>
                </c:pt>
                <c:pt idx="28335">
                  <c:v>110941282.43081599</c:v>
                </c:pt>
                <c:pt idx="28336">
                  <c:v>111065423.198419</c:v>
                </c:pt>
                <c:pt idx="28337">
                  <c:v>111189472.09962</c:v>
                </c:pt>
                <c:pt idx="28338">
                  <c:v>111313429.30483198</c:v>
                </c:pt>
                <c:pt idx="28339">
                  <c:v>111437294.98387101</c:v>
                </c:pt>
                <c:pt idx="28340">
                  <c:v>111561069.305961</c:v>
                </c:pt>
                <c:pt idx="28341">
                  <c:v>111684752.43973802</c:v>
                </c:pt>
                <c:pt idx="28342">
                  <c:v>111808344.55325398</c:v>
                </c:pt>
                <c:pt idx="28343">
                  <c:v>111931845.81397504</c:v>
                </c:pt>
                <c:pt idx="28344">
                  <c:v>112055256.38879098</c:v>
                </c:pt>
                <c:pt idx="28345">
                  <c:v>112178576.444011</c:v>
                </c:pt>
                <c:pt idx="28346">
                  <c:v>112301806.145374</c:v>
                </c:pt>
                <c:pt idx="28347">
                  <c:v>112424945.65804496</c:v>
                </c:pt>
                <c:pt idx="28348">
                  <c:v>112547995.14662099</c:v>
                </c:pt>
                <c:pt idx="28349">
                  <c:v>112670954.775135</c:v>
                </c:pt>
                <c:pt idx="28350">
                  <c:v>112793824.707056</c:v>
                </c:pt>
                <c:pt idx="28351">
                  <c:v>112916605.10529201</c:v>
                </c:pt>
                <c:pt idx="28352">
                  <c:v>113039296.13219501</c:v>
                </c:pt>
                <c:pt idx="28353">
                  <c:v>113161897.94956301</c:v>
                </c:pt>
                <c:pt idx="28354">
                  <c:v>113284410.718642</c:v>
                </c:pt>
                <c:pt idx="28355">
                  <c:v>113406834.600128</c:v>
                </c:pt>
                <c:pt idx="28356">
                  <c:v>113529169.75417</c:v>
                </c:pt>
                <c:pt idx="28357">
                  <c:v>113651416.34037602</c:v>
                </c:pt>
                <c:pt idx="28358">
                  <c:v>113773574.517811</c:v>
                </c:pt>
                <c:pt idx="28359">
                  <c:v>113895644.44500102</c:v>
                </c:pt>
                <c:pt idx="28360">
                  <c:v>114017626.279937</c:v>
                </c:pt>
                <c:pt idx="28361">
                  <c:v>114139520.180078</c:v>
                </c:pt>
                <c:pt idx="28362">
                  <c:v>114261326.302351</c:v>
                </c:pt>
                <c:pt idx="28363">
                  <c:v>114383044.80315401</c:v>
                </c:pt>
                <c:pt idx="28364">
                  <c:v>114504675.83836199</c:v>
                </c:pt>
                <c:pt idx="28365">
                  <c:v>114626219.56332502</c:v>
                </c:pt>
                <c:pt idx="28366">
                  <c:v>114747676.132873</c:v>
                </c:pt>
                <c:pt idx="28367">
                  <c:v>114869045.70131899</c:v>
                </c:pt>
                <c:pt idx="28368">
                  <c:v>114990328.42245902</c:v>
                </c:pt>
                <c:pt idx="28369">
                  <c:v>115111524.44957802</c:v>
                </c:pt>
                <c:pt idx="28370">
                  <c:v>115232633.935449</c:v>
                </c:pt>
                <c:pt idx="28371">
                  <c:v>115353657.03233701</c:v>
                </c:pt>
                <c:pt idx="28372">
                  <c:v>115474593.892003</c:v>
                </c:pt>
                <c:pt idx="28373">
                  <c:v>115595444.66570099</c:v>
                </c:pt>
                <c:pt idx="28374">
                  <c:v>115716209.504189</c:v>
                </c:pt>
                <c:pt idx="28375">
                  <c:v>115836888.55772398</c:v>
                </c:pt>
                <c:pt idx="28376">
                  <c:v>115957481.97606599</c:v>
                </c:pt>
                <c:pt idx="28377">
                  <c:v>116077989.90848301</c:v>
                </c:pt>
                <c:pt idx="28378">
                  <c:v>116198412.50375098</c:v>
                </c:pt>
                <c:pt idx="28379">
                  <c:v>116318749.91015799</c:v>
                </c:pt>
                <c:pt idx="28380">
                  <c:v>116439002.27550396</c:v>
                </c:pt>
                <c:pt idx="28381">
                  <c:v>116559169.74710302</c:v>
                </c:pt>
                <c:pt idx="28382">
                  <c:v>116679252.471792</c:v>
                </c:pt>
                <c:pt idx="28383">
                  <c:v>116799250.59592198</c:v>
                </c:pt>
                <c:pt idx="28384">
                  <c:v>116919164.26537099</c:v>
                </c:pt>
                <c:pt idx="28385">
                  <c:v>117038993.62553898</c:v>
                </c:pt>
                <c:pt idx="28386">
                  <c:v>117158738.82135299</c:v>
                </c:pt>
                <c:pt idx="28387">
                  <c:v>117278399.99727201</c:v>
                </c:pt>
                <c:pt idx="28388">
                  <c:v>117397977.29728201</c:v>
                </c:pt>
                <c:pt idx="28389">
                  <c:v>117517470.864905</c:v>
                </c:pt>
                <c:pt idx="28390">
                  <c:v>117636880.84319901</c:v>
                </c:pt>
                <c:pt idx="28391">
                  <c:v>117756207.37475699</c:v>
                </c:pt>
                <c:pt idx="28392">
                  <c:v>117875450.601716</c:v>
                </c:pt>
                <c:pt idx="28393">
                  <c:v>117994610.66575098</c:v>
                </c:pt>
                <c:pt idx="28394">
                  <c:v>118113687.708084</c:v>
                </c:pt>
                <c:pt idx="28395">
                  <c:v>118232681.86948201</c:v>
                </c:pt>
                <c:pt idx="28396">
                  <c:v>118351593.29026002</c:v>
                </c:pt>
                <c:pt idx="28397">
                  <c:v>118470422.11028601</c:v>
                </c:pt>
                <c:pt idx="28398">
                  <c:v>118589168.46897702</c:v>
                </c:pt>
                <c:pt idx="28399">
                  <c:v>118707832.505307</c:v>
                </c:pt>
                <c:pt idx="28400">
                  <c:v>118826414.357807</c:v>
                </c:pt>
                <c:pt idx="28401">
                  <c:v>118944914.16456398</c:v>
                </c:pt>
                <c:pt idx="28402">
                  <c:v>119063332.06322801</c:v>
                </c:pt>
                <c:pt idx="28403">
                  <c:v>119181668.191011</c:v>
                </c:pt>
                <c:pt idx="28404">
                  <c:v>119299922.68469098</c:v>
                </c:pt>
                <c:pt idx="28405">
                  <c:v>119418095.68060999</c:v>
                </c:pt>
                <c:pt idx="28406">
                  <c:v>119536187.31468</c:v>
                </c:pt>
                <c:pt idx="28407">
                  <c:v>119654197.72238602</c:v>
                </c:pt>
                <c:pt idx="28408">
                  <c:v>119772127.038782</c:v>
                </c:pt>
                <c:pt idx="28409">
                  <c:v>119889975.39849702</c:v>
                </c:pt>
                <c:pt idx="28410">
                  <c:v>120007742.93573998</c:v>
                </c:pt>
                <c:pt idx="28411">
                  <c:v>120125429.78429398</c:v>
                </c:pt>
                <c:pt idx="28412">
                  <c:v>120243036.07752399</c:v>
                </c:pt>
                <c:pt idx="28413">
                  <c:v>120360561.94837803</c:v>
                </c:pt>
                <c:pt idx="28414">
                  <c:v>120478007.52938701</c:v>
                </c:pt>
                <c:pt idx="28415">
                  <c:v>120595372.95266899</c:v>
                </c:pt>
                <c:pt idx="28416">
                  <c:v>120712658.349929</c:v>
                </c:pt>
                <c:pt idx="28417">
                  <c:v>120829863.85246001</c:v>
                </c:pt>
                <c:pt idx="28418">
                  <c:v>120946989.59115</c:v>
                </c:pt>
                <c:pt idx="28419">
                  <c:v>121064035.69647899</c:v>
                </c:pt>
                <c:pt idx="28420">
                  <c:v>121181002.29852</c:v>
                </c:pt>
                <c:pt idx="28421">
                  <c:v>121297889.52694497</c:v>
                </c:pt>
                <c:pt idx="28422">
                  <c:v>121414697.51102501</c:v>
                </c:pt>
                <c:pt idx="28423">
                  <c:v>121531426.37962998</c:v>
                </c:pt>
                <c:pt idx="28424">
                  <c:v>121648076.26123501</c:v>
                </c:pt>
                <c:pt idx="28425">
                  <c:v>121764647.28391501</c:v>
                </c:pt>
                <c:pt idx="28426">
                  <c:v>121881139.57535496</c:v>
                </c:pt>
                <c:pt idx="28427">
                  <c:v>121997553.262844</c:v>
                </c:pt>
                <c:pt idx="28428">
                  <c:v>122113888.47328299</c:v>
                </c:pt>
                <c:pt idx="28429">
                  <c:v>122230145.33318202</c:v>
                </c:pt>
                <c:pt idx="28430">
                  <c:v>122346323.96866602</c:v>
                </c:pt>
                <c:pt idx="28431">
                  <c:v>122462424.505473</c:v>
                </c:pt>
                <c:pt idx="28432">
                  <c:v>122578447.068956</c:v>
                </c:pt>
                <c:pt idx="28433">
                  <c:v>122694391.784088</c:v>
                </c:pt>
                <c:pt idx="28434">
                  <c:v>122810258.775462</c:v>
                </c:pt>
                <c:pt idx="28435">
                  <c:v>122926048.16728802</c:v>
                </c:pt>
                <c:pt idx="28436">
                  <c:v>123041760.08340502</c:v>
                </c:pt>
                <c:pt idx="28437">
                  <c:v>123157394.64726999</c:v>
                </c:pt>
                <c:pt idx="28438">
                  <c:v>123272951.98197199</c:v>
                </c:pt>
                <c:pt idx="28439">
                  <c:v>123388432.210223</c:v>
                </c:pt>
                <c:pt idx="28440">
                  <c:v>123503835.45436801</c:v>
                </c:pt>
                <c:pt idx="28441">
                  <c:v>123619161.836381</c:v>
                </c:pt>
                <c:pt idx="28442">
                  <c:v>123734411.47786802</c:v>
                </c:pt>
                <c:pt idx="28443">
                  <c:v>123849584.500072</c:v>
                </c:pt>
                <c:pt idx="28444">
                  <c:v>123964681.02386799</c:v>
                </c:pt>
                <c:pt idx="28445">
                  <c:v>124079701.169772</c:v>
                </c:pt>
                <c:pt idx="28446">
                  <c:v>124194645.057937</c:v>
                </c:pt>
                <c:pt idx="28447">
                  <c:v>124309512.808155</c:v>
                </c:pt>
                <c:pt idx="28448">
                  <c:v>124424304.539864</c:v>
                </c:pt>
                <c:pt idx="28449">
                  <c:v>124539020.37214099</c:v>
                </c:pt>
                <c:pt idx="28450">
                  <c:v>124653660.423713</c:v>
                </c:pt>
                <c:pt idx="28451">
                  <c:v>124768224.812948</c:v>
                </c:pt>
                <c:pt idx="28452">
                  <c:v>124882713.657868</c:v>
                </c:pt>
                <c:pt idx="28453">
                  <c:v>124997127.07613899</c:v>
                </c:pt>
                <c:pt idx="28454">
                  <c:v>125111465.18508299</c:v>
                </c:pt>
                <c:pt idx="28455">
                  <c:v>125225728.10167198</c:v>
                </c:pt>
                <c:pt idx="28456">
                  <c:v>125339915.942531</c:v>
                </c:pt>
                <c:pt idx="28457">
                  <c:v>125454028.82394399</c:v>
                </c:pt>
                <c:pt idx="28458">
                  <c:v>125568066.861849</c:v>
                </c:pt>
                <c:pt idx="28459">
                  <c:v>125682030.17184399</c:v>
                </c:pt>
                <c:pt idx="28460">
                  <c:v>125795918.86918701</c:v>
                </c:pt>
                <c:pt idx="28461">
                  <c:v>125909733.06879599</c:v>
                </c:pt>
                <c:pt idx="28462">
                  <c:v>126023472.88525398</c:v>
                </c:pt>
                <c:pt idx="28463">
                  <c:v>126137138.43280602</c:v>
                </c:pt>
                <c:pt idx="28464">
                  <c:v>126250729.82536502</c:v>
                </c:pt>
                <c:pt idx="28465">
                  <c:v>126364247.17650796</c:v>
                </c:pt>
                <c:pt idx="28466">
                  <c:v>126477690.59948301</c:v>
                </c:pt>
                <c:pt idx="28467">
                  <c:v>126591060.20720699</c:v>
                </c:pt>
                <c:pt idx="28468">
                  <c:v>126704356.11226802</c:v>
                </c:pt>
                <c:pt idx="28469">
                  <c:v>126817578.426928</c:v>
                </c:pt>
                <c:pt idx="28470">
                  <c:v>126930727.26312099</c:v>
                </c:pt>
                <c:pt idx="28471">
                  <c:v>127043802.73245701</c:v>
                </c:pt>
                <c:pt idx="28472">
                  <c:v>127156804.946224</c:v>
                </c:pt>
                <c:pt idx="28473">
                  <c:v>127269734.01538701</c:v>
                </c:pt>
                <c:pt idx="28474">
                  <c:v>127382590.050589</c:v>
                </c:pt>
                <c:pt idx="28475">
                  <c:v>127495373.162157</c:v>
                </c:pt>
                <c:pt idx="28476">
                  <c:v>127608083.46009602</c:v>
                </c:pt>
                <c:pt idx="28477">
                  <c:v>127720721.05409898</c:v>
                </c:pt>
                <c:pt idx="28478">
                  <c:v>127833286.05354099</c:v>
                </c:pt>
                <c:pt idx="28479">
                  <c:v>127945778.56748199</c:v>
                </c:pt>
                <c:pt idx="28480">
                  <c:v>128058198.704671</c:v>
                </c:pt>
                <c:pt idx="28481">
                  <c:v>128170546.57354601</c:v>
                </c:pt>
                <c:pt idx="28482">
                  <c:v>128282822.282233</c:v>
                </c:pt>
                <c:pt idx="28483">
                  <c:v>128395025.93855201</c:v>
                </c:pt>
                <c:pt idx="28484">
                  <c:v>128507157.65001199</c:v>
                </c:pt>
                <c:pt idx="28485">
                  <c:v>128619217.523817</c:v>
                </c:pt>
                <c:pt idx="28486">
                  <c:v>128731205.666869</c:v>
                </c:pt>
                <c:pt idx="28487">
                  <c:v>128843122.18576001</c:v>
                </c:pt>
                <c:pt idx="28488">
                  <c:v>128954967.186786</c:v>
                </c:pt>
                <c:pt idx="28489">
                  <c:v>129066740.77593701</c:v>
                </c:pt>
                <c:pt idx="28490">
                  <c:v>129178443.05890502</c:v>
                </c:pt>
                <c:pt idx="28491">
                  <c:v>129290074.141082</c:v>
                </c:pt>
                <c:pt idx="28492">
                  <c:v>129401634.12756398</c:v>
                </c:pt>
                <c:pt idx="28493">
                  <c:v>129513123.12314798</c:v>
                </c:pt>
                <c:pt idx="28494">
                  <c:v>129624541.23233999</c:v>
                </c:pt>
                <c:pt idx="28495">
                  <c:v>129735888.55934602</c:v>
                </c:pt>
                <c:pt idx="28496">
                  <c:v>129847165.20808502</c:v>
                </c:pt>
                <c:pt idx="28497">
                  <c:v>129958371.28218099</c:v>
                </c:pt>
                <c:pt idx="28498">
                  <c:v>130069506.884969</c:v>
                </c:pt>
                <c:pt idx="28499">
                  <c:v>130180572.11949199</c:v>
                </c:pt>
                <c:pt idx="28500">
                  <c:v>130291567.088508</c:v>
                </c:pt>
                <c:pt idx="28501">
                  <c:v>130402491.89448802</c:v>
                </c:pt>
                <c:pt idx="28502">
                  <c:v>130513346.63961399</c:v>
                </c:pt>
                <c:pt idx="28503">
                  <c:v>130624131.425787</c:v>
                </c:pt>
                <c:pt idx="28504">
                  <c:v>130734846.35462199</c:v>
                </c:pt>
                <c:pt idx="28505">
                  <c:v>130845491.52745301</c:v>
                </c:pt>
                <c:pt idx="28506">
                  <c:v>130956067.045332</c:v>
                </c:pt>
                <c:pt idx="28507">
                  <c:v>131066573.00903</c:v>
                </c:pt>
                <c:pt idx="28508">
                  <c:v>131177009.519042</c:v>
                </c:pt>
                <c:pt idx="28509">
                  <c:v>131287376.67558096</c:v>
                </c:pt>
                <c:pt idx="28510">
                  <c:v>131397674.578587</c:v>
                </c:pt>
                <c:pt idx="28511">
                  <c:v>131507903.32772198</c:v>
                </c:pt>
                <c:pt idx="28512">
                  <c:v>131618063.022374</c:v>
                </c:pt>
                <c:pt idx="28513">
                  <c:v>131728153.761657</c:v>
                </c:pt>
                <c:pt idx="28514">
                  <c:v>131838175.64441398</c:v>
                </c:pt>
                <c:pt idx="28515">
                  <c:v>131948128.76921502</c:v>
                </c:pt>
                <c:pt idx="28516">
                  <c:v>132058013.23436099</c:v>
                </c:pt>
                <c:pt idx="28517">
                  <c:v>132167829.13788298</c:v>
                </c:pt>
                <c:pt idx="28518">
                  <c:v>132277576.57754397</c:v>
                </c:pt>
                <c:pt idx="28519">
                  <c:v>132387255.65083998</c:v>
                </c:pt>
                <c:pt idx="28520">
                  <c:v>132496866.455001</c:v>
                </c:pt>
                <c:pt idx="28521">
                  <c:v>132606409.08699298</c:v>
                </c:pt>
                <c:pt idx="28522">
                  <c:v>132715883.64351502</c:v>
                </c:pt>
                <c:pt idx="28523">
                  <c:v>132825290.22100602</c:v>
                </c:pt>
                <c:pt idx="28524">
                  <c:v>132934628.91564301</c:v>
                </c:pt>
                <c:pt idx="28525">
                  <c:v>133043899.823341</c:v>
                </c:pt>
                <c:pt idx="28526">
                  <c:v>133153103.039755</c:v>
                </c:pt>
                <c:pt idx="28527">
                  <c:v>133262238.660282</c:v>
                </c:pt>
                <c:pt idx="28528">
                  <c:v>133371306.78006102</c:v>
                </c:pt>
                <c:pt idx="28529">
                  <c:v>133480307.49397503</c:v>
                </c:pt>
                <c:pt idx="28530">
                  <c:v>133589240.89664799</c:v>
                </c:pt>
                <c:pt idx="28531">
                  <c:v>133698107.082454</c:v>
                </c:pt>
                <c:pt idx="28532">
                  <c:v>133806906.14550899</c:v>
                </c:pt>
                <c:pt idx="28533">
                  <c:v>133915638.17967798</c:v>
                </c:pt>
                <c:pt idx="28534">
                  <c:v>134024303.278575</c:v>
                </c:pt>
                <c:pt idx="28535">
                  <c:v>134132901.535561</c:v>
                </c:pt>
                <c:pt idx="28536">
                  <c:v>134241433.04374897</c:v>
                </c:pt>
                <c:pt idx="28537">
                  <c:v>134349897.89600104</c:v>
                </c:pt>
                <c:pt idx="28538">
                  <c:v>134458296.18493304</c:v>
                </c:pt>
                <c:pt idx="28539">
                  <c:v>134566628.00291303</c:v>
                </c:pt>
                <c:pt idx="28540">
                  <c:v>134674893.442063</c:v>
                </c:pt>
                <c:pt idx="28541">
                  <c:v>134783092.59426001</c:v>
                </c:pt>
                <c:pt idx="28542">
                  <c:v>134891225.55113599</c:v>
                </c:pt>
                <c:pt idx="28543">
                  <c:v>134999292.404082</c:v>
                </c:pt>
                <c:pt idx="28544">
                  <c:v>135107293.24424398</c:v>
                </c:pt>
                <c:pt idx="28545">
                  <c:v>135215228.16252697</c:v>
                </c:pt>
                <c:pt idx="28546">
                  <c:v>135323097.24959797</c:v>
                </c:pt>
                <c:pt idx="28547">
                  <c:v>135430900.59588099</c:v>
                </c:pt>
                <c:pt idx="28548">
                  <c:v>135538638.29156396</c:v>
                </c:pt>
                <c:pt idx="28549">
                  <c:v>135646310.42659602</c:v>
                </c:pt>
                <c:pt idx="28550">
                  <c:v>135753917.090689</c:v>
                </c:pt>
                <c:pt idx="28551">
                  <c:v>135861458.37331998</c:v>
                </c:pt>
                <c:pt idx="28552">
                  <c:v>135968934.36373001</c:v>
                </c:pt>
                <c:pt idx="28553">
                  <c:v>136076345.15092599</c:v>
                </c:pt>
                <c:pt idx="28554">
                  <c:v>136183690.82368201</c:v>
                </c:pt>
                <c:pt idx="28555">
                  <c:v>136290971.47053999</c:v>
                </c:pt>
                <c:pt idx="28556">
                  <c:v>136398187.179809</c:v>
                </c:pt>
                <c:pt idx="28557">
                  <c:v>136505338.03957</c:v>
                </c:pt>
                <c:pt idx="28558">
                  <c:v>136612424.13767099</c:v>
                </c:pt>
                <c:pt idx="28559">
                  <c:v>136719445.56173399</c:v>
                </c:pt>
                <c:pt idx="28560">
                  <c:v>136826402.39915001</c:v>
                </c:pt>
                <c:pt idx="28561">
                  <c:v>136933294.73708597</c:v>
                </c:pt>
                <c:pt idx="28562">
                  <c:v>137040122.66248101</c:v>
                </c:pt>
                <c:pt idx="28563">
                  <c:v>137146886.26204696</c:v>
                </c:pt>
                <c:pt idx="28564">
                  <c:v>137253585.62227499</c:v>
                </c:pt>
                <c:pt idx="28565">
                  <c:v>137360220.82942903</c:v>
                </c:pt>
                <c:pt idx="28566">
                  <c:v>137466791.96955103</c:v>
                </c:pt>
                <c:pt idx="28567">
                  <c:v>137573299.12846199</c:v>
                </c:pt>
                <c:pt idx="28568">
                  <c:v>137679742.39175901</c:v>
                </c:pt>
                <c:pt idx="28569">
                  <c:v>137786121.84482202</c:v>
                </c:pt>
                <c:pt idx="28570">
                  <c:v>137892437.57280901</c:v>
                </c:pt>
                <c:pt idx="28571">
                  <c:v>137998689.66065899</c:v>
                </c:pt>
                <c:pt idx="28572">
                  <c:v>138104878.19309399</c:v>
                </c:pt>
                <c:pt idx="28573">
                  <c:v>138211003.25461903</c:v>
                </c:pt>
                <c:pt idx="28574">
                  <c:v>138317064.92952099</c:v>
                </c:pt>
                <c:pt idx="28575">
                  <c:v>138423063.30187201</c:v>
                </c:pt>
                <c:pt idx="28576">
                  <c:v>138528998.45553103</c:v>
                </c:pt>
                <c:pt idx="28577">
                  <c:v>138634870.47413999</c:v>
                </c:pt>
                <c:pt idx="28578">
                  <c:v>138740679.44112998</c:v>
                </c:pt>
                <c:pt idx="28579">
                  <c:v>138846425.43971801</c:v>
                </c:pt>
                <c:pt idx="28580">
                  <c:v>138952108.55291003</c:v>
                </c:pt>
                <c:pt idx="28581">
                  <c:v>139057728.863502</c:v>
                </c:pt>
                <c:pt idx="28582">
                  <c:v>139163286.45407704</c:v>
                </c:pt>
                <c:pt idx="28583">
                  <c:v>139268781.40701303</c:v>
                </c:pt>
                <c:pt idx="28584">
                  <c:v>139374213.80447504</c:v>
                </c:pt>
                <c:pt idx="28585">
                  <c:v>139479583.72842199</c:v>
                </c:pt>
                <c:pt idx="28586">
                  <c:v>139584891.260607</c:v>
                </c:pt>
                <c:pt idx="28587">
                  <c:v>139690136.48257601</c:v>
                </c:pt>
                <c:pt idx="28588">
                  <c:v>139795319.475667</c:v>
                </c:pt>
                <c:pt idx="28589">
                  <c:v>139900440.32101703</c:v>
                </c:pt>
                <c:pt idx="28590">
                  <c:v>140005499.09955701</c:v>
                </c:pt>
                <c:pt idx="28591">
                  <c:v>140110495.89201403</c:v>
                </c:pt>
                <c:pt idx="28592">
                  <c:v>140215430.77891296</c:v>
                </c:pt>
                <c:pt idx="28593">
                  <c:v>140320303.84057799</c:v>
                </c:pt>
                <c:pt idx="28594">
                  <c:v>140425115.15713099</c:v>
                </c:pt>
                <c:pt idx="28595">
                  <c:v>140529864.808494</c:v>
                </c:pt>
                <c:pt idx="28596">
                  <c:v>140634552.874387</c:v>
                </c:pt>
                <c:pt idx="28597">
                  <c:v>140739179.43433601</c:v>
                </c:pt>
                <c:pt idx="28598">
                  <c:v>140843744.56766301</c:v>
                </c:pt>
                <c:pt idx="28599">
                  <c:v>140948248.35349703</c:v>
                </c:pt>
                <c:pt idx="28600">
                  <c:v>141052690.87076798</c:v>
                </c:pt>
                <c:pt idx="28601">
                  <c:v>141157072.19821</c:v>
                </c:pt>
                <c:pt idx="28602">
                  <c:v>141261392.41436198</c:v>
                </c:pt>
                <c:pt idx="28603">
                  <c:v>141365651.59756696</c:v>
                </c:pt>
                <c:pt idx="28604">
                  <c:v>141469849.82597601</c:v>
                </c:pt>
                <c:pt idx="28605">
                  <c:v>141573987.17754596</c:v>
                </c:pt>
                <c:pt idx="28606">
                  <c:v>141678063.730041</c:v>
                </c:pt>
                <c:pt idx="28607">
                  <c:v>141782079.561032</c:v>
                </c:pt>
                <c:pt idx="28608">
                  <c:v>141886034.74789998</c:v>
                </c:pt>
                <c:pt idx="28609">
                  <c:v>141989929.36783603</c:v>
                </c:pt>
                <c:pt idx="28610">
                  <c:v>142093763.49784002</c:v>
                </c:pt>
                <c:pt idx="28611">
                  <c:v>142197537.21472296</c:v>
                </c:pt>
                <c:pt idx="28612">
                  <c:v>142301250.59510696</c:v>
                </c:pt>
                <c:pt idx="28613">
                  <c:v>142404903.71542698</c:v>
                </c:pt>
                <c:pt idx="28614">
                  <c:v>142508496.65193099</c:v>
                </c:pt>
                <c:pt idx="28615">
                  <c:v>142612029.48067802</c:v>
                </c:pt>
                <c:pt idx="28616">
                  <c:v>142715502.27754396</c:v>
                </c:pt>
                <c:pt idx="28617">
                  <c:v>142818915.11821896</c:v>
                </c:pt>
                <c:pt idx="28618">
                  <c:v>142922268.07820696</c:v>
                </c:pt>
                <c:pt idx="28619">
                  <c:v>143025561.232829</c:v>
                </c:pt>
                <c:pt idx="28620">
                  <c:v>143128794.657222</c:v>
                </c:pt>
                <c:pt idx="28621">
                  <c:v>143231968.42634299</c:v>
                </c:pt>
                <c:pt idx="28622">
                  <c:v>143335082.61496398</c:v>
                </c:pt>
                <c:pt idx="28623">
                  <c:v>143438137.29767501</c:v>
                </c:pt>
                <c:pt idx="28624">
                  <c:v>143541132.54888996</c:v>
                </c:pt>
                <c:pt idx="28625">
                  <c:v>143644068.44283703</c:v>
                </c:pt>
                <c:pt idx="28626">
                  <c:v>143746945.05356798</c:v>
                </c:pt>
                <c:pt idx="28627">
                  <c:v>143849762.45495504</c:v>
                </c:pt>
                <c:pt idx="28628">
                  <c:v>143952520.72069299</c:v>
                </c:pt>
                <c:pt idx="28629">
                  <c:v>144055219.92429802</c:v>
                </c:pt>
                <c:pt idx="28630">
                  <c:v>144157860.13911</c:v>
                </c:pt>
                <c:pt idx="28631">
                  <c:v>144260441.43829101</c:v>
                </c:pt>
                <c:pt idx="28632">
                  <c:v>144362963.89482903</c:v>
                </c:pt>
                <c:pt idx="28633">
                  <c:v>144465427.58153501</c:v>
                </c:pt>
                <c:pt idx="28634">
                  <c:v>144567832.57104796</c:v>
                </c:pt>
                <c:pt idx="28635">
                  <c:v>144670178.93583202</c:v>
                </c:pt>
                <c:pt idx="28636">
                  <c:v>144772466.74817595</c:v>
                </c:pt>
                <c:pt idx="28637">
                  <c:v>144874696.08019701</c:v>
                </c:pt>
                <c:pt idx="28638">
                  <c:v>144976867.003842</c:v>
                </c:pt>
                <c:pt idx="28639">
                  <c:v>145078979.590884</c:v>
                </c:pt>
                <c:pt idx="28640">
                  <c:v>145181033.91292599</c:v>
                </c:pt>
                <c:pt idx="28641">
                  <c:v>145283030.04139996</c:v>
                </c:pt>
                <c:pt idx="28642">
                  <c:v>145384968.04756898</c:v>
                </c:pt>
                <c:pt idx="28643">
                  <c:v>145486848.00252599</c:v>
                </c:pt>
                <c:pt idx="28644">
                  <c:v>145588669.97719598</c:v>
                </c:pt>
                <c:pt idx="28645">
                  <c:v>145690434.04233599</c:v>
                </c:pt>
                <c:pt idx="28646">
                  <c:v>145792140.26853496</c:v>
                </c:pt>
                <c:pt idx="28647">
                  <c:v>145893788.72621602</c:v>
                </c:pt>
                <c:pt idx="28648">
                  <c:v>145995379.48563302</c:v>
                </c:pt>
                <c:pt idx="28649">
                  <c:v>146096912.616878</c:v>
                </c:pt>
                <c:pt idx="28650">
                  <c:v>146198388.18987602</c:v>
                </c:pt>
                <c:pt idx="28651">
                  <c:v>146299806.27438596</c:v>
                </c:pt>
                <c:pt idx="28652">
                  <c:v>146401166.940005</c:v>
                </c:pt>
                <c:pt idx="28653">
                  <c:v>146502470.25616696</c:v>
                </c:pt>
                <c:pt idx="28654">
                  <c:v>146603716.29213896</c:v>
                </c:pt>
                <c:pt idx="28655">
                  <c:v>146704905.11703101</c:v>
                </c:pt>
                <c:pt idx="28656">
                  <c:v>146806036.79978597</c:v>
                </c:pt>
                <c:pt idx="28657">
                  <c:v>146907111.40919</c:v>
                </c:pt>
                <c:pt idx="28658">
                  <c:v>147008129.01386598</c:v>
                </c:pt>
                <c:pt idx="28659">
                  <c:v>147109089.68227699</c:v>
                </c:pt>
                <c:pt idx="28660">
                  <c:v>147209993.48272601</c:v>
                </c:pt>
                <c:pt idx="28661">
                  <c:v>147310840.483358</c:v>
                </c:pt>
                <c:pt idx="28662">
                  <c:v>147411630.752157</c:v>
                </c:pt>
                <c:pt idx="28663">
                  <c:v>147512364.35695305</c:v>
                </c:pt>
                <c:pt idx="28664">
                  <c:v>147613041.36541402</c:v>
                </c:pt>
                <c:pt idx="28665">
                  <c:v>147713661.845054</c:v>
                </c:pt>
                <c:pt idx="28666">
                  <c:v>147814225.86322901</c:v>
                </c:pt>
                <c:pt idx="28667">
                  <c:v>147914733.48713899</c:v>
                </c:pt>
                <c:pt idx="28668">
                  <c:v>148015184.78382999</c:v>
                </c:pt>
                <c:pt idx="28669">
                  <c:v>148115579.82019201</c:v>
                </c:pt>
                <c:pt idx="28670">
                  <c:v>148215918.66295999</c:v>
                </c:pt>
                <c:pt idx="28671">
                  <c:v>148316201.37871701</c:v>
                </c:pt>
                <c:pt idx="28672">
                  <c:v>148416428.03389001</c:v>
                </c:pt>
                <c:pt idx="28673">
                  <c:v>148516598.69475499</c:v>
                </c:pt>
                <c:pt idx="28674">
                  <c:v>148616713.42743504</c:v>
                </c:pt>
                <c:pt idx="28675">
                  <c:v>148716772.297901</c:v>
                </c:pt>
                <c:pt idx="28676">
                  <c:v>148816775.37197399</c:v>
                </c:pt>
                <c:pt idx="28677">
                  <c:v>148916722.71532196</c:v>
                </c:pt>
                <c:pt idx="28678">
                  <c:v>149016614.393464</c:v>
                </c:pt>
                <c:pt idx="28679">
                  <c:v>149116450.47176796</c:v>
                </c:pt>
                <c:pt idx="28680">
                  <c:v>149216231.01545501</c:v>
                </c:pt>
                <c:pt idx="28681">
                  <c:v>149315956.08959499</c:v>
                </c:pt>
                <c:pt idx="28682">
                  <c:v>149415625.75910896</c:v>
                </c:pt>
                <c:pt idx="28683">
                  <c:v>149515240.08877301</c:v>
                </c:pt>
                <c:pt idx="28684">
                  <c:v>149614799.143213</c:v>
                </c:pt>
                <c:pt idx="28685">
                  <c:v>149714302.98690903</c:v>
                </c:pt>
                <c:pt idx="28686">
                  <c:v>149813751.684194</c:v>
                </c:pt>
                <c:pt idx="28687">
                  <c:v>149913145.29925701</c:v>
                </c:pt>
                <c:pt idx="28688">
                  <c:v>150012483.89613801</c:v>
                </c:pt>
                <c:pt idx="28689">
                  <c:v>150111767.53873599</c:v>
                </c:pt>
                <c:pt idx="28690">
                  <c:v>150210996.29080299</c:v>
                </c:pt>
                <c:pt idx="28691">
                  <c:v>150310170.21594596</c:v>
                </c:pt>
                <c:pt idx="28692">
                  <c:v>150409289.37763202</c:v>
                </c:pt>
                <c:pt idx="28693">
                  <c:v>150508353.83918199</c:v>
                </c:pt>
                <c:pt idx="28694">
                  <c:v>150607363.663775</c:v>
                </c:pt>
                <c:pt idx="28695">
                  <c:v>150706318.91444701</c:v>
                </c:pt>
                <c:pt idx="28696">
                  <c:v>150805219.65409499</c:v>
                </c:pt>
                <c:pt idx="28697">
                  <c:v>150904065.945472</c:v>
                </c:pt>
                <c:pt idx="28698">
                  <c:v>151002857.85119101</c:v>
                </c:pt>
                <c:pt idx="28699">
                  <c:v>151101595.433725</c:v>
                </c:pt>
                <c:pt idx="28700">
                  <c:v>151200278.75540701</c:v>
                </c:pt>
                <c:pt idx="28701">
                  <c:v>151298907.87843001</c:v>
                </c:pt>
                <c:pt idx="28702">
                  <c:v>151397482.86484903</c:v>
                </c:pt>
                <c:pt idx="28703">
                  <c:v>151496003.77657998</c:v>
                </c:pt>
                <c:pt idx="28704">
                  <c:v>151594470.67539996</c:v>
                </c:pt>
                <c:pt idx="28705">
                  <c:v>151692883.62294999</c:v>
                </c:pt>
                <c:pt idx="28706">
                  <c:v>151791242.68073201</c:v>
                </c:pt>
                <c:pt idx="28707">
                  <c:v>151889547.91011301</c:v>
                </c:pt>
                <c:pt idx="28708">
                  <c:v>151987799.37232301</c:v>
                </c:pt>
                <c:pt idx="28709">
                  <c:v>152085997.128456</c:v>
                </c:pt>
                <c:pt idx="28710">
                  <c:v>152184141.23947001</c:v>
                </c:pt>
                <c:pt idx="28711">
                  <c:v>152282231.76618797</c:v>
                </c:pt>
                <c:pt idx="28712">
                  <c:v>152380268.769301</c:v>
                </c:pt>
                <c:pt idx="28713">
                  <c:v>152478252.30936199</c:v>
                </c:pt>
                <c:pt idx="28714">
                  <c:v>152576182.44679201</c:v>
                </c:pt>
                <c:pt idx="28715">
                  <c:v>152674059.24187997</c:v>
                </c:pt>
                <c:pt idx="28716">
                  <c:v>152771882.75477999</c:v>
                </c:pt>
                <c:pt idx="28717">
                  <c:v>152869653.04551399</c:v>
                </c:pt>
                <c:pt idx="28718">
                  <c:v>152967370.17397398</c:v>
                </c:pt>
                <c:pt idx="28719">
                  <c:v>153065034.19991699</c:v>
                </c:pt>
                <c:pt idx="28720">
                  <c:v>153162645.18297201</c:v>
                </c:pt>
                <c:pt idx="28721">
                  <c:v>153260203.18263504</c:v>
                </c:pt>
                <c:pt idx="28722">
                  <c:v>153357708.25827301</c:v>
                </c:pt>
                <c:pt idx="28723">
                  <c:v>153455160.46912301</c:v>
                </c:pt>
                <c:pt idx="28724">
                  <c:v>153552559.87428999</c:v>
                </c:pt>
                <c:pt idx="28725">
                  <c:v>153649906.532754</c:v>
                </c:pt>
                <c:pt idx="28726">
                  <c:v>153747200.50336298</c:v>
                </c:pt>
                <c:pt idx="28727">
                  <c:v>153844441.84483904</c:v>
                </c:pt>
                <c:pt idx="28728">
                  <c:v>153941630.61577398</c:v>
                </c:pt>
                <c:pt idx="28729">
                  <c:v>154038766.87463304</c:v>
                </c:pt>
                <c:pt idx="28730">
                  <c:v>154135850.679755</c:v>
                </c:pt>
                <c:pt idx="28731">
                  <c:v>154232882.08935201</c:v>
                </c:pt>
                <c:pt idx="28732">
                  <c:v>154329861.16150898</c:v>
                </c:pt>
                <c:pt idx="28733">
                  <c:v>154426787.95418501</c:v>
                </c:pt>
                <c:pt idx="28734">
                  <c:v>154523662.52521503</c:v>
                </c:pt>
                <c:pt idx="28735">
                  <c:v>154620484.932307</c:v>
                </c:pt>
                <c:pt idx="28736">
                  <c:v>154717255.23304498</c:v>
                </c:pt>
                <c:pt idx="28737">
                  <c:v>154813973.48488903</c:v>
                </c:pt>
                <c:pt idx="28738">
                  <c:v>154910639.74517497</c:v>
                </c:pt>
                <c:pt idx="28739">
                  <c:v>155007254.07111397</c:v>
                </c:pt>
                <c:pt idx="28740">
                  <c:v>155103816.519797</c:v>
                </c:pt>
                <c:pt idx="28741">
                  <c:v>155200327.14818895</c:v>
                </c:pt>
                <c:pt idx="28742">
                  <c:v>155296786.01313397</c:v>
                </c:pt>
                <c:pt idx="28743">
                  <c:v>155393193.17135498</c:v>
                </c:pt>
                <c:pt idx="28744">
                  <c:v>155489548.67945001</c:v>
                </c:pt>
                <c:pt idx="28745">
                  <c:v>155585852.59389901</c:v>
                </c:pt>
                <c:pt idx="28746">
                  <c:v>155682104.97105998</c:v>
                </c:pt>
                <c:pt idx="28747">
                  <c:v>155778305.86717099</c:v>
                </c:pt>
                <c:pt idx="28748">
                  <c:v>155874455.33834898</c:v>
                </c:pt>
                <c:pt idx="28749">
                  <c:v>155970553.44059101</c:v>
                </c:pt>
                <c:pt idx="28750">
                  <c:v>156066600.22977501</c:v>
                </c:pt>
                <c:pt idx="28751">
                  <c:v>156162595.76166096</c:v>
                </c:pt>
                <c:pt idx="28752">
                  <c:v>156258540.09188896</c:v>
                </c:pt>
                <c:pt idx="28753">
                  <c:v>156354433.27598098</c:v>
                </c:pt>
                <c:pt idx="28754">
                  <c:v>156450275.36934099</c:v>
                </c:pt>
                <c:pt idx="28755">
                  <c:v>156546066.42725602</c:v>
                </c:pt>
                <c:pt idx="28756">
                  <c:v>156641806.50489503</c:v>
                </c:pt>
                <c:pt idx="28757">
                  <c:v>156737495.65731099</c:v>
                </c:pt>
                <c:pt idx="28758">
                  <c:v>156833133.93943903</c:v>
                </c:pt>
                <c:pt idx="28759">
                  <c:v>156928721.4061</c:v>
                </c:pt>
                <c:pt idx="28760">
                  <c:v>157024258.11199698</c:v>
                </c:pt>
                <c:pt idx="28761">
                  <c:v>157119744.11171997</c:v>
                </c:pt>
                <c:pt idx="28762">
                  <c:v>157215179.45974103</c:v>
                </c:pt>
                <c:pt idx="28763">
                  <c:v>157310564.21041998</c:v>
                </c:pt>
                <c:pt idx="28764">
                  <c:v>157405898.41799998</c:v>
                </c:pt>
                <c:pt idx="28765">
                  <c:v>157501182.13661304</c:v>
                </c:pt>
                <c:pt idx="28766">
                  <c:v>157596415.42027503</c:v>
                </c:pt>
                <c:pt idx="28767">
                  <c:v>157691598.32288903</c:v>
                </c:pt>
                <c:pt idx="28768">
                  <c:v>157786730.89824599</c:v>
                </c:pt>
                <c:pt idx="28769">
                  <c:v>157881813.200023</c:v>
                </c:pt>
                <c:pt idx="28770">
                  <c:v>157976845.28178596</c:v>
                </c:pt>
                <c:pt idx="28771">
                  <c:v>158071827.19698799</c:v>
                </c:pt>
                <c:pt idx="28772">
                  <c:v>158166758.998972</c:v>
                </c:pt>
                <c:pt idx="28773">
                  <c:v>158261640.74096596</c:v>
                </c:pt>
                <c:pt idx="28774">
                  <c:v>158356472.47609103</c:v>
                </c:pt>
                <c:pt idx="28775">
                  <c:v>158451254.25735599</c:v>
                </c:pt>
                <c:pt idx="28776">
                  <c:v>158545986.13766</c:v>
                </c:pt>
                <c:pt idx="28777">
                  <c:v>158640668.16979101</c:v>
                </c:pt>
                <c:pt idx="28778">
                  <c:v>158735300.40642703</c:v>
                </c:pt>
                <c:pt idx="28779">
                  <c:v>158829882.900139</c:v>
                </c:pt>
                <c:pt idx="28780">
                  <c:v>158924415.70338795</c:v>
                </c:pt>
                <c:pt idx="28781">
                  <c:v>159018898.86852598</c:v>
                </c:pt>
                <c:pt idx="28782">
                  <c:v>159113332.447795</c:v>
                </c:pt>
                <c:pt idx="28783">
                  <c:v>159207716.49333301</c:v>
                </c:pt>
                <c:pt idx="28784">
                  <c:v>159302051.05716696</c:v>
                </c:pt>
                <c:pt idx="28785">
                  <c:v>159396336.19121701</c:v>
                </c:pt>
                <c:pt idx="28786">
                  <c:v>159490571.947299</c:v>
                </c:pt>
                <c:pt idx="28787">
                  <c:v>159584758.37711799</c:v>
                </c:pt>
                <c:pt idx="28788">
                  <c:v>159678895.53227499</c:v>
                </c:pt>
                <c:pt idx="28789">
                  <c:v>159772983.464266</c:v>
                </c:pt>
                <c:pt idx="28790">
                  <c:v>159867022.22447699</c:v>
                </c:pt>
                <c:pt idx="28791">
                  <c:v>159961011.86419401</c:v>
                </c:pt>
                <c:pt idx="28792">
                  <c:v>160054952.43459401</c:v>
                </c:pt>
                <c:pt idx="28793">
                  <c:v>160148843.98675102</c:v>
                </c:pt>
                <c:pt idx="28794">
                  <c:v>160242686.57163301</c:v>
                </c:pt>
                <c:pt idx="28795">
                  <c:v>160336480.24010497</c:v>
                </c:pt>
                <c:pt idx="28796">
                  <c:v>160430225.04292798</c:v>
                </c:pt>
                <c:pt idx="28797">
                  <c:v>160523921.03075901</c:v>
                </c:pt>
                <c:pt idx="28798">
                  <c:v>160617568.25415301</c:v>
                </c:pt>
                <c:pt idx="28799">
                  <c:v>160711166.76355898</c:v>
                </c:pt>
                <c:pt idx="28800">
                  <c:v>160804716.60932696</c:v>
                </c:pt>
                <c:pt idx="28801">
                  <c:v>160898217.84170198</c:v>
                </c:pt>
                <c:pt idx="28802">
                  <c:v>160991670.510829</c:v>
                </c:pt>
                <c:pt idx="28803">
                  <c:v>161085074.66674799</c:v>
                </c:pt>
                <c:pt idx="28804">
                  <c:v>161178430.35940203</c:v>
                </c:pt>
                <c:pt idx="28805">
                  <c:v>161271737.63862896</c:v>
                </c:pt>
                <c:pt idx="28806">
                  <c:v>161364996.554169</c:v>
                </c:pt>
                <c:pt idx="28807">
                  <c:v>161458207.15565801</c:v>
                </c:pt>
                <c:pt idx="28808">
                  <c:v>161551369.49263504</c:v>
                </c:pt>
                <c:pt idx="28809">
                  <c:v>161644483.61453798</c:v>
                </c:pt>
                <c:pt idx="28810">
                  <c:v>161737549.570705</c:v>
                </c:pt>
                <c:pt idx="28811">
                  <c:v>161830567.41037399</c:v>
                </c:pt>
                <c:pt idx="28812">
                  <c:v>161923537.182686</c:v>
                </c:pt>
                <c:pt idx="28813">
                  <c:v>162016458.93668002</c:v>
                </c:pt>
                <c:pt idx="28814">
                  <c:v>162109332.72129896</c:v>
                </c:pt>
                <c:pt idx="28815">
                  <c:v>162202158.58538696</c:v>
                </c:pt>
                <c:pt idx="28816">
                  <c:v>162294936.57769001</c:v>
                </c:pt>
                <c:pt idx="28817">
                  <c:v>162387666.746856</c:v>
                </c:pt>
                <c:pt idx="28818">
                  <c:v>162480349.14143696</c:v>
                </c:pt>
                <c:pt idx="28819">
                  <c:v>162572983.80988503</c:v>
                </c:pt>
                <c:pt idx="28820">
                  <c:v>162665570.80055901</c:v>
                </c:pt>
                <c:pt idx="28821">
                  <c:v>162758110.16171896</c:v>
                </c:pt>
                <c:pt idx="28822">
                  <c:v>162850601.94152796</c:v>
                </c:pt>
                <c:pt idx="28823">
                  <c:v>162943046.18805501</c:v>
                </c:pt>
                <c:pt idx="28824">
                  <c:v>163035442.94927201</c:v>
                </c:pt>
                <c:pt idx="28825">
                  <c:v>163127792.27305698</c:v>
                </c:pt>
                <c:pt idx="28826">
                  <c:v>163220094.20719096</c:v>
                </c:pt>
                <c:pt idx="28827">
                  <c:v>163312348.79936197</c:v>
                </c:pt>
                <c:pt idx="28828">
                  <c:v>163404556.097161</c:v>
                </c:pt>
                <c:pt idx="28829">
                  <c:v>163496716.14808694</c:v>
                </c:pt>
                <c:pt idx="28830">
                  <c:v>163588828.99954301</c:v>
                </c:pt>
                <c:pt idx="28831">
                  <c:v>163680894.69884101</c:v>
                </c:pt>
                <c:pt idx="28832">
                  <c:v>163772913.29319596</c:v>
                </c:pt>
                <c:pt idx="28833">
                  <c:v>163864884.82973102</c:v>
                </c:pt>
                <c:pt idx="28834">
                  <c:v>163956809.35547802</c:v>
                </c:pt>
                <c:pt idx="28835">
                  <c:v>164048686.917373</c:v>
                </c:pt>
                <c:pt idx="28836">
                  <c:v>164140517.56226301</c:v>
                </c:pt>
                <c:pt idx="28837">
                  <c:v>164232301.33689904</c:v>
                </c:pt>
                <c:pt idx="28838">
                  <c:v>164324038.28794301</c:v>
                </c:pt>
                <c:pt idx="28839">
                  <c:v>164415728.46196496</c:v>
                </c:pt>
                <c:pt idx="28840">
                  <c:v>164507371.90544099</c:v>
                </c:pt>
                <c:pt idx="28841">
                  <c:v>164598968.66475999</c:v>
                </c:pt>
                <c:pt idx="28842">
                  <c:v>164690518.78621602</c:v>
                </c:pt>
                <c:pt idx="28843">
                  <c:v>164782022.31601602</c:v>
                </c:pt>
                <c:pt idx="28844">
                  <c:v>164873479.30027303</c:v>
                </c:pt>
                <c:pt idx="28845">
                  <c:v>164964889.78501299</c:v>
                </c:pt>
                <c:pt idx="28846">
                  <c:v>165056253.81617001</c:v>
                </c:pt>
                <c:pt idx="28847">
                  <c:v>165147571.43959001</c:v>
                </c:pt>
                <c:pt idx="28848">
                  <c:v>165238842.70102796</c:v>
                </c:pt>
                <c:pt idx="28849">
                  <c:v>165330067.64615199</c:v>
                </c:pt>
                <c:pt idx="28850">
                  <c:v>165421246.32053903</c:v>
                </c:pt>
                <c:pt idx="28851">
                  <c:v>165512378.769678</c:v>
                </c:pt>
                <c:pt idx="28852">
                  <c:v>165603465.03897101</c:v>
                </c:pt>
                <c:pt idx="28853">
                  <c:v>165694505.17372996</c:v>
                </c:pt>
                <c:pt idx="28854">
                  <c:v>165785499.21917996</c:v>
                </c:pt>
                <c:pt idx="28855">
                  <c:v>165876447.22045901</c:v>
                </c:pt>
                <c:pt idx="28856">
                  <c:v>165967349.22261703</c:v>
                </c:pt>
                <c:pt idx="28857">
                  <c:v>166058205.27061501</c:v>
                </c:pt>
                <c:pt idx="28858">
                  <c:v>166149015.40933201</c:v>
                </c:pt>
                <c:pt idx="28859">
                  <c:v>166239779.68355501</c:v>
                </c:pt>
                <c:pt idx="28860">
                  <c:v>166330498.13798797</c:v>
                </c:pt>
                <c:pt idx="28861">
                  <c:v>166421170.817247</c:v>
                </c:pt>
                <c:pt idx="28862">
                  <c:v>166511797.76586398</c:v>
                </c:pt>
                <c:pt idx="28863">
                  <c:v>166602379.028283</c:v>
                </c:pt>
                <c:pt idx="28864">
                  <c:v>166692914.64886498</c:v>
                </c:pt>
                <c:pt idx="28865">
                  <c:v>166783404.67188397</c:v>
                </c:pt>
                <c:pt idx="28866">
                  <c:v>166873849.14152998</c:v>
                </c:pt>
                <c:pt idx="28867">
                  <c:v>166964248.10190797</c:v>
                </c:pt>
                <c:pt idx="28868">
                  <c:v>167054601.59703699</c:v>
                </c:pt>
                <c:pt idx="28869">
                  <c:v>167144909.67085499</c:v>
                </c:pt>
                <c:pt idx="28870">
                  <c:v>167235172.36721402</c:v>
                </c:pt>
                <c:pt idx="28871">
                  <c:v>167325389.72988099</c:v>
                </c:pt>
                <c:pt idx="28872">
                  <c:v>167415561.80254301</c:v>
                </c:pt>
                <c:pt idx="28873">
                  <c:v>167505688.62879896</c:v>
                </c:pt>
                <c:pt idx="28874">
                  <c:v>167595770.25217</c:v>
                </c:pt>
                <c:pt idx="28875">
                  <c:v>167685806.71608996</c:v>
                </c:pt>
                <c:pt idx="28876">
                  <c:v>167775798.063912</c:v>
                </c:pt>
                <c:pt idx="28877">
                  <c:v>167865744.338907</c:v>
                </c:pt>
                <c:pt idx="28878">
                  <c:v>167955645.58426401</c:v>
                </c:pt>
                <c:pt idx="28879">
                  <c:v>168045501.84308797</c:v>
                </c:pt>
                <c:pt idx="28880">
                  <c:v>168135313.15840501</c:v>
                </c:pt>
                <c:pt idx="28881">
                  <c:v>168225079.57315797</c:v>
                </c:pt>
                <c:pt idx="28882">
                  <c:v>168314801.13020799</c:v>
                </c:pt>
                <c:pt idx="28883">
                  <c:v>168404477.87233701</c:v>
                </c:pt>
                <c:pt idx="28884">
                  <c:v>168494109.84224501</c:v>
                </c:pt>
                <c:pt idx="28885">
                  <c:v>168583697.08255103</c:v>
                </c:pt>
                <c:pt idx="28886">
                  <c:v>168673239.635795</c:v>
                </c:pt>
                <c:pt idx="28887">
                  <c:v>168762737.54443401</c:v>
                </c:pt>
                <c:pt idx="28888">
                  <c:v>168852190.85084903</c:v>
                </c:pt>
                <c:pt idx="28889">
                  <c:v>168941599.597339</c:v>
                </c:pt>
                <c:pt idx="28890">
                  <c:v>169030963.82612202</c:v>
                </c:pt>
                <c:pt idx="28891">
                  <c:v>169120283.57934096</c:v>
                </c:pt>
                <c:pt idx="28892">
                  <c:v>169209558.89905602</c:v>
                </c:pt>
                <c:pt idx="28893">
                  <c:v>169298789.82724899</c:v>
                </c:pt>
                <c:pt idx="28894">
                  <c:v>169387976.40582499</c:v>
                </c:pt>
                <c:pt idx="28895">
                  <c:v>169477118.67660901</c:v>
                </c:pt>
                <c:pt idx="28896">
                  <c:v>169566216.68134797</c:v>
                </c:pt>
                <c:pt idx="28897">
                  <c:v>169655270.461712</c:v>
                </c:pt>
                <c:pt idx="28898">
                  <c:v>169744280.05929103</c:v>
                </c:pt>
                <c:pt idx="28899">
                  <c:v>169833245.5156</c:v>
                </c:pt>
                <c:pt idx="28900">
                  <c:v>169922166.872076</c:v>
                </c:pt>
                <c:pt idx="28901">
                  <c:v>170011044.170077</c:v>
                </c:pt>
                <c:pt idx="28902">
                  <c:v>170099877.45088601</c:v>
                </c:pt>
                <c:pt idx="28903">
                  <c:v>170188666.75570896</c:v>
                </c:pt>
                <c:pt idx="28904">
                  <c:v>170277412.12567401</c:v>
                </c:pt>
                <c:pt idx="28905">
                  <c:v>170366113.601834</c:v>
                </c:pt>
                <c:pt idx="28906">
                  <c:v>170454771.22516698</c:v>
                </c:pt>
                <c:pt idx="28907">
                  <c:v>170543385.03657201</c:v>
                </c:pt>
                <c:pt idx="28908">
                  <c:v>170631955.07687503</c:v>
                </c:pt>
                <c:pt idx="28909">
                  <c:v>170720481.38682404</c:v>
                </c:pt>
                <c:pt idx="28910">
                  <c:v>170808964.00709501</c:v>
                </c:pt>
                <c:pt idx="28911">
                  <c:v>170897402.97828597</c:v>
                </c:pt>
                <c:pt idx="28912">
                  <c:v>170985798.340922</c:v>
                </c:pt>
                <c:pt idx="28913">
                  <c:v>171074150.13545099</c:v>
                </c:pt>
                <c:pt idx="28914">
                  <c:v>171162458.40224901</c:v>
                </c:pt>
                <c:pt idx="28915">
                  <c:v>171250723.18161601</c:v>
                </c:pt>
                <c:pt idx="28916">
                  <c:v>171338944.51377898</c:v>
                </c:pt>
                <c:pt idx="28917">
                  <c:v>171427122.43889001</c:v>
                </c:pt>
                <c:pt idx="28918">
                  <c:v>171515256.99702799</c:v>
                </c:pt>
                <c:pt idx="28919">
                  <c:v>171603348.22819898</c:v>
                </c:pt>
                <c:pt idx="28920">
                  <c:v>171691396.172335</c:v>
                </c:pt>
                <c:pt idx="28921">
                  <c:v>171779400.86929303</c:v>
                </c:pt>
                <c:pt idx="28922">
                  <c:v>171867362.35886201</c:v>
                </c:pt>
                <c:pt idx="28923">
                  <c:v>171955280.68075201</c:v>
                </c:pt>
                <c:pt idx="28924">
                  <c:v>172043155.87460601</c:v>
                </c:pt>
                <c:pt idx="28925">
                  <c:v>172130987.979992</c:v>
                </c:pt>
                <c:pt idx="28926">
                  <c:v>172218777.03640503</c:v>
                </c:pt>
                <c:pt idx="28927">
                  <c:v>172306523.08327103</c:v>
                </c:pt>
                <c:pt idx="28928">
                  <c:v>172394226.15994</c:v>
                </c:pt>
                <c:pt idx="28929">
                  <c:v>172481886.30569503</c:v>
                </c:pt>
                <c:pt idx="28930">
                  <c:v>172569503.55974501</c:v>
                </c:pt>
                <c:pt idx="28931">
                  <c:v>172657077.961227</c:v>
                </c:pt>
                <c:pt idx="28932">
                  <c:v>172744609.549209</c:v>
                </c:pt>
                <c:pt idx="28933">
                  <c:v>172832098.362688</c:v>
                </c:pt>
                <c:pt idx="28934">
                  <c:v>172919544.44058797</c:v>
                </c:pt>
                <c:pt idx="28935">
                  <c:v>173006947.82176599</c:v>
                </c:pt>
                <c:pt idx="28936">
                  <c:v>173094308.54500598</c:v>
                </c:pt>
                <c:pt idx="28937">
                  <c:v>173181626.64902398</c:v>
                </c:pt>
                <c:pt idx="28938">
                  <c:v>173268902.172463</c:v>
                </c:pt>
                <c:pt idx="28939">
                  <c:v>173356135.15389901</c:v>
                </c:pt>
                <c:pt idx="28940">
                  <c:v>173443325.63183901</c:v>
                </c:pt>
                <c:pt idx="28941">
                  <c:v>173530473.64471799</c:v>
                </c:pt>
                <c:pt idx="28942">
                  <c:v>173617579.230903</c:v>
                </c:pt>
                <c:pt idx="28943">
                  <c:v>173704642.42869303</c:v>
                </c:pt>
                <c:pt idx="28944">
                  <c:v>173791663.27631599</c:v>
                </c:pt>
                <c:pt idx="28945">
                  <c:v>173878641.81193399</c:v>
                </c:pt>
                <c:pt idx="28946">
                  <c:v>173965578.07363999</c:v>
                </c:pt>
                <c:pt idx="28947">
                  <c:v>174052472.09945503</c:v>
                </c:pt>
                <c:pt idx="28948">
                  <c:v>174139323.927338</c:v>
                </c:pt>
                <c:pt idx="28949">
                  <c:v>174226133.595175</c:v>
                </c:pt>
                <c:pt idx="28950">
                  <c:v>174312901.14078698</c:v>
                </c:pt>
                <c:pt idx="28951">
                  <c:v>174399626.60192597</c:v>
                </c:pt>
                <c:pt idx="28952">
                  <c:v>174486310.01627699</c:v>
                </c:pt>
                <c:pt idx="28953">
                  <c:v>174572951.42145899</c:v>
                </c:pt>
                <c:pt idx="28954">
                  <c:v>174659550.85502303</c:v>
                </c:pt>
                <c:pt idx="28955">
                  <c:v>174746108.35445204</c:v>
                </c:pt>
                <c:pt idx="28956">
                  <c:v>174832623.95716399</c:v>
                </c:pt>
                <c:pt idx="28957">
                  <c:v>174919097.70050898</c:v>
                </c:pt>
                <c:pt idx="28958">
                  <c:v>175005529.621773</c:v>
                </c:pt>
                <c:pt idx="28959">
                  <c:v>175091919.75817397</c:v>
                </c:pt>
                <c:pt idx="28960">
                  <c:v>175178268.14686301</c:v>
                </c:pt>
                <c:pt idx="28961">
                  <c:v>175264574.82492703</c:v>
                </c:pt>
                <c:pt idx="28962">
                  <c:v>175350839.82938701</c:v>
                </c:pt>
                <c:pt idx="28963">
                  <c:v>175437063.19719797</c:v>
                </c:pt>
                <c:pt idx="28964">
                  <c:v>175523244.96525103</c:v>
                </c:pt>
                <c:pt idx="28965">
                  <c:v>175609385.17036897</c:v>
                </c:pt>
                <c:pt idx="28966">
                  <c:v>175695483.84931299</c:v>
                </c:pt>
                <c:pt idx="28967">
                  <c:v>175781541.03877798</c:v>
                </c:pt>
                <c:pt idx="28968">
                  <c:v>175867556.77539298</c:v>
                </c:pt>
                <c:pt idx="28969">
                  <c:v>175953531.095725</c:v>
                </c:pt>
                <c:pt idx="28970">
                  <c:v>176039464.03627503</c:v>
                </c:pt>
                <c:pt idx="28971">
                  <c:v>176125355.633481</c:v>
                </c:pt>
                <c:pt idx="28972">
                  <c:v>176211205.92371401</c:v>
                </c:pt>
                <c:pt idx="28973">
                  <c:v>176297014.94328597</c:v>
                </c:pt>
                <c:pt idx="28974">
                  <c:v>176382782.728441</c:v>
                </c:pt>
                <c:pt idx="28975">
                  <c:v>176468509.31536198</c:v>
                </c:pt>
                <c:pt idx="28976">
                  <c:v>176554194.74016795</c:v>
                </c:pt>
                <c:pt idx="28977">
                  <c:v>176639839.03891301</c:v>
                </c:pt>
                <c:pt idx="28978">
                  <c:v>176725442.24759197</c:v>
                </c:pt>
                <c:pt idx="28979">
                  <c:v>176811004.40213299</c:v>
                </c:pt>
                <c:pt idx="28980">
                  <c:v>176896525.53840399</c:v>
                </c:pt>
                <c:pt idx="28981">
                  <c:v>176982005.69220901</c:v>
                </c:pt>
                <c:pt idx="28982">
                  <c:v>177067444.89929003</c:v>
                </c:pt>
                <c:pt idx="28983">
                  <c:v>177152843.19532797</c:v>
                </c:pt>
                <c:pt idx="28984">
                  <c:v>177238200.61593896</c:v>
                </c:pt>
                <c:pt idx="28985">
                  <c:v>177323517.19667903</c:v>
                </c:pt>
                <c:pt idx="28986">
                  <c:v>177408792.97304296</c:v>
                </c:pt>
                <c:pt idx="28987">
                  <c:v>177494027.98046401</c:v>
                </c:pt>
                <c:pt idx="28988">
                  <c:v>177579222.25431103</c:v>
                </c:pt>
                <c:pt idx="28989">
                  <c:v>177664375.82989603</c:v>
                </c:pt>
                <c:pt idx="28990">
                  <c:v>177749488.74246496</c:v>
                </c:pt>
                <c:pt idx="28991">
                  <c:v>177834561.027208</c:v>
                </c:pt>
                <c:pt idx="28992">
                  <c:v>177919592.71924996</c:v>
                </c:pt>
                <c:pt idx="28993">
                  <c:v>178004583.85365903</c:v>
                </c:pt>
                <c:pt idx="28994">
                  <c:v>178089534.46543801</c:v>
                </c:pt>
                <c:pt idx="28995">
                  <c:v>178174444.58953401</c:v>
                </c:pt>
                <c:pt idx="28996">
                  <c:v>178259314.26083103</c:v>
                </c:pt>
                <c:pt idx="28997">
                  <c:v>178344143.514155</c:v>
                </c:pt>
                <c:pt idx="28998">
                  <c:v>178428932.38426903</c:v>
                </c:pt>
                <c:pt idx="28999">
                  <c:v>178513680.90588</c:v>
                </c:pt>
                <c:pt idx="29000">
                  <c:v>178598389.11363301</c:v>
                </c:pt>
                <c:pt idx="29001">
                  <c:v>178683057.04211301</c:v>
                </c:pt>
                <c:pt idx="29002">
                  <c:v>178767684.72584799</c:v>
                </c:pt>
                <c:pt idx="29003">
                  <c:v>178852272.199305</c:v>
                </c:pt>
                <c:pt idx="29004">
                  <c:v>178936819.49689302</c:v>
                </c:pt>
                <c:pt idx="29005">
                  <c:v>179021326.65296099</c:v>
                </c:pt>
                <c:pt idx="29006">
                  <c:v>179105793.70179996</c:v>
                </c:pt>
                <c:pt idx="29007">
                  <c:v>179190220.67764199</c:v>
                </c:pt>
                <c:pt idx="29008">
                  <c:v>179274607.61466101</c:v>
                </c:pt>
                <c:pt idx="29009">
                  <c:v>179358954.546974</c:v>
                </c:pt>
                <c:pt idx="29010">
                  <c:v>179443261.508636</c:v>
                </c:pt>
                <c:pt idx="29011">
                  <c:v>179527528.53364798</c:v>
                </c:pt>
                <c:pt idx="29012">
                  <c:v>179611755.65595099</c:v>
                </c:pt>
                <c:pt idx="29013">
                  <c:v>179695942.90942901</c:v>
                </c:pt>
                <c:pt idx="29014">
                  <c:v>179780090.32790801</c:v>
                </c:pt>
                <c:pt idx="29015">
                  <c:v>179864197.94515696</c:v>
                </c:pt>
                <c:pt idx="29016">
                  <c:v>179948265.79488701</c:v>
                </c:pt>
                <c:pt idx="29017">
                  <c:v>180032293.91075301</c:v>
                </c:pt>
                <c:pt idx="29018">
                  <c:v>180116282.32635203</c:v>
                </c:pt>
                <c:pt idx="29019">
                  <c:v>180200231.07522398</c:v>
                </c:pt>
                <c:pt idx="29020">
                  <c:v>180284140.19085401</c:v>
                </c:pt>
                <c:pt idx="29021">
                  <c:v>180368009.70666701</c:v>
                </c:pt>
                <c:pt idx="29022">
                  <c:v>180451839.65603602</c:v>
                </c:pt>
                <c:pt idx="29023">
                  <c:v>180535630.072274</c:v>
                </c:pt>
                <c:pt idx="29024">
                  <c:v>180619380.98863903</c:v>
                </c:pt>
                <c:pt idx="29025">
                  <c:v>180703092.43833399</c:v>
                </c:pt>
                <c:pt idx="29026">
                  <c:v>180786764.45450401</c:v>
                </c:pt>
                <c:pt idx="29027">
                  <c:v>180870397.070241</c:v>
                </c:pt>
                <c:pt idx="29028">
                  <c:v>180953990.31857997</c:v>
                </c:pt>
                <c:pt idx="29029">
                  <c:v>181037544.23249799</c:v>
                </c:pt>
                <c:pt idx="29030">
                  <c:v>181121058.84492201</c:v>
                </c:pt>
                <c:pt idx="29031">
                  <c:v>181204534.18871799</c:v>
                </c:pt>
                <c:pt idx="29032">
                  <c:v>181287970.296702</c:v>
                </c:pt>
                <c:pt idx="29033">
                  <c:v>181371367.20163199</c:v>
                </c:pt>
                <c:pt idx="29034">
                  <c:v>181454724.93621102</c:v>
                </c:pt>
                <c:pt idx="29035">
                  <c:v>181538043.53309</c:v>
                </c:pt>
                <c:pt idx="29036">
                  <c:v>181621323.02486202</c:v>
                </c:pt>
                <c:pt idx="29037">
                  <c:v>181704563.44406798</c:v>
                </c:pt>
                <c:pt idx="29038">
                  <c:v>181787764.82319501</c:v>
                </c:pt>
                <c:pt idx="29039">
                  <c:v>181870927.19467303</c:v>
                </c:pt>
                <c:pt idx="29040">
                  <c:v>181954050.590882</c:v>
                </c:pt>
                <c:pt idx="29041">
                  <c:v>182037135.04414397</c:v>
                </c:pt>
                <c:pt idx="29042">
                  <c:v>182120180.58673102</c:v>
                </c:pt>
                <c:pt idx="29043">
                  <c:v>182203187.25085801</c:v>
                </c:pt>
                <c:pt idx="29044">
                  <c:v>182286155.06868896</c:v>
                </c:pt>
                <c:pt idx="29045">
                  <c:v>182369084.07233301</c:v>
                </c:pt>
                <c:pt idx="29046">
                  <c:v>182451974.29384798</c:v>
                </c:pt>
                <c:pt idx="29047">
                  <c:v>182534825.76523599</c:v>
                </c:pt>
                <c:pt idx="29048">
                  <c:v>182617638.51844698</c:v>
                </c:pt>
                <c:pt idx="29049">
                  <c:v>182700412.585381</c:v>
                </c:pt>
                <c:pt idx="29050">
                  <c:v>182783147.99788001</c:v>
                </c:pt>
                <c:pt idx="29051">
                  <c:v>182865844.787738</c:v>
                </c:pt>
                <c:pt idx="29052">
                  <c:v>182948502.98669404</c:v>
                </c:pt>
                <c:pt idx="29053">
                  <c:v>183031122.62643602</c:v>
                </c:pt>
                <c:pt idx="29054">
                  <c:v>183113703.73859897</c:v>
                </c:pt>
                <c:pt idx="29055">
                  <c:v>183196246.35476503</c:v>
                </c:pt>
                <c:pt idx="29056">
                  <c:v>183278750.50646701</c:v>
                </c:pt>
                <c:pt idx="29057">
                  <c:v>183361216.22518396</c:v>
                </c:pt>
                <c:pt idx="29058">
                  <c:v>183443643.54234198</c:v>
                </c:pt>
                <c:pt idx="29059">
                  <c:v>183526032.48931801</c:v>
                </c:pt>
                <c:pt idx="29060">
                  <c:v>183608383.09743801</c:v>
                </c:pt>
                <c:pt idx="29061">
                  <c:v>183690695.39797202</c:v>
                </c:pt>
                <c:pt idx="29062">
                  <c:v>183772969.42214501</c:v>
                </c:pt>
                <c:pt idx="29063">
                  <c:v>183855205.20112595</c:v>
                </c:pt>
                <c:pt idx="29064">
                  <c:v>183937402.76603499</c:v>
                </c:pt>
                <c:pt idx="29065">
                  <c:v>184019562.14794198</c:v>
                </c:pt>
                <c:pt idx="29066">
                  <c:v>184101683.37786499</c:v>
                </c:pt>
                <c:pt idx="29067">
                  <c:v>184183766.48677102</c:v>
                </c:pt>
                <c:pt idx="29068">
                  <c:v>184265811.50557798</c:v>
                </c:pt>
                <c:pt idx="29069">
                  <c:v>184347818.46515101</c:v>
                </c:pt>
                <c:pt idx="29070">
                  <c:v>184429787.39630899</c:v>
                </c:pt>
                <c:pt idx="29071">
                  <c:v>184511718.32981706</c:v>
                </c:pt>
                <c:pt idx="29072">
                  <c:v>184593611.29639199</c:v>
                </c:pt>
                <c:pt idx="29073">
                  <c:v>184675466.32670003</c:v>
                </c:pt>
                <c:pt idx="29074">
                  <c:v>184757283.45135799</c:v>
                </c:pt>
                <c:pt idx="29075">
                  <c:v>184839062.70093301</c:v>
                </c:pt>
                <c:pt idx="29076">
                  <c:v>184920804.10594198</c:v>
                </c:pt>
                <c:pt idx="29077">
                  <c:v>185002507.69685304</c:v>
                </c:pt>
                <c:pt idx="29078">
                  <c:v>185084173.50408599</c:v>
                </c:pt>
                <c:pt idx="29079">
                  <c:v>185165801.55801001</c:v>
                </c:pt>
                <c:pt idx="29080">
                  <c:v>185247391.88894501</c:v>
                </c:pt>
                <c:pt idx="29081">
                  <c:v>185328944.527163</c:v>
                </c:pt>
                <c:pt idx="29082">
                  <c:v>185410459.50288701</c:v>
                </c:pt>
                <c:pt idx="29083">
                  <c:v>185491936.84628999</c:v>
                </c:pt>
                <c:pt idx="29084">
                  <c:v>185573376.58749801</c:v>
                </c:pt>
                <c:pt idx="29085">
                  <c:v>185654778.75658798</c:v>
                </c:pt>
                <c:pt idx="29086">
                  <c:v>185736143.38358799</c:v>
                </c:pt>
                <c:pt idx="29087">
                  <c:v>185817470.498478</c:v>
                </c:pt>
                <c:pt idx="29088">
                  <c:v>185898760.13119096</c:v>
                </c:pt>
                <c:pt idx="29089">
                  <c:v>185980012.31161001</c:v>
                </c:pt>
                <c:pt idx="29090">
                  <c:v>186061227.06957099</c:v>
                </c:pt>
                <c:pt idx="29091">
                  <c:v>186142404.43486303</c:v>
                </c:pt>
                <c:pt idx="29092">
                  <c:v>186223544.43722701</c:v>
                </c:pt>
                <c:pt idx="29093">
                  <c:v>186304647.106354</c:v>
                </c:pt>
                <c:pt idx="29094">
                  <c:v>186385712.47189099</c:v>
                </c:pt>
                <c:pt idx="29095">
                  <c:v>186466740.56343499</c:v>
                </c:pt>
                <c:pt idx="29096">
                  <c:v>186547731.41053799</c:v>
                </c:pt>
                <c:pt idx="29097">
                  <c:v>186628685.042703</c:v>
                </c:pt>
                <c:pt idx="29098">
                  <c:v>186709601.48938599</c:v>
                </c:pt>
                <c:pt idx="29099">
                  <c:v>186790480.77999696</c:v>
                </c:pt>
                <c:pt idx="29100">
                  <c:v>186871322.94389999</c:v>
                </c:pt>
                <c:pt idx="29101">
                  <c:v>186952128.010409</c:v>
                </c:pt>
                <c:pt idx="29102">
                  <c:v>187032896.00879598</c:v>
                </c:pt>
                <c:pt idx="29103">
                  <c:v>187113626.96828198</c:v>
                </c:pt>
                <c:pt idx="29104">
                  <c:v>187194320.91804397</c:v>
                </c:pt>
                <c:pt idx="29105">
                  <c:v>187274977.88721302</c:v>
                </c:pt>
                <c:pt idx="29106">
                  <c:v>187355597.90487304</c:v>
                </c:pt>
                <c:pt idx="29107">
                  <c:v>187436181.00006101</c:v>
                </c:pt>
                <c:pt idx="29108">
                  <c:v>187516727.20177096</c:v>
                </c:pt>
                <c:pt idx="29109">
                  <c:v>187597236.53894696</c:v>
                </c:pt>
                <c:pt idx="29110">
                  <c:v>187677709.04049101</c:v>
                </c:pt>
                <c:pt idx="29111">
                  <c:v>187758144.73525798</c:v>
                </c:pt>
                <c:pt idx="29112">
                  <c:v>187838543.65205699</c:v>
                </c:pt>
                <c:pt idx="29113">
                  <c:v>187918905.81965202</c:v>
                </c:pt>
                <c:pt idx="29114">
                  <c:v>187999231.266761</c:v>
                </c:pt>
                <c:pt idx="29115">
                  <c:v>188079520.02205801</c:v>
                </c:pt>
                <c:pt idx="29116">
                  <c:v>188159772.11416999</c:v>
                </c:pt>
                <c:pt idx="29117">
                  <c:v>188239987.57168198</c:v>
                </c:pt>
                <c:pt idx="29118">
                  <c:v>188320166.423132</c:v>
                </c:pt>
                <c:pt idx="29119">
                  <c:v>188400308.69701201</c:v>
                </c:pt>
                <c:pt idx="29120">
                  <c:v>188480414.421772</c:v>
                </c:pt>
                <c:pt idx="29121">
                  <c:v>188560483.62581503</c:v>
                </c:pt>
                <c:pt idx="29122">
                  <c:v>188640516.337502</c:v>
                </c:pt>
                <c:pt idx="29123">
                  <c:v>188720512.58514798</c:v>
                </c:pt>
                <c:pt idx="29124">
                  <c:v>188800472.39702401</c:v>
                </c:pt>
                <c:pt idx="29125">
                  <c:v>188880395.80135599</c:v>
                </c:pt>
                <c:pt idx="29126">
                  <c:v>188960282.82632801</c:v>
                </c:pt>
                <c:pt idx="29127">
                  <c:v>189040133.50007701</c:v>
                </c:pt>
                <c:pt idx="29128">
                  <c:v>189119947.85069904</c:v>
                </c:pt>
                <c:pt idx="29129">
                  <c:v>189199725.90624499</c:v>
                </c:pt>
                <c:pt idx="29130">
                  <c:v>189279467.69472101</c:v>
                </c:pt>
                <c:pt idx="29131">
                  <c:v>189359173.244093</c:v>
                </c:pt>
                <c:pt idx="29132">
                  <c:v>189438842.58227903</c:v>
                </c:pt>
                <c:pt idx="29133">
                  <c:v>189518475.73715696</c:v>
                </c:pt>
                <c:pt idx="29134">
                  <c:v>189598072.73655999</c:v>
                </c:pt>
                <c:pt idx="29135">
                  <c:v>189677633.60827798</c:v>
                </c:pt>
                <c:pt idx="29136">
                  <c:v>189757158.38006002</c:v>
                </c:pt>
                <c:pt idx="29137">
                  <c:v>189836647.07960799</c:v>
                </c:pt>
                <c:pt idx="29138">
                  <c:v>189916099.73458496</c:v>
                </c:pt>
                <c:pt idx="29139">
                  <c:v>189995516.37260801</c:v>
                </c:pt>
                <c:pt idx="29140">
                  <c:v>190074897.021254</c:v>
                </c:pt>
                <c:pt idx="29141">
                  <c:v>190154241.70805496</c:v>
                </c:pt>
                <c:pt idx="29142">
                  <c:v>190233550.46050301</c:v>
                </c:pt>
                <c:pt idx="29143">
                  <c:v>190312823.30604601</c:v>
                </c:pt>
                <c:pt idx="29144">
                  <c:v>190392060.27208897</c:v>
                </c:pt>
                <c:pt idx="29145">
                  <c:v>190471261.38599601</c:v>
                </c:pt>
                <c:pt idx="29146">
                  <c:v>190550426.67508897</c:v>
                </c:pt>
                <c:pt idx="29147">
                  <c:v>190629556.166648</c:v>
                </c:pt>
                <c:pt idx="29148">
                  <c:v>190708649.88790902</c:v>
                </c:pt>
                <c:pt idx="29149">
                  <c:v>190787707.86606899</c:v>
                </c:pt>
                <c:pt idx="29150">
                  <c:v>190866730.128281</c:v>
                </c:pt>
                <c:pt idx="29151">
                  <c:v>190945716.70165798</c:v>
                </c:pt>
                <c:pt idx="29152">
                  <c:v>191024667.613271</c:v>
                </c:pt>
                <c:pt idx="29153">
                  <c:v>191103582.89014798</c:v>
                </c:pt>
                <c:pt idx="29154">
                  <c:v>191182462.55927801</c:v>
                </c:pt>
                <c:pt idx="29155">
                  <c:v>191261306.64760798</c:v>
                </c:pt>
                <c:pt idx="29156">
                  <c:v>191340115.18204099</c:v>
                </c:pt>
                <c:pt idx="29157">
                  <c:v>191418888.18944401</c:v>
                </c:pt>
                <c:pt idx="29158">
                  <c:v>191497625.69663903</c:v>
                </c:pt>
                <c:pt idx="29159">
                  <c:v>191576327.730409</c:v>
                </c:pt>
                <c:pt idx="29160">
                  <c:v>191654994.317494</c:v>
                </c:pt>
                <c:pt idx="29161">
                  <c:v>191733625.48459703</c:v>
                </c:pt>
                <c:pt idx="29162">
                  <c:v>191812221.25837597</c:v>
                </c:pt>
                <c:pt idx="29163">
                  <c:v>191890781.665452</c:v>
                </c:pt>
                <c:pt idx="29164">
                  <c:v>191969306.73240301</c:v>
                </c:pt>
                <c:pt idx="29165">
                  <c:v>192047796.485769</c:v>
                </c:pt>
                <c:pt idx="29166">
                  <c:v>192126250.952048</c:v>
                </c:pt>
                <c:pt idx="29167">
                  <c:v>192204670.15769801</c:v>
                </c:pt>
                <c:pt idx="29168">
                  <c:v>192283054.12913701</c:v>
                </c:pt>
                <c:pt idx="29169">
                  <c:v>192361402.89274299</c:v>
                </c:pt>
                <c:pt idx="29170">
                  <c:v>192439716.47485504</c:v>
                </c:pt>
                <c:pt idx="29171">
                  <c:v>192517994.90177101</c:v>
                </c:pt>
                <c:pt idx="29172">
                  <c:v>192596238.19975001</c:v>
                </c:pt>
                <c:pt idx="29173">
                  <c:v>192674446.39500999</c:v>
                </c:pt>
                <c:pt idx="29174">
                  <c:v>192752619.513731</c:v>
                </c:pt>
                <c:pt idx="29175">
                  <c:v>192830757.58205304</c:v>
                </c:pt>
                <c:pt idx="29176">
                  <c:v>192908860.62607601</c:v>
                </c:pt>
                <c:pt idx="29177">
                  <c:v>192986928.67186198</c:v>
                </c:pt>
                <c:pt idx="29178">
                  <c:v>193064961.74543199</c:v>
                </c:pt>
                <c:pt idx="29179">
                  <c:v>193142959.87277001</c:v>
                </c:pt>
                <c:pt idx="29180">
                  <c:v>193220923.07981801</c:v>
                </c:pt>
                <c:pt idx="29181">
                  <c:v>193298851.39248201</c:v>
                </c:pt>
                <c:pt idx="29182">
                  <c:v>193376744.83662802</c:v>
                </c:pt>
                <c:pt idx="29183">
                  <c:v>193454603.43808296</c:v>
                </c:pt>
                <c:pt idx="29184">
                  <c:v>193532427.22263601</c:v>
                </c:pt>
                <c:pt idx="29185">
                  <c:v>193610216.21603501</c:v>
                </c:pt>
                <c:pt idx="29186">
                  <c:v>193687970.44399199</c:v>
                </c:pt>
                <c:pt idx="29187">
                  <c:v>193765689.932181</c:v>
                </c:pt>
                <c:pt idx="29188">
                  <c:v>193843374.70623499</c:v>
                </c:pt>
                <c:pt idx="29189">
                  <c:v>193921024.791751</c:v>
                </c:pt>
                <c:pt idx="29190">
                  <c:v>193998640.21428698</c:v>
                </c:pt>
                <c:pt idx="29191">
                  <c:v>194076220.99936199</c:v>
                </c:pt>
                <c:pt idx="29192">
                  <c:v>194153767.17245799</c:v>
                </c:pt>
                <c:pt idx="29193">
                  <c:v>194231278.75901899</c:v>
                </c:pt>
                <c:pt idx="29194">
                  <c:v>194308755.78445104</c:v>
                </c:pt>
                <c:pt idx="29195">
                  <c:v>194386198.27412298</c:v>
                </c:pt>
                <c:pt idx="29196">
                  <c:v>194463606.25336397</c:v>
                </c:pt>
                <c:pt idx="29197">
                  <c:v>194540979.74746698</c:v>
                </c:pt>
                <c:pt idx="29198">
                  <c:v>194618318.78168797</c:v>
                </c:pt>
                <c:pt idx="29199">
                  <c:v>194695623.38124499</c:v>
                </c:pt>
                <c:pt idx="29200">
                  <c:v>194772893.57131898</c:v>
                </c:pt>
                <c:pt idx="29201">
                  <c:v>194850129.37705103</c:v>
                </c:pt>
                <c:pt idx="29202">
                  <c:v>194927330.823549</c:v>
                </c:pt>
                <c:pt idx="29203">
                  <c:v>195004497.93588099</c:v>
                </c:pt>
                <c:pt idx="29204">
                  <c:v>195081630.739079</c:v>
                </c:pt>
                <c:pt idx="29205">
                  <c:v>195158729.25813696</c:v>
                </c:pt>
                <c:pt idx="29206">
                  <c:v>195235793.518015</c:v>
                </c:pt>
                <c:pt idx="29207">
                  <c:v>195312823.543632</c:v>
                </c:pt>
                <c:pt idx="29208">
                  <c:v>195389819.35987306</c:v>
                </c:pt>
                <c:pt idx="29209">
                  <c:v>195466780.99158698</c:v>
                </c:pt>
                <c:pt idx="29210">
                  <c:v>195543708.46358296</c:v>
                </c:pt>
                <c:pt idx="29211">
                  <c:v>195620601.80063704</c:v>
                </c:pt>
                <c:pt idx="29212">
                  <c:v>195697461.02748701</c:v>
                </c:pt>
                <c:pt idx="29213">
                  <c:v>195774286.168836</c:v>
                </c:pt>
                <c:pt idx="29214">
                  <c:v>195851077.24934697</c:v>
                </c:pt>
                <c:pt idx="29215">
                  <c:v>195927834.293652</c:v>
                </c:pt>
                <c:pt idx="29216">
                  <c:v>196004557.32634401</c:v>
                </c:pt>
                <c:pt idx="29217">
                  <c:v>196081246.371979</c:v>
                </c:pt>
                <c:pt idx="29218">
                  <c:v>196157901.45507899</c:v>
                </c:pt>
                <c:pt idx="29219">
                  <c:v>196234522.60013101</c:v>
                </c:pt>
                <c:pt idx="29220">
                  <c:v>196311109.83158296</c:v>
                </c:pt>
                <c:pt idx="29221">
                  <c:v>196387663.17385</c:v>
                </c:pt>
                <c:pt idx="29222">
                  <c:v>196464182.65130898</c:v>
                </c:pt>
                <c:pt idx="29223">
                  <c:v>196540668.28830498</c:v>
                </c:pt>
                <c:pt idx="29224">
                  <c:v>196617120.10914397</c:v>
                </c:pt>
                <c:pt idx="29225">
                  <c:v>196693538.13809797</c:v>
                </c:pt>
                <c:pt idx="29226">
                  <c:v>196769922.39940503</c:v>
                </c:pt>
                <c:pt idx="29227">
                  <c:v>196846272.91726398</c:v>
                </c:pt>
                <c:pt idx="29228">
                  <c:v>196922589.71584296</c:v>
                </c:pt>
                <c:pt idx="29229">
                  <c:v>196998872.81927299</c:v>
                </c:pt>
                <c:pt idx="29230">
                  <c:v>197075122.25164896</c:v>
                </c:pt>
                <c:pt idx="29231">
                  <c:v>197151338.03703299</c:v>
                </c:pt>
                <c:pt idx="29232">
                  <c:v>197227520.19945103</c:v>
                </c:pt>
                <c:pt idx="29233">
                  <c:v>197303668.762894</c:v>
                </c:pt>
                <c:pt idx="29234">
                  <c:v>197379783.75131896</c:v>
                </c:pt>
                <c:pt idx="29235">
                  <c:v>197455865.18864799</c:v>
                </c:pt>
                <c:pt idx="29236">
                  <c:v>197531913.09876898</c:v>
                </c:pt>
                <c:pt idx="29237">
                  <c:v>197607927.50553501</c:v>
                </c:pt>
                <c:pt idx="29238">
                  <c:v>197683908.43276301</c:v>
                </c:pt>
                <c:pt idx="29239">
                  <c:v>197759855.90423903</c:v>
                </c:pt>
                <c:pt idx="29240">
                  <c:v>197835769.94371101</c:v>
                </c:pt>
                <c:pt idx="29241">
                  <c:v>197911650.57489601</c:v>
                </c:pt>
                <c:pt idx="29242">
                  <c:v>197987497.82147503</c:v>
                </c:pt>
                <c:pt idx="29243">
                  <c:v>198063311.70709598</c:v>
                </c:pt>
                <c:pt idx="29244">
                  <c:v>198139092.255371</c:v>
                </c:pt>
                <c:pt idx="29245">
                  <c:v>198214839.48988104</c:v>
                </c:pt>
                <c:pt idx="29246">
                  <c:v>198290553.43417001</c:v>
                </c:pt>
                <c:pt idx="29247">
                  <c:v>198366234.11175197</c:v>
                </c:pt>
                <c:pt idx="29248">
                  <c:v>198441881.546103</c:v>
                </c:pt>
                <c:pt idx="29249">
                  <c:v>198517495.76066896</c:v>
                </c:pt>
                <c:pt idx="29250">
                  <c:v>198593076.77885997</c:v>
                </c:pt>
                <c:pt idx="29251">
                  <c:v>198668624.62405303</c:v>
                </c:pt>
                <c:pt idx="29252">
                  <c:v>198744139.319594</c:v>
                </c:pt>
                <c:pt idx="29253">
                  <c:v>198819620.88879099</c:v>
                </c:pt>
                <c:pt idx="29254">
                  <c:v>198895069.35492402</c:v>
                </c:pt>
                <c:pt idx="29255">
                  <c:v>198970484.74123496</c:v>
                </c:pt>
                <c:pt idx="29256">
                  <c:v>199045867.07093501</c:v>
                </c:pt>
                <c:pt idx="29257">
                  <c:v>199121216.36720401</c:v>
                </c:pt>
                <c:pt idx="29258">
                  <c:v>199196532.65318397</c:v>
                </c:pt>
                <c:pt idx="29259">
                  <c:v>199271815.951989</c:v>
                </c:pt>
                <c:pt idx="29260">
                  <c:v>199347066.28669801</c:v>
                </c:pt>
                <c:pt idx="29261">
                  <c:v>199422283.680356</c:v>
                </c:pt>
                <c:pt idx="29262">
                  <c:v>199497468.15597701</c:v>
                </c:pt>
                <c:pt idx="29263">
                  <c:v>199572619.736543</c:v>
                </c:pt>
                <c:pt idx="29264">
                  <c:v>199647738.44499999</c:v>
                </c:pt>
                <c:pt idx="29265">
                  <c:v>199722824.30426601</c:v>
                </c:pt>
                <c:pt idx="29266">
                  <c:v>199797877.33722299</c:v>
                </c:pt>
                <c:pt idx="29267">
                  <c:v>199872897.56672201</c:v>
                </c:pt>
                <c:pt idx="29268">
                  <c:v>199947885.01558197</c:v>
                </c:pt>
                <c:pt idx="29269">
                  <c:v>200022839.70658898</c:v>
                </c:pt>
                <c:pt idx="29270">
                  <c:v>200097761.66249701</c:v>
                </c:pt>
                <c:pt idx="29271">
                  <c:v>200172650.906028</c:v>
                </c:pt>
                <c:pt idx="29272">
                  <c:v>200247507.45987302</c:v>
                </c:pt>
                <c:pt idx="29273">
                  <c:v>200322331.346688</c:v>
                </c:pt>
                <c:pt idx="29274">
                  <c:v>200397122.5891</c:v>
                </c:pt>
                <c:pt idx="29275">
                  <c:v>200471881.209703</c:v>
                </c:pt>
                <c:pt idx="29276">
                  <c:v>200546607.23105997</c:v>
                </c:pt>
                <c:pt idx="29277">
                  <c:v>200621300.67569998</c:v>
                </c:pt>
                <c:pt idx="29278">
                  <c:v>200695961.56612399</c:v>
                </c:pt>
                <c:pt idx="29279">
                  <c:v>200770589.92479801</c:v>
                </c:pt>
                <c:pt idx="29280">
                  <c:v>200845185.77415898</c:v>
                </c:pt>
                <c:pt idx="29281">
                  <c:v>200919749.13661003</c:v>
                </c:pt>
                <c:pt idx="29282">
                  <c:v>200994280.03452599</c:v>
                </c:pt>
                <c:pt idx="29283">
                  <c:v>201068778.490246</c:v>
                </c:pt>
                <c:pt idx="29284">
                  <c:v>201143244.52608201</c:v>
                </c:pt>
                <c:pt idx="29285">
                  <c:v>201217678.164314</c:v>
                </c:pt>
                <c:pt idx="29286">
                  <c:v>201292079.42718798</c:v>
                </c:pt>
                <c:pt idx="29287">
                  <c:v>201366448.33692303</c:v>
                </c:pt>
                <c:pt idx="29288">
                  <c:v>201440784.915703</c:v>
                </c:pt>
                <c:pt idx="29289">
                  <c:v>201515089.18568501</c:v>
                </c:pt>
                <c:pt idx="29290">
                  <c:v>201589361.168991</c:v>
                </c:pt>
                <c:pt idx="29291">
                  <c:v>201663600.88771704</c:v>
                </c:pt>
                <c:pt idx="29292">
                  <c:v>201737808.36392301</c:v>
                </c:pt>
                <c:pt idx="29293">
                  <c:v>201811983.619643</c:v>
                </c:pt>
                <c:pt idx="29294">
                  <c:v>201886126.67687601</c:v>
                </c:pt>
                <c:pt idx="29295">
                  <c:v>201960237.55759501</c:v>
                </c:pt>
                <c:pt idx="29296">
                  <c:v>202034316.283739</c:v>
                </c:pt>
                <c:pt idx="29297">
                  <c:v>202108362.87721699</c:v>
                </c:pt>
                <c:pt idx="29298">
                  <c:v>202182377.35991004</c:v>
                </c:pt>
                <c:pt idx="29299">
                  <c:v>202256359.753667</c:v>
                </c:pt>
                <c:pt idx="29300">
                  <c:v>202330310.08030501</c:v>
                </c:pt>
                <c:pt idx="29301">
                  <c:v>202404228.36161402</c:v>
                </c:pt>
                <c:pt idx="29302">
                  <c:v>202478114.619353</c:v>
                </c:pt>
                <c:pt idx="29303">
                  <c:v>202551968.875249</c:v>
                </c:pt>
                <c:pt idx="29304">
                  <c:v>202625791.15100101</c:v>
                </c:pt>
                <c:pt idx="29305">
                  <c:v>202699581.46827701</c:v>
                </c:pt>
                <c:pt idx="29306">
                  <c:v>202773339.848717</c:v>
                </c:pt>
                <c:pt idx="29307">
                  <c:v>202847066.31392896</c:v>
                </c:pt>
                <c:pt idx="29308">
                  <c:v>202920760.88549104</c:v>
                </c:pt>
                <c:pt idx="29309">
                  <c:v>202994423.58495402</c:v>
                </c:pt>
                <c:pt idx="29310">
                  <c:v>203068054.43383601</c:v>
                </c:pt>
                <c:pt idx="29311">
                  <c:v>203141653.453628</c:v>
                </c:pt>
                <c:pt idx="29312">
                  <c:v>203215220.665791</c:v>
                </c:pt>
                <c:pt idx="29313">
                  <c:v>203288756.091755</c:v>
                </c:pt>
                <c:pt idx="29314">
                  <c:v>203362259.75292301</c:v>
                </c:pt>
                <c:pt idx="29315">
                  <c:v>203435731.67066598</c:v>
                </c:pt>
                <c:pt idx="29316">
                  <c:v>203509171.866328</c:v>
                </c:pt>
                <c:pt idx="29317">
                  <c:v>203582580.361222</c:v>
                </c:pt>
                <c:pt idx="29318">
                  <c:v>203655957.17663303</c:v>
                </c:pt>
                <c:pt idx="29319">
                  <c:v>203729302.33381703</c:v>
                </c:pt>
                <c:pt idx="29320">
                  <c:v>203802615.85400003</c:v>
                </c:pt>
                <c:pt idx="29321">
                  <c:v>203875897.75838098</c:v>
                </c:pt>
                <c:pt idx="29322">
                  <c:v>203949148.06812596</c:v>
                </c:pt>
                <c:pt idx="29323">
                  <c:v>204022366.80437699</c:v>
                </c:pt>
                <c:pt idx="29324">
                  <c:v>204095553.988244</c:v>
                </c:pt>
                <c:pt idx="29325">
                  <c:v>204168709.64081001</c:v>
                </c:pt>
                <c:pt idx="29326">
                  <c:v>204241833.78312698</c:v>
                </c:pt>
                <c:pt idx="29327">
                  <c:v>204314926.43622103</c:v>
                </c:pt>
                <c:pt idx="29328">
                  <c:v>204387987.62108797</c:v>
                </c:pt>
                <c:pt idx="29329">
                  <c:v>204461017.35869601</c:v>
                </c:pt>
                <c:pt idx="29330">
                  <c:v>204534015.66998398</c:v>
                </c:pt>
                <c:pt idx="29331">
                  <c:v>204606982.575863</c:v>
                </c:pt>
                <c:pt idx="29332">
                  <c:v>204679918.09721503</c:v>
                </c:pt>
                <c:pt idx="29333">
                  <c:v>204752822.25489503</c:v>
                </c:pt>
                <c:pt idx="29334">
                  <c:v>204825695.069729</c:v>
                </c:pt>
                <c:pt idx="29335">
                  <c:v>204898536.56251499</c:v>
                </c:pt>
                <c:pt idx="29336">
                  <c:v>204971346.754022</c:v>
                </c:pt>
                <c:pt idx="29337">
                  <c:v>205044125.664992</c:v>
                </c:pt>
                <c:pt idx="29338">
                  <c:v>205116873.31613901</c:v>
                </c:pt>
                <c:pt idx="29339">
                  <c:v>205189589.72814795</c:v>
                </c:pt>
                <c:pt idx="29340">
                  <c:v>205262274.92167699</c:v>
                </c:pt>
                <c:pt idx="29341">
                  <c:v>205334928.91735598</c:v>
                </c:pt>
                <c:pt idx="29342">
                  <c:v>205407551.73578697</c:v>
                </c:pt>
                <c:pt idx="29343">
                  <c:v>205480143.39754599</c:v>
                </c:pt>
                <c:pt idx="29344">
                  <c:v>205552703.923177</c:v>
                </c:pt>
                <c:pt idx="29345">
                  <c:v>205625233.33320099</c:v>
                </c:pt>
                <c:pt idx="29346">
                  <c:v>205697731.64810997</c:v>
                </c:pt>
                <c:pt idx="29347">
                  <c:v>205770198.88836598</c:v>
                </c:pt>
                <c:pt idx="29348">
                  <c:v>205842635.07440799</c:v>
                </c:pt>
                <c:pt idx="29349">
                  <c:v>205915040.22664303</c:v>
                </c:pt>
                <c:pt idx="29350">
                  <c:v>205987414.36545503</c:v>
                </c:pt>
                <c:pt idx="29351">
                  <c:v>206059757.51119697</c:v>
                </c:pt>
                <c:pt idx="29352">
                  <c:v>206132069.684196</c:v>
                </c:pt>
                <c:pt idx="29353">
                  <c:v>206204350.90475401</c:v>
                </c:pt>
                <c:pt idx="29354">
                  <c:v>206276601.19314298</c:v>
                </c:pt>
                <c:pt idx="29355">
                  <c:v>206348820.56960899</c:v>
                </c:pt>
                <c:pt idx="29356">
                  <c:v>206421009.05436999</c:v>
                </c:pt>
                <c:pt idx="29357">
                  <c:v>206493166.66762</c:v>
                </c:pt>
                <c:pt idx="29358">
                  <c:v>206565293.42952201</c:v>
                </c:pt>
                <c:pt idx="29359">
                  <c:v>206637389.36021602</c:v>
                </c:pt>
                <c:pt idx="29360">
                  <c:v>206709454.47981203</c:v>
                </c:pt>
                <c:pt idx="29361">
                  <c:v>206781488.808395</c:v>
                </c:pt>
                <c:pt idx="29362">
                  <c:v>206853492.36602303</c:v>
                </c:pt>
                <c:pt idx="29363">
                  <c:v>206925465.17272797</c:v>
                </c:pt>
                <c:pt idx="29364">
                  <c:v>206997407.24851298</c:v>
                </c:pt>
                <c:pt idx="29365">
                  <c:v>207069318.61335796</c:v>
                </c:pt>
                <c:pt idx="29366">
                  <c:v>207141199.28721303</c:v>
                </c:pt>
                <c:pt idx="29367">
                  <c:v>207213049.29000399</c:v>
                </c:pt>
                <c:pt idx="29368">
                  <c:v>207284868.64163101</c:v>
                </c:pt>
                <c:pt idx="29369">
                  <c:v>207356657.36196399</c:v>
                </c:pt>
                <c:pt idx="29370">
                  <c:v>207428415.47085103</c:v>
                </c:pt>
                <c:pt idx="29371">
                  <c:v>207500142.98811099</c:v>
                </c:pt>
                <c:pt idx="29372">
                  <c:v>207571839.933539</c:v>
                </c:pt>
                <c:pt idx="29373">
                  <c:v>207643506.32690102</c:v>
                </c:pt>
                <c:pt idx="29374">
                  <c:v>207715142.18794</c:v>
                </c:pt>
                <c:pt idx="29375">
                  <c:v>207786747.53637099</c:v>
                </c:pt>
                <c:pt idx="29376">
                  <c:v>207858322.39188299</c:v>
                </c:pt>
                <c:pt idx="29377">
                  <c:v>207929866.77414098</c:v>
                </c:pt>
                <c:pt idx="29378">
                  <c:v>208001380.70278198</c:v>
                </c:pt>
                <c:pt idx="29379">
                  <c:v>208072864.19741699</c:v>
                </c:pt>
                <c:pt idx="29380">
                  <c:v>208144317.27763399</c:v>
                </c:pt>
                <c:pt idx="29381">
                  <c:v>208215739.96299303</c:v>
                </c:pt>
                <c:pt idx="29382">
                  <c:v>208287132.27302796</c:v>
                </c:pt>
                <c:pt idx="29383">
                  <c:v>208358494.227249</c:v>
                </c:pt>
                <c:pt idx="29384">
                  <c:v>208429825.84513798</c:v>
                </c:pt>
                <c:pt idx="29385">
                  <c:v>208501127.14615598</c:v>
                </c:pt>
                <c:pt idx="29386">
                  <c:v>208572398.14973301</c:v>
                </c:pt>
                <c:pt idx="29387">
                  <c:v>208643638.87527701</c:v>
                </c:pt>
                <c:pt idx="29388">
                  <c:v>208714849.34217</c:v>
                </c:pt>
                <c:pt idx="29389">
                  <c:v>208786029.56976798</c:v>
                </c:pt>
                <c:pt idx="29390">
                  <c:v>208857179.57740301</c:v>
                </c:pt>
                <c:pt idx="29391">
                  <c:v>208928299.38438103</c:v>
                </c:pt>
                <c:pt idx="29392">
                  <c:v>208999389.00998199</c:v>
                </c:pt>
                <c:pt idx="29393">
                  <c:v>209070448.47346199</c:v>
                </c:pt>
                <c:pt idx="29394">
                  <c:v>209141477.794052</c:v>
                </c:pt>
                <c:pt idx="29395">
                  <c:v>209212476.99095801</c:v>
                </c:pt>
                <c:pt idx="29396">
                  <c:v>209283446.083359</c:v>
                </c:pt>
                <c:pt idx="29397">
                  <c:v>209354385.09041202</c:v>
                </c:pt>
                <c:pt idx="29398">
                  <c:v>209425294.03124696</c:v>
                </c:pt>
                <c:pt idx="29399">
                  <c:v>209496172.92497003</c:v>
                </c:pt>
                <c:pt idx="29400">
                  <c:v>209567021.79066399</c:v>
                </c:pt>
                <c:pt idx="29401">
                  <c:v>209637840.64738297</c:v>
                </c:pt>
                <c:pt idx="29402">
                  <c:v>209708629.51415896</c:v>
                </c:pt>
                <c:pt idx="29403">
                  <c:v>209779388.41000101</c:v>
                </c:pt>
                <c:pt idx="29404">
                  <c:v>209850117.35388899</c:v>
                </c:pt>
                <c:pt idx="29405">
                  <c:v>209920816.36478299</c:v>
                </c:pt>
                <c:pt idx="29406">
                  <c:v>209991485.46161601</c:v>
                </c:pt>
                <c:pt idx="29407">
                  <c:v>210062124.66329598</c:v>
                </c:pt>
                <c:pt idx="29408">
                  <c:v>210132733.98870799</c:v>
                </c:pt>
                <c:pt idx="29409">
                  <c:v>210203313.45671302</c:v>
                </c:pt>
                <c:pt idx="29410">
                  <c:v>210273863.086146</c:v>
                </c:pt>
                <c:pt idx="29411">
                  <c:v>210344382.89582002</c:v>
                </c:pt>
                <c:pt idx="29412">
                  <c:v>210414872.90452</c:v>
                </c:pt>
                <c:pt idx="29413">
                  <c:v>210485333.13101199</c:v>
                </c:pt>
                <c:pt idx="29414">
                  <c:v>210555763.59403303</c:v>
                </c:pt>
                <c:pt idx="29415">
                  <c:v>210626164.31229901</c:v>
                </c:pt>
                <c:pt idx="29416">
                  <c:v>210696535.30450103</c:v>
                </c:pt>
                <c:pt idx="29417">
                  <c:v>210766876.589306</c:v>
                </c:pt>
                <c:pt idx="29418">
                  <c:v>210837188.185357</c:v>
                </c:pt>
                <c:pt idx="29419">
                  <c:v>210907470.11127296</c:v>
                </c:pt>
                <c:pt idx="29420">
                  <c:v>210977722.38564903</c:v>
                </c:pt>
                <c:pt idx="29421">
                  <c:v>211047945.02705801</c:v>
                </c:pt>
                <c:pt idx="29422">
                  <c:v>211118138.05404601</c:v>
                </c:pt>
                <c:pt idx="29423">
                  <c:v>211188301.48513901</c:v>
                </c:pt>
                <c:pt idx="29424">
                  <c:v>211258435.33883503</c:v>
                </c:pt>
                <c:pt idx="29425">
                  <c:v>211328539.63361299</c:v>
                </c:pt>
                <c:pt idx="29426">
                  <c:v>211398614.38792402</c:v>
                </c:pt>
                <c:pt idx="29427">
                  <c:v>211468659.62020001</c:v>
                </c:pt>
                <c:pt idx="29428">
                  <c:v>211538675.34884599</c:v>
                </c:pt>
                <c:pt idx="29429">
                  <c:v>211608661.592244</c:v>
                </c:pt>
                <c:pt idx="29430">
                  <c:v>211678618.36875501</c:v>
                </c:pt>
                <c:pt idx="29431">
                  <c:v>211748545.69671401</c:v>
                </c:pt>
                <c:pt idx="29432">
                  <c:v>211818443.59443304</c:v>
                </c:pt>
                <c:pt idx="29433">
                  <c:v>211888312.08020303</c:v>
                </c:pt>
                <c:pt idx="29434">
                  <c:v>211958151.17228898</c:v>
                </c:pt>
                <c:pt idx="29435">
                  <c:v>212027960.88893402</c:v>
                </c:pt>
                <c:pt idx="29436">
                  <c:v>212097741.24835795</c:v>
                </c:pt>
                <c:pt idx="29437">
                  <c:v>212167492.26875898</c:v>
                </c:pt>
                <c:pt idx="29438">
                  <c:v>212237213.96830896</c:v>
                </c:pt>
                <c:pt idx="29439">
                  <c:v>212306906.365159</c:v>
                </c:pt>
                <c:pt idx="29440">
                  <c:v>212376569.477438</c:v>
                </c:pt>
                <c:pt idx="29441">
                  <c:v>212446203.32325003</c:v>
                </c:pt>
                <c:pt idx="29442">
                  <c:v>212515807.92067704</c:v>
                </c:pt>
                <c:pt idx="29443">
                  <c:v>212585383.28777799</c:v>
                </c:pt>
                <c:pt idx="29444">
                  <c:v>212654929.44259</c:v>
                </c:pt>
                <c:pt idx="29445">
                  <c:v>212724446.40312597</c:v>
                </c:pt>
                <c:pt idx="29446">
                  <c:v>212793934.18737701</c:v>
                </c:pt>
                <c:pt idx="29447">
                  <c:v>212863392.81331101</c:v>
                </c:pt>
                <c:pt idx="29448">
                  <c:v>212932822.298875</c:v>
                </c:pt>
                <c:pt idx="29449">
                  <c:v>213002222.661991</c:v>
                </c:pt>
                <c:pt idx="29450">
                  <c:v>213071593.92055899</c:v>
                </c:pt>
                <c:pt idx="29451">
                  <c:v>213140936.09245899</c:v>
                </c:pt>
                <c:pt idx="29452">
                  <c:v>213210249.19554496</c:v>
                </c:pt>
                <c:pt idx="29453">
                  <c:v>213279533.24765</c:v>
                </c:pt>
                <c:pt idx="29454">
                  <c:v>213348788.26658696</c:v>
                </c:pt>
                <c:pt idx="29455">
                  <c:v>213418014.27014196</c:v>
                </c:pt>
                <c:pt idx="29456">
                  <c:v>213487211.27608296</c:v>
                </c:pt>
                <c:pt idx="29457">
                  <c:v>213556379.302154</c:v>
                </c:pt>
                <c:pt idx="29458">
                  <c:v>213625518.36607602</c:v>
                </c:pt>
                <c:pt idx="29459">
                  <c:v>213694628.485549</c:v>
                </c:pt>
                <c:pt idx="29460">
                  <c:v>213763709.67824998</c:v>
                </c:pt>
                <c:pt idx="29461">
                  <c:v>213832761.96183601</c:v>
                </c:pt>
                <c:pt idx="29462">
                  <c:v>213901785.35394001</c:v>
                </c:pt>
                <c:pt idx="29463">
                  <c:v>213970779.87217301</c:v>
                </c:pt>
                <c:pt idx="29464">
                  <c:v>214039745.53412598</c:v>
                </c:pt>
                <c:pt idx="29465">
                  <c:v>214108682.357364</c:v>
                </c:pt>
                <c:pt idx="29466">
                  <c:v>214177590.35943502</c:v>
                </c:pt>
                <c:pt idx="29467">
                  <c:v>214246469.55786303</c:v>
                </c:pt>
                <c:pt idx="29468">
                  <c:v>214315319.97014898</c:v>
                </c:pt>
                <c:pt idx="29469">
                  <c:v>214384141.61377499</c:v>
                </c:pt>
                <c:pt idx="29470">
                  <c:v>214452934.50619799</c:v>
                </c:pt>
                <c:pt idx="29471">
                  <c:v>214521698.66485602</c:v>
                </c:pt>
                <c:pt idx="29472">
                  <c:v>214590434.10716498</c:v>
                </c:pt>
                <c:pt idx="29473">
                  <c:v>214659140.85051903</c:v>
                </c:pt>
                <c:pt idx="29474">
                  <c:v>214727818.91229001</c:v>
                </c:pt>
                <c:pt idx="29475">
                  <c:v>214796468.30982801</c:v>
                </c:pt>
                <c:pt idx="29476">
                  <c:v>214865089.06046399</c:v>
                </c:pt>
                <c:pt idx="29477">
                  <c:v>214933681.18150496</c:v>
                </c:pt>
                <c:pt idx="29478">
                  <c:v>215002244.69023901</c:v>
                </c:pt>
                <c:pt idx="29479">
                  <c:v>215070779.60392898</c:v>
                </c:pt>
                <c:pt idx="29480">
                  <c:v>215139285.93982103</c:v>
                </c:pt>
                <c:pt idx="29481">
                  <c:v>215207763.71513698</c:v>
                </c:pt>
                <c:pt idx="29482">
                  <c:v>215276212.947079</c:v>
                </c:pt>
                <c:pt idx="29483">
                  <c:v>215344633.65282699</c:v>
                </c:pt>
                <c:pt idx="29484">
                  <c:v>215413025.84954</c:v>
                </c:pt>
                <c:pt idx="29485">
                  <c:v>215481389.55435699</c:v>
                </c:pt>
                <c:pt idx="29486">
                  <c:v>215549724.784394</c:v>
                </c:pt>
                <c:pt idx="29487">
                  <c:v>215618031.556748</c:v>
                </c:pt>
                <c:pt idx="29488">
                  <c:v>215686309.88849303</c:v>
                </c:pt>
                <c:pt idx="29489">
                  <c:v>215754559.796684</c:v>
                </c:pt>
                <c:pt idx="29490">
                  <c:v>215822781.29835397</c:v>
                </c:pt>
                <c:pt idx="29491">
                  <c:v>215890974.41051501</c:v>
                </c:pt>
                <c:pt idx="29492">
                  <c:v>215959139.150159</c:v>
                </c:pt>
                <c:pt idx="29493">
                  <c:v>216027275.53425601</c:v>
                </c:pt>
                <c:pt idx="29494">
                  <c:v>216095383.579757</c:v>
                </c:pt>
                <c:pt idx="29495">
                  <c:v>216163463.30359101</c:v>
                </c:pt>
                <c:pt idx="29496">
                  <c:v>216231514.722666</c:v>
                </c:pt>
                <c:pt idx="29497">
                  <c:v>216299537.85387003</c:v>
                </c:pt>
                <c:pt idx="29498">
                  <c:v>216367532.71407101</c:v>
                </c:pt>
                <c:pt idx="29499">
                  <c:v>216435499.32011503</c:v>
                </c:pt>
                <c:pt idx="29500">
                  <c:v>216503437.688829</c:v>
                </c:pt>
                <c:pt idx="29501">
                  <c:v>216571347.83701801</c:v>
                </c:pt>
                <c:pt idx="29502">
                  <c:v>216639229.78146797</c:v>
                </c:pt>
                <c:pt idx="29503">
                  <c:v>216707083.53894296</c:v>
                </c:pt>
                <c:pt idx="29504">
                  <c:v>216774909.12618798</c:v>
                </c:pt>
                <c:pt idx="29505">
                  <c:v>216842706.559928</c:v>
                </c:pt>
                <c:pt idx="29506">
                  <c:v>216910475.85686603</c:v>
                </c:pt>
                <c:pt idx="29507">
                  <c:v>216978217.03368598</c:v>
                </c:pt>
                <c:pt idx="29508">
                  <c:v>217045930.107052</c:v>
                </c:pt>
                <c:pt idx="29509">
                  <c:v>217113615.09360501</c:v>
                </c:pt>
                <c:pt idx="29510">
                  <c:v>217181272.00997099</c:v>
                </c:pt>
                <c:pt idx="29511">
                  <c:v>217248900.87275001</c:v>
                </c:pt>
                <c:pt idx="29512">
                  <c:v>217316501.69852698</c:v>
                </c:pt>
                <c:pt idx="29513">
                  <c:v>217384074.503865</c:v>
                </c:pt>
                <c:pt idx="29514">
                  <c:v>217451619.305305</c:v>
                </c:pt>
                <c:pt idx="29515">
                  <c:v>217519136.119371</c:v>
                </c:pt>
                <c:pt idx="29516">
                  <c:v>217586624.96256599</c:v>
                </c:pt>
                <c:pt idx="29517">
                  <c:v>217654085.85137299</c:v>
                </c:pt>
                <c:pt idx="29518">
                  <c:v>217721518.80225503</c:v>
                </c:pt>
                <c:pt idx="29519">
                  <c:v>217788923.83165601</c:v>
                </c:pt>
                <c:pt idx="29520">
                  <c:v>217856300.955998</c:v>
                </c:pt>
                <c:pt idx="29521">
                  <c:v>217923650.19168597</c:v>
                </c:pt>
                <c:pt idx="29522">
                  <c:v>217990971.55510399</c:v>
                </c:pt>
                <c:pt idx="29523">
                  <c:v>218058265.06261602</c:v>
                </c:pt>
                <c:pt idx="29524">
                  <c:v>218125530.73056698</c:v>
                </c:pt>
                <c:pt idx="29525">
                  <c:v>218192768.57528296</c:v>
                </c:pt>
                <c:pt idx="29526">
                  <c:v>218259978.61306795</c:v>
                </c:pt>
                <c:pt idx="29527">
                  <c:v>218327160.86020899</c:v>
                </c:pt>
                <c:pt idx="29528">
                  <c:v>218394315.33297303</c:v>
                </c:pt>
                <c:pt idx="29529">
                  <c:v>218461442.04760599</c:v>
                </c:pt>
                <c:pt idx="29530">
                  <c:v>218528541.020336</c:v>
                </c:pt>
                <c:pt idx="29531">
                  <c:v>218595612.26737198</c:v>
                </c:pt>
                <c:pt idx="29532">
                  <c:v>218662655.80490202</c:v>
                </c:pt>
                <c:pt idx="29533">
                  <c:v>218729671.649097</c:v>
                </c:pt>
                <c:pt idx="29534">
                  <c:v>218796659.81610501</c:v>
                </c:pt>
                <c:pt idx="29535">
                  <c:v>218863620.32205904</c:v>
                </c:pt>
                <c:pt idx="29536">
                  <c:v>218930553.18306896</c:v>
                </c:pt>
                <c:pt idx="29537">
                  <c:v>218997458.41523001</c:v>
                </c:pt>
                <c:pt idx="29538">
                  <c:v>219064336.03461304</c:v>
                </c:pt>
                <c:pt idx="29539">
                  <c:v>219131186.05727401</c:v>
                </c:pt>
                <c:pt idx="29540">
                  <c:v>219198008.499248</c:v>
                </c:pt>
                <c:pt idx="29541">
                  <c:v>219264803.37655202</c:v>
                </c:pt>
                <c:pt idx="29542">
                  <c:v>219331570.70518097</c:v>
                </c:pt>
                <c:pt idx="29543">
                  <c:v>219398310.50111496</c:v>
                </c:pt>
                <c:pt idx="29544">
                  <c:v>219465022.780312</c:v>
                </c:pt>
                <c:pt idx="29545">
                  <c:v>219531707.558714</c:v>
                </c:pt>
                <c:pt idx="29546">
                  <c:v>219598364.85224202</c:v>
                </c:pt>
                <c:pt idx="29547">
                  <c:v>219664994.676797</c:v>
                </c:pt>
                <c:pt idx="29548">
                  <c:v>219731597.04826498</c:v>
                </c:pt>
                <c:pt idx="29549">
                  <c:v>219798171.98251104</c:v>
                </c:pt>
                <c:pt idx="29550">
                  <c:v>219864719.495379</c:v>
                </c:pt>
                <c:pt idx="29551">
                  <c:v>219931239.60269901</c:v>
                </c:pt>
                <c:pt idx="29552">
                  <c:v>219997732.32027903</c:v>
                </c:pt>
                <c:pt idx="29553">
                  <c:v>220064197.66391</c:v>
                </c:pt>
                <c:pt idx="29554">
                  <c:v>220130635.64936298</c:v>
                </c:pt>
                <c:pt idx="29555">
                  <c:v>220197046.292391</c:v>
                </c:pt>
                <c:pt idx="29556">
                  <c:v>220263429.60872898</c:v>
                </c:pt>
                <c:pt idx="29557">
                  <c:v>220329785.61409199</c:v>
                </c:pt>
                <c:pt idx="29558">
                  <c:v>220396114.32418001</c:v>
                </c:pt>
                <c:pt idx="29559">
                  <c:v>220462415.75466999</c:v>
                </c:pt>
                <c:pt idx="29560">
                  <c:v>220528689.92122301</c:v>
                </c:pt>
                <c:pt idx="29561">
                  <c:v>220594936.83948201</c:v>
                </c:pt>
                <c:pt idx="29562">
                  <c:v>220661156.52507102</c:v>
                </c:pt>
                <c:pt idx="29563">
                  <c:v>220727348.993595</c:v>
                </c:pt>
                <c:pt idx="29564">
                  <c:v>220793514.26064301</c:v>
                </c:pt>
                <c:pt idx="29565">
                  <c:v>220859652.34178197</c:v>
                </c:pt>
                <c:pt idx="29566">
                  <c:v>220925763.25256398</c:v>
                </c:pt>
                <c:pt idx="29567">
                  <c:v>220991847.00852296</c:v>
                </c:pt>
                <c:pt idx="29568">
                  <c:v>221057903.62517199</c:v>
                </c:pt>
                <c:pt idx="29569">
                  <c:v>221123933.11800796</c:v>
                </c:pt>
                <c:pt idx="29570">
                  <c:v>221189935.502509</c:v>
                </c:pt>
                <c:pt idx="29571">
                  <c:v>221255910.794137</c:v>
                </c:pt>
                <c:pt idx="29572">
                  <c:v>221321859.00833198</c:v>
                </c:pt>
                <c:pt idx="29573">
                  <c:v>221387780.16051999</c:v>
                </c:pt>
                <c:pt idx="29574">
                  <c:v>221453674.26610798</c:v>
                </c:pt>
                <c:pt idx="29575">
                  <c:v>221519541.34048301</c:v>
                </c:pt>
                <c:pt idx="29576">
                  <c:v>221585381.39901602</c:v>
                </c:pt>
                <c:pt idx="29577">
                  <c:v>221651194.45706001</c:v>
                </c:pt>
                <c:pt idx="29578">
                  <c:v>221716980.52994901</c:v>
                </c:pt>
                <c:pt idx="29579">
                  <c:v>221782739.63300198</c:v>
                </c:pt>
                <c:pt idx="29580">
                  <c:v>221848471.781517</c:v>
                </c:pt>
                <c:pt idx="29581">
                  <c:v>221914176.990776</c:v>
                </c:pt>
                <c:pt idx="29582">
                  <c:v>221979855.276043</c:v>
                </c:pt>
                <c:pt idx="29583">
                  <c:v>222045506.65256301</c:v>
                </c:pt>
                <c:pt idx="29584">
                  <c:v>222111131.13556698</c:v>
                </c:pt>
                <c:pt idx="29585">
                  <c:v>222176728.74026397</c:v>
                </c:pt>
                <c:pt idx="29586">
                  <c:v>222242299.481848</c:v>
                </c:pt>
                <c:pt idx="29587">
                  <c:v>222307843.37549499</c:v>
                </c:pt>
                <c:pt idx="29588">
                  <c:v>222373360.436364</c:v>
                </c:pt>
                <c:pt idx="29589">
                  <c:v>222438850.67959398</c:v>
                </c:pt>
                <c:pt idx="29590">
                  <c:v>222504314.12031001</c:v>
                </c:pt>
                <c:pt idx="29591">
                  <c:v>222569750.77361798</c:v>
                </c:pt>
                <c:pt idx="29592">
                  <c:v>222635160.65460601</c:v>
                </c:pt>
                <c:pt idx="29593">
                  <c:v>222700543.77834493</c:v>
                </c:pt>
                <c:pt idx="29594">
                  <c:v>222765900.15988901</c:v>
                </c:pt>
                <c:pt idx="29595">
                  <c:v>222831229.81427503</c:v>
                </c:pt>
                <c:pt idx="29596">
                  <c:v>222896532.756522</c:v>
                </c:pt>
                <c:pt idx="29597">
                  <c:v>222961809.00163299</c:v>
                </c:pt>
                <c:pt idx="29598">
                  <c:v>223027058.56459099</c:v>
                </c:pt>
                <c:pt idx="29599">
                  <c:v>223092281.46036598</c:v>
                </c:pt>
                <c:pt idx="29600">
                  <c:v>223157477.70390597</c:v>
                </c:pt>
                <c:pt idx="29601">
                  <c:v>223222647.31014696</c:v>
                </c:pt>
                <c:pt idx="29602">
                  <c:v>223287790.29400301</c:v>
                </c:pt>
                <c:pt idx="29603">
                  <c:v>223352906.67037398</c:v>
                </c:pt>
                <c:pt idx="29604">
                  <c:v>223417996.45414299</c:v>
                </c:pt>
                <c:pt idx="29605">
                  <c:v>223483059.660175</c:v>
                </c:pt>
                <c:pt idx="29606">
                  <c:v>223548096.30331799</c:v>
                </c:pt>
                <c:pt idx="29607">
                  <c:v>223613106.39840299</c:v>
                </c:pt>
                <c:pt idx="29608">
                  <c:v>223678089.960244</c:v>
                </c:pt>
                <c:pt idx="29609">
                  <c:v>223743047.00364</c:v>
                </c:pt>
                <c:pt idx="29610">
                  <c:v>223807977.54337096</c:v>
                </c:pt>
                <c:pt idx="29611">
                  <c:v>223872881.59419999</c:v>
                </c:pt>
                <c:pt idx="29612">
                  <c:v>223937759.17087501</c:v>
                </c:pt>
                <c:pt idx="29613">
                  <c:v>224002610.28812596</c:v>
                </c:pt>
                <c:pt idx="29614">
                  <c:v>224067434.96066701</c:v>
                </c:pt>
                <c:pt idx="29615">
                  <c:v>224132233.20319396</c:v>
                </c:pt>
                <c:pt idx="29616">
                  <c:v>224197005.03038698</c:v>
                </c:pt>
                <c:pt idx="29617">
                  <c:v>224261750.45691106</c:v>
                </c:pt>
                <c:pt idx="29618">
                  <c:v>224326469.49741104</c:v>
                </c:pt>
                <c:pt idx="29619">
                  <c:v>224391162.16651899</c:v>
                </c:pt>
                <c:pt idx="29620">
                  <c:v>224455828.478847</c:v>
                </c:pt>
                <c:pt idx="29621">
                  <c:v>224520468.44899398</c:v>
                </c:pt>
                <c:pt idx="29622">
                  <c:v>224585082.091539</c:v>
                </c:pt>
                <c:pt idx="29623">
                  <c:v>224649669.42104799</c:v>
                </c:pt>
                <c:pt idx="29624">
                  <c:v>224714230.45206699</c:v>
                </c:pt>
                <c:pt idx="29625">
                  <c:v>224778765.19912797</c:v>
                </c:pt>
                <c:pt idx="29626">
                  <c:v>224843273.67674696</c:v>
                </c:pt>
                <c:pt idx="29627">
                  <c:v>224907755.89942104</c:v>
                </c:pt>
                <c:pt idx="29628">
                  <c:v>224972211.88163304</c:v>
                </c:pt>
                <c:pt idx="29629">
                  <c:v>225036641.637849</c:v>
                </c:pt>
                <c:pt idx="29630">
                  <c:v>225101045.18251899</c:v>
                </c:pt>
                <c:pt idx="29631">
                  <c:v>225165422.530076</c:v>
                </c:pt>
                <c:pt idx="29632">
                  <c:v>225229773.69493699</c:v>
                </c:pt>
                <c:pt idx="29633">
                  <c:v>225294098.69150296</c:v>
                </c:pt>
                <c:pt idx="29634">
                  <c:v>225358397.534159</c:v>
                </c:pt>
                <c:pt idx="29635">
                  <c:v>225422670.23727399</c:v>
                </c:pt>
                <c:pt idx="29636">
                  <c:v>225486916.8152</c:v>
                </c:pt>
                <c:pt idx="29637">
                  <c:v>225551137.28227499</c:v>
                </c:pt>
                <c:pt idx="29638">
                  <c:v>225615331.65281704</c:v>
                </c:pt>
                <c:pt idx="29639">
                  <c:v>225679499.94113296</c:v>
                </c:pt>
                <c:pt idx="29640">
                  <c:v>225743642.16150996</c:v>
                </c:pt>
                <c:pt idx="29641">
                  <c:v>225807758.32822001</c:v>
                </c:pt>
                <c:pt idx="29642">
                  <c:v>225871848.45552099</c:v>
                </c:pt>
                <c:pt idx="29643">
                  <c:v>225935912.55765203</c:v>
                </c:pt>
                <c:pt idx="29644">
                  <c:v>225999950.648839</c:v>
                </c:pt>
                <c:pt idx="29645">
                  <c:v>226063962.74328998</c:v>
                </c:pt>
                <c:pt idx="29646">
                  <c:v>226127948.85519901</c:v>
                </c:pt>
                <c:pt idx="29647">
                  <c:v>226191908.998743</c:v>
                </c:pt>
                <c:pt idx="29648">
                  <c:v>226255843.18808198</c:v>
                </c:pt>
                <c:pt idx="29649">
                  <c:v>226319751.43736398</c:v>
                </c:pt>
                <c:pt idx="29650">
                  <c:v>226383633.76071599</c:v>
                </c:pt>
                <c:pt idx="29651">
                  <c:v>226447490.17225501</c:v>
                </c:pt>
                <c:pt idx="29652">
                  <c:v>226511320.68607903</c:v>
                </c:pt>
                <c:pt idx="29653">
                  <c:v>226575125.31626999</c:v>
                </c:pt>
                <c:pt idx="29654">
                  <c:v>226638904.07689503</c:v>
                </c:pt>
                <c:pt idx="29655">
                  <c:v>226702656.98200801</c:v>
                </c:pt>
                <c:pt idx="29656">
                  <c:v>226766384.04564199</c:v>
                </c:pt>
                <c:pt idx="29657">
                  <c:v>226830085.28182</c:v>
                </c:pt>
                <c:pt idx="29658">
                  <c:v>226893760.70454696</c:v>
                </c:pt>
                <c:pt idx="29659">
                  <c:v>226957410.32781205</c:v>
                </c:pt>
                <c:pt idx="29660">
                  <c:v>227021034.16558796</c:v>
                </c:pt>
                <c:pt idx="29661">
                  <c:v>227084632.23183599</c:v>
                </c:pt>
                <c:pt idx="29662">
                  <c:v>227148204.54049799</c:v>
                </c:pt>
                <c:pt idx="29663">
                  <c:v>227211751.10550198</c:v>
                </c:pt>
                <c:pt idx="29664">
                  <c:v>227275271.94075999</c:v>
                </c:pt>
                <c:pt idx="29665">
                  <c:v>227338767.06017101</c:v>
                </c:pt>
                <c:pt idx="29666">
                  <c:v>227402236.47761601</c:v>
                </c:pt>
                <c:pt idx="29667">
                  <c:v>227465680.20696199</c:v>
                </c:pt>
                <c:pt idx="29668">
                  <c:v>227529098.262059</c:v>
                </c:pt>
                <c:pt idx="29669">
                  <c:v>227592490.65674499</c:v>
                </c:pt>
                <c:pt idx="29670">
                  <c:v>227655857.40484002</c:v>
                </c:pt>
                <c:pt idx="29671">
                  <c:v>227719198.52015099</c:v>
                </c:pt>
                <c:pt idx="29672">
                  <c:v>227782514.01646701</c:v>
                </c:pt>
                <c:pt idx="29673">
                  <c:v>227845803.907565</c:v>
                </c:pt>
                <c:pt idx="29674">
                  <c:v>227909068.20720398</c:v>
                </c:pt>
                <c:pt idx="29675">
                  <c:v>227972306.92913103</c:v>
                </c:pt>
                <c:pt idx="29676">
                  <c:v>228035520.08707601</c:v>
                </c:pt>
                <c:pt idx="29677">
                  <c:v>228098707.694754</c:v>
                </c:pt>
                <c:pt idx="29678">
                  <c:v>228161869.765865</c:v>
                </c:pt>
                <c:pt idx="29679">
                  <c:v>228225006.31409499</c:v>
                </c:pt>
                <c:pt idx="29680">
                  <c:v>228288117.35311401</c:v>
                </c:pt>
                <c:pt idx="29681">
                  <c:v>228351202.89657801</c:v>
                </c:pt>
                <c:pt idx="29682">
                  <c:v>228414262.95812696</c:v>
                </c:pt>
                <c:pt idx="29683">
                  <c:v>228477297.55138797</c:v>
                </c:pt>
                <c:pt idx="29684">
                  <c:v>228540306.68997103</c:v>
                </c:pt>
                <c:pt idx="29685">
                  <c:v>228603290.38747203</c:v>
                </c:pt>
                <c:pt idx="29686">
                  <c:v>228666248.65747201</c:v>
                </c:pt>
                <c:pt idx="29687">
                  <c:v>228729181.51353896</c:v>
                </c:pt>
                <c:pt idx="29688">
                  <c:v>228792088.96922299</c:v>
                </c:pt>
                <c:pt idx="29689">
                  <c:v>228854971.03806296</c:v>
                </c:pt>
                <c:pt idx="29690">
                  <c:v>228917827.73357996</c:v>
                </c:pt>
                <c:pt idx="29691">
                  <c:v>228980659.069282</c:v>
                </c:pt>
                <c:pt idx="29692">
                  <c:v>229043465.058662</c:v>
                </c:pt>
                <c:pt idx="29693">
                  <c:v>229106245.71519998</c:v>
                </c:pt>
                <c:pt idx="29694">
                  <c:v>229169001.052358</c:v>
                </c:pt>
                <c:pt idx="29695">
                  <c:v>229231731.08358496</c:v>
                </c:pt>
                <c:pt idx="29696">
                  <c:v>229294435.82231802</c:v>
                </c:pt>
                <c:pt idx="29697">
                  <c:v>229357115.28197598</c:v>
                </c:pt>
                <c:pt idx="29698">
                  <c:v>229419769.47596398</c:v>
                </c:pt>
                <c:pt idx="29699">
                  <c:v>229482398.41767499</c:v>
                </c:pt>
                <c:pt idx="29700">
                  <c:v>229545002.12048399</c:v>
                </c:pt>
                <c:pt idx="29701">
                  <c:v>229607580.59775501</c:v>
                </c:pt>
                <c:pt idx="29702">
                  <c:v>229670133.86283603</c:v>
                </c:pt>
                <c:pt idx="29703">
                  <c:v>229732661.92905903</c:v>
                </c:pt>
                <c:pt idx="29704">
                  <c:v>229795164.80974501</c:v>
                </c:pt>
                <c:pt idx="29705">
                  <c:v>229857642.51819795</c:v>
                </c:pt>
                <c:pt idx="29706">
                  <c:v>229920095.067709</c:v>
                </c:pt>
                <c:pt idx="29707">
                  <c:v>229982522.47155398</c:v>
                </c:pt>
                <c:pt idx="29708">
                  <c:v>230044924.74299696</c:v>
                </c:pt>
                <c:pt idx="29709">
                  <c:v>230107301.89528301</c:v>
                </c:pt>
                <c:pt idx="29710">
                  <c:v>230169653.94164798</c:v>
                </c:pt>
                <c:pt idx="29711">
                  <c:v>230231980.89531103</c:v>
                </c:pt>
                <c:pt idx="29712">
                  <c:v>230294282.769476</c:v>
                </c:pt>
                <c:pt idx="29713">
                  <c:v>230356559.57733598</c:v>
                </c:pt>
                <c:pt idx="29714">
                  <c:v>230418811.332068</c:v>
                </c:pt>
                <c:pt idx="29715">
                  <c:v>230481038.04683402</c:v>
                </c:pt>
                <c:pt idx="29716">
                  <c:v>230543239.73478398</c:v>
                </c:pt>
                <c:pt idx="29717">
                  <c:v>230605416.40905201</c:v>
                </c:pt>
                <c:pt idx="29718">
                  <c:v>230667568.08276001</c:v>
                </c:pt>
                <c:pt idx="29719">
                  <c:v>230729694.76901299</c:v>
                </c:pt>
                <c:pt idx="29720">
                  <c:v>230791796.48090699</c:v>
                </c:pt>
                <c:pt idx="29721">
                  <c:v>230853873.23151797</c:v>
                </c:pt>
                <c:pt idx="29722">
                  <c:v>230915925.03391299</c:v>
                </c:pt>
                <c:pt idx="29723">
                  <c:v>230977951.90114197</c:v>
                </c:pt>
                <c:pt idx="29724">
                  <c:v>231039953.84624299</c:v>
                </c:pt>
                <c:pt idx="29725">
                  <c:v>231101930.88224003</c:v>
                </c:pt>
                <c:pt idx="29726">
                  <c:v>231163883.02214101</c:v>
                </c:pt>
                <c:pt idx="29727">
                  <c:v>231225810.27894297</c:v>
                </c:pt>
                <c:pt idx="29728">
                  <c:v>231287712.66562799</c:v>
                </c:pt>
                <c:pt idx="29729">
                  <c:v>231349590.19516397</c:v>
                </c:pt>
                <c:pt idx="29730">
                  <c:v>231411442.88050601</c:v>
                </c:pt>
                <c:pt idx="29731">
                  <c:v>231473270.73459399</c:v>
                </c:pt>
                <c:pt idx="29732">
                  <c:v>231535073.77035597</c:v>
                </c:pt>
                <c:pt idx="29733">
                  <c:v>231596852.00070399</c:v>
                </c:pt>
                <c:pt idx="29734">
                  <c:v>231658605.438539</c:v>
                </c:pt>
                <c:pt idx="29735">
                  <c:v>231720334.09674701</c:v>
                </c:pt>
                <c:pt idx="29736">
                  <c:v>231782037.98820099</c:v>
                </c:pt>
                <c:pt idx="29737">
                  <c:v>231843717.12575901</c:v>
                </c:pt>
                <c:pt idx="29738">
                  <c:v>231905371.52226701</c:v>
                </c:pt>
                <c:pt idx="29739">
                  <c:v>231967001.190557</c:v>
                </c:pt>
                <c:pt idx="29740">
                  <c:v>232028606.14344698</c:v>
                </c:pt>
                <c:pt idx="29741">
                  <c:v>232090186.39374101</c:v>
                </c:pt>
                <c:pt idx="29742">
                  <c:v>232151741.95423302</c:v>
                </c:pt>
                <c:pt idx="29743">
                  <c:v>232213272.83769903</c:v>
                </c:pt>
                <c:pt idx="29744">
                  <c:v>232274779.05690303</c:v>
                </c:pt>
                <c:pt idx="29745">
                  <c:v>232336260.624598</c:v>
                </c:pt>
                <c:pt idx="29746">
                  <c:v>232397717.55352101</c:v>
                </c:pt>
                <c:pt idx="29747">
                  <c:v>232459149.85639602</c:v>
                </c:pt>
                <c:pt idx="29748">
                  <c:v>232520557.545935</c:v>
                </c:pt>
                <c:pt idx="29749">
                  <c:v>232581940.63483402</c:v>
                </c:pt>
                <c:pt idx="29750">
                  <c:v>232643299.13577896</c:v>
                </c:pt>
                <c:pt idx="29751">
                  <c:v>232704633.061441</c:v>
                </c:pt>
                <c:pt idx="29752">
                  <c:v>232765942.42447704</c:v>
                </c:pt>
                <c:pt idx="29753">
                  <c:v>232827227.237533</c:v>
                </c:pt>
                <c:pt idx="29754">
                  <c:v>232888487.51323998</c:v>
                </c:pt>
                <c:pt idx="29755">
                  <c:v>232949723.26421601</c:v>
                </c:pt>
                <c:pt idx="29756">
                  <c:v>233010934.50306597</c:v>
                </c:pt>
                <c:pt idx="29757">
                  <c:v>233072121.24238297</c:v>
                </c:pt>
                <c:pt idx="29758">
                  <c:v>233133283.49474499</c:v>
                </c:pt>
                <c:pt idx="29759">
                  <c:v>233194421.27271798</c:v>
                </c:pt>
                <c:pt idx="29760">
                  <c:v>233255534.58885601</c:v>
                </c:pt>
                <c:pt idx="29761">
                  <c:v>233316623.45569602</c:v>
                </c:pt>
                <c:pt idx="29762">
                  <c:v>233377687.88576701</c:v>
                </c:pt>
                <c:pt idx="29763">
                  <c:v>233438727.89158198</c:v>
                </c:pt>
                <c:pt idx="29764">
                  <c:v>233499743.48564103</c:v>
                </c:pt>
                <c:pt idx="29765">
                  <c:v>233560734.68043202</c:v>
                </c:pt>
                <c:pt idx="29766">
                  <c:v>233621701.48843104</c:v>
                </c:pt>
                <c:pt idx="29767">
                  <c:v>233682643.92209801</c:v>
                </c:pt>
                <c:pt idx="29768">
                  <c:v>233743561.993882</c:v>
                </c:pt>
                <c:pt idx="29769">
                  <c:v>233804455.71621999</c:v>
                </c:pt>
                <c:pt idx="29770">
                  <c:v>233865325.10153496</c:v>
                </c:pt>
                <c:pt idx="29771">
                  <c:v>233926170.16223699</c:v>
                </c:pt>
                <c:pt idx="29772">
                  <c:v>233986990.910723</c:v>
                </c:pt>
                <c:pt idx="29773">
                  <c:v>234047787.35937899</c:v>
                </c:pt>
                <c:pt idx="29774">
                  <c:v>234108559.520576</c:v>
                </c:pt>
                <c:pt idx="29775">
                  <c:v>234169307.40667304</c:v>
                </c:pt>
                <c:pt idx="29776">
                  <c:v>234230031.03001699</c:v>
                </c:pt>
                <c:pt idx="29777">
                  <c:v>234290730.40294099</c:v>
                </c:pt>
                <c:pt idx="29778">
                  <c:v>234351405.53776598</c:v>
                </c:pt>
                <c:pt idx="29779">
                  <c:v>234412056.44680202</c:v>
                </c:pt>
                <c:pt idx="29780">
                  <c:v>234472683.14234298</c:v>
                </c:pt>
                <c:pt idx="29781">
                  <c:v>234533285.63667202</c:v>
                </c:pt>
                <c:pt idx="29782">
                  <c:v>234593863.94205999</c:v>
                </c:pt>
                <c:pt idx="29783">
                  <c:v>234654418.07076496</c:v>
                </c:pt>
                <c:pt idx="29784">
                  <c:v>234714948.03503099</c:v>
                </c:pt>
                <c:pt idx="29785">
                  <c:v>234775453.84709299</c:v>
                </c:pt>
                <c:pt idx="29786">
                  <c:v>234835935.51916897</c:v>
                </c:pt>
                <c:pt idx="29787">
                  <c:v>234896393.06346798</c:v>
                </c:pt>
                <c:pt idx="29788">
                  <c:v>234956826.49218398</c:v>
                </c:pt>
                <c:pt idx="29789">
                  <c:v>235017235.81750101</c:v>
                </c:pt>
                <c:pt idx="29790">
                  <c:v>235077621.05158898</c:v>
                </c:pt>
                <c:pt idx="29791">
                  <c:v>235137982.20660499</c:v>
                </c:pt>
                <c:pt idx="29792">
                  <c:v>235198319.29469499</c:v>
                </c:pt>
                <c:pt idx="29793">
                  <c:v>235258632.32799202</c:v>
                </c:pt>
                <c:pt idx="29794">
                  <c:v>235318921.318616</c:v>
                </c:pt>
                <c:pt idx="29795">
                  <c:v>235379186.27867696</c:v>
                </c:pt>
                <c:pt idx="29796">
                  <c:v>235439427.22026896</c:v>
                </c:pt>
                <c:pt idx="29797">
                  <c:v>235499644.155476</c:v>
                </c:pt>
                <c:pt idx="29798">
                  <c:v>235559837.09637102</c:v>
                </c:pt>
                <c:pt idx="29799">
                  <c:v>235620006.05501202</c:v>
                </c:pt>
                <c:pt idx="29800">
                  <c:v>235680151.04344496</c:v>
                </c:pt>
                <c:pt idx="29801">
                  <c:v>235740272.07370698</c:v>
                </c:pt>
                <c:pt idx="29802">
                  <c:v>235800369.15781802</c:v>
                </c:pt>
                <c:pt idx="29803">
                  <c:v>235860442.307789</c:v>
                </c:pt>
                <c:pt idx="29804">
                  <c:v>235920491.53561801</c:v>
                </c:pt>
                <c:pt idx="29805">
                  <c:v>235980516.85329202</c:v>
                </c:pt>
                <c:pt idx="29806">
                  <c:v>236040518.27278298</c:v>
                </c:pt>
                <c:pt idx="29807">
                  <c:v>236100495.80605403</c:v>
                </c:pt>
                <c:pt idx="29808">
                  <c:v>236160449.46505401</c:v>
                </c:pt>
                <c:pt idx="29809">
                  <c:v>236220379.26172096</c:v>
                </c:pt>
                <c:pt idx="29810">
                  <c:v>236280285.20797998</c:v>
                </c:pt>
                <c:pt idx="29811">
                  <c:v>236340167.31574398</c:v>
                </c:pt>
                <c:pt idx="29812">
                  <c:v>236400025.59691504</c:v>
                </c:pt>
                <c:pt idx="29813">
                  <c:v>236459860.06338298</c:v>
                </c:pt>
                <c:pt idx="29814">
                  <c:v>236519670.72702399</c:v>
                </c:pt>
                <c:pt idx="29815">
                  <c:v>236579457.599704</c:v>
                </c:pt>
                <c:pt idx="29816">
                  <c:v>236639220.693277</c:v>
                </c:pt>
                <c:pt idx="29817">
                  <c:v>236698960.01958498</c:v>
                </c:pt>
                <c:pt idx="29818">
                  <c:v>236758675.59045601</c:v>
                </c:pt>
                <c:pt idx="29819">
                  <c:v>236818367.41771001</c:v>
                </c:pt>
                <c:pt idx="29820">
                  <c:v>236878035.51315096</c:v>
                </c:pt>
                <c:pt idx="29821">
                  <c:v>236937679.888574</c:v>
                </c:pt>
                <c:pt idx="29822">
                  <c:v>236997300.55576101</c:v>
                </c:pt>
                <c:pt idx="29823">
                  <c:v>237056897.52648303</c:v>
                </c:pt>
                <c:pt idx="29824">
                  <c:v>237116470.81249899</c:v>
                </c:pt>
                <c:pt idx="29825">
                  <c:v>237176020.42555499</c:v>
                </c:pt>
                <c:pt idx="29826">
                  <c:v>237235546.37738696</c:v>
                </c:pt>
                <c:pt idx="29827">
                  <c:v>237295048.67971799</c:v>
                </c:pt>
                <c:pt idx="29828">
                  <c:v>237354527.34426001</c:v>
                </c:pt>
                <c:pt idx="29829">
                  <c:v>237413982.38271302</c:v>
                </c:pt>
                <c:pt idx="29830">
                  <c:v>237473413.80676499</c:v>
                </c:pt>
                <c:pt idx="29831">
                  <c:v>237532821.628093</c:v>
                </c:pt>
                <c:pt idx="29832">
                  <c:v>237592205.858363</c:v>
                </c:pt>
                <c:pt idx="29833">
                  <c:v>237651566.50922701</c:v>
                </c:pt>
                <c:pt idx="29834">
                  <c:v>237710903.592329</c:v>
                </c:pt>
                <c:pt idx="29835">
                  <c:v>237770217.119297</c:v>
                </c:pt>
                <c:pt idx="29836">
                  <c:v>237829507.101751</c:v>
                </c:pt>
                <c:pt idx="29837">
                  <c:v>237888773.55129799</c:v>
                </c:pt>
                <c:pt idx="29838">
                  <c:v>237948016.47953299</c:v>
                </c:pt>
                <c:pt idx="29839">
                  <c:v>238007235.89804199</c:v>
                </c:pt>
                <c:pt idx="29840">
                  <c:v>238066431.81839597</c:v>
                </c:pt>
                <c:pt idx="29841">
                  <c:v>238125604.252157</c:v>
                </c:pt>
                <c:pt idx="29842">
                  <c:v>238184753.21087399</c:v>
                </c:pt>
                <c:pt idx="29843">
                  <c:v>238243878.70608696</c:v>
                </c:pt>
                <c:pt idx="29844">
                  <c:v>238302980.74932098</c:v>
                </c:pt>
                <c:pt idx="29845">
                  <c:v>238362059.35209304</c:v>
                </c:pt>
                <c:pt idx="29846">
                  <c:v>238421114.52590701</c:v>
                </c:pt>
                <c:pt idx="29847">
                  <c:v>238480146.28225499</c:v>
                </c:pt>
                <c:pt idx="29848">
                  <c:v>238539154.63261899</c:v>
                </c:pt>
                <c:pt idx="29849">
                  <c:v>238598139.588469</c:v>
                </c:pt>
                <c:pt idx="29850">
                  <c:v>238657101.16126397</c:v>
                </c:pt>
                <c:pt idx="29851">
                  <c:v>238716039.36245203</c:v>
                </c:pt>
                <c:pt idx="29852">
                  <c:v>238774954.20346898</c:v>
                </c:pt>
                <c:pt idx="29853">
                  <c:v>238833845.695739</c:v>
                </c:pt>
                <c:pt idx="29854">
                  <c:v>238892713.85067704</c:v>
                </c:pt>
                <c:pt idx="29855">
                  <c:v>238951558.679685</c:v>
                </c:pt>
                <c:pt idx="29856">
                  <c:v>239010380.19415501</c:v>
                </c:pt>
                <c:pt idx="29857">
                  <c:v>239069178.40546599</c:v>
                </c:pt>
                <c:pt idx="29858">
                  <c:v>239127953.32498899</c:v>
                </c:pt>
                <c:pt idx="29859">
                  <c:v>239186704.96408001</c:v>
                </c:pt>
                <c:pt idx="29860">
                  <c:v>239245433.33408701</c:v>
                </c:pt>
                <c:pt idx="29861">
                  <c:v>239304138.446345</c:v>
                </c:pt>
                <c:pt idx="29862">
                  <c:v>239362820.312179</c:v>
                </c:pt>
                <c:pt idx="29863">
                  <c:v>239421478.942902</c:v>
                </c:pt>
                <c:pt idx="29864">
                  <c:v>239480114.34981704</c:v>
                </c:pt>
                <c:pt idx="29865">
                  <c:v>239538726.54421499</c:v>
                </c:pt>
                <c:pt idx="29866">
                  <c:v>239597315.537377</c:v>
                </c:pt>
                <c:pt idx="29867">
                  <c:v>239655881.34057099</c:v>
                </c:pt>
                <c:pt idx="29868">
                  <c:v>239714423.96505699</c:v>
                </c:pt>
                <c:pt idx="29869">
                  <c:v>239772943.42208201</c:v>
                </c:pt>
                <c:pt idx="29870">
                  <c:v>239831439.722882</c:v>
                </c:pt>
                <c:pt idx="29871">
                  <c:v>239889912.878683</c:v>
                </c:pt>
                <c:pt idx="29872">
                  <c:v>239948362.90069899</c:v>
                </c:pt>
                <c:pt idx="29873">
                  <c:v>240006789.80013499</c:v>
                </c:pt>
                <c:pt idx="29874">
                  <c:v>240065193.58818197</c:v>
                </c:pt>
                <c:pt idx="29875">
                  <c:v>240123574.27602398</c:v>
                </c:pt>
                <c:pt idx="29876">
                  <c:v>240181931.87483004</c:v>
                </c:pt>
                <c:pt idx="29877">
                  <c:v>240240266.395762</c:v>
                </c:pt>
                <c:pt idx="29878">
                  <c:v>240298577.849969</c:v>
                </c:pt>
                <c:pt idx="29879">
                  <c:v>240356866.24858993</c:v>
                </c:pt>
                <c:pt idx="29880">
                  <c:v>240415131.602752</c:v>
                </c:pt>
                <c:pt idx="29881">
                  <c:v>240473373.92357299</c:v>
                </c:pt>
                <c:pt idx="29882">
                  <c:v>240531593.22215798</c:v>
                </c:pt>
                <c:pt idx="29883">
                  <c:v>240589789.50960499</c:v>
                </c:pt>
                <c:pt idx="29884">
                  <c:v>240647962.79699701</c:v>
                </c:pt>
                <c:pt idx="29885">
                  <c:v>240706113.09540901</c:v>
                </c:pt>
                <c:pt idx="29886">
                  <c:v>240764240.415905</c:v>
                </c:pt>
                <c:pt idx="29887">
                  <c:v>240822344.769537</c:v>
                </c:pt>
                <c:pt idx="29888">
                  <c:v>240880426.16734698</c:v>
                </c:pt>
                <c:pt idx="29889">
                  <c:v>240938484.62036797</c:v>
                </c:pt>
                <c:pt idx="29890">
                  <c:v>240996520.13962099</c:v>
                </c:pt>
                <c:pt idx="29891">
                  <c:v>241054532.73611501</c:v>
                </c:pt>
                <c:pt idx="29892">
                  <c:v>241112522.42085102</c:v>
                </c:pt>
                <c:pt idx="29893">
                  <c:v>241170489.20481899</c:v>
                </c:pt>
                <c:pt idx="29894">
                  <c:v>241228433.098995</c:v>
                </c:pt>
                <c:pt idx="29895">
                  <c:v>241286354.11434996</c:v>
                </c:pt>
                <c:pt idx="29896">
                  <c:v>241344252.261841</c:v>
                </c:pt>
                <c:pt idx="29897">
                  <c:v>241402127.55241504</c:v>
                </c:pt>
                <c:pt idx="29898">
                  <c:v>241459979.997008</c:v>
                </c:pt>
                <c:pt idx="29899">
                  <c:v>241517809.606547</c:v>
                </c:pt>
                <c:pt idx="29900">
                  <c:v>241575616.39194798</c:v>
                </c:pt>
                <c:pt idx="29901">
                  <c:v>241633400.36411703</c:v>
                </c:pt>
                <c:pt idx="29902">
                  <c:v>241691161.53394696</c:v>
                </c:pt>
                <c:pt idx="29903">
                  <c:v>241748899.91232497</c:v>
                </c:pt>
                <c:pt idx="29904">
                  <c:v>241806615.51012298</c:v>
                </c:pt>
                <c:pt idx="29905">
                  <c:v>241864308.33820599</c:v>
                </c:pt>
                <c:pt idx="29906">
                  <c:v>241921978.407428</c:v>
                </c:pt>
                <c:pt idx="29907">
                  <c:v>241979625.72863099</c:v>
                </c:pt>
                <c:pt idx="29908">
                  <c:v>242037250.312648</c:v>
                </c:pt>
                <c:pt idx="29909">
                  <c:v>242094852.17030296</c:v>
                </c:pt>
                <c:pt idx="29910">
                  <c:v>242152431.312406</c:v>
                </c:pt>
                <c:pt idx="29911">
                  <c:v>242209987.74976096</c:v>
                </c:pt>
                <c:pt idx="29912">
                  <c:v>242267521.493159</c:v>
                </c:pt>
                <c:pt idx="29913">
                  <c:v>242325032.553381</c:v>
                </c:pt>
                <c:pt idx="29914">
                  <c:v>242382520.94119897</c:v>
                </c:pt>
                <c:pt idx="29915">
                  <c:v>242439986.66737399</c:v>
                </c:pt>
                <c:pt idx="29916">
                  <c:v>242497429.74265701</c:v>
                </c:pt>
                <c:pt idx="29917">
                  <c:v>242554850.17778796</c:v>
                </c:pt>
                <c:pt idx="29918">
                  <c:v>242612247.98349801</c:v>
                </c:pt>
                <c:pt idx="29919">
                  <c:v>242669623.17050797</c:v>
                </c:pt>
                <c:pt idx="29920">
                  <c:v>242726975.74952796</c:v>
                </c:pt>
                <c:pt idx="29921">
                  <c:v>242784305.73125696</c:v>
                </c:pt>
                <c:pt idx="29922">
                  <c:v>242841613.126387</c:v>
                </c:pt>
                <c:pt idx="29923">
                  <c:v>242898897.94559696</c:v>
                </c:pt>
                <c:pt idx="29924">
                  <c:v>242956160.19955701</c:v>
                </c:pt>
                <c:pt idx="29925">
                  <c:v>243013399.898927</c:v>
                </c:pt>
                <c:pt idx="29926">
                  <c:v>243070617.05435601</c:v>
                </c:pt>
                <c:pt idx="29927">
                  <c:v>243127811.67648599</c:v>
                </c:pt>
                <c:pt idx="29928">
                  <c:v>243184983.77594498</c:v>
                </c:pt>
                <c:pt idx="29929">
                  <c:v>243242133.363354</c:v>
                </c:pt>
                <c:pt idx="29930">
                  <c:v>243299260.449323</c:v>
                </c:pt>
                <c:pt idx="29931">
                  <c:v>243356365.04445103</c:v>
                </c:pt>
                <c:pt idx="29932">
                  <c:v>243413447.15932798</c:v>
                </c:pt>
                <c:pt idx="29933">
                  <c:v>243470506.80453503</c:v>
                </c:pt>
                <c:pt idx="29934">
                  <c:v>243527543.99064201</c:v>
                </c:pt>
                <c:pt idx="29935">
                  <c:v>243584558.72820896</c:v>
                </c:pt>
                <c:pt idx="29936">
                  <c:v>243641551.027787</c:v>
                </c:pt>
                <c:pt idx="29937">
                  <c:v>243698520.89991602</c:v>
                </c:pt>
                <c:pt idx="29938">
                  <c:v>243755468.35512701</c:v>
                </c:pt>
                <c:pt idx="29939">
                  <c:v>243812393.40393999</c:v>
                </c:pt>
                <c:pt idx="29940">
                  <c:v>243869296.05686802</c:v>
                </c:pt>
                <c:pt idx="29941">
                  <c:v>243926176.32441106</c:v>
                </c:pt>
                <c:pt idx="29942">
                  <c:v>243983034.21705997</c:v>
                </c:pt>
                <c:pt idx="29943">
                  <c:v>244039869.74529797</c:v>
                </c:pt>
                <c:pt idx="29944">
                  <c:v>244096682.91959599</c:v>
                </c:pt>
                <c:pt idx="29945">
                  <c:v>244153473.75041801</c:v>
                </c:pt>
                <c:pt idx="29946">
                  <c:v>244210242.24821398</c:v>
                </c:pt>
                <c:pt idx="29947">
                  <c:v>244266988.423428</c:v>
                </c:pt>
                <c:pt idx="29948">
                  <c:v>244323712.28649402</c:v>
                </c:pt>
                <c:pt idx="29949">
                  <c:v>244380413.84783402</c:v>
                </c:pt>
                <c:pt idx="29950">
                  <c:v>244437093.117863</c:v>
                </c:pt>
                <c:pt idx="29951">
                  <c:v>244493750.10698399</c:v>
                </c:pt>
                <c:pt idx="29952">
                  <c:v>244550384.82559201</c:v>
                </c:pt>
                <c:pt idx="29953">
                  <c:v>244606997.28407201</c:v>
                </c:pt>
                <c:pt idx="29954">
                  <c:v>244663587.49280003</c:v>
                </c:pt>
                <c:pt idx="29955">
                  <c:v>244720155.46213999</c:v>
                </c:pt>
                <c:pt idx="29956">
                  <c:v>244776701.20244896</c:v>
                </c:pt>
                <c:pt idx="29957">
                  <c:v>244833224.72407401</c:v>
                </c:pt>
                <c:pt idx="29958">
                  <c:v>244889726.03735101</c:v>
                </c:pt>
                <c:pt idx="29959">
                  <c:v>244946205.15260801</c:v>
                </c:pt>
                <c:pt idx="29960">
                  <c:v>245002662.08016399</c:v>
                </c:pt>
                <c:pt idx="29961">
                  <c:v>245059096.83032501</c:v>
                </c:pt>
                <c:pt idx="29962">
                  <c:v>245115509.41339198</c:v>
                </c:pt>
                <c:pt idx="29963">
                  <c:v>245171899.83965504</c:v>
                </c:pt>
                <c:pt idx="29964">
                  <c:v>245228268.11939198</c:v>
                </c:pt>
                <c:pt idx="29965">
                  <c:v>245284614.26287401</c:v>
                </c:pt>
                <c:pt idx="29966">
                  <c:v>245340938.28036398</c:v>
                </c:pt>
                <c:pt idx="29967">
                  <c:v>245397240.18211201</c:v>
                </c:pt>
                <c:pt idx="29968">
                  <c:v>245453519.97836098</c:v>
                </c:pt>
                <c:pt idx="29969">
                  <c:v>245509777.67934296</c:v>
                </c:pt>
                <c:pt idx="29970">
                  <c:v>245566013.29528397</c:v>
                </c:pt>
                <c:pt idx="29971">
                  <c:v>245622226.83639601</c:v>
                </c:pt>
                <c:pt idx="29972">
                  <c:v>245678418.312884</c:v>
                </c:pt>
                <c:pt idx="29973">
                  <c:v>245734587.734945</c:v>
                </c:pt>
                <c:pt idx="29974">
                  <c:v>245790735.11276498</c:v>
                </c:pt>
                <c:pt idx="29975">
                  <c:v>245846860.45652002</c:v>
                </c:pt>
                <c:pt idx="29976">
                  <c:v>245902963.77637798</c:v>
                </c:pt>
                <c:pt idx="29977">
                  <c:v>245959045.08249801</c:v>
                </c:pt>
                <c:pt idx="29978">
                  <c:v>246015104.385028</c:v>
                </c:pt>
                <c:pt idx="29979">
                  <c:v>246071141.69410896</c:v>
                </c:pt>
                <c:pt idx="29980">
                  <c:v>246127157.01987201</c:v>
                </c:pt>
                <c:pt idx="29981">
                  <c:v>246183150.37243801</c:v>
                </c:pt>
                <c:pt idx="29982">
                  <c:v>246239121.76191896</c:v>
                </c:pt>
                <c:pt idx="29983">
                  <c:v>246295071.19841799</c:v>
                </c:pt>
                <c:pt idx="29984">
                  <c:v>246350998.692029</c:v>
                </c:pt>
                <c:pt idx="29985">
                  <c:v>246406904.25283703</c:v>
                </c:pt>
                <c:pt idx="29986">
                  <c:v>246462787.89091802</c:v>
                </c:pt>
                <c:pt idx="29987">
                  <c:v>246518649.61633798</c:v>
                </c:pt>
                <c:pt idx="29988">
                  <c:v>246574489.43915501</c:v>
                </c:pt>
                <c:pt idx="29989">
                  <c:v>246630307.36941704</c:v>
                </c:pt>
                <c:pt idx="29990">
                  <c:v>246686103.41716197</c:v>
                </c:pt>
                <c:pt idx="29991">
                  <c:v>246741877.59242201</c:v>
                </c:pt>
                <c:pt idx="29992">
                  <c:v>246797629.90521699</c:v>
                </c:pt>
                <c:pt idx="29993">
                  <c:v>246853360.36555901</c:v>
                </c:pt>
                <c:pt idx="29994">
                  <c:v>246909068.98345202</c:v>
                </c:pt>
                <c:pt idx="29995">
                  <c:v>246964755.76888898</c:v>
                </c:pt>
                <c:pt idx="29996">
                  <c:v>247020420.73185501</c:v>
                </c:pt>
                <c:pt idx="29997">
                  <c:v>247076063.88232601</c:v>
                </c:pt>
                <c:pt idx="29998">
                  <c:v>247131685.23027</c:v>
                </c:pt>
                <c:pt idx="29999">
                  <c:v>247187284.78564399</c:v>
                </c:pt>
                <c:pt idx="30000">
                  <c:v>247242862.558397</c:v>
                </c:pt>
                <c:pt idx="30001">
                  <c:v>247298418.55847001</c:v>
                </c:pt>
                <c:pt idx="30002">
                  <c:v>247353952.79579398</c:v>
                </c:pt>
                <c:pt idx="30003">
                  <c:v>247409465.28029001</c:v>
                </c:pt>
                <c:pt idx="30004">
                  <c:v>247464956.02187401</c:v>
                </c:pt>
                <c:pt idx="30005">
                  <c:v>247520425.030449</c:v>
                </c:pt>
                <c:pt idx="30006">
                  <c:v>247575872.31591001</c:v>
                </c:pt>
                <c:pt idx="30007">
                  <c:v>247631297.888145</c:v>
                </c:pt>
                <c:pt idx="30008">
                  <c:v>247686701.75703201</c:v>
                </c:pt>
                <c:pt idx="30009">
                  <c:v>247742083.93244001</c:v>
                </c:pt>
                <c:pt idx="30010">
                  <c:v>247797444.42422903</c:v>
                </c:pt>
                <c:pt idx="30011">
                  <c:v>247852783.24225101</c:v>
                </c:pt>
                <c:pt idx="30012">
                  <c:v>247908100.396348</c:v>
                </c:pt>
                <c:pt idx="30013">
                  <c:v>247963395.89635503</c:v>
                </c:pt>
                <c:pt idx="30014">
                  <c:v>248018669.75209701</c:v>
                </c:pt>
                <c:pt idx="30015">
                  <c:v>248073921.97338998</c:v>
                </c:pt>
                <c:pt idx="30016">
                  <c:v>248129152.570043</c:v>
                </c:pt>
                <c:pt idx="30017">
                  <c:v>248184361.55185303</c:v>
                </c:pt>
                <c:pt idx="30018">
                  <c:v>248239548.92861202</c:v>
                </c:pt>
                <c:pt idx="30019">
                  <c:v>248294714.71010196</c:v>
                </c:pt>
                <c:pt idx="30020">
                  <c:v>248349858.90609401</c:v>
                </c:pt>
                <c:pt idx="30021">
                  <c:v>248404981.52635401</c:v>
                </c:pt>
                <c:pt idx="30022">
                  <c:v>248460082.58063704</c:v>
                </c:pt>
                <c:pt idx="30023">
                  <c:v>248515162.07868996</c:v>
                </c:pt>
                <c:pt idx="30024">
                  <c:v>248570220.03025103</c:v>
                </c:pt>
                <c:pt idx="30025">
                  <c:v>248625256.44505101</c:v>
                </c:pt>
                <c:pt idx="30026">
                  <c:v>248680271.33281004</c:v>
                </c:pt>
                <c:pt idx="30027">
                  <c:v>248735264.70324197</c:v>
                </c:pt>
                <c:pt idx="30028">
                  <c:v>248790236.56604901</c:v>
                </c:pt>
                <c:pt idx="30029">
                  <c:v>248845186.93092799</c:v>
                </c:pt>
                <c:pt idx="30030">
                  <c:v>248900115.807565</c:v>
                </c:pt>
                <c:pt idx="30031">
                  <c:v>248955023.205639</c:v>
                </c:pt>
                <c:pt idx="30032">
                  <c:v>249009909.13481903</c:v>
                </c:pt>
                <c:pt idx="30033">
                  <c:v>249064773.60476798</c:v>
                </c:pt>
                <c:pt idx="30034">
                  <c:v>249119616.625137</c:v>
                </c:pt>
                <c:pt idx="30035">
                  <c:v>249174438.205571</c:v>
                </c:pt>
                <c:pt idx="30036">
                  <c:v>249229238.35570601</c:v>
                </c:pt>
                <c:pt idx="30037">
                  <c:v>249284017.08516896</c:v>
                </c:pt>
                <c:pt idx="30038">
                  <c:v>249338774.40357998</c:v>
                </c:pt>
                <c:pt idx="30039">
                  <c:v>249393510.32054901</c:v>
                </c:pt>
                <c:pt idx="30040">
                  <c:v>249448224.845678</c:v>
                </c:pt>
                <c:pt idx="30041">
                  <c:v>249502917.98855999</c:v>
                </c:pt>
                <c:pt idx="30042">
                  <c:v>249557589.75878197</c:v>
                </c:pt>
                <c:pt idx="30043">
                  <c:v>249612240.16591901</c:v>
                </c:pt>
                <c:pt idx="30044">
                  <c:v>249666869.21954098</c:v>
                </c:pt>
                <c:pt idx="30045">
                  <c:v>249721476.92920801</c:v>
                </c:pt>
                <c:pt idx="30046">
                  <c:v>249776063.30447102</c:v>
                </c:pt>
                <c:pt idx="30047">
                  <c:v>249830628.35487506</c:v>
                </c:pt>
                <c:pt idx="30048">
                  <c:v>249885172.08995402</c:v>
                </c:pt>
                <c:pt idx="30049">
                  <c:v>249939694.51923501</c:v>
                </c:pt>
                <c:pt idx="30050">
                  <c:v>249994195.65223801</c:v>
                </c:pt>
                <c:pt idx="30051">
                  <c:v>250048675.49847099</c:v>
                </c:pt>
                <c:pt idx="30052">
                  <c:v>250103134.06743801</c:v>
                </c:pt>
                <c:pt idx="30053">
                  <c:v>250157571.36863202</c:v>
                </c:pt>
                <c:pt idx="30054">
                  <c:v>250211987.41153798</c:v>
                </c:pt>
                <c:pt idx="30055">
                  <c:v>250266382.20563501</c:v>
                </c:pt>
                <c:pt idx="30056">
                  <c:v>250320755.760391</c:v>
                </c:pt>
                <c:pt idx="30057">
                  <c:v>250375108.08526701</c:v>
                </c:pt>
                <c:pt idx="30058">
                  <c:v>250429439.18971601</c:v>
                </c:pt>
                <c:pt idx="30059">
                  <c:v>250483749.08318198</c:v>
                </c:pt>
                <c:pt idx="30060">
                  <c:v>250538037.77510196</c:v>
                </c:pt>
                <c:pt idx="30061">
                  <c:v>250592305.27490398</c:v>
                </c:pt>
                <c:pt idx="30062">
                  <c:v>250646551.59200701</c:v>
                </c:pt>
                <c:pt idx="30063">
                  <c:v>250700776.735825</c:v>
                </c:pt>
                <c:pt idx="30064">
                  <c:v>250754980.71576098</c:v>
                </c:pt>
                <c:pt idx="30065">
                  <c:v>250809163.54121</c:v>
                </c:pt>
                <c:pt idx="30066">
                  <c:v>250863325.22155997</c:v>
                </c:pt>
                <c:pt idx="30067">
                  <c:v>250917465.76619101</c:v>
                </c:pt>
                <c:pt idx="30068">
                  <c:v>250971585.18447402</c:v>
                </c:pt>
                <c:pt idx="30069">
                  <c:v>251025683.48577201</c:v>
                </c:pt>
                <c:pt idx="30070">
                  <c:v>251079760.67944199</c:v>
                </c:pt>
                <c:pt idx="30071">
                  <c:v>251133816.774829</c:v>
                </c:pt>
                <c:pt idx="30072">
                  <c:v>251187851.78127399</c:v>
                </c:pt>
                <c:pt idx="30073">
                  <c:v>251241865.70810795</c:v>
                </c:pt>
                <c:pt idx="30074">
                  <c:v>251295858.56465402</c:v>
                </c:pt>
                <c:pt idx="30075">
                  <c:v>251349830.36022699</c:v>
                </c:pt>
                <c:pt idx="30076">
                  <c:v>251403781.10413501</c:v>
                </c:pt>
                <c:pt idx="30077">
                  <c:v>251457710.80567703</c:v>
                </c:pt>
                <c:pt idx="30078">
                  <c:v>251511619.47414398</c:v>
                </c:pt>
                <c:pt idx="30079">
                  <c:v>251565507.118821</c:v>
                </c:pt>
                <c:pt idx="30080">
                  <c:v>251619373.74898195</c:v>
                </c:pt>
                <c:pt idx="30081">
                  <c:v>251673219.37389499</c:v>
                </c:pt>
                <c:pt idx="30082">
                  <c:v>251727044.00282001</c:v>
                </c:pt>
                <c:pt idx="30083">
                  <c:v>251780847.64500898</c:v>
                </c:pt>
                <c:pt idx="30084">
                  <c:v>251834630.309706</c:v>
                </c:pt>
                <c:pt idx="30085">
                  <c:v>251888392.006147</c:v>
                </c:pt>
                <c:pt idx="30086">
                  <c:v>251942132.74355897</c:v>
                </c:pt>
                <c:pt idx="30087">
                  <c:v>251995852.53116396</c:v>
                </c:pt>
                <c:pt idx="30088">
                  <c:v>252049551.37817496</c:v>
                </c:pt>
                <c:pt idx="30089">
                  <c:v>252103229.29379496</c:v>
                </c:pt>
                <c:pt idx="30090">
                  <c:v>252156886.28722101</c:v>
                </c:pt>
                <c:pt idx="30091">
                  <c:v>252210522.36764401</c:v>
                </c:pt>
                <c:pt idx="30092">
                  <c:v>252264137.54424399</c:v>
                </c:pt>
                <c:pt idx="30093">
                  <c:v>252317731.82619503</c:v>
                </c:pt>
                <c:pt idx="30094">
                  <c:v>252371305.22266299</c:v>
                </c:pt>
                <c:pt idx="30095">
                  <c:v>252424857.742805</c:v>
                </c:pt>
                <c:pt idx="30096">
                  <c:v>252478389.39577299</c:v>
                </c:pt>
                <c:pt idx="30097">
                  <c:v>252531900.19070798</c:v>
                </c:pt>
                <c:pt idx="30098">
                  <c:v>252585390.13674599</c:v>
                </c:pt>
                <c:pt idx="30099">
                  <c:v>252638859.24301398</c:v>
                </c:pt>
                <c:pt idx="30100">
                  <c:v>252692307.51863101</c:v>
                </c:pt>
                <c:pt idx="30101">
                  <c:v>252745734.972709</c:v>
                </c:pt>
                <c:pt idx="30102">
                  <c:v>252799141.614353</c:v>
                </c:pt>
                <c:pt idx="30103">
                  <c:v>252852527.45265803</c:v>
                </c:pt>
                <c:pt idx="30104">
                  <c:v>252905892.49671504</c:v>
                </c:pt>
                <c:pt idx="30105">
                  <c:v>252959236.75560299</c:v>
                </c:pt>
                <c:pt idx="30106">
                  <c:v>253012560.23839596</c:v>
                </c:pt>
                <c:pt idx="30107">
                  <c:v>253065862.954162</c:v>
                </c:pt>
                <c:pt idx="30108">
                  <c:v>253119144.911957</c:v>
                </c:pt>
                <c:pt idx="30109">
                  <c:v>253172406.12083304</c:v>
                </c:pt>
                <c:pt idx="30110">
                  <c:v>253225646.58983302</c:v>
                </c:pt>
                <c:pt idx="30111">
                  <c:v>253278866.32799202</c:v>
                </c:pt>
                <c:pt idx="30112">
                  <c:v>253332065.34433901</c:v>
                </c:pt>
                <c:pt idx="30113">
                  <c:v>253385243.64789501</c:v>
                </c:pt>
                <c:pt idx="30114">
                  <c:v>253438401.24767101</c:v>
                </c:pt>
                <c:pt idx="30115">
                  <c:v>253491538.15267503</c:v>
                </c:pt>
                <c:pt idx="30116">
                  <c:v>253544654.371903</c:v>
                </c:pt>
                <c:pt idx="30117">
                  <c:v>253597749.91434696</c:v>
                </c:pt>
                <c:pt idx="30118">
                  <c:v>253650824.78898898</c:v>
                </c:pt>
                <c:pt idx="30119">
                  <c:v>253703879.00480503</c:v>
                </c:pt>
                <c:pt idx="30120">
                  <c:v>253756912.57076198</c:v>
                </c:pt>
                <c:pt idx="30121">
                  <c:v>253809925.49582303</c:v>
                </c:pt>
                <c:pt idx="30122">
                  <c:v>253862917.788939</c:v>
                </c:pt>
                <c:pt idx="30123">
                  <c:v>253915889.45905602</c:v>
                </c:pt>
                <c:pt idx="30124">
                  <c:v>253968840.51511398</c:v>
                </c:pt>
                <c:pt idx="30125">
                  <c:v>254021770.96604201</c:v>
                </c:pt>
                <c:pt idx="30126">
                  <c:v>254074680.82076401</c:v>
                </c:pt>
                <c:pt idx="30127">
                  <c:v>254127570.08819696</c:v>
                </c:pt>
                <c:pt idx="30128">
                  <c:v>254180438.77724898</c:v>
                </c:pt>
                <c:pt idx="30129">
                  <c:v>254233286.89682102</c:v>
                </c:pt>
                <c:pt idx="30130">
                  <c:v>254286114.45580801</c:v>
                </c:pt>
                <c:pt idx="30131">
                  <c:v>254338921.46309599</c:v>
                </c:pt>
                <c:pt idx="30132">
                  <c:v>254391707.92756501</c:v>
                </c:pt>
                <c:pt idx="30133">
                  <c:v>254444473.858087</c:v>
                </c:pt>
                <c:pt idx="30134">
                  <c:v>254497219.26352596</c:v>
                </c:pt>
                <c:pt idx="30135">
                  <c:v>254549944.15274</c:v>
                </c:pt>
                <c:pt idx="30136">
                  <c:v>254602648.53457901</c:v>
                </c:pt>
                <c:pt idx="30137">
                  <c:v>254655332.41788599</c:v>
                </c:pt>
                <c:pt idx="30138">
                  <c:v>254707995.811497</c:v>
                </c:pt>
                <c:pt idx="30139">
                  <c:v>254760638.72423899</c:v>
                </c:pt>
                <c:pt idx="30140">
                  <c:v>254813261.16493401</c:v>
                </c:pt>
                <c:pt idx="30141">
                  <c:v>254865863.14239597</c:v>
                </c:pt>
                <c:pt idx="30142">
                  <c:v>254918444.66543201</c:v>
                </c:pt>
                <c:pt idx="30143">
                  <c:v>254971005.74283999</c:v>
                </c:pt>
                <c:pt idx="30144">
                  <c:v>255023546.38341403</c:v>
                </c:pt>
                <c:pt idx="30145">
                  <c:v>255076066.595938</c:v>
                </c:pt>
                <c:pt idx="30146">
                  <c:v>255128566.38918999</c:v>
                </c:pt>
                <c:pt idx="30147">
                  <c:v>255181045.77194098</c:v>
                </c:pt>
                <c:pt idx="30148">
                  <c:v>255233504.75295401</c:v>
                </c:pt>
                <c:pt idx="30149">
                  <c:v>255285943.34098598</c:v>
                </c:pt>
                <c:pt idx="30150">
                  <c:v>255338361.54478496</c:v>
                </c:pt>
                <c:pt idx="30151">
                  <c:v>255390759.37309501</c:v>
                </c:pt>
                <c:pt idx="30152">
                  <c:v>255443136.83465004</c:v>
                </c:pt>
                <c:pt idx="30153">
                  <c:v>255495493.93817797</c:v>
                </c:pt>
                <c:pt idx="30154">
                  <c:v>255547830.69240001</c:v>
                </c:pt>
                <c:pt idx="30155">
                  <c:v>255600147.106029</c:v>
                </c:pt>
                <c:pt idx="30156">
                  <c:v>255652443.18777299</c:v>
                </c:pt>
                <c:pt idx="30157">
                  <c:v>255704718.94633001</c:v>
                </c:pt>
                <c:pt idx="30158">
                  <c:v>255756974.390394</c:v>
                </c:pt>
                <c:pt idx="30159">
                  <c:v>255809209.528649</c:v>
                </c:pt>
                <c:pt idx="30160">
                  <c:v>255861424.36977503</c:v>
                </c:pt>
                <c:pt idx="30161">
                  <c:v>255913618.92244202</c:v>
                </c:pt>
                <c:pt idx="30162">
                  <c:v>255965793.195315</c:v>
                </c:pt>
                <c:pt idx="30163">
                  <c:v>256017947.19705299</c:v>
                </c:pt>
                <c:pt idx="30164">
                  <c:v>256070080.936304</c:v>
                </c:pt>
                <c:pt idx="30165">
                  <c:v>256122194.42171201</c:v>
                </c:pt>
                <c:pt idx="30166">
                  <c:v>256174287.661915</c:v>
                </c:pt>
                <c:pt idx="30167">
                  <c:v>256226360.66554096</c:v>
                </c:pt>
                <c:pt idx="30168">
                  <c:v>256278413.44121301</c:v>
                </c:pt>
                <c:pt idx="30169">
                  <c:v>256330445.997547</c:v>
                </c:pt>
                <c:pt idx="30170">
                  <c:v>256382458.343151</c:v>
                </c:pt>
                <c:pt idx="30171">
                  <c:v>256434450.48662803</c:v>
                </c:pt>
                <c:pt idx="30172">
                  <c:v>256486422.43657202</c:v>
                </c:pt>
                <c:pt idx="30173">
                  <c:v>256538374.20157096</c:v>
                </c:pt>
                <c:pt idx="30174">
                  <c:v>256590305.79020599</c:v>
                </c:pt>
                <c:pt idx="30175">
                  <c:v>256642217.21105096</c:v>
                </c:pt>
                <c:pt idx="30176">
                  <c:v>256694108.47267503</c:v>
                </c:pt>
                <c:pt idx="30177">
                  <c:v>256745979.58363703</c:v>
                </c:pt>
                <c:pt idx="30178">
                  <c:v>256797830.55249104</c:v>
                </c:pt>
                <c:pt idx="30179">
                  <c:v>256849661.387784</c:v>
                </c:pt>
                <c:pt idx="30180">
                  <c:v>256901472.09805599</c:v>
                </c:pt>
                <c:pt idx="30181">
                  <c:v>256953262.69183999</c:v>
                </c:pt>
                <c:pt idx="30182">
                  <c:v>257005033.17766199</c:v>
                </c:pt>
                <c:pt idx="30183">
                  <c:v>257056783.564042</c:v>
                </c:pt>
                <c:pt idx="30184">
                  <c:v>257108513.85949403</c:v>
                </c:pt>
                <c:pt idx="30185">
                  <c:v>257160224.07252198</c:v>
                </c:pt>
                <c:pt idx="30186">
                  <c:v>257211914.21162596</c:v>
                </c:pt>
                <c:pt idx="30187">
                  <c:v>257263584.285299</c:v>
                </c:pt>
                <c:pt idx="30188">
                  <c:v>257315234.30202699</c:v>
                </c:pt>
                <c:pt idx="30189">
                  <c:v>257366864.27028796</c:v>
                </c:pt>
                <c:pt idx="30190">
                  <c:v>257418474.19855398</c:v>
                </c:pt>
                <c:pt idx="30191">
                  <c:v>257470064.09529299</c:v>
                </c:pt>
                <c:pt idx="30192">
                  <c:v>257521633.968961</c:v>
                </c:pt>
                <c:pt idx="30193">
                  <c:v>257573183.82801202</c:v>
                </c:pt>
                <c:pt idx="30194">
                  <c:v>257624713.68089104</c:v>
                </c:pt>
                <c:pt idx="30195">
                  <c:v>257676223.53603703</c:v>
                </c:pt>
                <c:pt idx="30196">
                  <c:v>257727713.40188199</c:v>
                </c:pt>
                <c:pt idx="30197">
                  <c:v>257779183.28685102</c:v>
                </c:pt>
                <c:pt idx="30198">
                  <c:v>257830633.19936296</c:v>
                </c:pt>
                <c:pt idx="30199">
                  <c:v>257882063.14783201</c:v>
                </c:pt>
                <c:pt idx="30200">
                  <c:v>257933473.140661</c:v>
                </c:pt>
                <c:pt idx="30201">
                  <c:v>257984863.18625104</c:v>
                </c:pt>
                <c:pt idx="30202">
                  <c:v>258036233.29299301</c:v>
                </c:pt>
                <c:pt idx="30203">
                  <c:v>258087583.46927401</c:v>
                </c:pt>
                <c:pt idx="30204">
                  <c:v>258138913.723472</c:v>
                </c:pt>
                <c:pt idx="30205">
                  <c:v>258190224.063961</c:v>
                </c:pt>
                <c:pt idx="30206">
                  <c:v>258241514.49910599</c:v>
                </c:pt>
                <c:pt idx="30207">
                  <c:v>258292785.037267</c:v>
                </c:pt>
                <c:pt idx="30208">
                  <c:v>258344035.68679601</c:v>
                </c:pt>
                <c:pt idx="30209">
                  <c:v>258395266.45604104</c:v>
                </c:pt>
                <c:pt idx="30210">
                  <c:v>258446477.35334101</c:v>
                </c:pt>
                <c:pt idx="30211">
                  <c:v>258497668.38702899</c:v>
                </c:pt>
                <c:pt idx="30212">
                  <c:v>258548839.56543201</c:v>
                </c:pt>
                <c:pt idx="30213">
                  <c:v>258599990.89687204</c:v>
                </c:pt>
                <c:pt idx="30214">
                  <c:v>258651122.38966104</c:v>
                </c:pt>
                <c:pt idx="30215">
                  <c:v>258702234.05210701</c:v>
                </c:pt>
                <c:pt idx="30216">
                  <c:v>258753325.89251003</c:v>
                </c:pt>
                <c:pt idx="30217">
                  <c:v>258804397.91916698</c:v>
                </c:pt>
                <c:pt idx="30218">
                  <c:v>258855450.14036298</c:v>
                </c:pt>
                <c:pt idx="30219">
                  <c:v>258906482.56438199</c:v>
                </c:pt>
                <c:pt idx="30220">
                  <c:v>258957495.199498</c:v>
                </c:pt>
                <c:pt idx="30221">
                  <c:v>259008488.05397901</c:v>
                </c:pt>
                <c:pt idx="30222">
                  <c:v>259059461.136089</c:v>
                </c:pt>
                <c:pt idx="30223">
                  <c:v>259110414.45408303</c:v>
                </c:pt>
                <c:pt idx="30224">
                  <c:v>259161348.01621103</c:v>
                </c:pt>
                <c:pt idx="30225">
                  <c:v>259212261.83071503</c:v>
                </c:pt>
                <c:pt idx="30226">
                  <c:v>259263155.90583304</c:v>
                </c:pt>
                <c:pt idx="30227">
                  <c:v>259314030.24979496</c:v>
                </c:pt>
                <c:pt idx="30228">
                  <c:v>259364884.87082401</c:v>
                </c:pt>
                <c:pt idx="30229">
                  <c:v>259415719.77713996</c:v>
                </c:pt>
                <c:pt idx="30230">
                  <c:v>259466534.97695202</c:v>
                </c:pt>
                <c:pt idx="30231">
                  <c:v>259517330.47846597</c:v>
                </c:pt>
                <c:pt idx="30232">
                  <c:v>259568106.28988099</c:v>
                </c:pt>
                <c:pt idx="30233">
                  <c:v>259618862.41938898</c:v>
                </c:pt>
                <c:pt idx="30234">
                  <c:v>259669598.875177</c:v>
                </c:pt>
                <c:pt idx="30235">
                  <c:v>259720315.66542301</c:v>
                </c:pt>
                <c:pt idx="30236">
                  <c:v>259771012.79830196</c:v>
                </c:pt>
                <c:pt idx="30237">
                  <c:v>259821690.28198096</c:v>
                </c:pt>
                <c:pt idx="30238">
                  <c:v>259872348.12462103</c:v>
                </c:pt>
                <c:pt idx="30239">
                  <c:v>259922986.33437601</c:v>
                </c:pt>
                <c:pt idx="30240">
                  <c:v>259973604.91939598</c:v>
                </c:pt>
                <c:pt idx="30241">
                  <c:v>260024203.88782203</c:v>
                </c:pt>
                <c:pt idx="30242">
                  <c:v>260074783.24778998</c:v>
                </c:pt>
                <c:pt idx="30243">
                  <c:v>260125343.00742999</c:v>
                </c:pt>
                <c:pt idx="30244">
                  <c:v>260175883.174867</c:v>
                </c:pt>
                <c:pt idx="30245">
                  <c:v>260226403.75821599</c:v>
                </c:pt>
                <c:pt idx="30246">
                  <c:v>260276904.76558998</c:v>
                </c:pt>
                <c:pt idx="30247">
                  <c:v>260327386.20509398</c:v>
                </c:pt>
                <c:pt idx="30248">
                  <c:v>260377848.08482602</c:v>
                </c:pt>
                <c:pt idx="30249">
                  <c:v>260428290.41288</c:v>
                </c:pt>
                <c:pt idx="30250">
                  <c:v>260478713.197341</c:v>
                </c:pt>
                <c:pt idx="30251">
                  <c:v>260529116.44628999</c:v>
                </c:pt>
                <c:pt idx="30252">
                  <c:v>260579500.16780201</c:v>
                </c:pt>
                <c:pt idx="30253">
                  <c:v>260629864.36994499</c:v>
                </c:pt>
                <c:pt idx="30254">
                  <c:v>260680209.06077999</c:v>
                </c:pt>
                <c:pt idx="30255">
                  <c:v>260730534.24836394</c:v>
                </c:pt>
                <c:pt idx="30256">
                  <c:v>260780839.94074696</c:v>
                </c:pt>
                <c:pt idx="30257">
                  <c:v>260831126.14597198</c:v>
                </c:pt>
                <c:pt idx="30258">
                  <c:v>260881392.87207699</c:v>
                </c:pt>
                <c:pt idx="30259">
                  <c:v>260931640.12709299</c:v>
                </c:pt>
                <c:pt idx="30260">
                  <c:v>260981867.919047</c:v>
                </c:pt>
                <c:pt idx="30261">
                  <c:v>261032076.25595799</c:v>
                </c:pt>
                <c:pt idx="30262">
                  <c:v>261082265.14583901</c:v>
                </c:pt>
                <c:pt idx="30263">
                  <c:v>261132434.59669703</c:v>
                </c:pt>
                <c:pt idx="30264">
                  <c:v>261182584.61653399</c:v>
                </c:pt>
                <c:pt idx="30265">
                  <c:v>261232715.21334594</c:v>
                </c:pt>
                <c:pt idx="30266">
                  <c:v>261282826.39512199</c:v>
                </c:pt>
                <c:pt idx="30267">
                  <c:v>261332918.16984501</c:v>
                </c:pt>
                <c:pt idx="30268">
                  <c:v>261382990.54549199</c:v>
                </c:pt>
                <c:pt idx="30269">
                  <c:v>261433043.530036</c:v>
                </c:pt>
                <c:pt idx="30270">
                  <c:v>261483077.131441</c:v>
                </c:pt>
                <c:pt idx="30271">
                  <c:v>261533091.35766703</c:v>
                </c:pt>
                <c:pt idx="30272">
                  <c:v>261583086.216667</c:v>
                </c:pt>
                <c:pt idx="30273">
                  <c:v>261633061.71638897</c:v>
                </c:pt>
                <c:pt idx="30274">
                  <c:v>261683017.86477503</c:v>
                </c:pt>
                <c:pt idx="30275">
                  <c:v>261732954.669761</c:v>
                </c:pt>
                <c:pt idx="30276">
                  <c:v>261782872.139276</c:v>
                </c:pt>
                <c:pt idx="30277">
                  <c:v>261832770.28124398</c:v>
                </c:pt>
                <c:pt idx="30278">
                  <c:v>261882649.10358298</c:v>
                </c:pt>
                <c:pt idx="30279">
                  <c:v>261932508.614205</c:v>
                </c:pt>
                <c:pt idx="30280">
                  <c:v>261982348.82101703</c:v>
                </c:pt>
                <c:pt idx="30281">
                  <c:v>262032169.73191798</c:v>
                </c:pt>
                <c:pt idx="30282">
                  <c:v>262081971.35480404</c:v>
                </c:pt>
                <c:pt idx="30283">
                  <c:v>262131753.69756198</c:v>
                </c:pt>
                <c:pt idx="30284">
                  <c:v>262181516.76807597</c:v>
                </c:pt>
                <c:pt idx="30285">
                  <c:v>262231260.57422301</c:v>
                </c:pt>
                <c:pt idx="30286">
                  <c:v>262280985.12387401</c:v>
                </c:pt>
                <c:pt idx="30287">
                  <c:v>262330690.42489302</c:v>
                </c:pt>
                <c:pt idx="30288">
                  <c:v>262380376.48514101</c:v>
                </c:pt>
                <c:pt idx="30289">
                  <c:v>262430043.31246999</c:v>
                </c:pt>
                <c:pt idx="30290">
                  <c:v>262479690.91473001</c:v>
                </c:pt>
                <c:pt idx="30291">
                  <c:v>262529319.29976198</c:v>
                </c:pt>
                <c:pt idx="30292">
                  <c:v>262578928.475402</c:v>
                </c:pt>
                <c:pt idx="30293">
                  <c:v>262628518.44948</c:v>
                </c:pt>
                <c:pt idx="30294">
                  <c:v>262678089.22982201</c:v>
                </c:pt>
                <c:pt idx="30295">
                  <c:v>262727640.82424703</c:v>
                </c:pt>
                <c:pt idx="30296">
                  <c:v>262777173.24056795</c:v>
                </c:pt>
                <c:pt idx="30297">
                  <c:v>262826686.48659202</c:v>
                </c:pt>
                <c:pt idx="30298">
                  <c:v>262876180.57012096</c:v>
                </c:pt>
                <c:pt idx="30299">
                  <c:v>262925655.49895099</c:v>
                </c:pt>
                <c:pt idx="30300">
                  <c:v>262975111.28087303</c:v>
                </c:pt>
                <c:pt idx="30301">
                  <c:v>263024547.92367104</c:v>
                </c:pt>
                <c:pt idx="30302">
                  <c:v>263073965.43512398</c:v>
                </c:pt>
                <c:pt idx="30303">
                  <c:v>263123363.82300499</c:v>
                </c:pt>
                <c:pt idx="30304">
                  <c:v>263172743.095083</c:v>
                </c:pt>
                <c:pt idx="30305">
                  <c:v>263222103.25911799</c:v>
                </c:pt>
                <c:pt idx="30306">
                  <c:v>263271444.32286802</c:v>
                </c:pt>
                <c:pt idx="30307">
                  <c:v>263320766.294083</c:v>
                </c:pt>
                <c:pt idx="30308">
                  <c:v>263370069.180507</c:v>
                </c:pt>
                <c:pt idx="30309">
                  <c:v>263419352.98988104</c:v>
                </c:pt>
                <c:pt idx="30310">
                  <c:v>263468617.729938</c:v>
                </c:pt>
                <c:pt idx="30311">
                  <c:v>263517863.40840501</c:v>
                </c:pt>
                <c:pt idx="30312">
                  <c:v>263567090.03300598</c:v>
                </c:pt>
                <c:pt idx="30313">
                  <c:v>263616297.61145797</c:v>
                </c:pt>
                <c:pt idx="30314">
                  <c:v>263665486.15147099</c:v>
                </c:pt>
                <c:pt idx="30315">
                  <c:v>263714655.66075099</c:v>
                </c:pt>
                <c:pt idx="30316">
                  <c:v>263763806.146999</c:v>
                </c:pt>
                <c:pt idx="30317">
                  <c:v>263812937.61790898</c:v>
                </c:pt>
                <c:pt idx="30318">
                  <c:v>263862050.08116996</c:v>
                </c:pt>
                <c:pt idx="30319">
                  <c:v>263911143.54446501</c:v>
                </c:pt>
                <c:pt idx="30320">
                  <c:v>263960218.01547301</c:v>
                </c:pt>
                <c:pt idx="30321">
                  <c:v>264009273.501865</c:v>
                </c:pt>
                <c:pt idx="30322">
                  <c:v>264058310.01130897</c:v>
                </c:pt>
                <c:pt idx="30323">
                  <c:v>264107327.55146599</c:v>
                </c:pt>
                <c:pt idx="30324">
                  <c:v>264156326.12999099</c:v>
                </c:pt>
                <c:pt idx="30325">
                  <c:v>264205305.754536</c:v>
                </c:pt>
                <c:pt idx="30326">
                  <c:v>264254266.432744</c:v>
                </c:pt>
                <c:pt idx="30327">
                  <c:v>264303208.17225599</c:v>
                </c:pt>
                <c:pt idx="30328">
                  <c:v>264352130.98070401</c:v>
                </c:pt>
                <c:pt idx="30329">
                  <c:v>264401034.86571801</c:v>
                </c:pt>
                <c:pt idx="30330">
                  <c:v>264449919.83491904</c:v>
                </c:pt>
                <c:pt idx="30331">
                  <c:v>264498785.89592701</c:v>
                </c:pt>
                <c:pt idx="30332">
                  <c:v>264547633.05635202</c:v>
                </c:pt>
                <c:pt idx="30333">
                  <c:v>264596461.32380202</c:v>
                </c:pt>
                <c:pt idx="30334">
                  <c:v>264645270.70587701</c:v>
                </c:pt>
                <c:pt idx="30335">
                  <c:v>264694061.21017298</c:v>
                </c:pt>
                <c:pt idx="30336">
                  <c:v>264742832.84428</c:v>
                </c:pt>
                <c:pt idx="30337">
                  <c:v>264791585.61578396</c:v>
                </c:pt>
                <c:pt idx="30338">
                  <c:v>264840319.53226399</c:v>
                </c:pt>
                <c:pt idx="30339">
                  <c:v>264889034.60129398</c:v>
                </c:pt>
                <c:pt idx="30340">
                  <c:v>264937730.83044201</c:v>
                </c:pt>
                <c:pt idx="30341">
                  <c:v>264986408.227272</c:v>
                </c:pt>
                <c:pt idx="30342">
                  <c:v>265035066.79934296</c:v>
                </c:pt>
                <c:pt idx="30343">
                  <c:v>265083706.55420601</c:v>
                </c:pt>
                <c:pt idx="30344">
                  <c:v>265132327.49940899</c:v>
                </c:pt>
                <c:pt idx="30345">
                  <c:v>265180929.64249399</c:v>
                </c:pt>
                <c:pt idx="30346">
                  <c:v>265229512.990998</c:v>
                </c:pt>
                <c:pt idx="30347">
                  <c:v>265278077.55245203</c:v>
                </c:pt>
                <c:pt idx="30348">
                  <c:v>265326623.33438101</c:v>
                </c:pt>
                <c:pt idx="30349">
                  <c:v>265375150.34430701</c:v>
                </c:pt>
                <c:pt idx="30350">
                  <c:v>265423658.589744</c:v>
                </c:pt>
                <c:pt idx="30351">
                  <c:v>265472148.07820398</c:v>
                </c:pt>
                <c:pt idx="30352">
                  <c:v>265520618.81718996</c:v>
                </c:pt>
                <c:pt idx="30353">
                  <c:v>265569070.81420299</c:v>
                </c:pt>
                <c:pt idx="30354">
                  <c:v>265617504.07673499</c:v>
                </c:pt>
                <c:pt idx="30355">
                  <c:v>265665918.61227798</c:v>
                </c:pt>
                <c:pt idx="30356">
                  <c:v>265714314.42831299</c:v>
                </c:pt>
                <c:pt idx="30357">
                  <c:v>265762691.53231999</c:v>
                </c:pt>
                <c:pt idx="30358">
                  <c:v>265811049.93177199</c:v>
                </c:pt>
                <c:pt idx="30359">
                  <c:v>265859389.63413599</c:v>
                </c:pt>
                <c:pt idx="30360">
                  <c:v>265907710.64687601</c:v>
                </c:pt>
                <c:pt idx="30361">
                  <c:v>265956012.97745001</c:v>
                </c:pt>
                <c:pt idx="30362">
                  <c:v>266004296.63330796</c:v>
                </c:pt>
                <c:pt idx="30363">
                  <c:v>266052561.62189999</c:v>
                </c:pt>
                <c:pt idx="30364">
                  <c:v>266100807.95066601</c:v>
                </c:pt>
                <c:pt idx="30365">
                  <c:v>266149035.62704301</c:v>
                </c:pt>
                <c:pt idx="30366">
                  <c:v>266197244.65846398</c:v>
                </c:pt>
                <c:pt idx="30367">
                  <c:v>266245435.05235401</c:v>
                </c:pt>
                <c:pt idx="30368">
                  <c:v>266293606.81613401</c:v>
                </c:pt>
                <c:pt idx="30369">
                  <c:v>266341759.95722201</c:v>
                </c:pt>
                <c:pt idx="30370">
                  <c:v>266389894.48302701</c:v>
                </c:pt>
                <c:pt idx="30371">
                  <c:v>266438010.400956</c:v>
                </c:pt>
                <c:pt idx="30372">
                  <c:v>266486107.71840897</c:v>
                </c:pt>
                <c:pt idx="30373">
                  <c:v>266534186.44278198</c:v>
                </c:pt>
                <c:pt idx="30374">
                  <c:v>266582246.58146599</c:v>
                </c:pt>
                <c:pt idx="30375">
                  <c:v>266630288.14184496</c:v>
                </c:pt>
                <c:pt idx="30376">
                  <c:v>266678311.13130096</c:v>
                </c:pt>
                <c:pt idx="30377">
                  <c:v>266726315.55720699</c:v>
                </c:pt>
                <c:pt idx="30378">
                  <c:v>266774301.42693502</c:v>
                </c:pt>
                <c:pt idx="30379">
                  <c:v>266822268.74784896</c:v>
                </c:pt>
                <c:pt idx="30380">
                  <c:v>266870217.52731001</c:v>
                </c:pt>
                <c:pt idx="30381">
                  <c:v>266918147.77267101</c:v>
                </c:pt>
                <c:pt idx="30382">
                  <c:v>266966059.49128398</c:v>
                </c:pt>
                <c:pt idx="30383">
                  <c:v>267013952.690492</c:v>
                </c:pt>
                <c:pt idx="30384">
                  <c:v>267061827.37763503</c:v>
                </c:pt>
                <c:pt idx="30385">
                  <c:v>267109683.560049</c:v>
                </c:pt>
                <c:pt idx="30386">
                  <c:v>267157521.24506298</c:v>
                </c:pt>
                <c:pt idx="30387">
                  <c:v>267205340.44000101</c:v>
                </c:pt>
                <c:pt idx="30388">
                  <c:v>267253141.152183</c:v>
                </c:pt>
                <c:pt idx="30389">
                  <c:v>267300923.38892499</c:v>
                </c:pt>
                <c:pt idx="30390">
                  <c:v>267348687.157534</c:v>
                </c:pt>
                <c:pt idx="30391">
                  <c:v>267396432.46531701</c:v>
                </c:pt>
                <c:pt idx="30392">
                  <c:v>267444159.31957299</c:v>
                </c:pt>
                <c:pt idx="30393">
                  <c:v>267491867.72759598</c:v>
                </c:pt>
                <c:pt idx="30394">
                  <c:v>267539557.69667703</c:v>
                </c:pt>
                <c:pt idx="30395">
                  <c:v>267587229.23409998</c:v>
                </c:pt>
                <c:pt idx="30396">
                  <c:v>267634882.34714496</c:v>
                </c:pt>
                <c:pt idx="30397">
                  <c:v>267682517.04308796</c:v>
                </c:pt>
                <c:pt idx="30398">
                  <c:v>267730133.32919699</c:v>
                </c:pt>
                <c:pt idx="30399">
                  <c:v>267777731.21273798</c:v>
                </c:pt>
                <c:pt idx="30400">
                  <c:v>267825310.70097101</c:v>
                </c:pt>
                <c:pt idx="30401">
                  <c:v>267872871.80115199</c:v>
                </c:pt>
                <c:pt idx="30402">
                  <c:v>267920414.52052999</c:v>
                </c:pt>
                <c:pt idx="30403">
                  <c:v>267967938.86635202</c:v>
                </c:pt>
                <c:pt idx="30404">
                  <c:v>268015444.84585699</c:v>
                </c:pt>
                <c:pt idx="30405">
                  <c:v>268062932.46628201</c:v>
                </c:pt>
                <c:pt idx="30406">
                  <c:v>268110401.73485699</c:v>
                </c:pt>
                <c:pt idx="30407">
                  <c:v>268157852.65880701</c:v>
                </c:pt>
                <c:pt idx="30408">
                  <c:v>268205285.24535498</c:v>
                </c:pt>
                <c:pt idx="30409">
                  <c:v>268252699.501717</c:v>
                </c:pt>
                <c:pt idx="30410">
                  <c:v>268300095.435103</c:v>
                </c:pt>
                <c:pt idx="30411">
                  <c:v>268347473.05272001</c:v>
                </c:pt>
                <c:pt idx="30412">
                  <c:v>268394832.36177</c:v>
                </c:pt>
                <c:pt idx="30413">
                  <c:v>268442173.36944997</c:v>
                </c:pt>
                <c:pt idx="30414">
                  <c:v>268489496.08295095</c:v>
                </c:pt>
                <c:pt idx="30415">
                  <c:v>268536800.50946206</c:v>
                </c:pt>
                <c:pt idx="30416">
                  <c:v>268584086.65616405</c:v>
                </c:pt>
                <c:pt idx="30417">
                  <c:v>268631354.53023493</c:v>
                </c:pt>
                <c:pt idx="30418">
                  <c:v>268678604.13884801</c:v>
                </c:pt>
                <c:pt idx="30419">
                  <c:v>268725835.48917103</c:v>
                </c:pt>
                <c:pt idx="30420">
                  <c:v>268773048.58836704</c:v>
                </c:pt>
                <c:pt idx="30421">
                  <c:v>268820243.44359505</c:v>
                </c:pt>
                <c:pt idx="30422">
                  <c:v>268867420.06200892</c:v>
                </c:pt>
                <c:pt idx="30423">
                  <c:v>268914578.45075792</c:v>
                </c:pt>
                <c:pt idx="30424">
                  <c:v>268961718.61698496</c:v>
                </c:pt>
                <c:pt idx="30425">
                  <c:v>269008840.56783098</c:v>
                </c:pt>
                <c:pt idx="30426">
                  <c:v>269055944.31043005</c:v>
                </c:pt>
                <c:pt idx="30427">
                  <c:v>269103029.85191298</c:v>
                </c:pt>
                <c:pt idx="30428">
                  <c:v>269150097.199404</c:v>
                </c:pt>
                <c:pt idx="30429">
                  <c:v>269197146.36002505</c:v>
                </c:pt>
                <c:pt idx="30430">
                  <c:v>269244177.34089106</c:v>
                </c:pt>
                <c:pt idx="30431">
                  <c:v>269291190.14911407</c:v>
                </c:pt>
                <c:pt idx="30432">
                  <c:v>269338184.79179996</c:v>
                </c:pt>
                <c:pt idx="30433">
                  <c:v>269385161.276052</c:v>
                </c:pt>
                <c:pt idx="30434">
                  <c:v>269432119.60896498</c:v>
                </c:pt>
                <c:pt idx="30435">
                  <c:v>269479059.79763395</c:v>
                </c:pt>
                <c:pt idx="30436">
                  <c:v>269525981.84914505</c:v>
                </c:pt>
                <c:pt idx="30437">
                  <c:v>269572885.77058297</c:v>
                </c:pt>
                <c:pt idx="30438">
                  <c:v>269619771.56902498</c:v>
                </c:pt>
                <c:pt idx="30439">
                  <c:v>269666639.25154608</c:v>
                </c:pt>
                <c:pt idx="30440">
                  <c:v>269713488.82521492</c:v>
                </c:pt>
                <c:pt idx="30441">
                  <c:v>269760320.29709703</c:v>
                </c:pt>
                <c:pt idx="30442">
                  <c:v>269807133.67425102</c:v>
                </c:pt>
                <c:pt idx="30443">
                  <c:v>269853928.96373391</c:v>
                </c:pt>
                <c:pt idx="30444">
                  <c:v>269900706.17259598</c:v>
                </c:pt>
                <c:pt idx="30445">
                  <c:v>269947465.30788398</c:v>
                </c:pt>
                <c:pt idx="30446">
                  <c:v>269994206.37663895</c:v>
                </c:pt>
                <c:pt idx="30447">
                  <c:v>270040929.38589799</c:v>
                </c:pt>
                <c:pt idx="30448">
                  <c:v>270087634.34269392</c:v>
                </c:pt>
                <c:pt idx="30449">
                  <c:v>270134321.25405502</c:v>
                </c:pt>
                <c:pt idx="30450">
                  <c:v>270180990.12700409</c:v>
                </c:pt>
                <c:pt idx="30451">
                  <c:v>270227640.96856105</c:v>
                </c:pt>
                <c:pt idx="30452">
                  <c:v>270274273.78573895</c:v>
                </c:pt>
                <c:pt idx="30453">
                  <c:v>270320888.58554792</c:v>
                </c:pt>
                <c:pt idx="30454">
                  <c:v>270367485.37499303</c:v>
                </c:pt>
                <c:pt idx="30455">
                  <c:v>270414064.16107601</c:v>
                </c:pt>
                <c:pt idx="30456">
                  <c:v>270460624.95079201</c:v>
                </c:pt>
                <c:pt idx="30457">
                  <c:v>270507167.75113392</c:v>
                </c:pt>
                <c:pt idx="30458">
                  <c:v>270553692.56908703</c:v>
                </c:pt>
                <c:pt idx="30459">
                  <c:v>270600199.41163594</c:v>
                </c:pt>
                <c:pt idx="30460">
                  <c:v>270646688.28575796</c:v>
                </c:pt>
                <c:pt idx="30461">
                  <c:v>270693159.19842607</c:v>
                </c:pt>
                <c:pt idx="30462">
                  <c:v>270739612.15661108</c:v>
                </c:pt>
                <c:pt idx="30463">
                  <c:v>270786047.16727698</c:v>
                </c:pt>
                <c:pt idx="30464">
                  <c:v>270832464.23738396</c:v>
                </c:pt>
                <c:pt idx="30465">
                  <c:v>270878863.373887</c:v>
                </c:pt>
                <c:pt idx="30466">
                  <c:v>270925244.58373892</c:v>
                </c:pt>
                <c:pt idx="30467">
                  <c:v>270971607.873887</c:v>
                </c:pt>
                <c:pt idx="30468">
                  <c:v>271017953.25127196</c:v>
                </c:pt>
                <c:pt idx="30469">
                  <c:v>271064280.72283292</c:v>
                </c:pt>
                <c:pt idx="30470">
                  <c:v>271110590.29550391</c:v>
                </c:pt>
                <c:pt idx="30471">
                  <c:v>271156881.97621292</c:v>
                </c:pt>
                <c:pt idx="30472">
                  <c:v>271203155.77188599</c:v>
                </c:pt>
                <c:pt idx="30473">
                  <c:v>271249411.68944305</c:v>
                </c:pt>
                <c:pt idx="30474">
                  <c:v>271295649.73580003</c:v>
                </c:pt>
                <c:pt idx="30475">
                  <c:v>271341869.91786897</c:v>
                </c:pt>
                <c:pt idx="30476">
                  <c:v>271388072.24255598</c:v>
                </c:pt>
                <c:pt idx="30477">
                  <c:v>271434256.71676499</c:v>
                </c:pt>
                <c:pt idx="30478">
                  <c:v>271480423.34739506</c:v>
                </c:pt>
                <c:pt idx="30479">
                  <c:v>271526572.141339</c:v>
                </c:pt>
                <c:pt idx="30480">
                  <c:v>271572703.10548705</c:v>
                </c:pt>
                <c:pt idx="30481">
                  <c:v>271618816.24672502</c:v>
                </c:pt>
                <c:pt idx="30482">
                  <c:v>271664911.57193291</c:v>
                </c:pt>
                <c:pt idx="30483">
                  <c:v>271710989.08798891</c:v>
                </c:pt>
                <c:pt idx="30484">
                  <c:v>271757048.80176502</c:v>
                </c:pt>
                <c:pt idx="30485">
                  <c:v>271803090.720128</c:v>
                </c:pt>
                <c:pt idx="30486">
                  <c:v>271849114.849944</c:v>
                </c:pt>
                <c:pt idx="30487">
                  <c:v>271895121.198071</c:v>
                </c:pt>
                <c:pt idx="30488">
                  <c:v>271941109.77136391</c:v>
                </c:pt>
                <c:pt idx="30489">
                  <c:v>271987080.57667387</c:v>
                </c:pt>
                <c:pt idx="30490">
                  <c:v>272033033.62084901</c:v>
                </c:pt>
                <c:pt idx="30491">
                  <c:v>272078968.91072899</c:v>
                </c:pt>
                <c:pt idx="30492">
                  <c:v>272124886.45315409</c:v>
                </c:pt>
                <c:pt idx="30493">
                  <c:v>272170786.25495601</c:v>
                </c:pt>
                <c:pt idx="30494">
                  <c:v>272216668.32296592</c:v>
                </c:pt>
                <c:pt idx="30495">
                  <c:v>272262532.66400898</c:v>
                </c:pt>
                <c:pt idx="30496">
                  <c:v>272308379.28490496</c:v>
                </c:pt>
                <c:pt idx="30497">
                  <c:v>272354208.19247103</c:v>
                </c:pt>
                <c:pt idx="30498">
                  <c:v>272400019.39352107</c:v>
                </c:pt>
                <c:pt idx="30499">
                  <c:v>272445812.89486206</c:v>
                </c:pt>
                <c:pt idx="30500">
                  <c:v>272491588.70329696</c:v>
                </c:pt>
                <c:pt idx="30501">
                  <c:v>272537346.82562792</c:v>
                </c:pt>
                <c:pt idx="30502">
                  <c:v>272583087.26865</c:v>
                </c:pt>
                <c:pt idx="30503">
                  <c:v>272628810.03915298</c:v>
                </c:pt>
                <c:pt idx="30504">
                  <c:v>272674515.14392608</c:v>
                </c:pt>
                <c:pt idx="30505">
                  <c:v>272720202.58975101</c:v>
                </c:pt>
                <c:pt idx="30506">
                  <c:v>272765872.383407</c:v>
                </c:pt>
                <c:pt idx="30507">
                  <c:v>272811524.53166896</c:v>
                </c:pt>
                <c:pt idx="30508">
                  <c:v>272857159.04130697</c:v>
                </c:pt>
                <c:pt idx="30509">
                  <c:v>272902775.91908795</c:v>
                </c:pt>
                <c:pt idx="30510">
                  <c:v>272948375.17177296</c:v>
                </c:pt>
                <c:pt idx="30511">
                  <c:v>272993956.80612206</c:v>
                </c:pt>
                <c:pt idx="30512">
                  <c:v>273039520.82888597</c:v>
                </c:pt>
                <c:pt idx="30513">
                  <c:v>273085067.24681705</c:v>
                </c:pt>
                <c:pt idx="30514">
                  <c:v>273130596.06665999</c:v>
                </c:pt>
                <c:pt idx="30515">
                  <c:v>273176107.29515696</c:v>
                </c:pt>
                <c:pt idx="30516">
                  <c:v>273221600.93904394</c:v>
                </c:pt>
                <c:pt idx="30517">
                  <c:v>273267077.00505501</c:v>
                </c:pt>
                <c:pt idx="30518">
                  <c:v>273312535.49991894</c:v>
                </c:pt>
                <c:pt idx="30519">
                  <c:v>273357976.43036091</c:v>
                </c:pt>
                <c:pt idx="30520">
                  <c:v>273403399.80310208</c:v>
                </c:pt>
                <c:pt idx="30521">
                  <c:v>273448805.62485898</c:v>
                </c:pt>
                <c:pt idx="30522">
                  <c:v>273494193.90234393</c:v>
                </c:pt>
                <c:pt idx="30523">
                  <c:v>273539564.64226705</c:v>
                </c:pt>
                <c:pt idx="30524">
                  <c:v>273584917.851331</c:v>
                </c:pt>
                <c:pt idx="30525">
                  <c:v>273630253.5362379</c:v>
                </c:pt>
                <c:pt idx="30526">
                  <c:v>273675571.70368391</c:v>
                </c:pt>
                <c:pt idx="30527">
                  <c:v>273720872.36036098</c:v>
                </c:pt>
                <c:pt idx="30528">
                  <c:v>273766155.51295692</c:v>
                </c:pt>
                <c:pt idx="30529">
                  <c:v>273811421.16815805</c:v>
                </c:pt>
                <c:pt idx="30530">
                  <c:v>273856669.33264196</c:v>
                </c:pt>
                <c:pt idx="30531">
                  <c:v>273901900.01308799</c:v>
                </c:pt>
                <c:pt idx="30532">
                  <c:v>273947113.21616602</c:v>
                </c:pt>
                <c:pt idx="30533">
                  <c:v>273992308.94854605</c:v>
                </c:pt>
                <c:pt idx="30534">
                  <c:v>274037487.21688992</c:v>
                </c:pt>
                <c:pt idx="30535">
                  <c:v>274082648.02786106</c:v>
                </c:pt>
                <c:pt idx="30536">
                  <c:v>274127791.38811302</c:v>
                </c:pt>
                <c:pt idx="30537">
                  <c:v>274172917.30430001</c:v>
                </c:pt>
                <c:pt idx="30538">
                  <c:v>274218025.78306901</c:v>
                </c:pt>
                <c:pt idx="30539">
                  <c:v>274263116.83106399</c:v>
                </c:pt>
                <c:pt idx="30540">
                  <c:v>274308190.45492703</c:v>
                </c:pt>
                <c:pt idx="30541">
                  <c:v>274353246.66129303</c:v>
                </c:pt>
                <c:pt idx="30542">
                  <c:v>274398285.45679492</c:v>
                </c:pt>
                <c:pt idx="30543">
                  <c:v>274443306.84806204</c:v>
                </c:pt>
                <c:pt idx="30544">
                  <c:v>274488310.841717</c:v>
                </c:pt>
                <c:pt idx="30545">
                  <c:v>274533297.44438201</c:v>
                </c:pt>
                <c:pt idx="30546">
                  <c:v>274578266.66267294</c:v>
                </c:pt>
                <c:pt idx="30547">
                  <c:v>274623218.50320297</c:v>
                </c:pt>
                <c:pt idx="30548">
                  <c:v>274668152.97257996</c:v>
                </c:pt>
                <c:pt idx="30549">
                  <c:v>274713070.07741106</c:v>
                </c:pt>
                <c:pt idx="30550">
                  <c:v>274757969.82429391</c:v>
                </c:pt>
                <c:pt idx="30551">
                  <c:v>274802852.21982801</c:v>
                </c:pt>
                <c:pt idx="30552">
                  <c:v>274847717.27060699</c:v>
                </c:pt>
                <c:pt idx="30553">
                  <c:v>274892564.98321795</c:v>
                </c:pt>
                <c:pt idx="30554">
                  <c:v>274937395.36424792</c:v>
                </c:pt>
                <c:pt idx="30555">
                  <c:v>274982208.42027789</c:v>
                </c:pt>
                <c:pt idx="30556">
                  <c:v>275027004.15788507</c:v>
                </c:pt>
                <c:pt idx="30557">
                  <c:v>275071782.58364499</c:v>
                </c:pt>
                <c:pt idx="30558">
                  <c:v>275116543.70412606</c:v>
                </c:pt>
                <c:pt idx="30559">
                  <c:v>275161287.52589399</c:v>
                </c:pt>
                <c:pt idx="30560">
                  <c:v>275206014.05551302</c:v>
                </c:pt>
                <c:pt idx="30561">
                  <c:v>275250723.29953992</c:v>
                </c:pt>
                <c:pt idx="30562">
                  <c:v>275295415.26453</c:v>
                </c:pt>
                <c:pt idx="30563">
                  <c:v>275340089.95703298</c:v>
                </c:pt>
                <c:pt idx="30564">
                  <c:v>275384747.38359702</c:v>
                </c:pt>
                <c:pt idx="30565">
                  <c:v>275429387.55076498</c:v>
                </c:pt>
                <c:pt idx="30566">
                  <c:v>275474010.46507603</c:v>
                </c:pt>
                <c:pt idx="30567">
                  <c:v>275518616.13306504</c:v>
                </c:pt>
                <c:pt idx="30568">
                  <c:v>275563204.56126499</c:v>
                </c:pt>
                <c:pt idx="30569">
                  <c:v>275607775.75620192</c:v>
                </c:pt>
                <c:pt idx="30570">
                  <c:v>275652329.72440201</c:v>
                </c:pt>
                <c:pt idx="30571">
                  <c:v>275696866.47238493</c:v>
                </c:pt>
                <c:pt idx="30572">
                  <c:v>275741386.00666696</c:v>
                </c:pt>
                <c:pt idx="30573">
                  <c:v>275785888.33376098</c:v>
                </c:pt>
                <c:pt idx="30574">
                  <c:v>275830373.46017599</c:v>
                </c:pt>
                <c:pt idx="30575">
                  <c:v>275874841.39241695</c:v>
                </c:pt>
                <c:pt idx="30576">
                  <c:v>275919292.13698596</c:v>
                </c:pt>
                <c:pt idx="30577">
                  <c:v>275963725.70038092</c:v>
                </c:pt>
                <c:pt idx="30578">
                  <c:v>276008142.08909601</c:v>
                </c:pt>
                <c:pt idx="30579">
                  <c:v>276052541.30962002</c:v>
                </c:pt>
                <c:pt idx="30580">
                  <c:v>276096923.36844206</c:v>
                </c:pt>
                <c:pt idx="30581">
                  <c:v>276141288.27204299</c:v>
                </c:pt>
                <c:pt idx="30582">
                  <c:v>276185636.02690291</c:v>
                </c:pt>
                <c:pt idx="30583">
                  <c:v>276229966.63949698</c:v>
                </c:pt>
                <c:pt idx="30584">
                  <c:v>276274280.11629695</c:v>
                </c:pt>
                <c:pt idx="30585">
                  <c:v>276318576.46377099</c:v>
                </c:pt>
                <c:pt idx="30586">
                  <c:v>276362855.68838298</c:v>
                </c:pt>
                <c:pt idx="30587">
                  <c:v>276407117.79659492</c:v>
                </c:pt>
                <c:pt idx="30588">
                  <c:v>276451362.79486197</c:v>
                </c:pt>
                <c:pt idx="30589">
                  <c:v>276495590.68963999</c:v>
                </c:pt>
                <c:pt idx="30590">
                  <c:v>276539801.48737592</c:v>
                </c:pt>
                <c:pt idx="30591">
                  <c:v>276583995.19451702</c:v>
                </c:pt>
                <c:pt idx="30592">
                  <c:v>276628171.81750607</c:v>
                </c:pt>
                <c:pt idx="30593">
                  <c:v>276672331.362782</c:v>
                </c:pt>
                <c:pt idx="30594">
                  <c:v>276716473.83677793</c:v>
                </c:pt>
                <c:pt idx="30595">
                  <c:v>276760599.24592799</c:v>
                </c:pt>
                <c:pt idx="30596">
                  <c:v>276804707.59665793</c:v>
                </c:pt>
                <c:pt idx="30597">
                  <c:v>276848798.895392</c:v>
                </c:pt>
                <c:pt idx="30598">
                  <c:v>276892873.14855212</c:v>
                </c:pt>
                <c:pt idx="30599">
                  <c:v>276936930.36255509</c:v>
                </c:pt>
                <c:pt idx="30600">
                  <c:v>276980970.54381311</c:v>
                </c:pt>
                <c:pt idx="30601">
                  <c:v>277024993.69873601</c:v>
                </c:pt>
                <c:pt idx="30602">
                  <c:v>277068999.83372998</c:v>
                </c:pt>
                <c:pt idx="30603">
                  <c:v>277112988.955199</c:v>
                </c:pt>
                <c:pt idx="30604">
                  <c:v>277156961.06954002</c:v>
                </c:pt>
                <c:pt idx="30605">
                  <c:v>277200916.18315005</c:v>
                </c:pt>
                <c:pt idx="30606">
                  <c:v>277244854.30242097</c:v>
                </c:pt>
                <c:pt idx="30607">
                  <c:v>277288775.43373895</c:v>
                </c:pt>
                <c:pt idx="30608">
                  <c:v>277332679.58349109</c:v>
                </c:pt>
                <c:pt idx="30609">
                  <c:v>277376566.758057</c:v>
                </c:pt>
                <c:pt idx="30610">
                  <c:v>277420436.96381402</c:v>
                </c:pt>
                <c:pt idx="30611">
                  <c:v>277464290.207138</c:v>
                </c:pt>
                <c:pt idx="30612">
                  <c:v>277508126.49439794</c:v>
                </c:pt>
                <c:pt idx="30613">
                  <c:v>277551945.83196092</c:v>
                </c:pt>
                <c:pt idx="30614">
                  <c:v>277595748.226192</c:v>
                </c:pt>
                <c:pt idx="30615">
                  <c:v>277639533.68344802</c:v>
                </c:pt>
                <c:pt idx="30616">
                  <c:v>277683302.21008795</c:v>
                </c:pt>
                <c:pt idx="30617">
                  <c:v>277727053.812464</c:v>
                </c:pt>
                <c:pt idx="30618">
                  <c:v>277770788.49692494</c:v>
                </c:pt>
                <c:pt idx="30619">
                  <c:v>277814506.26981801</c:v>
                </c:pt>
                <c:pt idx="30620">
                  <c:v>277858207.13748401</c:v>
                </c:pt>
                <c:pt idx="30621">
                  <c:v>277901891.10626298</c:v>
                </c:pt>
                <c:pt idx="30622">
                  <c:v>277945558.18248999</c:v>
                </c:pt>
                <c:pt idx="30623">
                  <c:v>277989208.37249696</c:v>
                </c:pt>
                <c:pt idx="30624">
                  <c:v>278032841.68261296</c:v>
                </c:pt>
                <c:pt idx="30625">
                  <c:v>278076458.11916208</c:v>
                </c:pt>
                <c:pt idx="30626">
                  <c:v>278120057.68846607</c:v>
                </c:pt>
                <c:pt idx="30627">
                  <c:v>278163640.39684296</c:v>
                </c:pt>
                <c:pt idx="30628">
                  <c:v>278207206.25060892</c:v>
                </c:pt>
                <c:pt idx="30629">
                  <c:v>278250755.25607294</c:v>
                </c:pt>
                <c:pt idx="30630">
                  <c:v>278294287.41954392</c:v>
                </c:pt>
                <c:pt idx="30631">
                  <c:v>278337802.74732709</c:v>
                </c:pt>
                <c:pt idx="30632">
                  <c:v>278381301.24572206</c:v>
                </c:pt>
                <c:pt idx="30633">
                  <c:v>278424782.92102599</c:v>
                </c:pt>
                <c:pt idx="30634">
                  <c:v>278468247.779535</c:v>
                </c:pt>
                <c:pt idx="30635">
                  <c:v>278511695.82753801</c:v>
                </c:pt>
                <c:pt idx="30636">
                  <c:v>278555127.07132298</c:v>
                </c:pt>
                <c:pt idx="30637">
                  <c:v>278598541.51717305</c:v>
                </c:pt>
                <c:pt idx="30638">
                  <c:v>278641939.17137003</c:v>
                </c:pt>
                <c:pt idx="30639">
                  <c:v>278685320.04019105</c:v>
                </c:pt>
                <c:pt idx="30640">
                  <c:v>278728684.12990892</c:v>
                </c:pt>
                <c:pt idx="30641">
                  <c:v>278772031.44679391</c:v>
                </c:pt>
                <c:pt idx="30642">
                  <c:v>278815361.99711305</c:v>
                </c:pt>
                <c:pt idx="30643">
                  <c:v>278858675.78713101</c:v>
                </c:pt>
                <c:pt idx="30644">
                  <c:v>278901972.82310802</c:v>
                </c:pt>
                <c:pt idx="30645">
                  <c:v>278945253.11129999</c:v>
                </c:pt>
                <c:pt idx="30646">
                  <c:v>278988516.65796107</c:v>
                </c:pt>
                <c:pt idx="30647">
                  <c:v>279031763.46934092</c:v>
                </c:pt>
                <c:pt idx="30648">
                  <c:v>279074993.55168796</c:v>
                </c:pt>
                <c:pt idx="30649">
                  <c:v>279118206.91124386</c:v>
                </c:pt>
                <c:pt idx="30650">
                  <c:v>279161403.55425102</c:v>
                </c:pt>
                <c:pt idx="30651">
                  <c:v>279204583.48694485</c:v>
                </c:pt>
                <c:pt idx="30652">
                  <c:v>279247746.71555901</c:v>
                </c:pt>
                <c:pt idx="30653">
                  <c:v>279290893.246324</c:v>
                </c:pt>
                <c:pt idx="30654">
                  <c:v>279334023.08546799</c:v>
                </c:pt>
                <c:pt idx="30655">
                  <c:v>279377136.23921299</c:v>
                </c:pt>
                <c:pt idx="30656">
                  <c:v>279420232.71377999</c:v>
                </c:pt>
                <c:pt idx="30657">
                  <c:v>279463312.51538694</c:v>
                </c:pt>
                <c:pt idx="30658">
                  <c:v>279506375.65024698</c:v>
                </c:pt>
                <c:pt idx="30659">
                  <c:v>279549422.12457108</c:v>
                </c:pt>
                <c:pt idx="30660">
                  <c:v>279592451.94456702</c:v>
                </c:pt>
                <c:pt idx="30661">
                  <c:v>279635465.11643696</c:v>
                </c:pt>
                <c:pt idx="30662">
                  <c:v>279678461.646384</c:v>
                </c:pt>
                <c:pt idx="30663">
                  <c:v>279721441.54060501</c:v>
                </c:pt>
                <c:pt idx="30664">
                  <c:v>279764404.80529296</c:v>
                </c:pt>
                <c:pt idx="30665">
                  <c:v>279807351.44664103</c:v>
                </c:pt>
                <c:pt idx="30666">
                  <c:v>279850281.47083491</c:v>
                </c:pt>
                <c:pt idx="30667">
                  <c:v>279893194.88406205</c:v>
                </c:pt>
                <c:pt idx="30668">
                  <c:v>279936091.69250101</c:v>
                </c:pt>
                <c:pt idx="30669">
                  <c:v>279978971.90233094</c:v>
                </c:pt>
                <c:pt idx="30670">
                  <c:v>280021835.519728</c:v>
                </c:pt>
                <c:pt idx="30671">
                  <c:v>280064682.55086207</c:v>
                </c:pt>
                <c:pt idx="30672">
                  <c:v>280107513.00190294</c:v>
                </c:pt>
                <c:pt idx="30673">
                  <c:v>280150326.87901509</c:v>
                </c:pt>
                <c:pt idx="30674">
                  <c:v>280193124.18836206</c:v>
                </c:pt>
                <c:pt idx="30675">
                  <c:v>280235904.93610096</c:v>
                </c:pt>
                <c:pt idx="30676">
                  <c:v>280278669.128389</c:v>
                </c:pt>
                <c:pt idx="30677">
                  <c:v>280321416.77137893</c:v>
                </c:pt>
                <c:pt idx="30678">
                  <c:v>280364147.87121892</c:v>
                </c:pt>
                <c:pt idx="30679">
                  <c:v>280406862.43405592</c:v>
                </c:pt>
                <c:pt idx="30680">
                  <c:v>280449560.46603394</c:v>
                </c:pt>
                <c:pt idx="30681">
                  <c:v>280492241.97329199</c:v>
                </c:pt>
                <c:pt idx="30682">
                  <c:v>280534906.96196592</c:v>
                </c:pt>
                <c:pt idx="30683">
                  <c:v>280577555.438191</c:v>
                </c:pt>
                <c:pt idx="30684">
                  <c:v>280620187.40809792</c:v>
                </c:pt>
                <c:pt idx="30685">
                  <c:v>280662802.87781304</c:v>
                </c:pt>
                <c:pt idx="30686">
                  <c:v>280705401.85346115</c:v>
                </c:pt>
                <c:pt idx="30687">
                  <c:v>280747984.34116304</c:v>
                </c:pt>
                <c:pt idx="30688">
                  <c:v>280790550.34703702</c:v>
                </c:pt>
                <c:pt idx="30689">
                  <c:v>280833099.87719798</c:v>
                </c:pt>
                <c:pt idx="30690">
                  <c:v>280875632.93775803</c:v>
                </c:pt>
                <c:pt idx="30691">
                  <c:v>280918149.53482509</c:v>
                </c:pt>
                <c:pt idx="30692">
                  <c:v>280960649.67450607</c:v>
                </c:pt>
                <c:pt idx="30693">
                  <c:v>281003133.36290199</c:v>
                </c:pt>
                <c:pt idx="30694">
                  <c:v>281045600.60611397</c:v>
                </c:pt>
                <c:pt idx="30695">
                  <c:v>281088051.4102369</c:v>
                </c:pt>
                <c:pt idx="30696">
                  <c:v>281130485.78136492</c:v>
                </c:pt>
                <c:pt idx="30697">
                  <c:v>281172903.72558892</c:v>
                </c:pt>
                <c:pt idx="30698">
                  <c:v>281215305.24899399</c:v>
                </c:pt>
                <c:pt idx="30699">
                  <c:v>281257690.35766608</c:v>
                </c:pt>
                <c:pt idx="30700">
                  <c:v>281300059.05768502</c:v>
                </c:pt>
                <c:pt idx="30701">
                  <c:v>281342411.35513002</c:v>
                </c:pt>
                <c:pt idx="30702">
                  <c:v>281384747.25607497</c:v>
                </c:pt>
                <c:pt idx="30703">
                  <c:v>281427066.76659298</c:v>
                </c:pt>
                <c:pt idx="30704">
                  <c:v>281469369.89275092</c:v>
                </c:pt>
                <c:pt idx="30705">
                  <c:v>281511656.64061701</c:v>
                </c:pt>
                <c:pt idx="30706">
                  <c:v>281553927.01625299</c:v>
                </c:pt>
                <c:pt idx="30707">
                  <c:v>281596181.02571899</c:v>
                </c:pt>
                <c:pt idx="30708">
                  <c:v>281638418.67507201</c:v>
                </c:pt>
                <c:pt idx="30709">
                  <c:v>281680639.97036499</c:v>
                </c:pt>
                <c:pt idx="30710">
                  <c:v>281722844.91764891</c:v>
                </c:pt>
                <c:pt idx="30711">
                  <c:v>281765033.52297193</c:v>
                </c:pt>
                <c:pt idx="30712">
                  <c:v>281807205.79237986</c:v>
                </c:pt>
                <c:pt idx="30713">
                  <c:v>281849361.73191291</c:v>
                </c:pt>
                <c:pt idx="30714">
                  <c:v>281891501.34761107</c:v>
                </c:pt>
                <c:pt idx="30715">
                  <c:v>281933624.64551008</c:v>
                </c:pt>
                <c:pt idx="30716">
                  <c:v>281975731.63164192</c:v>
                </c:pt>
                <c:pt idx="30717">
                  <c:v>282017822.31203794</c:v>
                </c:pt>
                <c:pt idx="30718">
                  <c:v>282059896.69272399</c:v>
                </c:pt>
                <c:pt idx="30719">
                  <c:v>282101954.779724</c:v>
                </c:pt>
                <c:pt idx="30720">
                  <c:v>282143996.57906097</c:v>
                </c:pt>
                <c:pt idx="30721">
                  <c:v>282186022.09675092</c:v>
                </c:pt>
                <c:pt idx="30722">
                  <c:v>282228031.33881098</c:v>
                </c:pt>
                <c:pt idx="30723">
                  <c:v>282270024.31125093</c:v>
                </c:pt>
                <c:pt idx="30724">
                  <c:v>282312001.02008295</c:v>
                </c:pt>
                <c:pt idx="30725">
                  <c:v>282353961.47131199</c:v>
                </c:pt>
                <c:pt idx="30726">
                  <c:v>282395905.670941</c:v>
                </c:pt>
                <c:pt idx="30727">
                  <c:v>282437833.62497199</c:v>
                </c:pt>
                <c:pt idx="30728">
                  <c:v>282479745.33940202</c:v>
                </c:pt>
                <c:pt idx="30729">
                  <c:v>282521640.82022601</c:v>
                </c:pt>
                <c:pt idx="30730">
                  <c:v>282563520.07343501</c:v>
                </c:pt>
                <c:pt idx="30731">
                  <c:v>282605383.10502005</c:v>
                </c:pt>
                <c:pt idx="30732">
                  <c:v>282647229.92096496</c:v>
                </c:pt>
                <c:pt idx="30733">
                  <c:v>282689060.52725399</c:v>
                </c:pt>
                <c:pt idx="30734">
                  <c:v>282730874.929869</c:v>
                </c:pt>
                <c:pt idx="30735">
                  <c:v>282772673.134785</c:v>
                </c:pt>
                <c:pt idx="30736">
                  <c:v>282814455.14797801</c:v>
                </c:pt>
                <c:pt idx="30737">
                  <c:v>282856220.97541893</c:v>
                </c:pt>
                <c:pt idx="30738">
                  <c:v>282897970.62307799</c:v>
                </c:pt>
                <c:pt idx="30739">
                  <c:v>282939704.09692103</c:v>
                </c:pt>
                <c:pt idx="30740">
                  <c:v>282981421.40290993</c:v>
                </c:pt>
                <c:pt idx="30741">
                  <c:v>283023122.54700607</c:v>
                </c:pt>
                <c:pt idx="30742">
                  <c:v>283064807.53516799</c:v>
                </c:pt>
                <c:pt idx="30743">
                  <c:v>283106476.373348</c:v>
                </c:pt>
                <c:pt idx="30744">
                  <c:v>283148129.06750005</c:v>
                </c:pt>
                <c:pt idx="30745">
                  <c:v>283189765.62357301</c:v>
                </c:pt>
                <c:pt idx="30746">
                  <c:v>283231386.04751211</c:v>
                </c:pt>
                <c:pt idx="30747">
                  <c:v>283272990.34526098</c:v>
                </c:pt>
                <c:pt idx="30748">
                  <c:v>283314578.52276099</c:v>
                </c:pt>
                <c:pt idx="30749">
                  <c:v>283356150.58594996</c:v>
                </c:pt>
                <c:pt idx="30750">
                  <c:v>283397706.54076302</c:v>
                </c:pt>
                <c:pt idx="30751">
                  <c:v>283439246.39313102</c:v>
                </c:pt>
                <c:pt idx="30752">
                  <c:v>283480770.14898598</c:v>
                </c:pt>
                <c:pt idx="30753">
                  <c:v>283522277.81425202</c:v>
                </c:pt>
                <c:pt idx="30754">
                  <c:v>283563769.39485502</c:v>
                </c:pt>
                <c:pt idx="30755">
                  <c:v>283605244.89671499</c:v>
                </c:pt>
                <c:pt idx="30756">
                  <c:v>283646704.32574999</c:v>
                </c:pt>
                <c:pt idx="30757">
                  <c:v>283688147.687877</c:v>
                </c:pt>
                <c:pt idx="30758">
                  <c:v>283729574.98900896</c:v>
                </c:pt>
                <c:pt idx="30759">
                  <c:v>283770986.23505503</c:v>
                </c:pt>
                <c:pt idx="30760">
                  <c:v>283812381.43192196</c:v>
                </c:pt>
                <c:pt idx="30761">
                  <c:v>283853760.58551705</c:v>
                </c:pt>
                <c:pt idx="30762">
                  <c:v>283895123.70173895</c:v>
                </c:pt>
                <c:pt idx="30763">
                  <c:v>283936470.78648895</c:v>
                </c:pt>
                <c:pt idx="30764">
                  <c:v>283977801.84566402</c:v>
                </c:pt>
                <c:pt idx="30765">
                  <c:v>284019116.88515598</c:v>
                </c:pt>
                <c:pt idx="30766">
                  <c:v>284060415.91085696</c:v>
                </c:pt>
                <c:pt idx="30767">
                  <c:v>284101698.92865503</c:v>
                </c:pt>
                <c:pt idx="30768">
                  <c:v>284142965.94443601</c:v>
                </c:pt>
                <c:pt idx="30769">
                  <c:v>284184216.96408296</c:v>
                </c:pt>
                <c:pt idx="30770">
                  <c:v>284225451.99347591</c:v>
                </c:pt>
                <c:pt idx="30771">
                  <c:v>284266671.03849298</c:v>
                </c:pt>
                <c:pt idx="30772">
                  <c:v>284307874.10500801</c:v>
                </c:pt>
                <c:pt idx="30773">
                  <c:v>284349061.19889301</c:v>
                </c:pt>
                <c:pt idx="30774">
                  <c:v>284390232.32601899</c:v>
                </c:pt>
                <c:pt idx="30775">
                  <c:v>284431387.49225193</c:v>
                </c:pt>
                <c:pt idx="30776">
                  <c:v>284472526.70345497</c:v>
                </c:pt>
                <c:pt idx="30777">
                  <c:v>284513649.96549201</c:v>
                </c:pt>
                <c:pt idx="30778">
                  <c:v>284554757.28421992</c:v>
                </c:pt>
                <c:pt idx="30779">
                  <c:v>284595848.66549498</c:v>
                </c:pt>
                <c:pt idx="30780">
                  <c:v>284636924.11517298</c:v>
                </c:pt>
                <c:pt idx="30781">
                  <c:v>284677983.63910198</c:v>
                </c:pt>
                <c:pt idx="30782">
                  <c:v>284719027.24313205</c:v>
                </c:pt>
                <c:pt idx="30783">
                  <c:v>284760054.93310791</c:v>
                </c:pt>
                <c:pt idx="30784">
                  <c:v>284801066.71487296</c:v>
                </c:pt>
                <c:pt idx="30785">
                  <c:v>284842062.59426796</c:v>
                </c:pt>
                <c:pt idx="30786">
                  <c:v>284883042.57713097</c:v>
                </c:pt>
                <c:pt idx="30787">
                  <c:v>284924006.66929609</c:v>
                </c:pt>
                <c:pt idx="30788">
                  <c:v>284964954.87659597</c:v>
                </c:pt>
                <c:pt idx="30789">
                  <c:v>285005887.20486206</c:v>
                </c:pt>
                <c:pt idx="30790">
                  <c:v>285046803.65991998</c:v>
                </c:pt>
                <c:pt idx="30791">
                  <c:v>285087704.24759614</c:v>
                </c:pt>
                <c:pt idx="30792">
                  <c:v>285128588.97371209</c:v>
                </c:pt>
                <c:pt idx="30793">
                  <c:v>285169457.844087</c:v>
                </c:pt>
                <c:pt idx="30794">
                  <c:v>285210310.86453801</c:v>
                </c:pt>
                <c:pt idx="30795">
                  <c:v>285251148.04088002</c:v>
                </c:pt>
                <c:pt idx="30796">
                  <c:v>285291969.37892509</c:v>
                </c:pt>
                <c:pt idx="30797">
                  <c:v>285332774.88448298</c:v>
                </c:pt>
                <c:pt idx="30798">
                  <c:v>285373564.56335902</c:v>
                </c:pt>
                <c:pt idx="30799">
                  <c:v>285414338.42135894</c:v>
                </c:pt>
                <c:pt idx="30800">
                  <c:v>285455096.46428299</c:v>
                </c:pt>
                <c:pt idx="30801">
                  <c:v>285495838.697932</c:v>
                </c:pt>
                <c:pt idx="30802">
                  <c:v>285536565.12810206</c:v>
                </c:pt>
                <c:pt idx="30803">
                  <c:v>285577275.76058602</c:v>
                </c:pt>
                <c:pt idx="30804">
                  <c:v>285617970.60117698</c:v>
                </c:pt>
                <c:pt idx="30805">
                  <c:v>285658649.65566409</c:v>
                </c:pt>
                <c:pt idx="30806">
                  <c:v>285699312.92983299</c:v>
                </c:pt>
                <c:pt idx="30807">
                  <c:v>285739960.42946792</c:v>
                </c:pt>
                <c:pt idx="30808">
                  <c:v>285780592.16035002</c:v>
                </c:pt>
                <c:pt idx="30809">
                  <c:v>285821208.128259</c:v>
                </c:pt>
                <c:pt idx="30810">
                  <c:v>285861808.33897191</c:v>
                </c:pt>
                <c:pt idx="30811">
                  <c:v>285902392.79826099</c:v>
                </c:pt>
                <c:pt idx="30812">
                  <c:v>285942961.51189899</c:v>
                </c:pt>
                <c:pt idx="30813">
                  <c:v>285983514.48565596</c:v>
                </c:pt>
                <c:pt idx="30814">
                  <c:v>286024051.72529596</c:v>
                </c:pt>
                <c:pt idx="30815">
                  <c:v>286064573.23658496</c:v>
                </c:pt>
                <c:pt idx="30816">
                  <c:v>286105079.02528393</c:v>
                </c:pt>
                <c:pt idx="30817">
                  <c:v>286145569.09715301</c:v>
                </c:pt>
                <c:pt idx="30818">
                  <c:v>286186043.45794696</c:v>
                </c:pt>
                <c:pt idx="30819">
                  <c:v>286226502.11342204</c:v>
                </c:pt>
                <c:pt idx="30820">
                  <c:v>286266945.06932801</c:v>
                </c:pt>
                <c:pt idx="30821">
                  <c:v>286307372.33141696</c:v>
                </c:pt>
                <c:pt idx="30822">
                  <c:v>286347783.90543294</c:v>
                </c:pt>
                <c:pt idx="30823">
                  <c:v>286388179.79712206</c:v>
                </c:pt>
                <c:pt idx="30824">
                  <c:v>286428560.01222599</c:v>
                </c:pt>
                <c:pt idx="30825">
                  <c:v>286468924.556485</c:v>
                </c:pt>
                <c:pt idx="30826">
                  <c:v>286509273.43563586</c:v>
                </c:pt>
                <c:pt idx="30827">
                  <c:v>286549606.65541208</c:v>
                </c:pt>
                <c:pt idx="30828">
                  <c:v>286589924.22154796</c:v>
                </c:pt>
                <c:pt idx="30829">
                  <c:v>286630226.13977295</c:v>
                </c:pt>
                <c:pt idx="30830">
                  <c:v>286670512.41581392</c:v>
                </c:pt>
                <c:pt idx="30831">
                  <c:v>286710783.05539602</c:v>
                </c:pt>
                <c:pt idx="30832">
                  <c:v>286751038.06424296</c:v>
                </c:pt>
                <c:pt idx="30833">
                  <c:v>286791277.448075</c:v>
                </c:pt>
                <c:pt idx="30834">
                  <c:v>286831501.21260995</c:v>
                </c:pt>
                <c:pt idx="30835">
                  <c:v>286871709.36356306</c:v>
                </c:pt>
                <c:pt idx="30836">
                  <c:v>286911901.90664697</c:v>
                </c:pt>
                <c:pt idx="30837">
                  <c:v>286952078.84757507</c:v>
                </c:pt>
                <c:pt idx="30838">
                  <c:v>286992240.19205296</c:v>
                </c:pt>
                <c:pt idx="30839">
                  <c:v>287032385.94578803</c:v>
                </c:pt>
                <c:pt idx="30840">
                  <c:v>287072516.11448509</c:v>
                </c:pt>
                <c:pt idx="30841">
                  <c:v>287112630.70384401</c:v>
                </c:pt>
                <c:pt idx="30842">
                  <c:v>287152729.71956497</c:v>
                </c:pt>
                <c:pt idx="30843">
                  <c:v>287192813.16734397</c:v>
                </c:pt>
                <c:pt idx="30844">
                  <c:v>287232881.052876</c:v>
                </c:pt>
                <c:pt idx="30845">
                  <c:v>287272933.38185298</c:v>
                </c:pt>
                <c:pt idx="30846">
                  <c:v>287312970.15996408</c:v>
                </c:pt>
                <c:pt idx="30847">
                  <c:v>287352991.39289796</c:v>
                </c:pt>
                <c:pt idx="30848">
                  <c:v>287392997.08633894</c:v>
                </c:pt>
                <c:pt idx="30849">
                  <c:v>287432987.24596995</c:v>
                </c:pt>
                <c:pt idx="30850">
                  <c:v>287472961.87747198</c:v>
                </c:pt>
                <c:pt idx="30851">
                  <c:v>287512920.98652297</c:v>
                </c:pt>
                <c:pt idx="30852">
                  <c:v>287552864.57879901</c:v>
                </c:pt>
                <c:pt idx="30853">
                  <c:v>287592792.65997303</c:v>
                </c:pt>
                <c:pt idx="30854">
                  <c:v>287632705.23571599</c:v>
                </c:pt>
                <c:pt idx="30855">
                  <c:v>287672602.31169891</c:v>
                </c:pt>
                <c:pt idx="30856">
                  <c:v>287712483.89358705</c:v>
                </c:pt>
                <c:pt idx="30857">
                  <c:v>287752349.987046</c:v>
                </c:pt>
                <c:pt idx="30858">
                  <c:v>287792200.597736</c:v>
                </c:pt>
                <c:pt idx="30859">
                  <c:v>287832035.73131895</c:v>
                </c:pt>
                <c:pt idx="30860">
                  <c:v>287871855.39345205</c:v>
                </c:pt>
                <c:pt idx="30861">
                  <c:v>287911659.589791</c:v>
                </c:pt>
                <c:pt idx="30862">
                  <c:v>287951448.32598794</c:v>
                </c:pt>
                <c:pt idx="30863">
                  <c:v>287991221.60769498</c:v>
                </c:pt>
                <c:pt idx="30864">
                  <c:v>288030979.44055998</c:v>
                </c:pt>
                <c:pt idx="30865">
                  <c:v>288070721.83022892</c:v>
                </c:pt>
                <c:pt idx="30866">
                  <c:v>288110448.78234786</c:v>
                </c:pt>
                <c:pt idx="30867">
                  <c:v>288150160.302558</c:v>
                </c:pt>
                <c:pt idx="30868">
                  <c:v>288189856.39649796</c:v>
                </c:pt>
                <c:pt idx="30869">
                  <c:v>288229537.06980705</c:v>
                </c:pt>
                <c:pt idx="30870">
                  <c:v>288269202.32811898</c:v>
                </c:pt>
                <c:pt idx="30871">
                  <c:v>288308852.17706907</c:v>
                </c:pt>
                <c:pt idx="30872">
                  <c:v>288348486.62228596</c:v>
                </c:pt>
                <c:pt idx="30873">
                  <c:v>288388105.66939902</c:v>
                </c:pt>
                <c:pt idx="30874">
                  <c:v>288427709.324036</c:v>
                </c:pt>
                <c:pt idx="30875">
                  <c:v>288467297.59182</c:v>
                </c:pt>
                <c:pt idx="30876">
                  <c:v>288506870.47837394</c:v>
                </c:pt>
                <c:pt idx="30877">
                  <c:v>288546427.98931694</c:v>
                </c:pt>
                <c:pt idx="30878">
                  <c:v>288585970.13026696</c:v>
                </c:pt>
                <c:pt idx="30879">
                  <c:v>288625496.90684003</c:v>
                </c:pt>
                <c:pt idx="30880">
                  <c:v>288665008.32464999</c:v>
                </c:pt>
                <c:pt idx="30881">
                  <c:v>288704504.38930696</c:v>
                </c:pt>
                <c:pt idx="30882">
                  <c:v>288743985.10642105</c:v>
                </c:pt>
                <c:pt idx="30883">
                  <c:v>288783450.48159891</c:v>
                </c:pt>
                <c:pt idx="30884">
                  <c:v>288822900.520446</c:v>
                </c:pt>
                <c:pt idx="30885">
                  <c:v>288862335.22856402</c:v>
                </c:pt>
                <c:pt idx="30886">
                  <c:v>288901754.61155409</c:v>
                </c:pt>
                <c:pt idx="30887">
                  <c:v>288941158.67501402</c:v>
                </c:pt>
                <c:pt idx="30888">
                  <c:v>288980547.42453992</c:v>
                </c:pt>
                <c:pt idx="30889">
                  <c:v>289019920.86572802</c:v>
                </c:pt>
                <c:pt idx="30890">
                  <c:v>289059279.00416797</c:v>
                </c:pt>
                <c:pt idx="30891">
                  <c:v>289098621.84544998</c:v>
                </c:pt>
                <c:pt idx="30892">
                  <c:v>289137949.395163</c:v>
                </c:pt>
                <c:pt idx="30893">
                  <c:v>289177261.65889204</c:v>
                </c:pt>
                <c:pt idx="30894">
                  <c:v>289216558.64222097</c:v>
                </c:pt>
                <c:pt idx="30895">
                  <c:v>289255840.35073102</c:v>
                </c:pt>
                <c:pt idx="30896">
                  <c:v>289295106.79000199</c:v>
                </c:pt>
                <c:pt idx="30897">
                  <c:v>289334357.96561003</c:v>
                </c:pt>
                <c:pt idx="30898">
                  <c:v>289373593.88313109</c:v>
                </c:pt>
                <c:pt idx="30899">
                  <c:v>289412814.54813898</c:v>
                </c:pt>
                <c:pt idx="30900">
                  <c:v>289452019.96620393</c:v>
                </c:pt>
                <c:pt idx="30901">
                  <c:v>289491210.14289498</c:v>
                </c:pt>
                <c:pt idx="30902">
                  <c:v>289530385.08377892</c:v>
                </c:pt>
                <c:pt idx="30903">
                  <c:v>289569544.79442102</c:v>
                </c:pt>
                <c:pt idx="30904">
                  <c:v>289608689.28038394</c:v>
                </c:pt>
                <c:pt idx="30905">
                  <c:v>289647818.54722905</c:v>
                </c:pt>
                <c:pt idx="30906">
                  <c:v>289686932.60051405</c:v>
                </c:pt>
                <c:pt idx="30907">
                  <c:v>289726031.445795</c:v>
                </c:pt>
                <c:pt idx="30908">
                  <c:v>289765115.08862799</c:v>
                </c:pt>
                <c:pt idx="30909">
                  <c:v>289804183.53456497</c:v>
                </c:pt>
                <c:pt idx="30910">
                  <c:v>289843236.78915602</c:v>
                </c:pt>
                <c:pt idx="30911">
                  <c:v>289882274.85795105</c:v>
                </c:pt>
                <c:pt idx="30912">
                  <c:v>289921297.74649501</c:v>
                </c:pt>
                <c:pt idx="30913">
                  <c:v>289960305.46033192</c:v>
                </c:pt>
                <c:pt idx="30914">
                  <c:v>289999298.00500703</c:v>
                </c:pt>
                <c:pt idx="30915">
                  <c:v>290038275.38605791</c:v>
                </c:pt>
                <c:pt idx="30916">
                  <c:v>290077237.60902405</c:v>
                </c:pt>
                <c:pt idx="30917">
                  <c:v>290116184.679443</c:v>
                </c:pt>
                <c:pt idx="30918">
                  <c:v>290155116.60284698</c:v>
                </c:pt>
                <c:pt idx="30919">
                  <c:v>290194033.38476998</c:v>
                </c:pt>
                <c:pt idx="30920">
                  <c:v>290232935.03074199</c:v>
                </c:pt>
                <c:pt idx="30921">
                  <c:v>290271821.54629201</c:v>
                </c:pt>
                <c:pt idx="30922">
                  <c:v>290310692.93694586</c:v>
                </c:pt>
                <c:pt idx="30923">
                  <c:v>290349549.20822799</c:v>
                </c:pt>
                <c:pt idx="30924">
                  <c:v>290388390.36566108</c:v>
                </c:pt>
                <c:pt idx="30925">
                  <c:v>290427216.41476703</c:v>
                </c:pt>
                <c:pt idx="30926">
                  <c:v>290466027.36106205</c:v>
                </c:pt>
                <c:pt idx="30927">
                  <c:v>290504823.21006501</c:v>
                </c:pt>
                <c:pt idx="30928">
                  <c:v>290543603.96728891</c:v>
                </c:pt>
                <c:pt idx="30929">
                  <c:v>290582369.63824892</c:v>
                </c:pt>
                <c:pt idx="30930">
                  <c:v>290621120.22845298</c:v>
                </c:pt>
                <c:pt idx="30931">
                  <c:v>290659855.74341208</c:v>
                </c:pt>
                <c:pt idx="30932">
                  <c:v>290698576.18863201</c:v>
                </c:pt>
                <c:pt idx="30933">
                  <c:v>290737281.569619</c:v>
                </c:pt>
                <c:pt idx="30934">
                  <c:v>290775971.89187503</c:v>
                </c:pt>
                <c:pt idx="30935">
                  <c:v>290814647.16090101</c:v>
                </c:pt>
                <c:pt idx="30936">
                  <c:v>290853307.38219792</c:v>
                </c:pt>
                <c:pt idx="30937">
                  <c:v>290891952.56126201</c:v>
                </c:pt>
                <c:pt idx="30938">
                  <c:v>290930582.70358902</c:v>
                </c:pt>
                <c:pt idx="30939">
                  <c:v>290969197.81467199</c:v>
                </c:pt>
                <c:pt idx="30940">
                  <c:v>291007797.90000296</c:v>
                </c:pt>
                <c:pt idx="30941">
                  <c:v>291046382.96507192</c:v>
                </c:pt>
                <c:pt idx="30942">
                  <c:v>291084953.01536697</c:v>
                </c:pt>
                <c:pt idx="30943">
                  <c:v>291123508.05637294</c:v>
                </c:pt>
                <c:pt idx="30944">
                  <c:v>291162048.093575</c:v>
                </c:pt>
                <c:pt idx="30945">
                  <c:v>291200573.132456</c:v>
                </c:pt>
                <c:pt idx="30946">
                  <c:v>291239083.17849505</c:v>
                </c:pt>
                <c:pt idx="30947">
                  <c:v>291277578.23716998</c:v>
                </c:pt>
                <c:pt idx="30948">
                  <c:v>291316058.31396002</c:v>
                </c:pt>
                <c:pt idx="30949">
                  <c:v>291354523.41433793</c:v>
                </c:pt>
                <c:pt idx="30950">
                  <c:v>291392973.54377705</c:v>
                </c:pt>
                <c:pt idx="30951">
                  <c:v>291431408.70774901</c:v>
                </c:pt>
                <c:pt idx="30952">
                  <c:v>291469828.911722</c:v>
                </c:pt>
                <c:pt idx="30953">
                  <c:v>291508234.16116405</c:v>
                </c:pt>
                <c:pt idx="30954">
                  <c:v>291546624.461541</c:v>
                </c:pt>
                <c:pt idx="30955">
                  <c:v>291584999.818317</c:v>
                </c:pt>
                <c:pt idx="30956">
                  <c:v>291623360.2369529</c:v>
                </c:pt>
                <c:pt idx="30957">
                  <c:v>291661705.72290885</c:v>
                </c:pt>
                <c:pt idx="30958">
                  <c:v>291700036.28164393</c:v>
                </c:pt>
                <c:pt idx="30959">
                  <c:v>291738351.91861492</c:v>
                </c:pt>
                <c:pt idx="30960">
                  <c:v>291776652.63927495</c:v>
                </c:pt>
                <c:pt idx="30961">
                  <c:v>291814938.44907695</c:v>
                </c:pt>
                <c:pt idx="30962">
                  <c:v>291853209.35347402</c:v>
                </c:pt>
                <c:pt idx="30963">
                  <c:v>291891465.35791302</c:v>
                </c:pt>
                <c:pt idx="30964">
                  <c:v>291929706.467843</c:v>
                </c:pt>
                <c:pt idx="30965">
                  <c:v>291967932.68870902</c:v>
                </c:pt>
                <c:pt idx="30966">
                  <c:v>292006144.02595496</c:v>
                </c:pt>
                <c:pt idx="30967">
                  <c:v>292044340.48502296</c:v>
                </c:pt>
                <c:pt idx="30968">
                  <c:v>292082522.07135391</c:v>
                </c:pt>
                <c:pt idx="30969">
                  <c:v>292120688.79038596</c:v>
                </c:pt>
                <c:pt idx="30970">
                  <c:v>292158840.64755511</c:v>
                </c:pt>
                <c:pt idx="30971">
                  <c:v>292196977.64829701</c:v>
                </c:pt>
                <c:pt idx="30972">
                  <c:v>292235099.79804599</c:v>
                </c:pt>
                <c:pt idx="30973">
                  <c:v>292273207.10223192</c:v>
                </c:pt>
                <c:pt idx="30974">
                  <c:v>292311299.56628603</c:v>
                </c:pt>
                <c:pt idx="30975">
                  <c:v>292349377.19563496</c:v>
                </c:pt>
                <c:pt idx="30976">
                  <c:v>292387439.99570596</c:v>
                </c:pt>
                <c:pt idx="30977">
                  <c:v>292425487.97192395</c:v>
                </c:pt>
                <c:pt idx="30978">
                  <c:v>292463521.12971097</c:v>
                </c:pt>
                <c:pt idx="30979">
                  <c:v>292501539.47448796</c:v>
                </c:pt>
                <c:pt idx="30980">
                  <c:v>292539543.01167494</c:v>
                </c:pt>
                <c:pt idx="30981">
                  <c:v>292577531.74668992</c:v>
                </c:pt>
                <c:pt idx="30982">
                  <c:v>292615505.68494803</c:v>
                </c:pt>
                <c:pt idx="30983">
                  <c:v>292653464.83186305</c:v>
                </c:pt>
                <c:pt idx="30984">
                  <c:v>292691409.19284892</c:v>
                </c:pt>
                <c:pt idx="30985">
                  <c:v>292729338.77331609</c:v>
                </c:pt>
                <c:pt idx="30986">
                  <c:v>292767253.57867295</c:v>
                </c:pt>
                <c:pt idx="30987">
                  <c:v>292805153.61432809</c:v>
                </c:pt>
                <c:pt idx="30988">
                  <c:v>292843038.88568699</c:v>
                </c:pt>
                <c:pt idx="30989">
                  <c:v>292880909.39815301</c:v>
                </c:pt>
                <c:pt idx="30990">
                  <c:v>292918765.15712911</c:v>
                </c:pt>
                <c:pt idx="30991">
                  <c:v>292956606.16801608</c:v>
                </c:pt>
                <c:pt idx="30992">
                  <c:v>292994432.4362129</c:v>
                </c:pt>
                <c:pt idx="30993">
                  <c:v>293032243.96711701</c:v>
                </c:pt>
                <c:pt idx="30994">
                  <c:v>293070040.76612401</c:v>
                </c:pt>
                <c:pt idx="30995">
                  <c:v>293107822.83862799</c:v>
                </c:pt>
                <c:pt idx="30996">
                  <c:v>293145590.19002205</c:v>
                </c:pt>
                <c:pt idx="30997">
                  <c:v>293183342.82569599</c:v>
                </c:pt>
                <c:pt idx="30998">
                  <c:v>293221080.75103992</c:v>
                </c:pt>
                <c:pt idx="30999">
                  <c:v>293258803.97143996</c:v>
                </c:pt>
                <c:pt idx="31000">
                  <c:v>293296512.49228388</c:v>
                </c:pt>
                <c:pt idx="31001">
                  <c:v>293334206.318955</c:v>
                </c:pt>
                <c:pt idx="31002">
                  <c:v>293371885.45683599</c:v>
                </c:pt>
                <c:pt idx="31003">
                  <c:v>293409549.91130692</c:v>
                </c:pt>
                <c:pt idx="31004">
                  <c:v>293447199.68774909</c:v>
                </c:pt>
                <c:pt idx="31005">
                  <c:v>293484834.79153895</c:v>
                </c:pt>
                <c:pt idx="31006">
                  <c:v>293522455.22805202</c:v>
                </c:pt>
                <c:pt idx="31007">
                  <c:v>293560061.00266492</c:v>
                </c:pt>
                <c:pt idx="31008">
                  <c:v>293597652.120749</c:v>
                </c:pt>
                <c:pt idx="31009">
                  <c:v>293635228.58767599</c:v>
                </c:pt>
                <c:pt idx="31010">
                  <c:v>293672790.40881598</c:v>
                </c:pt>
                <c:pt idx="31011">
                  <c:v>293710337.58953696</c:v>
                </c:pt>
                <c:pt idx="31012">
                  <c:v>293747870.13520592</c:v>
                </c:pt>
                <c:pt idx="31013">
                  <c:v>293785388.05118698</c:v>
                </c:pt>
                <c:pt idx="31014">
                  <c:v>293822891.34284401</c:v>
                </c:pt>
                <c:pt idx="31015">
                  <c:v>293860380.01553899</c:v>
                </c:pt>
                <c:pt idx="31016">
                  <c:v>293897854.07463294</c:v>
                </c:pt>
                <c:pt idx="31017">
                  <c:v>293935313.52548295</c:v>
                </c:pt>
                <c:pt idx="31018">
                  <c:v>293972758.37344801</c:v>
                </c:pt>
                <c:pt idx="31019">
                  <c:v>294010188.62388206</c:v>
                </c:pt>
                <c:pt idx="31020">
                  <c:v>294047604.28214091</c:v>
                </c:pt>
                <c:pt idx="31021">
                  <c:v>294085005.35357606</c:v>
                </c:pt>
                <c:pt idx="31022">
                  <c:v>294122391.84353805</c:v>
                </c:pt>
                <c:pt idx="31023">
                  <c:v>294159763.75737703</c:v>
                </c:pt>
                <c:pt idx="31024">
                  <c:v>294197121.10044205</c:v>
                </c:pt>
                <c:pt idx="31025">
                  <c:v>294234463.87807792</c:v>
                </c:pt>
                <c:pt idx="31026">
                  <c:v>294271792.09562892</c:v>
                </c:pt>
                <c:pt idx="31027">
                  <c:v>294309105.75844097</c:v>
                </c:pt>
                <c:pt idx="31028">
                  <c:v>294346404.87185401</c:v>
                </c:pt>
                <c:pt idx="31029">
                  <c:v>294383689.44120896</c:v>
                </c:pt>
                <c:pt idx="31030">
                  <c:v>294420959.47184396</c:v>
                </c:pt>
                <c:pt idx="31031">
                  <c:v>294458214.96909791</c:v>
                </c:pt>
                <c:pt idx="31032">
                  <c:v>294495455.93830496</c:v>
                </c:pt>
                <c:pt idx="31033">
                  <c:v>294532682.38480097</c:v>
                </c:pt>
                <c:pt idx="31034">
                  <c:v>294569894.31391799</c:v>
                </c:pt>
                <c:pt idx="31035">
                  <c:v>294607091.73098689</c:v>
                </c:pt>
                <c:pt idx="31036">
                  <c:v>294644274.64133799</c:v>
                </c:pt>
                <c:pt idx="31037">
                  <c:v>294681443.0503</c:v>
                </c:pt>
                <c:pt idx="31038">
                  <c:v>294718596.96320099</c:v>
                </c:pt>
                <c:pt idx="31039">
                  <c:v>294755736.385364</c:v>
                </c:pt>
                <c:pt idx="31040">
                  <c:v>294792861.32211399</c:v>
                </c:pt>
                <c:pt idx="31041">
                  <c:v>294829971.77877492</c:v>
                </c:pt>
                <c:pt idx="31042">
                  <c:v>294867067.76066601</c:v>
                </c:pt>
                <c:pt idx="31043">
                  <c:v>294904149.27310705</c:v>
                </c:pt>
                <c:pt idx="31044">
                  <c:v>294941216.32141799</c:v>
                </c:pt>
                <c:pt idx="31045">
                  <c:v>294978268.91091394</c:v>
                </c:pt>
                <c:pt idx="31046">
                  <c:v>295015307.046911</c:v>
                </c:pt>
                <c:pt idx="31047">
                  <c:v>295052330.73472297</c:v>
                </c:pt>
                <c:pt idx="31048">
                  <c:v>295089339.979662</c:v>
                </c:pt>
                <c:pt idx="31049">
                  <c:v>295126334.78703892</c:v>
                </c:pt>
                <c:pt idx="31050">
                  <c:v>295163315.16216505</c:v>
                </c:pt>
                <c:pt idx="31051">
                  <c:v>295200281.11034602</c:v>
                </c:pt>
                <c:pt idx="31052">
                  <c:v>295237232.63688999</c:v>
                </c:pt>
                <c:pt idx="31053">
                  <c:v>295274169.74710304</c:v>
                </c:pt>
                <c:pt idx="31054">
                  <c:v>295311092.44628793</c:v>
                </c:pt>
                <c:pt idx="31055">
                  <c:v>295348000.73974794</c:v>
                </c:pt>
                <c:pt idx="31056">
                  <c:v>295384894.63278395</c:v>
                </c:pt>
                <c:pt idx="31057">
                  <c:v>295421774.130696</c:v>
                </c:pt>
                <c:pt idx="31058">
                  <c:v>295458639.23878199</c:v>
                </c:pt>
                <c:pt idx="31059">
                  <c:v>295495489.96233886</c:v>
                </c:pt>
                <c:pt idx="31060">
                  <c:v>295532326.30666399</c:v>
                </c:pt>
                <c:pt idx="31061">
                  <c:v>295569148.27704901</c:v>
                </c:pt>
                <c:pt idx="31062">
                  <c:v>295605955.87878901</c:v>
                </c:pt>
                <c:pt idx="31063">
                  <c:v>295642749.11717409</c:v>
                </c:pt>
                <c:pt idx="31064">
                  <c:v>295679527.99749601</c:v>
                </c:pt>
                <c:pt idx="31065">
                  <c:v>295716292.525042</c:v>
                </c:pt>
                <c:pt idx="31066">
                  <c:v>295753042.7051</c:v>
                </c:pt>
                <c:pt idx="31067">
                  <c:v>295789778.54295695</c:v>
                </c:pt>
                <c:pt idx="31068">
                  <c:v>295826500.04389608</c:v>
                </c:pt>
                <c:pt idx="31069">
                  <c:v>295863207.213202</c:v>
                </c:pt>
                <c:pt idx="31070">
                  <c:v>295899900.05615705</c:v>
                </c:pt>
                <c:pt idx="31071">
                  <c:v>295936578.57804102</c:v>
                </c:pt>
                <c:pt idx="31072">
                  <c:v>295973242.78413391</c:v>
                </c:pt>
                <c:pt idx="31073">
                  <c:v>296009892.67971402</c:v>
                </c:pt>
                <c:pt idx="31074">
                  <c:v>296046528.27005696</c:v>
                </c:pt>
                <c:pt idx="31075">
                  <c:v>296083149.56044</c:v>
                </c:pt>
                <c:pt idx="31076">
                  <c:v>296119756.55613601</c:v>
                </c:pt>
                <c:pt idx="31077">
                  <c:v>296156349.26241899</c:v>
                </c:pt>
                <c:pt idx="31078">
                  <c:v>296192927.68455905</c:v>
                </c:pt>
                <c:pt idx="31079">
                  <c:v>296229491.82782704</c:v>
                </c:pt>
                <c:pt idx="31080">
                  <c:v>296266041.69749206</c:v>
                </c:pt>
                <c:pt idx="31081">
                  <c:v>296302577.29882205</c:v>
                </c:pt>
                <c:pt idx="31082">
                  <c:v>296339098.63708305</c:v>
                </c:pt>
                <c:pt idx="31083">
                  <c:v>296375605.71754098</c:v>
                </c:pt>
                <c:pt idx="31084">
                  <c:v>296412098.54545802</c:v>
                </c:pt>
                <c:pt idx="31085">
                  <c:v>296448577.12609792</c:v>
                </c:pt>
                <c:pt idx="31086">
                  <c:v>296485041.46472198</c:v>
                </c:pt>
                <c:pt idx="31087">
                  <c:v>296521491.56659001</c:v>
                </c:pt>
                <c:pt idx="31088">
                  <c:v>296557927.43696094</c:v>
                </c:pt>
                <c:pt idx="31089">
                  <c:v>296594349.081092</c:v>
                </c:pt>
                <c:pt idx="31090">
                  <c:v>296630756.50423992</c:v>
                </c:pt>
                <c:pt idx="31091">
                  <c:v>296667149.71165895</c:v>
                </c:pt>
                <c:pt idx="31092">
                  <c:v>296703528.70860296</c:v>
                </c:pt>
                <c:pt idx="31093">
                  <c:v>296739893.50032502</c:v>
                </c:pt>
                <c:pt idx="31094">
                  <c:v>296776244.09207594</c:v>
                </c:pt>
                <c:pt idx="31095">
                  <c:v>296812580.48910695</c:v>
                </c:pt>
                <c:pt idx="31096">
                  <c:v>296848902.69666499</c:v>
                </c:pt>
                <c:pt idx="31097">
                  <c:v>296885210.71999896</c:v>
                </c:pt>
                <c:pt idx="31098">
                  <c:v>296921504.56435502</c:v>
                </c:pt>
                <c:pt idx="31099">
                  <c:v>296957784.23497885</c:v>
                </c:pt>
                <c:pt idx="31100">
                  <c:v>296994049.737113</c:v>
                </c:pt>
                <c:pt idx="31101">
                  <c:v>297030301.076002</c:v>
                </c:pt>
                <c:pt idx="31102">
                  <c:v>297066538.25688601</c:v>
                </c:pt>
                <c:pt idx="31103">
                  <c:v>297102761.28500491</c:v>
                </c:pt>
                <c:pt idx="31104">
                  <c:v>297138970.1656</c:v>
                </c:pt>
                <c:pt idx="31105">
                  <c:v>297175164.90390795</c:v>
                </c:pt>
                <c:pt idx="31106">
                  <c:v>297211345.50516605</c:v>
                </c:pt>
                <c:pt idx="31107">
                  <c:v>297247511.97460896</c:v>
                </c:pt>
                <c:pt idx="31108">
                  <c:v>297283664.31747198</c:v>
                </c:pt>
                <c:pt idx="31109">
                  <c:v>297319802.53898895</c:v>
                </c:pt>
                <c:pt idx="31110">
                  <c:v>297355926.64439005</c:v>
                </c:pt>
                <c:pt idx="31111">
                  <c:v>297392036.63890803</c:v>
                </c:pt>
                <c:pt idx="31112">
                  <c:v>297428132.52777201</c:v>
                </c:pt>
                <c:pt idx="31113">
                  <c:v>297464214.31620991</c:v>
                </c:pt>
                <c:pt idx="31114">
                  <c:v>297500282.00945097</c:v>
                </c:pt>
                <c:pt idx="31115">
                  <c:v>297536335.61272001</c:v>
                </c:pt>
                <c:pt idx="31116">
                  <c:v>297572375.13124192</c:v>
                </c:pt>
                <c:pt idx="31117">
                  <c:v>297608400.57024199</c:v>
                </c:pt>
                <c:pt idx="31118">
                  <c:v>297644411.93494195</c:v>
                </c:pt>
                <c:pt idx="31119">
                  <c:v>297680409.23056501</c:v>
                </c:pt>
                <c:pt idx="31120">
                  <c:v>297716392.46233094</c:v>
                </c:pt>
                <c:pt idx="31121">
                  <c:v>297752361.63545901</c:v>
                </c:pt>
                <c:pt idx="31122">
                  <c:v>297788316.75516802</c:v>
                </c:pt>
                <c:pt idx="31123">
                  <c:v>297824257.82667494</c:v>
                </c:pt>
                <c:pt idx="31124">
                  <c:v>297860184.85519701</c:v>
                </c:pt>
                <c:pt idx="31125">
                  <c:v>297896097.84594792</c:v>
                </c:pt>
                <c:pt idx="31126">
                  <c:v>297931996.80414206</c:v>
                </c:pt>
                <c:pt idx="31127">
                  <c:v>297967881.73499292</c:v>
                </c:pt>
                <c:pt idx="31128">
                  <c:v>298003752.64371103</c:v>
                </c:pt>
                <c:pt idx="31129">
                  <c:v>298039609.53550792</c:v>
                </c:pt>
                <c:pt idx="31130">
                  <c:v>298075452.41559392</c:v>
                </c:pt>
                <c:pt idx="31131">
                  <c:v>298111281.28917694</c:v>
                </c:pt>
                <c:pt idx="31132">
                  <c:v>298147096.16146302</c:v>
                </c:pt>
                <c:pt idx="31133">
                  <c:v>298182897.03766102</c:v>
                </c:pt>
                <c:pt idx="31134">
                  <c:v>298218683.92297387</c:v>
                </c:pt>
                <c:pt idx="31135">
                  <c:v>298254456.82260793</c:v>
                </c:pt>
                <c:pt idx="31136">
                  <c:v>298290215.74176502</c:v>
                </c:pt>
                <c:pt idx="31137">
                  <c:v>298325960.68564796</c:v>
                </c:pt>
                <c:pt idx="31138">
                  <c:v>298361691.65945709</c:v>
                </c:pt>
                <c:pt idx="31139">
                  <c:v>298397408.66839302</c:v>
                </c:pt>
                <c:pt idx="31140">
                  <c:v>298433111.717655</c:v>
                </c:pt>
                <c:pt idx="31141">
                  <c:v>298468800.81243992</c:v>
                </c:pt>
                <c:pt idx="31142">
                  <c:v>298504475.957946</c:v>
                </c:pt>
                <c:pt idx="31143">
                  <c:v>298540137.15936798</c:v>
                </c:pt>
                <c:pt idx="31144">
                  <c:v>298575784.42190194</c:v>
                </c:pt>
                <c:pt idx="31145">
                  <c:v>298611417.75073999</c:v>
                </c:pt>
                <c:pt idx="31146">
                  <c:v>298647037.15107602</c:v>
                </c:pt>
                <c:pt idx="31147">
                  <c:v>298682642.62810206</c:v>
                </c:pt>
                <c:pt idx="31148">
                  <c:v>298718234.18700898</c:v>
                </c:pt>
                <c:pt idx="31149">
                  <c:v>298753811.83298594</c:v>
                </c:pt>
                <c:pt idx="31150">
                  <c:v>298789375.57122201</c:v>
                </c:pt>
                <c:pt idx="31151">
                  <c:v>298824925.40690386</c:v>
                </c:pt>
                <c:pt idx="31152">
                  <c:v>298860461.34522098</c:v>
                </c:pt>
                <c:pt idx="31153">
                  <c:v>298895983.39135599</c:v>
                </c:pt>
                <c:pt idx="31154">
                  <c:v>298931491.55049598</c:v>
                </c:pt>
                <c:pt idx="31155">
                  <c:v>298966985.82782406</c:v>
                </c:pt>
                <c:pt idx="31156">
                  <c:v>299002466.22852302</c:v>
                </c:pt>
                <c:pt idx="31157">
                  <c:v>299037932.757774</c:v>
                </c:pt>
                <c:pt idx="31158">
                  <c:v>299073385.42075896</c:v>
                </c:pt>
                <c:pt idx="31159">
                  <c:v>299108824.22265786</c:v>
                </c:pt>
                <c:pt idx="31160">
                  <c:v>299144249.16864997</c:v>
                </c:pt>
                <c:pt idx="31161">
                  <c:v>299179660.26391202</c:v>
                </c:pt>
                <c:pt idx="31162">
                  <c:v>299215057.51362205</c:v>
                </c:pt>
                <c:pt idx="31163">
                  <c:v>299250440.92295486</c:v>
                </c:pt>
                <c:pt idx="31164">
                  <c:v>299285810.49708796</c:v>
                </c:pt>
                <c:pt idx="31165">
                  <c:v>299321166.24119401</c:v>
                </c:pt>
                <c:pt idx="31166">
                  <c:v>299356508.160447</c:v>
                </c:pt>
                <c:pt idx="31167">
                  <c:v>299391836.26001799</c:v>
                </c:pt>
                <c:pt idx="31168">
                  <c:v>299427150.54508001</c:v>
                </c:pt>
                <c:pt idx="31169">
                  <c:v>299462451.02080297</c:v>
                </c:pt>
                <c:pt idx="31170">
                  <c:v>299497737.69235694</c:v>
                </c:pt>
                <c:pt idx="31171">
                  <c:v>299533010.56490892</c:v>
                </c:pt>
                <c:pt idx="31172">
                  <c:v>299568269.64362907</c:v>
                </c:pt>
                <c:pt idx="31173">
                  <c:v>299603514.93368292</c:v>
                </c:pt>
                <c:pt idx="31174">
                  <c:v>299638746.44023699</c:v>
                </c:pt>
                <c:pt idx="31175">
                  <c:v>299673964.16845506</c:v>
                </c:pt>
                <c:pt idx="31176">
                  <c:v>299709168.12350309</c:v>
                </c:pt>
                <c:pt idx="31177">
                  <c:v>299744358.310543</c:v>
                </c:pt>
                <c:pt idx="31178">
                  <c:v>299779534.73473793</c:v>
                </c:pt>
                <c:pt idx="31179">
                  <c:v>299814697.40124893</c:v>
                </c:pt>
                <c:pt idx="31180">
                  <c:v>299849846.31523699</c:v>
                </c:pt>
                <c:pt idx="31181">
                  <c:v>299884981.48186201</c:v>
                </c:pt>
                <c:pt idx="31182">
                  <c:v>299920102.9062829</c:v>
                </c:pt>
                <c:pt idx="31183">
                  <c:v>299955210.59365696</c:v>
                </c:pt>
                <c:pt idx="31184">
                  <c:v>299990304.54914206</c:v>
                </c:pt>
                <c:pt idx="31185">
                  <c:v>300025384.77789497</c:v>
                </c:pt>
                <c:pt idx="31186">
                  <c:v>300060451.28506994</c:v>
                </c:pt>
                <c:pt idx="31187">
                  <c:v>300095504.07582206</c:v>
                </c:pt>
                <c:pt idx="31188">
                  <c:v>300130543.15530509</c:v>
                </c:pt>
                <c:pt idx="31189">
                  <c:v>300165568.52867299</c:v>
                </c:pt>
                <c:pt idx="31190">
                  <c:v>300200580.20107591</c:v>
                </c:pt>
                <c:pt idx="31191">
                  <c:v>300235578.17766702</c:v>
                </c:pt>
                <c:pt idx="31192">
                  <c:v>300270562.46359497</c:v>
                </c:pt>
                <c:pt idx="31193">
                  <c:v>300305533.06401002</c:v>
                </c:pt>
                <c:pt idx="31194">
                  <c:v>300340489.98406202</c:v>
                </c:pt>
                <c:pt idx="31195">
                  <c:v>300375433.22889799</c:v>
                </c:pt>
                <c:pt idx="31196">
                  <c:v>300410362.80366498</c:v>
                </c:pt>
                <c:pt idx="31197">
                  <c:v>300445278.71350998</c:v>
                </c:pt>
                <c:pt idx="31198">
                  <c:v>300480180.96357697</c:v>
                </c:pt>
                <c:pt idx="31199">
                  <c:v>300515069.55901301</c:v>
                </c:pt>
                <c:pt idx="31200">
                  <c:v>300549944.50496101</c:v>
                </c:pt>
                <c:pt idx="31201">
                  <c:v>300584805.80656302</c:v>
                </c:pt>
                <c:pt idx="31202">
                  <c:v>300619653.46896303</c:v>
                </c:pt>
                <c:pt idx="31203">
                  <c:v>300654487.497302</c:v>
                </c:pt>
                <c:pt idx="31204">
                  <c:v>300689307.89671999</c:v>
                </c:pt>
                <c:pt idx="31205">
                  <c:v>300724114.67235899</c:v>
                </c:pt>
                <c:pt idx="31206">
                  <c:v>300758907.82935601</c:v>
                </c:pt>
                <c:pt idx="31207">
                  <c:v>300793687.37285101</c:v>
                </c:pt>
                <c:pt idx="31208">
                  <c:v>300828453.30798209</c:v>
                </c:pt>
                <c:pt idx="31209">
                  <c:v>300863205.639884</c:v>
                </c:pt>
                <c:pt idx="31210">
                  <c:v>300897944.37369609</c:v>
                </c:pt>
                <c:pt idx="31211">
                  <c:v>300932669.51455098</c:v>
                </c:pt>
                <c:pt idx="31212">
                  <c:v>300967381.06758505</c:v>
                </c:pt>
                <c:pt idx="31213">
                  <c:v>301002079.03793103</c:v>
                </c:pt>
                <c:pt idx="31214">
                  <c:v>301036763.43072397</c:v>
                </c:pt>
                <c:pt idx="31215">
                  <c:v>301071434.251095</c:v>
                </c:pt>
                <c:pt idx="31216">
                  <c:v>301106091.50417602</c:v>
                </c:pt>
                <c:pt idx="31217">
                  <c:v>301140735.195099</c:v>
                </c:pt>
                <c:pt idx="31218">
                  <c:v>301175365.32899296</c:v>
                </c:pt>
                <c:pt idx="31219">
                  <c:v>301209981.91098893</c:v>
                </c:pt>
                <c:pt idx="31220">
                  <c:v>301244584.94621491</c:v>
                </c:pt>
                <c:pt idx="31221">
                  <c:v>301279174.43979895</c:v>
                </c:pt>
                <c:pt idx="31222">
                  <c:v>301313750.396869</c:v>
                </c:pt>
                <c:pt idx="31223">
                  <c:v>301348312.82255208</c:v>
                </c:pt>
                <c:pt idx="31224">
                  <c:v>301382861.72197288</c:v>
                </c:pt>
                <c:pt idx="31225">
                  <c:v>301417397.10025901</c:v>
                </c:pt>
                <c:pt idx="31226">
                  <c:v>301451918.96253395</c:v>
                </c:pt>
                <c:pt idx="31227">
                  <c:v>301486427.31392205</c:v>
                </c:pt>
                <c:pt idx="31228">
                  <c:v>301520922.15954608</c:v>
                </c:pt>
                <c:pt idx="31229">
                  <c:v>301555403.50452906</c:v>
                </c:pt>
                <c:pt idx="31230">
                  <c:v>301589871.353993</c:v>
                </c:pt>
                <c:pt idx="31231">
                  <c:v>301624325.71305901</c:v>
                </c:pt>
                <c:pt idx="31232">
                  <c:v>301658766.58684891</c:v>
                </c:pt>
                <c:pt idx="31233">
                  <c:v>301693193.98048103</c:v>
                </c:pt>
                <c:pt idx="31234">
                  <c:v>301727607.89907593</c:v>
                </c:pt>
                <c:pt idx="31235">
                  <c:v>301762008.34775203</c:v>
                </c:pt>
                <c:pt idx="31236">
                  <c:v>301796395.33162796</c:v>
                </c:pt>
                <c:pt idx="31237">
                  <c:v>301830768.85582006</c:v>
                </c:pt>
                <c:pt idx="31238">
                  <c:v>301865128.92544496</c:v>
                </c:pt>
                <c:pt idx="31239">
                  <c:v>301899475.54562002</c:v>
                </c:pt>
                <c:pt idx="31240">
                  <c:v>301933808.72145993</c:v>
                </c:pt>
                <c:pt idx="31241">
                  <c:v>301968128.45807999</c:v>
                </c:pt>
                <c:pt idx="31242">
                  <c:v>302002434.76059401</c:v>
                </c:pt>
                <c:pt idx="31243">
                  <c:v>302036727.63411701</c:v>
                </c:pt>
                <c:pt idx="31244">
                  <c:v>302071007.08376002</c:v>
                </c:pt>
                <c:pt idx="31245">
                  <c:v>302105273.114636</c:v>
                </c:pt>
                <c:pt idx="31246">
                  <c:v>302139525.73185796</c:v>
                </c:pt>
                <c:pt idx="31247">
                  <c:v>302173764.94053698</c:v>
                </c:pt>
                <c:pt idx="31248">
                  <c:v>302207990.74578202</c:v>
                </c:pt>
                <c:pt idx="31249">
                  <c:v>302242203.152704</c:v>
                </c:pt>
                <c:pt idx="31250">
                  <c:v>302276402.16641301</c:v>
                </c:pt>
                <c:pt idx="31251">
                  <c:v>302310587.79201794</c:v>
                </c:pt>
                <c:pt idx="31252">
                  <c:v>302344760.03462601</c:v>
                </c:pt>
                <c:pt idx="31253">
                  <c:v>302378918.89934492</c:v>
                </c:pt>
                <c:pt idx="31254">
                  <c:v>302413064.39128292</c:v>
                </c:pt>
                <c:pt idx="31255">
                  <c:v>302447196.51554602</c:v>
                </c:pt>
                <c:pt idx="31256">
                  <c:v>302481315.27723992</c:v>
                </c:pt>
                <c:pt idx="31257">
                  <c:v>302515420.68147099</c:v>
                </c:pt>
                <c:pt idx="31258">
                  <c:v>302549512.73334295</c:v>
                </c:pt>
                <c:pt idx="31259">
                  <c:v>302583591.43796092</c:v>
                </c:pt>
                <c:pt idx="31260">
                  <c:v>302617656.80042797</c:v>
                </c:pt>
                <c:pt idx="31261">
                  <c:v>302651708.82584792</c:v>
                </c:pt>
                <c:pt idx="31262">
                  <c:v>302685747.519324</c:v>
                </c:pt>
                <c:pt idx="31263">
                  <c:v>302719772.88595694</c:v>
                </c:pt>
                <c:pt idx="31264">
                  <c:v>302753784.93084896</c:v>
                </c:pt>
                <c:pt idx="31265">
                  <c:v>302787783.65910208</c:v>
                </c:pt>
                <c:pt idx="31266">
                  <c:v>302821769.07581598</c:v>
                </c:pt>
                <c:pt idx="31267">
                  <c:v>302855741.18609101</c:v>
                </c:pt>
                <c:pt idx="31268">
                  <c:v>302889699.99502599</c:v>
                </c:pt>
                <c:pt idx="31269">
                  <c:v>302923645.50772107</c:v>
                </c:pt>
                <c:pt idx="31270">
                  <c:v>302957577.72927386</c:v>
                </c:pt>
                <c:pt idx="31271">
                  <c:v>302991496.664783</c:v>
                </c:pt>
                <c:pt idx="31272">
                  <c:v>303025402.31934601</c:v>
                </c:pt>
                <c:pt idx="31273">
                  <c:v>303059294.69805902</c:v>
                </c:pt>
                <c:pt idx="31274">
                  <c:v>303093173.80602002</c:v>
                </c:pt>
                <c:pt idx="31275">
                  <c:v>303127039.64832407</c:v>
                </c:pt>
                <c:pt idx="31276">
                  <c:v>303160892.23006696</c:v>
                </c:pt>
                <c:pt idx="31277">
                  <c:v>303194731.55634499</c:v>
                </c:pt>
                <c:pt idx="31278">
                  <c:v>303228557.63224995</c:v>
                </c:pt>
                <c:pt idx="31279">
                  <c:v>303262370.46287894</c:v>
                </c:pt>
                <c:pt idx="31280">
                  <c:v>303296170.05332398</c:v>
                </c:pt>
                <c:pt idx="31281">
                  <c:v>303329956.40867895</c:v>
                </c:pt>
                <c:pt idx="31282">
                  <c:v>303363729.53403592</c:v>
                </c:pt>
                <c:pt idx="31283">
                  <c:v>303397489.43448794</c:v>
                </c:pt>
                <c:pt idx="31284">
                  <c:v>303431236.11512709</c:v>
                </c:pt>
                <c:pt idx="31285">
                  <c:v>303464969.58104491</c:v>
                </c:pt>
                <c:pt idx="31286">
                  <c:v>303498689.837331</c:v>
                </c:pt>
                <c:pt idx="31287">
                  <c:v>303532396.88907695</c:v>
                </c:pt>
                <c:pt idx="31288">
                  <c:v>303566090.74137294</c:v>
                </c:pt>
                <c:pt idx="31289">
                  <c:v>303599771.39930803</c:v>
                </c:pt>
                <c:pt idx="31290">
                  <c:v>303633438.86797202</c:v>
                </c:pt>
                <c:pt idx="31291">
                  <c:v>303667093.15245402</c:v>
                </c:pt>
                <c:pt idx="31292">
                  <c:v>303700734.25784206</c:v>
                </c:pt>
                <c:pt idx="31293">
                  <c:v>303734362.189224</c:v>
                </c:pt>
                <c:pt idx="31294">
                  <c:v>303767976.95168793</c:v>
                </c:pt>
                <c:pt idx="31295">
                  <c:v>303801578.55032098</c:v>
                </c:pt>
                <c:pt idx="31296">
                  <c:v>303835166.99020886</c:v>
                </c:pt>
                <c:pt idx="31297">
                  <c:v>303868742.27643996</c:v>
                </c:pt>
                <c:pt idx="31298">
                  <c:v>303902304.41409892</c:v>
                </c:pt>
                <c:pt idx="31299">
                  <c:v>303935853.40827203</c:v>
                </c:pt>
                <c:pt idx="31300">
                  <c:v>303969389.26404399</c:v>
                </c:pt>
                <c:pt idx="31301">
                  <c:v>304002911.98649997</c:v>
                </c:pt>
                <c:pt idx="31302">
                  <c:v>304036421.58072501</c:v>
                </c:pt>
                <c:pt idx="31303">
                  <c:v>304069918.05180198</c:v>
                </c:pt>
                <c:pt idx="31304">
                  <c:v>304103401.40481597</c:v>
                </c:pt>
                <c:pt idx="31305">
                  <c:v>304136871.64485008</c:v>
                </c:pt>
                <c:pt idx="31306">
                  <c:v>304170328.77698594</c:v>
                </c:pt>
                <c:pt idx="31307">
                  <c:v>304203772.80630893</c:v>
                </c:pt>
                <c:pt idx="31308">
                  <c:v>304237203.73789901</c:v>
                </c:pt>
                <c:pt idx="31309">
                  <c:v>304270621.57683992</c:v>
                </c:pt>
                <c:pt idx="31310">
                  <c:v>304304026.32821202</c:v>
                </c:pt>
                <c:pt idx="31311">
                  <c:v>304337417.99709696</c:v>
                </c:pt>
                <c:pt idx="31312">
                  <c:v>304370796.58857602</c:v>
                </c:pt>
                <c:pt idx="31313">
                  <c:v>304404162.10773003</c:v>
                </c:pt>
                <c:pt idx="31314">
                  <c:v>304437514.55963892</c:v>
                </c:pt>
                <c:pt idx="31315">
                  <c:v>304470853.94938391</c:v>
                </c:pt>
                <c:pt idx="31316">
                  <c:v>304504180.28204292</c:v>
                </c:pt>
                <c:pt idx="31317">
                  <c:v>304537493.56269592</c:v>
                </c:pt>
                <c:pt idx="31318">
                  <c:v>304570793.796422</c:v>
                </c:pt>
                <c:pt idx="31319">
                  <c:v>304604080.98830092</c:v>
                </c:pt>
                <c:pt idx="31320">
                  <c:v>304637355.14341104</c:v>
                </c:pt>
                <c:pt idx="31321">
                  <c:v>304670616.26682901</c:v>
                </c:pt>
                <c:pt idx="31322">
                  <c:v>304703864.36363399</c:v>
                </c:pt>
                <c:pt idx="31323">
                  <c:v>304737099.43890291</c:v>
                </c:pt>
                <c:pt idx="31324">
                  <c:v>304770321.49771392</c:v>
                </c:pt>
                <c:pt idx="31325">
                  <c:v>304803530.54514402</c:v>
                </c:pt>
                <c:pt idx="31326">
                  <c:v>304836726.58626896</c:v>
                </c:pt>
                <c:pt idx="31327">
                  <c:v>304869909.62616605</c:v>
                </c:pt>
                <c:pt idx="31328">
                  <c:v>304903079.66991198</c:v>
                </c:pt>
                <c:pt idx="31329">
                  <c:v>304936236.72258192</c:v>
                </c:pt>
                <c:pt idx="31330">
                  <c:v>304969380.78925192</c:v>
                </c:pt>
                <c:pt idx="31331">
                  <c:v>305002511.87499791</c:v>
                </c:pt>
                <c:pt idx="31332">
                  <c:v>305035629.98489392</c:v>
                </c:pt>
                <c:pt idx="31333">
                  <c:v>305068735.12401605</c:v>
                </c:pt>
                <c:pt idx="31334">
                  <c:v>305101827.29743892</c:v>
                </c:pt>
                <c:pt idx="31335">
                  <c:v>305134906.51023597</c:v>
                </c:pt>
                <c:pt idx="31336">
                  <c:v>305167972.767483</c:v>
                </c:pt>
                <c:pt idx="31337">
                  <c:v>305201026.07425392</c:v>
                </c:pt>
                <c:pt idx="31338">
                  <c:v>305234066.43562096</c:v>
                </c:pt>
                <c:pt idx="31339">
                  <c:v>305267093.856659</c:v>
                </c:pt>
                <c:pt idx="31340">
                  <c:v>305300108.34244198</c:v>
                </c:pt>
                <c:pt idx="31341">
                  <c:v>305333109.89804101</c:v>
                </c:pt>
                <c:pt idx="31342">
                  <c:v>305366098.52853101</c:v>
                </c:pt>
                <c:pt idx="31343">
                  <c:v>305399074.23898494</c:v>
                </c:pt>
                <c:pt idx="31344">
                  <c:v>305432037.03447294</c:v>
                </c:pt>
                <c:pt idx="31345">
                  <c:v>305464986.92006999</c:v>
                </c:pt>
                <c:pt idx="31346">
                  <c:v>305497923.90084696</c:v>
                </c:pt>
                <c:pt idx="31347">
                  <c:v>305530847.98187697</c:v>
                </c:pt>
                <c:pt idx="31348">
                  <c:v>305563759.16823</c:v>
                </c:pt>
                <c:pt idx="31349">
                  <c:v>305596657.46497893</c:v>
                </c:pt>
                <c:pt idx="31350">
                  <c:v>305629542.87719607</c:v>
                </c:pt>
                <c:pt idx="31351">
                  <c:v>305662415.40994996</c:v>
                </c:pt>
                <c:pt idx="31352">
                  <c:v>305695275.06831509</c:v>
                </c:pt>
                <c:pt idx="31353">
                  <c:v>305728121.85735905</c:v>
                </c:pt>
                <c:pt idx="31354">
                  <c:v>305760955.78215599</c:v>
                </c:pt>
                <c:pt idx="31355">
                  <c:v>305793776.84777409</c:v>
                </c:pt>
                <c:pt idx="31356">
                  <c:v>305826585.05928499</c:v>
                </c:pt>
                <c:pt idx="31357">
                  <c:v>305859380.42175794</c:v>
                </c:pt>
                <c:pt idx="31358">
                  <c:v>305892162.940265</c:v>
                </c:pt>
                <c:pt idx="31359">
                  <c:v>305924932.61987501</c:v>
                </c:pt>
                <c:pt idx="31360">
                  <c:v>305957689.46565896</c:v>
                </c:pt>
                <c:pt idx="31361">
                  <c:v>305990433.48268497</c:v>
                </c:pt>
                <c:pt idx="31362">
                  <c:v>306023164.67602402</c:v>
                </c:pt>
                <c:pt idx="31363">
                  <c:v>306055883.05074501</c:v>
                </c:pt>
                <c:pt idx="31364">
                  <c:v>306088588.61191791</c:v>
                </c:pt>
                <c:pt idx="31365">
                  <c:v>306121281.364613</c:v>
                </c:pt>
                <c:pt idx="31366">
                  <c:v>306153961.31389701</c:v>
                </c:pt>
                <c:pt idx="31367">
                  <c:v>306186628.46484202</c:v>
                </c:pt>
                <c:pt idx="31368">
                  <c:v>306219282.82251501</c:v>
                </c:pt>
                <c:pt idx="31369">
                  <c:v>306251924.39198494</c:v>
                </c:pt>
                <c:pt idx="31370">
                  <c:v>306284553.17832208</c:v>
                </c:pt>
                <c:pt idx="31371">
                  <c:v>306317169.18659502</c:v>
                </c:pt>
                <c:pt idx="31372">
                  <c:v>306349772.42187095</c:v>
                </c:pt>
                <c:pt idx="31373">
                  <c:v>306382362.88922</c:v>
                </c:pt>
                <c:pt idx="31374">
                  <c:v>306414940.59371001</c:v>
                </c:pt>
                <c:pt idx="31375">
                  <c:v>306447505.54040998</c:v>
                </c:pt>
                <c:pt idx="31376">
                  <c:v>306480057.73438793</c:v>
                </c:pt>
                <c:pt idx="31377">
                  <c:v>306512597.18071198</c:v>
                </c:pt>
                <c:pt idx="31378">
                  <c:v>306545123.88445097</c:v>
                </c:pt>
                <c:pt idx="31379">
                  <c:v>306577637.85067296</c:v>
                </c:pt>
                <c:pt idx="31380">
                  <c:v>306610139.08444703</c:v>
                </c:pt>
                <c:pt idx="31381">
                  <c:v>306642627.59083992</c:v>
                </c:pt>
                <c:pt idx="31382">
                  <c:v>306675103.37492001</c:v>
                </c:pt>
                <c:pt idx="31383">
                  <c:v>306707566.44175601</c:v>
                </c:pt>
                <c:pt idx="31384">
                  <c:v>306740016.79641491</c:v>
                </c:pt>
                <c:pt idx="31385">
                  <c:v>306772454.44396698</c:v>
                </c:pt>
                <c:pt idx="31386">
                  <c:v>306804879.38947803</c:v>
                </c:pt>
                <c:pt idx="31387">
                  <c:v>306837291.63801605</c:v>
                </c:pt>
                <c:pt idx="31388">
                  <c:v>306869691.19465101</c:v>
                </c:pt>
                <c:pt idx="31389">
                  <c:v>306902078.06444901</c:v>
                </c:pt>
                <c:pt idx="31390">
                  <c:v>306934452.25247896</c:v>
                </c:pt>
                <c:pt idx="31391">
                  <c:v>306966813.76380801</c:v>
                </c:pt>
                <c:pt idx="31392">
                  <c:v>306999162.60350507</c:v>
                </c:pt>
                <c:pt idx="31393">
                  <c:v>307031498.77663785</c:v>
                </c:pt>
                <c:pt idx="31394">
                  <c:v>307063822.28827393</c:v>
                </c:pt>
                <c:pt idx="31395">
                  <c:v>307096133.14348215</c:v>
                </c:pt>
                <c:pt idx="31396">
                  <c:v>307128431.34733003</c:v>
                </c:pt>
                <c:pt idx="31397">
                  <c:v>307160716.90488499</c:v>
                </c:pt>
                <c:pt idx="31398">
                  <c:v>307192989.82121599</c:v>
                </c:pt>
                <c:pt idx="31399">
                  <c:v>307225250.10139102</c:v>
                </c:pt>
                <c:pt idx="31400">
                  <c:v>307257497.75047696</c:v>
                </c:pt>
                <c:pt idx="31401">
                  <c:v>307289732.77354401</c:v>
                </c:pt>
                <c:pt idx="31402">
                  <c:v>307321955.17566001</c:v>
                </c:pt>
                <c:pt idx="31403">
                  <c:v>307354164.96189201</c:v>
                </c:pt>
                <c:pt idx="31404">
                  <c:v>307386362.13730901</c:v>
                </c:pt>
                <c:pt idx="31405">
                  <c:v>307418546.70697993</c:v>
                </c:pt>
                <c:pt idx="31406">
                  <c:v>307450718.67597193</c:v>
                </c:pt>
                <c:pt idx="31407">
                  <c:v>307482878.04935598</c:v>
                </c:pt>
                <c:pt idx="31408">
                  <c:v>307515024.83219796</c:v>
                </c:pt>
                <c:pt idx="31409">
                  <c:v>307547159.02956802</c:v>
                </c:pt>
                <c:pt idx="31410">
                  <c:v>307579280.64653409</c:v>
                </c:pt>
                <c:pt idx="31411">
                  <c:v>307611389.68816608</c:v>
                </c:pt>
                <c:pt idx="31412">
                  <c:v>307643486.15953207</c:v>
                </c:pt>
                <c:pt idx="31413">
                  <c:v>307675570.06570202</c:v>
                </c:pt>
                <c:pt idx="31414">
                  <c:v>307707641.41174394</c:v>
                </c:pt>
                <c:pt idx="31415">
                  <c:v>307739700.20272791</c:v>
                </c:pt>
                <c:pt idx="31416">
                  <c:v>307771746.44372207</c:v>
                </c:pt>
                <c:pt idx="31417">
                  <c:v>307803780.13979697</c:v>
                </c:pt>
                <c:pt idx="31418">
                  <c:v>307835801.296022</c:v>
                </c:pt>
                <c:pt idx="31419">
                  <c:v>307867809.917467</c:v>
                </c:pt>
                <c:pt idx="31420">
                  <c:v>307899806.00920099</c:v>
                </c:pt>
                <c:pt idx="31421">
                  <c:v>307931789.57629496</c:v>
                </c:pt>
                <c:pt idx="31422">
                  <c:v>307963760.62381798</c:v>
                </c:pt>
                <c:pt idx="31423">
                  <c:v>307995719.15684098</c:v>
                </c:pt>
                <c:pt idx="31424">
                  <c:v>308027665.18043298</c:v>
                </c:pt>
                <c:pt idx="31425">
                  <c:v>308059598.69966602</c:v>
                </c:pt>
                <c:pt idx="31426">
                  <c:v>308091519.71960992</c:v>
                </c:pt>
                <c:pt idx="31427">
                  <c:v>308123428.245336</c:v>
                </c:pt>
                <c:pt idx="31428">
                  <c:v>308155324.28191495</c:v>
                </c:pt>
                <c:pt idx="31429">
                  <c:v>308187207.83441705</c:v>
                </c:pt>
                <c:pt idx="31430">
                  <c:v>308219078.907915</c:v>
                </c:pt>
                <c:pt idx="31431">
                  <c:v>308250937.50747901</c:v>
                </c:pt>
                <c:pt idx="31432">
                  <c:v>308282783.63818097</c:v>
                </c:pt>
                <c:pt idx="31433">
                  <c:v>308314617.305094</c:v>
                </c:pt>
                <c:pt idx="31434">
                  <c:v>308346438.51328796</c:v>
                </c:pt>
                <c:pt idx="31435">
                  <c:v>308378247.26783597</c:v>
                </c:pt>
                <c:pt idx="31436">
                  <c:v>308410043.57380998</c:v>
                </c:pt>
                <c:pt idx="31437">
                  <c:v>308441827.43628389</c:v>
                </c:pt>
                <c:pt idx="31438">
                  <c:v>308473598.86032897</c:v>
                </c:pt>
                <c:pt idx="31439">
                  <c:v>308505357.85101801</c:v>
                </c:pt>
                <c:pt idx="31440">
                  <c:v>308537104.41342598</c:v>
                </c:pt>
                <c:pt idx="31441">
                  <c:v>308568838.55262399</c:v>
                </c:pt>
                <c:pt idx="31442">
                  <c:v>308600560.27368695</c:v>
                </c:pt>
                <c:pt idx="31443">
                  <c:v>308632269.58168894</c:v>
                </c:pt>
                <c:pt idx="31444">
                  <c:v>308663966.48170292</c:v>
                </c:pt>
                <c:pt idx="31445">
                  <c:v>308695650.97880399</c:v>
                </c:pt>
                <c:pt idx="31446">
                  <c:v>308727323.07806605</c:v>
                </c:pt>
                <c:pt idx="31447">
                  <c:v>308758982.78456402</c:v>
                </c:pt>
                <c:pt idx="31448">
                  <c:v>308790630.103374</c:v>
                </c:pt>
                <c:pt idx="31449">
                  <c:v>308822265.03956902</c:v>
                </c:pt>
                <c:pt idx="31450">
                  <c:v>308853887.59822601</c:v>
                </c:pt>
                <c:pt idx="31451">
                  <c:v>308885497.78442001</c:v>
                </c:pt>
                <c:pt idx="31452">
                  <c:v>308917095.60322797</c:v>
                </c:pt>
                <c:pt idx="31453">
                  <c:v>308948681.05972606</c:v>
                </c:pt>
                <c:pt idx="31454">
                  <c:v>308980254.15899009</c:v>
                </c:pt>
                <c:pt idx="31455">
                  <c:v>309011814.90609592</c:v>
                </c:pt>
                <c:pt idx="31456">
                  <c:v>309043363.30612302</c:v>
                </c:pt>
                <c:pt idx="31457">
                  <c:v>309074899.36414701</c:v>
                </c:pt>
                <c:pt idx="31458">
                  <c:v>309106423.08524692</c:v>
                </c:pt>
                <c:pt idx="31459">
                  <c:v>309137934.47449899</c:v>
                </c:pt>
                <c:pt idx="31460">
                  <c:v>309169433.53698289</c:v>
                </c:pt>
                <c:pt idx="31461">
                  <c:v>309200920.277776</c:v>
                </c:pt>
                <c:pt idx="31462">
                  <c:v>309232394.70195794</c:v>
                </c:pt>
                <c:pt idx="31463">
                  <c:v>309263856.81460792</c:v>
                </c:pt>
                <c:pt idx="31464">
                  <c:v>309295306.62080508</c:v>
                </c:pt>
                <c:pt idx="31465">
                  <c:v>309326744.12562901</c:v>
                </c:pt>
                <c:pt idx="31466">
                  <c:v>309358169.33415997</c:v>
                </c:pt>
                <c:pt idx="31467">
                  <c:v>309389582.25147903</c:v>
                </c:pt>
                <c:pt idx="31468">
                  <c:v>309420982.88266599</c:v>
                </c:pt>
                <c:pt idx="31469">
                  <c:v>309452371.23280191</c:v>
                </c:pt>
                <c:pt idx="31470">
                  <c:v>309483747.30696899</c:v>
                </c:pt>
                <c:pt idx="31471">
                  <c:v>309515111.11024892</c:v>
                </c:pt>
                <c:pt idx="31472">
                  <c:v>309546462.64772308</c:v>
                </c:pt>
                <c:pt idx="31473">
                  <c:v>309577801.92447495</c:v>
                </c:pt>
                <c:pt idx="31474">
                  <c:v>309609128.94558698</c:v>
                </c:pt>
                <c:pt idx="31475">
                  <c:v>309640443.716142</c:v>
                </c:pt>
                <c:pt idx="31476">
                  <c:v>309671746.24122298</c:v>
                </c:pt>
                <c:pt idx="31477">
                  <c:v>309703036.52591503</c:v>
                </c:pt>
                <c:pt idx="31478">
                  <c:v>309734314.57530296</c:v>
                </c:pt>
                <c:pt idx="31479">
                  <c:v>309765580.39446998</c:v>
                </c:pt>
                <c:pt idx="31480">
                  <c:v>309796833.98850101</c:v>
                </c:pt>
                <c:pt idx="31481">
                  <c:v>309828075.36248296</c:v>
                </c:pt>
                <c:pt idx="31482">
                  <c:v>309859304.521501</c:v>
                </c:pt>
                <c:pt idx="31483">
                  <c:v>309890521.47064096</c:v>
                </c:pt>
                <c:pt idx="31484">
                  <c:v>309921726.21498996</c:v>
                </c:pt>
                <c:pt idx="31485">
                  <c:v>309952918.75963491</c:v>
                </c:pt>
                <c:pt idx="31486">
                  <c:v>309984099.10966301</c:v>
                </c:pt>
                <c:pt idx="31487">
                  <c:v>310015267.27016205</c:v>
                </c:pt>
                <c:pt idx="31488">
                  <c:v>310046423.24622101</c:v>
                </c:pt>
                <c:pt idx="31489">
                  <c:v>310077567.04292792</c:v>
                </c:pt>
                <c:pt idx="31490">
                  <c:v>310108698.66537303</c:v>
                </c:pt>
                <c:pt idx="31491">
                  <c:v>310139818.118644</c:v>
                </c:pt>
                <c:pt idx="31492">
                  <c:v>310170925.40783209</c:v>
                </c:pt>
                <c:pt idx="31493">
                  <c:v>310202020.538028</c:v>
                </c:pt>
                <c:pt idx="31494">
                  <c:v>310233103.51432198</c:v>
                </c:pt>
                <c:pt idx="31495">
                  <c:v>310264174.34180498</c:v>
                </c:pt>
                <c:pt idx="31496">
                  <c:v>310295233.02556998</c:v>
                </c:pt>
                <c:pt idx="31497">
                  <c:v>310326279.57070899</c:v>
                </c:pt>
                <c:pt idx="31498">
                  <c:v>310357313.98231292</c:v>
                </c:pt>
                <c:pt idx="31499">
                  <c:v>310388336.26547796</c:v>
                </c:pt>
                <c:pt idx="31500">
                  <c:v>310419346.42529494</c:v>
                </c:pt>
                <c:pt idx="31501">
                  <c:v>310450344.46686</c:v>
                </c:pt>
                <c:pt idx="31502">
                  <c:v>310481330.395266</c:v>
                </c:pt>
                <c:pt idx="31503">
                  <c:v>310512304.21560895</c:v>
                </c:pt>
                <c:pt idx="31504">
                  <c:v>310543265.93298489</c:v>
                </c:pt>
                <c:pt idx="31505">
                  <c:v>310574215.55249</c:v>
                </c:pt>
                <c:pt idx="31506">
                  <c:v>310605153.07921892</c:v>
                </c:pt>
                <c:pt idx="31507">
                  <c:v>310636078.51827103</c:v>
                </c:pt>
                <c:pt idx="31508">
                  <c:v>310666991.87474298</c:v>
                </c:pt>
                <c:pt idx="31509">
                  <c:v>310697893.15373206</c:v>
                </c:pt>
                <c:pt idx="31510">
                  <c:v>310728782.36033791</c:v>
                </c:pt>
                <c:pt idx="31511">
                  <c:v>310759659.49965894</c:v>
                </c:pt>
                <c:pt idx="31512">
                  <c:v>310790524.576796</c:v>
                </c:pt>
                <c:pt idx="31513">
                  <c:v>310821377.59684795</c:v>
                </c:pt>
                <c:pt idx="31514">
                  <c:v>310852218.56491703</c:v>
                </c:pt>
                <c:pt idx="31515">
                  <c:v>310883047.48610193</c:v>
                </c:pt>
                <c:pt idx="31516">
                  <c:v>310913864.36550701</c:v>
                </c:pt>
                <c:pt idx="31517">
                  <c:v>310944669.20823294</c:v>
                </c:pt>
                <c:pt idx="31518">
                  <c:v>310975462.01938403</c:v>
                </c:pt>
                <c:pt idx="31519">
                  <c:v>311006242.80406207</c:v>
                </c:pt>
                <c:pt idx="31520">
                  <c:v>311037011.56737298</c:v>
                </c:pt>
                <c:pt idx="31521">
                  <c:v>311067768.31441998</c:v>
                </c:pt>
                <c:pt idx="31522">
                  <c:v>311098513.05030799</c:v>
                </c:pt>
                <c:pt idx="31523">
                  <c:v>311129245.78014296</c:v>
                </c:pt>
                <c:pt idx="31524">
                  <c:v>311159966.50903201</c:v>
                </c:pt>
                <c:pt idx="31525">
                  <c:v>311190675.242082</c:v>
                </c:pt>
                <c:pt idx="31526">
                  <c:v>311221371.98439896</c:v>
                </c:pt>
                <c:pt idx="31527">
                  <c:v>311252056.74109298</c:v>
                </c:pt>
                <c:pt idx="31528">
                  <c:v>311282729.51727092</c:v>
                </c:pt>
                <c:pt idx="31529">
                  <c:v>311313390.31804305</c:v>
                </c:pt>
                <c:pt idx="31530">
                  <c:v>311344039.14851815</c:v>
                </c:pt>
                <c:pt idx="31531">
                  <c:v>311374676.01380801</c:v>
                </c:pt>
                <c:pt idx="31532">
                  <c:v>311405300.91902298</c:v>
                </c:pt>
                <c:pt idx="31533">
                  <c:v>311435913.86927396</c:v>
                </c:pt>
                <c:pt idx="31534">
                  <c:v>311466514.86967599</c:v>
                </c:pt>
                <c:pt idx="31535">
                  <c:v>311497103.92533886</c:v>
                </c:pt>
                <c:pt idx="31536">
                  <c:v>311527681.04137796</c:v>
                </c:pt>
                <c:pt idx="31537">
                  <c:v>311558246.22290689</c:v>
                </c:pt>
                <c:pt idx="31538">
                  <c:v>311588799.47504091</c:v>
                </c:pt>
                <c:pt idx="31539">
                  <c:v>311619340.80289602</c:v>
                </c:pt>
                <c:pt idx="31540">
                  <c:v>311649870.21158695</c:v>
                </c:pt>
                <c:pt idx="31541">
                  <c:v>311680387.70623094</c:v>
                </c:pt>
                <c:pt idx="31542">
                  <c:v>311710893.29194593</c:v>
                </c:pt>
                <c:pt idx="31543">
                  <c:v>311741386.97385108</c:v>
                </c:pt>
                <c:pt idx="31544">
                  <c:v>311771868.75706303</c:v>
                </c:pt>
                <c:pt idx="31545">
                  <c:v>311802338.64670205</c:v>
                </c:pt>
                <c:pt idx="31546">
                  <c:v>311832796.64788908</c:v>
                </c:pt>
                <c:pt idx="31547">
                  <c:v>311863242.76574391</c:v>
                </c:pt>
                <c:pt idx="31548">
                  <c:v>311893677.00538892</c:v>
                </c:pt>
                <c:pt idx="31549">
                  <c:v>311924099.37194592</c:v>
                </c:pt>
                <c:pt idx="31550">
                  <c:v>311954509.870538</c:v>
                </c:pt>
                <c:pt idx="31551">
                  <c:v>311984908.50628793</c:v>
                </c:pt>
                <c:pt idx="31552">
                  <c:v>312015295.28432101</c:v>
                </c:pt>
                <c:pt idx="31553">
                  <c:v>312045670.20976198</c:v>
                </c:pt>
                <c:pt idx="31554">
                  <c:v>312076033.28773695</c:v>
                </c:pt>
                <c:pt idx="31555">
                  <c:v>312106384.52337199</c:v>
                </c:pt>
                <c:pt idx="31556">
                  <c:v>312136723.92179495</c:v>
                </c:pt>
                <c:pt idx="31557">
                  <c:v>312167051.488132</c:v>
                </c:pt>
                <c:pt idx="31558">
                  <c:v>312197367.22751409</c:v>
                </c:pt>
                <c:pt idx="31559">
                  <c:v>312227671.14506906</c:v>
                </c:pt>
                <c:pt idx="31560">
                  <c:v>312257963.24592698</c:v>
                </c:pt>
                <c:pt idx="31561">
                  <c:v>312288243.53521895</c:v>
                </c:pt>
                <c:pt idx="31562">
                  <c:v>312318512.01807803</c:v>
                </c:pt>
                <c:pt idx="31563">
                  <c:v>312348768.69963396</c:v>
                </c:pt>
                <c:pt idx="31564">
                  <c:v>312379013.58502305</c:v>
                </c:pt>
                <c:pt idx="31565">
                  <c:v>312409246.67937601</c:v>
                </c:pt>
                <c:pt idx="31566">
                  <c:v>312439467.98782998</c:v>
                </c:pt>
                <c:pt idx="31567">
                  <c:v>312469677.51551902</c:v>
                </c:pt>
                <c:pt idx="31568">
                  <c:v>312499875.26757997</c:v>
                </c:pt>
                <c:pt idx="31569">
                  <c:v>312530061.24914902</c:v>
                </c:pt>
                <c:pt idx="31570">
                  <c:v>312560235.46536499</c:v>
                </c:pt>
                <c:pt idx="31571">
                  <c:v>312590397.92136592</c:v>
                </c:pt>
                <c:pt idx="31572">
                  <c:v>312620548.62229192</c:v>
                </c:pt>
                <c:pt idx="31573">
                  <c:v>312650687.573282</c:v>
                </c:pt>
                <c:pt idx="31574">
                  <c:v>312680814.77947903</c:v>
                </c:pt>
                <c:pt idx="31575">
                  <c:v>312710930.24602205</c:v>
                </c:pt>
                <c:pt idx="31576">
                  <c:v>312741033.97805601</c:v>
                </c:pt>
                <c:pt idx="31577">
                  <c:v>312771125.98072392</c:v>
                </c:pt>
                <c:pt idx="31578">
                  <c:v>312801206.25916898</c:v>
                </c:pt>
                <c:pt idx="31579">
                  <c:v>312831274.818537</c:v>
                </c:pt>
                <c:pt idx="31580">
                  <c:v>312861331.663975</c:v>
                </c:pt>
                <c:pt idx="31581">
                  <c:v>312891376.80062801</c:v>
                </c:pt>
                <c:pt idx="31582">
                  <c:v>312921410.23364395</c:v>
                </c:pt>
                <c:pt idx="31583">
                  <c:v>312951431.96817201</c:v>
                </c:pt>
                <c:pt idx="31584">
                  <c:v>312981442.00936109</c:v>
                </c:pt>
                <c:pt idx="31585">
                  <c:v>313011440.36236209</c:v>
                </c:pt>
                <c:pt idx="31586">
                  <c:v>313041427.03232503</c:v>
                </c:pt>
                <c:pt idx="31587">
                  <c:v>313071402.02440202</c:v>
                </c:pt>
                <c:pt idx="31588">
                  <c:v>313101365.34374607</c:v>
                </c:pt>
                <c:pt idx="31589">
                  <c:v>313131316.995511</c:v>
                </c:pt>
                <c:pt idx="31590">
                  <c:v>313161256.984851</c:v>
                </c:pt>
                <c:pt idx="31591">
                  <c:v>313191185.31692201</c:v>
                </c:pt>
                <c:pt idx="31592">
                  <c:v>313221101.99687886</c:v>
                </c:pt>
                <c:pt idx="31593">
                  <c:v>313251007.029881</c:v>
                </c:pt>
                <c:pt idx="31594">
                  <c:v>313280900.42108494</c:v>
                </c:pt>
                <c:pt idx="31595">
                  <c:v>313310782.17565101</c:v>
                </c:pt>
                <c:pt idx="31596">
                  <c:v>313340652.29873699</c:v>
                </c:pt>
                <c:pt idx="31597">
                  <c:v>313370510.795506</c:v>
                </c:pt>
                <c:pt idx="31598">
                  <c:v>313400357.67111802</c:v>
                </c:pt>
                <c:pt idx="31599">
                  <c:v>313430192.9307369</c:v>
                </c:pt>
                <c:pt idx="31600">
                  <c:v>313460016.57952607</c:v>
                </c:pt>
                <c:pt idx="31601">
                  <c:v>313489828.62265003</c:v>
                </c:pt>
                <c:pt idx="31602">
                  <c:v>313519629.06527394</c:v>
                </c:pt>
                <c:pt idx="31603">
                  <c:v>313549417.91256392</c:v>
                </c:pt>
                <c:pt idx="31604">
                  <c:v>313579195.16968799</c:v>
                </c:pt>
                <c:pt idx="31605">
                  <c:v>313608960.84181505</c:v>
                </c:pt>
                <c:pt idx="31606">
                  <c:v>313638714.93411303</c:v>
                </c:pt>
                <c:pt idx="31607">
                  <c:v>313668457.45175201</c:v>
                </c:pt>
                <c:pt idx="31608">
                  <c:v>313698188.39990503</c:v>
                </c:pt>
                <c:pt idx="31609">
                  <c:v>313727907.78374201</c:v>
                </c:pt>
                <c:pt idx="31610">
                  <c:v>313757615.60843801</c:v>
                </c:pt>
                <c:pt idx="31611">
                  <c:v>313787311.87916607</c:v>
                </c:pt>
                <c:pt idx="31612">
                  <c:v>313816996.60110205</c:v>
                </c:pt>
                <c:pt idx="31613">
                  <c:v>313846669.77942097</c:v>
                </c:pt>
                <c:pt idx="31614">
                  <c:v>313876331.41930091</c:v>
                </c:pt>
                <c:pt idx="31615">
                  <c:v>313905981.52591991</c:v>
                </c:pt>
                <c:pt idx="31616">
                  <c:v>313935620.10445607</c:v>
                </c:pt>
                <c:pt idx="31617">
                  <c:v>313965247.16009098</c:v>
                </c:pt>
                <c:pt idx="31618">
                  <c:v>313994862.69800401</c:v>
                </c:pt>
                <c:pt idx="31619">
                  <c:v>314024466.72337896</c:v>
                </c:pt>
                <c:pt idx="31620">
                  <c:v>314054059.24139792</c:v>
                </c:pt>
                <c:pt idx="31621">
                  <c:v>314083640.25724602</c:v>
                </c:pt>
                <c:pt idx="31622">
                  <c:v>314113209.77610695</c:v>
                </c:pt>
                <c:pt idx="31623">
                  <c:v>314142767.80316806</c:v>
                </c:pt>
                <c:pt idx="31624">
                  <c:v>314172314.34361702</c:v>
                </c:pt>
                <c:pt idx="31625">
                  <c:v>314201849.40264195</c:v>
                </c:pt>
                <c:pt idx="31626">
                  <c:v>314231372.98543096</c:v>
                </c:pt>
                <c:pt idx="31627">
                  <c:v>314260885.09717602</c:v>
                </c:pt>
                <c:pt idx="31628">
                  <c:v>314290385.74306798</c:v>
                </c:pt>
                <c:pt idx="31629">
                  <c:v>314319874.92829996</c:v>
                </c:pt>
                <c:pt idx="31630">
                  <c:v>314349352.65806508</c:v>
                </c:pt>
                <c:pt idx="31631">
                  <c:v>314378818.937558</c:v>
                </c:pt>
                <c:pt idx="31632">
                  <c:v>314408273.77197486</c:v>
                </c:pt>
                <c:pt idx="31633">
                  <c:v>314437717.16651309</c:v>
                </c:pt>
                <c:pt idx="31634">
                  <c:v>314467149.126369</c:v>
                </c:pt>
                <c:pt idx="31635">
                  <c:v>314496569.65674305</c:v>
                </c:pt>
                <c:pt idx="31636">
                  <c:v>314525978.76283503</c:v>
                </c:pt>
                <c:pt idx="31637">
                  <c:v>314555376.44984609</c:v>
                </c:pt>
                <c:pt idx="31638">
                  <c:v>314584762.72297889</c:v>
                </c:pt>
                <c:pt idx="31639">
                  <c:v>314614137.58743697</c:v>
                </c:pt>
                <c:pt idx="31640">
                  <c:v>314643501.04842508</c:v>
                </c:pt>
                <c:pt idx="31641">
                  <c:v>314672853.111148</c:v>
                </c:pt>
                <c:pt idx="31642">
                  <c:v>314702193.78081298</c:v>
                </c:pt>
                <c:pt idx="31643">
                  <c:v>314731523.06262892</c:v>
                </c:pt>
                <c:pt idx="31644">
                  <c:v>314760840.96180499</c:v>
                </c:pt>
                <c:pt idx="31645">
                  <c:v>314790147.48355001</c:v>
                </c:pt>
                <c:pt idx="31646">
                  <c:v>314819442.63307703</c:v>
                </c:pt>
                <c:pt idx="31647">
                  <c:v>314848726.41559792</c:v>
                </c:pt>
                <c:pt idx="31648">
                  <c:v>314877998.836326</c:v>
                </c:pt>
                <c:pt idx="31649">
                  <c:v>314907259.90047592</c:v>
                </c:pt>
                <c:pt idx="31650">
                  <c:v>314936509.61326605</c:v>
                </c:pt>
                <c:pt idx="31651">
                  <c:v>314965747.97991103</c:v>
                </c:pt>
                <c:pt idx="31652">
                  <c:v>314994975.00562996</c:v>
                </c:pt>
                <c:pt idx="31653">
                  <c:v>315024190.69564396</c:v>
                </c:pt>
                <c:pt idx="31654">
                  <c:v>315053395.05517209</c:v>
                </c:pt>
                <c:pt idx="31655">
                  <c:v>315082588.08943695</c:v>
                </c:pt>
                <c:pt idx="31656">
                  <c:v>315111769.80366206</c:v>
                </c:pt>
                <c:pt idx="31657">
                  <c:v>315140940.203071</c:v>
                </c:pt>
                <c:pt idx="31658">
                  <c:v>315170099.29288995</c:v>
                </c:pt>
                <c:pt idx="31659">
                  <c:v>315199247.07834601</c:v>
                </c:pt>
                <c:pt idx="31660">
                  <c:v>315228383.56466597</c:v>
                </c:pt>
                <c:pt idx="31661">
                  <c:v>315257508.75708097</c:v>
                </c:pt>
                <c:pt idx="31662">
                  <c:v>315286622.66082007</c:v>
                </c:pt>
                <c:pt idx="31663">
                  <c:v>315315725.281115</c:v>
                </c:pt>
                <c:pt idx="31664">
                  <c:v>315344816.6232</c:v>
                </c:pt>
                <c:pt idx="31665">
                  <c:v>315373896.69230795</c:v>
                </c:pt>
                <c:pt idx="31666">
                  <c:v>315402965.49367386</c:v>
                </c:pt>
                <c:pt idx="31667">
                  <c:v>315432023.03253603</c:v>
                </c:pt>
                <c:pt idx="31668">
                  <c:v>315461069.31413198</c:v>
                </c:pt>
                <c:pt idx="31669">
                  <c:v>315490104.34370005</c:v>
                </c:pt>
                <c:pt idx="31670">
                  <c:v>315519128.126481</c:v>
                </c:pt>
                <c:pt idx="31671">
                  <c:v>315548140.66771704</c:v>
                </c:pt>
                <c:pt idx="31672">
                  <c:v>315577141.97265095</c:v>
                </c:pt>
                <c:pt idx="31673">
                  <c:v>315606132.04652607</c:v>
                </c:pt>
                <c:pt idx="31674">
                  <c:v>315635110.89459002</c:v>
                </c:pt>
                <c:pt idx="31675">
                  <c:v>315664078.52208793</c:v>
                </c:pt>
                <c:pt idx="31676">
                  <c:v>315693034.93426895</c:v>
                </c:pt>
                <c:pt idx="31677">
                  <c:v>315721980.13638294</c:v>
                </c:pt>
                <c:pt idx="31678">
                  <c:v>315750914.13367891</c:v>
                </c:pt>
                <c:pt idx="31679">
                  <c:v>315779836.93140996</c:v>
                </c:pt>
                <c:pt idx="31680">
                  <c:v>315808748.53482997</c:v>
                </c:pt>
                <c:pt idx="31681">
                  <c:v>315837648.949193</c:v>
                </c:pt>
                <c:pt idx="31682">
                  <c:v>315866538.17975605</c:v>
                </c:pt>
                <c:pt idx="31683">
                  <c:v>315895416.23177493</c:v>
                </c:pt>
                <c:pt idx="31684">
                  <c:v>315924283.11050898</c:v>
                </c:pt>
                <c:pt idx="31685">
                  <c:v>315953138.82121903</c:v>
                </c:pt>
                <c:pt idx="31686">
                  <c:v>315981983.36916608</c:v>
                </c:pt>
                <c:pt idx="31687">
                  <c:v>316010816.75961202</c:v>
                </c:pt>
                <c:pt idx="31688">
                  <c:v>316039638.997823</c:v>
                </c:pt>
                <c:pt idx="31689">
                  <c:v>316068450.08906198</c:v>
                </c:pt>
                <c:pt idx="31690">
                  <c:v>316097250.03859705</c:v>
                </c:pt>
                <c:pt idx="31691">
                  <c:v>316126038.85169703</c:v>
                </c:pt>
                <c:pt idx="31692">
                  <c:v>316154816.53362995</c:v>
                </c:pt>
                <c:pt idx="31693">
                  <c:v>316183583.08966899</c:v>
                </c:pt>
                <c:pt idx="31694">
                  <c:v>316212338.52508396</c:v>
                </c:pt>
                <c:pt idx="31695">
                  <c:v>316241082.84515107</c:v>
                </c:pt>
                <c:pt idx="31696">
                  <c:v>316269816.055143</c:v>
                </c:pt>
                <c:pt idx="31697">
                  <c:v>316298538.16033792</c:v>
                </c:pt>
                <c:pt idx="31698">
                  <c:v>316327249.16601402</c:v>
                </c:pt>
                <c:pt idx="31699">
                  <c:v>316355949.07744902</c:v>
                </c:pt>
                <c:pt idx="31700">
                  <c:v>316384637.89992601</c:v>
                </c:pt>
                <c:pt idx="31701">
                  <c:v>316413315.63872498</c:v>
                </c:pt>
                <c:pt idx="31702">
                  <c:v>316441982.29913092</c:v>
                </c:pt>
                <c:pt idx="31703">
                  <c:v>316470637.886428</c:v>
                </c:pt>
                <c:pt idx="31704">
                  <c:v>316499282.40590292</c:v>
                </c:pt>
                <c:pt idx="31705">
                  <c:v>316527915.862845</c:v>
                </c:pt>
                <c:pt idx="31706">
                  <c:v>316556538.26254201</c:v>
                </c:pt>
                <c:pt idx="31707">
                  <c:v>316585149.61028492</c:v>
                </c:pt>
                <c:pt idx="31708">
                  <c:v>316613749.91136694</c:v>
                </c:pt>
                <c:pt idx="31709">
                  <c:v>316642339.17108101</c:v>
                </c:pt>
                <c:pt idx="31710">
                  <c:v>316670917.39472198</c:v>
                </c:pt>
                <c:pt idx="31711">
                  <c:v>316699484.58758801</c:v>
                </c:pt>
                <c:pt idx="31712">
                  <c:v>316728040.75497591</c:v>
                </c:pt>
                <c:pt idx="31713">
                  <c:v>316756585.90218699</c:v>
                </c:pt>
                <c:pt idx="31714">
                  <c:v>316785120.03452098</c:v>
                </c:pt>
                <c:pt idx="31715">
                  <c:v>316813643.15728009</c:v>
                </c:pt>
                <c:pt idx="31716">
                  <c:v>316842155.27576995</c:v>
                </c:pt>
                <c:pt idx="31717">
                  <c:v>316870656.39529496</c:v>
                </c:pt>
                <c:pt idx="31718">
                  <c:v>316899146.52116305</c:v>
                </c:pt>
                <c:pt idx="31719">
                  <c:v>316927625.658683</c:v>
                </c:pt>
                <c:pt idx="31720">
                  <c:v>316956093.81316406</c:v>
                </c:pt>
                <c:pt idx="31721">
                  <c:v>316984550.98991895</c:v>
                </c:pt>
                <c:pt idx="31722">
                  <c:v>317012997.19426</c:v>
                </c:pt>
                <c:pt idx="31723">
                  <c:v>317041432.43150294</c:v>
                </c:pt>
                <c:pt idx="31724">
                  <c:v>317069856.70696396</c:v>
                </c:pt>
                <c:pt idx="31725">
                  <c:v>317098270.02596003</c:v>
                </c:pt>
                <c:pt idx="31726">
                  <c:v>317126672.39381105</c:v>
                </c:pt>
                <c:pt idx="31727">
                  <c:v>317155063.81583899</c:v>
                </c:pt>
                <c:pt idx="31728">
                  <c:v>317183444.29736501</c:v>
                </c:pt>
                <c:pt idx="31729">
                  <c:v>317211813.8437131</c:v>
                </c:pt>
                <c:pt idx="31730">
                  <c:v>317240172.46021003</c:v>
                </c:pt>
                <c:pt idx="31731">
                  <c:v>317268520.15218198</c:v>
                </c:pt>
                <c:pt idx="31732">
                  <c:v>317296856.92495894</c:v>
                </c:pt>
                <c:pt idx="31733">
                  <c:v>317325182.78386998</c:v>
                </c:pt>
                <c:pt idx="31734">
                  <c:v>317353497.73424786</c:v>
                </c:pt>
                <c:pt idx="31735">
                  <c:v>317381801.78142703</c:v>
                </c:pt>
                <c:pt idx="31736">
                  <c:v>317410094.93074095</c:v>
                </c:pt>
                <c:pt idx="31737">
                  <c:v>317438377.18752807</c:v>
                </c:pt>
                <c:pt idx="31738">
                  <c:v>317466648.55712503</c:v>
                </c:pt>
                <c:pt idx="31739">
                  <c:v>317494909.04487401</c:v>
                </c:pt>
                <c:pt idx="31740">
                  <c:v>317523158.65611506</c:v>
                </c:pt>
                <c:pt idx="31741">
                  <c:v>317551397.396191</c:v>
                </c:pt>
                <c:pt idx="31742">
                  <c:v>317579625.27044892</c:v>
                </c:pt>
                <c:pt idx="31743">
                  <c:v>317607842.28423291</c:v>
                </c:pt>
                <c:pt idx="31744">
                  <c:v>317636048.44289392</c:v>
                </c:pt>
                <c:pt idx="31745">
                  <c:v>317664243.75177896</c:v>
                </c:pt>
                <c:pt idx="31746">
                  <c:v>317692428.21624196</c:v>
                </c:pt>
                <c:pt idx="31747">
                  <c:v>317720601.84163499</c:v>
                </c:pt>
                <c:pt idx="31748">
                  <c:v>317748764.63331205</c:v>
                </c:pt>
                <c:pt idx="31749">
                  <c:v>317776916.59663194</c:v>
                </c:pt>
                <c:pt idx="31750">
                  <c:v>317805057.73694986</c:v>
                </c:pt>
                <c:pt idx="31751">
                  <c:v>317833188.05962902</c:v>
                </c:pt>
                <c:pt idx="31752">
                  <c:v>317861307.57002801</c:v>
                </c:pt>
                <c:pt idx="31753">
                  <c:v>317889416.27351207</c:v>
                </c:pt>
                <c:pt idx="31754">
                  <c:v>317917514.17544502</c:v>
                </c:pt>
                <c:pt idx="31755">
                  <c:v>317945601.28119391</c:v>
                </c:pt>
                <c:pt idx="31756">
                  <c:v>317973677.59612697</c:v>
                </c:pt>
                <c:pt idx="31757">
                  <c:v>318001743.125615</c:v>
                </c:pt>
                <c:pt idx="31758">
                  <c:v>318029797.87502909</c:v>
                </c:pt>
                <c:pt idx="31759">
                  <c:v>318057841.84974205</c:v>
                </c:pt>
                <c:pt idx="31760">
                  <c:v>318085875.05513102</c:v>
                </c:pt>
                <c:pt idx="31761">
                  <c:v>318113897.49657094</c:v>
                </c:pt>
                <c:pt idx="31762">
                  <c:v>318141909.17944205</c:v>
                </c:pt>
                <c:pt idx="31763">
                  <c:v>318169910.10912406</c:v>
                </c:pt>
                <c:pt idx="31764">
                  <c:v>318197900.29099995</c:v>
                </c:pt>
                <c:pt idx="31765">
                  <c:v>318225879.73045295</c:v>
                </c:pt>
                <c:pt idx="31766">
                  <c:v>318253848.43286896</c:v>
                </c:pt>
                <c:pt idx="31767">
                  <c:v>318281806.40363503</c:v>
                </c:pt>
                <c:pt idx="31768">
                  <c:v>318309753.64814115</c:v>
                </c:pt>
                <c:pt idx="31769">
                  <c:v>318337690.17177892</c:v>
                </c:pt>
                <c:pt idx="31770">
                  <c:v>318365615.97993886</c:v>
                </c:pt>
                <c:pt idx="31771">
                  <c:v>318393531.07801902</c:v>
                </c:pt>
                <c:pt idx="31772">
                  <c:v>318421435.47141296</c:v>
                </c:pt>
                <c:pt idx="31773">
                  <c:v>318449329.16552007</c:v>
                </c:pt>
                <c:pt idx="31774">
                  <c:v>318477212.16574001</c:v>
                </c:pt>
                <c:pt idx="31775">
                  <c:v>318505084.47747499</c:v>
                </c:pt>
                <c:pt idx="31776">
                  <c:v>318532946.10612798</c:v>
                </c:pt>
                <c:pt idx="31777">
                  <c:v>318560797.05710608</c:v>
                </c:pt>
                <c:pt idx="31778">
                  <c:v>318588637.33581501</c:v>
                </c:pt>
                <c:pt idx="31779">
                  <c:v>318616466.94766402</c:v>
                </c:pt>
                <c:pt idx="31780">
                  <c:v>318644285.89806497</c:v>
                </c:pt>
                <c:pt idx="31781">
                  <c:v>318672094.19242996</c:v>
                </c:pt>
                <c:pt idx="31782">
                  <c:v>318699891.83617294</c:v>
                </c:pt>
                <c:pt idx="31783">
                  <c:v>318727678.83471298</c:v>
                </c:pt>
                <c:pt idx="31784">
                  <c:v>318755455.19346607</c:v>
                </c:pt>
                <c:pt idx="31785">
                  <c:v>318783220.917853</c:v>
                </c:pt>
                <c:pt idx="31786">
                  <c:v>318810976.01329601</c:v>
                </c:pt>
                <c:pt idx="31787">
                  <c:v>318838720.48521894</c:v>
                </c:pt>
                <c:pt idx="31788">
                  <c:v>318866454.33904803</c:v>
                </c:pt>
                <c:pt idx="31789">
                  <c:v>318894177.580212</c:v>
                </c:pt>
                <c:pt idx="31790">
                  <c:v>318921890.21413791</c:v>
                </c:pt>
                <c:pt idx="31791">
                  <c:v>318949592.24625891</c:v>
                </c:pt>
                <c:pt idx="31792">
                  <c:v>318977283.68200892</c:v>
                </c:pt>
                <c:pt idx="31793">
                  <c:v>319004964.52682298</c:v>
                </c:pt>
                <c:pt idx="31794">
                  <c:v>319032634.78613794</c:v>
                </c:pt>
                <c:pt idx="31795">
                  <c:v>319060294.46539199</c:v>
                </c:pt>
                <c:pt idx="31796">
                  <c:v>319087943.57002902</c:v>
                </c:pt>
                <c:pt idx="31797">
                  <c:v>319115582.10548902</c:v>
                </c:pt>
                <c:pt idx="31798">
                  <c:v>319143210.07722002</c:v>
                </c:pt>
                <c:pt idx="31799">
                  <c:v>319170827.49066591</c:v>
                </c:pt>
                <c:pt idx="31800">
                  <c:v>319198434.35127795</c:v>
                </c:pt>
                <c:pt idx="31801">
                  <c:v>319226030.66450506</c:v>
                </c:pt>
                <c:pt idx="31802">
                  <c:v>319253616.43580192</c:v>
                </c:pt>
                <c:pt idx="31803">
                  <c:v>319281191.67062205</c:v>
                </c:pt>
                <c:pt idx="31804">
                  <c:v>319308756.37442309</c:v>
                </c:pt>
                <c:pt idx="31805">
                  <c:v>319336310.55266201</c:v>
                </c:pt>
                <c:pt idx="31806">
                  <c:v>319363854.21080101</c:v>
                </c:pt>
                <c:pt idx="31807">
                  <c:v>319391387.354303</c:v>
                </c:pt>
                <c:pt idx="31808">
                  <c:v>319418909.98863196</c:v>
                </c:pt>
                <c:pt idx="31809">
                  <c:v>319446422.11925399</c:v>
                </c:pt>
                <c:pt idx="31810">
                  <c:v>319473923.75163895</c:v>
                </c:pt>
                <c:pt idx="31811">
                  <c:v>319501414.89125592</c:v>
                </c:pt>
                <c:pt idx="31812">
                  <c:v>319528895.54358006</c:v>
                </c:pt>
                <c:pt idx="31813">
                  <c:v>319556365.71408403</c:v>
                </c:pt>
                <c:pt idx="31814">
                  <c:v>319583825.40824503</c:v>
                </c:pt>
                <c:pt idx="31815">
                  <c:v>319611274.63154209</c:v>
                </c:pt>
                <c:pt idx="31816">
                  <c:v>319638713.38945597</c:v>
                </c:pt>
                <c:pt idx="31817">
                  <c:v>319666141.68746907</c:v>
                </c:pt>
                <c:pt idx="31818">
                  <c:v>319693559.53106695</c:v>
                </c:pt>
                <c:pt idx="31819">
                  <c:v>319720966.92573595</c:v>
                </c:pt>
                <c:pt idx="31820">
                  <c:v>319748363.876966</c:v>
                </c:pt>
                <c:pt idx="31821">
                  <c:v>319775750.39024699</c:v>
                </c:pt>
                <c:pt idx="31822">
                  <c:v>319803126.47107291</c:v>
                </c:pt>
                <c:pt idx="31823">
                  <c:v>319830492.12493896</c:v>
                </c:pt>
                <c:pt idx="31824">
                  <c:v>319857847.35734206</c:v>
                </c:pt>
                <c:pt idx="31825">
                  <c:v>319885192.17378098</c:v>
                </c:pt>
                <c:pt idx="31826">
                  <c:v>319912526.579759</c:v>
                </c:pt>
                <c:pt idx="31827">
                  <c:v>319939850.58077896</c:v>
                </c:pt>
                <c:pt idx="31828">
                  <c:v>319967164.18234491</c:v>
                </c:pt>
                <c:pt idx="31829">
                  <c:v>319994467.38996696</c:v>
                </c:pt>
                <c:pt idx="31830">
                  <c:v>320021760.20915401</c:v>
                </c:pt>
                <c:pt idx="31831">
                  <c:v>320049042.64541906</c:v>
                </c:pt>
                <c:pt idx="31832">
                  <c:v>320076314.70427394</c:v>
                </c:pt>
                <c:pt idx="31833">
                  <c:v>320103576.39123785</c:v>
                </c:pt>
                <c:pt idx="31834">
                  <c:v>320130827.71182698</c:v>
                </c:pt>
                <c:pt idx="31835">
                  <c:v>320158068.67156309</c:v>
                </c:pt>
                <c:pt idx="31836">
                  <c:v>320185299.27596796</c:v>
                </c:pt>
                <c:pt idx="31837">
                  <c:v>320212519.530568</c:v>
                </c:pt>
                <c:pt idx="31838">
                  <c:v>320239729.440889</c:v>
                </c:pt>
                <c:pt idx="31839">
                  <c:v>320266929.01246101</c:v>
                </c:pt>
                <c:pt idx="31840">
                  <c:v>320294118.25081497</c:v>
                </c:pt>
                <c:pt idx="31841">
                  <c:v>320321297.161484</c:v>
                </c:pt>
                <c:pt idx="31842">
                  <c:v>320348465.75000501</c:v>
                </c:pt>
                <c:pt idx="31843">
                  <c:v>320375624.02191591</c:v>
                </c:pt>
                <c:pt idx="31844">
                  <c:v>320402771.98275596</c:v>
                </c:pt>
                <c:pt idx="31845">
                  <c:v>320429909.63806701</c:v>
                </c:pt>
                <c:pt idx="31846">
                  <c:v>320457036.99339592</c:v>
                </c:pt>
                <c:pt idx="31847">
                  <c:v>320484154.05428696</c:v>
                </c:pt>
                <c:pt idx="31848">
                  <c:v>320511260.82629097</c:v>
                </c:pt>
                <c:pt idx="31849">
                  <c:v>320538357.31495899</c:v>
                </c:pt>
                <c:pt idx="31850">
                  <c:v>320565443.52584392</c:v>
                </c:pt>
                <c:pt idx="31851">
                  <c:v>320592519.46450102</c:v>
                </c:pt>
                <c:pt idx="31852">
                  <c:v>320619585.13648891</c:v>
                </c:pt>
                <c:pt idx="31853">
                  <c:v>320646640.54736805</c:v>
                </c:pt>
                <c:pt idx="31854">
                  <c:v>320673685.70269996</c:v>
                </c:pt>
                <c:pt idx="31855">
                  <c:v>320700720.60805106</c:v>
                </c:pt>
                <c:pt idx="31856">
                  <c:v>320727745.26898599</c:v>
                </c:pt>
                <c:pt idx="31857">
                  <c:v>320754759.69107592</c:v>
                </c:pt>
                <c:pt idx="31858">
                  <c:v>320781763.87989205</c:v>
                </c:pt>
                <c:pt idx="31859">
                  <c:v>320808757.84100801</c:v>
                </c:pt>
                <c:pt idx="31860">
                  <c:v>320835741.57999903</c:v>
                </c:pt>
                <c:pt idx="31861">
                  <c:v>320862715.10244501</c:v>
                </c:pt>
                <c:pt idx="31862">
                  <c:v>320889678.41392601</c:v>
                </c:pt>
                <c:pt idx="31863">
                  <c:v>320916631.52002501</c:v>
                </c:pt>
                <c:pt idx="31864">
                  <c:v>320943574.42632699</c:v>
                </c:pt>
                <c:pt idx="31865">
                  <c:v>320970507.13842106</c:v>
                </c:pt>
                <c:pt idx="31866">
                  <c:v>320997429.66189498</c:v>
                </c:pt>
                <c:pt idx="31867">
                  <c:v>321024342.00234294</c:v>
                </c:pt>
                <c:pt idx="31868">
                  <c:v>321051244.16535902</c:v>
                </c:pt>
                <c:pt idx="31869">
                  <c:v>321078136.15653998</c:v>
                </c:pt>
                <c:pt idx="31870">
                  <c:v>321105017.98148596</c:v>
                </c:pt>
                <c:pt idx="31871">
                  <c:v>321131889.64579809</c:v>
                </c:pt>
                <c:pt idx="31872">
                  <c:v>321158751.15508002</c:v>
                </c:pt>
                <c:pt idx="31873">
                  <c:v>321185602.51493895</c:v>
                </c:pt>
                <c:pt idx="31874">
                  <c:v>321212443.7309829</c:v>
                </c:pt>
                <c:pt idx="31875">
                  <c:v>321239274.80882406</c:v>
                </c:pt>
                <c:pt idx="31876">
                  <c:v>321266095.754076</c:v>
                </c:pt>
                <c:pt idx="31877">
                  <c:v>321292906.57235396</c:v>
                </c:pt>
                <c:pt idx="31878">
                  <c:v>321319707.26927596</c:v>
                </c:pt>
                <c:pt idx="31879">
                  <c:v>321346497.85046405</c:v>
                </c:pt>
                <c:pt idx="31880">
                  <c:v>321373278.32154101</c:v>
                </c:pt>
                <c:pt idx="31881">
                  <c:v>321400048.688133</c:v>
                </c:pt>
                <c:pt idx="31882">
                  <c:v>321426808.95586598</c:v>
                </c:pt>
                <c:pt idx="31883">
                  <c:v>321453559.13037294</c:v>
                </c:pt>
                <c:pt idx="31884">
                  <c:v>321480299.21728492</c:v>
                </c:pt>
                <c:pt idx="31885">
                  <c:v>321507029.22223788</c:v>
                </c:pt>
                <c:pt idx="31886">
                  <c:v>321533749.15087008</c:v>
                </c:pt>
                <c:pt idx="31887">
                  <c:v>321560459.00882208</c:v>
                </c:pt>
                <c:pt idx="31888">
                  <c:v>321587158.80173492</c:v>
                </c:pt>
                <c:pt idx="31889">
                  <c:v>321613848.53525496</c:v>
                </c:pt>
                <c:pt idx="31890">
                  <c:v>321640528.21502995</c:v>
                </c:pt>
                <c:pt idx="31891">
                  <c:v>321667197.84671009</c:v>
                </c:pt>
                <c:pt idx="31892">
                  <c:v>321693857.43594688</c:v>
                </c:pt>
                <c:pt idx="31893">
                  <c:v>321720506.98839599</c:v>
                </c:pt>
                <c:pt idx="31894">
                  <c:v>321747146.50971597</c:v>
                </c:pt>
                <c:pt idx="31895">
                  <c:v>321773776.00556606</c:v>
                </c:pt>
                <c:pt idx="31896">
                  <c:v>321800395.48160785</c:v>
                </c:pt>
                <c:pt idx="31897">
                  <c:v>321827004.94350898</c:v>
                </c:pt>
                <c:pt idx="31898">
                  <c:v>321853604.39693493</c:v>
                </c:pt>
                <c:pt idx="31899">
                  <c:v>321880193.84755611</c:v>
                </c:pt>
                <c:pt idx="31900">
                  <c:v>321906773.30104601</c:v>
                </c:pt>
                <c:pt idx="31901">
                  <c:v>321933342.76308</c:v>
                </c:pt>
                <c:pt idx="31902">
                  <c:v>321959902.23933494</c:v>
                </c:pt>
                <c:pt idx="31903">
                  <c:v>321986451.73549092</c:v>
                </c:pt>
                <c:pt idx="31904">
                  <c:v>322012991.25723201</c:v>
                </c:pt>
                <c:pt idx="31905">
                  <c:v>322039520.81024396</c:v>
                </c:pt>
                <c:pt idx="31906">
                  <c:v>322066040.40021294</c:v>
                </c:pt>
                <c:pt idx="31907">
                  <c:v>322092550.03283095</c:v>
                </c:pt>
                <c:pt idx="31908">
                  <c:v>322119049.71379</c:v>
                </c:pt>
                <c:pt idx="31909">
                  <c:v>322145539.44878697</c:v>
                </c:pt>
                <c:pt idx="31910">
                  <c:v>322172019.24352008</c:v>
                </c:pt>
                <c:pt idx="31911">
                  <c:v>322198489.10369009</c:v>
                </c:pt>
                <c:pt idx="31912">
                  <c:v>322224949.03500092</c:v>
                </c:pt>
                <c:pt idx="31913">
                  <c:v>322251399.04315805</c:v>
                </c:pt>
                <c:pt idx="31914">
                  <c:v>322277839.13387001</c:v>
                </c:pt>
                <c:pt idx="31915">
                  <c:v>322304269.31284899</c:v>
                </c:pt>
                <c:pt idx="31916">
                  <c:v>322330689.58580899</c:v>
                </c:pt>
                <c:pt idx="31917">
                  <c:v>322357099.95846701</c:v>
                </c:pt>
                <c:pt idx="31918">
                  <c:v>322383500.43654191</c:v>
                </c:pt>
                <c:pt idx="31919">
                  <c:v>322409891.02575499</c:v>
                </c:pt>
                <c:pt idx="31920">
                  <c:v>322436271.73183203</c:v>
                </c:pt>
                <c:pt idx="31921">
                  <c:v>322462642.56050009</c:v>
                </c:pt>
                <c:pt idx="31922">
                  <c:v>322489003.51748902</c:v>
                </c:pt>
                <c:pt idx="31923">
                  <c:v>322515354.60853106</c:v>
                </c:pt>
                <c:pt idx="31924">
                  <c:v>322541695.83936208</c:v>
                </c:pt>
                <c:pt idx="31925">
                  <c:v>322568027.21572</c:v>
                </c:pt>
                <c:pt idx="31926">
                  <c:v>322594348.74334598</c:v>
                </c:pt>
                <c:pt idx="31927">
                  <c:v>322620660.42798191</c:v>
                </c:pt>
                <c:pt idx="31928">
                  <c:v>322646962.27537596</c:v>
                </c:pt>
                <c:pt idx="31929">
                  <c:v>322673254.29127491</c:v>
                </c:pt>
                <c:pt idx="31930">
                  <c:v>322699536.48143196</c:v>
                </c:pt>
                <c:pt idx="31931">
                  <c:v>322725808.851601</c:v>
                </c:pt>
                <c:pt idx="31932">
                  <c:v>322752071.40753901</c:v>
                </c:pt>
                <c:pt idx="31933">
                  <c:v>322778324.15500498</c:v>
                </c:pt>
                <c:pt idx="31934">
                  <c:v>322804567.09976298</c:v>
                </c:pt>
                <c:pt idx="31935">
                  <c:v>322830800.24757606</c:v>
                </c:pt>
                <c:pt idx="31936">
                  <c:v>322857023.60421509</c:v>
                </c:pt>
                <c:pt idx="31937">
                  <c:v>322883237.175448</c:v>
                </c:pt>
                <c:pt idx="31938">
                  <c:v>322909440.96705002</c:v>
                </c:pt>
                <c:pt idx="31939">
                  <c:v>322935634.98479694</c:v>
                </c:pt>
                <c:pt idx="31940">
                  <c:v>322961819.234469</c:v>
                </c:pt>
                <c:pt idx="31941">
                  <c:v>322987993.72184592</c:v>
                </c:pt>
                <c:pt idx="31942">
                  <c:v>323014158.45271403</c:v>
                </c:pt>
                <c:pt idx="31943">
                  <c:v>323040313.43286091</c:v>
                </c:pt>
                <c:pt idx="31944">
                  <c:v>323066458.66807598</c:v>
                </c:pt>
                <c:pt idx="31945">
                  <c:v>323092594.16415304</c:v>
                </c:pt>
                <c:pt idx="31946">
                  <c:v>323118719.92688692</c:v>
                </c:pt>
                <c:pt idx="31947">
                  <c:v>323144835.96207786</c:v>
                </c:pt>
                <c:pt idx="31948">
                  <c:v>323170942.27552801</c:v>
                </c:pt>
                <c:pt idx="31949">
                  <c:v>323197038.87303901</c:v>
                </c:pt>
                <c:pt idx="31950">
                  <c:v>323223125.76042098</c:v>
                </c:pt>
                <c:pt idx="31951">
                  <c:v>323249202.943483</c:v>
                </c:pt>
                <c:pt idx="31952">
                  <c:v>323275270.42803794</c:v>
                </c:pt>
                <c:pt idx="31953">
                  <c:v>323301328.21990192</c:v>
                </c:pt>
                <c:pt idx="31954">
                  <c:v>323327376.32489401</c:v>
                </c:pt>
                <c:pt idx="31955">
                  <c:v>323353414.74883509</c:v>
                </c:pt>
                <c:pt idx="31956">
                  <c:v>323379443.49755001</c:v>
                </c:pt>
                <c:pt idx="31957">
                  <c:v>323405462.57686698</c:v>
                </c:pt>
                <c:pt idx="31958">
                  <c:v>323431471.99261487</c:v>
                </c:pt>
                <c:pt idx="31959">
                  <c:v>323457471.75062901</c:v>
                </c:pt>
                <c:pt idx="31960">
                  <c:v>323483461.85674399</c:v>
                </c:pt>
                <c:pt idx="31961">
                  <c:v>323509442.31679899</c:v>
                </c:pt>
                <c:pt idx="31962">
                  <c:v>323535413.13663596</c:v>
                </c:pt>
                <c:pt idx="31963">
                  <c:v>323561374.322101</c:v>
                </c:pt>
                <c:pt idx="31964">
                  <c:v>323587325.87904</c:v>
                </c:pt>
                <c:pt idx="31965">
                  <c:v>323613267.81330597</c:v>
                </c:pt>
                <c:pt idx="31966">
                  <c:v>323639200.13075209</c:v>
                </c:pt>
                <c:pt idx="31967">
                  <c:v>323665122.83723396</c:v>
                </c:pt>
                <c:pt idx="31968">
                  <c:v>323691035.93861192</c:v>
                </c:pt>
                <c:pt idx="31969">
                  <c:v>323716939.44075</c:v>
                </c:pt>
                <c:pt idx="31970">
                  <c:v>323742833.34951204</c:v>
                </c:pt>
                <c:pt idx="31971">
                  <c:v>323768717.67076701</c:v>
                </c:pt>
                <c:pt idx="31972">
                  <c:v>323794592.41038692</c:v>
                </c:pt>
                <c:pt idx="31973">
                  <c:v>323820457.57424694</c:v>
                </c:pt>
                <c:pt idx="31974">
                  <c:v>323846313.16822398</c:v>
                </c:pt>
                <c:pt idx="31975">
                  <c:v>323872159.19819897</c:v>
                </c:pt>
                <c:pt idx="31976">
                  <c:v>323897995.67005605</c:v>
                </c:pt>
                <c:pt idx="31977">
                  <c:v>323923822.58968103</c:v>
                </c:pt>
                <c:pt idx="31978">
                  <c:v>323949639.96296394</c:v>
                </c:pt>
                <c:pt idx="31979">
                  <c:v>323975447.79579794</c:v>
                </c:pt>
                <c:pt idx="31980">
                  <c:v>324001246.09407896</c:v>
                </c:pt>
                <c:pt idx="31981">
                  <c:v>324027034.86370605</c:v>
                </c:pt>
                <c:pt idx="31982">
                  <c:v>324052814.11058009</c:v>
                </c:pt>
                <c:pt idx="31983">
                  <c:v>324078583.84060705</c:v>
                </c:pt>
                <c:pt idx="31984">
                  <c:v>324104344.05969501</c:v>
                </c:pt>
                <c:pt idx="31985">
                  <c:v>324130094.773754</c:v>
                </c:pt>
                <c:pt idx="31986">
                  <c:v>324155835.98869991</c:v>
                </c:pt>
                <c:pt idx="31987">
                  <c:v>324181567.71044999</c:v>
                </c:pt>
                <c:pt idx="31988">
                  <c:v>324207289.944924</c:v>
                </c:pt>
                <c:pt idx="31989">
                  <c:v>324233002.69804502</c:v>
                </c:pt>
                <c:pt idx="31990">
                  <c:v>324258705.97574103</c:v>
                </c:pt>
                <c:pt idx="31991">
                  <c:v>324284399.78394091</c:v>
                </c:pt>
                <c:pt idx="31992">
                  <c:v>324310084.12857902</c:v>
                </c:pt>
                <c:pt idx="31993">
                  <c:v>324335759.015589</c:v>
                </c:pt>
                <c:pt idx="31994">
                  <c:v>324361424.450912</c:v>
                </c:pt>
                <c:pt idx="31995">
                  <c:v>324387080.44049001</c:v>
                </c:pt>
                <c:pt idx="31996">
                  <c:v>324412726.99026895</c:v>
                </c:pt>
                <c:pt idx="31997">
                  <c:v>324438364.10619605</c:v>
                </c:pt>
                <c:pt idx="31998">
                  <c:v>324463991.79422396</c:v>
                </c:pt>
                <c:pt idx="31999">
                  <c:v>324489610.06030899</c:v>
                </c:pt>
                <c:pt idx="32000">
                  <c:v>324515218.91040695</c:v>
                </c:pt>
                <c:pt idx="32001">
                  <c:v>324540818.35048205</c:v>
                </c:pt>
                <c:pt idx="32002">
                  <c:v>324566408.38649696</c:v>
                </c:pt>
                <c:pt idx="32003">
                  <c:v>324591989.02441901</c:v>
                </c:pt>
                <c:pt idx="32004">
                  <c:v>324617560.27022099</c:v>
                </c:pt>
                <c:pt idx="32005">
                  <c:v>324643122.12987697</c:v>
                </c:pt>
                <c:pt idx="32006">
                  <c:v>324668674.60936302</c:v>
                </c:pt>
                <c:pt idx="32007">
                  <c:v>324694217.714661</c:v>
                </c:pt>
                <c:pt idx="32008">
                  <c:v>324719751.45175391</c:v>
                </c:pt>
                <c:pt idx="32009">
                  <c:v>324745275.82662994</c:v>
                </c:pt>
                <c:pt idx="32010">
                  <c:v>324770790.84527892</c:v>
                </c:pt>
                <c:pt idx="32011">
                  <c:v>324796296.513695</c:v>
                </c:pt>
                <c:pt idx="32012">
                  <c:v>324821792.83787602</c:v>
                </c:pt>
                <c:pt idx="32013">
                  <c:v>324847279.82382005</c:v>
                </c:pt>
                <c:pt idx="32014">
                  <c:v>324872757.47753209</c:v>
                </c:pt>
                <c:pt idx="32015">
                  <c:v>324898225.80501801</c:v>
                </c:pt>
                <c:pt idx="32016">
                  <c:v>324923684.81228894</c:v>
                </c:pt>
                <c:pt idx="32017">
                  <c:v>324949134.50535792</c:v>
                </c:pt>
                <c:pt idx="32018">
                  <c:v>324974574.89024192</c:v>
                </c:pt>
                <c:pt idx="32019">
                  <c:v>325000005.97296095</c:v>
                </c:pt>
                <c:pt idx="32020">
                  <c:v>325025427.75953799</c:v>
                </c:pt>
                <c:pt idx="32021">
                  <c:v>325050840.25599992</c:v>
                </c:pt>
                <c:pt idx="32022">
                  <c:v>325076243.46837699</c:v>
                </c:pt>
                <c:pt idx="32023">
                  <c:v>325101637.40270191</c:v>
                </c:pt>
                <c:pt idx="32024">
                  <c:v>325127022.06501198</c:v>
                </c:pt>
                <c:pt idx="32025">
                  <c:v>325152397.46134692</c:v>
                </c:pt>
                <c:pt idx="32026">
                  <c:v>325177763.59775102</c:v>
                </c:pt>
                <c:pt idx="32027">
                  <c:v>325203120.48026997</c:v>
                </c:pt>
                <c:pt idx="32028">
                  <c:v>325228468.11495501</c:v>
                </c:pt>
                <c:pt idx="32029">
                  <c:v>325253806.50786006</c:v>
                </c:pt>
                <c:pt idx="32030">
                  <c:v>325279135.66504002</c:v>
                </c:pt>
                <c:pt idx="32031">
                  <c:v>325304455.59255803</c:v>
                </c:pt>
                <c:pt idx="32032">
                  <c:v>325329766.29647493</c:v>
                </c:pt>
                <c:pt idx="32033">
                  <c:v>325355067.78286099</c:v>
                </c:pt>
                <c:pt idx="32034">
                  <c:v>325380360.05778497</c:v>
                </c:pt>
                <c:pt idx="32035">
                  <c:v>325405643.12732106</c:v>
                </c:pt>
                <c:pt idx="32036">
                  <c:v>325430916.99754697</c:v>
                </c:pt>
                <c:pt idx="32037">
                  <c:v>325456181.67454398</c:v>
                </c:pt>
                <c:pt idx="32038">
                  <c:v>325481437.164397</c:v>
                </c:pt>
                <c:pt idx="32039">
                  <c:v>325506683.47319198</c:v>
                </c:pt>
                <c:pt idx="32040">
                  <c:v>325531920.60702211</c:v>
                </c:pt>
                <c:pt idx="32041">
                  <c:v>325557148.57198203</c:v>
                </c:pt>
                <c:pt idx="32042">
                  <c:v>325582367.37416905</c:v>
                </c:pt>
                <c:pt idx="32043">
                  <c:v>325607577.01968592</c:v>
                </c:pt>
                <c:pt idx="32044">
                  <c:v>325632777.51463699</c:v>
                </c:pt>
                <c:pt idx="32045">
                  <c:v>325657968.86513197</c:v>
                </c:pt>
                <c:pt idx="32046">
                  <c:v>325683151.07728201</c:v>
                </c:pt>
                <c:pt idx="32047">
                  <c:v>325708324.15720505</c:v>
                </c:pt>
                <c:pt idx="32048">
                  <c:v>325733488.111018</c:v>
                </c:pt>
                <c:pt idx="32049">
                  <c:v>325758642.94484502</c:v>
                </c:pt>
                <c:pt idx="32050">
                  <c:v>325783788.66481215</c:v>
                </c:pt>
                <c:pt idx="32051">
                  <c:v>325808925.27704901</c:v>
                </c:pt>
                <c:pt idx="32052">
                  <c:v>325834052.78768992</c:v>
                </c:pt>
                <c:pt idx="32053">
                  <c:v>325859171.20287192</c:v>
                </c:pt>
                <c:pt idx="32054">
                  <c:v>325884280.52873492</c:v>
                </c:pt>
                <c:pt idx="32055">
                  <c:v>325909380.77142298</c:v>
                </c:pt>
                <c:pt idx="32056">
                  <c:v>325934471.93708491</c:v>
                </c:pt>
                <c:pt idx="32057">
                  <c:v>325959554.03187191</c:v>
                </c:pt>
                <c:pt idx="32058">
                  <c:v>325984627.06193894</c:v>
                </c:pt>
                <c:pt idx="32059">
                  <c:v>326009691.03344399</c:v>
                </c:pt>
                <c:pt idx="32060">
                  <c:v>326034745.95254892</c:v>
                </c:pt>
                <c:pt idx="32061">
                  <c:v>326059791.82542098</c:v>
                </c:pt>
                <c:pt idx="32062">
                  <c:v>326084828.65822798</c:v>
                </c:pt>
                <c:pt idx="32063">
                  <c:v>326109856.45714498</c:v>
                </c:pt>
                <c:pt idx="32064">
                  <c:v>326134875.22834694</c:v>
                </c:pt>
                <c:pt idx="32065">
                  <c:v>326159884.97801501</c:v>
                </c:pt>
                <c:pt idx="32066">
                  <c:v>326184885.71233386</c:v>
                </c:pt>
                <c:pt idx="32067">
                  <c:v>326209877.43748999</c:v>
                </c:pt>
                <c:pt idx="32068">
                  <c:v>326234860.159675</c:v>
                </c:pt>
                <c:pt idx="32069">
                  <c:v>326259833.88508499</c:v>
                </c:pt>
                <c:pt idx="32070">
                  <c:v>326284798.61991698</c:v>
                </c:pt>
                <c:pt idx="32071">
                  <c:v>326309754.37037492</c:v>
                </c:pt>
                <c:pt idx="32072">
                  <c:v>326334701.14266509</c:v>
                </c:pt>
                <c:pt idx="32073">
                  <c:v>326359638.94299495</c:v>
                </c:pt>
                <c:pt idx="32074">
                  <c:v>326384567.77758098</c:v>
                </c:pt>
                <c:pt idx="32075">
                  <c:v>326409487.65263891</c:v>
                </c:pt>
                <c:pt idx="32076">
                  <c:v>326434398.57439101</c:v>
                </c:pt>
                <c:pt idx="32077">
                  <c:v>326459300.54906005</c:v>
                </c:pt>
                <c:pt idx="32078">
                  <c:v>326484193.58287692</c:v>
                </c:pt>
                <c:pt idx="32079">
                  <c:v>326509077.68207192</c:v>
                </c:pt>
                <c:pt idx="32080">
                  <c:v>326533952.85288209</c:v>
                </c:pt>
                <c:pt idx="32081">
                  <c:v>326558819.10154605</c:v>
                </c:pt>
                <c:pt idx="32082">
                  <c:v>326583676.43430895</c:v>
                </c:pt>
                <c:pt idx="32083">
                  <c:v>326608524.85741806</c:v>
                </c:pt>
                <c:pt idx="32084">
                  <c:v>326633364.37712407</c:v>
                </c:pt>
                <c:pt idx="32085">
                  <c:v>326658194.99968094</c:v>
                </c:pt>
                <c:pt idx="32086">
                  <c:v>326683016.73134893</c:v>
                </c:pt>
                <c:pt idx="32087">
                  <c:v>326707829.57839102</c:v>
                </c:pt>
                <c:pt idx="32088">
                  <c:v>326732633.54707205</c:v>
                </c:pt>
                <c:pt idx="32089">
                  <c:v>326757428.64366311</c:v>
                </c:pt>
                <c:pt idx="32090">
                  <c:v>326782214.87443799</c:v>
                </c:pt>
                <c:pt idx="32091">
                  <c:v>326806992.24567395</c:v>
                </c:pt>
                <c:pt idx="32092">
                  <c:v>326831760.76365501</c:v>
                </c:pt>
                <c:pt idx="32093">
                  <c:v>326856520.43466496</c:v>
                </c:pt>
                <c:pt idx="32094">
                  <c:v>326881271.26499403</c:v>
                </c:pt>
                <c:pt idx="32095">
                  <c:v>326906013.26093495</c:v>
                </c:pt>
                <c:pt idx="32096">
                  <c:v>326930746.42878592</c:v>
                </c:pt>
                <c:pt idx="32097">
                  <c:v>326955470.77484697</c:v>
                </c:pt>
                <c:pt idx="32098">
                  <c:v>326980186.30542505</c:v>
                </c:pt>
                <c:pt idx="32099">
                  <c:v>327004893.02682698</c:v>
                </c:pt>
                <c:pt idx="32100">
                  <c:v>327029590.94536799</c:v>
                </c:pt>
                <c:pt idx="32101">
                  <c:v>327054280.06736302</c:v>
                </c:pt>
                <c:pt idx="32102">
                  <c:v>327078960.39913303</c:v>
                </c:pt>
                <c:pt idx="32103">
                  <c:v>327103631.94700402</c:v>
                </c:pt>
                <c:pt idx="32104">
                  <c:v>327128294.71730298</c:v>
                </c:pt>
                <c:pt idx="32105">
                  <c:v>327152948.71636403</c:v>
                </c:pt>
                <c:pt idx="32106">
                  <c:v>327177593.95052302</c:v>
                </c:pt>
                <c:pt idx="32107">
                  <c:v>327202230.42611992</c:v>
                </c:pt>
                <c:pt idx="32108">
                  <c:v>327226858.14950114</c:v>
                </c:pt>
                <c:pt idx="32109">
                  <c:v>327251477.12701309</c:v>
                </c:pt>
                <c:pt idx="32110">
                  <c:v>327276087.36501002</c:v>
                </c:pt>
                <c:pt idx="32111">
                  <c:v>327300688.869847</c:v>
                </c:pt>
                <c:pt idx="32112">
                  <c:v>327325281.64788604</c:v>
                </c:pt>
                <c:pt idx="32113">
                  <c:v>327349865.70548999</c:v>
                </c:pt>
                <c:pt idx="32114">
                  <c:v>327374441.04902905</c:v>
                </c:pt>
                <c:pt idx="32115">
                  <c:v>327399007.684874</c:v>
                </c:pt>
                <c:pt idx="32116">
                  <c:v>327423565.61940402</c:v>
                </c:pt>
                <c:pt idx="32117">
                  <c:v>327448114.858998</c:v>
                </c:pt>
                <c:pt idx="32118">
                  <c:v>327472655.41004092</c:v>
                </c:pt>
                <c:pt idx="32119">
                  <c:v>327497187.27892202</c:v>
                </c:pt>
                <c:pt idx="32120">
                  <c:v>327521710.47203386</c:v>
                </c:pt>
                <c:pt idx="32121">
                  <c:v>327546224.99577385</c:v>
                </c:pt>
                <c:pt idx="32122">
                  <c:v>327570730.856543</c:v>
                </c:pt>
                <c:pt idx="32123">
                  <c:v>327595228.06074601</c:v>
                </c:pt>
                <c:pt idx="32124">
                  <c:v>327619716.614793</c:v>
                </c:pt>
                <c:pt idx="32125">
                  <c:v>327644196.52509695</c:v>
                </c:pt>
                <c:pt idx="32126">
                  <c:v>327668667.79807591</c:v>
                </c:pt>
                <c:pt idx="32127">
                  <c:v>327693130.44015002</c:v>
                </c:pt>
                <c:pt idx="32128">
                  <c:v>327717584.45774698</c:v>
                </c:pt>
                <c:pt idx="32129">
                  <c:v>327742029.85729498</c:v>
                </c:pt>
                <c:pt idx="32130">
                  <c:v>327766466.64522898</c:v>
                </c:pt>
                <c:pt idx="32131">
                  <c:v>327790894.82798803</c:v>
                </c:pt>
                <c:pt idx="32132">
                  <c:v>327815314.41201395</c:v>
                </c:pt>
                <c:pt idx="32133">
                  <c:v>327839725.40375298</c:v>
                </c:pt>
                <c:pt idx="32134">
                  <c:v>327864127.80965602</c:v>
                </c:pt>
                <c:pt idx="32135">
                  <c:v>327888521.63617891</c:v>
                </c:pt>
                <c:pt idx="32136">
                  <c:v>327912906.88977993</c:v>
                </c:pt>
                <c:pt idx="32137">
                  <c:v>327937283.57692295</c:v>
                </c:pt>
                <c:pt idx="32138">
                  <c:v>327961651.70407599</c:v>
                </c:pt>
                <c:pt idx="32139">
                  <c:v>327986011.27771002</c:v>
                </c:pt>
                <c:pt idx="32140">
                  <c:v>328010362.30430102</c:v>
                </c:pt>
                <c:pt idx="32141">
                  <c:v>328034704.79033095</c:v>
                </c:pt>
                <c:pt idx="32142">
                  <c:v>328059038.74228299</c:v>
                </c:pt>
                <c:pt idx="32143">
                  <c:v>328083364.166646</c:v>
                </c:pt>
                <c:pt idx="32144">
                  <c:v>328107681.069915</c:v>
                </c:pt>
                <c:pt idx="32145">
                  <c:v>328131989.45858502</c:v>
                </c:pt>
                <c:pt idx="32146">
                  <c:v>328156289.33915901</c:v>
                </c:pt>
                <c:pt idx="32147">
                  <c:v>328180580.71814305</c:v>
                </c:pt>
                <c:pt idx="32148">
                  <c:v>328204863.60204703</c:v>
                </c:pt>
                <c:pt idx="32149">
                  <c:v>328229137.99738592</c:v>
                </c:pt>
                <c:pt idx="32150">
                  <c:v>328253403.91067797</c:v>
                </c:pt>
                <c:pt idx="32151">
                  <c:v>328277661.34844798</c:v>
                </c:pt>
                <c:pt idx="32152">
                  <c:v>328301910.31722206</c:v>
                </c:pt>
                <c:pt idx="32153">
                  <c:v>328326150.82353204</c:v>
                </c:pt>
                <c:pt idx="32154">
                  <c:v>328350382.87391597</c:v>
                </c:pt>
                <c:pt idx="32155">
                  <c:v>328374606.47491294</c:v>
                </c:pt>
                <c:pt idx="32156">
                  <c:v>328398821.63306898</c:v>
                </c:pt>
                <c:pt idx="32157">
                  <c:v>328423028.35493201</c:v>
                </c:pt>
                <c:pt idx="32158">
                  <c:v>328447226.64705807</c:v>
                </c:pt>
                <c:pt idx="32159">
                  <c:v>328471416.51600295</c:v>
                </c:pt>
                <c:pt idx="32160">
                  <c:v>328495597.96833199</c:v>
                </c:pt>
                <c:pt idx="32161">
                  <c:v>328519771.01060992</c:v>
                </c:pt>
                <c:pt idx="32162">
                  <c:v>328543935.64940906</c:v>
                </c:pt>
                <c:pt idx="32163">
                  <c:v>328568091.89130503</c:v>
                </c:pt>
                <c:pt idx="32164">
                  <c:v>328592239.74287796</c:v>
                </c:pt>
                <c:pt idx="32165">
                  <c:v>328616379.21071392</c:v>
                </c:pt>
                <c:pt idx="32166">
                  <c:v>328640510.30140102</c:v>
                </c:pt>
                <c:pt idx="32167">
                  <c:v>328664633.02153295</c:v>
                </c:pt>
                <c:pt idx="32168">
                  <c:v>328688747.37770802</c:v>
                </c:pt>
                <c:pt idx="32169">
                  <c:v>328712853.37652898</c:v>
                </c:pt>
                <c:pt idx="32170">
                  <c:v>328736951.02460295</c:v>
                </c:pt>
                <c:pt idx="32171">
                  <c:v>328761040.32854098</c:v>
                </c:pt>
                <c:pt idx="32172">
                  <c:v>328785121.29495996</c:v>
                </c:pt>
                <c:pt idx="32173">
                  <c:v>328809193.93047994</c:v>
                </c:pt>
                <c:pt idx="32174">
                  <c:v>328833258.24172705</c:v>
                </c:pt>
                <c:pt idx="32175">
                  <c:v>328857314.23532891</c:v>
                </c:pt>
                <c:pt idx="32176">
                  <c:v>328881361.91792297</c:v>
                </c:pt>
                <c:pt idx="32177">
                  <c:v>328905401.29614496</c:v>
                </c:pt>
                <c:pt idx="32178">
                  <c:v>328929432.37663996</c:v>
                </c:pt>
                <c:pt idx="32179">
                  <c:v>328953455.16605502</c:v>
                </c:pt>
                <c:pt idx="32180">
                  <c:v>328977469.67104298</c:v>
                </c:pt>
                <c:pt idx="32181">
                  <c:v>329001475.89826101</c:v>
                </c:pt>
                <c:pt idx="32182">
                  <c:v>329025473.85437101</c:v>
                </c:pt>
                <c:pt idx="32183">
                  <c:v>329049463.54603791</c:v>
                </c:pt>
                <c:pt idx="32184">
                  <c:v>329073444.97993386</c:v>
                </c:pt>
                <c:pt idx="32185">
                  <c:v>329097418.16273499</c:v>
                </c:pt>
                <c:pt idx="32186">
                  <c:v>329121383.10111898</c:v>
                </c:pt>
                <c:pt idx="32187">
                  <c:v>329145339.80177295</c:v>
                </c:pt>
                <c:pt idx="32188">
                  <c:v>329169288.27138495</c:v>
                </c:pt>
                <c:pt idx="32189">
                  <c:v>329193228.51664996</c:v>
                </c:pt>
                <c:pt idx="32190">
                  <c:v>329217160.54426605</c:v>
                </c:pt>
                <c:pt idx="32191">
                  <c:v>329241084.36093694</c:v>
                </c:pt>
                <c:pt idx="32192">
                  <c:v>329264999.97336996</c:v>
                </c:pt>
                <c:pt idx="32193">
                  <c:v>329288907.38827896</c:v>
                </c:pt>
                <c:pt idx="32194">
                  <c:v>329312806.61238003</c:v>
                </c:pt>
                <c:pt idx="32195">
                  <c:v>329336697.65239602</c:v>
                </c:pt>
                <c:pt idx="32196">
                  <c:v>329360580.515055</c:v>
                </c:pt>
                <c:pt idx="32197">
                  <c:v>329384455.20708609</c:v>
                </c:pt>
                <c:pt idx="32198">
                  <c:v>329408321.73522794</c:v>
                </c:pt>
                <c:pt idx="32199">
                  <c:v>329432180.10622001</c:v>
                </c:pt>
                <c:pt idx="32200">
                  <c:v>329456030.32680899</c:v>
                </c:pt>
                <c:pt idx="32201">
                  <c:v>329479872.403745</c:v>
                </c:pt>
                <c:pt idx="32202">
                  <c:v>329503706.34378397</c:v>
                </c:pt>
                <c:pt idx="32203">
                  <c:v>329527532.15368497</c:v>
                </c:pt>
                <c:pt idx="32204">
                  <c:v>329551349.84021401</c:v>
                </c:pt>
                <c:pt idx="32205">
                  <c:v>329575159.41013992</c:v>
                </c:pt>
                <c:pt idx="32206">
                  <c:v>329598960.87023795</c:v>
                </c:pt>
                <c:pt idx="32207">
                  <c:v>329622754.22728699</c:v>
                </c:pt>
                <c:pt idx="32208">
                  <c:v>329646539.48807096</c:v>
                </c:pt>
                <c:pt idx="32209">
                  <c:v>329670316.65938002</c:v>
                </c:pt>
                <c:pt idx="32210">
                  <c:v>329694085.74800605</c:v>
                </c:pt>
                <c:pt idx="32211">
                  <c:v>329717846.76074892</c:v>
                </c:pt>
                <c:pt idx="32212">
                  <c:v>329741599.70441198</c:v>
                </c:pt>
                <c:pt idx="32213">
                  <c:v>329765344.58580399</c:v>
                </c:pt>
                <c:pt idx="32214">
                  <c:v>329789081.41173786</c:v>
                </c:pt>
                <c:pt idx="32215">
                  <c:v>329812810.189031</c:v>
                </c:pt>
                <c:pt idx="32216">
                  <c:v>329836530.92450792</c:v>
                </c:pt>
                <c:pt idx="32217">
                  <c:v>329860243.62499499</c:v>
                </c:pt>
                <c:pt idx="32218">
                  <c:v>329883948.29732609</c:v>
                </c:pt>
                <c:pt idx="32219">
                  <c:v>329907644.94833899</c:v>
                </c:pt>
                <c:pt idx="32220">
                  <c:v>329931333.584876</c:v>
                </c:pt>
                <c:pt idx="32221">
                  <c:v>329955014.21378392</c:v>
                </c:pt>
                <c:pt idx="32222">
                  <c:v>329978686.84191799</c:v>
                </c:pt>
                <c:pt idx="32223">
                  <c:v>330002351.47613299</c:v>
                </c:pt>
                <c:pt idx="32224">
                  <c:v>330026008.12329298</c:v>
                </c:pt>
                <c:pt idx="32225">
                  <c:v>330049656.79026496</c:v>
                </c:pt>
                <c:pt idx="32226">
                  <c:v>330073297.48392099</c:v>
                </c:pt>
                <c:pt idx="32227">
                  <c:v>330096930.21113896</c:v>
                </c:pt>
                <c:pt idx="32228">
                  <c:v>330120554.97880208</c:v>
                </c:pt>
                <c:pt idx="32229">
                  <c:v>330144171.79379696</c:v>
                </c:pt>
                <c:pt idx="32230">
                  <c:v>330167780.66301608</c:v>
                </c:pt>
                <c:pt idx="32231">
                  <c:v>330191381.59335792</c:v>
                </c:pt>
                <c:pt idx="32232">
                  <c:v>330214974.59172392</c:v>
                </c:pt>
                <c:pt idx="32233">
                  <c:v>330238559.66502208</c:v>
                </c:pt>
                <c:pt idx="32234">
                  <c:v>330262136.82016498</c:v>
                </c:pt>
                <c:pt idx="32235">
                  <c:v>330285706.064071</c:v>
                </c:pt>
                <c:pt idx="32236">
                  <c:v>330309267.40366209</c:v>
                </c:pt>
                <c:pt idx="32237">
                  <c:v>330332820.84586704</c:v>
                </c:pt>
                <c:pt idx="32238">
                  <c:v>330356366.397618</c:v>
                </c:pt>
                <c:pt idx="32239">
                  <c:v>330379904.06585401</c:v>
                </c:pt>
                <c:pt idx="32240">
                  <c:v>330403433.85751808</c:v>
                </c:pt>
                <c:pt idx="32241">
                  <c:v>330426955.77955902</c:v>
                </c:pt>
                <c:pt idx="32242">
                  <c:v>330450469.838929</c:v>
                </c:pt>
                <c:pt idx="32243">
                  <c:v>330473976.04258698</c:v>
                </c:pt>
                <c:pt idx="32244">
                  <c:v>330497474.39749801</c:v>
                </c:pt>
                <c:pt idx="32245">
                  <c:v>330520964.91062999</c:v>
                </c:pt>
                <c:pt idx="32246">
                  <c:v>330544447.58895797</c:v>
                </c:pt>
                <c:pt idx="32247">
                  <c:v>330567922.43945992</c:v>
                </c:pt>
                <c:pt idx="32248">
                  <c:v>330591389.46912205</c:v>
                </c:pt>
                <c:pt idx="32249">
                  <c:v>330614848.68493199</c:v>
                </c:pt>
                <c:pt idx="32250">
                  <c:v>330638300.09388602</c:v>
                </c:pt>
                <c:pt idx="32251">
                  <c:v>330661743.70298493</c:v>
                </c:pt>
                <c:pt idx="32252">
                  <c:v>330685179.51923192</c:v>
                </c:pt>
                <c:pt idx="32253">
                  <c:v>330708607.54964</c:v>
                </c:pt>
                <c:pt idx="32254">
                  <c:v>330732027.80122399</c:v>
                </c:pt>
                <c:pt idx="32255">
                  <c:v>330755440.28100497</c:v>
                </c:pt>
                <c:pt idx="32256">
                  <c:v>330778844.99600893</c:v>
                </c:pt>
                <c:pt idx="32257">
                  <c:v>330802241.95326799</c:v>
                </c:pt>
                <c:pt idx="32258">
                  <c:v>330825631.15981907</c:v>
                </c:pt>
                <c:pt idx="32259">
                  <c:v>330849012.62270492</c:v>
                </c:pt>
                <c:pt idx="32260">
                  <c:v>330872386.34897298</c:v>
                </c:pt>
                <c:pt idx="32261">
                  <c:v>330895752.34567499</c:v>
                </c:pt>
                <c:pt idx="32262">
                  <c:v>330919110.61987001</c:v>
                </c:pt>
                <c:pt idx="32263">
                  <c:v>330942461.17862207</c:v>
                </c:pt>
                <c:pt idx="32264">
                  <c:v>330965804.02899891</c:v>
                </c:pt>
                <c:pt idx="32265">
                  <c:v>330989139.17807609</c:v>
                </c:pt>
                <c:pt idx="32266">
                  <c:v>331012466.63293195</c:v>
                </c:pt>
                <c:pt idx="32267">
                  <c:v>331035786.40065199</c:v>
                </c:pt>
                <c:pt idx="32268">
                  <c:v>331059098.48832601</c:v>
                </c:pt>
                <c:pt idx="32269">
                  <c:v>331082402.90305102</c:v>
                </c:pt>
                <c:pt idx="32270">
                  <c:v>331105699.65192801</c:v>
                </c:pt>
                <c:pt idx="32271">
                  <c:v>331128988.74206197</c:v>
                </c:pt>
                <c:pt idx="32272">
                  <c:v>331152270.18056709</c:v>
                </c:pt>
                <c:pt idx="32273">
                  <c:v>331175543.97455901</c:v>
                </c:pt>
                <c:pt idx="32274">
                  <c:v>331198810.13116097</c:v>
                </c:pt>
                <c:pt idx="32275">
                  <c:v>331222068.65750211</c:v>
                </c:pt>
                <c:pt idx="32276">
                  <c:v>331245319.56071502</c:v>
                </c:pt>
                <c:pt idx="32277">
                  <c:v>331268562.84794009</c:v>
                </c:pt>
                <c:pt idx="32278">
                  <c:v>331291798.52632201</c:v>
                </c:pt>
                <c:pt idx="32279">
                  <c:v>331315026.60301006</c:v>
                </c:pt>
                <c:pt idx="32280">
                  <c:v>331338247.08516002</c:v>
                </c:pt>
                <c:pt idx="32281">
                  <c:v>331361459.97993493</c:v>
                </c:pt>
                <c:pt idx="32282">
                  <c:v>331384665.29449892</c:v>
                </c:pt>
                <c:pt idx="32283">
                  <c:v>331407863.036026</c:v>
                </c:pt>
                <c:pt idx="32284">
                  <c:v>331431053.21169394</c:v>
                </c:pt>
                <c:pt idx="32285">
                  <c:v>331454235.828686</c:v>
                </c:pt>
                <c:pt idx="32286">
                  <c:v>331477410.89419109</c:v>
                </c:pt>
                <c:pt idx="32287">
                  <c:v>331500578.41540295</c:v>
                </c:pt>
                <c:pt idx="32288">
                  <c:v>331523738.39952207</c:v>
                </c:pt>
                <c:pt idx="32289">
                  <c:v>331546890.85375506</c:v>
                </c:pt>
                <c:pt idx="32290">
                  <c:v>331570035.78531295</c:v>
                </c:pt>
                <c:pt idx="32291">
                  <c:v>331593173.20141202</c:v>
                </c:pt>
                <c:pt idx="32292">
                  <c:v>331616303.10927492</c:v>
                </c:pt>
                <c:pt idx="32293">
                  <c:v>331639425.51612997</c:v>
                </c:pt>
                <c:pt idx="32294">
                  <c:v>331662540.42921096</c:v>
                </c:pt>
                <c:pt idx="32295">
                  <c:v>331685647.855757</c:v>
                </c:pt>
                <c:pt idx="32296">
                  <c:v>331708747.80301398</c:v>
                </c:pt>
                <c:pt idx="32297">
                  <c:v>331731840.27823299</c:v>
                </c:pt>
                <c:pt idx="32298">
                  <c:v>331754925.28866899</c:v>
                </c:pt>
                <c:pt idx="32299">
                  <c:v>331778002.84158605</c:v>
                </c:pt>
                <c:pt idx="32300">
                  <c:v>331801072.94424999</c:v>
                </c:pt>
                <c:pt idx="32301">
                  <c:v>331824135.60393602</c:v>
                </c:pt>
                <c:pt idx="32302">
                  <c:v>331847190.82792205</c:v>
                </c:pt>
                <c:pt idx="32303">
                  <c:v>331870238.62349498</c:v>
                </c:pt>
                <c:pt idx="32304">
                  <c:v>331893278.99794394</c:v>
                </c:pt>
                <c:pt idx="32305">
                  <c:v>331916311.95856607</c:v>
                </c:pt>
                <c:pt idx="32306">
                  <c:v>331939337.51266396</c:v>
                </c:pt>
                <c:pt idx="32307">
                  <c:v>331962355.66754603</c:v>
                </c:pt>
                <c:pt idx="32308">
                  <c:v>331985366.430525</c:v>
                </c:pt>
                <c:pt idx="32309">
                  <c:v>332008369.80892098</c:v>
                </c:pt>
                <c:pt idx="32310">
                  <c:v>332031365.81006002</c:v>
                </c:pt>
                <c:pt idx="32311">
                  <c:v>332054354.44127291</c:v>
                </c:pt>
                <c:pt idx="32312">
                  <c:v>332077335.70989698</c:v>
                </c:pt>
                <c:pt idx="32313">
                  <c:v>332100309.62327492</c:v>
                </c:pt>
                <c:pt idx="32314">
                  <c:v>332123276.18875605</c:v>
                </c:pt>
                <c:pt idx="32315">
                  <c:v>332146235.41369492</c:v>
                </c:pt>
                <c:pt idx="32316">
                  <c:v>332169187.30545098</c:v>
                </c:pt>
                <c:pt idx="32317">
                  <c:v>332192131.87139201</c:v>
                </c:pt>
                <c:pt idx="32318">
                  <c:v>332215069.11889005</c:v>
                </c:pt>
                <c:pt idx="32319">
                  <c:v>332237999.055323</c:v>
                </c:pt>
                <c:pt idx="32320">
                  <c:v>332260921.68807501</c:v>
                </c:pt>
                <c:pt idx="32321">
                  <c:v>332283837.02453601</c:v>
                </c:pt>
                <c:pt idx="32322">
                  <c:v>332306745.07210201</c:v>
                </c:pt>
                <c:pt idx="32323">
                  <c:v>332329645.838175</c:v>
                </c:pt>
                <c:pt idx="32324">
                  <c:v>332352539.330163</c:v>
                </c:pt>
                <c:pt idx="32325">
                  <c:v>332375425.55548</c:v>
                </c:pt>
                <c:pt idx="32326">
                  <c:v>332398304.52154499</c:v>
                </c:pt>
                <c:pt idx="32327">
                  <c:v>332421176.23578495</c:v>
                </c:pt>
                <c:pt idx="32328">
                  <c:v>332444040.70562994</c:v>
                </c:pt>
                <c:pt idx="32329">
                  <c:v>332466897.93852001</c:v>
                </c:pt>
                <c:pt idx="32330">
                  <c:v>332489747.94189698</c:v>
                </c:pt>
                <c:pt idx="32331">
                  <c:v>332512590.72321099</c:v>
                </c:pt>
                <c:pt idx="32332">
                  <c:v>332535426.28991896</c:v>
                </c:pt>
                <c:pt idx="32333">
                  <c:v>332558254.64948308</c:v>
                </c:pt>
                <c:pt idx="32334">
                  <c:v>332581075.80936909</c:v>
                </c:pt>
                <c:pt idx="32335">
                  <c:v>332603889.777053</c:v>
                </c:pt>
                <c:pt idx="32336">
                  <c:v>332626696.56001401</c:v>
                </c:pt>
                <c:pt idx="32337">
                  <c:v>332649496.165739</c:v>
                </c:pt>
                <c:pt idx="32338">
                  <c:v>332672288.60171902</c:v>
                </c:pt>
                <c:pt idx="32339">
                  <c:v>332695073.87545401</c:v>
                </c:pt>
                <c:pt idx="32340">
                  <c:v>332717851.99444795</c:v>
                </c:pt>
                <c:pt idx="32341">
                  <c:v>332740622.96621192</c:v>
                </c:pt>
                <c:pt idx="32342">
                  <c:v>332763386.798262</c:v>
                </c:pt>
                <c:pt idx="32343">
                  <c:v>332786143.49812102</c:v>
                </c:pt>
                <c:pt idx="32344">
                  <c:v>332808893.07331902</c:v>
                </c:pt>
                <c:pt idx="32345">
                  <c:v>332831635.53139096</c:v>
                </c:pt>
                <c:pt idx="32346">
                  <c:v>332854370.879879</c:v>
                </c:pt>
                <c:pt idx="32347">
                  <c:v>332877099.126329</c:v>
                </c:pt>
                <c:pt idx="32348">
                  <c:v>332899820.27829695</c:v>
                </c:pt>
                <c:pt idx="32349">
                  <c:v>332922534.34334207</c:v>
                </c:pt>
                <c:pt idx="32350">
                  <c:v>332945241.32903099</c:v>
                </c:pt>
                <c:pt idx="32351">
                  <c:v>332967941.24293494</c:v>
                </c:pt>
                <c:pt idx="32352">
                  <c:v>332990634.09263593</c:v>
                </c:pt>
                <c:pt idx="32353">
                  <c:v>333013319.88571602</c:v>
                </c:pt>
                <c:pt idx="32354">
                  <c:v>333035998.62976801</c:v>
                </c:pt>
                <c:pt idx="32355">
                  <c:v>333058670.33238995</c:v>
                </c:pt>
                <c:pt idx="32356">
                  <c:v>333081335.001185</c:v>
                </c:pt>
                <c:pt idx="32357">
                  <c:v>333103992.64376408</c:v>
                </c:pt>
                <c:pt idx="32358">
                  <c:v>333126643.26774305</c:v>
                </c:pt>
                <c:pt idx="32359">
                  <c:v>333149286.88074601</c:v>
                </c:pt>
                <c:pt idx="32360">
                  <c:v>333171923.49040192</c:v>
                </c:pt>
                <c:pt idx="32361">
                  <c:v>333194553.10434598</c:v>
                </c:pt>
                <c:pt idx="32362">
                  <c:v>333217175.73021996</c:v>
                </c:pt>
                <c:pt idx="32363">
                  <c:v>333239791.37567294</c:v>
                </c:pt>
                <c:pt idx="32364">
                  <c:v>333262400.04836005</c:v>
                </c:pt>
                <c:pt idx="32365">
                  <c:v>333285001.75594199</c:v>
                </c:pt>
                <c:pt idx="32366">
                  <c:v>333307596.50608695</c:v>
                </c:pt>
                <c:pt idx="32367">
                  <c:v>333330184.30646801</c:v>
                </c:pt>
                <c:pt idx="32368">
                  <c:v>333352765.16476506</c:v>
                </c:pt>
                <c:pt idx="32369">
                  <c:v>333375339.08866698</c:v>
                </c:pt>
                <c:pt idx="32370">
                  <c:v>333397906.08586597</c:v>
                </c:pt>
                <c:pt idx="32371">
                  <c:v>333420466.16406304</c:v>
                </c:pt>
                <c:pt idx="32372">
                  <c:v>333443019.330962</c:v>
                </c:pt>
                <c:pt idx="32373">
                  <c:v>333465565.59427786</c:v>
                </c:pt>
                <c:pt idx="32374">
                  <c:v>333488104.96172994</c:v>
                </c:pt>
                <c:pt idx="32375">
                  <c:v>333510637.44104201</c:v>
                </c:pt>
                <c:pt idx="32376">
                  <c:v>333533163.03994894</c:v>
                </c:pt>
                <c:pt idx="32377">
                  <c:v>333555681.76618803</c:v>
                </c:pt>
                <c:pt idx="32378">
                  <c:v>333578193.62750405</c:v>
                </c:pt>
                <c:pt idx="32379">
                  <c:v>333600698.63165092</c:v>
                </c:pt>
                <c:pt idx="32380">
                  <c:v>333623196.78638595</c:v>
                </c:pt>
                <c:pt idx="32381">
                  <c:v>333645688.09947503</c:v>
                </c:pt>
                <c:pt idx="32382">
                  <c:v>333668172.57868892</c:v>
                </c:pt>
                <c:pt idx="32383">
                  <c:v>333690650.23180699</c:v>
                </c:pt>
                <c:pt idx="32384">
                  <c:v>333713121.06661296</c:v>
                </c:pt>
                <c:pt idx="32385">
                  <c:v>333735585.09089899</c:v>
                </c:pt>
                <c:pt idx="32386">
                  <c:v>333758042.312464</c:v>
                </c:pt>
                <c:pt idx="32387">
                  <c:v>333780492.73911202</c:v>
                </c:pt>
                <c:pt idx="32388">
                  <c:v>333802936.378654</c:v>
                </c:pt>
                <c:pt idx="32389">
                  <c:v>333825373.23890895</c:v>
                </c:pt>
                <c:pt idx="32390">
                  <c:v>333847803.32770205</c:v>
                </c:pt>
                <c:pt idx="32391">
                  <c:v>333870226.65286398</c:v>
                </c:pt>
                <c:pt idx="32392">
                  <c:v>333892643.22223389</c:v>
                </c:pt>
                <c:pt idx="32393">
                  <c:v>333915053.04365605</c:v>
                </c:pt>
                <c:pt idx="32394">
                  <c:v>333937456.124982</c:v>
                </c:pt>
                <c:pt idx="32395">
                  <c:v>333959852.47407103</c:v>
                </c:pt>
                <c:pt idx="32396">
                  <c:v>333982242.09878695</c:v>
                </c:pt>
                <c:pt idx="32397">
                  <c:v>334004625.00700402</c:v>
                </c:pt>
                <c:pt idx="32398">
                  <c:v>334027001.206599</c:v>
                </c:pt>
                <c:pt idx="32399">
                  <c:v>334049370.70545799</c:v>
                </c:pt>
                <c:pt idx="32400">
                  <c:v>334071733.51147395</c:v>
                </c:pt>
                <c:pt idx="32401">
                  <c:v>334094089.63254499</c:v>
                </c:pt>
                <c:pt idx="32402">
                  <c:v>334116439.07657796</c:v>
                </c:pt>
                <c:pt idx="32403">
                  <c:v>334138781.85148501</c:v>
                </c:pt>
                <c:pt idx="32404">
                  <c:v>334161117.96518695</c:v>
                </c:pt>
                <c:pt idx="32405">
                  <c:v>334183447.42560893</c:v>
                </c:pt>
                <c:pt idx="32406">
                  <c:v>334205770.24068499</c:v>
                </c:pt>
                <c:pt idx="32407">
                  <c:v>334228086.41835499</c:v>
                </c:pt>
                <c:pt idx="32408">
                  <c:v>334250395.96656698</c:v>
                </c:pt>
                <c:pt idx="32409">
                  <c:v>334272698.89327496</c:v>
                </c:pt>
                <c:pt idx="32410">
                  <c:v>334294995.20643896</c:v>
                </c:pt>
                <c:pt idx="32411">
                  <c:v>334317284.91402799</c:v>
                </c:pt>
                <c:pt idx="32412">
                  <c:v>334339568.02401602</c:v>
                </c:pt>
                <c:pt idx="32413">
                  <c:v>334361844.54438502</c:v>
                </c:pt>
                <c:pt idx="32414">
                  <c:v>334384114.48312402</c:v>
                </c:pt>
                <c:pt idx="32415">
                  <c:v>334406377.84822905</c:v>
                </c:pt>
                <c:pt idx="32416">
                  <c:v>334428634.64770311</c:v>
                </c:pt>
                <c:pt idx="32417">
                  <c:v>334450884.88955605</c:v>
                </c:pt>
                <c:pt idx="32418">
                  <c:v>334473128.58180296</c:v>
                </c:pt>
                <c:pt idx="32419">
                  <c:v>334495365.73246992</c:v>
                </c:pt>
                <c:pt idx="32420">
                  <c:v>334517596.34958607</c:v>
                </c:pt>
                <c:pt idx="32421">
                  <c:v>334539820.44119</c:v>
                </c:pt>
                <c:pt idx="32422">
                  <c:v>334562038.01532799</c:v>
                </c:pt>
                <c:pt idx="32423">
                  <c:v>334584249.08004999</c:v>
                </c:pt>
                <c:pt idx="32424">
                  <c:v>334606453.64341611</c:v>
                </c:pt>
                <c:pt idx="32425">
                  <c:v>334628651.71349198</c:v>
                </c:pt>
                <c:pt idx="32426">
                  <c:v>334650843.298352</c:v>
                </c:pt>
                <c:pt idx="32427">
                  <c:v>334673028.40607595</c:v>
                </c:pt>
                <c:pt idx="32428">
                  <c:v>334695207.04475302</c:v>
                </c:pt>
                <c:pt idx="32429">
                  <c:v>334717379.22247493</c:v>
                </c:pt>
                <c:pt idx="32430">
                  <c:v>334739544.94734597</c:v>
                </c:pt>
                <c:pt idx="32431">
                  <c:v>334761704.22747499</c:v>
                </c:pt>
                <c:pt idx="32432">
                  <c:v>334783857.07097793</c:v>
                </c:pt>
                <c:pt idx="32433">
                  <c:v>334806003.48597789</c:v>
                </c:pt>
                <c:pt idx="32434">
                  <c:v>334828143.48060691</c:v>
                </c:pt>
                <c:pt idx="32435">
                  <c:v>334850277.06300205</c:v>
                </c:pt>
                <c:pt idx="32436">
                  <c:v>334872404.24130791</c:v>
                </c:pt>
                <c:pt idx="32437">
                  <c:v>334894525.02367699</c:v>
                </c:pt>
                <c:pt idx="32438">
                  <c:v>334916639.41827095</c:v>
                </c:pt>
                <c:pt idx="32439">
                  <c:v>334938747.43325394</c:v>
                </c:pt>
                <c:pt idx="32440">
                  <c:v>334960849.07680303</c:v>
                </c:pt>
                <c:pt idx="32441">
                  <c:v>334982944.35709709</c:v>
                </c:pt>
                <c:pt idx="32442">
                  <c:v>335005033.28232694</c:v>
                </c:pt>
                <c:pt idx="32443">
                  <c:v>335027115.86068791</c:v>
                </c:pt>
                <c:pt idx="32444">
                  <c:v>335049192.100384</c:v>
                </c:pt>
                <c:pt idx="32445">
                  <c:v>335071262.00962597</c:v>
                </c:pt>
                <c:pt idx="32446">
                  <c:v>335093325.59663093</c:v>
                </c:pt>
                <c:pt idx="32447">
                  <c:v>335115382.869627</c:v>
                </c:pt>
                <c:pt idx="32448">
                  <c:v>335137433.83684403</c:v>
                </c:pt>
                <c:pt idx="32449">
                  <c:v>335159478.50652498</c:v>
                </c:pt>
                <c:pt idx="32450">
                  <c:v>335181516.88691694</c:v>
                </c:pt>
                <c:pt idx="32451">
                  <c:v>335203548.9862749</c:v>
                </c:pt>
                <c:pt idx="32452">
                  <c:v>335225574.81286108</c:v>
                </c:pt>
                <c:pt idx="32453">
                  <c:v>335247594.37494695</c:v>
                </c:pt>
                <c:pt idx="32454">
                  <c:v>335269607.68080902</c:v>
                </c:pt>
                <c:pt idx="32455">
                  <c:v>335291614.73873192</c:v>
                </c:pt>
                <c:pt idx="32456">
                  <c:v>335313615.55701005</c:v>
                </c:pt>
                <c:pt idx="32457">
                  <c:v>335335610.14394206</c:v>
                </c:pt>
                <c:pt idx="32458">
                  <c:v>335357598.50783497</c:v>
                </c:pt>
                <c:pt idx="32459">
                  <c:v>335379580.65700614</c:v>
                </c:pt>
                <c:pt idx="32460">
                  <c:v>335401556.59977603</c:v>
                </c:pt>
                <c:pt idx="32461">
                  <c:v>335423526.34447598</c:v>
                </c:pt>
                <c:pt idx="32462">
                  <c:v>335445489.89944297</c:v>
                </c:pt>
                <c:pt idx="32463">
                  <c:v>335467447.27302402</c:v>
                </c:pt>
                <c:pt idx="32464">
                  <c:v>335489398.47357005</c:v>
                </c:pt>
                <c:pt idx="32465">
                  <c:v>335511343.50944304</c:v>
                </c:pt>
                <c:pt idx="32466">
                  <c:v>335533282.38901001</c:v>
                </c:pt>
                <c:pt idx="32467">
                  <c:v>335555215.12064695</c:v>
                </c:pt>
                <c:pt idx="32468">
                  <c:v>335577141.71273893</c:v>
                </c:pt>
                <c:pt idx="32469">
                  <c:v>335599062.173675</c:v>
                </c:pt>
                <c:pt idx="32470">
                  <c:v>335620976.51185501</c:v>
                </c:pt>
                <c:pt idx="32471">
                  <c:v>335642884.73568594</c:v>
                </c:pt>
                <c:pt idx="32472">
                  <c:v>335664786.85358006</c:v>
                </c:pt>
                <c:pt idx="32473">
                  <c:v>335686682.87396097</c:v>
                </c:pt>
                <c:pt idx="32474">
                  <c:v>335708572.80525792</c:v>
                </c:pt>
                <c:pt idx="32475">
                  <c:v>335730456.65590698</c:v>
                </c:pt>
                <c:pt idx="32476">
                  <c:v>335752334.43435496</c:v>
                </c:pt>
                <c:pt idx="32477">
                  <c:v>335774206.14905405</c:v>
                </c:pt>
                <c:pt idx="32478">
                  <c:v>335796071.80846506</c:v>
                </c:pt>
                <c:pt idx="32479">
                  <c:v>335817931.42105496</c:v>
                </c:pt>
                <c:pt idx="32480">
                  <c:v>335839784.99530196</c:v>
                </c:pt>
                <c:pt idx="32481">
                  <c:v>335861632.53968894</c:v>
                </c:pt>
                <c:pt idx="32482">
                  <c:v>335883474.06270891</c:v>
                </c:pt>
                <c:pt idx="32483">
                  <c:v>335905309.57286</c:v>
                </c:pt>
                <c:pt idx="32484">
                  <c:v>335927139.07865101</c:v>
                </c:pt>
                <c:pt idx="32485">
                  <c:v>335948962.58859605</c:v>
                </c:pt>
                <c:pt idx="32486">
                  <c:v>335970780.11122</c:v>
                </c:pt>
                <c:pt idx="32487">
                  <c:v>335992591.65505302</c:v>
                </c:pt>
                <c:pt idx="32488">
                  <c:v>336014397.22863394</c:v>
                </c:pt>
                <c:pt idx="32489">
                  <c:v>336036196.84051108</c:v>
                </c:pt>
                <c:pt idx="32490">
                  <c:v>336057990.49923897</c:v>
                </c:pt>
                <c:pt idx="32491">
                  <c:v>336079778.21337992</c:v>
                </c:pt>
                <c:pt idx="32492">
                  <c:v>336101559.99150503</c:v>
                </c:pt>
                <c:pt idx="32493">
                  <c:v>336123335.84219301</c:v>
                </c:pt>
                <c:pt idx="32494">
                  <c:v>336145105.77403092</c:v>
                </c:pt>
                <c:pt idx="32495">
                  <c:v>336166869.79561394</c:v>
                </c:pt>
                <c:pt idx="32496">
                  <c:v>336188627.91554499</c:v>
                </c:pt>
                <c:pt idx="32497">
                  <c:v>336210380.142434</c:v>
                </c:pt>
                <c:pt idx="32498">
                  <c:v>336232126.48490095</c:v>
                </c:pt>
                <c:pt idx="32499">
                  <c:v>336253866.95157295</c:v>
                </c:pt>
                <c:pt idx="32500">
                  <c:v>336275601.55108392</c:v>
                </c:pt>
                <c:pt idx="32501">
                  <c:v>336297330.2920779</c:v>
                </c:pt>
                <c:pt idx="32502">
                  <c:v>336319053.18320698</c:v>
                </c:pt>
                <c:pt idx="32503">
                  <c:v>336340770.23312801</c:v>
                </c:pt>
                <c:pt idx="32504">
                  <c:v>336362481.45051098</c:v>
                </c:pt>
                <c:pt idx="32505">
                  <c:v>336384186.84403098</c:v>
                </c:pt>
                <c:pt idx="32506">
                  <c:v>336405886.4223699</c:v>
                </c:pt>
                <c:pt idx="32507">
                  <c:v>336427580.19422305</c:v>
                </c:pt>
                <c:pt idx="32508">
                  <c:v>336449268.16828799</c:v>
                </c:pt>
                <c:pt idx="32509">
                  <c:v>336470950.35327399</c:v>
                </c:pt>
                <c:pt idx="32510">
                  <c:v>336492626.75789702</c:v>
                </c:pt>
                <c:pt idx="32511">
                  <c:v>336514297.39088303</c:v>
                </c:pt>
                <c:pt idx="32512">
                  <c:v>336535962.26096392</c:v>
                </c:pt>
                <c:pt idx="32513">
                  <c:v>336557621.376881</c:v>
                </c:pt>
                <c:pt idx="32514">
                  <c:v>336579274.74738508</c:v>
                </c:pt>
                <c:pt idx="32515">
                  <c:v>336600922.38123292</c:v>
                </c:pt>
                <c:pt idx="32516">
                  <c:v>336622564.28719097</c:v>
                </c:pt>
                <c:pt idx="32517">
                  <c:v>336644200.47403294</c:v>
                </c:pt>
                <c:pt idx="32518">
                  <c:v>336665830.95054305</c:v>
                </c:pt>
                <c:pt idx="32519">
                  <c:v>336687455.72551101</c:v>
                </c:pt>
                <c:pt idx="32520">
                  <c:v>336709074.80773705</c:v>
                </c:pt>
                <c:pt idx="32521">
                  <c:v>336730688.206029</c:v>
                </c:pt>
                <c:pt idx="32522">
                  <c:v>336752295.92920196</c:v>
                </c:pt>
                <c:pt idx="32523">
                  <c:v>336773897.98608196</c:v>
                </c:pt>
                <c:pt idx="32524">
                  <c:v>336795494.38550109</c:v>
                </c:pt>
                <c:pt idx="32525">
                  <c:v>336817085.13630092</c:v>
                </c:pt>
                <c:pt idx="32526">
                  <c:v>336838670.24733102</c:v>
                </c:pt>
                <c:pt idx="32527">
                  <c:v>336860249.72745001</c:v>
                </c:pt>
                <c:pt idx="32528">
                  <c:v>336881823.58552498</c:v>
                </c:pt>
                <c:pt idx="32529">
                  <c:v>336903391.83043092</c:v>
                </c:pt>
                <c:pt idx="32530">
                  <c:v>336924954.47105092</c:v>
                </c:pt>
                <c:pt idx="32531">
                  <c:v>336946511.51627797</c:v>
                </c:pt>
                <c:pt idx="32532">
                  <c:v>336968062.97501296</c:v>
                </c:pt>
                <c:pt idx="32533">
                  <c:v>336989608.85616398</c:v>
                </c:pt>
                <c:pt idx="32534">
                  <c:v>337011149.16864997</c:v>
                </c:pt>
                <c:pt idx="32535">
                  <c:v>337032683.92139691</c:v>
                </c:pt>
                <c:pt idx="32536">
                  <c:v>337054213.12334102</c:v>
                </c:pt>
                <c:pt idx="32537">
                  <c:v>337075736.78342301</c:v>
                </c:pt>
                <c:pt idx="32538">
                  <c:v>337097254.91059792</c:v>
                </c:pt>
                <c:pt idx="32539">
                  <c:v>337118767.51382506</c:v>
                </c:pt>
                <c:pt idx="32540">
                  <c:v>337140274.60207492</c:v>
                </c:pt>
                <c:pt idx="32541">
                  <c:v>337161776.18432409</c:v>
                </c:pt>
                <c:pt idx="32542">
                  <c:v>337183272.26955998</c:v>
                </c:pt>
                <c:pt idx="32543">
                  <c:v>337204762.86677903</c:v>
                </c:pt>
                <c:pt idx="32544">
                  <c:v>337226247.98498386</c:v>
                </c:pt>
                <c:pt idx="32545">
                  <c:v>337247727.63318801</c:v>
                </c:pt>
                <c:pt idx="32546">
                  <c:v>337269201.82041401</c:v>
                </c:pt>
                <c:pt idx="32547">
                  <c:v>337290670.55568999</c:v>
                </c:pt>
                <c:pt idx="32548">
                  <c:v>337312133.84805703</c:v>
                </c:pt>
                <c:pt idx="32549">
                  <c:v>337333591.70656198</c:v>
                </c:pt>
                <c:pt idx="32550">
                  <c:v>337355044.14026105</c:v>
                </c:pt>
                <c:pt idx="32551">
                  <c:v>337376491.15822107</c:v>
                </c:pt>
                <c:pt idx="32552">
                  <c:v>337397932.76951402</c:v>
                </c:pt>
                <c:pt idx="32553">
                  <c:v>337419368.983226</c:v>
                </c:pt>
                <c:pt idx="32554">
                  <c:v>337440799.80844605</c:v>
                </c:pt>
                <c:pt idx="32555">
                  <c:v>337462225.25427699</c:v>
                </c:pt>
                <c:pt idx="32556">
                  <c:v>337483645.32982701</c:v>
                </c:pt>
                <c:pt idx="32557">
                  <c:v>337505060.04421502</c:v>
                </c:pt>
                <c:pt idx="32558">
                  <c:v>337526469.406569</c:v>
                </c:pt>
                <c:pt idx="32559">
                  <c:v>337547873.42602491</c:v>
                </c:pt>
                <c:pt idx="32560">
                  <c:v>337569272.11172801</c:v>
                </c:pt>
                <c:pt idx="32561">
                  <c:v>337590665.47283196</c:v>
                </c:pt>
                <c:pt idx="32562">
                  <c:v>337612053.51850098</c:v>
                </c:pt>
                <c:pt idx="32563">
                  <c:v>337633436.25790697</c:v>
                </c:pt>
                <c:pt idx="32564">
                  <c:v>337654813.70023096</c:v>
                </c:pt>
                <c:pt idx="32565">
                  <c:v>337676185.85466206</c:v>
                </c:pt>
                <c:pt idx="32566">
                  <c:v>337697552.73040092</c:v>
                </c:pt>
                <c:pt idx="32567">
                  <c:v>337718914.33665496</c:v>
                </c:pt>
                <c:pt idx="32568">
                  <c:v>337740270.68264192</c:v>
                </c:pt>
                <c:pt idx="32569">
                  <c:v>337761621.77758801</c:v>
                </c:pt>
                <c:pt idx="32570">
                  <c:v>337782967.63072801</c:v>
                </c:pt>
                <c:pt idx="32571">
                  <c:v>337804308.25130796</c:v>
                </c:pt>
                <c:pt idx="32572">
                  <c:v>337825643.64858007</c:v>
                </c:pt>
                <c:pt idx="32573">
                  <c:v>337846973.83180696</c:v>
                </c:pt>
                <c:pt idx="32574">
                  <c:v>337868298.81026101</c:v>
                </c:pt>
                <c:pt idx="32575">
                  <c:v>337889618.59322399</c:v>
                </c:pt>
                <c:pt idx="32576">
                  <c:v>337910933.18998599</c:v>
                </c:pt>
                <c:pt idx="32577">
                  <c:v>337932242.60984498</c:v>
                </c:pt>
                <c:pt idx="32578">
                  <c:v>337953546.86211097</c:v>
                </c:pt>
                <c:pt idx="32579">
                  <c:v>337974845.95610201</c:v>
                </c:pt>
                <c:pt idx="32580">
                  <c:v>337996139.90114403</c:v>
                </c:pt>
                <c:pt idx="32581">
                  <c:v>338017428.70657396</c:v>
                </c:pt>
                <c:pt idx="32582">
                  <c:v>338038712.38173795</c:v>
                </c:pt>
                <c:pt idx="32583">
                  <c:v>338059990.93598986</c:v>
                </c:pt>
                <c:pt idx="32584">
                  <c:v>338081264.37869501</c:v>
                </c:pt>
                <c:pt idx="32585">
                  <c:v>338102532.719226</c:v>
                </c:pt>
                <c:pt idx="32586">
                  <c:v>338123795.96696699</c:v>
                </c:pt>
                <c:pt idx="32587">
                  <c:v>338145054.13130796</c:v>
                </c:pt>
                <c:pt idx="32588">
                  <c:v>338166307.22165191</c:v>
                </c:pt>
                <c:pt idx="32589">
                  <c:v>338187555.24741006</c:v>
                </c:pt>
                <c:pt idx="32590">
                  <c:v>338208798.21800202</c:v>
                </c:pt>
                <c:pt idx="32591">
                  <c:v>338230036.14285809</c:v>
                </c:pt>
                <c:pt idx="32592">
                  <c:v>338251269.031416</c:v>
                </c:pt>
                <c:pt idx="32593">
                  <c:v>338272496.89312702</c:v>
                </c:pt>
                <c:pt idx="32594">
                  <c:v>338293719.73744696</c:v>
                </c:pt>
                <c:pt idx="32595">
                  <c:v>338314937.57384402</c:v>
                </c:pt>
                <c:pt idx="32596">
                  <c:v>338336150.41179496</c:v>
                </c:pt>
                <c:pt idx="32597">
                  <c:v>338357358.26078695</c:v>
                </c:pt>
                <c:pt idx="32598">
                  <c:v>338378561.13031501</c:v>
                </c:pt>
                <c:pt idx="32599">
                  <c:v>338399759.02988601</c:v>
                </c:pt>
                <c:pt idx="32600">
                  <c:v>338420951.96901399</c:v>
                </c:pt>
                <c:pt idx="32601">
                  <c:v>338442139.95722401</c:v>
                </c:pt>
                <c:pt idx="32602">
                  <c:v>338463323.00405109</c:v>
                </c:pt>
                <c:pt idx="32603">
                  <c:v>338484501.11903799</c:v>
                </c:pt>
                <c:pt idx="32604">
                  <c:v>338505674.31173795</c:v>
                </c:pt>
                <c:pt idx="32605">
                  <c:v>338526842.59171599</c:v>
                </c:pt>
                <c:pt idx="32606">
                  <c:v>338548005.96854305</c:v>
                </c:pt>
                <c:pt idx="32607">
                  <c:v>338569164.45180202</c:v>
                </c:pt>
                <c:pt idx="32608">
                  <c:v>338590318.051085</c:v>
                </c:pt>
                <c:pt idx="32609">
                  <c:v>338611466.77599394</c:v>
                </c:pt>
                <c:pt idx="32610">
                  <c:v>338632610.636141</c:v>
                </c:pt>
                <c:pt idx="32611">
                  <c:v>338653749.64114606</c:v>
                </c:pt>
                <c:pt idx="32612">
                  <c:v>338674883.800641</c:v>
                </c:pt>
                <c:pt idx="32613">
                  <c:v>338696013.12426698</c:v>
                </c:pt>
                <c:pt idx="32614">
                  <c:v>338717137.62167394</c:v>
                </c:pt>
                <c:pt idx="32615">
                  <c:v>338738257.30252206</c:v>
                </c:pt>
                <c:pt idx="32616">
                  <c:v>338759372.17648101</c:v>
                </c:pt>
                <c:pt idx="32617">
                  <c:v>338780482.253232</c:v>
                </c:pt>
                <c:pt idx="32618">
                  <c:v>338801587.54246402</c:v>
                </c:pt>
                <c:pt idx="32619">
                  <c:v>338822688.053877</c:v>
                </c:pt>
                <c:pt idx="32620">
                  <c:v>338843783.79718101</c:v>
                </c:pt>
                <c:pt idx="32621">
                  <c:v>338864874.78209394</c:v>
                </c:pt>
                <c:pt idx="32622">
                  <c:v>338885961.01834697</c:v>
                </c:pt>
                <c:pt idx="32623">
                  <c:v>338907042.51567793</c:v>
                </c:pt>
                <c:pt idx="32624">
                  <c:v>338928119.28383696</c:v>
                </c:pt>
                <c:pt idx="32625">
                  <c:v>338949191.33258295</c:v>
                </c:pt>
                <c:pt idx="32626">
                  <c:v>338970258.67168403</c:v>
                </c:pt>
                <c:pt idx="32627">
                  <c:v>338991321.31092101</c:v>
                </c:pt>
                <c:pt idx="32628">
                  <c:v>339012379.26008201</c:v>
                </c:pt>
                <c:pt idx="32629">
                  <c:v>339033432.52896696</c:v>
                </c:pt>
                <c:pt idx="32630">
                  <c:v>339054481.12738401</c:v>
                </c:pt>
                <c:pt idx="32631">
                  <c:v>339075525.065153</c:v>
                </c:pt>
                <c:pt idx="32632">
                  <c:v>339096564.35210305</c:v>
                </c:pt>
                <c:pt idx="32633">
                  <c:v>339117598.99807394</c:v>
                </c:pt>
                <c:pt idx="32634">
                  <c:v>339138629.01291496</c:v>
                </c:pt>
                <c:pt idx="32635">
                  <c:v>339159654.40648592</c:v>
                </c:pt>
                <c:pt idx="32636">
                  <c:v>339180675.18865597</c:v>
                </c:pt>
                <c:pt idx="32637">
                  <c:v>339201691.36930609</c:v>
                </c:pt>
                <c:pt idx="32638">
                  <c:v>339222702.95832598</c:v>
                </c:pt>
                <c:pt idx="32639">
                  <c:v>339243709.96561599</c:v>
                </c:pt>
                <c:pt idx="32640">
                  <c:v>339264712.40108699</c:v>
                </c:pt>
                <c:pt idx="32641">
                  <c:v>339285710.27465892</c:v>
                </c:pt>
                <c:pt idx="32642">
                  <c:v>339306703.59626395</c:v>
                </c:pt>
                <c:pt idx="32643">
                  <c:v>339327692.37584198</c:v>
                </c:pt>
                <c:pt idx="32644">
                  <c:v>339348676.62334502</c:v>
                </c:pt>
                <c:pt idx="32645">
                  <c:v>339369656.34873605</c:v>
                </c:pt>
                <c:pt idx="32646">
                  <c:v>339390631.56198603</c:v>
                </c:pt>
                <c:pt idx="32647">
                  <c:v>339411602.27307695</c:v>
                </c:pt>
                <c:pt idx="32648">
                  <c:v>339432568.49200386</c:v>
                </c:pt>
                <c:pt idx="32649">
                  <c:v>339453530.22876698</c:v>
                </c:pt>
                <c:pt idx="32650">
                  <c:v>339474487.49338299</c:v>
                </c:pt>
                <c:pt idx="32651">
                  <c:v>339495440.29587299</c:v>
                </c:pt>
                <c:pt idx="32652">
                  <c:v>339516388.64627391</c:v>
                </c:pt>
                <c:pt idx="32653">
                  <c:v>339537332.55462909</c:v>
                </c:pt>
                <c:pt idx="32654">
                  <c:v>339558272.03099394</c:v>
                </c:pt>
                <c:pt idx="32655">
                  <c:v>339579207.08543396</c:v>
                </c:pt>
                <c:pt idx="32656">
                  <c:v>339600137.72802597</c:v>
                </c:pt>
                <c:pt idx="32657">
                  <c:v>339621063.96885705</c:v>
                </c:pt>
                <c:pt idx="32658">
                  <c:v>339641985.81802398</c:v>
                </c:pt>
                <c:pt idx="32659">
                  <c:v>339662903.28563386</c:v>
                </c:pt>
                <c:pt idx="32660">
                  <c:v>339683816.38180602</c:v>
                </c:pt>
                <c:pt idx="32661">
                  <c:v>339704725.11666995</c:v>
                </c:pt>
                <c:pt idx="32662">
                  <c:v>339725629.50036305</c:v>
                </c:pt>
                <c:pt idx="32663">
                  <c:v>339746529.543037</c:v>
                </c:pt>
                <c:pt idx="32664">
                  <c:v>339767425.25485206</c:v>
                </c:pt>
                <c:pt idx="32665">
                  <c:v>339788316.64598</c:v>
                </c:pt>
                <c:pt idx="32666">
                  <c:v>339809203.72660291</c:v>
                </c:pt>
                <c:pt idx="32667">
                  <c:v>339830086.50691295</c:v>
                </c:pt>
                <c:pt idx="32668">
                  <c:v>339850964.997114</c:v>
                </c:pt>
                <c:pt idx="32669">
                  <c:v>339871839.20741898</c:v>
                </c:pt>
                <c:pt idx="32670">
                  <c:v>339892709.14805508</c:v>
                </c:pt>
                <c:pt idx="32671">
                  <c:v>339913574.829256</c:v>
                </c:pt>
                <c:pt idx="32672">
                  <c:v>339934436.26126891</c:v>
                </c:pt>
                <c:pt idx="32673">
                  <c:v>339955293.45434999</c:v>
                </c:pt>
                <c:pt idx="32674">
                  <c:v>339976146.418769</c:v>
                </c:pt>
                <c:pt idx="32675">
                  <c:v>339996995.16480398</c:v>
                </c:pt>
                <c:pt idx="32676">
                  <c:v>340017839.70274395</c:v>
                </c:pt>
                <c:pt idx="32677">
                  <c:v>340038680.042889</c:v>
                </c:pt>
                <c:pt idx="32678">
                  <c:v>340059516.19555205</c:v>
                </c:pt>
                <c:pt idx="32679">
                  <c:v>340080348.17105502</c:v>
                </c:pt>
                <c:pt idx="32680">
                  <c:v>340101175.97972995</c:v>
                </c:pt>
                <c:pt idx="32681">
                  <c:v>340121999.63192201</c:v>
                </c:pt>
                <c:pt idx="32682">
                  <c:v>340142819.137986</c:v>
                </c:pt>
                <c:pt idx="32683">
                  <c:v>340163634.50828695</c:v>
                </c:pt>
                <c:pt idx="32684">
                  <c:v>340184445.75320297</c:v>
                </c:pt>
                <c:pt idx="32685">
                  <c:v>340205252.88312215</c:v>
                </c:pt>
                <c:pt idx="32686">
                  <c:v>340226055.90844297</c:v>
                </c:pt>
                <c:pt idx="32687">
                  <c:v>340246854.83957601</c:v>
                </c:pt>
                <c:pt idx="32688">
                  <c:v>340267649.68694192</c:v>
                </c:pt>
                <c:pt idx="32689">
                  <c:v>340288440.46097195</c:v>
                </c:pt>
                <c:pt idx="32690">
                  <c:v>340309227.17211205</c:v>
                </c:pt>
                <c:pt idx="32691">
                  <c:v>340330009.830814</c:v>
                </c:pt>
                <c:pt idx="32692">
                  <c:v>340350788.44754398</c:v>
                </c:pt>
                <c:pt idx="32693">
                  <c:v>340371563.03277886</c:v>
                </c:pt>
                <c:pt idx="32694">
                  <c:v>340392333.59700799</c:v>
                </c:pt>
                <c:pt idx="32695">
                  <c:v>340413100.15072805</c:v>
                </c:pt>
                <c:pt idx="32696">
                  <c:v>340433862.70445001</c:v>
                </c:pt>
                <c:pt idx="32697">
                  <c:v>340454621.268695</c:v>
                </c:pt>
                <c:pt idx="32698">
                  <c:v>340475375.85399705</c:v>
                </c:pt>
                <c:pt idx="32699">
                  <c:v>340496126.47089899</c:v>
                </c:pt>
                <c:pt idx="32700">
                  <c:v>340516873.12995696</c:v>
                </c:pt>
                <c:pt idx="32701">
                  <c:v>340537615.84173602</c:v>
                </c:pt>
                <c:pt idx="32702">
                  <c:v>340558354.61681497</c:v>
                </c:pt>
                <c:pt idx="32703">
                  <c:v>340579089.46578294</c:v>
                </c:pt>
                <c:pt idx="32704">
                  <c:v>340599820.39923996</c:v>
                </c:pt>
                <c:pt idx="32705">
                  <c:v>340620547.42779899</c:v>
                </c:pt>
                <c:pt idx="32706">
                  <c:v>340641270.56208199</c:v>
                </c:pt>
                <c:pt idx="32707">
                  <c:v>340661989.81272501</c:v>
                </c:pt>
                <c:pt idx="32708">
                  <c:v>340682705.19037294</c:v>
                </c:pt>
                <c:pt idx="32709">
                  <c:v>340703416.70568395</c:v>
                </c:pt>
                <c:pt idx="32710">
                  <c:v>340724124.36932802</c:v>
                </c:pt>
                <c:pt idx="32711">
                  <c:v>340744828.19198394</c:v>
                </c:pt>
                <c:pt idx="32712">
                  <c:v>340765528.18434399</c:v>
                </c:pt>
                <c:pt idx="32713">
                  <c:v>340786224.35711306</c:v>
                </c:pt>
                <c:pt idx="32714">
                  <c:v>340806916.72100496</c:v>
                </c:pt>
                <c:pt idx="32715">
                  <c:v>340827605.28674692</c:v>
                </c:pt>
                <c:pt idx="32716">
                  <c:v>340848290.06507695</c:v>
                </c:pt>
                <c:pt idx="32717">
                  <c:v>340868971.066746</c:v>
                </c:pt>
                <c:pt idx="32718">
                  <c:v>340889648.302513</c:v>
                </c:pt>
                <c:pt idx="32719">
                  <c:v>340910321.78315401</c:v>
                </c:pt>
                <c:pt idx="32720">
                  <c:v>340930991.51945198</c:v>
                </c:pt>
                <c:pt idx="32721">
                  <c:v>340951657.52220297</c:v>
                </c:pt>
                <c:pt idx="32722">
                  <c:v>340972319.80221695</c:v>
                </c:pt>
                <c:pt idx="32723">
                  <c:v>340992978.37031198</c:v>
                </c:pt>
                <c:pt idx="32724">
                  <c:v>341013633.23732102</c:v>
                </c:pt>
                <c:pt idx="32725">
                  <c:v>341034284.41408694</c:v>
                </c:pt>
                <c:pt idx="32726">
                  <c:v>341054931.91146392</c:v>
                </c:pt>
                <c:pt idx="32727">
                  <c:v>341075575.74032009</c:v>
                </c:pt>
                <c:pt idx="32728">
                  <c:v>341096215.91153294</c:v>
                </c:pt>
                <c:pt idx="32729">
                  <c:v>341116852.43599486</c:v>
                </c:pt>
                <c:pt idx="32730">
                  <c:v>341137485.32460696</c:v>
                </c:pt>
                <c:pt idx="32731">
                  <c:v>341158114.58828294</c:v>
                </c:pt>
                <c:pt idx="32732">
                  <c:v>341178740.23795092</c:v>
                </c:pt>
                <c:pt idx="32733">
                  <c:v>341199362.28454697</c:v>
                </c:pt>
                <c:pt idx="32734">
                  <c:v>341219980.73902202</c:v>
                </c:pt>
                <c:pt idx="32735">
                  <c:v>341240595.61233896</c:v>
                </c:pt>
                <c:pt idx="32736">
                  <c:v>341261206.91546994</c:v>
                </c:pt>
                <c:pt idx="32737">
                  <c:v>341281814.65940106</c:v>
                </c:pt>
                <c:pt idx="32738">
                  <c:v>341302418.85513198</c:v>
                </c:pt>
                <c:pt idx="32739">
                  <c:v>341323019.51367092</c:v>
                </c:pt>
                <c:pt idx="32740">
                  <c:v>341343616.64604002</c:v>
                </c:pt>
                <c:pt idx="32741">
                  <c:v>341364210.26327395</c:v>
                </c:pt>
                <c:pt idx="32742">
                  <c:v>341384800.37642002</c:v>
                </c:pt>
                <c:pt idx="32743">
                  <c:v>341405386.99653393</c:v>
                </c:pt>
                <c:pt idx="32744">
                  <c:v>341425970.13468695</c:v>
                </c:pt>
                <c:pt idx="32745">
                  <c:v>341446549.80196297</c:v>
                </c:pt>
                <c:pt idx="32746">
                  <c:v>341467126.00945598</c:v>
                </c:pt>
                <c:pt idx="32747">
                  <c:v>341487698.76827192</c:v>
                </c:pt>
                <c:pt idx="32748">
                  <c:v>341508268.089531</c:v>
                </c:pt>
                <c:pt idx="32749">
                  <c:v>341528833.98436499</c:v>
                </c:pt>
                <c:pt idx="32750">
                  <c:v>341549396.463916</c:v>
                </c:pt>
                <c:pt idx="32751">
                  <c:v>341569955.53934091</c:v>
                </c:pt>
                <c:pt idx="32752">
                  <c:v>341590511.22180694</c:v>
                </c:pt>
                <c:pt idx="32753">
                  <c:v>341611063.52249599</c:v>
                </c:pt>
                <c:pt idx="32754">
                  <c:v>341631612.45259994</c:v>
                </c:pt>
                <c:pt idx="32755">
                  <c:v>341652158.02332401</c:v>
                </c:pt>
                <c:pt idx="32756">
                  <c:v>341672700.24588609</c:v>
                </c:pt>
                <c:pt idx="32757">
                  <c:v>341693239.13151509</c:v>
                </c:pt>
                <c:pt idx="32758">
                  <c:v>341713774.69145399</c:v>
                </c:pt>
                <c:pt idx="32759">
                  <c:v>341734306.93695897</c:v>
                </c:pt>
                <c:pt idx="32760">
                  <c:v>341754835.87929499</c:v>
                </c:pt>
                <c:pt idx="32761">
                  <c:v>341775361.52974296</c:v>
                </c:pt>
                <c:pt idx="32762">
                  <c:v>341795883.89959401</c:v>
                </c:pt>
                <c:pt idx="32763">
                  <c:v>341816403.00015402</c:v>
                </c:pt>
                <c:pt idx="32764">
                  <c:v>341836918.84274</c:v>
                </c:pt>
                <c:pt idx="32765">
                  <c:v>341857431.43868196</c:v>
                </c:pt>
                <c:pt idx="32766">
                  <c:v>341877940.799321</c:v>
                </c:pt>
                <c:pt idx="32767">
                  <c:v>341898446.93601394</c:v>
                </c:pt>
                <c:pt idx="32768">
                  <c:v>341918949.86012608</c:v>
                </c:pt>
                <c:pt idx="32769">
                  <c:v>341939449.58304</c:v>
                </c:pt>
                <c:pt idx="32770">
                  <c:v>341959946.11614698</c:v>
                </c:pt>
                <c:pt idx="32771">
                  <c:v>341980439.47085297</c:v>
                </c:pt>
                <c:pt idx="32772">
                  <c:v>342000929.65857607</c:v>
                </c:pt>
                <c:pt idx="32773">
                  <c:v>342021416.69074792</c:v>
                </c:pt>
                <c:pt idx="32774">
                  <c:v>342041900.57881302</c:v>
                </c:pt>
                <c:pt idx="32775">
                  <c:v>342062381.334225</c:v>
                </c:pt>
                <c:pt idx="32776">
                  <c:v>342082858.96845597</c:v>
                </c:pt>
                <c:pt idx="32777">
                  <c:v>342103333.49298686</c:v>
                </c:pt>
                <c:pt idx="32778">
                  <c:v>342123804.919312</c:v>
                </c:pt>
                <c:pt idx="32779">
                  <c:v>342144273.25894099</c:v>
                </c:pt>
                <c:pt idx="32780">
                  <c:v>342164738.52339298</c:v>
                </c:pt>
                <c:pt idx="32781">
                  <c:v>342185200.72420096</c:v>
                </c:pt>
                <c:pt idx="32782">
                  <c:v>342205659.87291294</c:v>
                </c:pt>
                <c:pt idx="32783">
                  <c:v>342226115.98108786</c:v>
                </c:pt>
                <c:pt idx="32784">
                  <c:v>342246569.06029803</c:v>
                </c:pt>
                <c:pt idx="32785">
                  <c:v>342267019.12212801</c:v>
                </c:pt>
                <c:pt idx="32786">
                  <c:v>342287466.178177</c:v>
                </c:pt>
                <c:pt idx="32787">
                  <c:v>342307910.24005598</c:v>
                </c:pt>
                <c:pt idx="32788">
                  <c:v>342328351.31938899</c:v>
                </c:pt>
                <c:pt idx="32789">
                  <c:v>342348789.42781401</c:v>
                </c:pt>
                <c:pt idx="32790">
                  <c:v>342369224.57698196</c:v>
                </c:pt>
                <c:pt idx="32791">
                  <c:v>342389656.77855498</c:v>
                </c:pt>
                <c:pt idx="32792">
                  <c:v>342410086.04421198</c:v>
                </c:pt>
                <c:pt idx="32793">
                  <c:v>342430512.38564092</c:v>
                </c:pt>
                <c:pt idx="32794">
                  <c:v>342450935.81454605</c:v>
                </c:pt>
                <c:pt idx="32795">
                  <c:v>342471356.34264296</c:v>
                </c:pt>
                <c:pt idx="32796">
                  <c:v>342491773.98166096</c:v>
                </c:pt>
                <c:pt idx="32797">
                  <c:v>342512188.743343</c:v>
                </c:pt>
                <c:pt idx="32798">
                  <c:v>342532600.63944602</c:v>
                </c:pt>
                <c:pt idx="32799">
                  <c:v>342553009.68173891</c:v>
                </c:pt>
                <c:pt idx="32800">
                  <c:v>342573415.88200295</c:v>
                </c:pt>
                <c:pt idx="32801">
                  <c:v>342593819.25203496</c:v>
                </c:pt>
                <c:pt idx="32802">
                  <c:v>342614219.80364501</c:v>
                </c:pt>
                <c:pt idx="32803">
                  <c:v>342634617.54865402</c:v>
                </c:pt>
                <c:pt idx="32804">
                  <c:v>342655012.49889892</c:v>
                </c:pt>
                <c:pt idx="32805">
                  <c:v>342675404.66622901</c:v>
                </c:pt>
                <c:pt idx="32806">
                  <c:v>342695794.06250697</c:v>
                </c:pt>
                <c:pt idx="32807">
                  <c:v>342716180.69960892</c:v>
                </c:pt>
                <c:pt idx="32808">
                  <c:v>342736564.58942509</c:v>
                </c:pt>
                <c:pt idx="32809">
                  <c:v>342756945.74385905</c:v>
                </c:pt>
                <c:pt idx="32810">
                  <c:v>342777324.17482615</c:v>
                </c:pt>
                <c:pt idx="32811">
                  <c:v>342797699.89425892</c:v>
                </c:pt>
                <c:pt idx="32812">
                  <c:v>342818072.91409892</c:v>
                </c:pt>
                <c:pt idx="32813">
                  <c:v>342838443.24630499</c:v>
                </c:pt>
                <c:pt idx="32814">
                  <c:v>342858810.90284795</c:v>
                </c:pt>
                <c:pt idx="32815">
                  <c:v>342879175.89571297</c:v>
                </c:pt>
                <c:pt idx="32816">
                  <c:v>342899538.23689795</c:v>
                </c:pt>
                <c:pt idx="32817">
                  <c:v>342919897.93841499</c:v>
                </c:pt>
                <c:pt idx="32818">
                  <c:v>342940255.01228994</c:v>
                </c:pt>
                <c:pt idx="32819">
                  <c:v>342960609.47056198</c:v>
                </c:pt>
                <c:pt idx="32820">
                  <c:v>342980961.32528496</c:v>
                </c:pt>
                <c:pt idx="32821">
                  <c:v>343001310.58852506</c:v>
                </c:pt>
                <c:pt idx="32822">
                  <c:v>343021657.27236396</c:v>
                </c:pt>
                <c:pt idx="32823">
                  <c:v>343042001.38889605</c:v>
                </c:pt>
                <c:pt idx="32824">
                  <c:v>343062342.95022994</c:v>
                </c:pt>
                <c:pt idx="32825">
                  <c:v>343082681.96848696</c:v>
                </c:pt>
                <c:pt idx="32826">
                  <c:v>343103018.455805</c:v>
                </c:pt>
                <c:pt idx="32827">
                  <c:v>343123352.42433196</c:v>
                </c:pt>
                <c:pt idx="32828">
                  <c:v>343143683.88623393</c:v>
                </c:pt>
                <c:pt idx="32829">
                  <c:v>343164012.853688</c:v>
                </c:pt>
                <c:pt idx="32830">
                  <c:v>343184339.33888602</c:v>
                </c:pt>
                <c:pt idx="32831">
                  <c:v>343204663.35403401</c:v>
                </c:pt>
                <c:pt idx="32832">
                  <c:v>343224984.91135299</c:v>
                </c:pt>
                <c:pt idx="32833">
                  <c:v>343245304.02307492</c:v>
                </c:pt>
                <c:pt idx="32834">
                  <c:v>343265620.70144999</c:v>
                </c:pt>
                <c:pt idx="32835">
                  <c:v>343285934.95873892</c:v>
                </c:pt>
                <c:pt idx="32836">
                  <c:v>343306246.80721802</c:v>
                </c:pt>
                <c:pt idx="32837">
                  <c:v>343326556.259179</c:v>
                </c:pt>
                <c:pt idx="32838">
                  <c:v>343346863.32692492</c:v>
                </c:pt>
                <c:pt idx="32839">
                  <c:v>343367168.02277595</c:v>
                </c:pt>
                <c:pt idx="32840">
                  <c:v>343387470.35906398</c:v>
                </c:pt>
                <c:pt idx="32841">
                  <c:v>343407770.34813702</c:v>
                </c:pt>
                <c:pt idx="32842">
                  <c:v>343428068.00235599</c:v>
                </c:pt>
                <c:pt idx="32843">
                  <c:v>343448363.33409703</c:v>
                </c:pt>
                <c:pt idx="32844">
                  <c:v>343468656.35575002</c:v>
                </c:pt>
                <c:pt idx="32845">
                  <c:v>343488947.07971901</c:v>
                </c:pt>
                <c:pt idx="32846">
                  <c:v>343509235.51842302</c:v>
                </c:pt>
                <c:pt idx="32847">
                  <c:v>343529521.684295</c:v>
                </c:pt>
                <c:pt idx="32848">
                  <c:v>343549805.589782</c:v>
                </c:pt>
                <c:pt idx="32849">
                  <c:v>343570087.247347</c:v>
                </c:pt>
                <c:pt idx="32850">
                  <c:v>343590366.66946608</c:v>
                </c:pt>
                <c:pt idx="32851">
                  <c:v>343610643.86862898</c:v>
                </c:pt>
                <c:pt idx="32852">
                  <c:v>343630918.85734105</c:v>
                </c:pt>
                <c:pt idx="32853">
                  <c:v>343651191.64812404</c:v>
                </c:pt>
                <c:pt idx="32854">
                  <c:v>343671462.25351006</c:v>
                </c:pt>
                <c:pt idx="32855">
                  <c:v>343691730.68604892</c:v>
                </c:pt>
                <c:pt idx="32856">
                  <c:v>343711996.958305</c:v>
                </c:pt>
                <c:pt idx="32857">
                  <c:v>343732261.08285499</c:v>
                </c:pt>
                <c:pt idx="32858">
                  <c:v>343752523.07229191</c:v>
                </c:pt>
                <c:pt idx="32859">
                  <c:v>343772782.93922299</c:v>
                </c:pt>
                <c:pt idx="32860">
                  <c:v>343793040.69627094</c:v>
                </c:pt>
                <c:pt idx="32861">
                  <c:v>343813296.35607296</c:v>
                </c:pt>
                <c:pt idx="32862">
                  <c:v>343833549.93127888</c:v>
                </c:pt>
                <c:pt idx="32863">
                  <c:v>343853801.43455601</c:v>
                </c:pt>
                <c:pt idx="32864">
                  <c:v>343874050.87858498</c:v>
                </c:pt>
                <c:pt idx="32865">
                  <c:v>343894298.27606297</c:v>
                </c:pt>
                <c:pt idx="32866">
                  <c:v>343914543.63969803</c:v>
                </c:pt>
                <c:pt idx="32867">
                  <c:v>343934786.98221797</c:v>
                </c:pt>
                <c:pt idx="32868">
                  <c:v>343955028.31636202</c:v>
                </c:pt>
                <c:pt idx="32869">
                  <c:v>343975267.65488607</c:v>
                </c:pt>
                <c:pt idx="32870">
                  <c:v>343995505.01055998</c:v>
                </c:pt>
                <c:pt idx="32871">
                  <c:v>344015740.39616901</c:v>
                </c:pt>
                <c:pt idx="32872">
                  <c:v>344035973.82451302</c:v>
                </c:pt>
                <c:pt idx="32873">
                  <c:v>344056205.30840802</c:v>
                </c:pt>
                <c:pt idx="32874">
                  <c:v>344076434.86068296</c:v>
                </c:pt>
                <c:pt idx="32875">
                  <c:v>344096662.49418294</c:v>
                </c:pt>
                <c:pt idx="32876">
                  <c:v>344116888.22176999</c:v>
                </c:pt>
                <c:pt idx="32877">
                  <c:v>344137112.05631799</c:v>
                </c:pt>
                <c:pt idx="32878">
                  <c:v>344157334.01071697</c:v>
                </c:pt>
                <c:pt idx="32879">
                  <c:v>344177554.09787399</c:v>
                </c:pt>
                <c:pt idx="32880">
                  <c:v>344197772.33070892</c:v>
                </c:pt>
                <c:pt idx="32881">
                  <c:v>344217988.72215796</c:v>
                </c:pt>
                <c:pt idx="32882">
                  <c:v>344238203.28517199</c:v>
                </c:pt>
                <c:pt idx="32883">
                  <c:v>344258416.03271896</c:v>
                </c:pt>
                <c:pt idx="32884">
                  <c:v>344278626.97777796</c:v>
                </c:pt>
                <c:pt idx="32885">
                  <c:v>344298836.133349</c:v>
                </c:pt>
                <c:pt idx="32886">
                  <c:v>344319043.51244199</c:v>
                </c:pt>
                <c:pt idx="32887">
                  <c:v>344339249.12808597</c:v>
                </c:pt>
                <c:pt idx="32888">
                  <c:v>344359452.99332303</c:v>
                </c:pt>
                <c:pt idx="32889">
                  <c:v>344379655.12121296</c:v>
                </c:pt>
                <c:pt idx="32890">
                  <c:v>344399855.52482802</c:v>
                </c:pt>
                <c:pt idx="32891">
                  <c:v>344420054.21725899</c:v>
                </c:pt>
                <c:pt idx="32892">
                  <c:v>344440251.21160996</c:v>
                </c:pt>
                <c:pt idx="32893">
                  <c:v>344460446.52100199</c:v>
                </c:pt>
                <c:pt idx="32894">
                  <c:v>344480640.15856904</c:v>
                </c:pt>
                <c:pt idx="32895">
                  <c:v>344500832.13746405</c:v>
                </c:pt>
                <c:pt idx="32896">
                  <c:v>344521022.47085392</c:v>
                </c:pt>
                <c:pt idx="32897">
                  <c:v>344541211.17192101</c:v>
                </c:pt>
                <c:pt idx="32898">
                  <c:v>344561398.25386304</c:v>
                </c:pt>
                <c:pt idx="32899">
                  <c:v>344581583.729895</c:v>
                </c:pt>
                <c:pt idx="32900">
                  <c:v>344601767.61324501</c:v>
                </c:pt>
                <c:pt idx="32901">
                  <c:v>344621949.91715801</c:v>
                </c:pt>
                <c:pt idx="32902">
                  <c:v>344642130.65489703</c:v>
                </c:pt>
                <c:pt idx="32903">
                  <c:v>344662309.83973694</c:v>
                </c:pt>
                <c:pt idx="32904">
                  <c:v>344682487.48496991</c:v>
                </c:pt>
                <c:pt idx="32905">
                  <c:v>344702663.60390598</c:v>
                </c:pt>
                <c:pt idx="32906">
                  <c:v>344722838.20986801</c:v>
                </c:pt>
                <c:pt idx="32907">
                  <c:v>344743011.31619698</c:v>
                </c:pt>
                <c:pt idx="32908">
                  <c:v>344763182.93624693</c:v>
                </c:pt>
                <c:pt idx="32909">
                  <c:v>344783353.08339101</c:v>
                </c:pt>
                <c:pt idx="32910">
                  <c:v>344803521.77101696</c:v>
                </c:pt>
                <c:pt idx="32911">
                  <c:v>344823689.012528</c:v>
                </c:pt>
                <c:pt idx="32912">
                  <c:v>344843854.82134396</c:v>
                </c:pt>
                <c:pt idx="32913">
                  <c:v>344864019.21089995</c:v>
                </c:pt>
                <c:pt idx="32914">
                  <c:v>344884182.19464892</c:v>
                </c:pt>
                <c:pt idx="32915">
                  <c:v>344904343.78605694</c:v>
                </c:pt>
                <c:pt idx="32916">
                  <c:v>344924503.99860996</c:v>
                </c:pt>
                <c:pt idx="32917">
                  <c:v>344944662.84580606</c:v>
                </c:pt>
                <c:pt idx="32918">
                  <c:v>344964820.34116215</c:v>
                </c:pt>
                <c:pt idx="32919">
                  <c:v>344984976.49820995</c:v>
                </c:pt>
                <c:pt idx="32920">
                  <c:v>345005131.33049899</c:v>
                </c:pt>
                <c:pt idx="32921">
                  <c:v>345025284.85159397</c:v>
                </c:pt>
                <c:pt idx="32922">
                  <c:v>345045437.07507491</c:v>
                </c:pt>
                <c:pt idx="32923">
                  <c:v>345065588.014539</c:v>
                </c:pt>
                <c:pt idx="32924">
                  <c:v>345085737.68360102</c:v>
                </c:pt>
                <c:pt idx="32925">
                  <c:v>345105886.095891</c:v>
                </c:pt>
                <c:pt idx="32926">
                  <c:v>345126033.26505297</c:v>
                </c:pt>
                <c:pt idx="32927">
                  <c:v>345146179.20475209</c:v>
                </c:pt>
                <c:pt idx="32928">
                  <c:v>345166323.928666</c:v>
                </c:pt>
                <c:pt idx="32929">
                  <c:v>345186467.45049101</c:v>
                </c:pt>
                <c:pt idx="32930">
                  <c:v>345206609.78393793</c:v>
                </c:pt>
                <c:pt idx="32931">
                  <c:v>345226750.94273692</c:v>
                </c:pt>
                <c:pt idx="32932">
                  <c:v>345246890.94063091</c:v>
                </c:pt>
                <c:pt idx="32933">
                  <c:v>345267029.79138297</c:v>
                </c:pt>
                <c:pt idx="32934">
                  <c:v>345287167.508771</c:v>
                </c:pt>
                <c:pt idx="32935">
                  <c:v>345307304.10658997</c:v>
                </c:pt>
                <c:pt idx="32936">
                  <c:v>345327439.59864992</c:v>
                </c:pt>
                <c:pt idx="32937">
                  <c:v>345347573.99878103</c:v>
                </c:pt>
                <c:pt idx="32938">
                  <c:v>345367707.32082605</c:v>
                </c:pt>
                <c:pt idx="32939">
                  <c:v>345387839.578646</c:v>
                </c:pt>
                <c:pt idx="32940">
                  <c:v>345407970.78612101</c:v>
                </c:pt>
                <c:pt idx="32941">
                  <c:v>345428100.95714498</c:v>
                </c:pt>
                <c:pt idx="32942">
                  <c:v>345448230.10562998</c:v>
                </c:pt>
                <c:pt idx="32943">
                  <c:v>345468358.24550402</c:v>
                </c:pt>
                <c:pt idx="32944">
                  <c:v>345488485.39071298</c:v>
                </c:pt>
                <c:pt idx="32945">
                  <c:v>345508611.55521792</c:v>
                </c:pt>
                <c:pt idx="32946">
                  <c:v>345528736.75300002</c:v>
                </c:pt>
                <c:pt idx="32947">
                  <c:v>345548860.99805403</c:v>
                </c:pt>
                <c:pt idx="32948">
                  <c:v>345568984.30439305</c:v>
                </c:pt>
                <c:pt idx="32949">
                  <c:v>345589106.68604696</c:v>
                </c:pt>
                <c:pt idx="32950">
                  <c:v>345609228.15706408</c:v>
                </c:pt>
                <c:pt idx="32951">
                  <c:v>345629348.73150694</c:v>
                </c:pt>
                <c:pt idx="32952">
                  <c:v>345649468.42345792</c:v>
                </c:pt>
                <c:pt idx="32953">
                  <c:v>345669587.24701405</c:v>
                </c:pt>
                <c:pt idx="32954">
                  <c:v>345689705.21629196</c:v>
                </c:pt>
                <c:pt idx="32955">
                  <c:v>345709822.34542406</c:v>
                </c:pt>
                <c:pt idx="32956">
                  <c:v>345729938.64856011</c:v>
                </c:pt>
                <c:pt idx="32957">
                  <c:v>345750054.13986605</c:v>
                </c:pt>
                <c:pt idx="32958">
                  <c:v>345770168.83352798</c:v>
                </c:pt>
                <c:pt idx="32959">
                  <c:v>345790282.74374509</c:v>
                </c:pt>
                <c:pt idx="32960">
                  <c:v>345810395.88473803</c:v>
                </c:pt>
                <c:pt idx="32961">
                  <c:v>345830508.27074099</c:v>
                </c:pt>
                <c:pt idx="32962">
                  <c:v>345850619.91600996</c:v>
                </c:pt>
                <c:pt idx="32963">
                  <c:v>345870730.83481401</c:v>
                </c:pt>
                <c:pt idx="32964">
                  <c:v>345890841.04144102</c:v>
                </c:pt>
                <c:pt idx="32965">
                  <c:v>345910950.55019802</c:v>
                </c:pt>
                <c:pt idx="32966">
                  <c:v>345931059.37540799</c:v>
                </c:pt>
                <c:pt idx="32967">
                  <c:v>345951167.53141099</c:v>
                </c:pt>
                <c:pt idx="32968">
                  <c:v>345971275.03256601</c:v>
                </c:pt>
                <c:pt idx="32969">
                  <c:v>345991381.89324695</c:v>
                </c:pt>
                <c:pt idx="32970">
                  <c:v>346011488.12785006</c:v>
                </c:pt>
                <c:pt idx="32971">
                  <c:v>346031593.75078303</c:v>
                </c:pt>
                <c:pt idx="32972">
                  <c:v>346051698.77647692</c:v>
                </c:pt>
                <c:pt idx="32973">
                  <c:v>346071803.21937692</c:v>
                </c:pt>
                <c:pt idx="32974">
                  <c:v>346091907.09394699</c:v>
                </c:pt>
                <c:pt idx="32975">
                  <c:v>346112010.41466892</c:v>
                </c:pt>
                <c:pt idx="32976">
                  <c:v>346132113.19604295</c:v>
                </c:pt>
                <c:pt idx="32977">
                  <c:v>346152215.45258492</c:v>
                </c:pt>
                <c:pt idx="32978">
                  <c:v>346172317.19883001</c:v>
                </c:pt>
                <c:pt idx="32979">
                  <c:v>346192418.449332</c:v>
                </c:pt>
                <c:pt idx="32980">
                  <c:v>346212519.21866202</c:v>
                </c:pt>
                <c:pt idx="32981">
                  <c:v>346232619.52140695</c:v>
                </c:pt>
                <c:pt idx="32982">
                  <c:v>346252719.37217492</c:v>
                </c:pt>
                <c:pt idx="32983">
                  <c:v>346272818.78558999</c:v>
                </c:pt>
                <c:pt idx="32984">
                  <c:v>346292917.77629393</c:v>
                </c:pt>
                <c:pt idx="32985">
                  <c:v>346313016.35894901</c:v>
                </c:pt>
                <c:pt idx="32986">
                  <c:v>346333114.54823202</c:v>
                </c:pt>
                <c:pt idx="32987">
                  <c:v>346353212.35884106</c:v>
                </c:pt>
                <c:pt idx="32988">
                  <c:v>346373309.80549002</c:v>
                </c:pt>
                <c:pt idx="32989">
                  <c:v>346393406.90291196</c:v>
                </c:pt>
                <c:pt idx="32990">
                  <c:v>346413503.66585898</c:v>
                </c:pt>
                <c:pt idx="32991">
                  <c:v>346433600.10909897</c:v>
                </c:pt>
                <c:pt idx="32992">
                  <c:v>346453696.24742115</c:v>
                </c:pt>
                <c:pt idx="32993">
                  <c:v>346473792.09562999</c:v>
                </c:pt>
                <c:pt idx="32994">
                  <c:v>346493887.66854906</c:v>
                </c:pt>
                <c:pt idx="32995">
                  <c:v>346513982.98102295</c:v>
                </c:pt>
                <c:pt idx="32996">
                  <c:v>346534078.04790998</c:v>
                </c:pt>
                <c:pt idx="32997">
                  <c:v>346554172.88409102</c:v>
                </c:pt>
                <c:pt idx="32998">
                  <c:v>346574267.50446302</c:v>
                </c:pt>
                <c:pt idx="32999">
                  <c:v>346594361.92394203</c:v>
                </c:pt>
                <c:pt idx="33000">
                  <c:v>346614456.15746212</c:v>
                </c:pt>
                <c:pt idx="33001">
                  <c:v>346634550.2199769</c:v>
                </c:pt>
                <c:pt idx="33002">
                  <c:v>346654644.12645799</c:v>
                </c:pt>
                <c:pt idx="33003">
                  <c:v>346674737.89189392</c:v>
                </c:pt>
                <c:pt idx="33004">
                  <c:v>346694831.53129494</c:v>
                </c:pt>
                <c:pt idx="33005">
                  <c:v>346714925.05968791</c:v>
                </c:pt>
                <c:pt idx="33006">
                  <c:v>346735018.49211895</c:v>
                </c:pt>
                <c:pt idx="33007">
                  <c:v>346755111.84365207</c:v>
                </c:pt>
                <c:pt idx="33008">
                  <c:v>346775205.12936997</c:v>
                </c:pt>
                <c:pt idx="33009">
                  <c:v>346795298.36437601</c:v>
                </c:pt>
                <c:pt idx="33010">
                  <c:v>346815391.56379098</c:v>
                </c:pt>
                <c:pt idx="33011">
                  <c:v>346835484.74275392</c:v>
                </c:pt>
                <c:pt idx="33012">
                  <c:v>346855577.91642392</c:v>
                </c:pt>
                <c:pt idx="33013">
                  <c:v>346875671.0999769</c:v>
                </c:pt>
                <c:pt idx="33014">
                  <c:v>346895764.30861098</c:v>
                </c:pt>
                <c:pt idx="33015">
                  <c:v>346915857.55753905</c:v>
                </c:pt>
                <c:pt idx="33016">
                  <c:v>346935950.86199796</c:v>
                </c:pt>
                <c:pt idx="33017">
                  <c:v>346956044.23723894</c:v>
                </c:pt>
                <c:pt idx="33018">
                  <c:v>346976137.69853401</c:v>
                </c:pt>
                <c:pt idx="33019">
                  <c:v>346996231.26117599</c:v>
                </c:pt>
                <c:pt idx="33020">
                  <c:v>347016324.94047296</c:v>
                </c:pt>
                <c:pt idx="33021">
                  <c:v>347036418.75175601</c:v>
                </c:pt>
                <c:pt idx="33022">
                  <c:v>347056512.71037292</c:v>
                </c:pt>
                <c:pt idx="33023">
                  <c:v>347076606.83169192</c:v>
                </c:pt>
                <c:pt idx="33024">
                  <c:v>347096701.13109899</c:v>
                </c:pt>
                <c:pt idx="33025">
                  <c:v>347116795.62400198</c:v>
                </c:pt>
                <c:pt idx="33026">
                  <c:v>347136890.32582402</c:v>
                </c:pt>
                <c:pt idx="33027">
                  <c:v>347156985.25201201</c:v>
                </c:pt>
                <c:pt idx="33028">
                  <c:v>347177080.418028</c:v>
                </c:pt>
                <c:pt idx="33029">
                  <c:v>347197175.83935696</c:v>
                </c:pt>
                <c:pt idx="33030">
                  <c:v>347217271.53150201</c:v>
                </c:pt>
                <c:pt idx="33031">
                  <c:v>347237367.50998396</c:v>
                </c:pt>
                <c:pt idx="33032">
                  <c:v>347257463.79034495</c:v>
                </c:pt>
                <c:pt idx="33033">
                  <c:v>347277560.388147</c:v>
                </c:pt>
                <c:pt idx="33034">
                  <c:v>347297657.31896996</c:v>
                </c:pt>
                <c:pt idx="33035">
                  <c:v>347317754.59841502</c:v>
                </c:pt>
                <c:pt idx="33036">
                  <c:v>347337852.24210101</c:v>
                </c:pt>
                <c:pt idx="33037">
                  <c:v>347357950.26566899</c:v>
                </c:pt>
                <c:pt idx="33038">
                  <c:v>347378048.68477601</c:v>
                </c:pt>
                <c:pt idx="33039">
                  <c:v>347398147.51510298</c:v>
                </c:pt>
                <c:pt idx="33040">
                  <c:v>347418246.77234691</c:v>
                </c:pt>
                <c:pt idx="33041">
                  <c:v>347438346.47222692</c:v>
                </c:pt>
                <c:pt idx="33042">
                  <c:v>347458446.63048202</c:v>
                </c:pt>
                <c:pt idx="33043">
                  <c:v>347478547.26286799</c:v>
                </c:pt>
                <c:pt idx="33044">
                  <c:v>347498648.38516498</c:v>
                </c:pt>
                <c:pt idx="33045">
                  <c:v>347518750.01316798</c:v>
                </c:pt>
                <c:pt idx="33046">
                  <c:v>347538852.16269696</c:v>
                </c:pt>
                <c:pt idx="33047">
                  <c:v>347558954.84958798</c:v>
                </c:pt>
                <c:pt idx="33048">
                  <c:v>347579058.08969992</c:v>
                </c:pt>
                <c:pt idx="33049">
                  <c:v>347599161.89890891</c:v>
                </c:pt>
                <c:pt idx="33050">
                  <c:v>347619266.29311305</c:v>
                </c:pt>
                <c:pt idx="33051">
                  <c:v>347639371.28822994</c:v>
                </c:pt>
                <c:pt idx="33052">
                  <c:v>347659476.90019792</c:v>
                </c:pt>
                <c:pt idx="33053">
                  <c:v>347679583.14497399</c:v>
                </c:pt>
                <c:pt idx="33054">
                  <c:v>347699690.03853601</c:v>
                </c:pt>
                <c:pt idx="33055">
                  <c:v>347719797.59688294</c:v>
                </c:pt>
                <c:pt idx="33056">
                  <c:v>347739905.83603394</c:v>
                </c:pt>
                <c:pt idx="33057">
                  <c:v>347760014.772026</c:v>
                </c:pt>
                <c:pt idx="33058">
                  <c:v>347780124.42091995</c:v>
                </c:pt>
                <c:pt idx="33059">
                  <c:v>347800234.79879391</c:v>
                </c:pt>
                <c:pt idx="33060">
                  <c:v>347820345.92174786</c:v>
                </c:pt>
                <c:pt idx="33061">
                  <c:v>347840457.80590391</c:v>
                </c:pt>
                <c:pt idx="33062">
                  <c:v>347860570.46740001</c:v>
                </c:pt>
                <c:pt idx="33063">
                  <c:v>347880683.92239887</c:v>
                </c:pt>
                <c:pt idx="33064">
                  <c:v>347900798.18708205</c:v>
                </c:pt>
                <c:pt idx="33065">
                  <c:v>347920913.27765101</c:v>
                </c:pt>
                <c:pt idx="33066">
                  <c:v>347941029.210329</c:v>
                </c:pt>
                <c:pt idx="33067">
                  <c:v>347961146.00136</c:v>
                </c:pt>
                <c:pt idx="33068">
                  <c:v>347981263.66700709</c:v>
                </c:pt>
                <c:pt idx="33069">
                  <c:v>348001382.22355509</c:v>
                </c:pt>
                <c:pt idx="33070">
                  <c:v>348021501.68730909</c:v>
                </c:pt>
                <c:pt idx="33071">
                  <c:v>348041622.07459605</c:v>
                </c:pt>
                <c:pt idx="33072">
                  <c:v>348061743.40176296</c:v>
                </c:pt>
                <c:pt idx="33073">
                  <c:v>348081865.68517703</c:v>
                </c:pt>
                <c:pt idx="33074">
                  <c:v>348101988.94122696</c:v>
                </c:pt>
                <c:pt idx="33075">
                  <c:v>348122113.18632197</c:v>
                </c:pt>
                <c:pt idx="33076">
                  <c:v>348142238.43689299</c:v>
                </c:pt>
                <c:pt idx="33077">
                  <c:v>348162364.70938993</c:v>
                </c:pt>
                <c:pt idx="33078">
                  <c:v>348182492.02028793</c:v>
                </c:pt>
                <c:pt idx="33079">
                  <c:v>348202620.38607699</c:v>
                </c:pt>
                <c:pt idx="33080">
                  <c:v>348222749.82327396</c:v>
                </c:pt>
                <c:pt idx="33081">
                  <c:v>348242880.34841406</c:v>
                </c:pt>
                <c:pt idx="33082">
                  <c:v>348263011.97805202</c:v>
                </c:pt>
                <c:pt idx="33083">
                  <c:v>348283144.72876698</c:v>
                </c:pt>
                <c:pt idx="33084">
                  <c:v>348303278.61715806</c:v>
                </c:pt>
                <c:pt idx="33085">
                  <c:v>348323413.65984505</c:v>
                </c:pt>
                <c:pt idx="33086">
                  <c:v>348343549.87346905</c:v>
                </c:pt>
                <c:pt idx="33087">
                  <c:v>348363687.27469295</c:v>
                </c:pt>
                <c:pt idx="33088">
                  <c:v>348383825.880202</c:v>
                </c:pt>
                <c:pt idx="33089">
                  <c:v>348403965.70669895</c:v>
                </c:pt>
                <c:pt idx="33090">
                  <c:v>348424106.77091295</c:v>
                </c:pt>
                <c:pt idx="33091">
                  <c:v>348444249.08959109</c:v>
                </c:pt>
                <c:pt idx="33092">
                  <c:v>348464392.67950398</c:v>
                </c:pt>
                <c:pt idx="33093">
                  <c:v>348484537.55744207</c:v>
                </c:pt>
                <c:pt idx="33094">
                  <c:v>348504683.74021792</c:v>
                </c:pt>
                <c:pt idx="33095">
                  <c:v>348524831.24466598</c:v>
                </c:pt>
                <c:pt idx="33096">
                  <c:v>348544980.08764303</c:v>
                </c:pt>
                <c:pt idx="33097">
                  <c:v>348565130.286026</c:v>
                </c:pt>
                <c:pt idx="33098">
                  <c:v>348585281.856713</c:v>
                </c:pt>
                <c:pt idx="33099">
                  <c:v>348605434.81662703</c:v>
                </c:pt>
                <c:pt idx="33100">
                  <c:v>348625589.18270999</c:v>
                </c:pt>
                <c:pt idx="33101">
                  <c:v>348645744.97192591</c:v>
                </c:pt>
                <c:pt idx="33102">
                  <c:v>348665902.201262</c:v>
                </c:pt>
                <c:pt idx="33103">
                  <c:v>348686060.88772506</c:v>
                </c:pt>
                <c:pt idx="33104">
                  <c:v>348706221.04834598</c:v>
                </c:pt>
                <c:pt idx="33105">
                  <c:v>348726382.70017695</c:v>
                </c:pt>
                <c:pt idx="33106">
                  <c:v>348746545.86029202</c:v>
                </c:pt>
                <c:pt idx="33107">
                  <c:v>348766710.54578698</c:v>
                </c:pt>
                <c:pt idx="33108">
                  <c:v>348786876.77377999</c:v>
                </c:pt>
                <c:pt idx="33109">
                  <c:v>348807044.56141001</c:v>
                </c:pt>
                <c:pt idx="33110">
                  <c:v>348827213.92584091</c:v>
                </c:pt>
                <c:pt idx="33111">
                  <c:v>348847384.88425601</c:v>
                </c:pt>
                <c:pt idx="33112">
                  <c:v>348867557.45386207</c:v>
                </c:pt>
                <c:pt idx="33113">
                  <c:v>348887731.651887</c:v>
                </c:pt>
                <c:pt idx="33114">
                  <c:v>348907907.49558294</c:v>
                </c:pt>
                <c:pt idx="33115">
                  <c:v>348928085.00222296</c:v>
                </c:pt>
                <c:pt idx="33116">
                  <c:v>348948264.18910205</c:v>
                </c:pt>
                <c:pt idx="33117">
                  <c:v>348968445.07353902</c:v>
                </c:pt>
                <c:pt idx="33118">
                  <c:v>348988627.67287296</c:v>
                </c:pt>
                <c:pt idx="33119">
                  <c:v>349008812.00446802</c:v>
                </c:pt>
                <c:pt idx="33120">
                  <c:v>349028998.08570892</c:v>
                </c:pt>
                <c:pt idx="33121">
                  <c:v>349049185.93400294</c:v>
                </c:pt>
                <c:pt idx="33122">
                  <c:v>349069375.56678092</c:v>
                </c:pt>
                <c:pt idx="33123">
                  <c:v>349089567.00149602</c:v>
                </c:pt>
                <c:pt idx="33124">
                  <c:v>349109760.25562298</c:v>
                </c:pt>
                <c:pt idx="33125">
                  <c:v>349129955.34666097</c:v>
                </c:pt>
                <c:pt idx="33126">
                  <c:v>349150152.29212999</c:v>
                </c:pt>
                <c:pt idx="33127">
                  <c:v>349170351.10957402</c:v>
                </c:pt>
                <c:pt idx="33128">
                  <c:v>349190551.81655902</c:v>
                </c:pt>
                <c:pt idx="33129">
                  <c:v>349210754.43067497</c:v>
                </c:pt>
                <c:pt idx="33130">
                  <c:v>349230958.96953303</c:v>
                </c:pt>
                <c:pt idx="33131">
                  <c:v>349251165.45076799</c:v>
                </c:pt>
                <c:pt idx="33132">
                  <c:v>349271373.89203793</c:v>
                </c:pt>
                <c:pt idx="33133">
                  <c:v>349291584.31102502</c:v>
                </c:pt>
                <c:pt idx="33134">
                  <c:v>349311796.72543103</c:v>
                </c:pt>
                <c:pt idx="33135">
                  <c:v>349332011.15298295</c:v>
                </c:pt>
                <c:pt idx="33136">
                  <c:v>349352227.61143202</c:v>
                </c:pt>
                <c:pt idx="33137">
                  <c:v>349372446.11854905</c:v>
                </c:pt>
                <c:pt idx="33138">
                  <c:v>349392666.692132</c:v>
                </c:pt>
                <c:pt idx="33139">
                  <c:v>349412889.35000002</c:v>
                </c:pt>
                <c:pt idx="33140">
                  <c:v>349433114.10999501</c:v>
                </c:pt>
                <c:pt idx="33141">
                  <c:v>349453340.98998195</c:v>
                </c:pt>
                <c:pt idx="33142">
                  <c:v>349473570.00785106</c:v>
                </c:pt>
                <c:pt idx="33143">
                  <c:v>349493801.18151402</c:v>
                </c:pt>
                <c:pt idx="33144">
                  <c:v>349514034.52890694</c:v>
                </c:pt>
                <c:pt idx="33145">
                  <c:v>349534270.06799001</c:v>
                </c:pt>
                <c:pt idx="33146">
                  <c:v>349554507.81674296</c:v>
                </c:pt>
                <c:pt idx="33147">
                  <c:v>349574747.79317403</c:v>
                </c:pt>
                <c:pt idx="33148">
                  <c:v>349594990.01531303</c:v>
                </c:pt>
                <c:pt idx="33149">
                  <c:v>349615234.501212</c:v>
                </c:pt>
                <c:pt idx="33150">
                  <c:v>349635481.26894796</c:v>
                </c:pt>
                <c:pt idx="33151">
                  <c:v>349655730.33662099</c:v>
                </c:pt>
                <c:pt idx="33152">
                  <c:v>349675981.72235596</c:v>
                </c:pt>
                <c:pt idx="33153">
                  <c:v>349696235.4443</c:v>
                </c:pt>
                <c:pt idx="33154">
                  <c:v>349716491.520625</c:v>
                </c:pt>
                <c:pt idx="33155">
                  <c:v>349736749.96952605</c:v>
                </c:pt>
                <c:pt idx="33156">
                  <c:v>349757010.80922198</c:v>
                </c:pt>
                <c:pt idx="33157">
                  <c:v>349777274.05795598</c:v>
                </c:pt>
                <c:pt idx="33158">
                  <c:v>349797539.73399591</c:v>
                </c:pt>
                <c:pt idx="33159">
                  <c:v>349817807.85563099</c:v>
                </c:pt>
                <c:pt idx="33160">
                  <c:v>349838078.44117695</c:v>
                </c:pt>
                <c:pt idx="33161">
                  <c:v>349858351.50897294</c:v>
                </c:pt>
                <c:pt idx="33162">
                  <c:v>349878627.07738209</c:v>
                </c:pt>
                <c:pt idx="33163">
                  <c:v>349898905.16478997</c:v>
                </c:pt>
                <c:pt idx="33164">
                  <c:v>349919185.78960896</c:v>
                </c:pt>
                <c:pt idx="33165">
                  <c:v>349939468.97027385</c:v>
                </c:pt>
                <c:pt idx="33166">
                  <c:v>349959754.72524494</c:v>
                </c:pt>
                <c:pt idx="33167">
                  <c:v>349980043.07300502</c:v>
                </c:pt>
                <c:pt idx="33168">
                  <c:v>350000334.03206295</c:v>
                </c:pt>
                <c:pt idx="33169">
                  <c:v>350020627.620951</c:v>
                </c:pt>
                <c:pt idx="33170">
                  <c:v>350040923.85822606</c:v>
                </c:pt>
                <c:pt idx="33171">
                  <c:v>350061222.76246995</c:v>
                </c:pt>
                <c:pt idx="33172">
                  <c:v>350081524.35228699</c:v>
                </c:pt>
                <c:pt idx="33173">
                  <c:v>350101828.64630902</c:v>
                </c:pt>
                <c:pt idx="33174">
                  <c:v>350122135.66318905</c:v>
                </c:pt>
                <c:pt idx="33175">
                  <c:v>350142445.42160785</c:v>
                </c:pt>
                <c:pt idx="33176">
                  <c:v>350162757.94026899</c:v>
                </c:pt>
                <c:pt idx="33177">
                  <c:v>350183073.23790091</c:v>
                </c:pt>
                <c:pt idx="33178">
                  <c:v>350203391.33325696</c:v>
                </c:pt>
                <c:pt idx="33179">
                  <c:v>350223712.24511498</c:v>
                </c:pt>
                <c:pt idx="33180">
                  <c:v>350244035.9922778</c:v>
                </c:pt>
                <c:pt idx="33181">
                  <c:v>350264362.59357399</c:v>
                </c:pt>
                <c:pt idx="33182">
                  <c:v>350284692.06785405</c:v>
                </c:pt>
                <c:pt idx="33183">
                  <c:v>350305024.43399793</c:v>
                </c:pt>
                <c:pt idx="33184">
                  <c:v>350325359.71090603</c:v>
                </c:pt>
                <c:pt idx="33185">
                  <c:v>350345697.91750598</c:v>
                </c:pt>
                <c:pt idx="33186">
                  <c:v>350366039.07275099</c:v>
                </c:pt>
                <c:pt idx="33187">
                  <c:v>350386383.19561696</c:v>
                </c:pt>
                <c:pt idx="33188">
                  <c:v>350406730.30510801</c:v>
                </c:pt>
                <c:pt idx="33189">
                  <c:v>350427080.42025095</c:v>
                </c:pt>
                <c:pt idx="33190">
                  <c:v>350447433.56009901</c:v>
                </c:pt>
                <c:pt idx="33191">
                  <c:v>350467789.74372905</c:v>
                </c:pt>
                <c:pt idx="33192">
                  <c:v>350488148.99024594</c:v>
                </c:pt>
                <c:pt idx="33193">
                  <c:v>350508511.31877697</c:v>
                </c:pt>
                <c:pt idx="33194">
                  <c:v>350528876.74847698</c:v>
                </c:pt>
                <c:pt idx="33195">
                  <c:v>350549245.29852498</c:v>
                </c:pt>
                <c:pt idx="33196">
                  <c:v>350569616.98812598</c:v>
                </c:pt>
                <c:pt idx="33197">
                  <c:v>350589991.83651</c:v>
                </c:pt>
                <c:pt idx="33198">
                  <c:v>350610369.86293203</c:v>
                </c:pt>
                <c:pt idx="33199">
                  <c:v>350630751.08667493</c:v>
                </c:pt>
                <c:pt idx="33200">
                  <c:v>350651135.52704501</c:v>
                </c:pt>
                <c:pt idx="33201">
                  <c:v>350671523.20337403</c:v>
                </c:pt>
                <c:pt idx="33202">
                  <c:v>350691914.13502097</c:v>
                </c:pt>
                <c:pt idx="33203">
                  <c:v>350712308.34137005</c:v>
                </c:pt>
                <c:pt idx="33204">
                  <c:v>350732705.84183002</c:v>
                </c:pt>
                <c:pt idx="33205">
                  <c:v>350753106.655837</c:v>
                </c:pt>
                <c:pt idx="33206">
                  <c:v>350773510.80285197</c:v>
                </c:pt>
                <c:pt idx="33207">
                  <c:v>350793918.30236202</c:v>
                </c:pt>
                <c:pt idx="33208">
                  <c:v>350814329.17388105</c:v>
                </c:pt>
                <c:pt idx="33209">
                  <c:v>350834743.43694788</c:v>
                </c:pt>
                <c:pt idx="33210">
                  <c:v>350855161.11112797</c:v>
                </c:pt>
                <c:pt idx="33211">
                  <c:v>350875582.216012</c:v>
                </c:pt>
                <c:pt idx="33212">
                  <c:v>350896006.77121699</c:v>
                </c:pt>
                <c:pt idx="33213">
                  <c:v>350916434.79638594</c:v>
                </c:pt>
                <c:pt idx="33214">
                  <c:v>350936866.31119001</c:v>
                </c:pt>
                <c:pt idx="33215">
                  <c:v>350957301.335325</c:v>
                </c:pt>
                <c:pt idx="33216">
                  <c:v>350977739.88851106</c:v>
                </c:pt>
                <c:pt idx="33217">
                  <c:v>350998181.99049896</c:v>
                </c:pt>
                <c:pt idx="33218">
                  <c:v>351018627.66106105</c:v>
                </c:pt>
                <c:pt idx="33219">
                  <c:v>351039076.92000091</c:v>
                </c:pt>
                <c:pt idx="33220">
                  <c:v>351059529.78714401</c:v>
                </c:pt>
                <c:pt idx="33221">
                  <c:v>351079986.28234595</c:v>
                </c:pt>
                <c:pt idx="33222">
                  <c:v>351100446.42548603</c:v>
                </c:pt>
                <c:pt idx="33223">
                  <c:v>351120910.2364729</c:v>
                </c:pt>
                <c:pt idx="33224">
                  <c:v>351141377.73523897</c:v>
                </c:pt>
                <c:pt idx="33225">
                  <c:v>351161848.941746</c:v>
                </c:pt>
                <c:pt idx="33226">
                  <c:v>351182323.87597895</c:v>
                </c:pt>
                <c:pt idx="33227">
                  <c:v>351202802.55795401</c:v>
                </c:pt>
                <c:pt idx="33228">
                  <c:v>351223285.00771105</c:v>
                </c:pt>
                <c:pt idx="33229">
                  <c:v>351243771.24531698</c:v>
                </c:pt>
                <c:pt idx="33230">
                  <c:v>351264261.29086602</c:v>
                </c:pt>
                <c:pt idx="33231">
                  <c:v>351284755.16447997</c:v>
                </c:pt>
                <c:pt idx="33232">
                  <c:v>351305252.88630694</c:v>
                </c:pt>
                <c:pt idx="33233">
                  <c:v>351325754.47652209</c:v>
                </c:pt>
                <c:pt idx="33234">
                  <c:v>351346259.95532697</c:v>
                </c:pt>
                <c:pt idx="33235">
                  <c:v>351366769.34295201</c:v>
                </c:pt>
                <c:pt idx="33236">
                  <c:v>351387282.65965301</c:v>
                </c:pt>
                <c:pt idx="33237">
                  <c:v>351407799.92571294</c:v>
                </c:pt>
                <c:pt idx="33238">
                  <c:v>351428321.16144401</c:v>
                </c:pt>
                <c:pt idx="33239">
                  <c:v>351448846.38718402</c:v>
                </c:pt>
                <c:pt idx="33240">
                  <c:v>351469375.62329698</c:v>
                </c:pt>
                <c:pt idx="33241">
                  <c:v>351489908.89017695</c:v>
                </c:pt>
                <c:pt idx="33242">
                  <c:v>351510446.20824403</c:v>
                </c:pt>
                <c:pt idx="33243">
                  <c:v>351530987.59794492</c:v>
                </c:pt>
                <c:pt idx="33244">
                  <c:v>351551533.07975501</c:v>
                </c:pt>
                <c:pt idx="33245">
                  <c:v>351572082.674178</c:v>
                </c:pt>
                <c:pt idx="33246">
                  <c:v>351592636.40174192</c:v>
                </c:pt>
                <c:pt idx="33247">
                  <c:v>351613194.28300703</c:v>
                </c:pt>
                <c:pt idx="33248">
                  <c:v>351633756.33855605</c:v>
                </c:pt>
                <c:pt idx="33249">
                  <c:v>351654322.58900392</c:v>
                </c:pt>
                <c:pt idx="33250">
                  <c:v>351674893.05499101</c:v>
                </c:pt>
                <c:pt idx="33251">
                  <c:v>351695467.75718498</c:v>
                </c:pt>
                <c:pt idx="33252">
                  <c:v>351716046.71628493</c:v>
                </c:pt>
                <c:pt idx="33253">
                  <c:v>351736629.95301205</c:v>
                </c:pt>
                <c:pt idx="33254">
                  <c:v>351757217.48812097</c:v>
                </c:pt>
                <c:pt idx="33255">
                  <c:v>351777809.34239101</c:v>
                </c:pt>
                <c:pt idx="33256">
                  <c:v>351798405.53662992</c:v>
                </c:pt>
                <c:pt idx="33257">
                  <c:v>351819006.09167594</c:v>
                </c:pt>
                <c:pt idx="33258">
                  <c:v>351839611.028391</c:v>
                </c:pt>
                <c:pt idx="33259">
                  <c:v>351860220.36767</c:v>
                </c:pt>
                <c:pt idx="33260">
                  <c:v>351880834.13043201</c:v>
                </c:pt>
                <c:pt idx="33261">
                  <c:v>351901452.33762705</c:v>
                </c:pt>
                <c:pt idx="33262">
                  <c:v>351922075.01023096</c:v>
                </c:pt>
                <c:pt idx="33263">
                  <c:v>351942702.16925198</c:v>
                </c:pt>
                <c:pt idx="33264">
                  <c:v>351963333.83572209</c:v>
                </c:pt>
                <c:pt idx="33265">
                  <c:v>351983970.03070492</c:v>
                </c:pt>
                <c:pt idx="33266">
                  <c:v>352004610.77529103</c:v>
                </c:pt>
                <c:pt idx="33267">
                  <c:v>352025256.090599</c:v>
                </c:pt>
                <c:pt idx="33268">
                  <c:v>352045905.99777794</c:v>
                </c:pt>
                <c:pt idx="33269">
                  <c:v>352066560.518004</c:v>
                </c:pt>
                <c:pt idx="33270">
                  <c:v>352087219.67248303</c:v>
                </c:pt>
                <c:pt idx="33271">
                  <c:v>352107883.48244786</c:v>
                </c:pt>
                <c:pt idx="33272">
                  <c:v>352128551.96916205</c:v>
                </c:pt>
                <c:pt idx="33273">
                  <c:v>352149225.15391701</c:v>
                </c:pt>
                <c:pt idx="33274">
                  <c:v>352169903.05803305</c:v>
                </c:pt>
                <c:pt idx="33275">
                  <c:v>352190585.70286</c:v>
                </c:pt>
                <c:pt idx="33276">
                  <c:v>352211273.10977399</c:v>
                </c:pt>
                <c:pt idx="33277">
                  <c:v>352231965.30018502</c:v>
                </c:pt>
                <c:pt idx="33278">
                  <c:v>352252662.29552698</c:v>
                </c:pt>
                <c:pt idx="33279">
                  <c:v>352273364.11726606</c:v>
                </c:pt>
                <c:pt idx="33280">
                  <c:v>352294070.78689599</c:v>
                </c:pt>
                <c:pt idx="33281">
                  <c:v>352314782.32594103</c:v>
                </c:pt>
                <c:pt idx="33282">
                  <c:v>352335498.75595295</c:v>
                </c:pt>
                <c:pt idx="33283">
                  <c:v>352356220.09851605</c:v>
                </c:pt>
                <c:pt idx="33284">
                  <c:v>352376946.37523794</c:v>
                </c:pt>
                <c:pt idx="33285">
                  <c:v>352397677.60776311</c:v>
                </c:pt>
                <c:pt idx="33286">
                  <c:v>352418413.81775802</c:v>
                </c:pt>
                <c:pt idx="33287">
                  <c:v>352439155.02692503</c:v>
                </c:pt>
                <c:pt idx="33288">
                  <c:v>352459901.25699103</c:v>
                </c:pt>
                <c:pt idx="33289">
                  <c:v>352480652.52971601</c:v>
                </c:pt>
                <c:pt idx="33290">
                  <c:v>352501408.86688697</c:v>
                </c:pt>
                <c:pt idx="33291">
                  <c:v>352522170.29032201</c:v>
                </c:pt>
                <c:pt idx="33292">
                  <c:v>352542936.821868</c:v>
                </c:pt>
                <c:pt idx="33293">
                  <c:v>352563708.48340303</c:v>
                </c:pt>
                <c:pt idx="33294">
                  <c:v>352584485.29683393</c:v>
                </c:pt>
                <c:pt idx="33295">
                  <c:v>352605267.28409696</c:v>
                </c:pt>
                <c:pt idx="33296">
                  <c:v>352626054.46715897</c:v>
                </c:pt>
                <c:pt idx="33297">
                  <c:v>352646846.86801606</c:v>
                </c:pt>
                <c:pt idx="33298">
                  <c:v>352667644.50869501</c:v>
                </c:pt>
                <c:pt idx="33299">
                  <c:v>352688447.41125196</c:v>
                </c:pt>
                <c:pt idx="33300">
                  <c:v>352709255.59777403</c:v>
                </c:pt>
                <c:pt idx="33301">
                  <c:v>352730069.09037691</c:v>
                </c:pt>
                <c:pt idx="33302">
                  <c:v>352750887.91120785</c:v>
                </c:pt>
                <c:pt idx="33303">
                  <c:v>352771712.08244503</c:v>
                </c:pt>
                <c:pt idx="33304">
                  <c:v>352792541.62629396</c:v>
                </c:pt>
                <c:pt idx="33305">
                  <c:v>352813376.56499392</c:v>
                </c:pt>
                <c:pt idx="33306">
                  <c:v>352834216.920811</c:v>
                </c:pt>
                <c:pt idx="33307">
                  <c:v>352855062.71604496</c:v>
                </c:pt>
                <c:pt idx="33308">
                  <c:v>352875913.973023</c:v>
                </c:pt>
                <c:pt idx="33309">
                  <c:v>352896770.71410602</c:v>
                </c:pt>
                <c:pt idx="33310">
                  <c:v>352917632.96168292</c:v>
                </c:pt>
                <c:pt idx="33311">
                  <c:v>352938500.73817492</c:v>
                </c:pt>
                <c:pt idx="33312">
                  <c:v>352959374.06603199</c:v>
                </c:pt>
                <c:pt idx="33313">
                  <c:v>352980252.96773601</c:v>
                </c:pt>
                <c:pt idx="33314">
                  <c:v>353001137.46579999</c:v>
                </c:pt>
                <c:pt idx="33315">
                  <c:v>353022027.582766</c:v>
                </c:pt>
                <c:pt idx="33316">
                  <c:v>353042923.34121001</c:v>
                </c:pt>
                <c:pt idx="33317">
                  <c:v>353063824.763735</c:v>
                </c:pt>
                <c:pt idx="33318">
                  <c:v>353084731.87297893</c:v>
                </c:pt>
                <c:pt idx="33319">
                  <c:v>353105644.69160694</c:v>
                </c:pt>
                <c:pt idx="33320">
                  <c:v>353126563.24231696</c:v>
                </c:pt>
                <c:pt idx="33321">
                  <c:v>353147487.54783905</c:v>
                </c:pt>
                <c:pt idx="33322">
                  <c:v>353168417.63093299</c:v>
                </c:pt>
                <c:pt idx="33323">
                  <c:v>353189353.51438892</c:v>
                </c:pt>
                <c:pt idx="33324">
                  <c:v>353210295.22103095</c:v>
                </c:pt>
                <c:pt idx="33325">
                  <c:v>353231242.77371198</c:v>
                </c:pt>
                <c:pt idx="33326">
                  <c:v>353252196.19531697</c:v>
                </c:pt>
                <c:pt idx="33327">
                  <c:v>353273155.50876302</c:v>
                </c:pt>
                <c:pt idx="33328">
                  <c:v>353294120.7369979</c:v>
                </c:pt>
                <c:pt idx="33329">
                  <c:v>353315091.90300101</c:v>
                </c:pt>
                <c:pt idx="33330">
                  <c:v>353336069.02978295</c:v>
                </c:pt>
                <c:pt idx="33331">
                  <c:v>353357052.140387</c:v>
                </c:pt>
                <c:pt idx="33332">
                  <c:v>353378041.25788605</c:v>
                </c:pt>
                <c:pt idx="33333">
                  <c:v>353399036.40538692</c:v>
                </c:pt>
                <c:pt idx="33334">
                  <c:v>353420037.60602605</c:v>
                </c:pt>
                <c:pt idx="33335">
                  <c:v>353441044.88297397</c:v>
                </c:pt>
                <c:pt idx="33336">
                  <c:v>353462058.259431</c:v>
                </c:pt>
                <c:pt idx="33337">
                  <c:v>353483077.75863099</c:v>
                </c:pt>
                <c:pt idx="33338">
                  <c:v>353504103.40383792</c:v>
                </c:pt>
                <c:pt idx="33339">
                  <c:v>353525135.21834892</c:v>
                </c:pt>
                <c:pt idx="33340">
                  <c:v>353546173.22549295</c:v>
                </c:pt>
                <c:pt idx="33341">
                  <c:v>353567217.44863099</c:v>
                </c:pt>
                <c:pt idx="33342">
                  <c:v>353588267.911156</c:v>
                </c:pt>
                <c:pt idx="33343">
                  <c:v>353609324.63649392</c:v>
                </c:pt>
                <c:pt idx="33344">
                  <c:v>353630387.6481021</c:v>
                </c:pt>
                <c:pt idx="33345">
                  <c:v>353651456.96946996</c:v>
                </c:pt>
                <c:pt idx="33346">
                  <c:v>353672532.62412006</c:v>
                </c:pt>
                <c:pt idx="33347">
                  <c:v>353693614.63560599</c:v>
                </c:pt>
                <c:pt idx="33348">
                  <c:v>353714703.02751607</c:v>
                </c:pt>
                <c:pt idx="33349">
                  <c:v>353735797.82346898</c:v>
                </c:pt>
                <c:pt idx="33350">
                  <c:v>353756899.04711604</c:v>
                </c:pt>
                <c:pt idx="33351">
                  <c:v>353778006.72214299</c:v>
                </c:pt>
                <c:pt idx="33352">
                  <c:v>353799120.87226695</c:v>
                </c:pt>
                <c:pt idx="33353">
                  <c:v>353820241.5212369</c:v>
                </c:pt>
                <c:pt idx="33354">
                  <c:v>353841368.69283599</c:v>
                </c:pt>
                <c:pt idx="33355">
                  <c:v>353862502.41087896</c:v>
                </c:pt>
                <c:pt idx="33356">
                  <c:v>353883642.69921499</c:v>
                </c:pt>
                <c:pt idx="33357">
                  <c:v>353904789.581725</c:v>
                </c:pt>
                <c:pt idx="33358">
                  <c:v>353925943.08232296</c:v>
                </c:pt>
                <c:pt idx="33359">
                  <c:v>353947103.22495592</c:v>
                </c:pt>
                <c:pt idx="33360">
                  <c:v>353968270.03360403</c:v>
                </c:pt>
                <c:pt idx="33361">
                  <c:v>353989443.53227997</c:v>
                </c:pt>
                <c:pt idx="33362">
                  <c:v>354010623.745031</c:v>
                </c:pt>
                <c:pt idx="33363">
                  <c:v>354031810.69593596</c:v>
                </c:pt>
                <c:pt idx="33364">
                  <c:v>354053004.40910792</c:v>
                </c:pt>
                <c:pt idx="33365">
                  <c:v>354074204.90869403</c:v>
                </c:pt>
                <c:pt idx="33366">
                  <c:v>354095412.218871</c:v>
                </c:pt>
                <c:pt idx="33367">
                  <c:v>354116626.36385506</c:v>
                </c:pt>
                <c:pt idx="33368">
                  <c:v>354137847.36789006</c:v>
                </c:pt>
                <c:pt idx="33369">
                  <c:v>354159075.255256</c:v>
                </c:pt>
                <c:pt idx="33370">
                  <c:v>354180310.05026799</c:v>
                </c:pt>
                <c:pt idx="33371">
                  <c:v>354201551.77727199</c:v>
                </c:pt>
                <c:pt idx="33372">
                  <c:v>354222800.46064895</c:v>
                </c:pt>
                <c:pt idx="33373">
                  <c:v>354244056.12481302</c:v>
                </c:pt>
                <c:pt idx="33374">
                  <c:v>354265318.79421192</c:v>
                </c:pt>
                <c:pt idx="33375">
                  <c:v>354286588.49332899</c:v>
                </c:pt>
                <c:pt idx="33376">
                  <c:v>354307865.24667895</c:v>
                </c:pt>
                <c:pt idx="33377">
                  <c:v>354329149.07881302</c:v>
                </c:pt>
                <c:pt idx="33378">
                  <c:v>354350440.01431298</c:v>
                </c:pt>
                <c:pt idx="33379">
                  <c:v>354371738.07779801</c:v>
                </c:pt>
                <c:pt idx="33380">
                  <c:v>354393043.29391992</c:v>
                </c:pt>
                <c:pt idx="33381">
                  <c:v>354414355.68736607</c:v>
                </c:pt>
                <c:pt idx="33382">
                  <c:v>354435675.28285396</c:v>
                </c:pt>
                <c:pt idx="33383">
                  <c:v>354457002.10513997</c:v>
                </c:pt>
                <c:pt idx="33384">
                  <c:v>354478336.17901206</c:v>
                </c:pt>
                <c:pt idx="33385">
                  <c:v>354499677.52929395</c:v>
                </c:pt>
                <c:pt idx="33386">
                  <c:v>354521026.18084401</c:v>
                </c:pt>
                <c:pt idx="33387">
                  <c:v>354542382.15855306</c:v>
                </c:pt>
                <c:pt idx="33388">
                  <c:v>354563745.48734796</c:v>
                </c:pt>
                <c:pt idx="33389">
                  <c:v>354585116.19218999</c:v>
                </c:pt>
                <c:pt idx="33390">
                  <c:v>354606494.29807395</c:v>
                </c:pt>
                <c:pt idx="33391">
                  <c:v>354627879.83003199</c:v>
                </c:pt>
                <c:pt idx="33392">
                  <c:v>354649272.81312907</c:v>
                </c:pt>
                <c:pt idx="33393">
                  <c:v>354670673.27246296</c:v>
                </c:pt>
                <c:pt idx="33394">
                  <c:v>354692081.23317099</c:v>
                </c:pt>
                <c:pt idx="33395">
                  <c:v>354713496.72042102</c:v>
                </c:pt>
                <c:pt idx="33396">
                  <c:v>354734919.75941902</c:v>
                </c:pt>
                <c:pt idx="33397">
                  <c:v>354756350.37540305</c:v>
                </c:pt>
                <c:pt idx="33398">
                  <c:v>354777788.59364903</c:v>
                </c:pt>
                <c:pt idx="33399">
                  <c:v>354799234.439466</c:v>
                </c:pt>
                <c:pt idx="33400">
                  <c:v>354820687.93819892</c:v>
                </c:pt>
                <c:pt idx="33401">
                  <c:v>354842149.115228</c:v>
                </c:pt>
                <c:pt idx="33402">
                  <c:v>354863617.99596894</c:v>
                </c:pt>
                <c:pt idx="33403">
                  <c:v>354885094.60587198</c:v>
                </c:pt>
                <c:pt idx="33404">
                  <c:v>354906578.97042298</c:v>
                </c:pt>
                <c:pt idx="33405">
                  <c:v>354928071.11514401</c:v>
                </c:pt>
                <c:pt idx="33406">
                  <c:v>354949571.06559098</c:v>
                </c:pt>
                <c:pt idx="33407">
                  <c:v>354971078.84735703</c:v>
                </c:pt>
                <c:pt idx="33408">
                  <c:v>354992594.48607093</c:v>
                </c:pt>
                <c:pt idx="33409">
                  <c:v>355014118.00739509</c:v>
                </c:pt>
                <c:pt idx="33410">
                  <c:v>355035649.43702996</c:v>
                </c:pt>
                <c:pt idx="33411">
                  <c:v>355057188.80070901</c:v>
                </c:pt>
                <c:pt idx="33412">
                  <c:v>355078736.12420601</c:v>
                </c:pt>
                <c:pt idx="33413">
                  <c:v>355100291.43332499</c:v>
                </c:pt>
                <c:pt idx="33414">
                  <c:v>355121854.75391001</c:v>
                </c:pt>
                <c:pt idx="33415">
                  <c:v>355143426.111839</c:v>
                </c:pt>
                <c:pt idx="33416">
                  <c:v>355165005.53302801</c:v>
                </c:pt>
                <c:pt idx="33417">
                  <c:v>355186593.04342711</c:v>
                </c:pt>
                <c:pt idx="33418">
                  <c:v>355208188.66902208</c:v>
                </c:pt>
                <c:pt idx="33419">
                  <c:v>355229792.43583691</c:v>
                </c:pt>
                <c:pt idx="33420">
                  <c:v>355251404.369932</c:v>
                </c:pt>
                <c:pt idx="33421">
                  <c:v>355273024.49740201</c:v>
                </c:pt>
                <c:pt idx="33422">
                  <c:v>355294652.84437799</c:v>
                </c:pt>
                <c:pt idx="33423">
                  <c:v>355316289.43702996</c:v>
                </c:pt>
                <c:pt idx="33424">
                  <c:v>355337934.30156207</c:v>
                </c:pt>
                <c:pt idx="33425">
                  <c:v>355359587.46421492</c:v>
                </c:pt>
                <c:pt idx="33426">
                  <c:v>355381248.95126796</c:v>
                </c:pt>
                <c:pt idx="33427">
                  <c:v>355402918.78903496</c:v>
                </c:pt>
                <c:pt idx="33428">
                  <c:v>355424597.00386703</c:v>
                </c:pt>
                <c:pt idx="33429">
                  <c:v>355446283.62215197</c:v>
                </c:pt>
                <c:pt idx="33430">
                  <c:v>355467978.67031509</c:v>
                </c:pt>
                <c:pt idx="33431">
                  <c:v>355489682.17481709</c:v>
                </c:pt>
                <c:pt idx="33432">
                  <c:v>355511394.16215801</c:v>
                </c:pt>
                <c:pt idx="33433">
                  <c:v>355533114.65887207</c:v>
                </c:pt>
                <c:pt idx="33434">
                  <c:v>355554843.69153202</c:v>
                </c:pt>
                <c:pt idx="33435">
                  <c:v>355576581.28674692</c:v>
                </c:pt>
                <c:pt idx="33436">
                  <c:v>355598327.47116399</c:v>
                </c:pt>
                <c:pt idx="33437">
                  <c:v>355620082.27146792</c:v>
                </c:pt>
                <c:pt idx="33438">
                  <c:v>355641845.71437794</c:v>
                </c:pt>
                <c:pt idx="33439">
                  <c:v>355663617.82665396</c:v>
                </c:pt>
                <c:pt idx="33440">
                  <c:v>355685398.63508999</c:v>
                </c:pt>
                <c:pt idx="33441">
                  <c:v>355707188.16652107</c:v>
                </c:pt>
                <c:pt idx="33442">
                  <c:v>355728986.44781709</c:v>
                </c:pt>
                <c:pt idx="33443">
                  <c:v>355750793.505885</c:v>
                </c:pt>
                <c:pt idx="33444">
                  <c:v>355772609.36767101</c:v>
                </c:pt>
                <c:pt idx="33445">
                  <c:v>355794434.06015998</c:v>
                </c:pt>
                <c:pt idx="33446">
                  <c:v>355816267.61036998</c:v>
                </c:pt>
                <c:pt idx="33447">
                  <c:v>355838110.04536206</c:v>
                </c:pt>
                <c:pt idx="33448">
                  <c:v>355859961.39223194</c:v>
                </c:pt>
                <c:pt idx="33449">
                  <c:v>355881821.67811304</c:v>
                </c:pt>
                <c:pt idx="33450">
                  <c:v>355903690.93017894</c:v>
                </c:pt>
                <c:pt idx="33451">
                  <c:v>355925569.17563796</c:v>
                </c:pt>
                <c:pt idx="33452">
                  <c:v>355947456.44174099</c:v>
                </c:pt>
                <c:pt idx="33453">
                  <c:v>355969352.75577092</c:v>
                </c:pt>
                <c:pt idx="33454">
                  <c:v>355991258.14505506</c:v>
                </c:pt>
                <c:pt idx="33455">
                  <c:v>356013172.63695395</c:v>
                </c:pt>
                <c:pt idx="33456">
                  <c:v>356035096.25887001</c:v>
                </c:pt>
                <c:pt idx="33457">
                  <c:v>356057029.03824103</c:v>
                </c:pt>
                <c:pt idx="33458">
                  <c:v>356078971.002545</c:v>
                </c:pt>
                <c:pt idx="33459">
                  <c:v>356100922.17929697</c:v>
                </c:pt>
                <c:pt idx="33460">
                  <c:v>356122882.59605199</c:v>
                </c:pt>
                <c:pt idx="33461">
                  <c:v>356144852.28040296</c:v>
                </c:pt>
                <c:pt idx="33462">
                  <c:v>356166831.25998092</c:v>
                </c:pt>
                <c:pt idx="33463">
                  <c:v>356188819.56245601</c:v>
                </c:pt>
                <c:pt idx="33464">
                  <c:v>356210817.21553695</c:v>
                </c:pt>
                <c:pt idx="33465">
                  <c:v>356232824.24696994</c:v>
                </c:pt>
                <c:pt idx="33466">
                  <c:v>356254840.68454409</c:v>
                </c:pt>
                <c:pt idx="33467">
                  <c:v>356276866.556081</c:v>
                </c:pt>
                <c:pt idx="33468">
                  <c:v>356298901.88944799</c:v>
                </c:pt>
                <c:pt idx="33469">
                  <c:v>356320946.71254492</c:v>
                </c:pt>
                <c:pt idx="33470">
                  <c:v>356343001.05331606</c:v>
                </c:pt>
                <c:pt idx="33471">
                  <c:v>356365064.93974203</c:v>
                </c:pt>
                <c:pt idx="33472">
                  <c:v>356387138.39984202</c:v>
                </c:pt>
                <c:pt idx="33473">
                  <c:v>356409221.4616769</c:v>
                </c:pt>
                <c:pt idx="33474">
                  <c:v>356431314.15334398</c:v>
                </c:pt>
                <c:pt idx="33475">
                  <c:v>356453416.50298196</c:v>
                </c:pt>
                <c:pt idx="33476">
                  <c:v>356475528.53876799</c:v>
                </c:pt>
                <c:pt idx="33477">
                  <c:v>356497650.28891891</c:v>
                </c:pt>
                <c:pt idx="33478">
                  <c:v>356519781.78168994</c:v>
                </c:pt>
                <c:pt idx="33479">
                  <c:v>356541923.04537892</c:v>
                </c:pt>
                <c:pt idx="33480">
                  <c:v>356564074.10832006</c:v>
                </c:pt>
                <c:pt idx="33481">
                  <c:v>356586234.99888796</c:v>
                </c:pt>
                <c:pt idx="33482">
                  <c:v>356608405.745498</c:v>
                </c:pt>
                <c:pt idx="33483">
                  <c:v>356630586.37660396</c:v>
                </c:pt>
                <c:pt idx="33484">
                  <c:v>356652776.92069995</c:v>
                </c:pt>
                <c:pt idx="33485">
                  <c:v>356674977.406322</c:v>
                </c:pt>
                <c:pt idx="33486">
                  <c:v>356697187.86204201</c:v>
                </c:pt>
                <c:pt idx="33487">
                  <c:v>356719408.31647491</c:v>
                </c:pt>
                <c:pt idx="33488">
                  <c:v>356741638.79827493</c:v>
                </c:pt>
                <c:pt idx="33489">
                  <c:v>356763879.33613694</c:v>
                </c:pt>
                <c:pt idx="33490">
                  <c:v>356786129.95879298</c:v>
                </c:pt>
                <c:pt idx="33491">
                  <c:v>356808390.69502002</c:v>
                </c:pt>
                <c:pt idx="33492">
                  <c:v>356830661.573632</c:v>
                </c:pt>
                <c:pt idx="33493">
                  <c:v>356852942.62348402</c:v>
                </c:pt>
                <c:pt idx="33494">
                  <c:v>356875233.87347198</c:v>
                </c:pt>
                <c:pt idx="33495">
                  <c:v>356897535.35253209</c:v>
                </c:pt>
                <c:pt idx="33496">
                  <c:v>356919847.08963996</c:v>
                </c:pt>
                <c:pt idx="33497">
                  <c:v>356942169.11381304</c:v>
                </c:pt>
                <c:pt idx="33498">
                  <c:v>356964501.45410901</c:v>
                </c:pt>
                <c:pt idx="33499">
                  <c:v>356986844.13962698</c:v>
                </c:pt>
                <c:pt idx="33500">
                  <c:v>357009197.19950497</c:v>
                </c:pt>
                <c:pt idx="33501">
                  <c:v>357031560.66292298</c:v>
                </c:pt>
                <c:pt idx="33502">
                  <c:v>357053934.55910206</c:v>
                </c:pt>
                <c:pt idx="33503">
                  <c:v>357076318.91730303</c:v>
                </c:pt>
                <c:pt idx="33504">
                  <c:v>357098713.76683003</c:v>
                </c:pt>
                <c:pt idx="33505">
                  <c:v>357121119.13702506</c:v>
                </c:pt>
                <c:pt idx="33506">
                  <c:v>357143535.05727297</c:v>
                </c:pt>
                <c:pt idx="33507">
                  <c:v>357165961.55699992</c:v>
                </c:pt>
                <c:pt idx="33508">
                  <c:v>357188398.66567296</c:v>
                </c:pt>
                <c:pt idx="33509">
                  <c:v>357210846.41279995</c:v>
                </c:pt>
                <c:pt idx="33510">
                  <c:v>357233304.82792997</c:v>
                </c:pt>
                <c:pt idx="33511">
                  <c:v>357255773.94065499</c:v>
                </c:pt>
                <c:pt idx="33512">
                  <c:v>357278253.78060496</c:v>
                </c:pt>
                <c:pt idx="33513">
                  <c:v>357300744.37745607</c:v>
                </c:pt>
                <c:pt idx="33514">
                  <c:v>357323245.76092201</c:v>
                </c:pt>
                <c:pt idx="33515">
                  <c:v>357345757.96076</c:v>
                </c:pt>
                <c:pt idx="33516">
                  <c:v>357368281.00676799</c:v>
                </c:pt>
                <c:pt idx="33517">
                  <c:v>357390814.92878592</c:v>
                </c:pt>
                <c:pt idx="33518">
                  <c:v>357413359.75669694</c:v>
                </c:pt>
                <c:pt idx="33519">
                  <c:v>357435915.520423</c:v>
                </c:pt>
                <c:pt idx="33520">
                  <c:v>357458482.24993092</c:v>
                </c:pt>
                <c:pt idx="33521">
                  <c:v>357481059.97522694</c:v>
                </c:pt>
                <c:pt idx="33522">
                  <c:v>357503648.72636092</c:v>
                </c:pt>
                <c:pt idx="33523">
                  <c:v>357526248.53342497</c:v>
                </c:pt>
                <c:pt idx="33524">
                  <c:v>357548859.42655092</c:v>
                </c:pt>
                <c:pt idx="33525">
                  <c:v>357571481.43591595</c:v>
                </c:pt>
                <c:pt idx="33526">
                  <c:v>357594114.59173793</c:v>
                </c:pt>
                <c:pt idx="33527">
                  <c:v>357616758.92427593</c:v>
                </c:pt>
                <c:pt idx="33528">
                  <c:v>357639414.46383202</c:v>
                </c:pt>
                <c:pt idx="33529">
                  <c:v>357662081.24075198</c:v>
                </c:pt>
                <c:pt idx="33530">
                  <c:v>357684759.28542298</c:v>
                </c:pt>
                <c:pt idx="33531">
                  <c:v>357707448.62827396</c:v>
                </c:pt>
                <c:pt idx="33532">
                  <c:v>357730149.29977787</c:v>
                </c:pt>
                <c:pt idx="33533">
                  <c:v>357752861.33044899</c:v>
                </c:pt>
                <c:pt idx="33534">
                  <c:v>357775584.750844</c:v>
                </c:pt>
                <c:pt idx="33535">
                  <c:v>357798319.59156501</c:v>
                </c:pt>
                <c:pt idx="33536">
                  <c:v>357821065.88325298</c:v>
                </c:pt>
                <c:pt idx="33537">
                  <c:v>357843823.65659505</c:v>
                </c:pt>
                <c:pt idx="33538">
                  <c:v>357866592.94231892</c:v>
                </c:pt>
                <c:pt idx="33539">
                  <c:v>357889373.77119601</c:v>
                </c:pt>
                <c:pt idx="33540">
                  <c:v>357912166.17404205</c:v>
                </c:pt>
                <c:pt idx="33541">
                  <c:v>357934970.18171304</c:v>
                </c:pt>
                <c:pt idx="33542">
                  <c:v>357957785.82511097</c:v>
                </c:pt>
                <c:pt idx="33543">
                  <c:v>357980613.13517803</c:v>
                </c:pt>
                <c:pt idx="33544">
                  <c:v>358003452.14290297</c:v>
                </c:pt>
                <c:pt idx="33545">
                  <c:v>358026302.87931502</c:v>
                </c:pt>
                <c:pt idx="33546">
                  <c:v>358049165.37548792</c:v>
                </c:pt>
                <c:pt idx="33547">
                  <c:v>358072039.66253901</c:v>
                </c:pt>
                <c:pt idx="33548">
                  <c:v>358094925.77162796</c:v>
                </c:pt>
                <c:pt idx="33549">
                  <c:v>358117823.73395896</c:v>
                </c:pt>
                <c:pt idx="33550">
                  <c:v>358140733.58078003</c:v>
                </c:pt>
                <c:pt idx="33551">
                  <c:v>358163655.34338105</c:v>
                </c:pt>
                <c:pt idx="33552">
                  <c:v>358186589.05309802</c:v>
                </c:pt>
                <c:pt idx="33553">
                  <c:v>358209534.74130791</c:v>
                </c:pt>
                <c:pt idx="33554">
                  <c:v>358232492.43943393</c:v>
                </c:pt>
                <c:pt idx="33555">
                  <c:v>358255462.17894202</c:v>
                </c:pt>
                <c:pt idx="33556">
                  <c:v>358278443.99134195</c:v>
                </c:pt>
                <c:pt idx="33557">
                  <c:v>358301437.90818697</c:v>
                </c:pt>
                <c:pt idx="33558">
                  <c:v>358324443.96107495</c:v>
                </c:pt>
                <c:pt idx="33559">
                  <c:v>358347462.18164796</c:v>
                </c:pt>
                <c:pt idx="33560">
                  <c:v>358370492.60159105</c:v>
                </c:pt>
                <c:pt idx="33561">
                  <c:v>358393535.25263596</c:v>
                </c:pt>
                <c:pt idx="33562">
                  <c:v>358416590.16655505</c:v>
                </c:pt>
                <c:pt idx="33563">
                  <c:v>358439657.37516809</c:v>
                </c:pt>
                <c:pt idx="33564">
                  <c:v>358462736.91033787</c:v>
                </c:pt>
                <c:pt idx="33565">
                  <c:v>358485828.80397099</c:v>
                </c:pt>
                <c:pt idx="33566">
                  <c:v>358508933.08801901</c:v>
                </c:pt>
                <c:pt idx="33567">
                  <c:v>358532049.79447794</c:v>
                </c:pt>
                <c:pt idx="33568">
                  <c:v>358555178.95538896</c:v>
                </c:pt>
                <c:pt idx="33569">
                  <c:v>358578320.60283703</c:v>
                </c:pt>
                <c:pt idx="33570">
                  <c:v>358601474.76895201</c:v>
                </c:pt>
                <c:pt idx="33571">
                  <c:v>358624641.48590785</c:v>
                </c:pt>
                <c:pt idx="33572">
                  <c:v>358647820.78592491</c:v>
                </c:pt>
                <c:pt idx="33573">
                  <c:v>358671012.70126599</c:v>
                </c:pt>
                <c:pt idx="33574">
                  <c:v>358694217.26424092</c:v>
                </c:pt>
                <c:pt idx="33575">
                  <c:v>358717434.507204</c:v>
                </c:pt>
                <c:pt idx="33576">
                  <c:v>358740664.46255201</c:v>
                </c:pt>
                <c:pt idx="33577">
                  <c:v>358763907.16272998</c:v>
                </c:pt>
                <c:pt idx="33578">
                  <c:v>358787162.64022797</c:v>
                </c:pt>
                <c:pt idx="33579">
                  <c:v>358810430.92757791</c:v>
                </c:pt>
                <c:pt idx="33580">
                  <c:v>358833712.05735898</c:v>
                </c:pt>
                <c:pt idx="33581">
                  <c:v>358857006.06219792</c:v>
                </c:pt>
                <c:pt idx="33582">
                  <c:v>358880312.97476202</c:v>
                </c:pt>
                <c:pt idx="33583">
                  <c:v>358903632.82776701</c:v>
                </c:pt>
                <c:pt idx="33584">
                  <c:v>358926965.653974</c:v>
                </c:pt>
                <c:pt idx="33585">
                  <c:v>358950311.48618692</c:v>
                </c:pt>
                <c:pt idx="33586">
                  <c:v>358973670.35725898</c:v>
                </c:pt>
                <c:pt idx="33587">
                  <c:v>358997042.30008698</c:v>
                </c:pt>
                <c:pt idx="33588">
                  <c:v>359020427.34761208</c:v>
                </c:pt>
                <c:pt idx="33589">
                  <c:v>359043825.53282303</c:v>
                </c:pt>
                <c:pt idx="33590">
                  <c:v>359067236.88875401</c:v>
                </c:pt>
                <c:pt idx="33591">
                  <c:v>359090661.448484</c:v>
                </c:pt>
                <c:pt idx="33592">
                  <c:v>359114099.24513799</c:v>
                </c:pt>
                <c:pt idx="33593">
                  <c:v>359137550.31188792</c:v>
                </c:pt>
                <c:pt idx="33594">
                  <c:v>359161014.68195099</c:v>
                </c:pt>
                <c:pt idx="33595">
                  <c:v>359184492.38858998</c:v>
                </c:pt>
                <c:pt idx="33596">
                  <c:v>359207983.46511298</c:v>
                </c:pt>
                <c:pt idx="33597">
                  <c:v>359231487.94487703</c:v>
                </c:pt>
                <c:pt idx="33598">
                  <c:v>359255005.86128199</c:v>
                </c:pt>
                <c:pt idx="33599">
                  <c:v>359278537.24777502</c:v>
                </c:pt>
                <c:pt idx="33600">
                  <c:v>359302082.13785106</c:v>
                </c:pt>
                <c:pt idx="33601">
                  <c:v>359325640.56504899</c:v>
                </c:pt>
                <c:pt idx="33602">
                  <c:v>359349212.56295395</c:v>
                </c:pt>
                <c:pt idx="33603">
                  <c:v>359372798.16520101</c:v>
                </c:pt>
                <c:pt idx="33604">
                  <c:v>359396397.40546697</c:v>
                </c:pt>
                <c:pt idx="33605">
                  <c:v>359420010.31747901</c:v>
                </c:pt>
                <c:pt idx="33606">
                  <c:v>359443636.93500692</c:v>
                </c:pt>
                <c:pt idx="33607">
                  <c:v>359467277.29187095</c:v>
                </c:pt>
                <c:pt idx="33608">
                  <c:v>359490931.4219349</c:v>
                </c:pt>
                <c:pt idx="33609">
                  <c:v>359514599.35911208</c:v>
                </c:pt>
                <c:pt idx="33610">
                  <c:v>359538281.13735902</c:v>
                </c:pt>
                <c:pt idx="33611">
                  <c:v>359561976.79068196</c:v>
                </c:pt>
                <c:pt idx="33612">
                  <c:v>359585686.35313302</c:v>
                </c:pt>
                <c:pt idx="33613">
                  <c:v>359609409.85881108</c:v>
                </c:pt>
                <c:pt idx="33614">
                  <c:v>359633147.34186107</c:v>
                </c:pt>
                <c:pt idx="33615">
                  <c:v>359656898.83647603</c:v>
                </c:pt>
                <c:pt idx="33616">
                  <c:v>359680664.37689602</c:v>
                </c:pt>
                <c:pt idx="33617">
                  <c:v>359704443.99740791</c:v>
                </c:pt>
                <c:pt idx="33618">
                  <c:v>359728237.73234493</c:v>
                </c:pt>
                <c:pt idx="33619">
                  <c:v>359752045.61608899</c:v>
                </c:pt>
                <c:pt idx="33620">
                  <c:v>359775867.68306702</c:v>
                </c:pt>
                <c:pt idx="33621">
                  <c:v>359799703.96775502</c:v>
                </c:pt>
                <c:pt idx="33622">
                  <c:v>359823554.50467491</c:v>
                </c:pt>
                <c:pt idx="33623">
                  <c:v>359847419.32839799</c:v>
                </c:pt>
                <c:pt idx="33624">
                  <c:v>359871298.47354102</c:v>
                </c:pt>
                <c:pt idx="33625">
                  <c:v>359895191.974769</c:v>
                </c:pt>
                <c:pt idx="33626">
                  <c:v>359919099.86679399</c:v>
                </c:pt>
                <c:pt idx="33627">
                  <c:v>359943022.18437499</c:v>
                </c:pt>
                <c:pt idx="33628">
                  <c:v>359966958.96232092</c:v>
                </c:pt>
                <c:pt idx="33629">
                  <c:v>359990910.23548496</c:v>
                </c:pt>
                <c:pt idx="33630">
                  <c:v>360014876.03877091</c:v>
                </c:pt>
                <c:pt idx="33631">
                  <c:v>360038856.40712905</c:v>
                </c:pt>
                <c:pt idx="33632">
                  <c:v>360062851.37555605</c:v>
                </c:pt>
                <c:pt idx="33633">
                  <c:v>360086860.97909892</c:v>
                </c:pt>
                <c:pt idx="33634">
                  <c:v>360110885.25285101</c:v>
                </c:pt>
                <c:pt idx="33635">
                  <c:v>360134924.23195291</c:v>
                </c:pt>
                <c:pt idx="33636">
                  <c:v>360158977.95159501</c:v>
                </c:pt>
                <c:pt idx="33637">
                  <c:v>360183046.44701397</c:v>
                </c:pt>
                <c:pt idx="33638">
                  <c:v>360207129.75349605</c:v>
                </c:pt>
                <c:pt idx="33639">
                  <c:v>360231227.9063729</c:v>
                </c:pt>
                <c:pt idx="33640">
                  <c:v>360255340.941028</c:v>
                </c:pt>
                <c:pt idx="33641">
                  <c:v>360279468.89288896</c:v>
                </c:pt>
                <c:pt idx="33642">
                  <c:v>360303611.79743499</c:v>
                </c:pt>
                <c:pt idx="33643">
                  <c:v>360327769.69019002</c:v>
                </c:pt>
                <c:pt idx="33644">
                  <c:v>360351942.606731</c:v>
                </c:pt>
                <c:pt idx="33645">
                  <c:v>360376130.5826779</c:v>
                </c:pt>
                <c:pt idx="33646">
                  <c:v>360400333.65370303</c:v>
                </c:pt>
                <c:pt idx="33647">
                  <c:v>360424551.85552508</c:v>
                </c:pt>
                <c:pt idx="33648">
                  <c:v>360448785.22391099</c:v>
                </c:pt>
                <c:pt idx="33649">
                  <c:v>360473033.7946769</c:v>
                </c:pt>
                <c:pt idx="33650">
                  <c:v>360497297.60368901</c:v>
                </c:pt>
                <c:pt idx="33651">
                  <c:v>360521576.686858</c:v>
                </c:pt>
                <c:pt idx="33652">
                  <c:v>360545871.08014601</c:v>
                </c:pt>
                <c:pt idx="33653">
                  <c:v>360570180.81956398</c:v>
                </c:pt>
                <c:pt idx="33654">
                  <c:v>360594505.94117099</c:v>
                </c:pt>
                <c:pt idx="33655">
                  <c:v>360618846.4810729</c:v>
                </c:pt>
                <c:pt idx="33656">
                  <c:v>360643202.47542799</c:v>
                </c:pt>
                <c:pt idx="33657">
                  <c:v>360667573.96043992</c:v>
                </c:pt>
                <c:pt idx="33658">
                  <c:v>360691960.97236294</c:v>
                </c:pt>
                <c:pt idx="33659">
                  <c:v>360716363.54749906</c:v>
                </c:pt>
                <c:pt idx="33660">
                  <c:v>360740781.72219992</c:v>
                </c:pt>
                <c:pt idx="33661">
                  <c:v>360765215.53286695</c:v>
                </c:pt>
                <c:pt idx="33662">
                  <c:v>360789665.01594895</c:v>
                </c:pt>
                <c:pt idx="33663">
                  <c:v>360814130.20794296</c:v>
                </c:pt>
                <c:pt idx="33664">
                  <c:v>360838611.14539802</c:v>
                </c:pt>
                <c:pt idx="33665">
                  <c:v>360863107.86490899</c:v>
                </c:pt>
                <c:pt idx="33666">
                  <c:v>360887620.40312302</c:v>
                </c:pt>
                <c:pt idx="33667">
                  <c:v>360912148.7967329</c:v>
                </c:pt>
                <c:pt idx="33668">
                  <c:v>360936693.08248395</c:v>
                </c:pt>
                <c:pt idx="33669">
                  <c:v>360961253.297167</c:v>
                </c:pt>
                <c:pt idx="33670">
                  <c:v>360985829.47762609</c:v>
                </c:pt>
                <c:pt idx="33671">
                  <c:v>361010421.66075206</c:v>
                </c:pt>
                <c:pt idx="33672">
                  <c:v>361035029.88348401</c:v>
                </c:pt>
                <c:pt idx="33673">
                  <c:v>361059654.182814</c:v>
                </c:pt>
                <c:pt idx="33674">
                  <c:v>361084294.59577996</c:v>
                </c:pt>
                <c:pt idx="33675">
                  <c:v>361108951.15947002</c:v>
                </c:pt>
                <c:pt idx="33676">
                  <c:v>361133623.91102391</c:v>
                </c:pt>
                <c:pt idx="33677">
                  <c:v>361158312.88762701</c:v>
                </c:pt>
                <c:pt idx="33678">
                  <c:v>361183018.12651801</c:v>
                </c:pt>
                <c:pt idx="33679">
                  <c:v>361207739.66498202</c:v>
                </c:pt>
                <c:pt idx="33680">
                  <c:v>361232477.54035598</c:v>
                </c:pt>
                <c:pt idx="33681">
                  <c:v>361257231.79002392</c:v>
                </c:pt>
                <c:pt idx="33682">
                  <c:v>361282002.45142198</c:v>
                </c:pt>
                <c:pt idx="33683">
                  <c:v>361306789.56203496</c:v>
                </c:pt>
                <c:pt idx="33684">
                  <c:v>361331593.15939605</c:v>
                </c:pt>
                <c:pt idx="33685">
                  <c:v>361356413.28108895</c:v>
                </c:pt>
                <c:pt idx="33686">
                  <c:v>361381249.96474892</c:v>
                </c:pt>
                <c:pt idx="33687">
                  <c:v>361406103.24805701</c:v>
                </c:pt>
                <c:pt idx="33688">
                  <c:v>361430973.16874802</c:v>
                </c:pt>
                <c:pt idx="33689">
                  <c:v>361455859.76460391</c:v>
                </c:pt>
                <c:pt idx="33690">
                  <c:v>361480763.073457</c:v>
                </c:pt>
                <c:pt idx="33691">
                  <c:v>361505683.13318998</c:v>
                </c:pt>
                <c:pt idx="33692">
                  <c:v>361530619.98173386</c:v>
                </c:pt>
                <c:pt idx="33693">
                  <c:v>361555573.65707302</c:v>
                </c:pt>
                <c:pt idx="33694">
                  <c:v>361580544.197236</c:v>
                </c:pt>
                <c:pt idx="33695">
                  <c:v>361605531.64030802</c:v>
                </c:pt>
                <c:pt idx="33696">
                  <c:v>361630536.024418</c:v>
                </c:pt>
                <c:pt idx="33697">
                  <c:v>361655557.38774902</c:v>
                </c:pt>
                <c:pt idx="33698">
                  <c:v>361680595.76853102</c:v>
                </c:pt>
                <c:pt idx="33699">
                  <c:v>361705651.20504695</c:v>
                </c:pt>
                <c:pt idx="33700">
                  <c:v>361730723.73562795</c:v>
                </c:pt>
                <c:pt idx="33701">
                  <c:v>361755813.398655</c:v>
                </c:pt>
                <c:pt idx="33702">
                  <c:v>361780920.23255992</c:v>
                </c:pt>
                <c:pt idx="33703">
                  <c:v>361806044.27582502</c:v>
                </c:pt>
                <c:pt idx="33704">
                  <c:v>361831185.56697994</c:v>
                </c:pt>
                <c:pt idx="33705">
                  <c:v>361856344.14460701</c:v>
                </c:pt>
                <c:pt idx="33706">
                  <c:v>361881520.04733902</c:v>
                </c:pt>
                <c:pt idx="33707">
                  <c:v>361906713.31385702</c:v>
                </c:pt>
                <c:pt idx="33708">
                  <c:v>361931923.98289299</c:v>
                </c:pt>
                <c:pt idx="33709">
                  <c:v>361957152.093229</c:v>
                </c:pt>
                <c:pt idx="33710">
                  <c:v>361982397.68369704</c:v>
                </c:pt>
                <c:pt idx="33711">
                  <c:v>362007660.79317999</c:v>
                </c:pt>
                <c:pt idx="33712">
                  <c:v>362032941.46060991</c:v>
                </c:pt>
                <c:pt idx="33713">
                  <c:v>362058239.72496992</c:v>
                </c:pt>
                <c:pt idx="33714">
                  <c:v>362083555.625292</c:v>
                </c:pt>
                <c:pt idx="33715">
                  <c:v>362108889.20065999</c:v>
                </c:pt>
                <c:pt idx="33716">
                  <c:v>362134240.49020797</c:v>
                </c:pt>
                <c:pt idx="33717">
                  <c:v>362159609.533117</c:v>
                </c:pt>
                <c:pt idx="33718">
                  <c:v>362184996.36862302</c:v>
                </c:pt>
                <c:pt idx="33719">
                  <c:v>362210401.03601003</c:v>
                </c:pt>
                <c:pt idx="33720">
                  <c:v>362235823.57460999</c:v>
                </c:pt>
                <c:pt idx="33721">
                  <c:v>362261264.02380902</c:v>
                </c:pt>
                <c:pt idx="33722">
                  <c:v>362286722.423042</c:v>
                </c:pt>
                <c:pt idx="33723">
                  <c:v>362312198.81179303</c:v>
                </c:pt>
                <c:pt idx="33724">
                  <c:v>362337693.22959697</c:v>
                </c:pt>
                <c:pt idx="33725">
                  <c:v>362363205.71604103</c:v>
                </c:pt>
                <c:pt idx="33726">
                  <c:v>362388736.31075799</c:v>
                </c:pt>
                <c:pt idx="33727">
                  <c:v>362414285.05343705</c:v>
                </c:pt>
                <c:pt idx="33728">
                  <c:v>362439851.98381102</c:v>
                </c:pt>
                <c:pt idx="33729">
                  <c:v>362465437.14166898</c:v>
                </c:pt>
                <c:pt idx="33730">
                  <c:v>362491040.56684601</c:v>
                </c:pt>
                <c:pt idx="33731">
                  <c:v>362516662.29922992</c:v>
                </c:pt>
                <c:pt idx="33732">
                  <c:v>362542302.37875801</c:v>
                </c:pt>
                <c:pt idx="33733">
                  <c:v>362567960.84541702</c:v>
                </c:pt>
                <c:pt idx="33734">
                  <c:v>362593637.73924494</c:v>
                </c:pt>
                <c:pt idx="33735">
                  <c:v>362619333.10033</c:v>
                </c:pt>
                <c:pt idx="33736">
                  <c:v>362645046.96880901</c:v>
                </c:pt>
                <c:pt idx="33737">
                  <c:v>362670779.38487202</c:v>
                </c:pt>
                <c:pt idx="33738">
                  <c:v>362696530.38875705</c:v>
                </c:pt>
                <c:pt idx="33739">
                  <c:v>362722300.02075201</c:v>
                </c:pt>
                <c:pt idx="33740">
                  <c:v>362748088.32119697</c:v>
                </c:pt>
                <c:pt idx="33741">
                  <c:v>362773895.33048099</c:v>
                </c:pt>
                <c:pt idx="33742">
                  <c:v>362799721.08904296</c:v>
                </c:pt>
                <c:pt idx="33743">
                  <c:v>362825565.63737297</c:v>
                </c:pt>
                <c:pt idx="33744">
                  <c:v>362851429.01600999</c:v>
                </c:pt>
                <c:pt idx="33745">
                  <c:v>362877311.265544</c:v>
                </c:pt>
                <c:pt idx="33746">
                  <c:v>362903212.42661494</c:v>
                </c:pt>
                <c:pt idx="33747">
                  <c:v>362929132.53991395</c:v>
                </c:pt>
                <c:pt idx="33748">
                  <c:v>362955071.64617902</c:v>
                </c:pt>
                <c:pt idx="33749">
                  <c:v>362981029.78620195</c:v>
                </c:pt>
                <c:pt idx="33750">
                  <c:v>363007007.00082302</c:v>
                </c:pt>
                <c:pt idx="33751">
                  <c:v>363033003.33093196</c:v>
                </c:pt>
                <c:pt idx="33752">
                  <c:v>363059018.81746906</c:v>
                </c:pt>
                <c:pt idx="33753">
                  <c:v>363085053.50142509</c:v>
                </c:pt>
                <c:pt idx="33754">
                  <c:v>363111107.42383999</c:v>
                </c:pt>
                <c:pt idx="33755">
                  <c:v>363137180.62580305</c:v>
                </c:pt>
                <c:pt idx="33756">
                  <c:v>363163273.14845604</c:v>
                </c:pt>
                <c:pt idx="33757">
                  <c:v>363189385.03298897</c:v>
                </c:pt>
                <c:pt idx="33758">
                  <c:v>363215516.32064092</c:v>
                </c:pt>
                <c:pt idx="33759">
                  <c:v>363241667.052701</c:v>
                </c:pt>
                <c:pt idx="33760">
                  <c:v>363267837.27051097</c:v>
                </c:pt>
                <c:pt idx="33761">
                  <c:v>363294027.01545799</c:v>
                </c:pt>
                <c:pt idx="33762">
                  <c:v>363320236.328982</c:v>
                </c:pt>
                <c:pt idx="33763">
                  <c:v>363346465.25257295</c:v>
                </c:pt>
                <c:pt idx="33764">
                  <c:v>363372713.82776701</c:v>
                </c:pt>
                <c:pt idx="33765">
                  <c:v>363398982.09615499</c:v>
                </c:pt>
                <c:pt idx="33766">
                  <c:v>363425270.09937203</c:v>
                </c:pt>
                <c:pt idx="33767">
                  <c:v>363451577.87910801</c:v>
                </c:pt>
                <c:pt idx="33768">
                  <c:v>363477905.47709799</c:v>
                </c:pt>
                <c:pt idx="33769">
                  <c:v>363504252.93512994</c:v>
                </c:pt>
                <c:pt idx="33770">
                  <c:v>363530620.29503787</c:v>
                </c:pt>
                <c:pt idx="33771">
                  <c:v>363557007.59870899</c:v>
                </c:pt>
                <c:pt idx="33772">
                  <c:v>363583414.88807696</c:v>
                </c:pt>
                <c:pt idx="33773">
                  <c:v>363609842.20512605</c:v>
                </c:pt>
                <c:pt idx="33774">
                  <c:v>363636289.59188992</c:v>
                </c:pt>
                <c:pt idx="33775">
                  <c:v>363662757.09044999</c:v>
                </c:pt>
                <c:pt idx="33776">
                  <c:v>363689244.74293995</c:v>
                </c:pt>
                <c:pt idx="33777">
                  <c:v>363715752.59153903</c:v>
                </c:pt>
                <c:pt idx="33778">
                  <c:v>363742280.678478</c:v>
                </c:pt>
                <c:pt idx="33779">
                  <c:v>363768829.04603601</c:v>
                </c:pt>
                <c:pt idx="33780">
                  <c:v>363795397.73653996</c:v>
                </c:pt>
                <c:pt idx="33781">
                  <c:v>363821986.79236895</c:v>
                </c:pt>
                <c:pt idx="33782">
                  <c:v>363848596.25594795</c:v>
                </c:pt>
                <c:pt idx="33783">
                  <c:v>363875226.16975105</c:v>
                </c:pt>
                <c:pt idx="33784">
                  <c:v>363901876.57630199</c:v>
                </c:pt>
                <c:pt idx="33785">
                  <c:v>363928547.51817298</c:v>
                </c:pt>
                <c:pt idx="33786">
                  <c:v>363955239.03798592</c:v>
                </c:pt>
                <c:pt idx="33787">
                  <c:v>363981951.17840898</c:v>
                </c:pt>
                <c:pt idx="33788">
                  <c:v>364008683.98216099</c:v>
                </c:pt>
                <c:pt idx="33789">
                  <c:v>364035437.49200785</c:v>
                </c:pt>
                <c:pt idx="33790">
                  <c:v>364062211.75076401</c:v>
                </c:pt>
                <c:pt idx="33791">
                  <c:v>364089006.80129403</c:v>
                </c:pt>
                <c:pt idx="33792">
                  <c:v>364115822.686508</c:v>
                </c:pt>
                <c:pt idx="33793">
                  <c:v>364142659.44936597</c:v>
                </c:pt>
                <c:pt idx="33794">
                  <c:v>364169517.13287592</c:v>
                </c:pt>
                <c:pt idx="33795">
                  <c:v>364196395.780092</c:v>
                </c:pt>
                <c:pt idx="33796">
                  <c:v>364223295.43412</c:v>
                </c:pt>
                <c:pt idx="33797">
                  <c:v>364250216.13811105</c:v>
                </c:pt>
                <c:pt idx="33798">
                  <c:v>364277157.93526292</c:v>
                </c:pt>
                <c:pt idx="33799">
                  <c:v>364304120.86882508</c:v>
                </c:pt>
                <c:pt idx="33800">
                  <c:v>364331104.98208994</c:v>
                </c:pt>
                <c:pt idx="33801">
                  <c:v>364358110.31840098</c:v>
                </c:pt>
                <c:pt idx="33802">
                  <c:v>364385136.92114794</c:v>
                </c:pt>
                <c:pt idx="33803">
                  <c:v>364412184.83376801</c:v>
                </c:pt>
                <c:pt idx="33804">
                  <c:v>364439254.09974492</c:v>
                </c:pt>
                <c:pt idx="33805">
                  <c:v>364466344.76261091</c:v>
                </c:pt>
                <c:pt idx="33806">
                  <c:v>364493456.86594403</c:v>
                </c:pt>
                <c:pt idx="33807">
                  <c:v>364520590.45337099</c:v>
                </c:pt>
                <c:pt idx="33808">
                  <c:v>364547745.56856406</c:v>
                </c:pt>
                <c:pt idx="33809">
                  <c:v>364574922.25524199</c:v>
                </c:pt>
                <c:pt idx="33810">
                  <c:v>364602120.55717206</c:v>
                </c:pt>
                <c:pt idx="33811">
                  <c:v>364629340.51816607</c:v>
                </c:pt>
                <c:pt idx="33812">
                  <c:v>364656582.18208295</c:v>
                </c:pt>
                <c:pt idx="33813">
                  <c:v>364683845.59282994</c:v>
                </c:pt>
                <c:pt idx="33814">
                  <c:v>364711130.79435796</c:v>
                </c:pt>
                <c:pt idx="33815">
                  <c:v>364738437.83066601</c:v>
                </c:pt>
                <c:pt idx="33816">
                  <c:v>364765766.74579799</c:v>
                </c:pt>
                <c:pt idx="33817">
                  <c:v>364793117.58384305</c:v>
                </c:pt>
                <c:pt idx="33818">
                  <c:v>364820490.38893896</c:v>
                </c:pt>
                <c:pt idx="33819">
                  <c:v>364847885.20526695</c:v>
                </c:pt>
                <c:pt idx="33820">
                  <c:v>364875302.07705402</c:v>
                </c:pt>
                <c:pt idx="33821">
                  <c:v>364902741.04857302</c:v>
                </c:pt>
                <c:pt idx="33822">
                  <c:v>364930202.16414309</c:v>
                </c:pt>
                <c:pt idx="33823">
                  <c:v>364957685.46812701</c:v>
                </c:pt>
                <c:pt idx="33824">
                  <c:v>364985191.00493294</c:v>
                </c:pt>
                <c:pt idx="33825">
                  <c:v>365012718.81901598</c:v>
                </c:pt>
                <c:pt idx="33826">
                  <c:v>365040268.95487392</c:v>
                </c:pt>
                <c:pt idx="33827">
                  <c:v>365067841.45705009</c:v>
                </c:pt>
                <c:pt idx="33828">
                  <c:v>365095436.37013102</c:v>
                </c:pt>
                <c:pt idx="33829">
                  <c:v>365123053.73874992</c:v>
                </c:pt>
                <c:pt idx="33830">
                  <c:v>365150693.60758406</c:v>
                </c:pt>
                <c:pt idx="33831">
                  <c:v>365178356.02135396</c:v>
                </c:pt>
                <c:pt idx="33832">
                  <c:v>365206041.02482301</c:v>
                </c:pt>
                <c:pt idx="33833">
                  <c:v>365233748.66280001</c:v>
                </c:pt>
                <c:pt idx="33834">
                  <c:v>365261478.98013794</c:v>
                </c:pt>
                <c:pt idx="33835">
                  <c:v>365289232.02173299</c:v>
                </c:pt>
                <c:pt idx="33836">
                  <c:v>365317007.832524</c:v>
                </c:pt>
                <c:pt idx="33837">
                  <c:v>365344806.45749205</c:v>
                </c:pt>
                <c:pt idx="33838">
                  <c:v>365372627.94166499</c:v>
                </c:pt>
                <c:pt idx="33839">
                  <c:v>365400472.33011001</c:v>
                </c:pt>
                <c:pt idx="33840">
                  <c:v>365428339.66793901</c:v>
                </c:pt>
                <c:pt idx="33841">
                  <c:v>365456230.000305</c:v>
                </c:pt>
                <c:pt idx="33842">
                  <c:v>365484143.37240601</c:v>
                </c:pt>
                <c:pt idx="33843">
                  <c:v>365512079.82947803</c:v>
                </c:pt>
                <c:pt idx="33844">
                  <c:v>365540039.41680396</c:v>
                </c:pt>
                <c:pt idx="33845">
                  <c:v>365568022.17970502</c:v>
                </c:pt>
                <c:pt idx="33846">
                  <c:v>365596028.16354704</c:v>
                </c:pt>
                <c:pt idx="33847">
                  <c:v>365624057.41373396</c:v>
                </c:pt>
                <c:pt idx="33848">
                  <c:v>365652109.97571295</c:v>
                </c:pt>
                <c:pt idx="33849">
                  <c:v>365680185.89497393</c:v>
                </c:pt>
                <c:pt idx="33850">
                  <c:v>365708285.21704602</c:v>
                </c:pt>
                <c:pt idx="33851">
                  <c:v>365736407.98749799</c:v>
                </c:pt>
                <c:pt idx="33852">
                  <c:v>365764554.25194103</c:v>
                </c:pt>
                <c:pt idx="33853">
                  <c:v>365792724.056027</c:v>
                </c:pt>
                <c:pt idx="33854">
                  <c:v>365820917.44544601</c:v>
                </c:pt>
                <c:pt idx="33855">
                  <c:v>365849134.46592891</c:v>
                </c:pt>
                <c:pt idx="33856">
                  <c:v>365877375.16324902</c:v>
                </c:pt>
                <c:pt idx="33857">
                  <c:v>365905639.58321393</c:v>
                </c:pt>
                <c:pt idx="33858">
                  <c:v>365933927.77167594</c:v>
                </c:pt>
                <c:pt idx="33859">
                  <c:v>365962239.77452207</c:v>
                </c:pt>
                <c:pt idx="33860">
                  <c:v>365990575.63768101</c:v>
                </c:pt>
                <c:pt idx="33861">
                  <c:v>366018935.40712005</c:v>
                </c:pt>
                <c:pt idx="33862">
                  <c:v>366047319.12884301</c:v>
                </c:pt>
                <c:pt idx="33863">
                  <c:v>366075726.84889406</c:v>
                </c:pt>
                <c:pt idx="33864">
                  <c:v>366104158.61335409</c:v>
                </c:pt>
                <c:pt idx="33865">
                  <c:v>366132614.46834201</c:v>
                </c:pt>
                <c:pt idx="33866">
                  <c:v>366161094.46001399</c:v>
                </c:pt>
                <c:pt idx="33867">
                  <c:v>366189598.63456398</c:v>
                </c:pt>
                <c:pt idx="33868">
                  <c:v>366218127.03822303</c:v>
                </c:pt>
                <c:pt idx="33869">
                  <c:v>366246679.71725792</c:v>
                </c:pt>
                <c:pt idx="33870">
                  <c:v>366275256.71797395</c:v>
                </c:pt>
                <c:pt idx="33871">
                  <c:v>366303858.08670992</c:v>
                </c:pt>
                <c:pt idx="33872">
                  <c:v>366332483.86984402</c:v>
                </c:pt>
                <c:pt idx="33873">
                  <c:v>366361134.11378598</c:v>
                </c:pt>
                <c:pt idx="33874">
                  <c:v>366389808.864986</c:v>
                </c:pt>
                <c:pt idx="33875">
                  <c:v>366418508.16992497</c:v>
                </c:pt>
                <c:pt idx="33876">
                  <c:v>366447232.07511997</c:v>
                </c:pt>
                <c:pt idx="33877">
                  <c:v>366475980.62712508</c:v>
                </c:pt>
                <c:pt idx="33878">
                  <c:v>366504753.87252605</c:v>
                </c:pt>
                <c:pt idx="33879">
                  <c:v>366533551.85794401</c:v>
                </c:pt>
                <c:pt idx="33880">
                  <c:v>366562374.63003296</c:v>
                </c:pt>
                <c:pt idx="33881">
                  <c:v>366591222.23548096</c:v>
                </c:pt>
                <c:pt idx="33882">
                  <c:v>366620094.72100896</c:v>
                </c:pt>
                <c:pt idx="33883">
                  <c:v>366648992.13337201</c:v>
                </c:pt>
                <c:pt idx="33884">
                  <c:v>366677914.51935601</c:v>
                </c:pt>
                <c:pt idx="33885">
                  <c:v>366706861.92578095</c:v>
                </c:pt>
                <c:pt idx="33886">
                  <c:v>366735834.39949602</c:v>
                </c:pt>
                <c:pt idx="33887">
                  <c:v>366764831.98738492</c:v>
                </c:pt>
                <c:pt idx="33888">
                  <c:v>366793854.73636192</c:v>
                </c:pt>
                <c:pt idx="33889">
                  <c:v>366822902.69336998</c:v>
                </c:pt>
                <c:pt idx="33890">
                  <c:v>366851975.90538692</c:v>
                </c:pt>
                <c:pt idx="33891">
                  <c:v>366881074.41941792</c:v>
                </c:pt>
                <c:pt idx="33892">
                  <c:v>366910198.28249896</c:v>
                </c:pt>
                <c:pt idx="33893">
                  <c:v>366939347.541695</c:v>
                </c:pt>
                <c:pt idx="33894">
                  <c:v>366968522.24410206</c:v>
                </c:pt>
                <c:pt idx="33895">
                  <c:v>366997722.43684292</c:v>
                </c:pt>
                <c:pt idx="33896">
                  <c:v>367026948.16707003</c:v>
                </c:pt>
                <c:pt idx="33897">
                  <c:v>367056199.48196393</c:v>
                </c:pt>
                <c:pt idx="33898">
                  <c:v>367085476.42873394</c:v>
                </c:pt>
                <c:pt idx="33899">
                  <c:v>367114779.05461597</c:v>
                </c:pt>
                <c:pt idx="33900">
                  <c:v>367144107.40687299</c:v>
                </c:pt>
                <c:pt idx="33901">
                  <c:v>367173461.53279495</c:v>
                </c:pt>
                <c:pt idx="33902">
                  <c:v>367202841.47969794</c:v>
                </c:pt>
                <c:pt idx="33903">
                  <c:v>367232247.29492396</c:v>
                </c:pt>
                <c:pt idx="33904">
                  <c:v>367261679.025841</c:v>
                </c:pt>
                <c:pt idx="33905">
                  <c:v>367291136.71984297</c:v>
                </c:pt>
                <c:pt idx="33906">
                  <c:v>367320620.42434692</c:v>
                </c:pt>
                <c:pt idx="33907">
                  <c:v>367350130.186795</c:v>
                </c:pt>
                <c:pt idx="33908">
                  <c:v>367379666.05465305</c:v>
                </c:pt>
                <c:pt idx="33909">
                  <c:v>367409228.07541102</c:v>
                </c:pt>
                <c:pt idx="33910">
                  <c:v>367438816.29658091</c:v>
                </c:pt>
                <c:pt idx="33911">
                  <c:v>367468430.76569992</c:v>
                </c:pt>
                <c:pt idx="33912">
                  <c:v>367498071.530325</c:v>
                </c:pt>
                <c:pt idx="33913">
                  <c:v>367527738.638035</c:v>
                </c:pt>
                <c:pt idx="33914">
                  <c:v>367557432.13643003</c:v>
                </c:pt>
                <c:pt idx="33915">
                  <c:v>367587152.07313401</c:v>
                </c:pt>
                <c:pt idx="33916">
                  <c:v>367616898.49578691</c:v>
                </c:pt>
                <c:pt idx="33917">
                  <c:v>367646671.45205295</c:v>
                </c:pt>
                <c:pt idx="33918">
                  <c:v>367676470.98961192</c:v>
                </c:pt>
                <c:pt idx="33919">
                  <c:v>367706297.15616608</c:v>
                </c:pt>
                <c:pt idx="33920">
                  <c:v>367736149.99943393</c:v>
                </c:pt>
                <c:pt idx="33921">
                  <c:v>367766029.56715304</c:v>
                </c:pt>
                <c:pt idx="33922">
                  <c:v>367795935.90707695</c:v>
                </c:pt>
                <c:pt idx="33923">
                  <c:v>367825869.06697994</c:v>
                </c:pt>
                <c:pt idx="33924">
                  <c:v>367855829.09464991</c:v>
                </c:pt>
                <c:pt idx="33925">
                  <c:v>367885816.03789097</c:v>
                </c:pt>
                <c:pt idx="33926">
                  <c:v>367915829.94452304</c:v>
                </c:pt>
                <c:pt idx="33927">
                  <c:v>367945870.86238295</c:v>
                </c:pt>
                <c:pt idx="33928">
                  <c:v>367975938.83931792</c:v>
                </c:pt>
                <c:pt idx="33929">
                  <c:v>368006033.923195</c:v>
                </c:pt>
                <c:pt idx="33930">
                  <c:v>368036156.161888</c:v>
                </c:pt>
                <c:pt idx="33931">
                  <c:v>368066305.60328901</c:v>
                </c:pt>
                <c:pt idx="33932">
                  <c:v>368096482.29529995</c:v>
                </c:pt>
                <c:pt idx="33933">
                  <c:v>368126686.28583503</c:v>
                </c:pt>
                <c:pt idx="33934">
                  <c:v>368156917.62282002</c:v>
                </c:pt>
                <c:pt idx="33935">
                  <c:v>368187176.35418898</c:v>
                </c:pt>
                <c:pt idx="33936">
                  <c:v>368217462.52789009</c:v>
                </c:pt>
                <c:pt idx="33937">
                  <c:v>368247776.19187695</c:v>
                </c:pt>
                <c:pt idx="33938">
                  <c:v>368278117.39411497</c:v>
                </c:pt>
                <c:pt idx="33939">
                  <c:v>368308486.182576</c:v>
                </c:pt>
                <c:pt idx="33940">
                  <c:v>368338882.605241</c:v>
                </c:pt>
                <c:pt idx="33941">
                  <c:v>368369306.71009696</c:v>
                </c:pt>
                <c:pt idx="33942">
                  <c:v>368399758.54513705</c:v>
                </c:pt>
                <c:pt idx="33943">
                  <c:v>368430238.15836006</c:v>
                </c:pt>
                <c:pt idx="33944">
                  <c:v>368460745.597772</c:v>
                </c:pt>
                <c:pt idx="33945">
                  <c:v>368491280.91137993</c:v>
                </c:pt>
                <c:pt idx="33946">
                  <c:v>368521844.14719808</c:v>
                </c:pt>
                <c:pt idx="33947">
                  <c:v>368552435.35324198</c:v>
                </c:pt>
                <c:pt idx="33948">
                  <c:v>368583054.57753009</c:v>
                </c:pt>
                <c:pt idx="33949">
                  <c:v>368613701.86808205</c:v>
                </c:pt>
                <c:pt idx="33950">
                  <c:v>368644377.27291894</c:v>
                </c:pt>
                <c:pt idx="33951">
                  <c:v>368675080.84006405</c:v>
                </c:pt>
                <c:pt idx="33952">
                  <c:v>368705812.61753798</c:v>
                </c:pt>
                <c:pt idx="33953">
                  <c:v>368736572.65336108</c:v>
                </c:pt>
                <c:pt idx="33954">
                  <c:v>368767360.995552</c:v>
                </c:pt>
                <c:pt idx="33955">
                  <c:v>368798177.692128</c:v>
                </c:pt>
                <c:pt idx="33956">
                  <c:v>368829022.79110092</c:v>
                </c:pt>
                <c:pt idx="33957">
                  <c:v>368859896.34048098</c:v>
                </c:pt>
                <c:pt idx="33958">
                  <c:v>368890798.38827294</c:v>
                </c:pt>
                <c:pt idx="33959">
                  <c:v>368921728.98247594</c:v>
                </c:pt>
                <c:pt idx="33960">
                  <c:v>368952688.17108297</c:v>
                </c:pt>
                <c:pt idx="33961">
                  <c:v>368983676.00207895</c:v>
                </c:pt>
                <c:pt idx="33962">
                  <c:v>369014692.52344298</c:v>
                </c:pt>
                <c:pt idx="33963">
                  <c:v>369045737.78314501</c:v>
                </c:pt>
                <c:pt idx="33964">
                  <c:v>369076811.82914501</c:v>
                </c:pt>
                <c:pt idx="33965">
                  <c:v>369107914.70939392</c:v>
                </c:pt>
                <c:pt idx="33966">
                  <c:v>369139046.471829</c:v>
                </c:pt>
                <c:pt idx="33967">
                  <c:v>369170207.164379</c:v>
                </c:pt>
                <c:pt idx="33968">
                  <c:v>369201396.83495796</c:v>
                </c:pt>
                <c:pt idx="33969">
                  <c:v>369232615.53146696</c:v>
                </c:pt>
                <c:pt idx="33970">
                  <c:v>369263863.30179209</c:v>
                </c:pt>
                <c:pt idx="33971">
                  <c:v>369295140.19380498</c:v>
                </c:pt>
                <c:pt idx="33972">
                  <c:v>369326446.25536102</c:v>
                </c:pt>
                <c:pt idx="33973">
                  <c:v>369357781.53429794</c:v>
                </c:pt>
                <c:pt idx="33974">
                  <c:v>369389146.07843602</c:v>
                </c:pt>
                <c:pt idx="33975">
                  <c:v>369420539.93557495</c:v>
                </c:pt>
                <c:pt idx="33976">
                  <c:v>369451963.15349805</c:v>
                </c:pt>
                <c:pt idx="33977">
                  <c:v>369483415.77996403</c:v>
                </c:pt>
                <c:pt idx="33978">
                  <c:v>369514897.86271298</c:v>
                </c:pt>
                <c:pt idx="33979">
                  <c:v>369546409.44946009</c:v>
                </c:pt>
                <c:pt idx="33980">
                  <c:v>369577950.58789802</c:v>
                </c:pt>
                <c:pt idx="33981">
                  <c:v>369609521.32569492</c:v>
                </c:pt>
                <c:pt idx="33982">
                  <c:v>369641121.71049201</c:v>
                </c:pt>
                <c:pt idx="33983">
                  <c:v>369672751.78990692</c:v>
                </c:pt>
                <c:pt idx="33984">
                  <c:v>369704411.61152506</c:v>
                </c:pt>
                <c:pt idx="33985">
                  <c:v>369736101.22290689</c:v>
                </c:pt>
                <c:pt idx="33986">
                  <c:v>369767820.67158198</c:v>
                </c:pt>
                <c:pt idx="33987">
                  <c:v>369799570.00504899</c:v>
                </c:pt>
                <c:pt idx="33988">
                  <c:v>369831349.27077496</c:v>
                </c:pt>
                <c:pt idx="33989">
                  <c:v>369863158.51619297</c:v>
                </c:pt>
                <c:pt idx="33990">
                  <c:v>369894997.78870499</c:v>
                </c:pt>
                <c:pt idx="33991">
                  <c:v>369926867.13567299</c:v>
                </c:pt>
                <c:pt idx="33992">
                  <c:v>369958766.60442805</c:v>
                </c:pt>
                <c:pt idx="33993">
                  <c:v>369990696.24226099</c:v>
                </c:pt>
                <c:pt idx="33994">
                  <c:v>370022656.096425</c:v>
                </c:pt>
                <c:pt idx="33995">
                  <c:v>370054646.21413201</c:v>
                </c:pt>
                <c:pt idx="33996">
                  <c:v>370086666.64255506</c:v>
                </c:pt>
                <c:pt idx="33997">
                  <c:v>370118717.42882597</c:v>
                </c:pt>
                <c:pt idx="33998">
                  <c:v>370150798.620031</c:v>
                </c:pt>
                <c:pt idx="33999">
                  <c:v>370182910.26321208</c:v>
                </c:pt>
                <c:pt idx="34000">
                  <c:v>370215052.40536892</c:v>
                </c:pt>
                <c:pt idx="34001">
                  <c:v>370247225.09345001</c:v>
                </c:pt>
                <c:pt idx="34002">
                  <c:v>370279428.37435901</c:v>
                </c:pt>
                <c:pt idx="34003">
                  <c:v>370311662.29494786</c:v>
                </c:pt>
                <c:pt idx="34004">
                  <c:v>370343926.90202099</c:v>
                </c:pt>
                <c:pt idx="34005">
                  <c:v>370376222.24232799</c:v>
                </c:pt>
                <c:pt idx="34006">
                  <c:v>370408548.36256701</c:v>
                </c:pt>
                <c:pt idx="34007">
                  <c:v>370440905.30937892</c:v>
                </c:pt>
                <c:pt idx="34008">
                  <c:v>370473293.129354</c:v>
                </c:pt>
                <c:pt idx="34009">
                  <c:v>370505711.86901897</c:v>
                </c:pt>
                <c:pt idx="34010">
                  <c:v>370538161.574848</c:v>
                </c:pt>
                <c:pt idx="34011">
                  <c:v>370570642.29324996</c:v>
                </c:pt>
                <c:pt idx="34012">
                  <c:v>370603154.07057601</c:v>
                </c:pt>
                <c:pt idx="34013">
                  <c:v>370635696.95311397</c:v>
                </c:pt>
                <c:pt idx="34014">
                  <c:v>370668270.98708695</c:v>
                </c:pt>
                <c:pt idx="34015">
                  <c:v>370700876.218651</c:v>
                </c:pt>
                <c:pt idx="34016">
                  <c:v>370733512.69389701</c:v>
                </c:pt>
                <c:pt idx="34017">
                  <c:v>370766180.458848</c:v>
                </c:pt>
                <c:pt idx="34018">
                  <c:v>370798879.55945402</c:v>
                </c:pt>
                <c:pt idx="34019">
                  <c:v>370831610.04159701</c:v>
                </c:pt>
                <c:pt idx="34020">
                  <c:v>370864371.95108199</c:v>
                </c:pt>
                <c:pt idx="34021">
                  <c:v>370897165.33364296</c:v>
                </c:pt>
                <c:pt idx="34022">
                  <c:v>370929990.23493493</c:v>
                </c:pt>
                <c:pt idx="34023">
                  <c:v>370962846.70053703</c:v>
                </c:pt>
                <c:pt idx="34024">
                  <c:v>370995734.77594793</c:v>
                </c:pt>
                <c:pt idx="34025">
                  <c:v>371028654.50658703</c:v>
                </c:pt>
                <c:pt idx="34026">
                  <c:v>371061605.93778694</c:v>
                </c:pt>
                <c:pt idx="34027">
                  <c:v>371094589.11480105</c:v>
                </c:pt>
                <c:pt idx="34028">
                  <c:v>371127604.08279395</c:v>
                </c:pt>
                <c:pt idx="34029">
                  <c:v>371160650.88684201</c:v>
                </c:pt>
                <c:pt idx="34030">
                  <c:v>371193729.57193494</c:v>
                </c:pt>
                <c:pt idx="34031">
                  <c:v>371226840.18296796</c:v>
                </c:pt>
                <c:pt idx="34032">
                  <c:v>371259982.76474601</c:v>
                </c:pt>
                <c:pt idx="34033">
                  <c:v>371293157.36197895</c:v>
                </c:pt>
                <c:pt idx="34034">
                  <c:v>371326364.01927996</c:v>
                </c:pt>
                <c:pt idx="34035">
                  <c:v>371359602.78116298</c:v>
                </c:pt>
                <c:pt idx="34036">
                  <c:v>371392873.69204295</c:v>
                </c:pt>
                <c:pt idx="34037">
                  <c:v>371426176.79623389</c:v>
                </c:pt>
                <c:pt idx="34038">
                  <c:v>371459512.13794392</c:v>
                </c:pt>
                <c:pt idx="34039">
                  <c:v>371492879.76127595</c:v>
                </c:pt>
                <c:pt idx="34040">
                  <c:v>371526279.71022803</c:v>
                </c:pt>
                <c:pt idx="34041">
                  <c:v>371559712.02868491</c:v>
                </c:pt>
                <c:pt idx="34042">
                  <c:v>371593176.76042205</c:v>
                </c:pt>
                <c:pt idx="34043">
                  <c:v>371626673.94910002</c:v>
                </c:pt>
                <c:pt idx="34044">
                  <c:v>371660203.63826698</c:v>
                </c:pt>
                <c:pt idx="34045">
                  <c:v>371693765.87134892</c:v>
                </c:pt>
                <c:pt idx="34046">
                  <c:v>371727360.69165695</c:v>
                </c:pt>
                <c:pt idx="34047">
                  <c:v>371760988.14237791</c:v>
                </c:pt>
                <c:pt idx="34048">
                  <c:v>371794648.26657492</c:v>
                </c:pt>
                <c:pt idx="34049">
                  <c:v>371828341.10718608</c:v>
                </c:pt>
                <c:pt idx="34050">
                  <c:v>371862066.70702207</c:v>
                </c:pt>
                <c:pt idx="34051">
                  <c:v>371895825.10876215</c:v>
                </c:pt>
                <c:pt idx="34052">
                  <c:v>371929616.35495502</c:v>
                </c:pt>
                <c:pt idx="34053">
                  <c:v>371963440.48801202</c:v>
                </c:pt>
                <c:pt idx="34054">
                  <c:v>371997297.55021101</c:v>
                </c:pt>
                <c:pt idx="34055">
                  <c:v>372031187.58368891</c:v>
                </c:pt>
                <c:pt idx="34056">
                  <c:v>372065110.63044101</c:v>
                </c:pt>
                <c:pt idx="34057">
                  <c:v>372099066.73231995</c:v>
                </c:pt>
                <c:pt idx="34058">
                  <c:v>372133055.9310329</c:v>
                </c:pt>
                <c:pt idx="34059">
                  <c:v>372167078.26813698</c:v>
                </c:pt>
                <c:pt idx="34060">
                  <c:v>372201133.78503996</c:v>
                </c:pt>
                <c:pt idx="34061">
                  <c:v>372235222.52299595</c:v>
                </c:pt>
                <c:pt idx="34062">
                  <c:v>372269344.523103</c:v>
                </c:pt>
                <c:pt idx="34063">
                  <c:v>372303499.82630199</c:v>
                </c:pt>
                <c:pt idx="34064">
                  <c:v>372337688.47337294</c:v>
                </c:pt>
                <c:pt idx="34065">
                  <c:v>372371910.50493294</c:v>
                </c:pt>
                <c:pt idx="34066">
                  <c:v>372406165.96143103</c:v>
                </c:pt>
                <c:pt idx="34067">
                  <c:v>372440454.88315207</c:v>
                </c:pt>
                <c:pt idx="34068">
                  <c:v>372474777.31020695</c:v>
                </c:pt>
                <c:pt idx="34069">
                  <c:v>372509133.28253394</c:v>
                </c:pt>
                <c:pt idx="34070">
                  <c:v>372543522.83989501</c:v>
                </c:pt>
                <c:pt idx="34071">
                  <c:v>372577946.02187395</c:v>
                </c:pt>
                <c:pt idx="34072">
                  <c:v>372612402.86787105</c:v>
                </c:pt>
                <c:pt idx="34073">
                  <c:v>372646893.41710305</c:v>
                </c:pt>
                <c:pt idx="34074">
                  <c:v>372681417.70859998</c:v>
                </c:pt>
                <c:pt idx="34075">
                  <c:v>372715975.78120196</c:v>
                </c:pt>
                <c:pt idx="34076">
                  <c:v>372750567.67355508</c:v>
                </c:pt>
                <c:pt idx="34077">
                  <c:v>372785193.42410892</c:v>
                </c:pt>
                <c:pt idx="34078">
                  <c:v>372819853.07111597</c:v>
                </c:pt>
                <c:pt idx="34079">
                  <c:v>372854546.65262598</c:v>
                </c:pt>
                <c:pt idx="34080">
                  <c:v>372889274.20648491</c:v>
                </c:pt>
                <c:pt idx="34081">
                  <c:v>372924035.770329</c:v>
                </c:pt>
                <c:pt idx="34082">
                  <c:v>372958831.381585</c:v>
                </c:pt>
                <c:pt idx="34083">
                  <c:v>372993661.07746702</c:v>
                </c:pt>
                <c:pt idx="34084">
                  <c:v>373028524.89496791</c:v>
                </c:pt>
                <c:pt idx="34085">
                  <c:v>373063422.87086302</c:v>
                </c:pt>
                <c:pt idx="34086">
                  <c:v>373098355.04170501</c:v>
                </c:pt>
                <c:pt idx="34087">
                  <c:v>373133321.44381905</c:v>
                </c:pt>
                <c:pt idx="34088">
                  <c:v>373168322.113298</c:v>
                </c:pt>
                <c:pt idx="34089">
                  <c:v>373203357.08600295</c:v>
                </c:pt>
                <c:pt idx="34090">
                  <c:v>373238426.39756006</c:v>
                </c:pt>
                <c:pt idx="34091">
                  <c:v>373273530.08335298</c:v>
                </c:pt>
                <c:pt idx="34092">
                  <c:v>373308668.17852306</c:v>
                </c:pt>
                <c:pt idx="34093">
                  <c:v>373343840.71796209</c:v>
                </c:pt>
                <c:pt idx="34094">
                  <c:v>373379047.73631495</c:v>
                </c:pt>
                <c:pt idx="34095">
                  <c:v>373414289.26797003</c:v>
                </c:pt>
                <c:pt idx="34096">
                  <c:v>373449565.34706008</c:v>
                </c:pt>
                <c:pt idx="34097">
                  <c:v>373484876.00745207</c:v>
                </c:pt>
                <c:pt idx="34098">
                  <c:v>373520221.28275394</c:v>
                </c:pt>
                <c:pt idx="34099">
                  <c:v>373555601.20629996</c:v>
                </c:pt>
                <c:pt idx="34100">
                  <c:v>373591015.81115401</c:v>
                </c:pt>
                <c:pt idx="34101">
                  <c:v>373626465.13010502</c:v>
                </c:pt>
                <c:pt idx="34102">
                  <c:v>373661949.19565803</c:v>
                </c:pt>
                <c:pt idx="34103">
                  <c:v>373697468.04003698</c:v>
                </c:pt>
                <c:pt idx="34104">
                  <c:v>373733021.69517791</c:v>
                </c:pt>
                <c:pt idx="34105">
                  <c:v>373768610.19272298</c:v>
                </c:pt>
                <c:pt idx="34106">
                  <c:v>373804233.56401902</c:v>
                </c:pt>
                <c:pt idx="34107">
                  <c:v>373839891.84011304</c:v>
                </c:pt>
                <c:pt idx="34108">
                  <c:v>373875585.05174899</c:v>
                </c:pt>
                <c:pt idx="34109">
                  <c:v>373911313.229361</c:v>
                </c:pt>
                <c:pt idx="34110">
                  <c:v>373947076.40307099</c:v>
                </c:pt>
                <c:pt idx="34111">
                  <c:v>373982874.60268295</c:v>
                </c:pt>
                <c:pt idx="34112">
                  <c:v>374018707.857683</c:v>
                </c:pt>
                <c:pt idx="34113">
                  <c:v>374054576.197227</c:v>
                </c:pt>
                <c:pt idx="34114">
                  <c:v>374090479.65014607</c:v>
                </c:pt>
                <c:pt idx="34115">
                  <c:v>374126418.24493295</c:v>
                </c:pt>
                <c:pt idx="34116">
                  <c:v>374162392.00974202</c:v>
                </c:pt>
                <c:pt idx="34117">
                  <c:v>374198400.9723869</c:v>
                </c:pt>
                <c:pt idx="34118">
                  <c:v>374234445.16033101</c:v>
                </c:pt>
                <c:pt idx="34119">
                  <c:v>374270524.60068601</c:v>
                </c:pt>
                <c:pt idx="34120">
                  <c:v>374306639.32020295</c:v>
                </c:pt>
                <c:pt idx="34121">
                  <c:v>374342789.345276</c:v>
                </c:pt>
                <c:pt idx="34122">
                  <c:v>374378974.70192796</c:v>
                </c:pt>
                <c:pt idx="34123">
                  <c:v>374415195.41581202</c:v>
                </c:pt>
                <c:pt idx="34124">
                  <c:v>374451451.51220393</c:v>
                </c:pt>
                <c:pt idx="34125">
                  <c:v>374487743.01599699</c:v>
                </c:pt>
                <c:pt idx="34126">
                  <c:v>374524069.95169699</c:v>
                </c:pt>
                <c:pt idx="34127">
                  <c:v>374560432.34342104</c:v>
                </c:pt>
                <c:pt idx="34128">
                  <c:v>374596830.214885</c:v>
                </c:pt>
                <c:pt idx="34129">
                  <c:v>374633263.58940399</c:v>
                </c:pt>
                <c:pt idx="34130">
                  <c:v>374669732.48988491</c:v>
                </c:pt>
                <c:pt idx="34131">
                  <c:v>374706236.938824</c:v>
                </c:pt>
                <c:pt idx="34132">
                  <c:v>374742776.958296</c:v>
                </c:pt>
                <c:pt idx="34133">
                  <c:v>374779352.56995296</c:v>
                </c:pt>
                <c:pt idx="34134">
                  <c:v>374815963.79501694</c:v>
                </c:pt>
                <c:pt idx="34135">
                  <c:v>374852610.65427601</c:v>
                </c:pt>
                <c:pt idx="34136">
                  <c:v>374889293.16807508</c:v>
                </c:pt>
                <c:pt idx="34137">
                  <c:v>374926011.35631597</c:v>
                </c:pt>
                <c:pt idx="34138">
                  <c:v>374962765.238446</c:v>
                </c:pt>
                <c:pt idx="34139">
                  <c:v>374999554.83345509</c:v>
                </c:pt>
                <c:pt idx="34140">
                  <c:v>375036380.15986806</c:v>
                </c:pt>
                <c:pt idx="34141">
                  <c:v>375073241.23574096</c:v>
                </c:pt>
                <c:pt idx="34142">
                  <c:v>375110138.07865202</c:v>
                </c:pt>
                <c:pt idx="34143">
                  <c:v>375147070.70569992</c:v>
                </c:pt>
                <c:pt idx="34144">
                  <c:v>375184039.13349301</c:v>
                </c:pt>
                <c:pt idx="34145">
                  <c:v>375221043.37814409</c:v>
                </c:pt>
                <c:pt idx="34146">
                  <c:v>375258083.45526695</c:v>
                </c:pt>
                <c:pt idx="34147">
                  <c:v>375295159.37996602</c:v>
                </c:pt>
                <c:pt idx="34148">
                  <c:v>375332271.16683298</c:v>
                </c:pt>
                <c:pt idx="34149">
                  <c:v>375369418.82993793</c:v>
                </c:pt>
                <c:pt idx="34150">
                  <c:v>375406602.38282502</c:v>
                </c:pt>
                <c:pt idx="34151">
                  <c:v>375443821.838503</c:v>
                </c:pt>
                <c:pt idx="34152">
                  <c:v>375481077.20943999</c:v>
                </c:pt>
                <c:pt idx="34153">
                  <c:v>375518368.50755703</c:v>
                </c:pt>
                <c:pt idx="34154">
                  <c:v>375555695.74422097</c:v>
                </c:pt>
                <c:pt idx="34155">
                  <c:v>375593058.93023497</c:v>
                </c:pt>
                <c:pt idx="34156">
                  <c:v>375630458.075836</c:v>
                </c:pt>
                <c:pt idx="34157">
                  <c:v>375667893.19068396</c:v>
                </c:pt>
                <c:pt idx="34158">
                  <c:v>375705364.28385401</c:v>
                </c:pt>
                <c:pt idx="34159">
                  <c:v>375742871.36383206</c:v>
                </c:pt>
                <c:pt idx="34160">
                  <c:v>375780414.43850696</c:v>
                </c:pt>
                <c:pt idx="34161">
                  <c:v>375817993.51516002</c:v>
                </c:pt>
                <c:pt idx="34162">
                  <c:v>375855608.60045898</c:v>
                </c:pt>
                <c:pt idx="34163">
                  <c:v>375893259.70045209</c:v>
                </c:pt>
                <c:pt idx="34164">
                  <c:v>375930946.82055801</c:v>
                </c:pt>
                <c:pt idx="34165">
                  <c:v>375968669.96556002</c:v>
                </c:pt>
                <c:pt idx="34166">
                  <c:v>376006429.13959301</c:v>
                </c:pt>
                <c:pt idx="34167">
                  <c:v>376044224.34614205</c:v>
                </c:pt>
                <c:pt idx="34168">
                  <c:v>376082055.58803201</c:v>
                </c:pt>
                <c:pt idx="34169">
                  <c:v>376119922.86741507</c:v>
                </c:pt>
                <c:pt idx="34170">
                  <c:v>376157826.18576801</c:v>
                </c:pt>
                <c:pt idx="34171">
                  <c:v>376195765.54388309</c:v>
                </c:pt>
                <c:pt idx="34172">
                  <c:v>376233740.94185305</c:v>
                </c:pt>
                <c:pt idx="34173">
                  <c:v>376271752.37907201</c:v>
                </c:pt>
                <c:pt idx="34174">
                  <c:v>376309799.85421997</c:v>
                </c:pt>
                <c:pt idx="34175">
                  <c:v>376347883.36525601</c:v>
                </c:pt>
                <c:pt idx="34176">
                  <c:v>376386002.90940791</c:v>
                </c:pt>
                <c:pt idx="34177">
                  <c:v>376424158.48316801</c:v>
                </c:pt>
                <c:pt idx="34178">
                  <c:v>376462350.08227593</c:v>
                </c:pt>
                <c:pt idx="34179">
                  <c:v>376500577.70171791</c:v>
                </c:pt>
                <c:pt idx="34180">
                  <c:v>376538841.33570999</c:v>
                </c:pt>
                <c:pt idx="34181">
                  <c:v>376577140.97769499</c:v>
                </c:pt>
                <c:pt idx="34182">
                  <c:v>376615476.62032509</c:v>
                </c:pt>
                <c:pt idx="34183">
                  <c:v>376653848.25546205</c:v>
                </c:pt>
                <c:pt idx="34184">
                  <c:v>376692255.87415802</c:v>
                </c:pt>
                <c:pt idx="34185">
                  <c:v>376730699.46665192</c:v>
                </c:pt>
                <c:pt idx="34186">
                  <c:v>376769179.02235496</c:v>
                </c:pt>
                <c:pt idx="34187">
                  <c:v>376807694.529845</c:v>
                </c:pt>
                <c:pt idx="34188">
                  <c:v>376846245.97685099</c:v>
                </c:pt>
                <c:pt idx="34189">
                  <c:v>376884833.35024792</c:v>
                </c:pt>
                <c:pt idx="34190">
                  <c:v>376923456.636042</c:v>
                </c:pt>
                <c:pt idx="34191">
                  <c:v>376962115.81936097</c:v>
                </c:pt>
                <c:pt idx="34192">
                  <c:v>377000810.88444602</c:v>
                </c:pt>
                <c:pt idx="34193">
                  <c:v>377039541.81463796</c:v>
                </c:pt>
                <c:pt idx="34194">
                  <c:v>377078308.59236699</c:v>
                </c:pt>
                <c:pt idx="34195">
                  <c:v>377117111.19914109</c:v>
                </c:pt>
                <c:pt idx="34196">
                  <c:v>377155949.61553401</c:v>
                </c:pt>
                <c:pt idx="34197">
                  <c:v>377194823.82117796</c:v>
                </c:pt>
                <c:pt idx="34198">
                  <c:v>377233733.79474795</c:v>
                </c:pt>
                <c:pt idx="34199">
                  <c:v>377272679.51394892</c:v>
                </c:pt>
                <c:pt idx="34200">
                  <c:v>377311660.95550799</c:v>
                </c:pt>
                <c:pt idx="34201">
                  <c:v>377350678.09516197</c:v>
                </c:pt>
                <c:pt idx="34202">
                  <c:v>377389730.90763992</c:v>
                </c:pt>
                <c:pt idx="34203">
                  <c:v>377428819.36665899</c:v>
                </c:pt>
                <c:pt idx="34204">
                  <c:v>377467943.444906</c:v>
                </c:pt>
                <c:pt idx="34205">
                  <c:v>377507103.11402506</c:v>
                </c:pt>
                <c:pt idx="34206">
                  <c:v>377546298.34460998</c:v>
                </c:pt>
                <c:pt idx="34207">
                  <c:v>377585529.10618401</c:v>
                </c:pt>
                <c:pt idx="34208">
                  <c:v>377624795.36719406</c:v>
                </c:pt>
                <c:pt idx="34209">
                  <c:v>377664097.09499192</c:v>
                </c:pt>
                <c:pt idx="34210">
                  <c:v>377703434.25582498</c:v>
                </c:pt>
                <c:pt idx="34211">
                  <c:v>377742806.81482005</c:v>
                </c:pt>
                <c:pt idx="34212">
                  <c:v>377782214.7359699</c:v>
                </c:pt>
                <c:pt idx="34213">
                  <c:v>377821657.982122</c:v>
                </c:pt>
                <c:pt idx="34214">
                  <c:v>377861136.51496202</c:v>
                </c:pt>
                <c:pt idx="34215">
                  <c:v>377900650.29500091</c:v>
                </c:pt>
                <c:pt idx="34216">
                  <c:v>377940199.28155792</c:v>
                </c:pt>
                <c:pt idx="34217">
                  <c:v>377979783.43275195</c:v>
                </c:pt>
                <c:pt idx="34218">
                  <c:v>378019402.70548099</c:v>
                </c:pt>
                <c:pt idx="34219">
                  <c:v>378059057.05541098</c:v>
                </c:pt>
                <c:pt idx="34220">
                  <c:v>378098746.43695897</c:v>
                </c:pt>
                <c:pt idx="34221">
                  <c:v>378138470.80327803</c:v>
                </c:pt>
                <c:pt idx="34222">
                  <c:v>378178230.10624403</c:v>
                </c:pt>
                <c:pt idx="34223">
                  <c:v>378218024.29643786</c:v>
                </c:pt>
                <c:pt idx="34224">
                  <c:v>378257853.32313102</c:v>
                </c:pt>
                <c:pt idx="34225">
                  <c:v>378297717.134269</c:v>
                </c:pt>
                <c:pt idx="34226">
                  <c:v>378337615.67645401</c:v>
                </c:pt>
                <c:pt idx="34227">
                  <c:v>378377548.89493191</c:v>
                </c:pt>
                <c:pt idx="34228">
                  <c:v>378417516.73357499</c:v>
                </c:pt>
                <c:pt idx="34229">
                  <c:v>378457519.13486207</c:v>
                </c:pt>
                <c:pt idx="34230">
                  <c:v>378497556.03986502</c:v>
                </c:pt>
                <c:pt idx="34231">
                  <c:v>378537627.38823199</c:v>
                </c:pt>
                <c:pt idx="34232">
                  <c:v>378577733.11816704</c:v>
                </c:pt>
                <c:pt idx="34233">
                  <c:v>378617873.166417</c:v>
                </c:pt>
                <c:pt idx="34234">
                  <c:v>378658047.46824896</c:v>
                </c:pt>
                <c:pt idx="34235">
                  <c:v>378698255.95743608</c:v>
                </c:pt>
                <c:pt idx="34236">
                  <c:v>378738498.56623894</c:v>
                </c:pt>
                <c:pt idx="34237">
                  <c:v>378778775.22538793</c:v>
                </c:pt>
                <c:pt idx="34238">
                  <c:v>378819085.86405998</c:v>
                </c:pt>
                <c:pt idx="34239">
                  <c:v>378859430.40986705</c:v>
                </c:pt>
                <c:pt idx="34240">
                  <c:v>378899808.78883296</c:v>
                </c:pt>
                <c:pt idx="34241">
                  <c:v>378940220.92537385</c:v>
                </c:pt>
                <c:pt idx="34242">
                  <c:v>378980666.74228096</c:v>
                </c:pt>
                <c:pt idx="34243">
                  <c:v>379021146.16070098</c:v>
                </c:pt>
                <c:pt idx="34244">
                  <c:v>379061659.10011506</c:v>
                </c:pt>
                <c:pt idx="34245">
                  <c:v>379102205.47831696</c:v>
                </c:pt>
                <c:pt idx="34246">
                  <c:v>379142785.21139795</c:v>
                </c:pt>
                <c:pt idx="34247">
                  <c:v>379183398.21372205</c:v>
                </c:pt>
                <c:pt idx="34248">
                  <c:v>379224044.39790696</c:v>
                </c:pt>
                <c:pt idx="34249">
                  <c:v>379264723.67480105</c:v>
                </c:pt>
                <c:pt idx="34250">
                  <c:v>379305435.95346606</c:v>
                </c:pt>
                <c:pt idx="34251">
                  <c:v>379346181.14115304</c:v>
                </c:pt>
                <c:pt idx="34252">
                  <c:v>379386959.143278</c:v>
                </c:pt>
                <c:pt idx="34253">
                  <c:v>379427769.86340702</c:v>
                </c:pt>
                <c:pt idx="34254">
                  <c:v>379468613.20322698</c:v>
                </c:pt>
                <c:pt idx="34255">
                  <c:v>379509489.062527</c:v>
                </c:pt>
                <c:pt idx="34256">
                  <c:v>379550397.33917391</c:v>
                </c:pt>
                <c:pt idx="34257">
                  <c:v>379591337.92908996</c:v>
                </c:pt>
                <c:pt idx="34258">
                  <c:v>379632310.72622997</c:v>
                </c:pt>
                <c:pt idx="34259">
                  <c:v>379673315.62255698</c:v>
                </c:pt>
                <c:pt idx="34260">
                  <c:v>379714352.50801802</c:v>
                </c:pt>
                <c:pt idx="34261">
                  <c:v>379755421.27052206</c:v>
                </c:pt>
                <c:pt idx="34262">
                  <c:v>379796521.79591203</c:v>
                </c:pt>
                <c:pt idx="34263">
                  <c:v>379837653.96794403</c:v>
                </c:pt>
                <c:pt idx="34264">
                  <c:v>379878817.66825902</c:v>
                </c:pt>
                <c:pt idx="34265">
                  <c:v>379920012.77635992</c:v>
                </c:pt>
                <c:pt idx="34266">
                  <c:v>379961239.16958702</c:v>
                </c:pt>
                <c:pt idx="34267">
                  <c:v>380002496.723086</c:v>
                </c:pt>
                <c:pt idx="34268">
                  <c:v>380043785.30979109</c:v>
                </c:pt>
                <c:pt idx="34269">
                  <c:v>380085104.80038792</c:v>
                </c:pt>
                <c:pt idx="34270">
                  <c:v>380126455.06329799</c:v>
                </c:pt>
                <c:pt idx="34271">
                  <c:v>380167835.96464294</c:v>
                </c:pt>
                <c:pt idx="34272">
                  <c:v>380209247.36822098</c:v>
                </c:pt>
                <c:pt idx="34273">
                  <c:v>380250689.13547695</c:v>
                </c:pt>
                <c:pt idx="34274">
                  <c:v>380292161.12547892</c:v>
                </c:pt>
                <c:pt idx="34275">
                  <c:v>380333663.19488305</c:v>
                </c:pt>
                <c:pt idx="34276">
                  <c:v>380375195.19791198</c:v>
                </c:pt>
                <c:pt idx="34277">
                  <c:v>380416756.98631895</c:v>
                </c:pt>
                <c:pt idx="34278">
                  <c:v>380458348.40936601</c:v>
                </c:pt>
                <c:pt idx="34279">
                  <c:v>380499969.31378502</c:v>
                </c:pt>
                <c:pt idx="34280">
                  <c:v>380541619.54375702</c:v>
                </c:pt>
                <c:pt idx="34281">
                  <c:v>380583298.94087601</c:v>
                </c:pt>
                <c:pt idx="34282">
                  <c:v>380625007.34412014</c:v>
                </c:pt>
                <c:pt idx="34283">
                  <c:v>380666744.58981901</c:v>
                </c:pt>
                <c:pt idx="34284">
                  <c:v>380708510.51162499</c:v>
                </c:pt>
                <c:pt idx="34285">
                  <c:v>380750304.94048101</c:v>
                </c:pt>
                <c:pt idx="34286">
                  <c:v>380792127.704584</c:v>
                </c:pt>
                <c:pt idx="34287">
                  <c:v>380833978.62935901</c:v>
                </c:pt>
                <c:pt idx="34288">
                  <c:v>380875857.53742206</c:v>
                </c:pt>
                <c:pt idx="34289">
                  <c:v>380917764.24854606</c:v>
                </c:pt>
                <c:pt idx="34290">
                  <c:v>380959698.57963091</c:v>
                </c:pt>
                <c:pt idx="34291">
                  <c:v>381001660.34466797</c:v>
                </c:pt>
                <c:pt idx="34292">
                  <c:v>381043649.35470402</c:v>
                </c:pt>
                <c:pt idx="34293">
                  <c:v>381085665.41780698</c:v>
                </c:pt>
                <c:pt idx="34294">
                  <c:v>381127708.33903295</c:v>
                </c:pt>
                <c:pt idx="34295">
                  <c:v>381169777.92038786</c:v>
                </c:pt>
                <c:pt idx="34296">
                  <c:v>381211873.96079296</c:v>
                </c:pt>
                <c:pt idx="34297">
                  <c:v>381253996.25604796</c:v>
                </c:pt>
                <c:pt idx="34298">
                  <c:v>381296144.59879392</c:v>
                </c:pt>
                <c:pt idx="34299">
                  <c:v>381338318.77847803</c:v>
                </c:pt>
                <c:pt idx="34300">
                  <c:v>381380518.58131295</c:v>
                </c:pt>
                <c:pt idx="34301">
                  <c:v>381422743.79023993</c:v>
                </c:pt>
                <c:pt idx="34302">
                  <c:v>381464994.18488997</c:v>
                </c:pt>
                <c:pt idx="34303">
                  <c:v>381507269.54154801</c:v>
                </c:pt>
                <c:pt idx="34304">
                  <c:v>381549569.63310802</c:v>
                </c:pt>
                <c:pt idx="34305">
                  <c:v>381591894.22903699</c:v>
                </c:pt>
                <c:pt idx="34306">
                  <c:v>381634243.09533596</c:v>
                </c:pt>
                <c:pt idx="34307">
                  <c:v>381676615.99449295</c:v>
                </c:pt>
                <c:pt idx="34308">
                  <c:v>381719012.68545097</c:v>
                </c:pt>
                <c:pt idx="34309">
                  <c:v>381761432.92355698</c:v>
                </c:pt>
                <c:pt idx="34310">
                  <c:v>381803876.460527</c:v>
                </c:pt>
                <c:pt idx="34311">
                  <c:v>381846343.04440105</c:v>
                </c:pt>
                <c:pt idx="34312">
                  <c:v>381888832.41949892</c:v>
                </c:pt>
                <c:pt idx="34313">
                  <c:v>381931344.32637894</c:v>
                </c:pt>
                <c:pt idx="34314">
                  <c:v>381973878.50179201</c:v>
                </c:pt>
                <c:pt idx="34315">
                  <c:v>382016434.67863899</c:v>
                </c:pt>
                <c:pt idx="34316">
                  <c:v>382059012.58592403</c:v>
                </c:pt>
                <c:pt idx="34317">
                  <c:v>382101611.94871002</c:v>
                </c:pt>
                <c:pt idx="34318">
                  <c:v>382144232.48807591</c:v>
                </c:pt>
                <c:pt idx="34319">
                  <c:v>382186873.92106295</c:v>
                </c:pt>
                <c:pt idx="34320">
                  <c:v>382229535.96063495</c:v>
                </c:pt>
                <c:pt idx="34321">
                  <c:v>382272218.31562799</c:v>
                </c:pt>
                <c:pt idx="34322">
                  <c:v>382314920.69070101</c:v>
                </c:pt>
                <c:pt idx="34323">
                  <c:v>382357642.78629196</c:v>
                </c:pt>
                <c:pt idx="34324">
                  <c:v>382400384.29856205</c:v>
                </c:pt>
                <c:pt idx="34325">
                  <c:v>382443144.91935492</c:v>
                </c:pt>
                <c:pt idx="34326">
                  <c:v>382485924.33613896</c:v>
                </c:pt>
                <c:pt idx="34327">
                  <c:v>382528722.23196095</c:v>
                </c:pt>
                <c:pt idx="34328">
                  <c:v>382571538.28539592</c:v>
                </c:pt>
                <c:pt idx="34329">
                  <c:v>382614372.17049009</c:v>
                </c:pt>
                <c:pt idx="34330">
                  <c:v>382657223.55671602</c:v>
                </c:pt>
                <c:pt idx="34331">
                  <c:v>382700092.10891598</c:v>
                </c:pt>
                <c:pt idx="34332">
                  <c:v>382742977.48724794</c:v>
                </c:pt>
                <c:pt idx="34333">
                  <c:v>382785879.34713507</c:v>
                </c:pt>
                <c:pt idx="34334">
                  <c:v>382828797.33920795</c:v>
                </c:pt>
                <c:pt idx="34335">
                  <c:v>382871731.10925502</c:v>
                </c:pt>
                <c:pt idx="34336">
                  <c:v>382914680.29816002</c:v>
                </c:pt>
                <c:pt idx="34337">
                  <c:v>382957644.54185301</c:v>
                </c:pt>
                <c:pt idx="34338">
                  <c:v>383000623.47124785</c:v>
                </c:pt>
                <c:pt idx="34339">
                  <c:v>383043616.71219099</c:v>
                </c:pt>
                <c:pt idx="34340">
                  <c:v>383086623.88539892</c:v>
                </c:pt>
                <c:pt idx="34341">
                  <c:v>383129644.60640401</c:v>
                </c:pt>
                <c:pt idx="34342">
                  <c:v>383172678.48549294</c:v>
                </c:pt>
                <c:pt idx="34343">
                  <c:v>383215725.12764698</c:v>
                </c:pt>
                <c:pt idx="34344">
                  <c:v>383258784.13248396</c:v>
                </c:pt>
                <c:pt idx="34345">
                  <c:v>383301855.09419996</c:v>
                </c:pt>
                <c:pt idx="34346">
                  <c:v>383344937.60150105</c:v>
                </c:pt>
                <c:pt idx="34347">
                  <c:v>383388031.23755002</c:v>
                </c:pt>
                <c:pt idx="34348">
                  <c:v>383431135.57989705</c:v>
                </c:pt>
                <c:pt idx="34349">
                  <c:v>383474250.20042098</c:v>
                </c:pt>
                <c:pt idx="34350">
                  <c:v>383517374.66526502</c:v>
                </c:pt>
                <c:pt idx="34351">
                  <c:v>383560508.53477395</c:v>
                </c:pt>
                <c:pt idx="34352">
                  <c:v>383603651.36342406</c:v>
                </c:pt>
                <c:pt idx="34353">
                  <c:v>383646802.69976598</c:v>
                </c:pt>
                <c:pt idx="34354">
                  <c:v>383689962.08635294</c:v>
                </c:pt>
                <c:pt idx="34355">
                  <c:v>383733129.05967695</c:v>
                </c:pt>
                <c:pt idx="34356">
                  <c:v>383776303.15009898</c:v>
                </c:pt>
                <c:pt idx="34357">
                  <c:v>383819483.88178396</c:v>
                </c:pt>
                <c:pt idx="34358">
                  <c:v>383862670.77263486</c:v>
                </c:pt>
                <c:pt idx="34359">
                  <c:v>383905863.33421803</c:v>
                </c:pt>
                <c:pt idx="34360">
                  <c:v>383949061.07169592</c:v>
                </c:pt>
                <c:pt idx="34361">
                  <c:v>383992263.48375899</c:v>
                </c:pt>
                <c:pt idx="34362">
                  <c:v>384035470.062554</c:v>
                </c:pt>
                <c:pt idx="34363">
                  <c:v>384078680.29361296</c:v>
                </c:pt>
                <c:pt idx="34364">
                  <c:v>384121893.655779</c:v>
                </c:pt>
                <c:pt idx="34365">
                  <c:v>384165109.62113601</c:v>
                </c:pt>
                <c:pt idx="34366">
                  <c:v>384208327.65493703</c:v>
                </c:pt>
                <c:pt idx="34367">
                  <c:v>384251547.21552598</c:v>
                </c:pt>
                <c:pt idx="34368">
                  <c:v>384294767.75426996</c:v>
                </c:pt>
                <c:pt idx="34369">
                  <c:v>384337988.71547794</c:v>
                </c:pt>
                <c:pt idx="34370">
                  <c:v>384381209.53632796</c:v>
                </c:pt>
                <c:pt idx="34371">
                  <c:v>384424429.64679301</c:v>
                </c:pt>
                <c:pt idx="34372">
                  <c:v>384467648.46956009</c:v>
                </c:pt>
                <c:pt idx="34373">
                  <c:v>384510865.41995794</c:v>
                </c:pt>
                <c:pt idx="34374">
                  <c:v>384554079.90587592</c:v>
                </c:pt>
                <c:pt idx="34375">
                  <c:v>384597291.32768601</c:v>
                </c:pt>
                <c:pt idx="34376">
                  <c:v>384640499.07816505</c:v>
                </c:pt>
                <c:pt idx="34377">
                  <c:v>384683702.542413</c:v>
                </c:pt>
                <c:pt idx="34378">
                  <c:v>384726901.09777796</c:v>
                </c:pt>
                <c:pt idx="34379">
                  <c:v>384770094.11376798</c:v>
                </c:pt>
                <c:pt idx="34380">
                  <c:v>384813280.9519769</c:v>
                </c:pt>
                <c:pt idx="34381">
                  <c:v>384856460.96599895</c:v>
                </c:pt>
                <c:pt idx="34382">
                  <c:v>384899633.50134599</c:v>
                </c:pt>
                <c:pt idx="34383">
                  <c:v>384942797.89536792</c:v>
                </c:pt>
                <c:pt idx="34384">
                  <c:v>384985953.47716701</c:v>
                </c:pt>
                <c:pt idx="34385">
                  <c:v>385029099.56751406</c:v>
                </c:pt>
                <c:pt idx="34386">
                  <c:v>385072235.478764</c:v>
                </c:pt>
                <c:pt idx="34387">
                  <c:v>385115360.51477396</c:v>
                </c:pt>
                <c:pt idx="34388">
                  <c:v>385158473.97081298</c:v>
                </c:pt>
                <c:pt idx="34389">
                  <c:v>385201575.13348109</c:v>
                </c:pt>
                <c:pt idx="34390">
                  <c:v>385244663.28062099</c:v>
                </c:pt>
                <c:pt idx="34391">
                  <c:v>385287737.681229</c:v>
                </c:pt>
                <c:pt idx="34392">
                  <c:v>385330797.59537393</c:v>
                </c:pt>
                <c:pt idx="34393">
                  <c:v>385373842.27410197</c:v>
                </c:pt>
                <c:pt idx="34394">
                  <c:v>385416870.95935696</c:v>
                </c:pt>
                <c:pt idx="34395">
                  <c:v>385459882.883883</c:v>
                </c:pt>
                <c:pt idx="34396">
                  <c:v>385502877.27114499</c:v>
                </c:pt>
                <c:pt idx="34397">
                  <c:v>385545853.33523291</c:v>
                </c:pt>
                <c:pt idx="34398">
                  <c:v>385588810.28077394</c:v>
                </c:pt>
                <c:pt idx="34399">
                  <c:v>385631747.302845</c:v>
                </c:pt>
                <c:pt idx="34400">
                  <c:v>385674663.58687794</c:v>
                </c:pt>
                <c:pt idx="34401">
                  <c:v>385717558.30857605</c:v>
                </c:pt>
                <c:pt idx="34402">
                  <c:v>385760430.63381606</c:v>
                </c:pt>
                <c:pt idx="34403">
                  <c:v>385803279.71856105</c:v>
                </c:pt>
                <c:pt idx="34404">
                  <c:v>385846104.70876998</c:v>
                </c:pt>
                <c:pt idx="34405">
                  <c:v>385888904.74030501</c:v>
                </c:pt>
                <c:pt idx="34406">
                  <c:v>385931678.93883795</c:v>
                </c:pt>
                <c:pt idx="34407">
                  <c:v>385974426.41976303</c:v>
                </c:pt>
                <c:pt idx="34408">
                  <c:v>386017146.2881</c:v>
                </c:pt>
                <c:pt idx="34409">
                  <c:v>386059837.63840598</c:v>
                </c:pt>
                <c:pt idx="34410">
                  <c:v>386102499.554681</c:v>
                </c:pt>
                <c:pt idx="34411">
                  <c:v>386145131.11027694</c:v>
                </c:pt>
                <c:pt idx="34412">
                  <c:v>386187731.36780703</c:v>
                </c:pt>
                <c:pt idx="34413">
                  <c:v>386230299.37904698</c:v>
                </c:pt>
                <c:pt idx="34414">
                  <c:v>386272834.18485302</c:v>
                </c:pt>
                <c:pt idx="34415">
                  <c:v>386315334.81505799</c:v>
                </c:pt>
                <c:pt idx="34416">
                  <c:v>386357800.28839099</c:v>
                </c:pt>
                <c:pt idx="34417">
                  <c:v>386400229.61237592</c:v>
                </c:pt>
                <c:pt idx="34418">
                  <c:v>386442621.78324592</c:v>
                </c:pt>
                <c:pt idx="34419">
                  <c:v>386484975.78584695</c:v>
                </c:pt>
                <c:pt idx="34420">
                  <c:v>386527290.59355205</c:v>
                </c:pt>
                <c:pt idx="34421">
                  <c:v>386569565.16816407</c:v>
                </c:pt>
                <c:pt idx="34422">
                  <c:v>386611798.45982897</c:v>
                </c:pt>
                <c:pt idx="34423">
                  <c:v>386653989.40694386</c:v>
                </c:pt>
                <c:pt idx="34424">
                  <c:v>386696136.93606895</c:v>
                </c:pt>
                <c:pt idx="34425">
                  <c:v>386738239.96183503</c:v>
                </c:pt>
                <c:pt idx="34426">
                  <c:v>386780297.38685399</c:v>
                </c:pt>
                <c:pt idx="34427">
                  <c:v>386822308.10163403</c:v>
                </c:pt>
                <c:pt idx="34428">
                  <c:v>386864270.98448795</c:v>
                </c:pt>
                <c:pt idx="34429">
                  <c:v>386906184.90144992</c:v>
                </c:pt>
                <c:pt idx="34430">
                  <c:v>386948048.706182</c:v>
                </c:pt>
                <c:pt idx="34431">
                  <c:v>386989861.239896</c:v>
                </c:pt>
                <c:pt idx="34432">
                  <c:v>387031621.33126092</c:v>
                </c:pt>
                <c:pt idx="34433">
                  <c:v>387073327.79632396</c:v>
                </c:pt>
                <c:pt idx="34434">
                  <c:v>387114979.43842602</c:v>
                </c:pt>
                <c:pt idx="34435">
                  <c:v>387156575.04811805</c:v>
                </c:pt>
                <c:pt idx="34436">
                  <c:v>387198113.40307695</c:v>
                </c:pt>
                <c:pt idx="34437">
                  <c:v>387239593.26803201</c:v>
                </c:pt>
                <c:pt idx="34438">
                  <c:v>387281013.39467996</c:v>
                </c:pt>
                <c:pt idx="34439">
                  <c:v>387322372.52160794</c:v>
                </c:pt>
                <c:pt idx="34440">
                  <c:v>387363669.37422001</c:v>
                </c:pt>
                <c:pt idx="34441">
                  <c:v>387404902.66465801</c:v>
                </c:pt>
                <c:pt idx="34442">
                  <c:v>387446071.09172601</c:v>
                </c:pt>
                <c:pt idx="34443">
                  <c:v>387487173.34082508</c:v>
                </c:pt>
                <c:pt idx="34444">
                  <c:v>387528208.083875</c:v>
                </c:pt>
                <c:pt idx="34445">
                  <c:v>387569173.97924793</c:v>
                </c:pt>
                <c:pt idx="34446">
                  <c:v>387610069.67170209</c:v>
                </c:pt>
                <c:pt idx="34447">
                  <c:v>387650893.79231393</c:v>
                </c:pt>
                <c:pt idx="34448">
                  <c:v>387691644.95841497</c:v>
                </c:pt>
                <c:pt idx="34449">
                  <c:v>387732321.77352905</c:v>
                </c:pt>
                <c:pt idx="34450">
                  <c:v>387772922.82731301</c:v>
                </c:pt>
                <c:pt idx="34451">
                  <c:v>387813446.69550198</c:v>
                </c:pt>
                <c:pt idx="34452">
                  <c:v>387853891.93984699</c:v>
                </c:pt>
                <c:pt idx="34453">
                  <c:v>387894257.10806805</c:v>
                </c:pt>
                <c:pt idx="34454">
                  <c:v>387934540.73380297</c:v>
                </c:pt>
                <c:pt idx="34455">
                  <c:v>387974741.33655298</c:v>
                </c:pt>
                <c:pt idx="34456">
                  <c:v>388014857.42164493</c:v>
                </c:pt>
                <c:pt idx="34457">
                  <c:v>388054887.48018295</c:v>
                </c:pt>
                <c:pt idx="34458">
                  <c:v>388094829.98901296</c:v>
                </c:pt>
                <c:pt idx="34459">
                  <c:v>388134683.41067886</c:v>
                </c:pt>
                <c:pt idx="34460">
                  <c:v>388174446.19339502</c:v>
                </c:pt>
                <c:pt idx="34461">
                  <c:v>388214116.77101201</c:v>
                </c:pt>
                <c:pt idx="34462">
                  <c:v>388253693.56298786</c:v>
                </c:pt>
                <c:pt idx="34463">
                  <c:v>388293174.97436601</c:v>
                </c:pt>
                <c:pt idx="34464">
                  <c:v>388332559.39575303</c:v>
                </c:pt>
                <c:pt idx="34465">
                  <c:v>388371845.20330101</c:v>
                </c:pt>
                <c:pt idx="34466">
                  <c:v>388411030.75869399</c:v>
                </c:pt>
                <c:pt idx="34467">
                  <c:v>388450114.40913695</c:v>
                </c:pt>
                <c:pt idx="34468">
                  <c:v>388489094.48735303</c:v>
                </c:pt>
                <c:pt idx="34469">
                  <c:v>388527969.31157792</c:v>
                </c:pt>
                <c:pt idx="34470">
                  <c:v>388566737.18556398</c:v>
                </c:pt>
                <c:pt idx="34471">
                  <c:v>388605396.39858502</c:v>
                </c:pt>
                <c:pt idx="34472">
                  <c:v>388643945.22544903</c:v>
                </c:pt>
                <c:pt idx="34473">
                  <c:v>388682381.92651296</c:v>
                </c:pt>
                <c:pt idx="34474">
                  <c:v>388720704.74770302</c:v>
                </c:pt>
                <c:pt idx="34475">
                  <c:v>388758911.92053795</c:v>
                </c:pt>
                <c:pt idx="34476">
                  <c:v>388797001.66216302</c:v>
                </c:pt>
                <c:pt idx="34477">
                  <c:v>388834972.17537796</c:v>
                </c:pt>
                <c:pt idx="34478">
                  <c:v>388872821.64868605</c:v>
                </c:pt>
                <c:pt idx="34479">
                  <c:v>388910548.25633299</c:v>
                </c:pt>
                <c:pt idx="34480">
                  <c:v>388948150.15835702</c:v>
                </c:pt>
                <c:pt idx="34481">
                  <c:v>388985625.50065392</c:v>
                </c:pt>
                <c:pt idx="34482">
                  <c:v>389022972.41502994</c:v>
                </c:pt>
                <c:pt idx="34483">
                  <c:v>389060189.01927394</c:v>
                </c:pt>
                <c:pt idx="34484">
                  <c:v>389097273.41723496</c:v>
                </c:pt>
                <c:pt idx="34485">
                  <c:v>389134223.69889605</c:v>
                </c:pt>
                <c:pt idx="34486">
                  <c:v>389171037.940467</c:v>
                </c:pt>
                <c:pt idx="34487">
                  <c:v>389207714.20447391</c:v>
                </c:pt>
                <c:pt idx="34488">
                  <c:v>389244250.53986198</c:v>
                </c:pt>
                <c:pt idx="34489">
                  <c:v>389280644.98209894</c:v>
                </c:pt>
                <c:pt idx="34490">
                  <c:v>389316895.55329198</c:v>
                </c:pt>
                <c:pt idx="34491">
                  <c:v>389353000.26230699</c:v>
                </c:pt>
                <c:pt idx="34492">
                  <c:v>389388957.10489506</c:v>
                </c:pt>
                <c:pt idx="34493">
                  <c:v>389424764.06382906</c:v>
                </c:pt>
                <c:pt idx="34494">
                  <c:v>389460419.10904801</c:v>
                </c:pt>
                <c:pt idx="34495">
                  <c:v>389495920.19780302</c:v>
                </c:pt>
                <c:pt idx="34496">
                  <c:v>389531265.27482009</c:v>
                </c:pt>
                <c:pt idx="34497">
                  <c:v>389566452.27245992</c:v>
                </c:pt>
                <c:pt idx="34498">
                  <c:v>389601479.11089998</c:v>
                </c:pt>
                <c:pt idx="34499">
                  <c:v>389636343.698309</c:v>
                </c:pt>
                <c:pt idx="34500">
                  <c:v>389671043.93104094</c:v>
                </c:pt>
                <c:pt idx="34501">
                  <c:v>389705577.69383401</c:v>
                </c:pt>
                <c:pt idx="34502">
                  <c:v>389739942.860017</c:v>
                </c:pt>
                <c:pt idx="34503">
                  <c:v>389774137.29172492</c:v>
                </c:pt>
                <c:pt idx="34504">
                  <c:v>389808158.84012508</c:v>
                </c:pt>
                <c:pt idx="34505">
                  <c:v>389842005.34565097</c:v>
                </c:pt>
                <c:pt idx="34506">
                  <c:v>389875674.63824296</c:v>
                </c:pt>
                <c:pt idx="34507">
                  <c:v>389909164.53760296</c:v>
                </c:pt>
                <c:pt idx="34508">
                  <c:v>389942472.85345304</c:v>
                </c:pt>
                <c:pt idx="34509">
                  <c:v>389975597.38581002</c:v>
                </c:pt>
                <c:pt idx="34510">
                  <c:v>390008535.92526096</c:v>
                </c:pt>
                <c:pt idx="34511">
                  <c:v>390041286.25325501</c:v>
                </c:pt>
                <c:pt idx="34512">
                  <c:v>390073846.14240497</c:v>
                </c:pt>
                <c:pt idx="34513">
                  <c:v>390106213.35679305</c:v>
                </c:pt>
                <c:pt idx="34514">
                  <c:v>390138385.652291</c:v>
                </c:pt>
                <c:pt idx="34515">
                  <c:v>390170360.77688992</c:v>
                </c:pt>
                <c:pt idx="34516">
                  <c:v>390202136.47103894</c:v>
                </c:pt>
                <c:pt idx="34517">
                  <c:v>390233710.46799499</c:v>
                </c:pt>
                <c:pt idx="34518">
                  <c:v>390265080.49417996</c:v>
                </c:pt>
                <c:pt idx="34519">
                  <c:v>390296244.26955205</c:v>
                </c:pt>
                <c:pt idx="34520">
                  <c:v>390327199.507985</c:v>
                </c:pt>
                <c:pt idx="34521">
                  <c:v>390357943.91765791</c:v>
                </c:pt>
                <c:pt idx="34522">
                  <c:v>390388475.20145601</c:v>
                </c:pt>
                <c:pt idx="34523">
                  <c:v>390418791.05738002</c:v>
                </c:pt>
                <c:pt idx="34524">
                  <c:v>390448889.17896909</c:v>
                </c:pt>
                <c:pt idx="34525">
                  <c:v>390478767.25573099</c:v>
                </c:pt>
                <c:pt idx="34526">
                  <c:v>390508422.97358298</c:v>
                </c:pt>
                <c:pt idx="34527">
                  <c:v>390537854.01530695</c:v>
                </c:pt>
                <c:pt idx="34528">
                  <c:v>390567058.06100792</c:v>
                </c:pt>
                <c:pt idx="34529">
                  <c:v>390596032.788589</c:v>
                </c:pt>
                <c:pt idx="34530">
                  <c:v>390624775.87423599</c:v>
                </c:pt>
                <c:pt idx="34531">
                  <c:v>390653284.99290788</c:v>
                </c:pt>
                <c:pt idx="34532">
                  <c:v>390681557.81884009</c:v>
                </c:pt>
                <c:pt idx="34533">
                  <c:v>390709592.02605891</c:v>
                </c:pt>
                <c:pt idx="34534">
                  <c:v>390737385.28890896</c:v>
                </c:pt>
                <c:pt idx="34535">
                  <c:v>390764935.28257793</c:v>
                </c:pt>
                <c:pt idx="34536">
                  <c:v>390792239.683649</c:v>
                </c:pt>
                <c:pt idx="34537">
                  <c:v>390819296.17064601</c:v>
                </c:pt>
                <c:pt idx="34538">
                  <c:v>390846102.42460191</c:v>
                </c:pt>
                <c:pt idx="34539">
                  <c:v>390872656.12962705</c:v>
                </c:pt>
                <c:pt idx="34540">
                  <c:v>390898954.97349209</c:v>
                </c:pt>
                <c:pt idx="34541">
                  <c:v>390924996.64821702</c:v>
                </c:pt>
                <c:pt idx="34542">
                  <c:v>390950778.85067296</c:v>
                </c:pt>
                <c:pt idx="34543">
                  <c:v>390976299.28318697</c:v>
                </c:pt>
                <c:pt idx="34544">
                  <c:v>391001555.65416008</c:v>
                </c:pt>
                <c:pt idx="34545">
                  <c:v>391026545.67869198</c:v>
                </c:pt>
                <c:pt idx="34546">
                  <c:v>391051267.07921392</c:v>
                </c:pt>
                <c:pt idx="34547">
                  <c:v>391075717.58612901</c:v>
                </c:pt>
                <c:pt idx="34548">
                  <c:v>391099894.93845999</c:v>
                </c:pt>
                <c:pt idx="34549">
                  <c:v>391123796.88450801</c:v>
                </c:pt>
                <c:pt idx="34550">
                  <c:v>391147421.18251002</c:v>
                </c:pt>
                <c:pt idx="34551">
                  <c:v>391170765.60131305</c:v>
                </c:pt>
                <c:pt idx="34552">
                  <c:v>391193827.92104393</c:v>
                </c:pt>
                <c:pt idx="34553">
                  <c:v>391216605.93379992</c:v>
                </c:pt>
                <c:pt idx="34554">
                  <c:v>391239097.44432598</c:v>
                </c:pt>
                <c:pt idx="34555">
                  <c:v>391261300.270715</c:v>
                </c:pt>
                <c:pt idx="34556">
                  <c:v>391283212.24510098</c:v>
                </c:pt>
                <c:pt idx="34557">
                  <c:v>391304831.21436697</c:v>
                </c:pt>
                <c:pt idx="34558">
                  <c:v>391326155.04084402</c:v>
                </c:pt>
                <c:pt idx="34559">
                  <c:v>391347181.60302806</c:v>
                </c:pt>
                <c:pt idx="34560">
                  <c:v>391367908.79629093</c:v>
                </c:pt>
                <c:pt idx="34561">
                  <c:v>391388334.53359598</c:v>
                </c:pt>
                <c:pt idx="34562">
                  <c:v>391408456.74622202</c:v>
                </c:pt>
                <c:pt idx="34563">
                  <c:v>391428273.38447899</c:v>
                </c:pt>
                <c:pt idx="34564">
                  <c:v>391447782.41843295</c:v>
                </c:pt>
                <c:pt idx="34565">
                  <c:v>391466981.83863199</c:v>
                </c:pt>
                <c:pt idx="34566">
                  <c:v>391485869.65682703</c:v>
                </c:pt>
                <c:pt idx="34567">
                  <c:v>391504443.90670103</c:v>
                </c:pt>
                <c:pt idx="34568">
                  <c:v>391522702.64458907</c:v>
                </c:pt>
                <c:pt idx="34569">
                  <c:v>391540643.95020294</c:v>
                </c:pt>
                <c:pt idx="34570">
                  <c:v>391558265.92735499</c:v>
                </c:pt>
                <c:pt idx="34571">
                  <c:v>391575566.70467591</c:v>
                </c:pt>
                <c:pt idx="34572">
                  <c:v>391592544.43633085</c:v>
                </c:pt>
                <c:pt idx="34573">
                  <c:v>391609197.30273694</c:v>
                </c:pt>
                <c:pt idx="34574">
                  <c:v>391625523.51127094</c:v>
                </c:pt>
                <c:pt idx="34575">
                  <c:v>391641521.29697788</c:v>
                </c:pt>
                <c:pt idx="34576">
                  <c:v>391657188.92327094</c:v>
                </c:pt>
                <c:pt idx="34577">
                  <c:v>391672524.68262792</c:v>
                </c:pt>
                <c:pt idx="34578">
                  <c:v>391687526.89727992</c:v>
                </c:pt>
                <c:pt idx="34579">
                  <c:v>391702193.91989994</c:v>
                </c:pt>
                <c:pt idx="34580">
                  <c:v>391716524.13427299</c:v>
                </c:pt>
                <c:pt idx="34581">
                  <c:v>391730515.95597094</c:v>
                </c:pt>
                <c:pt idx="34582">
                  <c:v>391744167.83300698</c:v>
                </c:pt>
                <c:pt idx="34583">
                  <c:v>391757478.24649209</c:v>
                </c:pt>
                <c:pt idx="34584">
                  <c:v>391770445.71127594</c:v>
                </c:pt>
                <c:pt idx="34585">
                  <c:v>391783068.77657896</c:v>
                </c:pt>
                <c:pt idx="34586">
                  <c:v>391795346.02661192</c:v>
                </c:pt>
                <c:pt idx="34587">
                  <c:v>391807276.081191</c:v>
                </c:pt>
                <c:pt idx="34588">
                  <c:v>391818857.59633195</c:v>
                </c:pt>
                <c:pt idx="34589">
                  <c:v>391830089.26483792</c:v>
                </c:pt>
                <c:pt idx="34590">
                  <c:v>391840969.81687295</c:v>
                </c:pt>
                <c:pt idx="34591">
                  <c:v>391851498.02052402</c:v>
                </c:pt>
                <c:pt idx="34592">
                  <c:v>391861672.68234295</c:v>
                </c:pt>
                <c:pt idx="34593">
                  <c:v>391871492.64788008</c:v>
                </c:pt>
                <c:pt idx="34594">
                  <c:v>391880956.80220294</c:v>
                </c:pt>
                <c:pt idx="34595">
                  <c:v>391890064.07039392</c:v>
                </c:pt>
                <c:pt idx="34596">
                  <c:v>391898813.41803491</c:v>
                </c:pt>
                <c:pt idx="34597">
                  <c:v>391907203.85167992</c:v>
                </c:pt>
                <c:pt idx="34598">
                  <c:v>391915234.41930091</c:v>
                </c:pt>
                <c:pt idx="34599">
                  <c:v>391922904.21072799</c:v>
                </c:pt>
                <c:pt idx="34600">
                  <c:v>391930212.35805798</c:v>
                </c:pt>
                <c:pt idx="34601">
                  <c:v>391937158.03605795</c:v>
                </c:pt>
                <c:pt idx="34602">
                  <c:v>391943740.46254396</c:v>
                </c:pt>
                <c:pt idx="34603">
                  <c:v>391949958.898736</c:v>
                </c:pt>
                <c:pt idx="34604">
                  <c:v>391955812.64960402</c:v>
                </c:pt>
                <c:pt idx="34605">
                  <c:v>391961301.06418502</c:v>
                </c:pt>
                <c:pt idx="34606">
                  <c:v>391966423.53588295</c:v>
                </c:pt>
                <c:pt idx="34607">
                  <c:v>391971179.50275201</c:v>
                </c:pt>
                <c:pt idx="34608">
                  <c:v>391975568.44775206</c:v>
                </c:pt>
                <c:pt idx="34609">
                  <c:v>391979589.89898592</c:v>
                </c:pt>
                <c:pt idx="34610">
                  <c:v>391983243.42991996</c:v>
                </c:pt>
                <c:pt idx="34611">
                  <c:v>391986528.65957606</c:v>
                </c:pt>
                <c:pt idx="34612">
                  <c:v>391989445.25270295</c:v>
                </c:pt>
                <c:pt idx="34613">
                  <c:v>391991992.9199329</c:v>
                </c:pt>
                <c:pt idx="34614">
                  <c:v>391994171.41790599</c:v>
                </c:pt>
                <c:pt idx="34615">
                  <c:v>391995980.54937696</c:v>
                </c:pt>
                <c:pt idx="34616">
                  <c:v>391997420.16330397</c:v>
                </c:pt>
                <c:pt idx="34617">
                  <c:v>391998490.15490502</c:v>
                </c:pt>
                <c:pt idx="34618">
                  <c:v>391999190.465702</c:v>
                </c:pt>
                <c:pt idx="34619">
                  <c:v>391999521.08353502</c:v>
                </c:pt>
                <c:pt idx="34620">
                  <c:v>391999482.042557</c:v>
                </c:pt>
                <c:pt idx="34621">
                  <c:v>391999073.42320794</c:v>
                </c:pt>
                <c:pt idx="34622">
                  <c:v>391998295.35215998</c:v>
                </c:pt>
                <c:pt idx="34623">
                  <c:v>391997148.00224692</c:v>
                </c:pt>
                <c:pt idx="34624">
                  <c:v>391995631.59236896</c:v>
                </c:pt>
                <c:pt idx="34625">
                  <c:v>391993746.38737297</c:v>
                </c:pt>
                <c:pt idx="34626">
                  <c:v>391991492.69791502</c:v>
                </c:pt>
                <c:pt idx="34627">
                  <c:v>391988870.88029695</c:v>
                </c:pt>
                <c:pt idx="34628">
                  <c:v>391985881.33628196</c:v>
                </c:pt>
                <c:pt idx="34629">
                  <c:v>391982524.51289099</c:v>
                </c:pt>
                <c:pt idx="34630">
                  <c:v>391978800.90217495</c:v>
                </c:pt>
                <c:pt idx="34631">
                  <c:v>391974711.040968</c:v>
                </c:pt>
                <c:pt idx="34632">
                  <c:v>391970255.51061696</c:v>
                </c:pt>
                <c:pt idx="34633">
                  <c:v>391965434.93669486</c:v>
                </c:pt>
                <c:pt idx="34634">
                  <c:v>391960249.98869091</c:v>
                </c:pt>
                <c:pt idx="34635">
                  <c:v>391954701.37967896</c:v>
                </c:pt>
                <c:pt idx="34636">
                  <c:v>391948789.86597103</c:v>
                </c:pt>
                <c:pt idx="34637">
                  <c:v>391942516.24674791</c:v>
                </c:pt>
                <c:pt idx="34638">
                  <c:v>391935881.36367601</c:v>
                </c:pt>
                <c:pt idx="34639">
                  <c:v>391928886.10049498</c:v>
                </c:pt>
                <c:pt idx="34640">
                  <c:v>391921531.38260394</c:v>
                </c:pt>
                <c:pt idx="34641">
                  <c:v>391913818.17661297</c:v>
                </c:pt>
                <c:pt idx="34642">
                  <c:v>391905747.48988903</c:v>
                </c:pt>
                <c:pt idx="34643">
                  <c:v>391897320.37008202</c:v>
                </c:pt>
                <c:pt idx="34644">
                  <c:v>391888537.90463495</c:v>
                </c:pt>
                <c:pt idx="34645">
                  <c:v>391879401.22027385</c:v>
                </c:pt>
                <c:pt idx="34646">
                  <c:v>391869911.48249292</c:v>
                </c:pt>
                <c:pt idx="34647">
                  <c:v>391860069.89501601</c:v>
                </c:pt>
                <c:pt idx="34648">
                  <c:v>391849877.69924396</c:v>
                </c:pt>
                <c:pt idx="34649">
                  <c:v>391839336.17369801</c:v>
                </c:pt>
                <c:pt idx="34650">
                  <c:v>391828446.63343799</c:v>
                </c:pt>
                <c:pt idx="34651">
                  <c:v>391817210.42947793</c:v>
                </c:pt>
                <c:pt idx="34652">
                  <c:v>391805628.94818205</c:v>
                </c:pt>
                <c:pt idx="34653">
                  <c:v>391793703.61065799</c:v>
                </c:pt>
                <c:pt idx="34654">
                  <c:v>391781435.87212998</c:v>
                </c:pt>
                <c:pt idx="34655">
                  <c:v>391768827.22130793</c:v>
                </c:pt>
                <c:pt idx="34656">
                  <c:v>391755879.17974597</c:v>
                </c:pt>
                <c:pt idx="34657">
                  <c:v>391742593.30119205</c:v>
                </c:pt>
                <c:pt idx="34658">
                  <c:v>391728971.17092705</c:v>
                </c:pt>
                <c:pt idx="34659">
                  <c:v>391715014.40509999</c:v>
                </c:pt>
                <c:pt idx="34660">
                  <c:v>391700724.65004897</c:v>
                </c:pt>
                <c:pt idx="34661">
                  <c:v>391686103.58162695</c:v>
                </c:pt>
                <c:pt idx="34662">
                  <c:v>391671152.90450799</c:v>
                </c:pt>
                <c:pt idx="34663">
                  <c:v>391655874.35149997</c:v>
                </c:pt>
                <c:pt idx="34664">
                  <c:v>391640269.68284303</c:v>
                </c:pt>
                <c:pt idx="34665">
                  <c:v>391624340.68550909</c:v>
                </c:pt>
                <c:pt idx="34666">
                  <c:v>391608089.17249799</c:v>
                </c:pt>
                <c:pt idx="34667">
                  <c:v>391591516.982126</c:v>
                </c:pt>
                <c:pt idx="34668">
                  <c:v>391574625.97731501</c:v>
                </c:pt>
                <c:pt idx="34669">
                  <c:v>391557418.04487801</c:v>
                </c:pt>
                <c:pt idx="34670">
                  <c:v>391539895.094805</c:v>
                </c:pt>
                <c:pt idx="34671">
                  <c:v>391522059.05954605</c:v>
                </c:pt>
                <c:pt idx="34672">
                  <c:v>391503911.89329392</c:v>
                </c:pt>
                <c:pt idx="34673">
                  <c:v>391485455.57126492</c:v>
                </c:pt>
                <c:pt idx="34674">
                  <c:v>391466692.08898592</c:v>
                </c:pt>
                <c:pt idx="34675">
                  <c:v>391447623.46157694</c:v>
                </c:pt>
                <c:pt idx="34676">
                  <c:v>391428251.72303295</c:v>
                </c:pt>
                <c:pt idx="34677">
                  <c:v>391408578.92551696</c:v>
                </c:pt>
                <c:pt idx="34678">
                  <c:v>391388607.13864696</c:v>
                </c:pt>
                <c:pt idx="34679">
                  <c:v>391368338.448789</c:v>
                </c:pt>
                <c:pt idx="34680">
                  <c:v>391347774.95835</c:v>
                </c:pt>
                <c:pt idx="34681">
                  <c:v>391326918.78507996</c:v>
                </c:pt>
                <c:pt idx="34682">
                  <c:v>391305772.06137699</c:v>
                </c:pt>
                <c:pt idx="34683">
                  <c:v>391284336.93358999</c:v>
                </c:pt>
                <c:pt idx="34684">
                  <c:v>391262615.56133294</c:v>
                </c:pt>
                <c:pt idx="34685">
                  <c:v>391240610.11680305</c:v>
                </c:pt>
                <c:pt idx="34686">
                  <c:v>391218322.78410602</c:v>
                </c:pt>
                <c:pt idx="34687">
                  <c:v>391195755.75858009</c:v>
                </c:pt>
                <c:pt idx="34688">
                  <c:v>391172911.24613392</c:v>
                </c:pt>
                <c:pt idx="34689">
                  <c:v>391149791.46258903</c:v>
                </c:pt>
                <c:pt idx="34690">
                  <c:v>391126398.63302398</c:v>
                </c:pt>
                <c:pt idx="34691">
                  <c:v>391102734.99113595</c:v>
                </c:pt>
                <c:pt idx="34692">
                  <c:v>391078802.778597</c:v>
                </c:pt>
                <c:pt idx="34693">
                  <c:v>391054604.24443197</c:v>
                </c:pt>
                <c:pt idx="34694">
                  <c:v>391030141.64438701</c:v>
                </c:pt>
                <c:pt idx="34695">
                  <c:v>391005417.24032402</c:v>
                </c:pt>
                <c:pt idx="34696">
                  <c:v>390980433.29961294</c:v>
                </c:pt>
                <c:pt idx="34697">
                  <c:v>390955192.09453303</c:v>
                </c:pt>
                <c:pt idx="34698">
                  <c:v>390929695.90168595</c:v>
                </c:pt>
                <c:pt idx="34699">
                  <c:v>390903947.00141698</c:v>
                </c:pt>
                <c:pt idx="34700">
                  <c:v>390877947.67724305</c:v>
                </c:pt>
                <c:pt idx="34701">
                  <c:v>390851700.21529394</c:v>
                </c:pt>
                <c:pt idx="34702">
                  <c:v>390825206.90376002</c:v>
                </c:pt>
                <c:pt idx="34703">
                  <c:v>390798470.03234595</c:v>
                </c:pt>
                <c:pt idx="34704">
                  <c:v>390771491.89174491</c:v>
                </c:pt>
                <c:pt idx="34705">
                  <c:v>390744274.77311206</c:v>
                </c:pt>
                <c:pt idx="34706">
                  <c:v>390716820.96754909</c:v>
                </c:pt>
                <c:pt idx="34707">
                  <c:v>390689132.76560491</c:v>
                </c:pt>
                <c:pt idx="34708">
                  <c:v>390661212.45678192</c:v>
                </c:pt>
                <c:pt idx="34709">
                  <c:v>390633062.32905</c:v>
                </c:pt>
                <c:pt idx="34710">
                  <c:v>390604684.668374</c:v>
                </c:pt>
                <c:pt idx="34711">
                  <c:v>390576081.75825399</c:v>
                </c:pt>
                <c:pt idx="34712">
                  <c:v>390547255.879269</c:v>
                </c:pt>
                <c:pt idx="34713">
                  <c:v>390518209.30863303</c:v>
                </c:pt>
                <c:pt idx="34714">
                  <c:v>390488944.31976604</c:v>
                </c:pt>
                <c:pt idx="34715">
                  <c:v>390459463.18186897</c:v>
                </c:pt>
                <c:pt idx="34716">
                  <c:v>390429768.15951407</c:v>
                </c:pt>
                <c:pt idx="34717">
                  <c:v>390399861.51223689</c:v>
                </c:pt>
                <c:pt idx="34718">
                  <c:v>390369745.49415392</c:v>
                </c:pt>
                <c:pt idx="34719">
                  <c:v>390339422.35357004</c:v>
                </c:pt>
                <c:pt idx="34720">
                  <c:v>390308894.33261299</c:v>
                </c:pt>
                <c:pt idx="34721">
                  <c:v>390278163.66687202</c:v>
                </c:pt>
                <c:pt idx="34722">
                  <c:v>390247232.58504295</c:v>
                </c:pt>
                <c:pt idx="34723">
                  <c:v>390216103.30858809</c:v>
                </c:pt>
                <c:pt idx="34724">
                  <c:v>390184778.05140197</c:v>
                </c:pt>
                <c:pt idx="34725">
                  <c:v>390153259.019494</c:v>
                </c:pt>
                <c:pt idx="34726">
                  <c:v>390121548.41067094</c:v>
                </c:pt>
                <c:pt idx="34727">
                  <c:v>390089648.41423595</c:v>
                </c:pt>
                <c:pt idx="34728">
                  <c:v>390057561.21069503</c:v>
                </c:pt>
                <c:pt idx="34729">
                  <c:v>390025288.97147292</c:v>
                </c:pt>
                <c:pt idx="34730">
                  <c:v>389992833.85864109</c:v>
                </c:pt>
                <c:pt idx="34731">
                  <c:v>389960198.02464491</c:v>
                </c:pt>
                <c:pt idx="34732">
                  <c:v>389927383.612059</c:v>
                </c:pt>
                <c:pt idx="34733">
                  <c:v>389894392.75333005</c:v>
                </c:pt>
                <c:pt idx="34734">
                  <c:v>389861227.57054198</c:v>
                </c:pt>
                <c:pt idx="34735">
                  <c:v>389827890.17518902</c:v>
                </c:pt>
                <c:pt idx="34736">
                  <c:v>389794382.66795206</c:v>
                </c:pt>
                <c:pt idx="34737">
                  <c:v>389760707.13848698</c:v>
                </c:pt>
                <c:pt idx="34738">
                  <c:v>389726865.665223</c:v>
                </c:pt>
                <c:pt idx="34739">
                  <c:v>389692860.31516409</c:v>
                </c:pt>
                <c:pt idx="34740">
                  <c:v>389658693.14370507</c:v>
                </c:pt>
                <c:pt idx="34741">
                  <c:v>389624366.19445097</c:v>
                </c:pt>
                <c:pt idx="34742">
                  <c:v>389589881.49904495</c:v>
                </c:pt>
                <c:pt idx="34743">
                  <c:v>389555241.07700801</c:v>
                </c:pt>
                <c:pt idx="34744">
                  <c:v>389520446.93558103</c:v>
                </c:pt>
                <c:pt idx="34745">
                  <c:v>389485501.06957608</c:v>
                </c:pt>
                <c:pt idx="34746">
                  <c:v>389450405.46123886</c:v>
                </c:pt>
                <c:pt idx="34747">
                  <c:v>389415162.08011305</c:v>
                </c:pt>
                <c:pt idx="34748">
                  <c:v>389379772.88291192</c:v>
                </c:pt>
                <c:pt idx="34749">
                  <c:v>389344239.81340498</c:v>
                </c:pt>
                <c:pt idx="34750">
                  <c:v>389308564.80230099</c:v>
                </c:pt>
                <c:pt idx="34751">
                  <c:v>389272749.76713997</c:v>
                </c:pt>
                <c:pt idx="34752">
                  <c:v>389236796.61220294</c:v>
                </c:pt>
                <c:pt idx="34753">
                  <c:v>389200707.22840899</c:v>
                </c:pt>
                <c:pt idx="34754">
                  <c:v>389164483.49323493</c:v>
                </c:pt>
                <c:pt idx="34755">
                  <c:v>389128127.27063495</c:v>
                </c:pt>
                <c:pt idx="34756">
                  <c:v>389091640.41096199</c:v>
                </c:pt>
                <c:pt idx="34757">
                  <c:v>389055024.75090396</c:v>
                </c:pt>
                <c:pt idx="34758">
                  <c:v>389018282.11341906</c:v>
                </c:pt>
                <c:pt idx="34759">
                  <c:v>388981414.30767792</c:v>
                </c:pt>
                <c:pt idx="34760">
                  <c:v>388944423.12901509</c:v>
                </c:pt>
                <c:pt idx="34761">
                  <c:v>388907310.35887802</c:v>
                </c:pt>
                <c:pt idx="34762">
                  <c:v>388870077.76479</c:v>
                </c:pt>
                <c:pt idx="34763">
                  <c:v>388832727.10031205</c:v>
                </c:pt>
                <c:pt idx="34764">
                  <c:v>388795260.10501498</c:v>
                </c:pt>
                <c:pt idx="34765">
                  <c:v>388757678.504448</c:v>
                </c:pt>
                <c:pt idx="34766">
                  <c:v>388719984.01011902</c:v>
                </c:pt>
                <c:pt idx="34767">
                  <c:v>388682178.31948209</c:v>
                </c:pt>
                <c:pt idx="34768">
                  <c:v>388644263.11591899</c:v>
                </c:pt>
                <c:pt idx="34769">
                  <c:v>388606240.06873101</c:v>
                </c:pt>
                <c:pt idx="34770">
                  <c:v>388568110.83314198</c:v>
                </c:pt>
                <c:pt idx="34771">
                  <c:v>388529877.05028695</c:v>
                </c:pt>
                <c:pt idx="34772">
                  <c:v>388491540.34722805</c:v>
                </c:pt>
                <c:pt idx="34773">
                  <c:v>388453102.33695191</c:v>
                </c:pt>
                <c:pt idx="34774">
                  <c:v>388414564.61838698</c:v>
                </c:pt>
                <c:pt idx="34775">
                  <c:v>388375928.77641791</c:v>
                </c:pt>
                <c:pt idx="34776">
                  <c:v>388337196.38190192</c:v>
                </c:pt>
                <c:pt idx="34777">
                  <c:v>388298368.99169093</c:v>
                </c:pt>
                <c:pt idx="34778">
                  <c:v>388259448.14865905</c:v>
                </c:pt>
                <c:pt idx="34779">
                  <c:v>388220435.38172901</c:v>
                </c:pt>
                <c:pt idx="34780">
                  <c:v>388181332.20590192</c:v>
                </c:pt>
                <c:pt idx="34781">
                  <c:v>388142140.12229699</c:v>
                </c:pt>
                <c:pt idx="34782">
                  <c:v>388102860.61817998</c:v>
                </c:pt>
                <c:pt idx="34783">
                  <c:v>388063495.16701007</c:v>
                </c:pt>
                <c:pt idx="34784">
                  <c:v>388024045.22848201</c:v>
                </c:pt>
                <c:pt idx="34785">
                  <c:v>387984512.2485671</c:v>
                </c:pt>
                <c:pt idx="34786">
                  <c:v>387944897.65956104</c:v>
                </c:pt>
                <c:pt idx="34787">
                  <c:v>387905202.88013792</c:v>
                </c:pt>
                <c:pt idx="34788">
                  <c:v>387865429.3154</c:v>
                </c:pt>
                <c:pt idx="34789">
                  <c:v>387825578.35692996</c:v>
                </c:pt>
                <c:pt idx="34790">
                  <c:v>387785651.38284999</c:v>
                </c:pt>
                <c:pt idx="34791">
                  <c:v>387745649.75787902</c:v>
                </c:pt>
                <c:pt idx="34792">
                  <c:v>387705574.83339298</c:v>
                </c:pt>
                <c:pt idx="34793">
                  <c:v>387665427.94748801</c:v>
                </c:pt>
                <c:pt idx="34794">
                  <c:v>387625210.42504096</c:v>
                </c:pt>
                <c:pt idx="34795">
                  <c:v>387584923.57778198</c:v>
                </c:pt>
                <c:pt idx="34796">
                  <c:v>387544568.70435202</c:v>
                </c:pt>
                <c:pt idx="34797">
                  <c:v>387504147.09038192</c:v>
                </c:pt>
                <c:pt idx="34798">
                  <c:v>387463660.00855309</c:v>
                </c:pt>
                <c:pt idx="34799">
                  <c:v>387423108.71867591</c:v>
                </c:pt>
                <c:pt idx="34800">
                  <c:v>387382494.46776098</c:v>
                </c:pt>
                <c:pt idx="34801">
                  <c:v>387341818.49009192</c:v>
                </c:pt>
                <c:pt idx="34802">
                  <c:v>387301082.00730002</c:v>
                </c:pt>
                <c:pt idx="34803">
                  <c:v>387260286.22844499</c:v>
                </c:pt>
                <c:pt idx="34804">
                  <c:v>387219432.35008901</c:v>
                </c:pt>
                <c:pt idx="34805">
                  <c:v>387178521.55637395</c:v>
                </c:pt>
                <c:pt idx="34806">
                  <c:v>387137555.019108</c:v>
                </c:pt>
                <c:pt idx="34807">
                  <c:v>387096533.897838</c:v>
                </c:pt>
                <c:pt idx="34808">
                  <c:v>387055459.33993495</c:v>
                </c:pt>
                <c:pt idx="34809">
                  <c:v>387014332.48067486</c:v>
                </c:pt>
                <c:pt idx="34810">
                  <c:v>386973154.44332409</c:v>
                </c:pt>
                <c:pt idx="34811">
                  <c:v>386931926.33921891</c:v>
                </c:pt>
                <c:pt idx="34812">
                  <c:v>386890649.26785207</c:v>
                </c:pt>
                <c:pt idx="34813">
                  <c:v>386849324.31695795</c:v>
                </c:pt>
                <c:pt idx="34814">
                  <c:v>386807952.56259698</c:v>
                </c:pt>
                <c:pt idx="34815">
                  <c:v>386766535.06923991</c:v>
                </c:pt>
                <c:pt idx="34816">
                  <c:v>386725072.88985705</c:v>
                </c:pt>
                <c:pt idx="34817">
                  <c:v>386683567.06600296</c:v>
                </c:pt>
                <c:pt idx="34818">
                  <c:v>386642018.627904</c:v>
                </c:pt>
                <c:pt idx="34819">
                  <c:v>386600428.59454602</c:v>
                </c:pt>
                <c:pt idx="34820">
                  <c:v>386558797.97376001</c:v>
                </c:pt>
                <c:pt idx="34821">
                  <c:v>386517127.76231295</c:v>
                </c:pt>
                <c:pt idx="34822">
                  <c:v>386475418.94599396</c:v>
                </c:pt>
                <c:pt idx="34823">
                  <c:v>386433672.49970299</c:v>
                </c:pt>
                <c:pt idx="34824">
                  <c:v>386391889.38753802</c:v>
                </c:pt>
                <c:pt idx="34825">
                  <c:v>386350070.562886</c:v>
                </c:pt>
                <c:pt idx="34826">
                  <c:v>386308216.96850997</c:v>
                </c:pt>
                <c:pt idx="34827">
                  <c:v>386266329.53663594</c:v>
                </c:pt>
                <c:pt idx="34828">
                  <c:v>386224409.18904698</c:v>
                </c:pt>
                <c:pt idx="34829">
                  <c:v>386182456.83716506</c:v>
                </c:pt>
                <c:pt idx="34830">
                  <c:v>386140473.38214296</c:v>
                </c:pt>
                <c:pt idx="34831">
                  <c:v>386098459.71495396</c:v>
                </c:pt>
                <c:pt idx="34832">
                  <c:v>386056416.71647793</c:v>
                </c:pt>
                <c:pt idx="34833">
                  <c:v>386014345.25759107</c:v>
                </c:pt>
                <c:pt idx="34834">
                  <c:v>385972246.19925296</c:v>
                </c:pt>
                <c:pt idx="34835">
                  <c:v>385930120.39259499</c:v>
                </c:pt>
                <c:pt idx="34836">
                  <c:v>385887968.67900801</c:v>
                </c:pt>
                <c:pt idx="34837">
                  <c:v>385845791.89023095</c:v>
                </c:pt>
                <c:pt idx="34838">
                  <c:v>385803590.84843802</c:v>
                </c:pt>
                <c:pt idx="34839">
                  <c:v>385761366.36632305</c:v>
                </c:pt>
                <c:pt idx="34840">
                  <c:v>385719119.24719006</c:v>
                </c:pt>
                <c:pt idx="34841">
                  <c:v>385676850.28503793</c:v>
                </c:pt>
                <c:pt idx="34842">
                  <c:v>385634560.26464599</c:v>
                </c:pt>
                <c:pt idx="34843">
                  <c:v>385592249.96166199</c:v>
                </c:pt>
                <c:pt idx="34844">
                  <c:v>385549920.14268601</c:v>
                </c:pt>
                <c:pt idx="34845">
                  <c:v>385507571.56535703</c:v>
                </c:pt>
                <c:pt idx="34846">
                  <c:v>385465204.97843492</c:v>
                </c:pt>
                <c:pt idx="34847">
                  <c:v>385422821.12189001</c:v>
                </c:pt>
                <c:pt idx="34848">
                  <c:v>385380420.72698087</c:v>
                </c:pt>
                <c:pt idx="34849">
                  <c:v>385338004.51634496</c:v>
                </c:pt>
                <c:pt idx="34850">
                  <c:v>385295573.20407492</c:v>
                </c:pt>
                <c:pt idx="34851">
                  <c:v>385253127.49580699</c:v>
                </c:pt>
                <c:pt idx="34852">
                  <c:v>385210668.08880001</c:v>
                </c:pt>
                <c:pt idx="34853">
                  <c:v>385168195.67202002</c:v>
                </c:pt>
                <c:pt idx="34854">
                  <c:v>385125710.92621893</c:v>
                </c:pt>
                <c:pt idx="34855">
                  <c:v>385083214.52401698</c:v>
                </c:pt>
                <c:pt idx="34856">
                  <c:v>385040707.12998396</c:v>
                </c:pt>
                <c:pt idx="34857">
                  <c:v>384998189.40071696</c:v>
                </c:pt>
                <c:pt idx="34858">
                  <c:v>384955661.98492396</c:v>
                </c:pt>
                <c:pt idx="34859">
                  <c:v>384913125.52349901</c:v>
                </c:pt>
                <c:pt idx="34860">
                  <c:v>384870580.64960206</c:v>
                </c:pt>
                <c:pt idx="34861">
                  <c:v>384828027.98873591</c:v>
                </c:pt>
                <c:pt idx="34862">
                  <c:v>384785468.15882903</c:v>
                </c:pt>
                <c:pt idx="34863">
                  <c:v>384742901.77030396</c:v>
                </c:pt>
                <c:pt idx="34864">
                  <c:v>384700329.42616099</c:v>
                </c:pt>
                <c:pt idx="34865">
                  <c:v>384657751.72204894</c:v>
                </c:pt>
                <c:pt idx="34866">
                  <c:v>384615169.24634695</c:v>
                </c:pt>
                <c:pt idx="34867">
                  <c:v>384572582.58022994</c:v>
                </c:pt>
                <c:pt idx="34868">
                  <c:v>384529992.29775399</c:v>
                </c:pt>
                <c:pt idx="34869">
                  <c:v>384487398.96591896</c:v>
                </c:pt>
                <c:pt idx="34870">
                  <c:v>384444803.14475006</c:v>
                </c:pt>
                <c:pt idx="34871">
                  <c:v>384402205.38736802</c:v>
                </c:pt>
                <c:pt idx="34872">
                  <c:v>384359606.24005705</c:v>
                </c:pt>
                <c:pt idx="34873">
                  <c:v>384317006.24234396</c:v>
                </c:pt>
                <c:pt idx="34874">
                  <c:v>384274405.92706198</c:v>
                </c:pt>
                <c:pt idx="34875">
                  <c:v>384231805.82042497</c:v>
                </c:pt>
                <c:pt idx="34876">
                  <c:v>384189206.44209599</c:v>
                </c:pt>
                <c:pt idx="34877">
                  <c:v>384146608.30525696</c:v>
                </c:pt>
                <c:pt idx="34878">
                  <c:v>384104011.91667688</c:v>
                </c:pt>
                <c:pt idx="34879">
                  <c:v>384061417.77678192</c:v>
                </c:pt>
                <c:pt idx="34880">
                  <c:v>384018826.37971705</c:v>
                </c:pt>
                <c:pt idx="34881">
                  <c:v>383976238.21341997</c:v>
                </c:pt>
                <c:pt idx="34882">
                  <c:v>383933653.75968403</c:v>
                </c:pt>
                <c:pt idx="34883">
                  <c:v>383891073.49422395</c:v>
                </c:pt>
                <c:pt idx="34884">
                  <c:v>383848497.886742</c:v>
                </c:pt>
                <c:pt idx="34885">
                  <c:v>383805927.40099096</c:v>
                </c:pt>
                <c:pt idx="34886">
                  <c:v>383763362.49484003</c:v>
                </c:pt>
                <c:pt idx="34887">
                  <c:v>383720803.62033796</c:v>
                </c:pt>
                <c:pt idx="34888">
                  <c:v>383678251.22377503</c:v>
                </c:pt>
                <c:pt idx="34889">
                  <c:v>383635705.74574602</c:v>
                </c:pt>
                <c:pt idx="34890">
                  <c:v>383593167.62121099</c:v>
                </c:pt>
                <c:pt idx="34891">
                  <c:v>383550637.279558</c:v>
                </c:pt>
                <c:pt idx="34892">
                  <c:v>383508115.14466405</c:v>
                </c:pt>
                <c:pt idx="34893">
                  <c:v>383465601.63495392</c:v>
                </c:pt>
                <c:pt idx="34894">
                  <c:v>383423097.16345805</c:v>
                </c:pt>
                <c:pt idx="34895">
                  <c:v>383380602.13787401</c:v>
                </c:pt>
                <c:pt idx="34896">
                  <c:v>383338116.96062696</c:v>
                </c:pt>
                <c:pt idx="34897">
                  <c:v>383295642.02892202</c:v>
                </c:pt>
                <c:pt idx="34898">
                  <c:v>383253177.73480392</c:v>
                </c:pt>
                <c:pt idx="34899">
                  <c:v>383210724.46521699</c:v>
                </c:pt>
                <c:pt idx="34900">
                  <c:v>383168282.60205609</c:v>
                </c:pt>
                <c:pt idx="34901">
                  <c:v>383125852.52222592</c:v>
                </c:pt>
                <c:pt idx="34902">
                  <c:v>383083434.59769303</c:v>
                </c:pt>
                <c:pt idx="34903">
                  <c:v>383041029.19554597</c:v>
                </c:pt>
                <c:pt idx="34904">
                  <c:v>382998636.67804098</c:v>
                </c:pt>
                <c:pt idx="34905">
                  <c:v>382956257.40266299</c:v>
                </c:pt>
                <c:pt idx="34906">
                  <c:v>382913891.72217596</c:v>
                </c:pt>
                <c:pt idx="34907">
                  <c:v>382871539.9846729</c:v>
                </c:pt>
                <c:pt idx="34908">
                  <c:v>382829202.53363192</c:v>
                </c:pt>
                <c:pt idx="34909">
                  <c:v>382786879.70796502</c:v>
                </c:pt>
                <c:pt idx="34910">
                  <c:v>382744571.84206802</c:v>
                </c:pt>
                <c:pt idx="34911">
                  <c:v>382702279.265876</c:v>
                </c:pt>
                <c:pt idx="34912">
                  <c:v>382660002.30490601</c:v>
                </c:pt>
                <c:pt idx="34913">
                  <c:v>382617741.28031099</c:v>
                </c:pt>
                <c:pt idx="34914">
                  <c:v>382575496.50892901</c:v>
                </c:pt>
                <c:pt idx="34915">
                  <c:v>382533268.30332905</c:v>
                </c:pt>
                <c:pt idx="34916">
                  <c:v>382491056.97185999</c:v>
                </c:pt>
                <c:pt idx="34917">
                  <c:v>382448862.81869799</c:v>
                </c:pt>
                <c:pt idx="34918">
                  <c:v>382406686.14389408</c:v>
                </c:pt>
                <c:pt idx="34919">
                  <c:v>382364527.24341905</c:v>
                </c:pt>
                <c:pt idx="34920">
                  <c:v>382322386.40921003</c:v>
                </c:pt>
                <c:pt idx="34921">
                  <c:v>382280263.92921603</c:v>
                </c:pt>
                <c:pt idx="34922">
                  <c:v>382238160.08744198</c:v>
                </c:pt>
                <c:pt idx="34923">
                  <c:v>382196075.16399705</c:v>
                </c:pt>
                <c:pt idx="34924">
                  <c:v>382154009.43512994</c:v>
                </c:pt>
                <c:pt idx="34925">
                  <c:v>382111963.17328399</c:v>
                </c:pt>
                <c:pt idx="34926">
                  <c:v>382069936.64713115</c:v>
                </c:pt>
                <c:pt idx="34927">
                  <c:v>382027930.12161601</c:v>
                </c:pt>
                <c:pt idx="34928">
                  <c:v>381985943.85800397</c:v>
                </c:pt>
                <c:pt idx="34929">
                  <c:v>381943978.11391509</c:v>
                </c:pt>
                <c:pt idx="34930">
                  <c:v>381902033.14337105</c:v>
                </c:pt>
                <c:pt idx="34931">
                  <c:v>381860109.19683099</c:v>
                </c:pt>
                <c:pt idx="34932">
                  <c:v>381818206.52123797</c:v>
                </c:pt>
                <c:pt idx="34933">
                  <c:v>381776325.36005402</c:v>
                </c:pt>
                <c:pt idx="34934">
                  <c:v>381734465.95330101</c:v>
                </c:pt>
                <c:pt idx="34935">
                  <c:v>381692628.53760099</c:v>
                </c:pt>
                <c:pt idx="34936">
                  <c:v>381650813.34621209</c:v>
                </c:pt>
                <c:pt idx="34937">
                  <c:v>381609020.60906905</c:v>
                </c:pt>
                <c:pt idx="34938">
                  <c:v>381567250.55282301</c:v>
                </c:pt>
                <c:pt idx="34939">
                  <c:v>381525503.40087295</c:v>
                </c:pt>
                <c:pt idx="34940">
                  <c:v>381483779.37340802</c:v>
                </c:pt>
                <c:pt idx="34941">
                  <c:v>381442078.68744302</c:v>
                </c:pt>
                <c:pt idx="34942">
                  <c:v>381400401.55685109</c:v>
                </c:pt>
                <c:pt idx="34943">
                  <c:v>381358748.19240499</c:v>
                </c:pt>
                <c:pt idx="34944">
                  <c:v>381317118.801808</c:v>
                </c:pt>
                <c:pt idx="34945">
                  <c:v>381275513.58973294</c:v>
                </c:pt>
                <c:pt idx="34946">
                  <c:v>381233932.75785398</c:v>
                </c:pt>
                <c:pt idx="34947">
                  <c:v>381192376.504879</c:v>
                </c:pt>
                <c:pt idx="34948">
                  <c:v>381150845.02658999</c:v>
                </c:pt>
                <c:pt idx="34949">
                  <c:v>381109338.51586998</c:v>
                </c:pt>
                <c:pt idx="34950">
                  <c:v>381067857.16273892</c:v>
                </c:pt>
                <c:pt idx="34951">
                  <c:v>381026401.15438902</c:v>
                </c:pt>
                <c:pt idx="34952">
                  <c:v>380984970.67521101</c:v>
                </c:pt>
                <c:pt idx="34953">
                  <c:v>380943565.90683192</c:v>
                </c:pt>
                <c:pt idx="34954">
                  <c:v>380902187.02814502</c:v>
                </c:pt>
                <c:pt idx="34955">
                  <c:v>380860834.21533692</c:v>
                </c:pt>
                <c:pt idx="34956">
                  <c:v>380819507.64192802</c:v>
                </c:pt>
                <c:pt idx="34957">
                  <c:v>380778207.47879201</c:v>
                </c:pt>
                <c:pt idx="34958">
                  <c:v>380736933.89419597</c:v>
                </c:pt>
                <c:pt idx="34959">
                  <c:v>380695687.05382311</c:v>
                </c:pt>
                <c:pt idx="34960">
                  <c:v>380654467.12080705</c:v>
                </c:pt>
                <c:pt idx="34961">
                  <c:v>380613274.25575799</c:v>
                </c:pt>
                <c:pt idx="34962">
                  <c:v>380572108.616795</c:v>
                </c:pt>
                <c:pt idx="34963">
                  <c:v>380530970.35957009</c:v>
                </c:pt>
                <c:pt idx="34964">
                  <c:v>380489859.63730109</c:v>
                </c:pt>
                <c:pt idx="34965">
                  <c:v>380448776.600797</c:v>
                </c:pt>
                <c:pt idx="34966">
                  <c:v>380407721.39848799</c:v>
                </c:pt>
                <c:pt idx="34967">
                  <c:v>380366694.176449</c:v>
                </c:pt>
                <c:pt idx="34968">
                  <c:v>380325695.07843</c:v>
                </c:pt>
                <c:pt idx="34969">
                  <c:v>380284724.24588197</c:v>
                </c:pt>
                <c:pt idx="34970">
                  <c:v>380243781.81798393</c:v>
                </c:pt>
                <c:pt idx="34971">
                  <c:v>380202867.93166596</c:v>
                </c:pt>
                <c:pt idx="34972">
                  <c:v>380161982.72163993</c:v>
                </c:pt>
                <c:pt idx="34973">
                  <c:v>380121126.32042205</c:v>
                </c:pt>
                <c:pt idx="34974">
                  <c:v>380080298.85835898</c:v>
                </c:pt>
                <c:pt idx="34975">
                  <c:v>380039500.463651</c:v>
                </c:pt>
                <c:pt idx="34976">
                  <c:v>379998731.26237994</c:v>
                </c:pt>
                <c:pt idx="34977">
                  <c:v>379957991.37853301</c:v>
                </c:pt>
                <c:pt idx="34978">
                  <c:v>379917280.93402296</c:v>
                </c:pt>
                <c:pt idx="34979">
                  <c:v>379876600.04871798</c:v>
                </c:pt>
                <c:pt idx="34980">
                  <c:v>379835948.84046108</c:v>
                </c:pt>
                <c:pt idx="34981">
                  <c:v>379795327.42509395</c:v>
                </c:pt>
                <c:pt idx="34982">
                  <c:v>379754735.91648394</c:v>
                </c:pt>
                <c:pt idx="34983">
                  <c:v>379714174.42653996</c:v>
                </c:pt>
                <c:pt idx="34984">
                  <c:v>379673643.06524003</c:v>
                </c:pt>
                <c:pt idx="34985">
                  <c:v>379633141.94065499</c:v>
                </c:pt>
                <c:pt idx="34986">
                  <c:v>379592671.15896505</c:v>
                </c:pt>
                <c:pt idx="34987">
                  <c:v>379552230.82448602</c:v>
                </c:pt>
                <c:pt idx="34988">
                  <c:v>379511821.03968894</c:v>
                </c:pt>
                <c:pt idx="34989">
                  <c:v>379471441.905222</c:v>
                </c:pt>
                <c:pt idx="34990">
                  <c:v>379431093.51993096</c:v>
                </c:pt>
                <c:pt idx="34991">
                  <c:v>379390775.98088294</c:v>
                </c:pt>
                <c:pt idx="34992">
                  <c:v>379350489.38338101</c:v>
                </c:pt>
                <c:pt idx="34993">
                  <c:v>379310233.82099092</c:v>
                </c:pt>
                <c:pt idx="34994">
                  <c:v>379270009.385557</c:v>
                </c:pt>
                <c:pt idx="34995">
                  <c:v>379229816.16722506</c:v>
                </c:pt>
                <c:pt idx="34996">
                  <c:v>379189654.25445902</c:v>
                </c:pt>
                <c:pt idx="34997">
                  <c:v>379149523.73406303</c:v>
                </c:pt>
                <c:pt idx="34998">
                  <c:v>379109424.691199</c:v>
                </c:pt>
                <c:pt idx="34999">
                  <c:v>379069357.209405</c:v>
                </c:pt>
                <c:pt idx="35000">
                  <c:v>379029321.370619</c:v>
                </c:pt>
                <c:pt idx="35001">
                  <c:v>378989317.255189</c:v>
                </c:pt>
                <c:pt idx="35002">
                  <c:v>378949344.94189996</c:v>
                </c:pt>
                <c:pt idx="35003">
                  <c:v>378909404.50798601</c:v>
                </c:pt>
                <c:pt idx="35004">
                  <c:v>378869496.02915102</c:v>
                </c:pt>
                <c:pt idx="35005">
                  <c:v>378829619.57958502</c:v>
                </c:pt>
                <c:pt idx="35006">
                  <c:v>378789775.23198485</c:v>
                </c:pt>
                <c:pt idx="35007">
                  <c:v>378749963.05756706</c:v>
                </c:pt>
                <c:pt idx="35008">
                  <c:v>378710183.12608695</c:v>
                </c:pt>
                <c:pt idx="35009">
                  <c:v>378670435.50585902</c:v>
                </c:pt>
                <c:pt idx="35010">
                  <c:v>378630720.26376605</c:v>
                </c:pt>
                <c:pt idx="35011">
                  <c:v>378591037.46528393</c:v>
                </c:pt>
                <c:pt idx="35012">
                  <c:v>378551387.17449206</c:v>
                </c:pt>
                <c:pt idx="35013">
                  <c:v>378511769.45409209</c:v>
                </c:pt>
                <c:pt idx="35014">
                  <c:v>378472184.36542398</c:v>
                </c:pt>
                <c:pt idx="35015">
                  <c:v>378432631.968481</c:v>
                </c:pt>
                <c:pt idx="35016">
                  <c:v>378393112.32192695</c:v>
                </c:pt>
                <c:pt idx="35017">
                  <c:v>378353625.483109</c:v>
                </c:pt>
                <c:pt idx="35018">
                  <c:v>378314171.508075</c:v>
                </c:pt>
                <c:pt idx="35019">
                  <c:v>378274750.45158792</c:v>
                </c:pt>
                <c:pt idx="35020">
                  <c:v>378235362.36714208</c:v>
                </c:pt>
                <c:pt idx="35021">
                  <c:v>378196007.30697393</c:v>
                </c:pt>
                <c:pt idx="35022">
                  <c:v>378156685.32208395</c:v>
                </c:pt>
                <c:pt idx="35023">
                  <c:v>378117396.46224195</c:v>
                </c:pt>
                <c:pt idx="35024">
                  <c:v>378078140.77600896</c:v>
                </c:pt>
                <c:pt idx="35025">
                  <c:v>378038918.31074792</c:v>
                </c:pt>
                <c:pt idx="35026">
                  <c:v>377999729.11263692</c:v>
                </c:pt>
                <c:pt idx="35027">
                  <c:v>377960573.22668594</c:v>
                </c:pt>
                <c:pt idx="35028">
                  <c:v>377921450.69674891</c:v>
                </c:pt>
                <c:pt idx="35029">
                  <c:v>377882361.56553501</c:v>
                </c:pt>
                <c:pt idx="35030">
                  <c:v>377843305.87462509</c:v>
                </c:pt>
                <c:pt idx="35031">
                  <c:v>377804283.66448402</c:v>
                </c:pt>
                <c:pt idx="35032">
                  <c:v>377765294.97447395</c:v>
                </c:pt>
                <c:pt idx="35033">
                  <c:v>377726339.84286606</c:v>
                </c:pt>
                <c:pt idx="35034">
                  <c:v>377687418.30685401</c:v>
                </c:pt>
                <c:pt idx="35035">
                  <c:v>377648530.40256602</c:v>
                </c:pt>
                <c:pt idx="35036">
                  <c:v>377609676.165079</c:v>
                </c:pt>
                <c:pt idx="35037">
                  <c:v>377570855.62842906</c:v>
                </c:pt>
                <c:pt idx="35038">
                  <c:v>377532068.82562298</c:v>
                </c:pt>
                <c:pt idx="35039">
                  <c:v>377493315.78865403</c:v>
                </c:pt>
                <c:pt idx="35040">
                  <c:v>377454596.54850906</c:v>
                </c:pt>
                <c:pt idx="35041">
                  <c:v>377415911.13518399</c:v>
                </c:pt>
                <c:pt idx="35042">
                  <c:v>377377259.577694</c:v>
                </c:pt>
                <c:pt idx="35043">
                  <c:v>377338641.90408295</c:v>
                </c:pt>
                <c:pt idx="35044">
                  <c:v>377300058.14143997</c:v>
                </c:pt>
                <c:pt idx="35045">
                  <c:v>377261508.31590492</c:v>
                </c:pt>
                <c:pt idx="35046">
                  <c:v>377222992.45268291</c:v>
                </c:pt>
                <c:pt idx="35047">
                  <c:v>377184510.57605392</c:v>
                </c:pt>
                <c:pt idx="35048">
                  <c:v>377146062.70938599</c:v>
                </c:pt>
                <c:pt idx="35049">
                  <c:v>377107648.87514305</c:v>
                </c:pt>
                <c:pt idx="35050">
                  <c:v>377069269.09489501</c:v>
                </c:pt>
                <c:pt idx="35051">
                  <c:v>377030923.389332</c:v>
                </c:pt>
                <c:pt idx="35052">
                  <c:v>376992611.77827191</c:v>
                </c:pt>
                <c:pt idx="35053">
                  <c:v>376954334.28067195</c:v>
                </c:pt>
                <c:pt idx="35054">
                  <c:v>376916090.91463697</c:v>
                </c:pt>
                <c:pt idx="35055">
                  <c:v>376877881.69743001</c:v>
                </c:pt>
                <c:pt idx="35056">
                  <c:v>376839706.64548606</c:v>
                </c:pt>
                <c:pt idx="35057">
                  <c:v>376801565.77441502</c:v>
                </c:pt>
                <c:pt idx="35058">
                  <c:v>376763459.09901792</c:v>
                </c:pt>
                <c:pt idx="35059">
                  <c:v>376725386.63329101</c:v>
                </c:pt>
                <c:pt idx="35060">
                  <c:v>376687348.39043999</c:v>
                </c:pt>
                <c:pt idx="35061">
                  <c:v>376649344.38288599</c:v>
                </c:pt>
                <c:pt idx="35062">
                  <c:v>376611374.6222769</c:v>
                </c:pt>
                <c:pt idx="35063">
                  <c:v>376573439.11949497</c:v>
                </c:pt>
                <c:pt idx="35064">
                  <c:v>376535537.88466609</c:v>
                </c:pt>
                <c:pt idx="35065">
                  <c:v>376497670.92716998</c:v>
                </c:pt>
                <c:pt idx="35066">
                  <c:v>376459838.25564796</c:v>
                </c:pt>
                <c:pt idx="35067">
                  <c:v>376422039.87801301</c:v>
                </c:pt>
                <c:pt idx="35068">
                  <c:v>376384275.80145502</c:v>
                </c:pt>
                <c:pt idx="35069">
                  <c:v>376346546.03245395</c:v>
                </c:pt>
                <c:pt idx="35070">
                  <c:v>376308850.57678592</c:v>
                </c:pt>
                <c:pt idx="35071">
                  <c:v>376271189.439529</c:v>
                </c:pt>
                <c:pt idx="35072">
                  <c:v>376233562.62507695</c:v>
                </c:pt>
                <c:pt idx="35073">
                  <c:v>376195970.13714409</c:v>
                </c:pt>
                <c:pt idx="35074">
                  <c:v>376158411.97877294</c:v>
                </c:pt>
                <c:pt idx="35075">
                  <c:v>376120888.152345</c:v>
                </c:pt>
                <c:pt idx="35076">
                  <c:v>376083398.65958405</c:v>
                </c:pt>
                <c:pt idx="35077">
                  <c:v>376045943.50156802</c:v>
                </c:pt>
                <c:pt idx="35078">
                  <c:v>376008522.67873698</c:v>
                </c:pt>
                <c:pt idx="35079">
                  <c:v>375971136.19089597</c:v>
                </c:pt>
                <c:pt idx="35080">
                  <c:v>375933784.03722996</c:v>
                </c:pt>
                <c:pt idx="35081">
                  <c:v>375896466.21630192</c:v>
                </c:pt>
                <c:pt idx="35082">
                  <c:v>375859182.72606999</c:v>
                </c:pt>
                <c:pt idx="35083">
                  <c:v>375821933.56388801</c:v>
                </c:pt>
                <c:pt idx="35084">
                  <c:v>375784718.726515</c:v>
                </c:pt>
                <c:pt idx="35085">
                  <c:v>375747538.21012205</c:v>
                </c:pt>
                <c:pt idx="35086">
                  <c:v>375710392.01030201</c:v>
                </c:pt>
                <c:pt idx="35087">
                  <c:v>375673280.122069</c:v>
                </c:pt>
                <c:pt idx="35088">
                  <c:v>375636202.53987592</c:v>
                </c:pt>
                <c:pt idx="35089">
                  <c:v>375599159.25761205</c:v>
                </c:pt>
                <c:pt idx="35090">
                  <c:v>375562150.26861399</c:v>
                </c:pt>
                <c:pt idx="35091">
                  <c:v>375525175.56567299</c:v>
                </c:pt>
                <c:pt idx="35092">
                  <c:v>375488235.14103901</c:v>
                </c:pt>
                <c:pt idx="35093">
                  <c:v>375451328.98642892</c:v>
                </c:pt>
                <c:pt idx="35094">
                  <c:v>375414457.093032</c:v>
                </c:pt>
                <c:pt idx="35095">
                  <c:v>375377619.45151901</c:v>
                </c:pt>
                <c:pt idx="35096">
                  <c:v>375340816.05204296</c:v>
                </c:pt>
                <c:pt idx="35097">
                  <c:v>375304046.88425201</c:v>
                </c:pt>
                <c:pt idx="35098">
                  <c:v>375267311.93729103</c:v>
                </c:pt>
                <c:pt idx="35099">
                  <c:v>375230611.199808</c:v>
                </c:pt>
                <c:pt idx="35100">
                  <c:v>375193944.65996301</c:v>
                </c:pt>
                <c:pt idx="35101">
                  <c:v>375157312.30543101</c:v>
                </c:pt>
                <c:pt idx="35102">
                  <c:v>375120714.12340897</c:v>
                </c:pt>
                <c:pt idx="35103">
                  <c:v>375084150.10062301</c:v>
                </c:pt>
                <c:pt idx="35104">
                  <c:v>375047620.22333091</c:v>
                </c:pt>
                <c:pt idx="35105">
                  <c:v>375011124.477332</c:v>
                </c:pt>
                <c:pt idx="35106">
                  <c:v>374974662.84796798</c:v>
                </c:pt>
                <c:pt idx="35107">
                  <c:v>374938235.32013392</c:v>
                </c:pt>
                <c:pt idx="35108">
                  <c:v>374901841.87827891</c:v>
                </c:pt>
                <c:pt idx="35109">
                  <c:v>374865482.50641501</c:v>
                </c:pt>
                <c:pt idx="35110">
                  <c:v>374829157.18812007</c:v>
                </c:pt>
                <c:pt idx="35111">
                  <c:v>374792865.90654403</c:v>
                </c:pt>
                <c:pt idx="35112">
                  <c:v>374756608.64441508</c:v>
                </c:pt>
                <c:pt idx="35113">
                  <c:v>374720385.38404399</c:v>
                </c:pt>
                <c:pt idx="35114">
                  <c:v>374684196.10733002</c:v>
                </c:pt>
                <c:pt idx="35115">
                  <c:v>374648040.79576296</c:v>
                </c:pt>
                <c:pt idx="35116">
                  <c:v>374611919.43043494</c:v>
                </c:pt>
                <c:pt idx="35117">
                  <c:v>374575831.99203587</c:v>
                </c:pt>
                <c:pt idx="35118">
                  <c:v>374539778.46086901</c:v>
                </c:pt>
                <c:pt idx="35119">
                  <c:v>374503758.81684601</c:v>
                </c:pt>
                <c:pt idx="35120">
                  <c:v>374467773.03949791</c:v>
                </c:pt>
                <c:pt idx="35121">
                  <c:v>374431821.107979</c:v>
                </c:pt>
                <c:pt idx="35122">
                  <c:v>374395903.00106996</c:v>
                </c:pt>
                <c:pt idx="35123">
                  <c:v>374360018.69718206</c:v>
                </c:pt>
                <c:pt idx="35124">
                  <c:v>374324168.17436606</c:v>
                </c:pt>
                <c:pt idx="35125">
                  <c:v>374288351.41030896</c:v>
                </c:pt>
                <c:pt idx="35126">
                  <c:v>374252568.38234895</c:v>
                </c:pt>
                <c:pt idx="35127">
                  <c:v>374216819.06747001</c:v>
                </c:pt>
                <c:pt idx="35128">
                  <c:v>374181103.442312</c:v>
                </c:pt>
                <c:pt idx="35129">
                  <c:v>374145421.48317295</c:v>
                </c:pt>
                <c:pt idx="35130">
                  <c:v>374109773.16601402</c:v>
                </c:pt>
                <c:pt idx="35131">
                  <c:v>374074158.46646601</c:v>
                </c:pt>
                <c:pt idx="35132">
                  <c:v>374038577.35982704</c:v>
                </c:pt>
                <c:pt idx="35133">
                  <c:v>374003029.82107294</c:v>
                </c:pt>
                <c:pt idx="35134">
                  <c:v>373967515.82486206</c:v>
                </c:pt>
                <c:pt idx="35135">
                  <c:v>373932035.34553206</c:v>
                </c:pt>
                <c:pt idx="35136">
                  <c:v>373896588.35711211</c:v>
                </c:pt>
                <c:pt idx="35137">
                  <c:v>373861174.83332205</c:v>
                </c:pt>
                <c:pt idx="35138">
                  <c:v>373825794.74757606</c:v>
                </c:pt>
                <c:pt idx="35139">
                  <c:v>373790448.07299095</c:v>
                </c:pt>
                <c:pt idx="35140">
                  <c:v>373755134.78238595</c:v>
                </c:pt>
                <c:pt idx="35141">
                  <c:v>373719854.84828705</c:v>
                </c:pt>
                <c:pt idx="35142">
                  <c:v>373684608.24293393</c:v>
                </c:pt>
                <c:pt idx="35143">
                  <c:v>373649394.93827885</c:v>
                </c:pt>
                <c:pt idx="35144">
                  <c:v>373614214.90599394</c:v>
                </c:pt>
                <c:pt idx="35145">
                  <c:v>373579068.11747301</c:v>
                </c:pt>
                <c:pt idx="35146">
                  <c:v>373543954.54383606</c:v>
                </c:pt>
                <c:pt idx="35147">
                  <c:v>373508874.15593499</c:v>
                </c:pt>
                <c:pt idx="35148">
                  <c:v>373473826.92435092</c:v>
                </c:pt>
                <c:pt idx="35149">
                  <c:v>373438812.81940401</c:v>
                </c:pt>
                <c:pt idx="35150">
                  <c:v>373403831.81115502</c:v>
                </c:pt>
                <c:pt idx="35151">
                  <c:v>373368883.86940598</c:v>
                </c:pt>
                <c:pt idx="35152">
                  <c:v>373333968.96370792</c:v>
                </c:pt>
                <c:pt idx="35153">
                  <c:v>373299087.06336206</c:v>
                </c:pt>
                <c:pt idx="35154">
                  <c:v>373264238.13742107</c:v>
                </c:pt>
                <c:pt idx="35155">
                  <c:v>373229422.154697</c:v>
                </c:pt>
                <c:pt idx="35156">
                  <c:v>373194639.08376002</c:v>
                </c:pt>
                <c:pt idx="35157">
                  <c:v>373159888.89294493</c:v>
                </c:pt>
                <c:pt idx="35158">
                  <c:v>373125171.55035305</c:v>
                </c:pt>
                <c:pt idx="35159">
                  <c:v>373090487.02385497</c:v>
                </c:pt>
                <c:pt idx="35160">
                  <c:v>373055835.28109199</c:v>
                </c:pt>
                <c:pt idx="35161">
                  <c:v>373021216.28948492</c:v>
                </c:pt>
                <c:pt idx="35162">
                  <c:v>372986630.01623094</c:v>
                </c:pt>
                <c:pt idx="35163">
                  <c:v>372952076.42830992</c:v>
                </c:pt>
                <c:pt idx="35164">
                  <c:v>372917555.49248493</c:v>
                </c:pt>
                <c:pt idx="35165">
                  <c:v>372883067.17531002</c:v>
                </c:pt>
                <c:pt idx="35166">
                  <c:v>372848611.44312608</c:v>
                </c:pt>
                <c:pt idx="35167">
                  <c:v>372814188.26206994</c:v>
                </c:pt>
                <c:pt idx="35168">
                  <c:v>372779797.59807491</c:v>
                </c:pt>
                <c:pt idx="35169">
                  <c:v>372745439.41687196</c:v>
                </c:pt>
                <c:pt idx="35170">
                  <c:v>372711113.683994</c:v>
                </c:pt>
                <c:pt idx="35171">
                  <c:v>372676820.36478102</c:v>
                </c:pt>
                <c:pt idx="35172">
                  <c:v>372642559.4243769</c:v>
                </c:pt>
                <c:pt idx="35173">
                  <c:v>372608330.827739</c:v>
                </c:pt>
                <c:pt idx="35174">
                  <c:v>372574134.53963494</c:v>
                </c:pt>
                <c:pt idx="35175">
                  <c:v>372539970.52464896</c:v>
                </c:pt>
                <c:pt idx="35176">
                  <c:v>372505838.74718302</c:v>
                </c:pt>
                <c:pt idx="35177">
                  <c:v>372471739.17145997</c:v>
                </c:pt>
                <c:pt idx="35178">
                  <c:v>372437671.76152402</c:v>
                </c:pt>
                <c:pt idx="35179">
                  <c:v>372403636.4812479</c:v>
                </c:pt>
                <c:pt idx="35180">
                  <c:v>372369633.29432994</c:v>
                </c:pt>
                <c:pt idx="35181">
                  <c:v>372335662.16430002</c:v>
                </c:pt>
                <c:pt idx="35182">
                  <c:v>372301723.05452204</c:v>
                </c:pt>
                <c:pt idx="35183">
                  <c:v>372267815.92819399</c:v>
                </c:pt>
                <c:pt idx="35184">
                  <c:v>372233940.74835205</c:v>
                </c:pt>
                <c:pt idx="35185">
                  <c:v>372200097.47787303</c:v>
                </c:pt>
                <c:pt idx="35186">
                  <c:v>372166286.07947499</c:v>
                </c:pt>
                <c:pt idx="35187">
                  <c:v>372132506.51572198</c:v>
                </c:pt>
                <c:pt idx="35188">
                  <c:v>372098758.74902505</c:v>
                </c:pt>
                <c:pt idx="35189">
                  <c:v>372065042.74164492</c:v>
                </c:pt>
                <c:pt idx="35190">
                  <c:v>372031358.45569295</c:v>
                </c:pt>
                <c:pt idx="35191">
                  <c:v>371997705.85313398</c:v>
                </c:pt>
                <c:pt idx="35192">
                  <c:v>371964084.89579099</c:v>
                </c:pt>
                <c:pt idx="35193">
                  <c:v>371930495.545344</c:v>
                </c:pt>
                <c:pt idx="35194">
                  <c:v>371896937.76333201</c:v>
                </c:pt>
                <c:pt idx="35195">
                  <c:v>371863411.51115799</c:v>
                </c:pt>
                <c:pt idx="35196">
                  <c:v>371829916.75008899</c:v>
                </c:pt>
                <c:pt idx="35197">
                  <c:v>371796453.44125903</c:v>
                </c:pt>
                <c:pt idx="35198">
                  <c:v>371763021.54567099</c:v>
                </c:pt>
                <c:pt idx="35199">
                  <c:v>371729621.02419609</c:v>
                </c:pt>
                <c:pt idx="35200">
                  <c:v>371696251.83758205</c:v>
                </c:pt>
                <c:pt idx="35201">
                  <c:v>371662913.94644696</c:v>
                </c:pt>
                <c:pt idx="35202">
                  <c:v>371629607.31129003</c:v>
                </c:pt>
                <c:pt idx="35203">
                  <c:v>371596331.89248496</c:v>
                </c:pt>
                <c:pt idx="35204">
                  <c:v>371563087.65028799</c:v>
                </c:pt>
                <c:pt idx="35205">
                  <c:v>371529874.54483801</c:v>
                </c:pt>
                <c:pt idx="35206">
                  <c:v>371496692.53615803</c:v>
                </c:pt>
                <c:pt idx="35207">
                  <c:v>371463541.58415502</c:v>
                </c:pt>
                <c:pt idx="35208">
                  <c:v>371430421.64862704</c:v>
                </c:pt>
                <c:pt idx="35209">
                  <c:v>371397332.68925899</c:v>
                </c:pt>
                <c:pt idx="35210">
                  <c:v>371364274.665631</c:v>
                </c:pt>
                <c:pt idx="35211">
                  <c:v>371331247.53721201</c:v>
                </c:pt>
                <c:pt idx="35212">
                  <c:v>371298251.26336998</c:v>
                </c:pt>
                <c:pt idx="35213">
                  <c:v>371265285.80336702</c:v>
                </c:pt>
                <c:pt idx="35214">
                  <c:v>371232351.11636502</c:v>
                </c:pt>
                <c:pt idx="35215">
                  <c:v>371199447.16142607</c:v>
                </c:pt>
                <c:pt idx="35216">
                  <c:v>371166573.89751405</c:v>
                </c:pt>
                <c:pt idx="35217">
                  <c:v>371133731.28349698</c:v>
                </c:pt>
                <c:pt idx="35218">
                  <c:v>371100919.27814698</c:v>
                </c:pt>
                <c:pt idx="35219">
                  <c:v>371068137.84014398</c:v>
                </c:pt>
                <c:pt idx="35220">
                  <c:v>371035386.92807603</c:v>
                </c:pt>
                <c:pt idx="35221">
                  <c:v>371002666.50044101</c:v>
                </c:pt>
                <c:pt idx="35222">
                  <c:v>370969976.51564991</c:v>
                </c:pt>
                <c:pt idx="35223">
                  <c:v>370937316.93202496</c:v>
                </c:pt>
                <c:pt idx="35224">
                  <c:v>370904687.70780402</c:v>
                </c:pt>
                <c:pt idx="35225">
                  <c:v>370872088.80114198</c:v>
                </c:pt>
                <c:pt idx="35226">
                  <c:v>370839520.17011106</c:v>
                </c:pt>
                <c:pt idx="35227">
                  <c:v>370806981.77270103</c:v>
                </c:pt>
                <c:pt idx="35228">
                  <c:v>370774473.56682497</c:v>
                </c:pt>
                <c:pt idx="35229">
                  <c:v>370741995.51031792</c:v>
                </c:pt>
                <c:pt idx="35230">
                  <c:v>370709547.56093699</c:v>
                </c:pt>
                <c:pt idx="35231">
                  <c:v>370677129.67636597</c:v>
                </c:pt>
                <c:pt idx="35232">
                  <c:v>370644741.81421399</c:v>
                </c:pt>
                <c:pt idx="35233">
                  <c:v>370612383.93201894</c:v>
                </c:pt>
                <c:pt idx="35234">
                  <c:v>370580055.98724794</c:v>
                </c:pt>
                <c:pt idx="35235">
                  <c:v>370547757.93729895</c:v>
                </c:pt>
                <c:pt idx="35236">
                  <c:v>370515489.73950201</c:v>
                </c:pt>
                <c:pt idx="35237">
                  <c:v>370483251.35111898</c:v>
                </c:pt>
                <c:pt idx="35238">
                  <c:v>370451042.72934896</c:v>
                </c:pt>
                <c:pt idx="35239">
                  <c:v>370418863.83132499</c:v>
                </c:pt>
                <c:pt idx="35240">
                  <c:v>370386714.61411798</c:v>
                </c:pt>
                <c:pt idx="35241">
                  <c:v>370354595.03473896</c:v>
                </c:pt>
                <c:pt idx="35242">
                  <c:v>370322505.05013698</c:v>
                </c:pt>
                <c:pt idx="35243">
                  <c:v>370290444.617203</c:v>
                </c:pt>
                <c:pt idx="35244">
                  <c:v>370258413.69277096</c:v>
                </c:pt>
                <c:pt idx="35245">
                  <c:v>370226412.23361599</c:v>
                </c:pt>
                <c:pt idx="35246">
                  <c:v>370194440.19646001</c:v>
                </c:pt>
                <c:pt idx="35247">
                  <c:v>370162497.53797191</c:v>
                </c:pt>
                <c:pt idx="35248">
                  <c:v>370130584.21476609</c:v>
                </c:pt>
                <c:pt idx="35249">
                  <c:v>370098700.18340498</c:v>
                </c:pt>
                <c:pt idx="35250">
                  <c:v>370066845.40040296</c:v>
                </c:pt>
                <c:pt idx="35251">
                  <c:v>370035019.82222199</c:v>
                </c:pt>
                <c:pt idx="35252">
                  <c:v>370003223.40527797</c:v>
                </c:pt>
                <c:pt idx="35253">
                  <c:v>369971456.10593891</c:v>
                </c:pt>
                <c:pt idx="35254">
                  <c:v>369939717.88052797</c:v>
                </c:pt>
                <c:pt idx="35255">
                  <c:v>369908008.685323</c:v>
                </c:pt>
                <c:pt idx="35256">
                  <c:v>369876328.476556</c:v>
                </c:pt>
                <c:pt idx="35257">
                  <c:v>369844677.21042001</c:v>
                </c:pt>
                <c:pt idx="35258">
                  <c:v>369813054.84306306</c:v>
                </c:pt>
                <c:pt idx="35259">
                  <c:v>369781461.33059609</c:v>
                </c:pt>
                <c:pt idx="35260">
                  <c:v>369749896.62908697</c:v>
                </c:pt>
                <c:pt idx="35261">
                  <c:v>369718360.69456798</c:v>
                </c:pt>
                <c:pt idx="35262">
                  <c:v>369686853.48303199</c:v>
                </c:pt>
                <c:pt idx="35263">
                  <c:v>369655374.95043695</c:v>
                </c:pt>
                <c:pt idx="35264">
                  <c:v>369623925.05270499</c:v>
                </c:pt>
                <c:pt idx="35265">
                  <c:v>369592503.74572301</c:v>
                </c:pt>
                <c:pt idx="35266">
                  <c:v>369561110.98534393</c:v>
                </c:pt>
                <c:pt idx="35267">
                  <c:v>369529746.727391</c:v>
                </c:pt>
                <c:pt idx="35268">
                  <c:v>369498410.92765296</c:v>
                </c:pt>
                <c:pt idx="35269">
                  <c:v>369467103.54189008</c:v>
                </c:pt>
                <c:pt idx="35270">
                  <c:v>369435824.52583092</c:v>
                </c:pt>
                <c:pt idx="35271">
                  <c:v>369404573.83517694</c:v>
                </c:pt>
                <c:pt idx="35272">
                  <c:v>369373351.42560196</c:v>
                </c:pt>
                <c:pt idx="35273">
                  <c:v>369342157.25275099</c:v>
                </c:pt>
                <c:pt idx="35274">
                  <c:v>369310991.27224386</c:v>
                </c:pt>
                <c:pt idx="35275">
                  <c:v>369279853.43967789</c:v>
                </c:pt>
                <c:pt idx="35276">
                  <c:v>369248743.710621</c:v>
                </c:pt>
                <c:pt idx="35277">
                  <c:v>369217662.04062301</c:v>
                </c:pt>
                <c:pt idx="35278">
                  <c:v>369186608.38520694</c:v>
                </c:pt>
                <c:pt idx="35279">
                  <c:v>369155582.69987792</c:v>
                </c:pt>
                <c:pt idx="35280">
                  <c:v>369124584.94011605</c:v>
                </c:pt>
                <c:pt idx="35281">
                  <c:v>369093615.06138492</c:v>
                </c:pt>
                <c:pt idx="35282">
                  <c:v>369062673.01912701</c:v>
                </c:pt>
                <c:pt idx="35283">
                  <c:v>369031758.768767</c:v>
                </c:pt>
                <c:pt idx="35284">
                  <c:v>369000872.26571298</c:v>
                </c:pt>
                <c:pt idx="35285">
                  <c:v>368970013.46535295</c:v>
                </c:pt>
                <c:pt idx="35286">
                  <c:v>368939182.32306409</c:v>
                </c:pt>
                <c:pt idx="35287">
                  <c:v>368908378.79420292</c:v>
                </c:pt>
                <c:pt idx="35288">
                  <c:v>368877602.83411598</c:v>
                </c:pt>
                <c:pt idx="35289">
                  <c:v>368846854.39813209</c:v>
                </c:pt>
                <c:pt idx="35290">
                  <c:v>368816133.441571</c:v>
                </c:pt>
                <c:pt idx="35291">
                  <c:v>368785439.91973692</c:v>
                </c:pt>
                <c:pt idx="35292">
                  <c:v>368754773.78792399</c:v>
                </c:pt>
                <c:pt idx="35293">
                  <c:v>368724135.00141698</c:v>
                </c:pt>
                <c:pt idx="35294">
                  <c:v>368693523.51548803</c:v>
                </c:pt>
                <c:pt idx="35295">
                  <c:v>368662939.28540099</c:v>
                </c:pt>
                <c:pt idx="35296">
                  <c:v>368632382.26641202</c:v>
                </c:pt>
                <c:pt idx="35297">
                  <c:v>368601852.41376799</c:v>
                </c:pt>
                <c:pt idx="35298">
                  <c:v>368571349.68270892</c:v>
                </c:pt>
                <c:pt idx="35299">
                  <c:v>368540874.02846801</c:v>
                </c:pt>
                <c:pt idx="35300">
                  <c:v>368510425.40627486</c:v>
                </c:pt>
                <c:pt idx="35301">
                  <c:v>368480003.77134895</c:v>
                </c:pt>
                <c:pt idx="35302">
                  <c:v>368449609.07891101</c:v>
                </c:pt>
                <c:pt idx="35303">
                  <c:v>368419241.284172</c:v>
                </c:pt>
                <c:pt idx="35304">
                  <c:v>368388900.342345</c:v>
                </c:pt>
                <c:pt idx="35305">
                  <c:v>368358586.20863694</c:v>
                </c:pt>
                <c:pt idx="35306">
                  <c:v>368328298.83825296</c:v>
                </c:pt>
                <c:pt idx="35307">
                  <c:v>368298038.18639892</c:v>
                </c:pt>
                <c:pt idx="35308">
                  <c:v>368267804.20827699</c:v>
                </c:pt>
                <c:pt idx="35309">
                  <c:v>368237596.85909206</c:v>
                </c:pt>
                <c:pt idx="35310">
                  <c:v>368207416.09404695</c:v>
                </c:pt>
                <c:pt idx="35311">
                  <c:v>368177261.868348</c:v>
                </c:pt>
                <c:pt idx="35312">
                  <c:v>368147134.1372</c:v>
                </c:pt>
                <c:pt idx="35313">
                  <c:v>368117032.85581207</c:v>
                </c:pt>
                <c:pt idx="35314">
                  <c:v>368086957.97939491</c:v>
                </c:pt>
                <c:pt idx="35315">
                  <c:v>368056909.46316504</c:v>
                </c:pt>
                <c:pt idx="35316">
                  <c:v>368026887.26233894</c:v>
                </c:pt>
                <c:pt idx="35317">
                  <c:v>367996891.332142</c:v>
                </c:pt>
                <c:pt idx="35318">
                  <c:v>367966921.62780005</c:v>
                </c:pt>
                <c:pt idx="35319">
                  <c:v>367936978.10454607</c:v>
                </c:pt>
                <c:pt idx="35320">
                  <c:v>367907060.71762198</c:v>
                </c:pt>
                <c:pt idx="35321">
                  <c:v>367877169.42227197</c:v>
                </c:pt>
                <c:pt idx="35322">
                  <c:v>367847304.17374998</c:v>
                </c:pt>
                <c:pt idx="35323">
                  <c:v>367817464.92731601</c:v>
                </c:pt>
                <c:pt idx="35324">
                  <c:v>367787651.63823992</c:v>
                </c:pt>
                <c:pt idx="35325">
                  <c:v>367757864.26179892</c:v>
                </c:pt>
                <c:pt idx="35326">
                  <c:v>367728102.75327992</c:v>
                </c:pt>
                <c:pt idx="35327">
                  <c:v>367698367.06797892</c:v>
                </c:pt>
                <c:pt idx="35328">
                  <c:v>367668657.16120201</c:v>
                </c:pt>
                <c:pt idx="35329">
                  <c:v>367638972.98826694</c:v>
                </c:pt>
                <c:pt idx="35330">
                  <c:v>367609314.50450104</c:v>
                </c:pt>
                <c:pt idx="35331">
                  <c:v>367579681.665245</c:v>
                </c:pt>
                <c:pt idx="35332">
                  <c:v>367550074.42584991</c:v>
                </c:pt>
                <c:pt idx="35333">
                  <c:v>367520492.74168003</c:v>
                </c:pt>
                <c:pt idx="35334">
                  <c:v>367490936.56811309</c:v>
                </c:pt>
                <c:pt idx="35335">
                  <c:v>367461405.86053801</c:v>
                </c:pt>
                <c:pt idx="35336">
                  <c:v>367431900.57436109</c:v>
                </c:pt>
                <c:pt idx="35337">
                  <c:v>367402420.66500098</c:v>
                </c:pt>
                <c:pt idx="35338">
                  <c:v>367372966.08788902</c:v>
                </c:pt>
                <c:pt idx="35339">
                  <c:v>367343536.79847592</c:v>
                </c:pt>
                <c:pt idx="35340">
                  <c:v>367314132.75222403</c:v>
                </c:pt>
                <c:pt idx="35341">
                  <c:v>367284753.90461493</c:v>
                </c:pt>
                <c:pt idx="35342">
                  <c:v>367255400.21114391</c:v>
                </c:pt>
                <c:pt idx="35343">
                  <c:v>367226071.62732607</c:v>
                </c:pt>
                <c:pt idx="35344">
                  <c:v>367196768.10869002</c:v>
                </c:pt>
                <c:pt idx="35345">
                  <c:v>367167489.61078399</c:v>
                </c:pt>
                <c:pt idx="35346">
                  <c:v>367138236.089176</c:v>
                </c:pt>
                <c:pt idx="35347">
                  <c:v>367109007.49944896</c:v>
                </c:pt>
                <c:pt idx="35348">
                  <c:v>367079803.79720795</c:v>
                </c:pt>
                <c:pt idx="35349">
                  <c:v>367050624.93807393</c:v>
                </c:pt>
                <c:pt idx="35350">
                  <c:v>367021470.87769002</c:v>
                </c:pt>
                <c:pt idx="35351">
                  <c:v>366992341.57171899</c:v>
                </c:pt>
                <c:pt idx="35352">
                  <c:v>366963236.975842</c:v>
                </c:pt>
                <c:pt idx="35353">
                  <c:v>366934157.04576206</c:v>
                </c:pt>
                <c:pt idx="35354">
                  <c:v>366905101.73720503</c:v>
                </c:pt>
                <c:pt idx="35355">
                  <c:v>366876071.00591499</c:v>
                </c:pt>
                <c:pt idx="35356">
                  <c:v>366847064.80766106</c:v>
                </c:pt>
                <c:pt idx="35357">
                  <c:v>366818083.09822994</c:v>
                </c:pt>
                <c:pt idx="35358">
                  <c:v>366789125.83343601</c:v>
                </c:pt>
                <c:pt idx="35359">
                  <c:v>366760192.96911401</c:v>
                </c:pt>
                <c:pt idx="35360">
                  <c:v>366731284.461119</c:v>
                </c:pt>
                <c:pt idx="35361">
                  <c:v>366702400.26533592</c:v>
                </c:pt>
                <c:pt idx="35362">
                  <c:v>366673540.33766705</c:v>
                </c:pt>
                <c:pt idx="35363">
                  <c:v>366644704.63404298</c:v>
                </c:pt>
                <c:pt idx="35364">
                  <c:v>366615893.11041605</c:v>
                </c:pt>
                <c:pt idx="35365">
                  <c:v>366587105.72276592</c:v>
                </c:pt>
                <c:pt idx="35366">
                  <c:v>366558342.42709601</c:v>
                </c:pt>
                <c:pt idx="35367">
                  <c:v>366529603.179434</c:v>
                </c:pt>
                <c:pt idx="35368">
                  <c:v>366500887.93583494</c:v>
                </c:pt>
                <c:pt idx="35369">
                  <c:v>366472196.65237999</c:v>
                </c:pt>
                <c:pt idx="35370">
                  <c:v>366443529.28517503</c:v>
                </c:pt>
                <c:pt idx="35371">
                  <c:v>366414885.79035294</c:v>
                </c:pt>
                <c:pt idx="35372">
                  <c:v>366386266.12407392</c:v>
                </c:pt>
                <c:pt idx="35373">
                  <c:v>366357670.24252701</c:v>
                </c:pt>
                <c:pt idx="35374">
                  <c:v>366329098.10192502</c:v>
                </c:pt>
                <c:pt idx="35375">
                  <c:v>366300549.65851015</c:v>
                </c:pt>
                <c:pt idx="35376">
                  <c:v>366272024.86855406</c:v>
                </c:pt>
                <c:pt idx="35377">
                  <c:v>366243523.68835598</c:v>
                </c:pt>
                <c:pt idx="35378">
                  <c:v>366215046.07424092</c:v>
                </c:pt>
                <c:pt idx="35379">
                  <c:v>366186591.98256695</c:v>
                </c:pt>
                <c:pt idx="35380">
                  <c:v>366158161.369717</c:v>
                </c:pt>
                <c:pt idx="35381">
                  <c:v>366129754.19210792</c:v>
                </c:pt>
                <c:pt idx="35382">
                  <c:v>366101370.40618199</c:v>
                </c:pt>
                <c:pt idx="35383">
                  <c:v>366073009.968413</c:v>
                </c:pt>
                <c:pt idx="35384">
                  <c:v>366044672.83530599</c:v>
                </c:pt>
                <c:pt idx="35385">
                  <c:v>366016358.96339399</c:v>
                </c:pt>
                <c:pt idx="35386">
                  <c:v>365988068.30924296</c:v>
                </c:pt>
                <c:pt idx="35387">
                  <c:v>365959800.82944697</c:v>
                </c:pt>
                <c:pt idx="35388">
                  <c:v>365931556.48063385</c:v>
                </c:pt>
                <c:pt idx="35389">
                  <c:v>365903335.21946198</c:v>
                </c:pt>
                <c:pt idx="35390">
                  <c:v>365875137.00261903</c:v>
                </c:pt>
                <c:pt idx="35391">
                  <c:v>365846961.78682792</c:v>
                </c:pt>
                <c:pt idx="35392">
                  <c:v>365818809.52884102</c:v>
                </c:pt>
                <c:pt idx="35393">
                  <c:v>365790680.18544298</c:v>
                </c:pt>
                <c:pt idx="35394">
                  <c:v>365762573.71345305</c:v>
                </c:pt>
                <c:pt idx="35395">
                  <c:v>365734490.06972098</c:v>
                </c:pt>
                <c:pt idx="35396">
                  <c:v>365706429.21113092</c:v>
                </c:pt>
                <c:pt idx="35397">
                  <c:v>365678391.094598</c:v>
                </c:pt>
                <c:pt idx="35398">
                  <c:v>365650375.67707205</c:v>
                </c:pt>
                <c:pt idx="35399">
                  <c:v>365622382.91553694</c:v>
                </c:pt>
                <c:pt idx="35400">
                  <c:v>365594412.76700902</c:v>
                </c:pt>
                <c:pt idx="35401">
                  <c:v>365566465.18853909</c:v>
                </c:pt>
                <c:pt idx="35402">
                  <c:v>365538540.13721198</c:v>
                </c:pt>
                <c:pt idx="35403">
                  <c:v>365510637.57014602</c:v>
                </c:pt>
                <c:pt idx="35404">
                  <c:v>365482757.44449598</c:v>
                </c:pt>
                <c:pt idx="35405">
                  <c:v>365454899.71744901</c:v>
                </c:pt>
                <c:pt idx="35406">
                  <c:v>365427064.34622902</c:v>
                </c:pt>
                <c:pt idx="35407">
                  <c:v>365399251.28809297</c:v>
                </c:pt>
                <c:pt idx="35408">
                  <c:v>365371460.50033492</c:v>
                </c:pt>
                <c:pt idx="35409">
                  <c:v>365343691.94028395</c:v>
                </c:pt>
                <c:pt idx="35410">
                  <c:v>365315945.56530392</c:v>
                </c:pt>
                <c:pt idx="35411">
                  <c:v>365288221.33279496</c:v>
                </c:pt>
                <c:pt idx="35412">
                  <c:v>365260519.20019197</c:v>
                </c:pt>
                <c:pt idx="35413">
                  <c:v>365232839.12496901</c:v>
                </c:pt>
                <c:pt idx="35414">
                  <c:v>365205181.06463295</c:v>
                </c:pt>
                <c:pt idx="35415">
                  <c:v>365177544.97672892</c:v>
                </c:pt>
                <c:pt idx="35416">
                  <c:v>365149930.81883901</c:v>
                </c:pt>
                <c:pt idx="35417">
                  <c:v>365122338.54858005</c:v>
                </c:pt>
                <c:pt idx="35418">
                  <c:v>365094768.12360799</c:v>
                </c:pt>
                <c:pt idx="35419">
                  <c:v>365067219.50161499</c:v>
                </c:pt>
                <c:pt idx="35420">
                  <c:v>365039692.64033002</c:v>
                </c:pt>
                <c:pt idx="35421">
                  <c:v>365012187.49752009</c:v>
                </c:pt>
                <c:pt idx="35422">
                  <c:v>364984704.03098893</c:v>
                </c:pt>
                <c:pt idx="35423">
                  <c:v>364957242.19857901</c:v>
                </c:pt>
                <c:pt idx="35424">
                  <c:v>364929801.95817</c:v>
                </c:pt>
                <c:pt idx="35425">
                  <c:v>364902383.267681</c:v>
                </c:pt>
                <c:pt idx="35426">
                  <c:v>364874986.08506501</c:v>
                </c:pt>
                <c:pt idx="35427">
                  <c:v>364847610.36831897</c:v>
                </c:pt>
                <c:pt idx="35428">
                  <c:v>364820256.07547492</c:v>
                </c:pt>
                <c:pt idx="35429">
                  <c:v>364792923.16460198</c:v>
                </c:pt>
                <c:pt idx="35430">
                  <c:v>364765611.59381205</c:v>
                </c:pt>
                <c:pt idx="35431">
                  <c:v>364738321.32125294</c:v>
                </c:pt>
                <c:pt idx="35432">
                  <c:v>364711052.30511302</c:v>
                </c:pt>
                <c:pt idx="35433">
                  <c:v>364683804.50361705</c:v>
                </c:pt>
                <c:pt idx="35434">
                  <c:v>364656577.87503201</c:v>
                </c:pt>
                <c:pt idx="35435">
                  <c:v>364629372.37766206</c:v>
                </c:pt>
                <c:pt idx="35436">
                  <c:v>364602187.96985298</c:v>
                </c:pt>
                <c:pt idx="35437">
                  <c:v>364575024.60998791</c:v>
                </c:pt>
                <c:pt idx="35438">
                  <c:v>364547882.25649101</c:v>
                </c:pt>
                <c:pt idx="35439">
                  <c:v>364520760.86782604</c:v>
                </c:pt>
                <c:pt idx="35440">
                  <c:v>364493660.40249503</c:v>
                </c:pt>
                <c:pt idx="35441">
                  <c:v>364466580.81904209</c:v>
                </c:pt>
                <c:pt idx="35442">
                  <c:v>364439522.076051</c:v>
                </c:pt>
                <c:pt idx="35443">
                  <c:v>364412484.132146</c:v>
                </c:pt>
                <c:pt idx="35444">
                  <c:v>364385466.94599092</c:v>
                </c:pt>
                <c:pt idx="35445">
                  <c:v>364358470.47628993</c:v>
                </c:pt>
                <c:pt idx="35446">
                  <c:v>364331494.68178803</c:v>
                </c:pt>
                <c:pt idx="35447">
                  <c:v>364304539.52127093</c:v>
                </c:pt>
                <c:pt idx="35448">
                  <c:v>364277604.95356709</c:v>
                </c:pt>
                <c:pt idx="35449">
                  <c:v>364250690.93754101</c:v>
                </c:pt>
                <c:pt idx="35450">
                  <c:v>364223797.43210393</c:v>
                </c:pt>
                <c:pt idx="35451">
                  <c:v>364196924.39620292</c:v>
                </c:pt>
                <c:pt idx="35452">
                  <c:v>364170071.78882998</c:v>
                </c:pt>
                <c:pt idx="35453">
                  <c:v>364143239.56901705</c:v>
                </c:pt>
                <c:pt idx="35454">
                  <c:v>364116427.69583696</c:v>
                </c:pt>
                <c:pt idx="35455">
                  <c:v>364089636.12840402</c:v>
                </c:pt>
                <c:pt idx="35456">
                  <c:v>364062864.82587492</c:v>
                </c:pt>
                <c:pt idx="35457">
                  <c:v>364036113.74744701</c:v>
                </c:pt>
                <c:pt idx="35458">
                  <c:v>364009382.85236001</c:v>
                </c:pt>
                <c:pt idx="35459">
                  <c:v>363982672.099895</c:v>
                </c:pt>
                <c:pt idx="35460">
                  <c:v>363955981.44937491</c:v>
                </c:pt>
                <c:pt idx="35461">
                  <c:v>363929310.86016607</c:v>
                </c:pt>
                <c:pt idx="35462">
                  <c:v>363902660.29167289</c:v>
                </c:pt>
                <c:pt idx="35463">
                  <c:v>363876029.70334703</c:v>
                </c:pt>
                <c:pt idx="35464">
                  <c:v>363849419.05467892</c:v>
                </c:pt>
                <c:pt idx="35465">
                  <c:v>363822828.30520201</c:v>
                </c:pt>
                <c:pt idx="35466">
                  <c:v>363796257.41449201</c:v>
                </c:pt>
                <c:pt idx="35467">
                  <c:v>363769706.34216702</c:v>
                </c:pt>
                <c:pt idx="35468">
                  <c:v>363743175.04788905</c:v>
                </c:pt>
                <c:pt idx="35469">
                  <c:v>363716663.49135995</c:v>
                </c:pt>
                <c:pt idx="35470">
                  <c:v>363690171.63232601</c:v>
                </c:pt>
                <c:pt idx="35471">
                  <c:v>363663699.43057603</c:v>
                </c:pt>
                <c:pt idx="35472">
                  <c:v>363637246.84594202</c:v>
                </c:pt>
                <c:pt idx="35473">
                  <c:v>363610813.83829695</c:v>
                </c:pt>
                <c:pt idx="35474">
                  <c:v>363584400.36755908</c:v>
                </c:pt>
                <c:pt idx="35475">
                  <c:v>363558006.39368695</c:v>
                </c:pt>
                <c:pt idx="35476">
                  <c:v>363531631.87668395</c:v>
                </c:pt>
                <c:pt idx="35477">
                  <c:v>363505276.77659696</c:v>
                </c:pt>
                <c:pt idx="35478">
                  <c:v>363478941.05351406</c:v>
                </c:pt>
                <c:pt idx="35479">
                  <c:v>363452624.66756815</c:v>
                </c:pt>
                <c:pt idx="35480">
                  <c:v>363426327.57893395</c:v>
                </c:pt>
                <c:pt idx="35481">
                  <c:v>363400049.74783105</c:v>
                </c:pt>
                <c:pt idx="35482">
                  <c:v>363373791.13452107</c:v>
                </c:pt>
                <c:pt idx="35483">
                  <c:v>363347551.69930899</c:v>
                </c:pt>
                <c:pt idx="35484">
                  <c:v>363321331.40254599</c:v>
                </c:pt>
                <c:pt idx="35485">
                  <c:v>363295130.20462197</c:v>
                </c:pt>
                <c:pt idx="35486">
                  <c:v>363268948.06597394</c:v>
                </c:pt>
                <c:pt idx="35487">
                  <c:v>363242784.94708198</c:v>
                </c:pt>
                <c:pt idx="35488">
                  <c:v>363216640.80846798</c:v>
                </c:pt>
                <c:pt idx="35489">
                  <c:v>363190515.61070001</c:v>
                </c:pt>
                <c:pt idx="35490">
                  <c:v>363164409.31438899</c:v>
                </c:pt>
                <c:pt idx="35491">
                  <c:v>363138321.88018799</c:v>
                </c:pt>
                <c:pt idx="35492">
                  <c:v>363112253.26879501</c:v>
                </c:pt>
                <c:pt idx="35493">
                  <c:v>363086203.44095403</c:v>
                </c:pt>
                <c:pt idx="35494">
                  <c:v>363060172.35744905</c:v>
                </c:pt>
                <c:pt idx="35495">
                  <c:v>363034159.97911102</c:v>
                </c:pt>
                <c:pt idx="35496">
                  <c:v>363008166.26681298</c:v>
                </c:pt>
                <c:pt idx="35497">
                  <c:v>362982191.18147391</c:v>
                </c:pt>
                <c:pt idx="35498">
                  <c:v>362956234.68405497</c:v>
                </c:pt>
                <c:pt idx="35499">
                  <c:v>362930296.73556209</c:v>
                </c:pt>
                <c:pt idx="35500">
                  <c:v>362904377.29704601</c:v>
                </c:pt>
                <c:pt idx="35501">
                  <c:v>362878476.32959998</c:v>
                </c:pt>
                <c:pt idx="35502">
                  <c:v>362852593.79436201</c:v>
                </c:pt>
                <c:pt idx="35503">
                  <c:v>362826729.65251702</c:v>
                </c:pt>
                <c:pt idx="35504">
                  <c:v>362800883.86528999</c:v>
                </c:pt>
                <c:pt idx="35505">
                  <c:v>362775056.39395303</c:v>
                </c:pt>
                <c:pt idx="35506">
                  <c:v>362749247.19982105</c:v>
                </c:pt>
                <c:pt idx="35507">
                  <c:v>362723456.24425399</c:v>
                </c:pt>
                <c:pt idx="35508">
                  <c:v>362697683.48865592</c:v>
                </c:pt>
                <c:pt idx="35509">
                  <c:v>362671928.894476</c:v>
                </c:pt>
                <c:pt idx="35510">
                  <c:v>362646192.42320591</c:v>
                </c:pt>
                <c:pt idx="35511">
                  <c:v>362620474.03638393</c:v>
                </c:pt>
                <c:pt idx="35512">
                  <c:v>362594773.695593</c:v>
                </c:pt>
                <c:pt idx="35513">
                  <c:v>362569091.36245698</c:v>
                </c:pt>
                <c:pt idx="35514">
                  <c:v>362543426.99864894</c:v>
                </c:pt>
                <c:pt idx="35515">
                  <c:v>362517780.56588209</c:v>
                </c:pt>
                <c:pt idx="35516">
                  <c:v>362492152.02591896</c:v>
                </c:pt>
                <c:pt idx="35517">
                  <c:v>362466541.34056211</c:v>
                </c:pt>
                <c:pt idx="35518">
                  <c:v>362440948.47165996</c:v>
                </c:pt>
                <c:pt idx="35519">
                  <c:v>362415373.381109</c:v>
                </c:pt>
                <c:pt idx="35520">
                  <c:v>362389816.03084499</c:v>
                </c:pt>
                <c:pt idx="35521">
                  <c:v>362364276.382851</c:v>
                </c:pt>
                <c:pt idx="35522">
                  <c:v>362338754.39915597</c:v>
                </c:pt>
                <c:pt idx="35523">
                  <c:v>362313250.04183102</c:v>
                </c:pt>
                <c:pt idx="35524">
                  <c:v>362287763.27299386</c:v>
                </c:pt>
                <c:pt idx="35525">
                  <c:v>362262294.05480498</c:v>
                </c:pt>
                <c:pt idx="35526">
                  <c:v>362236842.34947205</c:v>
                </c:pt>
                <c:pt idx="35527">
                  <c:v>362211408.11924392</c:v>
                </c:pt>
                <c:pt idx="35528">
                  <c:v>362185991.326419</c:v>
                </c:pt>
                <c:pt idx="35529">
                  <c:v>362160591.93333596</c:v>
                </c:pt>
                <c:pt idx="35530">
                  <c:v>362135209.90237993</c:v>
                </c:pt>
                <c:pt idx="35531">
                  <c:v>362109845.19598192</c:v>
                </c:pt>
                <c:pt idx="35532">
                  <c:v>362084497.77661496</c:v>
                </c:pt>
                <c:pt idx="35533">
                  <c:v>362059167.60680097</c:v>
                </c:pt>
                <c:pt idx="35534">
                  <c:v>362033854.64910203</c:v>
                </c:pt>
                <c:pt idx="35535">
                  <c:v>362008558.86612898</c:v>
                </c:pt>
                <c:pt idx="35536">
                  <c:v>361983280.22053295</c:v>
                </c:pt>
                <c:pt idx="35537">
                  <c:v>361958018.67501605</c:v>
                </c:pt>
                <c:pt idx="35538">
                  <c:v>361932774.19231892</c:v>
                </c:pt>
                <c:pt idx="35539">
                  <c:v>361907546.73523086</c:v>
                </c:pt>
                <c:pt idx="35540">
                  <c:v>361882336.26658499</c:v>
                </c:pt>
                <c:pt idx="35541">
                  <c:v>361857142.74925792</c:v>
                </c:pt>
                <c:pt idx="35542">
                  <c:v>361831966.14617401</c:v>
                </c:pt>
                <c:pt idx="35543">
                  <c:v>361806806.42029995</c:v>
                </c:pt>
                <c:pt idx="35544">
                  <c:v>361781663.53464699</c:v>
                </c:pt>
                <c:pt idx="35545">
                  <c:v>361756537.45227391</c:v>
                </c:pt>
                <c:pt idx="35546">
                  <c:v>361731428.13628095</c:v>
                </c:pt>
                <c:pt idx="35547">
                  <c:v>361706335.54981607</c:v>
                </c:pt>
                <c:pt idx="35548">
                  <c:v>361681259.65606898</c:v>
                </c:pt>
                <c:pt idx="35549">
                  <c:v>361656200.41827786</c:v>
                </c:pt>
                <c:pt idx="35550">
                  <c:v>361631157.79972202</c:v>
                </c:pt>
                <c:pt idx="35551">
                  <c:v>361606131.76372802</c:v>
                </c:pt>
                <c:pt idx="35552">
                  <c:v>361581122.27366698</c:v>
                </c:pt>
                <c:pt idx="35553">
                  <c:v>361556129.2929529</c:v>
                </c:pt>
                <c:pt idx="35554">
                  <c:v>361531152.78504699</c:v>
                </c:pt>
                <c:pt idx="35555">
                  <c:v>361506192.71345401</c:v>
                </c:pt>
                <c:pt idx="35556">
                  <c:v>361481249.04172206</c:v>
                </c:pt>
                <c:pt idx="35557">
                  <c:v>361456321.73344803</c:v>
                </c:pt>
                <c:pt idx="35558">
                  <c:v>361431410.75226992</c:v>
                </c:pt>
                <c:pt idx="35559">
                  <c:v>361406516.06187099</c:v>
                </c:pt>
                <c:pt idx="35560">
                  <c:v>361381637.62597996</c:v>
                </c:pt>
                <c:pt idx="35561">
                  <c:v>361356775.40837091</c:v>
                </c:pt>
                <c:pt idx="35562">
                  <c:v>361331929.37286198</c:v>
                </c:pt>
                <c:pt idx="35563">
                  <c:v>361307099.48331499</c:v>
                </c:pt>
                <c:pt idx="35564">
                  <c:v>361282285.70363796</c:v>
                </c:pt>
                <c:pt idx="35565">
                  <c:v>361257487.99778295</c:v>
                </c:pt>
                <c:pt idx="35566">
                  <c:v>361232706.32974601</c:v>
                </c:pt>
                <c:pt idx="35567">
                  <c:v>361207940.66356903</c:v>
                </c:pt>
                <c:pt idx="35568">
                  <c:v>361183190.96333694</c:v>
                </c:pt>
                <c:pt idx="35569">
                  <c:v>361158457.193183</c:v>
                </c:pt>
                <c:pt idx="35570">
                  <c:v>361133739.31727999</c:v>
                </c:pt>
                <c:pt idx="35571">
                  <c:v>361109037.29984891</c:v>
                </c:pt>
                <c:pt idx="35572">
                  <c:v>361084351.10515398</c:v>
                </c:pt>
                <c:pt idx="35573">
                  <c:v>361059680.69750303</c:v>
                </c:pt>
                <c:pt idx="35574">
                  <c:v>361035026.041251</c:v>
                </c:pt>
                <c:pt idx="35575">
                  <c:v>361010387.10079598</c:v>
                </c:pt>
                <c:pt idx="35576">
                  <c:v>360985763.84058005</c:v>
                </c:pt>
                <c:pt idx="35577">
                  <c:v>360961156.22509003</c:v>
                </c:pt>
                <c:pt idx="35578">
                  <c:v>360936564.218858</c:v>
                </c:pt>
                <c:pt idx="35579">
                  <c:v>360911987.78645903</c:v>
                </c:pt>
                <c:pt idx="35580">
                  <c:v>360887426.892515</c:v>
                </c:pt>
                <c:pt idx="35581">
                  <c:v>360862881.50168896</c:v>
                </c:pt>
                <c:pt idx="35582">
                  <c:v>360838351.57869202</c:v>
                </c:pt>
                <c:pt idx="35583">
                  <c:v>360813837.08827692</c:v>
                </c:pt>
                <c:pt idx="35584">
                  <c:v>360789337.99524194</c:v>
                </c:pt>
                <c:pt idx="35585">
                  <c:v>360764854.26442897</c:v>
                </c:pt>
                <c:pt idx="35586">
                  <c:v>360740385.86072505</c:v>
                </c:pt>
                <c:pt idx="35587">
                  <c:v>360715932.74906206</c:v>
                </c:pt>
                <c:pt idx="35588">
                  <c:v>360691494.89441305</c:v>
                </c:pt>
                <c:pt idx="35589">
                  <c:v>360667072.26179999</c:v>
                </c:pt>
                <c:pt idx="35590">
                  <c:v>360642664.81628495</c:v>
                </c:pt>
                <c:pt idx="35591">
                  <c:v>360618272.52297586</c:v>
                </c:pt>
                <c:pt idx="35592">
                  <c:v>360593895.34702706</c:v>
                </c:pt>
                <c:pt idx="35593">
                  <c:v>360569533.25363296</c:v>
                </c:pt>
                <c:pt idx="35594">
                  <c:v>360545186.20803392</c:v>
                </c:pt>
                <c:pt idx="35595">
                  <c:v>360520854.17551506</c:v>
                </c:pt>
                <c:pt idx="35596">
                  <c:v>360496537.12140602</c:v>
                </c:pt>
                <c:pt idx="35597">
                  <c:v>360472235.01107794</c:v>
                </c:pt>
                <c:pt idx="35598">
                  <c:v>360447947.80994892</c:v>
                </c:pt>
                <c:pt idx="35599">
                  <c:v>360423675.48347896</c:v>
                </c:pt>
                <c:pt idx="35600">
                  <c:v>360399417.99717396</c:v>
                </c:pt>
                <c:pt idx="35601">
                  <c:v>360375175.31658202</c:v>
                </c:pt>
                <c:pt idx="35602">
                  <c:v>360350947.40729499</c:v>
                </c:pt>
                <c:pt idx="35603">
                  <c:v>360326734.23495096</c:v>
                </c:pt>
                <c:pt idx="35604">
                  <c:v>360302535.76522994</c:v>
                </c:pt>
                <c:pt idx="35605">
                  <c:v>360278351.96385598</c:v>
                </c:pt>
                <c:pt idx="35606">
                  <c:v>360254182.79659796</c:v>
                </c:pt>
                <c:pt idx="35607">
                  <c:v>360230028.22926795</c:v>
                </c:pt>
                <c:pt idx="35608">
                  <c:v>360205888.22772098</c:v>
                </c:pt>
                <c:pt idx="35609">
                  <c:v>360181762.75785702</c:v>
                </c:pt>
                <c:pt idx="35610">
                  <c:v>360157651.78561991</c:v>
                </c:pt>
                <c:pt idx="35611">
                  <c:v>360133555.27699596</c:v>
                </c:pt>
                <c:pt idx="35612">
                  <c:v>360109473.19801605</c:v>
                </c:pt>
                <c:pt idx="35613">
                  <c:v>360085405.514754</c:v>
                </c:pt>
                <c:pt idx="35614">
                  <c:v>360061352.19332802</c:v>
                </c:pt>
                <c:pt idx="35615">
                  <c:v>360037313.19989997</c:v>
                </c:pt>
                <c:pt idx="35616">
                  <c:v>360013288.50067395</c:v>
                </c:pt>
                <c:pt idx="35617">
                  <c:v>359989278.06189996</c:v>
                </c:pt>
                <c:pt idx="35618">
                  <c:v>359965281.84986806</c:v>
                </c:pt>
                <c:pt idx="35619">
                  <c:v>359941299.83091396</c:v>
                </c:pt>
                <c:pt idx="35620">
                  <c:v>359917331.97141695</c:v>
                </c:pt>
                <c:pt idx="35621">
                  <c:v>359893378.2378</c:v>
                </c:pt>
                <c:pt idx="35622">
                  <c:v>359869438.59652799</c:v>
                </c:pt>
                <c:pt idx="35623">
                  <c:v>359845513.01410902</c:v>
                </c:pt>
                <c:pt idx="35624">
                  <c:v>359821601.45709509</c:v>
                </c:pt>
                <c:pt idx="35625">
                  <c:v>359797703.89208299</c:v>
                </c:pt>
                <c:pt idx="35626">
                  <c:v>359773820.28571099</c:v>
                </c:pt>
                <c:pt idx="35627">
                  <c:v>359749950.60465997</c:v>
                </c:pt>
                <c:pt idx="35628">
                  <c:v>359726094.81565499</c:v>
                </c:pt>
                <c:pt idx="35629">
                  <c:v>359702252.88546509</c:v>
                </c:pt>
                <c:pt idx="35630">
                  <c:v>359678424.78089994</c:v>
                </c:pt>
                <c:pt idx="35631">
                  <c:v>359654610.46881509</c:v>
                </c:pt>
                <c:pt idx="35632">
                  <c:v>359630809.91610599</c:v>
                </c:pt>
                <c:pt idx="35633">
                  <c:v>359607023.089715</c:v>
                </c:pt>
                <c:pt idx="35634">
                  <c:v>359583249.95662296</c:v>
                </c:pt>
                <c:pt idx="35635">
                  <c:v>359559490.48385698</c:v>
                </c:pt>
                <c:pt idx="35636">
                  <c:v>359535744.63848698</c:v>
                </c:pt>
                <c:pt idx="35637">
                  <c:v>359512012.38762206</c:v>
                </c:pt>
                <c:pt idx="35638">
                  <c:v>359488293.69841897</c:v>
                </c:pt>
                <c:pt idx="35639">
                  <c:v>359464588.53807396</c:v>
                </c:pt>
                <c:pt idx="35640">
                  <c:v>359440896.87382704</c:v>
                </c:pt>
                <c:pt idx="35641">
                  <c:v>359417218.672961</c:v>
                </c:pt>
                <c:pt idx="35642">
                  <c:v>359393553.90280092</c:v>
                </c:pt>
                <c:pt idx="35643">
                  <c:v>359369902.53071392</c:v>
                </c:pt>
                <c:pt idx="35644">
                  <c:v>359346264.524113</c:v>
                </c:pt>
                <c:pt idx="35645">
                  <c:v>359322639.85044801</c:v>
                </c:pt>
                <c:pt idx="35646">
                  <c:v>359299028.47721696</c:v>
                </c:pt>
                <c:pt idx="35647">
                  <c:v>359275430.37195694</c:v>
                </c:pt>
                <c:pt idx="35648">
                  <c:v>359251845.50224793</c:v>
                </c:pt>
                <c:pt idx="35649">
                  <c:v>359228273.83571392</c:v>
                </c:pt>
                <c:pt idx="35650">
                  <c:v>359204715.34001905</c:v>
                </c:pt>
                <c:pt idx="35651">
                  <c:v>359181169.98286992</c:v>
                </c:pt>
                <c:pt idx="35652">
                  <c:v>359157637.73201793</c:v>
                </c:pt>
                <c:pt idx="35653">
                  <c:v>359134118.555255</c:v>
                </c:pt>
                <c:pt idx="35654">
                  <c:v>359110612.42041391</c:v>
                </c:pt>
                <c:pt idx="35655">
                  <c:v>359087119.29537195</c:v>
                </c:pt>
                <c:pt idx="35656">
                  <c:v>359063639.14804703</c:v>
                </c:pt>
                <c:pt idx="35657">
                  <c:v>359040171.94639999</c:v>
                </c:pt>
                <c:pt idx="35658">
                  <c:v>359016717.65843302</c:v>
                </c:pt>
                <c:pt idx="35659">
                  <c:v>358993276.25219101</c:v>
                </c:pt>
                <c:pt idx="35660">
                  <c:v>358969847.69576102</c:v>
                </c:pt>
                <c:pt idx="35661">
                  <c:v>358946431.95727003</c:v>
                </c:pt>
                <c:pt idx="35662">
                  <c:v>358923029.00488901</c:v>
                </c:pt>
                <c:pt idx="35663">
                  <c:v>358899638.80682898</c:v>
                </c:pt>
                <c:pt idx="35664">
                  <c:v>358876261.33134592</c:v>
                </c:pt>
                <c:pt idx="35665">
                  <c:v>358852896.54673392</c:v>
                </c:pt>
                <c:pt idx="35666">
                  <c:v>358829544.42133093</c:v>
                </c:pt>
                <c:pt idx="35667">
                  <c:v>358806204.92351502</c:v>
                </c:pt>
                <c:pt idx="35668">
                  <c:v>358782878.02170795</c:v>
                </c:pt>
                <c:pt idx="35669">
                  <c:v>358759563.68437201</c:v>
                </c:pt>
                <c:pt idx="35670">
                  <c:v>358736261.880009</c:v>
                </c:pt>
                <c:pt idx="35671">
                  <c:v>358712972.57716703</c:v>
                </c:pt>
                <c:pt idx="35672">
                  <c:v>358689695.74443001</c:v>
                </c:pt>
                <c:pt idx="35673">
                  <c:v>358666431.35042906</c:v>
                </c:pt>
                <c:pt idx="35674">
                  <c:v>358643179.36383098</c:v>
                </c:pt>
                <c:pt idx="35675">
                  <c:v>358619939.75334698</c:v>
                </c:pt>
                <c:pt idx="35676">
                  <c:v>358596712.48773092</c:v>
                </c:pt>
                <c:pt idx="35677">
                  <c:v>358573497.53577495</c:v>
                </c:pt>
                <c:pt idx="35678">
                  <c:v>358550294.86631399</c:v>
                </c:pt>
                <c:pt idx="35679">
                  <c:v>358527104.44822305</c:v>
                </c:pt>
                <c:pt idx="35680">
                  <c:v>358503926.25041997</c:v>
                </c:pt>
                <c:pt idx="35681">
                  <c:v>358480760.24186206</c:v>
                </c:pt>
                <c:pt idx="35682">
                  <c:v>358457606.39154899</c:v>
                </c:pt>
                <c:pt idx="35683">
                  <c:v>358434464.66852003</c:v>
                </c:pt>
                <c:pt idx="35684">
                  <c:v>358411335.04185605</c:v>
                </c:pt>
                <c:pt idx="35685">
                  <c:v>358388217.48067886</c:v>
                </c:pt>
                <c:pt idx="35686">
                  <c:v>358365111.95415205</c:v>
                </c:pt>
                <c:pt idx="35687">
                  <c:v>358342018.43147886</c:v>
                </c:pt>
                <c:pt idx="35688">
                  <c:v>358318936.88190299</c:v>
                </c:pt>
                <c:pt idx="35689">
                  <c:v>358295867.27470899</c:v>
                </c:pt>
                <c:pt idx="35690">
                  <c:v>358272809.57922298</c:v>
                </c:pt>
                <c:pt idx="35691">
                  <c:v>358249763.76481205</c:v>
                </c:pt>
                <c:pt idx="35692">
                  <c:v>358226729.80088198</c:v>
                </c:pt>
                <c:pt idx="35693">
                  <c:v>358203707.65688097</c:v>
                </c:pt>
                <c:pt idx="35694">
                  <c:v>358180697.30229694</c:v>
                </c:pt>
                <c:pt idx="35695">
                  <c:v>358157698.70665896</c:v>
                </c:pt>
                <c:pt idx="35696">
                  <c:v>358134711.83953393</c:v>
                </c:pt>
                <c:pt idx="35697">
                  <c:v>358111736.670533</c:v>
                </c:pt>
                <c:pt idx="35698">
                  <c:v>358088773.16930401</c:v>
                </c:pt>
                <c:pt idx="35699">
                  <c:v>358065821.305538</c:v>
                </c:pt>
                <c:pt idx="35700">
                  <c:v>358042881.04896605</c:v>
                </c:pt>
                <c:pt idx="35701">
                  <c:v>358019952.36935598</c:v>
                </c:pt>
                <c:pt idx="35702">
                  <c:v>357997035.23651892</c:v>
                </c:pt>
                <c:pt idx="35703">
                  <c:v>357974129.62030703</c:v>
                </c:pt>
                <c:pt idx="35704">
                  <c:v>357951235.49060893</c:v>
                </c:pt>
                <c:pt idx="35705">
                  <c:v>357928352.817357</c:v>
                </c:pt>
                <c:pt idx="35706">
                  <c:v>357905481.57051998</c:v>
                </c:pt>
                <c:pt idx="35707">
                  <c:v>357882621.72010899</c:v>
                </c:pt>
                <c:pt idx="35708">
                  <c:v>357859773.23617494</c:v>
                </c:pt>
                <c:pt idx="35709">
                  <c:v>357836936.088808</c:v>
                </c:pt>
                <c:pt idx="35710">
                  <c:v>357814110.248137</c:v>
                </c:pt>
                <c:pt idx="35711">
                  <c:v>357791295.68433303</c:v>
                </c:pt>
                <c:pt idx="35712">
                  <c:v>357768492.36760497</c:v>
                </c:pt>
                <c:pt idx="35713">
                  <c:v>357745700.26820201</c:v>
                </c:pt>
                <c:pt idx="35714">
                  <c:v>357722919.35641205</c:v>
                </c:pt>
                <c:pt idx="35715">
                  <c:v>357700149.60256398</c:v>
                </c:pt>
                <c:pt idx="35716">
                  <c:v>357677390.97702497</c:v>
                </c:pt>
                <c:pt idx="35717">
                  <c:v>357654643.45020396</c:v>
                </c:pt>
                <c:pt idx="35718">
                  <c:v>357631906.99254495</c:v>
                </c:pt>
                <c:pt idx="35719">
                  <c:v>357609181.57453609</c:v>
                </c:pt>
                <c:pt idx="35720">
                  <c:v>357586467.16670102</c:v>
                </c:pt>
                <c:pt idx="35721">
                  <c:v>357563763.73960495</c:v>
                </c:pt>
                <c:pt idx="35722">
                  <c:v>357541071.26385206</c:v>
                </c:pt>
                <c:pt idx="35723">
                  <c:v>357518389.71008492</c:v>
                </c:pt>
                <c:pt idx="35724">
                  <c:v>357495719.04898602</c:v>
                </c:pt>
                <c:pt idx="35725">
                  <c:v>357473059.25127494</c:v>
                </c:pt>
                <c:pt idx="35726">
                  <c:v>357450410.28771502</c:v>
                </c:pt>
                <c:pt idx="35727">
                  <c:v>357427772.129103</c:v>
                </c:pt>
                <c:pt idx="35728">
                  <c:v>357405144.74627793</c:v>
                </c:pt>
                <c:pt idx="35729">
                  <c:v>357382528.11011606</c:v>
                </c:pt>
                <c:pt idx="35730">
                  <c:v>357359922.191535</c:v>
                </c:pt>
                <c:pt idx="35731">
                  <c:v>357337326.96148795</c:v>
                </c:pt>
                <c:pt idx="35732">
                  <c:v>357314742.39096999</c:v>
                </c:pt>
                <c:pt idx="35733">
                  <c:v>357292168.45101202</c:v>
                </c:pt>
                <c:pt idx="35734">
                  <c:v>357269605.11268497</c:v>
                </c:pt>
                <c:pt idx="35735">
                  <c:v>357247052.34709907</c:v>
                </c:pt>
                <c:pt idx="35736">
                  <c:v>357224510.12540197</c:v>
                </c:pt>
                <c:pt idx="35737">
                  <c:v>357201978.41878092</c:v>
                </c:pt>
                <c:pt idx="35738">
                  <c:v>357179457.19845998</c:v>
                </c:pt>
                <c:pt idx="35739">
                  <c:v>357156946.43570393</c:v>
                </c:pt>
                <c:pt idx="35740">
                  <c:v>357134446.10181302</c:v>
                </c:pt>
                <c:pt idx="35741">
                  <c:v>357111956.16812915</c:v>
                </c:pt>
                <c:pt idx="35742">
                  <c:v>357089476.606031</c:v>
                </c:pt>
                <c:pt idx="35743">
                  <c:v>357067007.38693297</c:v>
                </c:pt>
                <c:pt idx="35744">
                  <c:v>357044548.48229289</c:v>
                </c:pt>
                <c:pt idx="35745">
                  <c:v>357022099.86360198</c:v>
                </c:pt>
                <c:pt idx="35746">
                  <c:v>356999661.50239295</c:v>
                </c:pt>
                <c:pt idx="35747">
                  <c:v>356977233.37023395</c:v>
                </c:pt>
                <c:pt idx="35748">
                  <c:v>356954815.43873203</c:v>
                </c:pt>
                <c:pt idx="35749">
                  <c:v>356932407.67953402</c:v>
                </c:pt>
                <c:pt idx="35750">
                  <c:v>356910010.06432098</c:v>
                </c:pt>
                <c:pt idx="35751">
                  <c:v>356887622.56481606</c:v>
                </c:pt>
                <c:pt idx="35752">
                  <c:v>356865245.152776</c:v>
                </c:pt>
                <c:pt idx="35753">
                  <c:v>356842877.79999894</c:v>
                </c:pt>
                <c:pt idx="35754">
                  <c:v>356820520.47831899</c:v>
                </c:pt>
                <c:pt idx="35755">
                  <c:v>356798173.15960801</c:v>
                </c:pt>
                <c:pt idx="35756">
                  <c:v>356775835.81577492</c:v>
                </c:pt>
                <c:pt idx="35757">
                  <c:v>356753508.41876698</c:v>
                </c:pt>
                <c:pt idx="35758">
                  <c:v>356731190.94057</c:v>
                </c:pt>
                <c:pt idx="35759">
                  <c:v>356708883.35320508</c:v>
                </c:pt>
                <c:pt idx="35760">
                  <c:v>356686585.62873209</c:v>
                </c:pt>
                <c:pt idx="35761">
                  <c:v>356664297.73924786</c:v>
                </c:pt>
                <c:pt idx="35762">
                  <c:v>356642019.65688705</c:v>
                </c:pt>
                <c:pt idx="35763">
                  <c:v>356619751.35382211</c:v>
                </c:pt>
                <c:pt idx="35764">
                  <c:v>356597492.80225992</c:v>
                </c:pt>
                <c:pt idx="35765">
                  <c:v>356575243.97444803</c:v>
                </c:pt>
                <c:pt idx="35766">
                  <c:v>356553004.84266901</c:v>
                </c:pt>
                <c:pt idx="35767">
                  <c:v>356530775.37924296</c:v>
                </c:pt>
                <c:pt idx="35768">
                  <c:v>356508555.55652797</c:v>
                </c:pt>
                <c:pt idx="35769">
                  <c:v>356486345.34691799</c:v>
                </c:pt>
                <c:pt idx="35770">
                  <c:v>356464144.72284395</c:v>
                </c:pt>
                <c:pt idx="35771">
                  <c:v>356441953.656775</c:v>
                </c:pt>
                <c:pt idx="35772">
                  <c:v>356419772.12121391</c:v>
                </c:pt>
                <c:pt idx="35773">
                  <c:v>356397600.088705</c:v>
                </c:pt>
                <c:pt idx="35774">
                  <c:v>356375437.53182602</c:v>
                </c:pt>
                <c:pt idx="35775">
                  <c:v>356353284.42319202</c:v>
                </c:pt>
                <c:pt idx="35776">
                  <c:v>356331140.73545492</c:v>
                </c:pt>
                <c:pt idx="35777">
                  <c:v>356309006.44130403</c:v>
                </c:pt>
                <c:pt idx="35778">
                  <c:v>356286881.51346302</c:v>
                </c:pt>
                <c:pt idx="35779">
                  <c:v>356264765.92469496</c:v>
                </c:pt>
                <c:pt idx="35780">
                  <c:v>356242659.64779711</c:v>
                </c:pt>
                <c:pt idx="35781">
                  <c:v>356220562.65560502</c:v>
                </c:pt>
                <c:pt idx="35782">
                  <c:v>356198474.9209879</c:v>
                </c:pt>
                <c:pt idx="35783">
                  <c:v>356176396.41685492</c:v>
                </c:pt>
                <c:pt idx="35784">
                  <c:v>356154327.11614901</c:v>
                </c:pt>
                <c:pt idx="35785">
                  <c:v>356132266.99184895</c:v>
                </c:pt>
                <c:pt idx="35786">
                  <c:v>356110216.01697093</c:v>
                </c:pt>
                <c:pt idx="35787">
                  <c:v>356088174.16456807</c:v>
                </c:pt>
                <c:pt idx="35788">
                  <c:v>356066141.407727</c:v>
                </c:pt>
                <c:pt idx="35789">
                  <c:v>356044117.71957392</c:v>
                </c:pt>
                <c:pt idx="35790">
                  <c:v>356022103.07326698</c:v>
                </c:pt>
                <c:pt idx="35791">
                  <c:v>356000097.44200295</c:v>
                </c:pt>
                <c:pt idx="35792">
                  <c:v>355978100.79901499</c:v>
                </c:pt>
                <c:pt idx="35793">
                  <c:v>355956113.11756915</c:v>
                </c:pt>
                <c:pt idx="35794">
                  <c:v>355934134.37096995</c:v>
                </c:pt>
                <c:pt idx="35795">
                  <c:v>355912164.532556</c:v>
                </c:pt>
                <c:pt idx="35796">
                  <c:v>355890203.57570392</c:v>
                </c:pt>
                <c:pt idx="35797">
                  <c:v>355868251.47382301</c:v>
                </c:pt>
                <c:pt idx="35798">
                  <c:v>355846308.20036</c:v>
                </c:pt>
                <c:pt idx="35799">
                  <c:v>355824373.72879791</c:v>
                </c:pt>
                <c:pt idx="35800">
                  <c:v>355802448.03265196</c:v>
                </c:pt>
                <c:pt idx="35801">
                  <c:v>355780531.08547592</c:v>
                </c:pt>
                <c:pt idx="35802">
                  <c:v>355758622.86085898</c:v>
                </c:pt>
                <c:pt idx="35803">
                  <c:v>355736723.33242399</c:v>
                </c:pt>
                <c:pt idx="35804">
                  <c:v>355714832.47382998</c:v>
                </c:pt>
                <c:pt idx="35805">
                  <c:v>355692950.25877005</c:v>
                </c:pt>
                <c:pt idx="35806">
                  <c:v>355671076.66097599</c:v>
                </c:pt>
                <c:pt idx="35807">
                  <c:v>355649211.65420997</c:v>
                </c:pt>
                <c:pt idx="35808">
                  <c:v>355627355.21227288</c:v>
                </c:pt>
                <c:pt idx="35809">
                  <c:v>355605507.30900002</c:v>
                </c:pt>
                <c:pt idx="35810">
                  <c:v>355583667.91825992</c:v>
                </c:pt>
                <c:pt idx="35811">
                  <c:v>355561837.01395792</c:v>
                </c:pt>
                <c:pt idx="35812">
                  <c:v>355540014.57003295</c:v>
                </c:pt>
                <c:pt idx="35813">
                  <c:v>355518200.56046206</c:v>
                </c:pt>
                <c:pt idx="35814">
                  <c:v>355496394.959252</c:v>
                </c:pt>
                <c:pt idx="35815">
                  <c:v>355474597.740448</c:v>
                </c:pt>
                <c:pt idx="35816">
                  <c:v>355452808.87812907</c:v>
                </c:pt>
                <c:pt idx="35817">
                  <c:v>355431028.34640801</c:v>
                </c:pt>
                <c:pt idx="35818">
                  <c:v>355409256.11943501</c:v>
                </c:pt>
                <c:pt idx="35819">
                  <c:v>355387492.17139101</c:v>
                </c:pt>
                <c:pt idx="35820">
                  <c:v>355365736.47649395</c:v>
                </c:pt>
                <c:pt idx="35821">
                  <c:v>355343989.00899601</c:v>
                </c:pt>
                <c:pt idx="35822">
                  <c:v>355322249.74318397</c:v>
                </c:pt>
                <c:pt idx="35823">
                  <c:v>355300518.65337801</c:v>
                </c:pt>
                <c:pt idx="35824">
                  <c:v>355278795.71393299</c:v>
                </c:pt>
                <c:pt idx="35825">
                  <c:v>355257080.89923894</c:v>
                </c:pt>
                <c:pt idx="35826">
                  <c:v>355235374.18371898</c:v>
                </c:pt>
                <c:pt idx="35827">
                  <c:v>355213675.54183197</c:v>
                </c:pt>
                <c:pt idx="35828">
                  <c:v>355191984.94806898</c:v>
                </c:pt>
                <c:pt idx="35829">
                  <c:v>355170302.37695599</c:v>
                </c:pt>
                <c:pt idx="35830">
                  <c:v>355148627.80305505</c:v>
                </c:pt>
                <c:pt idx="35831">
                  <c:v>355126961.20095795</c:v>
                </c:pt>
                <c:pt idx="35832">
                  <c:v>355105302.545295</c:v>
                </c:pt>
                <c:pt idx="35833">
                  <c:v>355083651.810727</c:v>
                </c:pt>
                <c:pt idx="35834">
                  <c:v>355062008.97194993</c:v>
                </c:pt>
                <c:pt idx="35835">
                  <c:v>355040374.00369501</c:v>
                </c:pt>
                <c:pt idx="35836">
                  <c:v>355018746.88072509</c:v>
                </c:pt>
                <c:pt idx="35837">
                  <c:v>354997127.57783705</c:v>
                </c:pt>
                <c:pt idx="35838">
                  <c:v>354975516.06986302</c:v>
                </c:pt>
                <c:pt idx="35839">
                  <c:v>354953912.33166695</c:v>
                </c:pt>
                <c:pt idx="35840">
                  <c:v>354932316.338148</c:v>
                </c:pt>
                <c:pt idx="35841">
                  <c:v>354910728.06423694</c:v>
                </c:pt>
                <c:pt idx="35842">
                  <c:v>354889147.48489994</c:v>
                </c:pt>
                <c:pt idx="35843">
                  <c:v>354867574.57513499</c:v>
                </c:pt>
                <c:pt idx="35844">
                  <c:v>354846009.30997592</c:v>
                </c:pt>
                <c:pt idx="35845">
                  <c:v>354824451.664487</c:v>
                </c:pt>
                <c:pt idx="35846">
                  <c:v>354802901.61376709</c:v>
                </c:pt>
                <c:pt idx="35847">
                  <c:v>354781359.13294786</c:v>
                </c:pt>
                <c:pt idx="35848">
                  <c:v>354759824.19719607</c:v>
                </c:pt>
                <c:pt idx="35849">
                  <c:v>354738296.78171003</c:v>
                </c:pt>
                <c:pt idx="35850">
                  <c:v>354716776.86172098</c:v>
                </c:pt>
                <c:pt idx="35851">
                  <c:v>354695264.41249299</c:v>
                </c:pt>
                <c:pt idx="35852">
                  <c:v>354673759.409325</c:v>
                </c:pt>
                <c:pt idx="35853">
                  <c:v>354652261.82754701</c:v>
                </c:pt>
                <c:pt idx="35854">
                  <c:v>354630771.64252311</c:v>
                </c:pt>
                <c:pt idx="35855">
                  <c:v>354609288.82964891</c:v>
                </c:pt>
                <c:pt idx="35856">
                  <c:v>354587813.36435598</c:v>
                </c:pt>
                <c:pt idx="35857">
                  <c:v>354566345.22210395</c:v>
                </c:pt>
                <c:pt idx="35858">
                  <c:v>354544884.378389</c:v>
                </c:pt>
                <c:pt idx="35859">
                  <c:v>354523430.80873901</c:v>
                </c:pt>
                <c:pt idx="35860">
                  <c:v>354501984.48871392</c:v>
                </c:pt>
                <c:pt idx="35861">
                  <c:v>354480545.39390695</c:v>
                </c:pt>
                <c:pt idx="35862">
                  <c:v>354459113.49994195</c:v>
                </c:pt>
                <c:pt idx="35863">
                  <c:v>354437688.78247994</c:v>
                </c:pt>
                <c:pt idx="35864">
                  <c:v>354416271.21720803</c:v>
                </c:pt>
                <c:pt idx="35865">
                  <c:v>354394860.77985197</c:v>
                </c:pt>
                <c:pt idx="35866">
                  <c:v>354373457.44616401</c:v>
                </c:pt>
                <c:pt idx="35867">
                  <c:v>354352061.19193494</c:v>
                </c:pt>
                <c:pt idx="35868">
                  <c:v>354330671.99298185</c:v>
                </c:pt>
                <c:pt idx="35869">
                  <c:v>354309289.825158</c:v>
                </c:pt>
                <c:pt idx="35870">
                  <c:v>354287914.66434801</c:v>
                </c:pt>
                <c:pt idx="35871">
                  <c:v>354266546.48646694</c:v>
                </c:pt>
                <c:pt idx="35872">
                  <c:v>354245185.26746505</c:v>
                </c:pt>
                <c:pt idx="35873">
                  <c:v>354223830.98332101</c:v>
                </c:pt>
                <c:pt idx="35874">
                  <c:v>354202483.61004901</c:v>
                </c:pt>
                <c:pt idx="35875">
                  <c:v>354181143.12369198</c:v>
                </c:pt>
                <c:pt idx="35876">
                  <c:v>354159809.500328</c:v>
                </c:pt>
                <c:pt idx="35877">
                  <c:v>354138482.71606296</c:v>
                </c:pt>
                <c:pt idx="35878">
                  <c:v>354117162.74703997</c:v>
                </c:pt>
                <c:pt idx="35879">
                  <c:v>354095849.56942809</c:v>
                </c:pt>
                <c:pt idx="35880">
                  <c:v>354074543.15943205</c:v>
                </c:pt>
                <c:pt idx="35881">
                  <c:v>354053243.49328697</c:v>
                </c:pt>
                <c:pt idx="35882">
                  <c:v>354031950.54726106</c:v>
                </c:pt>
                <c:pt idx="35883">
                  <c:v>354010664.29764992</c:v>
                </c:pt>
                <c:pt idx="35884">
                  <c:v>353989384.72078592</c:v>
                </c:pt>
                <c:pt idx="35885">
                  <c:v>353968111.79302901</c:v>
                </c:pt>
                <c:pt idx="35886">
                  <c:v>353946845.49077386</c:v>
                </c:pt>
                <c:pt idx="35887">
                  <c:v>353925585.79044294</c:v>
                </c:pt>
                <c:pt idx="35888">
                  <c:v>353904332.66849303</c:v>
                </c:pt>
                <c:pt idx="35889">
                  <c:v>353883086.10141098</c:v>
                </c:pt>
                <c:pt idx="35890">
                  <c:v>353861846.06571501</c:v>
                </c:pt>
                <c:pt idx="35891">
                  <c:v>353840612.53795391</c:v>
                </c:pt>
                <c:pt idx="35892">
                  <c:v>353819385.49470896</c:v>
                </c:pt>
                <c:pt idx="35893">
                  <c:v>353798164.91259295</c:v>
                </c:pt>
                <c:pt idx="35894">
                  <c:v>353776950.76824695</c:v>
                </c:pt>
                <c:pt idx="35895">
                  <c:v>353755743.03834599</c:v>
                </c:pt>
                <c:pt idx="35896">
                  <c:v>353734541.69959402</c:v>
                </c:pt>
                <c:pt idx="35897">
                  <c:v>353713346.728728</c:v>
                </c:pt>
                <c:pt idx="35898">
                  <c:v>353692158.10251302</c:v>
                </c:pt>
                <c:pt idx="35899">
                  <c:v>353670975.79774892</c:v>
                </c:pt>
                <c:pt idx="35900">
                  <c:v>353649799.79126292</c:v>
                </c:pt>
                <c:pt idx="35901">
                  <c:v>353628630.05991399</c:v>
                </c:pt>
                <c:pt idx="35902">
                  <c:v>353607466.58059198</c:v>
                </c:pt>
                <c:pt idx="35903">
                  <c:v>353586309.33021796</c:v>
                </c:pt>
                <c:pt idx="35904">
                  <c:v>353565158.28574294</c:v>
                </c:pt>
                <c:pt idx="35905">
                  <c:v>353544013.42414892</c:v>
                </c:pt>
                <c:pt idx="35906">
                  <c:v>353522874.72244692</c:v>
                </c:pt>
                <c:pt idx="35907">
                  <c:v>353501742.15768206</c:v>
                </c:pt>
                <c:pt idx="35908">
                  <c:v>353480615.70692599</c:v>
                </c:pt>
                <c:pt idx="35909">
                  <c:v>353459495.34728205</c:v>
                </c:pt>
                <c:pt idx="35910">
                  <c:v>353438381.05588502</c:v>
                </c:pt>
                <c:pt idx="35911">
                  <c:v>353417272.80990005</c:v>
                </c:pt>
                <c:pt idx="35912">
                  <c:v>353396170.58652002</c:v>
                </c:pt>
                <c:pt idx="35913">
                  <c:v>353375074.36296999</c:v>
                </c:pt>
                <c:pt idx="35914">
                  <c:v>353353984.11650598</c:v>
                </c:pt>
                <c:pt idx="35915">
                  <c:v>353332899.824413</c:v>
                </c:pt>
                <c:pt idx="35916">
                  <c:v>353311821.46400601</c:v>
                </c:pt>
                <c:pt idx="35917">
                  <c:v>353290749.01262999</c:v>
                </c:pt>
                <c:pt idx="35918">
                  <c:v>353269682.44766098</c:v>
                </c:pt>
                <c:pt idx="35919">
                  <c:v>353248621.746503</c:v>
                </c:pt>
                <c:pt idx="35920">
                  <c:v>353227566.88659197</c:v>
                </c:pt>
                <c:pt idx="35921">
                  <c:v>353206517.84539402</c:v>
                </c:pt>
                <c:pt idx="35922">
                  <c:v>353185474.60040206</c:v>
                </c:pt>
                <c:pt idx="35923">
                  <c:v>353164437.12914097</c:v>
                </c:pt>
                <c:pt idx="35924">
                  <c:v>353143405.40916705</c:v>
                </c:pt>
                <c:pt idx="35925">
                  <c:v>353122379.41806197</c:v>
                </c:pt>
                <c:pt idx="35926">
                  <c:v>353101359.13344097</c:v>
                </c:pt>
                <c:pt idx="35927">
                  <c:v>353080344.53294688</c:v>
                </c:pt>
                <c:pt idx="35928">
                  <c:v>353059335.59425199</c:v>
                </c:pt>
                <c:pt idx="35929">
                  <c:v>353038332.29505992</c:v>
                </c:pt>
                <c:pt idx="35930">
                  <c:v>353017334.61310208</c:v>
                </c:pt>
                <c:pt idx="35931">
                  <c:v>352996342.52613896</c:v>
                </c:pt>
                <c:pt idx="35932">
                  <c:v>352975356.011962</c:v>
                </c:pt>
                <c:pt idx="35933">
                  <c:v>352954375.04839098</c:v>
                </c:pt>
                <c:pt idx="35934">
                  <c:v>352933399.61327499</c:v>
                </c:pt>
                <c:pt idx="35935">
                  <c:v>352912429.68449301</c:v>
                </c:pt>
                <c:pt idx="35936">
                  <c:v>352891465.23995292</c:v>
                </c:pt>
                <c:pt idx="35937">
                  <c:v>352870506.25759208</c:v>
                </c:pt>
                <c:pt idx="35938">
                  <c:v>352849552.71537495</c:v>
                </c:pt>
                <c:pt idx="35939">
                  <c:v>352828604.59129691</c:v>
                </c:pt>
                <c:pt idx="35940">
                  <c:v>352807661.86338401</c:v>
                </c:pt>
                <c:pt idx="35941">
                  <c:v>352786724.50968796</c:v>
                </c:pt>
                <c:pt idx="35942">
                  <c:v>352765792.50829101</c:v>
                </c:pt>
                <c:pt idx="35943">
                  <c:v>352744865.837304</c:v>
                </c:pt>
                <c:pt idx="35944">
                  <c:v>352723944.474868</c:v>
                </c:pt>
                <c:pt idx="35945">
                  <c:v>352703028.39915001</c:v>
                </c:pt>
                <c:pt idx="35946">
                  <c:v>352682117.58834791</c:v>
                </c:pt>
                <c:pt idx="35947">
                  <c:v>352661212.02068895</c:v>
                </c:pt>
                <c:pt idx="35948">
                  <c:v>352640311.67442703</c:v>
                </c:pt>
                <c:pt idx="35949">
                  <c:v>352619416.52784598</c:v>
                </c:pt>
                <c:pt idx="35950">
                  <c:v>352598526.559259</c:v>
                </c:pt>
                <c:pt idx="35951">
                  <c:v>352577641.74700397</c:v>
                </c:pt>
                <c:pt idx="35952">
                  <c:v>352556762.069453</c:v>
                </c:pt>
                <c:pt idx="35953">
                  <c:v>352535887.50500298</c:v>
                </c:pt>
                <c:pt idx="35954">
                  <c:v>352515018.03207886</c:v>
                </c:pt>
                <c:pt idx="35955">
                  <c:v>352494153.62913609</c:v>
                </c:pt>
                <c:pt idx="35956">
                  <c:v>352473294.27465695</c:v>
                </c:pt>
                <c:pt idx="35957">
                  <c:v>352452439.94715405</c:v>
                </c:pt>
                <c:pt idx="35958">
                  <c:v>352431590.62516505</c:v>
                </c:pt>
                <c:pt idx="35959">
                  <c:v>352410746.28725892</c:v>
                </c:pt>
                <c:pt idx="35960">
                  <c:v>352389906.91202992</c:v>
                </c:pt>
                <c:pt idx="35961">
                  <c:v>352369072.478104</c:v>
                </c:pt>
                <c:pt idx="35962">
                  <c:v>352348242.96413201</c:v>
                </c:pt>
                <c:pt idx="35963">
                  <c:v>352327418.34879398</c:v>
                </c:pt>
                <c:pt idx="35964">
                  <c:v>352306598.610798</c:v>
                </c:pt>
                <c:pt idx="35965">
                  <c:v>352285783.72887999</c:v>
                </c:pt>
                <c:pt idx="35966">
                  <c:v>352264973.68180501</c:v>
                </c:pt>
                <c:pt idx="35967">
                  <c:v>352244168.44836402</c:v>
                </c:pt>
                <c:pt idx="35968">
                  <c:v>352223368.00737602</c:v>
                </c:pt>
                <c:pt idx="35969">
                  <c:v>352202572.33769</c:v>
                </c:pt>
                <c:pt idx="35970">
                  <c:v>352181781.41817999</c:v>
                </c:pt>
                <c:pt idx="35971">
                  <c:v>352160995.22774899</c:v>
                </c:pt>
                <c:pt idx="35972">
                  <c:v>352140213.74532902</c:v>
                </c:pt>
                <c:pt idx="35973">
                  <c:v>352119436.94987696</c:v>
                </c:pt>
                <c:pt idx="35974">
                  <c:v>352098664.82037896</c:v>
                </c:pt>
                <c:pt idx="35975">
                  <c:v>352077897.33584791</c:v>
                </c:pt>
                <c:pt idx="35976">
                  <c:v>352057134.475326</c:v>
                </c:pt>
                <c:pt idx="35977">
                  <c:v>352036376.21788001</c:v>
                </c:pt>
                <c:pt idx="35978">
                  <c:v>352015622.542606</c:v>
                </c:pt>
                <c:pt idx="35979">
                  <c:v>351994873.42862892</c:v>
                </c:pt>
                <c:pt idx="35980">
                  <c:v>351974128.855097</c:v>
                </c:pt>
                <c:pt idx="35981">
                  <c:v>351953388.80118799</c:v>
                </c:pt>
                <c:pt idx="35982">
                  <c:v>351932653.24610901</c:v>
                </c:pt>
                <c:pt idx="35983">
                  <c:v>351911922.16908997</c:v>
                </c:pt>
                <c:pt idx="35984">
                  <c:v>351891195.54939198</c:v>
                </c:pt>
                <c:pt idx="35985">
                  <c:v>351870473.36629999</c:v>
                </c:pt>
                <c:pt idx="35986">
                  <c:v>351849755.59912902</c:v>
                </c:pt>
                <c:pt idx="35987">
                  <c:v>351829042.22721899</c:v>
                </c:pt>
                <c:pt idx="35988">
                  <c:v>351808333.22993785</c:v>
                </c:pt>
                <c:pt idx="35989">
                  <c:v>351787628.58667994</c:v>
                </c:pt>
                <c:pt idx="35990">
                  <c:v>351766928.27686602</c:v>
                </c:pt>
                <c:pt idx="35991">
                  <c:v>351746232.27994603</c:v>
                </c:pt>
                <c:pt idx="35992">
                  <c:v>351725540.57539499</c:v>
                </c:pt>
                <c:pt idx="35993">
                  <c:v>351704853.14271402</c:v>
                </c:pt>
                <c:pt idx="35994">
                  <c:v>351684169.96143192</c:v>
                </c:pt>
                <c:pt idx="35995">
                  <c:v>351663491.011105</c:v>
                </c:pt>
                <c:pt idx="35996">
                  <c:v>351642816.27131599</c:v>
                </c:pt>
                <c:pt idx="35997">
                  <c:v>351622145.72167194</c:v>
                </c:pt>
                <c:pt idx="35998">
                  <c:v>351601479.34181005</c:v>
                </c:pt>
                <c:pt idx="35999">
                  <c:v>351580817.11139101</c:v>
                </c:pt>
                <c:pt idx="36000">
                  <c:v>351560159.010104</c:v>
                </c:pt>
                <c:pt idx="36001">
                  <c:v>351539505.01766402</c:v>
                </c:pt>
                <c:pt idx="36002">
                  <c:v>351518855.11381215</c:v>
                </c:pt>
                <c:pt idx="36003">
                  <c:v>351498209.27831602</c:v>
                </c:pt>
                <c:pt idx="36004">
                  <c:v>351477567.49097097</c:v>
                </c:pt>
                <c:pt idx="36005">
                  <c:v>351456929.73159599</c:v>
                </c:pt>
                <c:pt idx="36006">
                  <c:v>351436295.98003894</c:v>
                </c:pt>
                <c:pt idx="36007">
                  <c:v>351415666.21617299</c:v>
                </c:pt>
                <c:pt idx="36008">
                  <c:v>351395040.41989601</c:v>
                </c:pt>
                <c:pt idx="36009">
                  <c:v>351374418.57113391</c:v>
                </c:pt>
                <c:pt idx="36010">
                  <c:v>351353800.64983898</c:v>
                </c:pt>
                <c:pt idx="36011">
                  <c:v>351333186.63598794</c:v>
                </c:pt>
                <c:pt idx="36012">
                  <c:v>351312576.50958401</c:v>
                </c:pt>
                <c:pt idx="36013">
                  <c:v>351291970.25065792</c:v>
                </c:pt>
                <c:pt idx="36014">
                  <c:v>351271367.83926392</c:v>
                </c:pt>
                <c:pt idx="36015">
                  <c:v>351250769.25548393</c:v>
                </c:pt>
                <c:pt idx="36016">
                  <c:v>351230174.47942501</c:v>
                </c:pt>
                <c:pt idx="36017">
                  <c:v>351209583.49122095</c:v>
                </c:pt>
                <c:pt idx="36018">
                  <c:v>351188996.27102995</c:v>
                </c:pt>
                <c:pt idx="36019">
                  <c:v>351168412.79903793</c:v>
                </c:pt>
                <c:pt idx="36020">
                  <c:v>351147833.055453</c:v>
                </c:pt>
                <c:pt idx="36021">
                  <c:v>351127257.02051401</c:v>
                </c:pt>
                <c:pt idx="36022">
                  <c:v>351106684.67448002</c:v>
                </c:pt>
                <c:pt idx="36023">
                  <c:v>351086115.99763995</c:v>
                </c:pt>
                <c:pt idx="36024">
                  <c:v>351065550.97030592</c:v>
                </c:pt>
                <c:pt idx="36025">
                  <c:v>351044989.57281601</c:v>
                </c:pt>
                <c:pt idx="36026">
                  <c:v>351024431.78553599</c:v>
                </c:pt>
                <c:pt idx="36027">
                  <c:v>351003877.588853</c:v>
                </c:pt>
                <c:pt idx="36028">
                  <c:v>350983326.96318305</c:v>
                </c:pt>
                <c:pt idx="36029">
                  <c:v>350962779.88896501</c:v>
                </c:pt>
                <c:pt idx="36030">
                  <c:v>350942236.34666502</c:v>
                </c:pt>
                <c:pt idx="36031">
                  <c:v>350921696.31677395</c:v>
                </c:pt>
                <c:pt idx="36032">
                  <c:v>350901159.77980697</c:v>
                </c:pt>
                <c:pt idx="36033">
                  <c:v>350880626.71630591</c:v>
                </c:pt>
                <c:pt idx="36034">
                  <c:v>350860097.10683697</c:v>
                </c:pt>
                <c:pt idx="36035">
                  <c:v>350839570.93199193</c:v>
                </c:pt>
                <c:pt idx="36036">
                  <c:v>350819048.17238599</c:v>
                </c:pt>
                <c:pt idx="36037">
                  <c:v>350798528.80866206</c:v>
                </c:pt>
                <c:pt idx="36038">
                  <c:v>350778012.821486</c:v>
                </c:pt>
                <c:pt idx="36039">
                  <c:v>350757500.191549</c:v>
                </c:pt>
                <c:pt idx="36040">
                  <c:v>350736990.89956802</c:v>
                </c:pt>
                <c:pt idx="36041">
                  <c:v>350716484.92628497</c:v>
                </c:pt>
                <c:pt idx="36042">
                  <c:v>350695982.25246501</c:v>
                </c:pt>
                <c:pt idx="36043">
                  <c:v>350675482.85890001</c:v>
                </c:pt>
                <c:pt idx="36044">
                  <c:v>350654986.72640592</c:v>
                </c:pt>
                <c:pt idx="36045">
                  <c:v>350634493.83582205</c:v>
                </c:pt>
                <c:pt idx="36046">
                  <c:v>350614004.16801506</c:v>
                </c:pt>
                <c:pt idx="36047">
                  <c:v>350593517.70387501</c:v>
                </c:pt>
                <c:pt idx="36048">
                  <c:v>350573034.42431492</c:v>
                </c:pt>
                <c:pt idx="36049">
                  <c:v>350552554.31027591</c:v>
                </c:pt>
                <c:pt idx="36050">
                  <c:v>350532077.34271997</c:v>
                </c:pt>
                <c:pt idx="36051">
                  <c:v>350511603.50263697</c:v>
                </c:pt>
                <c:pt idx="36052">
                  <c:v>350491132.77103895</c:v>
                </c:pt>
                <c:pt idx="36053">
                  <c:v>350470665.12896305</c:v>
                </c:pt>
                <c:pt idx="36054">
                  <c:v>350450200.55747002</c:v>
                </c:pt>
                <c:pt idx="36055">
                  <c:v>350429739.03764695</c:v>
                </c:pt>
                <c:pt idx="36056">
                  <c:v>350409280.55060399</c:v>
                </c:pt>
                <c:pt idx="36057">
                  <c:v>350388825.07747501</c:v>
                </c:pt>
                <c:pt idx="36058">
                  <c:v>350368372.59942001</c:v>
                </c:pt>
                <c:pt idx="36059">
                  <c:v>350347923.09762102</c:v>
                </c:pt>
                <c:pt idx="36060">
                  <c:v>350327476.55328602</c:v>
                </c:pt>
                <c:pt idx="36061">
                  <c:v>350307032.94764501</c:v>
                </c:pt>
                <c:pt idx="36062">
                  <c:v>350286592.26195496</c:v>
                </c:pt>
                <c:pt idx="36063">
                  <c:v>350266154.477494</c:v>
                </c:pt>
                <c:pt idx="36064">
                  <c:v>350245719.57556701</c:v>
                </c:pt>
                <c:pt idx="36065">
                  <c:v>350225287.53750098</c:v>
                </c:pt>
                <c:pt idx="36066">
                  <c:v>350204858.34464705</c:v>
                </c:pt>
                <c:pt idx="36067">
                  <c:v>350184431.97838092</c:v>
                </c:pt>
                <c:pt idx="36068">
                  <c:v>350164008.42010295</c:v>
                </c:pt>
                <c:pt idx="36069">
                  <c:v>350143587.65123391</c:v>
                </c:pt>
                <c:pt idx="36070">
                  <c:v>350123169.65322304</c:v>
                </c:pt>
                <c:pt idx="36071">
                  <c:v>350102754.40754002</c:v>
                </c:pt>
                <c:pt idx="36072">
                  <c:v>350082341.89567894</c:v>
                </c:pt>
                <c:pt idx="36073">
                  <c:v>350061932.09915799</c:v>
                </c:pt>
                <c:pt idx="36074">
                  <c:v>350041524.99952</c:v>
                </c:pt>
                <c:pt idx="36075">
                  <c:v>350021120.57832998</c:v>
                </c:pt>
                <c:pt idx="36076">
                  <c:v>350000718.81717598</c:v>
                </c:pt>
                <c:pt idx="36077">
                  <c:v>349980319.697671</c:v>
                </c:pt>
                <c:pt idx="36078">
                  <c:v>349959923.20145202</c:v>
                </c:pt>
                <c:pt idx="36079">
                  <c:v>349939529.31017792</c:v>
                </c:pt>
                <c:pt idx="36080">
                  <c:v>349919138.00553209</c:v>
                </c:pt>
                <c:pt idx="36081">
                  <c:v>349898749.26921999</c:v>
                </c:pt>
                <c:pt idx="36082">
                  <c:v>349878363.08297193</c:v>
                </c:pt>
                <c:pt idx="36083">
                  <c:v>349857979.42853999</c:v>
                </c:pt>
                <c:pt idx="36084">
                  <c:v>349837598.28770298</c:v>
                </c:pt>
                <c:pt idx="36085">
                  <c:v>349817219.64225799</c:v>
                </c:pt>
                <c:pt idx="36086">
                  <c:v>349796843.47402996</c:v>
                </c:pt>
                <c:pt idx="36087">
                  <c:v>349776469.76486301</c:v>
                </c:pt>
                <c:pt idx="36088">
                  <c:v>349756098.49662793</c:v>
                </c:pt>
                <c:pt idx="36089">
                  <c:v>349735729.65121597</c:v>
                </c:pt>
                <c:pt idx="36090">
                  <c:v>349715363.21054399</c:v>
                </c:pt>
                <c:pt idx="36091">
                  <c:v>349694999.15654802</c:v>
                </c:pt>
                <c:pt idx="36092">
                  <c:v>349674637.47119099</c:v>
                </c:pt>
                <c:pt idx="36093">
                  <c:v>349654278.13645792</c:v>
                </c:pt>
                <c:pt idx="36094">
                  <c:v>349633921.134354</c:v>
                </c:pt>
                <c:pt idx="36095">
                  <c:v>349613566.44691199</c:v>
                </c:pt>
                <c:pt idx="36096">
                  <c:v>349593214.05618298</c:v>
                </c:pt>
                <c:pt idx="36097">
                  <c:v>349572863.94424492</c:v>
                </c:pt>
                <c:pt idx="36098">
                  <c:v>349552516.09319401</c:v>
                </c:pt>
                <c:pt idx="36099">
                  <c:v>349532170.48515391</c:v>
                </c:pt>
                <c:pt idx="36100">
                  <c:v>349511827.10226792</c:v>
                </c:pt>
                <c:pt idx="36101">
                  <c:v>349491485.92670292</c:v>
                </c:pt>
                <c:pt idx="36102">
                  <c:v>349471146.94064891</c:v>
                </c:pt>
                <c:pt idx="36103">
                  <c:v>349450810.12631696</c:v>
                </c:pt>
                <c:pt idx="36104">
                  <c:v>349430475.46594292</c:v>
                </c:pt>
                <c:pt idx="36105">
                  <c:v>349410142.94178295</c:v>
                </c:pt>
                <c:pt idx="36106">
                  <c:v>349389812.53611892</c:v>
                </c:pt>
                <c:pt idx="36107">
                  <c:v>349369484.23125094</c:v>
                </c:pt>
                <c:pt idx="36108">
                  <c:v>349349158.00950497</c:v>
                </c:pt>
                <c:pt idx="36109">
                  <c:v>349328833.85322702</c:v>
                </c:pt>
                <c:pt idx="36110">
                  <c:v>349308511.74478698</c:v>
                </c:pt>
                <c:pt idx="36111">
                  <c:v>349288191.66657799</c:v>
                </c:pt>
                <c:pt idx="36112">
                  <c:v>349267873.60101205</c:v>
                </c:pt>
                <c:pt idx="36113">
                  <c:v>349247557.530527</c:v>
                </c:pt>
                <c:pt idx="36114">
                  <c:v>349227243.437581</c:v>
                </c:pt>
                <c:pt idx="36115">
                  <c:v>349206931.30465502</c:v>
                </c:pt>
                <c:pt idx="36116">
                  <c:v>349186621.11425197</c:v>
                </c:pt>
                <c:pt idx="36117">
                  <c:v>349166312.84889704</c:v>
                </c:pt>
                <c:pt idx="36118">
                  <c:v>349146006.49113697</c:v>
                </c:pt>
                <c:pt idx="36119">
                  <c:v>349125702.02354097</c:v>
                </c:pt>
                <c:pt idx="36120">
                  <c:v>349105399.428702</c:v>
                </c:pt>
                <c:pt idx="36121">
                  <c:v>349085098.68923092</c:v>
                </c:pt>
                <c:pt idx="36122">
                  <c:v>349064799.78776401</c:v>
                </c:pt>
                <c:pt idx="36123">
                  <c:v>349044502.70695794</c:v>
                </c:pt>
                <c:pt idx="36124">
                  <c:v>349024207.42949295</c:v>
                </c:pt>
                <c:pt idx="36125">
                  <c:v>349003913.93806899</c:v>
                </c:pt>
                <c:pt idx="36126">
                  <c:v>348983622.21540892</c:v>
                </c:pt>
                <c:pt idx="36127">
                  <c:v>348963332.24425799</c:v>
                </c:pt>
                <c:pt idx="36128">
                  <c:v>348943044.00738102</c:v>
                </c:pt>
                <c:pt idx="36129">
                  <c:v>348922757.48756605</c:v>
                </c:pt>
                <c:pt idx="36130">
                  <c:v>348902472.66762406</c:v>
                </c:pt>
                <c:pt idx="36131">
                  <c:v>348882189.53038496</c:v>
                </c:pt>
                <c:pt idx="36132">
                  <c:v>348861908.05870301</c:v>
                </c:pt>
                <c:pt idx="36133">
                  <c:v>348841628.235452</c:v>
                </c:pt>
                <c:pt idx="36134">
                  <c:v>348821350.04352707</c:v>
                </c:pt>
                <c:pt idx="36135">
                  <c:v>348801073.46584696</c:v>
                </c:pt>
                <c:pt idx="36136">
                  <c:v>348780798.48534995</c:v>
                </c:pt>
                <c:pt idx="36137">
                  <c:v>348760525.08499694</c:v>
                </c:pt>
                <c:pt idx="36138">
                  <c:v>348740253.24777001</c:v>
                </c:pt>
                <c:pt idx="36139">
                  <c:v>348719982.95667195</c:v>
                </c:pt>
                <c:pt idx="36140">
                  <c:v>348699714.194727</c:v>
                </c:pt>
                <c:pt idx="36141">
                  <c:v>348679446.94498199</c:v>
                </c:pt>
                <c:pt idx="36142">
                  <c:v>348659181.19050401</c:v>
                </c:pt>
                <c:pt idx="36143">
                  <c:v>348638916.91438103</c:v>
                </c:pt>
                <c:pt idx="36144">
                  <c:v>348618654.09972209</c:v>
                </c:pt>
                <c:pt idx="36145">
                  <c:v>348598392.72965896</c:v>
                </c:pt>
                <c:pt idx="36146">
                  <c:v>348578132.78734392</c:v>
                </c:pt>
                <c:pt idx="36147">
                  <c:v>348557874.25594896</c:v>
                </c:pt>
                <c:pt idx="36148">
                  <c:v>348537617.11866897</c:v>
                </c:pt>
                <c:pt idx="36149">
                  <c:v>348517361.35871905</c:v>
                </c:pt>
                <c:pt idx="36150">
                  <c:v>348497106.95933503</c:v>
                </c:pt>
                <c:pt idx="36151">
                  <c:v>348476853.90377492</c:v>
                </c:pt>
                <c:pt idx="36152">
                  <c:v>348456602.17531598</c:v>
                </c:pt>
                <c:pt idx="36153">
                  <c:v>348436351.757258</c:v>
                </c:pt>
                <c:pt idx="36154">
                  <c:v>348416102.63292003</c:v>
                </c:pt>
                <c:pt idx="36155">
                  <c:v>348395854.78564394</c:v>
                </c:pt>
                <c:pt idx="36156">
                  <c:v>348375608.19879109</c:v>
                </c:pt>
                <c:pt idx="36157">
                  <c:v>348355362.85574305</c:v>
                </c:pt>
                <c:pt idx="36158">
                  <c:v>348335118.73990393</c:v>
                </c:pt>
                <c:pt idx="36159">
                  <c:v>348314875.83469695</c:v>
                </c:pt>
                <c:pt idx="36160">
                  <c:v>348294634.1235671</c:v>
                </c:pt>
                <c:pt idx="36161">
                  <c:v>348274393.58997893</c:v>
                </c:pt>
                <c:pt idx="36162">
                  <c:v>348254154.21741909</c:v>
                </c:pt>
                <c:pt idx="36163">
                  <c:v>348233915.98939395</c:v>
                </c:pt>
                <c:pt idx="36164">
                  <c:v>348213678.88943005</c:v>
                </c:pt>
                <c:pt idx="36165">
                  <c:v>348193442.90107393</c:v>
                </c:pt>
                <c:pt idx="36166">
                  <c:v>348173208.00789607</c:v>
                </c:pt>
                <c:pt idx="36167">
                  <c:v>348152974.193483</c:v>
                </c:pt>
                <c:pt idx="36168">
                  <c:v>348132741.44144499</c:v>
                </c:pt>
                <c:pt idx="36169">
                  <c:v>348112509.73540992</c:v>
                </c:pt>
                <c:pt idx="36170">
                  <c:v>348092279.05902809</c:v>
                </c:pt>
                <c:pt idx="36171">
                  <c:v>348072049.39596891</c:v>
                </c:pt>
                <c:pt idx="36172">
                  <c:v>348051820.72992295</c:v>
                </c:pt>
                <c:pt idx="36173">
                  <c:v>348031593.04460198</c:v>
                </c:pt>
                <c:pt idx="36174">
                  <c:v>348011366.323735</c:v>
                </c:pt>
                <c:pt idx="36175">
                  <c:v>347991140.55107403</c:v>
                </c:pt>
                <c:pt idx="36176">
                  <c:v>347970915.71038991</c:v>
                </c:pt>
                <c:pt idx="36177">
                  <c:v>347950691.78547394</c:v>
                </c:pt>
                <c:pt idx="36178">
                  <c:v>347930468.76013696</c:v>
                </c:pt>
                <c:pt idx="36179">
                  <c:v>347910246.61821198</c:v>
                </c:pt>
                <c:pt idx="36180">
                  <c:v>347890025.34354907</c:v>
                </c:pt>
                <c:pt idx="36181">
                  <c:v>347869804.920021</c:v>
                </c:pt>
                <c:pt idx="36182">
                  <c:v>347849585.33151799</c:v>
                </c:pt>
                <c:pt idx="36183">
                  <c:v>347829366.56195199</c:v>
                </c:pt>
                <c:pt idx="36184">
                  <c:v>347809148.59525496</c:v>
                </c:pt>
                <c:pt idx="36185">
                  <c:v>347788931.41537786</c:v>
                </c:pt>
                <c:pt idx="36186">
                  <c:v>347768715.00629199</c:v>
                </c:pt>
                <c:pt idx="36187">
                  <c:v>347748499.35198796</c:v>
                </c:pt>
                <c:pt idx="36188">
                  <c:v>347728284.43647689</c:v>
                </c:pt>
                <c:pt idx="36189">
                  <c:v>347708070.24378902</c:v>
                </c:pt>
                <c:pt idx="36190">
                  <c:v>347687856.75797492</c:v>
                </c:pt>
                <c:pt idx="36191">
                  <c:v>347667643.96310401</c:v>
                </c:pt>
                <c:pt idx="36192">
                  <c:v>347647431.84326702</c:v>
                </c:pt>
                <c:pt idx="36193">
                  <c:v>347627220.382572</c:v>
                </c:pt>
                <c:pt idx="36194">
                  <c:v>347607009.56514901</c:v>
                </c:pt>
                <c:pt idx="36195">
                  <c:v>347586799.37514597</c:v>
                </c:pt>
                <c:pt idx="36196">
                  <c:v>347566589.79673094</c:v>
                </c:pt>
                <c:pt idx="36197">
                  <c:v>347546380.81409109</c:v>
                </c:pt>
                <c:pt idx="36198">
                  <c:v>347526172.41143394</c:v>
                </c:pt>
                <c:pt idx="36199">
                  <c:v>347505964.57298595</c:v>
                </c:pt>
                <c:pt idx="36200">
                  <c:v>347485757.2829929</c:v>
                </c:pt>
                <c:pt idx="36201">
                  <c:v>347465550.52572101</c:v>
                </c:pt>
                <c:pt idx="36202">
                  <c:v>347445344.28545296</c:v>
                </c:pt>
                <c:pt idx="36203">
                  <c:v>347425138.54649401</c:v>
                </c:pt>
                <c:pt idx="36204">
                  <c:v>347404933.29316801</c:v>
                </c:pt>
                <c:pt idx="36205">
                  <c:v>347384728.509817</c:v>
                </c:pt>
                <c:pt idx="36206">
                  <c:v>347364524.18080205</c:v>
                </c:pt>
                <c:pt idx="36207">
                  <c:v>347344320.29050499</c:v>
                </c:pt>
                <c:pt idx="36208">
                  <c:v>347324116.82332605</c:v>
                </c:pt>
                <c:pt idx="36209">
                  <c:v>347303913.76368499</c:v>
                </c:pt>
                <c:pt idx="36210">
                  <c:v>347283711.09601903</c:v>
                </c:pt>
                <c:pt idx="36211">
                  <c:v>347263508.80478698</c:v>
                </c:pt>
                <c:pt idx="36212">
                  <c:v>347243306.87446505</c:v>
                </c:pt>
                <c:pt idx="36213">
                  <c:v>347223105.28954792</c:v>
                </c:pt>
                <c:pt idx="36214">
                  <c:v>347202904.03455305</c:v>
                </c:pt>
                <c:pt idx="36215">
                  <c:v>347182703.09401101</c:v>
                </c:pt>
                <c:pt idx="36216">
                  <c:v>347162502.45247597</c:v>
                </c:pt>
                <c:pt idx="36217">
                  <c:v>347142302.09451997</c:v>
                </c:pt>
                <c:pt idx="36218">
                  <c:v>347122102.004731</c:v>
                </c:pt>
                <c:pt idx="36219">
                  <c:v>347101902.16772103</c:v>
                </c:pt>
                <c:pt idx="36220">
                  <c:v>347081702.56811702</c:v>
                </c:pt>
                <c:pt idx="36221">
                  <c:v>347061503.19056606</c:v>
                </c:pt>
                <c:pt idx="36222">
                  <c:v>347041304.01973295</c:v>
                </c:pt>
                <c:pt idx="36223">
                  <c:v>347021105.04030305</c:v>
                </c:pt>
                <c:pt idx="36224">
                  <c:v>347000906.23697889</c:v>
                </c:pt>
                <c:pt idx="36225">
                  <c:v>346980707.594482</c:v>
                </c:pt>
                <c:pt idx="36226">
                  <c:v>346960509.09755301</c:v>
                </c:pt>
                <c:pt idx="36227">
                  <c:v>346940310.73095095</c:v>
                </c:pt>
                <c:pt idx="36228">
                  <c:v>346920112.47945392</c:v>
                </c:pt>
                <c:pt idx="36229">
                  <c:v>346899914.32785797</c:v>
                </c:pt>
                <c:pt idx="36230">
                  <c:v>346879716.26097596</c:v>
                </c:pt>
                <c:pt idx="36231">
                  <c:v>346859518.26364392</c:v>
                </c:pt>
                <c:pt idx="36232">
                  <c:v>346839320.32071102</c:v>
                </c:pt>
                <c:pt idx="36233">
                  <c:v>346819122.41704899</c:v>
                </c:pt>
                <c:pt idx="36234">
                  <c:v>346798924.53754508</c:v>
                </c:pt>
                <c:pt idx="36235">
                  <c:v>346778726.66710711</c:v>
                </c:pt>
                <c:pt idx="36236">
                  <c:v>346758528.79065996</c:v>
                </c:pt>
                <c:pt idx="36237">
                  <c:v>346738330.89314705</c:v>
                </c:pt>
                <c:pt idx="36238">
                  <c:v>346718132.95953</c:v>
                </c:pt>
                <c:pt idx="36239">
                  <c:v>346697934.97478896</c:v>
                </c:pt>
                <c:pt idx="36240">
                  <c:v>346677736.92392296</c:v>
                </c:pt>
                <c:pt idx="36241">
                  <c:v>346657538.7919479</c:v>
                </c:pt>
                <c:pt idx="36242">
                  <c:v>346637340.56389898</c:v>
                </c:pt>
                <c:pt idx="36243">
                  <c:v>346617142.22482902</c:v>
                </c:pt>
                <c:pt idx="36244">
                  <c:v>346596943.75980902</c:v>
                </c:pt>
                <c:pt idx="36245">
                  <c:v>346576745.15392709</c:v>
                </c:pt>
                <c:pt idx="36246">
                  <c:v>346556546.39229095</c:v>
                </c:pt>
                <c:pt idx="36247">
                  <c:v>346536347.46002698</c:v>
                </c:pt>
                <c:pt idx="36248">
                  <c:v>346516148.34227699</c:v>
                </c:pt>
                <c:pt idx="36249">
                  <c:v>346495949.02420294</c:v>
                </c:pt>
                <c:pt idx="36250">
                  <c:v>346475749.49098289</c:v>
                </c:pt>
                <c:pt idx="36251">
                  <c:v>346455549.72781497</c:v>
                </c:pt>
                <c:pt idx="36252">
                  <c:v>346435349.71991396</c:v>
                </c:pt>
                <c:pt idx="36253">
                  <c:v>346415149.45251209</c:v>
                </c:pt>
                <c:pt idx="36254">
                  <c:v>346394948.91086102</c:v>
                </c:pt>
                <c:pt idx="36255">
                  <c:v>346374748.08022892</c:v>
                </c:pt>
                <c:pt idx="36256">
                  <c:v>346354546.94590092</c:v>
                </c:pt>
                <c:pt idx="36257">
                  <c:v>346334345.493182</c:v>
                </c:pt>
                <c:pt idx="36258">
                  <c:v>346314143.707394</c:v>
                </c:pt>
                <c:pt idx="36259">
                  <c:v>346293941.57387602</c:v>
                </c:pt>
                <c:pt idx="36260">
                  <c:v>346273739.07798499</c:v>
                </c:pt>
                <c:pt idx="36261">
                  <c:v>346253536.20509601</c:v>
                </c:pt>
                <c:pt idx="36262">
                  <c:v>346233332.94060099</c:v>
                </c:pt>
                <c:pt idx="36263">
                  <c:v>346213129.26991099</c:v>
                </c:pt>
                <c:pt idx="36264">
                  <c:v>346192925.17845207</c:v>
                </c:pt>
                <c:pt idx="36265">
                  <c:v>346172720.65166998</c:v>
                </c:pt>
                <c:pt idx="36266">
                  <c:v>346152515.67502701</c:v>
                </c:pt>
                <c:pt idx="36267">
                  <c:v>346132310.23400295</c:v>
                </c:pt>
                <c:pt idx="36268">
                  <c:v>346112104.31409597</c:v>
                </c:pt>
                <c:pt idx="36269">
                  <c:v>346091897.90082002</c:v>
                </c:pt>
                <c:pt idx="36270">
                  <c:v>346071690.97970903</c:v>
                </c:pt>
                <c:pt idx="36271">
                  <c:v>346051483.53630996</c:v>
                </c:pt>
                <c:pt idx="36272">
                  <c:v>346031275.55619198</c:v>
                </c:pt>
                <c:pt idx="36273">
                  <c:v>346011067.02493894</c:v>
                </c:pt>
                <c:pt idx="36274">
                  <c:v>345990857.92815101</c:v>
                </c:pt>
                <c:pt idx="36275">
                  <c:v>345970648.25144899</c:v>
                </c:pt>
                <c:pt idx="36276">
                  <c:v>345950437.98046792</c:v>
                </c:pt>
                <c:pt idx="36277">
                  <c:v>345930227.10086107</c:v>
                </c:pt>
                <c:pt idx="36278">
                  <c:v>345910015.59829795</c:v>
                </c:pt>
                <c:pt idx="36279">
                  <c:v>345889803.45846802</c:v>
                </c:pt>
                <c:pt idx="36280">
                  <c:v>345869590.66707402</c:v>
                </c:pt>
                <c:pt idx="36281">
                  <c:v>345849377.20983899</c:v>
                </c:pt>
                <c:pt idx="36282">
                  <c:v>345829163.072501</c:v>
                </c:pt>
                <c:pt idx="36283">
                  <c:v>345808948.24081701</c:v>
                </c:pt>
                <c:pt idx="36284">
                  <c:v>345788732.70055902</c:v>
                </c:pt>
                <c:pt idx="36285">
                  <c:v>345768516.43751597</c:v>
                </c:pt>
                <c:pt idx="36286">
                  <c:v>345748299.43749696</c:v>
                </c:pt>
                <c:pt idx="36287">
                  <c:v>345728081.686324</c:v>
                </c:pt>
                <c:pt idx="36288">
                  <c:v>345707863.16983801</c:v>
                </c:pt>
                <c:pt idx="36289">
                  <c:v>345687643.87389606</c:v>
                </c:pt>
                <c:pt idx="36290">
                  <c:v>345667423.78437394</c:v>
                </c:pt>
                <c:pt idx="36291">
                  <c:v>345647202.88716215</c:v>
                </c:pt>
                <c:pt idx="36292">
                  <c:v>345626981.16816807</c:v>
                </c:pt>
                <c:pt idx="36293">
                  <c:v>345606758.61331701</c:v>
                </c:pt>
                <c:pt idx="36294">
                  <c:v>345586535.20854998</c:v>
                </c:pt>
                <c:pt idx="36295">
                  <c:v>345566310.93982601</c:v>
                </c:pt>
                <c:pt idx="36296">
                  <c:v>345546085.79312009</c:v>
                </c:pt>
                <c:pt idx="36297">
                  <c:v>345525859.75442207</c:v>
                </c:pt>
                <c:pt idx="36298">
                  <c:v>345505632.80974197</c:v>
                </c:pt>
                <c:pt idx="36299">
                  <c:v>345485404.945104</c:v>
                </c:pt>
                <c:pt idx="36300">
                  <c:v>345465176.14654905</c:v>
                </c:pt>
                <c:pt idx="36301">
                  <c:v>345444946.40013492</c:v>
                </c:pt>
                <c:pt idx="36302">
                  <c:v>345424715.69193786</c:v>
                </c:pt>
                <c:pt idx="36303">
                  <c:v>345404484.00804698</c:v>
                </c:pt>
                <c:pt idx="36304">
                  <c:v>345384251.33457005</c:v>
                </c:pt>
                <c:pt idx="36305">
                  <c:v>345364017.65763205</c:v>
                </c:pt>
                <c:pt idx="36306">
                  <c:v>345343782.96337199</c:v>
                </c:pt>
                <c:pt idx="36307">
                  <c:v>345323547.23794794</c:v>
                </c:pt>
                <c:pt idx="36308">
                  <c:v>345303310.46753109</c:v>
                </c:pt>
                <c:pt idx="36309">
                  <c:v>345283072.638313</c:v>
                </c:pt>
                <c:pt idx="36310">
                  <c:v>345262833.73649794</c:v>
                </c:pt>
                <c:pt idx="36311">
                  <c:v>345242593.74830902</c:v>
                </c:pt>
                <c:pt idx="36312">
                  <c:v>345222352.65998399</c:v>
                </c:pt>
                <c:pt idx="36313">
                  <c:v>345202110.45777792</c:v>
                </c:pt>
                <c:pt idx="36314">
                  <c:v>345181867.12796098</c:v>
                </c:pt>
                <c:pt idx="36315">
                  <c:v>345161622.65682107</c:v>
                </c:pt>
                <c:pt idx="36316">
                  <c:v>345141377.03065991</c:v>
                </c:pt>
                <c:pt idx="36317">
                  <c:v>345121130.23579794</c:v>
                </c:pt>
                <c:pt idx="36318">
                  <c:v>345100882.25857002</c:v>
                </c:pt>
                <c:pt idx="36319">
                  <c:v>345080633.085329</c:v>
                </c:pt>
                <c:pt idx="36320">
                  <c:v>345060382.70244092</c:v>
                </c:pt>
                <c:pt idx="36321">
                  <c:v>345040131.09628993</c:v>
                </c:pt>
                <c:pt idx="36322">
                  <c:v>345019878.25327492</c:v>
                </c:pt>
                <c:pt idx="36323">
                  <c:v>344999624.15981311</c:v>
                </c:pt>
                <c:pt idx="36324">
                  <c:v>344979368.80233496</c:v>
                </c:pt>
                <c:pt idx="36325">
                  <c:v>344959112.16728902</c:v>
                </c:pt>
                <c:pt idx="36326">
                  <c:v>344938854.24113703</c:v>
                </c:pt>
                <c:pt idx="36327">
                  <c:v>344918595.01036</c:v>
                </c:pt>
                <c:pt idx="36328">
                  <c:v>344898334.46145201</c:v>
                </c:pt>
                <c:pt idx="36329">
                  <c:v>344878072.58092499</c:v>
                </c:pt>
                <c:pt idx="36330">
                  <c:v>344857809.355304</c:v>
                </c:pt>
                <c:pt idx="36331">
                  <c:v>344837544.77113396</c:v>
                </c:pt>
                <c:pt idx="36332">
                  <c:v>344817278.81497192</c:v>
                </c:pt>
                <c:pt idx="36333">
                  <c:v>344797011.47339296</c:v>
                </c:pt>
                <c:pt idx="36334">
                  <c:v>344776742.73298585</c:v>
                </c:pt>
                <c:pt idx="36335">
                  <c:v>344756472.580356</c:v>
                </c:pt>
                <c:pt idx="36336">
                  <c:v>344736201.00212598</c:v>
                </c:pt>
                <c:pt idx="36337">
                  <c:v>344715927.98493093</c:v>
                </c:pt>
                <c:pt idx="36338">
                  <c:v>344695653.51542509</c:v>
                </c:pt>
                <c:pt idx="36339">
                  <c:v>344675377.58027494</c:v>
                </c:pt>
                <c:pt idx="36340">
                  <c:v>344655100.16616398</c:v>
                </c:pt>
                <c:pt idx="36341">
                  <c:v>344634821.25979298</c:v>
                </c:pt>
                <c:pt idx="36342">
                  <c:v>344614540.84787506</c:v>
                </c:pt>
                <c:pt idx="36343">
                  <c:v>344594258.91714102</c:v>
                </c:pt>
                <c:pt idx="36344">
                  <c:v>344573975.45433599</c:v>
                </c:pt>
                <c:pt idx="36345">
                  <c:v>344553690.44622099</c:v>
                </c:pt>
                <c:pt idx="36346">
                  <c:v>344533403.87957305</c:v>
                </c:pt>
                <c:pt idx="36347">
                  <c:v>344513115.74118298</c:v>
                </c:pt>
                <c:pt idx="36348">
                  <c:v>344492826.01785898</c:v>
                </c:pt>
                <c:pt idx="36349">
                  <c:v>344472534.69642401</c:v>
                </c:pt>
                <c:pt idx="36350">
                  <c:v>344452241.76371402</c:v>
                </c:pt>
                <c:pt idx="36351">
                  <c:v>344431947.20658296</c:v>
                </c:pt>
                <c:pt idx="36352">
                  <c:v>344411651.01190096</c:v>
                </c:pt>
                <c:pt idx="36353">
                  <c:v>344391353.16654909</c:v>
                </c:pt>
                <c:pt idx="36354">
                  <c:v>344371053.65742707</c:v>
                </c:pt>
                <c:pt idx="36355">
                  <c:v>344350752.47144991</c:v>
                </c:pt>
                <c:pt idx="36356">
                  <c:v>344330449.59554601</c:v>
                </c:pt>
                <c:pt idx="36357">
                  <c:v>344310145.01665896</c:v>
                </c:pt>
                <c:pt idx="36358">
                  <c:v>344289838.72174996</c:v>
                </c:pt>
                <c:pt idx="36359">
                  <c:v>344269530.69779301</c:v>
                </c:pt>
                <c:pt idx="36360">
                  <c:v>344249220.93177688</c:v>
                </c:pt>
                <c:pt idx="36361">
                  <c:v>344228909.41070694</c:v>
                </c:pt>
                <c:pt idx="36362">
                  <c:v>344208596.12160403</c:v>
                </c:pt>
                <c:pt idx="36363">
                  <c:v>344188281.05150098</c:v>
                </c:pt>
                <c:pt idx="36364">
                  <c:v>344167964.18744802</c:v>
                </c:pt>
                <c:pt idx="36365">
                  <c:v>344147645.51651102</c:v>
                </c:pt>
                <c:pt idx="36366">
                  <c:v>344127325.02576792</c:v>
                </c:pt>
                <c:pt idx="36367">
                  <c:v>344107002.70231396</c:v>
                </c:pt>
                <c:pt idx="36368">
                  <c:v>344086678.53325891</c:v>
                </c:pt>
                <c:pt idx="36369">
                  <c:v>344066352.50572705</c:v>
                </c:pt>
                <c:pt idx="36370">
                  <c:v>344046024.606857</c:v>
                </c:pt>
                <c:pt idx="36371">
                  <c:v>344025694.82380205</c:v>
                </c:pt>
                <c:pt idx="36372">
                  <c:v>344005363.14373207</c:v>
                </c:pt>
                <c:pt idx="36373">
                  <c:v>343985029.55383009</c:v>
                </c:pt>
                <c:pt idx="36374">
                  <c:v>343964694.04129499</c:v>
                </c:pt>
                <c:pt idx="36375">
                  <c:v>343944356.59333795</c:v>
                </c:pt>
                <c:pt idx="36376">
                  <c:v>343924017.19718802</c:v>
                </c:pt>
                <c:pt idx="36377">
                  <c:v>343903675.840087</c:v>
                </c:pt>
                <c:pt idx="36378">
                  <c:v>343883332.50929201</c:v>
                </c:pt>
                <c:pt idx="36379">
                  <c:v>343862987.19207495</c:v>
                </c:pt>
                <c:pt idx="36380">
                  <c:v>343842639.87572098</c:v>
                </c:pt>
                <c:pt idx="36381">
                  <c:v>343822290.54753107</c:v>
                </c:pt>
                <c:pt idx="36382">
                  <c:v>343801939.19482106</c:v>
                </c:pt>
                <c:pt idx="36383">
                  <c:v>343781585.80492002</c:v>
                </c:pt>
                <c:pt idx="36384">
                  <c:v>343761230.365174</c:v>
                </c:pt>
                <c:pt idx="36385">
                  <c:v>343740872.86293894</c:v>
                </c:pt>
                <c:pt idx="36386">
                  <c:v>343720513.28559101</c:v>
                </c:pt>
                <c:pt idx="36387">
                  <c:v>343700151.62051606</c:v>
                </c:pt>
                <c:pt idx="36388">
                  <c:v>343679787.85511702</c:v>
                </c:pt>
                <c:pt idx="36389">
                  <c:v>343659421.97680897</c:v>
                </c:pt>
                <c:pt idx="36390">
                  <c:v>343639053.97302502</c:v>
                </c:pt>
                <c:pt idx="36391">
                  <c:v>343618683.83120894</c:v>
                </c:pt>
                <c:pt idx="36392">
                  <c:v>343598311.53882098</c:v>
                </c:pt>
                <c:pt idx="36393">
                  <c:v>343577937.08333492</c:v>
                </c:pt>
                <c:pt idx="36394">
                  <c:v>343557560.4522379</c:v>
                </c:pt>
                <c:pt idx="36395">
                  <c:v>343537181.63303399</c:v>
                </c:pt>
                <c:pt idx="36396">
                  <c:v>343516800.61323792</c:v>
                </c:pt>
                <c:pt idx="36397">
                  <c:v>343496417.380382</c:v>
                </c:pt>
                <c:pt idx="36398">
                  <c:v>343476031.92201096</c:v>
                </c:pt>
                <c:pt idx="36399">
                  <c:v>343455644.22568291</c:v>
                </c:pt>
                <c:pt idx="36400">
                  <c:v>343435254.27897292</c:v>
                </c:pt>
                <c:pt idx="36401">
                  <c:v>343414862.06946701</c:v>
                </c:pt>
                <c:pt idx="36402">
                  <c:v>343394467.58476698</c:v>
                </c:pt>
                <c:pt idx="36403">
                  <c:v>343374070.81248891</c:v>
                </c:pt>
                <c:pt idx="36404">
                  <c:v>343353671.74026197</c:v>
                </c:pt>
                <c:pt idx="36405">
                  <c:v>343333270.35573</c:v>
                </c:pt>
                <c:pt idx="36406">
                  <c:v>343312866.64655107</c:v>
                </c:pt>
                <c:pt idx="36407">
                  <c:v>343292460.60039705</c:v>
                </c:pt>
                <c:pt idx="36408">
                  <c:v>343272052.204952</c:v>
                </c:pt>
                <c:pt idx="36409">
                  <c:v>343251641.447918</c:v>
                </c:pt>
                <c:pt idx="36410">
                  <c:v>343231228.31700605</c:v>
                </c:pt>
                <c:pt idx="36411">
                  <c:v>343210812.79994494</c:v>
                </c:pt>
                <c:pt idx="36412">
                  <c:v>343190394.88447499</c:v>
                </c:pt>
                <c:pt idx="36413">
                  <c:v>343169974.55835301</c:v>
                </c:pt>
                <c:pt idx="36414">
                  <c:v>343149551.80934602</c:v>
                </c:pt>
                <c:pt idx="36415">
                  <c:v>343129126.62523794</c:v>
                </c:pt>
                <c:pt idx="36416">
                  <c:v>343108698.99382502</c:v>
                </c:pt>
                <c:pt idx="36417">
                  <c:v>343088268.90291786</c:v>
                </c:pt>
                <c:pt idx="36418">
                  <c:v>343067836.34034002</c:v>
                </c:pt>
                <c:pt idx="36419">
                  <c:v>343047401.29392892</c:v>
                </c:pt>
                <c:pt idx="36420">
                  <c:v>343026963.75153697</c:v>
                </c:pt>
                <c:pt idx="36421">
                  <c:v>343006523.70102799</c:v>
                </c:pt>
                <c:pt idx="36422">
                  <c:v>342986081.13028294</c:v>
                </c:pt>
                <c:pt idx="36423">
                  <c:v>342965636.02719206</c:v>
                </c:pt>
                <c:pt idx="36424">
                  <c:v>342945188.37966198</c:v>
                </c:pt>
                <c:pt idx="36425">
                  <c:v>342924738.17561305</c:v>
                </c:pt>
                <c:pt idx="36426">
                  <c:v>342904285.40297788</c:v>
                </c:pt>
                <c:pt idx="36427">
                  <c:v>342883830.049703</c:v>
                </c:pt>
                <c:pt idx="36428">
                  <c:v>342863372.10374898</c:v>
                </c:pt>
                <c:pt idx="36429">
                  <c:v>342842911.55308902</c:v>
                </c:pt>
                <c:pt idx="36430">
                  <c:v>342822448.38571101</c:v>
                </c:pt>
                <c:pt idx="36431">
                  <c:v>342801982.58961499</c:v>
                </c:pt>
                <c:pt idx="36432">
                  <c:v>342781514.15281606</c:v>
                </c:pt>
                <c:pt idx="36433">
                  <c:v>342761043.06334001</c:v>
                </c:pt>
                <c:pt idx="36434">
                  <c:v>342740569.30923003</c:v>
                </c:pt>
                <c:pt idx="36435">
                  <c:v>342720092.87853909</c:v>
                </c:pt>
                <c:pt idx="36436">
                  <c:v>342699613.75933403</c:v>
                </c:pt>
                <c:pt idx="36437">
                  <c:v>342679131.93969786</c:v>
                </c:pt>
                <c:pt idx="36438">
                  <c:v>342658647.40772301</c:v>
                </c:pt>
                <c:pt idx="36439">
                  <c:v>342638160.15151805</c:v>
                </c:pt>
                <c:pt idx="36440">
                  <c:v>342617670.15920305</c:v>
                </c:pt>
                <c:pt idx="36441">
                  <c:v>342597177.41891295</c:v>
                </c:pt>
                <c:pt idx="36442">
                  <c:v>342576681.91879392</c:v>
                </c:pt>
                <c:pt idx="36443">
                  <c:v>342556183.64700806</c:v>
                </c:pt>
                <c:pt idx="36444">
                  <c:v>342535682.59172791</c:v>
                </c:pt>
                <c:pt idx="36445">
                  <c:v>342515178.74114001</c:v>
                </c:pt>
                <c:pt idx="36446">
                  <c:v>342494672.08344501</c:v>
                </c:pt>
                <c:pt idx="36447">
                  <c:v>342474162.60685605</c:v>
                </c:pt>
                <c:pt idx="36448">
                  <c:v>342453650.29959899</c:v>
                </c:pt>
                <c:pt idx="36449">
                  <c:v>342433135.14991301</c:v>
                </c:pt>
                <c:pt idx="36450">
                  <c:v>342412617.14604998</c:v>
                </c:pt>
                <c:pt idx="36451">
                  <c:v>342392096.27627689</c:v>
                </c:pt>
                <c:pt idx="36452">
                  <c:v>342371572.52887005</c:v>
                </c:pt>
                <c:pt idx="36453">
                  <c:v>342351045.89212197</c:v>
                </c:pt>
                <c:pt idx="36454">
                  <c:v>342330516.35433698</c:v>
                </c:pt>
                <c:pt idx="36455">
                  <c:v>342309983.90383101</c:v>
                </c:pt>
                <c:pt idx="36456">
                  <c:v>342289448.52893603</c:v>
                </c:pt>
                <c:pt idx="36457">
                  <c:v>342268910.21799392</c:v>
                </c:pt>
                <c:pt idx="36458">
                  <c:v>342248368.95936197</c:v>
                </c:pt>
                <c:pt idx="36459">
                  <c:v>342227824.74140799</c:v>
                </c:pt>
                <c:pt idx="36460">
                  <c:v>342207277.552513</c:v>
                </c:pt>
                <c:pt idx="36461">
                  <c:v>342186727.38107294</c:v>
                </c:pt>
                <c:pt idx="36462">
                  <c:v>342166174.21549392</c:v>
                </c:pt>
                <c:pt idx="36463">
                  <c:v>342145618.04419702</c:v>
                </c:pt>
                <c:pt idx="36464">
                  <c:v>342125058.85561502</c:v>
                </c:pt>
                <c:pt idx="36465">
                  <c:v>342104496.63819301</c:v>
                </c:pt>
                <c:pt idx="36466">
                  <c:v>342083931.38038999</c:v>
                </c:pt>
                <c:pt idx="36467">
                  <c:v>342063363.07067603</c:v>
                </c:pt>
                <c:pt idx="36468">
                  <c:v>342042791.69753498</c:v>
                </c:pt>
                <c:pt idx="36469">
                  <c:v>342022217.24946398</c:v>
                </c:pt>
                <c:pt idx="36470">
                  <c:v>342001639.71497196</c:v>
                </c:pt>
                <c:pt idx="36471">
                  <c:v>341981059.08257991</c:v>
                </c:pt>
                <c:pt idx="36472">
                  <c:v>341960475.34082311</c:v>
                </c:pt>
                <c:pt idx="36473">
                  <c:v>341939888.47824699</c:v>
                </c:pt>
                <c:pt idx="36474">
                  <c:v>341919298.48341101</c:v>
                </c:pt>
                <c:pt idx="36475">
                  <c:v>341898705.34488904</c:v>
                </c:pt>
                <c:pt idx="36476">
                  <c:v>341878109.05126297</c:v>
                </c:pt>
                <c:pt idx="36477">
                  <c:v>341857509.59113091</c:v>
                </c:pt>
                <c:pt idx="36478">
                  <c:v>341836906.95310301</c:v>
                </c:pt>
                <c:pt idx="36479">
                  <c:v>341816301.12580001</c:v>
                </c:pt>
                <c:pt idx="36480">
                  <c:v>341795692.097857</c:v>
                </c:pt>
                <c:pt idx="36481">
                  <c:v>341775079.85792005</c:v>
                </c:pt>
                <c:pt idx="36482">
                  <c:v>341754464.39464796</c:v>
                </c:pt>
                <c:pt idx="36483">
                  <c:v>341733845.69671392</c:v>
                </c:pt>
                <c:pt idx="36484">
                  <c:v>341713223.75279999</c:v>
                </c:pt>
                <c:pt idx="36485">
                  <c:v>341692598.55160296</c:v>
                </c:pt>
                <c:pt idx="36486">
                  <c:v>341671970.08183199</c:v>
                </c:pt>
                <c:pt idx="36487">
                  <c:v>341651338.3322069</c:v>
                </c:pt>
                <c:pt idx="36488">
                  <c:v>341630703.291462</c:v>
                </c:pt>
                <c:pt idx="36489">
                  <c:v>341610064.94834101</c:v>
                </c:pt>
                <c:pt idx="36490">
                  <c:v>341589423.29160297</c:v>
                </c:pt>
                <c:pt idx="36491">
                  <c:v>341568778.310018</c:v>
                </c:pt>
                <c:pt idx="36492">
                  <c:v>341548129.99236596</c:v>
                </c:pt>
                <c:pt idx="36493">
                  <c:v>341527478.327443</c:v>
                </c:pt>
                <c:pt idx="36494">
                  <c:v>341506823.30405498</c:v>
                </c:pt>
                <c:pt idx="36495">
                  <c:v>341486164.91102099</c:v>
                </c:pt>
                <c:pt idx="36496">
                  <c:v>341465503.13717002</c:v>
                </c:pt>
                <c:pt idx="36497">
                  <c:v>341444837.97134691</c:v>
                </c:pt>
                <c:pt idx="36498">
                  <c:v>341424169.40240496</c:v>
                </c:pt>
                <c:pt idx="36499">
                  <c:v>341403497.41921091</c:v>
                </c:pt>
                <c:pt idx="36500">
                  <c:v>341382822.01064491</c:v>
                </c:pt>
                <c:pt idx="36501">
                  <c:v>341362143.16559702</c:v>
                </c:pt>
                <c:pt idx="36502">
                  <c:v>341341460.87297094</c:v>
                </c:pt>
                <c:pt idx="36503">
                  <c:v>341320775.12168092</c:v>
                </c:pt>
                <c:pt idx="36504">
                  <c:v>341300085.90065396</c:v>
                </c:pt>
                <c:pt idx="36505">
                  <c:v>341279393.19882905</c:v>
                </c:pt>
                <c:pt idx="36506">
                  <c:v>341258697.00515801</c:v>
                </c:pt>
                <c:pt idx="36507">
                  <c:v>341237997.30860198</c:v>
                </c:pt>
                <c:pt idx="36508">
                  <c:v>341217294.09813601</c:v>
                </c:pt>
                <c:pt idx="36509">
                  <c:v>341196587.362746</c:v>
                </c:pt>
                <c:pt idx="36510">
                  <c:v>341175877.09143192</c:v>
                </c:pt>
                <c:pt idx="36511">
                  <c:v>341155163.27320296</c:v>
                </c:pt>
                <c:pt idx="36512">
                  <c:v>341134445.89708102</c:v>
                </c:pt>
                <c:pt idx="36513">
                  <c:v>341113724.95209992</c:v>
                </c:pt>
                <c:pt idx="36514">
                  <c:v>341093000.427306</c:v>
                </c:pt>
                <c:pt idx="36515">
                  <c:v>341072272.311755</c:v>
                </c:pt>
                <c:pt idx="36516">
                  <c:v>341051540.59451705</c:v>
                </c:pt>
                <c:pt idx="36517">
                  <c:v>341030805.26467299</c:v>
                </c:pt>
                <c:pt idx="36518">
                  <c:v>341010066.31131399</c:v>
                </c:pt>
                <c:pt idx="36519">
                  <c:v>340989323.72354609</c:v>
                </c:pt>
                <c:pt idx="36520">
                  <c:v>340968577.49048299</c:v>
                </c:pt>
                <c:pt idx="36521">
                  <c:v>340947827.60125399</c:v>
                </c:pt>
                <c:pt idx="36522">
                  <c:v>340927074.04499799</c:v>
                </c:pt>
                <c:pt idx="36523">
                  <c:v>340906316.81086397</c:v>
                </c:pt>
                <c:pt idx="36524">
                  <c:v>340885555.88801605</c:v>
                </c:pt>
                <c:pt idx="36525">
                  <c:v>340864791.26562792</c:v>
                </c:pt>
                <c:pt idx="36526">
                  <c:v>340844022.93288386</c:v>
                </c:pt>
                <c:pt idx="36527">
                  <c:v>340823250.87898099</c:v>
                </c:pt>
                <c:pt idx="36528">
                  <c:v>340802475.09312809</c:v>
                </c:pt>
                <c:pt idx="36529">
                  <c:v>340781695.56454498</c:v>
                </c:pt>
                <c:pt idx="36530">
                  <c:v>340760912.28246403</c:v>
                </c:pt>
                <c:pt idx="36531">
                  <c:v>340740125.23612601</c:v>
                </c:pt>
                <c:pt idx="36532">
                  <c:v>340719334.41478699</c:v>
                </c:pt>
                <c:pt idx="36533">
                  <c:v>340698539.80771303</c:v>
                </c:pt>
                <c:pt idx="36534">
                  <c:v>340677741.40417892</c:v>
                </c:pt>
                <c:pt idx="36535">
                  <c:v>340656939.19347501</c:v>
                </c:pt>
                <c:pt idx="36536">
                  <c:v>340636133.16490102</c:v>
                </c:pt>
                <c:pt idx="36537">
                  <c:v>340615323.30776805</c:v>
                </c:pt>
                <c:pt idx="36538">
                  <c:v>340594509.61139792</c:v>
                </c:pt>
                <c:pt idx="36539">
                  <c:v>340573692.06512505</c:v>
                </c:pt>
                <c:pt idx="36540">
                  <c:v>340552870.65829402</c:v>
                </c:pt>
                <c:pt idx="36541">
                  <c:v>340532045.38026297</c:v>
                </c:pt>
                <c:pt idx="36542">
                  <c:v>340511216.22039795</c:v>
                </c:pt>
                <c:pt idx="36543">
                  <c:v>340490383.16807801</c:v>
                </c:pt>
                <c:pt idx="36544">
                  <c:v>340469546.21269292</c:v>
                </c:pt>
                <c:pt idx="36545">
                  <c:v>340448705.34364605</c:v>
                </c:pt>
                <c:pt idx="36546">
                  <c:v>340427860.55034792</c:v>
                </c:pt>
                <c:pt idx="36547">
                  <c:v>340407011.82222199</c:v>
                </c:pt>
                <c:pt idx="36548">
                  <c:v>340386159.14870507</c:v>
                </c:pt>
                <c:pt idx="36549">
                  <c:v>340365302.51924199</c:v>
                </c:pt>
                <c:pt idx="36550">
                  <c:v>340344441.92328894</c:v>
                </c:pt>
                <c:pt idx="36551">
                  <c:v>340323577.35031497</c:v>
                </c:pt>
                <c:pt idx="36552">
                  <c:v>340302708.78979892</c:v>
                </c:pt>
                <c:pt idx="36553">
                  <c:v>340281836.23123193</c:v>
                </c:pt>
                <c:pt idx="36554">
                  <c:v>340260959.66411507</c:v>
                </c:pt>
                <c:pt idx="36555">
                  <c:v>340240079.07796001</c:v>
                </c:pt>
                <c:pt idx="36556">
                  <c:v>340219194.46228993</c:v>
                </c:pt>
                <c:pt idx="36557">
                  <c:v>340198305.80664092</c:v>
                </c:pt>
                <c:pt idx="36558">
                  <c:v>340177413.10055608</c:v>
                </c:pt>
                <c:pt idx="36559">
                  <c:v>340156516.33359301</c:v>
                </c:pt>
                <c:pt idx="36560">
                  <c:v>340135615.49531794</c:v>
                </c:pt>
                <c:pt idx="36561">
                  <c:v>340114710.57530999</c:v>
                </c:pt>
                <c:pt idx="36562">
                  <c:v>340093801.56315798</c:v>
                </c:pt>
                <c:pt idx="36563">
                  <c:v>340072888.44846106</c:v>
                </c:pt>
                <c:pt idx="36564">
                  <c:v>340051971.22083092</c:v>
                </c:pt>
                <c:pt idx="36565">
                  <c:v>340031049.86988801</c:v>
                </c:pt>
                <c:pt idx="36566">
                  <c:v>340010124.38526601</c:v>
                </c:pt>
                <c:pt idx="36567">
                  <c:v>339989194.75660694</c:v>
                </c:pt>
                <c:pt idx="36568">
                  <c:v>339968260.97356498</c:v>
                </c:pt>
                <c:pt idx="36569">
                  <c:v>339947323.02580601</c:v>
                </c:pt>
                <c:pt idx="36570">
                  <c:v>339926380.90300399</c:v>
                </c:pt>
                <c:pt idx="36571">
                  <c:v>339905434.59484696</c:v>
                </c:pt>
                <c:pt idx="36572">
                  <c:v>339884484.09103096</c:v>
                </c:pt>
                <c:pt idx="36573">
                  <c:v>339863529.38126296</c:v>
                </c:pt>
                <c:pt idx="36574">
                  <c:v>339842570.45526201</c:v>
                </c:pt>
                <c:pt idx="36575">
                  <c:v>339821607.30275792</c:v>
                </c:pt>
                <c:pt idx="36576">
                  <c:v>339800639.91348892</c:v>
                </c:pt>
                <c:pt idx="36577">
                  <c:v>339779668.27720696</c:v>
                </c:pt>
                <c:pt idx="36578">
                  <c:v>339758692.383672</c:v>
                </c:pt>
                <c:pt idx="36579">
                  <c:v>339737712.22265494</c:v>
                </c:pt>
                <c:pt idx="36580">
                  <c:v>339716727.78393894</c:v>
                </c:pt>
                <c:pt idx="36581">
                  <c:v>339695739.05731702</c:v>
                </c:pt>
                <c:pt idx="36582">
                  <c:v>339674746.032592</c:v>
                </c:pt>
                <c:pt idx="36583">
                  <c:v>339653748.69957697</c:v>
                </c:pt>
                <c:pt idx="36584">
                  <c:v>339632747.04809701</c:v>
                </c:pt>
                <c:pt idx="36585">
                  <c:v>339611741.06798697</c:v>
                </c:pt>
                <c:pt idx="36586">
                  <c:v>339590730.74909198</c:v>
                </c:pt>
                <c:pt idx="36587">
                  <c:v>339569716.08126694</c:v>
                </c:pt>
                <c:pt idx="36588">
                  <c:v>339548697.05437899</c:v>
                </c:pt>
                <c:pt idx="36589">
                  <c:v>339527673.65830505</c:v>
                </c:pt>
                <c:pt idx="36590">
                  <c:v>339506645.88293093</c:v>
                </c:pt>
                <c:pt idx="36591">
                  <c:v>339485613.71815509</c:v>
                </c:pt>
                <c:pt idx="36592">
                  <c:v>339464577.15388507</c:v>
                </c:pt>
                <c:pt idx="36593">
                  <c:v>339443536.18003899</c:v>
                </c:pt>
                <c:pt idx="36594">
                  <c:v>339422490.78654492</c:v>
                </c:pt>
                <c:pt idx="36595">
                  <c:v>339401440.96334201</c:v>
                </c:pt>
                <c:pt idx="36596">
                  <c:v>339380386.70038003</c:v>
                </c:pt>
                <c:pt idx="36597">
                  <c:v>339359327.98761803</c:v>
                </c:pt>
                <c:pt idx="36598">
                  <c:v>339338264.81502497</c:v>
                </c:pt>
                <c:pt idx="36599">
                  <c:v>339317197.17258102</c:v>
                </c:pt>
                <c:pt idx="36600">
                  <c:v>339296125.05027795</c:v>
                </c:pt>
                <c:pt idx="36601">
                  <c:v>339275048.43811399</c:v>
                </c:pt>
                <c:pt idx="36602">
                  <c:v>339253967.32610101</c:v>
                </c:pt>
                <c:pt idx="36603">
                  <c:v>339232881.70425999</c:v>
                </c:pt>
                <c:pt idx="36604">
                  <c:v>339211791.56262201</c:v>
                </c:pt>
                <c:pt idx="36605">
                  <c:v>339190696.89122695</c:v>
                </c:pt>
                <c:pt idx="36606">
                  <c:v>339169597.68012798</c:v>
                </c:pt>
                <c:pt idx="36607">
                  <c:v>339148493.91938496</c:v>
                </c:pt>
                <c:pt idx="36608">
                  <c:v>339127385.59907103</c:v>
                </c:pt>
                <c:pt idx="36609">
                  <c:v>339106272.70926601</c:v>
                </c:pt>
                <c:pt idx="36610">
                  <c:v>339085155.24006402</c:v>
                </c:pt>
                <c:pt idx="36611">
                  <c:v>339064033.18156505</c:v>
                </c:pt>
                <c:pt idx="36612">
                  <c:v>339042906.52388102</c:v>
                </c:pt>
                <c:pt idx="36613">
                  <c:v>339021775.25713402</c:v>
                </c:pt>
                <c:pt idx="36614">
                  <c:v>339000639.37145698</c:v>
                </c:pt>
                <c:pt idx="36615">
                  <c:v>338979498.85698992</c:v>
                </c:pt>
                <c:pt idx="36616">
                  <c:v>338958353.70388597</c:v>
                </c:pt>
                <c:pt idx="36617">
                  <c:v>338937203.90230793</c:v>
                </c:pt>
                <c:pt idx="36618">
                  <c:v>338916049.44242501</c:v>
                </c:pt>
                <c:pt idx="36619">
                  <c:v>338894890.31442106</c:v>
                </c:pt>
                <c:pt idx="36620">
                  <c:v>338873726.50848705</c:v>
                </c:pt>
                <c:pt idx="36621">
                  <c:v>338852558.01482397</c:v>
                </c:pt>
                <c:pt idx="36622">
                  <c:v>338831384.82364392</c:v>
                </c:pt>
                <c:pt idx="36623">
                  <c:v>338810206.92516792</c:v>
                </c:pt>
                <c:pt idx="36624">
                  <c:v>338789024.30962801</c:v>
                </c:pt>
                <c:pt idx="36625">
                  <c:v>338767836.96726298</c:v>
                </c:pt>
                <c:pt idx="36626">
                  <c:v>338746644.88832605</c:v>
                </c:pt>
                <c:pt idx="36627">
                  <c:v>338725448.06307602</c:v>
                </c:pt>
                <c:pt idx="36628">
                  <c:v>338704246.48178393</c:v>
                </c:pt>
                <c:pt idx="36629">
                  <c:v>338683040.13472998</c:v>
                </c:pt>
                <c:pt idx="36630">
                  <c:v>338661829.01220495</c:v>
                </c:pt>
                <c:pt idx="36631">
                  <c:v>338640613.10450608</c:v>
                </c:pt>
                <c:pt idx="36632">
                  <c:v>338619392.40194494</c:v>
                </c:pt>
                <c:pt idx="36633">
                  <c:v>338598166.89484</c:v>
                </c:pt>
                <c:pt idx="36634">
                  <c:v>338576936.57352006</c:v>
                </c:pt>
                <c:pt idx="36635">
                  <c:v>338555701.42832297</c:v>
                </c:pt>
                <c:pt idx="36636">
                  <c:v>338534461.44959801</c:v>
                </c:pt>
                <c:pt idx="36637">
                  <c:v>338513216.62770098</c:v>
                </c:pt>
                <c:pt idx="36638">
                  <c:v>338491966.95300198</c:v>
                </c:pt>
                <c:pt idx="36639">
                  <c:v>338470712.41587496</c:v>
                </c:pt>
                <c:pt idx="36640">
                  <c:v>338449453.00670892</c:v>
                </c:pt>
                <c:pt idx="36641">
                  <c:v>338428188.71589792</c:v>
                </c:pt>
                <c:pt idx="36642">
                  <c:v>338406919.53385001</c:v>
                </c:pt>
                <c:pt idx="36643">
                  <c:v>338385645.45097893</c:v>
                </c:pt>
                <c:pt idx="36644">
                  <c:v>338364366.45771009</c:v>
                </c:pt>
                <c:pt idx="36645">
                  <c:v>338343082.54447705</c:v>
                </c:pt>
                <c:pt idx="36646">
                  <c:v>338321793.70172399</c:v>
                </c:pt>
                <c:pt idx="36647">
                  <c:v>338300499.91990495</c:v>
                </c:pt>
                <c:pt idx="36648">
                  <c:v>338279201.18948197</c:v>
                </c:pt>
                <c:pt idx="36649">
                  <c:v>338257897.50092697</c:v>
                </c:pt>
                <c:pt idx="36650">
                  <c:v>338236588.84472311</c:v>
                </c:pt>
                <c:pt idx="36651">
                  <c:v>338215275.21135896</c:v>
                </c:pt>
                <c:pt idx="36652">
                  <c:v>338193956.59133786</c:v>
                </c:pt>
                <c:pt idx="36653">
                  <c:v>338172632.97516799</c:v>
                </c:pt>
                <c:pt idx="36654">
                  <c:v>338151304.35336906</c:v>
                </c:pt>
                <c:pt idx="36655">
                  <c:v>338129970.71646994</c:v>
                </c:pt>
                <c:pt idx="36656">
                  <c:v>338108632.05500799</c:v>
                </c:pt>
                <c:pt idx="36657">
                  <c:v>338087288.35953206</c:v>
                </c:pt>
                <c:pt idx="36658">
                  <c:v>338065939.62059605</c:v>
                </c:pt>
                <c:pt idx="36659">
                  <c:v>338044585.82876909</c:v>
                </c:pt>
                <c:pt idx="36660">
                  <c:v>338023226.97462392</c:v>
                </c:pt>
                <c:pt idx="36661">
                  <c:v>338001863.04874605</c:v>
                </c:pt>
                <c:pt idx="36662">
                  <c:v>337980494.04172897</c:v>
                </c:pt>
                <c:pt idx="36663">
                  <c:v>337959119.94417697</c:v>
                </c:pt>
                <c:pt idx="36664">
                  <c:v>337937740.74669999</c:v>
                </c:pt>
                <c:pt idx="36665">
                  <c:v>337916356.43992192</c:v>
                </c:pt>
                <c:pt idx="36666">
                  <c:v>337894967.01447099</c:v>
                </c:pt>
                <c:pt idx="36667">
                  <c:v>337873572.46098894</c:v>
                </c:pt>
                <c:pt idx="36668">
                  <c:v>337852172.77012402</c:v>
                </c:pt>
                <c:pt idx="36669">
                  <c:v>337830767.93253386</c:v>
                </c:pt>
                <c:pt idx="36670">
                  <c:v>337809357.93888694</c:v>
                </c:pt>
                <c:pt idx="36671">
                  <c:v>337787942.77985799</c:v>
                </c:pt>
                <c:pt idx="36672">
                  <c:v>337766522.44613391</c:v>
                </c:pt>
                <c:pt idx="36673">
                  <c:v>337745096.92840892</c:v>
                </c:pt>
                <c:pt idx="36674">
                  <c:v>337723666.21738696</c:v>
                </c:pt>
                <c:pt idx="36675">
                  <c:v>337702230.30378002</c:v>
                </c:pt>
                <c:pt idx="36676">
                  <c:v>337680789.17830998</c:v>
                </c:pt>
                <c:pt idx="36677">
                  <c:v>337659342.83170795</c:v>
                </c:pt>
                <c:pt idx="36678">
                  <c:v>337637891.25471401</c:v>
                </c:pt>
                <c:pt idx="36679">
                  <c:v>337616434.43807596</c:v>
                </c:pt>
                <c:pt idx="36680">
                  <c:v>337594972.37255305</c:v>
                </c:pt>
                <c:pt idx="36681">
                  <c:v>337573505.04891098</c:v>
                </c:pt>
                <c:pt idx="36682">
                  <c:v>337552032.45792502</c:v>
                </c:pt>
                <c:pt idx="36683">
                  <c:v>337530554.59038192</c:v>
                </c:pt>
                <c:pt idx="36684">
                  <c:v>337509071.43707299</c:v>
                </c:pt>
                <c:pt idx="36685">
                  <c:v>337487582.98880202</c:v>
                </c:pt>
                <c:pt idx="36686">
                  <c:v>337466089.23637986</c:v>
                </c:pt>
                <c:pt idx="36687">
                  <c:v>337444590.170627</c:v>
                </c:pt>
                <c:pt idx="36688">
                  <c:v>337423085.78237194</c:v>
                </c:pt>
                <c:pt idx="36689">
                  <c:v>337401576.062455</c:v>
                </c:pt>
                <c:pt idx="36690">
                  <c:v>337380061.00172001</c:v>
                </c:pt>
                <c:pt idx="36691">
                  <c:v>337358540.59102499</c:v>
                </c:pt>
                <c:pt idx="36692">
                  <c:v>337337014.82123291</c:v>
                </c:pt>
                <c:pt idx="36693">
                  <c:v>337315483.68321705</c:v>
                </c:pt>
                <c:pt idx="36694">
                  <c:v>337293947.16786104</c:v>
                </c:pt>
                <c:pt idx="36695">
                  <c:v>337272405.26605392</c:v>
                </c:pt>
                <c:pt idx="36696">
                  <c:v>337250857.968696</c:v>
                </c:pt>
                <c:pt idx="36697">
                  <c:v>337229305.26669592</c:v>
                </c:pt>
                <c:pt idx="36698">
                  <c:v>337207747.150971</c:v>
                </c:pt>
                <c:pt idx="36699">
                  <c:v>337186183.61244601</c:v>
                </c:pt>
                <c:pt idx="36700">
                  <c:v>337164614.64205605</c:v>
                </c:pt>
                <c:pt idx="36701">
                  <c:v>337143040.23074299</c:v>
                </c:pt>
                <c:pt idx="36702">
                  <c:v>337121460.36946005</c:v>
                </c:pt>
                <c:pt idx="36703">
                  <c:v>337099875.04916805</c:v>
                </c:pt>
                <c:pt idx="36704">
                  <c:v>337078284.26083392</c:v>
                </c:pt>
                <c:pt idx="36705">
                  <c:v>337056687.99543786</c:v>
                </c:pt>
                <c:pt idx="36706">
                  <c:v>337035086.24396402</c:v>
                </c:pt>
                <c:pt idx="36707">
                  <c:v>337013478.99740899</c:v>
                </c:pt>
                <c:pt idx="36708">
                  <c:v>336991866.24677593</c:v>
                </c:pt>
                <c:pt idx="36709">
                  <c:v>336970247.98307592</c:v>
                </c:pt>
                <c:pt idx="36710">
                  <c:v>336948624.19733</c:v>
                </c:pt>
                <c:pt idx="36711">
                  <c:v>336926994.88056701</c:v>
                </c:pt>
                <c:pt idx="36712">
                  <c:v>336905360.02382606</c:v>
                </c:pt>
                <c:pt idx="36713">
                  <c:v>336883719.61815208</c:v>
                </c:pt>
                <c:pt idx="36714">
                  <c:v>336862073.65460002</c:v>
                </c:pt>
                <c:pt idx="36715">
                  <c:v>336840422.12423295</c:v>
                </c:pt>
                <c:pt idx="36716">
                  <c:v>336818765.01812208</c:v>
                </c:pt>
                <c:pt idx="36717">
                  <c:v>336797102.32734799</c:v>
                </c:pt>
                <c:pt idx="36718">
                  <c:v>336775434.04299992</c:v>
                </c:pt>
                <c:pt idx="36719">
                  <c:v>336753760.15617305</c:v>
                </c:pt>
                <c:pt idx="36720">
                  <c:v>336732080.657974</c:v>
                </c:pt>
                <c:pt idx="36721">
                  <c:v>336710395.53951597</c:v>
                </c:pt>
                <c:pt idx="36722">
                  <c:v>336688704.79192191</c:v>
                </c:pt>
                <c:pt idx="36723">
                  <c:v>336667008.40632099</c:v>
                </c:pt>
                <c:pt idx="36724">
                  <c:v>336645306.37385309</c:v>
                </c:pt>
                <c:pt idx="36725">
                  <c:v>336623598.68566501</c:v>
                </c:pt>
                <c:pt idx="36726">
                  <c:v>336601885.33291203</c:v>
                </c:pt>
                <c:pt idx="36727">
                  <c:v>336580166.306759</c:v>
                </c:pt>
                <c:pt idx="36728">
                  <c:v>336558441.59837699</c:v>
                </c:pt>
                <c:pt idx="36729">
                  <c:v>336536711.198946</c:v>
                </c:pt>
                <c:pt idx="36730">
                  <c:v>336514975.09965599</c:v>
                </c:pt>
                <c:pt idx="36731">
                  <c:v>336493233.29170394</c:v>
                </c:pt>
                <c:pt idx="36732">
                  <c:v>336471485.76629394</c:v>
                </c:pt>
                <c:pt idx="36733">
                  <c:v>336449732.51463991</c:v>
                </c:pt>
                <c:pt idx="36734">
                  <c:v>336427973.52796298</c:v>
                </c:pt>
                <c:pt idx="36735">
                  <c:v>336406208.79749501</c:v>
                </c:pt>
                <c:pt idx="36736">
                  <c:v>336384438.31447101</c:v>
                </c:pt>
                <c:pt idx="36737">
                  <c:v>336362662.07014</c:v>
                </c:pt>
                <c:pt idx="36738">
                  <c:v>336340880.05575401</c:v>
                </c:pt>
                <c:pt idx="36739">
                  <c:v>336319092.26257795</c:v>
                </c:pt>
                <c:pt idx="36740">
                  <c:v>336297298.68188</c:v>
                </c:pt>
                <c:pt idx="36741">
                  <c:v>336275499.304941</c:v>
                </c:pt>
                <c:pt idx="36742">
                  <c:v>336253694.12304705</c:v>
                </c:pt>
                <c:pt idx="36743">
                  <c:v>336231883.12749207</c:v>
                </c:pt>
                <c:pt idx="36744">
                  <c:v>336210066.30958098</c:v>
                </c:pt>
                <c:pt idx="36745">
                  <c:v>336188243.66062409</c:v>
                </c:pt>
                <c:pt idx="36746">
                  <c:v>336166415.17194003</c:v>
                </c:pt>
                <c:pt idx="36747">
                  <c:v>336144580.83485705</c:v>
                </c:pt>
                <c:pt idx="36748">
                  <c:v>336122740.64070898</c:v>
                </c:pt>
                <c:pt idx="36749">
                  <c:v>336100894.580841</c:v>
                </c:pt>
                <c:pt idx="36750">
                  <c:v>336079042.646604</c:v>
                </c:pt>
                <c:pt idx="36751">
                  <c:v>336057184.82935601</c:v>
                </c:pt>
                <c:pt idx="36752">
                  <c:v>336035321.12046498</c:v>
                </c:pt>
                <c:pt idx="36753">
                  <c:v>336013451.51130599</c:v>
                </c:pt>
                <c:pt idx="36754">
                  <c:v>335991575.99326199</c:v>
                </c:pt>
                <c:pt idx="36755">
                  <c:v>335969694.55772507</c:v>
                </c:pt>
                <c:pt idx="36756">
                  <c:v>335947807.19609296</c:v>
                </c:pt>
                <c:pt idx="36757">
                  <c:v>335925913.89977396</c:v>
                </c:pt>
                <c:pt idx="36758">
                  <c:v>335904014.66018105</c:v>
                </c:pt>
                <c:pt idx="36759">
                  <c:v>335882109.46873891</c:v>
                </c:pt>
                <c:pt idx="36760">
                  <c:v>335860198.31687695</c:v>
                </c:pt>
                <c:pt idx="36761">
                  <c:v>335838281.19603294</c:v>
                </c:pt>
                <c:pt idx="36762">
                  <c:v>335816358.097655</c:v>
                </c:pt>
                <c:pt idx="36763">
                  <c:v>335794429.01319605</c:v>
                </c:pt>
                <c:pt idx="36764">
                  <c:v>335772493.93411791</c:v>
                </c:pt>
                <c:pt idx="36765">
                  <c:v>335750552.85189098</c:v>
                </c:pt>
                <c:pt idx="36766">
                  <c:v>335728605.75799102</c:v>
                </c:pt>
                <c:pt idx="36767">
                  <c:v>335706652.64390606</c:v>
                </c:pt>
                <c:pt idx="36768">
                  <c:v>335684693.501127</c:v>
                </c:pt>
                <c:pt idx="36769">
                  <c:v>335662728.32115602</c:v>
                </c:pt>
                <c:pt idx="36770">
                  <c:v>335640757.09549999</c:v>
                </c:pt>
                <c:pt idx="36771">
                  <c:v>335618779.81567699</c:v>
                </c:pt>
                <c:pt idx="36772">
                  <c:v>335596796.47320992</c:v>
                </c:pt>
                <c:pt idx="36773">
                  <c:v>335574807.05962998</c:v>
                </c:pt>
                <c:pt idx="36774">
                  <c:v>335552811.56647795</c:v>
                </c:pt>
                <c:pt idx="36775">
                  <c:v>335530809.98529994</c:v>
                </c:pt>
                <c:pt idx="36776">
                  <c:v>335508802.30765098</c:v>
                </c:pt>
                <c:pt idx="36777">
                  <c:v>335486788.52509296</c:v>
                </c:pt>
                <c:pt idx="36778">
                  <c:v>335464768.62919605</c:v>
                </c:pt>
                <c:pt idx="36779">
                  <c:v>335442742.61153799</c:v>
                </c:pt>
                <c:pt idx="36780">
                  <c:v>335420710.46370399</c:v>
                </c:pt>
                <c:pt idx="36781">
                  <c:v>335398672.17728698</c:v>
                </c:pt>
                <c:pt idx="36782">
                  <c:v>335376627.74388701</c:v>
                </c:pt>
                <c:pt idx="36783">
                  <c:v>335354577.15511304</c:v>
                </c:pt>
                <c:pt idx="36784">
                  <c:v>335332520.40257794</c:v>
                </c:pt>
                <c:pt idx="36785">
                  <c:v>335310457.47790796</c:v>
                </c:pt>
                <c:pt idx="36786">
                  <c:v>335288388.37273192</c:v>
                </c:pt>
                <c:pt idx="36787">
                  <c:v>335266313.07868803</c:v>
                </c:pt>
                <c:pt idx="36788">
                  <c:v>335244231.58742207</c:v>
                </c:pt>
                <c:pt idx="36789">
                  <c:v>335222143.89058799</c:v>
                </c:pt>
                <c:pt idx="36790">
                  <c:v>335200049.97984499</c:v>
                </c:pt>
                <c:pt idx="36791">
                  <c:v>335177949.84686208</c:v>
                </c:pt>
                <c:pt idx="36792">
                  <c:v>335155843.48331392</c:v>
                </c:pt>
                <c:pt idx="36793">
                  <c:v>335133730.880885</c:v>
                </c:pt>
                <c:pt idx="36794">
                  <c:v>335111612.03126395</c:v>
                </c:pt>
                <c:pt idx="36795">
                  <c:v>335089486.92614996</c:v>
                </c:pt>
                <c:pt idx="36796">
                  <c:v>335067355.557248</c:v>
                </c:pt>
                <c:pt idx="36797">
                  <c:v>335045217.9162699</c:v>
                </c:pt>
                <c:pt idx="36798">
                  <c:v>335023073.99493593</c:v>
                </c:pt>
                <c:pt idx="36799">
                  <c:v>335000923.78497386</c:v>
                </c:pt>
                <c:pt idx="36800">
                  <c:v>334978767.27811909</c:v>
                </c:pt>
                <c:pt idx="36801">
                  <c:v>334956604.46611202</c:v>
                </c:pt>
                <c:pt idx="36802">
                  <c:v>334934435.34070402</c:v>
                </c:pt>
                <c:pt idx="36803">
                  <c:v>334912259.89365</c:v>
                </c:pt>
                <c:pt idx="36804">
                  <c:v>334890078.116714</c:v>
                </c:pt>
                <c:pt idx="36805">
                  <c:v>334867890.00166899</c:v>
                </c:pt>
                <c:pt idx="36806">
                  <c:v>334845695.54029202</c:v>
                </c:pt>
                <c:pt idx="36807">
                  <c:v>334823494.72436994</c:v>
                </c:pt>
                <c:pt idx="36808">
                  <c:v>334801287.54569602</c:v>
                </c:pt>
                <c:pt idx="36809">
                  <c:v>334779073.99606997</c:v>
                </c:pt>
                <c:pt idx="36810">
                  <c:v>334756854.06730002</c:v>
                </c:pt>
                <c:pt idx="36811">
                  <c:v>334734627.75119996</c:v>
                </c:pt>
                <c:pt idx="36812">
                  <c:v>334712395.03959298</c:v>
                </c:pt>
                <c:pt idx="36813">
                  <c:v>334690155.92430794</c:v>
                </c:pt>
                <c:pt idx="36814">
                  <c:v>334667910.39718097</c:v>
                </c:pt>
                <c:pt idx="36815">
                  <c:v>334645658.45005602</c:v>
                </c:pt>
                <c:pt idx="36816">
                  <c:v>334623400.07478392</c:v>
                </c:pt>
                <c:pt idx="36817">
                  <c:v>334601135.26322198</c:v>
                </c:pt>
                <c:pt idx="36818">
                  <c:v>334578864.00723696</c:v>
                </c:pt>
                <c:pt idx="36819">
                  <c:v>334556586.29869896</c:v>
                </c:pt>
                <c:pt idx="36820">
                  <c:v>334534302.12948799</c:v>
                </c:pt>
                <c:pt idx="36821">
                  <c:v>334512011.49149096</c:v>
                </c:pt>
                <c:pt idx="36822">
                  <c:v>334489714.37660092</c:v>
                </c:pt>
                <c:pt idx="36823">
                  <c:v>334467410.77671891</c:v>
                </c:pt>
                <c:pt idx="36824">
                  <c:v>334445100.68375206</c:v>
                </c:pt>
                <c:pt idx="36825">
                  <c:v>334422784.08961391</c:v>
                </c:pt>
                <c:pt idx="36826">
                  <c:v>334400460.98622894</c:v>
                </c:pt>
                <c:pt idx="36827">
                  <c:v>334378131.36552405</c:v>
                </c:pt>
                <c:pt idx="36828">
                  <c:v>334355795.21943492</c:v>
                </c:pt>
                <c:pt idx="36829">
                  <c:v>334333452.53990495</c:v>
                </c:pt>
                <c:pt idx="36830">
                  <c:v>334311103.318883</c:v>
                </c:pt>
                <c:pt idx="36831">
                  <c:v>334288747.54832798</c:v>
                </c:pt>
                <c:pt idx="36832">
                  <c:v>334266385.22020096</c:v>
                </c:pt>
                <c:pt idx="36833">
                  <c:v>334244016.32647395</c:v>
                </c:pt>
                <c:pt idx="36834">
                  <c:v>334221640.85912406</c:v>
                </c:pt>
                <c:pt idx="36835">
                  <c:v>334199258.81013697</c:v>
                </c:pt>
                <c:pt idx="36836">
                  <c:v>334176870.17150301</c:v>
                </c:pt>
                <c:pt idx="36837">
                  <c:v>334154474.93521994</c:v>
                </c:pt>
                <c:pt idx="36838">
                  <c:v>334132073.09329492</c:v>
                </c:pt>
                <c:pt idx="36839">
                  <c:v>334109664.637739</c:v>
                </c:pt>
                <c:pt idx="36840">
                  <c:v>334087249.56057101</c:v>
                </c:pt>
                <c:pt idx="36841">
                  <c:v>334064827.85381806</c:v>
                </c:pt>
                <c:pt idx="36842">
                  <c:v>334042399.50951105</c:v>
                </c:pt>
                <c:pt idx="36843">
                  <c:v>334019964.51969099</c:v>
                </c:pt>
                <c:pt idx="36844">
                  <c:v>333997522.87640399</c:v>
                </c:pt>
                <c:pt idx="36845">
                  <c:v>333975074.571702</c:v>
                </c:pt>
                <c:pt idx="36846">
                  <c:v>333952619.59764796</c:v>
                </c:pt>
                <c:pt idx="36847">
                  <c:v>333930157.94630599</c:v>
                </c:pt>
                <c:pt idx="36848">
                  <c:v>333907689.60974997</c:v>
                </c:pt>
                <c:pt idx="36849">
                  <c:v>333885214.58006197</c:v>
                </c:pt>
                <c:pt idx="36850">
                  <c:v>333862732.84932798</c:v>
                </c:pt>
                <c:pt idx="36851">
                  <c:v>333840244.40964192</c:v>
                </c:pt>
                <c:pt idx="36852">
                  <c:v>333817749.25310397</c:v>
                </c:pt>
                <c:pt idx="36853">
                  <c:v>333795247.37182301</c:v>
                </c:pt>
                <c:pt idx="36854">
                  <c:v>333772738.75791109</c:v>
                </c:pt>
                <c:pt idx="36855">
                  <c:v>333750223.40349001</c:v>
                </c:pt>
                <c:pt idx="36856">
                  <c:v>333727701.30068803</c:v>
                </c:pt>
                <c:pt idx="36857">
                  <c:v>333705172.44163793</c:v>
                </c:pt>
                <c:pt idx="36858">
                  <c:v>333682636.81848109</c:v>
                </c:pt>
                <c:pt idx="36859">
                  <c:v>333660094.42336392</c:v>
                </c:pt>
                <c:pt idx="36860">
                  <c:v>333637545.24844301</c:v>
                </c:pt>
                <c:pt idx="36861">
                  <c:v>333614989.28587592</c:v>
                </c:pt>
                <c:pt idx="36862">
                  <c:v>333592426.52783298</c:v>
                </c:pt>
                <c:pt idx="36863">
                  <c:v>333569856.96648592</c:v>
                </c:pt>
                <c:pt idx="36864">
                  <c:v>333547280.59401602</c:v>
                </c:pt>
                <c:pt idx="36865">
                  <c:v>333524697.40260994</c:v>
                </c:pt>
                <c:pt idx="36866">
                  <c:v>333502107.38446301</c:v>
                </c:pt>
                <c:pt idx="36867">
                  <c:v>333479510.53177291</c:v>
                </c:pt>
                <c:pt idx="36868">
                  <c:v>333456906.83674896</c:v>
                </c:pt>
                <c:pt idx="36869">
                  <c:v>333434296.29160386</c:v>
                </c:pt>
                <c:pt idx="36870">
                  <c:v>333411678.88855702</c:v>
                </c:pt>
                <c:pt idx="36871">
                  <c:v>333389054.61983401</c:v>
                </c:pt>
                <c:pt idx="36872">
                  <c:v>333366423.477669</c:v>
                </c:pt>
                <c:pt idx="36873">
                  <c:v>333343785.45430201</c:v>
                </c:pt>
                <c:pt idx="36874">
                  <c:v>333321140.54197699</c:v>
                </c:pt>
                <c:pt idx="36875">
                  <c:v>333298488.73294789</c:v>
                </c:pt>
                <c:pt idx="36876">
                  <c:v>333275830.01947296</c:v>
                </c:pt>
                <c:pt idx="36877">
                  <c:v>333253164.39381701</c:v>
                </c:pt>
                <c:pt idx="36878">
                  <c:v>333230491.84825301</c:v>
                </c:pt>
                <c:pt idx="36879">
                  <c:v>333207812.375058</c:v>
                </c:pt>
                <c:pt idx="36880">
                  <c:v>333185125.96651697</c:v>
                </c:pt>
                <c:pt idx="36881">
                  <c:v>333162432.61492097</c:v>
                </c:pt>
                <c:pt idx="36882">
                  <c:v>333139732.31256801</c:v>
                </c:pt>
                <c:pt idx="36883">
                  <c:v>333117025.05176002</c:v>
                </c:pt>
                <c:pt idx="36884">
                  <c:v>333094310.82480901</c:v>
                </c:pt>
                <c:pt idx="36885">
                  <c:v>333071589.62403005</c:v>
                </c:pt>
                <c:pt idx="36886">
                  <c:v>333048861.44174695</c:v>
                </c:pt>
                <c:pt idx="36887">
                  <c:v>333026126.27028894</c:v>
                </c:pt>
                <c:pt idx="36888">
                  <c:v>333003384.101991</c:v>
                </c:pt>
                <c:pt idx="36889">
                  <c:v>332980634.92919499</c:v>
                </c:pt>
                <c:pt idx="36890">
                  <c:v>332957878.74425</c:v>
                </c:pt>
                <c:pt idx="36891">
                  <c:v>332935115.539509</c:v>
                </c:pt>
                <c:pt idx="36892">
                  <c:v>332912345.30733401</c:v>
                </c:pt>
                <c:pt idx="36893">
                  <c:v>332889568.04009098</c:v>
                </c:pt>
                <c:pt idx="36894">
                  <c:v>332866783.73015392</c:v>
                </c:pt>
                <c:pt idx="36895">
                  <c:v>332843992.36990201</c:v>
                </c:pt>
                <c:pt idx="36896">
                  <c:v>332821193.95172209</c:v>
                </c:pt>
                <c:pt idx="36897">
                  <c:v>332798388.46800399</c:v>
                </c:pt>
                <c:pt idx="36898">
                  <c:v>332775575.91114795</c:v>
                </c:pt>
                <c:pt idx="36899">
                  <c:v>332752756.27355701</c:v>
                </c:pt>
                <c:pt idx="36900">
                  <c:v>332729929.54764301</c:v>
                </c:pt>
                <c:pt idx="36901">
                  <c:v>332707095.72582197</c:v>
                </c:pt>
                <c:pt idx="36902">
                  <c:v>332684254.80051798</c:v>
                </c:pt>
                <c:pt idx="36903">
                  <c:v>332661406.76415801</c:v>
                </c:pt>
                <c:pt idx="36904">
                  <c:v>332638551.60917997</c:v>
                </c:pt>
                <c:pt idx="36905">
                  <c:v>332615689.32802302</c:v>
                </c:pt>
                <c:pt idx="36906">
                  <c:v>332592819.91313696</c:v>
                </c:pt>
                <c:pt idx="36907">
                  <c:v>332569943.35697395</c:v>
                </c:pt>
                <c:pt idx="36908">
                  <c:v>332547059.65199399</c:v>
                </c:pt>
                <c:pt idx="36909">
                  <c:v>332524168.79066396</c:v>
                </c:pt>
                <c:pt idx="36910">
                  <c:v>332501270.76545501</c:v>
                </c:pt>
                <c:pt idx="36911">
                  <c:v>332478365.56884497</c:v>
                </c:pt>
                <c:pt idx="36912">
                  <c:v>332455453.19331902</c:v>
                </c:pt>
                <c:pt idx="36913">
                  <c:v>332432533.63136703</c:v>
                </c:pt>
                <c:pt idx="36914">
                  <c:v>332409606.87548602</c:v>
                </c:pt>
                <c:pt idx="36915">
                  <c:v>332386672.91817695</c:v>
                </c:pt>
                <c:pt idx="36916">
                  <c:v>332363731.75194895</c:v>
                </c:pt>
                <c:pt idx="36917">
                  <c:v>332340783.36931598</c:v>
                </c:pt>
                <c:pt idx="36918">
                  <c:v>332317827.76279896</c:v>
                </c:pt>
                <c:pt idx="36919">
                  <c:v>332294864.92492503</c:v>
                </c:pt>
                <c:pt idx="36920">
                  <c:v>332271894.84822506</c:v>
                </c:pt>
                <c:pt idx="36921">
                  <c:v>332248917.5252369</c:v>
                </c:pt>
                <c:pt idx="36922">
                  <c:v>332225932.94850802</c:v>
                </c:pt>
                <c:pt idx="36923">
                  <c:v>332202941.11058497</c:v>
                </c:pt>
                <c:pt idx="36924">
                  <c:v>332179942.00402701</c:v>
                </c:pt>
                <c:pt idx="36925">
                  <c:v>332156935.62139392</c:v>
                </c:pt>
                <c:pt idx="36926">
                  <c:v>332133921.95525599</c:v>
                </c:pt>
                <c:pt idx="36927">
                  <c:v>332110900.99818492</c:v>
                </c:pt>
                <c:pt idx="36928">
                  <c:v>332087872.74276298</c:v>
                </c:pt>
                <c:pt idx="36929">
                  <c:v>332064837.18157399</c:v>
                </c:pt>
                <c:pt idx="36930">
                  <c:v>332041794.30721098</c:v>
                </c:pt>
                <c:pt idx="36931">
                  <c:v>332018744.11227095</c:v>
                </c:pt>
                <c:pt idx="36932">
                  <c:v>331995686.58935791</c:v>
                </c:pt>
                <c:pt idx="36933">
                  <c:v>331972621.73107994</c:v>
                </c:pt>
                <c:pt idx="36934">
                  <c:v>331949549.53005201</c:v>
                </c:pt>
                <c:pt idx="36935">
                  <c:v>331926469.97889698</c:v>
                </c:pt>
                <c:pt idx="36936">
                  <c:v>331903383.07024091</c:v>
                </c:pt>
                <c:pt idx="36937">
                  <c:v>331880288.79671496</c:v>
                </c:pt>
                <c:pt idx="36938">
                  <c:v>331857187.15095901</c:v>
                </c:pt>
                <c:pt idx="36939">
                  <c:v>331834078.12561601</c:v>
                </c:pt>
                <c:pt idx="36940">
                  <c:v>331810961.71333796</c:v>
                </c:pt>
                <c:pt idx="36941">
                  <c:v>331787837.90677786</c:v>
                </c:pt>
                <c:pt idx="36942">
                  <c:v>331764706.69860005</c:v>
                </c:pt>
                <c:pt idx="36943">
                  <c:v>331741568.08146995</c:v>
                </c:pt>
                <c:pt idx="36944">
                  <c:v>331718422.04806006</c:v>
                </c:pt>
                <c:pt idx="36945">
                  <c:v>331695268.59105092</c:v>
                </c:pt>
                <c:pt idx="36946">
                  <c:v>331672107.70312506</c:v>
                </c:pt>
                <c:pt idx="36947">
                  <c:v>331648939.37697393</c:v>
                </c:pt>
                <c:pt idx="36948">
                  <c:v>331625763.60529298</c:v>
                </c:pt>
                <c:pt idx="36949">
                  <c:v>331602580.38078392</c:v>
                </c:pt>
                <c:pt idx="36950">
                  <c:v>331579389.69615304</c:v>
                </c:pt>
                <c:pt idx="36951">
                  <c:v>331556191.54411507</c:v>
                </c:pt>
                <c:pt idx="36952">
                  <c:v>331532985.917386</c:v>
                </c:pt>
                <c:pt idx="36953">
                  <c:v>331509772.80869198</c:v>
                </c:pt>
                <c:pt idx="36954">
                  <c:v>331486552.21076202</c:v>
                </c:pt>
                <c:pt idx="36955">
                  <c:v>331463324.11633199</c:v>
                </c:pt>
                <c:pt idx="36956">
                  <c:v>331440088.518143</c:v>
                </c:pt>
                <c:pt idx="36957">
                  <c:v>331416845.40894091</c:v>
                </c:pt>
                <c:pt idx="36958">
                  <c:v>331393594.78147894</c:v>
                </c:pt>
                <c:pt idx="36959">
                  <c:v>331370336.62851405</c:v>
                </c:pt>
                <c:pt idx="36960">
                  <c:v>331347070.94281101</c:v>
                </c:pt>
                <c:pt idx="36961">
                  <c:v>331323797.71713698</c:v>
                </c:pt>
                <c:pt idx="36962">
                  <c:v>331300516.94426799</c:v>
                </c:pt>
                <c:pt idx="36963">
                  <c:v>331277228.61698294</c:v>
                </c:pt>
                <c:pt idx="36964">
                  <c:v>331253932.72806901</c:v>
                </c:pt>
                <c:pt idx="36965">
                  <c:v>331230629.27031696</c:v>
                </c:pt>
                <c:pt idx="36966">
                  <c:v>331207318.23652202</c:v>
                </c:pt>
                <c:pt idx="36967">
                  <c:v>331183999.619488</c:v>
                </c:pt>
                <c:pt idx="36968">
                  <c:v>331160673.41202295</c:v>
                </c:pt>
                <c:pt idx="36969">
                  <c:v>331137339.60693794</c:v>
                </c:pt>
                <c:pt idx="36970">
                  <c:v>331113998.19705409</c:v>
                </c:pt>
                <c:pt idx="36971">
                  <c:v>331090649.17519408</c:v>
                </c:pt>
                <c:pt idx="36972">
                  <c:v>331067292.53418791</c:v>
                </c:pt>
                <c:pt idx="36973">
                  <c:v>331043928.26687092</c:v>
                </c:pt>
                <c:pt idx="36974">
                  <c:v>331020556.36608303</c:v>
                </c:pt>
                <c:pt idx="36975">
                  <c:v>330997176.82467091</c:v>
                </c:pt>
                <c:pt idx="36976">
                  <c:v>330973789.63548499</c:v>
                </c:pt>
                <c:pt idx="36977">
                  <c:v>330950394.79138297</c:v>
                </c:pt>
                <c:pt idx="36978">
                  <c:v>330926992.28522694</c:v>
                </c:pt>
                <c:pt idx="36979">
                  <c:v>330903582.10988301</c:v>
                </c:pt>
                <c:pt idx="36980">
                  <c:v>330880164.25822705</c:v>
                </c:pt>
                <c:pt idx="36981">
                  <c:v>330856738.72313392</c:v>
                </c:pt>
                <c:pt idx="36982">
                  <c:v>330833305.497491</c:v>
                </c:pt>
                <c:pt idx="36983">
                  <c:v>330809864.574184</c:v>
                </c:pt>
                <c:pt idx="36984">
                  <c:v>330786415.946109</c:v>
                </c:pt>
                <c:pt idx="36985">
                  <c:v>330762959.60616606</c:v>
                </c:pt>
                <c:pt idx="36986">
                  <c:v>330739495.54725897</c:v>
                </c:pt>
                <c:pt idx="36987">
                  <c:v>330716023.76229894</c:v>
                </c:pt>
                <c:pt idx="36988">
                  <c:v>330692544.24420202</c:v>
                </c:pt>
                <c:pt idx="36989">
                  <c:v>330669056.98588794</c:v>
                </c:pt>
                <c:pt idx="36990">
                  <c:v>330645561.98028386</c:v>
                </c:pt>
                <c:pt idx="36991">
                  <c:v>330622059.22032201</c:v>
                </c:pt>
                <c:pt idx="36992">
                  <c:v>330598548.69893795</c:v>
                </c:pt>
                <c:pt idx="36993">
                  <c:v>330575030.40907395</c:v>
                </c:pt>
                <c:pt idx="36994">
                  <c:v>330551504.34367698</c:v>
                </c:pt>
                <c:pt idx="36995">
                  <c:v>330527970.49570096</c:v>
                </c:pt>
                <c:pt idx="36996">
                  <c:v>330504428.85810304</c:v>
                </c:pt>
                <c:pt idx="36997">
                  <c:v>330480879.42384601</c:v>
                </c:pt>
                <c:pt idx="36998">
                  <c:v>330457322.18589801</c:v>
                </c:pt>
                <c:pt idx="36999">
                  <c:v>330433757.13723201</c:v>
                </c:pt>
                <c:pt idx="37000">
                  <c:v>330410184.27082801</c:v>
                </c:pt>
                <c:pt idx="37001">
                  <c:v>330386603.579669</c:v>
                </c:pt>
                <c:pt idx="37002">
                  <c:v>330363015.05674392</c:v>
                </c:pt>
                <c:pt idx="37003">
                  <c:v>330339418.69504696</c:v>
                </c:pt>
                <c:pt idx="37004">
                  <c:v>330315814.48757792</c:v>
                </c:pt>
                <c:pt idx="37005">
                  <c:v>330292202.42734092</c:v>
                </c:pt>
                <c:pt idx="37006">
                  <c:v>330268582.50734502</c:v>
                </c:pt>
                <c:pt idx="37007">
                  <c:v>330244954.72060496</c:v>
                </c:pt>
                <c:pt idx="37008">
                  <c:v>330221319.06014198</c:v>
                </c:pt>
                <c:pt idx="37009">
                  <c:v>330197675.51897895</c:v>
                </c:pt>
                <c:pt idx="37010">
                  <c:v>330174024.09014791</c:v>
                </c:pt>
                <c:pt idx="37011">
                  <c:v>330150364.76668292</c:v>
                </c:pt>
                <c:pt idx="37012">
                  <c:v>330126697.54162401</c:v>
                </c:pt>
                <c:pt idx="37013">
                  <c:v>330103022.40801698</c:v>
                </c:pt>
                <c:pt idx="37014">
                  <c:v>330079339.35891205</c:v>
                </c:pt>
                <c:pt idx="37015">
                  <c:v>330055648.38736397</c:v>
                </c:pt>
                <c:pt idx="37016">
                  <c:v>330031949.48643494</c:v>
                </c:pt>
                <c:pt idx="37017">
                  <c:v>330008242.64918798</c:v>
                </c:pt>
                <c:pt idx="37018">
                  <c:v>329984527.86869597</c:v>
                </c:pt>
                <c:pt idx="37019">
                  <c:v>329960805.13803297</c:v>
                </c:pt>
                <c:pt idx="37020">
                  <c:v>329937074.45027894</c:v>
                </c:pt>
                <c:pt idx="37021">
                  <c:v>329913335.79852206</c:v>
                </c:pt>
                <c:pt idx="37022">
                  <c:v>329889589.17584997</c:v>
                </c:pt>
                <c:pt idx="37023">
                  <c:v>329865834.57535899</c:v>
                </c:pt>
                <c:pt idx="37024">
                  <c:v>329842071.99015099</c:v>
                </c:pt>
                <c:pt idx="37025">
                  <c:v>329818301.41332996</c:v>
                </c:pt>
                <c:pt idx="37026">
                  <c:v>329794522.83800697</c:v>
                </c:pt>
                <c:pt idx="37027">
                  <c:v>329770736.25729609</c:v>
                </c:pt>
                <c:pt idx="37028">
                  <c:v>329746941.66431898</c:v>
                </c:pt>
                <c:pt idx="37029">
                  <c:v>329723139.05220091</c:v>
                </c:pt>
                <c:pt idx="37030">
                  <c:v>329699328.41407096</c:v>
                </c:pt>
                <c:pt idx="37031">
                  <c:v>329675509.74306506</c:v>
                </c:pt>
                <c:pt idx="37032">
                  <c:v>329651683.03232294</c:v>
                </c:pt>
                <c:pt idx="37033">
                  <c:v>329627848.27498794</c:v>
                </c:pt>
                <c:pt idx="37034">
                  <c:v>329604005.464212</c:v>
                </c:pt>
                <c:pt idx="37035">
                  <c:v>329580154.59314901</c:v>
                </c:pt>
                <c:pt idx="37036">
                  <c:v>329556295.654957</c:v>
                </c:pt>
                <c:pt idx="37037">
                  <c:v>329532428.64280206</c:v>
                </c:pt>
                <c:pt idx="37038">
                  <c:v>329508553.54985207</c:v>
                </c:pt>
                <c:pt idx="37039">
                  <c:v>329484670.36928099</c:v>
                </c:pt>
                <c:pt idx="37040">
                  <c:v>329460779.09426892</c:v>
                </c:pt>
                <c:pt idx="37041">
                  <c:v>329436879.71799803</c:v>
                </c:pt>
                <c:pt idx="37042">
                  <c:v>329412972.23365694</c:v>
                </c:pt>
                <c:pt idx="37043">
                  <c:v>329389056.63444</c:v>
                </c:pt>
                <c:pt idx="37044">
                  <c:v>329365132.913544</c:v>
                </c:pt>
                <c:pt idx="37045">
                  <c:v>329341201.06417209</c:v>
                </c:pt>
                <c:pt idx="37046">
                  <c:v>329317261.07953209</c:v>
                </c:pt>
                <c:pt idx="37047">
                  <c:v>329293312.95283592</c:v>
                </c:pt>
                <c:pt idx="37048">
                  <c:v>329269356.67730105</c:v>
                </c:pt>
                <c:pt idx="37049">
                  <c:v>329245392.246149</c:v>
                </c:pt>
                <c:pt idx="37050">
                  <c:v>329221419.65260601</c:v>
                </c:pt>
                <c:pt idx="37051">
                  <c:v>329197438.88990396</c:v>
                </c:pt>
                <c:pt idx="37052">
                  <c:v>329173449.95127887</c:v>
                </c:pt>
                <c:pt idx="37053">
                  <c:v>329149452.82997096</c:v>
                </c:pt>
                <c:pt idx="37054">
                  <c:v>329125447.51922601</c:v>
                </c:pt>
                <c:pt idx="37055">
                  <c:v>329101434.01229393</c:v>
                </c:pt>
                <c:pt idx="37056">
                  <c:v>329077412.30242997</c:v>
                </c:pt>
                <c:pt idx="37057">
                  <c:v>329053382.38289392</c:v>
                </c:pt>
                <c:pt idx="37058">
                  <c:v>329029344.24694794</c:v>
                </c:pt>
                <c:pt idx="37059">
                  <c:v>329005297.88786304</c:v>
                </c:pt>
                <c:pt idx="37060">
                  <c:v>328981243.29891199</c:v>
                </c:pt>
                <c:pt idx="37061">
                  <c:v>328957180.47337294</c:v>
                </c:pt>
                <c:pt idx="37062">
                  <c:v>328933109.40452802</c:v>
                </c:pt>
                <c:pt idx="37063">
                  <c:v>328909030.085666</c:v>
                </c:pt>
                <c:pt idx="37064">
                  <c:v>328884942.51007694</c:v>
                </c:pt>
                <c:pt idx="37065">
                  <c:v>328860846.67105901</c:v>
                </c:pt>
                <c:pt idx="37066">
                  <c:v>328836742.561912</c:v>
                </c:pt>
                <c:pt idx="37067">
                  <c:v>328812630.17594296</c:v>
                </c:pt>
                <c:pt idx="37068">
                  <c:v>328788509.50646305</c:v>
                </c:pt>
                <c:pt idx="37069">
                  <c:v>328764380.54678392</c:v>
                </c:pt>
                <c:pt idx="37070">
                  <c:v>328740243.29022896</c:v>
                </c:pt>
                <c:pt idx="37071">
                  <c:v>328716097.73011899</c:v>
                </c:pt>
                <c:pt idx="37072">
                  <c:v>328691943.85978502</c:v>
                </c:pt>
                <c:pt idx="37073">
                  <c:v>328667781.67255902</c:v>
                </c:pt>
                <c:pt idx="37074">
                  <c:v>328643611.16177791</c:v>
                </c:pt>
                <c:pt idx="37075">
                  <c:v>328619432.320786</c:v>
                </c:pt>
                <c:pt idx="37076">
                  <c:v>328595245.142928</c:v>
                </c:pt>
                <c:pt idx="37077">
                  <c:v>328571049.621557</c:v>
                </c:pt>
                <c:pt idx="37078">
                  <c:v>328546845.750027</c:v>
                </c:pt>
                <c:pt idx="37079">
                  <c:v>328522633.52169794</c:v>
                </c:pt>
                <c:pt idx="37080">
                  <c:v>328498412.92993689</c:v>
                </c:pt>
                <c:pt idx="37081">
                  <c:v>328474183.96811098</c:v>
                </c:pt>
                <c:pt idx="37082">
                  <c:v>328449946.62959498</c:v>
                </c:pt>
                <c:pt idx="37083">
                  <c:v>328425700.90776598</c:v>
                </c:pt>
                <c:pt idx="37084">
                  <c:v>328401446.79600596</c:v>
                </c:pt>
                <c:pt idx="37085">
                  <c:v>328377184.28770399</c:v>
                </c:pt>
                <c:pt idx="37086">
                  <c:v>328352913.37625003</c:v>
                </c:pt>
                <c:pt idx="37087">
                  <c:v>328328634.05504</c:v>
                </c:pt>
                <c:pt idx="37088">
                  <c:v>328304346.31747502</c:v>
                </c:pt>
                <c:pt idx="37089">
                  <c:v>328280050.15695792</c:v>
                </c:pt>
                <c:pt idx="37090">
                  <c:v>328255745.566899</c:v>
                </c:pt>
                <c:pt idx="37091">
                  <c:v>328231432.54071206</c:v>
                </c:pt>
                <c:pt idx="37092">
                  <c:v>328207111.071814</c:v>
                </c:pt>
                <c:pt idx="37093">
                  <c:v>328182781.15362704</c:v>
                </c:pt>
                <c:pt idx="37094">
                  <c:v>328158442.77957791</c:v>
                </c:pt>
                <c:pt idx="37095">
                  <c:v>328134095.943097</c:v>
                </c:pt>
                <c:pt idx="37096">
                  <c:v>328109740.63762105</c:v>
                </c:pt>
                <c:pt idx="37097">
                  <c:v>328085376.85658801</c:v>
                </c:pt>
                <c:pt idx="37098">
                  <c:v>328061004.59344202</c:v>
                </c:pt>
                <c:pt idx="37099">
                  <c:v>328036623.84163201</c:v>
                </c:pt>
                <c:pt idx="37100">
                  <c:v>328012234.59460992</c:v>
                </c:pt>
                <c:pt idx="37101">
                  <c:v>327987836.845833</c:v>
                </c:pt>
                <c:pt idx="37102">
                  <c:v>327963430.58876204</c:v>
                </c:pt>
                <c:pt idx="37103">
                  <c:v>327939015.816863</c:v>
                </c:pt>
                <c:pt idx="37104">
                  <c:v>327914592.52360392</c:v>
                </c:pt>
                <c:pt idx="37105">
                  <c:v>327890160.702461</c:v>
                </c:pt>
                <c:pt idx="37106">
                  <c:v>327865720.34691101</c:v>
                </c:pt>
                <c:pt idx="37107">
                  <c:v>327841271.45043695</c:v>
                </c:pt>
                <c:pt idx="37108">
                  <c:v>327816814.00652498</c:v>
                </c:pt>
                <c:pt idx="37109">
                  <c:v>327792348.00866705</c:v>
                </c:pt>
                <c:pt idx="37110">
                  <c:v>327767873.45035791</c:v>
                </c:pt>
                <c:pt idx="37111">
                  <c:v>327743390.32509601</c:v>
                </c:pt>
                <c:pt idx="37112">
                  <c:v>327718898.62638694</c:v>
                </c:pt>
                <c:pt idx="37113">
                  <c:v>327694398.34773701</c:v>
                </c:pt>
                <c:pt idx="37114">
                  <c:v>327669889.48265886</c:v>
                </c:pt>
                <c:pt idx="37115">
                  <c:v>327645372.02466792</c:v>
                </c:pt>
                <c:pt idx="37116">
                  <c:v>327620845.96728599</c:v>
                </c:pt>
                <c:pt idx="37117">
                  <c:v>327596311.30403697</c:v>
                </c:pt>
                <c:pt idx="37118">
                  <c:v>327571768.02845001</c:v>
                </c:pt>
                <c:pt idx="37119">
                  <c:v>327547216.13405704</c:v>
                </c:pt>
                <c:pt idx="37120">
                  <c:v>327522655.61439598</c:v>
                </c:pt>
                <c:pt idx="37121">
                  <c:v>327498086.46300697</c:v>
                </c:pt>
                <c:pt idx="37122">
                  <c:v>327473508.673437</c:v>
                </c:pt>
                <c:pt idx="37123">
                  <c:v>327448922.23923385</c:v>
                </c:pt>
                <c:pt idx="37124">
                  <c:v>327424327.15395302</c:v>
                </c:pt>
                <c:pt idx="37125">
                  <c:v>327399723.41115099</c:v>
                </c:pt>
                <c:pt idx="37126">
                  <c:v>327375111.00438899</c:v>
                </c:pt>
                <c:pt idx="37127">
                  <c:v>327350489.92723393</c:v>
                </c:pt>
                <c:pt idx="37128">
                  <c:v>327325860.17325509</c:v>
                </c:pt>
                <c:pt idx="37129">
                  <c:v>327301221.73602694</c:v>
                </c:pt>
                <c:pt idx="37130">
                  <c:v>327276574.60912806</c:v>
                </c:pt>
                <c:pt idx="37131">
                  <c:v>327251918.78613997</c:v>
                </c:pt>
                <c:pt idx="37132">
                  <c:v>327227254.26064903</c:v>
                </c:pt>
                <c:pt idx="37133">
                  <c:v>327202581.02624595</c:v>
                </c:pt>
                <c:pt idx="37134">
                  <c:v>327177899.07652497</c:v>
                </c:pt>
                <c:pt idx="37135">
                  <c:v>327153208.40508294</c:v>
                </c:pt>
                <c:pt idx="37136">
                  <c:v>327128509.00552398</c:v>
                </c:pt>
                <c:pt idx="37137">
                  <c:v>327103800.871454</c:v>
                </c:pt>
                <c:pt idx="37138">
                  <c:v>327079083.99648386</c:v>
                </c:pt>
                <c:pt idx="37139">
                  <c:v>327054358.37422705</c:v>
                </c:pt>
                <c:pt idx="37140">
                  <c:v>327029623.99830294</c:v>
                </c:pt>
                <c:pt idx="37141">
                  <c:v>327004880.86233294</c:v>
                </c:pt>
                <c:pt idx="37142">
                  <c:v>326980128.95994395</c:v>
                </c:pt>
                <c:pt idx="37143">
                  <c:v>326955368.28476602</c:v>
                </c:pt>
                <c:pt idx="37144">
                  <c:v>326930598.83043295</c:v>
                </c:pt>
                <c:pt idx="37145">
                  <c:v>326905820.59058499</c:v>
                </c:pt>
                <c:pt idx="37146">
                  <c:v>326881033.55886203</c:v>
                </c:pt>
                <c:pt idx="37147">
                  <c:v>326856237.728912</c:v>
                </c:pt>
                <c:pt idx="37148">
                  <c:v>326831433.09438294</c:v>
                </c:pt>
                <c:pt idx="37149">
                  <c:v>326806619.64893109</c:v>
                </c:pt>
                <c:pt idx="37150">
                  <c:v>326781797.38621199</c:v>
                </c:pt>
                <c:pt idx="37151">
                  <c:v>326756966.29988903</c:v>
                </c:pt>
                <c:pt idx="37152">
                  <c:v>326732126.38362801</c:v>
                </c:pt>
                <c:pt idx="37153">
                  <c:v>326707277.63109696</c:v>
                </c:pt>
                <c:pt idx="37154">
                  <c:v>326682420.03597093</c:v>
                </c:pt>
                <c:pt idx="37155">
                  <c:v>326657553.59192699</c:v>
                </c:pt>
                <c:pt idx="37156">
                  <c:v>326632678.29264593</c:v>
                </c:pt>
                <c:pt idx="37157">
                  <c:v>326607794.13181305</c:v>
                </c:pt>
                <c:pt idx="37158">
                  <c:v>326582901.10311604</c:v>
                </c:pt>
                <c:pt idx="37159">
                  <c:v>326557999.20025003</c:v>
                </c:pt>
                <c:pt idx="37160">
                  <c:v>326533088.41690993</c:v>
                </c:pt>
                <c:pt idx="37161">
                  <c:v>326508168.74679601</c:v>
                </c:pt>
                <c:pt idx="37162">
                  <c:v>326483240.18361402</c:v>
                </c:pt>
                <c:pt idx="37163">
                  <c:v>326458302.72106999</c:v>
                </c:pt>
                <c:pt idx="37164">
                  <c:v>326433356.35287696</c:v>
                </c:pt>
                <c:pt idx="37165">
                  <c:v>326408401.07275099</c:v>
                </c:pt>
                <c:pt idx="37166">
                  <c:v>326383436.87441105</c:v>
                </c:pt>
                <c:pt idx="37167">
                  <c:v>326358463.75158</c:v>
                </c:pt>
                <c:pt idx="37168">
                  <c:v>326333481.69798601</c:v>
                </c:pt>
                <c:pt idx="37169">
                  <c:v>326308490.707358</c:v>
                </c:pt>
                <c:pt idx="37170">
                  <c:v>326283490.77343202</c:v>
                </c:pt>
                <c:pt idx="37171">
                  <c:v>326258481.88994592</c:v>
                </c:pt>
                <c:pt idx="37172">
                  <c:v>326233464.05064201</c:v>
                </c:pt>
                <c:pt idx="37173">
                  <c:v>326208437.24926609</c:v>
                </c:pt>
                <c:pt idx="37174">
                  <c:v>326183401.47956705</c:v>
                </c:pt>
                <c:pt idx="37175">
                  <c:v>326158356.73529786</c:v>
                </c:pt>
                <c:pt idx="37176">
                  <c:v>326133303.010216</c:v>
                </c:pt>
                <c:pt idx="37177">
                  <c:v>326108240.29808295</c:v>
                </c:pt>
                <c:pt idx="37178">
                  <c:v>326083168.59266192</c:v>
                </c:pt>
                <c:pt idx="37179">
                  <c:v>326058087.88772207</c:v>
                </c:pt>
                <c:pt idx="37180">
                  <c:v>326032998.17703301</c:v>
                </c:pt>
                <c:pt idx="37181">
                  <c:v>326007899.45437294</c:v>
                </c:pt>
                <c:pt idx="37182">
                  <c:v>325982791.71351898</c:v>
                </c:pt>
                <c:pt idx="37183">
                  <c:v>325957674.94825399</c:v>
                </c:pt>
                <c:pt idx="37184">
                  <c:v>325932549.15236509</c:v>
                </c:pt>
                <c:pt idx="37185">
                  <c:v>325907414.31964201</c:v>
                </c:pt>
                <c:pt idx="37186">
                  <c:v>325882270.44387901</c:v>
                </c:pt>
                <c:pt idx="37187">
                  <c:v>325857117.51887298</c:v>
                </c:pt>
                <c:pt idx="37188">
                  <c:v>325831955.53842402</c:v>
                </c:pt>
                <c:pt idx="37189">
                  <c:v>325806784.49633789</c:v>
                </c:pt>
                <c:pt idx="37190">
                  <c:v>325781604.38642305</c:v>
                </c:pt>
                <c:pt idx="37191">
                  <c:v>325756415.20248991</c:v>
                </c:pt>
                <c:pt idx="37192">
                  <c:v>325731216.93835503</c:v>
                </c:pt>
                <c:pt idx="37193">
                  <c:v>325706009.58783698</c:v>
                </c:pt>
                <c:pt idx="37194">
                  <c:v>325680793.14475805</c:v>
                </c:pt>
                <c:pt idx="37195">
                  <c:v>325655567.60294396</c:v>
                </c:pt>
                <c:pt idx="37196">
                  <c:v>325630332.95622599</c:v>
                </c:pt>
                <c:pt idx="37197">
                  <c:v>325605089.19843602</c:v>
                </c:pt>
                <c:pt idx="37198">
                  <c:v>325579836.32341206</c:v>
                </c:pt>
                <c:pt idx="37199">
                  <c:v>325554574.32499295</c:v>
                </c:pt>
                <c:pt idx="37200">
                  <c:v>325529303.19702303</c:v>
                </c:pt>
                <c:pt idx="37201">
                  <c:v>325504022.93335003</c:v>
                </c:pt>
                <c:pt idx="37202">
                  <c:v>325478733.52782607</c:v>
                </c:pt>
                <c:pt idx="37203">
                  <c:v>325453434.97430295</c:v>
                </c:pt>
                <c:pt idx="37204">
                  <c:v>325428127.26664191</c:v>
                </c:pt>
                <c:pt idx="37205">
                  <c:v>325402810.39870101</c:v>
                </c:pt>
                <c:pt idx="37206">
                  <c:v>325377484.36434799</c:v>
                </c:pt>
                <c:pt idx="37207">
                  <c:v>325352149.15745008</c:v>
                </c:pt>
                <c:pt idx="37208">
                  <c:v>325326804.77187896</c:v>
                </c:pt>
                <c:pt idx="37209">
                  <c:v>325301451.20151109</c:v>
                </c:pt>
                <c:pt idx="37210">
                  <c:v>325276088.44022399</c:v>
                </c:pt>
                <c:pt idx="37211">
                  <c:v>325250716.48190093</c:v>
                </c:pt>
                <c:pt idx="37212">
                  <c:v>325225335.32042801</c:v>
                </c:pt>
                <c:pt idx="37213">
                  <c:v>325199944.94969296</c:v>
                </c:pt>
                <c:pt idx="37214">
                  <c:v>325174545.36359006</c:v>
                </c:pt>
                <c:pt idx="37215">
                  <c:v>325149136.55601501</c:v>
                </c:pt>
                <c:pt idx="37216">
                  <c:v>325123718.52086705</c:v>
                </c:pt>
                <c:pt idx="37217">
                  <c:v>325098291.25204903</c:v>
                </c:pt>
                <c:pt idx="37218">
                  <c:v>325072854.74346703</c:v>
                </c:pt>
                <c:pt idx="37219">
                  <c:v>325047408.98903191</c:v>
                </c:pt>
                <c:pt idx="37220">
                  <c:v>325021953.98265594</c:v>
                </c:pt>
                <c:pt idx="37221">
                  <c:v>324996489.718256</c:v>
                </c:pt>
                <c:pt idx="37222">
                  <c:v>324971016.18975198</c:v>
                </c:pt>
                <c:pt idx="37223">
                  <c:v>324945533.39106703</c:v>
                </c:pt>
                <c:pt idx="37224">
                  <c:v>324920041.31612802</c:v>
                </c:pt>
                <c:pt idx="37225">
                  <c:v>324894539.95886397</c:v>
                </c:pt>
                <c:pt idx="37226">
                  <c:v>324869029.31321001</c:v>
                </c:pt>
                <c:pt idx="37227">
                  <c:v>324843509.37310106</c:v>
                </c:pt>
                <c:pt idx="37228">
                  <c:v>324817980.13247794</c:v>
                </c:pt>
                <c:pt idx="37229">
                  <c:v>324792441.58528495</c:v>
                </c:pt>
                <c:pt idx="37230">
                  <c:v>324766893.72546792</c:v>
                </c:pt>
                <c:pt idx="37231">
                  <c:v>324741336.54697591</c:v>
                </c:pt>
                <c:pt idx="37232">
                  <c:v>324715770.04376405</c:v>
                </c:pt>
                <c:pt idx="37233">
                  <c:v>324690194.20978796</c:v>
                </c:pt>
                <c:pt idx="37234">
                  <c:v>324664609.03900796</c:v>
                </c:pt>
                <c:pt idx="37235">
                  <c:v>324639014.52538699</c:v>
                </c:pt>
                <c:pt idx="37236">
                  <c:v>324613410.66289198</c:v>
                </c:pt>
                <c:pt idx="37237">
                  <c:v>324587797.44549209</c:v>
                </c:pt>
                <c:pt idx="37238">
                  <c:v>324562174.86716008</c:v>
                </c:pt>
                <c:pt idx="37239">
                  <c:v>324536542.92187291</c:v>
                </c:pt>
                <c:pt idx="37240">
                  <c:v>324510901.60361105</c:v>
                </c:pt>
                <c:pt idx="37241">
                  <c:v>324485250.90635496</c:v>
                </c:pt>
                <c:pt idx="37242">
                  <c:v>324459590.82409298</c:v>
                </c:pt>
                <c:pt idx="37243">
                  <c:v>324433921.35081303</c:v>
                </c:pt>
                <c:pt idx="37244">
                  <c:v>324408242.48050803</c:v>
                </c:pt>
                <c:pt idx="37245">
                  <c:v>324382554.207174</c:v>
                </c:pt>
                <c:pt idx="37246">
                  <c:v>324356856.524809</c:v>
                </c:pt>
                <c:pt idx="37247">
                  <c:v>324331149.42741609</c:v>
                </c:pt>
                <c:pt idx="37248">
                  <c:v>324305432.90899992</c:v>
                </c:pt>
                <c:pt idx="37249">
                  <c:v>324279706.96356905</c:v>
                </c:pt>
                <c:pt idx="37250">
                  <c:v>324253971.585136</c:v>
                </c:pt>
                <c:pt idx="37251">
                  <c:v>324228226.76771498</c:v>
                </c:pt>
                <c:pt idx="37252">
                  <c:v>324202472.50532401</c:v>
                </c:pt>
                <c:pt idx="37253">
                  <c:v>324176708.79198486</c:v>
                </c:pt>
                <c:pt idx="37254">
                  <c:v>324150935.62172198</c:v>
                </c:pt>
                <c:pt idx="37255">
                  <c:v>324125152.98856205</c:v>
                </c:pt>
                <c:pt idx="37256">
                  <c:v>324099360.886536</c:v>
                </c:pt>
                <c:pt idx="37257">
                  <c:v>324073559.30967796</c:v>
                </c:pt>
                <c:pt idx="37258">
                  <c:v>324047748.25202501</c:v>
                </c:pt>
                <c:pt idx="37259">
                  <c:v>324021927.70761698</c:v>
                </c:pt>
                <c:pt idx="37260">
                  <c:v>323996097.670497</c:v>
                </c:pt>
                <c:pt idx="37261">
                  <c:v>323970258.13471109</c:v>
                </c:pt>
                <c:pt idx="37262">
                  <c:v>323944409.09430999</c:v>
                </c:pt>
                <c:pt idx="37263">
                  <c:v>323918550.54334402</c:v>
                </c:pt>
                <c:pt idx="37264">
                  <c:v>323892682.47587103</c:v>
                </c:pt>
                <c:pt idx="37265">
                  <c:v>323866804.88594794</c:v>
                </c:pt>
                <c:pt idx="37266">
                  <c:v>323840917.76763695</c:v>
                </c:pt>
                <c:pt idx="37267">
                  <c:v>323815021.115004</c:v>
                </c:pt>
                <c:pt idx="37268">
                  <c:v>323789114.92211503</c:v>
                </c:pt>
                <c:pt idx="37269">
                  <c:v>323763199.183043</c:v>
                </c:pt>
                <c:pt idx="37270">
                  <c:v>323737273.89186001</c:v>
                </c:pt>
                <c:pt idx="37271">
                  <c:v>323711339.04264492</c:v>
                </c:pt>
                <c:pt idx="37272">
                  <c:v>323685394.62947601</c:v>
                </c:pt>
                <c:pt idx="37273">
                  <c:v>323659440.646438</c:v>
                </c:pt>
                <c:pt idx="37274">
                  <c:v>323633477.08761501</c:v>
                </c:pt>
                <c:pt idx="37275">
                  <c:v>323607503.94709802</c:v>
                </c:pt>
                <c:pt idx="37276">
                  <c:v>323581521.21897894</c:v>
                </c:pt>
                <c:pt idx="37277">
                  <c:v>323555528.89735305</c:v>
                </c:pt>
                <c:pt idx="37278">
                  <c:v>323529526.97631699</c:v>
                </c:pt>
                <c:pt idx="37279">
                  <c:v>323503515.44997299</c:v>
                </c:pt>
                <c:pt idx="37280">
                  <c:v>323477494.31242502</c:v>
                </c:pt>
                <c:pt idx="37281">
                  <c:v>323451463.55778009</c:v>
                </c:pt>
                <c:pt idx="37282">
                  <c:v>323425423.18014801</c:v>
                </c:pt>
                <c:pt idx="37283">
                  <c:v>323399373.17364305</c:v>
                </c:pt>
                <c:pt idx="37284">
                  <c:v>323373313.53237885</c:v>
                </c:pt>
                <c:pt idx="37285">
                  <c:v>323347244.25047696</c:v>
                </c:pt>
                <c:pt idx="37286">
                  <c:v>323321165.32205695</c:v>
                </c:pt>
                <c:pt idx="37287">
                  <c:v>323295076.74124599</c:v>
                </c:pt>
                <c:pt idx="37288">
                  <c:v>323268978.50217003</c:v>
                </c:pt>
                <c:pt idx="37289">
                  <c:v>323242870.59895903</c:v>
                </c:pt>
                <c:pt idx="37290">
                  <c:v>323216753.02574903</c:v>
                </c:pt>
                <c:pt idx="37291">
                  <c:v>323190625.77667493</c:v>
                </c:pt>
                <c:pt idx="37292">
                  <c:v>323164488.84587598</c:v>
                </c:pt>
                <c:pt idx="37293">
                  <c:v>323138342.22749501</c:v>
                </c:pt>
                <c:pt idx="37294">
                  <c:v>323112185.91567689</c:v>
                </c:pt>
                <c:pt idx="37295">
                  <c:v>323086019.904571</c:v>
                </c:pt>
                <c:pt idx="37296">
                  <c:v>323059844.18832606</c:v>
                </c:pt>
                <c:pt idx="37297">
                  <c:v>323033658.76109695</c:v>
                </c:pt>
                <c:pt idx="37298">
                  <c:v>323007463.61703998</c:v>
                </c:pt>
                <c:pt idx="37299">
                  <c:v>322981258.75031602</c:v>
                </c:pt>
                <c:pt idx="37300">
                  <c:v>322955044.15508598</c:v>
                </c:pt>
                <c:pt idx="37301">
                  <c:v>322928819.82551497</c:v>
                </c:pt>
                <c:pt idx="37302">
                  <c:v>322902585.75577199</c:v>
                </c:pt>
                <c:pt idx="37303">
                  <c:v>322876341.94002801</c:v>
                </c:pt>
                <c:pt idx="37304">
                  <c:v>322850088.37245601</c:v>
                </c:pt>
                <c:pt idx="37305">
                  <c:v>322823825.04723197</c:v>
                </c:pt>
                <c:pt idx="37306">
                  <c:v>322797551.95853698</c:v>
                </c:pt>
                <c:pt idx="37307">
                  <c:v>322771269.10055208</c:v>
                </c:pt>
                <c:pt idx="37308">
                  <c:v>322744976.46746302</c:v>
                </c:pt>
                <c:pt idx="37309">
                  <c:v>322718674.05345607</c:v>
                </c:pt>
                <c:pt idx="37310">
                  <c:v>322692361.852723</c:v>
                </c:pt>
                <c:pt idx="37311">
                  <c:v>322666039.85945702</c:v>
                </c:pt>
                <c:pt idx="37312">
                  <c:v>322639708.06785303</c:v>
                </c:pt>
                <c:pt idx="37313">
                  <c:v>322613366.472112</c:v>
                </c:pt>
                <c:pt idx="37314">
                  <c:v>322587015.06643403</c:v>
                </c:pt>
                <c:pt idx="37315">
                  <c:v>322560653.84502304</c:v>
                </c:pt>
                <c:pt idx="37316">
                  <c:v>322534282.80208796</c:v>
                </c:pt>
                <c:pt idx="37317">
                  <c:v>322507901.9318369</c:v>
                </c:pt>
                <c:pt idx="37318">
                  <c:v>322481511.22848392</c:v>
                </c:pt>
                <c:pt idx="37319">
                  <c:v>322455110.68624294</c:v>
                </c:pt>
                <c:pt idx="37320">
                  <c:v>322428700.29933393</c:v>
                </c:pt>
                <c:pt idx="37321">
                  <c:v>322402280.06197494</c:v>
                </c:pt>
                <c:pt idx="37322">
                  <c:v>322375849.96839201</c:v>
                </c:pt>
                <c:pt idx="37323">
                  <c:v>322349410.01280999</c:v>
                </c:pt>
                <c:pt idx="37324">
                  <c:v>322322960.18945801</c:v>
                </c:pt>
                <c:pt idx="37325">
                  <c:v>322296500.49256796</c:v>
                </c:pt>
                <c:pt idx="37326">
                  <c:v>322270030.9163729</c:v>
                </c:pt>
                <c:pt idx="37327">
                  <c:v>322243551.45511109</c:v>
                </c:pt>
                <c:pt idx="37328">
                  <c:v>322217062.10302204</c:v>
                </c:pt>
                <c:pt idx="37329">
                  <c:v>322190562.854348</c:v>
                </c:pt>
                <c:pt idx="37330">
                  <c:v>322164053.70333296</c:v>
                </c:pt>
                <c:pt idx="37331">
                  <c:v>322137534.64422506</c:v>
                </c:pt>
                <c:pt idx="37332">
                  <c:v>322111005.67127496</c:v>
                </c:pt>
                <c:pt idx="37333">
                  <c:v>322084466.77873492</c:v>
                </c:pt>
                <c:pt idx="37334">
                  <c:v>322057917.96086109</c:v>
                </c:pt>
                <c:pt idx="37335">
                  <c:v>322031359.21191096</c:v>
                </c:pt>
                <c:pt idx="37336">
                  <c:v>322004790.52614599</c:v>
                </c:pt>
                <c:pt idx="37337">
                  <c:v>321978211.89782906</c:v>
                </c:pt>
                <c:pt idx="37338">
                  <c:v>321951623.321226</c:v>
                </c:pt>
                <c:pt idx="37339">
                  <c:v>321925024.79060596</c:v>
                </c:pt>
                <c:pt idx="37340">
                  <c:v>321898416.30023992</c:v>
                </c:pt>
                <c:pt idx="37341">
                  <c:v>321871797.84440106</c:v>
                </c:pt>
                <c:pt idx="37342">
                  <c:v>321845169.41736698</c:v>
                </c:pt>
                <c:pt idx="37343">
                  <c:v>321818531.01341498</c:v>
                </c:pt>
                <c:pt idx="37344">
                  <c:v>321791882.62682801</c:v>
                </c:pt>
                <c:pt idx="37345">
                  <c:v>321765224.25189</c:v>
                </c:pt>
                <c:pt idx="37346">
                  <c:v>321738555.88288695</c:v>
                </c:pt>
                <c:pt idx="37347">
                  <c:v>321711877.514108</c:v>
                </c:pt>
                <c:pt idx="37348">
                  <c:v>321685189.13984609</c:v>
                </c:pt>
                <c:pt idx="37349">
                  <c:v>321658490.75439399</c:v>
                </c:pt>
                <c:pt idx="37350">
                  <c:v>321631782.35204899</c:v>
                </c:pt>
                <c:pt idx="37351">
                  <c:v>321605063.92711109</c:v>
                </c:pt>
                <c:pt idx="37352">
                  <c:v>321578335.47388202</c:v>
                </c:pt>
                <c:pt idx="37353">
                  <c:v>321551596.98666495</c:v>
                </c:pt>
                <c:pt idx="37354">
                  <c:v>321524848.45976901</c:v>
                </c:pt>
                <c:pt idx="37355">
                  <c:v>321498089.88750106</c:v>
                </c:pt>
                <c:pt idx="37356">
                  <c:v>321471321.264175</c:v>
                </c:pt>
                <c:pt idx="37357">
                  <c:v>321444542.58410501</c:v>
                </c:pt>
                <c:pt idx="37358">
                  <c:v>321417753.84160602</c:v>
                </c:pt>
                <c:pt idx="37359">
                  <c:v>321390955.03099996</c:v>
                </c:pt>
                <c:pt idx="37360">
                  <c:v>321364146.146608</c:v>
                </c:pt>
                <c:pt idx="37361">
                  <c:v>321337327.18275303</c:v>
                </c:pt>
                <c:pt idx="37362">
                  <c:v>321310498.13376302</c:v>
                </c:pt>
                <c:pt idx="37363">
                  <c:v>321283658.99396694</c:v>
                </c:pt>
                <c:pt idx="37364">
                  <c:v>321256809.75769705</c:v>
                </c:pt>
                <c:pt idx="37365">
                  <c:v>321229950.41928697</c:v>
                </c:pt>
                <c:pt idx="37366">
                  <c:v>321203080.97307295</c:v>
                </c:pt>
                <c:pt idx="37367">
                  <c:v>321176201.41339499</c:v>
                </c:pt>
                <c:pt idx="37368">
                  <c:v>321149311.73459297</c:v>
                </c:pt>
                <c:pt idx="37369">
                  <c:v>321122411.93101192</c:v>
                </c:pt>
                <c:pt idx="37370">
                  <c:v>321095501.99699789</c:v>
                </c:pt>
                <c:pt idx="37371">
                  <c:v>321068581.92689896</c:v>
                </c:pt>
                <c:pt idx="37372">
                  <c:v>321041651.71506703</c:v>
                </c:pt>
                <c:pt idx="37373">
                  <c:v>321014711.35585606</c:v>
                </c:pt>
                <c:pt idx="37374">
                  <c:v>320987760.84362006</c:v>
                </c:pt>
                <c:pt idx="37375">
                  <c:v>320960800.17271799</c:v>
                </c:pt>
                <c:pt idx="37376">
                  <c:v>320933829.33751106</c:v>
                </c:pt>
                <c:pt idx="37377">
                  <c:v>320906848.332362</c:v>
                </c:pt>
                <c:pt idx="37378">
                  <c:v>320879857.15163696</c:v>
                </c:pt>
                <c:pt idx="37379">
                  <c:v>320852855.789702</c:v>
                </c:pt>
                <c:pt idx="37380">
                  <c:v>320825844.24092799</c:v>
                </c:pt>
                <c:pt idx="37381">
                  <c:v>320798822.4996869</c:v>
                </c:pt>
                <c:pt idx="37382">
                  <c:v>320771790.56035501</c:v>
                </c:pt>
                <c:pt idx="37383">
                  <c:v>320744748.41730791</c:v>
                </c:pt>
                <c:pt idx="37384">
                  <c:v>320717696.06492501</c:v>
                </c:pt>
                <c:pt idx="37385">
                  <c:v>320690633.49758899</c:v>
                </c:pt>
                <c:pt idx="37386">
                  <c:v>320663560.70968395</c:v>
                </c:pt>
                <c:pt idx="37387">
                  <c:v>320636477.69559509</c:v>
                </c:pt>
                <c:pt idx="37388">
                  <c:v>320609384.44971198</c:v>
                </c:pt>
                <c:pt idx="37389">
                  <c:v>320582280.966425</c:v>
                </c:pt>
                <c:pt idx="37390">
                  <c:v>320555167.24012905</c:v>
                </c:pt>
                <c:pt idx="37391">
                  <c:v>320528043.26521695</c:v>
                </c:pt>
                <c:pt idx="37392">
                  <c:v>320500909.03608894</c:v>
                </c:pt>
                <c:pt idx="37393">
                  <c:v>320473764.54714507</c:v>
                </c:pt>
                <c:pt idx="37394">
                  <c:v>320446609.79278594</c:v>
                </c:pt>
                <c:pt idx="37395">
                  <c:v>320419444.76741809</c:v>
                </c:pt>
                <c:pt idx="37396">
                  <c:v>320392269.46544695</c:v>
                </c:pt>
                <c:pt idx="37397">
                  <c:v>320365083.88128299</c:v>
                </c:pt>
                <c:pt idx="37398">
                  <c:v>320337888.00933695</c:v>
                </c:pt>
                <c:pt idx="37399">
                  <c:v>320310681.84402311</c:v>
                </c:pt>
                <c:pt idx="37400">
                  <c:v>320283465.37975597</c:v>
                </c:pt>
                <c:pt idx="37401">
                  <c:v>320256238.610955</c:v>
                </c:pt>
                <c:pt idx="37402">
                  <c:v>320229001.53203994</c:v>
                </c:pt>
                <c:pt idx="37403">
                  <c:v>320201754.13743401</c:v>
                </c:pt>
                <c:pt idx="37404">
                  <c:v>320174496.42156202</c:v>
                </c:pt>
                <c:pt idx="37405">
                  <c:v>320147228.37884998</c:v>
                </c:pt>
                <c:pt idx="37406">
                  <c:v>320119950.00372797</c:v>
                </c:pt>
                <c:pt idx="37407">
                  <c:v>320092661.29062694</c:v>
                </c:pt>
                <c:pt idx="37408">
                  <c:v>320065362.23398095</c:v>
                </c:pt>
                <c:pt idx="37409">
                  <c:v>320038052.82822502</c:v>
                </c:pt>
                <c:pt idx="37410">
                  <c:v>320010733.06779802</c:v>
                </c:pt>
                <c:pt idx="37411">
                  <c:v>319983402.94713998</c:v>
                </c:pt>
                <c:pt idx="37412">
                  <c:v>319956062.46069199</c:v>
                </c:pt>
                <c:pt idx="37413">
                  <c:v>319928711.60290003</c:v>
                </c:pt>
                <c:pt idx="37414">
                  <c:v>319901350.36821002</c:v>
                </c:pt>
                <c:pt idx="37415">
                  <c:v>319873978.75107092</c:v>
                </c:pt>
                <c:pt idx="37416">
                  <c:v>319846596.74593395</c:v>
                </c:pt>
                <c:pt idx="37417">
                  <c:v>319819204.34725106</c:v>
                </c:pt>
                <c:pt idx="37418">
                  <c:v>319791801.54947799</c:v>
                </c:pt>
                <c:pt idx="37419">
                  <c:v>319764388.34707206</c:v>
                </c:pt>
                <c:pt idx="37420">
                  <c:v>319736964.73449296</c:v>
                </c:pt>
                <c:pt idx="37421">
                  <c:v>319709530.70620191</c:v>
                </c:pt>
                <c:pt idx="37422">
                  <c:v>319682086.25666296</c:v>
                </c:pt>
                <c:pt idx="37423">
                  <c:v>319654631.38034201</c:v>
                </c:pt>
                <c:pt idx="37424">
                  <c:v>319627166.071706</c:v>
                </c:pt>
                <c:pt idx="37425">
                  <c:v>319599690.325225</c:v>
                </c:pt>
                <c:pt idx="37426">
                  <c:v>319572204.13537192</c:v>
                </c:pt>
                <c:pt idx="37427">
                  <c:v>319544707.49661994</c:v>
                </c:pt>
                <c:pt idx="37428">
                  <c:v>319517200.40344697</c:v>
                </c:pt>
                <c:pt idx="37429">
                  <c:v>319489682.85032898</c:v>
                </c:pt>
                <c:pt idx="37430">
                  <c:v>319462154.83174694</c:v>
                </c:pt>
                <c:pt idx="37431">
                  <c:v>319434616.34218401</c:v>
                </c:pt>
                <c:pt idx="37432">
                  <c:v>319407067.37612402</c:v>
                </c:pt>
                <c:pt idx="37433">
                  <c:v>319379507.92805296</c:v>
                </c:pt>
                <c:pt idx="37434">
                  <c:v>319351937.99246103</c:v>
                </c:pt>
                <c:pt idx="37435">
                  <c:v>319324357.56383705</c:v>
                </c:pt>
                <c:pt idx="37436">
                  <c:v>319296766.63667494</c:v>
                </c:pt>
                <c:pt idx="37437">
                  <c:v>319269165.205468</c:v>
                </c:pt>
                <c:pt idx="37438">
                  <c:v>319241553.264714</c:v>
                </c:pt>
                <c:pt idx="37439">
                  <c:v>319213930.80891109</c:v>
                </c:pt>
                <c:pt idx="37440">
                  <c:v>319186297.83256</c:v>
                </c:pt>
                <c:pt idx="37441">
                  <c:v>319158654.330163</c:v>
                </c:pt>
                <c:pt idx="37442">
                  <c:v>319131000.29622495</c:v>
                </c:pt>
                <c:pt idx="37443">
                  <c:v>319103335.72525299</c:v>
                </c:pt>
                <c:pt idx="37444">
                  <c:v>319075660.61175501</c:v>
                </c:pt>
                <c:pt idx="37445">
                  <c:v>319047974.95024192</c:v>
                </c:pt>
                <c:pt idx="37446">
                  <c:v>319020278.73522699</c:v>
                </c:pt>
                <c:pt idx="37447">
                  <c:v>318992571.96122396</c:v>
                </c:pt>
                <c:pt idx="37448">
                  <c:v>318964854.62274891</c:v>
                </c:pt>
                <c:pt idx="37449">
                  <c:v>318937126.71432102</c:v>
                </c:pt>
                <c:pt idx="37450">
                  <c:v>318909388.23045999</c:v>
                </c:pt>
                <c:pt idx="37451">
                  <c:v>318881639.16569</c:v>
                </c:pt>
                <c:pt idx="37452">
                  <c:v>318853879.51453298</c:v>
                </c:pt>
                <c:pt idx="37453">
                  <c:v>318826109.27151698</c:v>
                </c:pt>
                <c:pt idx="37454">
                  <c:v>318798328.43116891</c:v>
                </c:pt>
                <c:pt idx="37455">
                  <c:v>318770536.98802</c:v>
                </c:pt>
                <c:pt idx="37456">
                  <c:v>318742734.93660086</c:v>
                </c:pt>
                <c:pt idx="37457">
                  <c:v>318714922.27144694</c:v>
                </c:pt>
                <c:pt idx="37458">
                  <c:v>318687098.98709297</c:v>
                </c:pt>
                <c:pt idx="37459">
                  <c:v>318659265.07807696</c:v>
                </c:pt>
                <c:pt idx="37460">
                  <c:v>318631420.53893894</c:v>
                </c:pt>
                <c:pt idx="37461">
                  <c:v>318603565.36422002</c:v>
                </c:pt>
                <c:pt idx="37462">
                  <c:v>318575699.54846311</c:v>
                </c:pt>
                <c:pt idx="37463">
                  <c:v>318547823.08621496</c:v>
                </c:pt>
                <c:pt idx="37464">
                  <c:v>318519935.972022</c:v>
                </c:pt>
                <c:pt idx="37465">
                  <c:v>318492038.200432</c:v>
                </c:pt>
                <c:pt idx="37466">
                  <c:v>318464129.76599795</c:v>
                </c:pt>
                <c:pt idx="37467">
                  <c:v>318436210.66327101</c:v>
                </c:pt>
                <c:pt idx="37468">
                  <c:v>318408280.88680696</c:v>
                </c:pt>
                <c:pt idx="37469">
                  <c:v>318380340.43116099</c:v>
                </c:pt>
                <c:pt idx="37470">
                  <c:v>318352389.29089296</c:v>
                </c:pt>
                <c:pt idx="37471">
                  <c:v>318324427.46056098</c:v>
                </c:pt>
                <c:pt idx="37472">
                  <c:v>318296454.93472892</c:v>
                </c:pt>
                <c:pt idx="37473">
                  <c:v>318268471.707959</c:v>
                </c:pt>
                <c:pt idx="37474">
                  <c:v>318240477.77481902</c:v>
                </c:pt>
                <c:pt idx="37475">
                  <c:v>318212473.12987399</c:v>
                </c:pt>
                <c:pt idx="37476">
                  <c:v>318184457.767694</c:v>
                </c:pt>
                <c:pt idx="37477">
                  <c:v>318156431.68285</c:v>
                </c:pt>
                <c:pt idx="37478">
                  <c:v>318128394.86991501</c:v>
                </c:pt>
                <c:pt idx="37479">
                  <c:v>318100347.32346398</c:v>
                </c:pt>
                <c:pt idx="37480">
                  <c:v>318072289.03807294</c:v>
                </c:pt>
                <c:pt idx="37481">
                  <c:v>318044220.00831997</c:v>
                </c:pt>
                <c:pt idx="37482">
                  <c:v>318016140.22878599</c:v>
                </c:pt>
                <c:pt idx="37483">
                  <c:v>317988049.69405109</c:v>
                </c:pt>
                <c:pt idx="37484">
                  <c:v>317959948.39869899</c:v>
                </c:pt>
                <c:pt idx="37485">
                  <c:v>317931836.33731598</c:v>
                </c:pt>
                <c:pt idx="37486">
                  <c:v>317903713.504489</c:v>
                </c:pt>
                <c:pt idx="37487">
                  <c:v>317875579.89480698</c:v>
                </c:pt>
                <c:pt idx="37488">
                  <c:v>317847435.502859</c:v>
                </c:pt>
                <c:pt idx="37489">
                  <c:v>317819280.32323796</c:v>
                </c:pt>
                <c:pt idx="37490">
                  <c:v>317791114.35053909</c:v>
                </c:pt>
                <c:pt idx="37491">
                  <c:v>317762937.57935601</c:v>
                </c:pt>
                <c:pt idx="37492">
                  <c:v>317734750.00428796</c:v>
                </c:pt>
                <c:pt idx="37493">
                  <c:v>317706551.61993295</c:v>
                </c:pt>
                <c:pt idx="37494">
                  <c:v>317678342.420892</c:v>
                </c:pt>
                <c:pt idx="37495">
                  <c:v>317650122.40176892</c:v>
                </c:pt>
                <c:pt idx="37496">
                  <c:v>317621891.55716604</c:v>
                </c:pt>
                <c:pt idx="37497">
                  <c:v>317593649.88169003</c:v>
                </c:pt>
                <c:pt idx="37498">
                  <c:v>317565397.36995</c:v>
                </c:pt>
                <c:pt idx="37499">
                  <c:v>317537134.01655298</c:v>
                </c:pt>
                <c:pt idx="37500">
                  <c:v>317508859.81611109</c:v>
                </c:pt>
                <c:pt idx="37501">
                  <c:v>317480574.76323795</c:v>
                </c:pt>
                <c:pt idx="37502">
                  <c:v>317452278.85254598</c:v>
                </c:pt>
                <c:pt idx="37503">
                  <c:v>317423972.07865298</c:v>
                </c:pt>
                <c:pt idx="37504">
                  <c:v>317395654.43617493</c:v>
                </c:pt>
                <c:pt idx="37505">
                  <c:v>317367325.91973299</c:v>
                </c:pt>
                <c:pt idx="37506">
                  <c:v>317338986.52394599</c:v>
                </c:pt>
                <c:pt idx="37507">
                  <c:v>317310636.24343902</c:v>
                </c:pt>
                <c:pt idx="37508">
                  <c:v>317282275.07283503</c:v>
                </c:pt>
                <c:pt idx="37509">
                  <c:v>317253903.00676</c:v>
                </c:pt>
                <c:pt idx="37510">
                  <c:v>317225520.039841</c:v>
                </c:pt>
                <c:pt idx="37511">
                  <c:v>317197126.16670799</c:v>
                </c:pt>
                <c:pt idx="37512">
                  <c:v>317168721.38199103</c:v>
                </c:pt>
                <c:pt idx="37513">
                  <c:v>317140305.680323</c:v>
                </c:pt>
                <c:pt idx="37514">
                  <c:v>317111879.05633795</c:v>
                </c:pt>
                <c:pt idx="37515">
                  <c:v>317083441.50467199</c:v>
                </c:pt>
                <c:pt idx="37516">
                  <c:v>317054993.019961</c:v>
                </c:pt>
                <c:pt idx="37517">
                  <c:v>317026533.59684396</c:v>
                </c:pt>
                <c:pt idx="37518">
                  <c:v>316998063.22996199</c:v>
                </c:pt>
                <c:pt idx="37519">
                  <c:v>316969581.91395694</c:v>
                </c:pt>
                <c:pt idx="37520">
                  <c:v>316941089.64347106</c:v>
                </c:pt>
                <c:pt idx="37521">
                  <c:v>316912586.41315109</c:v>
                </c:pt>
                <c:pt idx="37522">
                  <c:v>316884072.21764296</c:v>
                </c:pt>
                <c:pt idx="37523">
                  <c:v>316855547.05159497</c:v>
                </c:pt>
                <c:pt idx="37524">
                  <c:v>316827010.90965694</c:v>
                </c:pt>
                <c:pt idx="37525">
                  <c:v>316798463.78647995</c:v>
                </c:pt>
                <c:pt idx="37526">
                  <c:v>316769905.67671609</c:v>
                </c:pt>
                <c:pt idx="37527">
                  <c:v>316741336.57502198</c:v>
                </c:pt>
                <c:pt idx="37528">
                  <c:v>316712756.47605091</c:v>
                </c:pt>
                <c:pt idx="37529">
                  <c:v>316684165.37446207</c:v>
                </c:pt>
                <c:pt idx="37530">
                  <c:v>316655563.26491392</c:v>
                </c:pt>
                <c:pt idx="37531">
                  <c:v>316626950.14206702</c:v>
                </c:pt>
                <c:pt idx="37532">
                  <c:v>316598326.00058305</c:v>
                </c:pt>
                <c:pt idx="37533">
                  <c:v>316569690.83512598</c:v>
                </c:pt>
                <c:pt idx="37534">
                  <c:v>316541044.64036107</c:v>
                </c:pt>
                <c:pt idx="37535">
                  <c:v>316512387.41095299</c:v>
                </c:pt>
                <c:pt idx="37536">
                  <c:v>316483719.14157206</c:v>
                </c:pt>
                <c:pt idx="37537">
                  <c:v>316455039.82688695</c:v>
                </c:pt>
                <c:pt idx="37538">
                  <c:v>316426349.461568</c:v>
                </c:pt>
                <c:pt idx="37539">
                  <c:v>316397648.04028893</c:v>
                </c:pt>
                <c:pt idx="37540">
                  <c:v>316368935.55772203</c:v>
                </c:pt>
                <c:pt idx="37541">
                  <c:v>316340212.00854409</c:v>
                </c:pt>
                <c:pt idx="37542">
                  <c:v>316311477.38743109</c:v>
                </c:pt>
                <c:pt idx="37543">
                  <c:v>316282731.68906206</c:v>
                </c:pt>
                <c:pt idx="37544">
                  <c:v>316253974.90811598</c:v>
                </c:pt>
                <c:pt idx="37545">
                  <c:v>316225207.03927386</c:v>
                </c:pt>
                <c:pt idx="37546">
                  <c:v>316196428.07721901</c:v>
                </c:pt>
                <c:pt idx="37547">
                  <c:v>316167638.01663595</c:v>
                </c:pt>
                <c:pt idx="37548">
                  <c:v>316138836.85220891</c:v>
                </c:pt>
                <c:pt idx="37549">
                  <c:v>316110024.57862598</c:v>
                </c:pt>
                <c:pt idx="37550">
                  <c:v>316081201.19057399</c:v>
                </c:pt>
                <c:pt idx="37551">
                  <c:v>316052366.68274492</c:v>
                </c:pt>
                <c:pt idx="37552">
                  <c:v>316023521.04982805</c:v>
                </c:pt>
                <c:pt idx="37553">
                  <c:v>315994664.28651696</c:v>
                </c:pt>
                <c:pt idx="37554">
                  <c:v>315965796.38750505</c:v>
                </c:pt>
                <c:pt idx="37555">
                  <c:v>315936917.34748805</c:v>
                </c:pt>
                <c:pt idx="37556">
                  <c:v>315908027.16116208</c:v>
                </c:pt>
                <c:pt idx="37557">
                  <c:v>315879125.82322598</c:v>
                </c:pt>
                <c:pt idx="37558">
                  <c:v>315850213.32837892</c:v>
                </c:pt>
                <c:pt idx="37559">
                  <c:v>315821289.67132205</c:v>
                </c:pt>
                <c:pt idx="37560">
                  <c:v>315792354.84675801</c:v>
                </c:pt>
                <c:pt idx="37561">
                  <c:v>315763408.84938902</c:v>
                </c:pt>
                <c:pt idx="37562">
                  <c:v>315734451.67392206</c:v>
                </c:pt>
                <c:pt idx="37563">
                  <c:v>315705483.31506205</c:v>
                </c:pt>
                <c:pt idx="37564">
                  <c:v>315676503.76751608</c:v>
                </c:pt>
                <c:pt idx="37565">
                  <c:v>315647513.02599496</c:v>
                </c:pt>
                <c:pt idx="37566">
                  <c:v>315618511.08520794</c:v>
                </c:pt>
                <c:pt idx="37567">
                  <c:v>315589497.93986696</c:v>
                </c:pt>
                <c:pt idx="37568">
                  <c:v>315560473.58468592</c:v>
                </c:pt>
                <c:pt idx="37569">
                  <c:v>315531438.01437795</c:v>
                </c:pt>
                <c:pt idx="37570">
                  <c:v>315502391.22365892</c:v>
                </c:pt>
                <c:pt idx="37571">
                  <c:v>315473333.20724601</c:v>
                </c:pt>
                <c:pt idx="37572">
                  <c:v>315444263.959858</c:v>
                </c:pt>
                <c:pt idx="37573">
                  <c:v>315415183.47621292</c:v>
                </c:pt>
                <c:pt idx="37574">
                  <c:v>315386091.75103396</c:v>
                </c:pt>
                <c:pt idx="37575">
                  <c:v>315356988.77904201</c:v>
                </c:pt>
                <c:pt idx="37576">
                  <c:v>315327874.55496109</c:v>
                </c:pt>
                <c:pt idx="37577">
                  <c:v>315298749.07351506</c:v>
                </c:pt>
                <c:pt idx="37578">
                  <c:v>315269612.32942998</c:v>
                </c:pt>
                <c:pt idx="37579">
                  <c:v>315240464.31743401</c:v>
                </c:pt>
                <c:pt idx="37580">
                  <c:v>315211305.03225595</c:v>
                </c:pt>
                <c:pt idx="37581">
                  <c:v>315182134.46862501</c:v>
                </c:pt>
                <c:pt idx="37582">
                  <c:v>315152952.62127292</c:v>
                </c:pt>
                <c:pt idx="37583">
                  <c:v>315123759.48493093</c:v>
                </c:pt>
                <c:pt idx="37584">
                  <c:v>315094555.05433297</c:v>
                </c:pt>
                <c:pt idx="37585">
                  <c:v>315065339.32421499</c:v>
                </c:pt>
                <c:pt idx="37586">
                  <c:v>315036112.28931201</c:v>
                </c:pt>
                <c:pt idx="37587">
                  <c:v>315006873.94436198</c:v>
                </c:pt>
                <c:pt idx="37588">
                  <c:v>314977624.28410298</c:v>
                </c:pt>
                <c:pt idx="37589">
                  <c:v>314948363.30327499</c:v>
                </c:pt>
                <c:pt idx="37590">
                  <c:v>314919090.99661994</c:v>
                </c:pt>
                <c:pt idx="37591">
                  <c:v>314889807.35887802</c:v>
                </c:pt>
                <c:pt idx="37592">
                  <c:v>314860512.384794</c:v>
                </c:pt>
                <c:pt idx="37593">
                  <c:v>314831206.06911302</c:v>
                </c:pt>
                <c:pt idx="37594">
                  <c:v>314801888.40657991</c:v>
                </c:pt>
                <c:pt idx="37595">
                  <c:v>314772559.39194196</c:v>
                </c:pt>
                <c:pt idx="37596">
                  <c:v>314743219.01994699</c:v>
                </c:pt>
                <c:pt idx="37597">
                  <c:v>314713867.28534591</c:v>
                </c:pt>
                <c:pt idx="37598">
                  <c:v>314684504.18288696</c:v>
                </c:pt>
                <c:pt idx="37599">
                  <c:v>314655129.70732498</c:v>
                </c:pt>
                <c:pt idx="37600">
                  <c:v>314625743.85341007</c:v>
                </c:pt>
                <c:pt idx="37601">
                  <c:v>314596346.615897</c:v>
                </c:pt>
                <c:pt idx="37602">
                  <c:v>314566937.98954201</c:v>
                </c:pt>
                <c:pt idx="37603">
                  <c:v>314537517.96910101</c:v>
                </c:pt>
                <c:pt idx="37604">
                  <c:v>314508086.54933202</c:v>
                </c:pt>
                <c:pt idx="37605">
                  <c:v>314478643.72499192</c:v>
                </c:pt>
                <c:pt idx="37606">
                  <c:v>314449189.49084294</c:v>
                </c:pt>
                <c:pt idx="37607">
                  <c:v>314419723.841645</c:v>
                </c:pt>
                <c:pt idx="37608">
                  <c:v>314390246.77215999</c:v>
                </c:pt>
                <c:pt idx="37609">
                  <c:v>314360758.27715206</c:v>
                </c:pt>
                <c:pt idx="37610">
                  <c:v>314331258.35138392</c:v>
                </c:pt>
                <c:pt idx="37611">
                  <c:v>314301746.98962295</c:v>
                </c:pt>
                <c:pt idx="37612">
                  <c:v>314272224.18663394</c:v>
                </c:pt>
                <c:pt idx="37613">
                  <c:v>314242689.93718696</c:v>
                </c:pt>
                <c:pt idx="37614">
                  <c:v>314213144.23604786</c:v>
                </c:pt>
                <c:pt idx="37615">
                  <c:v>314183587.07798892</c:v>
                </c:pt>
                <c:pt idx="37616">
                  <c:v>314154018.45778102</c:v>
                </c:pt>
                <c:pt idx="37617">
                  <c:v>314124438.37019402</c:v>
                </c:pt>
                <c:pt idx="37618">
                  <c:v>314094846.810004</c:v>
                </c:pt>
                <c:pt idx="37619">
                  <c:v>314065243.77198297</c:v>
                </c:pt>
                <c:pt idx="37620">
                  <c:v>314035629.25090694</c:v>
                </c:pt>
                <c:pt idx="37621">
                  <c:v>314006003.24155301</c:v>
                </c:pt>
                <c:pt idx="37622">
                  <c:v>313976365.73869795</c:v>
                </c:pt>
                <c:pt idx="37623">
                  <c:v>313946716.73711997</c:v>
                </c:pt>
                <c:pt idx="37624">
                  <c:v>313917056.23159891</c:v>
                </c:pt>
                <c:pt idx="37625">
                  <c:v>313887384.21691597</c:v>
                </c:pt>
                <c:pt idx="37626">
                  <c:v>313857700.68785304</c:v>
                </c:pt>
                <c:pt idx="37627">
                  <c:v>313828005.63919097</c:v>
                </c:pt>
                <c:pt idx="37628">
                  <c:v>313798299.06571501</c:v>
                </c:pt>
                <c:pt idx="37629">
                  <c:v>313768580.96220994</c:v>
                </c:pt>
                <c:pt idx="37630">
                  <c:v>313738851.32346106</c:v>
                </c:pt>
                <c:pt idx="37631">
                  <c:v>313709110.14425498</c:v>
                </c:pt>
                <c:pt idx="37632">
                  <c:v>313679357.41937995</c:v>
                </c:pt>
                <c:pt idx="37633">
                  <c:v>313649593.14362407</c:v>
                </c:pt>
                <c:pt idx="37634">
                  <c:v>313619817.31177896</c:v>
                </c:pt>
                <c:pt idx="37635">
                  <c:v>313590029.91863394</c:v>
                </c:pt>
                <c:pt idx="37636">
                  <c:v>313560230.95898092</c:v>
                </c:pt>
                <c:pt idx="37637">
                  <c:v>313530420.42761296</c:v>
                </c:pt>
                <c:pt idx="37638">
                  <c:v>313500598.31932402</c:v>
                </c:pt>
                <c:pt idx="37639">
                  <c:v>313470764.62890792</c:v>
                </c:pt>
                <c:pt idx="37640">
                  <c:v>313440919.35116208</c:v>
                </c:pt>
                <c:pt idx="37641">
                  <c:v>313411062.48088294</c:v>
                </c:pt>
                <c:pt idx="37642">
                  <c:v>313381194.01286697</c:v>
                </c:pt>
                <c:pt idx="37643">
                  <c:v>313351313.94191396</c:v>
                </c:pt>
                <c:pt idx="37644">
                  <c:v>313321422.26282305</c:v>
                </c:pt>
                <c:pt idx="37645">
                  <c:v>313291518.97039503</c:v>
                </c:pt>
                <c:pt idx="37646">
                  <c:v>313261604.05943102</c:v>
                </c:pt>
                <c:pt idx="37647">
                  <c:v>313231677.52473396</c:v>
                </c:pt>
                <c:pt idx="37648">
                  <c:v>313201739.36110801</c:v>
                </c:pt>
                <c:pt idx="37649">
                  <c:v>313171789.56335509</c:v>
                </c:pt>
                <c:pt idx="37650">
                  <c:v>313141828.12628299</c:v>
                </c:pt>
                <c:pt idx="37651">
                  <c:v>313111855.04469705</c:v>
                </c:pt>
                <c:pt idx="37652">
                  <c:v>313081870.31340402</c:v>
                </c:pt>
                <c:pt idx="37653">
                  <c:v>313051873.92721295</c:v>
                </c:pt>
                <c:pt idx="37654">
                  <c:v>313021865.88093096</c:v>
                </c:pt>
                <c:pt idx="37655">
                  <c:v>312991846.16937</c:v>
                </c:pt>
                <c:pt idx="37656">
                  <c:v>312961814.78733891</c:v>
                </c:pt>
                <c:pt idx="37657">
                  <c:v>312931771.72965091</c:v>
                </c:pt>
                <c:pt idx="37658">
                  <c:v>312901716.99111795</c:v>
                </c:pt>
                <c:pt idx="37659">
                  <c:v>312871650.566553</c:v>
                </c:pt>
                <c:pt idx="37660">
                  <c:v>312841572.45077199</c:v>
                </c:pt>
                <c:pt idx="37661">
                  <c:v>312811482.63858801</c:v>
                </c:pt>
                <c:pt idx="37662">
                  <c:v>312781381.12481809</c:v>
                </c:pt>
                <c:pt idx="37663">
                  <c:v>312751267.90427893</c:v>
                </c:pt>
                <c:pt idx="37664">
                  <c:v>312721142.97178894</c:v>
                </c:pt>
                <c:pt idx="37665">
                  <c:v>312691006.32216698</c:v>
                </c:pt>
                <c:pt idx="37666">
                  <c:v>312660857.95023096</c:v>
                </c:pt>
                <c:pt idx="37667">
                  <c:v>312630697.85080302</c:v>
                </c:pt>
                <c:pt idx="37668">
                  <c:v>312600526.018704</c:v>
                </c:pt>
                <c:pt idx="37669">
                  <c:v>312570342.44875509</c:v>
                </c:pt>
                <c:pt idx="37670">
                  <c:v>312540147.13577896</c:v>
                </c:pt>
                <c:pt idx="37671">
                  <c:v>312509940.07460099</c:v>
                </c:pt>
                <c:pt idx="37672">
                  <c:v>312479721.26004392</c:v>
                </c:pt>
                <c:pt idx="37673">
                  <c:v>312449490.68693495</c:v>
                </c:pt>
                <c:pt idx="37674">
                  <c:v>312419248.35009909</c:v>
                </c:pt>
                <c:pt idx="37675">
                  <c:v>312388994.24436301</c:v>
                </c:pt>
                <c:pt idx="37676">
                  <c:v>312358728.36455506</c:v>
                </c:pt>
                <c:pt idx="37677">
                  <c:v>312328450.705504</c:v>
                </c:pt>
                <c:pt idx="37678">
                  <c:v>312298161.26203895</c:v>
                </c:pt>
                <c:pt idx="37679">
                  <c:v>312267860.02898991</c:v>
                </c:pt>
                <c:pt idx="37680">
                  <c:v>312237547.00118899</c:v>
                </c:pt>
                <c:pt idx="37681">
                  <c:v>312207222.17346704</c:v>
                </c:pt>
                <c:pt idx="37682">
                  <c:v>312176885.54065597</c:v>
                </c:pt>
                <c:pt idx="37683">
                  <c:v>312146537.09759009</c:v>
                </c:pt>
                <c:pt idx="37684">
                  <c:v>312116176.839104</c:v>
                </c:pt>
                <c:pt idx="37685">
                  <c:v>312085804.76003093</c:v>
                </c:pt>
                <c:pt idx="37686">
                  <c:v>312055420.85520792</c:v>
                </c:pt>
                <c:pt idx="37687">
                  <c:v>312025025.11947101</c:v>
                </c:pt>
                <c:pt idx="37688">
                  <c:v>311994617.54765606</c:v>
                </c:pt>
                <c:pt idx="37689">
                  <c:v>311964198.13460296</c:v>
                </c:pt>
                <c:pt idx="37690">
                  <c:v>311933766.87514901</c:v>
                </c:pt>
                <c:pt idx="37691">
                  <c:v>311903323.76413399</c:v>
                </c:pt>
                <c:pt idx="37692">
                  <c:v>311872868.79639894</c:v>
                </c:pt>
                <c:pt idx="37693">
                  <c:v>311842401.96678299</c:v>
                </c:pt>
                <c:pt idx="37694">
                  <c:v>311811923.27012801</c:v>
                </c:pt>
                <c:pt idx="37695">
                  <c:v>311781432.7012769</c:v>
                </c:pt>
                <c:pt idx="37696">
                  <c:v>311750930.25507295</c:v>
                </c:pt>
                <c:pt idx="37697">
                  <c:v>311720415.92635894</c:v>
                </c:pt>
                <c:pt idx="37698">
                  <c:v>311689889.70997995</c:v>
                </c:pt>
                <c:pt idx="37699">
                  <c:v>311659351.60078001</c:v>
                </c:pt>
                <c:pt idx="37700">
                  <c:v>311628801.59360695</c:v>
                </c:pt>
                <c:pt idx="37701">
                  <c:v>311598239.68330508</c:v>
                </c:pt>
                <c:pt idx="37702">
                  <c:v>311567665.86472309</c:v>
                </c:pt>
                <c:pt idx="37703">
                  <c:v>311537080.13270795</c:v>
                </c:pt>
                <c:pt idx="37704">
                  <c:v>311506482.48210895</c:v>
                </c:pt>
                <c:pt idx="37705">
                  <c:v>311475872.90777493</c:v>
                </c:pt>
                <c:pt idx="37706">
                  <c:v>311445251.40455502</c:v>
                </c:pt>
                <c:pt idx="37707">
                  <c:v>311414617.96730101</c:v>
                </c:pt>
                <c:pt idx="37708">
                  <c:v>311383972.59086305</c:v>
                </c:pt>
                <c:pt idx="37709">
                  <c:v>311353315.27009392</c:v>
                </c:pt>
                <c:pt idx="37710">
                  <c:v>311322645.99984592</c:v>
                </c:pt>
                <c:pt idx="37711">
                  <c:v>311291964.77497196</c:v>
                </c:pt>
                <c:pt idx="37712">
                  <c:v>311261271.59032601</c:v>
                </c:pt>
                <c:pt idx="37713">
                  <c:v>311230566.440763</c:v>
                </c:pt>
                <c:pt idx="37714">
                  <c:v>311199849.321136</c:v>
                </c:pt>
                <c:pt idx="37715">
                  <c:v>311169120.22630394</c:v>
                </c:pt>
                <c:pt idx="37716">
                  <c:v>311138379.15112007</c:v>
                </c:pt>
                <c:pt idx="37717">
                  <c:v>311107626.09044296</c:v>
                </c:pt>
                <c:pt idx="37718">
                  <c:v>311076861.03912997</c:v>
                </c:pt>
                <c:pt idx="37719">
                  <c:v>311046083.99203891</c:v>
                </c:pt>
                <c:pt idx="37720">
                  <c:v>311015294.94403005</c:v>
                </c:pt>
                <c:pt idx="37721">
                  <c:v>310984493.88995999</c:v>
                </c:pt>
                <c:pt idx="37722">
                  <c:v>310953680.824691</c:v>
                </c:pt>
                <c:pt idx="37723">
                  <c:v>310922855.743083</c:v>
                </c:pt>
                <c:pt idx="37724">
                  <c:v>310892018.63999695</c:v>
                </c:pt>
                <c:pt idx="37725">
                  <c:v>310861169.51029396</c:v>
                </c:pt>
                <c:pt idx="37726">
                  <c:v>310830308.34883797</c:v>
                </c:pt>
                <c:pt idx="37727">
                  <c:v>310799435.15049106</c:v>
                </c:pt>
                <c:pt idx="37728">
                  <c:v>310768549.91011602</c:v>
                </c:pt>
                <c:pt idx="37729">
                  <c:v>310737652.62257797</c:v>
                </c:pt>
                <c:pt idx="37730">
                  <c:v>310706743.28273994</c:v>
                </c:pt>
                <c:pt idx="37731">
                  <c:v>310675821.88546902</c:v>
                </c:pt>
                <c:pt idx="37732">
                  <c:v>310644888.42562991</c:v>
                </c:pt>
                <c:pt idx="37733">
                  <c:v>310613942.89809</c:v>
                </c:pt>
                <c:pt idx="37734">
                  <c:v>310582985.29771399</c:v>
                </c:pt>
                <c:pt idx="37735">
                  <c:v>310552015.61936998</c:v>
                </c:pt>
                <c:pt idx="37736">
                  <c:v>310521033.85792702</c:v>
                </c:pt>
                <c:pt idx="37737">
                  <c:v>310490040.00825202</c:v>
                </c:pt>
                <c:pt idx="37738">
                  <c:v>310459034.06521392</c:v>
                </c:pt>
                <c:pt idx="37739">
                  <c:v>310428016.02368295</c:v>
                </c:pt>
                <c:pt idx="37740">
                  <c:v>310396985.87852907</c:v>
                </c:pt>
                <c:pt idx="37741">
                  <c:v>310365943.624623</c:v>
                </c:pt>
                <c:pt idx="37742">
                  <c:v>310334889.25683391</c:v>
                </c:pt>
                <c:pt idx="37743">
                  <c:v>310303822.77003592</c:v>
                </c:pt>
                <c:pt idx="37744">
                  <c:v>310272744.15909898</c:v>
                </c:pt>
                <c:pt idx="37745">
                  <c:v>310241653.41889602</c:v>
                </c:pt>
                <c:pt idx="37746">
                  <c:v>310210550.54430002</c:v>
                </c:pt>
                <c:pt idx="37747">
                  <c:v>310179435.53018492</c:v>
                </c:pt>
                <c:pt idx="37748">
                  <c:v>310148308.37142301</c:v>
                </c:pt>
                <c:pt idx="37749">
                  <c:v>310117169.06289101</c:v>
                </c:pt>
                <c:pt idx="37750">
                  <c:v>310086017.59946305</c:v>
                </c:pt>
                <c:pt idx="37751">
                  <c:v>310054853.97601295</c:v>
                </c:pt>
                <c:pt idx="37752">
                  <c:v>310023678.18741798</c:v>
                </c:pt>
                <c:pt idx="37753">
                  <c:v>309992490.22855401</c:v>
                </c:pt>
                <c:pt idx="37754">
                  <c:v>309961290.09429795</c:v>
                </c:pt>
                <c:pt idx="37755">
                  <c:v>309930077.77952605</c:v>
                </c:pt>
                <c:pt idx="37756">
                  <c:v>309898853.27911705</c:v>
                </c:pt>
                <c:pt idx="37757">
                  <c:v>309867616.58794892</c:v>
                </c:pt>
                <c:pt idx="37758">
                  <c:v>309836367.700899</c:v>
                </c:pt>
                <c:pt idx="37759">
                  <c:v>309805106.61284697</c:v>
                </c:pt>
                <c:pt idx="37760">
                  <c:v>309773833.318672</c:v>
                </c:pt>
                <c:pt idx="37761">
                  <c:v>309742547.813254</c:v>
                </c:pt>
                <c:pt idx="37762">
                  <c:v>309711250.09147292</c:v>
                </c:pt>
                <c:pt idx="37763">
                  <c:v>309679940.14821005</c:v>
                </c:pt>
                <c:pt idx="37764">
                  <c:v>309648617.97834492</c:v>
                </c:pt>
                <c:pt idx="37765">
                  <c:v>309617283.57675999</c:v>
                </c:pt>
                <c:pt idx="37766">
                  <c:v>309585936.93833596</c:v>
                </c:pt>
                <c:pt idx="37767">
                  <c:v>309554578.05795705</c:v>
                </c:pt>
                <c:pt idx="37768">
                  <c:v>309523206.93050396</c:v>
                </c:pt>
                <c:pt idx="37769">
                  <c:v>309491823.55086005</c:v>
                </c:pt>
                <c:pt idx="37770">
                  <c:v>309460427.91390896</c:v>
                </c:pt>
                <c:pt idx="37771">
                  <c:v>309429020.01453501</c:v>
                </c:pt>
                <c:pt idx="37772">
                  <c:v>309397599.84762108</c:v>
                </c:pt>
                <c:pt idx="37773">
                  <c:v>309366167.40805209</c:v>
                </c:pt>
                <c:pt idx="37774">
                  <c:v>309334722.69071305</c:v>
                </c:pt>
                <c:pt idx="37775">
                  <c:v>309303265.69048899</c:v>
                </c:pt>
                <c:pt idx="37776">
                  <c:v>309271796.40226603</c:v>
                </c:pt>
                <c:pt idx="37777">
                  <c:v>309240314.82092899</c:v>
                </c:pt>
                <c:pt idx="37778">
                  <c:v>309208820.94136399</c:v>
                </c:pt>
                <c:pt idx="37779">
                  <c:v>309177314.75845897</c:v>
                </c:pt>
                <c:pt idx="37780">
                  <c:v>309145796.26709998</c:v>
                </c:pt>
                <c:pt idx="37781">
                  <c:v>309114265.46217394</c:v>
                </c:pt>
                <c:pt idx="37782">
                  <c:v>309082722.33857</c:v>
                </c:pt>
                <c:pt idx="37783">
                  <c:v>309051166.89117396</c:v>
                </c:pt>
                <c:pt idx="37784">
                  <c:v>309019599.11487502</c:v>
                </c:pt>
                <c:pt idx="37785">
                  <c:v>308988019.00456208</c:v>
                </c:pt>
                <c:pt idx="37786">
                  <c:v>308956426.55512303</c:v>
                </c:pt>
                <c:pt idx="37787">
                  <c:v>308924821.76144892</c:v>
                </c:pt>
                <c:pt idx="37788">
                  <c:v>308893204.61842704</c:v>
                </c:pt>
                <c:pt idx="37789">
                  <c:v>308861575.12094796</c:v>
                </c:pt>
                <c:pt idx="37790">
                  <c:v>308829933.263901</c:v>
                </c:pt>
                <c:pt idx="37791">
                  <c:v>308798279.04217899</c:v>
                </c:pt>
                <c:pt idx="37792">
                  <c:v>308766612.45066994</c:v>
                </c:pt>
                <c:pt idx="37793">
                  <c:v>308734933.48426503</c:v>
                </c:pt>
                <c:pt idx="37794">
                  <c:v>308703242.13785702</c:v>
                </c:pt>
                <c:pt idx="37795">
                  <c:v>308671538.40633595</c:v>
                </c:pt>
                <c:pt idx="37796">
                  <c:v>308639822.28459501</c:v>
                </c:pt>
                <c:pt idx="37797">
                  <c:v>308608093.76752406</c:v>
                </c:pt>
                <c:pt idx="37798">
                  <c:v>308576352.85001701</c:v>
                </c:pt>
                <c:pt idx="37799">
                  <c:v>308544599.52696592</c:v>
                </c:pt>
                <c:pt idx="37800">
                  <c:v>308512833.79326296</c:v>
                </c:pt>
                <c:pt idx="37801">
                  <c:v>308481055.64380211</c:v>
                </c:pt>
                <c:pt idx="37802">
                  <c:v>308449265.073475</c:v>
                </c:pt>
                <c:pt idx="37803">
                  <c:v>308417462.077178</c:v>
                </c:pt>
                <c:pt idx="37804">
                  <c:v>308385646.64980215</c:v>
                </c:pt>
                <c:pt idx="37805">
                  <c:v>308353818.78624195</c:v>
                </c:pt>
                <c:pt idx="37806">
                  <c:v>308321978.48139203</c:v>
                </c:pt>
                <c:pt idx="37807">
                  <c:v>308290125.73014694</c:v>
                </c:pt>
                <c:pt idx="37808">
                  <c:v>308258260.52740097</c:v>
                </c:pt>
                <c:pt idx="37809">
                  <c:v>308226382.86804801</c:v>
                </c:pt>
                <c:pt idx="37810">
                  <c:v>308194492.74698496</c:v>
                </c:pt>
                <c:pt idx="37811">
                  <c:v>308162590.15910608</c:v>
                </c:pt>
                <c:pt idx="37812">
                  <c:v>308130675.09930694</c:v>
                </c:pt>
                <c:pt idx="37813">
                  <c:v>308098747.562482</c:v>
                </c:pt>
                <c:pt idx="37814">
                  <c:v>308066807.54352903</c:v>
                </c:pt>
                <c:pt idx="37815">
                  <c:v>308034855.03734201</c:v>
                </c:pt>
                <c:pt idx="37816">
                  <c:v>308002890.03881902</c:v>
                </c:pt>
                <c:pt idx="37817">
                  <c:v>307970912.54285502</c:v>
                </c:pt>
                <c:pt idx="37818">
                  <c:v>307938922.54434705</c:v>
                </c:pt>
                <c:pt idx="37819">
                  <c:v>307906920.03819197</c:v>
                </c:pt>
                <c:pt idx="37820">
                  <c:v>307874905.01928592</c:v>
                </c:pt>
                <c:pt idx="37821">
                  <c:v>307842877.482526</c:v>
                </c:pt>
                <c:pt idx="37822">
                  <c:v>307810837.42281091</c:v>
                </c:pt>
                <c:pt idx="37823">
                  <c:v>307778784.83503592</c:v>
                </c:pt>
                <c:pt idx="37824">
                  <c:v>307746719.7141</c:v>
                </c:pt>
                <c:pt idx="37825">
                  <c:v>307714642.05489898</c:v>
                </c:pt>
                <c:pt idx="37826">
                  <c:v>307682551.85233295</c:v>
                </c:pt>
                <c:pt idx="37827">
                  <c:v>307650449.10129791</c:v>
                </c:pt>
                <c:pt idx="37828">
                  <c:v>307618333.79669195</c:v>
                </c:pt>
                <c:pt idx="37829">
                  <c:v>307586205.93341392</c:v>
                </c:pt>
                <c:pt idx="37830">
                  <c:v>307554065.50636202</c:v>
                </c:pt>
                <c:pt idx="37831">
                  <c:v>307521912.51043499</c:v>
                </c:pt>
                <c:pt idx="37832">
                  <c:v>307489746.94053</c:v>
                </c:pt>
                <c:pt idx="37833">
                  <c:v>307457568.79154694</c:v>
                </c:pt>
                <c:pt idx="37834">
                  <c:v>307425378.05838305</c:v>
                </c:pt>
                <c:pt idx="37835">
                  <c:v>307393174.73593897</c:v>
                </c:pt>
                <c:pt idx="37836">
                  <c:v>307360958.81911206</c:v>
                </c:pt>
                <c:pt idx="37837">
                  <c:v>307328730.30280101</c:v>
                </c:pt>
                <c:pt idx="37838">
                  <c:v>307296489.18190694</c:v>
                </c:pt>
                <c:pt idx="37839">
                  <c:v>307264235.45132703</c:v>
                </c:pt>
                <c:pt idx="37840">
                  <c:v>307231969.10596102</c:v>
                </c:pt>
                <c:pt idx="37841">
                  <c:v>307199690.14070809</c:v>
                </c:pt>
                <c:pt idx="37842">
                  <c:v>307167398.55046809</c:v>
                </c:pt>
                <c:pt idx="37843">
                  <c:v>307135094.33013999</c:v>
                </c:pt>
                <c:pt idx="37844">
                  <c:v>307102777.47462296</c:v>
                </c:pt>
                <c:pt idx="37845">
                  <c:v>307070447.978818</c:v>
                </c:pt>
                <c:pt idx="37846">
                  <c:v>307038105.837623</c:v>
                </c:pt>
                <c:pt idx="37847">
                  <c:v>307005751.04593796</c:v>
                </c:pt>
                <c:pt idx="37848">
                  <c:v>306973383.59866297</c:v>
                </c:pt>
                <c:pt idx="37849">
                  <c:v>306941003.49069786</c:v>
                </c:pt>
                <c:pt idx="37850">
                  <c:v>306908610.71694195</c:v>
                </c:pt>
                <c:pt idx="37851">
                  <c:v>306876205.27229494</c:v>
                </c:pt>
                <c:pt idx="37852">
                  <c:v>306843787.15165704</c:v>
                </c:pt>
                <c:pt idx="37853">
                  <c:v>306811356.34992802</c:v>
                </c:pt>
                <c:pt idx="37854">
                  <c:v>306778912.86200696</c:v>
                </c:pt>
                <c:pt idx="37855">
                  <c:v>306746456.68279499</c:v>
                </c:pt>
                <c:pt idx="37856">
                  <c:v>306713987.80719107</c:v>
                </c:pt>
                <c:pt idx="37857">
                  <c:v>306681506.23009396</c:v>
                </c:pt>
                <c:pt idx="37858">
                  <c:v>306649011.94640601</c:v>
                </c:pt>
                <c:pt idx="37859">
                  <c:v>306616504.95102602</c:v>
                </c:pt>
                <c:pt idx="37860">
                  <c:v>306583985.23885298</c:v>
                </c:pt>
                <c:pt idx="37861">
                  <c:v>306551452.80478799</c:v>
                </c:pt>
                <c:pt idx="37862">
                  <c:v>306518907.64373004</c:v>
                </c:pt>
                <c:pt idx="37863">
                  <c:v>306486349.75058001</c:v>
                </c:pt>
                <c:pt idx="37864">
                  <c:v>306453779.12023592</c:v>
                </c:pt>
                <c:pt idx="37865">
                  <c:v>306421195.74759805</c:v>
                </c:pt>
                <c:pt idx="37866">
                  <c:v>306388599.62756711</c:v>
                </c:pt>
                <c:pt idx="37867">
                  <c:v>306355990.75504202</c:v>
                </c:pt>
                <c:pt idx="37868">
                  <c:v>306323369.12492305</c:v>
                </c:pt>
                <c:pt idx="37869">
                  <c:v>306290734.73210895</c:v>
                </c:pt>
                <c:pt idx="37870">
                  <c:v>306258087.57149899</c:v>
                </c:pt>
                <c:pt idx="37871">
                  <c:v>306225427.63799399</c:v>
                </c:pt>
                <c:pt idx="37872">
                  <c:v>306192754.92649192</c:v>
                </c:pt>
                <c:pt idx="37873">
                  <c:v>306160069.43189299</c:v>
                </c:pt>
                <c:pt idx="37874">
                  <c:v>306127371.14909607</c:v>
                </c:pt>
                <c:pt idx="37875">
                  <c:v>306094660.07300109</c:v>
                </c:pt>
                <c:pt idx="37876">
                  <c:v>306061936.19850701</c:v>
                </c:pt>
                <c:pt idx="37877">
                  <c:v>306029199.52051198</c:v>
                </c:pt>
                <c:pt idx="37878">
                  <c:v>305996450.03391492</c:v>
                </c:pt>
                <c:pt idx="37879">
                  <c:v>305963687.73361599</c:v>
                </c:pt>
                <c:pt idx="37880">
                  <c:v>305930912.61451304</c:v>
                </c:pt>
                <c:pt idx="37881">
                  <c:v>305898124.67150497</c:v>
                </c:pt>
                <c:pt idx="37882">
                  <c:v>305865323.89949101</c:v>
                </c:pt>
                <c:pt idx="37883">
                  <c:v>305832510.29336792</c:v>
                </c:pt>
                <c:pt idx="37884">
                  <c:v>305799683.84803605</c:v>
                </c:pt>
                <c:pt idx="37885">
                  <c:v>305766844.558393</c:v>
                </c:pt>
                <c:pt idx="37886">
                  <c:v>305733992.41933596</c:v>
                </c:pt>
                <c:pt idx="37887">
                  <c:v>305701127.42576295</c:v>
                </c:pt>
                <c:pt idx="37888">
                  <c:v>305668249.57257396</c:v>
                </c:pt>
                <c:pt idx="37889">
                  <c:v>305635358.85466498</c:v>
                </c:pt>
                <c:pt idx="37890">
                  <c:v>305602455.2669329</c:v>
                </c:pt>
                <c:pt idx="37891">
                  <c:v>305569538.80427796</c:v>
                </c:pt>
                <c:pt idx="37892">
                  <c:v>305536609.461595</c:v>
                </c:pt>
                <c:pt idx="37893">
                  <c:v>305503667.23378092</c:v>
                </c:pt>
                <c:pt idx="37894">
                  <c:v>305470712.11573499</c:v>
                </c:pt>
                <c:pt idx="37895">
                  <c:v>305437744.10235298</c:v>
                </c:pt>
                <c:pt idx="37896">
                  <c:v>305404763.18853098</c:v>
                </c:pt>
                <c:pt idx="37897">
                  <c:v>305371769.36916608</c:v>
                </c:pt>
                <c:pt idx="37898">
                  <c:v>305338762.63915497</c:v>
                </c:pt>
                <c:pt idx="37899">
                  <c:v>305305742.99339294</c:v>
                </c:pt>
                <c:pt idx="37900">
                  <c:v>305272710.42677689</c:v>
                </c:pt>
                <c:pt idx="37901">
                  <c:v>305239664.93420196</c:v>
                </c:pt>
                <c:pt idx="37902">
                  <c:v>305206606.51056498</c:v>
                </c:pt>
                <c:pt idx="37903">
                  <c:v>305173535.15076005</c:v>
                </c:pt>
                <c:pt idx="37904">
                  <c:v>305140450.84968305</c:v>
                </c:pt>
                <c:pt idx="37905">
                  <c:v>305107353.602229</c:v>
                </c:pt>
                <c:pt idx="37906">
                  <c:v>305074243.40329295</c:v>
                </c:pt>
                <c:pt idx="37907">
                  <c:v>305041120.24776906</c:v>
                </c:pt>
                <c:pt idx="37908">
                  <c:v>305007984.13055205</c:v>
                </c:pt>
                <c:pt idx="37909">
                  <c:v>304974835.04653698</c:v>
                </c:pt>
                <c:pt idx="37910">
                  <c:v>304941672.99061596</c:v>
                </c:pt>
                <c:pt idx="37911">
                  <c:v>304908497.95768392</c:v>
                </c:pt>
                <c:pt idx="37912">
                  <c:v>304875309.94263494</c:v>
                </c:pt>
                <c:pt idx="37913">
                  <c:v>304842108.94036102</c:v>
                </c:pt>
                <c:pt idx="37914">
                  <c:v>304808894.94575697</c:v>
                </c:pt>
                <c:pt idx="37915">
                  <c:v>304775667.95371401</c:v>
                </c:pt>
                <c:pt idx="37916">
                  <c:v>304742427.95912498</c:v>
                </c:pt>
                <c:pt idx="37917">
                  <c:v>304709174.95688295</c:v>
                </c:pt>
                <c:pt idx="37918">
                  <c:v>304675908.94187891</c:v>
                </c:pt>
                <c:pt idx="37919">
                  <c:v>304642629.909006</c:v>
                </c:pt>
                <c:pt idx="37920">
                  <c:v>304609337.85315508</c:v>
                </c:pt>
                <c:pt idx="37921">
                  <c:v>304576032.76921803</c:v>
                </c:pt>
                <c:pt idx="37922">
                  <c:v>304542714.65208501</c:v>
                </c:pt>
                <c:pt idx="37923">
                  <c:v>304509383.49664688</c:v>
                </c:pt>
                <c:pt idx="37924">
                  <c:v>304476039.297795</c:v>
                </c:pt>
                <c:pt idx="37925">
                  <c:v>304442682.05041897</c:v>
                </c:pt>
                <c:pt idx="37926">
                  <c:v>304409311.74940801</c:v>
                </c:pt>
                <c:pt idx="37927">
                  <c:v>304375928.38965303</c:v>
                </c:pt>
                <c:pt idx="37928">
                  <c:v>304342531.96604294</c:v>
                </c:pt>
                <c:pt idx="37929">
                  <c:v>304309122.47346598</c:v>
                </c:pt>
                <c:pt idx="37930">
                  <c:v>304275699.90681201</c:v>
                </c:pt>
                <c:pt idx="37931">
                  <c:v>304242264.26096803</c:v>
                </c:pt>
                <c:pt idx="37932">
                  <c:v>304208815.53082305</c:v>
                </c:pt>
                <c:pt idx="37933">
                  <c:v>304175353.71126503</c:v>
                </c:pt>
                <c:pt idx="37934">
                  <c:v>304141878.79718202</c:v>
                </c:pt>
                <c:pt idx="37935">
                  <c:v>304108390.78345901</c:v>
                </c:pt>
                <c:pt idx="37936">
                  <c:v>304074889.66498399</c:v>
                </c:pt>
                <c:pt idx="37937">
                  <c:v>304041375.4366439</c:v>
                </c:pt>
                <c:pt idx="37938">
                  <c:v>304007848.09332502</c:v>
                </c:pt>
                <c:pt idx="37939">
                  <c:v>303974307.62991202</c:v>
                </c:pt>
                <c:pt idx="37940">
                  <c:v>303940754.041291</c:v>
                </c:pt>
                <c:pt idx="37941">
                  <c:v>303907187.32234699</c:v>
                </c:pt>
                <c:pt idx="37942">
                  <c:v>303873607.46796399</c:v>
                </c:pt>
                <c:pt idx="37943">
                  <c:v>303840014.473028</c:v>
                </c:pt>
                <c:pt idx="37944">
                  <c:v>303806408.332421</c:v>
                </c:pt>
                <c:pt idx="37945">
                  <c:v>303772789.04102802</c:v>
                </c:pt>
                <c:pt idx="37946">
                  <c:v>303739156.593732</c:v>
                </c:pt>
                <c:pt idx="37947">
                  <c:v>303705510.985416</c:v>
                </c:pt>
                <c:pt idx="37948">
                  <c:v>303671852.210962</c:v>
                </c:pt>
                <c:pt idx="37949">
                  <c:v>303638180.26525295</c:v>
                </c:pt>
                <c:pt idx="37950">
                  <c:v>303604495.14317006</c:v>
                </c:pt>
                <c:pt idx="37951">
                  <c:v>303570796.83959502</c:v>
                </c:pt>
                <c:pt idx="37952">
                  <c:v>303537085.34940797</c:v>
                </c:pt>
                <c:pt idx="37953">
                  <c:v>303503360.66749007</c:v>
                </c:pt>
                <c:pt idx="37954">
                  <c:v>303469622.78872102</c:v>
                </c:pt>
                <c:pt idx="37955">
                  <c:v>303435871.70798099</c:v>
                </c:pt>
                <c:pt idx="37956">
                  <c:v>303402107.42014992</c:v>
                </c:pt>
                <c:pt idx="37957">
                  <c:v>303368329.92010492</c:v>
                </c:pt>
                <c:pt idx="37958">
                  <c:v>303334539.20272696</c:v>
                </c:pt>
                <c:pt idx="37959">
                  <c:v>303300735.26289099</c:v>
                </c:pt>
                <c:pt idx="37960">
                  <c:v>303266918.09547794</c:v>
                </c:pt>
                <c:pt idx="37961">
                  <c:v>303233087.69536197</c:v>
                </c:pt>
                <c:pt idx="37962">
                  <c:v>303199244.05742204</c:v>
                </c:pt>
                <c:pt idx="37963">
                  <c:v>303165387.176534</c:v>
                </c:pt>
                <c:pt idx="37964">
                  <c:v>303131517.04757303</c:v>
                </c:pt>
                <c:pt idx="37965">
                  <c:v>303097633.66541505</c:v>
                </c:pt>
                <c:pt idx="37966">
                  <c:v>303063737.02493495</c:v>
                </c:pt>
                <c:pt idx="37967">
                  <c:v>303029827.12100703</c:v>
                </c:pt>
                <c:pt idx="37968">
                  <c:v>302995903.94850498</c:v>
                </c:pt>
                <c:pt idx="37969">
                  <c:v>302961967.50230294</c:v>
                </c:pt>
                <c:pt idx="37970">
                  <c:v>302928017.77727395</c:v>
                </c:pt>
                <c:pt idx="37971">
                  <c:v>302894054.768291</c:v>
                </c:pt>
                <c:pt idx="37972">
                  <c:v>302860078.47022599</c:v>
                </c:pt>
                <c:pt idx="37973">
                  <c:v>302826088.87795001</c:v>
                </c:pt>
                <c:pt idx="37974">
                  <c:v>302792085.98633397</c:v>
                </c:pt>
                <c:pt idx="37975">
                  <c:v>302758069.79024994</c:v>
                </c:pt>
                <c:pt idx="37976">
                  <c:v>302724040.284567</c:v>
                </c:pt>
                <c:pt idx="37977">
                  <c:v>302689997.46415502</c:v>
                </c:pt>
                <c:pt idx="37978">
                  <c:v>302655941.32388401</c:v>
                </c:pt>
                <c:pt idx="37979">
                  <c:v>302621871.85862106</c:v>
                </c:pt>
                <c:pt idx="37980">
                  <c:v>302587789.063236</c:v>
                </c:pt>
                <c:pt idx="37981">
                  <c:v>302553692.93259495</c:v>
                </c:pt>
                <c:pt idx="37982">
                  <c:v>302519583.46156597</c:v>
                </c:pt>
                <c:pt idx="37983">
                  <c:v>302485460.64501506</c:v>
                </c:pt>
                <c:pt idx="37984">
                  <c:v>302451324.47780901</c:v>
                </c:pt>
                <c:pt idx="37985">
                  <c:v>302417174.95481205</c:v>
                </c:pt>
                <c:pt idx="37986">
                  <c:v>302383012.07089102</c:v>
                </c:pt>
                <c:pt idx="37987">
                  <c:v>302348835.82090896</c:v>
                </c:pt>
                <c:pt idx="37988">
                  <c:v>302314646.19972998</c:v>
                </c:pt>
                <c:pt idx="37989">
                  <c:v>302280443.20221692</c:v>
                </c:pt>
                <c:pt idx="37990">
                  <c:v>302246226.82323396</c:v>
                </c:pt>
                <c:pt idx="37991">
                  <c:v>302211997.057643</c:v>
                </c:pt>
                <c:pt idx="37992">
                  <c:v>302177753.90030396</c:v>
                </c:pt>
                <c:pt idx="37993">
                  <c:v>302143497.34608001</c:v>
                </c:pt>
                <c:pt idx="37994">
                  <c:v>302109227.38983101</c:v>
                </c:pt>
                <c:pt idx="37995">
                  <c:v>302074944.02641696</c:v>
                </c:pt>
                <c:pt idx="37996">
                  <c:v>302040647.250696</c:v>
                </c:pt>
                <c:pt idx="37997">
                  <c:v>302006337.05752903</c:v>
                </c:pt>
                <c:pt idx="37998">
                  <c:v>301972013.44177192</c:v>
                </c:pt>
                <c:pt idx="37999">
                  <c:v>301937676.39828491</c:v>
                </c:pt>
                <c:pt idx="38000">
                  <c:v>301903325.92192292</c:v>
                </c:pt>
                <c:pt idx="38001">
                  <c:v>301868962.00754309</c:v>
                </c:pt>
                <c:pt idx="38002">
                  <c:v>301834584.65000105</c:v>
                </c:pt>
                <c:pt idx="38003">
                  <c:v>301800193.84415108</c:v>
                </c:pt>
                <c:pt idx="38004">
                  <c:v>301765789.58485001</c:v>
                </c:pt>
                <c:pt idx="38005">
                  <c:v>301731371.86694992</c:v>
                </c:pt>
                <c:pt idx="38006">
                  <c:v>301696940.685305</c:v>
                </c:pt>
                <c:pt idx="38007">
                  <c:v>301662496.03476697</c:v>
                </c:pt>
                <c:pt idx="38008">
                  <c:v>301628037.91018891</c:v>
                </c:pt>
                <c:pt idx="38009">
                  <c:v>301593566.30642205</c:v>
                </c:pt>
                <c:pt idx="38010">
                  <c:v>301559081.21831697</c:v>
                </c:pt>
                <c:pt idx="38011">
                  <c:v>301524582.64072508</c:v>
                </c:pt>
                <c:pt idx="38012">
                  <c:v>301490070.56849301</c:v>
                </c:pt>
                <c:pt idx="38013">
                  <c:v>301455544.99647194</c:v>
                </c:pt>
                <c:pt idx="38014">
                  <c:v>301421005.91951001</c:v>
                </c:pt>
                <c:pt idx="38015">
                  <c:v>301386453.33245295</c:v>
                </c:pt>
                <c:pt idx="38016">
                  <c:v>301351887.23014992</c:v>
                </c:pt>
                <c:pt idx="38017">
                  <c:v>301317307.60744607</c:v>
                </c:pt>
                <c:pt idx="38018">
                  <c:v>301282714.45918697</c:v>
                </c:pt>
                <c:pt idx="38019">
                  <c:v>301248107.78021699</c:v>
                </c:pt>
                <c:pt idx="38020">
                  <c:v>301213487.56538099</c:v>
                </c:pt>
                <c:pt idx="38021">
                  <c:v>301178853.80952311</c:v>
                </c:pt>
                <c:pt idx="38022">
                  <c:v>301144206.50748497</c:v>
                </c:pt>
                <c:pt idx="38023">
                  <c:v>301109545.65410805</c:v>
                </c:pt>
                <c:pt idx="38024">
                  <c:v>301074871.24423599</c:v>
                </c:pt>
                <c:pt idx="38025">
                  <c:v>301040183.27270794</c:v>
                </c:pt>
                <c:pt idx="38026">
                  <c:v>301005481.73436391</c:v>
                </c:pt>
                <c:pt idx="38027">
                  <c:v>300970766.624044</c:v>
                </c:pt>
                <c:pt idx="38028">
                  <c:v>300936037.93658596</c:v>
                </c:pt>
                <c:pt idx="38029">
                  <c:v>300901295.66682905</c:v>
                </c:pt>
                <c:pt idx="38030">
                  <c:v>300866539.80960792</c:v>
                </c:pt>
                <c:pt idx="38031">
                  <c:v>300831770.35976207</c:v>
                </c:pt>
                <c:pt idx="38032">
                  <c:v>300796987.31212401</c:v>
                </c:pt>
                <c:pt idx="38033">
                  <c:v>300762190.66153198</c:v>
                </c:pt>
                <c:pt idx="38034">
                  <c:v>300727380.40281695</c:v>
                </c:pt>
                <c:pt idx="38035">
                  <c:v>300692556.53081501</c:v>
                </c:pt>
                <c:pt idx="38036">
                  <c:v>300657719.04035801</c:v>
                </c:pt>
                <c:pt idx="38037">
                  <c:v>300622867.92627788</c:v>
                </c:pt>
                <c:pt idx="38038">
                  <c:v>300588003.18340498</c:v>
                </c:pt>
                <c:pt idx="38039">
                  <c:v>300553124.80657101</c:v>
                </c:pt>
                <c:pt idx="38040">
                  <c:v>300518232.79060596</c:v>
                </c:pt>
                <c:pt idx="38041">
                  <c:v>300483327.13033694</c:v>
                </c:pt>
                <c:pt idx="38042">
                  <c:v>300448407.82059401</c:v>
                </c:pt>
                <c:pt idx="38043">
                  <c:v>300413474.85620296</c:v>
                </c:pt>
                <c:pt idx="38044">
                  <c:v>300378528.23199195</c:v>
                </c:pt>
                <c:pt idx="38045">
                  <c:v>300343567.94278497</c:v>
                </c:pt>
                <c:pt idx="38046">
                  <c:v>300308593.98340899</c:v>
                </c:pt>
                <c:pt idx="38047">
                  <c:v>300273606.34868801</c:v>
                </c:pt>
                <c:pt idx="38048">
                  <c:v>300238605.03344399</c:v>
                </c:pt>
                <c:pt idx="38049">
                  <c:v>300203590.03250092</c:v>
                </c:pt>
                <c:pt idx="38050">
                  <c:v>300168561.34067899</c:v>
                </c:pt>
                <c:pt idx="38051">
                  <c:v>300133518.952802</c:v>
                </c:pt>
                <c:pt idx="38052">
                  <c:v>300098462.86368799</c:v>
                </c:pt>
                <c:pt idx="38053">
                  <c:v>300063393.06815702</c:v>
                </c:pt>
                <c:pt idx="38054">
                  <c:v>300028309.56102705</c:v>
                </c:pt>
                <c:pt idx="38055">
                  <c:v>299993212.33711702</c:v>
                </c:pt>
                <c:pt idx="38056">
                  <c:v>299958101.39124292</c:v>
                </c:pt>
                <c:pt idx="38057">
                  <c:v>299922976.71822101</c:v>
                </c:pt>
                <c:pt idx="38058">
                  <c:v>299887838.31286705</c:v>
                </c:pt>
                <c:pt idx="38059">
                  <c:v>299852686.16999501</c:v>
                </c:pt>
                <c:pt idx="38060">
                  <c:v>299817520.28441799</c:v>
                </c:pt>
                <c:pt idx="38061">
                  <c:v>299782340.65095001</c:v>
                </c:pt>
                <c:pt idx="38062">
                  <c:v>299747147.26440102</c:v>
                </c:pt>
                <c:pt idx="38063">
                  <c:v>299711940.11958402</c:v>
                </c:pt>
                <c:pt idx="38064">
                  <c:v>299676719.21130794</c:v>
                </c:pt>
                <c:pt idx="38065">
                  <c:v>299641484.53438199</c:v>
                </c:pt>
                <c:pt idx="38066">
                  <c:v>299606236.08361501</c:v>
                </c:pt>
                <c:pt idx="38067">
                  <c:v>299570973.85381508</c:v>
                </c:pt>
                <c:pt idx="38068">
                  <c:v>299535697.83978796</c:v>
                </c:pt>
                <c:pt idx="38069">
                  <c:v>299500408.03633887</c:v>
                </c:pt>
                <c:pt idx="38070">
                  <c:v>299465104.43827397</c:v>
                </c:pt>
                <c:pt idx="38071">
                  <c:v>299429787.04039705</c:v>
                </c:pt>
                <c:pt idx="38072">
                  <c:v>299394455.83751005</c:v>
                </c:pt>
                <c:pt idx="38073">
                  <c:v>299359110.82441598</c:v>
                </c:pt>
                <c:pt idx="38074">
                  <c:v>299323751.9959169</c:v>
                </c:pt>
                <c:pt idx="38075">
                  <c:v>299288379.34681207</c:v>
                </c:pt>
                <c:pt idx="38076">
                  <c:v>299252992.87189996</c:v>
                </c:pt>
                <c:pt idx="38077">
                  <c:v>299217592.56598091</c:v>
                </c:pt>
                <c:pt idx="38078">
                  <c:v>299182178.42385298</c:v>
                </c:pt>
                <c:pt idx="38079">
                  <c:v>299146750.44031</c:v>
                </c:pt>
                <c:pt idx="38080">
                  <c:v>299111308.61015105</c:v>
                </c:pt>
                <c:pt idx="38081">
                  <c:v>299075852.928168</c:v>
                </c:pt>
                <c:pt idx="38082">
                  <c:v>299040383.389157</c:v>
                </c:pt>
                <c:pt idx="38083">
                  <c:v>299004899.98790991</c:v>
                </c:pt>
                <c:pt idx="38084">
                  <c:v>298969402.71921903</c:v>
                </c:pt>
                <c:pt idx="38085">
                  <c:v>298933891.57787502</c:v>
                </c:pt>
                <c:pt idx="38086">
                  <c:v>298898366.55866897</c:v>
                </c:pt>
                <c:pt idx="38087">
                  <c:v>298862827.65638793</c:v>
                </c:pt>
                <c:pt idx="38088">
                  <c:v>298827274.86582208</c:v>
                </c:pt>
                <c:pt idx="38089">
                  <c:v>298791708.18175799</c:v>
                </c:pt>
                <c:pt idx="38090">
                  <c:v>298756127.59898192</c:v>
                </c:pt>
                <c:pt idx="38091">
                  <c:v>298720533.11227787</c:v>
                </c:pt>
                <c:pt idx="38092">
                  <c:v>298684924.71643192</c:v>
                </c:pt>
                <c:pt idx="38093">
                  <c:v>298649302.40622699</c:v>
                </c:pt>
                <c:pt idx="38094">
                  <c:v>298613666.17644501</c:v>
                </c:pt>
                <c:pt idx="38095">
                  <c:v>298578016.02186698</c:v>
                </c:pt>
                <c:pt idx="38096">
                  <c:v>298542351.93727297</c:v>
                </c:pt>
                <c:pt idx="38097">
                  <c:v>298506673.91744399</c:v>
                </c:pt>
                <c:pt idx="38098">
                  <c:v>298470981.95715606</c:v>
                </c:pt>
                <c:pt idx="38099">
                  <c:v>298435276.05118799</c:v>
                </c:pt>
                <c:pt idx="38100">
                  <c:v>298399556.19431609</c:v>
                </c:pt>
                <c:pt idx="38101">
                  <c:v>298363822.38131392</c:v>
                </c:pt>
                <c:pt idx="38102">
                  <c:v>298328074.60695791</c:v>
                </c:pt>
                <c:pt idx="38103">
                  <c:v>298292312.86602002</c:v>
                </c:pt>
                <c:pt idx="38104">
                  <c:v>298256537.15327197</c:v>
                </c:pt>
                <c:pt idx="38105">
                  <c:v>298220747.46348602</c:v>
                </c:pt>
                <c:pt idx="38106">
                  <c:v>298184943.79143196</c:v>
                </c:pt>
                <c:pt idx="38107">
                  <c:v>298149126.13187891</c:v>
                </c:pt>
                <c:pt idx="38108">
                  <c:v>298113294.47959501</c:v>
                </c:pt>
                <c:pt idx="38109">
                  <c:v>298077448.829346</c:v>
                </c:pt>
                <c:pt idx="38110">
                  <c:v>298041589.17589909</c:v>
                </c:pt>
                <c:pt idx="38111">
                  <c:v>298005715.514018</c:v>
                </c:pt>
                <c:pt idx="38112">
                  <c:v>297969827.83846802</c:v>
                </c:pt>
                <c:pt idx="38113">
                  <c:v>297933926.14401108</c:v>
                </c:pt>
                <c:pt idx="38114">
                  <c:v>297898010.42540795</c:v>
                </c:pt>
                <c:pt idx="38115">
                  <c:v>297862080.67742103</c:v>
                </c:pt>
                <c:pt idx="38116">
                  <c:v>297826136.89480799</c:v>
                </c:pt>
                <c:pt idx="38117">
                  <c:v>297790179.07232893</c:v>
                </c:pt>
                <c:pt idx="38118">
                  <c:v>297754207.20473891</c:v>
                </c:pt>
                <c:pt idx="38119">
                  <c:v>297718221.28679699</c:v>
                </c:pt>
                <c:pt idx="38120">
                  <c:v>297682221.31325501</c:v>
                </c:pt>
                <c:pt idx="38121">
                  <c:v>297646207.27887005</c:v>
                </c:pt>
                <c:pt idx="38122">
                  <c:v>297610179.17839301</c:v>
                </c:pt>
                <c:pt idx="38123">
                  <c:v>297574137.00657696</c:v>
                </c:pt>
                <c:pt idx="38124">
                  <c:v>297538080.75817198</c:v>
                </c:pt>
                <c:pt idx="38125">
                  <c:v>297502010.42792696</c:v>
                </c:pt>
                <c:pt idx="38126">
                  <c:v>297465926.01059198</c:v>
                </c:pt>
                <c:pt idx="38127">
                  <c:v>297429827.50091296</c:v>
                </c:pt>
                <c:pt idx="38128">
                  <c:v>297393714.89363599</c:v>
                </c:pt>
                <c:pt idx="38129">
                  <c:v>297357588.18350798</c:v>
                </c:pt>
                <c:pt idx="38130">
                  <c:v>297321447.36526996</c:v>
                </c:pt>
                <c:pt idx="38131">
                  <c:v>297285292.43366694</c:v>
                </c:pt>
                <c:pt idx="38132">
                  <c:v>297249123.38344002</c:v>
                </c:pt>
                <c:pt idx="38133">
                  <c:v>297212940.20932901</c:v>
                </c:pt>
                <c:pt idx="38134">
                  <c:v>297176742.90607393</c:v>
                </c:pt>
                <c:pt idx="38135">
                  <c:v>297140531.468413</c:v>
                </c:pt>
                <c:pt idx="38136">
                  <c:v>297104305.89108294</c:v>
                </c:pt>
                <c:pt idx="38137">
                  <c:v>297068066.16881907</c:v>
                </c:pt>
                <c:pt idx="38138">
                  <c:v>297031812.29635596</c:v>
                </c:pt>
                <c:pt idx="38139">
                  <c:v>296995544.26842809</c:v>
                </c:pt>
                <c:pt idx="38140">
                  <c:v>296959262.07976705</c:v>
                </c:pt>
                <c:pt idx="38141">
                  <c:v>296922965.72510499</c:v>
                </c:pt>
                <c:pt idx="38142">
                  <c:v>296886655.19917005</c:v>
                </c:pt>
                <c:pt idx="38143">
                  <c:v>296850330.49669194</c:v>
                </c:pt>
                <c:pt idx="38144">
                  <c:v>296813991.61239803</c:v>
                </c:pt>
                <c:pt idx="38145">
                  <c:v>296777638.54101402</c:v>
                </c:pt>
                <c:pt idx="38146">
                  <c:v>296741271.27726698</c:v>
                </c:pt>
                <c:pt idx="38147">
                  <c:v>296704889.81587791</c:v>
                </c:pt>
                <c:pt idx="38148">
                  <c:v>296668494.15157205</c:v>
                </c:pt>
                <c:pt idx="38149">
                  <c:v>296632084.27906996</c:v>
                </c:pt>
                <c:pt idx="38150">
                  <c:v>296595660.19309098</c:v>
                </c:pt>
                <c:pt idx="38151">
                  <c:v>296559221.88835597</c:v>
                </c:pt>
                <c:pt idx="38152">
                  <c:v>296522769.35957998</c:v>
                </c:pt>
                <c:pt idx="38153">
                  <c:v>296486302.60148305</c:v>
                </c:pt>
                <c:pt idx="38154">
                  <c:v>296449821.60877705</c:v>
                </c:pt>
                <c:pt idx="38155">
                  <c:v>296413326.37617803</c:v>
                </c:pt>
                <c:pt idx="38156">
                  <c:v>296376816.89839792</c:v>
                </c:pt>
                <c:pt idx="38157">
                  <c:v>296340293.17014998</c:v>
                </c:pt>
                <c:pt idx="38158">
                  <c:v>296303755.18614209</c:v>
                </c:pt>
                <c:pt idx="38159">
                  <c:v>296267202.94108492</c:v>
                </c:pt>
                <c:pt idx="38160">
                  <c:v>296230636.42968494</c:v>
                </c:pt>
                <c:pt idx="38161">
                  <c:v>296194055.64665002</c:v>
                </c:pt>
                <c:pt idx="38162">
                  <c:v>296157460.58668393</c:v>
                </c:pt>
                <c:pt idx="38163">
                  <c:v>296120851.24449205</c:v>
                </c:pt>
                <c:pt idx="38164">
                  <c:v>296084227.61477602</c:v>
                </c:pt>
                <c:pt idx="38165">
                  <c:v>296047589.69223785</c:v>
                </c:pt>
                <c:pt idx="38166">
                  <c:v>296010937.47157794</c:v>
                </c:pt>
                <c:pt idx="38167">
                  <c:v>295974270.94749302</c:v>
                </c:pt>
                <c:pt idx="38168">
                  <c:v>295937590.11468297</c:v>
                </c:pt>
                <c:pt idx="38169">
                  <c:v>295900894.967843</c:v>
                </c:pt>
                <c:pt idx="38170">
                  <c:v>295864185.50166792</c:v>
                </c:pt>
                <c:pt idx="38171">
                  <c:v>295827461.71085101</c:v>
                </c:pt>
                <c:pt idx="38172">
                  <c:v>295790723.59008503</c:v>
                </c:pt>
                <c:pt idx="38173">
                  <c:v>295753971.13406098</c:v>
                </c:pt>
                <c:pt idx="38174">
                  <c:v>295717204.33746701</c:v>
                </c:pt>
                <c:pt idx="38175">
                  <c:v>295680423.19499391</c:v>
                </c:pt>
                <c:pt idx="38176">
                  <c:v>295643627.70132601</c:v>
                </c:pt>
                <c:pt idx="38177">
                  <c:v>295606817.85115105</c:v>
                </c:pt>
                <c:pt idx="38178">
                  <c:v>295569993.63915205</c:v>
                </c:pt>
                <c:pt idx="38179">
                  <c:v>295533155.06001198</c:v>
                </c:pt>
                <c:pt idx="38180">
                  <c:v>295496302.10841304</c:v>
                </c:pt>
                <c:pt idx="38181">
                  <c:v>295459434.77903396</c:v>
                </c:pt>
                <c:pt idx="38182">
                  <c:v>295422553.06655502</c:v>
                </c:pt>
                <c:pt idx="38183">
                  <c:v>295385656.96565396</c:v>
                </c:pt>
                <c:pt idx="38184">
                  <c:v>295348746.47100496</c:v>
                </c:pt>
                <c:pt idx="38185">
                  <c:v>295311821.57728499</c:v>
                </c:pt>
                <c:pt idx="38186">
                  <c:v>295274882.27916598</c:v>
                </c:pt>
                <c:pt idx="38187">
                  <c:v>295237928.57132</c:v>
                </c:pt>
                <c:pt idx="38188">
                  <c:v>295200960.44841802</c:v>
                </c:pt>
                <c:pt idx="38189">
                  <c:v>295163977.90512902</c:v>
                </c:pt>
                <c:pt idx="38190">
                  <c:v>295126980.93612099</c:v>
                </c:pt>
                <c:pt idx="38191">
                  <c:v>295089969.53606099</c:v>
                </c:pt>
                <c:pt idx="38192">
                  <c:v>295052943.69961202</c:v>
                </c:pt>
                <c:pt idx="38193">
                  <c:v>295015903.42143893</c:v>
                </c:pt>
                <c:pt idx="38194">
                  <c:v>294978848.69620496</c:v>
                </c:pt>
                <c:pt idx="38195">
                  <c:v>294941779.51856905</c:v>
                </c:pt>
                <c:pt idx="38196">
                  <c:v>294904695.88319105</c:v>
                </c:pt>
                <c:pt idx="38197">
                  <c:v>294867597.78472996</c:v>
                </c:pt>
                <c:pt idx="38198">
                  <c:v>294830485.21784109</c:v>
                </c:pt>
                <c:pt idx="38199">
                  <c:v>294793358.17717898</c:v>
                </c:pt>
                <c:pt idx="38200">
                  <c:v>294756216.65739906</c:v>
                </c:pt>
                <c:pt idx="38201">
                  <c:v>294719060.65315306</c:v>
                </c:pt>
                <c:pt idx="38202">
                  <c:v>294681890.15908998</c:v>
                </c:pt>
                <c:pt idx="38203">
                  <c:v>294644705.16986108</c:v>
                </c:pt>
                <c:pt idx="38204">
                  <c:v>294607505.68011302</c:v>
                </c:pt>
                <c:pt idx="38205">
                  <c:v>294570291.68449301</c:v>
                </c:pt>
                <c:pt idx="38206">
                  <c:v>294533063.17764598</c:v>
                </c:pt>
                <c:pt idx="38207">
                  <c:v>294495820.15421402</c:v>
                </c:pt>
                <c:pt idx="38208">
                  <c:v>294458562.60884106</c:v>
                </c:pt>
                <c:pt idx="38209">
                  <c:v>294421290.53616601</c:v>
                </c:pt>
                <c:pt idx="38210">
                  <c:v>294384003.93082899</c:v>
                </c:pt>
                <c:pt idx="38211">
                  <c:v>294346702.78746605</c:v>
                </c:pt>
                <c:pt idx="38212">
                  <c:v>294309387.10071498</c:v>
                </c:pt>
                <c:pt idx="38213">
                  <c:v>294272056.86521</c:v>
                </c:pt>
                <c:pt idx="38214">
                  <c:v>294234712.07558298</c:v>
                </c:pt>
                <c:pt idx="38215">
                  <c:v>294197352.72646695</c:v>
                </c:pt>
                <c:pt idx="38216">
                  <c:v>294159978.812491</c:v>
                </c:pt>
                <c:pt idx="38217">
                  <c:v>294122590.32828492</c:v>
                </c:pt>
                <c:pt idx="38218">
                  <c:v>294085187.26847392</c:v>
                </c:pt>
                <c:pt idx="38219">
                  <c:v>294047769.627684</c:v>
                </c:pt>
                <c:pt idx="38220">
                  <c:v>294010337.40053999</c:v>
                </c:pt>
                <c:pt idx="38221">
                  <c:v>293972890.58166403</c:v>
                </c:pt>
                <c:pt idx="38222">
                  <c:v>293935429.16567695</c:v>
                </c:pt>
                <c:pt idx="38223">
                  <c:v>293897953.14719903</c:v>
                </c:pt>
                <c:pt idx="38224">
                  <c:v>293860462.52084601</c:v>
                </c:pt>
                <c:pt idx="38225">
                  <c:v>293822957.28123593</c:v>
                </c:pt>
                <c:pt idx="38226">
                  <c:v>293785437.42298293</c:v>
                </c:pt>
                <c:pt idx="38227">
                  <c:v>293747902.94070101</c:v>
                </c:pt>
                <c:pt idx="38228">
                  <c:v>293710353.829</c:v>
                </c:pt>
                <c:pt idx="38229">
                  <c:v>293672790.08249199</c:v>
                </c:pt>
                <c:pt idx="38230">
                  <c:v>293635211.69578499</c:v>
                </c:pt>
                <c:pt idx="38231">
                  <c:v>293597618.66348505</c:v>
                </c:pt>
                <c:pt idx="38232">
                  <c:v>293560010.98019892</c:v>
                </c:pt>
                <c:pt idx="38233">
                  <c:v>293522388.64052904</c:v>
                </c:pt>
                <c:pt idx="38234">
                  <c:v>293484751.63907892</c:v>
                </c:pt>
                <c:pt idx="38235">
                  <c:v>293447099.97044796</c:v>
                </c:pt>
                <c:pt idx="38236">
                  <c:v>293409433.62923592</c:v>
                </c:pt>
                <c:pt idx="38237">
                  <c:v>293371752.61004001</c:v>
                </c:pt>
                <c:pt idx="38238">
                  <c:v>293334056.90745705</c:v>
                </c:pt>
                <c:pt idx="38239">
                  <c:v>293296346.51607895</c:v>
                </c:pt>
                <c:pt idx="38240">
                  <c:v>293258621.43050092</c:v>
                </c:pt>
                <c:pt idx="38241">
                  <c:v>293220881.64531302</c:v>
                </c:pt>
                <c:pt idx="38242">
                  <c:v>293183127.15510398</c:v>
                </c:pt>
                <c:pt idx="38243">
                  <c:v>293145357.95446205</c:v>
                </c:pt>
                <c:pt idx="38244">
                  <c:v>293107574.03797394</c:v>
                </c:pt>
                <c:pt idx="38245">
                  <c:v>293069775.40022391</c:v>
                </c:pt>
                <c:pt idx="38246">
                  <c:v>293031962.03579396</c:v>
                </c:pt>
                <c:pt idx="38247">
                  <c:v>292994133.93926603</c:v>
                </c:pt>
                <c:pt idx="38248">
                  <c:v>292956291.10522002</c:v>
                </c:pt>
                <c:pt idx="38249">
                  <c:v>292918433.52823395</c:v>
                </c:pt>
                <c:pt idx="38250">
                  <c:v>292880561.20288295</c:v>
                </c:pt>
                <c:pt idx="38251">
                  <c:v>292842674.123743</c:v>
                </c:pt>
                <c:pt idx="38252">
                  <c:v>292804772.28538603</c:v>
                </c:pt>
                <c:pt idx="38253">
                  <c:v>292766855.68238395</c:v>
                </c:pt>
                <c:pt idx="38254">
                  <c:v>292728924.30930698</c:v>
                </c:pt>
                <c:pt idx="38255">
                  <c:v>292690978.16072208</c:v>
                </c:pt>
                <c:pt idx="38256">
                  <c:v>292653017.23119599</c:v>
                </c:pt>
                <c:pt idx="38257">
                  <c:v>292615041.51529294</c:v>
                </c:pt>
                <c:pt idx="38258">
                  <c:v>292577051.007577</c:v>
                </c:pt>
                <c:pt idx="38259">
                  <c:v>292539045.70260793</c:v>
                </c:pt>
                <c:pt idx="38260">
                  <c:v>292501025.59494603</c:v>
                </c:pt>
                <c:pt idx="38261">
                  <c:v>292462990.67914897</c:v>
                </c:pt>
                <c:pt idx="38262">
                  <c:v>292424940.94977295</c:v>
                </c:pt>
                <c:pt idx="38263">
                  <c:v>292386876.40137297</c:v>
                </c:pt>
                <c:pt idx="38264">
                  <c:v>292348797.02850002</c:v>
                </c:pt>
                <c:pt idx="38265">
                  <c:v>292310702.82570696</c:v>
                </c:pt>
                <c:pt idx="38266">
                  <c:v>292272593.78754205</c:v>
                </c:pt>
                <c:pt idx="38267">
                  <c:v>292234469.908553</c:v>
                </c:pt>
                <c:pt idx="38268">
                  <c:v>292196331.18328601</c:v>
                </c:pt>
                <c:pt idx="38269">
                  <c:v>292158177.60628492</c:v>
                </c:pt>
                <c:pt idx="38270">
                  <c:v>292120009.17209202</c:v>
                </c:pt>
                <c:pt idx="38271">
                  <c:v>292081825.87524694</c:v>
                </c:pt>
                <c:pt idx="38272">
                  <c:v>292043627.71028996</c:v>
                </c:pt>
                <c:pt idx="38273">
                  <c:v>292005414.671758</c:v>
                </c:pt>
                <c:pt idx="38274">
                  <c:v>291967186.75418597</c:v>
                </c:pt>
                <c:pt idx="38275">
                  <c:v>291928943.95210695</c:v>
                </c:pt>
                <c:pt idx="38276">
                  <c:v>291890686.26005399</c:v>
                </c:pt>
                <c:pt idx="38277">
                  <c:v>291852413.67255598</c:v>
                </c:pt>
                <c:pt idx="38278">
                  <c:v>291814126.18414205</c:v>
                </c:pt>
                <c:pt idx="38279">
                  <c:v>291775823.78933692</c:v>
                </c:pt>
                <c:pt idx="38280">
                  <c:v>291737506.48266786</c:v>
                </c:pt>
                <c:pt idx="38281">
                  <c:v>291699174.25865602</c:v>
                </c:pt>
                <c:pt idx="38282">
                  <c:v>291660827.11182302</c:v>
                </c:pt>
                <c:pt idx="38283">
                  <c:v>291622465.03668797</c:v>
                </c:pt>
                <c:pt idx="38284">
                  <c:v>291584088.02776802</c:v>
                </c:pt>
                <c:pt idx="38285">
                  <c:v>291545696.07958001</c:v>
                </c:pt>
                <c:pt idx="38286">
                  <c:v>291507289.18663692</c:v>
                </c:pt>
                <c:pt idx="38287">
                  <c:v>291468867.34345108</c:v>
                </c:pt>
                <c:pt idx="38288">
                  <c:v>291430430.54453301</c:v>
                </c:pt>
                <c:pt idx="38289">
                  <c:v>291391978.78438991</c:v>
                </c:pt>
                <c:pt idx="38290">
                  <c:v>291353512.05753011</c:v>
                </c:pt>
                <c:pt idx="38291">
                  <c:v>291315030.35845709</c:v>
                </c:pt>
                <c:pt idx="38292">
                  <c:v>291276533.68167496</c:v>
                </c:pt>
                <c:pt idx="38293">
                  <c:v>291238022.02168292</c:v>
                </c:pt>
                <c:pt idx="38294">
                  <c:v>291199495.37298203</c:v>
                </c:pt>
                <c:pt idx="38295">
                  <c:v>291160953.73006892</c:v>
                </c:pt>
                <c:pt idx="38296">
                  <c:v>291122397.08744001</c:v>
                </c:pt>
                <c:pt idx="38297">
                  <c:v>291083825.43958694</c:v>
                </c:pt>
                <c:pt idx="38298">
                  <c:v>291045238.78100294</c:v>
                </c:pt>
                <c:pt idx="38299">
                  <c:v>291006637.10617799</c:v>
                </c:pt>
                <c:pt idx="38300">
                  <c:v>290968020.40959996</c:v>
                </c:pt>
                <c:pt idx="38301">
                  <c:v>290929388.68575501</c:v>
                </c:pt>
                <c:pt idx="38302">
                  <c:v>290890741.92912698</c:v>
                </c:pt>
                <c:pt idx="38303">
                  <c:v>290852080.13419902</c:v>
                </c:pt>
                <c:pt idx="38304">
                  <c:v>290813403.29545099</c:v>
                </c:pt>
                <c:pt idx="38305">
                  <c:v>290774711.407363</c:v>
                </c:pt>
                <c:pt idx="38306">
                  <c:v>290736004.46440899</c:v>
                </c:pt>
                <c:pt idx="38307">
                  <c:v>290697282.46106601</c:v>
                </c:pt>
                <c:pt idx="38308">
                  <c:v>290658545.39180696</c:v>
                </c:pt>
                <c:pt idx="38309">
                  <c:v>290619793.25110197</c:v>
                </c:pt>
                <c:pt idx="38310">
                  <c:v>290581026.03342009</c:v>
                </c:pt>
                <c:pt idx="38311">
                  <c:v>290542243.73322892</c:v>
                </c:pt>
                <c:pt idx="38312">
                  <c:v>290503446.34499401</c:v>
                </c:pt>
                <c:pt idx="38313">
                  <c:v>290464633.86317801</c:v>
                </c:pt>
                <c:pt idx="38314">
                  <c:v>290425806.28224194</c:v>
                </c:pt>
                <c:pt idx="38315">
                  <c:v>290386963.59664595</c:v>
                </c:pt>
                <c:pt idx="38316">
                  <c:v>290348105.80084801</c:v>
                </c:pt>
                <c:pt idx="38317">
                  <c:v>290309232.88930202</c:v>
                </c:pt>
                <c:pt idx="38318">
                  <c:v>290270344.85646302</c:v>
                </c:pt>
                <c:pt idx="38319">
                  <c:v>290231441.69678199</c:v>
                </c:pt>
                <c:pt idx="38320">
                  <c:v>290192523.40470892</c:v>
                </c:pt>
                <c:pt idx="38321">
                  <c:v>290153589.97469091</c:v>
                </c:pt>
                <c:pt idx="38322">
                  <c:v>290114641.40117395</c:v>
                </c:pt>
                <c:pt idx="38323">
                  <c:v>290075677.67860198</c:v>
                </c:pt>
                <c:pt idx="38324">
                  <c:v>290036698.80141598</c:v>
                </c:pt>
                <c:pt idx="38325">
                  <c:v>289997704.76405698</c:v>
                </c:pt>
                <c:pt idx="38326">
                  <c:v>289958695.56096298</c:v>
                </c:pt>
                <c:pt idx="38327">
                  <c:v>289919671.18656701</c:v>
                </c:pt>
                <c:pt idx="38328">
                  <c:v>289880631.635306</c:v>
                </c:pt>
                <c:pt idx="38329">
                  <c:v>289841576.90160996</c:v>
                </c:pt>
                <c:pt idx="38330">
                  <c:v>289802506.97990996</c:v>
                </c:pt>
                <c:pt idx="38331">
                  <c:v>289763421.86463201</c:v>
                </c:pt>
                <c:pt idx="38332">
                  <c:v>289724321.55020303</c:v>
                </c:pt>
                <c:pt idx="38333">
                  <c:v>289685206.03104699</c:v>
                </c:pt>
                <c:pt idx="38334">
                  <c:v>289646075.30158401</c:v>
                </c:pt>
                <c:pt idx="38335">
                  <c:v>289606929.35623592</c:v>
                </c:pt>
                <c:pt idx="38336">
                  <c:v>289567768.18941802</c:v>
                </c:pt>
                <c:pt idx="38337">
                  <c:v>289528591.79554796</c:v>
                </c:pt>
                <c:pt idx="38338">
                  <c:v>289489400.169038</c:v>
                </c:pt>
                <c:pt idx="38339">
                  <c:v>289450193.30430001</c:v>
                </c:pt>
                <c:pt idx="38340">
                  <c:v>289410971.19574392</c:v>
                </c:pt>
                <c:pt idx="38341">
                  <c:v>289371733.83777601</c:v>
                </c:pt>
                <c:pt idx="38342">
                  <c:v>289332481.22480297</c:v>
                </c:pt>
                <c:pt idx="38343">
                  <c:v>289293213.35122705</c:v>
                </c:pt>
                <c:pt idx="38344">
                  <c:v>289253930.21144903</c:v>
                </c:pt>
                <c:pt idx="38345">
                  <c:v>289214631.799869</c:v>
                </c:pt>
                <c:pt idx="38346">
                  <c:v>289175318.110883</c:v>
                </c:pt>
                <c:pt idx="38347">
                  <c:v>289135989.13888705</c:v>
                </c:pt>
                <c:pt idx="38348">
                  <c:v>289096644.87827396</c:v>
                </c:pt>
                <c:pt idx="38349">
                  <c:v>289057285.32343298</c:v>
                </c:pt>
                <c:pt idx="38350">
                  <c:v>289017910.46875399</c:v>
                </c:pt>
                <c:pt idx="38351">
                  <c:v>288978520.30862302</c:v>
                </c:pt>
                <c:pt idx="38352">
                  <c:v>288939114.83742505</c:v>
                </c:pt>
                <c:pt idx="38353">
                  <c:v>288899694.04954207</c:v>
                </c:pt>
                <c:pt idx="38354">
                  <c:v>288860257.93935496</c:v>
                </c:pt>
                <c:pt idx="38355">
                  <c:v>288820806.50123996</c:v>
                </c:pt>
                <c:pt idx="38356">
                  <c:v>288781339.72957492</c:v>
                </c:pt>
                <c:pt idx="38357">
                  <c:v>288741857.61873198</c:v>
                </c:pt>
                <c:pt idx="38358">
                  <c:v>288702360.16308397</c:v>
                </c:pt>
                <c:pt idx="38359">
                  <c:v>288662847.35700107</c:v>
                </c:pt>
                <c:pt idx="38360">
                  <c:v>288623319.19484901</c:v>
                </c:pt>
                <c:pt idx="38361">
                  <c:v>288583775.67099297</c:v>
                </c:pt>
                <c:pt idx="38362">
                  <c:v>288544216.77979791</c:v>
                </c:pt>
                <c:pt idx="38363">
                  <c:v>288504642.51562297</c:v>
                </c:pt>
                <c:pt idx="38364">
                  <c:v>288465052.87282801</c:v>
                </c:pt>
                <c:pt idx="38365">
                  <c:v>288425447.84576905</c:v>
                </c:pt>
                <c:pt idx="38366">
                  <c:v>288385827.428801</c:v>
                </c:pt>
                <c:pt idx="38367">
                  <c:v>288346191.61627495</c:v>
                </c:pt>
                <c:pt idx="38368">
                  <c:v>288306540.402542</c:v>
                </c:pt>
                <c:pt idx="38369">
                  <c:v>288266873.78194994</c:v>
                </c:pt>
                <c:pt idx="38370">
                  <c:v>288227191.74884409</c:v>
                </c:pt>
                <c:pt idx="38371">
                  <c:v>288187494.29756802</c:v>
                </c:pt>
                <c:pt idx="38372">
                  <c:v>288147781.42246294</c:v>
                </c:pt>
                <c:pt idx="38373">
                  <c:v>288108053.11786807</c:v>
                </c:pt>
                <c:pt idx="38374">
                  <c:v>288068309.37812006</c:v>
                </c:pt>
                <c:pt idx="38375">
                  <c:v>288028550.19755405</c:v>
                </c:pt>
                <c:pt idx="38376">
                  <c:v>287988775.57050109</c:v>
                </c:pt>
                <c:pt idx="38377">
                  <c:v>287948985.49129289</c:v>
                </c:pt>
                <c:pt idx="38378">
                  <c:v>287909179.95425695</c:v>
                </c:pt>
                <c:pt idx="38379">
                  <c:v>287869358.95371902</c:v>
                </c:pt>
                <c:pt idx="38380">
                  <c:v>287829522.48400295</c:v>
                </c:pt>
                <c:pt idx="38381">
                  <c:v>287789670.53942901</c:v>
                </c:pt>
                <c:pt idx="38382">
                  <c:v>287749803.11431605</c:v>
                </c:pt>
                <c:pt idx="38383">
                  <c:v>287709920.20298195</c:v>
                </c:pt>
                <c:pt idx="38384">
                  <c:v>287670021.79974103</c:v>
                </c:pt>
                <c:pt idx="38385">
                  <c:v>287630107.89890492</c:v>
                </c:pt>
                <c:pt idx="38386">
                  <c:v>287590178.49478394</c:v>
                </c:pt>
                <c:pt idx="38387">
                  <c:v>287550233.58168495</c:v>
                </c:pt>
                <c:pt idx="38388">
                  <c:v>287510273.15391505</c:v>
                </c:pt>
                <c:pt idx="38389">
                  <c:v>287470297.20577592</c:v>
                </c:pt>
                <c:pt idx="38390">
                  <c:v>287430305.73156899</c:v>
                </c:pt>
                <c:pt idx="38391">
                  <c:v>287390298.72559202</c:v>
                </c:pt>
                <c:pt idx="38392">
                  <c:v>287350276.18214202</c:v>
                </c:pt>
                <c:pt idx="38393">
                  <c:v>287310238.095514</c:v>
                </c:pt>
                <c:pt idx="38394">
                  <c:v>287270184.45999694</c:v>
                </c:pt>
                <c:pt idx="38395">
                  <c:v>287230115.26988298</c:v>
                </c:pt>
                <c:pt idx="38396">
                  <c:v>287190030.51945698</c:v>
                </c:pt>
                <c:pt idx="38397">
                  <c:v>287149930.203004</c:v>
                </c:pt>
                <c:pt idx="38398">
                  <c:v>287109814.31480801</c:v>
                </c:pt>
                <c:pt idx="38399">
                  <c:v>287069682.84914702</c:v>
                </c:pt>
                <c:pt idx="38400">
                  <c:v>287029535.80030102</c:v>
                </c:pt>
                <c:pt idx="38401">
                  <c:v>286989373.162543</c:v>
                </c:pt>
                <c:pt idx="38402">
                  <c:v>286949194.93014699</c:v>
                </c:pt>
                <c:pt idx="38403">
                  <c:v>286909001.09738392</c:v>
                </c:pt>
                <c:pt idx="38404">
                  <c:v>286868791.65852213</c:v>
                </c:pt>
                <c:pt idx="38405">
                  <c:v>286828566.60782707</c:v>
                </c:pt>
                <c:pt idx="38406">
                  <c:v>286788325.93956202</c:v>
                </c:pt>
                <c:pt idx="38407">
                  <c:v>286748069.64799005</c:v>
                </c:pt>
                <c:pt idx="38408">
                  <c:v>286707797.727368</c:v>
                </c:pt>
                <c:pt idx="38409">
                  <c:v>286667510.17195392</c:v>
                </c:pt>
                <c:pt idx="38410">
                  <c:v>286627206.97600096</c:v>
                </c:pt>
                <c:pt idx="38411">
                  <c:v>286586888.13376105</c:v>
                </c:pt>
                <c:pt idx="38412">
                  <c:v>286546553.63948399</c:v>
                </c:pt>
                <c:pt idx="38413">
                  <c:v>286506203.48741609</c:v>
                </c:pt>
                <c:pt idx="38414">
                  <c:v>286465837.67180198</c:v>
                </c:pt>
                <c:pt idx="38415">
                  <c:v>286425456.18688399</c:v>
                </c:pt>
                <c:pt idx="38416">
                  <c:v>286385059.02690196</c:v>
                </c:pt>
                <c:pt idx="38417">
                  <c:v>286344646.18609297</c:v>
                </c:pt>
                <c:pt idx="38418">
                  <c:v>286304217.65869302</c:v>
                </c:pt>
                <c:pt idx="38419">
                  <c:v>286263773.43893194</c:v>
                </c:pt>
                <c:pt idx="38420">
                  <c:v>286223313.52104294</c:v>
                </c:pt>
                <c:pt idx="38421">
                  <c:v>286182837.89925092</c:v>
                </c:pt>
                <c:pt idx="38422">
                  <c:v>286142346.567783</c:v>
                </c:pt>
                <c:pt idx="38423">
                  <c:v>286101839.52086198</c:v>
                </c:pt>
                <c:pt idx="38424">
                  <c:v>286061316.75270599</c:v>
                </c:pt>
                <c:pt idx="38425">
                  <c:v>286020778.25753498</c:v>
                </c:pt>
                <c:pt idx="38426">
                  <c:v>285980224.02956301</c:v>
                </c:pt>
                <c:pt idx="38427">
                  <c:v>285939654.06300402</c:v>
                </c:pt>
                <c:pt idx="38428">
                  <c:v>285899068.35206705</c:v>
                </c:pt>
                <c:pt idx="38429">
                  <c:v>285858466.890962</c:v>
                </c:pt>
                <c:pt idx="38430">
                  <c:v>285817849.67389303</c:v>
                </c:pt>
                <c:pt idx="38431">
                  <c:v>285777216.69506401</c:v>
                </c:pt>
                <c:pt idx="38432">
                  <c:v>285736567.94867396</c:v>
                </c:pt>
                <c:pt idx="38433">
                  <c:v>285695903.428922</c:v>
                </c:pt>
                <c:pt idx="38434">
                  <c:v>285655223.13000399</c:v>
                </c:pt>
                <c:pt idx="38435">
                  <c:v>285614527.04611206</c:v>
                </c:pt>
                <c:pt idx="38436">
                  <c:v>285573815.17143792</c:v>
                </c:pt>
                <c:pt idx="38437">
                  <c:v>285533087.50016809</c:v>
                </c:pt>
                <c:pt idx="38438">
                  <c:v>285492344.02648896</c:v>
                </c:pt>
                <c:pt idx="38439">
                  <c:v>285451584.74458301</c:v>
                </c:pt>
                <c:pt idx="38440">
                  <c:v>285410809.64863205</c:v>
                </c:pt>
                <c:pt idx="38441">
                  <c:v>285370018.73281199</c:v>
                </c:pt>
                <c:pt idx="38442">
                  <c:v>285329211.99129993</c:v>
                </c:pt>
                <c:pt idx="38443">
                  <c:v>285288389.41826797</c:v>
                </c:pt>
                <c:pt idx="38444">
                  <c:v>285247551.00788605</c:v>
                </c:pt>
                <c:pt idx="38445">
                  <c:v>285206696.75432301</c:v>
                </c:pt>
                <c:pt idx="38446">
                  <c:v>285165826.65174305</c:v>
                </c:pt>
                <c:pt idx="38447">
                  <c:v>285124940.69430792</c:v>
                </c:pt>
                <c:pt idx="38448">
                  <c:v>285084038.87617999</c:v>
                </c:pt>
                <c:pt idx="38449">
                  <c:v>285043121.19151598</c:v>
                </c:pt>
                <c:pt idx="38450">
                  <c:v>285002187.63447005</c:v>
                </c:pt>
                <c:pt idx="38451">
                  <c:v>284961238.19919509</c:v>
                </c:pt>
                <c:pt idx="38452">
                  <c:v>284920272.87984002</c:v>
                </c:pt>
                <c:pt idx="38453">
                  <c:v>284879291.67055309</c:v>
                </c:pt>
                <c:pt idx="38454">
                  <c:v>284838294.56547892</c:v>
                </c:pt>
                <c:pt idx="38455">
                  <c:v>284797281.55875897</c:v>
                </c:pt>
                <c:pt idx="38456">
                  <c:v>284756252.64453208</c:v>
                </c:pt>
                <c:pt idx="38457">
                  <c:v>284715207.81693596</c:v>
                </c:pt>
                <c:pt idx="38458">
                  <c:v>284674147.07010502</c:v>
                </c:pt>
                <c:pt idx="38459">
                  <c:v>284633070.39817005</c:v>
                </c:pt>
                <c:pt idx="38460">
                  <c:v>284591977.79525894</c:v>
                </c:pt>
                <c:pt idx="38461">
                  <c:v>284550869.25550002</c:v>
                </c:pt>
                <c:pt idx="38462">
                  <c:v>284509744.77301598</c:v>
                </c:pt>
                <c:pt idx="38463">
                  <c:v>284468604.34192801</c:v>
                </c:pt>
                <c:pt idx="38464">
                  <c:v>284427447.95635492</c:v>
                </c:pt>
                <c:pt idx="38465">
                  <c:v>284386275.61041105</c:v>
                </c:pt>
                <c:pt idx="38466">
                  <c:v>284345087.29820997</c:v>
                </c:pt>
                <c:pt idx="38467">
                  <c:v>284303883.01386309</c:v>
                </c:pt>
                <c:pt idx="38468">
                  <c:v>284262662.75147694</c:v>
                </c:pt>
                <c:pt idx="38469">
                  <c:v>284221426.50515705</c:v>
                </c:pt>
                <c:pt idx="38470">
                  <c:v>284180174.26900601</c:v>
                </c:pt>
                <c:pt idx="38471">
                  <c:v>284138906.03712302</c:v>
                </c:pt>
                <c:pt idx="38472">
                  <c:v>284097621.80360502</c:v>
                </c:pt>
                <c:pt idx="38473">
                  <c:v>284056321.56254703</c:v>
                </c:pt>
                <c:pt idx="38474">
                  <c:v>284015005.30804098</c:v>
                </c:pt>
                <c:pt idx="38475">
                  <c:v>283973673.03417403</c:v>
                </c:pt>
                <c:pt idx="38476">
                  <c:v>283932324.73503494</c:v>
                </c:pt>
                <c:pt idx="38477">
                  <c:v>283890960.40470499</c:v>
                </c:pt>
                <c:pt idx="38478">
                  <c:v>283849580.03726602</c:v>
                </c:pt>
                <c:pt idx="38479">
                  <c:v>283808183.62679601</c:v>
                </c:pt>
                <c:pt idx="38480">
                  <c:v>283766771.16737002</c:v>
                </c:pt>
                <c:pt idx="38481">
                  <c:v>283725342.65306211</c:v>
                </c:pt>
                <c:pt idx="38482">
                  <c:v>283683898.07793999</c:v>
                </c:pt>
                <c:pt idx="38483">
                  <c:v>283642437.43607193</c:v>
                </c:pt>
                <c:pt idx="38484">
                  <c:v>283600960.72152305</c:v>
                </c:pt>
                <c:pt idx="38485">
                  <c:v>283559467.92835295</c:v>
                </c:pt>
                <c:pt idx="38486">
                  <c:v>283517959.050623</c:v>
                </c:pt>
                <c:pt idx="38487">
                  <c:v>283476434.08238786</c:v>
                </c:pt>
                <c:pt idx="38488">
                  <c:v>283434893.01770198</c:v>
                </c:pt>
                <c:pt idx="38489">
                  <c:v>283393335.85061401</c:v>
                </c:pt>
                <c:pt idx="38490">
                  <c:v>283351762.57517391</c:v>
                </c:pt>
                <c:pt idx="38491">
                  <c:v>283310173.18542606</c:v>
                </c:pt>
                <c:pt idx="38492">
                  <c:v>283268567.67541301</c:v>
                </c:pt>
                <c:pt idx="38493">
                  <c:v>283226946.03917295</c:v>
                </c:pt>
                <c:pt idx="38494">
                  <c:v>283185308.27074403</c:v>
                </c:pt>
                <c:pt idx="38495">
                  <c:v>283143654.36415905</c:v>
                </c:pt>
                <c:pt idx="38496">
                  <c:v>283101984.31344998</c:v>
                </c:pt>
                <c:pt idx="38497">
                  <c:v>283060298.11264491</c:v>
                </c:pt>
                <c:pt idx="38498">
                  <c:v>283018595.75577003</c:v>
                </c:pt>
                <c:pt idx="38499">
                  <c:v>282976877.23684603</c:v>
                </c:pt>
                <c:pt idx="38500">
                  <c:v>282935142.54989398</c:v>
                </c:pt>
                <c:pt idx="38501">
                  <c:v>282893391.68893099</c:v>
                </c:pt>
                <c:pt idx="38502">
                  <c:v>282851624.64797097</c:v>
                </c:pt>
                <c:pt idx="38503">
                  <c:v>282809841.42102492</c:v>
                </c:pt>
                <c:pt idx="38504">
                  <c:v>282768042.00210202</c:v>
                </c:pt>
                <c:pt idx="38505">
                  <c:v>282726226.38520694</c:v>
                </c:pt>
                <c:pt idx="38506">
                  <c:v>282684394.56434399</c:v>
                </c:pt>
                <c:pt idx="38507">
                  <c:v>282642546.53351098</c:v>
                </c:pt>
                <c:pt idx="38508">
                  <c:v>282600682.28670692</c:v>
                </c:pt>
                <c:pt idx="38509">
                  <c:v>282558801.81792402</c:v>
                </c:pt>
                <c:pt idx="38510">
                  <c:v>282516905.12115502</c:v>
                </c:pt>
                <c:pt idx="38511">
                  <c:v>282474992.19038796</c:v>
                </c:pt>
                <c:pt idx="38512">
                  <c:v>282433063.01960891</c:v>
                </c:pt>
                <c:pt idx="38513">
                  <c:v>282391117.602799</c:v>
                </c:pt>
                <c:pt idx="38514">
                  <c:v>282349155.93393886</c:v>
                </c:pt>
                <c:pt idx="38515">
                  <c:v>282307178.00700605</c:v>
                </c:pt>
                <c:pt idx="38516">
                  <c:v>282265183.81597292</c:v>
                </c:pt>
                <c:pt idx="38517">
                  <c:v>282223173.35481215</c:v>
                </c:pt>
                <c:pt idx="38518">
                  <c:v>282181146.61749005</c:v>
                </c:pt>
                <c:pt idx="38519">
                  <c:v>282139103.59797299</c:v>
                </c:pt>
                <c:pt idx="38520">
                  <c:v>282097044.29022294</c:v>
                </c:pt>
                <c:pt idx="38521">
                  <c:v>282054968.68819898</c:v>
                </c:pt>
                <c:pt idx="38522">
                  <c:v>282012876.78585696</c:v>
                </c:pt>
                <c:pt idx="38523">
                  <c:v>281970768.57715106</c:v>
                </c:pt>
                <c:pt idx="38524">
                  <c:v>281928644.056032</c:v>
                </c:pt>
                <c:pt idx="38525">
                  <c:v>281886503.21644694</c:v>
                </c:pt>
                <c:pt idx="38526">
                  <c:v>281844346.05233991</c:v>
                </c:pt>
                <c:pt idx="38527">
                  <c:v>281802172.55765301</c:v>
                </c:pt>
                <c:pt idx="38528">
                  <c:v>281759982.72632492</c:v>
                </c:pt>
                <c:pt idx="38529">
                  <c:v>281717776.55229092</c:v>
                </c:pt>
                <c:pt idx="38530">
                  <c:v>281675554.02948391</c:v>
                </c:pt>
                <c:pt idx="38531">
                  <c:v>281633315.151833</c:v>
                </c:pt>
                <c:pt idx="38532">
                  <c:v>281591059.91326499</c:v>
                </c:pt>
                <c:pt idx="38533">
                  <c:v>281548788.30770504</c:v>
                </c:pt>
                <c:pt idx="38534">
                  <c:v>281506500.329072</c:v>
                </c:pt>
                <c:pt idx="38535">
                  <c:v>281464195.97128385</c:v>
                </c:pt>
                <c:pt idx="38536">
                  <c:v>281421875.22825599</c:v>
                </c:pt>
                <c:pt idx="38537">
                  <c:v>281379538.09389901</c:v>
                </c:pt>
                <c:pt idx="38538">
                  <c:v>281337184.56212205</c:v>
                </c:pt>
                <c:pt idx="38539">
                  <c:v>281294814.62683201</c:v>
                </c:pt>
                <c:pt idx="38540">
                  <c:v>281252428.28192896</c:v>
                </c:pt>
                <c:pt idx="38541">
                  <c:v>281210025.52131397</c:v>
                </c:pt>
                <c:pt idx="38542">
                  <c:v>281167606.33888298</c:v>
                </c:pt>
                <c:pt idx="38543">
                  <c:v>281125170.72852898</c:v>
                </c:pt>
                <c:pt idx="38544">
                  <c:v>281082718.68414301</c:v>
                </c:pt>
                <c:pt idx="38545">
                  <c:v>281040250.19961298</c:v>
                </c:pt>
                <c:pt idx="38546">
                  <c:v>280997765.26882207</c:v>
                </c:pt>
                <c:pt idx="38547">
                  <c:v>280955263.88565099</c:v>
                </c:pt>
                <c:pt idx="38548">
                  <c:v>280912746.04397899</c:v>
                </c:pt>
                <c:pt idx="38549">
                  <c:v>280870211.73768091</c:v>
                </c:pt>
                <c:pt idx="38550">
                  <c:v>280827660.96062791</c:v>
                </c:pt>
                <c:pt idx="38551">
                  <c:v>280785093.70668995</c:v>
                </c:pt>
                <c:pt idx="38552">
                  <c:v>280742509.96973091</c:v>
                </c:pt>
                <c:pt idx="38553">
                  <c:v>280699909.74361497</c:v>
                </c:pt>
                <c:pt idx="38554">
                  <c:v>280657293.02220094</c:v>
                </c:pt>
                <c:pt idx="38555">
                  <c:v>280614659.79934603</c:v>
                </c:pt>
                <c:pt idx="38556">
                  <c:v>280572010.06890202</c:v>
                </c:pt>
                <c:pt idx="38557">
                  <c:v>280529343.82472098</c:v>
                </c:pt>
                <c:pt idx="38558">
                  <c:v>280486661.06064796</c:v>
                </c:pt>
                <c:pt idx="38559">
                  <c:v>280443961.77052802</c:v>
                </c:pt>
                <c:pt idx="38560">
                  <c:v>280401245.94820201</c:v>
                </c:pt>
                <c:pt idx="38561">
                  <c:v>280358513.58750701</c:v>
                </c:pt>
                <c:pt idx="38562">
                  <c:v>280315764.6822769</c:v>
                </c:pt>
                <c:pt idx="38563">
                  <c:v>280272999.22634393</c:v>
                </c:pt>
                <c:pt idx="38564">
                  <c:v>280230217.21353602</c:v>
                </c:pt>
                <c:pt idx="38565">
                  <c:v>280187418.63767803</c:v>
                </c:pt>
                <c:pt idx="38566">
                  <c:v>280144603.49259096</c:v>
                </c:pt>
                <c:pt idx="38567">
                  <c:v>280101771.77209496</c:v>
                </c:pt>
                <c:pt idx="38568">
                  <c:v>280058923.47000492</c:v>
                </c:pt>
                <c:pt idx="38569">
                  <c:v>280016058.58013201</c:v>
                </c:pt>
                <c:pt idx="38570">
                  <c:v>279973177.09628594</c:v>
                </c:pt>
                <c:pt idx="38571">
                  <c:v>279930279.01227289</c:v>
                </c:pt>
                <c:pt idx="38572">
                  <c:v>279887364.321895</c:v>
                </c:pt>
                <c:pt idx="38573">
                  <c:v>279844433.01895201</c:v>
                </c:pt>
                <c:pt idx="38574">
                  <c:v>279801485.09723896</c:v>
                </c:pt>
                <c:pt idx="38575">
                  <c:v>279758520.55055106</c:v>
                </c:pt>
                <c:pt idx="38576">
                  <c:v>279715539.37267596</c:v>
                </c:pt>
                <c:pt idx="38577">
                  <c:v>279672541.55740106</c:v>
                </c:pt>
                <c:pt idx="38578">
                  <c:v>279629527.09851009</c:v>
                </c:pt>
                <c:pt idx="38579">
                  <c:v>279586495.98978192</c:v>
                </c:pt>
                <c:pt idx="38580">
                  <c:v>279543448.22499394</c:v>
                </c:pt>
                <c:pt idx="38581">
                  <c:v>279500383.79791892</c:v>
                </c:pt>
                <c:pt idx="38582">
                  <c:v>279457302.70232892</c:v>
                </c:pt>
                <c:pt idx="38583">
                  <c:v>279414204.93198889</c:v>
                </c:pt>
                <c:pt idx="38584">
                  <c:v>279371090.48066396</c:v>
                </c:pt>
                <c:pt idx="38585">
                  <c:v>279327959.34211397</c:v>
                </c:pt>
                <c:pt idx="38586">
                  <c:v>279284811.51009601</c:v>
                </c:pt>
                <c:pt idx="38587">
                  <c:v>279241646.97836399</c:v>
                </c:pt>
                <c:pt idx="38588">
                  <c:v>279198465.740668</c:v>
                </c:pt>
                <c:pt idx="38589">
                  <c:v>279155267.79075694</c:v>
                </c:pt>
                <c:pt idx="38590">
                  <c:v>279112053.12237293</c:v>
                </c:pt>
                <c:pt idx="38591">
                  <c:v>279068821.72925699</c:v>
                </c:pt>
                <c:pt idx="38592">
                  <c:v>279025573.605147</c:v>
                </c:pt>
                <c:pt idx="38593">
                  <c:v>278982308.74377698</c:v>
                </c:pt>
                <c:pt idx="38594">
                  <c:v>278939027.13887697</c:v>
                </c:pt>
                <c:pt idx="38595">
                  <c:v>278895728.78417492</c:v>
                </c:pt>
                <c:pt idx="38596">
                  <c:v>278852413.67339498</c:v>
                </c:pt>
                <c:pt idx="38597">
                  <c:v>278809081.80025703</c:v>
                </c:pt>
                <c:pt idx="38598">
                  <c:v>278765733.15847898</c:v>
                </c:pt>
                <c:pt idx="38599">
                  <c:v>278722367.74177492</c:v>
                </c:pt>
                <c:pt idx="38600">
                  <c:v>278678985.54385406</c:v>
                </c:pt>
                <c:pt idx="38601">
                  <c:v>278635586.55842507</c:v>
                </c:pt>
                <c:pt idx="38602">
                  <c:v>278592170.77919197</c:v>
                </c:pt>
                <c:pt idx="38603">
                  <c:v>278548738.19985402</c:v>
                </c:pt>
                <c:pt idx="38604">
                  <c:v>278505288.81410909</c:v>
                </c:pt>
                <c:pt idx="38605">
                  <c:v>278461822.61565101</c:v>
                </c:pt>
                <c:pt idx="38606">
                  <c:v>278418339.59816998</c:v>
                </c:pt>
                <c:pt idx="38607">
                  <c:v>278374839.75535202</c:v>
                </c:pt>
                <c:pt idx="38608">
                  <c:v>278331323.080881</c:v>
                </c:pt>
                <c:pt idx="38609">
                  <c:v>278287789.56843799</c:v>
                </c:pt>
                <c:pt idx="38610">
                  <c:v>278244239.21169895</c:v>
                </c:pt>
                <c:pt idx="38611">
                  <c:v>278200672.00433695</c:v>
                </c:pt>
                <c:pt idx="38612">
                  <c:v>278157087.94002301</c:v>
                </c:pt>
                <c:pt idx="38613">
                  <c:v>278113487.01242101</c:v>
                </c:pt>
                <c:pt idx="38614">
                  <c:v>278069869.21519601</c:v>
                </c:pt>
                <c:pt idx="38615">
                  <c:v>278026234.54200703</c:v>
                </c:pt>
                <c:pt idx="38616">
                  <c:v>277982582.98650992</c:v>
                </c:pt>
                <c:pt idx="38617">
                  <c:v>277938914.54235703</c:v>
                </c:pt>
                <c:pt idx="38618">
                  <c:v>277895229.20319802</c:v>
                </c:pt>
                <c:pt idx="38619">
                  <c:v>277851526.9626779</c:v>
                </c:pt>
                <c:pt idx="38620">
                  <c:v>277807807.81444001</c:v>
                </c:pt>
                <c:pt idx="38621">
                  <c:v>277764071.75212097</c:v>
                </c:pt>
                <c:pt idx="38622">
                  <c:v>277720318.76935792</c:v>
                </c:pt>
                <c:pt idx="38623">
                  <c:v>277676548.85978198</c:v>
                </c:pt>
                <c:pt idx="38624">
                  <c:v>277632762.01702106</c:v>
                </c:pt>
                <c:pt idx="38625">
                  <c:v>277588958.23469895</c:v>
                </c:pt>
                <c:pt idx="38626">
                  <c:v>277545137.50643891</c:v>
                </c:pt>
                <c:pt idx="38627">
                  <c:v>277501299.825858</c:v>
                </c:pt>
                <c:pt idx="38628">
                  <c:v>277457445.18657005</c:v>
                </c:pt>
                <c:pt idx="38629">
                  <c:v>277413573.58218491</c:v>
                </c:pt>
                <c:pt idx="38630">
                  <c:v>277369685.006311</c:v>
                </c:pt>
                <c:pt idx="38631">
                  <c:v>277325779.45255101</c:v>
                </c:pt>
                <c:pt idx="38632">
                  <c:v>277281856.91450602</c:v>
                </c:pt>
                <c:pt idx="38633">
                  <c:v>277237917.38577092</c:v>
                </c:pt>
                <c:pt idx="38634">
                  <c:v>277193960.85993999</c:v>
                </c:pt>
                <c:pt idx="38635">
                  <c:v>277149987.33060199</c:v>
                </c:pt>
                <c:pt idx="38636">
                  <c:v>277105996.79134196</c:v>
                </c:pt>
                <c:pt idx="38637">
                  <c:v>277061989.23574394</c:v>
                </c:pt>
                <c:pt idx="38638">
                  <c:v>277017964.65738505</c:v>
                </c:pt>
                <c:pt idx="38639">
                  <c:v>276973923.04984105</c:v>
                </c:pt>
                <c:pt idx="38640">
                  <c:v>276929864.40668297</c:v>
                </c:pt>
                <c:pt idx="38641">
                  <c:v>276885788.72147894</c:v>
                </c:pt>
                <c:pt idx="38642">
                  <c:v>276841695.98779392</c:v>
                </c:pt>
                <c:pt idx="38643">
                  <c:v>276797586.19918698</c:v>
                </c:pt>
                <c:pt idx="38644">
                  <c:v>276753459.34921598</c:v>
                </c:pt>
                <c:pt idx="38645">
                  <c:v>276709315.43143386</c:v>
                </c:pt>
                <c:pt idx="38646">
                  <c:v>276665154.43939191</c:v>
                </c:pt>
                <c:pt idx="38647">
                  <c:v>276620976.36663395</c:v>
                </c:pt>
                <c:pt idx="38648">
                  <c:v>276576781.20670491</c:v>
                </c:pt>
                <c:pt idx="38649">
                  <c:v>276532568.95314205</c:v>
                </c:pt>
                <c:pt idx="38650">
                  <c:v>276488339.59948099</c:v>
                </c:pt>
                <c:pt idx="38651">
                  <c:v>276444093.13925391</c:v>
                </c:pt>
                <c:pt idx="38652">
                  <c:v>276399829.56598794</c:v>
                </c:pt>
                <c:pt idx="38653">
                  <c:v>276355548.87320697</c:v>
                </c:pt>
                <c:pt idx="38654">
                  <c:v>276311251.05443305</c:v>
                </c:pt>
                <c:pt idx="38655">
                  <c:v>276266936.10318208</c:v>
                </c:pt>
                <c:pt idx="38656">
                  <c:v>276222604.01296699</c:v>
                </c:pt>
                <c:pt idx="38657">
                  <c:v>276178254.77729696</c:v>
                </c:pt>
                <c:pt idx="38658">
                  <c:v>276133888.38968003</c:v>
                </c:pt>
                <c:pt idx="38659">
                  <c:v>276089504.84361607</c:v>
                </c:pt>
                <c:pt idx="38660">
                  <c:v>276045104.13260394</c:v>
                </c:pt>
                <c:pt idx="38661">
                  <c:v>276000686.25013793</c:v>
                </c:pt>
                <c:pt idx="38662">
                  <c:v>275956251.18971097</c:v>
                </c:pt>
                <c:pt idx="38663">
                  <c:v>275911798.94480801</c:v>
                </c:pt>
                <c:pt idx="38664">
                  <c:v>275867329.50891399</c:v>
                </c:pt>
                <c:pt idx="38665">
                  <c:v>275822842.87550902</c:v>
                </c:pt>
                <c:pt idx="38666">
                  <c:v>275778339.03806698</c:v>
                </c:pt>
                <c:pt idx="38667">
                  <c:v>275733817.990062</c:v>
                </c:pt>
                <c:pt idx="38668">
                  <c:v>275689279.724962</c:v>
                </c:pt>
                <c:pt idx="38669">
                  <c:v>275644724.23623186</c:v>
                </c:pt>
                <c:pt idx="38670">
                  <c:v>275600151.51733202</c:v>
                </c:pt>
                <c:pt idx="38671">
                  <c:v>275555561.56172109</c:v>
                </c:pt>
                <c:pt idx="38672">
                  <c:v>275510954.36285102</c:v>
                </c:pt>
                <c:pt idx="38673">
                  <c:v>275466329.91417092</c:v>
                </c:pt>
                <c:pt idx="38674">
                  <c:v>275421688.20912898</c:v>
                </c:pt>
                <c:pt idx="38675">
                  <c:v>275377029.24116606</c:v>
                </c:pt>
                <c:pt idx="38676">
                  <c:v>275332353.00372005</c:v>
                </c:pt>
                <c:pt idx="38677">
                  <c:v>275287659.49022496</c:v>
                </c:pt>
                <c:pt idx="38678">
                  <c:v>275242948.69411206</c:v>
                </c:pt>
                <c:pt idx="38679">
                  <c:v>275198220.60880905</c:v>
                </c:pt>
                <c:pt idx="38680">
                  <c:v>275153475.22773695</c:v>
                </c:pt>
                <c:pt idx="38681">
                  <c:v>275108712.54431701</c:v>
                </c:pt>
                <c:pt idx="38682">
                  <c:v>275063932.55196202</c:v>
                </c:pt>
                <c:pt idx="38683">
                  <c:v>275019135.24408609</c:v>
                </c:pt>
                <c:pt idx="38684">
                  <c:v>274974320.61409402</c:v>
                </c:pt>
                <c:pt idx="38685">
                  <c:v>274929488.65539205</c:v>
                </c:pt>
                <c:pt idx="38686">
                  <c:v>274884639.36137903</c:v>
                </c:pt>
                <c:pt idx="38687">
                  <c:v>274839772.72544992</c:v>
                </c:pt>
                <c:pt idx="38688">
                  <c:v>274794888.74099803</c:v>
                </c:pt>
                <c:pt idx="38689">
                  <c:v>274749987.40141201</c:v>
                </c:pt>
                <c:pt idx="38690">
                  <c:v>274705068.70007491</c:v>
                </c:pt>
                <c:pt idx="38691">
                  <c:v>274660132.63036698</c:v>
                </c:pt>
                <c:pt idx="38692">
                  <c:v>274615179.18566602</c:v>
                </c:pt>
                <c:pt idx="38693">
                  <c:v>274570208.35934401</c:v>
                </c:pt>
                <c:pt idx="38694">
                  <c:v>274525220.14477009</c:v>
                </c:pt>
                <c:pt idx="38695">
                  <c:v>274480214.53530794</c:v>
                </c:pt>
                <c:pt idx="38696">
                  <c:v>274435191.52432001</c:v>
                </c:pt>
                <c:pt idx="38697">
                  <c:v>274390151.10516107</c:v>
                </c:pt>
                <c:pt idx="38698">
                  <c:v>274345093.27118599</c:v>
                </c:pt>
                <c:pt idx="38699">
                  <c:v>274300018.01574296</c:v>
                </c:pt>
                <c:pt idx="38700">
                  <c:v>274254925.33217692</c:v>
                </c:pt>
                <c:pt idx="38701">
                  <c:v>274209815.21382898</c:v>
                </c:pt>
                <c:pt idx="38702">
                  <c:v>274164687.654037</c:v>
                </c:pt>
                <c:pt idx="38703">
                  <c:v>274119542.64613402</c:v>
                </c:pt>
                <c:pt idx="38704">
                  <c:v>274074380.18344802</c:v>
                </c:pt>
                <c:pt idx="38705">
                  <c:v>274029200.259305</c:v>
                </c:pt>
                <c:pt idx="38706">
                  <c:v>273984002.86702704</c:v>
                </c:pt>
                <c:pt idx="38707">
                  <c:v>273938787.9999299</c:v>
                </c:pt>
                <c:pt idx="38708">
                  <c:v>273893555.65132701</c:v>
                </c:pt>
                <c:pt idx="38709">
                  <c:v>273848305.81452906</c:v>
                </c:pt>
                <c:pt idx="38710">
                  <c:v>273803038.48283893</c:v>
                </c:pt>
                <c:pt idx="38711">
                  <c:v>273757753.64956003</c:v>
                </c:pt>
                <c:pt idx="38712">
                  <c:v>273712451.30798799</c:v>
                </c:pt>
                <c:pt idx="38713">
                  <c:v>273667131.45141602</c:v>
                </c:pt>
                <c:pt idx="38714">
                  <c:v>273621794.07313401</c:v>
                </c:pt>
                <c:pt idx="38715">
                  <c:v>273576439.16642606</c:v>
                </c:pt>
                <c:pt idx="38716">
                  <c:v>273531066.72457296</c:v>
                </c:pt>
                <c:pt idx="38717">
                  <c:v>273485676.74085301</c:v>
                </c:pt>
                <c:pt idx="38718">
                  <c:v>273440269.208538</c:v>
                </c:pt>
                <c:pt idx="38719">
                  <c:v>273394844.120897</c:v>
                </c:pt>
                <c:pt idx="38720">
                  <c:v>273349401.47119492</c:v>
                </c:pt>
                <c:pt idx="38721">
                  <c:v>273303941.25269091</c:v>
                </c:pt>
                <c:pt idx="38722">
                  <c:v>273258463.45864391</c:v>
                </c:pt>
                <c:pt idx="38723">
                  <c:v>273212968.08230394</c:v>
                </c:pt>
                <c:pt idx="38724">
                  <c:v>273167455.11691999</c:v>
                </c:pt>
                <c:pt idx="38725">
                  <c:v>273121924.55573696</c:v>
                </c:pt>
                <c:pt idx="38726">
                  <c:v>273076376.39199495</c:v>
                </c:pt>
                <c:pt idx="38727">
                  <c:v>273030810.61892909</c:v>
                </c:pt>
                <c:pt idx="38728">
                  <c:v>272985227.22977096</c:v>
                </c:pt>
                <c:pt idx="38729">
                  <c:v>272939626.217749</c:v>
                </c:pt>
                <c:pt idx="38730">
                  <c:v>272894007.57608694</c:v>
                </c:pt>
                <c:pt idx="38731">
                  <c:v>272848371.29800391</c:v>
                </c:pt>
                <c:pt idx="38732">
                  <c:v>272802717.37671399</c:v>
                </c:pt>
                <c:pt idx="38733">
                  <c:v>272757045.80543</c:v>
                </c:pt>
                <c:pt idx="38734">
                  <c:v>272711356.57735705</c:v>
                </c:pt>
                <c:pt idx="38735">
                  <c:v>272665649.68569899</c:v>
                </c:pt>
                <c:pt idx="38736">
                  <c:v>272619925.12365502</c:v>
                </c:pt>
                <c:pt idx="38737">
                  <c:v>272574182.88441801</c:v>
                </c:pt>
                <c:pt idx="38738">
                  <c:v>272528422.96117795</c:v>
                </c:pt>
                <c:pt idx="38739">
                  <c:v>272482645.34712213</c:v>
                </c:pt>
                <c:pt idx="38740">
                  <c:v>272436850.03543192</c:v>
                </c:pt>
                <c:pt idx="38741">
                  <c:v>272391037.01928395</c:v>
                </c:pt>
                <c:pt idx="38742">
                  <c:v>272345206.291852</c:v>
                </c:pt>
                <c:pt idx="38743">
                  <c:v>272299357.84630609</c:v>
                </c:pt>
                <c:pt idx="38744">
                  <c:v>272253491.67580909</c:v>
                </c:pt>
                <c:pt idx="38745">
                  <c:v>272207607.77352303</c:v>
                </c:pt>
                <c:pt idx="38746">
                  <c:v>272161706.13260394</c:v>
                </c:pt>
                <c:pt idx="38747">
                  <c:v>272115786.74620396</c:v>
                </c:pt>
                <c:pt idx="38748">
                  <c:v>272069849.60747004</c:v>
                </c:pt>
                <c:pt idx="38749">
                  <c:v>272023894.70954698</c:v>
                </c:pt>
                <c:pt idx="38750">
                  <c:v>271977922.04557401</c:v>
                </c:pt>
                <c:pt idx="38751">
                  <c:v>271931931.60868502</c:v>
                </c:pt>
                <c:pt idx="38752">
                  <c:v>271885923.39201099</c:v>
                </c:pt>
                <c:pt idx="38753">
                  <c:v>271839897.38867903</c:v>
                </c:pt>
                <c:pt idx="38754">
                  <c:v>271793853.59180999</c:v>
                </c:pt>
                <c:pt idx="38755">
                  <c:v>271747791.99452305</c:v>
                </c:pt>
                <c:pt idx="38756">
                  <c:v>271701712.58993196</c:v>
                </c:pt>
                <c:pt idx="38757">
                  <c:v>271655615.371144</c:v>
                </c:pt>
                <c:pt idx="38758">
                  <c:v>271609500.33126599</c:v>
                </c:pt>
                <c:pt idx="38759">
                  <c:v>271563367.46339703</c:v>
                </c:pt>
                <c:pt idx="38760">
                  <c:v>271517216.76063299</c:v>
                </c:pt>
                <c:pt idx="38761">
                  <c:v>271471048.21606696</c:v>
                </c:pt>
                <c:pt idx="38762">
                  <c:v>271424861.82278699</c:v>
                </c:pt>
                <c:pt idx="38763">
                  <c:v>271378657.573874</c:v>
                </c:pt>
                <c:pt idx="38764">
                  <c:v>271332435.46240795</c:v>
                </c:pt>
                <c:pt idx="38765">
                  <c:v>271286195.481462</c:v>
                </c:pt>
                <c:pt idx="38766">
                  <c:v>271239937.62410802</c:v>
                </c:pt>
                <c:pt idx="38767">
                  <c:v>271193661.88341105</c:v>
                </c:pt>
                <c:pt idx="38768">
                  <c:v>271147368.25243199</c:v>
                </c:pt>
                <c:pt idx="38769">
                  <c:v>271101056.72422695</c:v>
                </c:pt>
                <c:pt idx="38770">
                  <c:v>271054727.29184896</c:v>
                </c:pt>
                <c:pt idx="38771">
                  <c:v>271008379.94834602</c:v>
                </c:pt>
                <c:pt idx="38772">
                  <c:v>270962014.68676102</c:v>
                </c:pt>
                <c:pt idx="38773">
                  <c:v>270915631.50013399</c:v>
                </c:pt>
                <c:pt idx="38774">
                  <c:v>270869230.38149899</c:v>
                </c:pt>
                <c:pt idx="38775">
                  <c:v>270822811.32388705</c:v>
                </c:pt>
                <c:pt idx="38776">
                  <c:v>270776374.32032305</c:v>
                </c:pt>
                <c:pt idx="38777">
                  <c:v>270729919.36382806</c:v>
                </c:pt>
                <c:pt idx="38778">
                  <c:v>270683446.44742006</c:v>
                </c:pt>
                <c:pt idx="38779">
                  <c:v>270636955.56410998</c:v>
                </c:pt>
                <c:pt idx="38780">
                  <c:v>270590446.70690691</c:v>
                </c:pt>
                <c:pt idx="38781">
                  <c:v>270543919.86881506</c:v>
                </c:pt>
                <c:pt idx="38782">
                  <c:v>270497375.042831</c:v>
                </c:pt>
                <c:pt idx="38783">
                  <c:v>270450812.22195095</c:v>
                </c:pt>
                <c:pt idx="38784">
                  <c:v>270404231.39916402</c:v>
                </c:pt>
                <c:pt idx="38785">
                  <c:v>270357632.56745607</c:v>
                </c:pt>
                <c:pt idx="38786">
                  <c:v>270311015.71980703</c:v>
                </c:pt>
                <c:pt idx="38787">
                  <c:v>270264380.84919506</c:v>
                </c:pt>
                <c:pt idx="38788">
                  <c:v>270217727.94858998</c:v>
                </c:pt>
                <c:pt idx="38789">
                  <c:v>270171057.010961</c:v>
                </c:pt>
                <c:pt idx="38790">
                  <c:v>270124368.02926999</c:v>
                </c:pt>
                <c:pt idx="38791">
                  <c:v>270077660.99647486</c:v>
                </c:pt>
                <c:pt idx="38792">
                  <c:v>270030935.90552998</c:v>
                </c:pt>
                <c:pt idx="38793">
                  <c:v>269984192.74938297</c:v>
                </c:pt>
                <c:pt idx="38794">
                  <c:v>269937431.52097994</c:v>
                </c:pt>
                <c:pt idx="38795">
                  <c:v>269890652.21325999</c:v>
                </c:pt>
                <c:pt idx="38796">
                  <c:v>269843854.81915897</c:v>
                </c:pt>
                <c:pt idx="38797">
                  <c:v>269797039.33160794</c:v>
                </c:pt>
                <c:pt idx="38798">
                  <c:v>269750205.74353105</c:v>
                </c:pt>
                <c:pt idx="38799">
                  <c:v>269703354.04785204</c:v>
                </c:pt>
                <c:pt idx="38800">
                  <c:v>269656484.23748696</c:v>
                </c:pt>
                <c:pt idx="38801">
                  <c:v>269609596.30534792</c:v>
                </c:pt>
                <c:pt idx="38802">
                  <c:v>269562690.24434298</c:v>
                </c:pt>
                <c:pt idx="38803">
                  <c:v>269515766.04737401</c:v>
                </c:pt>
                <c:pt idx="38804">
                  <c:v>269468823.70734102</c:v>
                </c:pt>
                <c:pt idx="38805">
                  <c:v>269421863.21713698</c:v>
                </c:pt>
                <c:pt idx="38806">
                  <c:v>269374884.56965101</c:v>
                </c:pt>
                <c:pt idx="38807">
                  <c:v>269327887.75776798</c:v>
                </c:pt>
                <c:pt idx="38808">
                  <c:v>269280872.77436697</c:v>
                </c:pt>
                <c:pt idx="38809">
                  <c:v>269233839.61232197</c:v>
                </c:pt>
                <c:pt idx="38810">
                  <c:v>269186788.26450598</c:v>
                </c:pt>
                <c:pt idx="38811">
                  <c:v>269139718.72378296</c:v>
                </c:pt>
                <c:pt idx="38812">
                  <c:v>269092630.98301297</c:v>
                </c:pt>
                <c:pt idx="38813">
                  <c:v>269045525.03505492</c:v>
                </c:pt>
                <c:pt idx="38814">
                  <c:v>268998400.87275791</c:v>
                </c:pt>
                <c:pt idx="38815">
                  <c:v>268951258.48896992</c:v>
                </c:pt>
                <c:pt idx="38816">
                  <c:v>268904097.87653297</c:v>
                </c:pt>
                <c:pt idx="38817">
                  <c:v>268856919.02828395</c:v>
                </c:pt>
                <c:pt idx="38818">
                  <c:v>268809721.93705601</c:v>
                </c:pt>
                <c:pt idx="38819">
                  <c:v>268762506.5956769</c:v>
                </c:pt>
                <c:pt idx="38820">
                  <c:v>268715272.99696988</c:v>
                </c:pt>
                <c:pt idx="38821">
                  <c:v>268668021.13375205</c:v>
                </c:pt>
                <c:pt idx="38822">
                  <c:v>268620750.99883896</c:v>
                </c:pt>
                <c:pt idx="38823">
                  <c:v>268573462.58503795</c:v>
                </c:pt>
                <c:pt idx="38824">
                  <c:v>268526155.885153</c:v>
                </c:pt>
                <c:pt idx="38825">
                  <c:v>268478830.89198393</c:v>
                </c:pt>
                <c:pt idx="38826">
                  <c:v>268431487.59832498</c:v>
                </c:pt>
                <c:pt idx="38827">
                  <c:v>268384125.99696499</c:v>
                </c:pt>
                <c:pt idx="38828">
                  <c:v>268336746.08069003</c:v>
                </c:pt>
                <c:pt idx="38829">
                  <c:v>268289347.84227899</c:v>
                </c:pt>
                <c:pt idx="38830">
                  <c:v>268241931.27450696</c:v>
                </c:pt>
                <c:pt idx="38831">
                  <c:v>268194496.37014598</c:v>
                </c:pt>
                <c:pt idx="38832">
                  <c:v>268147043.121959</c:v>
                </c:pt>
                <c:pt idx="38833">
                  <c:v>268099571.522708</c:v>
                </c:pt>
                <c:pt idx="38834">
                  <c:v>268052081.56514797</c:v>
                </c:pt>
                <c:pt idx="38835">
                  <c:v>268004573.24203101</c:v>
                </c:pt>
                <c:pt idx="38836">
                  <c:v>267957046.546101</c:v>
                </c:pt>
                <c:pt idx="38837">
                  <c:v>267909501.470101</c:v>
                </c:pt>
                <c:pt idx="38838">
                  <c:v>267861938.006767</c:v>
                </c:pt>
                <c:pt idx="38839">
                  <c:v>267814356.14882898</c:v>
                </c:pt>
                <c:pt idx="38840">
                  <c:v>267766755.88901404</c:v>
                </c:pt>
                <c:pt idx="38841">
                  <c:v>267719137.22004399</c:v>
                </c:pt>
                <c:pt idx="38842">
                  <c:v>267671500.13463503</c:v>
                </c:pt>
                <c:pt idx="38843">
                  <c:v>267623844.625498</c:v>
                </c:pt>
                <c:pt idx="38844">
                  <c:v>267576170.68534198</c:v>
                </c:pt>
                <c:pt idx="38845">
                  <c:v>267528478.30686602</c:v>
                </c:pt>
                <c:pt idx="38846">
                  <c:v>267480767.48276901</c:v>
                </c:pt>
                <c:pt idx="38847">
                  <c:v>267433038.20574096</c:v>
                </c:pt>
                <c:pt idx="38848">
                  <c:v>267385290.46847001</c:v>
                </c:pt>
                <c:pt idx="38849">
                  <c:v>267337524.26363799</c:v>
                </c:pt>
                <c:pt idx="38850">
                  <c:v>267289739.58392099</c:v>
                </c:pt>
                <c:pt idx="38851">
                  <c:v>267241936.421992</c:v>
                </c:pt>
                <c:pt idx="38852">
                  <c:v>267194114.77051798</c:v>
                </c:pt>
                <c:pt idx="38853">
                  <c:v>267146274.62215999</c:v>
                </c:pt>
                <c:pt idx="38854">
                  <c:v>267098415.96957499</c:v>
                </c:pt>
                <c:pt idx="38855">
                  <c:v>267050538.80541602</c:v>
                </c:pt>
                <c:pt idx="38856">
                  <c:v>267002643.12232798</c:v>
                </c:pt>
                <c:pt idx="38857">
                  <c:v>266954728.91295499</c:v>
                </c:pt>
                <c:pt idx="38858">
                  <c:v>266906796.16993299</c:v>
                </c:pt>
                <c:pt idx="38859">
                  <c:v>266858844.88589302</c:v>
                </c:pt>
                <c:pt idx="38860">
                  <c:v>266810875.05346301</c:v>
                </c:pt>
                <c:pt idx="38861">
                  <c:v>266762886.665263</c:v>
                </c:pt>
                <c:pt idx="38862">
                  <c:v>266714879.71391198</c:v>
                </c:pt>
                <c:pt idx="38863">
                  <c:v>266666854.19201899</c:v>
                </c:pt>
                <c:pt idx="38864">
                  <c:v>266618810.09219199</c:v>
                </c:pt>
                <c:pt idx="38865">
                  <c:v>266570747.40703103</c:v>
                </c:pt>
                <c:pt idx="38866">
                  <c:v>266522666.129134</c:v>
                </c:pt>
                <c:pt idx="38867">
                  <c:v>266474566.251091</c:v>
                </c:pt>
                <c:pt idx="38868">
                  <c:v>266426447.76548797</c:v>
                </c:pt>
                <c:pt idx="38869">
                  <c:v>266378310.664906</c:v>
                </c:pt>
                <c:pt idx="38870">
                  <c:v>266330154.941921</c:v>
                </c:pt>
                <c:pt idx="38871">
                  <c:v>266281980.589104</c:v>
                </c:pt>
                <c:pt idx="38872">
                  <c:v>266233787.59901899</c:v>
                </c:pt>
                <c:pt idx="38873">
                  <c:v>266185575.96422699</c:v>
                </c:pt>
                <c:pt idx="38874">
                  <c:v>266137345.67728397</c:v>
                </c:pt>
                <c:pt idx="38875">
                  <c:v>266089096.730739</c:v>
                </c:pt>
                <c:pt idx="38876">
                  <c:v>266040829.11713699</c:v>
                </c:pt>
                <c:pt idx="38877">
                  <c:v>265992542.82901803</c:v>
                </c:pt>
                <c:pt idx="38878">
                  <c:v>265944237.85891601</c:v>
                </c:pt>
                <c:pt idx="38879">
                  <c:v>265895914.199361</c:v>
                </c:pt>
                <c:pt idx="38880">
                  <c:v>265847571.84287503</c:v>
                </c:pt>
                <c:pt idx="38881">
                  <c:v>265799210.78197896</c:v>
                </c:pt>
                <c:pt idx="38882">
                  <c:v>265750831.00918496</c:v>
                </c:pt>
                <c:pt idx="38883">
                  <c:v>265702432.517003</c:v>
                </c:pt>
                <c:pt idx="38884">
                  <c:v>265654015.297934</c:v>
                </c:pt>
                <c:pt idx="38885">
                  <c:v>265605579.34447703</c:v>
                </c:pt>
                <c:pt idx="38886">
                  <c:v>265557124.64912498</c:v>
                </c:pt>
                <c:pt idx="38887">
                  <c:v>265508651.20436496</c:v>
                </c:pt>
                <c:pt idx="38888">
                  <c:v>265460159.00267801</c:v>
                </c:pt>
                <c:pt idx="38889">
                  <c:v>265411648.036542</c:v>
                </c:pt>
                <c:pt idx="38890">
                  <c:v>265363118.29842797</c:v>
                </c:pt>
                <c:pt idx="38891">
                  <c:v>265314569.78080299</c:v>
                </c:pt>
                <c:pt idx="38892">
                  <c:v>265266002.47612599</c:v>
                </c:pt>
                <c:pt idx="38893">
                  <c:v>265217416.37685403</c:v>
                </c:pt>
                <c:pt idx="38894">
                  <c:v>265168811.47543699</c:v>
                </c:pt>
                <c:pt idx="38895">
                  <c:v>265120187.76431999</c:v>
                </c:pt>
                <c:pt idx="38896">
                  <c:v>265071545.23594296</c:v>
                </c:pt>
                <c:pt idx="38897">
                  <c:v>265022883.88273904</c:v>
                </c:pt>
                <c:pt idx="38898">
                  <c:v>264974203.69713798</c:v>
                </c:pt>
                <c:pt idx="38899">
                  <c:v>264925504.67156297</c:v>
                </c:pt>
                <c:pt idx="38900">
                  <c:v>264876786.79843199</c:v>
                </c:pt>
                <c:pt idx="38901">
                  <c:v>264828050.07015797</c:v>
                </c:pt>
                <c:pt idx="38902">
                  <c:v>264779294.47914797</c:v>
                </c:pt>
                <c:pt idx="38903">
                  <c:v>264730520.01780501</c:v>
                </c:pt>
                <c:pt idx="38904">
                  <c:v>264681726.67852497</c:v>
                </c:pt>
                <c:pt idx="38905">
                  <c:v>264632914.45369899</c:v>
                </c:pt>
                <c:pt idx="38906">
                  <c:v>264584083.33571303</c:v>
                </c:pt>
                <c:pt idx="38907">
                  <c:v>264535233.316948</c:v>
                </c:pt>
                <c:pt idx="38908">
                  <c:v>264486364.38977802</c:v>
                </c:pt>
                <c:pt idx="38909">
                  <c:v>264437476.546572</c:v>
                </c:pt>
                <c:pt idx="38910">
                  <c:v>264388569.779695</c:v>
                </c:pt>
                <c:pt idx="38911">
                  <c:v>264339644.08150598</c:v>
                </c:pt>
                <c:pt idx="38912">
                  <c:v>264290699.44435701</c:v>
                </c:pt>
                <c:pt idx="38913">
                  <c:v>264241735.86059701</c:v>
                </c:pt>
                <c:pt idx="38914">
                  <c:v>264192753.322566</c:v>
                </c:pt>
                <c:pt idx="38915">
                  <c:v>264143751.82260302</c:v>
                </c:pt>
                <c:pt idx="38916">
                  <c:v>264094731.35303801</c:v>
                </c:pt>
                <c:pt idx="38917">
                  <c:v>264045691.906196</c:v>
                </c:pt>
                <c:pt idx="38918">
                  <c:v>263996633.474399</c:v>
                </c:pt>
                <c:pt idx="38919">
                  <c:v>263947556.04995999</c:v>
                </c:pt>
                <c:pt idx="38920">
                  <c:v>263898459.62518796</c:v>
                </c:pt>
                <c:pt idx="38921">
                  <c:v>263849344.19238797</c:v>
                </c:pt>
                <c:pt idx="38922">
                  <c:v>263800209.743857</c:v>
                </c:pt>
                <c:pt idx="38923">
                  <c:v>263751056.27188796</c:v>
                </c:pt>
                <c:pt idx="38924">
                  <c:v>263701883.76876795</c:v>
                </c:pt>
                <c:pt idx="38925">
                  <c:v>263652692.22677699</c:v>
                </c:pt>
                <c:pt idx="38926">
                  <c:v>263603481.63819197</c:v>
                </c:pt>
                <c:pt idx="38927">
                  <c:v>263554251.99528301</c:v>
                </c:pt>
                <c:pt idx="38928">
                  <c:v>263505003.29031399</c:v>
                </c:pt>
                <c:pt idx="38929">
                  <c:v>263455735.51554397</c:v>
                </c:pt>
                <c:pt idx="38930">
                  <c:v>263406448.66322696</c:v>
                </c:pt>
                <c:pt idx="38931">
                  <c:v>263357142.72560999</c:v>
                </c:pt>
                <c:pt idx="38932">
                  <c:v>263307817.69493601</c:v>
                </c:pt>
                <c:pt idx="38933">
                  <c:v>263258473.56344</c:v>
                </c:pt>
                <c:pt idx="38934">
                  <c:v>263209110.32335499</c:v>
                </c:pt>
                <c:pt idx="38935">
                  <c:v>263159727.96690303</c:v>
                </c:pt>
                <c:pt idx="38936">
                  <c:v>263110326.48630702</c:v>
                </c:pt>
                <c:pt idx="38937">
                  <c:v>263060905.87377799</c:v>
                </c:pt>
                <c:pt idx="38938">
                  <c:v>263011466.12152496</c:v>
                </c:pt>
                <c:pt idx="38939">
                  <c:v>262962007.221751</c:v>
                </c:pt>
                <c:pt idx="38940">
                  <c:v>262912529.16665304</c:v>
                </c:pt>
                <c:pt idx="38941">
                  <c:v>262863031.94841999</c:v>
                </c:pt>
                <c:pt idx="38942">
                  <c:v>262813515.55924001</c:v>
                </c:pt>
                <c:pt idx="38943">
                  <c:v>262763979.99129</c:v>
                </c:pt>
                <c:pt idx="38944">
                  <c:v>262714425.23674598</c:v>
                </c:pt>
                <c:pt idx="38945">
                  <c:v>262664851.28777501</c:v>
                </c:pt>
                <c:pt idx="38946">
                  <c:v>262615258.13654</c:v>
                </c:pt>
                <c:pt idx="38947">
                  <c:v>262565645.77519596</c:v>
                </c:pt>
                <c:pt idx="38948">
                  <c:v>262516014.195896</c:v>
                </c:pt>
                <c:pt idx="38949">
                  <c:v>262466363.390784</c:v>
                </c:pt>
                <c:pt idx="38950">
                  <c:v>262416693.35199901</c:v>
                </c:pt>
                <c:pt idx="38951">
                  <c:v>262367004.071675</c:v>
                </c:pt>
                <c:pt idx="38952">
                  <c:v>262317295.54193896</c:v>
                </c:pt>
                <c:pt idx="38953">
                  <c:v>262267567.75491402</c:v>
                </c:pt>
                <c:pt idx="38954">
                  <c:v>262217820.70271599</c:v>
                </c:pt>
                <c:pt idx="38955">
                  <c:v>262168054.37745401</c:v>
                </c:pt>
                <c:pt idx="38956">
                  <c:v>262118268.77123296</c:v>
                </c:pt>
                <c:pt idx="38957">
                  <c:v>262068463.87615201</c:v>
                </c:pt>
                <c:pt idx="38958">
                  <c:v>262018639.68430299</c:v>
                </c:pt>
                <c:pt idx="38959">
                  <c:v>261968796.18777299</c:v>
                </c:pt>
                <c:pt idx="38960">
                  <c:v>261918933.37864399</c:v>
                </c:pt>
                <c:pt idx="38961">
                  <c:v>261869051.24898997</c:v>
                </c:pt>
                <c:pt idx="38962">
                  <c:v>261819149.79087999</c:v>
                </c:pt>
                <c:pt idx="38963">
                  <c:v>261769228.996378</c:v>
                </c:pt>
                <c:pt idx="38964">
                  <c:v>261719288.85754099</c:v>
                </c:pt>
                <c:pt idx="38965">
                  <c:v>261669329.36642003</c:v>
                </c:pt>
                <c:pt idx="38966">
                  <c:v>261619350.51506197</c:v>
                </c:pt>
                <c:pt idx="38967">
                  <c:v>261569352.29550496</c:v>
                </c:pt>
                <c:pt idx="38968">
                  <c:v>261519334.69978398</c:v>
                </c:pt>
                <c:pt idx="38969">
                  <c:v>261469297.71992698</c:v>
                </c:pt>
                <c:pt idx="38970">
                  <c:v>261419241.34795401</c:v>
                </c:pt>
                <c:pt idx="38971">
                  <c:v>261369165.57588199</c:v>
                </c:pt>
                <c:pt idx="38972">
                  <c:v>261319070.39572001</c:v>
                </c:pt>
                <c:pt idx="38973">
                  <c:v>261268955.79947299</c:v>
                </c:pt>
                <c:pt idx="38974">
                  <c:v>261218821.77913898</c:v>
                </c:pt>
                <c:pt idx="38975">
                  <c:v>261168668.32670802</c:v>
                </c:pt>
                <c:pt idx="38976">
                  <c:v>261118495.43416798</c:v>
                </c:pt>
                <c:pt idx="38977">
                  <c:v>261068303.09349701</c:v>
                </c:pt>
                <c:pt idx="38978">
                  <c:v>261018091.29666999</c:v>
                </c:pt>
                <c:pt idx="38979">
                  <c:v>260967860.03565401</c:v>
                </c:pt>
                <c:pt idx="38980">
                  <c:v>260917609.30241203</c:v>
                </c:pt>
                <c:pt idx="38981">
                  <c:v>260867339.088898</c:v>
                </c:pt>
                <c:pt idx="38982">
                  <c:v>260817049.38706201</c:v>
                </c:pt>
                <c:pt idx="38983">
                  <c:v>260766740.18884799</c:v>
                </c:pt>
                <c:pt idx="38984">
                  <c:v>260716411.48619303</c:v>
                </c:pt>
                <c:pt idx="38985">
                  <c:v>260666063.27102897</c:v>
                </c:pt>
                <c:pt idx="38986">
                  <c:v>260615695.535281</c:v>
                </c:pt>
                <c:pt idx="38987">
                  <c:v>260565308.27086696</c:v>
                </c:pt>
                <c:pt idx="38988">
                  <c:v>260514901.46970099</c:v>
                </c:pt>
                <c:pt idx="38989">
                  <c:v>260464475.12369001</c:v>
                </c:pt>
                <c:pt idx="38990">
                  <c:v>260414029.22473401</c:v>
                </c:pt>
                <c:pt idx="38991">
                  <c:v>260363563.76472896</c:v>
                </c:pt>
                <c:pt idx="38992">
                  <c:v>260313078.73556098</c:v>
                </c:pt>
                <c:pt idx="38993">
                  <c:v>260262574.12911499</c:v>
                </c:pt>
                <c:pt idx="38994">
                  <c:v>260212049.93726501</c:v>
                </c:pt>
                <c:pt idx="38995">
                  <c:v>260161506.15188101</c:v>
                </c:pt>
                <c:pt idx="38996">
                  <c:v>260110942.764828</c:v>
                </c:pt>
                <c:pt idx="38997">
                  <c:v>260060359.76796296</c:v>
                </c:pt>
                <c:pt idx="38998">
                  <c:v>260009757.153137</c:v>
                </c:pt>
                <c:pt idx="38999">
                  <c:v>259959134.912195</c:v>
                </c:pt>
                <c:pt idx="39000">
                  <c:v>259908493.03697601</c:v>
                </c:pt>
                <c:pt idx="39001">
                  <c:v>259857831.51931301</c:v>
                </c:pt>
                <c:pt idx="39002">
                  <c:v>259807150.35103202</c:v>
                </c:pt>
                <c:pt idx="39003">
                  <c:v>259756449.52395201</c:v>
                </c:pt>
                <c:pt idx="39004">
                  <c:v>259705729.02988899</c:v>
                </c:pt>
                <c:pt idx="39005">
                  <c:v>259654988.86064899</c:v>
                </c:pt>
                <c:pt idx="39006">
                  <c:v>259604229.00803301</c:v>
                </c:pt>
                <c:pt idx="39007">
                  <c:v>259553449.46383703</c:v>
                </c:pt>
                <c:pt idx="39008">
                  <c:v>259502650.21984896</c:v>
                </c:pt>
                <c:pt idx="39009">
                  <c:v>259451831.26785201</c:v>
                </c:pt>
                <c:pt idx="39010">
                  <c:v>259400992.59962103</c:v>
                </c:pt>
                <c:pt idx="39011">
                  <c:v>259350134.20692599</c:v>
                </c:pt>
                <c:pt idx="39012">
                  <c:v>259299256.08153099</c:v>
                </c:pt>
                <c:pt idx="39013">
                  <c:v>259248358.21519297</c:v>
                </c:pt>
                <c:pt idx="39014">
                  <c:v>259197440.59966201</c:v>
                </c:pt>
                <c:pt idx="39015">
                  <c:v>259146503.22668201</c:v>
                </c:pt>
                <c:pt idx="39016">
                  <c:v>259095546.08799201</c:v>
                </c:pt>
                <c:pt idx="39017">
                  <c:v>259044569.17532197</c:v>
                </c:pt>
                <c:pt idx="39018">
                  <c:v>258993572.480398</c:v>
                </c:pt>
                <c:pt idx="39019">
                  <c:v>258942555.99493903</c:v>
                </c:pt>
                <c:pt idx="39020">
                  <c:v>258891519.71065599</c:v>
                </c:pt>
                <c:pt idx="39021">
                  <c:v>258840463.61925599</c:v>
                </c:pt>
                <c:pt idx="39022">
                  <c:v>258789387.71243799</c:v>
                </c:pt>
                <c:pt idx="39023">
                  <c:v>258738291.98189503</c:v>
                </c:pt>
                <c:pt idx="39024">
                  <c:v>258687176.41931301</c:v>
                </c:pt>
                <c:pt idx="39025">
                  <c:v>258636041.01637301</c:v>
                </c:pt>
                <c:pt idx="39026">
                  <c:v>258584885.76474696</c:v>
                </c:pt>
                <c:pt idx="39027">
                  <c:v>258533710.656104</c:v>
                </c:pt>
                <c:pt idx="39028">
                  <c:v>258482515.68210301</c:v>
                </c:pt>
                <c:pt idx="39029">
                  <c:v>258431300.83439901</c:v>
                </c:pt>
                <c:pt idx="39030">
                  <c:v>258380066.10463801</c:v>
                </c:pt>
                <c:pt idx="39031">
                  <c:v>258328811.48446304</c:v>
                </c:pt>
                <c:pt idx="39032">
                  <c:v>258277536.96550798</c:v>
                </c:pt>
                <c:pt idx="39033">
                  <c:v>258226242.53940001</c:v>
                </c:pt>
                <c:pt idx="39034">
                  <c:v>258174928.197761</c:v>
                </c:pt>
                <c:pt idx="39035">
                  <c:v>258123593.93220499</c:v>
                </c:pt>
                <c:pt idx="39036">
                  <c:v>258072239.73434198</c:v>
                </c:pt>
                <c:pt idx="39037">
                  <c:v>258020865.595772</c:v>
                </c:pt>
                <c:pt idx="39038">
                  <c:v>257969471.508091</c:v>
                </c:pt>
                <c:pt idx="39039">
                  <c:v>257918057.46288699</c:v>
                </c:pt>
                <c:pt idx="39040">
                  <c:v>257866623.45174199</c:v>
                </c:pt>
                <c:pt idx="39041">
                  <c:v>257815169.46623102</c:v>
                </c:pt>
                <c:pt idx="39042">
                  <c:v>257763695.49792299</c:v>
                </c:pt>
                <c:pt idx="39043">
                  <c:v>257712201.53837997</c:v>
                </c:pt>
                <c:pt idx="39044">
                  <c:v>257660687.57915598</c:v>
                </c:pt>
                <c:pt idx="39045">
                  <c:v>257609153.61180198</c:v>
                </c:pt>
                <c:pt idx="39046">
                  <c:v>257557599.62785801</c:v>
                </c:pt>
                <c:pt idx="39047">
                  <c:v>257506025.61885896</c:v>
                </c:pt>
                <c:pt idx="39048">
                  <c:v>257454431.576336</c:v>
                </c:pt>
                <c:pt idx="39049">
                  <c:v>257402817.491808</c:v>
                </c:pt>
                <c:pt idx="39050">
                  <c:v>257351183.35679302</c:v>
                </c:pt>
                <c:pt idx="39051">
                  <c:v>257299529.162797</c:v>
                </c:pt>
                <c:pt idx="39052">
                  <c:v>257247854.90132296</c:v>
                </c:pt>
                <c:pt idx="39053">
                  <c:v>257196160.56386501</c:v>
                </c:pt>
                <c:pt idx="39054">
                  <c:v>257144446.141913</c:v>
                </c:pt>
                <c:pt idx="39055">
                  <c:v>257092711.626946</c:v>
                </c:pt>
                <c:pt idx="39056">
                  <c:v>257040957.01044101</c:v>
                </c:pt>
                <c:pt idx="39057">
                  <c:v>256989182.283865</c:v>
                </c:pt>
                <c:pt idx="39058">
                  <c:v>256937387.43867901</c:v>
                </c:pt>
                <c:pt idx="39059">
                  <c:v>256885572.46633703</c:v>
                </c:pt>
                <c:pt idx="39060">
                  <c:v>256833737.35828701</c:v>
                </c:pt>
                <c:pt idx="39061">
                  <c:v>256781882.10597</c:v>
                </c:pt>
                <c:pt idx="39062">
                  <c:v>256730006.70081899</c:v>
                </c:pt>
                <c:pt idx="39063">
                  <c:v>256678111.134262</c:v>
                </c:pt>
                <c:pt idx="39064">
                  <c:v>256626195.39771801</c:v>
                </c:pt>
                <c:pt idx="39065">
                  <c:v>256574259.48260003</c:v>
                </c:pt>
                <c:pt idx="39066">
                  <c:v>256522303.38031602</c:v>
                </c:pt>
                <c:pt idx="39067">
                  <c:v>256470327.08226499</c:v>
                </c:pt>
                <c:pt idx="39068">
                  <c:v>256418330.57983899</c:v>
                </c:pt>
                <c:pt idx="39069">
                  <c:v>256366313.86442402</c:v>
                </c:pt>
                <c:pt idx="39070">
                  <c:v>256314276.92739901</c:v>
                </c:pt>
                <c:pt idx="39071">
                  <c:v>256262219.76013598</c:v>
                </c:pt>
                <c:pt idx="39072">
                  <c:v>256210142.35400003</c:v>
                </c:pt>
                <c:pt idx="39073">
                  <c:v>256158044.70034796</c:v>
                </c:pt>
                <c:pt idx="39074">
                  <c:v>256105926.79053199</c:v>
                </c:pt>
                <c:pt idx="39075">
                  <c:v>256053788.61589599</c:v>
                </c:pt>
                <c:pt idx="39076">
                  <c:v>256001630.16777599</c:v>
                </c:pt>
                <c:pt idx="39077">
                  <c:v>255949451.43750399</c:v>
                </c:pt>
                <c:pt idx="39078">
                  <c:v>255897252.41640201</c:v>
                </c:pt>
                <c:pt idx="39079">
                  <c:v>255845033.09578598</c:v>
                </c:pt>
                <c:pt idx="39080">
                  <c:v>255792793.466966</c:v>
                </c:pt>
                <c:pt idx="39081">
                  <c:v>255740533.52124199</c:v>
                </c:pt>
                <c:pt idx="39082">
                  <c:v>255688253.24991199</c:v>
                </c:pt>
                <c:pt idx="39083">
                  <c:v>255635952.644261</c:v>
                </c:pt>
                <c:pt idx="39084">
                  <c:v>255583631.69557199</c:v>
                </c:pt>
                <c:pt idx="39085">
                  <c:v>255531290.395118</c:v>
                </c:pt>
                <c:pt idx="39086">
                  <c:v>255478928.73416597</c:v>
                </c:pt>
                <c:pt idx="39087">
                  <c:v>255426546.70397496</c:v>
                </c:pt>
                <c:pt idx="39088">
                  <c:v>255374144.29579797</c:v>
                </c:pt>
                <c:pt idx="39089">
                  <c:v>255321721.50088099</c:v>
                </c:pt>
                <c:pt idx="39090">
                  <c:v>255269278.31046101</c:v>
                </c:pt>
                <c:pt idx="39091">
                  <c:v>255216814.71577096</c:v>
                </c:pt>
                <c:pt idx="39092">
                  <c:v>255164330.708033</c:v>
                </c:pt>
                <c:pt idx="39093">
                  <c:v>255111826.27846497</c:v>
                </c:pt>
                <c:pt idx="39094">
                  <c:v>255059301.418277</c:v>
                </c:pt>
                <c:pt idx="39095">
                  <c:v>255006756.118671</c:v>
                </c:pt>
                <c:pt idx="39096">
                  <c:v>254954190.37084201</c:v>
                </c:pt>
                <c:pt idx="39097">
                  <c:v>254901604.165979</c:v>
                </c:pt>
                <c:pt idx="39098">
                  <c:v>254848997.495262</c:v>
                </c:pt>
                <c:pt idx="39099">
                  <c:v>254796370.34986499</c:v>
                </c:pt>
                <c:pt idx="39100">
                  <c:v>254743722.72095501</c:v>
                </c:pt>
                <c:pt idx="39101">
                  <c:v>254691054.59969103</c:v>
                </c:pt>
                <c:pt idx="39102">
                  <c:v>254638365.97722501</c:v>
                </c:pt>
                <c:pt idx="39103">
                  <c:v>254585656.84470099</c:v>
                </c:pt>
                <c:pt idx="39104">
                  <c:v>254532927.193257</c:v>
                </c:pt>
                <c:pt idx="39105">
                  <c:v>254480177.01402399</c:v>
                </c:pt>
                <c:pt idx="39106">
                  <c:v>254427406.29812297</c:v>
                </c:pt>
                <c:pt idx="39107">
                  <c:v>254374615.03667104</c:v>
                </c:pt>
                <c:pt idx="39108">
                  <c:v>254321803.22077599</c:v>
                </c:pt>
                <c:pt idx="39109">
                  <c:v>254268970.84153798</c:v>
                </c:pt>
                <c:pt idx="39110">
                  <c:v>254216117.89005104</c:v>
                </c:pt>
                <c:pt idx="39111">
                  <c:v>254163244.35740203</c:v>
                </c:pt>
                <c:pt idx="39112">
                  <c:v>254110350.234669</c:v>
                </c:pt>
                <c:pt idx="39113">
                  <c:v>254057435.51292399</c:v>
                </c:pt>
                <c:pt idx="39114">
                  <c:v>254004500.18323001</c:v>
                </c:pt>
                <c:pt idx="39115">
                  <c:v>253951544.23664501</c:v>
                </c:pt>
                <c:pt idx="39116">
                  <c:v>253898567.66421703</c:v>
                </c:pt>
                <c:pt idx="39117">
                  <c:v>253845570.45698899</c:v>
                </c:pt>
                <c:pt idx="39118">
                  <c:v>253792552.605995</c:v>
                </c:pt>
                <c:pt idx="39119">
                  <c:v>253739514.10226199</c:v>
                </c:pt>
                <c:pt idx="39120">
                  <c:v>253686454.93681002</c:v>
                </c:pt>
                <c:pt idx="39121">
                  <c:v>253633375.10065001</c:v>
                </c:pt>
                <c:pt idx="39122">
                  <c:v>253580274.58478701</c:v>
                </c:pt>
                <c:pt idx="39123">
                  <c:v>253527153.38021803</c:v>
                </c:pt>
                <c:pt idx="39124">
                  <c:v>253474011.47793299</c:v>
                </c:pt>
                <c:pt idx="39125">
                  <c:v>253420848.86891499</c:v>
                </c:pt>
                <c:pt idx="39126">
                  <c:v>253367665.54413599</c:v>
                </c:pt>
                <c:pt idx="39127">
                  <c:v>253314461.49456501</c:v>
                </c:pt>
                <c:pt idx="39128">
                  <c:v>253261236.71116194</c:v>
                </c:pt>
                <c:pt idx="39129">
                  <c:v>253207991.18487704</c:v>
                </c:pt>
                <c:pt idx="39130">
                  <c:v>253154724.90665603</c:v>
                </c:pt>
                <c:pt idx="39131">
                  <c:v>253101437.86743402</c:v>
                </c:pt>
                <c:pt idx="39132">
                  <c:v>253048130.05814296</c:v>
                </c:pt>
                <c:pt idx="39133">
                  <c:v>252994801.46970201</c:v>
                </c:pt>
                <c:pt idx="39134">
                  <c:v>252941452.093027</c:v>
                </c:pt>
                <c:pt idx="39135">
                  <c:v>252888081.91902301</c:v>
                </c:pt>
                <c:pt idx="39136">
                  <c:v>252834690.93858898</c:v>
                </c:pt>
                <c:pt idx="39137">
                  <c:v>252781279.142616</c:v>
                </c:pt>
                <c:pt idx="39138">
                  <c:v>252727846.52198896</c:v>
                </c:pt>
                <c:pt idx="39139">
                  <c:v>252674393.06758198</c:v>
                </c:pt>
                <c:pt idx="39140">
                  <c:v>252620918.77026296</c:v>
                </c:pt>
                <c:pt idx="39141">
                  <c:v>252567423.62089401</c:v>
                </c:pt>
                <c:pt idx="39142">
                  <c:v>252513907.61032698</c:v>
                </c:pt>
                <c:pt idx="39143">
                  <c:v>252460370.729406</c:v>
                </c:pt>
                <c:pt idx="39144">
                  <c:v>252406812.96897</c:v>
                </c:pt>
                <c:pt idx="39145">
                  <c:v>252353234.31984699</c:v>
                </c:pt>
                <c:pt idx="39146">
                  <c:v>252299634.77285999</c:v>
                </c:pt>
                <c:pt idx="39147">
                  <c:v>252246014.318822</c:v>
                </c:pt>
                <c:pt idx="39148">
                  <c:v>252192372.94853997</c:v>
                </c:pt>
                <c:pt idx="39149">
                  <c:v>252138710.65281203</c:v>
                </c:pt>
                <c:pt idx="39150">
                  <c:v>252085027.42242903</c:v>
                </c:pt>
                <c:pt idx="39151">
                  <c:v>252031323.24817395</c:v>
                </c:pt>
                <c:pt idx="39152">
                  <c:v>251977598.12082201</c:v>
                </c:pt>
                <c:pt idx="39153">
                  <c:v>251923852.03113896</c:v>
                </c:pt>
                <c:pt idx="39154">
                  <c:v>251870084.969886</c:v>
                </c:pt>
                <c:pt idx="39155">
                  <c:v>251816296.92781502</c:v>
                </c:pt>
                <c:pt idx="39156">
                  <c:v>251762487.89566699</c:v>
                </c:pt>
                <c:pt idx="39157">
                  <c:v>251708657.86418</c:v>
                </c:pt>
                <c:pt idx="39158">
                  <c:v>251654806.82408202</c:v>
                </c:pt>
                <c:pt idx="39159">
                  <c:v>251600934.76609099</c:v>
                </c:pt>
                <c:pt idx="39160">
                  <c:v>251547041.68092099</c:v>
                </c:pt>
                <c:pt idx="39161">
                  <c:v>251493127.55927503</c:v>
                </c:pt>
                <c:pt idx="39162">
                  <c:v>251439192.39185104</c:v>
                </c:pt>
                <c:pt idx="39163">
                  <c:v>251385236.16933501</c:v>
                </c:pt>
                <c:pt idx="39164">
                  <c:v>251331258.88240802</c:v>
                </c:pt>
                <c:pt idx="39165">
                  <c:v>251277260.521743</c:v>
                </c:pt>
                <c:pt idx="39166">
                  <c:v>251223241.07800296</c:v>
                </c:pt>
                <c:pt idx="39167">
                  <c:v>251169200.54184598</c:v>
                </c:pt>
                <c:pt idx="39168">
                  <c:v>251115138.90391999</c:v>
                </c:pt>
                <c:pt idx="39169">
                  <c:v>251061056.15486401</c:v>
                </c:pt>
                <c:pt idx="39170">
                  <c:v>251006952.28531101</c:v>
                </c:pt>
                <c:pt idx="39171">
                  <c:v>250952827.28588599</c:v>
                </c:pt>
                <c:pt idx="39172">
                  <c:v>250898681.14720398</c:v>
                </c:pt>
                <c:pt idx="39173">
                  <c:v>250844513.85987404</c:v>
                </c:pt>
                <c:pt idx="39174">
                  <c:v>250790325.414496</c:v>
                </c:pt>
                <c:pt idx="39175">
                  <c:v>250736115.80166101</c:v>
                </c:pt>
                <c:pt idx="39176">
                  <c:v>250681885.01195398</c:v>
                </c:pt>
                <c:pt idx="39177">
                  <c:v>250627633.03594896</c:v>
                </c:pt>
                <c:pt idx="39178">
                  <c:v>250573359.86421502</c:v>
                </c:pt>
                <c:pt idx="39179">
                  <c:v>250519065.48731104</c:v>
                </c:pt>
                <c:pt idx="39180">
                  <c:v>250464749.895789</c:v>
                </c:pt>
                <c:pt idx="39181">
                  <c:v>250410413.08019</c:v>
                </c:pt>
                <c:pt idx="39182">
                  <c:v>250356055.03105101</c:v>
                </c:pt>
                <c:pt idx="39183">
                  <c:v>250301675.73889798</c:v>
                </c:pt>
                <c:pt idx="39184">
                  <c:v>250247275.19424999</c:v>
                </c:pt>
                <c:pt idx="39185">
                  <c:v>250192853.38761604</c:v>
                </c:pt>
                <c:pt idx="39186">
                  <c:v>250138410.30949903</c:v>
                </c:pt>
                <c:pt idx="39187">
                  <c:v>250083945.95039201</c:v>
                </c:pt>
                <c:pt idx="39188">
                  <c:v>250029460.300782</c:v>
                </c:pt>
                <c:pt idx="39189">
                  <c:v>249974953.35114598</c:v>
                </c:pt>
                <c:pt idx="39190">
                  <c:v>249920425.09195101</c:v>
                </c:pt>
                <c:pt idx="39191">
                  <c:v>249865875.51365998</c:v>
                </c:pt>
                <c:pt idx="39192">
                  <c:v>249811304.60672501</c:v>
                </c:pt>
                <c:pt idx="39193">
                  <c:v>249756712.36158898</c:v>
                </c:pt>
                <c:pt idx="39194">
                  <c:v>249702098.76868796</c:v>
                </c:pt>
                <c:pt idx="39195">
                  <c:v>249647463.81845099</c:v>
                </c:pt>
                <c:pt idx="39196">
                  <c:v>249592807.501295</c:v>
                </c:pt>
                <c:pt idx="39197">
                  <c:v>249538129.80763203</c:v>
                </c:pt>
                <c:pt idx="39198">
                  <c:v>249483430.727864</c:v>
                </c:pt>
                <c:pt idx="39199">
                  <c:v>249428710.25238398</c:v>
                </c:pt>
                <c:pt idx="39200">
                  <c:v>249373968.37157896</c:v>
                </c:pt>
                <c:pt idx="39201">
                  <c:v>249319205.07582501</c:v>
                </c:pt>
                <c:pt idx="39202">
                  <c:v>249264420.35549104</c:v>
                </c:pt>
                <c:pt idx="39203">
                  <c:v>249209614.200937</c:v>
                </c:pt>
                <c:pt idx="39204">
                  <c:v>249154786.602516</c:v>
                </c:pt>
                <c:pt idx="39205">
                  <c:v>249099937.550569</c:v>
                </c:pt>
                <c:pt idx="39206">
                  <c:v>249045067.03543201</c:v>
                </c:pt>
                <c:pt idx="39207">
                  <c:v>248990175.04743201</c:v>
                </c:pt>
                <c:pt idx="39208">
                  <c:v>248935261.576886</c:v>
                </c:pt>
                <c:pt idx="39209">
                  <c:v>248880326.61410296</c:v>
                </c:pt>
                <c:pt idx="39210">
                  <c:v>248825370.14938396</c:v>
                </c:pt>
                <c:pt idx="39211">
                  <c:v>248770392.17302096</c:v>
                </c:pt>
                <c:pt idx="39212">
                  <c:v>248715392.67529798</c:v>
                </c:pt>
                <c:pt idx="39213">
                  <c:v>248660371.64649001</c:v>
                </c:pt>
                <c:pt idx="39214">
                  <c:v>248605329.07686299</c:v>
                </c:pt>
                <c:pt idx="39215">
                  <c:v>248550264.95667502</c:v>
                </c:pt>
                <c:pt idx="39216">
                  <c:v>248495179.27617598</c:v>
                </c:pt>
                <c:pt idx="39217">
                  <c:v>248440072.02560499</c:v>
                </c:pt>
                <c:pt idx="39218">
                  <c:v>248384943.19519496</c:v>
                </c:pt>
                <c:pt idx="39219">
                  <c:v>248329792.77516997</c:v>
                </c:pt>
                <c:pt idx="39220">
                  <c:v>248274620.755743</c:v>
                </c:pt>
                <c:pt idx="39221">
                  <c:v>248219427.127121</c:v>
                </c:pt>
                <c:pt idx="39222">
                  <c:v>248164211.8795</c:v>
                </c:pt>
                <c:pt idx="39223">
                  <c:v>248108975.00307101</c:v>
                </c:pt>
                <c:pt idx="39224">
                  <c:v>248053716.48801103</c:v>
                </c:pt>
                <c:pt idx="39225">
                  <c:v>247998436.32449403</c:v>
                </c:pt>
                <c:pt idx="39226">
                  <c:v>247943134.50268</c:v>
                </c:pt>
                <c:pt idx="39227">
                  <c:v>247887811.012723</c:v>
                </c:pt>
                <c:pt idx="39228">
                  <c:v>247832465.844769</c:v>
                </c:pt>
                <c:pt idx="39229">
                  <c:v>247777098.98895201</c:v>
                </c:pt>
                <c:pt idx="39230">
                  <c:v>247721710.43540201</c:v>
                </c:pt>
                <c:pt idx="39231">
                  <c:v>247666300.17423499</c:v>
                </c:pt>
                <c:pt idx="39232">
                  <c:v>247610868.19556096</c:v>
                </c:pt>
                <c:pt idx="39233">
                  <c:v>247555414.48948202</c:v>
                </c:pt>
                <c:pt idx="39234">
                  <c:v>247499939.04608896</c:v>
                </c:pt>
                <c:pt idx="39235">
                  <c:v>247444441.85546499</c:v>
                </c:pt>
                <c:pt idx="39236">
                  <c:v>247388922.907684</c:v>
                </c:pt>
                <c:pt idx="39237">
                  <c:v>247333382.19281203</c:v>
                </c:pt>
                <c:pt idx="39238">
                  <c:v>247277819.70090398</c:v>
                </c:pt>
                <c:pt idx="39239">
                  <c:v>247222235.42200899</c:v>
                </c:pt>
                <c:pt idx="39240">
                  <c:v>247166629.346165</c:v>
                </c:pt>
                <c:pt idx="39241">
                  <c:v>247111001.46340001</c:v>
                </c:pt>
                <c:pt idx="39242">
                  <c:v>247055351.76373696</c:v>
                </c:pt>
                <c:pt idx="39243">
                  <c:v>246999680.23718497</c:v>
                </c:pt>
                <c:pt idx="39244">
                  <c:v>246943986.87374896</c:v>
                </c:pt>
                <c:pt idx="39245">
                  <c:v>246888271.66342101</c:v>
                </c:pt>
                <c:pt idx="39246">
                  <c:v>246832534.596187</c:v>
                </c:pt>
                <c:pt idx="39247">
                  <c:v>246776775.66202101</c:v>
                </c:pt>
                <c:pt idx="39248">
                  <c:v>246720994.85089004</c:v>
                </c:pt>
                <c:pt idx="39249">
                  <c:v>246665192.15275201</c:v>
                </c:pt>
                <c:pt idx="39250">
                  <c:v>246609367.55755499</c:v>
                </c:pt>
                <c:pt idx="39251">
                  <c:v>246553521.05523801</c:v>
                </c:pt>
                <c:pt idx="39252">
                  <c:v>246497652.63573101</c:v>
                </c:pt>
                <c:pt idx="39253">
                  <c:v>246441762.288955</c:v>
                </c:pt>
                <c:pt idx="39254">
                  <c:v>246385850.00482303</c:v>
                </c:pt>
                <c:pt idx="39255">
                  <c:v>246329915.77323696</c:v>
                </c:pt>
                <c:pt idx="39256">
                  <c:v>246273959.58409104</c:v>
                </c:pt>
                <c:pt idx="39257">
                  <c:v>246217981.42726901</c:v>
                </c:pt>
                <c:pt idx="39258">
                  <c:v>246161981.29264599</c:v>
                </c:pt>
                <c:pt idx="39259">
                  <c:v>246105959.17008898</c:v>
                </c:pt>
                <c:pt idx="39260">
                  <c:v>246049915.049454</c:v>
                </c:pt>
                <c:pt idx="39261">
                  <c:v>245993848.920589</c:v>
                </c:pt>
                <c:pt idx="39262">
                  <c:v>245937760.77333298</c:v>
                </c:pt>
                <c:pt idx="39263">
                  <c:v>245881650.59751299</c:v>
                </c:pt>
                <c:pt idx="39264">
                  <c:v>245825518.38295102</c:v>
                </c:pt>
                <c:pt idx="39265">
                  <c:v>245769364.11945701</c:v>
                </c:pt>
                <c:pt idx="39266">
                  <c:v>245713187.79683203</c:v>
                </c:pt>
                <c:pt idx="39267">
                  <c:v>245656989.40486801</c:v>
                </c:pt>
                <c:pt idx="39268">
                  <c:v>245600768.93334696</c:v>
                </c:pt>
                <c:pt idx="39269">
                  <c:v>245544526.37204301</c:v>
                </c:pt>
                <c:pt idx="39270">
                  <c:v>245488261.71071997</c:v>
                </c:pt>
                <c:pt idx="39271">
                  <c:v>245431974.93913299</c:v>
                </c:pt>
                <c:pt idx="39272">
                  <c:v>245375666.04702598</c:v>
                </c:pt>
                <c:pt idx="39273">
                  <c:v>245319335.02413499</c:v>
                </c:pt>
                <c:pt idx="39274">
                  <c:v>245262981.86018598</c:v>
                </c:pt>
                <c:pt idx="39275">
                  <c:v>245206606.54489699</c:v>
                </c:pt>
                <c:pt idx="39276">
                  <c:v>245150209.06797501</c:v>
                </c:pt>
                <c:pt idx="39277">
                  <c:v>245093789.41911799</c:v>
                </c:pt>
                <c:pt idx="39278">
                  <c:v>245037347.58801499</c:v>
                </c:pt>
                <c:pt idx="39279">
                  <c:v>244980883.56434399</c:v>
                </c:pt>
                <c:pt idx="39280">
                  <c:v>244924397.33777499</c:v>
                </c:pt>
                <c:pt idx="39281">
                  <c:v>244867888.89796799</c:v>
                </c:pt>
                <c:pt idx="39282">
                  <c:v>244811358.23457301</c:v>
                </c:pt>
                <c:pt idx="39283">
                  <c:v>244754805.33723202</c:v>
                </c:pt>
                <c:pt idx="39284">
                  <c:v>244698230.19557598</c:v>
                </c:pt>
                <c:pt idx="39285">
                  <c:v>244641632.79922599</c:v>
                </c:pt>
                <c:pt idx="39286">
                  <c:v>244585013.13779598</c:v>
                </c:pt>
                <c:pt idx="39287">
                  <c:v>244528371.20088696</c:v>
                </c:pt>
                <c:pt idx="39288">
                  <c:v>244471706.97809198</c:v>
                </c:pt>
                <c:pt idx="39289">
                  <c:v>244415020.45899501</c:v>
                </c:pt>
                <c:pt idx="39290">
                  <c:v>244358311.63316897</c:v>
                </c:pt>
                <c:pt idx="39291">
                  <c:v>244301580.490179</c:v>
                </c:pt>
                <c:pt idx="39292">
                  <c:v>244244827.01957896</c:v>
                </c:pt>
                <c:pt idx="39293">
                  <c:v>244188051.21091399</c:v>
                </c:pt>
                <c:pt idx="39294">
                  <c:v>244131253.05371699</c:v>
                </c:pt>
                <c:pt idx="39295">
                  <c:v>244074432.537516</c:v>
                </c:pt>
                <c:pt idx="39296">
                  <c:v>244017589.65182501</c:v>
                </c:pt>
                <c:pt idx="39297">
                  <c:v>243960724.38614899</c:v>
                </c:pt>
                <c:pt idx="39298">
                  <c:v>243903836.729985</c:v>
                </c:pt>
                <c:pt idx="39299">
                  <c:v>243846926.67281899</c:v>
                </c:pt>
                <c:pt idx="39300">
                  <c:v>243789994.20412797</c:v>
                </c:pt>
                <c:pt idx="39301">
                  <c:v>243733039.31337696</c:v>
                </c:pt>
                <c:pt idx="39302">
                  <c:v>243676061.990024</c:v>
                </c:pt>
                <c:pt idx="39303">
                  <c:v>243619062.223515</c:v>
                </c:pt>
                <c:pt idx="39304">
                  <c:v>243562040.00328696</c:v>
                </c:pt>
                <c:pt idx="39305">
                  <c:v>243504995.31876796</c:v>
                </c:pt>
                <c:pt idx="39306">
                  <c:v>243447928.15937501</c:v>
                </c:pt>
                <c:pt idx="39307">
                  <c:v>243390838.514514</c:v>
                </c:pt>
                <c:pt idx="39308">
                  <c:v>243333726.37358496</c:v>
                </c:pt>
                <c:pt idx="39309">
                  <c:v>243276591.725972</c:v>
                </c:pt>
                <c:pt idx="39310">
                  <c:v>243219434.56105599</c:v>
                </c:pt>
                <c:pt idx="39311">
                  <c:v>243162254.868202</c:v>
                </c:pt>
                <c:pt idx="39312">
                  <c:v>243105052.63676798</c:v>
                </c:pt>
                <c:pt idx="39313">
                  <c:v>243047827.85610303</c:v>
                </c:pt>
                <c:pt idx="39314">
                  <c:v>242990580.51554298</c:v>
                </c:pt>
                <c:pt idx="39315">
                  <c:v>242933310.60441503</c:v>
                </c:pt>
                <c:pt idx="39316">
                  <c:v>242876018.112039</c:v>
                </c:pt>
                <c:pt idx="39317">
                  <c:v>242818703.02771899</c:v>
                </c:pt>
                <c:pt idx="39318">
                  <c:v>242761365.34075499</c:v>
                </c:pt>
                <c:pt idx="39319">
                  <c:v>242704005.04043299</c:v>
                </c:pt>
                <c:pt idx="39320">
                  <c:v>242646622.11603001</c:v>
                </c:pt>
                <c:pt idx="39321">
                  <c:v>242589216.55681404</c:v>
                </c:pt>
                <c:pt idx="39322">
                  <c:v>242531788.35204002</c:v>
                </c:pt>
                <c:pt idx="39323">
                  <c:v>242474337.49095601</c:v>
                </c:pt>
                <c:pt idx="39324">
                  <c:v>242416863.96279901</c:v>
                </c:pt>
                <c:pt idx="39325">
                  <c:v>242359367.75679299</c:v>
                </c:pt>
                <c:pt idx="39326">
                  <c:v>242301848.862156</c:v>
                </c:pt>
                <c:pt idx="39327">
                  <c:v>242244307.26809397</c:v>
                </c:pt>
                <c:pt idx="39328">
                  <c:v>242186742.96380103</c:v>
                </c:pt>
                <c:pt idx="39329">
                  <c:v>242129155.93846399</c:v>
                </c:pt>
                <c:pt idx="39330">
                  <c:v>242071546.18125701</c:v>
                </c:pt>
                <c:pt idx="39331">
                  <c:v>242013913.68134496</c:v>
                </c:pt>
                <c:pt idx="39332">
                  <c:v>241956258.42788303</c:v>
                </c:pt>
                <c:pt idx="39333">
                  <c:v>241898580.410014</c:v>
                </c:pt>
                <c:pt idx="39334">
                  <c:v>241840879.61687401</c:v>
                </c:pt>
                <c:pt idx="39335">
                  <c:v>241783156.03758398</c:v>
                </c:pt>
                <c:pt idx="39336">
                  <c:v>241725409.661259</c:v>
                </c:pt>
                <c:pt idx="39337">
                  <c:v>241667640.477</c:v>
                </c:pt>
                <c:pt idx="39338">
                  <c:v>241609848.473901</c:v>
                </c:pt>
                <c:pt idx="39339">
                  <c:v>241552033.64104396</c:v>
                </c:pt>
                <c:pt idx="39340">
                  <c:v>241494195.96749899</c:v>
                </c:pt>
                <c:pt idx="39341">
                  <c:v>241436335.44232696</c:v>
                </c:pt>
                <c:pt idx="39342">
                  <c:v>241378452.05458</c:v>
                </c:pt>
                <c:pt idx="39343">
                  <c:v>241320545.79329798</c:v>
                </c:pt>
                <c:pt idx="39344">
                  <c:v>241262616.64750898</c:v>
                </c:pt>
                <c:pt idx="39345">
                  <c:v>241204664.60623401</c:v>
                </c:pt>
                <c:pt idx="39346">
                  <c:v>241146689.65847999</c:v>
                </c:pt>
                <c:pt idx="39347">
                  <c:v>241088691.79324496</c:v>
                </c:pt>
                <c:pt idx="39348">
                  <c:v>241030670.99951801</c:v>
                </c:pt>
                <c:pt idx="39349">
                  <c:v>240972627.26627401</c:v>
                </c:pt>
                <c:pt idx="39350">
                  <c:v>240914560.58248001</c:v>
                </c:pt>
                <c:pt idx="39351">
                  <c:v>240856470.93709201</c:v>
                </c:pt>
                <c:pt idx="39352">
                  <c:v>240798358.31905499</c:v>
                </c:pt>
                <c:pt idx="39353">
                  <c:v>240740222.71730196</c:v>
                </c:pt>
                <c:pt idx="39354">
                  <c:v>240682064.12075901</c:v>
                </c:pt>
                <c:pt idx="39355">
                  <c:v>240623882.51833698</c:v>
                </c:pt>
                <c:pt idx="39356">
                  <c:v>240565677.89893901</c:v>
                </c:pt>
                <c:pt idx="39357">
                  <c:v>240507450.25145599</c:v>
                </c:pt>
                <c:pt idx="39358">
                  <c:v>240449199.56477001</c:v>
                </c:pt>
                <c:pt idx="39359">
                  <c:v>240390925.82775003</c:v>
                </c:pt>
                <c:pt idx="39360">
                  <c:v>240332629.02925602</c:v>
                </c:pt>
                <c:pt idx="39361">
                  <c:v>240274309.15813598</c:v>
                </c:pt>
                <c:pt idx="39362">
                  <c:v>240215966.20322898</c:v>
                </c:pt>
                <c:pt idx="39363">
                  <c:v>240157600.15335998</c:v>
                </c:pt>
                <c:pt idx="39364">
                  <c:v>240099210.997347</c:v>
                </c:pt>
                <c:pt idx="39365">
                  <c:v>240040798.72399399</c:v>
                </c:pt>
                <c:pt idx="39366">
                  <c:v>239982363.32209504</c:v>
                </c:pt>
                <c:pt idx="39367">
                  <c:v>239923904.78043503</c:v>
                </c:pt>
                <c:pt idx="39368">
                  <c:v>239865423.08778501</c:v>
                </c:pt>
                <c:pt idx="39369">
                  <c:v>239806918.23290798</c:v>
                </c:pt>
                <c:pt idx="39370">
                  <c:v>239748390.20455301</c:v>
                </c:pt>
                <c:pt idx="39371">
                  <c:v>239689838.99146199</c:v>
                </c:pt>
                <c:pt idx="39372">
                  <c:v>239631264.582362</c:v>
                </c:pt>
                <c:pt idx="39373">
                  <c:v>239572666.96597201</c:v>
                </c:pt>
                <c:pt idx="39374">
                  <c:v>239514046.13099799</c:v>
                </c:pt>
                <c:pt idx="39375">
                  <c:v>239455402.06613499</c:v>
                </c:pt>
                <c:pt idx="39376">
                  <c:v>239396734.76007</c:v>
                </c:pt>
                <c:pt idx="39377">
                  <c:v>239338044.20147496</c:v>
                </c:pt>
                <c:pt idx="39378">
                  <c:v>239279330.37901202</c:v>
                </c:pt>
                <c:pt idx="39379">
                  <c:v>239220593.28133398</c:v>
                </c:pt>
                <c:pt idx="39380">
                  <c:v>239161832.89708099</c:v>
                </c:pt>
                <c:pt idx="39381">
                  <c:v>239103049.214881</c:v>
                </c:pt>
                <c:pt idx="39382">
                  <c:v>239044242.22335398</c:v>
                </c:pt>
                <c:pt idx="39383">
                  <c:v>238985411.91110596</c:v>
                </c:pt>
                <c:pt idx="39384">
                  <c:v>238926558.26673201</c:v>
                </c:pt>
                <c:pt idx="39385">
                  <c:v>238867681.27881798</c:v>
                </c:pt>
                <c:pt idx="39386">
                  <c:v>238808780.935936</c:v>
                </c:pt>
                <c:pt idx="39387">
                  <c:v>238749857.226648</c:v>
                </c:pt>
                <c:pt idx="39388">
                  <c:v>238690910.13950598</c:v>
                </c:pt>
                <c:pt idx="39389">
                  <c:v>238631939.66304898</c:v>
                </c:pt>
                <c:pt idx="39390">
                  <c:v>238572945.78580499</c:v>
                </c:pt>
                <c:pt idx="39391">
                  <c:v>238513928.49629202</c:v>
                </c:pt>
                <c:pt idx="39392">
                  <c:v>238454887.783014</c:v>
                </c:pt>
                <c:pt idx="39393">
                  <c:v>238395823.63446599</c:v>
                </c:pt>
                <c:pt idx="39394">
                  <c:v>238336736.03913099</c:v>
                </c:pt>
                <c:pt idx="39395">
                  <c:v>238277624.98548099</c:v>
                </c:pt>
                <c:pt idx="39396">
                  <c:v>238218490.46197501</c:v>
                </c:pt>
                <c:pt idx="39397">
                  <c:v>238159332.45706201</c:v>
                </c:pt>
                <c:pt idx="39398">
                  <c:v>238100150.95918</c:v>
                </c:pt>
                <c:pt idx="39399">
                  <c:v>238040945.95675403</c:v>
                </c:pt>
                <c:pt idx="39400">
                  <c:v>237981717.43819797</c:v>
                </c:pt>
                <c:pt idx="39401">
                  <c:v>237922465.39191699</c:v>
                </c:pt>
                <c:pt idx="39402">
                  <c:v>237863189.80630001</c:v>
                </c:pt>
                <c:pt idx="39403">
                  <c:v>237803890.669727</c:v>
                </c:pt>
                <c:pt idx="39404">
                  <c:v>237744567.97056797</c:v>
                </c:pt>
                <c:pt idx="39405">
                  <c:v>237685221.69717798</c:v>
                </c:pt>
                <c:pt idx="39406">
                  <c:v>237625851.83790299</c:v>
                </c:pt>
                <c:pt idx="39407">
                  <c:v>237566458.38107601</c:v>
                </c:pt>
                <c:pt idx="39408">
                  <c:v>237507041.31501901</c:v>
                </c:pt>
                <c:pt idx="39409">
                  <c:v>237447600.628043</c:v>
                </c:pt>
                <c:pt idx="39410">
                  <c:v>237388136.30844501</c:v>
                </c:pt>
                <c:pt idx="39411">
                  <c:v>237328648.34451303</c:v>
                </c:pt>
                <c:pt idx="39412">
                  <c:v>237269136.72452199</c:v>
                </c:pt>
                <c:pt idx="39413">
                  <c:v>237209601.43673503</c:v>
                </c:pt>
                <c:pt idx="39414">
                  <c:v>237150042.46940503</c:v>
                </c:pt>
                <c:pt idx="39415">
                  <c:v>237090459.81077099</c:v>
                </c:pt>
                <c:pt idx="39416">
                  <c:v>237030853.44906199</c:v>
                </c:pt>
                <c:pt idx="39417">
                  <c:v>236971223.37249303</c:v>
                </c:pt>
                <c:pt idx="39418">
                  <c:v>236911569.56927001</c:v>
                </c:pt>
                <c:pt idx="39419">
                  <c:v>236851892.02758598</c:v>
                </c:pt>
                <c:pt idx="39420">
                  <c:v>236792190.73562101</c:v>
                </c:pt>
                <c:pt idx="39421">
                  <c:v>236732465.68154398</c:v>
                </c:pt>
                <c:pt idx="39422">
                  <c:v>236672716.85351303</c:v>
                </c:pt>
                <c:pt idx="39423">
                  <c:v>236612944.23967201</c:v>
                </c:pt>
                <c:pt idx="39424">
                  <c:v>236553147.82815599</c:v>
                </c:pt>
                <c:pt idx="39425">
                  <c:v>236493327.60708597</c:v>
                </c:pt>
                <c:pt idx="39426">
                  <c:v>236433483.56457099</c:v>
                </c:pt>
                <c:pt idx="39427">
                  <c:v>236373615.68870896</c:v>
                </c:pt>
                <c:pt idx="39428">
                  <c:v>236313723.967585</c:v>
                </c:pt>
                <c:pt idx="39429">
                  <c:v>236253808.38927302</c:v>
                </c:pt>
                <c:pt idx="39430">
                  <c:v>236193868.94183299</c:v>
                </c:pt>
                <c:pt idx="39431">
                  <c:v>236133905.61331597</c:v>
                </c:pt>
                <c:pt idx="39432">
                  <c:v>236073918.39175901</c:v>
                </c:pt>
                <c:pt idx="39433">
                  <c:v>236013907.26518697</c:v>
                </c:pt>
                <c:pt idx="39434">
                  <c:v>235953872.22161299</c:v>
                </c:pt>
                <c:pt idx="39435">
                  <c:v>235893813.24903798</c:v>
                </c:pt>
                <c:pt idx="39436">
                  <c:v>235833730.33544999</c:v>
                </c:pt>
                <c:pt idx="39437">
                  <c:v>235773623.46882701</c:v>
                </c:pt>
                <c:pt idx="39438">
                  <c:v>235713492.637133</c:v>
                </c:pt>
                <c:pt idx="39439">
                  <c:v>235653337.82831901</c:v>
                </c:pt>
                <c:pt idx="39440">
                  <c:v>235593159.03032696</c:v>
                </c:pt>
                <c:pt idx="39441">
                  <c:v>235532956.23108298</c:v>
                </c:pt>
                <c:pt idx="39442">
                  <c:v>235472729.41850296</c:v>
                </c:pt>
                <c:pt idx="39443">
                  <c:v>235412478.58048999</c:v>
                </c:pt>
                <c:pt idx="39444">
                  <c:v>235352203.70493501</c:v>
                </c:pt>
                <c:pt idx="39445">
                  <c:v>235291904.77971599</c:v>
                </c:pt>
                <c:pt idx="39446">
                  <c:v>235231581.79269999</c:v>
                </c:pt>
                <c:pt idx="39447">
                  <c:v>235171234.73173997</c:v>
                </c:pt>
                <c:pt idx="39448">
                  <c:v>235110863.58467802</c:v>
                </c:pt>
                <c:pt idx="39449">
                  <c:v>235050468.339342</c:v>
                </c:pt>
                <c:pt idx="39450">
                  <c:v>234990048.983549</c:v>
                </c:pt>
                <c:pt idx="39451">
                  <c:v>234929605.50510296</c:v>
                </c:pt>
                <c:pt idx="39452">
                  <c:v>234869137.89179599</c:v>
                </c:pt>
                <c:pt idx="39453">
                  <c:v>234808646.13140598</c:v>
                </c:pt>
                <c:pt idx="39454">
                  <c:v>234748130.21170098</c:v>
                </c:pt>
                <c:pt idx="39455">
                  <c:v>234687590.12043402</c:v>
                </c:pt>
                <c:pt idx="39456">
                  <c:v>234627025.84534597</c:v>
                </c:pt>
                <c:pt idx="39457">
                  <c:v>234566437.374167</c:v>
                </c:pt>
                <c:pt idx="39458">
                  <c:v>234505824.69461304</c:v>
                </c:pt>
                <c:pt idx="39459">
                  <c:v>234445187.79438698</c:v>
                </c:pt>
                <c:pt idx="39460">
                  <c:v>234384526.66117996</c:v>
                </c:pt>
                <c:pt idx="39461">
                  <c:v>234323841.28267202</c:v>
                </c:pt>
                <c:pt idx="39462">
                  <c:v>234263131.64652598</c:v>
                </c:pt>
                <c:pt idx="39463">
                  <c:v>234202397.74039698</c:v>
                </c:pt>
                <c:pt idx="39464">
                  <c:v>234141639.551925</c:v>
                </c:pt>
                <c:pt idx="39465">
                  <c:v>234080857.068737</c:v>
                </c:pt>
                <c:pt idx="39466">
                  <c:v>234020050.27844796</c:v>
                </c:pt>
                <c:pt idx="39467">
                  <c:v>233959219.168659</c:v>
                </c:pt>
                <c:pt idx="39468">
                  <c:v>233898363.72696</c:v>
                </c:pt>
                <c:pt idx="39469">
                  <c:v>233837483.94092798</c:v>
                </c:pt>
                <c:pt idx="39470">
                  <c:v>233776579.79812497</c:v>
                </c:pt>
                <c:pt idx="39471">
                  <c:v>233715651.286102</c:v>
                </c:pt>
                <c:pt idx="39472">
                  <c:v>233654698.392398</c:v>
                </c:pt>
                <c:pt idx="39473">
                  <c:v>233593721.104536</c:v>
                </c:pt>
                <c:pt idx="39474">
                  <c:v>233532719.41002798</c:v>
                </c:pt>
                <c:pt idx="39475">
                  <c:v>233471693.29637501</c:v>
                </c:pt>
                <c:pt idx="39476">
                  <c:v>233410642.75105998</c:v>
                </c:pt>
                <c:pt idx="39477">
                  <c:v>233349567.76155797</c:v>
                </c:pt>
                <c:pt idx="39478">
                  <c:v>233288468.31532797</c:v>
                </c:pt>
                <c:pt idx="39479">
                  <c:v>233227344.39981702</c:v>
                </c:pt>
                <c:pt idx="39480">
                  <c:v>233166196.00245899</c:v>
                </c:pt>
                <c:pt idx="39481">
                  <c:v>233105023.11067501</c:v>
                </c:pt>
                <c:pt idx="39482">
                  <c:v>233043825.71187198</c:v>
                </c:pt>
                <c:pt idx="39483">
                  <c:v>232982603.79344398</c:v>
                </c:pt>
                <c:pt idx="39484">
                  <c:v>232921357.342774</c:v>
                </c:pt>
                <c:pt idx="39485">
                  <c:v>232860086.34722799</c:v>
                </c:pt>
                <c:pt idx="39486">
                  <c:v>232798790.79416296</c:v>
                </c:pt>
                <c:pt idx="39487">
                  <c:v>232737470.67091998</c:v>
                </c:pt>
                <c:pt idx="39488">
                  <c:v>232676125.96482801</c:v>
                </c:pt>
                <c:pt idx="39489">
                  <c:v>232614756.663201</c:v>
                </c:pt>
                <c:pt idx="39490">
                  <c:v>232553362.75334197</c:v>
                </c:pt>
                <c:pt idx="39491">
                  <c:v>232491944.22253901</c:v>
                </c:pt>
                <c:pt idx="39492">
                  <c:v>232430501.05806798</c:v>
                </c:pt>
                <c:pt idx="39493">
                  <c:v>232369033.24719098</c:v>
                </c:pt>
                <c:pt idx="39494">
                  <c:v>232307540.77715698</c:v>
                </c:pt>
                <c:pt idx="39495">
                  <c:v>232246023.63519996</c:v>
                </c:pt>
                <c:pt idx="39496">
                  <c:v>232184481.808543</c:v>
                </c:pt>
                <c:pt idx="39497">
                  <c:v>232122915.28439501</c:v>
                </c:pt>
                <c:pt idx="39498">
                  <c:v>232061324.04994896</c:v>
                </c:pt>
                <c:pt idx="39499">
                  <c:v>231999708.09238797</c:v>
                </c:pt>
                <c:pt idx="39500">
                  <c:v>231938067.39887899</c:v>
                </c:pt>
                <c:pt idx="39501">
                  <c:v>231876401.95657802</c:v>
                </c:pt>
                <c:pt idx="39502">
                  <c:v>231814711.75262401</c:v>
                </c:pt>
                <c:pt idx="39503">
                  <c:v>231752996.77414596</c:v>
                </c:pt>
                <c:pt idx="39504">
                  <c:v>231691257.008257</c:v>
                </c:pt>
                <c:pt idx="39505">
                  <c:v>231629492.442058</c:v>
                </c:pt>
                <c:pt idx="39506">
                  <c:v>231567703.06263402</c:v>
                </c:pt>
                <c:pt idx="39507">
                  <c:v>231505888.85705903</c:v>
                </c:pt>
                <c:pt idx="39508">
                  <c:v>231444049.812392</c:v>
                </c:pt>
                <c:pt idx="39509">
                  <c:v>231382185.91567901</c:v>
                </c:pt>
                <c:pt idx="39510">
                  <c:v>231320297.15395001</c:v>
                </c:pt>
                <c:pt idx="39511">
                  <c:v>231258383.51422501</c:v>
                </c:pt>
                <c:pt idx="39512">
                  <c:v>231196444.98350701</c:v>
                </c:pt>
                <c:pt idx="39513">
                  <c:v>231134481.54878795</c:v>
                </c:pt>
                <c:pt idx="39514">
                  <c:v>231072493.19704199</c:v>
                </c:pt>
                <c:pt idx="39515">
                  <c:v>231010479.91523501</c:v>
                </c:pt>
                <c:pt idx="39516">
                  <c:v>230948441.69031301</c:v>
                </c:pt>
                <c:pt idx="39517">
                  <c:v>230886378.50921303</c:v>
                </c:pt>
                <c:pt idx="39518">
                  <c:v>230824290.35885504</c:v>
                </c:pt>
                <c:pt idx="39519">
                  <c:v>230762177.226147</c:v>
                </c:pt>
                <c:pt idx="39520">
                  <c:v>230700039.09798199</c:v>
                </c:pt>
                <c:pt idx="39521">
                  <c:v>230637875.96123999</c:v>
                </c:pt>
                <c:pt idx="39522">
                  <c:v>230575687.802784</c:v>
                </c:pt>
                <c:pt idx="39523">
                  <c:v>230513474.60946798</c:v>
                </c:pt>
                <c:pt idx="39524">
                  <c:v>230451236.36812696</c:v>
                </c:pt>
                <c:pt idx="39525">
                  <c:v>230388973.06558597</c:v>
                </c:pt>
                <c:pt idx="39526">
                  <c:v>230326684.68865299</c:v>
                </c:pt>
                <c:pt idx="39527">
                  <c:v>230264371.22412199</c:v>
                </c:pt>
                <c:pt idx="39528">
                  <c:v>230202032.65877599</c:v>
                </c:pt>
                <c:pt idx="39529">
                  <c:v>230139668.97937998</c:v>
                </c:pt>
                <c:pt idx="39530">
                  <c:v>230077280.17268598</c:v>
                </c:pt>
                <c:pt idx="39531">
                  <c:v>230014866.22543401</c:v>
                </c:pt>
                <c:pt idx="39532">
                  <c:v>229952427.124347</c:v>
                </c:pt>
                <c:pt idx="39533">
                  <c:v>229889962.85613403</c:v>
                </c:pt>
                <c:pt idx="39534">
                  <c:v>229827473.40749103</c:v>
                </c:pt>
                <c:pt idx="39535">
                  <c:v>229764958.76509896</c:v>
                </c:pt>
                <c:pt idx="39536">
                  <c:v>229702418.91562599</c:v>
                </c:pt>
                <c:pt idx="39537">
                  <c:v>229639853.84572199</c:v>
                </c:pt>
                <c:pt idx="39538">
                  <c:v>229577263.542027</c:v>
                </c:pt>
                <c:pt idx="39539">
                  <c:v>229514647.99116397</c:v>
                </c:pt>
                <c:pt idx="39540">
                  <c:v>229452007.17974198</c:v>
                </c:pt>
                <c:pt idx="39541">
                  <c:v>229389341.094356</c:v>
                </c:pt>
                <c:pt idx="39542">
                  <c:v>229326649.72158596</c:v>
                </c:pt>
                <c:pt idx="39543">
                  <c:v>229263933.047997</c:v>
                </c:pt>
                <c:pt idx="39544">
                  <c:v>229201191.06014198</c:v>
                </c:pt>
                <c:pt idx="39545">
                  <c:v>229138423.74455598</c:v>
                </c:pt>
                <c:pt idx="39546">
                  <c:v>229075631.08776301</c:v>
                </c:pt>
                <c:pt idx="39547">
                  <c:v>229012813.07626799</c:v>
                </c:pt>
                <c:pt idx="39548">
                  <c:v>228949969.69656599</c:v>
                </c:pt>
                <c:pt idx="39549">
                  <c:v>228887100.93513301</c:v>
                </c:pt>
                <c:pt idx="39550">
                  <c:v>228824206.77843496</c:v>
                </c:pt>
                <c:pt idx="39551">
                  <c:v>228761287.21291998</c:v>
                </c:pt>
                <c:pt idx="39552">
                  <c:v>228698342.225021</c:v>
                </c:pt>
                <c:pt idx="39553">
                  <c:v>228635371.80115798</c:v>
                </c:pt>
                <c:pt idx="39554">
                  <c:v>228572375.92773601</c:v>
                </c:pt>
                <c:pt idx="39555">
                  <c:v>228509354.59114498</c:v>
                </c:pt>
                <c:pt idx="39556">
                  <c:v>228446307.77775896</c:v>
                </c:pt>
                <c:pt idx="39557">
                  <c:v>228383235.47393799</c:v>
                </c:pt>
                <c:pt idx="39558">
                  <c:v>228320137.66602901</c:v>
                </c:pt>
                <c:pt idx="39559">
                  <c:v>228257014.34035999</c:v>
                </c:pt>
                <c:pt idx="39560">
                  <c:v>228193865.483248</c:v>
                </c:pt>
                <c:pt idx="39561">
                  <c:v>228130691.08099201</c:v>
                </c:pt>
                <c:pt idx="39562">
                  <c:v>228067491.11987901</c:v>
                </c:pt>
                <c:pt idx="39563">
                  <c:v>228004265.58617899</c:v>
                </c:pt>
                <c:pt idx="39564">
                  <c:v>227941014.46614701</c:v>
                </c:pt>
                <c:pt idx="39565">
                  <c:v>227877737.74602398</c:v>
                </c:pt>
                <c:pt idx="39566">
                  <c:v>227814435.412034</c:v>
                </c:pt>
                <c:pt idx="39567">
                  <c:v>227751107.450389</c:v>
                </c:pt>
                <c:pt idx="39568">
                  <c:v>227687753.84728301</c:v>
                </c:pt>
                <c:pt idx="39569">
                  <c:v>227624374.58889601</c:v>
                </c:pt>
                <c:pt idx="39570">
                  <c:v>227560969.66139296</c:v>
                </c:pt>
                <c:pt idx="39571">
                  <c:v>227497539.05092299</c:v>
                </c:pt>
                <c:pt idx="39572">
                  <c:v>227434082.74362096</c:v>
                </c:pt>
                <c:pt idx="39573">
                  <c:v>227370600.72560501</c:v>
                </c:pt>
                <c:pt idx="39574">
                  <c:v>227307092.98298001</c:v>
                </c:pt>
                <c:pt idx="39575">
                  <c:v>227243559.50183401</c:v>
                </c:pt>
                <c:pt idx="39576">
                  <c:v>227180000.26823896</c:v>
                </c:pt>
                <c:pt idx="39577">
                  <c:v>227116415.26825398</c:v>
                </c:pt>
                <c:pt idx="39578">
                  <c:v>227052804.48792103</c:v>
                </c:pt>
                <c:pt idx="39579">
                  <c:v>226989167.91326696</c:v>
                </c:pt>
                <c:pt idx="39580">
                  <c:v>226925505.53030398</c:v>
                </c:pt>
                <c:pt idx="39581">
                  <c:v>226861817.32502601</c:v>
                </c:pt>
                <c:pt idx="39582">
                  <c:v>226798103.283416</c:v>
                </c:pt>
                <c:pt idx="39583">
                  <c:v>226734363.39143699</c:v>
                </c:pt>
                <c:pt idx="39584">
                  <c:v>226670597.635039</c:v>
                </c:pt>
                <c:pt idx="39585">
                  <c:v>226606806.000157</c:v>
                </c:pt>
                <c:pt idx="39586">
                  <c:v>226542988.47270799</c:v>
                </c:pt>
                <c:pt idx="39587">
                  <c:v>226479145.03859398</c:v>
                </c:pt>
                <c:pt idx="39588">
                  <c:v>226415275.68370399</c:v>
                </c:pt>
                <c:pt idx="39589">
                  <c:v>226351380.39390799</c:v>
                </c:pt>
                <c:pt idx="39590">
                  <c:v>226287459.15506199</c:v>
                </c:pt>
                <c:pt idx="39591">
                  <c:v>226223511.953006</c:v>
                </c:pt>
                <c:pt idx="39592">
                  <c:v>226159538.77356297</c:v>
                </c:pt>
                <c:pt idx="39593">
                  <c:v>226095539.60254198</c:v>
                </c:pt>
                <c:pt idx="39594">
                  <c:v>226031514.42573601</c:v>
                </c:pt>
                <c:pt idx="39595">
                  <c:v>225967463.22891998</c:v>
                </c:pt>
                <c:pt idx="39596">
                  <c:v>225903385.99785703</c:v>
                </c:pt>
                <c:pt idx="39597">
                  <c:v>225839282.71828997</c:v>
                </c:pt>
                <c:pt idx="39598">
                  <c:v>225775153.375949</c:v>
                </c:pt>
                <c:pt idx="39599">
                  <c:v>225710997.95654601</c:v>
                </c:pt>
                <c:pt idx="39600">
                  <c:v>225646816.445779</c:v>
                </c:pt>
                <c:pt idx="39601">
                  <c:v>225582608.829328</c:v>
                </c:pt>
                <c:pt idx="39602">
                  <c:v>225518375.09285903</c:v>
                </c:pt>
                <c:pt idx="39603">
                  <c:v>225454115.22202</c:v>
                </c:pt>
                <c:pt idx="39604">
                  <c:v>225389829.20244399</c:v>
                </c:pt>
                <c:pt idx="39605">
                  <c:v>225325517.01974797</c:v>
                </c:pt>
                <c:pt idx="39606">
                  <c:v>225261178.65953201</c:v>
                </c:pt>
                <c:pt idx="39607">
                  <c:v>225196814.10737997</c:v>
                </c:pt>
                <c:pt idx="39608">
                  <c:v>225132423.34886101</c:v>
                </c:pt>
                <c:pt idx="39609">
                  <c:v>225068006.369526</c:v>
                </c:pt>
                <c:pt idx="39610">
                  <c:v>225003563.15491202</c:v>
                </c:pt>
                <c:pt idx="39611">
                  <c:v>224939093.69053701</c:v>
                </c:pt>
                <c:pt idx="39612">
                  <c:v>224874597.961905</c:v>
                </c:pt>
                <c:pt idx="39613">
                  <c:v>224810075.95450202</c:v>
                </c:pt>
                <c:pt idx="39614">
                  <c:v>224745527.65379798</c:v>
                </c:pt>
                <c:pt idx="39615">
                  <c:v>224680953.04524797</c:v>
                </c:pt>
                <c:pt idx="39616">
                  <c:v>224616352.11428797</c:v>
                </c:pt>
                <c:pt idx="39617">
                  <c:v>224551724.84634</c:v>
                </c:pt>
                <c:pt idx="39618">
                  <c:v>224487071.22680902</c:v>
                </c:pt>
                <c:pt idx="39619">
                  <c:v>224422391.24108195</c:v>
                </c:pt>
                <c:pt idx="39620">
                  <c:v>224357684.87452999</c:v>
                </c:pt>
                <c:pt idx="39621">
                  <c:v>224292952.11250898</c:v>
                </c:pt>
                <c:pt idx="39622">
                  <c:v>224228192.94035798</c:v>
                </c:pt>
                <c:pt idx="39623">
                  <c:v>224163407.34339598</c:v>
                </c:pt>
                <c:pt idx="39624">
                  <c:v>224098595.30693102</c:v>
                </c:pt>
                <c:pt idx="39625">
                  <c:v>224033756.81624901</c:v>
                </c:pt>
                <c:pt idx="39626">
                  <c:v>223968891.85662204</c:v>
                </c:pt>
                <c:pt idx="39627">
                  <c:v>223904000.41330597</c:v>
                </c:pt>
                <c:pt idx="39628">
                  <c:v>223839082.47153798</c:v>
                </c:pt>
                <c:pt idx="39629">
                  <c:v>223774138.01653999</c:v>
                </c:pt>
                <c:pt idx="39630">
                  <c:v>223709167.03351501</c:v>
                </c:pt>
                <c:pt idx="39631">
                  <c:v>223644169.50765201</c:v>
                </c:pt>
                <c:pt idx="39632">
                  <c:v>223579145.42412099</c:v>
                </c:pt>
                <c:pt idx="39633">
                  <c:v>223514094.76807597</c:v>
                </c:pt>
                <c:pt idx="39634">
                  <c:v>223449017.52465302</c:v>
                </c:pt>
                <c:pt idx="39635">
                  <c:v>223383913.67897198</c:v>
                </c:pt>
                <c:pt idx="39636">
                  <c:v>223318783.21613696</c:v>
                </c:pt>
                <c:pt idx="39637">
                  <c:v>223253626.12123299</c:v>
                </c:pt>
                <c:pt idx="39638">
                  <c:v>223188442.379327</c:v>
                </c:pt>
                <c:pt idx="39639">
                  <c:v>223123231.97547299</c:v>
                </c:pt>
                <c:pt idx="39640">
                  <c:v>223057994.89470401</c:v>
                </c:pt>
                <c:pt idx="39641">
                  <c:v>222992731.12203801</c:v>
                </c:pt>
                <c:pt idx="39642">
                  <c:v>222927440.642474</c:v>
                </c:pt>
                <c:pt idx="39643">
                  <c:v>222862123.44099599</c:v>
                </c:pt>
                <c:pt idx="39644">
                  <c:v>222796779.50256896</c:v>
                </c:pt>
                <c:pt idx="39645">
                  <c:v>222731408.812141</c:v>
                </c:pt>
                <c:pt idx="39646">
                  <c:v>222666011.35464403</c:v>
                </c:pt>
                <c:pt idx="39647">
                  <c:v>222600587.11499</c:v>
                </c:pt>
                <c:pt idx="39648">
                  <c:v>222535136.07807696</c:v>
                </c:pt>
                <c:pt idx="39649">
                  <c:v>222469658.22878197</c:v>
                </c:pt>
                <c:pt idx="39650">
                  <c:v>222404153.55196798</c:v>
                </c:pt>
                <c:pt idx="39651">
                  <c:v>222338622.032478</c:v>
                </c:pt>
                <c:pt idx="39652">
                  <c:v>222273063.655139</c:v>
                </c:pt>
                <c:pt idx="39653">
                  <c:v>222207478.40476</c:v>
                </c:pt>
                <c:pt idx="39654">
                  <c:v>222141866.26613101</c:v>
                </c:pt>
                <c:pt idx="39655">
                  <c:v>222076227.22402799</c:v>
                </c:pt>
                <c:pt idx="39656">
                  <c:v>222010561.26320496</c:v>
                </c:pt>
                <c:pt idx="39657">
                  <c:v>221944868.36840099</c:v>
                </c:pt>
                <c:pt idx="39658">
                  <c:v>221879148.52433699</c:v>
                </c:pt>
                <c:pt idx="39659">
                  <c:v>221813401.71571696</c:v>
                </c:pt>
                <c:pt idx="39660">
                  <c:v>221747627.92722499</c:v>
                </c:pt>
                <c:pt idx="39661">
                  <c:v>221681827.14352897</c:v>
                </c:pt>
                <c:pt idx="39662">
                  <c:v>221615999.34927899</c:v>
                </c:pt>
                <c:pt idx="39663">
                  <c:v>221550144.52910599</c:v>
                </c:pt>
                <c:pt idx="39664">
                  <c:v>221484262.66762501</c:v>
                </c:pt>
                <c:pt idx="39665">
                  <c:v>221418353.749432</c:v>
                </c:pt>
                <c:pt idx="39666">
                  <c:v>221352417.759105</c:v>
                </c:pt>
                <c:pt idx="39667">
                  <c:v>221286454.68120399</c:v>
                </c:pt>
                <c:pt idx="39668">
                  <c:v>221220464.50027099</c:v>
                </c:pt>
                <c:pt idx="39669">
                  <c:v>221154447.20083001</c:v>
                </c:pt>
                <c:pt idx="39670">
                  <c:v>221088402.76738796</c:v>
                </c:pt>
                <c:pt idx="39671">
                  <c:v>221022331.18443203</c:v>
                </c:pt>
                <c:pt idx="39672">
                  <c:v>220956232.43643302</c:v>
                </c:pt>
                <c:pt idx="39673">
                  <c:v>220890106.507842</c:v>
                </c:pt>
                <c:pt idx="39674">
                  <c:v>220823953.38309303</c:v>
                </c:pt>
                <c:pt idx="39675">
                  <c:v>220757773.04660001</c:v>
                </c:pt>
                <c:pt idx="39676">
                  <c:v>220691565.48276103</c:v>
                </c:pt>
                <c:pt idx="39677">
                  <c:v>220625330.675955</c:v>
                </c:pt>
                <c:pt idx="39678">
                  <c:v>220559068.61054096</c:v>
                </c:pt>
                <c:pt idx="39679">
                  <c:v>220492779.270863</c:v>
                </c:pt>
                <c:pt idx="39680">
                  <c:v>220426462.64124298</c:v>
                </c:pt>
                <c:pt idx="39681">
                  <c:v>220360118.70598796</c:v>
                </c:pt>
                <c:pt idx="39682">
                  <c:v>220293747.44938296</c:v>
                </c:pt>
                <c:pt idx="39683">
                  <c:v>220227348.85569602</c:v>
                </c:pt>
                <c:pt idx="39684">
                  <c:v>220160922.909179</c:v>
                </c:pt>
                <c:pt idx="39685">
                  <c:v>220094469.59406099</c:v>
                </c:pt>
                <c:pt idx="39686">
                  <c:v>220027988.89455602</c:v>
                </c:pt>
                <c:pt idx="39687">
                  <c:v>219961480.79485703</c:v>
                </c:pt>
                <c:pt idx="39688">
                  <c:v>219894945.27913997</c:v>
                </c:pt>
                <c:pt idx="39689">
                  <c:v>219828382.33156198</c:v>
                </c:pt>
                <c:pt idx="39690">
                  <c:v>219761791.93626001</c:v>
                </c:pt>
                <c:pt idx="39691">
                  <c:v>219695174.077353</c:v>
                </c:pt>
                <c:pt idx="39692">
                  <c:v>219628528.73894197</c:v>
                </c:pt>
                <c:pt idx="39693">
                  <c:v>219561855.90510896</c:v>
                </c:pt>
                <c:pt idx="39694">
                  <c:v>219495155.55991602</c:v>
                </c:pt>
                <c:pt idx="39695">
                  <c:v>219428427.687406</c:v>
                </c:pt>
                <c:pt idx="39696">
                  <c:v>219361672.27160498</c:v>
                </c:pt>
                <c:pt idx="39697">
                  <c:v>219294889.29651901</c:v>
                </c:pt>
                <c:pt idx="39698">
                  <c:v>219228078.746135</c:v>
                </c:pt>
                <c:pt idx="39699">
                  <c:v>219161240.60442001</c:v>
                </c:pt>
                <c:pt idx="39700">
                  <c:v>219094374.85532299</c:v>
                </c:pt>
                <c:pt idx="39701">
                  <c:v>219027481.48277402</c:v>
                </c:pt>
                <c:pt idx="39702">
                  <c:v>218960560.47068399</c:v>
                </c:pt>
                <c:pt idx="39703">
                  <c:v>218893611.802944</c:v>
                </c:pt>
                <c:pt idx="39704">
                  <c:v>218826635.46342599</c:v>
                </c:pt>
                <c:pt idx="39705">
                  <c:v>218759631.435983</c:v>
                </c:pt>
                <c:pt idx="39706">
                  <c:v>218692599.704449</c:v>
                </c:pt>
                <c:pt idx="39707">
                  <c:v>218625540.25263801</c:v>
                </c:pt>
                <c:pt idx="39708">
                  <c:v>218558453.064345</c:v>
                </c:pt>
                <c:pt idx="39709">
                  <c:v>218491338.12334698</c:v>
                </c:pt>
                <c:pt idx="39710">
                  <c:v>218424195.41339898</c:v>
                </c:pt>
                <c:pt idx="39711">
                  <c:v>218357024.91823798</c:v>
                </c:pt>
                <c:pt idx="39712">
                  <c:v>218289826.62158197</c:v>
                </c:pt>
                <c:pt idx="39713">
                  <c:v>218222600.50712797</c:v>
                </c:pt>
                <c:pt idx="39714">
                  <c:v>218155346.55855399</c:v>
                </c:pt>
                <c:pt idx="39715">
                  <c:v>218088064.75951999</c:v>
                </c:pt>
                <c:pt idx="39716">
                  <c:v>218020755.09366399</c:v>
                </c:pt>
                <c:pt idx="39717">
                  <c:v>217953417.544606</c:v>
                </c:pt>
                <c:pt idx="39718">
                  <c:v>217886052.09594598</c:v>
                </c:pt>
                <c:pt idx="39719">
                  <c:v>217818658.73126298</c:v>
                </c:pt>
                <c:pt idx="39720">
                  <c:v>217751237.43411699</c:v>
                </c:pt>
                <c:pt idx="39721">
                  <c:v>217683788.18805</c:v>
                </c:pt>
                <c:pt idx="39722">
                  <c:v>217616310.97658101</c:v>
                </c:pt>
                <c:pt idx="39723">
                  <c:v>217548805.78321201</c:v>
                </c:pt>
                <c:pt idx="39724">
                  <c:v>217481272.591423</c:v>
                </c:pt>
                <c:pt idx="39725">
                  <c:v>217413711.38467506</c:v>
                </c:pt>
                <c:pt idx="39726">
                  <c:v>217346122.14640799</c:v>
                </c:pt>
                <c:pt idx="39727">
                  <c:v>217278504.86004499</c:v>
                </c:pt>
                <c:pt idx="39728">
                  <c:v>217210859.50898397</c:v>
                </c:pt>
                <c:pt idx="39729">
                  <c:v>217143186.076608</c:v>
                </c:pt>
                <c:pt idx="39730">
                  <c:v>217075484.54627699</c:v>
                </c:pt>
                <c:pt idx="39731">
                  <c:v>217007754.90132996</c:v>
                </c:pt>
                <c:pt idx="39732">
                  <c:v>216939997.12508896</c:v>
                </c:pt>
                <c:pt idx="39733">
                  <c:v>216872211.20085299</c:v>
                </c:pt>
                <c:pt idx="39734">
                  <c:v>216804397.11190197</c:v>
                </c:pt>
                <c:pt idx="39735">
                  <c:v>216736554.84149501</c:v>
                </c:pt>
                <c:pt idx="39736">
                  <c:v>216668684.37287104</c:v>
                </c:pt>
                <c:pt idx="39737">
                  <c:v>216600785.68924901</c:v>
                </c:pt>
                <c:pt idx="39738">
                  <c:v>216532858.77382696</c:v>
                </c:pt>
                <c:pt idx="39739">
                  <c:v>216464903.60978198</c:v>
                </c:pt>
                <c:pt idx="39740">
                  <c:v>216396920.18027201</c:v>
                </c:pt>
                <c:pt idx="39741">
                  <c:v>216328908.46843299</c:v>
                </c:pt>
                <c:pt idx="39742">
                  <c:v>216260868.45738199</c:v>
                </c:pt>
                <c:pt idx="39743">
                  <c:v>216192800.13021401</c:v>
                </c:pt>
                <c:pt idx="39744">
                  <c:v>216124703.47000399</c:v>
                </c:pt>
                <c:pt idx="39745">
                  <c:v>216056578.45980603</c:v>
                </c:pt>
                <c:pt idx="39746">
                  <c:v>215988425.08265302</c:v>
                </c:pt>
                <c:pt idx="39747">
                  <c:v>215920243.32155699</c:v>
                </c:pt>
                <c:pt idx="39748">
                  <c:v>215852033.15951201</c:v>
                </c:pt>
                <c:pt idx="39749">
                  <c:v>215783794.579487</c:v>
                </c:pt>
                <c:pt idx="39750">
                  <c:v>215715527.56443202</c:v>
                </c:pt>
                <c:pt idx="39751">
                  <c:v>215647232.097278</c:v>
                </c:pt>
                <c:pt idx="39752">
                  <c:v>215578908.16093099</c:v>
                </c:pt>
                <c:pt idx="39753">
                  <c:v>215510555.73827997</c:v>
                </c:pt>
                <c:pt idx="39754">
                  <c:v>215442174.81219</c:v>
                </c:pt>
                <c:pt idx="39755">
                  <c:v>215373765.36550599</c:v>
                </c:pt>
                <c:pt idx="39756">
                  <c:v>215305327.38105202</c:v>
                </c:pt>
                <c:pt idx="39757">
                  <c:v>215236860.84163201</c:v>
                </c:pt>
                <c:pt idx="39758">
                  <c:v>215168365.73002598</c:v>
                </c:pt>
                <c:pt idx="39759">
                  <c:v>215099842.02899501</c:v>
                </c:pt>
                <c:pt idx="39760">
                  <c:v>215031289.721279</c:v>
                </c:pt>
                <c:pt idx="39761">
                  <c:v>214962708.78959399</c:v>
                </c:pt>
                <c:pt idx="39762">
                  <c:v>214894099.21663699</c:v>
                </c:pt>
                <c:pt idx="39763">
                  <c:v>214825460.985084</c:v>
                </c:pt>
                <c:pt idx="39764">
                  <c:v>214756794.07758698</c:v>
                </c:pt>
                <c:pt idx="39765">
                  <c:v>214688098.47677901</c:v>
                </c:pt>
                <c:pt idx="39766">
                  <c:v>214619374.16527101</c:v>
                </c:pt>
                <c:pt idx="39767">
                  <c:v>214550621.12565103</c:v>
                </c:pt>
                <c:pt idx="39768">
                  <c:v>214481839.340487</c:v>
                </c:pt>
                <c:pt idx="39769">
                  <c:v>214413028.79232496</c:v>
                </c:pt>
                <c:pt idx="39770">
                  <c:v>214344189.463689</c:v>
                </c:pt>
                <c:pt idx="39771">
                  <c:v>214275321.33708099</c:v>
                </c:pt>
                <c:pt idx="39772">
                  <c:v>214206424.39498201</c:v>
                </c:pt>
                <c:pt idx="39773">
                  <c:v>214137498.61985001</c:v>
                </c:pt>
                <c:pt idx="39774">
                  <c:v>214068543.99412301</c:v>
                </c:pt>
                <c:pt idx="39775">
                  <c:v>213999560.50021699</c:v>
                </c:pt>
                <c:pt idx="39776">
                  <c:v>213930548.12052301</c:v>
                </c:pt>
                <c:pt idx="39777">
                  <c:v>213861506.83741304</c:v>
                </c:pt>
                <c:pt idx="39778">
                  <c:v>213792436.63323799</c:v>
                </c:pt>
                <c:pt idx="39779">
                  <c:v>213723337.49032301</c:v>
                </c:pt>
                <c:pt idx="39780">
                  <c:v>213654209.39097303</c:v>
                </c:pt>
                <c:pt idx="39781">
                  <c:v>213585052.31747299</c:v>
                </c:pt>
                <c:pt idx="39782">
                  <c:v>213515866.252083</c:v>
                </c:pt>
                <c:pt idx="39783">
                  <c:v>213446651.17703998</c:v>
                </c:pt>
                <c:pt idx="39784">
                  <c:v>213377407.074563</c:v>
                </c:pt>
                <c:pt idx="39785">
                  <c:v>213308133.92684403</c:v>
                </c:pt>
                <c:pt idx="39786">
                  <c:v>213238831.71605501</c:v>
                </c:pt>
                <c:pt idx="39787">
                  <c:v>213169500.42434701</c:v>
                </c:pt>
                <c:pt idx="39788">
                  <c:v>213100140.03384501</c:v>
                </c:pt>
                <c:pt idx="39789">
                  <c:v>213030750.52665403</c:v>
                </c:pt>
                <c:pt idx="39790">
                  <c:v>212961331.88485706</c:v>
                </c:pt>
                <c:pt idx="39791">
                  <c:v>212891884.09051201</c:v>
                </c:pt>
                <c:pt idx="39792">
                  <c:v>212822407.12565601</c:v>
                </c:pt>
                <c:pt idx="39793">
                  <c:v>212752900.97230399</c:v>
                </c:pt>
                <c:pt idx="39794">
                  <c:v>212683365.61244798</c:v>
                </c:pt>
                <c:pt idx="39795">
                  <c:v>212613801.02805501</c:v>
                </c:pt>
                <c:pt idx="39796">
                  <c:v>212544207.20107198</c:v>
                </c:pt>
                <c:pt idx="39797">
                  <c:v>212474584.11342198</c:v>
                </c:pt>
                <c:pt idx="39798">
                  <c:v>212404931.74700597</c:v>
                </c:pt>
                <c:pt idx="39799">
                  <c:v>212335250.08370101</c:v>
                </c:pt>
                <c:pt idx="39800">
                  <c:v>212265539.10536197</c:v>
                </c:pt>
                <c:pt idx="39801">
                  <c:v>212195798.79381901</c:v>
                </c:pt>
                <c:pt idx="39802">
                  <c:v>212126029.13088301</c:v>
                </c:pt>
                <c:pt idx="39803">
                  <c:v>212056230.09833798</c:v>
                </c:pt>
                <c:pt idx="39804">
                  <c:v>211986401.67794597</c:v>
                </c:pt>
                <c:pt idx="39805">
                  <c:v>211916543.851448</c:v>
                </c:pt>
                <c:pt idx="39806">
                  <c:v>211846656.60055798</c:v>
                </c:pt>
                <c:pt idx="39807">
                  <c:v>211776739.90696999</c:v>
                </c:pt>
                <c:pt idx="39808">
                  <c:v>211706793.75235301</c:v>
                </c:pt>
                <c:pt idx="39809">
                  <c:v>211636818.11835396</c:v>
                </c:pt>
                <c:pt idx="39810">
                  <c:v>211566812.98659402</c:v>
                </c:pt>
                <c:pt idx="39811">
                  <c:v>211496778.33867499</c:v>
                </c:pt>
                <c:pt idx="39812">
                  <c:v>211426714.15617001</c:v>
                </c:pt>
                <c:pt idx="39813">
                  <c:v>211356620.42063403</c:v>
                </c:pt>
                <c:pt idx="39814">
                  <c:v>211286497.11359498</c:v>
                </c:pt>
                <c:pt idx="39815">
                  <c:v>211216344.216557</c:v>
                </c:pt>
                <c:pt idx="39816">
                  <c:v>211146161.71100298</c:v>
                </c:pt>
                <c:pt idx="39817">
                  <c:v>211075949.57839096</c:v>
                </c:pt>
                <c:pt idx="39818">
                  <c:v>211005707.800154</c:v>
                </c:pt>
                <c:pt idx="39819">
                  <c:v>210935436.35770401</c:v>
                </c:pt>
                <c:pt idx="39820">
                  <c:v>210865135.23242599</c:v>
                </c:pt>
                <c:pt idx="39821">
                  <c:v>210794804.40568399</c:v>
                </c:pt>
                <c:pt idx="39822">
                  <c:v>210724443.85881603</c:v>
                </c:pt>
                <c:pt idx="39823">
                  <c:v>210654053.57313696</c:v>
                </c:pt>
                <c:pt idx="39824">
                  <c:v>210583633.52993801</c:v>
                </c:pt>
                <c:pt idx="39825">
                  <c:v>210513183.71048498</c:v>
                </c:pt>
                <c:pt idx="39826">
                  <c:v>210442704.09602201</c:v>
                </c:pt>
                <c:pt idx="39827">
                  <c:v>210372194.66776696</c:v>
                </c:pt>
                <c:pt idx="39828">
                  <c:v>210301655.40691304</c:v>
                </c:pt>
                <c:pt idx="39829">
                  <c:v>210231086.29463202</c:v>
                </c:pt>
                <c:pt idx="39830">
                  <c:v>210160487.31207001</c:v>
                </c:pt>
                <c:pt idx="39831">
                  <c:v>210089858.44034597</c:v>
                </c:pt>
                <c:pt idx="39832">
                  <c:v>210019199.660559</c:v>
                </c:pt>
                <c:pt idx="39833">
                  <c:v>209948510.95378199</c:v>
                </c:pt>
                <c:pt idx="39834">
                  <c:v>209877792.301061</c:v>
                </c:pt>
                <c:pt idx="39835">
                  <c:v>209807043.683422</c:v>
                </c:pt>
                <c:pt idx="39836">
                  <c:v>209736265.08186299</c:v>
                </c:pt>
                <c:pt idx="39837">
                  <c:v>209665456.47735798</c:v>
                </c:pt>
                <c:pt idx="39838">
                  <c:v>209594617.85085803</c:v>
                </c:pt>
                <c:pt idx="39839">
                  <c:v>209523749.18328696</c:v>
                </c:pt>
                <c:pt idx="39840">
                  <c:v>209452850.45554599</c:v>
                </c:pt>
                <c:pt idx="39841">
                  <c:v>209381921.64850998</c:v>
                </c:pt>
                <c:pt idx="39842">
                  <c:v>209310962.74302998</c:v>
                </c:pt>
                <c:pt idx="39843">
                  <c:v>209239973.71993101</c:v>
                </c:pt>
                <c:pt idx="39844">
                  <c:v>209168954.56001499</c:v>
                </c:pt>
                <c:pt idx="39845">
                  <c:v>209097905.24405798</c:v>
                </c:pt>
                <c:pt idx="39846">
                  <c:v>209026825.75280899</c:v>
                </c:pt>
                <c:pt idx="39847">
                  <c:v>208955716.06699401</c:v>
                </c:pt>
                <c:pt idx="39848">
                  <c:v>208884576.16731501</c:v>
                </c:pt>
                <c:pt idx="39849">
                  <c:v>208813406.034446</c:v>
                </c:pt>
                <c:pt idx="39850">
                  <c:v>208742205.64903799</c:v>
                </c:pt>
                <c:pt idx="39851">
                  <c:v>208670974.991714</c:v>
                </c:pt>
                <c:pt idx="39852">
                  <c:v>208599714.04307598</c:v>
                </c:pt>
                <c:pt idx="39853">
                  <c:v>208528422.78369501</c:v>
                </c:pt>
                <c:pt idx="39854">
                  <c:v>208457101.19412199</c:v>
                </c:pt>
                <c:pt idx="39855">
                  <c:v>208385749.25487903</c:v>
                </c:pt>
                <c:pt idx="39856">
                  <c:v>208314366.94646299</c:v>
                </c:pt>
                <c:pt idx="39857">
                  <c:v>208242954.24934697</c:v>
                </c:pt>
                <c:pt idx="39858">
                  <c:v>208171511.14397696</c:v>
                </c:pt>
                <c:pt idx="39859">
                  <c:v>208100037.610773</c:v>
                </c:pt>
                <c:pt idx="39860">
                  <c:v>208028533.63012996</c:v>
                </c:pt>
                <c:pt idx="39861">
                  <c:v>207956999.18241802</c:v>
                </c:pt>
                <c:pt idx="39862">
                  <c:v>207885434.24797896</c:v>
                </c:pt>
                <c:pt idx="39863">
                  <c:v>207813838.80713099</c:v>
                </c:pt>
                <c:pt idx="39864">
                  <c:v>207742212.84016496</c:v>
                </c:pt>
                <c:pt idx="39865">
                  <c:v>207670556.32734701</c:v>
                </c:pt>
                <c:pt idx="39866">
                  <c:v>207598869.24891496</c:v>
                </c:pt>
                <c:pt idx="39867">
                  <c:v>207527151.58508399</c:v>
                </c:pt>
                <c:pt idx="39868">
                  <c:v>207455403.31603903</c:v>
                </c:pt>
                <c:pt idx="39869">
                  <c:v>207383624.421942</c:v>
                </c:pt>
                <c:pt idx="39870">
                  <c:v>207311814.88292703</c:v>
                </c:pt>
                <c:pt idx="39871">
                  <c:v>207239974.67910397</c:v>
                </c:pt>
                <c:pt idx="39872">
                  <c:v>207168103.79055199</c:v>
                </c:pt>
                <c:pt idx="39873">
                  <c:v>207096202.19732898</c:v>
                </c:pt>
                <c:pt idx="39874">
                  <c:v>207024269.87946299</c:v>
                </c:pt>
                <c:pt idx="39875">
                  <c:v>206952306.81695703</c:v>
                </c:pt>
                <c:pt idx="39876">
                  <c:v>206880312.98978701</c:v>
                </c:pt>
                <c:pt idx="39877">
                  <c:v>206808288.37790099</c:v>
                </c:pt>
                <c:pt idx="39878">
                  <c:v>206736232.96122301</c:v>
                </c:pt>
                <c:pt idx="39879">
                  <c:v>206664146.71964896</c:v>
                </c:pt>
                <c:pt idx="39880">
                  <c:v>206592029.63304698</c:v>
                </c:pt>
                <c:pt idx="39881">
                  <c:v>206519881.68125999</c:v>
                </c:pt>
                <c:pt idx="39882">
                  <c:v>206447702.84410399</c:v>
                </c:pt>
                <c:pt idx="39883">
                  <c:v>206375493.10136697</c:v>
                </c:pt>
                <c:pt idx="39884">
                  <c:v>206303252.43281004</c:v>
                </c:pt>
                <c:pt idx="39885">
                  <c:v>206230980.81816795</c:v>
                </c:pt>
                <c:pt idx="39886">
                  <c:v>206158678.23714897</c:v>
                </c:pt>
                <c:pt idx="39887">
                  <c:v>206086344.66943201</c:v>
                </c:pt>
                <c:pt idx="39888">
                  <c:v>206013980.09467003</c:v>
                </c:pt>
                <c:pt idx="39889">
                  <c:v>205941584.49248999</c:v>
                </c:pt>
                <c:pt idx="39890">
                  <c:v>205869157.842489</c:v>
                </c:pt>
                <c:pt idx="39891">
                  <c:v>205796700.12423903</c:v>
                </c:pt>
                <c:pt idx="39892">
                  <c:v>205724211.317283</c:v>
                </c:pt>
                <c:pt idx="39893">
                  <c:v>205651691.40113798</c:v>
                </c:pt>
                <c:pt idx="39894">
                  <c:v>205579140.35529202</c:v>
                </c:pt>
                <c:pt idx="39895">
                  <c:v>205506558.159206</c:v>
                </c:pt>
                <c:pt idx="39896">
                  <c:v>205433944.79231301</c:v>
                </c:pt>
                <c:pt idx="39897">
                  <c:v>205361300.23401901</c:v>
                </c:pt>
                <c:pt idx="39898">
                  <c:v>205288624.46370301</c:v>
                </c:pt>
                <c:pt idx="39899">
                  <c:v>205215917.46071303</c:v>
                </c:pt>
                <c:pt idx="39900">
                  <c:v>205143179.204373</c:v>
                </c:pt>
                <c:pt idx="39901">
                  <c:v>205070409.67397597</c:v>
                </c:pt>
                <c:pt idx="39902">
                  <c:v>204997608.84878898</c:v>
                </c:pt>
                <c:pt idx="39903">
                  <c:v>204924776.708051</c:v>
                </c:pt>
                <c:pt idx="39904">
                  <c:v>204851913.23097101</c:v>
                </c:pt>
                <c:pt idx="39905">
                  <c:v>204779018.39673102</c:v>
                </c:pt>
                <c:pt idx="39906">
                  <c:v>204706092.184486</c:v>
                </c:pt>
                <c:pt idx="39907">
                  <c:v>204633134.57336098</c:v>
                </c:pt>
                <c:pt idx="39908">
                  <c:v>204560145.54245299</c:v>
                </c:pt>
                <c:pt idx="39909">
                  <c:v>204487125.07083103</c:v>
                </c:pt>
                <c:pt idx="39910">
                  <c:v>204414073.13753501</c:v>
                </c:pt>
                <c:pt idx="39911">
                  <c:v>204340989.72157797</c:v>
                </c:pt>
                <c:pt idx="39912">
                  <c:v>204267874.801943</c:v>
                </c:pt>
                <c:pt idx="39913">
                  <c:v>204194728.35758501</c:v>
                </c:pt>
                <c:pt idx="39914">
                  <c:v>204121550.36742899</c:v>
                </c:pt>
                <c:pt idx="39915">
                  <c:v>204048340.81037399</c:v>
                </c:pt>
                <c:pt idx="39916">
                  <c:v>203975099.66528696</c:v>
                </c:pt>
                <c:pt idx="39917">
                  <c:v>203901826.91100898</c:v>
                </c:pt>
                <c:pt idx="39918">
                  <c:v>203828522.52635103</c:v>
                </c:pt>
                <c:pt idx="39919">
                  <c:v>203755186.49009499</c:v>
                </c:pt>
                <c:pt idx="39920">
                  <c:v>203681818.78099301</c:v>
                </c:pt>
                <c:pt idx="39921">
                  <c:v>203608419.37776896</c:v>
                </c:pt>
                <c:pt idx="39922">
                  <c:v>203534988.259119</c:v>
                </c:pt>
                <c:pt idx="39923">
                  <c:v>203461525.403707</c:v>
                </c:pt>
                <c:pt idx="39924">
                  <c:v>203388030.79016998</c:v>
                </c:pt>
                <c:pt idx="39925">
                  <c:v>203314504.39711499</c:v>
                </c:pt>
                <c:pt idx="39926">
                  <c:v>203240946.20311996</c:v>
                </c:pt>
                <c:pt idx="39927">
                  <c:v>203167356.18673304</c:v>
                </c:pt>
                <c:pt idx="39928">
                  <c:v>203093734.32647204</c:v>
                </c:pt>
                <c:pt idx="39929">
                  <c:v>203020080.60082701</c:v>
                </c:pt>
                <c:pt idx="39930">
                  <c:v>202946394.98825601</c:v>
                </c:pt>
                <c:pt idx="39931">
                  <c:v>202872677.46719101</c:v>
                </c:pt>
                <c:pt idx="39932">
                  <c:v>202798928.01603103</c:v>
                </c:pt>
                <c:pt idx="39933">
                  <c:v>202725146.61314693</c:v>
                </c:pt>
                <c:pt idx="39934">
                  <c:v>202651333.23687899</c:v>
                </c:pt>
                <c:pt idx="39935">
                  <c:v>202577487.86553699</c:v>
                </c:pt>
                <c:pt idx="39936">
                  <c:v>202503610.47740301</c:v>
                </c:pt>
                <c:pt idx="39937">
                  <c:v>202429701.05072701</c:v>
                </c:pt>
                <c:pt idx="39938">
                  <c:v>202355759.56372797</c:v>
                </c:pt>
                <c:pt idx="39939">
                  <c:v>202281785.99459901</c:v>
                </c:pt>
                <c:pt idx="39940">
                  <c:v>202207780.32149801</c:v>
                </c:pt>
                <c:pt idx="39941">
                  <c:v>202133742.52255601</c:v>
                </c:pt>
                <c:pt idx="39942">
                  <c:v>202059672.575872</c:v>
                </c:pt>
                <c:pt idx="39943">
                  <c:v>201985570.45951504</c:v>
                </c:pt>
                <c:pt idx="39944">
                  <c:v>201911436.15152398</c:v>
                </c:pt>
                <c:pt idx="39945">
                  <c:v>201837269.629906</c:v>
                </c:pt>
                <c:pt idx="39946">
                  <c:v>201763070.87264001</c:v>
                </c:pt>
                <c:pt idx="39947">
                  <c:v>201688839.85767204</c:v>
                </c:pt>
                <c:pt idx="39948">
                  <c:v>201614576.56291801</c:v>
                </c:pt>
                <c:pt idx="39949">
                  <c:v>201540280.96626401</c:v>
                </c:pt>
                <c:pt idx="39950">
                  <c:v>201465953.04556298</c:v>
                </c:pt>
                <c:pt idx="39951">
                  <c:v>201391592.77864096</c:v>
                </c:pt>
                <c:pt idx="39952">
                  <c:v>201317200.14328796</c:v>
                </c:pt>
                <c:pt idx="39953">
                  <c:v>201242775.11726597</c:v>
                </c:pt>
                <c:pt idx="39954">
                  <c:v>201168317.67830697</c:v>
                </c:pt>
                <c:pt idx="39955">
                  <c:v>201093827.80410901</c:v>
                </c:pt>
                <c:pt idx="39956">
                  <c:v>201019305.472341</c:v>
                </c:pt>
                <c:pt idx="39957">
                  <c:v>200944750.660638</c:v>
                </c:pt>
                <c:pt idx="39958">
                  <c:v>200870163.34660703</c:v>
                </c:pt>
                <c:pt idx="39959">
                  <c:v>200795543.50782099</c:v>
                </c:pt>
                <c:pt idx="39960">
                  <c:v>200720891.12182301</c:v>
                </c:pt>
                <c:pt idx="39961">
                  <c:v>200646206.16612399</c:v>
                </c:pt>
                <c:pt idx="39962">
                  <c:v>200571488.61820298</c:v>
                </c:pt>
                <c:pt idx="39963">
                  <c:v>200496738.45550701</c:v>
                </c:pt>
                <c:pt idx="39964">
                  <c:v>200421955.65545303</c:v>
                </c:pt>
                <c:pt idx="39965">
                  <c:v>200347140.19542399</c:v>
                </c:pt>
                <c:pt idx="39966">
                  <c:v>200272292.05277202</c:v>
                </c:pt>
                <c:pt idx="39967">
                  <c:v>200197411.20481801</c:v>
                </c:pt>
                <c:pt idx="39968">
                  <c:v>200122497.62885001</c:v>
                </c:pt>
                <c:pt idx="39969">
                  <c:v>200047551.30212301</c:v>
                </c:pt>
                <c:pt idx="39970">
                  <c:v>199972572.20186296</c:v>
                </c:pt>
                <c:pt idx="39971">
                  <c:v>199897560.30525899</c:v>
                </c:pt>
                <c:pt idx="39972">
                  <c:v>199822515.58947304</c:v>
                </c:pt>
                <c:pt idx="39973">
                  <c:v>199747438.03163001</c:v>
                </c:pt>
                <c:pt idx="39974">
                  <c:v>199672327.608825</c:v>
                </c:pt>
                <c:pt idx="39975">
                  <c:v>199597184.29812098</c:v>
                </c:pt>
                <c:pt idx="39976">
                  <c:v>199522008.076547</c:v>
                </c:pt>
                <c:pt idx="39977">
                  <c:v>199446798.92109999</c:v>
                </c:pt>
                <c:pt idx="39978">
                  <c:v>199371556.80874398</c:v>
                </c:pt>
                <c:pt idx="39979">
                  <c:v>199296281.71641001</c:v>
                </c:pt>
                <c:pt idx="39980">
                  <c:v>199220973.620998</c:v>
                </c:pt>
                <c:pt idx="39981">
                  <c:v>199145632.49937201</c:v>
                </c:pt>
                <c:pt idx="39982">
                  <c:v>199070258.32836598</c:v>
                </c:pt>
                <c:pt idx="39983">
                  <c:v>198994851.08478001</c:v>
                </c:pt>
                <c:pt idx="39984">
                  <c:v>198919410.74537897</c:v>
                </c:pt>
                <c:pt idx="39985">
                  <c:v>198843937.28689802</c:v>
                </c:pt>
                <c:pt idx="39986">
                  <c:v>198768430.68603602</c:v>
                </c:pt>
                <c:pt idx="39987">
                  <c:v>198692890.91946101</c:v>
                </c:pt>
                <c:pt idx="39988">
                  <c:v>198617317.96380499</c:v>
                </c:pt>
                <c:pt idx="39989">
                  <c:v>198541711.79566798</c:v>
                </c:pt>
                <c:pt idx="39990">
                  <c:v>198466072.39161801</c:v>
                </c:pt>
                <c:pt idx="39991">
                  <c:v>198390399.72818694</c:v>
                </c:pt>
                <c:pt idx="39992">
                  <c:v>198314693.781874</c:v>
                </c:pt>
                <c:pt idx="39993">
                  <c:v>198238954.52914399</c:v>
                </c:pt>
                <c:pt idx="39994">
                  <c:v>198163181.94642901</c:v>
                </c:pt>
                <c:pt idx="39995">
                  <c:v>198087376.01012698</c:v>
                </c:pt>
                <c:pt idx="39996">
                  <c:v>198011536.69660202</c:v>
                </c:pt>
                <c:pt idx="39997">
                  <c:v>197935663.98218301</c:v>
                </c:pt>
                <c:pt idx="39998">
                  <c:v>197859757.84316498</c:v>
                </c:pt>
                <c:pt idx="39999">
                  <c:v>197783818.25581104</c:v>
                </c:pt>
                <c:pt idx="40000">
                  <c:v>197707845.196347</c:v>
                </c:pt>
                <c:pt idx="40001">
                  <c:v>197631838.64096597</c:v>
                </c:pt>
                <c:pt idx="40002">
                  <c:v>197555798.56582701</c:v>
                </c:pt>
                <c:pt idx="40003">
                  <c:v>197479724.94705299</c:v>
                </c:pt>
                <c:pt idx="40004">
                  <c:v>197403617.76073399</c:v>
                </c:pt>
                <c:pt idx="40005">
                  <c:v>197327476.98292503</c:v>
                </c:pt>
                <c:pt idx="40006">
                  <c:v>197251302.58964601</c:v>
                </c:pt>
                <c:pt idx="40007">
                  <c:v>197175094.55688202</c:v>
                </c:pt>
                <c:pt idx="40008">
                  <c:v>197098852.86058399</c:v>
                </c:pt>
                <c:pt idx="40009">
                  <c:v>197022577.47666699</c:v>
                </c:pt>
                <c:pt idx="40010">
                  <c:v>196946268.38101104</c:v>
                </c:pt>
                <c:pt idx="40011">
                  <c:v>196869925.54946399</c:v>
                </c:pt>
                <c:pt idx="40012">
                  <c:v>196793548.95783404</c:v>
                </c:pt>
                <c:pt idx="40013">
                  <c:v>196717138.58189601</c:v>
                </c:pt>
                <c:pt idx="40014">
                  <c:v>196640694.397392</c:v>
                </c:pt>
                <c:pt idx="40015">
                  <c:v>196564216.38002503</c:v>
                </c:pt>
                <c:pt idx="40016">
                  <c:v>196487704.50546399</c:v>
                </c:pt>
                <c:pt idx="40017">
                  <c:v>196411158.74934298</c:v>
                </c:pt>
                <c:pt idx="40018">
                  <c:v>196334579.08726001</c:v>
                </c:pt>
                <c:pt idx="40019">
                  <c:v>196257965.49477699</c:v>
                </c:pt>
                <c:pt idx="40020">
                  <c:v>196181317.94742101</c:v>
                </c:pt>
                <c:pt idx="40021">
                  <c:v>196104636.42068201</c:v>
                </c:pt>
                <c:pt idx="40022">
                  <c:v>196027920.89001602</c:v>
                </c:pt>
                <c:pt idx="40023">
                  <c:v>195951171.33084002</c:v>
                </c:pt>
                <c:pt idx="40024">
                  <c:v>195874387.71853796</c:v>
                </c:pt>
                <c:pt idx="40025">
                  <c:v>195797570.028456</c:v>
                </c:pt>
                <c:pt idx="40026">
                  <c:v>195720718.23590496</c:v>
                </c:pt>
                <c:pt idx="40027">
                  <c:v>195643832.316158</c:v>
                </c:pt>
                <c:pt idx="40028">
                  <c:v>195566912.24445501</c:v>
                </c:pt>
                <c:pt idx="40029">
                  <c:v>195489957.99599499</c:v>
                </c:pt>
                <c:pt idx="40030">
                  <c:v>195412969.54594296</c:v>
                </c:pt>
                <c:pt idx="40031">
                  <c:v>195335946.86942899</c:v>
                </c:pt>
                <c:pt idx="40032">
                  <c:v>195258889.94154197</c:v>
                </c:pt>
                <c:pt idx="40033">
                  <c:v>195181798.73733896</c:v>
                </c:pt>
                <c:pt idx="40034">
                  <c:v>195104673.23183599</c:v>
                </c:pt>
                <c:pt idx="40035">
                  <c:v>195027513.40001503</c:v>
                </c:pt>
                <c:pt idx="40036">
                  <c:v>194950319.21681899</c:v>
                </c:pt>
                <c:pt idx="40037">
                  <c:v>194873090.65715599</c:v>
                </c:pt>
                <c:pt idx="40038">
                  <c:v>194795827.69589499</c:v>
                </c:pt>
                <c:pt idx="40039">
                  <c:v>194718530.307868</c:v>
                </c:pt>
                <c:pt idx="40040">
                  <c:v>194641198.46787003</c:v>
                </c:pt>
                <c:pt idx="40041">
                  <c:v>194563832.15066001</c:v>
                </c:pt>
                <c:pt idx="40042">
                  <c:v>194486431.33095601</c:v>
                </c:pt>
                <c:pt idx="40043">
                  <c:v>194408995.98344299</c:v>
                </c:pt>
                <c:pt idx="40044">
                  <c:v>194331526.082764</c:v>
                </c:pt>
                <c:pt idx="40045">
                  <c:v>194254021.60352796</c:v>
                </c:pt>
                <c:pt idx="40046">
                  <c:v>194176482.520302</c:v>
                </c:pt>
                <c:pt idx="40047">
                  <c:v>194098908.80761904</c:v>
                </c:pt>
                <c:pt idx="40048">
                  <c:v>194021300.43997201</c:v>
                </c:pt>
                <c:pt idx="40049">
                  <c:v>193943657.39181703</c:v>
                </c:pt>
                <c:pt idx="40050">
                  <c:v>193865979.63756996</c:v>
                </c:pt>
                <c:pt idx="40051">
                  <c:v>193788267.15161103</c:v>
                </c:pt>
                <c:pt idx="40052">
                  <c:v>193710519.908281</c:v>
                </c:pt>
                <c:pt idx="40053">
                  <c:v>193632737.88188002</c:v>
                </c:pt>
                <c:pt idx="40054">
                  <c:v>193554921.04667503</c:v>
                </c:pt>
                <c:pt idx="40055">
                  <c:v>193477069.37688801</c:v>
                </c:pt>
                <c:pt idx="40056">
                  <c:v>193399182.846708</c:v>
                </c:pt>
                <c:pt idx="40057">
                  <c:v>193321261.43028101</c:v>
                </c:pt>
                <c:pt idx="40058">
                  <c:v>193243305.101717</c:v>
                </c:pt>
                <c:pt idx="40059">
                  <c:v>193165313.83508599</c:v>
                </c:pt>
                <c:pt idx="40060">
                  <c:v>193087287.60441801</c:v>
                </c:pt>
                <c:pt idx="40061">
                  <c:v>193009226.38370499</c:v>
                </c:pt>
                <c:pt idx="40062">
                  <c:v>192931130.14690101</c:v>
                </c:pt>
                <c:pt idx="40063">
                  <c:v>192852998.86791801</c:v>
                </c:pt>
                <c:pt idx="40064">
                  <c:v>192774832.52063102</c:v>
                </c:pt>
                <c:pt idx="40065">
                  <c:v>192696631.07887501</c:v>
                </c:pt>
                <c:pt idx="40066">
                  <c:v>192618394.516444</c:v>
                </c:pt>
                <c:pt idx="40067">
                  <c:v>192540122.80709401</c:v>
                </c:pt>
                <c:pt idx="40068">
                  <c:v>192461815.92454103</c:v>
                </c:pt>
                <c:pt idx="40069">
                  <c:v>192383473.84246001</c:v>
                </c:pt>
                <c:pt idx="40070">
                  <c:v>192305096.53448901</c:v>
                </c:pt>
                <c:pt idx="40071">
                  <c:v>192226683.974222</c:v>
                </c:pt>
                <c:pt idx="40072">
                  <c:v>192148236.13521701</c:v>
                </c:pt>
                <c:pt idx="40073">
                  <c:v>192069752.990989</c:v>
                </c:pt>
                <c:pt idx="40074">
                  <c:v>191991234.51501399</c:v>
                </c:pt>
                <c:pt idx="40075">
                  <c:v>191912680.68072701</c:v>
                </c:pt>
                <c:pt idx="40076">
                  <c:v>191834091.461523</c:v>
                </c:pt>
                <c:pt idx="40077">
                  <c:v>191755466.83075699</c:v>
                </c:pt>
                <c:pt idx="40078">
                  <c:v>191676806.76174298</c:v>
                </c:pt>
                <c:pt idx="40079">
                  <c:v>191598111.22775301</c:v>
                </c:pt>
                <c:pt idx="40080">
                  <c:v>191519380.20201999</c:v>
                </c:pt>
                <c:pt idx="40081">
                  <c:v>191440613.657736</c:v>
                </c:pt>
                <c:pt idx="40082">
                  <c:v>191361811.56805101</c:v>
                </c:pt>
                <c:pt idx="40083">
                  <c:v>191282973.90607503</c:v>
                </c:pt>
                <c:pt idx="40084">
                  <c:v>191204100.644876</c:v>
                </c:pt>
                <c:pt idx="40085">
                  <c:v>191125191.75748101</c:v>
                </c:pt>
                <c:pt idx="40086">
                  <c:v>191046247.216876</c:v>
                </c:pt>
                <c:pt idx="40087">
                  <c:v>190967266.99600503</c:v>
                </c:pt>
                <c:pt idx="40088">
                  <c:v>190888251.06777099</c:v>
                </c:pt>
                <c:pt idx="40089">
                  <c:v>190809199.405036</c:v>
                </c:pt>
                <c:pt idx="40090">
                  <c:v>190730111.98061803</c:v>
                </c:pt>
                <c:pt idx="40091">
                  <c:v>190650988.76729599</c:v>
                </c:pt>
                <c:pt idx="40092">
                  <c:v>190571829.73780599</c:v>
                </c:pt>
                <c:pt idx="40093">
                  <c:v>190492634.86484104</c:v>
                </c:pt>
                <c:pt idx="40094">
                  <c:v>190413404.121052</c:v>
                </c:pt>
                <c:pt idx="40095">
                  <c:v>190334137.47905099</c:v>
                </c:pt>
                <c:pt idx="40096">
                  <c:v>190254834.911403</c:v>
                </c:pt>
                <c:pt idx="40097">
                  <c:v>190175496.39063403</c:v>
                </c:pt>
                <c:pt idx="40098">
                  <c:v>190096121.88922602</c:v>
                </c:pt>
                <c:pt idx="40099">
                  <c:v>190016711.37962002</c:v>
                </c:pt>
                <c:pt idx="40100">
                  <c:v>189937264.83421102</c:v>
                </c:pt>
                <c:pt idx="40101">
                  <c:v>189857782.22535598</c:v>
                </c:pt>
                <c:pt idx="40102">
                  <c:v>189778263.525365</c:v>
                </c:pt>
                <c:pt idx="40103">
                  <c:v>189698708.70650798</c:v>
                </c:pt>
                <c:pt idx="40104">
                  <c:v>189619117.74100897</c:v>
                </c:pt>
                <c:pt idx="40105">
                  <c:v>189539490.601051</c:v>
                </c:pt>
                <c:pt idx="40106">
                  <c:v>189459827.25877398</c:v>
                </c:pt>
                <c:pt idx="40107">
                  <c:v>189380127.68627402</c:v>
                </c:pt>
                <c:pt idx="40108">
                  <c:v>189300391.85560203</c:v>
                </c:pt>
                <c:pt idx="40109">
                  <c:v>189220619.73876795</c:v>
                </c:pt>
                <c:pt idx="40110">
                  <c:v>189140811.30773699</c:v>
                </c:pt>
                <c:pt idx="40111">
                  <c:v>189060966.53443104</c:v>
                </c:pt>
                <c:pt idx="40112">
                  <c:v>188981085.39072701</c:v>
                </c:pt>
                <c:pt idx="40113">
                  <c:v>188901167.84845901</c:v>
                </c:pt>
                <c:pt idx="40114">
                  <c:v>188821213.87941602</c:v>
                </c:pt>
                <c:pt idx="40115">
                  <c:v>188741223.455345</c:v>
                </c:pt>
                <c:pt idx="40116">
                  <c:v>188661196.54794696</c:v>
                </c:pt>
                <c:pt idx="40117">
                  <c:v>188581133.128878</c:v>
                </c:pt>
                <c:pt idx="40118">
                  <c:v>188501033.16975099</c:v>
                </c:pt>
                <c:pt idx="40119">
                  <c:v>188420896.64213398</c:v>
                </c:pt>
                <c:pt idx="40120">
                  <c:v>188340723.517551</c:v>
                </c:pt>
                <c:pt idx="40121">
                  <c:v>188260513.767479</c:v>
                </c:pt>
                <c:pt idx="40122">
                  <c:v>188180267.36335301</c:v>
                </c:pt>
                <c:pt idx="40123">
                  <c:v>188099984.27656198</c:v>
                </c:pt>
                <c:pt idx="40124">
                  <c:v>188019664.47844797</c:v>
                </c:pt>
                <c:pt idx="40125">
                  <c:v>187939307.94031101</c:v>
                </c:pt>
                <c:pt idx="40126">
                  <c:v>187858914.633405</c:v>
                </c:pt>
                <c:pt idx="40127">
                  <c:v>187778484.52893499</c:v>
                </c:pt>
                <c:pt idx="40128">
                  <c:v>187698017.59806597</c:v>
                </c:pt>
                <c:pt idx="40129">
                  <c:v>187617513.811914</c:v>
                </c:pt>
                <c:pt idx="40130">
                  <c:v>187536973.14154893</c:v>
                </c:pt>
                <c:pt idx="40131">
                  <c:v>187456395.557998</c:v>
                </c:pt>
                <c:pt idx="40132">
                  <c:v>187375781.03223899</c:v>
                </c:pt>
                <c:pt idx="40133">
                  <c:v>187295129.535207</c:v>
                </c:pt>
                <c:pt idx="40134">
                  <c:v>187214441.03778696</c:v>
                </c:pt>
                <c:pt idx="40135">
                  <c:v>187133715.510822</c:v>
                </c:pt>
                <c:pt idx="40136">
                  <c:v>187052952.92510599</c:v>
                </c:pt>
                <c:pt idx="40137">
                  <c:v>186972153.25138697</c:v>
                </c:pt>
                <c:pt idx="40138">
                  <c:v>186891316.46036798</c:v>
                </c:pt>
                <c:pt idx="40139">
                  <c:v>186810442.52270201</c:v>
                </c:pt>
                <c:pt idx="40140">
                  <c:v>186729531.40899798</c:v>
                </c:pt>
                <c:pt idx="40141">
                  <c:v>186648583.08981803</c:v>
                </c:pt>
                <c:pt idx="40142">
                  <c:v>186567597.535676</c:v>
                </c:pt>
                <c:pt idx="40143">
                  <c:v>186486574.71703997</c:v>
                </c:pt>
                <c:pt idx="40144">
                  <c:v>186405514.60432896</c:v>
                </c:pt>
                <c:pt idx="40145">
                  <c:v>186324417.167916</c:v>
                </c:pt>
                <c:pt idx="40146">
                  <c:v>186243282.37812698</c:v>
                </c:pt>
                <c:pt idx="40147">
                  <c:v>186162110.205239</c:v>
                </c:pt>
                <c:pt idx="40148">
                  <c:v>186080900.61948296</c:v>
                </c:pt>
                <c:pt idx="40149">
                  <c:v>185999653.591041</c:v>
                </c:pt>
                <c:pt idx="40150">
                  <c:v>185918369.09004799</c:v>
                </c:pt>
                <c:pt idx="40151">
                  <c:v>185837047.08658999</c:v>
                </c:pt>
                <c:pt idx="40152">
                  <c:v>185755687.550706</c:v>
                </c:pt>
                <c:pt idx="40153">
                  <c:v>185674290.45238501</c:v>
                </c:pt>
                <c:pt idx="40154">
                  <c:v>185592855.76157096</c:v>
                </c:pt>
                <c:pt idx="40155">
                  <c:v>185511383.44815496</c:v>
                </c:pt>
                <c:pt idx="40156">
                  <c:v>185429873.48198399</c:v>
                </c:pt>
                <c:pt idx="40157">
                  <c:v>185348325.83285403</c:v>
                </c:pt>
                <c:pt idx="40158">
                  <c:v>185266740.47051099</c:v>
                </c:pt>
                <c:pt idx="40159">
                  <c:v>185185117.36465502</c:v>
                </c:pt>
                <c:pt idx="40160">
                  <c:v>185103456.48493502</c:v>
                </c:pt>
                <c:pt idx="40161">
                  <c:v>185021757.80095103</c:v>
                </c:pt>
                <c:pt idx="40162">
                  <c:v>184940021.28225499</c:v>
                </c:pt>
                <c:pt idx="40163">
                  <c:v>184858246.89834896</c:v>
                </c:pt>
                <c:pt idx="40164">
                  <c:v>184776434.61868396</c:v>
                </c:pt>
                <c:pt idx="40165">
                  <c:v>184694584.412664</c:v>
                </c:pt>
                <c:pt idx="40166">
                  <c:v>184612696.24964198</c:v>
                </c:pt>
                <c:pt idx="40167">
                  <c:v>184530770.09891999</c:v>
                </c:pt>
                <c:pt idx="40168">
                  <c:v>184448805.92975202</c:v>
                </c:pt>
                <c:pt idx="40169">
                  <c:v>184366803.71134195</c:v>
                </c:pt>
                <c:pt idx="40170">
                  <c:v>184284763.41284201</c:v>
                </c:pt>
                <c:pt idx="40171">
                  <c:v>184202685.00335398</c:v>
                </c:pt>
                <c:pt idx="40172">
                  <c:v>184120568.45193201</c:v>
                </c:pt>
                <c:pt idx="40173">
                  <c:v>184038413.72757599</c:v>
                </c:pt>
                <c:pt idx="40174">
                  <c:v>183956220.799238</c:v>
                </c:pt>
                <c:pt idx="40175">
                  <c:v>183873989.635818</c:v>
                </c:pt>
                <c:pt idx="40176">
                  <c:v>183791720.20616597</c:v>
                </c:pt>
                <c:pt idx="40177">
                  <c:v>183709412.47907799</c:v>
                </c:pt>
                <c:pt idx="40178">
                  <c:v>183627066.42330399</c:v>
                </c:pt>
                <c:pt idx="40179">
                  <c:v>183544682.00753799</c:v>
                </c:pt>
                <c:pt idx="40180">
                  <c:v>183462259.20042399</c:v>
                </c:pt>
                <c:pt idx="40181">
                  <c:v>183379797.970557</c:v>
                </c:pt>
                <c:pt idx="40182">
                  <c:v>183297298.28647703</c:v>
                </c:pt>
                <c:pt idx="40183">
                  <c:v>183214760.11667299</c:v>
                </c:pt>
                <c:pt idx="40184">
                  <c:v>183132183.42958301</c:v>
                </c:pt>
                <c:pt idx="40185">
                  <c:v>183049568.19359198</c:v>
                </c:pt>
                <c:pt idx="40186">
                  <c:v>182966914.37703499</c:v>
                </c:pt>
                <c:pt idx="40187">
                  <c:v>182884221.94819197</c:v>
                </c:pt>
                <c:pt idx="40188">
                  <c:v>182801490.875292</c:v>
                </c:pt>
                <c:pt idx="40189">
                  <c:v>182718721.12650999</c:v>
                </c:pt>
                <c:pt idx="40190">
                  <c:v>182635912.669972</c:v>
                </c:pt>
                <c:pt idx="40191">
                  <c:v>182553065.47374597</c:v>
                </c:pt>
                <c:pt idx="40192">
                  <c:v>182470179.50585201</c:v>
                </c:pt>
                <c:pt idx="40193">
                  <c:v>182387254.73425299</c:v>
                </c:pt>
                <c:pt idx="40194">
                  <c:v>182304291.12686202</c:v>
                </c:pt>
                <c:pt idx="40195">
                  <c:v>182221288.651537</c:v>
                </c:pt>
                <c:pt idx="40196">
                  <c:v>182138247.27608296</c:v>
                </c:pt>
                <c:pt idx="40197">
                  <c:v>182055166.96825099</c:v>
                </c:pt>
                <c:pt idx="40198">
                  <c:v>181972047.695739</c:v>
                </c:pt>
                <c:pt idx="40199">
                  <c:v>181888889.42618999</c:v>
                </c:pt>
                <c:pt idx="40200">
                  <c:v>181805692.12719598</c:v>
                </c:pt>
                <c:pt idx="40201">
                  <c:v>181722455.76629001</c:v>
                </c:pt>
                <c:pt idx="40202">
                  <c:v>181639180.310956</c:v>
                </c:pt>
                <c:pt idx="40203">
                  <c:v>181555865.72861901</c:v>
                </c:pt>
                <c:pt idx="40204">
                  <c:v>181472511.98665404</c:v>
                </c:pt>
                <c:pt idx="40205">
                  <c:v>181389119.05237901</c:v>
                </c:pt>
                <c:pt idx="40206">
                  <c:v>181305686.89305601</c:v>
                </c:pt>
                <c:pt idx="40207">
                  <c:v>181222215.475894</c:v>
                </c:pt>
                <c:pt idx="40208">
                  <c:v>181138704.76804698</c:v>
                </c:pt>
                <c:pt idx="40209">
                  <c:v>181055154.73661402</c:v>
                </c:pt>
                <c:pt idx="40210">
                  <c:v>180971565.34863701</c:v>
                </c:pt>
                <c:pt idx="40211">
                  <c:v>180887936.57110396</c:v>
                </c:pt>
                <c:pt idx="40212">
                  <c:v>180804268.37094799</c:v>
                </c:pt>
                <c:pt idx="40213">
                  <c:v>180720560.71504498</c:v>
                </c:pt>
                <c:pt idx="40214">
                  <c:v>180636813.57021499</c:v>
                </c:pt>
                <c:pt idx="40215">
                  <c:v>180553026.90322301</c:v>
                </c:pt>
                <c:pt idx="40216">
                  <c:v>180469200.680778</c:v>
                </c:pt>
                <c:pt idx="40217">
                  <c:v>180385334.86953202</c:v>
                </c:pt>
                <c:pt idx="40218">
                  <c:v>180301429.43608201</c:v>
                </c:pt>
                <c:pt idx="40219">
                  <c:v>180217484.346966</c:v>
                </c:pt>
                <c:pt idx="40220">
                  <c:v>180133499.56866696</c:v>
                </c:pt>
                <c:pt idx="40221">
                  <c:v>180049475.06761202</c:v>
                </c:pt>
                <c:pt idx="40222">
                  <c:v>179965410.81016997</c:v>
                </c:pt>
                <c:pt idx="40223">
                  <c:v>179881306.76265201</c:v>
                </c:pt>
                <c:pt idx="40224">
                  <c:v>179797162.89131299</c:v>
                </c:pt>
                <c:pt idx="40225">
                  <c:v>179712979.16235101</c:v>
                </c:pt>
                <c:pt idx="40226">
                  <c:v>179628755.54190597</c:v>
                </c:pt>
                <c:pt idx="40227">
                  <c:v>179544491.99606001</c:v>
                </c:pt>
                <c:pt idx="40228">
                  <c:v>179460188.49083802</c:v>
                </c:pt>
                <c:pt idx="40229">
                  <c:v>179375844.99220499</c:v>
                </c:pt>
                <c:pt idx="40230">
                  <c:v>179291461.46607104</c:v>
                </c:pt>
                <c:pt idx="40231">
                  <c:v>179207037.87828496</c:v>
                </c:pt>
                <c:pt idx="40232">
                  <c:v>179122574.19464099</c:v>
                </c:pt>
                <c:pt idx="40233">
                  <c:v>179038070.38087004</c:v>
                </c:pt>
                <c:pt idx="40234">
                  <c:v>178953526.402648</c:v>
                </c:pt>
                <c:pt idx="40235">
                  <c:v>178868942.225591</c:v>
                </c:pt>
                <c:pt idx="40236">
                  <c:v>178784317.81525499</c:v>
                </c:pt>
                <c:pt idx="40237">
                  <c:v>178699653.13713896</c:v>
                </c:pt>
                <c:pt idx="40238">
                  <c:v>178614948.15668103</c:v>
                </c:pt>
                <c:pt idx="40239">
                  <c:v>178530202.83926001</c:v>
                </c:pt>
                <c:pt idx="40240">
                  <c:v>178445417.15019599</c:v>
                </c:pt>
                <c:pt idx="40241">
                  <c:v>178360591.05475003</c:v>
                </c:pt>
                <c:pt idx="40242">
                  <c:v>178275724.51811996</c:v>
                </c:pt>
                <c:pt idx="40243">
                  <c:v>178190817.50544798</c:v>
                </c:pt>
                <c:pt idx="40244">
                  <c:v>178105869.98181403</c:v>
                </c:pt>
                <c:pt idx="40245">
                  <c:v>178020881.91223601</c:v>
                </c:pt>
                <c:pt idx="40246">
                  <c:v>177935853.26167399</c:v>
                </c:pt>
                <c:pt idx="40247">
                  <c:v>177850783.99502799</c:v>
                </c:pt>
                <c:pt idx="40248">
                  <c:v>177765674.077135</c:v>
                </c:pt>
                <c:pt idx="40249">
                  <c:v>177680523.47277099</c:v>
                </c:pt>
                <c:pt idx="40250">
                  <c:v>177595332.14665303</c:v>
                </c:pt>
                <c:pt idx="40251">
                  <c:v>177510100.063436</c:v>
                </c:pt>
                <c:pt idx="40252">
                  <c:v>177424827.18771303</c:v>
                </c:pt>
                <c:pt idx="40253">
                  <c:v>177339513.48401603</c:v>
                </c:pt>
                <c:pt idx="40254">
                  <c:v>177254158.91681504</c:v>
                </c:pt>
                <c:pt idx="40255">
                  <c:v>177168763.45051703</c:v>
                </c:pt>
                <c:pt idx="40256">
                  <c:v>177083327.04947099</c:v>
                </c:pt>
                <c:pt idx="40257">
                  <c:v>176997849.677959</c:v>
                </c:pt>
                <c:pt idx="40258">
                  <c:v>176912331.30020401</c:v>
                </c:pt>
                <c:pt idx="40259">
                  <c:v>176826771.88036501</c:v>
                </c:pt>
                <c:pt idx="40260">
                  <c:v>176741171.38253903</c:v>
                </c:pt>
                <c:pt idx="40261">
                  <c:v>176655529.77075997</c:v>
                </c:pt>
                <c:pt idx="40262">
                  <c:v>176569847.00899798</c:v>
                </c:pt>
                <c:pt idx="40263">
                  <c:v>176484123.06116197</c:v>
                </c:pt>
                <c:pt idx="40264">
                  <c:v>176398357.89109701</c:v>
                </c:pt>
                <c:pt idx="40265">
                  <c:v>176312551.46258301</c:v>
                </c:pt>
                <c:pt idx="40266">
                  <c:v>176226703.73933896</c:v>
                </c:pt>
                <c:pt idx="40267">
                  <c:v>176140814.685018</c:v>
                </c:pt>
                <c:pt idx="40268">
                  <c:v>176054884.26321</c:v>
                </c:pt>
                <c:pt idx="40269">
                  <c:v>175968912.43744099</c:v>
                </c:pt>
                <c:pt idx="40270">
                  <c:v>175882899.17117298</c:v>
                </c:pt>
                <c:pt idx="40271">
                  <c:v>175796844.42780304</c:v>
                </c:pt>
                <c:pt idx="40272">
                  <c:v>175710748.17066398</c:v>
                </c:pt>
                <c:pt idx="40273">
                  <c:v>175624610.36302301</c:v>
                </c:pt>
                <c:pt idx="40274">
                  <c:v>175538430.96808398</c:v>
                </c:pt>
                <c:pt idx="40275">
                  <c:v>175452209.94898397</c:v>
                </c:pt>
                <c:pt idx="40276">
                  <c:v>175365947.26879597</c:v>
                </c:pt>
                <c:pt idx="40277">
                  <c:v>175279642.89052799</c:v>
                </c:pt>
                <c:pt idx="40278">
                  <c:v>175193296.77712098</c:v>
                </c:pt>
                <c:pt idx="40279">
                  <c:v>175106908.89145103</c:v>
                </c:pt>
                <c:pt idx="40280">
                  <c:v>175020479.19632798</c:v>
                </c:pt>
                <c:pt idx="40281">
                  <c:v>174934007.65449601</c:v>
                </c:pt>
                <c:pt idx="40282">
                  <c:v>174847494.22863299</c:v>
                </c:pt>
                <c:pt idx="40283">
                  <c:v>174760938.88135001</c:v>
                </c:pt>
                <c:pt idx="40284">
                  <c:v>174674341.57519197</c:v>
                </c:pt>
                <c:pt idx="40285">
                  <c:v>174587702.27263501</c:v>
                </c:pt>
                <c:pt idx="40286">
                  <c:v>174501020.93609303</c:v>
                </c:pt>
                <c:pt idx="40287">
                  <c:v>174414297.52790701</c:v>
                </c:pt>
                <c:pt idx="40288">
                  <c:v>174327532.010355</c:v>
                </c:pt>
                <c:pt idx="40289">
                  <c:v>174240724.34564501</c:v>
                </c:pt>
                <c:pt idx="40290">
                  <c:v>174153874.49592</c:v>
                </c:pt>
                <c:pt idx="40291">
                  <c:v>174066982.42325202</c:v>
                </c:pt>
                <c:pt idx="40292">
                  <c:v>173980048.08964702</c:v>
                </c:pt>
                <c:pt idx="40293">
                  <c:v>173893071.45704201</c:v>
                </c:pt>
                <c:pt idx="40294">
                  <c:v>173806052.487306</c:v>
                </c:pt>
                <c:pt idx="40295">
                  <c:v>173718991.14223999</c:v>
                </c:pt>
                <c:pt idx="40296">
                  <c:v>173631887.38357601</c:v>
                </c:pt>
                <c:pt idx="40297">
                  <c:v>173544741.17297599</c:v>
                </c:pt>
                <c:pt idx="40298">
                  <c:v>173457552.47203401</c:v>
                </c:pt>
                <c:pt idx="40299">
                  <c:v>173370321.24227399</c:v>
                </c:pt>
                <c:pt idx="40300">
                  <c:v>173283047.44515198</c:v>
                </c:pt>
                <c:pt idx="40301">
                  <c:v>173195731.042052</c:v>
                </c:pt>
                <c:pt idx="40302">
                  <c:v>173108371.99429104</c:v>
                </c:pt>
                <c:pt idx="40303">
                  <c:v>173020970.26311398</c:v>
                </c:pt>
                <c:pt idx="40304">
                  <c:v>172933525.80969703</c:v>
                </c:pt>
                <c:pt idx="40305">
                  <c:v>172846038.59514397</c:v>
                </c:pt>
                <c:pt idx="40306">
                  <c:v>172758508.58049104</c:v>
                </c:pt>
                <c:pt idx="40307">
                  <c:v>172670935.72670001</c:v>
                </c:pt>
                <c:pt idx="40308">
                  <c:v>172583319.99466503</c:v>
                </c:pt>
                <c:pt idx="40309">
                  <c:v>172495661.34520701</c:v>
                </c:pt>
                <c:pt idx="40310">
                  <c:v>172407959.73907799</c:v>
                </c:pt>
                <c:pt idx="40311">
                  <c:v>172320215.13695499</c:v>
                </c:pt>
                <c:pt idx="40312">
                  <c:v>172232427.49944699</c:v>
                </c:pt>
                <c:pt idx="40313">
                  <c:v>172144596.78708798</c:v>
                </c:pt>
                <c:pt idx="40314">
                  <c:v>172056722.960343</c:v>
                </c:pt>
                <c:pt idx="40315">
                  <c:v>171968805.97960103</c:v>
                </c:pt>
                <c:pt idx="40316">
                  <c:v>171880845.80518296</c:v>
                </c:pt>
                <c:pt idx="40317">
                  <c:v>171792842.39733401</c:v>
                </c:pt>
                <c:pt idx="40318">
                  <c:v>171704795.71622598</c:v>
                </c:pt>
                <c:pt idx="40319">
                  <c:v>171616705.72196198</c:v>
                </c:pt>
                <c:pt idx="40320">
                  <c:v>171528572.37456599</c:v>
                </c:pt>
                <c:pt idx="40321">
                  <c:v>171440395.63399398</c:v>
                </c:pt>
                <c:pt idx="40322">
                  <c:v>171352175.460125</c:v>
                </c:pt>
                <c:pt idx="40323">
                  <c:v>171263911.812765</c:v>
                </c:pt>
                <c:pt idx="40324">
                  <c:v>171175604.65164599</c:v>
                </c:pt>
                <c:pt idx="40325">
                  <c:v>171087253.93642703</c:v>
                </c:pt>
                <c:pt idx="40326">
                  <c:v>170998859.62669104</c:v>
                </c:pt>
                <c:pt idx="40327">
                  <c:v>170910421.68194598</c:v>
                </c:pt>
                <c:pt idx="40328">
                  <c:v>170821940.06162798</c:v>
                </c:pt>
                <c:pt idx="40329">
                  <c:v>170733414.72509599</c:v>
                </c:pt>
                <c:pt idx="40330">
                  <c:v>170644845.631632</c:v>
                </c:pt>
                <c:pt idx="40331">
                  <c:v>170556232.74044698</c:v>
                </c:pt>
                <c:pt idx="40332">
                  <c:v>170467576.01067299</c:v>
                </c:pt>
                <c:pt idx="40333">
                  <c:v>170378875.40136698</c:v>
                </c:pt>
                <c:pt idx="40334">
                  <c:v>170290130.87151</c:v>
                </c:pt>
                <c:pt idx="40335">
                  <c:v>170201342.38000703</c:v>
                </c:pt>
                <c:pt idx="40336">
                  <c:v>170112509.88568801</c:v>
                </c:pt>
                <c:pt idx="40337">
                  <c:v>170023633.347303</c:v>
                </c:pt>
                <c:pt idx="40338">
                  <c:v>169934712.72352698</c:v>
                </c:pt>
                <c:pt idx="40339">
                  <c:v>169845747.97296</c:v>
                </c:pt>
                <c:pt idx="40340">
                  <c:v>169756739.05412099</c:v>
                </c:pt>
                <c:pt idx="40341">
                  <c:v>169667685.92545304</c:v>
                </c:pt>
                <c:pt idx="40342">
                  <c:v>169578588.54532298</c:v>
                </c:pt>
                <c:pt idx="40343">
                  <c:v>169489446.87201899</c:v>
                </c:pt>
                <c:pt idx="40344">
                  <c:v>169400260.86374798</c:v>
                </c:pt>
                <c:pt idx="40345">
                  <c:v>169311030.47864398</c:v>
                </c:pt>
                <c:pt idx="40346">
                  <c:v>169221755.674759</c:v>
                </c:pt>
                <c:pt idx="40347">
                  <c:v>169132436.41006598</c:v>
                </c:pt>
                <c:pt idx="40348">
                  <c:v>169043072.642461</c:v>
                </c:pt>
                <c:pt idx="40349">
                  <c:v>168953664.32976002</c:v>
                </c:pt>
                <c:pt idx="40350">
                  <c:v>168864211.42970002</c:v>
                </c:pt>
                <c:pt idx="40351">
                  <c:v>168774713.89993602</c:v>
                </c:pt>
                <c:pt idx="40352">
                  <c:v>168685171.69804698</c:v>
                </c:pt>
                <c:pt idx="40353">
                  <c:v>168595584.78152996</c:v>
                </c:pt>
                <c:pt idx="40354">
                  <c:v>168505953.10780001</c:v>
                </c:pt>
                <c:pt idx="40355">
                  <c:v>168416276.634195</c:v>
                </c:pt>
                <c:pt idx="40356">
                  <c:v>168326555.31797001</c:v>
                </c:pt>
                <c:pt idx="40357">
                  <c:v>168236789.11629999</c:v>
                </c:pt>
                <c:pt idx="40358">
                  <c:v>168146977.98627803</c:v>
                </c:pt>
                <c:pt idx="40359">
                  <c:v>168057121.88491604</c:v>
                </c:pt>
                <c:pt idx="40360">
                  <c:v>167967220.76914597</c:v>
                </c:pt>
                <c:pt idx="40361">
                  <c:v>167877274.59581503</c:v>
                </c:pt>
                <c:pt idx="40362">
                  <c:v>167787283.32169104</c:v>
                </c:pt>
                <c:pt idx="40363">
                  <c:v>167697246.903458</c:v>
                </c:pt>
                <c:pt idx="40364">
                  <c:v>167607165.29771799</c:v>
                </c:pt>
                <c:pt idx="40365">
                  <c:v>167517038.46099001</c:v>
                </c:pt>
                <c:pt idx="40366">
                  <c:v>167426866.34970999</c:v>
                </c:pt>
                <c:pt idx="40367">
                  <c:v>167336648.92023104</c:v>
                </c:pt>
                <c:pt idx="40368">
                  <c:v>167246386.128824</c:v>
                </c:pt>
                <c:pt idx="40369">
                  <c:v>167156077.93167299</c:v>
                </c:pt>
                <c:pt idx="40370">
                  <c:v>167065724.28488201</c:v>
                </c:pt>
                <c:pt idx="40371">
                  <c:v>166975325.144467</c:v>
                </c:pt>
                <c:pt idx="40372">
                  <c:v>166884880.466364</c:v>
                </c:pt>
                <c:pt idx="40373">
                  <c:v>166794390.20642</c:v>
                </c:pt>
                <c:pt idx="40374">
                  <c:v>166703854.32040003</c:v>
                </c:pt>
                <c:pt idx="40375">
                  <c:v>166613272.76398298</c:v>
                </c:pt>
                <c:pt idx="40376">
                  <c:v>166522645.49276301</c:v>
                </c:pt>
                <c:pt idx="40377">
                  <c:v>166431972.46224901</c:v>
                </c:pt>
                <c:pt idx="40378">
                  <c:v>166341253.62786201</c:v>
                </c:pt>
                <c:pt idx="40379">
                  <c:v>166250488.94494</c:v>
                </c:pt>
                <c:pt idx="40380">
                  <c:v>166159678.36873299</c:v>
                </c:pt>
                <c:pt idx="40381">
                  <c:v>166068821.85440502</c:v>
                </c:pt>
                <c:pt idx="40382">
                  <c:v>165977919.35703203</c:v>
                </c:pt>
                <c:pt idx="40383">
                  <c:v>165886970.831604</c:v>
                </c:pt>
                <c:pt idx="40384">
                  <c:v>165795976.23302597</c:v>
                </c:pt>
                <c:pt idx="40385">
                  <c:v>165704935.51611099</c:v>
                </c:pt>
                <c:pt idx="40386">
                  <c:v>165613848.63558698</c:v>
                </c:pt>
                <c:pt idx="40387">
                  <c:v>165522715.54609501</c:v>
                </c:pt>
                <c:pt idx="40388">
                  <c:v>165431536.20218596</c:v>
                </c:pt>
                <c:pt idx="40389">
                  <c:v>165340310.55832198</c:v>
                </c:pt>
                <c:pt idx="40390">
                  <c:v>165249038.568878</c:v>
                </c:pt>
                <c:pt idx="40391">
                  <c:v>165157720.18813896</c:v>
                </c:pt>
                <c:pt idx="40392">
                  <c:v>165066355.37030199</c:v>
                </c:pt>
                <c:pt idx="40393">
                  <c:v>164974944.06947201</c:v>
                </c:pt>
                <c:pt idx="40394">
                  <c:v>164883486.239667</c:v>
                </c:pt>
                <c:pt idx="40395">
                  <c:v>164791981.83481404</c:v>
                </c:pt>
                <c:pt idx="40396">
                  <c:v>164700430.80875</c:v>
                </c:pt>
                <c:pt idx="40397">
                  <c:v>164608833.11521998</c:v>
                </c:pt>
                <c:pt idx="40398">
                  <c:v>164517188.70787999</c:v>
                </c:pt>
                <c:pt idx="40399">
                  <c:v>164425497.54029399</c:v>
                </c:pt>
                <c:pt idx="40400">
                  <c:v>164333759.565936</c:v>
                </c:pt>
                <c:pt idx="40401">
                  <c:v>164241974.73818693</c:v>
                </c:pt>
                <c:pt idx="40402">
                  <c:v>164150143.010337</c:v>
                </c:pt>
                <c:pt idx="40403">
                  <c:v>164058264.33558398</c:v>
                </c:pt>
                <c:pt idx="40404">
                  <c:v>163966338.66703299</c:v>
                </c:pt>
                <c:pt idx="40405">
                  <c:v>163874365.95769703</c:v>
                </c:pt>
                <c:pt idx="40406">
                  <c:v>163782346.160496</c:v>
                </c:pt>
                <c:pt idx="40407">
                  <c:v>163690279.228257</c:v>
                </c:pt>
                <c:pt idx="40408">
                  <c:v>163598165.113713</c:v>
                </c:pt>
                <c:pt idx="40409">
                  <c:v>163506003.76950496</c:v>
                </c:pt>
                <c:pt idx="40410">
                  <c:v>163413795.14817795</c:v>
                </c:pt>
                <c:pt idx="40411">
                  <c:v>163321539.20218498</c:v>
                </c:pt>
                <c:pt idx="40412">
                  <c:v>163229235.88388103</c:v>
                </c:pt>
                <c:pt idx="40413">
                  <c:v>163136885.145531</c:v>
                </c:pt>
                <c:pt idx="40414">
                  <c:v>163044486.93930101</c:v>
                </c:pt>
                <c:pt idx="40415">
                  <c:v>162952041.21726397</c:v>
                </c:pt>
                <c:pt idx="40416">
                  <c:v>162859547.93139696</c:v>
                </c:pt>
                <c:pt idx="40417">
                  <c:v>162767007.03357998</c:v>
                </c:pt>
                <c:pt idx="40418">
                  <c:v>162674418.47559798</c:v>
                </c:pt>
                <c:pt idx="40419">
                  <c:v>162581782.20913997</c:v>
                </c:pt>
                <c:pt idx="40420">
                  <c:v>162489098.18579701</c:v>
                </c:pt>
                <c:pt idx="40421">
                  <c:v>162396366.35706401</c:v>
                </c:pt>
                <c:pt idx="40422">
                  <c:v>162303586.67433798</c:v>
                </c:pt>
                <c:pt idx="40423">
                  <c:v>162210759.08892101</c:v>
                </c:pt>
                <c:pt idx="40424">
                  <c:v>162117883.55201304</c:v>
                </c:pt>
                <c:pt idx="40425">
                  <c:v>162024960.01471901</c:v>
                </c:pt>
                <c:pt idx="40426">
                  <c:v>161931988.428045</c:v>
                </c:pt>
                <c:pt idx="40427">
                  <c:v>161838968.74289799</c:v>
                </c:pt>
                <c:pt idx="40428">
                  <c:v>161745900.91008598</c:v>
                </c:pt>
                <c:pt idx="40429">
                  <c:v>161652784.88031802</c:v>
                </c:pt>
                <c:pt idx="40430">
                  <c:v>161559620.60420299</c:v>
                </c:pt>
                <c:pt idx="40431">
                  <c:v>161466408.03225103</c:v>
                </c:pt>
                <c:pt idx="40432">
                  <c:v>161373147.11487201</c:v>
                </c:pt>
                <c:pt idx="40433">
                  <c:v>161279837.80237401</c:v>
                </c:pt>
                <c:pt idx="40434">
                  <c:v>161186480.044965</c:v>
                </c:pt>
                <c:pt idx="40435">
                  <c:v>161093073.79275399</c:v>
                </c:pt>
                <c:pt idx="40436">
                  <c:v>160999618.99574599</c:v>
                </c:pt>
                <c:pt idx="40437">
                  <c:v>160906115.60384598</c:v>
                </c:pt>
                <c:pt idx="40438">
                  <c:v>160812563.56685704</c:v>
                </c:pt>
                <c:pt idx="40439">
                  <c:v>160718962.83447802</c:v>
                </c:pt>
                <c:pt idx="40440">
                  <c:v>160625313.35630703</c:v>
                </c:pt>
                <c:pt idx="40441">
                  <c:v>160531615.08184099</c:v>
                </c:pt>
                <c:pt idx="40442">
                  <c:v>160437867.96046999</c:v>
                </c:pt>
                <c:pt idx="40443">
                  <c:v>160344071.94148397</c:v>
                </c:pt>
                <c:pt idx="40444">
                  <c:v>160250226.974067</c:v>
                </c:pt>
                <c:pt idx="40445">
                  <c:v>160156333.00729901</c:v>
                </c:pt>
                <c:pt idx="40446">
                  <c:v>160062389.990159</c:v>
                </c:pt>
                <c:pt idx="40447">
                  <c:v>159968397.871517</c:v>
                </c:pt>
                <c:pt idx="40448">
                  <c:v>159874356.60014096</c:v>
                </c:pt>
                <c:pt idx="40449">
                  <c:v>159780266.12469202</c:v>
                </c:pt>
                <c:pt idx="40450">
                  <c:v>159686126.39372599</c:v>
                </c:pt>
                <c:pt idx="40451">
                  <c:v>159591937.35569304</c:v>
                </c:pt>
                <c:pt idx="40452">
                  <c:v>159497698.958938</c:v>
                </c:pt>
                <c:pt idx="40453">
                  <c:v>159403411.15169799</c:v>
                </c:pt>
                <c:pt idx="40454">
                  <c:v>159309073.88210401</c:v>
                </c:pt>
                <c:pt idx="40455">
                  <c:v>159214687.09817797</c:v>
                </c:pt>
                <c:pt idx="40456">
                  <c:v>159120250.74783799</c:v>
                </c:pt>
                <c:pt idx="40457">
                  <c:v>159025764.778891</c:v>
                </c:pt>
                <c:pt idx="40458">
                  <c:v>158931229.13903701</c:v>
                </c:pt>
                <c:pt idx="40459">
                  <c:v>158836643.77586696</c:v>
                </c:pt>
                <c:pt idx="40460">
                  <c:v>158742008.636866</c:v>
                </c:pt>
                <c:pt idx="40461">
                  <c:v>158647323.66940501</c:v>
                </c:pt>
                <c:pt idx="40462">
                  <c:v>158552588.82075003</c:v>
                </c:pt>
                <c:pt idx="40463">
                  <c:v>158457804.03805599</c:v>
                </c:pt>
                <c:pt idx="40464">
                  <c:v>158362969.26836497</c:v>
                </c:pt>
                <c:pt idx="40465">
                  <c:v>158268084.45861304</c:v>
                </c:pt>
                <c:pt idx="40466">
                  <c:v>158173149.55562201</c:v>
                </c:pt>
                <c:pt idx="40467">
                  <c:v>158078164.50610501</c:v>
                </c:pt>
                <c:pt idx="40468">
                  <c:v>157983129.25666201</c:v>
                </c:pt>
                <c:pt idx="40469">
                  <c:v>157888043.75378096</c:v>
                </c:pt>
                <c:pt idx="40470">
                  <c:v>157792907.94384101</c:v>
                </c:pt>
                <c:pt idx="40471">
                  <c:v>157697721.77310395</c:v>
                </c:pt>
                <c:pt idx="40472">
                  <c:v>157602485.18772301</c:v>
                </c:pt>
                <c:pt idx="40473">
                  <c:v>157507198.13373598</c:v>
                </c:pt>
                <c:pt idx="40474">
                  <c:v>157411860.55706701</c:v>
                </c:pt>
                <c:pt idx="40475">
                  <c:v>157316472.40352798</c:v>
                </c:pt>
                <c:pt idx="40476">
                  <c:v>157221033.618815</c:v>
                </c:pt>
                <c:pt idx="40477">
                  <c:v>157125544.14851096</c:v>
                </c:pt>
                <c:pt idx="40478">
                  <c:v>157030003.93808296</c:v>
                </c:pt>
                <c:pt idx="40479">
                  <c:v>156934412.93288299</c:v>
                </c:pt>
                <c:pt idx="40480">
                  <c:v>156838771.07814795</c:v>
                </c:pt>
                <c:pt idx="40481">
                  <c:v>156743078.31899896</c:v>
                </c:pt>
                <c:pt idx="40482">
                  <c:v>156647334.60043901</c:v>
                </c:pt>
                <c:pt idx="40483">
                  <c:v>156551539.86735699</c:v>
                </c:pt>
                <c:pt idx="40484">
                  <c:v>156455694.06452301</c:v>
                </c:pt>
                <c:pt idx="40485">
                  <c:v>156359797.13659</c:v>
                </c:pt>
                <c:pt idx="40486">
                  <c:v>156263849.02809501</c:v>
                </c:pt>
                <c:pt idx="40487">
                  <c:v>156167849.68345401</c:v>
                </c:pt>
                <c:pt idx="40488">
                  <c:v>156071799.046967</c:v>
                </c:pt>
                <c:pt idx="40489">
                  <c:v>155975697.06281304</c:v>
                </c:pt>
                <c:pt idx="40490">
                  <c:v>155879543.67505398</c:v>
                </c:pt>
                <c:pt idx="40491">
                  <c:v>155783338.82763204</c:v>
                </c:pt>
                <c:pt idx="40492">
                  <c:v>155687082.46436599</c:v>
                </c:pt>
                <c:pt idx="40493">
                  <c:v>155590774.52895999</c:v>
                </c:pt>
                <c:pt idx="40494">
                  <c:v>155494414.96499303</c:v>
                </c:pt>
                <c:pt idx="40495">
                  <c:v>155398003.71592498</c:v>
                </c:pt>
                <c:pt idx="40496">
                  <c:v>155301540.72509301</c:v>
                </c:pt>
                <c:pt idx="40497">
                  <c:v>155205025.93571499</c:v>
                </c:pt>
                <c:pt idx="40498">
                  <c:v>155108459.290883</c:v>
                </c:pt>
                <c:pt idx="40499">
                  <c:v>155011840.73356998</c:v>
                </c:pt>
                <c:pt idx="40500">
                  <c:v>154915170.20662299</c:v>
                </c:pt>
                <c:pt idx="40501">
                  <c:v>154818447.652769</c:v>
                </c:pt>
                <c:pt idx="40502">
                  <c:v>154721673.014608</c:v>
                </c:pt>
                <c:pt idx="40503">
                  <c:v>154624846.23461801</c:v>
                </c:pt>
                <c:pt idx="40504">
                  <c:v>154527967.255151</c:v>
                </c:pt>
                <c:pt idx="40505">
                  <c:v>154431036.01843598</c:v>
                </c:pt>
                <c:pt idx="40506">
                  <c:v>154334052.46657503</c:v>
                </c:pt>
                <c:pt idx="40507">
                  <c:v>154237016.54154497</c:v>
                </c:pt>
                <c:pt idx="40508">
                  <c:v>154139928.185197</c:v>
                </c:pt>
                <c:pt idx="40509">
                  <c:v>154042787.33925602</c:v>
                </c:pt>
                <c:pt idx="40510">
                  <c:v>153945593.94531798</c:v>
                </c:pt>
                <c:pt idx="40511">
                  <c:v>153848347.94485503</c:v>
                </c:pt>
                <c:pt idx="40512">
                  <c:v>153751049.27920797</c:v>
                </c:pt>
                <c:pt idx="40513">
                  <c:v>153653697.88959303</c:v>
                </c:pt>
                <c:pt idx="40514">
                  <c:v>153556293.71709496</c:v>
                </c:pt>
                <c:pt idx="40515">
                  <c:v>153458836.702672</c:v>
                </c:pt>
                <c:pt idx="40516">
                  <c:v>153361326.78715101</c:v>
                </c:pt>
                <c:pt idx="40517">
                  <c:v>153263763.91123101</c:v>
                </c:pt>
                <c:pt idx="40518">
                  <c:v>153166148.015479</c:v>
                </c:pt>
                <c:pt idx="40519">
                  <c:v>153068479.04033399</c:v>
                </c:pt>
                <c:pt idx="40520">
                  <c:v>152970756.92610201</c:v>
                </c:pt>
                <c:pt idx="40521">
                  <c:v>152872981.61295798</c:v>
                </c:pt>
                <c:pt idx="40522">
                  <c:v>152775153.04094496</c:v>
                </c:pt>
                <c:pt idx="40523">
                  <c:v>152677271.149975</c:v>
                </c:pt>
                <c:pt idx="40524">
                  <c:v>152579335.87982601</c:v>
                </c:pt>
                <c:pt idx="40525">
                  <c:v>152481347.17014396</c:v>
                </c:pt>
                <c:pt idx="40526">
                  <c:v>152383304.96044099</c:v>
                </c:pt>
                <c:pt idx="40527">
                  <c:v>152285209.19009501</c:v>
                </c:pt>
                <c:pt idx="40528">
                  <c:v>152187059.79835096</c:v>
                </c:pt>
                <c:pt idx="40529">
                  <c:v>152088856.724316</c:v>
                </c:pt>
                <c:pt idx="40530">
                  <c:v>151990599.906966</c:v>
                </c:pt>
                <c:pt idx="40531">
                  <c:v>151892289.285137</c:v>
                </c:pt>
                <c:pt idx="40532">
                  <c:v>151793924.79753399</c:v>
                </c:pt>
                <c:pt idx="40533">
                  <c:v>151695506.38272002</c:v>
                </c:pt>
                <c:pt idx="40534">
                  <c:v>151597033.97912598</c:v>
                </c:pt>
                <c:pt idx="40535">
                  <c:v>151498507.52504101</c:v>
                </c:pt>
                <c:pt idx="40536">
                  <c:v>151399926.95862103</c:v>
                </c:pt>
                <c:pt idx="40537">
                  <c:v>151301292.217879</c:v>
                </c:pt>
                <c:pt idx="40538">
                  <c:v>151202603.240693</c:v>
                </c:pt>
                <c:pt idx="40539">
                  <c:v>151103859.96480003</c:v>
                </c:pt>
                <c:pt idx="40540">
                  <c:v>151005062.32779801</c:v>
                </c:pt>
                <c:pt idx="40541">
                  <c:v>150906210.26714396</c:v>
                </c:pt>
                <c:pt idx="40542">
                  <c:v>150807303.720155</c:v>
                </c:pt>
                <c:pt idx="40543">
                  <c:v>150708342.624008</c:v>
                </c:pt>
                <c:pt idx="40544">
                  <c:v>150609326.91573599</c:v>
                </c:pt>
                <c:pt idx="40545">
                  <c:v>150510256.53223401</c:v>
                </c:pt>
                <c:pt idx="40546">
                  <c:v>150411131.41025099</c:v>
                </c:pt>
                <c:pt idx="40547">
                  <c:v>150311951.48639402</c:v>
                </c:pt>
                <c:pt idx="40548">
                  <c:v>150212716.69712898</c:v>
                </c:pt>
                <c:pt idx="40549">
                  <c:v>150113426.97877496</c:v>
                </c:pt>
                <c:pt idx="40550">
                  <c:v>150014082.26750797</c:v>
                </c:pt>
                <c:pt idx="40551">
                  <c:v>149914682.49936</c:v>
                </c:pt>
                <c:pt idx="40552">
                  <c:v>149815227.61021799</c:v>
                </c:pt>
                <c:pt idx="40553">
                  <c:v>149715717.53582099</c:v>
                </c:pt>
                <c:pt idx="40554">
                  <c:v>149616152.21176395</c:v>
                </c:pt>
                <c:pt idx="40555">
                  <c:v>149516531.57349598</c:v>
                </c:pt>
                <c:pt idx="40556">
                  <c:v>149416855.55631602</c:v>
                </c:pt>
                <c:pt idx="40557">
                  <c:v>149317124.095377</c:v>
                </c:pt>
                <c:pt idx="40558">
                  <c:v>149217337.12568599</c:v>
                </c:pt>
                <c:pt idx="40559">
                  <c:v>149117494.58209699</c:v>
                </c:pt>
                <c:pt idx="40560">
                  <c:v>149017596.39931801</c:v>
                </c:pt>
                <c:pt idx="40561">
                  <c:v>148917642.51190698</c:v>
                </c:pt>
                <c:pt idx="40562">
                  <c:v>148817632.85427204</c:v>
                </c:pt>
                <c:pt idx="40563">
                  <c:v>148717567.36067003</c:v>
                </c:pt>
                <c:pt idx="40564">
                  <c:v>148617445.96520701</c:v>
                </c:pt>
                <c:pt idx="40565">
                  <c:v>148517268.601836</c:v>
                </c:pt>
                <c:pt idx="40566">
                  <c:v>148417035.20436198</c:v>
                </c:pt>
                <c:pt idx="40567">
                  <c:v>148316745.70643201</c:v>
                </c:pt>
                <c:pt idx="40568">
                  <c:v>148216400.04154497</c:v>
                </c:pt>
                <c:pt idx="40569">
                  <c:v>148115998.14304298</c:v>
                </c:pt>
                <c:pt idx="40570">
                  <c:v>148015539.94411501</c:v>
                </c:pt>
                <c:pt idx="40571">
                  <c:v>147915025.37779599</c:v>
                </c:pt>
                <c:pt idx="40572">
                  <c:v>147814454.37696499</c:v>
                </c:pt>
                <c:pt idx="40573">
                  <c:v>147713826.874345</c:v>
                </c:pt>
                <c:pt idx="40574">
                  <c:v>147613142.80250299</c:v>
                </c:pt>
                <c:pt idx="40575">
                  <c:v>147512402.09385201</c:v>
                </c:pt>
                <c:pt idx="40576">
                  <c:v>147411604.68064299</c:v>
                </c:pt>
                <c:pt idx="40577">
                  <c:v>147310750.49497202</c:v>
                </c:pt>
                <c:pt idx="40578">
                  <c:v>147209839.468777</c:v>
                </c:pt>
                <c:pt idx="40579">
                  <c:v>147108871.53383699</c:v>
                </c:pt>
                <c:pt idx="40580">
                  <c:v>147007846.62176996</c:v>
                </c:pt>
                <c:pt idx="40581">
                  <c:v>146906764.66403499</c:v>
                </c:pt>
                <c:pt idx="40582">
                  <c:v>146805625.591932</c:v>
                </c:pt>
                <c:pt idx="40583">
                  <c:v>146704429.33659801</c:v>
                </c:pt>
                <c:pt idx="40584">
                  <c:v>146603175.82900903</c:v>
                </c:pt>
                <c:pt idx="40585">
                  <c:v>146501864.99998</c:v>
                </c:pt>
                <c:pt idx="40586">
                  <c:v>146400496.78016096</c:v>
                </c:pt>
                <c:pt idx="40587">
                  <c:v>146299071.10004199</c:v>
                </c:pt>
                <c:pt idx="40588">
                  <c:v>146197587.88994601</c:v>
                </c:pt>
                <c:pt idx="40589">
                  <c:v>146096047.08003503</c:v>
                </c:pt>
                <c:pt idx="40590">
                  <c:v>145994448.60030198</c:v>
                </c:pt>
                <c:pt idx="40591">
                  <c:v>145892792.38057801</c:v>
                </c:pt>
                <c:pt idx="40592">
                  <c:v>145791078.350528</c:v>
                </c:pt>
                <c:pt idx="40593">
                  <c:v>145689306.43964699</c:v>
                </c:pt>
                <c:pt idx="40594">
                  <c:v>145587476.57726696</c:v>
                </c:pt>
                <c:pt idx="40595">
                  <c:v>145485588.69255</c:v>
                </c:pt>
                <c:pt idx="40596">
                  <c:v>145383642.71449</c:v>
                </c:pt>
                <c:pt idx="40597">
                  <c:v>145281638.571913</c:v>
                </c:pt>
                <c:pt idx="40598">
                  <c:v>145179576.19347301</c:v>
                </c:pt>
                <c:pt idx="40599">
                  <c:v>145077455.507658</c:v>
                </c:pt>
                <c:pt idx="40600">
                  <c:v>144975276.44278198</c:v>
                </c:pt>
                <c:pt idx="40601">
                  <c:v>144873038.92698899</c:v>
                </c:pt>
                <c:pt idx="40602">
                  <c:v>144770742.88825104</c:v>
                </c:pt>
                <c:pt idx="40603">
                  <c:v>144668388.25436896</c:v>
                </c:pt>
                <c:pt idx="40604">
                  <c:v>144565974.952968</c:v>
                </c:pt>
                <c:pt idx="40605">
                  <c:v>144463502.91150197</c:v>
                </c:pt>
                <c:pt idx="40606">
                  <c:v>144360972.05725104</c:v>
                </c:pt>
                <c:pt idx="40607">
                  <c:v>144258382.31731799</c:v>
                </c:pt>
                <c:pt idx="40608">
                  <c:v>144155733.61863199</c:v>
                </c:pt>
                <c:pt idx="40609">
                  <c:v>144053025.88794503</c:v>
                </c:pt>
                <c:pt idx="40610">
                  <c:v>143950259.05183503</c:v>
                </c:pt>
                <c:pt idx="40611">
                  <c:v>143847433.03670001</c:v>
                </c:pt>
                <c:pt idx="40612">
                  <c:v>143744547.76875997</c:v>
                </c:pt>
                <c:pt idx="40613">
                  <c:v>143641603.174059</c:v>
                </c:pt>
                <c:pt idx="40614">
                  <c:v>143538599.17845896</c:v>
                </c:pt>
                <c:pt idx="40615">
                  <c:v>143435535.707645</c:v>
                </c:pt>
                <c:pt idx="40616">
                  <c:v>143332412.68711901</c:v>
                </c:pt>
                <c:pt idx="40617">
                  <c:v>143229230.04220501</c:v>
                </c:pt>
                <c:pt idx="40618">
                  <c:v>143125987.69804198</c:v>
                </c:pt>
                <c:pt idx="40619">
                  <c:v>143022685.57958898</c:v>
                </c:pt>
                <c:pt idx="40620">
                  <c:v>142919323.61162096</c:v>
                </c:pt>
                <c:pt idx="40621">
                  <c:v>142815901.71873096</c:v>
                </c:pt>
                <c:pt idx="40622">
                  <c:v>142712419.82532501</c:v>
                </c:pt>
                <c:pt idx="40623">
                  <c:v>142608877.85562703</c:v>
                </c:pt>
                <c:pt idx="40624">
                  <c:v>142505275.73367399</c:v>
                </c:pt>
                <c:pt idx="40625">
                  <c:v>142401613.38331699</c:v>
                </c:pt>
                <c:pt idx="40626">
                  <c:v>142297890.72821999</c:v>
                </c:pt>
                <c:pt idx="40627">
                  <c:v>142194107.69185999</c:v>
                </c:pt>
                <c:pt idx="40628">
                  <c:v>142090264.19752496</c:v>
                </c:pt>
                <c:pt idx="40629">
                  <c:v>141986360.16831496</c:v>
                </c:pt>
                <c:pt idx="40630">
                  <c:v>141882395.52713999</c:v>
                </c:pt>
                <c:pt idx="40631">
                  <c:v>141778370.19672099</c:v>
                </c:pt>
                <c:pt idx="40632">
                  <c:v>141674284.09958598</c:v>
                </c:pt>
                <c:pt idx="40633">
                  <c:v>141570137.15807301</c:v>
                </c:pt>
                <c:pt idx="40634">
                  <c:v>141465929.29432797</c:v>
                </c:pt>
                <c:pt idx="40635">
                  <c:v>141361660.43030199</c:v>
                </c:pt>
                <c:pt idx="40636">
                  <c:v>141257330.48775503</c:v>
                </c:pt>
                <c:pt idx="40637">
                  <c:v>141152939.38825104</c:v>
                </c:pt>
                <c:pt idx="40638">
                  <c:v>141048487.053159</c:v>
                </c:pt>
                <c:pt idx="40639">
                  <c:v>140943973.40365401</c:v>
                </c:pt>
                <c:pt idx="40640">
                  <c:v>140839398.36071303</c:v>
                </c:pt>
                <c:pt idx="40641">
                  <c:v>140734761.84511599</c:v>
                </c:pt>
                <c:pt idx="40642">
                  <c:v>140630063.77744496</c:v>
                </c:pt>
                <c:pt idx="40643">
                  <c:v>140525304.07808498</c:v>
                </c:pt>
                <c:pt idx="40644">
                  <c:v>140420482.66722</c:v>
                </c:pt>
                <c:pt idx="40645">
                  <c:v>140315599.46483502</c:v>
                </c:pt>
                <c:pt idx="40646">
                  <c:v>140210654.39071304</c:v>
                </c:pt>
                <c:pt idx="40647">
                  <c:v>140105647.36443803</c:v>
                </c:pt>
                <c:pt idx="40648">
                  <c:v>140000578.30538797</c:v>
                </c:pt>
                <c:pt idx="40649">
                  <c:v>139895447.132743</c:v>
                </c:pt>
                <c:pt idx="40650">
                  <c:v>139790253.76547599</c:v>
                </c:pt>
                <c:pt idx="40651">
                  <c:v>139684998.12235501</c:v>
                </c:pt>
                <c:pt idx="40652">
                  <c:v>139579680.12194598</c:v>
                </c:pt>
                <c:pt idx="40653">
                  <c:v>139474299.68260702</c:v>
                </c:pt>
                <c:pt idx="40654">
                  <c:v>139368856.722489</c:v>
                </c:pt>
                <c:pt idx="40655">
                  <c:v>139263351.15953699</c:v>
                </c:pt>
                <c:pt idx="40656">
                  <c:v>139157782.91148797</c:v>
                </c:pt>
                <c:pt idx="40657">
                  <c:v>139052151.895868</c:v>
                </c:pt>
                <c:pt idx="40658">
                  <c:v>138946458.02999401</c:v>
                </c:pt>
                <c:pt idx="40659">
                  <c:v>138840701.23097599</c:v>
                </c:pt>
                <c:pt idx="40660">
                  <c:v>138734881.41570696</c:v>
                </c:pt>
                <c:pt idx="40661">
                  <c:v>138628998.50087303</c:v>
                </c:pt>
                <c:pt idx="40662">
                  <c:v>138523052.402944</c:v>
                </c:pt>
                <c:pt idx="40663">
                  <c:v>138417043.03817797</c:v>
                </c:pt>
                <c:pt idx="40664">
                  <c:v>138310970.32261902</c:v>
                </c:pt>
                <c:pt idx="40665">
                  <c:v>138204834.17209399</c:v>
                </c:pt>
                <c:pt idx="40666">
                  <c:v>138098634.50221503</c:v>
                </c:pt>
                <c:pt idx="40667">
                  <c:v>137992371.22837898</c:v>
                </c:pt>
                <c:pt idx="40668">
                  <c:v>137886044.26576197</c:v>
                </c:pt>
                <c:pt idx="40669">
                  <c:v>137779653.52932501</c:v>
                </c:pt>
                <c:pt idx="40670">
                  <c:v>137673198.93380699</c:v>
                </c:pt>
                <c:pt idx="40671">
                  <c:v>137566680.393729</c:v>
                </c:pt>
                <c:pt idx="40672">
                  <c:v>137460097.82339099</c:v>
                </c:pt>
                <c:pt idx="40673">
                  <c:v>137353451.13687003</c:v>
                </c:pt>
                <c:pt idx="40674">
                  <c:v>137246740.24802196</c:v>
                </c:pt>
                <c:pt idx="40675">
                  <c:v>137139965.07047799</c:v>
                </c:pt>
                <c:pt idx="40676">
                  <c:v>137033125.517647</c:v>
                </c:pt>
                <c:pt idx="40677">
                  <c:v>136926221.50271201</c:v>
                </c:pt>
                <c:pt idx="40678">
                  <c:v>136819252.93863001</c:v>
                </c:pt>
                <c:pt idx="40679">
                  <c:v>136712219.73813197</c:v>
                </c:pt>
                <c:pt idx="40680">
                  <c:v>136605121.81371999</c:v>
                </c:pt>
                <c:pt idx="40681">
                  <c:v>136497959.07766798</c:v>
                </c:pt>
                <c:pt idx="40682">
                  <c:v>136390731.44202301</c:v>
                </c:pt>
                <c:pt idx="40683">
                  <c:v>136283438.8186</c:v>
                </c:pt>
                <c:pt idx="40684">
                  <c:v>136176081.11898196</c:v>
                </c:pt>
                <c:pt idx="40685">
                  <c:v>136068658.25452301</c:v>
                </c:pt>
                <c:pt idx="40686">
                  <c:v>135961170.13634101</c:v>
                </c:pt>
                <c:pt idx="40687">
                  <c:v>135853616.67532298</c:v>
                </c:pt>
                <c:pt idx="40688">
                  <c:v>135745997.782121</c:v>
                </c:pt>
                <c:pt idx="40689">
                  <c:v>135638313.36715001</c:v>
                </c:pt>
                <c:pt idx="40690">
                  <c:v>135530563.34059101</c:v>
                </c:pt>
                <c:pt idx="40691">
                  <c:v>135422747.61238497</c:v>
                </c:pt>
                <c:pt idx="40692">
                  <c:v>135314866.09223801</c:v>
                </c:pt>
                <c:pt idx="40693">
                  <c:v>135206918.68961602</c:v>
                </c:pt>
                <c:pt idx="40694">
                  <c:v>135098905.313743</c:v>
                </c:pt>
                <c:pt idx="40695">
                  <c:v>134990825.87360501</c:v>
                </c:pt>
                <c:pt idx="40696">
                  <c:v>134882680.27794397</c:v>
                </c:pt>
                <c:pt idx="40697">
                  <c:v>134774468.43526199</c:v>
                </c:pt>
                <c:pt idx="40698">
                  <c:v>134666190.25381401</c:v>
                </c:pt>
                <c:pt idx="40699">
                  <c:v>134557845.64161199</c:v>
                </c:pt>
                <c:pt idx="40700">
                  <c:v>134449434.50642401</c:v>
                </c:pt>
                <c:pt idx="40701">
                  <c:v>134340956.75577</c:v>
                </c:pt>
                <c:pt idx="40702">
                  <c:v>134232412.296922</c:v>
                </c:pt>
                <c:pt idx="40703">
                  <c:v>134123801.03690502</c:v>
                </c:pt>
                <c:pt idx="40704">
                  <c:v>134015122.882494</c:v>
                </c:pt>
                <c:pt idx="40705">
                  <c:v>133906377.74021302</c:v>
                </c:pt>
                <c:pt idx="40706">
                  <c:v>133797565.51633599</c:v>
                </c:pt>
                <c:pt idx="40707">
                  <c:v>133688686.11688502</c:v>
                </c:pt>
                <c:pt idx="40708">
                  <c:v>133579739.44762802</c:v>
                </c:pt>
                <c:pt idx="40709">
                  <c:v>133470725.41407801</c:v>
                </c:pt>
                <c:pt idx="40710">
                  <c:v>133361643.92149402</c:v>
                </c:pt>
                <c:pt idx="40711">
                  <c:v>133252494.87487899</c:v>
                </c:pt>
                <c:pt idx="40712">
                  <c:v>133143278.178978</c:v>
                </c:pt>
                <c:pt idx="40713">
                  <c:v>133033993.73827802</c:v>
                </c:pt>
                <c:pt idx="40714">
                  <c:v>132924641.45700702</c:v>
                </c:pt>
                <c:pt idx="40715">
                  <c:v>132815221.239132</c:v>
                </c:pt>
                <c:pt idx="40716">
                  <c:v>132705732.98836102</c:v>
                </c:pt>
                <c:pt idx="40717">
                  <c:v>132596176.608137</c:v>
                </c:pt>
                <c:pt idx="40718">
                  <c:v>132486552.00164199</c:v>
                </c:pt>
                <c:pt idx="40719">
                  <c:v>132376859.07179098</c:v>
                </c:pt>
                <c:pt idx="40720">
                  <c:v>132267097.72123602</c:v>
                </c:pt>
                <c:pt idx="40721">
                  <c:v>132157267.85236202</c:v>
                </c:pt>
                <c:pt idx="40722">
                  <c:v>132047369.36728501</c:v>
                </c:pt>
                <c:pt idx="40723">
                  <c:v>131937402.16785496</c:v>
                </c:pt>
                <c:pt idx="40724">
                  <c:v>131827366.15564997</c:v>
                </c:pt>
                <c:pt idx="40725">
                  <c:v>131717261.23198001</c:v>
                </c:pt>
                <c:pt idx="40726">
                  <c:v>131607087.29787999</c:v>
                </c:pt>
                <c:pt idx="40727">
                  <c:v>131496844.25411399</c:v>
                </c:pt>
                <c:pt idx="40728">
                  <c:v>131386532.001173</c:v>
                </c:pt>
                <c:pt idx="40729">
                  <c:v>131276150.43927002</c:v>
                </c:pt>
                <c:pt idx="40730">
                  <c:v>131165699.46834601</c:v>
                </c:pt>
                <c:pt idx="40731">
                  <c:v>131055178.98806101</c:v>
                </c:pt>
                <c:pt idx="40732">
                  <c:v>130944588.897799</c:v>
                </c:pt>
                <c:pt idx="40733">
                  <c:v>130833929.096663</c:v>
                </c:pt>
                <c:pt idx="40734">
                  <c:v>130723199.48347703</c:v>
                </c:pt>
                <c:pt idx="40735">
                  <c:v>130612399.956781</c:v>
                </c:pt>
                <c:pt idx="40736">
                  <c:v>130501530.414836</c:v>
                </c:pt>
                <c:pt idx="40737">
                  <c:v>130390590.755615</c:v>
                </c:pt>
                <c:pt idx="40738">
                  <c:v>130279580.87680799</c:v>
                </c:pt>
                <c:pt idx="40739">
                  <c:v>130168500.67581896</c:v>
                </c:pt>
                <c:pt idx="40740">
                  <c:v>130057350.04976402</c:v>
                </c:pt>
                <c:pt idx="40741">
                  <c:v>129946128.89546899</c:v>
                </c:pt>
                <c:pt idx="40742">
                  <c:v>129834837.109473</c:v>
                </c:pt>
                <c:pt idx="40743">
                  <c:v>129723474.58802198</c:v>
                </c:pt>
                <c:pt idx="40744">
                  <c:v>129612041.227071</c:v>
                </c:pt>
                <c:pt idx="40745">
                  <c:v>129500536.92228101</c:v>
                </c:pt>
                <c:pt idx="40746">
                  <c:v>129388961.569019</c:v>
                </c:pt>
                <c:pt idx="40747">
                  <c:v>129277315.06235699</c:v>
                </c:pt>
                <c:pt idx="40748">
                  <c:v>129165597.29706801</c:v>
                </c:pt>
                <c:pt idx="40749">
                  <c:v>129053808.16762801</c:v>
                </c:pt>
                <c:pt idx="40750">
                  <c:v>128941947.56821501</c:v>
                </c:pt>
                <c:pt idx="40751">
                  <c:v>128830015.39270498</c:v>
                </c:pt>
                <c:pt idx="40752">
                  <c:v>128718011.53467201</c:v>
                </c:pt>
                <c:pt idx="40753">
                  <c:v>128605935.88738802</c:v>
                </c:pt>
                <c:pt idx="40754">
                  <c:v>128493788.34382002</c:v>
                </c:pt>
                <c:pt idx="40755">
                  <c:v>128381568.796629</c:v>
                </c:pt>
                <c:pt idx="40756">
                  <c:v>128269277.138171</c:v>
                </c:pt>
                <c:pt idx="40757">
                  <c:v>128156913.26049301</c:v>
                </c:pt>
                <c:pt idx="40758">
                  <c:v>128044477.05533101</c:v>
                </c:pt>
                <c:pt idx="40759">
                  <c:v>127931968.414114</c:v>
                </c:pt>
                <c:pt idx="40760">
                  <c:v>127819387.227956</c:v>
                </c:pt>
                <c:pt idx="40761">
                  <c:v>127706733.38765799</c:v>
                </c:pt>
                <c:pt idx="40762">
                  <c:v>127594006.783709</c:v>
                </c:pt>
                <c:pt idx="40763">
                  <c:v>127481207.30628</c:v>
                </c:pt>
                <c:pt idx="40764">
                  <c:v>127368334.84522502</c:v>
                </c:pt>
                <c:pt idx="40765">
                  <c:v>127255389.29008001</c:v>
                </c:pt>
                <c:pt idx="40766">
                  <c:v>127142370.530063</c:v>
                </c:pt>
                <c:pt idx="40767">
                  <c:v>127029278.45406802</c:v>
                </c:pt>
                <c:pt idx="40768">
                  <c:v>126916112.95066699</c:v>
                </c:pt>
                <c:pt idx="40769">
                  <c:v>126802873.90811102</c:v>
                </c:pt>
                <c:pt idx="40770">
                  <c:v>126689561.214322</c:v>
                </c:pt>
                <c:pt idx="40771">
                  <c:v>126576174.756899</c:v>
                </c:pt>
                <c:pt idx="40772">
                  <c:v>126462714.42310999</c:v>
                </c:pt>
                <c:pt idx="40773">
                  <c:v>126349180.09989601</c:v>
                </c:pt>
                <c:pt idx="40774">
                  <c:v>126235571.673867</c:v>
                </c:pt>
                <c:pt idx="40775">
                  <c:v>126121889.03129999</c:v>
                </c:pt>
                <c:pt idx="40776">
                  <c:v>126008132.058138</c:v>
                </c:pt>
                <c:pt idx="40777">
                  <c:v>125894300.639992</c:v>
                </c:pt>
                <c:pt idx="40778">
                  <c:v>125780394.66213401</c:v>
                </c:pt>
                <c:pt idx="40779">
                  <c:v>125666414.00949901</c:v>
                </c:pt>
                <c:pt idx="40780">
                  <c:v>125552358.56668398</c:v>
                </c:pt>
                <c:pt idx="40781">
                  <c:v>125438228.217944</c:v>
                </c:pt>
                <c:pt idx="40782">
                  <c:v>125324022.847192</c:v>
                </c:pt>
                <c:pt idx="40783">
                  <c:v>125209742.337998</c:v>
                </c:pt>
                <c:pt idx="40784">
                  <c:v>125095386.573588</c:v>
                </c:pt>
                <c:pt idx="40785">
                  <c:v>124980955.436839</c:v>
                </c:pt>
                <c:pt idx="40786">
                  <c:v>124866448.81028302</c:v>
                </c:pt>
                <c:pt idx="40787">
                  <c:v>124751866.57610001</c:v>
                </c:pt>
                <c:pt idx="40788">
                  <c:v>124637208.61612098</c:v>
                </c:pt>
                <c:pt idx="40789">
                  <c:v>124522474.81182398</c:v>
                </c:pt>
                <c:pt idx="40790">
                  <c:v>124407665.044332</c:v>
                </c:pt>
                <c:pt idx="40791">
                  <c:v>124292779.19441399</c:v>
                </c:pt>
                <c:pt idx="40792">
                  <c:v>124177817.14248101</c:v>
                </c:pt>
                <c:pt idx="40793">
                  <c:v>124062778.76858599</c:v>
                </c:pt>
                <c:pt idx="40794">
                  <c:v>123947663.95242302</c:v>
                </c:pt>
                <c:pt idx="40795">
                  <c:v>123832472.573321</c:v>
                </c:pt>
                <c:pt idx="40796">
                  <c:v>123717204.51025</c:v>
                </c:pt>
                <c:pt idx="40797">
                  <c:v>123601859.641811</c:v>
                </c:pt>
                <c:pt idx="40798">
                  <c:v>123486437.846242</c:v>
                </c:pt>
                <c:pt idx="40799">
                  <c:v>123370939.001412</c:v>
                </c:pt>
                <c:pt idx="40800">
                  <c:v>123255362.98481898</c:v>
                </c:pt>
                <c:pt idx="40801">
                  <c:v>123139709.67359099</c:v>
                </c:pt>
                <c:pt idx="40802">
                  <c:v>123023978.94448401</c:v>
                </c:pt>
                <c:pt idx="40803">
                  <c:v>122908170.673878</c:v>
                </c:pt>
                <c:pt idx="40804">
                  <c:v>122792284.73777699</c:v>
                </c:pt>
                <c:pt idx="40805">
                  <c:v>122676321.01180902</c:v>
                </c:pt>
                <c:pt idx="40806">
                  <c:v>122560279.37121998</c:v>
                </c:pt>
                <c:pt idx="40807">
                  <c:v>122444159.69087602</c:v>
                </c:pt>
                <c:pt idx="40808">
                  <c:v>122327961.84526202</c:v>
                </c:pt>
                <c:pt idx="40809">
                  <c:v>122211685.70847604</c:v>
                </c:pt>
                <c:pt idx="40810">
                  <c:v>122095331.15423098</c:v>
                </c:pt>
                <c:pt idx="40811">
                  <c:v>121978898.05585198</c:v>
                </c:pt>
                <c:pt idx="40812">
                  <c:v>121862386.28627501</c:v>
                </c:pt>
                <c:pt idx="40813">
                  <c:v>121745795.718042</c:v>
                </c:pt>
                <c:pt idx="40814">
                  <c:v>121629126.22330602</c:v>
                </c:pt>
                <c:pt idx="40815">
                  <c:v>121512377.67382199</c:v>
                </c:pt>
                <c:pt idx="40816">
                  <c:v>121395549.940951</c:v>
                </c:pt>
                <c:pt idx="40817">
                  <c:v>121278642.89565296</c:v>
                </c:pt>
                <c:pt idx="40818">
                  <c:v>121161656.40849002</c:v>
                </c:pt>
                <c:pt idx="40819">
                  <c:v>121044590.34962</c:v>
                </c:pt>
                <c:pt idx="40820">
                  <c:v>120927444.5888</c:v>
                </c:pt>
                <c:pt idx="40821">
                  <c:v>120810218.99537902</c:v>
                </c:pt>
                <c:pt idx="40822">
                  <c:v>120692913.43830101</c:v>
                </c:pt>
                <c:pt idx="40823">
                  <c:v>120575527.786099</c:v>
                </c:pt>
                <c:pt idx="40824">
                  <c:v>120458061.906894</c:v>
                </c:pt>
                <c:pt idx="40825">
                  <c:v>120340515.66839799</c:v>
                </c:pt>
                <c:pt idx="40826">
                  <c:v>120222888.93790501</c:v>
                </c:pt>
                <c:pt idx="40827">
                  <c:v>120105181.582293</c:v>
                </c:pt>
                <c:pt idx="40828">
                  <c:v>119987393.468022</c:v>
                </c:pt>
                <c:pt idx="40829">
                  <c:v>119869524.46113102</c:v>
                </c:pt>
                <c:pt idx="40830">
                  <c:v>119751574.427238</c:v>
                </c:pt>
                <c:pt idx="40831">
                  <c:v>119633543.231536</c:v>
                </c:pt>
                <c:pt idx="40832">
                  <c:v>119515430.738792</c:v>
                </c:pt>
                <c:pt idx="40833">
                  <c:v>119397236.813343</c:v>
                </c:pt>
                <c:pt idx="40834">
                  <c:v>119278961.31909899</c:v>
                </c:pt>
                <c:pt idx="40835">
                  <c:v>119160604.119536</c:v>
                </c:pt>
                <c:pt idx="40836">
                  <c:v>119042165.07769698</c:v>
                </c:pt>
                <c:pt idx="40837">
                  <c:v>118923644.056188</c:v>
                </c:pt>
                <c:pt idx="40838">
                  <c:v>118805040.91717902</c:v>
                </c:pt>
                <c:pt idx="40839">
                  <c:v>118686355.52239701</c:v>
                </c:pt>
                <c:pt idx="40840">
                  <c:v>118567587.73312999</c:v>
                </c:pt>
                <c:pt idx="40841">
                  <c:v>118448737.41021901</c:v>
                </c:pt>
                <c:pt idx="40842">
                  <c:v>118329804.41406199</c:v>
                </c:pt>
                <c:pt idx="40843">
                  <c:v>118210788.60460499</c:v>
                </c:pt>
                <c:pt idx="40844">
                  <c:v>118091689.84134902</c:v>
                </c:pt>
                <c:pt idx="40845">
                  <c:v>117972507.98333701</c:v>
                </c:pt>
                <c:pt idx="40846">
                  <c:v>117853242.88916102</c:v>
                </c:pt>
                <c:pt idx="40847">
                  <c:v>117733894.41695599</c:v>
                </c:pt>
                <c:pt idx="40848">
                  <c:v>117614462.42439802</c:v>
                </c:pt>
                <c:pt idx="40849">
                  <c:v>117494946.768701</c:v>
                </c:pt>
                <c:pt idx="40850">
                  <c:v>117375347.30661801</c:v>
                </c:pt>
                <c:pt idx="40851">
                  <c:v>117255663.894436</c:v>
                </c:pt>
                <c:pt idx="40852">
                  <c:v>117135896.38797502</c:v>
                </c:pt>
                <c:pt idx="40853">
                  <c:v>117016044.642584</c:v>
                </c:pt>
                <c:pt idx="40854">
                  <c:v>116896108.51314102</c:v>
                </c:pt>
                <c:pt idx="40855">
                  <c:v>116776087.85405299</c:v>
                </c:pt>
                <c:pt idx="40856">
                  <c:v>116655982.51924601</c:v>
                </c:pt>
                <c:pt idx="40857">
                  <c:v>116535792.36217001</c:v>
                </c:pt>
                <c:pt idx="40858">
                  <c:v>116415517.235796</c:v>
                </c:pt>
                <c:pt idx="40859">
                  <c:v>116295156.99260899</c:v>
                </c:pt>
                <c:pt idx="40860">
                  <c:v>116174711.48460898</c:v>
                </c:pt>
                <c:pt idx="40861">
                  <c:v>116054180.56331199</c:v>
                </c:pt>
                <c:pt idx="40862">
                  <c:v>115933564.07973899</c:v>
                </c:pt>
                <c:pt idx="40863">
                  <c:v>115812861.88442399</c:v>
                </c:pt>
                <c:pt idx="40864">
                  <c:v>115692073.827402</c:v>
                </c:pt>
                <c:pt idx="40865">
                  <c:v>115571199.758213</c:v>
                </c:pt>
                <c:pt idx="40866">
                  <c:v>115450239.52590001</c:v>
                </c:pt>
                <c:pt idx="40867">
                  <c:v>115329192.978999</c:v>
                </c:pt>
                <c:pt idx="40868">
                  <c:v>115208059.965547</c:v>
                </c:pt>
                <c:pt idx="40869">
                  <c:v>115086840.33307302</c:v>
                </c:pt>
                <c:pt idx="40870">
                  <c:v>114965533.92859502</c:v>
                </c:pt>
                <c:pt idx="40871">
                  <c:v>114844140.59862298</c:v>
                </c:pt>
                <c:pt idx="40872">
                  <c:v>114722660.18915001</c:v>
                </c:pt>
                <c:pt idx="40873">
                  <c:v>114601092.545655</c:v>
                </c:pt>
                <c:pt idx="40874">
                  <c:v>114479437.51309802</c:v>
                </c:pt>
                <c:pt idx="40875">
                  <c:v>114357694.93591602</c:v>
                </c:pt>
                <c:pt idx="40876">
                  <c:v>114235864.65802298</c:v>
                </c:pt>
                <c:pt idx="40877">
                  <c:v>114113946.522808</c:v>
                </c:pt>
                <c:pt idx="40878">
                  <c:v>113991940.373129</c:v>
                </c:pt>
                <c:pt idx="40879">
                  <c:v>113869846.051314</c:v>
                </c:pt>
                <c:pt idx="40880">
                  <c:v>113747663.399156</c:v>
                </c:pt>
                <c:pt idx="40881">
                  <c:v>113625392.257912</c:v>
                </c:pt>
                <c:pt idx="40882">
                  <c:v>113503032.46829902</c:v>
                </c:pt>
                <c:pt idx="40883">
                  <c:v>113380583.870492</c:v>
                </c:pt>
                <c:pt idx="40884">
                  <c:v>113258046.30412199</c:v>
                </c:pt>
                <c:pt idx="40885">
                  <c:v>113135419.608272</c:v>
                </c:pt>
                <c:pt idx="40886">
                  <c:v>113012703.62147599</c:v>
                </c:pt>
                <c:pt idx="40887">
                  <c:v>112889898.18171299</c:v>
                </c:pt>
                <c:pt idx="40888">
                  <c:v>112767003.12640998</c:v>
                </c:pt>
                <c:pt idx="40889">
                  <c:v>112644018.29243201</c:v>
                </c:pt>
                <c:pt idx="40890">
                  <c:v>112520943.51608701</c:v>
                </c:pt>
                <c:pt idx="40891">
                  <c:v>112397778.63311602</c:v>
                </c:pt>
                <c:pt idx="40892">
                  <c:v>112274523.47869502</c:v>
                </c:pt>
                <c:pt idx="40893">
                  <c:v>112151177.88743</c:v>
                </c:pt>
                <c:pt idx="40894">
                  <c:v>112027741.69335602</c:v>
                </c:pt>
                <c:pt idx="40895">
                  <c:v>111904214.729931</c:v>
                </c:pt>
                <c:pt idx="40896">
                  <c:v>111780596.830037</c:v>
                </c:pt>
                <c:pt idx="40897">
                  <c:v>111656887.82597399</c:v>
                </c:pt>
                <c:pt idx="40898">
                  <c:v>111533087.54945999</c:v>
                </c:pt>
                <c:pt idx="40899">
                  <c:v>111409195.83162299</c:v>
                </c:pt>
                <c:pt idx="40900">
                  <c:v>111285212.503004</c:v>
                </c:pt>
                <c:pt idx="40901">
                  <c:v>111161137.39355299</c:v>
                </c:pt>
                <c:pt idx="40902">
                  <c:v>111036970.332619</c:v>
                </c:pt>
                <c:pt idx="40903">
                  <c:v>110912711.148959</c:v>
                </c:pt>
                <c:pt idx="40904">
                  <c:v>110788359.67072299</c:v>
                </c:pt>
                <c:pt idx="40905">
                  <c:v>110663915.72545998</c:v>
                </c:pt>
                <c:pt idx="40906">
                  <c:v>110539379.140109</c:v>
                </c:pt>
                <c:pt idx="40907">
                  <c:v>110414749.74100001</c:v>
                </c:pt>
                <c:pt idx="40908">
                  <c:v>110290027.353848</c:v>
                </c:pt>
                <c:pt idx="40909">
                  <c:v>110165211.80375101</c:v>
                </c:pt>
                <c:pt idx="40910">
                  <c:v>110040302.91518702</c:v>
                </c:pt>
                <c:pt idx="40911">
                  <c:v>109915300.512012</c:v>
                </c:pt>
                <c:pt idx="40912">
                  <c:v>109790204.41745302</c:v>
                </c:pt>
                <c:pt idx="40913">
                  <c:v>109665014.454109</c:v>
                </c:pt>
                <c:pt idx="40914">
                  <c:v>109539730.44394702</c:v>
                </c:pt>
                <c:pt idx="40915">
                  <c:v>109414352.208294</c:v>
                </c:pt>
                <c:pt idx="40916">
                  <c:v>109288879.56784098</c:v>
                </c:pt>
                <c:pt idx="40917">
                  <c:v>109163312.342636</c:v>
                </c:pt>
                <c:pt idx="40918">
                  <c:v>109037650.35208</c:v>
                </c:pt>
                <c:pt idx="40919">
                  <c:v>108911893.414923</c:v>
                </c:pt>
                <c:pt idx="40920">
                  <c:v>108786041.34926499</c:v>
                </c:pt>
                <c:pt idx="40921">
                  <c:v>108660093.97254901</c:v>
                </c:pt>
                <c:pt idx="40922">
                  <c:v>108534051.10155699</c:v>
                </c:pt>
                <c:pt idx="40923">
                  <c:v>108407912.55241002</c:v>
                </c:pt>
                <c:pt idx="40924">
                  <c:v>108281678.14056</c:v>
                </c:pt>
                <c:pt idx="40925">
                  <c:v>108155347.68079199</c:v>
                </c:pt>
                <c:pt idx="40926">
                  <c:v>108028920.98721501</c:v>
                </c:pt>
                <c:pt idx="40927">
                  <c:v>107902397.873263</c:v>
                </c:pt>
                <c:pt idx="40928">
                  <c:v>107775778.151687</c:v>
                </c:pt>
                <c:pt idx="40929">
                  <c:v>107649061.63455598</c:v>
                </c:pt>
                <c:pt idx="40930">
                  <c:v>107522248.133251</c:v>
                </c:pt>
                <c:pt idx="40931">
                  <c:v>107395337.45846102</c:v>
                </c:pt>
                <c:pt idx="40932">
                  <c:v>107268329.42017899</c:v>
                </c:pt>
                <c:pt idx="40933">
                  <c:v>107141223.82770199</c:v>
                </c:pt>
                <c:pt idx="40934">
                  <c:v>107014020.489621</c:v>
                </c:pt>
                <c:pt idx="40935">
                  <c:v>106886719.21382602</c:v>
                </c:pt>
                <c:pt idx="40936">
                  <c:v>106759319.807491</c:v>
                </c:pt>
                <c:pt idx="40937">
                  <c:v>106631822.07708098</c:v>
                </c:pt>
                <c:pt idx="40938">
                  <c:v>106504225.82834201</c:v>
                </c:pt>
                <c:pt idx="40939">
                  <c:v>106376530.86629702</c:v>
                </c:pt>
                <c:pt idx="40940">
                  <c:v>106248736.995248</c:v>
                </c:pt>
                <c:pt idx="40941">
                  <c:v>106120844.01876302</c:v>
                </c:pt>
                <c:pt idx="40942">
                  <c:v>105992851.73968102</c:v>
                </c:pt>
                <c:pt idx="40943">
                  <c:v>105864759.96010202</c:v>
                </c:pt>
                <c:pt idx="40944">
                  <c:v>105736568.48138604</c:v>
                </c:pt>
                <c:pt idx="40945">
                  <c:v>105608277.10414799</c:v>
                </c:pt>
                <c:pt idx="40946">
                  <c:v>105479885.62825398</c:v>
                </c:pt>
                <c:pt idx="40947">
                  <c:v>105351393.852817</c:v>
                </c:pt>
                <c:pt idx="40948">
                  <c:v>105222801.57619299</c:v>
                </c:pt>
                <c:pt idx="40949">
                  <c:v>105094108.59597802</c:v>
                </c:pt>
                <c:pt idx="40950">
                  <c:v>104965314.70900002</c:v>
                </c:pt>
                <c:pt idx="40951">
                  <c:v>104836419.71132001</c:v>
                </c:pt>
                <c:pt idx="40952">
                  <c:v>104707423.39822498</c:v>
                </c:pt>
                <c:pt idx="40953">
                  <c:v>104578325.56422399</c:v>
                </c:pt>
                <c:pt idx="40954">
                  <c:v>104449126.00304398</c:v>
                </c:pt>
                <c:pt idx="40955">
                  <c:v>104319824.50762399</c:v>
                </c:pt>
                <c:pt idx="40956">
                  <c:v>104190420.870116</c:v>
                </c:pt>
                <c:pt idx="40957">
                  <c:v>104060914.881873</c:v>
                </c:pt>
                <c:pt idx="40958">
                  <c:v>103931306.333451</c:v>
                </c:pt>
                <c:pt idx="40959">
                  <c:v>103801595.01460101</c:v>
                </c:pt>
                <c:pt idx="40960">
                  <c:v>103671780.71426602</c:v>
                </c:pt>
                <c:pt idx="40961">
                  <c:v>103541863.220577</c:v>
                </c:pt>
                <c:pt idx="40962">
                  <c:v>103411842.32084601</c:v>
                </c:pt>
                <c:pt idx="40963">
                  <c:v>103281717.801566</c:v>
                </c:pt>
                <c:pt idx="40964">
                  <c:v>103151489.44840102</c:v>
                </c:pt>
                <c:pt idx="40965">
                  <c:v>103021157.04618502</c:v>
                </c:pt>
                <c:pt idx="40966">
                  <c:v>102890720.378916</c:v>
                </c:pt>
                <c:pt idx="40967">
                  <c:v>102760179.22975299</c:v>
                </c:pt>
                <c:pt idx="40968">
                  <c:v>102629533.381009</c:v>
                </c:pt>
                <c:pt idx="40969">
                  <c:v>102498782.61414698</c:v>
                </c:pt>
                <c:pt idx="40970">
                  <c:v>102367926.70977502</c:v>
                </c:pt>
                <c:pt idx="40971">
                  <c:v>102236965.447644</c:v>
                </c:pt>
                <c:pt idx="40972">
                  <c:v>102105898.60663798</c:v>
                </c:pt>
                <c:pt idx="40973">
                  <c:v>101974725.96477501</c:v>
                </c:pt>
                <c:pt idx="40974">
                  <c:v>101843447.29919602</c:v>
                </c:pt>
                <c:pt idx="40975">
                  <c:v>101712062.38616498</c:v>
                </c:pt>
                <c:pt idx="40976">
                  <c:v>101580571.00106102</c:v>
                </c:pt>
                <c:pt idx="40977">
                  <c:v>101448972.91837503</c:v>
                </c:pt>
                <c:pt idx="40978">
                  <c:v>101317267.911704</c:v>
                </c:pt>
                <c:pt idx="40979">
                  <c:v>101185455.753745</c:v>
                </c:pt>
                <c:pt idx="40980">
                  <c:v>101053536.21629101</c:v>
                </c:pt>
                <c:pt idx="40981">
                  <c:v>100921509.070226</c:v>
                </c:pt>
                <c:pt idx="40982">
                  <c:v>100789374.08551899</c:v>
                </c:pt>
                <c:pt idx="40983">
                  <c:v>100657131.03122</c:v>
                </c:pt>
                <c:pt idx="40984">
                  <c:v>100524779.67545299</c:v>
                </c:pt>
                <c:pt idx="40985">
                  <c:v>100392319.785411</c:v>
                </c:pt>
                <c:pt idx="40986">
                  <c:v>100259751.12735198</c:v>
                </c:pt>
                <c:pt idx="40987">
                  <c:v>100127073.466593</c:v>
                </c:pt>
                <c:pt idx="40988">
                  <c:v>99994286.567501992</c:v>
                </c:pt>
                <c:pt idx="40989">
                  <c:v>99861390.193498015</c:v>
                </c:pt>
                <c:pt idx="40990">
                  <c:v>99728384.10703899</c:v>
                </c:pt>
                <c:pt idx="40991">
                  <c:v>99595268.069622979</c:v>
                </c:pt>
                <c:pt idx="40992">
                  <c:v>99462041.841776013</c:v>
                </c:pt>
                <c:pt idx="40993">
                  <c:v>99328705.18305099</c:v>
                </c:pt>
                <c:pt idx="40994">
                  <c:v>99195257.852018982</c:v>
                </c:pt>
                <c:pt idx="40995">
                  <c:v>99061699.606268004</c:v>
                </c:pt>
                <c:pt idx="40996">
                  <c:v>98928030.202390015</c:v>
                </c:pt>
                <c:pt idx="40997">
                  <c:v>98794249.395981982</c:v>
                </c:pt>
                <c:pt idx="40998">
                  <c:v>98660356.941636994</c:v>
                </c:pt>
                <c:pt idx="40999">
                  <c:v>98526352.592938006</c:v>
                </c:pt>
                <c:pt idx="41000">
                  <c:v>98392236.10245198</c:v>
                </c:pt>
                <c:pt idx="41001">
                  <c:v>98258007.221725002</c:v>
                </c:pt>
                <c:pt idx="41002">
                  <c:v>98123665.701275021</c:v>
                </c:pt>
                <c:pt idx="41003">
                  <c:v>97989211.290586993</c:v>
                </c:pt>
                <c:pt idx="41004">
                  <c:v>97854643.738105997</c:v>
                </c:pt>
                <c:pt idx="41005">
                  <c:v>97719962.791228995</c:v>
                </c:pt>
                <c:pt idx="41006">
                  <c:v>97585168.196301982</c:v>
                </c:pt>
                <c:pt idx="41007">
                  <c:v>97450259.698612988</c:v>
                </c:pt>
                <c:pt idx="41008">
                  <c:v>97315237.042384014</c:v>
                </c:pt>
                <c:pt idx="41009">
                  <c:v>97180099.97076498</c:v>
                </c:pt>
                <c:pt idx="41010">
                  <c:v>97044848.225829989</c:v>
                </c:pt>
                <c:pt idx="41011">
                  <c:v>96909481.548566997</c:v>
                </c:pt>
                <c:pt idx="41012">
                  <c:v>96773999.678871989</c:v>
                </c:pt>
                <c:pt idx="41013">
                  <c:v>96638402.355545983</c:v>
                </c:pt>
                <c:pt idx="41014">
                  <c:v>96502689.316284001</c:v>
                </c:pt>
                <c:pt idx="41015">
                  <c:v>96366860.297670007</c:v>
                </c:pt>
                <c:pt idx="41016">
                  <c:v>96230915.035171002</c:v>
                </c:pt>
                <c:pt idx="41017">
                  <c:v>96094853.263128996</c:v>
                </c:pt>
                <c:pt idx="41018">
                  <c:v>95958674.714753985</c:v>
                </c:pt>
                <c:pt idx="41019">
                  <c:v>95822379.12211898</c:v>
                </c:pt>
                <c:pt idx="41020">
                  <c:v>95685966.216150999</c:v>
                </c:pt>
                <c:pt idx="41021">
                  <c:v>95549435.726622984</c:v>
                </c:pt>
                <c:pt idx="41022">
                  <c:v>95412787.382150978</c:v>
                </c:pt>
                <c:pt idx="41023">
                  <c:v>95276020.910182014</c:v>
                </c:pt>
                <c:pt idx="41024">
                  <c:v>95139136.036991999</c:v>
                </c:pt>
                <c:pt idx="41025">
                  <c:v>95002132.487673</c:v>
                </c:pt>
                <c:pt idx="41026">
                  <c:v>94865009.986129001</c:v>
                </c:pt>
                <c:pt idx="41027">
                  <c:v>94727768.255070001</c:v>
                </c:pt>
                <c:pt idx="41028">
                  <c:v>94590407.016000003</c:v>
                </c:pt>
                <c:pt idx="41029">
                  <c:v>94452925.989214003</c:v>
                </c:pt>
                <c:pt idx="41030">
                  <c:v>94315324.893788993</c:v>
                </c:pt>
                <c:pt idx="41031">
                  <c:v>94177603.447574005</c:v>
                </c:pt>
                <c:pt idx="41032">
                  <c:v>94039761.367184982</c:v>
                </c:pt>
                <c:pt idx="41033">
                  <c:v>93901798.367997006</c:v>
                </c:pt>
                <c:pt idx="41034">
                  <c:v>93763714.164135993</c:v>
                </c:pt>
                <c:pt idx="41035">
                  <c:v>93625508.468470022</c:v>
                </c:pt>
                <c:pt idx="41036">
                  <c:v>93487180.992602006</c:v>
                </c:pt>
                <c:pt idx="41037">
                  <c:v>93348731.446861014</c:v>
                </c:pt>
                <c:pt idx="41038">
                  <c:v>93210159.540297017</c:v>
                </c:pt>
                <c:pt idx="41039">
                  <c:v>93071464.980669007</c:v>
                </c:pt>
                <c:pt idx="41040">
                  <c:v>92932647.474437982</c:v>
                </c:pt>
                <c:pt idx="41041">
                  <c:v>92793706.726758987</c:v>
                </c:pt>
                <c:pt idx="41042">
                  <c:v>92654642.441475034</c:v>
                </c:pt>
                <c:pt idx="41043">
                  <c:v>92515454.32110399</c:v>
                </c:pt>
                <c:pt idx="41044">
                  <c:v>92376142.066832989</c:v>
                </c:pt>
                <c:pt idx="41045">
                  <c:v>92236705.378510967</c:v>
                </c:pt>
                <c:pt idx="41046">
                  <c:v>92097143.954635978</c:v>
                </c:pt>
                <c:pt idx="41047">
                  <c:v>91957457.492351994</c:v>
                </c:pt>
                <c:pt idx="41048">
                  <c:v>91817645.687433988</c:v>
                </c:pt>
                <c:pt idx="41049">
                  <c:v>91677708.234283999</c:v>
                </c:pt>
                <c:pt idx="41050">
                  <c:v>91537644.825920984</c:v>
                </c:pt>
                <c:pt idx="41051">
                  <c:v>91397455.153970003</c:v>
                </c:pt>
                <c:pt idx="41052">
                  <c:v>91257138.908653989</c:v>
                </c:pt>
                <c:pt idx="41053">
                  <c:v>91116695.778787002</c:v>
                </c:pt>
                <c:pt idx="41054">
                  <c:v>90976125.451761007</c:v>
                </c:pt>
                <c:pt idx="41055">
                  <c:v>90835427.61353898</c:v>
                </c:pt>
                <c:pt idx="41056">
                  <c:v>90694601.948645994</c:v>
                </c:pt>
                <c:pt idx="41057">
                  <c:v>90553648.140157998</c:v>
                </c:pt>
                <c:pt idx="41058">
                  <c:v>90412565.869692981</c:v>
                </c:pt>
                <c:pt idx="41059">
                  <c:v>90271354.817402005</c:v>
                </c:pt>
                <c:pt idx="41060">
                  <c:v>90130014.661957979</c:v>
                </c:pt>
                <c:pt idx="41061">
                  <c:v>89988545.080547988</c:v>
                </c:pt>
                <c:pt idx="41062">
                  <c:v>89846945.748861015</c:v>
                </c:pt>
                <c:pt idx="41063">
                  <c:v>89705216.341079995</c:v>
                </c:pt>
                <c:pt idx="41064">
                  <c:v>89563356.529870003</c:v>
                </c:pt>
                <c:pt idx="41065">
                  <c:v>89421365.986370996</c:v>
                </c:pt>
                <c:pt idx="41066">
                  <c:v>89279244.380181998</c:v>
                </c:pt>
                <c:pt idx="41067">
                  <c:v>89136991.379358992</c:v>
                </c:pt>
                <c:pt idx="41068">
                  <c:v>88994606.650395006</c:v>
                </c:pt>
                <c:pt idx="41069">
                  <c:v>88852089.858218998</c:v>
                </c:pt>
                <c:pt idx="41070">
                  <c:v>88709440.666177005</c:v>
                </c:pt>
                <c:pt idx="41071">
                  <c:v>88566658.736027002</c:v>
                </c:pt>
                <c:pt idx="41072">
                  <c:v>88423743.727926999</c:v>
                </c:pt>
                <c:pt idx="41073">
                  <c:v>88280695.300421998</c:v>
                </c:pt>
                <c:pt idx="41074">
                  <c:v>88137513.110434979</c:v>
                </c:pt>
                <c:pt idx="41075">
                  <c:v>87994196.813254982</c:v>
                </c:pt>
                <c:pt idx="41076">
                  <c:v>87850746.062527001</c:v>
                </c:pt>
                <c:pt idx="41077">
                  <c:v>87707160.510239005</c:v>
                </c:pt>
                <c:pt idx="41078">
                  <c:v>87563439.806711987</c:v>
                </c:pt>
                <c:pt idx="41079">
                  <c:v>87419583.600587979</c:v>
                </c:pt>
                <c:pt idx="41080">
                  <c:v>87275591.538819999</c:v>
                </c:pt>
                <c:pt idx="41081">
                  <c:v>87131463.266655982</c:v>
                </c:pt>
                <c:pt idx="41082">
                  <c:v>86987198.427631989</c:v>
                </c:pt>
                <c:pt idx="41083">
                  <c:v>86842796.663557991</c:v>
                </c:pt>
                <c:pt idx="41084">
                  <c:v>86698257.614503965</c:v>
                </c:pt>
                <c:pt idx="41085">
                  <c:v>86553580.918794006</c:v>
                </c:pt>
                <c:pt idx="41086">
                  <c:v>86408766.212987021</c:v>
                </c:pt>
                <c:pt idx="41087">
                  <c:v>86263813.131867006</c:v>
                </c:pt>
                <c:pt idx="41088">
                  <c:v>86118721.308432981</c:v>
                </c:pt>
                <c:pt idx="41089">
                  <c:v>85973490.373882979</c:v>
                </c:pt>
                <c:pt idx="41090">
                  <c:v>85828119.957605004</c:v>
                </c:pt>
                <c:pt idx="41091">
                  <c:v>85682609.687157989</c:v>
                </c:pt>
                <c:pt idx="41092">
                  <c:v>85536959.188266993</c:v>
                </c:pt>
                <c:pt idx="41093">
                  <c:v>85391168.084804967</c:v>
                </c:pt>
                <c:pt idx="41094">
                  <c:v>85245235.998779014</c:v>
                </c:pt>
                <c:pt idx="41095">
                  <c:v>85099162.550321981</c:v>
                </c:pt>
                <c:pt idx="41096">
                  <c:v>84952947.357672989</c:v>
                </c:pt>
                <c:pt idx="41097">
                  <c:v>84806590.037169993</c:v>
                </c:pt>
                <c:pt idx="41098">
                  <c:v>84660090.203229994</c:v>
                </c:pt>
                <c:pt idx="41099">
                  <c:v>84513447.468340993</c:v>
                </c:pt>
                <c:pt idx="41100">
                  <c:v>84366661.443044007</c:v>
                </c:pt>
                <c:pt idx="41101">
                  <c:v>84219731.735919982</c:v>
                </c:pt>
                <c:pt idx="41102">
                  <c:v>84072657.953578994</c:v>
                </c:pt>
                <c:pt idx="41103">
                  <c:v>83925439.700639978</c:v>
                </c:pt>
                <c:pt idx="41104">
                  <c:v>83778076.57971999</c:v>
                </c:pt>
                <c:pt idx="41105">
                  <c:v>83630568.191422001</c:v>
                </c:pt>
                <c:pt idx="41106">
                  <c:v>83482914.134314984</c:v>
                </c:pt>
                <c:pt idx="41107">
                  <c:v>83335114.004919991</c:v>
                </c:pt>
                <c:pt idx="41108">
                  <c:v>83187167.397699982</c:v>
                </c:pt>
                <c:pt idx="41109">
                  <c:v>83039073.905039981</c:v>
                </c:pt>
                <c:pt idx="41110">
                  <c:v>82890833.11723198</c:v>
                </c:pt>
                <c:pt idx="41111">
                  <c:v>82742444.622462004</c:v>
                </c:pt>
                <c:pt idx="41112">
                  <c:v>82593908.006792992</c:v>
                </c:pt>
                <c:pt idx="41113">
                  <c:v>82445222.854149967</c:v>
                </c:pt>
                <c:pt idx="41114">
                  <c:v>82296388.746303007</c:v>
                </c:pt>
                <c:pt idx="41115">
                  <c:v>82147405.262851998</c:v>
                </c:pt>
                <c:pt idx="41116">
                  <c:v>81998271.981211007</c:v>
                </c:pt>
                <c:pt idx="41117">
                  <c:v>81848988.476588979</c:v>
                </c:pt>
                <c:pt idx="41118">
                  <c:v>81699554.321978003</c:v>
                </c:pt>
                <c:pt idx="41119">
                  <c:v>81549969.088133991</c:v>
                </c:pt>
                <c:pt idx="41120">
                  <c:v>81400232.343558982</c:v>
                </c:pt>
                <c:pt idx="41121">
                  <c:v>81250343.654486001</c:v>
                </c:pt>
                <c:pt idx="41122">
                  <c:v>81100302.584861979</c:v>
                </c:pt>
                <c:pt idx="41123">
                  <c:v>80950108.696327999</c:v>
                </c:pt>
                <c:pt idx="41124">
                  <c:v>80799761.548204005</c:v>
                </c:pt>
                <c:pt idx="41125">
                  <c:v>80649260.697473004</c:v>
                </c:pt>
                <c:pt idx="41126">
                  <c:v>80498605.69875899</c:v>
                </c:pt>
                <c:pt idx="41127">
                  <c:v>80347796.104309991</c:v>
                </c:pt>
                <c:pt idx="41128">
                  <c:v>80196831.463982016</c:v>
                </c:pt>
                <c:pt idx="41129">
                  <c:v>80045711.325220987</c:v>
                </c:pt>
                <c:pt idx="41130">
                  <c:v>79894435.233041003</c:v>
                </c:pt>
                <c:pt idx="41131">
                  <c:v>79743002.730008006</c:v>
                </c:pt>
                <c:pt idx="41132">
                  <c:v>79591413.356218979</c:v>
                </c:pt>
                <c:pt idx="41133">
                  <c:v>79439666.649286017</c:v>
                </c:pt>
                <c:pt idx="41134">
                  <c:v>79287762.144315004</c:v>
                </c:pt>
                <c:pt idx="41135">
                  <c:v>79135699.373886004</c:v>
                </c:pt>
                <c:pt idx="41136">
                  <c:v>78983477.868031979</c:v>
                </c:pt>
                <c:pt idx="41137">
                  <c:v>78831097.154223964</c:v>
                </c:pt>
                <c:pt idx="41138">
                  <c:v>78678556.757346004</c:v>
                </c:pt>
                <c:pt idx="41139">
                  <c:v>78525856.199677005</c:v>
                </c:pt>
                <c:pt idx="41140">
                  <c:v>78372995.000871003</c:v>
                </c:pt>
                <c:pt idx="41141">
                  <c:v>78219972.677933976</c:v>
                </c:pt>
                <c:pt idx="41142">
                  <c:v>78066788.745205015</c:v>
                </c:pt>
                <c:pt idx="41143">
                  <c:v>77913442.71433498</c:v>
                </c:pt>
                <c:pt idx="41144">
                  <c:v>77759934.094264001</c:v>
                </c:pt>
                <c:pt idx="41145">
                  <c:v>77606262.391202003</c:v>
                </c:pt>
                <c:pt idx="41146">
                  <c:v>77452427.108603984</c:v>
                </c:pt>
                <c:pt idx="41147">
                  <c:v>77298427.747152001</c:v>
                </c:pt>
                <c:pt idx="41148">
                  <c:v>77144263.804726988</c:v>
                </c:pt>
                <c:pt idx="41149">
                  <c:v>76989934.77639398</c:v>
                </c:pt>
                <c:pt idx="41150">
                  <c:v>76835440.15437299</c:v>
                </c:pt>
                <c:pt idx="41151">
                  <c:v>76680779.428019002</c:v>
                </c:pt>
                <c:pt idx="41152">
                  <c:v>76525952.083796993</c:v>
                </c:pt>
                <c:pt idx="41153">
                  <c:v>76370957.605261981</c:v>
                </c:pt>
                <c:pt idx="41154">
                  <c:v>76215795.473031998</c:v>
                </c:pt>
                <c:pt idx="41155">
                  <c:v>76060465.164765999</c:v>
                </c:pt>
                <c:pt idx="41156">
                  <c:v>75904966.155136988</c:v>
                </c:pt>
                <c:pt idx="41157">
                  <c:v>75749297.915811002</c:v>
                </c:pt>
                <c:pt idx="41158">
                  <c:v>75593459.915423006</c:v>
                </c:pt>
                <c:pt idx="41159">
                  <c:v>75437451.619545981</c:v>
                </c:pt>
                <c:pt idx="41160">
                  <c:v>75281272.490673006</c:v>
                </c:pt>
                <c:pt idx="41161">
                  <c:v>75124921.988186017</c:v>
                </c:pt>
                <c:pt idx="41162">
                  <c:v>74968399.568335995</c:v>
                </c:pt>
                <c:pt idx="41163">
                  <c:v>74811704.684208989</c:v>
                </c:pt>
                <c:pt idx="41164">
                  <c:v>74654836.78570798</c:v>
                </c:pt>
                <c:pt idx="41165">
                  <c:v>74497795.319521978</c:v>
                </c:pt>
                <c:pt idx="41166">
                  <c:v>74340579.729095995</c:v>
                </c:pt>
                <c:pt idx="41167">
                  <c:v>74183189.454613984</c:v>
                </c:pt>
                <c:pt idx="41168">
                  <c:v>74025623.932960019</c:v>
                </c:pt>
                <c:pt idx="41169">
                  <c:v>73867882.597697005</c:v>
                </c:pt>
                <c:pt idx="41170">
                  <c:v>73709964.879037991</c:v>
                </c:pt>
                <c:pt idx="41171">
                  <c:v>73551870.203815997</c:v>
                </c:pt>
                <c:pt idx="41172">
                  <c:v>73393597.995456994</c:v>
                </c:pt>
                <c:pt idx="41173">
                  <c:v>73235147.673948988</c:v>
                </c:pt>
                <c:pt idx="41174">
                  <c:v>73076518.65581499</c:v>
                </c:pt>
                <c:pt idx="41175">
                  <c:v>72917710.354081988</c:v>
                </c:pt>
                <c:pt idx="41176">
                  <c:v>72758722.178250983</c:v>
                </c:pt>
                <c:pt idx="41177">
                  <c:v>72599553.534266993</c:v>
                </c:pt>
                <c:pt idx="41178">
                  <c:v>72440203.824487999</c:v>
                </c:pt>
                <c:pt idx="41179">
                  <c:v>72280672.447656006</c:v>
                </c:pt>
                <c:pt idx="41180">
                  <c:v>72120958.798860997</c:v>
                </c:pt>
                <c:pt idx="41181">
                  <c:v>71961062.26951398</c:v>
                </c:pt>
                <c:pt idx="41182">
                  <c:v>71800982.247314006</c:v>
                </c:pt>
                <c:pt idx="41183">
                  <c:v>71640718.116212979</c:v>
                </c:pt>
                <c:pt idx="41184">
                  <c:v>71480269.256386995</c:v>
                </c:pt>
                <c:pt idx="41185">
                  <c:v>71319635.044199005</c:v>
                </c:pt>
                <c:pt idx="41186">
                  <c:v>71158814.852166995</c:v>
                </c:pt>
                <c:pt idx="41187">
                  <c:v>70997808.048933998</c:v>
                </c:pt>
                <c:pt idx="41188">
                  <c:v>70836613.999226019</c:v>
                </c:pt>
                <c:pt idx="41189">
                  <c:v>70675232.063823</c:v>
                </c:pt>
                <c:pt idx="41190">
                  <c:v>70513661.599523991</c:v>
                </c:pt>
                <c:pt idx="41191">
                  <c:v>70351901.959106997</c:v>
                </c:pt>
                <c:pt idx="41192">
                  <c:v>70189952.49129802</c:v>
                </c:pt>
                <c:pt idx="41193">
                  <c:v>70027812.540731981</c:v>
                </c:pt>
                <c:pt idx="41194">
                  <c:v>69865481.447916016</c:v>
                </c:pt>
                <c:pt idx="41195">
                  <c:v>69702958.54919602</c:v>
                </c:pt>
                <c:pt idx="41196">
                  <c:v>69540243.176710963</c:v>
                </c:pt>
                <c:pt idx="41197">
                  <c:v>69377334.658365995</c:v>
                </c:pt>
                <c:pt idx="41198">
                  <c:v>69214232.317782</c:v>
                </c:pt>
                <c:pt idx="41199">
                  <c:v>69050935.474267006</c:v>
                </c:pt>
                <c:pt idx="41200">
                  <c:v>68887443.442770019</c:v>
                </c:pt>
                <c:pt idx="41201">
                  <c:v>68723755.533843979</c:v>
                </c:pt>
                <c:pt idx="41202">
                  <c:v>68559871.053606004</c:v>
                </c:pt>
                <c:pt idx="41203">
                  <c:v>68395789.30369398</c:v>
                </c:pt>
                <c:pt idx="41204">
                  <c:v>68231509.581228003</c:v>
                </c:pt>
                <c:pt idx="41205">
                  <c:v>68067031.178765982</c:v>
                </c:pt>
                <c:pt idx="41206">
                  <c:v>67902353.384265006</c:v>
                </c:pt>
                <c:pt idx="41207">
                  <c:v>67737475.481032982</c:v>
                </c:pt>
                <c:pt idx="41208">
                  <c:v>67572396.747692004</c:v>
                </c:pt>
                <c:pt idx="41209">
                  <c:v>67407116.458130002</c:v>
                </c:pt>
                <c:pt idx="41210">
                  <c:v>67241633.881456003</c:v>
                </c:pt>
                <c:pt idx="41211">
                  <c:v>67075948.281960003</c:v>
                </c:pt>
                <c:pt idx="41212">
                  <c:v>66910058.919060998</c:v>
                </c:pt>
                <c:pt idx="41213">
                  <c:v>66743965.047265001</c:v>
                </c:pt>
                <c:pt idx="41214">
                  <c:v>66577665.916119993</c:v>
                </c:pt>
                <c:pt idx="41215">
                  <c:v>66411160.770164005</c:v>
                </c:pt>
                <c:pt idx="41216">
                  <c:v>66244448.848880991</c:v>
                </c:pt>
                <c:pt idx="41217">
                  <c:v>66077529.386650994</c:v>
                </c:pt>
                <c:pt idx="41218">
                  <c:v>65910401.61270199</c:v>
                </c:pt>
                <c:pt idx="41219">
                  <c:v>65743064.751061998</c:v>
                </c:pt>
                <c:pt idx="41220">
                  <c:v>65575518.020502999</c:v>
                </c:pt>
                <c:pt idx="41221">
                  <c:v>65407760.634497009</c:v>
                </c:pt>
                <c:pt idx="41222">
                  <c:v>65239791.801163003</c:v>
                </c:pt>
                <c:pt idx="41223">
                  <c:v>65071610.723211005</c:v>
                </c:pt>
                <c:pt idx="41224">
                  <c:v>64903216.597894005</c:v>
                </c:pt>
                <c:pt idx="41225">
                  <c:v>64734608.616951995</c:v>
                </c:pt>
                <c:pt idx="41226">
                  <c:v>64565785.966560997</c:v>
                </c:pt>
                <c:pt idx="41227">
                  <c:v>64396747.827274002</c:v>
                </c:pt>
                <c:pt idx="41228">
                  <c:v>64227493.373967998</c:v>
                </c:pt>
                <c:pt idx="41229">
                  <c:v>64058021.775789</c:v>
                </c:pt>
                <c:pt idx="41230">
                  <c:v>63888332.196092002</c:v>
                </c:pt>
                <c:pt idx="41231">
                  <c:v>63718423.792387001</c:v>
                </c:pt>
                <c:pt idx="41232">
                  <c:v>63548295.716279998</c:v>
                </c:pt>
                <c:pt idx="41233">
                  <c:v>63377947.113409996</c:v>
                </c:pt>
                <c:pt idx="41234">
                  <c:v>63207377.123395003</c:v>
                </c:pt>
                <c:pt idx="41235">
                  <c:v>63036584.879767999</c:v>
                </c:pt>
                <c:pt idx="41236">
                  <c:v>62865569.509915002</c:v>
                </c:pt>
                <c:pt idx="41237">
                  <c:v>62694330.135017008</c:v>
                </c:pt>
                <c:pt idx="41238">
                  <c:v>62522865.869981997</c:v>
                </c:pt>
                <c:pt idx="41239">
                  <c:v>62351175.823383994</c:v>
                </c:pt>
                <c:pt idx="41240">
                  <c:v>62179259.097400002</c:v>
                </c:pt>
                <c:pt idx="41241">
                  <c:v>62007114.787738003</c:v>
                </c:pt>
                <c:pt idx="41242">
                  <c:v>61834741.983580992</c:v>
                </c:pt>
                <c:pt idx="41243">
                  <c:v>61662139.767508008</c:v>
                </c:pt>
                <c:pt idx="41244">
                  <c:v>61489307.21543701</c:v>
                </c:pt>
                <c:pt idx="41245">
                  <c:v>61316243.396546997</c:v>
                </c:pt>
                <c:pt idx="41246">
                  <c:v>61142947.373213999</c:v>
                </c:pt>
                <c:pt idx="41247">
                  <c:v>60969418.20093701</c:v>
                </c:pt>
                <c:pt idx="41248">
                  <c:v>60795654.928268008</c:v>
                </c:pt>
                <c:pt idx="41249">
                  <c:v>60621656.596739002</c:v>
                </c:pt>
                <c:pt idx="41250">
                  <c:v>60447422.240785994</c:v>
                </c:pt>
                <c:pt idx="41251">
                  <c:v>60272950.887676992</c:v>
                </c:pt>
                <c:pt idx="41252">
                  <c:v>60098241.557435997</c:v>
                </c:pt>
                <c:pt idx="41253">
                  <c:v>59923293.262763001</c:v>
                </c:pt>
                <c:pt idx="41254">
                  <c:v>59748105.008960001</c:v>
                </c:pt>
                <c:pt idx="41255">
                  <c:v>59572675.793852001</c:v>
                </c:pt>
                <c:pt idx="41256">
                  <c:v>59397004.607703</c:v>
                </c:pt>
                <c:pt idx="41257">
                  <c:v>59221090.433139004</c:v>
                </c:pt>
                <c:pt idx="41258">
                  <c:v>59044932.245062999</c:v>
                </c:pt>
                <c:pt idx="41259">
                  <c:v>58868529.010575995</c:v>
                </c:pt>
                <c:pt idx="41260">
                  <c:v>58691879.688885994</c:v>
                </c:pt>
                <c:pt idx="41261">
                  <c:v>58514983.23122701</c:v>
                </c:pt>
                <c:pt idx="41262">
                  <c:v>58337838.580769993</c:v>
                </c:pt>
                <c:pt idx="41263">
                  <c:v>58160444.672538005</c:v>
                </c:pt>
                <c:pt idx="41264">
                  <c:v>57982800.433311991</c:v>
                </c:pt>
                <c:pt idx="41265">
                  <c:v>57804904.781543009</c:v>
                </c:pt>
                <c:pt idx="41266">
                  <c:v>57626756.627261005</c:v>
                </c:pt>
                <c:pt idx="41267">
                  <c:v>57448354.871979997</c:v>
                </c:pt>
                <c:pt idx="41268">
                  <c:v>57269698.408604003</c:v>
                </c:pt>
                <c:pt idx="41269">
                  <c:v>57090786.121331006</c:v>
                </c:pt>
                <c:pt idx="41270">
                  <c:v>56911616.885555997</c:v>
                </c:pt>
                <c:pt idx="41271">
                  <c:v>56732189.567772992</c:v>
                </c:pt>
                <c:pt idx="41272">
                  <c:v>56552503.025475003</c:v>
                </c:pt>
                <c:pt idx="41273">
                  <c:v>56372556.107049003</c:v>
                </c:pt>
                <c:pt idx="41274">
                  <c:v>56192347.651678003</c:v>
                </c:pt>
                <c:pt idx="41275">
                  <c:v>56011876.489234008</c:v>
                </c:pt>
                <c:pt idx="41276">
                  <c:v>55831141.440173</c:v>
                </c:pt>
                <c:pt idx="41277">
                  <c:v>55650141.315424994</c:v>
                </c:pt>
                <c:pt idx="41278">
                  <c:v>55468874.916288994</c:v>
                </c:pt>
                <c:pt idx="41279">
                  <c:v>55287341.034318</c:v>
                </c:pt>
                <c:pt idx="41280">
                  <c:v>55105538.451209001</c:v>
                </c:pt>
                <c:pt idx="41281">
                  <c:v>54923465.938691005</c:v>
                </c:pt>
                <c:pt idx="41282">
                  <c:v>54741122.258403003</c:v>
                </c:pt>
                <c:pt idx="41283">
                  <c:v>54558506.161784001</c:v>
                </c:pt>
                <c:pt idx="41284">
                  <c:v>54375616.389949001</c:v>
                </c:pt>
                <c:pt idx="41285">
                  <c:v>54192451.673569001</c:v>
                </c:pt>
                <c:pt idx="41286">
                  <c:v>54009010.732748002</c:v>
                </c:pt>
                <c:pt idx="41287">
                  <c:v>53825292.276903003</c:v>
                </c:pt>
                <c:pt idx="41288">
                  <c:v>53641295.004628003</c:v>
                </c:pt>
                <c:pt idx="41289">
                  <c:v>53457017.603574999</c:v>
                </c:pt>
                <c:pt idx="41290">
                  <c:v>53272458.750317998</c:v>
                </c:pt>
                <c:pt idx="41291">
                  <c:v>53087617.110223003</c:v>
                </c:pt>
                <c:pt idx="41292">
                  <c:v>52902491.337312989</c:v>
                </c:pt>
                <c:pt idx="41293">
                  <c:v>52717080.074132003</c:v>
                </c:pt>
                <c:pt idx="41294">
                  <c:v>52531381.951604001</c:v>
                </c:pt>
                <c:pt idx="41295">
                  <c:v>52345395.588898003</c:v>
                </c:pt>
                <c:pt idx="41296">
                  <c:v>52159119.593278006</c:v>
                </c:pt>
                <c:pt idx="41297">
                  <c:v>51972552.559964001</c:v>
                </c:pt>
                <c:pt idx="41298">
                  <c:v>51785693.071980998</c:v>
                </c:pt>
                <c:pt idx="41299">
                  <c:v>51598539.700011</c:v>
                </c:pt>
                <c:pt idx="41300">
                  <c:v>51411091.002239004</c:v>
                </c:pt>
                <c:pt idx="41301">
                  <c:v>51223345.52420301</c:v>
                </c:pt>
                <c:pt idx="41302">
                  <c:v>51035301.798632011</c:v>
                </c:pt>
                <c:pt idx="41303">
                  <c:v>50846958.345291011</c:v>
                </c:pt>
                <c:pt idx="41304">
                  <c:v>50658313.670815997</c:v>
                </c:pt>
                <c:pt idx="41305">
                  <c:v>50469366.268553019</c:v>
                </c:pt>
                <c:pt idx="41306">
                  <c:v>50280114.618386991</c:v>
                </c:pt>
                <c:pt idx="41307">
                  <c:v>50090557.186574996</c:v>
                </c:pt>
                <c:pt idx="41308">
                  <c:v>49900692.425575003</c:v>
                </c:pt>
                <c:pt idx="41309">
                  <c:v>49710518.773864999</c:v>
                </c:pt>
                <c:pt idx="41310">
                  <c:v>49520034.655772991</c:v>
                </c:pt>
                <c:pt idx="41311">
                  <c:v>49329238.481289998</c:v>
                </c:pt>
                <c:pt idx="41312">
                  <c:v>49138128.645888001</c:v>
                </c:pt>
                <c:pt idx="41313">
                  <c:v>48946703.530336</c:v>
                </c:pt>
                <c:pt idx="41314">
                  <c:v>48754961.500505</c:v>
                </c:pt>
                <c:pt idx="41315">
                  <c:v>48562900.907178998</c:v>
                </c:pt>
                <c:pt idx="41316">
                  <c:v>48370520.085858002</c:v>
                </c:pt>
                <c:pt idx="41317">
                  <c:v>48177817.356556989</c:v>
                </c:pt>
                <c:pt idx="41318">
                  <c:v>47984791.023607008</c:v>
                </c:pt>
                <c:pt idx="41319">
                  <c:v>47791439.375442997</c:v>
                </c:pt>
                <c:pt idx="41320">
                  <c:v>47597760.684401996</c:v>
                </c:pt>
                <c:pt idx="41321">
                  <c:v>47403753.206504002</c:v>
                </c:pt>
                <c:pt idx="41322">
                  <c:v>47209415.181239009</c:v>
                </c:pt>
                <c:pt idx="41323">
                  <c:v>47014744.831344001</c:v>
                </c:pt>
                <c:pt idx="41324">
                  <c:v>46819740.362582989</c:v>
                </c:pt>
                <c:pt idx="41325">
                  <c:v>46624399.963515997</c:v>
                </c:pt>
                <c:pt idx="41326">
                  <c:v>46428721.805269003</c:v>
                </c:pt>
                <c:pt idx="41327">
                  <c:v>46232704.041297019</c:v>
                </c:pt>
                <c:pt idx="41328">
                  <c:v>46036344.807148002</c:v>
                </c:pt>
                <c:pt idx="41329">
                  <c:v>45839642.220216006</c:v>
                </c:pt>
                <c:pt idx="41330">
                  <c:v>45642594.379495002</c:v>
                </c:pt>
                <c:pt idx="41331">
                  <c:v>45445199.365327001</c:v>
                </c:pt>
                <c:pt idx="41332">
                  <c:v>45247455.239146009</c:v>
                </c:pt>
                <c:pt idx="41333">
                  <c:v>45049360.043215998</c:v>
                </c:pt>
                <c:pt idx="41334">
                  <c:v>44850911.800365992</c:v>
                </c:pt>
                <c:pt idx="41335">
                  <c:v>44652108.513721988</c:v>
                </c:pt>
                <c:pt idx="41336">
                  <c:v>44452948.166431002</c:v>
                </c:pt>
                <c:pt idx="41337">
                  <c:v>44253428.721379004</c:v>
                </c:pt>
                <c:pt idx="41338">
                  <c:v>44053548.120914005</c:v>
                </c:pt>
                <c:pt idx="41339">
                  <c:v>43853304.28655</c:v>
                </c:pt>
                <c:pt idx="41340">
                  <c:v>43652695.118672997</c:v>
                </c:pt>
                <c:pt idx="41341">
                  <c:v>43451718.496248007</c:v>
                </c:pt>
                <c:pt idx="41342">
                  <c:v>43250372.276505001</c:v>
                </c:pt>
                <c:pt idx="41343">
                  <c:v>43048654.294635013</c:v>
                </c:pt>
                <c:pt idx="41344">
                  <c:v>42846562.363473997</c:v>
                </c:pt>
                <c:pt idx="41345">
                  <c:v>42644094.273176998</c:v>
                </c:pt>
                <c:pt idx="41346">
                  <c:v>42441247.790896006</c:v>
                </c:pt>
                <c:pt idx="41347">
                  <c:v>42238020.660444006</c:v>
                </c:pt>
                <c:pt idx="41348">
                  <c:v>42034410.601955004</c:v>
                </c:pt>
                <c:pt idx="41349">
                  <c:v>41830415.311541997</c:v>
                </c:pt>
                <c:pt idx="41350">
                  <c:v>41626032.460944004</c:v>
                </c:pt>
                <c:pt idx="41351">
                  <c:v>41421259.697167009</c:v>
                </c:pt>
                <c:pt idx="41352">
                  <c:v>41216094.642120995</c:v>
                </c:pt>
                <c:pt idx="41353">
                  <c:v>41010534.892249003</c:v>
                </c:pt>
                <c:pt idx="41354">
                  <c:v>40804578.018148005</c:v>
                </c:pt>
                <c:pt idx="41355">
                  <c:v>40598221.564185001</c:v>
                </c:pt>
                <c:pt idx="41356">
                  <c:v>40391463.048106998</c:v>
                </c:pt>
                <c:pt idx="41357">
                  <c:v>40184299.960639007</c:v>
                </c:pt>
                <c:pt idx="41358">
                  <c:v>39976729.765079007</c:v>
                </c:pt>
                <c:pt idx="41359">
                  <c:v>39768749.896884993</c:v>
                </c:pt>
                <c:pt idx="41360">
                  <c:v>39560357.763251007</c:v>
                </c:pt>
                <c:pt idx="41361">
                  <c:v>39351550.742683001</c:v>
                </c:pt>
                <c:pt idx="41362">
                  <c:v>39142326.184554003</c:v>
                </c:pt>
                <c:pt idx="41363">
                  <c:v>38932681.408665001</c:v>
                </c:pt>
                <c:pt idx="41364">
                  <c:v>38722613.704787999</c:v>
                </c:pt>
                <c:pt idx="41365">
                  <c:v>38512120.332205996</c:v>
                </c:pt>
                <c:pt idx="41366">
                  <c:v>38301198.51923801</c:v>
                </c:pt>
                <c:pt idx="41367">
                  <c:v>38089845.462764993</c:v>
                </c:pt>
                <c:pt idx="41368">
                  <c:v>37878058.327737011</c:v>
                </c:pt>
                <c:pt idx="41369">
                  <c:v>37665834.246676996</c:v>
                </c:pt>
                <c:pt idx="41370">
                  <c:v>37453170.319173001</c:v>
                </c:pt>
                <c:pt idx="41371">
                  <c:v>37240063.611359999</c:v>
                </c:pt>
                <c:pt idx="41372">
                  <c:v>37026511.155396998</c:v>
                </c:pt>
                <c:pt idx="41373">
                  <c:v>36812509.948927</c:v>
                </c:pt>
                <c:pt idx="41374">
                  <c:v>36598056.954530999</c:v>
                </c:pt>
                <c:pt idx="41375">
                  <c:v>36383149.099174008</c:v>
                </c:pt>
                <c:pt idx="41376">
                  <c:v>36167783.273632005</c:v>
                </c:pt>
                <c:pt idx="41377">
                  <c:v>35951956.331919998</c:v>
                </c:pt>
                <c:pt idx="41378">
                  <c:v>35735665.090696007</c:v>
                </c:pt>
                <c:pt idx="41379">
                  <c:v>35518906.328668006</c:v>
                </c:pt>
                <c:pt idx="41380">
                  <c:v>35301676.785975002</c:v>
                </c:pt>
                <c:pt idx="41381">
                  <c:v>35083973.163569003</c:v>
                </c:pt>
                <c:pt idx="41382">
                  <c:v>34865792.122579001</c:v>
                </c:pt>
                <c:pt idx="41383">
                  <c:v>34647130.283660002</c:v>
                </c:pt>
                <c:pt idx="41384">
                  <c:v>34427984.226340003</c:v>
                </c:pt>
                <c:pt idx="41385">
                  <c:v>34208350.488341995</c:v>
                </c:pt>
                <c:pt idx="41386">
                  <c:v>33988225.564904004</c:v>
                </c:pt>
                <c:pt idx="41387">
                  <c:v>33767605.908078998</c:v>
                </c:pt>
                <c:pt idx="41388">
                  <c:v>33546487.926027</c:v>
                </c:pt>
                <c:pt idx="41389">
                  <c:v>33324867.982288998</c:v>
                </c:pt>
                <c:pt idx="41390">
                  <c:v>33102742.395052001</c:v>
                </c:pt>
                <c:pt idx="41391">
                  <c:v>32880107.436393999</c:v>
                </c:pt>
                <c:pt idx="41392">
                  <c:v>32656959.331526004</c:v>
                </c:pt>
                <c:pt idx="41393">
                  <c:v>32433294.258005001</c:v>
                </c:pt>
                <c:pt idx="41394">
                  <c:v>32209108.344947997</c:v>
                </c:pt>
                <c:pt idx="41395">
                  <c:v>31984397.672215998</c:v>
                </c:pt>
                <c:pt idx="41396">
                  <c:v>31759158.269600995</c:v>
                </c:pt>
                <c:pt idx="41397">
                  <c:v>31533386.115981001</c:v>
                </c:pt>
                <c:pt idx="41398">
                  <c:v>31307077.138467003</c:v>
                </c:pt>
                <c:pt idx="41399">
                  <c:v>31080227.211540997</c:v>
                </c:pt>
                <c:pt idx="41400">
                  <c:v>30852832.156168003</c:v>
                </c:pt>
                <c:pt idx="41401">
                  <c:v>30624887.738898002</c:v>
                </c:pt>
                <c:pt idx="41402">
                  <c:v>30396389.670952003</c:v>
                </c:pt>
                <c:pt idx="41403">
                  <c:v>30167333.607287999</c:v>
                </c:pt>
                <c:pt idx="41404">
                  <c:v>29937715.145661995</c:v>
                </c:pt>
                <c:pt idx="41405">
                  <c:v>29707529.825657997</c:v>
                </c:pt>
                <c:pt idx="41406">
                  <c:v>29476773.127714001</c:v>
                </c:pt>
                <c:pt idx="41407">
                  <c:v>29245440.472126003</c:v>
                </c:pt>
                <c:pt idx="41408">
                  <c:v>29013527.218036003</c:v>
                </c:pt>
                <c:pt idx="41409">
                  <c:v>28781028.662409</c:v>
                </c:pt>
                <c:pt idx="41410">
                  <c:v>28547940.038988005</c:v>
                </c:pt>
                <c:pt idx="41411">
                  <c:v>28314256.517236006</c:v>
                </c:pt>
                <c:pt idx="41412">
                  <c:v>28079973.201261997</c:v>
                </c:pt>
                <c:pt idx="41413">
                  <c:v>27845085.128730003</c:v>
                </c:pt>
                <c:pt idx="41414">
                  <c:v>27609587.269756</c:v>
                </c:pt>
                <c:pt idx="41415">
                  <c:v>27373474.525788002</c:v>
                </c:pt>
                <c:pt idx="41416">
                  <c:v>27136741.728468996</c:v>
                </c:pt>
                <c:pt idx="41417">
                  <c:v>26899383.638491999</c:v>
                </c:pt>
                <c:pt idx="41418">
                  <c:v>26661394.944434997</c:v>
                </c:pt>
                <c:pt idx="41419">
                  <c:v>26422770.261585996</c:v>
                </c:pt>
                <c:pt idx="41420">
                  <c:v>26183504.130756002</c:v>
                </c:pt>
                <c:pt idx="41421">
                  <c:v>25943591.017078996</c:v>
                </c:pt>
                <c:pt idx="41422">
                  <c:v>25703025.308804005</c:v>
                </c:pt>
                <c:pt idx="41423">
                  <c:v>25461801.316070005</c:v>
                </c:pt>
                <c:pt idx="41424">
                  <c:v>25219913.269687995</c:v>
                </c:pt>
                <c:pt idx="41425">
                  <c:v>24977355.319894999</c:v>
                </c:pt>
                <c:pt idx="41426">
                  <c:v>24734121.535122003</c:v>
                </c:pt>
                <c:pt idx="41427">
                  <c:v>24490205.900744997</c:v>
                </c:pt>
                <c:pt idx="41428">
                  <c:v>24245602.317839</c:v>
                </c:pt>
                <c:pt idx="41429">
                  <c:v>24000304.601934001</c:v>
                </c:pt>
                <c:pt idx="41430">
                  <c:v>23754306.481767993</c:v>
                </c:pt>
                <c:pt idx="41431">
                  <c:v>23507601.598053001</c:v>
                </c:pt>
                <c:pt idx="41432">
                  <c:v>23260183.502237</c:v>
                </c:pt>
                <c:pt idx="41433">
                  <c:v>23012045.655292999</c:v>
                </c:pt>
                <c:pt idx="41434">
                  <c:v>22763181.426506005</c:v>
                </c:pt>
                <c:pt idx="41435">
                  <c:v>22513584.092293002</c:v>
                </c:pt>
                <c:pt idx="41436">
                  <c:v>22263246.835039999</c:v>
                </c:pt>
                <c:pt idx="41437">
                  <c:v>22012162.741963997</c:v>
                </c:pt>
                <c:pt idx="41438">
                  <c:v>21760324.804014999</c:v>
                </c:pt>
                <c:pt idx="41439">
                  <c:v>21507725.914813995</c:v>
                </c:pt>
                <c:pt idx="41440">
                  <c:v>21254358.869640995</c:v>
                </c:pt>
                <c:pt idx="41441">
                  <c:v>21000216.364466</c:v>
                </c:pt>
                <c:pt idx="41442">
                  <c:v>20745290.995058995</c:v>
                </c:pt>
                <c:pt idx="41443">
                  <c:v>20489575.256152004</c:v>
                </c:pt>
                <c:pt idx="41444">
                  <c:v>20233061.540696997</c:v>
                </c:pt>
                <c:pt idx="41445">
                  <c:v>19975742.139206003</c:v>
                </c:pt>
                <c:pt idx="41446">
                  <c:v>19717609.239197001</c:v>
                </c:pt>
                <c:pt idx="41447">
                  <c:v>19458654.924757998</c:v>
                </c:pt>
                <c:pt idx="41448">
                  <c:v>19198871.176242001</c:v>
                </c:pt>
                <c:pt idx="41449">
                  <c:v>18938249.870108001</c:v>
                </c:pt>
                <c:pt idx="41450">
                  <c:v>18676782.778930999</c:v>
                </c:pt>
                <c:pt idx="41451">
                  <c:v>18414461.571592998</c:v>
                </c:pt>
                <c:pt idx="41452">
                  <c:v>18151277.813689999</c:v>
                </c:pt>
                <c:pt idx="41453">
                  <c:v>17887222.968155999</c:v>
                </c:pt>
                <c:pt idx="41454">
                  <c:v>17622288.396160003</c:v>
                </c:pt>
                <c:pt idx="41455">
                  <c:v>17356465.358285002</c:v>
                </c:pt>
                <c:pt idx="41456">
                  <c:v>17089745.016025003</c:v>
                </c:pt>
                <c:pt idx="41457">
                  <c:v>16822118.433641996</c:v>
                </c:pt>
                <c:pt idx="41458">
                  <c:v>16553576.580421001</c:v>
                </c:pt>
                <c:pt idx="41459">
                  <c:v>16284110.333361</c:v>
                </c:pt>
                <c:pt idx="41460">
                  <c:v>16013710.480363999</c:v>
                </c:pt>
                <c:pt idx="41461">
                  <c:v>15742367.723962</c:v>
                </c:pt>
                <c:pt idx="41462">
                  <c:v>15470072.685654001</c:v>
                </c:pt>
                <c:pt idx="41463">
                  <c:v>15196815.910908002</c:v>
                </c:pt>
                <c:pt idx="41464">
                  <c:v>14922587.874923002</c:v>
                </c:pt>
                <c:pt idx="41465">
                  <c:v>14647378.989205001</c:v>
                </c:pt>
                <c:pt idx="41466">
                  <c:v>14371179.609075001</c:v>
                </c:pt>
                <c:pt idx="41467">
                  <c:v>14093980.042192997</c:v>
                </c:pt>
                <c:pt idx="41468">
                  <c:v>13815770.55823</c:v>
                </c:pt>
                <c:pt idx="41469">
                  <c:v>13536541.399786999</c:v>
                </c:pt>
                <c:pt idx="41470">
                  <c:v>13256282.794736</c:v>
                </c:pt>
                <c:pt idx="41471">
                  <c:v>12974984.970113002</c:v>
                </c:pt>
                <c:pt idx="41472">
                  <c:v>12692638.167749003</c:v>
                </c:pt>
                <c:pt idx="41473">
                  <c:v>12409232.661845</c:v>
                </c:pt>
                <c:pt idx="41474">
                  <c:v>12124758.778690998</c:v>
                </c:pt>
                <c:pt idx="41475">
                  <c:v>11839206.918787999</c:v>
                </c:pt>
                <c:pt idx="41476">
                  <c:v>11552567.581651002</c:v>
                </c:pt>
                <c:pt idx="41477">
                  <c:v>11264831.393586</c:v>
                </c:pt>
                <c:pt idx="41478">
                  <c:v>10975989.138807001</c:v>
                </c:pt>
                <c:pt idx="41479">
                  <c:v>10686031.794268997</c:v>
                </c:pt>
                <c:pt idx="41480">
                  <c:v>10394950.568651002</c:v>
                </c:pt>
                <c:pt idx="41481">
                  <c:v>10102736.946001997</c:v>
                </c:pt>
                <c:pt idx="41482">
                  <c:v>9809382.734579999</c:v>
                </c:pt>
                <c:pt idx="41483">
                  <c:v>9514880.1215229984</c:v>
                </c:pt>
                <c:pt idx="41484">
                  <c:v>9219221.7340629976</c:v>
                </c:pt>
                <c:pt idx="41485">
                  <c:v>8922400.708058998</c:v>
                </c:pt>
                <c:pt idx="41486">
                  <c:v>8624410.7647879999</c:v>
                </c:pt>
                <c:pt idx="41487">
                  <c:v>8325246.2969760001</c:v>
                </c:pt>
                <c:pt idx="41488">
                  <c:v>8024902.4652700005</c:v>
                </c:pt>
                <c:pt idx="41489">
                  <c:v>7723375.3064369997</c:v>
                </c:pt>
                <c:pt idx="41490">
                  <c:v>7420661.8548049992</c:v>
                </c:pt>
                <c:pt idx="41491">
                  <c:v>7116760.2786510009</c:v>
                </c:pt>
                <c:pt idx="41492">
                  <c:v>6811670.0334630003</c:v>
                </c:pt>
                <c:pt idx="41493">
                  <c:v>6505392.0343210008</c:v>
                </c:pt>
                <c:pt idx="41494">
                  <c:v>6197928.8498999998</c:v>
                </c:pt>
                <c:pt idx="41495">
                  <c:v>5889284.9210020006</c:v>
                </c:pt>
                <c:pt idx="41496">
                  <c:v>5579466.8069430003</c:v>
                </c:pt>
                <c:pt idx="41497">
                  <c:v>5268483.4635660006</c:v>
                </c:pt>
                <c:pt idx="41498">
                  <c:v>4956346.5572690004</c:v>
                </c:pt>
                <c:pt idx="41499">
                  <c:v>4643070.8200309994</c:v>
                </c:pt>
                <c:pt idx="41500">
                  <c:v>4328674.4512129994</c:v>
                </c:pt>
                <c:pt idx="41501">
                  <c:v>4013179.572737</c:v>
                </c:pt>
                <c:pt idx="41502">
                  <c:v>3696612.7453000001</c:v>
                </c:pt>
                <c:pt idx="41503">
                  <c:v>3379005.5544009996</c:v>
                </c:pt>
                <c:pt idx="41504">
                  <c:v>3060395.276333</c:v>
                </c:pt>
                <c:pt idx="41505">
                  <c:v>2740825.6358569996</c:v>
                </c:pt>
                <c:pt idx="41506">
                  <c:v>2420347.669057</c:v>
                </c:pt>
                <c:pt idx="41507">
                  <c:v>2099020.706981</c:v>
                </c:pt>
                <c:pt idx="41508">
                  <c:v>1776913.4980499998</c:v>
                </c:pt>
                <c:pt idx="41509">
                  <c:v>1454105.4899810001</c:v>
                </c:pt>
                <c:pt idx="41510">
                  <c:v>1130688.295077</c:v>
                </c:pt>
                <c:pt idx="41511">
                  <c:v>806767.36633000011</c:v>
                </c:pt>
                <c:pt idx="41512">
                  <c:v>482463.91574600001</c:v>
                </c:pt>
                <c:pt idx="41513">
                  <c:v>157917.11076099999</c:v>
                </c:pt>
                <c:pt idx="41514">
                  <c:v>-166713.410527</c:v>
                </c:pt>
                <c:pt idx="41515">
                  <c:v>-491244.65937000001</c:v>
                </c:pt>
                <c:pt idx="41516">
                  <c:v>-815467.00033399998</c:v>
                </c:pt>
                <c:pt idx="41517">
                  <c:v>-1139140.3826120002</c:v>
                </c:pt>
                <c:pt idx="41518">
                  <c:v>-1461990.0373430001</c:v>
                </c:pt>
                <c:pt idx="41519">
                  <c:v>-1783701.5761340002</c:v>
                </c:pt>
                <c:pt idx="41520">
                  <c:v>-2103915.4248020002</c:v>
                </c:pt>
                <c:pt idx="41521">
                  <c:v>-2422220.5291089998</c:v>
                </c:pt>
                <c:pt idx="41522">
                  <c:v>-2738147.2781599998</c:v>
                </c:pt>
                <c:pt idx="41523">
                  <c:v>-3051159.6094260002</c:v>
                </c:pt>
                <c:pt idx="41524">
                  <c:v>-3360646.291315</c:v>
                </c:pt>
                <c:pt idx="41525">
                  <c:v>-3665911.4307269999</c:v>
                </c:pt>
                <c:pt idx="41526">
                  <c:v>-3966164.3314619996</c:v>
                </c:pt>
                <c:pt idx="41527">
                  <c:v>-4260508.9437819999</c:v>
                </c:pt>
                <c:pt idx="41528">
                  <c:v>-4547933.305891999</c:v>
                </c:pt>
                <c:pt idx="41529">
                  <c:v>-4827299.5946239997</c:v>
                </c:pt>
                <c:pt idx="41530">
                  <c:v>-5097335.6819569999</c:v>
                </c:pt>
                <c:pt idx="41531">
                  <c:v>-5356629.4354030006</c:v>
                </c:pt>
                <c:pt idx="41532">
                  <c:v>-5603627.3873330001</c:v>
                </c:pt>
                <c:pt idx="41533">
                  <c:v>-5836639.789051</c:v>
                </c:pt>
                <c:pt idx="41534">
                  <c:v>-6053854.3806440001</c:v>
                </c:pt>
                <c:pt idx="41535">
                  <c:v>-6253361.3216119995</c:v>
                </c:pt>
                <c:pt idx="41536">
                  <c:v>-6433191.4708540002</c:v>
                </c:pt>
                <c:pt idx="41537">
                  <c:v>-6591369.3888590001</c:v>
                </c:pt>
                <c:pt idx="41538">
                  <c:v>-6725980.9120910009</c:v>
                </c:pt>
                <c:pt idx="41539">
                  <c:v>-6835252.9066369999</c:v>
                </c:pt>
                <c:pt idx="41540">
                  <c:v>-6917640.0758660007</c:v>
                </c:pt>
                <c:pt idx="41541">
                  <c:v>-6971911.0121670002</c:v>
                </c:pt>
                <c:pt idx="41542">
                  <c:v>-6997223.8314970005</c:v>
                </c:pt>
                <c:pt idx="41543">
                  <c:v>-6993181.5183220003</c:v>
                </c:pt>
                <c:pt idx="41544">
                  <c:v>-6959859.013656999</c:v>
                </c:pt>
                <c:pt idx="41545">
                  <c:v>-6897797.9338809997</c:v>
                </c:pt>
                <c:pt idx="41546">
                  <c:v>-6807969.7400540002</c:v>
                </c:pt>
                <c:pt idx="41547">
                  <c:v>-6691712.8902449999</c:v>
                </c:pt>
                <c:pt idx="41548">
                  <c:v>-6550652.7926050005</c:v>
                </c:pt>
                <c:pt idx="41549">
                  <c:v>-6386614.5776920002</c:v>
                </c:pt>
                <c:pt idx="41550">
                  <c:v>-6201537.8900809996</c:v>
                </c:pt>
                <c:pt idx="41551">
                  <c:v>-5997400.685695</c:v>
                </c:pt>
                <c:pt idx="41552">
                  <c:v>-5776156.2466240004</c:v>
                </c:pt>
                <c:pt idx="41553">
                  <c:v>-5539685.0103590004</c:v>
                </c:pt>
                <c:pt idx="41554">
                  <c:v>-5289760.7912660008</c:v>
                </c:pt>
                <c:pt idx="41555">
                  <c:v>-5028029.6895819996</c:v>
                </c:pt>
                <c:pt idx="41556">
                  <c:v>-4755999.3687000005</c:v>
                </c:pt>
                <c:pt idx="41557">
                  <c:v>-4475036.2650680002</c:v>
                </c:pt>
                <c:pt idx="41558">
                  <c:v>-4186368.4900989998</c:v>
                </c:pt>
                <c:pt idx="41559">
                  <c:v>-3891092.5335380002</c:v>
                </c:pt>
                <c:pt idx="41560">
                  <c:v>-3590182.2730970001</c:v>
                </c:pt>
                <c:pt idx="41561">
                  <c:v>-3284499.1698179999</c:v>
                </c:pt>
                <c:pt idx="41562">
                  <c:v>-2974802.8502449994</c:v>
                </c:pt>
                <c:pt idx="41563">
                  <c:v>-2661761.5347320004</c:v>
                </c:pt>
                <c:pt idx="41564">
                  <c:v>-2345961.9683709997</c:v>
                </c:pt>
                <c:pt idx="41565">
                  <c:v>-2027918.6553790001</c:v>
                </c:pt>
                <c:pt idx="41566">
                  <c:v>-1708082.29938</c:v>
                </c:pt>
                <c:pt idx="41567">
                  <c:v>-1386847.420895</c:v>
                </c:pt>
                <c:pt idx="41568">
                  <c:v>-1064559.167783</c:v>
                </c:pt>
                <c:pt idx="41569">
                  <c:v>-741519.36146000016</c:v>
                </c:pt>
                <c:pt idx="41570">
                  <c:v>-417991.83655399998</c:v>
                </c:pt>
                <c:pt idx="41571">
                  <c:v>-94207.138365000006</c:v>
                </c:pt>
                <c:pt idx="41572">
                  <c:v>229633.35619999998</c:v>
                </c:pt>
                <c:pt idx="41573">
                  <c:v>553353.83056300005</c:v>
                </c:pt>
                <c:pt idx="41574">
                  <c:v>876800.87355500017</c:v>
                </c:pt>
                <c:pt idx="41575">
                  <c:v>1199840.7228690002</c:v>
                </c:pt>
                <c:pt idx="41576">
                  <c:v>1522356.8574430002</c:v>
                </c:pt>
                <c:pt idx="41577">
                  <c:v>1844247.894663</c:v>
                </c:pt>
                <c:pt idx="41578">
                  <c:v>2165425.7533280002</c:v>
                </c:pt>
                <c:pt idx="41579">
                  <c:v>2485814.0480749998</c:v>
                </c:pt>
                <c:pt idx="41580">
                  <c:v>2805346.6852239999</c:v>
                </c:pt>
                <c:pt idx="41581">
                  <c:v>3123966.6338489996</c:v>
                </c:pt>
                <c:pt idx="41582">
                  <c:v>3441624.8493009997</c:v>
                </c:pt>
                <c:pt idx="41583">
                  <c:v>3758279.3293809998</c:v>
                </c:pt>
                <c:pt idx="41584">
                  <c:v>4073894.2860240005</c:v>
                </c:pt>
                <c:pt idx="41585">
                  <c:v>4388439.4175940007</c:v>
                </c:pt>
                <c:pt idx="41586">
                  <c:v>4701889.2689190004</c:v>
                </c:pt>
                <c:pt idx="41587">
                  <c:v>5014222.6678819982</c:v>
                </c:pt>
                <c:pt idx="41588">
                  <c:v>5325422.2288819999</c:v>
                </c:pt>
                <c:pt idx="41589">
                  <c:v>5635473.9147799993</c:v>
                </c:pt>
                <c:pt idx="41590">
                  <c:v>5944366.6500239996</c:v>
                </c:pt>
                <c:pt idx="41591">
                  <c:v>6252091.9786340008</c:v>
                </c:pt>
                <c:pt idx="41592">
                  <c:v>6558643.7615430001</c:v>
                </c:pt>
                <c:pt idx="41593">
                  <c:v>6864017.9085040009</c:v>
                </c:pt>
                <c:pt idx="41594">
                  <c:v>7168212.1403900003</c:v>
                </c:pt>
                <c:pt idx="41595">
                  <c:v>7471225.7782620015</c:v>
                </c:pt>
                <c:pt idx="41596">
                  <c:v>7773059.5560229998</c:v>
                </c:pt>
                <c:pt idx="41597">
                  <c:v>8073715.4538799999</c:v>
                </c:pt>
                <c:pt idx="41598">
                  <c:v>8373196.550201999</c:v>
                </c:pt>
                <c:pt idx="41599">
                  <c:v>8671506.8896379992</c:v>
                </c:pt>
                <c:pt idx="41600">
                  <c:v>8968651.365627002</c:v>
                </c:pt>
                <c:pt idx="41601">
                  <c:v>9264635.6156779993</c:v>
                </c:pt>
                <c:pt idx="41602">
                  <c:v>9559465.9279689975</c:v>
                </c:pt>
                <c:pt idx="41603">
                  <c:v>9853149.1580010001</c:v>
                </c:pt>
                <c:pt idx="41604">
                  <c:v>10145692.654194998</c:v>
                </c:pt>
                <c:pt idx="41605">
                  <c:v>10437104.191441</c:v>
                </c:pt>
                <c:pt idx="41606">
                  <c:v>10727391.911742002</c:v>
                </c:pt>
                <c:pt idx="41607">
                  <c:v>11016564.271167997</c:v>
                </c:pt>
                <c:pt idx="41608">
                  <c:v>11304629.992450999</c:v>
                </c:pt>
                <c:pt idx="41609">
                  <c:v>11591598.022619002</c:v>
                </c:pt>
                <c:pt idx="41610">
                  <c:v>11877477.495122002</c:v>
                </c:pt>
                <c:pt idx="41611">
                  <c:v>12162277.695993003</c:v>
                </c:pt>
                <c:pt idx="41612">
                  <c:v>12446008.033604</c:v>
                </c:pt>
                <c:pt idx="41613">
                  <c:v>12728678.011654999</c:v>
                </c:pt>
                <c:pt idx="41614">
                  <c:v>13010297.205056002</c:v>
                </c:pt>
                <c:pt idx="41615">
                  <c:v>13290875.238397999</c:v>
                </c:pt>
                <c:pt idx="41616">
                  <c:v>13570421.766763</c:v>
                </c:pt>
                <c:pt idx="41617">
                  <c:v>13848946.458619002</c:v>
                </c:pt>
                <c:pt idx="41618">
                  <c:v>14126458.980590997</c:v>
                </c:pt>
                <c:pt idx="41619">
                  <c:v>14402968.983926</c:v>
                </c:pt>
                <c:pt idx="41620">
                  <c:v>14678486.092476998</c:v>
                </c:pt>
                <c:pt idx="41621">
                  <c:v>14953019.892046999</c:v>
                </c:pt>
                <c:pt idx="41622">
                  <c:v>15226579.920969</c:v>
                </c:pt>
                <c:pt idx="41623">
                  <c:v>15499175.661784003</c:v>
                </c:pt>
                <c:pt idx="41624">
                  <c:v>15770816.533925001</c:v>
                </c:pt>
                <c:pt idx="41625">
                  <c:v>16041511.887290001</c:v>
                </c:pt>
                <c:pt idx="41626">
                  <c:v>16311270.996626001</c:v>
                </c:pt>
                <c:pt idx="41627">
                  <c:v>16580103.056639003</c:v>
                </c:pt>
                <c:pt idx="41628">
                  <c:v>16848017.177762005</c:v>
                </c:pt>
                <c:pt idx="41629">
                  <c:v>17115022.382509001</c:v>
                </c:pt>
                <c:pt idx="41630">
                  <c:v>17381127.602363005</c:v>
                </c:pt>
                <c:pt idx="41631">
                  <c:v>17646341.675145999</c:v>
                </c:pt>
                <c:pt idx="41632">
                  <c:v>17910673.342806999</c:v>
                </c:pt>
                <c:pt idx="41633">
                  <c:v>18174131.249615997</c:v>
                </c:pt>
                <c:pt idx="41634">
                  <c:v>18436723.940689996</c:v>
                </c:pt>
                <c:pt idx="41635">
                  <c:v>18698459.860839002</c:v>
                </c:pt>
                <c:pt idx="41636">
                  <c:v>18959347.353697997</c:v>
                </c:pt>
                <c:pt idx="41637">
                  <c:v>19219394.661102999</c:v>
                </c:pt>
                <c:pt idx="41638">
                  <c:v>19478609.922697995</c:v>
                </c:pt>
                <c:pt idx="41639">
                  <c:v>19737001.175744999</c:v>
                </c:pt>
                <c:pt idx="41640">
                  <c:v>19994576.355115999</c:v>
                </c:pt>
                <c:pt idx="41641">
                  <c:v>20251343.293442998</c:v>
                </c:pt>
                <c:pt idx="41642">
                  <c:v>20507309.721419998</c:v>
                </c:pt>
                <c:pt idx="41643">
                  <c:v>20762483.268227</c:v>
                </c:pt>
                <c:pt idx="41644">
                  <c:v>21016871.462072995</c:v>
                </c:pt>
                <c:pt idx="41645">
                  <c:v>21270481.730837997</c:v>
                </c:pt>
                <c:pt idx="41646">
                  <c:v>21523321.402805995</c:v>
                </c:pt>
                <c:pt idx="41647">
                  <c:v>21775397.707478996</c:v>
                </c:pt>
                <c:pt idx="41648">
                  <c:v>22026717.776454005</c:v>
                </c:pt>
                <c:pt idx="41649">
                  <c:v>22277288.644368</c:v>
                </c:pt>
                <c:pt idx="41650">
                  <c:v>22527117.249891996</c:v>
                </c:pt>
                <c:pt idx="41651">
                  <c:v>22776210.43677</c:v>
                </c:pt>
                <c:pt idx="41652">
                  <c:v>23024574.9549</c:v>
                </c:pt>
                <c:pt idx="41653">
                  <c:v>23272217.461444993</c:v>
                </c:pt>
                <c:pt idx="41654">
                  <c:v>23519144.521971997</c:v>
                </c:pt>
                <c:pt idx="41655">
                  <c:v>23765362.611616999</c:v>
                </c:pt>
                <c:pt idx="41656">
                  <c:v>24010878.116267003</c:v>
                </c:pt>
                <c:pt idx="41657">
                  <c:v>24255697.333756004</c:v>
                </c:pt>
                <c:pt idx="41658">
                  <c:v>24499826.475069996</c:v>
                </c:pt>
                <c:pt idx="41659">
                  <c:v>24743271.665569</c:v>
                </c:pt>
                <c:pt idx="41660">
                  <c:v>24986038.946200997</c:v>
                </c:pt>
                <c:pt idx="41661">
                  <c:v>25228134.274732001</c:v>
                </c:pt>
                <c:pt idx="41662">
                  <c:v>25469563.526965</c:v>
                </c:pt>
                <c:pt idx="41663">
                  <c:v>25710332.497965995</c:v>
                </c:pt>
                <c:pt idx="41664">
                  <c:v>25950446.903276995</c:v>
                </c:pt>
                <c:pt idx="41665">
                  <c:v>26189912.380137999</c:v>
                </c:pt>
                <c:pt idx="41666">
                  <c:v>26428734.488682996</c:v>
                </c:pt>
                <c:pt idx="41667">
                  <c:v>26666918.713148002</c:v>
                </c:pt>
                <c:pt idx="41668">
                  <c:v>26904470.463051997</c:v>
                </c:pt>
                <c:pt idx="41669">
                  <c:v>27141395.074379999</c:v>
                </c:pt>
                <c:pt idx="41670">
                  <c:v>27377697.810752004</c:v>
                </c:pt>
                <c:pt idx="41671">
                  <c:v>27613383.864573002</c:v>
                </c:pt>
                <c:pt idx="41672">
                  <c:v>27848458.358182009</c:v>
                </c:pt>
                <c:pt idx="41673">
                  <c:v>28082926.344976999</c:v>
                </c:pt>
                <c:pt idx="41674">
                  <c:v>28316792.810533002</c:v>
                </c:pt>
                <c:pt idx="41675">
                  <c:v>28550062.673703</c:v>
                </c:pt>
                <c:pt idx="41676">
                  <c:v>28782740.787704997</c:v>
                </c:pt>
                <c:pt idx="41677">
                  <c:v>29014831.941194996</c:v>
                </c:pt>
                <c:pt idx="41678">
                  <c:v>29246340.859322004</c:v>
                </c:pt>
                <c:pt idx="41679">
                  <c:v>29477272.204769999</c:v>
                </c:pt>
                <c:pt idx="41680">
                  <c:v>29707630.578786004</c:v>
                </c:pt>
                <c:pt idx="41681">
                  <c:v>29937420.522188</c:v>
                </c:pt>
                <c:pt idx="41682">
                  <c:v>30166646.516361002</c:v>
                </c:pt>
                <c:pt idx="41683">
                  <c:v>30395312.984234996</c:v>
                </c:pt>
                <c:pt idx="41684">
                  <c:v>30623424.291250996</c:v>
                </c:pt>
                <c:pt idx="41685">
                  <c:v>30850984.746304005</c:v>
                </c:pt>
                <c:pt idx="41686">
                  <c:v>31077998.602678996</c:v>
                </c:pt>
                <c:pt idx="41687">
                  <c:v>31304470.058967005</c:v>
                </c:pt>
                <c:pt idx="41688">
                  <c:v>31530403.259964</c:v>
                </c:pt>
                <c:pt idx="41689">
                  <c:v>31755802.297555</c:v>
                </c:pt>
                <c:pt idx="41690">
                  <c:v>31980671.211592</c:v>
                </c:pt>
                <c:pt idx="41691">
                  <c:v>32205013.990737997</c:v>
                </c:pt>
                <c:pt idx="41692">
                  <c:v>32428834.573316999</c:v>
                </c:pt>
                <c:pt idx="41693">
                  <c:v>32652136.848134004</c:v>
                </c:pt>
                <c:pt idx="41694">
                  <c:v>32874924.655287001</c:v>
                </c:pt>
                <c:pt idx="41695">
                  <c:v>33097201.786963996</c:v>
                </c:pt>
                <c:pt idx="41696">
                  <c:v>33318971.988222998</c:v>
                </c:pt>
                <c:pt idx="41697">
                  <c:v>33540238.957761995</c:v>
                </c:pt>
                <c:pt idx="41698">
                  <c:v>33761006.348673999</c:v>
                </c:pt>
                <c:pt idx="41699">
                  <c:v>33981277.76918301</c:v>
                </c:pt>
                <c:pt idx="41700">
                  <c:v>34201056.783374995</c:v>
                </c:pt>
                <c:pt idx="41701">
                  <c:v>34420346.911909997</c:v>
                </c:pt>
                <c:pt idx="41702">
                  <c:v>34639151.632720992</c:v>
                </c:pt>
                <c:pt idx="41703">
                  <c:v>34857474.38170699</c:v>
                </c:pt>
                <c:pt idx="41704">
                  <c:v>35075318.553400993</c:v>
                </c:pt>
                <c:pt idx="41705">
                  <c:v>35292687.501636006</c:v>
                </c:pt>
                <c:pt idx="41706">
                  <c:v>35509584.540198006</c:v>
                </c:pt>
                <c:pt idx="41707">
                  <c:v>35726012.943458997</c:v>
                </c:pt>
                <c:pt idx="41708">
                  <c:v>35941975.947007999</c:v>
                </c:pt>
                <c:pt idx="41709">
                  <c:v>36157476.748263009</c:v>
                </c:pt>
                <c:pt idx="41710">
                  <c:v>36372518.507077001</c:v>
                </c:pt>
                <c:pt idx="41711">
                  <c:v>36587104.34632799</c:v>
                </c:pt>
                <c:pt idx="41712">
                  <c:v>36801237.352503993</c:v>
                </c:pt>
                <c:pt idx="41713">
                  <c:v>37014920.576268002</c:v>
                </c:pt>
                <c:pt idx="41714">
                  <c:v>37228157.033023998</c:v>
                </c:pt>
                <c:pt idx="41715">
                  <c:v>37440949.703465</c:v>
                </c:pt>
                <c:pt idx="41716">
                  <c:v>37653301.534110002</c:v>
                </c:pt>
                <c:pt idx="41717">
                  <c:v>37865215.437836997</c:v>
                </c:pt>
                <c:pt idx="41718">
                  <c:v>38076694.294401005</c:v>
                </c:pt>
                <c:pt idx="41719">
                  <c:v>38287740.950943999</c:v>
                </c:pt>
                <c:pt idx="41720">
                  <c:v>38498358.222498007</c:v>
                </c:pt>
                <c:pt idx="41721">
                  <c:v>38708548.892474994</c:v>
                </c:pt>
                <c:pt idx="41722">
                  <c:v>38918315.713149011</c:v>
                </c:pt>
                <c:pt idx="41723">
                  <c:v>39127661.406130999</c:v>
                </c:pt>
                <c:pt idx="41724">
                  <c:v>39336588.662835002</c:v>
                </c:pt>
                <c:pt idx="41725">
                  <c:v>39545100.144929998</c:v>
                </c:pt>
                <c:pt idx="41726">
                  <c:v>39753198.484793998</c:v>
                </c:pt>
                <c:pt idx="41727">
                  <c:v>39960886.285952002</c:v>
                </c:pt>
                <c:pt idx="41728">
                  <c:v>40168166.123505004</c:v>
                </c:pt>
                <c:pt idx="41729">
                  <c:v>40375040.544558011</c:v>
                </c:pt>
                <c:pt idx="41730">
                  <c:v>40581512.068633005</c:v>
                </c:pt>
                <c:pt idx="41731">
                  <c:v>40787583.188083999</c:v>
                </c:pt>
                <c:pt idx="41732">
                  <c:v>40993256.368488997</c:v>
                </c:pt>
                <c:pt idx="41733">
                  <c:v>41198534.049052998</c:v>
                </c:pt>
                <c:pt idx="41734">
                  <c:v>41403418.642991997</c:v>
                </c:pt>
                <c:pt idx="41735">
                  <c:v>41607912.537909001</c:v>
                </c:pt>
                <c:pt idx="41736">
                  <c:v>41812018.096176997</c:v>
                </c:pt>
                <c:pt idx="41737">
                  <c:v>42015737.655294009</c:v>
                </c:pt>
                <c:pt idx="41738">
                  <c:v>42219073.528252006</c:v>
                </c:pt>
                <c:pt idx="41739">
                  <c:v>42422028.003888994</c:v>
                </c:pt>
                <c:pt idx="41740">
                  <c:v>42624603.347232997</c:v>
                </c:pt>
                <c:pt idx="41741">
                  <c:v>42826801.79984501</c:v>
                </c:pt>
                <c:pt idx="41742">
                  <c:v>43028625.580155998</c:v>
                </c:pt>
                <c:pt idx="41743">
                  <c:v>43230076.883794993</c:v>
                </c:pt>
                <c:pt idx="41744">
                  <c:v>43431157.88391199</c:v>
                </c:pt>
                <c:pt idx="41745">
                  <c:v>43631870.731497005</c:v>
                </c:pt>
                <c:pt idx="41746">
                  <c:v>43832217.555689</c:v>
                </c:pt>
                <c:pt idx="41747">
                  <c:v>44032200.464089997</c:v>
                </c:pt>
                <c:pt idx="41748">
                  <c:v>44231821.543058001</c:v>
                </c:pt>
                <c:pt idx="41749">
                  <c:v>44431082.858008996</c:v>
                </c:pt>
                <c:pt idx="41750">
                  <c:v>44629986.453705989</c:v>
                </c:pt>
                <c:pt idx="41751">
                  <c:v>44828534.354544997</c:v>
                </c:pt>
                <c:pt idx="41752">
                  <c:v>45026728.564837009</c:v>
                </c:pt>
                <c:pt idx="41753">
                  <c:v>45224571.069081999</c:v>
                </c:pt>
                <c:pt idx="41754">
                  <c:v>45422063.832245998</c:v>
                </c:pt>
                <c:pt idx="41755">
                  <c:v>45619208.800021991</c:v>
                </c:pt>
                <c:pt idx="41756">
                  <c:v>45816007.89909301</c:v>
                </c:pt>
                <c:pt idx="41757">
                  <c:v>46012463.037395999</c:v>
                </c:pt>
                <c:pt idx="41758">
                  <c:v>46208576.104367003</c:v>
                </c:pt>
                <c:pt idx="41759">
                  <c:v>46404348.971197009</c:v>
                </c:pt>
                <c:pt idx="41760">
                  <c:v>46599783.491072997</c:v>
                </c:pt>
                <c:pt idx="41761">
                  <c:v>46794881.499421999</c:v>
                </c:pt>
                <c:pt idx="41762">
                  <c:v>46989644.814144999</c:v>
                </c:pt>
                <c:pt idx="41763">
                  <c:v>47184075.235852003</c:v>
                </c:pt>
                <c:pt idx="41764">
                  <c:v>47378174.548090003</c:v>
                </c:pt>
                <c:pt idx="41765">
                  <c:v>47571944.517568998</c:v>
                </c:pt>
                <c:pt idx="41766">
                  <c:v>47765386.894382991</c:v>
                </c:pt>
                <c:pt idx="41767">
                  <c:v>47958503.412227996</c:v>
                </c:pt>
                <c:pt idx="41768">
                  <c:v>48151295.788617007</c:v>
                </c:pt>
                <c:pt idx="41769">
                  <c:v>48343765.725088008</c:v>
                </c:pt>
                <c:pt idx="41770">
                  <c:v>48535914.907415994</c:v>
                </c:pt>
                <c:pt idx="41771">
                  <c:v>48727745.005811997</c:v>
                </c:pt>
                <c:pt idx="41772">
                  <c:v>48919257.675128005</c:v>
                </c:pt>
                <c:pt idx="41773">
                  <c:v>49110454.555050999</c:v>
                </c:pt>
                <c:pt idx="41774">
                  <c:v>49301337.270298012</c:v>
                </c:pt>
                <c:pt idx="41775">
                  <c:v>49491907.430808999</c:v>
                </c:pt>
                <c:pt idx="41776">
                  <c:v>49682166.631932005</c:v>
                </c:pt>
                <c:pt idx="41777">
                  <c:v>49872116.454608999</c:v>
                </c:pt>
                <c:pt idx="41778">
                  <c:v>50061758.465559006</c:v>
                </c:pt>
                <c:pt idx="41779">
                  <c:v>50251094.217456996</c:v>
                </c:pt>
                <c:pt idx="41780">
                  <c:v>50440125.249108009</c:v>
                </c:pt>
                <c:pt idx="41781">
                  <c:v>50628853.085624002</c:v>
                </c:pt>
                <c:pt idx="41782">
                  <c:v>50817279.238591008</c:v>
                </c:pt>
                <c:pt idx="41783">
                  <c:v>51005405.206238009</c:v>
                </c:pt>
                <c:pt idx="41784">
                  <c:v>51193232.473605998</c:v>
                </c:pt>
                <c:pt idx="41785">
                  <c:v>51380762.512704991</c:v>
                </c:pt>
                <c:pt idx="41786">
                  <c:v>51567996.782678999</c:v>
                </c:pt>
                <c:pt idx="41787">
                  <c:v>51754936.729960009</c:v>
                </c:pt>
                <c:pt idx="41788">
                  <c:v>51941583.788425997</c:v>
                </c:pt>
                <c:pt idx="41789">
                  <c:v>52127939.379554003</c:v>
                </c:pt>
                <c:pt idx="41790">
                  <c:v>52314004.91256699</c:v>
                </c:pt>
                <c:pt idx="41791">
                  <c:v>52499781.784585997</c:v>
                </c:pt>
                <c:pt idx="41792">
                  <c:v>52685271.380775988</c:v>
                </c:pt>
                <c:pt idx="41793">
                  <c:v>52870475.074484996</c:v>
                </c:pt>
                <c:pt idx="41794">
                  <c:v>53055394.227393009</c:v>
                </c:pt>
                <c:pt idx="41795">
                  <c:v>53240030.189644009</c:v>
                </c:pt>
                <c:pt idx="41796">
                  <c:v>53424384.299987011</c:v>
                </c:pt>
                <c:pt idx="41797">
                  <c:v>53608457.885910995</c:v>
                </c:pt>
                <c:pt idx="41798">
                  <c:v>53792252.263778999</c:v>
                </c:pt>
                <c:pt idx="41799">
                  <c:v>53975768.738955006</c:v>
                </c:pt>
                <c:pt idx="41800">
                  <c:v>54159008.60593801</c:v>
                </c:pt>
                <c:pt idx="41801">
                  <c:v>54341973.148488998</c:v>
                </c:pt>
                <c:pt idx="41802">
                  <c:v>54524663.639750004</c:v>
                </c:pt>
                <c:pt idx="41803">
                  <c:v>54707081.342375986</c:v>
                </c:pt>
                <c:pt idx="41804">
                  <c:v>54889227.508651003</c:v>
                </c:pt>
                <c:pt idx="41805">
                  <c:v>55071103.380610995</c:v>
                </c:pt>
                <c:pt idx="41806">
                  <c:v>55252710.190160006</c:v>
                </c:pt>
                <c:pt idx="41807">
                  <c:v>55434049.159185998</c:v>
                </c:pt>
                <c:pt idx="41808">
                  <c:v>55615121.499679007</c:v>
                </c:pt>
                <c:pt idx="41809">
                  <c:v>55795928.413839996</c:v>
                </c:pt>
                <c:pt idx="41810">
                  <c:v>55976471.094196007</c:v>
                </c:pt>
                <c:pt idx="41811">
                  <c:v>56156750.723705001</c:v>
                </c:pt>
                <c:pt idx="41812">
                  <c:v>56336768.475869998</c:v>
                </c:pt>
                <c:pt idx="41813">
                  <c:v>56516525.514840998</c:v>
                </c:pt>
                <c:pt idx="41814">
                  <c:v>56696022.995522</c:v>
                </c:pt>
                <c:pt idx="41815">
                  <c:v>56875262.063674003</c:v>
                </c:pt>
                <c:pt idx="41816">
                  <c:v>57054243.85601899</c:v>
                </c:pt>
                <c:pt idx="41817">
                  <c:v>57232969.500335999</c:v>
                </c:pt>
                <c:pt idx="41818">
                  <c:v>57411440.115566</c:v>
                </c:pt>
                <c:pt idx="41819">
                  <c:v>57589656.811904997</c:v>
                </c:pt>
                <c:pt idx="41820">
                  <c:v>57767620.690903008</c:v>
                </c:pt>
                <c:pt idx="41821">
                  <c:v>57945332.845558003</c:v>
                </c:pt>
                <c:pt idx="41822">
                  <c:v>58122794.360411994</c:v>
                </c:pt>
                <c:pt idx="41823">
                  <c:v>58300006.311638005</c:v>
                </c:pt>
                <c:pt idx="41824">
                  <c:v>58476969.767138012</c:v>
                </c:pt>
                <c:pt idx="41825">
                  <c:v>58653685.786628</c:v>
                </c:pt>
                <c:pt idx="41826">
                  <c:v>58830155.421728</c:v>
                </c:pt>
                <c:pt idx="41827">
                  <c:v>59006379.716049001</c:v>
                </c:pt>
                <c:pt idx="41828">
                  <c:v>59182359.705280006</c:v>
                </c:pt>
                <c:pt idx="41829">
                  <c:v>59358096.417273998</c:v>
                </c:pt>
                <c:pt idx="41830">
                  <c:v>59533590.872128993</c:v>
                </c:pt>
                <c:pt idx="41831">
                  <c:v>59708844.082271993</c:v>
                </c:pt>
                <c:pt idx="41832">
                  <c:v>59883857.052539997</c:v>
                </c:pt>
                <c:pt idx="41833">
                  <c:v>60058630.780264005</c:v>
                </c:pt>
                <c:pt idx="41834">
                  <c:v>60233166.255341999</c:v>
                </c:pt>
                <c:pt idx="41835">
                  <c:v>60407464.460321993</c:v>
                </c:pt>
                <c:pt idx="41836">
                  <c:v>60581526.370477997</c:v>
                </c:pt>
                <c:pt idx="41837">
                  <c:v>60755352.953886993</c:v>
                </c:pt>
                <c:pt idx="41838">
                  <c:v>60928945.171501003</c:v>
                </c:pt>
                <c:pt idx="41839">
                  <c:v>61102303.977225997</c:v>
                </c:pt>
                <c:pt idx="41840">
                  <c:v>61275430.31798999</c:v>
                </c:pt>
                <c:pt idx="41841">
                  <c:v>61448325.133818999</c:v>
                </c:pt>
                <c:pt idx="41842">
                  <c:v>61620989.35790699</c:v>
                </c:pt>
                <c:pt idx="41843">
                  <c:v>61793423.916686989</c:v>
                </c:pt>
                <c:pt idx="41844">
                  <c:v>61965629.729898013</c:v>
                </c:pt>
                <c:pt idx="41845">
                  <c:v>62137607.710655004</c:v>
                </c:pt>
                <c:pt idx="41846">
                  <c:v>62309358.76551801</c:v>
                </c:pt>
                <c:pt idx="41847">
                  <c:v>62480883.794558018</c:v>
                </c:pt>
                <c:pt idx="41848">
                  <c:v>62652183.691418007</c:v>
                </c:pt>
                <c:pt idx="41849">
                  <c:v>62823259.343387991</c:v>
                </c:pt>
                <c:pt idx="41850">
                  <c:v>62994111.631457008</c:v>
                </c:pt>
                <c:pt idx="41851">
                  <c:v>63164741.43038699</c:v>
                </c:pt>
                <c:pt idx="41852">
                  <c:v>63335149.608769</c:v>
                </c:pt>
                <c:pt idx="41853">
                  <c:v>63505337.029087007</c:v>
                </c:pt>
                <c:pt idx="41854">
                  <c:v>63675304.547777995</c:v>
                </c:pt>
                <c:pt idx="41855">
                  <c:v>63845053.015292004</c:v>
                </c:pt>
                <c:pt idx="41856">
                  <c:v>64014583.276152998</c:v>
                </c:pt>
                <c:pt idx="41857">
                  <c:v>64183896.169015005</c:v>
                </c:pt>
                <c:pt idx="41858">
                  <c:v>64352992.526723996</c:v>
                </c:pt>
                <c:pt idx="41859">
                  <c:v>64521873.176368997</c:v>
                </c:pt>
                <c:pt idx="41860">
                  <c:v>64690538.939342</c:v>
                </c:pt>
                <c:pt idx="41861">
                  <c:v>64858990.631396003</c:v>
                </c:pt>
                <c:pt idx="41862">
                  <c:v>65027229.062695004</c:v>
                </c:pt>
                <c:pt idx="41863">
                  <c:v>65195255.037870996</c:v>
                </c:pt>
                <c:pt idx="41864">
                  <c:v>65363069.356077991</c:v>
                </c:pt>
                <c:pt idx="41865">
                  <c:v>65530672.811041996</c:v>
                </c:pt>
                <c:pt idx="41866">
                  <c:v>65698066.191117018</c:v>
                </c:pt>
                <c:pt idx="41867">
                  <c:v>65865250.279336005</c:v>
                </c:pt>
                <c:pt idx="41868">
                  <c:v>66032225.853457995</c:v>
                </c:pt>
                <c:pt idx="41869">
                  <c:v>66198993.686024994</c:v>
                </c:pt>
                <c:pt idx="41870">
                  <c:v>66365554.544404</c:v>
                </c:pt>
                <c:pt idx="41871">
                  <c:v>66531909.190845005</c:v>
                </c:pt>
                <c:pt idx="41872">
                  <c:v>66698058.38251999</c:v>
                </c:pt>
                <c:pt idx="41873">
                  <c:v>66864002.871578</c:v>
                </c:pt>
                <c:pt idx="41874">
                  <c:v>67029743.405192003</c:v>
                </c:pt>
                <c:pt idx="41875">
                  <c:v>67195280.725598991</c:v>
                </c:pt>
                <c:pt idx="41876">
                  <c:v>67360615.570155978</c:v>
                </c:pt>
                <c:pt idx="41877">
                  <c:v>67525748.671377003</c:v>
                </c:pt>
                <c:pt idx="41878">
                  <c:v>67690680.756983981</c:v>
                </c:pt>
                <c:pt idx="41879">
                  <c:v>67855412.549950004</c:v>
                </c:pt>
                <c:pt idx="41880">
                  <c:v>68019944.76853998</c:v>
                </c:pt>
                <c:pt idx="41881">
                  <c:v>68184278.126358986</c:v>
                </c:pt>
                <c:pt idx="41882">
                  <c:v>68348413.332390994</c:v>
                </c:pt>
                <c:pt idx="41883">
                  <c:v>68512351.091047004</c:v>
                </c:pt>
                <c:pt idx="41884">
                  <c:v>68676092.102199003</c:v>
                </c:pt>
                <c:pt idx="41885">
                  <c:v>68839637.061229005</c:v>
                </c:pt>
                <c:pt idx="41886">
                  <c:v>69002986.659067005</c:v>
                </c:pt>
                <c:pt idx="41887">
                  <c:v>69166141.582229003</c:v>
                </c:pt>
                <c:pt idx="41888">
                  <c:v>69329102.512862995</c:v>
                </c:pt>
                <c:pt idx="41889">
                  <c:v>69491870.128780991</c:v>
                </c:pt>
                <c:pt idx="41890">
                  <c:v>69654445.103505</c:v>
                </c:pt>
                <c:pt idx="41891">
                  <c:v>69816828.106301978</c:v>
                </c:pt>
                <c:pt idx="41892">
                  <c:v>69979019.80222398</c:v>
                </c:pt>
                <c:pt idx="41893">
                  <c:v>70141020.852143988</c:v>
                </c:pt>
                <c:pt idx="41894">
                  <c:v>70302831.912793994</c:v>
                </c:pt>
                <c:pt idx="41895">
                  <c:v>70464453.63680099</c:v>
                </c:pt>
                <c:pt idx="41896">
                  <c:v>70625886.672727987</c:v>
                </c:pt>
                <c:pt idx="41897">
                  <c:v>70787131.665102988</c:v>
                </c:pt>
                <c:pt idx="41898">
                  <c:v>70948189.254460007</c:v>
                </c:pt>
                <c:pt idx="41899">
                  <c:v>71109060.077372</c:v>
                </c:pt>
                <c:pt idx="41900">
                  <c:v>71269744.766487017</c:v>
                </c:pt>
                <c:pt idx="41901">
                  <c:v>71430243.950561002</c:v>
                </c:pt>
                <c:pt idx="41902">
                  <c:v>71590558.254492998</c:v>
                </c:pt>
                <c:pt idx="41903">
                  <c:v>71750688.299358994</c:v>
                </c:pt>
                <c:pt idx="41904">
                  <c:v>71910634.702444002</c:v>
                </c:pt>
                <c:pt idx="41905">
                  <c:v>72070398.077277005</c:v>
                </c:pt>
                <c:pt idx="41906">
                  <c:v>72229979.033662006</c:v>
                </c:pt>
                <c:pt idx="41907">
                  <c:v>72389378.177708983</c:v>
                </c:pt>
                <c:pt idx="41908">
                  <c:v>72548596.111867994</c:v>
                </c:pt>
                <c:pt idx="41909">
                  <c:v>72707633.434961006</c:v>
                </c:pt>
                <c:pt idx="41910">
                  <c:v>72866490.742212012</c:v>
                </c:pt>
                <c:pt idx="41911">
                  <c:v>73025168.625275001</c:v>
                </c:pt>
                <c:pt idx="41912">
                  <c:v>73183667.67227</c:v>
                </c:pt>
                <c:pt idx="41913">
                  <c:v>73341988.467809007</c:v>
                </c:pt>
                <c:pt idx="41914">
                  <c:v>73500131.593025997</c:v>
                </c:pt>
                <c:pt idx="41915">
                  <c:v>73658097.625610977</c:v>
                </c:pt>
                <c:pt idx="41916">
                  <c:v>73815887.13983199</c:v>
                </c:pt>
                <c:pt idx="41917">
                  <c:v>73973500.706569001</c:v>
                </c:pt>
                <c:pt idx="41918">
                  <c:v>74130938.893341005</c:v>
                </c:pt>
                <c:pt idx="41919">
                  <c:v>74288202.264333978</c:v>
                </c:pt>
                <c:pt idx="41920">
                  <c:v>74445291.380428001</c:v>
                </c:pt>
                <c:pt idx="41921">
                  <c:v>74602206.799227014</c:v>
                </c:pt>
                <c:pt idx="41922">
                  <c:v>74758949.075084984</c:v>
                </c:pt>
                <c:pt idx="41923">
                  <c:v>74915518.759130999</c:v>
                </c:pt>
                <c:pt idx="41924">
                  <c:v>75071916.399298996</c:v>
                </c:pt>
                <c:pt idx="41925">
                  <c:v>75228142.540353</c:v>
                </c:pt>
                <c:pt idx="41926">
                  <c:v>75384197.723913983</c:v>
                </c:pt>
                <c:pt idx="41927">
                  <c:v>75540082.488482013</c:v>
                </c:pt>
                <c:pt idx="41928">
                  <c:v>75695797.369468018</c:v>
                </c:pt>
                <c:pt idx="41929">
                  <c:v>75851342.899214</c:v>
                </c:pt>
                <c:pt idx="41930">
                  <c:v>76006719.607020989</c:v>
                </c:pt>
                <c:pt idx="41931">
                  <c:v>76161928.019170016</c:v>
                </c:pt>
                <c:pt idx="41932">
                  <c:v>76316968.658953965</c:v>
                </c:pt>
                <c:pt idx="41933">
                  <c:v>76471842.046692982</c:v>
                </c:pt>
                <c:pt idx="41934">
                  <c:v>76626548.699763998</c:v>
                </c:pt>
                <c:pt idx="41935">
                  <c:v>76781089.132625982</c:v>
                </c:pt>
                <c:pt idx="41936">
                  <c:v>76935463.856835991</c:v>
                </c:pt>
                <c:pt idx="41937">
                  <c:v>77089673.381080002</c:v>
                </c:pt>
                <c:pt idx="41938">
                  <c:v>77243718.211193994</c:v>
                </c:pt>
                <c:pt idx="41939">
                  <c:v>77397598.850181982</c:v>
                </c:pt>
                <c:pt idx="41940">
                  <c:v>77551315.798246995</c:v>
                </c:pt>
                <c:pt idx="41941">
                  <c:v>77704869.552806005</c:v>
                </c:pt>
                <c:pt idx="41942">
                  <c:v>77858260.608514965</c:v>
                </c:pt>
                <c:pt idx="41943">
                  <c:v>78011489.457291007</c:v>
                </c:pt>
                <c:pt idx="41944">
                  <c:v>78164556.588333979</c:v>
                </c:pt>
                <c:pt idx="41945">
                  <c:v>78317462.488147005</c:v>
                </c:pt>
                <c:pt idx="41946">
                  <c:v>78470207.640557989</c:v>
                </c:pt>
                <c:pt idx="41947">
                  <c:v>78622792.526740983</c:v>
                </c:pt>
                <c:pt idx="41948">
                  <c:v>78775217.625237986</c:v>
                </c:pt>
                <c:pt idx="41949">
                  <c:v>78927483.411974996</c:v>
                </c:pt>
                <c:pt idx="41950">
                  <c:v>79079590.360290006</c:v>
                </c:pt>
                <c:pt idx="41951">
                  <c:v>79231538.940944999</c:v>
                </c:pt>
                <c:pt idx="41952">
                  <c:v>79383329.622151986</c:v>
                </c:pt>
                <c:pt idx="41953">
                  <c:v>79534962.869589001</c:v>
                </c:pt>
                <c:pt idx="41954">
                  <c:v>79686439.146422982</c:v>
                </c:pt>
                <c:pt idx="41955">
                  <c:v>79837758.913324997</c:v>
                </c:pt>
                <c:pt idx="41956">
                  <c:v>79988922.628492981</c:v>
                </c:pt>
                <c:pt idx="41957">
                  <c:v>80139930.747669995</c:v>
                </c:pt>
                <c:pt idx="41958">
                  <c:v>80290783.724160999</c:v>
                </c:pt>
                <c:pt idx="41959">
                  <c:v>80441482.008852988</c:v>
                </c:pt>
                <c:pt idx="41960">
                  <c:v>80592026.050235003</c:v>
                </c:pt>
                <c:pt idx="41961">
                  <c:v>80742416.294412002</c:v>
                </c:pt>
                <c:pt idx="41962">
                  <c:v>80892653.185127988</c:v>
                </c:pt>
                <c:pt idx="41963">
                  <c:v>81042737.163781002</c:v>
                </c:pt>
                <c:pt idx="41964">
                  <c:v>81192668.669439003</c:v>
                </c:pt>
                <c:pt idx="41965">
                  <c:v>81342448.138861999</c:v>
                </c:pt>
                <c:pt idx="41966">
                  <c:v>81492076.006516978</c:v>
                </c:pt>
                <c:pt idx="41967">
                  <c:v>81641552.704593986</c:v>
                </c:pt>
                <c:pt idx="41968">
                  <c:v>81790878.663026005</c:v>
                </c:pt>
                <c:pt idx="41969">
                  <c:v>81940054.309501991</c:v>
                </c:pt>
                <c:pt idx="41970">
                  <c:v>82089080.069488019</c:v>
                </c:pt>
                <c:pt idx="41971">
                  <c:v>82237956.36623998</c:v>
                </c:pt>
                <c:pt idx="41972">
                  <c:v>82386683.620822966</c:v>
                </c:pt>
                <c:pt idx="41973">
                  <c:v>82535262.252123982</c:v>
                </c:pt>
                <c:pt idx="41974">
                  <c:v>82683692.676871985</c:v>
                </c:pt>
                <c:pt idx="41975">
                  <c:v>82831975.309650987</c:v>
                </c:pt>
                <c:pt idx="41976">
                  <c:v>82980110.562915996</c:v>
                </c:pt>
                <c:pt idx="41977">
                  <c:v>83128098.847011998</c:v>
                </c:pt>
                <c:pt idx="41978">
                  <c:v>83275940.570183992</c:v>
                </c:pt>
                <c:pt idx="41979">
                  <c:v>83423636.138596982</c:v>
                </c:pt>
                <c:pt idx="41980">
                  <c:v>83571185.956347004</c:v>
                </c:pt>
                <c:pt idx="41981">
                  <c:v>83718590.425481007</c:v>
                </c:pt>
                <c:pt idx="41982">
                  <c:v>83865849.946007013</c:v>
                </c:pt>
                <c:pt idx="41983">
                  <c:v>84012964.915913001</c:v>
                </c:pt>
                <c:pt idx="41984">
                  <c:v>84159935.731177017</c:v>
                </c:pt>
                <c:pt idx="41985">
                  <c:v>84306762.785787001</c:v>
                </c:pt>
                <c:pt idx="41986">
                  <c:v>84453446.471748978</c:v>
                </c:pt>
                <c:pt idx="41987">
                  <c:v>84599987.179107979</c:v>
                </c:pt>
                <c:pt idx="41988">
                  <c:v>84746385.295956001</c:v>
                </c:pt>
                <c:pt idx="41989">
                  <c:v>84892641.208449006</c:v>
                </c:pt>
                <c:pt idx="41990">
                  <c:v>85038755.30082199</c:v>
                </c:pt>
                <c:pt idx="41991">
                  <c:v>85184727.955400005</c:v>
                </c:pt>
                <c:pt idx="41992">
                  <c:v>85330559.552611992</c:v>
                </c:pt>
                <c:pt idx="41993">
                  <c:v>85476250.471004978</c:v>
                </c:pt>
                <c:pt idx="41994">
                  <c:v>85621801.087259978</c:v>
                </c:pt>
                <c:pt idx="41995">
                  <c:v>85767211.776198</c:v>
                </c:pt>
                <c:pt idx="41996">
                  <c:v>85912482.910802007</c:v>
                </c:pt>
                <c:pt idx="41997">
                  <c:v>86057614.862222999</c:v>
                </c:pt>
                <c:pt idx="41998">
                  <c:v>86202607.999796018</c:v>
                </c:pt>
                <c:pt idx="41999">
                  <c:v>86347462.69105199</c:v>
                </c:pt>
                <c:pt idx="42000">
                  <c:v>86492179.301731989</c:v>
                </c:pt>
                <c:pt idx="42001">
                  <c:v>86636758.195796981</c:v>
                </c:pt>
                <c:pt idx="42002">
                  <c:v>86781199.735440001</c:v>
                </c:pt>
                <c:pt idx="42003">
                  <c:v>86925504.281103998</c:v>
                </c:pt>
                <c:pt idx="42004">
                  <c:v>87069672.191485018</c:v>
                </c:pt>
                <c:pt idx="42005">
                  <c:v>87213703.823552966</c:v>
                </c:pt>
                <c:pt idx="42006">
                  <c:v>87357599.532558993</c:v>
                </c:pt>
                <c:pt idx="42007">
                  <c:v>87501359.672045991</c:v>
                </c:pt>
                <c:pt idx="42008">
                  <c:v>87644984.593863994</c:v>
                </c:pt>
                <c:pt idx="42009">
                  <c:v>87788474.648179993</c:v>
                </c:pt>
                <c:pt idx="42010">
                  <c:v>87931830.183489993</c:v>
                </c:pt>
                <c:pt idx="42011">
                  <c:v>88075051.546627998</c:v>
                </c:pt>
                <c:pt idx="42012">
                  <c:v>88218139.082782999</c:v>
                </c:pt>
                <c:pt idx="42013">
                  <c:v>88361093.135503978</c:v>
                </c:pt>
                <c:pt idx="42014">
                  <c:v>88503914.04671298</c:v>
                </c:pt>
                <c:pt idx="42015">
                  <c:v>88646602.156717986</c:v>
                </c:pt>
                <c:pt idx="42016">
                  <c:v>88789157.804223984</c:v>
                </c:pt>
                <c:pt idx="42017">
                  <c:v>88931581.326338992</c:v>
                </c:pt>
                <c:pt idx="42018">
                  <c:v>89073873.058590978</c:v>
                </c:pt>
                <c:pt idx="42019">
                  <c:v>89216033.334935978</c:v>
                </c:pt>
                <c:pt idx="42020">
                  <c:v>89358062.487764999</c:v>
                </c:pt>
                <c:pt idx="42021">
                  <c:v>89499960.847920999</c:v>
                </c:pt>
                <c:pt idx="42022">
                  <c:v>89641728.744706005</c:v>
                </c:pt>
                <c:pt idx="42023">
                  <c:v>89783366.505888999</c:v>
                </c:pt>
                <c:pt idx="42024">
                  <c:v>89924874.457721978</c:v>
                </c:pt>
                <c:pt idx="42025">
                  <c:v>90066252.924942985</c:v>
                </c:pt>
                <c:pt idx="42026">
                  <c:v>90207502.230792999</c:v>
                </c:pt>
                <c:pt idx="42027">
                  <c:v>90348622.697020978</c:v>
                </c:pt>
                <c:pt idx="42028">
                  <c:v>90489614.643894002</c:v>
                </c:pt>
                <c:pt idx="42029">
                  <c:v>90630478.390212998</c:v>
                </c:pt>
                <c:pt idx="42030">
                  <c:v>90771214.253312007</c:v>
                </c:pt>
                <c:pt idx="42031">
                  <c:v>90911822.549077019</c:v>
                </c:pt>
                <c:pt idx="42032">
                  <c:v>91052303.591951981</c:v>
                </c:pt>
                <c:pt idx="42033">
                  <c:v>91192657.694946989</c:v>
                </c:pt>
                <c:pt idx="42034">
                  <c:v>91332885.169649988</c:v>
                </c:pt>
                <c:pt idx="42035">
                  <c:v>91472986.326232985</c:v>
                </c:pt>
                <c:pt idx="42036">
                  <c:v>91612961.473466009</c:v>
                </c:pt>
                <c:pt idx="42037">
                  <c:v>91752810.918721005</c:v>
                </c:pt>
                <c:pt idx="42038">
                  <c:v>91892534.967984006</c:v>
                </c:pt>
                <c:pt idx="42039">
                  <c:v>92032133.925863981</c:v>
                </c:pt>
                <c:pt idx="42040">
                  <c:v>92171608.095600992</c:v>
                </c:pt>
                <c:pt idx="42041">
                  <c:v>92310957.779073998</c:v>
                </c:pt>
                <c:pt idx="42042">
                  <c:v>92450183.276810989</c:v>
                </c:pt>
                <c:pt idx="42043">
                  <c:v>92589284.887998998</c:v>
                </c:pt>
                <c:pt idx="42044">
                  <c:v>92728262.910488009</c:v>
                </c:pt>
                <c:pt idx="42045">
                  <c:v>92867117.640806004</c:v>
                </c:pt>
                <c:pt idx="42046">
                  <c:v>93005849.37416099</c:v>
                </c:pt>
                <c:pt idx="42047">
                  <c:v>93144458.404453978</c:v>
                </c:pt>
                <c:pt idx="42048">
                  <c:v>93282945.02428399</c:v>
                </c:pt>
                <c:pt idx="42049">
                  <c:v>93421309.524959967</c:v>
                </c:pt>
                <c:pt idx="42050">
                  <c:v>93559552.196505979</c:v>
                </c:pt>
                <c:pt idx="42051">
                  <c:v>93697673.327669978</c:v>
                </c:pt>
                <c:pt idx="42052">
                  <c:v>93835673.205931991</c:v>
                </c:pt>
                <c:pt idx="42053">
                  <c:v>93973552.117511988</c:v>
                </c:pt>
                <c:pt idx="42054">
                  <c:v>94111310.347379014</c:v>
                </c:pt>
                <c:pt idx="42055">
                  <c:v>94248948.179257989</c:v>
                </c:pt>
                <c:pt idx="42056">
                  <c:v>94386465.895635992</c:v>
                </c:pt>
                <c:pt idx="42057">
                  <c:v>94523863.777772978</c:v>
                </c:pt>
                <c:pt idx="42058">
                  <c:v>94661142.105707988</c:v>
                </c:pt>
                <c:pt idx="42059">
                  <c:v>94798301.158265993</c:v>
                </c:pt>
                <c:pt idx="42060">
                  <c:v>94935341.213066012</c:v>
                </c:pt>
                <c:pt idx="42061">
                  <c:v>95072262.546529979</c:v>
                </c:pt>
                <c:pt idx="42062">
                  <c:v>95209065.43388702</c:v>
                </c:pt>
                <c:pt idx="42063">
                  <c:v>95345750.149184003</c:v>
                </c:pt>
                <c:pt idx="42064">
                  <c:v>95482316.965292007</c:v>
                </c:pt>
                <c:pt idx="42065">
                  <c:v>95618766.153911978</c:v>
                </c:pt>
                <c:pt idx="42066">
                  <c:v>95755097.985581979</c:v>
                </c:pt>
                <c:pt idx="42067">
                  <c:v>95891312.729688004</c:v>
                </c:pt>
                <c:pt idx="42068">
                  <c:v>96027410.654467002</c:v>
                </c:pt>
                <c:pt idx="42069">
                  <c:v>96163392.027015001</c:v>
                </c:pt>
                <c:pt idx="42070">
                  <c:v>96299257.113294005</c:v>
                </c:pt>
                <c:pt idx="42071">
                  <c:v>96435006.178140983</c:v>
                </c:pt>
                <c:pt idx="42072">
                  <c:v>96570639.485269994</c:v>
                </c:pt>
                <c:pt idx="42073">
                  <c:v>96706157.297284007</c:v>
                </c:pt>
                <c:pt idx="42074">
                  <c:v>96841559.875679985</c:v>
                </c:pt>
                <c:pt idx="42075">
                  <c:v>96976847.48085399</c:v>
                </c:pt>
                <c:pt idx="42076">
                  <c:v>97112020.372107998</c:v>
                </c:pt>
                <c:pt idx="42077">
                  <c:v>97247078.807658985</c:v>
                </c:pt>
                <c:pt idx="42078">
                  <c:v>97382023.044644967</c:v>
                </c:pt>
                <c:pt idx="42079">
                  <c:v>97516853.339126006</c:v>
                </c:pt>
                <c:pt idx="42080">
                  <c:v>97651569.946099997</c:v>
                </c:pt>
                <c:pt idx="42081">
                  <c:v>97786173.119501978</c:v>
                </c:pt>
                <c:pt idx="42082">
                  <c:v>97920663.112211004</c:v>
                </c:pt>
                <c:pt idx="42083">
                  <c:v>98055040.176059991</c:v>
                </c:pt>
                <c:pt idx="42084">
                  <c:v>98189304.561839998</c:v>
                </c:pt>
                <c:pt idx="42085">
                  <c:v>98323456.519305021</c:v>
                </c:pt>
                <c:pt idx="42086">
                  <c:v>98457496.297179997</c:v>
                </c:pt>
                <c:pt idx="42087">
                  <c:v>98591424.143167019</c:v>
                </c:pt>
                <c:pt idx="42088">
                  <c:v>98725240.303949982</c:v>
                </c:pt>
                <c:pt idx="42089">
                  <c:v>98858945.025200978</c:v>
                </c:pt>
                <c:pt idx="42090">
                  <c:v>98992538.551587</c:v>
                </c:pt>
                <c:pt idx="42091">
                  <c:v>99126021.126774967</c:v>
                </c:pt>
                <c:pt idx="42092">
                  <c:v>99259392.993439019</c:v>
                </c:pt>
                <c:pt idx="42093">
                  <c:v>99392654.393263996</c:v>
                </c:pt>
                <c:pt idx="42094">
                  <c:v>99525805.566953987</c:v>
                </c:pt>
                <c:pt idx="42095">
                  <c:v>99658846.754233986</c:v>
                </c:pt>
                <c:pt idx="42096">
                  <c:v>99791778.193862006</c:v>
                </c:pt>
                <c:pt idx="42097">
                  <c:v>99924600.123626992</c:v>
                </c:pt>
                <c:pt idx="42098">
                  <c:v>100057312.78036101</c:v>
                </c:pt>
                <c:pt idx="42099">
                  <c:v>100189916.399941</c:v>
                </c:pt>
                <c:pt idx="42100">
                  <c:v>100322411.21729602</c:v>
                </c:pt>
                <c:pt idx="42101">
                  <c:v>100454797.46641099</c:v>
                </c:pt>
                <c:pt idx="42102">
                  <c:v>100587075.38033301</c:v>
                </c:pt>
                <c:pt idx="42103">
                  <c:v>100719245.19117902</c:v>
                </c:pt>
                <c:pt idx="42104">
                  <c:v>100851307.13013798</c:v>
                </c:pt>
                <c:pt idx="42105">
                  <c:v>100983261.42747702</c:v>
                </c:pt>
                <c:pt idx="42106">
                  <c:v>101115108.312546</c:v>
                </c:pt>
                <c:pt idx="42107">
                  <c:v>101246848.01378502</c:v>
                </c:pt>
                <c:pt idx="42108">
                  <c:v>101378480.758729</c:v>
                </c:pt>
                <c:pt idx="42109">
                  <c:v>101510006.77401099</c:v>
                </c:pt>
                <c:pt idx="42110">
                  <c:v>101641426.28536801</c:v>
                </c:pt>
                <c:pt idx="42111">
                  <c:v>101772739.517647</c:v>
                </c:pt>
                <c:pt idx="42112">
                  <c:v>101903946.69481099</c:v>
                </c:pt>
                <c:pt idx="42113">
                  <c:v>102035048.039939</c:v>
                </c:pt>
                <c:pt idx="42114">
                  <c:v>102166043.77523901</c:v>
                </c:pt>
                <c:pt idx="42115">
                  <c:v>102296934.12204398</c:v>
                </c:pt>
                <c:pt idx="42116">
                  <c:v>102427719.30082399</c:v>
                </c:pt>
                <c:pt idx="42117">
                  <c:v>102558399.53118801</c:v>
                </c:pt>
                <c:pt idx="42118">
                  <c:v>102688975.03188699</c:v>
                </c:pt>
                <c:pt idx="42119">
                  <c:v>102819446.02082399</c:v>
                </c:pt>
                <c:pt idx="42120">
                  <c:v>102949812.71505301</c:v>
                </c:pt>
                <c:pt idx="42121">
                  <c:v>103080075.330786</c:v>
                </c:pt>
                <c:pt idx="42122">
                  <c:v>103210234.08340001</c:v>
                </c:pt>
                <c:pt idx="42123">
                  <c:v>103340289.187438</c:v>
                </c:pt>
                <c:pt idx="42124">
                  <c:v>103470240.85661601</c:v>
                </c:pt>
                <c:pt idx="42125">
                  <c:v>103600089.303826</c:v>
                </c:pt>
                <c:pt idx="42126">
                  <c:v>103729834.741142</c:v>
                </c:pt>
                <c:pt idx="42127">
                  <c:v>103859477.37982398</c:v>
                </c:pt>
                <c:pt idx="42128">
                  <c:v>103989017.43032099</c:v>
                </c:pt>
                <c:pt idx="42129">
                  <c:v>104118455.10227799</c:v>
                </c:pt>
                <c:pt idx="42130">
                  <c:v>104247790.60453899</c:v>
                </c:pt>
                <c:pt idx="42131">
                  <c:v>104377024.14515099</c:v>
                </c:pt>
                <c:pt idx="42132">
                  <c:v>104506155.93137102</c:v>
                </c:pt>
                <c:pt idx="42133">
                  <c:v>104635186.16966498</c:v>
                </c:pt>
                <c:pt idx="42134">
                  <c:v>104764115.065718</c:v>
                </c:pt>
                <c:pt idx="42135">
                  <c:v>104892942.82443598</c:v>
                </c:pt>
                <c:pt idx="42136">
                  <c:v>105021669.649947</c:v>
                </c:pt>
                <c:pt idx="42137">
                  <c:v>105150295.74561298</c:v>
                </c:pt>
                <c:pt idx="42138">
                  <c:v>105278821.314026</c:v>
                </c:pt>
                <c:pt idx="42139">
                  <c:v>105407246.557016</c:v>
                </c:pt>
                <c:pt idx="42140">
                  <c:v>105535571.67565599</c:v>
                </c:pt>
                <c:pt idx="42141">
                  <c:v>105663796.870263</c:v>
                </c:pt>
                <c:pt idx="42142">
                  <c:v>105791922.34040701</c:v>
                </c:pt>
                <c:pt idx="42143">
                  <c:v>105919948.284909</c:v>
                </c:pt>
                <c:pt idx="42144">
                  <c:v>106047874.901849</c:v>
                </c:pt>
                <c:pt idx="42145">
                  <c:v>106175702.388568</c:v>
                </c:pt>
                <c:pt idx="42146">
                  <c:v>106303430.94167504</c:v>
                </c:pt>
                <c:pt idx="42147">
                  <c:v>106431060.757046</c:v>
                </c:pt>
                <c:pt idx="42148">
                  <c:v>106558592.02983201</c:v>
                </c:pt>
                <c:pt idx="42149">
                  <c:v>106686024.95446302</c:v>
                </c:pt>
                <c:pt idx="42150">
                  <c:v>106813359.72464798</c:v>
                </c:pt>
                <c:pt idx="42151">
                  <c:v>106940596.53338301</c:v>
                </c:pt>
                <c:pt idx="42152">
                  <c:v>107067735.57295001</c:v>
                </c:pt>
                <c:pt idx="42153">
                  <c:v>107194777.03492798</c:v>
                </c:pt>
                <c:pt idx="42154">
                  <c:v>107321721.11018902</c:v>
                </c:pt>
                <c:pt idx="42155">
                  <c:v>107448567.98890699</c:v>
                </c:pt>
                <c:pt idx="42156">
                  <c:v>107575317.86055899</c:v>
                </c:pt>
                <c:pt idx="42157">
                  <c:v>107701970.91393001</c:v>
                </c:pt>
                <c:pt idx="42158">
                  <c:v>107828527.337116</c:v>
                </c:pt>
                <c:pt idx="42159">
                  <c:v>107954987.31752798</c:v>
                </c:pt>
                <c:pt idx="42160">
                  <c:v>108081351.04189502</c:v>
                </c:pt>
                <c:pt idx="42161">
                  <c:v>108207618.69626699</c:v>
                </c:pt>
                <c:pt idx="42162">
                  <c:v>108333790.466022</c:v>
                </c:pt>
                <c:pt idx="42163">
                  <c:v>108459866.535864</c:v>
                </c:pt>
                <c:pt idx="42164">
                  <c:v>108585847.08983198</c:v>
                </c:pt>
                <c:pt idx="42165">
                  <c:v>108711732.31129999</c:v>
                </c:pt>
                <c:pt idx="42166">
                  <c:v>108837522.38298</c:v>
                </c:pt>
                <c:pt idx="42167">
                  <c:v>108963217.486928</c:v>
                </c:pt>
                <c:pt idx="42168">
                  <c:v>109088817.80454598</c:v>
                </c:pt>
                <c:pt idx="42169">
                  <c:v>109214323.516587</c:v>
                </c:pt>
                <c:pt idx="42170">
                  <c:v>109339734.803155</c:v>
                </c:pt>
                <c:pt idx="42171">
                  <c:v>109465051.84370902</c:v>
                </c:pt>
                <c:pt idx="42172">
                  <c:v>109590274.81707102</c:v>
                </c:pt>
                <c:pt idx="42173">
                  <c:v>109715403.90142402</c:v>
                </c:pt>
                <c:pt idx="42174">
                  <c:v>109840439.274317</c:v>
                </c:pt>
                <c:pt idx="42175">
                  <c:v>109965381.11266699</c:v>
                </c:pt>
                <c:pt idx="42176">
                  <c:v>110090229.59276702</c:v>
                </c:pt>
                <c:pt idx="42177">
                  <c:v>110214984.890283</c:v>
                </c:pt>
                <c:pt idx="42178">
                  <c:v>110339647.18026</c:v>
                </c:pt>
                <c:pt idx="42179">
                  <c:v>110464216.637126</c:v>
                </c:pt>
                <c:pt idx="42180">
                  <c:v>110588693.43469401</c:v>
                </c:pt>
                <c:pt idx="42181">
                  <c:v>110713077.74616504</c:v>
                </c:pt>
                <c:pt idx="42182">
                  <c:v>110837369.744132</c:v>
                </c:pt>
                <c:pt idx="42183">
                  <c:v>110961569.60058199</c:v>
                </c:pt>
                <c:pt idx="42184">
                  <c:v>111085677.48689802</c:v>
                </c:pt>
                <c:pt idx="42185">
                  <c:v>111209693.57386699</c:v>
                </c:pt>
                <c:pt idx="42186">
                  <c:v>111333618.03167699</c:v>
                </c:pt>
                <c:pt idx="42187">
                  <c:v>111457451.02992301</c:v>
                </c:pt>
                <c:pt idx="42188">
                  <c:v>111581192.73761</c:v>
                </c:pt>
                <c:pt idx="42189">
                  <c:v>111704843.323155</c:v>
                </c:pt>
                <c:pt idx="42190">
                  <c:v>111828402.954391</c:v>
                </c:pt>
                <c:pt idx="42191">
                  <c:v>111951871.79856899</c:v>
                </c:pt>
                <c:pt idx="42192">
                  <c:v>112075250.02236001</c:v>
                </c:pt>
                <c:pt idx="42193">
                  <c:v>112198537.79186201</c:v>
                </c:pt>
                <c:pt idx="42194">
                  <c:v>112321735.272598</c:v>
                </c:pt>
                <c:pt idx="42195">
                  <c:v>112444842.62952098</c:v>
                </c:pt>
                <c:pt idx="42196">
                  <c:v>112567860.027017</c:v>
                </c:pt>
                <c:pt idx="42197">
                  <c:v>112690787.628906</c:v>
                </c:pt>
                <c:pt idx="42198">
                  <c:v>112813625.59844902</c:v>
                </c:pt>
                <c:pt idx="42199">
                  <c:v>112936374.09834501</c:v>
                </c:pt>
                <c:pt idx="42200">
                  <c:v>113059033.290739</c:v>
                </c:pt>
                <c:pt idx="42201">
                  <c:v>113181603.33722298</c:v>
                </c:pt>
                <c:pt idx="42202">
                  <c:v>113304084.39883399</c:v>
                </c:pt>
                <c:pt idx="42203">
                  <c:v>113426476.636066</c:v>
                </c:pt>
                <c:pt idx="42204">
                  <c:v>113548780.208864</c:v>
                </c:pt>
                <c:pt idx="42205">
                  <c:v>113670995.27663296</c:v>
                </c:pt>
                <c:pt idx="42206">
                  <c:v>113793121.99823502</c:v>
                </c:pt>
                <c:pt idx="42207">
                  <c:v>113915160.53199701</c:v>
                </c:pt>
                <c:pt idx="42208">
                  <c:v>114037111.03570898</c:v>
                </c:pt>
                <c:pt idx="42209">
                  <c:v>114158973.66663198</c:v>
                </c:pt>
                <c:pt idx="42210">
                  <c:v>114280748.58149302</c:v>
                </c:pt>
                <c:pt idx="42211">
                  <c:v>114402435.93649399</c:v>
                </c:pt>
                <c:pt idx="42212">
                  <c:v>114524035.88731502</c:v>
                </c:pt>
                <c:pt idx="42213">
                  <c:v>114645548.58910802</c:v>
                </c:pt>
                <c:pt idx="42214">
                  <c:v>114766974.19651198</c:v>
                </c:pt>
                <c:pt idx="42215">
                  <c:v>114888312.86364399</c:v>
                </c:pt>
                <c:pt idx="42216">
                  <c:v>115009564.74410802</c:v>
                </c:pt>
                <c:pt idx="42217">
                  <c:v>115130729.99099801</c:v>
                </c:pt>
                <c:pt idx="42218">
                  <c:v>115251808.756896</c:v>
                </c:pt>
                <c:pt idx="42219">
                  <c:v>115372801.19387601</c:v>
                </c:pt>
                <c:pt idx="42220">
                  <c:v>115493707.453511</c:v>
                </c:pt>
                <c:pt idx="42221">
                  <c:v>115614527.686868</c:v>
                </c:pt>
                <c:pt idx="42222">
                  <c:v>115735262.044515</c:v>
                </c:pt>
                <c:pt idx="42223">
                  <c:v>115855910.67652397</c:v>
                </c:pt>
                <c:pt idx="42224">
                  <c:v>115976473.73247004</c:v>
                </c:pt>
                <c:pt idx="42225">
                  <c:v>116096951.36143699</c:v>
                </c:pt>
                <c:pt idx="42226">
                  <c:v>116217343.71201502</c:v>
                </c:pt>
                <c:pt idx="42227">
                  <c:v>116337650.93231001</c:v>
                </c:pt>
                <c:pt idx="42228">
                  <c:v>116457873.169939</c:v>
                </c:pt>
                <c:pt idx="42229">
                  <c:v>116578010.57203798</c:v>
                </c:pt>
                <c:pt idx="42230">
                  <c:v>116698063.285258</c:v>
                </c:pt>
                <c:pt idx="42231">
                  <c:v>116818031.45577498</c:v>
                </c:pt>
                <c:pt idx="42232">
                  <c:v>116937915.22928602</c:v>
                </c:pt>
                <c:pt idx="42233">
                  <c:v>117057714.75101398</c:v>
                </c:pt>
                <c:pt idx="42234">
                  <c:v>117177430.16570801</c:v>
                </c:pt>
                <c:pt idx="42235">
                  <c:v>117297061.61764999</c:v>
                </c:pt>
                <c:pt idx="42236">
                  <c:v>117416609.25065199</c:v>
                </c:pt>
                <c:pt idx="42237">
                  <c:v>117536073.20806001</c:v>
                </c:pt>
                <c:pt idx="42238">
                  <c:v>117655453.63275801</c:v>
                </c:pt>
                <c:pt idx="42239">
                  <c:v>117774750.66716599</c:v>
                </c:pt>
                <c:pt idx="42240">
                  <c:v>117893964.45324799</c:v>
                </c:pt>
                <c:pt idx="42241">
                  <c:v>118013095.13250798</c:v>
                </c:pt>
                <c:pt idx="42242">
                  <c:v>118132142.84599702</c:v>
                </c:pt>
                <c:pt idx="42243">
                  <c:v>118251107.734311</c:v>
                </c:pt>
                <c:pt idx="42244">
                  <c:v>118369989.93759702</c:v>
                </c:pt>
                <c:pt idx="42245">
                  <c:v>118488789.59555198</c:v>
                </c:pt>
                <c:pt idx="42246">
                  <c:v>118607506.84742799</c:v>
                </c:pt>
                <c:pt idx="42247">
                  <c:v>118726141.83203</c:v>
                </c:pt>
                <c:pt idx="42248">
                  <c:v>118844694.68772198</c:v>
                </c:pt>
                <c:pt idx="42249">
                  <c:v>118963165.55242699</c:v>
                </c:pt>
                <c:pt idx="42250">
                  <c:v>119081554.563629</c:v>
                </c:pt>
                <c:pt idx="42251">
                  <c:v>119199861.85837699</c:v>
                </c:pt>
                <c:pt idx="42252">
                  <c:v>119318087.573283</c:v>
                </c:pt>
                <c:pt idx="42253">
                  <c:v>119436231.84452899</c:v>
                </c:pt>
                <c:pt idx="42254">
                  <c:v>119554294.80786498</c:v>
                </c:pt>
                <c:pt idx="42255">
                  <c:v>119672276.598611</c:v>
                </c:pt>
                <c:pt idx="42256">
                  <c:v>119790177.35166298</c:v>
                </c:pt>
                <c:pt idx="42257">
                  <c:v>119907997.20149201</c:v>
                </c:pt>
                <c:pt idx="42258">
                  <c:v>120025736.282143</c:v>
                </c:pt>
                <c:pt idx="42259">
                  <c:v>120143394.727245</c:v>
                </c:pt>
                <c:pt idx="42260">
                  <c:v>120260972.67000198</c:v>
                </c:pt>
                <c:pt idx="42261">
                  <c:v>120378470.24320701</c:v>
                </c:pt>
                <c:pt idx="42262">
                  <c:v>120495887.57923399</c:v>
                </c:pt>
                <c:pt idx="42263">
                  <c:v>120613224.81004401</c:v>
                </c:pt>
                <c:pt idx="42264">
                  <c:v>120730482.06718701</c:v>
                </c:pt>
                <c:pt idx="42265">
                  <c:v>120847659.481804</c:v>
                </c:pt>
                <c:pt idx="42266">
                  <c:v>120964757.18462698</c:v>
                </c:pt>
                <c:pt idx="42267">
                  <c:v>121081775.30598301</c:v>
                </c:pt>
                <c:pt idx="42268">
                  <c:v>121198713.97579299</c:v>
                </c:pt>
                <c:pt idx="42269">
                  <c:v>121315573.323578</c:v>
                </c:pt>
                <c:pt idx="42270">
                  <c:v>121432353.478457</c:v>
                </c:pt>
                <c:pt idx="42271">
                  <c:v>121549054.56915</c:v>
                </c:pt>
                <c:pt idx="42272">
                  <c:v>121665676.72398099</c:v>
                </c:pt>
                <c:pt idx="42273">
                  <c:v>121782220.070877</c:v>
                </c:pt>
                <c:pt idx="42274">
                  <c:v>121898684.73737399</c:v>
                </c:pt>
                <c:pt idx="42275">
                  <c:v>122015070.85061398</c:v>
                </c:pt>
                <c:pt idx="42276">
                  <c:v>122131378.537349</c:v>
                </c:pt>
                <c:pt idx="42277">
                  <c:v>122247607.923944</c:v>
                </c:pt>
                <c:pt idx="42278">
                  <c:v>122363759.13637702</c:v>
                </c:pt>
                <c:pt idx="42279">
                  <c:v>122479832.30024098</c:v>
                </c:pt>
                <c:pt idx="42280">
                  <c:v>122595827.54074401</c:v>
                </c:pt>
                <c:pt idx="42281">
                  <c:v>122711744.98271599</c:v>
                </c:pt>
                <c:pt idx="42282">
                  <c:v>122827584.75060301</c:v>
                </c:pt>
                <c:pt idx="42283">
                  <c:v>122943346.96847703</c:v>
                </c:pt>
                <c:pt idx="42284">
                  <c:v>123059031.76003</c:v>
                </c:pt>
                <c:pt idx="42285">
                  <c:v>123174639.24858202</c:v>
                </c:pt>
                <c:pt idx="42286">
                  <c:v>123290169.55707602</c:v>
                </c:pt>
                <c:pt idx="42287">
                  <c:v>123405622.80808702</c:v>
                </c:pt>
                <c:pt idx="42288">
                  <c:v>123520999.123818</c:v>
                </c:pt>
                <c:pt idx="42289">
                  <c:v>123636298.62610398</c:v>
                </c:pt>
                <c:pt idx="42290">
                  <c:v>123751521.436414</c:v>
                </c:pt>
                <c:pt idx="42291">
                  <c:v>123866667.67584997</c:v>
                </c:pt>
                <c:pt idx="42292">
                  <c:v>123981737.465152</c:v>
                </c:pt>
                <c:pt idx="42293">
                  <c:v>124096730.924697</c:v>
                </c:pt>
                <c:pt idx="42294">
                  <c:v>124211648.17450197</c:v>
                </c:pt>
                <c:pt idx="42295">
                  <c:v>124326489.334225</c:v>
                </c:pt>
                <c:pt idx="42296">
                  <c:v>124441254.52316502</c:v>
                </c:pt>
                <c:pt idx="42297">
                  <c:v>124555943.86026801</c:v>
                </c:pt>
                <c:pt idx="42298">
                  <c:v>124670557.46412398</c:v>
                </c:pt>
                <c:pt idx="42299">
                  <c:v>124785095.45296901</c:v>
                </c:pt>
                <c:pt idx="42300">
                  <c:v>124899557.94469</c:v>
                </c:pt>
                <c:pt idx="42301">
                  <c:v>125013945.05682299</c:v>
                </c:pt>
                <c:pt idx="42302">
                  <c:v>125128256.90655698</c:v>
                </c:pt>
                <c:pt idx="42303">
                  <c:v>125242493.61073001</c:v>
                </c:pt>
                <c:pt idx="42304">
                  <c:v>125356655.28584099</c:v>
                </c:pt>
                <c:pt idx="42305">
                  <c:v>125470742.048039</c:v>
                </c:pt>
                <c:pt idx="42306">
                  <c:v>125584754.01313502</c:v>
                </c:pt>
                <c:pt idx="42307">
                  <c:v>125698691.296597</c:v>
                </c:pt>
                <c:pt idx="42308">
                  <c:v>125812554.01355401</c:v>
                </c:pt>
                <c:pt idx="42309">
                  <c:v>125926342.278795</c:v>
                </c:pt>
                <c:pt idx="42310">
                  <c:v>126040056.20677702</c:v>
                </c:pt>
                <c:pt idx="42311">
                  <c:v>126153695.91161601</c:v>
                </c:pt>
                <c:pt idx="42312">
                  <c:v>126267261.507098</c:v>
                </c:pt>
                <c:pt idx="42313">
                  <c:v>126380753.106676</c:v>
                </c:pt>
                <c:pt idx="42314">
                  <c:v>126494170.82347199</c:v>
                </c:pt>
                <c:pt idx="42315">
                  <c:v>126607514.77027601</c:v>
                </c:pt>
                <c:pt idx="42316">
                  <c:v>126720785.05955298</c:v>
                </c:pt>
                <c:pt idx="42317">
                  <c:v>126833981.80344</c:v>
                </c:pt>
                <c:pt idx="42318">
                  <c:v>126947105.113747</c:v>
                </c:pt>
                <c:pt idx="42319">
                  <c:v>127060155.101963</c:v>
                </c:pt>
                <c:pt idx="42320">
                  <c:v>127173131.87925099</c:v>
                </c:pt>
                <c:pt idx="42321">
                  <c:v>127286035.55645399</c:v>
                </c:pt>
                <c:pt idx="42322">
                  <c:v>127398866.244094</c:v>
                </c:pt>
                <c:pt idx="42323">
                  <c:v>127511624.05237702</c:v>
                </c:pt>
                <c:pt idx="42324">
                  <c:v>127624309.09118801</c:v>
                </c:pt>
                <c:pt idx="42325">
                  <c:v>127736921.470099</c:v>
                </c:pt>
                <c:pt idx="42326">
                  <c:v>127849461.29836401</c:v>
                </c:pt>
                <c:pt idx="42327">
                  <c:v>127961928.68492499</c:v>
                </c:pt>
                <c:pt idx="42328">
                  <c:v>128074323.73841302</c:v>
                </c:pt>
                <c:pt idx="42329">
                  <c:v>128186646.567146</c:v>
                </c:pt>
                <c:pt idx="42330">
                  <c:v>128298897.279135</c:v>
                </c:pt>
                <c:pt idx="42331">
                  <c:v>128411075.98207802</c:v>
                </c:pt>
                <c:pt idx="42332">
                  <c:v>128523182.78337102</c:v>
                </c:pt>
                <c:pt idx="42333">
                  <c:v>128635217.79010202</c:v>
                </c:pt>
                <c:pt idx="42334">
                  <c:v>128747181.10905299</c:v>
                </c:pt>
                <c:pt idx="42335">
                  <c:v>128859072.846705</c:v>
                </c:pt>
                <c:pt idx="42336">
                  <c:v>128970893.109235</c:v>
                </c:pt>
                <c:pt idx="42337">
                  <c:v>129082642.00252098</c:v>
                </c:pt>
                <c:pt idx="42338">
                  <c:v>129194319.63214</c:v>
                </c:pt>
                <c:pt idx="42339">
                  <c:v>129305926.10337099</c:v>
                </c:pt>
                <c:pt idx="42340">
                  <c:v>129417461.52119498</c:v>
                </c:pt>
                <c:pt idx="42341">
                  <c:v>129528925.99029902</c:v>
                </c:pt>
                <c:pt idx="42342">
                  <c:v>129640319.615073</c:v>
                </c:pt>
                <c:pt idx="42343">
                  <c:v>129751642.49961501</c:v>
                </c:pt>
                <c:pt idx="42344">
                  <c:v>129862894.74773</c:v>
                </c:pt>
                <c:pt idx="42345">
                  <c:v>129974076.46293102</c:v>
                </c:pt>
                <c:pt idx="42346">
                  <c:v>130085187.74844199</c:v>
                </c:pt>
                <c:pt idx="42347">
                  <c:v>130196228.70719799</c:v>
                </c:pt>
                <c:pt idx="42348">
                  <c:v>130307199.44184701</c:v>
                </c:pt>
                <c:pt idx="42349">
                  <c:v>130418100.05474798</c:v>
                </c:pt>
                <c:pt idx="42350">
                  <c:v>130528930.64797601</c:v>
                </c:pt>
                <c:pt idx="42351">
                  <c:v>130639691.32332398</c:v>
                </c:pt>
                <c:pt idx="42352">
                  <c:v>130750382.18229702</c:v>
                </c:pt>
                <c:pt idx="42353">
                  <c:v>130861003.32612298</c:v>
                </c:pt>
                <c:pt idx="42354">
                  <c:v>130971554.85574599</c:v>
                </c:pt>
                <c:pt idx="42355">
                  <c:v>131082036.87183198</c:v>
                </c:pt>
                <c:pt idx="42356">
                  <c:v>131192449.474767</c:v>
                </c:pt>
                <c:pt idx="42357">
                  <c:v>131302792.76465899</c:v>
                </c:pt>
                <c:pt idx="42358">
                  <c:v>131413066.841343</c:v>
                </c:pt>
                <c:pt idx="42359">
                  <c:v>131523271.80437498</c:v>
                </c:pt>
                <c:pt idx="42360">
                  <c:v>131633407.753038</c:v>
                </c:pt>
                <c:pt idx="42361">
                  <c:v>131743474.78634298</c:v>
                </c:pt>
                <c:pt idx="42362">
                  <c:v>131853473.00302802</c:v>
                </c:pt>
                <c:pt idx="42363">
                  <c:v>131963402.50156</c:v>
                </c:pt>
                <c:pt idx="42364">
                  <c:v>132073263.380135</c:v>
                </c:pt>
                <c:pt idx="42365">
                  <c:v>132183055.73668398</c:v>
                </c:pt>
                <c:pt idx="42366">
                  <c:v>132292779.66886501</c:v>
                </c:pt>
                <c:pt idx="42367">
                  <c:v>132402435.27407399</c:v>
                </c:pt>
                <c:pt idx="42368">
                  <c:v>132512022.64943902</c:v>
                </c:pt>
                <c:pt idx="42369">
                  <c:v>132621541.89182298</c:v>
                </c:pt>
                <c:pt idx="42370">
                  <c:v>132730993.097826</c:v>
                </c:pt>
                <c:pt idx="42371">
                  <c:v>132840376.36378701</c:v>
                </c:pt>
                <c:pt idx="42372">
                  <c:v>132949691.785781</c:v>
                </c:pt>
                <c:pt idx="42373">
                  <c:v>133058939.45962401</c:v>
                </c:pt>
                <c:pt idx="42374">
                  <c:v>133168119.48087202</c:v>
                </c:pt>
                <c:pt idx="42375">
                  <c:v>133277231.944823</c:v>
                </c:pt>
                <c:pt idx="42376">
                  <c:v>133386276.94651702</c:v>
                </c:pt>
                <c:pt idx="42377">
                  <c:v>133495254.58073901</c:v>
                </c:pt>
                <c:pt idx="42378">
                  <c:v>133604164.94201604</c:v>
                </c:pt>
                <c:pt idx="42379">
                  <c:v>133713008.12462197</c:v>
                </c:pt>
                <c:pt idx="42380">
                  <c:v>133821784.222579</c:v>
                </c:pt>
                <c:pt idx="42381">
                  <c:v>133930493.32965396</c:v>
                </c:pt>
                <c:pt idx="42382">
                  <c:v>134039135.53936301</c:v>
                </c:pt>
                <c:pt idx="42383">
                  <c:v>134147710.94497302</c:v>
                </c:pt>
                <c:pt idx="42384">
                  <c:v>134256219.63949999</c:v>
                </c:pt>
                <c:pt idx="42385">
                  <c:v>134364661.71571198</c:v>
                </c:pt>
                <c:pt idx="42386">
                  <c:v>134473037.26612896</c:v>
                </c:pt>
                <c:pt idx="42387">
                  <c:v>134581346.38302499</c:v>
                </c:pt>
                <c:pt idx="42388">
                  <c:v>134689589.158427</c:v>
                </c:pt>
                <c:pt idx="42389">
                  <c:v>134797765.68411899</c:v>
                </c:pt>
                <c:pt idx="42390">
                  <c:v>134905876.05163899</c:v>
                </c:pt>
                <c:pt idx="42391">
                  <c:v>135013920.35228401</c:v>
                </c:pt>
                <c:pt idx="42392">
                  <c:v>135121898.67710796</c:v>
                </c:pt>
                <c:pt idx="42393">
                  <c:v>135229811.11692399</c:v>
                </c:pt>
                <c:pt idx="42394">
                  <c:v>135337657.76230496</c:v>
                </c:pt>
                <c:pt idx="42395">
                  <c:v>135445438.70358497</c:v>
                </c:pt>
                <c:pt idx="42396">
                  <c:v>135553154.03085899</c:v>
                </c:pt>
                <c:pt idx="42397">
                  <c:v>135660803.83398598</c:v>
                </c:pt>
                <c:pt idx="42398">
                  <c:v>135768388.20258597</c:v>
                </c:pt>
                <c:pt idx="42399">
                  <c:v>135875907.226046</c:v>
                </c:pt>
                <c:pt idx="42400">
                  <c:v>135983360.993516</c:v>
                </c:pt>
                <c:pt idx="42401">
                  <c:v>136090749.59391499</c:v>
                </c:pt>
                <c:pt idx="42402">
                  <c:v>136198073.11592698</c:v>
                </c:pt>
                <c:pt idx="42403">
                  <c:v>136305331.64800298</c:v>
                </c:pt>
                <c:pt idx="42404">
                  <c:v>136412525.27836493</c:v>
                </c:pt>
                <c:pt idx="42405">
                  <c:v>136519654.09500399</c:v>
                </c:pt>
                <c:pt idx="42406">
                  <c:v>136626718.185682</c:v>
                </c:pt>
                <c:pt idx="42407">
                  <c:v>136733717.63793001</c:v>
                </c:pt>
                <c:pt idx="42408">
                  <c:v>136840652.53905401</c:v>
                </c:pt>
                <c:pt idx="42409">
                  <c:v>136947522.97613201</c:v>
                </c:pt>
                <c:pt idx="42410">
                  <c:v>137054329.03601602</c:v>
                </c:pt>
                <c:pt idx="42411">
                  <c:v>137161070.80533299</c:v>
                </c:pt>
                <c:pt idx="42412">
                  <c:v>137267748.37048599</c:v>
                </c:pt>
                <c:pt idx="42413">
                  <c:v>137374361.81765401</c:v>
                </c:pt>
                <c:pt idx="42414">
                  <c:v>137480911.232793</c:v>
                </c:pt>
                <c:pt idx="42415">
                  <c:v>137587396.70163798</c:v>
                </c:pt>
                <c:pt idx="42416">
                  <c:v>137693818.30970201</c:v>
                </c:pt>
                <c:pt idx="42417">
                  <c:v>137800176.142279</c:v>
                </c:pt>
                <c:pt idx="42418">
                  <c:v>137906470.28444201</c:v>
                </c:pt>
                <c:pt idx="42419">
                  <c:v>138012700.82104799</c:v>
                </c:pt>
                <c:pt idx="42420">
                  <c:v>138118867.83673403</c:v>
                </c:pt>
                <c:pt idx="42421">
                  <c:v>138224971.41591999</c:v>
                </c:pt>
                <c:pt idx="42422">
                  <c:v>138331011.64281201</c:v>
                </c:pt>
                <c:pt idx="42423">
                  <c:v>138436988.60139796</c:v>
                </c:pt>
                <c:pt idx="42424">
                  <c:v>138542902.37545303</c:v>
                </c:pt>
                <c:pt idx="42425">
                  <c:v>138648753.04853898</c:v>
                </c:pt>
                <c:pt idx="42426">
                  <c:v>138754540.70400301</c:v>
                </c:pt>
                <c:pt idx="42427">
                  <c:v>138860265.42498001</c:v>
                </c:pt>
                <c:pt idx="42428">
                  <c:v>138965927.294397</c:v>
                </c:pt>
                <c:pt idx="42429">
                  <c:v>139071526.39496499</c:v>
                </c:pt>
                <c:pt idx="42430">
                  <c:v>139177062.80919001</c:v>
                </c:pt>
                <c:pt idx="42431">
                  <c:v>139282536.61936498</c:v>
                </c:pt>
                <c:pt idx="42432">
                  <c:v>139387947.90757799</c:v>
                </c:pt>
                <c:pt idx="42433">
                  <c:v>139493296.755707</c:v>
                </c:pt>
                <c:pt idx="42434">
                  <c:v>139598583.24542496</c:v>
                </c:pt>
                <c:pt idx="42435">
                  <c:v>139703807.458197</c:v>
                </c:pt>
                <c:pt idx="42436">
                  <c:v>139808969.47528398</c:v>
                </c:pt>
                <c:pt idx="42437">
                  <c:v>139914069.37774301</c:v>
                </c:pt>
                <c:pt idx="42438">
                  <c:v>140019107.246425</c:v>
                </c:pt>
                <c:pt idx="42439">
                  <c:v>140124083.16198096</c:v>
                </c:pt>
                <c:pt idx="42440">
                  <c:v>140228997.20485601</c:v>
                </c:pt>
                <c:pt idx="42441">
                  <c:v>140333849.45529699</c:v>
                </c:pt>
                <c:pt idx="42442">
                  <c:v>140438639.99334797</c:v>
                </c:pt>
                <c:pt idx="42443">
                  <c:v>140543368.89885202</c:v>
                </c:pt>
                <c:pt idx="42444">
                  <c:v>140648036.25145599</c:v>
                </c:pt>
                <c:pt idx="42445">
                  <c:v>140752642.13060501</c:v>
                </c:pt>
                <c:pt idx="42446">
                  <c:v>140857186.61554796</c:v>
                </c:pt>
                <c:pt idx="42447">
                  <c:v>140961669.78533399</c:v>
                </c:pt>
                <c:pt idx="42448">
                  <c:v>141066091.71881896</c:v>
                </c:pt>
                <c:pt idx="42449">
                  <c:v>141170452.49466103</c:v>
                </c:pt>
                <c:pt idx="42450">
                  <c:v>141274752.19132298</c:v>
                </c:pt>
                <c:pt idx="42451">
                  <c:v>141378990.88707402</c:v>
                </c:pt>
                <c:pt idx="42452">
                  <c:v>141483168.659989</c:v>
                </c:pt>
                <c:pt idx="42453">
                  <c:v>141587285.58794999</c:v>
                </c:pt>
                <c:pt idx="42454">
                  <c:v>141691341.74864697</c:v>
                </c:pt>
                <c:pt idx="42455">
                  <c:v>141795337.21957698</c:v>
                </c:pt>
                <c:pt idx="42456">
                  <c:v>141899272.07804596</c:v>
                </c:pt>
                <c:pt idx="42457">
                  <c:v>142003146.401173</c:v>
                </c:pt>
                <c:pt idx="42458">
                  <c:v>142106960.265883</c:v>
                </c:pt>
                <c:pt idx="42459">
                  <c:v>142210713.74891397</c:v>
                </c:pt>
                <c:pt idx="42460">
                  <c:v>142314406.92681605</c:v>
                </c:pt>
                <c:pt idx="42461">
                  <c:v>142418039.87595001</c:v>
                </c:pt>
                <c:pt idx="42462">
                  <c:v>142521612.672492</c:v>
                </c:pt>
                <c:pt idx="42463">
                  <c:v>142625125.39242899</c:v>
                </c:pt>
                <c:pt idx="42464">
                  <c:v>142728578.11156493</c:v>
                </c:pt>
                <c:pt idx="42465">
                  <c:v>142831970.90551701</c:v>
                </c:pt>
                <c:pt idx="42466">
                  <c:v>142935303.84972</c:v>
                </c:pt>
                <c:pt idx="42467">
                  <c:v>143038577.01942199</c:v>
                </c:pt>
                <c:pt idx="42468">
                  <c:v>143141790.48969004</c:v>
                </c:pt>
                <c:pt idx="42469">
                  <c:v>143244944.335408</c:v>
                </c:pt>
                <c:pt idx="42470">
                  <c:v>143348038.63127896</c:v>
                </c:pt>
                <c:pt idx="42471">
                  <c:v>143451073.45182499</c:v>
                </c:pt>
                <c:pt idx="42472">
                  <c:v>143554048.87138498</c:v>
                </c:pt>
                <c:pt idx="42473">
                  <c:v>143656964.96412101</c:v>
                </c:pt>
                <c:pt idx="42474">
                  <c:v>143759821.80401403</c:v>
                </c:pt>
                <c:pt idx="42475">
                  <c:v>143862619.46486703</c:v>
                </c:pt>
                <c:pt idx="42476">
                  <c:v>143965358.02030599</c:v>
                </c:pt>
                <c:pt idx="42477">
                  <c:v>144068037.54377696</c:v>
                </c:pt>
                <c:pt idx="42478">
                  <c:v>144170658.10855198</c:v>
                </c:pt>
                <c:pt idx="42479">
                  <c:v>144273219.78772599</c:v>
                </c:pt>
                <c:pt idx="42480">
                  <c:v>144375722.65421602</c:v>
                </c:pt>
                <c:pt idx="42481">
                  <c:v>144478166.78076798</c:v>
                </c:pt>
                <c:pt idx="42482">
                  <c:v>144580552.23995101</c:v>
                </c:pt>
                <c:pt idx="42483">
                  <c:v>144682879.10416198</c:v>
                </c:pt>
                <c:pt idx="42484">
                  <c:v>144785147.44562301</c:v>
                </c:pt>
                <c:pt idx="42485">
                  <c:v>144887357.336384</c:v>
                </c:pt>
                <c:pt idx="42486">
                  <c:v>144989508.84832498</c:v>
                </c:pt>
                <c:pt idx="42487">
                  <c:v>145091602.05315199</c:v>
                </c:pt>
                <c:pt idx="42488">
                  <c:v>145193637.02240202</c:v>
                </c:pt>
                <c:pt idx="42489">
                  <c:v>145295613.82744002</c:v>
                </c:pt>
                <c:pt idx="42490">
                  <c:v>145397532.539464</c:v>
                </c:pt>
                <c:pt idx="42491">
                  <c:v>145499393.22950199</c:v>
                </c:pt>
                <c:pt idx="42492">
                  <c:v>145601195.96841201</c:v>
                </c:pt>
                <c:pt idx="42493">
                  <c:v>145702940.82688504</c:v>
                </c:pt>
                <c:pt idx="42494">
                  <c:v>145804627.87544701</c:v>
                </c:pt>
                <c:pt idx="42495">
                  <c:v>145906257.18445402</c:v>
                </c:pt>
                <c:pt idx="42496">
                  <c:v>146007828.82409704</c:v>
                </c:pt>
                <c:pt idx="42497">
                  <c:v>146109342.86440304</c:v>
                </c:pt>
                <c:pt idx="42498">
                  <c:v>146210799.37523103</c:v>
                </c:pt>
                <c:pt idx="42499">
                  <c:v>146312198.42627904</c:v>
                </c:pt>
                <c:pt idx="42500">
                  <c:v>146413540.08707899</c:v>
                </c:pt>
                <c:pt idx="42501">
                  <c:v>146514824.42699903</c:v>
                </c:pt>
                <c:pt idx="42502">
                  <c:v>146616051.51524597</c:v>
                </c:pt>
                <c:pt idx="42503">
                  <c:v>146717221.42086503</c:v>
                </c:pt>
                <c:pt idx="42504">
                  <c:v>146818334.21273696</c:v>
                </c:pt>
                <c:pt idx="42505">
                  <c:v>146919389.959584</c:v>
                </c:pt>
                <c:pt idx="42506">
                  <c:v>147020388.72996598</c:v>
                </c:pt>
                <c:pt idx="42507">
                  <c:v>147121330.59228501</c:v>
                </c:pt>
                <c:pt idx="42508">
                  <c:v>147222215.61478096</c:v>
                </c:pt>
                <c:pt idx="42509">
                  <c:v>147323043.86553699</c:v>
                </c:pt>
                <c:pt idx="42510">
                  <c:v>147423815.412476</c:v>
                </c:pt>
                <c:pt idx="42511">
                  <c:v>147524530.323365</c:v>
                </c:pt>
                <c:pt idx="42512">
                  <c:v>147625188.66581202</c:v>
                </c:pt>
                <c:pt idx="42513">
                  <c:v>147725790.507269</c:v>
                </c:pt>
                <c:pt idx="42514">
                  <c:v>147826335.91503099</c:v>
                </c:pt>
                <c:pt idx="42515">
                  <c:v>147926824.95623803</c:v>
                </c:pt>
                <c:pt idx="42516">
                  <c:v>148027257.69787401</c:v>
                </c:pt>
                <c:pt idx="42517">
                  <c:v>148127634.20676896</c:v>
                </c:pt>
                <c:pt idx="42518">
                  <c:v>148227954.54959896</c:v>
                </c:pt>
                <c:pt idx="42519">
                  <c:v>148328218.79288399</c:v>
                </c:pt>
                <c:pt idx="42520">
                  <c:v>148428427.00299501</c:v>
                </c:pt>
                <c:pt idx="42521">
                  <c:v>148528579.24614498</c:v>
                </c:pt>
                <c:pt idx="42522">
                  <c:v>148628675.58840001</c:v>
                </c:pt>
                <c:pt idx="42523">
                  <c:v>148728716.09567001</c:v>
                </c:pt>
                <c:pt idx="42524">
                  <c:v>148828700.833718</c:v>
                </c:pt>
                <c:pt idx="42525">
                  <c:v>148928629.86815199</c:v>
                </c:pt>
                <c:pt idx="42526">
                  <c:v>149028503.26443303</c:v>
                </c:pt>
                <c:pt idx="42527">
                  <c:v>149128321.08787203</c:v>
                </c:pt>
                <c:pt idx="42528">
                  <c:v>149228083.40362799</c:v>
                </c:pt>
                <c:pt idx="42529">
                  <c:v>149327790.27671501</c:v>
                </c:pt>
                <c:pt idx="42530">
                  <c:v>149427441.77199697</c:v>
                </c:pt>
                <c:pt idx="42531">
                  <c:v>149527037.95418999</c:v>
                </c:pt>
                <c:pt idx="42532">
                  <c:v>149626578.88786402</c:v>
                </c:pt>
                <c:pt idx="42533">
                  <c:v>149726064.63744101</c:v>
                </c:pt>
                <c:pt idx="42534">
                  <c:v>149825495.26719698</c:v>
                </c:pt>
                <c:pt idx="42535">
                  <c:v>149924870.84126198</c:v>
                </c:pt>
                <c:pt idx="42536">
                  <c:v>150024191.42362303</c:v>
                </c:pt>
                <c:pt idx="42537">
                  <c:v>150123457.07811898</c:v>
                </c:pt>
                <c:pt idx="42538">
                  <c:v>150222667.86844599</c:v>
                </c:pt>
                <c:pt idx="42539">
                  <c:v>150321823.85815701</c:v>
                </c:pt>
                <c:pt idx="42540">
                  <c:v>150420925.11065999</c:v>
                </c:pt>
                <c:pt idx="42541">
                  <c:v>150519971.68922001</c:v>
                </c:pt>
                <c:pt idx="42542">
                  <c:v>150618963.65696201</c:v>
                </c:pt>
                <c:pt idx="42543">
                  <c:v>150717901.076866</c:v>
                </c:pt>
                <c:pt idx="42544">
                  <c:v>150816784.01177198</c:v>
                </c:pt>
                <c:pt idx="42545">
                  <c:v>150915612.52437899</c:v>
                </c:pt>
                <c:pt idx="42546">
                  <c:v>151014386.67724398</c:v>
                </c:pt>
                <c:pt idx="42547">
                  <c:v>151113106.53278598</c:v>
                </c:pt>
                <c:pt idx="42548">
                  <c:v>151211772.153283</c:v>
                </c:pt>
                <c:pt idx="42549">
                  <c:v>151310383.60087299</c:v>
                </c:pt>
                <c:pt idx="42550">
                  <c:v>151408940.937556</c:v>
                </c:pt>
                <c:pt idx="42551">
                  <c:v>151507444.22519496</c:v>
                </c:pt>
                <c:pt idx="42552">
                  <c:v>151605893.52551201</c:v>
                </c:pt>
                <c:pt idx="42553">
                  <c:v>151704288.900094</c:v>
                </c:pt>
                <c:pt idx="42554">
                  <c:v>151802630.41038996</c:v>
                </c:pt>
                <c:pt idx="42555">
                  <c:v>151900918.117713</c:v>
                </c:pt>
                <c:pt idx="42556">
                  <c:v>151999152.08323899</c:v>
                </c:pt>
                <c:pt idx="42557">
                  <c:v>152097332.368009</c:v>
                </c:pt>
                <c:pt idx="42558">
                  <c:v>152195459.03292701</c:v>
                </c:pt>
                <c:pt idx="42559">
                  <c:v>152293532.13876596</c:v>
                </c:pt>
                <c:pt idx="42560">
                  <c:v>152391551.74616098</c:v>
                </c:pt>
                <c:pt idx="42561">
                  <c:v>152489517.91561303</c:v>
                </c:pt>
                <c:pt idx="42562">
                  <c:v>152587430.70749199</c:v>
                </c:pt>
                <c:pt idx="42563">
                  <c:v>152685290.18203303</c:v>
                </c:pt>
                <c:pt idx="42564">
                  <c:v>152783096.39933899</c:v>
                </c:pt>
                <c:pt idx="42565">
                  <c:v>152880849.41937998</c:v>
                </c:pt>
                <c:pt idx="42566">
                  <c:v>152978549.301994</c:v>
                </c:pt>
                <c:pt idx="42567">
                  <c:v>153076196.10688999</c:v>
                </c:pt>
                <c:pt idx="42568">
                  <c:v>153173789.89364201</c:v>
                </c:pt>
                <c:pt idx="42569">
                  <c:v>153271330.721697</c:v>
                </c:pt>
                <c:pt idx="42570">
                  <c:v>153368818.65036896</c:v>
                </c:pt>
                <c:pt idx="42571">
                  <c:v>153466253.73884398</c:v>
                </c:pt>
                <c:pt idx="42572">
                  <c:v>153563636.046179</c:v>
                </c:pt>
                <c:pt idx="42573">
                  <c:v>153660965.63129997</c:v>
                </c:pt>
                <c:pt idx="42574">
                  <c:v>153758242.55300599</c:v>
                </c:pt>
                <c:pt idx="42575">
                  <c:v>153855466.86996701</c:v>
                </c:pt>
                <c:pt idx="42576">
                  <c:v>153952638.64072597</c:v>
                </c:pt>
                <c:pt idx="42577">
                  <c:v>154049757.92369801</c:v>
                </c:pt>
                <c:pt idx="42578">
                  <c:v>154146824.77717197</c:v>
                </c:pt>
                <c:pt idx="42579">
                  <c:v>154243839.25930896</c:v>
                </c:pt>
                <c:pt idx="42580">
                  <c:v>154340801.42814496</c:v>
                </c:pt>
                <c:pt idx="42581">
                  <c:v>154437711.34158996</c:v>
                </c:pt>
                <c:pt idx="42582">
                  <c:v>154534569.05742899</c:v>
                </c:pt>
                <c:pt idx="42583">
                  <c:v>154631374.63331997</c:v>
                </c:pt>
                <c:pt idx="42584">
                  <c:v>154728128.12680003</c:v>
                </c:pt>
                <c:pt idx="42585">
                  <c:v>154824829.59527799</c:v>
                </c:pt>
                <c:pt idx="42586">
                  <c:v>154921479.09604201</c:v>
                </c:pt>
                <c:pt idx="42587">
                  <c:v>155018076.68625602</c:v>
                </c:pt>
                <c:pt idx="42588">
                  <c:v>155114622.42295903</c:v>
                </c:pt>
                <c:pt idx="42589">
                  <c:v>155211116.36307001</c:v>
                </c:pt>
                <c:pt idx="42590">
                  <c:v>155307558.56338397</c:v>
                </c:pt>
                <c:pt idx="42591">
                  <c:v>155403949.08057499</c:v>
                </c:pt>
                <c:pt idx="42592">
                  <c:v>155500287.97119498</c:v>
                </c:pt>
                <c:pt idx="42593">
                  <c:v>155596575.29167598</c:v>
                </c:pt>
                <c:pt idx="42594">
                  <c:v>155692811.09832796</c:v>
                </c:pt>
                <c:pt idx="42595">
                  <c:v>155788995.44733998</c:v>
                </c:pt>
                <c:pt idx="42596">
                  <c:v>155885128.39478201</c:v>
                </c:pt>
                <c:pt idx="42597">
                  <c:v>155981209.99660602</c:v>
                </c:pt>
                <c:pt idx="42598">
                  <c:v>156077240.30864099</c:v>
                </c:pt>
                <c:pt idx="42599">
                  <c:v>156173219.38660106</c:v>
                </c:pt>
                <c:pt idx="42600">
                  <c:v>156269147.28607801</c:v>
                </c:pt>
                <c:pt idx="42601">
                  <c:v>156365024.06254798</c:v>
                </c:pt>
                <c:pt idx="42602">
                  <c:v>156460849.77136794</c:v>
                </c:pt>
                <c:pt idx="42603">
                  <c:v>156556624.46777999</c:v>
                </c:pt>
                <c:pt idx="42604">
                  <c:v>156652348.20690501</c:v>
                </c:pt>
                <c:pt idx="42605">
                  <c:v>156748021.04374996</c:v>
                </c:pt>
                <c:pt idx="42606">
                  <c:v>156843643.03320599</c:v>
                </c:pt>
                <c:pt idx="42607">
                  <c:v>156939214.23004597</c:v>
                </c:pt>
                <c:pt idx="42608">
                  <c:v>157034734.68892798</c:v>
                </c:pt>
                <c:pt idx="42609">
                  <c:v>157130204.464396</c:v>
                </c:pt>
                <c:pt idx="42610">
                  <c:v>157225623.61087701</c:v>
                </c:pt>
                <c:pt idx="42611">
                  <c:v>157320992.18268499</c:v>
                </c:pt>
                <c:pt idx="42612">
                  <c:v>157416310.23401999</c:v>
                </c:pt>
                <c:pt idx="42613">
                  <c:v>157511577.81896597</c:v>
                </c:pt>
                <c:pt idx="42614">
                  <c:v>157606794.99149501</c:v>
                </c:pt>
                <c:pt idx="42615">
                  <c:v>157701961.805466</c:v>
                </c:pt>
                <c:pt idx="42616">
                  <c:v>157797078.31462499</c:v>
                </c:pt>
                <c:pt idx="42617">
                  <c:v>157892144.572604</c:v>
                </c:pt>
                <c:pt idx="42618">
                  <c:v>157987160.632925</c:v>
                </c:pt>
                <c:pt idx="42619">
                  <c:v>158082126.54899597</c:v>
                </c:pt>
                <c:pt idx="42620">
                  <c:v>158177042.374116</c:v>
                </c:pt>
                <c:pt idx="42621">
                  <c:v>158271908.16147</c:v>
                </c:pt>
                <c:pt idx="42622">
                  <c:v>158366723.96413499</c:v>
                </c:pt>
                <c:pt idx="42623">
                  <c:v>158461489.83507499</c:v>
                </c:pt>
                <c:pt idx="42624">
                  <c:v>158556205.82714599</c:v>
                </c:pt>
                <c:pt idx="42625">
                  <c:v>158650871.99309099</c:v>
                </c:pt>
                <c:pt idx="42626">
                  <c:v>158745488.385548</c:v>
                </c:pt>
                <c:pt idx="42627">
                  <c:v>158840055.05704299</c:v>
                </c:pt>
                <c:pt idx="42628">
                  <c:v>158934572.05999202</c:v>
                </c:pt>
                <c:pt idx="42629">
                  <c:v>159029039.44670501</c:v>
                </c:pt>
                <c:pt idx="42630">
                  <c:v>159123457.26938298</c:v>
                </c:pt>
                <c:pt idx="42631">
                  <c:v>159217825.58011901</c:v>
                </c:pt>
                <c:pt idx="42632">
                  <c:v>159312144.43089801</c:v>
                </c:pt>
                <c:pt idx="42633">
                  <c:v>159406413.87359896</c:v>
                </c:pt>
                <c:pt idx="42634">
                  <c:v>159500633.95999303</c:v>
                </c:pt>
                <c:pt idx="42635">
                  <c:v>159594804.74174297</c:v>
                </c:pt>
                <c:pt idx="42636">
                  <c:v>159688926.27041</c:v>
                </c:pt>
                <c:pt idx="42637">
                  <c:v>159782998.59744599</c:v>
                </c:pt>
                <c:pt idx="42638">
                  <c:v>159877021.77419597</c:v>
                </c:pt>
                <c:pt idx="42639">
                  <c:v>159970995.85190299</c:v>
                </c:pt>
                <c:pt idx="42640">
                  <c:v>160064920.881704</c:v>
                </c:pt>
                <c:pt idx="42641">
                  <c:v>160158796.91462901</c:v>
                </c:pt>
                <c:pt idx="42642">
                  <c:v>160252624.001607</c:v>
                </c:pt>
                <c:pt idx="42643">
                  <c:v>160346402.19345999</c:v>
                </c:pt>
                <c:pt idx="42644">
                  <c:v>160440131.54090896</c:v>
                </c:pt>
                <c:pt idx="42645">
                  <c:v>160533812.09457001</c:v>
                </c:pt>
                <c:pt idx="42646">
                  <c:v>160627443.90495503</c:v>
                </c:pt>
                <c:pt idx="42647">
                  <c:v>160721027.02247402</c:v>
                </c:pt>
                <c:pt idx="42648">
                  <c:v>160814561.49743503</c:v>
                </c:pt>
                <c:pt idx="42649">
                  <c:v>160908047.38004303</c:v>
                </c:pt>
                <c:pt idx="42650">
                  <c:v>161001484.720402</c:v>
                </c:pt>
                <c:pt idx="42651">
                  <c:v>161094873.56851399</c:v>
                </c:pt>
                <c:pt idx="42652">
                  <c:v>161188213.97427699</c:v>
                </c:pt>
                <c:pt idx="42653">
                  <c:v>161281505.98749304</c:v>
                </c:pt>
                <c:pt idx="42654">
                  <c:v>161374749.65785903</c:v>
                </c:pt>
                <c:pt idx="42655">
                  <c:v>161467945.03497303</c:v>
                </c:pt>
                <c:pt idx="42656">
                  <c:v>161561092.16833398</c:v>
                </c:pt>
                <c:pt idx="42657">
                  <c:v>161654191.10733896</c:v>
                </c:pt>
                <c:pt idx="42658">
                  <c:v>161747241.90128696</c:v>
                </c:pt>
                <c:pt idx="42659">
                  <c:v>161840244.59937701</c:v>
                </c:pt>
                <c:pt idx="42660">
                  <c:v>161933199.25070798</c:v>
                </c:pt>
                <c:pt idx="42661">
                  <c:v>162026105.904284</c:v>
                </c:pt>
                <c:pt idx="42662">
                  <c:v>162118964.609005</c:v>
                </c:pt>
                <c:pt idx="42663">
                  <c:v>162211775.41367799</c:v>
                </c:pt>
                <c:pt idx="42664">
                  <c:v>162304538.36701003</c:v>
                </c:pt>
                <c:pt idx="42665">
                  <c:v>162397253.517609</c:v>
                </c:pt>
                <c:pt idx="42666">
                  <c:v>162489920.91398796</c:v>
                </c:pt>
                <c:pt idx="42667">
                  <c:v>162582540.60456198</c:v>
                </c:pt>
                <c:pt idx="42668">
                  <c:v>162675112.63765001</c:v>
                </c:pt>
                <c:pt idx="42669">
                  <c:v>162767637.06147301</c:v>
                </c:pt>
                <c:pt idx="42670">
                  <c:v>162860113.92415801</c:v>
                </c:pt>
                <c:pt idx="42671">
                  <c:v>162952543.27373397</c:v>
                </c:pt>
                <c:pt idx="42672">
                  <c:v>163044925.15813598</c:v>
                </c:pt>
                <c:pt idx="42673">
                  <c:v>163137259.625202</c:v>
                </c:pt>
                <c:pt idx="42674">
                  <c:v>163229546.72267699</c:v>
                </c:pt>
                <c:pt idx="42675">
                  <c:v>163321786.498209</c:v>
                </c:pt>
                <c:pt idx="42676">
                  <c:v>163413978.999354</c:v>
                </c:pt>
                <c:pt idx="42677">
                  <c:v>163506124.27357197</c:v>
                </c:pt>
                <c:pt idx="42678">
                  <c:v>163598222.36822799</c:v>
                </c:pt>
                <c:pt idx="42679">
                  <c:v>163690273.33059701</c:v>
                </c:pt>
                <c:pt idx="42680">
                  <c:v>163782277.20785701</c:v>
                </c:pt>
                <c:pt idx="42681">
                  <c:v>163874234.047095</c:v>
                </c:pt>
                <c:pt idx="42682">
                  <c:v>163966143.895302</c:v>
                </c:pt>
                <c:pt idx="42683">
                  <c:v>164058006.79938197</c:v>
                </c:pt>
                <c:pt idx="42684">
                  <c:v>164149822.80614001</c:v>
                </c:pt>
                <c:pt idx="42685">
                  <c:v>164241591.96229401</c:v>
                </c:pt>
                <c:pt idx="42686">
                  <c:v>164333314.31446901</c:v>
                </c:pt>
                <c:pt idx="42687">
                  <c:v>164424989.90919501</c:v>
                </c:pt>
                <c:pt idx="42688">
                  <c:v>164516618.792916</c:v>
                </c:pt>
                <c:pt idx="42689">
                  <c:v>164608201.01198098</c:v>
                </c:pt>
                <c:pt idx="42690">
                  <c:v>164699736.61265001</c:v>
                </c:pt>
                <c:pt idx="42691">
                  <c:v>164791225.64109197</c:v>
                </c:pt>
                <c:pt idx="42692">
                  <c:v>164882668.14338595</c:v>
                </c:pt>
                <c:pt idx="42693">
                  <c:v>164974064.16551998</c:v>
                </c:pt>
                <c:pt idx="42694">
                  <c:v>165065413.75339296</c:v>
                </c:pt>
                <c:pt idx="42695">
                  <c:v>165156716.95281506</c:v>
                </c:pt>
                <c:pt idx="42696">
                  <c:v>165247973.80950499</c:v>
                </c:pt>
                <c:pt idx="42697">
                  <c:v>165339184.36909601</c:v>
                </c:pt>
                <c:pt idx="42698">
                  <c:v>165430348.67712897</c:v>
                </c:pt>
                <c:pt idx="42699">
                  <c:v>165521466.77905798</c:v>
                </c:pt>
                <c:pt idx="42700">
                  <c:v>165612538.72024798</c:v>
                </c:pt>
                <c:pt idx="42701">
                  <c:v>165703564.54597798</c:v>
                </c:pt>
                <c:pt idx="42702">
                  <c:v>165794544.30143699</c:v>
                </c:pt>
                <c:pt idx="42703">
                  <c:v>165885478.03172797</c:v>
                </c:pt>
                <c:pt idx="42704">
                  <c:v>165976365.78186399</c:v>
                </c:pt>
                <c:pt idx="42705">
                  <c:v>166067207.59677601</c:v>
                </c:pt>
                <c:pt idx="42706">
                  <c:v>166158003.52130198</c:v>
                </c:pt>
                <c:pt idx="42707">
                  <c:v>166248753.60019898</c:v>
                </c:pt>
                <c:pt idx="42708">
                  <c:v>166339457.878135</c:v>
                </c:pt>
                <c:pt idx="42709">
                  <c:v>166430116.39969102</c:v>
                </c:pt>
                <c:pt idx="42710">
                  <c:v>166520729.20936498</c:v>
                </c:pt>
                <c:pt idx="42711">
                  <c:v>166611296.35156599</c:v>
                </c:pt>
                <c:pt idx="42712">
                  <c:v>166701817.87062201</c:v>
                </c:pt>
                <c:pt idx="42713">
                  <c:v>166792293.810772</c:v>
                </c:pt>
                <c:pt idx="42714">
                  <c:v>166882724.21617198</c:v>
                </c:pt>
                <c:pt idx="42715">
                  <c:v>166973109.13089201</c:v>
                </c:pt>
                <c:pt idx="42716">
                  <c:v>167063448.59891999</c:v>
                </c:pt>
                <c:pt idx="42717">
                  <c:v>167153742.66415799</c:v>
                </c:pt>
                <c:pt idx="42718">
                  <c:v>167243991.370424</c:v>
                </c:pt>
                <c:pt idx="42719">
                  <c:v>167334194.76145399</c:v>
                </c:pt>
                <c:pt idx="42720">
                  <c:v>167424352.88089702</c:v>
                </c:pt>
                <c:pt idx="42721">
                  <c:v>167514465.77232298</c:v>
                </c:pt>
                <c:pt idx="42722">
                  <c:v>167604533.47921699</c:v>
                </c:pt>
                <c:pt idx="42723">
                  <c:v>167694556.044981</c:v>
                </c:pt>
                <c:pt idx="42724">
                  <c:v>167784533.51293501</c:v>
                </c:pt>
                <c:pt idx="42725">
                  <c:v>167874465.92631504</c:v>
                </c:pt>
                <c:pt idx="42726">
                  <c:v>167964353.32827899</c:v>
                </c:pt>
                <c:pt idx="42727">
                  <c:v>168054195.76189896</c:v>
                </c:pt>
                <c:pt idx="42728">
                  <c:v>168143993.27016693</c:v>
                </c:pt>
                <c:pt idx="42729">
                  <c:v>168233745.89599299</c:v>
                </c:pt>
                <c:pt idx="42730">
                  <c:v>168323453.682208</c:v>
                </c:pt>
                <c:pt idx="42731">
                  <c:v>168413116.67155796</c:v>
                </c:pt>
                <c:pt idx="42732">
                  <c:v>168502734.90671304</c:v>
                </c:pt>
                <c:pt idx="42733">
                  <c:v>168592308.43025801</c:v>
                </c:pt>
                <c:pt idx="42734">
                  <c:v>168681837.28470099</c:v>
                </c:pt>
                <c:pt idx="42735">
                  <c:v>168771321.51246896</c:v>
                </c:pt>
                <c:pt idx="42736">
                  <c:v>168860761.15590799</c:v>
                </c:pt>
                <c:pt idx="42737">
                  <c:v>168950156.257285</c:v>
                </c:pt>
                <c:pt idx="42738">
                  <c:v>169039506.858789</c:v>
                </c:pt>
                <c:pt idx="42739">
                  <c:v>169128813.002527</c:v>
                </c:pt>
                <c:pt idx="42740">
                  <c:v>169218074.73052996</c:v>
                </c:pt>
                <c:pt idx="42741">
                  <c:v>169307292.084748</c:v>
                </c:pt>
                <c:pt idx="42742">
                  <c:v>169396465.10705301</c:v>
                </c:pt>
                <c:pt idx="42743">
                  <c:v>169485593.83924001</c:v>
                </c:pt>
                <c:pt idx="42744">
                  <c:v>169574678.32302299</c:v>
                </c:pt>
                <c:pt idx="42745">
                  <c:v>169663718.60004199</c:v>
                </c:pt>
                <c:pt idx="42746">
                  <c:v>169752714.71185496</c:v>
                </c:pt>
                <c:pt idx="42747">
                  <c:v>169841666.69994599</c:v>
                </c:pt>
                <c:pt idx="42748">
                  <c:v>169930574.60571998</c:v>
                </c:pt>
                <c:pt idx="42749">
                  <c:v>170019438.47050399</c:v>
                </c:pt>
                <c:pt idx="42750">
                  <c:v>170108258.33555099</c:v>
                </c:pt>
                <c:pt idx="42751">
                  <c:v>170197034.24203598</c:v>
                </c:pt>
                <c:pt idx="42752">
                  <c:v>170285766.23105496</c:v>
                </c:pt>
                <c:pt idx="42753">
                  <c:v>170374454.34363201</c:v>
                </c:pt>
                <c:pt idx="42754">
                  <c:v>170463098.62071201</c:v>
                </c:pt>
                <c:pt idx="42755">
                  <c:v>170551699.10316497</c:v>
                </c:pt>
                <c:pt idx="42756">
                  <c:v>170640255.83178598</c:v>
                </c:pt>
                <c:pt idx="42757">
                  <c:v>170728768.847294</c:v>
                </c:pt>
                <c:pt idx="42758">
                  <c:v>170817238.190332</c:v>
                </c:pt>
                <c:pt idx="42759">
                  <c:v>170905663.90146896</c:v>
                </c:pt>
                <c:pt idx="42760">
                  <c:v>170994046.02119896</c:v>
                </c:pt>
                <c:pt idx="42761">
                  <c:v>171082384.58994201</c:v>
                </c:pt>
                <c:pt idx="42762">
                  <c:v>171170679.64804098</c:v>
                </c:pt>
                <c:pt idx="42763">
                  <c:v>171258931.23576897</c:v>
                </c:pt>
                <c:pt idx="42764">
                  <c:v>171347139.39331999</c:v>
                </c:pt>
                <c:pt idx="42765">
                  <c:v>171435304.16081899</c:v>
                </c:pt>
                <c:pt idx="42766">
                  <c:v>171523425.57831398</c:v>
                </c:pt>
                <c:pt idx="42767">
                  <c:v>171611503.68577999</c:v>
                </c:pt>
                <c:pt idx="42768">
                  <c:v>171699538.52311999</c:v>
                </c:pt>
                <c:pt idx="42769">
                  <c:v>171787530.13016397</c:v>
                </c:pt>
                <c:pt idx="42770">
                  <c:v>171875478.54666799</c:v>
                </c:pt>
                <c:pt idx="42771">
                  <c:v>171963383.812316</c:v>
                </c:pt>
                <c:pt idx="42772">
                  <c:v>172051245.96671903</c:v>
                </c:pt>
                <c:pt idx="42773">
                  <c:v>172139065.04941601</c:v>
                </c:pt>
                <c:pt idx="42774">
                  <c:v>172226841.09987402</c:v>
                </c:pt>
                <c:pt idx="42775">
                  <c:v>172314574.15748799</c:v>
                </c:pt>
                <c:pt idx="42776">
                  <c:v>172402264.26158196</c:v>
                </c:pt>
                <c:pt idx="42777">
                  <c:v>172489911.45140699</c:v>
                </c:pt>
                <c:pt idx="42778">
                  <c:v>172577515.76614496</c:v>
                </c:pt>
                <c:pt idx="42779">
                  <c:v>172665077.244903</c:v>
                </c:pt>
                <c:pt idx="42780">
                  <c:v>172752595.92672202</c:v>
                </c:pt>
                <c:pt idx="42781">
                  <c:v>172840071.850568</c:v>
                </c:pt>
                <c:pt idx="42782">
                  <c:v>172927505.05533901</c:v>
                </c:pt>
                <c:pt idx="42783">
                  <c:v>173014895.57986099</c:v>
                </c:pt>
                <c:pt idx="42784">
                  <c:v>173102243.46289003</c:v>
                </c:pt>
                <c:pt idx="42785">
                  <c:v>173189548.74311396</c:v>
                </c:pt>
                <c:pt idx="42786">
                  <c:v>173276811.459149</c:v>
                </c:pt>
                <c:pt idx="42787">
                  <c:v>173364031.64954197</c:v>
                </c:pt>
                <c:pt idx="42788">
                  <c:v>173451209.35277003</c:v>
                </c:pt>
                <c:pt idx="42789">
                  <c:v>173538344.60724199</c:v>
                </c:pt>
                <c:pt idx="42790">
                  <c:v>173625437.45129699</c:v>
                </c:pt>
                <c:pt idx="42791">
                  <c:v>173712487.923204</c:v>
                </c:pt>
                <c:pt idx="42792">
                  <c:v>173799496.06116596</c:v>
                </c:pt>
                <c:pt idx="42793">
                  <c:v>173886461.90331501</c:v>
                </c:pt>
                <c:pt idx="42794">
                  <c:v>173973385.48771504</c:v>
                </c:pt>
                <c:pt idx="42795">
                  <c:v>174060266.85236299</c:v>
                </c:pt>
                <c:pt idx="42796">
                  <c:v>174147106.03518796</c:v>
                </c:pt>
                <c:pt idx="42797">
                  <c:v>174233903.074049</c:v>
                </c:pt>
                <c:pt idx="42798">
                  <c:v>174320658.00673899</c:v>
                </c:pt>
                <c:pt idx="42799">
                  <c:v>174407370.870983</c:v>
                </c:pt>
                <c:pt idx="42800">
                  <c:v>174494041.70444</c:v>
                </c:pt>
                <c:pt idx="42801">
                  <c:v>174580670.54469901</c:v>
                </c:pt>
                <c:pt idx="42802">
                  <c:v>174667257.42928499</c:v>
                </c:pt>
                <c:pt idx="42803">
                  <c:v>174753802.39565504</c:v>
                </c:pt>
                <c:pt idx="42804">
                  <c:v>174840305.48119798</c:v>
                </c:pt>
                <c:pt idx="42805">
                  <c:v>174926766.723239</c:v>
                </c:pt>
                <c:pt idx="42806">
                  <c:v>175013186.15903503</c:v>
                </c:pt>
                <c:pt idx="42807">
                  <c:v>175099563.82577699</c:v>
                </c:pt>
                <c:pt idx="42808">
                  <c:v>175185899.760591</c:v>
                </c:pt>
                <c:pt idx="42809">
                  <c:v>175272194.00053701</c:v>
                </c:pt>
                <c:pt idx="42810">
                  <c:v>175358446.58260903</c:v>
                </c:pt>
                <c:pt idx="42811">
                  <c:v>175444657.543735</c:v>
                </c:pt>
                <c:pt idx="42812">
                  <c:v>175530826.92077801</c:v>
                </c:pt>
                <c:pt idx="42813">
                  <c:v>175616954.75053701</c:v>
                </c:pt>
                <c:pt idx="42814">
                  <c:v>175703041.06974599</c:v>
                </c:pt>
                <c:pt idx="42815">
                  <c:v>175789085.91507199</c:v>
                </c:pt>
                <c:pt idx="42816">
                  <c:v>175875089.32312</c:v>
                </c:pt>
                <c:pt idx="42817">
                  <c:v>175961051.33043003</c:v>
                </c:pt>
                <c:pt idx="42818">
                  <c:v>176046971.97347501</c:v>
                </c:pt>
                <c:pt idx="42819">
                  <c:v>176132851.28866896</c:v>
                </c:pt>
                <c:pt idx="42820">
                  <c:v>176218689.31235701</c:v>
                </c:pt>
                <c:pt idx="42821">
                  <c:v>176304486.08082303</c:v>
                </c:pt>
                <c:pt idx="42822">
                  <c:v>176390241.63028696</c:v>
                </c:pt>
                <c:pt idx="42823">
                  <c:v>176475955.99690503</c:v>
                </c:pt>
                <c:pt idx="42824">
                  <c:v>176561629.21676996</c:v>
                </c:pt>
                <c:pt idx="42825">
                  <c:v>176647261.32591304</c:v>
                </c:pt>
                <c:pt idx="42826">
                  <c:v>176732852.3603</c:v>
                </c:pt>
                <c:pt idx="42827">
                  <c:v>176818402.35583502</c:v>
                </c:pt>
                <c:pt idx="42828">
                  <c:v>176903911.34835896</c:v>
                </c:pt>
                <c:pt idx="42829">
                  <c:v>176989379.37365299</c:v>
                </c:pt>
                <c:pt idx="42830">
                  <c:v>177074806.46743104</c:v>
                </c:pt>
                <c:pt idx="42831">
                  <c:v>177160192.66534898</c:v>
                </c:pt>
                <c:pt idx="42832">
                  <c:v>177245538.00299999</c:v>
                </c:pt>
                <c:pt idx="42833">
                  <c:v>177330842.51591301</c:v>
                </c:pt>
                <c:pt idx="42834">
                  <c:v>177416106.239557</c:v>
                </c:pt>
                <c:pt idx="42835">
                  <c:v>177501329.20934096</c:v>
                </c:pt>
                <c:pt idx="42836">
                  <c:v>177586511.46060899</c:v>
                </c:pt>
                <c:pt idx="42837">
                  <c:v>177671653.02864701</c:v>
                </c:pt>
                <c:pt idx="42838">
                  <c:v>177756753.94867799</c:v>
                </c:pt>
                <c:pt idx="42839">
                  <c:v>177841814.25586501</c:v>
                </c:pt>
                <c:pt idx="42840">
                  <c:v>177926833.98530999</c:v>
                </c:pt>
                <c:pt idx="42841">
                  <c:v>178011813.17205301</c:v>
                </c:pt>
                <c:pt idx="42842">
                  <c:v>178096751.85107699</c:v>
                </c:pt>
                <c:pt idx="42843">
                  <c:v>178181650.0573</c:v>
                </c:pt>
                <c:pt idx="42844">
                  <c:v>178266507.82558501</c:v>
                </c:pt>
                <c:pt idx="42845">
                  <c:v>178351325.19072896</c:v>
                </c:pt>
                <c:pt idx="42846">
                  <c:v>178436102.18747601</c:v>
                </c:pt>
                <c:pt idx="42847">
                  <c:v>178520838.85050401</c:v>
                </c:pt>
                <c:pt idx="42848">
                  <c:v>178605535.21443501</c:v>
                </c:pt>
                <c:pt idx="42849">
                  <c:v>178690191.31383103</c:v>
                </c:pt>
                <c:pt idx="42850">
                  <c:v>178774807.18319497</c:v>
                </c:pt>
                <c:pt idx="42851">
                  <c:v>178859382.85696903</c:v>
                </c:pt>
                <c:pt idx="42852">
                  <c:v>178943918.36953801</c:v>
                </c:pt>
                <c:pt idx="42853">
                  <c:v>179028413.75522798</c:v>
                </c:pt>
                <c:pt idx="42854">
                  <c:v>179112869.04830498</c:v>
                </c:pt>
                <c:pt idx="42855">
                  <c:v>179197284.28297701</c:v>
                </c:pt>
                <c:pt idx="42856">
                  <c:v>179281659.49339598</c:v>
                </c:pt>
                <c:pt idx="42857">
                  <c:v>179365994.713651</c:v>
                </c:pt>
                <c:pt idx="42858">
                  <c:v>179450289.977777</c:v>
                </c:pt>
                <c:pt idx="42859">
                  <c:v>179534545.31975001</c:v>
                </c:pt>
                <c:pt idx="42860">
                  <c:v>179618760.77348697</c:v>
                </c:pt>
                <c:pt idx="42861">
                  <c:v>179702936.37284899</c:v>
                </c:pt>
                <c:pt idx="42862">
                  <c:v>179787072.151638</c:v>
                </c:pt>
                <c:pt idx="42863">
                  <c:v>179871168.14359897</c:v>
                </c:pt>
                <c:pt idx="42864">
                  <c:v>179955224.38242003</c:v>
                </c:pt>
                <c:pt idx="42865">
                  <c:v>180039240.901732</c:v>
                </c:pt>
                <c:pt idx="42866">
                  <c:v>180123217.73510998</c:v>
                </c:pt>
                <c:pt idx="42867">
                  <c:v>180207154.91607001</c:v>
                </c:pt>
                <c:pt idx="42868">
                  <c:v>180291052.47807199</c:v>
                </c:pt>
                <c:pt idx="42869">
                  <c:v>180374910.45452201</c:v>
                </c:pt>
                <c:pt idx="42870">
                  <c:v>180458728.87876496</c:v>
                </c:pt>
                <c:pt idx="42871">
                  <c:v>180542507.78409401</c:v>
                </c:pt>
                <c:pt idx="42872">
                  <c:v>180626247.20374298</c:v>
                </c:pt>
                <c:pt idx="42873">
                  <c:v>180709947.170892</c:v>
                </c:pt>
                <c:pt idx="42874">
                  <c:v>180793607.71866396</c:v>
                </c:pt>
                <c:pt idx="42875">
                  <c:v>180877228.880126</c:v>
                </c:pt>
                <c:pt idx="42876">
                  <c:v>180960810.68829101</c:v>
                </c:pt>
                <c:pt idx="42877">
                  <c:v>181044353.17611501</c:v>
                </c:pt>
                <c:pt idx="42878">
                  <c:v>181127856.37650001</c:v>
                </c:pt>
                <c:pt idx="42879">
                  <c:v>181211320.32229102</c:v>
                </c:pt>
                <c:pt idx="42880">
                  <c:v>181294745.04628</c:v>
                </c:pt>
                <c:pt idx="42881">
                  <c:v>181378130.581202</c:v>
                </c:pt>
                <c:pt idx="42882">
                  <c:v>181461476.95974001</c:v>
                </c:pt>
                <c:pt idx="42883">
                  <c:v>181544784.21451998</c:v>
                </c:pt>
                <c:pt idx="42884">
                  <c:v>181628052.37811399</c:v>
                </c:pt>
                <c:pt idx="42885">
                  <c:v>181711281.48304099</c:v>
                </c:pt>
                <c:pt idx="42886">
                  <c:v>181794471.56176296</c:v>
                </c:pt>
                <c:pt idx="42887">
                  <c:v>181877622.64669099</c:v>
                </c:pt>
                <c:pt idx="42888">
                  <c:v>181960734.77018097</c:v>
                </c:pt>
                <c:pt idx="42889">
                  <c:v>182043807.96453303</c:v>
                </c:pt>
                <c:pt idx="42890">
                  <c:v>182126842.26199698</c:v>
                </c:pt>
                <c:pt idx="42891">
                  <c:v>182209837.69476599</c:v>
                </c:pt>
                <c:pt idx="42892">
                  <c:v>182292794.29498199</c:v>
                </c:pt>
                <c:pt idx="42893">
                  <c:v>182375712.09473202</c:v>
                </c:pt>
                <c:pt idx="42894">
                  <c:v>182458591.12605202</c:v>
                </c:pt>
                <c:pt idx="42895">
                  <c:v>182541431.42092299</c:v>
                </c:pt>
                <c:pt idx="42896">
                  <c:v>182624233.01127198</c:v>
                </c:pt>
                <c:pt idx="42897">
                  <c:v>182706995.92897701</c:v>
                </c:pt>
                <c:pt idx="42898">
                  <c:v>182789720.20585901</c:v>
                </c:pt>
                <c:pt idx="42899">
                  <c:v>182872405.87369099</c:v>
                </c:pt>
                <c:pt idx="42900">
                  <c:v>182955052.96418896</c:v>
                </c:pt>
                <c:pt idx="42901">
                  <c:v>183037661.50902</c:v>
                </c:pt>
                <c:pt idx="42902">
                  <c:v>183120231.53979799</c:v>
                </c:pt>
                <c:pt idx="42903">
                  <c:v>183202763.088083</c:v>
                </c:pt>
                <c:pt idx="42904">
                  <c:v>183285256.18538597</c:v>
                </c:pt>
                <c:pt idx="42905">
                  <c:v>183367710.86316496</c:v>
                </c:pt>
                <c:pt idx="42906">
                  <c:v>183450127.15282601</c:v>
                </c:pt>
                <c:pt idx="42907">
                  <c:v>183532505.08572301</c:v>
                </c:pt>
                <c:pt idx="42908">
                  <c:v>183614844.69316098</c:v>
                </c:pt>
                <c:pt idx="42909">
                  <c:v>183697146.00639001</c:v>
                </c:pt>
                <c:pt idx="42910">
                  <c:v>183779409.05661204</c:v>
                </c:pt>
                <c:pt idx="42911">
                  <c:v>183861633.87497601</c:v>
                </c:pt>
                <c:pt idx="42912">
                  <c:v>183943820.49258199</c:v>
                </c:pt>
                <c:pt idx="42913">
                  <c:v>184025968.94047701</c:v>
                </c:pt>
                <c:pt idx="42914">
                  <c:v>184108079.24965799</c:v>
                </c:pt>
                <c:pt idx="42915">
                  <c:v>184190151.45107299</c:v>
                </c:pt>
                <c:pt idx="42916">
                  <c:v>184272185.575618</c:v>
                </c:pt>
                <c:pt idx="42917">
                  <c:v>184354181.654138</c:v>
                </c:pt>
                <c:pt idx="42918">
                  <c:v>184436139.71743</c:v>
                </c:pt>
                <c:pt idx="42919">
                  <c:v>184518059.79623899</c:v>
                </c:pt>
                <c:pt idx="42920">
                  <c:v>184599941.92126</c:v>
                </c:pt>
                <c:pt idx="42921">
                  <c:v>184681786.12314096</c:v>
                </c:pt>
                <c:pt idx="42922">
                  <c:v>184763592.43247601</c:v>
                </c:pt>
                <c:pt idx="42923">
                  <c:v>184845360.87981203</c:v>
                </c:pt>
                <c:pt idx="42924">
                  <c:v>184927091.495646</c:v>
                </c:pt>
                <c:pt idx="42925">
                  <c:v>185008784.31042701</c:v>
                </c:pt>
                <c:pt idx="42926">
                  <c:v>185090439.35455203</c:v>
                </c:pt>
                <c:pt idx="42927">
                  <c:v>185172056.65836996</c:v>
                </c:pt>
                <c:pt idx="42928">
                  <c:v>185253636.25218198</c:v>
                </c:pt>
                <c:pt idx="42929">
                  <c:v>185335178.16623899</c:v>
                </c:pt>
                <c:pt idx="42930">
                  <c:v>185416682.43074301</c:v>
                </c:pt>
                <c:pt idx="42931">
                  <c:v>185498149.075849</c:v>
                </c:pt>
                <c:pt idx="42932">
                  <c:v>185579578.131661</c:v>
                </c:pt>
                <c:pt idx="42933">
                  <c:v>185660969.628236</c:v>
                </c:pt>
                <c:pt idx="42934">
                  <c:v>185742323.59558198</c:v>
                </c:pt>
                <c:pt idx="42935">
                  <c:v>185823640.06366101</c:v>
                </c:pt>
                <c:pt idx="42936">
                  <c:v>185904919.062383</c:v>
                </c:pt>
                <c:pt idx="42937">
                  <c:v>185986160.62161303</c:v>
                </c:pt>
                <c:pt idx="42938">
                  <c:v>186067364.77116695</c:v>
                </c:pt>
                <c:pt idx="42939">
                  <c:v>186148531.54081303</c:v>
                </c:pt>
                <c:pt idx="42940">
                  <c:v>186229660.96027303</c:v>
                </c:pt>
                <c:pt idx="42941">
                  <c:v>186310753.05921903</c:v>
                </c:pt>
                <c:pt idx="42942">
                  <c:v>186391807.86727703</c:v>
                </c:pt>
                <c:pt idx="42943">
                  <c:v>186472825.41402501</c:v>
                </c:pt>
                <c:pt idx="42944">
                  <c:v>186553805.728995</c:v>
                </c:pt>
                <c:pt idx="42945">
                  <c:v>186634748.84167001</c:v>
                </c:pt>
                <c:pt idx="42946">
                  <c:v>186715654.78148898</c:v>
                </c:pt>
                <c:pt idx="42947">
                  <c:v>186796523.57784</c:v>
                </c:pt>
                <c:pt idx="42948">
                  <c:v>186877355.26006696</c:v>
                </c:pt>
                <c:pt idx="42949">
                  <c:v>186958149.85746801</c:v>
                </c:pt>
                <c:pt idx="42950">
                  <c:v>187038907.39929104</c:v>
                </c:pt>
                <c:pt idx="42951">
                  <c:v>187119627.91474101</c:v>
                </c:pt>
                <c:pt idx="42952">
                  <c:v>187200311.43297601</c:v>
                </c:pt>
                <c:pt idx="42953">
                  <c:v>187280957.983105</c:v>
                </c:pt>
                <c:pt idx="42954">
                  <c:v>187361567.59419501</c:v>
                </c:pt>
                <c:pt idx="42955">
                  <c:v>187442140.29526398</c:v>
                </c:pt>
                <c:pt idx="42956">
                  <c:v>187522676.11528498</c:v>
                </c:pt>
                <c:pt idx="42957">
                  <c:v>187603175.08318496</c:v>
                </c:pt>
                <c:pt idx="42958">
                  <c:v>187683637.227846</c:v>
                </c:pt>
                <c:pt idx="42959">
                  <c:v>187764062.57810298</c:v>
                </c:pt>
                <c:pt idx="42960">
                  <c:v>187844451.16274798</c:v>
                </c:pt>
                <c:pt idx="42961">
                  <c:v>187924803.01052397</c:v>
                </c:pt>
                <c:pt idx="42962">
                  <c:v>188005118.15013301</c:v>
                </c:pt>
                <c:pt idx="42963">
                  <c:v>188085396.61022696</c:v>
                </c:pt>
                <c:pt idx="42964">
                  <c:v>188165638.41941699</c:v>
                </c:pt>
                <c:pt idx="42965">
                  <c:v>188245843.60626701</c:v>
                </c:pt>
                <c:pt idx="42966">
                  <c:v>188326012.19929701</c:v>
                </c:pt>
                <c:pt idx="42967">
                  <c:v>188406144.22698101</c:v>
                </c:pt>
                <c:pt idx="42968">
                  <c:v>188486239.71774998</c:v>
                </c:pt>
                <c:pt idx="42969">
                  <c:v>188566298.69998896</c:v>
                </c:pt>
                <c:pt idx="42970">
                  <c:v>188646321.202039</c:v>
                </c:pt>
                <c:pt idx="42971">
                  <c:v>188726307.25219798</c:v>
                </c:pt>
                <c:pt idx="42972">
                  <c:v>188806256.87871599</c:v>
                </c:pt>
                <c:pt idx="42973">
                  <c:v>188886170.109804</c:v>
                </c:pt>
                <c:pt idx="42974">
                  <c:v>188966046.973625</c:v>
                </c:pt>
                <c:pt idx="42975">
                  <c:v>189045887.49829999</c:v>
                </c:pt>
                <c:pt idx="42976">
                  <c:v>189125691.71190396</c:v>
                </c:pt>
                <c:pt idx="42977">
                  <c:v>189205459.642472</c:v>
                </c:pt>
                <c:pt idx="42978">
                  <c:v>189285191.31799099</c:v>
                </c:pt>
                <c:pt idx="42979">
                  <c:v>189364886.76640701</c:v>
                </c:pt>
                <c:pt idx="42980">
                  <c:v>189444546.015623</c:v>
                </c:pt>
                <c:pt idx="42981">
                  <c:v>189524169.09349599</c:v>
                </c:pt>
                <c:pt idx="42982">
                  <c:v>189603756.02784303</c:v>
                </c:pt>
                <c:pt idx="42983">
                  <c:v>189683306.84643602</c:v>
                </c:pt>
                <c:pt idx="42984">
                  <c:v>189762821.57700399</c:v>
                </c:pt>
                <c:pt idx="42985">
                  <c:v>189842300.24723199</c:v>
                </c:pt>
                <c:pt idx="42986">
                  <c:v>189921742.88476601</c:v>
                </c:pt>
                <c:pt idx="42987">
                  <c:v>190001149.51720399</c:v>
                </c:pt>
                <c:pt idx="42988">
                  <c:v>190080520.17210597</c:v>
                </c:pt>
                <c:pt idx="42989">
                  <c:v>190159854.876986</c:v>
                </c:pt>
                <c:pt idx="42990">
                  <c:v>190239153.65931699</c:v>
                </c:pt>
                <c:pt idx="42991">
                  <c:v>190318416.54653001</c:v>
                </c:pt>
                <c:pt idx="42992">
                  <c:v>190397643.56601402</c:v>
                </c:pt>
                <c:pt idx="42993">
                  <c:v>190476834.74511296</c:v>
                </c:pt>
                <c:pt idx="42994">
                  <c:v>190555990.11113197</c:v>
                </c:pt>
                <c:pt idx="42995">
                  <c:v>190635109.691333</c:v>
                </c:pt>
                <c:pt idx="42996">
                  <c:v>190714193.512936</c:v>
                </c:pt>
                <c:pt idx="42997">
                  <c:v>190793241.60311896</c:v>
                </c:pt>
                <c:pt idx="42998">
                  <c:v>190872253.98901802</c:v>
                </c:pt>
                <c:pt idx="42999">
                  <c:v>190951230.69772896</c:v>
                </c:pt>
                <c:pt idx="43000">
                  <c:v>191030171.756304</c:v>
                </c:pt>
                <c:pt idx="43001">
                  <c:v>191109077.19175598</c:v>
                </c:pt>
                <c:pt idx="43002">
                  <c:v>191187947.031055</c:v>
                </c:pt>
                <c:pt idx="43003">
                  <c:v>191266781.30113</c:v>
                </c:pt>
                <c:pt idx="43004">
                  <c:v>191345580.02886999</c:v>
                </c:pt>
                <c:pt idx="43005">
                  <c:v>191424343.24112093</c:v>
                </c:pt>
                <c:pt idx="43006">
                  <c:v>191503070.96469003</c:v>
                </c:pt>
                <c:pt idx="43007">
                  <c:v>191581763.22634199</c:v>
                </c:pt>
                <c:pt idx="43008">
                  <c:v>191660420.05280003</c:v>
                </c:pt>
                <c:pt idx="43009">
                  <c:v>191739041.47075</c:v>
                </c:pt>
                <c:pt idx="43010">
                  <c:v>191817627.50683302</c:v>
                </c:pt>
                <c:pt idx="43011">
                  <c:v>191896178.18765303</c:v>
                </c:pt>
                <c:pt idx="43012">
                  <c:v>191974693.539772</c:v>
                </c:pt>
                <c:pt idx="43013">
                  <c:v>192053173.58971003</c:v>
                </c:pt>
                <c:pt idx="43014">
                  <c:v>192131618.36395103</c:v>
                </c:pt>
                <c:pt idx="43015">
                  <c:v>192210027.88893503</c:v>
                </c:pt>
                <c:pt idx="43016">
                  <c:v>192288402.19106397</c:v>
                </c:pt>
                <c:pt idx="43017">
                  <c:v>192366741.296698</c:v>
                </c:pt>
                <c:pt idx="43018">
                  <c:v>192445045.23215997</c:v>
                </c:pt>
                <c:pt idx="43019">
                  <c:v>192523314.02373099</c:v>
                </c:pt>
                <c:pt idx="43020">
                  <c:v>192601547.69765303</c:v>
                </c:pt>
                <c:pt idx="43021">
                  <c:v>192679746.28012696</c:v>
                </c:pt>
                <c:pt idx="43022">
                  <c:v>192757909.79731798</c:v>
                </c:pt>
                <c:pt idx="43023">
                  <c:v>192836038.27534795</c:v>
                </c:pt>
                <c:pt idx="43024">
                  <c:v>192914131.74030098</c:v>
                </c:pt>
                <c:pt idx="43025">
                  <c:v>192992190.21822196</c:v>
                </c:pt>
                <c:pt idx="43026">
                  <c:v>193070213.73511598</c:v>
                </c:pt>
                <c:pt idx="43027">
                  <c:v>193148202.31694901</c:v>
                </c:pt>
                <c:pt idx="43028">
                  <c:v>193226155.98964903</c:v>
                </c:pt>
                <c:pt idx="43029">
                  <c:v>193304074.77910498</c:v>
                </c:pt>
                <c:pt idx="43030">
                  <c:v>193381958.71116495</c:v>
                </c:pt>
                <c:pt idx="43031">
                  <c:v>193459807.81164101</c:v>
                </c:pt>
                <c:pt idx="43032">
                  <c:v>193537622.10630399</c:v>
                </c:pt>
                <c:pt idx="43033">
                  <c:v>193615401.62088901</c:v>
                </c:pt>
                <c:pt idx="43034">
                  <c:v>193693146.381089</c:v>
                </c:pt>
                <c:pt idx="43035">
                  <c:v>193770856.412563</c:v>
                </c:pt>
                <c:pt idx="43036">
                  <c:v>193848531.74092698</c:v>
                </c:pt>
                <c:pt idx="43037">
                  <c:v>193926172.391763</c:v>
                </c:pt>
                <c:pt idx="43038">
                  <c:v>194003778.39061102</c:v>
                </c:pt>
                <c:pt idx="43039">
                  <c:v>194081349.76297599</c:v>
                </c:pt>
                <c:pt idx="43040">
                  <c:v>194158886.53432301</c:v>
                </c:pt>
                <c:pt idx="43041">
                  <c:v>194236388.73008096</c:v>
                </c:pt>
                <c:pt idx="43042">
                  <c:v>194313856.37563801</c:v>
                </c:pt>
                <c:pt idx="43043">
                  <c:v>194391289.49634799</c:v>
                </c:pt>
                <c:pt idx="43044">
                  <c:v>194468688.11752498</c:v>
                </c:pt>
                <c:pt idx="43045">
                  <c:v>194546052.26444501</c:v>
                </c:pt>
                <c:pt idx="43046">
                  <c:v>194623381.962349</c:v>
                </c:pt>
                <c:pt idx="43047">
                  <c:v>194700677.23643801</c:v>
                </c:pt>
                <c:pt idx="43048">
                  <c:v>194777938.11187696</c:v>
                </c:pt>
                <c:pt idx="43049">
                  <c:v>194855164.61379296</c:v>
                </c:pt>
                <c:pt idx="43050">
                  <c:v>194932356.767277</c:v>
                </c:pt>
                <c:pt idx="43051">
                  <c:v>195009514.59738198</c:v>
                </c:pt>
                <c:pt idx="43052">
                  <c:v>195086638.12912399</c:v>
                </c:pt>
                <c:pt idx="43053">
                  <c:v>195163727.38748303</c:v>
                </c:pt>
                <c:pt idx="43054">
                  <c:v>195240782.39739901</c:v>
                </c:pt>
                <c:pt idx="43055">
                  <c:v>195317803.18377998</c:v>
                </c:pt>
                <c:pt idx="43056">
                  <c:v>195394789.77149296</c:v>
                </c:pt>
                <c:pt idx="43057">
                  <c:v>195471742.18537199</c:v>
                </c:pt>
                <c:pt idx="43058">
                  <c:v>195548660.45021102</c:v>
                </c:pt>
                <c:pt idx="43059">
                  <c:v>195625544.59077001</c:v>
                </c:pt>
                <c:pt idx="43060">
                  <c:v>195702394.63177198</c:v>
                </c:pt>
                <c:pt idx="43061">
                  <c:v>195779210.597904</c:v>
                </c:pt>
                <c:pt idx="43062">
                  <c:v>195855992.51381499</c:v>
                </c:pt>
                <c:pt idx="43063">
                  <c:v>195932740.40412</c:v>
                </c:pt>
                <c:pt idx="43064">
                  <c:v>196009454.29339698</c:v>
                </c:pt>
                <c:pt idx="43065">
                  <c:v>196086134.20618796</c:v>
                </c:pt>
                <c:pt idx="43066">
                  <c:v>196162780.16699901</c:v>
                </c:pt>
                <c:pt idx="43067">
                  <c:v>196239392.20030096</c:v>
                </c:pt>
                <c:pt idx="43068">
                  <c:v>196315970.33052799</c:v>
                </c:pt>
                <c:pt idx="43069">
                  <c:v>196392514.58207899</c:v>
                </c:pt>
                <c:pt idx="43070">
                  <c:v>196469024.97931701</c:v>
                </c:pt>
                <c:pt idx="43071">
                  <c:v>196545501.54657099</c:v>
                </c:pt>
                <c:pt idx="43072">
                  <c:v>196621944.30813199</c:v>
                </c:pt>
                <c:pt idx="43073">
                  <c:v>196698353.288257</c:v>
                </c:pt>
                <c:pt idx="43074">
                  <c:v>196774728.51116893</c:v>
                </c:pt>
                <c:pt idx="43075">
                  <c:v>196851070.00105199</c:v>
                </c:pt>
                <c:pt idx="43076">
                  <c:v>196927377.78206</c:v>
                </c:pt>
                <c:pt idx="43077">
                  <c:v>197003651.87830698</c:v>
                </c:pt>
                <c:pt idx="43078">
                  <c:v>197079892.31387499</c:v>
                </c:pt>
                <c:pt idx="43079">
                  <c:v>197156099.11281103</c:v>
                </c:pt>
                <c:pt idx="43080">
                  <c:v>197232272.29912496</c:v>
                </c:pt>
                <c:pt idx="43081">
                  <c:v>197308411.89679503</c:v>
                </c:pt>
                <c:pt idx="43082">
                  <c:v>197384517.92976099</c:v>
                </c:pt>
                <c:pt idx="43083">
                  <c:v>197460590.42193303</c:v>
                </c:pt>
                <c:pt idx="43084">
                  <c:v>197536629.397181</c:v>
                </c:pt>
                <c:pt idx="43085">
                  <c:v>197612634.879345</c:v>
                </c:pt>
                <c:pt idx="43086">
                  <c:v>197688606.89222899</c:v>
                </c:pt>
                <c:pt idx="43087">
                  <c:v>197764545.45960104</c:v>
                </c:pt>
                <c:pt idx="43088">
                  <c:v>197840450.60519698</c:v>
                </c:pt>
                <c:pt idx="43089">
                  <c:v>197916322.35271904</c:v>
                </c:pt>
                <c:pt idx="43090">
                  <c:v>197992160.72583202</c:v>
                </c:pt>
                <c:pt idx="43091">
                  <c:v>198067965.74817097</c:v>
                </c:pt>
                <c:pt idx="43092">
                  <c:v>198143737.443333</c:v>
                </c:pt>
                <c:pt idx="43093">
                  <c:v>198219475.83488503</c:v>
                </c:pt>
                <c:pt idx="43094">
                  <c:v>198295180.946356</c:v>
                </c:pt>
                <c:pt idx="43095">
                  <c:v>198370852.80124599</c:v>
                </c:pt>
                <c:pt idx="43096">
                  <c:v>198446491.42301601</c:v>
                </c:pt>
                <c:pt idx="43097">
                  <c:v>198522096.835098</c:v>
                </c:pt>
                <c:pt idx="43098">
                  <c:v>198597669.06088799</c:v>
                </c:pt>
                <c:pt idx="43099">
                  <c:v>198673208.12374896</c:v>
                </c:pt>
                <c:pt idx="43100">
                  <c:v>198748714.04701099</c:v>
                </c:pt>
                <c:pt idx="43101">
                  <c:v>198824186.85396999</c:v>
                </c:pt>
                <c:pt idx="43102">
                  <c:v>198899626.56788999</c:v>
                </c:pt>
                <c:pt idx="43103">
                  <c:v>198975033.21199998</c:v>
                </c:pt>
                <c:pt idx="43104">
                  <c:v>199050406.80949602</c:v>
                </c:pt>
                <c:pt idx="43105">
                  <c:v>199125747.383544</c:v>
                </c:pt>
                <c:pt idx="43106">
                  <c:v>199201054.95727402</c:v>
                </c:pt>
                <c:pt idx="43107">
                  <c:v>199276329.553783</c:v>
                </c:pt>
                <c:pt idx="43108">
                  <c:v>199351571.196136</c:v>
                </c:pt>
                <c:pt idx="43109">
                  <c:v>199426779.90736598</c:v>
                </c:pt>
                <c:pt idx="43110">
                  <c:v>199501955.710473</c:v>
                </c:pt>
                <c:pt idx="43111">
                  <c:v>199577098.62842199</c:v>
                </c:pt>
                <c:pt idx="43112">
                  <c:v>199652208.684149</c:v>
                </c:pt>
                <c:pt idx="43113">
                  <c:v>199727285.90055501</c:v>
                </c:pt>
                <c:pt idx="43114">
                  <c:v>199802330.30050999</c:v>
                </c:pt>
                <c:pt idx="43115">
                  <c:v>199877341.90685102</c:v>
                </c:pt>
                <c:pt idx="43116">
                  <c:v>199952320.74238196</c:v>
                </c:pt>
                <c:pt idx="43117">
                  <c:v>200027266.82987604</c:v>
                </c:pt>
                <c:pt idx="43118">
                  <c:v>200102180.19207299</c:v>
                </c:pt>
                <c:pt idx="43119">
                  <c:v>200177060.85168099</c:v>
                </c:pt>
                <c:pt idx="43120">
                  <c:v>200251908.831377</c:v>
                </c:pt>
                <c:pt idx="43121">
                  <c:v>200326724.15380499</c:v>
                </c:pt>
                <c:pt idx="43122">
                  <c:v>200401506.84157696</c:v>
                </c:pt>
                <c:pt idx="43123">
                  <c:v>200476256.917274</c:v>
                </c:pt>
                <c:pt idx="43124">
                  <c:v>200550974.40344399</c:v>
                </c:pt>
                <c:pt idx="43125">
                  <c:v>200625659.32260504</c:v>
                </c:pt>
                <c:pt idx="43126">
                  <c:v>200700311.69724199</c:v>
                </c:pt>
                <c:pt idx="43127">
                  <c:v>200774931.549808</c:v>
                </c:pt>
                <c:pt idx="43128">
                  <c:v>200849518.90272599</c:v>
                </c:pt>
                <c:pt idx="43129">
                  <c:v>200924073.77838695</c:v>
                </c:pt>
                <c:pt idx="43130">
                  <c:v>200998596.19915101</c:v>
                </c:pt>
                <c:pt idx="43131">
                  <c:v>201073086.187345</c:v>
                </c:pt>
                <c:pt idx="43132">
                  <c:v>201147543.76526698</c:v>
                </c:pt>
                <c:pt idx="43133">
                  <c:v>201221968.95518199</c:v>
                </c:pt>
                <c:pt idx="43134">
                  <c:v>201296361.77932596</c:v>
                </c:pt>
                <c:pt idx="43135">
                  <c:v>201370722.25990099</c:v>
                </c:pt>
                <c:pt idx="43136">
                  <c:v>201445050.419081</c:v>
                </c:pt>
                <c:pt idx="43137">
                  <c:v>201519346.27900696</c:v>
                </c:pt>
                <c:pt idx="43138">
                  <c:v>201593609.86178896</c:v>
                </c:pt>
                <c:pt idx="43139">
                  <c:v>201667841.189509</c:v>
                </c:pt>
                <c:pt idx="43140">
                  <c:v>201742040.28421602</c:v>
                </c:pt>
                <c:pt idx="43141">
                  <c:v>201816207.16792798</c:v>
                </c:pt>
                <c:pt idx="43142">
                  <c:v>201890341.86263302</c:v>
                </c:pt>
                <c:pt idx="43143">
                  <c:v>201964444.390288</c:v>
                </c:pt>
                <c:pt idx="43144">
                  <c:v>202038514.77282199</c:v>
                </c:pt>
                <c:pt idx="43145">
                  <c:v>202112553.03213</c:v>
                </c:pt>
                <c:pt idx="43146">
                  <c:v>202186559.190079</c:v>
                </c:pt>
                <c:pt idx="43147">
                  <c:v>202260533.26850498</c:v>
                </c:pt>
                <c:pt idx="43148">
                  <c:v>202334475.28921303</c:v>
                </c:pt>
                <c:pt idx="43149">
                  <c:v>202408385.27397996</c:v>
                </c:pt>
                <c:pt idx="43150">
                  <c:v>202482263.24454996</c:v>
                </c:pt>
                <c:pt idx="43151">
                  <c:v>202556109.22263899</c:v>
                </c:pt>
                <c:pt idx="43152">
                  <c:v>202629923.22993299</c:v>
                </c:pt>
                <c:pt idx="43153">
                  <c:v>202703705.28808698</c:v>
                </c:pt>
                <c:pt idx="43154">
                  <c:v>202777455.41872698</c:v>
                </c:pt>
                <c:pt idx="43155">
                  <c:v>202851173.64344898</c:v>
                </c:pt>
                <c:pt idx="43156">
                  <c:v>202924859.98381802</c:v>
                </c:pt>
                <c:pt idx="43157">
                  <c:v>202998514.461373</c:v>
                </c:pt>
                <c:pt idx="43158">
                  <c:v>203072137.09761801</c:v>
                </c:pt>
                <c:pt idx="43159">
                  <c:v>203145727.91403201</c:v>
                </c:pt>
                <c:pt idx="43160">
                  <c:v>203219286.932062</c:v>
                </c:pt>
                <c:pt idx="43161">
                  <c:v>203292814.17312697</c:v>
                </c:pt>
                <c:pt idx="43162">
                  <c:v>203366309.65861601</c:v>
                </c:pt>
                <c:pt idx="43163">
                  <c:v>203439773.409888</c:v>
                </c:pt>
                <c:pt idx="43164">
                  <c:v>203513205.44827399</c:v>
                </c:pt>
                <c:pt idx="43165">
                  <c:v>203586605.795075</c:v>
                </c:pt>
                <c:pt idx="43166">
                  <c:v>203659974.47156298</c:v>
                </c:pt>
                <c:pt idx="43167">
                  <c:v>203733311.49898198</c:v>
                </c:pt>
                <c:pt idx="43168">
                  <c:v>203806616.89854398</c:v>
                </c:pt>
                <c:pt idx="43169">
                  <c:v>203879890.69143599</c:v>
                </c:pt>
                <c:pt idx="43170">
                  <c:v>203953132.89881304</c:v>
                </c:pt>
                <c:pt idx="43171">
                  <c:v>204026343.54180199</c:v>
                </c:pt>
                <c:pt idx="43172">
                  <c:v>204099522.64150196</c:v>
                </c:pt>
                <c:pt idx="43173">
                  <c:v>204172670.21898293</c:v>
                </c:pt>
                <c:pt idx="43174">
                  <c:v>204245786.29528597</c:v>
                </c:pt>
                <c:pt idx="43175">
                  <c:v>204318870.89142299</c:v>
                </c:pt>
                <c:pt idx="43176">
                  <c:v>204391924.02837798</c:v>
                </c:pt>
                <c:pt idx="43177">
                  <c:v>204464945.72710696</c:v>
                </c:pt>
                <c:pt idx="43178">
                  <c:v>204537936.00853598</c:v>
                </c:pt>
                <c:pt idx="43179">
                  <c:v>204610894.893565</c:v>
                </c:pt>
                <c:pt idx="43180">
                  <c:v>204683822.40306199</c:v>
                </c:pt>
                <c:pt idx="43181">
                  <c:v>204756718.55787203</c:v>
                </c:pt>
                <c:pt idx="43182">
                  <c:v>204829583.37880599</c:v>
                </c:pt>
                <c:pt idx="43183">
                  <c:v>204902416.88665107</c:v>
                </c:pt>
                <c:pt idx="43184">
                  <c:v>204975219.10216397</c:v>
                </c:pt>
                <c:pt idx="43185">
                  <c:v>205047990.04607499</c:v>
                </c:pt>
                <c:pt idx="43186">
                  <c:v>205120729.73908597</c:v>
                </c:pt>
                <c:pt idx="43187">
                  <c:v>205193438.20186898</c:v>
                </c:pt>
                <c:pt idx="43188">
                  <c:v>205266115.45506999</c:v>
                </c:pt>
                <c:pt idx="43189">
                  <c:v>205338761.51930797</c:v>
                </c:pt>
                <c:pt idx="43190">
                  <c:v>205411376.41517198</c:v>
                </c:pt>
                <c:pt idx="43191">
                  <c:v>205483960.163225</c:v>
                </c:pt>
                <c:pt idx="43192">
                  <c:v>205556512.78400099</c:v>
                </c:pt>
                <c:pt idx="43193">
                  <c:v>205629034.29800797</c:v>
                </c:pt>
                <c:pt idx="43194">
                  <c:v>205701524.72572598</c:v>
                </c:pt>
                <c:pt idx="43195">
                  <c:v>205773984.08760503</c:v>
                </c:pt>
                <c:pt idx="43196">
                  <c:v>205846412.40407202</c:v>
                </c:pt>
                <c:pt idx="43197">
                  <c:v>205918809.69552296</c:v>
                </c:pt>
                <c:pt idx="43198">
                  <c:v>205991175.982328</c:v>
                </c:pt>
                <c:pt idx="43199">
                  <c:v>206063511.28483003</c:v>
                </c:pt>
                <c:pt idx="43200">
                  <c:v>206135815.62334496</c:v>
                </c:pt>
                <c:pt idx="43201">
                  <c:v>206208089.01815996</c:v>
                </c:pt>
                <c:pt idx="43202">
                  <c:v>206280331.48953703</c:v>
                </c:pt>
                <c:pt idx="43203">
                  <c:v>206352543.05770999</c:v>
                </c:pt>
                <c:pt idx="43204">
                  <c:v>206424723.74288696</c:v>
                </c:pt>
                <c:pt idx="43205">
                  <c:v>206496873.565247</c:v>
                </c:pt>
                <c:pt idx="43206">
                  <c:v>206568992.54494399</c:v>
                </c:pt>
                <c:pt idx="43207">
                  <c:v>206641080.70210397</c:v>
                </c:pt>
                <c:pt idx="43208">
                  <c:v>206713138.05682704</c:v>
                </c:pt>
                <c:pt idx="43209">
                  <c:v>206785164.62918597</c:v>
                </c:pt>
                <c:pt idx="43210">
                  <c:v>206857160.43922701</c:v>
                </c:pt>
                <c:pt idx="43211">
                  <c:v>206929125.50696999</c:v>
                </c:pt>
                <c:pt idx="43212">
                  <c:v>207001059.85240802</c:v>
                </c:pt>
                <c:pt idx="43213">
                  <c:v>207072963.495507</c:v>
                </c:pt>
                <c:pt idx="43214">
                  <c:v>207144836.45620802</c:v>
                </c:pt>
                <c:pt idx="43215">
                  <c:v>207216678.75442401</c:v>
                </c:pt>
                <c:pt idx="43216">
                  <c:v>207288490.41004199</c:v>
                </c:pt>
                <c:pt idx="43217">
                  <c:v>207360271.44292301</c:v>
                </c:pt>
                <c:pt idx="43218">
                  <c:v>207432021.87290299</c:v>
                </c:pt>
                <c:pt idx="43219">
                  <c:v>207503741.71978998</c:v>
                </c:pt>
                <c:pt idx="43220">
                  <c:v>207575431.00336498</c:v>
                </c:pt>
                <c:pt idx="43221">
                  <c:v>207647089.74338594</c:v>
                </c:pt>
                <c:pt idx="43222">
                  <c:v>207718717.95958099</c:v>
                </c:pt>
                <c:pt idx="43223">
                  <c:v>207790315.671657</c:v>
                </c:pt>
                <c:pt idx="43224">
                  <c:v>207861882.89929003</c:v>
                </c:pt>
                <c:pt idx="43225">
                  <c:v>207933419.66213301</c:v>
                </c:pt>
                <c:pt idx="43226">
                  <c:v>208004925.97981304</c:v>
                </c:pt>
                <c:pt idx="43227">
                  <c:v>208076401.87192896</c:v>
                </c:pt>
                <c:pt idx="43228">
                  <c:v>208147847.35805801</c:v>
                </c:pt>
                <c:pt idx="43229">
                  <c:v>208219262.457748</c:v>
                </c:pt>
                <c:pt idx="43230">
                  <c:v>208290647.190523</c:v>
                </c:pt>
                <c:pt idx="43231">
                  <c:v>208362001.57587999</c:v>
                </c:pt>
                <c:pt idx="43232">
                  <c:v>208433325.63329199</c:v>
                </c:pt>
                <c:pt idx="43233">
                  <c:v>208504619.38220704</c:v>
                </c:pt>
                <c:pt idx="43234">
                  <c:v>208575882.842044</c:v>
                </c:pt>
                <c:pt idx="43235">
                  <c:v>208647116.03220201</c:v>
                </c:pt>
                <c:pt idx="43236">
                  <c:v>208718318.972049</c:v>
                </c:pt>
                <c:pt idx="43237">
                  <c:v>208789491.68093202</c:v>
                </c:pt>
                <c:pt idx="43238">
                  <c:v>208860634.17816997</c:v>
                </c:pt>
                <c:pt idx="43239">
                  <c:v>208931746.48305899</c:v>
                </c:pt>
                <c:pt idx="43240">
                  <c:v>209002828.61486799</c:v>
                </c:pt>
                <c:pt idx="43241">
                  <c:v>209073880.59284201</c:v>
                </c:pt>
                <c:pt idx="43242">
                  <c:v>209144902.43619999</c:v>
                </c:pt>
                <c:pt idx="43243">
                  <c:v>209215894.16413799</c:v>
                </c:pt>
                <c:pt idx="43244">
                  <c:v>209286855.79582399</c:v>
                </c:pt>
                <c:pt idx="43245">
                  <c:v>209357787.35040402</c:v>
                </c:pt>
                <c:pt idx="43246">
                  <c:v>209428688.84699699</c:v>
                </c:pt>
                <c:pt idx="43247">
                  <c:v>209499560.30469802</c:v>
                </c:pt>
                <c:pt idx="43248">
                  <c:v>209570401.74257797</c:v>
                </c:pt>
                <c:pt idx="43249">
                  <c:v>209641213.179681</c:v>
                </c:pt>
                <c:pt idx="43250">
                  <c:v>209711994.63503</c:v>
                </c:pt>
                <c:pt idx="43251">
                  <c:v>209782746.12762001</c:v>
                </c:pt>
                <c:pt idx="43252">
                  <c:v>209853467.67642301</c:v>
                </c:pt>
                <c:pt idx="43253">
                  <c:v>209924159.300385</c:v>
                </c:pt>
                <c:pt idx="43254">
                  <c:v>209994821.01842996</c:v>
                </c:pt>
                <c:pt idx="43255">
                  <c:v>210065452.84945601</c:v>
                </c:pt>
                <c:pt idx="43256">
                  <c:v>210136054.81233701</c:v>
                </c:pt>
                <c:pt idx="43257">
                  <c:v>210206626.92592201</c:v>
                </c:pt>
                <c:pt idx="43258">
                  <c:v>210277169.20903599</c:v>
                </c:pt>
                <c:pt idx="43259">
                  <c:v>210347681.68048</c:v>
                </c:pt>
                <c:pt idx="43260">
                  <c:v>210418164.35903102</c:v>
                </c:pt>
                <c:pt idx="43261">
                  <c:v>210488617.26344198</c:v>
                </c:pt>
                <c:pt idx="43262">
                  <c:v>210559040.41244</c:v>
                </c:pt>
                <c:pt idx="43263">
                  <c:v>210629433.82473102</c:v>
                </c:pt>
                <c:pt idx="43264">
                  <c:v>210699797.51899496</c:v>
                </c:pt>
                <c:pt idx="43265">
                  <c:v>210770131.51388797</c:v>
                </c:pt>
                <c:pt idx="43266">
                  <c:v>210840435.82804301</c:v>
                </c:pt>
                <c:pt idx="43267">
                  <c:v>210910710.48006901</c:v>
                </c:pt>
                <c:pt idx="43268">
                  <c:v>210980955.48854896</c:v>
                </c:pt>
                <c:pt idx="43269">
                  <c:v>211051170.87204501</c:v>
                </c:pt>
                <c:pt idx="43270">
                  <c:v>211121356.649095</c:v>
                </c:pt>
                <c:pt idx="43271">
                  <c:v>211191512.83821201</c:v>
                </c:pt>
                <c:pt idx="43272">
                  <c:v>211261639.45788601</c:v>
                </c:pt>
                <c:pt idx="43273">
                  <c:v>211331736.52658299</c:v>
                </c:pt>
                <c:pt idx="43274">
                  <c:v>211401804.062745</c:v>
                </c:pt>
                <c:pt idx="43275">
                  <c:v>211471842.08479303</c:v>
                </c:pt>
                <c:pt idx="43276">
                  <c:v>211541850.61112195</c:v>
                </c:pt>
                <c:pt idx="43277">
                  <c:v>211611829.66010398</c:v>
                </c:pt>
                <c:pt idx="43278">
                  <c:v>211681779.25008896</c:v>
                </c:pt>
                <c:pt idx="43279">
                  <c:v>211751699.39940104</c:v>
                </c:pt>
                <c:pt idx="43280">
                  <c:v>211821590.12634301</c:v>
                </c:pt>
                <c:pt idx="43281">
                  <c:v>211891451.449195</c:v>
                </c:pt>
                <c:pt idx="43282">
                  <c:v>211961283.38621107</c:v>
                </c:pt>
                <c:pt idx="43283">
                  <c:v>212031085.95562601</c:v>
                </c:pt>
                <c:pt idx="43284">
                  <c:v>212100859.17564797</c:v>
                </c:pt>
                <c:pt idx="43285">
                  <c:v>212170603.064464</c:v>
                </c:pt>
                <c:pt idx="43286">
                  <c:v>212240317.640237</c:v>
                </c:pt>
                <c:pt idx="43287">
                  <c:v>212310002.92110798</c:v>
                </c:pt>
                <c:pt idx="43288">
                  <c:v>212379658.92519501</c:v>
                </c:pt>
                <c:pt idx="43289">
                  <c:v>212449285.670591</c:v>
                </c:pt>
                <c:pt idx="43290">
                  <c:v>212518883.17536998</c:v>
                </c:pt>
                <c:pt idx="43291">
                  <c:v>212588451.45758</c:v>
                </c:pt>
                <c:pt idx="43292">
                  <c:v>212657990.535247</c:v>
                </c:pt>
                <c:pt idx="43293">
                  <c:v>212727500.42637503</c:v>
                </c:pt>
                <c:pt idx="43294">
                  <c:v>212796981.14894396</c:v>
                </c:pt>
                <c:pt idx="43295">
                  <c:v>212866432.72091299</c:v>
                </c:pt>
                <c:pt idx="43296">
                  <c:v>212935855.160218</c:v>
                </c:pt>
                <c:pt idx="43297">
                  <c:v>213005248.48477104</c:v>
                </c:pt>
                <c:pt idx="43298">
                  <c:v>213074612.71246296</c:v>
                </c:pt>
                <c:pt idx="43299">
                  <c:v>213143947.86116198</c:v>
                </c:pt>
                <c:pt idx="43300">
                  <c:v>213213253.948713</c:v>
                </c:pt>
                <c:pt idx="43301">
                  <c:v>213282530.99294099</c:v>
                </c:pt>
                <c:pt idx="43302">
                  <c:v>213351779.01164496</c:v>
                </c:pt>
                <c:pt idx="43303">
                  <c:v>213420998.02260402</c:v>
                </c:pt>
                <c:pt idx="43304">
                  <c:v>213490188.04357597</c:v>
                </c:pt>
                <c:pt idx="43305">
                  <c:v>213559349.09229299</c:v>
                </c:pt>
                <c:pt idx="43306">
                  <c:v>213628481.18646801</c:v>
                </c:pt>
                <c:pt idx="43307">
                  <c:v>213697584.34379101</c:v>
                </c:pt>
                <c:pt idx="43308">
                  <c:v>213766658.581929</c:v>
                </c:pt>
                <c:pt idx="43309">
                  <c:v>213835703.91852897</c:v>
                </c:pt>
                <c:pt idx="43310">
                  <c:v>213904720.37121299</c:v>
                </c:pt>
                <c:pt idx="43311">
                  <c:v>213973707.95758399</c:v>
                </c:pt>
                <c:pt idx="43312">
                  <c:v>214042666.69521999</c:v>
                </c:pt>
                <c:pt idx="43313">
                  <c:v>214111596.60168096</c:v>
                </c:pt>
                <c:pt idx="43314">
                  <c:v>214180497.69450301</c:v>
                </c:pt>
                <c:pt idx="43315">
                  <c:v>214249369.99119797</c:v>
                </c:pt>
                <c:pt idx="43316">
                  <c:v>214318213.50926101</c:v>
                </c:pt>
                <c:pt idx="43317">
                  <c:v>214387028.26616096</c:v>
                </c:pt>
                <c:pt idx="43318">
                  <c:v>214455814.27934796</c:v>
                </c:pt>
                <c:pt idx="43319">
                  <c:v>214524571.56624901</c:v>
                </c:pt>
                <c:pt idx="43320">
                  <c:v>214593300.14427099</c:v>
                </c:pt>
                <c:pt idx="43321">
                  <c:v>214662000.03079599</c:v>
                </c:pt>
                <c:pt idx="43322">
                  <c:v>214730671.24318895</c:v>
                </c:pt>
                <c:pt idx="43323">
                  <c:v>214799313.79878998</c:v>
                </c:pt>
                <c:pt idx="43324">
                  <c:v>214867927.714919</c:v>
                </c:pt>
                <c:pt idx="43325">
                  <c:v>214936513.008874</c:v>
                </c:pt>
                <c:pt idx="43326">
                  <c:v>215005069.697934</c:v>
                </c:pt>
                <c:pt idx="43327">
                  <c:v>215073597.79935199</c:v>
                </c:pt>
                <c:pt idx="43328">
                  <c:v>215142097.330365</c:v>
                </c:pt>
                <c:pt idx="43329">
                  <c:v>215210568.30818397</c:v>
                </c:pt>
                <c:pt idx="43330">
                  <c:v>215279010.75000301</c:v>
                </c:pt>
                <c:pt idx="43331">
                  <c:v>215347424.67299199</c:v>
                </c:pt>
                <c:pt idx="43332">
                  <c:v>215415810.0943</c:v>
                </c:pt>
                <c:pt idx="43333">
                  <c:v>215484167.03105599</c:v>
                </c:pt>
                <c:pt idx="43334">
                  <c:v>215552495.50036898</c:v>
                </c:pt>
                <c:pt idx="43335">
                  <c:v>215620795.51932397</c:v>
                </c:pt>
                <c:pt idx="43336">
                  <c:v>215689067.104987</c:v>
                </c:pt>
                <c:pt idx="43337">
                  <c:v>215757310.27440301</c:v>
                </c:pt>
                <c:pt idx="43338">
                  <c:v>215825525.044595</c:v>
                </c:pt>
                <c:pt idx="43339">
                  <c:v>215893711.432567</c:v>
                </c:pt>
                <c:pt idx="43340">
                  <c:v>215961869.45530099</c:v>
                </c:pt>
                <c:pt idx="43341">
                  <c:v>216029999.12975699</c:v>
                </c:pt>
                <c:pt idx="43342">
                  <c:v>216098100.47287703</c:v>
                </c:pt>
                <c:pt idx="43343">
                  <c:v>216166173.50158098</c:v>
                </c:pt>
                <c:pt idx="43344">
                  <c:v>216234218.23276797</c:v>
                </c:pt>
                <c:pt idx="43345">
                  <c:v>216302234.68331599</c:v>
                </c:pt>
                <c:pt idx="43346">
                  <c:v>216370222.870083</c:v>
                </c:pt>
                <c:pt idx="43347">
                  <c:v>216438182.809908</c:v>
                </c:pt>
                <c:pt idx="43348">
                  <c:v>216506114.51960599</c:v>
                </c:pt>
                <c:pt idx="43349">
                  <c:v>216574018.015975</c:v>
                </c:pt>
                <c:pt idx="43350">
                  <c:v>216641893.31579</c:v>
                </c:pt>
                <c:pt idx="43351">
                  <c:v>216709740.435808</c:v>
                </c:pt>
                <c:pt idx="43352">
                  <c:v>216777559.39276299</c:v>
                </c:pt>
                <c:pt idx="43353">
                  <c:v>216845350.20337096</c:v>
                </c:pt>
                <c:pt idx="43354">
                  <c:v>216913112.88432503</c:v>
                </c:pt>
                <c:pt idx="43355">
                  <c:v>216980847.45230201</c:v>
                </c:pt>
                <c:pt idx="43356">
                  <c:v>217048553.92395499</c:v>
                </c:pt>
                <c:pt idx="43357">
                  <c:v>217116232.315918</c:v>
                </c:pt>
                <c:pt idx="43358">
                  <c:v>217183882.644804</c:v>
                </c:pt>
                <c:pt idx="43359">
                  <c:v>217251504.92720899</c:v>
                </c:pt>
                <c:pt idx="43360">
                  <c:v>217319099.17970496</c:v>
                </c:pt>
                <c:pt idx="43361">
                  <c:v>217386665.41884696</c:v>
                </c:pt>
                <c:pt idx="43362">
                  <c:v>217454203.66116697</c:v>
                </c:pt>
                <c:pt idx="43363">
                  <c:v>217521713.923181</c:v>
                </c:pt>
                <c:pt idx="43364">
                  <c:v>217589196.22138196</c:v>
                </c:pt>
                <c:pt idx="43365">
                  <c:v>217656650.57224301</c:v>
                </c:pt>
                <c:pt idx="43366">
                  <c:v>217724076.99222001</c:v>
                </c:pt>
                <c:pt idx="43367">
                  <c:v>217791475.49774501</c:v>
                </c:pt>
                <c:pt idx="43368">
                  <c:v>217858846.10523501</c:v>
                </c:pt>
                <c:pt idx="43369">
                  <c:v>217926188.83108398</c:v>
                </c:pt>
                <c:pt idx="43370">
                  <c:v>217993503.69166598</c:v>
                </c:pt>
                <c:pt idx="43371">
                  <c:v>218060790.70333797</c:v>
                </c:pt>
                <c:pt idx="43372">
                  <c:v>218128049.88243502</c:v>
                </c:pt>
                <c:pt idx="43373">
                  <c:v>218195281.24527398</c:v>
                </c:pt>
                <c:pt idx="43374">
                  <c:v>218262484.80815101</c:v>
                </c:pt>
                <c:pt idx="43375">
                  <c:v>218329660.58734301</c:v>
                </c:pt>
                <c:pt idx="43376">
                  <c:v>218396808.59910798</c:v>
                </c:pt>
                <c:pt idx="43377">
                  <c:v>218463928.85968503</c:v>
                </c:pt>
                <c:pt idx="43378">
                  <c:v>218531021.38529202</c:v>
                </c:pt>
                <c:pt idx="43379">
                  <c:v>218598086.19212797</c:v>
                </c:pt>
                <c:pt idx="43380">
                  <c:v>218665123.29637399</c:v>
                </c:pt>
                <c:pt idx="43381">
                  <c:v>218732132.71418998</c:v>
                </c:pt>
                <c:pt idx="43382">
                  <c:v>218799114.46171799</c:v>
                </c:pt>
                <c:pt idx="43383">
                  <c:v>218866068.55508101</c:v>
                </c:pt>
                <c:pt idx="43384">
                  <c:v>218932995.01038098</c:v>
                </c:pt>
                <c:pt idx="43385">
                  <c:v>218999893.843701</c:v>
                </c:pt>
                <c:pt idx="43386">
                  <c:v>219066765.07110795</c:v>
                </c:pt>
                <c:pt idx="43387">
                  <c:v>219133608.70864597</c:v>
                </c:pt>
                <c:pt idx="43388">
                  <c:v>219200424.77234197</c:v>
                </c:pt>
                <c:pt idx="43389">
                  <c:v>219267213.27820298</c:v>
                </c:pt>
                <c:pt idx="43390">
                  <c:v>219333974.242219</c:v>
                </c:pt>
                <c:pt idx="43391">
                  <c:v>219400707.68035799</c:v>
                </c:pt>
                <c:pt idx="43392">
                  <c:v>219467413.60857198</c:v>
                </c:pt>
                <c:pt idx="43393">
                  <c:v>219534092.04279199</c:v>
                </c:pt>
                <c:pt idx="43394">
                  <c:v>219600742.99893001</c:v>
                </c:pt>
                <c:pt idx="43395">
                  <c:v>219667366.49288103</c:v>
                </c:pt>
                <c:pt idx="43396">
                  <c:v>219733962.540521</c:v>
                </c:pt>
                <c:pt idx="43397">
                  <c:v>219800531.15770501</c:v>
                </c:pt>
                <c:pt idx="43398">
                  <c:v>219867072.36027104</c:v>
                </c:pt>
                <c:pt idx="43399">
                  <c:v>219933586.16403899</c:v>
                </c:pt>
                <c:pt idx="43400">
                  <c:v>220000072.58480904</c:v>
                </c:pt>
                <c:pt idx="43401">
                  <c:v>220066531.63836196</c:v>
                </c:pt>
                <c:pt idx="43402">
                  <c:v>220132963.340462</c:v>
                </c:pt>
                <c:pt idx="43403">
                  <c:v>220199367.70685303</c:v>
                </c:pt>
                <c:pt idx="43404">
                  <c:v>220265744.753261</c:v>
                </c:pt>
                <c:pt idx="43405">
                  <c:v>220332094.495395</c:v>
                </c:pt>
                <c:pt idx="43406">
                  <c:v>220398416.94894198</c:v>
                </c:pt>
                <c:pt idx="43407">
                  <c:v>220464712.12957501</c:v>
                </c:pt>
                <c:pt idx="43408">
                  <c:v>220530980.052944</c:v>
                </c:pt>
                <c:pt idx="43409">
                  <c:v>220597220.734685</c:v>
                </c:pt>
                <c:pt idx="43410">
                  <c:v>220663434.19041201</c:v>
                </c:pt>
                <c:pt idx="43411">
                  <c:v>220729620.43572199</c:v>
                </c:pt>
                <c:pt idx="43412">
                  <c:v>220795779.48619601</c:v>
                </c:pt>
                <c:pt idx="43413">
                  <c:v>220861911.35739303</c:v>
                </c:pt>
                <c:pt idx="43414">
                  <c:v>220928016.06485704</c:v>
                </c:pt>
                <c:pt idx="43415">
                  <c:v>220994093.62411103</c:v>
                </c:pt>
                <c:pt idx="43416">
                  <c:v>221060144.05066299</c:v>
                </c:pt>
                <c:pt idx="43417">
                  <c:v>221126167.35999903</c:v>
                </c:pt>
                <c:pt idx="43418">
                  <c:v>221192163.56759101</c:v>
                </c:pt>
                <c:pt idx="43419">
                  <c:v>221258132.68889001</c:v>
                </c:pt>
                <c:pt idx="43420">
                  <c:v>221324074.73932996</c:v>
                </c:pt>
                <c:pt idx="43421">
                  <c:v>221389989.73432797</c:v>
                </c:pt>
                <c:pt idx="43422">
                  <c:v>221455877.689282</c:v>
                </c:pt>
                <c:pt idx="43423">
                  <c:v>221521738.619571</c:v>
                </c:pt>
                <c:pt idx="43424">
                  <c:v>221587572.54055896</c:v>
                </c:pt>
                <c:pt idx="43425">
                  <c:v>221653379.46758896</c:v>
                </c:pt>
                <c:pt idx="43426">
                  <c:v>221719159.41598797</c:v>
                </c:pt>
                <c:pt idx="43427">
                  <c:v>221784912.40106598</c:v>
                </c:pt>
                <c:pt idx="43428">
                  <c:v>221850638.43811399</c:v>
                </c:pt>
                <c:pt idx="43429">
                  <c:v>221916337.542404</c:v>
                </c:pt>
                <c:pt idx="43430">
                  <c:v>221982009.72919199</c:v>
                </c:pt>
                <c:pt idx="43431">
                  <c:v>222047655.01371798</c:v>
                </c:pt>
                <c:pt idx="43432">
                  <c:v>222113273.41119996</c:v>
                </c:pt>
                <c:pt idx="43433">
                  <c:v>222178864.93684202</c:v>
                </c:pt>
                <c:pt idx="43434">
                  <c:v>222244429.60583001</c:v>
                </c:pt>
                <c:pt idx="43435">
                  <c:v>222309967.43333</c:v>
                </c:pt>
                <c:pt idx="43436">
                  <c:v>222375478.43449402</c:v>
                </c:pt>
                <c:pt idx="43437">
                  <c:v>222440962.62445304</c:v>
                </c:pt>
                <c:pt idx="43438">
                  <c:v>222506420.01832396</c:v>
                </c:pt>
                <c:pt idx="43439">
                  <c:v>222571850.631203</c:v>
                </c:pt>
                <c:pt idx="43440">
                  <c:v>222637254.47817296</c:v>
                </c:pt>
                <c:pt idx="43441">
                  <c:v>222702631.57429501</c:v>
                </c:pt>
                <c:pt idx="43442">
                  <c:v>222767981.93461502</c:v>
                </c:pt>
                <c:pt idx="43443">
                  <c:v>222833305.57416296</c:v>
                </c:pt>
                <c:pt idx="43444">
                  <c:v>222898602.50795001</c:v>
                </c:pt>
                <c:pt idx="43445">
                  <c:v>222963872.75096896</c:v>
                </c:pt>
                <c:pt idx="43446">
                  <c:v>223029116.31819698</c:v>
                </c:pt>
                <c:pt idx="43447">
                  <c:v>223094333.224594</c:v>
                </c:pt>
                <c:pt idx="43448">
                  <c:v>223159523.48510399</c:v>
                </c:pt>
                <c:pt idx="43449">
                  <c:v>223224687.11465001</c:v>
                </c:pt>
                <c:pt idx="43450">
                  <c:v>223289824.12814096</c:v>
                </c:pt>
                <c:pt idx="43451">
                  <c:v>223354934.54047</c:v>
                </c:pt>
                <c:pt idx="43452">
                  <c:v>223420018.36650899</c:v>
                </c:pt>
                <c:pt idx="43453">
                  <c:v>223485075.621117</c:v>
                </c:pt>
                <c:pt idx="43454">
                  <c:v>223550106.319134</c:v>
                </c:pt>
                <c:pt idx="43455">
                  <c:v>223615110.47538197</c:v>
                </c:pt>
                <c:pt idx="43456">
                  <c:v>223680088.104669</c:v>
                </c:pt>
                <c:pt idx="43457">
                  <c:v>223745039.22178498</c:v>
                </c:pt>
                <c:pt idx="43458">
                  <c:v>223809963.84150198</c:v>
                </c:pt>
                <c:pt idx="43459">
                  <c:v>223874861.97857496</c:v>
                </c:pt>
                <c:pt idx="43460">
                  <c:v>223939733.64774498</c:v>
                </c:pt>
                <c:pt idx="43461">
                  <c:v>224004578.86373401</c:v>
                </c:pt>
                <c:pt idx="43462">
                  <c:v>224069397.64124697</c:v>
                </c:pt>
                <c:pt idx="43463">
                  <c:v>224134189.99497303</c:v>
                </c:pt>
                <c:pt idx="43464">
                  <c:v>224198955.939585</c:v>
                </c:pt>
                <c:pt idx="43465">
                  <c:v>224263695.48973903</c:v>
                </c:pt>
                <c:pt idx="43466">
                  <c:v>224328408.66007301</c:v>
                </c:pt>
                <c:pt idx="43467">
                  <c:v>224393095.46521103</c:v>
                </c:pt>
                <c:pt idx="43468">
                  <c:v>224457755.91975701</c:v>
                </c:pt>
                <c:pt idx="43469">
                  <c:v>224522390.03830296</c:v>
                </c:pt>
                <c:pt idx="43470">
                  <c:v>224586997.83541903</c:v>
                </c:pt>
                <c:pt idx="43471">
                  <c:v>224651579.32566401</c:v>
                </c:pt>
                <c:pt idx="43472">
                  <c:v>224716134.523577</c:v>
                </c:pt>
                <c:pt idx="43473">
                  <c:v>224780663.443681</c:v>
                </c:pt>
                <c:pt idx="43474">
                  <c:v>224845166.100485</c:v>
                </c:pt>
                <c:pt idx="43475">
                  <c:v>224909642.50847799</c:v>
                </c:pt>
                <c:pt idx="43476">
                  <c:v>224974092.682136</c:v>
                </c:pt>
                <c:pt idx="43477">
                  <c:v>225038516.63591701</c:v>
                </c:pt>
                <c:pt idx="43478">
                  <c:v>225102914.38426203</c:v>
                </c:pt>
                <c:pt idx="43479">
                  <c:v>225167285.94159797</c:v>
                </c:pt>
                <c:pt idx="43480">
                  <c:v>225231631.32233402</c:v>
                </c:pt>
                <c:pt idx="43481">
                  <c:v>225295950.54086399</c:v>
                </c:pt>
                <c:pt idx="43482">
                  <c:v>225360243.61156493</c:v>
                </c:pt>
                <c:pt idx="43483">
                  <c:v>225424510.54879797</c:v>
                </c:pt>
                <c:pt idx="43484">
                  <c:v>225488751.36690703</c:v>
                </c:pt>
                <c:pt idx="43485">
                  <c:v>225552966.08022299</c:v>
                </c:pt>
                <c:pt idx="43486">
                  <c:v>225617154.70305696</c:v>
                </c:pt>
                <c:pt idx="43487">
                  <c:v>225681317.24970698</c:v>
                </c:pt>
                <c:pt idx="43488">
                  <c:v>225745453.73445401</c:v>
                </c:pt>
                <c:pt idx="43489">
                  <c:v>225809564.17156196</c:v>
                </c:pt>
                <c:pt idx="43490">
                  <c:v>225873648.57528096</c:v>
                </c:pt>
                <c:pt idx="43491">
                  <c:v>225937706.95984304</c:v>
                </c:pt>
                <c:pt idx="43492">
                  <c:v>226001739.33946601</c:v>
                </c:pt>
                <c:pt idx="43493">
                  <c:v>226065745.72835198</c:v>
                </c:pt>
                <c:pt idx="43494">
                  <c:v>226129726.14068496</c:v>
                </c:pt>
                <c:pt idx="43495">
                  <c:v>226193680.59063503</c:v>
                </c:pt>
                <c:pt idx="43496">
                  <c:v>226257609.09235701</c:v>
                </c:pt>
                <c:pt idx="43497">
                  <c:v>226321511.659989</c:v>
                </c:pt>
                <c:pt idx="43498">
                  <c:v>226385388.30765304</c:v>
                </c:pt>
                <c:pt idx="43499">
                  <c:v>226449239.049456</c:v>
                </c:pt>
                <c:pt idx="43500">
                  <c:v>226513063.89948899</c:v>
                </c:pt>
                <c:pt idx="43501">
                  <c:v>226576862.87182799</c:v>
                </c:pt>
                <c:pt idx="43502">
                  <c:v>226640635.98053202</c:v>
                </c:pt>
                <c:pt idx="43503">
                  <c:v>226704383.23964599</c:v>
                </c:pt>
                <c:pt idx="43504">
                  <c:v>226768104.66319898</c:v>
                </c:pt>
                <c:pt idx="43505">
                  <c:v>226831800.265205</c:v>
                </c:pt>
                <c:pt idx="43506">
                  <c:v>226895470.05966002</c:v>
                </c:pt>
                <c:pt idx="43507">
                  <c:v>226959114.06054598</c:v>
                </c:pt>
                <c:pt idx="43508">
                  <c:v>227022732.28183201</c:v>
                </c:pt>
                <c:pt idx="43509">
                  <c:v>227086324.73746797</c:v>
                </c:pt>
                <c:pt idx="43510">
                  <c:v>227149891.44138998</c:v>
                </c:pt>
                <c:pt idx="43511">
                  <c:v>227213432.40752</c:v>
                </c:pt>
                <c:pt idx="43512">
                  <c:v>227276947.64976096</c:v>
                </c:pt>
                <c:pt idx="43513">
                  <c:v>227340437.182004</c:v>
                </c:pt>
                <c:pt idx="43514">
                  <c:v>227403901.01812497</c:v>
                </c:pt>
                <c:pt idx="43515">
                  <c:v>227467339.17198098</c:v>
                </c:pt>
                <c:pt idx="43516">
                  <c:v>227530751.65741801</c:v>
                </c:pt>
                <c:pt idx="43517">
                  <c:v>227594138.48826501</c:v>
                </c:pt>
                <c:pt idx="43518">
                  <c:v>227657499.67833397</c:v>
                </c:pt>
                <c:pt idx="43519">
                  <c:v>227720835.24142498</c:v>
                </c:pt>
                <c:pt idx="43520">
                  <c:v>227784145.19132197</c:v>
                </c:pt>
                <c:pt idx="43521">
                  <c:v>227847429.54179198</c:v>
                </c:pt>
                <c:pt idx="43522">
                  <c:v>227910688.30658901</c:v>
                </c:pt>
                <c:pt idx="43523">
                  <c:v>227973921.49945104</c:v>
                </c:pt>
                <c:pt idx="43524">
                  <c:v>228037129.13410199</c:v>
                </c:pt>
                <c:pt idx="43525">
                  <c:v>228100311.22424901</c:v>
                </c:pt>
                <c:pt idx="43526">
                  <c:v>228163467.78358498</c:v>
                </c:pt>
                <c:pt idx="43527">
                  <c:v>228226598.82578999</c:v>
                </c:pt>
                <c:pt idx="43528">
                  <c:v>228289704.36452499</c:v>
                </c:pt>
                <c:pt idx="43529">
                  <c:v>228352784.41343999</c:v>
                </c:pt>
                <c:pt idx="43530">
                  <c:v>228415838.98616901</c:v>
                </c:pt>
                <c:pt idx="43531">
                  <c:v>228478868.096329</c:v>
                </c:pt>
                <c:pt idx="43532">
                  <c:v>228541871.75752398</c:v>
                </c:pt>
                <c:pt idx="43533">
                  <c:v>228604849.983345</c:v>
                </c:pt>
                <c:pt idx="43534">
                  <c:v>228667802.78736398</c:v>
                </c:pt>
                <c:pt idx="43535">
                  <c:v>228730730.18314096</c:v>
                </c:pt>
                <c:pt idx="43536">
                  <c:v>228793632.18422103</c:v>
                </c:pt>
                <c:pt idx="43537">
                  <c:v>228856508.80413499</c:v>
                </c:pt>
                <c:pt idx="43538">
                  <c:v>228919360.05639699</c:v>
                </c:pt>
                <c:pt idx="43539">
                  <c:v>228982185.95450801</c:v>
                </c:pt>
                <c:pt idx="43540">
                  <c:v>229044986.51195398</c:v>
                </c:pt>
                <c:pt idx="43541">
                  <c:v>229107761.74220797</c:v>
                </c:pt>
                <c:pt idx="43542">
                  <c:v>229170511.65872398</c:v>
                </c:pt>
                <c:pt idx="43543">
                  <c:v>229233236.27494696</c:v>
                </c:pt>
                <c:pt idx="43544">
                  <c:v>229295935.604303</c:v>
                </c:pt>
                <c:pt idx="43545">
                  <c:v>229358609.66020599</c:v>
                </c:pt>
                <c:pt idx="43546">
                  <c:v>229421258.45605502</c:v>
                </c:pt>
                <c:pt idx="43547">
                  <c:v>229483882.005234</c:v>
                </c:pt>
                <c:pt idx="43548">
                  <c:v>229546480.32111299</c:v>
                </c:pt>
                <c:pt idx="43549">
                  <c:v>229609053.41704696</c:v>
                </c:pt>
                <c:pt idx="43550">
                  <c:v>229671601.30637801</c:v>
                </c:pt>
                <c:pt idx="43551">
                  <c:v>229734124.00243202</c:v>
                </c:pt>
                <c:pt idx="43552">
                  <c:v>229796621.51852098</c:v>
                </c:pt>
                <c:pt idx="43553">
                  <c:v>229859093.86794499</c:v>
                </c:pt>
                <c:pt idx="43554">
                  <c:v>229921541.06398496</c:v>
                </c:pt>
                <c:pt idx="43555">
                  <c:v>229983963.11991301</c:v>
                </c:pt>
                <c:pt idx="43556">
                  <c:v>230046360.04898298</c:v>
                </c:pt>
                <c:pt idx="43557">
                  <c:v>230108731.86443603</c:v>
                </c:pt>
                <c:pt idx="43558">
                  <c:v>230171078.57949999</c:v>
                </c:pt>
                <c:pt idx="43559">
                  <c:v>230233400.20738596</c:v>
                </c:pt>
                <c:pt idx="43560">
                  <c:v>230295696.76129296</c:v>
                </c:pt>
                <c:pt idx="43561">
                  <c:v>230357968.25440699</c:v>
                </c:pt>
                <c:pt idx="43562">
                  <c:v>230420214.69989601</c:v>
                </c:pt>
                <c:pt idx="43563">
                  <c:v>230482436.110917</c:v>
                </c:pt>
                <c:pt idx="43564">
                  <c:v>230544632.50061303</c:v>
                </c:pt>
                <c:pt idx="43565">
                  <c:v>230606803.88211104</c:v>
                </c:pt>
                <c:pt idx="43566">
                  <c:v>230668950.26852596</c:v>
                </c:pt>
                <c:pt idx="43567">
                  <c:v>230731071.67295799</c:v>
                </c:pt>
                <c:pt idx="43568">
                  <c:v>230793168.108493</c:v>
                </c:pt>
                <c:pt idx="43569">
                  <c:v>230855239.58820301</c:v>
                </c:pt>
                <c:pt idx="43570">
                  <c:v>230917286.12514597</c:v>
                </c:pt>
                <c:pt idx="43571">
                  <c:v>230979307.73236698</c:v>
                </c:pt>
                <c:pt idx="43572">
                  <c:v>231041304.42289704</c:v>
                </c:pt>
                <c:pt idx="43573">
                  <c:v>231103276.20975199</c:v>
                </c:pt>
                <c:pt idx="43574">
                  <c:v>231165223.10593501</c:v>
                </c:pt>
                <c:pt idx="43575">
                  <c:v>231227145.12443504</c:v>
                </c:pt>
                <c:pt idx="43576">
                  <c:v>231289042.27822796</c:v>
                </c:pt>
                <c:pt idx="43577">
                  <c:v>231350914.58027402</c:v>
                </c:pt>
                <c:pt idx="43578">
                  <c:v>231412762.04352298</c:v>
                </c:pt>
                <c:pt idx="43579">
                  <c:v>231474584.68090799</c:v>
                </c:pt>
                <c:pt idx="43580">
                  <c:v>231536382.50534898</c:v>
                </c:pt>
                <c:pt idx="43581">
                  <c:v>231598155.52975303</c:v>
                </c:pt>
                <c:pt idx="43582">
                  <c:v>231659903.76701301</c:v>
                </c:pt>
                <c:pt idx="43583">
                  <c:v>231721627.23001</c:v>
                </c:pt>
                <c:pt idx="43584">
                  <c:v>231783325.93160799</c:v>
                </c:pt>
                <c:pt idx="43585">
                  <c:v>231844999.88466004</c:v>
                </c:pt>
                <c:pt idx="43586">
                  <c:v>231906649.10200599</c:v>
                </c:pt>
                <c:pt idx="43587">
                  <c:v>231968273.59646901</c:v>
                </c:pt>
                <c:pt idx="43588">
                  <c:v>232029873.38086203</c:v>
                </c:pt>
                <c:pt idx="43589">
                  <c:v>232091448.46798399</c:v>
                </c:pt>
                <c:pt idx="43590">
                  <c:v>232152998.87061802</c:v>
                </c:pt>
                <c:pt idx="43591">
                  <c:v>232214524.60153696</c:v>
                </c:pt>
                <c:pt idx="43592">
                  <c:v>232276025.67349896</c:v>
                </c:pt>
                <c:pt idx="43593">
                  <c:v>232337502.09924701</c:v>
                </c:pt>
                <c:pt idx="43594">
                  <c:v>232398953.89151299</c:v>
                </c:pt>
                <c:pt idx="43595">
                  <c:v>232460381.063016</c:v>
                </c:pt>
                <c:pt idx="43596">
                  <c:v>232521783.62645802</c:v>
                </c:pt>
                <c:pt idx="43597">
                  <c:v>232583161.59453303</c:v>
                </c:pt>
                <c:pt idx="43598">
                  <c:v>232644514.97991699</c:v>
                </c:pt>
                <c:pt idx="43599">
                  <c:v>232705843.79527599</c:v>
                </c:pt>
                <c:pt idx="43600">
                  <c:v>232767148.05326</c:v>
                </c:pt>
                <c:pt idx="43601">
                  <c:v>232828427.76650798</c:v>
                </c:pt>
                <c:pt idx="43602">
                  <c:v>232889682.94764501</c:v>
                </c:pt>
                <c:pt idx="43603">
                  <c:v>232950913.609283</c:v>
                </c:pt>
                <c:pt idx="43604">
                  <c:v>233012119.76402</c:v>
                </c:pt>
                <c:pt idx="43605">
                  <c:v>233073301.42444202</c:v>
                </c:pt>
                <c:pt idx="43606">
                  <c:v>233134458.60312098</c:v>
                </c:pt>
                <c:pt idx="43607">
                  <c:v>233195591.31261802</c:v>
                </c:pt>
                <c:pt idx="43608">
                  <c:v>233256699.56547701</c:v>
                </c:pt>
                <c:pt idx="43609">
                  <c:v>233317783.37423304</c:v>
                </c:pt>
                <c:pt idx="43610">
                  <c:v>233378842.751405</c:v>
                </c:pt>
                <c:pt idx="43611">
                  <c:v>233439877.709501</c:v>
                </c:pt>
                <c:pt idx="43612">
                  <c:v>233500888.26101398</c:v>
                </c:pt>
                <c:pt idx="43613">
                  <c:v>233561874.41842696</c:v>
                </c:pt>
                <c:pt idx="43614">
                  <c:v>233622836.19420701</c:v>
                </c:pt>
                <c:pt idx="43615">
                  <c:v>233683773.60081103</c:v>
                </c:pt>
                <c:pt idx="43616">
                  <c:v>233744686.65067899</c:v>
                </c:pt>
                <c:pt idx="43617">
                  <c:v>233805575.35624304</c:v>
                </c:pt>
                <c:pt idx="43618">
                  <c:v>233866439.729918</c:v>
                </c:pt>
                <c:pt idx="43619">
                  <c:v>233927279.784109</c:v>
                </c:pt>
                <c:pt idx="43620">
                  <c:v>233988095.531207</c:v>
                </c:pt>
                <c:pt idx="43621">
                  <c:v>234048886.98359001</c:v>
                </c:pt>
                <c:pt idx="43622">
                  <c:v>234109654.153624</c:v>
                </c:pt>
                <c:pt idx="43623">
                  <c:v>234170397.053662</c:v>
                </c:pt>
                <c:pt idx="43624">
                  <c:v>234231115.69604301</c:v>
                </c:pt>
                <c:pt idx="43625">
                  <c:v>234291810.093095</c:v>
                </c:pt>
                <c:pt idx="43626">
                  <c:v>234352480.25713301</c:v>
                </c:pt>
                <c:pt idx="43627">
                  <c:v>234413126.20045799</c:v>
                </c:pt>
                <c:pt idx="43628">
                  <c:v>234473747.935361</c:v>
                </c:pt>
                <c:pt idx="43629">
                  <c:v>234534345.47411799</c:v>
                </c:pt>
                <c:pt idx="43630">
                  <c:v>234594918.82899201</c:v>
                </c:pt>
                <c:pt idx="43631">
                  <c:v>234655468.012236</c:v>
                </c:pt>
                <c:pt idx="43632">
                  <c:v>234715993.036089</c:v>
                </c:pt>
                <c:pt idx="43633">
                  <c:v>234776493.91277599</c:v>
                </c:pt>
                <c:pt idx="43634">
                  <c:v>234836970.65451303</c:v>
                </c:pt>
                <c:pt idx="43635">
                  <c:v>234897423.27349997</c:v>
                </c:pt>
                <c:pt idx="43636">
                  <c:v>234957851.78192598</c:v>
                </c:pt>
                <c:pt idx="43637">
                  <c:v>235018256.19196698</c:v>
                </c:pt>
                <c:pt idx="43638">
                  <c:v>235078636.51578897</c:v>
                </c:pt>
                <c:pt idx="43639">
                  <c:v>235138992.76554197</c:v>
                </c:pt>
                <c:pt idx="43640">
                  <c:v>235199324.953365</c:v>
                </c:pt>
                <c:pt idx="43641">
                  <c:v>235259633.09138596</c:v>
                </c:pt>
                <c:pt idx="43642">
                  <c:v>235319917.19171798</c:v>
                </c:pt>
                <c:pt idx="43643">
                  <c:v>235380177.26646501</c:v>
                </c:pt>
                <c:pt idx="43644">
                  <c:v>235440413.32771504</c:v>
                </c:pt>
                <c:pt idx="43645">
                  <c:v>235500625.38754699</c:v>
                </c:pt>
                <c:pt idx="43646">
                  <c:v>235560813.45802501</c:v>
                </c:pt>
                <c:pt idx="43647">
                  <c:v>235620977.551202</c:v>
                </c:pt>
                <c:pt idx="43648">
                  <c:v>235681117.67911896</c:v>
                </c:pt>
                <c:pt idx="43649">
                  <c:v>235741233.85380504</c:v>
                </c:pt>
                <c:pt idx="43650">
                  <c:v>235801326.08727601</c:v>
                </c:pt>
                <c:pt idx="43651">
                  <c:v>235861394.391536</c:v>
                </c:pt>
                <c:pt idx="43652">
                  <c:v>235921438.77857596</c:v>
                </c:pt>
                <c:pt idx="43653">
                  <c:v>235981459.26037797</c:v>
                </c:pt>
                <c:pt idx="43654">
                  <c:v>236041455.84890696</c:v>
                </c:pt>
                <c:pt idx="43655">
                  <c:v>236101428.55612099</c:v>
                </c:pt>
                <c:pt idx="43656">
                  <c:v>236161377.393962</c:v>
                </c:pt>
                <c:pt idx="43657">
                  <c:v>236221302.37436101</c:v>
                </c:pt>
                <c:pt idx="43658">
                  <c:v>236281203.50923899</c:v>
                </c:pt>
                <c:pt idx="43659">
                  <c:v>236341080.81050199</c:v>
                </c:pt>
                <c:pt idx="43660">
                  <c:v>236400934.29004598</c:v>
                </c:pt>
                <c:pt idx="43661">
                  <c:v>236460763.95975503</c:v>
                </c:pt>
                <c:pt idx="43662">
                  <c:v>236520569.831498</c:v>
                </c:pt>
                <c:pt idx="43663">
                  <c:v>236580351.917137</c:v>
                </c:pt>
                <c:pt idx="43664">
                  <c:v>236640110.22851798</c:v>
                </c:pt>
                <c:pt idx="43665">
                  <c:v>236699844.77747598</c:v>
                </c:pt>
                <c:pt idx="43666">
                  <c:v>236759555.57583699</c:v>
                </c:pt>
                <c:pt idx="43667">
                  <c:v>236819242.63541099</c:v>
                </c:pt>
                <c:pt idx="43668">
                  <c:v>236878905.967998</c:v>
                </c:pt>
                <c:pt idx="43669">
                  <c:v>236938545.58538696</c:v>
                </c:pt>
                <c:pt idx="43670">
                  <c:v>236998161.499354</c:v>
                </c:pt>
                <c:pt idx="43671">
                  <c:v>237057753.721663</c:v>
                </c:pt>
                <c:pt idx="43672">
                  <c:v>237117322.26406696</c:v>
                </c:pt>
                <c:pt idx="43673">
                  <c:v>237176867.13830796</c:v>
                </c:pt>
                <c:pt idx="43674">
                  <c:v>237236388.35611302</c:v>
                </c:pt>
                <c:pt idx="43675">
                  <c:v>237295885.92920104</c:v>
                </c:pt>
                <c:pt idx="43676">
                  <c:v>237355359.86927801</c:v>
                </c:pt>
                <c:pt idx="43677">
                  <c:v>237414810.18803799</c:v>
                </c:pt>
                <c:pt idx="43678">
                  <c:v>237474236.897163</c:v>
                </c:pt>
                <c:pt idx="43679">
                  <c:v>237533640.00832397</c:v>
                </c:pt>
                <c:pt idx="43680">
                  <c:v>237593019.53317997</c:v>
                </c:pt>
                <c:pt idx="43681">
                  <c:v>237652375.48337901</c:v>
                </c:pt>
                <c:pt idx="43682">
                  <c:v>237711707.87055701</c:v>
                </c:pt>
                <c:pt idx="43683">
                  <c:v>237771016.706337</c:v>
                </c:pt>
                <c:pt idx="43684">
                  <c:v>237830302.002334</c:v>
                </c:pt>
                <c:pt idx="43685">
                  <c:v>237889563.77014795</c:v>
                </c:pt>
                <c:pt idx="43686">
                  <c:v>237948802.02136898</c:v>
                </c:pt>
                <c:pt idx="43687">
                  <c:v>238008016.76757598</c:v>
                </c:pt>
                <c:pt idx="43688">
                  <c:v>238067208.02033499</c:v>
                </c:pt>
                <c:pt idx="43689">
                  <c:v>238126375.79120198</c:v>
                </c:pt>
                <c:pt idx="43690">
                  <c:v>238185520.09171999</c:v>
                </c:pt>
                <c:pt idx="43691">
                  <c:v>238244640.933422</c:v>
                </c:pt>
                <c:pt idx="43692">
                  <c:v>238303738.32782903</c:v>
                </c:pt>
                <c:pt idx="43693">
                  <c:v>238362812.28645203</c:v>
                </c:pt>
                <c:pt idx="43694">
                  <c:v>238421862.82078701</c:v>
                </c:pt>
                <c:pt idx="43695">
                  <c:v>238480889.94232199</c:v>
                </c:pt>
                <c:pt idx="43696">
                  <c:v>238539893.662534</c:v>
                </c:pt>
                <c:pt idx="43697">
                  <c:v>238598873.99288499</c:v>
                </c:pt>
                <c:pt idx="43698">
                  <c:v>238657830.94483003</c:v>
                </c:pt>
                <c:pt idx="43699">
                  <c:v>238716764.52980903</c:v>
                </c:pt>
                <c:pt idx="43700">
                  <c:v>238775674.75925401</c:v>
                </c:pt>
                <c:pt idx="43701">
                  <c:v>238834561.64458397</c:v>
                </c:pt>
                <c:pt idx="43702">
                  <c:v>238893425.19720599</c:v>
                </c:pt>
                <c:pt idx="43703">
                  <c:v>238952265.42851701</c:v>
                </c:pt>
                <c:pt idx="43704">
                  <c:v>239011082.349904</c:v>
                </c:pt>
                <c:pt idx="43705">
                  <c:v>239069875.97273999</c:v>
                </c:pt>
                <c:pt idx="43706">
                  <c:v>239128646.30838898</c:v>
                </c:pt>
                <c:pt idx="43707">
                  <c:v>239187393.368202</c:v>
                </c:pt>
                <c:pt idx="43708">
                  <c:v>239246117.16352198</c:v>
                </c:pt>
                <c:pt idx="43709">
                  <c:v>239304817.705677</c:v>
                </c:pt>
                <c:pt idx="43710">
                  <c:v>239363495.00598797</c:v>
                </c:pt>
                <c:pt idx="43711">
                  <c:v>239422149.07575998</c:v>
                </c:pt>
                <c:pt idx="43712">
                  <c:v>239480779.92629203</c:v>
                </c:pt>
                <c:pt idx="43713">
                  <c:v>239539387.56886896</c:v>
                </c:pt>
                <c:pt idx="43714">
                  <c:v>239597972.01476496</c:v>
                </c:pt>
                <c:pt idx="43715">
                  <c:v>239656533.27524397</c:v>
                </c:pt>
                <c:pt idx="43716">
                  <c:v>239715071.36155999</c:v>
                </c:pt>
                <c:pt idx="43717">
                  <c:v>239773586.28495201</c:v>
                </c:pt>
                <c:pt idx="43718">
                  <c:v>239832078.05665404</c:v>
                </c:pt>
                <c:pt idx="43719">
                  <c:v>239890546.68788299</c:v>
                </c:pt>
                <c:pt idx="43720">
                  <c:v>239948992.18985003</c:v>
                </c:pt>
                <c:pt idx="43721">
                  <c:v>240007414.57375199</c:v>
                </c:pt>
                <c:pt idx="43722">
                  <c:v>240065813.85077703</c:v>
                </c:pt>
                <c:pt idx="43723">
                  <c:v>240124190.03209999</c:v>
                </c:pt>
                <c:pt idx="43724">
                  <c:v>240182543.128887</c:v>
                </c:pt>
                <c:pt idx="43725">
                  <c:v>240240873.15229401</c:v>
                </c:pt>
                <c:pt idx="43726">
                  <c:v>240299180.11346298</c:v>
                </c:pt>
                <c:pt idx="43727">
                  <c:v>240357464.023527</c:v>
                </c:pt>
                <c:pt idx="43728">
                  <c:v>240415724.89361003</c:v>
                </c:pt>
                <c:pt idx="43729">
                  <c:v>240473962.73482201</c:v>
                </c:pt>
                <c:pt idx="43730">
                  <c:v>240532177.558265</c:v>
                </c:pt>
                <c:pt idx="43731">
                  <c:v>240590369.37502798</c:v>
                </c:pt>
                <c:pt idx="43732">
                  <c:v>240648538.19619101</c:v>
                </c:pt>
                <c:pt idx="43733">
                  <c:v>240706684.03282201</c:v>
                </c:pt>
                <c:pt idx="43734">
                  <c:v>240764806.89598</c:v>
                </c:pt>
                <c:pt idx="43735">
                  <c:v>240822906.79671103</c:v>
                </c:pt>
                <c:pt idx="43736">
                  <c:v>240880983.746052</c:v>
                </c:pt>
                <c:pt idx="43737">
                  <c:v>240939037.75503001</c:v>
                </c:pt>
                <c:pt idx="43738">
                  <c:v>240997068.83466002</c:v>
                </c:pt>
                <c:pt idx="43739">
                  <c:v>241055076.995947</c:v>
                </c:pt>
                <c:pt idx="43740">
                  <c:v>241113062.24988496</c:v>
                </c:pt>
                <c:pt idx="43741">
                  <c:v>241171024.607458</c:v>
                </c:pt>
                <c:pt idx="43742">
                  <c:v>241228964.079638</c:v>
                </c:pt>
                <c:pt idx="43743">
                  <c:v>241286880.67738998</c:v>
                </c:pt>
                <c:pt idx="43744">
                  <c:v>241344774.41166398</c:v>
                </c:pt>
                <c:pt idx="43745">
                  <c:v>241402645.293403</c:v>
                </c:pt>
                <c:pt idx="43746">
                  <c:v>241460493.333538</c:v>
                </c:pt>
                <c:pt idx="43747">
                  <c:v>241518318.54298896</c:v>
                </c:pt>
                <c:pt idx="43748">
                  <c:v>241576120.93266699</c:v>
                </c:pt>
                <c:pt idx="43749">
                  <c:v>241633900.51347199</c:v>
                </c:pt>
                <c:pt idx="43750">
                  <c:v>241691657.29629299</c:v>
                </c:pt>
                <c:pt idx="43751">
                  <c:v>241749391.29201001</c:v>
                </c:pt>
                <c:pt idx="43752">
                  <c:v>241807102.51148996</c:v>
                </c:pt>
                <c:pt idx="43753">
                  <c:v>241864790.96559301</c:v>
                </c:pt>
                <c:pt idx="43754">
                  <c:v>241922456.66516596</c:v>
                </c:pt>
                <c:pt idx="43755">
                  <c:v>241980099.62104797</c:v>
                </c:pt>
                <c:pt idx="43756">
                  <c:v>242037719.84406501</c:v>
                </c:pt>
                <c:pt idx="43757">
                  <c:v>242095317.345034</c:v>
                </c:pt>
                <c:pt idx="43758">
                  <c:v>242152892.134763</c:v>
                </c:pt>
                <c:pt idx="43759">
                  <c:v>242210444.22404799</c:v>
                </c:pt>
                <c:pt idx="43760">
                  <c:v>242267973.62367499</c:v>
                </c:pt>
                <c:pt idx="43761">
                  <c:v>242325480.34442002</c:v>
                </c:pt>
                <c:pt idx="43762">
                  <c:v>242382964.39704999</c:v>
                </c:pt>
                <c:pt idx="43763">
                  <c:v>242440425.792319</c:v>
                </c:pt>
                <c:pt idx="43764">
                  <c:v>242497864.54097301</c:v>
                </c:pt>
                <c:pt idx="43765">
                  <c:v>242555280.65374798</c:v>
                </c:pt>
                <c:pt idx="43766">
                  <c:v>242612674.14136893</c:v>
                </c:pt>
                <c:pt idx="43767">
                  <c:v>242670045.01455101</c:v>
                </c:pt>
                <c:pt idx="43768">
                  <c:v>242727393.28399798</c:v>
                </c:pt>
                <c:pt idx="43769">
                  <c:v>242784718.96040601</c:v>
                </c:pt>
                <c:pt idx="43770">
                  <c:v>242842022.05445802</c:v>
                </c:pt>
                <c:pt idx="43771">
                  <c:v>242899302.57683104</c:v>
                </c:pt>
                <c:pt idx="43772">
                  <c:v>242956560.53818795</c:v>
                </c:pt>
                <c:pt idx="43773">
                  <c:v>243013795.94918296</c:v>
                </c:pt>
                <c:pt idx="43774">
                  <c:v>243071008.82046202</c:v>
                </c:pt>
                <c:pt idx="43775">
                  <c:v>243128199.16266</c:v>
                </c:pt>
                <c:pt idx="43776">
                  <c:v>243185366.98639899</c:v>
                </c:pt>
                <c:pt idx="43777">
                  <c:v>243242512.30229601</c:v>
                </c:pt>
                <c:pt idx="43778">
                  <c:v>243299635.12095401</c:v>
                </c:pt>
                <c:pt idx="43779">
                  <c:v>243356735.452968</c:v>
                </c:pt>
                <c:pt idx="43780">
                  <c:v>243413813.30892301</c:v>
                </c:pt>
                <c:pt idx="43781">
                  <c:v>243470868.699393</c:v>
                </c:pt>
                <c:pt idx="43782">
                  <c:v>243527901.63494501</c:v>
                </c:pt>
                <c:pt idx="43783">
                  <c:v>243584912.12613103</c:v>
                </c:pt>
                <c:pt idx="43784">
                  <c:v>243641900.183498</c:v>
                </c:pt>
                <c:pt idx="43785">
                  <c:v>243698865.817581</c:v>
                </c:pt>
                <c:pt idx="43786">
                  <c:v>243755809.03890598</c:v>
                </c:pt>
                <c:pt idx="43787">
                  <c:v>243812729.85798699</c:v>
                </c:pt>
                <c:pt idx="43788">
                  <c:v>243869628.28533101</c:v>
                </c:pt>
                <c:pt idx="43789">
                  <c:v>243926504.33143401</c:v>
                </c:pt>
                <c:pt idx="43790">
                  <c:v>243983358.00678101</c:v>
                </c:pt>
                <c:pt idx="43791">
                  <c:v>244040189.32185003</c:v>
                </c:pt>
                <c:pt idx="43792">
                  <c:v>244096998.28710696</c:v>
                </c:pt>
                <c:pt idx="43793">
                  <c:v>244153784.91300896</c:v>
                </c:pt>
                <c:pt idx="43794">
                  <c:v>244210549.21000296</c:v>
                </c:pt>
                <c:pt idx="43795">
                  <c:v>244267291.18852696</c:v>
                </c:pt>
                <c:pt idx="43796">
                  <c:v>244324010.85900801</c:v>
                </c:pt>
                <c:pt idx="43797">
                  <c:v>244380708.23186597</c:v>
                </c:pt>
                <c:pt idx="43798">
                  <c:v>244437383.31750798</c:v>
                </c:pt>
                <c:pt idx="43799">
                  <c:v>244494036.12633303</c:v>
                </c:pt>
                <c:pt idx="43800">
                  <c:v>244550666.668731</c:v>
                </c:pt>
                <c:pt idx="43801">
                  <c:v>244607274.95508</c:v>
                </c:pt>
                <c:pt idx="43802">
                  <c:v>244663860.99575201</c:v>
                </c:pt>
                <c:pt idx="43803">
                  <c:v>244720424.80110696</c:v>
                </c:pt>
                <c:pt idx="43804">
                  <c:v>244776966.38149503</c:v>
                </c:pt>
                <c:pt idx="43805">
                  <c:v>244833485.74725798</c:v>
                </c:pt>
                <c:pt idx="43806">
                  <c:v>244889982.90872797</c:v>
                </c:pt>
                <c:pt idx="43807">
                  <c:v>244946457.87622699</c:v>
                </c:pt>
                <c:pt idx="43808">
                  <c:v>245002910.66006696</c:v>
                </c:pt>
                <c:pt idx="43809">
                  <c:v>245059341.27055296</c:v>
                </c:pt>
                <c:pt idx="43810">
                  <c:v>245115749.71797696</c:v>
                </c:pt>
                <c:pt idx="43811">
                  <c:v>245172136.012624</c:v>
                </c:pt>
                <c:pt idx="43812">
                  <c:v>245228500.16476896</c:v>
                </c:pt>
                <c:pt idx="43813">
                  <c:v>245284842.18467802</c:v>
                </c:pt>
                <c:pt idx="43814">
                  <c:v>245341162.08260602</c:v>
                </c:pt>
                <c:pt idx="43815">
                  <c:v>245397459.868799</c:v>
                </c:pt>
                <c:pt idx="43816">
                  <c:v>245453735.553496</c:v>
                </c:pt>
                <c:pt idx="43817">
                  <c:v>245509989.14692399</c:v>
                </c:pt>
                <c:pt idx="43818">
                  <c:v>245566220.65930101</c:v>
                </c:pt>
                <c:pt idx="43819">
                  <c:v>245622430.10083699</c:v>
                </c:pt>
                <c:pt idx="43820">
                  <c:v>245678617.48173103</c:v>
                </c:pt>
                <c:pt idx="43821">
                  <c:v>245734782.81217399</c:v>
                </c:pt>
                <c:pt idx="43822">
                  <c:v>245790926.10234696</c:v>
                </c:pt>
                <c:pt idx="43823">
                  <c:v>245847047.36242104</c:v>
                </c:pt>
                <c:pt idx="43824">
                  <c:v>245903146.60255998</c:v>
                </c:pt>
                <c:pt idx="43825">
                  <c:v>245959223.83291602</c:v>
                </c:pt>
                <c:pt idx="43826">
                  <c:v>246015279.06363401</c:v>
                </c:pt>
                <c:pt idx="43827">
                  <c:v>246071312.30484802</c:v>
                </c:pt>
                <c:pt idx="43828">
                  <c:v>246127323.56668401</c:v>
                </c:pt>
                <c:pt idx="43829">
                  <c:v>246183312.85925904</c:v>
                </c:pt>
                <c:pt idx="43830">
                  <c:v>246239280.19267899</c:v>
                </c:pt>
                <c:pt idx="43831">
                  <c:v>246295225.577043</c:v>
                </c:pt>
                <c:pt idx="43832">
                  <c:v>246351149.02243903</c:v>
                </c:pt>
                <c:pt idx="43833">
                  <c:v>246407050.53894797</c:v>
                </c:pt>
                <c:pt idx="43834">
                  <c:v>246462930.13663903</c:v>
                </c:pt>
                <c:pt idx="43835">
                  <c:v>246518787.82557401</c:v>
                </c:pt>
                <c:pt idx="43836">
                  <c:v>246574623.61580598</c:v>
                </c:pt>
                <c:pt idx="43837">
                  <c:v>246630437.51737797</c:v>
                </c:pt>
                <c:pt idx="43838">
                  <c:v>246686229.54032296</c:v>
                </c:pt>
                <c:pt idx="43839">
                  <c:v>246741999.69466701</c:v>
                </c:pt>
                <c:pt idx="43840">
                  <c:v>246797747.990426</c:v>
                </c:pt>
                <c:pt idx="43841">
                  <c:v>246853474.43760699</c:v>
                </c:pt>
                <c:pt idx="43842">
                  <c:v>246909179.04620701</c:v>
                </c:pt>
                <c:pt idx="43843">
                  <c:v>246964861.82621706</c:v>
                </c:pt>
                <c:pt idx="43844">
                  <c:v>247020522.78761503</c:v>
                </c:pt>
                <c:pt idx="43845">
                  <c:v>247076161.940373</c:v>
                </c:pt>
                <c:pt idx="43846">
                  <c:v>247131779.29445201</c:v>
                </c:pt>
                <c:pt idx="43847">
                  <c:v>247187374.85980603</c:v>
                </c:pt>
                <c:pt idx="43848">
                  <c:v>247242948.64637896</c:v>
                </c:pt>
                <c:pt idx="43849">
                  <c:v>247298500.66410598</c:v>
                </c:pt>
                <c:pt idx="43850">
                  <c:v>247354030.92291304</c:v>
                </c:pt>
                <c:pt idx="43851">
                  <c:v>247409539.43271703</c:v>
                </c:pt>
                <c:pt idx="43852">
                  <c:v>247465026.20342797</c:v>
                </c:pt>
                <c:pt idx="43853">
                  <c:v>247520491.24494398</c:v>
                </c:pt>
                <c:pt idx="43854">
                  <c:v>247575934.56715599</c:v>
                </c:pt>
                <c:pt idx="43855">
                  <c:v>247631356.17994598</c:v>
                </c:pt>
                <c:pt idx="43856">
                  <c:v>247686756.09318697</c:v>
                </c:pt>
                <c:pt idx="43857">
                  <c:v>247742134.31674299</c:v>
                </c:pt>
                <c:pt idx="43858">
                  <c:v>247797490.86047003</c:v>
                </c:pt>
                <c:pt idx="43859">
                  <c:v>247852825.73421401</c:v>
                </c:pt>
                <c:pt idx="43860">
                  <c:v>247908138.94781402</c:v>
                </c:pt>
                <c:pt idx="43861">
                  <c:v>247963430.51109698</c:v>
                </c:pt>
                <c:pt idx="43862">
                  <c:v>248018700.43388501</c:v>
                </c:pt>
                <c:pt idx="43863">
                  <c:v>248073948.72598797</c:v>
                </c:pt>
                <c:pt idx="43864">
                  <c:v>248129175.39721102</c:v>
                </c:pt>
                <c:pt idx="43865">
                  <c:v>248184380.45734599</c:v>
                </c:pt>
                <c:pt idx="43866">
                  <c:v>248239563.91617998</c:v>
                </c:pt>
                <c:pt idx="43867">
                  <c:v>248294725.78348798</c:v>
                </c:pt>
                <c:pt idx="43868">
                  <c:v>248349866.06904</c:v>
                </c:pt>
                <c:pt idx="43869">
                  <c:v>248404984.782594</c:v>
                </c:pt>
                <c:pt idx="43870">
                  <c:v>248460081.9339</c:v>
                </c:pt>
                <c:pt idx="43871">
                  <c:v>248515157.53270301</c:v>
                </c:pt>
                <c:pt idx="43872">
                  <c:v>248570211.58873299</c:v>
                </c:pt>
                <c:pt idx="43873">
                  <c:v>248625244.11171797</c:v>
                </c:pt>
                <c:pt idx="43874">
                  <c:v>248680255.11137196</c:v>
                </c:pt>
                <c:pt idx="43875">
                  <c:v>248735244.59740299</c:v>
                </c:pt>
                <c:pt idx="43876">
                  <c:v>248790212.57951099</c:v>
                </c:pt>
                <c:pt idx="43877">
                  <c:v>248845159.06738597</c:v>
                </c:pt>
                <c:pt idx="43878">
                  <c:v>248900084.07071099</c:v>
                </c:pt>
                <c:pt idx="43879">
                  <c:v>248954987.59915799</c:v>
                </c:pt>
                <c:pt idx="43880">
                  <c:v>249009869.66239199</c:v>
                </c:pt>
                <c:pt idx="43881">
                  <c:v>249064730.27006996</c:v>
                </c:pt>
                <c:pt idx="43882">
                  <c:v>249119569.43184099</c:v>
                </c:pt>
                <c:pt idx="43883">
                  <c:v>249174387.15734199</c:v>
                </c:pt>
                <c:pt idx="43884">
                  <c:v>249229183.45620602</c:v>
                </c:pt>
                <c:pt idx="43885">
                  <c:v>249283958.33805501</c:v>
                </c:pt>
                <c:pt idx="43886">
                  <c:v>249338711.81250399</c:v>
                </c:pt>
                <c:pt idx="43887">
                  <c:v>249393443.88915601</c:v>
                </c:pt>
                <c:pt idx="43888">
                  <c:v>249448154.57761103</c:v>
                </c:pt>
                <c:pt idx="43889">
                  <c:v>249502843.88745704</c:v>
                </c:pt>
                <c:pt idx="43890">
                  <c:v>249557511.82827401</c:v>
                </c:pt>
                <c:pt idx="43891">
                  <c:v>249612158.40963504</c:v>
                </c:pt>
                <c:pt idx="43892">
                  <c:v>249666783.64110297</c:v>
                </c:pt>
                <c:pt idx="43893">
                  <c:v>249721387.53223303</c:v>
                </c:pt>
                <c:pt idx="43894">
                  <c:v>249775970.09257299</c:v>
                </c:pt>
                <c:pt idx="43895">
                  <c:v>249830531.331662</c:v>
                </c:pt>
                <c:pt idx="43896">
                  <c:v>249885071.259029</c:v>
                </c:pt>
                <c:pt idx="43897">
                  <c:v>249939589.88419703</c:v>
                </c:pt>
                <c:pt idx="43898">
                  <c:v>249994087.21667901</c:v>
                </c:pt>
                <c:pt idx="43899">
                  <c:v>250048563.26598197</c:v>
                </c:pt>
                <c:pt idx="43900">
                  <c:v>250103018.04160199</c:v>
                </c:pt>
                <c:pt idx="43901">
                  <c:v>250157451.55302799</c:v>
                </c:pt>
                <c:pt idx="43902">
                  <c:v>250211863.809742</c:v>
                </c:pt>
                <c:pt idx="43903">
                  <c:v>250266254.82121602</c:v>
                </c:pt>
                <c:pt idx="43904">
                  <c:v>250320624.59691304</c:v>
                </c:pt>
                <c:pt idx="43905">
                  <c:v>250374973.14629099</c:v>
                </c:pt>
                <c:pt idx="43906">
                  <c:v>250429300.47879696</c:v>
                </c:pt>
                <c:pt idx="43907">
                  <c:v>250483606.60387</c:v>
                </c:pt>
                <c:pt idx="43908">
                  <c:v>250537891.53094399</c:v>
                </c:pt>
                <c:pt idx="43909">
                  <c:v>250592155.26944</c:v>
                </c:pt>
                <c:pt idx="43910">
                  <c:v>250646397.82877401</c:v>
                </c:pt>
                <c:pt idx="43911">
                  <c:v>250700619.21835396</c:v>
                </c:pt>
                <c:pt idx="43912">
                  <c:v>250754819.44757798</c:v>
                </c:pt>
                <c:pt idx="43913">
                  <c:v>250808998.52583802</c:v>
                </c:pt>
                <c:pt idx="43914">
                  <c:v>250863156.46251601</c:v>
                </c:pt>
                <c:pt idx="43915">
                  <c:v>250917293.266987</c:v>
                </c:pt>
                <c:pt idx="43916">
                  <c:v>250971408.94861799</c:v>
                </c:pt>
                <c:pt idx="43917">
                  <c:v>251025503.516767</c:v>
                </c:pt>
                <c:pt idx="43918">
                  <c:v>251079576.980786</c:v>
                </c:pt>
                <c:pt idx="43919">
                  <c:v>251133629.35001603</c:v>
                </c:pt>
                <c:pt idx="43920">
                  <c:v>251187660.63379198</c:v>
                </c:pt>
                <c:pt idx="43921">
                  <c:v>251241670.84144101</c:v>
                </c:pt>
                <c:pt idx="43922">
                  <c:v>251295659.98228201</c:v>
                </c:pt>
                <c:pt idx="43923">
                  <c:v>251349628.065624</c:v>
                </c:pt>
                <c:pt idx="43924">
                  <c:v>251403575.10077101</c:v>
                </c:pt>
                <c:pt idx="43925">
                  <c:v>251457501.09701699</c:v>
                </c:pt>
                <c:pt idx="43926">
                  <c:v>251511406.063649</c:v>
                </c:pt>
                <c:pt idx="43927">
                  <c:v>251565290.00994599</c:v>
                </c:pt>
                <c:pt idx="43928">
                  <c:v>251619152.94517797</c:v>
                </c:pt>
                <c:pt idx="43929">
                  <c:v>251672994.878609</c:v>
                </c:pt>
                <c:pt idx="43930">
                  <c:v>251726815.81949303</c:v>
                </c:pt>
                <c:pt idx="43931">
                  <c:v>251780615.77707797</c:v>
                </c:pt>
                <c:pt idx="43932">
                  <c:v>251834394.76060301</c:v>
                </c:pt>
                <c:pt idx="43933">
                  <c:v>251888152.77929997</c:v>
                </c:pt>
                <c:pt idx="43934">
                  <c:v>251941889.84239101</c:v>
                </c:pt>
                <c:pt idx="43935">
                  <c:v>251995605.95909303</c:v>
                </c:pt>
                <c:pt idx="43936">
                  <c:v>252049301.138614</c:v>
                </c:pt>
                <c:pt idx="43937">
                  <c:v>252102975.39015299</c:v>
                </c:pt>
                <c:pt idx="43938">
                  <c:v>252156628.72290301</c:v>
                </c:pt>
                <c:pt idx="43939">
                  <c:v>252210261.14604896</c:v>
                </c:pt>
                <c:pt idx="43940">
                  <c:v>252263872.66876698</c:v>
                </c:pt>
                <c:pt idx="43941">
                  <c:v>252317463.30022499</c:v>
                </c:pt>
                <c:pt idx="43942">
                  <c:v>252371033.04958597</c:v>
                </c:pt>
                <c:pt idx="43943">
                  <c:v>252424581.92600304</c:v>
                </c:pt>
                <c:pt idx="43944">
                  <c:v>252478109.93862101</c:v>
                </c:pt>
                <c:pt idx="43945">
                  <c:v>252531617.09657899</c:v>
                </c:pt>
                <c:pt idx="43946">
                  <c:v>252585103.40900499</c:v>
                </c:pt>
                <c:pt idx="43947">
                  <c:v>252638568.88502499</c:v>
                </c:pt>
                <c:pt idx="43948">
                  <c:v>252692013.53375101</c:v>
                </c:pt>
                <c:pt idx="43949">
                  <c:v>252745437.36429104</c:v>
                </c:pt>
                <c:pt idx="43950">
                  <c:v>252798840.38574499</c:v>
                </c:pt>
                <c:pt idx="43951">
                  <c:v>252852222.607205</c:v>
                </c:pt>
                <c:pt idx="43952">
                  <c:v>252905584.03775501</c:v>
                </c:pt>
                <c:pt idx="43953">
                  <c:v>252958924.68647102</c:v>
                </c:pt>
                <c:pt idx="43954">
                  <c:v>253012244.56242299</c:v>
                </c:pt>
                <c:pt idx="43955">
                  <c:v>253065543.67467099</c:v>
                </c:pt>
                <c:pt idx="43956">
                  <c:v>253118822.03227001</c:v>
                </c:pt>
                <c:pt idx="43957">
                  <c:v>253172079.64426598</c:v>
                </c:pt>
                <c:pt idx="43958">
                  <c:v>253225316.51969701</c:v>
                </c:pt>
                <c:pt idx="43959">
                  <c:v>253278532.667595</c:v>
                </c:pt>
                <c:pt idx="43960">
                  <c:v>253331728.09698299</c:v>
                </c:pt>
                <c:pt idx="43961">
                  <c:v>253384902.81687704</c:v>
                </c:pt>
                <c:pt idx="43962">
                  <c:v>253438056.83628502</c:v>
                </c:pt>
                <c:pt idx="43963">
                  <c:v>253491190.16420901</c:v>
                </c:pt>
                <c:pt idx="43964">
                  <c:v>253544302.80964103</c:v>
                </c:pt>
                <c:pt idx="43965">
                  <c:v>253597394.78156796</c:v>
                </c:pt>
                <c:pt idx="43966">
                  <c:v>253650466.08896798</c:v>
                </c:pt>
                <c:pt idx="43967">
                  <c:v>253703516.74081299</c:v>
                </c:pt>
                <c:pt idx="43968">
                  <c:v>253756546.74606496</c:v>
                </c:pt>
                <c:pt idx="43969">
                  <c:v>253809556.11367998</c:v>
                </c:pt>
                <c:pt idx="43970">
                  <c:v>253862544.85260803</c:v>
                </c:pt>
                <c:pt idx="43971">
                  <c:v>253915512.97178897</c:v>
                </c:pt>
                <c:pt idx="43972">
                  <c:v>253968460.480158</c:v>
                </c:pt>
                <c:pt idx="43973">
                  <c:v>254021387.38664004</c:v>
                </c:pt>
                <c:pt idx="43974">
                  <c:v>254074293.70015496</c:v>
                </c:pt>
                <c:pt idx="43975">
                  <c:v>254127179.42961404</c:v>
                </c:pt>
                <c:pt idx="43976">
                  <c:v>254180044.58392099</c:v>
                </c:pt>
                <c:pt idx="43977">
                  <c:v>254232889.17197296</c:v>
                </c:pt>
                <c:pt idx="43978">
                  <c:v>254285713.20265999</c:v>
                </c:pt>
                <c:pt idx="43979">
                  <c:v>254338516.68486401</c:v>
                </c:pt>
                <c:pt idx="43980">
                  <c:v>254391299.62746</c:v>
                </c:pt>
                <c:pt idx="43981">
                  <c:v>254444062.03931499</c:v>
                </c:pt>
                <c:pt idx="43982">
                  <c:v>254496803.92929003</c:v>
                </c:pt>
                <c:pt idx="43983">
                  <c:v>254549525.30623704</c:v>
                </c:pt>
                <c:pt idx="43984">
                  <c:v>254602226.17900199</c:v>
                </c:pt>
                <c:pt idx="43985">
                  <c:v>254654906.55642304</c:v>
                </c:pt>
                <c:pt idx="43986">
                  <c:v>254707566.44733199</c:v>
                </c:pt>
                <c:pt idx="43987">
                  <c:v>254760205.86055201</c:v>
                </c:pt>
                <c:pt idx="43988">
                  <c:v>254812824.80490002</c:v>
                </c:pt>
                <c:pt idx="43989">
                  <c:v>254865423.28918496</c:v>
                </c:pt>
                <c:pt idx="43990">
                  <c:v>254918001.32221004</c:v>
                </c:pt>
                <c:pt idx="43991">
                  <c:v>254970558.91276896</c:v>
                </c:pt>
                <c:pt idx="43992">
                  <c:v>255023096.06964999</c:v>
                </c:pt>
                <c:pt idx="43993">
                  <c:v>255075612.80163303</c:v>
                </c:pt>
                <c:pt idx="43994">
                  <c:v>255128109.117493</c:v>
                </c:pt>
                <c:pt idx="43995">
                  <c:v>255180585.02599499</c:v>
                </c:pt>
                <c:pt idx="43996">
                  <c:v>255233040.535898</c:v>
                </c:pt>
                <c:pt idx="43997">
                  <c:v>255285475.65595499</c:v>
                </c:pt>
                <c:pt idx="43998">
                  <c:v>255337890.39490899</c:v>
                </c:pt>
                <c:pt idx="43999">
                  <c:v>255390284.76149896</c:v>
                </c:pt>
                <c:pt idx="44000">
                  <c:v>255442658.76445499</c:v>
                </c:pt>
                <c:pt idx="44001">
                  <c:v>255495012.41250101</c:v>
                </c:pt>
                <c:pt idx="44002">
                  <c:v>255547345.714353</c:v>
                </c:pt>
                <c:pt idx="44003">
                  <c:v>255599658.67871997</c:v>
                </c:pt>
                <c:pt idx="44004">
                  <c:v>255651951.31430399</c:v>
                </c:pt>
                <c:pt idx="44005">
                  <c:v>255704223.62980103</c:v>
                </c:pt>
                <c:pt idx="44006">
                  <c:v>255756475.63389799</c:v>
                </c:pt>
                <c:pt idx="44007">
                  <c:v>255808707.33527699</c:v>
                </c:pt>
                <c:pt idx="44008">
                  <c:v>255860918.742612</c:v>
                </c:pt>
                <c:pt idx="44009">
                  <c:v>255913109.86456901</c:v>
                </c:pt>
                <c:pt idx="44010">
                  <c:v>255965280.70980901</c:v>
                </c:pt>
                <c:pt idx="44011">
                  <c:v>256017431.28698501</c:v>
                </c:pt>
                <c:pt idx="44012">
                  <c:v>256069561.60474199</c:v>
                </c:pt>
                <c:pt idx="44013">
                  <c:v>256121671.67171997</c:v>
                </c:pt>
                <c:pt idx="44014">
                  <c:v>256173761.49655104</c:v>
                </c:pt>
                <c:pt idx="44015">
                  <c:v>256225831.08785903</c:v>
                </c:pt>
                <c:pt idx="44016">
                  <c:v>256277880.45426401</c:v>
                </c:pt>
                <c:pt idx="44017">
                  <c:v>256329909.604375</c:v>
                </c:pt>
                <c:pt idx="44018">
                  <c:v>256381918.54679799</c:v>
                </c:pt>
                <c:pt idx="44019">
                  <c:v>256433907.29012996</c:v>
                </c:pt>
                <c:pt idx="44020">
                  <c:v>256485875.842962</c:v>
                </c:pt>
                <c:pt idx="44021">
                  <c:v>256537824.21387598</c:v>
                </c:pt>
                <c:pt idx="44022">
                  <c:v>256589752.41145</c:v>
                </c:pt>
                <c:pt idx="44023">
                  <c:v>256641660.44425303</c:v>
                </c:pt>
                <c:pt idx="44024">
                  <c:v>256693548.32084903</c:v>
                </c:pt>
                <c:pt idx="44025">
                  <c:v>256745416.049793</c:v>
                </c:pt>
                <c:pt idx="44026">
                  <c:v>256797263.63963503</c:v>
                </c:pt>
                <c:pt idx="44027">
                  <c:v>256849091.09891799</c:v>
                </c:pt>
                <c:pt idx="44028">
                  <c:v>256900898.436176</c:v>
                </c:pt>
                <c:pt idx="44029">
                  <c:v>256952685.65993899</c:v>
                </c:pt>
                <c:pt idx="44030">
                  <c:v>257004452.77872795</c:v>
                </c:pt>
                <c:pt idx="44031">
                  <c:v>257056199.80105999</c:v>
                </c:pt>
                <c:pt idx="44032">
                  <c:v>257107926.735441</c:v>
                </c:pt>
                <c:pt idx="44033">
                  <c:v>257159633.59037501</c:v>
                </c:pt>
                <c:pt idx="44034">
                  <c:v>257211320.37435499</c:v>
                </c:pt>
                <c:pt idx="44035">
                  <c:v>257262987.09586999</c:v>
                </c:pt>
                <c:pt idx="44036">
                  <c:v>257314633.76340199</c:v>
                </c:pt>
                <c:pt idx="44037">
                  <c:v>257366260.38542503</c:v>
                </c:pt>
                <c:pt idx="44038">
                  <c:v>257417866.970406</c:v>
                </c:pt>
                <c:pt idx="44039">
                  <c:v>257469453.52680802</c:v>
                </c:pt>
                <c:pt idx="44040">
                  <c:v>257521020.06308496</c:v>
                </c:pt>
                <c:pt idx="44041">
                  <c:v>257572566.58768401</c:v>
                </c:pt>
                <c:pt idx="44042">
                  <c:v>257624093.10904598</c:v>
                </c:pt>
                <c:pt idx="44043">
                  <c:v>257675599.635607</c:v>
                </c:pt>
                <c:pt idx="44044">
                  <c:v>257727086.17579398</c:v>
                </c:pt>
                <c:pt idx="44045">
                  <c:v>257778552.73802796</c:v>
                </c:pt>
                <c:pt idx="44046">
                  <c:v>257829999.33072299</c:v>
                </c:pt>
                <c:pt idx="44047">
                  <c:v>257881425.96228799</c:v>
                </c:pt>
                <c:pt idx="44048">
                  <c:v>257932832.64112395</c:v>
                </c:pt>
                <c:pt idx="44049">
                  <c:v>257984219.375626</c:v>
                </c:pt>
                <c:pt idx="44050">
                  <c:v>258035586.17418098</c:v>
                </c:pt>
                <c:pt idx="44051">
                  <c:v>258086933.04517096</c:v>
                </c:pt>
                <c:pt idx="44052">
                  <c:v>258138259.99697003</c:v>
                </c:pt>
                <c:pt idx="44053">
                  <c:v>258189567.03794798</c:v>
                </c:pt>
                <c:pt idx="44054">
                  <c:v>258240854.17646599</c:v>
                </c:pt>
                <c:pt idx="44055">
                  <c:v>258292121.42087904</c:v>
                </c:pt>
                <c:pt idx="44056">
                  <c:v>258343368.779535</c:v>
                </c:pt>
                <c:pt idx="44057">
                  <c:v>258394596.260777</c:v>
                </c:pt>
                <c:pt idx="44058">
                  <c:v>258445803.87294099</c:v>
                </c:pt>
                <c:pt idx="44059">
                  <c:v>258496991.62435499</c:v>
                </c:pt>
                <c:pt idx="44060">
                  <c:v>258548159.52334198</c:v>
                </c:pt>
                <c:pt idx="44061">
                  <c:v>258599307.57821798</c:v>
                </c:pt>
                <c:pt idx="44062">
                  <c:v>258650435.79729301</c:v>
                </c:pt>
                <c:pt idx="44063">
                  <c:v>258701544.188869</c:v>
                </c:pt>
                <c:pt idx="44064">
                  <c:v>258752632.76124397</c:v>
                </c:pt>
                <c:pt idx="44065">
                  <c:v>258803701.52270699</c:v>
                </c:pt>
                <c:pt idx="44066">
                  <c:v>258854750.48154199</c:v>
                </c:pt>
                <c:pt idx="44067">
                  <c:v>258905779.646027</c:v>
                </c:pt>
                <c:pt idx="44068">
                  <c:v>258956789.02443203</c:v>
                </c:pt>
                <c:pt idx="44069">
                  <c:v>259007778.62502199</c:v>
                </c:pt>
                <c:pt idx="44070">
                  <c:v>259058748.45605502</c:v>
                </c:pt>
                <c:pt idx="44071">
                  <c:v>259109698.52578199</c:v>
                </c:pt>
                <c:pt idx="44072">
                  <c:v>259160628.84244901</c:v>
                </c:pt>
                <c:pt idx="44073">
                  <c:v>259211539.414294</c:v>
                </c:pt>
                <c:pt idx="44074">
                  <c:v>259262430.249551</c:v>
                </c:pt>
                <c:pt idx="44075">
                  <c:v>259313301.35644403</c:v>
                </c:pt>
                <c:pt idx="44076">
                  <c:v>259364152.74319395</c:v>
                </c:pt>
                <c:pt idx="44077">
                  <c:v>259414984.418015</c:v>
                </c:pt>
                <c:pt idx="44078">
                  <c:v>259465796.38911304</c:v>
                </c:pt>
                <c:pt idx="44079">
                  <c:v>259516588.66468799</c:v>
                </c:pt>
                <c:pt idx="44080">
                  <c:v>259567361.25293699</c:v>
                </c:pt>
                <c:pt idx="44081">
                  <c:v>259618114.16204599</c:v>
                </c:pt>
                <c:pt idx="44082">
                  <c:v>259668847.40019798</c:v>
                </c:pt>
                <c:pt idx="44083">
                  <c:v>259719560.97556698</c:v>
                </c:pt>
                <c:pt idx="44084">
                  <c:v>259770254.89632401</c:v>
                </c:pt>
                <c:pt idx="44085">
                  <c:v>259820929.170632</c:v>
                </c:pt>
                <c:pt idx="44086">
                  <c:v>259871583.80664602</c:v>
                </c:pt>
                <c:pt idx="44087">
                  <c:v>259922218.812518</c:v>
                </c:pt>
                <c:pt idx="44088">
                  <c:v>259972834.196392</c:v>
                </c:pt>
                <c:pt idx="44089">
                  <c:v>260023429.96640503</c:v>
                </c:pt>
                <c:pt idx="44090">
                  <c:v>260074006.13069099</c:v>
                </c:pt>
                <c:pt idx="44091">
                  <c:v>260124562.697373</c:v>
                </c:pt>
                <c:pt idx="44092">
                  <c:v>260175099.67457199</c:v>
                </c:pt>
                <c:pt idx="44093">
                  <c:v>260225617.07040101</c:v>
                </c:pt>
                <c:pt idx="44094">
                  <c:v>260276114.89296699</c:v>
                </c:pt>
                <c:pt idx="44095">
                  <c:v>260326593.15037</c:v>
                </c:pt>
                <c:pt idx="44096">
                  <c:v>260377051.85070503</c:v>
                </c:pt>
                <c:pt idx="44097">
                  <c:v>260427491.00206199</c:v>
                </c:pt>
                <c:pt idx="44098">
                  <c:v>260477910.61252096</c:v>
                </c:pt>
                <c:pt idx="44099">
                  <c:v>260528310.69015998</c:v>
                </c:pt>
                <c:pt idx="44100">
                  <c:v>260578691.24304795</c:v>
                </c:pt>
                <c:pt idx="44101">
                  <c:v>260629052.27924898</c:v>
                </c:pt>
                <c:pt idx="44102">
                  <c:v>260679393.80682102</c:v>
                </c:pt>
                <c:pt idx="44103">
                  <c:v>260729715.83381703</c:v>
                </c:pt>
                <c:pt idx="44104">
                  <c:v>260780018.36828101</c:v>
                </c:pt>
                <c:pt idx="44105">
                  <c:v>260830301.418253</c:v>
                </c:pt>
                <c:pt idx="44106">
                  <c:v>260880564.99176598</c:v>
                </c:pt>
                <c:pt idx="44107">
                  <c:v>260930809.09684899</c:v>
                </c:pt>
                <c:pt idx="44108">
                  <c:v>260981033.74152097</c:v>
                </c:pt>
                <c:pt idx="44109">
                  <c:v>261031238.93380001</c:v>
                </c:pt>
                <c:pt idx="44110">
                  <c:v>261081424.68169299</c:v>
                </c:pt>
                <c:pt idx="44111">
                  <c:v>261131590.99320501</c:v>
                </c:pt>
                <c:pt idx="44112">
                  <c:v>261181737.87633103</c:v>
                </c:pt>
                <c:pt idx="44113">
                  <c:v>261231865.33906499</c:v>
                </c:pt>
                <c:pt idx="44114">
                  <c:v>261281973.38938901</c:v>
                </c:pt>
                <c:pt idx="44115">
                  <c:v>261332062.035285</c:v>
                </c:pt>
                <c:pt idx="44116">
                  <c:v>261382131.28472501</c:v>
                </c:pt>
                <c:pt idx="44117">
                  <c:v>261432181.14567599</c:v>
                </c:pt>
                <c:pt idx="44118">
                  <c:v>261482211.6261</c:v>
                </c:pt>
                <c:pt idx="44119">
                  <c:v>261532222.73395199</c:v>
                </c:pt>
                <c:pt idx="44120">
                  <c:v>261582214.47718096</c:v>
                </c:pt>
                <c:pt idx="44121">
                  <c:v>261632186.86373001</c:v>
                </c:pt>
                <c:pt idx="44122">
                  <c:v>261682139.90153798</c:v>
                </c:pt>
                <c:pt idx="44123">
                  <c:v>261732073.598535</c:v>
                </c:pt>
                <c:pt idx="44124">
                  <c:v>261781987.96264699</c:v>
                </c:pt>
                <c:pt idx="44125">
                  <c:v>261831883.00179398</c:v>
                </c:pt>
                <c:pt idx="44126">
                  <c:v>261881758.72389001</c:v>
                </c:pt>
                <c:pt idx="44127">
                  <c:v>261931615.13684303</c:v>
                </c:pt>
                <c:pt idx="44128">
                  <c:v>261981452.24855396</c:v>
                </c:pt>
                <c:pt idx="44129">
                  <c:v>262031270.06692103</c:v>
                </c:pt>
                <c:pt idx="44130">
                  <c:v>262081068.59983203</c:v>
                </c:pt>
                <c:pt idx="44131">
                  <c:v>262130847.85517299</c:v>
                </c:pt>
                <c:pt idx="44132">
                  <c:v>262180607.84082201</c:v>
                </c:pt>
                <c:pt idx="44133">
                  <c:v>262230348.56465304</c:v>
                </c:pt>
                <c:pt idx="44134">
                  <c:v>262280070.03453103</c:v>
                </c:pt>
                <c:pt idx="44135">
                  <c:v>262329772.25831798</c:v>
                </c:pt>
                <c:pt idx="44136">
                  <c:v>262379455.24386996</c:v>
                </c:pt>
                <c:pt idx="44137">
                  <c:v>262429118.99903601</c:v>
                </c:pt>
                <c:pt idx="44138">
                  <c:v>262478763.53165901</c:v>
                </c:pt>
                <c:pt idx="44139">
                  <c:v>262528388.84957701</c:v>
                </c:pt>
                <c:pt idx="44140">
                  <c:v>262577994.96062401</c:v>
                </c:pt>
                <c:pt idx="44141">
                  <c:v>262627581.87262401</c:v>
                </c:pt>
                <c:pt idx="44142">
                  <c:v>262677149.59339797</c:v>
                </c:pt>
                <c:pt idx="44143">
                  <c:v>262726698.13076296</c:v>
                </c:pt>
                <c:pt idx="44144">
                  <c:v>262776227.49252501</c:v>
                </c:pt>
                <c:pt idx="44145">
                  <c:v>262825737.68649003</c:v>
                </c:pt>
                <c:pt idx="44146">
                  <c:v>262875228.72045401</c:v>
                </c:pt>
                <c:pt idx="44147">
                  <c:v>262924700.60220999</c:v>
                </c:pt>
                <c:pt idx="44148">
                  <c:v>262974153.339544</c:v>
                </c:pt>
                <c:pt idx="44149">
                  <c:v>263023586.94023499</c:v>
                </c:pt>
                <c:pt idx="44150">
                  <c:v>263073001.41205999</c:v>
                </c:pt>
                <c:pt idx="44151">
                  <c:v>263122396.76278698</c:v>
                </c:pt>
                <c:pt idx="44152">
                  <c:v>263171773.00017998</c:v>
                </c:pt>
                <c:pt idx="44153">
                  <c:v>263221130.13199696</c:v>
                </c:pt>
                <c:pt idx="44154">
                  <c:v>263270468.16598898</c:v>
                </c:pt>
                <c:pt idx="44155">
                  <c:v>263319787.10990301</c:v>
                </c:pt>
                <c:pt idx="44156">
                  <c:v>263369086.97147998</c:v>
                </c:pt>
                <c:pt idx="44157">
                  <c:v>263418367.75845501</c:v>
                </c:pt>
                <c:pt idx="44158">
                  <c:v>263467629.47855797</c:v>
                </c:pt>
                <c:pt idx="44159">
                  <c:v>263516872.13951299</c:v>
                </c:pt>
                <c:pt idx="44160">
                  <c:v>263566095.74903798</c:v>
                </c:pt>
                <c:pt idx="44161">
                  <c:v>263615300.31484601</c:v>
                </c:pt>
                <c:pt idx="44162">
                  <c:v>263664485.84464401</c:v>
                </c:pt>
                <c:pt idx="44163">
                  <c:v>263713652.34613401</c:v>
                </c:pt>
                <c:pt idx="44164">
                  <c:v>263762799.82701102</c:v>
                </c:pt>
                <c:pt idx="44165">
                  <c:v>263811928.294967</c:v>
                </c:pt>
                <c:pt idx="44166">
                  <c:v>263861037.75768501</c:v>
                </c:pt>
                <c:pt idx="44167">
                  <c:v>263910128.222846</c:v>
                </c:pt>
                <c:pt idx="44168">
                  <c:v>263959199.69812298</c:v>
                </c:pt>
                <c:pt idx="44169">
                  <c:v>264008252.19118395</c:v>
                </c:pt>
                <c:pt idx="44170">
                  <c:v>264057285.70969301</c:v>
                </c:pt>
                <c:pt idx="44171">
                  <c:v>264106300.26130596</c:v>
                </c:pt>
                <c:pt idx="44172">
                  <c:v>264155295.85367504</c:v>
                </c:pt>
                <c:pt idx="44173">
                  <c:v>264204272.49444601</c:v>
                </c:pt>
                <c:pt idx="44174">
                  <c:v>264253230.19125998</c:v>
                </c:pt>
                <c:pt idx="44175">
                  <c:v>264302168.95175201</c:v>
                </c:pt>
                <c:pt idx="44176">
                  <c:v>264351088.78355199</c:v>
                </c:pt>
                <c:pt idx="44177">
                  <c:v>264399989.69428501</c:v>
                </c:pt>
                <c:pt idx="44178">
                  <c:v>264448871.69156796</c:v>
                </c:pt>
                <c:pt idx="44179">
                  <c:v>264497734.783016</c:v>
                </c:pt>
                <c:pt idx="44180">
                  <c:v>264546578.97623602</c:v>
                </c:pt>
                <c:pt idx="44181">
                  <c:v>264595404.27883101</c:v>
                </c:pt>
                <c:pt idx="44182">
                  <c:v>264644210.69839796</c:v>
                </c:pt>
                <c:pt idx="44183">
                  <c:v>264692998.24252796</c:v>
                </c:pt>
                <c:pt idx="44184">
                  <c:v>264741766.91880798</c:v>
                </c:pt>
                <c:pt idx="44185">
                  <c:v>264790516.73481899</c:v>
                </c:pt>
                <c:pt idx="44186">
                  <c:v>264839247.69813597</c:v>
                </c:pt>
                <c:pt idx="44187">
                  <c:v>264887959.81632799</c:v>
                </c:pt>
                <c:pt idx="44188">
                  <c:v>264936653.096962</c:v>
                </c:pt>
                <c:pt idx="44189">
                  <c:v>264985327.54759496</c:v>
                </c:pt>
                <c:pt idx="44190">
                  <c:v>265033983.17578197</c:v>
                </c:pt>
                <c:pt idx="44191">
                  <c:v>265082619.98907202</c:v>
                </c:pt>
                <c:pt idx="44192">
                  <c:v>265131237.99500701</c:v>
                </c:pt>
                <c:pt idx="44193">
                  <c:v>265179837.20112595</c:v>
                </c:pt>
                <c:pt idx="44194">
                  <c:v>265228417.614961</c:v>
                </c:pt>
                <c:pt idx="44195">
                  <c:v>265276979.244039</c:v>
                </c:pt>
                <c:pt idx="44196">
                  <c:v>265325522.09588301</c:v>
                </c:pt>
                <c:pt idx="44197">
                  <c:v>265374046.17800796</c:v>
                </c:pt>
                <c:pt idx="44198">
                  <c:v>265422551.49792701</c:v>
                </c:pt>
                <c:pt idx="44199">
                  <c:v>265471038.06314397</c:v>
                </c:pt>
                <c:pt idx="44200">
                  <c:v>265519505.88116199</c:v>
                </c:pt>
                <c:pt idx="44201">
                  <c:v>265567954.95947403</c:v>
                </c:pt>
                <c:pt idx="44202">
                  <c:v>265616385.305572</c:v>
                </c:pt>
                <c:pt idx="44203">
                  <c:v>265664796.92694104</c:v>
                </c:pt>
                <c:pt idx="44204">
                  <c:v>265713189.83105999</c:v>
                </c:pt>
                <c:pt idx="44205">
                  <c:v>265761564.02540299</c:v>
                </c:pt>
                <c:pt idx="44206">
                  <c:v>265809919.51743999</c:v>
                </c:pt>
                <c:pt idx="44207">
                  <c:v>265858256.31463403</c:v>
                </c:pt>
                <c:pt idx="44208">
                  <c:v>265906574.42444503</c:v>
                </c:pt>
                <c:pt idx="44209">
                  <c:v>265954873.85432503</c:v>
                </c:pt>
                <c:pt idx="44210">
                  <c:v>266003154.61172396</c:v>
                </c:pt>
                <c:pt idx="44211">
                  <c:v>266051416.70408398</c:v>
                </c:pt>
                <c:pt idx="44212">
                  <c:v>266099660.138843</c:v>
                </c:pt>
                <c:pt idx="44213">
                  <c:v>266147884.92343402</c:v>
                </c:pt>
                <c:pt idx="44214">
                  <c:v>266196091.06528398</c:v>
                </c:pt>
                <c:pt idx="44215">
                  <c:v>266244278.571816</c:v>
                </c:pt>
                <c:pt idx="44216">
                  <c:v>266292447.45044801</c:v>
                </c:pt>
                <c:pt idx="44217">
                  <c:v>266340597.70858997</c:v>
                </c:pt>
                <c:pt idx="44218">
                  <c:v>266388729.35365102</c:v>
                </c:pt>
                <c:pt idx="44219">
                  <c:v>266436842.39303103</c:v>
                </c:pt>
                <c:pt idx="44220">
                  <c:v>266484936.83412799</c:v>
                </c:pt>
                <c:pt idx="44221">
                  <c:v>266533012.68433401</c:v>
                </c:pt>
                <c:pt idx="44222">
                  <c:v>266581069.95103401</c:v>
                </c:pt>
                <c:pt idx="44223">
                  <c:v>266629108.64160898</c:v>
                </c:pt>
                <c:pt idx="44224">
                  <c:v>266677128.763437</c:v>
                </c:pt>
                <c:pt idx="44225">
                  <c:v>266725130.323888</c:v>
                </c:pt>
                <c:pt idx="44226">
                  <c:v>266773113.330329</c:v>
                </c:pt>
                <c:pt idx="44227">
                  <c:v>266821077.79011998</c:v>
                </c:pt>
                <c:pt idx="44228">
                  <c:v>266869023.71061701</c:v>
                </c:pt>
                <c:pt idx="44229">
                  <c:v>266916951.09917101</c:v>
                </c:pt>
                <c:pt idx="44230">
                  <c:v>266964859.96312797</c:v>
                </c:pt>
                <c:pt idx="44231">
                  <c:v>267012750.30982801</c:v>
                </c:pt>
                <c:pt idx="44232">
                  <c:v>267060622.146608</c:v>
                </c:pt>
                <c:pt idx="44233">
                  <c:v>267108475.48079801</c:v>
                </c:pt>
                <c:pt idx="44234">
                  <c:v>267156310.31972399</c:v>
                </c:pt>
                <c:pt idx="44235">
                  <c:v>267204126.67070597</c:v>
                </c:pt>
                <c:pt idx="44236">
                  <c:v>267251924.54105997</c:v>
                </c:pt>
                <c:pt idx="44237">
                  <c:v>267299703.938097</c:v>
                </c:pt>
                <c:pt idx="44238">
                  <c:v>267347464.869122</c:v>
                </c:pt>
                <c:pt idx="44239">
                  <c:v>267395207.341436</c:v>
                </c:pt>
                <c:pt idx="44240">
                  <c:v>267442931.36233401</c:v>
                </c:pt>
                <c:pt idx="44241">
                  <c:v>267490636.93910798</c:v>
                </c:pt>
                <c:pt idx="44242">
                  <c:v>267538324.07904398</c:v>
                </c:pt>
                <c:pt idx="44243">
                  <c:v>267585992.78942099</c:v>
                </c:pt>
                <c:pt idx="44244">
                  <c:v>267633643.07751599</c:v>
                </c:pt>
                <c:pt idx="44245">
                  <c:v>267681274.95059901</c:v>
                </c:pt>
                <c:pt idx="44246">
                  <c:v>267728888.41593701</c:v>
                </c:pt>
                <c:pt idx="44247">
                  <c:v>267776483.48079103</c:v>
                </c:pt>
                <c:pt idx="44248">
                  <c:v>267824060.15241703</c:v>
                </c:pt>
                <c:pt idx="44249">
                  <c:v>267871618.43806598</c:v>
                </c:pt>
                <c:pt idx="44250">
                  <c:v>267919158.34498501</c:v>
                </c:pt>
                <c:pt idx="44251">
                  <c:v>267966679.88041404</c:v>
                </c:pt>
                <c:pt idx="44252">
                  <c:v>268014183.05159</c:v>
                </c:pt>
                <c:pt idx="44253">
                  <c:v>268061667.86574599</c:v>
                </c:pt>
                <c:pt idx="44254">
                  <c:v>268109134.33010799</c:v>
                </c:pt>
                <c:pt idx="44255">
                  <c:v>268156582.45189703</c:v>
                </c:pt>
                <c:pt idx="44256">
                  <c:v>268204012.23833096</c:v>
                </c:pt>
                <c:pt idx="44257">
                  <c:v>268251423.69662201</c:v>
                </c:pt>
                <c:pt idx="44258">
                  <c:v>268298816.83397701</c:v>
                </c:pt>
                <c:pt idx="44259">
                  <c:v>268346191.65759999</c:v>
                </c:pt>
                <c:pt idx="44260">
                  <c:v>268393548.17468598</c:v>
                </c:pt>
                <c:pt idx="44261">
                  <c:v>268440886.39243096</c:v>
                </c:pt>
                <c:pt idx="44262">
                  <c:v>268488206.31802106</c:v>
                </c:pt>
                <c:pt idx="44263">
                  <c:v>268535507.95863903</c:v>
                </c:pt>
                <c:pt idx="44264">
                  <c:v>268582791.32146502</c:v>
                </c:pt>
                <c:pt idx="44265">
                  <c:v>268630056.41367096</c:v>
                </c:pt>
                <c:pt idx="44266">
                  <c:v>268677303.242428</c:v>
                </c:pt>
                <c:pt idx="44267">
                  <c:v>268724531.81489801</c:v>
                </c:pt>
                <c:pt idx="44268">
                  <c:v>268771742.13824099</c:v>
                </c:pt>
                <c:pt idx="44269">
                  <c:v>268818934.219612</c:v>
                </c:pt>
                <c:pt idx="44270">
                  <c:v>268866108.06616002</c:v>
                </c:pt>
                <c:pt idx="44271">
                  <c:v>268913263.685031</c:v>
                </c:pt>
                <c:pt idx="44272">
                  <c:v>268960401.08336502</c:v>
                </c:pt>
                <c:pt idx="44273">
                  <c:v>269007520.26829696</c:v>
                </c:pt>
                <c:pt idx="44274">
                  <c:v>269054621.24695796</c:v>
                </c:pt>
                <c:pt idx="44275">
                  <c:v>269101704.02647394</c:v>
                </c:pt>
                <c:pt idx="44276">
                  <c:v>269148768.61396801</c:v>
                </c:pt>
                <c:pt idx="44277">
                  <c:v>269195815.016554</c:v>
                </c:pt>
                <c:pt idx="44278">
                  <c:v>269242843.241346</c:v>
                </c:pt>
                <c:pt idx="44279">
                  <c:v>269289853.29544991</c:v>
                </c:pt>
                <c:pt idx="44280">
                  <c:v>269336845.18596995</c:v>
                </c:pt>
                <c:pt idx="44281">
                  <c:v>269383818.92000294</c:v>
                </c:pt>
                <c:pt idx="44282">
                  <c:v>269430774.50464296</c:v>
                </c:pt>
                <c:pt idx="44283">
                  <c:v>269477711.9469769</c:v>
                </c:pt>
                <c:pt idx="44284">
                  <c:v>269524631.25409001</c:v>
                </c:pt>
                <c:pt idx="44285">
                  <c:v>269571532.43306202</c:v>
                </c:pt>
                <c:pt idx="44286">
                  <c:v>269618415.49096692</c:v>
                </c:pt>
                <c:pt idx="44287">
                  <c:v>269665280.43487394</c:v>
                </c:pt>
                <c:pt idx="44288">
                  <c:v>269712127.27184999</c:v>
                </c:pt>
                <c:pt idx="44289">
                  <c:v>269758956.00895399</c:v>
                </c:pt>
                <c:pt idx="44290">
                  <c:v>269805766.65324402</c:v>
                </c:pt>
                <c:pt idx="44291">
                  <c:v>269852559.21177095</c:v>
                </c:pt>
                <c:pt idx="44292">
                  <c:v>269899333.69158101</c:v>
                </c:pt>
                <c:pt idx="44293">
                  <c:v>269946090.09971601</c:v>
                </c:pt>
                <c:pt idx="44294">
                  <c:v>269992828.44321609</c:v>
                </c:pt>
                <c:pt idx="44295">
                  <c:v>270039548.72911209</c:v>
                </c:pt>
                <c:pt idx="44296">
                  <c:v>270086250.96443403</c:v>
                </c:pt>
                <c:pt idx="44297">
                  <c:v>270132935.156205</c:v>
                </c:pt>
                <c:pt idx="44298">
                  <c:v>270179601.311445</c:v>
                </c:pt>
                <c:pt idx="44299">
                  <c:v>270226249.43716902</c:v>
                </c:pt>
                <c:pt idx="44300">
                  <c:v>270272879.54038697</c:v>
                </c:pt>
                <c:pt idx="44301">
                  <c:v>270319491.62810397</c:v>
                </c:pt>
                <c:pt idx="44302">
                  <c:v>270366085.70732301</c:v>
                </c:pt>
                <c:pt idx="44303">
                  <c:v>270412661.78503996</c:v>
                </c:pt>
                <c:pt idx="44304">
                  <c:v>270459219.86824697</c:v>
                </c:pt>
                <c:pt idx="44305">
                  <c:v>270505759.96393192</c:v>
                </c:pt>
                <c:pt idx="44306">
                  <c:v>270552282.07907796</c:v>
                </c:pt>
                <c:pt idx="44307">
                  <c:v>270598786.22066396</c:v>
                </c:pt>
                <c:pt idx="44308">
                  <c:v>270645272.39566499</c:v>
                </c:pt>
                <c:pt idx="44309">
                  <c:v>270691740.611049</c:v>
                </c:pt>
                <c:pt idx="44310">
                  <c:v>270738190.87378198</c:v>
                </c:pt>
                <c:pt idx="44311">
                  <c:v>270784623.19082505</c:v>
                </c:pt>
                <c:pt idx="44312">
                  <c:v>270831037.569134</c:v>
                </c:pt>
                <c:pt idx="44313">
                  <c:v>270877434.01566201</c:v>
                </c:pt>
                <c:pt idx="44314">
                  <c:v>270923812.53735501</c:v>
                </c:pt>
                <c:pt idx="44315">
                  <c:v>270970173.14115608</c:v>
                </c:pt>
                <c:pt idx="44316">
                  <c:v>271016515.834005</c:v>
                </c:pt>
                <c:pt idx="44317">
                  <c:v>271062840.62283492</c:v>
                </c:pt>
                <c:pt idx="44318">
                  <c:v>271109147.51457602</c:v>
                </c:pt>
                <c:pt idx="44319">
                  <c:v>271155436.51615298</c:v>
                </c:pt>
                <c:pt idx="44320">
                  <c:v>271201707.63448697</c:v>
                </c:pt>
                <c:pt idx="44321">
                  <c:v>271247960.876495</c:v>
                </c:pt>
                <c:pt idx="44322">
                  <c:v>271294196.24908799</c:v>
                </c:pt>
                <c:pt idx="44323">
                  <c:v>271340413.759175</c:v>
                </c:pt>
                <c:pt idx="44324">
                  <c:v>271386613.41365796</c:v>
                </c:pt>
                <c:pt idx="44325">
                  <c:v>271432795.21943694</c:v>
                </c:pt>
                <c:pt idx="44326">
                  <c:v>271478959.18340605</c:v>
                </c:pt>
                <c:pt idx="44327">
                  <c:v>271525105.312455</c:v>
                </c:pt>
                <c:pt idx="44328">
                  <c:v>271571233.61347002</c:v>
                </c:pt>
                <c:pt idx="44329">
                  <c:v>271617344.09333295</c:v>
                </c:pt>
                <c:pt idx="44330">
                  <c:v>271663436.75892001</c:v>
                </c:pt>
                <c:pt idx="44331">
                  <c:v>271709511.61710507</c:v>
                </c:pt>
                <c:pt idx="44332">
                  <c:v>271755568.67475605</c:v>
                </c:pt>
                <c:pt idx="44333">
                  <c:v>271801607.93873692</c:v>
                </c:pt>
                <c:pt idx="44334">
                  <c:v>271847629.41590786</c:v>
                </c:pt>
                <c:pt idx="44335">
                  <c:v>271893633.11312515</c:v>
                </c:pt>
                <c:pt idx="44336">
                  <c:v>271939619.03723794</c:v>
                </c:pt>
                <c:pt idx="44337">
                  <c:v>271985587.19509602</c:v>
                </c:pt>
                <c:pt idx="44338">
                  <c:v>272031537.593539</c:v>
                </c:pt>
                <c:pt idx="44339">
                  <c:v>272077470.23940694</c:v>
                </c:pt>
                <c:pt idx="44340">
                  <c:v>272123385.139534</c:v>
                </c:pt>
                <c:pt idx="44341">
                  <c:v>272169282.300749</c:v>
                </c:pt>
                <c:pt idx="44342">
                  <c:v>272215161.72987896</c:v>
                </c:pt>
                <c:pt idx="44343">
                  <c:v>272261023.43374294</c:v>
                </c:pt>
                <c:pt idx="44344">
                  <c:v>272306867.41916102</c:v>
                </c:pt>
                <c:pt idx="44345">
                  <c:v>272352693.69294292</c:v>
                </c:pt>
                <c:pt idx="44346">
                  <c:v>272398502.26189995</c:v>
                </c:pt>
                <c:pt idx="44347">
                  <c:v>272444293.13283396</c:v>
                </c:pt>
                <c:pt idx="44348">
                  <c:v>272490066.31254703</c:v>
                </c:pt>
                <c:pt idx="44349">
                  <c:v>272535821.80783409</c:v>
                </c:pt>
                <c:pt idx="44350">
                  <c:v>272581559.62548602</c:v>
                </c:pt>
                <c:pt idx="44351">
                  <c:v>272627279.77229196</c:v>
                </c:pt>
                <c:pt idx="44352">
                  <c:v>272672982.25503492</c:v>
                </c:pt>
                <c:pt idx="44353">
                  <c:v>272718667.08049297</c:v>
                </c:pt>
                <c:pt idx="44354">
                  <c:v>272764334.25544101</c:v>
                </c:pt>
                <c:pt idx="44355">
                  <c:v>272809983.78665096</c:v>
                </c:pt>
                <c:pt idx="44356">
                  <c:v>272855615.68088901</c:v>
                </c:pt>
                <c:pt idx="44357">
                  <c:v>272901229.94491696</c:v>
                </c:pt>
                <c:pt idx="44358">
                  <c:v>272946826.58549303</c:v>
                </c:pt>
                <c:pt idx="44359">
                  <c:v>272992405.60937202</c:v>
                </c:pt>
                <c:pt idx="44360">
                  <c:v>273037967.02330297</c:v>
                </c:pt>
                <c:pt idx="44361">
                  <c:v>273083510.834032</c:v>
                </c:pt>
                <c:pt idx="44362">
                  <c:v>273129037.04830098</c:v>
                </c:pt>
                <c:pt idx="44363">
                  <c:v>273174545.67284799</c:v>
                </c:pt>
                <c:pt idx="44364">
                  <c:v>273220036.714405</c:v>
                </c:pt>
                <c:pt idx="44365">
                  <c:v>273265510.17970198</c:v>
                </c:pt>
                <c:pt idx="44366">
                  <c:v>273310966.07546502</c:v>
                </c:pt>
                <c:pt idx="44367">
                  <c:v>273356404.40841401</c:v>
                </c:pt>
                <c:pt idx="44368">
                  <c:v>273401825.18526602</c:v>
                </c:pt>
                <c:pt idx="44369">
                  <c:v>273447228.41273385</c:v>
                </c:pt>
                <c:pt idx="44370">
                  <c:v>273492614.09752709</c:v>
                </c:pt>
                <c:pt idx="44371">
                  <c:v>273537982.24634999</c:v>
                </c:pt>
                <c:pt idx="44372">
                  <c:v>273583332.86590391</c:v>
                </c:pt>
                <c:pt idx="44373">
                  <c:v>273628665.96288395</c:v>
                </c:pt>
                <c:pt idx="44374">
                  <c:v>273673981.543984</c:v>
                </c:pt>
                <c:pt idx="44375">
                  <c:v>273719279.61589205</c:v>
                </c:pt>
                <c:pt idx="44376">
                  <c:v>273764560.18529296</c:v>
                </c:pt>
                <c:pt idx="44377">
                  <c:v>273809823.25886607</c:v>
                </c:pt>
                <c:pt idx="44378">
                  <c:v>273855068.84328902</c:v>
                </c:pt>
                <c:pt idx="44379">
                  <c:v>273900296.94523394</c:v>
                </c:pt>
                <c:pt idx="44380">
                  <c:v>273945507.57136792</c:v>
                </c:pt>
                <c:pt idx="44381">
                  <c:v>273990700.72835696</c:v>
                </c:pt>
                <c:pt idx="44382">
                  <c:v>274035876.42286092</c:v>
                </c:pt>
                <c:pt idx="44383">
                  <c:v>274081034.66153502</c:v>
                </c:pt>
                <c:pt idx="44384">
                  <c:v>274126175.45103294</c:v>
                </c:pt>
                <c:pt idx="44385">
                  <c:v>274171298.798002</c:v>
                </c:pt>
                <c:pt idx="44386">
                  <c:v>274216404.70908803</c:v>
                </c:pt>
                <c:pt idx="44387">
                  <c:v>274261493.190929</c:v>
                </c:pt>
                <c:pt idx="44388">
                  <c:v>274306564.25016397</c:v>
                </c:pt>
                <c:pt idx="44389">
                  <c:v>274351617.89342397</c:v>
                </c:pt>
                <c:pt idx="44390">
                  <c:v>274396654.12733698</c:v>
                </c:pt>
                <c:pt idx="44391">
                  <c:v>274441672.95852906</c:v>
                </c:pt>
                <c:pt idx="44392">
                  <c:v>274486674.393619</c:v>
                </c:pt>
                <c:pt idx="44393">
                  <c:v>274531658.43922496</c:v>
                </c:pt>
                <c:pt idx="44394">
                  <c:v>274576625.10195899</c:v>
                </c:pt>
                <c:pt idx="44395">
                  <c:v>274621574.38843101</c:v>
                </c:pt>
                <c:pt idx="44396">
                  <c:v>274666506.30524403</c:v>
                </c:pt>
                <c:pt idx="44397">
                  <c:v>274711420.85900009</c:v>
                </c:pt>
                <c:pt idx="44398">
                  <c:v>274756318.05629599</c:v>
                </c:pt>
                <c:pt idx="44399">
                  <c:v>274801197.90372509</c:v>
                </c:pt>
                <c:pt idx="44400">
                  <c:v>274846060.40787703</c:v>
                </c:pt>
                <c:pt idx="44401">
                  <c:v>274890905.57533592</c:v>
                </c:pt>
                <c:pt idx="44402">
                  <c:v>274935733.4126839</c:v>
                </c:pt>
                <c:pt idx="44403">
                  <c:v>274980543.92649996</c:v>
                </c:pt>
                <c:pt idx="44404">
                  <c:v>275025337.12335598</c:v>
                </c:pt>
                <c:pt idx="44405">
                  <c:v>275070113.00982207</c:v>
                </c:pt>
                <c:pt idx="44406">
                  <c:v>275114871.59246492</c:v>
                </c:pt>
                <c:pt idx="44407">
                  <c:v>275159612.87784606</c:v>
                </c:pt>
                <c:pt idx="44408">
                  <c:v>275204336.87252498</c:v>
                </c:pt>
                <c:pt idx="44409">
                  <c:v>275249043.58305502</c:v>
                </c:pt>
                <c:pt idx="44410">
                  <c:v>275293733.01598692</c:v>
                </c:pt>
                <c:pt idx="44411">
                  <c:v>275338405.17786807</c:v>
                </c:pt>
                <c:pt idx="44412">
                  <c:v>275383060.07524103</c:v>
                </c:pt>
                <c:pt idx="44413">
                  <c:v>275427697.71464592</c:v>
                </c:pt>
                <c:pt idx="44414">
                  <c:v>275472318.10261601</c:v>
                </c:pt>
                <c:pt idx="44415">
                  <c:v>275516921.24568492</c:v>
                </c:pt>
                <c:pt idx="44416">
                  <c:v>275561507.15038002</c:v>
                </c:pt>
                <c:pt idx="44417">
                  <c:v>275606075.82322502</c:v>
                </c:pt>
                <c:pt idx="44418">
                  <c:v>275650627.27073896</c:v>
                </c:pt>
                <c:pt idx="44419">
                  <c:v>275695161.49943995</c:v>
                </c:pt>
                <c:pt idx="44420">
                  <c:v>275739678.51583999</c:v>
                </c:pt>
                <c:pt idx="44421">
                  <c:v>275784178.32644892</c:v>
                </c:pt>
                <c:pt idx="44422">
                  <c:v>275828660.93776995</c:v>
                </c:pt>
                <c:pt idx="44423">
                  <c:v>275873126.35630602</c:v>
                </c:pt>
                <c:pt idx="44424">
                  <c:v>275917574.58855402</c:v>
                </c:pt>
                <c:pt idx="44425">
                  <c:v>275962005.64100701</c:v>
                </c:pt>
                <c:pt idx="44426">
                  <c:v>276006419.52015698</c:v>
                </c:pt>
                <c:pt idx="44427">
                  <c:v>276050816.23248994</c:v>
                </c:pt>
                <c:pt idx="44428">
                  <c:v>276095195.78448695</c:v>
                </c:pt>
                <c:pt idx="44429">
                  <c:v>276139558.18262899</c:v>
                </c:pt>
                <c:pt idx="44430">
                  <c:v>276183903.43338996</c:v>
                </c:pt>
                <c:pt idx="44431">
                  <c:v>276228231.54324198</c:v>
                </c:pt>
                <c:pt idx="44432">
                  <c:v>276272542.51865202</c:v>
                </c:pt>
                <c:pt idx="44433">
                  <c:v>276316836.36608601</c:v>
                </c:pt>
                <c:pt idx="44434">
                  <c:v>276361113.09200191</c:v>
                </c:pt>
                <c:pt idx="44435">
                  <c:v>276405372.70285892</c:v>
                </c:pt>
                <c:pt idx="44436">
                  <c:v>276449615.205109</c:v>
                </c:pt>
                <c:pt idx="44437">
                  <c:v>276493840.60520101</c:v>
                </c:pt>
                <c:pt idx="44438">
                  <c:v>276538048.90958202</c:v>
                </c:pt>
                <c:pt idx="44439">
                  <c:v>276582240.12469298</c:v>
                </c:pt>
                <c:pt idx="44440">
                  <c:v>276626414.25697297</c:v>
                </c:pt>
                <c:pt idx="44441">
                  <c:v>276670571.31285602</c:v>
                </c:pt>
                <c:pt idx="44442">
                  <c:v>276714711.29877496</c:v>
                </c:pt>
                <c:pt idx="44443">
                  <c:v>276758834.22115499</c:v>
                </c:pt>
                <c:pt idx="44444">
                  <c:v>276802940.08642101</c:v>
                </c:pt>
                <c:pt idx="44445">
                  <c:v>276847028.90099394</c:v>
                </c:pt>
                <c:pt idx="44446">
                  <c:v>276891100.67128992</c:v>
                </c:pt>
                <c:pt idx="44447">
                  <c:v>276935155.40372097</c:v>
                </c:pt>
                <c:pt idx="44448">
                  <c:v>276979193.104698</c:v>
                </c:pt>
                <c:pt idx="44449">
                  <c:v>277023213.780626</c:v>
                </c:pt>
                <c:pt idx="44450">
                  <c:v>277067217.43790793</c:v>
                </c:pt>
                <c:pt idx="44451">
                  <c:v>277111204.08294094</c:v>
                </c:pt>
                <c:pt idx="44452">
                  <c:v>277155173.72212201</c:v>
                </c:pt>
                <c:pt idx="44453">
                  <c:v>277199126.36184102</c:v>
                </c:pt>
                <c:pt idx="44454">
                  <c:v>277243062.00848597</c:v>
                </c:pt>
                <c:pt idx="44455">
                  <c:v>277286980.66844207</c:v>
                </c:pt>
                <c:pt idx="44456">
                  <c:v>277330882.34808898</c:v>
                </c:pt>
                <c:pt idx="44457">
                  <c:v>277374767.05380505</c:v>
                </c:pt>
                <c:pt idx="44458">
                  <c:v>277418634.79196292</c:v>
                </c:pt>
                <c:pt idx="44459">
                  <c:v>277462485.56893295</c:v>
                </c:pt>
                <c:pt idx="44460">
                  <c:v>277506319.39108199</c:v>
                </c:pt>
                <c:pt idx="44461">
                  <c:v>277550136.26477396</c:v>
                </c:pt>
                <c:pt idx="44462">
                  <c:v>277593936.19636601</c:v>
                </c:pt>
                <c:pt idx="44463">
                  <c:v>277637719.19221592</c:v>
                </c:pt>
                <c:pt idx="44464">
                  <c:v>277681485.25867599</c:v>
                </c:pt>
                <c:pt idx="44465">
                  <c:v>277725234.40209395</c:v>
                </c:pt>
                <c:pt idx="44466">
                  <c:v>277768966.62881702</c:v>
                </c:pt>
                <c:pt idx="44467">
                  <c:v>277812681.94518602</c:v>
                </c:pt>
                <c:pt idx="44468">
                  <c:v>277856380.35754007</c:v>
                </c:pt>
                <c:pt idx="44469">
                  <c:v>277900061.87221396</c:v>
                </c:pt>
                <c:pt idx="44470">
                  <c:v>277943726.49553794</c:v>
                </c:pt>
                <c:pt idx="44471">
                  <c:v>277987374.23384202</c:v>
                </c:pt>
                <c:pt idx="44472">
                  <c:v>278031005.093449</c:v>
                </c:pt>
                <c:pt idx="44473">
                  <c:v>278074619.08068103</c:v>
                </c:pt>
                <c:pt idx="44474">
                  <c:v>278118216.20185602</c:v>
                </c:pt>
                <c:pt idx="44475">
                  <c:v>278161796.46328694</c:v>
                </c:pt>
                <c:pt idx="44476">
                  <c:v>278205359.87128592</c:v>
                </c:pt>
                <c:pt idx="44477">
                  <c:v>278248906.43215895</c:v>
                </c:pt>
                <c:pt idx="44478">
                  <c:v>278292436.15221</c:v>
                </c:pt>
                <c:pt idx="44479">
                  <c:v>278335949.03774101</c:v>
                </c:pt>
                <c:pt idx="44480">
                  <c:v>278379445.09504694</c:v>
                </c:pt>
                <c:pt idx="44481">
                  <c:v>278422924.33042198</c:v>
                </c:pt>
                <c:pt idx="44482">
                  <c:v>278466386.75015801</c:v>
                </c:pt>
                <c:pt idx="44483">
                  <c:v>278509832.36053902</c:v>
                </c:pt>
                <c:pt idx="44484">
                  <c:v>278553261.16785103</c:v>
                </c:pt>
                <c:pt idx="44485">
                  <c:v>278596673.17837209</c:v>
                </c:pt>
                <c:pt idx="44486">
                  <c:v>278640068.39837903</c:v>
                </c:pt>
                <c:pt idx="44487">
                  <c:v>278683446.83414501</c:v>
                </c:pt>
                <c:pt idx="44488">
                  <c:v>278726808.49194086</c:v>
                </c:pt>
                <c:pt idx="44489">
                  <c:v>278770153.37803298</c:v>
                </c:pt>
                <c:pt idx="44490">
                  <c:v>278813481.49868292</c:v>
                </c:pt>
                <c:pt idx="44491">
                  <c:v>278856792.86015105</c:v>
                </c:pt>
                <c:pt idx="44492">
                  <c:v>278900087.46869391</c:v>
                </c:pt>
                <c:pt idx="44493">
                  <c:v>278943365.33056498</c:v>
                </c:pt>
                <c:pt idx="44494">
                  <c:v>278986626.45201403</c:v>
                </c:pt>
                <c:pt idx="44495">
                  <c:v>279029870.83928496</c:v>
                </c:pt>
                <c:pt idx="44496">
                  <c:v>279073098.49862403</c:v>
                </c:pt>
                <c:pt idx="44497">
                  <c:v>279116309.43626893</c:v>
                </c:pt>
                <c:pt idx="44498">
                  <c:v>279159503.65845615</c:v>
                </c:pt>
                <c:pt idx="44499">
                  <c:v>279202681.17141902</c:v>
                </c:pt>
                <c:pt idx="44500">
                  <c:v>279245841.98138785</c:v>
                </c:pt>
                <c:pt idx="44501">
                  <c:v>279288986.09458703</c:v>
                </c:pt>
                <c:pt idx="44502">
                  <c:v>279332113.51724201</c:v>
                </c:pt>
                <c:pt idx="44503">
                  <c:v>279375224.25557101</c:v>
                </c:pt>
                <c:pt idx="44504">
                  <c:v>279418318.31579101</c:v>
                </c:pt>
                <c:pt idx="44505">
                  <c:v>279461395.70411497</c:v>
                </c:pt>
                <c:pt idx="44506">
                  <c:v>279504456.42675292</c:v>
                </c:pt>
                <c:pt idx="44507">
                  <c:v>279547500.48991191</c:v>
                </c:pt>
                <c:pt idx="44508">
                  <c:v>279590527.899795</c:v>
                </c:pt>
                <c:pt idx="44509">
                  <c:v>279633538.66260201</c:v>
                </c:pt>
                <c:pt idx="44510">
                  <c:v>279676532.78452998</c:v>
                </c:pt>
                <c:pt idx="44511">
                  <c:v>279719510.27177292</c:v>
                </c:pt>
                <c:pt idx="44512">
                  <c:v>279762471.13052106</c:v>
                </c:pt>
                <c:pt idx="44513">
                  <c:v>279805415.366961</c:v>
                </c:pt>
                <c:pt idx="44514">
                  <c:v>279848342.98727787</c:v>
                </c:pt>
                <c:pt idx="44515">
                  <c:v>279891253.99765003</c:v>
                </c:pt>
                <c:pt idx="44516">
                  <c:v>279934148.40425694</c:v>
                </c:pt>
                <c:pt idx="44517">
                  <c:v>279977026.21327299</c:v>
                </c:pt>
                <c:pt idx="44518">
                  <c:v>280019887.43086696</c:v>
                </c:pt>
                <c:pt idx="44519">
                  <c:v>280062732.063209</c:v>
                </c:pt>
                <c:pt idx="44520">
                  <c:v>280105560.11646205</c:v>
                </c:pt>
                <c:pt idx="44521">
                  <c:v>280148371.59678793</c:v>
                </c:pt>
                <c:pt idx="44522">
                  <c:v>280191166.510346</c:v>
                </c:pt>
                <c:pt idx="44523">
                  <c:v>280233944.86329001</c:v>
                </c:pt>
                <c:pt idx="44524">
                  <c:v>280276706.66177201</c:v>
                </c:pt>
                <c:pt idx="44525">
                  <c:v>280319451.91193986</c:v>
                </c:pt>
                <c:pt idx="44526">
                  <c:v>280362180.619941</c:v>
                </c:pt>
                <c:pt idx="44527">
                  <c:v>280404892.79191595</c:v>
                </c:pt>
                <c:pt idx="44528">
                  <c:v>280447588.43400496</c:v>
                </c:pt>
                <c:pt idx="44529">
                  <c:v>280490267.55234295</c:v>
                </c:pt>
                <c:pt idx="44530">
                  <c:v>280532930.15306407</c:v>
                </c:pt>
                <c:pt idx="44531">
                  <c:v>280575576.24229699</c:v>
                </c:pt>
                <c:pt idx="44532">
                  <c:v>280618205.82616901</c:v>
                </c:pt>
                <c:pt idx="44533">
                  <c:v>280660818.91080201</c:v>
                </c:pt>
                <c:pt idx="44534">
                  <c:v>280703415.50231892</c:v>
                </c:pt>
                <c:pt idx="44535">
                  <c:v>280745995.60683501</c:v>
                </c:pt>
                <c:pt idx="44536">
                  <c:v>280788559.23046392</c:v>
                </c:pt>
                <c:pt idx="44537">
                  <c:v>280831106.379318</c:v>
                </c:pt>
                <c:pt idx="44538">
                  <c:v>280873637.05950505</c:v>
                </c:pt>
                <c:pt idx="44539">
                  <c:v>280916151.27712905</c:v>
                </c:pt>
                <c:pt idx="44540">
                  <c:v>280958649.03829199</c:v>
                </c:pt>
                <c:pt idx="44541">
                  <c:v>281001130.34909207</c:v>
                </c:pt>
                <c:pt idx="44542">
                  <c:v>281043595.21562392</c:v>
                </c:pt>
                <c:pt idx="44543">
                  <c:v>281086043.64398301</c:v>
                </c:pt>
                <c:pt idx="44544">
                  <c:v>281128475.64025497</c:v>
                </c:pt>
                <c:pt idx="44545">
                  <c:v>281170891.21052909</c:v>
                </c:pt>
                <c:pt idx="44546">
                  <c:v>281213290.36088598</c:v>
                </c:pt>
                <c:pt idx="44547">
                  <c:v>281255673.097408</c:v>
                </c:pt>
                <c:pt idx="44548">
                  <c:v>281298039.42617095</c:v>
                </c:pt>
                <c:pt idx="44549">
                  <c:v>281340389.353248</c:v>
                </c:pt>
                <c:pt idx="44550">
                  <c:v>281382722.88471305</c:v>
                </c:pt>
                <c:pt idx="44551">
                  <c:v>281425040.02663094</c:v>
                </c:pt>
                <c:pt idx="44552">
                  <c:v>281467340.78506792</c:v>
                </c:pt>
                <c:pt idx="44553">
                  <c:v>281509625.16608602</c:v>
                </c:pt>
                <c:pt idx="44554">
                  <c:v>281551893.175744</c:v>
                </c:pt>
                <c:pt idx="44555">
                  <c:v>281594144.82009703</c:v>
                </c:pt>
                <c:pt idx="44556">
                  <c:v>281636380.10519898</c:v>
                </c:pt>
                <c:pt idx="44557">
                  <c:v>281678599.037099</c:v>
                </c:pt>
                <c:pt idx="44558">
                  <c:v>281720801.62184399</c:v>
                </c:pt>
                <c:pt idx="44559">
                  <c:v>281762987.86547792</c:v>
                </c:pt>
                <c:pt idx="44560">
                  <c:v>281805157.774041</c:v>
                </c:pt>
                <c:pt idx="44561">
                  <c:v>281847311.35357207</c:v>
                </c:pt>
                <c:pt idx="44562">
                  <c:v>281889448.61010605</c:v>
                </c:pt>
                <c:pt idx="44563">
                  <c:v>281931569.54967391</c:v>
                </c:pt>
                <c:pt idx="44564">
                  <c:v>281973674.17830497</c:v>
                </c:pt>
                <c:pt idx="44565">
                  <c:v>282015762.50202501</c:v>
                </c:pt>
                <c:pt idx="44566">
                  <c:v>282057834.52685696</c:v>
                </c:pt>
                <c:pt idx="44567">
                  <c:v>282099890.25882208</c:v>
                </c:pt>
                <c:pt idx="44568">
                  <c:v>282141929.70393592</c:v>
                </c:pt>
                <c:pt idx="44569">
                  <c:v>282183952.868213</c:v>
                </c:pt>
                <c:pt idx="44570">
                  <c:v>282225959.75766498</c:v>
                </c:pt>
                <c:pt idx="44571">
                  <c:v>282267950.37830001</c:v>
                </c:pt>
                <c:pt idx="44572">
                  <c:v>282309924.73612392</c:v>
                </c:pt>
                <c:pt idx="44573">
                  <c:v>282351882.837138</c:v>
                </c:pt>
                <c:pt idx="44574">
                  <c:v>282393824.687343</c:v>
                </c:pt>
                <c:pt idx="44575">
                  <c:v>282435750.29273397</c:v>
                </c:pt>
                <c:pt idx="44576">
                  <c:v>282477659.65930605</c:v>
                </c:pt>
                <c:pt idx="44577">
                  <c:v>282519552.79304892</c:v>
                </c:pt>
                <c:pt idx="44578">
                  <c:v>282561429.69995201</c:v>
                </c:pt>
                <c:pt idx="44579">
                  <c:v>282603290.38599795</c:v>
                </c:pt>
                <c:pt idx="44580">
                  <c:v>282645134.85717207</c:v>
                </c:pt>
                <c:pt idx="44581">
                  <c:v>282686963.11944997</c:v>
                </c:pt>
                <c:pt idx="44582">
                  <c:v>282728775.17881107</c:v>
                </c:pt>
                <c:pt idx="44583">
                  <c:v>282770571.04122698</c:v>
                </c:pt>
                <c:pt idx="44584">
                  <c:v>282812350.71266896</c:v>
                </c:pt>
                <c:pt idx="44585">
                  <c:v>282854114.19910502</c:v>
                </c:pt>
                <c:pt idx="44586">
                  <c:v>282895861.50650001</c:v>
                </c:pt>
                <c:pt idx="44587">
                  <c:v>282937592.64081508</c:v>
                </c:pt>
                <c:pt idx="44588">
                  <c:v>282979307.60801005</c:v>
                </c:pt>
                <c:pt idx="44589">
                  <c:v>283021006.414042</c:v>
                </c:pt>
                <c:pt idx="44590">
                  <c:v>283062689.06486309</c:v>
                </c:pt>
                <c:pt idx="44591">
                  <c:v>283104355.56642509</c:v>
                </c:pt>
                <c:pt idx="44592">
                  <c:v>283146005.92467493</c:v>
                </c:pt>
                <c:pt idx="44593">
                  <c:v>283187640.14555907</c:v>
                </c:pt>
                <c:pt idx="44594">
                  <c:v>283229258.23501796</c:v>
                </c:pt>
                <c:pt idx="44595">
                  <c:v>283270860.19899303</c:v>
                </c:pt>
                <c:pt idx="44596">
                  <c:v>283312446.04341906</c:v>
                </c:pt>
                <c:pt idx="44597">
                  <c:v>283354015.77423096</c:v>
                </c:pt>
                <c:pt idx="44598">
                  <c:v>283395569.39735901</c:v>
                </c:pt>
                <c:pt idx="44599">
                  <c:v>283437106.91873199</c:v>
                </c:pt>
                <c:pt idx="44600">
                  <c:v>283478628.344275</c:v>
                </c:pt>
                <c:pt idx="44601">
                  <c:v>283520133.67991102</c:v>
                </c:pt>
                <c:pt idx="44602">
                  <c:v>283561622.93155992</c:v>
                </c:pt>
                <c:pt idx="44603">
                  <c:v>283603096.10513902</c:v>
                </c:pt>
                <c:pt idx="44604">
                  <c:v>283644553.20656198</c:v>
                </c:pt>
                <c:pt idx="44605">
                  <c:v>283685994.24173999</c:v>
                </c:pt>
                <c:pt idx="44606">
                  <c:v>283727419.21658403</c:v>
                </c:pt>
                <c:pt idx="44607">
                  <c:v>283768828.13699794</c:v>
                </c:pt>
                <c:pt idx="44608">
                  <c:v>283810221.00888598</c:v>
                </c:pt>
                <c:pt idx="44609">
                  <c:v>283851597.83814901</c:v>
                </c:pt>
                <c:pt idx="44610">
                  <c:v>283892958.63068396</c:v>
                </c:pt>
                <c:pt idx="44611">
                  <c:v>283934303.39238691</c:v>
                </c:pt>
                <c:pt idx="44612">
                  <c:v>283975632.12915105</c:v>
                </c:pt>
                <c:pt idx="44613">
                  <c:v>284016944.84686404</c:v>
                </c:pt>
                <c:pt idx="44614">
                  <c:v>284058241.551413</c:v>
                </c:pt>
                <c:pt idx="44615">
                  <c:v>284099522.24868399</c:v>
                </c:pt>
                <c:pt idx="44616">
                  <c:v>284140786.94455802</c:v>
                </c:pt>
                <c:pt idx="44617">
                  <c:v>284182035.64491302</c:v>
                </c:pt>
                <c:pt idx="44618">
                  <c:v>284223268.35562497</c:v>
                </c:pt>
                <c:pt idx="44619">
                  <c:v>284264485.082569</c:v>
                </c:pt>
                <c:pt idx="44620">
                  <c:v>284305685.83161396</c:v>
                </c:pt>
                <c:pt idx="44621">
                  <c:v>284346870.60863</c:v>
                </c:pt>
                <c:pt idx="44622">
                  <c:v>284388039.41948092</c:v>
                </c:pt>
                <c:pt idx="44623">
                  <c:v>284429192.27002996</c:v>
                </c:pt>
                <c:pt idx="44624">
                  <c:v>284470329.16613799</c:v>
                </c:pt>
                <c:pt idx="44625">
                  <c:v>284511450.11366105</c:v>
                </c:pt>
                <c:pt idx="44626">
                  <c:v>284552555.11845505</c:v>
                </c:pt>
                <c:pt idx="44627">
                  <c:v>284593644.18637103</c:v>
                </c:pt>
                <c:pt idx="44628">
                  <c:v>284634717.32326001</c:v>
                </c:pt>
                <c:pt idx="44629">
                  <c:v>284675774.53496796</c:v>
                </c:pt>
                <c:pt idx="44630">
                  <c:v>284716815.82733899</c:v>
                </c:pt>
                <c:pt idx="44631">
                  <c:v>284757841.20621395</c:v>
                </c:pt>
                <c:pt idx="44632">
                  <c:v>284798850.67743409</c:v>
                </c:pt>
                <c:pt idx="44633">
                  <c:v>284839844.24683303</c:v>
                </c:pt>
                <c:pt idx="44634">
                  <c:v>284880821.9202469</c:v>
                </c:pt>
                <c:pt idx="44635">
                  <c:v>284921783.70350498</c:v>
                </c:pt>
                <c:pt idx="44636">
                  <c:v>284962729.60243696</c:v>
                </c:pt>
                <c:pt idx="44637">
                  <c:v>285003659.622868</c:v>
                </c:pt>
                <c:pt idx="44638">
                  <c:v>285044573.770621</c:v>
                </c:pt>
                <c:pt idx="44639">
                  <c:v>285085472.05151802</c:v>
                </c:pt>
                <c:pt idx="44640">
                  <c:v>285126354.47137594</c:v>
                </c:pt>
                <c:pt idx="44641">
                  <c:v>285167221.03601199</c:v>
                </c:pt>
                <c:pt idx="44642">
                  <c:v>285208071.75123692</c:v>
                </c:pt>
                <c:pt idx="44643">
                  <c:v>285248906.62286305</c:v>
                </c:pt>
                <c:pt idx="44644">
                  <c:v>285289725.65669698</c:v>
                </c:pt>
                <c:pt idx="44645">
                  <c:v>285330528.85854405</c:v>
                </c:pt>
                <c:pt idx="44646">
                  <c:v>285371316.23420691</c:v>
                </c:pt>
                <c:pt idx="44647">
                  <c:v>285412087.78948694</c:v>
                </c:pt>
                <c:pt idx="44648">
                  <c:v>285452843.53017992</c:v>
                </c:pt>
                <c:pt idx="44649">
                  <c:v>285493583.46208292</c:v>
                </c:pt>
                <c:pt idx="44650">
                  <c:v>285534307.59098697</c:v>
                </c:pt>
                <c:pt idx="44651">
                  <c:v>285575015.92268193</c:v>
                </c:pt>
                <c:pt idx="44652">
                  <c:v>285615708.46295691</c:v>
                </c:pt>
                <c:pt idx="44653">
                  <c:v>285656385.21759498</c:v>
                </c:pt>
                <c:pt idx="44654">
                  <c:v>285697046.19237995</c:v>
                </c:pt>
                <c:pt idx="44655">
                  <c:v>285737691.39309102</c:v>
                </c:pt>
                <c:pt idx="44656">
                  <c:v>285778320.82550502</c:v>
                </c:pt>
                <c:pt idx="44657">
                  <c:v>285818934.49539787</c:v>
                </c:pt>
                <c:pt idx="44658">
                  <c:v>285859532.40854198</c:v>
                </c:pt>
                <c:pt idx="44659">
                  <c:v>285900114.57070601</c:v>
                </c:pt>
                <c:pt idx="44660">
                  <c:v>285940680.98765892</c:v>
                </c:pt>
                <c:pt idx="44661">
                  <c:v>285981231.66516507</c:v>
                </c:pt>
                <c:pt idx="44662">
                  <c:v>286021766.60898697</c:v>
                </c:pt>
                <c:pt idx="44663">
                  <c:v>286062285.824884</c:v>
                </c:pt>
                <c:pt idx="44664">
                  <c:v>286102789.31861401</c:v>
                </c:pt>
                <c:pt idx="44665">
                  <c:v>286143277.09593195</c:v>
                </c:pt>
                <c:pt idx="44666">
                  <c:v>286183749.16259098</c:v>
                </c:pt>
                <c:pt idx="44667">
                  <c:v>286224205.52433991</c:v>
                </c:pt>
                <c:pt idx="44668">
                  <c:v>286264646.18692791</c:v>
                </c:pt>
                <c:pt idx="44669">
                  <c:v>286305071.15609998</c:v>
                </c:pt>
                <c:pt idx="44670">
                  <c:v>286345480.43759799</c:v>
                </c:pt>
                <c:pt idx="44671">
                  <c:v>286385874.03716207</c:v>
                </c:pt>
                <c:pt idx="44672">
                  <c:v>286426251.96053201</c:v>
                </c:pt>
                <c:pt idx="44673">
                  <c:v>286466614.21344101</c:v>
                </c:pt>
                <c:pt idx="44674">
                  <c:v>286506960.801624</c:v>
                </c:pt>
                <c:pt idx="44675">
                  <c:v>286547291.73080999</c:v>
                </c:pt>
                <c:pt idx="44676">
                  <c:v>286587607.00672901</c:v>
                </c:pt>
                <c:pt idx="44677">
                  <c:v>286627906.63510501</c:v>
                </c:pt>
                <c:pt idx="44678">
                  <c:v>286668190.62166297</c:v>
                </c:pt>
                <c:pt idx="44679">
                  <c:v>286708458.97212303</c:v>
                </c:pt>
                <c:pt idx="44680">
                  <c:v>286748711.69220394</c:v>
                </c:pt>
                <c:pt idx="44681">
                  <c:v>286788948.78762197</c:v>
                </c:pt>
                <c:pt idx="44682">
                  <c:v>286829170.26409101</c:v>
                </c:pt>
                <c:pt idx="44683">
                  <c:v>286869376.12732303</c:v>
                </c:pt>
                <c:pt idx="44684">
                  <c:v>286909566.38302606</c:v>
                </c:pt>
                <c:pt idx="44685">
                  <c:v>286949741.0369069</c:v>
                </c:pt>
                <c:pt idx="44686">
                  <c:v>286989900.09467095</c:v>
                </c:pt>
                <c:pt idx="44687">
                  <c:v>287030043.56201899</c:v>
                </c:pt>
                <c:pt idx="44688">
                  <c:v>287070171.44465202</c:v>
                </c:pt>
                <c:pt idx="44689">
                  <c:v>287110283.74826598</c:v>
                </c:pt>
                <c:pt idx="44690">
                  <c:v>287150380.47855705</c:v>
                </c:pt>
                <c:pt idx="44691">
                  <c:v>287190461.64121705</c:v>
                </c:pt>
                <c:pt idx="44692">
                  <c:v>287230527.24193603</c:v>
                </c:pt>
                <c:pt idx="44693">
                  <c:v>287270577.28640199</c:v>
                </c:pt>
                <c:pt idx="44694">
                  <c:v>287310611.78030092</c:v>
                </c:pt>
                <c:pt idx="44695">
                  <c:v>287350630.72931695</c:v>
                </c:pt>
                <c:pt idx="44696">
                  <c:v>287390634.13912898</c:v>
                </c:pt>
                <c:pt idx="44697">
                  <c:v>287430622.01541698</c:v>
                </c:pt>
                <c:pt idx="44698">
                  <c:v>287470594.36385703</c:v>
                </c:pt>
                <c:pt idx="44699">
                  <c:v>287510551.19012302</c:v>
                </c:pt>
                <c:pt idx="44700">
                  <c:v>287550492.49988699</c:v>
                </c:pt>
                <c:pt idx="44701">
                  <c:v>287590418.29881799</c:v>
                </c:pt>
                <c:pt idx="44702">
                  <c:v>287630328.59258294</c:v>
                </c:pt>
                <c:pt idx="44703">
                  <c:v>287670223.38684791</c:v>
                </c:pt>
                <c:pt idx="44704">
                  <c:v>287710102.68727392</c:v>
                </c:pt>
                <c:pt idx="44705">
                  <c:v>287749966.49952298</c:v>
                </c:pt>
                <c:pt idx="44706">
                  <c:v>287789814.82925099</c:v>
                </c:pt>
                <c:pt idx="44707">
                  <c:v>287829647.68211597</c:v>
                </c:pt>
                <c:pt idx="44708">
                  <c:v>287869465.06376898</c:v>
                </c:pt>
                <c:pt idx="44709">
                  <c:v>287909266.979864</c:v>
                </c:pt>
                <c:pt idx="44710">
                  <c:v>287949053.4360469</c:v>
                </c:pt>
                <c:pt idx="44711">
                  <c:v>287988824.43796694</c:v>
                </c:pt>
                <c:pt idx="44712">
                  <c:v>288028579.99126786</c:v>
                </c:pt>
                <c:pt idx="44713">
                  <c:v>288068320.10159206</c:v>
                </c:pt>
                <c:pt idx="44714">
                  <c:v>288108044.77457899</c:v>
                </c:pt>
                <c:pt idx="44715">
                  <c:v>288147754.01586705</c:v>
                </c:pt>
                <c:pt idx="44716">
                  <c:v>288187447.83109099</c:v>
                </c:pt>
                <c:pt idx="44717">
                  <c:v>288227126.22588491</c:v>
                </c:pt>
                <c:pt idx="44718">
                  <c:v>288266789.20587891</c:v>
                </c:pt>
                <c:pt idx="44719">
                  <c:v>288306436.77670294</c:v>
                </c:pt>
                <c:pt idx="44720">
                  <c:v>288346068.94398391</c:v>
                </c:pt>
                <c:pt idx="44721">
                  <c:v>288385685.713346</c:v>
                </c:pt>
                <c:pt idx="44722">
                  <c:v>288425287.09041101</c:v>
                </c:pt>
                <c:pt idx="44723">
                  <c:v>288464873.08079892</c:v>
                </c:pt>
                <c:pt idx="44724">
                  <c:v>288504443.69012898</c:v>
                </c:pt>
                <c:pt idx="44725">
                  <c:v>288543998.92401499</c:v>
                </c:pt>
                <c:pt idx="44726">
                  <c:v>288583538.78807199</c:v>
                </c:pt>
                <c:pt idx="44727">
                  <c:v>288623063.287911</c:v>
                </c:pt>
                <c:pt idx="44728">
                  <c:v>288662572.42914099</c:v>
                </c:pt>
                <c:pt idx="44729">
                  <c:v>288702066.21736997</c:v>
                </c:pt>
                <c:pt idx="44730">
                  <c:v>288741544.65820098</c:v>
                </c:pt>
                <c:pt idx="44731">
                  <c:v>288781007.75723791</c:v>
                </c:pt>
                <c:pt idx="44732">
                  <c:v>288820455.520082</c:v>
                </c:pt>
                <c:pt idx="44733">
                  <c:v>288859887.95232999</c:v>
                </c:pt>
                <c:pt idx="44734">
                  <c:v>288899305.05958009</c:v>
                </c:pt>
                <c:pt idx="44735">
                  <c:v>288938706.84742403</c:v>
                </c:pt>
                <c:pt idx="44736">
                  <c:v>288978093.32145602</c:v>
                </c:pt>
                <c:pt idx="44737">
                  <c:v>289017464.48726499</c:v>
                </c:pt>
                <c:pt idx="44738">
                  <c:v>289056820.35043901</c:v>
                </c:pt>
                <c:pt idx="44739">
                  <c:v>289096160.91656399</c:v>
                </c:pt>
                <c:pt idx="44740">
                  <c:v>289135486.19122201</c:v>
                </c:pt>
                <c:pt idx="44741">
                  <c:v>289174796.17999601</c:v>
                </c:pt>
                <c:pt idx="44742">
                  <c:v>289214090.88846505</c:v>
                </c:pt>
                <c:pt idx="44743">
                  <c:v>289253370.32220495</c:v>
                </c:pt>
                <c:pt idx="44744">
                  <c:v>289292634.48679292</c:v>
                </c:pt>
                <c:pt idx="44745">
                  <c:v>289331883.38780105</c:v>
                </c:pt>
                <c:pt idx="44746">
                  <c:v>289371117.03079993</c:v>
                </c:pt>
                <c:pt idx="44747">
                  <c:v>289410335.42135894</c:v>
                </c:pt>
                <c:pt idx="44748">
                  <c:v>289449538.56504399</c:v>
                </c:pt>
                <c:pt idx="44749">
                  <c:v>289488726.46742105</c:v>
                </c:pt>
                <c:pt idx="44750">
                  <c:v>289527899.13405102</c:v>
                </c:pt>
                <c:pt idx="44751">
                  <c:v>289567056.57049602</c:v>
                </c:pt>
                <c:pt idx="44752">
                  <c:v>289606198.78231496</c:v>
                </c:pt>
                <c:pt idx="44753">
                  <c:v>289645325.77506202</c:v>
                </c:pt>
                <c:pt idx="44754">
                  <c:v>289684437.55429298</c:v>
                </c:pt>
                <c:pt idx="44755">
                  <c:v>289723534.12556106</c:v>
                </c:pt>
                <c:pt idx="44756">
                  <c:v>289762615.49441499</c:v>
                </c:pt>
                <c:pt idx="44757">
                  <c:v>289801681.666403</c:v>
                </c:pt>
                <c:pt idx="44758">
                  <c:v>289840732.64707303</c:v>
                </c:pt>
                <c:pt idx="44759">
                  <c:v>289879768.44196695</c:v>
                </c:pt>
                <c:pt idx="44760">
                  <c:v>289918789.056629</c:v>
                </c:pt>
                <c:pt idx="44761">
                  <c:v>289957794.49659896</c:v>
                </c:pt>
                <c:pt idx="44762">
                  <c:v>289996784.76741397</c:v>
                </c:pt>
                <c:pt idx="44763">
                  <c:v>290035759.87461001</c:v>
                </c:pt>
                <c:pt idx="44764">
                  <c:v>290074719.82372206</c:v>
                </c:pt>
                <c:pt idx="44765">
                  <c:v>290113664.62028295</c:v>
                </c:pt>
                <c:pt idx="44766">
                  <c:v>290152594.26982105</c:v>
                </c:pt>
                <c:pt idx="44767">
                  <c:v>290191508.77786505</c:v>
                </c:pt>
                <c:pt idx="44768">
                  <c:v>290230408.14994198</c:v>
                </c:pt>
                <c:pt idx="44769">
                  <c:v>290269292.39157492</c:v>
                </c:pt>
                <c:pt idx="44770">
                  <c:v>290308161.50828695</c:v>
                </c:pt>
                <c:pt idx="44771">
                  <c:v>290347015.50559801</c:v>
                </c:pt>
                <c:pt idx="44772">
                  <c:v>290385854.38902497</c:v>
                </c:pt>
                <c:pt idx="44773">
                  <c:v>290424678.16408598</c:v>
                </c:pt>
                <c:pt idx="44774">
                  <c:v>290463486.83629394</c:v>
                </c:pt>
                <c:pt idx="44775">
                  <c:v>290502280.41116297</c:v>
                </c:pt>
                <c:pt idx="44776">
                  <c:v>290541058.89420092</c:v>
                </c:pt>
                <c:pt idx="44777">
                  <c:v>290579822.29091793</c:v>
                </c:pt>
                <c:pt idx="44778">
                  <c:v>290618570.60682106</c:v>
                </c:pt>
                <c:pt idx="44779">
                  <c:v>290657303.84741306</c:v>
                </c:pt>
                <c:pt idx="44780">
                  <c:v>290696022.01819801</c:v>
                </c:pt>
                <c:pt idx="44781">
                  <c:v>290734725.12467492</c:v>
                </c:pt>
                <c:pt idx="44782">
                  <c:v>290773413.17234492</c:v>
                </c:pt>
                <c:pt idx="44783">
                  <c:v>290812086.16670305</c:v>
                </c:pt>
                <c:pt idx="44784">
                  <c:v>290850744.11324501</c:v>
                </c:pt>
                <c:pt idx="44785">
                  <c:v>290889387.01746309</c:v>
                </c:pt>
                <c:pt idx="44786">
                  <c:v>290928014.88484901</c:v>
                </c:pt>
                <c:pt idx="44787">
                  <c:v>290966627.72089201</c:v>
                </c:pt>
                <c:pt idx="44788">
                  <c:v>291005225.53107893</c:v>
                </c:pt>
                <c:pt idx="44789">
                  <c:v>291043808.32089609</c:v>
                </c:pt>
                <c:pt idx="44790">
                  <c:v>291082376.09582502</c:v>
                </c:pt>
                <c:pt idx="44791">
                  <c:v>291120928.86135</c:v>
                </c:pt>
                <c:pt idx="44792">
                  <c:v>291159466.62294793</c:v>
                </c:pt>
                <c:pt idx="44793">
                  <c:v>291197989.38609999</c:v>
                </c:pt>
                <c:pt idx="44794">
                  <c:v>291236497.15627903</c:v>
                </c:pt>
                <c:pt idx="44795">
                  <c:v>291274989.93896103</c:v>
                </c:pt>
                <c:pt idx="44796">
                  <c:v>291313467.73961699</c:v>
                </c:pt>
                <c:pt idx="44797">
                  <c:v>291351930.56371897</c:v>
                </c:pt>
                <c:pt idx="44798">
                  <c:v>291390378.41673386</c:v>
                </c:pt>
                <c:pt idx="44799">
                  <c:v>291428811.30413002</c:v>
                </c:pt>
                <c:pt idx="44800">
                  <c:v>291467229.23136991</c:v>
                </c:pt>
                <c:pt idx="44801">
                  <c:v>291505632.20391899</c:v>
                </c:pt>
                <c:pt idx="44802">
                  <c:v>291544020.22723699</c:v>
                </c:pt>
                <c:pt idx="44803">
                  <c:v>291582393.30678391</c:v>
                </c:pt>
                <c:pt idx="44804">
                  <c:v>291620751.448017</c:v>
                </c:pt>
                <c:pt idx="44805">
                  <c:v>291659094.65639102</c:v>
                </c:pt>
                <c:pt idx="44806">
                  <c:v>291697422.93736202</c:v>
                </c:pt>
                <c:pt idx="44807">
                  <c:v>291735736.29637986</c:v>
                </c:pt>
                <c:pt idx="44808">
                  <c:v>291774034.73889601</c:v>
                </c:pt>
                <c:pt idx="44809">
                  <c:v>291812318.27035892</c:v>
                </c:pt>
                <c:pt idx="44810">
                  <c:v>291850586.89621395</c:v>
                </c:pt>
                <c:pt idx="44811">
                  <c:v>291888840.62190694</c:v>
                </c:pt>
                <c:pt idx="44812">
                  <c:v>291927079.45288199</c:v>
                </c:pt>
                <c:pt idx="44813">
                  <c:v>291965303.39457792</c:v>
                </c:pt>
                <c:pt idx="44814">
                  <c:v>292003512.45243591</c:v>
                </c:pt>
                <c:pt idx="44815">
                  <c:v>292041706.63189298</c:v>
                </c:pt>
                <c:pt idx="44816">
                  <c:v>292079885.93838495</c:v>
                </c:pt>
                <c:pt idx="44817">
                  <c:v>292118050.37734705</c:v>
                </c:pt>
                <c:pt idx="44818">
                  <c:v>292156199.95420992</c:v>
                </c:pt>
                <c:pt idx="44819">
                  <c:v>292194334.67440498</c:v>
                </c:pt>
                <c:pt idx="44820">
                  <c:v>292232454.54336107</c:v>
                </c:pt>
                <c:pt idx="44821">
                  <c:v>292270559.56650609</c:v>
                </c:pt>
                <c:pt idx="44822">
                  <c:v>292308649.749264</c:v>
                </c:pt>
                <c:pt idx="44823">
                  <c:v>292346725.09705901</c:v>
                </c:pt>
                <c:pt idx="44824">
                  <c:v>292384785.61531305</c:v>
                </c:pt>
                <c:pt idx="44825">
                  <c:v>292422831.30944502</c:v>
                </c:pt>
                <c:pt idx="44826">
                  <c:v>292460862.18487602</c:v>
                </c:pt>
                <c:pt idx="44827">
                  <c:v>292498878.24702007</c:v>
                </c:pt>
                <c:pt idx="44828">
                  <c:v>292536879.50129294</c:v>
                </c:pt>
                <c:pt idx="44829">
                  <c:v>292574865.95310909</c:v>
                </c:pt>
                <c:pt idx="44830">
                  <c:v>292612837.60787809</c:v>
                </c:pt>
                <c:pt idx="44831">
                  <c:v>292650794.47101003</c:v>
                </c:pt>
                <c:pt idx="44832">
                  <c:v>292688736.54791409</c:v>
                </c:pt>
                <c:pt idx="44833">
                  <c:v>292726663.84399605</c:v>
                </c:pt>
                <c:pt idx="44834">
                  <c:v>292764576.36466098</c:v>
                </c:pt>
                <c:pt idx="44835">
                  <c:v>292802474.11531001</c:v>
                </c:pt>
                <c:pt idx="44836">
                  <c:v>292840357.10134703</c:v>
                </c:pt>
                <c:pt idx="44837">
                  <c:v>292878225.32817</c:v>
                </c:pt>
                <c:pt idx="44838">
                  <c:v>292916078.80117792</c:v>
                </c:pt>
                <c:pt idx="44839">
                  <c:v>292953917.52576602</c:v>
                </c:pt>
                <c:pt idx="44840">
                  <c:v>292991741.50732905</c:v>
                </c:pt>
                <c:pt idx="44841">
                  <c:v>293029550.75125992</c:v>
                </c:pt>
                <c:pt idx="44842">
                  <c:v>293067345.26295096</c:v>
                </c:pt>
                <c:pt idx="44843">
                  <c:v>293105125.04779106</c:v>
                </c:pt>
                <c:pt idx="44844">
                  <c:v>293142890.11116701</c:v>
                </c:pt>
                <c:pt idx="44845">
                  <c:v>293180640.45846605</c:v>
                </c:pt>
                <c:pt idx="44846">
                  <c:v>293218376.09507394</c:v>
                </c:pt>
                <c:pt idx="44847">
                  <c:v>293256097.02637196</c:v>
                </c:pt>
                <c:pt idx="44848">
                  <c:v>293293803.25774205</c:v>
                </c:pt>
                <c:pt idx="44849">
                  <c:v>293331494.79456401</c:v>
                </c:pt>
                <c:pt idx="44850">
                  <c:v>293369171.64221501</c:v>
                </c:pt>
                <c:pt idx="44851">
                  <c:v>293406833.80607396</c:v>
                </c:pt>
                <c:pt idx="44852">
                  <c:v>293444481.29151303</c:v>
                </c:pt>
                <c:pt idx="44853">
                  <c:v>293482114.10390705</c:v>
                </c:pt>
                <c:pt idx="44854">
                  <c:v>293519732.24862701</c:v>
                </c:pt>
                <c:pt idx="44855">
                  <c:v>293557335.73104292</c:v>
                </c:pt>
                <c:pt idx="44856">
                  <c:v>293594924.55652398</c:v>
                </c:pt>
                <c:pt idx="44857">
                  <c:v>293632498.73043603</c:v>
                </c:pt>
                <c:pt idx="44858">
                  <c:v>293670058.25814497</c:v>
                </c:pt>
                <c:pt idx="44859">
                  <c:v>293707603.14501405</c:v>
                </c:pt>
                <c:pt idx="44860">
                  <c:v>293745133.39640492</c:v>
                </c:pt>
                <c:pt idx="44861">
                  <c:v>293782649.01767892</c:v>
                </c:pt>
                <c:pt idx="44862">
                  <c:v>293820150.01419401</c:v>
                </c:pt>
                <c:pt idx="44863">
                  <c:v>293857636.39130795</c:v>
                </c:pt>
                <c:pt idx="44864">
                  <c:v>293895108.15437698</c:v>
                </c:pt>
                <c:pt idx="44865">
                  <c:v>293932565.30875498</c:v>
                </c:pt>
                <c:pt idx="44866">
                  <c:v>293970007.85979497</c:v>
                </c:pt>
                <c:pt idx="44867">
                  <c:v>294007435.812846</c:v>
                </c:pt>
                <c:pt idx="44868">
                  <c:v>294044849.17325997</c:v>
                </c:pt>
                <c:pt idx="44869">
                  <c:v>294082247.94638395</c:v>
                </c:pt>
                <c:pt idx="44870">
                  <c:v>294119632.13756508</c:v>
                </c:pt>
                <c:pt idx="44871">
                  <c:v>294157001.75214601</c:v>
                </c:pt>
                <c:pt idx="44872">
                  <c:v>294194356.79547292</c:v>
                </c:pt>
                <c:pt idx="44873">
                  <c:v>294231697.27288592</c:v>
                </c:pt>
                <c:pt idx="44874">
                  <c:v>294269023.18972498</c:v>
                </c:pt>
                <c:pt idx="44875">
                  <c:v>294306334.55133092</c:v>
                </c:pt>
                <c:pt idx="44876">
                  <c:v>294343631.36303902</c:v>
                </c:pt>
                <c:pt idx="44877">
                  <c:v>294380913.63018501</c:v>
                </c:pt>
                <c:pt idx="44878">
                  <c:v>294418181.35810506</c:v>
                </c:pt>
                <c:pt idx="44879">
                  <c:v>294455434.55212998</c:v>
                </c:pt>
                <c:pt idx="44880">
                  <c:v>294492673.21759206</c:v>
                </c:pt>
                <c:pt idx="44881">
                  <c:v>294529897.35982007</c:v>
                </c:pt>
                <c:pt idx="44882">
                  <c:v>294567106.98414391</c:v>
                </c:pt>
                <c:pt idx="44883">
                  <c:v>294604302.09588796</c:v>
                </c:pt>
                <c:pt idx="44884">
                  <c:v>294641482.70038003</c:v>
                </c:pt>
                <c:pt idx="44885">
                  <c:v>294678648.80294192</c:v>
                </c:pt>
                <c:pt idx="44886">
                  <c:v>294715800.40889698</c:v>
                </c:pt>
                <c:pt idx="44887">
                  <c:v>294752937.52356607</c:v>
                </c:pt>
                <c:pt idx="44888">
                  <c:v>294790060.15226799</c:v>
                </c:pt>
                <c:pt idx="44889">
                  <c:v>294827168.30032098</c:v>
                </c:pt>
                <c:pt idx="44890">
                  <c:v>294864261.973041</c:v>
                </c:pt>
                <c:pt idx="44891">
                  <c:v>294901341.175744</c:v>
                </c:pt>
                <c:pt idx="44892">
                  <c:v>294938405.91374391</c:v>
                </c:pt>
                <c:pt idx="44893">
                  <c:v>294975456.19235092</c:v>
                </c:pt>
                <c:pt idx="44894">
                  <c:v>295012492.01687795</c:v>
                </c:pt>
                <c:pt idx="44895">
                  <c:v>295049513.39263195</c:v>
                </c:pt>
                <c:pt idx="44896">
                  <c:v>295086520.32492298</c:v>
                </c:pt>
                <c:pt idx="44897">
                  <c:v>295123512.81905597</c:v>
                </c:pt>
                <c:pt idx="44898">
                  <c:v>295160490.88033599</c:v>
                </c:pt>
                <c:pt idx="44899">
                  <c:v>295197454.51406705</c:v>
                </c:pt>
                <c:pt idx="44900">
                  <c:v>295234403.72555101</c:v>
                </c:pt>
                <c:pt idx="44901">
                  <c:v>295271338.52008796</c:v>
                </c:pt>
                <c:pt idx="44902">
                  <c:v>295308258.9029789</c:v>
                </c:pt>
                <c:pt idx="44903">
                  <c:v>295345164.87952006</c:v>
                </c:pt>
                <c:pt idx="44904">
                  <c:v>295382056.45500892</c:v>
                </c:pt>
                <c:pt idx="44905">
                  <c:v>295418933.63474101</c:v>
                </c:pt>
                <c:pt idx="44906">
                  <c:v>295455796.42400795</c:v>
                </c:pt>
                <c:pt idx="44907">
                  <c:v>295492644.82810497</c:v>
                </c:pt>
                <c:pt idx="44908">
                  <c:v>295529478.85232002</c:v>
                </c:pt>
                <c:pt idx="44909">
                  <c:v>295566298.50194496</c:v>
                </c:pt>
                <c:pt idx="44910">
                  <c:v>295603103.78226691</c:v>
                </c:pt>
                <c:pt idx="44911">
                  <c:v>295639894.69857401</c:v>
                </c:pt>
                <c:pt idx="44912">
                  <c:v>295676671.25614899</c:v>
                </c:pt>
                <c:pt idx="44913">
                  <c:v>295713433.46027893</c:v>
                </c:pt>
                <c:pt idx="44914">
                  <c:v>295750181.31624496</c:v>
                </c:pt>
                <c:pt idx="44915">
                  <c:v>295786914.82932901</c:v>
                </c:pt>
                <c:pt idx="44916">
                  <c:v>295823634.00481105</c:v>
                </c:pt>
                <c:pt idx="44917">
                  <c:v>295860338.84796906</c:v>
                </c:pt>
                <c:pt idx="44918">
                  <c:v>295897029.36408108</c:v>
                </c:pt>
                <c:pt idx="44919">
                  <c:v>295933705.55842406</c:v>
                </c:pt>
                <c:pt idx="44920">
                  <c:v>295970367.43627089</c:v>
                </c:pt>
                <c:pt idx="44921">
                  <c:v>296007015.00289601</c:v>
                </c:pt>
                <c:pt idx="44922">
                  <c:v>296043648.26357198</c:v>
                </c:pt>
                <c:pt idx="44923">
                  <c:v>296080267.22356802</c:v>
                </c:pt>
                <c:pt idx="44924">
                  <c:v>296116871.88815498</c:v>
                </c:pt>
                <c:pt idx="44925">
                  <c:v>296153462.26259995</c:v>
                </c:pt>
                <c:pt idx="44926">
                  <c:v>296190038.352171</c:v>
                </c:pt>
                <c:pt idx="44927">
                  <c:v>296226600.16213202</c:v>
                </c:pt>
                <c:pt idx="44928">
                  <c:v>296263147.69774801</c:v>
                </c:pt>
                <c:pt idx="44929">
                  <c:v>296299680.96428299</c:v>
                </c:pt>
                <c:pt idx="44930">
                  <c:v>296336199.96699595</c:v>
                </c:pt>
                <c:pt idx="44931">
                  <c:v>296372704.71114999</c:v>
                </c:pt>
                <c:pt idx="44932">
                  <c:v>296409195.20200294</c:v>
                </c:pt>
                <c:pt idx="44933">
                  <c:v>296445671.44481206</c:v>
                </c:pt>
                <c:pt idx="44934">
                  <c:v>296482133.44483399</c:v>
                </c:pt>
                <c:pt idx="44935">
                  <c:v>296518581.20732498</c:v>
                </c:pt>
                <c:pt idx="44936">
                  <c:v>296555014.73753899</c:v>
                </c:pt>
                <c:pt idx="44937">
                  <c:v>296591434.04072797</c:v>
                </c:pt>
                <c:pt idx="44938">
                  <c:v>296627839.12214297</c:v>
                </c:pt>
                <c:pt idx="44939">
                  <c:v>296664229.98703492</c:v>
                </c:pt>
                <c:pt idx="44940">
                  <c:v>296700606.64065409</c:v>
                </c:pt>
                <c:pt idx="44941">
                  <c:v>296736969.08824492</c:v>
                </c:pt>
                <c:pt idx="44942">
                  <c:v>296773317.33505696</c:v>
                </c:pt>
                <c:pt idx="44943">
                  <c:v>296809651.38633394</c:v>
                </c:pt>
                <c:pt idx="44944">
                  <c:v>296845971.24732107</c:v>
                </c:pt>
                <c:pt idx="44945">
                  <c:v>296882276.92325991</c:v>
                </c:pt>
                <c:pt idx="44946">
                  <c:v>296918568.41939199</c:v>
                </c:pt>
                <c:pt idx="44947">
                  <c:v>296954845.74095899</c:v>
                </c:pt>
                <c:pt idx="44948">
                  <c:v>296991108.89319909</c:v>
                </c:pt>
                <c:pt idx="44949">
                  <c:v>297027357.88134992</c:v>
                </c:pt>
                <c:pt idx="44950">
                  <c:v>297063592.71064794</c:v>
                </c:pt>
                <c:pt idx="44951">
                  <c:v>297099813.38633096</c:v>
                </c:pt>
                <c:pt idx="44952">
                  <c:v>297136019.91363096</c:v>
                </c:pt>
                <c:pt idx="44953">
                  <c:v>297172212.297782</c:v>
                </c:pt>
                <c:pt idx="44954">
                  <c:v>297208390.54401606</c:v>
                </c:pt>
                <c:pt idx="44955">
                  <c:v>297244554.65756404</c:v>
                </c:pt>
                <c:pt idx="44956">
                  <c:v>297280704.64365506</c:v>
                </c:pt>
                <c:pt idx="44957">
                  <c:v>297316840.50751704</c:v>
                </c:pt>
                <c:pt idx="44958">
                  <c:v>297352962.25437891</c:v>
                </c:pt>
                <c:pt idx="44959">
                  <c:v>297389069.88946497</c:v>
                </c:pt>
                <c:pt idx="44960">
                  <c:v>297425163.418001</c:v>
                </c:pt>
                <c:pt idx="44961">
                  <c:v>297461242.84521109</c:v>
                </c:pt>
                <c:pt idx="44962">
                  <c:v>297497308.17631698</c:v>
                </c:pt>
                <c:pt idx="44963">
                  <c:v>297533359.41654092</c:v>
                </c:pt>
                <c:pt idx="44964">
                  <c:v>297569396.57110298</c:v>
                </c:pt>
                <c:pt idx="44965">
                  <c:v>297605419.64522207</c:v>
                </c:pt>
                <c:pt idx="44966">
                  <c:v>297641428.64411604</c:v>
                </c:pt>
                <c:pt idx="44967">
                  <c:v>297677423.57300198</c:v>
                </c:pt>
                <c:pt idx="44968">
                  <c:v>297713404.437096</c:v>
                </c:pt>
                <c:pt idx="44969">
                  <c:v>297749371.24161202</c:v>
                </c:pt>
                <c:pt idx="44970">
                  <c:v>297785323.99176395</c:v>
                </c:pt>
                <c:pt idx="44971">
                  <c:v>297821262.692765</c:v>
                </c:pt>
                <c:pt idx="44972">
                  <c:v>297857187.34982508</c:v>
                </c:pt>
                <c:pt idx="44973">
                  <c:v>297893097.96815401</c:v>
                </c:pt>
                <c:pt idx="44974">
                  <c:v>297928994.55296296</c:v>
                </c:pt>
                <c:pt idx="44975">
                  <c:v>297964877.10945809</c:v>
                </c:pt>
                <c:pt idx="44976">
                  <c:v>298000745.642847</c:v>
                </c:pt>
                <c:pt idx="44977">
                  <c:v>298036600.15833598</c:v>
                </c:pt>
                <c:pt idx="44978">
                  <c:v>298072440.66112798</c:v>
                </c:pt>
                <c:pt idx="44979">
                  <c:v>298108267.15642798</c:v>
                </c:pt>
                <c:pt idx="44980">
                  <c:v>298144079.64943802</c:v>
                </c:pt>
                <c:pt idx="44981">
                  <c:v>298179878.14536005</c:v>
                </c:pt>
                <c:pt idx="44982">
                  <c:v>298215662.64939398</c:v>
                </c:pt>
                <c:pt idx="44983">
                  <c:v>298251433.16673899</c:v>
                </c:pt>
                <c:pt idx="44984">
                  <c:v>298287189.70259392</c:v>
                </c:pt>
                <c:pt idx="44985">
                  <c:v>298322932.262155</c:v>
                </c:pt>
                <c:pt idx="44986">
                  <c:v>298358660.85061902</c:v>
                </c:pt>
                <c:pt idx="44987">
                  <c:v>298394375.47318101</c:v>
                </c:pt>
                <c:pt idx="44988">
                  <c:v>298430076.13503492</c:v>
                </c:pt>
                <c:pt idx="44989">
                  <c:v>298465762.84137392</c:v>
                </c:pt>
                <c:pt idx="44990">
                  <c:v>298501435.59739</c:v>
                </c:pt>
                <c:pt idx="44991">
                  <c:v>298537094.40827292</c:v>
                </c:pt>
                <c:pt idx="44992">
                  <c:v>298572739.27921396</c:v>
                </c:pt>
                <c:pt idx="44993">
                  <c:v>298608370.21540201</c:v>
                </c:pt>
                <c:pt idx="44994">
                  <c:v>298643987.22202295</c:v>
                </c:pt>
                <c:pt idx="44995">
                  <c:v>298679590.30426598</c:v>
                </c:pt>
                <c:pt idx="44996">
                  <c:v>298715179.46731597</c:v>
                </c:pt>
                <c:pt idx="44997">
                  <c:v>298750754.71635699</c:v>
                </c:pt>
                <c:pt idx="44998">
                  <c:v>298786316.05657399</c:v>
                </c:pt>
                <c:pt idx="44999">
                  <c:v>298821863.49314892</c:v>
                </c:pt>
                <c:pt idx="45000">
                  <c:v>298857397.03126395</c:v>
                </c:pt>
                <c:pt idx="45001">
                  <c:v>298892916.67610002</c:v>
                </c:pt>
                <c:pt idx="45002">
                  <c:v>298928422.43283689</c:v>
                </c:pt>
                <c:pt idx="45003">
                  <c:v>298963914.30665201</c:v>
                </c:pt>
                <c:pt idx="45004">
                  <c:v>298999392.30272597</c:v>
                </c:pt>
                <c:pt idx="45005">
                  <c:v>299034856.42623293</c:v>
                </c:pt>
                <c:pt idx="45006">
                  <c:v>299070306.68234992</c:v>
                </c:pt>
                <c:pt idx="45007">
                  <c:v>299105743.07625192</c:v>
                </c:pt>
                <c:pt idx="45008">
                  <c:v>299141165.61311311</c:v>
                </c:pt>
                <c:pt idx="45009">
                  <c:v>299176574.29810601</c:v>
                </c:pt>
                <c:pt idx="45010">
                  <c:v>299211969.13640201</c:v>
                </c:pt>
                <c:pt idx="45011">
                  <c:v>299247350.133174</c:v>
                </c:pt>
                <c:pt idx="45012">
                  <c:v>299282717.29359001</c:v>
                </c:pt>
                <c:pt idx="45013">
                  <c:v>299318070.62282097</c:v>
                </c:pt>
                <c:pt idx="45014">
                  <c:v>299353410.12603492</c:v>
                </c:pt>
                <c:pt idx="45015">
                  <c:v>299388735.80839801</c:v>
                </c:pt>
                <c:pt idx="45016">
                  <c:v>299424047.67507696</c:v>
                </c:pt>
                <c:pt idx="45017">
                  <c:v>299459345.73123789</c:v>
                </c:pt>
                <c:pt idx="45018">
                  <c:v>299494629.98204494</c:v>
                </c:pt>
                <c:pt idx="45019">
                  <c:v>299529900.4326629</c:v>
                </c:pt>
                <c:pt idx="45020">
                  <c:v>299565157.08825201</c:v>
                </c:pt>
                <c:pt idx="45021">
                  <c:v>299600399.95397592</c:v>
                </c:pt>
                <c:pt idx="45022">
                  <c:v>299635629.03499496</c:v>
                </c:pt>
                <c:pt idx="45023">
                  <c:v>299670844.33646899</c:v>
                </c:pt>
                <c:pt idx="45024">
                  <c:v>299706045.86355805</c:v>
                </c:pt>
                <c:pt idx="45025">
                  <c:v>299741233.62141901</c:v>
                </c:pt>
                <c:pt idx="45026">
                  <c:v>299776407.61521</c:v>
                </c:pt>
                <c:pt idx="45027">
                  <c:v>299811567.85008597</c:v>
                </c:pt>
                <c:pt idx="45028">
                  <c:v>299846714.33120495</c:v>
                </c:pt>
                <c:pt idx="45029">
                  <c:v>299881847.06372005</c:v>
                </c:pt>
                <c:pt idx="45030">
                  <c:v>299916966.05278492</c:v>
                </c:pt>
                <c:pt idx="45031">
                  <c:v>299952071.3035531</c:v>
                </c:pt>
                <c:pt idx="45032">
                  <c:v>299987162.82117599</c:v>
                </c:pt>
                <c:pt idx="45033">
                  <c:v>300022240.61080498</c:v>
                </c:pt>
                <c:pt idx="45034">
                  <c:v>300057304.67759007</c:v>
                </c:pt>
                <c:pt idx="45035">
                  <c:v>300092355.02668196</c:v>
                </c:pt>
                <c:pt idx="45036">
                  <c:v>300127391.66322905</c:v>
                </c:pt>
                <c:pt idx="45037">
                  <c:v>300162414.5923779</c:v>
                </c:pt>
                <c:pt idx="45038">
                  <c:v>300197423.81927592</c:v>
                </c:pt>
                <c:pt idx="45039">
                  <c:v>300232419.34907001</c:v>
                </c:pt>
                <c:pt idx="45040">
                  <c:v>300267401.18690395</c:v>
                </c:pt>
                <c:pt idx="45041">
                  <c:v>300302369.337924</c:v>
                </c:pt>
                <c:pt idx="45042">
                  <c:v>300337323.80727297</c:v>
                </c:pt>
                <c:pt idx="45043">
                  <c:v>300372264.60009301</c:v>
                </c:pt>
                <c:pt idx="45044">
                  <c:v>300407191.72152698</c:v>
                </c:pt>
                <c:pt idx="45045">
                  <c:v>300442105.17671502</c:v>
                </c:pt>
                <c:pt idx="45046">
                  <c:v>300477004.97079903</c:v>
                </c:pt>
                <c:pt idx="45047">
                  <c:v>300511891.108917</c:v>
                </c:pt>
                <c:pt idx="45048">
                  <c:v>300546763.59620893</c:v>
                </c:pt>
                <c:pt idx="45049">
                  <c:v>300581622.43781197</c:v>
                </c:pt>
                <c:pt idx="45050">
                  <c:v>300616467.63886398</c:v>
                </c:pt>
                <c:pt idx="45051">
                  <c:v>300651299.20450002</c:v>
                </c:pt>
                <c:pt idx="45052">
                  <c:v>300686117.13985705</c:v>
                </c:pt>
                <c:pt idx="45053">
                  <c:v>300720921.45006996</c:v>
                </c:pt>
                <c:pt idx="45054">
                  <c:v>300755712.14027202</c:v>
                </c:pt>
                <c:pt idx="45055">
                  <c:v>300790489.21559697</c:v>
                </c:pt>
                <c:pt idx="45056">
                  <c:v>300825252.68117696</c:v>
                </c:pt>
                <c:pt idx="45057">
                  <c:v>300860002.542144</c:v>
                </c:pt>
                <c:pt idx="45058">
                  <c:v>300894738.80362898</c:v>
                </c:pt>
                <c:pt idx="45059">
                  <c:v>300929461.47076303</c:v>
                </c:pt>
                <c:pt idx="45060">
                  <c:v>300964170.54867399</c:v>
                </c:pt>
                <c:pt idx="45061">
                  <c:v>300998866.04249102</c:v>
                </c:pt>
                <c:pt idx="45062">
                  <c:v>301033547.95734298</c:v>
                </c:pt>
                <c:pt idx="45063">
                  <c:v>301068216.29835695</c:v>
                </c:pt>
                <c:pt idx="45064">
                  <c:v>301102871.07065892</c:v>
                </c:pt>
                <c:pt idx="45065">
                  <c:v>301137512.27937394</c:v>
                </c:pt>
                <c:pt idx="45066">
                  <c:v>301172139.92962992</c:v>
                </c:pt>
                <c:pt idx="45067">
                  <c:v>301206754.02654803</c:v>
                </c:pt>
                <c:pt idx="45068">
                  <c:v>301241354.57525396</c:v>
                </c:pt>
                <c:pt idx="45069">
                  <c:v>301275941.58086997</c:v>
                </c:pt>
                <c:pt idx="45070">
                  <c:v>301310515.04851711</c:v>
                </c:pt>
                <c:pt idx="45071">
                  <c:v>301345074.98331892</c:v>
                </c:pt>
                <c:pt idx="45072">
                  <c:v>301379621.390396</c:v>
                </c:pt>
                <c:pt idx="45073">
                  <c:v>301414154.274867</c:v>
                </c:pt>
                <c:pt idx="45074">
                  <c:v>301448673.64185208</c:v>
                </c:pt>
                <c:pt idx="45075">
                  <c:v>301483179.49646991</c:v>
                </c:pt>
                <c:pt idx="45076">
                  <c:v>301517671.84383905</c:v>
                </c:pt>
                <c:pt idx="45077">
                  <c:v>301552150.68907601</c:v>
                </c:pt>
                <c:pt idx="45078">
                  <c:v>301586616.03729796</c:v>
                </c:pt>
                <c:pt idx="45079">
                  <c:v>301621067.89362198</c:v>
                </c:pt>
                <c:pt idx="45080">
                  <c:v>301655506.26316106</c:v>
                </c:pt>
                <c:pt idx="45081">
                  <c:v>301689931.15103197</c:v>
                </c:pt>
                <c:pt idx="45082">
                  <c:v>301724342.56234795</c:v>
                </c:pt>
                <c:pt idx="45083">
                  <c:v>301758740.502222</c:v>
                </c:pt>
                <c:pt idx="45084">
                  <c:v>301793124.97576696</c:v>
                </c:pt>
                <c:pt idx="45085">
                  <c:v>301827495.988096</c:v>
                </c:pt>
                <c:pt idx="45086">
                  <c:v>301861853.54431897</c:v>
                </c:pt>
                <c:pt idx="45087">
                  <c:v>301896197.64954805</c:v>
                </c:pt>
                <c:pt idx="45088">
                  <c:v>301930528.30889302</c:v>
                </c:pt>
                <c:pt idx="45089">
                  <c:v>301964845.52746302</c:v>
                </c:pt>
                <c:pt idx="45090">
                  <c:v>301999149.31036597</c:v>
                </c:pt>
                <c:pt idx="45091">
                  <c:v>302033439.66271305</c:v>
                </c:pt>
                <c:pt idx="45092">
                  <c:v>302067716.58960903</c:v>
                </c:pt>
                <c:pt idx="45093">
                  <c:v>302101980.09616297</c:v>
                </c:pt>
                <c:pt idx="45094">
                  <c:v>302136230.18747997</c:v>
                </c:pt>
                <c:pt idx="45095">
                  <c:v>302170466.86866605</c:v>
                </c:pt>
                <c:pt idx="45096">
                  <c:v>302204690.14482707</c:v>
                </c:pt>
                <c:pt idx="45097">
                  <c:v>302238900.02106696</c:v>
                </c:pt>
                <c:pt idx="45098">
                  <c:v>302273096.502491</c:v>
                </c:pt>
                <c:pt idx="45099">
                  <c:v>302307279.59420103</c:v>
                </c:pt>
                <c:pt idx="45100">
                  <c:v>302341449.301301</c:v>
                </c:pt>
                <c:pt idx="45101">
                  <c:v>302375605.62889302</c:v>
                </c:pt>
                <c:pt idx="45102">
                  <c:v>302409748.58207893</c:v>
                </c:pt>
                <c:pt idx="45103">
                  <c:v>302443878.165959</c:v>
                </c:pt>
                <c:pt idx="45104">
                  <c:v>302477994.38563496</c:v>
                </c:pt>
                <c:pt idx="45105">
                  <c:v>302512097.24620599</c:v>
                </c:pt>
                <c:pt idx="45106">
                  <c:v>302546186.75277191</c:v>
                </c:pt>
                <c:pt idx="45107">
                  <c:v>302580262.91043192</c:v>
                </c:pt>
                <c:pt idx="45108">
                  <c:v>302614325.72428292</c:v>
                </c:pt>
                <c:pt idx="45109">
                  <c:v>302648375.19942498</c:v>
                </c:pt>
                <c:pt idx="45110">
                  <c:v>302682411.34095305</c:v>
                </c:pt>
                <c:pt idx="45111">
                  <c:v>302716434.15396607</c:v>
                </c:pt>
                <c:pt idx="45112">
                  <c:v>302750443.64355814</c:v>
                </c:pt>
                <c:pt idx="45113">
                  <c:v>302784439.81482607</c:v>
                </c:pt>
                <c:pt idx="45114">
                  <c:v>302818422.67286402</c:v>
                </c:pt>
                <c:pt idx="45115">
                  <c:v>302852392.22276795</c:v>
                </c:pt>
                <c:pt idx="45116">
                  <c:v>302886348.46963096</c:v>
                </c:pt>
                <c:pt idx="45117">
                  <c:v>302920291.41854697</c:v>
                </c:pt>
                <c:pt idx="45118">
                  <c:v>302954221.07460892</c:v>
                </c:pt>
                <c:pt idx="45119">
                  <c:v>302988137.44290996</c:v>
                </c:pt>
                <c:pt idx="45120">
                  <c:v>303022040.52854109</c:v>
                </c:pt>
                <c:pt idx="45121">
                  <c:v>303055930.33659399</c:v>
                </c:pt>
                <c:pt idx="45122">
                  <c:v>303089806.87216002</c:v>
                </c:pt>
                <c:pt idx="45123">
                  <c:v>303123670.14033002</c:v>
                </c:pt>
                <c:pt idx="45124">
                  <c:v>303157520.14619398</c:v>
                </c:pt>
                <c:pt idx="45125">
                  <c:v>303191356.89484</c:v>
                </c:pt>
                <c:pt idx="45126">
                  <c:v>303225180.39135993</c:v>
                </c:pt>
                <c:pt idx="45127">
                  <c:v>303258990.64084005</c:v>
                </c:pt>
                <c:pt idx="45128">
                  <c:v>303292787.64836907</c:v>
                </c:pt>
                <c:pt idx="45129">
                  <c:v>303326571.41903591</c:v>
                </c:pt>
                <c:pt idx="45130">
                  <c:v>303360341.95792598</c:v>
                </c:pt>
                <c:pt idx="45131">
                  <c:v>303394099.27012801</c:v>
                </c:pt>
                <c:pt idx="45132">
                  <c:v>303427843.36072606</c:v>
                </c:pt>
                <c:pt idx="45133">
                  <c:v>303461574.23480803</c:v>
                </c:pt>
                <c:pt idx="45134">
                  <c:v>303495291.89745802</c:v>
                </c:pt>
                <c:pt idx="45135">
                  <c:v>303528996.35376203</c:v>
                </c:pt>
                <c:pt idx="45136">
                  <c:v>303562687.60880405</c:v>
                </c:pt>
                <c:pt idx="45137">
                  <c:v>303596365.66766798</c:v>
                </c:pt>
                <c:pt idx="45138">
                  <c:v>303630030.53543699</c:v>
                </c:pt>
                <c:pt idx="45139">
                  <c:v>303663682.21719605</c:v>
                </c:pt>
                <c:pt idx="45140">
                  <c:v>303697320.71802801</c:v>
                </c:pt>
                <c:pt idx="45141">
                  <c:v>303730946.04301304</c:v>
                </c:pt>
                <c:pt idx="45142">
                  <c:v>303764558.19723499</c:v>
                </c:pt>
                <c:pt idx="45143">
                  <c:v>303798157.18577492</c:v>
                </c:pt>
                <c:pt idx="45144">
                  <c:v>303831743.01371402</c:v>
                </c:pt>
                <c:pt idx="45145">
                  <c:v>303865315.68613392</c:v>
                </c:pt>
                <c:pt idx="45146">
                  <c:v>303898875.20811301</c:v>
                </c:pt>
                <c:pt idx="45147">
                  <c:v>303932421.58473396</c:v>
                </c:pt>
                <c:pt idx="45148">
                  <c:v>303965954.82107395</c:v>
                </c:pt>
                <c:pt idx="45149">
                  <c:v>303999474.92221487</c:v>
                </c:pt>
                <c:pt idx="45150">
                  <c:v>304032981.89323294</c:v>
                </c:pt>
                <c:pt idx="45151">
                  <c:v>304066475.73920786</c:v>
                </c:pt>
                <c:pt idx="45152">
                  <c:v>304099956.46521795</c:v>
                </c:pt>
                <c:pt idx="45153">
                  <c:v>304133424.07634091</c:v>
                </c:pt>
                <c:pt idx="45154">
                  <c:v>304166878.577654</c:v>
                </c:pt>
                <c:pt idx="45155">
                  <c:v>304200319.97423387</c:v>
                </c:pt>
                <c:pt idx="45156">
                  <c:v>304233748.27115792</c:v>
                </c:pt>
                <c:pt idx="45157">
                  <c:v>304267163.47350198</c:v>
                </c:pt>
                <c:pt idx="45158">
                  <c:v>304300565.58634192</c:v>
                </c:pt>
                <c:pt idx="45159">
                  <c:v>304333954.61475402</c:v>
                </c:pt>
                <c:pt idx="45160">
                  <c:v>304367330.56381303</c:v>
                </c:pt>
                <c:pt idx="45161">
                  <c:v>304400693.438595</c:v>
                </c:pt>
                <c:pt idx="45162">
                  <c:v>304434043.24417305</c:v>
                </c:pt>
                <c:pt idx="45163">
                  <c:v>304467379.98562199</c:v>
                </c:pt>
                <c:pt idx="45164">
                  <c:v>304500703.66801709</c:v>
                </c:pt>
                <c:pt idx="45165">
                  <c:v>304534014.29642999</c:v>
                </c:pt>
                <c:pt idx="45166">
                  <c:v>304567311.87593591</c:v>
                </c:pt>
                <c:pt idx="45167">
                  <c:v>304600596.41160697</c:v>
                </c:pt>
                <c:pt idx="45168">
                  <c:v>304633867.90851605</c:v>
                </c:pt>
                <c:pt idx="45169">
                  <c:v>304667126.37173492</c:v>
                </c:pt>
                <c:pt idx="45170">
                  <c:v>304700371.80633694</c:v>
                </c:pt>
                <c:pt idx="45171">
                  <c:v>304733604.21739399</c:v>
                </c:pt>
                <c:pt idx="45172">
                  <c:v>304766823.60997695</c:v>
                </c:pt>
                <c:pt idx="45173">
                  <c:v>304800029.98915792</c:v>
                </c:pt>
                <c:pt idx="45174">
                  <c:v>304833223.36000705</c:v>
                </c:pt>
                <c:pt idx="45175">
                  <c:v>304866403.72759598</c:v>
                </c:pt>
                <c:pt idx="45176">
                  <c:v>304899571.09699386</c:v>
                </c:pt>
                <c:pt idx="45177">
                  <c:v>304932725.47327203</c:v>
                </c:pt>
                <c:pt idx="45178">
                  <c:v>304965866.86150098</c:v>
                </c:pt>
                <c:pt idx="45179">
                  <c:v>304998995.26674896</c:v>
                </c:pt>
                <c:pt idx="45180">
                  <c:v>305032110.69408602</c:v>
                </c:pt>
                <c:pt idx="45181">
                  <c:v>305065213.14858115</c:v>
                </c:pt>
                <c:pt idx="45182">
                  <c:v>305098302.63530391</c:v>
                </c:pt>
                <c:pt idx="45183">
                  <c:v>305131379.15932304</c:v>
                </c:pt>
                <c:pt idx="45184">
                  <c:v>305164442.72570699</c:v>
                </c:pt>
                <c:pt idx="45185">
                  <c:v>305197493.33952302</c:v>
                </c:pt>
                <c:pt idx="45186">
                  <c:v>305230531.00584</c:v>
                </c:pt>
                <c:pt idx="45187">
                  <c:v>305263555.729725</c:v>
                </c:pt>
                <c:pt idx="45188">
                  <c:v>305296567.51624691</c:v>
                </c:pt>
                <c:pt idx="45189">
                  <c:v>305329566.37047201</c:v>
                </c:pt>
                <c:pt idx="45190">
                  <c:v>305362552.29746705</c:v>
                </c:pt>
                <c:pt idx="45191">
                  <c:v>305395525.30229992</c:v>
                </c:pt>
                <c:pt idx="45192">
                  <c:v>305428485.39003795</c:v>
                </c:pt>
                <c:pt idx="45193">
                  <c:v>305461432.56574601</c:v>
                </c:pt>
                <c:pt idx="45194">
                  <c:v>305494366.83449209</c:v>
                </c:pt>
                <c:pt idx="45195">
                  <c:v>305527288.20133996</c:v>
                </c:pt>
                <c:pt idx="45196">
                  <c:v>305560196.67135799</c:v>
                </c:pt>
                <c:pt idx="45197">
                  <c:v>305593092.24961102</c:v>
                </c:pt>
                <c:pt idx="45198">
                  <c:v>305625974.94116497</c:v>
                </c:pt>
                <c:pt idx="45199">
                  <c:v>305658844.75108403</c:v>
                </c:pt>
                <c:pt idx="45200">
                  <c:v>305691701.68443501</c:v>
                </c:pt>
                <c:pt idx="45201">
                  <c:v>305724545.74628192</c:v>
                </c:pt>
                <c:pt idx="45202">
                  <c:v>305757376.94169092</c:v>
                </c:pt>
                <c:pt idx="45203">
                  <c:v>305790195.27572501</c:v>
                </c:pt>
                <c:pt idx="45204">
                  <c:v>305823000.75344998</c:v>
                </c:pt>
                <c:pt idx="45205">
                  <c:v>305855793.37992996</c:v>
                </c:pt>
                <c:pt idx="45206">
                  <c:v>305888573.16022998</c:v>
                </c:pt>
                <c:pt idx="45207">
                  <c:v>305921340.09941298</c:v>
                </c:pt>
                <c:pt idx="45208">
                  <c:v>305954094.20254391</c:v>
                </c:pt>
                <c:pt idx="45209">
                  <c:v>305986835.47468603</c:v>
                </c:pt>
                <c:pt idx="45210">
                  <c:v>306019563.92090386</c:v>
                </c:pt>
                <c:pt idx="45211">
                  <c:v>306052279.54626</c:v>
                </c:pt>
                <c:pt idx="45212">
                  <c:v>306084982.35581905</c:v>
                </c:pt>
                <c:pt idx="45213">
                  <c:v>306117672.354644</c:v>
                </c:pt>
                <c:pt idx="45214">
                  <c:v>306150349.54779798</c:v>
                </c:pt>
                <c:pt idx="45215">
                  <c:v>306183013.94034499</c:v>
                </c:pt>
                <c:pt idx="45216">
                  <c:v>306215665.53734696</c:v>
                </c:pt>
                <c:pt idx="45217">
                  <c:v>306248304.34386706</c:v>
                </c:pt>
                <c:pt idx="45218">
                  <c:v>306280930.36496902</c:v>
                </c:pt>
                <c:pt idx="45219">
                  <c:v>306313543.60571498</c:v>
                </c:pt>
                <c:pt idx="45220">
                  <c:v>306346144.07116801</c:v>
                </c:pt>
                <c:pt idx="45221">
                  <c:v>306378731.76639092</c:v>
                </c:pt>
                <c:pt idx="45222">
                  <c:v>306411306.696446</c:v>
                </c:pt>
                <c:pt idx="45223">
                  <c:v>306443868.866395</c:v>
                </c:pt>
                <c:pt idx="45224">
                  <c:v>306476418.28130096</c:v>
                </c:pt>
                <c:pt idx="45225">
                  <c:v>306508954.94622695</c:v>
                </c:pt>
                <c:pt idx="45226">
                  <c:v>306541478.86623394</c:v>
                </c:pt>
                <c:pt idx="45227">
                  <c:v>306573990.04638499</c:v>
                </c:pt>
                <c:pt idx="45228">
                  <c:v>306606488.49174196</c:v>
                </c:pt>
                <c:pt idx="45229">
                  <c:v>306638974.20736802</c:v>
                </c:pt>
                <c:pt idx="45230">
                  <c:v>306671447.19832402</c:v>
                </c:pt>
                <c:pt idx="45231">
                  <c:v>306703907.46967196</c:v>
                </c:pt>
                <c:pt idx="45232">
                  <c:v>306736355.02647394</c:v>
                </c:pt>
                <c:pt idx="45233">
                  <c:v>306768789.87379301</c:v>
                </c:pt>
                <c:pt idx="45234">
                  <c:v>306801212.01668996</c:v>
                </c:pt>
                <c:pt idx="45235">
                  <c:v>306833621.46022695</c:v>
                </c:pt>
                <c:pt idx="45236">
                  <c:v>306866018.20946705</c:v>
                </c:pt>
                <c:pt idx="45237">
                  <c:v>306898402.26946998</c:v>
                </c:pt>
                <c:pt idx="45238">
                  <c:v>306930773.64529902</c:v>
                </c:pt>
                <c:pt idx="45239">
                  <c:v>306963132.34201705</c:v>
                </c:pt>
                <c:pt idx="45240">
                  <c:v>306995478.36468297</c:v>
                </c:pt>
                <c:pt idx="45241">
                  <c:v>307027811.71836197</c:v>
                </c:pt>
                <c:pt idx="45242">
                  <c:v>307060132.40811402</c:v>
                </c:pt>
                <c:pt idx="45243">
                  <c:v>307092440.43900096</c:v>
                </c:pt>
                <c:pt idx="45244">
                  <c:v>307124735.81608492</c:v>
                </c:pt>
                <c:pt idx="45245">
                  <c:v>307157018.54442906</c:v>
                </c:pt>
                <c:pt idx="45246">
                  <c:v>307189288.629094</c:v>
                </c:pt>
                <c:pt idx="45247">
                  <c:v>307221546.07514101</c:v>
                </c:pt>
                <c:pt idx="45248">
                  <c:v>307253790.88763392</c:v>
                </c:pt>
                <c:pt idx="45249">
                  <c:v>307286023.07163393</c:v>
                </c:pt>
                <c:pt idx="45250">
                  <c:v>307318242.63220394</c:v>
                </c:pt>
                <c:pt idx="45251">
                  <c:v>307350449.57440501</c:v>
                </c:pt>
                <c:pt idx="45252">
                  <c:v>307382643.90329891</c:v>
                </c:pt>
                <c:pt idx="45253">
                  <c:v>307414825.62394899</c:v>
                </c:pt>
                <c:pt idx="45254">
                  <c:v>307446994.741418</c:v>
                </c:pt>
                <c:pt idx="45255">
                  <c:v>307479151.26076698</c:v>
                </c:pt>
                <c:pt idx="45256">
                  <c:v>307511295.18705797</c:v>
                </c:pt>
                <c:pt idx="45257">
                  <c:v>307543426.52535599</c:v>
                </c:pt>
                <c:pt idx="45258">
                  <c:v>307575545.28072101</c:v>
                </c:pt>
                <c:pt idx="45259">
                  <c:v>307607651.45821697</c:v>
                </c:pt>
                <c:pt idx="45260">
                  <c:v>307639745.06290603</c:v>
                </c:pt>
                <c:pt idx="45261">
                  <c:v>307671826.09985101</c:v>
                </c:pt>
                <c:pt idx="45262">
                  <c:v>307703894.57411498</c:v>
                </c:pt>
                <c:pt idx="45263">
                  <c:v>307735950.490762</c:v>
                </c:pt>
                <c:pt idx="45264">
                  <c:v>307767993.85485303</c:v>
                </c:pt>
                <c:pt idx="45265">
                  <c:v>307800024.671453</c:v>
                </c:pt>
                <c:pt idx="45266">
                  <c:v>307832042.94562501</c:v>
                </c:pt>
                <c:pt idx="45267">
                  <c:v>307864048.682432</c:v>
                </c:pt>
                <c:pt idx="45268">
                  <c:v>307896041.8869369</c:v>
                </c:pt>
                <c:pt idx="45269">
                  <c:v>307928022.56420499</c:v>
                </c:pt>
                <c:pt idx="45270">
                  <c:v>307959990.71929896</c:v>
                </c:pt>
                <c:pt idx="45271">
                  <c:v>307991946.357283</c:v>
                </c:pt>
                <c:pt idx="45272">
                  <c:v>308023889.48322099</c:v>
                </c:pt>
                <c:pt idx="45273">
                  <c:v>308055820.10217696</c:v>
                </c:pt>
                <c:pt idx="45274">
                  <c:v>308087738.21921599</c:v>
                </c:pt>
                <c:pt idx="45275">
                  <c:v>308119643.83940202</c:v>
                </c:pt>
                <c:pt idx="45276">
                  <c:v>308151536.96780002</c:v>
                </c:pt>
                <c:pt idx="45277">
                  <c:v>308183417.60947502</c:v>
                </c:pt>
                <c:pt idx="45278">
                  <c:v>308215285.76949102</c:v>
                </c:pt>
                <c:pt idx="45279">
                  <c:v>308247141.45291299</c:v>
                </c:pt>
                <c:pt idx="45280">
                  <c:v>308278984.66480798</c:v>
                </c:pt>
                <c:pt idx="45281">
                  <c:v>308310815.41023993</c:v>
                </c:pt>
                <c:pt idx="45282">
                  <c:v>308342633.69427395</c:v>
                </c:pt>
                <c:pt idx="45283">
                  <c:v>308374439.5219779</c:v>
                </c:pt>
                <c:pt idx="45284">
                  <c:v>308406232.898417</c:v>
                </c:pt>
                <c:pt idx="45285">
                  <c:v>308438013.82865602</c:v>
                </c:pt>
                <c:pt idx="45286">
                  <c:v>308469782.31776303</c:v>
                </c:pt>
                <c:pt idx="45287">
                  <c:v>308501538.37080401</c:v>
                </c:pt>
                <c:pt idx="45288">
                  <c:v>308533281.99284595</c:v>
                </c:pt>
                <c:pt idx="45289">
                  <c:v>308565013.18895501</c:v>
                </c:pt>
                <c:pt idx="45290">
                  <c:v>308596731.96419996</c:v>
                </c:pt>
                <c:pt idx="45291">
                  <c:v>308628438.32364696</c:v>
                </c:pt>
                <c:pt idx="45292">
                  <c:v>308660132.27236295</c:v>
                </c:pt>
                <c:pt idx="45293">
                  <c:v>308691813.815418</c:v>
                </c:pt>
                <c:pt idx="45294">
                  <c:v>308723482.95787901</c:v>
                </c:pt>
                <c:pt idx="45295">
                  <c:v>308755139.70481402</c:v>
                </c:pt>
                <c:pt idx="45296">
                  <c:v>308786784.06129199</c:v>
                </c:pt>
                <c:pt idx="45297">
                  <c:v>308818416.03238195</c:v>
                </c:pt>
                <c:pt idx="45298">
                  <c:v>308850035.62315303</c:v>
                </c:pt>
                <c:pt idx="45299">
                  <c:v>308881642.83867294</c:v>
                </c:pt>
                <c:pt idx="45300">
                  <c:v>308913237.68401301</c:v>
                </c:pt>
                <c:pt idx="45301">
                  <c:v>308944820.16424298</c:v>
                </c:pt>
                <c:pt idx="45302">
                  <c:v>308976390.28443199</c:v>
                </c:pt>
                <c:pt idx="45303">
                  <c:v>309007948.04965109</c:v>
                </c:pt>
                <c:pt idx="45304">
                  <c:v>309039493.46497095</c:v>
                </c:pt>
                <c:pt idx="45305">
                  <c:v>309071026.53546202</c:v>
                </c:pt>
                <c:pt idx="45306">
                  <c:v>309102547.26619601</c:v>
                </c:pt>
                <c:pt idx="45307">
                  <c:v>309134055.66224295</c:v>
                </c:pt>
                <c:pt idx="45308">
                  <c:v>309165551.72867692</c:v>
                </c:pt>
                <c:pt idx="45309">
                  <c:v>309197035.470568</c:v>
                </c:pt>
                <c:pt idx="45310">
                  <c:v>309228506.89298886</c:v>
                </c:pt>
                <c:pt idx="45311">
                  <c:v>309259966.00101399</c:v>
                </c:pt>
                <c:pt idx="45312">
                  <c:v>309291412.79971403</c:v>
                </c:pt>
                <c:pt idx="45313">
                  <c:v>309322847.29416305</c:v>
                </c:pt>
                <c:pt idx="45314">
                  <c:v>309354269.48943496</c:v>
                </c:pt>
                <c:pt idx="45315">
                  <c:v>309385679.39060295</c:v>
                </c:pt>
                <c:pt idx="45316">
                  <c:v>309417077.00274295</c:v>
                </c:pt>
                <c:pt idx="45317">
                  <c:v>309448462.33092695</c:v>
                </c:pt>
                <c:pt idx="45318">
                  <c:v>309479835.38023192</c:v>
                </c:pt>
                <c:pt idx="45319">
                  <c:v>309511196.15573198</c:v>
                </c:pt>
                <c:pt idx="45320">
                  <c:v>309542544.662503</c:v>
                </c:pt>
                <c:pt idx="45321">
                  <c:v>309573880.90562201</c:v>
                </c:pt>
                <c:pt idx="45322">
                  <c:v>309605204.890163</c:v>
                </c:pt>
                <c:pt idx="45323">
                  <c:v>309636516.62120396</c:v>
                </c:pt>
                <c:pt idx="45324">
                  <c:v>309667816.10382211</c:v>
                </c:pt>
                <c:pt idx="45325">
                  <c:v>309699103.34309405</c:v>
                </c:pt>
                <c:pt idx="45326">
                  <c:v>309730378.34409797</c:v>
                </c:pt>
                <c:pt idx="45327">
                  <c:v>309761641.11191201</c:v>
                </c:pt>
                <c:pt idx="45328">
                  <c:v>309792891.65161401</c:v>
                </c:pt>
                <c:pt idx="45329">
                  <c:v>309824129.96828395</c:v>
                </c:pt>
                <c:pt idx="45330">
                  <c:v>309855356.06699991</c:v>
                </c:pt>
                <c:pt idx="45331">
                  <c:v>309886569.952842</c:v>
                </c:pt>
                <c:pt idx="45332">
                  <c:v>309917771.63089001</c:v>
                </c:pt>
                <c:pt idx="45333">
                  <c:v>309948961.10622501</c:v>
                </c:pt>
                <c:pt idx="45334">
                  <c:v>309980138.38392705</c:v>
                </c:pt>
                <c:pt idx="45335">
                  <c:v>310011303.46907699</c:v>
                </c:pt>
                <c:pt idx="45336">
                  <c:v>310042456.36675799</c:v>
                </c:pt>
                <c:pt idx="45337">
                  <c:v>310073597.08205092</c:v>
                </c:pt>
                <c:pt idx="45338">
                  <c:v>310104725.62003791</c:v>
                </c:pt>
                <c:pt idx="45339">
                  <c:v>310135841.98580295</c:v>
                </c:pt>
                <c:pt idx="45340">
                  <c:v>310166946.18442905</c:v>
                </c:pt>
                <c:pt idx="45341">
                  <c:v>310198038.22099996</c:v>
                </c:pt>
                <c:pt idx="45342">
                  <c:v>310229118.10059905</c:v>
                </c:pt>
                <c:pt idx="45343">
                  <c:v>310260185.82831198</c:v>
                </c:pt>
                <c:pt idx="45344">
                  <c:v>310291241.40922391</c:v>
                </c:pt>
                <c:pt idx="45345">
                  <c:v>310322284.84841907</c:v>
                </c:pt>
                <c:pt idx="45346">
                  <c:v>310353316.150985</c:v>
                </c:pt>
                <c:pt idx="45347">
                  <c:v>310384335.32200694</c:v>
                </c:pt>
                <c:pt idx="45348">
                  <c:v>310415342.36657298</c:v>
                </c:pt>
                <c:pt idx="45349">
                  <c:v>310446337.28976995</c:v>
                </c:pt>
                <c:pt idx="45350">
                  <c:v>310477320.09668493</c:v>
                </c:pt>
                <c:pt idx="45351">
                  <c:v>310508290.79240793</c:v>
                </c:pt>
                <c:pt idx="45352">
                  <c:v>310539249.38202602</c:v>
                </c:pt>
                <c:pt idx="45353">
                  <c:v>310570195.87063003</c:v>
                </c:pt>
                <c:pt idx="45354">
                  <c:v>310601130.26330799</c:v>
                </c:pt>
                <c:pt idx="45355">
                  <c:v>310632052.56515205</c:v>
                </c:pt>
                <c:pt idx="45356">
                  <c:v>310662962.78125203</c:v>
                </c:pt>
                <c:pt idx="45357">
                  <c:v>310693860.91669995</c:v>
                </c:pt>
                <c:pt idx="45358">
                  <c:v>310724746.97658592</c:v>
                </c:pt>
                <c:pt idx="45359">
                  <c:v>310755620.96600395</c:v>
                </c:pt>
                <c:pt idx="45360">
                  <c:v>310786482.89004695</c:v>
                </c:pt>
                <c:pt idx="45361">
                  <c:v>310817332.75380701</c:v>
                </c:pt>
                <c:pt idx="45362">
                  <c:v>310848170.56237996</c:v>
                </c:pt>
                <c:pt idx="45363">
                  <c:v>310878996.320858</c:v>
                </c:pt>
                <c:pt idx="45364">
                  <c:v>310909810.03433692</c:v>
                </c:pt>
                <c:pt idx="45365">
                  <c:v>310940611.70791298</c:v>
                </c:pt>
                <c:pt idx="45366">
                  <c:v>310971401.346681</c:v>
                </c:pt>
                <c:pt idx="45367">
                  <c:v>311002178.95573896</c:v>
                </c:pt>
                <c:pt idx="45368">
                  <c:v>311032944.54018301</c:v>
                </c:pt>
                <c:pt idx="45369">
                  <c:v>311063698.10511106</c:v>
                </c:pt>
                <c:pt idx="45370">
                  <c:v>311094439.65562105</c:v>
                </c:pt>
                <c:pt idx="45371">
                  <c:v>311125169.19681305</c:v>
                </c:pt>
                <c:pt idx="45372">
                  <c:v>311155886.73378491</c:v>
                </c:pt>
                <c:pt idx="45373">
                  <c:v>311186592.2716369</c:v>
                </c:pt>
                <c:pt idx="45374">
                  <c:v>311217285.81547099</c:v>
                </c:pt>
                <c:pt idx="45375">
                  <c:v>311247967.37038791</c:v>
                </c:pt>
                <c:pt idx="45376">
                  <c:v>311278636.94148803</c:v>
                </c:pt>
                <c:pt idx="45377">
                  <c:v>311309294.53387499</c:v>
                </c:pt>
                <c:pt idx="45378">
                  <c:v>311339940.15265101</c:v>
                </c:pt>
                <c:pt idx="45379">
                  <c:v>311370573.80291992</c:v>
                </c:pt>
                <c:pt idx="45380">
                  <c:v>311401195.48978603</c:v>
                </c:pt>
                <c:pt idx="45381">
                  <c:v>311431805.21835297</c:v>
                </c:pt>
                <c:pt idx="45382">
                  <c:v>311462402.99372792</c:v>
                </c:pt>
                <c:pt idx="45383">
                  <c:v>311492988.82101703</c:v>
                </c:pt>
                <c:pt idx="45384">
                  <c:v>311523562.70532501</c:v>
                </c:pt>
                <c:pt idx="45385">
                  <c:v>311554124.65175998</c:v>
                </c:pt>
                <c:pt idx="45386">
                  <c:v>311584674.66543001</c:v>
                </c:pt>
                <c:pt idx="45387">
                  <c:v>311615212.75144303</c:v>
                </c:pt>
                <c:pt idx="45388">
                  <c:v>311645738.91490895</c:v>
                </c:pt>
                <c:pt idx="45389">
                  <c:v>311676253.16093796</c:v>
                </c:pt>
                <c:pt idx="45390">
                  <c:v>311706755.49463993</c:v>
                </c:pt>
                <c:pt idx="45391">
                  <c:v>311737245.92112601</c:v>
                </c:pt>
                <c:pt idx="45392">
                  <c:v>311767724.44550705</c:v>
                </c:pt>
                <c:pt idx="45393">
                  <c:v>311798191.07289791</c:v>
                </c:pt>
                <c:pt idx="45394">
                  <c:v>311828645.80840898</c:v>
                </c:pt>
                <c:pt idx="45395">
                  <c:v>311859088.65715611</c:v>
                </c:pt>
                <c:pt idx="45396">
                  <c:v>311889519.62425297</c:v>
                </c:pt>
                <c:pt idx="45397">
                  <c:v>311919938.71481502</c:v>
                </c:pt>
                <c:pt idx="45398">
                  <c:v>311950345.93395793</c:v>
                </c:pt>
                <c:pt idx="45399">
                  <c:v>311980741.28679794</c:v>
                </c:pt>
                <c:pt idx="45400">
                  <c:v>312011124.77845305</c:v>
                </c:pt>
                <c:pt idx="45401">
                  <c:v>312041496.41404003</c:v>
                </c:pt>
                <c:pt idx="45402">
                  <c:v>312071856.19867891</c:v>
                </c:pt>
                <c:pt idx="45403">
                  <c:v>312102204.13748801</c:v>
                </c:pt>
                <c:pt idx="45404">
                  <c:v>312132540.23558903</c:v>
                </c:pt>
                <c:pt idx="45405">
                  <c:v>312162864.498101</c:v>
                </c:pt>
                <c:pt idx="45406">
                  <c:v>312193176.93014592</c:v>
                </c:pt>
                <c:pt idx="45407">
                  <c:v>312223477.53684694</c:v>
                </c:pt>
                <c:pt idx="45408">
                  <c:v>312253766.32332605</c:v>
                </c:pt>
                <c:pt idx="45409">
                  <c:v>312284043.29470694</c:v>
                </c:pt>
                <c:pt idx="45410">
                  <c:v>312314308.45611501</c:v>
                </c:pt>
                <c:pt idx="45411">
                  <c:v>312344561.81267494</c:v>
                </c:pt>
                <c:pt idx="45412">
                  <c:v>312374803.36951303</c:v>
                </c:pt>
                <c:pt idx="45413">
                  <c:v>312405033.13175601</c:v>
                </c:pt>
                <c:pt idx="45414">
                  <c:v>312435251.10453105</c:v>
                </c:pt>
                <c:pt idx="45415">
                  <c:v>312465457.2929669</c:v>
                </c:pt>
                <c:pt idx="45416">
                  <c:v>312495651.70219201</c:v>
                </c:pt>
                <c:pt idx="45417">
                  <c:v>312525834.33733696</c:v>
                </c:pt>
                <c:pt idx="45418">
                  <c:v>312556005.20353109</c:v>
                </c:pt>
                <c:pt idx="45419">
                  <c:v>312586164.30590796</c:v>
                </c:pt>
                <c:pt idx="45420">
                  <c:v>312616311.64959806</c:v>
                </c:pt>
                <c:pt idx="45421">
                  <c:v>312646447.23973393</c:v>
                </c:pt>
                <c:pt idx="45422">
                  <c:v>312676571.081451</c:v>
                </c:pt>
                <c:pt idx="45423">
                  <c:v>312706683.179883</c:v>
                </c:pt>
                <c:pt idx="45424">
                  <c:v>312736783.54016507</c:v>
                </c:pt>
                <c:pt idx="45425">
                  <c:v>312766872.16743505</c:v>
                </c:pt>
                <c:pt idx="45426">
                  <c:v>312796949.066827</c:v>
                </c:pt>
                <c:pt idx="45427">
                  <c:v>312827014.24348205</c:v>
                </c:pt>
                <c:pt idx="45428">
                  <c:v>312857067.70253599</c:v>
                </c:pt>
                <c:pt idx="45429">
                  <c:v>312887109.44913101</c:v>
                </c:pt>
                <c:pt idx="45430">
                  <c:v>312917139.48840499</c:v>
                </c:pt>
                <c:pt idx="45431">
                  <c:v>312947157.82550102</c:v>
                </c:pt>
                <c:pt idx="45432">
                  <c:v>312977164.46556002</c:v>
                </c:pt>
                <c:pt idx="45433">
                  <c:v>313007159.41372502</c:v>
                </c:pt>
                <c:pt idx="45434">
                  <c:v>313037142.67514002</c:v>
                </c:pt>
                <c:pt idx="45435">
                  <c:v>313067114.25494999</c:v>
                </c:pt>
                <c:pt idx="45436">
                  <c:v>313097074.15829998</c:v>
                </c:pt>
                <c:pt idx="45437">
                  <c:v>313127022.39033592</c:v>
                </c:pt>
                <c:pt idx="45438">
                  <c:v>313156958.95620596</c:v>
                </c:pt>
                <c:pt idx="45439">
                  <c:v>313186883.861058</c:v>
                </c:pt>
                <c:pt idx="45440">
                  <c:v>313216797.11004001</c:v>
                </c:pt>
                <c:pt idx="45441">
                  <c:v>313246698.70830297</c:v>
                </c:pt>
                <c:pt idx="45442">
                  <c:v>313276588.66099697</c:v>
                </c:pt>
                <c:pt idx="45443">
                  <c:v>313306466.97327393</c:v>
                </c:pt>
                <c:pt idx="45444">
                  <c:v>313336333.65028697</c:v>
                </c:pt>
                <c:pt idx="45445">
                  <c:v>313366188.69718802</c:v>
                </c:pt>
                <c:pt idx="45446">
                  <c:v>313396032.119133</c:v>
                </c:pt>
                <c:pt idx="45447">
                  <c:v>313425863.92127693</c:v>
                </c:pt>
                <c:pt idx="45448">
                  <c:v>313455684.10877502</c:v>
                </c:pt>
                <c:pt idx="45449">
                  <c:v>313485492.68678492</c:v>
                </c:pt>
                <c:pt idx="45450">
                  <c:v>313515289.66046607</c:v>
                </c:pt>
                <c:pt idx="45451">
                  <c:v>313545075.03497493</c:v>
                </c:pt>
                <c:pt idx="45452">
                  <c:v>313574848.81547391</c:v>
                </c:pt>
                <c:pt idx="45453">
                  <c:v>313604611.00712204</c:v>
                </c:pt>
                <c:pt idx="45454">
                  <c:v>313634361.61508209</c:v>
                </c:pt>
                <c:pt idx="45455">
                  <c:v>313664100.64451706</c:v>
                </c:pt>
                <c:pt idx="45456">
                  <c:v>313693828.10059005</c:v>
                </c:pt>
                <c:pt idx="45457">
                  <c:v>313723543.98846602</c:v>
                </c:pt>
                <c:pt idx="45458">
                  <c:v>313753248.31331098</c:v>
                </c:pt>
                <c:pt idx="45459">
                  <c:v>313782941.08028996</c:v>
                </c:pt>
                <c:pt idx="45460">
                  <c:v>313812622.29457295</c:v>
                </c:pt>
                <c:pt idx="45461">
                  <c:v>313842291.96132803</c:v>
                </c:pt>
                <c:pt idx="45462">
                  <c:v>313871950.08572298</c:v>
                </c:pt>
                <c:pt idx="45463">
                  <c:v>313901596.67292994</c:v>
                </c:pt>
                <c:pt idx="45464">
                  <c:v>313931231.72812098</c:v>
                </c:pt>
                <c:pt idx="45465">
                  <c:v>313960855.256468</c:v>
                </c:pt>
                <c:pt idx="45466">
                  <c:v>313990467.26314402</c:v>
                </c:pt>
                <c:pt idx="45467">
                  <c:v>314020067.75332397</c:v>
                </c:pt>
                <c:pt idx="45468">
                  <c:v>314049656.73218393</c:v>
                </c:pt>
                <c:pt idx="45469">
                  <c:v>314079234.20490003</c:v>
                </c:pt>
                <c:pt idx="45470">
                  <c:v>314108800.176651</c:v>
                </c:pt>
                <c:pt idx="45471">
                  <c:v>314138354.652614</c:v>
                </c:pt>
                <c:pt idx="45472">
                  <c:v>314167897.63796902</c:v>
                </c:pt>
                <c:pt idx="45473">
                  <c:v>314197429.13789809</c:v>
                </c:pt>
                <c:pt idx="45474">
                  <c:v>314226949.15758204</c:v>
                </c:pt>
                <c:pt idx="45475">
                  <c:v>314256457.70220393</c:v>
                </c:pt>
                <c:pt idx="45476">
                  <c:v>314285954.77694786</c:v>
                </c:pt>
                <c:pt idx="45477">
                  <c:v>314315440.38699895</c:v>
                </c:pt>
                <c:pt idx="45478">
                  <c:v>314344914.53754205</c:v>
                </c:pt>
                <c:pt idx="45479">
                  <c:v>314374377.23376602</c:v>
                </c:pt>
                <c:pt idx="45480">
                  <c:v>314403828.48085696</c:v>
                </c:pt>
                <c:pt idx="45481">
                  <c:v>314433268.284006</c:v>
                </c:pt>
                <c:pt idx="45482">
                  <c:v>314462696.64840311</c:v>
                </c:pt>
                <c:pt idx="45483">
                  <c:v>314492113.57923895</c:v>
                </c:pt>
                <c:pt idx="45484">
                  <c:v>314521519.08170694</c:v>
                </c:pt>
                <c:pt idx="45485">
                  <c:v>314550913.16100001</c:v>
                </c:pt>
                <c:pt idx="45486">
                  <c:v>314580295.82231396</c:v>
                </c:pt>
                <c:pt idx="45487">
                  <c:v>314609667.07084298</c:v>
                </c:pt>
                <c:pt idx="45488">
                  <c:v>314639026.91178495</c:v>
                </c:pt>
                <c:pt idx="45489">
                  <c:v>314668375.35033703</c:v>
                </c:pt>
                <c:pt idx="45490">
                  <c:v>314697712.39170003</c:v>
                </c:pt>
                <c:pt idx="45491">
                  <c:v>314727038.04107392</c:v>
                </c:pt>
                <c:pt idx="45492">
                  <c:v>314756352.30365902</c:v>
                </c:pt>
                <c:pt idx="45493">
                  <c:v>314785655.18465799</c:v>
                </c:pt>
                <c:pt idx="45494">
                  <c:v>314814946.68927592</c:v>
                </c:pt>
                <c:pt idx="45495">
                  <c:v>314844226.822716</c:v>
                </c:pt>
                <c:pt idx="45496">
                  <c:v>314873495.590186</c:v>
                </c:pt>
                <c:pt idx="45497">
                  <c:v>314902752.99689096</c:v>
                </c:pt>
                <c:pt idx="45498">
                  <c:v>314931999.04804105</c:v>
                </c:pt>
                <c:pt idx="45499">
                  <c:v>314961233.74884498</c:v>
                </c:pt>
                <c:pt idx="45500">
                  <c:v>314990457.10451406</c:v>
                </c:pt>
                <c:pt idx="45501">
                  <c:v>315019669.12025899</c:v>
                </c:pt>
                <c:pt idx="45502">
                  <c:v>315048869.80129296</c:v>
                </c:pt>
                <c:pt idx="45503">
                  <c:v>315078059.15283102</c:v>
                </c:pt>
                <c:pt idx="45504">
                  <c:v>315107237.18008792</c:v>
                </c:pt>
                <c:pt idx="45505">
                  <c:v>315136403.88828099</c:v>
                </c:pt>
                <c:pt idx="45506">
                  <c:v>315165559.28262699</c:v>
                </c:pt>
                <c:pt idx="45507">
                  <c:v>315194703.36834598</c:v>
                </c:pt>
                <c:pt idx="45508">
                  <c:v>315223836.150657</c:v>
                </c:pt>
                <c:pt idx="45509">
                  <c:v>315252957.63478202</c:v>
                </c:pt>
                <c:pt idx="45510">
                  <c:v>315282067.82594395</c:v>
                </c:pt>
                <c:pt idx="45511">
                  <c:v>315311166.729366</c:v>
                </c:pt>
                <c:pt idx="45512">
                  <c:v>315340254.35027295</c:v>
                </c:pt>
                <c:pt idx="45513">
                  <c:v>315369330.69389302</c:v>
                </c:pt>
                <c:pt idx="45514">
                  <c:v>315398395.76545209</c:v>
                </c:pt>
                <c:pt idx="45515">
                  <c:v>315427449.57017899</c:v>
                </c:pt>
                <c:pt idx="45516">
                  <c:v>315456492.11330402</c:v>
                </c:pt>
                <c:pt idx="45517">
                  <c:v>315485523.40005893</c:v>
                </c:pt>
                <c:pt idx="45518">
                  <c:v>315514543.43567586</c:v>
                </c:pt>
                <c:pt idx="45519">
                  <c:v>315543552.22538894</c:v>
                </c:pt>
                <c:pt idx="45520">
                  <c:v>315572549.77443296</c:v>
                </c:pt>
                <c:pt idx="45521">
                  <c:v>315601536.088045</c:v>
                </c:pt>
                <c:pt idx="45522">
                  <c:v>315630511.17146105</c:v>
                </c:pt>
                <c:pt idx="45523">
                  <c:v>315659475.029921</c:v>
                </c:pt>
                <c:pt idx="45524">
                  <c:v>315688427.66866606</c:v>
                </c:pt>
                <c:pt idx="45525">
                  <c:v>315717369.09293586</c:v>
                </c:pt>
                <c:pt idx="45526">
                  <c:v>315746299.30797499</c:v>
                </c:pt>
                <c:pt idx="45527">
                  <c:v>315775218.31902605</c:v>
                </c:pt>
                <c:pt idx="45528">
                  <c:v>315804126.13133496</c:v>
                </c:pt>
                <c:pt idx="45529">
                  <c:v>315833022.75014901</c:v>
                </c:pt>
                <c:pt idx="45530">
                  <c:v>315861908.18071598</c:v>
                </c:pt>
                <c:pt idx="45531">
                  <c:v>315890782.42828393</c:v>
                </c:pt>
                <c:pt idx="45532">
                  <c:v>315919645.498106</c:v>
                </c:pt>
                <c:pt idx="45533">
                  <c:v>315948497.39543295</c:v>
                </c:pt>
                <c:pt idx="45534">
                  <c:v>315977338.12551701</c:v>
                </c:pt>
                <c:pt idx="45535">
                  <c:v>316006167.69361502</c:v>
                </c:pt>
                <c:pt idx="45536">
                  <c:v>316034986.10498202</c:v>
                </c:pt>
                <c:pt idx="45537">
                  <c:v>316063793.36487502</c:v>
                </c:pt>
                <c:pt idx="45538">
                  <c:v>316092589.478553</c:v>
                </c:pt>
                <c:pt idx="45539">
                  <c:v>316121374.4512769</c:v>
                </c:pt>
                <c:pt idx="45540">
                  <c:v>316150148.28830796</c:v>
                </c:pt>
                <c:pt idx="45541">
                  <c:v>316178910.99490786</c:v>
                </c:pt>
                <c:pt idx="45542">
                  <c:v>316207662.57634199</c:v>
                </c:pt>
                <c:pt idx="45543">
                  <c:v>316236403.03787601</c:v>
                </c:pt>
                <c:pt idx="45544">
                  <c:v>316265132.384776</c:v>
                </c:pt>
                <c:pt idx="45545">
                  <c:v>316293850.62231201</c:v>
                </c:pt>
                <c:pt idx="45546">
                  <c:v>316322557.75575298</c:v>
                </c:pt>
                <c:pt idx="45547">
                  <c:v>316351253.79036891</c:v>
                </c:pt>
                <c:pt idx="45548">
                  <c:v>316379938.73143393</c:v>
                </c:pt>
                <c:pt idx="45549">
                  <c:v>316408612.58422297</c:v>
                </c:pt>
                <c:pt idx="45550">
                  <c:v>316437275.35400897</c:v>
                </c:pt>
                <c:pt idx="45551">
                  <c:v>316465927.04606998</c:v>
                </c:pt>
                <c:pt idx="45552">
                  <c:v>316494567.665685</c:v>
                </c:pt>
                <c:pt idx="45553">
                  <c:v>316523197.21813399</c:v>
                </c:pt>
                <c:pt idx="45554">
                  <c:v>316551815.70869601</c:v>
                </c:pt>
                <c:pt idx="45555">
                  <c:v>316580423.14265609</c:v>
                </c:pt>
                <c:pt idx="45556">
                  <c:v>316609019.52529699</c:v>
                </c:pt>
                <c:pt idx="45557">
                  <c:v>316637604.86190403</c:v>
                </c:pt>
                <c:pt idx="45558">
                  <c:v>316666179.15776503</c:v>
                </c:pt>
                <c:pt idx="45559">
                  <c:v>316694742.41816902</c:v>
                </c:pt>
                <c:pt idx="45560">
                  <c:v>316723294.64840406</c:v>
                </c:pt>
                <c:pt idx="45561">
                  <c:v>316751835.85376304</c:v>
                </c:pt>
                <c:pt idx="45562">
                  <c:v>316780366.03953892</c:v>
                </c:pt>
                <c:pt idx="45563">
                  <c:v>316808885.211025</c:v>
                </c:pt>
                <c:pt idx="45564">
                  <c:v>316837393.37351704</c:v>
                </c:pt>
                <c:pt idx="45565">
                  <c:v>316865890.53231394</c:v>
                </c:pt>
                <c:pt idx="45566">
                  <c:v>316894376.69271392</c:v>
                </c:pt>
                <c:pt idx="45567">
                  <c:v>316922851.860017</c:v>
                </c:pt>
                <c:pt idx="45568">
                  <c:v>316951316.03952497</c:v>
                </c:pt>
                <c:pt idx="45569">
                  <c:v>316979769.23654091</c:v>
                </c:pt>
                <c:pt idx="45570">
                  <c:v>317008211.45637095</c:v>
                </c:pt>
                <c:pt idx="45571">
                  <c:v>317036642.70432109</c:v>
                </c:pt>
                <c:pt idx="45572">
                  <c:v>317065062.98569787</c:v>
                </c:pt>
                <c:pt idx="45573">
                  <c:v>317093472.30581301</c:v>
                </c:pt>
                <c:pt idx="45574">
                  <c:v>317121870.66997695</c:v>
                </c:pt>
                <c:pt idx="45575">
                  <c:v>317150258.08350098</c:v>
                </c:pt>
                <c:pt idx="45576">
                  <c:v>317178634.55170101</c:v>
                </c:pt>
                <c:pt idx="45577">
                  <c:v>317207000.07989109</c:v>
                </c:pt>
                <c:pt idx="45578">
                  <c:v>317235354.67338997</c:v>
                </c:pt>
                <c:pt idx="45579">
                  <c:v>317263698.33751607</c:v>
                </c:pt>
                <c:pt idx="45580">
                  <c:v>317292031.07758898</c:v>
                </c:pt>
                <c:pt idx="45581">
                  <c:v>317320352.89893192</c:v>
                </c:pt>
                <c:pt idx="45582">
                  <c:v>317348663.806867</c:v>
                </c:pt>
                <c:pt idx="45583">
                  <c:v>317376963.80672097</c:v>
                </c:pt>
                <c:pt idx="45584">
                  <c:v>317405252.90381998</c:v>
                </c:pt>
                <c:pt idx="45585">
                  <c:v>317433531.10349208</c:v>
                </c:pt>
                <c:pt idx="45586">
                  <c:v>317461798.41106796</c:v>
                </c:pt>
                <c:pt idx="45587">
                  <c:v>317490054.83187795</c:v>
                </c:pt>
                <c:pt idx="45588">
                  <c:v>317518300.37125599</c:v>
                </c:pt>
                <c:pt idx="45589">
                  <c:v>317546535.03453791</c:v>
                </c:pt>
                <c:pt idx="45590">
                  <c:v>317574758.82705802</c:v>
                </c:pt>
                <c:pt idx="45591">
                  <c:v>317602971.75415605</c:v>
                </c:pt>
                <c:pt idx="45592">
                  <c:v>317631173.82117099</c:v>
                </c:pt>
                <c:pt idx="45593">
                  <c:v>317659365.033445</c:v>
                </c:pt>
                <c:pt idx="45594">
                  <c:v>317687545.39631999</c:v>
                </c:pt>
                <c:pt idx="45595">
                  <c:v>317715714.91514099</c:v>
                </c:pt>
                <c:pt idx="45596">
                  <c:v>317743873.59525394</c:v>
                </c:pt>
                <c:pt idx="45597">
                  <c:v>317772021.44200796</c:v>
                </c:pt>
                <c:pt idx="45598">
                  <c:v>317800158.46075201</c:v>
                </c:pt>
                <c:pt idx="45599">
                  <c:v>317828284.65683705</c:v>
                </c:pt>
                <c:pt idx="45600">
                  <c:v>317856400.03561699</c:v>
                </c:pt>
                <c:pt idx="45601">
                  <c:v>317884504.60244501</c:v>
                </c:pt>
                <c:pt idx="45602">
                  <c:v>317912598.36267895</c:v>
                </c:pt>
                <c:pt idx="45603">
                  <c:v>317940681.32167596</c:v>
                </c:pt>
                <c:pt idx="45604">
                  <c:v>317968753.48479599</c:v>
                </c:pt>
                <c:pt idx="45605">
                  <c:v>317996814.85740107</c:v>
                </c:pt>
                <c:pt idx="45606">
                  <c:v>318024865.44485402</c:v>
                </c:pt>
                <c:pt idx="45607">
                  <c:v>318052905.25251901</c:v>
                </c:pt>
                <c:pt idx="45608">
                  <c:v>318080934.28576392</c:v>
                </c:pt>
                <c:pt idx="45609">
                  <c:v>318108952.54995602</c:v>
                </c:pt>
                <c:pt idx="45610">
                  <c:v>318136960.05046606</c:v>
                </c:pt>
                <c:pt idx="45611">
                  <c:v>318164956.79266495</c:v>
                </c:pt>
                <c:pt idx="45612">
                  <c:v>318192942.78192794</c:v>
                </c:pt>
                <c:pt idx="45613">
                  <c:v>318220918.023628</c:v>
                </c:pt>
                <c:pt idx="45614">
                  <c:v>318248882.52314502</c:v>
                </c:pt>
                <c:pt idx="45615">
                  <c:v>318276836.285855</c:v>
                </c:pt>
                <c:pt idx="45616">
                  <c:v>318304779.31713998</c:v>
                </c:pt>
                <c:pt idx="45617">
                  <c:v>318332711.62238199</c:v>
                </c:pt>
                <c:pt idx="45618">
                  <c:v>318360633.20696503</c:v>
                </c:pt>
                <c:pt idx="45619">
                  <c:v>318388544.07627493</c:v>
                </c:pt>
                <c:pt idx="45620">
                  <c:v>318416444.23569995</c:v>
                </c:pt>
                <c:pt idx="45621">
                  <c:v>318444333.69062996</c:v>
                </c:pt>
                <c:pt idx="45622">
                  <c:v>318472212.446455</c:v>
                </c:pt>
                <c:pt idx="45623">
                  <c:v>318500080.50856805</c:v>
                </c:pt>
                <c:pt idx="45624">
                  <c:v>318527937.88236499</c:v>
                </c:pt>
                <c:pt idx="45625">
                  <c:v>318555784.57324201</c:v>
                </c:pt>
                <c:pt idx="45626">
                  <c:v>318583620.58659792</c:v>
                </c:pt>
                <c:pt idx="45627">
                  <c:v>318611445.92783201</c:v>
                </c:pt>
                <c:pt idx="45628">
                  <c:v>318639260.60234803</c:v>
                </c:pt>
                <c:pt idx="45629">
                  <c:v>318667064.61554909</c:v>
                </c:pt>
                <c:pt idx="45630">
                  <c:v>318694857.97284096</c:v>
                </c:pt>
                <c:pt idx="45631">
                  <c:v>318722640.67963201</c:v>
                </c:pt>
                <c:pt idx="45632">
                  <c:v>318750412.74133003</c:v>
                </c:pt>
                <c:pt idx="45633">
                  <c:v>318778174.16334897</c:v>
                </c:pt>
                <c:pt idx="45634">
                  <c:v>318805924.95109999</c:v>
                </c:pt>
                <c:pt idx="45635">
                  <c:v>318833665.109999</c:v>
                </c:pt>
                <c:pt idx="45636">
                  <c:v>318861394.64546311</c:v>
                </c:pt>
                <c:pt idx="45637">
                  <c:v>318889113.56291091</c:v>
                </c:pt>
                <c:pt idx="45638">
                  <c:v>318916821.86776304</c:v>
                </c:pt>
                <c:pt idx="45639">
                  <c:v>318944519.56544298</c:v>
                </c:pt>
                <c:pt idx="45640">
                  <c:v>318972206.66137391</c:v>
                </c:pt>
                <c:pt idx="45641">
                  <c:v>318999883.16098392</c:v>
                </c:pt>
                <c:pt idx="45642">
                  <c:v>319027549.0697</c:v>
                </c:pt>
                <c:pt idx="45643">
                  <c:v>319055204.39295292</c:v>
                </c:pt>
                <c:pt idx="45644">
                  <c:v>319082849.13617396</c:v>
                </c:pt>
                <c:pt idx="45645">
                  <c:v>319110483.30479902</c:v>
                </c:pt>
                <c:pt idx="45646">
                  <c:v>319138106.90426296</c:v>
                </c:pt>
                <c:pt idx="45647">
                  <c:v>319165719.94000399</c:v>
                </c:pt>
                <c:pt idx="45648">
                  <c:v>319193322.41746205</c:v>
                </c:pt>
                <c:pt idx="45649">
                  <c:v>319220914.34207791</c:v>
                </c:pt>
                <c:pt idx="45650">
                  <c:v>319248495.71929699</c:v>
                </c:pt>
                <c:pt idx="45651">
                  <c:v>319276066.55456406</c:v>
                </c:pt>
                <c:pt idx="45652">
                  <c:v>319303626.85332805</c:v>
                </c:pt>
                <c:pt idx="45653">
                  <c:v>319331176.62103695</c:v>
                </c:pt>
                <c:pt idx="45654">
                  <c:v>319358715.86314309</c:v>
                </c:pt>
                <c:pt idx="45655">
                  <c:v>319386244.5851</c:v>
                </c:pt>
                <c:pt idx="45656">
                  <c:v>319413762.79236394</c:v>
                </c:pt>
                <c:pt idx="45657">
                  <c:v>319441270.49039096</c:v>
                </c:pt>
                <c:pt idx="45658">
                  <c:v>319468767.68464297</c:v>
                </c:pt>
                <c:pt idx="45659">
                  <c:v>319496254.38057899</c:v>
                </c:pt>
                <c:pt idx="45660">
                  <c:v>319523730.58366501</c:v>
                </c:pt>
                <c:pt idx="45661">
                  <c:v>319551196.29936492</c:v>
                </c:pt>
                <c:pt idx="45662">
                  <c:v>319578651.53314698</c:v>
                </c:pt>
                <c:pt idx="45663">
                  <c:v>319606096.29048193</c:v>
                </c:pt>
                <c:pt idx="45664">
                  <c:v>319633530.57683903</c:v>
                </c:pt>
                <c:pt idx="45665">
                  <c:v>319660954.39769399</c:v>
                </c:pt>
                <c:pt idx="45666">
                  <c:v>319688367.75852108</c:v>
                </c:pt>
                <c:pt idx="45667">
                  <c:v>319715770.66479897</c:v>
                </c:pt>
                <c:pt idx="45668">
                  <c:v>319743163.12200803</c:v>
                </c:pt>
                <c:pt idx="45669">
                  <c:v>319770545.13562995</c:v>
                </c:pt>
                <c:pt idx="45670">
                  <c:v>319797916.71114695</c:v>
                </c:pt>
                <c:pt idx="45671">
                  <c:v>319825277.854047</c:v>
                </c:pt>
                <c:pt idx="45672">
                  <c:v>319852628.56981802</c:v>
                </c:pt>
                <c:pt idx="45673">
                  <c:v>319879968.86395001</c:v>
                </c:pt>
                <c:pt idx="45674">
                  <c:v>319907298.74193394</c:v>
                </c:pt>
                <c:pt idx="45675">
                  <c:v>319934618.20926601</c:v>
                </c:pt>
                <c:pt idx="45676">
                  <c:v>319961927.271442</c:v>
                </c:pt>
                <c:pt idx="45677">
                  <c:v>319989225.93395996</c:v>
                </c:pt>
                <c:pt idx="45678">
                  <c:v>320016514.20232099</c:v>
                </c:pt>
                <c:pt idx="45679">
                  <c:v>320043792.08202791</c:v>
                </c:pt>
                <c:pt idx="45680">
                  <c:v>320071059.57858598</c:v>
                </c:pt>
                <c:pt idx="45681">
                  <c:v>320098316.69750208</c:v>
                </c:pt>
                <c:pt idx="45682">
                  <c:v>320125563.44428396</c:v>
                </c:pt>
                <c:pt idx="45683">
                  <c:v>320152799.82444501</c:v>
                </c:pt>
                <c:pt idx="45684">
                  <c:v>320180025.84349805</c:v>
                </c:pt>
                <c:pt idx="45685">
                  <c:v>320207241.50695795</c:v>
                </c:pt>
                <c:pt idx="45686">
                  <c:v>320234446.820342</c:v>
                </c:pt>
                <c:pt idx="45687">
                  <c:v>320261641.78917199</c:v>
                </c:pt>
                <c:pt idx="45688">
                  <c:v>320288826.41896892</c:v>
                </c:pt>
                <c:pt idx="45689">
                  <c:v>320316000.71525699</c:v>
                </c:pt>
                <c:pt idx="45690">
                  <c:v>320343164.68356311</c:v>
                </c:pt>
                <c:pt idx="45691">
                  <c:v>320370318.32941502</c:v>
                </c:pt>
                <c:pt idx="45692">
                  <c:v>320397461.65834397</c:v>
                </c:pt>
                <c:pt idx="45693">
                  <c:v>320424594.675883</c:v>
                </c:pt>
                <c:pt idx="45694">
                  <c:v>320451717.38756704</c:v>
                </c:pt>
                <c:pt idx="45695">
                  <c:v>320478829.79893297</c:v>
                </c:pt>
                <c:pt idx="45696">
                  <c:v>320505931.91552198</c:v>
                </c:pt>
                <c:pt idx="45697">
                  <c:v>320533023.74287492</c:v>
                </c:pt>
                <c:pt idx="45698">
                  <c:v>320560105.28653592</c:v>
                </c:pt>
                <c:pt idx="45699">
                  <c:v>320587176.55205101</c:v>
                </c:pt>
                <c:pt idx="45700">
                  <c:v>320614237.54496902</c:v>
                </c:pt>
                <c:pt idx="45701">
                  <c:v>320641288.270841</c:v>
                </c:pt>
                <c:pt idx="45702">
                  <c:v>320668328.73521894</c:v>
                </c:pt>
                <c:pt idx="45703">
                  <c:v>320695358.94365799</c:v>
                </c:pt>
                <c:pt idx="45704">
                  <c:v>320722378.90171695</c:v>
                </c:pt>
                <c:pt idx="45705">
                  <c:v>320749388.61495501</c:v>
                </c:pt>
                <c:pt idx="45706">
                  <c:v>320776388.08893496</c:v>
                </c:pt>
                <c:pt idx="45707">
                  <c:v>320803377.32921892</c:v>
                </c:pt>
                <c:pt idx="45708">
                  <c:v>320830356.34137601</c:v>
                </c:pt>
                <c:pt idx="45709">
                  <c:v>320857325.13097292</c:v>
                </c:pt>
                <c:pt idx="45710">
                  <c:v>320884283.703583</c:v>
                </c:pt>
                <c:pt idx="45711">
                  <c:v>320911232.06477791</c:v>
                </c:pt>
                <c:pt idx="45712">
                  <c:v>320938170.22013396</c:v>
                </c:pt>
                <c:pt idx="45713">
                  <c:v>320965098.17523003</c:v>
                </c:pt>
                <c:pt idx="45714">
                  <c:v>320992015.93564594</c:v>
                </c:pt>
                <c:pt idx="45715">
                  <c:v>321018923.50696403</c:v>
                </c:pt>
                <c:pt idx="45716">
                  <c:v>321045820.89477003</c:v>
                </c:pt>
                <c:pt idx="45717">
                  <c:v>321072708.10465002</c:v>
                </c:pt>
                <c:pt idx="45718">
                  <c:v>321099585.14219606</c:v>
                </c:pt>
                <c:pt idx="45719">
                  <c:v>321126452.01299787</c:v>
                </c:pt>
                <c:pt idx="45720">
                  <c:v>321153308.72265196</c:v>
                </c:pt>
                <c:pt idx="45721">
                  <c:v>321180155.27675396</c:v>
                </c:pt>
                <c:pt idx="45722">
                  <c:v>321206991.68090296</c:v>
                </c:pt>
                <c:pt idx="45723">
                  <c:v>321233817.94070101</c:v>
                </c:pt>
                <c:pt idx="45724">
                  <c:v>321260634.06175202</c:v>
                </c:pt>
                <c:pt idx="45725">
                  <c:v>321287440.04966098</c:v>
                </c:pt>
                <c:pt idx="45726">
                  <c:v>321314235.91003895</c:v>
                </c:pt>
                <c:pt idx="45727">
                  <c:v>321341021.64849508</c:v>
                </c:pt>
                <c:pt idx="45728">
                  <c:v>321367797.27064294</c:v>
                </c:pt>
                <c:pt idx="45729">
                  <c:v>321394562.78209996</c:v>
                </c:pt>
                <c:pt idx="45730">
                  <c:v>321421318.188483</c:v>
                </c:pt>
                <c:pt idx="45731">
                  <c:v>321448063.49541295</c:v>
                </c:pt>
                <c:pt idx="45732">
                  <c:v>321474798.70851398</c:v>
                </c:pt>
                <c:pt idx="45733">
                  <c:v>321501523.83341098</c:v>
                </c:pt>
                <c:pt idx="45734">
                  <c:v>321528238.87573099</c:v>
                </c:pt>
                <c:pt idx="45735">
                  <c:v>321554943.84110606</c:v>
                </c:pt>
                <c:pt idx="45736">
                  <c:v>321581638.73516899</c:v>
                </c:pt>
                <c:pt idx="45737">
                  <c:v>321608323.56355405</c:v>
                </c:pt>
                <c:pt idx="45738">
                  <c:v>321634998.33189899</c:v>
                </c:pt>
                <c:pt idx="45739">
                  <c:v>321661663.04584605</c:v>
                </c:pt>
                <c:pt idx="45740">
                  <c:v>321688317.71103603</c:v>
                </c:pt>
                <c:pt idx="45741">
                  <c:v>321714962.33311498</c:v>
                </c:pt>
                <c:pt idx="45742">
                  <c:v>321741596.91772997</c:v>
                </c:pt>
                <c:pt idx="45743">
                  <c:v>321768221.470532</c:v>
                </c:pt>
                <c:pt idx="45744">
                  <c:v>321794835.99717396</c:v>
                </c:pt>
                <c:pt idx="45745">
                  <c:v>321821440.50331098</c:v>
                </c:pt>
                <c:pt idx="45746">
                  <c:v>321848034.99459994</c:v>
                </c:pt>
                <c:pt idx="45747">
                  <c:v>321874619.47670192</c:v>
                </c:pt>
                <c:pt idx="45748">
                  <c:v>321901193.95527893</c:v>
                </c:pt>
                <c:pt idx="45749">
                  <c:v>321927758.43599689</c:v>
                </c:pt>
                <c:pt idx="45750">
                  <c:v>321954312.92452401</c:v>
                </c:pt>
                <c:pt idx="45751">
                  <c:v>321980857.42652994</c:v>
                </c:pt>
                <c:pt idx="45752">
                  <c:v>322007391.947689</c:v>
                </c:pt>
                <c:pt idx="45753">
                  <c:v>322033916.49367386</c:v>
                </c:pt>
                <c:pt idx="45754">
                  <c:v>322060431.07016605</c:v>
                </c:pt>
                <c:pt idx="45755">
                  <c:v>322086935.68284303</c:v>
                </c:pt>
                <c:pt idx="45756">
                  <c:v>322113430.33739001</c:v>
                </c:pt>
                <c:pt idx="45757">
                  <c:v>322139915.03949201</c:v>
                </c:pt>
                <c:pt idx="45758">
                  <c:v>322166389.79483795</c:v>
                </c:pt>
                <c:pt idx="45759">
                  <c:v>322192854.60911798</c:v>
                </c:pt>
                <c:pt idx="45760">
                  <c:v>322219309.48802602</c:v>
                </c:pt>
                <c:pt idx="45761">
                  <c:v>322245754.43725896</c:v>
                </c:pt>
                <c:pt idx="45762">
                  <c:v>322272189.46251392</c:v>
                </c:pt>
                <c:pt idx="45763">
                  <c:v>322298614.569493</c:v>
                </c:pt>
                <c:pt idx="45764">
                  <c:v>322325029.763901</c:v>
                </c:pt>
                <c:pt idx="45765">
                  <c:v>322351435.05144298</c:v>
                </c:pt>
                <c:pt idx="45766">
                  <c:v>322377830.43782997</c:v>
                </c:pt>
                <c:pt idx="45767">
                  <c:v>322404215.92877299</c:v>
                </c:pt>
                <c:pt idx="45768">
                  <c:v>322430591.52998596</c:v>
                </c:pt>
                <c:pt idx="45769">
                  <c:v>322456957.24718702</c:v>
                </c:pt>
                <c:pt idx="45770">
                  <c:v>322483313.08609599</c:v>
                </c:pt>
                <c:pt idx="45771">
                  <c:v>322509659.05243403</c:v>
                </c:pt>
                <c:pt idx="45772">
                  <c:v>322535995.15192902</c:v>
                </c:pt>
                <c:pt idx="45773">
                  <c:v>322562321.390306</c:v>
                </c:pt>
                <c:pt idx="45774">
                  <c:v>322588637.77329695</c:v>
                </c:pt>
                <c:pt idx="45775">
                  <c:v>322614944.30663496</c:v>
                </c:pt>
                <c:pt idx="45776">
                  <c:v>322641240.99605596</c:v>
                </c:pt>
                <c:pt idx="45777">
                  <c:v>322667527.84729898</c:v>
                </c:pt>
                <c:pt idx="45778">
                  <c:v>322693804.86610502</c:v>
                </c:pt>
                <c:pt idx="45779">
                  <c:v>322720072.058218</c:v>
                </c:pt>
                <c:pt idx="45780">
                  <c:v>322746329.42938393</c:v>
                </c:pt>
                <c:pt idx="45781">
                  <c:v>322772576.98535496</c:v>
                </c:pt>
                <c:pt idx="45782">
                  <c:v>322798814.73187995</c:v>
                </c:pt>
                <c:pt idx="45783">
                  <c:v>322825042.67471701</c:v>
                </c:pt>
                <c:pt idx="45784">
                  <c:v>322851260.81962198</c:v>
                </c:pt>
                <c:pt idx="45785">
                  <c:v>322877469.17235601</c:v>
                </c:pt>
                <c:pt idx="45786">
                  <c:v>322903667.73868191</c:v>
                </c:pt>
                <c:pt idx="45787">
                  <c:v>322929856.52436602</c:v>
                </c:pt>
                <c:pt idx="45788">
                  <c:v>322956035.53517699</c:v>
                </c:pt>
                <c:pt idx="45789">
                  <c:v>322982204.77688795</c:v>
                </c:pt>
                <c:pt idx="45790">
                  <c:v>323008364.25527096</c:v>
                </c:pt>
                <c:pt idx="45791">
                  <c:v>323034513.97610396</c:v>
                </c:pt>
                <c:pt idx="45792">
                  <c:v>323060653.94516802</c:v>
                </c:pt>
                <c:pt idx="45793">
                  <c:v>323086784.16824502</c:v>
                </c:pt>
                <c:pt idx="45794">
                  <c:v>323112904.65112007</c:v>
                </c:pt>
                <c:pt idx="45795">
                  <c:v>323139015.39958298</c:v>
                </c:pt>
                <c:pt idx="45796">
                  <c:v>323165116.419424</c:v>
                </c:pt>
                <c:pt idx="45797">
                  <c:v>323191207.71643692</c:v>
                </c:pt>
                <c:pt idx="45798">
                  <c:v>323217289.29641896</c:v>
                </c:pt>
                <c:pt idx="45799">
                  <c:v>323243361.16517109</c:v>
                </c:pt>
                <c:pt idx="45800">
                  <c:v>323269423.32849401</c:v>
                </c:pt>
                <c:pt idx="45801">
                  <c:v>323295475.79219395</c:v>
                </c:pt>
                <c:pt idx="45802">
                  <c:v>323321518.56208003</c:v>
                </c:pt>
                <c:pt idx="45803">
                  <c:v>323347551.64396304</c:v>
                </c:pt>
                <c:pt idx="45804">
                  <c:v>323373575.04365605</c:v>
                </c:pt>
                <c:pt idx="45805">
                  <c:v>323399588.76697689</c:v>
                </c:pt>
                <c:pt idx="45806">
                  <c:v>323425592.81974602</c:v>
                </c:pt>
                <c:pt idx="45807">
                  <c:v>323451587.20778501</c:v>
                </c:pt>
                <c:pt idx="45808">
                  <c:v>323477571.93691993</c:v>
                </c:pt>
                <c:pt idx="45809">
                  <c:v>323503547.01297987</c:v>
                </c:pt>
                <c:pt idx="45810">
                  <c:v>323529512.441796</c:v>
                </c:pt>
                <c:pt idx="45811">
                  <c:v>323555468.22920191</c:v>
                </c:pt>
                <c:pt idx="45812">
                  <c:v>323581414.38103694</c:v>
                </c:pt>
                <c:pt idx="45813">
                  <c:v>323607350.903139</c:v>
                </c:pt>
                <c:pt idx="45814">
                  <c:v>323633277.80135298</c:v>
                </c:pt>
                <c:pt idx="45815">
                  <c:v>323659195.08152509</c:v>
                </c:pt>
                <c:pt idx="45816">
                  <c:v>323685102.74950302</c:v>
                </c:pt>
                <c:pt idx="45817">
                  <c:v>323711000.81114</c:v>
                </c:pt>
                <c:pt idx="45818">
                  <c:v>323736889.27229095</c:v>
                </c:pt>
                <c:pt idx="45819">
                  <c:v>323762768.13881505</c:v>
                </c:pt>
                <c:pt idx="45820">
                  <c:v>323788637.41657096</c:v>
                </c:pt>
                <c:pt idx="45821">
                  <c:v>323814497.11142409</c:v>
                </c:pt>
                <c:pt idx="45822">
                  <c:v>323840347.22924095</c:v>
                </c:pt>
                <c:pt idx="45823">
                  <c:v>323866187.77589297</c:v>
                </c:pt>
                <c:pt idx="45824">
                  <c:v>323892018.75725102</c:v>
                </c:pt>
                <c:pt idx="45825">
                  <c:v>323917840.17919302</c:v>
                </c:pt>
                <c:pt idx="45826">
                  <c:v>323943652.04759711</c:v>
                </c:pt>
                <c:pt idx="45827">
                  <c:v>323969454.36834502</c:v>
                </c:pt>
                <c:pt idx="45828">
                  <c:v>323995247.14732307</c:v>
                </c:pt>
                <c:pt idx="45829">
                  <c:v>324021030.39041799</c:v>
                </c:pt>
                <c:pt idx="45830">
                  <c:v>324046804.10352308</c:v>
                </c:pt>
                <c:pt idx="45831">
                  <c:v>324072568.29253095</c:v>
                </c:pt>
                <c:pt idx="45832">
                  <c:v>324098322.96333891</c:v>
                </c:pt>
                <c:pt idx="45833">
                  <c:v>324124068.121849</c:v>
                </c:pt>
                <c:pt idx="45834">
                  <c:v>324149803.77396297</c:v>
                </c:pt>
                <c:pt idx="45835">
                  <c:v>324175529.92558795</c:v>
                </c:pt>
                <c:pt idx="45836">
                  <c:v>324201246.58263385</c:v>
                </c:pt>
                <c:pt idx="45837">
                  <c:v>324226953.75101399</c:v>
                </c:pt>
                <c:pt idx="45838">
                  <c:v>324252651.4366439</c:v>
                </c:pt>
                <c:pt idx="45839">
                  <c:v>324278339.64544207</c:v>
                </c:pt>
                <c:pt idx="45840">
                  <c:v>324304018.38333005</c:v>
                </c:pt>
                <c:pt idx="45841">
                  <c:v>324329687.65623492</c:v>
                </c:pt>
                <c:pt idx="45842">
                  <c:v>324355347.47008395</c:v>
                </c:pt>
                <c:pt idx="45843">
                  <c:v>324380997.830809</c:v>
                </c:pt>
                <c:pt idx="45844">
                  <c:v>324406638.744344</c:v>
                </c:pt>
                <c:pt idx="45845">
                  <c:v>324432270.21662796</c:v>
                </c:pt>
                <c:pt idx="45846">
                  <c:v>324457892.25360101</c:v>
                </c:pt>
                <c:pt idx="45847">
                  <c:v>324483504.86120695</c:v>
                </c:pt>
                <c:pt idx="45848">
                  <c:v>324509108.04539502</c:v>
                </c:pt>
                <c:pt idx="45849">
                  <c:v>324534701.81211305</c:v>
                </c:pt>
                <c:pt idx="45850">
                  <c:v>324560286.16731703</c:v>
                </c:pt>
                <c:pt idx="45851">
                  <c:v>324585861.11696202</c:v>
                </c:pt>
                <c:pt idx="45852">
                  <c:v>324611426.66701007</c:v>
                </c:pt>
                <c:pt idx="45853">
                  <c:v>324636982.82342309</c:v>
                </c:pt>
                <c:pt idx="45854">
                  <c:v>324662529.59216696</c:v>
                </c:pt>
                <c:pt idx="45855">
                  <c:v>324688066.97921294</c:v>
                </c:pt>
                <c:pt idx="45856">
                  <c:v>324713594.99053395</c:v>
                </c:pt>
                <c:pt idx="45857">
                  <c:v>324739113.63210499</c:v>
                </c:pt>
                <c:pt idx="45858">
                  <c:v>324764622.90990603</c:v>
                </c:pt>
                <c:pt idx="45859">
                  <c:v>324790122.82991999</c:v>
                </c:pt>
                <c:pt idx="45860">
                  <c:v>324815613.39813298</c:v>
                </c:pt>
                <c:pt idx="45861">
                  <c:v>324841094.620534</c:v>
                </c:pt>
                <c:pt idx="45862">
                  <c:v>324866566.50311506</c:v>
                </c:pt>
                <c:pt idx="45863">
                  <c:v>324892029.05187201</c:v>
                </c:pt>
                <c:pt idx="45864">
                  <c:v>324917482.27280492</c:v>
                </c:pt>
                <c:pt idx="45865">
                  <c:v>324942926.17191499</c:v>
                </c:pt>
                <c:pt idx="45866">
                  <c:v>324968360.75520903</c:v>
                </c:pt>
                <c:pt idx="45867">
                  <c:v>324993786.02869499</c:v>
                </c:pt>
                <c:pt idx="45868">
                  <c:v>325019201.99838495</c:v>
                </c:pt>
                <c:pt idx="45869">
                  <c:v>325044608.670295</c:v>
                </c:pt>
                <c:pt idx="45870">
                  <c:v>325070006.05044401</c:v>
                </c:pt>
                <c:pt idx="45871">
                  <c:v>325095394.14485407</c:v>
                </c:pt>
                <c:pt idx="45872">
                  <c:v>325120772.95955098</c:v>
                </c:pt>
                <c:pt idx="45873">
                  <c:v>325146142.50056309</c:v>
                </c:pt>
                <c:pt idx="45874">
                  <c:v>325171502.77392399</c:v>
                </c:pt>
                <c:pt idx="45875">
                  <c:v>325196853.78566796</c:v>
                </c:pt>
                <c:pt idx="45876">
                  <c:v>325222195.541834</c:v>
                </c:pt>
                <c:pt idx="45877">
                  <c:v>325247528.04846615</c:v>
                </c:pt>
                <c:pt idx="45878">
                  <c:v>325272851.31160796</c:v>
                </c:pt>
                <c:pt idx="45879">
                  <c:v>325298165.33731002</c:v>
                </c:pt>
                <c:pt idx="45880">
                  <c:v>325323470.131625</c:v>
                </c:pt>
                <c:pt idx="45881">
                  <c:v>325348765.70060796</c:v>
                </c:pt>
                <c:pt idx="45882">
                  <c:v>325374052.05031902</c:v>
                </c:pt>
                <c:pt idx="45883">
                  <c:v>325399329.18682098</c:v>
                </c:pt>
                <c:pt idx="45884">
                  <c:v>325424597.11618</c:v>
                </c:pt>
                <c:pt idx="45885">
                  <c:v>325449855.84446508</c:v>
                </c:pt>
                <c:pt idx="45886">
                  <c:v>325475105.37774998</c:v>
                </c:pt>
                <c:pt idx="45887">
                  <c:v>325500345.72211099</c:v>
                </c:pt>
                <c:pt idx="45888">
                  <c:v>325525576.88362902</c:v>
                </c:pt>
                <c:pt idx="45889">
                  <c:v>325550798.86838597</c:v>
                </c:pt>
                <c:pt idx="45890">
                  <c:v>325576011.68246996</c:v>
                </c:pt>
                <c:pt idx="45891">
                  <c:v>325601215.33197093</c:v>
                </c:pt>
                <c:pt idx="45892">
                  <c:v>325626409.82298297</c:v>
                </c:pt>
                <c:pt idx="45893">
                  <c:v>325651595.16160297</c:v>
                </c:pt>
                <c:pt idx="45894">
                  <c:v>325676771.35393298</c:v>
                </c:pt>
                <c:pt idx="45895">
                  <c:v>325701938.40607595</c:v>
                </c:pt>
                <c:pt idx="45896">
                  <c:v>325727096.32414109</c:v>
                </c:pt>
                <c:pt idx="45897">
                  <c:v>325752245.11423999</c:v>
                </c:pt>
                <c:pt idx="45898">
                  <c:v>325777384.78248596</c:v>
                </c:pt>
                <c:pt idx="45899">
                  <c:v>325802515.33499897</c:v>
                </c:pt>
                <c:pt idx="45900">
                  <c:v>325827636.77789998</c:v>
                </c:pt>
                <c:pt idx="45901">
                  <c:v>325852749.11731607</c:v>
                </c:pt>
                <c:pt idx="45902">
                  <c:v>325877852.359375</c:v>
                </c:pt>
                <c:pt idx="45903">
                  <c:v>325902946.51020992</c:v>
                </c:pt>
                <c:pt idx="45904">
                  <c:v>325928031.57595795</c:v>
                </c:pt>
                <c:pt idx="45905">
                  <c:v>325953107.56275803</c:v>
                </c:pt>
                <c:pt idx="45906">
                  <c:v>325978174.47675294</c:v>
                </c:pt>
                <c:pt idx="45907">
                  <c:v>326003232.32409197</c:v>
                </c:pt>
                <c:pt idx="45908">
                  <c:v>326028281.11092401</c:v>
                </c:pt>
                <c:pt idx="45909">
                  <c:v>326053320.84340405</c:v>
                </c:pt>
                <c:pt idx="45910">
                  <c:v>326078351.52768999</c:v>
                </c:pt>
                <c:pt idx="45911">
                  <c:v>326103373.16994298</c:v>
                </c:pt>
                <c:pt idx="45912">
                  <c:v>326128385.77632803</c:v>
                </c:pt>
                <c:pt idx="45913">
                  <c:v>326153389.35301405</c:v>
                </c:pt>
                <c:pt idx="45914">
                  <c:v>326178383.90617394</c:v>
                </c:pt>
                <c:pt idx="45915">
                  <c:v>326203369.44198394</c:v>
                </c:pt>
                <c:pt idx="45916">
                  <c:v>326228345.96662295</c:v>
                </c:pt>
                <c:pt idx="45917">
                  <c:v>326253313.48627388</c:v>
                </c:pt>
                <c:pt idx="45918">
                  <c:v>326278272.00712603</c:v>
                </c:pt>
                <c:pt idx="45919">
                  <c:v>326303221.53536892</c:v>
                </c:pt>
                <c:pt idx="45920">
                  <c:v>326328162.07719702</c:v>
                </c:pt>
                <c:pt idx="45921">
                  <c:v>326353093.63880801</c:v>
                </c:pt>
                <c:pt idx="45922">
                  <c:v>326378016.22640395</c:v>
                </c:pt>
                <c:pt idx="45923">
                  <c:v>326402929.84619206</c:v>
                </c:pt>
                <c:pt idx="45924">
                  <c:v>326427834.50437891</c:v>
                </c:pt>
                <c:pt idx="45925">
                  <c:v>326452730.20718002</c:v>
                </c:pt>
                <c:pt idx="45926">
                  <c:v>326477616.96081102</c:v>
                </c:pt>
                <c:pt idx="45927">
                  <c:v>326502494.771492</c:v>
                </c:pt>
                <c:pt idx="45928">
                  <c:v>326527363.64544898</c:v>
                </c:pt>
                <c:pt idx="45929">
                  <c:v>326552223.58890796</c:v>
                </c:pt>
                <c:pt idx="45930">
                  <c:v>326577074.60810208</c:v>
                </c:pt>
                <c:pt idx="45931">
                  <c:v>326601916.70926601</c:v>
                </c:pt>
                <c:pt idx="45932">
                  <c:v>326626749.89863992</c:v>
                </c:pt>
                <c:pt idx="45933">
                  <c:v>326651574.18246698</c:v>
                </c:pt>
                <c:pt idx="45934">
                  <c:v>326676389.56699294</c:v>
                </c:pt>
                <c:pt idx="45935">
                  <c:v>326701196.05847001</c:v>
                </c:pt>
                <c:pt idx="45936">
                  <c:v>326725993.66315311</c:v>
                </c:pt>
                <c:pt idx="45937">
                  <c:v>326750782.387299</c:v>
                </c:pt>
                <c:pt idx="45938">
                  <c:v>326775562.23716998</c:v>
                </c:pt>
                <c:pt idx="45939">
                  <c:v>326800333.21903396</c:v>
                </c:pt>
                <c:pt idx="45940">
                  <c:v>326825095.33915901</c:v>
                </c:pt>
                <c:pt idx="45941">
                  <c:v>326849848.60382015</c:v>
                </c:pt>
                <c:pt idx="45942">
                  <c:v>326874593.01929396</c:v>
                </c:pt>
                <c:pt idx="45943">
                  <c:v>326899328.59186298</c:v>
                </c:pt>
                <c:pt idx="45944">
                  <c:v>326924055.32781208</c:v>
                </c:pt>
                <c:pt idx="45945">
                  <c:v>326948773.23343003</c:v>
                </c:pt>
                <c:pt idx="45946">
                  <c:v>326973482.31501001</c:v>
                </c:pt>
                <c:pt idx="45947">
                  <c:v>326998182.57884997</c:v>
                </c:pt>
                <c:pt idx="45948">
                  <c:v>327022874.03124994</c:v>
                </c:pt>
                <c:pt idx="45949">
                  <c:v>327047556.67851603</c:v>
                </c:pt>
                <c:pt idx="45950">
                  <c:v>327072230.52695596</c:v>
                </c:pt>
                <c:pt idx="45951">
                  <c:v>327096895.58288199</c:v>
                </c:pt>
                <c:pt idx="45952">
                  <c:v>327121551.85261202</c:v>
                </c:pt>
                <c:pt idx="45953">
                  <c:v>327146199.34246606</c:v>
                </c:pt>
                <c:pt idx="45954">
                  <c:v>327170838.05876905</c:v>
                </c:pt>
                <c:pt idx="45955">
                  <c:v>327195468.00784898</c:v>
                </c:pt>
                <c:pt idx="45956">
                  <c:v>327220089.19603795</c:v>
                </c:pt>
                <c:pt idx="45957">
                  <c:v>327244701.62967294</c:v>
                </c:pt>
                <c:pt idx="45958">
                  <c:v>327269305.31509501</c:v>
                </c:pt>
                <c:pt idx="45959">
                  <c:v>327293900.25864792</c:v>
                </c:pt>
                <c:pt idx="45960">
                  <c:v>327318486.46667993</c:v>
                </c:pt>
                <c:pt idx="45961">
                  <c:v>327343063.94554305</c:v>
                </c:pt>
                <c:pt idx="45962">
                  <c:v>327367632.70159602</c:v>
                </c:pt>
                <c:pt idx="45963">
                  <c:v>327392192.74119598</c:v>
                </c:pt>
                <c:pt idx="45964">
                  <c:v>327416744.07071102</c:v>
                </c:pt>
                <c:pt idx="45965">
                  <c:v>327441286.69650698</c:v>
                </c:pt>
                <c:pt idx="45966">
                  <c:v>327465820.62495703</c:v>
                </c:pt>
                <c:pt idx="45967">
                  <c:v>327490345.86243892</c:v>
                </c:pt>
                <c:pt idx="45968">
                  <c:v>327514862.41533196</c:v>
                </c:pt>
                <c:pt idx="45969">
                  <c:v>327539370.29002202</c:v>
                </c:pt>
                <c:pt idx="45970">
                  <c:v>327563869.49289793</c:v>
                </c:pt>
                <c:pt idx="45971">
                  <c:v>327588360.030352</c:v>
                </c:pt>
                <c:pt idx="45972">
                  <c:v>327612841.90878201</c:v>
                </c:pt>
                <c:pt idx="45973">
                  <c:v>327637315.134588</c:v>
                </c:pt>
                <c:pt idx="45974">
                  <c:v>327661779.71417695</c:v>
                </c:pt>
                <c:pt idx="45975">
                  <c:v>327686235.65395606</c:v>
                </c:pt>
                <c:pt idx="45976">
                  <c:v>327710682.96034092</c:v>
                </c:pt>
                <c:pt idx="45977">
                  <c:v>327735121.63974899</c:v>
                </c:pt>
                <c:pt idx="45978">
                  <c:v>327759551.69860101</c:v>
                </c:pt>
                <c:pt idx="45979">
                  <c:v>327783973.14332306</c:v>
                </c:pt>
                <c:pt idx="45980">
                  <c:v>327808385.98034596</c:v>
                </c:pt>
                <c:pt idx="45981">
                  <c:v>327832790.21610391</c:v>
                </c:pt>
                <c:pt idx="45982">
                  <c:v>327857185.85703605</c:v>
                </c:pt>
                <c:pt idx="45983">
                  <c:v>327881572.90958297</c:v>
                </c:pt>
                <c:pt idx="45984">
                  <c:v>327905951.380193</c:v>
                </c:pt>
                <c:pt idx="45985">
                  <c:v>327930321.27531695</c:v>
                </c:pt>
                <c:pt idx="45986">
                  <c:v>327954682.60140997</c:v>
                </c:pt>
                <c:pt idx="45987">
                  <c:v>327979035.364932</c:v>
                </c:pt>
                <c:pt idx="45988">
                  <c:v>328003379.57234699</c:v>
                </c:pt>
                <c:pt idx="45989">
                  <c:v>328027715.23012102</c:v>
                </c:pt>
                <c:pt idx="45990">
                  <c:v>328052042.34472907</c:v>
                </c:pt>
                <c:pt idx="45991">
                  <c:v>328076360.92264485</c:v>
                </c:pt>
                <c:pt idx="45992">
                  <c:v>328100670.97035092</c:v>
                </c:pt>
                <c:pt idx="45993">
                  <c:v>328124972.49433094</c:v>
                </c:pt>
                <c:pt idx="45994">
                  <c:v>328149265.50107592</c:v>
                </c:pt>
                <c:pt idx="45995">
                  <c:v>328173549.99707794</c:v>
                </c:pt>
                <c:pt idx="45996">
                  <c:v>328197825.98883492</c:v>
                </c:pt>
                <c:pt idx="45997">
                  <c:v>328222093.48284996</c:v>
                </c:pt>
                <c:pt idx="45998">
                  <c:v>328246352.48562795</c:v>
                </c:pt>
                <c:pt idx="45999">
                  <c:v>328270603.003681</c:v>
                </c:pt>
                <c:pt idx="46000">
                  <c:v>328294845.04352415</c:v>
                </c:pt>
                <c:pt idx="46001">
                  <c:v>328319078.61167592</c:v>
                </c:pt>
                <c:pt idx="46002">
                  <c:v>328343303.71465999</c:v>
                </c:pt>
                <c:pt idx="46003">
                  <c:v>328367520.35900605</c:v>
                </c:pt>
                <c:pt idx="46004">
                  <c:v>328391728.55124491</c:v>
                </c:pt>
                <c:pt idx="46005">
                  <c:v>328415928.29791403</c:v>
                </c:pt>
                <c:pt idx="46006">
                  <c:v>328440119.60555398</c:v>
                </c:pt>
                <c:pt idx="46007">
                  <c:v>328464302.480712</c:v>
                </c:pt>
                <c:pt idx="46008">
                  <c:v>328488476.92993593</c:v>
                </c:pt>
                <c:pt idx="46009">
                  <c:v>328512642.959782</c:v>
                </c:pt>
                <c:pt idx="46010">
                  <c:v>328536800.57680899</c:v>
                </c:pt>
                <c:pt idx="46011">
                  <c:v>328560949.78757799</c:v>
                </c:pt>
                <c:pt idx="46012">
                  <c:v>328585090.59865892</c:v>
                </c:pt>
                <c:pt idx="46013">
                  <c:v>328609223.01662201</c:v>
                </c:pt>
                <c:pt idx="46014">
                  <c:v>328633347.04804605</c:v>
                </c:pt>
                <c:pt idx="46015">
                  <c:v>328657462.69950998</c:v>
                </c:pt>
                <c:pt idx="46016">
                  <c:v>328681569.97759998</c:v>
                </c:pt>
                <c:pt idx="46017">
                  <c:v>328705668.888906</c:v>
                </c:pt>
                <c:pt idx="46018">
                  <c:v>328729759.44002205</c:v>
                </c:pt>
                <c:pt idx="46019">
                  <c:v>328753841.63754809</c:v>
                </c:pt>
                <c:pt idx="46020">
                  <c:v>328777915.48808599</c:v>
                </c:pt>
                <c:pt idx="46021">
                  <c:v>328801980.99824393</c:v>
                </c:pt>
                <c:pt idx="46022">
                  <c:v>328826038.17463601</c:v>
                </c:pt>
                <c:pt idx="46023">
                  <c:v>328850087.02387697</c:v>
                </c:pt>
                <c:pt idx="46024">
                  <c:v>328874127.552589</c:v>
                </c:pt>
                <c:pt idx="46025">
                  <c:v>328898159.767398</c:v>
                </c:pt>
                <c:pt idx="46026">
                  <c:v>328922183.67493492</c:v>
                </c:pt>
                <c:pt idx="46027">
                  <c:v>328946199.28183395</c:v>
                </c:pt>
                <c:pt idx="46028">
                  <c:v>328970206.59473592</c:v>
                </c:pt>
                <c:pt idx="46029">
                  <c:v>328994205.62028396</c:v>
                </c:pt>
                <c:pt idx="46030">
                  <c:v>329018196.36512798</c:v>
                </c:pt>
                <c:pt idx="46031">
                  <c:v>329042178.83591992</c:v>
                </c:pt>
                <c:pt idx="46032">
                  <c:v>329066153.03931892</c:v>
                </c:pt>
                <c:pt idx="46033">
                  <c:v>329090118.98198688</c:v>
                </c:pt>
                <c:pt idx="46034">
                  <c:v>329114076.67059106</c:v>
                </c:pt>
                <c:pt idx="46035">
                  <c:v>329138026.11180401</c:v>
                </c:pt>
                <c:pt idx="46036">
                  <c:v>329161967.31230092</c:v>
                </c:pt>
                <c:pt idx="46037">
                  <c:v>329185900.27876401</c:v>
                </c:pt>
                <c:pt idx="46038">
                  <c:v>329209825.01787901</c:v>
                </c:pt>
                <c:pt idx="46039">
                  <c:v>329233741.53633493</c:v>
                </c:pt>
                <c:pt idx="46040">
                  <c:v>329257649.84082907</c:v>
                </c:pt>
                <c:pt idx="46041">
                  <c:v>329281549.93805891</c:v>
                </c:pt>
                <c:pt idx="46042">
                  <c:v>329305441.83473092</c:v>
                </c:pt>
                <c:pt idx="46043">
                  <c:v>329329325.53755206</c:v>
                </c:pt>
                <c:pt idx="46044">
                  <c:v>329353201.05323792</c:v>
                </c:pt>
                <c:pt idx="46045">
                  <c:v>329377068.38850701</c:v>
                </c:pt>
                <c:pt idx="46046">
                  <c:v>329400927.55008101</c:v>
                </c:pt>
                <c:pt idx="46047">
                  <c:v>329424778.54469001</c:v>
                </c:pt>
                <c:pt idx="46048">
                  <c:v>329448621.37906498</c:v>
                </c:pt>
                <c:pt idx="46049">
                  <c:v>329472456.05994391</c:v>
                </c:pt>
                <c:pt idx="46050">
                  <c:v>329496282.59406996</c:v>
                </c:pt>
                <c:pt idx="46051">
                  <c:v>329520100.98819</c:v>
                </c:pt>
                <c:pt idx="46052">
                  <c:v>329543911.24905401</c:v>
                </c:pt>
                <c:pt idx="46053">
                  <c:v>329567713.38342005</c:v>
                </c:pt>
                <c:pt idx="46054">
                  <c:v>329591507.39805001</c:v>
                </c:pt>
                <c:pt idx="46055">
                  <c:v>329615293.29970795</c:v>
                </c:pt>
                <c:pt idx="46056">
                  <c:v>329639071.09516799</c:v>
                </c:pt>
                <c:pt idx="46057">
                  <c:v>329662840.7912029</c:v>
                </c:pt>
                <c:pt idx="46058">
                  <c:v>329686602.39459509</c:v>
                </c:pt>
                <c:pt idx="46059">
                  <c:v>329710355.91212893</c:v>
                </c:pt>
                <c:pt idx="46060">
                  <c:v>329734101.35059506</c:v>
                </c:pt>
                <c:pt idx="46061">
                  <c:v>329757838.71678895</c:v>
                </c:pt>
                <c:pt idx="46062">
                  <c:v>329781568.01751107</c:v>
                </c:pt>
                <c:pt idx="46063">
                  <c:v>329805289.25956607</c:v>
                </c:pt>
                <c:pt idx="46064">
                  <c:v>329829002.449763</c:v>
                </c:pt>
                <c:pt idx="46065">
                  <c:v>329852707.59491599</c:v>
                </c:pt>
                <c:pt idx="46066">
                  <c:v>329876404.70184696</c:v>
                </c:pt>
                <c:pt idx="46067">
                  <c:v>329900093.77737796</c:v>
                </c:pt>
                <c:pt idx="46068">
                  <c:v>329923774.82833999</c:v>
                </c:pt>
                <c:pt idx="46069">
                  <c:v>329947447.86156702</c:v>
                </c:pt>
                <c:pt idx="46070">
                  <c:v>329971112.88389802</c:v>
                </c:pt>
                <c:pt idx="46071">
                  <c:v>329994769.90217793</c:v>
                </c:pt>
                <c:pt idx="46072">
                  <c:v>330018418.92325503</c:v>
                </c:pt>
                <c:pt idx="46073">
                  <c:v>330042059.95398295</c:v>
                </c:pt>
                <c:pt idx="46074">
                  <c:v>330065693.00122303</c:v>
                </c:pt>
                <c:pt idx="46075">
                  <c:v>330089318.07183695</c:v>
                </c:pt>
                <c:pt idx="46076">
                  <c:v>330112935.17269492</c:v>
                </c:pt>
                <c:pt idx="46077">
                  <c:v>330136544.31067199</c:v>
                </c:pt>
                <c:pt idx="46078">
                  <c:v>330160145.49264497</c:v>
                </c:pt>
                <c:pt idx="46079">
                  <c:v>330183738.72549999</c:v>
                </c:pt>
                <c:pt idx="46080">
                  <c:v>330207324.01612502</c:v>
                </c:pt>
                <c:pt idx="46081">
                  <c:v>330230901.37141502</c:v>
                </c:pt>
                <c:pt idx="46082">
                  <c:v>330254470.79826891</c:v>
                </c:pt>
                <c:pt idx="46083">
                  <c:v>330278032.30359107</c:v>
                </c:pt>
                <c:pt idx="46084">
                  <c:v>330301585.89429092</c:v>
                </c:pt>
                <c:pt idx="46085">
                  <c:v>330325131.57728297</c:v>
                </c:pt>
                <c:pt idx="46086">
                  <c:v>330348669.35948598</c:v>
                </c:pt>
                <c:pt idx="46087">
                  <c:v>330372199.24782604</c:v>
                </c:pt>
                <c:pt idx="46088">
                  <c:v>330395721.24923199</c:v>
                </c:pt>
                <c:pt idx="46089">
                  <c:v>330419235.37063795</c:v>
                </c:pt>
                <c:pt idx="46090">
                  <c:v>330442741.618985</c:v>
                </c:pt>
                <c:pt idx="46091">
                  <c:v>330466240.00121796</c:v>
                </c:pt>
                <c:pt idx="46092">
                  <c:v>330489730.52428699</c:v>
                </c:pt>
                <c:pt idx="46093">
                  <c:v>330513213.19514799</c:v>
                </c:pt>
                <c:pt idx="46094">
                  <c:v>330536688.02076101</c:v>
                </c:pt>
                <c:pt idx="46095">
                  <c:v>330560155.00809205</c:v>
                </c:pt>
                <c:pt idx="46096">
                  <c:v>330583614.16411108</c:v>
                </c:pt>
                <c:pt idx="46097">
                  <c:v>330607065.49579495</c:v>
                </c:pt>
                <c:pt idx="46098">
                  <c:v>330630509.01012605</c:v>
                </c:pt>
                <c:pt idx="46099">
                  <c:v>330653944.71408892</c:v>
                </c:pt>
                <c:pt idx="46100">
                  <c:v>330677372.614676</c:v>
                </c:pt>
                <c:pt idx="46101">
                  <c:v>330700792.718885</c:v>
                </c:pt>
                <c:pt idx="46102">
                  <c:v>330724205.03371698</c:v>
                </c:pt>
                <c:pt idx="46103">
                  <c:v>330747609.566181</c:v>
                </c:pt>
                <c:pt idx="46104">
                  <c:v>330771006.32328796</c:v>
                </c:pt>
                <c:pt idx="46105">
                  <c:v>330794395.31205601</c:v>
                </c:pt>
                <c:pt idx="46106">
                  <c:v>330817776.53951001</c:v>
                </c:pt>
                <c:pt idx="46107">
                  <c:v>330841150.01267689</c:v>
                </c:pt>
                <c:pt idx="46108">
                  <c:v>330864515.73859102</c:v>
                </c:pt>
                <c:pt idx="46109">
                  <c:v>330887873.72429192</c:v>
                </c:pt>
                <c:pt idx="46110">
                  <c:v>330911223.97682297</c:v>
                </c:pt>
                <c:pt idx="46111">
                  <c:v>330934566.50323492</c:v>
                </c:pt>
                <c:pt idx="46112">
                  <c:v>330957901.310583</c:v>
                </c:pt>
                <c:pt idx="46113">
                  <c:v>330981228.40592694</c:v>
                </c:pt>
                <c:pt idx="46114">
                  <c:v>331004547.7963329</c:v>
                </c:pt>
                <c:pt idx="46115">
                  <c:v>331027859.48887092</c:v>
                </c:pt>
                <c:pt idx="46116">
                  <c:v>331051163.49061996</c:v>
                </c:pt>
                <c:pt idx="46117">
                  <c:v>331074459.80865997</c:v>
                </c:pt>
                <c:pt idx="46118">
                  <c:v>331097748.45007896</c:v>
                </c:pt>
                <c:pt idx="46119">
                  <c:v>331121029.42196894</c:v>
                </c:pt>
                <c:pt idx="46120">
                  <c:v>331144302.73142892</c:v>
                </c:pt>
                <c:pt idx="46121">
                  <c:v>331167568.38556302</c:v>
                </c:pt>
                <c:pt idx="46122">
                  <c:v>331190826.39147794</c:v>
                </c:pt>
                <c:pt idx="46123">
                  <c:v>331214076.75629091</c:v>
                </c:pt>
                <c:pt idx="46124">
                  <c:v>331237319.48711902</c:v>
                </c:pt>
                <c:pt idx="46125">
                  <c:v>331260554.59108996</c:v>
                </c:pt>
                <c:pt idx="46126">
                  <c:v>331283782.07533294</c:v>
                </c:pt>
                <c:pt idx="46127">
                  <c:v>331307001.94698495</c:v>
                </c:pt>
                <c:pt idx="46128">
                  <c:v>331330214.21318799</c:v>
                </c:pt>
                <c:pt idx="46129">
                  <c:v>331353418.88108891</c:v>
                </c:pt>
                <c:pt idx="46130">
                  <c:v>331376615.95784009</c:v>
                </c:pt>
                <c:pt idx="46131">
                  <c:v>331399805.45060092</c:v>
                </c:pt>
                <c:pt idx="46132">
                  <c:v>331422987.36653399</c:v>
                </c:pt>
                <c:pt idx="46133">
                  <c:v>331446161.71280992</c:v>
                </c:pt>
                <c:pt idx="46134">
                  <c:v>331469328.49660289</c:v>
                </c:pt>
                <c:pt idx="46135">
                  <c:v>331492487.72509295</c:v>
                </c:pt>
                <c:pt idx="46136">
                  <c:v>331515639.40546799</c:v>
                </c:pt>
                <c:pt idx="46137">
                  <c:v>331538783.544918</c:v>
                </c:pt>
                <c:pt idx="46138">
                  <c:v>331561920.15064001</c:v>
                </c:pt>
                <c:pt idx="46139">
                  <c:v>331585049.22983795</c:v>
                </c:pt>
                <c:pt idx="46140">
                  <c:v>331608170.78972</c:v>
                </c:pt>
                <c:pt idx="46141">
                  <c:v>331631284.83750105</c:v>
                </c:pt>
                <c:pt idx="46142">
                  <c:v>331654391.38039792</c:v>
                </c:pt>
                <c:pt idx="46143">
                  <c:v>331677490.42563885</c:v>
                </c:pt>
                <c:pt idx="46144">
                  <c:v>331700581.98045403</c:v>
                </c:pt>
                <c:pt idx="46145">
                  <c:v>331723666.05207992</c:v>
                </c:pt>
                <c:pt idx="46146">
                  <c:v>331746742.64775807</c:v>
                </c:pt>
                <c:pt idx="46147">
                  <c:v>331769811.77473795</c:v>
                </c:pt>
                <c:pt idx="46148">
                  <c:v>331792873.44027191</c:v>
                </c:pt>
                <c:pt idx="46149">
                  <c:v>331815927.65162098</c:v>
                </c:pt>
                <c:pt idx="46150">
                  <c:v>331838974.41604894</c:v>
                </c:pt>
                <c:pt idx="46151">
                  <c:v>331862013.74082702</c:v>
                </c:pt>
                <c:pt idx="46152">
                  <c:v>331885045.633232</c:v>
                </c:pt>
                <c:pt idx="46153">
                  <c:v>331908070.10054505</c:v>
                </c:pt>
                <c:pt idx="46154">
                  <c:v>331931087.15005606</c:v>
                </c:pt>
                <c:pt idx="46155">
                  <c:v>331954096.78905803</c:v>
                </c:pt>
                <c:pt idx="46156">
                  <c:v>331977099.02485102</c:v>
                </c:pt>
                <c:pt idx="46157">
                  <c:v>332000093.864739</c:v>
                </c:pt>
                <c:pt idx="46158">
                  <c:v>332023081.31603491</c:v>
                </c:pt>
                <c:pt idx="46159">
                  <c:v>332046061.38605392</c:v>
                </c:pt>
                <c:pt idx="46160">
                  <c:v>332069034.08212101</c:v>
                </c:pt>
                <c:pt idx="46161">
                  <c:v>332091999.41156298</c:v>
                </c:pt>
                <c:pt idx="46162">
                  <c:v>332114957.38171601</c:v>
                </c:pt>
                <c:pt idx="46163">
                  <c:v>332137907.99991786</c:v>
                </c:pt>
                <c:pt idx="46164">
                  <c:v>332160851.27351809</c:v>
                </c:pt>
                <c:pt idx="46165">
                  <c:v>332183787.20986605</c:v>
                </c:pt>
                <c:pt idx="46166">
                  <c:v>332206715.81632102</c:v>
                </c:pt>
                <c:pt idx="46167">
                  <c:v>332229637.10024601</c:v>
                </c:pt>
                <c:pt idx="46168">
                  <c:v>332252551.06901097</c:v>
                </c:pt>
                <c:pt idx="46169">
                  <c:v>332275457.72999191</c:v>
                </c:pt>
                <c:pt idx="46170">
                  <c:v>332298357.09057099</c:v>
                </c:pt>
                <c:pt idx="46171">
                  <c:v>332321249.15813398</c:v>
                </c:pt>
                <c:pt idx="46172">
                  <c:v>332344133.94007492</c:v>
                </c:pt>
                <c:pt idx="46173">
                  <c:v>332367011.44379508</c:v>
                </c:pt>
                <c:pt idx="46174">
                  <c:v>332389881.67669696</c:v>
                </c:pt>
                <c:pt idx="46175">
                  <c:v>332412744.64619309</c:v>
                </c:pt>
                <c:pt idx="46176">
                  <c:v>332435600.35970098</c:v>
                </c:pt>
                <c:pt idx="46177">
                  <c:v>332458448.82464403</c:v>
                </c:pt>
                <c:pt idx="46178">
                  <c:v>332481290.04845107</c:v>
                </c:pt>
                <c:pt idx="46179">
                  <c:v>332504124.03855801</c:v>
                </c:pt>
                <c:pt idx="46180">
                  <c:v>332526950.802405</c:v>
                </c:pt>
                <c:pt idx="46181">
                  <c:v>332549770.34744108</c:v>
                </c:pt>
                <c:pt idx="46182">
                  <c:v>332572582.68111801</c:v>
                </c:pt>
                <c:pt idx="46183">
                  <c:v>332595387.81089705</c:v>
                </c:pt>
                <c:pt idx="46184">
                  <c:v>332618185.74424201</c:v>
                </c:pt>
                <c:pt idx="46185">
                  <c:v>332640976.488626</c:v>
                </c:pt>
                <c:pt idx="46186">
                  <c:v>332663760.05152607</c:v>
                </c:pt>
                <c:pt idx="46187">
                  <c:v>332686536.44042498</c:v>
                </c:pt>
                <c:pt idx="46188">
                  <c:v>332709305.66281497</c:v>
                </c:pt>
                <c:pt idx="46189">
                  <c:v>332732067.72619092</c:v>
                </c:pt>
                <c:pt idx="46190">
                  <c:v>332754822.63805401</c:v>
                </c:pt>
                <c:pt idx="46191">
                  <c:v>332777570.40591496</c:v>
                </c:pt>
                <c:pt idx="46192">
                  <c:v>332800311.03728592</c:v>
                </c:pt>
                <c:pt idx="46193">
                  <c:v>332823044.53968894</c:v>
                </c:pt>
                <c:pt idx="46194">
                  <c:v>332845770.92065096</c:v>
                </c:pt>
                <c:pt idx="46195">
                  <c:v>332868490.18770409</c:v>
                </c:pt>
                <c:pt idx="46196">
                  <c:v>332891202.34838802</c:v>
                </c:pt>
                <c:pt idx="46197">
                  <c:v>332913907.41024786</c:v>
                </c:pt>
                <c:pt idx="46198">
                  <c:v>332936605.38083696</c:v>
                </c:pt>
                <c:pt idx="46199">
                  <c:v>332959296.26771098</c:v>
                </c:pt>
                <c:pt idx="46200">
                  <c:v>332981980.07843602</c:v>
                </c:pt>
                <c:pt idx="46201">
                  <c:v>333004656.82058001</c:v>
                </c:pt>
                <c:pt idx="46202">
                  <c:v>333027326.50172305</c:v>
                </c:pt>
                <c:pt idx="46203">
                  <c:v>333049989.12944502</c:v>
                </c:pt>
                <c:pt idx="46204">
                  <c:v>333072644.71133596</c:v>
                </c:pt>
                <c:pt idx="46205">
                  <c:v>333095293.25499296</c:v>
                </c:pt>
                <c:pt idx="46206">
                  <c:v>333117934.76801598</c:v>
                </c:pt>
                <c:pt idx="46207">
                  <c:v>333140569.25801402</c:v>
                </c:pt>
                <c:pt idx="46208">
                  <c:v>333163196.73260093</c:v>
                </c:pt>
                <c:pt idx="46209">
                  <c:v>333185817.19939899</c:v>
                </c:pt>
                <c:pt idx="46210">
                  <c:v>333208430.66603392</c:v>
                </c:pt>
                <c:pt idx="46211">
                  <c:v>333231037.14014107</c:v>
                </c:pt>
                <c:pt idx="46212">
                  <c:v>333253636.62935799</c:v>
                </c:pt>
                <c:pt idx="46213">
                  <c:v>333276229.14133197</c:v>
                </c:pt>
                <c:pt idx="46214">
                  <c:v>333298814.68371701</c:v>
                </c:pt>
                <c:pt idx="46215">
                  <c:v>333321393.264171</c:v>
                </c:pt>
                <c:pt idx="46216">
                  <c:v>333343964.89036</c:v>
                </c:pt>
                <c:pt idx="46217">
                  <c:v>333366529.56995499</c:v>
                </c:pt>
                <c:pt idx="46218">
                  <c:v>333389087.31063592</c:v>
                </c:pt>
                <c:pt idx="46219">
                  <c:v>333411638.12008703</c:v>
                </c:pt>
                <c:pt idx="46220">
                  <c:v>333434182.00599903</c:v>
                </c:pt>
                <c:pt idx="46221">
                  <c:v>333456718.97607094</c:v>
                </c:pt>
                <c:pt idx="46222">
                  <c:v>333479249.03800696</c:v>
                </c:pt>
                <c:pt idx="46223">
                  <c:v>333501772.19951701</c:v>
                </c:pt>
                <c:pt idx="46224">
                  <c:v>333524288.468319</c:v>
                </c:pt>
                <c:pt idx="46225">
                  <c:v>333546797.85213703</c:v>
                </c:pt>
                <c:pt idx="46226">
                  <c:v>333569300.35870105</c:v>
                </c:pt>
                <c:pt idx="46227">
                  <c:v>333591795.99574786</c:v>
                </c:pt>
                <c:pt idx="46228">
                  <c:v>333614284.77102202</c:v>
                </c:pt>
                <c:pt idx="46229">
                  <c:v>333636766.69227195</c:v>
                </c:pt>
                <c:pt idx="46230">
                  <c:v>333659241.76725698</c:v>
                </c:pt>
                <c:pt idx="46231">
                  <c:v>333681710.00373697</c:v>
                </c:pt>
                <c:pt idx="46232">
                  <c:v>333704171.40948492</c:v>
                </c:pt>
                <c:pt idx="46233">
                  <c:v>333726625.99227488</c:v>
                </c:pt>
                <c:pt idx="46234">
                  <c:v>333749073.75989205</c:v>
                </c:pt>
                <c:pt idx="46235">
                  <c:v>333771514.72012502</c:v>
                </c:pt>
                <c:pt idx="46236">
                  <c:v>333793948.88077003</c:v>
                </c:pt>
                <c:pt idx="46237">
                  <c:v>333816376.24962997</c:v>
                </c:pt>
                <c:pt idx="46238">
                  <c:v>333838796.83451605</c:v>
                </c:pt>
                <c:pt idx="46239">
                  <c:v>333861210.64324301</c:v>
                </c:pt>
                <c:pt idx="46240">
                  <c:v>333883617.683635</c:v>
                </c:pt>
                <c:pt idx="46241">
                  <c:v>333906017.96352106</c:v>
                </c:pt>
                <c:pt idx="46242">
                  <c:v>333928411.49073893</c:v>
                </c:pt>
                <c:pt idx="46243">
                  <c:v>333950798.27313101</c:v>
                </c:pt>
                <c:pt idx="46244">
                  <c:v>333973178.31854701</c:v>
                </c:pt>
                <c:pt idx="46245">
                  <c:v>333995551.63484502</c:v>
                </c:pt>
                <c:pt idx="46246">
                  <c:v>334017918.22988695</c:v>
                </c:pt>
                <c:pt idx="46247">
                  <c:v>334040278.11154509</c:v>
                </c:pt>
                <c:pt idx="46248">
                  <c:v>334062631.28769392</c:v>
                </c:pt>
                <c:pt idx="46249">
                  <c:v>334084977.76621991</c:v>
                </c:pt>
                <c:pt idx="46250">
                  <c:v>334107317.555013</c:v>
                </c:pt>
                <c:pt idx="46251">
                  <c:v>334129650.66196996</c:v>
                </c:pt>
                <c:pt idx="46252">
                  <c:v>334151977.09499592</c:v>
                </c:pt>
                <c:pt idx="46253">
                  <c:v>334174296.86200303</c:v>
                </c:pt>
                <c:pt idx="46254">
                  <c:v>334196609.97090691</c:v>
                </c:pt>
                <c:pt idx="46255">
                  <c:v>334218916.42963493</c:v>
                </c:pt>
                <c:pt idx="46256">
                  <c:v>334241216.24611801</c:v>
                </c:pt>
                <c:pt idx="46257">
                  <c:v>334263509.42829496</c:v>
                </c:pt>
                <c:pt idx="46258">
                  <c:v>334285795.98411202</c:v>
                </c:pt>
                <c:pt idx="46259">
                  <c:v>334308075.92152101</c:v>
                </c:pt>
                <c:pt idx="46260">
                  <c:v>334330349.24848098</c:v>
                </c:pt>
                <c:pt idx="46261">
                  <c:v>334352615.97295994</c:v>
                </c:pt>
                <c:pt idx="46262">
                  <c:v>334374876.10293096</c:v>
                </c:pt>
                <c:pt idx="46263">
                  <c:v>334397129.64637399</c:v>
                </c:pt>
                <c:pt idx="46264">
                  <c:v>334419376.61127591</c:v>
                </c:pt>
                <c:pt idx="46265">
                  <c:v>334441617.00563192</c:v>
                </c:pt>
                <c:pt idx="46266">
                  <c:v>334463850.83744401</c:v>
                </c:pt>
                <c:pt idx="46267">
                  <c:v>334486078.11472005</c:v>
                </c:pt>
                <c:pt idx="46268">
                  <c:v>334508298.845474</c:v>
                </c:pt>
                <c:pt idx="46269">
                  <c:v>334530513.03773099</c:v>
                </c:pt>
                <c:pt idx="46270">
                  <c:v>334552720.69951898</c:v>
                </c:pt>
                <c:pt idx="46271">
                  <c:v>334574921.838875</c:v>
                </c:pt>
                <c:pt idx="46272">
                  <c:v>334597116.46384197</c:v>
                </c:pt>
                <c:pt idx="46273">
                  <c:v>334619304.58247292</c:v>
                </c:pt>
                <c:pt idx="46274">
                  <c:v>334641486.20282298</c:v>
                </c:pt>
                <c:pt idx="46275">
                  <c:v>334663661.33295894</c:v>
                </c:pt>
                <c:pt idx="46276">
                  <c:v>334685829.98095196</c:v>
                </c:pt>
                <c:pt idx="46277">
                  <c:v>334707992.15488207</c:v>
                </c:pt>
                <c:pt idx="46278">
                  <c:v>334730147.86283499</c:v>
                </c:pt>
                <c:pt idx="46279">
                  <c:v>334752297.11290592</c:v>
                </c:pt>
                <c:pt idx="46280">
                  <c:v>334774439.91319305</c:v>
                </c:pt>
                <c:pt idx="46281">
                  <c:v>334796576.27180696</c:v>
                </c:pt>
                <c:pt idx="46282">
                  <c:v>334818706.19686109</c:v>
                </c:pt>
                <c:pt idx="46283">
                  <c:v>334840829.69647896</c:v>
                </c:pt>
                <c:pt idx="46284">
                  <c:v>334862946.77878892</c:v>
                </c:pt>
                <c:pt idx="46285">
                  <c:v>334885057.45192891</c:v>
                </c:pt>
                <c:pt idx="46286">
                  <c:v>334907161.72404295</c:v>
                </c:pt>
                <c:pt idx="46287">
                  <c:v>334929259.60328197</c:v>
                </c:pt>
                <c:pt idx="46288">
                  <c:v>334951351.09780401</c:v>
                </c:pt>
                <c:pt idx="46289">
                  <c:v>334973436.21577692</c:v>
                </c:pt>
                <c:pt idx="46290">
                  <c:v>334995514.96537292</c:v>
                </c:pt>
                <c:pt idx="46291">
                  <c:v>335017587.35477197</c:v>
                </c:pt>
                <c:pt idx="46292">
                  <c:v>335039653.39216298</c:v>
                </c:pt>
                <c:pt idx="46293">
                  <c:v>335061713.08573991</c:v>
                </c:pt>
                <c:pt idx="46294">
                  <c:v>335083766.44370705</c:v>
                </c:pt>
                <c:pt idx="46295">
                  <c:v>335105813.47427297</c:v>
                </c:pt>
                <c:pt idx="46296">
                  <c:v>335127854.18565601</c:v>
                </c:pt>
                <c:pt idx="46297">
                  <c:v>335149888.58607996</c:v>
                </c:pt>
                <c:pt idx="46298">
                  <c:v>335171916.68377697</c:v>
                </c:pt>
                <c:pt idx="46299">
                  <c:v>335193938.48698789</c:v>
                </c:pt>
                <c:pt idx="46300">
                  <c:v>335215954.003959</c:v>
                </c:pt>
                <c:pt idx="46301">
                  <c:v>335237963.24294394</c:v>
                </c:pt>
                <c:pt idx="46302">
                  <c:v>335259966.21220493</c:v>
                </c:pt>
                <c:pt idx="46303">
                  <c:v>335281962.920012</c:v>
                </c:pt>
                <c:pt idx="46304">
                  <c:v>335303953.37464201</c:v>
                </c:pt>
                <c:pt idx="46305">
                  <c:v>335325937.58437794</c:v>
                </c:pt>
                <c:pt idx="46306">
                  <c:v>335347915.55751306</c:v>
                </c:pt>
                <c:pt idx="46307">
                  <c:v>335369887.30234599</c:v>
                </c:pt>
                <c:pt idx="46308">
                  <c:v>335391852.82718402</c:v>
                </c:pt>
                <c:pt idx="46309">
                  <c:v>335413812.14034098</c:v>
                </c:pt>
                <c:pt idx="46310">
                  <c:v>335435765.250139</c:v>
                </c:pt>
                <c:pt idx="46311">
                  <c:v>335457712.16490799</c:v>
                </c:pt>
                <c:pt idx="46312">
                  <c:v>335479652.89298493</c:v>
                </c:pt>
                <c:pt idx="46313">
                  <c:v>335501587.44271499</c:v>
                </c:pt>
                <c:pt idx="46314">
                  <c:v>335523515.82244992</c:v>
                </c:pt>
                <c:pt idx="46315">
                  <c:v>335545438.04054898</c:v>
                </c:pt>
                <c:pt idx="46316">
                  <c:v>335567354.10538208</c:v>
                </c:pt>
                <c:pt idx="46317">
                  <c:v>335589264.02532202</c:v>
                </c:pt>
                <c:pt idx="46318">
                  <c:v>335611167.80875301</c:v>
                </c:pt>
                <c:pt idx="46319">
                  <c:v>335633065.46406502</c:v>
                </c:pt>
                <c:pt idx="46320">
                  <c:v>335654956.99965692</c:v>
                </c:pt>
                <c:pt idx="46321">
                  <c:v>335676842.42393386</c:v>
                </c:pt>
                <c:pt idx="46322">
                  <c:v>335698721.74531102</c:v>
                </c:pt>
                <c:pt idx="46323">
                  <c:v>335720594.9722079</c:v>
                </c:pt>
                <c:pt idx="46324">
                  <c:v>335742462.11305505</c:v>
                </c:pt>
                <c:pt idx="46325">
                  <c:v>335764323.17628992</c:v>
                </c:pt>
                <c:pt idx="46326">
                  <c:v>335786178.17035502</c:v>
                </c:pt>
                <c:pt idx="46327">
                  <c:v>335808027.10370505</c:v>
                </c:pt>
                <c:pt idx="46328">
                  <c:v>335829869.98479795</c:v>
                </c:pt>
                <c:pt idx="46329">
                  <c:v>335851706.82210499</c:v>
                </c:pt>
                <c:pt idx="46330">
                  <c:v>335873537.62409902</c:v>
                </c:pt>
                <c:pt idx="46331">
                  <c:v>335895362.39926499</c:v>
                </c:pt>
                <c:pt idx="46332">
                  <c:v>335917181.15609509</c:v>
                </c:pt>
                <c:pt idx="46333">
                  <c:v>335938993.90308696</c:v>
                </c:pt>
                <c:pt idx="46334">
                  <c:v>335960800.64875007</c:v>
                </c:pt>
                <c:pt idx="46335">
                  <c:v>335982601.40159792</c:v>
                </c:pt>
                <c:pt idx="46336">
                  <c:v>336004396.17015505</c:v>
                </c:pt>
                <c:pt idx="46337">
                  <c:v>336026184.96295094</c:v>
                </c:pt>
                <c:pt idx="46338">
                  <c:v>336047967.78852606</c:v>
                </c:pt>
                <c:pt idx="46339">
                  <c:v>336069744.65542614</c:v>
                </c:pt>
                <c:pt idx="46340">
                  <c:v>336091515.57220691</c:v>
                </c:pt>
                <c:pt idx="46341">
                  <c:v>336113280.54743004</c:v>
                </c:pt>
                <c:pt idx="46342">
                  <c:v>336135039.58966792</c:v>
                </c:pt>
                <c:pt idx="46343">
                  <c:v>336156792.70749801</c:v>
                </c:pt>
                <c:pt idx="46344">
                  <c:v>336178539.90950698</c:v>
                </c:pt>
                <c:pt idx="46345">
                  <c:v>336200281.20428991</c:v>
                </c:pt>
                <c:pt idx="46346">
                  <c:v>336222016.60045105</c:v>
                </c:pt>
                <c:pt idx="46347">
                  <c:v>336243746.10660005</c:v>
                </c:pt>
                <c:pt idx="46348">
                  <c:v>336265469.73135495</c:v>
                </c:pt>
                <c:pt idx="46349">
                  <c:v>336287187.48334491</c:v>
                </c:pt>
                <c:pt idx="46350">
                  <c:v>336308899.37120396</c:v>
                </c:pt>
                <c:pt idx="46351">
                  <c:v>336330605.403575</c:v>
                </c:pt>
                <c:pt idx="46352">
                  <c:v>336352305.58911097</c:v>
                </c:pt>
                <c:pt idx="46353">
                  <c:v>336373999.93646896</c:v>
                </c:pt>
                <c:pt idx="46354">
                  <c:v>336395688.454319</c:v>
                </c:pt>
                <c:pt idx="46355">
                  <c:v>336417371.151335</c:v>
                </c:pt>
                <c:pt idx="46356">
                  <c:v>336439048.03620195</c:v>
                </c:pt>
                <c:pt idx="46357">
                  <c:v>336460719.11761206</c:v>
                </c:pt>
                <c:pt idx="46358">
                  <c:v>336482384.404266</c:v>
                </c:pt>
                <c:pt idx="46359">
                  <c:v>336504043.90487099</c:v>
                </c:pt>
                <c:pt idx="46360">
                  <c:v>336525697.62814498</c:v>
                </c:pt>
                <c:pt idx="46361">
                  <c:v>336547345.58281296</c:v>
                </c:pt>
                <c:pt idx="46362">
                  <c:v>336568987.77760899</c:v>
                </c:pt>
                <c:pt idx="46363">
                  <c:v>336590624.22127289</c:v>
                </c:pt>
                <c:pt idx="46364">
                  <c:v>336612254.92255592</c:v>
                </c:pt>
                <c:pt idx="46365">
                  <c:v>336633879.89021492</c:v>
                </c:pt>
                <c:pt idx="46366">
                  <c:v>336655499.13301802</c:v>
                </c:pt>
                <c:pt idx="46367">
                  <c:v>336677112.65973997</c:v>
                </c:pt>
                <c:pt idx="46368">
                  <c:v>336698720.47916198</c:v>
                </c:pt>
                <c:pt idx="46369">
                  <c:v>336720322.60007799</c:v>
                </c:pt>
                <c:pt idx="46370">
                  <c:v>336741919.0312869</c:v>
                </c:pt>
                <c:pt idx="46371">
                  <c:v>336763509.78159696</c:v>
                </c:pt>
                <c:pt idx="46372">
                  <c:v>336785094.85982406</c:v>
                </c:pt>
                <c:pt idx="46373">
                  <c:v>336806674.274795</c:v>
                </c:pt>
                <c:pt idx="46374">
                  <c:v>336828248.03534192</c:v>
                </c:pt>
                <c:pt idx="46375">
                  <c:v>336849816.15030801</c:v>
                </c:pt>
                <c:pt idx="46376">
                  <c:v>336871378.62854302</c:v>
                </c:pt>
                <c:pt idx="46377">
                  <c:v>336892935.47890496</c:v>
                </c:pt>
                <c:pt idx="46378">
                  <c:v>336914486.71026295</c:v>
                </c:pt>
                <c:pt idx="46379">
                  <c:v>336936032.33149201</c:v>
                </c:pt>
                <c:pt idx="46380">
                  <c:v>336957572.35147601</c:v>
                </c:pt>
                <c:pt idx="46381">
                  <c:v>336979106.77911001</c:v>
                </c:pt>
                <c:pt idx="46382">
                  <c:v>337000635.62329298</c:v>
                </c:pt>
                <c:pt idx="46383">
                  <c:v>337022158.89293593</c:v>
                </c:pt>
                <c:pt idx="46384">
                  <c:v>337043676.59695786</c:v>
                </c:pt>
                <c:pt idx="46385">
                  <c:v>337065188.74428499</c:v>
                </c:pt>
                <c:pt idx="46386">
                  <c:v>337086695.34385508</c:v>
                </c:pt>
                <c:pt idx="46387">
                  <c:v>337108196.40460992</c:v>
                </c:pt>
                <c:pt idx="46388">
                  <c:v>337129691.93550491</c:v>
                </c:pt>
                <c:pt idx="46389">
                  <c:v>337151181.94550002</c:v>
                </c:pt>
                <c:pt idx="46390">
                  <c:v>337172666.44356704</c:v>
                </c:pt>
                <c:pt idx="46391">
                  <c:v>337194145.43868393</c:v>
                </c:pt>
                <c:pt idx="46392">
                  <c:v>337215618.93983793</c:v>
                </c:pt>
                <c:pt idx="46393">
                  <c:v>337237086.95602793</c:v>
                </c:pt>
                <c:pt idx="46394">
                  <c:v>337258549.49625593</c:v>
                </c:pt>
                <c:pt idx="46395">
                  <c:v>337280006.569538</c:v>
                </c:pt>
                <c:pt idx="46396">
                  <c:v>337301458.18489605</c:v>
                </c:pt>
                <c:pt idx="46397">
                  <c:v>337322904.35136205</c:v>
                </c:pt>
                <c:pt idx="46398">
                  <c:v>337344345.07797492</c:v>
                </c:pt>
                <c:pt idx="46399">
                  <c:v>337365780.37378401</c:v>
                </c:pt>
                <c:pt idx="46400">
                  <c:v>337387210.24784797</c:v>
                </c:pt>
                <c:pt idx="46401">
                  <c:v>337408634.70923299</c:v>
                </c:pt>
                <c:pt idx="46402">
                  <c:v>337430053.76701409</c:v>
                </c:pt>
                <c:pt idx="46403">
                  <c:v>337451467.4302749</c:v>
                </c:pt>
                <c:pt idx="46404">
                  <c:v>337472875.70810997</c:v>
                </c:pt>
                <c:pt idx="46405">
                  <c:v>337494278.60962105</c:v>
                </c:pt>
                <c:pt idx="46406">
                  <c:v>337515676.14391905</c:v>
                </c:pt>
                <c:pt idx="46407">
                  <c:v>337537068.32012206</c:v>
                </c:pt>
                <c:pt idx="46408">
                  <c:v>337558455.14736211</c:v>
                </c:pt>
                <c:pt idx="46409">
                  <c:v>337579836.63477403</c:v>
                </c:pt>
                <c:pt idx="46410">
                  <c:v>337601212.79150492</c:v>
                </c:pt>
                <c:pt idx="46411">
                  <c:v>337622583.62671202</c:v>
                </c:pt>
                <c:pt idx="46412">
                  <c:v>337643949.14955908</c:v>
                </c:pt>
                <c:pt idx="46413">
                  <c:v>337665309.36921901</c:v>
                </c:pt>
                <c:pt idx="46414">
                  <c:v>337686664.29487503</c:v>
                </c:pt>
                <c:pt idx="46415">
                  <c:v>337708013.93571895</c:v>
                </c:pt>
                <c:pt idx="46416">
                  <c:v>337729358.300951</c:v>
                </c:pt>
                <c:pt idx="46417">
                  <c:v>337750697.399782</c:v>
                </c:pt>
                <c:pt idx="46418">
                  <c:v>337772031.24142998</c:v>
                </c:pt>
                <c:pt idx="46419">
                  <c:v>337793359.83512205</c:v>
                </c:pt>
                <c:pt idx="46420">
                  <c:v>337814683.19009697</c:v>
                </c:pt>
                <c:pt idx="46421">
                  <c:v>337836001.31559998</c:v>
                </c:pt>
                <c:pt idx="46422">
                  <c:v>337857314.22088695</c:v>
                </c:pt>
                <c:pt idx="46423">
                  <c:v>337878621.91522092</c:v>
                </c:pt>
                <c:pt idx="46424">
                  <c:v>337899924.40787792</c:v>
                </c:pt>
                <c:pt idx="46425">
                  <c:v>337921221.708139</c:v>
                </c:pt>
                <c:pt idx="46426">
                  <c:v>337942513.82529593</c:v>
                </c:pt>
                <c:pt idx="46427">
                  <c:v>337963800.76865101</c:v>
                </c:pt>
                <c:pt idx="46428">
                  <c:v>337985082.54751503</c:v>
                </c:pt>
                <c:pt idx="46429">
                  <c:v>338006359.17120695</c:v>
                </c:pt>
                <c:pt idx="46430">
                  <c:v>338027630.64905608</c:v>
                </c:pt>
                <c:pt idx="46431">
                  <c:v>338048896.99039996</c:v>
                </c:pt>
                <c:pt idx="46432">
                  <c:v>338070158.20458698</c:v>
                </c:pt>
                <c:pt idx="46433">
                  <c:v>338091414.30097395</c:v>
                </c:pt>
                <c:pt idx="46434">
                  <c:v>338112665.28892696</c:v>
                </c:pt>
                <c:pt idx="46435">
                  <c:v>338133911.17782104</c:v>
                </c:pt>
                <c:pt idx="46436">
                  <c:v>338155151.97704202</c:v>
                </c:pt>
                <c:pt idx="46437">
                  <c:v>338176387.69598299</c:v>
                </c:pt>
                <c:pt idx="46438">
                  <c:v>338197618.34404898</c:v>
                </c:pt>
                <c:pt idx="46439">
                  <c:v>338218843.93065196</c:v>
                </c:pt>
                <c:pt idx="46440">
                  <c:v>338240064.46521592</c:v>
                </c:pt>
                <c:pt idx="46441">
                  <c:v>338261279.95717102</c:v>
                </c:pt>
                <c:pt idx="46442">
                  <c:v>338282490.41595894</c:v>
                </c:pt>
                <c:pt idx="46443">
                  <c:v>338303695.85103101</c:v>
                </c:pt>
                <c:pt idx="46444">
                  <c:v>338324896.27184796</c:v>
                </c:pt>
                <c:pt idx="46445">
                  <c:v>338346091.68787909</c:v>
                </c:pt>
                <c:pt idx="46446">
                  <c:v>338367282.10860401</c:v>
                </c:pt>
                <c:pt idx="46447">
                  <c:v>338388467.54351103</c:v>
                </c:pt>
                <c:pt idx="46448">
                  <c:v>338409648.00209892</c:v>
                </c:pt>
                <c:pt idx="46449">
                  <c:v>338430823.49387592</c:v>
                </c:pt>
                <c:pt idx="46450">
                  <c:v>338451994.028359</c:v>
                </c:pt>
                <c:pt idx="46451">
                  <c:v>338473159.61507601</c:v>
                </c:pt>
                <c:pt idx="46452">
                  <c:v>338494320.26356405</c:v>
                </c:pt>
                <c:pt idx="46453">
                  <c:v>338515475.98336792</c:v>
                </c:pt>
                <c:pt idx="46454">
                  <c:v>338536626.78404492</c:v>
                </c:pt>
                <c:pt idx="46455">
                  <c:v>338557772.67516005</c:v>
                </c:pt>
                <c:pt idx="46456">
                  <c:v>338578913.66628999</c:v>
                </c:pt>
                <c:pt idx="46457">
                  <c:v>338600049.76701802</c:v>
                </c:pt>
                <c:pt idx="46458">
                  <c:v>338621180.98693997</c:v>
                </c:pt>
                <c:pt idx="46459">
                  <c:v>338642307.33566099</c:v>
                </c:pt>
                <c:pt idx="46460">
                  <c:v>338663428.82279295</c:v>
                </c:pt>
                <c:pt idx="46461">
                  <c:v>338684545.45796305</c:v>
                </c:pt>
                <c:pt idx="46462">
                  <c:v>338705657.25080305</c:v>
                </c:pt>
                <c:pt idx="46463">
                  <c:v>338726764.21095592</c:v>
                </c:pt>
                <c:pt idx="46464">
                  <c:v>338747866.348077</c:v>
                </c:pt>
                <c:pt idx="46465">
                  <c:v>338768963.67182904</c:v>
                </c:pt>
                <c:pt idx="46466">
                  <c:v>338790056.19188392</c:v>
                </c:pt>
                <c:pt idx="46467">
                  <c:v>338811143.917925</c:v>
                </c:pt>
                <c:pt idx="46468">
                  <c:v>338832226.85964501</c:v>
                </c:pt>
                <c:pt idx="46469">
                  <c:v>338853305.02674794</c:v>
                </c:pt>
                <c:pt idx="46470">
                  <c:v>338874378.42894495</c:v>
                </c:pt>
                <c:pt idx="46471">
                  <c:v>338895447.07595795</c:v>
                </c:pt>
                <c:pt idx="46472">
                  <c:v>338916510.97752106</c:v>
                </c:pt>
                <c:pt idx="46473">
                  <c:v>338937570.14337605</c:v>
                </c:pt>
                <c:pt idx="46474">
                  <c:v>338958624.58327496</c:v>
                </c:pt>
                <c:pt idx="46475">
                  <c:v>338979674.30697995</c:v>
                </c:pt>
                <c:pt idx="46476">
                  <c:v>339000719.32426399</c:v>
                </c:pt>
                <c:pt idx="46477">
                  <c:v>339021759.64490902</c:v>
                </c:pt>
                <c:pt idx="46478">
                  <c:v>339042795.27870703</c:v>
                </c:pt>
                <c:pt idx="46479">
                  <c:v>339063826.23546201</c:v>
                </c:pt>
                <c:pt idx="46480">
                  <c:v>339084852.52498496</c:v>
                </c:pt>
                <c:pt idx="46481">
                  <c:v>339105874.15709907</c:v>
                </c:pt>
                <c:pt idx="46482">
                  <c:v>339126891.14163703</c:v>
                </c:pt>
                <c:pt idx="46483">
                  <c:v>339147903.488442</c:v>
                </c:pt>
                <c:pt idx="46484">
                  <c:v>339168911.20736605</c:v>
                </c:pt>
                <c:pt idx="46485">
                  <c:v>339189914.30827391</c:v>
                </c:pt>
                <c:pt idx="46486">
                  <c:v>339210912.80103695</c:v>
                </c:pt>
                <c:pt idx="46487">
                  <c:v>339231906.69554102</c:v>
                </c:pt>
                <c:pt idx="46488">
                  <c:v>339252896.00167793</c:v>
                </c:pt>
                <c:pt idx="46489">
                  <c:v>339273880.729352</c:v>
                </c:pt>
                <c:pt idx="46490">
                  <c:v>339294860.88847792</c:v>
                </c:pt>
                <c:pt idx="46491">
                  <c:v>339315836.48897994</c:v>
                </c:pt>
                <c:pt idx="46492">
                  <c:v>339336807.540793</c:v>
                </c:pt>
                <c:pt idx="46493">
                  <c:v>339357774.05386204</c:v>
                </c:pt>
                <c:pt idx="46494">
                  <c:v>339378736.03814209</c:v>
                </c:pt>
                <c:pt idx="46495">
                  <c:v>339399693.50359905</c:v>
                </c:pt>
                <c:pt idx="46496">
                  <c:v>339420646.46020895</c:v>
                </c:pt>
                <c:pt idx="46497">
                  <c:v>339441594.91795796</c:v>
                </c:pt>
                <c:pt idx="46498">
                  <c:v>339462538.88684303</c:v>
                </c:pt>
                <c:pt idx="46499">
                  <c:v>339483478.37687099</c:v>
                </c:pt>
                <c:pt idx="46500">
                  <c:v>339504413.39806002</c:v>
                </c:pt>
                <c:pt idx="46501">
                  <c:v>339525343.96043694</c:v>
                </c:pt>
                <c:pt idx="46502">
                  <c:v>339546270.07404202</c:v>
                </c:pt>
                <c:pt idx="46503">
                  <c:v>339567191.74892205</c:v>
                </c:pt>
                <c:pt idx="46504">
                  <c:v>339588108.99513793</c:v>
                </c:pt>
                <c:pt idx="46505">
                  <c:v>339609021.82275999</c:v>
                </c:pt>
                <c:pt idx="46506">
                  <c:v>339629930.24186701</c:v>
                </c:pt>
                <c:pt idx="46507">
                  <c:v>339650834.26255101</c:v>
                </c:pt>
                <c:pt idx="46508">
                  <c:v>339671733.89491391</c:v>
                </c:pt>
                <c:pt idx="46509">
                  <c:v>339692629.14906603</c:v>
                </c:pt>
                <c:pt idx="46510">
                  <c:v>339713520.03513199</c:v>
                </c:pt>
                <c:pt idx="46511">
                  <c:v>339734406.56324399</c:v>
                </c:pt>
                <c:pt idx="46512">
                  <c:v>339755288.74354607</c:v>
                </c:pt>
                <c:pt idx="46513">
                  <c:v>339776166.58619201</c:v>
                </c:pt>
                <c:pt idx="46514">
                  <c:v>339797040.101349</c:v>
                </c:pt>
                <c:pt idx="46515">
                  <c:v>339817909.29919201</c:v>
                </c:pt>
                <c:pt idx="46516">
                  <c:v>339838774.18990695</c:v>
                </c:pt>
                <c:pt idx="46517">
                  <c:v>339859634.78369099</c:v>
                </c:pt>
                <c:pt idx="46518">
                  <c:v>339880491.09075391</c:v>
                </c:pt>
                <c:pt idx="46519">
                  <c:v>339901343.12131298</c:v>
                </c:pt>
                <c:pt idx="46520">
                  <c:v>339922190.885598</c:v>
                </c:pt>
                <c:pt idx="46521">
                  <c:v>339943034.39384902</c:v>
                </c:pt>
                <c:pt idx="46522">
                  <c:v>339963873.65631801</c:v>
                </c:pt>
                <c:pt idx="46523">
                  <c:v>339984708.68326598</c:v>
                </c:pt>
                <c:pt idx="46524">
                  <c:v>340005539.48496699</c:v>
                </c:pt>
                <c:pt idx="46525">
                  <c:v>340026366.07170296</c:v>
                </c:pt>
                <c:pt idx="46526">
                  <c:v>340047188.45376998</c:v>
                </c:pt>
                <c:pt idx="46527">
                  <c:v>340068006.641473</c:v>
                </c:pt>
                <c:pt idx="46528">
                  <c:v>340088820.64512807</c:v>
                </c:pt>
                <c:pt idx="46529">
                  <c:v>340109630.47506303</c:v>
                </c:pt>
                <c:pt idx="46530">
                  <c:v>340130436.14161497</c:v>
                </c:pt>
                <c:pt idx="46531">
                  <c:v>340151237.65513402</c:v>
                </c:pt>
                <c:pt idx="46532">
                  <c:v>340172035.02597994</c:v>
                </c:pt>
                <c:pt idx="46533">
                  <c:v>340192828.26452506</c:v>
                </c:pt>
                <c:pt idx="46534">
                  <c:v>340213617.38114899</c:v>
                </c:pt>
                <c:pt idx="46535">
                  <c:v>340234402.38624793</c:v>
                </c:pt>
                <c:pt idx="46536">
                  <c:v>340255183.29022396</c:v>
                </c:pt>
                <c:pt idx="46537">
                  <c:v>340275960.10349303</c:v>
                </c:pt>
                <c:pt idx="46538">
                  <c:v>340296732.83648199</c:v>
                </c:pt>
                <c:pt idx="46539">
                  <c:v>340317501.49962896</c:v>
                </c:pt>
                <c:pt idx="46540">
                  <c:v>340338266.10338098</c:v>
                </c:pt>
                <c:pt idx="46541">
                  <c:v>340359026.65820009</c:v>
                </c:pt>
                <c:pt idx="46542">
                  <c:v>340379783.17455506</c:v>
                </c:pt>
                <c:pt idx="46543">
                  <c:v>340400535.662929</c:v>
                </c:pt>
                <c:pt idx="46544">
                  <c:v>340421284.13381505</c:v>
                </c:pt>
                <c:pt idx="46545">
                  <c:v>340442028.59771901</c:v>
                </c:pt>
                <c:pt idx="46546">
                  <c:v>340462769.06515598</c:v>
                </c:pt>
                <c:pt idx="46547">
                  <c:v>340483505.54665297</c:v>
                </c:pt>
                <c:pt idx="46548">
                  <c:v>340504238.05274892</c:v>
                </c:pt>
                <c:pt idx="46549">
                  <c:v>340524966.59399199</c:v>
                </c:pt>
                <c:pt idx="46550">
                  <c:v>340545691.18094599</c:v>
                </c:pt>
                <c:pt idx="46551">
                  <c:v>340566411.82418001</c:v>
                </c:pt>
                <c:pt idx="46552">
                  <c:v>340587128.53428096</c:v>
                </c:pt>
                <c:pt idx="46553">
                  <c:v>340607841.32184201</c:v>
                </c:pt>
                <c:pt idx="46554">
                  <c:v>340628550.19747001</c:v>
                </c:pt>
                <c:pt idx="46555">
                  <c:v>340649255.17178297</c:v>
                </c:pt>
                <c:pt idx="46556">
                  <c:v>340669956.25541002</c:v>
                </c:pt>
                <c:pt idx="46557">
                  <c:v>340690653.45899296</c:v>
                </c:pt>
                <c:pt idx="46558">
                  <c:v>340711346.79318303</c:v>
                </c:pt>
                <c:pt idx="46559">
                  <c:v>340732036.26864392</c:v>
                </c:pt>
                <c:pt idx="46560">
                  <c:v>340752721.89605099</c:v>
                </c:pt>
                <c:pt idx="46561">
                  <c:v>340773403.68609202</c:v>
                </c:pt>
                <c:pt idx="46562">
                  <c:v>340794081.64946508</c:v>
                </c:pt>
                <c:pt idx="46563">
                  <c:v>340814755.79687893</c:v>
                </c:pt>
                <c:pt idx="46564">
                  <c:v>340835426.13905609</c:v>
                </c:pt>
                <c:pt idx="46565">
                  <c:v>340856092.68672901</c:v>
                </c:pt>
                <c:pt idx="46566">
                  <c:v>340876755.45064199</c:v>
                </c:pt>
                <c:pt idx="46567">
                  <c:v>340897414.441553</c:v>
                </c:pt>
                <c:pt idx="46568">
                  <c:v>340918069.67022997</c:v>
                </c:pt>
                <c:pt idx="46569">
                  <c:v>340938721.14745104</c:v>
                </c:pt>
                <c:pt idx="46570">
                  <c:v>340959368.88400799</c:v>
                </c:pt>
                <c:pt idx="46571">
                  <c:v>340980012.89070499</c:v>
                </c:pt>
                <c:pt idx="46572">
                  <c:v>341000653.17835605</c:v>
                </c:pt>
                <c:pt idx="46573">
                  <c:v>341021289.757788</c:v>
                </c:pt>
                <c:pt idx="46574">
                  <c:v>341041922.63983899</c:v>
                </c:pt>
                <c:pt idx="46575">
                  <c:v>341062551.83535999</c:v>
                </c:pt>
                <c:pt idx="46576">
                  <c:v>341083177.35521197</c:v>
                </c:pt>
                <c:pt idx="46577">
                  <c:v>341103799.21026999</c:v>
                </c:pt>
                <c:pt idx="46578">
                  <c:v>341124417.41141891</c:v>
                </c:pt>
                <c:pt idx="46579">
                  <c:v>341145031.96955597</c:v>
                </c:pt>
                <c:pt idx="46580">
                  <c:v>341165642.89559197</c:v>
                </c:pt>
                <c:pt idx="46581">
                  <c:v>341186250.20044696</c:v>
                </c:pt>
                <c:pt idx="46582">
                  <c:v>341206853.895055</c:v>
                </c:pt>
                <c:pt idx="46583">
                  <c:v>341227453.99036092</c:v>
                </c:pt>
                <c:pt idx="46584">
                  <c:v>341248050.49732298</c:v>
                </c:pt>
                <c:pt idx="46585">
                  <c:v>341268643.42690897</c:v>
                </c:pt>
                <c:pt idx="46586">
                  <c:v>341289232.79010099</c:v>
                </c:pt>
                <c:pt idx="46587">
                  <c:v>341309818.597893</c:v>
                </c:pt>
                <c:pt idx="46588">
                  <c:v>341330400.86128896</c:v>
                </c:pt>
                <c:pt idx="46589">
                  <c:v>341350979.59130794</c:v>
                </c:pt>
                <c:pt idx="46590">
                  <c:v>341371554.7989769</c:v>
                </c:pt>
                <c:pt idx="46591">
                  <c:v>341392126.49534094</c:v>
                </c:pt>
                <c:pt idx="46592">
                  <c:v>341412694.69145101</c:v>
                </c:pt>
                <c:pt idx="46593">
                  <c:v>341433259.39837492</c:v>
                </c:pt>
                <c:pt idx="46594">
                  <c:v>341453820.62718898</c:v>
                </c:pt>
                <c:pt idx="46595">
                  <c:v>341474378.38898492</c:v>
                </c:pt>
                <c:pt idx="46596">
                  <c:v>341494932.69486505</c:v>
                </c:pt>
                <c:pt idx="46597">
                  <c:v>341515483.55594403</c:v>
                </c:pt>
                <c:pt idx="46598">
                  <c:v>341536030.98334795</c:v>
                </c:pt>
                <c:pt idx="46599">
                  <c:v>341556574.98821795</c:v>
                </c:pt>
                <c:pt idx="46600">
                  <c:v>341577115.58170396</c:v>
                </c:pt>
                <c:pt idx="46601">
                  <c:v>341597652.77496994</c:v>
                </c:pt>
                <c:pt idx="46602">
                  <c:v>341618186.57919401</c:v>
                </c:pt>
                <c:pt idx="46603">
                  <c:v>341638717.00556302</c:v>
                </c:pt>
                <c:pt idx="46604">
                  <c:v>341659244.06527793</c:v>
                </c:pt>
                <c:pt idx="46605">
                  <c:v>341679767.76955402</c:v>
                </c:pt>
                <c:pt idx="46606">
                  <c:v>341700288.129614</c:v>
                </c:pt>
                <c:pt idx="46607">
                  <c:v>341720805.156699</c:v>
                </c:pt>
                <c:pt idx="46608">
                  <c:v>341741318.86205792</c:v>
                </c:pt>
                <c:pt idx="46609">
                  <c:v>341761829.25695503</c:v>
                </c:pt>
                <c:pt idx="46610">
                  <c:v>341782336.35266602</c:v>
                </c:pt>
                <c:pt idx="46611">
                  <c:v>341802840.160478</c:v>
                </c:pt>
                <c:pt idx="46612">
                  <c:v>341823340.69169295</c:v>
                </c:pt>
                <c:pt idx="46613">
                  <c:v>341843837.957623</c:v>
                </c:pt>
                <c:pt idx="46614">
                  <c:v>341864331.96959502</c:v>
                </c:pt>
                <c:pt idx="46615">
                  <c:v>341884822.73894793</c:v>
                </c:pt>
                <c:pt idx="46616">
                  <c:v>341905310.277031</c:v>
                </c:pt>
                <c:pt idx="46617">
                  <c:v>341925794.59520996</c:v>
                </c:pt>
                <c:pt idx="46618">
                  <c:v>341946275.70485997</c:v>
                </c:pt>
                <c:pt idx="46619">
                  <c:v>341966753.61737102</c:v>
                </c:pt>
                <c:pt idx="46620">
                  <c:v>341987228.34414506</c:v>
                </c:pt>
                <c:pt idx="46621">
                  <c:v>342007699.89659601</c:v>
                </c:pt>
                <c:pt idx="46622">
                  <c:v>342028168.28615201</c:v>
                </c:pt>
                <c:pt idx="46623">
                  <c:v>342048633.524252</c:v>
                </c:pt>
                <c:pt idx="46624">
                  <c:v>342069095.62234992</c:v>
                </c:pt>
                <c:pt idx="46625">
                  <c:v>342089554.59191096</c:v>
                </c:pt>
                <c:pt idx="46626">
                  <c:v>342110010.44441402</c:v>
                </c:pt>
                <c:pt idx="46627">
                  <c:v>342130463.191351</c:v>
                </c:pt>
                <c:pt idx="46628">
                  <c:v>342150912.84422505</c:v>
                </c:pt>
                <c:pt idx="46629">
                  <c:v>342171359.414554</c:v>
                </c:pt>
                <c:pt idx="46630">
                  <c:v>342191802.91386801</c:v>
                </c:pt>
                <c:pt idx="46631">
                  <c:v>342212243.35371006</c:v>
                </c:pt>
                <c:pt idx="46632">
                  <c:v>342232680.74563599</c:v>
                </c:pt>
                <c:pt idx="46633">
                  <c:v>342253115.10121602</c:v>
                </c:pt>
                <c:pt idx="46634">
                  <c:v>342273546.43203086</c:v>
                </c:pt>
                <c:pt idx="46635">
                  <c:v>342293974.74967599</c:v>
                </c:pt>
                <c:pt idx="46636">
                  <c:v>342314400.065759</c:v>
                </c:pt>
                <c:pt idx="46637">
                  <c:v>342334822.39190292</c:v>
                </c:pt>
                <c:pt idx="46638">
                  <c:v>342355241.73973995</c:v>
                </c:pt>
                <c:pt idx="46639">
                  <c:v>342375658.12091899</c:v>
                </c:pt>
                <c:pt idx="46640">
                  <c:v>342396071.54709905</c:v>
                </c:pt>
                <c:pt idx="46641">
                  <c:v>342416482.02995503</c:v>
                </c:pt>
                <c:pt idx="46642">
                  <c:v>342436889.58117396</c:v>
                </c:pt>
                <c:pt idx="46643">
                  <c:v>342457294.21245599</c:v>
                </c:pt>
                <c:pt idx="46644">
                  <c:v>342477695.93551296</c:v>
                </c:pt>
                <c:pt idx="46645">
                  <c:v>342498094.76207292</c:v>
                </c:pt>
                <c:pt idx="46646">
                  <c:v>342518490.70387602</c:v>
                </c:pt>
                <c:pt idx="46647">
                  <c:v>342538883.7726739</c:v>
                </c:pt>
                <c:pt idx="46648">
                  <c:v>342559273.98023397</c:v>
                </c:pt>
                <c:pt idx="46649">
                  <c:v>342579661.33833492</c:v>
                </c:pt>
                <c:pt idx="46650">
                  <c:v>342600045.85877198</c:v>
                </c:pt>
                <c:pt idx="46651">
                  <c:v>342620427.55334997</c:v>
                </c:pt>
                <c:pt idx="46652">
                  <c:v>342640806.43388999</c:v>
                </c:pt>
                <c:pt idx="46653">
                  <c:v>342661182.51222396</c:v>
                </c:pt>
                <c:pt idx="46654">
                  <c:v>342681555.80020005</c:v>
                </c:pt>
                <c:pt idx="46655">
                  <c:v>342701926.30967796</c:v>
                </c:pt>
                <c:pt idx="46656">
                  <c:v>342722294.052531</c:v>
                </c:pt>
                <c:pt idx="46657">
                  <c:v>342742659.04064697</c:v>
                </c:pt>
                <c:pt idx="46658">
                  <c:v>342763021.28592694</c:v>
                </c:pt>
                <c:pt idx="46659">
                  <c:v>342783380.80028492</c:v>
                </c:pt>
                <c:pt idx="46660">
                  <c:v>342803737.59564793</c:v>
                </c:pt>
                <c:pt idx="46661">
                  <c:v>342824091.68396002</c:v>
                </c:pt>
                <c:pt idx="46662">
                  <c:v>342844443.07717401</c:v>
                </c:pt>
                <c:pt idx="46663">
                  <c:v>342864791.78725892</c:v>
                </c:pt>
                <c:pt idx="46664">
                  <c:v>342885137.82619792</c:v>
                </c:pt>
                <c:pt idx="46665">
                  <c:v>342905481.20598793</c:v>
                </c:pt>
                <c:pt idx="46666">
                  <c:v>342925821.93863785</c:v>
                </c:pt>
                <c:pt idx="46667">
                  <c:v>342946160.03617096</c:v>
                </c:pt>
                <c:pt idx="46668">
                  <c:v>342966495.51062602</c:v>
                </c:pt>
                <c:pt idx="46669">
                  <c:v>342986828.374053</c:v>
                </c:pt>
                <c:pt idx="46670">
                  <c:v>343007158.63851702</c:v>
                </c:pt>
                <c:pt idx="46671">
                  <c:v>343027486.31609792</c:v>
                </c:pt>
                <c:pt idx="46672">
                  <c:v>343047811.41888696</c:v>
                </c:pt>
                <c:pt idx="46673">
                  <c:v>343068133.958992</c:v>
                </c:pt>
                <c:pt idx="46674">
                  <c:v>343088453.94853204</c:v>
                </c:pt>
                <c:pt idx="46675">
                  <c:v>343108771.39964294</c:v>
                </c:pt>
                <c:pt idx="46676">
                  <c:v>343129086.32447201</c:v>
                </c:pt>
                <c:pt idx="46677">
                  <c:v>343149398.73518199</c:v>
                </c:pt>
                <c:pt idx="46678">
                  <c:v>343169708.64394897</c:v>
                </c:pt>
                <c:pt idx="46679">
                  <c:v>343190016.06296295</c:v>
                </c:pt>
                <c:pt idx="46680">
                  <c:v>343210321.00443</c:v>
                </c:pt>
                <c:pt idx="46681">
                  <c:v>343230623.48056602</c:v>
                </c:pt>
                <c:pt idx="46682">
                  <c:v>343250923.50360399</c:v>
                </c:pt>
                <c:pt idx="46683">
                  <c:v>343271221.08579201</c:v>
                </c:pt>
                <c:pt idx="46684">
                  <c:v>343291516.23938894</c:v>
                </c:pt>
                <c:pt idx="46685">
                  <c:v>343311808.97667193</c:v>
                </c:pt>
                <c:pt idx="46686">
                  <c:v>343332099.309928</c:v>
                </c:pt>
                <c:pt idx="46687">
                  <c:v>343352387.25146002</c:v>
                </c:pt>
                <c:pt idx="46688">
                  <c:v>343372672.81358701</c:v>
                </c:pt>
                <c:pt idx="46689">
                  <c:v>343392956.008641</c:v>
                </c:pt>
                <c:pt idx="46690">
                  <c:v>343413236.84896606</c:v>
                </c:pt>
                <c:pt idx="46691">
                  <c:v>343433515.34692401</c:v>
                </c:pt>
                <c:pt idx="46692">
                  <c:v>343453791.51488799</c:v>
                </c:pt>
                <c:pt idx="46693">
                  <c:v>343474065.36524796</c:v>
                </c:pt>
                <c:pt idx="46694">
                  <c:v>343494336.91040796</c:v>
                </c:pt>
                <c:pt idx="46695">
                  <c:v>343514606.16278392</c:v>
                </c:pt>
                <c:pt idx="46696">
                  <c:v>343534873.13480902</c:v>
                </c:pt>
                <c:pt idx="46697">
                  <c:v>343555137.83892995</c:v>
                </c:pt>
                <c:pt idx="46698">
                  <c:v>343575400.28760695</c:v>
                </c:pt>
                <c:pt idx="46699">
                  <c:v>343595660.49331599</c:v>
                </c:pt>
                <c:pt idx="46700">
                  <c:v>343615918.46854705</c:v>
                </c:pt>
                <c:pt idx="46701">
                  <c:v>343636174.22580391</c:v>
                </c:pt>
                <c:pt idx="46702">
                  <c:v>343656427.77760601</c:v>
                </c:pt>
                <c:pt idx="46703">
                  <c:v>343676679.13648796</c:v>
                </c:pt>
                <c:pt idx="46704">
                  <c:v>343696928.31499696</c:v>
                </c:pt>
                <c:pt idx="46705">
                  <c:v>343717175.32569695</c:v>
                </c:pt>
                <c:pt idx="46706">
                  <c:v>343737420.18116409</c:v>
                </c:pt>
                <c:pt idx="46707">
                  <c:v>343757662.89399099</c:v>
                </c:pt>
                <c:pt idx="46708">
                  <c:v>343777903.47678494</c:v>
                </c:pt>
                <c:pt idx="46709">
                  <c:v>343798141.94216698</c:v>
                </c:pt>
                <c:pt idx="46710">
                  <c:v>343818378.30277503</c:v>
                </c:pt>
                <c:pt idx="46711">
                  <c:v>343838612.57125795</c:v>
                </c:pt>
                <c:pt idx="46712">
                  <c:v>343858844.76028395</c:v>
                </c:pt>
                <c:pt idx="46713">
                  <c:v>343879074.88253295</c:v>
                </c:pt>
                <c:pt idx="46714">
                  <c:v>343899302.95069999</c:v>
                </c:pt>
                <c:pt idx="46715">
                  <c:v>343919528.97749501</c:v>
                </c:pt>
                <c:pt idx="46716">
                  <c:v>343939752.97564596</c:v>
                </c:pt>
                <c:pt idx="46717">
                  <c:v>343959974.95789105</c:v>
                </c:pt>
                <c:pt idx="46718">
                  <c:v>343980194.93698597</c:v>
                </c:pt>
                <c:pt idx="46719">
                  <c:v>344000412.92570096</c:v>
                </c:pt>
                <c:pt idx="46720">
                  <c:v>344020628.936822</c:v>
                </c:pt>
                <c:pt idx="46721">
                  <c:v>344040842.98314792</c:v>
                </c:pt>
                <c:pt idx="46722">
                  <c:v>344061055.07749498</c:v>
                </c:pt>
                <c:pt idx="46723">
                  <c:v>344081265.2326929</c:v>
                </c:pt>
                <c:pt idx="46724">
                  <c:v>344101473.46158892</c:v>
                </c:pt>
                <c:pt idx="46725">
                  <c:v>344121679.77704102</c:v>
                </c:pt>
                <c:pt idx="46726">
                  <c:v>344141884.19192696</c:v>
                </c:pt>
                <c:pt idx="46727">
                  <c:v>344162086.71913695</c:v>
                </c:pt>
                <c:pt idx="46728">
                  <c:v>344182287.37157696</c:v>
                </c:pt>
                <c:pt idx="46729">
                  <c:v>344202486.16216809</c:v>
                </c:pt>
                <c:pt idx="46730">
                  <c:v>344222683.10384709</c:v>
                </c:pt>
                <c:pt idx="46731">
                  <c:v>344242878.20956606</c:v>
                </c:pt>
                <c:pt idx="46732">
                  <c:v>344263071.49229193</c:v>
                </c:pt>
                <c:pt idx="46733">
                  <c:v>344283262.96500695</c:v>
                </c:pt>
                <c:pt idx="46734">
                  <c:v>344303452.64070898</c:v>
                </c:pt>
                <c:pt idx="46735">
                  <c:v>344323640.53241092</c:v>
                </c:pt>
                <c:pt idx="46736">
                  <c:v>344343826.65314204</c:v>
                </c:pt>
                <c:pt idx="46737">
                  <c:v>344364011.01594591</c:v>
                </c:pt>
                <c:pt idx="46738">
                  <c:v>344384193.63388205</c:v>
                </c:pt>
                <c:pt idx="46739">
                  <c:v>344404374.52002501</c:v>
                </c:pt>
                <c:pt idx="46740">
                  <c:v>344424553.68746507</c:v>
                </c:pt>
                <c:pt idx="46741">
                  <c:v>344444731.14930898</c:v>
                </c:pt>
                <c:pt idx="46742">
                  <c:v>344464906.91867793</c:v>
                </c:pt>
                <c:pt idx="46743">
                  <c:v>344485081.008708</c:v>
                </c:pt>
                <c:pt idx="46744">
                  <c:v>344505253.43255299</c:v>
                </c:pt>
                <c:pt idx="46745">
                  <c:v>344525424.20337999</c:v>
                </c:pt>
                <c:pt idx="46746">
                  <c:v>344545593.33437496</c:v>
                </c:pt>
                <c:pt idx="46747">
                  <c:v>344565760.83873492</c:v>
                </c:pt>
                <c:pt idx="46748">
                  <c:v>344585926.7296769</c:v>
                </c:pt>
                <c:pt idx="46749">
                  <c:v>344606091.02043092</c:v>
                </c:pt>
                <c:pt idx="46750">
                  <c:v>344626253.72424495</c:v>
                </c:pt>
                <c:pt idx="46751">
                  <c:v>344646414.85438102</c:v>
                </c:pt>
                <c:pt idx="46752">
                  <c:v>344666574.42411703</c:v>
                </c:pt>
                <c:pt idx="46753">
                  <c:v>344686732.44674695</c:v>
                </c:pt>
                <c:pt idx="46754">
                  <c:v>344706888.93558192</c:v>
                </c:pt>
                <c:pt idx="46755">
                  <c:v>344727043.90394795</c:v>
                </c:pt>
                <c:pt idx="46756">
                  <c:v>344747197.36518598</c:v>
                </c:pt>
                <c:pt idx="46757">
                  <c:v>344767349.33265394</c:v>
                </c:pt>
                <c:pt idx="46758">
                  <c:v>344787499.81972605</c:v>
                </c:pt>
                <c:pt idx="46759">
                  <c:v>344807648.839791</c:v>
                </c:pt>
                <c:pt idx="46760">
                  <c:v>344827796.40625596</c:v>
                </c:pt>
                <c:pt idx="46761">
                  <c:v>344847942.53254294</c:v>
                </c:pt>
                <c:pt idx="46762">
                  <c:v>344868087.23208797</c:v>
                </c:pt>
                <c:pt idx="46763">
                  <c:v>344888230.51834697</c:v>
                </c:pt>
                <c:pt idx="46764">
                  <c:v>344908372.40478891</c:v>
                </c:pt>
                <c:pt idx="46765">
                  <c:v>344928512.90489995</c:v>
                </c:pt>
                <c:pt idx="46766">
                  <c:v>344948652.03218395</c:v>
                </c:pt>
                <c:pt idx="46767">
                  <c:v>344968789.80015802</c:v>
                </c:pt>
                <c:pt idx="46768">
                  <c:v>344988926.22235692</c:v>
                </c:pt>
                <c:pt idx="46769">
                  <c:v>345009061.31233299</c:v>
                </c:pt>
                <c:pt idx="46770">
                  <c:v>345029195.08365399</c:v>
                </c:pt>
                <c:pt idx="46771">
                  <c:v>345049327.54990202</c:v>
                </c:pt>
                <c:pt idx="46772">
                  <c:v>345069458.72467786</c:v>
                </c:pt>
                <c:pt idx="46773">
                  <c:v>345089588.62159801</c:v>
                </c:pt>
                <c:pt idx="46774">
                  <c:v>345109717.25429499</c:v>
                </c:pt>
                <c:pt idx="46775">
                  <c:v>345129844.636419</c:v>
                </c:pt>
                <c:pt idx="46776">
                  <c:v>345149970.78163493</c:v>
                </c:pt>
                <c:pt idx="46777">
                  <c:v>345170095.70362502</c:v>
                </c:pt>
                <c:pt idx="46778">
                  <c:v>345190219.41608691</c:v>
                </c:pt>
                <c:pt idx="46779">
                  <c:v>345210341.93273789</c:v>
                </c:pt>
                <c:pt idx="46780">
                  <c:v>345230463.26730901</c:v>
                </c:pt>
                <c:pt idx="46781">
                  <c:v>345250583.43354791</c:v>
                </c:pt>
                <c:pt idx="46782">
                  <c:v>345270702.44521892</c:v>
                </c:pt>
                <c:pt idx="46783">
                  <c:v>345290820.31610602</c:v>
                </c:pt>
                <c:pt idx="46784">
                  <c:v>345310937.06000501</c:v>
                </c:pt>
                <c:pt idx="46785">
                  <c:v>345331052.690732</c:v>
                </c:pt>
                <c:pt idx="46786">
                  <c:v>345351167.22211891</c:v>
                </c:pt>
                <c:pt idx="46787">
                  <c:v>345371280.66801304</c:v>
                </c:pt>
                <c:pt idx="46788">
                  <c:v>345391393.04228091</c:v>
                </c:pt>
                <c:pt idx="46789">
                  <c:v>345411504.35880303</c:v>
                </c:pt>
                <c:pt idx="46790">
                  <c:v>345431614.63147897</c:v>
                </c:pt>
                <c:pt idx="46791">
                  <c:v>345451723.87422502</c:v>
                </c:pt>
                <c:pt idx="46792">
                  <c:v>345471832.10097295</c:v>
                </c:pt>
                <c:pt idx="46793">
                  <c:v>345491939.32567191</c:v>
                </c:pt>
                <c:pt idx="46794">
                  <c:v>345512045.56228894</c:v>
                </c:pt>
                <c:pt idx="46795">
                  <c:v>345532150.824808</c:v>
                </c:pt>
                <c:pt idx="46796">
                  <c:v>345552255.12722802</c:v>
                </c:pt>
                <c:pt idx="46797">
                  <c:v>345572358.483567</c:v>
                </c:pt>
                <c:pt idx="46798">
                  <c:v>345592460.90785909</c:v>
                </c:pt>
                <c:pt idx="46799">
                  <c:v>345612562.41415697</c:v>
                </c:pt>
                <c:pt idx="46800">
                  <c:v>345632663.01652801</c:v>
                </c:pt>
                <c:pt idx="46801">
                  <c:v>345652762.72905803</c:v>
                </c:pt>
                <c:pt idx="46802">
                  <c:v>345672861.56585097</c:v>
                </c:pt>
                <c:pt idx="46803">
                  <c:v>345692959.54102701</c:v>
                </c:pt>
                <c:pt idx="46804">
                  <c:v>345713056.66872203</c:v>
                </c:pt>
                <c:pt idx="46805">
                  <c:v>345733152.96309209</c:v>
                </c:pt>
                <c:pt idx="46806">
                  <c:v>345753248.43830794</c:v>
                </c:pt>
                <c:pt idx="46807">
                  <c:v>345773343.10856014</c:v>
                </c:pt>
                <c:pt idx="46808">
                  <c:v>345793436.98805392</c:v>
                </c:pt>
                <c:pt idx="46809">
                  <c:v>345813530.09101295</c:v>
                </c:pt>
                <c:pt idx="46810">
                  <c:v>345833622.43168086</c:v>
                </c:pt>
                <c:pt idx="46811">
                  <c:v>345853714.02431399</c:v>
                </c:pt>
                <c:pt idx="46812">
                  <c:v>345873804.88318902</c:v>
                </c:pt>
                <c:pt idx="46813">
                  <c:v>345893895.02260095</c:v>
                </c:pt>
                <c:pt idx="46814">
                  <c:v>345913984.45685899</c:v>
                </c:pt>
                <c:pt idx="46815">
                  <c:v>345934073.20029294</c:v>
                </c:pt>
                <c:pt idx="46816">
                  <c:v>345954161.26724899</c:v>
                </c:pt>
                <c:pt idx="46817">
                  <c:v>345974248.67209101</c:v>
                </c:pt>
                <c:pt idx="46818">
                  <c:v>345994335.42920095</c:v>
                </c:pt>
                <c:pt idx="46819">
                  <c:v>346014421.55297697</c:v>
                </c:pt>
                <c:pt idx="46820">
                  <c:v>346034507.05783606</c:v>
                </c:pt>
                <c:pt idx="46821">
                  <c:v>346054591.95821297</c:v>
                </c:pt>
                <c:pt idx="46822">
                  <c:v>346074676.26856005</c:v>
                </c:pt>
                <c:pt idx="46823">
                  <c:v>346094760.00334799</c:v>
                </c:pt>
                <c:pt idx="46824">
                  <c:v>346114843.17706311</c:v>
                </c:pt>
                <c:pt idx="46825">
                  <c:v>346134925.80421305</c:v>
                </c:pt>
                <c:pt idx="46826">
                  <c:v>346155007.89931899</c:v>
                </c:pt>
                <c:pt idx="46827">
                  <c:v>346175089.47692496</c:v>
                </c:pt>
                <c:pt idx="46828">
                  <c:v>346195170.551588</c:v>
                </c:pt>
                <c:pt idx="46829">
                  <c:v>346215251.137887</c:v>
                </c:pt>
                <c:pt idx="46830">
                  <c:v>346235331.25041705</c:v>
                </c:pt>
                <c:pt idx="46831">
                  <c:v>346255410.90379</c:v>
                </c:pt>
                <c:pt idx="46832">
                  <c:v>346275490.11263895</c:v>
                </c:pt>
                <c:pt idx="46833">
                  <c:v>346295568.89161199</c:v>
                </c:pt>
                <c:pt idx="46834">
                  <c:v>346315647.25537699</c:v>
                </c:pt>
                <c:pt idx="46835">
                  <c:v>346335725.21862</c:v>
                </c:pt>
                <c:pt idx="46836">
                  <c:v>346355802.79604495</c:v>
                </c:pt>
                <c:pt idx="46837">
                  <c:v>346375880.00237292</c:v>
                </c:pt>
                <c:pt idx="46838">
                  <c:v>346395956.85234392</c:v>
                </c:pt>
                <c:pt idx="46839">
                  <c:v>346416033.36071801</c:v>
                </c:pt>
                <c:pt idx="46840">
                  <c:v>346436109.54226995</c:v>
                </c:pt>
                <c:pt idx="46841">
                  <c:v>346456185.41179591</c:v>
                </c:pt>
                <c:pt idx="46842">
                  <c:v>346476260.98410892</c:v>
                </c:pt>
                <c:pt idx="46843">
                  <c:v>346496336.27403992</c:v>
                </c:pt>
                <c:pt idx="46844">
                  <c:v>346516411.29643995</c:v>
                </c:pt>
                <c:pt idx="46845">
                  <c:v>346536486.06617796</c:v>
                </c:pt>
                <c:pt idx="46846">
                  <c:v>346556560.59814</c:v>
                </c:pt>
                <c:pt idx="46847">
                  <c:v>346576634.90723091</c:v>
                </c:pt>
                <c:pt idx="46848">
                  <c:v>346596709.008376</c:v>
                </c:pt>
                <c:pt idx="46849">
                  <c:v>346616782.91651791</c:v>
                </c:pt>
                <c:pt idx="46850">
                  <c:v>346636856.64661598</c:v>
                </c:pt>
                <c:pt idx="46851">
                  <c:v>346656930.21365201</c:v>
                </c:pt>
                <c:pt idx="46852">
                  <c:v>346677003.63262296</c:v>
                </c:pt>
                <c:pt idx="46853">
                  <c:v>346697076.91854602</c:v>
                </c:pt>
                <c:pt idx="46854">
                  <c:v>346717150.08645803</c:v>
                </c:pt>
                <c:pt idx="46855">
                  <c:v>346737223.15141207</c:v>
                </c:pt>
                <c:pt idx="46856">
                  <c:v>346757296.12848198</c:v>
                </c:pt>
                <c:pt idx="46857">
                  <c:v>346777369.03275996</c:v>
                </c:pt>
                <c:pt idx="46858">
                  <c:v>346797441.87935698</c:v>
                </c:pt>
                <c:pt idx="46859">
                  <c:v>346817514.68340206</c:v>
                </c:pt>
                <c:pt idx="46860">
                  <c:v>346837587.46004403</c:v>
                </c:pt>
                <c:pt idx="46861">
                  <c:v>346857660.22444999</c:v>
                </c:pt>
                <c:pt idx="46862">
                  <c:v>346877732.99180794</c:v>
                </c:pt>
                <c:pt idx="46863">
                  <c:v>346897805.77732205</c:v>
                </c:pt>
                <c:pt idx="46864">
                  <c:v>346917878.59621692</c:v>
                </c:pt>
                <c:pt idx="46865">
                  <c:v>346937951.463736</c:v>
                </c:pt>
                <c:pt idx="46866">
                  <c:v>346958024.39514202</c:v>
                </c:pt>
                <c:pt idx="46867">
                  <c:v>346978097.40571696</c:v>
                </c:pt>
                <c:pt idx="46868">
                  <c:v>346998170.51076102</c:v>
                </c:pt>
                <c:pt idx="46869">
                  <c:v>347018243.725595</c:v>
                </c:pt>
                <c:pt idx="46870">
                  <c:v>347038317.065557</c:v>
                </c:pt>
                <c:pt idx="46871">
                  <c:v>347058390.54600602</c:v>
                </c:pt>
                <c:pt idx="46872">
                  <c:v>347078464.18232</c:v>
                </c:pt>
                <c:pt idx="46873">
                  <c:v>347098537.989896</c:v>
                </c:pt>
                <c:pt idx="46874">
                  <c:v>347118611.98414999</c:v>
                </c:pt>
                <c:pt idx="46875">
                  <c:v>347138686.18051797</c:v>
                </c:pt>
                <c:pt idx="46876">
                  <c:v>347158760.59445399</c:v>
                </c:pt>
                <c:pt idx="46877">
                  <c:v>347178835.24143392</c:v>
                </c:pt>
                <c:pt idx="46878">
                  <c:v>347198910.13695103</c:v>
                </c:pt>
                <c:pt idx="46879">
                  <c:v>347218985.29651892</c:v>
                </c:pt>
                <c:pt idx="46880">
                  <c:v>347239060.73566991</c:v>
                </c:pt>
                <c:pt idx="46881">
                  <c:v>347259136.46995795</c:v>
                </c:pt>
                <c:pt idx="46882">
                  <c:v>347279212.51495391</c:v>
                </c:pt>
                <c:pt idx="46883">
                  <c:v>347299288.88624996</c:v>
                </c:pt>
                <c:pt idx="46884">
                  <c:v>347319365.59945703</c:v>
                </c:pt>
                <c:pt idx="46885">
                  <c:v>347339442.67020601</c:v>
                </c:pt>
                <c:pt idx="46886">
                  <c:v>347359520.11414897</c:v>
                </c:pt>
                <c:pt idx="46887">
                  <c:v>347379597.94695592</c:v>
                </c:pt>
                <c:pt idx="46888">
                  <c:v>347399676.18431598</c:v>
                </c:pt>
                <c:pt idx="46889">
                  <c:v>347419754.84193999</c:v>
                </c:pt>
                <c:pt idx="46890">
                  <c:v>347439833.93555796</c:v>
                </c:pt>
                <c:pt idx="46891">
                  <c:v>347459913.48091996</c:v>
                </c:pt>
                <c:pt idx="46892">
                  <c:v>347479993.49379599</c:v>
                </c:pt>
                <c:pt idx="46893">
                  <c:v>347500073.98997486</c:v>
                </c:pt>
                <c:pt idx="46894">
                  <c:v>347520154.98526692</c:v>
                </c:pt>
                <c:pt idx="46895">
                  <c:v>347540236.49550092</c:v>
                </c:pt>
                <c:pt idx="46896">
                  <c:v>347560318.53652698</c:v>
                </c:pt>
                <c:pt idx="46897">
                  <c:v>347580401.12421501</c:v>
                </c:pt>
                <c:pt idx="46898">
                  <c:v>347600484.27445602</c:v>
                </c:pt>
                <c:pt idx="46899">
                  <c:v>347620568.00315797</c:v>
                </c:pt>
                <c:pt idx="46900">
                  <c:v>347640652.32625192</c:v>
                </c:pt>
                <c:pt idx="46901">
                  <c:v>347660737.25968796</c:v>
                </c:pt>
                <c:pt idx="46902">
                  <c:v>347680822.81943792</c:v>
                </c:pt>
                <c:pt idx="46903">
                  <c:v>347700909.021492</c:v>
                </c:pt>
                <c:pt idx="46904">
                  <c:v>347720995.88186097</c:v>
                </c:pt>
                <c:pt idx="46905">
                  <c:v>347741083.41657692</c:v>
                </c:pt>
                <c:pt idx="46906">
                  <c:v>347761171.64169109</c:v>
                </c:pt>
                <c:pt idx="46907">
                  <c:v>347781260.57327694</c:v>
                </c:pt>
                <c:pt idx="46908">
                  <c:v>347801350.22742605</c:v>
                </c:pt>
                <c:pt idx="46909">
                  <c:v>347821440.62025303</c:v>
                </c:pt>
                <c:pt idx="46910">
                  <c:v>347841531.76788998</c:v>
                </c:pt>
                <c:pt idx="46911">
                  <c:v>347861623.68649298</c:v>
                </c:pt>
                <c:pt idx="46912">
                  <c:v>347881716.39223593</c:v>
                </c:pt>
                <c:pt idx="46913">
                  <c:v>347901809.90131491</c:v>
                </c:pt>
                <c:pt idx="46914">
                  <c:v>347921904.22994494</c:v>
                </c:pt>
                <c:pt idx="46915">
                  <c:v>347941999.394364</c:v>
                </c:pt>
                <c:pt idx="46916">
                  <c:v>347962095.41082901</c:v>
                </c:pt>
                <c:pt idx="46917">
                  <c:v>347982192.29561895</c:v>
                </c:pt>
                <c:pt idx="46918">
                  <c:v>348002290.06503201</c:v>
                </c:pt>
                <c:pt idx="46919">
                  <c:v>348022388.73538786</c:v>
                </c:pt>
                <c:pt idx="46920">
                  <c:v>348042488.32302809</c:v>
                </c:pt>
                <c:pt idx="46921">
                  <c:v>348062588.84431398</c:v>
                </c:pt>
                <c:pt idx="46922">
                  <c:v>348082690.31562799</c:v>
                </c:pt>
                <c:pt idx="46923">
                  <c:v>348102792.75337392</c:v>
                </c:pt>
                <c:pt idx="46924">
                  <c:v>348122896.173976</c:v>
                </c:pt>
                <c:pt idx="46925">
                  <c:v>348143000.59388</c:v>
                </c:pt>
                <c:pt idx="46926">
                  <c:v>348163106.02955198</c:v>
                </c:pt>
                <c:pt idx="46927">
                  <c:v>348183212.49747992</c:v>
                </c:pt>
                <c:pt idx="46928">
                  <c:v>348203320.01417202</c:v>
                </c:pt>
                <c:pt idx="46929">
                  <c:v>348223428.59615892</c:v>
                </c:pt>
                <c:pt idx="46930">
                  <c:v>348243538.25999099</c:v>
                </c:pt>
                <c:pt idx="46931">
                  <c:v>348263649.02224195</c:v>
                </c:pt>
                <c:pt idx="46932">
                  <c:v>348283760.89950401</c:v>
                </c:pt>
                <c:pt idx="46933">
                  <c:v>348303873.90839201</c:v>
                </c:pt>
                <c:pt idx="46934">
                  <c:v>348323988.065543</c:v>
                </c:pt>
                <c:pt idx="46935">
                  <c:v>348344103.38761401</c:v>
                </c:pt>
                <c:pt idx="46936">
                  <c:v>348364219.89128494</c:v>
                </c:pt>
                <c:pt idx="46937">
                  <c:v>348384337.593256</c:v>
                </c:pt>
                <c:pt idx="46938">
                  <c:v>348404456.51024795</c:v>
                </c:pt>
                <c:pt idx="46939">
                  <c:v>348424576.65900606</c:v>
                </c:pt>
                <c:pt idx="46940">
                  <c:v>348444698.05629295</c:v>
                </c:pt>
                <c:pt idx="46941">
                  <c:v>348464820.718898</c:v>
                </c:pt>
                <c:pt idx="46942">
                  <c:v>348484944.66362709</c:v>
                </c:pt>
                <c:pt idx="46943">
                  <c:v>348505069.90731102</c:v>
                </c:pt>
                <c:pt idx="46944">
                  <c:v>348525196.466802</c:v>
                </c:pt>
                <c:pt idx="46945">
                  <c:v>348545324.35897201</c:v>
                </c:pt>
                <c:pt idx="46946">
                  <c:v>348565453.60071605</c:v>
                </c:pt>
                <c:pt idx="46947">
                  <c:v>348585584.20895201</c:v>
                </c:pt>
                <c:pt idx="46948">
                  <c:v>348605716.20061803</c:v>
                </c:pt>
                <c:pt idx="46949">
                  <c:v>348625849.59267485</c:v>
                </c:pt>
                <c:pt idx="46950">
                  <c:v>348645984.40210491</c:v>
                </c:pt>
                <c:pt idx="46951">
                  <c:v>348666120.64591098</c:v>
                </c:pt>
                <c:pt idx="46952">
                  <c:v>348686258.34112203</c:v>
                </c:pt>
                <c:pt idx="46953">
                  <c:v>348706397.504785</c:v>
                </c:pt>
                <c:pt idx="46954">
                  <c:v>348726538.15397</c:v>
                </c:pt>
                <c:pt idx="46955">
                  <c:v>348746680.30576909</c:v>
                </c:pt>
                <c:pt idx="46956">
                  <c:v>348766823.97729892</c:v>
                </c:pt>
                <c:pt idx="46957">
                  <c:v>348786969.18569392</c:v>
                </c:pt>
                <c:pt idx="46958">
                  <c:v>348807115.94811505</c:v>
                </c:pt>
                <c:pt idx="46959">
                  <c:v>348827264.28174192</c:v>
                </c:pt>
                <c:pt idx="46960">
                  <c:v>348847414.20377803</c:v>
                </c:pt>
                <c:pt idx="46961">
                  <c:v>348867565.73145092</c:v>
                </c:pt>
                <c:pt idx="46962">
                  <c:v>348887718.88200599</c:v>
                </c:pt>
                <c:pt idx="46963">
                  <c:v>348907873.67271602</c:v>
                </c:pt>
                <c:pt idx="46964">
                  <c:v>348928030.12087297</c:v>
                </c:pt>
                <c:pt idx="46965">
                  <c:v>348948188.24379206</c:v>
                </c:pt>
                <c:pt idx="46966">
                  <c:v>348968348.05881107</c:v>
                </c:pt>
                <c:pt idx="46967">
                  <c:v>348988509.58329099</c:v>
                </c:pt>
                <c:pt idx="46968">
                  <c:v>349008672.83461392</c:v>
                </c:pt>
                <c:pt idx="46969">
                  <c:v>349028837.83018601</c:v>
                </c:pt>
                <c:pt idx="46970">
                  <c:v>349049004.58743501</c:v>
                </c:pt>
                <c:pt idx="46971">
                  <c:v>349069173.12381107</c:v>
                </c:pt>
                <c:pt idx="46972">
                  <c:v>349089343.45678896</c:v>
                </c:pt>
                <c:pt idx="46973">
                  <c:v>349109515.60386407</c:v>
                </c:pt>
                <c:pt idx="46974">
                  <c:v>349129689.58255601</c:v>
                </c:pt>
                <c:pt idx="46975">
                  <c:v>349149865.41040599</c:v>
                </c:pt>
                <c:pt idx="46976">
                  <c:v>349170043.10497999</c:v>
                </c:pt>
                <c:pt idx="46977">
                  <c:v>349190222.68386406</c:v>
                </c:pt>
                <c:pt idx="46978">
                  <c:v>349210404.16467005</c:v>
                </c:pt>
                <c:pt idx="46979">
                  <c:v>349230587.56502998</c:v>
                </c:pt>
                <c:pt idx="46980">
                  <c:v>349250772.90260196</c:v>
                </c:pt>
                <c:pt idx="46981">
                  <c:v>349270960.19506502</c:v>
                </c:pt>
                <c:pt idx="46982">
                  <c:v>349291149.46012205</c:v>
                </c:pt>
                <c:pt idx="46983">
                  <c:v>349311340.71549791</c:v>
                </c:pt>
                <c:pt idx="46984">
                  <c:v>349331533.97894299</c:v>
                </c:pt>
                <c:pt idx="46985">
                  <c:v>349351729.26822799</c:v>
                </c:pt>
                <c:pt idx="46986">
                  <c:v>349371926.60114998</c:v>
                </c:pt>
                <c:pt idx="46987">
                  <c:v>349392125.99552602</c:v>
                </c:pt>
                <c:pt idx="46988">
                  <c:v>349412327.469199</c:v>
                </c:pt>
                <c:pt idx="46989">
                  <c:v>349432531.040034</c:v>
                </c:pt>
                <c:pt idx="46990">
                  <c:v>349452736.72591895</c:v>
                </c:pt>
                <c:pt idx="46991">
                  <c:v>349472944.54476798</c:v>
                </c:pt>
                <c:pt idx="46992">
                  <c:v>349493154.51451498</c:v>
                </c:pt>
                <c:pt idx="46993">
                  <c:v>349513366.65312004</c:v>
                </c:pt>
                <c:pt idx="46994">
                  <c:v>349533580.97856605</c:v>
                </c:pt>
                <c:pt idx="46995">
                  <c:v>349553797.50885808</c:v>
                </c:pt>
                <c:pt idx="46996">
                  <c:v>349574016.26202601</c:v>
                </c:pt>
                <c:pt idx="46997">
                  <c:v>349594237.25612497</c:v>
                </c:pt>
                <c:pt idx="46998">
                  <c:v>349614460.50923193</c:v>
                </c:pt>
                <c:pt idx="46999">
                  <c:v>349634686.039446</c:v>
                </c:pt>
                <c:pt idx="47000">
                  <c:v>349654913.86489397</c:v>
                </c:pt>
                <c:pt idx="47001">
                  <c:v>349675144.00372308</c:v>
                </c:pt>
                <c:pt idx="47002">
                  <c:v>349695376.47410703</c:v>
                </c:pt>
                <c:pt idx="47003">
                  <c:v>349715611.29424095</c:v>
                </c:pt>
                <c:pt idx="47004">
                  <c:v>349735848.48234594</c:v>
                </c:pt>
                <c:pt idx="47005">
                  <c:v>349756088.05666602</c:v>
                </c:pt>
                <c:pt idx="47006">
                  <c:v>349776330.03546995</c:v>
                </c:pt>
                <c:pt idx="47007">
                  <c:v>349796574.43704891</c:v>
                </c:pt>
                <c:pt idx="47008">
                  <c:v>349816821.27972001</c:v>
                </c:pt>
                <c:pt idx="47009">
                  <c:v>349837070.581824</c:v>
                </c:pt>
                <c:pt idx="47010">
                  <c:v>349857322.36172497</c:v>
                </c:pt>
                <c:pt idx="47011">
                  <c:v>349877576.63781208</c:v>
                </c:pt>
                <c:pt idx="47012">
                  <c:v>349897833.42849803</c:v>
                </c:pt>
                <c:pt idx="47013">
                  <c:v>349918092.75222099</c:v>
                </c:pt>
                <c:pt idx="47014">
                  <c:v>349938354.62744302</c:v>
                </c:pt>
                <c:pt idx="47015">
                  <c:v>349958619.07264996</c:v>
                </c:pt>
                <c:pt idx="47016">
                  <c:v>349978886.10635197</c:v>
                </c:pt>
                <c:pt idx="47017">
                  <c:v>349999155.74708498</c:v>
                </c:pt>
                <c:pt idx="47018">
                  <c:v>350019428.01340705</c:v>
                </c:pt>
                <c:pt idx="47019">
                  <c:v>350039702.92390299</c:v>
                </c:pt>
                <c:pt idx="47020">
                  <c:v>350059980.49718201</c:v>
                </c:pt>
                <c:pt idx="47021">
                  <c:v>350080260.751876</c:v>
                </c:pt>
                <c:pt idx="47022">
                  <c:v>350100543.70664495</c:v>
                </c:pt>
                <c:pt idx="47023">
                  <c:v>350120829.38016897</c:v>
                </c:pt>
                <c:pt idx="47024">
                  <c:v>350141117.79115695</c:v>
                </c:pt>
                <c:pt idx="47025">
                  <c:v>350161408.958341</c:v>
                </c:pt>
                <c:pt idx="47026">
                  <c:v>350181702.90047699</c:v>
                </c:pt>
                <c:pt idx="47027">
                  <c:v>350201999.63634694</c:v>
                </c:pt>
                <c:pt idx="47028">
                  <c:v>350222299.18475801</c:v>
                </c:pt>
                <c:pt idx="47029">
                  <c:v>350242601.56454098</c:v>
                </c:pt>
                <c:pt idx="47030">
                  <c:v>350262906.794554</c:v>
                </c:pt>
                <c:pt idx="47031">
                  <c:v>350283214.89367592</c:v>
                </c:pt>
                <c:pt idx="47032">
                  <c:v>350303525.88081598</c:v>
                </c:pt>
                <c:pt idx="47033">
                  <c:v>350323839.77490503</c:v>
                </c:pt>
                <c:pt idx="47034">
                  <c:v>350344156.59489995</c:v>
                </c:pt>
                <c:pt idx="47035">
                  <c:v>350364476.35978198</c:v>
                </c:pt>
                <c:pt idx="47036">
                  <c:v>350384799.08855897</c:v>
                </c:pt>
                <c:pt idx="47037">
                  <c:v>350405124.800264</c:v>
                </c:pt>
                <c:pt idx="47038">
                  <c:v>350425453.51395392</c:v>
                </c:pt>
                <c:pt idx="47039">
                  <c:v>350445785.24871302</c:v>
                </c:pt>
                <c:pt idx="47040">
                  <c:v>350466120.02364892</c:v>
                </c:pt>
                <c:pt idx="47041">
                  <c:v>350486457.85789603</c:v>
                </c:pt>
                <c:pt idx="47042">
                  <c:v>350506798.77061296</c:v>
                </c:pt>
                <c:pt idx="47043">
                  <c:v>350527142.78098595</c:v>
                </c:pt>
                <c:pt idx="47044">
                  <c:v>350547489.908225</c:v>
                </c:pt>
                <c:pt idx="47045">
                  <c:v>350567840.17156702</c:v>
                </c:pt>
                <c:pt idx="47046">
                  <c:v>350588193.59027195</c:v>
                </c:pt>
                <c:pt idx="47047">
                  <c:v>350608550.18362898</c:v>
                </c:pt>
                <c:pt idx="47048">
                  <c:v>350628909.97095096</c:v>
                </c:pt>
                <c:pt idx="47049">
                  <c:v>350649272.97157592</c:v>
                </c:pt>
                <c:pt idx="47050">
                  <c:v>350669639.20486897</c:v>
                </c:pt>
                <c:pt idx="47051">
                  <c:v>350690008.69022101</c:v>
                </c:pt>
                <c:pt idx="47052">
                  <c:v>350710381.44704902</c:v>
                </c:pt>
                <c:pt idx="47053">
                  <c:v>350730757.49479395</c:v>
                </c:pt>
                <c:pt idx="47054">
                  <c:v>350751136.85292602</c:v>
                </c:pt>
                <c:pt idx="47055">
                  <c:v>350771519.54093891</c:v>
                </c:pt>
                <c:pt idx="47056">
                  <c:v>350791905.57835197</c:v>
                </c:pt>
                <c:pt idx="47057">
                  <c:v>350812294.98471296</c:v>
                </c:pt>
                <c:pt idx="47058">
                  <c:v>350832687.77959502</c:v>
                </c:pt>
                <c:pt idx="47059">
                  <c:v>350853083.98259592</c:v>
                </c:pt>
                <c:pt idx="47060">
                  <c:v>350873483.61334097</c:v>
                </c:pt>
                <c:pt idx="47061">
                  <c:v>350893886.69148201</c:v>
                </c:pt>
                <c:pt idx="47062">
                  <c:v>350914293.2366969</c:v>
                </c:pt>
                <c:pt idx="47063">
                  <c:v>350934703.26868999</c:v>
                </c:pt>
                <c:pt idx="47064">
                  <c:v>350955116.80719107</c:v>
                </c:pt>
                <c:pt idx="47065">
                  <c:v>350975533.87195694</c:v>
                </c:pt>
                <c:pt idx="47066">
                  <c:v>350995954.48277086</c:v>
                </c:pt>
                <c:pt idx="47067">
                  <c:v>351016378.65944397</c:v>
                </c:pt>
                <c:pt idx="47068">
                  <c:v>351036806.42181295</c:v>
                </c:pt>
                <c:pt idx="47069">
                  <c:v>351057237.78973895</c:v>
                </c:pt>
                <c:pt idx="47070">
                  <c:v>351077672.78311402</c:v>
                </c:pt>
                <c:pt idx="47071">
                  <c:v>351098111.42185396</c:v>
                </c:pt>
                <c:pt idx="47072">
                  <c:v>351118553.72590095</c:v>
                </c:pt>
                <c:pt idx="47073">
                  <c:v>351138999.71522599</c:v>
                </c:pt>
                <c:pt idx="47074">
                  <c:v>351159449.40982705</c:v>
                </c:pt>
                <c:pt idx="47075">
                  <c:v>351179902.82972598</c:v>
                </c:pt>
                <c:pt idx="47076">
                  <c:v>351200359.9949739</c:v>
                </c:pt>
                <c:pt idx="47077">
                  <c:v>351220820.92564994</c:v>
                </c:pt>
                <c:pt idx="47078">
                  <c:v>351241285.64185798</c:v>
                </c:pt>
                <c:pt idx="47079">
                  <c:v>351261754.16372907</c:v>
                </c:pt>
                <c:pt idx="47080">
                  <c:v>351282226.51142305</c:v>
                </c:pt>
                <c:pt idx="47081">
                  <c:v>351302702.70512497</c:v>
                </c:pt>
                <c:pt idx="47082">
                  <c:v>351323182.76504892</c:v>
                </c:pt>
                <c:pt idx="47083">
                  <c:v>351343666.71143496</c:v>
                </c:pt>
                <c:pt idx="47084">
                  <c:v>351364154.56455106</c:v>
                </c:pt>
                <c:pt idx="47085">
                  <c:v>351384646.34469205</c:v>
                </c:pt>
                <c:pt idx="47086">
                  <c:v>351405142.07217991</c:v>
                </c:pt>
                <c:pt idx="47087">
                  <c:v>351425641.76736605</c:v>
                </c:pt>
                <c:pt idx="47088">
                  <c:v>351446145.450625</c:v>
                </c:pt>
                <c:pt idx="47089">
                  <c:v>351466653.14236408</c:v>
                </c:pt>
                <c:pt idx="47090">
                  <c:v>351487164.86301506</c:v>
                </c:pt>
                <c:pt idx="47091">
                  <c:v>351507680.63303697</c:v>
                </c:pt>
                <c:pt idx="47092">
                  <c:v>351528200.4729169</c:v>
                </c:pt>
                <c:pt idx="47093">
                  <c:v>351548724.40317202</c:v>
                </c:pt>
                <c:pt idx="47094">
                  <c:v>351569252.44434392</c:v>
                </c:pt>
                <c:pt idx="47095">
                  <c:v>351589784.61700398</c:v>
                </c:pt>
                <c:pt idx="47096">
                  <c:v>351610320.94174999</c:v>
                </c:pt>
                <c:pt idx="47097">
                  <c:v>351630861.43920887</c:v>
                </c:pt>
                <c:pt idx="47098">
                  <c:v>351651406.13003492</c:v>
                </c:pt>
                <c:pt idx="47099">
                  <c:v>351671955.03490996</c:v>
                </c:pt>
                <c:pt idx="47100">
                  <c:v>351692508.17454505</c:v>
                </c:pt>
                <c:pt idx="47101">
                  <c:v>351713065.56967795</c:v>
                </c:pt>
                <c:pt idx="47102">
                  <c:v>351733627.24107492</c:v>
                </c:pt>
                <c:pt idx="47103">
                  <c:v>351754193.20953101</c:v>
                </c:pt>
                <c:pt idx="47104">
                  <c:v>351774763.49586803</c:v>
                </c:pt>
                <c:pt idx="47105">
                  <c:v>351795338.12093794</c:v>
                </c:pt>
                <c:pt idx="47106">
                  <c:v>351815917.10561901</c:v>
                </c:pt>
                <c:pt idx="47107">
                  <c:v>351836500.47082001</c:v>
                </c:pt>
                <c:pt idx="47108">
                  <c:v>351857088.23747492</c:v>
                </c:pt>
                <c:pt idx="47109">
                  <c:v>351877680.42654991</c:v>
                </c:pt>
                <c:pt idx="47110">
                  <c:v>351898277.05903703</c:v>
                </c:pt>
                <c:pt idx="47111">
                  <c:v>351918878.15595698</c:v>
                </c:pt>
                <c:pt idx="47112">
                  <c:v>351939483.73835999</c:v>
                </c:pt>
                <c:pt idx="47113">
                  <c:v>351960093.82732397</c:v>
                </c:pt>
                <c:pt idx="47114">
                  <c:v>351980708.44395697</c:v>
                </c:pt>
                <c:pt idx="47115">
                  <c:v>352001327.60939401</c:v>
                </c:pt>
                <c:pt idx="47116">
                  <c:v>352021951.34480006</c:v>
                </c:pt>
                <c:pt idx="47117">
                  <c:v>352042579.67136705</c:v>
                </c:pt>
                <c:pt idx="47118">
                  <c:v>352063212.61031902</c:v>
                </c:pt>
                <c:pt idx="47119">
                  <c:v>352083850.18290496</c:v>
                </c:pt>
                <c:pt idx="47120">
                  <c:v>352104492.41040599</c:v>
                </c:pt>
                <c:pt idx="47121">
                  <c:v>352125139.31413001</c:v>
                </c:pt>
                <c:pt idx="47122">
                  <c:v>352145790.915416</c:v>
                </c:pt>
                <c:pt idx="47123">
                  <c:v>352166447.23562896</c:v>
                </c:pt>
                <c:pt idx="47124">
                  <c:v>352187108.29616696</c:v>
                </c:pt>
                <c:pt idx="47125">
                  <c:v>352207774.11845398</c:v>
                </c:pt>
                <c:pt idx="47126">
                  <c:v>352228444.72394496</c:v>
                </c:pt>
                <c:pt idx="47127">
                  <c:v>352249120.13412309</c:v>
                </c:pt>
                <c:pt idx="47128">
                  <c:v>352269800.37050205</c:v>
                </c:pt>
                <c:pt idx="47129">
                  <c:v>352290485.45462197</c:v>
                </c:pt>
                <c:pt idx="47130">
                  <c:v>352311175.40805697</c:v>
                </c:pt>
                <c:pt idx="47131">
                  <c:v>352331870.25240695</c:v>
                </c:pt>
                <c:pt idx="47132">
                  <c:v>352352570.00930202</c:v>
                </c:pt>
                <c:pt idx="47133">
                  <c:v>352373274.70040298</c:v>
                </c:pt>
                <c:pt idx="47134">
                  <c:v>352393984.34740007</c:v>
                </c:pt>
                <c:pt idx="47135">
                  <c:v>352414698.97201103</c:v>
                </c:pt>
                <c:pt idx="47136">
                  <c:v>352435418.59598595</c:v>
                </c:pt>
                <c:pt idx="47137">
                  <c:v>352456143.24110305</c:v>
                </c:pt>
                <c:pt idx="47138">
                  <c:v>352476872.92917192</c:v>
                </c:pt>
                <c:pt idx="47139">
                  <c:v>352497607.68202901</c:v>
                </c:pt>
                <c:pt idx="47140">
                  <c:v>352518347.52154392</c:v>
                </c:pt>
                <c:pt idx="47141">
                  <c:v>352539092.46961403</c:v>
                </c:pt>
                <c:pt idx="47142">
                  <c:v>352559842.54816806</c:v>
                </c:pt>
                <c:pt idx="47143">
                  <c:v>352580597.779163</c:v>
                </c:pt>
                <c:pt idx="47144">
                  <c:v>352601358.18458802</c:v>
                </c:pt>
                <c:pt idx="47145">
                  <c:v>352622123.786461</c:v>
                </c:pt>
                <c:pt idx="47146">
                  <c:v>352642894.60683</c:v>
                </c:pt>
                <c:pt idx="47147">
                  <c:v>352663670.66777402</c:v>
                </c:pt>
                <c:pt idx="47148">
                  <c:v>352684451.99140191</c:v>
                </c:pt>
                <c:pt idx="47149">
                  <c:v>352705238.59985298</c:v>
                </c:pt>
                <c:pt idx="47150">
                  <c:v>352726030.51529694</c:v>
                </c:pt>
                <c:pt idx="47151">
                  <c:v>352746827.75993299</c:v>
                </c:pt>
                <c:pt idx="47152">
                  <c:v>352767630.35599202</c:v>
                </c:pt>
                <c:pt idx="47153">
                  <c:v>352788438.32573396</c:v>
                </c:pt>
                <c:pt idx="47154">
                  <c:v>352809251.69145209</c:v>
                </c:pt>
                <c:pt idx="47155">
                  <c:v>352830070.47546703</c:v>
                </c:pt>
                <c:pt idx="47156">
                  <c:v>352850894.70013201</c:v>
                </c:pt>
                <c:pt idx="47157">
                  <c:v>352871724.38783002</c:v>
                </c:pt>
                <c:pt idx="47158">
                  <c:v>352892559.56097496</c:v>
                </c:pt>
                <c:pt idx="47159">
                  <c:v>352913400.24201298</c:v>
                </c:pt>
                <c:pt idx="47160">
                  <c:v>352934246.45341909</c:v>
                </c:pt>
                <c:pt idx="47161">
                  <c:v>352955098.21769899</c:v>
                </c:pt>
                <c:pt idx="47162">
                  <c:v>352975955.55739206</c:v>
                </c:pt>
                <c:pt idx="47163">
                  <c:v>352996818.49506599</c:v>
                </c:pt>
                <c:pt idx="47164">
                  <c:v>353017687.05332005</c:v>
                </c:pt>
                <c:pt idx="47165">
                  <c:v>353038561.25478601</c:v>
                </c:pt>
                <c:pt idx="47166">
                  <c:v>353059441.12212509</c:v>
                </c:pt>
                <c:pt idx="47167">
                  <c:v>353080326.67803109</c:v>
                </c:pt>
                <c:pt idx="47168">
                  <c:v>353101217.94522703</c:v>
                </c:pt>
                <c:pt idx="47169">
                  <c:v>353122114.94646901</c:v>
                </c:pt>
                <c:pt idx="47170">
                  <c:v>353143017.70454502</c:v>
                </c:pt>
                <c:pt idx="47171">
                  <c:v>353163926.24227291</c:v>
                </c:pt>
                <c:pt idx="47172">
                  <c:v>353184840.58250099</c:v>
                </c:pt>
                <c:pt idx="47173">
                  <c:v>353205760.74811304</c:v>
                </c:pt>
                <c:pt idx="47174">
                  <c:v>353226686.76201999</c:v>
                </c:pt>
                <c:pt idx="47175">
                  <c:v>353247618.64716715</c:v>
                </c:pt>
                <c:pt idx="47176">
                  <c:v>353268556.42652994</c:v>
                </c:pt>
                <c:pt idx="47177">
                  <c:v>353289500.12311709</c:v>
                </c:pt>
                <c:pt idx="47178">
                  <c:v>353310449.75996792</c:v>
                </c:pt>
                <c:pt idx="47179">
                  <c:v>353331405.36015302</c:v>
                </c:pt>
                <c:pt idx="47180">
                  <c:v>353352366.94677699</c:v>
                </c:pt>
                <c:pt idx="47181">
                  <c:v>353373334.54297292</c:v>
                </c:pt>
                <c:pt idx="47182">
                  <c:v>353394308.17190892</c:v>
                </c:pt>
                <c:pt idx="47183">
                  <c:v>353415287.856785</c:v>
                </c:pt>
                <c:pt idx="47184">
                  <c:v>353436273.62083101</c:v>
                </c:pt>
                <c:pt idx="47185">
                  <c:v>353457265.48730999</c:v>
                </c:pt>
                <c:pt idx="47186">
                  <c:v>353478263.47951698</c:v>
                </c:pt>
                <c:pt idx="47187">
                  <c:v>353499267.62078202</c:v>
                </c:pt>
                <c:pt idx="47188">
                  <c:v>353520277.93446201</c:v>
                </c:pt>
                <c:pt idx="47189">
                  <c:v>353541294.44395</c:v>
                </c:pt>
                <c:pt idx="47190">
                  <c:v>353562317.17267096</c:v>
                </c:pt>
                <c:pt idx="47191">
                  <c:v>353583346.14408207</c:v>
                </c:pt>
                <c:pt idx="47192">
                  <c:v>353604381.38167197</c:v>
                </c:pt>
                <c:pt idx="47193">
                  <c:v>353625422.90896201</c:v>
                </c:pt>
                <c:pt idx="47194">
                  <c:v>353646470.74950802</c:v>
                </c:pt>
                <c:pt idx="47195">
                  <c:v>353667524.92689592</c:v>
                </c:pt>
                <c:pt idx="47196">
                  <c:v>353688585.464746</c:v>
                </c:pt>
                <c:pt idx="47197">
                  <c:v>353709652.386711</c:v>
                </c:pt>
                <c:pt idx="47198">
                  <c:v>353730725.71647495</c:v>
                </c:pt>
                <c:pt idx="47199">
                  <c:v>353751805.47775698</c:v>
                </c:pt>
                <c:pt idx="47200">
                  <c:v>353772891.69430792</c:v>
                </c:pt>
                <c:pt idx="47201">
                  <c:v>353793984.389911</c:v>
                </c:pt>
                <c:pt idx="47202">
                  <c:v>353815083.58838391</c:v>
                </c:pt>
                <c:pt idx="47203">
                  <c:v>353836189.31357598</c:v>
                </c:pt>
                <c:pt idx="47204">
                  <c:v>353857301.58936995</c:v>
                </c:pt>
                <c:pt idx="47205">
                  <c:v>353878420.4396829</c:v>
                </c:pt>
                <c:pt idx="47206">
                  <c:v>353899545.88846302</c:v>
                </c:pt>
                <c:pt idx="47207">
                  <c:v>353920677.95969296</c:v>
                </c:pt>
                <c:pt idx="47208">
                  <c:v>353941816.67738998</c:v>
                </c:pt>
                <c:pt idx="47209">
                  <c:v>353962962.065602</c:v>
                </c:pt>
                <c:pt idx="47210">
                  <c:v>353984114.14841104</c:v>
                </c:pt>
                <c:pt idx="47211">
                  <c:v>354005272.94993496</c:v>
                </c:pt>
                <c:pt idx="47212">
                  <c:v>354026438.49432099</c:v>
                </c:pt>
                <c:pt idx="47213">
                  <c:v>354047610.80575502</c:v>
                </c:pt>
                <c:pt idx="47214">
                  <c:v>354068789.90845102</c:v>
                </c:pt>
                <c:pt idx="47215">
                  <c:v>354089975.82666099</c:v>
                </c:pt>
                <c:pt idx="47216">
                  <c:v>354111168.58466899</c:v>
                </c:pt>
                <c:pt idx="47217">
                  <c:v>354132368.20679295</c:v>
                </c:pt>
                <c:pt idx="47218">
                  <c:v>354153574.71738392</c:v>
                </c:pt>
                <c:pt idx="47219">
                  <c:v>354174788.14082807</c:v>
                </c:pt>
                <c:pt idx="47220">
                  <c:v>354196008.501544</c:v>
                </c:pt>
                <c:pt idx="47221">
                  <c:v>354217235.82398695</c:v>
                </c:pt>
                <c:pt idx="47222">
                  <c:v>354238470.13264292</c:v>
                </c:pt>
                <c:pt idx="47223">
                  <c:v>354259711.45203394</c:v>
                </c:pt>
                <c:pt idx="47224">
                  <c:v>354280959.80671602</c:v>
                </c:pt>
                <c:pt idx="47225">
                  <c:v>354302215.22127986</c:v>
                </c:pt>
                <c:pt idx="47226">
                  <c:v>354323477.72034794</c:v>
                </c:pt>
                <c:pt idx="47227">
                  <c:v>354344747.32858098</c:v>
                </c:pt>
                <c:pt idx="47228">
                  <c:v>354366024.07066995</c:v>
                </c:pt>
                <c:pt idx="47229">
                  <c:v>354387307.97134292</c:v>
                </c:pt>
                <c:pt idx="47230">
                  <c:v>354408599.05536205</c:v>
                </c:pt>
                <c:pt idx="47231">
                  <c:v>354429897.34752309</c:v>
                </c:pt>
                <c:pt idx="47232">
                  <c:v>354451202.87265694</c:v>
                </c:pt>
                <c:pt idx="47233">
                  <c:v>354472515.65563005</c:v>
                </c:pt>
                <c:pt idx="47234">
                  <c:v>354493835.72134203</c:v>
                </c:pt>
                <c:pt idx="47235">
                  <c:v>354515163.09472698</c:v>
                </c:pt>
                <c:pt idx="47236">
                  <c:v>354536497.80075705</c:v>
                </c:pt>
                <c:pt idx="47237">
                  <c:v>354557839.864434</c:v>
                </c:pt>
                <c:pt idx="47238">
                  <c:v>354579189.310799</c:v>
                </c:pt>
                <c:pt idx="47239">
                  <c:v>354600546.16492605</c:v>
                </c:pt>
                <c:pt idx="47240">
                  <c:v>354621910.45192492</c:v>
                </c:pt>
                <c:pt idx="47241">
                  <c:v>354643282.19693995</c:v>
                </c:pt>
                <c:pt idx="47242">
                  <c:v>354664661.42515099</c:v>
                </c:pt>
                <c:pt idx="47243">
                  <c:v>354686048.16177201</c:v>
                </c:pt>
                <c:pt idx="47244">
                  <c:v>354707442.43205494</c:v>
                </c:pt>
                <c:pt idx="47245">
                  <c:v>354728844.26128292</c:v>
                </c:pt>
                <c:pt idx="47246">
                  <c:v>354750253.67477793</c:v>
                </c:pt>
                <c:pt idx="47247">
                  <c:v>354771670.69789606</c:v>
                </c:pt>
                <c:pt idx="47248">
                  <c:v>354793095.35602897</c:v>
                </c:pt>
                <c:pt idx="47249">
                  <c:v>354814527.67460304</c:v>
                </c:pt>
                <c:pt idx="47250">
                  <c:v>354835967.67908102</c:v>
                </c:pt>
                <c:pt idx="47251">
                  <c:v>354857415.394961</c:v>
                </c:pt>
                <c:pt idx="47252">
                  <c:v>354878870.84777802</c:v>
                </c:pt>
                <c:pt idx="47253">
                  <c:v>354900334.06309998</c:v>
                </c:pt>
                <c:pt idx="47254">
                  <c:v>354921805.06653392</c:v>
                </c:pt>
                <c:pt idx="47255">
                  <c:v>354943283.88371998</c:v>
                </c:pt>
                <c:pt idx="47256">
                  <c:v>354964770.540335</c:v>
                </c:pt>
                <c:pt idx="47257">
                  <c:v>354986265.06209296</c:v>
                </c:pt>
                <c:pt idx="47258">
                  <c:v>355007767.47474295</c:v>
                </c:pt>
                <c:pt idx="47259">
                  <c:v>355029277.80407</c:v>
                </c:pt>
                <c:pt idx="47260">
                  <c:v>355050796.07589501</c:v>
                </c:pt>
                <c:pt idx="47261">
                  <c:v>355072322.31607503</c:v>
                </c:pt>
                <c:pt idx="47262">
                  <c:v>355093856.55050498</c:v>
                </c:pt>
                <c:pt idx="47263">
                  <c:v>355115398.80511302</c:v>
                </c:pt>
                <c:pt idx="47264">
                  <c:v>355136949.10586709</c:v>
                </c:pt>
                <c:pt idx="47265">
                  <c:v>355158507.478769</c:v>
                </c:pt>
                <c:pt idx="47266">
                  <c:v>355180073.949857</c:v>
                </c:pt>
                <c:pt idx="47267">
                  <c:v>355201648.54520899</c:v>
                </c:pt>
                <c:pt idx="47268">
                  <c:v>355223231.29093486</c:v>
                </c:pt>
                <c:pt idx="47269">
                  <c:v>355244822.21318501</c:v>
                </c:pt>
                <c:pt idx="47270">
                  <c:v>355266421.338144</c:v>
                </c:pt>
                <c:pt idx="47271">
                  <c:v>355288028.69203395</c:v>
                </c:pt>
                <c:pt idx="47272">
                  <c:v>355309644.30111402</c:v>
                </c:pt>
                <c:pt idx="47273">
                  <c:v>355331268.19167995</c:v>
                </c:pt>
                <c:pt idx="47274">
                  <c:v>355352900.39006501</c:v>
                </c:pt>
                <c:pt idx="47275">
                  <c:v>355374540.92263889</c:v>
                </c:pt>
                <c:pt idx="47276">
                  <c:v>355396189.81580698</c:v>
                </c:pt>
                <c:pt idx="47277">
                  <c:v>355417847.09601396</c:v>
                </c:pt>
                <c:pt idx="47278">
                  <c:v>355439512.78974003</c:v>
                </c:pt>
                <c:pt idx="47279">
                  <c:v>355461186.92350399</c:v>
                </c:pt>
                <c:pt idx="47280">
                  <c:v>355482869.52386105</c:v>
                </c:pt>
                <c:pt idx="47281">
                  <c:v>355504560.61740303</c:v>
                </c:pt>
                <c:pt idx="47282">
                  <c:v>355526260.23076099</c:v>
                </c:pt>
                <c:pt idx="47283">
                  <c:v>355547968.39060092</c:v>
                </c:pt>
                <c:pt idx="47284">
                  <c:v>355569685.12362897</c:v>
                </c:pt>
                <c:pt idx="47285">
                  <c:v>355591410.456586</c:v>
                </c:pt>
                <c:pt idx="47286">
                  <c:v>355613144.41625291</c:v>
                </c:pt>
                <c:pt idx="47287">
                  <c:v>355634887.02944791</c:v>
                </c:pt>
                <c:pt idx="47288">
                  <c:v>355656638.32302397</c:v>
                </c:pt>
                <c:pt idx="47289">
                  <c:v>355678398.32387501</c:v>
                </c:pt>
                <c:pt idx="47290">
                  <c:v>355700167.05893296</c:v>
                </c:pt>
                <c:pt idx="47291">
                  <c:v>355721944.55516505</c:v>
                </c:pt>
                <c:pt idx="47292">
                  <c:v>355743730.83957791</c:v>
                </c:pt>
                <c:pt idx="47293">
                  <c:v>355765525.93921691</c:v>
                </c:pt>
                <c:pt idx="47294">
                  <c:v>355787329.88116401</c:v>
                </c:pt>
                <c:pt idx="47295">
                  <c:v>355809142.69253892</c:v>
                </c:pt>
                <c:pt idx="47296">
                  <c:v>355830964.40050209</c:v>
                </c:pt>
                <c:pt idx="47297">
                  <c:v>355852795.03224993</c:v>
                </c:pt>
                <c:pt idx="47298">
                  <c:v>355874634.615017</c:v>
                </c:pt>
                <c:pt idx="47299">
                  <c:v>355896483.17607796</c:v>
                </c:pt>
                <c:pt idx="47300">
                  <c:v>355918340.74274403</c:v>
                </c:pt>
                <c:pt idx="47301">
                  <c:v>355940207.34236509</c:v>
                </c:pt>
                <c:pt idx="47302">
                  <c:v>355962083.00233096</c:v>
                </c:pt>
                <c:pt idx="47303">
                  <c:v>355983967.75006801</c:v>
                </c:pt>
                <c:pt idx="47304">
                  <c:v>356005861.61304301</c:v>
                </c:pt>
                <c:pt idx="47305">
                  <c:v>356027764.61876106</c:v>
                </c:pt>
                <c:pt idx="47306">
                  <c:v>356049676.794765</c:v>
                </c:pt>
                <c:pt idx="47307">
                  <c:v>356071598.16863698</c:v>
                </c:pt>
                <c:pt idx="47308">
                  <c:v>356093528.76799792</c:v>
                </c:pt>
                <c:pt idx="47309">
                  <c:v>356115468.620507</c:v>
                </c:pt>
                <c:pt idx="47310">
                  <c:v>356137417.75386506</c:v>
                </c:pt>
                <c:pt idx="47311">
                  <c:v>356159376.19580799</c:v>
                </c:pt>
                <c:pt idx="47312">
                  <c:v>356181343.974114</c:v>
                </c:pt>
                <c:pt idx="47313">
                  <c:v>356203321.11659801</c:v>
                </c:pt>
                <c:pt idx="47314">
                  <c:v>356225307.65111709</c:v>
                </c:pt>
                <c:pt idx="47315">
                  <c:v>356247303.60556406</c:v>
                </c:pt>
                <c:pt idx="47316">
                  <c:v>356269309.007873</c:v>
                </c:pt>
                <c:pt idx="47317">
                  <c:v>356291323.88601696</c:v>
                </c:pt>
                <c:pt idx="47318">
                  <c:v>356313348.26800901</c:v>
                </c:pt>
                <c:pt idx="47319">
                  <c:v>356335382.18190092</c:v>
                </c:pt>
                <c:pt idx="47320">
                  <c:v>356357425.65578502</c:v>
                </c:pt>
                <c:pt idx="47321">
                  <c:v>356379478.71779102</c:v>
                </c:pt>
                <c:pt idx="47322">
                  <c:v>356401541.39608991</c:v>
                </c:pt>
                <c:pt idx="47323">
                  <c:v>356423613.71889305</c:v>
                </c:pt>
                <c:pt idx="47324">
                  <c:v>356445695.71445101</c:v>
                </c:pt>
                <c:pt idx="47325">
                  <c:v>356467787.41105294</c:v>
                </c:pt>
                <c:pt idx="47326">
                  <c:v>356489888.83702809</c:v>
                </c:pt>
                <c:pt idx="47327">
                  <c:v>356512000.02074796</c:v>
                </c:pt>
                <c:pt idx="47328">
                  <c:v>356534120.99062192</c:v>
                </c:pt>
                <c:pt idx="47329">
                  <c:v>356556251.77509999</c:v>
                </c:pt>
                <c:pt idx="47330">
                  <c:v>356578392.40267193</c:v>
                </c:pt>
                <c:pt idx="47331">
                  <c:v>356600542.90186799</c:v>
                </c:pt>
                <c:pt idx="47332">
                  <c:v>356622703.30125892</c:v>
                </c:pt>
                <c:pt idx="47333">
                  <c:v>356644873.62945497</c:v>
                </c:pt>
                <c:pt idx="47334">
                  <c:v>356667053.91510803</c:v>
                </c:pt>
                <c:pt idx="47335">
                  <c:v>356689244.18690896</c:v>
                </c:pt>
                <c:pt idx="47336">
                  <c:v>356711444.47359002</c:v>
                </c:pt>
                <c:pt idx="47337">
                  <c:v>356733654.80392301</c:v>
                </c:pt>
                <c:pt idx="47338">
                  <c:v>356755875.20672202</c:v>
                </c:pt>
                <c:pt idx="47339">
                  <c:v>356778105.71083999</c:v>
                </c:pt>
                <c:pt idx="47340">
                  <c:v>356800346.34517205</c:v>
                </c:pt>
                <c:pt idx="47341">
                  <c:v>356822597.13865298</c:v>
                </c:pt>
                <c:pt idx="47342">
                  <c:v>356844858.12025899</c:v>
                </c:pt>
                <c:pt idx="47343">
                  <c:v>356867129.31900609</c:v>
                </c:pt>
                <c:pt idx="47344">
                  <c:v>356889410.76395297</c:v>
                </c:pt>
                <c:pt idx="47345">
                  <c:v>356911702.48419696</c:v>
                </c:pt>
                <c:pt idx="47346">
                  <c:v>356934004.50888002</c:v>
                </c:pt>
                <c:pt idx="47347">
                  <c:v>356956316.86718208</c:v>
                </c:pt>
                <c:pt idx="47348">
                  <c:v>356978639.58832401</c:v>
                </c:pt>
                <c:pt idx="47349">
                  <c:v>357000972.70157099</c:v>
                </c:pt>
                <c:pt idx="47350">
                  <c:v>357023316.23622692</c:v>
                </c:pt>
                <c:pt idx="47351">
                  <c:v>357045670.22163689</c:v>
                </c:pt>
                <c:pt idx="47352">
                  <c:v>357068034.68719006</c:v>
                </c:pt>
                <c:pt idx="47353">
                  <c:v>357090409.66231298</c:v>
                </c:pt>
                <c:pt idx="47354">
                  <c:v>357112795.17647803</c:v>
                </c:pt>
                <c:pt idx="47355">
                  <c:v>357135191.25919509</c:v>
                </c:pt>
                <c:pt idx="47356">
                  <c:v>357157597.94001901</c:v>
                </c:pt>
                <c:pt idx="47357">
                  <c:v>357180015.24854505</c:v>
                </c:pt>
                <c:pt idx="47358">
                  <c:v>357202443.21440899</c:v>
                </c:pt>
                <c:pt idx="47359">
                  <c:v>357224881.86729097</c:v>
                </c:pt>
                <c:pt idx="47360">
                  <c:v>357247331.23690993</c:v>
                </c:pt>
                <c:pt idx="47361">
                  <c:v>357269791.35303009</c:v>
                </c:pt>
                <c:pt idx="47362">
                  <c:v>357292262.24545509</c:v>
                </c:pt>
                <c:pt idx="47363">
                  <c:v>357314743.94403201</c:v>
                </c:pt>
                <c:pt idx="47364">
                  <c:v>357337236.47864896</c:v>
                </c:pt>
                <c:pt idx="47365">
                  <c:v>357359739.87923592</c:v>
                </c:pt>
                <c:pt idx="47366">
                  <c:v>357382254.17576802</c:v>
                </c:pt>
                <c:pt idx="47367">
                  <c:v>357404779.39825892</c:v>
                </c:pt>
                <c:pt idx="47368">
                  <c:v>357427315.57676792</c:v>
                </c:pt>
                <c:pt idx="47369">
                  <c:v>357449862.74139303</c:v>
                </c:pt>
                <c:pt idx="47370">
                  <c:v>357472420.92227685</c:v>
                </c:pt>
                <c:pt idx="47371">
                  <c:v>357494990.149607</c:v>
                </c:pt>
                <c:pt idx="47372">
                  <c:v>357517570.45360792</c:v>
                </c:pt>
                <c:pt idx="47373">
                  <c:v>357540161.86455208</c:v>
                </c:pt>
                <c:pt idx="47374">
                  <c:v>357562764.41274995</c:v>
                </c:pt>
                <c:pt idx="47375">
                  <c:v>357585378.12856007</c:v>
                </c:pt>
                <c:pt idx="47376">
                  <c:v>357608003.04237795</c:v>
                </c:pt>
                <c:pt idx="47377">
                  <c:v>357630639.18464792</c:v>
                </c:pt>
                <c:pt idx="47378">
                  <c:v>357653286.58585101</c:v>
                </c:pt>
                <c:pt idx="47379">
                  <c:v>357675945.27651697</c:v>
                </c:pt>
                <c:pt idx="47380">
                  <c:v>357698615.28721392</c:v>
                </c:pt>
                <c:pt idx="47381">
                  <c:v>357721296.64855707</c:v>
                </c:pt>
                <c:pt idx="47382">
                  <c:v>357743989.39120191</c:v>
                </c:pt>
                <c:pt idx="47383">
                  <c:v>357766693.54584801</c:v>
                </c:pt>
                <c:pt idx="47384">
                  <c:v>357789409.14323801</c:v>
                </c:pt>
                <c:pt idx="47385">
                  <c:v>357812136.21415901</c:v>
                </c:pt>
                <c:pt idx="47386">
                  <c:v>357834874.78943992</c:v>
                </c:pt>
                <c:pt idx="47387">
                  <c:v>357857624.89995396</c:v>
                </c:pt>
                <c:pt idx="47388">
                  <c:v>357880386.57661796</c:v>
                </c:pt>
                <c:pt idx="47389">
                  <c:v>357903159.85039198</c:v>
                </c:pt>
                <c:pt idx="47390">
                  <c:v>357925944.75227994</c:v>
                </c:pt>
                <c:pt idx="47391">
                  <c:v>357948741.31332898</c:v>
                </c:pt>
                <c:pt idx="47392">
                  <c:v>357971549.56462997</c:v>
                </c:pt>
                <c:pt idx="47393">
                  <c:v>357994369.53731799</c:v>
                </c:pt>
                <c:pt idx="47394">
                  <c:v>358017201.26257294</c:v>
                </c:pt>
                <c:pt idx="47395">
                  <c:v>358040044.77161503</c:v>
                </c:pt>
                <c:pt idx="47396">
                  <c:v>358062900.09571391</c:v>
                </c:pt>
                <c:pt idx="47397">
                  <c:v>358085767.26617795</c:v>
                </c:pt>
                <c:pt idx="47398">
                  <c:v>358108646.31436205</c:v>
                </c:pt>
                <c:pt idx="47399">
                  <c:v>358131537.27166694</c:v>
                </c:pt>
                <c:pt idx="47400">
                  <c:v>358154440.16953409</c:v>
                </c:pt>
                <c:pt idx="47401">
                  <c:v>358177355.03944999</c:v>
                </c:pt>
                <c:pt idx="47402">
                  <c:v>358200281.91294897</c:v>
                </c:pt>
                <c:pt idx="47403">
                  <c:v>358223220.82160395</c:v>
                </c:pt>
                <c:pt idx="47404">
                  <c:v>358246171.79703796</c:v>
                </c:pt>
                <c:pt idx="47405">
                  <c:v>358269134.870915</c:v>
                </c:pt>
                <c:pt idx="47406">
                  <c:v>358292110.07494295</c:v>
                </c:pt>
                <c:pt idx="47407">
                  <c:v>358315097.44087791</c:v>
                </c:pt>
                <c:pt idx="47408">
                  <c:v>358338097.00051802</c:v>
                </c:pt>
                <c:pt idx="47409">
                  <c:v>358361108.78570592</c:v>
                </c:pt>
                <c:pt idx="47410">
                  <c:v>358384132.82832998</c:v>
                </c:pt>
                <c:pt idx="47411">
                  <c:v>358407169.16032398</c:v>
                </c:pt>
                <c:pt idx="47412">
                  <c:v>358430217.81366402</c:v>
                </c:pt>
                <c:pt idx="47413">
                  <c:v>358453278.82037395</c:v>
                </c:pt>
                <c:pt idx="47414">
                  <c:v>358476352.21252298</c:v>
                </c:pt>
                <c:pt idx="47415">
                  <c:v>358499438.02222103</c:v>
                </c:pt>
                <c:pt idx="47416">
                  <c:v>358522536.28162795</c:v>
                </c:pt>
                <c:pt idx="47417">
                  <c:v>358545647.02294594</c:v>
                </c:pt>
                <c:pt idx="47418">
                  <c:v>358568770.27842301</c:v>
                </c:pt>
                <c:pt idx="47419">
                  <c:v>358591906.08035392</c:v>
                </c:pt>
                <c:pt idx="47420">
                  <c:v>358615054.46107596</c:v>
                </c:pt>
                <c:pt idx="47421">
                  <c:v>358638215.45297486</c:v>
                </c:pt>
                <c:pt idx="47422">
                  <c:v>358661389.08848</c:v>
                </c:pt>
                <c:pt idx="47423">
                  <c:v>358684575.40006602</c:v>
                </c:pt>
                <c:pt idx="47424">
                  <c:v>358707774.42025393</c:v>
                </c:pt>
                <c:pt idx="47425">
                  <c:v>358730986.18160999</c:v>
                </c:pt>
                <c:pt idx="47426">
                  <c:v>358754210.71674591</c:v>
                </c:pt>
                <c:pt idx="47427">
                  <c:v>358777448.05832005</c:v>
                </c:pt>
                <c:pt idx="47428">
                  <c:v>358800698.23903495</c:v>
                </c:pt>
                <c:pt idx="47429">
                  <c:v>358823961.29164094</c:v>
                </c:pt>
                <c:pt idx="47430">
                  <c:v>358847237.24893391</c:v>
                </c:pt>
                <c:pt idx="47431">
                  <c:v>358870526.14375311</c:v>
                </c:pt>
                <c:pt idx="47432">
                  <c:v>358893828.008986</c:v>
                </c:pt>
                <c:pt idx="47433">
                  <c:v>358917142.87756711</c:v>
                </c:pt>
                <c:pt idx="47434">
                  <c:v>358940470.78247494</c:v>
                </c:pt>
                <c:pt idx="47435">
                  <c:v>358963811.75673503</c:v>
                </c:pt>
                <c:pt idx="47436">
                  <c:v>358987165.83341801</c:v>
                </c:pt>
                <c:pt idx="47437">
                  <c:v>359010533.04564399</c:v>
                </c:pt>
                <c:pt idx="47438">
                  <c:v>359033913.42657495</c:v>
                </c:pt>
                <c:pt idx="47439">
                  <c:v>359057307.00942302</c:v>
                </c:pt>
                <c:pt idx="47440">
                  <c:v>359080713.82744497</c:v>
                </c:pt>
                <c:pt idx="47441">
                  <c:v>359104133.91394496</c:v>
                </c:pt>
                <c:pt idx="47442">
                  <c:v>359127567.30227095</c:v>
                </c:pt>
                <c:pt idx="47443">
                  <c:v>359151014.02582198</c:v>
                </c:pt>
                <c:pt idx="47444">
                  <c:v>359174474.11804008</c:v>
                </c:pt>
                <c:pt idx="47445">
                  <c:v>359197947.61241609</c:v>
                </c:pt>
                <c:pt idx="47446">
                  <c:v>359221434.54248601</c:v>
                </c:pt>
                <c:pt idx="47447">
                  <c:v>359244934.94183296</c:v>
                </c:pt>
                <c:pt idx="47448">
                  <c:v>359268448.84408897</c:v>
                </c:pt>
                <c:pt idx="47449">
                  <c:v>359291976.2829299</c:v>
                </c:pt>
                <c:pt idx="47450">
                  <c:v>359315517.29208195</c:v>
                </c:pt>
                <c:pt idx="47451">
                  <c:v>359339071.90531403</c:v>
                </c:pt>
                <c:pt idx="47452">
                  <c:v>359362640.15644705</c:v>
                </c:pt>
                <c:pt idx="47453">
                  <c:v>359386222.07934391</c:v>
                </c:pt>
                <c:pt idx="47454">
                  <c:v>359409817.707919</c:v>
                </c:pt>
                <c:pt idx="47455">
                  <c:v>359433427.076132</c:v>
                </c:pt>
                <c:pt idx="47456">
                  <c:v>359457050.21798992</c:v>
                </c:pt>
                <c:pt idx="47457">
                  <c:v>359480687.16754806</c:v>
                </c:pt>
                <c:pt idx="47458">
                  <c:v>359504337.95890695</c:v>
                </c:pt>
                <c:pt idx="47459">
                  <c:v>359528002.62621695</c:v>
                </c:pt>
                <c:pt idx="47460">
                  <c:v>359551681.20367396</c:v>
                </c:pt>
                <c:pt idx="47461">
                  <c:v>359575373.72552401</c:v>
                </c:pt>
                <c:pt idx="47462">
                  <c:v>359599080.22605699</c:v>
                </c:pt>
                <c:pt idx="47463">
                  <c:v>359622800.73961395</c:v>
                </c:pt>
                <c:pt idx="47464">
                  <c:v>359646535.30058205</c:v>
                </c:pt>
                <c:pt idx="47465">
                  <c:v>359670283.94339502</c:v>
                </c:pt>
                <c:pt idx="47466">
                  <c:v>359694046.70253795</c:v>
                </c:pt>
                <c:pt idx="47467">
                  <c:v>359717823.61253899</c:v>
                </c:pt>
                <c:pt idx="47468">
                  <c:v>359741614.70797795</c:v>
                </c:pt>
                <c:pt idx="47469">
                  <c:v>359765420.02348101</c:v>
                </c:pt>
                <c:pt idx="47470">
                  <c:v>359789239.593723</c:v>
                </c:pt>
                <c:pt idx="47471">
                  <c:v>359813073.45342702</c:v>
                </c:pt>
                <c:pt idx="47472">
                  <c:v>359836921.63736206</c:v>
                </c:pt>
                <c:pt idx="47473">
                  <c:v>359860784.18034703</c:v>
                </c:pt>
                <c:pt idx="47474">
                  <c:v>359884661.11724901</c:v>
                </c:pt>
                <c:pt idx="47475">
                  <c:v>359908552.48298389</c:v>
                </c:pt>
                <c:pt idx="47476">
                  <c:v>359932458.31251502</c:v>
                </c:pt>
                <c:pt idx="47477">
                  <c:v>359956378.64085406</c:v>
                </c:pt>
                <c:pt idx="47478">
                  <c:v>359980313.50305909</c:v>
                </c:pt>
                <c:pt idx="47479">
                  <c:v>360004262.93424094</c:v>
                </c:pt>
                <c:pt idx="47480">
                  <c:v>360028226.96955597</c:v>
                </c:pt>
                <c:pt idx="47481">
                  <c:v>360052205.64420998</c:v>
                </c:pt>
                <c:pt idx="47482">
                  <c:v>360076198.99345601</c:v>
                </c:pt>
                <c:pt idx="47483">
                  <c:v>360100207.05259705</c:v>
                </c:pt>
                <c:pt idx="47484">
                  <c:v>360124229.85698491</c:v>
                </c:pt>
                <c:pt idx="47485">
                  <c:v>360148267.44201899</c:v>
                </c:pt>
                <c:pt idx="47486">
                  <c:v>360172319.84314907</c:v>
                </c:pt>
                <c:pt idx="47487">
                  <c:v>360196387.09587193</c:v>
                </c:pt>
                <c:pt idx="47488">
                  <c:v>360220469.23573291</c:v>
                </c:pt>
                <c:pt idx="47489">
                  <c:v>360244566.29832995</c:v>
                </c:pt>
                <c:pt idx="47490">
                  <c:v>360268678.319305</c:v>
                </c:pt>
                <c:pt idx="47491">
                  <c:v>360292805.33435202</c:v>
                </c:pt>
                <c:pt idx="47492">
                  <c:v>360316947.37921298</c:v>
                </c:pt>
                <c:pt idx="47493">
                  <c:v>360341104.48967993</c:v>
                </c:pt>
                <c:pt idx="47494">
                  <c:v>360365276.70159209</c:v>
                </c:pt>
                <c:pt idx="47495">
                  <c:v>360389464.05084002</c:v>
                </c:pt>
                <c:pt idx="47496">
                  <c:v>360413666.57336098</c:v>
                </c:pt>
                <c:pt idx="47497">
                  <c:v>360437884.30514401</c:v>
                </c:pt>
                <c:pt idx="47498">
                  <c:v>360462117.28222692</c:v>
                </c:pt>
                <c:pt idx="47499">
                  <c:v>360486365.540694</c:v>
                </c:pt>
                <c:pt idx="47500">
                  <c:v>360510629.11668396</c:v>
                </c:pt>
                <c:pt idx="47501">
                  <c:v>360534908.04637992</c:v>
                </c:pt>
                <c:pt idx="47502">
                  <c:v>360559202.36601698</c:v>
                </c:pt>
                <c:pt idx="47503">
                  <c:v>360583512.11188</c:v>
                </c:pt>
                <c:pt idx="47504">
                  <c:v>360607837.32030296</c:v>
                </c:pt>
                <c:pt idx="47505">
                  <c:v>360632178.027668</c:v>
                </c:pt>
                <c:pt idx="47506">
                  <c:v>360656534.27040792</c:v>
                </c:pt>
                <c:pt idx="47507">
                  <c:v>360680906.08500695</c:v>
                </c:pt>
                <c:pt idx="47508">
                  <c:v>360705293.50799698</c:v>
                </c:pt>
                <c:pt idx="47509">
                  <c:v>360729696.57595795</c:v>
                </c:pt>
                <c:pt idx="47510">
                  <c:v>360754115.32552397</c:v>
                </c:pt>
                <c:pt idx="47511">
                  <c:v>360778549.79337603</c:v>
                </c:pt>
                <c:pt idx="47512">
                  <c:v>360803000.01624393</c:v>
                </c:pt>
                <c:pt idx="47513">
                  <c:v>360827466.03091103</c:v>
                </c:pt>
                <c:pt idx="47514">
                  <c:v>360851947.87420696</c:v>
                </c:pt>
                <c:pt idx="47515">
                  <c:v>360876445.583013</c:v>
                </c:pt>
                <c:pt idx="47516">
                  <c:v>360900959.19426209</c:v>
                </c:pt>
                <c:pt idx="47517">
                  <c:v>360925488.74493295</c:v>
                </c:pt>
                <c:pt idx="47518">
                  <c:v>360950034.27205795</c:v>
                </c:pt>
                <c:pt idx="47519">
                  <c:v>360974595.81271791</c:v>
                </c:pt>
                <c:pt idx="47520">
                  <c:v>360999173.40404499</c:v>
                </c:pt>
                <c:pt idx="47521">
                  <c:v>361023767.08322001</c:v>
                </c:pt>
                <c:pt idx="47522">
                  <c:v>361048376.88747501</c:v>
                </c:pt>
                <c:pt idx="47523">
                  <c:v>361073002.85409206</c:v>
                </c:pt>
                <c:pt idx="47524">
                  <c:v>361097645.02040303</c:v>
                </c:pt>
                <c:pt idx="47525">
                  <c:v>361122303.423792</c:v>
                </c:pt>
                <c:pt idx="47526">
                  <c:v>361146978.10168999</c:v>
                </c:pt>
                <c:pt idx="47527">
                  <c:v>361171669.091582</c:v>
                </c:pt>
                <c:pt idx="47528">
                  <c:v>361196376.43099993</c:v>
                </c:pt>
                <c:pt idx="47529">
                  <c:v>361221100.15753007</c:v>
                </c:pt>
                <c:pt idx="47530">
                  <c:v>361245840.30880505</c:v>
                </c:pt>
                <c:pt idx="47531">
                  <c:v>361270596.92251003</c:v>
                </c:pt>
                <c:pt idx="47532">
                  <c:v>361295370.03638196</c:v>
                </c:pt>
                <c:pt idx="47533">
                  <c:v>361320159.68820602</c:v>
                </c:pt>
                <c:pt idx="47534">
                  <c:v>361344965.91582</c:v>
                </c:pt>
                <c:pt idx="47535">
                  <c:v>361369788.75711006</c:v>
                </c:pt>
                <c:pt idx="47536">
                  <c:v>361394628.25001401</c:v>
                </c:pt>
                <c:pt idx="47537">
                  <c:v>361419484.432522</c:v>
                </c:pt>
                <c:pt idx="47538">
                  <c:v>361444357.34267199</c:v>
                </c:pt>
                <c:pt idx="47539">
                  <c:v>361469247.01855505</c:v>
                </c:pt>
                <c:pt idx="47540">
                  <c:v>361494153.49831092</c:v>
                </c:pt>
                <c:pt idx="47541">
                  <c:v>361519076.82013202</c:v>
                </c:pt>
                <c:pt idx="47542">
                  <c:v>361544017.02226096</c:v>
                </c:pt>
                <c:pt idx="47543">
                  <c:v>361568974.14298999</c:v>
                </c:pt>
                <c:pt idx="47544">
                  <c:v>361593948.22066396</c:v>
                </c:pt>
                <c:pt idx="47545">
                  <c:v>361618939.29367691</c:v>
                </c:pt>
                <c:pt idx="47546">
                  <c:v>361643947.40047592</c:v>
                </c:pt>
                <c:pt idx="47547">
                  <c:v>361668972.579557</c:v>
                </c:pt>
                <c:pt idx="47548">
                  <c:v>361694014.86946702</c:v>
                </c:pt>
                <c:pt idx="47549">
                  <c:v>361719074.30880702</c:v>
                </c:pt>
                <c:pt idx="47550">
                  <c:v>361744150.93622386</c:v>
                </c:pt>
                <c:pt idx="47551">
                  <c:v>361769244.79042</c:v>
                </c:pt>
                <c:pt idx="47552">
                  <c:v>361794355.91014695</c:v>
                </c:pt>
                <c:pt idx="47553">
                  <c:v>361819484.33420694</c:v>
                </c:pt>
                <c:pt idx="47554">
                  <c:v>361844630.10145402</c:v>
                </c:pt>
                <c:pt idx="47555">
                  <c:v>361869793.25079209</c:v>
                </c:pt>
                <c:pt idx="47556">
                  <c:v>361894973.82117891</c:v>
                </c:pt>
                <c:pt idx="47557">
                  <c:v>361920171.85162002</c:v>
                </c:pt>
                <c:pt idx="47558">
                  <c:v>361945387.38117492</c:v>
                </c:pt>
                <c:pt idx="47559">
                  <c:v>361970620.44895101</c:v>
                </c:pt>
                <c:pt idx="47560">
                  <c:v>361995871.09411108</c:v>
                </c:pt>
                <c:pt idx="47561">
                  <c:v>362021139.35586506</c:v>
                </c:pt>
                <c:pt idx="47562">
                  <c:v>362046425.27347696</c:v>
                </c:pt>
                <c:pt idx="47563">
                  <c:v>362071728.88626099</c:v>
                </c:pt>
                <c:pt idx="47564">
                  <c:v>362097050.23358101</c:v>
                </c:pt>
                <c:pt idx="47565">
                  <c:v>362122389.35485506</c:v>
                </c:pt>
                <c:pt idx="47566">
                  <c:v>362147746.28955001</c:v>
                </c:pt>
                <c:pt idx="47567">
                  <c:v>362173121.07718605</c:v>
                </c:pt>
                <c:pt idx="47568">
                  <c:v>362198513.75733209</c:v>
                </c:pt>
                <c:pt idx="47569">
                  <c:v>362223924.36961102</c:v>
                </c:pt>
                <c:pt idx="47570">
                  <c:v>362249352.953695</c:v>
                </c:pt>
                <c:pt idx="47571">
                  <c:v>362274799.549308</c:v>
                </c:pt>
                <c:pt idx="47572">
                  <c:v>362300264.196226</c:v>
                </c:pt>
                <c:pt idx="47573">
                  <c:v>362325746.93427485</c:v>
                </c:pt>
                <c:pt idx="47574">
                  <c:v>362351247.803334</c:v>
                </c:pt>
                <c:pt idx="47575">
                  <c:v>362376766.84333205</c:v>
                </c:pt>
                <c:pt idx="47576">
                  <c:v>362402304.09424996</c:v>
                </c:pt>
                <c:pt idx="47577">
                  <c:v>362427859.59611899</c:v>
                </c:pt>
                <c:pt idx="47578">
                  <c:v>362453433.38902402</c:v>
                </c:pt>
                <c:pt idx="47579">
                  <c:v>362479025.51309901</c:v>
                </c:pt>
                <c:pt idx="47580">
                  <c:v>362504636.00852907</c:v>
                </c:pt>
                <c:pt idx="47581">
                  <c:v>362530264.91555297</c:v>
                </c:pt>
                <c:pt idx="47582">
                  <c:v>362555912.274459</c:v>
                </c:pt>
                <c:pt idx="47583">
                  <c:v>362581578.12558597</c:v>
                </c:pt>
                <c:pt idx="47584">
                  <c:v>362607262.50932705</c:v>
                </c:pt>
                <c:pt idx="47585">
                  <c:v>362632965.466124</c:v>
                </c:pt>
                <c:pt idx="47586">
                  <c:v>362658687.03647095</c:v>
                </c:pt>
                <c:pt idx="47587">
                  <c:v>362684427.26091295</c:v>
                </c:pt>
                <c:pt idx="47588">
                  <c:v>362710186.18004799</c:v>
                </c:pt>
                <c:pt idx="47589">
                  <c:v>362735963.83452207</c:v>
                </c:pt>
                <c:pt idx="47590">
                  <c:v>362761760.26503491</c:v>
                </c:pt>
                <c:pt idx="47591">
                  <c:v>362787575.51233786</c:v>
                </c:pt>
                <c:pt idx="47592">
                  <c:v>362813409.61723202</c:v>
                </c:pt>
                <c:pt idx="47593">
                  <c:v>362839262.62057102</c:v>
                </c:pt>
                <c:pt idx="47594">
                  <c:v>362865134.56325901</c:v>
                </c:pt>
                <c:pt idx="47595">
                  <c:v>362891025.48625195</c:v>
                </c:pt>
                <c:pt idx="47596">
                  <c:v>362916935.430556</c:v>
                </c:pt>
                <c:pt idx="47597">
                  <c:v>362942864.43722892</c:v>
                </c:pt>
                <c:pt idx="47598">
                  <c:v>362968812.54738206</c:v>
                </c:pt>
                <c:pt idx="47599">
                  <c:v>362994779.80217296</c:v>
                </c:pt>
                <c:pt idx="47600">
                  <c:v>363020766.24281597</c:v>
                </c:pt>
                <c:pt idx="47601">
                  <c:v>363046771.91057199</c:v>
                </c:pt>
                <c:pt idx="47602">
                  <c:v>363072796.84675705</c:v>
                </c:pt>
                <c:pt idx="47603">
                  <c:v>363098841.09273386</c:v>
                </c:pt>
                <c:pt idx="47604">
                  <c:v>363124904.68992001</c:v>
                </c:pt>
                <c:pt idx="47605">
                  <c:v>363150987.67978305</c:v>
                </c:pt>
                <c:pt idx="47606">
                  <c:v>363177090.10384005</c:v>
                </c:pt>
                <c:pt idx="47607">
                  <c:v>363203212.00366205</c:v>
                </c:pt>
                <c:pt idx="47608">
                  <c:v>363229353.42086899</c:v>
                </c:pt>
                <c:pt idx="47609">
                  <c:v>363255514.39713198</c:v>
                </c:pt>
                <c:pt idx="47610">
                  <c:v>363281694.97417396</c:v>
                </c:pt>
                <c:pt idx="47611">
                  <c:v>363307895.19376701</c:v>
                </c:pt>
                <c:pt idx="47612">
                  <c:v>363334115.09773695</c:v>
                </c:pt>
                <c:pt idx="47613">
                  <c:v>363360354.72795695</c:v>
                </c:pt>
                <c:pt idx="47614">
                  <c:v>363386614.12635601</c:v>
                </c:pt>
                <c:pt idx="47615">
                  <c:v>363412893.33490795</c:v>
                </c:pt>
                <c:pt idx="47616">
                  <c:v>363439192.39564192</c:v>
                </c:pt>
                <c:pt idx="47617">
                  <c:v>363465511.35063601</c:v>
                </c:pt>
                <c:pt idx="47618">
                  <c:v>363491850.24202001</c:v>
                </c:pt>
                <c:pt idx="47619">
                  <c:v>363518209.11197191</c:v>
                </c:pt>
                <c:pt idx="47620">
                  <c:v>363544588.00272298</c:v>
                </c:pt>
                <c:pt idx="47621">
                  <c:v>363570986.95655501</c:v>
                </c:pt>
                <c:pt idx="47622">
                  <c:v>363597406.01579791</c:v>
                </c:pt>
                <c:pt idx="47623">
                  <c:v>363623845.22283494</c:v>
                </c:pt>
                <c:pt idx="47624">
                  <c:v>363650304.62009901</c:v>
                </c:pt>
                <c:pt idx="47625">
                  <c:v>363676784.250072</c:v>
                </c:pt>
                <c:pt idx="47626">
                  <c:v>363703284.15528792</c:v>
                </c:pt>
                <c:pt idx="47627">
                  <c:v>363729804.37833005</c:v>
                </c:pt>
                <c:pt idx="47628">
                  <c:v>363756344.96183294</c:v>
                </c:pt>
                <c:pt idx="47629">
                  <c:v>363782905.94848102</c:v>
                </c:pt>
                <c:pt idx="47630">
                  <c:v>363809487.38100803</c:v>
                </c:pt>
                <c:pt idx="47631">
                  <c:v>363836089.30219799</c:v>
                </c:pt>
                <c:pt idx="47632">
                  <c:v>363862711.75488698</c:v>
                </c:pt>
                <c:pt idx="47633">
                  <c:v>363889354.78195995</c:v>
                </c:pt>
                <c:pt idx="47634">
                  <c:v>363916018.42634994</c:v>
                </c:pt>
                <c:pt idx="47635">
                  <c:v>363942702.73104292</c:v>
                </c:pt>
                <c:pt idx="47636">
                  <c:v>363969407.73907292</c:v>
                </c:pt>
                <c:pt idx="47637">
                  <c:v>363996133.49352401</c:v>
                </c:pt>
                <c:pt idx="47638">
                  <c:v>364022880.03753102</c:v>
                </c:pt>
                <c:pt idx="47639">
                  <c:v>364049647.41427594</c:v>
                </c:pt>
                <c:pt idx="47640">
                  <c:v>364076435.66699392</c:v>
                </c:pt>
                <c:pt idx="47641">
                  <c:v>364103244.83896792</c:v>
                </c:pt>
                <c:pt idx="47642">
                  <c:v>364130074.97352898</c:v>
                </c:pt>
                <c:pt idx="47643">
                  <c:v>364156926.11405897</c:v>
                </c:pt>
                <c:pt idx="47644">
                  <c:v>364183798.30399001</c:v>
                </c:pt>
                <c:pt idx="47645">
                  <c:v>364210691.58680201</c:v>
                </c:pt>
                <c:pt idx="47646">
                  <c:v>364237606.006024</c:v>
                </c:pt>
                <c:pt idx="47647">
                  <c:v>364264541.60523492</c:v>
                </c:pt>
                <c:pt idx="47648">
                  <c:v>364291498.42806298</c:v>
                </c:pt>
                <c:pt idx="47649">
                  <c:v>364318476.51818502</c:v>
                </c:pt>
                <c:pt idx="47650">
                  <c:v>364345475.91932601</c:v>
                </c:pt>
                <c:pt idx="47651">
                  <c:v>364372496.67526001</c:v>
                </c:pt>
                <c:pt idx="47652">
                  <c:v>364399538.82981002</c:v>
                </c:pt>
                <c:pt idx="47653">
                  <c:v>364426602.42684895</c:v>
                </c:pt>
                <c:pt idx="47654">
                  <c:v>364453687.51029599</c:v>
                </c:pt>
                <c:pt idx="47655">
                  <c:v>364480794.12412107</c:v>
                </c:pt>
                <c:pt idx="47656">
                  <c:v>364507922.31233895</c:v>
                </c:pt>
                <c:pt idx="47657">
                  <c:v>364535072.119017</c:v>
                </c:pt>
                <c:pt idx="47658">
                  <c:v>364562243.58826792</c:v>
                </c:pt>
                <c:pt idx="47659">
                  <c:v>364589436.76425391</c:v>
                </c:pt>
                <c:pt idx="47660">
                  <c:v>364616651.69118297</c:v>
                </c:pt>
                <c:pt idx="47661">
                  <c:v>364643888.413315</c:v>
                </c:pt>
                <c:pt idx="47662">
                  <c:v>364671146.97495294</c:v>
                </c:pt>
                <c:pt idx="47663">
                  <c:v>364698427.42045099</c:v>
                </c:pt>
                <c:pt idx="47664">
                  <c:v>364725729.79420793</c:v>
                </c:pt>
                <c:pt idx="47665">
                  <c:v>364753054.140674</c:v>
                </c:pt>
                <c:pt idx="47666">
                  <c:v>364780400.50434399</c:v>
                </c:pt>
                <c:pt idx="47667">
                  <c:v>364807768.92975795</c:v>
                </c:pt>
                <c:pt idx="47668">
                  <c:v>364835159.46150899</c:v>
                </c:pt>
                <c:pt idx="47669">
                  <c:v>364862572.14423102</c:v>
                </c:pt>
                <c:pt idx="47670">
                  <c:v>364890007.02260995</c:v>
                </c:pt>
                <c:pt idx="47671">
                  <c:v>364917464.14137399</c:v>
                </c:pt>
                <c:pt idx="47672">
                  <c:v>364944943.54530102</c:v>
                </c:pt>
                <c:pt idx="47673">
                  <c:v>364972445.27921396</c:v>
                </c:pt>
                <c:pt idx="47674">
                  <c:v>364999969.38798296</c:v>
                </c:pt>
                <c:pt idx="47675">
                  <c:v>365027515.91652501</c:v>
                </c:pt>
                <c:pt idx="47676">
                  <c:v>365055084.90980202</c:v>
                </c:pt>
                <c:pt idx="47677">
                  <c:v>365082676.41282201</c:v>
                </c:pt>
                <c:pt idx="47678">
                  <c:v>365110290.47063786</c:v>
                </c:pt>
                <c:pt idx="47679">
                  <c:v>365137927.12835205</c:v>
                </c:pt>
                <c:pt idx="47680">
                  <c:v>365165586.43110895</c:v>
                </c:pt>
                <c:pt idx="47681">
                  <c:v>365193268.42409903</c:v>
                </c:pt>
                <c:pt idx="47682">
                  <c:v>365220973.15255898</c:v>
                </c:pt>
                <c:pt idx="47683">
                  <c:v>365248700.66177005</c:v>
                </c:pt>
                <c:pt idx="47684">
                  <c:v>365276450.99705899</c:v>
                </c:pt>
                <c:pt idx="47685">
                  <c:v>365304224.20379698</c:v>
                </c:pt>
                <c:pt idx="47686">
                  <c:v>365332020.32740009</c:v>
                </c:pt>
                <c:pt idx="47687">
                  <c:v>365359839.41332901</c:v>
                </c:pt>
                <c:pt idx="47688">
                  <c:v>365387681.50708902</c:v>
                </c:pt>
                <c:pt idx="47689">
                  <c:v>365415546.65422904</c:v>
                </c:pt>
                <c:pt idx="47690">
                  <c:v>365443434.90034199</c:v>
                </c:pt>
                <c:pt idx="47691">
                  <c:v>365471346.29106492</c:v>
                </c:pt>
                <c:pt idx="47692">
                  <c:v>365499280.87208003</c:v>
                </c:pt>
                <c:pt idx="47693">
                  <c:v>365527238.68910998</c:v>
                </c:pt>
                <c:pt idx="47694">
                  <c:v>365555219.787925</c:v>
                </c:pt>
                <c:pt idx="47695">
                  <c:v>365583224.21433395</c:v>
                </c:pt>
                <c:pt idx="47696">
                  <c:v>365611252.01419204</c:v>
                </c:pt>
                <c:pt idx="47697">
                  <c:v>365639303.23339695</c:v>
                </c:pt>
                <c:pt idx="47698">
                  <c:v>365667377.91788697</c:v>
                </c:pt>
                <c:pt idx="47699">
                  <c:v>365695476.113644</c:v>
                </c:pt>
                <c:pt idx="47700">
                  <c:v>365723597.86669499</c:v>
                </c:pt>
                <c:pt idx="47701">
                  <c:v>365751743.22310305</c:v>
                </c:pt>
                <c:pt idx="47702">
                  <c:v>365779912.22897995</c:v>
                </c:pt>
                <c:pt idx="47703">
                  <c:v>365808104.93047297</c:v>
                </c:pt>
                <c:pt idx="47704">
                  <c:v>365836321.37377602</c:v>
                </c:pt>
                <c:pt idx="47705">
                  <c:v>365864561.60512006</c:v>
                </c:pt>
                <c:pt idx="47706">
                  <c:v>365892825.67078</c:v>
                </c:pt>
                <c:pt idx="47707">
                  <c:v>365921113.61707097</c:v>
                </c:pt>
                <c:pt idx="47708">
                  <c:v>365949425.49034894</c:v>
                </c:pt>
                <c:pt idx="47709">
                  <c:v>365977761.33700901</c:v>
                </c:pt>
                <c:pt idx="47710">
                  <c:v>366006121.20348698</c:v>
                </c:pt>
                <c:pt idx="47711">
                  <c:v>366034505.13625991</c:v>
                </c:pt>
                <c:pt idx="47712">
                  <c:v>366062913.181844</c:v>
                </c:pt>
                <c:pt idx="47713">
                  <c:v>366091345.38679391</c:v>
                </c:pt>
                <c:pt idx="47714">
                  <c:v>366119801.79770499</c:v>
                </c:pt>
                <c:pt idx="47715">
                  <c:v>366148282.46121192</c:v>
                </c:pt>
                <c:pt idx="47716">
                  <c:v>366176787.42398596</c:v>
                </c:pt>
                <c:pt idx="47717">
                  <c:v>366205316.73273885</c:v>
                </c:pt>
                <c:pt idx="47718">
                  <c:v>366233870.43421996</c:v>
                </c:pt>
                <c:pt idx="47719">
                  <c:v>366262448.57521796</c:v>
                </c:pt>
                <c:pt idx="47720">
                  <c:v>366291051.20255899</c:v>
                </c:pt>
                <c:pt idx="47721">
                  <c:v>366319678.36310405</c:v>
                </c:pt>
                <c:pt idx="47722">
                  <c:v>366348330.10375506</c:v>
                </c:pt>
                <c:pt idx="47723">
                  <c:v>366377006.47144991</c:v>
                </c:pt>
                <c:pt idx="47724">
                  <c:v>366405707.51316208</c:v>
                </c:pt>
                <c:pt idx="47725">
                  <c:v>366434433.27590299</c:v>
                </c:pt>
                <c:pt idx="47726">
                  <c:v>366463183.80672002</c:v>
                </c:pt>
                <c:pt idx="47727">
                  <c:v>366491959.152695</c:v>
                </c:pt>
                <c:pt idx="47728">
                  <c:v>366520759.36094695</c:v>
                </c:pt>
                <c:pt idx="47729">
                  <c:v>366549584.47863096</c:v>
                </c:pt>
                <c:pt idx="47730">
                  <c:v>366578434.55293596</c:v>
                </c:pt>
                <c:pt idx="47731">
                  <c:v>366607309.63108599</c:v>
                </c:pt>
                <c:pt idx="47732">
                  <c:v>366636209.76033992</c:v>
                </c:pt>
                <c:pt idx="47733">
                  <c:v>366665134.98798895</c:v>
                </c:pt>
                <c:pt idx="47734">
                  <c:v>366694085.36136198</c:v>
                </c:pt>
                <c:pt idx="47735">
                  <c:v>366723060.92781705</c:v>
                </c:pt>
                <c:pt idx="47736">
                  <c:v>366752061.73474991</c:v>
                </c:pt>
                <c:pt idx="47737">
                  <c:v>366781087.82958502</c:v>
                </c:pt>
                <c:pt idx="47738">
                  <c:v>366810139.25978303</c:v>
                </c:pt>
                <c:pt idx="47739">
                  <c:v>366839216.07283396</c:v>
                </c:pt>
                <c:pt idx="47740">
                  <c:v>366868318.31626296</c:v>
                </c:pt>
                <c:pt idx="47741">
                  <c:v>366897446.037624</c:v>
                </c:pt>
                <c:pt idx="47742">
                  <c:v>366926599.284504</c:v>
                </c:pt>
                <c:pt idx="47743">
                  <c:v>366955778.10451907</c:v>
                </c:pt>
                <c:pt idx="47744">
                  <c:v>366984982.54531902</c:v>
                </c:pt>
                <c:pt idx="47745">
                  <c:v>367014212.65458006</c:v>
                </c:pt>
                <c:pt idx="47746">
                  <c:v>367043468.480012</c:v>
                </c:pt>
                <c:pt idx="47747">
                  <c:v>367072750.06935102</c:v>
                </c:pt>
                <c:pt idx="47748">
                  <c:v>367102057.47036391</c:v>
                </c:pt>
                <c:pt idx="47749">
                  <c:v>367131390.73084694</c:v>
                </c:pt>
                <c:pt idx="47750">
                  <c:v>367160749.89862502</c:v>
                </c:pt>
                <c:pt idx="47751">
                  <c:v>367190135.02154791</c:v>
                </c:pt>
                <c:pt idx="47752">
                  <c:v>367219546.14749706</c:v>
                </c:pt>
                <c:pt idx="47753">
                  <c:v>367248983.32437795</c:v>
                </c:pt>
                <c:pt idx="47754">
                  <c:v>367278446.60012507</c:v>
                </c:pt>
                <c:pt idx="47755">
                  <c:v>367307936.02269894</c:v>
                </c:pt>
                <c:pt idx="47756">
                  <c:v>367337451.64008498</c:v>
                </c:pt>
                <c:pt idx="47757">
                  <c:v>367366993.500296</c:v>
                </c:pt>
                <c:pt idx="47758">
                  <c:v>367396561.65136802</c:v>
                </c:pt>
                <c:pt idx="47759">
                  <c:v>367426156.14136398</c:v>
                </c:pt>
                <c:pt idx="47760">
                  <c:v>367455777.01836997</c:v>
                </c:pt>
                <c:pt idx="47761">
                  <c:v>367485424.33049601</c:v>
                </c:pt>
                <c:pt idx="47762">
                  <c:v>367515098.125875</c:v>
                </c:pt>
                <c:pt idx="47763">
                  <c:v>367544798.45266491</c:v>
                </c:pt>
                <c:pt idx="47764">
                  <c:v>367574525.35904509</c:v>
                </c:pt>
                <c:pt idx="47765">
                  <c:v>367604278.89321601</c:v>
                </c:pt>
                <c:pt idx="47766">
                  <c:v>367634059.10340106</c:v>
                </c:pt>
                <c:pt idx="47767">
                  <c:v>367663866.03784502</c:v>
                </c:pt>
                <c:pt idx="47768">
                  <c:v>367693699.74481398</c:v>
                </c:pt>
                <c:pt idx="47769">
                  <c:v>367723560.27259099</c:v>
                </c:pt>
                <c:pt idx="47770">
                  <c:v>367753447.66948402</c:v>
                </c:pt>
                <c:pt idx="47771">
                  <c:v>367783361.98381609</c:v>
                </c:pt>
                <c:pt idx="47772">
                  <c:v>367813303.26392996</c:v>
                </c:pt>
                <c:pt idx="47773">
                  <c:v>367843271.55818802</c:v>
                </c:pt>
                <c:pt idx="47774">
                  <c:v>367873266.91496992</c:v>
                </c:pt>
                <c:pt idx="47775">
                  <c:v>367903289.38267094</c:v>
                </c:pt>
                <c:pt idx="47776">
                  <c:v>367933339.00970697</c:v>
                </c:pt>
                <c:pt idx="47777">
                  <c:v>367963415.84450507</c:v>
                </c:pt>
                <c:pt idx="47778">
                  <c:v>367993519.93551201</c:v>
                </c:pt>
                <c:pt idx="47779">
                  <c:v>368023651.33118796</c:v>
                </c:pt>
                <c:pt idx="47780">
                  <c:v>368053810.08000791</c:v>
                </c:pt>
                <c:pt idx="47781">
                  <c:v>368083996.230461</c:v>
                </c:pt>
                <c:pt idx="47782">
                  <c:v>368114209.83104903</c:v>
                </c:pt>
                <c:pt idx="47783">
                  <c:v>368144450.93028885</c:v>
                </c:pt>
                <c:pt idx="47784">
                  <c:v>368174719.57670891</c:v>
                </c:pt>
                <c:pt idx="47785">
                  <c:v>368205015.81884605</c:v>
                </c:pt>
                <c:pt idx="47786">
                  <c:v>368235339.70525396</c:v>
                </c:pt>
                <c:pt idx="47787">
                  <c:v>368265691.28449303</c:v>
                </c:pt>
                <c:pt idx="47788">
                  <c:v>368296070.60513401</c:v>
                </c:pt>
                <c:pt idx="47789">
                  <c:v>368326477.71575803</c:v>
                </c:pt>
                <c:pt idx="47790">
                  <c:v>368356912.66495502</c:v>
                </c:pt>
                <c:pt idx="47791">
                  <c:v>368387375.50132197</c:v>
                </c:pt>
                <c:pt idx="47792">
                  <c:v>368417866.27346498</c:v>
                </c:pt>
                <c:pt idx="47793">
                  <c:v>368448385.02999592</c:v>
                </c:pt>
                <c:pt idx="47794">
                  <c:v>368478931.81953198</c:v>
                </c:pt>
                <c:pt idx="47795">
                  <c:v>368509506.69069695</c:v>
                </c:pt>
                <c:pt idx="47796">
                  <c:v>368540109.69212109</c:v>
                </c:pt>
                <c:pt idx="47797">
                  <c:v>368570740.87243599</c:v>
                </c:pt>
                <c:pt idx="47798">
                  <c:v>368601400.28027797</c:v>
                </c:pt>
                <c:pt idx="47799">
                  <c:v>368632087.96428692</c:v>
                </c:pt>
                <c:pt idx="47800">
                  <c:v>368662803.973104</c:v>
                </c:pt>
                <c:pt idx="47801">
                  <c:v>368693548.35537297</c:v>
                </c:pt>
                <c:pt idx="47802">
                  <c:v>368724321.15973705</c:v>
                </c:pt>
                <c:pt idx="47803">
                  <c:v>368755122.43483895</c:v>
                </c:pt>
                <c:pt idx="47804">
                  <c:v>368785952.22932202</c:v>
                </c:pt>
                <c:pt idx="47805">
                  <c:v>368816810.591829</c:v>
                </c:pt>
                <c:pt idx="47806">
                  <c:v>368847697.57099903</c:v>
                </c:pt>
                <c:pt idx="47807">
                  <c:v>368878613.21546799</c:v>
                </c:pt>
                <c:pt idx="47808">
                  <c:v>368909557.57386905</c:v>
                </c:pt>
                <c:pt idx="47809">
                  <c:v>368940530.69483</c:v>
                </c:pt>
                <c:pt idx="47810">
                  <c:v>368971532.62697393</c:v>
                </c:pt>
                <c:pt idx="47811">
                  <c:v>369002563.41891795</c:v>
                </c:pt>
                <c:pt idx="47812">
                  <c:v>369033623.11927295</c:v>
                </c:pt>
                <c:pt idx="47813">
                  <c:v>369064711.77664196</c:v>
                </c:pt>
                <c:pt idx="47814">
                  <c:v>369095829.43961692</c:v>
                </c:pt>
                <c:pt idx="47815">
                  <c:v>369126976.156784</c:v>
                </c:pt>
                <c:pt idx="47816">
                  <c:v>369158151.97671795</c:v>
                </c:pt>
                <c:pt idx="47817">
                  <c:v>369189356.94798201</c:v>
                </c:pt>
                <c:pt idx="47818">
                  <c:v>369220591.11912805</c:v>
                </c:pt>
                <c:pt idx="47819">
                  <c:v>369251854.53869492</c:v>
                </c:pt>
                <c:pt idx="47820">
                  <c:v>369283147.25520903</c:v>
                </c:pt>
                <c:pt idx="47821">
                  <c:v>369314469.31718105</c:v>
                </c:pt>
                <c:pt idx="47822">
                  <c:v>369345820.77310598</c:v>
                </c:pt>
                <c:pt idx="47823">
                  <c:v>369377201.67146498</c:v>
                </c:pt>
                <c:pt idx="47824">
                  <c:v>369408612.060718</c:v>
                </c:pt>
                <c:pt idx="47825">
                  <c:v>369440051.98931092</c:v>
                </c:pt>
                <c:pt idx="47826">
                  <c:v>369471521.50566792</c:v>
                </c:pt>
                <c:pt idx="47827">
                  <c:v>369503020.65819508</c:v>
                </c:pt>
                <c:pt idx="47828">
                  <c:v>369534549.4952749</c:v>
                </c:pt>
                <c:pt idx="47829">
                  <c:v>369566108.06526995</c:v>
                </c:pt>
                <c:pt idx="47830">
                  <c:v>369597696.41652</c:v>
                </c:pt>
                <c:pt idx="47831">
                  <c:v>369629314.59733999</c:v>
                </c:pt>
                <c:pt idx="47832">
                  <c:v>369660962.65601897</c:v>
                </c:pt>
                <c:pt idx="47833">
                  <c:v>369692640.64082307</c:v>
                </c:pt>
                <c:pt idx="47834">
                  <c:v>369724348.59998894</c:v>
                </c:pt>
                <c:pt idx="47835">
                  <c:v>369756086.58172601</c:v>
                </c:pt>
                <c:pt idx="47836">
                  <c:v>369787854.63421297</c:v>
                </c:pt>
                <c:pt idx="47837">
                  <c:v>369819652.80560201</c:v>
                </c:pt>
                <c:pt idx="47838">
                  <c:v>369851481.14401007</c:v>
                </c:pt>
                <c:pt idx="47839">
                  <c:v>369883339.69752508</c:v>
                </c:pt>
                <c:pt idx="47840">
                  <c:v>369915228.51419902</c:v>
                </c:pt>
                <c:pt idx="47841">
                  <c:v>369947147.64205009</c:v>
                </c:pt>
                <c:pt idx="47842">
                  <c:v>369979097.12906098</c:v>
                </c:pt>
                <c:pt idx="47843">
                  <c:v>370011077.02317792</c:v>
                </c:pt>
                <c:pt idx="47844">
                  <c:v>370043087.37230992</c:v>
                </c:pt>
                <c:pt idx="47845">
                  <c:v>370075128.22432297</c:v>
                </c:pt>
                <c:pt idx="47846">
                  <c:v>370107199.62704802</c:v>
                </c:pt>
                <c:pt idx="47847">
                  <c:v>370139301.62827092</c:v>
                </c:pt>
                <c:pt idx="47848">
                  <c:v>370171434.27573591</c:v>
                </c:pt>
                <c:pt idx="47849">
                  <c:v>370203597.61714208</c:v>
                </c:pt>
                <c:pt idx="47850">
                  <c:v>370235791.70014602</c:v>
                </c:pt>
                <c:pt idx="47851">
                  <c:v>370268016.57235396</c:v>
                </c:pt>
                <c:pt idx="47852">
                  <c:v>370300272.28132796</c:v>
                </c:pt>
                <c:pt idx="47853">
                  <c:v>370332558.87458009</c:v>
                </c:pt>
                <c:pt idx="47854">
                  <c:v>370364876.399571</c:v>
                </c:pt>
                <c:pt idx="47855">
                  <c:v>370397224.90371001</c:v>
                </c:pt>
                <c:pt idx="47856">
                  <c:v>370429604.43435395</c:v>
                </c:pt>
                <c:pt idx="47857">
                  <c:v>370462015.03880501</c:v>
                </c:pt>
                <c:pt idx="47858">
                  <c:v>370494456.76431102</c:v>
                </c:pt>
                <c:pt idx="47859">
                  <c:v>370526929.65806115</c:v>
                </c:pt>
                <c:pt idx="47860">
                  <c:v>370559433.76718605</c:v>
                </c:pt>
                <c:pt idx="47861">
                  <c:v>370591969.138758</c:v>
                </c:pt>
                <c:pt idx="47862">
                  <c:v>370624535.81978601</c:v>
                </c:pt>
                <c:pt idx="47863">
                  <c:v>370657133.85721898</c:v>
                </c:pt>
                <c:pt idx="47864">
                  <c:v>370689763.29793996</c:v>
                </c:pt>
                <c:pt idx="47865">
                  <c:v>370722424.18876702</c:v>
                </c:pt>
                <c:pt idx="47866">
                  <c:v>370755116.57644999</c:v>
                </c:pt>
                <c:pt idx="47867">
                  <c:v>370787840.507671</c:v>
                </c:pt>
                <c:pt idx="47868">
                  <c:v>370820596.02904296</c:v>
                </c:pt>
                <c:pt idx="47869">
                  <c:v>370853383.18710607</c:v>
                </c:pt>
                <c:pt idx="47870">
                  <c:v>370886202.02832597</c:v>
                </c:pt>
                <c:pt idx="47871">
                  <c:v>370919052.59909695</c:v>
                </c:pt>
                <c:pt idx="47872">
                  <c:v>370951934.94573396</c:v>
                </c:pt>
                <c:pt idx="47873">
                  <c:v>370984849.11447501</c:v>
                </c:pt>
                <c:pt idx="47874">
                  <c:v>371017795.15147799</c:v>
                </c:pt>
                <c:pt idx="47875">
                  <c:v>371050773.10282207</c:v>
                </c:pt>
                <c:pt idx="47876">
                  <c:v>371083783.01449901</c:v>
                </c:pt>
                <c:pt idx="47877">
                  <c:v>371116824.93241894</c:v>
                </c:pt>
                <c:pt idx="47878">
                  <c:v>371149898.90240592</c:v>
                </c:pt>
                <c:pt idx="47879">
                  <c:v>371183004.970195</c:v>
                </c:pt>
                <c:pt idx="47880">
                  <c:v>371216143.181431</c:v>
                </c:pt>
                <c:pt idx="47881">
                  <c:v>371249313.58166796</c:v>
                </c:pt>
                <c:pt idx="47882">
                  <c:v>371282516.21636695</c:v>
                </c:pt>
                <c:pt idx="47883">
                  <c:v>371315751.13089305</c:v>
                </c:pt>
                <c:pt idx="47884">
                  <c:v>371349018.37051505</c:v>
                </c:pt>
                <c:pt idx="47885">
                  <c:v>371382317.98040295</c:v>
                </c:pt>
                <c:pt idx="47886">
                  <c:v>371415650.00562501</c:v>
                </c:pt>
                <c:pt idx="47887">
                  <c:v>371449014.49114794</c:v>
                </c:pt>
                <c:pt idx="47888">
                  <c:v>371482411.48183393</c:v>
                </c:pt>
                <c:pt idx="47889">
                  <c:v>371515841.02243894</c:v>
                </c:pt>
                <c:pt idx="47890">
                  <c:v>371549303.15761006</c:v>
                </c:pt>
                <c:pt idx="47891">
                  <c:v>371582797.93188393</c:v>
                </c:pt>
                <c:pt idx="47892">
                  <c:v>371616325.38968694</c:v>
                </c:pt>
                <c:pt idx="47893">
                  <c:v>371649885.57532799</c:v>
                </c:pt>
                <c:pt idx="47894">
                  <c:v>371683478.53300101</c:v>
                </c:pt>
                <c:pt idx="47895">
                  <c:v>371717104.30678296</c:v>
                </c:pt>
                <c:pt idx="47896">
                  <c:v>371750762.94062799</c:v>
                </c:pt>
                <c:pt idx="47897">
                  <c:v>371784454.478369</c:v>
                </c:pt>
                <c:pt idx="47898">
                  <c:v>371818178.96371305</c:v>
                </c:pt>
                <c:pt idx="47899">
                  <c:v>371851936.44024199</c:v>
                </c:pt>
                <c:pt idx="47900">
                  <c:v>371885726.95140696</c:v>
                </c:pt>
                <c:pt idx="47901">
                  <c:v>371919550.54053009</c:v>
                </c:pt>
                <c:pt idx="47902">
                  <c:v>371953407.25079501</c:v>
                </c:pt>
                <c:pt idx="47903">
                  <c:v>371987297.125256</c:v>
                </c:pt>
                <c:pt idx="47904">
                  <c:v>372021220.206824</c:v>
                </c:pt>
                <c:pt idx="47905">
                  <c:v>372055176.53827196</c:v>
                </c:pt>
                <c:pt idx="47906">
                  <c:v>372089166.16222996</c:v>
                </c:pt>
                <c:pt idx="47907">
                  <c:v>372123189.12118399</c:v>
                </c:pt>
                <c:pt idx="47908">
                  <c:v>372157245.45746905</c:v>
                </c:pt>
                <c:pt idx="47909">
                  <c:v>372191335.21327299</c:v>
                </c:pt>
                <c:pt idx="47910">
                  <c:v>372225458.43063194</c:v>
                </c:pt>
                <c:pt idx="47911">
                  <c:v>372259615.15142608</c:v>
                </c:pt>
                <c:pt idx="47912">
                  <c:v>372293805.41737592</c:v>
                </c:pt>
                <c:pt idx="47913">
                  <c:v>372328029.27004695</c:v>
                </c:pt>
                <c:pt idx="47914">
                  <c:v>372362286.75083792</c:v>
                </c:pt>
                <c:pt idx="47915">
                  <c:v>372396577.90098494</c:v>
                </c:pt>
                <c:pt idx="47916">
                  <c:v>372430902.76155609</c:v>
                </c:pt>
                <c:pt idx="47917">
                  <c:v>372465261.37344801</c:v>
                </c:pt>
                <c:pt idx="47918">
                  <c:v>372499653.77738601</c:v>
                </c:pt>
                <c:pt idx="47919">
                  <c:v>372534080.013919</c:v>
                </c:pt>
                <c:pt idx="47920">
                  <c:v>372568540.12341702</c:v>
                </c:pt>
                <c:pt idx="47921">
                  <c:v>372603034.14607</c:v>
                </c:pt>
                <c:pt idx="47922">
                  <c:v>372637562.12188202</c:v>
                </c:pt>
                <c:pt idx="47923">
                  <c:v>372672124.09067196</c:v>
                </c:pt>
                <c:pt idx="47924">
                  <c:v>372706720.09206992</c:v>
                </c:pt>
                <c:pt idx="47925">
                  <c:v>372741350.16551107</c:v>
                </c:pt>
                <c:pt idx="47926">
                  <c:v>372776014.35023499</c:v>
                </c:pt>
                <c:pt idx="47927">
                  <c:v>372810712.68528599</c:v>
                </c:pt>
                <c:pt idx="47928">
                  <c:v>372845445.20950401</c:v>
                </c:pt>
                <c:pt idx="47929">
                  <c:v>372880211.96152502</c:v>
                </c:pt>
                <c:pt idx="47930">
                  <c:v>372915012.97977793</c:v>
                </c:pt>
                <c:pt idx="47931">
                  <c:v>372949848.30247992</c:v>
                </c:pt>
                <c:pt idx="47932">
                  <c:v>372984717.96763694</c:v>
                </c:pt>
                <c:pt idx="47933">
                  <c:v>373019622.01303399</c:v>
                </c:pt>
                <c:pt idx="47934">
                  <c:v>373054560.47623897</c:v>
                </c:pt>
                <c:pt idx="47935">
                  <c:v>373089533.39459509</c:v>
                </c:pt>
                <c:pt idx="47936">
                  <c:v>373124540.80522001</c:v>
                </c:pt>
                <c:pt idx="47937">
                  <c:v>373159582.74499899</c:v>
                </c:pt>
                <c:pt idx="47938">
                  <c:v>373194659.25058705</c:v>
                </c:pt>
                <c:pt idx="47939">
                  <c:v>373229770.35839897</c:v>
                </c:pt>
                <c:pt idx="47940">
                  <c:v>373264916.10461098</c:v>
                </c:pt>
                <c:pt idx="47941">
                  <c:v>373300096.52515697</c:v>
                </c:pt>
                <c:pt idx="47942">
                  <c:v>373335311.65572107</c:v>
                </c:pt>
                <c:pt idx="47943">
                  <c:v>373370561.53173786</c:v>
                </c:pt>
                <c:pt idx="47944">
                  <c:v>373405846.18838698</c:v>
                </c:pt>
                <c:pt idx="47945">
                  <c:v>373441165.66059107</c:v>
                </c:pt>
                <c:pt idx="47946">
                  <c:v>373476519.98301101</c:v>
                </c:pt>
                <c:pt idx="47947">
                  <c:v>373511909.19003999</c:v>
                </c:pt>
                <c:pt idx="47948">
                  <c:v>373547333.315804</c:v>
                </c:pt>
                <c:pt idx="47949">
                  <c:v>373582792.39415705</c:v>
                </c:pt>
                <c:pt idx="47950">
                  <c:v>373618286.45867395</c:v>
                </c:pt>
                <c:pt idx="47951">
                  <c:v>373653815.54264992</c:v>
                </c:pt>
                <c:pt idx="47952">
                  <c:v>373689379.67909497</c:v>
                </c:pt>
                <c:pt idx="47953">
                  <c:v>373724978.90073103</c:v>
                </c:pt>
                <c:pt idx="47954">
                  <c:v>373760613.23998797</c:v>
                </c:pt>
                <c:pt idx="47955">
                  <c:v>373796282.72899592</c:v>
                </c:pt>
                <c:pt idx="47956">
                  <c:v>373831987.39958799</c:v>
                </c:pt>
                <c:pt idx="47957">
                  <c:v>373867727.28329092</c:v>
                </c:pt>
                <c:pt idx="47958">
                  <c:v>373903502.41131896</c:v>
                </c:pt>
                <c:pt idx="47959">
                  <c:v>373939312.81457901</c:v>
                </c:pt>
                <c:pt idx="47960">
                  <c:v>373975158.52365392</c:v>
                </c:pt>
                <c:pt idx="47961">
                  <c:v>374011039.56880802</c:v>
                </c:pt>
                <c:pt idx="47962">
                  <c:v>374046955.97997791</c:v>
                </c:pt>
                <c:pt idx="47963">
                  <c:v>374082907.78676999</c:v>
                </c:pt>
                <c:pt idx="47964">
                  <c:v>374118895.018453</c:v>
                </c:pt>
                <c:pt idx="47965">
                  <c:v>374154917.70395696</c:v>
                </c:pt>
                <c:pt idx="47966">
                  <c:v>374190975.87186801</c:v>
                </c:pt>
                <c:pt idx="47967">
                  <c:v>374227069.55042005</c:v>
                </c:pt>
                <c:pt idx="47968">
                  <c:v>374263198.76749498</c:v>
                </c:pt>
                <c:pt idx="47969">
                  <c:v>374299363.55061609</c:v>
                </c:pt>
                <c:pt idx="47970">
                  <c:v>374335563.9269399</c:v>
                </c:pt>
                <c:pt idx="47971">
                  <c:v>374371799.92325795</c:v>
                </c:pt>
                <c:pt idx="47972">
                  <c:v>374408071.56598496</c:v>
                </c:pt>
                <c:pt idx="47973">
                  <c:v>374444378.88115901</c:v>
                </c:pt>
                <c:pt idx="47974">
                  <c:v>374480721.89443392</c:v>
                </c:pt>
                <c:pt idx="47975">
                  <c:v>374517100.63107395</c:v>
                </c:pt>
                <c:pt idx="47976">
                  <c:v>374553515.11594999</c:v>
                </c:pt>
                <c:pt idx="47977">
                  <c:v>374589965.37353402</c:v>
                </c:pt>
                <c:pt idx="47978">
                  <c:v>374626451.42789298</c:v>
                </c:pt>
                <c:pt idx="47979">
                  <c:v>374662973.30268294</c:v>
                </c:pt>
                <c:pt idx="47980">
                  <c:v>374699531.021146</c:v>
                </c:pt>
                <c:pt idx="47981">
                  <c:v>374736124.606103</c:v>
                </c:pt>
                <c:pt idx="47982">
                  <c:v>374772754.07994795</c:v>
                </c:pt>
                <c:pt idx="47983">
                  <c:v>374809419.46464396</c:v>
                </c:pt>
                <c:pt idx="47984">
                  <c:v>374846120.78171396</c:v>
                </c:pt>
                <c:pt idx="47985">
                  <c:v>374882858.05224192</c:v>
                </c:pt>
                <c:pt idx="47986">
                  <c:v>374919631.29685795</c:v>
                </c:pt>
                <c:pt idx="47987">
                  <c:v>374956440.53573895</c:v>
                </c:pt>
                <c:pt idx="47988">
                  <c:v>374993285.78860092</c:v>
                </c:pt>
                <c:pt idx="47989">
                  <c:v>375030167.07469201</c:v>
                </c:pt>
                <c:pt idx="47990">
                  <c:v>375067084.41278994</c:v>
                </c:pt>
                <c:pt idx="47991">
                  <c:v>375104037.82118899</c:v>
                </c:pt>
                <c:pt idx="47992">
                  <c:v>375141027.31770009</c:v>
                </c:pt>
                <c:pt idx="47993">
                  <c:v>375178052.91964191</c:v>
                </c:pt>
                <c:pt idx="47994">
                  <c:v>375215114.64383608</c:v>
                </c:pt>
                <c:pt idx="47995">
                  <c:v>375252212.506598</c:v>
                </c:pt>
                <c:pt idx="47996">
                  <c:v>375289346.52373296</c:v>
                </c:pt>
                <c:pt idx="47997">
                  <c:v>375326516.710527</c:v>
                </c:pt>
                <c:pt idx="47998">
                  <c:v>375363723.08174396</c:v>
                </c:pt>
                <c:pt idx="47999">
                  <c:v>375400965.65161502</c:v>
                </c:pt>
                <c:pt idx="48000">
                  <c:v>375438244.43383294</c:v>
                </c:pt>
                <c:pt idx="48001">
                  <c:v>375475559.44154799</c:v>
                </c:pt>
                <c:pt idx="48002">
                  <c:v>375512910.68735409</c:v>
                </c:pt>
                <c:pt idx="48003">
                  <c:v>375550298.18329197</c:v>
                </c:pt>
                <c:pt idx="48004">
                  <c:v>375587721.94083101</c:v>
                </c:pt>
                <c:pt idx="48005">
                  <c:v>375625181.97087091</c:v>
                </c:pt>
                <c:pt idx="48006">
                  <c:v>375662678.283728</c:v>
                </c:pt>
                <c:pt idx="48007">
                  <c:v>375700210.88913298</c:v>
                </c:pt>
                <c:pt idx="48008">
                  <c:v>375737779.79621994</c:v>
                </c:pt>
                <c:pt idx="48009">
                  <c:v>375775385.01351905</c:v>
                </c:pt>
                <c:pt idx="48010">
                  <c:v>375813026.54895002</c:v>
                </c:pt>
                <c:pt idx="48011">
                  <c:v>375850704.40981501</c:v>
                </c:pt>
                <c:pt idx="48012">
                  <c:v>375888418.60279</c:v>
                </c:pt>
                <c:pt idx="48013">
                  <c:v>375926169.13391602</c:v>
                </c:pt>
                <c:pt idx="48014">
                  <c:v>375963956.00858998</c:v>
                </c:pt>
                <c:pt idx="48015">
                  <c:v>376001779.23156101</c:v>
                </c:pt>
                <c:pt idx="48016">
                  <c:v>376039638.80691892</c:v>
                </c:pt>
                <c:pt idx="48017">
                  <c:v>376077534.73808694</c:v>
                </c:pt>
                <c:pt idx="48018">
                  <c:v>376115467.02780998</c:v>
                </c:pt>
                <c:pt idx="48019">
                  <c:v>376153435.67815405</c:v>
                </c:pt>
                <c:pt idx="48020">
                  <c:v>376191440.69048792</c:v>
                </c:pt>
                <c:pt idx="48021">
                  <c:v>376229482.06548202</c:v>
                </c:pt>
                <c:pt idx="48022">
                  <c:v>376267559.80309701</c:v>
                </c:pt>
                <c:pt idx="48023">
                  <c:v>376305673.90257192</c:v>
                </c:pt>
                <c:pt idx="48024">
                  <c:v>376343824.36242098</c:v>
                </c:pt>
                <c:pt idx="48025">
                  <c:v>376382011.18041998</c:v>
                </c:pt>
                <c:pt idx="48026">
                  <c:v>376420234.35359806</c:v>
                </c:pt>
                <c:pt idx="48027">
                  <c:v>376458493.87822902</c:v>
                </c:pt>
                <c:pt idx="48028">
                  <c:v>376496789.74982303</c:v>
                </c:pt>
                <c:pt idx="48029">
                  <c:v>376535121.96311301</c:v>
                </c:pt>
                <c:pt idx="48030">
                  <c:v>376573490.51205099</c:v>
                </c:pt>
                <c:pt idx="48031">
                  <c:v>376611895.38979298</c:v>
                </c:pt>
                <c:pt idx="48032">
                  <c:v>376650336.58868992</c:v>
                </c:pt>
                <c:pt idx="48033">
                  <c:v>376688814.10028201</c:v>
                </c:pt>
                <c:pt idx="48034">
                  <c:v>376727327.91528291</c:v>
                </c:pt>
                <c:pt idx="48035">
                  <c:v>376765878.02357298</c:v>
                </c:pt>
                <c:pt idx="48036">
                  <c:v>376804464.41418803</c:v>
                </c:pt>
                <c:pt idx="48037">
                  <c:v>376843087.07530892</c:v>
                </c:pt>
                <c:pt idx="48038">
                  <c:v>376881745.99424893</c:v>
                </c:pt>
                <c:pt idx="48039">
                  <c:v>376920441.15744907</c:v>
                </c:pt>
                <c:pt idx="48040">
                  <c:v>376959172.550457</c:v>
                </c:pt>
                <c:pt idx="48041">
                  <c:v>376997940.15792906</c:v>
                </c:pt>
                <c:pt idx="48042">
                  <c:v>377036743.963606</c:v>
                </c:pt>
                <c:pt idx="48043">
                  <c:v>377075583.95031101</c:v>
                </c:pt>
                <c:pt idx="48044">
                  <c:v>377114460.0999369</c:v>
                </c:pt>
                <c:pt idx="48045">
                  <c:v>377153372.39342898</c:v>
                </c:pt>
                <c:pt idx="48046">
                  <c:v>377192320.81077999</c:v>
                </c:pt>
                <c:pt idx="48047">
                  <c:v>377231305.33101392</c:v>
                </c:pt>
                <c:pt idx="48048">
                  <c:v>377270325.93217993</c:v>
                </c:pt>
                <c:pt idx="48049">
                  <c:v>377309382.59133095</c:v>
                </c:pt>
                <c:pt idx="48050">
                  <c:v>377348475.28451997</c:v>
                </c:pt>
                <c:pt idx="48051">
                  <c:v>377387603.98678386</c:v>
                </c:pt>
                <c:pt idx="48052">
                  <c:v>377426768.67213202</c:v>
                </c:pt>
                <c:pt idx="48053">
                  <c:v>377465969.31353301</c:v>
                </c:pt>
                <c:pt idx="48054">
                  <c:v>377505205.88289994</c:v>
                </c:pt>
                <c:pt idx="48055">
                  <c:v>377544478.35108399</c:v>
                </c:pt>
                <c:pt idx="48056">
                  <c:v>377583786.68785214</c:v>
                </c:pt>
                <c:pt idx="48057">
                  <c:v>377623130.86188298</c:v>
                </c:pt>
                <c:pt idx="48058">
                  <c:v>377662510.84074605</c:v>
                </c:pt>
                <c:pt idx="48059">
                  <c:v>377701926.59089297</c:v>
                </c:pt>
                <c:pt idx="48060">
                  <c:v>377741378.07764202</c:v>
                </c:pt>
                <c:pt idx="48061">
                  <c:v>377780865.26516205</c:v>
                </c:pt>
                <c:pt idx="48062">
                  <c:v>377820388.11646402</c:v>
                </c:pt>
                <c:pt idx="48063">
                  <c:v>377859946.593382</c:v>
                </c:pt>
                <c:pt idx="48064">
                  <c:v>377899540.65656006</c:v>
                </c:pt>
                <c:pt idx="48065">
                  <c:v>377939170.26543796</c:v>
                </c:pt>
                <c:pt idx="48066">
                  <c:v>377978835.37823695</c:v>
                </c:pt>
                <c:pt idx="48067">
                  <c:v>378018535.95194393</c:v>
                </c:pt>
                <c:pt idx="48068">
                  <c:v>378058271.94229692</c:v>
                </c:pt>
                <c:pt idx="48069">
                  <c:v>378098043.30377102</c:v>
                </c:pt>
                <c:pt idx="48070">
                  <c:v>378137849.98955792</c:v>
                </c:pt>
                <c:pt idx="48071">
                  <c:v>378177691.95155901</c:v>
                </c:pt>
                <c:pt idx="48072">
                  <c:v>378217569.14036208</c:v>
                </c:pt>
                <c:pt idx="48073">
                  <c:v>378257481.50522792</c:v>
                </c:pt>
                <c:pt idx="48074">
                  <c:v>378297428.99407393</c:v>
                </c:pt>
                <c:pt idx="48075">
                  <c:v>378337411.55346006</c:v>
                </c:pt>
                <c:pt idx="48076">
                  <c:v>378377429.12856805</c:v>
                </c:pt>
                <c:pt idx="48077">
                  <c:v>378417481.66318709</c:v>
                </c:pt>
                <c:pt idx="48078">
                  <c:v>378457569.09969896</c:v>
                </c:pt>
                <c:pt idx="48079">
                  <c:v>378497691.37905598</c:v>
                </c:pt>
                <c:pt idx="48080">
                  <c:v>378537848.44076705</c:v>
                </c:pt>
                <c:pt idx="48081">
                  <c:v>378578040.22288096</c:v>
                </c:pt>
                <c:pt idx="48082">
                  <c:v>378618266.66196609</c:v>
                </c:pt>
                <c:pt idx="48083">
                  <c:v>378658527.69309205</c:v>
                </c:pt>
                <c:pt idx="48084">
                  <c:v>378698823.24981505</c:v>
                </c:pt>
                <c:pt idx="48085">
                  <c:v>378739153.26415598</c:v>
                </c:pt>
                <c:pt idx="48086">
                  <c:v>378779517.66658401</c:v>
                </c:pt>
                <c:pt idx="48087">
                  <c:v>378819916.38599795</c:v>
                </c:pt>
                <c:pt idx="48088">
                  <c:v>378860349.34970409</c:v>
                </c:pt>
                <c:pt idx="48089">
                  <c:v>378900816.483401</c:v>
                </c:pt>
                <c:pt idx="48090">
                  <c:v>378941317.71115696</c:v>
                </c:pt>
                <c:pt idx="48091">
                  <c:v>378981852.955392</c:v>
                </c:pt>
                <c:pt idx="48092">
                  <c:v>379022422.13685799</c:v>
                </c:pt>
                <c:pt idx="48093">
                  <c:v>379063025.17461598</c:v>
                </c:pt>
                <c:pt idx="48094">
                  <c:v>379103661.98602092</c:v>
                </c:pt>
                <c:pt idx="48095">
                  <c:v>379144332.48669493</c:v>
                </c:pt>
                <c:pt idx="48096">
                  <c:v>379185036.59051001</c:v>
                </c:pt>
                <c:pt idx="48097">
                  <c:v>379225774.20956701</c:v>
                </c:pt>
                <c:pt idx="48098">
                  <c:v>379266545.25417298</c:v>
                </c:pt>
                <c:pt idx="48099">
                  <c:v>379307349.63282001</c:v>
                </c:pt>
                <c:pt idx="48100">
                  <c:v>379348187.25216198</c:v>
                </c:pt>
                <c:pt idx="48101">
                  <c:v>379389058.01699495</c:v>
                </c:pt>
                <c:pt idx="48102">
                  <c:v>379429961.83023494</c:v>
                </c:pt>
                <c:pt idx="48103">
                  <c:v>379470898.59288996</c:v>
                </c:pt>
                <c:pt idx="48104">
                  <c:v>379511868.20404392</c:v>
                </c:pt>
                <c:pt idx="48105">
                  <c:v>379552870.56083</c:v>
                </c:pt>
                <c:pt idx="48106">
                  <c:v>379593905.55840701</c:v>
                </c:pt>
                <c:pt idx="48107">
                  <c:v>379634973.08993495</c:v>
                </c:pt>
                <c:pt idx="48108">
                  <c:v>379676073.04655606</c:v>
                </c:pt>
                <c:pt idx="48109">
                  <c:v>379717205.31736106</c:v>
                </c:pt>
                <c:pt idx="48110">
                  <c:v>379758369.78937596</c:v>
                </c:pt>
                <c:pt idx="48111">
                  <c:v>379799566.34752804</c:v>
                </c:pt>
                <c:pt idx="48112">
                  <c:v>379840794.87462401</c:v>
                </c:pt>
                <c:pt idx="48113">
                  <c:v>379882055.25132501</c:v>
                </c:pt>
                <c:pt idx="48114">
                  <c:v>379923347.35612106</c:v>
                </c:pt>
                <c:pt idx="48115">
                  <c:v>379964671.06530303</c:v>
                </c:pt>
                <c:pt idx="48116">
                  <c:v>380006026.25293785</c:v>
                </c:pt>
                <c:pt idx="48117">
                  <c:v>380047412.79084396</c:v>
                </c:pt>
                <c:pt idx="48118">
                  <c:v>380088830.54855806</c:v>
                </c:pt>
                <c:pt idx="48119">
                  <c:v>380130279.39331198</c:v>
                </c:pt>
                <c:pt idx="48120">
                  <c:v>380171759.190009</c:v>
                </c:pt>
                <c:pt idx="48121">
                  <c:v>380213269.80118608</c:v>
                </c:pt>
                <c:pt idx="48122">
                  <c:v>380254811.08699393</c:v>
                </c:pt>
                <c:pt idx="48123">
                  <c:v>380296382.90516597</c:v>
                </c:pt>
                <c:pt idx="48124">
                  <c:v>380337985.11098796</c:v>
                </c:pt>
                <c:pt idx="48125">
                  <c:v>380379617.55727005</c:v>
                </c:pt>
                <c:pt idx="48126">
                  <c:v>380421280.09431696</c:v>
                </c:pt>
                <c:pt idx="48127">
                  <c:v>380462972.569897</c:v>
                </c:pt>
                <c:pt idx="48128">
                  <c:v>380504694.82921499</c:v>
                </c:pt>
                <c:pt idx="48129">
                  <c:v>380546446.71487695</c:v>
                </c:pt>
                <c:pt idx="48130">
                  <c:v>380588228.06686509</c:v>
                </c:pt>
                <c:pt idx="48131">
                  <c:v>380630038.72249794</c:v>
                </c:pt>
                <c:pt idx="48132">
                  <c:v>380671878.51640803</c:v>
                </c:pt>
                <c:pt idx="48133">
                  <c:v>380713747.28050297</c:v>
                </c:pt>
                <c:pt idx="48134">
                  <c:v>380755644.84393609</c:v>
                </c:pt>
                <c:pt idx="48135">
                  <c:v>380797571.03307396</c:v>
                </c:pt>
                <c:pt idx="48136">
                  <c:v>380839525.67146206</c:v>
                </c:pt>
                <c:pt idx="48137">
                  <c:v>380881508.57979</c:v>
                </c:pt>
                <c:pt idx="48138">
                  <c:v>380923519.57585901</c:v>
                </c:pt>
                <c:pt idx="48139">
                  <c:v>380965558.47455102</c:v>
                </c:pt>
                <c:pt idx="48140">
                  <c:v>381007625.08778501</c:v>
                </c:pt>
                <c:pt idx="48141">
                  <c:v>381049719.22449303</c:v>
                </c:pt>
                <c:pt idx="48142">
                  <c:v>381091840.69057399</c:v>
                </c:pt>
                <c:pt idx="48143">
                  <c:v>381133989.28886598</c:v>
                </c:pt>
                <c:pt idx="48144">
                  <c:v>381176164.81910598</c:v>
                </c:pt>
                <c:pt idx="48145">
                  <c:v>381218367.07789397</c:v>
                </c:pt>
                <c:pt idx="48146">
                  <c:v>381260595.85865605</c:v>
                </c:pt>
                <c:pt idx="48147">
                  <c:v>381302850.95160294</c:v>
                </c:pt>
                <c:pt idx="48148">
                  <c:v>381345132.14370203</c:v>
                </c:pt>
                <c:pt idx="48149">
                  <c:v>381387439.21862698</c:v>
                </c:pt>
                <c:pt idx="48150">
                  <c:v>381429771.95672601</c:v>
                </c:pt>
                <c:pt idx="48151">
                  <c:v>381472130.13498199</c:v>
                </c:pt>
                <c:pt idx="48152">
                  <c:v>381514513.52696997</c:v>
                </c:pt>
                <c:pt idx="48153">
                  <c:v>381556921.90281999</c:v>
                </c:pt>
                <c:pt idx="48154">
                  <c:v>381599355.02917492</c:v>
                </c:pt>
                <c:pt idx="48155">
                  <c:v>381641812.66914898</c:v>
                </c:pt>
                <c:pt idx="48156">
                  <c:v>381684294.58228689</c:v>
                </c:pt>
                <c:pt idx="48157">
                  <c:v>381726800.52452302</c:v>
                </c:pt>
                <c:pt idx="48158">
                  <c:v>381769330.24813598</c:v>
                </c:pt>
                <c:pt idx="48159">
                  <c:v>381811883.50171</c:v>
                </c:pt>
                <c:pt idx="48160">
                  <c:v>381854460.03008592</c:v>
                </c:pt>
                <c:pt idx="48161">
                  <c:v>381897059.574323</c:v>
                </c:pt>
                <c:pt idx="48162">
                  <c:v>381939681.87164992</c:v>
                </c:pt>
                <c:pt idx="48163">
                  <c:v>381982326.6554231</c:v>
                </c:pt>
                <c:pt idx="48164">
                  <c:v>382024993.65508097</c:v>
                </c:pt>
                <c:pt idx="48165">
                  <c:v>382067682.59609699</c:v>
                </c:pt>
                <c:pt idx="48166">
                  <c:v>382110393.19993299</c:v>
                </c:pt>
                <c:pt idx="48167">
                  <c:v>382153125.18399298</c:v>
                </c:pt>
                <c:pt idx="48168">
                  <c:v>382195878.26157892</c:v>
                </c:pt>
                <c:pt idx="48169">
                  <c:v>382238652.14183605</c:v>
                </c:pt>
                <c:pt idx="48170">
                  <c:v>382281446.52971202</c:v>
                </c:pt>
                <c:pt idx="48171">
                  <c:v>382324261.125902</c:v>
                </c:pt>
                <c:pt idx="48172">
                  <c:v>382367095.62680298</c:v>
                </c:pt>
                <c:pt idx="48173">
                  <c:v>382409949.724464</c:v>
                </c:pt>
                <c:pt idx="48174">
                  <c:v>382452823.10653102</c:v>
                </c:pt>
                <c:pt idx="48175">
                  <c:v>382495715.45620292</c:v>
                </c:pt>
                <c:pt idx="48176">
                  <c:v>382538626.45217592</c:v>
                </c:pt>
                <c:pt idx="48177">
                  <c:v>382581555.76858997</c:v>
                </c:pt>
                <c:pt idx="48178">
                  <c:v>382624503.07498091</c:v>
                </c:pt>
                <c:pt idx="48179">
                  <c:v>382667468.03622299</c:v>
                </c:pt>
                <c:pt idx="48180">
                  <c:v>382710450.31247896</c:v>
                </c:pt>
                <c:pt idx="48181">
                  <c:v>382753449.55914205</c:v>
                </c:pt>
                <c:pt idx="48182">
                  <c:v>382796465.42678297</c:v>
                </c:pt>
                <c:pt idx="48183">
                  <c:v>382839497.56109601</c:v>
                </c:pt>
                <c:pt idx="48184">
                  <c:v>382882545.60284197</c:v>
                </c:pt>
                <c:pt idx="48185">
                  <c:v>382925609.18778998</c:v>
                </c:pt>
                <c:pt idx="48186">
                  <c:v>382968687.94666201</c:v>
                </c:pt>
                <c:pt idx="48187">
                  <c:v>383011781.50507796</c:v>
                </c:pt>
                <c:pt idx="48188">
                  <c:v>383054889.483491</c:v>
                </c:pt>
                <c:pt idx="48189">
                  <c:v>383098011.49713492</c:v>
                </c:pt>
                <c:pt idx="48190">
                  <c:v>383141147.15596098</c:v>
                </c:pt>
                <c:pt idx="48191">
                  <c:v>383184296.06458205</c:v>
                </c:pt>
                <c:pt idx="48192">
                  <c:v>383227457.82220495</c:v>
                </c:pt>
                <c:pt idx="48193">
                  <c:v>383270632.02257895</c:v>
                </c:pt>
                <c:pt idx="48194">
                  <c:v>383313818.25392509</c:v>
                </c:pt>
                <c:pt idx="48195">
                  <c:v>383357016.09887892</c:v>
                </c:pt>
                <c:pt idx="48196">
                  <c:v>383400225.13442701</c:v>
                </c:pt>
                <c:pt idx="48197">
                  <c:v>383443444.93184203</c:v>
                </c:pt>
                <c:pt idx="48198">
                  <c:v>383486675.05662102</c:v>
                </c:pt>
                <c:pt idx="48199">
                  <c:v>383529915.06841606</c:v>
                </c:pt>
                <c:pt idx="48200">
                  <c:v>383573164.52097595</c:v>
                </c:pt>
                <c:pt idx="48201">
                  <c:v>383616422.96207297</c:v>
                </c:pt>
                <c:pt idx="48202">
                  <c:v>383659689.933442</c:v>
                </c:pt>
                <c:pt idx="48203">
                  <c:v>383702964.97071099</c:v>
                </c:pt>
                <c:pt idx="48204">
                  <c:v>383746247.603333</c:v>
                </c:pt>
                <c:pt idx="48205">
                  <c:v>383789537.35451806</c:v>
                </c:pt>
                <c:pt idx="48206">
                  <c:v>383832833.74116606</c:v>
                </c:pt>
                <c:pt idx="48207">
                  <c:v>383876136.27379209</c:v>
                </c:pt>
                <c:pt idx="48208">
                  <c:v>383919444.45646399</c:v>
                </c:pt>
                <c:pt idx="48209">
                  <c:v>383962757.786726</c:v>
                </c:pt>
                <c:pt idx="48210">
                  <c:v>384006075.75552702</c:v>
                </c:pt>
                <c:pt idx="48211">
                  <c:v>384049397.84715211</c:v>
                </c:pt>
                <c:pt idx="48212">
                  <c:v>384092723.53914899</c:v>
                </c:pt>
                <c:pt idx="48213">
                  <c:v>384136052.30225092</c:v>
                </c:pt>
                <c:pt idx="48214">
                  <c:v>384179383.60031009</c:v>
                </c:pt>
                <c:pt idx="48215">
                  <c:v>384222716.89021492</c:v>
                </c:pt>
                <c:pt idx="48216">
                  <c:v>384266051.62182206</c:v>
                </c:pt>
                <c:pt idx="48217">
                  <c:v>384309387.23787695</c:v>
                </c:pt>
                <c:pt idx="48218">
                  <c:v>384352723.17393792</c:v>
                </c:pt>
                <c:pt idx="48219">
                  <c:v>384396058.85830206</c:v>
                </c:pt>
                <c:pt idx="48220">
                  <c:v>384439393.71192396</c:v>
                </c:pt>
                <c:pt idx="48221">
                  <c:v>384482727.14833897</c:v>
                </c:pt>
                <c:pt idx="48222">
                  <c:v>384526058.573587</c:v>
                </c:pt>
                <c:pt idx="48223">
                  <c:v>384569387.38612998</c:v>
                </c:pt>
                <c:pt idx="48224">
                  <c:v>384612712.97677493</c:v>
                </c:pt>
                <c:pt idx="48225">
                  <c:v>384656034.72859198</c:v>
                </c:pt>
                <c:pt idx="48226">
                  <c:v>384699352.01683396</c:v>
                </c:pt>
                <c:pt idx="48227">
                  <c:v>384742664.20885402</c:v>
                </c:pt>
                <c:pt idx="48228">
                  <c:v>384785970.66402608</c:v>
                </c:pt>
                <c:pt idx="48229">
                  <c:v>384829270.73365992</c:v>
                </c:pt>
                <c:pt idx="48230">
                  <c:v>384872563.76091892</c:v>
                </c:pt>
                <c:pt idx="48231">
                  <c:v>384915849.08073795</c:v>
                </c:pt>
                <c:pt idx="48232">
                  <c:v>384959126.01973403</c:v>
                </c:pt>
                <c:pt idx="48233">
                  <c:v>385002393.89613092</c:v>
                </c:pt>
                <c:pt idx="48234">
                  <c:v>385045652.01966399</c:v>
                </c:pt>
                <c:pt idx="48235">
                  <c:v>385088899.69150102</c:v>
                </c:pt>
                <c:pt idx="48236">
                  <c:v>385132136.20415401</c:v>
                </c:pt>
                <c:pt idx="48237">
                  <c:v>385175360.84139305</c:v>
                </c:pt>
                <c:pt idx="48238">
                  <c:v>385218572.87815905</c:v>
                </c:pt>
                <c:pt idx="48239">
                  <c:v>385261771.58047599</c:v>
                </c:pt>
                <c:pt idx="48240">
                  <c:v>385304956.20536101</c:v>
                </c:pt>
                <c:pt idx="48241">
                  <c:v>385348126.00074202</c:v>
                </c:pt>
                <c:pt idx="48242">
                  <c:v>385391280.20536202</c:v>
                </c:pt>
                <c:pt idx="48243">
                  <c:v>385434418.048693</c:v>
                </c:pt>
                <c:pt idx="48244">
                  <c:v>385477538.75084901</c:v>
                </c:pt>
                <c:pt idx="48245">
                  <c:v>385520641.52248996</c:v>
                </c:pt>
                <c:pt idx="48246">
                  <c:v>385563725.56473696</c:v>
                </c:pt>
                <c:pt idx="48247">
                  <c:v>385606790.06907892</c:v>
                </c:pt>
                <c:pt idx="48248">
                  <c:v>385649834.217282</c:v>
                </c:pt>
                <c:pt idx="48249">
                  <c:v>385692857.18129992</c:v>
                </c:pt>
                <c:pt idx="48250">
                  <c:v>385735858.12317801</c:v>
                </c:pt>
                <c:pt idx="48251">
                  <c:v>385778836.194969</c:v>
                </c:pt>
                <c:pt idx="48252">
                  <c:v>385821790.53863192</c:v>
                </c:pt>
                <c:pt idx="48253">
                  <c:v>385864720.28594893</c:v>
                </c:pt>
                <c:pt idx="48254">
                  <c:v>385907624.55842608</c:v>
                </c:pt>
                <c:pt idx="48255">
                  <c:v>385950502.46720201</c:v>
                </c:pt>
                <c:pt idx="48256">
                  <c:v>385993353.11295903</c:v>
                </c:pt>
                <c:pt idx="48257">
                  <c:v>386036175.58582598</c:v>
                </c:pt>
                <c:pt idx="48258">
                  <c:v>386078968.96528894</c:v>
                </c:pt>
                <c:pt idx="48259">
                  <c:v>386121732.32009399</c:v>
                </c:pt>
                <c:pt idx="48260">
                  <c:v>386164464.70815909</c:v>
                </c:pt>
                <c:pt idx="48261">
                  <c:v>386207165.17647499</c:v>
                </c:pt>
                <c:pt idx="48262">
                  <c:v>386249832.76102</c:v>
                </c:pt>
                <c:pt idx="48263">
                  <c:v>386292466.48666096</c:v>
                </c:pt>
                <c:pt idx="48264">
                  <c:v>386335065.36706108</c:v>
                </c:pt>
                <c:pt idx="48265">
                  <c:v>386377628.40459198</c:v>
                </c:pt>
                <c:pt idx="48266">
                  <c:v>386420154.59023595</c:v>
                </c:pt>
                <c:pt idx="48267">
                  <c:v>386462642.90349501</c:v>
                </c:pt>
                <c:pt idx="48268">
                  <c:v>386505092.31230199</c:v>
                </c:pt>
                <c:pt idx="48269">
                  <c:v>386547501.77292192</c:v>
                </c:pt>
                <c:pt idx="48270">
                  <c:v>386589870.22987092</c:v>
                </c:pt>
                <c:pt idx="48271">
                  <c:v>386632196.61581302</c:v>
                </c:pt>
                <c:pt idx="48272">
                  <c:v>386674479.85148102</c:v>
                </c:pt>
                <c:pt idx="48273">
                  <c:v>386716718.84557801</c:v>
                </c:pt>
                <c:pt idx="48274">
                  <c:v>386758912.49469095</c:v>
                </c:pt>
                <c:pt idx="48275">
                  <c:v>386801059.68320298</c:v>
                </c:pt>
                <c:pt idx="48276">
                  <c:v>386843159.28320092</c:v>
                </c:pt>
                <c:pt idx="48277">
                  <c:v>386885210.15439105</c:v>
                </c:pt>
                <c:pt idx="48278">
                  <c:v>386927211.14401108</c:v>
                </c:pt>
                <c:pt idx="48279">
                  <c:v>386969161.08674192</c:v>
                </c:pt>
                <c:pt idx="48280">
                  <c:v>387011058.80462497</c:v>
                </c:pt>
                <c:pt idx="48281">
                  <c:v>387052903.10697395</c:v>
                </c:pt>
                <c:pt idx="48282">
                  <c:v>387094692.79029495</c:v>
                </c:pt>
                <c:pt idx="48283">
                  <c:v>387136426.638201</c:v>
                </c:pt>
                <c:pt idx="48284">
                  <c:v>387178103.42132992</c:v>
                </c:pt>
                <c:pt idx="48285">
                  <c:v>387219721.897268</c:v>
                </c:pt>
                <c:pt idx="48286">
                  <c:v>387261280.81046402</c:v>
                </c:pt>
                <c:pt idx="48287">
                  <c:v>387302778.89215696</c:v>
                </c:pt>
                <c:pt idx="48288">
                  <c:v>387344214.86029392</c:v>
                </c:pt>
                <c:pt idx="48289">
                  <c:v>387385587.41946</c:v>
                </c:pt>
                <c:pt idx="48290">
                  <c:v>387426895.26080102</c:v>
                </c:pt>
                <c:pt idx="48291">
                  <c:v>387468137.06194896</c:v>
                </c:pt>
                <c:pt idx="48292">
                  <c:v>387509311.48695797</c:v>
                </c:pt>
                <c:pt idx="48293">
                  <c:v>387550417.18622899</c:v>
                </c:pt>
                <c:pt idx="48294">
                  <c:v>387591452.79644299</c:v>
                </c:pt>
                <c:pt idx="48295">
                  <c:v>387632416.94049799</c:v>
                </c:pt>
                <c:pt idx="48296">
                  <c:v>387673308.22744501</c:v>
                </c:pt>
                <c:pt idx="48297">
                  <c:v>387714125.25242305</c:v>
                </c:pt>
                <c:pt idx="48298">
                  <c:v>387754866.59660494</c:v>
                </c:pt>
                <c:pt idx="48299">
                  <c:v>387795530.82713705</c:v>
                </c:pt>
                <c:pt idx="48300">
                  <c:v>387836116.49708003</c:v>
                </c:pt>
                <c:pt idx="48301">
                  <c:v>387876622.14536709</c:v>
                </c:pt>
                <c:pt idx="48302">
                  <c:v>387917046.29674292</c:v>
                </c:pt>
                <c:pt idx="48303">
                  <c:v>387957387.461721</c:v>
                </c:pt>
                <c:pt idx="48304">
                  <c:v>387997644.13653892</c:v>
                </c:pt>
                <c:pt idx="48305">
                  <c:v>388037814.80311704</c:v>
                </c:pt>
                <c:pt idx="48306">
                  <c:v>388077897.92901403</c:v>
                </c:pt>
                <c:pt idx="48307">
                  <c:v>388117891.96739697</c:v>
                </c:pt>
                <c:pt idx="48308">
                  <c:v>388157795.35700506</c:v>
                </c:pt>
                <c:pt idx="48309">
                  <c:v>388197606.52211791</c:v>
                </c:pt>
                <c:pt idx="48310">
                  <c:v>388237323.87253499</c:v>
                </c:pt>
                <c:pt idx="48311">
                  <c:v>388276945.80354398</c:v>
                </c:pt>
                <c:pt idx="48312">
                  <c:v>388316470.69590694</c:v>
                </c:pt>
                <c:pt idx="48313">
                  <c:v>388355896.91584396</c:v>
                </c:pt>
                <c:pt idx="48314">
                  <c:v>388395222.815018</c:v>
                </c:pt>
                <c:pt idx="48315">
                  <c:v>388434446.73052698</c:v>
                </c:pt>
                <c:pt idx="48316">
                  <c:v>388473566.98490196</c:v>
                </c:pt>
                <c:pt idx="48317">
                  <c:v>388512581.886105</c:v>
                </c:pt>
                <c:pt idx="48318">
                  <c:v>388551489.727534</c:v>
                </c:pt>
                <c:pt idx="48319">
                  <c:v>388590288.78802705</c:v>
                </c:pt>
                <c:pt idx="48320">
                  <c:v>388628977.33188295</c:v>
                </c:pt>
                <c:pt idx="48321">
                  <c:v>388667553.60887206</c:v>
                </c:pt>
                <c:pt idx="48322">
                  <c:v>388706015.85426098</c:v>
                </c:pt>
                <c:pt idx="48323">
                  <c:v>388744362.28884</c:v>
                </c:pt>
                <c:pt idx="48324">
                  <c:v>388782591.11895502</c:v>
                </c:pt>
                <c:pt idx="48325">
                  <c:v>388820700.53654599</c:v>
                </c:pt>
                <c:pt idx="48326">
                  <c:v>388858688.71918696</c:v>
                </c:pt>
                <c:pt idx="48327">
                  <c:v>388896553.83013803</c:v>
                </c:pt>
                <c:pt idx="48328">
                  <c:v>388934294.01839399</c:v>
                </c:pt>
                <c:pt idx="48329">
                  <c:v>388971907.41875201</c:v>
                </c:pt>
                <c:pt idx="48330">
                  <c:v>389009392.15186608</c:v>
                </c:pt>
                <c:pt idx="48331">
                  <c:v>389046746.32432705</c:v>
                </c:pt>
                <c:pt idx="48332">
                  <c:v>389083968.02873999</c:v>
                </c:pt>
                <c:pt idx="48333">
                  <c:v>389121055.34380007</c:v>
                </c:pt>
                <c:pt idx="48334">
                  <c:v>389158006.33439296</c:v>
                </c:pt>
                <c:pt idx="48335">
                  <c:v>389194819.05168492</c:v>
                </c:pt>
                <c:pt idx="48336">
                  <c:v>389231491.53322899</c:v>
                </c:pt>
                <c:pt idx="48337">
                  <c:v>389268021.803074</c:v>
                </c:pt>
                <c:pt idx="48338">
                  <c:v>389304407.871885</c:v>
                </c:pt>
                <c:pt idx="48339">
                  <c:v>389340647.73706502</c:v>
                </c:pt>
                <c:pt idx="48340">
                  <c:v>389376739.38288695</c:v>
                </c:pt>
                <c:pt idx="48341">
                  <c:v>389412680.78063697</c:v>
                </c:pt>
                <c:pt idx="48342">
                  <c:v>389448469.88875598</c:v>
                </c:pt>
                <c:pt idx="48343">
                  <c:v>389484104.65299791</c:v>
                </c:pt>
                <c:pt idx="48344">
                  <c:v>389519583.00659198</c:v>
                </c:pt>
                <c:pt idx="48345">
                  <c:v>389554902.87041205</c:v>
                </c:pt>
                <c:pt idx="48346">
                  <c:v>389590062.15315706</c:v>
                </c:pt>
                <c:pt idx="48347">
                  <c:v>389625058.751535</c:v>
                </c:pt>
                <c:pt idx="48348">
                  <c:v>389659890.55046397</c:v>
                </c:pt>
                <c:pt idx="48349">
                  <c:v>389694555.42326999</c:v>
                </c:pt>
                <c:pt idx="48350">
                  <c:v>389729051.2319029</c:v>
                </c:pt>
                <c:pt idx="48351">
                  <c:v>389763375.82715797</c:v>
                </c:pt>
                <c:pt idx="48352">
                  <c:v>389797527.04890609</c:v>
                </c:pt>
                <c:pt idx="48353">
                  <c:v>389831502.72633094</c:v>
                </c:pt>
                <c:pt idx="48354">
                  <c:v>389865300.67818207</c:v>
                </c:pt>
                <c:pt idx="48355">
                  <c:v>389898918.71302801</c:v>
                </c:pt>
                <c:pt idx="48356">
                  <c:v>389932354.62952608</c:v>
                </c:pt>
                <c:pt idx="48357">
                  <c:v>389965606.21670091</c:v>
                </c:pt>
                <c:pt idx="48358">
                  <c:v>389998671.25422609</c:v>
                </c:pt>
                <c:pt idx="48359">
                  <c:v>390031547.51272392</c:v>
                </c:pt>
                <c:pt idx="48360">
                  <c:v>390064232.75407201</c:v>
                </c:pt>
                <c:pt idx="48361">
                  <c:v>390096724.73171395</c:v>
                </c:pt>
                <c:pt idx="48362">
                  <c:v>390129021.190992</c:v>
                </c:pt>
                <c:pt idx="48363">
                  <c:v>390161119.86947501</c:v>
                </c:pt>
                <c:pt idx="48364">
                  <c:v>390193018.49731201</c:v>
                </c:pt>
                <c:pt idx="48365">
                  <c:v>390224714.79758298</c:v>
                </c:pt>
                <c:pt idx="48366">
                  <c:v>390256206.48666596</c:v>
                </c:pt>
                <c:pt idx="48367">
                  <c:v>390287491.27461696</c:v>
                </c:pt>
                <c:pt idx="48368">
                  <c:v>390318566.86554998</c:v>
                </c:pt>
                <c:pt idx="48369">
                  <c:v>390349430.95804298</c:v>
                </c:pt>
                <c:pt idx="48370">
                  <c:v>390380081.24553502</c:v>
                </c:pt>
                <c:pt idx="48371">
                  <c:v>390410515.41675591</c:v>
                </c:pt>
                <c:pt idx="48372">
                  <c:v>390440731.15614402</c:v>
                </c:pt>
                <c:pt idx="48373">
                  <c:v>390470726.14429301</c:v>
                </c:pt>
                <c:pt idx="48374">
                  <c:v>390500498.05839401</c:v>
                </c:pt>
                <c:pt idx="48375">
                  <c:v>390530044.57270092</c:v>
                </c:pt>
                <c:pt idx="48376">
                  <c:v>390559363.35899901</c:v>
                </c:pt>
                <c:pt idx="48377">
                  <c:v>390588452.087084</c:v>
                </c:pt>
                <c:pt idx="48378">
                  <c:v>390617308.42525095</c:v>
                </c:pt>
                <c:pt idx="48379">
                  <c:v>390645930.04079998</c:v>
                </c:pt>
                <c:pt idx="48380">
                  <c:v>390674314.60054207</c:v>
                </c:pt>
                <c:pt idx="48381">
                  <c:v>390702459.77132499</c:v>
                </c:pt>
                <c:pt idx="48382">
                  <c:v>390730363.22056001</c:v>
                </c:pt>
                <c:pt idx="48383">
                  <c:v>390758022.61676502</c:v>
                </c:pt>
                <c:pt idx="48384">
                  <c:v>390785435.63011605</c:v>
                </c:pt>
                <c:pt idx="48385">
                  <c:v>390812599.93300492</c:v>
                </c:pt>
                <c:pt idx="48386">
                  <c:v>390839513.200611</c:v>
                </c:pt>
                <c:pt idx="48387">
                  <c:v>390866173.11148101</c:v>
                </c:pt>
                <c:pt idx="48388">
                  <c:v>390892577.34811604</c:v>
                </c:pt>
                <c:pt idx="48389">
                  <c:v>390918723.59757102</c:v>
                </c:pt>
                <c:pt idx="48390">
                  <c:v>390944609.55205703</c:v>
                </c:pt>
                <c:pt idx="48391">
                  <c:v>390970232.90956098</c:v>
                </c:pt>
                <c:pt idx="48392">
                  <c:v>390995591.37446809</c:v>
                </c:pt>
                <c:pt idx="48393">
                  <c:v>391020682.65818805</c:v>
                </c:pt>
                <c:pt idx="48394">
                  <c:v>391045504.47980392</c:v>
                </c:pt>
                <c:pt idx="48395">
                  <c:v>391070054.56671202</c:v>
                </c:pt>
                <c:pt idx="48396">
                  <c:v>391094330.65527803</c:v>
                </c:pt>
                <c:pt idx="48397">
                  <c:v>391118330.49150091</c:v>
                </c:pt>
                <c:pt idx="48398">
                  <c:v>391142051.83167994</c:v>
                </c:pt>
                <c:pt idx="48399">
                  <c:v>391165492.44309098</c:v>
                </c:pt>
                <c:pt idx="48400">
                  <c:v>391188650.10466701</c:v>
                </c:pt>
                <c:pt idx="48401">
                  <c:v>391211522.60768402</c:v>
                </c:pt>
                <c:pt idx="48402">
                  <c:v>391234107.75645697</c:v>
                </c:pt>
                <c:pt idx="48403">
                  <c:v>391256403.36903501</c:v>
                </c:pt>
                <c:pt idx="48404">
                  <c:v>391278407.27790499</c:v>
                </c:pt>
                <c:pt idx="48405">
                  <c:v>391300117.33069903</c:v>
                </c:pt>
                <c:pt idx="48406">
                  <c:v>391321531.39090592</c:v>
                </c:pt>
                <c:pt idx="48407">
                  <c:v>391342647.33858305</c:v>
                </c:pt>
                <c:pt idx="48408">
                  <c:v>391363463.07107794</c:v>
                </c:pt>
                <c:pt idx="48409">
                  <c:v>391383976.50374401</c:v>
                </c:pt>
                <c:pt idx="48410">
                  <c:v>391404185.57066792</c:v>
                </c:pt>
                <c:pt idx="48411">
                  <c:v>391424088.22538996</c:v>
                </c:pt>
                <c:pt idx="48412">
                  <c:v>391443682.44163394</c:v>
                </c:pt>
                <c:pt idx="48413">
                  <c:v>391462966.21402705</c:v>
                </c:pt>
                <c:pt idx="48414">
                  <c:v>391481937.558833</c:v>
                </c:pt>
                <c:pt idx="48415">
                  <c:v>391500594.51467496</c:v>
                </c:pt>
                <c:pt idx="48416">
                  <c:v>391518935.14326215</c:v>
                </c:pt>
                <c:pt idx="48417">
                  <c:v>391536957.530114</c:v>
                </c:pt>
                <c:pt idx="48418">
                  <c:v>391554659.78528386</c:v>
                </c:pt>
                <c:pt idx="48419">
                  <c:v>391572040.04407501</c:v>
                </c:pt>
                <c:pt idx="48420">
                  <c:v>391589096.46776497</c:v>
                </c:pt>
                <c:pt idx="48421">
                  <c:v>391605827.24431205</c:v>
                </c:pt>
                <c:pt idx="48422">
                  <c:v>391622230.58907092</c:v>
                </c:pt>
                <c:pt idx="48423">
                  <c:v>391638304.74549401</c:v>
                </c:pt>
                <c:pt idx="48424">
                  <c:v>391654047.98583299</c:v>
                </c:pt>
                <c:pt idx="48425">
                  <c:v>391669458.61183202</c:v>
                </c:pt>
                <c:pt idx="48426">
                  <c:v>391684534.95541698</c:v>
                </c:pt>
                <c:pt idx="48427">
                  <c:v>391699275.37937599</c:v>
                </c:pt>
                <c:pt idx="48428">
                  <c:v>391713678.27803296</c:v>
                </c:pt>
                <c:pt idx="48429">
                  <c:v>391727742.07791102</c:v>
                </c:pt>
                <c:pt idx="48430">
                  <c:v>391741465.23839092</c:v>
                </c:pt>
                <c:pt idx="48431">
                  <c:v>391754846.25235891</c:v>
                </c:pt>
                <c:pt idx="48432">
                  <c:v>391767883.64684302</c:v>
                </c:pt>
                <c:pt idx="48433">
                  <c:v>391780575.98363996</c:v>
                </c:pt>
                <c:pt idx="48434">
                  <c:v>391792921.85993201</c:v>
                </c:pt>
                <c:pt idx="48435">
                  <c:v>391804919.90889102</c:v>
                </c:pt>
                <c:pt idx="48436">
                  <c:v>391816568.80026996</c:v>
                </c:pt>
                <c:pt idx="48437">
                  <c:v>391827867.24098492</c:v>
                </c:pt>
                <c:pt idx="48438">
                  <c:v>391838813.97567797</c:v>
                </c:pt>
                <c:pt idx="48439">
                  <c:v>391849407.78727192</c:v>
                </c:pt>
                <c:pt idx="48440">
                  <c:v>391859647.49750799</c:v>
                </c:pt>
                <c:pt idx="48441">
                  <c:v>391869531.96746802</c:v>
                </c:pt>
                <c:pt idx="48442">
                  <c:v>391879060.09808296</c:v>
                </c:pt>
                <c:pt idx="48443">
                  <c:v>391888230.83062601</c:v>
                </c:pt>
                <c:pt idx="48444">
                  <c:v>391897043.14718711</c:v>
                </c:pt>
                <c:pt idx="48445">
                  <c:v>391905496.07112998</c:v>
                </c:pt>
                <c:pt idx="48446">
                  <c:v>391913588.66753608</c:v>
                </c:pt>
                <c:pt idx="48447">
                  <c:v>391921320.04362607</c:v>
                </c:pt>
                <c:pt idx="48448">
                  <c:v>391928689.34916604</c:v>
                </c:pt>
                <c:pt idx="48449">
                  <c:v>391935695.77685392</c:v>
                </c:pt>
                <c:pt idx="48450">
                  <c:v>391942338.56268793</c:v>
                </c:pt>
                <c:pt idx="48451">
                  <c:v>391948616.98631299</c:v>
                </c:pt>
                <c:pt idx="48452">
                  <c:v>391954530.371351</c:v>
                </c:pt>
                <c:pt idx="48453">
                  <c:v>391960078.085706</c:v>
                </c:pt>
                <c:pt idx="48454">
                  <c:v>391965259.541857</c:v>
                </c:pt>
                <c:pt idx="48455">
                  <c:v>391970074.19712007</c:v>
                </c:pt>
                <c:pt idx="48456">
                  <c:v>391974521.55389798</c:v>
                </c:pt>
                <c:pt idx="48457">
                  <c:v>391978601.15990198</c:v>
                </c:pt>
                <c:pt idx="48458">
                  <c:v>391982312.60835701</c:v>
                </c:pt>
                <c:pt idx="48459">
                  <c:v>391985655.53818202</c:v>
                </c:pt>
                <c:pt idx="48460">
                  <c:v>391988629.63415098</c:v>
                </c:pt>
                <c:pt idx="48461">
                  <c:v>391991234.62703001</c:v>
                </c:pt>
                <c:pt idx="48462">
                  <c:v>391993470.29369003</c:v>
                </c:pt>
                <c:pt idx="48463">
                  <c:v>391995336.45720202</c:v>
                </c:pt>
                <c:pt idx="48464">
                  <c:v>391996832.98690885</c:v>
                </c:pt>
                <c:pt idx="48465">
                  <c:v>391997959.79846799</c:v>
                </c:pt>
                <c:pt idx="48466">
                  <c:v>391998716.85388309</c:v>
                </c:pt>
                <c:pt idx="48467">
                  <c:v>391999104.16150206</c:v>
                </c:pt>
                <c:pt idx="48468">
                  <c:v>391999121.77599895</c:v>
                </c:pt>
                <c:pt idx="48469">
                  <c:v>391998769.79833096</c:v>
                </c:pt>
                <c:pt idx="48470">
                  <c:v>391998048.37567592</c:v>
                </c:pt>
                <c:pt idx="48471">
                  <c:v>391996957.70133996</c:v>
                </c:pt>
                <c:pt idx="48472">
                  <c:v>391995498.01465201</c:v>
                </c:pt>
                <c:pt idx="48473">
                  <c:v>391993669.60083205</c:v>
                </c:pt>
                <c:pt idx="48474">
                  <c:v>391991472.79083395</c:v>
                </c:pt>
                <c:pt idx="48475">
                  <c:v>391988907.96117193</c:v>
                </c:pt>
                <c:pt idx="48476">
                  <c:v>391985975.53372401</c:v>
                </c:pt>
                <c:pt idx="48477">
                  <c:v>391982675.97551101</c:v>
                </c:pt>
                <c:pt idx="48478">
                  <c:v>391979009.79845601</c:v>
                </c:pt>
                <c:pt idx="48479">
                  <c:v>391974977.55912703</c:v>
                </c:pt>
                <c:pt idx="48480">
                  <c:v>391970579.85845208</c:v>
                </c:pt>
                <c:pt idx="48481">
                  <c:v>391965817.34141701</c:v>
                </c:pt>
                <c:pt idx="48482">
                  <c:v>391960690.69674695</c:v>
                </c:pt>
                <c:pt idx="48483">
                  <c:v>391955200.65655798</c:v>
                </c:pt>
                <c:pt idx="48484">
                  <c:v>391949347.99600393</c:v>
                </c:pt>
                <c:pt idx="48485">
                  <c:v>391943133.53289199</c:v>
                </c:pt>
                <c:pt idx="48486">
                  <c:v>391936558.12728298</c:v>
                </c:pt>
                <c:pt idx="48487">
                  <c:v>391929622.68107992</c:v>
                </c:pt>
                <c:pt idx="48488">
                  <c:v>391922328.13758898</c:v>
                </c:pt>
                <c:pt idx="48489">
                  <c:v>391914675.48106903</c:v>
                </c:pt>
                <c:pt idx="48490">
                  <c:v>391906665.73626786</c:v>
                </c:pt>
                <c:pt idx="48491">
                  <c:v>391898299.96792996</c:v>
                </c:pt>
                <c:pt idx="48492">
                  <c:v>391889579.28030503</c:v>
                </c:pt>
                <c:pt idx="48493">
                  <c:v>391880504.81662399</c:v>
                </c:pt>
                <c:pt idx="48494">
                  <c:v>391871077.758578</c:v>
                </c:pt>
                <c:pt idx="48495">
                  <c:v>391861299.325764</c:v>
                </c:pt>
                <c:pt idx="48496">
                  <c:v>391851170.77513796</c:v>
                </c:pt>
                <c:pt idx="48497">
                  <c:v>391840693.40043092</c:v>
                </c:pt>
                <c:pt idx="48498">
                  <c:v>391829868.53157896</c:v>
                </c:pt>
                <c:pt idx="48499">
                  <c:v>391818697.53411502</c:v>
                </c:pt>
                <c:pt idx="48500">
                  <c:v>391807181.80857098</c:v>
                </c:pt>
                <c:pt idx="48501">
                  <c:v>391795322.78985298</c:v>
                </c:pt>
                <c:pt idx="48502">
                  <c:v>391783121.94661599</c:v>
                </c:pt>
                <c:pt idx="48503">
                  <c:v>391770580.78062892</c:v>
                </c:pt>
                <c:pt idx="48504">
                  <c:v>391757700.82611901</c:v>
                </c:pt>
                <c:pt idx="48505">
                  <c:v>391744483.64912415</c:v>
                </c:pt>
                <c:pt idx="48506">
                  <c:v>391730930.84682208</c:v>
                </c:pt>
                <c:pt idx="48507">
                  <c:v>391717044.04686606</c:v>
                </c:pt>
                <c:pt idx="48508">
                  <c:v>391702824.90670103</c:v>
                </c:pt>
                <c:pt idx="48509">
                  <c:v>391688275.11288202</c:v>
                </c:pt>
                <c:pt idx="48510">
                  <c:v>391673396.380382</c:v>
                </c:pt>
                <c:pt idx="48511">
                  <c:v>391658190.45189792</c:v>
                </c:pt>
                <c:pt idx="48512">
                  <c:v>391642659.09715301</c:v>
                </c:pt>
                <c:pt idx="48513">
                  <c:v>391626804.11218899</c:v>
                </c:pt>
                <c:pt idx="48514">
                  <c:v>391610627.31865901</c:v>
                </c:pt>
                <c:pt idx="48515">
                  <c:v>391594130.56312406</c:v>
                </c:pt>
                <c:pt idx="48516">
                  <c:v>391577315.71633095</c:v>
                </c:pt>
                <c:pt idx="48517">
                  <c:v>391560184.67250401</c:v>
                </c:pt>
                <c:pt idx="48518">
                  <c:v>391542739.34863102</c:v>
                </c:pt>
                <c:pt idx="48519">
                  <c:v>391524981.68374002</c:v>
                </c:pt>
                <c:pt idx="48520">
                  <c:v>391506913.63819098</c:v>
                </c:pt>
                <c:pt idx="48521">
                  <c:v>391488537.19295299</c:v>
                </c:pt>
                <c:pt idx="48522">
                  <c:v>391469854.34889311</c:v>
                </c:pt>
                <c:pt idx="48523">
                  <c:v>391450867.12606001</c:v>
                </c:pt>
                <c:pt idx="48524">
                  <c:v>391431577.56296992</c:v>
                </c:pt>
                <c:pt idx="48525">
                  <c:v>391411987.71590096</c:v>
                </c:pt>
                <c:pt idx="48526">
                  <c:v>391392099.65818107</c:v>
                </c:pt>
                <c:pt idx="48527">
                  <c:v>391371915.47948396</c:v>
                </c:pt>
                <c:pt idx="48528">
                  <c:v>391351437.28513092</c:v>
                </c:pt>
                <c:pt idx="48529">
                  <c:v>391330667.19538796</c:v>
                </c:pt>
                <c:pt idx="48530">
                  <c:v>391309607.344778</c:v>
                </c:pt>
                <c:pt idx="48531">
                  <c:v>391288259.88138795</c:v>
                </c:pt>
                <c:pt idx="48532">
                  <c:v>391266626.96618795</c:v>
                </c:pt>
                <c:pt idx="48533">
                  <c:v>391244710.77235395</c:v>
                </c:pt>
                <c:pt idx="48534">
                  <c:v>391222513.48459101</c:v>
                </c:pt>
                <c:pt idx="48535">
                  <c:v>391200037.29847199</c:v>
                </c:pt>
                <c:pt idx="48536">
                  <c:v>391177284.41977394</c:v>
                </c:pt>
                <c:pt idx="48537">
                  <c:v>391154257.06382906</c:v>
                </c:pt>
                <c:pt idx="48538">
                  <c:v>391130957.45487005</c:v>
                </c:pt>
                <c:pt idx="48539">
                  <c:v>391107387.82540202</c:v>
                </c:pt>
                <c:pt idx="48540">
                  <c:v>391083550.41556197</c:v>
                </c:pt>
                <c:pt idx="48541">
                  <c:v>391059447.47250003</c:v>
                </c:pt>
                <c:pt idx="48542">
                  <c:v>391035081.24975997</c:v>
                </c:pt>
                <c:pt idx="48543">
                  <c:v>391010454.00667596</c:v>
                </c:pt>
                <c:pt idx="48544">
                  <c:v>390985568.00776905</c:v>
                </c:pt>
                <c:pt idx="48545">
                  <c:v>390960425.52215999</c:v>
                </c:pt>
                <c:pt idx="48546">
                  <c:v>390935028.82298386</c:v>
                </c:pt>
                <c:pt idx="48547">
                  <c:v>390909380.18682098</c:v>
                </c:pt>
                <c:pt idx="48548">
                  <c:v>390883481.89313</c:v>
                </c:pt>
                <c:pt idx="48549">
                  <c:v>390857336.22369796</c:v>
                </c:pt>
                <c:pt idx="48550">
                  <c:v>390830945.46208894</c:v>
                </c:pt>
                <c:pt idx="48551">
                  <c:v>390804311.89311397</c:v>
                </c:pt>
                <c:pt idx="48552">
                  <c:v>390777437.80230403</c:v>
                </c:pt>
                <c:pt idx="48553">
                  <c:v>390750325.47539192</c:v>
                </c:pt>
                <c:pt idx="48554">
                  <c:v>390722977.19780809</c:v>
                </c:pt>
                <c:pt idx="48555">
                  <c:v>390695395.25418401</c:v>
                </c:pt>
                <c:pt idx="48556">
                  <c:v>390667581.92786402</c:v>
                </c:pt>
                <c:pt idx="48557">
                  <c:v>390639539.50043303</c:v>
                </c:pt>
                <c:pt idx="48558">
                  <c:v>390611270.25124496</c:v>
                </c:pt>
                <c:pt idx="48559">
                  <c:v>390582776.4569729</c:v>
                </c:pt>
                <c:pt idx="48560">
                  <c:v>390554060.39115602</c:v>
                </c:pt>
                <c:pt idx="48561">
                  <c:v>390525124.32377005</c:v>
                </c:pt>
                <c:pt idx="48562">
                  <c:v>390495970.52079695</c:v>
                </c:pt>
                <c:pt idx="48563">
                  <c:v>390466601.24381405</c:v>
                </c:pt>
                <c:pt idx="48564">
                  <c:v>390437018.74958205</c:v>
                </c:pt>
                <c:pt idx="48565">
                  <c:v>390407225.28965592</c:v>
                </c:pt>
                <c:pt idx="48566">
                  <c:v>390377223.10999799</c:v>
                </c:pt>
                <c:pt idx="48567">
                  <c:v>390347014.45060092</c:v>
                </c:pt>
                <c:pt idx="48568">
                  <c:v>390316601.54512304</c:v>
                </c:pt>
                <c:pt idx="48569">
                  <c:v>390285986.62053698</c:v>
                </c:pt>
                <c:pt idx="48570">
                  <c:v>390255171.89677894</c:v>
                </c:pt>
                <c:pt idx="48571">
                  <c:v>390224159.58641696</c:v>
                </c:pt>
                <c:pt idx="48572">
                  <c:v>390192951.894324</c:v>
                </c:pt>
                <c:pt idx="48573">
                  <c:v>390161551.01736206</c:v>
                </c:pt>
                <c:pt idx="48574">
                  <c:v>390129959.144077</c:v>
                </c:pt>
                <c:pt idx="48575">
                  <c:v>390098178.45440102</c:v>
                </c:pt>
                <c:pt idx="48576">
                  <c:v>390066211.11936402</c:v>
                </c:pt>
                <c:pt idx="48577">
                  <c:v>390034059.30081898</c:v>
                </c:pt>
                <c:pt idx="48578">
                  <c:v>390001725.15117002</c:v>
                </c:pt>
                <c:pt idx="48579">
                  <c:v>389969210.81311798</c:v>
                </c:pt>
                <c:pt idx="48580">
                  <c:v>389936518.419402</c:v>
                </c:pt>
                <c:pt idx="48581">
                  <c:v>389903650.09256601</c:v>
                </c:pt>
                <c:pt idx="48582">
                  <c:v>389870607.94472098</c:v>
                </c:pt>
                <c:pt idx="48583">
                  <c:v>389837394.07732505</c:v>
                </c:pt>
                <c:pt idx="48584">
                  <c:v>389804010.58096403</c:v>
                </c:pt>
                <c:pt idx="48585">
                  <c:v>389770459.53514695</c:v>
                </c:pt>
                <c:pt idx="48586">
                  <c:v>389736743.00810897</c:v>
                </c:pt>
                <c:pt idx="48587">
                  <c:v>389702863.05661792</c:v>
                </c:pt>
                <c:pt idx="48588">
                  <c:v>389668821.72579491</c:v>
                </c:pt>
                <c:pt idx="48589">
                  <c:v>389634621.04894</c:v>
                </c:pt>
                <c:pt idx="48590">
                  <c:v>389600263.04736215</c:v>
                </c:pt>
                <c:pt idx="48591">
                  <c:v>389565749.73022592</c:v>
                </c:pt>
                <c:pt idx="48592">
                  <c:v>389531083.09439695</c:v>
                </c:pt>
                <c:pt idx="48593">
                  <c:v>389496265.1243</c:v>
                </c:pt>
                <c:pt idx="48594">
                  <c:v>389461297.79178292</c:v>
                </c:pt>
                <c:pt idx="48595">
                  <c:v>389426183.05598295</c:v>
                </c:pt>
                <c:pt idx="48596">
                  <c:v>389390922.86321205</c:v>
                </c:pt>
                <c:pt idx="48597">
                  <c:v>389355519.14683598</c:v>
                </c:pt>
                <c:pt idx="48598">
                  <c:v>389319973.82716805</c:v>
                </c:pt>
                <c:pt idx="48599">
                  <c:v>389284288.81136602</c:v>
                </c:pt>
                <c:pt idx="48600">
                  <c:v>389248465.99333793</c:v>
                </c:pt>
                <c:pt idx="48601">
                  <c:v>389212507.25365102</c:v>
                </c:pt>
                <c:pt idx="48602">
                  <c:v>389176414.45945305</c:v>
                </c:pt>
                <c:pt idx="48603">
                  <c:v>389140189.46438903</c:v>
                </c:pt>
                <c:pt idx="48604">
                  <c:v>389103834.10853606</c:v>
                </c:pt>
                <c:pt idx="48605">
                  <c:v>389067350.21833199</c:v>
                </c:pt>
                <c:pt idx="48606">
                  <c:v>389030739.60652506</c:v>
                </c:pt>
                <c:pt idx="48607">
                  <c:v>388994004.07210892</c:v>
                </c:pt>
                <c:pt idx="48608">
                  <c:v>388957145.40028292</c:v>
                </c:pt>
                <c:pt idx="48609">
                  <c:v>388920165.36240101</c:v>
                </c:pt>
                <c:pt idx="48610">
                  <c:v>388883065.71594203</c:v>
                </c:pt>
                <c:pt idx="48611">
                  <c:v>388845848.204467</c:v>
                </c:pt>
                <c:pt idx="48612">
                  <c:v>388808514.55759805</c:v>
                </c:pt>
                <c:pt idx="48613">
                  <c:v>388771066.49098986</c:v>
                </c:pt>
                <c:pt idx="48614">
                  <c:v>388733505.70631403</c:v>
                </c:pt>
                <c:pt idx="48615">
                  <c:v>388695833.89123785</c:v>
                </c:pt>
                <c:pt idx="48616">
                  <c:v>388658052.71942502</c:v>
                </c:pt>
                <c:pt idx="48617">
                  <c:v>388620163.85051703</c:v>
                </c:pt>
                <c:pt idx="48618">
                  <c:v>388582168.93013793</c:v>
                </c:pt>
                <c:pt idx="48619">
                  <c:v>388544069.58989698</c:v>
                </c:pt>
                <c:pt idx="48620">
                  <c:v>388505867.44739097</c:v>
                </c:pt>
                <c:pt idx="48621">
                  <c:v>388467564.10621202</c:v>
                </c:pt>
                <c:pt idx="48622">
                  <c:v>388429161.15596801</c:v>
                </c:pt>
                <c:pt idx="48623">
                  <c:v>388390660.17229199</c:v>
                </c:pt>
                <c:pt idx="48624">
                  <c:v>388352062.716865</c:v>
                </c:pt>
                <c:pt idx="48625">
                  <c:v>388313370.33743799</c:v>
                </c:pt>
                <c:pt idx="48626">
                  <c:v>388274584.56786007</c:v>
                </c:pt>
                <c:pt idx="48627">
                  <c:v>388235706.92810792</c:v>
                </c:pt>
                <c:pt idx="48628">
                  <c:v>388196738.92431599</c:v>
                </c:pt>
                <c:pt idx="48629">
                  <c:v>388157682.04881406</c:v>
                </c:pt>
                <c:pt idx="48630">
                  <c:v>388118537.780164</c:v>
                </c:pt>
                <c:pt idx="48631">
                  <c:v>388079307.58320099</c:v>
                </c:pt>
                <c:pt idx="48632">
                  <c:v>388039992.90907896</c:v>
                </c:pt>
                <c:pt idx="48633">
                  <c:v>388000595.19531202</c:v>
                </c:pt>
                <c:pt idx="48634">
                  <c:v>387961115.86582702</c:v>
                </c:pt>
                <c:pt idx="48635">
                  <c:v>387921556.331011</c:v>
                </c:pt>
                <c:pt idx="48636">
                  <c:v>387881917.98776501</c:v>
                </c:pt>
                <c:pt idx="48637">
                  <c:v>387842202.21956205</c:v>
                </c:pt>
                <c:pt idx="48638">
                  <c:v>387802410.39649796</c:v>
                </c:pt>
                <c:pt idx="48639">
                  <c:v>387762543.87535602</c:v>
                </c:pt>
                <c:pt idx="48640">
                  <c:v>387722603.99966192</c:v>
                </c:pt>
                <c:pt idx="48641">
                  <c:v>387682592.09975392</c:v>
                </c:pt>
                <c:pt idx="48642">
                  <c:v>387642509.49283886</c:v>
                </c:pt>
                <c:pt idx="48643">
                  <c:v>387602357.48306602</c:v>
                </c:pt>
                <c:pt idx="48644">
                  <c:v>387562137.36158705</c:v>
                </c:pt>
                <c:pt idx="48645">
                  <c:v>387521850.40663093</c:v>
                </c:pt>
                <c:pt idx="48646">
                  <c:v>387481497.88357109</c:v>
                </c:pt>
                <c:pt idx="48647">
                  <c:v>387441081.04499799</c:v>
                </c:pt>
                <c:pt idx="48648">
                  <c:v>387400601.13079298</c:v>
                </c:pt>
                <c:pt idx="48649">
                  <c:v>387360059.36820197</c:v>
                </c:pt>
                <c:pt idx="48650">
                  <c:v>387319456.97191095</c:v>
                </c:pt>
                <c:pt idx="48651">
                  <c:v>387278795.14412111</c:v>
                </c:pt>
                <c:pt idx="48652">
                  <c:v>387238075.07462996</c:v>
                </c:pt>
                <c:pt idx="48653">
                  <c:v>387197297.94090492</c:v>
                </c:pt>
                <c:pt idx="48654">
                  <c:v>387156464.90816897</c:v>
                </c:pt>
                <c:pt idx="48655">
                  <c:v>387115577.12947392</c:v>
                </c:pt>
                <c:pt idx="48656">
                  <c:v>387074635.74578899</c:v>
                </c:pt>
                <c:pt idx="48657">
                  <c:v>387033641.88607591</c:v>
                </c:pt>
                <c:pt idx="48658">
                  <c:v>386992596.66737598</c:v>
                </c:pt>
                <c:pt idx="48659">
                  <c:v>386951501.194893</c:v>
                </c:pt>
                <c:pt idx="48660">
                  <c:v>386910356.56207192</c:v>
                </c:pt>
                <c:pt idx="48661">
                  <c:v>386869163.850694</c:v>
                </c:pt>
                <c:pt idx="48662">
                  <c:v>386827924.13094896</c:v>
                </c:pt>
                <c:pt idx="48663">
                  <c:v>386786638.46153003</c:v>
                </c:pt>
                <c:pt idx="48664">
                  <c:v>386745307.88971698</c:v>
                </c:pt>
                <c:pt idx="48665">
                  <c:v>386703933.45145899</c:v>
                </c:pt>
                <c:pt idx="48666">
                  <c:v>386662516.17146701</c:v>
                </c:pt>
                <c:pt idx="48667">
                  <c:v>386621057.06329501</c:v>
                </c:pt>
                <c:pt idx="48668">
                  <c:v>386579557.12943202</c:v>
                </c:pt>
                <c:pt idx="48669">
                  <c:v>386538017.36138499</c:v>
                </c:pt>
                <c:pt idx="48670">
                  <c:v>386496438.73977196</c:v>
                </c:pt>
                <c:pt idx="48671">
                  <c:v>386454822.234402</c:v>
                </c:pt>
                <c:pt idx="48672">
                  <c:v>386413168.80437201</c:v>
                </c:pt>
                <c:pt idx="48673">
                  <c:v>386371479.39814705</c:v>
                </c:pt>
                <c:pt idx="48674">
                  <c:v>386329754.95365298</c:v>
                </c:pt>
                <c:pt idx="48675">
                  <c:v>386287996.39836198</c:v>
                </c:pt>
                <c:pt idx="48676">
                  <c:v>386246204.64938205</c:v>
                </c:pt>
                <c:pt idx="48677">
                  <c:v>386204380.61354506</c:v>
                </c:pt>
                <c:pt idx="48678">
                  <c:v>386162525.18749398</c:v>
                </c:pt>
                <c:pt idx="48679">
                  <c:v>386120639.25777</c:v>
                </c:pt>
                <c:pt idx="48680">
                  <c:v>386078723.70090294</c:v>
                </c:pt>
                <c:pt idx="48681">
                  <c:v>386036779.38349605</c:v>
                </c:pt>
                <c:pt idx="48682">
                  <c:v>385994807.16231501</c:v>
                </c:pt>
                <c:pt idx="48683">
                  <c:v>385952807.88437599</c:v>
                </c:pt>
                <c:pt idx="48684">
                  <c:v>385910782.38703102</c:v>
                </c:pt>
                <c:pt idx="48685">
                  <c:v>385868731.49805492</c:v>
                </c:pt>
                <c:pt idx="48686">
                  <c:v>385826656.03573394</c:v>
                </c:pt>
                <c:pt idx="48687">
                  <c:v>385784556.80895001</c:v>
                </c:pt>
                <c:pt idx="48688">
                  <c:v>385742434.61726898</c:v>
                </c:pt>
                <c:pt idx="48689">
                  <c:v>385700290.25102502</c:v>
                </c:pt>
                <c:pt idx="48690">
                  <c:v>385658124.49140692</c:v>
                </c:pt>
                <c:pt idx="48691">
                  <c:v>385615938.11054105</c:v>
                </c:pt>
                <c:pt idx="48692">
                  <c:v>385573731.87158</c:v>
                </c:pt>
                <c:pt idx="48693">
                  <c:v>385531506.52878499</c:v>
                </c:pt>
                <c:pt idx="48694">
                  <c:v>385489262.82761002</c:v>
                </c:pt>
                <c:pt idx="48695">
                  <c:v>385447001.50478601</c:v>
                </c:pt>
                <c:pt idx="48696">
                  <c:v>385404723.28840399</c:v>
                </c:pt>
                <c:pt idx="48697">
                  <c:v>385362428.89799899</c:v>
                </c:pt>
                <c:pt idx="48698">
                  <c:v>385320119.044631</c:v>
                </c:pt>
                <c:pt idx="48699">
                  <c:v>385277794.43096691</c:v>
                </c:pt>
                <c:pt idx="48700">
                  <c:v>385235455.75136602</c:v>
                </c:pt>
                <c:pt idx="48701">
                  <c:v>385193103.69195491</c:v>
                </c:pt>
                <c:pt idx="48702">
                  <c:v>385150738.93071592</c:v>
                </c:pt>
                <c:pt idx="48703">
                  <c:v>385108362.13756007</c:v>
                </c:pt>
                <c:pt idx="48704">
                  <c:v>385065973.97441202</c:v>
                </c:pt>
                <c:pt idx="48705">
                  <c:v>385023575.09528595</c:v>
                </c:pt>
                <c:pt idx="48706">
                  <c:v>384981166.14636606</c:v>
                </c:pt>
                <c:pt idx="48707">
                  <c:v>384938747.76608694</c:v>
                </c:pt>
                <c:pt idx="48708">
                  <c:v>384896320.58520794</c:v>
                </c:pt>
                <c:pt idx="48709">
                  <c:v>384853885.22689199</c:v>
                </c:pt>
                <c:pt idx="48710">
                  <c:v>384811442.30678201</c:v>
                </c:pt>
                <c:pt idx="48711">
                  <c:v>384768992.43307692</c:v>
                </c:pt>
                <c:pt idx="48712">
                  <c:v>384726536.20660996</c:v>
                </c:pt>
                <c:pt idx="48713">
                  <c:v>384684074.22092003</c:v>
                </c:pt>
                <c:pt idx="48714">
                  <c:v>384641607.06232899</c:v>
                </c:pt>
                <c:pt idx="48715">
                  <c:v>384599135.31001598</c:v>
                </c:pt>
                <c:pt idx="48716">
                  <c:v>384556659.53608793</c:v>
                </c:pt>
                <c:pt idx="48717">
                  <c:v>384514180.30565602</c:v>
                </c:pt>
                <c:pt idx="48718">
                  <c:v>384471698.17690796</c:v>
                </c:pt>
                <c:pt idx="48719">
                  <c:v>384429213.70117599</c:v>
                </c:pt>
                <c:pt idx="48720">
                  <c:v>384386727.423015</c:v>
                </c:pt>
                <c:pt idx="48721">
                  <c:v>384344239.880265</c:v>
                </c:pt>
                <c:pt idx="48722">
                  <c:v>384301751.60412908</c:v>
                </c:pt>
                <c:pt idx="48723">
                  <c:v>384259263.11923891</c:v>
                </c:pt>
                <c:pt idx="48724">
                  <c:v>384216774.94372398</c:v>
                </c:pt>
                <c:pt idx="48725">
                  <c:v>384174287.58928299</c:v>
                </c:pt>
                <c:pt idx="48726">
                  <c:v>384131801.56124592</c:v>
                </c:pt>
                <c:pt idx="48727">
                  <c:v>384089317.35865009</c:v>
                </c:pt>
                <c:pt idx="48728">
                  <c:v>384046835.47429794</c:v>
                </c:pt>
                <c:pt idx="48729">
                  <c:v>384004356.394831</c:v>
                </c:pt>
                <c:pt idx="48730">
                  <c:v>383961880.60079002</c:v>
                </c:pt>
                <c:pt idx="48731">
                  <c:v>383919408.56668192</c:v>
                </c:pt>
                <c:pt idx="48732">
                  <c:v>383876940.76104695</c:v>
                </c:pt>
                <c:pt idx="48733">
                  <c:v>383834477.64651805</c:v>
                </c:pt>
                <c:pt idx="48734">
                  <c:v>383792019.67988801</c:v>
                </c:pt>
                <c:pt idx="48735">
                  <c:v>383749567.31217092</c:v>
                </c:pt>
                <c:pt idx="48736">
                  <c:v>383707120.98866391</c:v>
                </c:pt>
                <c:pt idx="48737">
                  <c:v>383664681.14901006</c:v>
                </c:pt>
                <c:pt idx="48738">
                  <c:v>383622248.22725803</c:v>
                </c:pt>
                <c:pt idx="48739">
                  <c:v>383579822.65192598</c:v>
                </c:pt>
                <c:pt idx="48740">
                  <c:v>383537404.84605598</c:v>
                </c:pt>
                <c:pt idx="48741">
                  <c:v>383494995.22728091</c:v>
                </c:pt>
                <c:pt idx="48742">
                  <c:v>383452594.20787501</c:v>
                </c:pt>
                <c:pt idx="48743">
                  <c:v>383410202.19481897</c:v>
                </c:pt>
                <c:pt idx="48744">
                  <c:v>383367819.58985698</c:v>
                </c:pt>
                <c:pt idx="48745">
                  <c:v>383325446.78954792</c:v>
                </c:pt>
                <c:pt idx="48746">
                  <c:v>383283084.18533099</c:v>
                </c:pt>
                <c:pt idx="48747">
                  <c:v>383240732.16357607</c:v>
                </c:pt>
                <c:pt idx="48748">
                  <c:v>383198391.10563892</c:v>
                </c:pt>
                <c:pt idx="48749">
                  <c:v>383156061.38792098</c:v>
                </c:pt>
                <c:pt idx="48750">
                  <c:v>383113743.38191992</c:v>
                </c:pt>
                <c:pt idx="48751">
                  <c:v>383071437.45428503</c:v>
                </c:pt>
                <c:pt idx="48752">
                  <c:v>383029143.96686995</c:v>
                </c:pt>
                <c:pt idx="48753">
                  <c:v>382986863.27678794</c:v>
                </c:pt>
                <c:pt idx="48754">
                  <c:v>382944595.73646092</c:v>
                </c:pt>
                <c:pt idx="48755">
                  <c:v>382902341.69367599</c:v>
                </c:pt>
                <c:pt idx="48756">
                  <c:v>382860101.4916299</c:v>
                </c:pt>
                <c:pt idx="48757">
                  <c:v>382817875.46898794</c:v>
                </c:pt>
                <c:pt idx="48758">
                  <c:v>382775663.95992899</c:v>
                </c:pt>
                <c:pt idx="48759">
                  <c:v>382733467.29419696</c:v>
                </c:pt>
                <c:pt idx="48760">
                  <c:v>382691285.797149</c:v>
                </c:pt>
                <c:pt idx="48761">
                  <c:v>382649119.78980899</c:v>
                </c:pt>
                <c:pt idx="48762">
                  <c:v>382606969.58890891</c:v>
                </c:pt>
                <c:pt idx="48763">
                  <c:v>382564835.50694096</c:v>
                </c:pt>
                <c:pt idx="48764">
                  <c:v>382522717.85220599</c:v>
                </c:pt>
                <c:pt idx="48765">
                  <c:v>382480616.92885703</c:v>
                </c:pt>
                <c:pt idx="48766">
                  <c:v>382438533.03694797</c:v>
                </c:pt>
                <c:pt idx="48767">
                  <c:v>382396466.47247785</c:v>
                </c:pt>
                <c:pt idx="48768">
                  <c:v>382354417.52744001</c:v>
                </c:pt>
                <c:pt idx="48769">
                  <c:v>382312386.48986</c:v>
                </c:pt>
                <c:pt idx="48770">
                  <c:v>382270373.64384806</c:v>
                </c:pt>
                <c:pt idx="48771">
                  <c:v>382228379.26963896</c:v>
                </c:pt>
                <c:pt idx="48772">
                  <c:v>382186403.64363497</c:v>
                </c:pt>
                <c:pt idx="48773">
                  <c:v>382144447.03845</c:v>
                </c:pt>
                <c:pt idx="48774">
                  <c:v>382102509.72295493</c:v>
                </c:pt>
                <c:pt idx="48775">
                  <c:v>382060591.96231395</c:v>
                </c:pt>
                <c:pt idx="48776">
                  <c:v>382018694.01803303</c:v>
                </c:pt>
                <c:pt idx="48777">
                  <c:v>381976816.14799505</c:v>
                </c:pt>
                <c:pt idx="48778">
                  <c:v>381934958.60650498</c:v>
                </c:pt>
                <c:pt idx="48779">
                  <c:v>381893121.64432907</c:v>
                </c:pt>
                <c:pt idx="48780">
                  <c:v>381851305.508735</c:v>
                </c:pt>
                <c:pt idx="48781">
                  <c:v>381809510.44352907</c:v>
                </c:pt>
                <c:pt idx="48782">
                  <c:v>381767736.68909901</c:v>
                </c:pt>
                <c:pt idx="48783">
                  <c:v>381725984.48245096</c:v>
                </c:pt>
                <c:pt idx="48784">
                  <c:v>381684254.057248</c:v>
                </c:pt>
                <c:pt idx="48785">
                  <c:v>381642545.64384806</c:v>
                </c:pt>
                <c:pt idx="48786">
                  <c:v>381600859.46934092</c:v>
                </c:pt>
                <c:pt idx="48787">
                  <c:v>381559195.75758505</c:v>
                </c:pt>
                <c:pt idx="48788">
                  <c:v>381517554.72924691</c:v>
                </c:pt>
                <c:pt idx="48789">
                  <c:v>381475936.601834</c:v>
                </c:pt>
                <c:pt idx="48790">
                  <c:v>381434341.58973199</c:v>
                </c:pt>
                <c:pt idx="48791">
                  <c:v>381392769.90423995</c:v>
                </c:pt>
                <c:pt idx="48792">
                  <c:v>381351221.75360698</c:v>
                </c:pt>
                <c:pt idx="48793">
                  <c:v>381309697.34306306</c:v>
                </c:pt>
                <c:pt idx="48794">
                  <c:v>381268196.87486005</c:v>
                </c:pt>
                <c:pt idx="48795">
                  <c:v>381226720.548298</c:v>
                </c:pt>
                <c:pt idx="48796">
                  <c:v>381185268.55976409</c:v>
                </c:pt>
                <c:pt idx="48797">
                  <c:v>381143841.102763</c:v>
                </c:pt>
                <c:pt idx="48798">
                  <c:v>381102438.36795205</c:v>
                </c:pt>
                <c:pt idx="48799">
                  <c:v>381061060.54317105</c:v>
                </c:pt>
                <c:pt idx="48800">
                  <c:v>381019707.81347901</c:v>
                </c:pt>
                <c:pt idx="48801">
                  <c:v>380978380.36117792</c:v>
                </c:pt>
                <c:pt idx="48802">
                  <c:v>380937078.36585301</c:v>
                </c:pt>
                <c:pt idx="48803">
                  <c:v>380895802.004399</c:v>
                </c:pt>
                <c:pt idx="48804">
                  <c:v>380854551.45104992</c:v>
                </c:pt>
                <c:pt idx="48805">
                  <c:v>380813326.87741303</c:v>
                </c:pt>
                <c:pt idx="48806">
                  <c:v>380772128.45249599</c:v>
                </c:pt>
                <c:pt idx="48807">
                  <c:v>380730956.34273791</c:v>
                </c:pt>
                <c:pt idx="48808">
                  <c:v>380689810.71203995</c:v>
                </c:pt>
                <c:pt idx="48809">
                  <c:v>380648691.72178996</c:v>
                </c:pt>
                <c:pt idx="48810">
                  <c:v>380607599.53089792</c:v>
                </c:pt>
                <c:pt idx="48811">
                  <c:v>380566534.295816</c:v>
                </c:pt>
                <c:pt idx="48812">
                  <c:v>380525496.17057598</c:v>
                </c:pt>
                <c:pt idx="48813">
                  <c:v>380484485.30680799</c:v>
                </c:pt>
                <c:pt idx="48814">
                  <c:v>380443501.85377502</c:v>
                </c:pt>
                <c:pt idx="48815">
                  <c:v>380402545.95839697</c:v>
                </c:pt>
                <c:pt idx="48816">
                  <c:v>380361617.76527786</c:v>
                </c:pt>
                <c:pt idx="48817">
                  <c:v>380320717.41672999</c:v>
                </c:pt>
                <c:pt idx="48818">
                  <c:v>380279845.05280501</c:v>
                </c:pt>
                <c:pt idx="48819">
                  <c:v>380239000.81131792</c:v>
                </c:pt>
                <c:pt idx="48820">
                  <c:v>380198184.82787102</c:v>
                </c:pt>
                <c:pt idx="48821">
                  <c:v>380157397.23587996</c:v>
                </c:pt>
                <c:pt idx="48822">
                  <c:v>380116638.16660005</c:v>
                </c:pt>
                <c:pt idx="48823">
                  <c:v>380075907.74915105</c:v>
                </c:pt>
                <c:pt idx="48824">
                  <c:v>380035206.11053902</c:v>
                </c:pt>
                <c:pt idx="48825">
                  <c:v>379994533.37568599</c:v>
                </c:pt>
                <c:pt idx="48826">
                  <c:v>379953889.66744703</c:v>
                </c:pt>
                <c:pt idx="48827">
                  <c:v>379913275.10663903</c:v>
                </c:pt>
                <c:pt idx="48828">
                  <c:v>379872689.81206298</c:v>
                </c:pt>
                <c:pt idx="48829">
                  <c:v>379832133.90052605</c:v>
                </c:pt>
                <c:pt idx="48830">
                  <c:v>379791607.48686492</c:v>
                </c:pt>
                <c:pt idx="48831">
                  <c:v>379751110.68396997</c:v>
                </c:pt>
                <c:pt idx="48832">
                  <c:v>379710643.60280502</c:v>
                </c:pt>
                <c:pt idx="48833">
                  <c:v>379670206.352431</c:v>
                </c:pt>
                <c:pt idx="48834">
                  <c:v>379629799.04002905</c:v>
                </c:pt>
                <c:pt idx="48835">
                  <c:v>379589421.77091897</c:v>
                </c:pt>
                <c:pt idx="48836">
                  <c:v>379549074.64858407</c:v>
                </c:pt>
                <c:pt idx="48837">
                  <c:v>379508757.77468896</c:v>
                </c:pt>
                <c:pt idx="48838">
                  <c:v>379468471.24910301</c:v>
                </c:pt>
                <c:pt idx="48839">
                  <c:v>379428215.16992205</c:v>
                </c:pt>
                <c:pt idx="48840">
                  <c:v>379387989.63348401</c:v>
                </c:pt>
                <c:pt idx="48841">
                  <c:v>379347794.73439395</c:v>
                </c:pt>
                <c:pt idx="48842">
                  <c:v>379307630.56554198</c:v>
                </c:pt>
                <c:pt idx="48843">
                  <c:v>379267497.21812302</c:v>
                </c:pt>
                <c:pt idx="48844">
                  <c:v>379227394.78165495</c:v>
                </c:pt>
                <c:pt idx="48845">
                  <c:v>379187323.34400398</c:v>
                </c:pt>
                <c:pt idx="48846">
                  <c:v>379147282.99139386</c:v>
                </c:pt>
                <c:pt idx="48847">
                  <c:v>379107273.80843401</c:v>
                </c:pt>
                <c:pt idx="48848">
                  <c:v>379067295.87813205</c:v>
                </c:pt>
                <c:pt idx="48849">
                  <c:v>379027349.28191793</c:v>
                </c:pt>
                <c:pt idx="48850">
                  <c:v>378987434.09965396</c:v>
                </c:pt>
                <c:pt idx="48851">
                  <c:v>378947550.409661</c:v>
                </c:pt>
                <c:pt idx="48852">
                  <c:v>378907698.28873295</c:v>
                </c:pt>
                <c:pt idx="48853">
                  <c:v>378867877.81215298</c:v>
                </c:pt>
                <c:pt idx="48854">
                  <c:v>378828089.05371302</c:v>
                </c:pt>
                <c:pt idx="48855">
                  <c:v>378788332.085729</c:v>
                </c:pt>
                <c:pt idx="48856">
                  <c:v>378748606.97906297</c:v>
                </c:pt>
                <c:pt idx="48857">
                  <c:v>378708913.80313206</c:v>
                </c:pt>
                <c:pt idx="48858">
                  <c:v>378669252.62592995</c:v>
                </c:pt>
                <c:pt idx="48859">
                  <c:v>378629623.51404601</c:v>
                </c:pt>
                <c:pt idx="48860">
                  <c:v>378590026.53267288</c:v>
                </c:pt>
                <c:pt idx="48861">
                  <c:v>378550461.74563295</c:v>
                </c:pt>
                <c:pt idx="48862">
                  <c:v>378510929.21538496</c:v>
                </c:pt>
                <c:pt idx="48863">
                  <c:v>378471429.00304598</c:v>
                </c:pt>
                <c:pt idx="48864">
                  <c:v>378431961.16840607</c:v>
                </c:pt>
                <c:pt idx="48865">
                  <c:v>378392525.76993996</c:v>
                </c:pt>
                <c:pt idx="48866">
                  <c:v>378353122.86482507</c:v>
                </c:pt>
                <c:pt idx="48867">
                  <c:v>378313752.50895792</c:v>
                </c:pt>
                <c:pt idx="48868">
                  <c:v>378274414.75696599</c:v>
                </c:pt>
                <c:pt idx="48869">
                  <c:v>378235109.66222501</c:v>
                </c:pt>
                <c:pt idx="48870">
                  <c:v>378195837.276869</c:v>
                </c:pt>
                <c:pt idx="48871">
                  <c:v>378156597.65181005</c:v>
                </c:pt>
                <c:pt idx="48872">
                  <c:v>378117390.836752</c:v>
                </c:pt>
                <c:pt idx="48873">
                  <c:v>378078216.880198</c:v>
                </c:pt>
                <c:pt idx="48874">
                  <c:v>378039075.82947296</c:v>
                </c:pt>
                <c:pt idx="48875">
                  <c:v>377999967.73073196</c:v>
                </c:pt>
                <c:pt idx="48876">
                  <c:v>377960892.62897491</c:v>
                </c:pt>
                <c:pt idx="48877">
                  <c:v>377921850.56805998</c:v>
                </c:pt>
                <c:pt idx="48878">
                  <c:v>377882841.59071892</c:v>
                </c:pt>
                <c:pt idx="48879">
                  <c:v>377843865.73856598</c:v>
                </c:pt>
                <c:pt idx="48880">
                  <c:v>377804923.052113</c:v>
                </c:pt>
                <c:pt idx="48881">
                  <c:v>377766013.570786</c:v>
                </c:pt>
                <c:pt idx="48882">
                  <c:v>377727137.33292997</c:v>
                </c:pt>
                <c:pt idx="48883">
                  <c:v>377688294.37582898</c:v>
                </c:pt>
                <c:pt idx="48884">
                  <c:v>377649484.73571199</c:v>
                </c:pt>
                <c:pt idx="48885">
                  <c:v>377610708.44777101</c:v>
                </c:pt>
                <c:pt idx="48886">
                  <c:v>377571965.54616898</c:v>
                </c:pt>
                <c:pt idx="48887">
                  <c:v>377533256.06405401</c:v>
                </c:pt>
                <c:pt idx="48888">
                  <c:v>377494580.03357005</c:v>
                </c:pt>
                <c:pt idx="48889">
                  <c:v>377455937.48586899</c:v>
                </c:pt>
                <c:pt idx="48890">
                  <c:v>377417328.45112205</c:v>
                </c:pt>
                <c:pt idx="48891">
                  <c:v>377378752.95853102</c:v>
                </c:pt>
                <c:pt idx="48892">
                  <c:v>377340211.03634197</c:v>
                </c:pt>
                <c:pt idx="48893">
                  <c:v>377301702.71184999</c:v>
                </c:pt>
                <c:pt idx="48894">
                  <c:v>377263228.01142001</c:v>
                </c:pt>
                <c:pt idx="48895">
                  <c:v>377224786.96048695</c:v>
                </c:pt>
                <c:pt idx="48896">
                  <c:v>377186379.58357602</c:v>
                </c:pt>
                <c:pt idx="48897">
                  <c:v>377148005.90430599</c:v>
                </c:pt>
                <c:pt idx="48898">
                  <c:v>377109665.94540501</c:v>
                </c:pt>
                <c:pt idx="48899">
                  <c:v>377071359.728719</c:v>
                </c:pt>
                <c:pt idx="48900">
                  <c:v>377033087.27521896</c:v>
                </c:pt>
                <c:pt idx="48901">
                  <c:v>376994848.60501897</c:v>
                </c:pt>
                <c:pt idx="48902">
                  <c:v>376956643.73737592</c:v>
                </c:pt>
                <c:pt idx="48903">
                  <c:v>376918472.69071001</c:v>
                </c:pt>
                <c:pt idx="48904">
                  <c:v>376880335.48260689</c:v>
                </c:pt>
                <c:pt idx="48905">
                  <c:v>376842232.12983</c:v>
                </c:pt>
                <c:pt idx="48906">
                  <c:v>376804162.64833206</c:v>
                </c:pt>
                <c:pt idx="48907">
                  <c:v>376766127.05326009</c:v>
                </c:pt>
                <c:pt idx="48908">
                  <c:v>376728125.35897005</c:v>
                </c:pt>
                <c:pt idx="48909">
                  <c:v>376690157.579032</c:v>
                </c:pt>
                <c:pt idx="48910">
                  <c:v>376652223.72624195</c:v>
                </c:pt>
                <c:pt idx="48911">
                  <c:v>376614323.81262994</c:v>
                </c:pt>
                <c:pt idx="48912">
                  <c:v>376576457.84946907</c:v>
                </c:pt>
                <c:pt idx="48913">
                  <c:v>376538625.84728402</c:v>
                </c:pt>
                <c:pt idx="48914">
                  <c:v>376500827.81585997</c:v>
                </c:pt>
                <c:pt idx="48915">
                  <c:v>376463063.76425201</c:v>
                </c:pt>
                <c:pt idx="48916">
                  <c:v>376425333.70079499</c:v>
                </c:pt>
                <c:pt idx="48917">
                  <c:v>376387637.63310701</c:v>
                </c:pt>
                <c:pt idx="48918">
                  <c:v>376349975.56810302</c:v>
                </c:pt>
                <c:pt idx="48919">
                  <c:v>376312347.51200199</c:v>
                </c:pt>
                <c:pt idx="48920">
                  <c:v>376274753.47033292</c:v>
                </c:pt>
                <c:pt idx="48921">
                  <c:v>376237193.447945</c:v>
                </c:pt>
                <c:pt idx="48922">
                  <c:v>376199667.44901705</c:v>
                </c:pt>
                <c:pt idx="48923">
                  <c:v>376162175.47706002</c:v>
                </c:pt>
                <c:pt idx="48924">
                  <c:v>376124717.53492999</c:v>
                </c:pt>
                <c:pt idx="48925">
                  <c:v>376087293.62483609</c:v>
                </c:pt>
                <c:pt idx="48926">
                  <c:v>376049903.748344</c:v>
                </c:pt>
                <c:pt idx="48927">
                  <c:v>376012547.90638691</c:v>
                </c:pt>
                <c:pt idx="48928">
                  <c:v>375975226.09927297</c:v>
                </c:pt>
                <c:pt idx="48929">
                  <c:v>375937938.32668996</c:v>
                </c:pt>
                <c:pt idx="48930">
                  <c:v>375900684.587717</c:v>
                </c:pt>
                <c:pt idx="48931">
                  <c:v>375863464.88082606</c:v>
                </c:pt>
                <c:pt idx="48932">
                  <c:v>375826279.203897</c:v>
                </c:pt>
                <c:pt idx="48933">
                  <c:v>375789127.55421501</c:v>
                </c:pt>
                <c:pt idx="48934">
                  <c:v>375752009.92848694</c:v>
                </c:pt>
                <c:pt idx="48935">
                  <c:v>375714926.322842</c:v>
                </c:pt>
                <c:pt idx="48936">
                  <c:v>375677876.73284096</c:v>
                </c:pt>
                <c:pt idx="48937">
                  <c:v>375640861.15348303</c:v>
                </c:pt>
                <c:pt idx="48938">
                  <c:v>375603879.57921296</c:v>
                </c:pt>
                <c:pt idx="48939">
                  <c:v>375566932.00392509</c:v>
                </c:pt>
                <c:pt idx="48940">
                  <c:v>375530018.42097193</c:v>
                </c:pt>
                <c:pt idx="48941">
                  <c:v>375493138.823174</c:v>
                </c:pt>
                <c:pt idx="48942">
                  <c:v>375456293.20281792</c:v>
                </c:pt>
                <c:pt idx="48943">
                  <c:v>375419481.55167103</c:v>
                </c:pt>
                <c:pt idx="48944">
                  <c:v>375382703.86098295</c:v>
                </c:pt>
                <c:pt idx="48945">
                  <c:v>375345960.12149209</c:v>
                </c:pt>
                <c:pt idx="48946">
                  <c:v>375309250.32343602</c:v>
                </c:pt>
                <c:pt idx="48947">
                  <c:v>375272574.45655</c:v>
                </c:pt>
                <c:pt idx="48948">
                  <c:v>375235932.51008201</c:v>
                </c:pt>
                <c:pt idx="48949">
                  <c:v>375199324.47278994</c:v>
                </c:pt>
                <c:pt idx="48950">
                  <c:v>375162750.33295292</c:v>
                </c:pt>
                <c:pt idx="48951">
                  <c:v>375126210.07837796</c:v>
                </c:pt>
                <c:pt idx="48952">
                  <c:v>375089703.69639999</c:v>
                </c:pt>
                <c:pt idx="48953">
                  <c:v>375053231.17389208</c:v>
                </c:pt>
                <c:pt idx="48954">
                  <c:v>375016792.49727196</c:v>
                </c:pt>
                <c:pt idx="48955">
                  <c:v>374980387.65250301</c:v>
                </c:pt>
                <c:pt idx="48956">
                  <c:v>374944016.62510502</c:v>
                </c:pt>
                <c:pt idx="48957">
                  <c:v>374907679.40015399</c:v>
                </c:pt>
                <c:pt idx="48958">
                  <c:v>374871375.96229196</c:v>
                </c:pt>
                <c:pt idx="48959">
                  <c:v>374835106.29573196</c:v>
                </c:pt>
                <c:pt idx="48960">
                  <c:v>374798870.38426101</c:v>
                </c:pt>
                <c:pt idx="48961">
                  <c:v>374762668.21124595</c:v>
                </c:pt>
                <c:pt idx="48962">
                  <c:v>374726499.75963897</c:v>
                </c:pt>
                <c:pt idx="48963">
                  <c:v>374690365.01198596</c:v>
                </c:pt>
                <c:pt idx="48964">
                  <c:v>374654263.95042402</c:v>
                </c:pt>
                <c:pt idx="48965">
                  <c:v>374618196.55669391</c:v>
                </c:pt>
                <c:pt idx="48966">
                  <c:v>374582162.812141</c:v>
                </c:pt>
                <c:pt idx="48967">
                  <c:v>374546162.69771898</c:v>
                </c:pt>
                <c:pt idx="48968">
                  <c:v>374510196.19400102</c:v>
                </c:pt>
                <c:pt idx="48969">
                  <c:v>374474263.28117692</c:v>
                </c:pt>
                <c:pt idx="48970">
                  <c:v>374438363.939062</c:v>
                </c:pt>
                <c:pt idx="48971">
                  <c:v>374402498.1471011</c:v>
                </c:pt>
                <c:pt idx="48972">
                  <c:v>374366665.884372</c:v>
                </c:pt>
                <c:pt idx="48973">
                  <c:v>374330867.12959206</c:v>
                </c:pt>
                <c:pt idx="48974">
                  <c:v>374295101.86112207</c:v>
                </c:pt>
                <c:pt idx="48975">
                  <c:v>374259370.05696791</c:v>
                </c:pt>
                <c:pt idx="48976">
                  <c:v>374223671.69479001</c:v>
                </c:pt>
                <c:pt idx="48977">
                  <c:v>374188006.75190294</c:v>
                </c:pt>
                <c:pt idx="48978">
                  <c:v>374152375.20528191</c:v>
                </c:pt>
                <c:pt idx="48979">
                  <c:v>374116777.031569</c:v>
                </c:pt>
                <c:pt idx="48980">
                  <c:v>374081212.20707297</c:v>
                </c:pt>
                <c:pt idx="48981">
                  <c:v>374045680.70777696</c:v>
                </c:pt>
                <c:pt idx="48982">
                  <c:v>374010182.50933892</c:v>
                </c:pt>
                <c:pt idx="48983">
                  <c:v>373974717.58710206</c:v>
                </c:pt>
                <c:pt idx="48984">
                  <c:v>373939285.91609192</c:v>
                </c:pt>
                <c:pt idx="48985">
                  <c:v>373903887.47102499</c:v>
                </c:pt>
                <c:pt idx="48986">
                  <c:v>373868522.22630996</c:v>
                </c:pt>
                <c:pt idx="48987">
                  <c:v>373833190.15605205</c:v>
                </c:pt>
                <c:pt idx="48988">
                  <c:v>373797891.234061</c:v>
                </c:pt>
                <c:pt idx="48989">
                  <c:v>373762625.43384695</c:v>
                </c:pt>
                <c:pt idx="48990">
                  <c:v>373727392.72863191</c:v>
                </c:pt>
                <c:pt idx="48991">
                  <c:v>373692193.09134793</c:v>
                </c:pt>
                <c:pt idx="48992">
                  <c:v>373657026.49464595</c:v>
                </c:pt>
                <c:pt idx="48993">
                  <c:v>373621892.91089392</c:v>
                </c:pt>
                <c:pt idx="48994">
                  <c:v>373586792.31218392</c:v>
                </c:pt>
                <c:pt idx="48995">
                  <c:v>373551724.67033601</c:v>
                </c:pt>
                <c:pt idx="48996">
                  <c:v>373516689.95689994</c:v>
                </c:pt>
                <c:pt idx="48997">
                  <c:v>373481688.14315808</c:v>
                </c:pt>
                <c:pt idx="48998">
                  <c:v>373446719.20013303</c:v>
                </c:pt>
                <c:pt idx="48999">
                  <c:v>373411783.09858501</c:v>
                </c:pt>
                <c:pt idx="49000">
                  <c:v>373376879.80902106</c:v>
                </c:pt>
                <c:pt idx="49001">
                  <c:v>373342009.30169499</c:v>
                </c:pt>
                <c:pt idx="49002">
                  <c:v>373307171.54661</c:v>
                </c:pt>
                <c:pt idx="49003">
                  <c:v>373272366.51352608</c:v>
                </c:pt>
                <c:pt idx="49004">
                  <c:v>373237594.17195803</c:v>
                </c:pt>
                <c:pt idx="49005">
                  <c:v>373202854.49118292</c:v>
                </c:pt>
                <c:pt idx="49006">
                  <c:v>373168147.44024092</c:v>
                </c:pt>
                <c:pt idx="49007">
                  <c:v>373133472.98793894</c:v>
                </c:pt>
                <c:pt idx="49008">
                  <c:v>373098831.10285401</c:v>
                </c:pt>
                <c:pt idx="49009">
                  <c:v>373064221.75333601</c:v>
                </c:pt>
                <c:pt idx="49010">
                  <c:v>373029644.90751207</c:v>
                </c:pt>
                <c:pt idx="49011">
                  <c:v>372995100.53328699</c:v>
                </c:pt>
                <c:pt idx="49012">
                  <c:v>372960588.59834695</c:v>
                </c:pt>
                <c:pt idx="49013">
                  <c:v>372926109.07016605</c:v>
                </c:pt>
                <c:pt idx="49014">
                  <c:v>372891661.91600299</c:v>
                </c:pt>
                <c:pt idx="49015">
                  <c:v>372857247.10290992</c:v>
                </c:pt>
                <c:pt idx="49016">
                  <c:v>372822864.59772998</c:v>
                </c:pt>
                <c:pt idx="49017">
                  <c:v>372788514.36710507</c:v>
                </c:pt>
                <c:pt idx="49018">
                  <c:v>372754196.37747502</c:v>
                </c:pt>
                <c:pt idx="49019">
                  <c:v>372719910.59508193</c:v>
                </c:pt>
                <c:pt idx="49020">
                  <c:v>372685656.98597193</c:v>
                </c:pt>
                <c:pt idx="49021">
                  <c:v>372651435.51599896</c:v>
                </c:pt>
                <c:pt idx="49022">
                  <c:v>372617246.15082908</c:v>
                </c:pt>
                <c:pt idx="49023">
                  <c:v>372583088.85593599</c:v>
                </c:pt>
                <c:pt idx="49024">
                  <c:v>372548963.59661299</c:v>
                </c:pt>
                <c:pt idx="49025">
                  <c:v>372514870.33796996</c:v>
                </c:pt>
                <c:pt idx="49026">
                  <c:v>372480809.04493695</c:v>
                </c:pt>
                <c:pt idx="49027">
                  <c:v>372446779.68226695</c:v>
                </c:pt>
                <c:pt idx="49028">
                  <c:v>372412782.21453792</c:v>
                </c:pt>
                <c:pt idx="49029">
                  <c:v>372378816.60615605</c:v>
                </c:pt>
                <c:pt idx="49030">
                  <c:v>372344882.82135803</c:v>
                </c:pt>
                <c:pt idx="49031">
                  <c:v>372310980.82421303</c:v>
                </c:pt>
                <c:pt idx="49032">
                  <c:v>372277110.57862502</c:v>
                </c:pt>
                <c:pt idx="49033">
                  <c:v>372243272.04833609</c:v>
                </c:pt>
                <c:pt idx="49034">
                  <c:v>372209465.19692796</c:v>
                </c:pt>
                <c:pt idx="49035">
                  <c:v>372175689.98782402</c:v>
                </c:pt>
                <c:pt idx="49036">
                  <c:v>372141946.38429201</c:v>
                </c:pt>
                <c:pt idx="49037">
                  <c:v>372108234.34944701</c:v>
                </c:pt>
                <c:pt idx="49038">
                  <c:v>372074553.84625101</c:v>
                </c:pt>
                <c:pt idx="49039">
                  <c:v>372040904.83752108</c:v>
                </c:pt>
                <c:pt idx="49040">
                  <c:v>372007287.28592396</c:v>
                </c:pt>
                <c:pt idx="49041">
                  <c:v>371973701.15398198</c:v>
                </c:pt>
                <c:pt idx="49042">
                  <c:v>371940146.40407795</c:v>
                </c:pt>
                <c:pt idx="49043">
                  <c:v>371906622.99845099</c:v>
                </c:pt>
                <c:pt idx="49044">
                  <c:v>371873130.89920396</c:v>
                </c:pt>
                <c:pt idx="49045">
                  <c:v>371839670.06830305</c:v>
                </c:pt>
                <c:pt idx="49046">
                  <c:v>371806240.46758205</c:v>
                </c:pt>
                <c:pt idx="49047">
                  <c:v>371772842.05873901</c:v>
                </c:pt>
                <c:pt idx="49048">
                  <c:v>371739474.80334502</c:v>
                </c:pt>
                <c:pt idx="49049">
                  <c:v>371706138.66284305</c:v>
                </c:pt>
                <c:pt idx="49050">
                  <c:v>371672833.598548</c:v>
                </c:pt>
                <c:pt idx="49051">
                  <c:v>371639559.571652</c:v>
                </c:pt>
                <c:pt idx="49052">
                  <c:v>371606316.54322606</c:v>
                </c:pt>
                <c:pt idx="49053">
                  <c:v>371573104.47421694</c:v>
                </c:pt>
                <c:pt idx="49054">
                  <c:v>371539923.32545799</c:v>
                </c:pt>
                <c:pt idx="49055">
                  <c:v>371506773.05766302</c:v>
                </c:pt>
                <c:pt idx="49056">
                  <c:v>371473653.63143092</c:v>
                </c:pt>
                <c:pt idx="49057">
                  <c:v>371440565.00725001</c:v>
                </c:pt>
                <c:pt idx="49058">
                  <c:v>371407507.14549398</c:v>
                </c:pt>
                <c:pt idx="49059">
                  <c:v>371374480.00643092</c:v>
                </c:pt>
                <c:pt idx="49060">
                  <c:v>371341483.550219</c:v>
                </c:pt>
                <c:pt idx="49061">
                  <c:v>371308517.73691094</c:v>
                </c:pt>
                <c:pt idx="49062">
                  <c:v>371275582.52645499</c:v>
                </c:pt>
                <c:pt idx="49063">
                  <c:v>371242677.878699</c:v>
                </c:pt>
                <c:pt idx="49064">
                  <c:v>371209803.75338799</c:v>
                </c:pt>
                <c:pt idx="49065">
                  <c:v>371176960.11016905</c:v>
                </c:pt>
                <c:pt idx="49066">
                  <c:v>371144146.90859205</c:v>
                </c:pt>
                <c:pt idx="49067">
                  <c:v>371111364.10810906</c:v>
                </c:pt>
                <c:pt idx="49068">
                  <c:v>371078611.66808105</c:v>
                </c:pt>
                <c:pt idx="49069">
                  <c:v>371045889.54777402</c:v>
                </c:pt>
                <c:pt idx="49070">
                  <c:v>371013197.706366</c:v>
                </c:pt>
                <c:pt idx="49071">
                  <c:v>370980536.10294092</c:v>
                </c:pt>
                <c:pt idx="49072">
                  <c:v>370947904.6965</c:v>
                </c:pt>
                <c:pt idx="49073">
                  <c:v>370915303.44595397</c:v>
                </c:pt>
                <c:pt idx="49074">
                  <c:v>370882732.31013298</c:v>
                </c:pt>
                <c:pt idx="49075">
                  <c:v>370850191.24777901</c:v>
                </c:pt>
                <c:pt idx="49076">
                  <c:v>370817680.21755701</c:v>
                </c:pt>
                <c:pt idx="49077">
                  <c:v>370785199.17804801</c:v>
                </c:pt>
                <c:pt idx="49078">
                  <c:v>370752748.08775598</c:v>
                </c:pt>
                <c:pt idx="49079">
                  <c:v>370720326.90510601</c:v>
                </c:pt>
                <c:pt idx="49080">
                  <c:v>370687935.58845109</c:v>
                </c:pt>
                <c:pt idx="49081">
                  <c:v>370655574.09606391</c:v>
                </c:pt>
                <c:pt idx="49082">
                  <c:v>370623242.38614696</c:v>
                </c:pt>
                <c:pt idx="49083">
                  <c:v>370590940.41683292</c:v>
                </c:pt>
                <c:pt idx="49084">
                  <c:v>370558668.14617902</c:v>
                </c:pt>
                <c:pt idx="49085">
                  <c:v>370526425.53217787</c:v>
                </c:pt>
                <c:pt idx="49086">
                  <c:v>370494212.53275096</c:v>
                </c:pt>
                <c:pt idx="49087">
                  <c:v>370462029.105757</c:v>
                </c:pt>
                <c:pt idx="49088">
                  <c:v>370429875.20898491</c:v>
                </c:pt>
                <c:pt idx="49089">
                  <c:v>370397750.80016303</c:v>
                </c:pt>
                <c:pt idx="49090">
                  <c:v>370365655.83695692</c:v>
                </c:pt>
                <c:pt idx="49091">
                  <c:v>370333590.27696896</c:v>
                </c:pt>
                <c:pt idx="49092">
                  <c:v>370301554.07774305</c:v>
                </c:pt>
                <c:pt idx="49093">
                  <c:v>370269547.19676298</c:v>
                </c:pt>
                <c:pt idx="49094">
                  <c:v>370237569.591456</c:v>
                </c:pt>
                <c:pt idx="49095">
                  <c:v>370205621.21919298</c:v>
                </c:pt>
                <c:pt idx="49096">
                  <c:v>370173702.03728694</c:v>
                </c:pt>
                <c:pt idx="49097">
                  <c:v>370141812.00300097</c:v>
                </c:pt>
                <c:pt idx="49098">
                  <c:v>370109951.07354301</c:v>
                </c:pt>
                <c:pt idx="49099">
                  <c:v>370078119.20606792</c:v>
                </c:pt>
                <c:pt idx="49100">
                  <c:v>370046316.357683</c:v>
                </c:pt>
                <c:pt idx="49101">
                  <c:v>370014542.48544294</c:v>
                </c:pt>
                <c:pt idx="49102">
                  <c:v>369982797.54635698</c:v>
                </c:pt>
                <c:pt idx="49103">
                  <c:v>369951081.49738395</c:v>
                </c:pt>
                <c:pt idx="49104">
                  <c:v>369919394.29544091</c:v>
                </c:pt>
                <c:pt idx="49105">
                  <c:v>369887735.89739609</c:v>
                </c:pt>
                <c:pt idx="49106">
                  <c:v>369856106.26007396</c:v>
                </c:pt>
                <c:pt idx="49107">
                  <c:v>369824505.340258</c:v>
                </c:pt>
                <c:pt idx="49108">
                  <c:v>369792933.09468895</c:v>
                </c:pt>
                <c:pt idx="49109">
                  <c:v>369761389.480066</c:v>
                </c:pt>
                <c:pt idx="49110">
                  <c:v>369729874.453049</c:v>
                </c:pt>
                <c:pt idx="49111">
                  <c:v>369698387.97025996</c:v>
                </c:pt>
                <c:pt idx="49112">
                  <c:v>369666929.98828197</c:v>
                </c:pt>
                <c:pt idx="49113">
                  <c:v>369635500.46366102</c:v>
                </c:pt>
                <c:pt idx="49114">
                  <c:v>369604099.35290796</c:v>
                </c:pt>
                <c:pt idx="49115">
                  <c:v>369572726.612499</c:v>
                </c:pt>
                <c:pt idx="49116">
                  <c:v>369541382.19887501</c:v>
                </c:pt>
                <c:pt idx="49117">
                  <c:v>369510066.06844705</c:v>
                </c:pt>
                <c:pt idx="49118">
                  <c:v>369478778.17759007</c:v>
                </c:pt>
                <c:pt idx="49119">
                  <c:v>369447518.48265094</c:v>
                </c:pt>
                <c:pt idx="49120">
                  <c:v>369416286.93994594</c:v>
                </c:pt>
                <c:pt idx="49121">
                  <c:v>369385083.50576109</c:v>
                </c:pt>
                <c:pt idx="49122">
                  <c:v>369353908.13635492</c:v>
                </c:pt>
                <c:pt idx="49123">
                  <c:v>369322760.78795803</c:v>
                </c:pt>
                <c:pt idx="49124">
                  <c:v>369291641.41677386</c:v>
                </c:pt>
                <c:pt idx="49125">
                  <c:v>369260549.97898299</c:v>
                </c:pt>
                <c:pt idx="49126">
                  <c:v>369229486.43073785</c:v>
                </c:pt>
                <c:pt idx="49127">
                  <c:v>369198450.72816801</c:v>
                </c:pt>
                <c:pt idx="49128">
                  <c:v>369167442.82738</c:v>
                </c:pt>
                <c:pt idx="49129">
                  <c:v>369136462.68445897</c:v>
                </c:pt>
                <c:pt idx="49130">
                  <c:v>369105510.25546801</c:v>
                </c:pt>
                <c:pt idx="49131">
                  <c:v>369074585.49644786</c:v>
                </c:pt>
                <c:pt idx="49132">
                  <c:v>369043688.36342204</c:v>
                </c:pt>
                <c:pt idx="49133">
                  <c:v>369012818.81239396</c:v>
                </c:pt>
                <c:pt idx="49134">
                  <c:v>368981976.79934794</c:v>
                </c:pt>
                <c:pt idx="49135">
                  <c:v>368951162.28025299</c:v>
                </c:pt>
                <c:pt idx="49136">
                  <c:v>368920375.21105796</c:v>
                </c:pt>
                <c:pt idx="49137">
                  <c:v>368889615.54769897</c:v>
                </c:pt>
                <c:pt idx="49138">
                  <c:v>368858883.24609703</c:v>
                </c:pt>
                <c:pt idx="49139">
                  <c:v>368828178.262155</c:v>
                </c:pt>
                <c:pt idx="49140">
                  <c:v>368797500.55176598</c:v>
                </c:pt>
                <c:pt idx="49141">
                  <c:v>368766850.07080901</c:v>
                </c:pt>
                <c:pt idx="49142">
                  <c:v>368736226.77515</c:v>
                </c:pt>
                <c:pt idx="49143">
                  <c:v>368705630.62064391</c:v>
                </c:pt>
                <c:pt idx="49144">
                  <c:v>368675061.56313509</c:v>
                </c:pt>
                <c:pt idx="49145">
                  <c:v>368644519.55845702</c:v>
                </c:pt>
                <c:pt idx="49146">
                  <c:v>368614004.56243593</c:v>
                </c:pt>
                <c:pt idx="49147">
                  <c:v>368583516.53088492</c:v>
                </c:pt>
                <c:pt idx="49148">
                  <c:v>368553055.41961491</c:v>
                </c:pt>
                <c:pt idx="49149">
                  <c:v>368522621.18442398</c:v>
                </c:pt>
                <c:pt idx="49150">
                  <c:v>368492213.78110695</c:v>
                </c:pt>
                <c:pt idx="49151">
                  <c:v>368461833.16545206</c:v>
                </c:pt>
                <c:pt idx="49152">
                  <c:v>368431479.29323995</c:v>
                </c:pt>
                <c:pt idx="49153">
                  <c:v>368401152.12024891</c:v>
                </c:pt>
                <c:pt idx="49154">
                  <c:v>368370851.60225296</c:v>
                </c:pt>
                <c:pt idx="49155">
                  <c:v>368340577.69502097</c:v>
                </c:pt>
                <c:pt idx="49156">
                  <c:v>368310330.35432005</c:v>
                </c:pt>
                <c:pt idx="49157">
                  <c:v>368280109.53591496</c:v>
                </c:pt>
                <c:pt idx="49158">
                  <c:v>368249915.19556808</c:v>
                </c:pt>
                <c:pt idx="49159">
                  <c:v>368219747.289042</c:v>
                </c:pt>
                <c:pt idx="49160">
                  <c:v>368189605.77209795</c:v>
                </c:pt>
                <c:pt idx="49161">
                  <c:v>368159490.60049802</c:v>
                </c:pt>
                <c:pt idx="49162">
                  <c:v>368129401.73000294</c:v>
                </c:pt>
                <c:pt idx="49163">
                  <c:v>368099339.11637592</c:v>
                </c:pt>
                <c:pt idx="49164">
                  <c:v>368069302.71538395</c:v>
                </c:pt>
                <c:pt idx="49165">
                  <c:v>368039292.48279393</c:v>
                </c:pt>
                <c:pt idx="49166">
                  <c:v>368009308.374376</c:v>
                </c:pt>
                <c:pt idx="49167">
                  <c:v>367979350.34590501</c:v>
                </c:pt>
                <c:pt idx="49168">
                  <c:v>367949418.35315806</c:v>
                </c:pt>
                <c:pt idx="49169">
                  <c:v>367919512.35191792</c:v>
                </c:pt>
                <c:pt idx="49170">
                  <c:v>367889632.29797292</c:v>
                </c:pt>
                <c:pt idx="49171">
                  <c:v>367859778.14711511</c:v>
                </c:pt>
                <c:pt idx="49172">
                  <c:v>367829949.85514605</c:v>
                </c:pt>
                <c:pt idx="49173">
                  <c:v>367800147.37787002</c:v>
                </c:pt>
                <c:pt idx="49174">
                  <c:v>367770370.67110097</c:v>
                </c:pt>
                <c:pt idx="49175">
                  <c:v>367740619.69066101</c:v>
                </c:pt>
                <c:pt idx="49176">
                  <c:v>367710894.3923769</c:v>
                </c:pt>
                <c:pt idx="49177">
                  <c:v>367681194.73208797</c:v>
                </c:pt>
                <c:pt idx="49178">
                  <c:v>367651520.66564</c:v>
                </c:pt>
                <c:pt idx="49179">
                  <c:v>367621872.14889103</c:v>
                </c:pt>
                <c:pt idx="49180">
                  <c:v>367592249.13770598</c:v>
                </c:pt>
                <c:pt idx="49181">
                  <c:v>367562651.58796304</c:v>
                </c:pt>
                <c:pt idx="49182">
                  <c:v>367533079.455549</c:v>
                </c:pt>
                <c:pt idx="49183">
                  <c:v>367503532.696365</c:v>
                </c:pt>
                <c:pt idx="49184">
                  <c:v>367474011.266321</c:v>
                </c:pt>
                <c:pt idx="49185">
                  <c:v>367444515.12134296</c:v>
                </c:pt>
                <c:pt idx="49186">
                  <c:v>367415044.21736509</c:v>
                </c:pt>
                <c:pt idx="49187">
                  <c:v>367385598.51033896</c:v>
                </c:pt>
                <c:pt idx="49188">
                  <c:v>367356177.95622694</c:v>
                </c:pt>
                <c:pt idx="49189">
                  <c:v>367326782.51100796</c:v>
                </c:pt>
                <c:pt idx="49190">
                  <c:v>367297412.13067394</c:v>
                </c:pt>
                <c:pt idx="49191">
                  <c:v>367268066.77123094</c:v>
                </c:pt>
                <c:pt idx="49192">
                  <c:v>367238746.38870198</c:v>
                </c:pt>
                <c:pt idx="49193">
                  <c:v>367209450.93912703</c:v>
                </c:pt>
                <c:pt idx="49194">
                  <c:v>367180180.37855798</c:v>
                </c:pt>
                <c:pt idx="49195">
                  <c:v>367150934.66306704</c:v>
                </c:pt>
                <c:pt idx="49196">
                  <c:v>367121713.74874198</c:v>
                </c:pt>
                <c:pt idx="49197">
                  <c:v>367092517.59168893</c:v>
                </c:pt>
                <c:pt idx="49198">
                  <c:v>367063346.14803004</c:v>
                </c:pt>
                <c:pt idx="49199">
                  <c:v>367034199.37390602</c:v>
                </c:pt>
                <c:pt idx="49200">
                  <c:v>367005077.22547793</c:v>
                </c:pt>
                <c:pt idx="49201">
                  <c:v>366975979.65892303</c:v>
                </c:pt>
                <c:pt idx="49202">
                  <c:v>366946906.63044</c:v>
                </c:pt>
                <c:pt idx="49203">
                  <c:v>366917858.09624594</c:v>
                </c:pt>
                <c:pt idx="49204">
                  <c:v>366888834.01257795</c:v>
                </c:pt>
                <c:pt idx="49205">
                  <c:v>366859834.33569396</c:v>
                </c:pt>
                <c:pt idx="49206">
                  <c:v>366830859.02187192</c:v>
                </c:pt>
                <c:pt idx="49207">
                  <c:v>366801908.02741098</c:v>
                </c:pt>
                <c:pt idx="49208">
                  <c:v>366772981.30863202</c:v>
                </c:pt>
                <c:pt idx="49209">
                  <c:v>366744078.82187796</c:v>
                </c:pt>
                <c:pt idx="49210">
                  <c:v>366715200.52351207</c:v>
                </c:pt>
                <c:pt idx="49211">
                  <c:v>366686346.36992198</c:v>
                </c:pt>
                <c:pt idx="49212">
                  <c:v>366657516.31751615</c:v>
                </c:pt>
                <c:pt idx="49213">
                  <c:v>366628710.32272696</c:v>
                </c:pt>
                <c:pt idx="49214">
                  <c:v>366599928.34201097</c:v>
                </c:pt>
                <c:pt idx="49215">
                  <c:v>366571170.33184695</c:v>
                </c:pt>
                <c:pt idx="49216">
                  <c:v>366542436.248739</c:v>
                </c:pt>
                <c:pt idx="49217">
                  <c:v>366513726.04921305</c:v>
                </c:pt>
                <c:pt idx="49218">
                  <c:v>366485039.68982208</c:v>
                </c:pt>
                <c:pt idx="49219">
                  <c:v>366456377.12714309</c:v>
                </c:pt>
                <c:pt idx="49220">
                  <c:v>366427738.31777799</c:v>
                </c:pt>
                <c:pt idx="49221">
                  <c:v>366399123.21835399</c:v>
                </c:pt>
                <c:pt idx="49222">
                  <c:v>366370531.78552502</c:v>
                </c:pt>
                <c:pt idx="49223">
                  <c:v>366341963.97596991</c:v>
                </c:pt>
                <c:pt idx="49224">
                  <c:v>366313419.74639499</c:v>
                </c:pt>
                <c:pt idx="49225">
                  <c:v>366284899.05353105</c:v>
                </c:pt>
                <c:pt idx="49226">
                  <c:v>366256401.85413802</c:v>
                </c:pt>
                <c:pt idx="49227">
                  <c:v>366227928.10500097</c:v>
                </c:pt>
                <c:pt idx="49228">
                  <c:v>366199477.76293594</c:v>
                </c:pt>
                <c:pt idx="49229">
                  <c:v>366171050.78478092</c:v>
                </c:pt>
                <c:pt idx="49230">
                  <c:v>366142647.12740809</c:v>
                </c:pt>
                <c:pt idx="49231">
                  <c:v>366114266.74771309</c:v>
                </c:pt>
                <c:pt idx="49232">
                  <c:v>366085909.60262197</c:v>
                </c:pt>
                <c:pt idx="49233">
                  <c:v>366057575.64908898</c:v>
                </c:pt>
                <c:pt idx="49234">
                  <c:v>366029264.84409797</c:v>
                </c:pt>
                <c:pt idx="49235">
                  <c:v>366000977.14466107</c:v>
                </c:pt>
                <c:pt idx="49236">
                  <c:v>365972712.50782204</c:v>
                </c:pt>
                <c:pt idx="49237">
                  <c:v>365944470.89064991</c:v>
                </c:pt>
                <c:pt idx="49238">
                  <c:v>365916252.25024796</c:v>
                </c:pt>
                <c:pt idx="49239">
                  <c:v>365888056.54374802</c:v>
                </c:pt>
                <c:pt idx="49240">
                  <c:v>365859883.72831202</c:v>
                </c:pt>
                <c:pt idx="49241">
                  <c:v>365831733.76113296</c:v>
                </c:pt>
                <c:pt idx="49242">
                  <c:v>365803606.59943396</c:v>
                </c:pt>
                <c:pt idx="49243">
                  <c:v>365775502.20046997</c:v>
                </c:pt>
                <c:pt idx="49244">
                  <c:v>365747420.52152705</c:v>
                </c:pt>
                <c:pt idx="49245">
                  <c:v>365719361.51992202</c:v>
                </c:pt>
                <c:pt idx="49246">
                  <c:v>365691325.15300608</c:v>
                </c:pt>
                <c:pt idx="49247">
                  <c:v>365663311.37815797</c:v>
                </c:pt>
                <c:pt idx="49248">
                  <c:v>365635320.15279198</c:v>
                </c:pt>
                <c:pt idx="49249">
                  <c:v>365607351.43435299</c:v>
                </c:pt>
                <c:pt idx="49250">
                  <c:v>365579405.18032098</c:v>
                </c:pt>
                <c:pt idx="49251">
                  <c:v>365551481.34820497</c:v>
                </c:pt>
                <c:pt idx="49252">
                  <c:v>365523579.895549</c:v>
                </c:pt>
                <c:pt idx="49253">
                  <c:v>365495700.77993095</c:v>
                </c:pt>
                <c:pt idx="49254">
                  <c:v>365467843.95896</c:v>
                </c:pt>
                <c:pt idx="49255">
                  <c:v>365440009.39027995</c:v>
                </c:pt>
                <c:pt idx="49256">
                  <c:v>365412197.03156996</c:v>
                </c:pt>
                <c:pt idx="49257">
                  <c:v>365384406.84054005</c:v>
                </c:pt>
                <c:pt idx="49258">
                  <c:v>365356638.77493596</c:v>
                </c:pt>
                <c:pt idx="49259">
                  <c:v>365328892.79253691</c:v>
                </c:pt>
                <c:pt idx="49260">
                  <c:v>365301168.85115898</c:v>
                </c:pt>
                <c:pt idx="49261">
                  <c:v>365273466.90864795</c:v>
                </c:pt>
                <c:pt idx="49262">
                  <c:v>365245786.92289096</c:v>
                </c:pt>
                <c:pt idx="49263">
                  <c:v>365218128.851803</c:v>
                </c:pt>
                <c:pt idx="49264">
                  <c:v>365190492.65334105</c:v>
                </c:pt>
                <c:pt idx="49265">
                  <c:v>365162878.285492</c:v>
                </c:pt>
                <c:pt idx="49266">
                  <c:v>365135285.70628095</c:v>
                </c:pt>
                <c:pt idx="49267">
                  <c:v>365107714.87376797</c:v>
                </c:pt>
                <c:pt idx="49268">
                  <c:v>365080165.74604791</c:v>
                </c:pt>
                <c:pt idx="49269">
                  <c:v>365052638.28125495</c:v>
                </c:pt>
                <c:pt idx="49270">
                  <c:v>365025132.43755502</c:v>
                </c:pt>
                <c:pt idx="49271">
                  <c:v>364997648.17315304</c:v>
                </c:pt>
                <c:pt idx="49272">
                  <c:v>364970185.44628996</c:v>
                </c:pt>
                <c:pt idx="49273">
                  <c:v>364942744.21524203</c:v>
                </c:pt>
                <c:pt idx="49274">
                  <c:v>364915324.43832296</c:v>
                </c:pt>
                <c:pt idx="49275">
                  <c:v>364887926.07388401</c:v>
                </c:pt>
                <c:pt idx="49276">
                  <c:v>364860549.08031303</c:v>
                </c:pt>
                <c:pt idx="49277">
                  <c:v>364833193.41603494</c:v>
                </c:pt>
                <c:pt idx="49278">
                  <c:v>364805859.03951102</c:v>
                </c:pt>
                <c:pt idx="49279">
                  <c:v>364778545.90924096</c:v>
                </c:pt>
                <c:pt idx="49280">
                  <c:v>364751253.98376209</c:v>
                </c:pt>
                <c:pt idx="49281">
                  <c:v>364723983.22164893</c:v>
                </c:pt>
                <c:pt idx="49282">
                  <c:v>364696733.581514</c:v>
                </c:pt>
                <c:pt idx="49283">
                  <c:v>364669505.02200794</c:v>
                </c:pt>
                <c:pt idx="49284">
                  <c:v>364642297.50181901</c:v>
                </c:pt>
                <c:pt idx="49285">
                  <c:v>364615110.97967386</c:v>
                </c:pt>
                <c:pt idx="49286">
                  <c:v>364587945.41433793</c:v>
                </c:pt>
                <c:pt idx="49287">
                  <c:v>364560800.76461399</c:v>
                </c:pt>
                <c:pt idx="49288">
                  <c:v>364533676.98934495</c:v>
                </c:pt>
                <c:pt idx="49289">
                  <c:v>364506574.04741007</c:v>
                </c:pt>
                <c:pt idx="49290">
                  <c:v>364479491.89773005</c:v>
                </c:pt>
                <c:pt idx="49291">
                  <c:v>364452430.49926299</c:v>
                </c:pt>
                <c:pt idx="49292">
                  <c:v>364425389.81100601</c:v>
                </c:pt>
                <c:pt idx="49293">
                  <c:v>364398369.79199493</c:v>
                </c:pt>
                <c:pt idx="49294">
                  <c:v>364371370.40130699</c:v>
                </c:pt>
                <c:pt idx="49295">
                  <c:v>364344391.59805697</c:v>
                </c:pt>
                <c:pt idx="49296">
                  <c:v>364317433.341398</c:v>
                </c:pt>
                <c:pt idx="49297">
                  <c:v>364290495.59052598</c:v>
                </c:pt>
                <c:pt idx="49298">
                  <c:v>364263578.30467296</c:v>
                </c:pt>
                <c:pt idx="49299">
                  <c:v>364236681.44311398</c:v>
                </c:pt>
                <c:pt idx="49300">
                  <c:v>364209804.96516198</c:v>
                </c:pt>
                <c:pt idx="49301">
                  <c:v>364182948.83016998</c:v>
                </c:pt>
                <c:pt idx="49302">
                  <c:v>364156112.99753201</c:v>
                </c:pt>
                <c:pt idx="49303">
                  <c:v>364129297.42667997</c:v>
                </c:pt>
                <c:pt idx="49304">
                  <c:v>364102502.07709002</c:v>
                </c:pt>
                <c:pt idx="49305">
                  <c:v>364075726.90827495</c:v>
                </c:pt>
                <c:pt idx="49306">
                  <c:v>364048971.87978899</c:v>
                </c:pt>
                <c:pt idx="49307">
                  <c:v>364022236.95122796</c:v>
                </c:pt>
                <c:pt idx="49308">
                  <c:v>363995522.08222699</c:v>
                </c:pt>
                <c:pt idx="49309">
                  <c:v>363968827.23246294</c:v>
                </c:pt>
                <c:pt idx="49310">
                  <c:v>363942152.36165202</c:v>
                </c:pt>
                <c:pt idx="49311">
                  <c:v>363915497.42955399</c:v>
                </c:pt>
                <c:pt idx="49312">
                  <c:v>363888862.39596599</c:v>
                </c:pt>
                <c:pt idx="49313">
                  <c:v>363862247.22072792</c:v>
                </c:pt>
                <c:pt idx="49314">
                  <c:v>363835651.86372304</c:v>
                </c:pt>
                <c:pt idx="49315">
                  <c:v>363809076.28487092</c:v>
                </c:pt>
                <c:pt idx="49316">
                  <c:v>363782520.44413602</c:v>
                </c:pt>
                <c:pt idx="49317">
                  <c:v>363755984.30152398</c:v>
                </c:pt>
                <c:pt idx="49318">
                  <c:v>363729467.81707901</c:v>
                </c:pt>
                <c:pt idx="49319">
                  <c:v>363702970.95089102</c:v>
                </c:pt>
                <c:pt idx="49320">
                  <c:v>363676493.66308701</c:v>
                </c:pt>
                <c:pt idx="49321">
                  <c:v>363650035.91384</c:v>
                </c:pt>
                <c:pt idx="49322">
                  <c:v>363623597.66336006</c:v>
                </c:pt>
                <c:pt idx="49323">
                  <c:v>363597178.87190294</c:v>
                </c:pt>
                <c:pt idx="49324">
                  <c:v>363570779.49976492</c:v>
                </c:pt>
                <c:pt idx="49325">
                  <c:v>363544399.50728202</c:v>
                </c:pt>
                <c:pt idx="49326">
                  <c:v>363518038.85483605</c:v>
                </c:pt>
                <c:pt idx="49327">
                  <c:v>363491697.50284803</c:v>
                </c:pt>
                <c:pt idx="49328">
                  <c:v>363465375.41178095</c:v>
                </c:pt>
                <c:pt idx="49329">
                  <c:v>363439072.54214305</c:v>
                </c:pt>
                <c:pt idx="49330">
                  <c:v>363412788.85448009</c:v>
                </c:pt>
                <c:pt idx="49331">
                  <c:v>363386524.30938298</c:v>
                </c:pt>
                <c:pt idx="49332">
                  <c:v>363360278.86748606</c:v>
                </c:pt>
                <c:pt idx="49333">
                  <c:v>363334052.48946202</c:v>
                </c:pt>
                <c:pt idx="49334">
                  <c:v>363307845.13602901</c:v>
                </c:pt>
                <c:pt idx="49335">
                  <c:v>363281656.76794791</c:v>
                </c:pt>
                <c:pt idx="49336">
                  <c:v>363255487.34601998</c:v>
                </c:pt>
                <c:pt idx="49337">
                  <c:v>363229336.83109099</c:v>
                </c:pt>
                <c:pt idx="49338">
                  <c:v>363203205.18404698</c:v>
                </c:pt>
                <c:pt idx="49339">
                  <c:v>363177092.36582005</c:v>
                </c:pt>
                <c:pt idx="49340">
                  <c:v>363150998.33738101</c:v>
                </c:pt>
                <c:pt idx="49341">
                  <c:v>363124923.05974698</c:v>
                </c:pt>
                <c:pt idx="49342">
                  <c:v>363098866.49397486</c:v>
                </c:pt>
                <c:pt idx="49343">
                  <c:v>363072828.60116798</c:v>
                </c:pt>
                <c:pt idx="49344">
                  <c:v>363046809.34246802</c:v>
                </c:pt>
                <c:pt idx="49345">
                  <c:v>363020808.67906302</c:v>
                </c:pt>
                <c:pt idx="49346">
                  <c:v>362994826.57218295</c:v>
                </c:pt>
                <c:pt idx="49347">
                  <c:v>362968862.9831</c:v>
                </c:pt>
                <c:pt idx="49348">
                  <c:v>362942917.87313098</c:v>
                </c:pt>
                <c:pt idx="49349">
                  <c:v>362916991.20363396</c:v>
                </c:pt>
                <c:pt idx="49350">
                  <c:v>362891082.93601203</c:v>
                </c:pt>
                <c:pt idx="49351">
                  <c:v>362865193.03170896</c:v>
                </c:pt>
                <c:pt idx="49352">
                  <c:v>362839321.45221496</c:v>
                </c:pt>
                <c:pt idx="49353">
                  <c:v>362813468.15906006</c:v>
                </c:pt>
                <c:pt idx="49354">
                  <c:v>362787633.11382008</c:v>
                </c:pt>
                <c:pt idx="49355">
                  <c:v>362761816.27811205</c:v>
                </c:pt>
                <c:pt idx="49356">
                  <c:v>362736017.61359805</c:v>
                </c:pt>
                <c:pt idx="49357">
                  <c:v>362710237.08198291</c:v>
                </c:pt>
                <c:pt idx="49358">
                  <c:v>362684474.64501506</c:v>
                </c:pt>
                <c:pt idx="49359">
                  <c:v>362658730.264485</c:v>
                </c:pt>
                <c:pt idx="49360">
                  <c:v>362633003.90222794</c:v>
                </c:pt>
                <c:pt idx="49361">
                  <c:v>362607295.520123</c:v>
                </c:pt>
                <c:pt idx="49362">
                  <c:v>362581605.08008999</c:v>
                </c:pt>
                <c:pt idx="49363">
                  <c:v>362555932.54409605</c:v>
                </c:pt>
                <c:pt idx="49364">
                  <c:v>362530277.87414998</c:v>
                </c:pt>
                <c:pt idx="49365">
                  <c:v>362504641.03230292</c:v>
                </c:pt>
                <c:pt idx="49366">
                  <c:v>362479021.98065192</c:v>
                </c:pt>
                <c:pt idx="49367">
                  <c:v>362453420.68133491</c:v>
                </c:pt>
                <c:pt idx="49368">
                  <c:v>362427837.09653699</c:v>
                </c:pt>
                <c:pt idx="49369">
                  <c:v>362402271.188483</c:v>
                </c:pt>
                <c:pt idx="49370">
                  <c:v>362376722.91944492</c:v>
                </c:pt>
                <c:pt idx="49371">
                  <c:v>362351192.25173599</c:v>
                </c:pt>
                <c:pt idx="49372">
                  <c:v>362325679.14771307</c:v>
                </c:pt>
                <c:pt idx="49373">
                  <c:v>362300183.56977892</c:v>
                </c:pt>
                <c:pt idx="49374">
                  <c:v>362274705.48037785</c:v>
                </c:pt>
                <c:pt idx="49375">
                  <c:v>362249244.84199899</c:v>
                </c:pt>
                <c:pt idx="49376">
                  <c:v>362223801.61717498</c:v>
                </c:pt>
                <c:pt idx="49377">
                  <c:v>362198375.76848102</c:v>
                </c:pt>
                <c:pt idx="49378">
                  <c:v>362172967.25853902</c:v>
                </c:pt>
                <c:pt idx="49379">
                  <c:v>362147576.05001098</c:v>
                </c:pt>
                <c:pt idx="49380">
                  <c:v>362122202.10560602</c:v>
                </c:pt>
                <c:pt idx="49381">
                  <c:v>362096845.38807499</c:v>
                </c:pt>
                <c:pt idx="49382">
                  <c:v>362071505.86021298</c:v>
                </c:pt>
                <c:pt idx="49383">
                  <c:v>362046183.48485899</c:v>
                </c:pt>
                <c:pt idx="49384">
                  <c:v>362020878.22489703</c:v>
                </c:pt>
                <c:pt idx="49385">
                  <c:v>361995590.04325205</c:v>
                </c:pt>
                <c:pt idx="49386">
                  <c:v>361970318.90289599</c:v>
                </c:pt>
                <c:pt idx="49387">
                  <c:v>361945064.76684201</c:v>
                </c:pt>
                <c:pt idx="49388">
                  <c:v>361919827.59815001</c:v>
                </c:pt>
                <c:pt idx="49389">
                  <c:v>361894607.35992098</c:v>
                </c:pt>
                <c:pt idx="49390">
                  <c:v>361869404.01530099</c:v>
                </c:pt>
                <c:pt idx="49391">
                  <c:v>361844217.52748102</c:v>
                </c:pt>
                <c:pt idx="49392">
                  <c:v>361819047.85969305</c:v>
                </c:pt>
                <c:pt idx="49393">
                  <c:v>361793894.97521591</c:v>
                </c:pt>
                <c:pt idx="49394">
                  <c:v>361768758.83737099</c:v>
                </c:pt>
                <c:pt idx="49395">
                  <c:v>361743639.40952402</c:v>
                </c:pt>
                <c:pt idx="49396">
                  <c:v>361718536.655083</c:v>
                </c:pt>
                <c:pt idx="49397">
                  <c:v>361693450.537503</c:v>
                </c:pt>
                <c:pt idx="49398">
                  <c:v>361668381.02027893</c:v>
                </c:pt>
                <c:pt idx="49399">
                  <c:v>361643328.06695294</c:v>
                </c:pt>
                <c:pt idx="49400">
                  <c:v>361618291.64111006</c:v>
                </c:pt>
                <c:pt idx="49401">
                  <c:v>361593271.70637786</c:v>
                </c:pt>
                <c:pt idx="49402">
                  <c:v>361568268.22642994</c:v>
                </c:pt>
                <c:pt idx="49403">
                  <c:v>361543281.16498202</c:v>
                </c:pt>
                <c:pt idx="49404">
                  <c:v>361518310.48579496</c:v>
                </c:pt>
                <c:pt idx="49405">
                  <c:v>361493356.15267295</c:v>
                </c:pt>
                <c:pt idx="49406">
                  <c:v>361468418.12946397</c:v>
                </c:pt>
                <c:pt idx="49407">
                  <c:v>361443496.380059</c:v>
                </c:pt>
                <c:pt idx="49408">
                  <c:v>361418590.86839402</c:v>
                </c:pt>
                <c:pt idx="49409">
                  <c:v>361393701.55844998</c:v>
                </c:pt>
                <c:pt idx="49410">
                  <c:v>361368828.41424894</c:v>
                </c:pt>
                <c:pt idx="49411">
                  <c:v>361343971.399858</c:v>
                </c:pt>
                <c:pt idx="49412">
                  <c:v>361319130.47938895</c:v>
                </c:pt>
                <c:pt idx="49413">
                  <c:v>361294305.61699694</c:v>
                </c:pt>
                <c:pt idx="49414">
                  <c:v>361269496.77687895</c:v>
                </c:pt>
                <c:pt idx="49415">
                  <c:v>361244703.92327893</c:v>
                </c:pt>
                <c:pt idx="49416">
                  <c:v>361219927.02048296</c:v>
                </c:pt>
                <c:pt idx="49417">
                  <c:v>361195166.032821</c:v>
                </c:pt>
                <c:pt idx="49418">
                  <c:v>361170420.92466599</c:v>
                </c:pt>
                <c:pt idx="49419">
                  <c:v>361145691.66043597</c:v>
                </c:pt>
                <c:pt idx="49420">
                  <c:v>361120978.204593</c:v>
                </c:pt>
                <c:pt idx="49421">
                  <c:v>361096280.52164096</c:v>
                </c:pt>
                <c:pt idx="49422">
                  <c:v>361071598.57612902</c:v>
                </c:pt>
                <c:pt idx="49423">
                  <c:v>361046932.33264893</c:v>
                </c:pt>
                <c:pt idx="49424">
                  <c:v>361022281.75583792</c:v>
                </c:pt>
                <c:pt idx="49425">
                  <c:v>360997646.81037492</c:v>
                </c:pt>
                <c:pt idx="49426">
                  <c:v>360973027.46098292</c:v>
                </c:pt>
                <c:pt idx="49427">
                  <c:v>360948423.67243099</c:v>
                </c:pt>
                <c:pt idx="49428">
                  <c:v>360923835.409527</c:v>
                </c:pt>
                <c:pt idx="49429">
                  <c:v>360899262.63712806</c:v>
                </c:pt>
                <c:pt idx="49430">
                  <c:v>360874705.32012898</c:v>
                </c:pt>
                <c:pt idx="49431">
                  <c:v>360850163.42347395</c:v>
                </c:pt>
                <c:pt idx="49432">
                  <c:v>360825636.91214699</c:v>
                </c:pt>
                <c:pt idx="49433">
                  <c:v>360801125.75117695</c:v>
                </c:pt>
                <c:pt idx="49434">
                  <c:v>360776629.90563494</c:v>
                </c:pt>
                <c:pt idx="49435">
                  <c:v>360752149.34063792</c:v>
                </c:pt>
                <c:pt idx="49436">
                  <c:v>360727684.02134395</c:v>
                </c:pt>
                <c:pt idx="49437">
                  <c:v>360703233.91295594</c:v>
                </c:pt>
                <c:pt idx="49438">
                  <c:v>360678798.98071992</c:v>
                </c:pt>
                <c:pt idx="49439">
                  <c:v>360654379.18992501</c:v>
                </c:pt>
                <c:pt idx="49440">
                  <c:v>360629974.50590491</c:v>
                </c:pt>
                <c:pt idx="49441">
                  <c:v>360605584.894036</c:v>
                </c:pt>
                <c:pt idx="49442">
                  <c:v>360581210.319736</c:v>
                </c:pt>
                <c:pt idx="49443">
                  <c:v>360556850.74847001</c:v>
                </c:pt>
                <c:pt idx="49444">
                  <c:v>360532506.14574301</c:v>
                </c:pt>
                <c:pt idx="49445">
                  <c:v>360508176.47710598</c:v>
                </c:pt>
                <c:pt idx="49446">
                  <c:v>360483861.70815009</c:v>
                </c:pt>
                <c:pt idx="49447">
                  <c:v>360459561.80451208</c:v>
                </c:pt>
                <c:pt idx="49448">
                  <c:v>360435276.73187196</c:v>
                </c:pt>
                <c:pt idx="49449">
                  <c:v>360411006.45595199</c:v>
                </c:pt>
                <c:pt idx="49450">
                  <c:v>360386750.94251698</c:v>
                </c:pt>
                <c:pt idx="49451">
                  <c:v>360362510.15737802</c:v>
                </c:pt>
                <c:pt idx="49452">
                  <c:v>360338284.06638491</c:v>
                </c:pt>
                <c:pt idx="49453">
                  <c:v>360314072.63543391</c:v>
                </c:pt>
                <c:pt idx="49454">
                  <c:v>360289875.83046401</c:v>
                </c:pt>
                <c:pt idx="49455">
                  <c:v>360265693.61745507</c:v>
                </c:pt>
                <c:pt idx="49456">
                  <c:v>360241525.96243203</c:v>
                </c:pt>
                <c:pt idx="49457">
                  <c:v>360217372.83146298</c:v>
                </c:pt>
                <c:pt idx="49458">
                  <c:v>360193234.19065696</c:v>
                </c:pt>
                <c:pt idx="49459">
                  <c:v>360169110.00616902</c:v>
                </c:pt>
                <c:pt idx="49460">
                  <c:v>360145000.24419397</c:v>
                </c:pt>
                <c:pt idx="49461">
                  <c:v>360120904.87097192</c:v>
                </c:pt>
                <c:pt idx="49462">
                  <c:v>360096823.85278499</c:v>
                </c:pt>
                <c:pt idx="49463">
                  <c:v>360072757.15595698</c:v>
                </c:pt>
                <c:pt idx="49464">
                  <c:v>360048704.74685597</c:v>
                </c:pt>
                <c:pt idx="49465">
                  <c:v>360024666.59189391</c:v>
                </c:pt>
                <c:pt idx="49466">
                  <c:v>360000642.65752214</c:v>
                </c:pt>
                <c:pt idx="49467">
                  <c:v>359976632.91023797</c:v>
                </c:pt>
                <c:pt idx="49468">
                  <c:v>359952637.31658</c:v>
                </c:pt>
                <c:pt idx="49469">
                  <c:v>359928655.84312904</c:v>
                </c:pt>
                <c:pt idx="49470">
                  <c:v>359904688.45651001</c:v>
                </c:pt>
                <c:pt idx="49471">
                  <c:v>359880735.12338799</c:v>
                </c:pt>
                <c:pt idx="49472">
                  <c:v>359856795.81047392</c:v>
                </c:pt>
                <c:pt idx="49473">
                  <c:v>359832870.48452002</c:v>
                </c:pt>
                <c:pt idx="49474">
                  <c:v>359808959.11231899</c:v>
                </c:pt>
                <c:pt idx="49475">
                  <c:v>359785061.66070801</c:v>
                </c:pt>
                <c:pt idx="49476">
                  <c:v>359761178.09656698</c:v>
                </c:pt>
                <c:pt idx="49477">
                  <c:v>359737308.38681698</c:v>
                </c:pt>
                <c:pt idx="49478">
                  <c:v>359713452.49842399</c:v>
                </c:pt>
                <c:pt idx="49479">
                  <c:v>359689610.39839202</c:v>
                </c:pt>
                <c:pt idx="49480">
                  <c:v>359665782.05377102</c:v>
                </c:pt>
                <c:pt idx="49481">
                  <c:v>359641967.43165195</c:v>
                </c:pt>
                <c:pt idx="49482">
                  <c:v>359618166.49916899</c:v>
                </c:pt>
                <c:pt idx="49483">
                  <c:v>359594379.22349697</c:v>
                </c:pt>
                <c:pt idx="49484">
                  <c:v>359570605.57185298</c:v>
                </c:pt>
                <c:pt idx="49485">
                  <c:v>359546845.51149899</c:v>
                </c:pt>
                <c:pt idx="49486">
                  <c:v>359523099.009736</c:v>
                </c:pt>
                <c:pt idx="49487">
                  <c:v>359499366.03390896</c:v>
                </c:pt>
                <c:pt idx="49488">
                  <c:v>359475646.55140305</c:v>
                </c:pt>
                <c:pt idx="49489">
                  <c:v>359451940.52964795</c:v>
                </c:pt>
                <c:pt idx="49490">
                  <c:v>359428247.93611294</c:v>
                </c:pt>
                <c:pt idx="49491">
                  <c:v>359404568.73831099</c:v>
                </c:pt>
                <c:pt idx="49492">
                  <c:v>359380902.90379602</c:v>
                </c:pt>
                <c:pt idx="49493">
                  <c:v>359357250.40016502</c:v>
                </c:pt>
                <c:pt idx="49494">
                  <c:v>359333611.19505399</c:v>
                </c:pt>
                <c:pt idx="49495">
                  <c:v>359309985.256145</c:v>
                </c:pt>
                <c:pt idx="49496">
                  <c:v>359286372.55115902</c:v>
                </c:pt>
                <c:pt idx="49497">
                  <c:v>359262773.04785907</c:v>
                </c:pt>
                <c:pt idx="49498">
                  <c:v>359239186.71404999</c:v>
                </c:pt>
                <c:pt idx="49499">
                  <c:v>359215613.51757902</c:v>
                </c:pt>
                <c:pt idx="49500">
                  <c:v>359192053.42633486</c:v>
                </c:pt>
                <c:pt idx="49501">
                  <c:v>359168506.40824699</c:v>
                </c:pt>
                <c:pt idx="49502">
                  <c:v>359144972.43128693</c:v>
                </c:pt>
                <c:pt idx="49503">
                  <c:v>359121451.46346909</c:v>
                </c:pt>
                <c:pt idx="49504">
                  <c:v>359097943.47284591</c:v>
                </c:pt>
                <c:pt idx="49505">
                  <c:v>359074448.42751598</c:v>
                </c:pt>
                <c:pt idx="49506">
                  <c:v>359050966.29561496</c:v>
                </c:pt>
                <c:pt idx="49507">
                  <c:v>359027497.04532206</c:v>
                </c:pt>
                <c:pt idx="49508">
                  <c:v>359004040.64485806</c:v>
                </c:pt>
                <c:pt idx="49509">
                  <c:v>358980597.06248403</c:v>
                </c:pt>
                <c:pt idx="49510">
                  <c:v>358957166.26650298</c:v>
                </c:pt>
                <c:pt idx="49511">
                  <c:v>358933748.22525793</c:v>
                </c:pt>
                <c:pt idx="49512">
                  <c:v>358910342.90713602</c:v>
                </c:pt>
                <c:pt idx="49513">
                  <c:v>358886950.280563</c:v>
                </c:pt>
                <c:pt idx="49514">
                  <c:v>358863570.31400597</c:v>
                </c:pt>
                <c:pt idx="49515">
                  <c:v>358840202.97597289</c:v>
                </c:pt>
                <c:pt idx="49516">
                  <c:v>358816848.23501492</c:v>
                </c:pt>
                <c:pt idx="49517">
                  <c:v>358793506.05972207</c:v>
                </c:pt>
                <c:pt idx="49518">
                  <c:v>358770176.41872501</c:v>
                </c:pt>
                <c:pt idx="49519">
                  <c:v>358746859.28069699</c:v>
                </c:pt>
                <c:pt idx="49520">
                  <c:v>358723554.61435097</c:v>
                </c:pt>
                <c:pt idx="49521">
                  <c:v>358700262.38844198</c:v>
                </c:pt>
                <c:pt idx="49522">
                  <c:v>358676982.57176399</c:v>
                </c:pt>
                <c:pt idx="49523">
                  <c:v>358653715.13315302</c:v>
                </c:pt>
                <c:pt idx="49524">
                  <c:v>358630460.04148698</c:v>
                </c:pt>
                <c:pt idx="49525">
                  <c:v>358607217.26567996</c:v>
                </c:pt>
                <c:pt idx="49526">
                  <c:v>358583986.77469295</c:v>
                </c:pt>
                <c:pt idx="49527">
                  <c:v>358560768.53752303</c:v>
                </c:pt>
                <c:pt idx="49528">
                  <c:v>358537562.52320796</c:v>
                </c:pt>
                <c:pt idx="49529">
                  <c:v>358514368.70082909</c:v>
                </c:pt>
                <c:pt idx="49530">
                  <c:v>358491187.039505</c:v>
                </c:pt>
                <c:pt idx="49531">
                  <c:v>358468017.50839698</c:v>
                </c:pt>
                <c:pt idx="49532">
                  <c:v>358444860.07670492</c:v>
                </c:pt>
                <c:pt idx="49533">
                  <c:v>358421714.71366996</c:v>
                </c:pt>
                <c:pt idx="49534">
                  <c:v>358398581.38857502</c:v>
                </c:pt>
                <c:pt idx="49535">
                  <c:v>358375460.07073992</c:v>
                </c:pt>
                <c:pt idx="49536">
                  <c:v>358352350.729527</c:v>
                </c:pt>
                <c:pt idx="49537">
                  <c:v>358329253.33433896</c:v>
                </c:pt>
                <c:pt idx="49538">
                  <c:v>358306167.85461801</c:v>
                </c:pt>
                <c:pt idx="49539">
                  <c:v>358283094.25984502</c:v>
                </c:pt>
                <c:pt idx="49540">
                  <c:v>358260032.51954401</c:v>
                </c:pt>
                <c:pt idx="49541">
                  <c:v>358236982.60327601</c:v>
                </c:pt>
                <c:pt idx="49542">
                  <c:v>358213944.48064494</c:v>
                </c:pt>
                <c:pt idx="49543">
                  <c:v>358190918.12129092</c:v>
                </c:pt>
                <c:pt idx="49544">
                  <c:v>358167903.49489892</c:v>
                </c:pt>
                <c:pt idx="49545">
                  <c:v>358144900.57118791</c:v>
                </c:pt>
                <c:pt idx="49546">
                  <c:v>358121909.31992197</c:v>
                </c:pt>
                <c:pt idx="49547">
                  <c:v>358098929.71090192</c:v>
                </c:pt>
                <c:pt idx="49548">
                  <c:v>358075961.71396899</c:v>
                </c:pt>
                <c:pt idx="49549">
                  <c:v>358053005.29900295</c:v>
                </c:pt>
                <c:pt idx="49550">
                  <c:v>358030060.43592691</c:v>
                </c:pt>
                <c:pt idx="49551">
                  <c:v>358007127.09469903</c:v>
                </c:pt>
                <c:pt idx="49552">
                  <c:v>357984205.24531901</c:v>
                </c:pt>
                <c:pt idx="49553">
                  <c:v>357961294.85782707</c:v>
                </c:pt>
                <c:pt idx="49554">
                  <c:v>357938395.90230203</c:v>
                </c:pt>
                <c:pt idx="49555">
                  <c:v>357915508.34886014</c:v>
                </c:pt>
                <c:pt idx="49556">
                  <c:v>357892632.16766006</c:v>
                </c:pt>
                <c:pt idx="49557">
                  <c:v>357869767.32889909</c:v>
                </c:pt>
                <c:pt idx="49558">
                  <c:v>357846913.80281198</c:v>
                </c:pt>
                <c:pt idx="49559">
                  <c:v>357824071.55967492</c:v>
                </c:pt>
                <c:pt idx="49560">
                  <c:v>357801240.56980205</c:v>
                </c:pt>
                <c:pt idx="49561">
                  <c:v>357778420.80354702</c:v>
                </c:pt>
                <c:pt idx="49562">
                  <c:v>357755612.23130292</c:v>
                </c:pt>
                <c:pt idx="49563">
                  <c:v>357732814.82349998</c:v>
                </c:pt>
                <c:pt idx="49564">
                  <c:v>357710028.55061102</c:v>
                </c:pt>
                <c:pt idx="49565">
                  <c:v>357687253.38314402</c:v>
                </c:pt>
                <c:pt idx="49566">
                  <c:v>357664489.29164886</c:v>
                </c:pt>
                <c:pt idx="49567">
                  <c:v>357641736.24671209</c:v>
                </c:pt>
                <c:pt idx="49568">
                  <c:v>357618994.218961</c:v>
                </c:pt>
                <c:pt idx="49569">
                  <c:v>357596263.17905998</c:v>
                </c:pt>
                <c:pt idx="49570">
                  <c:v>357573543.09771401</c:v>
                </c:pt>
                <c:pt idx="49571">
                  <c:v>357550833.945665</c:v>
                </c:pt>
                <c:pt idx="49572">
                  <c:v>357528135.693694</c:v>
                </c:pt>
                <c:pt idx="49573">
                  <c:v>357505448.312621</c:v>
                </c:pt>
                <c:pt idx="49574">
                  <c:v>357482771.77330399</c:v>
                </c:pt>
                <c:pt idx="49575">
                  <c:v>357460106.04664201</c:v>
                </c:pt>
                <c:pt idx="49576">
                  <c:v>357437451.10356808</c:v>
                </c:pt>
                <c:pt idx="49577">
                  <c:v>357414806.91505694</c:v>
                </c:pt>
                <c:pt idx="49578">
                  <c:v>357392173.45212197</c:v>
                </c:pt>
                <c:pt idx="49579">
                  <c:v>357369550.68581206</c:v>
                </c:pt>
                <c:pt idx="49580">
                  <c:v>357346938.58721697</c:v>
                </c:pt>
                <c:pt idx="49581">
                  <c:v>357324337.12746406</c:v>
                </c:pt>
                <c:pt idx="49582">
                  <c:v>357301746.27771902</c:v>
                </c:pt>
                <c:pt idx="49583">
                  <c:v>357279166.009184</c:v>
                </c:pt>
                <c:pt idx="49584">
                  <c:v>357256596.29310101</c:v>
                </c:pt>
                <c:pt idx="49585">
                  <c:v>357234037.10075009</c:v>
                </c:pt>
                <c:pt idx="49586">
                  <c:v>357211488.40345001</c:v>
                </c:pt>
                <c:pt idx="49587">
                  <c:v>357188950.17255509</c:v>
                </c:pt>
                <c:pt idx="49588">
                  <c:v>357166422.37945902</c:v>
                </c:pt>
                <c:pt idx="49589">
                  <c:v>357143904.99559295</c:v>
                </c:pt>
                <c:pt idx="49590">
                  <c:v>357121397.99242795</c:v>
                </c:pt>
                <c:pt idx="49591">
                  <c:v>357098901.34147</c:v>
                </c:pt>
                <c:pt idx="49592">
                  <c:v>357076415.01426399</c:v>
                </c:pt>
                <c:pt idx="49593">
                  <c:v>357053938.98239297</c:v>
                </c:pt>
                <c:pt idx="49594">
                  <c:v>357031473.21747696</c:v>
                </c:pt>
                <c:pt idx="49595">
                  <c:v>357009017.69117391</c:v>
                </c:pt>
                <c:pt idx="49596">
                  <c:v>356986572.37518001</c:v>
                </c:pt>
                <c:pt idx="49597">
                  <c:v>356964137.24122602</c:v>
                </c:pt>
                <c:pt idx="49598">
                  <c:v>356941712.26108396</c:v>
                </c:pt>
                <c:pt idx="49599">
                  <c:v>356919297.40656197</c:v>
                </c:pt>
                <c:pt idx="49600">
                  <c:v>356896892.64950508</c:v>
                </c:pt>
                <c:pt idx="49601">
                  <c:v>356874497.96179491</c:v>
                </c:pt>
                <c:pt idx="49602">
                  <c:v>356852113.31535298</c:v>
                </c:pt>
                <c:pt idx="49603">
                  <c:v>356829738.68213391</c:v>
                </c:pt>
                <c:pt idx="49604">
                  <c:v>356807374.03413492</c:v>
                </c:pt>
                <c:pt idx="49605">
                  <c:v>356785019.34338605</c:v>
                </c:pt>
                <c:pt idx="49606">
                  <c:v>356762674.58195496</c:v>
                </c:pt>
                <c:pt idx="49607">
                  <c:v>356740339.72194886</c:v>
                </c:pt>
                <c:pt idx="49608">
                  <c:v>356718014.73550892</c:v>
                </c:pt>
                <c:pt idx="49609">
                  <c:v>356695699.59481609</c:v>
                </c:pt>
                <c:pt idx="49610">
                  <c:v>356673394.27208596</c:v>
                </c:pt>
                <c:pt idx="49611">
                  <c:v>356651098.73957294</c:v>
                </c:pt>
                <c:pt idx="49612">
                  <c:v>356628812.96956605</c:v>
                </c:pt>
                <c:pt idx="49613">
                  <c:v>356606536.93439192</c:v>
                </c:pt>
                <c:pt idx="49614">
                  <c:v>356584270.60641605</c:v>
                </c:pt>
                <c:pt idx="49615">
                  <c:v>356562013.95803791</c:v>
                </c:pt>
                <c:pt idx="49616">
                  <c:v>356539766.96169394</c:v>
                </c:pt>
                <c:pt idx="49617">
                  <c:v>356517529.589858</c:v>
                </c:pt>
                <c:pt idx="49618">
                  <c:v>356495301.81504101</c:v>
                </c:pt>
                <c:pt idx="49619">
                  <c:v>356473083.60979009</c:v>
                </c:pt>
                <c:pt idx="49620">
                  <c:v>356450874.94668603</c:v>
                </c:pt>
                <c:pt idx="49621">
                  <c:v>356428675.79834992</c:v>
                </c:pt>
                <c:pt idx="49622">
                  <c:v>356406486.137438</c:v>
                </c:pt>
                <c:pt idx="49623">
                  <c:v>356384305.93664193</c:v>
                </c:pt>
                <c:pt idx="49624">
                  <c:v>356362135.16869009</c:v>
                </c:pt>
                <c:pt idx="49625">
                  <c:v>356339973.80634695</c:v>
                </c:pt>
                <c:pt idx="49626">
                  <c:v>356317821.82241392</c:v>
                </c:pt>
                <c:pt idx="49627">
                  <c:v>356295679.18972802</c:v>
                </c:pt>
                <c:pt idx="49628">
                  <c:v>356273545.88116205</c:v>
                </c:pt>
                <c:pt idx="49629">
                  <c:v>356251421.86962497</c:v>
                </c:pt>
                <c:pt idx="49630">
                  <c:v>356229307.12806207</c:v>
                </c:pt>
                <c:pt idx="49631">
                  <c:v>356207201.62945402</c:v>
                </c:pt>
                <c:pt idx="49632">
                  <c:v>356185105.34681898</c:v>
                </c:pt>
                <c:pt idx="49633">
                  <c:v>356163018.25320703</c:v>
                </c:pt>
                <c:pt idx="49634">
                  <c:v>356140940.32170999</c:v>
                </c:pt>
                <c:pt idx="49635">
                  <c:v>356118871.52544999</c:v>
                </c:pt>
                <c:pt idx="49636">
                  <c:v>356096811.837587</c:v>
                </c:pt>
                <c:pt idx="49637">
                  <c:v>356074761.23131794</c:v>
                </c:pt>
                <c:pt idx="49638">
                  <c:v>356052719.679874</c:v>
                </c:pt>
                <c:pt idx="49639">
                  <c:v>356030687.15652108</c:v>
                </c:pt>
                <c:pt idx="49640">
                  <c:v>356008663.63456208</c:v>
                </c:pt>
                <c:pt idx="49641">
                  <c:v>355986649.08733392</c:v>
                </c:pt>
                <c:pt idx="49642">
                  <c:v>355964643.48821199</c:v>
                </c:pt>
                <c:pt idx="49643">
                  <c:v>355942646.81060296</c:v>
                </c:pt>
                <c:pt idx="49644">
                  <c:v>355920659.02795202</c:v>
                </c:pt>
                <c:pt idx="49645">
                  <c:v>355898680.11373705</c:v>
                </c:pt>
                <c:pt idx="49646">
                  <c:v>355876710.04147393</c:v>
                </c:pt>
                <c:pt idx="49647">
                  <c:v>355854748.78471202</c:v>
                </c:pt>
                <c:pt idx="49648">
                  <c:v>355832796.31703502</c:v>
                </c:pt>
                <c:pt idx="49649">
                  <c:v>355810852.612064</c:v>
                </c:pt>
                <c:pt idx="49650">
                  <c:v>355788917.64345515</c:v>
                </c:pt>
                <c:pt idx="49651">
                  <c:v>355766991.38489509</c:v>
                </c:pt>
                <c:pt idx="49652">
                  <c:v>355745073.81011206</c:v>
                </c:pt>
                <c:pt idx="49653">
                  <c:v>355723164.89286399</c:v>
                </c:pt>
                <c:pt idx="49654">
                  <c:v>355701264.60694599</c:v>
                </c:pt>
                <c:pt idx="49655">
                  <c:v>355679372.92618793</c:v>
                </c:pt>
                <c:pt idx="49656">
                  <c:v>355657489.82445401</c:v>
                </c:pt>
                <c:pt idx="49657">
                  <c:v>355635615.27564299</c:v>
                </c:pt>
                <c:pt idx="49658">
                  <c:v>355613749.25368899</c:v>
                </c:pt>
                <c:pt idx="49659">
                  <c:v>355591891.73255992</c:v>
                </c:pt>
                <c:pt idx="49660">
                  <c:v>355570042.68625993</c:v>
                </c:pt>
                <c:pt idx="49661">
                  <c:v>355548202.08882397</c:v>
                </c:pt>
                <c:pt idx="49662">
                  <c:v>355526369.91432601</c:v>
                </c:pt>
                <c:pt idx="49663">
                  <c:v>355504546.13687199</c:v>
                </c:pt>
                <c:pt idx="49664">
                  <c:v>355482730.73060292</c:v>
                </c:pt>
                <c:pt idx="49665">
                  <c:v>355460923.66969401</c:v>
                </c:pt>
                <c:pt idx="49666">
                  <c:v>355439124.92835295</c:v>
                </c:pt>
                <c:pt idx="49667">
                  <c:v>355417334.48082602</c:v>
                </c:pt>
                <c:pt idx="49668">
                  <c:v>355395552.30138999</c:v>
                </c:pt>
                <c:pt idx="49669">
                  <c:v>355373778.36435598</c:v>
                </c:pt>
                <c:pt idx="49670">
                  <c:v>355352012.64407206</c:v>
                </c:pt>
                <c:pt idx="49671">
                  <c:v>355330255.11491698</c:v>
                </c:pt>
                <c:pt idx="49672">
                  <c:v>355308505.751306</c:v>
                </c:pt>
                <c:pt idx="49673">
                  <c:v>355286764.527686</c:v>
                </c:pt>
                <c:pt idx="49674">
                  <c:v>355265031.41854101</c:v>
                </c:pt>
                <c:pt idx="49675">
                  <c:v>355243306.398386</c:v>
                </c:pt>
                <c:pt idx="49676">
                  <c:v>355221589.44177192</c:v>
                </c:pt>
                <c:pt idx="49677">
                  <c:v>355199880.52328092</c:v>
                </c:pt>
                <c:pt idx="49678">
                  <c:v>355178179.61753207</c:v>
                </c:pt>
                <c:pt idx="49679">
                  <c:v>355156486.699175</c:v>
                </c:pt>
                <c:pt idx="49680">
                  <c:v>355134801.74289602</c:v>
                </c:pt>
                <c:pt idx="49681">
                  <c:v>355113124.72341198</c:v>
                </c:pt>
                <c:pt idx="49682">
                  <c:v>355091455.61547601</c:v>
                </c:pt>
                <c:pt idx="49683">
                  <c:v>355069794.39387399</c:v>
                </c:pt>
                <c:pt idx="49684">
                  <c:v>355048141.03342402</c:v>
                </c:pt>
                <c:pt idx="49685">
                  <c:v>355026495.50897795</c:v>
                </c:pt>
                <c:pt idx="49686">
                  <c:v>355004857.79542297</c:v>
                </c:pt>
                <c:pt idx="49687">
                  <c:v>354983227.86767697</c:v>
                </c:pt>
                <c:pt idx="49688">
                  <c:v>354961605.70069396</c:v>
                </c:pt>
                <c:pt idx="49689">
                  <c:v>354939991.269458</c:v>
                </c:pt>
                <c:pt idx="49690">
                  <c:v>354918384.54898793</c:v>
                </c:pt>
                <c:pt idx="49691">
                  <c:v>354896785.51433599</c:v>
                </c:pt>
                <c:pt idx="49692">
                  <c:v>354875194.14058805</c:v>
                </c:pt>
                <c:pt idx="49693">
                  <c:v>354853610.40286201</c:v>
                </c:pt>
                <c:pt idx="49694">
                  <c:v>354832034.27630794</c:v>
                </c:pt>
                <c:pt idx="49695">
                  <c:v>354810465.73610991</c:v>
                </c:pt>
                <c:pt idx="49696">
                  <c:v>354788904.757487</c:v>
                </c:pt>
                <c:pt idx="49697">
                  <c:v>354767351.31568599</c:v>
                </c:pt>
                <c:pt idx="49698">
                  <c:v>354745805.38599199</c:v>
                </c:pt>
                <c:pt idx="49699">
                  <c:v>354724266.94371998</c:v>
                </c:pt>
                <c:pt idx="49700">
                  <c:v>354702735.96421796</c:v>
                </c:pt>
                <c:pt idx="49701">
                  <c:v>354681212.42286599</c:v>
                </c:pt>
                <c:pt idx="49702">
                  <c:v>354659696.29507786</c:v>
                </c:pt>
                <c:pt idx="49703">
                  <c:v>354638187.556301</c:v>
                </c:pt>
                <c:pt idx="49704">
                  <c:v>354616686.18201298</c:v>
                </c:pt>
                <c:pt idx="49705">
                  <c:v>354595192.14772403</c:v>
                </c:pt>
                <c:pt idx="49706">
                  <c:v>354573705.42897993</c:v>
                </c:pt>
                <c:pt idx="49707">
                  <c:v>354552226.00135499</c:v>
                </c:pt>
                <c:pt idx="49708">
                  <c:v>354530753.84045905</c:v>
                </c:pt>
                <c:pt idx="49709">
                  <c:v>354509288.92193097</c:v>
                </c:pt>
                <c:pt idx="49710">
                  <c:v>354487831.22144592</c:v>
                </c:pt>
                <c:pt idx="49711">
                  <c:v>354466380.71470696</c:v>
                </c:pt>
                <c:pt idx="49712">
                  <c:v>354444937.37745208</c:v>
                </c:pt>
                <c:pt idx="49713">
                  <c:v>354423501.18545198</c:v>
                </c:pt>
                <c:pt idx="49714">
                  <c:v>354402072.11450702</c:v>
                </c:pt>
                <c:pt idx="49715">
                  <c:v>354380650.14045215</c:v>
                </c:pt>
                <c:pt idx="49716">
                  <c:v>354359235.239151</c:v>
                </c:pt>
                <c:pt idx="49717">
                  <c:v>354337827.38650298</c:v>
                </c:pt>
                <c:pt idx="49718">
                  <c:v>354316426.55843598</c:v>
                </c:pt>
                <c:pt idx="49719">
                  <c:v>354295032.73091394</c:v>
                </c:pt>
                <c:pt idx="49720">
                  <c:v>354273645.87992698</c:v>
                </c:pt>
                <c:pt idx="49721">
                  <c:v>354252265.98150295</c:v>
                </c:pt>
                <c:pt idx="49722">
                  <c:v>354230893.01169592</c:v>
                </c:pt>
                <c:pt idx="49723">
                  <c:v>354209526.94659698</c:v>
                </c:pt>
                <c:pt idx="49724">
                  <c:v>354188167.76232392</c:v>
                </c:pt>
                <c:pt idx="49725">
                  <c:v>354166815.43502891</c:v>
                </c:pt>
                <c:pt idx="49726">
                  <c:v>354145469.94089597</c:v>
                </c:pt>
                <c:pt idx="49727">
                  <c:v>354124131.25613892</c:v>
                </c:pt>
                <c:pt idx="49728">
                  <c:v>354102799.35700405</c:v>
                </c:pt>
                <c:pt idx="49729">
                  <c:v>354081474.21976995</c:v>
                </c:pt>
                <c:pt idx="49730">
                  <c:v>354060155.82074392</c:v>
                </c:pt>
                <c:pt idx="49731">
                  <c:v>354038844.13626695</c:v>
                </c:pt>
                <c:pt idx="49732">
                  <c:v>354017539.14270997</c:v>
                </c:pt>
                <c:pt idx="49733">
                  <c:v>353996240.81647694</c:v>
                </c:pt>
                <c:pt idx="49734">
                  <c:v>353974949.134</c:v>
                </c:pt>
                <c:pt idx="49735">
                  <c:v>353953664.07174599</c:v>
                </c:pt>
                <c:pt idx="49736">
                  <c:v>353932385.60620999</c:v>
                </c:pt>
                <c:pt idx="49737">
                  <c:v>353911113.71392</c:v>
                </c:pt>
                <c:pt idx="49738">
                  <c:v>353889848.37143391</c:v>
                </c:pt>
                <c:pt idx="49739">
                  <c:v>353868589.55534101</c:v>
                </c:pt>
                <c:pt idx="49740">
                  <c:v>353847337.24226099</c:v>
                </c:pt>
                <c:pt idx="49741">
                  <c:v>353826091.40884501</c:v>
                </c:pt>
                <c:pt idx="49742">
                  <c:v>353804852.03177387</c:v>
                </c:pt>
                <c:pt idx="49743">
                  <c:v>353783619.08776301</c:v>
                </c:pt>
                <c:pt idx="49744">
                  <c:v>353762392.5535531</c:v>
                </c:pt>
                <c:pt idx="49745">
                  <c:v>353741172.40591896</c:v>
                </c:pt>
                <c:pt idx="49746">
                  <c:v>353719958.62166601</c:v>
                </c:pt>
                <c:pt idx="49747">
                  <c:v>353698751.17762905</c:v>
                </c:pt>
                <c:pt idx="49748">
                  <c:v>353677550.05067295</c:v>
                </c:pt>
                <c:pt idx="49749">
                  <c:v>353656355.217695</c:v>
                </c:pt>
                <c:pt idx="49750">
                  <c:v>353635166.65562302</c:v>
                </c:pt>
                <c:pt idx="49751">
                  <c:v>353613984.34141302</c:v>
                </c:pt>
                <c:pt idx="49752">
                  <c:v>353592808.25205296</c:v>
                </c:pt>
                <c:pt idx="49753">
                  <c:v>353571638.36456007</c:v>
                </c:pt>
                <c:pt idx="49754">
                  <c:v>353550474.65598392</c:v>
                </c:pt>
                <c:pt idx="49755">
                  <c:v>353529317.10340303</c:v>
                </c:pt>
                <c:pt idx="49756">
                  <c:v>353508165.68392605</c:v>
                </c:pt>
                <c:pt idx="49757">
                  <c:v>353487020.37469101</c:v>
                </c:pt>
                <c:pt idx="49758">
                  <c:v>353465881.15286797</c:v>
                </c:pt>
                <c:pt idx="49759">
                  <c:v>353444747.99565494</c:v>
                </c:pt>
                <c:pt idx="49760">
                  <c:v>353423620.88028294</c:v>
                </c:pt>
                <c:pt idx="49761">
                  <c:v>353402499.78400999</c:v>
                </c:pt>
                <c:pt idx="49762">
                  <c:v>353381384.68412507</c:v>
                </c:pt>
                <c:pt idx="49763">
                  <c:v>353360275.55794698</c:v>
                </c:pt>
                <c:pt idx="49764">
                  <c:v>353339172.38282502</c:v>
                </c:pt>
                <c:pt idx="49765">
                  <c:v>353318075.13613892</c:v>
                </c:pt>
                <c:pt idx="49766">
                  <c:v>353296983.79529595</c:v>
                </c:pt>
                <c:pt idx="49767">
                  <c:v>353275898.33773392</c:v>
                </c:pt>
                <c:pt idx="49768">
                  <c:v>353254818.74092197</c:v>
                </c:pt>
                <c:pt idx="49769">
                  <c:v>353233744.98235697</c:v>
                </c:pt>
                <c:pt idx="49770">
                  <c:v>353212677.03956598</c:v>
                </c:pt>
                <c:pt idx="49771">
                  <c:v>353191614.89010501</c:v>
                </c:pt>
                <c:pt idx="49772">
                  <c:v>353170558.51156205</c:v>
                </c:pt>
                <c:pt idx="49773">
                  <c:v>353149507.88155109</c:v>
                </c:pt>
                <c:pt idx="49774">
                  <c:v>353128462.977718</c:v>
                </c:pt>
                <c:pt idx="49775">
                  <c:v>353107423.77773792</c:v>
                </c:pt>
                <c:pt idx="49776">
                  <c:v>353086390.25931305</c:v>
                </c:pt>
                <c:pt idx="49777">
                  <c:v>353065362.40017796</c:v>
                </c:pt>
                <c:pt idx="49778">
                  <c:v>353044340.17809409</c:v>
                </c:pt>
                <c:pt idx="49779">
                  <c:v>353023323.57085305</c:v>
                </c:pt>
                <c:pt idx="49780">
                  <c:v>353002312.55627495</c:v>
                </c:pt>
                <c:pt idx="49781">
                  <c:v>352981307.112212</c:v>
                </c:pt>
                <c:pt idx="49782">
                  <c:v>352960307.21654099</c:v>
                </c:pt>
                <c:pt idx="49783">
                  <c:v>352939312.84717107</c:v>
                </c:pt>
                <c:pt idx="49784">
                  <c:v>352918323.9820379</c:v>
                </c:pt>
                <c:pt idx="49785">
                  <c:v>352897340.59910792</c:v>
                </c:pt>
                <c:pt idx="49786">
                  <c:v>352876362.67637694</c:v>
                </c:pt>
                <c:pt idx="49787">
                  <c:v>352855390.19186801</c:v>
                </c:pt>
                <c:pt idx="49788">
                  <c:v>352834423.12363303</c:v>
                </c:pt>
                <c:pt idx="49789">
                  <c:v>352813461.44975501</c:v>
                </c:pt>
                <c:pt idx="49790">
                  <c:v>352792505.14834207</c:v>
                </c:pt>
                <c:pt idx="49791">
                  <c:v>352771554.19753301</c:v>
                </c:pt>
                <c:pt idx="49792">
                  <c:v>352750608.57549697</c:v>
                </c:pt>
                <c:pt idx="49793">
                  <c:v>352729668.26042902</c:v>
                </c:pt>
                <c:pt idx="49794">
                  <c:v>352708733.23055297</c:v>
                </c:pt>
                <c:pt idx="49795">
                  <c:v>352687803.46412301</c:v>
                </c:pt>
                <c:pt idx="49796">
                  <c:v>352666878.93941993</c:v>
                </c:pt>
                <c:pt idx="49797">
                  <c:v>352645959.634754</c:v>
                </c:pt>
                <c:pt idx="49798">
                  <c:v>352625045.52846497</c:v>
                </c:pt>
                <c:pt idx="49799">
                  <c:v>352604136.59891695</c:v>
                </c:pt>
                <c:pt idx="49800">
                  <c:v>352583232.82450801</c:v>
                </c:pt>
                <c:pt idx="49801">
                  <c:v>352562334.18365902</c:v>
                </c:pt>
                <c:pt idx="49802">
                  <c:v>352541440.65482306</c:v>
                </c:pt>
                <c:pt idx="49803">
                  <c:v>352520552.21647894</c:v>
                </c:pt>
                <c:pt idx="49804">
                  <c:v>352499668.84713608</c:v>
                </c:pt>
                <c:pt idx="49805">
                  <c:v>352478790.52532899</c:v>
                </c:pt>
                <c:pt idx="49806">
                  <c:v>352457917.22962201</c:v>
                </c:pt>
                <c:pt idx="49807">
                  <c:v>352437048.93860793</c:v>
                </c:pt>
                <c:pt idx="49808">
                  <c:v>352416185.63090694</c:v>
                </c:pt>
                <c:pt idx="49809">
                  <c:v>352395327.28516698</c:v>
                </c:pt>
                <c:pt idx="49810">
                  <c:v>352374473.880063</c:v>
                </c:pt>
                <c:pt idx="49811">
                  <c:v>352353625.39429992</c:v>
                </c:pt>
                <c:pt idx="49812">
                  <c:v>352332781.80660892</c:v>
                </c:pt>
                <c:pt idx="49813">
                  <c:v>352311943.09574991</c:v>
                </c:pt>
                <c:pt idx="49814">
                  <c:v>352291109.24050897</c:v>
                </c:pt>
                <c:pt idx="49815">
                  <c:v>352270280.21970201</c:v>
                </c:pt>
                <c:pt idx="49816">
                  <c:v>352249456.01217091</c:v>
                </c:pt>
                <c:pt idx="49817">
                  <c:v>352228636.59678596</c:v>
                </c:pt>
                <c:pt idx="49818">
                  <c:v>352207821.95244491</c:v>
                </c:pt>
                <c:pt idx="49819">
                  <c:v>352187012.05807298</c:v>
                </c:pt>
                <c:pt idx="49820">
                  <c:v>352166206.89262199</c:v>
                </c:pt>
                <c:pt idx="49821">
                  <c:v>352145406.4350729</c:v>
                </c:pt>
                <c:pt idx="49822">
                  <c:v>352124610.664433</c:v>
                </c:pt>
                <c:pt idx="49823">
                  <c:v>352103819.55973601</c:v>
                </c:pt>
                <c:pt idx="49824">
                  <c:v>352083033.10004598</c:v>
                </c:pt>
                <c:pt idx="49825">
                  <c:v>352062251.26445198</c:v>
                </c:pt>
                <c:pt idx="49826">
                  <c:v>352041474.03206903</c:v>
                </c:pt>
                <c:pt idx="49827">
                  <c:v>352020701.38204294</c:v>
                </c:pt>
                <c:pt idx="49828">
                  <c:v>351999933.29354399</c:v>
                </c:pt>
                <c:pt idx="49829">
                  <c:v>351979169.74576998</c:v>
                </c:pt>
                <c:pt idx="49830">
                  <c:v>351958410.71794695</c:v>
                </c:pt>
                <c:pt idx="49831">
                  <c:v>351937656.18932605</c:v>
                </c:pt>
                <c:pt idx="49832">
                  <c:v>351916906.13918799</c:v>
                </c:pt>
                <c:pt idx="49833">
                  <c:v>351896160.54683697</c:v>
                </c:pt>
                <c:pt idx="49834">
                  <c:v>351875419.39160794</c:v>
                </c:pt>
                <c:pt idx="49835">
                  <c:v>351854682.65286106</c:v>
                </c:pt>
                <c:pt idx="49836">
                  <c:v>351833950.30998099</c:v>
                </c:pt>
                <c:pt idx="49837">
                  <c:v>351813222.34238303</c:v>
                </c:pt>
                <c:pt idx="49838">
                  <c:v>351792498.72950703</c:v>
                </c:pt>
                <c:pt idx="49839">
                  <c:v>351771779.45082098</c:v>
                </c:pt>
                <c:pt idx="49840">
                  <c:v>351751064.48581696</c:v>
                </c:pt>
                <c:pt idx="49841">
                  <c:v>351730353.81401598</c:v>
                </c:pt>
                <c:pt idx="49842">
                  <c:v>351709647.41496599</c:v>
                </c:pt>
                <c:pt idx="49843">
                  <c:v>351688945.26823896</c:v>
                </c:pt>
                <c:pt idx="49844">
                  <c:v>351668247.35343605</c:v>
                </c:pt>
                <c:pt idx="49845">
                  <c:v>351647553.65018398</c:v>
                </c:pt>
                <c:pt idx="49846">
                  <c:v>351626864.138134</c:v>
                </c:pt>
                <c:pt idx="49847">
                  <c:v>351606178.79696697</c:v>
                </c:pt>
                <c:pt idx="49848">
                  <c:v>351585497.60638696</c:v>
                </c:pt>
                <c:pt idx="49849">
                  <c:v>351564820.54612797</c:v>
                </c:pt>
                <c:pt idx="49850">
                  <c:v>351544147.59594697</c:v>
                </c:pt>
                <c:pt idx="49851">
                  <c:v>351523478.73562896</c:v>
                </c:pt>
                <c:pt idx="49852">
                  <c:v>351502813.94498396</c:v>
                </c:pt>
                <c:pt idx="49853">
                  <c:v>351482153.20384902</c:v>
                </c:pt>
                <c:pt idx="49854">
                  <c:v>351461496.49208689</c:v>
                </c:pt>
                <c:pt idx="49855">
                  <c:v>351440843.78958696</c:v>
                </c:pt>
                <c:pt idx="49856">
                  <c:v>351420195.07626396</c:v>
                </c:pt>
                <c:pt idx="49857">
                  <c:v>351399550.33205903</c:v>
                </c:pt>
                <c:pt idx="49858">
                  <c:v>351378909.53693891</c:v>
                </c:pt>
                <c:pt idx="49859">
                  <c:v>351358272.67089701</c:v>
                </c:pt>
                <c:pt idx="49860">
                  <c:v>351337639.713952</c:v>
                </c:pt>
                <c:pt idx="49861">
                  <c:v>351317010.64614809</c:v>
                </c:pt>
                <c:pt idx="49862">
                  <c:v>351296385.44755507</c:v>
                </c:pt>
                <c:pt idx="49863">
                  <c:v>351275764.09827095</c:v>
                </c:pt>
                <c:pt idx="49864">
                  <c:v>351255146.57841605</c:v>
                </c:pt>
                <c:pt idx="49865">
                  <c:v>351234532.868137</c:v>
                </c:pt>
                <c:pt idx="49866">
                  <c:v>351213922.94761002</c:v>
                </c:pt>
                <c:pt idx="49867">
                  <c:v>351193316.79703099</c:v>
                </c:pt>
                <c:pt idx="49868">
                  <c:v>351172714.396626</c:v>
                </c:pt>
                <c:pt idx="49869">
                  <c:v>351152115.72664386</c:v>
                </c:pt>
                <c:pt idx="49870">
                  <c:v>351131520.76736104</c:v>
                </c:pt>
                <c:pt idx="49871">
                  <c:v>351110929.4990769</c:v>
                </c:pt>
                <c:pt idx="49872">
                  <c:v>351090341.90211892</c:v>
                </c:pt>
                <c:pt idx="49873">
                  <c:v>351069757.95683795</c:v>
                </c:pt>
                <c:pt idx="49874">
                  <c:v>351049177.64361215</c:v>
                </c:pt>
                <c:pt idx="49875">
                  <c:v>351028600.94284201</c:v>
                </c:pt>
                <c:pt idx="49876">
                  <c:v>351008027.83495492</c:v>
                </c:pt>
                <c:pt idx="49877">
                  <c:v>350987458.30040509</c:v>
                </c:pt>
                <c:pt idx="49878">
                  <c:v>350966892.31966996</c:v>
                </c:pt>
                <c:pt idx="49879">
                  <c:v>350946329.87325102</c:v>
                </c:pt>
                <c:pt idx="49880">
                  <c:v>350925770.94167793</c:v>
                </c:pt>
                <c:pt idx="49881">
                  <c:v>350905215.50550401</c:v>
                </c:pt>
                <c:pt idx="49882">
                  <c:v>350884663.54530698</c:v>
                </c:pt>
                <c:pt idx="49883">
                  <c:v>350864115.04168892</c:v>
                </c:pt>
                <c:pt idx="49884">
                  <c:v>350843569.97527885</c:v>
                </c:pt>
                <c:pt idx="49885">
                  <c:v>350823028.32672995</c:v>
                </c:pt>
                <c:pt idx="49886">
                  <c:v>350802490.07672101</c:v>
                </c:pt>
                <c:pt idx="49887">
                  <c:v>350781955.20595199</c:v>
                </c:pt>
                <c:pt idx="49888">
                  <c:v>350761423.695153</c:v>
                </c:pt>
                <c:pt idx="49889">
                  <c:v>350740895.52507591</c:v>
                </c:pt>
                <c:pt idx="49890">
                  <c:v>350720370.67649609</c:v>
                </c:pt>
                <c:pt idx="49891">
                  <c:v>350699849.13021696</c:v>
                </c:pt>
                <c:pt idx="49892">
                  <c:v>350679330.86706406</c:v>
                </c:pt>
                <c:pt idx="49893">
                  <c:v>350658815.86788905</c:v>
                </c:pt>
                <c:pt idx="49894">
                  <c:v>350638304.11356604</c:v>
                </c:pt>
                <c:pt idx="49895">
                  <c:v>350617795.58499599</c:v>
                </c:pt>
                <c:pt idx="49896">
                  <c:v>350597290.26310402</c:v>
                </c:pt>
                <c:pt idx="49897">
                  <c:v>350576788.128838</c:v>
                </c:pt>
                <c:pt idx="49898">
                  <c:v>350556289.16317105</c:v>
                </c:pt>
                <c:pt idx="49899">
                  <c:v>350535793.34710306</c:v>
                </c:pt>
                <c:pt idx="49900">
                  <c:v>350515300.661654</c:v>
                </c:pt>
                <c:pt idx="49901">
                  <c:v>350494811.08787102</c:v>
                </c:pt>
                <c:pt idx="49902">
                  <c:v>350474324.60682398</c:v>
                </c:pt>
                <c:pt idx="49903">
                  <c:v>350453841.19960999</c:v>
                </c:pt>
                <c:pt idx="49904">
                  <c:v>350433360.84734702</c:v>
                </c:pt>
                <c:pt idx="49905">
                  <c:v>350412883.53117692</c:v>
                </c:pt>
                <c:pt idx="49906">
                  <c:v>350392409.23226988</c:v>
                </c:pt>
                <c:pt idx="49907">
                  <c:v>350371937.93181503</c:v>
                </c:pt>
                <c:pt idx="49908">
                  <c:v>350351469.61102909</c:v>
                </c:pt>
                <c:pt idx="49909">
                  <c:v>350331004.25115198</c:v>
                </c:pt>
                <c:pt idx="49910">
                  <c:v>350310541.83344609</c:v>
                </c:pt>
                <c:pt idx="49911">
                  <c:v>350290082.33919901</c:v>
                </c:pt>
                <c:pt idx="49912">
                  <c:v>350269625.74972302</c:v>
                </c:pt>
                <c:pt idx="49913">
                  <c:v>350249172.04635298</c:v>
                </c:pt>
                <c:pt idx="49914">
                  <c:v>350228721.21044803</c:v>
                </c:pt>
                <c:pt idx="49915">
                  <c:v>350208273.223391</c:v>
                </c:pt>
                <c:pt idx="49916">
                  <c:v>350187828.06658792</c:v>
                </c:pt>
                <c:pt idx="49917">
                  <c:v>350167385.72146994</c:v>
                </c:pt>
                <c:pt idx="49918">
                  <c:v>350146946.16949105</c:v>
                </c:pt>
                <c:pt idx="49919">
                  <c:v>350126509.39212799</c:v>
                </c:pt>
                <c:pt idx="49920">
                  <c:v>350106075.37088305</c:v>
                </c:pt>
                <c:pt idx="49921">
                  <c:v>350085644.08728099</c:v>
                </c:pt>
                <c:pt idx="49922">
                  <c:v>350065215.52286994</c:v>
                </c:pt>
                <c:pt idx="49923">
                  <c:v>350044789.65922105</c:v>
                </c:pt>
                <c:pt idx="49924">
                  <c:v>350024366.47793096</c:v>
                </c:pt>
                <c:pt idx="49925">
                  <c:v>350003945.96061796</c:v>
                </c:pt>
                <c:pt idx="49926">
                  <c:v>349983528.08892399</c:v>
                </c:pt>
                <c:pt idx="49927">
                  <c:v>349963112.84451407</c:v>
                </c:pt>
                <c:pt idx="49928">
                  <c:v>349942700.20907795</c:v>
                </c:pt>
                <c:pt idx="49929">
                  <c:v>349922290.16432798</c:v>
                </c:pt>
                <c:pt idx="49930">
                  <c:v>349901882.69199896</c:v>
                </c:pt>
                <c:pt idx="49931">
                  <c:v>349881477.77385002</c:v>
                </c:pt>
                <c:pt idx="49932">
                  <c:v>349861075.391662</c:v>
                </c:pt>
                <c:pt idx="49933">
                  <c:v>349840675.52724099</c:v>
                </c:pt>
                <c:pt idx="49934">
                  <c:v>349820278.16241401</c:v>
                </c:pt>
                <c:pt idx="49935">
                  <c:v>349799883.27903199</c:v>
                </c:pt>
                <c:pt idx="49936">
                  <c:v>349779490.85897005</c:v>
                </c:pt>
                <c:pt idx="49937">
                  <c:v>349759100.88412505</c:v>
                </c:pt>
                <c:pt idx="49938">
                  <c:v>349738713.33641696</c:v>
                </c:pt>
                <c:pt idx="49939">
                  <c:v>349718328.19778901</c:v>
                </c:pt>
                <c:pt idx="49940">
                  <c:v>349697945.45020592</c:v>
                </c:pt>
                <c:pt idx="49941">
                  <c:v>349677565.07565796</c:v>
                </c:pt>
                <c:pt idx="49942">
                  <c:v>349657187.05615705</c:v>
                </c:pt>
                <c:pt idx="49943">
                  <c:v>349636811.37373501</c:v>
                </c:pt>
                <c:pt idx="49944">
                  <c:v>349616438.01045197</c:v>
                </c:pt>
                <c:pt idx="49945">
                  <c:v>349596066.94838601</c:v>
                </c:pt>
                <c:pt idx="49946">
                  <c:v>349575698.16964</c:v>
                </c:pt>
                <c:pt idx="49947">
                  <c:v>349555331.65634</c:v>
                </c:pt>
                <c:pt idx="49948">
                  <c:v>349534967.39063299</c:v>
                </c:pt>
                <c:pt idx="49949">
                  <c:v>349514605.354689</c:v>
                </c:pt>
                <c:pt idx="49950">
                  <c:v>349494245.53070092</c:v>
                </c:pt>
                <c:pt idx="49951">
                  <c:v>349473887.900886</c:v>
                </c:pt>
                <c:pt idx="49952">
                  <c:v>349453532.44748002</c:v>
                </c:pt>
                <c:pt idx="49953">
                  <c:v>349433179.152744</c:v>
                </c:pt>
                <c:pt idx="49954">
                  <c:v>349412827.99896091</c:v>
                </c:pt>
                <c:pt idx="49955">
                  <c:v>349392478.968436</c:v>
                </c:pt>
                <c:pt idx="49956">
                  <c:v>349372132.04349607</c:v>
                </c:pt>
                <c:pt idx="49957">
                  <c:v>349351787.20649201</c:v>
                </c:pt>
                <c:pt idx="49958">
                  <c:v>349331444.43979394</c:v>
                </c:pt>
                <c:pt idx="49959">
                  <c:v>349311103.72579795</c:v>
                </c:pt>
                <c:pt idx="49960">
                  <c:v>349290765.04692</c:v>
                </c:pt>
                <c:pt idx="49961">
                  <c:v>349270428.38559902</c:v>
                </c:pt>
                <c:pt idx="49962">
                  <c:v>349250093.72429395</c:v>
                </c:pt>
                <c:pt idx="49963">
                  <c:v>349229761.04549009</c:v>
                </c:pt>
                <c:pt idx="49964">
                  <c:v>349209430.33169103</c:v>
                </c:pt>
                <c:pt idx="49965">
                  <c:v>349189101.56542301</c:v>
                </c:pt>
                <c:pt idx="49966">
                  <c:v>349168774.72923595</c:v>
                </c:pt>
                <c:pt idx="49967">
                  <c:v>349148449.80570102</c:v>
                </c:pt>
                <c:pt idx="49968">
                  <c:v>349128126.77740997</c:v>
                </c:pt>
                <c:pt idx="49969">
                  <c:v>349107805.62697786</c:v>
                </c:pt>
                <c:pt idx="49970">
                  <c:v>349087486.33704197</c:v>
                </c:pt>
                <c:pt idx="49971">
                  <c:v>349067168.89025992</c:v>
                </c:pt>
                <c:pt idx="49972">
                  <c:v>349046853.26931202</c:v>
                </c:pt>
                <c:pt idx="49973">
                  <c:v>349026539.45689994</c:v>
                </c:pt>
                <c:pt idx="49974">
                  <c:v>349006227.43574786</c:v>
                </c:pt>
                <c:pt idx="49975">
                  <c:v>348985917.18860102</c:v>
                </c:pt>
                <c:pt idx="49976">
                  <c:v>348965608.69822502</c:v>
                </c:pt>
                <c:pt idx="49977">
                  <c:v>348945301.94741005</c:v>
                </c:pt>
                <c:pt idx="49978">
                  <c:v>348924996.918966</c:v>
                </c:pt>
                <c:pt idx="49979">
                  <c:v>348904693.59572399</c:v>
                </c:pt>
                <c:pt idx="49980">
                  <c:v>348884391.96053803</c:v>
                </c:pt>
                <c:pt idx="49981">
                  <c:v>348864091.99628186</c:v>
                </c:pt>
                <c:pt idx="49982">
                  <c:v>348843793.685853</c:v>
                </c:pt>
                <c:pt idx="49983">
                  <c:v>348823497.01216799</c:v>
                </c:pt>
                <c:pt idx="49984">
                  <c:v>348803201.95816606</c:v>
                </c:pt>
                <c:pt idx="49985">
                  <c:v>348782908.50680703</c:v>
                </c:pt>
                <c:pt idx="49986">
                  <c:v>348762616.641074</c:v>
                </c:pt>
                <c:pt idx="49987">
                  <c:v>348742326.34396905</c:v>
                </c:pt>
                <c:pt idx="49988">
                  <c:v>348722037.59851605</c:v>
                </c:pt>
                <c:pt idx="49989">
                  <c:v>348701750.38776106</c:v>
                </c:pt>
                <c:pt idx="49990">
                  <c:v>348681464.69476998</c:v>
                </c:pt>
                <c:pt idx="49991">
                  <c:v>348661180.50263095</c:v>
                </c:pt>
                <c:pt idx="49992">
                  <c:v>348640897.79445392</c:v>
                </c:pt>
                <c:pt idx="49993">
                  <c:v>348620616.55336702</c:v>
                </c:pt>
                <c:pt idx="49994">
                  <c:v>348600336.76252198</c:v>
                </c:pt>
                <c:pt idx="49995">
                  <c:v>348580058.405092</c:v>
                </c:pt>
                <c:pt idx="49996">
                  <c:v>348559781.46426803</c:v>
                </c:pt>
                <c:pt idx="49997">
                  <c:v>348539505.92326599</c:v>
                </c:pt>
                <c:pt idx="49998">
                  <c:v>348519231.76532</c:v>
                </c:pt>
                <c:pt idx="49999">
                  <c:v>348498958.97368592</c:v>
                </c:pt>
                <c:pt idx="50000">
                  <c:v>348478687.53163993</c:v>
                </c:pt>
                <c:pt idx="50001">
                  <c:v>348458417.42247993</c:v>
                </c:pt>
                <c:pt idx="50002">
                  <c:v>348438148.62952507</c:v>
                </c:pt>
                <c:pt idx="50003">
                  <c:v>348417881.136114</c:v>
                </c:pt>
                <c:pt idx="50004">
                  <c:v>348397614.92560494</c:v>
                </c:pt>
                <c:pt idx="50005">
                  <c:v>348377349.98138094</c:v>
                </c:pt>
                <c:pt idx="50006">
                  <c:v>348357086.28684199</c:v>
                </c:pt>
                <c:pt idx="50007">
                  <c:v>348336823.825409</c:v>
                </c:pt>
                <c:pt idx="50008">
                  <c:v>348316562.58052605</c:v>
                </c:pt>
                <c:pt idx="50009">
                  <c:v>348296302.53565496</c:v>
                </c:pt>
                <c:pt idx="50010">
                  <c:v>348276043.67427999</c:v>
                </c:pt>
                <c:pt idx="50011">
                  <c:v>348255785.97990495</c:v>
                </c:pt>
                <c:pt idx="50012">
                  <c:v>348235529.43605393</c:v>
                </c:pt>
                <c:pt idx="50013">
                  <c:v>348215274.02627194</c:v>
                </c:pt>
                <c:pt idx="50014">
                  <c:v>348195019.73412502</c:v>
                </c:pt>
                <c:pt idx="50015">
                  <c:v>348174766.54319906</c:v>
                </c:pt>
                <c:pt idx="50016">
                  <c:v>348154514.43709892</c:v>
                </c:pt>
                <c:pt idx="50017">
                  <c:v>348134263.39945197</c:v>
                </c:pt>
                <c:pt idx="50018">
                  <c:v>348114013.41390496</c:v>
                </c:pt>
                <c:pt idx="50019">
                  <c:v>348093764.46412402</c:v>
                </c:pt>
                <c:pt idx="50020">
                  <c:v>348073516.53379601</c:v>
                </c:pt>
                <c:pt idx="50021">
                  <c:v>348053269.60663003</c:v>
                </c:pt>
                <c:pt idx="50022">
                  <c:v>348033023.66635305</c:v>
                </c:pt>
                <c:pt idx="50023">
                  <c:v>348012778.69671202</c:v>
                </c:pt>
                <c:pt idx="50024">
                  <c:v>347992534.68147492</c:v>
                </c:pt>
                <c:pt idx="50025">
                  <c:v>347972291.60442907</c:v>
                </c:pt>
                <c:pt idx="50026">
                  <c:v>347952049.44938296</c:v>
                </c:pt>
                <c:pt idx="50027">
                  <c:v>347931808.20016497</c:v>
                </c:pt>
                <c:pt idx="50028">
                  <c:v>347911567.84062207</c:v>
                </c:pt>
                <c:pt idx="50029">
                  <c:v>347891328.35462207</c:v>
                </c:pt>
                <c:pt idx="50030">
                  <c:v>347871089.72605294</c:v>
                </c:pt>
                <c:pt idx="50031">
                  <c:v>347850851.93882197</c:v>
                </c:pt>
                <c:pt idx="50032">
                  <c:v>347830614.97685695</c:v>
                </c:pt>
                <c:pt idx="50033">
                  <c:v>347810378.82410401</c:v>
                </c:pt>
                <c:pt idx="50034">
                  <c:v>347790143.464531</c:v>
                </c:pt>
                <c:pt idx="50035">
                  <c:v>347769908.88212502</c:v>
                </c:pt>
                <c:pt idx="50036">
                  <c:v>347749675.06089205</c:v>
                </c:pt>
                <c:pt idx="50037">
                  <c:v>347729441.98485792</c:v>
                </c:pt>
                <c:pt idx="50038">
                  <c:v>347709209.63806897</c:v>
                </c:pt>
                <c:pt idx="50039">
                  <c:v>347688978.00458997</c:v>
                </c:pt>
                <c:pt idx="50040">
                  <c:v>347668747.06850606</c:v>
                </c:pt>
                <c:pt idx="50041">
                  <c:v>347648516.813923</c:v>
                </c:pt>
                <c:pt idx="50042">
                  <c:v>347628287.22496396</c:v>
                </c:pt>
                <c:pt idx="50043">
                  <c:v>347608058.28577292</c:v>
                </c:pt>
                <c:pt idx="50044">
                  <c:v>347587829.98051202</c:v>
                </c:pt>
                <c:pt idx="50045">
                  <c:v>347567602.29336601</c:v>
                </c:pt>
                <c:pt idx="50046">
                  <c:v>347547375.208534</c:v>
                </c:pt>
                <c:pt idx="50047">
                  <c:v>347527148.71023995</c:v>
                </c:pt>
                <c:pt idx="50048">
                  <c:v>347506922.78272396</c:v>
                </c:pt>
                <c:pt idx="50049">
                  <c:v>347486697.41024494</c:v>
                </c:pt>
                <c:pt idx="50050">
                  <c:v>347466472.57708305</c:v>
                </c:pt>
                <c:pt idx="50051">
                  <c:v>347446248.267537</c:v>
                </c:pt>
                <c:pt idx="50052">
                  <c:v>347426024.46592492</c:v>
                </c:pt>
                <c:pt idx="50053">
                  <c:v>347405801.15658301</c:v>
                </c:pt>
                <c:pt idx="50054">
                  <c:v>347385578.32386905</c:v>
                </c:pt>
                <c:pt idx="50055">
                  <c:v>347365355.95215601</c:v>
                </c:pt>
                <c:pt idx="50056">
                  <c:v>347345134.025841</c:v>
                </c:pt>
                <c:pt idx="50057">
                  <c:v>347324912.52933592</c:v>
                </c:pt>
                <c:pt idx="50058">
                  <c:v>347304691.447074</c:v>
                </c:pt>
                <c:pt idx="50059">
                  <c:v>347284470.76350605</c:v>
                </c:pt>
                <c:pt idx="50060">
                  <c:v>347264250.46310401</c:v>
                </c:pt>
                <c:pt idx="50061">
                  <c:v>347244030.53035694</c:v>
                </c:pt>
                <c:pt idx="50062">
                  <c:v>347223810.94977403</c:v>
                </c:pt>
                <c:pt idx="50063">
                  <c:v>347203591.70588201</c:v>
                </c:pt>
                <c:pt idx="50064">
                  <c:v>347183372.78322703</c:v>
                </c:pt>
                <c:pt idx="50065">
                  <c:v>347163154.16637492</c:v>
                </c:pt>
                <c:pt idx="50066">
                  <c:v>347142935.83990991</c:v>
                </c:pt>
                <c:pt idx="50067">
                  <c:v>347122717.78843403</c:v>
                </c:pt>
                <c:pt idx="50068">
                  <c:v>347102499.99656892</c:v>
                </c:pt>
                <c:pt idx="50069">
                  <c:v>347082282.448955</c:v>
                </c:pt>
                <c:pt idx="50070">
                  <c:v>347062065.130252</c:v>
                </c:pt>
                <c:pt idx="50071">
                  <c:v>347041848.02513695</c:v>
                </c:pt>
                <c:pt idx="50072">
                  <c:v>347021631.11830598</c:v>
                </c:pt>
                <c:pt idx="50073">
                  <c:v>347001414.39447403</c:v>
                </c:pt>
                <c:pt idx="50074">
                  <c:v>346981197.83837599</c:v>
                </c:pt>
                <c:pt idx="50075">
                  <c:v>346960981.434762</c:v>
                </c:pt>
                <c:pt idx="50076">
                  <c:v>346940765.16840309</c:v>
                </c:pt>
                <c:pt idx="50077">
                  <c:v>346920549.02408892</c:v>
                </c:pt>
                <c:pt idx="50078">
                  <c:v>346900332.98662692</c:v>
                </c:pt>
                <c:pt idx="50079">
                  <c:v>346880117.04084301</c:v>
                </c:pt>
                <c:pt idx="50080">
                  <c:v>346859901.17158198</c:v>
                </c:pt>
                <c:pt idx="50081">
                  <c:v>346839685.36370605</c:v>
                </c:pt>
                <c:pt idx="50082">
                  <c:v>346819469.60209697</c:v>
                </c:pt>
                <c:pt idx="50083">
                  <c:v>346799253.87165296</c:v>
                </c:pt>
                <c:pt idx="50084">
                  <c:v>346779038.15729302</c:v>
                </c:pt>
                <c:pt idx="50085">
                  <c:v>346758822.44395298</c:v>
                </c:pt>
                <c:pt idx="50086">
                  <c:v>346738606.71658599</c:v>
                </c:pt>
                <c:pt idx="50087">
                  <c:v>346718390.96016598</c:v>
                </c:pt>
                <c:pt idx="50088">
                  <c:v>346698175.15968305</c:v>
                </c:pt>
                <c:pt idx="50089">
                  <c:v>346677959.30014598</c:v>
                </c:pt>
                <c:pt idx="50090">
                  <c:v>346657743.36658102</c:v>
                </c:pt>
                <c:pt idx="50091">
                  <c:v>346637527.34403509</c:v>
                </c:pt>
                <c:pt idx="50092">
                  <c:v>346617311.21756905</c:v>
                </c:pt>
                <c:pt idx="50093">
                  <c:v>346597094.97226495</c:v>
                </c:pt>
                <c:pt idx="50094">
                  <c:v>346576878.59322298</c:v>
                </c:pt>
                <c:pt idx="50095">
                  <c:v>346556662.06555802</c:v>
                </c:pt>
                <c:pt idx="50096">
                  <c:v>346536445.37440705</c:v>
                </c:pt>
                <c:pt idx="50097">
                  <c:v>346516228.50492197</c:v>
                </c:pt>
                <c:pt idx="50098">
                  <c:v>346496011.44227493</c:v>
                </c:pt>
                <c:pt idx="50099">
                  <c:v>346475794.17165297</c:v>
                </c:pt>
                <c:pt idx="50100">
                  <c:v>346455576.67826402</c:v>
                </c:pt>
                <c:pt idx="50101">
                  <c:v>346435358.94733202</c:v>
                </c:pt>
                <c:pt idx="50102">
                  <c:v>346415140.96409899</c:v>
                </c:pt>
                <c:pt idx="50103">
                  <c:v>346394922.71382505</c:v>
                </c:pt>
                <c:pt idx="50104">
                  <c:v>346374704.18178803</c:v>
                </c:pt>
                <c:pt idx="50105">
                  <c:v>346354485.35328305</c:v>
                </c:pt>
                <c:pt idx="50106">
                  <c:v>346334266.21362305</c:v>
                </c:pt>
                <c:pt idx="50107">
                  <c:v>346314046.74813902</c:v>
                </c:pt>
                <c:pt idx="50108">
                  <c:v>346293826.94217992</c:v>
                </c:pt>
                <c:pt idx="50109">
                  <c:v>346273606.78110999</c:v>
                </c:pt>
                <c:pt idx="50110">
                  <c:v>346253386.25031501</c:v>
                </c:pt>
                <c:pt idx="50111">
                  <c:v>346233165.33519298</c:v>
                </c:pt>
                <c:pt idx="50112">
                  <c:v>346212944.02116501</c:v>
                </c:pt>
                <c:pt idx="50113">
                  <c:v>346192722.29366601</c:v>
                </c:pt>
                <c:pt idx="50114">
                  <c:v>346172500.13814998</c:v>
                </c:pt>
                <c:pt idx="50115">
                  <c:v>346152277.54008698</c:v>
                </c:pt>
                <c:pt idx="50116">
                  <c:v>346132054.48496592</c:v>
                </c:pt>
                <c:pt idx="50117">
                  <c:v>346111830.95829201</c:v>
                </c:pt>
                <c:pt idx="50118">
                  <c:v>346091606.94558901</c:v>
                </c:pt>
                <c:pt idx="50119">
                  <c:v>346071382.43239594</c:v>
                </c:pt>
                <c:pt idx="50120">
                  <c:v>346051157.40427095</c:v>
                </c:pt>
                <c:pt idx="50121">
                  <c:v>346030931.846789</c:v>
                </c:pt>
                <c:pt idx="50122">
                  <c:v>346010705.745543</c:v>
                </c:pt>
                <c:pt idx="50123">
                  <c:v>345990479.08614099</c:v>
                </c:pt>
                <c:pt idx="50124">
                  <c:v>345970251.85421002</c:v>
                </c:pt>
                <c:pt idx="50125">
                  <c:v>345950024.03539294</c:v>
                </c:pt>
                <c:pt idx="50126">
                  <c:v>345929795.61535102</c:v>
                </c:pt>
                <c:pt idx="50127">
                  <c:v>345909566.579763</c:v>
                </c:pt>
                <c:pt idx="50128">
                  <c:v>345889336.91432202</c:v>
                </c:pt>
                <c:pt idx="50129">
                  <c:v>345869106.60474205</c:v>
                </c:pt>
                <c:pt idx="50130">
                  <c:v>345848875.63674992</c:v>
                </c:pt>
                <c:pt idx="50131">
                  <c:v>345828643.99609292</c:v>
                </c:pt>
                <c:pt idx="50132">
                  <c:v>345808411.66853398</c:v>
                </c:pt>
                <c:pt idx="50133">
                  <c:v>345788178.639853</c:v>
                </c:pt>
                <c:pt idx="50134">
                  <c:v>345767944.89584601</c:v>
                </c:pt>
                <c:pt idx="50135">
                  <c:v>345747710.42232794</c:v>
                </c:pt>
                <c:pt idx="50136">
                  <c:v>345727475.20512801</c:v>
                </c:pt>
                <c:pt idx="50137">
                  <c:v>345707239.23009396</c:v>
                </c:pt>
                <c:pt idx="50138">
                  <c:v>345687002.48308992</c:v>
                </c:pt>
                <c:pt idx="50139">
                  <c:v>345666764.94999695</c:v>
                </c:pt>
                <c:pt idx="50140">
                  <c:v>345646526.61671305</c:v>
                </c:pt>
                <c:pt idx="50141">
                  <c:v>345626287.46915197</c:v>
                </c:pt>
                <c:pt idx="50142">
                  <c:v>345606047.49324596</c:v>
                </c:pt>
                <c:pt idx="50143">
                  <c:v>345585806.674941</c:v>
                </c:pt>
                <c:pt idx="50144">
                  <c:v>345565565.00020295</c:v>
                </c:pt>
                <c:pt idx="50145">
                  <c:v>345545322.45501298</c:v>
                </c:pt>
                <c:pt idx="50146">
                  <c:v>345525079.02536792</c:v>
                </c:pt>
                <c:pt idx="50147">
                  <c:v>345504834.69728202</c:v>
                </c:pt>
                <c:pt idx="50148">
                  <c:v>345484589.45678699</c:v>
                </c:pt>
                <c:pt idx="50149">
                  <c:v>345464343.28992891</c:v>
                </c:pt>
                <c:pt idx="50150">
                  <c:v>345444096.18277192</c:v>
                </c:pt>
                <c:pt idx="50151">
                  <c:v>345423848.12139696</c:v>
                </c:pt>
                <c:pt idx="50152">
                  <c:v>345403599.09189999</c:v>
                </c:pt>
                <c:pt idx="50153">
                  <c:v>345383349.08039403</c:v>
                </c:pt>
                <c:pt idx="50154">
                  <c:v>345363098.07300901</c:v>
                </c:pt>
                <c:pt idx="50155">
                  <c:v>345342846.05589002</c:v>
                </c:pt>
                <c:pt idx="50156">
                  <c:v>345322593.01519996</c:v>
                </c:pt>
                <c:pt idx="50157">
                  <c:v>345302338.93711698</c:v>
                </c:pt>
                <c:pt idx="50158">
                  <c:v>345282083.80783606</c:v>
                </c:pt>
                <c:pt idx="50159">
                  <c:v>345261827.61356711</c:v>
                </c:pt>
                <c:pt idx="50160">
                  <c:v>345241570.34053898</c:v>
                </c:pt>
                <c:pt idx="50161">
                  <c:v>345221311.97499394</c:v>
                </c:pt>
                <c:pt idx="50162">
                  <c:v>345201052.50319302</c:v>
                </c:pt>
                <c:pt idx="50163">
                  <c:v>345180791.91140991</c:v>
                </c:pt>
                <c:pt idx="50164">
                  <c:v>345160530.18593794</c:v>
                </c:pt>
                <c:pt idx="50165">
                  <c:v>345140267.31308502</c:v>
                </c:pt>
                <c:pt idx="50166">
                  <c:v>345120003.27917492</c:v>
                </c:pt>
                <c:pt idx="50167">
                  <c:v>345099738.070548</c:v>
                </c:pt>
                <c:pt idx="50168">
                  <c:v>345079471.67356104</c:v>
                </c:pt>
                <c:pt idx="50169">
                  <c:v>345059204.07458401</c:v>
                </c:pt>
                <c:pt idx="50170">
                  <c:v>345038935.26000792</c:v>
                </c:pt>
                <c:pt idx="50171">
                  <c:v>345018665.21623486</c:v>
                </c:pt>
                <c:pt idx="50172">
                  <c:v>344998393.92968494</c:v>
                </c:pt>
                <c:pt idx="50173">
                  <c:v>344978121.38679492</c:v>
                </c:pt>
                <c:pt idx="50174">
                  <c:v>344957847.57401705</c:v>
                </c:pt>
                <c:pt idx="50175">
                  <c:v>344937572.47781801</c:v>
                </c:pt>
                <c:pt idx="50176">
                  <c:v>344917296.08468091</c:v>
                </c:pt>
                <c:pt idx="50177">
                  <c:v>344897018.38110602</c:v>
                </c:pt>
                <c:pt idx="50178">
                  <c:v>344876739.35360801</c:v>
                </c:pt>
                <c:pt idx="50179">
                  <c:v>344856458.98871791</c:v>
                </c:pt>
                <c:pt idx="50180">
                  <c:v>344836177.27298194</c:v>
                </c:pt>
                <c:pt idx="50181">
                  <c:v>344815894.19296199</c:v>
                </c:pt>
                <c:pt idx="50182">
                  <c:v>344795609.73523688</c:v>
                </c:pt>
                <c:pt idx="50183">
                  <c:v>344775323.88639992</c:v>
                </c:pt>
                <c:pt idx="50184">
                  <c:v>344755036.63305998</c:v>
                </c:pt>
                <c:pt idx="50185">
                  <c:v>344734747.961842</c:v>
                </c:pt>
                <c:pt idx="50186">
                  <c:v>344714457.85938609</c:v>
                </c:pt>
                <c:pt idx="50187">
                  <c:v>344694166.31234795</c:v>
                </c:pt>
                <c:pt idx="50188">
                  <c:v>344673873.30740106</c:v>
                </c:pt>
                <c:pt idx="50189">
                  <c:v>344653578.83122891</c:v>
                </c:pt>
                <c:pt idx="50190">
                  <c:v>344633282.87053698</c:v>
                </c:pt>
                <c:pt idx="50191">
                  <c:v>344612985.41204196</c:v>
                </c:pt>
                <c:pt idx="50192">
                  <c:v>344592686.44247794</c:v>
                </c:pt>
                <c:pt idx="50193">
                  <c:v>344572385.94859207</c:v>
                </c:pt>
                <c:pt idx="50194">
                  <c:v>344552083.91715002</c:v>
                </c:pt>
                <c:pt idx="50195">
                  <c:v>344531780.33492994</c:v>
                </c:pt>
                <c:pt idx="50196">
                  <c:v>344511475.18872797</c:v>
                </c:pt>
                <c:pt idx="50197">
                  <c:v>344491168.46535295</c:v>
                </c:pt>
                <c:pt idx="50198">
                  <c:v>344470860.151631</c:v>
                </c:pt>
                <c:pt idx="50199">
                  <c:v>344450550.23440295</c:v>
                </c:pt>
                <c:pt idx="50200">
                  <c:v>344430238.70052397</c:v>
                </c:pt>
                <c:pt idx="50201">
                  <c:v>344409925.53686601</c:v>
                </c:pt>
                <c:pt idx="50202">
                  <c:v>344389610.73031503</c:v>
                </c:pt>
                <c:pt idx="50203">
                  <c:v>344369294.26777297</c:v>
                </c:pt>
                <c:pt idx="50204">
                  <c:v>344348976.13615501</c:v>
                </c:pt>
                <c:pt idx="50205">
                  <c:v>344328656.32239395</c:v>
                </c:pt>
                <c:pt idx="50206">
                  <c:v>344308334.81343597</c:v>
                </c:pt>
                <c:pt idx="50207">
                  <c:v>344288011.59624386</c:v>
                </c:pt>
                <c:pt idx="50208">
                  <c:v>344267686.65779406</c:v>
                </c:pt>
                <c:pt idx="50209">
                  <c:v>344247359.98507893</c:v>
                </c:pt>
                <c:pt idx="50210">
                  <c:v>344227031.56510401</c:v>
                </c:pt>
                <c:pt idx="50211">
                  <c:v>344206701.384893</c:v>
                </c:pt>
                <c:pt idx="50212">
                  <c:v>344186369.43148094</c:v>
                </c:pt>
                <c:pt idx="50213">
                  <c:v>344166035.69192201</c:v>
                </c:pt>
                <c:pt idx="50214">
                  <c:v>344145700.15328097</c:v>
                </c:pt>
                <c:pt idx="50215">
                  <c:v>344125362.80263895</c:v>
                </c:pt>
                <c:pt idx="50216">
                  <c:v>344105023.62709498</c:v>
                </c:pt>
                <c:pt idx="50217">
                  <c:v>344084682.61375701</c:v>
                </c:pt>
                <c:pt idx="50218">
                  <c:v>344064339.74975401</c:v>
                </c:pt>
                <c:pt idx="50219">
                  <c:v>344043995.02222496</c:v>
                </c:pt>
                <c:pt idx="50220">
                  <c:v>344023648.41832602</c:v>
                </c:pt>
                <c:pt idx="50221">
                  <c:v>344003299.92522794</c:v>
                </c:pt>
                <c:pt idx="50222">
                  <c:v>343982949.53011602</c:v>
                </c:pt>
                <c:pt idx="50223">
                  <c:v>343962597.22018796</c:v>
                </c:pt>
                <c:pt idx="50224">
                  <c:v>343942242.98266095</c:v>
                </c:pt>
                <c:pt idx="50225">
                  <c:v>343921886.80476207</c:v>
                </c:pt>
                <c:pt idx="50226">
                  <c:v>343901528.67373598</c:v>
                </c:pt>
                <c:pt idx="50227">
                  <c:v>343881168.57683992</c:v>
                </c:pt>
                <c:pt idx="50228">
                  <c:v>343860806.50134796</c:v>
                </c:pt>
                <c:pt idx="50229">
                  <c:v>343840442.43454695</c:v>
                </c:pt>
                <c:pt idx="50230">
                  <c:v>343820076.36374009</c:v>
                </c:pt>
                <c:pt idx="50231">
                  <c:v>343799708.27624094</c:v>
                </c:pt>
                <c:pt idx="50232">
                  <c:v>343779338.159383</c:v>
                </c:pt>
                <c:pt idx="50233">
                  <c:v>343758966.00050998</c:v>
                </c:pt>
                <c:pt idx="50234">
                  <c:v>343738591.78698289</c:v>
                </c:pt>
                <c:pt idx="50235">
                  <c:v>343718215.50617599</c:v>
                </c:pt>
                <c:pt idx="50236">
                  <c:v>343697837.145477</c:v>
                </c:pt>
                <c:pt idx="50237">
                  <c:v>343677456.69228894</c:v>
                </c:pt>
                <c:pt idx="50238">
                  <c:v>343657074.13402998</c:v>
                </c:pt>
                <c:pt idx="50239">
                  <c:v>343636689.45813102</c:v>
                </c:pt>
                <c:pt idx="50240">
                  <c:v>343616302.65203899</c:v>
                </c:pt>
                <c:pt idx="50241">
                  <c:v>343595913.70321298</c:v>
                </c:pt>
                <c:pt idx="50242">
                  <c:v>343575522.59912801</c:v>
                </c:pt>
                <c:pt idx="50243">
                  <c:v>343555129.327272</c:v>
                </c:pt>
                <c:pt idx="50244">
                  <c:v>343534733.87515002</c:v>
                </c:pt>
                <c:pt idx="50245">
                  <c:v>343514336.23027688</c:v>
                </c:pt>
                <c:pt idx="50246">
                  <c:v>343493936.38018501</c:v>
                </c:pt>
                <c:pt idx="50247">
                  <c:v>343473534.31242001</c:v>
                </c:pt>
                <c:pt idx="50248">
                  <c:v>343453130.01454002</c:v>
                </c:pt>
                <c:pt idx="50249">
                  <c:v>343432723.47412002</c:v>
                </c:pt>
                <c:pt idx="50250">
                  <c:v>343412314.67874801</c:v>
                </c:pt>
                <c:pt idx="50251">
                  <c:v>343391903.61602402</c:v>
                </c:pt>
                <c:pt idx="50252">
                  <c:v>343371490.27356607</c:v>
                </c:pt>
                <c:pt idx="50253">
                  <c:v>343351074.63900208</c:v>
                </c:pt>
                <c:pt idx="50254">
                  <c:v>343330656.69997603</c:v>
                </c:pt>
                <c:pt idx="50255">
                  <c:v>343310236.44414705</c:v>
                </c:pt>
                <c:pt idx="50256">
                  <c:v>343289813.85918605</c:v>
                </c:pt>
                <c:pt idx="50257">
                  <c:v>343269388.93277693</c:v>
                </c:pt>
                <c:pt idx="50258">
                  <c:v>343248961.65262198</c:v>
                </c:pt>
                <c:pt idx="50259">
                  <c:v>343228532.00643396</c:v>
                </c:pt>
                <c:pt idx="50260">
                  <c:v>343208099.98193789</c:v>
                </c:pt>
                <c:pt idx="50261">
                  <c:v>343187665.56687796</c:v>
                </c:pt>
                <c:pt idx="50262">
                  <c:v>343167228.74900597</c:v>
                </c:pt>
                <c:pt idx="50263">
                  <c:v>343146789.51609296</c:v>
                </c:pt>
                <c:pt idx="50264">
                  <c:v>343126347.85592097</c:v>
                </c:pt>
                <c:pt idx="50265">
                  <c:v>343105903.75628495</c:v>
                </c:pt>
                <c:pt idx="50266">
                  <c:v>343085457.20499492</c:v>
                </c:pt>
                <c:pt idx="50267">
                  <c:v>343065008.18987602</c:v>
                </c:pt>
                <c:pt idx="50268">
                  <c:v>343044556.69876409</c:v>
                </c:pt>
                <c:pt idx="50269">
                  <c:v>343024102.71951002</c:v>
                </c:pt>
                <c:pt idx="50270">
                  <c:v>343003646.23997897</c:v>
                </c:pt>
                <c:pt idx="50271">
                  <c:v>342983187.24804902</c:v>
                </c:pt>
                <c:pt idx="50272">
                  <c:v>342962725.73161095</c:v>
                </c:pt>
                <c:pt idx="50273">
                  <c:v>342942261.67857206</c:v>
                </c:pt>
                <c:pt idx="50274">
                  <c:v>342921795.07684892</c:v>
                </c:pt>
                <c:pt idx="50275">
                  <c:v>342901325.91437596</c:v>
                </c:pt>
                <c:pt idx="50276">
                  <c:v>342880854.179097</c:v>
                </c:pt>
                <c:pt idx="50277">
                  <c:v>342860379.85897303</c:v>
                </c:pt>
                <c:pt idx="50278">
                  <c:v>342839902.94197595</c:v>
                </c:pt>
                <c:pt idx="50279">
                  <c:v>342819423.41609299</c:v>
                </c:pt>
                <c:pt idx="50280">
                  <c:v>342798941.26932198</c:v>
                </c:pt>
                <c:pt idx="50281">
                  <c:v>342778456.48967797</c:v>
                </c:pt>
                <c:pt idx="50282">
                  <c:v>342757969.06518698</c:v>
                </c:pt>
                <c:pt idx="50283">
                  <c:v>342737478.98388791</c:v>
                </c:pt>
                <c:pt idx="50284">
                  <c:v>342716986.23383492</c:v>
                </c:pt>
                <c:pt idx="50285">
                  <c:v>342696490.80309409</c:v>
                </c:pt>
                <c:pt idx="50286">
                  <c:v>342675992.67974401</c:v>
                </c:pt>
                <c:pt idx="50287">
                  <c:v>342655491.85188001</c:v>
                </c:pt>
                <c:pt idx="50288">
                  <c:v>342634988.30760598</c:v>
                </c:pt>
                <c:pt idx="50289">
                  <c:v>342614482.03504294</c:v>
                </c:pt>
                <c:pt idx="50290">
                  <c:v>342593973.02232295</c:v>
                </c:pt>
                <c:pt idx="50291">
                  <c:v>342573461.25759304</c:v>
                </c:pt>
                <c:pt idx="50292">
                  <c:v>342552946.72900999</c:v>
                </c:pt>
                <c:pt idx="50293">
                  <c:v>342532429.42474699</c:v>
                </c:pt>
                <c:pt idx="50294">
                  <c:v>342511909.33298993</c:v>
                </c:pt>
                <c:pt idx="50295">
                  <c:v>342491386.44193697</c:v>
                </c:pt>
                <c:pt idx="50296">
                  <c:v>342470860.73979992</c:v>
                </c:pt>
                <c:pt idx="50297">
                  <c:v>342450332.21480209</c:v>
                </c:pt>
                <c:pt idx="50298">
                  <c:v>342429800.85518205</c:v>
                </c:pt>
                <c:pt idx="50299">
                  <c:v>342409266.64919007</c:v>
                </c:pt>
                <c:pt idx="50300">
                  <c:v>342388729.58508992</c:v>
                </c:pt>
                <c:pt idx="50301">
                  <c:v>342368189.65115702</c:v>
                </c:pt>
                <c:pt idx="50302">
                  <c:v>342347646.83568299</c:v>
                </c:pt>
                <c:pt idx="50303">
                  <c:v>342327101.12696892</c:v>
                </c:pt>
                <c:pt idx="50304">
                  <c:v>342306552.51332998</c:v>
                </c:pt>
                <c:pt idx="50305">
                  <c:v>342286000.98309499</c:v>
                </c:pt>
                <c:pt idx="50306">
                  <c:v>342265446.52460492</c:v>
                </c:pt>
                <c:pt idx="50307">
                  <c:v>342244889.12621403</c:v>
                </c:pt>
                <c:pt idx="50308">
                  <c:v>342224328.77628785</c:v>
                </c:pt>
                <c:pt idx="50309">
                  <c:v>342203765.46320796</c:v>
                </c:pt>
                <c:pt idx="50310">
                  <c:v>342183199.17536497</c:v>
                </c:pt>
                <c:pt idx="50311">
                  <c:v>342162629.90116602</c:v>
                </c:pt>
                <c:pt idx="50312">
                  <c:v>342142057.62902701</c:v>
                </c:pt>
                <c:pt idx="50313">
                  <c:v>342121482.34737909</c:v>
                </c:pt>
                <c:pt idx="50314">
                  <c:v>342100904.04466701</c:v>
                </c:pt>
                <c:pt idx="50315">
                  <c:v>342080322.70934492</c:v>
                </c:pt>
                <c:pt idx="50316">
                  <c:v>342059738.32988298</c:v>
                </c:pt>
                <c:pt idx="50317">
                  <c:v>342039150.89476198</c:v>
                </c:pt>
                <c:pt idx="50318">
                  <c:v>342018560.39247596</c:v>
                </c:pt>
                <c:pt idx="50319">
                  <c:v>341997966.81153101</c:v>
                </c:pt>
                <c:pt idx="50320">
                  <c:v>341977370.14044702</c:v>
                </c:pt>
                <c:pt idx="50321">
                  <c:v>341956770.36775607</c:v>
                </c:pt>
                <c:pt idx="50322">
                  <c:v>341936167.48200095</c:v>
                </c:pt>
                <c:pt idx="50323">
                  <c:v>341915561.47173995</c:v>
                </c:pt>
                <c:pt idx="50324">
                  <c:v>341894952.32554197</c:v>
                </c:pt>
                <c:pt idx="50325">
                  <c:v>341874340.03198886</c:v>
                </c:pt>
                <c:pt idx="50326">
                  <c:v>341853724.57967395</c:v>
                </c:pt>
                <c:pt idx="50327">
                  <c:v>341833105.95720601</c:v>
                </c:pt>
                <c:pt idx="50328">
                  <c:v>341812484.15320206</c:v>
                </c:pt>
                <c:pt idx="50329">
                  <c:v>341791859.156295</c:v>
                </c:pt>
                <c:pt idx="50330">
                  <c:v>341771230.95512909</c:v>
                </c:pt>
                <c:pt idx="50331">
                  <c:v>341750599.53836</c:v>
                </c:pt>
                <c:pt idx="50332">
                  <c:v>341729964.89465499</c:v>
                </c:pt>
                <c:pt idx="50333">
                  <c:v>341709327.01269794</c:v>
                </c:pt>
                <c:pt idx="50334">
                  <c:v>341688685.88117999</c:v>
                </c:pt>
                <c:pt idx="50335">
                  <c:v>341668041.48880792</c:v>
                </c:pt>
                <c:pt idx="50336">
                  <c:v>341647393.82429892</c:v>
                </c:pt>
                <c:pt idx="50337">
                  <c:v>341626742.87638295</c:v>
                </c:pt>
                <c:pt idx="50338">
                  <c:v>341606088.63380301</c:v>
                </c:pt>
                <c:pt idx="50339">
                  <c:v>341585431.08531392</c:v>
                </c:pt>
                <c:pt idx="50340">
                  <c:v>341564770.21968096</c:v>
                </c:pt>
                <c:pt idx="50341">
                  <c:v>341544106.02568495</c:v>
                </c:pt>
                <c:pt idx="50342">
                  <c:v>341523438.49211496</c:v>
                </c:pt>
                <c:pt idx="50343">
                  <c:v>341502767.60777605</c:v>
                </c:pt>
                <c:pt idx="50344">
                  <c:v>341482093.36148298</c:v>
                </c:pt>
                <c:pt idx="50345">
                  <c:v>341461415.74206197</c:v>
                </c:pt>
                <c:pt idx="50346">
                  <c:v>341440734.73835403</c:v>
                </c:pt>
                <c:pt idx="50347">
                  <c:v>341420050.33920896</c:v>
                </c:pt>
                <c:pt idx="50348">
                  <c:v>341399362.53349298</c:v>
                </c:pt>
                <c:pt idx="50349">
                  <c:v>341378671.31007892</c:v>
                </c:pt>
                <c:pt idx="50350">
                  <c:v>341357976.65785611</c:v>
                </c:pt>
                <c:pt idx="50351">
                  <c:v>341337278.56572402</c:v>
                </c:pt>
                <c:pt idx="50352">
                  <c:v>341316577.02259296</c:v>
                </c:pt>
                <c:pt idx="50353">
                  <c:v>341295872.01738799</c:v>
                </c:pt>
                <c:pt idx="50354">
                  <c:v>341275163.53904295</c:v>
                </c:pt>
                <c:pt idx="50355">
                  <c:v>341254451.57650602</c:v>
                </c:pt>
                <c:pt idx="50356">
                  <c:v>341233736.11873609</c:v>
                </c:pt>
                <c:pt idx="50357">
                  <c:v>341213017.15470505</c:v>
                </c:pt>
                <c:pt idx="50358">
                  <c:v>341192294.67339402</c:v>
                </c:pt>
                <c:pt idx="50359">
                  <c:v>341171568.66379905</c:v>
                </c:pt>
                <c:pt idx="50360">
                  <c:v>341150839.11492705</c:v>
                </c:pt>
                <c:pt idx="50361">
                  <c:v>341130106.01579392</c:v>
                </c:pt>
                <c:pt idx="50362">
                  <c:v>341109369.35543305</c:v>
                </c:pt>
                <c:pt idx="50363">
                  <c:v>341088629.12288296</c:v>
                </c:pt>
                <c:pt idx="50364">
                  <c:v>341067885.30720001</c:v>
                </c:pt>
                <c:pt idx="50365">
                  <c:v>341047137.89744705</c:v>
                </c:pt>
                <c:pt idx="50366">
                  <c:v>341026386.88270295</c:v>
                </c:pt>
                <c:pt idx="50367">
                  <c:v>341005632.25205499</c:v>
                </c:pt>
                <c:pt idx="50368">
                  <c:v>340984873.99460393</c:v>
                </c:pt>
                <c:pt idx="50369">
                  <c:v>340964112.09946197</c:v>
                </c:pt>
                <c:pt idx="50370">
                  <c:v>340943346.55575198</c:v>
                </c:pt>
                <c:pt idx="50371">
                  <c:v>340922577.35260999</c:v>
                </c:pt>
                <c:pt idx="50372">
                  <c:v>340901804.47918099</c:v>
                </c:pt>
                <c:pt idx="50373">
                  <c:v>340881027.92462492</c:v>
                </c:pt>
                <c:pt idx="50374">
                  <c:v>340860247.67811203</c:v>
                </c:pt>
                <c:pt idx="50375">
                  <c:v>340839463.72882098</c:v>
                </c:pt>
                <c:pt idx="50376">
                  <c:v>340818676.06594694</c:v>
                </c:pt>
                <c:pt idx="50377">
                  <c:v>340797884.67869401</c:v>
                </c:pt>
                <c:pt idx="50378">
                  <c:v>340777089.55627692</c:v>
                </c:pt>
                <c:pt idx="50379">
                  <c:v>340756290.68792409</c:v>
                </c:pt>
                <c:pt idx="50380">
                  <c:v>340735488.06287396</c:v>
                </c:pt>
                <c:pt idx="50381">
                  <c:v>340714681.67037499</c:v>
                </c:pt>
                <c:pt idx="50382">
                  <c:v>340693871.49969095</c:v>
                </c:pt>
                <c:pt idx="50383">
                  <c:v>340673057.540093</c:v>
                </c:pt>
                <c:pt idx="50384">
                  <c:v>340652239.78086609</c:v>
                </c:pt>
                <c:pt idx="50385">
                  <c:v>340631418.21130592</c:v>
                </c:pt>
                <c:pt idx="50386">
                  <c:v>340610592.820719</c:v>
                </c:pt>
                <c:pt idx="50387">
                  <c:v>340589763.59842402</c:v>
                </c:pt>
                <c:pt idx="50388">
                  <c:v>340568930.53375</c:v>
                </c:pt>
                <c:pt idx="50389">
                  <c:v>340548093.61603796</c:v>
                </c:pt>
                <c:pt idx="50390">
                  <c:v>340527252.83463895</c:v>
                </c:pt>
                <c:pt idx="50391">
                  <c:v>340506408.17891705</c:v>
                </c:pt>
                <c:pt idx="50392">
                  <c:v>340485559.63824695</c:v>
                </c:pt>
                <c:pt idx="50393">
                  <c:v>340464707.20201403</c:v>
                </c:pt>
                <c:pt idx="50394">
                  <c:v>340443850.85961509</c:v>
                </c:pt>
                <c:pt idx="50395">
                  <c:v>340422990.60045701</c:v>
                </c:pt>
                <c:pt idx="50396">
                  <c:v>340402126.41396099</c:v>
                </c:pt>
                <c:pt idx="50397">
                  <c:v>340381258.28955501</c:v>
                </c:pt>
                <c:pt idx="50398">
                  <c:v>340360386.21668196</c:v>
                </c:pt>
                <c:pt idx="50399">
                  <c:v>340339510.18479401</c:v>
                </c:pt>
                <c:pt idx="50400">
                  <c:v>340318630.18335497</c:v>
                </c:pt>
                <c:pt idx="50401">
                  <c:v>340297746.20183796</c:v>
                </c:pt>
                <c:pt idx="50402">
                  <c:v>340276858.229729</c:v>
                </c:pt>
                <c:pt idx="50403">
                  <c:v>340255966.25652605</c:v>
                </c:pt>
                <c:pt idx="50404">
                  <c:v>340235070.27173495</c:v>
                </c:pt>
                <c:pt idx="50405">
                  <c:v>340214170.26487601</c:v>
                </c:pt>
                <c:pt idx="50406">
                  <c:v>340193266.22547692</c:v>
                </c:pt>
                <c:pt idx="50407">
                  <c:v>340172358.14308006</c:v>
                </c:pt>
                <c:pt idx="50408">
                  <c:v>340151446.00723499</c:v>
                </c:pt>
                <c:pt idx="50409">
                  <c:v>340130529.80750507</c:v>
                </c:pt>
                <c:pt idx="50410">
                  <c:v>340109609.533463</c:v>
                </c:pt>
                <c:pt idx="50411">
                  <c:v>340088685.174694</c:v>
                </c:pt>
                <c:pt idx="50412">
                  <c:v>340067756.720792</c:v>
                </c:pt>
                <c:pt idx="50413">
                  <c:v>340046824.16136205</c:v>
                </c:pt>
                <c:pt idx="50414">
                  <c:v>340025887.486022</c:v>
                </c:pt>
                <c:pt idx="50415">
                  <c:v>340004946.68440002</c:v>
                </c:pt>
                <c:pt idx="50416">
                  <c:v>339984001.74613202</c:v>
                </c:pt>
                <c:pt idx="50417">
                  <c:v>339963052.66086805</c:v>
                </c:pt>
                <c:pt idx="50418">
                  <c:v>339942099.41826892</c:v>
                </c:pt>
                <c:pt idx="50419">
                  <c:v>339921142.008003</c:v>
                </c:pt>
                <c:pt idx="50420">
                  <c:v>339900180.41975296</c:v>
                </c:pt>
                <c:pt idx="50421">
                  <c:v>339879214.64321107</c:v>
                </c:pt>
                <c:pt idx="50422">
                  <c:v>339858244.66807801</c:v>
                </c:pt>
                <c:pt idx="50423">
                  <c:v>339837270.48406792</c:v>
                </c:pt>
                <c:pt idx="50424">
                  <c:v>339816292.08090496</c:v>
                </c:pt>
                <c:pt idx="50425">
                  <c:v>339795309.44832402</c:v>
                </c:pt>
                <c:pt idx="50426">
                  <c:v>339774322.57606995</c:v>
                </c:pt>
                <c:pt idx="50427">
                  <c:v>339753331.453897</c:v>
                </c:pt>
                <c:pt idx="50428">
                  <c:v>339732336.07157296</c:v>
                </c:pt>
                <c:pt idx="50429">
                  <c:v>339711336.41887492</c:v>
                </c:pt>
                <c:pt idx="50430">
                  <c:v>339690332.48558903</c:v>
                </c:pt>
                <c:pt idx="50431">
                  <c:v>339669324.26151502</c:v>
                </c:pt>
                <c:pt idx="50432">
                  <c:v>339648311.73645896</c:v>
                </c:pt>
                <c:pt idx="50433">
                  <c:v>339627294.90024191</c:v>
                </c:pt>
                <c:pt idx="50434">
                  <c:v>339606273.74269199</c:v>
                </c:pt>
                <c:pt idx="50435">
                  <c:v>339585248.253649</c:v>
                </c:pt>
                <c:pt idx="50436">
                  <c:v>339564218.42296493</c:v>
                </c:pt>
                <c:pt idx="50437">
                  <c:v>339543184.24049801</c:v>
                </c:pt>
                <c:pt idx="50438">
                  <c:v>339522145.69612205</c:v>
                </c:pt>
                <c:pt idx="50439">
                  <c:v>339501102.77971601</c:v>
                </c:pt>
                <c:pt idx="50440">
                  <c:v>339480055.48117393</c:v>
                </c:pt>
                <c:pt idx="50441">
                  <c:v>339459003.79039699</c:v>
                </c:pt>
                <c:pt idx="50442">
                  <c:v>339437947.697299</c:v>
                </c:pt>
                <c:pt idx="50443">
                  <c:v>339416887.19180101</c:v>
                </c:pt>
                <c:pt idx="50444">
                  <c:v>339395822.26383698</c:v>
                </c:pt>
                <c:pt idx="50445">
                  <c:v>339374752.90335101</c:v>
                </c:pt>
                <c:pt idx="50446">
                  <c:v>339353679.10029697</c:v>
                </c:pt>
                <c:pt idx="50447">
                  <c:v>339332600.844639</c:v>
                </c:pt>
                <c:pt idx="50448">
                  <c:v>339311518.126351</c:v>
                </c:pt>
                <c:pt idx="50449">
                  <c:v>339290430.93541694</c:v>
                </c:pt>
                <c:pt idx="50450">
                  <c:v>339269339.26183295</c:v>
                </c:pt>
                <c:pt idx="50451">
                  <c:v>339248243.09560299</c:v>
                </c:pt>
                <c:pt idx="50452">
                  <c:v>339227142.42674196</c:v>
                </c:pt>
                <c:pt idx="50453">
                  <c:v>339206037.24527699</c:v>
                </c:pt>
                <c:pt idx="50454">
                  <c:v>339184927.54124099</c:v>
                </c:pt>
                <c:pt idx="50455">
                  <c:v>339163813.30468202</c:v>
                </c:pt>
                <c:pt idx="50456">
                  <c:v>339142694.52565396</c:v>
                </c:pt>
                <c:pt idx="50457">
                  <c:v>339121571.19422305</c:v>
                </c:pt>
                <c:pt idx="50458">
                  <c:v>339100443.30046505</c:v>
                </c:pt>
                <c:pt idx="50459">
                  <c:v>339079310.83446705</c:v>
                </c:pt>
                <c:pt idx="50460">
                  <c:v>339058173.78632295</c:v>
                </c:pt>
                <c:pt idx="50461">
                  <c:v>339037032.14614105</c:v>
                </c:pt>
                <c:pt idx="50462">
                  <c:v>339015885.90403491</c:v>
                </c:pt>
                <c:pt idx="50463">
                  <c:v>338994735.05013198</c:v>
                </c:pt>
                <c:pt idx="50464">
                  <c:v>338973579.57456905</c:v>
                </c:pt>
                <c:pt idx="50465">
                  <c:v>338952419.46749002</c:v>
                </c:pt>
                <c:pt idx="50466">
                  <c:v>338931254.71905202</c:v>
                </c:pt>
                <c:pt idx="50467">
                  <c:v>338910085.31942105</c:v>
                </c:pt>
                <c:pt idx="50468">
                  <c:v>338888911.25877202</c:v>
                </c:pt>
                <c:pt idx="50469">
                  <c:v>338867732.527291</c:v>
                </c:pt>
                <c:pt idx="50470">
                  <c:v>338846549.11517298</c:v>
                </c:pt>
                <c:pt idx="50471">
                  <c:v>338825361.01262492</c:v>
                </c:pt>
                <c:pt idx="50472">
                  <c:v>338804168.20986009</c:v>
                </c:pt>
                <c:pt idx="50473">
                  <c:v>338782970.69710505</c:v>
                </c:pt>
                <c:pt idx="50474">
                  <c:v>338761768.46459401</c:v>
                </c:pt>
                <c:pt idx="50475">
                  <c:v>338740561.502572</c:v>
                </c:pt>
                <c:pt idx="50476">
                  <c:v>338719349.80129296</c:v>
                </c:pt>
                <c:pt idx="50477">
                  <c:v>338698133.35102105</c:v>
                </c:pt>
                <c:pt idx="50478">
                  <c:v>338676912.14203101</c:v>
                </c:pt>
                <c:pt idx="50479">
                  <c:v>338655686.16460705</c:v>
                </c:pt>
                <c:pt idx="50480">
                  <c:v>338634455.40904099</c:v>
                </c:pt>
                <c:pt idx="50481">
                  <c:v>338613219.86563694</c:v>
                </c:pt>
                <c:pt idx="50482">
                  <c:v>338591979.52470696</c:v>
                </c:pt>
                <c:pt idx="50483">
                  <c:v>338570734.37657499</c:v>
                </c:pt>
                <c:pt idx="50484">
                  <c:v>338549484.41157299</c:v>
                </c:pt>
                <c:pt idx="50485">
                  <c:v>338528229.62004209</c:v>
                </c:pt>
                <c:pt idx="50486">
                  <c:v>338506969.99233389</c:v>
                </c:pt>
                <c:pt idx="50487">
                  <c:v>338485705.51880997</c:v>
                </c:pt>
                <c:pt idx="50488">
                  <c:v>338464436.18984097</c:v>
                </c:pt>
                <c:pt idx="50489">
                  <c:v>338443161.99580592</c:v>
                </c:pt>
                <c:pt idx="50490">
                  <c:v>338421882.92709601</c:v>
                </c:pt>
                <c:pt idx="50491">
                  <c:v>338400598.97411102</c:v>
                </c:pt>
                <c:pt idx="50492">
                  <c:v>338379310.127258</c:v>
                </c:pt>
                <c:pt idx="50493">
                  <c:v>338358016.37695795</c:v>
                </c:pt>
                <c:pt idx="50494">
                  <c:v>338336717.71363592</c:v>
                </c:pt>
                <c:pt idx="50495">
                  <c:v>338315414.12773198</c:v>
                </c:pt>
                <c:pt idx="50496">
                  <c:v>338294105.60969102</c:v>
                </c:pt>
                <c:pt idx="50497">
                  <c:v>338272792.14997101</c:v>
                </c:pt>
                <c:pt idx="50498">
                  <c:v>338251473.73903596</c:v>
                </c:pt>
                <c:pt idx="50499">
                  <c:v>338230150.36736304</c:v>
                </c:pt>
                <c:pt idx="50500">
                  <c:v>338208822.02543592</c:v>
                </c:pt>
                <c:pt idx="50501">
                  <c:v>338187488.70374799</c:v>
                </c:pt>
                <c:pt idx="50502">
                  <c:v>338166150.39280403</c:v>
                </c:pt>
                <c:pt idx="50503">
                  <c:v>338144807.08311605</c:v>
                </c:pt>
                <c:pt idx="50504">
                  <c:v>338123458.76520699</c:v>
                </c:pt>
                <c:pt idx="50505">
                  <c:v>338102105.42960691</c:v>
                </c:pt>
                <c:pt idx="50506">
                  <c:v>338080747.06685799</c:v>
                </c:pt>
                <c:pt idx="50507">
                  <c:v>338059383.66750908</c:v>
                </c:pt>
                <c:pt idx="50508">
                  <c:v>338038015.222121</c:v>
                </c:pt>
                <c:pt idx="50509">
                  <c:v>338016641.72126096</c:v>
                </c:pt>
                <c:pt idx="50510">
                  <c:v>337995263.15550798</c:v>
                </c:pt>
                <c:pt idx="50511">
                  <c:v>337973879.51544791</c:v>
                </c:pt>
                <c:pt idx="50512">
                  <c:v>337952490.79167891</c:v>
                </c:pt>
                <c:pt idx="50513">
                  <c:v>337931096.97480601</c:v>
                </c:pt>
                <c:pt idx="50514">
                  <c:v>337909698.05544305</c:v>
                </c:pt>
                <c:pt idx="50515">
                  <c:v>337888294.02421403</c:v>
                </c:pt>
                <c:pt idx="50516">
                  <c:v>337866884.87175399</c:v>
                </c:pt>
                <c:pt idx="50517">
                  <c:v>337845470.58870298</c:v>
                </c:pt>
                <c:pt idx="50518">
                  <c:v>337824051.16571409</c:v>
                </c:pt>
                <c:pt idx="50519">
                  <c:v>337802626.59344703</c:v>
                </c:pt>
                <c:pt idx="50520">
                  <c:v>337781196.86257201</c:v>
                </c:pt>
                <c:pt idx="50521">
                  <c:v>337759761.96376705</c:v>
                </c:pt>
                <c:pt idx="50522">
                  <c:v>337738321.88772106</c:v>
                </c:pt>
                <c:pt idx="50523">
                  <c:v>337716876.62513</c:v>
                </c:pt>
                <c:pt idx="50524">
                  <c:v>337695426.16670001</c:v>
                </c:pt>
                <c:pt idx="50525">
                  <c:v>337673970.50314605</c:v>
                </c:pt>
                <c:pt idx="50526">
                  <c:v>337652509.62519205</c:v>
                </c:pt>
                <c:pt idx="50527">
                  <c:v>337631043.52357209</c:v>
                </c:pt>
                <c:pt idx="50528">
                  <c:v>337609572.18902701</c:v>
                </c:pt>
                <c:pt idx="50529">
                  <c:v>337588095.61230803</c:v>
                </c:pt>
                <c:pt idx="50530">
                  <c:v>337566613.78417599</c:v>
                </c:pt>
                <c:pt idx="50531">
                  <c:v>337545126.69539791</c:v>
                </c:pt>
                <c:pt idx="50532">
                  <c:v>337523634.33675295</c:v>
                </c:pt>
                <c:pt idx="50533">
                  <c:v>337502136.69902802</c:v>
                </c:pt>
                <c:pt idx="50534">
                  <c:v>337480633.77301902</c:v>
                </c:pt>
                <c:pt idx="50535">
                  <c:v>337459125.54952908</c:v>
                </c:pt>
                <c:pt idx="50536">
                  <c:v>337437612.01937199</c:v>
                </c:pt>
                <c:pt idx="50537">
                  <c:v>337416093.17337</c:v>
                </c:pt>
                <c:pt idx="50538">
                  <c:v>337394569.00235492</c:v>
                </c:pt>
                <c:pt idx="50539">
                  <c:v>337373039.49716705</c:v>
                </c:pt>
                <c:pt idx="50540">
                  <c:v>337351504.64865303</c:v>
                </c:pt>
                <c:pt idx="50541">
                  <c:v>337329964.44767296</c:v>
                </c:pt>
                <c:pt idx="50542">
                  <c:v>337308418.88509101</c:v>
                </c:pt>
                <c:pt idx="50543">
                  <c:v>337286867.95178294</c:v>
                </c:pt>
                <c:pt idx="50544">
                  <c:v>337265311.63863403</c:v>
                </c:pt>
                <c:pt idx="50545">
                  <c:v>337243749.93653494</c:v>
                </c:pt>
                <c:pt idx="50546">
                  <c:v>337222182.83638793</c:v>
                </c:pt>
                <c:pt idx="50547">
                  <c:v>337200610.32910198</c:v>
                </c:pt>
                <c:pt idx="50548">
                  <c:v>337179032.40559793</c:v>
                </c:pt>
                <c:pt idx="50549">
                  <c:v>337157449.05680102</c:v>
                </c:pt>
                <c:pt idx="50550">
                  <c:v>337135860.27364892</c:v>
                </c:pt>
                <c:pt idx="50551">
                  <c:v>337114266.04708505</c:v>
                </c:pt>
                <c:pt idx="50552">
                  <c:v>337092666.36806405</c:v>
                </c:pt>
                <c:pt idx="50553">
                  <c:v>337071061.22754598</c:v>
                </c:pt>
                <c:pt idx="50554">
                  <c:v>337049450.61650401</c:v>
                </c:pt>
                <c:pt idx="50555">
                  <c:v>337027834.52591592</c:v>
                </c:pt>
                <c:pt idx="50556">
                  <c:v>337006212.946769</c:v>
                </c:pt>
                <c:pt idx="50557">
                  <c:v>336984585.87006098</c:v>
                </c:pt>
                <c:pt idx="50558">
                  <c:v>336962953.28679699</c:v>
                </c:pt>
                <c:pt idx="50559">
                  <c:v>336941315.18798792</c:v>
                </c:pt>
                <c:pt idx="50560">
                  <c:v>336919671.564659</c:v>
                </c:pt>
                <c:pt idx="50561">
                  <c:v>336898022.40783799</c:v>
                </c:pt>
                <c:pt idx="50562">
                  <c:v>336876367.70856607</c:v>
                </c:pt>
                <c:pt idx="50563">
                  <c:v>336854707.45788902</c:v>
                </c:pt>
                <c:pt idx="50564">
                  <c:v>336833041.64686406</c:v>
                </c:pt>
                <c:pt idx="50565">
                  <c:v>336811370.26655602</c:v>
                </c:pt>
                <c:pt idx="50566">
                  <c:v>336789693.30803609</c:v>
                </c:pt>
                <c:pt idx="50567">
                  <c:v>336768010.76238596</c:v>
                </c:pt>
                <c:pt idx="50568">
                  <c:v>336746322.62069696</c:v>
                </c:pt>
                <c:pt idx="50569">
                  <c:v>336724628.87406498</c:v>
                </c:pt>
                <c:pt idx="50570">
                  <c:v>336702929.51359802</c:v>
                </c:pt>
                <c:pt idx="50571">
                  <c:v>336681224.53041101</c:v>
                </c:pt>
                <c:pt idx="50572">
                  <c:v>336659513.91562599</c:v>
                </c:pt>
                <c:pt idx="50573">
                  <c:v>336637797.66037601</c:v>
                </c:pt>
                <c:pt idx="50574">
                  <c:v>336616075.75580001</c:v>
                </c:pt>
                <c:pt idx="50575">
                  <c:v>336594348.19304597</c:v>
                </c:pt>
                <c:pt idx="50576">
                  <c:v>336572614.96327192</c:v>
                </c:pt>
                <c:pt idx="50577">
                  <c:v>336550876.05764109</c:v>
                </c:pt>
                <c:pt idx="50578">
                  <c:v>336529131.467327</c:v>
                </c:pt>
                <c:pt idx="50579">
                  <c:v>336507381.18351203</c:v>
                </c:pt>
                <c:pt idx="50580">
                  <c:v>336485625.19738501</c:v>
                </c:pt>
                <c:pt idx="50581">
                  <c:v>336463863.500144</c:v>
                </c:pt>
                <c:pt idx="50582">
                  <c:v>336442096.08299387</c:v>
                </c:pt>
                <c:pt idx="50583">
                  <c:v>336420322.93715101</c:v>
                </c:pt>
                <c:pt idx="50584">
                  <c:v>336398544.053837</c:v>
                </c:pt>
                <c:pt idx="50585">
                  <c:v>336376759.42428297</c:v>
                </c:pt>
                <c:pt idx="50586">
                  <c:v>336354969.03972602</c:v>
                </c:pt>
                <c:pt idx="50587">
                  <c:v>336333172.891415</c:v>
                </c:pt>
                <c:pt idx="50588">
                  <c:v>336311370.97060496</c:v>
                </c:pt>
                <c:pt idx="50589">
                  <c:v>336289563.26855808</c:v>
                </c:pt>
                <c:pt idx="50590">
                  <c:v>336267749.77654696</c:v>
                </c:pt>
                <c:pt idx="50591">
                  <c:v>336245930.48584992</c:v>
                </c:pt>
                <c:pt idx="50592">
                  <c:v>336224105.38775498</c:v>
                </c:pt>
                <c:pt idx="50593">
                  <c:v>336202274.47355801</c:v>
                </c:pt>
                <c:pt idx="50594">
                  <c:v>336180437.73456305</c:v>
                </c:pt>
                <c:pt idx="50595">
                  <c:v>336158595.162081</c:v>
                </c:pt>
                <c:pt idx="50596">
                  <c:v>336136746.74743301</c:v>
                </c:pt>
                <c:pt idx="50597">
                  <c:v>336114892.48194486</c:v>
                </c:pt>
                <c:pt idx="50598">
                  <c:v>336093032.35695392</c:v>
                </c:pt>
                <c:pt idx="50599">
                  <c:v>336071166.36380398</c:v>
                </c:pt>
                <c:pt idx="50600">
                  <c:v>336049294.493846</c:v>
                </c:pt>
                <c:pt idx="50601">
                  <c:v>336027416.73844099</c:v>
                </c:pt>
                <c:pt idx="50602">
                  <c:v>336005533.08895499</c:v>
                </c:pt>
                <c:pt idx="50603">
                  <c:v>335983643.53676492</c:v>
                </c:pt>
                <c:pt idx="50604">
                  <c:v>335961748.07325399</c:v>
                </c:pt>
                <c:pt idx="50605">
                  <c:v>335939846.68981397</c:v>
                </c:pt>
                <c:pt idx="50606">
                  <c:v>335917939.37784398</c:v>
                </c:pt>
                <c:pt idx="50607">
                  <c:v>335896026.12875205</c:v>
                </c:pt>
                <c:pt idx="50608">
                  <c:v>335874106.93395191</c:v>
                </c:pt>
                <c:pt idx="50609">
                  <c:v>335852181.78486705</c:v>
                </c:pt>
                <c:pt idx="50610">
                  <c:v>335830250.67292899</c:v>
                </c:pt>
                <c:pt idx="50611">
                  <c:v>335808313.58957696</c:v>
                </c:pt>
                <c:pt idx="50612">
                  <c:v>335786370.52625597</c:v>
                </c:pt>
                <c:pt idx="50613">
                  <c:v>335764421.47442102</c:v>
                </c:pt>
                <c:pt idx="50614">
                  <c:v>335742466.42553395</c:v>
                </c:pt>
                <c:pt idx="50615">
                  <c:v>335720505.37106597</c:v>
                </c:pt>
                <c:pt idx="50616">
                  <c:v>335698538.30249399</c:v>
                </c:pt>
                <c:pt idx="50617">
                  <c:v>335676565.21130294</c:v>
                </c:pt>
                <c:pt idx="50618">
                  <c:v>335654586.08898592</c:v>
                </c:pt>
                <c:pt idx="50619">
                  <c:v>335632600.92704499</c:v>
                </c:pt>
                <c:pt idx="50620">
                  <c:v>335610609.71698886</c:v>
                </c:pt>
                <c:pt idx="50621">
                  <c:v>335588612.45033199</c:v>
                </c:pt>
                <c:pt idx="50622">
                  <c:v>335566609.11860102</c:v>
                </c:pt>
                <c:pt idx="50623">
                  <c:v>335544599.71332502</c:v>
                </c:pt>
                <c:pt idx="50624">
                  <c:v>335522584.22604603</c:v>
                </c:pt>
                <c:pt idx="50625">
                  <c:v>335500562.64830905</c:v>
                </c:pt>
                <c:pt idx="50626">
                  <c:v>335478534.97166991</c:v>
                </c:pt>
                <c:pt idx="50627">
                  <c:v>335456501.18769097</c:v>
                </c:pt>
                <c:pt idx="50628">
                  <c:v>335434461.28794092</c:v>
                </c:pt>
                <c:pt idx="50629">
                  <c:v>335412415.26399899</c:v>
                </c:pt>
                <c:pt idx="50630">
                  <c:v>335390363.10744905</c:v>
                </c:pt>
                <c:pt idx="50631">
                  <c:v>335368304.80988401</c:v>
                </c:pt>
                <c:pt idx="50632">
                  <c:v>335346240.36290592</c:v>
                </c:pt>
                <c:pt idx="50633">
                  <c:v>335324169.75812006</c:v>
                </c:pt>
                <c:pt idx="50634">
                  <c:v>335302092.98714298</c:v>
                </c:pt>
                <c:pt idx="50635">
                  <c:v>335280010.04159802</c:v>
                </c:pt>
                <c:pt idx="50636">
                  <c:v>335257920.91311401</c:v>
                </c:pt>
                <c:pt idx="50637">
                  <c:v>335235825.59333092</c:v>
                </c:pt>
                <c:pt idx="50638">
                  <c:v>335213724.07389301</c:v>
                </c:pt>
                <c:pt idx="50639">
                  <c:v>335191616.34645402</c:v>
                </c:pt>
                <c:pt idx="50640">
                  <c:v>335169502.40267289</c:v>
                </c:pt>
                <c:pt idx="50641">
                  <c:v>335147382.23421794</c:v>
                </c:pt>
                <c:pt idx="50642">
                  <c:v>335125255.83276492</c:v>
                </c:pt>
                <c:pt idx="50643">
                  <c:v>335103123.18999696</c:v>
                </c:pt>
                <c:pt idx="50644">
                  <c:v>335080984.29760295</c:v>
                </c:pt>
                <c:pt idx="50645">
                  <c:v>335058839.14728105</c:v>
                </c:pt>
                <c:pt idx="50646">
                  <c:v>335036687.73073596</c:v>
                </c:pt>
                <c:pt idx="50647">
                  <c:v>335014530.03967994</c:v>
                </c:pt>
                <c:pt idx="50648">
                  <c:v>334992366.06583297</c:v>
                </c:pt>
                <c:pt idx="50649">
                  <c:v>334970195.80092102</c:v>
                </c:pt>
                <c:pt idx="50650">
                  <c:v>334948019.23667985</c:v>
                </c:pt>
                <c:pt idx="50651">
                  <c:v>334925836.36484998</c:v>
                </c:pt>
                <c:pt idx="50652">
                  <c:v>334903647.17718107</c:v>
                </c:pt>
                <c:pt idx="50653">
                  <c:v>334881451.66542906</c:v>
                </c:pt>
                <c:pt idx="50654">
                  <c:v>334859249.82135695</c:v>
                </c:pt>
                <c:pt idx="50655">
                  <c:v>334837041.63673592</c:v>
                </c:pt>
                <c:pt idx="50656">
                  <c:v>334814827.10334498</c:v>
                </c:pt>
                <c:pt idx="50657">
                  <c:v>334792606.21296895</c:v>
                </c:pt>
                <c:pt idx="50658">
                  <c:v>334770378.95740002</c:v>
                </c:pt>
                <c:pt idx="50659">
                  <c:v>334748145.32843792</c:v>
                </c:pt>
                <c:pt idx="50660">
                  <c:v>334725905.31789005</c:v>
                </c:pt>
                <c:pt idx="50661">
                  <c:v>334703658.91757101</c:v>
                </c:pt>
                <c:pt idx="50662">
                  <c:v>334681406.11930197</c:v>
                </c:pt>
                <c:pt idx="50663">
                  <c:v>334659146.91491091</c:v>
                </c:pt>
                <c:pt idx="50664">
                  <c:v>334636881.29623491</c:v>
                </c:pt>
                <c:pt idx="50665">
                  <c:v>334614609.25511605</c:v>
                </c:pt>
                <c:pt idx="50666">
                  <c:v>334592330.78340399</c:v>
                </c:pt>
                <c:pt idx="50667">
                  <c:v>334570045.87295699</c:v>
                </c:pt>
                <c:pt idx="50668">
                  <c:v>334547754.51563793</c:v>
                </c:pt>
                <c:pt idx="50669">
                  <c:v>334525456.70332009</c:v>
                </c:pt>
                <c:pt idx="50670">
                  <c:v>334503152.427881</c:v>
                </c:pt>
                <c:pt idx="50671">
                  <c:v>334480841.68120694</c:v>
                </c:pt>
                <c:pt idx="50672">
                  <c:v>334458524.45519</c:v>
                </c:pt>
                <c:pt idx="50673">
                  <c:v>334436200.74172997</c:v>
                </c:pt>
                <c:pt idx="50674">
                  <c:v>334413870.53273386</c:v>
                </c:pt>
                <c:pt idx="50675">
                  <c:v>334391533.82011497</c:v>
                </c:pt>
                <c:pt idx="50676">
                  <c:v>334369190.59579492</c:v>
                </c:pt>
                <c:pt idx="50677">
                  <c:v>334346840.85170197</c:v>
                </c:pt>
                <c:pt idx="50678">
                  <c:v>334324484.57977003</c:v>
                </c:pt>
                <c:pt idx="50679">
                  <c:v>334302121.77194095</c:v>
                </c:pt>
                <c:pt idx="50680">
                  <c:v>334279752.42016399</c:v>
                </c:pt>
                <c:pt idx="50681">
                  <c:v>334257376.51639599</c:v>
                </c:pt>
                <c:pt idx="50682">
                  <c:v>334234994.052598</c:v>
                </c:pt>
                <c:pt idx="50683">
                  <c:v>334212605.02073991</c:v>
                </c:pt>
                <c:pt idx="50684">
                  <c:v>334190209.41279995</c:v>
                </c:pt>
                <c:pt idx="50685">
                  <c:v>334167807.22075999</c:v>
                </c:pt>
                <c:pt idx="50686">
                  <c:v>334145398.43661094</c:v>
                </c:pt>
                <c:pt idx="50687">
                  <c:v>334122983.052351</c:v>
                </c:pt>
                <c:pt idx="50688">
                  <c:v>334100561.05998296</c:v>
                </c:pt>
                <c:pt idx="50689">
                  <c:v>334078132.45152009</c:v>
                </c:pt>
                <c:pt idx="50690">
                  <c:v>334055697.21897793</c:v>
                </c:pt>
                <c:pt idx="50691">
                  <c:v>334033255.35438305</c:v>
                </c:pt>
                <c:pt idx="50692">
                  <c:v>334010806.84976608</c:v>
                </c:pt>
                <c:pt idx="50693">
                  <c:v>333988351.69716614</c:v>
                </c:pt>
                <c:pt idx="50694">
                  <c:v>333965889.88862902</c:v>
                </c:pt>
                <c:pt idx="50695">
                  <c:v>333943421.41620493</c:v>
                </c:pt>
                <c:pt idx="50696">
                  <c:v>333920946.27195495</c:v>
                </c:pt>
                <c:pt idx="50697">
                  <c:v>333898464.44794297</c:v>
                </c:pt>
                <c:pt idx="50698">
                  <c:v>333875975.93624288</c:v>
                </c:pt>
                <c:pt idx="50699">
                  <c:v>333853480.72893292</c:v>
                </c:pt>
                <c:pt idx="50700">
                  <c:v>333830978.81809902</c:v>
                </c:pt>
                <c:pt idx="50701">
                  <c:v>333808470.19583499</c:v>
                </c:pt>
                <c:pt idx="50702">
                  <c:v>333785954.85423899</c:v>
                </c:pt>
                <c:pt idx="50703">
                  <c:v>333763432.78541696</c:v>
                </c:pt>
                <c:pt idx="50704">
                  <c:v>333740903.98148292</c:v>
                </c:pt>
                <c:pt idx="50705">
                  <c:v>333718368.43455601</c:v>
                </c:pt>
                <c:pt idx="50706">
                  <c:v>333695826.13676202</c:v>
                </c:pt>
                <c:pt idx="50707">
                  <c:v>333673277.08023292</c:v>
                </c:pt>
                <c:pt idx="50708">
                  <c:v>333650721.25711006</c:v>
                </c:pt>
                <c:pt idx="50709">
                  <c:v>333628158.65953797</c:v>
                </c:pt>
                <c:pt idx="50710">
                  <c:v>333605589.27966994</c:v>
                </c:pt>
                <c:pt idx="50711">
                  <c:v>333583013.10966605</c:v>
                </c:pt>
                <c:pt idx="50712">
                  <c:v>333560430.14169109</c:v>
                </c:pt>
                <c:pt idx="50713">
                  <c:v>333537840.36791909</c:v>
                </c:pt>
                <c:pt idx="50714">
                  <c:v>333515243.780527</c:v>
                </c:pt>
                <c:pt idx="50715">
                  <c:v>333492640.37170202</c:v>
                </c:pt>
                <c:pt idx="50716">
                  <c:v>333470030.13363695</c:v>
                </c:pt>
                <c:pt idx="50717">
                  <c:v>333447413.05853003</c:v>
                </c:pt>
                <c:pt idx="50718">
                  <c:v>333424789.13858598</c:v>
                </c:pt>
                <c:pt idx="50719">
                  <c:v>333402158.36601698</c:v>
                </c:pt>
                <c:pt idx="50720">
                  <c:v>333379520.733042</c:v>
                </c:pt>
                <c:pt idx="50721">
                  <c:v>333356876.23188603</c:v>
                </c:pt>
                <c:pt idx="50722">
                  <c:v>333334224.85477901</c:v>
                </c:pt>
                <c:pt idx="50723">
                  <c:v>333311566.593961</c:v>
                </c:pt>
                <c:pt idx="50724">
                  <c:v>333288901.44167495</c:v>
                </c:pt>
                <c:pt idx="50725">
                  <c:v>333266229.390172</c:v>
                </c:pt>
                <c:pt idx="50726">
                  <c:v>333243550.43170995</c:v>
                </c:pt>
                <c:pt idx="50727">
                  <c:v>333220864.55855107</c:v>
                </c:pt>
                <c:pt idx="50728">
                  <c:v>333198171.76296699</c:v>
                </c:pt>
                <c:pt idx="50729">
                  <c:v>333175472.03723395</c:v>
                </c:pt>
                <c:pt idx="50730">
                  <c:v>333152765.37363499</c:v>
                </c:pt>
                <c:pt idx="50731">
                  <c:v>333130051.76445901</c:v>
                </c:pt>
                <c:pt idx="50732">
                  <c:v>333107331.20200199</c:v>
                </c:pt>
                <c:pt idx="50733">
                  <c:v>333084603.67856604</c:v>
                </c:pt>
                <c:pt idx="50734">
                  <c:v>333061869.186459</c:v>
                </c:pt>
                <c:pt idx="50735">
                  <c:v>333039127.71799695</c:v>
                </c:pt>
                <c:pt idx="50736">
                  <c:v>333016379.26550102</c:v>
                </c:pt>
                <c:pt idx="50737">
                  <c:v>332993623.82129699</c:v>
                </c:pt>
                <c:pt idx="50738">
                  <c:v>332970861.37772107</c:v>
                </c:pt>
                <c:pt idx="50739">
                  <c:v>332948091.92711109</c:v>
                </c:pt>
                <c:pt idx="50740">
                  <c:v>332925315.461815</c:v>
                </c:pt>
                <c:pt idx="50741">
                  <c:v>332902531.97418499</c:v>
                </c:pt>
                <c:pt idx="50742">
                  <c:v>332879741.45657992</c:v>
                </c:pt>
                <c:pt idx="50743">
                  <c:v>332856943.90136492</c:v>
                </c:pt>
                <c:pt idx="50744">
                  <c:v>332834139.30091202</c:v>
                </c:pt>
                <c:pt idx="50745">
                  <c:v>332811327.64759904</c:v>
                </c:pt>
                <c:pt idx="50746">
                  <c:v>332788508.93381</c:v>
                </c:pt>
                <c:pt idx="50747">
                  <c:v>332765683.15193403</c:v>
                </c:pt>
                <c:pt idx="50748">
                  <c:v>332742850.29436803</c:v>
                </c:pt>
                <c:pt idx="50749">
                  <c:v>332720010.35351515</c:v>
                </c:pt>
                <c:pt idx="50750">
                  <c:v>332697163.32178295</c:v>
                </c:pt>
                <c:pt idx="50751">
                  <c:v>332674309.19158792</c:v>
                </c:pt>
                <c:pt idx="50752">
                  <c:v>332651447.955351</c:v>
                </c:pt>
                <c:pt idx="50753">
                  <c:v>332628579.60549802</c:v>
                </c:pt>
                <c:pt idx="50754">
                  <c:v>332605704.13446409</c:v>
                </c:pt>
                <c:pt idx="50755">
                  <c:v>332582821.53468692</c:v>
                </c:pt>
                <c:pt idx="50756">
                  <c:v>332559931.79861492</c:v>
                </c:pt>
                <c:pt idx="50757">
                  <c:v>332537034.91869694</c:v>
                </c:pt>
                <c:pt idx="50758">
                  <c:v>332514130.887393</c:v>
                </c:pt>
                <c:pt idx="50759">
                  <c:v>332491219.69716614</c:v>
                </c:pt>
                <c:pt idx="50760">
                  <c:v>332468301.34048605</c:v>
                </c:pt>
                <c:pt idx="50761">
                  <c:v>332445375.80983001</c:v>
                </c:pt>
                <c:pt idx="50762">
                  <c:v>332422443.09767896</c:v>
                </c:pt>
                <c:pt idx="50763">
                  <c:v>332399503.19652206</c:v>
                </c:pt>
                <c:pt idx="50764">
                  <c:v>332376556.09885401</c:v>
                </c:pt>
                <c:pt idx="50765">
                  <c:v>332353601.79717392</c:v>
                </c:pt>
                <c:pt idx="50766">
                  <c:v>332330640.28398895</c:v>
                </c:pt>
                <c:pt idx="50767">
                  <c:v>332307671.55181098</c:v>
                </c:pt>
                <c:pt idx="50768">
                  <c:v>332284695.59315902</c:v>
                </c:pt>
                <c:pt idx="50769">
                  <c:v>332261712.40055609</c:v>
                </c:pt>
                <c:pt idx="50770">
                  <c:v>332238721.96653396</c:v>
                </c:pt>
                <c:pt idx="50771">
                  <c:v>332215724.28362799</c:v>
                </c:pt>
                <c:pt idx="50772">
                  <c:v>332192719.34438097</c:v>
                </c:pt>
                <c:pt idx="50773">
                  <c:v>332169707.14134097</c:v>
                </c:pt>
                <c:pt idx="50774">
                  <c:v>332146687.66706204</c:v>
                </c:pt>
                <c:pt idx="50775">
                  <c:v>332123660.91410297</c:v>
                </c:pt>
                <c:pt idx="50776">
                  <c:v>332100626.87503201</c:v>
                </c:pt>
                <c:pt idx="50777">
                  <c:v>332077585.54241902</c:v>
                </c:pt>
                <c:pt idx="50778">
                  <c:v>332054536.90884298</c:v>
                </c:pt>
                <c:pt idx="50779">
                  <c:v>332031480.96688694</c:v>
                </c:pt>
                <c:pt idx="50780">
                  <c:v>332008417.70914102</c:v>
                </c:pt>
                <c:pt idx="50781">
                  <c:v>331985347.12820005</c:v>
                </c:pt>
                <c:pt idx="50782">
                  <c:v>331962269.21666503</c:v>
                </c:pt>
                <c:pt idx="50783">
                  <c:v>331939183.967143</c:v>
                </c:pt>
                <c:pt idx="50784">
                  <c:v>331916091.37224692</c:v>
                </c:pt>
                <c:pt idx="50785">
                  <c:v>331892991.42459601</c:v>
                </c:pt>
                <c:pt idx="50786">
                  <c:v>331869884.11681497</c:v>
                </c:pt>
                <c:pt idx="50787">
                  <c:v>331846769.44153303</c:v>
                </c:pt>
                <c:pt idx="50788">
                  <c:v>331823647.39138699</c:v>
                </c:pt>
                <c:pt idx="50789">
                  <c:v>331800517.95901799</c:v>
                </c:pt>
                <c:pt idx="50790">
                  <c:v>331777381.13707501</c:v>
                </c:pt>
                <c:pt idx="50791">
                  <c:v>331754236.91821003</c:v>
                </c:pt>
                <c:pt idx="50792">
                  <c:v>331731085.29508394</c:v>
                </c:pt>
                <c:pt idx="50793">
                  <c:v>331707926.26036</c:v>
                </c:pt>
                <c:pt idx="50794">
                  <c:v>331684759.80670899</c:v>
                </c:pt>
                <c:pt idx="50795">
                  <c:v>331661585.92680895</c:v>
                </c:pt>
                <c:pt idx="50796">
                  <c:v>331638404.61334002</c:v>
                </c:pt>
                <c:pt idx="50797">
                  <c:v>331615215.85899109</c:v>
                </c:pt>
                <c:pt idx="50798">
                  <c:v>331592019.65645409</c:v>
                </c:pt>
                <c:pt idx="50799">
                  <c:v>331568815.99842995</c:v>
                </c:pt>
                <c:pt idx="50800">
                  <c:v>331545604.87762302</c:v>
                </c:pt>
                <c:pt idx="50801">
                  <c:v>331522386.28674299</c:v>
                </c:pt>
                <c:pt idx="50802">
                  <c:v>331499160.21850705</c:v>
                </c:pt>
                <c:pt idx="50803">
                  <c:v>331475926.665636</c:v>
                </c:pt>
                <c:pt idx="50804">
                  <c:v>331452685.62085801</c:v>
                </c:pt>
                <c:pt idx="50805">
                  <c:v>331429437.07690495</c:v>
                </c:pt>
                <c:pt idx="50806">
                  <c:v>331406181.02651697</c:v>
                </c:pt>
                <c:pt idx="50807">
                  <c:v>331382917.46243596</c:v>
                </c:pt>
                <c:pt idx="50808">
                  <c:v>331359646.37741506</c:v>
                </c:pt>
                <c:pt idx="50809">
                  <c:v>331336367.76420599</c:v>
                </c:pt>
                <c:pt idx="50810">
                  <c:v>331313081.61557305</c:v>
                </c:pt>
                <c:pt idx="50811">
                  <c:v>331289787.92427993</c:v>
                </c:pt>
                <c:pt idx="50812">
                  <c:v>331266486.68310106</c:v>
                </c:pt>
                <c:pt idx="50813">
                  <c:v>331243177.88481206</c:v>
                </c:pt>
                <c:pt idx="50814">
                  <c:v>331219861.52219695</c:v>
                </c:pt>
                <c:pt idx="50815">
                  <c:v>331196537.58804399</c:v>
                </c:pt>
                <c:pt idx="50816">
                  <c:v>331173206.07514799</c:v>
                </c:pt>
                <c:pt idx="50817">
                  <c:v>331149866.97630793</c:v>
                </c:pt>
                <c:pt idx="50818">
                  <c:v>331126520.28432995</c:v>
                </c:pt>
                <c:pt idx="50819">
                  <c:v>331103165.99202394</c:v>
                </c:pt>
                <c:pt idx="50820">
                  <c:v>331079804.09220493</c:v>
                </c:pt>
                <c:pt idx="50821">
                  <c:v>331056434.57769698</c:v>
                </c:pt>
                <c:pt idx="50822">
                  <c:v>331033057.44132501</c:v>
                </c:pt>
                <c:pt idx="50823">
                  <c:v>331009672.67592198</c:v>
                </c:pt>
                <c:pt idx="50824">
                  <c:v>330986280.27432609</c:v>
                </c:pt>
                <c:pt idx="50825">
                  <c:v>330962880.22938097</c:v>
                </c:pt>
                <c:pt idx="50826">
                  <c:v>330939472.53393495</c:v>
                </c:pt>
                <c:pt idx="50827">
                  <c:v>330916057.18084109</c:v>
                </c:pt>
                <c:pt idx="50828">
                  <c:v>330892634.16296101</c:v>
                </c:pt>
                <c:pt idx="50829">
                  <c:v>330869203.473158</c:v>
                </c:pt>
                <c:pt idx="50830">
                  <c:v>330845765.104303</c:v>
                </c:pt>
                <c:pt idx="50831">
                  <c:v>330822319.04927099</c:v>
                </c:pt>
                <c:pt idx="50832">
                  <c:v>330798865.30094391</c:v>
                </c:pt>
                <c:pt idx="50833">
                  <c:v>330775403.85220796</c:v>
                </c:pt>
                <c:pt idx="50834">
                  <c:v>330751934.69595492</c:v>
                </c:pt>
                <c:pt idx="50835">
                  <c:v>330728457.82507992</c:v>
                </c:pt>
                <c:pt idx="50836">
                  <c:v>330704973.23248786</c:v>
                </c:pt>
                <c:pt idx="50837">
                  <c:v>330681480.91108495</c:v>
                </c:pt>
                <c:pt idx="50838">
                  <c:v>330657980.85378498</c:v>
                </c:pt>
                <c:pt idx="50839">
                  <c:v>330634473.05350506</c:v>
                </c:pt>
                <c:pt idx="50840">
                  <c:v>330610957.50317001</c:v>
                </c:pt>
                <c:pt idx="50841">
                  <c:v>330587434.19570696</c:v>
                </c:pt>
                <c:pt idx="50842">
                  <c:v>330563903.12405097</c:v>
                </c:pt>
                <c:pt idx="50843">
                  <c:v>330540364.281142</c:v>
                </c:pt>
                <c:pt idx="50844">
                  <c:v>330516817.65992302</c:v>
                </c:pt>
                <c:pt idx="50845">
                  <c:v>330493263.25334501</c:v>
                </c:pt>
                <c:pt idx="50846">
                  <c:v>330469701.05436206</c:v>
                </c:pt>
                <c:pt idx="50847">
                  <c:v>330446131.05593503</c:v>
                </c:pt>
                <c:pt idx="50848">
                  <c:v>330422553.251028</c:v>
                </c:pt>
                <c:pt idx="50849">
                  <c:v>330398967.63261396</c:v>
                </c:pt>
                <c:pt idx="50850">
                  <c:v>330375374.19366598</c:v>
                </c:pt>
                <c:pt idx="50851">
                  <c:v>330351772.927167</c:v>
                </c:pt>
                <c:pt idx="50852">
                  <c:v>330328163.82610297</c:v>
                </c:pt>
                <c:pt idx="50853">
                  <c:v>330304546.88346398</c:v>
                </c:pt>
                <c:pt idx="50854">
                  <c:v>330280922.09224689</c:v>
                </c:pt>
                <c:pt idx="50855">
                  <c:v>330257289.445454</c:v>
                </c:pt>
                <c:pt idx="50856">
                  <c:v>330233648.93609095</c:v>
                </c:pt>
                <c:pt idx="50857">
                  <c:v>330210000.55717003</c:v>
                </c:pt>
                <c:pt idx="50858">
                  <c:v>330186344.30170792</c:v>
                </c:pt>
                <c:pt idx="50859">
                  <c:v>330162680.16272801</c:v>
                </c:pt>
                <c:pt idx="50860">
                  <c:v>330139008.133255</c:v>
                </c:pt>
                <c:pt idx="50861">
                  <c:v>330115328.20632303</c:v>
                </c:pt>
                <c:pt idx="50862">
                  <c:v>330091640.37496799</c:v>
                </c:pt>
                <c:pt idx="50863">
                  <c:v>330067944.63223386</c:v>
                </c:pt>
                <c:pt idx="50864">
                  <c:v>330044240.97116601</c:v>
                </c:pt>
                <c:pt idx="50865">
                  <c:v>330020529.38481802</c:v>
                </c:pt>
                <c:pt idx="50866">
                  <c:v>329996809.86624795</c:v>
                </c:pt>
                <c:pt idx="50867">
                  <c:v>329973082.408517</c:v>
                </c:pt>
                <c:pt idx="50868">
                  <c:v>329949347.00469297</c:v>
                </c:pt>
                <c:pt idx="50869">
                  <c:v>329925603.64784908</c:v>
                </c:pt>
                <c:pt idx="50870">
                  <c:v>329901852.33106202</c:v>
                </c:pt>
                <c:pt idx="50871">
                  <c:v>329878093.04741508</c:v>
                </c:pt>
                <c:pt idx="50872">
                  <c:v>329854325.78999496</c:v>
                </c:pt>
                <c:pt idx="50873">
                  <c:v>329830550.55189401</c:v>
                </c:pt>
                <c:pt idx="50874">
                  <c:v>329806767.32621092</c:v>
                </c:pt>
                <c:pt idx="50875">
                  <c:v>329782976.10604697</c:v>
                </c:pt>
                <c:pt idx="50876">
                  <c:v>329759176.88450909</c:v>
                </c:pt>
                <c:pt idx="50877">
                  <c:v>329735369.65471107</c:v>
                </c:pt>
                <c:pt idx="50878">
                  <c:v>329711554.409769</c:v>
                </c:pt>
                <c:pt idx="50879">
                  <c:v>329687731.14280498</c:v>
                </c:pt>
                <c:pt idx="50880">
                  <c:v>329663899.846946</c:v>
                </c:pt>
                <c:pt idx="50881">
                  <c:v>329640060.51532501</c:v>
                </c:pt>
                <c:pt idx="50882">
                  <c:v>329616213.141078</c:v>
                </c:pt>
                <c:pt idx="50883">
                  <c:v>329592357.71734601</c:v>
                </c:pt>
                <c:pt idx="50884">
                  <c:v>329568494.23727691</c:v>
                </c:pt>
                <c:pt idx="50885">
                  <c:v>329544622.69402105</c:v>
                </c:pt>
                <c:pt idx="50886">
                  <c:v>329520743.08073503</c:v>
                </c:pt>
                <c:pt idx="50887">
                  <c:v>329496855.39058101</c:v>
                </c:pt>
                <c:pt idx="50888">
                  <c:v>329472959.616723</c:v>
                </c:pt>
                <c:pt idx="50889">
                  <c:v>329449055.75233299</c:v>
                </c:pt>
                <c:pt idx="50890">
                  <c:v>329425143.79058695</c:v>
                </c:pt>
                <c:pt idx="50891">
                  <c:v>329401223.72466499</c:v>
                </c:pt>
                <c:pt idx="50892">
                  <c:v>329377295.54775107</c:v>
                </c:pt>
                <c:pt idx="50893">
                  <c:v>329353359.25303698</c:v>
                </c:pt>
                <c:pt idx="50894">
                  <c:v>329329414.83371705</c:v>
                </c:pt>
                <c:pt idx="50895">
                  <c:v>329305462.28298986</c:v>
                </c:pt>
                <c:pt idx="50896">
                  <c:v>329281501.59406102</c:v>
                </c:pt>
                <c:pt idx="50897">
                  <c:v>329257532.76013899</c:v>
                </c:pt>
                <c:pt idx="50898">
                  <c:v>329233555.77443796</c:v>
                </c:pt>
                <c:pt idx="50899">
                  <c:v>329209570.63017601</c:v>
                </c:pt>
                <c:pt idx="50900">
                  <c:v>329185577.32057703</c:v>
                </c:pt>
                <c:pt idx="50901">
                  <c:v>329161575.83886898</c:v>
                </c:pt>
                <c:pt idx="50902">
                  <c:v>329137566.17828399</c:v>
                </c:pt>
                <c:pt idx="50903">
                  <c:v>329113548.33206099</c:v>
                </c:pt>
                <c:pt idx="50904">
                  <c:v>329089522.29343992</c:v>
                </c:pt>
                <c:pt idx="50905">
                  <c:v>329065488.05566996</c:v>
                </c:pt>
                <c:pt idx="50906">
                  <c:v>329041445.612001</c:v>
                </c:pt>
                <c:pt idx="50907">
                  <c:v>329017394.95568895</c:v>
                </c:pt>
                <c:pt idx="50908">
                  <c:v>328993336.07999694</c:v>
                </c:pt>
                <c:pt idx="50909">
                  <c:v>328969268.97818792</c:v>
                </c:pt>
                <c:pt idx="50910">
                  <c:v>328945193.64353406</c:v>
                </c:pt>
                <c:pt idx="50911">
                  <c:v>328921110.069309</c:v>
                </c:pt>
                <c:pt idx="50912">
                  <c:v>328897018.24879205</c:v>
                </c:pt>
                <c:pt idx="50913">
                  <c:v>328872918.17526799</c:v>
                </c:pt>
                <c:pt idx="50914">
                  <c:v>328848809.84202498</c:v>
                </c:pt>
                <c:pt idx="50915">
                  <c:v>328824693.24235696</c:v>
                </c:pt>
                <c:pt idx="50916">
                  <c:v>328800568.36956108</c:v>
                </c:pt>
                <c:pt idx="50917">
                  <c:v>328776435.21693993</c:v>
                </c:pt>
                <c:pt idx="50918">
                  <c:v>328752293.77780002</c:v>
                </c:pt>
                <c:pt idx="50919">
                  <c:v>328728144.04545408</c:v>
                </c:pt>
                <c:pt idx="50920">
                  <c:v>328703986.01321697</c:v>
                </c:pt>
                <c:pt idx="50921">
                  <c:v>328679819.67441005</c:v>
                </c:pt>
                <c:pt idx="50922">
                  <c:v>328655645.02235895</c:v>
                </c:pt>
                <c:pt idx="50923">
                  <c:v>328631462.05039304</c:v>
                </c:pt>
                <c:pt idx="50924">
                  <c:v>328607270.75184602</c:v>
                </c:pt>
                <c:pt idx="50925">
                  <c:v>328583071.12005705</c:v>
                </c:pt>
                <c:pt idx="50926">
                  <c:v>328558863.14837009</c:v>
                </c:pt>
                <c:pt idx="50927">
                  <c:v>328534646.83013201</c:v>
                </c:pt>
                <c:pt idx="50928">
                  <c:v>328510422.15869606</c:v>
                </c:pt>
                <c:pt idx="50929">
                  <c:v>328486189.12741798</c:v>
                </c:pt>
                <c:pt idx="50930">
                  <c:v>328461947.72965991</c:v>
                </c:pt>
                <c:pt idx="50931">
                  <c:v>328437697.95878696</c:v>
                </c:pt>
                <c:pt idx="50932">
                  <c:v>328413439.80817002</c:v>
                </c:pt>
                <c:pt idx="50933">
                  <c:v>328389173.27118295</c:v>
                </c:pt>
                <c:pt idx="50934">
                  <c:v>328364898.34120399</c:v>
                </c:pt>
                <c:pt idx="50935">
                  <c:v>328340615.01161891</c:v>
                </c:pt>
                <c:pt idx="50936">
                  <c:v>328316323.275814</c:v>
                </c:pt>
                <c:pt idx="50937">
                  <c:v>328292023.12718207</c:v>
                </c:pt>
                <c:pt idx="50938">
                  <c:v>328267714.55912006</c:v>
                </c:pt>
                <c:pt idx="50939">
                  <c:v>328243397.56502908</c:v>
                </c:pt>
                <c:pt idx="50940">
                  <c:v>328219072.13831401</c:v>
                </c:pt>
                <c:pt idx="50941">
                  <c:v>328194738.27238494</c:v>
                </c:pt>
                <c:pt idx="50942">
                  <c:v>328170395.96065599</c:v>
                </c:pt>
                <c:pt idx="50943">
                  <c:v>328146045.19654697</c:v>
                </c:pt>
                <c:pt idx="50944">
                  <c:v>328121685.97347999</c:v>
                </c:pt>
                <c:pt idx="50945">
                  <c:v>328097318.28488201</c:v>
                </c:pt>
                <c:pt idx="50946">
                  <c:v>328072942.12418598</c:v>
                </c:pt>
                <c:pt idx="50947">
                  <c:v>328048557.48482698</c:v>
                </c:pt>
                <c:pt idx="50948">
                  <c:v>328024164.36024499</c:v>
                </c:pt>
                <c:pt idx="50949">
                  <c:v>327999762.74388605</c:v>
                </c:pt>
                <c:pt idx="50950">
                  <c:v>327975352.629197</c:v>
                </c:pt>
                <c:pt idx="50951">
                  <c:v>327950934.00963295</c:v>
                </c:pt>
                <c:pt idx="50952">
                  <c:v>327926506.87865198</c:v>
                </c:pt>
                <c:pt idx="50953">
                  <c:v>327902071.22971392</c:v>
                </c:pt>
                <c:pt idx="50954">
                  <c:v>327877627.05628592</c:v>
                </c:pt>
                <c:pt idx="50955">
                  <c:v>327853174.35183799</c:v>
                </c:pt>
                <c:pt idx="50956">
                  <c:v>327828713.10984498</c:v>
                </c:pt>
                <c:pt idx="50957">
                  <c:v>327804243.32378602</c:v>
                </c:pt>
                <c:pt idx="50958">
                  <c:v>327779764.98714399</c:v>
                </c:pt>
                <c:pt idx="50959">
                  <c:v>327755278.09340698</c:v>
                </c:pt>
                <c:pt idx="50960">
                  <c:v>327730782.63606501</c:v>
                </c:pt>
                <c:pt idx="50961">
                  <c:v>327706278.60861498</c:v>
                </c:pt>
                <c:pt idx="50962">
                  <c:v>327681766.00455701</c:v>
                </c:pt>
                <c:pt idx="50963">
                  <c:v>327657244.81739497</c:v>
                </c:pt>
                <c:pt idx="50964">
                  <c:v>327632715.04063696</c:v>
                </c:pt>
                <c:pt idx="50965">
                  <c:v>327608176.66779709</c:v>
                </c:pt>
                <c:pt idx="50966">
                  <c:v>327583629.69238997</c:v>
                </c:pt>
                <c:pt idx="50967">
                  <c:v>327559074.10793698</c:v>
                </c:pt>
                <c:pt idx="50968">
                  <c:v>327534509.907965</c:v>
                </c:pt>
                <c:pt idx="50969">
                  <c:v>327509937.08600092</c:v>
                </c:pt>
                <c:pt idx="50970">
                  <c:v>327485355.63558</c:v>
                </c:pt>
                <c:pt idx="50971">
                  <c:v>327460765.55023903</c:v>
                </c:pt>
                <c:pt idx="50972">
                  <c:v>327436166.82352006</c:v>
                </c:pt>
                <c:pt idx="50973">
                  <c:v>327411559.44896799</c:v>
                </c:pt>
                <c:pt idx="50974">
                  <c:v>327386943.42013299</c:v>
                </c:pt>
                <c:pt idx="50975">
                  <c:v>327362318.73056901</c:v>
                </c:pt>
                <c:pt idx="50976">
                  <c:v>327337685.37383509</c:v>
                </c:pt>
                <c:pt idx="50977">
                  <c:v>327313043.34349304</c:v>
                </c:pt>
                <c:pt idx="50978">
                  <c:v>327288392.63310897</c:v>
                </c:pt>
                <c:pt idx="50979">
                  <c:v>327263733.23625195</c:v>
                </c:pt>
                <c:pt idx="50980">
                  <c:v>327239065.14649898</c:v>
                </c:pt>
                <c:pt idx="50981">
                  <c:v>327214388.35742611</c:v>
                </c:pt>
                <c:pt idx="50982">
                  <c:v>327189702.86261696</c:v>
                </c:pt>
                <c:pt idx="50983">
                  <c:v>327165008.65565801</c:v>
                </c:pt>
                <c:pt idx="50984">
                  <c:v>327140305.73013991</c:v>
                </c:pt>
                <c:pt idx="50985">
                  <c:v>327115594.07965696</c:v>
                </c:pt>
                <c:pt idx="50986">
                  <c:v>327090873.69780809</c:v>
                </c:pt>
                <c:pt idx="50987">
                  <c:v>327066144.57819605</c:v>
                </c:pt>
                <c:pt idx="50988">
                  <c:v>327041406.71442705</c:v>
                </c:pt>
                <c:pt idx="50989">
                  <c:v>327016660.10011208</c:v>
                </c:pt>
                <c:pt idx="50990">
                  <c:v>326991904.72886598</c:v>
                </c:pt>
                <c:pt idx="50991">
                  <c:v>326967140.59430599</c:v>
                </c:pt>
                <c:pt idx="50992">
                  <c:v>326942367.69005698</c:v>
                </c:pt>
                <c:pt idx="50993">
                  <c:v>326917586.00974298</c:v>
                </c:pt>
                <c:pt idx="50994">
                  <c:v>326892795.54699695</c:v>
                </c:pt>
                <c:pt idx="50995">
                  <c:v>326867996.29545099</c:v>
                </c:pt>
                <c:pt idx="50996">
                  <c:v>326843188.24874502</c:v>
                </c:pt>
                <c:pt idx="50997">
                  <c:v>326818371.40052098</c:v>
                </c:pt>
                <c:pt idx="50998">
                  <c:v>326793545.74442506</c:v>
                </c:pt>
                <c:pt idx="50999">
                  <c:v>326768711.27410799</c:v>
                </c:pt>
                <c:pt idx="51000">
                  <c:v>326743867.98322201</c:v>
                </c:pt>
                <c:pt idx="51001">
                  <c:v>326719015.86542702</c:v>
                </c:pt>
                <c:pt idx="51002">
                  <c:v>326694154.91438395</c:v>
                </c:pt>
                <c:pt idx="51003">
                  <c:v>326669285.12375897</c:v>
                </c:pt>
                <c:pt idx="51004">
                  <c:v>326644406.48722202</c:v>
                </c:pt>
                <c:pt idx="51005">
                  <c:v>326619518.99844491</c:v>
                </c:pt>
                <c:pt idx="51006">
                  <c:v>326594622.65110701</c:v>
                </c:pt>
                <c:pt idx="51007">
                  <c:v>326569717.43888795</c:v>
                </c:pt>
                <c:pt idx="51008">
                  <c:v>326544803.355474</c:v>
                </c:pt>
                <c:pt idx="51009">
                  <c:v>326519880.39455301</c:v>
                </c:pt>
                <c:pt idx="51010">
                  <c:v>326494948.54981905</c:v>
                </c:pt>
                <c:pt idx="51011">
                  <c:v>326470007.81496698</c:v>
                </c:pt>
                <c:pt idx="51012">
                  <c:v>326445058.183698</c:v>
                </c:pt>
                <c:pt idx="51013">
                  <c:v>326420099.64971703</c:v>
                </c:pt>
                <c:pt idx="51014">
                  <c:v>326395132.20673096</c:v>
                </c:pt>
                <c:pt idx="51015">
                  <c:v>326370155.84845203</c:v>
                </c:pt>
                <c:pt idx="51016">
                  <c:v>326345170.56859607</c:v>
                </c:pt>
                <c:pt idx="51017">
                  <c:v>326320176.36088097</c:v>
                </c:pt>
                <c:pt idx="51018">
                  <c:v>326295173.21903199</c:v>
                </c:pt>
                <c:pt idx="51019">
                  <c:v>326270161.13677496</c:v>
                </c:pt>
                <c:pt idx="51020">
                  <c:v>326245140.10784006</c:v>
                </c:pt>
                <c:pt idx="51021">
                  <c:v>326220110.12596202</c:v>
                </c:pt>
                <c:pt idx="51022">
                  <c:v>326195071.184879</c:v>
                </c:pt>
                <c:pt idx="51023">
                  <c:v>326170023.27833295</c:v>
                </c:pt>
                <c:pt idx="51024">
                  <c:v>326144966.400069</c:v>
                </c:pt>
                <c:pt idx="51025">
                  <c:v>326119900.54383802</c:v>
                </c:pt>
                <c:pt idx="51026">
                  <c:v>326094825.70339102</c:v>
                </c:pt>
                <c:pt idx="51027">
                  <c:v>326069741.87248492</c:v>
                </c:pt>
                <c:pt idx="51028">
                  <c:v>326044649.04488105</c:v>
                </c:pt>
                <c:pt idx="51029">
                  <c:v>326019547.21434397</c:v>
                </c:pt>
                <c:pt idx="51030">
                  <c:v>325994436.37463999</c:v>
                </c:pt>
                <c:pt idx="51031">
                  <c:v>325969316.51954108</c:v>
                </c:pt>
                <c:pt idx="51032">
                  <c:v>325944187.64282304</c:v>
                </c:pt>
                <c:pt idx="51033">
                  <c:v>325919049.73826396</c:v>
                </c:pt>
                <c:pt idx="51034">
                  <c:v>325893902.79964596</c:v>
                </c:pt>
                <c:pt idx="51035">
                  <c:v>325868746.82075602</c:v>
                </c:pt>
                <c:pt idx="51036">
                  <c:v>325843581.79538393</c:v>
                </c:pt>
                <c:pt idx="51037">
                  <c:v>325818407.71732098</c:v>
                </c:pt>
                <c:pt idx="51038">
                  <c:v>325793224.58036703</c:v>
                </c:pt>
                <c:pt idx="51039">
                  <c:v>325768032.37832105</c:v>
                </c:pt>
                <c:pt idx="51040">
                  <c:v>325742831.10498703</c:v>
                </c:pt>
                <c:pt idx="51041">
                  <c:v>325717620.75417298</c:v>
                </c:pt>
                <c:pt idx="51042">
                  <c:v>325692401.319691</c:v>
                </c:pt>
                <c:pt idx="51043">
                  <c:v>325667172.79535592</c:v>
                </c:pt>
                <c:pt idx="51044">
                  <c:v>325641935.17498499</c:v>
                </c:pt>
                <c:pt idx="51045">
                  <c:v>325616688.45240092</c:v>
                </c:pt>
                <c:pt idx="51046">
                  <c:v>325591432.62143099</c:v>
                </c:pt>
                <c:pt idx="51047">
                  <c:v>325566167.67590201</c:v>
                </c:pt>
                <c:pt idx="51048">
                  <c:v>325540893.609649</c:v>
                </c:pt>
                <c:pt idx="51049">
                  <c:v>325515610.41650599</c:v>
                </c:pt>
                <c:pt idx="51050">
                  <c:v>325490318.09031391</c:v>
                </c:pt>
                <c:pt idx="51051">
                  <c:v>325465016.62491697</c:v>
                </c:pt>
                <c:pt idx="51052">
                  <c:v>325439706.01416105</c:v>
                </c:pt>
                <c:pt idx="51053">
                  <c:v>325414386.25189698</c:v>
                </c:pt>
                <c:pt idx="51054">
                  <c:v>325389057.3319779</c:v>
                </c:pt>
                <c:pt idx="51055">
                  <c:v>325363719.248263</c:v>
                </c:pt>
                <c:pt idx="51056">
                  <c:v>325338371.99461097</c:v>
                </c:pt>
                <c:pt idx="51057">
                  <c:v>325313015.564888</c:v>
                </c:pt>
                <c:pt idx="51058">
                  <c:v>325287649.95295995</c:v>
                </c:pt>
                <c:pt idx="51059">
                  <c:v>325262275.15270102</c:v>
                </c:pt>
                <c:pt idx="51060">
                  <c:v>325236891.15798402</c:v>
                </c:pt>
                <c:pt idx="51061">
                  <c:v>325211497.9626869</c:v>
                </c:pt>
                <c:pt idx="51062">
                  <c:v>325186095.56069201</c:v>
                </c:pt>
                <c:pt idx="51063">
                  <c:v>325160683.945885</c:v>
                </c:pt>
                <c:pt idx="51064">
                  <c:v>325135263.11215401</c:v>
                </c:pt>
                <c:pt idx="51065">
                  <c:v>325109833.05339098</c:v>
                </c:pt>
                <c:pt idx="51066">
                  <c:v>325084393.76349205</c:v>
                </c:pt>
                <c:pt idx="51067">
                  <c:v>325058945.23635393</c:v>
                </c:pt>
                <c:pt idx="51068">
                  <c:v>325033487.46588099</c:v>
                </c:pt>
                <c:pt idx="51069">
                  <c:v>325008020.44597894</c:v>
                </c:pt>
                <c:pt idx="51070">
                  <c:v>324982544.17055506</c:v>
                </c:pt>
                <c:pt idx="51071">
                  <c:v>324957058.63352311</c:v>
                </c:pt>
                <c:pt idx="51072">
                  <c:v>324931563.828798</c:v>
                </c:pt>
                <c:pt idx="51073">
                  <c:v>324906059.75029999</c:v>
                </c:pt>
                <c:pt idx="51074">
                  <c:v>324880546.39194995</c:v>
                </c:pt>
                <c:pt idx="51075">
                  <c:v>324855023.74767601</c:v>
                </c:pt>
                <c:pt idx="51076">
                  <c:v>324829491.81140602</c:v>
                </c:pt>
                <c:pt idx="51077">
                  <c:v>324803950.57707202</c:v>
                </c:pt>
                <c:pt idx="51078">
                  <c:v>324778400.03861099</c:v>
                </c:pt>
                <c:pt idx="51079">
                  <c:v>324752840.18996102</c:v>
                </c:pt>
                <c:pt idx="51080">
                  <c:v>324727271.02506602</c:v>
                </c:pt>
                <c:pt idx="51081">
                  <c:v>324701692.537871</c:v>
                </c:pt>
                <c:pt idx="51082">
                  <c:v>324676104.72232592</c:v>
                </c:pt>
                <c:pt idx="51083">
                  <c:v>324650507.57238191</c:v>
                </c:pt>
                <c:pt idx="51084">
                  <c:v>324624901.08199596</c:v>
                </c:pt>
                <c:pt idx="51085">
                  <c:v>324599285.24512607</c:v>
                </c:pt>
                <c:pt idx="51086">
                  <c:v>324573660.05573499</c:v>
                </c:pt>
                <c:pt idx="51087">
                  <c:v>324548025.50778902</c:v>
                </c:pt>
                <c:pt idx="51088">
                  <c:v>324522381.59525591</c:v>
                </c:pt>
                <c:pt idx="51089">
                  <c:v>324496728.31210899</c:v>
                </c:pt>
                <c:pt idx="51090">
                  <c:v>324471065.65232205</c:v>
                </c:pt>
                <c:pt idx="51091">
                  <c:v>324445393.60987502</c:v>
                </c:pt>
                <c:pt idx="51092">
                  <c:v>324419712.17874801</c:v>
                </c:pt>
                <c:pt idx="51093">
                  <c:v>324394021.352929</c:v>
                </c:pt>
                <c:pt idx="51094">
                  <c:v>324368321.12640297</c:v>
                </c:pt>
                <c:pt idx="51095">
                  <c:v>324342611.493164</c:v>
                </c:pt>
                <c:pt idx="51096">
                  <c:v>324316892.44720602</c:v>
                </c:pt>
                <c:pt idx="51097">
                  <c:v>324291163.98252696</c:v>
                </c:pt>
                <c:pt idx="51098">
                  <c:v>324265426.09312701</c:v>
                </c:pt>
                <c:pt idx="51099">
                  <c:v>324239678.77301109</c:v>
                </c:pt>
                <c:pt idx="51100">
                  <c:v>324213922.01618695</c:v>
                </c:pt>
                <c:pt idx="51101">
                  <c:v>324188155.81666601</c:v>
                </c:pt>
                <c:pt idx="51102">
                  <c:v>324162380.16846007</c:v>
                </c:pt>
                <c:pt idx="51103">
                  <c:v>324136595.065588</c:v>
                </c:pt>
                <c:pt idx="51104">
                  <c:v>324110800.502069</c:v>
                </c:pt>
                <c:pt idx="51105">
                  <c:v>324084996.47192591</c:v>
                </c:pt>
                <c:pt idx="51106">
                  <c:v>324059182.96918601</c:v>
                </c:pt>
                <c:pt idx="51107">
                  <c:v>324033359.98787892</c:v>
                </c:pt>
                <c:pt idx="51108">
                  <c:v>324007527.52203697</c:v>
                </c:pt>
                <c:pt idx="51109">
                  <c:v>323981685.565696</c:v>
                </c:pt>
                <c:pt idx="51110">
                  <c:v>323955834.11289501</c:v>
                </c:pt>
                <c:pt idx="51111">
                  <c:v>323929973.15767598</c:v>
                </c:pt>
                <c:pt idx="51112">
                  <c:v>323904102.69408399</c:v>
                </c:pt>
                <c:pt idx="51113">
                  <c:v>323878222.71616697</c:v>
                </c:pt>
                <c:pt idx="51114">
                  <c:v>323852333.21797699</c:v>
                </c:pt>
                <c:pt idx="51115">
                  <c:v>323826434.19356805</c:v>
                </c:pt>
                <c:pt idx="51116">
                  <c:v>323800525.63699692</c:v>
                </c:pt>
                <c:pt idx="51117">
                  <c:v>323774607.54232597</c:v>
                </c:pt>
                <c:pt idx="51118">
                  <c:v>323748679.90361696</c:v>
                </c:pt>
                <c:pt idx="51119">
                  <c:v>323722742.71493691</c:v>
                </c:pt>
                <c:pt idx="51120">
                  <c:v>323696795.97035599</c:v>
                </c:pt>
                <c:pt idx="51121">
                  <c:v>323670839.66394597</c:v>
                </c:pt>
                <c:pt idx="51122">
                  <c:v>323644873.78978395</c:v>
                </c:pt>
                <c:pt idx="51123">
                  <c:v>323618898.34194899</c:v>
                </c:pt>
                <c:pt idx="51124">
                  <c:v>323592913.31452107</c:v>
                </c:pt>
                <c:pt idx="51125">
                  <c:v>323566918.70158499</c:v>
                </c:pt>
                <c:pt idx="51126">
                  <c:v>323540914.49723095</c:v>
                </c:pt>
                <c:pt idx="51127">
                  <c:v>323514900.69554698</c:v>
                </c:pt>
                <c:pt idx="51128">
                  <c:v>323488877.29062903</c:v>
                </c:pt>
                <c:pt idx="51129">
                  <c:v>323462844.27657294</c:v>
                </c:pt>
                <c:pt idx="51130">
                  <c:v>323436801.64747906</c:v>
                </c:pt>
                <c:pt idx="51131">
                  <c:v>323410749.39744902</c:v>
                </c:pt>
                <c:pt idx="51132">
                  <c:v>323384687.52059001</c:v>
                </c:pt>
                <c:pt idx="51133">
                  <c:v>323358616.01100892</c:v>
                </c:pt>
                <c:pt idx="51134">
                  <c:v>323332534.86281902</c:v>
                </c:pt>
                <c:pt idx="51135">
                  <c:v>323306444.07013392</c:v>
                </c:pt>
                <c:pt idx="51136">
                  <c:v>323280343.62707198</c:v>
                </c:pt>
                <c:pt idx="51137">
                  <c:v>323254233.527753</c:v>
                </c:pt>
                <c:pt idx="51138">
                  <c:v>323228113.76629996</c:v>
                </c:pt>
                <c:pt idx="51139">
                  <c:v>323201984.33683991</c:v>
                </c:pt>
                <c:pt idx="51140">
                  <c:v>323175845.23350102</c:v>
                </c:pt>
                <c:pt idx="51141">
                  <c:v>323149696.45041698</c:v>
                </c:pt>
                <c:pt idx="51142">
                  <c:v>323123537.981722</c:v>
                </c:pt>
                <c:pt idx="51143">
                  <c:v>323097369.82155401</c:v>
                </c:pt>
                <c:pt idx="51144">
                  <c:v>323071191.96405399</c:v>
                </c:pt>
                <c:pt idx="51145">
                  <c:v>323045004.40336502</c:v>
                </c:pt>
                <c:pt idx="51146">
                  <c:v>323018807.13363391</c:v>
                </c:pt>
                <c:pt idx="51147">
                  <c:v>322992600.14901006</c:v>
                </c:pt>
                <c:pt idx="51148">
                  <c:v>322966383.44364601</c:v>
                </c:pt>
                <c:pt idx="51149">
                  <c:v>322940157.01169699</c:v>
                </c:pt>
                <c:pt idx="51150">
                  <c:v>322913920.84732103</c:v>
                </c:pt>
                <c:pt idx="51151">
                  <c:v>322887674.94467795</c:v>
                </c:pt>
                <c:pt idx="51152">
                  <c:v>322861419.29793292</c:v>
                </c:pt>
                <c:pt idx="51153">
                  <c:v>322835153.90125096</c:v>
                </c:pt>
                <c:pt idx="51154">
                  <c:v>322808878.74880302</c:v>
                </c:pt>
                <c:pt idx="51155">
                  <c:v>322782593.834759</c:v>
                </c:pt>
                <c:pt idx="51156">
                  <c:v>322756299.15329605</c:v>
                </c:pt>
                <c:pt idx="51157">
                  <c:v>322729994.69859105</c:v>
                </c:pt>
                <c:pt idx="51158">
                  <c:v>322703680.46482402</c:v>
                </c:pt>
                <c:pt idx="51159">
                  <c:v>322677356.44617796</c:v>
                </c:pt>
                <c:pt idx="51160">
                  <c:v>322651022.636841</c:v>
                </c:pt>
                <c:pt idx="51161">
                  <c:v>322624679.03099996</c:v>
                </c:pt>
                <c:pt idx="51162">
                  <c:v>322598325.62284791</c:v>
                </c:pt>
                <c:pt idx="51163">
                  <c:v>322571962.40657794</c:v>
                </c:pt>
                <c:pt idx="51164">
                  <c:v>322545589.37638903</c:v>
                </c:pt>
                <c:pt idx="51165">
                  <c:v>322519206.52647895</c:v>
                </c:pt>
                <c:pt idx="51166">
                  <c:v>322492813.85105205</c:v>
                </c:pt>
                <c:pt idx="51167">
                  <c:v>322466411.34431309</c:v>
                </c:pt>
                <c:pt idx="51168">
                  <c:v>322439999.000471</c:v>
                </c:pt>
                <c:pt idx="51169">
                  <c:v>322413576.81373501</c:v>
                </c:pt>
                <c:pt idx="51170">
                  <c:v>322387144.77832001</c:v>
                </c:pt>
                <c:pt idx="51171">
                  <c:v>322360702.88844198</c:v>
                </c:pt>
                <c:pt idx="51172">
                  <c:v>322334251.13831902</c:v>
                </c:pt>
                <c:pt idx="51173">
                  <c:v>322307789.52217495</c:v>
                </c:pt>
                <c:pt idx="51174">
                  <c:v>322281318.03423291</c:v>
                </c:pt>
                <c:pt idx="51175">
                  <c:v>322254836.66871905</c:v>
                </c:pt>
                <c:pt idx="51176">
                  <c:v>322228345.41986501</c:v>
                </c:pt>
                <c:pt idx="51177">
                  <c:v>322201844.28190297</c:v>
                </c:pt>
                <c:pt idx="51178">
                  <c:v>322175333.24906701</c:v>
                </c:pt>
                <c:pt idx="51179">
                  <c:v>322148812.31559497</c:v>
                </c:pt>
                <c:pt idx="51180">
                  <c:v>322122281.47572792</c:v>
                </c:pt>
                <c:pt idx="51181">
                  <c:v>322095740.72370899</c:v>
                </c:pt>
                <c:pt idx="51182">
                  <c:v>322069190.05378401</c:v>
                </c:pt>
                <c:pt idx="51183">
                  <c:v>322042629.46020103</c:v>
                </c:pt>
                <c:pt idx="51184">
                  <c:v>322016058.93721092</c:v>
                </c:pt>
                <c:pt idx="51185">
                  <c:v>321989478.47906703</c:v>
                </c:pt>
                <c:pt idx="51186">
                  <c:v>321962888.08002698</c:v>
                </c:pt>
                <c:pt idx="51187">
                  <c:v>321936287.73434895</c:v>
                </c:pt>
                <c:pt idx="51188">
                  <c:v>321909677.4362939</c:v>
                </c:pt>
                <c:pt idx="51189">
                  <c:v>321883057.18012607</c:v>
                </c:pt>
                <c:pt idx="51190">
                  <c:v>321856426.96011305</c:v>
                </c:pt>
                <c:pt idx="51191">
                  <c:v>321829786.77052206</c:v>
                </c:pt>
                <c:pt idx="51192">
                  <c:v>321803136.60562801</c:v>
                </c:pt>
                <c:pt idx="51193">
                  <c:v>321776476.45970303</c:v>
                </c:pt>
                <c:pt idx="51194">
                  <c:v>321749806.32702398</c:v>
                </c:pt>
                <c:pt idx="51195">
                  <c:v>321723126.20187199</c:v>
                </c:pt>
                <c:pt idx="51196">
                  <c:v>321696436.07852805</c:v>
                </c:pt>
                <c:pt idx="51197">
                  <c:v>321669735.9512769</c:v>
                </c:pt>
                <c:pt idx="51198">
                  <c:v>321643025.81440705</c:v>
                </c:pt>
                <c:pt idx="51199">
                  <c:v>321616305.66220599</c:v>
                </c:pt>
                <c:pt idx="51200">
                  <c:v>321589575.48896796</c:v>
                </c:pt>
                <c:pt idx="51201">
                  <c:v>321562835.28898692</c:v>
                </c:pt>
                <c:pt idx="51202">
                  <c:v>321536085.05655998</c:v>
                </c:pt>
                <c:pt idx="51203">
                  <c:v>321509324.7859869</c:v>
                </c:pt>
                <c:pt idx="51204">
                  <c:v>321482554.47157192</c:v>
                </c:pt>
                <c:pt idx="51205">
                  <c:v>321455774.10761702</c:v>
                </c:pt>
                <c:pt idx="51206">
                  <c:v>321428983.68843198</c:v>
                </c:pt>
                <c:pt idx="51207">
                  <c:v>321402183.20832509</c:v>
                </c:pt>
                <c:pt idx="51208">
                  <c:v>321375372.66161001</c:v>
                </c:pt>
                <c:pt idx="51209">
                  <c:v>321348552.04259998</c:v>
                </c:pt>
                <c:pt idx="51210">
                  <c:v>321321721.345613</c:v>
                </c:pt>
                <c:pt idx="51211">
                  <c:v>321294880.56496996</c:v>
                </c:pt>
                <c:pt idx="51212">
                  <c:v>321268029.69499099</c:v>
                </c:pt>
                <c:pt idx="51213">
                  <c:v>321241168.73000199</c:v>
                </c:pt>
                <c:pt idx="51214">
                  <c:v>321214297.66433001</c:v>
                </c:pt>
                <c:pt idx="51215">
                  <c:v>321187416.49230486</c:v>
                </c:pt>
                <c:pt idx="51216">
                  <c:v>321160525.20825791</c:v>
                </c:pt>
                <c:pt idx="51217">
                  <c:v>321133623.80652308</c:v>
                </c:pt>
                <c:pt idx="51218">
                  <c:v>321106712.28143895</c:v>
                </c:pt>
                <c:pt idx="51219">
                  <c:v>321079790.627343</c:v>
                </c:pt>
                <c:pt idx="51220">
                  <c:v>321052858.83857799</c:v>
                </c:pt>
                <c:pt idx="51221">
                  <c:v>321025916.90948796</c:v>
                </c:pt>
                <c:pt idx="51222">
                  <c:v>320998964.83441901</c:v>
                </c:pt>
                <c:pt idx="51223">
                  <c:v>320972002.60771906</c:v>
                </c:pt>
                <c:pt idx="51224">
                  <c:v>320945030.22374099</c:v>
                </c:pt>
                <c:pt idx="51225">
                  <c:v>320918047.67683899</c:v>
                </c:pt>
                <c:pt idx="51226">
                  <c:v>320891054.96136695</c:v>
                </c:pt>
                <c:pt idx="51227">
                  <c:v>320864052.07168394</c:v>
                </c:pt>
                <c:pt idx="51228">
                  <c:v>320837039.00215101</c:v>
                </c:pt>
                <c:pt idx="51229">
                  <c:v>320810015.74713206</c:v>
                </c:pt>
                <c:pt idx="51230">
                  <c:v>320782982.300991</c:v>
                </c:pt>
                <c:pt idx="51231">
                  <c:v>320755938.65809709</c:v>
                </c:pt>
                <c:pt idx="51232">
                  <c:v>320728884.812819</c:v>
                </c:pt>
                <c:pt idx="51233">
                  <c:v>320701820.75953001</c:v>
                </c:pt>
                <c:pt idx="51234">
                  <c:v>320674746.49260485</c:v>
                </c:pt>
                <c:pt idx="51235">
                  <c:v>320647662.00642198</c:v>
                </c:pt>
                <c:pt idx="51236">
                  <c:v>320620567.29535794</c:v>
                </c:pt>
                <c:pt idx="51237">
                  <c:v>320593462.35379702</c:v>
                </c:pt>
                <c:pt idx="51238">
                  <c:v>320566347.17612207</c:v>
                </c:pt>
                <c:pt idx="51239">
                  <c:v>320539221.75672001</c:v>
                </c:pt>
                <c:pt idx="51240">
                  <c:v>320512086.08997893</c:v>
                </c:pt>
                <c:pt idx="51241">
                  <c:v>320484940.17028999</c:v>
                </c:pt>
                <c:pt idx="51242">
                  <c:v>320457783.99204594</c:v>
                </c:pt>
                <c:pt idx="51243">
                  <c:v>320430617.54964399</c:v>
                </c:pt>
                <c:pt idx="51244">
                  <c:v>320403440.83748001</c:v>
                </c:pt>
                <c:pt idx="51245">
                  <c:v>320376253.84995401</c:v>
                </c:pt>
                <c:pt idx="51246">
                  <c:v>320349056.58146995</c:v>
                </c:pt>
                <c:pt idx="51247">
                  <c:v>320321849.02643096</c:v>
                </c:pt>
                <c:pt idx="51248">
                  <c:v>320294631.179245</c:v>
                </c:pt>
                <c:pt idx="51249">
                  <c:v>320267403.03432</c:v>
                </c:pt>
                <c:pt idx="51250">
                  <c:v>320240164.58606696</c:v>
                </c:pt>
                <c:pt idx="51251">
                  <c:v>320212915.82890099</c:v>
                </c:pt>
                <c:pt idx="51252">
                  <c:v>320185656.757236</c:v>
                </c:pt>
                <c:pt idx="51253">
                  <c:v>320158387.36549097</c:v>
                </c:pt>
                <c:pt idx="51254">
                  <c:v>320131107.64808506</c:v>
                </c:pt>
                <c:pt idx="51255">
                  <c:v>320103817.59944201</c:v>
                </c:pt>
                <c:pt idx="51256">
                  <c:v>320076517.21398503</c:v>
                </c:pt>
                <c:pt idx="51257">
                  <c:v>320049206.48614192</c:v>
                </c:pt>
                <c:pt idx="51258">
                  <c:v>320021885.41034096</c:v>
                </c:pt>
                <c:pt idx="51259">
                  <c:v>319994553.98101294</c:v>
                </c:pt>
                <c:pt idx="51260">
                  <c:v>319967212.19259298</c:v>
                </c:pt>
                <c:pt idx="51261">
                  <c:v>319939860.03951401</c:v>
                </c:pt>
                <c:pt idx="51262">
                  <c:v>319912497.51621503</c:v>
                </c:pt>
                <c:pt idx="51263">
                  <c:v>319885124.61713505</c:v>
                </c:pt>
                <c:pt idx="51264">
                  <c:v>319857741.33671695</c:v>
                </c:pt>
                <c:pt idx="51265">
                  <c:v>319830347.66940498</c:v>
                </c:pt>
                <c:pt idx="51266">
                  <c:v>319802943.609644</c:v>
                </c:pt>
                <c:pt idx="51267">
                  <c:v>319775529.15188301</c:v>
                </c:pt>
                <c:pt idx="51268">
                  <c:v>319748104.29057199</c:v>
                </c:pt>
                <c:pt idx="51269">
                  <c:v>319720669.02016509</c:v>
                </c:pt>
                <c:pt idx="51270">
                  <c:v>319693223.33511609</c:v>
                </c:pt>
                <c:pt idx="51271">
                  <c:v>319665767.22988099</c:v>
                </c:pt>
                <c:pt idx="51272">
                  <c:v>319638300.69892001</c:v>
                </c:pt>
                <c:pt idx="51273">
                  <c:v>319610823.73669291</c:v>
                </c:pt>
                <c:pt idx="51274">
                  <c:v>319583336.33766401</c:v>
                </c:pt>
                <c:pt idx="51275">
                  <c:v>319555838.4962979</c:v>
                </c:pt>
                <c:pt idx="51276">
                  <c:v>319528330.20706302</c:v>
                </c:pt>
                <c:pt idx="51277">
                  <c:v>319500811.46442705</c:v>
                </c:pt>
                <c:pt idx="51278">
                  <c:v>319473282.26286209</c:v>
                </c:pt>
                <c:pt idx="51279">
                  <c:v>319445742.59684199</c:v>
                </c:pt>
                <c:pt idx="51280">
                  <c:v>319418192.46084201</c:v>
                </c:pt>
                <c:pt idx="51281">
                  <c:v>319390631.84934098</c:v>
                </c:pt>
                <c:pt idx="51282">
                  <c:v>319363060.75681609</c:v>
                </c:pt>
                <c:pt idx="51283">
                  <c:v>319335479.17775106</c:v>
                </c:pt>
                <c:pt idx="51284">
                  <c:v>319307887.10662901</c:v>
                </c:pt>
                <c:pt idx="51285">
                  <c:v>319280284.53793591</c:v>
                </c:pt>
                <c:pt idx="51286">
                  <c:v>319252671.46616</c:v>
                </c:pt>
                <c:pt idx="51287">
                  <c:v>319225047.885791</c:v>
                </c:pt>
                <c:pt idx="51288">
                  <c:v>319197413.79132003</c:v>
                </c:pt>
                <c:pt idx="51289">
                  <c:v>319169769.17724109</c:v>
                </c:pt>
                <c:pt idx="51290">
                  <c:v>319142114.03805101</c:v>
                </c:pt>
                <c:pt idx="51291">
                  <c:v>319114448.36824697</c:v>
                </c:pt>
                <c:pt idx="51292">
                  <c:v>319086772.16232902</c:v>
                </c:pt>
                <c:pt idx="51293">
                  <c:v>319059085.41479796</c:v>
                </c:pt>
                <c:pt idx="51294">
                  <c:v>319031388.12015998</c:v>
                </c:pt>
                <c:pt idx="51295">
                  <c:v>319003680.27291995</c:v>
                </c:pt>
                <c:pt idx="51296">
                  <c:v>318975961.86758405</c:v>
                </c:pt>
                <c:pt idx="51297">
                  <c:v>318948232.898664</c:v>
                </c:pt>
                <c:pt idx="51298">
                  <c:v>318920493.36067092</c:v>
                </c:pt>
                <c:pt idx="51299">
                  <c:v>318892743.24811906</c:v>
                </c:pt>
                <c:pt idx="51300">
                  <c:v>318864982.55552304</c:v>
                </c:pt>
                <c:pt idx="51301">
                  <c:v>318837211.27740097</c:v>
                </c:pt>
                <c:pt idx="51302">
                  <c:v>318809429.40827203</c:v>
                </c:pt>
                <c:pt idx="51303">
                  <c:v>318781636.94265795</c:v>
                </c:pt>
                <c:pt idx="51304">
                  <c:v>318753833.87508303</c:v>
                </c:pt>
                <c:pt idx="51305">
                  <c:v>318726020.20007092</c:v>
                </c:pt>
                <c:pt idx="51306">
                  <c:v>318698195.91214895</c:v>
                </c:pt>
                <c:pt idx="51307">
                  <c:v>318670361.00584799</c:v>
                </c:pt>
                <c:pt idx="51308">
                  <c:v>318642515.47569793</c:v>
                </c:pt>
                <c:pt idx="51309">
                  <c:v>318614659.31623095</c:v>
                </c:pt>
                <c:pt idx="51310">
                  <c:v>318586792.52198297</c:v>
                </c:pt>
                <c:pt idx="51311">
                  <c:v>318558915.08749098</c:v>
                </c:pt>
                <c:pt idx="51312">
                  <c:v>318531027.00729197</c:v>
                </c:pt>
                <c:pt idx="51313">
                  <c:v>318503128.27592891</c:v>
                </c:pt>
                <c:pt idx="51314">
                  <c:v>318475218.887941</c:v>
                </c:pt>
                <c:pt idx="51315">
                  <c:v>318447298.83787602</c:v>
                </c:pt>
                <c:pt idx="51316">
                  <c:v>318419368.12027699</c:v>
                </c:pt>
                <c:pt idx="51317">
                  <c:v>318391426.72969294</c:v>
                </c:pt>
                <c:pt idx="51318">
                  <c:v>318363474.66067392</c:v>
                </c:pt>
                <c:pt idx="51319">
                  <c:v>318335511.907772</c:v>
                </c:pt>
                <c:pt idx="51320">
                  <c:v>318307538.46553999</c:v>
                </c:pt>
                <c:pt idx="51321">
                  <c:v>318279554.32853305</c:v>
                </c:pt>
                <c:pt idx="51322">
                  <c:v>318251559.49130785</c:v>
                </c:pt>
                <c:pt idx="51323">
                  <c:v>318223553.94842505</c:v>
                </c:pt>
                <c:pt idx="51324">
                  <c:v>318195537.69444305</c:v>
                </c:pt>
                <c:pt idx="51325">
                  <c:v>318167510.72392696</c:v>
                </c:pt>
                <c:pt idx="51326">
                  <c:v>318139473.03143996</c:v>
                </c:pt>
                <c:pt idx="51327">
                  <c:v>318111424.61154801</c:v>
                </c:pt>
                <c:pt idx="51328">
                  <c:v>318083365.45881897</c:v>
                </c:pt>
                <c:pt idx="51329">
                  <c:v>318055295.56782407</c:v>
                </c:pt>
                <c:pt idx="51330">
                  <c:v>318027214.93313295</c:v>
                </c:pt>
                <c:pt idx="51331">
                  <c:v>317999123.54931998</c:v>
                </c:pt>
                <c:pt idx="51332">
                  <c:v>317971021.41095996</c:v>
                </c:pt>
                <c:pt idx="51333">
                  <c:v>317942908.51262999</c:v>
                </c:pt>
                <c:pt idx="51334">
                  <c:v>317914784.84890902</c:v>
                </c:pt>
                <c:pt idx="51335">
                  <c:v>317886650.41437691</c:v>
                </c:pt>
                <c:pt idx="51336">
                  <c:v>317858505.20361602</c:v>
                </c:pt>
                <c:pt idx="51337">
                  <c:v>317830349.21121103</c:v>
                </c:pt>
                <c:pt idx="51338">
                  <c:v>317802182.43174595</c:v>
                </c:pt>
                <c:pt idx="51339">
                  <c:v>317774004.85980898</c:v>
                </c:pt>
                <c:pt idx="51340">
                  <c:v>317745816.48998886</c:v>
                </c:pt>
                <c:pt idx="51341">
                  <c:v>317717617.31687796</c:v>
                </c:pt>
                <c:pt idx="51342">
                  <c:v>317689407.33506697</c:v>
                </c:pt>
                <c:pt idx="51343">
                  <c:v>317661186.53915209</c:v>
                </c:pt>
                <c:pt idx="51344">
                  <c:v>317632954.92372698</c:v>
                </c:pt>
                <c:pt idx="51345">
                  <c:v>317604712.48339099</c:v>
                </c:pt>
                <c:pt idx="51346">
                  <c:v>317576459.21274292</c:v>
                </c:pt>
                <c:pt idx="51347">
                  <c:v>317548195.10638392</c:v>
                </c:pt>
                <c:pt idx="51348">
                  <c:v>317519920.15891802</c:v>
                </c:pt>
                <c:pt idx="51349">
                  <c:v>317491634.36494696</c:v>
                </c:pt>
                <c:pt idx="51350">
                  <c:v>317463337.71907896</c:v>
                </c:pt>
                <c:pt idx="51351">
                  <c:v>317435030.215922</c:v>
                </c:pt>
                <c:pt idx="51352">
                  <c:v>317406711.85008401</c:v>
                </c:pt>
                <c:pt idx="51353">
                  <c:v>317378382.61617696</c:v>
                </c:pt>
                <c:pt idx="51354">
                  <c:v>317350042.50881398</c:v>
                </c:pt>
                <c:pt idx="51355">
                  <c:v>317321691.52260894</c:v>
                </c:pt>
                <c:pt idx="51356">
                  <c:v>317293329.65217799</c:v>
                </c:pt>
                <c:pt idx="51357">
                  <c:v>317264956.89213991</c:v>
                </c:pt>
                <c:pt idx="51358">
                  <c:v>317236573.237113</c:v>
                </c:pt>
                <c:pt idx="51359">
                  <c:v>317208178.68171799</c:v>
                </c:pt>
                <c:pt idx="51360">
                  <c:v>317179773.22057796</c:v>
                </c:pt>
                <c:pt idx="51361">
                  <c:v>317151356.84831798</c:v>
                </c:pt>
                <c:pt idx="51362">
                  <c:v>317122929.55956215</c:v>
                </c:pt>
                <c:pt idx="51363">
                  <c:v>317094491.34894001</c:v>
                </c:pt>
                <c:pt idx="51364">
                  <c:v>317066042.21107894</c:v>
                </c:pt>
                <c:pt idx="51365">
                  <c:v>317037582.14060998</c:v>
                </c:pt>
                <c:pt idx="51366">
                  <c:v>317009111.13216609</c:v>
                </c:pt>
                <c:pt idx="51367">
                  <c:v>316980629.18037999</c:v>
                </c:pt>
                <c:pt idx="51368">
                  <c:v>316952136.27988899</c:v>
                </c:pt>
                <c:pt idx="51369">
                  <c:v>316923632.42532796</c:v>
                </c:pt>
                <c:pt idx="51370">
                  <c:v>316895117.61133695</c:v>
                </c:pt>
                <c:pt idx="51371">
                  <c:v>316866591.832555</c:v>
                </c:pt>
                <c:pt idx="51372">
                  <c:v>316838055.08362502</c:v>
                </c:pt>
                <c:pt idx="51373">
                  <c:v>316809507.35919005</c:v>
                </c:pt>
                <c:pt idx="51374">
                  <c:v>316780948.65389407</c:v>
                </c:pt>
                <c:pt idx="51375">
                  <c:v>316752378.96238393</c:v>
                </c:pt>
                <c:pt idx="51376">
                  <c:v>316723798.27930695</c:v>
                </c:pt>
                <c:pt idx="51377">
                  <c:v>316695206.59931391</c:v>
                </c:pt>
                <c:pt idx="51378">
                  <c:v>316666603.91705501</c:v>
                </c:pt>
                <c:pt idx="51379">
                  <c:v>316637990.22718298</c:v>
                </c:pt>
                <c:pt idx="51380">
                  <c:v>316609365.524351</c:v>
                </c:pt>
                <c:pt idx="51381">
                  <c:v>316580729.80321598</c:v>
                </c:pt>
                <c:pt idx="51382">
                  <c:v>316552083.05843401</c:v>
                </c:pt>
                <c:pt idx="51383">
                  <c:v>316523425.28466499</c:v>
                </c:pt>
                <c:pt idx="51384">
                  <c:v>316494756.47656697</c:v>
                </c:pt>
                <c:pt idx="51385">
                  <c:v>316466076.62880206</c:v>
                </c:pt>
                <c:pt idx="51386">
                  <c:v>316437385.73603386</c:v>
                </c:pt>
                <c:pt idx="51387">
                  <c:v>316408683.79292697</c:v>
                </c:pt>
                <c:pt idx="51388">
                  <c:v>316379970.79414803</c:v>
                </c:pt>
                <c:pt idx="51389">
                  <c:v>316351246.73436296</c:v>
                </c:pt>
                <c:pt idx="51390">
                  <c:v>316322511.60824102</c:v>
                </c:pt>
                <c:pt idx="51391">
                  <c:v>316293765.41045296</c:v>
                </c:pt>
                <c:pt idx="51392">
                  <c:v>316265008.13567191</c:v>
                </c:pt>
                <c:pt idx="51393">
                  <c:v>316236239.77856898</c:v>
                </c:pt>
                <c:pt idx="51394">
                  <c:v>316207460.33382004</c:v>
                </c:pt>
                <c:pt idx="51395">
                  <c:v>316178669.79610199</c:v>
                </c:pt>
                <c:pt idx="51396">
                  <c:v>316149868.16009098</c:v>
                </c:pt>
                <c:pt idx="51397">
                  <c:v>316121055.42046696</c:v>
                </c:pt>
                <c:pt idx="51398">
                  <c:v>316092231.57190996</c:v>
                </c:pt>
                <c:pt idx="51399">
                  <c:v>316063396.60910302</c:v>
                </c:pt>
                <c:pt idx="51400">
                  <c:v>316034550.52672899</c:v>
                </c:pt>
                <c:pt idx="51401">
                  <c:v>316005693.31947201</c:v>
                </c:pt>
                <c:pt idx="51402">
                  <c:v>315976824.98201895</c:v>
                </c:pt>
                <c:pt idx="51403">
                  <c:v>315947945.50905704</c:v>
                </c:pt>
                <c:pt idx="51404">
                  <c:v>315919054.89527494</c:v>
                </c:pt>
                <c:pt idx="51405">
                  <c:v>315890153.135364</c:v>
                </c:pt>
                <c:pt idx="51406">
                  <c:v>315861240.224015</c:v>
                </c:pt>
                <c:pt idx="51407">
                  <c:v>315832316.15592206</c:v>
                </c:pt>
                <c:pt idx="51408">
                  <c:v>315803380.92577785</c:v>
                </c:pt>
                <c:pt idx="51409">
                  <c:v>315774434.52828091</c:v>
                </c:pt>
                <c:pt idx="51410">
                  <c:v>315745476.95812702</c:v>
                </c:pt>
                <c:pt idx="51411">
                  <c:v>315716508.210015</c:v>
                </c:pt>
                <c:pt idx="51412">
                  <c:v>315687528.27864403</c:v>
                </c:pt>
                <c:pt idx="51413">
                  <c:v>315658537.15871704</c:v>
                </c:pt>
                <c:pt idx="51414">
                  <c:v>315629534.844935</c:v>
                </c:pt>
                <c:pt idx="51415">
                  <c:v>315600521.33200395</c:v>
                </c:pt>
                <c:pt idx="51416">
                  <c:v>315571496.614627</c:v>
                </c:pt>
                <c:pt idx="51417">
                  <c:v>315542460.68751311</c:v>
                </c:pt>
                <c:pt idx="51418">
                  <c:v>315513413.54536802</c:v>
                </c:pt>
                <c:pt idx="51419">
                  <c:v>315484355.18290299</c:v>
                </c:pt>
                <c:pt idx="51420">
                  <c:v>315455285.594827</c:v>
                </c:pt>
                <c:pt idx="51421">
                  <c:v>315426204.77585298</c:v>
                </c:pt>
                <c:pt idx="51422">
                  <c:v>315397112.72069496</c:v>
                </c:pt>
                <c:pt idx="51423">
                  <c:v>315368009.42406601</c:v>
                </c:pt>
                <c:pt idx="51424">
                  <c:v>315338894.88068295</c:v>
                </c:pt>
                <c:pt idx="51425">
                  <c:v>315309769.08526295</c:v>
                </c:pt>
                <c:pt idx="51426">
                  <c:v>315280632.03252298</c:v>
                </c:pt>
                <c:pt idx="51427">
                  <c:v>315251483.71718502</c:v>
                </c:pt>
                <c:pt idx="51428">
                  <c:v>315222324.13396901</c:v>
                </c:pt>
                <c:pt idx="51429">
                  <c:v>315193153.27759701</c:v>
                </c:pt>
                <c:pt idx="51430">
                  <c:v>315163971.142793</c:v>
                </c:pt>
                <c:pt idx="51431">
                  <c:v>315134777.72428095</c:v>
                </c:pt>
                <c:pt idx="51432">
                  <c:v>315105573.01678896</c:v>
                </c:pt>
                <c:pt idx="51433">
                  <c:v>315076357.01504201</c:v>
                </c:pt>
                <c:pt idx="51434">
                  <c:v>315047129.71376997</c:v>
                </c:pt>
                <c:pt idx="51435">
                  <c:v>315017891.10770208</c:v>
                </c:pt>
                <c:pt idx="51436">
                  <c:v>314988641.19156897</c:v>
                </c:pt>
                <c:pt idx="51437">
                  <c:v>314959379.960105</c:v>
                </c:pt>
                <c:pt idx="51438">
                  <c:v>314930107.408041</c:v>
                </c:pt>
                <c:pt idx="51439">
                  <c:v>314900823.530114</c:v>
                </c:pt>
                <c:pt idx="51440">
                  <c:v>314871528.32105792</c:v>
                </c:pt>
                <c:pt idx="51441">
                  <c:v>314842221.775612</c:v>
                </c:pt>
                <c:pt idx="51442">
                  <c:v>314812903.88851309</c:v>
                </c:pt>
                <c:pt idx="51443">
                  <c:v>314783574.65450108</c:v>
                </c:pt>
                <c:pt idx="51444">
                  <c:v>314754234.068317</c:v>
                </c:pt>
                <c:pt idx="51445">
                  <c:v>314724882.12470305</c:v>
                </c:pt>
                <c:pt idx="51446">
                  <c:v>314695518.81840098</c:v>
                </c:pt>
                <c:pt idx="51447">
                  <c:v>314666144.14415711</c:v>
                </c:pt>
                <c:pt idx="51448">
                  <c:v>314636758.09671599</c:v>
                </c:pt>
                <c:pt idx="51449">
                  <c:v>314607360.67082405</c:v>
                </c:pt>
                <c:pt idx="51450">
                  <c:v>314577951.861229</c:v>
                </c:pt>
                <c:pt idx="51451">
                  <c:v>314548531.66268092</c:v>
                </c:pt>
                <c:pt idx="51452">
                  <c:v>314519100.069929</c:v>
                </c:pt>
                <c:pt idx="51453">
                  <c:v>314489657.07772505</c:v>
                </c:pt>
                <c:pt idx="51454">
                  <c:v>314460202.68082207</c:v>
                </c:pt>
                <c:pt idx="51455">
                  <c:v>314430736.873972</c:v>
                </c:pt>
                <c:pt idx="51456">
                  <c:v>314401259.65193099</c:v>
                </c:pt>
                <c:pt idx="51457">
                  <c:v>314371771.00945401</c:v>
                </c:pt>
                <c:pt idx="51458">
                  <c:v>314342270.94129992</c:v>
                </c:pt>
                <c:pt idx="51459">
                  <c:v>314312759.44222492</c:v>
                </c:pt>
                <c:pt idx="51460">
                  <c:v>314283236.50698894</c:v>
                </c:pt>
                <c:pt idx="51461">
                  <c:v>314253702.13035202</c:v>
                </c:pt>
                <c:pt idx="51462">
                  <c:v>314224156.30707598</c:v>
                </c:pt>
                <c:pt idx="51463">
                  <c:v>314194599.03192395</c:v>
                </c:pt>
                <c:pt idx="51464">
                  <c:v>314165030.29965895</c:v>
                </c:pt>
                <c:pt idx="51465">
                  <c:v>314135450.10504597</c:v>
                </c:pt>
                <c:pt idx="51466">
                  <c:v>314105858.44285101</c:v>
                </c:pt>
                <c:pt idx="51467">
                  <c:v>314076255.30784106</c:v>
                </c:pt>
                <c:pt idx="51468">
                  <c:v>314046640.69478297</c:v>
                </c:pt>
                <c:pt idx="51469">
                  <c:v>314017014.59844792</c:v>
                </c:pt>
                <c:pt idx="51470">
                  <c:v>313987377.013605</c:v>
                </c:pt>
                <c:pt idx="51471">
                  <c:v>313957727.93502492</c:v>
                </c:pt>
                <c:pt idx="51472">
                  <c:v>313928067.35748106</c:v>
                </c:pt>
                <c:pt idx="51473">
                  <c:v>313898395.27574694</c:v>
                </c:pt>
                <c:pt idx="51474">
                  <c:v>313868711.68459505</c:v>
                </c:pt>
                <c:pt idx="51475">
                  <c:v>313839016.57880402</c:v>
                </c:pt>
                <c:pt idx="51476">
                  <c:v>313809309.95314705</c:v>
                </c:pt>
                <c:pt idx="51477">
                  <c:v>313779591.80240399</c:v>
                </c:pt>
                <c:pt idx="51478">
                  <c:v>313749862.12135297</c:v>
                </c:pt>
                <c:pt idx="51479">
                  <c:v>313720120.90477294</c:v>
                </c:pt>
                <c:pt idx="51480">
                  <c:v>313690368.14744508</c:v>
                </c:pt>
                <c:pt idx="51481">
                  <c:v>313660603.84415108</c:v>
                </c:pt>
                <c:pt idx="51482">
                  <c:v>313630827.9896729</c:v>
                </c:pt>
                <c:pt idx="51483">
                  <c:v>313601040.57879502</c:v>
                </c:pt>
                <c:pt idx="51484">
                  <c:v>313571241.60630202</c:v>
                </c:pt>
                <c:pt idx="51485">
                  <c:v>313541431.06697893</c:v>
                </c:pt>
                <c:pt idx="51486">
                  <c:v>313511608.95561391</c:v>
                </c:pt>
                <c:pt idx="51487">
                  <c:v>313481775.26699299</c:v>
                </c:pt>
                <c:pt idx="51488">
                  <c:v>313451929.99590594</c:v>
                </c:pt>
                <c:pt idx="51489">
                  <c:v>313422073.13714105</c:v>
                </c:pt>
                <c:pt idx="51490">
                  <c:v>313392204.68549109</c:v>
                </c:pt>
                <c:pt idx="51491">
                  <c:v>313362324.63574499</c:v>
                </c:pt>
                <c:pt idx="51492">
                  <c:v>313332432.9826979</c:v>
                </c:pt>
                <c:pt idx="51493">
                  <c:v>313302529.72114092</c:v>
                </c:pt>
                <c:pt idx="51494">
                  <c:v>313272614.84587097</c:v>
                </c:pt>
                <c:pt idx="51495">
                  <c:v>313242688.35168201</c:v>
                </c:pt>
                <c:pt idx="51496">
                  <c:v>313212750.23336995</c:v>
                </c:pt>
                <c:pt idx="51497">
                  <c:v>313182800.48573291</c:v>
                </c:pt>
                <c:pt idx="51498">
                  <c:v>313152839.10356903</c:v>
                </c:pt>
                <c:pt idx="51499">
                  <c:v>313122866.0816769</c:v>
                </c:pt>
                <c:pt idx="51500">
                  <c:v>313092881.41485792</c:v>
                </c:pt>
                <c:pt idx="51501">
                  <c:v>313062885.09791201</c:v>
                </c:pt>
                <c:pt idx="51502">
                  <c:v>313032877.12564099</c:v>
                </c:pt>
                <c:pt idx="51503">
                  <c:v>313002857.49284893</c:v>
                </c:pt>
                <c:pt idx="51504">
                  <c:v>312972826.19433796</c:v>
                </c:pt>
                <c:pt idx="51505">
                  <c:v>312942783.22491395</c:v>
                </c:pt>
                <c:pt idx="51506">
                  <c:v>312912728.579382</c:v>
                </c:pt>
                <c:pt idx="51507">
                  <c:v>312882662.25254899</c:v>
                </c:pt>
                <c:pt idx="51508">
                  <c:v>312852584.23922092</c:v>
                </c:pt>
                <c:pt idx="51509">
                  <c:v>312822494.53420794</c:v>
                </c:pt>
                <c:pt idx="51510">
                  <c:v>312792393.13231796</c:v>
                </c:pt>
                <c:pt idx="51511">
                  <c:v>312762280.02836198</c:v>
                </c:pt>
                <c:pt idx="51512">
                  <c:v>312732155.21714902</c:v>
                </c:pt>
                <c:pt idx="51513">
                  <c:v>312702018.69349301</c:v>
                </c:pt>
                <c:pt idx="51514">
                  <c:v>312671870.45220494</c:v>
                </c:pt>
                <c:pt idx="51515">
                  <c:v>312641710.48809892</c:v>
                </c:pt>
                <c:pt idx="51516">
                  <c:v>312611538.79598886</c:v>
                </c:pt>
                <c:pt idx="51517">
                  <c:v>312581355.37068999</c:v>
                </c:pt>
                <c:pt idx="51518">
                  <c:v>312551160.20701897</c:v>
                </c:pt>
                <c:pt idx="51519">
                  <c:v>312520953.29979199</c:v>
                </c:pt>
                <c:pt idx="51520">
                  <c:v>312490734.64382708</c:v>
                </c:pt>
                <c:pt idx="51521">
                  <c:v>312460504.23394191</c:v>
                </c:pt>
                <c:pt idx="51522">
                  <c:v>312430262.06495696</c:v>
                </c:pt>
                <c:pt idx="51523">
                  <c:v>312400008.13169092</c:v>
                </c:pt>
                <c:pt idx="51524">
                  <c:v>312369742.42896694</c:v>
                </c:pt>
                <c:pt idx="51525">
                  <c:v>312339464.95160395</c:v>
                </c:pt>
                <c:pt idx="51526">
                  <c:v>312309175.69442701</c:v>
                </c:pt>
                <c:pt idx="51527">
                  <c:v>312278874.65225899</c:v>
                </c:pt>
                <c:pt idx="51528">
                  <c:v>312248561.81992298</c:v>
                </c:pt>
                <c:pt idx="51529">
                  <c:v>312218237.19224393</c:v>
                </c:pt>
                <c:pt idx="51530">
                  <c:v>312187900.76404899</c:v>
                </c:pt>
                <c:pt idx="51531">
                  <c:v>312157552.530164</c:v>
                </c:pt>
                <c:pt idx="51532">
                  <c:v>312127192.48541492</c:v>
                </c:pt>
                <c:pt idx="51533">
                  <c:v>312096820.624632</c:v>
                </c:pt>
                <c:pt idx="51534">
                  <c:v>312066436.94264299</c:v>
                </c:pt>
                <c:pt idx="51535">
                  <c:v>312036041.43427789</c:v>
                </c:pt>
                <c:pt idx="51536">
                  <c:v>312005634.09436703</c:v>
                </c:pt>
                <c:pt idx="51537">
                  <c:v>311975214.91773999</c:v>
                </c:pt>
                <c:pt idx="51538">
                  <c:v>311944783.89923096</c:v>
                </c:pt>
                <c:pt idx="51539">
                  <c:v>311914341.03367192</c:v>
                </c:pt>
                <c:pt idx="51540">
                  <c:v>311883886.31589502</c:v>
                </c:pt>
                <c:pt idx="51541">
                  <c:v>311853419.74073499</c:v>
                </c:pt>
                <c:pt idx="51542">
                  <c:v>311822941.30302805</c:v>
                </c:pt>
                <c:pt idx="51543">
                  <c:v>311792450.99760795</c:v>
                </c:pt>
                <c:pt idx="51544">
                  <c:v>311761948.81931102</c:v>
                </c:pt>
                <c:pt idx="51545">
                  <c:v>311731434.76297486</c:v>
                </c:pt>
                <c:pt idx="51546">
                  <c:v>311700908.82343799</c:v>
                </c:pt>
                <c:pt idx="51547">
                  <c:v>311670370.99553794</c:v>
                </c:pt>
                <c:pt idx="51548">
                  <c:v>311639821.274113</c:v>
                </c:pt>
                <c:pt idx="51549">
                  <c:v>311609259.65400398</c:v>
                </c:pt>
                <c:pt idx="51550">
                  <c:v>311578686.13005197</c:v>
                </c:pt>
                <c:pt idx="51551">
                  <c:v>311548100.697097</c:v>
                </c:pt>
                <c:pt idx="51552">
                  <c:v>311517503.34998101</c:v>
                </c:pt>
                <c:pt idx="51553">
                  <c:v>311486894.08354801</c:v>
                </c:pt>
                <c:pt idx="51554">
                  <c:v>311456272.89263886</c:v>
                </c:pt>
                <c:pt idx="51555">
                  <c:v>311425639.77209991</c:v>
                </c:pt>
                <c:pt idx="51556">
                  <c:v>311394994.71677393</c:v>
                </c:pt>
                <c:pt idx="51557">
                  <c:v>311364337.72150803</c:v>
                </c:pt>
                <c:pt idx="51558">
                  <c:v>311333668.78114599</c:v>
                </c:pt>
                <c:pt idx="51559">
                  <c:v>311302987.89053601</c:v>
                </c:pt>
                <c:pt idx="51560">
                  <c:v>311272295.04452407</c:v>
                </c:pt>
                <c:pt idx="51561">
                  <c:v>311241590.23795795</c:v>
                </c:pt>
                <c:pt idx="51562">
                  <c:v>311210873.46568793</c:v>
                </c:pt>
                <c:pt idx="51563">
                  <c:v>311180144.72256202</c:v>
                </c:pt>
                <c:pt idx="51564">
                  <c:v>311149404.00342906</c:v>
                </c:pt>
                <c:pt idx="51565">
                  <c:v>311118651.30314106</c:v>
                </c:pt>
                <c:pt idx="51566">
                  <c:v>311087886.616548</c:v>
                </c:pt>
                <c:pt idx="51567">
                  <c:v>311057109.93850201</c:v>
                </c:pt>
                <c:pt idx="51568">
                  <c:v>311026321.26385498</c:v>
                </c:pt>
                <c:pt idx="51569">
                  <c:v>310995520.58745998</c:v>
                </c:pt>
                <c:pt idx="51570">
                  <c:v>310964707.90417099</c:v>
                </c:pt>
                <c:pt idx="51571">
                  <c:v>310933883.20884001</c:v>
                </c:pt>
                <c:pt idx="51572">
                  <c:v>310903046.49632394</c:v>
                </c:pt>
                <c:pt idx="51573">
                  <c:v>310872197.76147699</c:v>
                </c:pt>
                <c:pt idx="51574">
                  <c:v>310841336.999156</c:v>
                </c:pt>
                <c:pt idx="51575">
                  <c:v>310810464.204216</c:v>
                </c:pt>
                <c:pt idx="51576">
                  <c:v>310779579.37151402</c:v>
                </c:pt>
                <c:pt idx="51577">
                  <c:v>310748682.49590886</c:v>
                </c:pt>
                <c:pt idx="51578">
                  <c:v>310717773.57225692</c:v>
                </c:pt>
                <c:pt idx="51579">
                  <c:v>310686852.59541899</c:v>
                </c:pt>
                <c:pt idx="51580">
                  <c:v>310655919.56025201</c:v>
                </c:pt>
                <c:pt idx="51581">
                  <c:v>310624974.46161699</c:v>
                </c:pt>
                <c:pt idx="51582">
                  <c:v>310594017.29437494</c:v>
                </c:pt>
                <c:pt idx="51583">
                  <c:v>310563048.05338597</c:v>
                </c:pt>
                <c:pt idx="51584">
                  <c:v>310532066.73351097</c:v>
                </c:pt>
                <c:pt idx="51585">
                  <c:v>310501073.32961202</c:v>
                </c:pt>
                <c:pt idx="51586">
                  <c:v>310470067.83655298</c:v>
                </c:pt>
                <c:pt idx="51587">
                  <c:v>310439050.24919605</c:v>
                </c:pt>
                <c:pt idx="51588">
                  <c:v>310408020.56240392</c:v>
                </c:pt>
                <c:pt idx="51589">
                  <c:v>310376978.77104092</c:v>
                </c:pt>
                <c:pt idx="51590">
                  <c:v>310345924.86997294</c:v>
                </c:pt>
                <c:pt idx="51591">
                  <c:v>310314858.85406405</c:v>
                </c:pt>
                <c:pt idx="51592">
                  <c:v>310283780.71818</c:v>
                </c:pt>
                <c:pt idx="51593">
                  <c:v>310252690.45718598</c:v>
                </c:pt>
                <c:pt idx="51594">
                  <c:v>310221588.06594992</c:v>
                </c:pt>
                <c:pt idx="51595">
                  <c:v>310190473.53933895</c:v>
                </c:pt>
                <c:pt idx="51596">
                  <c:v>310159346.87221992</c:v>
                </c:pt>
                <c:pt idx="51597">
                  <c:v>310128208.05946106</c:v>
                </c:pt>
                <c:pt idx="51598">
                  <c:v>310097057.09592992</c:v>
                </c:pt>
                <c:pt idx="51599">
                  <c:v>310065893.97649699</c:v>
                </c:pt>
                <c:pt idx="51600">
                  <c:v>310034718.69603091</c:v>
                </c:pt>
                <c:pt idx="51601">
                  <c:v>310003531.24940205</c:v>
                </c:pt>
                <c:pt idx="51602">
                  <c:v>309972331.63148099</c:v>
                </c:pt>
                <c:pt idx="51603">
                  <c:v>309941119.837138</c:v>
                </c:pt>
                <c:pt idx="51604">
                  <c:v>309909895.86124396</c:v>
                </c:pt>
                <c:pt idx="51605">
                  <c:v>309878659.69867092</c:v>
                </c:pt>
                <c:pt idx="51606">
                  <c:v>309847411.34429204</c:v>
                </c:pt>
                <c:pt idx="51607">
                  <c:v>309816150.79297888</c:v>
                </c:pt>
                <c:pt idx="51608">
                  <c:v>309784878.03960496</c:v>
                </c:pt>
                <c:pt idx="51609">
                  <c:v>309753593.07904392</c:v>
                </c:pt>
                <c:pt idx="51610">
                  <c:v>309722295.906169</c:v>
                </c:pt>
                <c:pt idx="51611">
                  <c:v>309690986.515854</c:v>
                </c:pt>
                <c:pt idx="51612">
                  <c:v>309659664.9029749</c:v>
                </c:pt>
                <c:pt idx="51613">
                  <c:v>309628331.06240696</c:v>
                </c:pt>
                <c:pt idx="51614">
                  <c:v>309596984.989025</c:v>
                </c:pt>
                <c:pt idx="51615">
                  <c:v>309565626.67770505</c:v>
                </c:pt>
                <c:pt idx="51616">
                  <c:v>309534256.12332398</c:v>
                </c:pt>
                <c:pt idx="51617">
                  <c:v>309502873.32075697</c:v>
                </c:pt>
                <c:pt idx="51618">
                  <c:v>309471478.26488298</c:v>
                </c:pt>
                <c:pt idx="51619">
                  <c:v>309440070.95057899</c:v>
                </c:pt>
                <c:pt idx="51620">
                  <c:v>309408651.37272298</c:v>
                </c:pt>
                <c:pt idx="51621">
                  <c:v>309377219.52619296</c:v>
                </c:pt>
                <c:pt idx="51622">
                  <c:v>309345775.40586698</c:v>
                </c:pt>
                <c:pt idx="51623">
                  <c:v>309314319.006625</c:v>
                </c:pt>
                <c:pt idx="51624">
                  <c:v>309282850.32334602</c:v>
                </c:pt>
                <c:pt idx="51625">
                  <c:v>309251369.35091001</c:v>
                </c:pt>
                <c:pt idx="51626">
                  <c:v>309219876.08419597</c:v>
                </c:pt>
                <c:pt idx="51627">
                  <c:v>309188370.51808602</c:v>
                </c:pt>
                <c:pt idx="51628">
                  <c:v>309156852.64746004</c:v>
                </c:pt>
                <c:pt idx="51629">
                  <c:v>309125322.46719801</c:v>
                </c:pt>
                <c:pt idx="51630">
                  <c:v>309093779.97218394</c:v>
                </c:pt>
                <c:pt idx="51631">
                  <c:v>309062225.15729809</c:v>
                </c:pt>
                <c:pt idx="51632">
                  <c:v>309030658.01742208</c:v>
                </c:pt>
                <c:pt idx="51633">
                  <c:v>308999078.54743898</c:v>
                </c:pt>
                <c:pt idx="51634">
                  <c:v>308967486.74223197</c:v>
                </c:pt>
                <c:pt idx="51635">
                  <c:v>308935882.59668297</c:v>
                </c:pt>
                <c:pt idx="51636">
                  <c:v>308904266.10567695</c:v>
                </c:pt>
                <c:pt idx="51637">
                  <c:v>308872637.26409602</c:v>
                </c:pt>
                <c:pt idx="51638">
                  <c:v>308840996.06682497</c:v>
                </c:pt>
                <c:pt idx="51639">
                  <c:v>308809342.50874799</c:v>
                </c:pt>
                <c:pt idx="51640">
                  <c:v>308777676.58474892</c:v>
                </c:pt>
                <c:pt idx="51641">
                  <c:v>308745998.28971392</c:v>
                </c:pt>
                <c:pt idx="51642">
                  <c:v>308714307.61852705</c:v>
                </c:pt>
                <c:pt idx="51643">
                  <c:v>308682604.56607395</c:v>
                </c:pt>
                <c:pt idx="51644">
                  <c:v>308650889.12724102</c:v>
                </c:pt>
                <c:pt idx="51645">
                  <c:v>308619161.29691297</c:v>
                </c:pt>
                <c:pt idx="51646">
                  <c:v>308587421.06997699</c:v>
                </c:pt>
                <c:pt idx="51647">
                  <c:v>308555668.44131899</c:v>
                </c:pt>
                <c:pt idx="51648">
                  <c:v>308523903.40582597</c:v>
                </c:pt>
                <c:pt idx="51649">
                  <c:v>308492125.95838499</c:v>
                </c:pt>
                <c:pt idx="51650">
                  <c:v>308460336.09388399</c:v>
                </c:pt>
                <c:pt idx="51651">
                  <c:v>308428533.807208</c:v>
                </c:pt>
                <c:pt idx="51652">
                  <c:v>308396719.09324795</c:v>
                </c:pt>
                <c:pt idx="51653">
                  <c:v>308364891.94688892</c:v>
                </c:pt>
                <c:pt idx="51654">
                  <c:v>308333052.36302215</c:v>
                </c:pt>
                <c:pt idx="51655">
                  <c:v>308301200.33653295</c:v>
                </c:pt>
                <c:pt idx="51656">
                  <c:v>308269335.86231101</c:v>
                </c:pt>
                <c:pt idx="51657">
                  <c:v>308237458.93524593</c:v>
                </c:pt>
                <c:pt idx="51658">
                  <c:v>308205569.55022705</c:v>
                </c:pt>
                <c:pt idx="51659">
                  <c:v>308173667.702142</c:v>
                </c:pt>
                <c:pt idx="51660">
                  <c:v>308141753.38588101</c:v>
                </c:pt>
                <c:pt idx="51661">
                  <c:v>308109826.59633386</c:v>
                </c:pt>
                <c:pt idx="51662">
                  <c:v>308077887.32839102</c:v>
                </c:pt>
                <c:pt idx="51663">
                  <c:v>308045935.57694203</c:v>
                </c:pt>
                <c:pt idx="51664">
                  <c:v>308013971.33687699</c:v>
                </c:pt>
                <c:pt idx="51665">
                  <c:v>307981994.60308605</c:v>
                </c:pt>
                <c:pt idx="51666">
                  <c:v>307950005.37046105</c:v>
                </c:pt>
                <c:pt idx="51667">
                  <c:v>307918003.63389105</c:v>
                </c:pt>
                <c:pt idx="51668">
                  <c:v>307885989.38826799</c:v>
                </c:pt>
                <c:pt idx="51669">
                  <c:v>307853962.628483</c:v>
                </c:pt>
                <c:pt idx="51670">
                  <c:v>307821923.34942704</c:v>
                </c:pt>
                <c:pt idx="51671">
                  <c:v>307789871.54599202</c:v>
                </c:pt>
                <c:pt idx="51672">
                  <c:v>307757807.21306902</c:v>
                </c:pt>
                <c:pt idx="51673">
                  <c:v>307725730.34555006</c:v>
                </c:pt>
                <c:pt idx="51674">
                  <c:v>307693640.938326</c:v>
                </c:pt>
                <c:pt idx="51675">
                  <c:v>307661538.98629093</c:v>
                </c:pt>
                <c:pt idx="51676">
                  <c:v>307629424.48433596</c:v>
                </c:pt>
                <c:pt idx="51677">
                  <c:v>307597297.42735296</c:v>
                </c:pt>
                <c:pt idx="51678">
                  <c:v>307565157.81023395</c:v>
                </c:pt>
                <c:pt idx="51679">
                  <c:v>307533005.627873</c:v>
                </c:pt>
                <c:pt idx="51680">
                  <c:v>307500840.87516207</c:v>
                </c:pt>
                <c:pt idx="51681">
                  <c:v>307468663.54699296</c:v>
                </c:pt>
                <c:pt idx="51682">
                  <c:v>307436473.63826001</c:v>
                </c:pt>
                <c:pt idx="51683">
                  <c:v>307404271.14385504</c:v>
                </c:pt>
                <c:pt idx="51684">
                  <c:v>307372056.05867201</c:v>
                </c:pt>
                <c:pt idx="51685">
                  <c:v>307339828.37760401</c:v>
                </c:pt>
                <c:pt idx="51686">
                  <c:v>307307588.09554303</c:v>
                </c:pt>
                <c:pt idx="51687">
                  <c:v>307275335.20738399</c:v>
                </c:pt>
                <c:pt idx="51688">
                  <c:v>307243069.70801997</c:v>
                </c:pt>
                <c:pt idx="51689">
                  <c:v>307210791.59234291</c:v>
                </c:pt>
                <c:pt idx="51690">
                  <c:v>307178500.85524899</c:v>
                </c:pt>
                <c:pt idx="51691">
                  <c:v>307146197.4916299</c:v>
                </c:pt>
                <c:pt idx="51692">
                  <c:v>307113881.49638087</c:v>
                </c:pt>
                <c:pt idx="51693">
                  <c:v>307081552.86439401</c:v>
                </c:pt>
                <c:pt idx="51694">
                  <c:v>307049211.59056509</c:v>
                </c:pt>
                <c:pt idx="51695">
                  <c:v>307016857.66978598</c:v>
                </c:pt>
                <c:pt idx="51696">
                  <c:v>306984491.09695196</c:v>
                </c:pt>
                <c:pt idx="51697">
                  <c:v>306952111.866956</c:v>
                </c:pt>
                <c:pt idx="51698">
                  <c:v>306919719.97469395</c:v>
                </c:pt>
                <c:pt idx="51699">
                  <c:v>306887315.41505796</c:v>
                </c:pt>
                <c:pt idx="51700">
                  <c:v>306854898.18294299</c:v>
                </c:pt>
                <c:pt idx="51701">
                  <c:v>306822468.27324295</c:v>
                </c:pt>
                <c:pt idx="51702">
                  <c:v>306790025.68085206</c:v>
                </c:pt>
                <c:pt idx="51703">
                  <c:v>306757570.40066391</c:v>
                </c:pt>
                <c:pt idx="51704">
                  <c:v>306725102.42757392</c:v>
                </c:pt>
                <c:pt idx="51705">
                  <c:v>306692621.75647599</c:v>
                </c:pt>
                <c:pt idx="51706">
                  <c:v>306660128.38226295</c:v>
                </c:pt>
                <c:pt idx="51707">
                  <c:v>306627622.29983091</c:v>
                </c:pt>
                <c:pt idx="51708">
                  <c:v>306595103.50407201</c:v>
                </c:pt>
                <c:pt idx="51709">
                  <c:v>306562571.98988295</c:v>
                </c:pt>
                <c:pt idx="51710">
                  <c:v>306530027.75215602</c:v>
                </c:pt>
                <c:pt idx="51711">
                  <c:v>306497470.78578496</c:v>
                </c:pt>
                <c:pt idx="51712">
                  <c:v>306464901.085666</c:v>
                </c:pt>
                <c:pt idx="51713">
                  <c:v>306432318.64669198</c:v>
                </c:pt>
                <c:pt idx="51714">
                  <c:v>306399723.46375698</c:v>
                </c:pt>
                <c:pt idx="51715">
                  <c:v>306367115.53175491</c:v>
                </c:pt>
                <c:pt idx="51716">
                  <c:v>306334494.84557998</c:v>
                </c:pt>
                <c:pt idx="51717">
                  <c:v>306301861.40012705</c:v>
                </c:pt>
                <c:pt idx="51718">
                  <c:v>306269215.19028795</c:v>
                </c:pt>
                <c:pt idx="51719">
                  <c:v>306236556.21095896</c:v>
                </c:pt>
                <c:pt idx="51720">
                  <c:v>306203884.45703202</c:v>
                </c:pt>
                <c:pt idx="51721">
                  <c:v>306171199.92340201</c:v>
                </c:pt>
                <c:pt idx="51722">
                  <c:v>306138502.604963</c:v>
                </c:pt>
                <c:pt idx="51723">
                  <c:v>306105792.49660689</c:v>
                </c:pt>
                <c:pt idx="51724">
                  <c:v>306073069.593229</c:v>
                </c:pt>
                <c:pt idx="51725">
                  <c:v>306040333.88972205</c:v>
                </c:pt>
                <c:pt idx="51726">
                  <c:v>306007585.38097996</c:v>
                </c:pt>
                <c:pt idx="51727">
                  <c:v>305974824.06189501</c:v>
                </c:pt>
                <c:pt idx="51728">
                  <c:v>305942049.92736101</c:v>
                </c:pt>
                <c:pt idx="51729">
                  <c:v>305909262.97227186</c:v>
                </c:pt>
                <c:pt idx="51730">
                  <c:v>305876463.19151902</c:v>
                </c:pt>
                <c:pt idx="51731">
                  <c:v>305843650.57999694</c:v>
                </c:pt>
                <c:pt idx="51732">
                  <c:v>305810825.13259792</c:v>
                </c:pt>
                <c:pt idx="51733">
                  <c:v>305777986.84421498</c:v>
                </c:pt>
                <c:pt idx="51734">
                  <c:v>305745135.70973992</c:v>
                </c:pt>
                <c:pt idx="51735">
                  <c:v>305712271.72406602</c:v>
                </c:pt>
                <c:pt idx="51736">
                  <c:v>305679394.88208592</c:v>
                </c:pt>
                <c:pt idx="51737">
                  <c:v>305646505.17869109</c:v>
                </c:pt>
                <c:pt idx="51738">
                  <c:v>305613602.60877401</c:v>
                </c:pt>
                <c:pt idx="51739">
                  <c:v>305580687.16722608</c:v>
                </c:pt>
                <c:pt idx="51740">
                  <c:v>305547758.84894001</c:v>
                </c:pt>
                <c:pt idx="51741">
                  <c:v>305514817.64880806</c:v>
                </c:pt>
                <c:pt idx="51742">
                  <c:v>305481863.56172001</c:v>
                </c:pt>
                <c:pt idx="51743">
                  <c:v>305448896.582569</c:v>
                </c:pt>
                <c:pt idx="51744">
                  <c:v>305415916.70624495</c:v>
                </c:pt>
                <c:pt idx="51745">
                  <c:v>305382923.92763895</c:v>
                </c:pt>
                <c:pt idx="51746">
                  <c:v>305349918.24164397</c:v>
                </c:pt>
                <c:pt idx="51747">
                  <c:v>305316899.64314908</c:v>
                </c:pt>
                <c:pt idx="51748">
                  <c:v>305283868.12704402</c:v>
                </c:pt>
                <c:pt idx="51749">
                  <c:v>305250823.68822098</c:v>
                </c:pt>
                <c:pt idx="51750">
                  <c:v>305217766.32156998</c:v>
                </c:pt>
                <c:pt idx="51751">
                  <c:v>305184696.02197993</c:v>
                </c:pt>
                <c:pt idx="51752">
                  <c:v>305151612.78434199</c:v>
                </c:pt>
                <c:pt idx="51753">
                  <c:v>305118516.60354507</c:v>
                </c:pt>
                <c:pt idx="51754">
                  <c:v>305085407.47447896</c:v>
                </c:pt>
                <c:pt idx="51755">
                  <c:v>305052285.39203292</c:v>
                </c:pt>
                <c:pt idx="51756">
                  <c:v>305019150.35109597</c:v>
                </c:pt>
                <c:pt idx="51757">
                  <c:v>304986002.34655607</c:v>
                </c:pt>
                <c:pt idx="51758">
                  <c:v>304952841.373303</c:v>
                </c:pt>
                <c:pt idx="51759">
                  <c:v>304919667.42622495</c:v>
                </c:pt>
                <c:pt idx="51760">
                  <c:v>304886480.50020999</c:v>
                </c:pt>
                <c:pt idx="51761">
                  <c:v>304853280.59014601</c:v>
                </c:pt>
                <c:pt idx="51762">
                  <c:v>304820067.69092101</c:v>
                </c:pt>
                <c:pt idx="51763">
                  <c:v>304786841.79742301</c:v>
                </c:pt>
                <c:pt idx="51764">
                  <c:v>304753602.90453792</c:v>
                </c:pt>
                <c:pt idx="51765">
                  <c:v>304720351.00715303</c:v>
                </c:pt>
                <c:pt idx="51766">
                  <c:v>304687086.10015607</c:v>
                </c:pt>
                <c:pt idx="51767">
                  <c:v>304653808.17843205</c:v>
                </c:pt>
                <c:pt idx="51768">
                  <c:v>304620517.23686892</c:v>
                </c:pt>
                <c:pt idx="51769">
                  <c:v>304587213.27035201</c:v>
                </c:pt>
                <c:pt idx="51770">
                  <c:v>304553896.27376705</c:v>
                </c:pt>
                <c:pt idx="51771">
                  <c:v>304520566.24199891</c:v>
                </c:pt>
                <c:pt idx="51772">
                  <c:v>304487223.16993296</c:v>
                </c:pt>
                <c:pt idx="51773">
                  <c:v>304453867.05245501</c:v>
                </c:pt>
                <c:pt idx="51774">
                  <c:v>304420497.88444901</c:v>
                </c:pt>
                <c:pt idx="51775">
                  <c:v>304387115.66079909</c:v>
                </c:pt>
                <c:pt idx="51776">
                  <c:v>304353720.37638992</c:v>
                </c:pt>
                <c:pt idx="51777">
                  <c:v>304320312.02610499</c:v>
                </c:pt>
                <c:pt idx="51778">
                  <c:v>304286890.60482711</c:v>
                </c:pt>
                <c:pt idx="51779">
                  <c:v>304253456.10744107</c:v>
                </c:pt>
                <c:pt idx="51780">
                  <c:v>304220008.52882701</c:v>
                </c:pt>
                <c:pt idx="51781">
                  <c:v>304186547.86387002</c:v>
                </c:pt>
                <c:pt idx="51782">
                  <c:v>304153074.10745203</c:v>
                </c:pt>
                <c:pt idx="51783">
                  <c:v>304119587.254453</c:v>
                </c:pt>
                <c:pt idx="51784">
                  <c:v>304086087.29975599</c:v>
                </c:pt>
                <c:pt idx="51785">
                  <c:v>304052574.23824292</c:v>
                </c:pt>
                <c:pt idx="51786">
                  <c:v>304019048.06479305</c:v>
                </c:pt>
                <c:pt idx="51787">
                  <c:v>303985508.77428794</c:v>
                </c:pt>
                <c:pt idx="51788">
                  <c:v>303951956.36160803</c:v>
                </c:pt>
                <c:pt idx="51789">
                  <c:v>303918390.82163203</c:v>
                </c:pt>
                <c:pt idx="51790">
                  <c:v>303884812.14924002</c:v>
                </c:pt>
                <c:pt idx="51791">
                  <c:v>303851220.33931202</c:v>
                </c:pt>
                <c:pt idx="51792">
                  <c:v>303817615.38672602</c:v>
                </c:pt>
                <c:pt idx="51793">
                  <c:v>303783997.28636092</c:v>
                </c:pt>
                <c:pt idx="51794">
                  <c:v>303750366.03309399</c:v>
                </c:pt>
                <c:pt idx="51795">
                  <c:v>303716721.621804</c:v>
                </c:pt>
                <c:pt idx="51796">
                  <c:v>303683064.04736805</c:v>
                </c:pt>
                <c:pt idx="51797">
                  <c:v>303649393.30466205</c:v>
                </c:pt>
                <c:pt idx="51798">
                  <c:v>303615709.38856405</c:v>
                </c:pt>
                <c:pt idx="51799">
                  <c:v>303582012.29394996</c:v>
                </c:pt>
                <c:pt idx="51800">
                  <c:v>303548302.01569492</c:v>
                </c:pt>
                <c:pt idx="51801">
                  <c:v>303514578.54867399</c:v>
                </c:pt>
                <c:pt idx="51802">
                  <c:v>303480841.88776398</c:v>
                </c:pt>
                <c:pt idx="51803">
                  <c:v>303447092.02783698</c:v>
                </c:pt>
                <c:pt idx="51804">
                  <c:v>303413328.96376997</c:v>
                </c:pt>
                <c:pt idx="51805">
                  <c:v>303379552.69043499</c:v>
                </c:pt>
                <c:pt idx="51806">
                  <c:v>303345763.20270503</c:v>
                </c:pt>
                <c:pt idx="51807">
                  <c:v>303311960.49545503</c:v>
                </c:pt>
                <c:pt idx="51808">
                  <c:v>303278144.56355506</c:v>
                </c:pt>
                <c:pt idx="51809">
                  <c:v>303244315.40187895</c:v>
                </c:pt>
                <c:pt idx="51810">
                  <c:v>303210473.00529796</c:v>
                </c:pt>
                <c:pt idx="51811">
                  <c:v>303176617.36868399</c:v>
                </c:pt>
                <c:pt idx="51812">
                  <c:v>303142748.48690593</c:v>
                </c:pt>
                <c:pt idx="51813">
                  <c:v>303108866.35483605</c:v>
                </c:pt>
                <c:pt idx="51814">
                  <c:v>303074970.96734297</c:v>
                </c:pt>
                <c:pt idx="51815">
                  <c:v>303041062.319296</c:v>
                </c:pt>
                <c:pt idx="51816">
                  <c:v>303007140.40556598</c:v>
                </c:pt>
                <c:pt idx="51817">
                  <c:v>302973205.22101903</c:v>
                </c:pt>
                <c:pt idx="51818">
                  <c:v>302939256.76052505</c:v>
                </c:pt>
                <c:pt idx="51819">
                  <c:v>302905295.01894999</c:v>
                </c:pt>
                <c:pt idx="51820">
                  <c:v>302871319.99116296</c:v>
                </c:pt>
                <c:pt idx="51821">
                  <c:v>302837331.67202902</c:v>
                </c:pt>
                <c:pt idx="51822">
                  <c:v>302803330.05641401</c:v>
                </c:pt>
                <c:pt idx="51823">
                  <c:v>302769315.13918501</c:v>
                </c:pt>
                <c:pt idx="51824">
                  <c:v>302735286.91520596</c:v>
                </c:pt>
                <c:pt idx="51825">
                  <c:v>302701245.37934297</c:v>
                </c:pt>
                <c:pt idx="51826">
                  <c:v>302667190.52645892</c:v>
                </c:pt>
                <c:pt idx="51827">
                  <c:v>302633122.35141701</c:v>
                </c:pt>
                <c:pt idx="51828">
                  <c:v>302599040.84908205</c:v>
                </c:pt>
                <c:pt idx="51829">
                  <c:v>302564946.01431602</c:v>
                </c:pt>
                <c:pt idx="51830">
                  <c:v>302530837.84197992</c:v>
                </c:pt>
                <c:pt idx="51831">
                  <c:v>302496716.3269369</c:v>
                </c:pt>
                <c:pt idx="51832">
                  <c:v>302462581.46404696</c:v>
                </c:pt>
                <c:pt idx="51833">
                  <c:v>302428433.24817204</c:v>
                </c:pt>
                <c:pt idx="51834">
                  <c:v>302394271.67417002</c:v>
                </c:pt>
                <c:pt idx="51835">
                  <c:v>302360096.73690194</c:v>
                </c:pt>
                <c:pt idx="51836">
                  <c:v>302325908.43122697</c:v>
                </c:pt>
                <c:pt idx="51837">
                  <c:v>302291706.752002</c:v>
                </c:pt>
                <c:pt idx="51838">
                  <c:v>302257491.69408602</c:v>
                </c:pt>
                <c:pt idx="51839">
                  <c:v>302223263.25233603</c:v>
                </c:pt>
                <c:pt idx="51840">
                  <c:v>302189021.42160887</c:v>
                </c:pt>
                <c:pt idx="51841">
                  <c:v>302154766.19676</c:v>
                </c:pt>
                <c:pt idx="51842">
                  <c:v>302120497.57264596</c:v>
                </c:pt>
                <c:pt idx="51843">
                  <c:v>302086215.54412204</c:v>
                </c:pt>
                <c:pt idx="51844">
                  <c:v>302051920.10604101</c:v>
                </c:pt>
                <c:pt idx="51845">
                  <c:v>302017611.25325799</c:v>
                </c:pt>
                <c:pt idx="51846">
                  <c:v>301983288.98062599</c:v>
                </c:pt>
                <c:pt idx="51847">
                  <c:v>301948953.28299797</c:v>
                </c:pt>
                <c:pt idx="51848">
                  <c:v>301914604.15522498</c:v>
                </c:pt>
                <c:pt idx="51849">
                  <c:v>301880241.59215999</c:v>
                </c:pt>
                <c:pt idx="51850">
                  <c:v>301845865.58865392</c:v>
                </c:pt>
                <c:pt idx="51851">
                  <c:v>301811476.13955498</c:v>
                </c:pt>
                <c:pt idx="51852">
                  <c:v>301777073.23971492</c:v>
                </c:pt>
                <c:pt idx="51853">
                  <c:v>301742656.883982</c:v>
                </c:pt>
                <c:pt idx="51854">
                  <c:v>301708227.06720501</c:v>
                </c:pt>
                <c:pt idx="51855">
                  <c:v>301673783.78423196</c:v>
                </c:pt>
                <c:pt idx="51856">
                  <c:v>301639327.02990896</c:v>
                </c:pt>
                <c:pt idx="51857">
                  <c:v>301604856.79908395</c:v>
                </c:pt>
                <c:pt idx="51858">
                  <c:v>301570373.08660191</c:v>
                </c:pt>
                <c:pt idx="51859">
                  <c:v>301535875.88730901</c:v>
                </c:pt>
                <c:pt idx="51860">
                  <c:v>301501365.19604892</c:v>
                </c:pt>
                <c:pt idx="51861">
                  <c:v>301466841.00766605</c:v>
                </c:pt>
                <c:pt idx="51862">
                  <c:v>301432303.31700498</c:v>
                </c:pt>
                <c:pt idx="51863">
                  <c:v>301397752.11890602</c:v>
                </c:pt>
                <c:pt idx="51864">
                  <c:v>301363187.40821296</c:v>
                </c:pt>
                <c:pt idx="51865">
                  <c:v>301328609.17976701</c:v>
                </c:pt>
                <c:pt idx="51866">
                  <c:v>301294017.42840892</c:v>
                </c:pt>
                <c:pt idx="51867">
                  <c:v>301259412.14897799</c:v>
                </c:pt>
                <c:pt idx="51868">
                  <c:v>301224793.33631492</c:v>
                </c:pt>
                <c:pt idx="51869">
                  <c:v>301190160.98525697</c:v>
                </c:pt>
                <c:pt idx="51870">
                  <c:v>301155515.09064299</c:v>
                </c:pt>
                <c:pt idx="51871">
                  <c:v>301120855.64731008</c:v>
                </c:pt>
                <c:pt idx="51872">
                  <c:v>301086182.65009397</c:v>
                </c:pt>
                <c:pt idx="51873">
                  <c:v>301051496.09383303</c:v>
                </c:pt>
                <c:pt idx="51874">
                  <c:v>301016795.97336</c:v>
                </c:pt>
                <c:pt idx="51875">
                  <c:v>300982082.28351098</c:v>
                </c:pt>
                <c:pt idx="51876">
                  <c:v>300947355.01911998</c:v>
                </c:pt>
                <c:pt idx="51877">
                  <c:v>300912614.17501801</c:v>
                </c:pt>
                <c:pt idx="51878">
                  <c:v>300877859.74603999</c:v>
                </c:pt>
                <c:pt idx="51879">
                  <c:v>300843091.72701597</c:v>
                </c:pt>
                <c:pt idx="51880">
                  <c:v>300808310.11277699</c:v>
                </c:pt>
                <c:pt idx="51881">
                  <c:v>300773514.89815402</c:v>
                </c:pt>
                <c:pt idx="51882">
                  <c:v>300738706.07797694</c:v>
                </c:pt>
                <c:pt idx="51883">
                  <c:v>300703883.64707303</c:v>
                </c:pt>
                <c:pt idx="51884">
                  <c:v>300669047.60027099</c:v>
                </c:pt>
                <c:pt idx="51885">
                  <c:v>300634197.93239886</c:v>
                </c:pt>
                <c:pt idx="51886">
                  <c:v>300599334.638282</c:v>
                </c:pt>
                <c:pt idx="51887">
                  <c:v>300564457.71274596</c:v>
                </c:pt>
                <c:pt idx="51888">
                  <c:v>300529567.150617</c:v>
                </c:pt>
                <c:pt idx="51889">
                  <c:v>300494662.94671899</c:v>
                </c:pt>
                <c:pt idx="51890">
                  <c:v>300459745.09587497</c:v>
                </c:pt>
                <c:pt idx="51891">
                  <c:v>300424813.59290791</c:v>
                </c:pt>
                <c:pt idx="51892">
                  <c:v>300389868.43263888</c:v>
                </c:pt>
                <c:pt idx="51893">
                  <c:v>300354909.60989106</c:v>
                </c:pt>
                <c:pt idx="51894">
                  <c:v>300319937.11948305</c:v>
                </c:pt>
                <c:pt idx="51895">
                  <c:v>300284950.95623386</c:v>
                </c:pt>
                <c:pt idx="51896">
                  <c:v>300249951.11496401</c:v>
                </c:pt>
                <c:pt idx="51897">
                  <c:v>300214937.590491</c:v>
                </c:pt>
                <c:pt idx="51898">
                  <c:v>300179910.37763202</c:v>
                </c:pt>
                <c:pt idx="51899">
                  <c:v>300144869.47120297</c:v>
                </c:pt>
                <c:pt idx="51900">
                  <c:v>300109814.86602002</c:v>
                </c:pt>
                <c:pt idx="51901">
                  <c:v>300074746.55689698</c:v>
                </c:pt>
                <c:pt idx="51902">
                  <c:v>300039664.53864795</c:v>
                </c:pt>
                <c:pt idx="51903">
                  <c:v>300004568.80608791</c:v>
                </c:pt>
                <c:pt idx="51904">
                  <c:v>299969459.35402703</c:v>
                </c:pt>
                <c:pt idx="51905">
                  <c:v>299934336.17727703</c:v>
                </c:pt>
                <c:pt idx="51906">
                  <c:v>299899199.27064896</c:v>
                </c:pt>
                <c:pt idx="51907">
                  <c:v>299864048.62895298</c:v>
                </c:pt>
                <c:pt idx="51908">
                  <c:v>299828884.24699795</c:v>
                </c:pt>
                <c:pt idx="51909">
                  <c:v>299793706.11959106</c:v>
                </c:pt>
                <c:pt idx="51910">
                  <c:v>299758514.24154109</c:v>
                </c:pt>
                <c:pt idx="51911">
                  <c:v>299723308.60765302</c:v>
                </c:pt>
                <c:pt idx="51912">
                  <c:v>299688089.21273196</c:v>
                </c:pt>
                <c:pt idx="51913">
                  <c:v>299652856.05158502</c:v>
                </c:pt>
                <c:pt idx="51914">
                  <c:v>299617609.11901402</c:v>
                </c:pt>
                <c:pt idx="51915">
                  <c:v>299582348.40982205</c:v>
                </c:pt>
                <c:pt idx="51916">
                  <c:v>299547073.91881198</c:v>
                </c:pt>
                <c:pt idx="51917">
                  <c:v>299511785.64078408</c:v>
                </c:pt>
                <c:pt idx="51918">
                  <c:v>299476483.570539</c:v>
                </c:pt>
                <c:pt idx="51919">
                  <c:v>299441167.70287699</c:v>
                </c:pt>
                <c:pt idx="51920">
                  <c:v>299405838.03259492</c:v>
                </c:pt>
                <c:pt idx="51921">
                  <c:v>299370494.55449206</c:v>
                </c:pt>
                <c:pt idx="51922">
                  <c:v>299335137.26336402</c:v>
                </c:pt>
                <c:pt idx="51923">
                  <c:v>299299766.15400702</c:v>
                </c:pt>
                <c:pt idx="51924">
                  <c:v>299264381.22121596</c:v>
                </c:pt>
                <c:pt idx="51925">
                  <c:v>299228982.45978492</c:v>
                </c:pt>
                <c:pt idx="51926">
                  <c:v>299193569.86450702</c:v>
                </c:pt>
                <c:pt idx="51927">
                  <c:v>299158143.43017292</c:v>
                </c:pt>
                <c:pt idx="51928">
                  <c:v>299122703.151577</c:v>
                </c:pt>
                <c:pt idx="51929">
                  <c:v>299087249.02350605</c:v>
                </c:pt>
                <c:pt idx="51930">
                  <c:v>299051781.04075205</c:v>
                </c:pt>
                <c:pt idx="51931">
                  <c:v>299016299.19810206</c:v>
                </c:pt>
                <c:pt idx="51932">
                  <c:v>298980803.49034393</c:v>
                </c:pt>
                <c:pt idx="51933">
                  <c:v>298945293.91226393</c:v>
                </c:pt>
                <c:pt idx="51934">
                  <c:v>298909770.45864892</c:v>
                </c:pt>
                <c:pt idx="51935">
                  <c:v>298874233.124282</c:v>
                </c:pt>
                <c:pt idx="51936">
                  <c:v>298838681.90394694</c:v>
                </c:pt>
                <c:pt idx="51937">
                  <c:v>298803116.79242796</c:v>
                </c:pt>
                <c:pt idx="51938">
                  <c:v>298767537.78450501</c:v>
                </c:pt>
                <c:pt idx="51939">
                  <c:v>298731944.87496001</c:v>
                </c:pt>
                <c:pt idx="51940">
                  <c:v>298696338.05857205</c:v>
                </c:pt>
                <c:pt idx="51941">
                  <c:v>298660717.33012009</c:v>
                </c:pt>
                <c:pt idx="51942">
                  <c:v>298625082.68438202</c:v>
                </c:pt>
                <c:pt idx="51943">
                  <c:v>298589434.116135</c:v>
                </c:pt>
                <c:pt idx="51944">
                  <c:v>298553771.62015402</c:v>
                </c:pt>
                <c:pt idx="51945">
                  <c:v>298518095.19121492</c:v>
                </c:pt>
                <c:pt idx="51946">
                  <c:v>298482404.82409102</c:v>
                </c:pt>
                <c:pt idx="51947">
                  <c:v>298446700.51355606</c:v>
                </c:pt>
                <c:pt idx="51948">
                  <c:v>298410982.25437999</c:v>
                </c:pt>
                <c:pt idx="51949">
                  <c:v>298375250.04133499</c:v>
                </c:pt>
                <c:pt idx="51950">
                  <c:v>298339503.86919105</c:v>
                </c:pt>
                <c:pt idx="51951">
                  <c:v>298303743.73271692</c:v>
                </c:pt>
                <c:pt idx="51952">
                  <c:v>298267969.62667894</c:v>
                </c:pt>
                <c:pt idx="51953">
                  <c:v>298232181.54584497</c:v>
                </c:pt>
                <c:pt idx="51954">
                  <c:v>298196379.48498094</c:v>
                </c:pt>
                <c:pt idx="51955">
                  <c:v>298160563.438851</c:v>
                </c:pt>
                <c:pt idx="51956">
                  <c:v>298124733.40221894</c:v>
                </c:pt>
                <c:pt idx="51957">
                  <c:v>298088889.36984801</c:v>
                </c:pt>
                <c:pt idx="51958">
                  <c:v>298053031.33649796</c:v>
                </c:pt>
                <c:pt idx="51959">
                  <c:v>298017159.2969299</c:v>
                </c:pt>
                <c:pt idx="51960">
                  <c:v>297981273.24590492</c:v>
                </c:pt>
                <c:pt idx="51961">
                  <c:v>297945373.17817909</c:v>
                </c:pt>
                <c:pt idx="51962">
                  <c:v>297909459.08851105</c:v>
                </c:pt>
                <c:pt idx="51963">
                  <c:v>297873530.97165596</c:v>
                </c:pt>
                <c:pt idx="51964">
                  <c:v>297837588.82236999</c:v>
                </c:pt>
                <c:pt idx="51965">
                  <c:v>297801632.63540602</c:v>
                </c:pt>
                <c:pt idx="51966">
                  <c:v>297765662.405518</c:v>
                </c:pt>
                <c:pt idx="51967">
                  <c:v>297729678.12745798</c:v>
                </c:pt>
                <c:pt idx="51968">
                  <c:v>297693679.79597497</c:v>
                </c:pt>
                <c:pt idx="51969">
                  <c:v>297657667.40582108</c:v>
                </c:pt>
                <c:pt idx="51970">
                  <c:v>297621640.95174295</c:v>
                </c:pt>
                <c:pt idx="51971">
                  <c:v>297585600.42848903</c:v>
                </c:pt>
                <c:pt idx="51972">
                  <c:v>297549545.830805</c:v>
                </c:pt>
                <c:pt idx="51973">
                  <c:v>297513477.15343702</c:v>
                </c:pt>
                <c:pt idx="51974">
                  <c:v>297477394.391128</c:v>
                </c:pt>
                <c:pt idx="51975">
                  <c:v>297441297.53862202</c:v>
                </c:pt>
                <c:pt idx="51976">
                  <c:v>297405186.59065992</c:v>
                </c:pt>
                <c:pt idx="51977">
                  <c:v>297369061.54198396</c:v>
                </c:pt>
                <c:pt idx="51978">
                  <c:v>297332922.38733202</c:v>
                </c:pt>
                <c:pt idx="51979">
                  <c:v>297296769.12144399</c:v>
                </c:pt>
                <c:pt idx="51980">
                  <c:v>297260601.73905599</c:v>
                </c:pt>
                <c:pt idx="51981">
                  <c:v>297224420.23490494</c:v>
                </c:pt>
                <c:pt idx="51982">
                  <c:v>297188224.60372615</c:v>
                </c:pt>
                <c:pt idx="51983">
                  <c:v>297152014.84025198</c:v>
                </c:pt>
                <c:pt idx="51984">
                  <c:v>297115790.93921596</c:v>
                </c:pt>
                <c:pt idx="51985">
                  <c:v>297079552.89535099</c:v>
                </c:pt>
                <c:pt idx="51986">
                  <c:v>297043300.703385</c:v>
                </c:pt>
                <c:pt idx="51987">
                  <c:v>297007034.35804898</c:v>
                </c:pt>
                <c:pt idx="51988">
                  <c:v>296970753.85407102</c:v>
                </c:pt>
                <c:pt idx="51989">
                  <c:v>296934459.186176</c:v>
                </c:pt>
                <c:pt idx="51990">
                  <c:v>296898150.34909207</c:v>
                </c:pt>
                <c:pt idx="51991">
                  <c:v>296861827.33754206</c:v>
                </c:pt>
                <c:pt idx="51992">
                  <c:v>296825490.146249</c:v>
                </c:pt>
                <c:pt idx="51993">
                  <c:v>296789138.76993603</c:v>
                </c:pt>
                <c:pt idx="51994">
                  <c:v>296752773.20332301</c:v>
                </c:pt>
                <c:pt idx="51995">
                  <c:v>296716393.441131</c:v>
                </c:pt>
                <c:pt idx="51996">
                  <c:v>296679999.47807699</c:v>
                </c:pt>
                <c:pt idx="51997">
                  <c:v>296643591.30887902</c:v>
                </c:pt>
                <c:pt idx="51998">
                  <c:v>296607168.92825294</c:v>
                </c:pt>
                <c:pt idx="51999">
                  <c:v>296570732.33091396</c:v>
                </c:pt>
                <c:pt idx="52000">
                  <c:v>296534281.51157492</c:v>
                </c:pt>
                <c:pt idx="52001">
                  <c:v>296497816.46494794</c:v>
                </c:pt>
                <c:pt idx="52002">
                  <c:v>296461337.18574399</c:v>
                </c:pt>
                <c:pt idx="52003">
                  <c:v>296424843.66867399</c:v>
                </c:pt>
                <c:pt idx="52004">
                  <c:v>296388335.90844601</c:v>
                </c:pt>
                <c:pt idx="52005">
                  <c:v>296351813.89976799</c:v>
                </c:pt>
                <c:pt idx="52006">
                  <c:v>296315277.63734502</c:v>
                </c:pt>
                <c:pt idx="52007">
                  <c:v>296278727.11588198</c:v>
                </c:pt>
                <c:pt idx="52008">
                  <c:v>296242162.33008295</c:v>
                </c:pt>
                <c:pt idx="52009">
                  <c:v>296205583.27464992</c:v>
                </c:pt>
                <c:pt idx="52010">
                  <c:v>296168989.94428396</c:v>
                </c:pt>
                <c:pt idx="52011">
                  <c:v>296132382.33368492</c:v>
                </c:pt>
                <c:pt idx="52012">
                  <c:v>296095760.43755102</c:v>
                </c:pt>
                <c:pt idx="52013">
                  <c:v>296059124.25058109</c:v>
                </c:pt>
                <c:pt idx="52014">
                  <c:v>296022473.76746798</c:v>
                </c:pt>
                <c:pt idx="52015">
                  <c:v>295985808.9829089</c:v>
                </c:pt>
                <c:pt idx="52016">
                  <c:v>295949129.89159602</c:v>
                </c:pt>
                <c:pt idx="52017">
                  <c:v>295912436.488222</c:v>
                </c:pt>
                <c:pt idx="52018">
                  <c:v>295875728.76747698</c:v>
                </c:pt>
                <c:pt idx="52019">
                  <c:v>295839006.724051</c:v>
                </c:pt>
                <c:pt idx="52020">
                  <c:v>295802270.35263091</c:v>
                </c:pt>
                <c:pt idx="52021">
                  <c:v>295765519.64790505</c:v>
                </c:pt>
                <c:pt idx="52022">
                  <c:v>295728754.60455704</c:v>
                </c:pt>
                <c:pt idx="52023">
                  <c:v>295691975.21727294</c:v>
                </c:pt>
                <c:pt idx="52024">
                  <c:v>295655181.48073494</c:v>
                </c:pt>
                <c:pt idx="52025">
                  <c:v>295618373.38962305</c:v>
                </c:pt>
                <c:pt idx="52026">
                  <c:v>295581550.93861991</c:v>
                </c:pt>
                <c:pt idx="52027">
                  <c:v>295544714.12240201</c:v>
                </c:pt>
                <c:pt idx="52028">
                  <c:v>295507862.93564886</c:v>
                </c:pt>
                <c:pt idx="52029">
                  <c:v>295470997.37303501</c:v>
                </c:pt>
                <c:pt idx="52030">
                  <c:v>295434117.42923486</c:v>
                </c:pt>
                <c:pt idx="52031">
                  <c:v>295397223.09892392</c:v>
                </c:pt>
                <c:pt idx="52032">
                  <c:v>295360314.37677199</c:v>
                </c:pt>
                <c:pt idx="52033">
                  <c:v>295323391.25744998</c:v>
                </c:pt>
                <c:pt idx="52034">
                  <c:v>295286453.73562896</c:v>
                </c:pt>
                <c:pt idx="52035">
                  <c:v>295249501.80597496</c:v>
                </c:pt>
                <c:pt idx="52036">
                  <c:v>295212535.46315497</c:v>
                </c:pt>
                <c:pt idx="52037">
                  <c:v>295175554.70183492</c:v>
                </c:pt>
                <c:pt idx="52038">
                  <c:v>295138559.5166769</c:v>
                </c:pt>
                <c:pt idx="52039">
                  <c:v>295101549.90234494</c:v>
                </c:pt>
                <c:pt idx="52040">
                  <c:v>295064525.85349905</c:v>
                </c:pt>
                <c:pt idx="52041">
                  <c:v>295027487.36479902</c:v>
                </c:pt>
                <c:pt idx="52042">
                  <c:v>294990434.4309029</c:v>
                </c:pt>
                <c:pt idx="52043">
                  <c:v>294953367.04646701</c:v>
                </c:pt>
                <c:pt idx="52044">
                  <c:v>294916285.20614696</c:v>
                </c:pt>
                <c:pt idx="52045">
                  <c:v>294879188.90459698</c:v>
                </c:pt>
                <c:pt idx="52046">
                  <c:v>294842078.13646996</c:v>
                </c:pt>
                <c:pt idx="52047">
                  <c:v>294804952.89641601</c:v>
                </c:pt>
                <c:pt idx="52048">
                  <c:v>294767813.179084</c:v>
                </c:pt>
                <c:pt idx="52049">
                  <c:v>294730658.97912401</c:v>
                </c:pt>
                <c:pt idx="52050">
                  <c:v>294693490.29118103</c:v>
                </c:pt>
                <c:pt idx="52051">
                  <c:v>294656307.10990202</c:v>
                </c:pt>
                <c:pt idx="52052">
                  <c:v>294619109.42992896</c:v>
                </c:pt>
                <c:pt idx="52053">
                  <c:v>294581897.245906</c:v>
                </c:pt>
                <c:pt idx="52054">
                  <c:v>294544670.552472</c:v>
                </c:pt>
                <c:pt idx="52055">
                  <c:v>294507429.34426802</c:v>
                </c:pt>
                <c:pt idx="52056">
                  <c:v>294470173.61593199</c:v>
                </c:pt>
                <c:pt idx="52057">
                  <c:v>294432903.36210001</c:v>
                </c:pt>
                <c:pt idx="52058">
                  <c:v>294395618.577407</c:v>
                </c:pt>
                <c:pt idx="52059">
                  <c:v>294358319.256486</c:v>
                </c:pt>
                <c:pt idx="52060">
                  <c:v>294321005.39396995</c:v>
                </c:pt>
                <c:pt idx="52061">
                  <c:v>294283676.98448992</c:v>
                </c:pt>
                <c:pt idx="52062">
                  <c:v>294246334.02267289</c:v>
                </c:pt>
                <c:pt idx="52063">
                  <c:v>294208976.50314897</c:v>
                </c:pt>
                <c:pt idx="52064">
                  <c:v>294171604.42054296</c:v>
                </c:pt>
                <c:pt idx="52065">
                  <c:v>294134217.76947892</c:v>
                </c:pt>
                <c:pt idx="52066">
                  <c:v>294096816.54458106</c:v>
                </c:pt>
                <c:pt idx="52067">
                  <c:v>294059400.74047101</c:v>
                </c:pt>
                <c:pt idx="52068">
                  <c:v>294021970.351767</c:v>
                </c:pt>
                <c:pt idx="52069">
                  <c:v>293984525.37308902</c:v>
                </c:pt>
                <c:pt idx="52070">
                  <c:v>293947065.79905403</c:v>
                </c:pt>
                <c:pt idx="52071">
                  <c:v>293909591.62427694</c:v>
                </c:pt>
                <c:pt idx="52072">
                  <c:v>293872102.843373</c:v>
                </c:pt>
                <c:pt idx="52073">
                  <c:v>293834599.45095295</c:v>
                </c:pt>
                <c:pt idx="52074">
                  <c:v>293797081.44162792</c:v>
                </c:pt>
                <c:pt idx="52075">
                  <c:v>293759548.81000799</c:v>
                </c:pt>
                <c:pt idx="52076">
                  <c:v>293722001.55070001</c:v>
                </c:pt>
                <c:pt idx="52077">
                  <c:v>293684439.65831006</c:v>
                </c:pt>
                <c:pt idx="52078">
                  <c:v>293646863.12744409</c:v>
                </c:pt>
                <c:pt idx="52079">
                  <c:v>293609271.95270395</c:v>
                </c:pt>
                <c:pt idx="52080">
                  <c:v>293571666.12869197</c:v>
                </c:pt>
                <c:pt idx="52081">
                  <c:v>293534045.65000701</c:v>
                </c:pt>
                <c:pt idx="52082">
                  <c:v>293496410.51124793</c:v>
                </c:pt>
                <c:pt idx="52083">
                  <c:v>293458760.70701098</c:v>
                </c:pt>
                <c:pt idx="52084">
                  <c:v>293421096.23189199</c:v>
                </c:pt>
                <c:pt idx="52085">
                  <c:v>293383417.08048499</c:v>
                </c:pt>
                <c:pt idx="52086">
                  <c:v>293345723.24738002</c:v>
                </c:pt>
                <c:pt idx="52087">
                  <c:v>293308014.72717005</c:v>
                </c:pt>
                <c:pt idx="52088">
                  <c:v>293270291.51444101</c:v>
                </c:pt>
                <c:pt idx="52089">
                  <c:v>293232553.60378206</c:v>
                </c:pt>
                <c:pt idx="52090">
                  <c:v>293194800.98977786</c:v>
                </c:pt>
                <c:pt idx="52091">
                  <c:v>293157033.66701311</c:v>
                </c:pt>
                <c:pt idx="52092">
                  <c:v>293119251.63006902</c:v>
                </c:pt>
                <c:pt idx="52093">
                  <c:v>293081454.87352711</c:v>
                </c:pt>
                <c:pt idx="52094">
                  <c:v>293043643.39196599</c:v>
                </c:pt>
                <c:pt idx="52095">
                  <c:v>293005817.17996305</c:v>
                </c:pt>
                <c:pt idx="52096">
                  <c:v>292967976.23209393</c:v>
                </c:pt>
                <c:pt idx="52097">
                  <c:v>292930120.54293299</c:v>
                </c:pt>
                <c:pt idx="52098">
                  <c:v>292892250.10705304</c:v>
                </c:pt>
                <c:pt idx="52099">
                  <c:v>292854364.91902399</c:v>
                </c:pt>
                <c:pt idx="52100">
                  <c:v>292816464.97341502</c:v>
                </c:pt>
                <c:pt idx="52101">
                  <c:v>292778550.26479501</c:v>
                </c:pt>
                <c:pt idx="52102">
                  <c:v>292740620.78772801</c:v>
                </c:pt>
                <c:pt idx="52103">
                  <c:v>292702676.53677893</c:v>
                </c:pt>
                <c:pt idx="52104">
                  <c:v>292664717.50651097</c:v>
                </c:pt>
                <c:pt idx="52105">
                  <c:v>292626743.69148296</c:v>
                </c:pt>
                <c:pt idx="52106">
                  <c:v>292588755.08625603</c:v>
                </c:pt>
                <c:pt idx="52107">
                  <c:v>292550751.68538696</c:v>
                </c:pt>
                <c:pt idx="52108">
                  <c:v>292512733.48343092</c:v>
                </c:pt>
                <c:pt idx="52109">
                  <c:v>292474700.47494203</c:v>
                </c:pt>
                <c:pt idx="52110">
                  <c:v>292436652.65447301</c:v>
                </c:pt>
                <c:pt idx="52111">
                  <c:v>292398590.01657403</c:v>
                </c:pt>
                <c:pt idx="52112">
                  <c:v>292360512.55579501</c:v>
                </c:pt>
                <c:pt idx="52113">
                  <c:v>292322420.26668203</c:v>
                </c:pt>
                <c:pt idx="52114">
                  <c:v>292284313.14378107</c:v>
                </c:pt>
                <c:pt idx="52115">
                  <c:v>292246191.18163592</c:v>
                </c:pt>
                <c:pt idx="52116">
                  <c:v>292208054.37478799</c:v>
                </c:pt>
                <c:pt idx="52117">
                  <c:v>292169902.71777803</c:v>
                </c:pt>
                <c:pt idx="52118">
                  <c:v>292131736.205145</c:v>
                </c:pt>
                <c:pt idx="52119">
                  <c:v>292093554.83142501</c:v>
                </c:pt>
                <c:pt idx="52120">
                  <c:v>292055358.59115303</c:v>
                </c:pt>
                <c:pt idx="52121">
                  <c:v>292017147.478863</c:v>
                </c:pt>
                <c:pt idx="52122">
                  <c:v>291978921.48908699</c:v>
                </c:pt>
                <c:pt idx="52123">
                  <c:v>291940680.61635298</c:v>
                </c:pt>
                <c:pt idx="52124">
                  <c:v>291902424.85518998</c:v>
                </c:pt>
                <c:pt idx="52125">
                  <c:v>291864154.20012498</c:v>
                </c:pt>
                <c:pt idx="52126">
                  <c:v>291825868.64568102</c:v>
                </c:pt>
                <c:pt idx="52127">
                  <c:v>291787568.186382</c:v>
                </c:pt>
                <c:pt idx="52128">
                  <c:v>291749252.81674892</c:v>
                </c:pt>
                <c:pt idx="52129">
                  <c:v>291710922.53129995</c:v>
                </c:pt>
                <c:pt idx="52130">
                  <c:v>291672577.32455301</c:v>
                </c:pt>
                <c:pt idx="52131">
                  <c:v>291634217.19102305</c:v>
                </c:pt>
                <c:pt idx="52132">
                  <c:v>291595842.12522501</c:v>
                </c:pt>
                <c:pt idx="52133">
                  <c:v>291557452.12166995</c:v>
                </c:pt>
                <c:pt idx="52134">
                  <c:v>291519047.17486906</c:v>
                </c:pt>
                <c:pt idx="52135">
                  <c:v>291480627.279329</c:v>
                </c:pt>
                <c:pt idx="52136">
                  <c:v>291442192.42955703</c:v>
                </c:pt>
                <c:pt idx="52137">
                  <c:v>291403742.62005901</c:v>
                </c:pt>
                <c:pt idx="52138">
                  <c:v>291365277.84533602</c:v>
                </c:pt>
                <c:pt idx="52139">
                  <c:v>291326798.09988999</c:v>
                </c:pt>
                <c:pt idx="52140">
                  <c:v>291288303.37822002</c:v>
                </c:pt>
                <c:pt idx="52141">
                  <c:v>291249793.67482406</c:v>
                </c:pt>
                <c:pt idx="52142">
                  <c:v>291211268.98419696</c:v>
                </c:pt>
                <c:pt idx="52143">
                  <c:v>291172729.30083197</c:v>
                </c:pt>
                <c:pt idx="52144">
                  <c:v>291134174.61922204</c:v>
                </c:pt>
                <c:pt idx="52145">
                  <c:v>291095604.93385601</c:v>
                </c:pt>
                <c:pt idx="52146">
                  <c:v>291057020.23922294</c:v>
                </c:pt>
                <c:pt idx="52147">
                  <c:v>291018420.529809</c:v>
                </c:pt>
                <c:pt idx="52148">
                  <c:v>290979805.800098</c:v>
                </c:pt>
                <c:pt idx="52149">
                  <c:v>290941176.04457301</c:v>
                </c:pt>
                <c:pt idx="52150">
                  <c:v>290902531.25771397</c:v>
                </c:pt>
                <c:pt idx="52151">
                  <c:v>290863871.43399996</c:v>
                </c:pt>
                <c:pt idx="52152">
                  <c:v>290825196.56790799</c:v>
                </c:pt>
                <c:pt idx="52153">
                  <c:v>290786506.65391302</c:v>
                </c:pt>
                <c:pt idx="52154">
                  <c:v>290747801.68648791</c:v>
                </c:pt>
                <c:pt idx="52155">
                  <c:v>290709081.66010398</c:v>
                </c:pt>
                <c:pt idx="52156">
                  <c:v>290670346.56923091</c:v>
                </c:pt>
                <c:pt idx="52157">
                  <c:v>290631596.40833491</c:v>
                </c:pt>
                <c:pt idx="52158">
                  <c:v>290592831.17188197</c:v>
                </c:pt>
                <c:pt idx="52159">
                  <c:v>290554050.85433602</c:v>
                </c:pt>
                <c:pt idx="52160">
                  <c:v>290515255.450158</c:v>
                </c:pt>
                <c:pt idx="52161">
                  <c:v>290476444.953807</c:v>
                </c:pt>
                <c:pt idx="52162">
                  <c:v>290437619.359743</c:v>
                </c:pt>
                <c:pt idx="52163">
                  <c:v>290398778.66241997</c:v>
                </c:pt>
                <c:pt idx="52164">
                  <c:v>290359922.85629201</c:v>
                </c:pt>
                <c:pt idx="52165">
                  <c:v>290321051.93581092</c:v>
                </c:pt>
                <c:pt idx="52166">
                  <c:v>290282165.89542705</c:v>
                </c:pt>
                <c:pt idx="52167">
                  <c:v>290243264.72958791</c:v>
                </c:pt>
                <c:pt idx="52168">
                  <c:v>290204348.43273985</c:v>
                </c:pt>
                <c:pt idx="52169">
                  <c:v>290165416.99932796</c:v>
                </c:pt>
                <c:pt idx="52170">
                  <c:v>290126470.423792</c:v>
                </c:pt>
                <c:pt idx="52171">
                  <c:v>290087508.70057392</c:v>
                </c:pt>
                <c:pt idx="52172">
                  <c:v>290048531.82411098</c:v>
                </c:pt>
                <c:pt idx="52173">
                  <c:v>290009539.78884</c:v>
                </c:pt>
                <c:pt idx="52174">
                  <c:v>289970532.58919501</c:v>
                </c:pt>
                <c:pt idx="52175">
                  <c:v>289931510.21960795</c:v>
                </c:pt>
                <c:pt idx="52176">
                  <c:v>289892472.67450905</c:v>
                </c:pt>
                <c:pt idx="52177">
                  <c:v>289853419.94832605</c:v>
                </c:pt>
                <c:pt idx="52178">
                  <c:v>289814352.03548503</c:v>
                </c:pt>
                <c:pt idx="52179">
                  <c:v>289775268.93041199</c:v>
                </c:pt>
                <c:pt idx="52180">
                  <c:v>289736170.62752706</c:v>
                </c:pt>
                <c:pt idx="52181">
                  <c:v>289697057.12125099</c:v>
                </c:pt>
                <c:pt idx="52182">
                  <c:v>289657928.40600199</c:v>
                </c:pt>
                <c:pt idx="52183">
                  <c:v>289618784.47619694</c:v>
                </c:pt>
                <c:pt idx="52184">
                  <c:v>289579625.32624793</c:v>
                </c:pt>
                <c:pt idx="52185">
                  <c:v>289540450.95056897</c:v>
                </c:pt>
                <c:pt idx="52186">
                  <c:v>289501261.34356904</c:v>
                </c:pt>
                <c:pt idx="52187">
                  <c:v>289462056.49965596</c:v>
                </c:pt>
                <c:pt idx="52188">
                  <c:v>289422836.41323495</c:v>
                </c:pt>
                <c:pt idx="52189">
                  <c:v>289383601.07871205</c:v>
                </c:pt>
                <c:pt idx="52190">
                  <c:v>289344350.49048692</c:v>
                </c:pt>
                <c:pt idx="52191">
                  <c:v>289305084.64296001</c:v>
                </c:pt>
                <c:pt idx="52192">
                  <c:v>289265803.53052998</c:v>
                </c:pt>
                <c:pt idx="52193">
                  <c:v>289226507.14759004</c:v>
                </c:pt>
                <c:pt idx="52194">
                  <c:v>289187195.488536</c:v>
                </c:pt>
                <c:pt idx="52195">
                  <c:v>289147868.54775709</c:v>
                </c:pt>
                <c:pt idx="52196">
                  <c:v>289108526.31964391</c:v>
                </c:pt>
                <c:pt idx="52197">
                  <c:v>289069168.79858392</c:v>
                </c:pt>
                <c:pt idx="52198">
                  <c:v>289029795.97896099</c:v>
                </c:pt>
                <c:pt idx="52199">
                  <c:v>288990407.85516006</c:v>
                </c:pt>
                <c:pt idx="52200">
                  <c:v>288951004.42155999</c:v>
                </c:pt>
                <c:pt idx="52201">
                  <c:v>288911585.67254001</c:v>
                </c:pt>
                <c:pt idx="52202">
                  <c:v>288872151.60247803</c:v>
                </c:pt>
                <c:pt idx="52203">
                  <c:v>288832702.20574796</c:v>
                </c:pt>
                <c:pt idx="52204">
                  <c:v>288793237.47672099</c:v>
                </c:pt>
                <c:pt idx="52205">
                  <c:v>288753757.409769</c:v>
                </c:pt>
                <c:pt idx="52206">
                  <c:v>288714261.99925995</c:v>
                </c:pt>
                <c:pt idx="52207">
                  <c:v>288674751.23955899</c:v>
                </c:pt>
                <c:pt idx="52208">
                  <c:v>288635225.12503099</c:v>
                </c:pt>
                <c:pt idx="52209">
                  <c:v>288595683.65003705</c:v>
                </c:pt>
                <c:pt idx="52210">
                  <c:v>288556126.80893695</c:v>
                </c:pt>
                <c:pt idx="52211">
                  <c:v>288516554.59608793</c:v>
                </c:pt>
                <c:pt idx="52212">
                  <c:v>288476967.00584501</c:v>
                </c:pt>
                <c:pt idx="52213">
                  <c:v>288437364.03256297</c:v>
                </c:pt>
                <c:pt idx="52214">
                  <c:v>288397745.67058998</c:v>
                </c:pt>
                <c:pt idx="52215">
                  <c:v>288358111.9142769</c:v>
                </c:pt>
                <c:pt idx="52216">
                  <c:v>288318462.75796998</c:v>
                </c:pt>
                <c:pt idx="52217">
                  <c:v>288278798.19601297</c:v>
                </c:pt>
                <c:pt idx="52218">
                  <c:v>288239118.22274786</c:v>
                </c:pt>
                <c:pt idx="52219">
                  <c:v>288199422.83251601</c:v>
                </c:pt>
                <c:pt idx="52220">
                  <c:v>288159712.01965392</c:v>
                </c:pt>
                <c:pt idx="52221">
                  <c:v>288119985.77849799</c:v>
                </c:pt>
                <c:pt idx="52222">
                  <c:v>288080244.10338098</c:v>
                </c:pt>
                <c:pt idx="52223">
                  <c:v>288040486.98863494</c:v>
                </c:pt>
                <c:pt idx="52224">
                  <c:v>288000714.42858791</c:v>
                </c:pt>
                <c:pt idx="52225">
                  <c:v>287960926.41756606</c:v>
                </c:pt>
                <c:pt idx="52226">
                  <c:v>287921122.94989598</c:v>
                </c:pt>
                <c:pt idx="52227">
                  <c:v>287881304.019898</c:v>
                </c:pt>
                <c:pt idx="52228">
                  <c:v>287841469.62189305</c:v>
                </c:pt>
                <c:pt idx="52229">
                  <c:v>287801619.75019902</c:v>
                </c:pt>
                <c:pt idx="52230">
                  <c:v>287761754.39913201</c:v>
                </c:pt>
                <c:pt idx="52231">
                  <c:v>287721873.563003</c:v>
                </c:pt>
                <c:pt idx="52232">
                  <c:v>287681977.23612601</c:v>
                </c:pt>
                <c:pt idx="52233">
                  <c:v>287642065.41280699</c:v>
                </c:pt>
                <c:pt idx="52234">
                  <c:v>287602138.08735502</c:v>
                </c:pt>
                <c:pt idx="52235">
                  <c:v>287562195.25407296</c:v>
                </c:pt>
                <c:pt idx="52236">
                  <c:v>287522236.90726298</c:v>
                </c:pt>
                <c:pt idx="52237">
                  <c:v>287482263.04122502</c:v>
                </c:pt>
                <c:pt idx="52238">
                  <c:v>287442273.65025598</c:v>
                </c:pt>
                <c:pt idx="52239">
                  <c:v>287402268.72865099</c:v>
                </c:pt>
                <c:pt idx="52240">
                  <c:v>287362248.27070391</c:v>
                </c:pt>
                <c:pt idx="52241">
                  <c:v>287322212.27070493</c:v>
                </c:pt>
                <c:pt idx="52242">
                  <c:v>287282160.72294086</c:v>
                </c:pt>
                <c:pt idx="52243">
                  <c:v>287242093.62169999</c:v>
                </c:pt>
                <c:pt idx="52244">
                  <c:v>287202010.96126395</c:v>
                </c:pt>
                <c:pt idx="52245">
                  <c:v>287161912.73591495</c:v>
                </c:pt>
                <c:pt idx="52246">
                  <c:v>287121798.93993193</c:v>
                </c:pt>
                <c:pt idx="52247">
                  <c:v>287081669.56759107</c:v>
                </c:pt>
                <c:pt idx="52248">
                  <c:v>287041524.61316806</c:v>
                </c:pt>
                <c:pt idx="52249">
                  <c:v>287001364.07093292</c:v>
                </c:pt>
                <c:pt idx="52250">
                  <c:v>286961187.93515599</c:v>
                </c:pt>
                <c:pt idx="52251">
                  <c:v>286920996.20010602</c:v>
                </c:pt>
                <c:pt idx="52252">
                  <c:v>286880788.86004609</c:v>
                </c:pt>
                <c:pt idx="52253">
                  <c:v>286840565.90923893</c:v>
                </c:pt>
                <c:pt idx="52254">
                  <c:v>286800327.34194696</c:v>
                </c:pt>
                <c:pt idx="52255">
                  <c:v>286760073.15242505</c:v>
                </c:pt>
                <c:pt idx="52256">
                  <c:v>286719803.33493096</c:v>
                </c:pt>
                <c:pt idx="52257">
                  <c:v>286679517.88371605</c:v>
                </c:pt>
                <c:pt idx="52258">
                  <c:v>286639216.79303294</c:v>
                </c:pt>
                <c:pt idx="52259">
                  <c:v>286598900.05712914</c:v>
                </c:pt>
                <c:pt idx="52260">
                  <c:v>286558567.67025</c:v>
                </c:pt>
                <c:pt idx="52261">
                  <c:v>286518219.62663996</c:v>
                </c:pt>
                <c:pt idx="52262">
                  <c:v>286477855.92053992</c:v>
                </c:pt>
                <c:pt idx="52263">
                  <c:v>286437476.546188</c:v>
                </c:pt>
                <c:pt idx="52264">
                  <c:v>286397081.49782205</c:v>
                </c:pt>
                <c:pt idx="52265">
                  <c:v>286356670.76967496</c:v>
                </c:pt>
                <c:pt idx="52266">
                  <c:v>286316244.35597903</c:v>
                </c:pt>
                <c:pt idx="52267">
                  <c:v>286275802.25096297</c:v>
                </c:pt>
                <c:pt idx="52268">
                  <c:v>286235344.44885302</c:v>
                </c:pt>
                <c:pt idx="52269">
                  <c:v>286194870.943874</c:v>
                </c:pt>
                <c:pt idx="52270">
                  <c:v>286154381.73024786</c:v>
                </c:pt>
                <c:pt idx="52271">
                  <c:v>286113876.802194</c:v>
                </c:pt>
                <c:pt idx="52272">
                  <c:v>286073356.15392905</c:v>
                </c:pt>
                <c:pt idx="52273">
                  <c:v>286032819.77966791</c:v>
                </c:pt>
                <c:pt idx="52274">
                  <c:v>285992267.67362207</c:v>
                </c:pt>
                <c:pt idx="52275">
                  <c:v>285951699.83000201</c:v>
                </c:pt>
                <c:pt idx="52276">
                  <c:v>285911116.24301302</c:v>
                </c:pt>
                <c:pt idx="52277">
                  <c:v>285870516.90686202</c:v>
                </c:pt>
                <c:pt idx="52278">
                  <c:v>285829901.81575</c:v>
                </c:pt>
                <c:pt idx="52279">
                  <c:v>285789270.96387696</c:v>
                </c:pt>
                <c:pt idx="52280">
                  <c:v>285748624.34543997</c:v>
                </c:pt>
                <c:pt idx="52281">
                  <c:v>285707961.95463395</c:v>
                </c:pt>
                <c:pt idx="52282">
                  <c:v>285667283.78565103</c:v>
                </c:pt>
                <c:pt idx="52283">
                  <c:v>285626589.83267993</c:v>
                </c:pt>
                <c:pt idx="52284">
                  <c:v>285585880.08990991</c:v>
                </c:pt>
                <c:pt idx="52285">
                  <c:v>285545154.55152398</c:v>
                </c:pt>
                <c:pt idx="52286">
                  <c:v>285504413.21170592</c:v>
                </c:pt>
                <c:pt idx="52287">
                  <c:v>285463656.06463403</c:v>
                </c:pt>
                <c:pt idx="52288">
                  <c:v>285422883.10448605</c:v>
                </c:pt>
                <c:pt idx="52289">
                  <c:v>285382094.325436</c:v>
                </c:pt>
                <c:pt idx="52290">
                  <c:v>285341289.72165692</c:v>
                </c:pt>
                <c:pt idx="52291">
                  <c:v>285300469.28731799</c:v>
                </c:pt>
                <c:pt idx="52292">
                  <c:v>285259633.01658601</c:v>
                </c:pt>
                <c:pt idx="52293">
                  <c:v>285218780.90362501</c:v>
                </c:pt>
                <c:pt idx="52294">
                  <c:v>285177912.942599</c:v>
                </c:pt>
                <c:pt idx="52295">
                  <c:v>285137029.12766498</c:v>
                </c:pt>
                <c:pt idx="52296">
                  <c:v>285096129.45298094</c:v>
                </c:pt>
                <c:pt idx="52297">
                  <c:v>285055213.91270095</c:v>
                </c:pt>
                <c:pt idx="52298">
                  <c:v>285014282.50097603</c:v>
                </c:pt>
                <c:pt idx="52299">
                  <c:v>284973335.21195692</c:v>
                </c:pt>
                <c:pt idx="52300">
                  <c:v>284932372.03978795</c:v>
                </c:pt>
                <c:pt idx="52301">
                  <c:v>284891392.97861499</c:v>
                </c:pt>
                <c:pt idx="52302">
                  <c:v>284850398.02257794</c:v>
                </c:pt>
                <c:pt idx="52303">
                  <c:v>284809387.16581607</c:v>
                </c:pt>
                <c:pt idx="52304">
                  <c:v>284768360.40246499</c:v>
                </c:pt>
                <c:pt idx="52305">
                  <c:v>284727317.72665995</c:v>
                </c:pt>
                <c:pt idx="52306">
                  <c:v>284686259.13252997</c:v>
                </c:pt>
                <c:pt idx="52307">
                  <c:v>284645184.61420399</c:v>
                </c:pt>
                <c:pt idx="52308">
                  <c:v>284604094.16580802</c:v>
                </c:pt>
                <c:pt idx="52309">
                  <c:v>284562987.78146392</c:v>
                </c:pt>
                <c:pt idx="52310">
                  <c:v>284521865.45529395</c:v>
                </c:pt>
                <c:pt idx="52311">
                  <c:v>284480727.18141502</c:v>
                </c:pt>
                <c:pt idx="52312">
                  <c:v>284439572.95394099</c:v>
                </c:pt>
                <c:pt idx="52313">
                  <c:v>284398402.76698697</c:v>
                </c:pt>
                <c:pt idx="52314">
                  <c:v>284357216.61466002</c:v>
                </c:pt>
                <c:pt idx="52315">
                  <c:v>284316014.49106896</c:v>
                </c:pt>
                <c:pt idx="52316">
                  <c:v>284274796.39031792</c:v>
                </c:pt>
                <c:pt idx="52317">
                  <c:v>284233562.30650902</c:v>
                </c:pt>
                <c:pt idx="52318">
                  <c:v>284192312.233742</c:v>
                </c:pt>
                <c:pt idx="52319">
                  <c:v>284151046.16611105</c:v>
                </c:pt>
                <c:pt idx="52320">
                  <c:v>284109764.09771198</c:v>
                </c:pt>
                <c:pt idx="52321">
                  <c:v>284068466.02263594</c:v>
                </c:pt>
                <c:pt idx="52322">
                  <c:v>284027151.93497086</c:v>
                </c:pt>
                <c:pt idx="52323">
                  <c:v>283985821.82880205</c:v>
                </c:pt>
                <c:pt idx="52324">
                  <c:v>283944475.69821298</c:v>
                </c:pt>
                <c:pt idx="52325">
                  <c:v>283903113.53728396</c:v>
                </c:pt>
                <c:pt idx="52326">
                  <c:v>283861735.34009302</c:v>
                </c:pt>
                <c:pt idx="52327">
                  <c:v>283820341.10071409</c:v>
                </c:pt>
                <c:pt idx="52328">
                  <c:v>283778930.81322098</c:v>
                </c:pt>
                <c:pt idx="52329">
                  <c:v>283737504.47168094</c:v>
                </c:pt>
                <c:pt idx="52330">
                  <c:v>283696062.07016301</c:v>
                </c:pt>
                <c:pt idx="52331">
                  <c:v>283654603.60272902</c:v>
                </c:pt>
                <c:pt idx="52332">
                  <c:v>283613129.06344205</c:v>
                </c:pt>
                <c:pt idx="52333">
                  <c:v>283571638.44635892</c:v>
                </c:pt>
                <c:pt idx="52334">
                  <c:v>283530131.74553698</c:v>
                </c:pt>
                <c:pt idx="52335">
                  <c:v>283488608.955028</c:v>
                </c:pt>
                <c:pt idx="52336">
                  <c:v>283447070.068883</c:v>
                </c:pt>
                <c:pt idx="52337">
                  <c:v>283405515.08114892</c:v>
                </c:pt>
                <c:pt idx="52338">
                  <c:v>283363943.98587096</c:v>
                </c:pt>
                <c:pt idx="52339">
                  <c:v>283322356.77709001</c:v>
                </c:pt>
                <c:pt idx="52340">
                  <c:v>283280753.448847</c:v>
                </c:pt>
                <c:pt idx="52341">
                  <c:v>283239133.99517596</c:v>
                </c:pt>
                <c:pt idx="52342">
                  <c:v>283197498.41011202</c:v>
                </c:pt>
                <c:pt idx="52343">
                  <c:v>283155846.68768609</c:v>
                </c:pt>
                <c:pt idx="52344">
                  <c:v>283114178.82192492</c:v>
                </c:pt>
                <c:pt idx="52345">
                  <c:v>283072494.80685502</c:v>
                </c:pt>
                <c:pt idx="52346">
                  <c:v>283030794.63649791</c:v>
                </c:pt>
                <c:pt idx="52347">
                  <c:v>282989078.30487305</c:v>
                </c:pt>
                <c:pt idx="52348">
                  <c:v>282947345.80599695</c:v>
                </c:pt>
                <c:pt idx="52349">
                  <c:v>282905597.13388401</c:v>
                </c:pt>
                <c:pt idx="52350">
                  <c:v>282863832.28254396</c:v>
                </c:pt>
                <c:pt idx="52351">
                  <c:v>282822051.24598694</c:v>
                </c:pt>
                <c:pt idx="52352">
                  <c:v>282780254.01821792</c:v>
                </c:pt>
                <c:pt idx="52353">
                  <c:v>282738440.59323794</c:v>
                </c:pt>
                <c:pt idx="52354">
                  <c:v>282696610.96504796</c:v>
                </c:pt>
                <c:pt idx="52355">
                  <c:v>282654765.127644</c:v>
                </c:pt>
                <c:pt idx="52356">
                  <c:v>282612903.07502109</c:v>
                </c:pt>
                <c:pt idx="52357">
                  <c:v>282571024.80116898</c:v>
                </c:pt>
                <c:pt idx="52358">
                  <c:v>282529130.30007601</c:v>
                </c:pt>
                <c:pt idx="52359">
                  <c:v>282487219.56572801</c:v>
                </c:pt>
                <c:pt idx="52360">
                  <c:v>282445292.59210694</c:v>
                </c:pt>
                <c:pt idx="52361">
                  <c:v>282403349.37319309</c:v>
                </c:pt>
                <c:pt idx="52362">
                  <c:v>282361389.90296096</c:v>
                </c:pt>
                <c:pt idx="52363">
                  <c:v>282319414.17538697</c:v>
                </c:pt>
                <c:pt idx="52364">
                  <c:v>282277422.18444097</c:v>
                </c:pt>
                <c:pt idx="52365">
                  <c:v>282235413.92409003</c:v>
                </c:pt>
                <c:pt idx="52366">
                  <c:v>282193389.3883</c:v>
                </c:pt>
                <c:pt idx="52367">
                  <c:v>282151348.57103199</c:v>
                </c:pt>
                <c:pt idx="52368">
                  <c:v>282109291.4662469</c:v>
                </c:pt>
                <c:pt idx="52369">
                  <c:v>282067218.06789905</c:v>
                </c:pt>
                <c:pt idx="52370">
                  <c:v>282025128.36994201</c:v>
                </c:pt>
                <c:pt idx="52371">
                  <c:v>281983022.36632705</c:v>
                </c:pt>
                <c:pt idx="52372">
                  <c:v>281940900.05100101</c:v>
                </c:pt>
                <c:pt idx="52373">
                  <c:v>281898761.41790903</c:v>
                </c:pt>
                <c:pt idx="52374">
                  <c:v>281856606.46099097</c:v>
                </c:pt>
                <c:pt idx="52375">
                  <c:v>281814435.17418605</c:v>
                </c:pt>
                <c:pt idx="52376">
                  <c:v>281772247.55143005</c:v>
                </c:pt>
                <c:pt idx="52377">
                  <c:v>281730043.58665591</c:v>
                </c:pt>
                <c:pt idx="52378">
                  <c:v>281687823.27379209</c:v>
                </c:pt>
                <c:pt idx="52379">
                  <c:v>281645586.60676605</c:v>
                </c:pt>
                <c:pt idx="52380">
                  <c:v>281603333.57950097</c:v>
                </c:pt>
                <c:pt idx="52381">
                  <c:v>281561064.18591791</c:v>
                </c:pt>
                <c:pt idx="52382">
                  <c:v>281518778.4199329</c:v>
                </c:pt>
                <c:pt idx="52383">
                  <c:v>281476476.27546304</c:v>
                </c:pt>
                <c:pt idx="52384">
                  <c:v>281434157.74641901</c:v>
                </c:pt>
                <c:pt idx="52385">
                  <c:v>281391822.82670796</c:v>
                </c:pt>
                <c:pt idx="52386">
                  <c:v>281349471.51023692</c:v>
                </c:pt>
                <c:pt idx="52387">
                  <c:v>281307103.79090786</c:v>
                </c:pt>
                <c:pt idx="52388">
                  <c:v>281264719.66262001</c:v>
                </c:pt>
                <c:pt idx="52389">
                  <c:v>281222319.11927092</c:v>
                </c:pt>
                <c:pt idx="52390">
                  <c:v>281179902.15475309</c:v>
                </c:pt>
                <c:pt idx="52391">
                  <c:v>281137468.76295692</c:v>
                </c:pt>
                <c:pt idx="52392">
                  <c:v>281095018.93776995</c:v>
                </c:pt>
                <c:pt idx="52393">
                  <c:v>281052552.67307597</c:v>
                </c:pt>
                <c:pt idx="52394">
                  <c:v>281010069.96275592</c:v>
                </c:pt>
                <c:pt idx="52395">
                  <c:v>280967570.80069</c:v>
                </c:pt>
                <c:pt idx="52396">
                  <c:v>280925055.18075109</c:v>
                </c:pt>
                <c:pt idx="52397">
                  <c:v>280882523.096811</c:v>
                </c:pt>
                <c:pt idx="52398">
                  <c:v>280839974.54273999</c:v>
                </c:pt>
                <c:pt idx="52399">
                  <c:v>280797409.51240396</c:v>
                </c:pt>
                <c:pt idx="52400">
                  <c:v>280754827.99966395</c:v>
                </c:pt>
                <c:pt idx="52401">
                  <c:v>280712229.99838096</c:v>
                </c:pt>
                <c:pt idx="52402">
                  <c:v>280669615.50240999</c:v>
                </c:pt>
                <c:pt idx="52403">
                  <c:v>280626984.505606</c:v>
                </c:pt>
                <c:pt idx="52404">
                  <c:v>280584337.00181901</c:v>
                </c:pt>
                <c:pt idx="52405">
                  <c:v>280541672.984896</c:v>
                </c:pt>
                <c:pt idx="52406">
                  <c:v>280498992.44867992</c:v>
                </c:pt>
                <c:pt idx="52407">
                  <c:v>280456295.38701206</c:v>
                </c:pt>
                <c:pt idx="52408">
                  <c:v>280413581.79373091</c:v>
                </c:pt>
                <c:pt idx="52409">
                  <c:v>280370851.66267103</c:v>
                </c:pt>
                <c:pt idx="52410">
                  <c:v>280328104.98766297</c:v>
                </c:pt>
                <c:pt idx="52411">
                  <c:v>280285341.76253599</c:v>
                </c:pt>
                <c:pt idx="52412">
                  <c:v>280242561.98111391</c:v>
                </c:pt>
                <c:pt idx="52413">
                  <c:v>280199765.63722008</c:v>
                </c:pt>
                <c:pt idx="52414">
                  <c:v>280156952.72467196</c:v>
                </c:pt>
                <c:pt idx="52415">
                  <c:v>280114123.23728591</c:v>
                </c:pt>
                <c:pt idx="52416">
                  <c:v>280071277.16887498</c:v>
                </c:pt>
                <c:pt idx="52417">
                  <c:v>280028414.51324695</c:v>
                </c:pt>
                <c:pt idx="52418">
                  <c:v>279985535.26420891</c:v>
                </c:pt>
                <c:pt idx="52419">
                  <c:v>279942639.41556305</c:v>
                </c:pt>
                <c:pt idx="52420">
                  <c:v>279899726.96110892</c:v>
                </c:pt>
                <c:pt idx="52421">
                  <c:v>279856797.89464396</c:v>
                </c:pt>
                <c:pt idx="52422">
                  <c:v>279813852.20995992</c:v>
                </c:pt>
                <c:pt idx="52423">
                  <c:v>279770889.90084791</c:v>
                </c:pt>
                <c:pt idx="52424">
                  <c:v>279727910.96109492</c:v>
                </c:pt>
                <c:pt idx="52425">
                  <c:v>279684915.38448298</c:v>
                </c:pt>
                <c:pt idx="52426">
                  <c:v>279641903.16479409</c:v>
                </c:pt>
                <c:pt idx="52427">
                  <c:v>279598874.29580295</c:v>
                </c:pt>
                <c:pt idx="52428">
                  <c:v>279555828.77128595</c:v>
                </c:pt>
                <c:pt idx="52429">
                  <c:v>279512766.58501202</c:v>
                </c:pt>
                <c:pt idx="52430">
                  <c:v>279469687.73074895</c:v>
                </c:pt>
                <c:pt idx="52431">
                  <c:v>279426592.20226091</c:v>
                </c:pt>
                <c:pt idx="52432">
                  <c:v>279383479.99330896</c:v>
                </c:pt>
                <c:pt idx="52433">
                  <c:v>279340351.09764999</c:v>
                </c:pt>
                <c:pt idx="52434">
                  <c:v>279297205.50903696</c:v>
                </c:pt>
                <c:pt idx="52435">
                  <c:v>279254043.22122294</c:v>
                </c:pt>
                <c:pt idx="52436">
                  <c:v>279210864.22795492</c:v>
                </c:pt>
                <c:pt idx="52437">
                  <c:v>279167668.52297586</c:v>
                </c:pt>
                <c:pt idx="52438">
                  <c:v>279124456.10002905</c:v>
                </c:pt>
                <c:pt idx="52439">
                  <c:v>279081226.95284992</c:v>
                </c:pt>
                <c:pt idx="52440">
                  <c:v>279037981.07517499</c:v>
                </c:pt>
                <c:pt idx="52441">
                  <c:v>278994718.46073294</c:v>
                </c:pt>
                <c:pt idx="52442">
                  <c:v>278951439.10325301</c:v>
                </c:pt>
                <c:pt idx="52443">
                  <c:v>278908142.99645996</c:v>
                </c:pt>
                <c:pt idx="52444">
                  <c:v>278864830.13407391</c:v>
                </c:pt>
                <c:pt idx="52445">
                  <c:v>278821500.50981301</c:v>
                </c:pt>
                <c:pt idx="52446">
                  <c:v>278778154.11739105</c:v>
                </c:pt>
                <c:pt idx="52447">
                  <c:v>278734790.95051998</c:v>
                </c:pt>
                <c:pt idx="52448">
                  <c:v>278691411.00290692</c:v>
                </c:pt>
                <c:pt idx="52449">
                  <c:v>278648014.26825601</c:v>
                </c:pt>
                <c:pt idx="52450">
                  <c:v>278604600.74026799</c:v>
                </c:pt>
                <c:pt idx="52451">
                  <c:v>278561170.41264093</c:v>
                </c:pt>
                <c:pt idx="52452">
                  <c:v>278517723.27906901</c:v>
                </c:pt>
                <c:pt idx="52453">
                  <c:v>278474259.33324295</c:v>
                </c:pt>
                <c:pt idx="52454">
                  <c:v>278430778.56884998</c:v>
                </c:pt>
                <c:pt idx="52455">
                  <c:v>278387280.97957397</c:v>
                </c:pt>
                <c:pt idx="52456">
                  <c:v>278343766.55909508</c:v>
                </c:pt>
                <c:pt idx="52457">
                  <c:v>278300235.30109209</c:v>
                </c:pt>
                <c:pt idx="52458">
                  <c:v>278256687.19923699</c:v>
                </c:pt>
                <c:pt idx="52459">
                  <c:v>278213122.24720109</c:v>
                </c:pt>
                <c:pt idx="52460">
                  <c:v>278169540.43864995</c:v>
                </c:pt>
                <c:pt idx="52461">
                  <c:v>278125941.76724899</c:v>
                </c:pt>
                <c:pt idx="52462">
                  <c:v>278082326.22665691</c:v>
                </c:pt>
                <c:pt idx="52463">
                  <c:v>278038693.81053102</c:v>
                </c:pt>
                <c:pt idx="52464">
                  <c:v>277995044.51252401</c:v>
                </c:pt>
                <c:pt idx="52465">
                  <c:v>277951378.32628495</c:v>
                </c:pt>
                <c:pt idx="52466">
                  <c:v>277907695.24546105</c:v>
                </c:pt>
                <c:pt idx="52467">
                  <c:v>277863995.263695</c:v>
                </c:pt>
                <c:pt idx="52468">
                  <c:v>277820278.37462598</c:v>
                </c:pt>
                <c:pt idx="52469">
                  <c:v>277776544.57188892</c:v>
                </c:pt>
                <c:pt idx="52470">
                  <c:v>277732793.84911704</c:v>
                </c:pt>
                <c:pt idx="52471">
                  <c:v>277689026.19993895</c:v>
                </c:pt>
                <c:pt idx="52472">
                  <c:v>277645241.61798</c:v>
                </c:pt>
                <c:pt idx="52473">
                  <c:v>277601440.09686202</c:v>
                </c:pt>
                <c:pt idx="52474">
                  <c:v>277557621.63020295</c:v>
                </c:pt>
                <c:pt idx="52475">
                  <c:v>277513786.21161795</c:v>
                </c:pt>
                <c:pt idx="52476">
                  <c:v>277469933.83471799</c:v>
                </c:pt>
                <c:pt idx="52477">
                  <c:v>277426064.49311101</c:v>
                </c:pt>
                <c:pt idx="52478">
                  <c:v>277382178.18040109</c:v>
                </c:pt>
                <c:pt idx="52479">
                  <c:v>277338274.89019001</c:v>
                </c:pt>
                <c:pt idx="52480">
                  <c:v>277294354.61607295</c:v>
                </c:pt>
                <c:pt idx="52481">
                  <c:v>277250417.35164499</c:v>
                </c:pt>
                <c:pt idx="52482">
                  <c:v>277206463.09049499</c:v>
                </c:pt>
                <c:pt idx="52483">
                  <c:v>277162491.82621092</c:v>
                </c:pt>
                <c:pt idx="52484">
                  <c:v>277118503.55237496</c:v>
                </c:pt>
                <c:pt idx="52485">
                  <c:v>277074498.26256597</c:v>
                </c:pt>
                <c:pt idx="52486">
                  <c:v>277030475.95036</c:v>
                </c:pt>
                <c:pt idx="52487">
                  <c:v>276986436.60932904</c:v>
                </c:pt>
                <c:pt idx="52488">
                  <c:v>276942380.23304296</c:v>
                </c:pt>
                <c:pt idx="52489">
                  <c:v>276898306.81506509</c:v>
                </c:pt>
                <c:pt idx="52490">
                  <c:v>276854216.348957</c:v>
                </c:pt>
                <c:pt idx="52491">
                  <c:v>276810108.82827795</c:v>
                </c:pt>
                <c:pt idx="52492">
                  <c:v>276765984.24658102</c:v>
                </c:pt>
                <c:pt idx="52493">
                  <c:v>276721842.59741598</c:v>
                </c:pt>
                <c:pt idx="52494">
                  <c:v>276677683.87433201</c:v>
                </c:pt>
                <c:pt idx="52495">
                  <c:v>276633508.07086998</c:v>
                </c:pt>
                <c:pt idx="52496">
                  <c:v>276589315.18057102</c:v>
                </c:pt>
                <c:pt idx="52497">
                  <c:v>276545105.19697094</c:v>
                </c:pt>
                <c:pt idx="52498">
                  <c:v>276500878.11360109</c:v>
                </c:pt>
                <c:pt idx="52499">
                  <c:v>276456633.92399192</c:v>
                </c:pt>
                <c:pt idx="52500">
                  <c:v>276412372.62166703</c:v>
                </c:pt>
                <c:pt idx="52501">
                  <c:v>276368094.200149</c:v>
                </c:pt>
                <c:pt idx="52502">
                  <c:v>276323798.65295392</c:v>
                </c:pt>
                <c:pt idx="52503">
                  <c:v>276279485.973598</c:v>
                </c:pt>
                <c:pt idx="52504">
                  <c:v>276235156.15559006</c:v>
                </c:pt>
                <c:pt idx="52505">
                  <c:v>276190809.19243699</c:v>
                </c:pt>
                <c:pt idx="52506">
                  <c:v>276146445.07764202</c:v>
                </c:pt>
                <c:pt idx="52507">
                  <c:v>276102063.80470401</c:v>
                </c:pt>
                <c:pt idx="52508">
                  <c:v>276057665.36711907</c:v>
                </c:pt>
                <c:pt idx="52509">
                  <c:v>276013249.75837803</c:v>
                </c:pt>
                <c:pt idx="52510">
                  <c:v>275968816.97197086</c:v>
                </c:pt>
                <c:pt idx="52511">
                  <c:v>275924367.00138092</c:v>
                </c:pt>
                <c:pt idx="52512">
                  <c:v>275879899.84008801</c:v>
                </c:pt>
                <c:pt idx="52513">
                  <c:v>275835415.48157096</c:v>
                </c:pt>
                <c:pt idx="52514">
                  <c:v>275790913.91930091</c:v>
                </c:pt>
                <c:pt idx="52515">
                  <c:v>275746395.14674902</c:v>
                </c:pt>
                <c:pt idx="52516">
                  <c:v>275701859.15737998</c:v>
                </c:pt>
                <c:pt idx="52517">
                  <c:v>275657305.94465601</c:v>
                </c:pt>
                <c:pt idx="52518">
                  <c:v>275612735.50203496</c:v>
                </c:pt>
                <c:pt idx="52519">
                  <c:v>275568147.82297194</c:v>
                </c:pt>
                <c:pt idx="52520">
                  <c:v>275523542.90091795</c:v>
                </c:pt>
                <c:pt idx="52521">
                  <c:v>275478920.72931796</c:v>
                </c:pt>
                <c:pt idx="52522">
                  <c:v>275434281.30161601</c:v>
                </c:pt>
                <c:pt idx="52523">
                  <c:v>275389624.61125201</c:v>
                </c:pt>
                <c:pt idx="52524">
                  <c:v>275344950.65166008</c:v>
                </c:pt>
                <c:pt idx="52525">
                  <c:v>275300259.41627288</c:v>
                </c:pt>
                <c:pt idx="52526">
                  <c:v>275255550.89851809</c:v>
                </c:pt>
                <c:pt idx="52527">
                  <c:v>275210825.09181899</c:v>
                </c:pt>
                <c:pt idx="52528">
                  <c:v>275166081.98959601</c:v>
                </c:pt>
                <c:pt idx="52529">
                  <c:v>275121321.58526599</c:v>
                </c:pt>
                <c:pt idx="52530">
                  <c:v>275076543.87224096</c:v>
                </c:pt>
                <c:pt idx="52531">
                  <c:v>275031748.84392905</c:v>
                </c:pt>
                <c:pt idx="52532">
                  <c:v>274986936.49373603</c:v>
                </c:pt>
                <c:pt idx="52533">
                  <c:v>274942106.815063</c:v>
                </c:pt>
                <c:pt idx="52534">
                  <c:v>274897259.80130601</c:v>
                </c:pt>
                <c:pt idx="52535">
                  <c:v>274852395.445858</c:v>
                </c:pt>
                <c:pt idx="52536">
                  <c:v>274807513.742109</c:v>
                </c:pt>
                <c:pt idx="52537">
                  <c:v>274762614.68344498</c:v>
                </c:pt>
                <c:pt idx="52538">
                  <c:v>274717698.263246</c:v>
                </c:pt>
                <c:pt idx="52539">
                  <c:v>274672764.47489101</c:v>
                </c:pt>
                <c:pt idx="52540">
                  <c:v>274627813.31175297</c:v>
                </c:pt>
                <c:pt idx="52541">
                  <c:v>274582844.76720202</c:v>
                </c:pt>
                <c:pt idx="52542">
                  <c:v>274537858.83460397</c:v>
                </c:pt>
                <c:pt idx="52543">
                  <c:v>274492855.50732106</c:v>
                </c:pt>
                <c:pt idx="52544">
                  <c:v>274447834.77871102</c:v>
                </c:pt>
                <c:pt idx="52545">
                  <c:v>274402796.64212805</c:v>
                </c:pt>
                <c:pt idx="52546">
                  <c:v>274357741.090922</c:v>
                </c:pt>
                <c:pt idx="52547">
                  <c:v>274312668.11843997</c:v>
                </c:pt>
                <c:pt idx="52548">
                  <c:v>274267577.718023</c:v>
                </c:pt>
                <c:pt idx="52549">
                  <c:v>274222469.88301098</c:v>
                </c:pt>
                <c:pt idx="52550">
                  <c:v>274177344.60673696</c:v>
                </c:pt>
                <c:pt idx="52551">
                  <c:v>274132201.882532</c:v>
                </c:pt>
                <c:pt idx="52552">
                  <c:v>274087041.70372206</c:v>
                </c:pt>
                <c:pt idx="52553">
                  <c:v>274041864.06362998</c:v>
                </c:pt>
                <c:pt idx="52554">
                  <c:v>273996668.95557392</c:v>
                </c:pt>
                <c:pt idx="52555">
                  <c:v>273951456.372868</c:v>
                </c:pt>
                <c:pt idx="52556">
                  <c:v>273906226.30882406</c:v>
                </c:pt>
                <c:pt idx="52557">
                  <c:v>273860978.75674695</c:v>
                </c:pt>
                <c:pt idx="52558">
                  <c:v>273815713.70993996</c:v>
                </c:pt>
                <c:pt idx="52559">
                  <c:v>273770431.16170102</c:v>
                </c:pt>
                <c:pt idx="52560">
                  <c:v>273725131.10532498</c:v>
                </c:pt>
                <c:pt idx="52561">
                  <c:v>273679813.53410202</c:v>
                </c:pt>
                <c:pt idx="52562">
                  <c:v>273634478.44131899</c:v>
                </c:pt>
                <c:pt idx="52563">
                  <c:v>273589125.82025695</c:v>
                </c:pt>
                <c:pt idx="52564">
                  <c:v>273543755.66419405</c:v>
                </c:pt>
                <c:pt idx="52565">
                  <c:v>273498367.96640599</c:v>
                </c:pt>
                <c:pt idx="52566">
                  <c:v>273452962.72016102</c:v>
                </c:pt>
                <c:pt idx="52567">
                  <c:v>273407539.91872609</c:v>
                </c:pt>
                <c:pt idx="52568">
                  <c:v>273362099.55536401</c:v>
                </c:pt>
                <c:pt idx="52569">
                  <c:v>273316641.62333101</c:v>
                </c:pt>
                <c:pt idx="52570">
                  <c:v>273271166.11588109</c:v>
                </c:pt>
                <c:pt idx="52571">
                  <c:v>273225673.02626503</c:v>
                </c:pt>
                <c:pt idx="52572">
                  <c:v>273180162.34772706</c:v>
                </c:pt>
                <c:pt idx="52573">
                  <c:v>273134634.07350898</c:v>
                </c:pt>
                <c:pt idx="52574">
                  <c:v>273089088.19684899</c:v>
                </c:pt>
                <c:pt idx="52575">
                  <c:v>273043524.71097887</c:v>
                </c:pt>
                <c:pt idx="52576">
                  <c:v>272997943.60912907</c:v>
                </c:pt>
                <c:pt idx="52577">
                  <c:v>272952344.88452303</c:v>
                </c:pt>
                <c:pt idx="52578">
                  <c:v>272906728.53038299</c:v>
                </c:pt>
                <c:pt idx="52579">
                  <c:v>272861094.53992492</c:v>
                </c:pt>
                <c:pt idx="52580">
                  <c:v>272815442.906362</c:v>
                </c:pt>
                <c:pt idx="52581">
                  <c:v>272769773.62290096</c:v>
                </c:pt>
                <c:pt idx="52582">
                  <c:v>272724086.68274695</c:v>
                </c:pt>
                <c:pt idx="52583">
                  <c:v>272678382.07910001</c:v>
                </c:pt>
                <c:pt idx="52584">
                  <c:v>272632659.80515605</c:v>
                </c:pt>
                <c:pt idx="52585">
                  <c:v>272586919.85410607</c:v>
                </c:pt>
                <c:pt idx="52586">
                  <c:v>272541162.21913695</c:v>
                </c:pt>
                <c:pt idx="52587">
                  <c:v>272495386.89343399</c:v>
                </c:pt>
                <c:pt idx="52588">
                  <c:v>272449593.87017399</c:v>
                </c:pt>
                <c:pt idx="52589">
                  <c:v>272403783.14253402</c:v>
                </c:pt>
                <c:pt idx="52590">
                  <c:v>272357954.70368201</c:v>
                </c:pt>
                <c:pt idx="52591">
                  <c:v>272312108.54678601</c:v>
                </c:pt>
                <c:pt idx="52592">
                  <c:v>272266244.66500801</c:v>
                </c:pt>
                <c:pt idx="52593">
                  <c:v>272220363.05150598</c:v>
                </c:pt>
                <c:pt idx="52594">
                  <c:v>272174463.69943202</c:v>
                </c:pt>
                <c:pt idx="52595">
                  <c:v>272128546.60193694</c:v>
                </c:pt>
                <c:pt idx="52596">
                  <c:v>272082611.75216597</c:v>
                </c:pt>
                <c:pt idx="52597">
                  <c:v>272036659.14325905</c:v>
                </c:pt>
                <c:pt idx="52598">
                  <c:v>271990688.76835304</c:v>
                </c:pt>
                <c:pt idx="52599">
                  <c:v>271944700.62058097</c:v>
                </c:pt>
                <c:pt idx="52600">
                  <c:v>271898694.69307005</c:v>
                </c:pt>
                <c:pt idx="52601">
                  <c:v>271852670.97894394</c:v>
                </c:pt>
                <c:pt idx="52602">
                  <c:v>271806629.471322</c:v>
                </c:pt>
                <c:pt idx="52603">
                  <c:v>271760570.16331905</c:v>
                </c:pt>
                <c:pt idx="52604">
                  <c:v>271714493.04804701</c:v>
                </c:pt>
                <c:pt idx="52605">
                  <c:v>271668398.11861205</c:v>
                </c:pt>
                <c:pt idx="52606">
                  <c:v>271622285.36811507</c:v>
                </c:pt>
                <c:pt idx="52607">
                  <c:v>271576154.78965592</c:v>
                </c:pt>
                <c:pt idx="52608">
                  <c:v>271530006.37632602</c:v>
                </c:pt>
                <c:pt idx="52609">
                  <c:v>271483840.12121499</c:v>
                </c:pt>
                <c:pt idx="52610">
                  <c:v>271437656.01740801</c:v>
                </c:pt>
                <c:pt idx="52611">
                  <c:v>271391454.05798602</c:v>
                </c:pt>
                <c:pt idx="52612">
                  <c:v>271345234.23602396</c:v>
                </c:pt>
                <c:pt idx="52613">
                  <c:v>271298996.54459405</c:v>
                </c:pt>
                <c:pt idx="52614">
                  <c:v>271252740.97676396</c:v>
                </c:pt>
                <c:pt idx="52615">
                  <c:v>271206467.52559501</c:v>
                </c:pt>
                <c:pt idx="52616">
                  <c:v>271160176.184147</c:v>
                </c:pt>
                <c:pt idx="52617">
                  <c:v>271113866.94547403</c:v>
                </c:pt>
                <c:pt idx="52618">
                  <c:v>271067539.80262601</c:v>
                </c:pt>
                <c:pt idx="52619">
                  <c:v>271021194.74864697</c:v>
                </c:pt>
                <c:pt idx="52620">
                  <c:v>270974831.77657896</c:v>
                </c:pt>
                <c:pt idx="52621">
                  <c:v>270928450.879457</c:v>
                </c:pt>
                <c:pt idx="52622">
                  <c:v>270882052.05031502</c:v>
                </c:pt>
                <c:pt idx="52623">
                  <c:v>270835635.28217894</c:v>
                </c:pt>
                <c:pt idx="52624">
                  <c:v>270789200.56807297</c:v>
                </c:pt>
                <c:pt idx="52625">
                  <c:v>270742747.90101492</c:v>
                </c:pt>
                <c:pt idx="52626">
                  <c:v>270696277.274019</c:v>
                </c:pt>
                <c:pt idx="52627">
                  <c:v>270649788.68009502</c:v>
                </c:pt>
                <c:pt idx="52628">
                  <c:v>270603282.11224896</c:v>
                </c:pt>
                <c:pt idx="52629">
                  <c:v>270556757.56348097</c:v>
                </c:pt>
                <c:pt idx="52630">
                  <c:v>270510215.02678692</c:v>
                </c:pt>
                <c:pt idx="52631">
                  <c:v>270463654.49515891</c:v>
                </c:pt>
                <c:pt idx="52632">
                  <c:v>270417075.96158499</c:v>
                </c:pt>
                <c:pt idx="52633">
                  <c:v>270370479.41904593</c:v>
                </c:pt>
                <c:pt idx="52634">
                  <c:v>270323864.86052203</c:v>
                </c:pt>
                <c:pt idx="52635">
                  <c:v>270277232.27898592</c:v>
                </c:pt>
                <c:pt idx="52636">
                  <c:v>270230581.66740704</c:v>
                </c:pt>
                <c:pt idx="52637">
                  <c:v>270183913.01875001</c:v>
                </c:pt>
                <c:pt idx="52638">
                  <c:v>270137226.32597494</c:v>
                </c:pt>
                <c:pt idx="52639">
                  <c:v>270090521.58203691</c:v>
                </c:pt>
                <c:pt idx="52640">
                  <c:v>270043798.77988791</c:v>
                </c:pt>
                <c:pt idx="52641">
                  <c:v>269997057.9124729</c:v>
                </c:pt>
                <c:pt idx="52642">
                  <c:v>269950298.97273594</c:v>
                </c:pt>
                <c:pt idx="52643">
                  <c:v>269903521.95361209</c:v>
                </c:pt>
                <c:pt idx="52644">
                  <c:v>269856726.84803402</c:v>
                </c:pt>
                <c:pt idx="52645">
                  <c:v>269809913.64893198</c:v>
                </c:pt>
                <c:pt idx="52646">
                  <c:v>269763082.34922701</c:v>
                </c:pt>
                <c:pt idx="52647">
                  <c:v>269716232.94183999</c:v>
                </c:pt>
                <c:pt idx="52648">
                  <c:v>269669365.41968393</c:v>
                </c:pt>
                <c:pt idx="52649">
                  <c:v>269622479.77566892</c:v>
                </c:pt>
                <c:pt idx="52650">
                  <c:v>269575576.00269896</c:v>
                </c:pt>
                <c:pt idx="52651">
                  <c:v>269528654.09367591</c:v>
                </c:pt>
                <c:pt idx="52652">
                  <c:v>269481714.04149508</c:v>
                </c:pt>
                <c:pt idx="52653">
                  <c:v>269434755.83904696</c:v>
                </c:pt>
                <c:pt idx="52654">
                  <c:v>269387779.47921795</c:v>
                </c:pt>
                <c:pt idx="52655">
                  <c:v>269340784.95489109</c:v>
                </c:pt>
                <c:pt idx="52656">
                  <c:v>269293772.25894201</c:v>
                </c:pt>
                <c:pt idx="52657">
                  <c:v>269246741.38424295</c:v>
                </c:pt>
                <c:pt idx="52658">
                  <c:v>269199692.323663</c:v>
                </c:pt>
                <c:pt idx="52659">
                  <c:v>269152625.07006502</c:v>
                </c:pt>
                <c:pt idx="52660">
                  <c:v>269105539.61630601</c:v>
                </c:pt>
                <c:pt idx="52661">
                  <c:v>269058435.95523995</c:v>
                </c:pt>
                <c:pt idx="52662">
                  <c:v>269011314.07971698</c:v>
                </c:pt>
                <c:pt idx="52663">
                  <c:v>268964173.98257995</c:v>
                </c:pt>
                <c:pt idx="52664">
                  <c:v>268917015.65666902</c:v>
                </c:pt>
                <c:pt idx="52665">
                  <c:v>268869839.09481901</c:v>
                </c:pt>
                <c:pt idx="52666">
                  <c:v>268822644.289859</c:v>
                </c:pt>
                <c:pt idx="52667">
                  <c:v>268775431.23461503</c:v>
                </c:pt>
                <c:pt idx="52668">
                  <c:v>268728199.92190689</c:v>
                </c:pt>
                <c:pt idx="52669">
                  <c:v>268680950.34455007</c:v>
                </c:pt>
                <c:pt idx="52670">
                  <c:v>268633682.49535692</c:v>
                </c:pt>
                <c:pt idx="52671">
                  <c:v>268586396.36713302</c:v>
                </c:pt>
                <c:pt idx="52672">
                  <c:v>268539091.95267886</c:v>
                </c:pt>
                <c:pt idx="52673">
                  <c:v>268491769.24479198</c:v>
                </c:pt>
                <c:pt idx="52674">
                  <c:v>268444428.23626292</c:v>
                </c:pt>
                <c:pt idx="52675">
                  <c:v>268397068.91988</c:v>
                </c:pt>
                <c:pt idx="52676">
                  <c:v>268349691.288425</c:v>
                </c:pt>
                <c:pt idx="52677">
                  <c:v>268302295.33467504</c:v>
                </c:pt>
                <c:pt idx="52678">
                  <c:v>268254881.051402</c:v>
                </c:pt>
                <c:pt idx="52679">
                  <c:v>268207448.43137398</c:v>
                </c:pt>
                <c:pt idx="52680">
                  <c:v>268159997.467354</c:v>
                </c:pt>
                <c:pt idx="52681">
                  <c:v>268112528.1521</c:v>
                </c:pt>
                <c:pt idx="52682">
                  <c:v>268065040.47836497</c:v>
                </c:pt>
                <c:pt idx="52683">
                  <c:v>268017534.438898</c:v>
                </c:pt>
                <c:pt idx="52684">
                  <c:v>267970010.02644002</c:v>
                </c:pt>
                <c:pt idx="52685">
                  <c:v>267922467.23373199</c:v>
                </c:pt>
                <c:pt idx="52686">
                  <c:v>267874906.05350599</c:v>
                </c:pt>
                <c:pt idx="52687">
                  <c:v>267827326.47849199</c:v>
                </c:pt>
                <c:pt idx="52688">
                  <c:v>267779728.501412</c:v>
                </c:pt>
                <c:pt idx="52689">
                  <c:v>267732112.11498597</c:v>
                </c:pt>
                <c:pt idx="52690">
                  <c:v>267684477.31192896</c:v>
                </c:pt>
                <c:pt idx="52691">
                  <c:v>267636824.08494699</c:v>
                </c:pt>
                <c:pt idx="52692">
                  <c:v>267589152.42674699</c:v>
                </c:pt>
                <c:pt idx="52693">
                  <c:v>267541462.33002701</c:v>
                </c:pt>
                <c:pt idx="52694">
                  <c:v>267493753.78748101</c:v>
                </c:pt>
                <c:pt idx="52695">
                  <c:v>267446026.79179797</c:v>
                </c:pt>
                <c:pt idx="52696">
                  <c:v>267398281.33566299</c:v>
                </c:pt>
                <c:pt idx="52697">
                  <c:v>267350517.411755</c:v>
                </c:pt>
                <c:pt idx="52698">
                  <c:v>267302735.01274797</c:v>
                </c:pt>
                <c:pt idx="52699">
                  <c:v>267254934.13131198</c:v>
                </c:pt>
                <c:pt idx="52700">
                  <c:v>267207114.760111</c:v>
                </c:pt>
                <c:pt idx="52701">
                  <c:v>267159276.89180401</c:v>
                </c:pt>
                <c:pt idx="52702">
                  <c:v>267111420.51904598</c:v>
                </c:pt>
                <c:pt idx="52703">
                  <c:v>267063545.63448501</c:v>
                </c:pt>
                <c:pt idx="52704">
                  <c:v>267015652.23076698</c:v>
                </c:pt>
                <c:pt idx="52705">
                  <c:v>266967740.30053103</c:v>
                </c:pt>
                <c:pt idx="52706">
                  <c:v>266919809.83641002</c:v>
                </c:pt>
                <c:pt idx="52707">
                  <c:v>266871860.831034</c:v>
                </c:pt>
                <c:pt idx="52708">
                  <c:v>266823893.27702698</c:v>
                </c:pt>
                <c:pt idx="52709">
                  <c:v>266775907.16700798</c:v>
                </c:pt>
                <c:pt idx="52710">
                  <c:v>266727902.49359101</c:v>
                </c:pt>
                <c:pt idx="52711">
                  <c:v>266679879.24938497</c:v>
                </c:pt>
                <c:pt idx="52712">
                  <c:v>266631837.42699304</c:v>
                </c:pt>
                <c:pt idx="52713">
                  <c:v>266583777.01901501</c:v>
                </c:pt>
                <c:pt idx="52714">
                  <c:v>266535698.01804397</c:v>
                </c:pt>
                <c:pt idx="52715">
                  <c:v>266487600.41666901</c:v>
                </c:pt>
                <c:pt idx="52716">
                  <c:v>266439484.20747301</c:v>
                </c:pt>
                <c:pt idx="52717">
                  <c:v>266391349.38303402</c:v>
                </c:pt>
                <c:pt idx="52718">
                  <c:v>266343195.93592599</c:v>
                </c:pt>
                <c:pt idx="52719">
                  <c:v>266295023.85871601</c:v>
                </c:pt>
                <c:pt idx="52720">
                  <c:v>266246833.14396697</c:v>
                </c:pt>
                <c:pt idx="52721">
                  <c:v>266198623.78423703</c:v>
                </c:pt>
                <c:pt idx="52722">
                  <c:v>266150395.77207896</c:v>
                </c:pt>
                <c:pt idx="52723">
                  <c:v>266102149.10003999</c:v>
                </c:pt>
                <c:pt idx="52724">
                  <c:v>266053883.76066199</c:v>
                </c:pt>
                <c:pt idx="52725">
                  <c:v>266005599.74648198</c:v>
                </c:pt>
                <c:pt idx="52726">
                  <c:v>265957297.05003202</c:v>
                </c:pt>
                <c:pt idx="52727">
                  <c:v>265908975.66383901</c:v>
                </c:pt>
                <c:pt idx="52728">
                  <c:v>265860635.58042401</c:v>
                </c:pt>
                <c:pt idx="52729">
                  <c:v>265812276.792303</c:v>
                </c:pt>
                <c:pt idx="52730">
                  <c:v>265763899.29198697</c:v>
                </c:pt>
                <c:pt idx="52731">
                  <c:v>265715503.07198197</c:v>
                </c:pt>
                <c:pt idx="52732">
                  <c:v>265667088.124789</c:v>
                </c:pt>
                <c:pt idx="52733">
                  <c:v>265618654.442902</c:v>
                </c:pt>
                <c:pt idx="52734">
                  <c:v>265570202.018812</c:v>
                </c:pt>
                <c:pt idx="52735">
                  <c:v>265521730.84500301</c:v>
                </c:pt>
                <c:pt idx="52736">
                  <c:v>265473240.913955</c:v>
                </c:pt>
                <c:pt idx="52737">
                  <c:v>265424732.21814194</c:v>
                </c:pt>
                <c:pt idx="52738">
                  <c:v>265376204.75003299</c:v>
                </c:pt>
                <c:pt idx="52739">
                  <c:v>265327658.502092</c:v>
                </c:pt>
                <c:pt idx="52740">
                  <c:v>265279093.46677601</c:v>
                </c:pt>
                <c:pt idx="52741">
                  <c:v>265230509.63653901</c:v>
                </c:pt>
                <c:pt idx="52742">
                  <c:v>265181907.003829</c:v>
                </c:pt>
                <c:pt idx="52743">
                  <c:v>265133285.56108698</c:v>
                </c:pt>
                <c:pt idx="52744">
                  <c:v>265084645.30075201</c:v>
                </c:pt>
                <c:pt idx="52745">
                  <c:v>265035986.215253</c:v>
                </c:pt>
                <c:pt idx="52746">
                  <c:v>264987308.297019</c:v>
                </c:pt>
                <c:pt idx="52747">
                  <c:v>264938611.53846896</c:v>
                </c:pt>
                <c:pt idx="52748">
                  <c:v>264889895.93202001</c:v>
                </c:pt>
                <c:pt idx="52749">
                  <c:v>264841161.47007999</c:v>
                </c:pt>
                <c:pt idx="52750">
                  <c:v>264792408.14505696</c:v>
                </c:pt>
                <c:pt idx="52751">
                  <c:v>264743635.94934797</c:v>
                </c:pt>
                <c:pt idx="52752">
                  <c:v>264694844.87534797</c:v>
                </c:pt>
                <c:pt idx="52753">
                  <c:v>264646034.915445</c:v>
                </c:pt>
                <c:pt idx="52754">
                  <c:v>264597206.06202301</c:v>
                </c:pt>
                <c:pt idx="52755">
                  <c:v>264548358.30745903</c:v>
                </c:pt>
                <c:pt idx="52756">
                  <c:v>264499491.64412597</c:v>
                </c:pt>
                <c:pt idx="52757">
                  <c:v>264450606.06439</c:v>
                </c:pt>
                <c:pt idx="52758">
                  <c:v>264401701.56061402</c:v>
                </c:pt>
                <c:pt idx="52759">
                  <c:v>264352778.12515301</c:v>
                </c:pt>
                <c:pt idx="52760">
                  <c:v>264303835.750357</c:v>
                </c:pt>
                <c:pt idx="52761">
                  <c:v>264254874.428572</c:v>
                </c:pt>
                <c:pt idx="52762">
                  <c:v>264205894.15213799</c:v>
                </c:pt>
                <c:pt idx="52763">
                  <c:v>264156894.91338795</c:v>
                </c:pt>
                <c:pt idx="52764">
                  <c:v>264107876.70465103</c:v>
                </c:pt>
                <c:pt idx="52765">
                  <c:v>264058839.51824996</c:v>
                </c:pt>
                <c:pt idx="52766">
                  <c:v>264009783.34650299</c:v>
                </c:pt>
                <c:pt idx="52767">
                  <c:v>263960708.181721</c:v>
                </c:pt>
                <c:pt idx="52768">
                  <c:v>263911614.01621202</c:v>
                </c:pt>
                <c:pt idx="52769">
                  <c:v>263862500.84227601</c:v>
                </c:pt>
                <c:pt idx="52770">
                  <c:v>263813368.65220901</c:v>
                </c:pt>
                <c:pt idx="52771">
                  <c:v>263764217.43829998</c:v>
                </c:pt>
                <c:pt idx="52772">
                  <c:v>263715047.19283503</c:v>
                </c:pt>
                <c:pt idx="52773">
                  <c:v>263665857.90809101</c:v>
                </c:pt>
                <c:pt idx="52774">
                  <c:v>263616649.57634199</c:v>
                </c:pt>
                <c:pt idx="52775">
                  <c:v>263567422.18985504</c:v>
                </c:pt>
                <c:pt idx="52776">
                  <c:v>263518175.74089301</c:v>
                </c:pt>
                <c:pt idx="52777">
                  <c:v>263468910.22171199</c:v>
                </c:pt>
                <c:pt idx="52778">
                  <c:v>263419625.624562</c:v>
                </c:pt>
                <c:pt idx="52779">
                  <c:v>263370321.94168898</c:v>
                </c:pt>
                <c:pt idx="52780">
                  <c:v>263320999.165333</c:v>
                </c:pt>
                <c:pt idx="52781">
                  <c:v>263271657.28772599</c:v>
                </c:pt>
                <c:pt idx="52782">
                  <c:v>263222296.30109799</c:v>
                </c:pt>
                <c:pt idx="52783">
                  <c:v>263172916.19767103</c:v>
                </c:pt>
                <c:pt idx="52784">
                  <c:v>263123516.96966201</c:v>
                </c:pt>
                <c:pt idx="52785">
                  <c:v>263074098.60928199</c:v>
                </c:pt>
                <c:pt idx="52786">
                  <c:v>263024661.10873696</c:v>
                </c:pt>
                <c:pt idx="52787">
                  <c:v>262975204.460226</c:v>
                </c:pt>
                <c:pt idx="52788">
                  <c:v>262925728.65594399</c:v>
                </c:pt>
                <c:pt idx="52789">
                  <c:v>262876233.688079</c:v>
                </c:pt>
                <c:pt idx="52790">
                  <c:v>262826719.54881501</c:v>
                </c:pt>
                <c:pt idx="52791">
                  <c:v>262777186.23032698</c:v>
                </c:pt>
                <c:pt idx="52792">
                  <c:v>262727633.724787</c:v>
                </c:pt>
                <c:pt idx="52793">
                  <c:v>262678062.024362</c:v>
                </c:pt>
                <c:pt idx="52794">
                  <c:v>262628471.12121001</c:v>
                </c:pt>
                <c:pt idx="52795">
                  <c:v>262578861.007485</c:v>
                </c:pt>
                <c:pt idx="52796">
                  <c:v>262529231.67533696</c:v>
                </c:pt>
                <c:pt idx="52797">
                  <c:v>262479583.116907</c:v>
                </c:pt>
                <c:pt idx="52798">
                  <c:v>262429915.32433304</c:v>
                </c:pt>
                <c:pt idx="52799">
                  <c:v>262380228.28974399</c:v>
                </c:pt>
                <c:pt idx="52800">
                  <c:v>262330522.00526696</c:v>
                </c:pt>
                <c:pt idx="52801">
                  <c:v>262280796.46302101</c:v>
                </c:pt>
                <c:pt idx="52802">
                  <c:v>262231051.655119</c:v>
                </c:pt>
                <c:pt idx="52803">
                  <c:v>262181287.57366797</c:v>
                </c:pt>
                <c:pt idx="52804">
                  <c:v>262131504.21077096</c:v>
                </c:pt>
                <c:pt idx="52805">
                  <c:v>262081701.55852398</c:v>
                </c:pt>
                <c:pt idx="52806">
                  <c:v>262031879.60901701</c:v>
                </c:pt>
                <c:pt idx="52807">
                  <c:v>261982038.35433403</c:v>
                </c:pt>
                <c:pt idx="52808">
                  <c:v>261932177.78655303</c:v>
                </c:pt>
                <c:pt idx="52809">
                  <c:v>261882297.89774701</c:v>
                </c:pt>
                <c:pt idx="52810">
                  <c:v>261832398.67998296</c:v>
                </c:pt>
                <c:pt idx="52811">
                  <c:v>261782480.12532198</c:v>
                </c:pt>
                <c:pt idx="52812">
                  <c:v>261732542.22581801</c:v>
                </c:pt>
                <c:pt idx="52813">
                  <c:v>261682584.97351998</c:v>
                </c:pt>
                <c:pt idx="52814">
                  <c:v>261632608.36047104</c:v>
                </c:pt>
                <c:pt idx="52815">
                  <c:v>261582612.37870896</c:v>
                </c:pt>
                <c:pt idx="52816">
                  <c:v>261532597.020264</c:v>
                </c:pt>
                <c:pt idx="52817">
                  <c:v>261482562.27716196</c:v>
                </c:pt>
                <c:pt idx="52818">
                  <c:v>261432508.14142096</c:v>
                </c:pt>
                <c:pt idx="52819">
                  <c:v>261382434.60505599</c:v>
                </c:pt>
                <c:pt idx="52820">
                  <c:v>261332341.66007301</c:v>
                </c:pt>
                <c:pt idx="52821">
                  <c:v>261282229.29847398</c:v>
                </c:pt>
                <c:pt idx="52822">
                  <c:v>261232097.512254</c:v>
                </c:pt>
                <c:pt idx="52823">
                  <c:v>261181946.29340199</c:v>
                </c:pt>
                <c:pt idx="52824">
                  <c:v>261131775.63390198</c:v>
                </c:pt>
                <c:pt idx="52825">
                  <c:v>261081585.52573103</c:v>
                </c:pt>
                <c:pt idx="52826">
                  <c:v>261031375.96086001</c:v>
                </c:pt>
                <c:pt idx="52827">
                  <c:v>260981146.93125501</c:v>
                </c:pt>
                <c:pt idx="52828">
                  <c:v>260930898.42887402</c:v>
                </c:pt>
                <c:pt idx="52829">
                  <c:v>260880630.44567001</c:v>
                </c:pt>
                <c:pt idx="52830">
                  <c:v>260830342.97359198</c:v>
                </c:pt>
                <c:pt idx="52831">
                  <c:v>260780036.00457799</c:v>
                </c:pt>
                <c:pt idx="52832">
                  <c:v>260729709.53056598</c:v>
                </c:pt>
                <c:pt idx="52833">
                  <c:v>260679363.54348198</c:v>
                </c:pt>
                <c:pt idx="52834">
                  <c:v>260628998.03525099</c:v>
                </c:pt>
                <c:pt idx="52835">
                  <c:v>260578612.99778798</c:v>
                </c:pt>
                <c:pt idx="52836">
                  <c:v>260528208.423004</c:v>
                </c:pt>
                <c:pt idx="52837">
                  <c:v>260477784.30280304</c:v>
                </c:pt>
                <c:pt idx="52838">
                  <c:v>260427340.62908399</c:v>
                </c:pt>
                <c:pt idx="52839">
                  <c:v>260376877.39373901</c:v>
                </c:pt>
                <c:pt idx="52840">
                  <c:v>260326394.58865201</c:v>
                </c:pt>
                <c:pt idx="52841">
                  <c:v>260275892.20570496</c:v>
                </c:pt>
                <c:pt idx="52842">
                  <c:v>260225370.23677099</c:v>
                </c:pt>
                <c:pt idx="52843">
                  <c:v>260174828.67371598</c:v>
                </c:pt>
                <c:pt idx="52844">
                  <c:v>260124267.508403</c:v>
                </c:pt>
                <c:pt idx="52845">
                  <c:v>260073686.73268598</c:v>
                </c:pt>
                <c:pt idx="52846">
                  <c:v>260023086.33841303</c:v>
                </c:pt>
                <c:pt idx="52847">
                  <c:v>259972466.31742799</c:v>
                </c:pt>
                <c:pt idx="52848">
                  <c:v>259921826.66156697</c:v>
                </c:pt>
                <c:pt idx="52849">
                  <c:v>259871167.36265904</c:v>
                </c:pt>
                <c:pt idx="52850">
                  <c:v>259820488.41252896</c:v>
                </c:pt>
                <c:pt idx="52851">
                  <c:v>259769789.80299401</c:v>
                </c:pt>
                <c:pt idx="52852">
                  <c:v>259719071.52586499</c:v>
                </c:pt>
                <c:pt idx="52853">
                  <c:v>259668333.57294798</c:v>
                </c:pt>
                <c:pt idx="52854">
                  <c:v>259617575.93604103</c:v>
                </c:pt>
                <c:pt idx="52855">
                  <c:v>259566798.60693601</c:v>
                </c:pt>
                <c:pt idx="52856">
                  <c:v>259516001.57742</c:v>
                </c:pt>
                <c:pt idx="52857">
                  <c:v>259465184.83927202</c:v>
                </c:pt>
                <c:pt idx="52858">
                  <c:v>259414348.38426602</c:v>
                </c:pt>
                <c:pt idx="52859">
                  <c:v>259363492.20416898</c:v>
                </c:pt>
                <c:pt idx="52860">
                  <c:v>259312616.29074198</c:v>
                </c:pt>
                <c:pt idx="52861">
                  <c:v>259261720.635739</c:v>
                </c:pt>
                <c:pt idx="52862">
                  <c:v>259210805.23090798</c:v>
                </c:pt>
                <c:pt idx="52863">
                  <c:v>259159870.067992</c:v>
                </c:pt>
                <c:pt idx="52864">
                  <c:v>259108915.13872397</c:v>
                </c:pt>
                <c:pt idx="52865">
                  <c:v>259057940.43483603</c:v>
                </c:pt>
                <c:pt idx="52866">
                  <c:v>259006945.94804797</c:v>
                </c:pt>
                <c:pt idx="52867">
                  <c:v>258955931.670077</c:v>
                </c:pt>
                <c:pt idx="52868">
                  <c:v>258904897.59263304</c:v>
                </c:pt>
                <c:pt idx="52869">
                  <c:v>258853843.70741799</c:v>
                </c:pt>
                <c:pt idx="52870">
                  <c:v>258802770.00613099</c:v>
                </c:pt>
                <c:pt idx="52871">
                  <c:v>258751676.48046103</c:v>
                </c:pt>
                <c:pt idx="52872">
                  <c:v>258700563.12209201</c:v>
                </c:pt>
                <c:pt idx="52873">
                  <c:v>258649429.92270201</c:v>
                </c:pt>
                <c:pt idx="52874">
                  <c:v>258598276.873961</c:v>
                </c:pt>
                <c:pt idx="52875">
                  <c:v>258547103.96753499</c:v>
                </c:pt>
                <c:pt idx="52876">
                  <c:v>258495911.195081</c:v>
                </c:pt>
                <c:pt idx="52877">
                  <c:v>258444698.54824996</c:v>
                </c:pt>
                <c:pt idx="52878">
                  <c:v>258393466.01868796</c:v>
                </c:pt>
                <c:pt idx="52879">
                  <c:v>258342213.59803399</c:v>
                </c:pt>
                <c:pt idx="52880">
                  <c:v>258290941.27791896</c:v>
                </c:pt>
                <c:pt idx="52881">
                  <c:v>258239649.04996797</c:v>
                </c:pt>
                <c:pt idx="52882">
                  <c:v>258188336.90580001</c:v>
                </c:pt>
                <c:pt idx="52883">
                  <c:v>258137004.837028</c:v>
                </c:pt>
                <c:pt idx="52884">
                  <c:v>258085652.83525801</c:v>
                </c:pt>
                <c:pt idx="52885">
                  <c:v>258034280.892088</c:v>
                </c:pt>
                <c:pt idx="52886">
                  <c:v>257982888.99911103</c:v>
                </c:pt>
                <c:pt idx="52887">
                  <c:v>257931477.14791301</c:v>
                </c:pt>
                <c:pt idx="52888">
                  <c:v>257880045.33007303</c:v>
                </c:pt>
                <c:pt idx="52889">
                  <c:v>257828593.53716397</c:v>
                </c:pt>
                <c:pt idx="52890">
                  <c:v>257777121.76075199</c:v>
                </c:pt>
                <c:pt idx="52891">
                  <c:v>257725629.99239701</c:v>
                </c:pt>
                <c:pt idx="52892">
                  <c:v>257674118.22365001</c:v>
                </c:pt>
                <c:pt idx="52893">
                  <c:v>257622586.44605899</c:v>
                </c:pt>
                <c:pt idx="52894">
                  <c:v>257571034.65116298</c:v>
                </c:pt>
                <c:pt idx="52895">
                  <c:v>257519462.83049402</c:v>
                </c:pt>
                <c:pt idx="52896">
                  <c:v>257467870.97557798</c:v>
                </c:pt>
                <c:pt idx="52897">
                  <c:v>257416259.07793599</c:v>
                </c:pt>
                <c:pt idx="52898">
                  <c:v>257364627.129078</c:v>
                </c:pt>
                <c:pt idx="52899">
                  <c:v>257312975.12051299</c:v>
                </c:pt>
                <c:pt idx="52900">
                  <c:v>257261303.04373696</c:v>
                </c:pt>
                <c:pt idx="52901">
                  <c:v>257209610.89024499</c:v>
                </c:pt>
                <c:pt idx="52902">
                  <c:v>257157898.651521</c:v>
                </c:pt>
                <c:pt idx="52903">
                  <c:v>257106166.31904599</c:v>
                </c:pt>
                <c:pt idx="52904">
                  <c:v>257054413.88428903</c:v>
                </c:pt>
                <c:pt idx="52905">
                  <c:v>257002641.338718</c:v>
                </c:pt>
                <c:pt idx="52906">
                  <c:v>256950848.67379096</c:v>
                </c:pt>
                <c:pt idx="52907">
                  <c:v>256899035.88095903</c:v>
                </c:pt>
                <c:pt idx="52908">
                  <c:v>256847202.95166799</c:v>
                </c:pt>
                <c:pt idx="52909">
                  <c:v>256795349.87735501</c:v>
                </c:pt>
                <c:pt idx="52910">
                  <c:v>256743476.649452</c:v>
                </c:pt>
                <c:pt idx="52911">
                  <c:v>256691583.25938398</c:v>
                </c:pt>
                <c:pt idx="52912">
                  <c:v>256639669.69856697</c:v>
                </c:pt>
                <c:pt idx="52913">
                  <c:v>256587735.95841402</c:v>
                </c:pt>
                <c:pt idx="52914">
                  <c:v>256535782.03032598</c:v>
                </c:pt>
                <c:pt idx="52915">
                  <c:v>256483807.90570301</c:v>
                </c:pt>
                <c:pt idx="52916">
                  <c:v>256431813.57593301</c:v>
                </c:pt>
                <c:pt idx="52917">
                  <c:v>256379799.03240001</c:v>
                </c:pt>
                <c:pt idx="52918">
                  <c:v>256327764.26648</c:v>
                </c:pt>
                <c:pt idx="52919">
                  <c:v>256275709.26954296</c:v>
                </c:pt>
                <c:pt idx="52920">
                  <c:v>256223634.03295001</c:v>
                </c:pt>
                <c:pt idx="52921">
                  <c:v>256171538.54805797</c:v>
                </c:pt>
                <c:pt idx="52922">
                  <c:v>256119422.80621502</c:v>
                </c:pt>
                <c:pt idx="52923">
                  <c:v>256067286.79876196</c:v>
                </c:pt>
                <c:pt idx="52924">
                  <c:v>256015130.51703399</c:v>
                </c:pt>
                <c:pt idx="52925">
                  <c:v>255962953.95235801</c:v>
                </c:pt>
                <c:pt idx="52926">
                  <c:v>255910757.09605601</c:v>
                </c:pt>
                <c:pt idx="52927">
                  <c:v>255858539.93944001</c:v>
                </c:pt>
                <c:pt idx="52928">
                  <c:v>255806302.473818</c:v>
                </c:pt>
                <c:pt idx="52929">
                  <c:v>255754044.69048798</c:v>
                </c:pt>
                <c:pt idx="52930">
                  <c:v>255701766.58074301</c:v>
                </c:pt>
                <c:pt idx="52931">
                  <c:v>255649468.13587001</c:v>
                </c:pt>
                <c:pt idx="52932">
                  <c:v>255597149.34714496</c:v>
                </c:pt>
                <c:pt idx="52933">
                  <c:v>255544810.20583999</c:v>
                </c:pt>
                <c:pt idx="52934">
                  <c:v>255492450.70321998</c:v>
                </c:pt>
                <c:pt idx="52935">
                  <c:v>255440070.83054101</c:v>
                </c:pt>
                <c:pt idx="52936">
                  <c:v>255387670.579054</c:v>
                </c:pt>
                <c:pt idx="52937">
                  <c:v>255335249.94000199</c:v>
                </c:pt>
                <c:pt idx="52938">
                  <c:v>255282808.90462002</c:v>
                </c:pt>
                <c:pt idx="52939">
                  <c:v>255230347.464136</c:v>
                </c:pt>
                <c:pt idx="52940">
                  <c:v>255177865.60977399</c:v>
                </c:pt>
                <c:pt idx="52941">
                  <c:v>255125363.33274499</c:v>
                </c:pt>
                <c:pt idx="52942">
                  <c:v>255072840.62425902</c:v>
                </c:pt>
                <c:pt idx="52943">
                  <c:v>255020297.47551501</c:v>
                </c:pt>
                <c:pt idx="52944">
                  <c:v>254967733.87770501</c:v>
                </c:pt>
                <c:pt idx="52945">
                  <c:v>254915149.82201603</c:v>
                </c:pt>
                <c:pt idx="52946">
                  <c:v>254862545.29962501</c:v>
                </c:pt>
                <c:pt idx="52947">
                  <c:v>254809920.30170399</c:v>
                </c:pt>
                <c:pt idx="52948">
                  <c:v>254757274.81941703</c:v>
                </c:pt>
                <c:pt idx="52949">
                  <c:v>254704608.84392101</c:v>
                </c:pt>
                <c:pt idx="52950">
                  <c:v>254651922.366364</c:v>
                </c:pt>
                <c:pt idx="52951">
                  <c:v>254599215.37788901</c:v>
                </c:pt>
                <c:pt idx="52952">
                  <c:v>254546487.86963102</c:v>
                </c:pt>
                <c:pt idx="52953">
                  <c:v>254493739.83271801</c:v>
                </c:pt>
                <c:pt idx="52954">
                  <c:v>254440971.25827</c:v>
                </c:pt>
                <c:pt idx="52955">
                  <c:v>254388182.13739896</c:v>
                </c:pt>
                <c:pt idx="52956">
                  <c:v>254335372.46121201</c:v>
                </c:pt>
                <c:pt idx="52957">
                  <c:v>254282542.22080699</c:v>
                </c:pt>
                <c:pt idx="52958">
                  <c:v>254229691.40727401</c:v>
                </c:pt>
                <c:pt idx="52959">
                  <c:v>254176820.01169896</c:v>
                </c:pt>
                <c:pt idx="52960">
                  <c:v>254123928.02515599</c:v>
                </c:pt>
                <c:pt idx="52961">
                  <c:v>254071015.43871501</c:v>
                </c:pt>
                <c:pt idx="52962">
                  <c:v>254018082.24343696</c:v>
                </c:pt>
                <c:pt idx="52963">
                  <c:v>253965128.43037599</c:v>
                </c:pt>
                <c:pt idx="52964">
                  <c:v>253912153.99057999</c:v>
                </c:pt>
                <c:pt idx="52965">
                  <c:v>253859158.91508698</c:v>
                </c:pt>
                <c:pt idx="52966">
                  <c:v>253806143.194929</c:v>
                </c:pt>
                <c:pt idx="52967">
                  <c:v>253753106.82113099</c:v>
                </c:pt>
                <c:pt idx="52968">
                  <c:v>253700049.78470999</c:v>
                </c:pt>
                <c:pt idx="52969">
                  <c:v>253646972.07667503</c:v>
                </c:pt>
                <c:pt idx="52970">
                  <c:v>253593873.68802798</c:v>
                </c:pt>
                <c:pt idx="52971">
                  <c:v>253540754.60976496</c:v>
                </c:pt>
                <c:pt idx="52972">
                  <c:v>253487614.83287102</c:v>
                </c:pt>
                <c:pt idx="52973">
                  <c:v>253434454.34832597</c:v>
                </c:pt>
                <c:pt idx="52974">
                  <c:v>253381273.14710298</c:v>
                </c:pt>
                <c:pt idx="52975">
                  <c:v>253328071.22016597</c:v>
                </c:pt>
                <c:pt idx="52976">
                  <c:v>253274848.55847201</c:v>
                </c:pt>
                <c:pt idx="52977">
                  <c:v>253221605.15296999</c:v>
                </c:pt>
                <c:pt idx="52978">
                  <c:v>253168340.99460304</c:v>
                </c:pt>
                <c:pt idx="52979">
                  <c:v>253115056.07430398</c:v>
                </c:pt>
                <c:pt idx="52980">
                  <c:v>253061750.38300002</c:v>
                </c:pt>
                <c:pt idx="52981">
                  <c:v>253008423.91161001</c:v>
                </c:pt>
                <c:pt idx="52982">
                  <c:v>252955076.65104598</c:v>
                </c:pt>
                <c:pt idx="52983">
                  <c:v>252901708.59221104</c:v>
                </c:pt>
                <c:pt idx="52984">
                  <c:v>252848319.72600201</c:v>
                </c:pt>
                <c:pt idx="52985">
                  <c:v>252794910.04330796</c:v>
                </c:pt>
                <c:pt idx="52986">
                  <c:v>252741479.53500798</c:v>
                </c:pt>
                <c:pt idx="52987">
                  <c:v>252688028.19197696</c:v>
                </c:pt>
                <c:pt idx="52988">
                  <c:v>252634556.00507998</c:v>
                </c:pt>
                <c:pt idx="52989">
                  <c:v>252581062.965175</c:v>
                </c:pt>
                <c:pt idx="52990">
                  <c:v>252527549.06311101</c:v>
                </c:pt>
                <c:pt idx="52991">
                  <c:v>252474014.28973201</c:v>
                </c:pt>
                <c:pt idx="52992">
                  <c:v>252420458.63587299</c:v>
                </c:pt>
                <c:pt idx="52993">
                  <c:v>252366882.09235901</c:v>
                </c:pt>
                <c:pt idx="52994">
                  <c:v>252313284.65001103</c:v>
                </c:pt>
                <c:pt idx="52995">
                  <c:v>252259666.29964</c:v>
                </c:pt>
                <c:pt idx="52996">
                  <c:v>252206027.032049</c:v>
                </c:pt>
                <c:pt idx="52997">
                  <c:v>252152366.838034</c:v>
                </c:pt>
                <c:pt idx="52998">
                  <c:v>252098685.70838493</c:v>
                </c:pt>
                <c:pt idx="52999">
                  <c:v>252044983.63387999</c:v>
                </c:pt>
                <c:pt idx="53000">
                  <c:v>251991260.60529199</c:v>
                </c:pt>
                <c:pt idx="53001">
                  <c:v>251937516.61338693</c:v>
                </c:pt>
                <c:pt idx="53002">
                  <c:v>251883751.64892098</c:v>
                </c:pt>
                <c:pt idx="53003">
                  <c:v>251829965.70264199</c:v>
                </c:pt>
                <c:pt idx="53004">
                  <c:v>251776158.76529199</c:v>
                </c:pt>
                <c:pt idx="53005">
                  <c:v>251722330.82760504</c:v>
                </c:pt>
                <c:pt idx="53006">
                  <c:v>251668481.88030499</c:v>
                </c:pt>
                <c:pt idx="53007">
                  <c:v>251614611.91411</c:v>
                </c:pt>
                <c:pt idx="53008">
                  <c:v>251560720.91972896</c:v>
                </c:pt>
                <c:pt idx="53009">
                  <c:v>251506808.88786402</c:v>
                </c:pt>
                <c:pt idx="53010">
                  <c:v>251452875.80920899</c:v>
                </c:pt>
                <c:pt idx="53011">
                  <c:v>251398921.674449</c:v>
                </c:pt>
                <c:pt idx="53012">
                  <c:v>251344946.474262</c:v>
                </c:pt>
                <c:pt idx="53013">
                  <c:v>251290950.19931901</c:v>
                </c:pt>
                <c:pt idx="53014">
                  <c:v>251236932.84027901</c:v>
                </c:pt>
                <c:pt idx="53015">
                  <c:v>251182894.38779801</c:v>
                </c:pt>
                <c:pt idx="53016">
                  <c:v>251128834.83252099</c:v>
                </c:pt>
                <c:pt idx="53017">
                  <c:v>251074754.16508597</c:v>
                </c:pt>
                <c:pt idx="53018">
                  <c:v>251020652.37612301</c:v>
                </c:pt>
                <c:pt idx="53019">
                  <c:v>250966529.45625302</c:v>
                </c:pt>
                <c:pt idx="53020">
                  <c:v>250912385.39608899</c:v>
                </c:pt>
                <c:pt idx="53021">
                  <c:v>250858220.18623802</c:v>
                </c:pt>
                <c:pt idx="53022">
                  <c:v>250804033.81729701</c:v>
                </c:pt>
                <c:pt idx="53023">
                  <c:v>250749826.27985501</c:v>
                </c:pt>
                <c:pt idx="53024">
                  <c:v>250695597.56449303</c:v>
                </c:pt>
                <c:pt idx="53025">
                  <c:v>250641347.66178498</c:v>
                </c:pt>
                <c:pt idx="53026">
                  <c:v>250587076.56229499</c:v>
                </c:pt>
                <c:pt idx="53027">
                  <c:v>250532784.25658</c:v>
                </c:pt>
                <c:pt idx="53028">
                  <c:v>250478470.73518997</c:v>
                </c:pt>
                <c:pt idx="53029">
                  <c:v>250424135.988664</c:v>
                </c:pt>
                <c:pt idx="53030">
                  <c:v>250369780.007534</c:v>
                </c:pt>
                <c:pt idx="53031">
                  <c:v>250315402.78232598</c:v>
                </c:pt>
                <c:pt idx="53032">
                  <c:v>250261004.30355501</c:v>
                </c:pt>
                <c:pt idx="53033">
                  <c:v>250206584.56172797</c:v>
                </c:pt>
                <c:pt idx="53034">
                  <c:v>250152143.54734498</c:v>
                </c:pt>
                <c:pt idx="53035">
                  <c:v>250097681.25089699</c:v>
                </c:pt>
                <c:pt idx="53036">
                  <c:v>250043197.66286799</c:v>
                </c:pt>
                <c:pt idx="53037">
                  <c:v>249988692.77373198</c:v>
                </c:pt>
                <c:pt idx="53038">
                  <c:v>249934166.573955</c:v>
                </c:pt>
                <c:pt idx="53039">
                  <c:v>249879619.053996</c:v>
                </c:pt>
                <c:pt idx="53040">
                  <c:v>249825050.20430398</c:v>
                </c:pt>
                <c:pt idx="53041">
                  <c:v>249770460.01532096</c:v>
                </c:pt>
                <c:pt idx="53042">
                  <c:v>249715848.47747999</c:v>
                </c:pt>
                <c:pt idx="53043">
                  <c:v>249661215.58120501</c:v>
                </c:pt>
                <c:pt idx="53044">
                  <c:v>249606561.31691504</c:v>
                </c:pt>
                <c:pt idx="53045">
                  <c:v>249551885.675015</c:v>
                </c:pt>
                <c:pt idx="53046">
                  <c:v>249497188.64590698</c:v>
                </c:pt>
                <c:pt idx="53047">
                  <c:v>249442470.21998098</c:v>
                </c:pt>
                <c:pt idx="53048">
                  <c:v>249387730.38762003</c:v>
                </c:pt>
                <c:pt idx="53049">
                  <c:v>249332969.1392</c:v>
                </c:pt>
                <c:pt idx="53050">
                  <c:v>249278186.465085</c:v>
                </c:pt>
                <c:pt idx="53051">
                  <c:v>249223382.35563403</c:v>
                </c:pt>
                <c:pt idx="53052">
                  <c:v>249168556.801195</c:v>
                </c:pt>
                <c:pt idx="53053">
                  <c:v>249113709.79211</c:v>
                </c:pt>
                <c:pt idx="53054">
                  <c:v>249058841.31871</c:v>
                </c:pt>
                <c:pt idx="53055">
                  <c:v>249003951.37131998</c:v>
                </c:pt>
                <c:pt idx="53056">
                  <c:v>248949039.940254</c:v>
                </c:pt>
                <c:pt idx="53057">
                  <c:v>248894107.01581901</c:v>
                </c:pt>
                <c:pt idx="53058">
                  <c:v>248839152.58831301</c:v>
                </c:pt>
                <c:pt idx="53059">
                  <c:v>248784176.64802596</c:v>
                </c:pt>
                <c:pt idx="53060">
                  <c:v>248729179.18523899</c:v>
                </c:pt>
                <c:pt idx="53061">
                  <c:v>248674160.19022399</c:v>
                </c:pt>
                <c:pt idx="53062">
                  <c:v>248619119.653245</c:v>
                </c:pt>
                <c:pt idx="53063">
                  <c:v>248564057.564558</c:v>
                </c:pt>
                <c:pt idx="53064">
                  <c:v>248508973.914408</c:v>
                </c:pt>
                <c:pt idx="53065">
                  <c:v>248453868.69303399</c:v>
                </c:pt>
                <c:pt idx="53066">
                  <c:v>248398741.89066499</c:v>
                </c:pt>
                <c:pt idx="53067">
                  <c:v>248343593.49752301</c:v>
                </c:pt>
                <c:pt idx="53068">
                  <c:v>248288423.50381801</c:v>
                </c:pt>
                <c:pt idx="53069">
                  <c:v>248233231.89975503</c:v>
                </c:pt>
                <c:pt idx="53070">
                  <c:v>248178018.67552698</c:v>
                </c:pt>
                <c:pt idx="53071">
                  <c:v>248122783.82132199</c:v>
                </c:pt>
                <c:pt idx="53072">
                  <c:v>248067527.32731503</c:v>
                </c:pt>
                <c:pt idx="53073">
                  <c:v>248012249.18367699</c:v>
                </c:pt>
                <c:pt idx="53074">
                  <c:v>247956949.38056499</c:v>
                </c:pt>
                <c:pt idx="53075">
                  <c:v>247901627.90813199</c:v>
                </c:pt>
                <c:pt idx="53076">
                  <c:v>247846284.75652</c:v>
                </c:pt>
                <c:pt idx="53077">
                  <c:v>247790919.91586101</c:v>
                </c:pt>
                <c:pt idx="53078">
                  <c:v>247735533.37628099</c:v>
                </c:pt>
                <c:pt idx="53079">
                  <c:v>247680125.12789601</c:v>
                </c:pt>
                <c:pt idx="53080">
                  <c:v>247624695.16081202</c:v>
                </c:pt>
                <c:pt idx="53081">
                  <c:v>247569243.46512696</c:v>
                </c:pt>
                <c:pt idx="53082">
                  <c:v>247513770.03093103</c:v>
                </c:pt>
                <c:pt idx="53083">
                  <c:v>247458274.84830397</c:v>
                </c:pt>
                <c:pt idx="53084">
                  <c:v>247402757.907318</c:v>
                </c:pt>
                <c:pt idx="53085">
                  <c:v>247347219.19803599</c:v>
                </c:pt>
                <c:pt idx="53086">
                  <c:v>247291658.71050996</c:v>
                </c:pt>
                <c:pt idx="53087">
                  <c:v>247236076.43478599</c:v>
                </c:pt>
                <c:pt idx="53088">
                  <c:v>247180472.36090001</c:v>
                </c:pt>
                <c:pt idx="53089">
                  <c:v>247124846.47887799</c:v>
                </c:pt>
                <c:pt idx="53090">
                  <c:v>247069198.77873898</c:v>
                </c:pt>
                <c:pt idx="53091">
                  <c:v>247013529.25049099</c:v>
                </c:pt>
                <c:pt idx="53092">
                  <c:v>246957837.88413504</c:v>
                </c:pt>
                <c:pt idx="53093">
                  <c:v>246902124.66966099</c:v>
                </c:pt>
                <c:pt idx="53094">
                  <c:v>246846389.59705201</c:v>
                </c:pt>
                <c:pt idx="53095">
                  <c:v>246790632.65628001</c:v>
                </c:pt>
                <c:pt idx="53096">
                  <c:v>246734853.837309</c:v>
                </c:pt>
                <c:pt idx="53097">
                  <c:v>246679053.13009399</c:v>
                </c:pt>
                <c:pt idx="53098">
                  <c:v>246623230.52458</c:v>
                </c:pt>
                <c:pt idx="53099">
                  <c:v>246567386.01070496</c:v>
                </c:pt>
                <c:pt idx="53100">
                  <c:v>246511519.57839596</c:v>
                </c:pt>
                <c:pt idx="53101">
                  <c:v>246455631.21757096</c:v>
                </c:pt>
                <c:pt idx="53102">
                  <c:v>246399720.91813898</c:v>
                </c:pt>
                <c:pt idx="53103">
                  <c:v>246343788.67000198</c:v>
                </c:pt>
                <c:pt idx="53104">
                  <c:v>246287834.46304798</c:v>
                </c:pt>
                <c:pt idx="53105">
                  <c:v>246231858.28716198</c:v>
                </c:pt>
                <c:pt idx="53106">
                  <c:v>246175860.13221401</c:v>
                </c:pt>
                <c:pt idx="53107">
                  <c:v>246119839.988069</c:v>
                </c:pt>
                <c:pt idx="53108">
                  <c:v>246063797.84457999</c:v>
                </c:pt>
                <c:pt idx="53109">
                  <c:v>246007733.69159397</c:v>
                </c:pt>
                <c:pt idx="53110">
                  <c:v>245951647.51894397</c:v>
                </c:pt>
                <c:pt idx="53111">
                  <c:v>245895539.31645903</c:v>
                </c:pt>
                <c:pt idx="53112">
                  <c:v>245839409.07395399</c:v>
                </c:pt>
                <c:pt idx="53113">
                  <c:v>245783256.781239</c:v>
                </c:pt>
                <c:pt idx="53114">
                  <c:v>245727082.42811099</c:v>
                </c:pt>
                <c:pt idx="53115">
                  <c:v>245670886.00435999</c:v>
                </c:pt>
                <c:pt idx="53116">
                  <c:v>245614667.49976599</c:v>
                </c:pt>
                <c:pt idx="53117">
                  <c:v>245558426.90409899</c:v>
                </c:pt>
                <c:pt idx="53118">
                  <c:v>245502164.20712197</c:v>
                </c:pt>
                <c:pt idx="53119">
                  <c:v>245445879.39858398</c:v>
                </c:pt>
                <c:pt idx="53120">
                  <c:v>245389572.46823001</c:v>
                </c:pt>
                <c:pt idx="53121">
                  <c:v>245333243.405792</c:v>
                </c:pt>
                <c:pt idx="53122">
                  <c:v>245276892.20099398</c:v>
                </c:pt>
                <c:pt idx="53123">
                  <c:v>245220518.84355101</c:v>
                </c:pt>
                <c:pt idx="53124">
                  <c:v>245164123.32316598</c:v>
                </c:pt>
                <c:pt idx="53125">
                  <c:v>245107705.62953499</c:v>
                </c:pt>
                <c:pt idx="53126">
                  <c:v>245051265.752345</c:v>
                </c:pt>
                <c:pt idx="53127">
                  <c:v>244994803.68127099</c:v>
                </c:pt>
                <c:pt idx="53128">
                  <c:v>244938319.405981</c:v>
                </c:pt>
                <c:pt idx="53129">
                  <c:v>244881812.916132</c:v>
                </c:pt>
                <c:pt idx="53130">
                  <c:v>244825284.20137098</c:v>
                </c:pt>
                <c:pt idx="53131">
                  <c:v>244768733.25133696</c:v>
                </c:pt>
                <c:pt idx="53132">
                  <c:v>244712160.05565903</c:v>
                </c:pt>
                <c:pt idx="53133">
                  <c:v>244655564.603955</c:v>
                </c:pt>
                <c:pt idx="53134">
                  <c:v>244598946.88583604</c:v>
                </c:pt>
                <c:pt idx="53135">
                  <c:v>244542306.89090103</c:v>
                </c:pt>
                <c:pt idx="53136">
                  <c:v>244485644.60873997</c:v>
                </c:pt>
                <c:pt idx="53137">
                  <c:v>244428960.02893499</c:v>
                </c:pt>
                <c:pt idx="53138">
                  <c:v>244372253.14105597</c:v>
                </c:pt>
                <c:pt idx="53139">
                  <c:v>244315523.93466499</c:v>
                </c:pt>
                <c:pt idx="53140">
                  <c:v>244258772.39931202</c:v>
                </c:pt>
                <c:pt idx="53141">
                  <c:v>244201998.524542</c:v>
                </c:pt>
                <c:pt idx="53142">
                  <c:v>244145202.29988399</c:v>
                </c:pt>
                <c:pt idx="53143">
                  <c:v>244088383.714863</c:v>
                </c:pt>
                <c:pt idx="53144">
                  <c:v>244031542.75898996</c:v>
                </c:pt>
                <c:pt idx="53145">
                  <c:v>243974679.42177001</c:v>
                </c:pt>
                <c:pt idx="53146">
                  <c:v>243917793.69269401</c:v>
                </c:pt>
                <c:pt idx="53147">
                  <c:v>243860885.56124696</c:v>
                </c:pt>
                <c:pt idx="53148">
                  <c:v>243803955.01690301</c:v>
                </c:pt>
                <c:pt idx="53149">
                  <c:v>243747002.04912397</c:v>
                </c:pt>
                <c:pt idx="53150">
                  <c:v>243690026.64736596</c:v>
                </c:pt>
                <c:pt idx="53151">
                  <c:v>243633028.801072</c:v>
                </c:pt>
                <c:pt idx="53152">
                  <c:v>243576008.49967602</c:v>
                </c:pt>
                <c:pt idx="53153">
                  <c:v>243518965.732604</c:v>
                </c:pt>
                <c:pt idx="53154">
                  <c:v>243461900.48926899</c:v>
                </c:pt>
                <c:pt idx="53155">
                  <c:v>243404812.75907701</c:v>
                </c:pt>
                <c:pt idx="53156">
                  <c:v>243347702.53142101</c:v>
                </c:pt>
                <c:pt idx="53157">
                  <c:v>243290569.79568696</c:v>
                </c:pt>
                <c:pt idx="53158">
                  <c:v>243233414.54124898</c:v>
                </c:pt>
                <c:pt idx="53159">
                  <c:v>243176236.75747299</c:v>
                </c:pt>
                <c:pt idx="53160">
                  <c:v>243119036.43371299</c:v>
                </c:pt>
                <c:pt idx="53161">
                  <c:v>243061813.55931303</c:v>
                </c:pt>
                <c:pt idx="53162">
                  <c:v>243004568.12360999</c:v>
                </c:pt>
                <c:pt idx="53163">
                  <c:v>242947300.11592698</c:v>
                </c:pt>
                <c:pt idx="53164">
                  <c:v>242890009.52557901</c:v>
                </c:pt>
                <c:pt idx="53165">
                  <c:v>242832696.34187099</c:v>
                </c:pt>
                <c:pt idx="53166">
                  <c:v>242775360.55409801</c:v>
                </c:pt>
                <c:pt idx="53167">
                  <c:v>242718002.15154296</c:v>
                </c:pt>
                <c:pt idx="53168">
                  <c:v>242660621.12348199</c:v>
                </c:pt>
                <c:pt idx="53169">
                  <c:v>242603217.45917901</c:v>
                </c:pt>
                <c:pt idx="53170">
                  <c:v>242545791.14788696</c:v>
                </c:pt>
                <c:pt idx="53171">
                  <c:v>242488342.17885101</c:v>
                </c:pt>
                <c:pt idx="53172">
                  <c:v>242430870.54130396</c:v>
                </c:pt>
                <c:pt idx="53173">
                  <c:v>242373376.22446999</c:v>
                </c:pt>
                <c:pt idx="53174">
                  <c:v>242315859.21756196</c:v>
                </c:pt>
                <c:pt idx="53175">
                  <c:v>242258319.50978398</c:v>
                </c:pt>
                <c:pt idx="53176">
                  <c:v>242200757.09032798</c:v>
                </c:pt>
                <c:pt idx="53177">
                  <c:v>242143171.94837698</c:v>
                </c:pt>
                <c:pt idx="53178">
                  <c:v>242085564.07310396</c:v>
                </c:pt>
                <c:pt idx="53179">
                  <c:v>242027933.45367002</c:v>
                </c:pt>
                <c:pt idx="53180">
                  <c:v>241970280.07922599</c:v>
                </c:pt>
                <c:pt idx="53181">
                  <c:v>241912603.938916</c:v>
                </c:pt>
                <c:pt idx="53182">
                  <c:v>241854905.021869</c:v>
                </c:pt>
                <c:pt idx="53183">
                  <c:v>241797183.31720701</c:v>
                </c:pt>
                <c:pt idx="53184">
                  <c:v>241739438.81403899</c:v>
                </c:pt>
                <c:pt idx="53185">
                  <c:v>241681671.50146598</c:v>
                </c:pt>
                <c:pt idx="53186">
                  <c:v>241623881.36857799</c:v>
                </c:pt>
                <c:pt idx="53187">
                  <c:v>241566068.40445402</c:v>
                </c:pt>
                <c:pt idx="53188">
                  <c:v>241508232.59816098</c:v>
                </c:pt>
                <c:pt idx="53189">
                  <c:v>241450373.93875998</c:v>
                </c:pt>
                <c:pt idx="53190">
                  <c:v>241392492.415297</c:v>
                </c:pt>
                <c:pt idx="53191">
                  <c:v>241334588.01680899</c:v>
                </c:pt>
                <c:pt idx="53192">
                  <c:v>241276660.73232496</c:v>
                </c:pt>
                <c:pt idx="53193">
                  <c:v>241218710.55085903</c:v>
                </c:pt>
                <c:pt idx="53194">
                  <c:v>241160737.461418</c:v>
                </c:pt>
                <c:pt idx="53195">
                  <c:v>241102741.45299703</c:v>
                </c:pt>
                <c:pt idx="53196">
                  <c:v>241044722.51458097</c:v>
                </c:pt>
                <c:pt idx="53197">
                  <c:v>240986680.63514397</c:v>
                </c:pt>
                <c:pt idx="53198">
                  <c:v>240928615.80364901</c:v>
                </c:pt>
                <c:pt idx="53199">
                  <c:v>240870528.00904799</c:v>
                </c:pt>
                <c:pt idx="53200">
                  <c:v>240812417.24028596</c:v>
                </c:pt>
                <c:pt idx="53201">
                  <c:v>240754283.48629203</c:v>
                </c:pt>
                <c:pt idx="53202">
                  <c:v>240696126.73598796</c:v>
                </c:pt>
                <c:pt idx="53203">
                  <c:v>240637946.97828498</c:v>
                </c:pt>
                <c:pt idx="53204">
                  <c:v>240579744.20208097</c:v>
                </c:pt>
                <c:pt idx="53205">
                  <c:v>240521518.39626503</c:v>
                </c:pt>
                <c:pt idx="53206">
                  <c:v>240463269.549716</c:v>
                </c:pt>
                <c:pt idx="53207">
                  <c:v>240404997.651301</c:v>
                </c:pt>
                <c:pt idx="53208">
                  <c:v>240346702.68987602</c:v>
                </c:pt>
                <c:pt idx="53209">
                  <c:v>240288384.65428701</c:v>
                </c:pt>
                <c:pt idx="53210">
                  <c:v>240230043.53336996</c:v>
                </c:pt>
                <c:pt idx="53211">
                  <c:v>240171679.31594798</c:v>
                </c:pt>
                <c:pt idx="53212">
                  <c:v>240113291.99083403</c:v>
                </c:pt>
                <c:pt idx="53213">
                  <c:v>240054881.54683203</c:v>
                </c:pt>
                <c:pt idx="53214">
                  <c:v>239996447.97273201</c:v>
                </c:pt>
                <c:pt idx="53215">
                  <c:v>239937991.25731599</c:v>
                </c:pt>
                <c:pt idx="53216">
                  <c:v>239879511.38935304</c:v>
                </c:pt>
                <c:pt idx="53217">
                  <c:v>239821008.35760203</c:v>
                </c:pt>
                <c:pt idx="53218">
                  <c:v>239762482.15081102</c:v>
                </c:pt>
                <c:pt idx="53219">
                  <c:v>239703932.75771701</c:v>
                </c:pt>
                <c:pt idx="53220">
                  <c:v>239645360.16704598</c:v>
                </c:pt>
                <c:pt idx="53221">
                  <c:v>239586764.36751202</c:v>
                </c:pt>
                <c:pt idx="53222">
                  <c:v>239528145.34782103</c:v>
                </c:pt>
                <c:pt idx="53223">
                  <c:v>239469503.09666499</c:v>
                </c:pt>
                <c:pt idx="53224">
                  <c:v>239410837.602725</c:v>
                </c:pt>
                <c:pt idx="53225">
                  <c:v>239352148.85467404</c:v>
                </c:pt>
                <c:pt idx="53226">
                  <c:v>239293436.84116897</c:v>
                </c:pt>
                <c:pt idx="53227">
                  <c:v>239234701.55086103</c:v>
                </c:pt>
                <c:pt idx="53228">
                  <c:v>239175942.97238696</c:v>
                </c:pt>
                <c:pt idx="53229">
                  <c:v>239117161.09437299</c:v>
                </c:pt>
                <c:pt idx="53230">
                  <c:v>239058355.90543401</c:v>
                </c:pt>
                <c:pt idx="53231">
                  <c:v>238999527.39417499</c:v>
                </c:pt>
                <c:pt idx="53232">
                  <c:v>238940675.54918796</c:v>
                </c:pt>
                <c:pt idx="53233">
                  <c:v>238881800.35905603</c:v>
                </c:pt>
                <c:pt idx="53234">
                  <c:v>238822901.81234798</c:v>
                </c:pt>
                <c:pt idx="53235">
                  <c:v>238763979.89762402</c:v>
                </c:pt>
                <c:pt idx="53236">
                  <c:v>238705034.603432</c:v>
                </c:pt>
                <c:pt idx="53237">
                  <c:v>238646065.91830897</c:v>
                </c:pt>
                <c:pt idx="53238">
                  <c:v>238587073.83078</c:v>
                </c:pt>
                <c:pt idx="53239">
                  <c:v>238528058.32935899</c:v>
                </c:pt>
                <c:pt idx="53240">
                  <c:v>238469019.40255001</c:v>
                </c:pt>
                <c:pt idx="53241">
                  <c:v>238409957.03884301</c:v>
                </c:pt>
                <c:pt idx="53242">
                  <c:v>238350871.22671801</c:v>
                </c:pt>
                <c:pt idx="53243">
                  <c:v>238291761.95464504</c:v>
                </c:pt>
                <c:pt idx="53244">
                  <c:v>238232629.21107996</c:v>
                </c:pt>
                <c:pt idx="53245">
                  <c:v>238173472.98447004</c:v>
                </c:pt>
                <c:pt idx="53246">
                  <c:v>238114293.26324898</c:v>
                </c:pt>
                <c:pt idx="53247">
                  <c:v>238055090.03583899</c:v>
                </c:pt>
                <c:pt idx="53248">
                  <c:v>237995863.29065299</c:v>
                </c:pt>
                <c:pt idx="53249">
                  <c:v>237936613.01609001</c:v>
                </c:pt>
                <c:pt idx="53250">
                  <c:v>237877339.20053896</c:v>
                </c:pt>
                <c:pt idx="53251">
                  <c:v>237818041.83237699</c:v>
                </c:pt>
                <c:pt idx="53252">
                  <c:v>237758720.89997002</c:v>
                </c:pt>
                <c:pt idx="53253">
                  <c:v>237699376.39166999</c:v>
                </c:pt>
                <c:pt idx="53254">
                  <c:v>237640008.29582101</c:v>
                </c:pt>
                <c:pt idx="53255">
                  <c:v>237580616.600752</c:v>
                </c:pt>
                <c:pt idx="53256">
                  <c:v>237521201.29478398</c:v>
                </c:pt>
                <c:pt idx="53257">
                  <c:v>237461762.36622304</c:v>
                </c:pt>
                <c:pt idx="53258">
                  <c:v>237402299.80336598</c:v>
                </c:pt>
                <c:pt idx="53259">
                  <c:v>237342813.59449503</c:v>
                </c:pt>
                <c:pt idx="53260">
                  <c:v>237283303.72788399</c:v>
                </c:pt>
                <c:pt idx="53261">
                  <c:v>237223770.19179398</c:v>
                </c:pt>
                <c:pt idx="53262">
                  <c:v>237164212.97447202</c:v>
                </c:pt>
                <c:pt idx="53263">
                  <c:v>237104632.06415701</c:v>
                </c:pt>
                <c:pt idx="53264">
                  <c:v>237045027.449074</c:v>
                </c:pt>
                <c:pt idx="53265">
                  <c:v>236985399.11743501</c:v>
                </c:pt>
                <c:pt idx="53266">
                  <c:v>236925747.05744401</c:v>
                </c:pt>
                <c:pt idx="53267">
                  <c:v>236866071.25729001</c:v>
                </c:pt>
                <c:pt idx="53268">
                  <c:v>236806371.70514998</c:v>
                </c:pt>
                <c:pt idx="53269">
                  <c:v>236746648.38919201</c:v>
                </c:pt>
                <c:pt idx="53270">
                  <c:v>236686901.29756996</c:v>
                </c:pt>
                <c:pt idx="53271">
                  <c:v>236627130.41842496</c:v>
                </c:pt>
                <c:pt idx="53272">
                  <c:v>236567335.739889</c:v>
                </c:pt>
                <c:pt idx="53273">
                  <c:v>236507517.250081</c:v>
                </c:pt>
                <c:pt idx="53274">
                  <c:v>236447674.937105</c:v>
                </c:pt>
                <c:pt idx="53275">
                  <c:v>236387808.789058</c:v>
                </c:pt>
                <c:pt idx="53276">
                  <c:v>236327918.79402199</c:v>
                </c:pt>
                <c:pt idx="53277">
                  <c:v>236268004.94006798</c:v>
                </c:pt>
                <c:pt idx="53278">
                  <c:v>236208067.215253</c:v>
                </c:pt>
                <c:pt idx="53279">
                  <c:v>236148105.60762501</c:v>
                </c:pt>
                <c:pt idx="53280">
                  <c:v>236088120.10521701</c:v>
                </c:pt>
                <c:pt idx="53281">
                  <c:v>236028110.69605303</c:v>
                </c:pt>
                <c:pt idx="53282">
                  <c:v>235968077.36814296</c:v>
                </c:pt>
                <c:pt idx="53283">
                  <c:v>235908020.109483</c:v>
                </c:pt>
                <c:pt idx="53284">
                  <c:v>235847938.908061</c:v>
                </c:pt>
                <c:pt idx="53285">
                  <c:v>235787833.75185001</c:v>
                </c:pt>
                <c:pt idx="53286">
                  <c:v>235727704.62881103</c:v>
                </c:pt>
                <c:pt idx="53287">
                  <c:v>235667551.52689403</c:v>
                </c:pt>
                <c:pt idx="53288">
                  <c:v>235607374.43403602</c:v>
                </c:pt>
                <c:pt idx="53289">
                  <c:v>235547173.33816096</c:v>
                </c:pt>
                <c:pt idx="53290">
                  <c:v>235486948.22718298</c:v>
                </c:pt>
                <c:pt idx="53291">
                  <c:v>235426699.08899999</c:v>
                </c:pt>
                <c:pt idx="53292">
                  <c:v>235366425.91150197</c:v>
                </c:pt>
                <c:pt idx="53293">
                  <c:v>235306128.68256399</c:v>
                </c:pt>
                <c:pt idx="53294">
                  <c:v>235245807.390048</c:v>
                </c:pt>
                <c:pt idx="53295">
                  <c:v>235185462.021806</c:v>
                </c:pt>
                <c:pt idx="53296">
                  <c:v>235125092.56567699</c:v>
                </c:pt>
                <c:pt idx="53297">
                  <c:v>235064699.00948501</c:v>
                </c:pt>
                <c:pt idx="53298">
                  <c:v>235004281.34104496</c:v>
                </c:pt>
                <c:pt idx="53299">
                  <c:v>234943839.54815897</c:v>
                </c:pt>
                <c:pt idx="53300">
                  <c:v>234883373.618613</c:v>
                </c:pt>
                <c:pt idx="53301">
                  <c:v>234822883.54018497</c:v>
                </c:pt>
                <c:pt idx="53302">
                  <c:v>234762369.30063802</c:v>
                </c:pt>
                <c:pt idx="53303">
                  <c:v>234701830.88772401</c:v>
                </c:pt>
                <c:pt idx="53304">
                  <c:v>234641268.28917998</c:v>
                </c:pt>
                <c:pt idx="53305">
                  <c:v>234580681.49273202</c:v>
                </c:pt>
                <c:pt idx="53306">
                  <c:v>234520070.48609504</c:v>
                </c:pt>
                <c:pt idx="53307">
                  <c:v>234459435.256969</c:v>
                </c:pt>
                <c:pt idx="53308">
                  <c:v>234398775.79304096</c:v>
                </c:pt>
                <c:pt idx="53309">
                  <c:v>234338092.08198696</c:v>
                </c:pt>
                <c:pt idx="53310">
                  <c:v>234277384.11146998</c:v>
                </c:pt>
                <c:pt idx="53311">
                  <c:v>234216651.86914</c:v>
                </c:pt>
                <c:pt idx="53312">
                  <c:v>234155895.34263402</c:v>
                </c:pt>
                <c:pt idx="53313">
                  <c:v>234095114.51957598</c:v>
                </c:pt>
                <c:pt idx="53314">
                  <c:v>234034309.38757899</c:v>
                </c:pt>
                <c:pt idx="53315">
                  <c:v>233973479.93424103</c:v>
                </c:pt>
                <c:pt idx="53316">
                  <c:v>233912626.14714897</c:v>
                </c:pt>
                <c:pt idx="53317">
                  <c:v>233851748.01387599</c:v>
                </c:pt>
                <c:pt idx="53318">
                  <c:v>233790845.52198198</c:v>
                </c:pt>
                <c:pt idx="53319">
                  <c:v>233729918.65901503</c:v>
                </c:pt>
                <c:pt idx="53320">
                  <c:v>233668967.41250896</c:v>
                </c:pt>
                <c:pt idx="53321">
                  <c:v>233607991.76998797</c:v>
                </c:pt>
                <c:pt idx="53322">
                  <c:v>233546991.71895796</c:v>
                </c:pt>
                <c:pt idx="53323">
                  <c:v>233485967.24691701</c:v>
                </c:pt>
                <c:pt idx="53324">
                  <c:v>233424918.34134698</c:v>
                </c:pt>
                <c:pt idx="53325">
                  <c:v>233363844.98971704</c:v>
                </c:pt>
                <c:pt idx="53326">
                  <c:v>233302747.17948598</c:v>
                </c:pt>
                <c:pt idx="53327">
                  <c:v>233241624.89809701</c:v>
                </c:pt>
                <c:pt idx="53328">
                  <c:v>233180478.132981</c:v>
                </c:pt>
                <c:pt idx="53329">
                  <c:v>233119306.871555</c:v>
                </c:pt>
                <c:pt idx="53330">
                  <c:v>233058111.10122398</c:v>
                </c:pt>
                <c:pt idx="53331">
                  <c:v>232996890.80937999</c:v>
                </c:pt>
                <c:pt idx="53332">
                  <c:v>232935645.98339999</c:v>
                </c:pt>
                <c:pt idx="53333">
                  <c:v>232874376.61065</c:v>
                </c:pt>
                <c:pt idx="53334">
                  <c:v>232813082.67848298</c:v>
                </c:pt>
                <c:pt idx="53335">
                  <c:v>232751764.174236</c:v>
                </c:pt>
                <c:pt idx="53336">
                  <c:v>232690421.08523503</c:v>
                </c:pt>
                <c:pt idx="53337">
                  <c:v>232629053.39879301</c:v>
                </c:pt>
                <c:pt idx="53338">
                  <c:v>232567661.102209</c:v>
                </c:pt>
                <c:pt idx="53339">
                  <c:v>232506244.182767</c:v>
                </c:pt>
                <c:pt idx="53340">
                  <c:v>232444802.62774101</c:v>
                </c:pt>
                <c:pt idx="53341">
                  <c:v>232383336.42438999</c:v>
                </c:pt>
                <c:pt idx="53342">
                  <c:v>232321845.55995899</c:v>
                </c:pt>
                <c:pt idx="53343">
                  <c:v>232260330.02168</c:v>
                </c:pt>
                <c:pt idx="53344">
                  <c:v>232198789.796772</c:v>
                </c:pt>
                <c:pt idx="53345">
                  <c:v>232137224.87244099</c:v>
                </c:pt>
                <c:pt idx="53346">
                  <c:v>232075635.235879</c:v>
                </c:pt>
                <c:pt idx="53347">
                  <c:v>232014020.874264</c:v>
                </c:pt>
                <c:pt idx="53348">
                  <c:v>231952381.77475998</c:v>
                </c:pt>
                <c:pt idx="53349">
                  <c:v>231890717.92452103</c:v>
                </c:pt>
                <c:pt idx="53350">
                  <c:v>231829029.310682</c:v>
                </c:pt>
                <c:pt idx="53351">
                  <c:v>231767315.920369</c:v>
                </c:pt>
                <c:pt idx="53352">
                  <c:v>231705577.740693</c:v>
                </c:pt>
                <c:pt idx="53353">
                  <c:v>231643814.75874996</c:v>
                </c:pt>
                <c:pt idx="53354">
                  <c:v>231582026.96162301</c:v>
                </c:pt>
                <c:pt idx="53355">
                  <c:v>231520214.336384</c:v>
                </c:pt>
                <c:pt idx="53356">
                  <c:v>231458376.87008798</c:v>
                </c:pt>
                <c:pt idx="53357">
                  <c:v>231396514.54977599</c:v>
                </c:pt>
                <c:pt idx="53358">
                  <c:v>231334627.36247903</c:v>
                </c:pt>
                <c:pt idx="53359">
                  <c:v>231272715.29521099</c:v>
                </c:pt>
                <c:pt idx="53360">
                  <c:v>231210778.33497304</c:v>
                </c:pt>
                <c:pt idx="53361">
                  <c:v>231148816.46875301</c:v>
                </c:pt>
                <c:pt idx="53362">
                  <c:v>231086829.68352398</c:v>
                </c:pt>
                <c:pt idx="53363">
                  <c:v>231024817.96624503</c:v>
                </c:pt>
                <c:pt idx="53364">
                  <c:v>230962781.30386299</c:v>
                </c:pt>
                <c:pt idx="53365">
                  <c:v>230900719.68331</c:v>
                </c:pt>
                <c:pt idx="53366">
                  <c:v>230838633.09150398</c:v>
                </c:pt>
                <c:pt idx="53367">
                  <c:v>230776521.51534796</c:v>
                </c:pt>
                <c:pt idx="53368">
                  <c:v>230714384.941733</c:v>
                </c:pt>
                <c:pt idx="53369">
                  <c:v>230652223.35753602</c:v>
                </c:pt>
                <c:pt idx="53370">
                  <c:v>230590036.74961701</c:v>
                </c:pt>
                <c:pt idx="53371">
                  <c:v>230527825.10482699</c:v>
                </c:pt>
                <c:pt idx="53372">
                  <c:v>230465588.40999699</c:v>
                </c:pt>
                <c:pt idx="53373">
                  <c:v>230403326.65195</c:v>
                </c:pt>
                <c:pt idx="53374">
                  <c:v>230341039.81749001</c:v>
                </c:pt>
                <c:pt idx="53375">
                  <c:v>230278727.89340901</c:v>
                </c:pt>
                <c:pt idx="53376">
                  <c:v>230216390.86648503</c:v>
                </c:pt>
                <c:pt idx="53377">
                  <c:v>230154028.723481</c:v>
                </c:pt>
                <c:pt idx="53378">
                  <c:v>230091641.45114696</c:v>
                </c:pt>
                <c:pt idx="53379">
                  <c:v>230029229.03621802</c:v>
                </c:pt>
                <c:pt idx="53380">
                  <c:v>229966791.46541503</c:v>
                </c:pt>
                <c:pt idx="53381">
                  <c:v>229904328.72544301</c:v>
                </c:pt>
                <c:pt idx="53382">
                  <c:v>229841840.80299601</c:v>
                </c:pt>
                <c:pt idx="53383">
                  <c:v>229779327.68475202</c:v>
                </c:pt>
                <c:pt idx="53384">
                  <c:v>229716789.35737303</c:v>
                </c:pt>
                <c:pt idx="53385">
                  <c:v>229654225.80750999</c:v>
                </c:pt>
                <c:pt idx="53386">
                  <c:v>229591637.021797</c:v>
                </c:pt>
                <c:pt idx="53387">
                  <c:v>229529022.98685405</c:v>
                </c:pt>
                <c:pt idx="53388">
                  <c:v>229466383.689289</c:v>
                </c:pt>
                <c:pt idx="53389">
                  <c:v>229403719.11569101</c:v>
                </c:pt>
                <c:pt idx="53390">
                  <c:v>229341029.25263903</c:v>
                </c:pt>
                <c:pt idx="53391">
                  <c:v>229278314.08669403</c:v>
                </c:pt>
                <c:pt idx="53392">
                  <c:v>229215573.604406</c:v>
                </c:pt>
                <c:pt idx="53393">
                  <c:v>229152807.79230696</c:v>
                </c:pt>
                <c:pt idx="53394">
                  <c:v>229090016.63691601</c:v>
                </c:pt>
                <c:pt idx="53395">
                  <c:v>229027200.12473899</c:v>
                </c:pt>
                <c:pt idx="53396">
                  <c:v>228964358.24226296</c:v>
                </c:pt>
                <c:pt idx="53397">
                  <c:v>228901490.97596496</c:v>
                </c:pt>
                <c:pt idx="53398">
                  <c:v>228838598.312305</c:v>
                </c:pt>
                <c:pt idx="53399">
                  <c:v>228775680.23772797</c:v>
                </c:pt>
                <c:pt idx="53400">
                  <c:v>228712736.73866498</c:v>
                </c:pt>
                <c:pt idx="53401">
                  <c:v>228649767.80153301</c:v>
                </c:pt>
                <c:pt idx="53402">
                  <c:v>228586773.41273201</c:v>
                </c:pt>
                <c:pt idx="53403">
                  <c:v>228523753.55865103</c:v>
                </c:pt>
                <c:pt idx="53404">
                  <c:v>228460708.22565901</c:v>
                </c:pt>
                <c:pt idx="53405">
                  <c:v>228397637.400114</c:v>
                </c:pt>
                <c:pt idx="53406">
                  <c:v>228334541.06835896</c:v>
                </c:pt>
                <c:pt idx="53407">
                  <c:v>228271419.21671999</c:v>
                </c:pt>
                <c:pt idx="53408">
                  <c:v>228208271.83150896</c:v>
                </c:pt>
                <c:pt idx="53409">
                  <c:v>228145098.89902401</c:v>
                </c:pt>
                <c:pt idx="53410">
                  <c:v>228081900.40554696</c:v>
                </c:pt>
                <c:pt idx="53411">
                  <c:v>228018676.337345</c:v>
                </c:pt>
                <c:pt idx="53412">
                  <c:v>227955426.68066999</c:v>
                </c:pt>
                <c:pt idx="53413">
                  <c:v>227892151.42175999</c:v>
                </c:pt>
                <c:pt idx="53414">
                  <c:v>227828850.54683602</c:v>
                </c:pt>
                <c:pt idx="53415">
                  <c:v>227765524.04210597</c:v>
                </c:pt>
                <c:pt idx="53416">
                  <c:v>227702171.89376101</c:v>
                </c:pt>
                <c:pt idx="53417">
                  <c:v>227638794.08797899</c:v>
                </c:pt>
                <c:pt idx="53418">
                  <c:v>227575390.61091998</c:v>
                </c:pt>
                <c:pt idx="53419">
                  <c:v>227511961.44873101</c:v>
                </c:pt>
                <c:pt idx="53420">
                  <c:v>227448506.587542</c:v>
                </c:pt>
                <c:pt idx="53421">
                  <c:v>227385026.01347101</c:v>
                </c:pt>
                <c:pt idx="53422">
                  <c:v>227321519.712616</c:v>
                </c:pt>
                <c:pt idx="53423">
                  <c:v>227257987.67106396</c:v>
                </c:pt>
                <c:pt idx="53424">
                  <c:v>227194429.87488401</c:v>
                </c:pt>
                <c:pt idx="53425">
                  <c:v>227130846.31013101</c:v>
                </c:pt>
                <c:pt idx="53426">
                  <c:v>227067236.96284303</c:v>
                </c:pt>
                <c:pt idx="53427">
                  <c:v>227003601.81904501</c:v>
                </c:pt>
                <c:pt idx="53428">
                  <c:v>226939940.86474401</c:v>
                </c:pt>
                <c:pt idx="53429">
                  <c:v>226876254.08593401</c:v>
                </c:pt>
                <c:pt idx="53430">
                  <c:v>226812541.468591</c:v>
                </c:pt>
                <c:pt idx="53431">
                  <c:v>226748802.99867699</c:v>
                </c:pt>
                <c:pt idx="53432">
                  <c:v>226685038.66213799</c:v>
                </c:pt>
                <c:pt idx="53433">
                  <c:v>226621248.444906</c:v>
                </c:pt>
                <c:pt idx="53434">
                  <c:v>226557432.33289403</c:v>
                </c:pt>
                <c:pt idx="53435">
                  <c:v>226493590.31200299</c:v>
                </c:pt>
                <c:pt idx="53436">
                  <c:v>226429722.36811501</c:v>
                </c:pt>
                <c:pt idx="53437">
                  <c:v>226365828.48710001</c:v>
                </c:pt>
                <c:pt idx="53438">
                  <c:v>226301908.65480801</c:v>
                </c:pt>
                <c:pt idx="53439">
                  <c:v>226237962.85707802</c:v>
                </c:pt>
                <c:pt idx="53440">
                  <c:v>226173991.07972798</c:v>
                </c:pt>
                <c:pt idx="53441">
                  <c:v>226109993.30856597</c:v>
                </c:pt>
                <c:pt idx="53442">
                  <c:v>226045969.529378</c:v>
                </c:pt>
                <c:pt idx="53443">
                  <c:v>225981919.72793999</c:v>
                </c:pt>
                <c:pt idx="53444">
                  <c:v>225917843.890008</c:v>
                </c:pt>
                <c:pt idx="53445">
                  <c:v>225853742.00132397</c:v>
                </c:pt>
                <c:pt idx="53446">
                  <c:v>225789614.04761401</c:v>
                </c:pt>
                <c:pt idx="53447">
                  <c:v>225725460.01458597</c:v>
                </c:pt>
                <c:pt idx="53448">
                  <c:v>225661279.88793504</c:v>
                </c:pt>
                <c:pt idx="53449">
                  <c:v>225597073.653339</c:v>
                </c:pt>
                <c:pt idx="53450">
                  <c:v>225532841.29645801</c:v>
                </c:pt>
                <c:pt idx="53451">
                  <c:v>225468582.80293903</c:v>
                </c:pt>
                <c:pt idx="53452">
                  <c:v>225404298.15841103</c:v>
                </c:pt>
                <c:pt idx="53453">
                  <c:v>225339987.34848696</c:v>
                </c:pt>
                <c:pt idx="53454">
                  <c:v>225275650.35876399</c:v>
                </c:pt>
                <c:pt idx="53455">
                  <c:v>225211287.174824</c:v>
                </c:pt>
                <c:pt idx="53456">
                  <c:v>225146897.78223103</c:v>
                </c:pt>
                <c:pt idx="53457">
                  <c:v>225082482.16653299</c:v>
                </c:pt>
                <c:pt idx="53458">
                  <c:v>225018040.313263</c:v>
                </c:pt>
                <c:pt idx="53459">
                  <c:v>224953572.207937</c:v>
                </c:pt>
                <c:pt idx="53460">
                  <c:v>224889077.83605504</c:v>
                </c:pt>
                <c:pt idx="53461">
                  <c:v>224824557.183099</c:v>
                </c:pt>
                <c:pt idx="53462">
                  <c:v>224760010.23453701</c:v>
                </c:pt>
                <c:pt idx="53463">
                  <c:v>224695436.97581899</c:v>
                </c:pt>
                <c:pt idx="53464">
                  <c:v>224630837.39238</c:v>
                </c:pt>
                <c:pt idx="53465">
                  <c:v>224566211.46963602</c:v>
                </c:pt>
                <c:pt idx="53466">
                  <c:v>224501559.19298896</c:v>
                </c:pt>
                <c:pt idx="53467">
                  <c:v>224436880.547824</c:v>
                </c:pt>
                <c:pt idx="53468">
                  <c:v>224372175.51950896</c:v>
                </c:pt>
                <c:pt idx="53469">
                  <c:v>224307444.09339398</c:v>
                </c:pt>
                <c:pt idx="53470">
                  <c:v>224242686.25481603</c:v>
                </c:pt>
                <c:pt idx="53471">
                  <c:v>224177901.98909202</c:v>
                </c:pt>
                <c:pt idx="53472">
                  <c:v>224113091.28152397</c:v>
                </c:pt>
                <c:pt idx="53473">
                  <c:v>224048254.11739597</c:v>
                </c:pt>
                <c:pt idx="53474">
                  <c:v>223983390.48197699</c:v>
                </c:pt>
                <c:pt idx="53475">
                  <c:v>223918500.36051899</c:v>
                </c:pt>
                <c:pt idx="53476">
                  <c:v>223853583.73825496</c:v>
                </c:pt>
                <c:pt idx="53477">
                  <c:v>223788640.60040399</c:v>
                </c:pt>
                <c:pt idx="53478">
                  <c:v>223723670.93216598</c:v>
                </c:pt>
                <c:pt idx="53479">
                  <c:v>223658674.71872595</c:v>
                </c:pt>
                <c:pt idx="53480">
                  <c:v>223593651.945252</c:v>
                </c:pt>
                <c:pt idx="53481">
                  <c:v>223528602.59689203</c:v>
                </c:pt>
                <c:pt idx="53482">
                  <c:v>223463526.65878096</c:v>
                </c:pt>
                <c:pt idx="53483">
                  <c:v>223398424.116034</c:v>
                </c:pt>
                <c:pt idx="53484">
                  <c:v>223333294.95375201</c:v>
                </c:pt>
                <c:pt idx="53485">
                  <c:v>223268139.15701601</c:v>
                </c:pt>
                <c:pt idx="53486">
                  <c:v>223202956.71089101</c:v>
                </c:pt>
                <c:pt idx="53487">
                  <c:v>223137747.60042599</c:v>
                </c:pt>
                <c:pt idx="53488">
                  <c:v>223072511.81065202</c:v>
                </c:pt>
                <c:pt idx="53489">
                  <c:v>223007249.32658201</c:v>
                </c:pt>
                <c:pt idx="53490">
                  <c:v>222941960.133212</c:v>
                </c:pt>
                <c:pt idx="53491">
                  <c:v>222876644.21552297</c:v>
                </c:pt>
                <c:pt idx="53492">
                  <c:v>222811301.55847701</c:v>
                </c:pt>
                <c:pt idx="53493">
                  <c:v>222745932.147017</c:v>
                </c:pt>
                <c:pt idx="53494">
                  <c:v>222680535.96607202</c:v>
                </c:pt>
                <c:pt idx="53495">
                  <c:v>222615113.00055099</c:v>
                </c:pt>
                <c:pt idx="53496">
                  <c:v>222549663.23534796</c:v>
                </c:pt>
                <c:pt idx="53497">
                  <c:v>222484186.65533799</c:v>
                </c:pt>
                <c:pt idx="53498">
                  <c:v>222418683.24537796</c:v>
                </c:pt>
                <c:pt idx="53499">
                  <c:v>222353152.990309</c:v>
                </c:pt>
                <c:pt idx="53500">
                  <c:v>222287595.87495503</c:v>
                </c:pt>
                <c:pt idx="53501">
                  <c:v>222222011.88411903</c:v>
                </c:pt>
                <c:pt idx="53502">
                  <c:v>222156401.00259101</c:v>
                </c:pt>
                <c:pt idx="53503">
                  <c:v>222090763.21513996</c:v>
                </c:pt>
                <c:pt idx="53504">
                  <c:v>222025098.50651899</c:v>
                </c:pt>
                <c:pt idx="53505">
                  <c:v>221959406.86146301</c:v>
                </c:pt>
                <c:pt idx="53506">
                  <c:v>221893688.26469001</c:v>
                </c:pt>
                <c:pt idx="53507">
                  <c:v>221827942.70089701</c:v>
                </c:pt>
                <c:pt idx="53508">
                  <c:v>221762170.154769</c:v>
                </c:pt>
                <c:pt idx="53509">
                  <c:v>221696370.61096698</c:v>
                </c:pt>
                <c:pt idx="53510">
                  <c:v>221630544.05414</c:v>
                </c:pt>
                <c:pt idx="53511">
                  <c:v>221564690.468914</c:v>
                </c:pt>
                <c:pt idx="53512">
                  <c:v>221498809.83990002</c:v>
                </c:pt>
                <c:pt idx="53513">
                  <c:v>221432902.151692</c:v>
                </c:pt>
                <c:pt idx="53514">
                  <c:v>221366967.38886303</c:v>
                </c:pt>
                <c:pt idx="53515">
                  <c:v>221301005.53597</c:v>
                </c:pt>
                <c:pt idx="53516">
                  <c:v>221235016.57755199</c:v>
                </c:pt>
                <c:pt idx="53517">
                  <c:v>221169000.49812898</c:v>
                </c:pt>
                <c:pt idx="53518">
                  <c:v>221102957.282204</c:v>
                </c:pt>
                <c:pt idx="53519">
                  <c:v>221036886.91426101</c:v>
                </c:pt>
                <c:pt idx="53520">
                  <c:v>220970789.37876698</c:v>
                </c:pt>
                <c:pt idx="53521">
                  <c:v>220904664.66016898</c:v>
                </c:pt>
                <c:pt idx="53522">
                  <c:v>220838512.742897</c:v>
                </c:pt>
                <c:pt idx="53523">
                  <c:v>220772333.61136395</c:v>
                </c:pt>
                <c:pt idx="53524">
                  <c:v>220706127.24996296</c:v>
                </c:pt>
                <c:pt idx="53525">
                  <c:v>220639893.64306796</c:v>
                </c:pt>
                <c:pt idx="53526">
                  <c:v>220573632.77503598</c:v>
                </c:pt>
                <c:pt idx="53527">
                  <c:v>220507344.63020599</c:v>
                </c:pt>
                <c:pt idx="53528">
                  <c:v>220441029.19289899</c:v>
                </c:pt>
                <c:pt idx="53529">
                  <c:v>220374686.44741401</c:v>
                </c:pt>
                <c:pt idx="53530">
                  <c:v>220308316.37803701</c:v>
                </c:pt>
                <c:pt idx="53531">
                  <c:v>220241918.96902999</c:v>
                </c:pt>
                <c:pt idx="53532">
                  <c:v>220175494.20464101</c:v>
                </c:pt>
                <c:pt idx="53533">
                  <c:v>220109042.06909701</c:v>
                </c:pt>
                <c:pt idx="53534">
                  <c:v>220042562.546606</c:v>
                </c:pt>
                <c:pt idx="53535">
                  <c:v>219976055.62135997</c:v>
                </c:pt>
                <c:pt idx="53536">
                  <c:v>219909521.27752998</c:v>
                </c:pt>
                <c:pt idx="53537">
                  <c:v>219842959.499268</c:v>
                </c:pt>
                <c:pt idx="53538">
                  <c:v>219776370.27070996</c:v>
                </c:pt>
                <c:pt idx="53539">
                  <c:v>219709753.57596996</c:v>
                </c:pt>
                <c:pt idx="53540">
                  <c:v>219643109.39914501</c:v>
                </c:pt>
                <c:pt idx="53541">
                  <c:v>219576437.72431299</c:v>
                </c:pt>
                <c:pt idx="53542">
                  <c:v>219509738.53553399</c:v>
                </c:pt>
                <c:pt idx="53543">
                  <c:v>219443011.81684703</c:v>
                </c:pt>
                <c:pt idx="53544">
                  <c:v>219376257.55227304</c:v>
                </c:pt>
                <c:pt idx="53545">
                  <c:v>219309475.72581401</c:v>
                </c:pt>
                <c:pt idx="53546">
                  <c:v>219242666.32145503</c:v>
                </c:pt>
                <c:pt idx="53547">
                  <c:v>219175829.323158</c:v>
                </c:pt>
                <c:pt idx="53548">
                  <c:v>219108964.71487001</c:v>
                </c:pt>
                <c:pt idx="53549">
                  <c:v>219042072.48051602</c:v>
                </c:pt>
                <c:pt idx="53550">
                  <c:v>218975152.604002</c:v>
                </c:pt>
                <c:pt idx="53551">
                  <c:v>218908205.06921703</c:v>
                </c:pt>
                <c:pt idx="53552">
                  <c:v>218841229.86003003</c:v>
                </c:pt>
                <c:pt idx="53553">
                  <c:v>218774226.96028799</c:v>
                </c:pt>
                <c:pt idx="53554">
                  <c:v>218707196.35382304</c:v>
                </c:pt>
                <c:pt idx="53555">
                  <c:v>218640138.02444601</c:v>
                </c:pt>
                <c:pt idx="53556">
                  <c:v>218573051.955946</c:v>
                </c:pt>
                <c:pt idx="53557">
                  <c:v>218505938.13209701</c:v>
                </c:pt>
                <c:pt idx="53558">
                  <c:v>218438796.53665003</c:v>
                </c:pt>
                <c:pt idx="53559">
                  <c:v>218371627.15333998</c:v>
                </c:pt>
                <c:pt idx="53560">
                  <c:v>218304429.96587801</c:v>
                </c:pt>
                <c:pt idx="53561">
                  <c:v>218237204.95796099</c:v>
                </c:pt>
                <c:pt idx="53562">
                  <c:v>218169952.11326098</c:v>
                </c:pt>
                <c:pt idx="53563">
                  <c:v>218102671.415434</c:v>
                </c:pt>
                <c:pt idx="53564">
                  <c:v>218035362.84811598</c:v>
                </c:pt>
                <c:pt idx="53565">
                  <c:v>217968026.39492103</c:v>
                </c:pt>
                <c:pt idx="53566">
                  <c:v>217900662.03944701</c:v>
                </c:pt>
                <c:pt idx="53567">
                  <c:v>217833269.76526797</c:v>
                </c:pt>
                <c:pt idx="53568">
                  <c:v>217765849.55594099</c:v>
                </c:pt>
                <c:pt idx="53569">
                  <c:v>217698401.395004</c:v>
                </c:pt>
                <c:pt idx="53570">
                  <c:v>217630925.26597199</c:v>
                </c:pt>
                <c:pt idx="53571">
                  <c:v>217563421.152343</c:v>
                </c:pt>
                <c:pt idx="53572">
                  <c:v>217495889.03759301</c:v>
                </c:pt>
                <c:pt idx="53573">
                  <c:v>217428328.90517998</c:v>
                </c:pt>
                <c:pt idx="53574">
                  <c:v>217360740.73854098</c:v>
                </c:pt>
                <c:pt idx="53575">
                  <c:v>217293124.52109301</c:v>
                </c:pt>
                <c:pt idx="53576">
                  <c:v>217225480.23623201</c:v>
                </c:pt>
                <c:pt idx="53577">
                  <c:v>217157807.86733499</c:v>
                </c:pt>
                <c:pt idx="53578">
                  <c:v>217090107.39776</c:v>
                </c:pt>
                <c:pt idx="53579">
                  <c:v>217022378.81084201</c:v>
                </c:pt>
                <c:pt idx="53580">
                  <c:v>216954622.08989802</c:v>
                </c:pt>
                <c:pt idx="53581">
                  <c:v>216886837.21822396</c:v>
                </c:pt>
                <c:pt idx="53582">
                  <c:v>216819024.17909598</c:v>
                </c:pt>
                <c:pt idx="53583">
                  <c:v>216751182.95576999</c:v>
                </c:pt>
                <c:pt idx="53584">
                  <c:v>216683313.531479</c:v>
                </c:pt>
                <c:pt idx="53585">
                  <c:v>216615415.88944003</c:v>
                </c:pt>
                <c:pt idx="53586">
                  <c:v>216547490.01284701</c:v>
                </c:pt>
                <c:pt idx="53587">
                  <c:v>216479535.88487205</c:v>
                </c:pt>
                <c:pt idx="53588">
                  <c:v>216411553.48866999</c:v>
                </c:pt>
                <c:pt idx="53589">
                  <c:v>216343542.807374</c:v>
                </c:pt>
                <c:pt idx="53590">
                  <c:v>216275503.82409504</c:v>
                </c:pt>
                <c:pt idx="53591">
                  <c:v>216207436.52192399</c:v>
                </c:pt>
                <c:pt idx="53592">
                  <c:v>216139340.88393402</c:v>
                </c:pt>
                <c:pt idx="53593">
                  <c:v>216071216.89317399</c:v>
                </c:pt>
                <c:pt idx="53594">
                  <c:v>216003064.53267303</c:v>
                </c:pt>
                <c:pt idx="53595">
                  <c:v>215934883.78544101</c:v>
                </c:pt>
                <c:pt idx="53596">
                  <c:v>215866674.63446501</c:v>
                </c:pt>
                <c:pt idx="53597">
                  <c:v>215798437.06271103</c:v>
                </c:pt>
                <c:pt idx="53598">
                  <c:v>215730171.05312696</c:v>
                </c:pt>
                <c:pt idx="53599">
                  <c:v>215661876.58863801</c:v>
                </c:pt>
                <c:pt idx="53600">
                  <c:v>215593553.652147</c:v>
                </c:pt>
                <c:pt idx="53601">
                  <c:v>215525202.226538</c:v>
                </c:pt>
                <c:pt idx="53602">
                  <c:v>215456822.29467303</c:v>
                </c:pt>
                <c:pt idx="53603">
                  <c:v>215388413.83939299</c:v>
                </c:pt>
                <c:pt idx="53604">
                  <c:v>215319976.84351799</c:v>
                </c:pt>
                <c:pt idx="53605">
                  <c:v>215251511.28984699</c:v>
                </c:pt>
                <c:pt idx="53606">
                  <c:v>215183017.16115797</c:v>
                </c:pt>
                <c:pt idx="53607">
                  <c:v>215114494.44020599</c:v>
                </c:pt>
                <c:pt idx="53608">
                  <c:v>215045943.109727</c:v>
                </c:pt>
                <c:pt idx="53609">
                  <c:v>214977363.15243602</c:v>
                </c:pt>
                <c:pt idx="53610">
                  <c:v>214908754.55102301</c:v>
                </c:pt>
                <c:pt idx="53611">
                  <c:v>214840117.28815997</c:v>
                </c:pt>
                <c:pt idx="53612">
                  <c:v>214771451.34649703</c:v>
                </c:pt>
                <c:pt idx="53613">
                  <c:v>214702756.70866197</c:v>
                </c:pt>
                <c:pt idx="53614">
                  <c:v>214634033.35726002</c:v>
                </c:pt>
                <c:pt idx="53615">
                  <c:v>214565281.27487901</c:v>
                </c:pt>
                <c:pt idx="53616">
                  <c:v>214496500.44408</c:v>
                </c:pt>
                <c:pt idx="53617">
                  <c:v>214427690.84740499</c:v>
                </c:pt>
                <c:pt idx="53618">
                  <c:v>214358852.46737501</c:v>
                </c:pt>
                <c:pt idx="53619">
                  <c:v>214289985.286488</c:v>
                </c:pt>
                <c:pt idx="53620">
                  <c:v>214221089.28722</c:v>
                </c:pt>
                <c:pt idx="53621">
                  <c:v>214152164.45202601</c:v>
                </c:pt>
                <c:pt idx="53622">
                  <c:v>214083210.76333997</c:v>
                </c:pt>
                <c:pt idx="53623">
                  <c:v>214014228.20357198</c:v>
                </c:pt>
                <c:pt idx="53624">
                  <c:v>213945216.75511101</c:v>
                </c:pt>
                <c:pt idx="53625">
                  <c:v>213876176.400325</c:v>
                </c:pt>
                <c:pt idx="53626">
                  <c:v>213807107.12155896</c:v>
                </c:pt>
                <c:pt idx="53627">
                  <c:v>213738008.901135</c:v>
                </c:pt>
                <c:pt idx="53628">
                  <c:v>213668881.72135597</c:v>
                </c:pt>
                <c:pt idx="53629">
                  <c:v>213599725.56449899</c:v>
                </c:pt>
                <c:pt idx="53630">
                  <c:v>213530540.41282099</c:v>
                </c:pt>
                <c:pt idx="53631">
                  <c:v>213461326.24855796</c:v>
                </c:pt>
                <c:pt idx="53632">
                  <c:v>213392083.05392101</c:v>
                </c:pt>
                <c:pt idx="53633">
                  <c:v>213322810.81109896</c:v>
                </c:pt>
                <c:pt idx="53634">
                  <c:v>213253509.502262</c:v>
                </c:pt>
                <c:pt idx="53635">
                  <c:v>213184179.10955399</c:v>
                </c:pt>
                <c:pt idx="53636">
                  <c:v>213114819.61509696</c:v>
                </c:pt>
                <c:pt idx="53637">
                  <c:v>213045431.00099301</c:v>
                </c:pt>
                <c:pt idx="53638">
                  <c:v>212976013.24931797</c:v>
                </c:pt>
                <c:pt idx="53639">
                  <c:v>212906566.34212798</c:v>
                </c:pt>
                <c:pt idx="53640">
                  <c:v>212837090.261457</c:v>
                </c:pt>
                <c:pt idx="53641">
                  <c:v>212767584.98931304</c:v>
                </c:pt>
                <c:pt idx="53642">
                  <c:v>212698050.50768399</c:v>
                </c:pt>
                <c:pt idx="53643">
                  <c:v>212628486.79853496</c:v>
                </c:pt>
                <c:pt idx="53644">
                  <c:v>212558893.843808</c:v>
                </c:pt>
                <c:pt idx="53645">
                  <c:v>212489271.625422</c:v>
                </c:pt>
                <c:pt idx="53646">
                  <c:v>212419620.12527201</c:v>
                </c:pt>
                <c:pt idx="53647">
                  <c:v>212349939.32523304</c:v>
                </c:pt>
                <c:pt idx="53648">
                  <c:v>212280229.20715398</c:v>
                </c:pt>
                <c:pt idx="53649">
                  <c:v>212210489.75286299</c:v>
                </c:pt>
                <c:pt idx="53650">
                  <c:v>212140720.94416496</c:v>
                </c:pt>
                <c:pt idx="53651">
                  <c:v>212070922.76284</c:v>
                </c:pt>
                <c:pt idx="53652">
                  <c:v>212001095.19064599</c:v>
                </c:pt>
                <c:pt idx="53653">
                  <c:v>211931238.20931998</c:v>
                </c:pt>
                <c:pt idx="53654">
                  <c:v>211861351.80057201</c:v>
                </c:pt>
                <c:pt idx="53655">
                  <c:v>211791435.94609103</c:v>
                </c:pt>
                <c:pt idx="53656">
                  <c:v>211721490.62754199</c:v>
                </c:pt>
                <c:pt idx="53657">
                  <c:v>211651515.82656699</c:v>
                </c:pt>
                <c:pt idx="53658">
                  <c:v>211581511.52478501</c:v>
                </c:pt>
                <c:pt idx="53659">
                  <c:v>211511477.70379198</c:v>
                </c:pt>
                <c:pt idx="53660">
                  <c:v>211441414.345157</c:v>
                </c:pt>
                <c:pt idx="53661">
                  <c:v>211371321.43043002</c:v>
                </c:pt>
                <c:pt idx="53662">
                  <c:v>211301198.94113597</c:v>
                </c:pt>
                <c:pt idx="53663">
                  <c:v>211231046.85877499</c:v>
                </c:pt>
                <c:pt idx="53664">
                  <c:v>211160865.16482401</c:v>
                </c:pt>
                <c:pt idx="53665">
                  <c:v>211090653.84073699</c:v>
                </c:pt>
                <c:pt idx="53666">
                  <c:v>211020412.867944</c:v>
                </c:pt>
                <c:pt idx="53667">
                  <c:v>210950142.22785202</c:v>
                </c:pt>
                <c:pt idx="53668">
                  <c:v>210879841.90184101</c:v>
                </c:pt>
                <c:pt idx="53669">
                  <c:v>210809511.871272</c:v>
                </c:pt>
                <c:pt idx="53670">
                  <c:v>210739152.11747798</c:v>
                </c:pt>
                <c:pt idx="53671">
                  <c:v>210668762.62176898</c:v>
                </c:pt>
                <c:pt idx="53672">
                  <c:v>210598343.36543304</c:v>
                </c:pt>
                <c:pt idx="53673">
                  <c:v>210527894.32973102</c:v>
                </c:pt>
                <c:pt idx="53674">
                  <c:v>210457415.495902</c:v>
                </c:pt>
                <c:pt idx="53675">
                  <c:v>210386906.84515998</c:v>
                </c:pt>
                <c:pt idx="53676">
                  <c:v>210316368.35869503</c:v>
                </c:pt>
                <c:pt idx="53677">
                  <c:v>210245800.01767299</c:v>
                </c:pt>
                <c:pt idx="53678">
                  <c:v>210175201.80323499</c:v>
                </c:pt>
                <c:pt idx="53679">
                  <c:v>210104573.69649899</c:v>
                </c:pt>
                <c:pt idx="53680">
                  <c:v>210033915.67855597</c:v>
                </c:pt>
                <c:pt idx="53681">
                  <c:v>209963227.73047501</c:v>
                </c:pt>
                <c:pt idx="53682">
                  <c:v>209892509.83329999</c:v>
                </c:pt>
                <c:pt idx="53683">
                  <c:v>209821761.96805</c:v>
                </c:pt>
                <c:pt idx="53684">
                  <c:v>209750984.11571997</c:v>
                </c:pt>
                <c:pt idx="53685">
                  <c:v>209680176.25727999</c:v>
                </c:pt>
                <c:pt idx="53686">
                  <c:v>209609338.37367499</c:v>
                </c:pt>
                <c:pt idx="53687">
                  <c:v>209538470.44582599</c:v>
                </c:pt>
                <c:pt idx="53688">
                  <c:v>209467572.45462903</c:v>
                </c:pt>
                <c:pt idx="53689">
                  <c:v>209396644.38095403</c:v>
                </c:pt>
                <c:pt idx="53690">
                  <c:v>209325686.20564896</c:v>
                </c:pt>
                <c:pt idx="53691">
                  <c:v>209254697.90953299</c:v>
                </c:pt>
                <c:pt idx="53692">
                  <c:v>209183679.47340399</c:v>
                </c:pt>
                <c:pt idx="53693">
                  <c:v>209112630.87803301</c:v>
                </c:pt>
                <c:pt idx="53694">
                  <c:v>209041552.10416597</c:v>
                </c:pt>
                <c:pt idx="53695">
                  <c:v>208970443.132525</c:v>
                </c:pt>
                <c:pt idx="53696">
                  <c:v>208899303.94380501</c:v>
                </c:pt>
                <c:pt idx="53697">
                  <c:v>208828134.51867598</c:v>
                </c:pt>
                <c:pt idx="53698">
                  <c:v>208756934.83778599</c:v>
                </c:pt>
                <c:pt idx="53699">
                  <c:v>208685704.88175303</c:v>
                </c:pt>
                <c:pt idx="53700">
                  <c:v>208614444.63117197</c:v>
                </c:pt>
                <c:pt idx="53701">
                  <c:v>208543154.06661403</c:v>
                </c:pt>
                <c:pt idx="53702">
                  <c:v>208471833.16862199</c:v>
                </c:pt>
                <c:pt idx="53703">
                  <c:v>208400481.91771501</c:v>
                </c:pt>
                <c:pt idx="53704">
                  <c:v>208329100.29438597</c:v>
                </c:pt>
                <c:pt idx="53705">
                  <c:v>208257688.27910098</c:v>
                </c:pt>
                <c:pt idx="53706">
                  <c:v>208186245.85230401</c:v>
                </c:pt>
                <c:pt idx="53707">
                  <c:v>208114772.99440899</c:v>
                </c:pt>
                <c:pt idx="53708">
                  <c:v>208043269.68580699</c:v>
                </c:pt>
                <c:pt idx="53709">
                  <c:v>207971735.90686303</c:v>
                </c:pt>
                <c:pt idx="53710">
                  <c:v>207900171.637914</c:v>
                </c:pt>
                <c:pt idx="53711">
                  <c:v>207828576.85927504</c:v>
                </c:pt>
                <c:pt idx="53712">
                  <c:v>207756951.55123103</c:v>
                </c:pt>
                <c:pt idx="53713">
                  <c:v>207685295.69404301</c:v>
                </c:pt>
                <c:pt idx="53714">
                  <c:v>207613609.26794696</c:v>
                </c:pt>
                <c:pt idx="53715">
                  <c:v>207541892.25314996</c:v>
                </c:pt>
                <c:pt idx="53716">
                  <c:v>207470144.62983504</c:v>
                </c:pt>
                <c:pt idx="53717">
                  <c:v>207398366.37815797</c:v>
                </c:pt>
                <c:pt idx="53718">
                  <c:v>207326557.47824898</c:v>
                </c:pt>
                <c:pt idx="53719">
                  <c:v>207254717.91021299</c:v>
                </c:pt>
                <c:pt idx="53720">
                  <c:v>207182847.65412501</c:v>
                </c:pt>
                <c:pt idx="53721">
                  <c:v>207110946.69003701</c:v>
                </c:pt>
                <c:pt idx="53722">
                  <c:v>207039014.99797302</c:v>
                </c:pt>
                <c:pt idx="53723">
                  <c:v>206967052.55793202</c:v>
                </c:pt>
                <c:pt idx="53724">
                  <c:v>206895059.349884</c:v>
                </c:pt>
                <c:pt idx="53725">
                  <c:v>206823035.35377401</c:v>
                </c:pt>
                <c:pt idx="53726">
                  <c:v>206750980.54951999</c:v>
                </c:pt>
                <c:pt idx="53727">
                  <c:v>206678894.91701299</c:v>
                </c:pt>
                <c:pt idx="53728">
                  <c:v>206606778.43611801</c:v>
                </c:pt>
                <c:pt idx="53729">
                  <c:v>206534631.08667302</c:v>
                </c:pt>
                <c:pt idx="53730">
                  <c:v>206462452.84848696</c:v>
                </c:pt>
                <c:pt idx="53731">
                  <c:v>206390243.70134497</c:v>
                </c:pt>
                <c:pt idx="53732">
                  <c:v>206318003.62500399</c:v>
                </c:pt>
                <c:pt idx="53733">
                  <c:v>206245732.59919301</c:v>
                </c:pt>
                <c:pt idx="53734">
                  <c:v>206173430.60361499</c:v>
                </c:pt>
                <c:pt idx="53735">
                  <c:v>206101097.61794496</c:v>
                </c:pt>
                <c:pt idx="53736">
                  <c:v>206028733.62183201</c:v>
                </c:pt>
                <c:pt idx="53737">
                  <c:v>205956338.59489703</c:v>
                </c:pt>
                <c:pt idx="53738">
                  <c:v>205883912.51673201</c:v>
                </c:pt>
                <c:pt idx="53739">
                  <c:v>205811455.36690503</c:v>
                </c:pt>
                <c:pt idx="53740">
                  <c:v>205738967.12495503</c:v>
                </c:pt>
                <c:pt idx="53741">
                  <c:v>205666447.77039197</c:v>
                </c:pt>
                <c:pt idx="53742">
                  <c:v>205593897.2827</c:v>
                </c:pt>
                <c:pt idx="53743">
                  <c:v>205521315.64133596</c:v>
                </c:pt>
                <c:pt idx="53744">
                  <c:v>205448702.82572901</c:v>
                </c:pt>
                <c:pt idx="53745">
                  <c:v>205376058.81527799</c:v>
                </c:pt>
                <c:pt idx="53746">
                  <c:v>205303383.58935699</c:v>
                </c:pt>
                <c:pt idx="53747">
                  <c:v>205230677.127312</c:v>
                </c:pt>
                <c:pt idx="53748">
                  <c:v>205157939.40845901</c:v>
                </c:pt>
                <c:pt idx="53749">
                  <c:v>205085170.41208896</c:v>
                </c:pt>
                <c:pt idx="53750">
                  <c:v>205012370.11746198</c:v>
                </c:pt>
                <c:pt idx="53751">
                  <c:v>204939538.50381303</c:v>
                </c:pt>
                <c:pt idx="53752">
                  <c:v>204866675.550345</c:v>
                </c:pt>
                <c:pt idx="53753">
                  <c:v>204793781.236238</c:v>
                </c:pt>
                <c:pt idx="53754">
                  <c:v>204720855.540638</c:v>
                </c:pt>
                <c:pt idx="53755">
                  <c:v>204647898.44266799</c:v>
                </c:pt>
                <c:pt idx="53756">
                  <c:v>204574909.92142001</c:v>
                </c:pt>
                <c:pt idx="53757">
                  <c:v>204501889.95595703</c:v>
                </c:pt>
                <c:pt idx="53758">
                  <c:v>204428838.52531499</c:v>
                </c:pt>
                <c:pt idx="53759">
                  <c:v>204355755.60850096</c:v>
                </c:pt>
                <c:pt idx="53760">
                  <c:v>204282641.18449304</c:v>
                </c:pt>
                <c:pt idx="53761">
                  <c:v>204209495.23224199</c:v>
                </c:pt>
                <c:pt idx="53762">
                  <c:v>204136317.73066896</c:v>
                </c:pt>
                <c:pt idx="53763">
                  <c:v>204063108.65866598</c:v>
                </c:pt>
                <c:pt idx="53764">
                  <c:v>203989867.995096</c:v>
                </c:pt>
                <c:pt idx="53765">
                  <c:v>203916595.71879497</c:v>
                </c:pt>
                <c:pt idx="53766">
                  <c:v>203843291.80856898</c:v>
                </c:pt>
                <c:pt idx="53767">
                  <c:v>203769956.24319395</c:v>
                </c:pt>
                <c:pt idx="53768">
                  <c:v>203696589.00141799</c:v>
                </c:pt>
                <c:pt idx="53769">
                  <c:v>203623190.061961</c:v>
                </c:pt>
                <c:pt idx="53770">
                  <c:v>203549759.40351099</c:v>
                </c:pt>
                <c:pt idx="53771">
                  <c:v>203476297.00473103</c:v>
                </c:pt>
                <c:pt idx="53772">
                  <c:v>203402802.84424999</c:v>
                </c:pt>
                <c:pt idx="53773">
                  <c:v>203329276.90067104</c:v>
                </c:pt>
                <c:pt idx="53774">
                  <c:v>203255719.15256599</c:v>
                </c:pt>
                <c:pt idx="53775">
                  <c:v>203182129.57847798</c:v>
                </c:pt>
                <c:pt idx="53776">
                  <c:v>203108508.15692201</c:v>
                </c:pt>
                <c:pt idx="53777">
                  <c:v>203034854.86638099</c:v>
                </c:pt>
                <c:pt idx="53778">
                  <c:v>202961169.68531001</c:v>
                </c:pt>
                <c:pt idx="53779">
                  <c:v>202887452.59213299</c:v>
                </c:pt>
                <c:pt idx="53780">
                  <c:v>202813703.565245</c:v>
                </c:pt>
                <c:pt idx="53781">
                  <c:v>202739922.58301201</c:v>
                </c:pt>
                <c:pt idx="53782">
                  <c:v>202666109.62377</c:v>
                </c:pt>
                <c:pt idx="53783">
                  <c:v>202592264.66582301</c:v>
                </c:pt>
                <c:pt idx="53784">
                  <c:v>202518387.68744701</c:v>
                </c:pt>
                <c:pt idx="53785">
                  <c:v>202444478.666888</c:v>
                </c:pt>
                <c:pt idx="53786">
                  <c:v>202370537.58236101</c:v>
                </c:pt>
                <c:pt idx="53787">
                  <c:v>202296564.41205099</c:v>
                </c:pt>
                <c:pt idx="53788">
                  <c:v>202222559.13411301</c:v>
                </c:pt>
                <c:pt idx="53789">
                  <c:v>202148521.72667104</c:v>
                </c:pt>
                <c:pt idx="53790">
                  <c:v>202074452.16782099</c:v>
                </c:pt>
                <c:pt idx="53791">
                  <c:v>202000350.43562499</c:v>
                </c:pt>
                <c:pt idx="53792">
                  <c:v>201926216.50811797</c:v>
                </c:pt>
                <c:pt idx="53793">
                  <c:v>201852050.36330199</c:v>
                </c:pt>
                <c:pt idx="53794">
                  <c:v>201777851.97914898</c:v>
                </c:pt>
                <c:pt idx="53795">
                  <c:v>201703621.33360201</c:v>
                </c:pt>
                <c:pt idx="53796">
                  <c:v>201629358.40457001</c:v>
                </c:pt>
                <c:pt idx="53797">
                  <c:v>201555063.169934</c:v>
                </c:pt>
                <c:pt idx="53798">
                  <c:v>201480735.60754398</c:v>
                </c:pt>
                <c:pt idx="53799">
                  <c:v>201406375.69521701</c:v>
                </c:pt>
                <c:pt idx="53800">
                  <c:v>201331983.410741</c:v>
                </c:pt>
                <c:pt idx="53801">
                  <c:v>201257558.73187199</c:v>
                </c:pt>
                <c:pt idx="53802">
                  <c:v>201183101.63633499</c:v>
                </c:pt>
                <c:pt idx="53803">
                  <c:v>201108612.10182399</c:v>
                </c:pt>
                <c:pt idx="53804">
                  <c:v>201034090.10600299</c:v>
                </c:pt>
                <c:pt idx="53805">
                  <c:v>200959535.62650201</c:v>
                </c:pt>
                <c:pt idx="53806">
                  <c:v>200884948.640921</c:v>
                </c:pt>
                <c:pt idx="53807">
                  <c:v>200810329.12683004</c:v>
                </c:pt>
                <c:pt idx="53808">
                  <c:v>200735677.06176397</c:v>
                </c:pt>
                <c:pt idx="53809">
                  <c:v>200660992.42323104</c:v>
                </c:pt>
                <c:pt idx="53810">
                  <c:v>200586275.188703</c:v>
                </c:pt>
                <c:pt idx="53811">
                  <c:v>200511525.33562303</c:v>
                </c:pt>
                <c:pt idx="53812">
                  <c:v>200436742.84140101</c:v>
                </c:pt>
                <c:pt idx="53813">
                  <c:v>200361927.68341699</c:v>
                </c:pt>
                <c:pt idx="53814">
                  <c:v>200287079.83901602</c:v>
                </c:pt>
                <c:pt idx="53815">
                  <c:v>200212199.28551301</c:v>
                </c:pt>
                <c:pt idx="53816">
                  <c:v>200137286.00019199</c:v>
                </c:pt>
                <c:pt idx="53817">
                  <c:v>200062339.96030301</c:v>
                </c:pt>
                <c:pt idx="53818">
                  <c:v>199987361.14306396</c:v>
                </c:pt>
                <c:pt idx="53819">
                  <c:v>199912349.525662</c:v>
                </c:pt>
                <c:pt idx="53820">
                  <c:v>199837305.08525103</c:v>
                </c:pt>
                <c:pt idx="53821">
                  <c:v>199762227.798951</c:v>
                </c:pt>
                <c:pt idx="53822">
                  <c:v>199687117.64385301</c:v>
                </c:pt>
                <c:pt idx="53823">
                  <c:v>199611974.59701303</c:v>
                </c:pt>
                <c:pt idx="53824">
                  <c:v>199536798.63545501</c:v>
                </c:pt>
                <c:pt idx="53825">
                  <c:v>199461589.73616996</c:v>
                </c:pt>
                <c:pt idx="53826">
                  <c:v>199386347.876118</c:v>
                </c:pt>
                <c:pt idx="53827">
                  <c:v>199311073.032224</c:v>
                </c:pt>
                <c:pt idx="53828">
                  <c:v>199235765.18138096</c:v>
                </c:pt>
                <c:pt idx="53829">
                  <c:v>199160424.30044901</c:v>
                </c:pt>
                <c:pt idx="53830">
                  <c:v>199085050.36625603</c:v>
                </c:pt>
                <c:pt idx="53831">
                  <c:v>199009643.35559601</c:v>
                </c:pt>
                <c:pt idx="53832">
                  <c:v>198934203.24522996</c:v>
                </c:pt>
                <c:pt idx="53833">
                  <c:v>198858730.01188597</c:v>
                </c:pt>
                <c:pt idx="53834">
                  <c:v>198783223.632258</c:v>
                </c:pt>
                <c:pt idx="53835">
                  <c:v>198707684.08300799</c:v>
                </c:pt>
                <c:pt idx="53836">
                  <c:v>198632111.340763</c:v>
                </c:pt>
                <c:pt idx="53837">
                  <c:v>198556505.38211802</c:v>
                </c:pt>
                <c:pt idx="53838">
                  <c:v>198480866.18363303</c:v>
                </c:pt>
                <c:pt idx="53839">
                  <c:v>198405193.72183701</c:v>
                </c:pt>
                <c:pt idx="53840">
                  <c:v>198329487.97322199</c:v>
                </c:pt>
                <c:pt idx="53841">
                  <c:v>198253748.91424799</c:v>
                </c:pt>
                <c:pt idx="53842">
                  <c:v>198177976.521341</c:v>
                </c:pt>
                <c:pt idx="53843">
                  <c:v>198102170.77089399</c:v>
                </c:pt>
                <c:pt idx="53844">
                  <c:v>198026331.63926399</c:v>
                </c:pt>
                <c:pt idx="53845">
                  <c:v>197950459.10277501</c:v>
                </c:pt>
                <c:pt idx="53846">
                  <c:v>197874553.13771701</c:v>
                </c:pt>
                <c:pt idx="53847">
                  <c:v>197798613.72034696</c:v>
                </c:pt>
                <c:pt idx="53848">
                  <c:v>197722640.82688504</c:v>
                </c:pt>
                <c:pt idx="53849">
                  <c:v>197646634.43351901</c:v>
                </c:pt>
                <c:pt idx="53850">
                  <c:v>197570594.51640001</c:v>
                </c:pt>
                <c:pt idx="53851">
                  <c:v>197494521.051649</c:v>
                </c:pt>
                <c:pt idx="53852">
                  <c:v>197418414.01534796</c:v>
                </c:pt>
                <c:pt idx="53853">
                  <c:v>197342273.38354599</c:v>
                </c:pt>
                <c:pt idx="53854">
                  <c:v>197266099.13225701</c:v>
                </c:pt>
                <c:pt idx="53855">
                  <c:v>197189891.23746198</c:v>
                </c:pt>
                <c:pt idx="53856">
                  <c:v>197113649.67510498</c:v>
                </c:pt>
                <c:pt idx="53857">
                  <c:v>197037374.421096</c:v>
                </c:pt>
                <c:pt idx="53858">
                  <c:v>196961065.45131001</c:v>
                </c:pt>
                <c:pt idx="53859">
                  <c:v>196884722.74158493</c:v>
                </c:pt>
                <c:pt idx="53860">
                  <c:v>196808346.26772797</c:v>
                </c:pt>
                <c:pt idx="53861">
                  <c:v>196731936.00550696</c:v>
                </c:pt>
                <c:pt idx="53862">
                  <c:v>196655491.93065602</c:v>
                </c:pt>
                <c:pt idx="53863">
                  <c:v>196579014.01887399</c:v>
                </c:pt>
                <c:pt idx="53864">
                  <c:v>196502502.24582398</c:v>
                </c:pt>
                <c:pt idx="53865">
                  <c:v>196425956.58713499</c:v>
                </c:pt>
                <c:pt idx="53866">
                  <c:v>196349377.01839697</c:v>
                </c:pt>
                <c:pt idx="53867">
                  <c:v>196272763.51516697</c:v>
                </c:pt>
                <c:pt idx="53868">
                  <c:v>196196116.05296701</c:v>
                </c:pt>
                <c:pt idx="53869">
                  <c:v>196119434.60727999</c:v>
                </c:pt>
                <c:pt idx="53870">
                  <c:v>196042719.15355599</c:v>
                </c:pt>
                <c:pt idx="53871">
                  <c:v>195965969.66720799</c:v>
                </c:pt>
                <c:pt idx="53872">
                  <c:v>195889186.12361202</c:v>
                </c:pt>
                <c:pt idx="53873">
                  <c:v>195812368.49810898</c:v>
                </c:pt>
                <c:pt idx="53874">
                  <c:v>195735516.766004</c:v>
                </c:pt>
                <c:pt idx="53875">
                  <c:v>195658630.90256399</c:v>
                </c:pt>
                <c:pt idx="53876">
                  <c:v>195581710.88302201</c:v>
                </c:pt>
                <c:pt idx="53877">
                  <c:v>195504756.68257299</c:v>
                </c:pt>
                <c:pt idx="53878">
                  <c:v>195427768.276375</c:v>
                </c:pt>
                <c:pt idx="53879">
                  <c:v>195350745.63955101</c:v>
                </c:pt>
                <c:pt idx="53880">
                  <c:v>195273688.74718595</c:v>
                </c:pt>
                <c:pt idx="53881">
                  <c:v>195196597.57432896</c:v>
                </c:pt>
                <c:pt idx="53882">
                  <c:v>195119472.09599099</c:v>
                </c:pt>
                <c:pt idx="53883">
                  <c:v>195042312.28714797</c:v>
                </c:pt>
                <c:pt idx="53884">
                  <c:v>194965118.122738</c:v>
                </c:pt>
                <c:pt idx="53885">
                  <c:v>194887889.57765999</c:v>
                </c:pt>
                <c:pt idx="53886">
                  <c:v>194810626.62677899</c:v>
                </c:pt>
                <c:pt idx="53887">
                  <c:v>194733329.24492198</c:v>
                </c:pt>
                <c:pt idx="53888">
                  <c:v>194655997.40687603</c:v>
                </c:pt>
                <c:pt idx="53889">
                  <c:v>194578631.08739299</c:v>
                </c:pt>
                <c:pt idx="53890">
                  <c:v>194501230.26118895</c:v>
                </c:pt>
                <c:pt idx="53891">
                  <c:v>194423794.90293801</c:v>
                </c:pt>
                <c:pt idx="53892">
                  <c:v>194346324.98728001</c:v>
                </c:pt>
                <c:pt idx="53893">
                  <c:v>194268820.48881504</c:v>
                </c:pt>
                <c:pt idx="53894">
                  <c:v>194191281.382108</c:v>
                </c:pt>
                <c:pt idx="53895">
                  <c:v>194113707.64168298</c:v>
                </c:pt>
                <c:pt idx="53896">
                  <c:v>194036099.24202698</c:v>
                </c:pt>
                <c:pt idx="53897">
                  <c:v>193958456.15759099</c:v>
                </c:pt>
                <c:pt idx="53898">
                  <c:v>193880778.36278301</c:v>
                </c:pt>
                <c:pt idx="53899">
                  <c:v>193803065.83197901</c:v>
                </c:pt>
                <c:pt idx="53900">
                  <c:v>193725318.53951102</c:v>
                </c:pt>
                <c:pt idx="53901">
                  <c:v>193647536.45967603</c:v>
                </c:pt>
                <c:pt idx="53902">
                  <c:v>193569719.56673104</c:v>
                </c:pt>
                <c:pt idx="53903">
                  <c:v>193491867.83489603</c:v>
                </c:pt>
                <c:pt idx="53904">
                  <c:v>193413981.23835096</c:v>
                </c:pt>
                <c:pt idx="53905">
                  <c:v>193336059.75123599</c:v>
                </c:pt>
                <c:pt idx="53906">
                  <c:v>193258103.34765503</c:v>
                </c:pt>
                <c:pt idx="53907">
                  <c:v>193180112.00167099</c:v>
                </c:pt>
                <c:pt idx="53908">
                  <c:v>193102085.68731001</c:v>
                </c:pt>
                <c:pt idx="53909">
                  <c:v>193024024.378555</c:v>
                </c:pt>
                <c:pt idx="53910">
                  <c:v>192945928.049355</c:v>
                </c:pt>
                <c:pt idx="53911">
                  <c:v>192867796.67361599</c:v>
                </c:pt>
                <c:pt idx="53912">
                  <c:v>192789630.225205</c:v>
                </c:pt>
                <c:pt idx="53913">
                  <c:v>192711428.67795199</c:v>
                </c:pt>
                <c:pt idx="53914">
                  <c:v>192633192.00564399</c:v>
                </c:pt>
                <c:pt idx="53915">
                  <c:v>192554920.18203202</c:v>
                </c:pt>
                <c:pt idx="53916">
                  <c:v>192476613.18082303</c:v>
                </c:pt>
                <c:pt idx="53917">
                  <c:v>192398270.97568896</c:v>
                </c:pt>
                <c:pt idx="53918">
                  <c:v>192319893.54025799</c:v>
                </c:pt>
                <c:pt idx="53919">
                  <c:v>192241480.84811997</c:v>
                </c:pt>
                <c:pt idx="53920">
                  <c:v>192163032.87282601</c:v>
                </c:pt>
                <c:pt idx="53921">
                  <c:v>192084549.58788303</c:v>
                </c:pt>
                <c:pt idx="53922">
                  <c:v>192006030.96676299</c:v>
                </c:pt>
                <c:pt idx="53923">
                  <c:v>191927476.98289302</c:v>
                </c:pt>
                <c:pt idx="53924">
                  <c:v>191848887.609662</c:v>
                </c:pt>
                <c:pt idx="53925">
                  <c:v>191770262.82041803</c:v>
                </c:pt>
                <c:pt idx="53926">
                  <c:v>191691602.588469</c:v>
                </c:pt>
                <c:pt idx="53927">
                  <c:v>191612906.88708001</c:v>
                </c:pt>
                <c:pt idx="53928">
                  <c:v>191534175.68947899</c:v>
                </c:pt>
                <c:pt idx="53929">
                  <c:v>191455408.968849</c:v>
                </c:pt>
                <c:pt idx="53930">
                  <c:v>191376606.69833496</c:v>
                </c:pt>
                <c:pt idx="53931">
                  <c:v>191297768.85104001</c:v>
                </c:pt>
                <c:pt idx="53932">
                  <c:v>191218895.40002501</c:v>
                </c:pt>
                <c:pt idx="53933">
                  <c:v>191139986.31831101</c:v>
                </c:pt>
                <c:pt idx="53934">
                  <c:v>191061041.578877</c:v>
                </c:pt>
                <c:pt idx="53935">
                  <c:v>190982061.15466103</c:v>
                </c:pt>
                <c:pt idx="53936">
                  <c:v>190903045.01855996</c:v>
                </c:pt>
                <c:pt idx="53937">
                  <c:v>190823993.14342698</c:v>
                </c:pt>
                <c:pt idx="53938">
                  <c:v>190744905.50207499</c:v>
                </c:pt>
                <c:pt idx="53939">
                  <c:v>190665782.067276</c:v>
                </c:pt>
                <c:pt idx="53940">
                  <c:v>190586622.811759</c:v>
                </c:pt>
                <c:pt idx="53941">
                  <c:v>190507427.70820996</c:v>
                </c:pt>
                <c:pt idx="53942">
                  <c:v>190428196.729276</c:v>
                </c:pt>
                <c:pt idx="53943">
                  <c:v>190348929.84755799</c:v>
                </c:pt>
                <c:pt idx="53944">
                  <c:v>190269627.03561699</c:v>
                </c:pt>
                <c:pt idx="53945">
                  <c:v>190190288.26597199</c:v>
                </c:pt>
                <c:pt idx="53946">
                  <c:v>190110913.51109797</c:v>
                </c:pt>
                <c:pt idx="53947">
                  <c:v>190031502.74342796</c:v>
                </c:pt>
                <c:pt idx="53948">
                  <c:v>189952055.93535301</c:v>
                </c:pt>
                <c:pt idx="53949">
                  <c:v>189872573.05922002</c:v>
                </c:pt>
                <c:pt idx="53950">
                  <c:v>189793054.08733401</c:v>
                </c:pt>
                <c:pt idx="53951">
                  <c:v>189713498.99195799</c:v>
                </c:pt>
                <c:pt idx="53952">
                  <c:v>189633907.74530897</c:v>
                </c:pt>
                <c:pt idx="53953">
                  <c:v>189554280.31956398</c:v>
                </c:pt>
                <c:pt idx="53954">
                  <c:v>189474616.68685403</c:v>
                </c:pt>
                <c:pt idx="53955">
                  <c:v>189394916.819269</c:v>
                </c:pt>
                <c:pt idx="53956">
                  <c:v>189315180.68885499</c:v>
                </c:pt>
                <c:pt idx="53957">
                  <c:v>189235408.26761299</c:v>
                </c:pt>
                <c:pt idx="53958">
                  <c:v>189155599.527502</c:v>
                </c:pt>
                <c:pt idx="53959">
                  <c:v>189075754.44043601</c:v>
                </c:pt>
                <c:pt idx="53960">
                  <c:v>188995872.97828597</c:v>
                </c:pt>
                <c:pt idx="53961">
                  <c:v>188915955.11287901</c:v>
                </c:pt>
                <c:pt idx="53962">
                  <c:v>188836000.81599799</c:v>
                </c:pt>
                <c:pt idx="53963">
                  <c:v>188756010.05938101</c:v>
                </c:pt>
                <c:pt idx="53964">
                  <c:v>188675982.814722</c:v>
                </c:pt>
                <c:pt idx="53965">
                  <c:v>188595919.05367202</c:v>
                </c:pt>
                <c:pt idx="53966">
                  <c:v>188515818.74783599</c:v>
                </c:pt>
                <c:pt idx="53967">
                  <c:v>188435681.868774</c:v>
                </c:pt>
                <c:pt idx="53968">
                  <c:v>188355508.388004</c:v>
                </c:pt>
                <c:pt idx="53969">
                  <c:v>188275298.27699599</c:v>
                </c:pt>
                <c:pt idx="53970">
                  <c:v>188195051.50717798</c:v>
                </c:pt>
                <c:pt idx="53971">
                  <c:v>188114768.04993001</c:v>
                </c:pt>
                <c:pt idx="53972">
                  <c:v>188034447.87659001</c:v>
                </c:pt>
                <c:pt idx="53973">
                  <c:v>187954090.95844901</c:v>
                </c:pt>
                <c:pt idx="53974">
                  <c:v>187873697.26675299</c:v>
                </c:pt>
                <c:pt idx="53975">
                  <c:v>187793266.77270296</c:v>
                </c:pt>
                <c:pt idx="53976">
                  <c:v>187712799.44745401</c:v>
                </c:pt>
                <c:pt idx="53977">
                  <c:v>187632295.262115</c:v>
                </c:pt>
                <c:pt idx="53978">
                  <c:v>187551754.18775102</c:v>
                </c:pt>
                <c:pt idx="53979">
                  <c:v>187471176.19537896</c:v>
                </c:pt>
                <c:pt idx="53980">
                  <c:v>187390561.255972</c:v>
                </c:pt>
                <c:pt idx="53981">
                  <c:v>187309909.34045601</c:v>
                </c:pt>
                <c:pt idx="53982">
                  <c:v>187229220.41971001</c:v>
                </c:pt>
                <c:pt idx="53983">
                  <c:v>187148494.46456999</c:v>
                </c:pt>
                <c:pt idx="53984">
                  <c:v>187067731.44582099</c:v>
                </c:pt>
                <c:pt idx="53985">
                  <c:v>186986931.33420503</c:v>
                </c:pt>
                <c:pt idx="53986">
                  <c:v>186906094.10041699</c:v>
                </c:pt>
                <c:pt idx="53987">
                  <c:v>186825219.71510497</c:v>
                </c:pt>
                <c:pt idx="53988">
                  <c:v>186744308.14886796</c:v>
                </c:pt>
                <c:pt idx="53989">
                  <c:v>186663359.37226099</c:v>
                </c:pt>
                <c:pt idx="53990">
                  <c:v>186582373.35579202</c:v>
                </c:pt>
                <c:pt idx="53991">
                  <c:v>186501350.06992</c:v>
                </c:pt>
                <c:pt idx="53992">
                  <c:v>186420289.48505801</c:v>
                </c:pt>
                <c:pt idx="53993">
                  <c:v>186339191.57157096</c:v>
                </c:pt>
                <c:pt idx="53994">
                  <c:v>186258056.299777</c:v>
                </c:pt>
                <c:pt idx="53995">
                  <c:v>186176883.639947</c:v>
                </c:pt>
                <c:pt idx="53996">
                  <c:v>186095673.56230399</c:v>
                </c:pt>
                <c:pt idx="53997">
                  <c:v>186014426.03702101</c:v>
                </c:pt>
                <c:pt idx="53998">
                  <c:v>185933141.034228</c:v>
                </c:pt>
                <c:pt idx="53999">
                  <c:v>185851818.52400103</c:v>
                </c:pt>
                <c:pt idx="54000">
                  <c:v>185770458.476374</c:v>
                </c:pt>
                <c:pt idx="54001">
                  <c:v>185689060.86132696</c:v>
                </c:pt>
                <c:pt idx="54002">
                  <c:v>185607625.64879596</c:v>
                </c:pt>
                <c:pt idx="54003">
                  <c:v>185526152.808667</c:v>
                </c:pt>
                <c:pt idx="54004">
                  <c:v>185444642.310776</c:v>
                </c:pt>
                <c:pt idx="54005">
                  <c:v>185363094.12491304</c:v>
                </c:pt>
                <c:pt idx="54006">
                  <c:v>185281508.22081801</c:v>
                </c:pt>
                <c:pt idx="54007">
                  <c:v>185199884.56818098</c:v>
                </c:pt>
                <c:pt idx="54008">
                  <c:v>185118223.13664401</c:v>
                </c:pt>
                <c:pt idx="54009">
                  <c:v>185036523.89579999</c:v>
                </c:pt>
                <c:pt idx="54010">
                  <c:v>184954786.815193</c:v>
                </c:pt>
                <c:pt idx="54011">
                  <c:v>184873011.86431703</c:v>
                </c:pt>
                <c:pt idx="54012">
                  <c:v>184791199.01261601</c:v>
                </c:pt>
                <c:pt idx="54013">
                  <c:v>184709348.22948599</c:v>
                </c:pt>
                <c:pt idx="54014">
                  <c:v>184627459.48427203</c:v>
                </c:pt>
                <c:pt idx="54015">
                  <c:v>184545532.74626896</c:v>
                </c:pt>
                <c:pt idx="54016">
                  <c:v>184463567.98472303</c:v>
                </c:pt>
                <c:pt idx="54017">
                  <c:v>184381565.16882896</c:v>
                </c:pt>
                <c:pt idx="54018">
                  <c:v>184299524.26773199</c:v>
                </c:pt>
                <c:pt idx="54019">
                  <c:v>184217445.25052798</c:v>
                </c:pt>
                <c:pt idx="54020">
                  <c:v>184135328.08626002</c:v>
                </c:pt>
                <c:pt idx="54021">
                  <c:v>184053172.74392298</c:v>
                </c:pt>
                <c:pt idx="54022">
                  <c:v>183970979.19245899</c:v>
                </c:pt>
                <c:pt idx="54023">
                  <c:v>183888747.40076199</c:v>
                </c:pt>
                <c:pt idx="54024">
                  <c:v>183806477.33767202</c:v>
                </c:pt>
                <c:pt idx="54025">
                  <c:v>183724168.97197998</c:v>
                </c:pt>
                <c:pt idx="54026">
                  <c:v>183641822.27242598</c:v>
                </c:pt>
                <c:pt idx="54027">
                  <c:v>183559437.20769599</c:v>
                </c:pt>
                <c:pt idx="54028">
                  <c:v>183477013.74642798</c:v>
                </c:pt>
                <c:pt idx="54029">
                  <c:v>183394551.85720602</c:v>
                </c:pt>
                <c:pt idx="54030">
                  <c:v>183312051.50856397</c:v>
                </c:pt>
                <c:pt idx="54031">
                  <c:v>183229512.66898298</c:v>
                </c:pt>
                <c:pt idx="54032">
                  <c:v>183146935.30689302</c:v>
                </c:pt>
                <c:pt idx="54033">
                  <c:v>183064319.39067104</c:v>
                </c:pt>
                <c:pt idx="54034">
                  <c:v>182981664.88864303</c:v>
                </c:pt>
                <c:pt idx="54035">
                  <c:v>182898971.76908198</c:v>
                </c:pt>
                <c:pt idx="54036">
                  <c:v>182816240.00020799</c:v>
                </c:pt>
                <c:pt idx="54037">
                  <c:v>182733469.55019</c:v>
                </c:pt>
                <c:pt idx="54038">
                  <c:v>182650660.38714299</c:v>
                </c:pt>
                <c:pt idx="54039">
                  <c:v>182567812.47912896</c:v>
                </c:pt>
                <c:pt idx="54040">
                  <c:v>182484925.794159</c:v>
                </c:pt>
                <c:pt idx="54041">
                  <c:v>182402000.30018896</c:v>
                </c:pt>
                <c:pt idx="54042">
                  <c:v>182319035.96512198</c:v>
                </c:pt>
                <c:pt idx="54043">
                  <c:v>182236032.75680903</c:v>
                </c:pt>
                <c:pt idx="54044">
                  <c:v>182152990.64304596</c:v>
                </c:pt>
                <c:pt idx="54045">
                  <c:v>182069909.59157598</c:v>
                </c:pt>
                <c:pt idx="54046">
                  <c:v>181986789.57009</c:v>
                </c:pt>
                <c:pt idx="54047">
                  <c:v>181903630.546222</c:v>
                </c:pt>
                <c:pt idx="54048">
                  <c:v>181820432.48755401</c:v>
                </c:pt>
                <c:pt idx="54049">
                  <c:v>181737195.36161402</c:v>
                </c:pt>
                <c:pt idx="54050">
                  <c:v>181653919.135874</c:v>
                </c:pt>
                <c:pt idx="54051">
                  <c:v>181570603.77775496</c:v>
                </c:pt>
                <c:pt idx="54052">
                  <c:v>181487249.25462103</c:v>
                </c:pt>
                <c:pt idx="54053">
                  <c:v>181403855.53378096</c:v>
                </c:pt>
                <c:pt idx="54054">
                  <c:v>181320422.58249003</c:v>
                </c:pt>
                <c:pt idx="54055">
                  <c:v>181236950.367948</c:v>
                </c:pt>
                <c:pt idx="54056">
                  <c:v>181153438.85730201</c:v>
                </c:pt>
                <c:pt idx="54057">
                  <c:v>181069888.01763999</c:v>
                </c:pt>
                <c:pt idx="54058">
                  <c:v>180986297.81599799</c:v>
                </c:pt>
                <c:pt idx="54059">
                  <c:v>180902668.21935496</c:v>
                </c:pt>
                <c:pt idx="54060">
                  <c:v>180818999.19463402</c:v>
                </c:pt>
                <c:pt idx="54061">
                  <c:v>180735290.70870298</c:v>
                </c:pt>
                <c:pt idx="54062">
                  <c:v>180651542.72837496</c:v>
                </c:pt>
                <c:pt idx="54063">
                  <c:v>180567755.220406</c:v>
                </c:pt>
                <c:pt idx="54064">
                  <c:v>180483928.15149599</c:v>
                </c:pt>
                <c:pt idx="54065">
                  <c:v>180400061.48828799</c:v>
                </c:pt>
                <c:pt idx="54066">
                  <c:v>180316155.19737101</c:v>
                </c:pt>
                <c:pt idx="54067">
                  <c:v>180232209.24527496</c:v>
                </c:pt>
                <c:pt idx="54068">
                  <c:v>180148223.59847301</c:v>
                </c:pt>
                <c:pt idx="54069">
                  <c:v>180064198.22338498</c:v>
                </c:pt>
                <c:pt idx="54070">
                  <c:v>179980133.08636901</c:v>
                </c:pt>
                <c:pt idx="54071">
                  <c:v>179896028.15372896</c:v>
                </c:pt>
                <c:pt idx="54072">
                  <c:v>179811883.39171201</c:v>
                </c:pt>
                <c:pt idx="54073">
                  <c:v>179727698.76650599</c:v>
                </c:pt>
                <c:pt idx="54074">
                  <c:v>179643474.244243</c:v>
                </c:pt>
                <c:pt idx="54075">
                  <c:v>179559209.790995</c:v>
                </c:pt>
                <c:pt idx="54076">
                  <c:v>179474905.37277901</c:v>
                </c:pt>
                <c:pt idx="54077">
                  <c:v>179390560.95555303</c:v>
                </c:pt>
                <c:pt idx="54078">
                  <c:v>179306176.50521499</c:v>
                </c:pt>
                <c:pt idx="54079">
                  <c:v>179221751.98760802</c:v>
                </c:pt>
                <c:pt idx="54080">
                  <c:v>179137287.36851501</c:v>
                </c:pt>
                <c:pt idx="54081">
                  <c:v>179052782.61365896</c:v>
                </c:pt>
                <c:pt idx="54082">
                  <c:v>178968237.68870798</c:v>
                </c:pt>
                <c:pt idx="54083">
                  <c:v>178883652.559268</c:v>
                </c:pt>
                <c:pt idx="54084">
                  <c:v>178799027.19088599</c:v>
                </c:pt>
                <c:pt idx="54085">
                  <c:v>178714361.54905301</c:v>
                </c:pt>
                <c:pt idx="54086">
                  <c:v>178629655.59919798</c:v>
                </c:pt>
                <c:pt idx="54087">
                  <c:v>178544909.30669004</c:v>
                </c:pt>
                <c:pt idx="54088">
                  <c:v>178460122.63684103</c:v>
                </c:pt>
                <c:pt idx="54089">
                  <c:v>178375295.55490202</c:v>
                </c:pt>
                <c:pt idx="54090">
                  <c:v>178290428.02606302</c:v>
                </c:pt>
                <c:pt idx="54091">
                  <c:v>178205520.01545599</c:v>
                </c:pt>
                <c:pt idx="54092">
                  <c:v>178120571.488152</c:v>
                </c:pt>
                <c:pt idx="54093">
                  <c:v>178035582.40916198</c:v>
                </c:pt>
                <c:pt idx="54094">
                  <c:v>177950552.743435</c:v>
                </c:pt>
                <c:pt idx="54095">
                  <c:v>177865482.45586103</c:v>
                </c:pt>
                <c:pt idx="54096">
                  <c:v>177780371.51126897</c:v>
                </c:pt>
                <c:pt idx="54097">
                  <c:v>177695219.87442699</c:v>
                </c:pt>
                <c:pt idx="54098">
                  <c:v>177610027.51004198</c:v>
                </c:pt>
                <c:pt idx="54099">
                  <c:v>177524794.38275903</c:v>
                </c:pt>
                <c:pt idx="54100">
                  <c:v>177439520.45716101</c:v>
                </c:pt>
                <c:pt idx="54101">
                  <c:v>177354205.69777301</c:v>
                </c:pt>
                <c:pt idx="54102">
                  <c:v>177268850.06905401</c:v>
                </c:pt>
                <c:pt idx="54103">
                  <c:v>177183453.53540501</c:v>
                </c:pt>
                <c:pt idx="54104">
                  <c:v>177098016.06116098</c:v>
                </c:pt>
                <c:pt idx="54105">
                  <c:v>177012537.61059698</c:v>
                </c:pt>
                <c:pt idx="54106">
                  <c:v>176927018.14792696</c:v>
                </c:pt>
                <c:pt idx="54107">
                  <c:v>176841457.63729998</c:v>
                </c:pt>
                <c:pt idx="54108">
                  <c:v>176755856.042804</c:v>
                </c:pt>
                <c:pt idx="54109">
                  <c:v>176670213.328462</c:v>
                </c:pt>
                <c:pt idx="54110">
                  <c:v>176584529.45823801</c:v>
                </c:pt>
                <c:pt idx="54111">
                  <c:v>176498804.39602903</c:v>
                </c:pt>
                <c:pt idx="54112">
                  <c:v>176413038.10567001</c:v>
                </c:pt>
                <c:pt idx="54113">
                  <c:v>176327230.55093402</c:v>
                </c:pt>
                <c:pt idx="54114">
                  <c:v>176241381.69552797</c:v>
                </c:pt>
                <c:pt idx="54115">
                  <c:v>176155491.503097</c:v>
                </c:pt>
                <c:pt idx="54116">
                  <c:v>176069559.93722099</c:v>
                </c:pt>
                <c:pt idx="54117">
                  <c:v>175983586.96141699</c:v>
                </c:pt>
                <c:pt idx="54118">
                  <c:v>175897572.53913599</c:v>
                </c:pt>
                <c:pt idx="54119">
                  <c:v>175811516.63376597</c:v>
                </c:pt>
                <c:pt idx="54120">
                  <c:v>175725419.20863101</c:v>
                </c:pt>
                <c:pt idx="54121">
                  <c:v>175639280.22698799</c:v>
                </c:pt>
                <c:pt idx="54122">
                  <c:v>175553099.65203103</c:v>
                </c:pt>
                <c:pt idx="54123">
                  <c:v>175466877.446888</c:v>
                </c:pt>
                <c:pt idx="54124">
                  <c:v>175380613.57462201</c:v>
                </c:pt>
                <c:pt idx="54125">
                  <c:v>175294307.99823099</c:v>
                </c:pt>
                <c:pt idx="54126">
                  <c:v>175207960.680646</c:v>
                </c:pt>
                <c:pt idx="54127">
                  <c:v>175121571.58473304</c:v>
                </c:pt>
                <c:pt idx="54128">
                  <c:v>175035140.67329398</c:v>
                </c:pt>
                <c:pt idx="54129">
                  <c:v>174948667.909062</c:v>
                </c:pt>
                <c:pt idx="54130">
                  <c:v>174862153.254704</c:v>
                </c:pt>
                <c:pt idx="54131">
                  <c:v>174775596.67282301</c:v>
                </c:pt>
                <c:pt idx="54132">
                  <c:v>174688998.12595201</c:v>
                </c:pt>
                <c:pt idx="54133">
                  <c:v>174602357.57655999</c:v>
                </c:pt>
                <c:pt idx="54134">
                  <c:v>174515674.98704901</c:v>
                </c:pt>
                <c:pt idx="54135">
                  <c:v>174428950.31975099</c:v>
                </c:pt>
                <c:pt idx="54136">
                  <c:v>174342183.53693303</c:v>
                </c:pt>
                <c:pt idx="54137">
                  <c:v>174255374.60079399</c:v>
                </c:pt>
                <c:pt idx="54138">
                  <c:v>174168523.473465</c:v>
                </c:pt>
                <c:pt idx="54139">
                  <c:v>174081630.11701101</c:v>
                </c:pt>
                <c:pt idx="54140">
                  <c:v>173994694.493426</c:v>
                </c:pt>
                <c:pt idx="54141">
                  <c:v>173907716.56463704</c:v>
                </c:pt>
                <c:pt idx="54142">
                  <c:v>173820696.29250398</c:v>
                </c:pt>
                <c:pt idx="54143">
                  <c:v>173733633.63881701</c:v>
                </c:pt>
                <c:pt idx="54144">
                  <c:v>173646528.56529701</c:v>
                </c:pt>
                <c:pt idx="54145">
                  <c:v>173559381.03359696</c:v>
                </c:pt>
                <c:pt idx="54146">
                  <c:v>173472191.005301</c:v>
                </c:pt>
                <c:pt idx="54147">
                  <c:v>173384958.44192198</c:v>
                </c:pt>
                <c:pt idx="54148">
                  <c:v>173297683.30490601</c:v>
                </c:pt>
                <c:pt idx="54149">
                  <c:v>173210365.55562699</c:v>
                </c:pt>
                <c:pt idx="54150">
                  <c:v>173123005.15539101</c:v>
                </c:pt>
                <c:pt idx="54151">
                  <c:v>173035602.06543401</c:v>
                </c:pt>
                <c:pt idx="54152">
                  <c:v>172948156.24691999</c:v>
                </c:pt>
                <c:pt idx="54153">
                  <c:v>172860667.660943</c:v>
                </c:pt>
                <c:pt idx="54154">
                  <c:v>172773136.26852897</c:v>
                </c:pt>
                <c:pt idx="54155">
                  <c:v>172685562.03063104</c:v>
                </c:pt>
                <c:pt idx="54156">
                  <c:v>172597944.90812996</c:v>
                </c:pt>
                <c:pt idx="54157">
                  <c:v>172510284.86183801</c:v>
                </c:pt>
                <c:pt idx="54158">
                  <c:v>172422581.85249603</c:v>
                </c:pt>
                <c:pt idx="54159">
                  <c:v>172334835.84077099</c:v>
                </c:pt>
                <c:pt idx="54160">
                  <c:v>172247046.78726</c:v>
                </c:pt>
                <c:pt idx="54161">
                  <c:v>172159214.65248901</c:v>
                </c:pt>
                <c:pt idx="54162">
                  <c:v>172071339.39691004</c:v>
                </c:pt>
                <c:pt idx="54163">
                  <c:v>171983420.98090401</c:v>
                </c:pt>
                <c:pt idx="54164">
                  <c:v>171895459.36477801</c:v>
                </c:pt>
                <c:pt idx="54165">
                  <c:v>171807454.50876796</c:v>
                </c:pt>
                <c:pt idx="54166">
                  <c:v>171719406.37303701</c:v>
                </c:pt>
                <c:pt idx="54167">
                  <c:v>171631314.91767401</c:v>
                </c:pt>
                <c:pt idx="54168">
                  <c:v>171543180.10269499</c:v>
                </c:pt>
                <c:pt idx="54169">
                  <c:v>171455001.88804299</c:v>
                </c:pt>
                <c:pt idx="54170">
                  <c:v>171366780.23358795</c:v>
                </c:pt>
                <c:pt idx="54171">
                  <c:v>171278515.099125</c:v>
                </c:pt>
                <c:pt idx="54172">
                  <c:v>171190206.44437501</c:v>
                </c:pt>
                <c:pt idx="54173">
                  <c:v>171101854.22898498</c:v>
                </c:pt>
                <c:pt idx="54174">
                  <c:v>171013458.41252896</c:v>
                </c:pt>
                <c:pt idx="54175">
                  <c:v>170925018.95450303</c:v>
                </c:pt>
                <c:pt idx="54176">
                  <c:v>170836535.81433201</c:v>
                </c:pt>
                <c:pt idx="54177">
                  <c:v>170748008.951363</c:v>
                </c:pt>
                <c:pt idx="54178">
                  <c:v>170659438.32487002</c:v>
                </c:pt>
                <c:pt idx="54179">
                  <c:v>170570823.89405003</c:v>
                </c:pt>
                <c:pt idx="54180">
                  <c:v>170482165.61802498</c:v>
                </c:pt>
                <c:pt idx="54181">
                  <c:v>170393463.45584202</c:v>
                </c:pt>
                <c:pt idx="54182">
                  <c:v>170304717.36647004</c:v>
                </c:pt>
                <c:pt idx="54183">
                  <c:v>170215927.30880299</c:v>
                </c:pt>
                <c:pt idx="54184">
                  <c:v>170127093.24165797</c:v>
                </c:pt>
                <c:pt idx="54185">
                  <c:v>170038215.123777</c:v>
                </c:pt>
                <c:pt idx="54186">
                  <c:v>169949292.91382301</c:v>
                </c:pt>
                <c:pt idx="54187">
                  <c:v>169860326.57038298</c:v>
                </c:pt>
                <c:pt idx="54188">
                  <c:v>169771316.05196598</c:v>
                </c:pt>
                <c:pt idx="54189">
                  <c:v>169682261.31700501</c:v>
                </c:pt>
                <c:pt idx="54190">
                  <c:v>169593162.32385302</c:v>
                </c:pt>
                <c:pt idx="54191">
                  <c:v>169504019.03078797</c:v>
                </c:pt>
                <c:pt idx="54192">
                  <c:v>169414831.39600703</c:v>
                </c:pt>
                <c:pt idx="54193">
                  <c:v>169325599.37763003</c:v>
                </c:pt>
                <c:pt idx="54194">
                  <c:v>169236322.93369901</c:v>
                </c:pt>
                <c:pt idx="54195">
                  <c:v>169147002.022176</c:v>
                </c:pt>
                <c:pt idx="54196">
                  <c:v>169057636.60094398</c:v>
                </c:pt>
                <c:pt idx="54197">
                  <c:v>168968226.62781003</c:v>
                </c:pt>
                <c:pt idx="54198">
                  <c:v>168878772.060496</c:v>
                </c:pt>
                <c:pt idx="54199">
                  <c:v>168789272.85664904</c:v>
                </c:pt>
                <c:pt idx="54200">
                  <c:v>168699728.97383401</c:v>
                </c:pt>
                <c:pt idx="54201">
                  <c:v>168610140.36953703</c:v>
                </c:pt>
                <c:pt idx="54202">
                  <c:v>168520507.00116298</c:v>
                </c:pt>
                <c:pt idx="54203">
                  <c:v>168430828.82603604</c:v>
                </c:pt>
                <c:pt idx="54204">
                  <c:v>168341105.80140001</c:v>
                </c:pt>
                <c:pt idx="54205">
                  <c:v>168251337.88441902</c:v>
                </c:pt>
                <c:pt idx="54206">
                  <c:v>168161525.03217399</c:v>
                </c:pt>
                <c:pt idx="54207">
                  <c:v>168071667.20166498</c:v>
                </c:pt>
                <c:pt idx="54208">
                  <c:v>167981764.34981203</c:v>
                </c:pt>
                <c:pt idx="54209">
                  <c:v>167891816.43345103</c:v>
                </c:pt>
                <c:pt idx="54210">
                  <c:v>167801823.40933701</c:v>
                </c:pt>
                <c:pt idx="54211">
                  <c:v>167711785.23414296</c:v>
                </c:pt>
                <c:pt idx="54212">
                  <c:v>167621701.86445802</c:v>
                </c:pt>
                <c:pt idx="54213">
                  <c:v>167531573.25679001</c:v>
                </c:pt>
                <c:pt idx="54214">
                  <c:v>167441399.36756399</c:v>
                </c:pt>
                <c:pt idx="54215">
                  <c:v>167351180.153119</c:v>
                </c:pt>
                <c:pt idx="54216">
                  <c:v>167260915.56971499</c:v>
                </c:pt>
                <c:pt idx="54217">
                  <c:v>167170605.57352397</c:v>
                </c:pt>
                <c:pt idx="54218">
                  <c:v>167080250.12063703</c:v>
                </c:pt>
                <c:pt idx="54219">
                  <c:v>166989849.16705999</c:v>
                </c:pt>
                <c:pt idx="54220">
                  <c:v>166899402.66871399</c:v>
                </c:pt>
                <c:pt idx="54221">
                  <c:v>166808910.58143601</c:v>
                </c:pt>
                <c:pt idx="54222">
                  <c:v>166718372.86097801</c:v>
                </c:pt>
                <c:pt idx="54223">
                  <c:v>166627789.463007</c:v>
                </c:pt>
                <c:pt idx="54224">
                  <c:v>166537160.34310496</c:v>
                </c:pt>
                <c:pt idx="54225">
                  <c:v>166446485.45676801</c:v>
                </c:pt>
                <c:pt idx="54226">
                  <c:v>166355764.75940499</c:v>
                </c:pt>
                <c:pt idx="54227">
                  <c:v>166264998.206341</c:v>
                </c:pt>
                <c:pt idx="54228">
                  <c:v>166174185.75281402</c:v>
                </c:pt>
                <c:pt idx="54229">
                  <c:v>166083327.35397601</c:v>
                </c:pt>
                <c:pt idx="54230">
                  <c:v>165992422.96489102</c:v>
                </c:pt>
                <c:pt idx="54231">
                  <c:v>165901472.54053599</c:v>
                </c:pt>
                <c:pt idx="54232">
                  <c:v>165810476.03580201</c:v>
                </c:pt>
                <c:pt idx="54233">
                  <c:v>165719433.40549201</c:v>
                </c:pt>
                <c:pt idx="54234">
                  <c:v>165628344.604321</c:v>
                </c:pt>
                <c:pt idx="54235">
                  <c:v>165537209.58691603</c:v>
                </c:pt>
                <c:pt idx="54236">
                  <c:v>165446028.30781502</c:v>
                </c:pt>
                <c:pt idx="54237">
                  <c:v>165354800.72146899</c:v>
                </c:pt>
                <c:pt idx="54238">
                  <c:v>165263526.78224</c:v>
                </c:pt>
                <c:pt idx="54239">
                  <c:v>165172206.44440001</c:v>
                </c:pt>
                <c:pt idx="54240">
                  <c:v>165080839.66213301</c:v>
                </c:pt>
                <c:pt idx="54241">
                  <c:v>164989426.38953203</c:v>
                </c:pt>
                <c:pt idx="54242">
                  <c:v>164897966.58060104</c:v>
                </c:pt>
                <c:pt idx="54243">
                  <c:v>164806460.18925503</c:v>
                </c:pt>
                <c:pt idx="54244">
                  <c:v>164714907.16931701</c:v>
                </c:pt>
                <c:pt idx="54245">
                  <c:v>164623307.47452101</c:v>
                </c:pt>
                <c:pt idx="54246">
                  <c:v>164531661.05850896</c:v>
                </c:pt>
                <c:pt idx="54247">
                  <c:v>164439967.87483203</c:v>
                </c:pt>
                <c:pt idx="54248">
                  <c:v>164348227.87695003</c:v>
                </c:pt>
                <c:pt idx="54249">
                  <c:v>164256441.018233</c:v>
                </c:pt>
                <c:pt idx="54250">
                  <c:v>164164607.251957</c:v>
                </c:pt>
                <c:pt idx="54251">
                  <c:v>164072726.53130597</c:v>
                </c:pt>
                <c:pt idx="54252">
                  <c:v>163980798.80937299</c:v>
                </c:pt>
                <c:pt idx="54253">
                  <c:v>163888824.039157</c:v>
                </c:pt>
                <c:pt idx="54254">
                  <c:v>163796802.17356595</c:v>
                </c:pt>
                <c:pt idx="54255">
                  <c:v>163704733.16541201</c:v>
                </c:pt>
                <c:pt idx="54256">
                  <c:v>163612616.96741703</c:v>
                </c:pt>
                <c:pt idx="54257">
                  <c:v>163520453.53220701</c:v>
                </c:pt>
                <c:pt idx="54258">
                  <c:v>163428242.812314</c:v>
                </c:pt>
                <c:pt idx="54259">
                  <c:v>163335984.76017696</c:v>
                </c:pt>
                <c:pt idx="54260">
                  <c:v>163243679.32813901</c:v>
                </c:pt>
                <c:pt idx="54261">
                  <c:v>163151326.46845001</c:v>
                </c:pt>
                <c:pt idx="54262">
                  <c:v>163058926.13326496</c:v>
                </c:pt>
                <c:pt idx="54263">
                  <c:v>162966478.27463999</c:v>
                </c:pt>
                <c:pt idx="54264">
                  <c:v>162873982.84454101</c:v>
                </c:pt>
                <c:pt idx="54265">
                  <c:v>162781439.79483303</c:v>
                </c:pt>
                <c:pt idx="54266">
                  <c:v>162688849.07728896</c:v>
                </c:pt>
                <c:pt idx="54267">
                  <c:v>162596210.64358297</c:v>
                </c:pt>
                <c:pt idx="54268">
                  <c:v>162503524.44529301</c:v>
                </c:pt>
                <c:pt idx="54269">
                  <c:v>162410790.4339</c:v>
                </c:pt>
                <c:pt idx="54270">
                  <c:v>162318008.56078798</c:v>
                </c:pt>
                <c:pt idx="54271">
                  <c:v>162225178.77724296</c:v>
                </c:pt>
                <c:pt idx="54272">
                  <c:v>162132301.03445402</c:v>
                </c:pt>
                <c:pt idx="54273">
                  <c:v>162039375.28351</c:v>
                </c:pt>
                <c:pt idx="54274">
                  <c:v>161946401.47540399</c:v>
                </c:pt>
                <c:pt idx="54275">
                  <c:v>161853379.56102896</c:v>
                </c:pt>
                <c:pt idx="54276">
                  <c:v>161760309.49117798</c:v>
                </c:pt>
                <c:pt idx="54277">
                  <c:v>161667191.21654797</c:v>
                </c:pt>
                <c:pt idx="54278">
                  <c:v>161574024.68773299</c:v>
                </c:pt>
                <c:pt idx="54279">
                  <c:v>161480809.85522801</c:v>
                </c:pt>
                <c:pt idx="54280">
                  <c:v>161387546.66942999</c:v>
                </c:pt>
                <c:pt idx="54281">
                  <c:v>161294235.08063203</c:v>
                </c:pt>
                <c:pt idx="54282">
                  <c:v>161200875.03902999</c:v>
                </c:pt>
                <c:pt idx="54283">
                  <c:v>161107466.49471602</c:v>
                </c:pt>
                <c:pt idx="54284">
                  <c:v>161014009.39768299</c:v>
                </c:pt>
                <c:pt idx="54285">
                  <c:v>160920503.69781899</c:v>
                </c:pt>
                <c:pt idx="54286">
                  <c:v>160826949.34491402</c:v>
                </c:pt>
                <c:pt idx="54287">
                  <c:v>160733346.288654</c:v>
                </c:pt>
                <c:pt idx="54288">
                  <c:v>160639694.47862199</c:v>
                </c:pt>
                <c:pt idx="54289">
                  <c:v>160545993.86429802</c:v>
                </c:pt>
                <c:pt idx="54290">
                  <c:v>160452244.39506099</c:v>
                </c:pt>
                <c:pt idx="54291">
                  <c:v>160358446.02018398</c:v>
                </c:pt>
                <c:pt idx="54292">
                  <c:v>160264598.68883801</c:v>
                </c:pt>
                <c:pt idx="54293">
                  <c:v>160170702.350088</c:v>
                </c:pt>
                <c:pt idx="54294">
                  <c:v>160076756.95289803</c:v>
                </c:pt>
                <c:pt idx="54295">
                  <c:v>159982762.446123</c:v>
                </c:pt>
                <c:pt idx="54296">
                  <c:v>159888718.77851698</c:v>
                </c:pt>
                <c:pt idx="54297">
                  <c:v>159794625.89872599</c:v>
                </c:pt>
                <c:pt idx="54298">
                  <c:v>159700483.75529099</c:v>
                </c:pt>
                <c:pt idx="54299">
                  <c:v>159606292.296648</c:v>
                </c:pt>
                <c:pt idx="54300">
                  <c:v>159512051.47112697</c:v>
                </c:pt>
                <c:pt idx="54301">
                  <c:v>159417761.22694799</c:v>
                </c:pt>
                <c:pt idx="54302">
                  <c:v>159323421.512229</c:v>
                </c:pt>
                <c:pt idx="54303">
                  <c:v>159229032.27497798</c:v>
                </c:pt>
                <c:pt idx="54304">
                  <c:v>159134593.46309501</c:v>
                </c:pt>
                <c:pt idx="54305">
                  <c:v>159040105.02437401</c:v>
                </c:pt>
                <c:pt idx="54306">
                  <c:v>158945566.90650001</c:v>
                </c:pt>
                <c:pt idx="54307">
                  <c:v>158850979.05704799</c:v>
                </c:pt>
                <c:pt idx="54308">
                  <c:v>158756341.42348701</c:v>
                </c:pt>
                <c:pt idx="54309">
                  <c:v>158661653.95317599</c:v>
                </c:pt>
                <c:pt idx="54310">
                  <c:v>158566916.59336197</c:v>
                </c:pt>
                <c:pt idx="54311">
                  <c:v>158472129.29118595</c:v>
                </c:pt>
                <c:pt idx="54312">
                  <c:v>158377291.99367601</c:v>
                </c:pt>
                <c:pt idx="54313">
                  <c:v>158282404.64774996</c:v>
                </c:pt>
                <c:pt idx="54314">
                  <c:v>158187467.20021799</c:v>
                </c:pt>
                <c:pt idx="54315">
                  <c:v>158092479.597774</c:v>
                </c:pt>
                <c:pt idx="54316">
                  <c:v>157997441.78700399</c:v>
                </c:pt>
                <c:pt idx="54317">
                  <c:v>157902353.71438196</c:v>
                </c:pt>
                <c:pt idx="54318">
                  <c:v>157807215.32626903</c:v>
                </c:pt>
                <c:pt idx="54319">
                  <c:v>157712026.568912</c:v>
                </c:pt>
                <c:pt idx="54320">
                  <c:v>157616787.38844901</c:v>
                </c:pt>
                <c:pt idx="54321">
                  <c:v>157521497.730901</c:v>
                </c:pt>
                <c:pt idx="54322">
                  <c:v>157426157.54217798</c:v>
                </c:pt>
                <c:pt idx="54323">
                  <c:v>157330766.76807496</c:v>
                </c:pt>
                <c:pt idx="54324">
                  <c:v>157235325.35427204</c:v>
                </c:pt>
                <c:pt idx="54325">
                  <c:v>157139833.246337</c:v>
                </c:pt>
                <c:pt idx="54326">
                  <c:v>157044290.38972002</c:v>
                </c:pt>
                <c:pt idx="54327">
                  <c:v>156948696.72975799</c:v>
                </c:pt>
                <c:pt idx="54328">
                  <c:v>156853052.21167096</c:v>
                </c:pt>
                <c:pt idx="54329">
                  <c:v>156757356.78056398</c:v>
                </c:pt>
                <c:pt idx="54330">
                  <c:v>156661610.38142601</c:v>
                </c:pt>
                <c:pt idx="54331">
                  <c:v>156565812.95912701</c:v>
                </c:pt>
                <c:pt idx="54332">
                  <c:v>156469964.45842201</c:v>
                </c:pt>
                <c:pt idx="54333">
                  <c:v>156374064.823948</c:v>
                </c:pt>
                <c:pt idx="54334">
                  <c:v>156278114.00022501</c:v>
                </c:pt>
                <c:pt idx="54335">
                  <c:v>156182111.93165299</c:v>
                </c:pt>
                <c:pt idx="54336">
                  <c:v>156086058.56251499</c:v>
                </c:pt>
                <c:pt idx="54337">
                  <c:v>155989953.83697602</c:v>
                </c:pt>
                <c:pt idx="54338">
                  <c:v>155893797.69907799</c:v>
                </c:pt>
                <c:pt idx="54339">
                  <c:v>155797590.092749</c:v>
                </c:pt>
                <c:pt idx="54340">
                  <c:v>155701330.96179101</c:v>
                </c:pt>
                <c:pt idx="54341">
                  <c:v>155605020.24989</c:v>
                </c:pt>
                <c:pt idx="54342">
                  <c:v>155508657.90061003</c:v>
                </c:pt>
                <c:pt idx="54343">
                  <c:v>155412243.85739401</c:v>
                </c:pt>
                <c:pt idx="54344">
                  <c:v>155315778.06356198</c:v>
                </c:pt>
                <c:pt idx="54345">
                  <c:v>155219260.46231401</c:v>
                </c:pt>
                <c:pt idx="54346">
                  <c:v>155122690.99672699</c:v>
                </c:pt>
                <c:pt idx="54347">
                  <c:v>155026069.60975599</c:v>
                </c:pt>
                <c:pt idx="54348">
                  <c:v>154929396.24423301</c:v>
                </c:pt>
                <c:pt idx="54349">
                  <c:v>154832670.84286499</c:v>
                </c:pt>
                <c:pt idx="54350">
                  <c:v>154735893.34823701</c:v>
                </c:pt>
                <c:pt idx="54351">
                  <c:v>154639063.70280901</c:v>
                </c:pt>
                <c:pt idx="54352">
                  <c:v>154542181.84891701</c:v>
                </c:pt>
                <c:pt idx="54353">
                  <c:v>154445247.728771</c:v>
                </c:pt>
                <c:pt idx="54354">
                  <c:v>154348261.28445703</c:v>
                </c:pt>
                <c:pt idx="54355">
                  <c:v>154251222.45793504</c:v>
                </c:pt>
                <c:pt idx="54356">
                  <c:v>154154131.19103798</c:v>
                </c:pt>
                <c:pt idx="54357">
                  <c:v>154056987.42547303</c:v>
                </c:pt>
                <c:pt idx="54358">
                  <c:v>153959791.10282099</c:v>
                </c:pt>
                <c:pt idx="54359">
                  <c:v>153862542.164534</c:v>
                </c:pt>
                <c:pt idx="54360">
                  <c:v>153765240.55193701</c:v>
                </c:pt>
                <c:pt idx="54361">
                  <c:v>153667886.20622799</c:v>
                </c:pt>
                <c:pt idx="54362">
                  <c:v>153570479.06847399</c:v>
                </c:pt>
                <c:pt idx="54363">
                  <c:v>153473019.07961503</c:v>
                </c:pt>
                <c:pt idx="54364">
                  <c:v>153375506.180462</c:v>
                </c:pt>
                <c:pt idx="54365">
                  <c:v>153277940.31169501</c:v>
                </c:pt>
                <c:pt idx="54366">
                  <c:v>153180321.41386399</c:v>
                </c:pt>
                <c:pt idx="54367">
                  <c:v>153082649.42738798</c:v>
                </c:pt>
                <c:pt idx="54368">
                  <c:v>152984924.292557</c:v>
                </c:pt>
                <c:pt idx="54369">
                  <c:v>152887145.949527</c:v>
                </c:pt>
                <c:pt idx="54370">
                  <c:v>152789314.33832496</c:v>
                </c:pt>
                <c:pt idx="54371">
                  <c:v>152691429.39884299</c:v>
                </c:pt>
                <c:pt idx="54372">
                  <c:v>152593491.07084101</c:v>
                </c:pt>
                <c:pt idx="54373">
                  <c:v>152495499.29394796</c:v>
                </c:pt>
                <c:pt idx="54374">
                  <c:v>152397454.00765601</c:v>
                </c:pt>
                <c:pt idx="54375">
                  <c:v>152299355.15132698</c:v>
                </c:pt>
                <c:pt idx="54376">
                  <c:v>152201202.66418496</c:v>
                </c:pt>
                <c:pt idx="54377">
                  <c:v>152102996.48532099</c:v>
                </c:pt>
                <c:pt idx="54378">
                  <c:v>152004736.55369103</c:v>
                </c:pt>
                <c:pt idx="54379">
                  <c:v>151906422.80811399</c:v>
                </c:pt>
                <c:pt idx="54380">
                  <c:v>151808055.18727401</c:v>
                </c:pt>
                <c:pt idx="54381">
                  <c:v>151709633.62971801</c:v>
                </c:pt>
                <c:pt idx="54382">
                  <c:v>151611158.07385701</c:v>
                </c:pt>
                <c:pt idx="54383">
                  <c:v>151512628.45796201</c:v>
                </c:pt>
                <c:pt idx="54384">
                  <c:v>151414044.72016898</c:v>
                </c:pt>
                <c:pt idx="54385">
                  <c:v>151315406.79847398</c:v>
                </c:pt>
                <c:pt idx="54386">
                  <c:v>151216714.63073501</c:v>
                </c:pt>
                <c:pt idx="54387">
                  <c:v>151117968.15467104</c:v>
                </c:pt>
                <c:pt idx="54388">
                  <c:v>151019167.30785903</c:v>
                </c:pt>
                <c:pt idx="54389">
                  <c:v>150920312.02773899</c:v>
                </c:pt>
                <c:pt idx="54390">
                  <c:v>150821402.25160798</c:v>
                </c:pt>
                <c:pt idx="54391">
                  <c:v>150722437.91662401</c:v>
                </c:pt>
                <c:pt idx="54392">
                  <c:v>150623418.95980102</c:v>
                </c:pt>
                <c:pt idx="54393">
                  <c:v>150524345.31801501</c:v>
                </c:pt>
                <c:pt idx="54394">
                  <c:v>150425216.92799401</c:v>
                </c:pt>
                <c:pt idx="54395">
                  <c:v>150326033.726329</c:v>
                </c:pt>
                <c:pt idx="54396">
                  <c:v>150226795.649463</c:v>
                </c:pt>
                <c:pt idx="54397">
                  <c:v>150127502.633697</c:v>
                </c:pt>
                <c:pt idx="54398">
                  <c:v>150028154.61518794</c:v>
                </c:pt>
                <c:pt idx="54399">
                  <c:v>149928751.52994901</c:v>
                </c:pt>
                <c:pt idx="54400">
                  <c:v>149829293.313844</c:v>
                </c:pt>
                <c:pt idx="54401">
                  <c:v>149729779.90259701</c:v>
                </c:pt>
                <c:pt idx="54402">
                  <c:v>149630211.23177996</c:v>
                </c:pt>
                <c:pt idx="54403">
                  <c:v>149530587.23682201</c:v>
                </c:pt>
                <c:pt idx="54404">
                  <c:v>149430907.85300303</c:v>
                </c:pt>
                <c:pt idx="54405">
                  <c:v>149331173.01545799</c:v>
                </c:pt>
                <c:pt idx="54406">
                  <c:v>149231382.65917</c:v>
                </c:pt>
                <c:pt idx="54407">
                  <c:v>149131536.71897697</c:v>
                </c:pt>
                <c:pt idx="54408">
                  <c:v>149031635.129565</c:v>
                </c:pt>
                <c:pt idx="54409">
                  <c:v>148931677.82547104</c:v>
                </c:pt>
                <c:pt idx="54410">
                  <c:v>148831664.74108395</c:v>
                </c:pt>
                <c:pt idx="54411">
                  <c:v>148731595.81064001</c:v>
                </c:pt>
                <c:pt idx="54412">
                  <c:v>148631470.968225</c:v>
                </c:pt>
                <c:pt idx="54413">
                  <c:v>148531290.14777198</c:v>
                </c:pt>
                <c:pt idx="54414">
                  <c:v>148431053.28306398</c:v>
                </c:pt>
                <c:pt idx="54415">
                  <c:v>148330760.30772999</c:v>
                </c:pt>
                <c:pt idx="54416">
                  <c:v>148230411.15524599</c:v>
                </c:pt>
                <c:pt idx="54417">
                  <c:v>148130005.75893399</c:v>
                </c:pt>
                <c:pt idx="54418">
                  <c:v>148029544.05196398</c:v>
                </c:pt>
                <c:pt idx="54419">
                  <c:v>147929025.967347</c:v>
                </c:pt>
                <c:pt idx="54420">
                  <c:v>147828451.43794399</c:v>
                </c:pt>
                <c:pt idx="54421">
                  <c:v>147727820.39645502</c:v>
                </c:pt>
                <c:pt idx="54422">
                  <c:v>147627132.77542898</c:v>
                </c:pt>
                <c:pt idx="54423">
                  <c:v>147526388.507254</c:v>
                </c:pt>
                <c:pt idx="54424">
                  <c:v>147425587.52416199</c:v>
                </c:pt>
                <c:pt idx="54425">
                  <c:v>147324729.75822896</c:v>
                </c:pt>
                <c:pt idx="54426">
                  <c:v>147223815.14136997</c:v>
                </c:pt>
                <c:pt idx="54427">
                  <c:v>147122843.60534298</c:v>
                </c:pt>
                <c:pt idx="54428">
                  <c:v>147021815.081745</c:v>
                </c:pt>
                <c:pt idx="54429">
                  <c:v>146920729.50201303</c:v>
                </c:pt>
                <c:pt idx="54430">
                  <c:v>146819586.79742599</c:v>
                </c:pt>
                <c:pt idx="54431">
                  <c:v>146718386.89910001</c:v>
                </c:pt>
                <c:pt idx="54432">
                  <c:v>146617129.73798898</c:v>
                </c:pt>
                <c:pt idx="54433">
                  <c:v>146515815.244885</c:v>
                </c:pt>
                <c:pt idx="54434">
                  <c:v>146414443.35041803</c:v>
                </c:pt>
                <c:pt idx="54435">
                  <c:v>146313013.98505503</c:v>
                </c:pt>
                <c:pt idx="54436">
                  <c:v>146211527.079099</c:v>
                </c:pt>
                <c:pt idx="54437">
                  <c:v>146109982.56268701</c:v>
                </c:pt>
                <c:pt idx="54438">
                  <c:v>146008380.36579201</c:v>
                </c:pt>
                <c:pt idx="54439">
                  <c:v>145906720.41822398</c:v>
                </c:pt>
                <c:pt idx="54440">
                  <c:v>145805002.64962301</c:v>
                </c:pt>
                <c:pt idx="54441">
                  <c:v>145703226.98946401</c:v>
                </c:pt>
                <c:pt idx="54442">
                  <c:v>145601393.36705601</c:v>
                </c:pt>
                <c:pt idx="54443">
                  <c:v>145499501.71153796</c:v>
                </c:pt>
                <c:pt idx="54444">
                  <c:v>145397551.951882</c:v>
                </c:pt>
                <c:pt idx="54445">
                  <c:v>145295544.01689103</c:v>
                </c:pt>
                <c:pt idx="54446">
                  <c:v>145193477.835199</c:v>
                </c:pt>
                <c:pt idx="54447">
                  <c:v>145091353.33526799</c:v>
                </c:pt>
                <c:pt idx="54448">
                  <c:v>144989170.445391</c:v>
                </c:pt>
                <c:pt idx="54449">
                  <c:v>144886929.09368896</c:v>
                </c:pt>
                <c:pt idx="54450">
                  <c:v>144784629.20811197</c:v>
                </c:pt>
                <c:pt idx="54451">
                  <c:v>144682270.716436</c:v>
                </c:pt>
                <c:pt idx="54452">
                  <c:v>144579853.54626501</c:v>
                </c:pt>
                <c:pt idx="54453">
                  <c:v>144477377.62503001</c:v>
                </c:pt>
                <c:pt idx="54454">
                  <c:v>144374842.879985</c:v>
                </c:pt>
                <c:pt idx="54455">
                  <c:v>144272249.238213</c:v>
                </c:pt>
                <c:pt idx="54456">
                  <c:v>144169596.62661803</c:v>
                </c:pt>
                <c:pt idx="54457">
                  <c:v>144066884.97193</c:v>
                </c:pt>
                <c:pt idx="54458">
                  <c:v>143964114.20070198</c:v>
                </c:pt>
                <c:pt idx="54459">
                  <c:v>143861284.23930898</c:v>
                </c:pt>
                <c:pt idx="54460">
                  <c:v>143758395.01394898</c:v>
                </c:pt>
                <c:pt idx="54461">
                  <c:v>143655446.45064002</c:v>
                </c:pt>
                <c:pt idx="54462">
                  <c:v>143552438.47522199</c:v>
                </c:pt>
                <c:pt idx="54463">
                  <c:v>143449371.01335496</c:v>
                </c:pt>
                <c:pt idx="54464">
                  <c:v>143346243.99051899</c:v>
                </c:pt>
                <c:pt idx="54465">
                  <c:v>143243057.33201104</c:v>
                </c:pt>
                <c:pt idx="54466">
                  <c:v>143139810.96294799</c:v>
                </c:pt>
                <c:pt idx="54467">
                  <c:v>143036504.808265</c:v>
                </c:pt>
                <c:pt idx="54468">
                  <c:v>142933138.79271299</c:v>
                </c:pt>
                <c:pt idx="54469">
                  <c:v>142829712.84085903</c:v>
                </c:pt>
                <c:pt idx="54470">
                  <c:v>142726226.877087</c:v>
                </c:pt>
                <c:pt idx="54471">
                  <c:v>142622680.82559499</c:v>
                </c:pt>
                <c:pt idx="54472">
                  <c:v>142519074.61039597</c:v>
                </c:pt>
                <c:pt idx="54473">
                  <c:v>142415408.155316</c:v>
                </c:pt>
                <c:pt idx="54474">
                  <c:v>142311681.38399503</c:v>
                </c:pt>
                <c:pt idx="54475">
                  <c:v>142207894.21988496</c:v>
                </c:pt>
                <c:pt idx="54476">
                  <c:v>142104046.58625004</c:v>
                </c:pt>
                <c:pt idx="54477">
                  <c:v>142000138.40616399</c:v>
                </c:pt>
                <c:pt idx="54478">
                  <c:v>141896169.60251299</c:v>
                </c:pt>
                <c:pt idx="54479">
                  <c:v>141792140.09799099</c:v>
                </c:pt>
                <c:pt idx="54480">
                  <c:v>141688049.81510398</c:v>
                </c:pt>
                <c:pt idx="54481">
                  <c:v>141583898.67616197</c:v>
                </c:pt>
                <c:pt idx="54482">
                  <c:v>141479686.60328597</c:v>
                </c:pt>
                <c:pt idx="54483">
                  <c:v>141375413.51840398</c:v>
                </c:pt>
                <c:pt idx="54484">
                  <c:v>141271079.34324798</c:v>
                </c:pt>
                <c:pt idx="54485">
                  <c:v>141166683.999358</c:v>
                </c:pt>
                <c:pt idx="54486">
                  <c:v>141062227.40807799</c:v>
                </c:pt>
                <c:pt idx="54487">
                  <c:v>140957709.49055499</c:v>
                </c:pt>
                <c:pt idx="54488">
                  <c:v>140853130.167741</c:v>
                </c:pt>
                <c:pt idx="54489">
                  <c:v>140748489.36039099</c:v>
                </c:pt>
                <c:pt idx="54490">
                  <c:v>140643786.98906103</c:v>
                </c:pt>
                <c:pt idx="54491">
                  <c:v>140539022.97411001</c:v>
                </c:pt>
                <c:pt idx="54492">
                  <c:v>140434197.23569399</c:v>
                </c:pt>
                <c:pt idx="54493">
                  <c:v>140329309.69377398</c:v>
                </c:pt>
                <c:pt idx="54494">
                  <c:v>140224360.26810697</c:v>
                </c:pt>
                <c:pt idx="54495">
                  <c:v>140119348.87824798</c:v>
                </c:pt>
                <c:pt idx="54496">
                  <c:v>140014275.44355199</c:v>
                </c:pt>
                <c:pt idx="54497">
                  <c:v>139909139.883169</c:v>
                </c:pt>
                <c:pt idx="54498">
                  <c:v>139803942.11604697</c:v>
                </c:pt>
                <c:pt idx="54499">
                  <c:v>139698682.060929</c:v>
                </c:pt>
                <c:pt idx="54500">
                  <c:v>139593359.63635099</c:v>
                </c:pt>
                <c:pt idx="54501">
                  <c:v>139487974.76064599</c:v>
                </c:pt>
                <c:pt idx="54502">
                  <c:v>139382527.35193801</c:v>
                </c:pt>
                <c:pt idx="54503">
                  <c:v>139277017.328145</c:v>
                </c:pt>
                <c:pt idx="54504">
                  <c:v>139171444.60697499</c:v>
                </c:pt>
                <c:pt idx="54505">
                  <c:v>139065809.10592896</c:v>
                </c:pt>
                <c:pt idx="54506">
                  <c:v>138960110.74229696</c:v>
                </c:pt>
                <c:pt idx="54507">
                  <c:v>138854349.43315798</c:v>
                </c:pt>
                <c:pt idx="54508">
                  <c:v>138748525.09538198</c:v>
                </c:pt>
                <c:pt idx="54509">
                  <c:v>138642637.64562398</c:v>
                </c:pt>
                <c:pt idx="54510">
                  <c:v>138536687.00032797</c:v>
                </c:pt>
                <c:pt idx="54511">
                  <c:v>138430673.07572398</c:v>
                </c:pt>
                <c:pt idx="54512">
                  <c:v>138324595.78782699</c:v>
                </c:pt>
                <c:pt idx="54513">
                  <c:v>138218455.05243704</c:v>
                </c:pt>
                <c:pt idx="54514">
                  <c:v>138112250.78513896</c:v>
                </c:pt>
                <c:pt idx="54515">
                  <c:v>138005982.901299</c:v>
                </c:pt>
                <c:pt idx="54516">
                  <c:v>137899651.31606799</c:v>
                </c:pt>
                <c:pt idx="54517">
                  <c:v>137793255.94437599</c:v>
                </c:pt>
                <c:pt idx="54518">
                  <c:v>137686796.70093501</c:v>
                </c:pt>
                <c:pt idx="54519">
                  <c:v>137580273.50023699</c:v>
                </c:pt>
                <c:pt idx="54520">
                  <c:v>137473686.25655299</c:v>
                </c:pt>
                <c:pt idx="54521">
                  <c:v>137367034.88393202</c:v>
                </c:pt>
                <c:pt idx="54522">
                  <c:v>137260319.29620099</c:v>
                </c:pt>
                <c:pt idx="54523">
                  <c:v>137153539.40696201</c:v>
                </c:pt>
                <c:pt idx="54524">
                  <c:v>137046695.129594</c:v>
                </c:pt>
                <c:pt idx="54525">
                  <c:v>136939786.37725201</c:v>
                </c:pt>
                <c:pt idx="54526">
                  <c:v>136832813.06286401</c:v>
                </c:pt>
                <c:pt idx="54527">
                  <c:v>136725775.09913</c:v>
                </c:pt>
                <c:pt idx="54528">
                  <c:v>136618672.39852399</c:v>
                </c:pt>
                <c:pt idx="54529">
                  <c:v>136511504.87329099</c:v>
                </c:pt>
                <c:pt idx="54530">
                  <c:v>136404272.43544701</c:v>
                </c:pt>
                <c:pt idx="54531">
                  <c:v>136296974.99677703</c:v>
                </c:pt>
                <c:pt idx="54532">
                  <c:v>136189612.46883601</c:v>
                </c:pt>
                <c:pt idx="54533">
                  <c:v>136082184.76294598</c:v>
                </c:pt>
                <c:pt idx="54534">
                  <c:v>135974691.79019699</c:v>
                </c:pt>
                <c:pt idx="54535">
                  <c:v>135867133.46144399</c:v>
                </c:pt>
                <c:pt idx="54536">
                  <c:v>135759509.68731001</c:v>
                </c:pt>
                <c:pt idx="54537">
                  <c:v>135651820.37817898</c:v>
                </c:pt>
                <c:pt idx="54538">
                  <c:v>135544065.44420099</c:v>
                </c:pt>
                <c:pt idx="54539">
                  <c:v>135436244.79528898</c:v>
                </c:pt>
                <c:pt idx="54540">
                  <c:v>135328358.341115</c:v>
                </c:pt>
                <c:pt idx="54541">
                  <c:v>135220405.99111599</c:v>
                </c:pt>
                <c:pt idx="54542">
                  <c:v>135112387.65448499</c:v>
                </c:pt>
                <c:pt idx="54543">
                  <c:v>135004303.24017698</c:v>
                </c:pt>
                <c:pt idx="54544">
                  <c:v>134896152.65690303</c:v>
                </c:pt>
                <c:pt idx="54545">
                  <c:v>134787935.81313199</c:v>
                </c:pt>
                <c:pt idx="54546">
                  <c:v>134679652.61708996</c:v>
                </c:pt>
                <c:pt idx="54547">
                  <c:v>134571302.976758</c:v>
                </c:pt>
                <c:pt idx="54548">
                  <c:v>134462886.79987103</c:v>
                </c:pt>
                <c:pt idx="54549">
                  <c:v>134354403.99391699</c:v>
                </c:pt>
                <c:pt idx="54550">
                  <c:v>134245854.46613699</c:v>
                </c:pt>
                <c:pt idx="54551">
                  <c:v>134137238.12352298</c:v>
                </c:pt>
                <c:pt idx="54552">
                  <c:v>134028554.87281999</c:v>
                </c:pt>
                <c:pt idx="54553">
                  <c:v>133919804.62051898</c:v>
                </c:pt>
                <c:pt idx="54554">
                  <c:v>133810987.272862</c:v>
                </c:pt>
                <c:pt idx="54555">
                  <c:v>133702102.735838</c:v>
                </c:pt>
                <c:pt idx="54556">
                  <c:v>133593150.91518299</c:v>
                </c:pt>
                <c:pt idx="54557">
                  <c:v>133484131.71637702</c:v>
                </c:pt>
                <c:pt idx="54558">
                  <c:v>133375045.04464801</c:v>
                </c:pt>
                <c:pt idx="54559">
                  <c:v>133265890.80496401</c:v>
                </c:pt>
                <c:pt idx="54560">
                  <c:v>133156668.90203902</c:v>
                </c:pt>
                <c:pt idx="54561">
                  <c:v>133047379.24032502</c:v>
                </c:pt>
                <c:pt idx="54562">
                  <c:v>132938021.72401901</c:v>
                </c:pt>
                <c:pt idx="54563">
                  <c:v>132828596.25705399</c:v>
                </c:pt>
                <c:pt idx="54564">
                  <c:v>132719102.74310301</c:v>
                </c:pt>
                <c:pt idx="54565">
                  <c:v>132609541.08557798</c:v>
                </c:pt>
                <c:pt idx="54566">
                  <c:v>132499911.18762599</c:v>
                </c:pt>
                <c:pt idx="54567">
                  <c:v>132390212.95212799</c:v>
                </c:pt>
                <c:pt idx="54568">
                  <c:v>132280446.28170398</c:v>
                </c:pt>
                <c:pt idx="54569">
                  <c:v>132170611.07870299</c:v>
                </c:pt>
                <c:pt idx="54570">
                  <c:v>132060707.24520801</c:v>
                </c:pt>
                <c:pt idx="54571">
                  <c:v>131950734.68303399</c:v>
                </c:pt>
                <c:pt idx="54572">
                  <c:v>131840693.29372601</c:v>
                </c:pt>
                <c:pt idx="54573">
                  <c:v>131730582.97855799</c:v>
                </c:pt>
                <c:pt idx="54574">
                  <c:v>131620403.63853098</c:v>
                </c:pt>
                <c:pt idx="54575">
                  <c:v>131510155.174375</c:v>
                </c:pt>
                <c:pt idx="54576">
                  <c:v>131399837.48654598</c:v>
                </c:pt>
                <c:pt idx="54577">
                  <c:v>131289450.47522098</c:v>
                </c:pt>
                <c:pt idx="54578">
                  <c:v>131178994.04030702</c:v>
                </c:pt>
                <c:pt idx="54579">
                  <c:v>131068468.08142802</c:v>
                </c:pt>
                <c:pt idx="54580">
                  <c:v>130957872.497933</c:v>
                </c:pt>
                <c:pt idx="54581">
                  <c:v>130847207.18889</c:v>
                </c:pt>
                <c:pt idx="54582">
                  <c:v>130736472.05308601</c:v>
                </c:pt>
                <c:pt idx="54583">
                  <c:v>130625666.98902802</c:v>
                </c:pt>
                <c:pt idx="54584">
                  <c:v>130514791.89493801</c:v>
                </c:pt>
                <c:pt idx="54585">
                  <c:v>130403846.66875497</c:v>
                </c:pt>
                <c:pt idx="54586">
                  <c:v>130292831.208132</c:v>
                </c:pt>
                <c:pt idx="54587">
                  <c:v>130181745.41043702</c:v>
                </c:pt>
                <c:pt idx="54588">
                  <c:v>130070589.17274898</c:v>
                </c:pt>
                <c:pt idx="54589">
                  <c:v>129959362.39185898</c:v>
                </c:pt>
                <c:pt idx="54590">
                  <c:v>129848064.96426901</c:v>
                </c:pt>
                <c:pt idx="54591">
                  <c:v>129736696.78618699</c:v>
                </c:pt>
                <c:pt idx="54592">
                  <c:v>129625257.75353201</c:v>
                </c:pt>
                <c:pt idx="54593">
                  <c:v>129513747.76192802</c:v>
                </c:pt>
                <c:pt idx="54594">
                  <c:v>129402166.70670401</c:v>
                </c:pt>
                <c:pt idx="54595">
                  <c:v>129290514.48289502</c:v>
                </c:pt>
                <c:pt idx="54596">
                  <c:v>129178790.985237</c:v>
                </c:pt>
                <c:pt idx="54597">
                  <c:v>129066996.108169</c:v>
                </c:pt>
                <c:pt idx="54598">
                  <c:v>128955129.74583</c:v>
                </c:pt>
                <c:pt idx="54599">
                  <c:v>128843191.79205802</c:v>
                </c:pt>
                <c:pt idx="54600">
                  <c:v>128731182.14038901</c:v>
                </c:pt>
                <c:pt idx="54601">
                  <c:v>128619100.68405798</c:v>
                </c:pt>
                <c:pt idx="54602">
                  <c:v>128506947.315993</c:v>
                </c:pt>
                <c:pt idx="54603">
                  <c:v>128394721.928817</c:v>
                </c:pt>
                <c:pt idx="54604">
                  <c:v>128282424.414846</c:v>
                </c:pt>
                <c:pt idx="54605">
                  <c:v>128170054.666089</c:v>
                </c:pt>
                <c:pt idx="54606">
                  <c:v>128057612.57424396</c:v>
                </c:pt>
                <c:pt idx="54607">
                  <c:v>127945098.030699</c:v>
                </c:pt>
                <c:pt idx="54608">
                  <c:v>127832510.92652999</c:v>
                </c:pt>
                <c:pt idx="54609">
                  <c:v>127719851.15249999</c:v>
                </c:pt>
                <c:pt idx="54610">
                  <c:v>127607118.599057</c:v>
                </c:pt>
                <c:pt idx="54611">
                  <c:v>127494313.15633199</c:v>
                </c:pt>
                <c:pt idx="54612">
                  <c:v>127381434.71414</c:v>
                </c:pt>
                <c:pt idx="54613">
                  <c:v>127268483.16197699</c:v>
                </c:pt>
                <c:pt idx="54614">
                  <c:v>127155458.38902</c:v>
                </c:pt>
                <c:pt idx="54615">
                  <c:v>127042360.28412299</c:v>
                </c:pt>
                <c:pt idx="54616">
                  <c:v>126929188.73582</c:v>
                </c:pt>
                <c:pt idx="54617">
                  <c:v>126815943.632318</c:v>
                </c:pt>
                <c:pt idx="54618">
                  <c:v>126702624.86150098</c:v>
                </c:pt>
                <c:pt idx="54619">
                  <c:v>126589232.31092502</c:v>
                </c:pt>
                <c:pt idx="54620">
                  <c:v>126475765.867818</c:v>
                </c:pt>
                <c:pt idx="54621">
                  <c:v>126362225.41908002</c:v>
                </c:pt>
                <c:pt idx="54622">
                  <c:v>126248610.85127902</c:v>
                </c:pt>
                <c:pt idx="54623">
                  <c:v>126134922.05065098</c:v>
                </c:pt>
                <c:pt idx="54624">
                  <c:v>126021158.90309802</c:v>
                </c:pt>
                <c:pt idx="54625">
                  <c:v>125907321.29418799</c:v>
                </c:pt>
                <c:pt idx="54626">
                  <c:v>125793409.10915199</c:v>
                </c:pt>
                <c:pt idx="54627">
                  <c:v>125679422.23288302</c:v>
                </c:pt>
                <c:pt idx="54628">
                  <c:v>125565360.549933</c:v>
                </c:pt>
                <c:pt idx="54629">
                  <c:v>125451223.944518</c:v>
                </c:pt>
                <c:pt idx="54630">
                  <c:v>125337012.300506</c:v>
                </c:pt>
                <c:pt idx="54631">
                  <c:v>125222725.50142699</c:v>
                </c:pt>
                <c:pt idx="54632">
                  <c:v>125108363.43046004</c:v>
                </c:pt>
                <c:pt idx="54633">
                  <c:v>124993925.970443</c:v>
                </c:pt>
                <c:pt idx="54634">
                  <c:v>124879413.00386101</c:v>
                </c:pt>
                <c:pt idx="54635">
                  <c:v>124764824.412853</c:v>
                </c:pt>
                <c:pt idx="54636">
                  <c:v>124650160.079206</c:v>
                </c:pt>
                <c:pt idx="54637">
                  <c:v>124535419.88435398</c:v>
                </c:pt>
                <c:pt idx="54638">
                  <c:v>124420603.70937499</c:v>
                </c:pt>
                <c:pt idx="54639">
                  <c:v>124305711.43499599</c:v>
                </c:pt>
                <c:pt idx="54640">
                  <c:v>124190742.94158199</c:v>
                </c:pt>
                <c:pt idx="54641">
                  <c:v>124075698.10914201</c:v>
                </c:pt>
                <c:pt idx="54642">
                  <c:v>123960576.817324</c:v>
                </c:pt>
                <c:pt idx="54643">
                  <c:v>123845378.94541503</c:v>
                </c:pt>
                <c:pt idx="54644">
                  <c:v>123730104.372337</c:v>
                </c:pt>
                <c:pt idx="54645">
                  <c:v>123614752.97664799</c:v>
                </c:pt>
                <c:pt idx="54646">
                  <c:v>123499324.63653998</c:v>
                </c:pt>
                <c:pt idx="54647">
                  <c:v>123383819.229835</c:v>
                </c:pt>
                <c:pt idx="54648">
                  <c:v>123268236.63398699</c:v>
                </c:pt>
                <c:pt idx="54649">
                  <c:v>123152576.726078</c:v>
                </c:pt>
                <c:pt idx="54650">
                  <c:v>123036839.382817</c:v>
                </c:pt>
                <c:pt idx="54651">
                  <c:v>122921024.480537</c:v>
                </c:pt>
                <c:pt idx="54652">
                  <c:v>122805131.895198</c:v>
                </c:pt>
                <c:pt idx="54653">
                  <c:v>122689161.50237902</c:v>
                </c:pt>
                <c:pt idx="54654">
                  <c:v>122573113.17728101</c:v>
                </c:pt>
                <c:pt idx="54655">
                  <c:v>122456986.79472201</c:v>
                </c:pt>
                <c:pt idx="54656">
                  <c:v>122340782.229139</c:v>
                </c:pt>
                <c:pt idx="54657">
                  <c:v>122224499.35458298</c:v>
                </c:pt>
                <c:pt idx="54658">
                  <c:v>122108138.04471998</c:v>
                </c:pt>
                <c:pt idx="54659">
                  <c:v>121991698.17282701</c:v>
                </c:pt>
                <c:pt idx="54660">
                  <c:v>121875179.611791</c:v>
                </c:pt>
                <c:pt idx="54661">
                  <c:v>121758582.234108</c:v>
                </c:pt>
                <c:pt idx="54662">
                  <c:v>121641905.91188101</c:v>
                </c:pt>
                <c:pt idx="54663">
                  <c:v>121525150.51681602</c:v>
                </c:pt>
                <c:pt idx="54664">
                  <c:v>121408315.92022599</c:v>
                </c:pt>
                <c:pt idx="54665">
                  <c:v>121291401.99302199</c:v>
                </c:pt>
                <c:pt idx="54666">
                  <c:v>121174408.60571699</c:v>
                </c:pt>
                <c:pt idx="54667">
                  <c:v>121057335.628419</c:v>
                </c:pt>
                <c:pt idx="54668">
                  <c:v>120940182.93083602</c:v>
                </c:pt>
                <c:pt idx="54669">
                  <c:v>120822950.38226701</c:v>
                </c:pt>
                <c:pt idx="54670">
                  <c:v>120705637.851605</c:v>
                </c:pt>
                <c:pt idx="54671">
                  <c:v>120588245.207333</c:v>
                </c:pt>
                <c:pt idx="54672">
                  <c:v>120470772.31752399</c:v>
                </c:pt>
                <c:pt idx="54673">
                  <c:v>120353219.04983699</c:v>
                </c:pt>
                <c:pt idx="54674">
                  <c:v>120235585.271515</c:v>
                </c:pt>
                <c:pt idx="54675">
                  <c:v>120117870.84938702</c:v>
                </c:pt>
                <c:pt idx="54676">
                  <c:v>120000075.64985998</c:v>
                </c:pt>
                <c:pt idx="54677">
                  <c:v>119882199.538922</c:v>
                </c:pt>
                <c:pt idx="54678">
                  <c:v>119764242.38214</c:v>
                </c:pt>
                <c:pt idx="54679">
                  <c:v>119646204.04465298</c:v>
                </c:pt>
                <c:pt idx="54680">
                  <c:v>119528084.39117701</c:v>
                </c:pt>
                <c:pt idx="54681">
                  <c:v>119409883.285998</c:v>
                </c:pt>
                <c:pt idx="54682">
                  <c:v>119291600.59297299</c:v>
                </c:pt>
                <c:pt idx="54683">
                  <c:v>119173236.17552397</c:v>
                </c:pt>
                <c:pt idx="54684">
                  <c:v>119054789.89664099</c:v>
                </c:pt>
                <c:pt idx="54685">
                  <c:v>118936261.61887902</c:v>
                </c:pt>
                <c:pt idx="54686">
                  <c:v>118817651.20435201</c:v>
                </c:pt>
                <c:pt idx="54687">
                  <c:v>118698958.51473399</c:v>
                </c:pt>
                <c:pt idx="54688">
                  <c:v>118580183.41125999</c:v>
                </c:pt>
                <c:pt idx="54689">
                  <c:v>118461325.75471598</c:v>
                </c:pt>
                <c:pt idx="54690">
                  <c:v>118342385.40544599</c:v>
                </c:pt>
                <c:pt idx="54691">
                  <c:v>118223362.223342</c:v>
                </c:pt>
                <c:pt idx="54692">
                  <c:v>118104256.067849</c:v>
                </c:pt>
                <c:pt idx="54693">
                  <c:v>117985066.79795502</c:v>
                </c:pt>
                <c:pt idx="54694">
                  <c:v>117865794.272199</c:v>
                </c:pt>
                <c:pt idx="54695">
                  <c:v>117746438.348657</c:v>
                </c:pt>
                <c:pt idx="54696">
                  <c:v>117626998.88495196</c:v>
                </c:pt>
                <c:pt idx="54697">
                  <c:v>117507475.738241</c:v>
                </c:pt>
                <c:pt idx="54698">
                  <c:v>117387868.76522</c:v>
                </c:pt>
                <c:pt idx="54699">
                  <c:v>117268177.82212098</c:v>
                </c:pt>
                <c:pt idx="54700">
                  <c:v>117148402.764706</c:v>
                </c:pt>
                <c:pt idx="54701">
                  <c:v>117028543.44826803</c:v>
                </c:pt>
                <c:pt idx="54702">
                  <c:v>116908599.72762798</c:v>
                </c:pt>
                <c:pt idx="54703">
                  <c:v>116788571.45713398</c:v>
                </c:pt>
                <c:pt idx="54704">
                  <c:v>116668458.490656</c:v>
                </c:pt>
                <c:pt idx="54705">
                  <c:v>116548260.681586</c:v>
                </c:pt>
                <c:pt idx="54706">
                  <c:v>116427977.882835</c:v>
                </c:pt>
                <c:pt idx="54707">
                  <c:v>116307609.946831</c:v>
                </c:pt>
                <c:pt idx="54708">
                  <c:v>116187156.72551601</c:v>
                </c:pt>
                <c:pt idx="54709">
                  <c:v>116066618.070345</c:v>
                </c:pt>
                <c:pt idx="54710">
                  <c:v>115945993.83228099</c:v>
                </c:pt>
                <c:pt idx="54711">
                  <c:v>115825283.861798</c:v>
                </c:pt>
                <c:pt idx="54712">
                  <c:v>115704488.008873</c:v>
                </c:pt>
                <c:pt idx="54713">
                  <c:v>115583606.12298401</c:v>
                </c:pt>
                <c:pt idx="54714">
                  <c:v>115462638.053114</c:v>
                </c:pt>
                <c:pt idx="54715">
                  <c:v>115341583.64773898</c:v>
                </c:pt>
                <c:pt idx="54716">
                  <c:v>115220442.75483598</c:v>
                </c:pt>
                <c:pt idx="54717">
                  <c:v>115099215.221871</c:v>
                </c:pt>
                <c:pt idx="54718">
                  <c:v>114977900.89580201</c:v>
                </c:pt>
                <c:pt idx="54719">
                  <c:v>114856499.62307702</c:v>
                </c:pt>
                <c:pt idx="54720">
                  <c:v>114735011.24962802</c:v>
                </c:pt>
                <c:pt idx="54721">
                  <c:v>114613435.62087101</c:v>
                </c:pt>
                <c:pt idx="54722">
                  <c:v>114491772.58170198</c:v>
                </c:pt>
                <c:pt idx="54723">
                  <c:v>114370021.97649799</c:v>
                </c:pt>
                <c:pt idx="54724">
                  <c:v>114248183.64911</c:v>
                </c:pt>
                <c:pt idx="54725">
                  <c:v>114126257.44286202</c:v>
                </c:pt>
                <c:pt idx="54726">
                  <c:v>114004243.20054999</c:v>
                </c:pt>
                <c:pt idx="54727">
                  <c:v>113882140.764437</c:v>
                </c:pt>
                <c:pt idx="54728">
                  <c:v>113759949.97625199</c:v>
                </c:pt>
                <c:pt idx="54729">
                  <c:v>113637670.67718798</c:v>
                </c:pt>
                <c:pt idx="54730">
                  <c:v>113515302.70789699</c:v>
                </c:pt>
                <c:pt idx="54731">
                  <c:v>113392845.90849002</c:v>
                </c:pt>
                <c:pt idx="54732">
                  <c:v>113270300.11853099</c:v>
                </c:pt>
                <c:pt idx="54733">
                  <c:v>113147665.17703898</c:v>
                </c:pt>
                <c:pt idx="54734">
                  <c:v>113024940.92248102</c:v>
                </c:pt>
                <c:pt idx="54735">
                  <c:v>112902127.192771</c:v>
                </c:pt>
                <c:pt idx="54736">
                  <c:v>112779223.825269</c:v>
                </c:pt>
                <c:pt idx="54737">
                  <c:v>112656230.65677299</c:v>
                </c:pt>
                <c:pt idx="54738">
                  <c:v>112533147.52352399</c:v>
                </c:pt>
                <c:pt idx="54739">
                  <c:v>112409974.26119602</c:v>
                </c:pt>
                <c:pt idx="54740">
                  <c:v>112286710.704896</c:v>
                </c:pt>
                <c:pt idx="54741">
                  <c:v>112163356.68916501</c:v>
                </c:pt>
                <c:pt idx="54742">
                  <c:v>112039912.04796602</c:v>
                </c:pt>
                <c:pt idx="54743">
                  <c:v>111916376.61469099</c:v>
                </c:pt>
                <c:pt idx="54744">
                  <c:v>111792750.22215298</c:v>
                </c:pt>
                <c:pt idx="54745">
                  <c:v>111669032.702581</c:v>
                </c:pt>
                <c:pt idx="54746">
                  <c:v>111545223.88762398</c:v>
                </c:pt>
                <c:pt idx="54747">
                  <c:v>111421323.60834201</c:v>
                </c:pt>
                <c:pt idx="54748">
                  <c:v>111297331.69520399</c:v>
                </c:pt>
                <c:pt idx="54749">
                  <c:v>111173247.97808802</c:v>
                </c:pt>
                <c:pt idx="54750">
                  <c:v>111049072.28627701</c:v>
                </c:pt>
                <c:pt idx="54751">
                  <c:v>110924804.44845101</c:v>
                </c:pt>
                <c:pt idx="54752">
                  <c:v>110800444.292693</c:v>
                </c:pt>
                <c:pt idx="54753">
                  <c:v>110675991.64647801</c:v>
                </c:pt>
                <c:pt idx="54754">
                  <c:v>110551446.33667301</c:v>
                </c:pt>
                <c:pt idx="54755">
                  <c:v>110426808.18953601</c:v>
                </c:pt>
                <c:pt idx="54756">
                  <c:v>110302077.030708</c:v>
                </c:pt>
                <c:pt idx="54757">
                  <c:v>110177252.685215</c:v>
                </c:pt>
                <c:pt idx="54758">
                  <c:v>110052334.97746199</c:v>
                </c:pt>
                <c:pt idx="54759">
                  <c:v>109927323.73122902</c:v>
                </c:pt>
                <c:pt idx="54760">
                  <c:v>109802218.76967099</c:v>
                </c:pt>
                <c:pt idx="54761">
                  <c:v>109677019.91531099</c:v>
                </c:pt>
                <c:pt idx="54762">
                  <c:v>109551726.99004</c:v>
                </c:pt>
                <c:pt idx="54763">
                  <c:v>109426339.81511198</c:v>
                </c:pt>
                <c:pt idx="54764">
                  <c:v>109300858.211143</c:v>
                </c:pt>
                <c:pt idx="54765">
                  <c:v>109175281.99810101</c:v>
                </c:pt>
                <c:pt idx="54766">
                  <c:v>109049610.995314</c:v>
                </c:pt>
                <c:pt idx="54767">
                  <c:v>108923845.02145401</c:v>
                </c:pt>
                <c:pt idx="54768">
                  <c:v>108797983.89454499</c:v>
                </c:pt>
                <c:pt idx="54769">
                  <c:v>108672027.431951</c:v>
                </c:pt>
                <c:pt idx="54770">
                  <c:v>108545975.45037702</c:v>
                </c:pt>
                <c:pt idx="54771">
                  <c:v>108419827.76586501</c:v>
                </c:pt>
                <c:pt idx="54772">
                  <c:v>108293584.19379</c:v>
                </c:pt>
                <c:pt idx="54773">
                  <c:v>108167244.548857</c:v>
                </c:pt>
                <c:pt idx="54774">
                  <c:v>108040808.64509502</c:v>
                </c:pt>
                <c:pt idx="54775">
                  <c:v>107914276.29585898</c:v>
                </c:pt>
                <c:pt idx="54776">
                  <c:v>107787647.31382</c:v>
                </c:pt>
                <c:pt idx="54777">
                  <c:v>107660921.51096602</c:v>
                </c:pt>
                <c:pt idx="54778">
                  <c:v>107534098.698598</c:v>
                </c:pt>
                <c:pt idx="54779">
                  <c:v>107407178.68732201</c:v>
                </c:pt>
                <c:pt idx="54780">
                  <c:v>107280161.28705101</c:v>
                </c:pt>
                <c:pt idx="54781">
                  <c:v>107153046.306999</c:v>
                </c:pt>
                <c:pt idx="54782">
                  <c:v>107025833.555676</c:v>
                </c:pt>
                <c:pt idx="54783">
                  <c:v>106898522.84088601</c:v>
                </c:pt>
                <c:pt idx="54784">
                  <c:v>106771113.969723</c:v>
                </c:pt>
                <c:pt idx="54785">
                  <c:v>106643606.74856602</c:v>
                </c:pt>
                <c:pt idx="54786">
                  <c:v>106516000.98307702</c:v>
                </c:pt>
                <c:pt idx="54787">
                  <c:v>106388296.47819699</c:v>
                </c:pt>
                <c:pt idx="54788">
                  <c:v>106260493.038139</c:v>
                </c:pt>
                <c:pt idx="54789">
                  <c:v>106132590.46639001</c:v>
                </c:pt>
                <c:pt idx="54790">
                  <c:v>106004588.56569998</c:v>
                </c:pt>
                <c:pt idx="54791">
                  <c:v>105876487.13808398</c:v>
                </c:pt>
                <c:pt idx="54792">
                  <c:v>105748285.984815</c:v>
                </c:pt>
                <c:pt idx="54793">
                  <c:v>105619984.90642102</c:v>
                </c:pt>
                <c:pt idx="54794">
                  <c:v>105491583.70268002</c:v>
                </c:pt>
                <c:pt idx="54795">
                  <c:v>105363082.17261799</c:v>
                </c:pt>
                <c:pt idx="54796">
                  <c:v>105234480.11450198</c:v>
                </c:pt>
                <c:pt idx="54797">
                  <c:v>105105777.32583898</c:v>
                </c:pt>
                <c:pt idx="54798">
                  <c:v>104976973.60336801</c:v>
                </c:pt>
                <c:pt idx="54799">
                  <c:v>104848068.74306104</c:v>
                </c:pt>
                <c:pt idx="54800">
                  <c:v>104719062.540113</c:v>
                </c:pt>
                <c:pt idx="54801">
                  <c:v>104589954.78894401</c:v>
                </c:pt>
                <c:pt idx="54802">
                  <c:v>104460745.28318901</c:v>
                </c:pt>
                <c:pt idx="54803">
                  <c:v>104331433.815697</c:v>
                </c:pt>
                <c:pt idx="54804">
                  <c:v>104202020.17852499</c:v>
                </c:pt>
                <c:pt idx="54805">
                  <c:v>104072504.162936</c:v>
                </c:pt>
                <c:pt idx="54806">
                  <c:v>103942885.55939202</c:v>
                </c:pt>
                <c:pt idx="54807">
                  <c:v>103813164.15755099</c:v>
                </c:pt>
                <c:pt idx="54808">
                  <c:v>103683339.74626102</c:v>
                </c:pt>
                <c:pt idx="54809">
                  <c:v>103553412.11356002</c:v>
                </c:pt>
                <c:pt idx="54810">
                  <c:v>103423381.04666601</c:v>
                </c:pt>
                <c:pt idx="54811">
                  <c:v>103293246.331973</c:v>
                </c:pt>
                <c:pt idx="54812">
                  <c:v>103163007.75505199</c:v>
                </c:pt>
                <c:pt idx="54813">
                  <c:v>103032665.10063998</c:v>
                </c:pt>
                <c:pt idx="54814">
                  <c:v>102902218.15263899</c:v>
                </c:pt>
                <c:pt idx="54815">
                  <c:v>102771666.69410798</c:v>
                </c:pt>
                <c:pt idx="54816">
                  <c:v>102641010.50726502</c:v>
                </c:pt>
                <c:pt idx="54817">
                  <c:v>102510249.37347202</c:v>
                </c:pt>
                <c:pt idx="54818">
                  <c:v>102379383.07324198</c:v>
                </c:pt>
                <c:pt idx="54819">
                  <c:v>102248411.38622199</c:v>
                </c:pt>
                <c:pt idx="54820">
                  <c:v>102117334.09119999</c:v>
                </c:pt>
                <c:pt idx="54821">
                  <c:v>101986150.96609102</c:v>
                </c:pt>
                <c:pt idx="54822">
                  <c:v>101854861.787936</c:v>
                </c:pt>
                <c:pt idx="54823">
                  <c:v>101723466.33289699</c:v>
                </c:pt>
                <c:pt idx="54824">
                  <c:v>101591964.37625198</c:v>
                </c:pt>
                <c:pt idx="54825">
                  <c:v>101460355.69238801</c:v>
                </c:pt>
                <c:pt idx="54826">
                  <c:v>101328640.05479999</c:v>
                </c:pt>
                <c:pt idx="54827">
                  <c:v>101196817.23608002</c:v>
                </c:pt>
                <c:pt idx="54828">
                  <c:v>101064887.007919</c:v>
                </c:pt>
                <c:pt idx="54829">
                  <c:v>100932849.14109501</c:v>
                </c:pt>
                <c:pt idx="54830">
                  <c:v>100800703.40547201</c:v>
                </c:pt>
                <c:pt idx="54831">
                  <c:v>100668449.569994</c:v>
                </c:pt>
                <c:pt idx="54832">
                  <c:v>100536087.40267701</c:v>
                </c:pt>
                <c:pt idx="54833">
                  <c:v>100403616.67060898</c:v>
                </c:pt>
                <c:pt idx="54834">
                  <c:v>100271037.13993998</c:v>
                </c:pt>
                <c:pt idx="54835">
                  <c:v>100138348.57587898</c:v>
                </c:pt>
                <c:pt idx="54836">
                  <c:v>100005550.74268503</c:v>
                </c:pt>
                <c:pt idx="54837">
                  <c:v>99872643.403667018</c:v>
                </c:pt>
                <c:pt idx="54838">
                  <c:v>99739626.321174979</c:v>
                </c:pt>
                <c:pt idx="54839">
                  <c:v>99606499.256592989</c:v>
                </c:pt>
                <c:pt idx="54840">
                  <c:v>99473261.970339999</c:v>
                </c:pt>
                <c:pt idx="54841">
                  <c:v>99339914.221853986</c:v>
                </c:pt>
                <c:pt idx="54842">
                  <c:v>99206455.769596994</c:v>
                </c:pt>
                <c:pt idx="54843">
                  <c:v>99072886.371039987</c:v>
                </c:pt>
                <c:pt idx="54844">
                  <c:v>98939205.782664999</c:v>
                </c:pt>
                <c:pt idx="54845">
                  <c:v>98805413.759952992</c:v>
                </c:pt>
                <c:pt idx="54846">
                  <c:v>98671510.057383001</c:v>
                </c:pt>
                <c:pt idx="54847">
                  <c:v>98537494.428422004</c:v>
                </c:pt>
                <c:pt idx="54848">
                  <c:v>98403366.625520974</c:v>
                </c:pt>
                <c:pt idx="54849">
                  <c:v>98269126.400110006</c:v>
                </c:pt>
                <c:pt idx="54850">
                  <c:v>98134773.502589002</c:v>
                </c:pt>
                <c:pt idx="54851">
                  <c:v>98000307.682325006</c:v>
                </c:pt>
                <c:pt idx="54852">
                  <c:v>97865728.687643975</c:v>
                </c:pt>
                <c:pt idx="54853">
                  <c:v>97731036.265825003</c:v>
                </c:pt>
                <c:pt idx="54854">
                  <c:v>97596230.163093999</c:v>
                </c:pt>
                <c:pt idx="54855">
                  <c:v>97461310.124616966</c:v>
                </c:pt>
                <c:pt idx="54856">
                  <c:v>97326275.894494981</c:v>
                </c:pt>
                <c:pt idx="54857">
                  <c:v>97191127.215757981</c:v>
                </c:pt>
                <c:pt idx="54858">
                  <c:v>97055863.830355003</c:v>
                </c:pt>
                <c:pt idx="54859">
                  <c:v>96920485.479150981</c:v>
                </c:pt>
                <c:pt idx="54860">
                  <c:v>96784991.901919007</c:v>
                </c:pt>
                <c:pt idx="54861">
                  <c:v>96649382.837333992</c:v>
                </c:pt>
                <c:pt idx="54862">
                  <c:v>96513658.022966996</c:v>
                </c:pt>
                <c:pt idx="54863">
                  <c:v>96377817.195274979</c:v>
                </c:pt>
                <c:pt idx="54864">
                  <c:v>96241860.089598</c:v>
                </c:pt>
                <c:pt idx="54865">
                  <c:v>96105786.440151006</c:v>
                </c:pt>
                <c:pt idx="54866">
                  <c:v>95969595.980015993</c:v>
                </c:pt>
                <c:pt idx="54867">
                  <c:v>95833288.441136017</c:v>
                </c:pt>
                <c:pt idx="54868">
                  <c:v>95696863.554307982</c:v>
                </c:pt>
                <c:pt idx="54869">
                  <c:v>95560321.049176008</c:v>
                </c:pt>
                <c:pt idx="54870">
                  <c:v>95423660.654222965</c:v>
                </c:pt>
                <c:pt idx="54871">
                  <c:v>95286882.096765995</c:v>
                </c:pt>
                <c:pt idx="54872">
                  <c:v>95149985.102945998</c:v>
                </c:pt>
                <c:pt idx="54873">
                  <c:v>95012969.397721991</c:v>
                </c:pt>
                <c:pt idx="54874">
                  <c:v>94875834.704866007</c:v>
                </c:pt>
                <c:pt idx="54875">
                  <c:v>94738580.746950001</c:v>
                </c:pt>
                <c:pt idx="54876">
                  <c:v>94601207.245343</c:v>
                </c:pt>
                <c:pt idx="54877">
                  <c:v>94463713.920204982</c:v>
                </c:pt>
                <c:pt idx="54878">
                  <c:v>94326100.490473017</c:v>
                </c:pt>
                <c:pt idx="54879">
                  <c:v>94188366.673858985</c:v>
                </c:pt>
                <c:pt idx="54880">
                  <c:v>94050512.186839983</c:v>
                </c:pt>
                <c:pt idx="54881">
                  <c:v>93912536.744651988</c:v>
                </c:pt>
                <c:pt idx="54882">
                  <c:v>93774440.061278015</c:v>
                </c:pt>
                <c:pt idx="54883">
                  <c:v>93636221.849446014</c:v>
                </c:pt>
                <c:pt idx="54884">
                  <c:v>93497881.820615992</c:v>
                </c:pt>
                <c:pt idx="54885">
                  <c:v>93359419.684975982</c:v>
                </c:pt>
                <c:pt idx="54886">
                  <c:v>93220835.151428998</c:v>
                </c:pt>
                <c:pt idx="54887">
                  <c:v>93082127.927589998</c:v>
                </c:pt>
                <c:pt idx="54888">
                  <c:v>92943297.719775021</c:v>
                </c:pt>
                <c:pt idx="54889">
                  <c:v>92804344.232991993</c:v>
                </c:pt>
                <c:pt idx="54890">
                  <c:v>92665267.170936987</c:v>
                </c:pt>
                <c:pt idx="54891">
                  <c:v>92526066.235978007</c:v>
                </c:pt>
                <c:pt idx="54892">
                  <c:v>92386741.129153967</c:v>
                </c:pt>
                <c:pt idx="54893">
                  <c:v>92247291.550163999</c:v>
                </c:pt>
                <c:pt idx="54894">
                  <c:v>92107717.197355002</c:v>
                </c:pt>
                <c:pt idx="54895">
                  <c:v>91968017.767718002</c:v>
                </c:pt>
                <c:pt idx="54896">
                  <c:v>91828192.956875995</c:v>
                </c:pt>
                <c:pt idx="54897">
                  <c:v>91688242.459077016</c:v>
                </c:pt>
                <c:pt idx="54898">
                  <c:v>91548165.967186019</c:v>
                </c:pt>
                <c:pt idx="54899">
                  <c:v>91407963.172669992</c:v>
                </c:pt>
                <c:pt idx="54900">
                  <c:v>91267633.765597999</c:v>
                </c:pt>
                <c:pt idx="54901">
                  <c:v>91127177.434625</c:v>
                </c:pt>
                <c:pt idx="54902">
                  <c:v>90986593.866984978</c:v>
                </c:pt>
                <c:pt idx="54903">
                  <c:v>90845882.74848102</c:v>
                </c:pt>
                <c:pt idx="54904">
                  <c:v>90705043.763478011</c:v>
                </c:pt>
                <c:pt idx="54905">
                  <c:v>90564076.594890982</c:v>
                </c:pt>
                <c:pt idx="54906">
                  <c:v>90422980.924173981</c:v>
                </c:pt>
                <c:pt idx="54907">
                  <c:v>90281756.43131502</c:v>
                </c:pt>
                <c:pt idx="54908">
                  <c:v>90140402.794823989</c:v>
                </c:pt>
                <c:pt idx="54909">
                  <c:v>89998919.691720992</c:v>
                </c:pt>
                <c:pt idx="54910">
                  <c:v>89857306.797527999</c:v>
                </c:pt>
                <c:pt idx="54911">
                  <c:v>89715563.786262006</c:v>
                </c:pt>
                <c:pt idx="54912">
                  <c:v>89573690.330420002</c:v>
                </c:pt>
                <c:pt idx="54913">
                  <c:v>89431686.100969002</c:v>
                </c:pt>
                <c:pt idx="54914">
                  <c:v>89289550.767341003</c:v>
                </c:pt>
                <c:pt idx="54915">
                  <c:v>89147283.997417018</c:v>
                </c:pt>
                <c:pt idx="54916">
                  <c:v>89004885.457519978</c:v>
                </c:pt>
                <c:pt idx="54917">
                  <c:v>88862354.812401995</c:v>
                </c:pt>
                <c:pt idx="54918">
                  <c:v>88719691.725236982</c:v>
                </c:pt>
                <c:pt idx="54919">
                  <c:v>88576895.857605979</c:v>
                </c:pt>
                <c:pt idx="54920">
                  <c:v>88433966.869488016</c:v>
                </c:pt>
                <c:pt idx="54921">
                  <c:v>88290904.419251993</c:v>
                </c:pt>
                <c:pt idx="54922">
                  <c:v>88147708.163638979</c:v>
                </c:pt>
                <c:pt idx="54923">
                  <c:v>88004377.757757992</c:v>
                </c:pt>
                <c:pt idx="54924">
                  <c:v>87860912.855073988</c:v>
                </c:pt>
                <c:pt idx="54925">
                  <c:v>87717313.107390001</c:v>
                </c:pt>
                <c:pt idx="54926">
                  <c:v>87573578.164843976</c:v>
                </c:pt>
                <c:pt idx="54927">
                  <c:v>87429707.675891966</c:v>
                </c:pt>
                <c:pt idx="54928">
                  <c:v>87285701.287300006</c:v>
                </c:pt>
                <c:pt idx="54929">
                  <c:v>87141558.644128978</c:v>
                </c:pt>
                <c:pt idx="54930">
                  <c:v>86997279.389725998</c:v>
                </c:pt>
                <c:pt idx="54931">
                  <c:v>86852863.165708989</c:v>
                </c:pt>
                <c:pt idx="54932">
                  <c:v>86708309.611959979</c:v>
                </c:pt>
                <c:pt idx="54933">
                  <c:v>86563618.366607979</c:v>
                </c:pt>
                <c:pt idx="54934">
                  <c:v>86418789.066017002</c:v>
                </c:pt>
                <c:pt idx="54935">
                  <c:v>86273821.344779</c:v>
                </c:pt>
                <c:pt idx="54936">
                  <c:v>86128714.835692987</c:v>
                </c:pt>
                <c:pt idx="54937">
                  <c:v>85983469.169762</c:v>
                </c:pt>
                <c:pt idx="54938">
                  <c:v>85838083.976172</c:v>
                </c:pt>
                <c:pt idx="54939">
                  <c:v>85692558.882284999</c:v>
                </c:pt>
                <c:pt idx="54940">
                  <c:v>85546893.513622001</c:v>
                </c:pt>
                <c:pt idx="54941">
                  <c:v>85401087.493853003</c:v>
                </c:pt>
                <c:pt idx="54942">
                  <c:v>85255140.444781005</c:v>
                </c:pt>
                <c:pt idx="54943">
                  <c:v>85109051.986332998</c:v>
                </c:pt>
                <c:pt idx="54944">
                  <c:v>84962821.736541986</c:v>
                </c:pt>
                <c:pt idx="54945">
                  <c:v>84816449.311535001</c:v>
                </c:pt>
                <c:pt idx="54946">
                  <c:v>84669934.325520977</c:v>
                </c:pt>
                <c:pt idx="54947">
                  <c:v>84523276.39077498</c:v>
                </c:pt>
                <c:pt idx="54948">
                  <c:v>84376475.11762698</c:v>
                </c:pt>
                <c:pt idx="54949">
                  <c:v>84229530.114442989</c:v>
                </c:pt>
                <c:pt idx="54950">
                  <c:v>84082440.987616003</c:v>
                </c:pt>
                <c:pt idx="54951">
                  <c:v>83935207.341549978</c:v>
                </c:pt>
                <c:pt idx="54952">
                  <c:v>83787828.778642967</c:v>
                </c:pt>
                <c:pt idx="54953">
                  <c:v>83640304.899277017</c:v>
                </c:pt>
                <c:pt idx="54954">
                  <c:v>83492635.301798001</c:v>
                </c:pt>
                <c:pt idx="54955">
                  <c:v>83344819.582506999</c:v>
                </c:pt>
                <c:pt idx="54956">
                  <c:v>83196857.335639983</c:v>
                </c:pt>
                <c:pt idx="54957">
                  <c:v>83048748.153356001</c:v>
                </c:pt>
                <c:pt idx="54958">
                  <c:v>82900491.625719965</c:v>
                </c:pt>
                <c:pt idx="54959">
                  <c:v>82752087.340689003</c:v>
                </c:pt>
                <c:pt idx="54960">
                  <c:v>82603534.884093985</c:v>
                </c:pt>
                <c:pt idx="54961">
                  <c:v>82454833.839627981</c:v>
                </c:pt>
                <c:pt idx="54962">
                  <c:v>82305983.788826004</c:v>
                </c:pt>
                <c:pt idx="54963">
                  <c:v>82156984.311052978</c:v>
                </c:pt>
                <c:pt idx="54964">
                  <c:v>82007834.983485013</c:v>
                </c:pt>
                <c:pt idx="54965">
                  <c:v>81858535.381091982</c:v>
                </c:pt>
                <c:pt idx="54966">
                  <c:v>81709085.076625988</c:v>
                </c:pt>
                <c:pt idx="54967">
                  <c:v>81559483.640599981</c:v>
                </c:pt>
                <c:pt idx="54968">
                  <c:v>81409730.641270995</c:v>
                </c:pt>
                <c:pt idx="54969">
                  <c:v>81259825.64462699</c:v>
                </c:pt>
                <c:pt idx="54970">
                  <c:v>81109768.214366019</c:v>
                </c:pt>
                <c:pt idx="54971">
                  <c:v>80959557.911880016</c:v>
                </c:pt>
                <c:pt idx="54972">
                  <c:v>80809194.296240002</c:v>
                </c:pt>
                <c:pt idx="54973">
                  <c:v>80658676.924173981</c:v>
                </c:pt>
                <c:pt idx="54974">
                  <c:v>80508005.350049987</c:v>
                </c:pt>
                <c:pt idx="54975">
                  <c:v>80357179.125860989</c:v>
                </c:pt>
                <c:pt idx="54976">
                  <c:v>80206197.801204979</c:v>
                </c:pt>
                <c:pt idx="54977">
                  <c:v>80055060.923266008</c:v>
                </c:pt>
                <c:pt idx="54978">
                  <c:v>79903768.036797002</c:v>
                </c:pt>
                <c:pt idx="54979">
                  <c:v>79752318.68409799</c:v>
                </c:pt>
                <c:pt idx="54980">
                  <c:v>79600712.405002981</c:v>
                </c:pt>
                <c:pt idx="54981">
                  <c:v>79448948.736852989</c:v>
                </c:pt>
                <c:pt idx="54982">
                  <c:v>79297027.214486018</c:v>
                </c:pt>
                <c:pt idx="54983">
                  <c:v>79144947.37020798</c:v>
                </c:pt>
                <c:pt idx="54984">
                  <c:v>78992708.733779997</c:v>
                </c:pt>
                <c:pt idx="54985">
                  <c:v>78840310.832396016</c:v>
                </c:pt>
                <c:pt idx="54986">
                  <c:v>78687753.19066298</c:v>
                </c:pt>
                <c:pt idx="54987">
                  <c:v>78535035.330577999</c:v>
                </c:pt>
                <c:pt idx="54988">
                  <c:v>78382156.771514967</c:v>
                </c:pt>
                <c:pt idx="54989">
                  <c:v>78229117.030193999</c:v>
                </c:pt>
                <c:pt idx="54990">
                  <c:v>78075915.620668992</c:v>
                </c:pt>
                <c:pt idx="54991">
                  <c:v>77922552.054301992</c:v>
                </c:pt>
                <c:pt idx="54992">
                  <c:v>77769025.839742988</c:v>
                </c:pt>
                <c:pt idx="54993">
                  <c:v>77615336.482907996</c:v>
                </c:pt>
                <c:pt idx="54994">
                  <c:v>77461483.486956999</c:v>
                </c:pt>
                <c:pt idx="54995">
                  <c:v>77307466.352274999</c:v>
                </c:pt>
                <c:pt idx="54996">
                  <c:v>77153284.576444983</c:v>
                </c:pt>
                <c:pt idx="54997">
                  <c:v>76998937.654228985</c:v>
                </c:pt>
                <c:pt idx="54998">
                  <c:v>76844425.077541977</c:v>
                </c:pt>
                <c:pt idx="54999">
                  <c:v>76689746.335432991</c:v>
                </c:pt>
                <c:pt idx="55000">
                  <c:v>76534900.914059982</c:v>
                </c:pt>
                <c:pt idx="55001">
                  <c:v>76379888.296664998</c:v>
                </c:pt>
                <c:pt idx="55002">
                  <c:v>76224707.96355398</c:v>
                </c:pt>
                <c:pt idx="55003">
                  <c:v>76069359.392068997</c:v>
                </c:pt>
                <c:pt idx="55004">
                  <c:v>75913842.056565002</c:v>
                </c:pt>
                <c:pt idx="55005">
                  <c:v>75758155.428388014</c:v>
                </c:pt>
                <c:pt idx="55006">
                  <c:v>75602298.975847989</c:v>
                </c:pt>
                <c:pt idx="55007">
                  <c:v>75446272.164193988</c:v>
                </c:pt>
                <c:pt idx="55008">
                  <c:v>75290074.455588982</c:v>
                </c:pt>
                <c:pt idx="55009">
                  <c:v>75133705.309086993</c:v>
                </c:pt>
                <c:pt idx="55010">
                  <c:v>74977164.180601984</c:v>
                </c:pt>
                <c:pt idx="55011">
                  <c:v>74820450.522887006</c:v>
                </c:pt>
                <c:pt idx="55012">
                  <c:v>74663563.785503983</c:v>
                </c:pt>
                <c:pt idx="55013">
                  <c:v>74506503.414800003</c:v>
                </c:pt>
                <c:pt idx="55014">
                  <c:v>74349268.853880003</c:v>
                </c:pt>
                <c:pt idx="55015">
                  <c:v>74191859.542576015</c:v>
                </c:pt>
                <c:pt idx="55016">
                  <c:v>74034274.91742602</c:v>
                </c:pt>
                <c:pt idx="55017">
                  <c:v>73876514.411640003</c:v>
                </c:pt>
                <c:pt idx="55018">
                  <c:v>73718577.455074981</c:v>
                </c:pt>
                <c:pt idx="55019">
                  <c:v>73560463.474206001</c:v>
                </c:pt>
                <c:pt idx="55020">
                  <c:v>73402171.892097995</c:v>
                </c:pt>
                <c:pt idx="55021">
                  <c:v>73243702.128376007</c:v>
                </c:pt>
                <c:pt idx="55022">
                  <c:v>73085053.599196017</c:v>
                </c:pt>
                <c:pt idx="55023">
                  <c:v>72926225.717214003</c:v>
                </c:pt>
                <c:pt idx="55024">
                  <c:v>72767217.891560003</c:v>
                </c:pt>
                <c:pt idx="55025">
                  <c:v>72608029.527801991</c:v>
                </c:pt>
                <c:pt idx="55026">
                  <c:v>72448660.027919978</c:v>
                </c:pt>
                <c:pt idx="55027">
                  <c:v>72289108.790272996</c:v>
                </c:pt>
                <c:pt idx="55028">
                  <c:v>72129375.209565997</c:v>
                </c:pt>
                <c:pt idx="55029">
                  <c:v>71969458.676823974</c:v>
                </c:pt>
                <c:pt idx="55030">
                  <c:v>71809358.579350978</c:v>
                </c:pt>
                <c:pt idx="55031">
                  <c:v>71649074.300706998</c:v>
                </c:pt>
                <c:pt idx="55032">
                  <c:v>71488605.220668003</c:v>
                </c:pt>
                <c:pt idx="55033">
                  <c:v>71327950.715196997</c:v>
                </c:pt>
                <c:pt idx="55034">
                  <c:v>71167110.156407982</c:v>
                </c:pt>
                <c:pt idx="55035">
                  <c:v>71006082.912533998</c:v>
                </c:pt>
                <c:pt idx="55036">
                  <c:v>70844868.347890005</c:v>
                </c:pt>
                <c:pt idx="55037">
                  <c:v>70683465.822842985</c:v>
                </c:pt>
                <c:pt idx="55038">
                  <c:v>70521874.693770006</c:v>
                </c:pt>
                <c:pt idx="55039">
                  <c:v>70360094.313031003</c:v>
                </c:pt>
                <c:pt idx="55040">
                  <c:v>70198124.02892299</c:v>
                </c:pt>
                <c:pt idx="55041">
                  <c:v>70035963.18565397</c:v>
                </c:pt>
                <c:pt idx="55042">
                  <c:v>69873611.123298004</c:v>
                </c:pt>
                <c:pt idx="55043">
                  <c:v>69711067.177761987</c:v>
                </c:pt>
                <c:pt idx="55044">
                  <c:v>69548330.680748984</c:v>
                </c:pt>
                <c:pt idx="55045">
                  <c:v>69385400.959714979</c:v>
                </c:pt>
                <c:pt idx="55046">
                  <c:v>69222277.337836981</c:v>
                </c:pt>
                <c:pt idx="55047">
                  <c:v>69058959.133970007</c:v>
                </c:pt>
                <c:pt idx="55048">
                  <c:v>68895445.662606001</c:v>
                </c:pt>
                <c:pt idx="55049">
                  <c:v>68731736.233840004</c:v>
                </c:pt>
                <c:pt idx="55050">
                  <c:v>68567830.153323978</c:v>
                </c:pt>
                <c:pt idx="55051">
                  <c:v>68403726.722229004</c:v>
                </c:pt>
                <c:pt idx="55052">
                  <c:v>68239425.237202004</c:v>
                </c:pt>
                <c:pt idx="55053">
                  <c:v>68074924.990327016</c:v>
                </c:pt>
                <c:pt idx="55054">
                  <c:v>67910225.269079015</c:v>
                </c:pt>
                <c:pt idx="55055">
                  <c:v>67745325.356281981</c:v>
                </c:pt>
                <c:pt idx="55056">
                  <c:v>67580224.530070007</c:v>
                </c:pt>
                <c:pt idx="55057">
                  <c:v>67414922.063835993</c:v>
                </c:pt>
                <c:pt idx="55058">
                  <c:v>67249417.226192981</c:v>
                </c:pt>
                <c:pt idx="55059">
                  <c:v>67083709.280928001</c:v>
                </c:pt>
                <c:pt idx="55060">
                  <c:v>66917797.486954004</c:v>
                </c:pt>
                <c:pt idx="55061">
                  <c:v>66751681.098267004</c:v>
                </c:pt>
                <c:pt idx="55062">
                  <c:v>66585359.363895997</c:v>
                </c:pt>
                <c:pt idx="55063">
                  <c:v>66418831.527861997</c:v>
                </c:pt>
                <c:pt idx="55064">
                  <c:v>66252096.829121999</c:v>
                </c:pt>
                <c:pt idx="55065">
                  <c:v>66085154.501528002</c:v>
                </c:pt>
                <c:pt idx="55066">
                  <c:v>65918003.773770995</c:v>
                </c:pt>
                <c:pt idx="55067">
                  <c:v>65750643.869339004</c:v>
                </c:pt>
                <c:pt idx="55068">
                  <c:v>65583074.006460994</c:v>
                </c:pt>
                <c:pt idx="55069">
                  <c:v>65415293.398060001</c:v>
                </c:pt>
                <c:pt idx="55070">
                  <c:v>65247301.25169801</c:v>
                </c:pt>
                <c:pt idx="55071">
                  <c:v>65079096.769526005</c:v>
                </c:pt>
                <c:pt idx="55072">
                  <c:v>64910679.148232006</c:v>
                </c:pt>
                <c:pt idx="55073">
                  <c:v>64742047.578987002</c:v>
                </c:pt>
                <c:pt idx="55074">
                  <c:v>64573201.247387998</c:v>
                </c:pt>
                <c:pt idx="55075">
                  <c:v>64404139.333408996</c:v>
                </c:pt>
                <c:pt idx="55076">
                  <c:v>64234861.01134</c:v>
                </c:pt>
                <c:pt idx="55077">
                  <c:v>64065365.449734002</c:v>
                </c:pt>
                <c:pt idx="55078">
                  <c:v>63895651.811349995</c:v>
                </c:pt>
                <c:pt idx="55079">
                  <c:v>63725719.253092997</c:v>
                </c:pt>
                <c:pt idx="55080">
                  <c:v>63555566.925960004</c:v>
                </c:pt>
                <c:pt idx="55081">
                  <c:v>63385193.974974997</c:v>
                </c:pt>
                <c:pt idx="55082">
                  <c:v>63214599.539135009</c:v>
                </c:pt>
                <c:pt idx="55083">
                  <c:v>63043782.751345001</c:v>
                </c:pt>
                <c:pt idx="55084">
                  <c:v>62872742.738360003</c:v>
                </c:pt>
                <c:pt idx="55085">
                  <c:v>62701478.620719999</c:v>
                </c:pt>
                <c:pt idx="55086">
                  <c:v>62529989.512688994</c:v>
                </c:pt>
                <c:pt idx="55087">
                  <c:v>62358274.522188999</c:v>
                </c:pt>
                <c:pt idx="55088">
                  <c:v>62186332.750735998</c:v>
                </c:pt>
                <c:pt idx="55089">
                  <c:v>62014163.293379001</c:v>
                </c:pt>
                <c:pt idx="55090">
                  <c:v>61841765.238624007</c:v>
                </c:pt>
                <c:pt idx="55091">
                  <c:v>61669137.668376997</c:v>
                </c:pt>
                <c:pt idx="55092">
                  <c:v>61496279.657867998</c:v>
                </c:pt>
                <c:pt idx="55093">
                  <c:v>61323190.275587007</c:v>
                </c:pt>
                <c:pt idx="55094">
                  <c:v>61149868.583210997</c:v>
                </c:pt>
                <c:pt idx="55095">
                  <c:v>60976313.635534011</c:v>
                </c:pt>
                <c:pt idx="55096">
                  <c:v>60802524.480397001</c:v>
                </c:pt>
                <c:pt idx="55097">
                  <c:v>60628500.158610001</c:v>
                </c:pt>
                <c:pt idx="55098">
                  <c:v>60454239.703883998</c:v>
                </c:pt>
                <c:pt idx="55099">
                  <c:v>60279742.142751992</c:v>
                </c:pt>
                <c:pt idx="55100">
                  <c:v>60105006.494497009</c:v>
                </c:pt>
                <c:pt idx="55101">
                  <c:v>59930031.771071002</c:v>
                </c:pt>
                <c:pt idx="55102">
                  <c:v>59754816.977017999</c:v>
                </c:pt>
                <c:pt idx="55103">
                  <c:v>59579361.109398007</c:v>
                </c:pt>
                <c:pt idx="55104">
                  <c:v>59403663.157703996</c:v>
                </c:pt>
                <c:pt idx="55105">
                  <c:v>59227722.103780992</c:v>
                </c:pt>
                <c:pt idx="55106">
                  <c:v>59051536.921744004</c:v>
                </c:pt>
                <c:pt idx="55107">
                  <c:v>58875106.577895999</c:v>
                </c:pt>
                <c:pt idx="55108">
                  <c:v>58698430.030640006</c:v>
                </c:pt>
                <c:pt idx="55109">
                  <c:v>58521506.230398007</c:v>
                </c:pt>
                <c:pt idx="55110">
                  <c:v>58344334.119519003</c:v>
                </c:pt>
                <c:pt idx="55111">
                  <c:v>58166912.632192999</c:v>
                </c:pt>
                <c:pt idx="55112">
                  <c:v>57989240.694364004</c:v>
                </c:pt>
                <c:pt idx="55113">
                  <c:v>57811317.223634012</c:v>
                </c:pt>
                <c:pt idx="55114">
                  <c:v>57633141.129174009</c:v>
                </c:pt>
                <c:pt idx="55115">
                  <c:v>57454711.311632998</c:v>
                </c:pt>
                <c:pt idx="55116">
                  <c:v>57276026.663039006</c:v>
                </c:pt>
                <c:pt idx="55117">
                  <c:v>57097086.066703998</c:v>
                </c:pt>
                <c:pt idx="55118">
                  <c:v>56917888.397128999</c:v>
                </c:pt>
                <c:pt idx="55119">
                  <c:v>56738432.519901998</c:v>
                </c:pt>
                <c:pt idx="55120">
                  <c:v>56558717.291602008</c:v>
                </c:pt>
                <c:pt idx="55121">
                  <c:v>56378741.559692003</c:v>
                </c:pt>
                <c:pt idx="55122">
                  <c:v>56198504.162420996</c:v>
                </c:pt>
                <c:pt idx="55123">
                  <c:v>56018003.928714998</c:v>
                </c:pt>
                <c:pt idx="55124">
                  <c:v>55837239.678074002</c:v>
                </c:pt>
                <c:pt idx="55125">
                  <c:v>55656210.220465004</c:v>
                </c:pt>
                <c:pt idx="55126">
                  <c:v>55474914.356206991</c:v>
                </c:pt>
                <c:pt idx="55127">
                  <c:v>55293350.875868</c:v>
                </c:pt>
                <c:pt idx="55128">
                  <c:v>55111518.560146004</c:v>
                </c:pt>
                <c:pt idx="55129">
                  <c:v>54929416.179759003</c:v>
                </c:pt>
                <c:pt idx="55130">
                  <c:v>54747042.495325997</c:v>
                </c:pt>
                <c:pt idx="55131">
                  <c:v>54564396.257252999</c:v>
                </c:pt>
                <c:pt idx="55132">
                  <c:v>54381476.205610007</c:v>
                </c:pt>
                <c:pt idx="55133">
                  <c:v>54198281.070013002</c:v>
                </c:pt>
                <c:pt idx="55134">
                  <c:v>54014809.56949801</c:v>
                </c:pt>
                <c:pt idx="55135">
                  <c:v>53831060.412397996</c:v>
                </c:pt>
                <c:pt idx="55136">
                  <c:v>53647032.296218008</c:v>
                </c:pt>
                <c:pt idx="55137">
                  <c:v>53462723.907500997</c:v>
                </c:pt>
                <c:pt idx="55138">
                  <c:v>53278133.921705</c:v>
                </c:pt>
                <c:pt idx="55139">
                  <c:v>53093261.003063001</c:v>
                </c:pt>
                <c:pt idx="55140">
                  <c:v>52908103.804453</c:v>
                </c:pt>
                <c:pt idx="55141">
                  <c:v>52722660.967262</c:v>
                </c:pt>
                <c:pt idx="55142">
                  <c:v>52536931.121242009</c:v>
                </c:pt>
                <c:pt idx="55143">
                  <c:v>52350912.884373993</c:v>
                </c:pt>
                <c:pt idx="55144">
                  <c:v>52164604.862725988</c:v>
                </c:pt>
                <c:pt idx="55145">
                  <c:v>51978005.650300995</c:v>
                </c:pt>
                <c:pt idx="55146">
                  <c:v>51791113.828896001</c:v>
                </c:pt>
                <c:pt idx="55147">
                  <c:v>51603927.967949003</c:v>
                </c:pt>
                <c:pt idx="55148">
                  <c:v>51416446.624389999</c:v>
                </c:pt>
                <c:pt idx="55149">
                  <c:v>51228668.342479989</c:v>
                </c:pt>
                <c:pt idx="55150">
                  <c:v>51040591.653660998</c:v>
                </c:pt>
                <c:pt idx="55151">
                  <c:v>50852215.076393001</c:v>
                </c:pt>
                <c:pt idx="55152">
                  <c:v>50663537.115991004</c:v>
                </c:pt>
                <c:pt idx="55153">
                  <c:v>50474556.264464006</c:v>
                </c:pt>
                <c:pt idx="55154">
                  <c:v>50285271.000344001</c:v>
                </c:pt>
                <c:pt idx="55155">
                  <c:v>50095679.788520001</c:v>
                </c:pt>
                <c:pt idx="55156">
                  <c:v>49905781.080058999</c:v>
                </c:pt>
                <c:pt idx="55157">
                  <c:v>49715573.312038995</c:v>
                </c:pt>
                <c:pt idx="55158">
                  <c:v>49525054.90736299</c:v>
                </c:pt>
                <c:pt idx="55159">
                  <c:v>49334224.274584003</c:v>
                </c:pt>
                <c:pt idx="55160">
                  <c:v>49143079.807716995</c:v>
                </c:pt>
                <c:pt idx="55161">
                  <c:v>48951619.886052996</c:v>
                </c:pt>
                <c:pt idx="55162">
                  <c:v>48759842.873967998</c:v>
                </c:pt>
                <c:pt idx="55163">
                  <c:v>48567747.120733008</c:v>
                </c:pt>
                <c:pt idx="55164">
                  <c:v>48375330.960313998</c:v>
                </c:pt>
                <c:pt idx="55165">
                  <c:v>48182592.711172998</c:v>
                </c:pt>
                <c:pt idx="55166">
                  <c:v>47989530.676067002</c:v>
                </c:pt>
                <c:pt idx="55167">
                  <c:v>47796143.141839005</c:v>
                </c:pt>
                <c:pt idx="55168">
                  <c:v>47602428.379210003</c:v>
                </c:pt>
                <c:pt idx="55169">
                  <c:v>47408384.642565995</c:v>
                </c:pt>
                <c:pt idx="55170">
                  <c:v>47214010.169739008</c:v>
                </c:pt>
                <c:pt idx="55171">
                  <c:v>47019303.181787997</c:v>
                </c:pt>
                <c:pt idx="55172">
                  <c:v>46824261.882775985</c:v>
                </c:pt>
                <c:pt idx="55173">
                  <c:v>46628884.459539011</c:v>
                </c:pt>
                <c:pt idx="55174">
                  <c:v>46433169.081455998</c:v>
                </c:pt>
                <c:pt idx="55175">
                  <c:v>46237113.900215</c:v>
                </c:pt>
                <c:pt idx="55176">
                  <c:v>46040717.049566999</c:v>
                </c:pt>
                <c:pt idx="55177">
                  <c:v>45843976.645091005</c:v>
                </c:pt>
                <c:pt idx="55178">
                  <c:v>45646890.783937007</c:v>
                </c:pt>
                <c:pt idx="55179">
                  <c:v>45449457.544580996</c:v>
                </c:pt>
                <c:pt idx="55180">
                  <c:v>45251674.986561991</c:v>
                </c:pt>
                <c:pt idx="55181">
                  <c:v>45053541.150225997</c:v>
                </c:pt>
                <c:pt idx="55182">
                  <c:v>44855054.056457996</c:v>
                </c:pt>
                <c:pt idx="55183">
                  <c:v>44656211.706409</c:v>
                </c:pt>
                <c:pt idx="55184">
                  <c:v>44457012.081226997</c:v>
                </c:pt>
                <c:pt idx="55185">
                  <c:v>44257453.141773</c:v>
                </c:pt>
                <c:pt idx="55186">
                  <c:v>44057532.828336999</c:v>
                </c:pt>
                <c:pt idx="55187">
                  <c:v>43857249.060346998</c:v>
                </c:pt>
                <c:pt idx="55188">
                  <c:v>43656599.736077003</c:v>
                </c:pt>
                <c:pt idx="55189">
                  <c:v>43455582.732345998</c:v>
                </c:pt>
                <c:pt idx="55190">
                  <c:v>43254195.904211</c:v>
                </c:pt>
                <c:pt idx="55191">
                  <c:v>43052437.084656</c:v>
                </c:pt>
                <c:pt idx="55192">
                  <c:v>42850304.084279001</c:v>
                </c:pt>
                <c:pt idx="55193">
                  <c:v>42647794.690965004</c:v>
                </c:pt>
                <c:pt idx="55194">
                  <c:v>42444906.669564009</c:v>
                </c:pt>
                <c:pt idx="55195">
                  <c:v>42241637.761551008</c:v>
                </c:pt>
                <c:pt idx="55196">
                  <c:v>42037985.684692003</c:v>
                </c:pt>
                <c:pt idx="55197">
                  <c:v>41833948.132693008</c:v>
                </c:pt>
                <c:pt idx="55198">
                  <c:v>41629522.774852999</c:v>
                </c:pt>
                <c:pt idx="55199">
                  <c:v>41424707.255700998</c:v>
                </c:pt>
                <c:pt idx="55200">
                  <c:v>41219499.194633015</c:v>
                </c:pt>
                <c:pt idx="55201">
                  <c:v>41013896.185541004</c:v>
                </c:pt>
                <c:pt idx="55202">
                  <c:v>40807895.796432003</c:v>
                </c:pt>
                <c:pt idx="55203">
                  <c:v>40601495.569046006</c:v>
                </c:pt>
                <c:pt idx="55204">
                  <c:v>40394693.018459998</c:v>
                </c:pt>
                <c:pt idx="55205">
                  <c:v>40187485.632689998</c:v>
                </c:pt>
                <c:pt idx="55206">
                  <c:v>39979870.872284994</c:v>
                </c:pt>
                <c:pt idx="55207">
                  <c:v>39771846.169911005</c:v>
                </c:pt>
                <c:pt idx="55208">
                  <c:v>39563408.929926001</c:v>
                </c:pt>
                <c:pt idx="55209">
                  <c:v>39354556.527955003</c:v>
                </c:pt>
                <c:pt idx="55210">
                  <c:v>39145286.310449995</c:v>
                </c:pt>
                <c:pt idx="55211">
                  <c:v>38935595.59424001</c:v>
                </c:pt>
                <c:pt idx="55212">
                  <c:v>38725481.666081995</c:v>
                </c:pt>
                <c:pt idx="55213">
                  <c:v>38514941.782195002</c:v>
                </c:pt>
                <c:pt idx="55214">
                  <c:v>38303973.167787001</c:v>
                </c:pt>
                <c:pt idx="55215">
                  <c:v>38092573.016575992</c:v>
                </c:pt>
                <c:pt idx="55216">
                  <c:v>37880738.4903</c:v>
                </c:pt>
                <c:pt idx="55217">
                  <c:v>37668466.718219005</c:v>
                </c:pt>
                <c:pt idx="55218">
                  <c:v>37455754.796604007</c:v>
                </c:pt>
                <c:pt idx="55219">
                  <c:v>37242599.788222</c:v>
                </c:pt>
                <c:pt idx="55220">
                  <c:v>37028998.721806005</c:v>
                </c:pt>
                <c:pt idx="55221">
                  <c:v>36814948.591518007</c:v>
                </c:pt>
                <c:pt idx="55222">
                  <c:v>36600446.356403992</c:v>
                </c:pt>
                <c:pt idx="55223">
                  <c:v>36385488.939831011</c:v>
                </c:pt>
                <c:pt idx="55224">
                  <c:v>36170073.228922002</c:v>
                </c:pt>
                <c:pt idx="55225">
                  <c:v>35954196.073971994</c:v>
                </c:pt>
                <c:pt idx="55226">
                  <c:v>35737854.287864998</c:v>
                </c:pt>
                <c:pt idx="55227">
                  <c:v>35521044.645465001</c:v>
                </c:pt>
                <c:pt idx="55228">
                  <c:v>35303763.88300699</c:v>
                </c:pt>
                <c:pt idx="55229">
                  <c:v>35086008.697469003</c:v>
                </c:pt>
                <c:pt idx="55230">
                  <c:v>34867775.745941006</c:v>
                </c:pt>
                <c:pt idx="55231">
                  <c:v>34649061.644969001</c:v>
                </c:pt>
                <c:pt idx="55232">
                  <c:v>34429862.969902001</c:v>
                </c:pt>
                <c:pt idx="55233">
                  <c:v>34210176.254211001</c:v>
                </c:pt>
                <c:pt idx="55234">
                  <c:v>33989997.988808997</c:v>
                </c:pt>
                <c:pt idx="55235">
                  <c:v>33769324.621351011</c:v>
                </c:pt>
                <c:pt idx="55236">
                  <c:v>33548152.555516999</c:v>
                </c:pt>
                <c:pt idx="55237">
                  <c:v>33326478.150295001</c:v>
                </c:pt>
                <c:pt idx="55238">
                  <c:v>33104297.719234001</c:v>
                </c:pt>
                <c:pt idx="55239">
                  <c:v>32881607.529696997</c:v>
                </c:pt>
                <c:pt idx="55240">
                  <c:v>32658403.80209</c:v>
                </c:pt>
                <c:pt idx="55241">
                  <c:v>32434682.709084999</c:v>
                </c:pt>
                <c:pt idx="55242">
                  <c:v>32210440.374821</c:v>
                </c:pt>
                <c:pt idx="55243">
                  <c:v>31985672.874097999</c:v>
                </c:pt>
                <c:pt idx="55244">
                  <c:v>31760376.231547996</c:v>
                </c:pt>
                <c:pt idx="55245">
                  <c:v>31534546.420798995</c:v>
                </c:pt>
                <c:pt idx="55246">
                  <c:v>31308179.363617994</c:v>
                </c:pt>
                <c:pt idx="55247">
                  <c:v>31081270.929041997</c:v>
                </c:pt>
                <c:pt idx="55248">
                  <c:v>30853816.932489999</c:v>
                </c:pt>
                <c:pt idx="55249">
                  <c:v>30625813.134867001</c:v>
                </c:pt>
                <c:pt idx="55250">
                  <c:v>30397255.241638992</c:v>
                </c:pt>
                <c:pt idx="55251">
                  <c:v>30168138.901908997</c:v>
                </c:pt>
                <c:pt idx="55252">
                  <c:v>29938459.707460996</c:v>
                </c:pt>
                <c:pt idx="55253">
                  <c:v>29708213.191798002</c:v>
                </c:pt>
                <c:pt idx="55254">
                  <c:v>29477394.829163</c:v>
                </c:pt>
                <c:pt idx="55255">
                  <c:v>29246000.033537</c:v>
                </c:pt>
                <c:pt idx="55256">
                  <c:v>29014024.157630999</c:v>
                </c:pt>
                <c:pt idx="55257">
                  <c:v>28781462.491850995</c:v>
                </c:pt>
                <c:pt idx="55258">
                  <c:v>28548310.263256997</c:v>
                </c:pt>
                <c:pt idx="55259">
                  <c:v>28314562.634502005</c:v>
                </c:pt>
                <c:pt idx="55260">
                  <c:v>28080214.702752005</c:v>
                </c:pt>
                <c:pt idx="55261">
                  <c:v>27845261.498592</c:v>
                </c:pt>
                <c:pt idx="55262">
                  <c:v>27609697.984924</c:v>
                </c:pt>
                <c:pt idx="55263">
                  <c:v>27373519.055838995</c:v>
                </c:pt>
                <c:pt idx="55264">
                  <c:v>27136719.53548</c:v>
                </c:pt>
                <c:pt idx="55265">
                  <c:v>26899294.176890001</c:v>
                </c:pt>
                <c:pt idx="55266">
                  <c:v>26661237.660846997</c:v>
                </c:pt>
                <c:pt idx="55267">
                  <c:v>26422544.594687998</c:v>
                </c:pt>
                <c:pt idx="55268">
                  <c:v>26183209.511108998</c:v>
                </c:pt>
                <c:pt idx="55269">
                  <c:v>25943226.866973002</c:v>
                </c:pt>
                <c:pt idx="55270">
                  <c:v>25702591.042087</c:v>
                </c:pt>
                <c:pt idx="55271">
                  <c:v>25461296.337987002</c:v>
                </c:pt>
                <c:pt idx="55272">
                  <c:v>25219336.976697996</c:v>
                </c:pt>
                <c:pt idx="55273">
                  <c:v>24976707.099504001</c:v>
                </c:pt>
                <c:pt idx="55274">
                  <c:v>24733400.765695997</c:v>
                </c:pt>
                <c:pt idx="55275">
                  <c:v>24489411.951326001</c:v>
                </c:pt>
                <c:pt idx="55276">
                  <c:v>24244734.547959998</c:v>
                </c:pt>
                <c:pt idx="55277">
                  <c:v>23999362.361421995</c:v>
                </c:pt>
                <c:pt idx="55278">
                  <c:v>23753289.110551003</c:v>
                </c:pt>
                <c:pt idx="55279">
                  <c:v>23506508.425953995</c:v>
                </c:pt>
                <c:pt idx="55280">
                  <c:v>23259013.848774001</c:v>
                </c:pt>
                <c:pt idx="55281">
                  <c:v>23010798.829462998</c:v>
                </c:pt>
                <c:pt idx="55282">
                  <c:v>22761856.726576999</c:v>
                </c:pt>
                <c:pt idx="55283">
                  <c:v>22512180.805583999</c:v>
                </c:pt>
                <c:pt idx="55284">
                  <c:v>22261764.237695996</c:v>
                </c:pt>
                <c:pt idx="55285">
                  <c:v>22010600.098731998</c:v>
                </c:pt>
                <c:pt idx="55286">
                  <c:v>21758681.368012</c:v>
                </c:pt>
                <c:pt idx="55287">
                  <c:v>21506000.927292995</c:v>
                </c:pt>
                <c:pt idx="55288">
                  <c:v>21252551.559749</c:v>
                </c:pt>
                <c:pt idx="55289">
                  <c:v>20998325.949003994</c:v>
                </c:pt>
                <c:pt idx="55290">
                  <c:v>20743316.678231001</c:v>
                </c:pt>
                <c:pt idx="55291">
                  <c:v>20487516.229317997</c:v>
                </c:pt>
                <c:pt idx="55292">
                  <c:v>20230916.982114997</c:v>
                </c:pt>
                <c:pt idx="55293">
                  <c:v>19973511.213776998</c:v>
                </c:pt>
                <c:pt idx="55294">
                  <c:v>19715291.098202001</c:v>
                </c:pt>
                <c:pt idx="55295">
                  <c:v>19456248.705593996</c:v>
                </c:pt>
                <c:pt idx="55296">
                  <c:v>19196376.002157003</c:v>
                </c:pt>
                <c:pt idx="55297">
                  <c:v>18935664.84993</c:v>
                </c:pt>
                <c:pt idx="55298">
                  <c:v>18674107.006801002</c:v>
                </c:pt>
                <c:pt idx="55299">
                  <c:v>18411694.126694001</c:v>
                </c:pt>
                <c:pt idx="55300">
                  <c:v>18148417.759969998</c:v>
                </c:pt>
                <c:pt idx="55301">
                  <c:v>17884269.354061998</c:v>
                </c:pt>
                <c:pt idx="55302">
                  <c:v>17619240.254368</c:v>
                </c:pt>
                <c:pt idx="55303">
                  <c:v>17353321.705426998</c:v>
                </c:pt>
                <c:pt idx="55304">
                  <c:v>17086504.852428</c:v>
                </c:pt>
                <c:pt idx="55305">
                  <c:v>16818780.743064996</c:v>
                </c:pt>
                <c:pt idx="55306">
                  <c:v>16550140.3298</c:v>
                </c:pt>
                <c:pt idx="55307">
                  <c:v>16280574.472563</c:v>
                </c:pt>
                <c:pt idx="55308">
                  <c:v>16010073.941945</c:v>
                </c:pt>
                <c:pt idx="55309">
                  <c:v>15738629.422940003</c:v>
                </c:pt>
                <c:pt idx="55310">
                  <c:v>15466231.519292001</c:v>
                </c:pt>
                <c:pt idx="55311">
                  <c:v>15192870.758519998</c:v>
                </c:pt>
                <c:pt idx="55312">
                  <c:v>14918537.597686</c:v>
                </c:pt>
                <c:pt idx="55313">
                  <c:v>14643222.430007</c:v>
                </c:pt>
                <c:pt idx="55314">
                  <c:v>14366915.592375997</c:v>
                </c:pt>
                <c:pt idx="55315">
                  <c:v>14089607.373926003</c:v>
                </c:pt>
                <c:pt idx="55316">
                  <c:v>13811288.025728</c:v>
                </c:pt>
                <c:pt idx="55317">
                  <c:v>13531947.771756999</c:v>
                </c:pt>
                <c:pt idx="55318">
                  <c:v>13251576.82127</c:v>
                </c:pt>
                <c:pt idx="55319">
                  <c:v>12970165.382761002</c:v>
                </c:pt>
                <c:pt idx="55320">
                  <c:v>12687703.679645</c:v>
                </c:pt>
                <c:pt idx="55321">
                  <c:v>12404181.967905</c:v>
                </c:pt>
                <c:pt idx="55322">
                  <c:v>12119590.555884002</c:v>
                </c:pt>
                <c:pt idx="55323">
                  <c:v>11833919.826507999</c:v>
                </c:pt>
                <c:pt idx="55324">
                  <c:v>11547160.262176</c:v>
                </c:pt>
                <c:pt idx="55325">
                  <c:v>11259302.472664</c:v>
                </c:pt>
                <c:pt idx="55326">
                  <c:v>10970337.226369996</c:v>
                </c:pt>
                <c:pt idx="55327">
                  <c:v>10680255.485293999</c:v>
                </c:pt>
                <c:pt idx="55328">
                  <c:v>10389048.4442</c:v>
                </c:pt>
                <c:pt idx="55329">
                  <c:v>10096707.574446</c:v>
                </c:pt>
                <c:pt idx="55330">
                  <c:v>9803224.6730489992</c:v>
                </c:pt>
                <c:pt idx="55331">
                  <c:v>9508591.9176100008</c:v>
                </c:pt>
                <c:pt idx="55332">
                  <c:v>9212801.9278020002</c:v>
                </c:pt>
                <c:pt idx="55333">
                  <c:v>8915847.8342400007</c:v>
                </c:pt>
                <c:pt idx="55334">
                  <c:v>8617723.3556300011</c:v>
                </c:pt>
                <c:pt idx="55335">
                  <c:v>8318422.8852269994</c:v>
                </c:pt>
                <c:pt idx="55336">
                  <c:v>8017941.587781</c:v>
                </c:pt>
                <c:pt idx="55337">
                  <c:v>7716275.5082800006</c:v>
                </c:pt>
                <c:pt idx="55338">
                  <c:v>7413421.6940109991</c:v>
                </c:pt>
                <c:pt idx="55339">
                  <c:v>7109378.3316529999</c:v>
                </c:pt>
                <c:pt idx="55340">
                  <c:v>6804144.9013540009</c:v>
                </c:pt>
                <c:pt idx="55341">
                  <c:v>6497722.3500229996</c:v>
                </c:pt>
                <c:pt idx="55342">
                  <c:v>6190113.2863870002</c:v>
                </c:pt>
                <c:pt idx="55343">
                  <c:v>5881322.2007369995</c:v>
                </c:pt>
                <c:pt idx="55344">
                  <c:v>5571355.7126790006</c:v>
                </c:pt>
                <c:pt idx="55345">
                  <c:v>5260222.8507399997</c:v>
                </c:pt>
                <c:pt idx="55346">
                  <c:v>4947935.3681939999</c:v>
                </c:pt>
                <c:pt idx="55347">
                  <c:v>4634508.1001799991</c:v>
                </c:pt>
                <c:pt idx="55348">
                  <c:v>4319959.3678789996</c:v>
                </c:pt>
                <c:pt idx="55349">
                  <c:v>4004311.4364469992</c:v>
                </c:pt>
                <c:pt idx="55350">
                  <c:v>3687591.0343849999</c:v>
                </c:pt>
                <c:pt idx="55351">
                  <c:v>3369829.9432100002</c:v>
                </c:pt>
                <c:pt idx="55352">
                  <c:v>3051065.6676400001</c:v>
                </c:pt>
                <c:pt idx="55353">
                  <c:v>2731342.1981119993</c:v>
                </c:pt>
                <c:pt idx="55354">
                  <c:v>2410710.8792289998</c:v>
                </c:pt>
                <c:pt idx="55355">
                  <c:v>2089231.3998530002</c:v>
                </c:pt>
                <c:pt idx="55356">
                  <c:v>1766972.9229830001</c:v>
                </c:pt>
                <c:pt idx="55357">
                  <c:v>1444015.3762990001</c:v>
                </c:pt>
                <c:pt idx="55358">
                  <c:v>1120450.9274259999</c:v>
                </c:pt>
                <c:pt idx="55359">
                  <c:v>796385.67156199983</c:v>
                </c:pt>
                <c:pt idx="55360">
                  <c:v>471941.56310799997</c:v>
                </c:pt>
                <c:pt idx="55361">
                  <c:v>147258.627446</c:v>
                </c:pt>
                <c:pt idx="55362">
                  <c:v>-177502.50614300001</c:v>
                </c:pt>
                <c:pt idx="55363">
                  <c:v>-502157.70416600001</c:v>
                </c:pt>
                <c:pt idx="55364">
                  <c:v>-826496.00959599996</c:v>
                </c:pt>
                <c:pt idx="55365">
                  <c:v>-1150275.846625</c:v>
                </c:pt>
                <c:pt idx="55366">
                  <c:v>-1473220.6878790003</c:v>
                </c:pt>
                <c:pt idx="55367">
                  <c:v>-1795014.1190670002</c:v>
                </c:pt>
                <c:pt idx="55368">
                  <c:v>-2115294.2350289999</c:v>
                </c:pt>
                <c:pt idx="55369">
                  <c:v>-2433647.3041109997</c:v>
                </c:pt>
                <c:pt idx="55370">
                  <c:v>-2749600.6470940006</c:v>
                </c:pt>
                <c:pt idx="55371">
                  <c:v>-3062614.6957339998</c:v>
                </c:pt>
                <c:pt idx="55372">
                  <c:v>-3372074.2287710002</c:v>
                </c:pt>
                <c:pt idx="55373">
                  <c:v>-3677278.835969999</c:v>
                </c:pt>
                <c:pt idx="55374">
                  <c:v>-3977432.7407980002</c:v>
                </c:pt>
                <c:pt idx="55375">
                  <c:v>-4271634.228902</c:v>
                </c:pt>
                <c:pt idx="55376">
                  <c:v>-4558865.092774</c:v>
                </c:pt>
                <c:pt idx="55377">
                  <c:v>-4837980.7226990005</c:v>
                </c:pt>
                <c:pt idx="55378">
                  <c:v>-5107701.7569860006</c:v>
                </c:pt>
                <c:pt idx="55379">
                  <c:v>-5366608.5490779998</c:v>
                </c:pt>
                <c:pt idx="55380">
                  <c:v>-5613140.0981119992</c:v>
                </c:pt>
                <c:pt idx="55381">
                  <c:v>-5845599.4792029997</c:v>
                </c:pt>
                <c:pt idx="55382">
                  <c:v>-6062168.1186259994</c:v>
                </c:pt>
                <c:pt idx="55383">
                  <c:v>-6260931.3590089995</c:v>
                </c:pt>
                <c:pt idx="55384">
                  <c:v>-6439917.4792480003</c:v>
                </c:pt>
                <c:pt idx="55385">
                  <c:v>-6597151.4843950011</c:v>
                </c:pt>
                <c:pt idx="55386">
                  <c:v>-6730723.4184500016</c:v>
                </c:pt>
                <c:pt idx="55387">
                  <c:v>-6838868.6747239996</c:v>
                </c:pt>
                <c:pt idx="55388">
                  <c:v>-6920055.0301300008</c:v>
                </c:pt>
                <c:pt idx="55389">
                  <c:v>-6973068.4643550003</c:v>
                </c:pt>
                <c:pt idx="55390">
                  <c:v>-6997088.0375080006</c:v>
                </c:pt>
                <c:pt idx="55391">
                  <c:v>-6991739.9900630005</c:v>
                </c:pt>
                <c:pt idx="55392">
                  <c:v>-6957123.2469240008</c:v>
                </c:pt>
                <c:pt idx="55393">
                  <c:v>-6893802.4484140007</c:v>
                </c:pt>
                <c:pt idx="55394">
                  <c:v>-6802769.5896259993</c:v>
                </c:pt>
                <c:pt idx="55395">
                  <c:v>-6685380.0189430006</c:v>
                </c:pt>
                <c:pt idx="55396">
                  <c:v>-6543271.7361740004</c:v>
                </c:pt>
                <c:pt idx="55397">
                  <c:v>-6378278.0195549997</c:v>
                </c:pt>
                <c:pt idx="55398">
                  <c:v>-6192342.4999450007</c:v>
                </c:pt>
                <c:pt idx="55399">
                  <c:v>-5987443.5349550005</c:v>
                </c:pt>
                <c:pt idx="55400">
                  <c:v>-5765531.9514710009</c:v>
                </c:pt>
                <c:pt idx="55401">
                  <c:v>-5528483.6314270003</c:v>
                </c:pt>
                <c:pt idx="55402">
                  <c:v>-5278066.432674001</c:v>
                </c:pt>
                <c:pt idx="55403">
                  <c:v>-5015919.6915640002</c:v>
                </c:pt>
                <c:pt idx="55404">
                  <c:v>-4743543.9698609998</c:v>
                </c:pt>
                <c:pt idx="55405">
                  <c:v>-4462298.6131029986</c:v>
                </c:pt>
                <c:pt idx="55406">
                  <c:v>-4173404.8944149995</c:v>
                </c:pt>
                <c:pt idx="55407">
                  <c:v>-3877952.8728039996</c:v>
                </c:pt>
                <c:pt idx="55408">
                  <c:v>-3576910.4907209999</c:v>
                </c:pt>
                <c:pt idx="55409">
                  <c:v>-3271133.8083669995</c:v>
                </c:pt>
                <c:pt idx="55410">
                  <c:v>-2961377.590686</c:v>
                </c:pt>
                <c:pt idx="55411">
                  <c:v>-2648305.71808</c:v>
                </c:pt>
                <c:pt idx="55412">
                  <c:v>-2332501.0860339999</c:v>
                </c:pt>
                <c:pt idx="55413">
                  <c:v>-2014474.800754</c:v>
                </c:pt>
                <c:pt idx="55414">
                  <c:v>-1694674.5776180001</c:v>
                </c:pt>
                <c:pt idx="55415">
                  <c:v>-1373492.3165880002</c:v>
                </c:pt>
                <c:pt idx="55416">
                  <c:v>-1051270.8721840002</c:v>
                </c:pt>
                <c:pt idx="55417">
                  <c:v>-728310.06185000029</c:v>
                </c:pt>
                <c:pt idx="55418">
                  <c:v>-404871.97096000001</c:v>
                </c:pt>
                <c:pt idx="55419">
                  <c:v>-81185.618986000001</c:v>
                </c:pt>
                <c:pt idx="55420">
                  <c:v>242548.94750899999</c:v>
                </c:pt>
                <c:pt idx="55421">
                  <c:v>566157.07156299998</c:v>
                </c:pt>
                <c:pt idx="55422">
                  <c:v>889486.35268600029</c:v>
                </c:pt>
                <c:pt idx="55423">
                  <c:v>1212403.909434</c:v>
                </c:pt>
                <c:pt idx="55424">
                  <c:v>1534793.988497</c:v>
                </c:pt>
                <c:pt idx="55425">
                  <c:v>1856555.8764590002</c:v>
                </c:pt>
                <c:pt idx="55426">
                  <c:v>2177602.0754409991</c:v>
                </c:pt>
                <c:pt idx="55427">
                  <c:v>2497856.7085520001</c:v>
                </c:pt>
                <c:pt idx="55428">
                  <c:v>2817254.125306</c:v>
                </c:pt>
                <c:pt idx="55429">
                  <c:v>3135737.6810170002</c:v>
                </c:pt>
                <c:pt idx="55430">
                  <c:v>3453258.6675490001</c:v>
                </c:pt>
                <c:pt idx="55431">
                  <c:v>3769775.3757679993</c:v>
                </c:pt>
                <c:pt idx="55432">
                  <c:v>4085252.272688</c:v>
                </c:pt>
                <c:pt idx="55433">
                  <c:v>4399659.2785170004</c:v>
                </c:pt>
                <c:pt idx="55434">
                  <c:v>4712971.1308249999</c:v>
                </c:pt>
                <c:pt idx="55435">
                  <c:v>5025166.8247349989</c:v>
                </c:pt>
                <c:pt idx="55436">
                  <c:v>5336229.1195279993</c:v>
                </c:pt>
                <c:pt idx="55437">
                  <c:v>5646144.1033259993</c:v>
                </c:pt>
                <c:pt idx="55438">
                  <c:v>5954900.8086139997</c:v>
                </c:pt>
                <c:pt idx="55439">
                  <c:v>6262490.8723150007</c:v>
                </c:pt>
                <c:pt idx="55440">
                  <c:v>6568908.2349650012</c:v>
                </c:pt>
                <c:pt idx="55441">
                  <c:v>6874148.8742229994</c:v>
                </c:pt>
                <c:pt idx="55442">
                  <c:v>7178210.5685819993</c:v>
                </c:pt>
                <c:pt idx="55443">
                  <c:v>7481092.6876700008</c:v>
                </c:pt>
                <c:pt idx="55444">
                  <c:v>7782796.0059859995</c:v>
                </c:pt>
                <c:pt idx="55445">
                  <c:v>8083322.5373230008</c:v>
                </c:pt>
                <c:pt idx="55446">
                  <c:v>8382675.3874620004</c:v>
                </c:pt>
                <c:pt idx="55447">
                  <c:v>8680858.6230289973</c:v>
                </c:pt>
                <c:pt idx="55448">
                  <c:v>8977877.1546650007</c:v>
                </c:pt>
                <c:pt idx="55449">
                  <c:v>9273736.6328730006</c:v>
                </c:pt>
                <c:pt idx="55450">
                  <c:v>9568443.3551289998</c:v>
                </c:pt>
                <c:pt idx="55451">
                  <c:v>9862004.1829870008</c:v>
                </c:pt>
                <c:pt idx="55452">
                  <c:v>10154426.468071003</c:v>
                </c:pt>
                <c:pt idx="55453">
                  <c:v>10445717.985979002</c:v>
                </c:pt>
                <c:pt idx="55454">
                  <c:v>10735886.877234997</c:v>
                </c:pt>
                <c:pt idx="55455">
                  <c:v>11024941.594519002</c:v>
                </c:pt>
                <c:pt idx="55456">
                  <c:v>11312890.855510002</c:v>
                </c:pt>
                <c:pt idx="55457">
                  <c:v>11599743.600732002</c:v>
                </c:pt>
                <c:pt idx="55458">
                  <c:v>11885508.955877002</c:v>
                </c:pt>
                <c:pt idx="55459">
                  <c:v>12170196.198132001</c:v>
                </c:pt>
                <c:pt idx="55460">
                  <c:v>12453814.726089001</c:v>
                </c:pt>
                <c:pt idx="55461">
                  <c:v>12736374.032869</c:v>
                </c:pt>
                <c:pt idx="55462">
                  <c:v>13017883.682119003</c:v>
                </c:pt>
                <c:pt idx="55463">
                  <c:v>13298353.286596997</c:v>
                </c:pt>
                <c:pt idx="55464">
                  <c:v>13577792.489066998</c:v>
                </c:pt>
                <c:pt idx="55465">
                  <c:v>13856210.945279</c:v>
                </c:pt>
                <c:pt idx="55466">
                  <c:v>14133618.308819002</c:v>
                </c:pt>
                <c:pt idx="55467">
                  <c:v>14410024.217638001</c:v>
                </c:pt>
                <c:pt idx="55468">
                  <c:v>14685438.282085</c:v>
                </c:pt>
                <c:pt idx="55469">
                  <c:v>14959870.074317999</c:v>
                </c:pt>
                <c:pt idx="55470">
                  <c:v>15233329.118912</c:v>
                </c:pt>
                <c:pt idx="55471">
                  <c:v>15505824.884594001</c:v>
                </c:pt>
                <c:pt idx="55472">
                  <c:v>15777366.77695</c:v>
                </c:pt>
                <c:pt idx="55473">
                  <c:v>16047964.132033</c:v>
                </c:pt>
                <c:pt idx="55474">
                  <c:v>16317626.210777</c:v>
                </c:pt>
                <c:pt idx="55475">
                  <c:v>16586362.194126001</c:v>
                </c:pt>
                <c:pt idx="55476">
                  <c:v>16854181.178828999</c:v>
                </c:pt>
                <c:pt idx="55477">
                  <c:v>17121092.173806999</c:v>
                </c:pt>
                <c:pt idx="55478">
                  <c:v>17387104.097059999</c:v>
                </c:pt>
                <c:pt idx="55479">
                  <c:v>17652225.773048997</c:v>
                </c:pt>
                <c:pt idx="55480">
                  <c:v>17916465.930497997</c:v>
                </c:pt>
                <c:pt idx="55481">
                  <c:v>18179833.200594999</c:v>
                </c:pt>
                <c:pt idx="55482">
                  <c:v>18442336.115531001</c:v>
                </c:pt>
                <c:pt idx="55483">
                  <c:v>18703983.107351001</c:v>
                </c:pt>
                <c:pt idx="55484">
                  <c:v>18964782.507090997</c:v>
                </c:pt>
                <c:pt idx="55485">
                  <c:v>19224742.544158999</c:v>
                </c:pt>
                <c:pt idx="55486">
                  <c:v>19483871.345950998</c:v>
                </c:pt>
                <c:pt idx="55487">
                  <c:v>19742176.937656</c:v>
                </c:pt>
                <c:pt idx="55488">
                  <c:v>19999667.242256999</c:v>
                </c:pt>
                <c:pt idx="55489">
                  <c:v>20256350.080681995</c:v>
                </c:pt>
                <c:pt idx="55490">
                  <c:v>20512233.172103003</c:v>
                </c:pt>
                <c:pt idx="55491">
                  <c:v>20767324.134365004</c:v>
                </c:pt>
                <c:pt idx="55492">
                  <c:v>21021630.484526999</c:v>
                </c:pt>
                <c:pt idx="55493">
                  <c:v>21275159.639506005</c:v>
                </c:pt>
                <c:pt idx="55494">
                  <c:v>21527918.916806001</c:v>
                </c:pt>
                <c:pt idx="55495">
                  <c:v>21779915.535333</c:v>
                </c:pt>
                <c:pt idx="55496">
                  <c:v>22031156.616270002</c:v>
                </c:pt>
                <c:pt idx="55497">
                  <c:v>22281649.184023</c:v>
                </c:pt>
                <c:pt idx="55498">
                  <c:v>22531400.167209998</c:v>
                </c:pt>
                <c:pt idx="55499">
                  <c:v>22780416.399700001</c:v>
                </c:pt>
                <c:pt idx="55500">
                  <c:v>23028704.621689998</c:v>
                </c:pt>
                <c:pt idx="55501">
                  <c:v>23276271.480816994</c:v>
                </c:pt>
                <c:pt idx="55502">
                  <c:v>23523123.533294</c:v>
                </c:pt>
                <c:pt idx="55503">
                  <c:v>23769267.245068997</c:v>
                </c:pt>
                <c:pt idx="55504">
                  <c:v>24014708.993008997</c:v>
                </c:pt>
                <c:pt idx="55505">
                  <c:v>24259455.066089999</c:v>
                </c:pt>
                <c:pt idx="55506">
                  <c:v>24503511.666602999</c:v>
                </c:pt>
                <c:pt idx="55507">
                  <c:v>24746884.911370002</c:v>
                </c:pt>
                <c:pt idx="55508">
                  <c:v>24989580.832958005</c:v>
                </c:pt>
                <c:pt idx="55509">
                  <c:v>25231605.380904</c:v>
                </c:pt>
                <c:pt idx="55510">
                  <c:v>25472964.422932997</c:v>
                </c:pt>
                <c:pt idx="55511">
                  <c:v>25713663.746180005</c:v>
                </c:pt>
                <c:pt idx="55512">
                  <c:v>25953709.058402006</c:v>
                </c:pt>
                <c:pt idx="55513">
                  <c:v>26193105.989195995</c:v>
                </c:pt>
                <c:pt idx="55514">
                  <c:v>26431860.091192</c:v>
                </c:pt>
                <c:pt idx="55515">
                  <c:v>26669976.841259997</c:v>
                </c:pt>
                <c:pt idx="55516">
                  <c:v>26907461.641686</c:v>
                </c:pt>
                <c:pt idx="55517">
                  <c:v>27144319.821357001</c:v>
                </c:pt>
                <c:pt idx="55518">
                  <c:v>27380556.636918999</c:v>
                </c:pt>
                <c:pt idx="55519">
                  <c:v>27616177.273933996</c:v>
                </c:pt>
                <c:pt idx="55520">
                  <c:v>27851186.848019999</c:v>
                </c:pt>
                <c:pt idx="55521">
                  <c:v>28085590.405975997</c:v>
                </c:pt>
                <c:pt idx="55522">
                  <c:v>28319392.926898997</c:v>
                </c:pt>
                <c:pt idx="55523">
                  <c:v>28552599.323276997</c:v>
                </c:pt>
                <c:pt idx="55524">
                  <c:v>28785214.442080997</c:v>
                </c:pt>
                <c:pt idx="55525">
                  <c:v>29017243.065829996</c:v>
                </c:pt>
                <c:pt idx="55526">
                  <c:v>29248689.913645998</c:v>
                </c:pt>
                <c:pt idx="55527">
                  <c:v>29479559.642294001</c:v>
                </c:pt>
                <c:pt idx="55528">
                  <c:v>29709856.847206999</c:v>
                </c:pt>
                <c:pt idx="55529">
                  <c:v>29939586.063491996</c:v>
                </c:pt>
                <c:pt idx="55530">
                  <c:v>30168751.766924001</c:v>
                </c:pt>
                <c:pt idx="55531">
                  <c:v>30397358.374923002</c:v>
                </c:pt>
                <c:pt idx="55532">
                  <c:v>30625410.247513995</c:v>
                </c:pt>
                <c:pt idx="55533">
                  <c:v>30852911.688274</c:v>
                </c:pt>
                <c:pt idx="55534">
                  <c:v>31079866.945261996</c:v>
                </c:pt>
                <c:pt idx="55535">
                  <c:v>31306280.211932</c:v>
                </c:pt>
                <c:pt idx="55536">
                  <c:v>31532155.628033001</c:v>
                </c:pt>
                <c:pt idx="55537">
                  <c:v>31757497.280493997</c:v>
                </c:pt>
                <c:pt idx="55538">
                  <c:v>31982309.204287998</c:v>
                </c:pt>
                <c:pt idx="55539">
                  <c:v>32206595.383291997</c:v>
                </c:pt>
                <c:pt idx="55540">
                  <c:v>32430359.751120001</c:v>
                </c:pt>
                <c:pt idx="55541">
                  <c:v>32653606.191947997</c:v>
                </c:pt>
                <c:pt idx="55542">
                  <c:v>32876338.541324999</c:v>
                </c:pt>
                <c:pt idx="55543">
                  <c:v>33098560.586966</c:v>
                </c:pt>
                <c:pt idx="55544">
                  <c:v>33320276.069532</c:v>
                </c:pt>
                <c:pt idx="55545">
                  <c:v>33541488.683396999</c:v>
                </c:pt>
                <c:pt idx="55546">
                  <c:v>33762202.077401996</c:v>
                </c:pt>
                <c:pt idx="55547">
                  <c:v>33982419.855590001</c:v>
                </c:pt>
                <c:pt idx="55548">
                  <c:v>34202145.577936001</c:v>
                </c:pt>
                <c:pt idx="55549">
                  <c:v>34421382.761056006</c:v>
                </c:pt>
                <c:pt idx="55550">
                  <c:v>34640134.878908001</c:v>
                </c:pt>
                <c:pt idx="55551">
                  <c:v>34858405.363475993</c:v>
                </c:pt>
                <c:pt idx="55552">
                  <c:v>35076197.605447009</c:v>
                </c:pt>
                <c:pt idx="55553">
                  <c:v>35293514.954868995</c:v>
                </c:pt>
                <c:pt idx="55554">
                  <c:v>35510360.72180301</c:v>
                </c:pt>
                <c:pt idx="55555">
                  <c:v>35726738.176956996</c:v>
                </c:pt>
                <c:pt idx="55556">
                  <c:v>35942650.552314989</c:v>
                </c:pt>
                <c:pt idx="55557">
                  <c:v>36158101.041748002</c:v>
                </c:pt>
                <c:pt idx="55558">
                  <c:v>36373092.801615998</c:v>
                </c:pt>
                <c:pt idx="55559">
                  <c:v>36587628.95136299</c:v>
                </c:pt>
                <c:pt idx="55560">
                  <c:v>36801712.574095003</c:v>
                </c:pt>
                <c:pt idx="55561">
                  <c:v>37015346.717147008</c:v>
                </c:pt>
                <c:pt idx="55562">
                  <c:v>37228534.392648004</c:v>
                </c:pt>
                <c:pt idx="55563">
                  <c:v>37441278.578064002</c:v>
                </c:pt>
                <c:pt idx="55564">
                  <c:v>37653582.216739997</c:v>
                </c:pt>
                <c:pt idx="55565">
                  <c:v>37865448.218428999</c:v>
                </c:pt>
                <c:pt idx="55566">
                  <c:v>38076879.459807999</c:v>
                </c:pt>
                <c:pt idx="55567">
                  <c:v>38287878.784989998</c:v>
                </c:pt>
                <c:pt idx="55568">
                  <c:v>38498449.006021991</c:v>
                </c:pt>
                <c:pt idx="55569">
                  <c:v>38708592.903376989</c:v>
                </c:pt>
                <c:pt idx="55570">
                  <c:v>38918313.226436004</c:v>
                </c:pt>
                <c:pt idx="55571">
                  <c:v>39127612.693961002</c:v>
                </c:pt>
                <c:pt idx="55572">
                  <c:v>39336493.994555004</c:v>
                </c:pt>
                <c:pt idx="55573">
                  <c:v>39544959.787125997</c:v>
                </c:pt>
                <c:pt idx="55574">
                  <c:v>39753012.701325998</c:v>
                </c:pt>
                <c:pt idx="55575">
                  <c:v>39960655.337995999</c:v>
                </c:pt>
                <c:pt idx="55576">
                  <c:v>40167890.269594014</c:v>
                </c:pt>
                <c:pt idx="55577">
                  <c:v>40374720.040619001</c:v>
                </c:pt>
                <c:pt idx="55578">
                  <c:v>40581147.168028004</c:v>
                </c:pt>
                <c:pt idx="55579">
                  <c:v>40787174.14164301</c:v>
                </c:pt>
                <c:pt idx="55580">
                  <c:v>40992803.424552999</c:v>
                </c:pt>
                <c:pt idx="55581">
                  <c:v>41198037.453504995</c:v>
                </c:pt>
                <c:pt idx="55582">
                  <c:v>41402878.639293015</c:v>
                </c:pt>
                <c:pt idx="55583">
                  <c:v>41607329.367137007</c:v>
                </c:pt>
                <c:pt idx="55584">
                  <c:v>41811391.997054003</c:v>
                </c:pt>
                <c:pt idx="55585">
                  <c:v>42015068.864226997</c:v>
                </c:pt>
                <c:pt idx="55586">
                  <c:v>42218362.279362999</c:v>
                </c:pt>
                <c:pt idx="55587">
                  <c:v>42421274.529043004</c:v>
                </c:pt>
                <c:pt idx="55588">
                  <c:v>42623807.87607599</c:v>
                </c:pt>
                <c:pt idx="55589">
                  <c:v>42825964.559832998</c:v>
                </c:pt>
                <c:pt idx="55590">
                  <c:v>43027746.796585999</c:v>
                </c:pt>
                <c:pt idx="55591">
                  <c:v>43229156.779832006</c:v>
                </c:pt>
                <c:pt idx="55592">
                  <c:v>43430196.680623002</c:v>
                </c:pt>
                <c:pt idx="55593">
                  <c:v>43630868.647875994</c:v>
                </c:pt>
                <c:pt idx="55594">
                  <c:v>43831174.808688998</c:v>
                </c:pt>
                <c:pt idx="55595">
                  <c:v>44031117.268648013</c:v>
                </c:pt>
                <c:pt idx="55596">
                  <c:v>44230698.112124994</c:v>
                </c:pt>
                <c:pt idx="55597">
                  <c:v>44429919.402574994</c:v>
                </c:pt>
                <c:pt idx="55598">
                  <c:v>44628783.182827994</c:v>
                </c:pt>
                <c:pt idx="55599">
                  <c:v>44827291.475369997</c:v>
                </c:pt>
                <c:pt idx="55600">
                  <c:v>45025446.282632999</c:v>
                </c:pt>
                <c:pt idx="55601">
                  <c:v>45223249.587258011</c:v>
                </c:pt>
                <c:pt idx="55602">
                  <c:v>45420703.352379985</c:v>
                </c:pt>
                <c:pt idx="55603">
                  <c:v>45617809.521881998</c:v>
                </c:pt>
                <c:pt idx="55604">
                  <c:v>45814570.020666003</c:v>
                </c:pt>
                <c:pt idx="55605">
                  <c:v>46010986.754905999</c:v>
                </c:pt>
                <c:pt idx="55606">
                  <c:v>46207061.612300992</c:v>
                </c:pt>
                <c:pt idx="55607">
                  <c:v>46402796.462326996</c:v>
                </c:pt>
                <c:pt idx="55608">
                  <c:v>46598193.156479992</c:v>
                </c:pt>
                <c:pt idx="55609">
                  <c:v>46793253.528515011</c:v>
                </c:pt>
                <c:pt idx="55610">
                  <c:v>46987979.394684002</c:v>
                </c:pt>
                <c:pt idx="55611">
                  <c:v>47182372.553968996</c:v>
                </c:pt>
                <c:pt idx="55612">
                  <c:v>47376434.788309999</c:v>
                </c:pt>
                <c:pt idx="55613">
                  <c:v>47570167.862830997</c:v>
                </c:pt>
                <c:pt idx="55614">
                  <c:v>47763573.526059002</c:v>
                </c:pt>
                <c:pt idx="55615">
                  <c:v>47956653.510144003</c:v>
                </c:pt>
                <c:pt idx="55616">
                  <c:v>48149409.531071</c:v>
                </c:pt>
                <c:pt idx="55617">
                  <c:v>48341843.288870998</c:v>
                </c:pt>
                <c:pt idx="55618">
                  <c:v>48533956.467830002</c:v>
                </c:pt>
                <c:pt idx="55619">
                  <c:v>48725750.736688003</c:v>
                </c:pt>
                <c:pt idx="55620">
                  <c:v>48917227.748844005</c:v>
                </c:pt>
                <c:pt idx="55621">
                  <c:v>49108389.142550997</c:v>
                </c:pt>
                <c:pt idx="55622">
                  <c:v>49299236.541111</c:v>
                </c:pt>
                <c:pt idx="55623">
                  <c:v>49489771.55306299</c:v>
                </c:pt>
                <c:pt idx="55624">
                  <c:v>49679995.772372991</c:v>
                </c:pt>
                <c:pt idx="55625">
                  <c:v>49869910.778618008</c:v>
                </c:pt>
                <c:pt idx="55626">
                  <c:v>50059518.137170002</c:v>
                </c:pt>
                <c:pt idx="55627">
                  <c:v>50248819.399369001</c:v>
                </c:pt>
                <c:pt idx="55628">
                  <c:v>50437816.102704994</c:v>
                </c:pt>
                <c:pt idx="55629">
                  <c:v>50626509.770989001</c:v>
                </c:pt>
                <c:pt idx="55630">
                  <c:v>50814901.914521992</c:v>
                </c:pt>
                <c:pt idx="55631">
                  <c:v>51002994.030264005</c:v>
                </c:pt>
                <c:pt idx="55632">
                  <c:v>51190787.601999007</c:v>
                </c:pt>
                <c:pt idx="55633">
                  <c:v>51378284.100501001</c:v>
                </c:pt>
                <c:pt idx="55634">
                  <c:v>51565484.983684994</c:v>
                </c:pt>
                <c:pt idx="55635">
                  <c:v>51752391.696773998</c:v>
                </c:pt>
                <c:pt idx="55636">
                  <c:v>51939005.672449999</c:v>
                </c:pt>
                <c:pt idx="55637">
                  <c:v>52125328.331005998</c:v>
                </c:pt>
                <c:pt idx="55638">
                  <c:v>52311361.080496997</c:v>
                </c:pt>
                <c:pt idx="55639">
                  <c:v>52497105.31688799</c:v>
                </c:pt>
                <c:pt idx="55640">
                  <c:v>52682562.424201004</c:v>
                </c:pt>
                <c:pt idx="55641">
                  <c:v>52867733.774658009</c:v>
                </c:pt>
                <c:pt idx="55642">
                  <c:v>53052620.728819005</c:v>
                </c:pt>
                <c:pt idx="55643">
                  <c:v>53237224.635727003</c:v>
                </c:pt>
                <c:pt idx="55644">
                  <c:v>53421546.833039999</c:v>
                </c:pt>
                <c:pt idx="55645">
                  <c:v>53605588.647168003</c:v>
                </c:pt>
                <c:pt idx="55646">
                  <c:v>53789351.393407002</c:v>
                </c:pt>
                <c:pt idx="55647">
                  <c:v>53972836.376068994</c:v>
                </c:pt>
                <c:pt idx="55648">
                  <c:v>54156044.888609</c:v>
                </c:pt>
                <c:pt idx="55649">
                  <c:v>54338978.213755995</c:v>
                </c:pt>
                <c:pt idx="55650">
                  <c:v>54521637.623635009</c:v>
                </c:pt>
                <c:pt idx="55651">
                  <c:v>54704024.379891999</c:v>
                </c:pt>
                <c:pt idx="55652">
                  <c:v>54886139.733813003</c:v>
                </c:pt>
                <c:pt idx="55653">
                  <c:v>55067984.926449999</c:v>
                </c:pt>
                <c:pt idx="55654">
                  <c:v>55249561.188728996</c:v>
                </c:pt>
                <c:pt idx="55655">
                  <c:v>55430869.741576001</c:v>
                </c:pt>
                <c:pt idx="55656">
                  <c:v>55611911.796025999</c:v>
                </c:pt>
                <c:pt idx="55657">
                  <c:v>55792688.553337</c:v>
                </c:pt>
                <c:pt idx="55658">
                  <c:v>55973201.205102004</c:v>
                </c:pt>
                <c:pt idx="55659">
                  <c:v>56153450.933355995</c:v>
                </c:pt>
                <c:pt idx="55660">
                  <c:v>56333438.910687998</c:v>
                </c:pt>
                <c:pt idx="55661">
                  <c:v>56513166.300343998</c:v>
                </c:pt>
                <c:pt idx="55662">
                  <c:v>56692634.256336004</c:v>
                </c:pt>
                <c:pt idx="55663">
                  <c:v>56871843.923540011</c:v>
                </c:pt>
                <c:pt idx="55664">
                  <c:v>57050796.437799998</c:v>
                </c:pt>
                <c:pt idx="55665">
                  <c:v>57229492.926032998</c:v>
                </c:pt>
                <c:pt idx="55666">
                  <c:v>57407934.506320991</c:v>
                </c:pt>
                <c:pt idx="55667">
                  <c:v>57586122.288011998</c:v>
                </c:pt>
                <c:pt idx="55668">
                  <c:v>57764057.371818997</c:v>
                </c:pt>
                <c:pt idx="55669">
                  <c:v>57941740.849909</c:v>
                </c:pt>
                <c:pt idx="55670">
                  <c:v>58119173.806000993</c:v>
                </c:pt>
                <c:pt idx="55671">
                  <c:v>58296357.315458</c:v>
                </c:pt>
                <c:pt idx="55672">
                  <c:v>58473292.445374995</c:v>
                </c:pt>
                <c:pt idx="55673">
                  <c:v>58649980.254671998</c:v>
                </c:pt>
                <c:pt idx="55674">
                  <c:v>58826421.794181004</c:v>
                </c:pt>
                <c:pt idx="55675">
                  <c:v>59002618.106734</c:v>
                </c:pt>
                <c:pt idx="55676">
                  <c:v>59178570.227247015</c:v>
                </c:pt>
                <c:pt idx="55677">
                  <c:v>59354279.182807997</c:v>
                </c:pt>
                <c:pt idx="55678">
                  <c:v>59529745.992758997</c:v>
                </c:pt>
                <c:pt idx="55679">
                  <c:v>59704971.668778002</c:v>
                </c:pt>
                <c:pt idx="55680">
                  <c:v>59879957.214961998</c:v>
                </c:pt>
                <c:pt idx="55681">
                  <c:v>60054703.627906002</c:v>
                </c:pt>
                <c:pt idx="55682">
                  <c:v>60229211.89678099</c:v>
                </c:pt>
                <c:pt idx="55683">
                  <c:v>60403483.003417999</c:v>
                </c:pt>
                <c:pt idx="55684">
                  <c:v>60577517.922378004</c:v>
                </c:pt>
                <c:pt idx="55685">
                  <c:v>60751317.621031009</c:v>
                </c:pt>
                <c:pt idx="55686">
                  <c:v>60924883.059633009</c:v>
                </c:pt>
                <c:pt idx="55687">
                  <c:v>61098215.191397004</c:v>
                </c:pt>
                <c:pt idx="55688">
                  <c:v>61271314.962568</c:v>
                </c:pt>
                <c:pt idx="55689">
                  <c:v>61444183.312491991</c:v>
                </c:pt>
                <c:pt idx="55690">
                  <c:v>61616821.173694007</c:v>
                </c:pt>
                <c:pt idx="55691">
                  <c:v>61789229.471940003</c:v>
                </c:pt>
                <c:pt idx="55692">
                  <c:v>61961409.126310997</c:v>
                </c:pt>
                <c:pt idx="55693">
                  <c:v>62133361.049272001</c:v>
                </c:pt>
                <c:pt idx="55694">
                  <c:v>62305086.146735996</c:v>
                </c:pt>
                <c:pt idx="55695">
                  <c:v>62476585.318132997</c:v>
                </c:pt>
                <c:pt idx="55696">
                  <c:v>62647859.45647499</c:v>
                </c:pt>
                <c:pt idx="55697">
                  <c:v>62818909.448422991</c:v>
                </c:pt>
                <c:pt idx="55698">
                  <c:v>62989736.174345002</c:v>
                </c:pt>
                <c:pt idx="55699">
                  <c:v>63160340.508389004</c:v>
                </c:pt>
                <c:pt idx="55700">
                  <c:v>63330723.318534002</c:v>
                </c:pt>
                <c:pt idx="55701">
                  <c:v>63500885.46666</c:v>
                </c:pt>
                <c:pt idx="55702">
                  <c:v>63670827.808606997</c:v>
                </c:pt>
                <c:pt idx="55703">
                  <c:v>63840551.194232009</c:v>
                </c:pt>
                <c:pt idx="55704">
                  <c:v>64010056.467471994</c:v>
                </c:pt>
                <c:pt idx="55705">
                  <c:v>64179344.466399997</c:v>
                </c:pt>
                <c:pt idx="55706">
                  <c:v>64348416.023282997</c:v>
                </c:pt>
                <c:pt idx="55707">
                  <c:v>64517271.964641005</c:v>
                </c:pt>
                <c:pt idx="55708">
                  <c:v>64685913.111300007</c:v>
                </c:pt>
                <c:pt idx="55709">
                  <c:v>64854340.278453007</c:v>
                </c:pt>
                <c:pt idx="55710">
                  <c:v>65022554.275706999</c:v>
                </c:pt>
                <c:pt idx="55711">
                  <c:v>65190555.907145001</c:v>
                </c:pt>
                <c:pt idx="55712">
                  <c:v>65358345.971373998</c:v>
                </c:pt>
                <c:pt idx="55713">
                  <c:v>65525925.261582002</c:v>
                </c:pt>
                <c:pt idx="55714">
                  <c:v>65693294.565586999</c:v>
                </c:pt>
                <c:pt idx="55715">
                  <c:v>65860454.665890008</c:v>
                </c:pt>
                <c:pt idx="55716">
                  <c:v>66027406.339725994</c:v>
                </c:pt>
                <c:pt idx="55717">
                  <c:v>66194150.359113999</c:v>
                </c:pt>
                <c:pt idx="55718">
                  <c:v>66360687.490906999</c:v>
                </c:pt>
                <c:pt idx="55719">
                  <c:v>66527018.496839002</c:v>
                </c:pt>
                <c:pt idx="55720">
                  <c:v>66693144.133579001</c:v>
                </c:pt>
                <c:pt idx="55721">
                  <c:v>66859065.152770996</c:v>
                </c:pt>
                <c:pt idx="55722">
                  <c:v>67024782.301089004</c:v>
                </c:pt>
                <c:pt idx="55723">
                  <c:v>67190296.320278004</c:v>
                </c:pt>
                <c:pt idx="55724">
                  <c:v>67355607.947203994</c:v>
                </c:pt>
                <c:pt idx="55725">
                  <c:v>67520717.913897008</c:v>
                </c:pt>
                <c:pt idx="55726">
                  <c:v>67685626.947596014</c:v>
                </c:pt>
                <c:pt idx="55727">
                  <c:v>67850335.770797998</c:v>
                </c:pt>
                <c:pt idx="55728">
                  <c:v>68014845.101295993</c:v>
                </c:pt>
                <c:pt idx="55729">
                  <c:v>68179155.652225003</c:v>
                </c:pt>
                <c:pt idx="55730">
                  <c:v>68343268.132107005</c:v>
                </c:pt>
                <c:pt idx="55731">
                  <c:v>68507183.244887993</c:v>
                </c:pt>
                <c:pt idx="55732">
                  <c:v>68670901.689988002</c:v>
                </c:pt>
                <c:pt idx="55733">
                  <c:v>68834424.162332982</c:v>
                </c:pt>
                <c:pt idx="55734">
                  <c:v>68997751.352404982</c:v>
                </c:pt>
                <c:pt idx="55735">
                  <c:v>69160883.946277007</c:v>
                </c:pt>
                <c:pt idx="55736">
                  <c:v>69323822.625651971</c:v>
                </c:pt>
                <c:pt idx="55737">
                  <c:v>69486568.067907006</c:v>
                </c:pt>
                <c:pt idx="55738">
                  <c:v>69649120.946131006</c:v>
                </c:pt>
                <c:pt idx="55739">
                  <c:v>69811481.929159001</c:v>
                </c:pt>
                <c:pt idx="55740">
                  <c:v>69973651.681616992</c:v>
                </c:pt>
                <c:pt idx="55741">
                  <c:v>70135630.863955006</c:v>
                </c:pt>
                <c:pt idx="55742">
                  <c:v>70297420.132485017</c:v>
                </c:pt>
                <c:pt idx="55743">
                  <c:v>70459020.139421001</c:v>
                </c:pt>
                <c:pt idx="55744">
                  <c:v>70620431.532909006</c:v>
                </c:pt>
                <c:pt idx="55745">
                  <c:v>70781654.957071006</c:v>
                </c:pt>
                <c:pt idx="55746">
                  <c:v>70942691.052035004</c:v>
                </c:pt>
                <c:pt idx="55747">
                  <c:v>71103540.453971997</c:v>
                </c:pt>
                <c:pt idx="55748">
                  <c:v>71264203.795129001</c:v>
                </c:pt>
                <c:pt idx="55749">
                  <c:v>71424681.703868017</c:v>
                </c:pt>
                <c:pt idx="55750">
                  <c:v>71584974.804694965</c:v>
                </c:pt>
                <c:pt idx="55751">
                  <c:v>71745083.71829702</c:v>
                </c:pt>
                <c:pt idx="55752">
                  <c:v>71905009.061573982</c:v>
                </c:pt>
                <c:pt idx="55753">
                  <c:v>72064751.447669014</c:v>
                </c:pt>
                <c:pt idx="55754">
                  <c:v>72224311.486008003</c:v>
                </c:pt>
                <c:pt idx="55755">
                  <c:v>72383689.782324001</c:v>
                </c:pt>
                <c:pt idx="55756">
                  <c:v>72542886.938693002</c:v>
                </c:pt>
                <c:pt idx="55757">
                  <c:v>72701903.553567007</c:v>
                </c:pt>
                <c:pt idx="55758">
                  <c:v>72860740.221800998</c:v>
                </c:pt>
                <c:pt idx="55759">
                  <c:v>73019397.534685001</c:v>
                </c:pt>
                <c:pt idx="55760">
                  <c:v>73177876.079976007</c:v>
                </c:pt>
                <c:pt idx="55761">
                  <c:v>73336176.441928014</c:v>
                </c:pt>
                <c:pt idx="55762">
                  <c:v>73494299.201318994</c:v>
                </c:pt>
                <c:pt idx="55763">
                  <c:v>73652244.935484007</c:v>
                </c:pt>
                <c:pt idx="55764">
                  <c:v>73810014.218340993</c:v>
                </c:pt>
                <c:pt idx="55765">
                  <c:v>73967607.620422989</c:v>
                </c:pt>
                <c:pt idx="55766">
                  <c:v>74125025.708903</c:v>
                </c:pt>
                <c:pt idx="55767">
                  <c:v>74282269.047622979</c:v>
                </c:pt>
                <c:pt idx="55768">
                  <c:v>74439338.197126999</c:v>
                </c:pt>
                <c:pt idx="55769">
                  <c:v>74596233.714678004</c:v>
                </c:pt>
                <c:pt idx="55770">
                  <c:v>74752956.154296979</c:v>
                </c:pt>
                <c:pt idx="55771">
                  <c:v>74909506.066781998</c:v>
                </c:pt>
                <c:pt idx="55772">
                  <c:v>75065883.999736995</c:v>
                </c:pt>
                <c:pt idx="55773">
                  <c:v>75222090.497599006</c:v>
                </c:pt>
                <c:pt idx="55774">
                  <c:v>75378126.101663992</c:v>
                </c:pt>
                <c:pt idx="55775">
                  <c:v>75533991.350110978</c:v>
                </c:pt>
                <c:pt idx="55776">
                  <c:v>75689686.778030992</c:v>
                </c:pt>
                <c:pt idx="55777">
                  <c:v>75845212.917448997</c:v>
                </c:pt>
                <c:pt idx="55778">
                  <c:v>76000570.297351003</c:v>
                </c:pt>
                <c:pt idx="55779">
                  <c:v>76155759.443708017</c:v>
                </c:pt>
                <c:pt idx="55780">
                  <c:v>76310780.879499987</c:v>
                </c:pt>
                <c:pt idx="55781">
                  <c:v>76465635.12474297</c:v>
                </c:pt>
                <c:pt idx="55782">
                  <c:v>76620322.696506992</c:v>
                </c:pt>
                <c:pt idx="55783">
                  <c:v>76774844.108946979</c:v>
                </c:pt>
                <c:pt idx="55784">
                  <c:v>76929199.873320982</c:v>
                </c:pt>
                <c:pt idx="55785">
                  <c:v>77083390.498017013</c:v>
                </c:pt>
                <c:pt idx="55786">
                  <c:v>77237416.488573</c:v>
                </c:pt>
                <c:pt idx="55787">
                  <c:v>77391278.347701982</c:v>
                </c:pt>
                <c:pt idx="55788">
                  <c:v>77544976.575311989</c:v>
                </c:pt>
                <c:pt idx="55789">
                  <c:v>77698511.668530986</c:v>
                </c:pt>
                <c:pt idx="55790">
                  <c:v>77851884.121729985</c:v>
                </c:pt>
                <c:pt idx="55791">
                  <c:v>78005094.426537991</c:v>
                </c:pt>
                <c:pt idx="55792">
                  <c:v>78158143.071872979</c:v>
                </c:pt>
                <c:pt idx="55793">
                  <c:v>78311030.543956995</c:v>
                </c:pt>
                <c:pt idx="55794">
                  <c:v>78463757.326337978</c:v>
                </c:pt>
                <c:pt idx="55795">
                  <c:v>78616323.899913982</c:v>
                </c:pt>
                <c:pt idx="55796">
                  <c:v>78768730.742950007</c:v>
                </c:pt>
                <c:pt idx="55797">
                  <c:v>78920978.331101999</c:v>
                </c:pt>
                <c:pt idx="55798">
                  <c:v>79073067.137433991</c:v>
                </c:pt>
                <c:pt idx="55799">
                  <c:v>79224997.632440001</c:v>
                </c:pt>
                <c:pt idx="55800">
                  <c:v>79376770.284064978</c:v>
                </c:pt>
                <c:pt idx="55801">
                  <c:v>79528385.557721987</c:v>
                </c:pt>
                <c:pt idx="55802">
                  <c:v>79679843.916312993</c:v>
                </c:pt>
                <c:pt idx="55803">
                  <c:v>79831145.820248991</c:v>
                </c:pt>
                <c:pt idx="55804">
                  <c:v>79982291.727468997</c:v>
                </c:pt>
                <c:pt idx="55805">
                  <c:v>80133282.093456015</c:v>
                </c:pt>
                <c:pt idx="55806">
                  <c:v>80284117.371261001</c:v>
                </c:pt>
                <c:pt idx="55807">
                  <c:v>80434798.011516005</c:v>
                </c:pt>
                <c:pt idx="55808">
                  <c:v>80585324.462457016</c:v>
                </c:pt>
                <c:pt idx="55809">
                  <c:v>80735697.16993998</c:v>
                </c:pt>
                <c:pt idx="55810">
                  <c:v>80885916.577458978</c:v>
                </c:pt>
                <c:pt idx="55811">
                  <c:v>81035983.126163989</c:v>
                </c:pt>
                <c:pt idx="55812">
                  <c:v>81185897.254879981</c:v>
                </c:pt>
                <c:pt idx="55813">
                  <c:v>81335659.400123</c:v>
                </c:pt>
                <c:pt idx="55814">
                  <c:v>81485269.996116996</c:v>
                </c:pt>
                <c:pt idx="55815">
                  <c:v>81634729.474811986</c:v>
                </c:pt>
                <c:pt idx="55816">
                  <c:v>81784038.265901998</c:v>
                </c:pt>
                <c:pt idx="55817">
                  <c:v>81933196.796840981</c:v>
                </c:pt>
                <c:pt idx="55818">
                  <c:v>82082205.492856994</c:v>
                </c:pt>
                <c:pt idx="55819">
                  <c:v>82231064.776975006</c:v>
                </c:pt>
                <c:pt idx="55820">
                  <c:v>82379775.070024967</c:v>
                </c:pt>
                <c:pt idx="55821">
                  <c:v>82528336.790666014</c:v>
                </c:pt>
                <c:pt idx="55822">
                  <c:v>82676750.355397001</c:v>
                </c:pt>
                <c:pt idx="55823">
                  <c:v>82825016.178573966</c:v>
                </c:pt>
                <c:pt idx="55824">
                  <c:v>82973134.67242898</c:v>
                </c:pt>
                <c:pt idx="55825">
                  <c:v>83121106.247080013</c:v>
                </c:pt>
                <c:pt idx="55826">
                  <c:v>83268931.310549989</c:v>
                </c:pt>
                <c:pt idx="55827">
                  <c:v>83416610.268782005</c:v>
                </c:pt>
                <c:pt idx="55828">
                  <c:v>83564143.525653973</c:v>
                </c:pt>
                <c:pt idx="55829">
                  <c:v>83711531.482994005</c:v>
                </c:pt>
                <c:pt idx="55830">
                  <c:v>83858774.540592998</c:v>
                </c:pt>
                <c:pt idx="55831">
                  <c:v>84005873.096222982</c:v>
                </c:pt>
                <c:pt idx="55832">
                  <c:v>84152827.545648992</c:v>
                </c:pt>
                <c:pt idx="55833">
                  <c:v>84299638.282646</c:v>
                </c:pt>
                <c:pt idx="55834">
                  <c:v>84446305.69901</c:v>
                </c:pt>
                <c:pt idx="55835">
                  <c:v>84592830.184574991</c:v>
                </c:pt>
                <c:pt idx="55836">
                  <c:v>84739212.127224967</c:v>
                </c:pt>
                <c:pt idx="55837">
                  <c:v>84885451.912911013</c:v>
                </c:pt>
                <c:pt idx="55838">
                  <c:v>85031549.925659984</c:v>
                </c:pt>
                <c:pt idx="55839">
                  <c:v>85177506.547592998</c:v>
                </c:pt>
                <c:pt idx="55840">
                  <c:v>85323322.158936992</c:v>
                </c:pt>
                <c:pt idx="55841">
                  <c:v>85468997.138036981</c:v>
                </c:pt>
                <c:pt idx="55842">
                  <c:v>85614531.861374006</c:v>
                </c:pt>
                <c:pt idx="55843">
                  <c:v>85759926.703572005</c:v>
                </c:pt>
                <c:pt idx="55844">
                  <c:v>85905182.037413001</c:v>
                </c:pt>
                <c:pt idx="55845">
                  <c:v>86050298.233853981</c:v>
                </c:pt>
                <c:pt idx="55846">
                  <c:v>86195275.66203399</c:v>
                </c:pt>
                <c:pt idx="55847">
                  <c:v>86340114.689291</c:v>
                </c:pt>
                <c:pt idx="55848">
                  <c:v>86484815.681171998</c:v>
                </c:pt>
                <c:pt idx="55849">
                  <c:v>86629379.001448005</c:v>
                </c:pt>
                <c:pt idx="55850">
                  <c:v>86773805.012122005</c:v>
                </c:pt>
                <c:pt idx="55851">
                  <c:v>86918094.073447004</c:v>
                </c:pt>
                <c:pt idx="55852">
                  <c:v>87062246.543933004</c:v>
                </c:pt>
                <c:pt idx="55853">
                  <c:v>87206262.780362993</c:v>
                </c:pt>
                <c:pt idx="55854">
                  <c:v>87350143.137800992</c:v>
                </c:pt>
                <c:pt idx="55855">
                  <c:v>87493887.969607994</c:v>
                </c:pt>
                <c:pt idx="55856">
                  <c:v>87637497.627450988</c:v>
                </c:pt>
                <c:pt idx="55857">
                  <c:v>87780972.461315021</c:v>
                </c:pt>
                <c:pt idx="55858">
                  <c:v>87924312.819513991</c:v>
                </c:pt>
                <c:pt idx="55859">
                  <c:v>88067519.048704982</c:v>
                </c:pt>
                <c:pt idx="55860">
                  <c:v>88210591.493896008</c:v>
                </c:pt>
                <c:pt idx="55861">
                  <c:v>88353530.498459995</c:v>
                </c:pt>
                <c:pt idx="55862">
                  <c:v>88496336.404142991</c:v>
                </c:pt>
                <c:pt idx="55863">
                  <c:v>88639009.551079005</c:v>
                </c:pt>
                <c:pt idx="55864">
                  <c:v>88781550.277797982</c:v>
                </c:pt>
                <c:pt idx="55865">
                  <c:v>88923958.92123498</c:v>
                </c:pt>
                <c:pt idx="55866">
                  <c:v>89066235.816745982</c:v>
                </c:pt>
                <c:pt idx="55867">
                  <c:v>89208381.298116997</c:v>
                </c:pt>
                <c:pt idx="55868">
                  <c:v>89350395.697568998</c:v>
                </c:pt>
                <c:pt idx="55869">
                  <c:v>89492279.345777005</c:v>
                </c:pt>
                <c:pt idx="55870">
                  <c:v>89634032.571875006</c:v>
                </c:pt>
                <c:pt idx="55871">
                  <c:v>89775655.70346503</c:v>
                </c:pt>
                <c:pt idx="55872">
                  <c:v>89917149.066633984</c:v>
                </c:pt>
                <c:pt idx="55873">
                  <c:v>90058512.985955998</c:v>
                </c:pt>
                <c:pt idx="55874">
                  <c:v>90199747.784506992</c:v>
                </c:pt>
                <c:pt idx="55875">
                  <c:v>90340853.783875018</c:v>
                </c:pt>
                <c:pt idx="55876">
                  <c:v>90481831.304165006</c:v>
                </c:pt>
                <c:pt idx="55877">
                  <c:v>90622680.664016992</c:v>
                </c:pt>
                <c:pt idx="55878">
                  <c:v>90763402.180605978</c:v>
                </c:pt>
                <c:pt idx="55879">
                  <c:v>90903996.169660002</c:v>
                </c:pt>
                <c:pt idx="55880">
                  <c:v>91044462.945465013</c:v>
                </c:pt>
                <c:pt idx="55881">
                  <c:v>91184802.820872992</c:v>
                </c:pt>
                <c:pt idx="55882">
                  <c:v>91325016.107317001</c:v>
                </c:pt>
                <c:pt idx="55883">
                  <c:v>91465103.114814967</c:v>
                </c:pt>
                <c:pt idx="55884">
                  <c:v>91605064.15198198</c:v>
                </c:pt>
                <c:pt idx="55885">
                  <c:v>91744899.526036978</c:v>
                </c:pt>
                <c:pt idx="55886">
                  <c:v>91884609.542816013</c:v>
                </c:pt>
                <c:pt idx="55887">
                  <c:v>92024194.506775007</c:v>
                </c:pt>
                <c:pt idx="55888">
                  <c:v>92163654.721002981</c:v>
                </c:pt>
                <c:pt idx="55889">
                  <c:v>92302990.487232</c:v>
                </c:pt>
                <c:pt idx="55890">
                  <c:v>92442202.105839983</c:v>
                </c:pt>
                <c:pt idx="55891">
                  <c:v>92581289.875865981</c:v>
                </c:pt>
                <c:pt idx="55892">
                  <c:v>92720254.095015004</c:v>
                </c:pt>
                <c:pt idx="55893">
                  <c:v>92859095.059667006</c:v>
                </c:pt>
                <c:pt idx="55894">
                  <c:v>92997813.064886004</c:v>
                </c:pt>
                <c:pt idx="55895">
                  <c:v>93136408.404429004</c:v>
                </c:pt>
                <c:pt idx="55896">
                  <c:v>93274881.370751977</c:v>
                </c:pt>
                <c:pt idx="55897">
                  <c:v>93413232.255020991</c:v>
                </c:pt>
                <c:pt idx="55898">
                  <c:v>93551461.347118005</c:v>
                </c:pt>
                <c:pt idx="55899">
                  <c:v>93689568.935649991</c:v>
                </c:pt>
                <c:pt idx="55900">
                  <c:v>93827555.307957992</c:v>
                </c:pt>
                <c:pt idx="55901">
                  <c:v>93965420.750121981</c:v>
                </c:pt>
                <c:pt idx="55902">
                  <c:v>94103165.546973005</c:v>
                </c:pt>
                <c:pt idx="55903">
                  <c:v>94240789.982098013</c:v>
                </c:pt>
                <c:pt idx="55904">
                  <c:v>94378294.337847978</c:v>
                </c:pt>
                <c:pt idx="55905">
                  <c:v>94515678.895346001</c:v>
                </c:pt>
                <c:pt idx="55906">
                  <c:v>94652943.934496015</c:v>
                </c:pt>
                <c:pt idx="55907">
                  <c:v>94790089.733988017</c:v>
                </c:pt>
                <c:pt idx="55908">
                  <c:v>94927116.571309</c:v>
                </c:pt>
                <c:pt idx="55909">
                  <c:v>95064024.722746</c:v>
                </c:pt>
                <c:pt idx="55910">
                  <c:v>95200814.463397011</c:v>
                </c:pt>
                <c:pt idx="55911">
                  <c:v>95337486.067177013</c:v>
                </c:pt>
                <c:pt idx="55912">
                  <c:v>95474039.806826979</c:v>
                </c:pt>
                <c:pt idx="55913">
                  <c:v>95610475.953916013</c:v>
                </c:pt>
                <c:pt idx="55914">
                  <c:v>95746794.778855979</c:v>
                </c:pt>
                <c:pt idx="55915">
                  <c:v>95882996.550902992</c:v>
                </c:pt>
                <c:pt idx="55916">
                  <c:v>96019081.538165018</c:v>
                </c:pt>
                <c:pt idx="55917">
                  <c:v>96155050.00761199</c:v>
                </c:pt>
                <c:pt idx="55918">
                  <c:v>96290902.225079</c:v>
                </c:pt>
                <c:pt idx="55919">
                  <c:v>96426638.455277994</c:v>
                </c:pt>
                <c:pt idx="55920">
                  <c:v>96562258.961798996</c:v>
                </c:pt>
                <c:pt idx="55921">
                  <c:v>96697764.007119</c:v>
                </c:pt>
                <c:pt idx="55922">
                  <c:v>96833153.852611989</c:v>
                </c:pt>
                <c:pt idx="55923">
                  <c:v>96968428.758549988</c:v>
                </c:pt>
                <c:pt idx="55924">
                  <c:v>97103588.984116003</c:v>
                </c:pt>
                <c:pt idx="55925">
                  <c:v>97238634.787403002</c:v>
                </c:pt>
                <c:pt idx="55926">
                  <c:v>97373566.425427005</c:v>
                </c:pt>
                <c:pt idx="55927">
                  <c:v>97508384.154130965</c:v>
                </c:pt>
                <c:pt idx="55928">
                  <c:v>97643088.228391007</c:v>
                </c:pt>
                <c:pt idx="55929">
                  <c:v>97777678.902023003</c:v>
                </c:pt>
                <c:pt idx="55930">
                  <c:v>97912156.427789003</c:v>
                </c:pt>
                <c:pt idx="55931">
                  <c:v>98046521.05740498</c:v>
                </c:pt>
                <c:pt idx="55932">
                  <c:v>98180773.04154399</c:v>
                </c:pt>
                <c:pt idx="55933">
                  <c:v>98314912.629842967</c:v>
                </c:pt>
                <c:pt idx="55934">
                  <c:v>98448940.070912987</c:v>
                </c:pt>
                <c:pt idx="55935">
                  <c:v>98582855.612340003</c:v>
                </c:pt>
                <c:pt idx="55936">
                  <c:v>98716659.500692979</c:v>
                </c:pt>
                <c:pt idx="55937">
                  <c:v>98850351.981530979</c:v>
                </c:pt>
                <c:pt idx="55938">
                  <c:v>98983933.29940702</c:v>
                </c:pt>
                <c:pt idx="55939">
                  <c:v>99117403.697877005</c:v>
                </c:pt>
                <c:pt idx="55940">
                  <c:v>99250763.419501007</c:v>
                </c:pt>
                <c:pt idx="55941">
                  <c:v>99384012.705853984</c:v>
                </c:pt>
                <c:pt idx="55942">
                  <c:v>99517151.797527999</c:v>
                </c:pt>
                <c:pt idx="55943">
                  <c:v>99650180.934139982</c:v>
                </c:pt>
                <c:pt idx="55944">
                  <c:v>99783100.354335979</c:v>
                </c:pt>
                <c:pt idx="55945">
                  <c:v>99915910.295797005</c:v>
                </c:pt>
                <c:pt idx="55946">
                  <c:v>100048610.99524702</c:v>
                </c:pt>
                <c:pt idx="55947">
                  <c:v>100181202.68845399</c:v>
                </c:pt>
                <c:pt idx="55948">
                  <c:v>100313685.61024</c:v>
                </c:pt>
                <c:pt idx="55949">
                  <c:v>100446059.99448402</c:v>
                </c:pt>
                <c:pt idx="55950">
                  <c:v>100578326.07412699</c:v>
                </c:pt>
                <c:pt idx="55951">
                  <c:v>100710484.08117899</c:v>
                </c:pt>
                <c:pt idx="55952">
                  <c:v>100842534.24672398</c:v>
                </c:pt>
                <c:pt idx="55953">
                  <c:v>100974476.800925</c:v>
                </c:pt>
                <c:pt idx="55954">
                  <c:v>101106311.973029</c:v>
                </c:pt>
                <c:pt idx="55955">
                  <c:v>101238039.99137202</c:v>
                </c:pt>
                <c:pt idx="55956">
                  <c:v>101369661.08338602</c:v>
                </c:pt>
                <c:pt idx="55957">
                  <c:v>101501175.47559999</c:v>
                </c:pt>
                <c:pt idx="55958">
                  <c:v>101632583.39365201</c:v>
                </c:pt>
                <c:pt idx="55959">
                  <c:v>101763885.06228602</c:v>
                </c:pt>
                <c:pt idx="55960">
                  <c:v>101895080.705364</c:v>
                </c:pt>
                <c:pt idx="55961">
                  <c:v>102026170.54586601</c:v>
                </c:pt>
                <c:pt idx="55962">
                  <c:v>102157154.80589898</c:v>
                </c:pt>
                <c:pt idx="55963">
                  <c:v>102288033.706697</c:v>
                </c:pt>
                <c:pt idx="55964">
                  <c:v>102418807.468633</c:v>
                </c:pt>
                <c:pt idx="55965">
                  <c:v>102549476.31121501</c:v>
                </c:pt>
                <c:pt idx="55966">
                  <c:v>102680040.45310001</c:v>
                </c:pt>
                <c:pt idx="55967">
                  <c:v>102810500.11208899</c:v>
                </c:pt>
                <c:pt idx="55968">
                  <c:v>102940855.50514299</c:v>
                </c:pt>
                <c:pt idx="55969">
                  <c:v>103071106.84837702</c:v>
                </c:pt>
                <c:pt idx="55970">
                  <c:v>103201254.357071</c:v>
                </c:pt>
                <c:pt idx="55971">
                  <c:v>103331298.24567501</c:v>
                </c:pt>
                <c:pt idx="55972">
                  <c:v>103461238.727808</c:v>
                </c:pt>
                <c:pt idx="55973">
                  <c:v>103591076.01626901</c:v>
                </c:pt>
                <c:pt idx="55974">
                  <c:v>103720810.323037</c:v>
                </c:pt>
                <c:pt idx="55975">
                  <c:v>103850441.85928002</c:v>
                </c:pt>
                <c:pt idx="55976">
                  <c:v>103979970.83535399</c:v>
                </c:pt>
                <c:pt idx="55977">
                  <c:v>104109397.460811</c:v>
                </c:pt>
                <c:pt idx="55978">
                  <c:v>104238721.94440402</c:v>
                </c:pt>
                <c:pt idx="55979">
                  <c:v>104367944.49408799</c:v>
                </c:pt>
                <c:pt idx="55980">
                  <c:v>104497065.317028</c:v>
                </c:pt>
                <c:pt idx="55981">
                  <c:v>104626084.619601</c:v>
                </c:pt>
                <c:pt idx="55982">
                  <c:v>104755002.607401</c:v>
                </c:pt>
                <c:pt idx="55983">
                  <c:v>104883819.48524401</c:v>
                </c:pt>
                <c:pt idx="55984">
                  <c:v>105012535.45717099</c:v>
                </c:pt>
                <c:pt idx="55985">
                  <c:v>105141150.72645198</c:v>
                </c:pt>
                <c:pt idx="55986">
                  <c:v>105269665.495592</c:v>
                </c:pt>
                <c:pt idx="55987">
                  <c:v>105398079.96633501</c:v>
                </c:pt>
                <c:pt idx="55988">
                  <c:v>105526394.339664</c:v>
                </c:pt>
                <c:pt idx="55989">
                  <c:v>105654608.81581098</c:v>
                </c:pt>
                <c:pt idx="55990">
                  <c:v>105782723.594257</c:v>
                </c:pt>
                <c:pt idx="55991">
                  <c:v>105910738.87373801</c:v>
                </c:pt>
                <c:pt idx="55992">
                  <c:v>106038654.852249</c:v>
                </c:pt>
                <c:pt idx="55993">
                  <c:v>106166471.727045</c:v>
                </c:pt>
                <c:pt idx="55994">
                  <c:v>106294189.69464996</c:v>
                </c:pt>
                <c:pt idx="55995">
                  <c:v>106421808.950856</c:v>
                </c:pt>
                <c:pt idx="55996">
                  <c:v>106549329.69073001</c:v>
                </c:pt>
                <c:pt idx="55997">
                  <c:v>106676752.10861698</c:v>
                </c:pt>
                <c:pt idx="55998">
                  <c:v>106804076.39814401</c:v>
                </c:pt>
                <c:pt idx="55999">
                  <c:v>106931302.752222</c:v>
                </c:pt>
                <c:pt idx="56000">
                  <c:v>107058431.36305401</c:v>
                </c:pt>
                <c:pt idx="56001">
                  <c:v>107185462.42213501</c:v>
                </c:pt>
                <c:pt idx="56002">
                  <c:v>107312396.12025496</c:v>
                </c:pt>
                <c:pt idx="56003">
                  <c:v>107439232.647507</c:v>
                </c:pt>
                <c:pt idx="56004">
                  <c:v>107565972.19328801</c:v>
                </c:pt>
                <c:pt idx="56005">
                  <c:v>107692614.94630201</c:v>
                </c:pt>
                <c:pt idx="56006">
                  <c:v>107819161.09456401</c:v>
                </c:pt>
                <c:pt idx="56007">
                  <c:v>107945610.825406</c:v>
                </c:pt>
                <c:pt idx="56008">
                  <c:v>108071964.325477</c:v>
                </c:pt>
                <c:pt idx="56009">
                  <c:v>108198221.78074898</c:v>
                </c:pt>
                <c:pt idx="56010">
                  <c:v>108324383.37652099</c:v>
                </c:pt>
                <c:pt idx="56011">
                  <c:v>108450449.29741901</c:v>
                </c:pt>
                <c:pt idx="56012">
                  <c:v>108576419.727404</c:v>
                </c:pt>
                <c:pt idx="56013">
                  <c:v>108702294.84977099</c:v>
                </c:pt>
                <c:pt idx="56014">
                  <c:v>108828074.847157</c:v>
                </c:pt>
                <c:pt idx="56015">
                  <c:v>108953759.90154</c:v>
                </c:pt>
                <c:pt idx="56016">
                  <c:v>109079350.19424801</c:v>
                </c:pt>
                <c:pt idx="56017">
                  <c:v>109204845.90595399</c:v>
                </c:pt>
                <c:pt idx="56018">
                  <c:v>109330247.21668802</c:v>
                </c:pt>
                <c:pt idx="56019">
                  <c:v>109455554.30583496</c:v>
                </c:pt>
                <c:pt idx="56020">
                  <c:v>109580767.35214098</c:v>
                </c:pt>
                <c:pt idx="56021">
                  <c:v>109705886.533714</c:v>
                </c:pt>
                <c:pt idx="56022">
                  <c:v>109830912.028028</c:v>
                </c:pt>
                <c:pt idx="56023">
                  <c:v>109955844.01192902</c:v>
                </c:pt>
                <c:pt idx="56024">
                  <c:v>110080682.66163298</c:v>
                </c:pt>
                <c:pt idx="56025">
                  <c:v>110205428.15273497</c:v>
                </c:pt>
                <c:pt idx="56026">
                  <c:v>110330080.660206</c:v>
                </c:pt>
                <c:pt idx="56027">
                  <c:v>110454640.358402</c:v>
                </c:pt>
                <c:pt idx="56028">
                  <c:v>110579107.421064</c:v>
                </c:pt>
                <c:pt idx="56029">
                  <c:v>110703482.02132</c:v>
                </c:pt>
                <c:pt idx="56030">
                  <c:v>110827764.331692</c:v>
                </c:pt>
                <c:pt idx="56031">
                  <c:v>110951954.524095</c:v>
                </c:pt>
                <c:pt idx="56032">
                  <c:v>111076052.769843</c:v>
                </c:pt>
                <c:pt idx="56033">
                  <c:v>111200059.23965098</c:v>
                </c:pt>
                <c:pt idx="56034">
                  <c:v>111323974.103636</c:v>
                </c:pt>
                <c:pt idx="56035">
                  <c:v>111447797.53132501</c:v>
                </c:pt>
                <c:pt idx="56036">
                  <c:v>111571529.69165199</c:v>
                </c:pt>
                <c:pt idx="56037">
                  <c:v>111695170.75296502</c:v>
                </c:pt>
                <c:pt idx="56038">
                  <c:v>111818720.883028</c:v>
                </c:pt>
                <c:pt idx="56039">
                  <c:v>111942180.24902302</c:v>
                </c:pt>
                <c:pt idx="56040">
                  <c:v>112065549.01755399</c:v>
                </c:pt>
                <c:pt idx="56041">
                  <c:v>112188827.35464899</c:v>
                </c:pt>
                <c:pt idx="56042">
                  <c:v>112312015.42576398</c:v>
                </c:pt>
                <c:pt idx="56043">
                  <c:v>112435113.395785</c:v>
                </c:pt>
                <c:pt idx="56044">
                  <c:v>112558121.42903</c:v>
                </c:pt>
                <c:pt idx="56045">
                  <c:v>112681039.68925299</c:v>
                </c:pt>
                <c:pt idx="56046">
                  <c:v>112803868.33964798</c:v>
                </c:pt>
                <c:pt idx="56047">
                  <c:v>112926607.54284802</c:v>
                </c:pt>
                <c:pt idx="56048">
                  <c:v>113049257.460932</c:v>
                </c:pt>
                <c:pt idx="56049">
                  <c:v>113171818.25542502</c:v>
                </c:pt>
                <c:pt idx="56050">
                  <c:v>113294290.087301</c:v>
                </c:pt>
                <c:pt idx="56051">
                  <c:v>113416673.116987</c:v>
                </c:pt>
                <c:pt idx="56052">
                  <c:v>113538967.50436501</c:v>
                </c:pt>
                <c:pt idx="56053">
                  <c:v>113661173.40877302</c:v>
                </c:pt>
                <c:pt idx="56054">
                  <c:v>113783290.989011</c:v>
                </c:pt>
                <c:pt idx="56055">
                  <c:v>113905320.40334101</c:v>
                </c:pt>
                <c:pt idx="56056">
                  <c:v>114027261.80949001</c:v>
                </c:pt>
                <c:pt idx="56057">
                  <c:v>114149115.36465499</c:v>
                </c:pt>
                <c:pt idx="56058">
                  <c:v>114270881.22549999</c:v>
                </c:pt>
                <c:pt idx="56059">
                  <c:v>114392559.54816499</c:v>
                </c:pt>
                <c:pt idx="56060">
                  <c:v>114514150.48826499</c:v>
                </c:pt>
                <c:pt idx="56061">
                  <c:v>114635654.200894</c:v>
                </c:pt>
                <c:pt idx="56062">
                  <c:v>114757070.84062399</c:v>
                </c:pt>
                <c:pt idx="56063">
                  <c:v>114878400.56151401</c:v>
                </c:pt>
                <c:pt idx="56064">
                  <c:v>114999643.51710601</c:v>
                </c:pt>
                <c:pt idx="56065">
                  <c:v>115120799.860431</c:v>
                </c:pt>
                <c:pt idx="56066">
                  <c:v>115241869.744011</c:v>
                </c:pt>
                <c:pt idx="56067">
                  <c:v>115362853.31986099</c:v>
                </c:pt>
                <c:pt idx="56068">
                  <c:v>115483750.73949102</c:v>
                </c:pt>
                <c:pt idx="56069">
                  <c:v>115604562.153909</c:v>
                </c:pt>
                <c:pt idx="56070">
                  <c:v>115725287.713624</c:v>
                </c:pt>
                <c:pt idx="56071">
                  <c:v>115845927.568648</c:v>
                </c:pt>
                <c:pt idx="56072">
                  <c:v>115966481.86849502</c:v>
                </c:pt>
                <c:pt idx="56073">
                  <c:v>116086950.76219101</c:v>
                </c:pt>
                <c:pt idx="56074">
                  <c:v>116207334.39826801</c:v>
                </c:pt>
                <c:pt idx="56075">
                  <c:v>116327632.92477198</c:v>
                </c:pt>
                <c:pt idx="56076">
                  <c:v>116447846.48926301</c:v>
                </c:pt>
                <c:pt idx="56077">
                  <c:v>116567975.23881702</c:v>
                </c:pt>
                <c:pt idx="56078">
                  <c:v>116688019.32002999</c:v>
                </c:pt>
                <c:pt idx="56079">
                  <c:v>116807978.87901798</c:v>
                </c:pt>
                <c:pt idx="56080">
                  <c:v>116927854.06142102</c:v>
                </c:pt>
                <c:pt idx="56081">
                  <c:v>117047645.01240604</c:v>
                </c:pt>
                <c:pt idx="56082">
                  <c:v>117167351.87666398</c:v>
                </c:pt>
                <c:pt idx="56083">
                  <c:v>117286974.79842101</c:v>
                </c:pt>
                <c:pt idx="56084">
                  <c:v>117406513.921432</c:v>
                </c:pt>
                <c:pt idx="56085">
                  <c:v>117525969.388988</c:v>
                </c:pt>
                <c:pt idx="56086">
                  <c:v>117645341.34391601</c:v>
                </c:pt>
                <c:pt idx="56087">
                  <c:v>117764629.928581</c:v>
                </c:pt>
                <c:pt idx="56088">
                  <c:v>117883835.28489098</c:v>
                </c:pt>
                <c:pt idx="56089">
                  <c:v>118002957.554295</c:v>
                </c:pt>
                <c:pt idx="56090">
                  <c:v>118121996.87778901</c:v>
                </c:pt>
                <c:pt idx="56091">
                  <c:v>118240953.39591399</c:v>
                </c:pt>
                <c:pt idx="56092">
                  <c:v>118359827.24876301</c:v>
                </c:pt>
                <c:pt idx="56093">
                  <c:v>118478618.57597998</c:v>
                </c:pt>
                <c:pt idx="56094">
                  <c:v>118597327.51675898</c:v>
                </c:pt>
                <c:pt idx="56095">
                  <c:v>118715954.20985502</c:v>
                </c:pt>
                <c:pt idx="56096">
                  <c:v>118834498.79357702</c:v>
                </c:pt>
                <c:pt idx="56097">
                  <c:v>118952961.40579498</c:v>
                </c:pt>
                <c:pt idx="56098">
                  <c:v>119071342.183939</c:v>
                </c:pt>
                <c:pt idx="56099">
                  <c:v>119189641.26500502</c:v>
                </c:pt>
                <c:pt idx="56100">
                  <c:v>119307858.78555296</c:v>
                </c:pt>
                <c:pt idx="56101">
                  <c:v>119425994.88171299</c:v>
                </c:pt>
                <c:pt idx="56102">
                  <c:v>119544049.68918</c:v>
                </c:pt>
                <c:pt idx="56103">
                  <c:v>119662023.34322602</c:v>
                </c:pt>
                <c:pt idx="56104">
                  <c:v>119779915.97869298</c:v>
                </c:pt>
                <c:pt idx="56105">
                  <c:v>119897727.72999902</c:v>
                </c:pt>
                <c:pt idx="56106">
                  <c:v>120015458.73114</c:v>
                </c:pt>
                <c:pt idx="56107">
                  <c:v>120133109.11569101</c:v>
                </c:pt>
                <c:pt idx="56108">
                  <c:v>120250679.016809</c:v>
                </c:pt>
                <c:pt idx="56109">
                  <c:v>120368168.567232</c:v>
                </c:pt>
                <c:pt idx="56110">
                  <c:v>120485577.89928602</c:v>
                </c:pt>
                <c:pt idx="56111">
                  <c:v>120602907.14488</c:v>
                </c:pt>
                <c:pt idx="56112">
                  <c:v>120720156.435516</c:v>
                </c:pt>
                <c:pt idx="56113">
                  <c:v>120837325.90228301</c:v>
                </c:pt>
                <c:pt idx="56114">
                  <c:v>120954415.67586398</c:v>
                </c:pt>
                <c:pt idx="56115">
                  <c:v>121071425.88653599</c:v>
                </c:pt>
                <c:pt idx="56116">
                  <c:v>121188356.664171</c:v>
                </c:pt>
                <c:pt idx="56117">
                  <c:v>121305208.13824098</c:v>
                </c:pt>
                <c:pt idx="56118">
                  <c:v>121421980.43781599</c:v>
                </c:pt>
                <c:pt idx="56119">
                  <c:v>121538673.69156602</c:v>
                </c:pt>
                <c:pt idx="56120">
                  <c:v>121655288.027768</c:v>
                </c:pt>
                <c:pt idx="56121">
                  <c:v>121771823.57430001</c:v>
                </c:pt>
                <c:pt idx="56122">
                  <c:v>121888280.45864898</c:v>
                </c:pt>
                <c:pt idx="56123">
                  <c:v>122004658.807909</c:v>
                </c:pt>
                <c:pt idx="56124">
                  <c:v>122120958.74878702</c:v>
                </c:pt>
                <c:pt idx="56125">
                  <c:v>122237180.40759702</c:v>
                </c:pt>
                <c:pt idx="56126">
                  <c:v>122353323.91027102</c:v>
                </c:pt>
                <c:pt idx="56127">
                  <c:v>122469389.38235401</c:v>
                </c:pt>
                <c:pt idx="56128">
                  <c:v>122585376.94900902</c:v>
                </c:pt>
                <c:pt idx="56129">
                  <c:v>122701286.735016</c:v>
                </c:pt>
                <c:pt idx="56130">
                  <c:v>122817118.864777</c:v>
                </c:pt>
                <c:pt idx="56131">
                  <c:v>122932873.46231604</c:v>
                </c:pt>
                <c:pt idx="56132">
                  <c:v>123048550.651279</c:v>
                </c:pt>
                <c:pt idx="56133">
                  <c:v>123164150.55493899</c:v>
                </c:pt>
                <c:pt idx="56134">
                  <c:v>123279673.29619601</c:v>
                </c:pt>
                <c:pt idx="56135">
                  <c:v>123395118.99757601</c:v>
                </c:pt>
                <c:pt idx="56136">
                  <c:v>123510487.781238</c:v>
                </c:pt>
                <c:pt idx="56137">
                  <c:v>123625779.76897101</c:v>
                </c:pt>
                <c:pt idx="56138">
                  <c:v>123740995.08219902</c:v>
                </c:pt>
                <c:pt idx="56139">
                  <c:v>123856133.84197901</c:v>
                </c:pt>
                <c:pt idx="56140">
                  <c:v>123971196.169006</c:v>
                </c:pt>
                <c:pt idx="56141">
                  <c:v>124086182.18361199</c:v>
                </c:pt>
                <c:pt idx="56142">
                  <c:v>124201092.005769</c:v>
                </c:pt>
                <c:pt idx="56143">
                  <c:v>124315925.755092</c:v>
                </c:pt>
                <c:pt idx="56144">
                  <c:v>124430683.550836</c:v>
                </c:pt>
                <c:pt idx="56145">
                  <c:v>124545365.51190102</c:v>
                </c:pt>
                <c:pt idx="56146">
                  <c:v>124659971.75683399</c:v>
                </c:pt>
                <c:pt idx="56147">
                  <c:v>124774502.40382899</c:v>
                </c:pt>
                <c:pt idx="56148">
                  <c:v>124888957.57072799</c:v>
                </c:pt>
                <c:pt idx="56149">
                  <c:v>125003337.37502399</c:v>
                </c:pt>
                <c:pt idx="56150">
                  <c:v>125117641.93386102</c:v>
                </c:pt>
                <c:pt idx="56151">
                  <c:v>125231871.36403701</c:v>
                </c:pt>
                <c:pt idx="56152">
                  <c:v>125346025.78200501</c:v>
                </c:pt>
                <c:pt idx="56153">
                  <c:v>125460105.30387501</c:v>
                </c:pt>
                <c:pt idx="56154">
                  <c:v>125574110.045413</c:v>
                </c:pt>
                <c:pt idx="56155">
                  <c:v>125688040.122045</c:v>
                </c:pt>
                <c:pt idx="56156">
                  <c:v>125801895.648857</c:v>
                </c:pt>
                <c:pt idx="56157">
                  <c:v>125915676.74059902</c:v>
                </c:pt>
                <c:pt idx="56158">
                  <c:v>126029383.511682</c:v>
                </c:pt>
                <c:pt idx="56159">
                  <c:v>126143016.07618301</c:v>
                </c:pt>
                <c:pt idx="56160">
                  <c:v>126256574.547847</c:v>
                </c:pt>
                <c:pt idx="56161">
                  <c:v>126370059.04008302</c:v>
                </c:pt>
                <c:pt idx="56162">
                  <c:v>126483469.66597298</c:v>
                </c:pt>
                <c:pt idx="56163">
                  <c:v>126596806.53826702</c:v>
                </c:pt>
                <c:pt idx="56164">
                  <c:v>126710069.76938803</c:v>
                </c:pt>
                <c:pt idx="56165">
                  <c:v>126823259.471432</c:v>
                </c:pt>
                <c:pt idx="56166">
                  <c:v>126936375.75617</c:v>
                </c:pt>
                <c:pt idx="56167">
                  <c:v>127049418.735047</c:v>
                </c:pt>
                <c:pt idx="56168">
                  <c:v>127162388.51919001</c:v>
                </c:pt>
                <c:pt idx="56169">
                  <c:v>127275285.21939903</c:v>
                </c:pt>
                <c:pt idx="56170">
                  <c:v>127388108.94615699</c:v>
                </c:pt>
                <c:pt idx="56171">
                  <c:v>127500859.80963001</c:v>
                </c:pt>
                <c:pt idx="56172">
                  <c:v>127613537.91966301</c:v>
                </c:pt>
                <c:pt idx="56173">
                  <c:v>127726143.38578798</c:v>
                </c:pt>
                <c:pt idx="56174">
                  <c:v>127838676.317221</c:v>
                </c:pt>
                <c:pt idx="56175">
                  <c:v>127951136.82286498</c:v>
                </c:pt>
                <c:pt idx="56176">
                  <c:v>128063525.01131001</c:v>
                </c:pt>
                <c:pt idx="56177">
                  <c:v>128175840.99083599</c:v>
                </c:pt>
                <c:pt idx="56178">
                  <c:v>128288084.869414</c:v>
                </c:pt>
                <c:pt idx="56179">
                  <c:v>128400256.754706</c:v>
                </c:pt>
                <c:pt idx="56180">
                  <c:v>128512356.754067</c:v>
                </c:pt>
                <c:pt idx="56181">
                  <c:v>128624384.97454698</c:v>
                </c:pt>
                <c:pt idx="56182">
                  <c:v>128736341.52289</c:v>
                </c:pt>
                <c:pt idx="56183">
                  <c:v>128848226.50553899</c:v>
                </c:pt>
                <c:pt idx="56184">
                  <c:v>128960040.02863398</c:v>
                </c:pt>
                <c:pt idx="56185">
                  <c:v>129071782.19801401</c:v>
                </c:pt>
                <c:pt idx="56186">
                  <c:v>129183453.11921802</c:v>
                </c:pt>
                <c:pt idx="56187">
                  <c:v>129295052.89748801</c:v>
                </c:pt>
                <c:pt idx="56188">
                  <c:v>129406581.637768</c:v>
                </c:pt>
                <c:pt idx="56189">
                  <c:v>129518039.44470702</c:v>
                </c:pt>
                <c:pt idx="56190">
                  <c:v>129629426.422658</c:v>
                </c:pt>
                <c:pt idx="56191">
                  <c:v>129740742.67568196</c:v>
                </c:pt>
                <c:pt idx="56192">
                  <c:v>129851988.30754699</c:v>
                </c:pt>
                <c:pt idx="56193">
                  <c:v>129963163.42173</c:v>
                </c:pt>
                <c:pt idx="56194">
                  <c:v>130074268.121418</c:v>
                </c:pt>
                <c:pt idx="56195">
                  <c:v>130185302.509509</c:v>
                </c:pt>
                <c:pt idx="56196">
                  <c:v>130296266.68861398</c:v>
                </c:pt>
                <c:pt idx="56197">
                  <c:v>130407160.761057</c:v>
                </c:pt>
                <c:pt idx="56198">
                  <c:v>130517984.828878</c:v>
                </c:pt>
                <c:pt idx="56199">
                  <c:v>130628738.99383099</c:v>
                </c:pt>
                <c:pt idx="56200">
                  <c:v>130739423.357389</c:v>
                </c:pt>
                <c:pt idx="56201">
                  <c:v>130850038.02074099</c:v>
                </c:pt>
                <c:pt idx="56202">
                  <c:v>130960583.084796</c:v>
                </c:pt>
                <c:pt idx="56203">
                  <c:v>131071058.650186</c:v>
                </c:pt>
                <c:pt idx="56204">
                  <c:v>131181464.81726001</c:v>
                </c:pt>
                <c:pt idx="56205">
                  <c:v>131291801.68609299</c:v>
                </c:pt>
                <c:pt idx="56206">
                  <c:v>131402069.356482</c:v>
                </c:pt>
                <c:pt idx="56207">
                  <c:v>131512267.92795098</c:v>
                </c:pt>
                <c:pt idx="56208">
                  <c:v>131622397.49974699</c:v>
                </c:pt>
                <c:pt idx="56209">
                  <c:v>131732458.17084599</c:v>
                </c:pt>
                <c:pt idx="56210">
                  <c:v>131842450.039951</c:v>
                </c:pt>
                <c:pt idx="56211">
                  <c:v>131952373.20549501</c:v>
                </c:pt>
                <c:pt idx="56212">
                  <c:v>132062227.76564099</c:v>
                </c:pt>
                <c:pt idx="56213">
                  <c:v>132172013.81828302</c:v>
                </c:pt>
                <c:pt idx="56214">
                  <c:v>132281731.46104802</c:v>
                </c:pt>
                <c:pt idx="56215">
                  <c:v>132391380.79129604</c:v>
                </c:pt>
                <c:pt idx="56216">
                  <c:v>132500961.906122</c:v>
                </c:pt>
                <c:pt idx="56217">
                  <c:v>132610474.90235502</c:v>
                </c:pt>
                <c:pt idx="56218">
                  <c:v>132719919.87656198</c:v>
                </c:pt>
                <c:pt idx="56219">
                  <c:v>132829296.925047</c:v>
                </c:pt>
                <c:pt idx="56220">
                  <c:v>132938606.14385298</c:v>
                </c:pt>
                <c:pt idx="56221">
                  <c:v>133047847.62876301</c:v>
                </c:pt>
                <c:pt idx="56222">
                  <c:v>133157021.475298</c:v>
                </c:pt>
                <c:pt idx="56223">
                  <c:v>133266127.778726</c:v>
                </c:pt>
                <c:pt idx="56224">
                  <c:v>133375166.63405098</c:v>
                </c:pt>
                <c:pt idx="56225">
                  <c:v>133484138.13602698</c:v>
                </c:pt>
                <c:pt idx="56226">
                  <c:v>133593042.37914801</c:v>
                </c:pt>
                <c:pt idx="56227">
                  <c:v>133701879.457656</c:v>
                </c:pt>
                <c:pt idx="56228">
                  <c:v>133810649.46553898</c:v>
                </c:pt>
                <c:pt idx="56229">
                  <c:v>133919352.49653198</c:v>
                </c:pt>
                <c:pt idx="56230">
                  <c:v>134027988.64412101</c:v>
                </c:pt>
                <c:pt idx="56231">
                  <c:v>134136558.00153798</c:v>
                </c:pt>
                <c:pt idx="56232">
                  <c:v>134245060.66176897</c:v>
                </c:pt>
                <c:pt idx="56233">
                  <c:v>134353496.71754897</c:v>
                </c:pt>
                <c:pt idx="56234">
                  <c:v>134461866.26136693</c:v>
                </c:pt>
                <c:pt idx="56235">
                  <c:v>134570169.38546503</c:v>
                </c:pt>
                <c:pt idx="56236">
                  <c:v>134678406.18183899</c:v>
                </c:pt>
                <c:pt idx="56237">
                  <c:v>134786576.742239</c:v>
                </c:pt>
                <c:pt idx="56238">
                  <c:v>134894681.15817598</c:v>
                </c:pt>
                <c:pt idx="56239">
                  <c:v>135002719.52091202</c:v>
                </c:pt>
                <c:pt idx="56240">
                  <c:v>135110691.92147103</c:v>
                </c:pt>
                <c:pt idx="56241">
                  <c:v>135218598.45063603</c:v>
                </c:pt>
                <c:pt idx="56242">
                  <c:v>135326439.19894898</c:v>
                </c:pt>
                <c:pt idx="56243">
                  <c:v>135434214.25671104</c:v>
                </c:pt>
                <c:pt idx="56244">
                  <c:v>135541923.71398893</c:v>
                </c:pt>
                <c:pt idx="56245">
                  <c:v>135649567.66060999</c:v>
                </c:pt>
                <c:pt idx="56246">
                  <c:v>135757146.18616399</c:v>
                </c:pt>
                <c:pt idx="56247">
                  <c:v>135864659.38000703</c:v>
                </c:pt>
                <c:pt idx="56248">
                  <c:v>135972107.33126</c:v>
                </c:pt>
                <c:pt idx="56249">
                  <c:v>136079490.12881103</c:v>
                </c:pt>
                <c:pt idx="56250">
                  <c:v>136186807.861312</c:v>
                </c:pt>
                <c:pt idx="56251">
                  <c:v>136294060.61718795</c:v>
                </c:pt>
                <c:pt idx="56252">
                  <c:v>136401248.48462802</c:v>
                </c:pt>
                <c:pt idx="56253">
                  <c:v>136508371.551595</c:v>
                </c:pt>
                <c:pt idx="56254">
                  <c:v>136615429.90581903</c:v>
                </c:pt>
                <c:pt idx="56255">
                  <c:v>136722423.63480401</c:v>
                </c:pt>
                <c:pt idx="56256">
                  <c:v>136829352.82582602</c:v>
                </c:pt>
                <c:pt idx="56257">
                  <c:v>136936217.56593299</c:v>
                </c:pt>
                <c:pt idx="56258">
                  <c:v>137043017.94194797</c:v>
                </c:pt>
                <c:pt idx="56259">
                  <c:v>137149754.04046896</c:v>
                </c:pt>
                <c:pt idx="56260">
                  <c:v>137256425.947869</c:v>
                </c:pt>
                <c:pt idx="56261">
                  <c:v>137363033.75029799</c:v>
                </c:pt>
                <c:pt idx="56262">
                  <c:v>137469577.533685</c:v>
                </c:pt>
                <c:pt idx="56263">
                  <c:v>137576057.38373402</c:v>
                </c:pt>
                <c:pt idx="56264">
                  <c:v>137682473.38593102</c:v>
                </c:pt>
                <c:pt idx="56265">
                  <c:v>137788825.62553999</c:v>
                </c:pt>
                <c:pt idx="56266">
                  <c:v>137895114.187608</c:v>
                </c:pt>
                <c:pt idx="56267">
                  <c:v>138001339.15696001</c:v>
                </c:pt>
                <c:pt idx="56268">
                  <c:v>138107500.61820596</c:v>
                </c:pt>
                <c:pt idx="56269">
                  <c:v>138213598.65573999</c:v>
                </c:pt>
                <c:pt idx="56270">
                  <c:v>138319633.35373703</c:v>
                </c:pt>
                <c:pt idx="56271">
                  <c:v>138425604.79615799</c:v>
                </c:pt>
                <c:pt idx="56272">
                  <c:v>138531513.06675103</c:v>
                </c:pt>
                <c:pt idx="56273">
                  <c:v>138637358.24904898</c:v>
                </c:pt>
                <c:pt idx="56274">
                  <c:v>138743140.42637104</c:v>
                </c:pt>
                <c:pt idx="56275">
                  <c:v>138848859.681826</c:v>
                </c:pt>
                <c:pt idx="56276">
                  <c:v>138954516.09831101</c:v>
                </c:pt>
                <c:pt idx="56277">
                  <c:v>139060109.75851101</c:v>
                </c:pt>
                <c:pt idx="56278">
                  <c:v>139165640.74490497</c:v>
                </c:pt>
                <c:pt idx="56279">
                  <c:v>139271109.13975799</c:v>
                </c:pt>
                <c:pt idx="56280">
                  <c:v>139376515.02513099</c:v>
                </c:pt>
                <c:pt idx="56281">
                  <c:v>139481858.48287404</c:v>
                </c:pt>
                <c:pt idx="56282">
                  <c:v>139587139.59463403</c:v>
                </c:pt>
                <c:pt idx="56283">
                  <c:v>139692358.44184896</c:v>
                </c:pt>
                <c:pt idx="56284">
                  <c:v>139797515.105753</c:v>
                </c:pt>
                <c:pt idx="56285">
                  <c:v>139902609.66737598</c:v>
                </c:pt>
                <c:pt idx="56286">
                  <c:v>140007642.20754296</c:v>
                </c:pt>
                <c:pt idx="56287">
                  <c:v>140112612.80687702</c:v>
                </c:pt>
                <c:pt idx="56288">
                  <c:v>140217521.54579797</c:v>
                </c:pt>
                <c:pt idx="56289">
                  <c:v>140322368.50452501</c:v>
                </c:pt>
                <c:pt idx="56290">
                  <c:v>140427153.76307696</c:v>
                </c:pt>
                <c:pt idx="56291">
                  <c:v>140531877.40127099</c:v>
                </c:pt>
                <c:pt idx="56292">
                  <c:v>140636539.49872696</c:v>
                </c:pt>
                <c:pt idx="56293">
                  <c:v>140741140.13486299</c:v>
                </c:pt>
                <c:pt idx="56294">
                  <c:v>140845679.38890299</c:v>
                </c:pt>
                <c:pt idx="56295">
                  <c:v>140950157.33987102</c:v>
                </c:pt>
                <c:pt idx="56296">
                  <c:v>141054574.066596</c:v>
                </c:pt>
                <c:pt idx="56297">
                  <c:v>141158929.64771</c:v>
                </c:pt>
                <c:pt idx="56298">
                  <c:v>141263224.16165099</c:v>
                </c:pt>
                <c:pt idx="56299">
                  <c:v>141367457.68666202</c:v>
                </c:pt>
                <c:pt idx="56300">
                  <c:v>141471630.30079401</c:v>
                </c:pt>
                <c:pt idx="56301">
                  <c:v>141575742.08190101</c:v>
                </c:pt>
                <c:pt idx="56302">
                  <c:v>141679793.10764799</c:v>
                </c:pt>
                <c:pt idx="56303">
                  <c:v>141783783.45550901</c:v>
                </c:pt>
                <c:pt idx="56304">
                  <c:v>141887713.20276397</c:v>
                </c:pt>
                <c:pt idx="56305">
                  <c:v>141991582.42650503</c:v>
                </c:pt>
                <c:pt idx="56306">
                  <c:v>142095391.20363399</c:v>
                </c:pt>
                <c:pt idx="56307">
                  <c:v>142199139.61086398</c:v>
                </c:pt>
                <c:pt idx="56308">
                  <c:v>142302827.724718</c:v>
                </c:pt>
                <c:pt idx="56309">
                  <c:v>142406455.621535</c:v>
                </c:pt>
                <c:pt idx="56310">
                  <c:v>142510023.377464</c:v>
                </c:pt>
                <c:pt idx="56311">
                  <c:v>142613531.06846896</c:v>
                </c:pt>
                <c:pt idx="56312">
                  <c:v>142716978.77032897</c:v>
                </c:pt>
                <c:pt idx="56313">
                  <c:v>142820366.55863601</c:v>
                </c:pt>
                <c:pt idx="56314">
                  <c:v>142923694.5088</c:v>
                </c:pt>
                <c:pt idx="56315">
                  <c:v>143026962.69604599</c:v>
                </c:pt>
                <c:pt idx="56316">
                  <c:v>143130171.19541699</c:v>
                </c:pt>
                <c:pt idx="56317">
                  <c:v>143233320.081772</c:v>
                </c:pt>
                <c:pt idx="56318">
                  <c:v>143336409.42978999</c:v>
                </c:pt>
                <c:pt idx="56319">
                  <c:v>143439439.31396797</c:v>
                </c:pt>
                <c:pt idx="56320">
                  <c:v>143542409.80862299</c:v>
                </c:pt>
                <c:pt idx="56321">
                  <c:v>143645320.98789203</c:v>
                </c:pt>
                <c:pt idx="56322">
                  <c:v>143748172.92573303</c:v>
                </c:pt>
                <c:pt idx="56323">
                  <c:v>143850965.69592398</c:v>
                </c:pt>
                <c:pt idx="56324">
                  <c:v>143953699.37206799</c:v>
                </c:pt>
                <c:pt idx="56325">
                  <c:v>144056374.02758798</c:v>
                </c:pt>
                <c:pt idx="56326">
                  <c:v>144158989.73573101</c:v>
                </c:pt>
                <c:pt idx="56327">
                  <c:v>144261546.56956896</c:v>
                </c:pt>
                <c:pt idx="56328">
                  <c:v>144364044.60199696</c:v>
                </c:pt>
                <c:pt idx="56329">
                  <c:v>144466483.90573701</c:v>
                </c:pt>
                <c:pt idx="56330">
                  <c:v>144568864.553334</c:v>
                </c:pt>
                <c:pt idx="56331">
                  <c:v>144671186.61716196</c:v>
                </c:pt>
                <c:pt idx="56332">
                  <c:v>144773450.16942099</c:v>
                </c:pt>
                <c:pt idx="56333">
                  <c:v>144875655.28213799</c:v>
                </c:pt>
                <c:pt idx="56334">
                  <c:v>144977802.02716896</c:v>
                </c:pt>
                <c:pt idx="56335">
                  <c:v>145079890.476197</c:v>
                </c:pt>
                <c:pt idx="56336">
                  <c:v>145181920.700737</c:v>
                </c:pt>
                <c:pt idx="56337">
                  <c:v>145283892.772131</c:v>
                </c:pt>
                <c:pt idx="56338">
                  <c:v>145385806.76155496</c:v>
                </c:pt>
                <c:pt idx="56339">
                  <c:v>145487662.740013</c:v>
                </c:pt>
                <c:pt idx="56340">
                  <c:v>145589460.77834097</c:v>
                </c:pt>
                <c:pt idx="56341">
                  <c:v>145691200.947209</c:v>
                </c:pt>
                <c:pt idx="56342">
                  <c:v>145792883.31711799</c:v>
                </c:pt>
                <c:pt idx="56343">
                  <c:v>145894507.958404</c:v>
                </c:pt>
                <c:pt idx="56344">
                  <c:v>145996074.94123501</c:v>
                </c:pt>
                <c:pt idx="56345">
                  <c:v>146097584.33561504</c:v>
                </c:pt>
                <c:pt idx="56346">
                  <c:v>146199036.21138293</c:v>
                </c:pt>
                <c:pt idx="56347">
                  <c:v>146300430.638212</c:v>
                </c:pt>
                <c:pt idx="56348">
                  <c:v>146401767.68561402</c:v>
                </c:pt>
                <c:pt idx="56349">
                  <c:v>146503047.42293504</c:v>
                </c:pt>
                <c:pt idx="56350">
                  <c:v>146604269.91935998</c:v>
                </c:pt>
                <c:pt idx="56351">
                  <c:v>146705435.243911</c:v>
                </c:pt>
                <c:pt idx="56352">
                  <c:v>146806543.46544799</c:v>
                </c:pt>
                <c:pt idx="56353">
                  <c:v>146907594.65267304</c:v>
                </c:pt>
                <c:pt idx="56354">
                  <c:v>147008588.87412301</c:v>
                </c:pt>
                <c:pt idx="56355">
                  <c:v>147109526.19817796</c:v>
                </c:pt>
                <c:pt idx="56356">
                  <c:v>147210406.693057</c:v>
                </c:pt>
                <c:pt idx="56357">
                  <c:v>147311230.42682204</c:v>
                </c:pt>
                <c:pt idx="56358">
                  <c:v>147411997.46737501</c:v>
                </c:pt>
                <c:pt idx="56359">
                  <c:v>147512707.88246003</c:v>
                </c:pt>
                <c:pt idx="56360">
                  <c:v>147613361.73966599</c:v>
                </c:pt>
                <c:pt idx="56361">
                  <c:v>147713959.10642201</c:v>
                </c:pt>
                <c:pt idx="56362">
                  <c:v>147814500.05000201</c:v>
                </c:pt>
                <c:pt idx="56363">
                  <c:v>147914984.63752696</c:v>
                </c:pt>
                <c:pt idx="56364">
                  <c:v>148015412.935958</c:v>
                </c:pt>
                <c:pt idx="56365">
                  <c:v>148115785.01210597</c:v>
                </c:pt>
                <c:pt idx="56366">
                  <c:v>148216100.93262303</c:v>
                </c:pt>
                <c:pt idx="56367">
                  <c:v>148316360.76401201</c:v>
                </c:pt>
                <c:pt idx="56368">
                  <c:v>148416564.57262099</c:v>
                </c:pt>
                <c:pt idx="56369">
                  <c:v>148516712.42464304</c:v>
                </c:pt>
                <c:pt idx="56370">
                  <c:v>148616804.38612303</c:v>
                </c:pt>
                <c:pt idx="56371">
                  <c:v>148716840.52295202</c:v>
                </c:pt>
                <c:pt idx="56372">
                  <c:v>148816820.90087003</c:v>
                </c:pt>
                <c:pt idx="56373">
                  <c:v>148916745.585466</c:v>
                </c:pt>
                <c:pt idx="56374">
                  <c:v>149016614.64218196</c:v>
                </c:pt>
                <c:pt idx="56375">
                  <c:v>149116428.136305</c:v>
                </c:pt>
                <c:pt idx="56376">
                  <c:v>149216186.13297799</c:v>
                </c:pt>
                <c:pt idx="56377">
                  <c:v>149315888.697193</c:v>
                </c:pt>
                <c:pt idx="56378">
                  <c:v>149415535.89379299</c:v>
                </c:pt>
                <c:pt idx="56379">
                  <c:v>149515127.787476</c:v>
                </c:pt>
                <c:pt idx="56380">
                  <c:v>149614664.44278896</c:v>
                </c:pt>
                <c:pt idx="56381">
                  <c:v>149714145.92413703</c:v>
                </c:pt>
                <c:pt idx="56382">
                  <c:v>149813572.295775</c:v>
                </c:pt>
                <c:pt idx="56383">
                  <c:v>149912943.62181401</c:v>
                </c:pt>
                <c:pt idx="56384">
                  <c:v>150012259.96621904</c:v>
                </c:pt>
                <c:pt idx="56385">
                  <c:v>150111521.39281106</c:v>
                </c:pt>
                <c:pt idx="56386">
                  <c:v>150210727.965267</c:v>
                </c:pt>
                <c:pt idx="56387">
                  <c:v>150309879.74711898</c:v>
                </c:pt>
                <c:pt idx="56388">
                  <c:v>150408976.80175599</c:v>
                </c:pt>
                <c:pt idx="56389">
                  <c:v>150508019.192424</c:v>
                </c:pt>
                <c:pt idx="56390">
                  <c:v>150607006.98222703</c:v>
                </c:pt>
                <c:pt idx="56391">
                  <c:v>150705940.23412797</c:v>
                </c:pt>
                <c:pt idx="56392">
                  <c:v>150804819.01094598</c:v>
                </c:pt>
                <c:pt idx="56393">
                  <c:v>150903643.375361</c:v>
                </c:pt>
                <c:pt idx="56394">
                  <c:v>151002413.38991204</c:v>
                </c:pt>
                <c:pt idx="56395">
                  <c:v>151101129.116997</c:v>
                </c:pt>
                <c:pt idx="56396">
                  <c:v>151199790.61887598</c:v>
                </c:pt>
                <c:pt idx="56397">
                  <c:v>151298397.95766801</c:v>
                </c:pt>
                <c:pt idx="56398">
                  <c:v>151396951.19535398</c:v>
                </c:pt>
                <c:pt idx="56399">
                  <c:v>151495450.39377701</c:v>
                </c:pt>
                <c:pt idx="56400">
                  <c:v>151593895.61464199</c:v>
                </c:pt>
                <c:pt idx="56401">
                  <c:v>151692286.919516</c:v>
                </c:pt>
                <c:pt idx="56402">
                  <c:v>151790624.36982903</c:v>
                </c:pt>
                <c:pt idx="56403">
                  <c:v>151888908.02687603</c:v>
                </c:pt>
                <c:pt idx="56404">
                  <c:v>151987137.95181403</c:v>
                </c:pt>
                <c:pt idx="56405">
                  <c:v>152085314.20566598</c:v>
                </c:pt>
                <c:pt idx="56406">
                  <c:v>152183436.84931701</c:v>
                </c:pt>
                <c:pt idx="56407">
                  <c:v>152281505.94352096</c:v>
                </c:pt>
                <c:pt idx="56408">
                  <c:v>152379521.548895</c:v>
                </c:pt>
                <c:pt idx="56409">
                  <c:v>152477483.72592199</c:v>
                </c:pt>
                <c:pt idx="56410">
                  <c:v>152575392.53495303</c:v>
                </c:pt>
                <c:pt idx="56411">
                  <c:v>152673248.03620601</c:v>
                </c:pt>
                <c:pt idx="56412">
                  <c:v>152771050.289763</c:v>
                </c:pt>
                <c:pt idx="56413">
                  <c:v>152868799.35557899</c:v>
                </c:pt>
                <c:pt idx="56414">
                  <c:v>152966495.29347301</c:v>
                </c:pt>
                <c:pt idx="56415">
                  <c:v>153064138.163133</c:v>
                </c:pt>
                <c:pt idx="56416">
                  <c:v>153161728.02412</c:v>
                </c:pt>
                <c:pt idx="56417">
                  <c:v>153259264.93585899</c:v>
                </c:pt>
                <c:pt idx="56418">
                  <c:v>153356748.95764801</c:v>
                </c:pt>
                <c:pt idx="56419">
                  <c:v>153454180.14865398</c:v>
                </c:pt>
                <c:pt idx="56420">
                  <c:v>153551558.56791699</c:v>
                </c:pt>
                <c:pt idx="56421">
                  <c:v>153648884.27434498</c:v>
                </c:pt>
                <c:pt idx="56422">
                  <c:v>153746157.32671902</c:v>
                </c:pt>
                <c:pt idx="56423">
                  <c:v>153843377.783692</c:v>
                </c:pt>
                <c:pt idx="56424">
                  <c:v>153940545.70378897</c:v>
                </c:pt>
                <c:pt idx="56425">
                  <c:v>154037661.14540797</c:v>
                </c:pt>
                <c:pt idx="56426">
                  <c:v>154134724.16681904</c:v>
                </c:pt>
                <c:pt idx="56427">
                  <c:v>154231734.826166</c:v>
                </c:pt>
                <c:pt idx="56428">
                  <c:v>154328693.18146896</c:v>
                </c:pt>
                <c:pt idx="56429">
                  <c:v>154425599.29061899</c:v>
                </c:pt>
                <c:pt idx="56430">
                  <c:v>154522453.21138293</c:v>
                </c:pt>
                <c:pt idx="56431">
                  <c:v>154619255.001405</c:v>
                </c:pt>
                <c:pt idx="56432">
                  <c:v>154716004.71820098</c:v>
                </c:pt>
                <c:pt idx="56433">
                  <c:v>154812702.41916496</c:v>
                </c:pt>
                <c:pt idx="56434">
                  <c:v>154909348.16156796</c:v>
                </c:pt>
                <c:pt idx="56435">
                  <c:v>155005942.002554</c:v>
                </c:pt>
                <c:pt idx="56436">
                  <c:v>155102483.99914896</c:v>
                </c:pt>
                <c:pt idx="56437">
                  <c:v>155198974.208253</c:v>
                </c:pt>
                <c:pt idx="56438">
                  <c:v>155295412.68664402</c:v>
                </c:pt>
                <c:pt idx="56439">
                  <c:v>155391799.49097899</c:v>
                </c:pt>
                <c:pt idx="56440">
                  <c:v>155488134.67779398</c:v>
                </c:pt>
                <c:pt idx="56441">
                  <c:v>155584418.30350301</c:v>
                </c:pt>
                <c:pt idx="56442">
                  <c:v>155680650.42440003</c:v>
                </c:pt>
                <c:pt idx="56443">
                  <c:v>155776831.09665704</c:v>
                </c:pt>
                <c:pt idx="56444">
                  <c:v>155872960.37632799</c:v>
                </c:pt>
                <c:pt idx="56445">
                  <c:v>155969038.31934598</c:v>
                </c:pt>
                <c:pt idx="56446">
                  <c:v>156065064.981527</c:v>
                </c:pt>
                <c:pt idx="56447">
                  <c:v>156161040.41856498</c:v>
                </c:pt>
                <c:pt idx="56448">
                  <c:v>156256964.68603802</c:v>
                </c:pt>
                <c:pt idx="56449">
                  <c:v>156352837.83940503</c:v>
                </c:pt>
                <c:pt idx="56450">
                  <c:v>156448659.93400601</c:v>
                </c:pt>
                <c:pt idx="56451">
                  <c:v>156544431.02506599</c:v>
                </c:pt>
                <c:pt idx="56452">
                  <c:v>156640151.16769099</c:v>
                </c:pt>
                <c:pt idx="56453">
                  <c:v>156735820.41687202</c:v>
                </c:pt>
                <c:pt idx="56454">
                  <c:v>156831438.82748103</c:v>
                </c:pt>
                <c:pt idx="56455">
                  <c:v>156927006.45427802</c:v>
                </c:pt>
                <c:pt idx="56456">
                  <c:v>157022523.351904</c:v>
                </c:pt>
                <c:pt idx="56457">
                  <c:v>157117989.57488599</c:v>
                </c:pt>
                <c:pt idx="56458">
                  <c:v>157213405.177636</c:v>
                </c:pt>
                <c:pt idx="56459">
                  <c:v>157308770.21445099</c:v>
                </c:pt>
                <c:pt idx="56460">
                  <c:v>157404084.73951501</c:v>
                </c:pt>
                <c:pt idx="56461">
                  <c:v>157499348.80689704</c:v>
                </c:pt>
                <c:pt idx="56462">
                  <c:v>157594562.47055301</c:v>
                </c:pt>
                <c:pt idx="56463">
                  <c:v>157689725.78432599</c:v>
                </c:pt>
                <c:pt idx="56464">
                  <c:v>157784838.801945</c:v>
                </c:pt>
                <c:pt idx="56465">
                  <c:v>157879901.57702696</c:v>
                </c:pt>
                <c:pt idx="56466">
                  <c:v>157974914.16307896</c:v>
                </c:pt>
                <c:pt idx="56467">
                  <c:v>158069876.613493</c:v>
                </c:pt>
                <c:pt idx="56468">
                  <c:v>158164788.981552</c:v>
                </c:pt>
                <c:pt idx="56469">
                  <c:v>158259651.32042602</c:v>
                </c:pt>
                <c:pt idx="56470">
                  <c:v>158354463.683175</c:v>
                </c:pt>
                <c:pt idx="56471">
                  <c:v>158449226.122749</c:v>
                </c:pt>
                <c:pt idx="56472">
                  <c:v>158543938.69198698</c:v>
                </c:pt>
                <c:pt idx="56473">
                  <c:v>158638601.44361901</c:v>
                </c:pt>
                <c:pt idx="56474">
                  <c:v>158733214.43026501</c:v>
                </c:pt>
                <c:pt idx="56475">
                  <c:v>158827777.70443699</c:v>
                </c:pt>
                <c:pt idx="56476">
                  <c:v>158922291.31853598</c:v>
                </c:pt>
                <c:pt idx="56477">
                  <c:v>159016755.32485604</c:v>
                </c:pt>
                <c:pt idx="56478">
                  <c:v>159111169.77558297</c:v>
                </c:pt>
                <c:pt idx="56479">
                  <c:v>159205534.722794</c:v>
                </c:pt>
                <c:pt idx="56480">
                  <c:v>159299850.21846098</c:v>
                </c:pt>
                <c:pt idx="56481">
                  <c:v>159394116.31444499</c:v>
                </c:pt>
                <c:pt idx="56482">
                  <c:v>159488333.06250399</c:v>
                </c:pt>
                <c:pt idx="56483">
                  <c:v>159582500.51428697</c:v>
                </c:pt>
                <c:pt idx="56484">
                  <c:v>159676618.72133598</c:v>
                </c:pt>
                <c:pt idx="56485">
                  <c:v>159770687.735091</c:v>
                </c:pt>
                <c:pt idx="56486">
                  <c:v>159864707.60688201</c:v>
                </c:pt>
                <c:pt idx="56487">
                  <c:v>159958678.38793704</c:v>
                </c:pt>
                <c:pt idx="56488">
                  <c:v>160052600.12937701</c:v>
                </c:pt>
                <c:pt idx="56489">
                  <c:v>160146472.88221902</c:v>
                </c:pt>
                <c:pt idx="56490">
                  <c:v>160240296.697375</c:v>
                </c:pt>
                <c:pt idx="56491">
                  <c:v>160334071.62565503</c:v>
                </c:pt>
                <c:pt idx="56492">
                  <c:v>160427797.71776298</c:v>
                </c:pt>
                <c:pt idx="56493">
                  <c:v>160521475.02430001</c:v>
                </c:pt>
                <c:pt idx="56494">
                  <c:v>160615103.59576496</c:v>
                </c:pt>
                <c:pt idx="56495">
                  <c:v>160708683.48255402</c:v>
                </c:pt>
                <c:pt idx="56496">
                  <c:v>160802214.73495901</c:v>
                </c:pt>
                <c:pt idx="56497">
                  <c:v>160895697.40317199</c:v>
                </c:pt>
                <c:pt idx="56498">
                  <c:v>160989131.53727999</c:v>
                </c:pt>
                <c:pt idx="56499">
                  <c:v>161082517.18727201</c:v>
                </c:pt>
                <c:pt idx="56500">
                  <c:v>161175854.40303299</c:v>
                </c:pt>
                <c:pt idx="56501">
                  <c:v>161269143.23434797</c:v>
                </c:pt>
                <c:pt idx="56502">
                  <c:v>161362383.730901</c:v>
                </c:pt>
                <c:pt idx="56503">
                  <c:v>161455575.94227701</c:v>
                </c:pt>
                <c:pt idx="56504">
                  <c:v>161548719.91795799</c:v>
                </c:pt>
                <c:pt idx="56505">
                  <c:v>161641815.70732898</c:v>
                </c:pt>
                <c:pt idx="56506">
                  <c:v>161734863.35967404</c:v>
                </c:pt>
                <c:pt idx="56507">
                  <c:v>161827862.924178</c:v>
                </c:pt>
                <c:pt idx="56508">
                  <c:v>161920814.44992599</c:v>
                </c:pt>
                <c:pt idx="56509">
                  <c:v>162013717.98590699</c:v>
                </c:pt>
                <c:pt idx="56510">
                  <c:v>162106573.581009</c:v>
                </c:pt>
                <c:pt idx="56511">
                  <c:v>162199381.284024</c:v>
                </c:pt>
                <c:pt idx="56512">
                  <c:v>162292141.14364296</c:v>
                </c:pt>
                <c:pt idx="56513">
                  <c:v>162384853.20846397</c:v>
                </c:pt>
                <c:pt idx="56514">
                  <c:v>162477517.52698299</c:v>
                </c:pt>
                <c:pt idx="56515">
                  <c:v>162570134.14760301</c:v>
                </c:pt>
                <c:pt idx="56516">
                  <c:v>162662703.11862797</c:v>
                </c:pt>
                <c:pt idx="56517">
                  <c:v>162755224.48826501</c:v>
                </c:pt>
                <c:pt idx="56518">
                  <c:v>162847698.30462801</c:v>
                </c:pt>
                <c:pt idx="56519">
                  <c:v>162940124.615733</c:v>
                </c:pt>
                <c:pt idx="56520">
                  <c:v>163032503.46949899</c:v>
                </c:pt>
                <c:pt idx="56521">
                  <c:v>163124834.91375399</c:v>
                </c:pt>
                <c:pt idx="56522">
                  <c:v>163217118.99622601</c:v>
                </c:pt>
                <c:pt idx="56523">
                  <c:v>163309355.76455101</c:v>
                </c:pt>
                <c:pt idx="56524">
                  <c:v>163401545.26627102</c:v>
                </c:pt>
                <c:pt idx="56525">
                  <c:v>163493687.548832</c:v>
                </c:pt>
                <c:pt idx="56526">
                  <c:v>163585782.65958798</c:v>
                </c:pt>
                <c:pt idx="56527">
                  <c:v>163677830.64579698</c:v>
                </c:pt>
                <c:pt idx="56528">
                  <c:v>163769831.55462602</c:v>
                </c:pt>
                <c:pt idx="56529">
                  <c:v>163861785.43314698</c:v>
                </c:pt>
                <c:pt idx="56530">
                  <c:v>163953692.32833999</c:v>
                </c:pt>
                <c:pt idx="56531">
                  <c:v>164045552.28709301</c:v>
                </c:pt>
                <c:pt idx="56532">
                  <c:v>164137365.35620102</c:v>
                </c:pt>
                <c:pt idx="56533">
                  <c:v>164229131.58236599</c:v>
                </c:pt>
                <c:pt idx="56534">
                  <c:v>164320851.01219898</c:v>
                </c:pt>
                <c:pt idx="56535">
                  <c:v>164412523.69222099</c:v>
                </c:pt>
                <c:pt idx="56536">
                  <c:v>164504149.668859</c:v>
                </c:pt>
                <c:pt idx="56537">
                  <c:v>164595728.98844999</c:v>
                </c:pt>
                <c:pt idx="56538">
                  <c:v>164687261.69724199</c:v>
                </c:pt>
                <c:pt idx="56539">
                  <c:v>164778747.84138897</c:v>
                </c:pt>
                <c:pt idx="56540">
                  <c:v>164870187.46695903</c:v>
                </c:pt>
                <c:pt idx="56541">
                  <c:v>164961580.61992598</c:v>
                </c:pt>
                <c:pt idx="56542">
                  <c:v>165052927.346176</c:v>
                </c:pt>
                <c:pt idx="56543">
                  <c:v>165144227.69150597</c:v>
                </c:pt>
                <c:pt idx="56544">
                  <c:v>165235481.70162296</c:v>
                </c:pt>
                <c:pt idx="56545">
                  <c:v>165326689.42214599</c:v>
                </c:pt>
                <c:pt idx="56546">
                  <c:v>165417850.89860401</c:v>
                </c:pt>
                <c:pt idx="56547">
                  <c:v>165508966.176438</c:v>
                </c:pt>
                <c:pt idx="56548">
                  <c:v>165600035.301</c:v>
                </c:pt>
                <c:pt idx="56549">
                  <c:v>165691058.31755701</c:v>
                </c:pt>
                <c:pt idx="56550">
                  <c:v>165782035.27128395</c:v>
                </c:pt>
                <c:pt idx="56551">
                  <c:v>165872966.20727199</c:v>
                </c:pt>
                <c:pt idx="56552">
                  <c:v>165963851.17052296</c:v>
                </c:pt>
                <c:pt idx="56553">
                  <c:v>166054690.20595199</c:v>
                </c:pt>
                <c:pt idx="56554">
                  <c:v>166145483.35838696</c:v>
                </c:pt>
                <c:pt idx="56555">
                  <c:v>166236230.67257199</c:v>
                </c:pt>
                <c:pt idx="56556">
                  <c:v>166326932.19316098</c:v>
                </c:pt>
                <c:pt idx="56557">
                  <c:v>166417587.964726</c:v>
                </c:pt>
                <c:pt idx="56558">
                  <c:v>166508198.03174797</c:v>
                </c:pt>
                <c:pt idx="56559">
                  <c:v>166598762.43862799</c:v>
                </c:pt>
                <c:pt idx="56560">
                  <c:v>166689281.22967899</c:v>
                </c:pt>
                <c:pt idx="56561">
                  <c:v>166779754.44912797</c:v>
                </c:pt>
                <c:pt idx="56562">
                  <c:v>166870182.14111796</c:v>
                </c:pt>
                <c:pt idx="56563">
                  <c:v>166960564.349709</c:v>
                </c:pt>
                <c:pt idx="56564">
                  <c:v>167050901.11887398</c:v>
                </c:pt>
                <c:pt idx="56565">
                  <c:v>167141192.49250501</c:v>
                </c:pt>
                <c:pt idx="56566">
                  <c:v>167231438.514406</c:v>
                </c:pt>
                <c:pt idx="56567">
                  <c:v>167321639.22830096</c:v>
                </c:pt>
                <c:pt idx="56568">
                  <c:v>167411794.67783001</c:v>
                </c:pt>
                <c:pt idx="56569">
                  <c:v>167501904.90654701</c:v>
                </c:pt>
                <c:pt idx="56570">
                  <c:v>167591969.95792601</c:v>
                </c:pt>
                <c:pt idx="56571">
                  <c:v>167681989.875357</c:v>
                </c:pt>
                <c:pt idx="56572">
                  <c:v>167771964.70214796</c:v>
                </c:pt>
                <c:pt idx="56573">
                  <c:v>167861894.481525</c:v>
                </c:pt>
                <c:pt idx="56574">
                  <c:v>167951779.25663102</c:v>
                </c:pt>
                <c:pt idx="56575">
                  <c:v>168041619.07052696</c:v>
                </c:pt>
                <c:pt idx="56576">
                  <c:v>168131413.96619299</c:v>
                </c:pt>
                <c:pt idx="56577">
                  <c:v>168221163.98652899</c:v>
                </c:pt>
                <c:pt idx="56578">
                  <c:v>168310869.17435101</c:v>
                </c:pt>
                <c:pt idx="56579">
                  <c:v>168400529.57239598</c:v>
                </c:pt>
                <c:pt idx="56580">
                  <c:v>168490145.22331998</c:v>
                </c:pt>
                <c:pt idx="56581">
                  <c:v>168579716.169698</c:v>
                </c:pt>
                <c:pt idx="56582">
                  <c:v>168669242.45402503</c:v>
                </c:pt>
                <c:pt idx="56583">
                  <c:v>168758724.11871597</c:v>
                </c:pt>
                <c:pt idx="56584">
                  <c:v>168848161.20610696</c:v>
                </c:pt>
                <c:pt idx="56585">
                  <c:v>168937553.758452</c:v>
                </c:pt>
                <c:pt idx="56586">
                  <c:v>169026901.81792799</c:v>
                </c:pt>
                <c:pt idx="56587">
                  <c:v>169116205.42663306</c:v>
                </c:pt>
                <c:pt idx="56588">
                  <c:v>169205464.62658301</c:v>
                </c:pt>
                <c:pt idx="56589">
                  <c:v>169294679.45971802</c:v>
                </c:pt>
                <c:pt idx="56590">
                  <c:v>169383849.96789801</c:v>
                </c:pt>
                <c:pt idx="56591">
                  <c:v>169472976.19290701</c:v>
                </c:pt>
                <c:pt idx="56592">
                  <c:v>169562058.176449</c:v>
                </c:pt>
                <c:pt idx="56593">
                  <c:v>169651095.96014896</c:v>
                </c:pt>
                <c:pt idx="56594">
                  <c:v>169740089.58555701</c:v>
                </c:pt>
                <c:pt idx="56595">
                  <c:v>169829039.094143</c:v>
                </c:pt>
                <c:pt idx="56596">
                  <c:v>169917944.527302</c:v>
                </c:pt>
                <c:pt idx="56597">
                  <c:v>170006805.92635104</c:v>
                </c:pt>
                <c:pt idx="56598">
                  <c:v>170095623.33252901</c:v>
                </c:pt>
                <c:pt idx="56599">
                  <c:v>170184396.787</c:v>
                </c:pt>
                <c:pt idx="56600">
                  <c:v>170273126.33085102</c:v>
                </c:pt>
                <c:pt idx="56601">
                  <c:v>170361812.005092</c:v>
                </c:pt>
                <c:pt idx="56602">
                  <c:v>170450453.85065904</c:v>
                </c:pt>
                <c:pt idx="56603">
                  <c:v>170539051.908409</c:v>
                </c:pt>
                <c:pt idx="56604">
                  <c:v>170627606.21912795</c:v>
                </c:pt>
                <c:pt idx="56605">
                  <c:v>170716116.82352099</c:v>
                </c:pt>
                <c:pt idx="56606">
                  <c:v>170804583.76222301</c:v>
                </c:pt>
                <c:pt idx="56607">
                  <c:v>170893007.07578996</c:v>
                </c:pt>
                <c:pt idx="56608">
                  <c:v>170981386.80470499</c:v>
                </c:pt>
                <c:pt idx="56609">
                  <c:v>171069722.98937801</c:v>
                </c:pt>
                <c:pt idx="56610">
                  <c:v>171158015.67013997</c:v>
                </c:pt>
                <c:pt idx="56611">
                  <c:v>171246264.88725302</c:v>
                </c:pt>
                <c:pt idx="56612">
                  <c:v>171334470.68090099</c:v>
                </c:pt>
                <c:pt idx="56613">
                  <c:v>171422633.09119698</c:v>
                </c:pt>
                <c:pt idx="56614">
                  <c:v>171510752.15817797</c:v>
                </c:pt>
                <c:pt idx="56615">
                  <c:v>171598827.92181003</c:v>
                </c:pt>
                <c:pt idx="56616">
                  <c:v>171686860.42198399</c:v>
                </c:pt>
                <c:pt idx="56617">
                  <c:v>171774849.69851798</c:v>
                </c:pt>
                <c:pt idx="56618">
                  <c:v>171862795.79115897</c:v>
                </c:pt>
                <c:pt idx="56619">
                  <c:v>171950698.73957798</c:v>
                </c:pt>
                <c:pt idx="56620">
                  <c:v>172038558.583377</c:v>
                </c:pt>
                <c:pt idx="56621">
                  <c:v>172126375.36208501</c:v>
                </c:pt>
                <c:pt idx="56622">
                  <c:v>172214149.11515597</c:v>
                </c:pt>
                <c:pt idx="56623">
                  <c:v>172301879.88197699</c:v>
                </c:pt>
                <c:pt idx="56624">
                  <c:v>172389567.701859</c:v>
                </c:pt>
                <c:pt idx="56625">
                  <c:v>172477212.614043</c:v>
                </c:pt>
                <c:pt idx="56626">
                  <c:v>172564814.6577</c:v>
                </c:pt>
                <c:pt idx="56627">
                  <c:v>172652373.87192896</c:v>
                </c:pt>
                <c:pt idx="56628">
                  <c:v>172739890.295757</c:v>
                </c:pt>
                <c:pt idx="56629">
                  <c:v>172827363.96814096</c:v>
                </c:pt>
                <c:pt idx="56630">
                  <c:v>172914794.92796901</c:v>
                </c:pt>
                <c:pt idx="56631">
                  <c:v>173002183.214055</c:v>
                </c:pt>
                <c:pt idx="56632">
                  <c:v>173089528.86514696</c:v>
                </c:pt>
                <c:pt idx="56633">
                  <c:v>173176831.91992</c:v>
                </c:pt>
                <c:pt idx="56634">
                  <c:v>173264092.41698</c:v>
                </c:pt>
                <c:pt idx="56635">
                  <c:v>173351310.39486504</c:v>
                </c:pt>
                <c:pt idx="56636">
                  <c:v>173438485.89204103</c:v>
                </c:pt>
                <c:pt idx="56637">
                  <c:v>173525618.946906</c:v>
                </c:pt>
                <c:pt idx="56638">
                  <c:v>173612709.59778798</c:v>
                </c:pt>
                <c:pt idx="56639">
                  <c:v>173699757.88294899</c:v>
                </c:pt>
                <c:pt idx="56640">
                  <c:v>173786763.84057799</c:v>
                </c:pt>
                <c:pt idx="56641">
                  <c:v>173873727.50879896</c:v>
                </c:pt>
                <c:pt idx="56642">
                  <c:v>173960648.92566499</c:v>
                </c:pt>
                <c:pt idx="56643">
                  <c:v>174047528.129163</c:v>
                </c:pt>
                <c:pt idx="56644">
                  <c:v>174134365.15721104</c:v>
                </c:pt>
                <c:pt idx="56645">
                  <c:v>174221160.04765901</c:v>
                </c:pt>
                <c:pt idx="56646">
                  <c:v>174307912.83828896</c:v>
                </c:pt>
                <c:pt idx="56647">
                  <c:v>174394623.56681702</c:v>
                </c:pt>
                <c:pt idx="56648">
                  <c:v>174481292.27089</c:v>
                </c:pt>
                <c:pt idx="56649">
                  <c:v>174567918.988089</c:v>
                </c:pt>
                <c:pt idx="56650">
                  <c:v>174654503.75592798</c:v>
                </c:pt>
                <c:pt idx="56651">
                  <c:v>174741046.611853</c:v>
                </c:pt>
                <c:pt idx="56652">
                  <c:v>174827547.59324399</c:v>
                </c:pt>
                <c:pt idx="56653">
                  <c:v>174914006.73741701</c:v>
                </c:pt>
                <c:pt idx="56654">
                  <c:v>175000424.08161703</c:v>
                </c:pt>
                <c:pt idx="56655">
                  <c:v>175086799.66302598</c:v>
                </c:pt>
                <c:pt idx="56656">
                  <c:v>175173133.51876098</c:v>
                </c:pt>
                <c:pt idx="56657">
                  <c:v>175259425.68587103</c:v>
                </c:pt>
                <c:pt idx="56658">
                  <c:v>175345676.20133898</c:v>
                </c:pt>
                <c:pt idx="56659">
                  <c:v>175431885.10208598</c:v>
                </c:pt>
                <c:pt idx="56660">
                  <c:v>175518052.42496401</c:v>
                </c:pt>
                <c:pt idx="56661">
                  <c:v>175604178.206761</c:v>
                </c:pt>
                <c:pt idx="56662">
                  <c:v>175690262.48420104</c:v>
                </c:pt>
                <c:pt idx="56663">
                  <c:v>175776305.29394397</c:v>
                </c:pt>
                <c:pt idx="56664">
                  <c:v>175862306.67258298</c:v>
                </c:pt>
                <c:pt idx="56665">
                  <c:v>175948266.65664801</c:v>
                </c:pt>
                <c:pt idx="56666">
                  <c:v>176034185.28260401</c:v>
                </c:pt>
                <c:pt idx="56667">
                  <c:v>176120062.58685306</c:v>
                </c:pt>
                <c:pt idx="56668">
                  <c:v>176205898.60573301</c:v>
                </c:pt>
                <c:pt idx="56669">
                  <c:v>176291693.37551701</c:v>
                </c:pt>
                <c:pt idx="56670">
                  <c:v>176377446.93241504</c:v>
                </c:pt>
                <c:pt idx="56671">
                  <c:v>176463159.31257501</c:v>
                </c:pt>
                <c:pt idx="56672">
                  <c:v>176548830.55207899</c:v>
                </c:pt>
                <c:pt idx="56673">
                  <c:v>176634460.686948</c:v>
                </c:pt>
                <c:pt idx="56674">
                  <c:v>176720049.75313896</c:v>
                </c:pt>
                <c:pt idx="56675">
                  <c:v>176805597.78654701</c:v>
                </c:pt>
                <c:pt idx="56676">
                  <c:v>176891104.82300299</c:v>
                </c:pt>
                <c:pt idx="56677">
                  <c:v>176976570.898278</c:v>
                </c:pt>
                <c:pt idx="56678">
                  <c:v>177061996.04807898</c:v>
                </c:pt>
                <c:pt idx="56679">
                  <c:v>177147380.30805001</c:v>
                </c:pt>
                <c:pt idx="56680">
                  <c:v>177232723.71377397</c:v>
                </c:pt>
                <c:pt idx="56681">
                  <c:v>177318026.30077401</c:v>
                </c:pt>
                <c:pt idx="56682">
                  <c:v>177403288.104507</c:v>
                </c:pt>
                <c:pt idx="56683">
                  <c:v>177488509.160373</c:v>
                </c:pt>
                <c:pt idx="56684">
                  <c:v>177573689.50370696</c:v>
                </c:pt>
                <c:pt idx="56685">
                  <c:v>177658829.16978496</c:v>
                </c:pt>
                <c:pt idx="56686">
                  <c:v>177743928.193822</c:v>
                </c:pt>
                <c:pt idx="56687">
                  <c:v>177828986.610971</c:v>
                </c:pt>
                <c:pt idx="56688">
                  <c:v>177914004.45632401</c:v>
                </c:pt>
                <c:pt idx="56689">
                  <c:v>177998981.76491299</c:v>
                </c:pt>
                <c:pt idx="56690">
                  <c:v>178083918.571711</c:v>
                </c:pt>
                <c:pt idx="56691">
                  <c:v>178168814.91162798</c:v>
                </c:pt>
                <c:pt idx="56692">
                  <c:v>178253670.81951499</c:v>
                </c:pt>
                <c:pt idx="56693">
                  <c:v>178338486.33016399</c:v>
                </c:pt>
                <c:pt idx="56694">
                  <c:v>178423261.47830597</c:v>
                </c:pt>
                <c:pt idx="56695">
                  <c:v>178507996.29861301</c:v>
                </c:pt>
                <c:pt idx="56696">
                  <c:v>178592690.82569602</c:v>
                </c:pt>
                <c:pt idx="56697">
                  <c:v>178677345.09410799</c:v>
                </c:pt>
                <c:pt idx="56698">
                  <c:v>178761959.13834196</c:v>
                </c:pt>
                <c:pt idx="56699">
                  <c:v>178846532.99283403</c:v>
                </c:pt>
                <c:pt idx="56700">
                  <c:v>178931066.69195798</c:v>
                </c:pt>
                <c:pt idx="56701">
                  <c:v>179015560.27002996</c:v>
                </c:pt>
                <c:pt idx="56702">
                  <c:v>179100013.76130897</c:v>
                </c:pt>
                <c:pt idx="56703">
                  <c:v>179184427.199994</c:v>
                </c:pt>
                <c:pt idx="56704">
                  <c:v>179268800.620226</c:v>
                </c:pt>
                <c:pt idx="56705">
                  <c:v>179353134.05608699</c:v>
                </c:pt>
                <c:pt idx="56706">
                  <c:v>179437427.541603</c:v>
                </c:pt>
                <c:pt idx="56707">
                  <c:v>179521681.11073896</c:v>
                </c:pt>
                <c:pt idx="56708">
                  <c:v>179605894.79740599</c:v>
                </c:pt>
                <c:pt idx="56709">
                  <c:v>179690068.635454</c:v>
                </c:pt>
                <c:pt idx="56710">
                  <c:v>179774202.65867701</c:v>
                </c:pt>
                <c:pt idx="56711">
                  <c:v>179858296.90081102</c:v>
                </c:pt>
                <c:pt idx="56712">
                  <c:v>179942351.39553699</c:v>
                </c:pt>
                <c:pt idx="56713">
                  <c:v>180026366.17647499</c:v>
                </c:pt>
                <c:pt idx="56714">
                  <c:v>180110341.27719098</c:v>
                </c:pt>
                <c:pt idx="56715">
                  <c:v>180194276.73119298</c:v>
                </c:pt>
                <c:pt idx="56716">
                  <c:v>180278172.571933</c:v>
                </c:pt>
                <c:pt idx="56717">
                  <c:v>180362028.83280703</c:v>
                </c:pt>
                <c:pt idx="56718">
                  <c:v>180445845.547153</c:v>
                </c:pt>
                <c:pt idx="56719">
                  <c:v>180529622.74825296</c:v>
                </c:pt>
                <c:pt idx="56720">
                  <c:v>180613360.46933499</c:v>
                </c:pt>
                <c:pt idx="56721">
                  <c:v>180697058.74356794</c:v>
                </c:pt>
                <c:pt idx="56722">
                  <c:v>180780717.60406798</c:v>
                </c:pt>
                <c:pt idx="56723">
                  <c:v>180864337.08389303</c:v>
                </c:pt>
                <c:pt idx="56724">
                  <c:v>180947917.21604598</c:v>
                </c:pt>
                <c:pt idx="56725">
                  <c:v>181031458.03347701</c:v>
                </c:pt>
                <c:pt idx="56726">
                  <c:v>181114959.56907699</c:v>
                </c:pt>
                <c:pt idx="56727">
                  <c:v>181198421.85568401</c:v>
                </c:pt>
                <c:pt idx="56728">
                  <c:v>181281844.92608103</c:v>
                </c:pt>
                <c:pt idx="56729">
                  <c:v>181365228.81299499</c:v>
                </c:pt>
                <c:pt idx="56730">
                  <c:v>181448573.549099</c:v>
                </c:pt>
                <c:pt idx="56731">
                  <c:v>181531879.16701201</c:v>
                </c:pt>
                <c:pt idx="56732">
                  <c:v>181615145.69929799</c:v>
                </c:pt>
                <c:pt idx="56733">
                  <c:v>181698373.17846596</c:v>
                </c:pt>
                <c:pt idx="56734">
                  <c:v>181781561.63697103</c:v>
                </c:pt>
                <c:pt idx="56735">
                  <c:v>181864711.107214</c:v>
                </c:pt>
                <c:pt idx="56736">
                  <c:v>181947821.62154397</c:v>
                </c:pt>
                <c:pt idx="56737">
                  <c:v>182030893.21225199</c:v>
                </c:pt>
                <c:pt idx="56738">
                  <c:v>182113925.91157997</c:v>
                </c:pt>
                <c:pt idx="56739">
                  <c:v>182196919.75171301</c:v>
                </c:pt>
                <c:pt idx="56740">
                  <c:v>182279874.76478398</c:v>
                </c:pt>
                <c:pt idx="56741">
                  <c:v>182362790.98287302</c:v>
                </c:pt>
                <c:pt idx="56742">
                  <c:v>182445668.438005</c:v>
                </c:pt>
                <c:pt idx="56743">
                  <c:v>182528507.16215399</c:v>
                </c:pt>
                <c:pt idx="56744">
                  <c:v>182611307.18724099</c:v>
                </c:pt>
                <c:pt idx="56745">
                  <c:v>182694068.54513296</c:v>
                </c:pt>
                <c:pt idx="56746">
                  <c:v>182776791.267645</c:v>
                </c:pt>
                <c:pt idx="56747">
                  <c:v>182859475.38653904</c:v>
                </c:pt>
                <c:pt idx="56748">
                  <c:v>182942120.933525</c:v>
                </c:pt>
                <c:pt idx="56749">
                  <c:v>183024727.94026101</c:v>
                </c:pt>
                <c:pt idx="56750">
                  <c:v>183107296.438353</c:v>
                </c:pt>
                <c:pt idx="56751">
                  <c:v>183189826.45935401</c:v>
                </c:pt>
                <c:pt idx="56752">
                  <c:v>183272318.03476501</c:v>
                </c:pt>
                <c:pt idx="56753">
                  <c:v>183354771.19603699</c:v>
                </c:pt>
                <c:pt idx="56754">
                  <c:v>183437185.974567</c:v>
                </c:pt>
                <c:pt idx="56755">
                  <c:v>183519562.401703</c:v>
                </c:pt>
                <c:pt idx="56756">
                  <c:v>183601900.50873896</c:v>
                </c:pt>
                <c:pt idx="56757">
                  <c:v>183684200.32692003</c:v>
                </c:pt>
                <c:pt idx="56758">
                  <c:v>183766461.88743803</c:v>
                </c:pt>
                <c:pt idx="56759">
                  <c:v>183848685.22143501</c:v>
                </c:pt>
                <c:pt idx="56760">
                  <c:v>183930870.36000201</c:v>
                </c:pt>
                <c:pt idx="56761">
                  <c:v>184013017.33417901</c:v>
                </c:pt>
                <c:pt idx="56762">
                  <c:v>184095126.17495501</c:v>
                </c:pt>
                <c:pt idx="56763">
                  <c:v>184177196.91326898</c:v>
                </c:pt>
                <c:pt idx="56764">
                  <c:v>184259229.58001003</c:v>
                </c:pt>
                <c:pt idx="56765">
                  <c:v>184341224.206016</c:v>
                </c:pt>
                <c:pt idx="56766">
                  <c:v>184423180.82207403</c:v>
                </c:pt>
                <c:pt idx="56767">
                  <c:v>184505099.458922</c:v>
                </c:pt>
                <c:pt idx="56768">
                  <c:v>184586980.14724797</c:v>
                </c:pt>
                <c:pt idx="56769">
                  <c:v>184668822.91769099</c:v>
                </c:pt>
                <c:pt idx="56770">
                  <c:v>184750627.80083802</c:v>
                </c:pt>
                <c:pt idx="56771">
                  <c:v>184832394.82722801</c:v>
                </c:pt>
                <c:pt idx="56772">
                  <c:v>184914124.02735099</c:v>
                </c:pt>
                <c:pt idx="56773">
                  <c:v>184995815.43164599</c:v>
                </c:pt>
                <c:pt idx="56774">
                  <c:v>185077469.070503</c:v>
                </c:pt>
                <c:pt idx="56775">
                  <c:v>185159084.97426501</c:v>
                </c:pt>
                <c:pt idx="56776">
                  <c:v>185240663.17322397</c:v>
                </c:pt>
                <c:pt idx="56777">
                  <c:v>185322203.69762301</c:v>
                </c:pt>
                <c:pt idx="56778">
                  <c:v>185403706.57765701</c:v>
                </c:pt>
                <c:pt idx="56779">
                  <c:v>185485171.84347299</c:v>
                </c:pt>
                <c:pt idx="56780">
                  <c:v>185566599.52516696</c:v>
                </c:pt>
                <c:pt idx="56781">
                  <c:v>185647989.65278798</c:v>
                </c:pt>
                <c:pt idx="56782">
                  <c:v>185729342.25633901</c:v>
                </c:pt>
                <c:pt idx="56783">
                  <c:v>185810657.36577001</c:v>
                </c:pt>
                <c:pt idx="56784">
                  <c:v>185891935.01098698</c:v>
                </c:pt>
                <c:pt idx="56785">
                  <c:v>185973175.221847</c:v>
                </c:pt>
                <c:pt idx="56786">
                  <c:v>186054378.02815598</c:v>
                </c:pt>
                <c:pt idx="56787">
                  <c:v>186135543.45967802</c:v>
                </c:pt>
                <c:pt idx="56788">
                  <c:v>186216671.54612398</c:v>
                </c:pt>
                <c:pt idx="56789">
                  <c:v>186297762.31715998</c:v>
                </c:pt>
                <c:pt idx="56790">
                  <c:v>186378815.80240402</c:v>
                </c:pt>
                <c:pt idx="56791">
                  <c:v>186459832.03142798</c:v>
                </c:pt>
                <c:pt idx="56792">
                  <c:v>186540811.033755</c:v>
                </c:pt>
                <c:pt idx="56793">
                  <c:v>186621752.838862</c:v>
                </c:pt>
                <c:pt idx="56794">
                  <c:v>186702657.47617799</c:v>
                </c:pt>
                <c:pt idx="56795">
                  <c:v>186783524.97508597</c:v>
                </c:pt>
                <c:pt idx="56796">
                  <c:v>186864355.36492202</c:v>
                </c:pt>
                <c:pt idx="56797">
                  <c:v>186945148.67497399</c:v>
                </c:pt>
                <c:pt idx="56798">
                  <c:v>187025904.93448699</c:v>
                </c:pt>
                <c:pt idx="56799">
                  <c:v>187106624.172656</c:v>
                </c:pt>
                <c:pt idx="56800">
                  <c:v>187187306.41863099</c:v>
                </c:pt>
                <c:pt idx="56801">
                  <c:v>187267951.70151597</c:v>
                </c:pt>
                <c:pt idx="56802">
                  <c:v>187348560.05036798</c:v>
                </c:pt>
                <c:pt idx="56803">
                  <c:v>187429131.49419999</c:v>
                </c:pt>
                <c:pt idx="56804">
                  <c:v>187509666.06197599</c:v>
                </c:pt>
                <c:pt idx="56805">
                  <c:v>187590163.78261703</c:v>
                </c:pt>
                <c:pt idx="56806">
                  <c:v>187670624.68499601</c:v>
                </c:pt>
                <c:pt idx="56807">
                  <c:v>187751048.797943</c:v>
                </c:pt>
                <c:pt idx="56808">
                  <c:v>187831436.15024099</c:v>
                </c:pt>
                <c:pt idx="56809">
                  <c:v>187911786.77062598</c:v>
                </c:pt>
                <c:pt idx="56810">
                  <c:v>187992100.68779299</c:v>
                </c:pt>
                <c:pt idx="56811">
                  <c:v>188072377.93038696</c:v>
                </c:pt>
                <c:pt idx="56812">
                  <c:v>188152618.52701202</c:v>
                </c:pt>
                <c:pt idx="56813">
                  <c:v>188232822.50622401</c:v>
                </c:pt>
                <c:pt idx="56814">
                  <c:v>188312989.89653602</c:v>
                </c:pt>
                <c:pt idx="56815">
                  <c:v>188393120.72641504</c:v>
                </c:pt>
                <c:pt idx="56816">
                  <c:v>188473215.02428499</c:v>
                </c:pt>
                <c:pt idx="56817">
                  <c:v>188553272.81852397</c:v>
                </c:pt>
                <c:pt idx="56818">
                  <c:v>188633294.13746598</c:v>
                </c:pt>
                <c:pt idx="56819">
                  <c:v>188713279.00940001</c:v>
                </c:pt>
                <c:pt idx="56820">
                  <c:v>188793227.46257201</c:v>
                </c:pt>
                <c:pt idx="56821">
                  <c:v>188873139.52518398</c:v>
                </c:pt>
                <c:pt idx="56822">
                  <c:v>188953015.22539198</c:v>
                </c:pt>
                <c:pt idx="56823">
                  <c:v>189032854.59130898</c:v>
                </c:pt>
                <c:pt idx="56824">
                  <c:v>189112657.65100598</c:v>
                </c:pt>
                <c:pt idx="56825">
                  <c:v>189192424.43250701</c:v>
                </c:pt>
                <c:pt idx="56826">
                  <c:v>189272154.96379501</c:v>
                </c:pt>
                <c:pt idx="56827">
                  <c:v>189351849.272809</c:v>
                </c:pt>
                <c:pt idx="56828">
                  <c:v>189431507.38744304</c:v>
                </c:pt>
                <c:pt idx="56829">
                  <c:v>189511129.33554798</c:v>
                </c:pt>
                <c:pt idx="56830">
                  <c:v>189590715.14493501</c:v>
                </c:pt>
                <c:pt idx="56831">
                  <c:v>189670264.84336698</c:v>
                </c:pt>
                <c:pt idx="56832">
                  <c:v>189749778.45856696</c:v>
                </c:pt>
                <c:pt idx="56833">
                  <c:v>189829256.018215</c:v>
                </c:pt>
                <c:pt idx="56834">
                  <c:v>189908697.54994696</c:v>
                </c:pt>
                <c:pt idx="56835">
                  <c:v>189988103.08135599</c:v>
                </c:pt>
                <c:pt idx="56836">
                  <c:v>190067472.639994</c:v>
                </c:pt>
                <c:pt idx="56837">
                  <c:v>190146806.25336897</c:v>
                </c:pt>
                <c:pt idx="56838">
                  <c:v>190226103.94894597</c:v>
                </c:pt>
                <c:pt idx="56839">
                  <c:v>190305365.75415099</c:v>
                </c:pt>
                <c:pt idx="56840">
                  <c:v>190384591.69636399</c:v>
                </c:pt>
                <c:pt idx="56841">
                  <c:v>190463781.80292401</c:v>
                </c:pt>
                <c:pt idx="56842">
                  <c:v>190542936.10112795</c:v>
                </c:pt>
                <c:pt idx="56843">
                  <c:v>190622054.61823198</c:v>
                </c:pt>
                <c:pt idx="56844">
                  <c:v>190701137.38144901</c:v>
                </c:pt>
                <c:pt idx="56845">
                  <c:v>190780184.41795</c:v>
                </c:pt>
                <c:pt idx="56846">
                  <c:v>190859195.75486401</c:v>
                </c:pt>
                <c:pt idx="56847">
                  <c:v>190938171.41927999</c:v>
                </c:pt>
                <c:pt idx="56848">
                  <c:v>191017111.438245</c:v>
                </c:pt>
                <c:pt idx="56849">
                  <c:v>191096015.838763</c:v>
                </c:pt>
                <c:pt idx="56850">
                  <c:v>191174884.64779896</c:v>
                </c:pt>
                <c:pt idx="56851">
                  <c:v>191253717.89227504</c:v>
                </c:pt>
                <c:pt idx="56852">
                  <c:v>191332515.59907201</c:v>
                </c:pt>
                <c:pt idx="56853">
                  <c:v>191411277.79503101</c:v>
                </c:pt>
                <c:pt idx="56854">
                  <c:v>191490004.50695103</c:v>
                </c:pt>
                <c:pt idx="56855">
                  <c:v>191568695.76158997</c:v>
                </c:pt>
                <c:pt idx="56856">
                  <c:v>191647351.585668</c:v>
                </c:pt>
                <c:pt idx="56857">
                  <c:v>191725972.00585899</c:v>
                </c:pt>
                <c:pt idx="56858">
                  <c:v>191804557.04880199</c:v>
                </c:pt>
                <c:pt idx="56859">
                  <c:v>191883106.74109098</c:v>
                </c:pt>
                <c:pt idx="56860">
                  <c:v>191961621.109283</c:v>
                </c:pt>
                <c:pt idx="56861">
                  <c:v>192040100.179892</c:v>
                </c:pt>
                <c:pt idx="56862">
                  <c:v>192118543.97939399</c:v>
                </c:pt>
                <c:pt idx="56863">
                  <c:v>192196952.53422299</c:v>
                </c:pt>
                <c:pt idx="56864">
                  <c:v>192275325.87077501</c:v>
                </c:pt>
                <c:pt idx="56865">
                  <c:v>192353664.015403</c:v>
                </c:pt>
                <c:pt idx="56866">
                  <c:v>192431966.99442303</c:v>
                </c:pt>
                <c:pt idx="56867">
                  <c:v>192510234.83410999</c:v>
                </c:pt>
                <c:pt idx="56868">
                  <c:v>192588467.56069899</c:v>
                </c:pt>
                <c:pt idx="56869">
                  <c:v>192666665.20038697</c:v>
                </c:pt>
                <c:pt idx="56870">
                  <c:v>192744827.77932897</c:v>
                </c:pt>
                <c:pt idx="56871">
                  <c:v>192822955.32364202</c:v>
                </c:pt>
                <c:pt idx="56872">
                  <c:v>192901047.85940403</c:v>
                </c:pt>
                <c:pt idx="56873">
                  <c:v>192979105.41265202</c:v>
                </c:pt>
                <c:pt idx="56874">
                  <c:v>193057128.00938696</c:v>
                </c:pt>
                <c:pt idx="56875">
                  <c:v>193135115.67556697</c:v>
                </c:pt>
                <c:pt idx="56876">
                  <c:v>193213068.437114</c:v>
                </c:pt>
                <c:pt idx="56877">
                  <c:v>193290986.31990901</c:v>
                </c:pt>
                <c:pt idx="56878">
                  <c:v>193368869.34979701</c:v>
                </c:pt>
                <c:pt idx="56879">
                  <c:v>193446717.55258101</c:v>
                </c:pt>
                <c:pt idx="56880">
                  <c:v>193524530.95402601</c:v>
                </c:pt>
                <c:pt idx="56881">
                  <c:v>193602309.57986099</c:v>
                </c:pt>
                <c:pt idx="56882">
                  <c:v>193680053.45577401</c:v>
                </c:pt>
                <c:pt idx="56883">
                  <c:v>193757762.60741401</c:v>
                </c:pt>
                <c:pt idx="56884">
                  <c:v>193835437.060395</c:v>
                </c:pt>
                <c:pt idx="56885">
                  <c:v>193913076.840289</c:v>
                </c:pt>
                <c:pt idx="56886">
                  <c:v>193990681.97263303</c:v>
                </c:pt>
                <c:pt idx="56887">
                  <c:v>194068252.48292303</c:v>
                </c:pt>
                <c:pt idx="56888">
                  <c:v>194145788.39661902</c:v>
                </c:pt>
                <c:pt idx="56889">
                  <c:v>194223289.73914298</c:v>
                </c:pt>
                <c:pt idx="56890">
                  <c:v>194300756.535878</c:v>
                </c:pt>
                <c:pt idx="56891">
                  <c:v>194378188.81217</c:v>
                </c:pt>
                <c:pt idx="56892">
                  <c:v>194455586.59332898</c:v>
                </c:pt>
                <c:pt idx="56893">
                  <c:v>194532949.90462303</c:v>
                </c:pt>
                <c:pt idx="56894">
                  <c:v>194610278.77128795</c:v>
                </c:pt>
                <c:pt idx="56895">
                  <c:v>194687573.21851698</c:v>
                </c:pt>
                <c:pt idx="56896">
                  <c:v>194764833.27147096</c:v>
                </c:pt>
                <c:pt idx="56897">
                  <c:v>194842058.95526999</c:v>
                </c:pt>
                <c:pt idx="56898">
                  <c:v>194919250.294999</c:v>
                </c:pt>
                <c:pt idx="56899">
                  <c:v>194996407.315703</c:v>
                </c:pt>
                <c:pt idx="56900">
                  <c:v>195073530.04239398</c:v>
                </c:pt>
                <c:pt idx="56901">
                  <c:v>195150618.500045</c:v>
                </c:pt>
                <c:pt idx="56902">
                  <c:v>195227672.71358997</c:v>
                </c:pt>
                <c:pt idx="56903">
                  <c:v>195304692.70793101</c:v>
                </c:pt>
                <c:pt idx="56904">
                  <c:v>195381678.50793001</c:v>
                </c:pt>
                <c:pt idx="56905">
                  <c:v>195458630.138412</c:v>
                </c:pt>
                <c:pt idx="56906">
                  <c:v>195535547.62416798</c:v>
                </c:pt>
                <c:pt idx="56907">
                  <c:v>195612430.98995104</c:v>
                </c:pt>
                <c:pt idx="56908">
                  <c:v>195689280.26047599</c:v>
                </c:pt>
                <c:pt idx="56909">
                  <c:v>195766095.460426</c:v>
                </c:pt>
                <c:pt idx="56910">
                  <c:v>195842876.61444399</c:v>
                </c:pt>
                <c:pt idx="56911">
                  <c:v>195919623.74713796</c:v>
                </c:pt>
                <c:pt idx="56912">
                  <c:v>195996336.88308001</c:v>
                </c:pt>
                <c:pt idx="56913">
                  <c:v>196073016.04680699</c:v>
                </c:pt>
                <c:pt idx="56914">
                  <c:v>196149661.26281899</c:v>
                </c:pt>
                <c:pt idx="56915">
                  <c:v>196226272.55557901</c:v>
                </c:pt>
                <c:pt idx="56916">
                  <c:v>196302849.94951701</c:v>
                </c:pt>
                <c:pt idx="56917">
                  <c:v>196379393.469026</c:v>
                </c:pt>
                <c:pt idx="56918">
                  <c:v>196455903.13846198</c:v>
                </c:pt>
                <c:pt idx="56919">
                  <c:v>196532378.98214799</c:v>
                </c:pt>
                <c:pt idx="56920">
                  <c:v>196608821.02437001</c:v>
                </c:pt>
                <c:pt idx="56921">
                  <c:v>196685229.28937998</c:v>
                </c:pt>
                <c:pt idx="56922">
                  <c:v>196761603.80139199</c:v>
                </c:pt>
                <c:pt idx="56923">
                  <c:v>196837944.58458701</c:v>
                </c:pt>
                <c:pt idx="56924">
                  <c:v>196914251.663111</c:v>
                </c:pt>
                <c:pt idx="56925">
                  <c:v>196990525.06107399</c:v>
                </c:pt>
                <c:pt idx="56926">
                  <c:v>197066764.80255103</c:v>
                </c:pt>
                <c:pt idx="56927">
                  <c:v>197142970.91158196</c:v>
                </c:pt>
                <c:pt idx="56928">
                  <c:v>197219143.41217399</c:v>
                </c:pt>
                <c:pt idx="56929">
                  <c:v>197295282.32829699</c:v>
                </c:pt>
                <c:pt idx="56930">
                  <c:v>197371387.683887</c:v>
                </c:pt>
                <c:pt idx="56931">
                  <c:v>197447459.50284499</c:v>
                </c:pt>
                <c:pt idx="56932">
                  <c:v>197523497.80903801</c:v>
                </c:pt>
                <c:pt idx="56933">
                  <c:v>197599502.62630001</c:v>
                </c:pt>
                <c:pt idx="56934">
                  <c:v>197675473.97842696</c:v>
                </c:pt>
                <c:pt idx="56935">
                  <c:v>197751411.889184</c:v>
                </c:pt>
                <c:pt idx="56936">
                  <c:v>197827316.38230002</c:v>
                </c:pt>
                <c:pt idx="56937">
                  <c:v>197903187.48146999</c:v>
                </c:pt>
                <c:pt idx="56938">
                  <c:v>197979025.21035597</c:v>
                </c:pt>
                <c:pt idx="56939">
                  <c:v>198054829.59258398</c:v>
                </c:pt>
                <c:pt idx="56940">
                  <c:v>198130600.65174797</c:v>
                </c:pt>
                <c:pt idx="56941">
                  <c:v>198206338.41140798</c:v>
                </c:pt>
                <c:pt idx="56942">
                  <c:v>198282042.89508799</c:v>
                </c:pt>
                <c:pt idx="56943">
                  <c:v>198357714.12628001</c:v>
                </c:pt>
                <c:pt idx="56944">
                  <c:v>198433352.128443</c:v>
                </c:pt>
                <c:pt idx="56945">
                  <c:v>198508956.92500001</c:v>
                </c:pt>
                <c:pt idx="56946">
                  <c:v>198584528.539343</c:v>
                </c:pt>
                <c:pt idx="56947">
                  <c:v>198660066.99483004</c:v>
                </c:pt>
                <c:pt idx="56948">
                  <c:v>198735572.31478301</c:v>
                </c:pt>
                <c:pt idx="56949">
                  <c:v>198811044.52249503</c:v>
                </c:pt>
                <c:pt idx="56950">
                  <c:v>198886483.64122197</c:v>
                </c:pt>
                <c:pt idx="56951">
                  <c:v>198961889.69418797</c:v>
                </c:pt>
                <c:pt idx="56952">
                  <c:v>199037262.70458597</c:v>
                </c:pt>
                <c:pt idx="56953">
                  <c:v>199112602.69557199</c:v>
                </c:pt>
                <c:pt idx="56954">
                  <c:v>199187909.69027299</c:v>
                </c:pt>
                <c:pt idx="56955">
                  <c:v>199263183.71177995</c:v>
                </c:pt>
                <c:pt idx="56956">
                  <c:v>199338424.78315198</c:v>
                </c:pt>
                <c:pt idx="56957">
                  <c:v>199413632.92741802</c:v>
                </c:pt>
                <c:pt idx="56958">
                  <c:v>199488808.16756997</c:v>
                </c:pt>
                <c:pt idx="56959">
                  <c:v>199563950.52656901</c:v>
                </c:pt>
                <c:pt idx="56960">
                  <c:v>199639060.027345</c:v>
                </c:pt>
                <c:pt idx="56961">
                  <c:v>199714136.692794</c:v>
                </c:pt>
                <c:pt idx="56962">
                  <c:v>199789180.54577997</c:v>
                </c:pt>
                <c:pt idx="56963">
                  <c:v>199864191.60913301</c:v>
                </c:pt>
                <c:pt idx="56964">
                  <c:v>199939169.90565401</c:v>
                </c:pt>
                <c:pt idx="56965">
                  <c:v>200014115.45810896</c:v>
                </c:pt>
                <c:pt idx="56966">
                  <c:v>200089028.28923401</c:v>
                </c:pt>
                <c:pt idx="56967">
                  <c:v>200163908.42173001</c:v>
                </c:pt>
                <c:pt idx="56968">
                  <c:v>200238755.87826896</c:v>
                </c:pt>
                <c:pt idx="56969">
                  <c:v>200313570.68148896</c:v>
                </c:pt>
                <c:pt idx="56970">
                  <c:v>200388352.85399699</c:v>
                </c:pt>
                <c:pt idx="56971">
                  <c:v>200463102.41836897</c:v>
                </c:pt>
                <c:pt idx="56972">
                  <c:v>200537819.397147</c:v>
                </c:pt>
                <c:pt idx="56973">
                  <c:v>200612503.81284299</c:v>
                </c:pt>
                <c:pt idx="56974">
                  <c:v>200687155.68793699</c:v>
                </c:pt>
                <c:pt idx="56975">
                  <c:v>200761775.04487801</c:v>
                </c:pt>
                <c:pt idx="56976">
                  <c:v>200836361.906082</c:v>
                </c:pt>
                <c:pt idx="56977">
                  <c:v>200910916.293935</c:v>
                </c:pt>
                <c:pt idx="56978">
                  <c:v>200985438.230791</c:v>
                </c:pt>
                <c:pt idx="56979">
                  <c:v>201059927.73897296</c:v>
                </c:pt>
                <c:pt idx="56980">
                  <c:v>201134384.84077299</c:v>
                </c:pt>
                <c:pt idx="56981">
                  <c:v>201208809.55845001</c:v>
                </c:pt>
                <c:pt idx="56982">
                  <c:v>201283201.91423503</c:v>
                </c:pt>
                <c:pt idx="56983">
                  <c:v>201357561.930325</c:v>
                </c:pt>
                <c:pt idx="56984">
                  <c:v>201431889.62888798</c:v>
                </c:pt>
                <c:pt idx="56985">
                  <c:v>201506185.03206</c:v>
                </c:pt>
                <c:pt idx="56986">
                  <c:v>201580448.16194698</c:v>
                </c:pt>
                <c:pt idx="56987">
                  <c:v>201654679.04062399</c:v>
                </c:pt>
                <c:pt idx="56988">
                  <c:v>201728877.69013399</c:v>
                </c:pt>
                <c:pt idx="56989">
                  <c:v>201803044.13249099</c:v>
                </c:pt>
                <c:pt idx="56990">
                  <c:v>201877178.38967803</c:v>
                </c:pt>
                <c:pt idx="56991">
                  <c:v>201951280.48364699</c:v>
                </c:pt>
                <c:pt idx="56992">
                  <c:v>202025350.43632001</c:v>
                </c:pt>
                <c:pt idx="56993">
                  <c:v>202099388.26958698</c:v>
                </c:pt>
                <c:pt idx="56994">
                  <c:v>202173394.005312</c:v>
                </c:pt>
                <c:pt idx="56995">
                  <c:v>202247367.66532296</c:v>
                </c:pt>
                <c:pt idx="56996">
                  <c:v>202321309.27142096</c:v>
                </c:pt>
                <c:pt idx="56997">
                  <c:v>202395218.84537798</c:v>
                </c:pt>
                <c:pt idx="56998">
                  <c:v>202469096.408932</c:v>
                </c:pt>
                <c:pt idx="56999">
                  <c:v>202542941.98379499</c:v>
                </c:pt>
                <c:pt idx="57000">
                  <c:v>202616755.591647</c:v>
                </c:pt>
                <c:pt idx="57001">
                  <c:v>202690537.25413799</c:v>
                </c:pt>
                <c:pt idx="57002">
                  <c:v>202764286.992888</c:v>
                </c:pt>
                <c:pt idx="57003">
                  <c:v>202838004.82948801</c:v>
                </c:pt>
                <c:pt idx="57004">
                  <c:v>202911690.78549999</c:v>
                </c:pt>
                <c:pt idx="57005">
                  <c:v>202985344.88245404</c:v>
                </c:pt>
                <c:pt idx="57006">
                  <c:v>203058967.14185199</c:v>
                </c:pt>
                <c:pt idx="57007">
                  <c:v>203132557.58516696</c:v>
                </c:pt>
                <c:pt idx="57008">
                  <c:v>203206116.23383999</c:v>
                </c:pt>
                <c:pt idx="57009">
                  <c:v>203279643.10928598</c:v>
                </c:pt>
                <c:pt idx="57010">
                  <c:v>203353138.23288798</c:v>
                </c:pt>
                <c:pt idx="57011">
                  <c:v>203426601.62599999</c:v>
                </c:pt>
                <c:pt idx="57012">
                  <c:v>203500033.30994901</c:v>
                </c:pt>
                <c:pt idx="57013">
                  <c:v>203573433.30603004</c:v>
                </c:pt>
                <c:pt idx="57014">
                  <c:v>203646801.63550898</c:v>
                </c:pt>
                <c:pt idx="57015">
                  <c:v>203720138.319626</c:v>
                </c:pt>
                <c:pt idx="57016">
                  <c:v>203793443.37958798</c:v>
                </c:pt>
                <c:pt idx="57017">
                  <c:v>203866716.83657601</c:v>
                </c:pt>
                <c:pt idx="57018">
                  <c:v>203939958.71174097</c:v>
                </c:pt>
                <c:pt idx="57019">
                  <c:v>204013169.02620602</c:v>
                </c:pt>
                <c:pt idx="57020">
                  <c:v>204086347.80106199</c:v>
                </c:pt>
                <c:pt idx="57021">
                  <c:v>204159495.057376</c:v>
                </c:pt>
                <c:pt idx="57022">
                  <c:v>204232610.816183</c:v>
                </c:pt>
                <c:pt idx="57023">
                  <c:v>204305695.09849</c:v>
                </c:pt>
                <c:pt idx="57024">
                  <c:v>204378747.92527699</c:v>
                </c:pt>
                <c:pt idx="57025">
                  <c:v>204451769.317494</c:v>
                </c:pt>
                <c:pt idx="57026">
                  <c:v>204524759.29606301</c:v>
                </c:pt>
                <c:pt idx="57027">
                  <c:v>204597717.88187703</c:v>
                </c:pt>
                <c:pt idx="57028">
                  <c:v>204670645.09580201</c:v>
                </c:pt>
                <c:pt idx="57029">
                  <c:v>204743540.95867503</c:v>
                </c:pt>
                <c:pt idx="57030">
                  <c:v>204816405.49130398</c:v>
                </c:pt>
                <c:pt idx="57031">
                  <c:v>204889238.71447</c:v>
                </c:pt>
                <c:pt idx="57032">
                  <c:v>204962040.64892596</c:v>
                </c:pt>
                <c:pt idx="57033">
                  <c:v>205034811.31539696</c:v>
                </c:pt>
                <c:pt idx="57034">
                  <c:v>205107550.73457798</c:v>
                </c:pt>
                <c:pt idx="57035">
                  <c:v>205180258.927138</c:v>
                </c:pt>
                <c:pt idx="57036">
                  <c:v>205252935.91371799</c:v>
                </c:pt>
                <c:pt idx="57037">
                  <c:v>205325581.71493199</c:v>
                </c:pt>
                <c:pt idx="57038">
                  <c:v>205398196.35136399</c:v>
                </c:pt>
                <c:pt idx="57039">
                  <c:v>205470779.84357101</c:v>
                </c:pt>
                <c:pt idx="57040">
                  <c:v>205543332.21208397</c:v>
                </c:pt>
                <c:pt idx="57041">
                  <c:v>205615853.47740501</c:v>
                </c:pt>
                <c:pt idx="57042">
                  <c:v>205688343.66000798</c:v>
                </c:pt>
                <c:pt idx="57043">
                  <c:v>205760802.780341</c:v>
                </c:pt>
                <c:pt idx="57044">
                  <c:v>205833230.85882401</c:v>
                </c:pt>
                <c:pt idx="57045">
                  <c:v>205905627.91584799</c:v>
                </c:pt>
                <c:pt idx="57046">
                  <c:v>205977993.97177997</c:v>
                </c:pt>
                <c:pt idx="57047">
                  <c:v>206050329.046956</c:v>
                </c:pt>
                <c:pt idx="57048">
                  <c:v>206122633.16168696</c:v>
                </c:pt>
                <c:pt idx="57049">
                  <c:v>206194906.33625802</c:v>
                </c:pt>
                <c:pt idx="57050">
                  <c:v>206267148.59092399</c:v>
                </c:pt>
                <c:pt idx="57051">
                  <c:v>206339359.94591501</c:v>
                </c:pt>
                <c:pt idx="57052">
                  <c:v>206411540.42143303</c:v>
                </c:pt>
                <c:pt idx="57053">
                  <c:v>206483690.03765303</c:v>
                </c:pt>
                <c:pt idx="57054">
                  <c:v>206555808.814724</c:v>
                </c:pt>
                <c:pt idx="57055">
                  <c:v>206627896.77276796</c:v>
                </c:pt>
                <c:pt idx="57056">
                  <c:v>206699953.93187901</c:v>
                </c:pt>
                <c:pt idx="57057">
                  <c:v>206771980.31212598</c:v>
                </c:pt>
                <c:pt idx="57058">
                  <c:v>206843975.93355</c:v>
                </c:pt>
                <c:pt idx="57059">
                  <c:v>206915940.816167</c:v>
                </c:pt>
                <c:pt idx="57060">
                  <c:v>206987874.979963</c:v>
                </c:pt>
                <c:pt idx="57061">
                  <c:v>207059778.444902</c:v>
                </c:pt>
                <c:pt idx="57062">
                  <c:v>207131651.23091799</c:v>
                </c:pt>
                <c:pt idx="57063">
                  <c:v>207203493.35792103</c:v>
                </c:pt>
                <c:pt idx="57064">
                  <c:v>207275304.84579301</c:v>
                </c:pt>
                <c:pt idx="57065">
                  <c:v>207347085.71438897</c:v>
                </c:pt>
                <c:pt idx="57066">
                  <c:v>207418835.983542</c:v>
                </c:pt>
                <c:pt idx="57067">
                  <c:v>207490555.673053</c:v>
                </c:pt>
                <c:pt idx="57068">
                  <c:v>207562244.80270001</c:v>
                </c:pt>
                <c:pt idx="57069">
                  <c:v>207633903.39223602</c:v>
                </c:pt>
                <c:pt idx="57070">
                  <c:v>207705531.46138597</c:v>
                </c:pt>
                <c:pt idx="57071">
                  <c:v>207777129.02984801</c:v>
                </c:pt>
                <c:pt idx="57072">
                  <c:v>207848696.11729696</c:v>
                </c:pt>
                <c:pt idx="57073">
                  <c:v>207920232.74338093</c:v>
                </c:pt>
                <c:pt idx="57074">
                  <c:v>207991738.92772001</c:v>
                </c:pt>
                <c:pt idx="57075">
                  <c:v>208063214.68991202</c:v>
                </c:pt>
                <c:pt idx="57076">
                  <c:v>208134660.04952598</c:v>
                </c:pt>
                <c:pt idx="57077">
                  <c:v>208206075.026106</c:v>
                </c:pt>
                <c:pt idx="57078">
                  <c:v>208277459.639173</c:v>
                </c:pt>
                <c:pt idx="57079">
                  <c:v>208348813.908218</c:v>
                </c:pt>
                <c:pt idx="57080">
                  <c:v>208420137.85271102</c:v>
                </c:pt>
                <c:pt idx="57081">
                  <c:v>208491431.49209201</c:v>
                </c:pt>
                <c:pt idx="57082">
                  <c:v>208562694.84577999</c:v>
                </c:pt>
                <c:pt idx="57083">
                  <c:v>208633927.93316397</c:v>
                </c:pt>
                <c:pt idx="57084">
                  <c:v>208705130.77361199</c:v>
                </c:pt>
                <c:pt idx="57085">
                  <c:v>208776303.38646504</c:v>
                </c:pt>
                <c:pt idx="57086">
                  <c:v>208847445.79103696</c:v>
                </c:pt>
                <c:pt idx="57087">
                  <c:v>208918558.00661904</c:v>
                </c:pt>
                <c:pt idx="57088">
                  <c:v>208989640.05247602</c:v>
                </c:pt>
                <c:pt idx="57089">
                  <c:v>209060691.94784901</c:v>
                </c:pt>
                <c:pt idx="57090">
                  <c:v>209131713.71195197</c:v>
                </c:pt>
                <c:pt idx="57091">
                  <c:v>209202705.363976</c:v>
                </c:pt>
                <c:pt idx="57092">
                  <c:v>209273666.923085</c:v>
                </c:pt>
                <c:pt idx="57093">
                  <c:v>209344598.40841901</c:v>
                </c:pt>
                <c:pt idx="57094">
                  <c:v>209415499.83909503</c:v>
                </c:pt>
                <c:pt idx="57095">
                  <c:v>209486371.234202</c:v>
                </c:pt>
                <c:pt idx="57096">
                  <c:v>209557212.61280599</c:v>
                </c:pt>
                <c:pt idx="57097">
                  <c:v>209628023.99394798</c:v>
                </c:pt>
                <c:pt idx="57098">
                  <c:v>209698805.39664504</c:v>
                </c:pt>
                <c:pt idx="57099">
                  <c:v>209769556.83988899</c:v>
                </c:pt>
                <c:pt idx="57100">
                  <c:v>209840278.34264499</c:v>
                </c:pt>
                <c:pt idx="57101">
                  <c:v>209910969.92385802</c:v>
                </c:pt>
                <c:pt idx="57102">
                  <c:v>209981631.60244501</c:v>
                </c:pt>
                <c:pt idx="57103">
                  <c:v>210052263.3973</c:v>
                </c:pt>
                <c:pt idx="57104">
                  <c:v>210122865.32729304</c:v>
                </c:pt>
                <c:pt idx="57105">
                  <c:v>210193437.41126797</c:v>
                </c:pt>
                <c:pt idx="57106">
                  <c:v>210263979.66804498</c:v>
                </c:pt>
                <c:pt idx="57107">
                  <c:v>210334492.11642301</c:v>
                </c:pt>
                <c:pt idx="57108">
                  <c:v>210404974.77517197</c:v>
                </c:pt>
                <c:pt idx="57109">
                  <c:v>210475427.66304198</c:v>
                </c:pt>
                <c:pt idx="57110">
                  <c:v>210545850.79875496</c:v>
                </c:pt>
                <c:pt idx="57111">
                  <c:v>210616244.20101199</c:v>
                </c:pt>
                <c:pt idx="57112">
                  <c:v>210686607.88848999</c:v>
                </c:pt>
                <c:pt idx="57113">
                  <c:v>210756941.87983903</c:v>
                </c:pt>
                <c:pt idx="57114">
                  <c:v>210827246.19368896</c:v>
                </c:pt>
                <c:pt idx="57115">
                  <c:v>210897520.848643</c:v>
                </c:pt>
                <c:pt idx="57116">
                  <c:v>210967765.86328101</c:v>
                </c:pt>
                <c:pt idx="57117">
                  <c:v>211037981.256161</c:v>
                </c:pt>
                <c:pt idx="57118">
                  <c:v>211108167.04581499</c:v>
                </c:pt>
                <c:pt idx="57119">
                  <c:v>211178323.250752</c:v>
                </c:pt>
                <c:pt idx="57120">
                  <c:v>211248449.88945904</c:v>
                </c:pt>
                <c:pt idx="57121">
                  <c:v>211318546.980396</c:v>
                </c:pt>
                <c:pt idx="57122">
                  <c:v>211388614.54200199</c:v>
                </c:pt>
                <c:pt idx="57123">
                  <c:v>211458652.59269303</c:v>
                </c:pt>
                <c:pt idx="57124">
                  <c:v>211528661.15085903</c:v>
                </c:pt>
                <c:pt idx="57125">
                  <c:v>211598640.23486799</c:v>
                </c:pt>
                <c:pt idx="57126">
                  <c:v>211668589.86306599</c:v>
                </c:pt>
                <c:pt idx="57127">
                  <c:v>211738510.05377299</c:v>
                </c:pt>
                <c:pt idx="57128">
                  <c:v>211808400.825288</c:v>
                </c:pt>
                <c:pt idx="57129">
                  <c:v>211878262.195885</c:v>
                </c:pt>
                <c:pt idx="57130">
                  <c:v>211948094.18381503</c:v>
                </c:pt>
                <c:pt idx="57131">
                  <c:v>212017896.80730799</c:v>
                </c:pt>
                <c:pt idx="57132">
                  <c:v>212087670.08456799</c:v>
                </c:pt>
                <c:pt idx="57133">
                  <c:v>212157414.03377798</c:v>
                </c:pt>
                <c:pt idx="57134">
                  <c:v>212227128.67309597</c:v>
                </c:pt>
                <c:pt idx="57135">
                  <c:v>212296814.02066001</c:v>
                </c:pt>
                <c:pt idx="57136">
                  <c:v>212366470.09458199</c:v>
                </c:pt>
                <c:pt idx="57137">
                  <c:v>212436096.91295299</c:v>
                </c:pt>
                <c:pt idx="57138">
                  <c:v>212505694.49384001</c:v>
                </c:pt>
                <c:pt idx="57139">
                  <c:v>212575262.855288</c:v>
                </c:pt>
                <c:pt idx="57140">
                  <c:v>212644802.01531997</c:v>
                </c:pt>
                <c:pt idx="57141">
                  <c:v>212714311.99193299</c:v>
                </c:pt>
                <c:pt idx="57142">
                  <c:v>212783792.80310598</c:v>
                </c:pt>
                <c:pt idx="57143">
                  <c:v>212853244.46679103</c:v>
                </c:pt>
                <c:pt idx="57144">
                  <c:v>212922667.00092101</c:v>
                </c:pt>
                <c:pt idx="57145">
                  <c:v>212992060.42340401</c:v>
                </c:pt>
                <c:pt idx="57146">
                  <c:v>213061424.75212598</c:v>
                </c:pt>
                <c:pt idx="57147">
                  <c:v>213130760.00495103</c:v>
                </c:pt>
                <c:pt idx="57148">
                  <c:v>213200066.19972101</c:v>
                </c:pt>
                <c:pt idx="57149">
                  <c:v>213269343.35425404</c:v>
                </c:pt>
                <c:pt idx="57150">
                  <c:v>213338591.486348</c:v>
                </c:pt>
                <c:pt idx="57151">
                  <c:v>213407810.61377698</c:v>
                </c:pt>
                <c:pt idx="57152">
                  <c:v>213477000.75429299</c:v>
                </c:pt>
                <c:pt idx="57153">
                  <c:v>213546161.92562503</c:v>
                </c:pt>
                <c:pt idx="57154">
                  <c:v>213615294.14548197</c:v>
                </c:pt>
                <c:pt idx="57155">
                  <c:v>213684397.43155</c:v>
                </c:pt>
                <c:pt idx="57156">
                  <c:v>213753471.80149099</c:v>
                </c:pt>
                <c:pt idx="57157">
                  <c:v>213822517.27294797</c:v>
                </c:pt>
                <c:pt idx="57158">
                  <c:v>213891533.86353901</c:v>
                </c:pt>
                <c:pt idx="57159">
                  <c:v>213960521.590864</c:v>
                </c:pt>
                <c:pt idx="57160">
                  <c:v>214029480.472496</c:v>
                </c:pt>
                <c:pt idx="57161">
                  <c:v>214098410.52599001</c:v>
                </c:pt>
                <c:pt idx="57162">
                  <c:v>214167311.76887798</c:v>
                </c:pt>
                <c:pt idx="57163">
                  <c:v>214236184.21866998</c:v>
                </c:pt>
                <c:pt idx="57164">
                  <c:v>214305027.89285403</c:v>
                </c:pt>
                <c:pt idx="57165">
                  <c:v>214373842.80889699</c:v>
                </c:pt>
                <c:pt idx="57166">
                  <c:v>214442628.98424402</c:v>
                </c:pt>
                <c:pt idx="57167">
                  <c:v>214511386.43631801</c:v>
                </c:pt>
                <c:pt idx="57168">
                  <c:v>214580115.18252099</c:v>
                </c:pt>
                <c:pt idx="57169">
                  <c:v>214648815.240233</c:v>
                </c:pt>
                <c:pt idx="57170">
                  <c:v>214717486.62681204</c:v>
                </c:pt>
                <c:pt idx="57171">
                  <c:v>214786129.35959703</c:v>
                </c:pt>
                <c:pt idx="57172">
                  <c:v>214854743.45590201</c:v>
                </c:pt>
                <c:pt idx="57173">
                  <c:v>214923328.93302199</c:v>
                </c:pt>
                <c:pt idx="57174">
                  <c:v>214991885.80823103</c:v>
                </c:pt>
                <c:pt idx="57175">
                  <c:v>215060414.09877896</c:v>
                </c:pt>
                <c:pt idx="57176">
                  <c:v>215128913.82189703</c:v>
                </c:pt>
                <c:pt idx="57177">
                  <c:v>215197384.99479401</c:v>
                </c:pt>
                <c:pt idx="57178">
                  <c:v>215265827.63465899</c:v>
                </c:pt>
                <c:pt idx="57179">
                  <c:v>215334241.75865701</c:v>
                </c:pt>
                <c:pt idx="57180">
                  <c:v>215402627.38393503</c:v>
                </c:pt>
                <c:pt idx="57181">
                  <c:v>215470984.52761802</c:v>
                </c:pt>
                <c:pt idx="57182">
                  <c:v>215539313.206808</c:v>
                </c:pt>
                <c:pt idx="57183">
                  <c:v>215607613.43858898</c:v>
                </c:pt>
                <c:pt idx="57184">
                  <c:v>215675885.24002197</c:v>
                </c:pt>
                <c:pt idx="57185">
                  <c:v>215744128.62814796</c:v>
                </c:pt>
                <c:pt idx="57186">
                  <c:v>215812343.61998597</c:v>
                </c:pt>
                <c:pt idx="57187">
                  <c:v>215880530.232535</c:v>
                </c:pt>
                <c:pt idx="57188">
                  <c:v>215948688.48277402</c:v>
                </c:pt>
                <c:pt idx="57189">
                  <c:v>216016818.38766003</c:v>
                </c:pt>
                <c:pt idx="57190">
                  <c:v>216084919.964129</c:v>
                </c:pt>
                <c:pt idx="57191">
                  <c:v>216152993.22909799</c:v>
                </c:pt>
                <c:pt idx="57192">
                  <c:v>216221038.199462</c:v>
                </c:pt>
                <c:pt idx="57193">
                  <c:v>216289054.89209503</c:v>
                </c:pt>
                <c:pt idx="57194">
                  <c:v>216357043.32385102</c:v>
                </c:pt>
                <c:pt idx="57195">
                  <c:v>216425003.51156396</c:v>
                </c:pt>
                <c:pt idx="57196">
                  <c:v>216492935.47204798</c:v>
                </c:pt>
                <c:pt idx="57197">
                  <c:v>216560839.222094</c:v>
                </c:pt>
                <c:pt idx="57198">
                  <c:v>216628714.77847397</c:v>
                </c:pt>
                <c:pt idx="57199">
                  <c:v>216696562.15794101</c:v>
                </c:pt>
                <c:pt idx="57200">
                  <c:v>216764381.377226</c:v>
                </c:pt>
                <c:pt idx="57201">
                  <c:v>216832172.45304</c:v>
                </c:pt>
                <c:pt idx="57202">
                  <c:v>216899935.40207303</c:v>
                </c:pt>
                <c:pt idx="57203">
                  <c:v>216967670.24099696</c:v>
                </c:pt>
                <c:pt idx="57204">
                  <c:v>217035376.98646104</c:v>
                </c:pt>
                <c:pt idx="57205">
                  <c:v>217103055.65509599</c:v>
                </c:pt>
                <c:pt idx="57206">
                  <c:v>217170706.263511</c:v>
                </c:pt>
                <c:pt idx="57207">
                  <c:v>217238328.82829699</c:v>
                </c:pt>
                <c:pt idx="57208">
                  <c:v>217305923.36602402</c:v>
                </c:pt>
                <c:pt idx="57209">
                  <c:v>217373489.89324099</c:v>
                </c:pt>
                <c:pt idx="57210">
                  <c:v>217441028.42647803</c:v>
                </c:pt>
                <c:pt idx="57211">
                  <c:v>217508538.98224503</c:v>
                </c:pt>
                <c:pt idx="57212">
                  <c:v>217576021.57703301</c:v>
                </c:pt>
                <c:pt idx="57213">
                  <c:v>217643476.22731</c:v>
                </c:pt>
                <c:pt idx="57214">
                  <c:v>217710902.94952896</c:v>
                </c:pt>
                <c:pt idx="57215">
                  <c:v>217778301.76011798</c:v>
                </c:pt>
                <c:pt idx="57216">
                  <c:v>217845672.67548898</c:v>
                </c:pt>
                <c:pt idx="57217">
                  <c:v>217913015.712033</c:v>
                </c:pt>
                <c:pt idx="57218">
                  <c:v>217980330.88612103</c:v>
                </c:pt>
                <c:pt idx="57219">
                  <c:v>218047618.21410498</c:v>
                </c:pt>
                <c:pt idx="57220">
                  <c:v>218114877.71231598</c:v>
                </c:pt>
                <c:pt idx="57221">
                  <c:v>218182109.39706799</c:v>
                </c:pt>
                <c:pt idx="57222">
                  <c:v>218249313.28465202</c:v>
                </c:pt>
                <c:pt idx="57223">
                  <c:v>218316489.391343</c:v>
                </c:pt>
                <c:pt idx="57224">
                  <c:v>218383637.73339397</c:v>
                </c:pt>
                <c:pt idx="57225">
                  <c:v>218450758.32703903</c:v>
                </c:pt>
                <c:pt idx="57226">
                  <c:v>218517851.188494</c:v>
                </c:pt>
                <c:pt idx="57227">
                  <c:v>218584916.33395401</c:v>
                </c:pt>
                <c:pt idx="57228">
                  <c:v>218651953.77959496</c:v>
                </c:pt>
                <c:pt idx="57229">
                  <c:v>218718963.54157498</c:v>
                </c:pt>
                <c:pt idx="57230">
                  <c:v>218785945.63603103</c:v>
                </c:pt>
                <c:pt idx="57231">
                  <c:v>218852900.079081</c:v>
                </c:pt>
                <c:pt idx="57232">
                  <c:v>218919826.88682505</c:v>
                </c:pt>
                <c:pt idx="57233">
                  <c:v>218986726.07534298</c:v>
                </c:pt>
                <c:pt idx="57234">
                  <c:v>219053597.660696</c:v>
                </c:pt>
                <c:pt idx="57235">
                  <c:v>219120441.65892598</c:v>
                </c:pt>
                <c:pt idx="57236">
                  <c:v>219187258.08605504</c:v>
                </c:pt>
                <c:pt idx="57237">
                  <c:v>219254046.958087</c:v>
                </c:pt>
                <c:pt idx="57238">
                  <c:v>219320808.29100698</c:v>
                </c:pt>
                <c:pt idx="57239">
                  <c:v>219387542.10078096</c:v>
                </c:pt>
                <c:pt idx="57240">
                  <c:v>219454248.40335599</c:v>
                </c:pt>
                <c:pt idx="57241">
                  <c:v>219520927.21465901</c:v>
                </c:pt>
                <c:pt idx="57242">
                  <c:v>219587578.55059999</c:v>
                </c:pt>
                <c:pt idx="57243">
                  <c:v>219654202.42706901</c:v>
                </c:pt>
                <c:pt idx="57244">
                  <c:v>219720798.85993803</c:v>
                </c:pt>
                <c:pt idx="57245">
                  <c:v>219787367.865058</c:v>
                </c:pt>
                <c:pt idx="57246">
                  <c:v>219853909.45826599</c:v>
                </c:pt>
                <c:pt idx="57247">
                  <c:v>219920423.65537399</c:v>
                </c:pt>
                <c:pt idx="57248">
                  <c:v>219986910.47218096</c:v>
                </c:pt>
                <c:pt idx="57249">
                  <c:v>220053369.92446503</c:v>
                </c:pt>
                <c:pt idx="57250">
                  <c:v>220119802.02798399</c:v>
                </c:pt>
                <c:pt idx="57251">
                  <c:v>220186206.79847896</c:v>
                </c:pt>
                <c:pt idx="57252">
                  <c:v>220252584.251674</c:v>
                </c:pt>
                <c:pt idx="57253">
                  <c:v>220318934.403272</c:v>
                </c:pt>
                <c:pt idx="57254">
                  <c:v>220385257.26895696</c:v>
                </c:pt>
                <c:pt idx="57255">
                  <c:v>220451552.86439899</c:v>
                </c:pt>
                <c:pt idx="57256">
                  <c:v>220517821.20524397</c:v>
                </c:pt>
                <c:pt idx="57257">
                  <c:v>220584062.30712301</c:v>
                </c:pt>
                <c:pt idx="57258">
                  <c:v>220650276.18564799</c:v>
                </c:pt>
                <c:pt idx="57259">
                  <c:v>220716462.85641307</c:v>
                </c:pt>
                <c:pt idx="57260">
                  <c:v>220782622.33499202</c:v>
                </c:pt>
                <c:pt idx="57261">
                  <c:v>220848754.636944</c:v>
                </c:pt>
                <c:pt idx="57262">
                  <c:v>220914859.777807</c:v>
                </c:pt>
                <c:pt idx="57263">
                  <c:v>220980937.77310196</c:v>
                </c:pt>
                <c:pt idx="57264">
                  <c:v>221046988.638331</c:v>
                </c:pt>
                <c:pt idx="57265">
                  <c:v>221113012.38897899</c:v>
                </c:pt>
                <c:pt idx="57266">
                  <c:v>221179009.04051301</c:v>
                </c:pt>
                <c:pt idx="57267">
                  <c:v>221244978.60837996</c:v>
                </c:pt>
                <c:pt idx="57268">
                  <c:v>221310921.10801199</c:v>
                </c:pt>
                <c:pt idx="57269">
                  <c:v>221376836.55482003</c:v>
                </c:pt>
                <c:pt idx="57270">
                  <c:v>221442724.96419999</c:v>
                </c:pt>
                <c:pt idx="57271">
                  <c:v>221508586.35152701</c:v>
                </c:pt>
                <c:pt idx="57272">
                  <c:v>221574420.73216096</c:v>
                </c:pt>
                <c:pt idx="57273">
                  <c:v>221640228.12144199</c:v>
                </c:pt>
                <c:pt idx="57274">
                  <c:v>221706008.53469402</c:v>
                </c:pt>
                <c:pt idx="57275">
                  <c:v>221771761.98722202</c:v>
                </c:pt>
                <c:pt idx="57276">
                  <c:v>221837488.49431303</c:v>
                </c:pt>
                <c:pt idx="57277">
                  <c:v>221903188.071237</c:v>
                </c:pt>
                <c:pt idx="57278">
                  <c:v>221968860.73324597</c:v>
                </c:pt>
                <c:pt idx="57279">
                  <c:v>222034506.49557501</c:v>
                </c:pt>
                <c:pt idx="57280">
                  <c:v>222100125.37344</c:v>
                </c:pt>
                <c:pt idx="57281">
                  <c:v>222165717.38204104</c:v>
                </c:pt>
                <c:pt idx="57282">
                  <c:v>222231282.53656</c:v>
                </c:pt>
                <c:pt idx="57283">
                  <c:v>222296820.85216099</c:v>
                </c:pt>
                <c:pt idx="57284">
                  <c:v>222362332.34398898</c:v>
                </c:pt>
                <c:pt idx="57285">
                  <c:v>222427817.02717501</c:v>
                </c:pt>
                <c:pt idx="57286">
                  <c:v>222493274.91683102</c:v>
                </c:pt>
                <c:pt idx="57287">
                  <c:v>222558706.02805001</c:v>
                </c:pt>
                <c:pt idx="57288">
                  <c:v>222624110.375909</c:v>
                </c:pt>
                <c:pt idx="57289">
                  <c:v>222689487.97546896</c:v>
                </c:pt>
                <c:pt idx="57290">
                  <c:v>222754838.84177101</c:v>
                </c:pt>
                <c:pt idx="57291">
                  <c:v>222820162.98984003</c:v>
                </c:pt>
                <c:pt idx="57292">
                  <c:v>222885460.43468401</c:v>
                </c:pt>
                <c:pt idx="57293">
                  <c:v>222950731.191295</c:v>
                </c:pt>
                <c:pt idx="57294">
                  <c:v>223015975.27464399</c:v>
                </c:pt>
                <c:pt idx="57295">
                  <c:v>223081192.69968799</c:v>
                </c:pt>
                <c:pt idx="57296">
                  <c:v>223146383.48136696</c:v>
                </c:pt>
                <c:pt idx="57297">
                  <c:v>223211547.63460103</c:v>
                </c:pt>
                <c:pt idx="57298">
                  <c:v>223276685.174297</c:v>
                </c:pt>
                <c:pt idx="57299">
                  <c:v>223341796.11534098</c:v>
                </c:pt>
                <c:pt idx="57300">
                  <c:v>223406880.47260401</c:v>
                </c:pt>
                <c:pt idx="57301">
                  <c:v>223471938.260941</c:v>
                </c:pt>
                <c:pt idx="57302">
                  <c:v>223536969.49518898</c:v>
                </c:pt>
                <c:pt idx="57303">
                  <c:v>223601974.19016597</c:v>
                </c:pt>
                <c:pt idx="57304">
                  <c:v>223666952.36067602</c:v>
                </c:pt>
                <c:pt idx="57305">
                  <c:v>223731904.021505</c:v>
                </c:pt>
                <c:pt idx="57306">
                  <c:v>223796829.18742299</c:v>
                </c:pt>
                <c:pt idx="57307">
                  <c:v>223861727.87318197</c:v>
                </c:pt>
                <c:pt idx="57308">
                  <c:v>223926600.09351701</c:v>
                </c:pt>
                <c:pt idx="57309">
                  <c:v>223991445.86314797</c:v>
                </c:pt>
                <c:pt idx="57310">
                  <c:v>224056265.19677699</c:v>
                </c:pt>
                <c:pt idx="57311">
                  <c:v>224121058.10908896</c:v>
                </c:pt>
                <c:pt idx="57312">
                  <c:v>224185824.61475399</c:v>
                </c:pt>
                <c:pt idx="57313">
                  <c:v>224250564.728423</c:v>
                </c:pt>
                <c:pt idx="57314">
                  <c:v>224315278.46473303</c:v>
                </c:pt>
                <c:pt idx="57315">
                  <c:v>224379965.838301</c:v>
                </c:pt>
                <c:pt idx="57316">
                  <c:v>224444626.86373201</c:v>
                </c:pt>
                <c:pt idx="57317">
                  <c:v>224509261.55561003</c:v>
                </c:pt>
                <c:pt idx="57318">
                  <c:v>224573869.928505</c:v>
                </c:pt>
                <c:pt idx="57319">
                  <c:v>224638451.99697104</c:v>
                </c:pt>
                <c:pt idx="57320">
                  <c:v>224703007.77554396</c:v>
                </c:pt>
                <c:pt idx="57321">
                  <c:v>224767537.27874395</c:v>
                </c:pt>
                <c:pt idx="57322">
                  <c:v>224832040.52107501</c:v>
                </c:pt>
                <c:pt idx="57323">
                  <c:v>224896517.51702398</c:v>
                </c:pt>
                <c:pt idx="57324">
                  <c:v>224960968.28106296</c:v>
                </c:pt>
                <c:pt idx="57325">
                  <c:v>225025392.82764602</c:v>
                </c:pt>
                <c:pt idx="57326">
                  <c:v>225089791.171213</c:v>
                </c:pt>
                <c:pt idx="57327">
                  <c:v>225154163.32618499</c:v>
                </c:pt>
                <c:pt idx="57328">
                  <c:v>225218509.306968</c:v>
                </c:pt>
                <c:pt idx="57329">
                  <c:v>225282829.12795299</c:v>
                </c:pt>
                <c:pt idx="57330">
                  <c:v>225347122.803514</c:v>
                </c:pt>
                <c:pt idx="57331">
                  <c:v>225411390.34800798</c:v>
                </c:pt>
                <c:pt idx="57332">
                  <c:v>225475631.77577597</c:v>
                </c:pt>
                <c:pt idx="57333">
                  <c:v>225539847.10114497</c:v>
                </c:pt>
                <c:pt idx="57334">
                  <c:v>225604036.338424</c:v>
                </c:pt>
                <c:pt idx="57335">
                  <c:v>225668199.50190598</c:v>
                </c:pt>
                <c:pt idx="57336">
                  <c:v>225732336.605869</c:v>
                </c:pt>
                <c:pt idx="57337">
                  <c:v>225796447.664574</c:v>
                </c:pt>
                <c:pt idx="57338">
                  <c:v>225860532.692267</c:v>
                </c:pt>
                <c:pt idx="57339">
                  <c:v>225924591.70317796</c:v>
                </c:pt>
                <c:pt idx="57340">
                  <c:v>225988624.71151996</c:v>
                </c:pt>
                <c:pt idx="57341">
                  <c:v>226052631.73149198</c:v>
                </c:pt>
                <c:pt idx="57342">
                  <c:v>226116612.77727598</c:v>
                </c:pt>
                <c:pt idx="57343">
                  <c:v>226180567.86303699</c:v>
                </c:pt>
                <c:pt idx="57344">
                  <c:v>226244497.00292799</c:v>
                </c:pt>
                <c:pt idx="57345">
                  <c:v>226308400.21108195</c:v>
                </c:pt>
                <c:pt idx="57346">
                  <c:v>226372277.501618</c:v>
                </c:pt>
                <c:pt idx="57347">
                  <c:v>226436128.88864103</c:v>
                </c:pt>
                <c:pt idx="57348">
                  <c:v>226499954.38623804</c:v>
                </c:pt>
                <c:pt idx="57349">
                  <c:v>226563754.008481</c:v>
                </c:pt>
                <c:pt idx="57350">
                  <c:v>226627527.76942599</c:v>
                </c:pt>
                <c:pt idx="57351">
                  <c:v>226691275.68311599</c:v>
                </c:pt>
                <c:pt idx="57352">
                  <c:v>226754997.76357496</c:v>
                </c:pt>
                <c:pt idx="57353">
                  <c:v>226818694.02481204</c:v>
                </c:pt>
                <c:pt idx="57354">
                  <c:v>226882364.48082402</c:v>
                </c:pt>
                <c:pt idx="57355">
                  <c:v>226946009.14558697</c:v>
                </c:pt>
                <c:pt idx="57356">
                  <c:v>227009628.03306696</c:v>
                </c:pt>
                <c:pt idx="57357">
                  <c:v>227073221.15721104</c:v>
                </c:pt>
                <c:pt idx="57358">
                  <c:v>227136788.53195101</c:v>
                </c:pt>
                <c:pt idx="57359">
                  <c:v>227200330.17120597</c:v>
                </c:pt>
                <c:pt idx="57360">
                  <c:v>227263846.08887699</c:v>
                </c:pt>
                <c:pt idx="57361">
                  <c:v>227327336.29885</c:v>
                </c:pt>
                <c:pt idx="57362">
                  <c:v>227390800.814998</c:v>
                </c:pt>
                <c:pt idx="57363">
                  <c:v>227454239.65117496</c:v>
                </c:pt>
                <c:pt idx="57364">
                  <c:v>227517652.821224</c:v>
                </c:pt>
                <c:pt idx="57365">
                  <c:v>227581040.33897001</c:v>
                </c:pt>
                <c:pt idx="57366">
                  <c:v>227644402.21822196</c:v>
                </c:pt>
                <c:pt idx="57367">
                  <c:v>227707738.47277799</c:v>
                </c:pt>
                <c:pt idx="57368">
                  <c:v>227771049.11641601</c:v>
                </c:pt>
                <c:pt idx="57369">
                  <c:v>227834334.162902</c:v>
                </c:pt>
                <c:pt idx="57370">
                  <c:v>227897593.625985</c:v>
                </c:pt>
                <c:pt idx="57371">
                  <c:v>227960827.519402</c:v>
                </c:pt>
                <c:pt idx="57372">
                  <c:v>228024035.85687107</c:v>
                </c:pt>
                <c:pt idx="57373">
                  <c:v>228087218.652098</c:v>
                </c:pt>
                <c:pt idx="57374">
                  <c:v>228150375.91877198</c:v>
                </c:pt>
                <c:pt idx="57375">
                  <c:v>228213507.67056897</c:v>
                </c:pt>
                <c:pt idx="57376">
                  <c:v>228276613.92114797</c:v>
                </c:pt>
                <c:pt idx="57377">
                  <c:v>228339694.68415499</c:v>
                </c:pt>
                <c:pt idx="57378">
                  <c:v>228402749.97321901</c:v>
                </c:pt>
                <c:pt idx="57379">
                  <c:v>228465779.80195701</c:v>
                </c:pt>
                <c:pt idx="57380">
                  <c:v>228528784.18396896</c:v>
                </c:pt>
                <c:pt idx="57381">
                  <c:v>228591763.13284099</c:v>
                </c:pt>
                <c:pt idx="57382">
                  <c:v>228654716.66214296</c:v>
                </c:pt>
                <c:pt idx="57383">
                  <c:v>228717644.78543201</c:v>
                </c:pt>
                <c:pt idx="57384">
                  <c:v>228780547.51625001</c:v>
                </c:pt>
                <c:pt idx="57385">
                  <c:v>228843424.86812198</c:v>
                </c:pt>
                <c:pt idx="57386">
                  <c:v>228906276.85456201</c:v>
                </c:pt>
                <c:pt idx="57387">
                  <c:v>228969103.48906699</c:v>
                </c:pt>
                <c:pt idx="57388">
                  <c:v>229031904.78511998</c:v>
                </c:pt>
                <c:pt idx="57389">
                  <c:v>229094680.75618798</c:v>
                </c:pt>
                <c:pt idx="57390">
                  <c:v>229157431.41572598</c:v>
                </c:pt>
                <c:pt idx="57391">
                  <c:v>229220156.77717298</c:v>
                </c:pt>
                <c:pt idx="57392">
                  <c:v>229282856.85395202</c:v>
                </c:pt>
                <c:pt idx="57393">
                  <c:v>229345531.65947503</c:v>
                </c:pt>
                <c:pt idx="57394">
                  <c:v>229408181.20713696</c:v>
                </c:pt>
                <c:pt idx="57395">
                  <c:v>229470805.51031896</c:v>
                </c:pt>
                <c:pt idx="57396">
                  <c:v>229533404.58238798</c:v>
                </c:pt>
                <c:pt idx="57397">
                  <c:v>229595978.43669504</c:v>
                </c:pt>
                <c:pt idx="57398">
                  <c:v>229658527.08657899</c:v>
                </c:pt>
                <c:pt idx="57399">
                  <c:v>229721050.54536396</c:v>
                </c:pt>
                <c:pt idx="57400">
                  <c:v>229783548.82635802</c:v>
                </c:pt>
                <c:pt idx="57401">
                  <c:v>229846021.94285703</c:v>
                </c:pt>
                <c:pt idx="57402">
                  <c:v>229908469.90813997</c:v>
                </c:pt>
                <c:pt idx="57403">
                  <c:v>229970892.735475</c:v>
                </c:pt>
                <c:pt idx="57404">
                  <c:v>230033290.43811399</c:v>
                </c:pt>
                <c:pt idx="57405">
                  <c:v>230095663.02929401</c:v>
                </c:pt>
                <c:pt idx="57406">
                  <c:v>230158010.52223802</c:v>
                </c:pt>
                <c:pt idx="57407">
                  <c:v>230220332.93015701</c:v>
                </c:pt>
                <c:pt idx="57408">
                  <c:v>230282630.26624599</c:v>
                </c:pt>
                <c:pt idx="57409">
                  <c:v>230344902.54368597</c:v>
                </c:pt>
                <c:pt idx="57410">
                  <c:v>230407149.77564397</c:v>
                </c:pt>
                <c:pt idx="57411">
                  <c:v>230469371.975274</c:v>
                </c:pt>
                <c:pt idx="57412">
                  <c:v>230531569.15571401</c:v>
                </c:pt>
                <c:pt idx="57413">
                  <c:v>230593741.33008799</c:v>
                </c:pt>
                <c:pt idx="57414">
                  <c:v>230655888.51150897</c:v>
                </c:pt>
                <c:pt idx="57415">
                  <c:v>230718010.71307397</c:v>
                </c:pt>
                <c:pt idx="57416">
                  <c:v>230780107.947864</c:v>
                </c:pt>
                <c:pt idx="57417">
                  <c:v>230842180.22894996</c:v>
                </c:pt>
                <c:pt idx="57418">
                  <c:v>230904227.56938598</c:v>
                </c:pt>
                <c:pt idx="57419">
                  <c:v>230966249.98221403</c:v>
                </c:pt>
                <c:pt idx="57420">
                  <c:v>231028247.48046103</c:v>
                </c:pt>
                <c:pt idx="57421">
                  <c:v>231090220.07714096</c:v>
                </c:pt>
                <c:pt idx="57422">
                  <c:v>231152167.78525299</c:v>
                </c:pt>
                <c:pt idx="57423">
                  <c:v>231214090.61778396</c:v>
                </c:pt>
                <c:pt idx="57424">
                  <c:v>231275988.58770499</c:v>
                </c:pt>
                <c:pt idx="57425">
                  <c:v>231337861.70797598</c:v>
                </c:pt>
                <c:pt idx="57426">
                  <c:v>231399709.99153998</c:v>
                </c:pt>
                <c:pt idx="57427">
                  <c:v>231461533.45132896</c:v>
                </c:pt>
                <c:pt idx="57428">
                  <c:v>231523332.10025999</c:v>
                </c:pt>
                <c:pt idx="57429">
                  <c:v>231585105.95123699</c:v>
                </c:pt>
                <c:pt idx="57430">
                  <c:v>231646855.01714998</c:v>
                </c:pt>
                <c:pt idx="57431">
                  <c:v>231708579.31087503</c:v>
                </c:pt>
                <c:pt idx="57432">
                  <c:v>231770278.84527501</c:v>
                </c:pt>
                <c:pt idx="57433">
                  <c:v>231831953.63319996</c:v>
                </c:pt>
                <c:pt idx="57434">
                  <c:v>231893603.687484</c:v>
                </c:pt>
                <c:pt idx="57435">
                  <c:v>231955229.02095103</c:v>
                </c:pt>
                <c:pt idx="57436">
                  <c:v>232016829.64640799</c:v>
                </c:pt>
                <c:pt idx="57437">
                  <c:v>232078405.57665104</c:v>
                </c:pt>
                <c:pt idx="57438">
                  <c:v>232139956.82446203</c:v>
                </c:pt>
                <c:pt idx="57439">
                  <c:v>232201483.40260899</c:v>
                </c:pt>
                <c:pt idx="57440">
                  <c:v>232262985.32384703</c:v>
                </c:pt>
                <c:pt idx="57441">
                  <c:v>232324462.60091701</c:v>
                </c:pt>
                <c:pt idx="57442">
                  <c:v>232385915.24654698</c:v>
                </c:pt>
                <c:pt idx="57443">
                  <c:v>232447343.273453</c:v>
                </c:pt>
                <c:pt idx="57444">
                  <c:v>232508746.694336</c:v>
                </c:pt>
                <c:pt idx="57445">
                  <c:v>232570125.52188301</c:v>
                </c:pt>
                <c:pt idx="57446">
                  <c:v>232631479.76876998</c:v>
                </c:pt>
                <c:pt idx="57447">
                  <c:v>232692809.447658</c:v>
                </c:pt>
                <c:pt idx="57448">
                  <c:v>232754114.57119596</c:v>
                </c:pt>
                <c:pt idx="57449">
                  <c:v>232815395.15201899</c:v>
                </c:pt>
                <c:pt idx="57450">
                  <c:v>232876651.20274898</c:v>
                </c:pt>
                <c:pt idx="57451">
                  <c:v>232937882.73599398</c:v>
                </c:pt>
                <c:pt idx="57452">
                  <c:v>232999089.76435</c:v>
                </c:pt>
                <c:pt idx="57453">
                  <c:v>233060272.30039901</c:v>
                </c:pt>
                <c:pt idx="57454">
                  <c:v>233121430.35671204</c:v>
                </c:pt>
                <c:pt idx="57455">
                  <c:v>233182563.94584399</c:v>
                </c:pt>
                <c:pt idx="57456">
                  <c:v>233243673.080338</c:v>
                </c:pt>
                <c:pt idx="57457">
                  <c:v>233304757.77272496</c:v>
                </c:pt>
                <c:pt idx="57458">
                  <c:v>233365818.035523</c:v>
                </c:pt>
                <c:pt idx="57459">
                  <c:v>233426853.88123402</c:v>
                </c:pt>
                <c:pt idx="57460">
                  <c:v>233487865.32235003</c:v>
                </c:pt>
                <c:pt idx="57461">
                  <c:v>233548852.37134996</c:v>
                </c:pt>
                <c:pt idx="57462">
                  <c:v>233609815.04069799</c:v>
                </c:pt>
                <c:pt idx="57463">
                  <c:v>233670753.342848</c:v>
                </c:pt>
                <c:pt idx="57464">
                  <c:v>233731667.29023799</c:v>
                </c:pt>
                <c:pt idx="57465">
                  <c:v>233792556.89529601</c:v>
                </c:pt>
                <c:pt idx="57466">
                  <c:v>233853422.170434</c:v>
                </c:pt>
                <c:pt idx="57467">
                  <c:v>233914263.12805501</c:v>
                </c:pt>
                <c:pt idx="57468">
                  <c:v>233975079.780545</c:v>
                </c:pt>
                <c:pt idx="57469">
                  <c:v>234035872.14028096</c:v>
                </c:pt>
                <c:pt idx="57470">
                  <c:v>234096640.21962398</c:v>
                </c:pt>
                <c:pt idx="57471">
                  <c:v>234157384.03092501</c:v>
                </c:pt>
                <c:pt idx="57472">
                  <c:v>234218103.58652103</c:v>
                </c:pt>
                <c:pt idx="57473">
                  <c:v>234278798.898736</c:v>
                </c:pt>
                <c:pt idx="57474">
                  <c:v>234339469.979882</c:v>
                </c:pt>
                <c:pt idx="57475">
                  <c:v>234400116.84225699</c:v>
                </c:pt>
                <c:pt idx="57476">
                  <c:v>234460739.49814898</c:v>
                </c:pt>
                <c:pt idx="57477">
                  <c:v>234521337.95983106</c:v>
                </c:pt>
                <c:pt idx="57478">
                  <c:v>234581912.23956397</c:v>
                </c:pt>
                <c:pt idx="57479">
                  <c:v>234642462.34959599</c:v>
                </c:pt>
                <c:pt idx="57480">
                  <c:v>234702988.30216399</c:v>
                </c:pt>
                <c:pt idx="57481">
                  <c:v>234763490.10949099</c:v>
                </c:pt>
                <c:pt idx="57482">
                  <c:v>234823967.78378797</c:v>
                </c:pt>
                <c:pt idx="57483">
                  <c:v>234884421.33725402</c:v>
                </c:pt>
                <c:pt idx="57484">
                  <c:v>234944850.782074</c:v>
                </c:pt>
                <c:pt idx="57485">
                  <c:v>235005256.130422</c:v>
                </c:pt>
                <c:pt idx="57486">
                  <c:v>235065637.39445904</c:v>
                </c:pt>
                <c:pt idx="57487">
                  <c:v>235125994.58633304</c:v>
                </c:pt>
                <c:pt idx="57488">
                  <c:v>235186327.71818095</c:v>
                </c:pt>
                <c:pt idx="57489">
                  <c:v>235246636.802127</c:v>
                </c:pt>
                <c:pt idx="57490">
                  <c:v>235306921.85028201</c:v>
                </c:pt>
                <c:pt idx="57491">
                  <c:v>235367182.87474599</c:v>
                </c:pt>
                <c:pt idx="57492">
                  <c:v>235427419.88760403</c:v>
                </c:pt>
                <c:pt idx="57493">
                  <c:v>235487632.90093201</c:v>
                </c:pt>
                <c:pt idx="57494">
                  <c:v>235547821.92679304</c:v>
                </c:pt>
                <c:pt idx="57495">
                  <c:v>235607986.97723499</c:v>
                </c:pt>
                <c:pt idx="57496">
                  <c:v>235668128.06429601</c:v>
                </c:pt>
                <c:pt idx="57497">
                  <c:v>235728245.200003</c:v>
                </c:pt>
                <c:pt idx="57498">
                  <c:v>235788338.396368</c:v>
                </c:pt>
                <c:pt idx="57499">
                  <c:v>235848407.66539398</c:v>
                </c:pt>
                <c:pt idx="57500">
                  <c:v>235908453.01906696</c:v>
                </c:pt>
                <c:pt idx="57501">
                  <c:v>235968474.46936598</c:v>
                </c:pt>
                <c:pt idx="57502">
                  <c:v>236028472.028256</c:v>
                </c:pt>
                <c:pt idx="57503">
                  <c:v>236088445.70768797</c:v>
                </c:pt>
                <c:pt idx="57504">
                  <c:v>236148395.51960301</c:v>
                </c:pt>
                <c:pt idx="57505">
                  <c:v>236208321.47593099</c:v>
                </c:pt>
                <c:pt idx="57506">
                  <c:v>236268223.58858597</c:v>
                </c:pt>
                <c:pt idx="57507">
                  <c:v>236328101.86947402</c:v>
                </c:pt>
                <c:pt idx="57508">
                  <c:v>236387956.330488</c:v>
                </c:pt>
                <c:pt idx="57509">
                  <c:v>236447786.98350701</c:v>
                </c:pt>
                <c:pt idx="57510">
                  <c:v>236507593.840399</c:v>
                </c:pt>
                <c:pt idx="57511">
                  <c:v>236567376.91302198</c:v>
                </c:pt>
                <c:pt idx="57512">
                  <c:v>236627136.21321997</c:v>
                </c:pt>
                <c:pt idx="57513">
                  <c:v>236686871.75282601</c:v>
                </c:pt>
                <c:pt idx="57514">
                  <c:v>236746583.54365999</c:v>
                </c:pt>
                <c:pt idx="57515">
                  <c:v>236806271.59753099</c:v>
                </c:pt>
                <c:pt idx="57516">
                  <c:v>236865935.92623603</c:v>
                </c:pt>
                <c:pt idx="57517">
                  <c:v>236925576.54156196</c:v>
                </c:pt>
                <c:pt idx="57518">
                  <c:v>236985193.45528001</c:v>
                </c:pt>
                <c:pt idx="57519">
                  <c:v>237044786.67915198</c:v>
                </c:pt>
                <c:pt idx="57520">
                  <c:v>237104356.224929</c:v>
                </c:pt>
                <c:pt idx="57521">
                  <c:v>237163902.10434797</c:v>
                </c:pt>
                <c:pt idx="57522">
                  <c:v>237223424.32913601</c:v>
                </c:pt>
                <c:pt idx="57523">
                  <c:v>237282922.91100797</c:v>
                </c:pt>
                <c:pt idx="57524">
                  <c:v>237342397.86166501</c:v>
                </c:pt>
                <c:pt idx="57525">
                  <c:v>237401849.19279999</c:v>
                </c:pt>
                <c:pt idx="57526">
                  <c:v>237461276.91609201</c:v>
                </c:pt>
                <c:pt idx="57527">
                  <c:v>237520681.04321</c:v>
                </c:pt>
                <c:pt idx="57528">
                  <c:v>237580061.58580801</c:v>
                </c:pt>
                <c:pt idx="57529">
                  <c:v>237639418.55553201</c:v>
                </c:pt>
                <c:pt idx="57530">
                  <c:v>237698751.96401602</c:v>
                </c:pt>
                <c:pt idx="57531">
                  <c:v>237758061.82288003</c:v>
                </c:pt>
                <c:pt idx="57532">
                  <c:v>237817348.14373398</c:v>
                </c:pt>
                <c:pt idx="57533">
                  <c:v>237876610.93817797</c:v>
                </c:pt>
                <c:pt idx="57534">
                  <c:v>237935850.21779698</c:v>
                </c:pt>
                <c:pt idx="57535">
                  <c:v>237995065.99416798</c:v>
                </c:pt>
                <c:pt idx="57536">
                  <c:v>238054258.27885398</c:v>
                </c:pt>
                <c:pt idx="57537">
                  <c:v>238113427.083408</c:v>
                </c:pt>
                <c:pt idx="57538">
                  <c:v>238172572.41937101</c:v>
                </c:pt>
                <c:pt idx="57539">
                  <c:v>238231694.29827198</c:v>
                </c:pt>
                <c:pt idx="57540">
                  <c:v>238290792.73163</c:v>
                </c:pt>
                <c:pt idx="57541">
                  <c:v>238349867.73095101</c:v>
                </c:pt>
                <c:pt idx="57542">
                  <c:v>238408919.30773103</c:v>
                </c:pt>
                <c:pt idx="57543">
                  <c:v>238467947.47345501</c:v>
                </c:pt>
                <c:pt idx="57544">
                  <c:v>238526952.23959398</c:v>
                </c:pt>
                <c:pt idx="57545">
                  <c:v>238585933.61761099</c:v>
                </c:pt>
                <c:pt idx="57546">
                  <c:v>238644891.61895496</c:v>
                </c:pt>
                <c:pt idx="57547">
                  <c:v>238703826.25506496</c:v>
                </c:pt>
                <c:pt idx="57548">
                  <c:v>238762737.53737</c:v>
                </c:pt>
                <c:pt idx="57549">
                  <c:v>238821625.477285</c:v>
                </c:pt>
                <c:pt idx="57550">
                  <c:v>238880490.08621502</c:v>
                </c:pt>
                <c:pt idx="57551">
                  <c:v>238939331.37555599</c:v>
                </c:pt>
                <c:pt idx="57552">
                  <c:v>238998149.35668802</c:v>
                </c:pt>
                <c:pt idx="57553">
                  <c:v>239056944.04098397</c:v>
                </c:pt>
                <c:pt idx="57554">
                  <c:v>239115715.43980503</c:v>
                </c:pt>
                <c:pt idx="57555">
                  <c:v>239174463.56449899</c:v>
                </c:pt>
                <c:pt idx="57556">
                  <c:v>239233188.42640504</c:v>
                </c:pt>
                <c:pt idx="57557">
                  <c:v>239291890.03685004</c:v>
                </c:pt>
                <c:pt idx="57558">
                  <c:v>239350568.40715</c:v>
                </c:pt>
                <c:pt idx="57559">
                  <c:v>239409223.54861</c:v>
                </c:pt>
                <c:pt idx="57560">
                  <c:v>239467855.472523</c:v>
                </c:pt>
                <c:pt idx="57561">
                  <c:v>239526464.190173</c:v>
                </c:pt>
                <c:pt idx="57562">
                  <c:v>239585049.71283099</c:v>
                </c:pt>
                <c:pt idx="57563">
                  <c:v>239643612.051759</c:v>
                </c:pt>
                <c:pt idx="57564">
                  <c:v>239702151.21820596</c:v>
                </c:pt>
                <c:pt idx="57565">
                  <c:v>239760667.22341001</c:v>
                </c:pt>
                <c:pt idx="57566">
                  <c:v>239819160.078601</c:v>
                </c:pt>
                <c:pt idx="57567">
                  <c:v>239877629.79499501</c:v>
                </c:pt>
                <c:pt idx="57568">
                  <c:v>239936076.383798</c:v>
                </c:pt>
                <c:pt idx="57569">
                  <c:v>239994499.85620502</c:v>
                </c:pt>
                <c:pt idx="57570">
                  <c:v>240052900.22340101</c:v>
                </c:pt>
                <c:pt idx="57571">
                  <c:v>240111277.49656001</c:v>
                </c:pt>
                <c:pt idx="57572">
                  <c:v>240169631.68684304</c:v>
                </c:pt>
                <c:pt idx="57573">
                  <c:v>240227962.80540299</c:v>
                </c:pt>
                <c:pt idx="57574">
                  <c:v>240286270.86337999</c:v>
                </c:pt>
                <c:pt idx="57575">
                  <c:v>240344555.87190598</c:v>
                </c:pt>
                <c:pt idx="57576">
                  <c:v>240402817.84209901</c:v>
                </c:pt>
                <c:pt idx="57577">
                  <c:v>240461056.78506896</c:v>
                </c:pt>
                <c:pt idx="57578">
                  <c:v>240519272.71191198</c:v>
                </c:pt>
                <c:pt idx="57579">
                  <c:v>240577465.633717</c:v>
                </c:pt>
                <c:pt idx="57580">
                  <c:v>240635635.56155998</c:v>
                </c:pt>
                <c:pt idx="57581">
                  <c:v>240693782.506506</c:v>
                </c:pt>
                <c:pt idx="57582">
                  <c:v>240751906.47961202</c:v>
                </c:pt>
                <c:pt idx="57583">
                  <c:v>240810007.49192101</c:v>
                </c:pt>
                <c:pt idx="57584">
                  <c:v>240868085.55446801</c:v>
                </c:pt>
                <c:pt idx="57585">
                  <c:v>240926140.67827496</c:v>
                </c:pt>
                <c:pt idx="57586">
                  <c:v>240984172.874356</c:v>
                </c:pt>
                <c:pt idx="57587">
                  <c:v>241042182.153712</c:v>
                </c:pt>
                <c:pt idx="57588">
                  <c:v>241100168.527336</c:v>
                </c:pt>
                <c:pt idx="57589">
                  <c:v>241158132.00620699</c:v>
                </c:pt>
                <c:pt idx="57590">
                  <c:v>241216072.60129598</c:v>
                </c:pt>
                <c:pt idx="57591">
                  <c:v>241273990.32356399</c:v>
                </c:pt>
                <c:pt idx="57592">
                  <c:v>241331885.18395901</c:v>
                </c:pt>
                <c:pt idx="57593">
                  <c:v>241389757.19342101</c:v>
                </c:pt>
                <c:pt idx="57594">
                  <c:v>241447606.36287802</c:v>
                </c:pt>
                <c:pt idx="57595">
                  <c:v>241505432.70324796</c:v>
                </c:pt>
                <c:pt idx="57596">
                  <c:v>241563236.22543901</c:v>
                </c:pt>
                <c:pt idx="57597">
                  <c:v>241621016.94034696</c:v>
                </c:pt>
                <c:pt idx="57598">
                  <c:v>241678774.85885903</c:v>
                </c:pt>
                <c:pt idx="57599">
                  <c:v>241736509.99185202</c:v>
                </c:pt>
                <c:pt idx="57600">
                  <c:v>241794222.35019201</c:v>
                </c:pt>
                <c:pt idx="57601">
                  <c:v>241851911.94473401</c:v>
                </c:pt>
                <c:pt idx="57602">
                  <c:v>241909578.78632301</c:v>
                </c:pt>
                <c:pt idx="57603">
                  <c:v>241967222.88579503</c:v>
                </c:pt>
                <c:pt idx="57604">
                  <c:v>242024844.25397301</c:v>
                </c:pt>
                <c:pt idx="57605">
                  <c:v>242082442.90167299</c:v>
                </c:pt>
                <c:pt idx="57606">
                  <c:v>242140018.83969802</c:v>
                </c:pt>
                <c:pt idx="57607">
                  <c:v>242197572.078843</c:v>
                </c:pt>
                <c:pt idx="57608">
                  <c:v>242255102.62988999</c:v>
                </c:pt>
                <c:pt idx="57609">
                  <c:v>242312610.50361302</c:v>
                </c:pt>
                <c:pt idx="57610">
                  <c:v>242370095.71077496</c:v>
                </c:pt>
                <c:pt idx="57611">
                  <c:v>242427558.26212898</c:v>
                </c:pt>
                <c:pt idx="57612">
                  <c:v>242484998.16841799</c:v>
                </c:pt>
                <c:pt idx="57613">
                  <c:v>242542415.44037399</c:v>
                </c:pt>
                <c:pt idx="57614">
                  <c:v>242599810.08871999</c:v>
                </c:pt>
                <c:pt idx="57615">
                  <c:v>242657182.12416798</c:v>
                </c:pt>
                <c:pt idx="57616">
                  <c:v>242714531.55741903</c:v>
                </c:pt>
                <c:pt idx="57617">
                  <c:v>242771858.399167</c:v>
                </c:pt>
                <c:pt idx="57618">
                  <c:v>242829162.66009301</c:v>
                </c:pt>
                <c:pt idx="57619">
                  <c:v>242886444.35086903</c:v>
                </c:pt>
                <c:pt idx="57620">
                  <c:v>242943703.48215699</c:v>
                </c:pt>
                <c:pt idx="57621">
                  <c:v>243000940.06460801</c:v>
                </c:pt>
                <c:pt idx="57622">
                  <c:v>243058154.10886496</c:v>
                </c:pt>
                <c:pt idx="57623">
                  <c:v>243115345.625559</c:v>
                </c:pt>
                <c:pt idx="57624">
                  <c:v>243172514.625312</c:v>
                </c:pt>
                <c:pt idx="57625">
                  <c:v>243229661.11873597</c:v>
                </c:pt>
                <c:pt idx="57626">
                  <c:v>243286785.11643201</c:v>
                </c:pt>
                <c:pt idx="57627">
                  <c:v>243343886.628993</c:v>
                </c:pt>
                <c:pt idx="57628">
                  <c:v>243400965.667</c:v>
                </c:pt>
                <c:pt idx="57629">
                  <c:v>243458022.24102595</c:v>
                </c:pt>
                <c:pt idx="57630">
                  <c:v>243515056.36163202</c:v>
                </c:pt>
                <c:pt idx="57631">
                  <c:v>243572068.03937101</c:v>
                </c:pt>
                <c:pt idx="57632">
                  <c:v>243629057.284785</c:v>
                </c:pt>
                <c:pt idx="57633">
                  <c:v>243686024.10840797</c:v>
                </c:pt>
                <c:pt idx="57634">
                  <c:v>243742968.52076</c:v>
                </c:pt>
                <c:pt idx="57635">
                  <c:v>243799890.53235701</c:v>
                </c:pt>
                <c:pt idx="57636">
                  <c:v>243856790.15369901</c:v>
                </c:pt>
                <c:pt idx="57637">
                  <c:v>243913667.395282</c:v>
                </c:pt>
                <c:pt idx="57638">
                  <c:v>243970522.26758698</c:v>
                </c:pt>
                <c:pt idx="57639">
                  <c:v>244027354.78108996</c:v>
                </c:pt>
                <c:pt idx="57640">
                  <c:v>244084164.94625303</c:v>
                </c:pt>
                <c:pt idx="57641">
                  <c:v>244140952.77353197</c:v>
                </c:pt>
                <c:pt idx="57642">
                  <c:v>244197718.27337098</c:v>
                </c:pt>
                <c:pt idx="57643">
                  <c:v>244254461.45620403</c:v>
                </c:pt>
                <c:pt idx="57644">
                  <c:v>244311182.33245704</c:v>
                </c:pt>
                <c:pt idx="57645">
                  <c:v>244367880.912545</c:v>
                </c:pt>
                <c:pt idx="57646">
                  <c:v>244424557.20687401</c:v>
                </c:pt>
                <c:pt idx="57647">
                  <c:v>244481211.22584</c:v>
                </c:pt>
                <c:pt idx="57648">
                  <c:v>244537842.97983003</c:v>
                </c:pt>
                <c:pt idx="57649">
                  <c:v>244594452.47922099</c:v>
                </c:pt>
                <c:pt idx="57650">
                  <c:v>244651039.73437998</c:v>
                </c:pt>
                <c:pt idx="57651">
                  <c:v>244707604.755665</c:v>
                </c:pt>
                <c:pt idx="57652">
                  <c:v>244764147.55342299</c:v>
                </c:pt>
                <c:pt idx="57653">
                  <c:v>244820668.13799399</c:v>
                </c:pt>
                <c:pt idx="57654">
                  <c:v>244877166.51970696</c:v>
                </c:pt>
                <c:pt idx="57655">
                  <c:v>244933642.70888197</c:v>
                </c:pt>
                <c:pt idx="57656">
                  <c:v>244990096.71582696</c:v>
                </c:pt>
                <c:pt idx="57657">
                  <c:v>245046528.55084503</c:v>
                </c:pt>
                <c:pt idx="57658">
                  <c:v>245102938.22422501</c:v>
                </c:pt>
                <c:pt idx="57659">
                  <c:v>245159325.74625</c:v>
                </c:pt>
                <c:pt idx="57660">
                  <c:v>245215691.12719199</c:v>
                </c:pt>
                <c:pt idx="57661">
                  <c:v>245272034.377314</c:v>
                </c:pt>
                <c:pt idx="57662">
                  <c:v>245328355.506868</c:v>
                </c:pt>
                <c:pt idx="57663">
                  <c:v>245384654.52609903</c:v>
                </c:pt>
                <c:pt idx="57664">
                  <c:v>245440931.445241</c:v>
                </c:pt>
                <c:pt idx="57665">
                  <c:v>245497186.27451998</c:v>
                </c:pt>
                <c:pt idx="57666">
                  <c:v>245553419.02415103</c:v>
                </c:pt>
                <c:pt idx="57667">
                  <c:v>245609629.70433998</c:v>
                </c:pt>
                <c:pt idx="57668">
                  <c:v>245665818.32528499</c:v>
                </c:pt>
                <c:pt idx="57669">
                  <c:v>245721984.897174</c:v>
                </c:pt>
                <c:pt idx="57670">
                  <c:v>245778129.43018398</c:v>
                </c:pt>
                <c:pt idx="57671">
                  <c:v>245834251.934486</c:v>
                </c:pt>
                <c:pt idx="57672">
                  <c:v>245890352.42023802</c:v>
                </c:pt>
                <c:pt idx="57673">
                  <c:v>245946430.89759201</c:v>
                </c:pt>
                <c:pt idx="57674">
                  <c:v>246002487.37668899</c:v>
                </c:pt>
                <c:pt idx="57675">
                  <c:v>246058521.86766103</c:v>
                </c:pt>
                <c:pt idx="57676">
                  <c:v>246114534.38063106</c:v>
                </c:pt>
                <c:pt idx="57677">
                  <c:v>246170524.92571303</c:v>
                </c:pt>
                <c:pt idx="57678">
                  <c:v>246226493.51301101</c:v>
                </c:pt>
                <c:pt idx="57679">
                  <c:v>246282440.15262002</c:v>
                </c:pt>
                <c:pt idx="57680">
                  <c:v>246338364.85462704</c:v>
                </c:pt>
                <c:pt idx="57681">
                  <c:v>246394267.629109</c:v>
                </c:pt>
                <c:pt idx="57682">
                  <c:v>246450148.48613402</c:v>
                </c:pt>
                <c:pt idx="57683">
                  <c:v>246506007.43575999</c:v>
                </c:pt>
                <c:pt idx="57684">
                  <c:v>246561844.48803699</c:v>
                </c:pt>
                <c:pt idx="57685">
                  <c:v>246617659.653005</c:v>
                </c:pt>
                <c:pt idx="57686">
                  <c:v>246673452.94069701</c:v>
                </c:pt>
                <c:pt idx="57687">
                  <c:v>246729224.36113399</c:v>
                </c:pt>
                <c:pt idx="57688">
                  <c:v>246784973.92433003</c:v>
                </c:pt>
                <c:pt idx="57689">
                  <c:v>246840701.64028996</c:v>
                </c:pt>
                <c:pt idx="57690">
                  <c:v>246896407.519007</c:v>
                </c:pt>
                <c:pt idx="57691">
                  <c:v>246952091.57047001</c:v>
                </c:pt>
                <c:pt idx="57692">
                  <c:v>247007753.80465403</c:v>
                </c:pt>
                <c:pt idx="57693">
                  <c:v>247063394.23152897</c:v>
                </c:pt>
                <c:pt idx="57694">
                  <c:v>247119012.861054</c:v>
                </c:pt>
                <c:pt idx="57695">
                  <c:v>247174609.70317796</c:v>
                </c:pt>
                <c:pt idx="57696">
                  <c:v>247230184.76784399</c:v>
                </c:pt>
                <c:pt idx="57697">
                  <c:v>247285738.06498399</c:v>
                </c:pt>
                <c:pt idx="57698">
                  <c:v>247341269.60452199</c:v>
                </c:pt>
                <c:pt idx="57699">
                  <c:v>247396779.39637104</c:v>
                </c:pt>
                <c:pt idx="57700">
                  <c:v>247452267.45043904</c:v>
                </c:pt>
                <c:pt idx="57701">
                  <c:v>247507733.776622</c:v>
                </c:pt>
                <c:pt idx="57702">
                  <c:v>247563178.38480803</c:v>
                </c:pt>
                <c:pt idx="57703">
                  <c:v>247618601.28487504</c:v>
                </c:pt>
                <c:pt idx="57704">
                  <c:v>247674002.48669603</c:v>
                </c:pt>
                <c:pt idx="57705">
                  <c:v>247729382.00013</c:v>
                </c:pt>
                <c:pt idx="57706">
                  <c:v>247784739.83503202</c:v>
                </c:pt>
                <c:pt idx="57707">
                  <c:v>247840076.00124398</c:v>
                </c:pt>
                <c:pt idx="57708">
                  <c:v>247895390.50860199</c:v>
                </c:pt>
                <c:pt idx="57709">
                  <c:v>247950683.36693302</c:v>
                </c:pt>
                <c:pt idx="57710">
                  <c:v>248005954.58605403</c:v>
                </c:pt>
                <c:pt idx="57711">
                  <c:v>248061204.17577296</c:v>
                </c:pt>
                <c:pt idx="57712">
                  <c:v>248116432.14589199</c:v>
                </c:pt>
                <c:pt idx="57713">
                  <c:v>248171638.50620103</c:v>
                </c:pt>
                <c:pt idx="57714">
                  <c:v>248226823.26648399</c:v>
                </c:pt>
                <c:pt idx="57715">
                  <c:v>248281986.43651402</c:v>
                </c:pt>
                <c:pt idx="57716">
                  <c:v>248337128.02605703</c:v>
                </c:pt>
                <c:pt idx="57717">
                  <c:v>248392248.04486999</c:v>
                </c:pt>
                <c:pt idx="57718">
                  <c:v>248447346.5027</c:v>
                </c:pt>
                <c:pt idx="57719">
                  <c:v>248502423.40928701</c:v>
                </c:pt>
                <c:pt idx="57720">
                  <c:v>248557478.77436197</c:v>
                </c:pt>
                <c:pt idx="57721">
                  <c:v>248612512.60764799</c:v>
                </c:pt>
                <c:pt idx="57722">
                  <c:v>248667524.91885701</c:v>
                </c:pt>
                <c:pt idx="57723">
                  <c:v>248722515.717695</c:v>
                </c:pt>
                <c:pt idx="57724">
                  <c:v>248777485.01385799</c:v>
                </c:pt>
                <c:pt idx="57725">
                  <c:v>248832432.81703499</c:v>
                </c:pt>
                <c:pt idx="57726">
                  <c:v>248887359.136904</c:v>
                </c:pt>
                <c:pt idx="57727">
                  <c:v>248942263.98313701</c:v>
                </c:pt>
                <c:pt idx="57728">
                  <c:v>248997147.36539501</c:v>
                </c:pt>
                <c:pt idx="57729">
                  <c:v>249052009.29333296</c:v>
                </c:pt>
                <c:pt idx="57730">
                  <c:v>249106849.77659598</c:v>
                </c:pt>
                <c:pt idx="57731">
                  <c:v>249161668.82482105</c:v>
                </c:pt>
                <c:pt idx="57732">
                  <c:v>249216466.44763601</c:v>
                </c:pt>
                <c:pt idx="57733">
                  <c:v>249271242.65466201</c:v>
                </c:pt>
                <c:pt idx="57734">
                  <c:v>249325997.45550799</c:v>
                </c:pt>
                <c:pt idx="57735">
                  <c:v>249380730.85978001</c:v>
                </c:pt>
                <c:pt idx="57736">
                  <c:v>249435442.87707099</c:v>
                </c:pt>
                <c:pt idx="57737">
                  <c:v>249490133.516967</c:v>
                </c:pt>
                <c:pt idx="57738">
                  <c:v>249544802.789047</c:v>
                </c:pt>
                <c:pt idx="57739">
                  <c:v>249599450.70288</c:v>
                </c:pt>
                <c:pt idx="57740">
                  <c:v>249654077.26802596</c:v>
                </c:pt>
                <c:pt idx="57741">
                  <c:v>249708682.49404001</c:v>
                </c:pt>
                <c:pt idx="57742">
                  <c:v>249763266.39046499</c:v>
                </c:pt>
                <c:pt idx="57743">
                  <c:v>249817828.96683702</c:v>
                </c:pt>
                <c:pt idx="57744">
                  <c:v>249872370.23268399</c:v>
                </c:pt>
                <c:pt idx="57745">
                  <c:v>249926890.19752496</c:v>
                </c:pt>
                <c:pt idx="57746">
                  <c:v>249981388.87087303</c:v>
                </c:pt>
                <c:pt idx="57747">
                  <c:v>250035866.262229</c:v>
                </c:pt>
                <c:pt idx="57748">
                  <c:v>250090322.38108799</c:v>
                </c:pt>
                <c:pt idx="57749">
                  <c:v>250144757.236938</c:v>
                </c:pt>
                <c:pt idx="57750">
                  <c:v>250199170.83925503</c:v>
                </c:pt>
                <c:pt idx="57751">
                  <c:v>250253563.19751</c:v>
                </c:pt>
                <c:pt idx="57752">
                  <c:v>250307934.32116398</c:v>
                </c:pt>
                <c:pt idx="57753">
                  <c:v>250362284.21967101</c:v>
                </c:pt>
                <c:pt idx="57754">
                  <c:v>250416612.90247703</c:v>
                </c:pt>
                <c:pt idx="57755">
                  <c:v>250470920.37901899</c:v>
                </c:pt>
                <c:pt idx="57756">
                  <c:v>250525206.65872496</c:v>
                </c:pt>
                <c:pt idx="57757">
                  <c:v>250579471.751017</c:v>
                </c:pt>
                <c:pt idx="57758">
                  <c:v>250633715.66530597</c:v>
                </c:pt>
                <c:pt idx="57759">
                  <c:v>250687938.41099799</c:v>
                </c:pt>
                <c:pt idx="57760">
                  <c:v>250742139.99748999</c:v>
                </c:pt>
                <c:pt idx="57761">
                  <c:v>250796320.43416798</c:v>
                </c:pt>
                <c:pt idx="57762">
                  <c:v>250850479.73041499</c:v>
                </c:pt>
                <c:pt idx="57763">
                  <c:v>250904617.89560103</c:v>
                </c:pt>
                <c:pt idx="57764">
                  <c:v>250958734.93909201</c:v>
                </c:pt>
                <c:pt idx="57765">
                  <c:v>251012830.87024301</c:v>
                </c:pt>
                <c:pt idx="57766">
                  <c:v>251066905.698401</c:v>
                </c:pt>
                <c:pt idx="57767">
                  <c:v>251120959.432908</c:v>
                </c:pt>
                <c:pt idx="57768">
                  <c:v>251174992.08309501</c:v>
                </c:pt>
                <c:pt idx="57769">
                  <c:v>251229003.65828598</c:v>
                </c:pt>
                <c:pt idx="57770">
                  <c:v>251282994.167797</c:v>
                </c:pt>
                <c:pt idx="57771">
                  <c:v>251336963.62093601</c:v>
                </c:pt>
                <c:pt idx="57772">
                  <c:v>251390912.02700299</c:v>
                </c:pt>
                <c:pt idx="57773">
                  <c:v>251444839.39528999</c:v>
                </c:pt>
                <c:pt idx="57774">
                  <c:v>251498745.73508096</c:v>
                </c:pt>
                <c:pt idx="57775">
                  <c:v>251552631.05565304</c:v>
                </c:pt>
                <c:pt idx="57776">
                  <c:v>251606495.36627302</c:v>
                </c:pt>
                <c:pt idx="57777">
                  <c:v>251660338.676202</c:v>
                </c:pt>
                <c:pt idx="57778">
                  <c:v>251714160.99469304</c:v>
                </c:pt>
                <c:pt idx="57779">
                  <c:v>251767962.33098999</c:v>
                </c:pt>
                <c:pt idx="57780">
                  <c:v>251821742.69432896</c:v>
                </c:pt>
                <c:pt idx="57781">
                  <c:v>251875502.09393999</c:v>
                </c:pt>
                <c:pt idx="57782">
                  <c:v>251929240.53904399</c:v>
                </c:pt>
                <c:pt idx="57783">
                  <c:v>251982958.03885299</c:v>
                </c:pt>
                <c:pt idx="57784">
                  <c:v>252036654.60257301</c:v>
                </c:pt>
                <c:pt idx="57785">
                  <c:v>252090330.23940101</c:v>
                </c:pt>
                <c:pt idx="57786">
                  <c:v>252143984.95852798</c:v>
                </c:pt>
                <c:pt idx="57787">
                  <c:v>252197618.76913399</c:v>
                </c:pt>
                <c:pt idx="57788">
                  <c:v>252251231.68039501</c:v>
                </c:pt>
                <c:pt idx="57789">
                  <c:v>252304823.70147598</c:v>
                </c:pt>
                <c:pt idx="57790">
                  <c:v>252358394.841537</c:v>
                </c:pt>
                <c:pt idx="57791">
                  <c:v>252411945.109727</c:v>
                </c:pt>
                <c:pt idx="57792">
                  <c:v>252465474.51518998</c:v>
                </c:pt>
                <c:pt idx="57793">
                  <c:v>252518983.06706199</c:v>
                </c:pt>
                <c:pt idx="57794">
                  <c:v>252572470.77447</c:v>
                </c:pt>
                <c:pt idx="57795">
                  <c:v>252625937.646534</c:v>
                </c:pt>
                <c:pt idx="57796">
                  <c:v>252679383.69236597</c:v>
                </c:pt>
                <c:pt idx="57797">
                  <c:v>252732808.92107099</c:v>
                </c:pt>
                <c:pt idx="57798">
                  <c:v>252786213.34174597</c:v>
                </c:pt>
                <c:pt idx="57799">
                  <c:v>252839596.96348101</c:v>
                </c:pt>
                <c:pt idx="57800">
                  <c:v>252892959.79535598</c:v>
                </c:pt>
                <c:pt idx="57801">
                  <c:v>252946301.84644601</c:v>
                </c:pt>
                <c:pt idx="57802">
                  <c:v>252999623.12581801</c:v>
                </c:pt>
                <c:pt idx="57803">
                  <c:v>253052923.64252996</c:v>
                </c:pt>
                <c:pt idx="57804">
                  <c:v>253106203.40563303</c:v>
                </c:pt>
                <c:pt idx="57805">
                  <c:v>253159462.42417103</c:v>
                </c:pt>
                <c:pt idx="57806">
                  <c:v>253212700.70717996</c:v>
                </c:pt>
                <c:pt idx="57807">
                  <c:v>253265918.26368797</c:v>
                </c:pt>
                <c:pt idx="57808">
                  <c:v>253319115.10271701</c:v>
                </c:pt>
                <c:pt idx="57809">
                  <c:v>253372291.23327997</c:v>
                </c:pt>
                <c:pt idx="57810">
                  <c:v>253425446.66438198</c:v>
                </c:pt>
                <c:pt idx="57811">
                  <c:v>253478581.405022</c:v>
                </c:pt>
                <c:pt idx="57812">
                  <c:v>253531695.464192</c:v>
                </c:pt>
                <c:pt idx="57813">
                  <c:v>253584788.85087302</c:v>
                </c:pt>
                <c:pt idx="57814">
                  <c:v>253637861.57404199</c:v>
                </c:pt>
                <c:pt idx="57815">
                  <c:v>253690913.64266798</c:v>
                </c:pt>
                <c:pt idx="57816">
                  <c:v>253743945.065712</c:v>
                </c:pt>
                <c:pt idx="57817">
                  <c:v>253796955.852126</c:v>
                </c:pt>
                <c:pt idx="57818">
                  <c:v>253849946.01085699</c:v>
                </c:pt>
                <c:pt idx="57819">
                  <c:v>253902915.55084401</c:v>
                </c:pt>
                <c:pt idx="57820">
                  <c:v>253955864.48101699</c:v>
                </c:pt>
                <c:pt idx="57821">
                  <c:v>254008792.81030101</c:v>
                </c:pt>
                <c:pt idx="57822">
                  <c:v>254061700.54761201</c:v>
                </c:pt>
                <c:pt idx="57823">
                  <c:v>254114587.701859</c:v>
                </c:pt>
                <c:pt idx="57824">
                  <c:v>254167454.28194296</c:v>
                </c:pt>
                <c:pt idx="57825">
                  <c:v>254220300.29675901</c:v>
                </c:pt>
                <c:pt idx="57826">
                  <c:v>254273125.75519398</c:v>
                </c:pt>
                <c:pt idx="57827">
                  <c:v>254325930.66612798</c:v>
                </c:pt>
                <c:pt idx="57828">
                  <c:v>254378715.038432</c:v>
                </c:pt>
                <c:pt idx="57829">
                  <c:v>254431478.88097203</c:v>
                </c:pt>
                <c:pt idx="57830">
                  <c:v>254484222.20260501</c:v>
                </c:pt>
                <c:pt idx="57831">
                  <c:v>254536945.01218098</c:v>
                </c:pt>
                <c:pt idx="57832">
                  <c:v>254589647.31854498</c:v>
                </c:pt>
                <c:pt idx="57833">
                  <c:v>254642329.13053</c:v>
                </c:pt>
                <c:pt idx="57834">
                  <c:v>254694990.45696703</c:v>
                </c:pt>
                <c:pt idx="57835">
                  <c:v>254747631.30667603</c:v>
                </c:pt>
                <c:pt idx="57836">
                  <c:v>254800251.68847099</c:v>
                </c:pt>
                <c:pt idx="57837">
                  <c:v>254852851.61115995</c:v>
                </c:pt>
                <c:pt idx="57838">
                  <c:v>254905431.08354101</c:v>
                </c:pt>
                <c:pt idx="57839">
                  <c:v>254957990.114407</c:v>
                </c:pt>
                <c:pt idx="57840">
                  <c:v>255010528.71254298</c:v>
                </c:pt>
                <c:pt idx="57841">
                  <c:v>255063046.88672704</c:v>
                </c:pt>
                <c:pt idx="57842">
                  <c:v>255115544.645731</c:v>
                </c:pt>
                <c:pt idx="57843">
                  <c:v>255168021.998317</c:v>
                </c:pt>
                <c:pt idx="57844">
                  <c:v>255220478.953242</c:v>
                </c:pt>
                <c:pt idx="57845">
                  <c:v>255272915.519256</c:v>
                </c:pt>
                <c:pt idx="57846">
                  <c:v>255325331.70509997</c:v>
                </c:pt>
                <c:pt idx="57847">
                  <c:v>255377727.51951101</c:v>
                </c:pt>
                <c:pt idx="57848">
                  <c:v>255430102.97121501</c:v>
                </c:pt>
                <c:pt idx="57849">
                  <c:v>255482458.06893301</c:v>
                </c:pt>
                <c:pt idx="57850">
                  <c:v>255534792.82137999</c:v>
                </c:pt>
                <c:pt idx="57851">
                  <c:v>255587107.23726198</c:v>
                </c:pt>
                <c:pt idx="57852">
                  <c:v>255639401.32527903</c:v>
                </c:pt>
                <c:pt idx="57853">
                  <c:v>255691675.09412399</c:v>
                </c:pt>
                <c:pt idx="57854">
                  <c:v>255743928.55248103</c:v>
                </c:pt>
                <c:pt idx="57855">
                  <c:v>255796161.70902896</c:v>
                </c:pt>
                <c:pt idx="57856">
                  <c:v>255848374.57244</c:v>
                </c:pt>
                <c:pt idx="57857">
                  <c:v>255900567.15137798</c:v>
                </c:pt>
                <c:pt idx="57858">
                  <c:v>255952739.45450103</c:v>
                </c:pt>
                <c:pt idx="57859">
                  <c:v>256004891.49045902</c:v>
                </c:pt>
                <c:pt idx="57860">
                  <c:v>256057023.267896</c:v>
                </c:pt>
                <c:pt idx="57861">
                  <c:v>256109134.79544696</c:v>
                </c:pt>
                <c:pt idx="57862">
                  <c:v>256161226.081743</c:v>
                </c:pt>
                <c:pt idx="57863">
                  <c:v>256213297.13540599</c:v>
                </c:pt>
                <c:pt idx="57864">
                  <c:v>256265347.96505103</c:v>
                </c:pt>
                <c:pt idx="57865">
                  <c:v>256317378.57928798</c:v>
                </c:pt>
                <c:pt idx="57866">
                  <c:v>256369388.98671803</c:v>
                </c:pt>
                <c:pt idx="57867">
                  <c:v>256421379.19593501</c:v>
                </c:pt>
                <c:pt idx="57868">
                  <c:v>256473349.21552795</c:v>
                </c:pt>
                <c:pt idx="57869">
                  <c:v>256525299.05407801</c:v>
                </c:pt>
                <c:pt idx="57870">
                  <c:v>256577228.72015896</c:v>
                </c:pt>
                <c:pt idx="57871">
                  <c:v>256629138.22233799</c:v>
                </c:pt>
                <c:pt idx="57872">
                  <c:v>256681027.569175</c:v>
                </c:pt>
                <c:pt idx="57873">
                  <c:v>256732896.769225</c:v>
                </c:pt>
                <c:pt idx="57874">
                  <c:v>256784745.831034</c:v>
                </c:pt>
                <c:pt idx="57875">
                  <c:v>256836574.76314098</c:v>
                </c:pt>
                <c:pt idx="57876">
                  <c:v>256888383.57407999</c:v>
                </c:pt>
                <c:pt idx="57877">
                  <c:v>256940172.27237597</c:v>
                </c:pt>
                <c:pt idx="57878">
                  <c:v>256991940.86655104</c:v>
                </c:pt>
                <c:pt idx="57879">
                  <c:v>257043689.36511499</c:v>
                </c:pt>
                <c:pt idx="57880">
                  <c:v>257095417.77657598</c:v>
                </c:pt>
                <c:pt idx="57881">
                  <c:v>257147126.10943103</c:v>
                </c:pt>
                <c:pt idx="57882">
                  <c:v>257198814.37217399</c:v>
                </c:pt>
                <c:pt idx="57883">
                  <c:v>257250482.57328898</c:v>
                </c:pt>
                <c:pt idx="57884">
                  <c:v>257302130.721257</c:v>
                </c:pt>
                <c:pt idx="57885">
                  <c:v>257353758.82454801</c:v>
                </c:pt>
                <c:pt idx="57886">
                  <c:v>257405366.89162901</c:v>
                </c:pt>
                <c:pt idx="57887">
                  <c:v>257456954.93095699</c:v>
                </c:pt>
                <c:pt idx="57888">
                  <c:v>257508522.95098501</c:v>
                </c:pt>
                <c:pt idx="57889">
                  <c:v>257560070.960159</c:v>
                </c:pt>
                <c:pt idx="57890">
                  <c:v>257611598.96691602</c:v>
                </c:pt>
                <c:pt idx="57891">
                  <c:v>257663106.979689</c:v>
                </c:pt>
                <c:pt idx="57892">
                  <c:v>257714595.00690299</c:v>
                </c:pt>
                <c:pt idx="57893">
                  <c:v>257766063.05697703</c:v>
                </c:pt>
                <c:pt idx="57894">
                  <c:v>257817511.13832197</c:v>
                </c:pt>
                <c:pt idx="57895">
                  <c:v>257868939.25934398</c:v>
                </c:pt>
                <c:pt idx="57896">
                  <c:v>257920347.42844099</c:v>
                </c:pt>
                <c:pt idx="57897">
                  <c:v>257971735.654006</c:v>
                </c:pt>
                <c:pt idx="57898">
                  <c:v>258023103.944424</c:v>
                </c:pt>
                <c:pt idx="57899">
                  <c:v>258074452.308074</c:v>
                </c:pt>
                <c:pt idx="57900">
                  <c:v>258125780.75332898</c:v>
                </c:pt>
                <c:pt idx="57901">
                  <c:v>258177089.288553</c:v>
                </c:pt>
                <c:pt idx="57902">
                  <c:v>258228377.92210701</c:v>
                </c:pt>
                <c:pt idx="57903">
                  <c:v>258279646.662343</c:v>
                </c:pt>
                <c:pt idx="57904">
                  <c:v>258330895.517607</c:v>
                </c:pt>
                <c:pt idx="57905">
                  <c:v>258382124.49623802</c:v>
                </c:pt>
                <c:pt idx="57906">
                  <c:v>258433333.60657001</c:v>
                </c:pt>
                <c:pt idx="57907">
                  <c:v>258484522.85692903</c:v>
                </c:pt>
                <c:pt idx="57908">
                  <c:v>258535692.25563499</c:v>
                </c:pt>
                <c:pt idx="57909">
                  <c:v>258586841.811001</c:v>
                </c:pt>
                <c:pt idx="57910">
                  <c:v>258637971.531335</c:v>
                </c:pt>
                <c:pt idx="57911">
                  <c:v>258689081.42493704</c:v>
                </c:pt>
                <c:pt idx="57912">
                  <c:v>258740171.500101</c:v>
                </c:pt>
                <c:pt idx="57913">
                  <c:v>258791241.76511496</c:v>
                </c:pt>
                <c:pt idx="57914">
                  <c:v>258842292.22825998</c:v>
                </c:pt>
                <c:pt idx="57915">
                  <c:v>258893322.89781106</c:v>
                </c:pt>
                <c:pt idx="57916">
                  <c:v>258944333.78203499</c:v>
                </c:pt>
                <c:pt idx="57917">
                  <c:v>258995324.88919502</c:v>
                </c:pt>
                <c:pt idx="57918">
                  <c:v>259046296.22754696</c:v>
                </c:pt>
                <c:pt idx="57919">
                  <c:v>259097247.80533901</c:v>
                </c:pt>
                <c:pt idx="57920">
                  <c:v>259148179.63081303</c:v>
                </c:pt>
                <c:pt idx="57921">
                  <c:v>259199091.71220797</c:v>
                </c:pt>
                <c:pt idx="57922">
                  <c:v>259249984.05775103</c:v>
                </c:pt>
                <c:pt idx="57923">
                  <c:v>259300856.67566696</c:v>
                </c:pt>
                <c:pt idx="57924">
                  <c:v>259351709.574173</c:v>
                </c:pt>
                <c:pt idx="57925">
                  <c:v>259402542.76147997</c:v>
                </c:pt>
                <c:pt idx="57926">
                  <c:v>259453356.24579197</c:v>
                </c:pt>
                <c:pt idx="57927">
                  <c:v>259504150.03530797</c:v>
                </c:pt>
                <c:pt idx="57928">
                  <c:v>259554924.138219</c:v>
                </c:pt>
                <c:pt idx="57929">
                  <c:v>259605678.56271201</c:v>
                </c:pt>
                <c:pt idx="57930">
                  <c:v>259656413.316964</c:v>
                </c:pt>
                <c:pt idx="57931">
                  <c:v>259707128.40915</c:v>
                </c:pt>
                <c:pt idx="57932">
                  <c:v>259757823.84743601</c:v>
                </c:pt>
                <c:pt idx="57933">
                  <c:v>259808499.63998199</c:v>
                </c:pt>
                <c:pt idx="57934">
                  <c:v>259859155.794943</c:v>
                </c:pt>
                <c:pt idx="57935">
                  <c:v>259909792.32046703</c:v>
                </c:pt>
                <c:pt idx="57936">
                  <c:v>259960409.22469401</c:v>
                </c:pt>
                <c:pt idx="57937">
                  <c:v>260011006.51576197</c:v>
                </c:pt>
                <c:pt idx="57938">
                  <c:v>260061584.20179796</c:v>
                </c:pt>
                <c:pt idx="57939">
                  <c:v>260112142.29092598</c:v>
                </c:pt>
                <c:pt idx="57940">
                  <c:v>260162680.79126298</c:v>
                </c:pt>
                <c:pt idx="57941">
                  <c:v>260213199.71091998</c:v>
                </c:pt>
                <c:pt idx="57942">
                  <c:v>260263699.058</c:v>
                </c:pt>
                <c:pt idx="57943">
                  <c:v>260314178.84060299</c:v>
                </c:pt>
                <c:pt idx="57944">
                  <c:v>260364639.06681904</c:v>
                </c:pt>
                <c:pt idx="57945">
                  <c:v>260415079.74473599</c:v>
                </c:pt>
                <c:pt idx="57946">
                  <c:v>260465500.88243306</c:v>
                </c:pt>
                <c:pt idx="57947">
                  <c:v>260515902.48798299</c:v>
                </c:pt>
                <c:pt idx="57948">
                  <c:v>260566284.56945401</c:v>
                </c:pt>
                <c:pt idx="57949">
                  <c:v>260616647.13490799</c:v>
                </c:pt>
                <c:pt idx="57950">
                  <c:v>260666990.192399</c:v>
                </c:pt>
                <c:pt idx="57951">
                  <c:v>260717313.74997798</c:v>
                </c:pt>
                <c:pt idx="57952">
                  <c:v>260767617.81568599</c:v>
                </c:pt>
                <c:pt idx="57953">
                  <c:v>260817902.397562</c:v>
                </c:pt>
                <c:pt idx="57954">
                  <c:v>260868167.50363499</c:v>
                </c:pt>
                <c:pt idx="57955">
                  <c:v>260918413.141931</c:v>
                </c:pt>
                <c:pt idx="57956">
                  <c:v>260968639.32046801</c:v>
                </c:pt>
                <c:pt idx="57957">
                  <c:v>261018846.04725999</c:v>
                </c:pt>
                <c:pt idx="57958">
                  <c:v>261069033.33031303</c:v>
                </c:pt>
                <c:pt idx="57959">
                  <c:v>261119201.177627</c:v>
                </c:pt>
                <c:pt idx="57960">
                  <c:v>261169349.59719798</c:v>
                </c:pt>
                <c:pt idx="57961">
                  <c:v>261219478.59701303</c:v>
                </c:pt>
                <c:pt idx="57962">
                  <c:v>261269588.185056</c:v>
                </c:pt>
                <c:pt idx="57963">
                  <c:v>261319678.36930299</c:v>
                </c:pt>
                <c:pt idx="57964">
                  <c:v>261369749.15772501</c:v>
                </c:pt>
                <c:pt idx="57965">
                  <c:v>261419800.55828696</c:v>
                </c:pt>
                <c:pt idx="57966">
                  <c:v>261469832.57894596</c:v>
                </c:pt>
                <c:pt idx="57967">
                  <c:v>261519845.22765699</c:v>
                </c:pt>
                <c:pt idx="57968">
                  <c:v>261569838.51236498</c:v>
                </c:pt>
                <c:pt idx="57969">
                  <c:v>261619812.44101101</c:v>
                </c:pt>
                <c:pt idx="57970">
                  <c:v>261669767.02153099</c:v>
                </c:pt>
                <c:pt idx="57971">
                  <c:v>261719702.26185301</c:v>
                </c:pt>
                <c:pt idx="57972">
                  <c:v>261769618.1699</c:v>
                </c:pt>
                <c:pt idx="57973">
                  <c:v>261819514.75358996</c:v>
                </c:pt>
                <c:pt idx="57974">
                  <c:v>261869392.02083403</c:v>
                </c:pt>
                <c:pt idx="57975">
                  <c:v>261919249.97953701</c:v>
                </c:pt>
                <c:pt idx="57976">
                  <c:v>261969088.63759798</c:v>
                </c:pt>
                <c:pt idx="57977">
                  <c:v>262018908.00291201</c:v>
                </c:pt>
                <c:pt idx="57978">
                  <c:v>262068708.08336598</c:v>
                </c:pt>
                <c:pt idx="57979">
                  <c:v>262118488.88684106</c:v>
                </c:pt>
                <c:pt idx="57980">
                  <c:v>262168250.42121503</c:v>
                </c:pt>
                <c:pt idx="57981">
                  <c:v>262217992.69435599</c:v>
                </c:pt>
                <c:pt idx="57982">
                  <c:v>262267715.71412998</c:v>
                </c:pt>
                <c:pt idx="57983">
                  <c:v>262317419.48839399</c:v>
                </c:pt>
                <c:pt idx="57984">
                  <c:v>262367104.02500299</c:v>
                </c:pt>
                <c:pt idx="57985">
                  <c:v>262416769.33180201</c:v>
                </c:pt>
                <c:pt idx="57986">
                  <c:v>262466415.41663304</c:v>
                </c:pt>
                <c:pt idx="57987">
                  <c:v>262516042.28733101</c:v>
                </c:pt>
                <c:pt idx="57988">
                  <c:v>262565649.95172501</c:v>
                </c:pt>
                <c:pt idx="57989">
                  <c:v>262615238.41764</c:v>
                </c:pt>
                <c:pt idx="57990">
                  <c:v>262664807.69289401</c:v>
                </c:pt>
                <c:pt idx="57991">
                  <c:v>262714357.78529799</c:v>
                </c:pt>
                <c:pt idx="57992">
                  <c:v>262763888.70265901</c:v>
                </c:pt>
                <c:pt idx="57993">
                  <c:v>262813400.45277902</c:v>
                </c:pt>
                <c:pt idx="57994">
                  <c:v>262862893.04345199</c:v>
                </c:pt>
                <c:pt idx="57995">
                  <c:v>262912366.48246703</c:v>
                </c:pt>
                <c:pt idx="57996">
                  <c:v>262961820.77760896</c:v>
                </c:pt>
                <c:pt idx="57997">
                  <c:v>263011255.93665504</c:v>
                </c:pt>
                <c:pt idx="57998">
                  <c:v>263060671.96737701</c:v>
                </c:pt>
                <c:pt idx="57999">
                  <c:v>263110068.87754199</c:v>
                </c:pt>
                <c:pt idx="58000">
                  <c:v>263159446.67491099</c:v>
                </c:pt>
                <c:pt idx="58001">
                  <c:v>263208805.36723903</c:v>
                </c:pt>
                <c:pt idx="58002">
                  <c:v>263258144.96227601</c:v>
                </c:pt>
                <c:pt idx="58003">
                  <c:v>263307465.467765</c:v>
                </c:pt>
                <c:pt idx="58004">
                  <c:v>263356766.89144501</c:v>
                </c:pt>
                <c:pt idx="58005">
                  <c:v>263406049.24104893</c:v>
                </c:pt>
                <c:pt idx="58006">
                  <c:v>263455312.52430299</c:v>
                </c:pt>
                <c:pt idx="58007">
                  <c:v>263504556.74892893</c:v>
                </c:pt>
                <c:pt idx="58008">
                  <c:v>263553781.92264202</c:v>
                </c:pt>
                <c:pt idx="58009">
                  <c:v>263602988.05315399</c:v>
                </c:pt>
                <c:pt idx="58010">
                  <c:v>263652175.14816794</c:v>
                </c:pt>
                <c:pt idx="58011">
                  <c:v>263701343.21538293</c:v>
                </c:pt>
                <c:pt idx="58012">
                  <c:v>263750492.26249301</c:v>
                </c:pt>
                <c:pt idx="58013">
                  <c:v>263799622.29718596</c:v>
                </c:pt>
                <c:pt idx="58014">
                  <c:v>263848733.327144</c:v>
                </c:pt>
                <c:pt idx="58015">
                  <c:v>263897825.360044</c:v>
                </c:pt>
                <c:pt idx="58016">
                  <c:v>263946898.40355599</c:v>
                </c:pt>
                <c:pt idx="58017">
                  <c:v>263995952.46534798</c:v>
                </c:pt>
                <c:pt idx="58018">
                  <c:v>264044987.553078</c:v>
                </c:pt>
                <c:pt idx="58019">
                  <c:v>264094003.67440099</c:v>
                </c:pt>
                <c:pt idx="58020">
                  <c:v>264143000.836968</c:v>
                </c:pt>
                <c:pt idx="58021">
                  <c:v>264191979.04841998</c:v>
                </c:pt>
                <c:pt idx="58022">
                  <c:v>264240938.31639701</c:v>
                </c:pt>
                <c:pt idx="58023">
                  <c:v>264289878.64852998</c:v>
                </c:pt>
                <c:pt idx="58024">
                  <c:v>264338800.052448</c:v>
                </c:pt>
                <c:pt idx="58025">
                  <c:v>264387702.535772</c:v>
                </c:pt>
                <c:pt idx="58026">
                  <c:v>264436586.10611701</c:v>
                </c:pt>
                <c:pt idx="58027">
                  <c:v>264485450.77109596</c:v>
                </c:pt>
                <c:pt idx="58028">
                  <c:v>264534296.53831199</c:v>
                </c:pt>
                <c:pt idx="58029">
                  <c:v>264583123.41536698</c:v>
                </c:pt>
                <c:pt idx="58030">
                  <c:v>264631931.40985402</c:v>
                </c:pt>
                <c:pt idx="58031">
                  <c:v>264680720.52936301</c:v>
                </c:pt>
                <c:pt idx="58032">
                  <c:v>264729490.781477</c:v>
                </c:pt>
                <c:pt idx="58033">
                  <c:v>264778242.17377397</c:v>
                </c:pt>
                <c:pt idx="58034">
                  <c:v>264826974.71382797</c:v>
                </c:pt>
                <c:pt idx="58035">
                  <c:v>264875688.40920499</c:v>
                </c:pt>
                <c:pt idx="58036">
                  <c:v>264924383.26746798</c:v>
                </c:pt>
                <c:pt idx="58037">
                  <c:v>264973059.29617301</c:v>
                </c:pt>
                <c:pt idx="58038">
                  <c:v>265021716.50287303</c:v>
                </c:pt>
                <c:pt idx="58039">
                  <c:v>265070354.89511201</c:v>
                </c:pt>
                <c:pt idx="58040">
                  <c:v>265118974.48043102</c:v>
                </c:pt>
                <c:pt idx="58041">
                  <c:v>265167575.26636598</c:v>
                </c:pt>
                <c:pt idx="58042">
                  <c:v>265216157.260447</c:v>
                </c:pt>
                <c:pt idx="58043">
                  <c:v>265264720.47019798</c:v>
                </c:pt>
                <c:pt idx="58044">
                  <c:v>265313264.90313798</c:v>
                </c:pt>
                <c:pt idx="58045">
                  <c:v>265361790.566782</c:v>
                </c:pt>
                <c:pt idx="58046">
                  <c:v>265410297.468638</c:v>
                </c:pt>
                <c:pt idx="58047">
                  <c:v>265458785.61621001</c:v>
                </c:pt>
                <c:pt idx="58048">
                  <c:v>265507255.016996</c:v>
                </c:pt>
                <c:pt idx="58049">
                  <c:v>265555705.67848796</c:v>
                </c:pt>
                <c:pt idx="58050">
                  <c:v>265604137.60817397</c:v>
                </c:pt>
                <c:pt idx="58051">
                  <c:v>265652550.813537</c:v>
                </c:pt>
                <c:pt idx="58052">
                  <c:v>265700945.30205402</c:v>
                </c:pt>
                <c:pt idx="58053">
                  <c:v>265749321.081195</c:v>
                </c:pt>
                <c:pt idx="58054">
                  <c:v>265797678.158429</c:v>
                </c:pt>
                <c:pt idx="58055">
                  <c:v>265846016.54121599</c:v>
                </c:pt>
                <c:pt idx="58056">
                  <c:v>265894336.23701301</c:v>
                </c:pt>
                <c:pt idx="58057">
                  <c:v>265942637.25326896</c:v>
                </c:pt>
                <c:pt idx="58058">
                  <c:v>265990919.59743202</c:v>
                </c:pt>
                <c:pt idx="58059">
                  <c:v>266039183.276941</c:v>
                </c:pt>
                <c:pt idx="58060">
                  <c:v>266087428.29923201</c:v>
                </c:pt>
                <c:pt idx="58061">
                  <c:v>266135654.67173597</c:v>
                </c:pt>
                <c:pt idx="58062">
                  <c:v>266183862.40187499</c:v>
                </c:pt>
                <c:pt idx="58063">
                  <c:v>266232051.49707201</c:v>
                </c:pt>
                <c:pt idx="58064">
                  <c:v>266280221.96474001</c:v>
                </c:pt>
                <c:pt idx="58065">
                  <c:v>266328373.812289</c:v>
                </c:pt>
                <c:pt idx="58066">
                  <c:v>266376507.04712296</c:v>
                </c:pt>
                <c:pt idx="58067">
                  <c:v>266424621.67664099</c:v>
                </c:pt>
                <c:pt idx="58068">
                  <c:v>266472717.70823696</c:v>
                </c:pt>
                <c:pt idx="58069">
                  <c:v>266520795.14930096</c:v>
                </c:pt>
                <c:pt idx="58070">
                  <c:v>266568854.00721601</c:v>
                </c:pt>
                <c:pt idx="58071">
                  <c:v>266616894.28935999</c:v>
                </c:pt>
                <c:pt idx="58072">
                  <c:v>266664916.00310796</c:v>
                </c:pt>
                <c:pt idx="58073">
                  <c:v>266712919.155828</c:v>
                </c:pt>
                <c:pt idx="58074">
                  <c:v>266760903.754884</c:v>
                </c:pt>
                <c:pt idx="58075">
                  <c:v>266808869.80763304</c:v>
                </c:pt>
                <c:pt idx="58076">
                  <c:v>266856817.32142901</c:v>
                </c:pt>
                <c:pt idx="58077">
                  <c:v>266904746.30362099</c:v>
                </c:pt>
                <c:pt idx="58078">
                  <c:v>266952656.76155096</c:v>
                </c:pt>
                <c:pt idx="58079">
                  <c:v>267000548.702557</c:v>
                </c:pt>
                <c:pt idx="58080">
                  <c:v>267048422.13397399</c:v>
                </c:pt>
                <c:pt idx="58081">
                  <c:v>267096277.06312796</c:v>
                </c:pt>
                <c:pt idx="58082">
                  <c:v>267144113.497343</c:v>
                </c:pt>
                <c:pt idx="58083">
                  <c:v>267191931.44393599</c:v>
                </c:pt>
                <c:pt idx="58084">
                  <c:v>267239730.91022199</c:v>
                </c:pt>
                <c:pt idx="58085">
                  <c:v>267287511.90350696</c:v>
                </c:pt>
                <c:pt idx="58086">
                  <c:v>267335274.43109599</c:v>
                </c:pt>
                <c:pt idx="58087">
                  <c:v>267383018.500285</c:v>
                </c:pt>
                <c:pt idx="58088">
                  <c:v>267430744.11836794</c:v>
                </c:pt>
                <c:pt idx="58089">
                  <c:v>267478451.29263401</c:v>
                </c:pt>
                <c:pt idx="58090">
                  <c:v>267526140.03036398</c:v>
                </c:pt>
                <c:pt idx="58091">
                  <c:v>267573810.33883801</c:v>
                </c:pt>
                <c:pt idx="58092">
                  <c:v>267621462.22532898</c:v>
                </c:pt>
                <c:pt idx="58093">
                  <c:v>267669095.69710398</c:v>
                </c:pt>
                <c:pt idx="58094">
                  <c:v>267716710.76142797</c:v>
                </c:pt>
                <c:pt idx="58095">
                  <c:v>267764307.42555901</c:v>
                </c:pt>
                <c:pt idx="58096">
                  <c:v>267811885.696749</c:v>
                </c:pt>
                <c:pt idx="58097">
                  <c:v>267859445.58224899</c:v>
                </c:pt>
                <c:pt idx="58098">
                  <c:v>267906987.08930001</c:v>
                </c:pt>
                <c:pt idx="58099">
                  <c:v>267954510.22514296</c:v>
                </c:pt>
                <c:pt idx="58100">
                  <c:v>268002014.99701104</c:v>
                </c:pt>
                <c:pt idx="58101">
                  <c:v>268049501.41213399</c:v>
                </c:pt>
                <c:pt idx="58102">
                  <c:v>268096969.477734</c:v>
                </c:pt>
                <c:pt idx="58103">
                  <c:v>268144419.20103198</c:v>
                </c:pt>
                <c:pt idx="58104">
                  <c:v>268191850.58924201</c:v>
                </c:pt>
                <c:pt idx="58105">
                  <c:v>268239263.64957398</c:v>
                </c:pt>
                <c:pt idx="58106">
                  <c:v>268286658.38923204</c:v>
                </c:pt>
                <c:pt idx="58107">
                  <c:v>268334034.81541601</c:v>
                </c:pt>
                <c:pt idx="58108">
                  <c:v>268381392.935321</c:v>
                </c:pt>
                <c:pt idx="58109">
                  <c:v>268428732.756138</c:v>
                </c:pt>
                <c:pt idx="58110">
                  <c:v>268476054.285052</c:v>
                </c:pt>
                <c:pt idx="58111">
                  <c:v>268523357.52924299</c:v>
                </c:pt>
                <c:pt idx="58112">
                  <c:v>268570642.49588692</c:v>
                </c:pt>
                <c:pt idx="58113">
                  <c:v>268617909.192155</c:v>
                </c:pt>
                <c:pt idx="58114">
                  <c:v>268665157.62521392</c:v>
                </c:pt>
                <c:pt idx="58115">
                  <c:v>268712387.80222499</c:v>
                </c:pt>
                <c:pt idx="58116">
                  <c:v>268759599.73034394</c:v>
                </c:pt>
                <c:pt idx="58117">
                  <c:v>268806793.41672403</c:v>
                </c:pt>
                <c:pt idx="58118">
                  <c:v>268853968.86851108</c:v>
                </c:pt>
                <c:pt idx="58119">
                  <c:v>268901126.09284794</c:v>
                </c:pt>
                <c:pt idx="58120">
                  <c:v>268948265.09687299</c:v>
                </c:pt>
                <c:pt idx="58121">
                  <c:v>268995385.88771898</c:v>
                </c:pt>
                <c:pt idx="58122">
                  <c:v>269042488.47251296</c:v>
                </c:pt>
                <c:pt idx="58123">
                  <c:v>269089572.85837901</c:v>
                </c:pt>
                <c:pt idx="58124">
                  <c:v>269136639.05243599</c:v>
                </c:pt>
                <c:pt idx="58125">
                  <c:v>269183687.06179792</c:v>
                </c:pt>
                <c:pt idx="58126">
                  <c:v>269230716.893574</c:v>
                </c:pt>
                <c:pt idx="58127">
                  <c:v>269277728.55486906</c:v>
                </c:pt>
                <c:pt idx="58128">
                  <c:v>269324722.05278295</c:v>
                </c:pt>
                <c:pt idx="58129">
                  <c:v>269371697.39441109</c:v>
                </c:pt>
                <c:pt idx="58130">
                  <c:v>269418654.58684403</c:v>
                </c:pt>
                <c:pt idx="58131">
                  <c:v>269465593.63716704</c:v>
                </c:pt>
                <c:pt idx="58132">
                  <c:v>269512514.55246198</c:v>
                </c:pt>
                <c:pt idx="58133">
                  <c:v>269559417.33980602</c:v>
                </c:pt>
                <c:pt idx="58134">
                  <c:v>269606302.00626999</c:v>
                </c:pt>
                <c:pt idx="58135">
                  <c:v>269653168.55892205</c:v>
                </c:pt>
                <c:pt idx="58136">
                  <c:v>269700017.00482398</c:v>
                </c:pt>
                <c:pt idx="58137">
                  <c:v>269746847.351035</c:v>
                </c:pt>
                <c:pt idx="58138">
                  <c:v>269793659.60460705</c:v>
                </c:pt>
                <c:pt idx="58139">
                  <c:v>269840453.77259099</c:v>
                </c:pt>
                <c:pt idx="58140">
                  <c:v>269887229.86203003</c:v>
                </c:pt>
                <c:pt idx="58141">
                  <c:v>269933987.87996298</c:v>
                </c:pt>
                <c:pt idx="58142">
                  <c:v>269980727.83342701</c:v>
                </c:pt>
                <c:pt idx="58143">
                  <c:v>270027449.72944999</c:v>
                </c:pt>
                <c:pt idx="58144">
                  <c:v>270074153.57506001</c:v>
                </c:pt>
                <c:pt idx="58145">
                  <c:v>270120839.37727791</c:v>
                </c:pt>
                <c:pt idx="58146">
                  <c:v>270167507.14312011</c:v>
                </c:pt>
                <c:pt idx="58147">
                  <c:v>270214156.87959802</c:v>
                </c:pt>
                <c:pt idx="58148">
                  <c:v>270260788.59372002</c:v>
                </c:pt>
                <c:pt idx="58149">
                  <c:v>270307402.29248995</c:v>
                </c:pt>
                <c:pt idx="58150">
                  <c:v>270353997.98290586</c:v>
                </c:pt>
                <c:pt idx="58151">
                  <c:v>270400575.67196202</c:v>
                </c:pt>
                <c:pt idx="58152">
                  <c:v>270447135.36664695</c:v>
                </c:pt>
                <c:pt idx="58153">
                  <c:v>270493677.07394695</c:v>
                </c:pt>
                <c:pt idx="58154">
                  <c:v>270540200.80084205</c:v>
                </c:pt>
                <c:pt idx="58155">
                  <c:v>270586706.55430901</c:v>
                </c:pt>
                <c:pt idx="58156">
                  <c:v>270633194.34131801</c:v>
                </c:pt>
                <c:pt idx="58157">
                  <c:v>270679664.16883701</c:v>
                </c:pt>
                <c:pt idx="58158">
                  <c:v>270726116.04382807</c:v>
                </c:pt>
                <c:pt idx="58159">
                  <c:v>270772549.97324991</c:v>
                </c:pt>
                <c:pt idx="58160">
                  <c:v>270818965.96405602</c:v>
                </c:pt>
                <c:pt idx="58161">
                  <c:v>270865364.02319509</c:v>
                </c:pt>
                <c:pt idx="58162">
                  <c:v>270911744.15761214</c:v>
                </c:pt>
                <c:pt idx="58163">
                  <c:v>270958106.37424803</c:v>
                </c:pt>
                <c:pt idx="58164">
                  <c:v>271004450.68003792</c:v>
                </c:pt>
                <c:pt idx="58165">
                  <c:v>271050777.08191299</c:v>
                </c:pt>
                <c:pt idx="58166">
                  <c:v>271097085.58680099</c:v>
                </c:pt>
                <c:pt idx="58167">
                  <c:v>271143376.20162392</c:v>
                </c:pt>
                <c:pt idx="58168">
                  <c:v>271189648.93330091</c:v>
                </c:pt>
                <c:pt idx="58169">
                  <c:v>271235903.78874391</c:v>
                </c:pt>
                <c:pt idx="58170">
                  <c:v>271282140.77486402</c:v>
                </c:pt>
                <c:pt idx="58171">
                  <c:v>271328359.89856607</c:v>
                </c:pt>
                <c:pt idx="58172">
                  <c:v>271374561.16675001</c:v>
                </c:pt>
                <c:pt idx="58173">
                  <c:v>271420744.58631092</c:v>
                </c:pt>
                <c:pt idx="58174">
                  <c:v>271466910.16414309</c:v>
                </c:pt>
                <c:pt idx="58175">
                  <c:v>271513057.90713298</c:v>
                </c:pt>
                <c:pt idx="58176">
                  <c:v>271559187.82216305</c:v>
                </c:pt>
                <c:pt idx="58177">
                  <c:v>271605299.91611296</c:v>
                </c:pt>
                <c:pt idx="58178">
                  <c:v>271651394.19585705</c:v>
                </c:pt>
                <c:pt idx="58179">
                  <c:v>271697470.66826397</c:v>
                </c:pt>
                <c:pt idx="58180">
                  <c:v>271743529.34020197</c:v>
                </c:pt>
                <c:pt idx="58181">
                  <c:v>271789570.21853</c:v>
                </c:pt>
                <c:pt idx="58182">
                  <c:v>271835593.31010705</c:v>
                </c:pt>
                <c:pt idx="58183">
                  <c:v>271881598.62178499</c:v>
                </c:pt>
                <c:pt idx="58184">
                  <c:v>271927586.16041309</c:v>
                </c:pt>
                <c:pt idx="58185">
                  <c:v>271973555.93283486</c:v>
                </c:pt>
                <c:pt idx="58186">
                  <c:v>272019507.94589001</c:v>
                </c:pt>
                <c:pt idx="58187">
                  <c:v>272065442.206415</c:v>
                </c:pt>
                <c:pt idx="58188">
                  <c:v>272111358.72123986</c:v>
                </c:pt>
                <c:pt idx="58189">
                  <c:v>272157257.49719298</c:v>
                </c:pt>
                <c:pt idx="58190">
                  <c:v>272203138.54109704</c:v>
                </c:pt>
                <c:pt idx="58191">
                  <c:v>272249001.85977</c:v>
                </c:pt>
                <c:pt idx="58192">
                  <c:v>272294847.46002698</c:v>
                </c:pt>
                <c:pt idx="58193">
                  <c:v>272340675.34867698</c:v>
                </c:pt>
                <c:pt idx="58194">
                  <c:v>272386485.53252703</c:v>
                </c:pt>
                <c:pt idx="58195">
                  <c:v>272432278.01837796</c:v>
                </c:pt>
                <c:pt idx="58196">
                  <c:v>272478052.81302702</c:v>
                </c:pt>
                <c:pt idx="58197">
                  <c:v>272523809.92326695</c:v>
                </c:pt>
                <c:pt idx="58198">
                  <c:v>272569549.35588902</c:v>
                </c:pt>
                <c:pt idx="58199">
                  <c:v>272615271.11767501</c:v>
                </c:pt>
                <c:pt idx="58200">
                  <c:v>272660975.21540695</c:v>
                </c:pt>
                <c:pt idx="58201">
                  <c:v>272706661.65586108</c:v>
                </c:pt>
                <c:pt idx="58202">
                  <c:v>272752330.44581002</c:v>
                </c:pt>
                <c:pt idx="58203">
                  <c:v>272797981.59201992</c:v>
                </c:pt>
                <c:pt idx="58204">
                  <c:v>272843615.10125703</c:v>
                </c:pt>
                <c:pt idx="58205">
                  <c:v>272889230.98027986</c:v>
                </c:pt>
                <c:pt idx="58206">
                  <c:v>272934829.23584294</c:v>
                </c:pt>
                <c:pt idx="58207">
                  <c:v>272980409.874699</c:v>
                </c:pt>
                <c:pt idx="58208">
                  <c:v>273025972.90359497</c:v>
                </c:pt>
                <c:pt idx="58209">
                  <c:v>273071518.32927299</c:v>
                </c:pt>
                <c:pt idx="58210">
                  <c:v>273117046.15847301</c:v>
                </c:pt>
                <c:pt idx="58211">
                  <c:v>273162556.39793003</c:v>
                </c:pt>
                <c:pt idx="58212">
                  <c:v>273208049.05437303</c:v>
                </c:pt>
                <c:pt idx="58213">
                  <c:v>273253524.13453001</c:v>
                </c:pt>
                <c:pt idx="58214">
                  <c:v>273298981.64512306</c:v>
                </c:pt>
                <c:pt idx="58215">
                  <c:v>273344421.59286994</c:v>
                </c:pt>
                <c:pt idx="58216">
                  <c:v>273389843.98448491</c:v>
                </c:pt>
                <c:pt idx="58217">
                  <c:v>273435248.82667893</c:v>
                </c:pt>
                <c:pt idx="58218">
                  <c:v>273480636.126158</c:v>
                </c:pt>
                <c:pt idx="58219">
                  <c:v>273526005.889624</c:v>
                </c:pt>
                <c:pt idx="58220">
                  <c:v>273571358.12377399</c:v>
                </c:pt>
                <c:pt idx="58221">
                  <c:v>273616692.83530295</c:v>
                </c:pt>
                <c:pt idx="58222">
                  <c:v>273662010.03089899</c:v>
                </c:pt>
                <c:pt idx="58223">
                  <c:v>273707309.71724999</c:v>
                </c:pt>
                <c:pt idx="58224">
                  <c:v>273752591.90103692</c:v>
                </c:pt>
                <c:pt idx="58225">
                  <c:v>273797856.58893591</c:v>
                </c:pt>
                <c:pt idx="58226">
                  <c:v>273843103.78762197</c:v>
                </c:pt>
                <c:pt idx="58227">
                  <c:v>273888333.50376505</c:v>
                </c:pt>
                <c:pt idx="58228">
                  <c:v>273933545.74403</c:v>
                </c:pt>
                <c:pt idx="58229">
                  <c:v>273978740.51507896</c:v>
                </c:pt>
                <c:pt idx="58230">
                  <c:v>274023917.82356805</c:v>
                </c:pt>
                <c:pt idx="58231">
                  <c:v>274069077.67615205</c:v>
                </c:pt>
                <c:pt idx="58232">
                  <c:v>274114220.07948101</c:v>
                </c:pt>
                <c:pt idx="58233">
                  <c:v>274159345.04019898</c:v>
                </c:pt>
                <c:pt idx="58234">
                  <c:v>274204452.56494796</c:v>
                </c:pt>
                <c:pt idx="58235">
                  <c:v>274249542.66036606</c:v>
                </c:pt>
                <c:pt idx="58236">
                  <c:v>274294615.33308703</c:v>
                </c:pt>
                <c:pt idx="58237">
                  <c:v>274339670.58973992</c:v>
                </c:pt>
                <c:pt idx="58238">
                  <c:v>274384708.43695086</c:v>
                </c:pt>
                <c:pt idx="58239">
                  <c:v>274429728.88134199</c:v>
                </c:pt>
                <c:pt idx="58240">
                  <c:v>274474731.92952996</c:v>
                </c:pt>
                <c:pt idx="58241">
                  <c:v>274519717.58812898</c:v>
                </c:pt>
                <c:pt idx="58242">
                  <c:v>274564685.86374998</c:v>
                </c:pt>
                <c:pt idx="58243">
                  <c:v>274609636.76299691</c:v>
                </c:pt>
                <c:pt idx="58244">
                  <c:v>274654570.29247493</c:v>
                </c:pt>
                <c:pt idx="58245">
                  <c:v>274699486.45877892</c:v>
                </c:pt>
                <c:pt idx="58246">
                  <c:v>274744385.26850605</c:v>
                </c:pt>
                <c:pt idx="58247">
                  <c:v>274789266.72824395</c:v>
                </c:pt>
                <c:pt idx="58248">
                  <c:v>274834130.84458107</c:v>
                </c:pt>
                <c:pt idx="58249">
                  <c:v>274878977.62410009</c:v>
                </c:pt>
                <c:pt idx="58250">
                  <c:v>274923807.07337803</c:v>
                </c:pt>
                <c:pt idx="58251">
                  <c:v>274968619.198991</c:v>
                </c:pt>
                <c:pt idx="58252">
                  <c:v>275013414.00750905</c:v>
                </c:pt>
                <c:pt idx="58253">
                  <c:v>275058191.50550002</c:v>
                </c:pt>
                <c:pt idx="58254">
                  <c:v>275102951.69952708</c:v>
                </c:pt>
                <c:pt idx="58255">
                  <c:v>275147694.59614903</c:v>
                </c:pt>
                <c:pt idx="58256">
                  <c:v>275192420.201922</c:v>
                </c:pt>
                <c:pt idx="58257">
                  <c:v>275237128.52339703</c:v>
                </c:pt>
                <c:pt idx="58258">
                  <c:v>275281819.56712306</c:v>
                </c:pt>
                <c:pt idx="58259">
                  <c:v>275326493.33964294</c:v>
                </c:pt>
                <c:pt idx="58260">
                  <c:v>275371149.84749711</c:v>
                </c:pt>
                <c:pt idx="58261">
                  <c:v>275415789.09722197</c:v>
                </c:pt>
                <c:pt idx="58262">
                  <c:v>275460411.09535092</c:v>
                </c:pt>
                <c:pt idx="58263">
                  <c:v>275505015.84841108</c:v>
                </c:pt>
                <c:pt idx="58264">
                  <c:v>275549603.36292899</c:v>
                </c:pt>
                <c:pt idx="58265">
                  <c:v>275594173.64542407</c:v>
                </c:pt>
                <c:pt idx="58266">
                  <c:v>275638726.702416</c:v>
                </c:pt>
                <c:pt idx="58267">
                  <c:v>275683262.54041606</c:v>
                </c:pt>
                <c:pt idx="58268">
                  <c:v>275727781.16593599</c:v>
                </c:pt>
                <c:pt idx="58269">
                  <c:v>275772282.58548099</c:v>
                </c:pt>
                <c:pt idx="58270">
                  <c:v>275816766.80555207</c:v>
                </c:pt>
                <c:pt idx="58271">
                  <c:v>275861233.83264995</c:v>
                </c:pt>
                <c:pt idx="58272">
                  <c:v>275905683.67326802</c:v>
                </c:pt>
                <c:pt idx="58273">
                  <c:v>275950116.33389801</c:v>
                </c:pt>
                <c:pt idx="58274">
                  <c:v>275994531.82102698</c:v>
                </c:pt>
                <c:pt idx="58275">
                  <c:v>276038930.14113897</c:v>
                </c:pt>
                <c:pt idx="58276">
                  <c:v>276083311.30071205</c:v>
                </c:pt>
                <c:pt idx="58277">
                  <c:v>276127675.306225</c:v>
                </c:pt>
                <c:pt idx="58278">
                  <c:v>276172022.16414797</c:v>
                </c:pt>
                <c:pt idx="58279">
                  <c:v>276216351.88094991</c:v>
                </c:pt>
                <c:pt idx="58280">
                  <c:v>276260664.46309698</c:v>
                </c:pt>
                <c:pt idx="58281">
                  <c:v>276304959.91705</c:v>
                </c:pt>
                <c:pt idx="58282">
                  <c:v>276349238.24926609</c:v>
                </c:pt>
                <c:pt idx="58283">
                  <c:v>276393499.46619892</c:v>
                </c:pt>
                <c:pt idx="58284">
                  <c:v>276437743.57429999</c:v>
                </c:pt>
                <c:pt idx="58285">
                  <c:v>276481970.580015</c:v>
                </c:pt>
                <c:pt idx="58286">
                  <c:v>276526180.48978603</c:v>
                </c:pt>
                <c:pt idx="58287">
                  <c:v>276570373.310054</c:v>
                </c:pt>
                <c:pt idx="58288">
                  <c:v>276614549.04725409</c:v>
                </c:pt>
                <c:pt idx="58289">
                  <c:v>276658707.70781702</c:v>
                </c:pt>
                <c:pt idx="58290">
                  <c:v>276702849.298172</c:v>
                </c:pt>
                <c:pt idx="58291">
                  <c:v>276746973.82474399</c:v>
                </c:pt>
                <c:pt idx="58292">
                  <c:v>276791081.29395294</c:v>
                </c:pt>
                <c:pt idx="58293">
                  <c:v>276835171.71221691</c:v>
                </c:pt>
                <c:pt idx="58294">
                  <c:v>276879245.08594996</c:v>
                </c:pt>
                <c:pt idx="58295">
                  <c:v>276923301.421561</c:v>
                </c:pt>
                <c:pt idx="58296">
                  <c:v>276967340.72545803</c:v>
                </c:pt>
                <c:pt idx="58297">
                  <c:v>277011363.00404298</c:v>
                </c:pt>
                <c:pt idx="58298">
                  <c:v>277055368.26371598</c:v>
                </c:pt>
                <c:pt idx="58299">
                  <c:v>277099356.51087201</c:v>
                </c:pt>
                <c:pt idx="58300">
                  <c:v>277143327.75190294</c:v>
                </c:pt>
                <c:pt idx="58301">
                  <c:v>277187281.99319899</c:v>
                </c:pt>
                <c:pt idx="58302">
                  <c:v>277231219.24114305</c:v>
                </c:pt>
                <c:pt idx="58303">
                  <c:v>277275139.50211799</c:v>
                </c:pt>
                <c:pt idx="58304">
                  <c:v>277319042.78250092</c:v>
                </c:pt>
                <c:pt idx="58305">
                  <c:v>277362929.08866602</c:v>
                </c:pt>
                <c:pt idx="58306">
                  <c:v>277406798.42698497</c:v>
                </c:pt>
                <c:pt idx="58307">
                  <c:v>277450650.80382508</c:v>
                </c:pt>
                <c:pt idx="58308">
                  <c:v>277494486.22554892</c:v>
                </c:pt>
                <c:pt idx="58309">
                  <c:v>277538304.69851702</c:v>
                </c:pt>
                <c:pt idx="58310">
                  <c:v>277582106.22908592</c:v>
                </c:pt>
                <c:pt idx="58311">
                  <c:v>277625890.82360899</c:v>
                </c:pt>
                <c:pt idx="58312">
                  <c:v>277669658.48843491</c:v>
                </c:pt>
                <c:pt idx="58313">
                  <c:v>277713409.22991192</c:v>
                </c:pt>
                <c:pt idx="58314">
                  <c:v>277757143.05438</c:v>
                </c:pt>
                <c:pt idx="58315">
                  <c:v>277800859.96818</c:v>
                </c:pt>
                <c:pt idx="58316">
                  <c:v>277844559.97764599</c:v>
                </c:pt>
                <c:pt idx="58317">
                  <c:v>277888243.08911097</c:v>
                </c:pt>
                <c:pt idx="58318">
                  <c:v>277931909.30890399</c:v>
                </c:pt>
                <c:pt idx="58319">
                  <c:v>277975558.64334905</c:v>
                </c:pt>
                <c:pt idx="58320">
                  <c:v>278019191.09876901</c:v>
                </c:pt>
                <c:pt idx="58321">
                  <c:v>278062806.68147999</c:v>
                </c:pt>
                <c:pt idx="58322">
                  <c:v>278106405.39779902</c:v>
                </c:pt>
                <c:pt idx="58323">
                  <c:v>278149987.25403601</c:v>
                </c:pt>
                <c:pt idx="58324">
                  <c:v>278193552.25649899</c:v>
                </c:pt>
                <c:pt idx="58325">
                  <c:v>278237100.41149294</c:v>
                </c:pt>
                <c:pt idx="58326">
                  <c:v>278280631.72531796</c:v>
                </c:pt>
                <c:pt idx="58327">
                  <c:v>278324146.20427191</c:v>
                </c:pt>
                <c:pt idx="58328">
                  <c:v>278367643.85464799</c:v>
                </c:pt>
                <c:pt idx="58329">
                  <c:v>278411124.68273896</c:v>
                </c:pt>
                <c:pt idx="58330">
                  <c:v>278454588.69483</c:v>
                </c:pt>
                <c:pt idx="58331">
                  <c:v>278498035.897205</c:v>
                </c:pt>
                <c:pt idx="58332">
                  <c:v>278541466.29614592</c:v>
                </c:pt>
                <c:pt idx="58333">
                  <c:v>278584879.89792901</c:v>
                </c:pt>
                <c:pt idx="58334">
                  <c:v>278628276.70882797</c:v>
                </c:pt>
                <c:pt idx="58335">
                  <c:v>278671656.73511201</c:v>
                </c:pt>
                <c:pt idx="58336">
                  <c:v>278715019.98304892</c:v>
                </c:pt>
                <c:pt idx="58337">
                  <c:v>278758366.458902</c:v>
                </c:pt>
                <c:pt idx="58338">
                  <c:v>278801696.16893202</c:v>
                </c:pt>
                <c:pt idx="58339">
                  <c:v>278845009.11939502</c:v>
                </c:pt>
                <c:pt idx="58340">
                  <c:v>278888305.316544</c:v>
                </c:pt>
                <c:pt idx="58341">
                  <c:v>278931584.76662999</c:v>
                </c:pt>
                <c:pt idx="58342">
                  <c:v>278974847.47589999</c:v>
                </c:pt>
                <c:pt idx="58343">
                  <c:v>279018093.45059502</c:v>
                </c:pt>
                <c:pt idx="58344">
                  <c:v>279061322.69695795</c:v>
                </c:pt>
                <c:pt idx="58345">
                  <c:v>279104535.22122294</c:v>
                </c:pt>
                <c:pt idx="58346">
                  <c:v>279147731.029625</c:v>
                </c:pt>
                <c:pt idx="58347">
                  <c:v>279190910.12839401</c:v>
                </c:pt>
                <c:pt idx="58348">
                  <c:v>279234072.52375609</c:v>
                </c:pt>
                <c:pt idx="58349">
                  <c:v>279277218.22193485</c:v>
                </c:pt>
                <c:pt idx="58350">
                  <c:v>279320347.22915101</c:v>
                </c:pt>
                <c:pt idx="58351">
                  <c:v>279363459.55162001</c:v>
                </c:pt>
                <c:pt idx="58352">
                  <c:v>279406555.195557</c:v>
                </c:pt>
                <c:pt idx="58353">
                  <c:v>279449634.16717106</c:v>
                </c:pt>
                <c:pt idx="58354">
                  <c:v>279492696.47266895</c:v>
                </c:pt>
                <c:pt idx="58355">
                  <c:v>279535742.11825597</c:v>
                </c:pt>
                <c:pt idx="58356">
                  <c:v>279578771.11013001</c:v>
                </c:pt>
                <c:pt idx="58357">
                  <c:v>279621783.45449102</c:v>
                </c:pt>
                <c:pt idx="58358">
                  <c:v>279664779.15753007</c:v>
                </c:pt>
                <c:pt idx="58359">
                  <c:v>279707758.22544003</c:v>
                </c:pt>
                <c:pt idx="58360">
                  <c:v>279750720.66440701</c:v>
                </c:pt>
                <c:pt idx="58361">
                  <c:v>279793666.48061591</c:v>
                </c:pt>
                <c:pt idx="58362">
                  <c:v>279836595.68024695</c:v>
                </c:pt>
                <c:pt idx="58363">
                  <c:v>279879508.26947796</c:v>
                </c:pt>
                <c:pt idx="58364">
                  <c:v>279922404.254484</c:v>
                </c:pt>
                <c:pt idx="58365">
                  <c:v>279965283.64143598</c:v>
                </c:pt>
                <c:pt idx="58366">
                  <c:v>280008146.43650103</c:v>
                </c:pt>
                <c:pt idx="58367">
                  <c:v>280050992.64584398</c:v>
                </c:pt>
                <c:pt idx="58368">
                  <c:v>280093822.27562791</c:v>
                </c:pt>
                <c:pt idx="58369">
                  <c:v>280136635.33200991</c:v>
                </c:pt>
                <c:pt idx="58370">
                  <c:v>280179431.82114601</c:v>
                </c:pt>
                <c:pt idx="58371">
                  <c:v>280222211.74918705</c:v>
                </c:pt>
                <c:pt idx="58372">
                  <c:v>280264975.12228292</c:v>
                </c:pt>
                <c:pt idx="58373">
                  <c:v>280307721.94657892</c:v>
                </c:pt>
                <c:pt idx="58374">
                  <c:v>280350452.22821695</c:v>
                </c:pt>
                <c:pt idx="58375">
                  <c:v>280393165.97333699</c:v>
                </c:pt>
                <c:pt idx="58376">
                  <c:v>280435863.18807501</c:v>
                </c:pt>
                <c:pt idx="58377">
                  <c:v>280478543.87856406</c:v>
                </c:pt>
                <c:pt idx="58378">
                  <c:v>280521208.05093396</c:v>
                </c:pt>
                <c:pt idx="58379">
                  <c:v>280563855.71131092</c:v>
                </c:pt>
                <c:pt idx="58380">
                  <c:v>280606486.86581898</c:v>
                </c:pt>
                <c:pt idx="58381">
                  <c:v>280649101.52057803</c:v>
                </c:pt>
                <c:pt idx="58382">
                  <c:v>280691699.68170601</c:v>
                </c:pt>
                <c:pt idx="58383">
                  <c:v>280734281.355317</c:v>
                </c:pt>
                <c:pt idx="58384">
                  <c:v>280776846.54752111</c:v>
                </c:pt>
                <c:pt idx="58385">
                  <c:v>280819395.26442701</c:v>
                </c:pt>
                <c:pt idx="58386">
                  <c:v>280861927.51213992</c:v>
                </c:pt>
                <c:pt idx="58387">
                  <c:v>280904443.29675996</c:v>
                </c:pt>
                <c:pt idx="58388">
                  <c:v>280946942.62438792</c:v>
                </c:pt>
                <c:pt idx="58389">
                  <c:v>280989425.50111705</c:v>
                </c:pt>
                <c:pt idx="58390">
                  <c:v>281031891.93304199</c:v>
                </c:pt>
                <c:pt idx="58391">
                  <c:v>281074341.92624986</c:v>
                </c:pt>
                <c:pt idx="58392">
                  <c:v>281116775.48682892</c:v>
                </c:pt>
                <c:pt idx="58393">
                  <c:v>281159192.62086105</c:v>
                </c:pt>
                <c:pt idx="58394">
                  <c:v>281201593.334427</c:v>
                </c:pt>
                <c:pt idx="58395">
                  <c:v>281243977.63360298</c:v>
                </c:pt>
                <c:pt idx="58396">
                  <c:v>281286345.52446401</c:v>
                </c:pt>
                <c:pt idx="58397">
                  <c:v>281328697.01308101</c:v>
                </c:pt>
                <c:pt idx="58398">
                  <c:v>281371032.10552108</c:v>
                </c:pt>
                <c:pt idx="58399">
                  <c:v>281413350.80785006</c:v>
                </c:pt>
                <c:pt idx="58400">
                  <c:v>281455653.12612897</c:v>
                </c:pt>
                <c:pt idx="58401">
                  <c:v>281497939.06641698</c:v>
                </c:pt>
                <c:pt idx="58402">
                  <c:v>281540208.63476998</c:v>
                </c:pt>
                <c:pt idx="58403">
                  <c:v>281582461.83723992</c:v>
                </c:pt>
                <c:pt idx="58404">
                  <c:v>281624698.679878</c:v>
                </c:pt>
                <c:pt idx="58405">
                  <c:v>281666919.16873002</c:v>
                </c:pt>
                <c:pt idx="58406">
                  <c:v>281709123.30984002</c:v>
                </c:pt>
                <c:pt idx="58407">
                  <c:v>281751311.10924792</c:v>
                </c:pt>
                <c:pt idx="58408">
                  <c:v>281793482.57299292</c:v>
                </c:pt>
                <c:pt idx="58409">
                  <c:v>281835637.70710897</c:v>
                </c:pt>
                <c:pt idx="58410">
                  <c:v>281877776.517627</c:v>
                </c:pt>
                <c:pt idx="58411">
                  <c:v>281919899.01057792</c:v>
                </c:pt>
                <c:pt idx="58412">
                  <c:v>281962005.19198596</c:v>
                </c:pt>
                <c:pt idx="58413">
                  <c:v>282004095.06787401</c:v>
                </c:pt>
                <c:pt idx="58414">
                  <c:v>282046168.64426208</c:v>
                </c:pt>
                <c:pt idx="58415">
                  <c:v>282088225.92716801</c:v>
                </c:pt>
                <c:pt idx="58416">
                  <c:v>282130266.92260486</c:v>
                </c:pt>
                <c:pt idx="58417">
                  <c:v>282172291.63658392</c:v>
                </c:pt>
                <c:pt idx="58418">
                  <c:v>282214300.07511401</c:v>
                </c:pt>
                <c:pt idx="58419">
                  <c:v>282256292.24419898</c:v>
                </c:pt>
                <c:pt idx="58420">
                  <c:v>282298268.14984208</c:v>
                </c:pt>
                <c:pt idx="58421">
                  <c:v>282340227.798042</c:v>
                </c:pt>
                <c:pt idx="58422">
                  <c:v>282382171.19479501</c:v>
                </c:pt>
                <c:pt idx="58423">
                  <c:v>282424098.34609598</c:v>
                </c:pt>
                <c:pt idx="58424">
                  <c:v>282466009.25793391</c:v>
                </c:pt>
                <c:pt idx="58425">
                  <c:v>282507903.93629789</c:v>
                </c:pt>
                <c:pt idx="58426">
                  <c:v>282549782.38717097</c:v>
                </c:pt>
                <c:pt idx="58427">
                  <c:v>282591644.61653602</c:v>
                </c:pt>
                <c:pt idx="58428">
                  <c:v>282633490.63037199</c:v>
                </c:pt>
                <c:pt idx="58429">
                  <c:v>282675320.43465495</c:v>
                </c:pt>
                <c:pt idx="58430">
                  <c:v>282717134.03535903</c:v>
                </c:pt>
                <c:pt idx="58431">
                  <c:v>282758931.43845201</c:v>
                </c:pt>
                <c:pt idx="58432">
                  <c:v>282800712.64990401</c:v>
                </c:pt>
                <c:pt idx="58433">
                  <c:v>282842477.67567903</c:v>
                </c:pt>
                <c:pt idx="58434">
                  <c:v>282884226.52173793</c:v>
                </c:pt>
                <c:pt idx="58435">
                  <c:v>282925959.19404</c:v>
                </c:pt>
                <c:pt idx="58436">
                  <c:v>282967675.69854105</c:v>
                </c:pt>
                <c:pt idx="58437">
                  <c:v>283009376.04119498</c:v>
                </c:pt>
                <c:pt idx="58438">
                  <c:v>283051060.227952</c:v>
                </c:pt>
                <c:pt idx="58439">
                  <c:v>283092728.26476002</c:v>
                </c:pt>
                <c:pt idx="58440">
                  <c:v>283134380.15756214</c:v>
                </c:pt>
                <c:pt idx="58441">
                  <c:v>283176015.91230196</c:v>
                </c:pt>
                <c:pt idx="58442">
                  <c:v>283217635.53491795</c:v>
                </c:pt>
                <c:pt idx="58443">
                  <c:v>283259239.03134596</c:v>
                </c:pt>
                <c:pt idx="58444">
                  <c:v>283300826.40752006</c:v>
                </c:pt>
                <c:pt idx="58445">
                  <c:v>283342397.66937101</c:v>
                </c:pt>
                <c:pt idx="58446">
                  <c:v>283383952.82282609</c:v>
                </c:pt>
                <c:pt idx="58447">
                  <c:v>283425491.87381107</c:v>
                </c:pt>
                <c:pt idx="58448">
                  <c:v>283467014.82824695</c:v>
                </c:pt>
                <c:pt idx="58449">
                  <c:v>283508521.69205391</c:v>
                </c:pt>
                <c:pt idx="58450">
                  <c:v>283550012.47114992</c:v>
                </c:pt>
                <c:pt idx="58451">
                  <c:v>283591487.17144698</c:v>
                </c:pt>
                <c:pt idx="58452">
                  <c:v>283632945.79885697</c:v>
                </c:pt>
                <c:pt idx="58453">
                  <c:v>283674388.35928792</c:v>
                </c:pt>
                <c:pt idx="58454">
                  <c:v>283715814.85864705</c:v>
                </c:pt>
                <c:pt idx="58455">
                  <c:v>283757225.30283499</c:v>
                </c:pt>
                <c:pt idx="58456">
                  <c:v>283798619.69775409</c:v>
                </c:pt>
                <c:pt idx="58457">
                  <c:v>283839998.04930001</c:v>
                </c:pt>
                <c:pt idx="58458">
                  <c:v>283881360.36336905</c:v>
                </c:pt>
                <c:pt idx="58459">
                  <c:v>283922706.64585108</c:v>
                </c:pt>
                <c:pt idx="58460">
                  <c:v>283964036.90263689</c:v>
                </c:pt>
                <c:pt idx="58461">
                  <c:v>284005351.13961297</c:v>
                </c:pt>
                <c:pt idx="58462">
                  <c:v>284046649.36266202</c:v>
                </c:pt>
                <c:pt idx="58463">
                  <c:v>284087931.57766598</c:v>
                </c:pt>
                <c:pt idx="58464">
                  <c:v>284129197.79050392</c:v>
                </c:pt>
                <c:pt idx="58465">
                  <c:v>284170448.00704902</c:v>
                </c:pt>
                <c:pt idx="58466">
                  <c:v>284211682.23317695</c:v>
                </c:pt>
                <c:pt idx="58467">
                  <c:v>284252900.474756</c:v>
                </c:pt>
                <c:pt idx="58468">
                  <c:v>284294102.73765492</c:v>
                </c:pt>
                <c:pt idx="58469">
                  <c:v>284335289.02773792</c:v>
                </c:pt>
                <c:pt idx="58470">
                  <c:v>284376459.35086703</c:v>
                </c:pt>
                <c:pt idx="58471">
                  <c:v>284417613.7129029</c:v>
                </c:pt>
                <c:pt idx="58472">
                  <c:v>284458752.11970198</c:v>
                </c:pt>
                <c:pt idx="58473">
                  <c:v>284499874.57711798</c:v>
                </c:pt>
                <c:pt idx="58474">
                  <c:v>284540981.09100294</c:v>
                </c:pt>
                <c:pt idx="58475">
                  <c:v>284582071.66720498</c:v>
                </c:pt>
                <c:pt idx="58476">
                  <c:v>284623146.311571</c:v>
                </c:pt>
                <c:pt idx="58477">
                  <c:v>284664205.02994496</c:v>
                </c:pt>
                <c:pt idx="58478">
                  <c:v>284705247.82816702</c:v>
                </c:pt>
                <c:pt idx="58479">
                  <c:v>284746274.71207595</c:v>
                </c:pt>
                <c:pt idx="58480">
                  <c:v>284787285.68750703</c:v>
                </c:pt>
                <c:pt idx="58481">
                  <c:v>284828280.76029396</c:v>
                </c:pt>
                <c:pt idx="58482">
                  <c:v>284869259.9362669</c:v>
                </c:pt>
                <c:pt idx="58483">
                  <c:v>284910223.22125393</c:v>
                </c:pt>
                <c:pt idx="58484">
                  <c:v>284951170.62107992</c:v>
                </c:pt>
                <c:pt idx="58485">
                  <c:v>284992102.14156806</c:v>
                </c:pt>
                <c:pt idx="58486">
                  <c:v>285033017.78853792</c:v>
                </c:pt>
                <c:pt idx="58487">
                  <c:v>285073917.56780702</c:v>
                </c:pt>
                <c:pt idx="58488">
                  <c:v>285114801.48518991</c:v>
                </c:pt>
                <c:pt idx="58489">
                  <c:v>285155669.54649901</c:v>
                </c:pt>
                <c:pt idx="58490">
                  <c:v>285196521.75754505</c:v>
                </c:pt>
                <c:pt idx="58491">
                  <c:v>285237358.124134</c:v>
                </c:pt>
                <c:pt idx="58492">
                  <c:v>285278178.65207005</c:v>
                </c:pt>
                <c:pt idx="58493">
                  <c:v>285318983.34715611</c:v>
                </c:pt>
                <c:pt idx="58494">
                  <c:v>285359772.21519202</c:v>
                </c:pt>
                <c:pt idx="58495">
                  <c:v>285400545.2619729</c:v>
                </c:pt>
                <c:pt idx="58496">
                  <c:v>285441302.49329495</c:v>
                </c:pt>
                <c:pt idx="58497">
                  <c:v>285482043.91494894</c:v>
                </c:pt>
                <c:pt idx="58498">
                  <c:v>285522769.53272396</c:v>
                </c:pt>
                <c:pt idx="58499">
                  <c:v>285563479.35240799</c:v>
                </c:pt>
                <c:pt idx="58500">
                  <c:v>285604173.37978297</c:v>
                </c:pt>
                <c:pt idx="58501">
                  <c:v>285644851.62063295</c:v>
                </c:pt>
                <c:pt idx="58502">
                  <c:v>285685514.08073503</c:v>
                </c:pt>
                <c:pt idx="58503">
                  <c:v>285726160.76586705</c:v>
                </c:pt>
                <c:pt idx="58504">
                  <c:v>285766791.68180197</c:v>
                </c:pt>
                <c:pt idx="58505">
                  <c:v>285807406.83431298</c:v>
                </c:pt>
                <c:pt idx="58506">
                  <c:v>285848006.229168</c:v>
                </c:pt>
                <c:pt idx="58507">
                  <c:v>285888589.87213391</c:v>
                </c:pt>
                <c:pt idx="58508">
                  <c:v>285929157.76897496</c:v>
                </c:pt>
                <c:pt idx="58509">
                  <c:v>285969709.92545295</c:v>
                </c:pt>
                <c:pt idx="58510">
                  <c:v>286010246.34732604</c:v>
                </c:pt>
                <c:pt idx="58511">
                  <c:v>286050767.04035205</c:v>
                </c:pt>
                <c:pt idx="58512">
                  <c:v>286091272.01028395</c:v>
                </c:pt>
                <c:pt idx="58513">
                  <c:v>286131761.26287395</c:v>
                </c:pt>
                <c:pt idx="58514">
                  <c:v>286172234.80387205</c:v>
                </c:pt>
                <c:pt idx="58515">
                  <c:v>286212692.63902402</c:v>
                </c:pt>
                <c:pt idx="58516">
                  <c:v>286253134.77407491</c:v>
                </c:pt>
                <c:pt idx="58517">
                  <c:v>286293561.21476609</c:v>
                </c:pt>
                <c:pt idx="58518">
                  <c:v>286333971.96683699</c:v>
                </c:pt>
                <c:pt idx="58519">
                  <c:v>286374367.03602499</c:v>
                </c:pt>
                <c:pt idx="58520">
                  <c:v>286414746.428065</c:v>
                </c:pt>
                <c:pt idx="58521">
                  <c:v>286455110.14868701</c:v>
                </c:pt>
                <c:pt idx="58522">
                  <c:v>286495458.20362401</c:v>
                </c:pt>
                <c:pt idx="58523">
                  <c:v>286535790.59859997</c:v>
                </c:pt>
                <c:pt idx="58524">
                  <c:v>286576107.339342</c:v>
                </c:pt>
                <c:pt idx="58525">
                  <c:v>286616408.43157196</c:v>
                </c:pt>
                <c:pt idx="58526">
                  <c:v>286656693.88101</c:v>
                </c:pt>
                <c:pt idx="58527">
                  <c:v>286696963.69337392</c:v>
                </c:pt>
                <c:pt idx="58528">
                  <c:v>286737217.87437803</c:v>
                </c:pt>
                <c:pt idx="58529">
                  <c:v>286777456.42973596</c:v>
                </c:pt>
                <c:pt idx="58530">
                  <c:v>286817679.36515802</c:v>
                </c:pt>
                <c:pt idx="58531">
                  <c:v>286857886.68635201</c:v>
                </c:pt>
                <c:pt idx="58532">
                  <c:v>286898078.39902401</c:v>
                </c:pt>
                <c:pt idx="58533">
                  <c:v>286938254.50887698</c:v>
                </c:pt>
                <c:pt idx="58534">
                  <c:v>286978415.02161294</c:v>
                </c:pt>
                <c:pt idx="58535">
                  <c:v>287018559.94292903</c:v>
                </c:pt>
                <c:pt idx="58536">
                  <c:v>287058689.27852309</c:v>
                </c:pt>
                <c:pt idx="58537">
                  <c:v>287098803.03408694</c:v>
                </c:pt>
                <c:pt idx="58538">
                  <c:v>287138901.21531391</c:v>
                </c:pt>
                <c:pt idx="58539">
                  <c:v>287178983.82789207</c:v>
                </c:pt>
                <c:pt idx="58540">
                  <c:v>287219050.87750906</c:v>
                </c:pt>
                <c:pt idx="58541">
                  <c:v>287259102.36984998</c:v>
                </c:pt>
                <c:pt idx="58542">
                  <c:v>287299138.31059498</c:v>
                </c:pt>
                <c:pt idx="58543">
                  <c:v>287339158.70542502</c:v>
                </c:pt>
                <c:pt idx="58544">
                  <c:v>287379163.560018</c:v>
                </c:pt>
                <c:pt idx="58545">
                  <c:v>287419152.88004899</c:v>
                </c:pt>
                <c:pt idx="58546">
                  <c:v>287459126.67119098</c:v>
                </c:pt>
                <c:pt idx="58547">
                  <c:v>287499084.93911391</c:v>
                </c:pt>
                <c:pt idx="58548">
                  <c:v>287539027.68948698</c:v>
                </c:pt>
                <c:pt idx="58549">
                  <c:v>287578954.92797595</c:v>
                </c:pt>
                <c:pt idx="58550">
                  <c:v>287618866.66024297</c:v>
                </c:pt>
                <c:pt idx="58551">
                  <c:v>287658762.89195192</c:v>
                </c:pt>
                <c:pt idx="58552">
                  <c:v>287698643.62876105</c:v>
                </c:pt>
                <c:pt idx="58553">
                  <c:v>287738508.87632602</c:v>
                </c:pt>
                <c:pt idx="58554">
                  <c:v>287778358.64030302</c:v>
                </c:pt>
                <c:pt idx="58555">
                  <c:v>287818192.9263429</c:v>
                </c:pt>
                <c:pt idx="58556">
                  <c:v>287858011.74009705</c:v>
                </c:pt>
                <c:pt idx="58557">
                  <c:v>287897815.08721298</c:v>
                </c:pt>
                <c:pt idx="58558">
                  <c:v>287937602.97333592</c:v>
                </c:pt>
                <c:pt idx="58559">
                  <c:v>287977375.404109</c:v>
                </c:pt>
                <c:pt idx="58560">
                  <c:v>288017132.38517296</c:v>
                </c:pt>
                <c:pt idx="58561">
                  <c:v>288056873.92216796</c:v>
                </c:pt>
                <c:pt idx="58562">
                  <c:v>288096600.02072901</c:v>
                </c:pt>
                <c:pt idx="58563">
                  <c:v>288136310.68649101</c:v>
                </c:pt>
                <c:pt idx="58564">
                  <c:v>288176005.92508692</c:v>
                </c:pt>
                <c:pt idx="58565">
                  <c:v>288215685.742145</c:v>
                </c:pt>
                <c:pt idx="58566">
                  <c:v>288255350.14329398</c:v>
                </c:pt>
                <c:pt idx="58567">
                  <c:v>288294999.13415909</c:v>
                </c:pt>
                <c:pt idx="58568">
                  <c:v>288334632.72036296</c:v>
                </c:pt>
                <c:pt idx="58569">
                  <c:v>288374250.90752709</c:v>
                </c:pt>
                <c:pt idx="58570">
                  <c:v>288413853.70127094</c:v>
                </c:pt>
                <c:pt idx="58571">
                  <c:v>288453441.10720998</c:v>
                </c:pt>
                <c:pt idx="58572">
                  <c:v>288493013.13095891</c:v>
                </c:pt>
                <c:pt idx="58573">
                  <c:v>288532569.77813101</c:v>
                </c:pt>
                <c:pt idx="58574">
                  <c:v>288572111.054335</c:v>
                </c:pt>
                <c:pt idx="58575">
                  <c:v>288611636.96517903</c:v>
                </c:pt>
                <c:pt idx="58576">
                  <c:v>288651147.51626992</c:v>
                </c:pt>
                <c:pt idx="58577">
                  <c:v>288690642.71320891</c:v>
                </c:pt>
                <c:pt idx="58578">
                  <c:v>288730122.56160003</c:v>
                </c:pt>
                <c:pt idx="58579">
                  <c:v>288769587.06704098</c:v>
                </c:pt>
                <c:pt idx="58580">
                  <c:v>288809036.235129</c:v>
                </c:pt>
                <c:pt idx="58581">
                  <c:v>288848470.071459</c:v>
                </c:pt>
                <c:pt idx="58582">
                  <c:v>288887888.58162391</c:v>
                </c:pt>
                <c:pt idx="58583">
                  <c:v>288927291.77121496</c:v>
                </c:pt>
                <c:pt idx="58584">
                  <c:v>288966679.64581907</c:v>
                </c:pt>
                <c:pt idx="58585">
                  <c:v>289006052.21102399</c:v>
                </c:pt>
                <c:pt idx="58586">
                  <c:v>289045409.47241294</c:v>
                </c:pt>
                <c:pt idx="58587">
                  <c:v>289084751.43556899</c:v>
                </c:pt>
                <c:pt idx="58588">
                  <c:v>289124078.106071</c:v>
                </c:pt>
                <c:pt idx="58589">
                  <c:v>289163389.48949796</c:v>
                </c:pt>
                <c:pt idx="58590">
                  <c:v>289202685.59142601</c:v>
                </c:pt>
                <c:pt idx="58591">
                  <c:v>289241966.417427</c:v>
                </c:pt>
                <c:pt idx="58592">
                  <c:v>289281231.97307295</c:v>
                </c:pt>
                <c:pt idx="58593">
                  <c:v>289320482.26393503</c:v>
                </c:pt>
                <c:pt idx="58594">
                  <c:v>289359717.29557896</c:v>
                </c:pt>
                <c:pt idx="58595">
                  <c:v>289398937.07357001</c:v>
                </c:pt>
                <c:pt idx="58596">
                  <c:v>289438141.60347205</c:v>
                </c:pt>
                <c:pt idx="58597">
                  <c:v>289477330.89084601</c:v>
                </c:pt>
                <c:pt idx="58598">
                  <c:v>289516504.94125092</c:v>
                </c:pt>
                <c:pt idx="58599">
                  <c:v>289555663.76024395</c:v>
                </c:pt>
                <c:pt idx="58600">
                  <c:v>289594807.35338002</c:v>
                </c:pt>
                <c:pt idx="58601">
                  <c:v>289633935.72621095</c:v>
                </c:pt>
                <c:pt idx="58602">
                  <c:v>289673048.88428903</c:v>
                </c:pt>
                <c:pt idx="58603">
                  <c:v>289712146.83316207</c:v>
                </c:pt>
                <c:pt idx="58604">
                  <c:v>289751229.57837695</c:v>
                </c:pt>
                <c:pt idx="58605">
                  <c:v>289790297.12547892</c:v>
                </c:pt>
                <c:pt idx="58606">
                  <c:v>289829349.48000991</c:v>
                </c:pt>
                <c:pt idx="58607">
                  <c:v>289868386.64751112</c:v>
                </c:pt>
                <c:pt idx="58608">
                  <c:v>289907408.63352007</c:v>
                </c:pt>
                <c:pt idx="58609">
                  <c:v>289946415.44357401</c:v>
                </c:pt>
                <c:pt idx="58610">
                  <c:v>289985407.08320796</c:v>
                </c:pt>
                <c:pt idx="58611">
                  <c:v>290024383.55795401</c:v>
                </c:pt>
                <c:pt idx="58612">
                  <c:v>290063344.87334198</c:v>
                </c:pt>
                <c:pt idx="58613">
                  <c:v>290102291.03490096</c:v>
                </c:pt>
                <c:pt idx="58614">
                  <c:v>290141222.04815805</c:v>
                </c:pt>
                <c:pt idx="58615">
                  <c:v>290180137.91863692</c:v>
                </c:pt>
                <c:pt idx="58616">
                  <c:v>290219038.65186006</c:v>
                </c:pt>
                <c:pt idx="58617">
                  <c:v>290257924.25334799</c:v>
                </c:pt>
                <c:pt idx="58618">
                  <c:v>290296794.72861999</c:v>
                </c:pt>
                <c:pt idx="58619">
                  <c:v>290335650.08319205</c:v>
                </c:pt>
                <c:pt idx="58620">
                  <c:v>290374490.32257795</c:v>
                </c:pt>
                <c:pt idx="58621">
                  <c:v>290413315.45229203</c:v>
                </c:pt>
                <c:pt idx="58622">
                  <c:v>290452125.477844</c:v>
                </c:pt>
                <c:pt idx="58623">
                  <c:v>290490920.40474296</c:v>
                </c:pt>
                <c:pt idx="58624">
                  <c:v>290529700.23849499</c:v>
                </c:pt>
                <c:pt idx="58625">
                  <c:v>290568464.98460495</c:v>
                </c:pt>
                <c:pt idx="58626">
                  <c:v>290607214.64857608</c:v>
                </c:pt>
                <c:pt idx="58627">
                  <c:v>290645949.23590893</c:v>
                </c:pt>
                <c:pt idx="58628">
                  <c:v>290684668.75210297</c:v>
                </c:pt>
                <c:pt idx="58629">
                  <c:v>290723373.20265496</c:v>
                </c:pt>
                <c:pt idx="58630">
                  <c:v>290762062.593059</c:v>
                </c:pt>
                <c:pt idx="58631">
                  <c:v>290800736.92881</c:v>
                </c:pt>
                <c:pt idx="58632">
                  <c:v>290839396.21539795</c:v>
                </c:pt>
                <c:pt idx="58633">
                  <c:v>290878040.45831305</c:v>
                </c:pt>
                <c:pt idx="58634">
                  <c:v>290916669.66304207</c:v>
                </c:pt>
                <c:pt idx="58635">
                  <c:v>290955283.83507103</c:v>
                </c:pt>
                <c:pt idx="58636">
                  <c:v>290993882.97988296</c:v>
                </c:pt>
                <c:pt idx="58637">
                  <c:v>291032467.10295999</c:v>
                </c:pt>
                <c:pt idx="58638">
                  <c:v>291071036.20978099</c:v>
                </c:pt>
                <c:pt idx="58639">
                  <c:v>291109590.30582505</c:v>
                </c:pt>
                <c:pt idx="58640">
                  <c:v>291148129.396568</c:v>
                </c:pt>
                <c:pt idx="58641">
                  <c:v>291186653.48748392</c:v>
                </c:pt>
                <c:pt idx="58642">
                  <c:v>291225162.58404499</c:v>
                </c:pt>
                <c:pt idx="58643">
                  <c:v>291263656.69172102</c:v>
                </c:pt>
                <c:pt idx="58644">
                  <c:v>291302135.81598192</c:v>
                </c:pt>
                <c:pt idx="58645">
                  <c:v>291340599.96229297</c:v>
                </c:pt>
                <c:pt idx="58646">
                  <c:v>291379049.13612002</c:v>
                </c:pt>
                <c:pt idx="58647">
                  <c:v>291417483.34292608</c:v>
                </c:pt>
                <c:pt idx="58648">
                  <c:v>291455902.58817101</c:v>
                </c:pt>
                <c:pt idx="58649">
                  <c:v>291494306.87731606</c:v>
                </c:pt>
                <c:pt idx="58650">
                  <c:v>291532696.21581602</c:v>
                </c:pt>
                <c:pt idx="58651">
                  <c:v>291571070.60912907</c:v>
                </c:pt>
                <c:pt idx="58652">
                  <c:v>291609430.06270695</c:v>
                </c:pt>
                <c:pt idx="58653">
                  <c:v>291647774.58200294</c:v>
                </c:pt>
                <c:pt idx="58654">
                  <c:v>291686104.17246705</c:v>
                </c:pt>
                <c:pt idx="58655">
                  <c:v>291724418.83954698</c:v>
                </c:pt>
                <c:pt idx="58656">
                  <c:v>291762718.58868903</c:v>
                </c:pt>
                <c:pt idx="58657">
                  <c:v>291801003.42533886</c:v>
                </c:pt>
                <c:pt idx="58658">
                  <c:v>291839273.35493892</c:v>
                </c:pt>
                <c:pt idx="58659">
                  <c:v>291877528.38292992</c:v>
                </c:pt>
                <c:pt idx="58660">
                  <c:v>291915768.51475102</c:v>
                </c:pt>
                <c:pt idx="58661">
                  <c:v>291953993.75584102</c:v>
                </c:pt>
                <c:pt idx="58662">
                  <c:v>291992204.11163294</c:v>
                </c:pt>
                <c:pt idx="58663">
                  <c:v>292030399.58756405</c:v>
                </c:pt>
                <c:pt idx="58664">
                  <c:v>292068580.18906409</c:v>
                </c:pt>
                <c:pt idx="58665">
                  <c:v>292106745.92156303</c:v>
                </c:pt>
                <c:pt idx="58666">
                  <c:v>292144896.790492</c:v>
                </c:pt>
                <c:pt idx="58667">
                  <c:v>292183032.80127496</c:v>
                </c:pt>
                <c:pt idx="58668">
                  <c:v>292221153.95933896</c:v>
                </c:pt>
                <c:pt idx="58669">
                  <c:v>292259260.27010697</c:v>
                </c:pt>
                <c:pt idx="58670">
                  <c:v>292297351.73899996</c:v>
                </c:pt>
                <c:pt idx="58671">
                  <c:v>292335428.37143695</c:v>
                </c:pt>
                <c:pt idx="58672">
                  <c:v>292373490.17283791</c:v>
                </c:pt>
                <c:pt idx="58673">
                  <c:v>292411537.14861798</c:v>
                </c:pt>
                <c:pt idx="58674">
                  <c:v>292449569.30419207</c:v>
                </c:pt>
                <c:pt idx="58675">
                  <c:v>292487586.64497209</c:v>
                </c:pt>
                <c:pt idx="58676">
                  <c:v>292525589.17636997</c:v>
                </c:pt>
                <c:pt idx="58677">
                  <c:v>292563576.90379602</c:v>
                </c:pt>
                <c:pt idx="58678">
                  <c:v>292601549.83265603</c:v>
                </c:pt>
                <c:pt idx="58679">
                  <c:v>292639507.96835703</c:v>
                </c:pt>
                <c:pt idx="58680">
                  <c:v>292677451.31630296</c:v>
                </c:pt>
                <c:pt idx="58681">
                  <c:v>292715379.88189602</c:v>
                </c:pt>
                <c:pt idx="58682">
                  <c:v>292753293.67053801</c:v>
                </c:pt>
                <c:pt idx="58683">
                  <c:v>292791192.68762702</c:v>
                </c:pt>
                <c:pt idx="58684">
                  <c:v>292829076.93856102</c:v>
                </c:pt>
                <c:pt idx="58685">
                  <c:v>292866946.42873591</c:v>
                </c:pt>
                <c:pt idx="58686">
                  <c:v>292904801.16354614</c:v>
                </c:pt>
                <c:pt idx="58687">
                  <c:v>292942641.14838302</c:v>
                </c:pt>
                <c:pt idx="58688">
                  <c:v>292980466.38863695</c:v>
                </c:pt>
                <c:pt idx="58689">
                  <c:v>293018276.88969892</c:v>
                </c:pt>
                <c:pt idx="58690">
                  <c:v>293056072.656955</c:v>
                </c:pt>
                <c:pt idx="58691">
                  <c:v>293093853.69578999</c:v>
                </c:pt>
                <c:pt idx="58692">
                  <c:v>293131620.01159</c:v>
                </c:pt>
                <c:pt idx="58693">
                  <c:v>293169371.60973608</c:v>
                </c:pt>
                <c:pt idx="58694">
                  <c:v>293207108.49560994</c:v>
                </c:pt>
                <c:pt idx="58695">
                  <c:v>293244830.67458898</c:v>
                </c:pt>
                <c:pt idx="58696">
                  <c:v>293282538.152053</c:v>
                </c:pt>
                <c:pt idx="58697">
                  <c:v>293320230.93337595</c:v>
                </c:pt>
                <c:pt idx="58698">
                  <c:v>293357909.02393299</c:v>
                </c:pt>
                <c:pt idx="58699">
                  <c:v>293395572.42909592</c:v>
                </c:pt>
                <c:pt idx="58700">
                  <c:v>293433221.15423602</c:v>
                </c:pt>
                <c:pt idx="58701">
                  <c:v>293470855.204723</c:v>
                </c:pt>
                <c:pt idx="58702">
                  <c:v>293508474.58592492</c:v>
                </c:pt>
                <c:pt idx="58703">
                  <c:v>293546079.30320698</c:v>
                </c:pt>
                <c:pt idx="58704">
                  <c:v>293583669.36193299</c:v>
                </c:pt>
                <c:pt idx="58705">
                  <c:v>293621244.76746798</c:v>
                </c:pt>
                <c:pt idx="58706">
                  <c:v>293658805.525172</c:v>
                </c:pt>
                <c:pt idx="58707">
                  <c:v>293696351.64040405</c:v>
                </c:pt>
                <c:pt idx="58708">
                  <c:v>293733883.11852407</c:v>
                </c:pt>
                <c:pt idx="58709">
                  <c:v>293771399.96488696</c:v>
                </c:pt>
                <c:pt idx="58710">
                  <c:v>293808902.18484801</c:v>
                </c:pt>
                <c:pt idx="58711">
                  <c:v>293846389.78376102</c:v>
                </c:pt>
                <c:pt idx="58712">
                  <c:v>293883862.76697797</c:v>
                </c:pt>
                <c:pt idx="58713">
                  <c:v>293921321.13984799</c:v>
                </c:pt>
                <c:pt idx="58714">
                  <c:v>293958764.90772098</c:v>
                </c:pt>
                <c:pt idx="58715">
                  <c:v>293996194.07594395</c:v>
                </c:pt>
                <c:pt idx="58716">
                  <c:v>294033608.64986104</c:v>
                </c:pt>
                <c:pt idx="58717">
                  <c:v>294071008.63481802</c:v>
                </c:pt>
                <c:pt idx="58718">
                  <c:v>294108394.036156</c:v>
                </c:pt>
                <c:pt idx="58719">
                  <c:v>294145764.85921705</c:v>
                </c:pt>
                <c:pt idx="58720">
                  <c:v>294183121.10934001</c:v>
                </c:pt>
                <c:pt idx="58721">
                  <c:v>294220462.79186201</c:v>
                </c:pt>
                <c:pt idx="58722">
                  <c:v>294257789.912121</c:v>
                </c:pt>
                <c:pt idx="58723">
                  <c:v>294295102.47544992</c:v>
                </c:pt>
                <c:pt idx="58724">
                  <c:v>294332400.48718297</c:v>
                </c:pt>
                <c:pt idx="58725">
                  <c:v>294369683.95265192</c:v>
                </c:pt>
                <c:pt idx="58726">
                  <c:v>294406952.87718701</c:v>
                </c:pt>
                <c:pt idx="58727">
                  <c:v>294444207.26611698</c:v>
                </c:pt>
                <c:pt idx="58728">
                  <c:v>294481447.12476897</c:v>
                </c:pt>
                <c:pt idx="58729">
                  <c:v>294518672.45846897</c:v>
                </c:pt>
                <c:pt idx="58730">
                  <c:v>294555883.27254099</c:v>
                </c:pt>
                <c:pt idx="58731">
                  <c:v>294593079.57230699</c:v>
                </c:pt>
                <c:pt idx="58732">
                  <c:v>294630261.36308908</c:v>
                </c:pt>
                <c:pt idx="58733">
                  <c:v>294667428.65020698</c:v>
                </c:pt>
                <c:pt idx="58734">
                  <c:v>294704581.43897986</c:v>
                </c:pt>
                <c:pt idx="58735">
                  <c:v>294741719.73472202</c:v>
                </c:pt>
                <c:pt idx="58736">
                  <c:v>294778843.54275101</c:v>
                </c:pt>
                <c:pt idx="58737">
                  <c:v>294815952.86838102</c:v>
                </c:pt>
                <c:pt idx="58738">
                  <c:v>294853047.71692199</c:v>
                </c:pt>
                <c:pt idx="58739">
                  <c:v>294890128.09368694</c:v>
                </c:pt>
                <c:pt idx="58740">
                  <c:v>294927194.00398499</c:v>
                </c:pt>
                <c:pt idx="58741">
                  <c:v>294964245.45312405</c:v>
                </c:pt>
                <c:pt idx="58742">
                  <c:v>295001282.44641101</c:v>
                </c:pt>
                <c:pt idx="58743">
                  <c:v>295038304.98914999</c:v>
                </c:pt>
                <c:pt idx="58744">
                  <c:v>295075313.08664596</c:v>
                </c:pt>
                <c:pt idx="58745">
                  <c:v>295112306.744201</c:v>
                </c:pt>
                <c:pt idx="58746">
                  <c:v>295149285.96711606</c:v>
                </c:pt>
                <c:pt idx="58747">
                  <c:v>295186250.76068991</c:v>
                </c:pt>
                <c:pt idx="58748">
                  <c:v>295223201.13022101</c:v>
                </c:pt>
                <c:pt idx="58749">
                  <c:v>295260137.08100599</c:v>
                </c:pt>
                <c:pt idx="58750">
                  <c:v>295297058.61834002</c:v>
                </c:pt>
                <c:pt idx="58751">
                  <c:v>295333965.74751604</c:v>
                </c:pt>
                <c:pt idx="58752">
                  <c:v>295370858.47382897</c:v>
                </c:pt>
                <c:pt idx="58753">
                  <c:v>295407736.80256701</c:v>
                </c:pt>
                <c:pt idx="58754">
                  <c:v>295444600.739021</c:v>
                </c:pt>
                <c:pt idx="58755">
                  <c:v>295481450.28847992</c:v>
                </c:pt>
                <c:pt idx="58756">
                  <c:v>295518285.45622891</c:v>
                </c:pt>
                <c:pt idx="58757">
                  <c:v>295555106.24755508</c:v>
                </c:pt>
                <c:pt idx="58758">
                  <c:v>295591912.66774207</c:v>
                </c:pt>
                <c:pt idx="58759">
                  <c:v>295628704.72207195</c:v>
                </c:pt>
                <c:pt idx="58760">
                  <c:v>295665482.41582602</c:v>
                </c:pt>
                <c:pt idx="58761">
                  <c:v>295702245.75428492</c:v>
                </c:pt>
                <c:pt idx="58762">
                  <c:v>295738994.74272698</c:v>
                </c:pt>
                <c:pt idx="58763">
                  <c:v>295775729.38642901</c:v>
                </c:pt>
                <c:pt idx="58764">
                  <c:v>295812449.69066799</c:v>
                </c:pt>
                <c:pt idx="58765">
                  <c:v>295849155.66071701</c:v>
                </c:pt>
                <c:pt idx="58766">
                  <c:v>295885847.30185097</c:v>
                </c:pt>
                <c:pt idx="58767">
                  <c:v>295922524.61934102</c:v>
                </c:pt>
                <c:pt idx="58768">
                  <c:v>295959187.61845702</c:v>
                </c:pt>
                <c:pt idx="58769">
                  <c:v>295995836.30446905</c:v>
                </c:pt>
                <c:pt idx="58770">
                  <c:v>296032470.68264496</c:v>
                </c:pt>
                <c:pt idx="58771">
                  <c:v>296069090.75825</c:v>
                </c:pt>
                <c:pt idx="58772">
                  <c:v>296105696.53655201</c:v>
                </c:pt>
                <c:pt idx="58773">
                  <c:v>296142288.02281201</c:v>
                </c:pt>
                <c:pt idx="58774">
                  <c:v>296178865.22229493</c:v>
                </c:pt>
                <c:pt idx="58775">
                  <c:v>296215428.14026105</c:v>
                </c:pt>
                <c:pt idx="58776">
                  <c:v>296251976.7819699</c:v>
                </c:pt>
                <c:pt idx="58777">
                  <c:v>296288511.15268201</c:v>
                </c:pt>
                <c:pt idx="58778">
                  <c:v>296325031.257653</c:v>
                </c:pt>
                <c:pt idx="58779">
                  <c:v>296361537.102139</c:v>
                </c:pt>
                <c:pt idx="58780">
                  <c:v>296398028.691396</c:v>
                </c:pt>
                <c:pt idx="58781">
                  <c:v>296434506.0306769</c:v>
                </c:pt>
                <c:pt idx="58782">
                  <c:v>296470969.12523496</c:v>
                </c:pt>
                <c:pt idx="58783">
                  <c:v>296507417.98031992</c:v>
                </c:pt>
                <c:pt idx="58784">
                  <c:v>296543852.60118198</c:v>
                </c:pt>
                <c:pt idx="58785">
                  <c:v>296580272.99306899</c:v>
                </c:pt>
                <c:pt idx="58786">
                  <c:v>296616679.16123003</c:v>
                </c:pt>
                <c:pt idx="58787">
                  <c:v>296653071.11090899</c:v>
                </c:pt>
                <c:pt idx="58788">
                  <c:v>296689448.84735215</c:v>
                </c:pt>
                <c:pt idx="58789">
                  <c:v>296725812.37580198</c:v>
                </c:pt>
                <c:pt idx="58790">
                  <c:v>296762161.70150101</c:v>
                </c:pt>
                <c:pt idx="58791">
                  <c:v>296798496.82969099</c:v>
                </c:pt>
                <c:pt idx="58792">
                  <c:v>296834817.76561099</c:v>
                </c:pt>
                <c:pt idx="58793">
                  <c:v>296871124.51449901</c:v>
                </c:pt>
                <c:pt idx="58794">
                  <c:v>296907417.08159298</c:v>
                </c:pt>
                <c:pt idx="58795">
                  <c:v>296943695.47212994</c:v>
                </c:pt>
                <c:pt idx="58796">
                  <c:v>296979959.69134295</c:v>
                </c:pt>
                <c:pt idx="58797">
                  <c:v>297016209.74446607</c:v>
                </c:pt>
                <c:pt idx="58798">
                  <c:v>297052445.63673294</c:v>
                </c:pt>
                <c:pt idx="58799">
                  <c:v>297088667.37337399</c:v>
                </c:pt>
                <c:pt idx="58800">
                  <c:v>297124874.95961899</c:v>
                </c:pt>
                <c:pt idx="58801">
                  <c:v>297161068.40069795</c:v>
                </c:pt>
                <c:pt idx="58802">
                  <c:v>297197247.70183694</c:v>
                </c:pt>
                <c:pt idx="58803">
                  <c:v>297233412.86826301</c:v>
                </c:pt>
                <c:pt idx="58804">
                  <c:v>297269563.90520191</c:v>
                </c:pt>
                <c:pt idx="58805">
                  <c:v>297305700.81787801</c:v>
                </c:pt>
                <c:pt idx="58806">
                  <c:v>297341823.61151302</c:v>
                </c:pt>
                <c:pt idx="58807">
                  <c:v>297377932.29132903</c:v>
                </c:pt>
                <c:pt idx="58808">
                  <c:v>297414026.86254799</c:v>
                </c:pt>
                <c:pt idx="58809">
                  <c:v>297450107.33038694</c:v>
                </c:pt>
                <c:pt idx="58810">
                  <c:v>297486173.70006597</c:v>
                </c:pt>
                <c:pt idx="58811">
                  <c:v>297522225.97680199</c:v>
                </c:pt>
                <c:pt idx="58812">
                  <c:v>297558264.16581106</c:v>
                </c:pt>
                <c:pt idx="58813">
                  <c:v>297594288.27230692</c:v>
                </c:pt>
                <c:pt idx="58814">
                  <c:v>297630298.30150402</c:v>
                </c:pt>
                <c:pt idx="58815">
                  <c:v>297666294.25861502</c:v>
                </c:pt>
                <c:pt idx="58816">
                  <c:v>297702276.14885104</c:v>
                </c:pt>
                <c:pt idx="58817">
                  <c:v>297738243.97742206</c:v>
                </c:pt>
                <c:pt idx="58818">
                  <c:v>297774197.749538</c:v>
                </c:pt>
                <c:pt idx="58819">
                  <c:v>297810137.470406</c:v>
                </c:pt>
                <c:pt idx="58820">
                  <c:v>297846063.14523298</c:v>
                </c:pt>
                <c:pt idx="58821">
                  <c:v>297881974.77922601</c:v>
                </c:pt>
                <c:pt idx="58822">
                  <c:v>297917872.37758797</c:v>
                </c:pt>
                <c:pt idx="58823">
                  <c:v>297953755.94552398</c:v>
                </c:pt>
                <c:pt idx="58824">
                  <c:v>297989625.48823595</c:v>
                </c:pt>
                <c:pt idx="58825">
                  <c:v>298025481.01092499</c:v>
                </c:pt>
                <c:pt idx="58826">
                  <c:v>298061322.51879102</c:v>
                </c:pt>
                <c:pt idx="58827">
                  <c:v>298097150.01703399</c:v>
                </c:pt>
                <c:pt idx="58828">
                  <c:v>298132963.51085198</c:v>
                </c:pt>
                <c:pt idx="58829">
                  <c:v>298168763.00544202</c:v>
                </c:pt>
                <c:pt idx="58830">
                  <c:v>298204548.50599992</c:v>
                </c:pt>
                <c:pt idx="58831">
                  <c:v>298240320.01771998</c:v>
                </c:pt>
                <c:pt idx="58832">
                  <c:v>298276077.54579705</c:v>
                </c:pt>
                <c:pt idx="58833">
                  <c:v>298311821.09542298</c:v>
                </c:pt>
                <c:pt idx="58834">
                  <c:v>298347550.67179</c:v>
                </c:pt>
                <c:pt idx="58835">
                  <c:v>298383266.28008795</c:v>
                </c:pt>
                <c:pt idx="58836">
                  <c:v>298418967.92550695</c:v>
                </c:pt>
                <c:pt idx="58837">
                  <c:v>298454655.61323601</c:v>
                </c:pt>
                <c:pt idx="58838">
                  <c:v>298490329.34846306</c:v>
                </c:pt>
                <c:pt idx="58839">
                  <c:v>298525989.13637292</c:v>
                </c:pt>
                <c:pt idx="58840">
                  <c:v>298561634.98215091</c:v>
                </c:pt>
                <c:pt idx="58841">
                  <c:v>298597266.89098394</c:v>
                </c:pt>
                <c:pt idx="58842">
                  <c:v>298632884.86805302</c:v>
                </c:pt>
                <c:pt idx="58843">
                  <c:v>298668488.91854101</c:v>
                </c:pt>
                <c:pt idx="58844">
                  <c:v>298704079.04762906</c:v>
                </c:pt>
                <c:pt idx="58845">
                  <c:v>298739655.26049799</c:v>
                </c:pt>
                <c:pt idx="58846">
                  <c:v>298775217.56232703</c:v>
                </c:pt>
                <c:pt idx="58847">
                  <c:v>298810765.95829391</c:v>
                </c:pt>
                <c:pt idx="58848">
                  <c:v>298846300.45357698</c:v>
                </c:pt>
                <c:pt idx="58849">
                  <c:v>298881821.05335206</c:v>
                </c:pt>
                <c:pt idx="58850">
                  <c:v>298917327.76279294</c:v>
                </c:pt>
                <c:pt idx="58851">
                  <c:v>298952820.58707601</c:v>
                </c:pt>
                <c:pt idx="58852">
                  <c:v>298988299.53137386</c:v>
                </c:pt>
                <c:pt idx="58853">
                  <c:v>299023764.60085905</c:v>
                </c:pt>
                <c:pt idx="58854">
                  <c:v>299059215.80070198</c:v>
                </c:pt>
                <c:pt idx="58855">
                  <c:v>299094653.13607496</c:v>
                </c:pt>
                <c:pt idx="58856">
                  <c:v>299130076.61214501</c:v>
                </c:pt>
                <c:pt idx="58857">
                  <c:v>299165486.23408192</c:v>
                </c:pt>
                <c:pt idx="58858">
                  <c:v>299200882.00705302</c:v>
                </c:pt>
                <c:pt idx="58859">
                  <c:v>299236263.93622494</c:v>
                </c:pt>
                <c:pt idx="58860">
                  <c:v>299271632.02676296</c:v>
                </c:pt>
                <c:pt idx="58861">
                  <c:v>299306986.28383201</c:v>
                </c:pt>
                <c:pt idx="58862">
                  <c:v>299342326.712596</c:v>
                </c:pt>
                <c:pt idx="58863">
                  <c:v>299377653.31821698</c:v>
                </c:pt>
                <c:pt idx="58864">
                  <c:v>299412966.10585701</c:v>
                </c:pt>
                <c:pt idx="58865">
                  <c:v>299448265.08067691</c:v>
                </c:pt>
                <c:pt idx="58866">
                  <c:v>299483550.24783802</c:v>
                </c:pt>
                <c:pt idx="58867">
                  <c:v>299518821.61249697</c:v>
                </c:pt>
                <c:pt idx="58868">
                  <c:v>299554079.17981309</c:v>
                </c:pt>
                <c:pt idx="58869">
                  <c:v>299589322.95494395</c:v>
                </c:pt>
                <c:pt idx="58870">
                  <c:v>299624552.94304597</c:v>
                </c:pt>
                <c:pt idx="58871">
                  <c:v>299659769.14927298</c:v>
                </c:pt>
                <c:pt idx="58872">
                  <c:v>299694971.57878101</c:v>
                </c:pt>
                <c:pt idx="58873">
                  <c:v>299730160.23672295</c:v>
                </c:pt>
                <c:pt idx="58874">
                  <c:v>299765335.12825102</c:v>
                </c:pt>
                <c:pt idx="58875">
                  <c:v>299800496.25851905</c:v>
                </c:pt>
                <c:pt idx="58876">
                  <c:v>299835643.63267493</c:v>
                </c:pt>
                <c:pt idx="58877">
                  <c:v>299870777.255871</c:v>
                </c:pt>
                <c:pt idx="58878">
                  <c:v>299905897.13325602</c:v>
                </c:pt>
                <c:pt idx="58879">
                  <c:v>299941003.26997793</c:v>
                </c:pt>
                <c:pt idx="58880">
                  <c:v>299976095.671184</c:v>
                </c:pt>
                <c:pt idx="58881">
                  <c:v>300011174.34201998</c:v>
                </c:pt>
                <c:pt idx="58882">
                  <c:v>300046239.28763396</c:v>
                </c:pt>
                <c:pt idx="58883">
                  <c:v>300081290.51316798</c:v>
                </c:pt>
                <c:pt idx="58884">
                  <c:v>300116328.02376801</c:v>
                </c:pt>
                <c:pt idx="58885">
                  <c:v>300151351.82457602</c:v>
                </c:pt>
                <c:pt idx="58886">
                  <c:v>300186361.92073494</c:v>
                </c:pt>
                <c:pt idx="58887">
                  <c:v>300221358.31738597</c:v>
                </c:pt>
                <c:pt idx="58888">
                  <c:v>300256341.019669</c:v>
                </c:pt>
                <c:pt idx="58889">
                  <c:v>300291310.03272492</c:v>
                </c:pt>
                <c:pt idx="58890">
                  <c:v>300326265.36169201</c:v>
                </c:pt>
                <c:pt idx="58891">
                  <c:v>300361207.01170892</c:v>
                </c:pt>
                <c:pt idx="58892">
                  <c:v>300396134.987912</c:v>
                </c:pt>
                <c:pt idx="58893">
                  <c:v>300431049.29543895</c:v>
                </c:pt>
                <c:pt idx="58894">
                  <c:v>300465949.93942499</c:v>
                </c:pt>
                <c:pt idx="58895">
                  <c:v>300500836.92500395</c:v>
                </c:pt>
                <c:pt idx="58896">
                  <c:v>300535710.25731105</c:v>
                </c:pt>
                <c:pt idx="58897">
                  <c:v>300570569.94147903</c:v>
                </c:pt>
                <c:pt idx="58898">
                  <c:v>300605415.98263997</c:v>
                </c:pt>
                <c:pt idx="58899">
                  <c:v>300640248.38592601</c:v>
                </c:pt>
                <c:pt idx="58900">
                  <c:v>300675067.15646905</c:v>
                </c:pt>
                <c:pt idx="58901">
                  <c:v>300709872.29939699</c:v>
                </c:pt>
                <c:pt idx="58902">
                  <c:v>300744663.81984109</c:v>
                </c:pt>
                <c:pt idx="58903">
                  <c:v>300779441.72292894</c:v>
                </c:pt>
                <c:pt idx="58904">
                  <c:v>300814206.01378793</c:v>
                </c:pt>
                <c:pt idx="58905">
                  <c:v>300848956.69754606</c:v>
                </c:pt>
                <c:pt idx="58906">
                  <c:v>300883693.77932799</c:v>
                </c:pt>
                <c:pt idx="58907">
                  <c:v>300918417.26426101</c:v>
                </c:pt>
                <c:pt idx="58908">
                  <c:v>300953127.15746903</c:v>
                </c:pt>
                <c:pt idx="58909">
                  <c:v>300987823.46407592</c:v>
                </c:pt>
                <c:pt idx="58910">
                  <c:v>301022506.189206</c:v>
                </c:pt>
                <c:pt idx="58911">
                  <c:v>301057175.33797991</c:v>
                </c:pt>
                <c:pt idx="58912">
                  <c:v>301091830.91552001</c:v>
                </c:pt>
                <c:pt idx="58913">
                  <c:v>301126472.92694688</c:v>
                </c:pt>
                <c:pt idx="58914">
                  <c:v>301161101.37738305</c:v>
                </c:pt>
                <c:pt idx="58915">
                  <c:v>301195716.27194494</c:v>
                </c:pt>
                <c:pt idx="58916">
                  <c:v>301230317.61575401</c:v>
                </c:pt>
                <c:pt idx="58917">
                  <c:v>301264905.41392696</c:v>
                </c:pt>
                <c:pt idx="58918">
                  <c:v>301299479.67158097</c:v>
                </c:pt>
                <c:pt idx="58919">
                  <c:v>301334040.39383399</c:v>
                </c:pt>
                <c:pt idx="58920">
                  <c:v>301368587.58580101</c:v>
                </c:pt>
                <c:pt idx="58921">
                  <c:v>301403121.25259697</c:v>
                </c:pt>
                <c:pt idx="58922">
                  <c:v>301437641.39933699</c:v>
                </c:pt>
                <c:pt idx="58923">
                  <c:v>301472148.03113496</c:v>
                </c:pt>
                <c:pt idx="58924">
                  <c:v>301506641.15310508</c:v>
                </c:pt>
                <c:pt idx="58925">
                  <c:v>301541120.77035803</c:v>
                </c:pt>
                <c:pt idx="58926">
                  <c:v>301575586.88800704</c:v>
                </c:pt>
                <c:pt idx="58927">
                  <c:v>301610039.51116198</c:v>
                </c:pt>
                <c:pt idx="58928">
                  <c:v>301644478.644934</c:v>
                </c:pt>
                <c:pt idx="58929">
                  <c:v>301678904.29443294</c:v>
                </c:pt>
                <c:pt idx="58930">
                  <c:v>301713316.46476901</c:v>
                </c:pt>
                <c:pt idx="58931">
                  <c:v>301747715.16104901</c:v>
                </c:pt>
                <c:pt idx="58932">
                  <c:v>301782100.388381</c:v>
                </c:pt>
                <c:pt idx="58933">
                  <c:v>301816472.15187305</c:v>
                </c:pt>
                <c:pt idx="58934">
                  <c:v>301850830.45663095</c:v>
                </c:pt>
                <c:pt idx="58935">
                  <c:v>301885175.30776107</c:v>
                </c:pt>
                <c:pt idx="58936">
                  <c:v>301919506.71036899</c:v>
                </c:pt>
                <c:pt idx="58937">
                  <c:v>301953824.66955805</c:v>
                </c:pt>
                <c:pt idx="58938">
                  <c:v>301988129.19043303</c:v>
                </c:pt>
                <c:pt idx="58939">
                  <c:v>302022420.27809697</c:v>
                </c:pt>
                <c:pt idx="58940">
                  <c:v>302056697.93765396</c:v>
                </c:pt>
                <c:pt idx="58941">
                  <c:v>302090962.17420399</c:v>
                </c:pt>
                <c:pt idx="58942">
                  <c:v>302125212.99284995</c:v>
                </c:pt>
                <c:pt idx="58943">
                  <c:v>302159450.39869201</c:v>
                </c:pt>
                <c:pt idx="58944">
                  <c:v>302193674.39683092</c:v>
                </c:pt>
                <c:pt idx="58945">
                  <c:v>302227884.99236697</c:v>
                </c:pt>
                <c:pt idx="58946">
                  <c:v>302262082.19039792</c:v>
                </c:pt>
                <c:pt idx="58947">
                  <c:v>302296265.99602294</c:v>
                </c:pt>
                <c:pt idx="58948">
                  <c:v>302330436.41433996</c:v>
                </c:pt>
                <c:pt idx="58949">
                  <c:v>302364593.45044601</c:v>
                </c:pt>
                <c:pt idx="58950">
                  <c:v>302398737.109438</c:v>
                </c:pt>
                <c:pt idx="58951">
                  <c:v>302432867.39641201</c:v>
                </c:pt>
                <c:pt idx="58952">
                  <c:v>302466984.31646401</c:v>
                </c:pt>
                <c:pt idx="58953">
                  <c:v>302501087.87468803</c:v>
                </c:pt>
                <c:pt idx="58954">
                  <c:v>302535178.07617992</c:v>
                </c:pt>
                <c:pt idx="58955">
                  <c:v>302569254.92603195</c:v>
                </c:pt>
                <c:pt idx="58956">
                  <c:v>302603318.42933893</c:v>
                </c:pt>
                <c:pt idx="58957">
                  <c:v>302637368.59119201</c:v>
                </c:pt>
                <c:pt idx="58958">
                  <c:v>302671405.41668493</c:v>
                </c:pt>
                <c:pt idx="58959">
                  <c:v>302705428.91090894</c:v>
                </c:pt>
                <c:pt idx="58960">
                  <c:v>302739439.07895499</c:v>
                </c:pt>
                <c:pt idx="58961">
                  <c:v>302773435.92591393</c:v>
                </c:pt>
                <c:pt idx="58962">
                  <c:v>302807419.45687592</c:v>
                </c:pt>
                <c:pt idx="58963">
                  <c:v>302841389.67692995</c:v>
                </c:pt>
                <c:pt idx="58964">
                  <c:v>302875346.59116501</c:v>
                </c:pt>
                <c:pt idx="58965">
                  <c:v>302909290.20466995</c:v>
                </c:pt>
                <c:pt idx="58966">
                  <c:v>302943220.52253199</c:v>
                </c:pt>
                <c:pt idx="58967">
                  <c:v>302977137.54983997</c:v>
                </c:pt>
                <c:pt idx="58968">
                  <c:v>303011041.29167986</c:v>
                </c:pt>
                <c:pt idx="58969">
                  <c:v>303044931.75313902</c:v>
                </c:pt>
                <c:pt idx="58970">
                  <c:v>303078808.93930203</c:v>
                </c:pt>
                <c:pt idx="58971">
                  <c:v>303112672.85525501</c:v>
                </c:pt>
                <c:pt idx="58972">
                  <c:v>303146523.50608397</c:v>
                </c:pt>
                <c:pt idx="58973">
                  <c:v>303180360.89687192</c:v>
                </c:pt>
                <c:pt idx="58974">
                  <c:v>303214185.03270292</c:v>
                </c:pt>
                <c:pt idx="58975">
                  <c:v>303247995.918661</c:v>
                </c:pt>
                <c:pt idx="58976">
                  <c:v>303281793.55983001</c:v>
                </c:pt>
                <c:pt idx="58977">
                  <c:v>303315577.96129096</c:v>
                </c:pt>
                <c:pt idx="58978">
                  <c:v>303349349.12812614</c:v>
                </c:pt>
                <c:pt idx="58979">
                  <c:v>303383107.065418</c:v>
                </c:pt>
                <c:pt idx="58980">
                  <c:v>303416851.77824795</c:v>
                </c:pt>
                <c:pt idx="58981">
                  <c:v>303450583.27169591</c:v>
                </c:pt>
                <c:pt idx="58982">
                  <c:v>303484301.55084205</c:v>
                </c:pt>
                <c:pt idx="58983">
                  <c:v>303518006.620767</c:v>
                </c:pt>
                <c:pt idx="58984">
                  <c:v>303551698.48654991</c:v>
                </c:pt>
                <c:pt idx="58985">
                  <c:v>303585377.15326905</c:v>
                </c:pt>
                <c:pt idx="58986">
                  <c:v>303619042.62600392</c:v>
                </c:pt>
                <c:pt idx="58987">
                  <c:v>303652694.909832</c:v>
                </c:pt>
                <c:pt idx="58988">
                  <c:v>303686334.00983</c:v>
                </c:pt>
                <c:pt idx="58989">
                  <c:v>303719959.9310779</c:v>
                </c:pt>
                <c:pt idx="58990">
                  <c:v>303753572.67865002</c:v>
                </c:pt>
                <c:pt idx="58991">
                  <c:v>303787172.25762302</c:v>
                </c:pt>
                <c:pt idx="58992">
                  <c:v>303820758.67307502</c:v>
                </c:pt>
                <c:pt idx="58993">
                  <c:v>303854331.93007886</c:v>
                </c:pt>
                <c:pt idx="58994">
                  <c:v>303887892.03371102</c:v>
                </c:pt>
                <c:pt idx="58995">
                  <c:v>303921438.98904699</c:v>
                </c:pt>
                <c:pt idx="58996">
                  <c:v>303954972.80115998</c:v>
                </c:pt>
                <c:pt idx="58997">
                  <c:v>303988493.47512501</c:v>
                </c:pt>
                <c:pt idx="58998">
                  <c:v>304022001.01601392</c:v>
                </c:pt>
                <c:pt idx="58999">
                  <c:v>304055495.42890292</c:v>
                </c:pt>
                <c:pt idx="59000">
                  <c:v>304088976.71886206</c:v>
                </c:pt>
                <c:pt idx="59001">
                  <c:v>304122444.89096493</c:v>
                </c:pt>
                <c:pt idx="59002">
                  <c:v>304155899.95028496</c:v>
                </c:pt>
                <c:pt idx="59003">
                  <c:v>304189341.90189201</c:v>
                </c:pt>
                <c:pt idx="59004">
                  <c:v>304222770.75085801</c:v>
                </c:pt>
                <c:pt idx="59005">
                  <c:v>304256186.50225395</c:v>
                </c:pt>
                <c:pt idx="59006">
                  <c:v>304289589.16115105</c:v>
                </c:pt>
                <c:pt idx="59007">
                  <c:v>304322978.73261994</c:v>
                </c:pt>
                <c:pt idx="59008">
                  <c:v>304356355.22172999</c:v>
                </c:pt>
                <c:pt idx="59009">
                  <c:v>304389718.63355106</c:v>
                </c:pt>
                <c:pt idx="59010">
                  <c:v>304423068.97315198</c:v>
                </c:pt>
                <c:pt idx="59011">
                  <c:v>304456406.24560297</c:v>
                </c:pt>
                <c:pt idx="59012">
                  <c:v>304489730.45597196</c:v>
                </c:pt>
                <c:pt idx="59013">
                  <c:v>304523041.60932702</c:v>
                </c:pt>
                <c:pt idx="59014">
                  <c:v>304556339.71073699</c:v>
                </c:pt>
                <c:pt idx="59015">
                  <c:v>304589624.76526892</c:v>
                </c:pt>
                <c:pt idx="59016">
                  <c:v>304622896.777991</c:v>
                </c:pt>
                <c:pt idx="59017">
                  <c:v>304656155.75396901</c:v>
                </c:pt>
                <c:pt idx="59018">
                  <c:v>304689401.69827199</c:v>
                </c:pt>
                <c:pt idx="59019">
                  <c:v>304722634.615964</c:v>
                </c:pt>
                <c:pt idx="59020">
                  <c:v>304755854.51211298</c:v>
                </c:pt>
                <c:pt idx="59021">
                  <c:v>304789061.39178395</c:v>
                </c:pt>
                <c:pt idx="59022">
                  <c:v>304822255.26004392</c:v>
                </c:pt>
                <c:pt idx="59023">
                  <c:v>304855436.12195599</c:v>
                </c:pt>
                <c:pt idx="59024">
                  <c:v>304888603.98258692</c:v>
                </c:pt>
                <c:pt idx="59025">
                  <c:v>304921758.84700215</c:v>
                </c:pt>
                <c:pt idx="59026">
                  <c:v>304954900.72026491</c:v>
                </c:pt>
                <c:pt idx="59027">
                  <c:v>304988029.60743898</c:v>
                </c:pt>
                <c:pt idx="59028">
                  <c:v>305021145.51358998</c:v>
                </c:pt>
                <c:pt idx="59029">
                  <c:v>305054248.44378197</c:v>
                </c:pt>
                <c:pt idx="59030">
                  <c:v>305087338.40307599</c:v>
                </c:pt>
                <c:pt idx="59031">
                  <c:v>305120415.39653796</c:v>
                </c:pt>
                <c:pt idx="59032">
                  <c:v>305153479.42922992</c:v>
                </c:pt>
                <c:pt idx="59033">
                  <c:v>305186530.50621396</c:v>
                </c:pt>
                <c:pt idx="59034">
                  <c:v>305219568.63255399</c:v>
                </c:pt>
                <c:pt idx="59035">
                  <c:v>305252593.81331098</c:v>
                </c:pt>
                <c:pt idx="59036">
                  <c:v>305285606.05354905</c:v>
                </c:pt>
                <c:pt idx="59037">
                  <c:v>305318605.35832703</c:v>
                </c:pt>
                <c:pt idx="59038">
                  <c:v>305351591.73270994</c:v>
                </c:pt>
                <c:pt idx="59039">
                  <c:v>305384565.18175697</c:v>
                </c:pt>
                <c:pt idx="59040">
                  <c:v>305417525.71052998</c:v>
                </c:pt>
                <c:pt idx="59041">
                  <c:v>305450473.32409</c:v>
                </c:pt>
                <c:pt idx="59042">
                  <c:v>305483408.02749902</c:v>
                </c:pt>
                <c:pt idx="59043">
                  <c:v>305516329.82581598</c:v>
                </c:pt>
                <c:pt idx="59044">
                  <c:v>305549238.72410202</c:v>
                </c:pt>
                <c:pt idx="59045">
                  <c:v>305582134.72741705</c:v>
                </c:pt>
                <c:pt idx="59046">
                  <c:v>305615017.84082204</c:v>
                </c:pt>
                <c:pt idx="59047">
                  <c:v>305647888.06937695</c:v>
                </c:pt>
                <c:pt idx="59048">
                  <c:v>305680745.41813999</c:v>
                </c:pt>
                <c:pt idx="59049">
                  <c:v>305713589.89217192</c:v>
                </c:pt>
                <c:pt idx="59050">
                  <c:v>305746421.49653196</c:v>
                </c:pt>
                <c:pt idx="59051">
                  <c:v>305779240.23627889</c:v>
                </c:pt>
                <c:pt idx="59052">
                  <c:v>305812046.11647296</c:v>
                </c:pt>
                <c:pt idx="59053">
                  <c:v>305844839.14217198</c:v>
                </c:pt>
                <c:pt idx="59054">
                  <c:v>305877619.31843501</c:v>
                </c:pt>
                <c:pt idx="59055">
                  <c:v>305910386.65032005</c:v>
                </c:pt>
                <c:pt idx="59056">
                  <c:v>305943141.142887</c:v>
                </c:pt>
                <c:pt idx="59057">
                  <c:v>305975882.80119205</c:v>
                </c:pt>
                <c:pt idx="59058">
                  <c:v>306008611.63029599</c:v>
                </c:pt>
                <c:pt idx="59059">
                  <c:v>306041327.63525492</c:v>
                </c:pt>
                <c:pt idx="59060">
                  <c:v>306074030.82112801</c:v>
                </c:pt>
                <c:pt idx="59061">
                  <c:v>306106721.19297194</c:v>
                </c:pt>
                <c:pt idx="59062">
                  <c:v>306139398.75584501</c:v>
                </c:pt>
                <c:pt idx="59063">
                  <c:v>306172063.51480502</c:v>
                </c:pt>
                <c:pt idx="59064">
                  <c:v>306204715.47490996</c:v>
                </c:pt>
                <c:pt idx="59065">
                  <c:v>306237354.64121509</c:v>
                </c:pt>
                <c:pt idx="59066">
                  <c:v>306269981.01877999</c:v>
                </c:pt>
                <c:pt idx="59067">
                  <c:v>306302594.612661</c:v>
                </c:pt>
                <c:pt idx="59068">
                  <c:v>306335195.42791396</c:v>
                </c:pt>
                <c:pt idx="59069">
                  <c:v>306367783.469598</c:v>
                </c:pt>
                <c:pt idx="59070">
                  <c:v>306400358.742769</c:v>
                </c:pt>
                <c:pt idx="59071">
                  <c:v>306432921.25248396</c:v>
                </c:pt>
                <c:pt idx="59072">
                  <c:v>306465471.00379902</c:v>
                </c:pt>
                <c:pt idx="59073">
                  <c:v>306498008.00177091</c:v>
                </c:pt>
                <c:pt idx="59074">
                  <c:v>306530532.25145799</c:v>
                </c:pt>
                <c:pt idx="59075">
                  <c:v>306563043.75791401</c:v>
                </c:pt>
                <c:pt idx="59076">
                  <c:v>306595542.52619803</c:v>
                </c:pt>
                <c:pt idx="59077">
                  <c:v>306628028.56136501</c:v>
                </c:pt>
                <c:pt idx="59078">
                  <c:v>306660501.86847198</c:v>
                </c:pt>
                <c:pt idx="59079">
                  <c:v>306692962.45257503</c:v>
                </c:pt>
                <c:pt idx="59080">
                  <c:v>306725410.31873</c:v>
                </c:pt>
                <c:pt idx="59081">
                  <c:v>306757845.47199494</c:v>
                </c:pt>
                <c:pt idx="59082">
                  <c:v>306790267.91742402</c:v>
                </c:pt>
                <c:pt idx="59083">
                  <c:v>306822677.660074</c:v>
                </c:pt>
                <c:pt idx="59084">
                  <c:v>306855074.705001</c:v>
                </c:pt>
                <c:pt idx="59085">
                  <c:v>306887459.05726206</c:v>
                </c:pt>
                <c:pt idx="59086">
                  <c:v>306919830.72191203</c:v>
                </c:pt>
                <c:pt idx="59087">
                  <c:v>306952189.70400792</c:v>
                </c:pt>
                <c:pt idx="59088">
                  <c:v>306984536.00860602</c:v>
                </c:pt>
                <c:pt idx="59089">
                  <c:v>307016869.64076203</c:v>
                </c:pt>
                <c:pt idx="59090">
                  <c:v>307049190.60553205</c:v>
                </c:pt>
                <c:pt idx="59091">
                  <c:v>307081498.90797192</c:v>
                </c:pt>
                <c:pt idx="59092">
                  <c:v>307113794.55313897</c:v>
                </c:pt>
                <c:pt idx="59093">
                  <c:v>307146077.54608792</c:v>
                </c:pt>
                <c:pt idx="59094">
                  <c:v>307178347.89187503</c:v>
                </c:pt>
                <c:pt idx="59095">
                  <c:v>307210605.59555697</c:v>
                </c:pt>
                <c:pt idx="59096">
                  <c:v>307242850.66219097</c:v>
                </c:pt>
                <c:pt idx="59097">
                  <c:v>307275083.09683096</c:v>
                </c:pt>
                <c:pt idx="59098">
                  <c:v>307307302.904535</c:v>
                </c:pt>
                <c:pt idx="59099">
                  <c:v>307339510.09035891</c:v>
                </c:pt>
                <c:pt idx="59100">
                  <c:v>307371704.65935898</c:v>
                </c:pt>
                <c:pt idx="59101">
                  <c:v>307403886.61659205</c:v>
                </c:pt>
                <c:pt idx="59102">
                  <c:v>307436055.96711302</c:v>
                </c:pt>
                <c:pt idx="59103">
                  <c:v>307468212.71597993</c:v>
                </c:pt>
                <c:pt idx="59104">
                  <c:v>307500356.868249</c:v>
                </c:pt>
                <c:pt idx="59105">
                  <c:v>307532488.42897689</c:v>
                </c:pt>
                <c:pt idx="59106">
                  <c:v>307564607.40322</c:v>
                </c:pt>
                <c:pt idx="59107">
                  <c:v>307596713.79603595</c:v>
                </c:pt>
                <c:pt idx="59108">
                  <c:v>307628807.61247993</c:v>
                </c:pt>
                <c:pt idx="59109">
                  <c:v>307660888.85761106</c:v>
                </c:pt>
                <c:pt idx="59110">
                  <c:v>307692957.53648394</c:v>
                </c:pt>
                <c:pt idx="59111">
                  <c:v>307725013.65415704</c:v>
                </c:pt>
                <c:pt idx="59112">
                  <c:v>307757057.21568793</c:v>
                </c:pt>
                <c:pt idx="59113">
                  <c:v>307789088.22613299</c:v>
                </c:pt>
                <c:pt idx="59114">
                  <c:v>307821106.69055009</c:v>
                </c:pt>
                <c:pt idx="59115">
                  <c:v>307853112.61399698</c:v>
                </c:pt>
                <c:pt idx="59116">
                  <c:v>307885106.00153005</c:v>
                </c:pt>
                <c:pt idx="59117">
                  <c:v>307917086.85820901</c:v>
                </c:pt>
                <c:pt idx="59118">
                  <c:v>307949055.18909001</c:v>
                </c:pt>
                <c:pt idx="59119">
                  <c:v>307981010.99923086</c:v>
                </c:pt>
                <c:pt idx="59120">
                  <c:v>308012954.29369199</c:v>
                </c:pt>
                <c:pt idx="59121">
                  <c:v>308044885.07752907</c:v>
                </c:pt>
                <c:pt idx="59122">
                  <c:v>308076803.35580105</c:v>
                </c:pt>
                <c:pt idx="59123">
                  <c:v>308108709.13356805</c:v>
                </c:pt>
                <c:pt idx="59124">
                  <c:v>308140602.41588694</c:v>
                </c:pt>
                <c:pt idx="59125">
                  <c:v>308172483.20781702</c:v>
                </c:pt>
                <c:pt idx="59126">
                  <c:v>308204351.51441705</c:v>
                </c:pt>
                <c:pt idx="59127">
                  <c:v>308236207.34074605</c:v>
                </c:pt>
                <c:pt idx="59128">
                  <c:v>308268050.69186509</c:v>
                </c:pt>
                <c:pt idx="59129">
                  <c:v>308299881.57283092</c:v>
                </c:pt>
                <c:pt idx="59130">
                  <c:v>308331699.98870492</c:v>
                </c:pt>
                <c:pt idx="59131">
                  <c:v>308363505.94454598</c:v>
                </c:pt>
                <c:pt idx="59132">
                  <c:v>308395299.44541502</c:v>
                </c:pt>
                <c:pt idx="59133">
                  <c:v>308427080.49637085</c:v>
                </c:pt>
                <c:pt idx="59134">
                  <c:v>308458849.10247499</c:v>
                </c:pt>
                <c:pt idx="59135">
                  <c:v>308490605.26878792</c:v>
                </c:pt>
                <c:pt idx="59136">
                  <c:v>308522349.00036901</c:v>
                </c:pt>
                <c:pt idx="59137">
                  <c:v>308554080.30228096</c:v>
                </c:pt>
                <c:pt idx="59138">
                  <c:v>308585799.17958409</c:v>
                </c:pt>
                <c:pt idx="59139">
                  <c:v>308617505.637339</c:v>
                </c:pt>
                <c:pt idx="59140">
                  <c:v>308649199.68060899</c:v>
                </c:pt>
                <c:pt idx="59141">
                  <c:v>308680881.31445497</c:v>
                </c:pt>
                <c:pt idx="59142">
                  <c:v>308712550.54393792</c:v>
                </c:pt>
                <c:pt idx="59143">
                  <c:v>308744207.37412107</c:v>
                </c:pt>
                <c:pt idx="59144">
                  <c:v>308775851.810067</c:v>
                </c:pt>
                <c:pt idx="59145">
                  <c:v>308807483.856839</c:v>
                </c:pt>
                <c:pt idx="59146">
                  <c:v>308839103.51949799</c:v>
                </c:pt>
                <c:pt idx="59147">
                  <c:v>308870710.80310905</c:v>
                </c:pt>
                <c:pt idx="59148">
                  <c:v>308902305.71273386</c:v>
                </c:pt>
                <c:pt idx="59149">
                  <c:v>308933888.253438</c:v>
                </c:pt>
                <c:pt idx="59150">
                  <c:v>308965458.4302839</c:v>
                </c:pt>
                <c:pt idx="59151">
                  <c:v>308997016.24833697</c:v>
                </c:pt>
                <c:pt idx="59152">
                  <c:v>309028561.71266103</c:v>
                </c:pt>
                <c:pt idx="59153">
                  <c:v>309060094.82832009</c:v>
                </c:pt>
                <c:pt idx="59154">
                  <c:v>309091615.60038</c:v>
                </c:pt>
                <c:pt idx="59155">
                  <c:v>309123124.03390592</c:v>
                </c:pt>
                <c:pt idx="59156">
                  <c:v>309154620.133964</c:v>
                </c:pt>
                <c:pt idx="59157">
                  <c:v>309186103.90561903</c:v>
                </c:pt>
                <c:pt idx="59158">
                  <c:v>309217575.35393792</c:v>
                </c:pt>
                <c:pt idx="59159">
                  <c:v>309249034.48398691</c:v>
                </c:pt>
                <c:pt idx="59160">
                  <c:v>309280481.30083197</c:v>
                </c:pt>
                <c:pt idx="59161">
                  <c:v>309311915.80954105</c:v>
                </c:pt>
                <c:pt idx="59162">
                  <c:v>309343338.01518101</c:v>
                </c:pt>
                <c:pt idx="59163">
                  <c:v>309374747.92281991</c:v>
                </c:pt>
                <c:pt idx="59164">
                  <c:v>309406145.53752607</c:v>
                </c:pt>
                <c:pt idx="59165">
                  <c:v>309437530.86436701</c:v>
                </c:pt>
                <c:pt idx="59166">
                  <c:v>309468903.90841198</c:v>
                </c:pt>
                <c:pt idx="59167">
                  <c:v>309500264.67472905</c:v>
                </c:pt>
                <c:pt idx="59168">
                  <c:v>309531613.16838801</c:v>
                </c:pt>
                <c:pt idx="59169">
                  <c:v>309562949.394458</c:v>
                </c:pt>
                <c:pt idx="59170">
                  <c:v>309594273.35801005</c:v>
                </c:pt>
                <c:pt idx="59171">
                  <c:v>309625585.06411397</c:v>
                </c:pt>
                <c:pt idx="59172">
                  <c:v>309656884.51784098</c:v>
                </c:pt>
                <c:pt idx="59173">
                  <c:v>309688171.72426099</c:v>
                </c:pt>
                <c:pt idx="59174">
                  <c:v>309719446.68844604</c:v>
                </c:pt>
                <c:pt idx="59175">
                  <c:v>309750709.41546792</c:v>
                </c:pt>
                <c:pt idx="59176">
                  <c:v>309781959.91039896</c:v>
                </c:pt>
                <c:pt idx="59177">
                  <c:v>309813198.17831105</c:v>
                </c:pt>
                <c:pt idx="59178">
                  <c:v>309844424.2242769</c:v>
                </c:pt>
                <c:pt idx="59179">
                  <c:v>309875638.05337101</c:v>
                </c:pt>
                <c:pt idx="59180">
                  <c:v>309906839.67066598</c:v>
                </c:pt>
                <c:pt idx="59181">
                  <c:v>309938029.08123595</c:v>
                </c:pt>
                <c:pt idx="59182">
                  <c:v>309969206.29015601</c:v>
                </c:pt>
                <c:pt idx="59183">
                  <c:v>310000371.30250001</c:v>
                </c:pt>
                <c:pt idx="59184">
                  <c:v>310031524.12334502</c:v>
                </c:pt>
                <c:pt idx="59185">
                  <c:v>310062664.75776398</c:v>
                </c:pt>
                <c:pt idx="59186">
                  <c:v>310093793.21083492</c:v>
                </c:pt>
                <c:pt idx="59187">
                  <c:v>310124909.48763394</c:v>
                </c:pt>
                <c:pt idx="59188">
                  <c:v>310156013.59323794</c:v>
                </c:pt>
                <c:pt idx="59189">
                  <c:v>310187105.53272396</c:v>
                </c:pt>
                <c:pt idx="59190">
                  <c:v>310218185.311171</c:v>
                </c:pt>
                <c:pt idx="59191">
                  <c:v>310249252.93365496</c:v>
                </c:pt>
                <c:pt idx="59192">
                  <c:v>310280308.40525591</c:v>
                </c:pt>
                <c:pt idx="59193">
                  <c:v>310311351.73105299</c:v>
                </c:pt>
                <c:pt idx="59194">
                  <c:v>310342382.91612601</c:v>
                </c:pt>
                <c:pt idx="59195">
                  <c:v>310373401.965554</c:v>
                </c:pt>
                <c:pt idx="59196">
                  <c:v>310404408.88441801</c:v>
                </c:pt>
                <c:pt idx="59197">
                  <c:v>310435403.67779905</c:v>
                </c:pt>
                <c:pt idx="59198">
                  <c:v>310466386.350779</c:v>
                </c:pt>
                <c:pt idx="59199">
                  <c:v>310497356.90843803</c:v>
                </c:pt>
                <c:pt idx="59200">
                  <c:v>310528315.35586005</c:v>
                </c:pt>
                <c:pt idx="59201">
                  <c:v>310559261.69812703</c:v>
                </c:pt>
                <c:pt idx="59202">
                  <c:v>310590195.94032198</c:v>
                </c:pt>
                <c:pt idx="59203">
                  <c:v>310621118.08753002</c:v>
                </c:pt>
                <c:pt idx="59204">
                  <c:v>310652028.14483398</c:v>
                </c:pt>
                <c:pt idx="59205">
                  <c:v>310682926.11732006</c:v>
                </c:pt>
                <c:pt idx="59206">
                  <c:v>310713812.01007295</c:v>
                </c:pt>
                <c:pt idx="59207">
                  <c:v>310744685.82817698</c:v>
                </c:pt>
                <c:pt idx="59208">
                  <c:v>310775547.57672101</c:v>
                </c:pt>
                <c:pt idx="59209">
                  <c:v>310806397.26078999</c:v>
                </c:pt>
                <c:pt idx="59210">
                  <c:v>310837234.885472</c:v>
                </c:pt>
                <c:pt idx="59211">
                  <c:v>310868060.45585501</c:v>
                </c:pt>
                <c:pt idx="59212">
                  <c:v>310898873.97702605</c:v>
                </c:pt>
                <c:pt idx="59213">
                  <c:v>310929675.45407599</c:v>
                </c:pt>
                <c:pt idx="59214">
                  <c:v>310960464.89209294</c:v>
                </c:pt>
                <c:pt idx="59215">
                  <c:v>310991242.29616803</c:v>
                </c:pt>
                <c:pt idx="59216">
                  <c:v>311022007.67139101</c:v>
                </c:pt>
                <c:pt idx="59217">
                  <c:v>311052761.02285296</c:v>
                </c:pt>
                <c:pt idx="59218">
                  <c:v>311083502.355645</c:v>
                </c:pt>
                <c:pt idx="59219">
                  <c:v>311114231.67486107</c:v>
                </c:pt>
                <c:pt idx="59220">
                  <c:v>311144948.98559201</c:v>
                </c:pt>
                <c:pt idx="59221">
                  <c:v>311175654.29293293</c:v>
                </c:pt>
                <c:pt idx="59222">
                  <c:v>311206347.60197592</c:v>
                </c:pt>
                <c:pt idx="59223">
                  <c:v>311237028.917817</c:v>
                </c:pt>
                <c:pt idx="59224">
                  <c:v>311267698.24555105</c:v>
                </c:pt>
                <c:pt idx="59225">
                  <c:v>311298355.59027195</c:v>
                </c:pt>
                <c:pt idx="59226">
                  <c:v>311329000.95707899</c:v>
                </c:pt>
                <c:pt idx="59227">
                  <c:v>311359634.35106605</c:v>
                </c:pt>
                <c:pt idx="59228">
                  <c:v>311390255.77733296</c:v>
                </c:pt>
                <c:pt idx="59229">
                  <c:v>311420865.24097592</c:v>
                </c:pt>
                <c:pt idx="59230">
                  <c:v>311451462.74709505</c:v>
                </c:pt>
                <c:pt idx="59231">
                  <c:v>311482048.300789</c:v>
                </c:pt>
                <c:pt idx="59232">
                  <c:v>311512621.90715802</c:v>
                </c:pt>
                <c:pt idx="59233">
                  <c:v>311543183.571302</c:v>
                </c:pt>
                <c:pt idx="59234">
                  <c:v>311573733.29832202</c:v>
                </c:pt>
                <c:pt idx="59235">
                  <c:v>311604271.09332108</c:v>
                </c:pt>
                <c:pt idx="59236">
                  <c:v>311634796.96139991</c:v>
                </c:pt>
                <c:pt idx="59237">
                  <c:v>311665310.90766305</c:v>
                </c:pt>
                <c:pt idx="59238">
                  <c:v>311695812.93721396</c:v>
                </c:pt>
                <c:pt idx="59239">
                  <c:v>311726303.05515605</c:v>
                </c:pt>
                <c:pt idx="59240">
                  <c:v>311756781.26659501</c:v>
                </c:pt>
                <c:pt idx="59241">
                  <c:v>311787247.57663697</c:v>
                </c:pt>
                <c:pt idx="59242">
                  <c:v>311817701.9903869</c:v>
                </c:pt>
                <c:pt idx="59243">
                  <c:v>311848144.51295292</c:v>
                </c:pt>
                <c:pt idx="59244">
                  <c:v>311878575.14944303</c:v>
                </c:pt>
                <c:pt idx="59245">
                  <c:v>311908993.90496492</c:v>
                </c:pt>
                <c:pt idx="59246">
                  <c:v>311939400.78462696</c:v>
                </c:pt>
                <c:pt idx="59247">
                  <c:v>311969795.79354101</c:v>
                </c:pt>
                <c:pt idx="59248">
                  <c:v>312000178.93681496</c:v>
                </c:pt>
                <c:pt idx="59249">
                  <c:v>312030550.21956098</c:v>
                </c:pt>
                <c:pt idx="59250">
                  <c:v>312060909.64689207</c:v>
                </c:pt>
                <c:pt idx="59251">
                  <c:v>312091257.22391891</c:v>
                </c:pt>
                <c:pt idx="59252">
                  <c:v>312121592.95575601</c:v>
                </c:pt>
                <c:pt idx="59253">
                  <c:v>312151916.84751612</c:v>
                </c:pt>
                <c:pt idx="59254">
                  <c:v>312182228.90431499</c:v>
                </c:pt>
                <c:pt idx="59255">
                  <c:v>312212529.13126695</c:v>
                </c:pt>
                <c:pt idx="59256">
                  <c:v>312242817.53349</c:v>
                </c:pt>
                <c:pt idx="59257">
                  <c:v>312273094.116099</c:v>
                </c:pt>
                <c:pt idx="59258">
                  <c:v>312303358.88421202</c:v>
                </c:pt>
                <c:pt idx="59259">
                  <c:v>312333611.84294796</c:v>
                </c:pt>
                <c:pt idx="59260">
                  <c:v>312363852.99742597</c:v>
                </c:pt>
                <c:pt idx="59261">
                  <c:v>312394082.35276502</c:v>
                </c:pt>
                <c:pt idx="59262">
                  <c:v>312424299.91408694</c:v>
                </c:pt>
                <c:pt idx="59263">
                  <c:v>312454505.68651098</c:v>
                </c:pt>
                <c:pt idx="59264">
                  <c:v>312484699.67516106</c:v>
                </c:pt>
                <c:pt idx="59265">
                  <c:v>312514881.88516009</c:v>
                </c:pt>
                <c:pt idx="59266">
                  <c:v>312545052.32163095</c:v>
                </c:pt>
                <c:pt idx="59267">
                  <c:v>312575210.98969793</c:v>
                </c:pt>
                <c:pt idx="59268">
                  <c:v>312605357.89448601</c:v>
                </c:pt>
                <c:pt idx="59269">
                  <c:v>312635493.04112303</c:v>
                </c:pt>
                <c:pt idx="59270">
                  <c:v>312665616.43473291</c:v>
                </c:pt>
                <c:pt idx="59271">
                  <c:v>312695728.080446</c:v>
                </c:pt>
                <c:pt idx="59272">
                  <c:v>312725827.98338896</c:v>
                </c:pt>
                <c:pt idx="59273">
                  <c:v>312755916.14869207</c:v>
                </c:pt>
                <c:pt idx="59274">
                  <c:v>312785992.58148396</c:v>
                </c:pt>
                <c:pt idx="59275">
                  <c:v>312816057.28689694</c:v>
                </c:pt>
                <c:pt idx="59276">
                  <c:v>312846110.27006102</c:v>
                </c:pt>
                <c:pt idx="59277">
                  <c:v>312876151.53610992</c:v>
                </c:pt>
                <c:pt idx="59278">
                  <c:v>312906181.09017694</c:v>
                </c:pt>
                <c:pt idx="59279">
                  <c:v>312936198.93739599</c:v>
                </c:pt>
                <c:pt idx="59280">
                  <c:v>312966205.08290094</c:v>
                </c:pt>
                <c:pt idx="59281">
                  <c:v>312996199.531829</c:v>
                </c:pt>
                <c:pt idx="59282">
                  <c:v>313026182.28931695</c:v>
                </c:pt>
                <c:pt idx="59283">
                  <c:v>313056153.36050105</c:v>
                </c:pt>
                <c:pt idx="59284">
                  <c:v>313086112.75052005</c:v>
                </c:pt>
                <c:pt idx="59285">
                  <c:v>313116060.46451402</c:v>
                </c:pt>
                <c:pt idx="59286">
                  <c:v>313145996.50762206</c:v>
                </c:pt>
                <c:pt idx="59287">
                  <c:v>313175920.88498592</c:v>
                </c:pt>
                <c:pt idx="59288">
                  <c:v>313205833.60174602</c:v>
                </c:pt>
                <c:pt idx="59289">
                  <c:v>313235734.66304702</c:v>
                </c:pt>
                <c:pt idx="59290">
                  <c:v>313265624.074031</c:v>
                </c:pt>
                <c:pt idx="59291">
                  <c:v>313295501.83984298</c:v>
                </c:pt>
                <c:pt idx="59292">
                  <c:v>313325367.96562892</c:v>
                </c:pt>
                <c:pt idx="59293">
                  <c:v>313355222.45653403</c:v>
                </c:pt>
                <c:pt idx="59294">
                  <c:v>313385065.31770605</c:v>
                </c:pt>
                <c:pt idx="59295">
                  <c:v>313414896.55429298</c:v>
                </c:pt>
                <c:pt idx="59296">
                  <c:v>313444716.171444</c:v>
                </c:pt>
                <c:pt idx="59297">
                  <c:v>313474524.17430902</c:v>
                </c:pt>
                <c:pt idx="59298">
                  <c:v>313504320.568039</c:v>
                </c:pt>
                <c:pt idx="59299">
                  <c:v>313534105.35778505</c:v>
                </c:pt>
                <c:pt idx="59300">
                  <c:v>313563878.54869998</c:v>
                </c:pt>
                <c:pt idx="59301">
                  <c:v>313593640.14593792</c:v>
                </c:pt>
                <c:pt idx="59302">
                  <c:v>313623390.15465409</c:v>
                </c:pt>
                <c:pt idx="59303">
                  <c:v>313653128.58000201</c:v>
                </c:pt>
                <c:pt idx="59304">
                  <c:v>313682855.42714</c:v>
                </c:pt>
                <c:pt idx="59305">
                  <c:v>313712570.70122492</c:v>
                </c:pt>
                <c:pt idx="59306">
                  <c:v>313742274.40741497</c:v>
                </c:pt>
                <c:pt idx="59307">
                  <c:v>313771966.55087</c:v>
                </c:pt>
                <c:pt idx="59308">
                  <c:v>313801647.13674903</c:v>
                </c:pt>
                <c:pt idx="59309">
                  <c:v>313831316.17021501</c:v>
                </c:pt>
                <c:pt idx="59310">
                  <c:v>313860973.65642905</c:v>
                </c:pt>
                <c:pt idx="59311">
                  <c:v>313890619.60055608</c:v>
                </c:pt>
                <c:pt idx="59312">
                  <c:v>313920254.00775802</c:v>
                </c:pt>
                <c:pt idx="59313">
                  <c:v>313949876.883201</c:v>
                </c:pt>
                <c:pt idx="59314">
                  <c:v>313979488.23205203</c:v>
                </c:pt>
                <c:pt idx="59315">
                  <c:v>314009088.05947793</c:v>
                </c:pt>
                <c:pt idx="59316">
                  <c:v>314038676.37064695</c:v>
                </c:pt>
                <c:pt idx="59317">
                  <c:v>314068253.17072809</c:v>
                </c:pt>
                <c:pt idx="59318">
                  <c:v>314097818.46489209</c:v>
                </c:pt>
                <c:pt idx="59319">
                  <c:v>314127372.25830901</c:v>
                </c:pt>
                <c:pt idx="59320">
                  <c:v>314156914.556153</c:v>
                </c:pt>
                <c:pt idx="59321">
                  <c:v>314186445.36359704</c:v>
                </c:pt>
                <c:pt idx="59322">
                  <c:v>314215964.68581402</c:v>
                </c:pt>
                <c:pt idx="59323">
                  <c:v>314245472.52798092</c:v>
                </c:pt>
                <c:pt idx="59324">
                  <c:v>314274968.89527386</c:v>
                </c:pt>
                <c:pt idx="59325">
                  <c:v>314304453.79286999</c:v>
                </c:pt>
                <c:pt idx="59326">
                  <c:v>314333927.22594786</c:v>
                </c:pt>
                <c:pt idx="59327">
                  <c:v>314363389.19968796</c:v>
                </c:pt>
                <c:pt idx="59328">
                  <c:v>314392839.71927094</c:v>
                </c:pt>
                <c:pt idx="59329">
                  <c:v>314422278.78987795</c:v>
                </c:pt>
                <c:pt idx="59330">
                  <c:v>314451706.41669095</c:v>
                </c:pt>
                <c:pt idx="59331">
                  <c:v>314481122.60489607</c:v>
                </c:pt>
                <c:pt idx="59332">
                  <c:v>314510527.35967696</c:v>
                </c:pt>
                <c:pt idx="59333">
                  <c:v>314539920.68621999</c:v>
                </c:pt>
                <c:pt idx="59334">
                  <c:v>314569302.58971298</c:v>
                </c:pt>
                <c:pt idx="59335">
                  <c:v>314598673.07534295</c:v>
                </c:pt>
                <c:pt idx="59336">
                  <c:v>314628032.14830005</c:v>
                </c:pt>
                <c:pt idx="59337">
                  <c:v>314657379.813775</c:v>
                </c:pt>
                <c:pt idx="59338">
                  <c:v>314686716.07695895</c:v>
                </c:pt>
                <c:pt idx="59339">
                  <c:v>314716040.94304502</c:v>
                </c:pt>
                <c:pt idx="59340">
                  <c:v>314745354.41722703</c:v>
                </c:pt>
                <c:pt idx="59341">
                  <c:v>314774656.50470001</c:v>
                </c:pt>
                <c:pt idx="59342">
                  <c:v>314803947.21065992</c:v>
                </c:pt>
                <c:pt idx="59343">
                  <c:v>314833226.54030401</c:v>
                </c:pt>
                <c:pt idx="59344">
                  <c:v>314862494.49883091</c:v>
                </c:pt>
                <c:pt idx="59345">
                  <c:v>314891751.09143996</c:v>
                </c:pt>
                <c:pt idx="59346">
                  <c:v>314920996.32333201</c:v>
                </c:pt>
                <c:pt idx="59347">
                  <c:v>314950230.199709</c:v>
                </c:pt>
                <c:pt idx="59348">
                  <c:v>314979452.72577393</c:v>
                </c:pt>
                <c:pt idx="59349">
                  <c:v>315008663.90672994</c:v>
                </c:pt>
                <c:pt idx="59350">
                  <c:v>315037863.74778497</c:v>
                </c:pt>
                <c:pt idx="59351">
                  <c:v>315067052.254143</c:v>
                </c:pt>
                <c:pt idx="59352">
                  <c:v>315096229.43101299</c:v>
                </c:pt>
                <c:pt idx="59353">
                  <c:v>315125395.28360403</c:v>
                </c:pt>
                <c:pt idx="59354">
                  <c:v>315154549.81712508</c:v>
                </c:pt>
                <c:pt idx="59355">
                  <c:v>315183693.03678894</c:v>
                </c:pt>
                <c:pt idx="59356">
                  <c:v>315212824.94780606</c:v>
                </c:pt>
                <c:pt idx="59357">
                  <c:v>315241945.55539298</c:v>
                </c:pt>
                <c:pt idx="59358">
                  <c:v>315271054.86476207</c:v>
                </c:pt>
                <c:pt idx="59359">
                  <c:v>315300152.88113099</c:v>
                </c:pt>
                <c:pt idx="59360">
                  <c:v>315329239.60971606</c:v>
                </c:pt>
                <c:pt idx="59361">
                  <c:v>315358315.05573601</c:v>
                </c:pt>
                <c:pt idx="59362">
                  <c:v>315387379.22441202</c:v>
                </c:pt>
                <c:pt idx="59363">
                  <c:v>315416432.12096298</c:v>
                </c:pt>
                <c:pt idx="59364">
                  <c:v>315445473.75061297</c:v>
                </c:pt>
                <c:pt idx="59365">
                  <c:v>315474504.11858505</c:v>
                </c:pt>
                <c:pt idx="59366">
                  <c:v>315503523.23010403</c:v>
                </c:pt>
                <c:pt idx="59367">
                  <c:v>315532531.09039491</c:v>
                </c:pt>
                <c:pt idx="59368">
                  <c:v>315561527.70468599</c:v>
                </c:pt>
                <c:pt idx="59369">
                  <c:v>315590513.078206</c:v>
                </c:pt>
                <c:pt idx="59370">
                  <c:v>315619487.21618396</c:v>
                </c:pt>
                <c:pt idx="59371">
                  <c:v>315648450.12385106</c:v>
                </c:pt>
                <c:pt idx="59372">
                  <c:v>315677401.80644101</c:v>
                </c:pt>
                <c:pt idx="59373">
                  <c:v>315706342.26918602</c:v>
                </c:pt>
                <c:pt idx="59374">
                  <c:v>315735271.51732105</c:v>
                </c:pt>
                <c:pt idx="59375">
                  <c:v>315764189.55608296</c:v>
                </c:pt>
                <c:pt idx="59376">
                  <c:v>315793096.39071</c:v>
                </c:pt>
                <c:pt idx="59377">
                  <c:v>315821992.02643895</c:v>
                </c:pt>
                <c:pt idx="59378">
                  <c:v>315850876.46851206</c:v>
                </c:pt>
                <c:pt idx="59379">
                  <c:v>315879749.72216994</c:v>
                </c:pt>
                <c:pt idx="59380">
                  <c:v>315908611.79265493</c:v>
                </c:pt>
                <c:pt idx="59381">
                  <c:v>315937462.68521202</c:v>
                </c:pt>
                <c:pt idx="59382">
                  <c:v>315966302.40508592</c:v>
                </c:pt>
                <c:pt idx="59383">
                  <c:v>315995130.95752507</c:v>
                </c:pt>
                <c:pt idx="59384">
                  <c:v>316023948.34777498</c:v>
                </c:pt>
                <c:pt idx="59385">
                  <c:v>316052754.58108699</c:v>
                </c:pt>
                <c:pt idx="59386">
                  <c:v>316081549.66271102</c:v>
                </c:pt>
                <c:pt idx="59387">
                  <c:v>316110333.59789997</c:v>
                </c:pt>
                <c:pt idx="59388">
                  <c:v>316139106.39190692</c:v>
                </c:pt>
                <c:pt idx="59389">
                  <c:v>316167868.049986</c:v>
                </c:pt>
                <c:pt idx="59390">
                  <c:v>316196618.57739598</c:v>
                </c:pt>
                <c:pt idx="59391">
                  <c:v>316225357.97939199</c:v>
                </c:pt>
                <c:pt idx="59392">
                  <c:v>316254086.26123393</c:v>
                </c:pt>
                <c:pt idx="59393">
                  <c:v>316282803.42818201</c:v>
                </c:pt>
                <c:pt idx="59394">
                  <c:v>316311509.48549896</c:v>
                </c:pt>
                <c:pt idx="59395">
                  <c:v>316340204.43844694</c:v>
                </c:pt>
                <c:pt idx="59396">
                  <c:v>316368888.29229093</c:v>
                </c:pt>
                <c:pt idx="59397">
                  <c:v>316397561.05229592</c:v>
                </c:pt>
                <c:pt idx="59398">
                  <c:v>316426222.72373199</c:v>
                </c:pt>
                <c:pt idx="59399">
                  <c:v>316454873.31186497</c:v>
                </c:pt>
                <c:pt idx="59400">
                  <c:v>316483512.82196695</c:v>
                </c:pt>
                <c:pt idx="59401">
                  <c:v>316512141.25930899</c:v>
                </c:pt>
                <c:pt idx="59402">
                  <c:v>316540758.62916398</c:v>
                </c:pt>
                <c:pt idx="59403">
                  <c:v>316569364.93680692</c:v>
                </c:pt>
                <c:pt idx="59404">
                  <c:v>316597960.18751407</c:v>
                </c:pt>
                <c:pt idx="59405">
                  <c:v>316626544.38656205</c:v>
                </c:pt>
                <c:pt idx="59406">
                  <c:v>316655117.53922999</c:v>
                </c:pt>
                <c:pt idx="59407">
                  <c:v>316683679.65079802</c:v>
                </c:pt>
                <c:pt idx="59408">
                  <c:v>316712230.72654796</c:v>
                </c:pt>
                <c:pt idx="59409">
                  <c:v>316740770.77176392</c:v>
                </c:pt>
                <c:pt idx="59410">
                  <c:v>316769299.79172999</c:v>
                </c:pt>
                <c:pt idx="59411">
                  <c:v>316797817.79173297</c:v>
                </c:pt>
                <c:pt idx="59412">
                  <c:v>316826324.77705902</c:v>
                </c:pt>
                <c:pt idx="59413">
                  <c:v>316854820.75299895</c:v>
                </c:pt>
                <c:pt idx="59414">
                  <c:v>316883305.72484303</c:v>
                </c:pt>
                <c:pt idx="59415">
                  <c:v>316911779.69788206</c:v>
                </c:pt>
                <c:pt idx="59416">
                  <c:v>316940242.67741203</c:v>
                </c:pt>
                <c:pt idx="59417">
                  <c:v>316968694.66872615</c:v>
                </c:pt>
                <c:pt idx="59418">
                  <c:v>316997135.67712212</c:v>
                </c:pt>
                <c:pt idx="59419">
                  <c:v>317025565.70789802</c:v>
                </c:pt>
                <c:pt idx="59420">
                  <c:v>317053984.76635295</c:v>
                </c:pt>
                <c:pt idx="59421">
                  <c:v>317082392.85778898</c:v>
                </c:pt>
                <c:pt idx="59422">
                  <c:v>317110789.98750901</c:v>
                </c:pt>
                <c:pt idx="59423">
                  <c:v>317139176.16081607</c:v>
                </c:pt>
                <c:pt idx="59424">
                  <c:v>317167551.38301802</c:v>
                </c:pt>
                <c:pt idx="59425">
                  <c:v>317195915.65942007</c:v>
                </c:pt>
                <c:pt idx="59426">
                  <c:v>317224268.9953329</c:v>
                </c:pt>
                <c:pt idx="59427">
                  <c:v>317252611.39606601</c:v>
                </c:pt>
                <c:pt idx="59428">
                  <c:v>317280942.86693299</c:v>
                </c:pt>
                <c:pt idx="59429">
                  <c:v>317309263.41324496</c:v>
                </c:pt>
                <c:pt idx="59430">
                  <c:v>317337573.04031998</c:v>
                </c:pt>
                <c:pt idx="59431">
                  <c:v>317365871.75347298</c:v>
                </c:pt>
                <c:pt idx="59432">
                  <c:v>317394159.55802208</c:v>
                </c:pt>
                <c:pt idx="59433">
                  <c:v>317422436.45928895</c:v>
                </c:pt>
                <c:pt idx="59434">
                  <c:v>317450702.46259499</c:v>
                </c:pt>
                <c:pt idx="59435">
                  <c:v>317478957.57326198</c:v>
                </c:pt>
                <c:pt idx="59436">
                  <c:v>317507201.79661494</c:v>
                </c:pt>
                <c:pt idx="59437">
                  <c:v>317535435.13798201</c:v>
                </c:pt>
                <c:pt idx="59438">
                  <c:v>317563657.60268903</c:v>
                </c:pt>
                <c:pt idx="59439">
                  <c:v>317591869.19606698</c:v>
                </c:pt>
                <c:pt idx="59440">
                  <c:v>317620069.92344695</c:v>
                </c:pt>
                <c:pt idx="59441">
                  <c:v>317648259.79016209</c:v>
                </c:pt>
                <c:pt idx="59442">
                  <c:v>317676438.80154598</c:v>
                </c:pt>
                <c:pt idx="59443">
                  <c:v>317704606.96293586</c:v>
                </c:pt>
                <c:pt idx="59444">
                  <c:v>317732764.27966899</c:v>
                </c:pt>
                <c:pt idx="59445">
                  <c:v>317760910.75708508</c:v>
                </c:pt>
                <c:pt idx="59446">
                  <c:v>317789046.40052497</c:v>
                </c:pt>
                <c:pt idx="59447">
                  <c:v>317817171.21533191</c:v>
                </c:pt>
                <c:pt idx="59448">
                  <c:v>317845285.20684999</c:v>
                </c:pt>
                <c:pt idx="59449">
                  <c:v>317873388.38042498</c:v>
                </c:pt>
                <c:pt idx="59450">
                  <c:v>317901480.74140602</c:v>
                </c:pt>
                <c:pt idx="59451">
                  <c:v>317929562.29514199</c:v>
                </c:pt>
                <c:pt idx="59452">
                  <c:v>317957633.04698294</c:v>
                </c:pt>
                <c:pt idx="59453">
                  <c:v>317985693.00228393</c:v>
                </c:pt>
                <c:pt idx="59454">
                  <c:v>318013742.16639799</c:v>
                </c:pt>
                <c:pt idx="59455">
                  <c:v>318041780.54468298</c:v>
                </c:pt>
                <c:pt idx="59456">
                  <c:v>318069808.14249498</c:v>
                </c:pt>
                <c:pt idx="59457">
                  <c:v>318097824.96519399</c:v>
                </c:pt>
                <c:pt idx="59458">
                  <c:v>318125831.018143</c:v>
                </c:pt>
                <c:pt idx="59459">
                  <c:v>318153826.30670393</c:v>
                </c:pt>
                <c:pt idx="59460">
                  <c:v>318181810.83624291</c:v>
                </c:pt>
                <c:pt idx="59461">
                  <c:v>318209784.61212498</c:v>
                </c:pt>
                <c:pt idx="59462">
                  <c:v>318237747.63972002</c:v>
                </c:pt>
                <c:pt idx="59463">
                  <c:v>318265699.92439699</c:v>
                </c:pt>
                <c:pt idx="59464">
                  <c:v>318293641.47152901</c:v>
                </c:pt>
                <c:pt idx="59465">
                  <c:v>318321572.28648794</c:v>
                </c:pt>
                <c:pt idx="59466">
                  <c:v>318349492.37465209</c:v>
                </c:pt>
                <c:pt idx="59467">
                  <c:v>318377401.74139601</c:v>
                </c:pt>
                <c:pt idx="59468">
                  <c:v>318405300.39209896</c:v>
                </c:pt>
                <c:pt idx="59469">
                  <c:v>318433188.33214396</c:v>
                </c:pt>
                <c:pt idx="59470">
                  <c:v>318461065.56691092</c:v>
                </c:pt>
                <c:pt idx="59471">
                  <c:v>318488932.10178602</c:v>
                </c:pt>
                <c:pt idx="59472">
                  <c:v>318516787.94215399</c:v>
                </c:pt>
                <c:pt idx="59473">
                  <c:v>318544633.093404</c:v>
                </c:pt>
                <c:pt idx="59474">
                  <c:v>318572467.56092501</c:v>
                </c:pt>
                <c:pt idx="59475">
                  <c:v>318600291.35010898</c:v>
                </c:pt>
                <c:pt idx="59476">
                  <c:v>318628104.46634895</c:v>
                </c:pt>
                <c:pt idx="59477">
                  <c:v>318655906.91504103</c:v>
                </c:pt>
                <c:pt idx="59478">
                  <c:v>318683698.701581</c:v>
                </c:pt>
                <c:pt idx="59479">
                  <c:v>318711479.83136892</c:v>
                </c:pt>
                <c:pt idx="59480">
                  <c:v>318739250.30980498</c:v>
                </c:pt>
                <c:pt idx="59481">
                  <c:v>318767010.14229101</c:v>
                </c:pt>
                <c:pt idx="59482">
                  <c:v>318794759.33423299</c:v>
                </c:pt>
                <c:pt idx="59483">
                  <c:v>318822497.89103591</c:v>
                </c:pt>
                <c:pt idx="59484">
                  <c:v>318850225.81810802</c:v>
                </c:pt>
                <c:pt idx="59485">
                  <c:v>318877943.12086105</c:v>
                </c:pt>
                <c:pt idx="59486">
                  <c:v>318905649.80470401</c:v>
                </c:pt>
                <c:pt idx="59487">
                  <c:v>318933345.87505305</c:v>
                </c:pt>
                <c:pt idx="59488">
                  <c:v>318961031.33732301</c:v>
                </c:pt>
                <c:pt idx="59489">
                  <c:v>318988706.19693094</c:v>
                </c:pt>
                <c:pt idx="59490">
                  <c:v>319016370.45929796</c:v>
                </c:pt>
                <c:pt idx="59491">
                  <c:v>319044024.129843</c:v>
                </c:pt>
                <c:pt idx="59492">
                  <c:v>319071667.21399099</c:v>
                </c:pt>
                <c:pt idx="59493">
                  <c:v>319099299.71716607</c:v>
                </c:pt>
                <c:pt idx="59494">
                  <c:v>319126921.64479709</c:v>
                </c:pt>
                <c:pt idx="59495">
                  <c:v>319154533.00231099</c:v>
                </c:pt>
                <c:pt idx="59496">
                  <c:v>319182133.79513896</c:v>
                </c:pt>
                <c:pt idx="59497">
                  <c:v>319209724.02871609</c:v>
                </c:pt>
                <c:pt idx="59498">
                  <c:v>319237303.70847392</c:v>
                </c:pt>
                <c:pt idx="59499">
                  <c:v>319264872.83985198</c:v>
                </c:pt>
                <c:pt idx="59500">
                  <c:v>319292431.42828697</c:v>
                </c:pt>
                <c:pt idx="59501">
                  <c:v>319319979.47922099</c:v>
                </c:pt>
                <c:pt idx="59502">
                  <c:v>319347516.99809599</c:v>
                </c:pt>
                <c:pt idx="59503">
                  <c:v>319375043.99035692</c:v>
                </c:pt>
                <c:pt idx="59504">
                  <c:v>319402560.46144992</c:v>
                </c:pt>
                <c:pt idx="59505">
                  <c:v>319430066.41682392</c:v>
                </c:pt>
                <c:pt idx="59506">
                  <c:v>319457561.861929</c:v>
                </c:pt>
                <c:pt idx="59507">
                  <c:v>319485046.80221891</c:v>
                </c:pt>
                <c:pt idx="59508">
                  <c:v>319512521.24314606</c:v>
                </c:pt>
                <c:pt idx="59509">
                  <c:v>319539985.19016898</c:v>
                </c:pt>
                <c:pt idx="59510">
                  <c:v>319567438.64874506</c:v>
                </c:pt>
                <c:pt idx="59511">
                  <c:v>319594881.62433499</c:v>
                </c:pt>
                <c:pt idx="59512">
                  <c:v>319622314.122401</c:v>
                </c:pt>
                <c:pt idx="59513">
                  <c:v>319649736.14840907</c:v>
                </c:pt>
                <c:pt idx="59514">
                  <c:v>319677147.70782405</c:v>
                </c:pt>
                <c:pt idx="59515">
                  <c:v>319704548.80611598</c:v>
                </c:pt>
                <c:pt idx="59516">
                  <c:v>319731939.44875509</c:v>
                </c:pt>
                <c:pt idx="59517">
                  <c:v>319759319.64121401</c:v>
                </c:pt>
                <c:pt idx="59518">
                  <c:v>319786689.38896698</c:v>
                </c:pt>
                <c:pt idx="59519">
                  <c:v>319814048.69749206</c:v>
                </c:pt>
                <c:pt idx="59520">
                  <c:v>319841397.57226795</c:v>
                </c:pt>
                <c:pt idx="59521">
                  <c:v>319868736.01877499</c:v>
                </c:pt>
                <c:pt idx="59522">
                  <c:v>319896064.04249609</c:v>
                </c:pt>
                <c:pt idx="59523">
                  <c:v>319923381.64891702</c:v>
                </c:pt>
                <c:pt idx="59524">
                  <c:v>319950688.84352404</c:v>
                </c:pt>
                <c:pt idx="59525">
                  <c:v>319977985.63180792</c:v>
                </c:pt>
                <c:pt idx="59526">
                  <c:v>320005272.01925999</c:v>
                </c:pt>
                <c:pt idx="59527">
                  <c:v>320032548.01137203</c:v>
                </c:pt>
                <c:pt idx="59528">
                  <c:v>320059813.61364102</c:v>
                </c:pt>
                <c:pt idx="59529">
                  <c:v>320087068.83156502</c:v>
                </c:pt>
                <c:pt idx="59530">
                  <c:v>320114313.67064297</c:v>
                </c:pt>
                <c:pt idx="59531">
                  <c:v>320141548.13637692</c:v>
                </c:pt>
                <c:pt idx="59532">
                  <c:v>320168772.23427194</c:v>
                </c:pt>
                <c:pt idx="59533">
                  <c:v>320195985.96983403</c:v>
                </c:pt>
                <c:pt idx="59534">
                  <c:v>320223189.34857011</c:v>
                </c:pt>
                <c:pt idx="59535">
                  <c:v>320250382.375992</c:v>
                </c:pt>
                <c:pt idx="59536">
                  <c:v>320277565.05761302</c:v>
                </c:pt>
                <c:pt idx="59537">
                  <c:v>320304737.39894694</c:v>
                </c:pt>
                <c:pt idx="59538">
                  <c:v>320331899.40551102</c:v>
                </c:pt>
                <c:pt idx="59539">
                  <c:v>320359051.08282501</c:v>
                </c:pt>
                <c:pt idx="59540">
                  <c:v>320386192.43640995</c:v>
                </c:pt>
                <c:pt idx="59541">
                  <c:v>320413323.47178894</c:v>
                </c:pt>
                <c:pt idx="59542">
                  <c:v>320440444.194489</c:v>
                </c:pt>
                <c:pt idx="59543">
                  <c:v>320467554.61003602</c:v>
                </c:pt>
                <c:pt idx="59544">
                  <c:v>320494654.72396201</c:v>
                </c:pt>
                <c:pt idx="59545">
                  <c:v>320521744.54179901</c:v>
                </c:pt>
                <c:pt idx="59546">
                  <c:v>320548824.06908101</c:v>
                </c:pt>
                <c:pt idx="59547">
                  <c:v>320575893.31134599</c:v>
                </c:pt>
                <c:pt idx="59548">
                  <c:v>320602952.274131</c:v>
                </c:pt>
                <c:pt idx="59549">
                  <c:v>320630000.9629789</c:v>
                </c:pt>
                <c:pt idx="59550">
                  <c:v>320657039.38343298</c:v>
                </c:pt>
                <c:pt idx="59551">
                  <c:v>320684067.54103792</c:v>
                </c:pt>
                <c:pt idx="59552">
                  <c:v>320711085.44134396</c:v>
                </c:pt>
                <c:pt idx="59553">
                  <c:v>320738093.089899</c:v>
                </c:pt>
                <c:pt idx="59554">
                  <c:v>320765090.49225593</c:v>
                </c:pt>
                <c:pt idx="59555">
                  <c:v>320792077.65397102</c:v>
                </c:pt>
                <c:pt idx="59556">
                  <c:v>320819054.58059996</c:v>
                </c:pt>
                <c:pt idx="59557">
                  <c:v>320846021.27770197</c:v>
                </c:pt>
                <c:pt idx="59558">
                  <c:v>320872977.75084001</c:v>
                </c:pt>
                <c:pt idx="59559">
                  <c:v>320899924.00557601</c:v>
                </c:pt>
                <c:pt idx="59560">
                  <c:v>320926860.04747802</c:v>
                </c:pt>
                <c:pt idx="59561">
                  <c:v>320953785.88211399</c:v>
                </c:pt>
                <c:pt idx="59562">
                  <c:v>320980701.51505399</c:v>
                </c:pt>
                <c:pt idx="59563">
                  <c:v>321007606.95187092</c:v>
                </c:pt>
                <c:pt idx="59564">
                  <c:v>321034502.19814205</c:v>
                </c:pt>
                <c:pt idx="59565">
                  <c:v>321061387.259444</c:v>
                </c:pt>
                <c:pt idx="59566">
                  <c:v>321088262.14135605</c:v>
                </c:pt>
                <c:pt idx="59567">
                  <c:v>321115126.84946203</c:v>
                </c:pt>
                <c:pt idx="59568">
                  <c:v>321141981.38934499</c:v>
                </c:pt>
                <c:pt idx="59569">
                  <c:v>321168825.76659399</c:v>
                </c:pt>
                <c:pt idx="59570">
                  <c:v>321195659.98679692</c:v>
                </c:pt>
                <c:pt idx="59571">
                  <c:v>321222484.055547</c:v>
                </c:pt>
                <c:pt idx="59572">
                  <c:v>321249297.97843796</c:v>
                </c:pt>
                <c:pt idx="59573">
                  <c:v>321276101.76106602</c:v>
                </c:pt>
                <c:pt idx="59574">
                  <c:v>321302895.40902996</c:v>
                </c:pt>
                <c:pt idx="59575">
                  <c:v>321329678.92793095</c:v>
                </c:pt>
                <c:pt idx="59576">
                  <c:v>321356452.32337391</c:v>
                </c:pt>
                <c:pt idx="59577">
                  <c:v>321383215.60096401</c:v>
                </c:pt>
                <c:pt idx="59578">
                  <c:v>321409968.76630992</c:v>
                </c:pt>
                <c:pt idx="59579">
                  <c:v>321436711.825023</c:v>
                </c:pt>
                <c:pt idx="59580">
                  <c:v>321463444.78271592</c:v>
                </c:pt>
                <c:pt idx="59581">
                  <c:v>321490167.64500397</c:v>
                </c:pt>
                <c:pt idx="59582">
                  <c:v>321516880.41750705</c:v>
                </c:pt>
                <c:pt idx="59583">
                  <c:v>321543583.10584497</c:v>
                </c:pt>
                <c:pt idx="59584">
                  <c:v>321570275.71563995</c:v>
                </c:pt>
                <c:pt idx="59585">
                  <c:v>321596958.25251901</c:v>
                </c:pt>
                <c:pt idx="59586">
                  <c:v>321623630.72210896</c:v>
                </c:pt>
                <c:pt idx="59587">
                  <c:v>321650293.130041</c:v>
                </c:pt>
                <c:pt idx="59588">
                  <c:v>321676945.48194689</c:v>
                </c:pt>
                <c:pt idx="59589">
                  <c:v>321703587.783463</c:v>
                </c:pt>
                <c:pt idx="59590">
                  <c:v>321730220.040227</c:v>
                </c:pt>
                <c:pt idx="59591">
                  <c:v>321756842.25787902</c:v>
                </c:pt>
                <c:pt idx="59592">
                  <c:v>321783454.44206202</c:v>
                </c:pt>
                <c:pt idx="59593">
                  <c:v>321810056.59842098</c:v>
                </c:pt>
                <c:pt idx="59594">
                  <c:v>321836648.73260486</c:v>
                </c:pt>
                <c:pt idx="59595">
                  <c:v>321863230.85026205</c:v>
                </c:pt>
                <c:pt idx="59596">
                  <c:v>321889802.95704597</c:v>
                </c:pt>
                <c:pt idx="59597">
                  <c:v>321916365.058613</c:v>
                </c:pt>
                <c:pt idx="59598">
                  <c:v>321942917.16061997</c:v>
                </c:pt>
                <c:pt idx="59599">
                  <c:v>321969459.268727</c:v>
                </c:pt>
                <c:pt idx="59600">
                  <c:v>321995991.38859898</c:v>
                </c:pt>
                <c:pt idx="59601">
                  <c:v>322022513.52589899</c:v>
                </c:pt>
                <c:pt idx="59602">
                  <c:v>322049025.68629599</c:v>
                </c:pt>
                <c:pt idx="59603">
                  <c:v>322075527.87546098</c:v>
                </c:pt>
                <c:pt idx="59604">
                  <c:v>322102020.09906602</c:v>
                </c:pt>
                <c:pt idx="59605">
                  <c:v>322128502.36278796</c:v>
                </c:pt>
                <c:pt idx="59606">
                  <c:v>322154974.67230499</c:v>
                </c:pt>
                <c:pt idx="59607">
                  <c:v>322181437.03329694</c:v>
                </c:pt>
                <c:pt idx="59608">
                  <c:v>322207889.45144796</c:v>
                </c:pt>
                <c:pt idx="59609">
                  <c:v>322234331.93244493</c:v>
                </c:pt>
                <c:pt idx="59610">
                  <c:v>322260764.4819749</c:v>
                </c:pt>
                <c:pt idx="59611">
                  <c:v>322287187.10572898</c:v>
                </c:pt>
                <c:pt idx="59612">
                  <c:v>322313599.809403</c:v>
                </c:pt>
                <c:pt idx="59613">
                  <c:v>322340002.598692</c:v>
                </c:pt>
                <c:pt idx="59614">
                  <c:v>322366395.47929496</c:v>
                </c:pt>
                <c:pt idx="59615">
                  <c:v>322392778.45691395</c:v>
                </c:pt>
                <c:pt idx="59616">
                  <c:v>322419151.53725296</c:v>
                </c:pt>
                <c:pt idx="59617">
                  <c:v>322445514.72601992</c:v>
                </c:pt>
                <c:pt idx="59618">
                  <c:v>322471868.02892399</c:v>
                </c:pt>
                <c:pt idx="59619">
                  <c:v>322498211.45167691</c:v>
                </c:pt>
                <c:pt idx="59620">
                  <c:v>322524544.99999386</c:v>
                </c:pt>
                <c:pt idx="59621">
                  <c:v>322550868.67959398</c:v>
                </c:pt>
                <c:pt idx="59622">
                  <c:v>322577182.49619496</c:v>
                </c:pt>
                <c:pt idx="59623">
                  <c:v>322603486.45552206</c:v>
                </c:pt>
                <c:pt idx="59624">
                  <c:v>322629780.56330001</c:v>
                </c:pt>
                <c:pt idx="59625">
                  <c:v>322656064.82525599</c:v>
                </c:pt>
                <c:pt idx="59626">
                  <c:v>322682339.24712408</c:v>
                </c:pt>
                <c:pt idx="59627">
                  <c:v>322708603.83463496</c:v>
                </c:pt>
                <c:pt idx="59628">
                  <c:v>322734858.59352702</c:v>
                </c:pt>
                <c:pt idx="59629">
                  <c:v>322761103.52953899</c:v>
                </c:pt>
                <c:pt idx="59630">
                  <c:v>322787338.64841211</c:v>
                </c:pt>
                <c:pt idx="59631">
                  <c:v>322813563.95589209</c:v>
                </c:pt>
                <c:pt idx="59632">
                  <c:v>322839779.45772606</c:v>
                </c:pt>
                <c:pt idx="59633">
                  <c:v>322865985.15966302</c:v>
                </c:pt>
                <c:pt idx="59634">
                  <c:v>322892181.06745797</c:v>
                </c:pt>
                <c:pt idx="59635">
                  <c:v>322918367.18686402</c:v>
                </c:pt>
                <c:pt idx="59636">
                  <c:v>322944543.523642</c:v>
                </c:pt>
                <c:pt idx="59637">
                  <c:v>322970710.08355206</c:v>
                </c:pt>
                <c:pt idx="59638">
                  <c:v>322996866.87235796</c:v>
                </c:pt>
                <c:pt idx="59639">
                  <c:v>323023013.89582598</c:v>
                </c:pt>
                <c:pt idx="59640">
                  <c:v>323049151.15972704</c:v>
                </c:pt>
                <c:pt idx="59641">
                  <c:v>323075278.66983205</c:v>
                </c:pt>
                <c:pt idx="59642">
                  <c:v>323101396.43191797</c:v>
                </c:pt>
                <c:pt idx="59643">
                  <c:v>323127504.45176101</c:v>
                </c:pt>
                <c:pt idx="59644">
                  <c:v>323153602.73514199</c:v>
                </c:pt>
                <c:pt idx="59645">
                  <c:v>323179691.28784609</c:v>
                </c:pt>
                <c:pt idx="59646">
                  <c:v>323205770.11565697</c:v>
                </c:pt>
                <c:pt idx="59647">
                  <c:v>323231839.22436696</c:v>
                </c:pt>
                <c:pt idx="59648">
                  <c:v>323257898.61976606</c:v>
                </c:pt>
                <c:pt idx="59649">
                  <c:v>323283948.30765009</c:v>
                </c:pt>
                <c:pt idx="59650">
                  <c:v>323309988.29381698</c:v>
                </c:pt>
                <c:pt idx="59651">
                  <c:v>323336018.58406597</c:v>
                </c:pt>
                <c:pt idx="59652">
                  <c:v>323362039.18420303</c:v>
                </c:pt>
                <c:pt idx="59653">
                  <c:v>323388050.10003197</c:v>
                </c:pt>
                <c:pt idx="59654">
                  <c:v>323414051.337363</c:v>
                </c:pt>
                <c:pt idx="59655">
                  <c:v>323440042.90200895</c:v>
                </c:pt>
                <c:pt idx="59656">
                  <c:v>323466024.79978395</c:v>
                </c:pt>
                <c:pt idx="59657">
                  <c:v>323491997.03650695</c:v>
                </c:pt>
                <c:pt idx="59658">
                  <c:v>323517959.617998</c:v>
                </c:pt>
                <c:pt idx="59659">
                  <c:v>323543912.55008101</c:v>
                </c:pt>
                <c:pt idx="59660">
                  <c:v>323569855.83858198</c:v>
                </c:pt>
                <c:pt idx="59661">
                  <c:v>323595789.48933196</c:v>
                </c:pt>
                <c:pt idx="59662">
                  <c:v>323621713.50816303</c:v>
                </c:pt>
                <c:pt idx="59663">
                  <c:v>323647627.90090996</c:v>
                </c:pt>
                <c:pt idx="59664">
                  <c:v>323673532.67341107</c:v>
                </c:pt>
                <c:pt idx="59665">
                  <c:v>323699427.83150899</c:v>
                </c:pt>
                <c:pt idx="59666">
                  <c:v>323725313.38104695</c:v>
                </c:pt>
                <c:pt idx="59667">
                  <c:v>323751189.32787305</c:v>
                </c:pt>
                <c:pt idx="59668">
                  <c:v>323777055.67783701</c:v>
                </c:pt>
                <c:pt idx="59669">
                  <c:v>323802912.43679297</c:v>
                </c:pt>
                <c:pt idx="59670">
                  <c:v>323828759.61059505</c:v>
                </c:pt>
                <c:pt idx="59671">
                  <c:v>323854597.20510501</c:v>
                </c:pt>
                <c:pt idx="59672">
                  <c:v>323880425.22618294</c:v>
                </c:pt>
                <c:pt idx="59673">
                  <c:v>323906243.67969602</c:v>
                </c:pt>
                <c:pt idx="59674">
                  <c:v>323932052.57151198</c:v>
                </c:pt>
                <c:pt idx="59675">
                  <c:v>323957851.90750098</c:v>
                </c:pt>
                <c:pt idx="59676">
                  <c:v>323983641.69353801</c:v>
                </c:pt>
                <c:pt idx="59677">
                  <c:v>324009421.93550003</c:v>
                </c:pt>
                <c:pt idx="59678">
                  <c:v>324035192.63926792</c:v>
                </c:pt>
                <c:pt idx="59679">
                  <c:v>324060953.81072605</c:v>
                </c:pt>
                <c:pt idx="59680">
                  <c:v>324086705.45575899</c:v>
                </c:pt>
                <c:pt idx="59681">
                  <c:v>324112447.58025694</c:v>
                </c:pt>
                <c:pt idx="59682">
                  <c:v>324138180.19011301</c:v>
                </c:pt>
                <c:pt idx="59683">
                  <c:v>324163903.29122192</c:v>
                </c:pt>
                <c:pt idx="59684">
                  <c:v>324189616.88948399</c:v>
                </c:pt>
                <c:pt idx="59685">
                  <c:v>324215320.99079895</c:v>
                </c:pt>
                <c:pt idx="59686">
                  <c:v>324241015.60107392</c:v>
                </c:pt>
                <c:pt idx="59687">
                  <c:v>324266700.72621596</c:v>
                </c:pt>
                <c:pt idx="59688">
                  <c:v>324292376.37213492</c:v>
                </c:pt>
                <c:pt idx="59689">
                  <c:v>324318042.54474705</c:v>
                </c:pt>
                <c:pt idx="59690">
                  <c:v>324343699.24996901</c:v>
                </c:pt>
                <c:pt idx="59691">
                  <c:v>324369346.49372101</c:v>
                </c:pt>
                <c:pt idx="59692">
                  <c:v>324394984.28192699</c:v>
                </c:pt>
                <c:pt idx="59693">
                  <c:v>324420612.62051398</c:v>
                </c:pt>
                <c:pt idx="59694">
                  <c:v>324446231.51541102</c:v>
                </c:pt>
                <c:pt idx="59695">
                  <c:v>324471840.972552</c:v>
                </c:pt>
                <c:pt idx="59696">
                  <c:v>324497440.99787295</c:v>
                </c:pt>
                <c:pt idx="59697">
                  <c:v>324523031.597314</c:v>
                </c:pt>
                <c:pt idx="59698">
                  <c:v>324548612.77681601</c:v>
                </c:pt>
                <c:pt idx="59699">
                  <c:v>324574184.54232597</c:v>
                </c:pt>
                <c:pt idx="59700">
                  <c:v>324599746.89979202</c:v>
                </c:pt>
                <c:pt idx="59701">
                  <c:v>324625299.85516798</c:v>
                </c:pt>
                <c:pt idx="59702">
                  <c:v>324650843.41440696</c:v>
                </c:pt>
                <c:pt idx="59703">
                  <c:v>324676377.58347005</c:v>
                </c:pt>
                <c:pt idx="59704">
                  <c:v>324701902.36831701</c:v>
                </c:pt>
                <c:pt idx="59705">
                  <c:v>324727417.77491295</c:v>
                </c:pt>
                <c:pt idx="59706">
                  <c:v>324752923.80922705</c:v>
                </c:pt>
                <c:pt idx="59707">
                  <c:v>324778420.47723103</c:v>
                </c:pt>
                <c:pt idx="59708">
                  <c:v>324803907.784899</c:v>
                </c:pt>
                <c:pt idx="59709">
                  <c:v>324829385.73820895</c:v>
                </c:pt>
                <c:pt idx="59710">
                  <c:v>324854854.34314203</c:v>
                </c:pt>
                <c:pt idx="59711">
                  <c:v>324880313.60568202</c:v>
                </c:pt>
                <c:pt idx="59712">
                  <c:v>324905763.53181899</c:v>
                </c:pt>
                <c:pt idx="59713">
                  <c:v>324931204.12754208</c:v>
                </c:pt>
                <c:pt idx="59714">
                  <c:v>324956635.39884597</c:v>
                </c:pt>
                <c:pt idx="59715">
                  <c:v>324982057.35172802</c:v>
                </c:pt>
                <c:pt idx="59716">
                  <c:v>325007469.99218994</c:v>
                </c:pt>
                <c:pt idx="59717">
                  <c:v>325032873.32623595</c:v>
                </c:pt>
                <c:pt idx="59718">
                  <c:v>325058267.35987401</c:v>
                </c:pt>
                <c:pt idx="59719">
                  <c:v>325083652.09911305</c:v>
                </c:pt>
                <c:pt idx="59720">
                  <c:v>325109027.54996902</c:v>
                </c:pt>
                <c:pt idx="59721">
                  <c:v>325134393.71845901</c:v>
                </c:pt>
                <c:pt idx="59722">
                  <c:v>325159750.610605</c:v>
                </c:pt>
                <c:pt idx="59723">
                  <c:v>325185098.23242903</c:v>
                </c:pt>
                <c:pt idx="59724">
                  <c:v>325210436.58995992</c:v>
                </c:pt>
                <c:pt idx="59725">
                  <c:v>325235765.68922901</c:v>
                </c:pt>
                <c:pt idx="59726">
                  <c:v>325261085.53627086</c:v>
                </c:pt>
                <c:pt idx="59727">
                  <c:v>325286396.13712204</c:v>
                </c:pt>
                <c:pt idx="59728">
                  <c:v>325311697.49782401</c:v>
                </c:pt>
                <c:pt idx="59729">
                  <c:v>325336989.62442207</c:v>
                </c:pt>
                <c:pt idx="59730">
                  <c:v>325362272.52296299</c:v>
                </c:pt>
                <c:pt idx="59731">
                  <c:v>325387546.19949901</c:v>
                </c:pt>
                <c:pt idx="59732">
                  <c:v>325412810.66008401</c:v>
                </c:pt>
                <c:pt idx="59733">
                  <c:v>325438065.91077691</c:v>
                </c:pt>
                <c:pt idx="59734">
                  <c:v>325463311.95763892</c:v>
                </c:pt>
                <c:pt idx="59735">
                  <c:v>325488548.80673599</c:v>
                </c:pt>
                <c:pt idx="59736">
                  <c:v>325513776.46413499</c:v>
                </c:pt>
                <c:pt idx="59737">
                  <c:v>325538994.93590885</c:v>
                </c:pt>
                <c:pt idx="59738">
                  <c:v>325564204.22813296</c:v>
                </c:pt>
                <c:pt idx="59739">
                  <c:v>325589404.34688598</c:v>
                </c:pt>
                <c:pt idx="59740">
                  <c:v>325614595.29824996</c:v>
                </c:pt>
                <c:pt idx="59741">
                  <c:v>325639777.08831102</c:v>
                </c:pt>
                <c:pt idx="59742">
                  <c:v>325664949.72315902</c:v>
                </c:pt>
                <c:pt idx="59743">
                  <c:v>325690113.20888501</c:v>
                </c:pt>
                <c:pt idx="59744">
                  <c:v>325715267.55158705</c:v>
                </c:pt>
                <c:pt idx="59745">
                  <c:v>325740412.75736398</c:v>
                </c:pt>
                <c:pt idx="59746">
                  <c:v>325765548.83231896</c:v>
                </c:pt>
                <c:pt idx="59747">
                  <c:v>325790675.78255999</c:v>
                </c:pt>
                <c:pt idx="59748">
                  <c:v>325815793.61419702</c:v>
                </c:pt>
                <c:pt idx="59749">
                  <c:v>325840902.33334303</c:v>
                </c:pt>
                <c:pt idx="59750">
                  <c:v>325866001.94611597</c:v>
                </c:pt>
                <c:pt idx="59751">
                  <c:v>325891092.45863694</c:v>
                </c:pt>
                <c:pt idx="59752">
                  <c:v>325916173.87703109</c:v>
                </c:pt>
                <c:pt idx="59753">
                  <c:v>325941246.20742506</c:v>
                </c:pt>
                <c:pt idx="59754">
                  <c:v>325966309.45595199</c:v>
                </c:pt>
                <c:pt idx="59755">
                  <c:v>325991363.62874705</c:v>
                </c:pt>
                <c:pt idx="59756">
                  <c:v>326016408.7319479</c:v>
                </c:pt>
                <c:pt idx="59757">
                  <c:v>326041444.77169895</c:v>
                </c:pt>
                <c:pt idx="59758">
                  <c:v>326066471.75414401</c:v>
                </c:pt>
                <c:pt idx="59759">
                  <c:v>326091489.685435</c:v>
                </c:pt>
                <c:pt idx="59760">
                  <c:v>326116498.571724</c:v>
                </c:pt>
                <c:pt idx="59761">
                  <c:v>326141498.419168</c:v>
                </c:pt>
                <c:pt idx="59762">
                  <c:v>326166489.23392695</c:v>
                </c:pt>
                <c:pt idx="59763">
                  <c:v>326191471.02216703</c:v>
                </c:pt>
                <c:pt idx="59764">
                  <c:v>326216443.79005396</c:v>
                </c:pt>
                <c:pt idx="59765">
                  <c:v>326241407.54376107</c:v>
                </c:pt>
                <c:pt idx="59766">
                  <c:v>326266362.28946298</c:v>
                </c:pt>
                <c:pt idx="59767">
                  <c:v>326291308.03333795</c:v>
                </c:pt>
                <c:pt idx="59768">
                  <c:v>326316244.781569</c:v>
                </c:pt>
                <c:pt idx="59769">
                  <c:v>326341172.54034197</c:v>
                </c:pt>
                <c:pt idx="59770">
                  <c:v>326366091.31584799</c:v>
                </c:pt>
                <c:pt idx="59771">
                  <c:v>326391001.11427891</c:v>
                </c:pt>
                <c:pt idx="59772">
                  <c:v>326415901.94183296</c:v>
                </c:pt>
                <c:pt idx="59773">
                  <c:v>326440793.80471206</c:v>
                </c:pt>
                <c:pt idx="59774">
                  <c:v>326465676.70911998</c:v>
                </c:pt>
                <c:pt idx="59775">
                  <c:v>326490550.66126502</c:v>
                </c:pt>
                <c:pt idx="59776">
                  <c:v>326515415.66736007</c:v>
                </c:pt>
                <c:pt idx="59777">
                  <c:v>326540271.733621</c:v>
                </c:pt>
                <c:pt idx="59778">
                  <c:v>326565118.86626792</c:v>
                </c:pt>
                <c:pt idx="59779">
                  <c:v>326589957.07152301</c:v>
                </c:pt>
                <c:pt idx="59780">
                  <c:v>326614786.35561597</c:v>
                </c:pt>
                <c:pt idx="59781">
                  <c:v>326639606.72477496</c:v>
                </c:pt>
                <c:pt idx="59782">
                  <c:v>326664418.18523699</c:v>
                </c:pt>
                <c:pt idx="59783">
                  <c:v>326689220.74324</c:v>
                </c:pt>
                <c:pt idx="59784">
                  <c:v>326714014.40502697</c:v>
                </c:pt>
                <c:pt idx="59785">
                  <c:v>326738799.17684305</c:v>
                </c:pt>
                <c:pt idx="59786">
                  <c:v>326763575.06493896</c:v>
                </c:pt>
                <c:pt idx="59787">
                  <c:v>326788342.07556897</c:v>
                </c:pt>
                <c:pt idx="59788">
                  <c:v>326813100.21499091</c:v>
                </c:pt>
                <c:pt idx="59789">
                  <c:v>326837849.489465</c:v>
                </c:pt>
                <c:pt idx="59790">
                  <c:v>326862589.90525794</c:v>
                </c:pt>
                <c:pt idx="59791">
                  <c:v>326887321.46863896</c:v>
                </c:pt>
                <c:pt idx="59792">
                  <c:v>326912044.18588102</c:v>
                </c:pt>
                <c:pt idx="59793">
                  <c:v>326936758.06326097</c:v>
                </c:pt>
                <c:pt idx="59794">
                  <c:v>326961463.10706007</c:v>
                </c:pt>
                <c:pt idx="59795">
                  <c:v>326986159.32356215</c:v>
                </c:pt>
                <c:pt idx="59796">
                  <c:v>327010846.71905696</c:v>
                </c:pt>
                <c:pt idx="59797">
                  <c:v>327035525.29983699</c:v>
                </c:pt>
                <c:pt idx="59798">
                  <c:v>327060195.07219791</c:v>
                </c:pt>
                <c:pt idx="59799">
                  <c:v>327084856.04244101</c:v>
                </c:pt>
                <c:pt idx="59800">
                  <c:v>327109508.21687096</c:v>
                </c:pt>
                <c:pt idx="59801">
                  <c:v>327134151.601794</c:v>
                </c:pt>
                <c:pt idx="59802">
                  <c:v>327158786.20352507</c:v>
                </c:pt>
                <c:pt idx="59803">
                  <c:v>327183412.02837795</c:v>
                </c:pt>
                <c:pt idx="59804">
                  <c:v>327208029.08267397</c:v>
                </c:pt>
                <c:pt idx="59805">
                  <c:v>327232637.37273794</c:v>
                </c:pt>
                <c:pt idx="59806">
                  <c:v>327257236.90489602</c:v>
                </c:pt>
                <c:pt idx="59807">
                  <c:v>327281827.68548208</c:v>
                </c:pt>
                <c:pt idx="59808">
                  <c:v>327306409.72082996</c:v>
                </c:pt>
                <c:pt idx="59809">
                  <c:v>327330983.01728201</c:v>
                </c:pt>
                <c:pt idx="59810">
                  <c:v>327355547.58118099</c:v>
                </c:pt>
                <c:pt idx="59811">
                  <c:v>327380103.41887599</c:v>
                </c:pt>
                <c:pt idx="59812">
                  <c:v>327404650.53671694</c:v>
                </c:pt>
                <c:pt idx="59813">
                  <c:v>327429188.94106197</c:v>
                </c:pt>
                <c:pt idx="59814">
                  <c:v>327453718.63827091</c:v>
                </c:pt>
                <c:pt idx="59815">
                  <c:v>327478239.63470697</c:v>
                </c:pt>
                <c:pt idx="59816">
                  <c:v>327502751.93673897</c:v>
                </c:pt>
                <c:pt idx="59817">
                  <c:v>327527255.55074</c:v>
                </c:pt>
                <c:pt idx="59818">
                  <c:v>327551750.48308396</c:v>
                </c:pt>
                <c:pt idx="59819">
                  <c:v>327576236.74015409</c:v>
                </c:pt>
                <c:pt idx="59820">
                  <c:v>327600714.32833296</c:v>
                </c:pt>
                <c:pt idx="59821">
                  <c:v>327625183.25401098</c:v>
                </c:pt>
                <c:pt idx="59822">
                  <c:v>327649643.523579</c:v>
                </c:pt>
                <c:pt idx="59823">
                  <c:v>327674095.14343405</c:v>
                </c:pt>
                <c:pt idx="59824">
                  <c:v>327698538.11997795</c:v>
                </c:pt>
                <c:pt idx="59825">
                  <c:v>327722972.45961601</c:v>
                </c:pt>
                <c:pt idx="59826">
                  <c:v>327747398.16875607</c:v>
                </c:pt>
                <c:pt idx="59827">
                  <c:v>327771815.25381207</c:v>
                </c:pt>
                <c:pt idx="59828">
                  <c:v>327796223.72120196</c:v>
                </c:pt>
                <c:pt idx="59829">
                  <c:v>327820623.57734698</c:v>
                </c:pt>
                <c:pt idx="59830">
                  <c:v>327845014.82867295</c:v>
                </c:pt>
                <c:pt idx="59831">
                  <c:v>327869397.48160994</c:v>
                </c:pt>
                <c:pt idx="59832">
                  <c:v>327893771.54259098</c:v>
                </c:pt>
                <c:pt idx="59833">
                  <c:v>327918137.01805705</c:v>
                </c:pt>
                <c:pt idx="59834">
                  <c:v>327942493.91444796</c:v>
                </c:pt>
                <c:pt idx="59835">
                  <c:v>327966842.23821092</c:v>
                </c:pt>
                <c:pt idx="59836">
                  <c:v>327991181.99579895</c:v>
                </c:pt>
                <c:pt idx="59837">
                  <c:v>328015513.19366509</c:v>
                </c:pt>
                <c:pt idx="59838">
                  <c:v>328039835.838269</c:v>
                </c:pt>
                <c:pt idx="59839">
                  <c:v>328064149.93607485</c:v>
                </c:pt>
                <c:pt idx="59840">
                  <c:v>328088455.49355102</c:v>
                </c:pt>
                <c:pt idx="59841">
                  <c:v>328112752.51716805</c:v>
                </c:pt>
                <c:pt idx="59842">
                  <c:v>328137041.01340401</c:v>
                </c:pt>
                <c:pt idx="59843">
                  <c:v>328161320.98873895</c:v>
                </c:pt>
                <c:pt idx="59844">
                  <c:v>328185592.44965792</c:v>
                </c:pt>
                <c:pt idx="59845">
                  <c:v>328209855.40264994</c:v>
                </c:pt>
                <c:pt idx="59846">
                  <c:v>328234109.85420901</c:v>
                </c:pt>
                <c:pt idx="59847">
                  <c:v>328258355.81083202</c:v>
                </c:pt>
                <c:pt idx="59848">
                  <c:v>328282593.27902198</c:v>
                </c:pt>
                <c:pt idx="59849">
                  <c:v>328306822.26528603</c:v>
                </c:pt>
                <c:pt idx="59850">
                  <c:v>328331042.77613294</c:v>
                </c:pt>
                <c:pt idx="59851">
                  <c:v>328355254.81807899</c:v>
                </c:pt>
                <c:pt idx="59852">
                  <c:v>328379458.397645</c:v>
                </c:pt>
                <c:pt idx="59853">
                  <c:v>328403653.52135199</c:v>
                </c:pt>
                <c:pt idx="59854">
                  <c:v>328427840.19573092</c:v>
                </c:pt>
                <c:pt idx="59855">
                  <c:v>328452018.42731303</c:v>
                </c:pt>
                <c:pt idx="59856">
                  <c:v>328476188.22263485</c:v>
                </c:pt>
                <c:pt idx="59857">
                  <c:v>328500349.58823895</c:v>
                </c:pt>
                <c:pt idx="59858">
                  <c:v>328524502.53067094</c:v>
                </c:pt>
                <c:pt idx="59859">
                  <c:v>328548647.05647999</c:v>
                </c:pt>
                <c:pt idx="59860">
                  <c:v>328572783.172221</c:v>
                </c:pt>
                <c:pt idx="59861">
                  <c:v>328596910.88445401</c:v>
                </c:pt>
                <c:pt idx="59862">
                  <c:v>328621030.19974101</c:v>
                </c:pt>
                <c:pt idx="59863">
                  <c:v>328645141.12465101</c:v>
                </c:pt>
                <c:pt idx="59864">
                  <c:v>328669243.66575605</c:v>
                </c:pt>
                <c:pt idx="59865">
                  <c:v>328693337.82963192</c:v>
                </c:pt>
                <c:pt idx="59866">
                  <c:v>328717423.62286109</c:v>
                </c:pt>
                <c:pt idx="59867">
                  <c:v>328741501.05202901</c:v>
                </c:pt>
                <c:pt idx="59868">
                  <c:v>328765570.12372506</c:v>
                </c:pt>
                <c:pt idx="59869">
                  <c:v>328789630.84454507</c:v>
                </c:pt>
                <c:pt idx="59870">
                  <c:v>328813683.22108793</c:v>
                </c:pt>
                <c:pt idx="59871">
                  <c:v>328837727.259956</c:v>
                </c:pt>
                <c:pt idx="59872">
                  <c:v>328861762.96776009</c:v>
                </c:pt>
                <c:pt idx="59873">
                  <c:v>328885790.35111105</c:v>
                </c:pt>
                <c:pt idx="59874">
                  <c:v>328909809.41662592</c:v>
                </c:pt>
                <c:pt idx="59875">
                  <c:v>328933820.170928</c:v>
                </c:pt>
                <c:pt idx="59876">
                  <c:v>328957822.62064201</c:v>
                </c:pt>
                <c:pt idx="59877">
                  <c:v>328981816.77240092</c:v>
                </c:pt>
                <c:pt idx="59878">
                  <c:v>329005802.63283795</c:v>
                </c:pt>
                <c:pt idx="59879">
                  <c:v>329029780.20859498</c:v>
                </c:pt>
                <c:pt idx="59880">
                  <c:v>329053749.50631499</c:v>
                </c:pt>
                <c:pt idx="59881">
                  <c:v>329077710.53264886</c:v>
                </c:pt>
                <c:pt idx="59882">
                  <c:v>329101663.29424995</c:v>
                </c:pt>
                <c:pt idx="59883">
                  <c:v>329125607.79777592</c:v>
                </c:pt>
                <c:pt idx="59884">
                  <c:v>329149544.04988998</c:v>
                </c:pt>
                <c:pt idx="59885">
                  <c:v>329173472.05726105</c:v>
                </c:pt>
                <c:pt idx="59886">
                  <c:v>329197391.82656097</c:v>
                </c:pt>
                <c:pt idx="59887">
                  <c:v>329221303.36446607</c:v>
                </c:pt>
                <c:pt idx="59888">
                  <c:v>329245206.67765898</c:v>
                </c:pt>
                <c:pt idx="59889">
                  <c:v>329269101.772825</c:v>
                </c:pt>
                <c:pt idx="59890">
                  <c:v>329292988.65665501</c:v>
                </c:pt>
                <c:pt idx="59891">
                  <c:v>329316867.33584601</c:v>
                </c:pt>
                <c:pt idx="59892">
                  <c:v>329340737.81709802</c:v>
                </c:pt>
                <c:pt idx="59893">
                  <c:v>329364600.10711503</c:v>
                </c:pt>
                <c:pt idx="59894">
                  <c:v>329388454.21260786</c:v>
                </c:pt>
                <c:pt idx="59895">
                  <c:v>329412300.14029098</c:v>
                </c:pt>
                <c:pt idx="59896">
                  <c:v>329436137.89688295</c:v>
                </c:pt>
                <c:pt idx="59897">
                  <c:v>329459967.48910803</c:v>
                </c:pt>
                <c:pt idx="59898">
                  <c:v>329483788.92369503</c:v>
                </c:pt>
                <c:pt idx="59899">
                  <c:v>329507602.20737696</c:v>
                </c:pt>
                <c:pt idx="59900">
                  <c:v>329531407.34689301</c:v>
                </c:pt>
                <c:pt idx="59901">
                  <c:v>329555204.34898502</c:v>
                </c:pt>
                <c:pt idx="59902">
                  <c:v>329578993.220402</c:v>
                </c:pt>
                <c:pt idx="59903">
                  <c:v>329602773.96789497</c:v>
                </c:pt>
                <c:pt idx="59904">
                  <c:v>329626546.59822297</c:v>
                </c:pt>
                <c:pt idx="59905">
                  <c:v>329650311.11814702</c:v>
                </c:pt>
                <c:pt idx="59906">
                  <c:v>329674067.53443396</c:v>
                </c:pt>
                <c:pt idx="59907">
                  <c:v>329697815.85385704</c:v>
                </c:pt>
                <c:pt idx="59908">
                  <c:v>329721556.08319098</c:v>
                </c:pt>
                <c:pt idx="59909">
                  <c:v>329745288.22921795</c:v>
                </c:pt>
                <c:pt idx="59910">
                  <c:v>329769012.29872501</c:v>
                </c:pt>
                <c:pt idx="59911">
                  <c:v>329792728.29850298</c:v>
                </c:pt>
                <c:pt idx="59912">
                  <c:v>329816436.23534691</c:v>
                </c:pt>
                <c:pt idx="59913">
                  <c:v>329840136.11605901</c:v>
                </c:pt>
                <c:pt idx="59914">
                  <c:v>329863827.94744498</c:v>
                </c:pt>
                <c:pt idx="59915">
                  <c:v>329887511.73631495</c:v>
                </c:pt>
                <c:pt idx="59916">
                  <c:v>329911187.48948503</c:v>
                </c:pt>
                <c:pt idx="59917">
                  <c:v>329934855.21377599</c:v>
                </c:pt>
                <c:pt idx="59918">
                  <c:v>329958514.91601294</c:v>
                </c:pt>
                <c:pt idx="59919">
                  <c:v>329982166.60302508</c:v>
                </c:pt>
                <c:pt idx="59920">
                  <c:v>330005810.28164995</c:v>
                </c:pt>
                <c:pt idx="59921">
                  <c:v>330029445.958727</c:v>
                </c:pt>
                <c:pt idx="59922">
                  <c:v>330053073.64110106</c:v>
                </c:pt>
                <c:pt idx="59923">
                  <c:v>330076693.33562201</c:v>
                </c:pt>
                <c:pt idx="59924">
                  <c:v>330100305.04914606</c:v>
                </c:pt>
                <c:pt idx="59925">
                  <c:v>330123908.78853399</c:v>
                </c:pt>
                <c:pt idx="59926">
                  <c:v>330147504.56064892</c:v>
                </c:pt>
                <c:pt idx="59927">
                  <c:v>330171092.37236297</c:v>
                </c:pt>
                <c:pt idx="59928">
                  <c:v>330194672.23054999</c:v>
                </c:pt>
                <c:pt idx="59929">
                  <c:v>330218244.14209098</c:v>
                </c:pt>
                <c:pt idx="59930">
                  <c:v>330241808.11387205</c:v>
                </c:pt>
                <c:pt idx="59931">
                  <c:v>330265364.15278202</c:v>
                </c:pt>
                <c:pt idx="59932">
                  <c:v>330288912.26571602</c:v>
                </c:pt>
                <c:pt idx="59933">
                  <c:v>330312452.45957601</c:v>
                </c:pt>
                <c:pt idx="59934">
                  <c:v>330335984.74126703</c:v>
                </c:pt>
                <c:pt idx="59935">
                  <c:v>330359509.11769998</c:v>
                </c:pt>
                <c:pt idx="59936">
                  <c:v>330383025.59578896</c:v>
                </c:pt>
                <c:pt idx="59937">
                  <c:v>330406534.18245697</c:v>
                </c:pt>
                <c:pt idx="59938">
                  <c:v>330430034.884628</c:v>
                </c:pt>
                <c:pt idx="59939">
                  <c:v>330453527.70923495</c:v>
                </c:pt>
                <c:pt idx="59940">
                  <c:v>330477012.66321206</c:v>
                </c:pt>
                <c:pt idx="59941">
                  <c:v>330500489.75350207</c:v>
                </c:pt>
                <c:pt idx="59942">
                  <c:v>330523958.98705101</c:v>
                </c:pt>
                <c:pt idx="59943">
                  <c:v>330547420.37081105</c:v>
                </c:pt>
                <c:pt idx="59944">
                  <c:v>330570873.91173691</c:v>
                </c:pt>
                <c:pt idx="59945">
                  <c:v>330594319.61679298</c:v>
                </c:pt>
                <c:pt idx="59946">
                  <c:v>330617757.4929449</c:v>
                </c:pt>
                <c:pt idx="59947">
                  <c:v>330641187.54716611</c:v>
                </c:pt>
                <c:pt idx="59948">
                  <c:v>330664609.78643292</c:v>
                </c:pt>
                <c:pt idx="59949">
                  <c:v>330688024.21772897</c:v>
                </c:pt>
                <c:pt idx="59950">
                  <c:v>330711430.84804207</c:v>
                </c:pt>
                <c:pt idx="59951">
                  <c:v>330734829.68436497</c:v>
                </c:pt>
                <c:pt idx="59952">
                  <c:v>330758220.73369694</c:v>
                </c:pt>
                <c:pt idx="59953">
                  <c:v>330781604.00304109</c:v>
                </c:pt>
                <c:pt idx="59954">
                  <c:v>330804979.49940592</c:v>
                </c:pt>
                <c:pt idx="59955">
                  <c:v>330828347.22980791</c:v>
                </c:pt>
                <c:pt idx="59956">
                  <c:v>330851707.20126396</c:v>
                </c:pt>
                <c:pt idx="59957">
                  <c:v>330875059.42079991</c:v>
                </c:pt>
                <c:pt idx="59958">
                  <c:v>330898403.895446</c:v>
                </c:pt>
                <c:pt idx="59959">
                  <c:v>330921740.63223785</c:v>
                </c:pt>
                <c:pt idx="59960">
                  <c:v>330945069.63821602</c:v>
                </c:pt>
                <c:pt idx="59961">
                  <c:v>330968390.92042601</c:v>
                </c:pt>
                <c:pt idx="59962">
                  <c:v>330991704.48592103</c:v>
                </c:pt>
                <c:pt idx="59963">
                  <c:v>331015010.34175605</c:v>
                </c:pt>
                <c:pt idx="59964">
                  <c:v>331038308.49499291</c:v>
                </c:pt>
                <c:pt idx="59965">
                  <c:v>331061598.95270091</c:v>
                </c:pt>
                <c:pt idx="59966">
                  <c:v>331084881.72195196</c:v>
                </c:pt>
                <c:pt idx="59967">
                  <c:v>331108156.80982405</c:v>
                </c:pt>
                <c:pt idx="59968">
                  <c:v>331131424.22340101</c:v>
                </c:pt>
                <c:pt idx="59969">
                  <c:v>331154683.96977299</c:v>
                </c:pt>
                <c:pt idx="59970">
                  <c:v>331177936.05603296</c:v>
                </c:pt>
                <c:pt idx="59971">
                  <c:v>331201180.48928195</c:v>
                </c:pt>
                <c:pt idx="59972">
                  <c:v>331224417.27662492</c:v>
                </c:pt>
                <c:pt idx="59973">
                  <c:v>331247646.42517191</c:v>
                </c:pt>
                <c:pt idx="59974">
                  <c:v>331270867.94204092</c:v>
                </c:pt>
                <c:pt idx="59975">
                  <c:v>331294081.83435202</c:v>
                </c:pt>
                <c:pt idx="59976">
                  <c:v>331317288.10923392</c:v>
                </c:pt>
                <c:pt idx="59977">
                  <c:v>331340486.77381802</c:v>
                </c:pt>
                <c:pt idx="59978">
                  <c:v>331363677.83524299</c:v>
                </c:pt>
                <c:pt idx="59979">
                  <c:v>331386861.30065399</c:v>
                </c:pt>
                <c:pt idx="59980">
                  <c:v>331410037.17719805</c:v>
                </c:pt>
                <c:pt idx="59981">
                  <c:v>331433205.47202992</c:v>
                </c:pt>
                <c:pt idx="59982">
                  <c:v>331456366.192312</c:v>
                </c:pt>
                <c:pt idx="59983">
                  <c:v>331479519.345209</c:v>
                </c:pt>
                <c:pt idx="59984">
                  <c:v>331502664.93789202</c:v>
                </c:pt>
                <c:pt idx="59985">
                  <c:v>331525802.97753799</c:v>
                </c:pt>
                <c:pt idx="59986">
                  <c:v>331548933.47132999</c:v>
                </c:pt>
                <c:pt idx="59987">
                  <c:v>331572056.42645591</c:v>
                </c:pt>
                <c:pt idx="59988">
                  <c:v>331595171.85011005</c:v>
                </c:pt>
                <c:pt idx="59989">
                  <c:v>331618279.74949098</c:v>
                </c:pt>
                <c:pt idx="59990">
                  <c:v>331641380.13180399</c:v>
                </c:pt>
                <c:pt idx="59991">
                  <c:v>331664473.00425899</c:v>
                </c:pt>
                <c:pt idx="59992">
                  <c:v>331687558.37407392</c:v>
                </c:pt>
                <c:pt idx="59993">
                  <c:v>331710636.24846905</c:v>
                </c:pt>
                <c:pt idx="59994">
                  <c:v>331733706.63467294</c:v>
                </c:pt>
                <c:pt idx="59995">
                  <c:v>331756769.53991795</c:v>
                </c:pt>
                <c:pt idx="59996">
                  <c:v>331779824.97144294</c:v>
                </c:pt>
                <c:pt idx="59997">
                  <c:v>331802872.93649393</c:v>
                </c:pt>
                <c:pt idx="59998">
                  <c:v>331825913.44231999</c:v>
                </c:pt>
                <c:pt idx="59999">
                  <c:v>331848946.4961769</c:v>
                </c:pt>
                <c:pt idx="60000">
                  <c:v>331871972.10532802</c:v>
                </c:pt>
                <c:pt idx="60001">
                  <c:v>331894990.27703899</c:v>
                </c:pt>
                <c:pt idx="60002">
                  <c:v>331918001.018583</c:v>
                </c:pt>
                <c:pt idx="60003">
                  <c:v>331941004.33724099</c:v>
                </c:pt>
                <c:pt idx="60004">
                  <c:v>331964000.24029499</c:v>
                </c:pt>
                <c:pt idx="60005">
                  <c:v>331986988.73503786</c:v>
                </c:pt>
                <c:pt idx="60006">
                  <c:v>332009969.82876402</c:v>
                </c:pt>
                <c:pt idx="60007">
                  <c:v>332032943.52877694</c:v>
                </c:pt>
                <c:pt idx="60008">
                  <c:v>332055909.84238303</c:v>
                </c:pt>
                <c:pt idx="60009">
                  <c:v>332078868.77689803</c:v>
                </c:pt>
                <c:pt idx="60010">
                  <c:v>332101820.33963895</c:v>
                </c:pt>
                <c:pt idx="60011">
                  <c:v>332124764.53793299</c:v>
                </c:pt>
                <c:pt idx="60012">
                  <c:v>332147701.37911105</c:v>
                </c:pt>
                <c:pt idx="60013">
                  <c:v>332170630.87050909</c:v>
                </c:pt>
                <c:pt idx="60014">
                  <c:v>332193553.01947099</c:v>
                </c:pt>
                <c:pt idx="60015">
                  <c:v>332216467.833345</c:v>
                </c:pt>
                <c:pt idx="60016">
                  <c:v>332239375.31948602</c:v>
                </c:pt>
                <c:pt idx="60017">
                  <c:v>332262275.48525494</c:v>
                </c:pt>
                <c:pt idx="60018">
                  <c:v>332285168.338018</c:v>
                </c:pt>
                <c:pt idx="60019">
                  <c:v>332308053.88514698</c:v>
                </c:pt>
                <c:pt idx="60020">
                  <c:v>332330932.13402206</c:v>
                </c:pt>
                <c:pt idx="60021">
                  <c:v>332353803.09202492</c:v>
                </c:pt>
                <c:pt idx="60022">
                  <c:v>332376666.76654696</c:v>
                </c:pt>
                <c:pt idx="60023">
                  <c:v>332399523.16498399</c:v>
                </c:pt>
                <c:pt idx="60024">
                  <c:v>332422372.29473895</c:v>
                </c:pt>
                <c:pt idx="60025">
                  <c:v>332445214.16322005</c:v>
                </c:pt>
                <c:pt idx="60026">
                  <c:v>332468048.77784097</c:v>
                </c:pt>
                <c:pt idx="60027">
                  <c:v>332490876.14602107</c:v>
                </c:pt>
                <c:pt idx="60028">
                  <c:v>332513696.27518696</c:v>
                </c:pt>
                <c:pt idx="60029">
                  <c:v>332536509.17277092</c:v>
                </c:pt>
                <c:pt idx="60030">
                  <c:v>332559314.84621209</c:v>
                </c:pt>
                <c:pt idx="60031">
                  <c:v>332582113.30295295</c:v>
                </c:pt>
                <c:pt idx="60032">
                  <c:v>332604904.55044502</c:v>
                </c:pt>
                <c:pt idx="60033">
                  <c:v>332627688.59614396</c:v>
                </c:pt>
                <c:pt idx="60034">
                  <c:v>332650465.44751304</c:v>
                </c:pt>
                <c:pt idx="60035">
                  <c:v>332673235.11202002</c:v>
                </c:pt>
                <c:pt idx="60036">
                  <c:v>332695997.59714001</c:v>
                </c:pt>
                <c:pt idx="60037">
                  <c:v>332718752.91035295</c:v>
                </c:pt>
                <c:pt idx="60038">
                  <c:v>332741501.059147</c:v>
                </c:pt>
                <c:pt idx="60039">
                  <c:v>332764242.05101401</c:v>
                </c:pt>
                <c:pt idx="60040">
                  <c:v>332786975.89345402</c:v>
                </c:pt>
                <c:pt idx="60041">
                  <c:v>332809702.59397095</c:v>
                </c:pt>
                <c:pt idx="60042">
                  <c:v>332832422.16007799</c:v>
                </c:pt>
                <c:pt idx="60043">
                  <c:v>332855134.59929192</c:v>
                </c:pt>
                <c:pt idx="60044">
                  <c:v>332877839.91913599</c:v>
                </c:pt>
                <c:pt idx="60045">
                  <c:v>332900538.12714106</c:v>
                </c:pt>
                <c:pt idx="60046">
                  <c:v>332923229.23084396</c:v>
                </c:pt>
                <c:pt idx="60047">
                  <c:v>332945913.23778492</c:v>
                </c:pt>
                <c:pt idx="60048">
                  <c:v>332968590.15551507</c:v>
                </c:pt>
                <c:pt idx="60049">
                  <c:v>332991259.99158794</c:v>
                </c:pt>
                <c:pt idx="60050">
                  <c:v>333013922.75356507</c:v>
                </c:pt>
                <c:pt idx="60051">
                  <c:v>333036578.44901401</c:v>
                </c:pt>
                <c:pt idx="60052">
                  <c:v>333059227.08550799</c:v>
                </c:pt>
                <c:pt idx="60053">
                  <c:v>333081868.670627</c:v>
                </c:pt>
                <c:pt idx="60054">
                  <c:v>333104503.21195894</c:v>
                </c:pt>
                <c:pt idx="60055">
                  <c:v>333127130.717094</c:v>
                </c:pt>
                <c:pt idx="60056">
                  <c:v>333149751.19363296</c:v>
                </c:pt>
                <c:pt idx="60057">
                  <c:v>333172364.64918005</c:v>
                </c:pt>
                <c:pt idx="60058">
                  <c:v>333194971.09134793</c:v>
                </c:pt>
                <c:pt idx="60059">
                  <c:v>333217570.527753</c:v>
                </c:pt>
                <c:pt idx="60060">
                  <c:v>333240162.966021</c:v>
                </c:pt>
                <c:pt idx="60061">
                  <c:v>333262748.413782</c:v>
                </c:pt>
                <c:pt idx="60062">
                  <c:v>333285326.87867296</c:v>
                </c:pt>
                <c:pt idx="60063">
                  <c:v>333307898.36833799</c:v>
                </c:pt>
                <c:pt idx="60064">
                  <c:v>333330462.89042705</c:v>
                </c:pt>
                <c:pt idx="60065">
                  <c:v>333353020.452595</c:v>
                </c:pt>
                <c:pt idx="60066">
                  <c:v>333375571.06250602</c:v>
                </c:pt>
                <c:pt idx="60067">
                  <c:v>333398114.72782809</c:v>
                </c:pt>
                <c:pt idx="60068">
                  <c:v>333420651.45623893</c:v>
                </c:pt>
                <c:pt idx="60069">
                  <c:v>333443181.255418</c:v>
                </c:pt>
                <c:pt idx="60070">
                  <c:v>333465704.13305598</c:v>
                </c:pt>
                <c:pt idx="60071">
                  <c:v>333488220.09684694</c:v>
                </c:pt>
                <c:pt idx="60072">
                  <c:v>333510729.15449303</c:v>
                </c:pt>
                <c:pt idx="60073">
                  <c:v>333533231.31370205</c:v>
                </c:pt>
                <c:pt idx="60074">
                  <c:v>333555726.58218896</c:v>
                </c:pt>
                <c:pt idx="60075">
                  <c:v>333578214.96767396</c:v>
                </c:pt>
                <c:pt idx="60076">
                  <c:v>333600696.47788501</c:v>
                </c:pt>
                <c:pt idx="60077">
                  <c:v>333623171.12055701</c:v>
                </c:pt>
                <c:pt idx="60078">
                  <c:v>333645638.903431</c:v>
                </c:pt>
                <c:pt idx="60079">
                  <c:v>333668099.83425295</c:v>
                </c:pt>
                <c:pt idx="60080">
                  <c:v>333690553.92077786</c:v>
                </c:pt>
                <c:pt idx="60081">
                  <c:v>333713001.17076701</c:v>
                </c:pt>
                <c:pt idx="60082">
                  <c:v>333735441.59198594</c:v>
                </c:pt>
                <c:pt idx="60083">
                  <c:v>333757875.19220996</c:v>
                </c:pt>
                <c:pt idx="60084">
                  <c:v>333780301.97921795</c:v>
                </c:pt>
                <c:pt idx="60085">
                  <c:v>333802721.96079892</c:v>
                </c:pt>
                <c:pt idx="60086">
                  <c:v>333825135.14474607</c:v>
                </c:pt>
                <c:pt idx="60087">
                  <c:v>333847541.53885901</c:v>
                </c:pt>
                <c:pt idx="60088">
                  <c:v>333869941.15094501</c:v>
                </c:pt>
                <c:pt idx="60089">
                  <c:v>333892333.988819</c:v>
                </c:pt>
                <c:pt idx="60090">
                  <c:v>333914720.06029999</c:v>
                </c:pt>
                <c:pt idx="60091">
                  <c:v>333937099.37321705</c:v>
                </c:pt>
                <c:pt idx="60092">
                  <c:v>333959471.93540299</c:v>
                </c:pt>
                <c:pt idx="60093">
                  <c:v>333981837.75469899</c:v>
                </c:pt>
                <c:pt idx="60094">
                  <c:v>334004196.838952</c:v>
                </c:pt>
                <c:pt idx="60095">
                  <c:v>334026549.19601703</c:v>
                </c:pt>
                <c:pt idx="60096">
                  <c:v>334048894.83375502</c:v>
                </c:pt>
                <c:pt idx="60097">
                  <c:v>334071233.76003295</c:v>
                </c:pt>
                <c:pt idx="60098">
                  <c:v>334093565.98272699</c:v>
                </c:pt>
                <c:pt idx="60099">
                  <c:v>334115891.50971705</c:v>
                </c:pt>
                <c:pt idx="60100">
                  <c:v>334138210.34889203</c:v>
                </c:pt>
                <c:pt idx="60101">
                  <c:v>334160522.508147</c:v>
                </c:pt>
                <c:pt idx="60102">
                  <c:v>334182827.99538493</c:v>
                </c:pt>
                <c:pt idx="60103">
                  <c:v>334205126.81851304</c:v>
                </c:pt>
                <c:pt idx="60104">
                  <c:v>334227418.98544794</c:v>
                </c:pt>
                <c:pt idx="60105">
                  <c:v>334249704.50411206</c:v>
                </c:pt>
                <c:pt idx="60106">
                  <c:v>334271983.38243395</c:v>
                </c:pt>
                <c:pt idx="60107">
                  <c:v>334294255.62835205</c:v>
                </c:pt>
                <c:pt idx="60108">
                  <c:v>334316521.24980801</c:v>
                </c:pt>
                <c:pt idx="60109">
                  <c:v>334338780.25475305</c:v>
                </c:pt>
                <c:pt idx="60110">
                  <c:v>334361032.65114409</c:v>
                </c:pt>
                <c:pt idx="60111">
                  <c:v>334383278.44694394</c:v>
                </c:pt>
                <c:pt idx="60112">
                  <c:v>334405517.65012604</c:v>
                </c:pt>
                <c:pt idx="60113">
                  <c:v>334427750.26866698</c:v>
                </c:pt>
                <c:pt idx="60114">
                  <c:v>334449976.31055301</c:v>
                </c:pt>
                <c:pt idx="60115">
                  <c:v>334472195.78377491</c:v>
                </c:pt>
                <c:pt idx="60116">
                  <c:v>334494408.69633299</c:v>
                </c:pt>
                <c:pt idx="60117">
                  <c:v>334516615.05623299</c:v>
                </c:pt>
                <c:pt idx="60118">
                  <c:v>334538814.87148696</c:v>
                </c:pt>
                <c:pt idx="60119">
                  <c:v>334561008.15011704</c:v>
                </c:pt>
                <c:pt idx="60120">
                  <c:v>334583194.90015</c:v>
                </c:pt>
                <c:pt idx="60121">
                  <c:v>334605375.129619</c:v>
                </c:pt>
                <c:pt idx="60122">
                  <c:v>334627548.84656703</c:v>
                </c:pt>
                <c:pt idx="60123">
                  <c:v>334649716.05904305</c:v>
                </c:pt>
                <c:pt idx="60124">
                  <c:v>334671876.77510101</c:v>
                </c:pt>
                <c:pt idx="60125">
                  <c:v>334694031.00280499</c:v>
                </c:pt>
                <c:pt idx="60126">
                  <c:v>334716178.75022399</c:v>
                </c:pt>
                <c:pt idx="60127">
                  <c:v>334738320.02543694</c:v>
                </c:pt>
                <c:pt idx="60128">
                  <c:v>334760454.83652705</c:v>
                </c:pt>
                <c:pt idx="60129">
                  <c:v>334782583.191585</c:v>
                </c:pt>
                <c:pt idx="60130">
                  <c:v>334804705.09871101</c:v>
                </c:pt>
                <c:pt idx="60131">
                  <c:v>334826820.56601</c:v>
                </c:pt>
                <c:pt idx="60132">
                  <c:v>334848929.60159606</c:v>
                </c:pt>
                <c:pt idx="60133">
                  <c:v>334871032.213588</c:v>
                </c:pt>
                <c:pt idx="60134">
                  <c:v>334893128.410115</c:v>
                </c:pt>
                <c:pt idx="60135">
                  <c:v>334915218.19931</c:v>
                </c:pt>
                <c:pt idx="60136">
                  <c:v>334937301.58931696</c:v>
                </c:pt>
                <c:pt idx="60137">
                  <c:v>334959378.58828503</c:v>
                </c:pt>
                <c:pt idx="60138">
                  <c:v>334981449.20436996</c:v>
                </c:pt>
                <c:pt idx="60139">
                  <c:v>335003513.44573599</c:v>
                </c:pt>
                <c:pt idx="60140">
                  <c:v>335025571.32055402</c:v>
                </c:pt>
                <c:pt idx="60141">
                  <c:v>335047622.83700401</c:v>
                </c:pt>
                <c:pt idx="60142">
                  <c:v>335069668.00327092</c:v>
                </c:pt>
                <c:pt idx="60143">
                  <c:v>335091706.82754809</c:v>
                </c:pt>
                <c:pt idx="60144">
                  <c:v>335113739.31803602</c:v>
                </c:pt>
                <c:pt idx="60145">
                  <c:v>335135765.48294389</c:v>
                </c:pt>
                <c:pt idx="60146">
                  <c:v>335157785.330486</c:v>
                </c:pt>
                <c:pt idx="60147">
                  <c:v>335179798.86888498</c:v>
                </c:pt>
                <c:pt idx="60148">
                  <c:v>335201806.10637295</c:v>
                </c:pt>
                <c:pt idx="60149">
                  <c:v>335223807.05118501</c:v>
                </c:pt>
                <c:pt idx="60150">
                  <c:v>335245801.711568</c:v>
                </c:pt>
                <c:pt idx="60151">
                  <c:v>335267790.09577495</c:v>
                </c:pt>
                <c:pt idx="60152">
                  <c:v>335289772.21206403</c:v>
                </c:pt>
                <c:pt idx="60153">
                  <c:v>335311748.06870502</c:v>
                </c:pt>
                <c:pt idx="60154">
                  <c:v>335333717.673971</c:v>
                </c:pt>
                <c:pt idx="60155">
                  <c:v>335355681.03614491</c:v>
                </c:pt>
                <c:pt idx="60156">
                  <c:v>335377638.16351807</c:v>
                </c:pt>
                <c:pt idx="60157">
                  <c:v>335399589.06438792</c:v>
                </c:pt>
                <c:pt idx="60158">
                  <c:v>335421533.74705797</c:v>
                </c:pt>
                <c:pt idx="60159">
                  <c:v>335443472.21984202</c:v>
                </c:pt>
                <c:pt idx="60160">
                  <c:v>335465404.49106091</c:v>
                </c:pt>
                <c:pt idx="60161">
                  <c:v>335487330.56904209</c:v>
                </c:pt>
                <c:pt idx="60162">
                  <c:v>335509250.46212</c:v>
                </c:pt>
                <c:pt idx="60163">
                  <c:v>335531164.17863899</c:v>
                </c:pt>
                <c:pt idx="60164">
                  <c:v>335553071.72694993</c:v>
                </c:pt>
                <c:pt idx="60165">
                  <c:v>335574973.11540997</c:v>
                </c:pt>
                <c:pt idx="60166">
                  <c:v>335596868.352386</c:v>
                </c:pt>
                <c:pt idx="60167">
                  <c:v>335618757.44625092</c:v>
                </c:pt>
                <c:pt idx="60168">
                  <c:v>335640640.40538692</c:v>
                </c:pt>
                <c:pt idx="60169">
                  <c:v>335662517.23818296</c:v>
                </c:pt>
                <c:pt idx="60170">
                  <c:v>335684387.953035</c:v>
                </c:pt>
                <c:pt idx="60171">
                  <c:v>335706252.55834901</c:v>
                </c:pt>
                <c:pt idx="60172">
                  <c:v>335728111.06253499</c:v>
                </c:pt>
                <c:pt idx="60173">
                  <c:v>335749963.474015</c:v>
                </c:pt>
                <c:pt idx="60174">
                  <c:v>335771809.80121499</c:v>
                </c:pt>
                <c:pt idx="60175">
                  <c:v>335793650.052571</c:v>
                </c:pt>
                <c:pt idx="60176">
                  <c:v>335815484.23652703</c:v>
                </c:pt>
                <c:pt idx="60177">
                  <c:v>335837312.361534</c:v>
                </c:pt>
                <c:pt idx="60178">
                  <c:v>335859134.43604887</c:v>
                </c:pt>
                <c:pt idx="60179">
                  <c:v>335880950.46854109</c:v>
                </c:pt>
                <c:pt idx="60180">
                  <c:v>335902760.46748298</c:v>
                </c:pt>
                <c:pt idx="60181">
                  <c:v>335924564.44135791</c:v>
                </c:pt>
                <c:pt idx="60182">
                  <c:v>335946362.39865601</c:v>
                </c:pt>
                <c:pt idx="60183">
                  <c:v>335968154.34787506</c:v>
                </c:pt>
                <c:pt idx="60184">
                  <c:v>335989940.29752105</c:v>
                </c:pt>
                <c:pt idx="60185">
                  <c:v>336011720.256109</c:v>
                </c:pt>
                <c:pt idx="60186">
                  <c:v>336033494.23215896</c:v>
                </c:pt>
                <c:pt idx="60187">
                  <c:v>336055262.23420095</c:v>
                </c:pt>
                <c:pt idx="60188">
                  <c:v>336077024.27077395</c:v>
                </c:pt>
                <c:pt idx="60189">
                  <c:v>336098780.35042304</c:v>
                </c:pt>
                <c:pt idx="60190">
                  <c:v>336120530.48170096</c:v>
                </c:pt>
                <c:pt idx="60191">
                  <c:v>336142274.67317003</c:v>
                </c:pt>
                <c:pt idx="60192">
                  <c:v>336164012.93339896</c:v>
                </c:pt>
                <c:pt idx="60193">
                  <c:v>336185745.27096695</c:v>
                </c:pt>
                <c:pt idx="60194">
                  <c:v>336207471.69445902</c:v>
                </c:pt>
                <c:pt idx="60195">
                  <c:v>336229192.21246892</c:v>
                </c:pt>
                <c:pt idx="60196">
                  <c:v>336250906.833597</c:v>
                </c:pt>
                <c:pt idx="60197">
                  <c:v>336272615.56645501</c:v>
                </c:pt>
                <c:pt idx="60198">
                  <c:v>336294318.41965991</c:v>
                </c:pt>
                <c:pt idx="60199">
                  <c:v>336316015.40183699</c:v>
                </c:pt>
                <c:pt idx="60200">
                  <c:v>336337706.521622</c:v>
                </c:pt>
                <c:pt idx="60201">
                  <c:v>336359391.78765601</c:v>
                </c:pt>
                <c:pt idx="60202">
                  <c:v>336381071.20858902</c:v>
                </c:pt>
                <c:pt idx="60203">
                  <c:v>336402744.79307991</c:v>
                </c:pt>
                <c:pt idx="60204">
                  <c:v>336424412.54979604</c:v>
                </c:pt>
                <c:pt idx="60205">
                  <c:v>336446074.48741198</c:v>
                </c:pt>
                <c:pt idx="60206">
                  <c:v>336467730.61461002</c:v>
                </c:pt>
                <c:pt idx="60207">
                  <c:v>336489380.94008201</c:v>
                </c:pt>
                <c:pt idx="60208">
                  <c:v>336511025.47252703</c:v>
                </c:pt>
                <c:pt idx="60209">
                  <c:v>336532664.22065294</c:v>
                </c:pt>
                <c:pt idx="60210">
                  <c:v>336554297.19317502</c:v>
                </c:pt>
                <c:pt idx="60211">
                  <c:v>336575924.39881909</c:v>
                </c:pt>
                <c:pt idx="60212">
                  <c:v>336597545.84631705</c:v>
                </c:pt>
                <c:pt idx="60213">
                  <c:v>336619161.54440802</c:v>
                </c:pt>
                <c:pt idx="60214">
                  <c:v>336640771.50184298</c:v>
                </c:pt>
                <c:pt idx="60215">
                  <c:v>336662375.72737795</c:v>
                </c:pt>
                <c:pt idx="60216">
                  <c:v>336683974.22977996</c:v>
                </c:pt>
                <c:pt idx="60217">
                  <c:v>336705567.01782304</c:v>
                </c:pt>
                <c:pt idx="60218">
                  <c:v>336727154.10028791</c:v>
                </c:pt>
                <c:pt idx="60219">
                  <c:v>336748735.48596692</c:v>
                </c:pt>
                <c:pt idx="60220">
                  <c:v>336770311.18365902</c:v>
                </c:pt>
                <c:pt idx="60221">
                  <c:v>336791881.20217192</c:v>
                </c:pt>
                <c:pt idx="60222">
                  <c:v>336813445.55032098</c:v>
                </c:pt>
                <c:pt idx="60223">
                  <c:v>336835004.23693097</c:v>
                </c:pt>
                <c:pt idx="60224">
                  <c:v>336856557.27083403</c:v>
                </c:pt>
                <c:pt idx="60225">
                  <c:v>336878104.660873</c:v>
                </c:pt>
                <c:pt idx="60226">
                  <c:v>336899646.41589695</c:v>
                </c:pt>
                <c:pt idx="60227">
                  <c:v>336921182.54476506</c:v>
                </c:pt>
                <c:pt idx="60228">
                  <c:v>336942713.05634201</c:v>
                </c:pt>
                <c:pt idx="60229">
                  <c:v>336964237.95950502</c:v>
                </c:pt>
                <c:pt idx="60230">
                  <c:v>336985757.263138</c:v>
                </c:pt>
                <c:pt idx="60231">
                  <c:v>337007270.97613192</c:v>
                </c:pt>
                <c:pt idx="60232">
                  <c:v>337028779.10738897</c:v>
                </c:pt>
                <c:pt idx="60233">
                  <c:v>337050281.66581905</c:v>
                </c:pt>
                <c:pt idx="60234">
                  <c:v>337071778.660339</c:v>
                </c:pt>
                <c:pt idx="60235">
                  <c:v>337093270.09987599</c:v>
                </c:pt>
                <c:pt idx="60236">
                  <c:v>337114755.993366</c:v>
                </c:pt>
                <c:pt idx="60237">
                  <c:v>337136236.34975302</c:v>
                </c:pt>
                <c:pt idx="60238">
                  <c:v>337157711.17798901</c:v>
                </c:pt>
                <c:pt idx="60239">
                  <c:v>337179180.48703492</c:v>
                </c:pt>
                <c:pt idx="60240">
                  <c:v>337200644.28586298</c:v>
                </c:pt>
                <c:pt idx="60241">
                  <c:v>337222102.58344901</c:v>
                </c:pt>
                <c:pt idx="60242">
                  <c:v>337243555.38878298</c:v>
                </c:pt>
                <c:pt idx="60243">
                  <c:v>337265002.71086001</c:v>
                </c:pt>
                <c:pt idx="60244">
                  <c:v>337286444.55868399</c:v>
                </c:pt>
                <c:pt idx="60245">
                  <c:v>337307880.94126999</c:v>
                </c:pt>
                <c:pt idx="60246">
                  <c:v>337329311.86763901</c:v>
                </c:pt>
                <c:pt idx="60247">
                  <c:v>337350737.34682405</c:v>
                </c:pt>
                <c:pt idx="60248">
                  <c:v>337372157.38786405</c:v>
                </c:pt>
                <c:pt idx="60249">
                  <c:v>337393571.99980694</c:v>
                </c:pt>
                <c:pt idx="60250">
                  <c:v>337414981.19171202</c:v>
                </c:pt>
                <c:pt idx="60251">
                  <c:v>337436384.97264385</c:v>
                </c:pt>
                <c:pt idx="60252">
                  <c:v>337457783.35167992</c:v>
                </c:pt>
                <c:pt idx="60253">
                  <c:v>337479176.33790296</c:v>
                </c:pt>
                <c:pt idx="60254">
                  <c:v>337500563.94040698</c:v>
                </c:pt>
                <c:pt idx="60255">
                  <c:v>337521946.168293</c:v>
                </c:pt>
                <c:pt idx="60256">
                  <c:v>337543323.03067195</c:v>
                </c:pt>
                <c:pt idx="60257">
                  <c:v>337564694.53666496</c:v>
                </c:pt>
                <c:pt idx="60258">
                  <c:v>337586060.69539899</c:v>
                </c:pt>
                <c:pt idx="60259">
                  <c:v>337607421.51601303</c:v>
                </c:pt>
                <c:pt idx="60260">
                  <c:v>337628777.007653</c:v>
                </c:pt>
                <c:pt idx="60261">
                  <c:v>337650127.17947602</c:v>
                </c:pt>
                <c:pt idx="60262">
                  <c:v>337671472.040645</c:v>
                </c:pt>
                <c:pt idx="60263">
                  <c:v>337692811.600335</c:v>
                </c:pt>
                <c:pt idx="60264">
                  <c:v>337714145.86772805</c:v>
                </c:pt>
                <c:pt idx="60265">
                  <c:v>337735474.85201597</c:v>
                </c:pt>
                <c:pt idx="60266">
                  <c:v>337756798.56239992</c:v>
                </c:pt>
                <c:pt idx="60267">
                  <c:v>337778117.00809002</c:v>
                </c:pt>
                <c:pt idx="60268">
                  <c:v>337799430.19830501</c:v>
                </c:pt>
                <c:pt idx="60269">
                  <c:v>337820738.14227396</c:v>
                </c:pt>
                <c:pt idx="60270">
                  <c:v>337842040.84923297</c:v>
                </c:pt>
                <c:pt idx="60271">
                  <c:v>337863338.32842898</c:v>
                </c:pt>
                <c:pt idx="60272">
                  <c:v>337884630.589118</c:v>
                </c:pt>
                <c:pt idx="60273">
                  <c:v>337905917.64056504</c:v>
                </c:pt>
                <c:pt idx="60274">
                  <c:v>337927199.4920429</c:v>
                </c:pt>
                <c:pt idx="60275">
                  <c:v>337948476.15283602</c:v>
                </c:pt>
                <c:pt idx="60276">
                  <c:v>337969747.63223594</c:v>
                </c:pt>
                <c:pt idx="60277">
                  <c:v>337991013.93954599</c:v>
                </c:pt>
                <c:pt idx="60278">
                  <c:v>338012275.08407491</c:v>
                </c:pt>
                <c:pt idx="60279">
                  <c:v>338033531.07514399</c:v>
                </c:pt>
                <c:pt idx="60280">
                  <c:v>338054781.92208195</c:v>
                </c:pt>
                <c:pt idx="60281">
                  <c:v>338076027.634229</c:v>
                </c:pt>
                <c:pt idx="60282">
                  <c:v>338097268.22093195</c:v>
                </c:pt>
                <c:pt idx="60283">
                  <c:v>338118503.69155002</c:v>
                </c:pt>
                <c:pt idx="60284">
                  <c:v>338139734.055448</c:v>
                </c:pt>
                <c:pt idx="60285">
                  <c:v>338160959.32200199</c:v>
                </c:pt>
                <c:pt idx="60286">
                  <c:v>338182179.50059998</c:v>
                </c:pt>
                <c:pt idx="60287">
                  <c:v>338203394.60063392</c:v>
                </c:pt>
                <c:pt idx="60288">
                  <c:v>338224604.63151002</c:v>
                </c:pt>
                <c:pt idx="60289">
                  <c:v>338245809.602642</c:v>
                </c:pt>
                <c:pt idx="60290">
                  <c:v>338267009.52345198</c:v>
                </c:pt>
                <c:pt idx="60291">
                  <c:v>338288204.40337396</c:v>
                </c:pt>
                <c:pt idx="60292">
                  <c:v>338309394.251849</c:v>
                </c:pt>
                <c:pt idx="60293">
                  <c:v>338330579.07832909</c:v>
                </c:pt>
                <c:pt idx="60294">
                  <c:v>338351758.89227486</c:v>
                </c:pt>
                <c:pt idx="60295">
                  <c:v>338372933.70315802</c:v>
                </c:pt>
                <c:pt idx="60296">
                  <c:v>338394103.520459</c:v>
                </c:pt>
                <c:pt idx="60297">
                  <c:v>338415268.35366607</c:v>
                </c:pt>
                <c:pt idx="60298">
                  <c:v>338436428.21227986</c:v>
                </c:pt>
                <c:pt idx="60299">
                  <c:v>338457583.10580897</c:v>
                </c:pt>
                <c:pt idx="60300">
                  <c:v>338478733.04377109</c:v>
                </c:pt>
                <c:pt idx="60301">
                  <c:v>338499878.03569496</c:v>
                </c:pt>
                <c:pt idx="60302">
                  <c:v>338521018.09111899</c:v>
                </c:pt>
                <c:pt idx="60303">
                  <c:v>338542153.21959102</c:v>
                </c:pt>
                <c:pt idx="60304">
                  <c:v>338563283.43066603</c:v>
                </c:pt>
                <c:pt idx="60305">
                  <c:v>338584408.73391199</c:v>
                </c:pt>
                <c:pt idx="60306">
                  <c:v>338605529.138906</c:v>
                </c:pt>
                <c:pt idx="60307">
                  <c:v>338626644.65523392</c:v>
                </c:pt>
                <c:pt idx="60308">
                  <c:v>338647755.29249096</c:v>
                </c:pt>
                <c:pt idx="60309">
                  <c:v>338668861.06028295</c:v>
                </c:pt>
                <c:pt idx="60310">
                  <c:v>338689961.96822703</c:v>
                </c:pt>
                <c:pt idx="60311">
                  <c:v>338711058.02594596</c:v>
                </c:pt>
                <c:pt idx="60312">
                  <c:v>338732149.24307698</c:v>
                </c:pt>
                <c:pt idx="60313">
                  <c:v>338753235.62926298</c:v>
                </c:pt>
                <c:pt idx="60314">
                  <c:v>338774317.19415998</c:v>
                </c:pt>
                <c:pt idx="60315">
                  <c:v>338795393.94743198</c:v>
                </c:pt>
                <c:pt idx="60316">
                  <c:v>338816465.898754</c:v>
                </c:pt>
                <c:pt idx="60317">
                  <c:v>338837533.05781007</c:v>
                </c:pt>
                <c:pt idx="60318">
                  <c:v>338858595.43429393</c:v>
                </c:pt>
                <c:pt idx="60319">
                  <c:v>338879653.03790992</c:v>
                </c:pt>
                <c:pt idx="60320">
                  <c:v>338900705.87837303</c:v>
                </c:pt>
                <c:pt idx="60321">
                  <c:v>338921753.96540499</c:v>
                </c:pt>
                <c:pt idx="60322">
                  <c:v>338942797.30874205</c:v>
                </c:pt>
                <c:pt idx="60323">
                  <c:v>338963835.918127</c:v>
                </c:pt>
                <c:pt idx="60324">
                  <c:v>338984869.80331302</c:v>
                </c:pt>
                <c:pt idx="60325">
                  <c:v>339005898.97406602</c:v>
                </c:pt>
                <c:pt idx="60326">
                  <c:v>339026923.44015902</c:v>
                </c:pt>
                <c:pt idx="60327">
                  <c:v>339047943.21137595</c:v>
                </c:pt>
                <c:pt idx="60328">
                  <c:v>339068958.29751098</c:v>
                </c:pt>
                <c:pt idx="60329">
                  <c:v>339089968.708368</c:v>
                </c:pt>
                <c:pt idx="60330">
                  <c:v>339110974.45376098</c:v>
                </c:pt>
                <c:pt idx="60331">
                  <c:v>339131975.54351604</c:v>
                </c:pt>
                <c:pt idx="60332">
                  <c:v>339152971.98746598</c:v>
                </c:pt>
                <c:pt idx="60333">
                  <c:v>339173963.79545599</c:v>
                </c:pt>
                <c:pt idx="60334">
                  <c:v>339194950.977341</c:v>
                </c:pt>
                <c:pt idx="60335">
                  <c:v>339215933.54298592</c:v>
                </c:pt>
                <c:pt idx="60336">
                  <c:v>339236911.50226599</c:v>
                </c:pt>
                <c:pt idx="60337">
                  <c:v>339257884.86506701</c:v>
                </c:pt>
                <c:pt idx="60338">
                  <c:v>339278853.64128399</c:v>
                </c:pt>
                <c:pt idx="60339">
                  <c:v>339299817.84082407</c:v>
                </c:pt>
                <c:pt idx="60340">
                  <c:v>339320777.473602</c:v>
                </c:pt>
                <c:pt idx="60341">
                  <c:v>339341732.54954505</c:v>
                </c:pt>
                <c:pt idx="60342">
                  <c:v>339362683.07858998</c:v>
                </c:pt>
                <c:pt idx="60343">
                  <c:v>339383629.07068396</c:v>
                </c:pt>
                <c:pt idx="60344">
                  <c:v>339404570.53578395</c:v>
                </c:pt>
                <c:pt idx="60345">
                  <c:v>339425507.483859</c:v>
                </c:pt>
                <c:pt idx="60346">
                  <c:v>339446439.92488599</c:v>
                </c:pt>
                <c:pt idx="60347">
                  <c:v>339467367.86885405</c:v>
                </c:pt>
                <c:pt idx="60348">
                  <c:v>339488291.32576197</c:v>
                </c:pt>
                <c:pt idx="60349">
                  <c:v>339509210.30562001</c:v>
                </c:pt>
                <c:pt idx="60350">
                  <c:v>339530124.81844705</c:v>
                </c:pt>
                <c:pt idx="60351">
                  <c:v>339551034.87427294</c:v>
                </c:pt>
                <c:pt idx="60352">
                  <c:v>339571940.48313999</c:v>
                </c:pt>
                <c:pt idx="60353">
                  <c:v>339592841.65509897</c:v>
                </c:pt>
                <c:pt idx="60354">
                  <c:v>339613738.40021092</c:v>
                </c:pt>
                <c:pt idx="60355">
                  <c:v>339634630.72855002</c:v>
                </c:pt>
                <c:pt idx="60356">
                  <c:v>339655518.65019709</c:v>
                </c:pt>
                <c:pt idx="60357">
                  <c:v>339676402.175246</c:v>
                </c:pt>
                <c:pt idx="60358">
                  <c:v>339697281.31380206</c:v>
                </c:pt>
                <c:pt idx="60359">
                  <c:v>339718156.07597786</c:v>
                </c:pt>
                <c:pt idx="60360">
                  <c:v>339739026.47190094</c:v>
                </c:pt>
                <c:pt idx="60361">
                  <c:v>339759892.51170599</c:v>
                </c:pt>
                <c:pt idx="60362">
                  <c:v>339780754.20554</c:v>
                </c:pt>
                <c:pt idx="60363">
                  <c:v>339801611.56356007</c:v>
                </c:pt>
                <c:pt idx="60364">
                  <c:v>339822464.59593385</c:v>
                </c:pt>
                <c:pt idx="60365">
                  <c:v>339843313.31283993</c:v>
                </c:pt>
                <c:pt idx="60366">
                  <c:v>339864157.72446901</c:v>
                </c:pt>
                <c:pt idx="60367">
                  <c:v>339884997.84101897</c:v>
                </c:pt>
                <c:pt idx="60368">
                  <c:v>339905833.67270201</c:v>
                </c:pt>
                <c:pt idx="60369">
                  <c:v>339926665.22973996</c:v>
                </c:pt>
                <c:pt idx="60370">
                  <c:v>339947492.52236491</c:v>
                </c:pt>
                <c:pt idx="60371">
                  <c:v>339968315.56081998</c:v>
                </c:pt>
                <c:pt idx="60372">
                  <c:v>339989134.35535902</c:v>
                </c:pt>
                <c:pt idx="60373">
                  <c:v>340009948.9162479</c:v>
                </c:pt>
                <c:pt idx="60374">
                  <c:v>340030759.25376207</c:v>
                </c:pt>
                <c:pt idx="60375">
                  <c:v>340051565.37818801</c:v>
                </c:pt>
                <c:pt idx="60376">
                  <c:v>340072367.29982305</c:v>
                </c:pt>
                <c:pt idx="60377">
                  <c:v>340093165.02897692</c:v>
                </c:pt>
                <c:pt idx="60378">
                  <c:v>340113958.57596803</c:v>
                </c:pt>
                <c:pt idx="60379">
                  <c:v>340134747.95112705</c:v>
                </c:pt>
                <c:pt idx="60380">
                  <c:v>340155533.16479605</c:v>
                </c:pt>
                <c:pt idx="60381">
                  <c:v>340176314.22732705</c:v>
                </c:pt>
                <c:pt idx="60382">
                  <c:v>340197091.14908302</c:v>
                </c:pt>
                <c:pt idx="60383">
                  <c:v>340217863.94043899</c:v>
                </c:pt>
                <c:pt idx="60384">
                  <c:v>340238632.61177999</c:v>
                </c:pt>
                <c:pt idx="60385">
                  <c:v>340259397.17350405</c:v>
                </c:pt>
                <c:pt idx="60386">
                  <c:v>340280157.63601696</c:v>
                </c:pt>
                <c:pt idx="60387">
                  <c:v>340300914.00973892</c:v>
                </c:pt>
                <c:pt idx="60388">
                  <c:v>340321666.30509901</c:v>
                </c:pt>
                <c:pt idx="60389">
                  <c:v>340342414.53253895</c:v>
                </c:pt>
                <c:pt idx="60390">
                  <c:v>340363158.70251101</c:v>
                </c:pt>
                <c:pt idx="60391">
                  <c:v>340383898.82547796</c:v>
                </c:pt>
                <c:pt idx="60392">
                  <c:v>340404634.91191596</c:v>
                </c:pt>
                <c:pt idx="60393">
                  <c:v>340425366.97230893</c:v>
                </c:pt>
                <c:pt idx="60394">
                  <c:v>340446095.01715505</c:v>
                </c:pt>
                <c:pt idx="60395">
                  <c:v>340466819.05696303</c:v>
                </c:pt>
                <c:pt idx="60396">
                  <c:v>340487539.10225201</c:v>
                </c:pt>
                <c:pt idx="60397">
                  <c:v>340508255.16355211</c:v>
                </c:pt>
                <c:pt idx="60398">
                  <c:v>340528967.25140703</c:v>
                </c:pt>
                <c:pt idx="60399">
                  <c:v>340549675.37636995</c:v>
                </c:pt>
                <c:pt idx="60400">
                  <c:v>340570379.54900497</c:v>
                </c:pt>
                <c:pt idx="60401">
                  <c:v>340591079.77989</c:v>
                </c:pt>
                <c:pt idx="60402">
                  <c:v>340611776.079611</c:v>
                </c:pt>
                <c:pt idx="60403">
                  <c:v>340632468.45876902</c:v>
                </c:pt>
                <c:pt idx="60404">
                  <c:v>340653156.92797291</c:v>
                </c:pt>
                <c:pt idx="60405">
                  <c:v>340673841.49784499</c:v>
                </c:pt>
                <c:pt idx="60406">
                  <c:v>340694522.17902005</c:v>
                </c:pt>
                <c:pt idx="60407">
                  <c:v>340715198.98214096</c:v>
                </c:pt>
                <c:pt idx="60408">
                  <c:v>340735871.91786605</c:v>
                </c:pt>
                <c:pt idx="60409">
                  <c:v>340756540.99686199</c:v>
                </c:pt>
                <c:pt idx="60410">
                  <c:v>340777206.22980899</c:v>
                </c:pt>
                <c:pt idx="60411">
                  <c:v>340797867.62739801</c:v>
                </c:pt>
                <c:pt idx="60412">
                  <c:v>340818525.20033199</c:v>
                </c:pt>
                <c:pt idx="60413">
                  <c:v>340839178.959324</c:v>
                </c:pt>
                <c:pt idx="60414">
                  <c:v>340859828.91510201</c:v>
                </c:pt>
                <c:pt idx="60415">
                  <c:v>340880475.07840198</c:v>
                </c:pt>
                <c:pt idx="60416">
                  <c:v>340901117.45997393</c:v>
                </c:pt>
                <c:pt idx="60417">
                  <c:v>340921756.07057792</c:v>
                </c:pt>
                <c:pt idx="60418">
                  <c:v>340942390.92098689</c:v>
                </c:pt>
                <c:pt idx="60419">
                  <c:v>340963022.02198595</c:v>
                </c:pt>
                <c:pt idx="60420">
                  <c:v>340983649.38437003</c:v>
                </c:pt>
                <c:pt idx="60421">
                  <c:v>341004273.01894695</c:v>
                </c:pt>
                <c:pt idx="60422">
                  <c:v>341024892.93653697</c:v>
                </c:pt>
                <c:pt idx="60423">
                  <c:v>341045509.14797205</c:v>
                </c:pt>
                <c:pt idx="60424">
                  <c:v>341066121.66409302</c:v>
                </c:pt>
                <c:pt idx="60425">
                  <c:v>341086730.49575692</c:v>
                </c:pt>
                <c:pt idx="60426">
                  <c:v>341107335.65383011</c:v>
                </c:pt>
                <c:pt idx="60427">
                  <c:v>341127937.14919204</c:v>
                </c:pt>
                <c:pt idx="60428">
                  <c:v>341148534.99273193</c:v>
                </c:pt>
                <c:pt idx="60429">
                  <c:v>341169129.19535297</c:v>
                </c:pt>
                <c:pt idx="60430">
                  <c:v>341189719.76797003</c:v>
                </c:pt>
                <c:pt idx="60431">
                  <c:v>341210306.72150892</c:v>
                </c:pt>
                <c:pt idx="60432">
                  <c:v>341230890.06690794</c:v>
                </c:pt>
                <c:pt idx="60433">
                  <c:v>341251469.81511909</c:v>
                </c:pt>
                <c:pt idx="60434">
                  <c:v>341272045.97710305</c:v>
                </c:pt>
                <c:pt idx="60435">
                  <c:v>341292618.56383502</c:v>
                </c:pt>
                <c:pt idx="60436">
                  <c:v>341313187.58630192</c:v>
                </c:pt>
                <c:pt idx="60437">
                  <c:v>341333753.05550206</c:v>
                </c:pt>
                <c:pt idx="60438">
                  <c:v>341354314.98244494</c:v>
                </c:pt>
                <c:pt idx="60439">
                  <c:v>341374873.37815505</c:v>
                </c:pt>
                <c:pt idx="60440">
                  <c:v>341395428.253667</c:v>
                </c:pt>
                <c:pt idx="60441">
                  <c:v>341415979.62002701</c:v>
                </c:pt>
                <c:pt idx="60442">
                  <c:v>341436527.48829496</c:v>
                </c:pt>
                <c:pt idx="60443">
                  <c:v>341457071.86954302</c:v>
                </c:pt>
                <c:pt idx="60444">
                  <c:v>341477612.774854</c:v>
                </c:pt>
                <c:pt idx="60445">
                  <c:v>341498150.21532393</c:v>
                </c:pt>
                <c:pt idx="60446">
                  <c:v>341518684.202061</c:v>
                </c:pt>
                <c:pt idx="60447">
                  <c:v>341539214.74618602</c:v>
                </c:pt>
                <c:pt idx="60448">
                  <c:v>341559741.85883105</c:v>
                </c:pt>
                <c:pt idx="60449">
                  <c:v>341580265.55114198</c:v>
                </c:pt>
                <c:pt idx="60450">
                  <c:v>341600785.83427596</c:v>
                </c:pt>
                <c:pt idx="60451">
                  <c:v>341621302.71940303</c:v>
                </c:pt>
                <c:pt idx="60452">
                  <c:v>341641816.217704</c:v>
                </c:pt>
                <c:pt idx="60453">
                  <c:v>341662326.34037501</c:v>
                </c:pt>
                <c:pt idx="60454">
                  <c:v>341682833.09862298</c:v>
                </c:pt>
                <c:pt idx="60455">
                  <c:v>341703336.503667</c:v>
                </c:pt>
                <c:pt idx="60456">
                  <c:v>341723836.56673795</c:v>
                </c:pt>
                <c:pt idx="60457">
                  <c:v>341744333.29908103</c:v>
                </c:pt>
                <c:pt idx="60458">
                  <c:v>341764826.71195394</c:v>
                </c:pt>
                <c:pt idx="60459">
                  <c:v>341785316.816625</c:v>
                </c:pt>
                <c:pt idx="60460">
                  <c:v>341805803.624376</c:v>
                </c:pt>
                <c:pt idx="60461">
                  <c:v>341826287.14650303</c:v>
                </c:pt>
                <c:pt idx="60462">
                  <c:v>341846767.39431101</c:v>
                </c:pt>
                <c:pt idx="60463">
                  <c:v>341867244.37912107</c:v>
                </c:pt>
                <c:pt idx="60464">
                  <c:v>341887718.11226499</c:v>
                </c:pt>
                <c:pt idx="60465">
                  <c:v>341908188.60508901</c:v>
                </c:pt>
                <c:pt idx="60466">
                  <c:v>341928655.868949</c:v>
                </c:pt>
                <c:pt idx="60467">
                  <c:v>341949119.91521603</c:v>
                </c:pt>
                <c:pt idx="60468">
                  <c:v>341969580.75527292</c:v>
                </c:pt>
                <c:pt idx="60469">
                  <c:v>341990038.40051597</c:v>
                </c:pt>
                <c:pt idx="60470">
                  <c:v>342010492.86235392</c:v>
                </c:pt>
                <c:pt idx="60471">
                  <c:v>342030944.15220696</c:v>
                </c:pt>
                <c:pt idx="60472">
                  <c:v>342051392.28151101</c:v>
                </c:pt>
                <c:pt idx="60473">
                  <c:v>342071837.261711</c:v>
                </c:pt>
                <c:pt idx="60474">
                  <c:v>342092279.10426909</c:v>
                </c:pt>
                <c:pt idx="60475">
                  <c:v>342112717.82065499</c:v>
                </c:pt>
                <c:pt idx="60476">
                  <c:v>342133153.4223569</c:v>
                </c:pt>
                <c:pt idx="60477">
                  <c:v>342153585.92087191</c:v>
                </c:pt>
                <c:pt idx="60478">
                  <c:v>342174015.32771206</c:v>
                </c:pt>
                <c:pt idx="60479">
                  <c:v>342194441.65440106</c:v>
                </c:pt>
                <c:pt idx="60480">
                  <c:v>342214864.91247594</c:v>
                </c:pt>
                <c:pt idx="60481">
                  <c:v>342235285.11348802</c:v>
                </c:pt>
                <c:pt idx="60482">
                  <c:v>342255702.26899999</c:v>
                </c:pt>
                <c:pt idx="60483">
                  <c:v>342276116.390589</c:v>
                </c:pt>
                <c:pt idx="60484">
                  <c:v>342296527.48984295</c:v>
                </c:pt>
                <c:pt idx="60485">
                  <c:v>342316935.57836509</c:v>
                </c:pt>
                <c:pt idx="60486">
                  <c:v>342337340.66777098</c:v>
                </c:pt>
                <c:pt idx="60487">
                  <c:v>342357742.76968992</c:v>
                </c:pt>
                <c:pt idx="60488">
                  <c:v>342378141.89576298</c:v>
                </c:pt>
                <c:pt idx="60489">
                  <c:v>342398538.05764502</c:v>
                </c:pt>
                <c:pt idx="60490">
                  <c:v>342418931.26700401</c:v>
                </c:pt>
                <c:pt idx="60491">
                  <c:v>342439321.53552198</c:v>
                </c:pt>
                <c:pt idx="60492">
                  <c:v>342459708.87489402</c:v>
                </c:pt>
                <c:pt idx="60493">
                  <c:v>342480093.29682791</c:v>
                </c:pt>
                <c:pt idx="60494">
                  <c:v>342500474.813043</c:v>
                </c:pt>
                <c:pt idx="60495">
                  <c:v>342520853.43527585</c:v>
                </c:pt>
                <c:pt idx="60496">
                  <c:v>342541229.17527294</c:v>
                </c:pt>
                <c:pt idx="60497">
                  <c:v>342561602.044797</c:v>
                </c:pt>
                <c:pt idx="60498">
                  <c:v>342581972.05562001</c:v>
                </c:pt>
                <c:pt idx="60499">
                  <c:v>342602339.21953201</c:v>
                </c:pt>
                <c:pt idx="60500">
                  <c:v>342622703.54833305</c:v>
                </c:pt>
                <c:pt idx="60501">
                  <c:v>342643065.05383909</c:v>
                </c:pt>
                <c:pt idx="60502">
                  <c:v>342663423.74787605</c:v>
                </c:pt>
                <c:pt idx="60503">
                  <c:v>342683779.64228803</c:v>
                </c:pt>
                <c:pt idx="60504">
                  <c:v>342704132.74892801</c:v>
                </c:pt>
                <c:pt idx="60505">
                  <c:v>342724483.07966697</c:v>
                </c:pt>
                <c:pt idx="60506">
                  <c:v>342744830.64638501</c:v>
                </c:pt>
                <c:pt idx="60507">
                  <c:v>342765175.46097887</c:v>
                </c:pt>
                <c:pt idx="60508">
                  <c:v>342785517.53535694</c:v>
                </c:pt>
                <c:pt idx="60509">
                  <c:v>342805856.88144392</c:v>
                </c:pt>
                <c:pt idx="60510">
                  <c:v>342826193.51117492</c:v>
                </c:pt>
                <c:pt idx="60511">
                  <c:v>342846527.43650103</c:v>
                </c:pt>
                <c:pt idx="60512">
                  <c:v>342866858.66938502</c:v>
                </c:pt>
                <c:pt idx="60513">
                  <c:v>342887187.22180599</c:v>
                </c:pt>
                <c:pt idx="60514">
                  <c:v>342907513.10575402</c:v>
                </c:pt>
                <c:pt idx="60515">
                  <c:v>342927836.33323395</c:v>
                </c:pt>
                <c:pt idx="60516">
                  <c:v>342948156.91626692</c:v>
                </c:pt>
                <c:pt idx="60517">
                  <c:v>342968474.86688298</c:v>
                </c:pt>
                <c:pt idx="60518">
                  <c:v>342988790.19713002</c:v>
                </c:pt>
                <c:pt idx="60519">
                  <c:v>343009102.91906792</c:v>
                </c:pt>
                <c:pt idx="60520">
                  <c:v>343029413.04477102</c:v>
                </c:pt>
                <c:pt idx="60521">
                  <c:v>343049720.58632696</c:v>
                </c:pt>
                <c:pt idx="60522">
                  <c:v>343070025.55583799</c:v>
                </c:pt>
                <c:pt idx="60523">
                  <c:v>343090327.96541899</c:v>
                </c:pt>
                <c:pt idx="60524">
                  <c:v>343110627.82720202</c:v>
                </c:pt>
                <c:pt idx="60525">
                  <c:v>343130925.15332907</c:v>
                </c:pt>
                <c:pt idx="60526">
                  <c:v>343151219.95595795</c:v>
                </c:pt>
                <c:pt idx="60527">
                  <c:v>343171512.24726105</c:v>
                </c:pt>
                <c:pt idx="60528">
                  <c:v>343191802.039424</c:v>
                </c:pt>
                <c:pt idx="60529">
                  <c:v>343212089.344648</c:v>
                </c:pt>
                <c:pt idx="60530">
                  <c:v>343232374.17514497</c:v>
                </c:pt>
                <c:pt idx="60531">
                  <c:v>343252656.54314405</c:v>
                </c:pt>
                <c:pt idx="60532">
                  <c:v>343272936.46088803</c:v>
                </c:pt>
                <c:pt idx="60533">
                  <c:v>343293213.94063199</c:v>
                </c:pt>
                <c:pt idx="60534">
                  <c:v>343313488.99464786</c:v>
                </c:pt>
                <c:pt idx="60535">
                  <c:v>343333761.63521999</c:v>
                </c:pt>
                <c:pt idx="60536">
                  <c:v>343354031.87464696</c:v>
                </c:pt>
                <c:pt idx="60537">
                  <c:v>343374299.72524291</c:v>
                </c:pt>
                <c:pt idx="60538">
                  <c:v>343394565.19933599</c:v>
                </c:pt>
                <c:pt idx="60539">
                  <c:v>343414828.30926698</c:v>
                </c:pt>
                <c:pt idx="60540">
                  <c:v>343435089.06739205</c:v>
                </c:pt>
                <c:pt idx="60541">
                  <c:v>343455347.48608196</c:v>
                </c:pt>
                <c:pt idx="60542">
                  <c:v>343475603.57772207</c:v>
                </c:pt>
                <c:pt idx="60543">
                  <c:v>343495857.35471106</c:v>
                </c:pt>
                <c:pt idx="60544">
                  <c:v>343516108.82946402</c:v>
                </c:pt>
                <c:pt idx="60545">
                  <c:v>343536358.01440799</c:v>
                </c:pt>
                <c:pt idx="60546">
                  <c:v>343556604.92198688</c:v>
                </c:pt>
                <c:pt idx="60547">
                  <c:v>343576849.56465602</c:v>
                </c:pt>
                <c:pt idx="60548">
                  <c:v>343597091.954889</c:v>
                </c:pt>
                <c:pt idx="60549">
                  <c:v>343617332.10517102</c:v>
                </c:pt>
                <c:pt idx="60550">
                  <c:v>343637570.02800298</c:v>
                </c:pt>
                <c:pt idx="60551">
                  <c:v>343657805.73590094</c:v>
                </c:pt>
                <c:pt idx="60552">
                  <c:v>343678039.241395</c:v>
                </c:pt>
                <c:pt idx="60553">
                  <c:v>343698270.55702806</c:v>
                </c:pt>
                <c:pt idx="60554">
                  <c:v>343718499.69536197</c:v>
                </c:pt>
                <c:pt idx="60555">
                  <c:v>343738726.66896898</c:v>
                </c:pt>
                <c:pt idx="60556">
                  <c:v>343758951.49043894</c:v>
                </c:pt>
                <c:pt idx="60557">
                  <c:v>343779174.17237496</c:v>
                </c:pt>
                <c:pt idx="60558">
                  <c:v>343799394.727395</c:v>
                </c:pt>
                <c:pt idx="60559">
                  <c:v>343819613.16813207</c:v>
                </c:pt>
                <c:pt idx="60560">
                  <c:v>343839829.50723392</c:v>
                </c:pt>
                <c:pt idx="60561">
                  <c:v>343860043.75736398</c:v>
                </c:pt>
                <c:pt idx="60562">
                  <c:v>343880255.93119997</c:v>
                </c:pt>
                <c:pt idx="60563">
                  <c:v>343900466.04143298</c:v>
                </c:pt>
                <c:pt idx="60564">
                  <c:v>343920674.10077202</c:v>
                </c:pt>
                <c:pt idx="60565">
                  <c:v>343940880.12193692</c:v>
                </c:pt>
                <c:pt idx="60566">
                  <c:v>343961084.11766797</c:v>
                </c:pt>
                <c:pt idx="60567">
                  <c:v>343981286.10071498</c:v>
                </c:pt>
                <c:pt idx="60568">
                  <c:v>344001486.08384705</c:v>
                </c:pt>
                <c:pt idx="60569">
                  <c:v>344021684.079844</c:v>
                </c:pt>
                <c:pt idx="60570">
                  <c:v>344041880.10150605</c:v>
                </c:pt>
                <c:pt idx="60571">
                  <c:v>344062074.16164303</c:v>
                </c:pt>
                <c:pt idx="60572">
                  <c:v>344082266.27308393</c:v>
                </c:pt>
                <c:pt idx="60573">
                  <c:v>344102456.448672</c:v>
                </c:pt>
                <c:pt idx="60574">
                  <c:v>344122644.70126295</c:v>
                </c:pt>
                <c:pt idx="60575">
                  <c:v>344142831.04373097</c:v>
                </c:pt>
                <c:pt idx="60576">
                  <c:v>344163015.48896492</c:v>
                </c:pt>
                <c:pt idx="60577">
                  <c:v>344183198.04986703</c:v>
                </c:pt>
                <c:pt idx="60578">
                  <c:v>344203378.73935699</c:v>
                </c:pt>
                <c:pt idx="60579">
                  <c:v>344223557.57036799</c:v>
                </c:pt>
                <c:pt idx="60580">
                  <c:v>344243734.55585009</c:v>
                </c:pt>
                <c:pt idx="60581">
                  <c:v>344263909.708767</c:v>
                </c:pt>
                <c:pt idx="60582">
                  <c:v>344284083.042099</c:v>
                </c:pt>
                <c:pt idx="60583">
                  <c:v>344304254.56884098</c:v>
                </c:pt>
                <c:pt idx="60584">
                  <c:v>344324424.30200601</c:v>
                </c:pt>
                <c:pt idx="60585">
                  <c:v>344344592.25461698</c:v>
                </c:pt>
                <c:pt idx="60586">
                  <c:v>344364758.43971896</c:v>
                </c:pt>
                <c:pt idx="60587">
                  <c:v>344384922.87036598</c:v>
                </c:pt>
                <c:pt idx="60588">
                  <c:v>344405085.55963296</c:v>
                </c:pt>
                <c:pt idx="60589">
                  <c:v>344425246.52060699</c:v>
                </c:pt>
                <c:pt idx="60590">
                  <c:v>344445405.76639295</c:v>
                </c:pt>
                <c:pt idx="60591">
                  <c:v>344465563.31010902</c:v>
                </c:pt>
                <c:pt idx="60592">
                  <c:v>344485719.16489106</c:v>
                </c:pt>
                <c:pt idx="60593">
                  <c:v>344505873.34388906</c:v>
                </c:pt>
                <c:pt idx="60594">
                  <c:v>344526025.86026901</c:v>
                </c:pt>
                <c:pt idx="60595">
                  <c:v>344546176.72721392</c:v>
                </c:pt>
                <c:pt idx="60596">
                  <c:v>344566325.95792198</c:v>
                </c:pt>
                <c:pt idx="60597">
                  <c:v>344586473.565606</c:v>
                </c:pt>
                <c:pt idx="60598">
                  <c:v>344606619.56349409</c:v>
                </c:pt>
                <c:pt idx="60599">
                  <c:v>344626763.96483296</c:v>
                </c:pt>
                <c:pt idx="60600">
                  <c:v>344646906.78288299</c:v>
                </c:pt>
                <c:pt idx="60601">
                  <c:v>344667048.03092092</c:v>
                </c:pt>
                <c:pt idx="60602">
                  <c:v>344687187.7222389</c:v>
                </c:pt>
                <c:pt idx="60603">
                  <c:v>344707325.87014598</c:v>
                </c:pt>
                <c:pt idx="60604">
                  <c:v>344727462.48796695</c:v>
                </c:pt>
                <c:pt idx="60605">
                  <c:v>344747597.58904099</c:v>
                </c:pt>
                <c:pt idx="60606">
                  <c:v>344767731.18672597</c:v>
                </c:pt>
                <c:pt idx="60607">
                  <c:v>344787863.29439294</c:v>
                </c:pt>
                <c:pt idx="60608">
                  <c:v>344807993.92543203</c:v>
                </c:pt>
                <c:pt idx="60609">
                  <c:v>344828123.09324592</c:v>
                </c:pt>
                <c:pt idx="60610">
                  <c:v>344848250.81125695</c:v>
                </c:pt>
                <c:pt idx="60611">
                  <c:v>344868377.09289992</c:v>
                </c:pt>
                <c:pt idx="60612">
                  <c:v>344888501.95162994</c:v>
                </c:pt>
                <c:pt idx="60613">
                  <c:v>344908625.40091395</c:v>
                </c:pt>
                <c:pt idx="60614">
                  <c:v>344928747.45423794</c:v>
                </c:pt>
                <c:pt idx="60615">
                  <c:v>344948868.12510502</c:v>
                </c:pt>
                <c:pt idx="60616">
                  <c:v>344968987.42703003</c:v>
                </c:pt>
                <c:pt idx="60617">
                  <c:v>344989105.37354898</c:v>
                </c:pt>
                <c:pt idx="60618">
                  <c:v>345009221.97821099</c:v>
                </c:pt>
                <c:pt idx="60619">
                  <c:v>345029337.25458401</c:v>
                </c:pt>
                <c:pt idx="60620">
                  <c:v>345049451.21624994</c:v>
                </c:pt>
                <c:pt idx="60621">
                  <c:v>345069563.876809</c:v>
                </c:pt>
                <c:pt idx="60622">
                  <c:v>345089675.24987602</c:v>
                </c:pt>
                <c:pt idx="60623">
                  <c:v>345109785.34908402</c:v>
                </c:pt>
                <c:pt idx="60624">
                  <c:v>345129894.18808109</c:v>
                </c:pt>
                <c:pt idx="60625">
                  <c:v>345150001.78053296</c:v>
                </c:pt>
                <c:pt idx="60626">
                  <c:v>345170108.14012104</c:v>
                </c:pt>
                <c:pt idx="60627">
                  <c:v>345190213.28054392</c:v>
                </c:pt>
                <c:pt idx="60628">
                  <c:v>345210317.21551597</c:v>
                </c:pt>
                <c:pt idx="60629">
                  <c:v>345230419.95876902</c:v>
                </c:pt>
                <c:pt idx="60630">
                  <c:v>345250521.52405202</c:v>
                </c:pt>
                <c:pt idx="60631">
                  <c:v>345270621.92512792</c:v>
                </c:pt>
                <c:pt idx="60632">
                  <c:v>345290721.17577899</c:v>
                </c:pt>
                <c:pt idx="60633">
                  <c:v>345310819.28980392</c:v>
                </c:pt>
                <c:pt idx="60634">
                  <c:v>345330916.28101695</c:v>
                </c:pt>
                <c:pt idx="60635">
                  <c:v>345351012.16325009</c:v>
                </c:pt>
                <c:pt idx="60636">
                  <c:v>345371106.950351</c:v>
                </c:pt>
                <c:pt idx="60637">
                  <c:v>345391200.65618598</c:v>
                </c:pt>
                <c:pt idx="60638">
                  <c:v>345411293.29463786</c:v>
                </c:pt>
                <c:pt idx="60639">
                  <c:v>345431384.87960392</c:v>
                </c:pt>
                <c:pt idx="60640">
                  <c:v>345451475.42500103</c:v>
                </c:pt>
                <c:pt idx="60641">
                  <c:v>345471564.94476205</c:v>
                </c:pt>
                <c:pt idx="60642">
                  <c:v>345491653.45283699</c:v>
                </c:pt>
                <c:pt idx="60643">
                  <c:v>345511740.96319205</c:v>
                </c:pt>
                <c:pt idx="60644">
                  <c:v>345531827.48981202</c:v>
                </c:pt>
                <c:pt idx="60645">
                  <c:v>345551913.04669696</c:v>
                </c:pt>
                <c:pt idx="60646">
                  <c:v>345571997.64786512</c:v>
                </c:pt>
                <c:pt idx="60647">
                  <c:v>345592081.30735207</c:v>
                </c:pt>
                <c:pt idx="60648">
                  <c:v>345612164.03920996</c:v>
                </c:pt>
                <c:pt idx="60649">
                  <c:v>345632245.85750806</c:v>
                </c:pt>
                <c:pt idx="60650">
                  <c:v>345652326.77633196</c:v>
                </c:pt>
                <c:pt idx="60651">
                  <c:v>345672406.80978799</c:v>
                </c:pt>
                <c:pt idx="60652">
                  <c:v>345692485.97199494</c:v>
                </c:pt>
                <c:pt idx="60653">
                  <c:v>345712564.27709198</c:v>
                </c:pt>
                <c:pt idx="60654">
                  <c:v>345732641.73923486</c:v>
                </c:pt>
                <c:pt idx="60655">
                  <c:v>345752718.37259698</c:v>
                </c:pt>
                <c:pt idx="60656">
                  <c:v>345772794.191369</c:v>
                </c:pt>
                <c:pt idx="60657">
                  <c:v>345792869.20975697</c:v>
                </c:pt>
                <c:pt idx="60658">
                  <c:v>345812943.44198692</c:v>
                </c:pt>
                <c:pt idx="60659">
                  <c:v>345833016.90230203</c:v>
                </c:pt>
                <c:pt idx="60660">
                  <c:v>345853089.60496205</c:v>
                </c:pt>
                <c:pt idx="60661">
                  <c:v>345873161.56424499</c:v>
                </c:pt>
                <c:pt idx="60662">
                  <c:v>345893232.79444599</c:v>
                </c:pt>
                <c:pt idx="60663">
                  <c:v>345913303.30987698</c:v>
                </c:pt>
                <c:pt idx="60664">
                  <c:v>345933373.12486905</c:v>
                </c:pt>
                <c:pt idx="60665">
                  <c:v>345953442.25377005</c:v>
                </c:pt>
                <c:pt idx="60666">
                  <c:v>345973510.71094596</c:v>
                </c:pt>
                <c:pt idx="60667">
                  <c:v>345993578.51077896</c:v>
                </c:pt>
                <c:pt idx="60668">
                  <c:v>346013645.66767198</c:v>
                </c:pt>
                <c:pt idx="60669">
                  <c:v>346033712.196042</c:v>
                </c:pt>
                <c:pt idx="60670">
                  <c:v>346053778.11032605</c:v>
                </c:pt>
                <c:pt idx="60671">
                  <c:v>346073843.42497885</c:v>
                </c:pt>
                <c:pt idx="60672">
                  <c:v>346093908.15447205</c:v>
                </c:pt>
                <c:pt idx="60673">
                  <c:v>346113972.31329697</c:v>
                </c:pt>
                <c:pt idx="60674">
                  <c:v>346134035.91595995</c:v>
                </c:pt>
                <c:pt idx="60675">
                  <c:v>346154098.97698689</c:v>
                </c:pt>
                <c:pt idx="60676">
                  <c:v>346174161.51092392</c:v>
                </c:pt>
                <c:pt idx="60677">
                  <c:v>346194223.53232992</c:v>
                </c:pt>
                <c:pt idx="60678">
                  <c:v>346214285.05578601</c:v>
                </c:pt>
                <c:pt idx="60679">
                  <c:v>346234346.09588999</c:v>
                </c:pt>
                <c:pt idx="60680">
                  <c:v>346254406.66725802</c:v>
                </c:pt>
                <c:pt idx="60681">
                  <c:v>346274466.78452402</c:v>
                </c:pt>
                <c:pt idx="60682">
                  <c:v>346294526.46233994</c:v>
                </c:pt>
                <c:pt idx="60683">
                  <c:v>346314585.71537495</c:v>
                </c:pt>
                <c:pt idx="60684">
                  <c:v>346334644.55832005</c:v>
                </c:pt>
                <c:pt idx="60685">
                  <c:v>346354703.00588</c:v>
                </c:pt>
                <c:pt idx="60686">
                  <c:v>346374761.07277995</c:v>
                </c:pt>
                <c:pt idx="60687">
                  <c:v>346394818.77376401</c:v>
                </c:pt>
                <c:pt idx="60688">
                  <c:v>346414876.12359405</c:v>
                </c:pt>
                <c:pt idx="60689">
                  <c:v>346434933.13704801</c:v>
                </c:pt>
                <c:pt idx="60690">
                  <c:v>346454989.82892609</c:v>
                </c:pt>
                <c:pt idx="60691">
                  <c:v>346475046.21404296</c:v>
                </c:pt>
                <c:pt idx="60692">
                  <c:v>346495102.30723602</c:v>
                </c:pt>
                <c:pt idx="60693">
                  <c:v>346515158.12335801</c:v>
                </c:pt>
                <c:pt idx="60694">
                  <c:v>346535213.67728001</c:v>
                </c:pt>
                <c:pt idx="60695">
                  <c:v>346555268.98389399</c:v>
                </c:pt>
                <c:pt idx="60696">
                  <c:v>346575324.05810797</c:v>
                </c:pt>
                <c:pt idx="60697">
                  <c:v>346595378.91485101</c:v>
                </c:pt>
                <c:pt idx="60698">
                  <c:v>346615433.56906801</c:v>
                </c:pt>
                <c:pt idx="60699">
                  <c:v>346635488.035725</c:v>
                </c:pt>
                <c:pt idx="60700">
                  <c:v>346655542.32980502</c:v>
                </c:pt>
                <c:pt idx="60701">
                  <c:v>346675596.46631092</c:v>
                </c:pt>
                <c:pt idx="60702">
                  <c:v>346695650.46026295</c:v>
                </c:pt>
                <c:pt idx="60703">
                  <c:v>346715704.326702</c:v>
                </c:pt>
                <c:pt idx="60704">
                  <c:v>346735758.08068699</c:v>
                </c:pt>
                <c:pt idx="60705">
                  <c:v>346755811.73729491</c:v>
                </c:pt>
                <c:pt idx="60706">
                  <c:v>346775865.31162101</c:v>
                </c:pt>
                <c:pt idx="60707">
                  <c:v>346795918.81878304</c:v>
                </c:pt>
                <c:pt idx="60708">
                  <c:v>346815972.27391303</c:v>
                </c:pt>
                <c:pt idx="60709">
                  <c:v>346836025.69216597</c:v>
                </c:pt>
                <c:pt idx="60710">
                  <c:v>346856079.08871305</c:v>
                </c:pt>
                <c:pt idx="60711">
                  <c:v>346876132.47874492</c:v>
                </c:pt>
                <c:pt idx="60712">
                  <c:v>346896185.877473</c:v>
                </c:pt>
                <c:pt idx="60713">
                  <c:v>346916239.30012506</c:v>
                </c:pt>
                <c:pt idx="60714">
                  <c:v>346936292.76195192</c:v>
                </c:pt>
                <c:pt idx="60715">
                  <c:v>346956346.27821892</c:v>
                </c:pt>
                <c:pt idx="60716">
                  <c:v>346976399.86421502</c:v>
                </c:pt>
                <c:pt idx="60717">
                  <c:v>346996453.53524393</c:v>
                </c:pt>
                <c:pt idx="60718">
                  <c:v>347016507.30663192</c:v>
                </c:pt>
                <c:pt idx="60719">
                  <c:v>347036561.19372505</c:v>
                </c:pt>
                <c:pt idx="60720">
                  <c:v>347056615.21188396</c:v>
                </c:pt>
                <c:pt idx="60721">
                  <c:v>347076669.37649399</c:v>
                </c:pt>
                <c:pt idx="60722">
                  <c:v>347096723.70295793</c:v>
                </c:pt>
                <c:pt idx="60723">
                  <c:v>347116778.20669699</c:v>
                </c:pt>
                <c:pt idx="60724">
                  <c:v>347136832.90315205</c:v>
                </c:pt>
                <c:pt idx="60725">
                  <c:v>347156887.80778402</c:v>
                </c:pt>
                <c:pt idx="60726">
                  <c:v>347176942.93607485</c:v>
                </c:pt>
                <c:pt idx="60727">
                  <c:v>347196998.30352306</c:v>
                </c:pt>
                <c:pt idx="60728">
                  <c:v>347217053.92564785</c:v>
                </c:pt>
                <c:pt idx="60729">
                  <c:v>347237109.81798899</c:v>
                </c:pt>
                <c:pt idx="60730">
                  <c:v>347257165.99610496</c:v>
                </c:pt>
                <c:pt idx="60731">
                  <c:v>347277222.47557491</c:v>
                </c:pt>
                <c:pt idx="60732">
                  <c:v>347297279.27199495</c:v>
                </c:pt>
                <c:pt idx="60733">
                  <c:v>347317336.40098494</c:v>
                </c:pt>
                <c:pt idx="60734">
                  <c:v>347337393.87818098</c:v>
                </c:pt>
                <c:pt idx="60735">
                  <c:v>347357451.71924096</c:v>
                </c:pt>
                <c:pt idx="60736">
                  <c:v>347377509.93984199</c:v>
                </c:pt>
                <c:pt idx="60737">
                  <c:v>347397568.55568099</c:v>
                </c:pt>
                <c:pt idx="60738">
                  <c:v>347417627.58247495</c:v>
                </c:pt>
                <c:pt idx="60739">
                  <c:v>347437687.03595996</c:v>
                </c:pt>
                <c:pt idx="60740">
                  <c:v>347457746.93189496</c:v>
                </c:pt>
                <c:pt idx="60741">
                  <c:v>347477807.28605396</c:v>
                </c:pt>
                <c:pt idx="60742">
                  <c:v>347497868.114236</c:v>
                </c:pt>
                <c:pt idx="60743">
                  <c:v>347517929.43225688</c:v>
                </c:pt>
                <c:pt idx="60744">
                  <c:v>347537991.25595403</c:v>
                </c:pt>
                <c:pt idx="60745">
                  <c:v>347558053.60118401</c:v>
                </c:pt>
                <c:pt idx="60746">
                  <c:v>347578116.48382401</c:v>
                </c:pt>
                <c:pt idx="60747">
                  <c:v>347598179.91977203</c:v>
                </c:pt>
                <c:pt idx="60748">
                  <c:v>347618243.92494595</c:v>
                </c:pt>
                <c:pt idx="60749">
                  <c:v>347638308.51528192</c:v>
                </c:pt>
                <c:pt idx="60750">
                  <c:v>347658373.70674092</c:v>
                </c:pt>
                <c:pt idx="60751">
                  <c:v>347678439.51529896</c:v>
                </c:pt>
                <c:pt idx="60752">
                  <c:v>347698505.95695603</c:v>
                </c:pt>
                <c:pt idx="60753">
                  <c:v>347718573.04773206</c:v>
                </c:pt>
                <c:pt idx="60754">
                  <c:v>347738640.80366498</c:v>
                </c:pt>
                <c:pt idx="60755">
                  <c:v>347758709.24081701</c:v>
                </c:pt>
                <c:pt idx="60756">
                  <c:v>347778778.37526703</c:v>
                </c:pt>
                <c:pt idx="60757">
                  <c:v>347798848.22311801</c:v>
                </c:pt>
                <c:pt idx="60758">
                  <c:v>347818918.80049002</c:v>
                </c:pt>
                <c:pt idx="60759">
                  <c:v>347838990.12352604</c:v>
                </c:pt>
                <c:pt idx="60760">
                  <c:v>347859062.20839</c:v>
                </c:pt>
                <c:pt idx="60761">
                  <c:v>347879135.07126403</c:v>
                </c:pt>
                <c:pt idx="60762">
                  <c:v>347899208.72835296</c:v>
                </c:pt>
                <c:pt idx="60763">
                  <c:v>347919283.19588298</c:v>
                </c:pt>
                <c:pt idx="60764">
                  <c:v>347939358.49009794</c:v>
                </c:pt>
                <c:pt idx="60765">
                  <c:v>347959434.62726605</c:v>
                </c:pt>
                <c:pt idx="60766">
                  <c:v>347979511.62367499</c:v>
                </c:pt>
                <c:pt idx="60767">
                  <c:v>347999589.49563193</c:v>
                </c:pt>
                <c:pt idx="60768">
                  <c:v>348019668.25946701</c:v>
                </c:pt>
                <c:pt idx="60769">
                  <c:v>348039747.93152994</c:v>
                </c:pt>
                <c:pt idx="60770">
                  <c:v>348059828.52819198</c:v>
                </c:pt>
                <c:pt idx="60771">
                  <c:v>348079910.06584609</c:v>
                </c:pt>
                <c:pt idx="60772">
                  <c:v>348099992.56090403</c:v>
                </c:pt>
                <c:pt idx="60773">
                  <c:v>348120076.02980202</c:v>
                </c:pt>
                <c:pt idx="60774">
                  <c:v>348140160.48899394</c:v>
                </c:pt>
                <c:pt idx="60775">
                  <c:v>348160245.954956</c:v>
                </c:pt>
                <c:pt idx="60776">
                  <c:v>348180332.444188</c:v>
                </c:pt>
                <c:pt idx="60777">
                  <c:v>348200419.97320795</c:v>
                </c:pt>
                <c:pt idx="60778">
                  <c:v>348220508.55855507</c:v>
                </c:pt>
                <c:pt idx="60779">
                  <c:v>348240598.21679199</c:v>
                </c:pt>
                <c:pt idx="60780">
                  <c:v>348260688.96450198</c:v>
                </c:pt>
                <c:pt idx="60781">
                  <c:v>348280780.81828803</c:v>
                </c:pt>
                <c:pt idx="60782">
                  <c:v>348300873.79477692</c:v>
                </c:pt>
                <c:pt idx="60783">
                  <c:v>348320967.91061503</c:v>
                </c:pt>
                <c:pt idx="60784">
                  <c:v>348341063.18247092</c:v>
                </c:pt>
                <c:pt idx="60785">
                  <c:v>348361159.62703502</c:v>
                </c:pt>
                <c:pt idx="60786">
                  <c:v>348381257.26101792</c:v>
                </c:pt>
                <c:pt idx="60787">
                  <c:v>348401356.10115409</c:v>
                </c:pt>
                <c:pt idx="60788">
                  <c:v>348421456.16419709</c:v>
                </c:pt>
                <c:pt idx="60789">
                  <c:v>348441557.46692395</c:v>
                </c:pt>
                <c:pt idx="60790">
                  <c:v>348461660.02613294</c:v>
                </c:pt>
                <c:pt idx="60791">
                  <c:v>348481763.858643</c:v>
                </c:pt>
                <c:pt idx="60792">
                  <c:v>348501868.9812969</c:v>
                </c:pt>
                <c:pt idx="60793">
                  <c:v>348521975.41095692</c:v>
                </c:pt>
                <c:pt idx="60794">
                  <c:v>348542083.16450906</c:v>
                </c:pt>
                <c:pt idx="60795">
                  <c:v>348562192.25885898</c:v>
                </c:pt>
                <c:pt idx="60796">
                  <c:v>348582302.7109369</c:v>
                </c:pt>
                <c:pt idx="60797">
                  <c:v>348602414.53769296</c:v>
                </c:pt>
                <c:pt idx="60798">
                  <c:v>348622527.75610101</c:v>
                </c:pt>
                <c:pt idx="60799">
                  <c:v>348642642.38315505</c:v>
                </c:pt>
                <c:pt idx="60800">
                  <c:v>348662758.43587095</c:v>
                </c:pt>
                <c:pt idx="60801">
                  <c:v>348682875.93128985</c:v>
                </c:pt>
                <c:pt idx="60802">
                  <c:v>348702994.88647199</c:v>
                </c:pt>
                <c:pt idx="60803">
                  <c:v>348723115.31849909</c:v>
                </c:pt>
                <c:pt idx="60804">
                  <c:v>348743237.244479</c:v>
                </c:pt>
                <c:pt idx="60805">
                  <c:v>348763360.68153799</c:v>
                </c:pt>
                <c:pt idx="60806">
                  <c:v>348783485.64682615</c:v>
                </c:pt>
                <c:pt idx="60807">
                  <c:v>348803612.15751511</c:v>
                </c:pt>
                <c:pt idx="60808">
                  <c:v>348823740.23079991</c:v>
                </c:pt>
                <c:pt idx="60809">
                  <c:v>348843869.88389802</c:v>
                </c:pt>
                <c:pt idx="60810">
                  <c:v>348864001.13404799</c:v>
                </c:pt>
                <c:pt idx="60811">
                  <c:v>348884133.99851298</c:v>
                </c:pt>
                <c:pt idx="60812">
                  <c:v>348904268.49457496</c:v>
                </c:pt>
                <c:pt idx="60813">
                  <c:v>348924404.63954198</c:v>
                </c:pt>
                <c:pt idx="60814">
                  <c:v>348944542.45074391</c:v>
                </c:pt>
                <c:pt idx="60815">
                  <c:v>348964681.94553202</c:v>
                </c:pt>
                <c:pt idx="60816">
                  <c:v>348984823.14128101</c:v>
                </c:pt>
                <c:pt idx="60817">
                  <c:v>349004966.05538791</c:v>
                </c:pt>
                <c:pt idx="60818">
                  <c:v>349025110.70527291</c:v>
                </c:pt>
                <c:pt idx="60819">
                  <c:v>349045257.10837901</c:v>
                </c:pt>
                <c:pt idx="60820">
                  <c:v>349065405.28217095</c:v>
                </c:pt>
                <c:pt idx="60821">
                  <c:v>349085555.24413705</c:v>
                </c:pt>
                <c:pt idx="60822">
                  <c:v>349105707.01178992</c:v>
                </c:pt>
                <c:pt idx="60823">
                  <c:v>349125860.60266209</c:v>
                </c:pt>
                <c:pt idx="60824">
                  <c:v>349146016.034311</c:v>
                </c:pt>
                <c:pt idx="60825">
                  <c:v>349166173.32431602</c:v>
                </c:pt>
                <c:pt idx="60826">
                  <c:v>349186332.49028194</c:v>
                </c:pt>
                <c:pt idx="60827">
                  <c:v>349206493.549833</c:v>
                </c:pt>
                <c:pt idx="60828">
                  <c:v>349226656.52061999</c:v>
                </c:pt>
                <c:pt idx="60829">
                  <c:v>349246821.42031294</c:v>
                </c:pt>
                <c:pt idx="60830">
                  <c:v>349266988.26660895</c:v>
                </c:pt>
                <c:pt idx="60831">
                  <c:v>349287157.077227</c:v>
                </c:pt>
                <c:pt idx="60832">
                  <c:v>349307327.86990792</c:v>
                </c:pt>
                <c:pt idx="60833">
                  <c:v>349327500.66241598</c:v>
                </c:pt>
                <c:pt idx="60834">
                  <c:v>349347675.47254199</c:v>
                </c:pt>
                <c:pt idx="60835">
                  <c:v>349367852.31809598</c:v>
                </c:pt>
                <c:pt idx="60836">
                  <c:v>349388031.21691495</c:v>
                </c:pt>
                <c:pt idx="60837">
                  <c:v>349408212.18685502</c:v>
                </c:pt>
                <c:pt idx="60838">
                  <c:v>349428395.24580002</c:v>
                </c:pt>
                <c:pt idx="60839">
                  <c:v>349448580.41165596</c:v>
                </c:pt>
                <c:pt idx="60840">
                  <c:v>349468767.70235091</c:v>
                </c:pt>
                <c:pt idx="60841">
                  <c:v>349488957.13583791</c:v>
                </c:pt>
                <c:pt idx="60842">
                  <c:v>349509148.73009396</c:v>
                </c:pt>
                <c:pt idx="60843">
                  <c:v>349529342.50311798</c:v>
                </c:pt>
                <c:pt idx="60844">
                  <c:v>349549538.4729349</c:v>
                </c:pt>
                <c:pt idx="60845">
                  <c:v>349569736.65759212</c:v>
                </c:pt>
                <c:pt idx="60846">
                  <c:v>349589937.07516009</c:v>
                </c:pt>
                <c:pt idx="60847">
                  <c:v>349610139.74373502</c:v>
                </c:pt>
                <c:pt idx="60848">
                  <c:v>349630344.681436</c:v>
                </c:pt>
                <c:pt idx="60849">
                  <c:v>349650551.90640396</c:v>
                </c:pt>
                <c:pt idx="60850">
                  <c:v>349670761.43680894</c:v>
                </c:pt>
                <c:pt idx="60851">
                  <c:v>349690973.29083896</c:v>
                </c:pt>
                <c:pt idx="60852">
                  <c:v>349711187.48670995</c:v>
                </c:pt>
                <c:pt idx="60853">
                  <c:v>349731404.04266101</c:v>
                </c:pt>
                <c:pt idx="60854">
                  <c:v>349751622.97695494</c:v>
                </c:pt>
                <c:pt idx="60855">
                  <c:v>349771844.30787897</c:v>
                </c:pt>
                <c:pt idx="60856">
                  <c:v>349792068.05374497</c:v>
                </c:pt>
                <c:pt idx="60857">
                  <c:v>349812294.23288697</c:v>
                </c:pt>
                <c:pt idx="60858">
                  <c:v>349832522.86366701</c:v>
                </c:pt>
                <c:pt idx="60859">
                  <c:v>349852753.96446705</c:v>
                </c:pt>
                <c:pt idx="60860">
                  <c:v>349872987.55369705</c:v>
                </c:pt>
                <c:pt idx="60861">
                  <c:v>349893223.64978898</c:v>
                </c:pt>
                <c:pt idx="60862">
                  <c:v>349913462.27120095</c:v>
                </c:pt>
                <c:pt idx="60863">
                  <c:v>349933703.43641496</c:v>
                </c:pt>
                <c:pt idx="60864">
                  <c:v>349953947.16393602</c:v>
                </c:pt>
                <c:pt idx="60865">
                  <c:v>349974193.47229493</c:v>
                </c:pt>
                <c:pt idx="60866">
                  <c:v>349994442.38004792</c:v>
                </c:pt>
                <c:pt idx="60867">
                  <c:v>350014693.90577495</c:v>
                </c:pt>
                <c:pt idx="60868">
                  <c:v>350034948.06808001</c:v>
                </c:pt>
                <c:pt idx="60869">
                  <c:v>350055204.88559401</c:v>
                </c:pt>
                <c:pt idx="60870">
                  <c:v>350075464.37696892</c:v>
                </c:pt>
                <c:pt idx="60871">
                  <c:v>350095726.56088501</c:v>
                </c:pt>
                <c:pt idx="60872">
                  <c:v>350115991.45604599</c:v>
                </c:pt>
                <c:pt idx="60873">
                  <c:v>350136259.08117992</c:v>
                </c:pt>
                <c:pt idx="60874">
                  <c:v>350156529.45504099</c:v>
                </c:pt>
                <c:pt idx="60875">
                  <c:v>350176802.59640694</c:v>
                </c:pt>
                <c:pt idx="60876">
                  <c:v>350197078.52408201</c:v>
                </c:pt>
                <c:pt idx="60877">
                  <c:v>350217357.25689399</c:v>
                </c:pt>
                <c:pt idx="60878">
                  <c:v>350237638.81369609</c:v>
                </c:pt>
                <c:pt idx="60879">
                  <c:v>350257923.21336901</c:v>
                </c:pt>
                <c:pt idx="60880">
                  <c:v>350278210.474814</c:v>
                </c:pt>
                <c:pt idx="60881">
                  <c:v>350298500.61696202</c:v>
                </c:pt>
                <c:pt idx="60882">
                  <c:v>350318793.65876704</c:v>
                </c:pt>
                <c:pt idx="60883">
                  <c:v>350339089.61920792</c:v>
                </c:pt>
                <c:pt idx="60884">
                  <c:v>350359388.51729</c:v>
                </c:pt>
                <c:pt idx="60885">
                  <c:v>350379690.37204403</c:v>
                </c:pt>
                <c:pt idx="60886">
                  <c:v>350399995.20252502</c:v>
                </c:pt>
                <c:pt idx="60887">
                  <c:v>350420303.02781397</c:v>
                </c:pt>
                <c:pt idx="60888">
                  <c:v>350440613.86701798</c:v>
                </c:pt>
                <c:pt idx="60889">
                  <c:v>350460927.73926991</c:v>
                </c:pt>
                <c:pt idx="60890">
                  <c:v>350481244.66372603</c:v>
                </c:pt>
                <c:pt idx="60891">
                  <c:v>350501564.65957004</c:v>
                </c:pt>
                <c:pt idx="60892">
                  <c:v>350521887.74601197</c:v>
                </c:pt>
                <c:pt idx="60893">
                  <c:v>350542213.94228494</c:v>
                </c:pt>
                <c:pt idx="60894">
                  <c:v>350562543.26765102</c:v>
                </c:pt>
                <c:pt idx="60895">
                  <c:v>350582875.74139601</c:v>
                </c:pt>
                <c:pt idx="60896">
                  <c:v>350603211.38283092</c:v>
                </c:pt>
                <c:pt idx="60897">
                  <c:v>350623550.21129495</c:v>
                </c:pt>
                <c:pt idx="60898">
                  <c:v>350643892.24615198</c:v>
                </c:pt>
                <c:pt idx="60899">
                  <c:v>350664237.50679201</c:v>
                </c:pt>
                <c:pt idx="60900">
                  <c:v>350684586.01262891</c:v>
                </c:pt>
                <c:pt idx="60901">
                  <c:v>350704937.78310698</c:v>
                </c:pt>
                <c:pt idx="60902">
                  <c:v>350725292.83769298</c:v>
                </c:pt>
                <c:pt idx="60903">
                  <c:v>350745651.19588202</c:v>
                </c:pt>
                <c:pt idx="60904">
                  <c:v>350766012.87719303</c:v>
                </c:pt>
                <c:pt idx="60905">
                  <c:v>350786377.90117294</c:v>
                </c:pt>
                <c:pt idx="60906">
                  <c:v>350806746.287395</c:v>
                </c:pt>
                <c:pt idx="60907">
                  <c:v>350827118.05545801</c:v>
                </c:pt>
                <c:pt idx="60908">
                  <c:v>350847493.22498691</c:v>
                </c:pt>
                <c:pt idx="60909">
                  <c:v>350867871.81563395</c:v>
                </c:pt>
                <c:pt idx="60910">
                  <c:v>350888253.84707808</c:v>
                </c:pt>
                <c:pt idx="60911">
                  <c:v>350908639.33902305</c:v>
                </c:pt>
                <c:pt idx="60912">
                  <c:v>350929028.31120092</c:v>
                </c:pt>
                <c:pt idx="60913">
                  <c:v>350949420.78336799</c:v>
                </c:pt>
                <c:pt idx="60914">
                  <c:v>350969816.77530992</c:v>
                </c:pt>
                <c:pt idx="60915">
                  <c:v>350990216.30683696</c:v>
                </c:pt>
                <c:pt idx="60916">
                  <c:v>351010619.39778799</c:v>
                </c:pt>
                <c:pt idx="60917">
                  <c:v>351031026.06802702</c:v>
                </c:pt>
                <c:pt idx="60918">
                  <c:v>351051436.33744502</c:v>
                </c:pt>
                <c:pt idx="60919">
                  <c:v>351071850.22595996</c:v>
                </c:pt>
                <c:pt idx="60920">
                  <c:v>351092267.75351703</c:v>
                </c:pt>
                <c:pt idx="60921">
                  <c:v>351112688.94008791</c:v>
                </c:pt>
                <c:pt idx="60922">
                  <c:v>351133113.80567294</c:v>
                </c:pt>
                <c:pt idx="60923">
                  <c:v>351153542.370296</c:v>
                </c:pt>
                <c:pt idx="60924">
                  <c:v>351173974.65401107</c:v>
                </c:pt>
                <c:pt idx="60925">
                  <c:v>351194410.67689705</c:v>
                </c:pt>
                <c:pt idx="60926">
                  <c:v>351214850.45906305</c:v>
                </c:pt>
                <c:pt idx="60927">
                  <c:v>351235294.02064192</c:v>
                </c:pt>
                <c:pt idx="60928">
                  <c:v>351255741.38179499</c:v>
                </c:pt>
                <c:pt idx="60929">
                  <c:v>351276192.56271201</c:v>
                </c:pt>
                <c:pt idx="60930">
                  <c:v>351296647.58360893</c:v>
                </c:pt>
                <c:pt idx="60931">
                  <c:v>351317106.46472901</c:v>
                </c:pt>
                <c:pt idx="60932">
                  <c:v>351337569.22634292</c:v>
                </c:pt>
                <c:pt idx="60933">
                  <c:v>351358035.888749</c:v>
                </c:pt>
                <c:pt idx="60934">
                  <c:v>351378506.47227389</c:v>
                </c:pt>
                <c:pt idx="60935">
                  <c:v>351398980.99727094</c:v>
                </c:pt>
                <c:pt idx="60936">
                  <c:v>351419459.48412001</c:v>
                </c:pt>
                <c:pt idx="60937">
                  <c:v>351439941.95323092</c:v>
                </c:pt>
                <c:pt idx="60938">
                  <c:v>351460428.42503995</c:v>
                </c:pt>
                <c:pt idx="60939">
                  <c:v>351480918.92000991</c:v>
                </c:pt>
                <c:pt idx="60940">
                  <c:v>351501413.45863295</c:v>
                </c:pt>
                <c:pt idx="60941">
                  <c:v>351521912.06142998</c:v>
                </c:pt>
                <c:pt idx="60942">
                  <c:v>351542414.74894696</c:v>
                </c:pt>
                <c:pt idx="60943">
                  <c:v>351562921.54176009</c:v>
                </c:pt>
                <c:pt idx="60944">
                  <c:v>351583432.46047294</c:v>
                </c:pt>
                <c:pt idx="60945">
                  <c:v>351603947.52571601</c:v>
                </c:pt>
                <c:pt idx="60946">
                  <c:v>351624466.75814801</c:v>
                </c:pt>
                <c:pt idx="60947">
                  <c:v>351644990.17845905</c:v>
                </c:pt>
                <c:pt idx="60948">
                  <c:v>351665517.80736208</c:v>
                </c:pt>
                <c:pt idx="60949">
                  <c:v>351686049.66560209</c:v>
                </c:pt>
                <c:pt idx="60950">
                  <c:v>351706585.77395099</c:v>
                </c:pt>
                <c:pt idx="60951">
                  <c:v>351727126.15320897</c:v>
                </c:pt>
                <c:pt idx="60952">
                  <c:v>351747670.82420403</c:v>
                </c:pt>
                <c:pt idx="60953">
                  <c:v>351768219.80779397</c:v>
                </c:pt>
                <c:pt idx="60954">
                  <c:v>351788773.12486506</c:v>
                </c:pt>
                <c:pt idx="60955">
                  <c:v>351809330.79632795</c:v>
                </c:pt>
                <c:pt idx="60956">
                  <c:v>351829892.84312904</c:v>
                </c:pt>
                <c:pt idx="60957">
                  <c:v>351850459.28623593</c:v>
                </c:pt>
                <c:pt idx="60958">
                  <c:v>351871030.146649</c:v>
                </c:pt>
                <c:pt idx="60959">
                  <c:v>351891605.44539791</c:v>
                </c:pt>
                <c:pt idx="60960">
                  <c:v>351912185.203538</c:v>
                </c:pt>
                <c:pt idx="60961">
                  <c:v>351932769.442155</c:v>
                </c:pt>
                <c:pt idx="60962">
                  <c:v>351953358.18236297</c:v>
                </c:pt>
                <c:pt idx="60963">
                  <c:v>351973951.445306</c:v>
                </c:pt>
                <c:pt idx="60964">
                  <c:v>351994549.25215602</c:v>
                </c:pt>
                <c:pt idx="60965">
                  <c:v>352015151.62411398</c:v>
                </c:pt>
                <c:pt idx="60966">
                  <c:v>352035758.58240896</c:v>
                </c:pt>
                <c:pt idx="60967">
                  <c:v>352056370.14830106</c:v>
                </c:pt>
                <c:pt idx="60968">
                  <c:v>352076986.34307802</c:v>
                </c:pt>
                <c:pt idx="60969">
                  <c:v>352097607.18805802</c:v>
                </c:pt>
                <c:pt idx="60970">
                  <c:v>352118232.70458502</c:v>
                </c:pt>
                <c:pt idx="60971">
                  <c:v>352138862.91403699</c:v>
                </c:pt>
                <c:pt idx="60972">
                  <c:v>352159497.83781701</c:v>
                </c:pt>
                <c:pt idx="60973">
                  <c:v>352180137.497361</c:v>
                </c:pt>
                <c:pt idx="60974">
                  <c:v>352200781.91413099</c:v>
                </c:pt>
                <c:pt idx="60975">
                  <c:v>352221431.10961998</c:v>
                </c:pt>
                <c:pt idx="60976">
                  <c:v>352242085.10535198</c:v>
                </c:pt>
                <c:pt idx="60977">
                  <c:v>352262743.92287689</c:v>
                </c:pt>
                <c:pt idx="60978">
                  <c:v>352283407.58377695</c:v>
                </c:pt>
                <c:pt idx="60979">
                  <c:v>352304076.10966301</c:v>
                </c:pt>
                <c:pt idx="60980">
                  <c:v>352324749.52217603</c:v>
                </c:pt>
                <c:pt idx="60981">
                  <c:v>352345427.84298599</c:v>
                </c:pt>
                <c:pt idx="60982">
                  <c:v>352366111.09379399</c:v>
                </c:pt>
                <c:pt idx="60983">
                  <c:v>352386799.29632795</c:v>
                </c:pt>
                <c:pt idx="60984">
                  <c:v>352407492.47234994</c:v>
                </c:pt>
                <c:pt idx="60985">
                  <c:v>352428190.64364809</c:v>
                </c:pt>
                <c:pt idx="60986">
                  <c:v>352448893.83204299</c:v>
                </c:pt>
                <c:pt idx="60987">
                  <c:v>352469602.05938202</c:v>
                </c:pt>
                <c:pt idx="60988">
                  <c:v>352490315.34754807</c:v>
                </c:pt>
                <c:pt idx="60989">
                  <c:v>352511033.71844792</c:v>
                </c:pt>
                <c:pt idx="60990">
                  <c:v>352531757.19402206</c:v>
                </c:pt>
                <c:pt idx="60991">
                  <c:v>352552485.79624194</c:v>
                </c:pt>
                <c:pt idx="60992">
                  <c:v>352573219.54710615</c:v>
                </c:pt>
                <c:pt idx="60993">
                  <c:v>352593958.46864599</c:v>
                </c:pt>
                <c:pt idx="60994">
                  <c:v>352614702.58292192</c:v>
                </c:pt>
                <c:pt idx="60995">
                  <c:v>352635451.91202599</c:v>
                </c:pt>
                <c:pt idx="60996">
                  <c:v>352656206.47807795</c:v>
                </c:pt>
                <c:pt idx="60997">
                  <c:v>352676966.30323201</c:v>
                </c:pt>
                <c:pt idx="60998">
                  <c:v>352697731.40966892</c:v>
                </c:pt>
                <c:pt idx="60999">
                  <c:v>352718501.81960392</c:v>
                </c:pt>
                <c:pt idx="61000">
                  <c:v>352739277.55527896</c:v>
                </c:pt>
                <c:pt idx="61001">
                  <c:v>352760058.63896996</c:v>
                </c:pt>
                <c:pt idx="61002">
                  <c:v>352780845.09298193</c:v>
                </c:pt>
                <c:pt idx="61003">
                  <c:v>352801636.93964994</c:v>
                </c:pt>
                <c:pt idx="61004">
                  <c:v>352822434.20134199</c:v>
                </c:pt>
                <c:pt idx="61005">
                  <c:v>352843236.90045393</c:v>
                </c:pt>
                <c:pt idx="61006">
                  <c:v>352864045.05941701</c:v>
                </c:pt>
                <c:pt idx="61007">
                  <c:v>352884858.70068896</c:v>
                </c:pt>
                <c:pt idx="61008">
                  <c:v>352905677.84676206</c:v>
                </c:pt>
                <c:pt idx="61009">
                  <c:v>352926502.52015609</c:v>
                </c:pt>
                <c:pt idx="61010">
                  <c:v>352947332.74342507</c:v>
                </c:pt>
                <c:pt idx="61011">
                  <c:v>352968168.53915298</c:v>
                </c:pt>
                <c:pt idx="61012">
                  <c:v>352989009.92995495</c:v>
                </c:pt>
                <c:pt idx="61013">
                  <c:v>353009856.93847793</c:v>
                </c:pt>
                <c:pt idx="61014">
                  <c:v>353030709.58739901</c:v>
                </c:pt>
                <c:pt idx="61015">
                  <c:v>353051567.899427</c:v>
                </c:pt>
                <c:pt idx="61016">
                  <c:v>353072431.897304</c:v>
                </c:pt>
                <c:pt idx="61017">
                  <c:v>353093301.60380214</c:v>
                </c:pt>
                <c:pt idx="61018">
                  <c:v>353114177.04172409</c:v>
                </c:pt>
                <c:pt idx="61019">
                  <c:v>353135058.23390496</c:v>
                </c:pt>
                <c:pt idx="61020">
                  <c:v>353155945.20321298</c:v>
                </c:pt>
                <c:pt idx="61021">
                  <c:v>353176837.97254592</c:v>
                </c:pt>
                <c:pt idx="61022">
                  <c:v>353197736.564834</c:v>
                </c:pt>
                <c:pt idx="61023">
                  <c:v>353218641.00304002</c:v>
                </c:pt>
                <c:pt idx="61024">
                  <c:v>353239551.31015801</c:v>
                </c:pt>
                <c:pt idx="61025">
                  <c:v>353260467.50921202</c:v>
                </c:pt>
                <c:pt idx="61026">
                  <c:v>353281389.62326205</c:v>
                </c:pt>
                <c:pt idx="61027">
                  <c:v>353302317.67539698</c:v>
                </c:pt>
                <c:pt idx="61028">
                  <c:v>353323251.688739</c:v>
                </c:pt>
                <c:pt idx="61029">
                  <c:v>353344191.68644202</c:v>
                </c:pt>
                <c:pt idx="61030">
                  <c:v>353365137.69169092</c:v>
                </c:pt>
                <c:pt idx="61031">
                  <c:v>353386089.72770602</c:v>
                </c:pt>
                <c:pt idx="61032">
                  <c:v>353407047.81773609</c:v>
                </c:pt>
                <c:pt idx="61033">
                  <c:v>353428011.98506492</c:v>
                </c:pt>
                <c:pt idx="61034">
                  <c:v>353448982.25300705</c:v>
                </c:pt>
                <c:pt idx="61035">
                  <c:v>353469958.64491105</c:v>
                </c:pt>
                <c:pt idx="61036">
                  <c:v>353490941.18415701</c:v>
                </c:pt>
                <c:pt idx="61037">
                  <c:v>353511929.89415598</c:v>
                </c:pt>
                <c:pt idx="61038">
                  <c:v>353532924.79835492</c:v>
                </c:pt>
                <c:pt idx="61039">
                  <c:v>353553925.92023087</c:v>
                </c:pt>
                <c:pt idx="61040">
                  <c:v>353574933.28329396</c:v>
                </c:pt>
                <c:pt idx="61041">
                  <c:v>353595946.91108793</c:v>
                </c:pt>
                <c:pt idx="61042">
                  <c:v>353616966.82718801</c:v>
                </c:pt>
                <c:pt idx="61043">
                  <c:v>353637993.05520391</c:v>
                </c:pt>
                <c:pt idx="61044">
                  <c:v>353659025.61877698</c:v>
                </c:pt>
                <c:pt idx="61045">
                  <c:v>353680064.54158098</c:v>
                </c:pt>
                <c:pt idx="61046">
                  <c:v>353701109.84732515</c:v>
                </c:pt>
                <c:pt idx="61047">
                  <c:v>353722161.55974799</c:v>
                </c:pt>
                <c:pt idx="61048">
                  <c:v>353743219.70262492</c:v>
                </c:pt>
                <c:pt idx="61049">
                  <c:v>353764284.29976296</c:v>
                </c:pt>
                <c:pt idx="61050">
                  <c:v>353785355.37500101</c:v>
                </c:pt>
                <c:pt idx="61051">
                  <c:v>353806432.95221192</c:v>
                </c:pt>
                <c:pt idx="61052">
                  <c:v>353827517.05530399</c:v>
                </c:pt>
                <c:pt idx="61053">
                  <c:v>353848607.70821697</c:v>
                </c:pt>
                <c:pt idx="61054">
                  <c:v>353869704.93492299</c:v>
                </c:pt>
                <c:pt idx="61055">
                  <c:v>353890808.75943005</c:v>
                </c:pt>
                <c:pt idx="61056">
                  <c:v>353911919.20577794</c:v>
                </c:pt>
                <c:pt idx="61057">
                  <c:v>353933036.29804099</c:v>
                </c:pt>
                <c:pt idx="61058">
                  <c:v>353954160.06032598</c:v>
                </c:pt>
                <c:pt idx="61059">
                  <c:v>353975290.51677495</c:v>
                </c:pt>
                <c:pt idx="61060">
                  <c:v>353996427.69156301</c:v>
                </c:pt>
                <c:pt idx="61061">
                  <c:v>354017571.60889798</c:v>
                </c:pt>
                <c:pt idx="61062">
                  <c:v>354038722.293024</c:v>
                </c:pt>
                <c:pt idx="61063">
                  <c:v>354059879.76821601</c:v>
                </c:pt>
                <c:pt idx="61064">
                  <c:v>354081044.05878597</c:v>
                </c:pt>
                <c:pt idx="61065">
                  <c:v>354102215.18907696</c:v>
                </c:pt>
                <c:pt idx="61066">
                  <c:v>354123393.18346798</c:v>
                </c:pt>
                <c:pt idx="61067">
                  <c:v>354144578.06637192</c:v>
                </c:pt>
                <c:pt idx="61068">
                  <c:v>354165769.86223596</c:v>
                </c:pt>
                <c:pt idx="61069">
                  <c:v>354186968.59553999</c:v>
                </c:pt>
                <c:pt idx="61070">
                  <c:v>354208174.29079992</c:v>
                </c:pt>
                <c:pt idx="61071">
                  <c:v>354229386.97256601</c:v>
                </c:pt>
                <c:pt idx="61072">
                  <c:v>354250606.66542107</c:v>
                </c:pt>
                <c:pt idx="61073">
                  <c:v>354271833.39398491</c:v>
                </c:pt>
                <c:pt idx="61074">
                  <c:v>354293067.18290895</c:v>
                </c:pt>
                <c:pt idx="61075">
                  <c:v>354314308.05688202</c:v>
                </c:pt>
                <c:pt idx="61076">
                  <c:v>354335556.04062498</c:v>
                </c:pt>
                <c:pt idx="61077">
                  <c:v>354356811.15889615</c:v>
                </c:pt>
                <c:pt idx="61078">
                  <c:v>354378073.43648493</c:v>
                </c:pt>
                <c:pt idx="61079">
                  <c:v>354399342.89822</c:v>
                </c:pt>
                <c:pt idx="61080">
                  <c:v>354420619.56896102</c:v>
                </c:pt>
                <c:pt idx="61081">
                  <c:v>354441903.47360396</c:v>
                </c:pt>
                <c:pt idx="61082">
                  <c:v>354463194.63708001</c:v>
                </c:pt>
                <c:pt idx="61083">
                  <c:v>354484493.08435392</c:v>
                </c:pt>
                <c:pt idx="61084">
                  <c:v>354505798.84042907</c:v>
                </c:pt>
                <c:pt idx="61085">
                  <c:v>354527111.93033886</c:v>
                </c:pt>
                <c:pt idx="61086">
                  <c:v>354548432.37915605</c:v>
                </c:pt>
                <c:pt idx="61087">
                  <c:v>354569760.21198595</c:v>
                </c:pt>
                <c:pt idx="61088">
                  <c:v>354591095.45397192</c:v>
                </c:pt>
                <c:pt idx="61089">
                  <c:v>354612438.13028896</c:v>
                </c:pt>
                <c:pt idx="61090">
                  <c:v>354633788.26615</c:v>
                </c:pt>
                <c:pt idx="61091">
                  <c:v>354655145.88680393</c:v>
                </c:pt>
                <c:pt idx="61092">
                  <c:v>354676511.017533</c:v>
                </c:pt>
                <c:pt idx="61093">
                  <c:v>354697883.68365598</c:v>
                </c:pt>
                <c:pt idx="61094">
                  <c:v>354719263.91052705</c:v>
                </c:pt>
                <c:pt idx="61095">
                  <c:v>354740651.72353703</c:v>
                </c:pt>
                <c:pt idx="61096">
                  <c:v>354762047.1481111</c:v>
                </c:pt>
                <c:pt idx="61097">
                  <c:v>354783450.20971209</c:v>
                </c:pt>
                <c:pt idx="61098">
                  <c:v>354804860.93383503</c:v>
                </c:pt>
                <c:pt idx="61099">
                  <c:v>354826279.34601498</c:v>
                </c:pt>
                <c:pt idx="61100">
                  <c:v>354847705.47182101</c:v>
                </c:pt>
                <c:pt idx="61101">
                  <c:v>354869139.33685791</c:v>
                </c:pt>
                <c:pt idx="61102">
                  <c:v>354890580.96676695</c:v>
                </c:pt>
                <c:pt idx="61103">
                  <c:v>354912030.38722605</c:v>
                </c:pt>
                <c:pt idx="61104">
                  <c:v>354933487.62394696</c:v>
                </c:pt>
                <c:pt idx="61105">
                  <c:v>354954952.70268095</c:v>
                </c:pt>
                <c:pt idx="61106">
                  <c:v>354976425.64921498</c:v>
                </c:pt>
                <c:pt idx="61107">
                  <c:v>354997906.48936892</c:v>
                </c:pt>
                <c:pt idx="61108">
                  <c:v>355019395.24900305</c:v>
                </c:pt>
                <c:pt idx="61109">
                  <c:v>355040891.95401198</c:v>
                </c:pt>
                <c:pt idx="61110">
                  <c:v>355062396.63032705</c:v>
                </c:pt>
                <c:pt idx="61111">
                  <c:v>355083909.303918</c:v>
                </c:pt>
                <c:pt idx="61112">
                  <c:v>355105430.00078899</c:v>
                </c:pt>
                <c:pt idx="61113">
                  <c:v>355126958.74697995</c:v>
                </c:pt>
                <c:pt idx="61114">
                  <c:v>355148495.56857198</c:v>
                </c:pt>
                <c:pt idx="61115">
                  <c:v>355170040.49167788</c:v>
                </c:pt>
                <c:pt idx="61116">
                  <c:v>355191593.54245001</c:v>
                </c:pt>
                <c:pt idx="61117">
                  <c:v>355213154.747078</c:v>
                </c:pt>
                <c:pt idx="61118">
                  <c:v>355234724.13178694</c:v>
                </c:pt>
                <c:pt idx="61119">
                  <c:v>355256301.72283995</c:v>
                </c:pt>
                <c:pt idx="61120">
                  <c:v>355277887.54653698</c:v>
                </c:pt>
                <c:pt idx="61121">
                  <c:v>355299481.62921399</c:v>
                </c:pt>
                <c:pt idx="61122">
                  <c:v>355321083.99724692</c:v>
                </c:pt>
                <c:pt idx="61123">
                  <c:v>355342694.67704505</c:v>
                </c:pt>
                <c:pt idx="61124">
                  <c:v>355364313.695059</c:v>
                </c:pt>
                <c:pt idx="61125">
                  <c:v>355385941.07777399</c:v>
                </c:pt>
                <c:pt idx="61126">
                  <c:v>355407576.85171402</c:v>
                </c:pt>
                <c:pt idx="61127">
                  <c:v>355429221.04343897</c:v>
                </c:pt>
                <c:pt idx="61128">
                  <c:v>355450873.67954898</c:v>
                </c:pt>
                <c:pt idx="61129">
                  <c:v>355472534.78667897</c:v>
                </c:pt>
                <c:pt idx="61130">
                  <c:v>355494204.39150298</c:v>
                </c:pt>
                <c:pt idx="61131">
                  <c:v>355515882.52073294</c:v>
                </c:pt>
                <c:pt idx="61132">
                  <c:v>355537569.20111799</c:v>
                </c:pt>
                <c:pt idx="61133">
                  <c:v>355559264.459445</c:v>
                </c:pt>
                <c:pt idx="61134">
                  <c:v>355580968.32253796</c:v>
                </c:pt>
                <c:pt idx="61135">
                  <c:v>355602680.81726205</c:v>
                </c:pt>
                <c:pt idx="61136">
                  <c:v>355624401.97051609</c:v>
                </c:pt>
                <c:pt idx="61137">
                  <c:v>355646131.80923992</c:v>
                </c:pt>
                <c:pt idx="61138">
                  <c:v>355667870.36041105</c:v>
                </c:pt>
                <c:pt idx="61139">
                  <c:v>355689617.65104401</c:v>
                </c:pt>
                <c:pt idx="61140">
                  <c:v>355711373.708193</c:v>
                </c:pt>
                <c:pt idx="61141">
                  <c:v>355733138.55894899</c:v>
                </c:pt>
                <c:pt idx="61142">
                  <c:v>355754912.23044199</c:v>
                </c:pt>
                <c:pt idx="61143">
                  <c:v>355776694.74984205</c:v>
                </c:pt>
                <c:pt idx="61144">
                  <c:v>355798486.14435506</c:v>
                </c:pt>
                <c:pt idx="61145">
                  <c:v>355820286.44122601</c:v>
                </c:pt>
                <c:pt idx="61146">
                  <c:v>355842095.66774005</c:v>
                </c:pt>
                <c:pt idx="61147">
                  <c:v>355863913.85122001</c:v>
                </c:pt>
                <c:pt idx="61148">
                  <c:v>355885741.01902705</c:v>
                </c:pt>
                <c:pt idx="61149">
                  <c:v>355907577.19856107</c:v>
                </c:pt>
                <c:pt idx="61150">
                  <c:v>355929422.41726202</c:v>
                </c:pt>
                <c:pt idx="61151">
                  <c:v>355951276.70260596</c:v>
                </c:pt>
                <c:pt idx="61152">
                  <c:v>355973140.08211201</c:v>
                </c:pt>
                <c:pt idx="61153">
                  <c:v>355995012.58333492</c:v>
                </c:pt>
                <c:pt idx="61154">
                  <c:v>356016894.23387092</c:v>
                </c:pt>
                <c:pt idx="61155">
                  <c:v>356038785.06135201</c:v>
                </c:pt>
                <c:pt idx="61156">
                  <c:v>356060685.09345198</c:v>
                </c:pt>
                <c:pt idx="61157">
                  <c:v>356082594.35788405</c:v>
                </c:pt>
                <c:pt idx="61158">
                  <c:v>356104512.88239896</c:v>
                </c:pt>
                <c:pt idx="61159">
                  <c:v>356126440.69478899</c:v>
                </c:pt>
                <c:pt idx="61160">
                  <c:v>356148377.82288492</c:v>
                </c:pt>
                <c:pt idx="61161">
                  <c:v>356170324.29455501</c:v>
                </c:pt>
                <c:pt idx="61162">
                  <c:v>356192280.13770998</c:v>
                </c:pt>
                <c:pt idx="61163">
                  <c:v>356214245.38029796</c:v>
                </c:pt>
                <c:pt idx="61164">
                  <c:v>356236220.050309</c:v>
                </c:pt>
                <c:pt idx="61165">
                  <c:v>356258204.17576998</c:v>
                </c:pt>
                <c:pt idx="61166">
                  <c:v>356280197.784751</c:v>
                </c:pt>
                <c:pt idx="61167">
                  <c:v>356302200.90535903</c:v>
                </c:pt>
                <c:pt idx="61168">
                  <c:v>356324213.56574202</c:v>
                </c:pt>
                <c:pt idx="61169">
                  <c:v>356346235.79408795</c:v>
                </c:pt>
                <c:pt idx="61170">
                  <c:v>356368267.61862504</c:v>
                </c:pt>
                <c:pt idx="61171">
                  <c:v>356390309.06761998</c:v>
                </c:pt>
                <c:pt idx="61172">
                  <c:v>356412360.16938305</c:v>
                </c:pt>
                <c:pt idx="61173">
                  <c:v>356434420.95225996</c:v>
                </c:pt>
                <c:pt idx="61174">
                  <c:v>356456491.44464201</c:v>
                </c:pt>
                <c:pt idx="61175">
                  <c:v>356478571.67495501</c:v>
                </c:pt>
                <c:pt idx="61176">
                  <c:v>356500661.67167091</c:v>
                </c:pt>
                <c:pt idx="61177">
                  <c:v>356522761.46329695</c:v>
                </c:pt>
                <c:pt idx="61178">
                  <c:v>356544871.078385</c:v>
                </c:pt>
                <c:pt idx="61179">
                  <c:v>356566990.54552406</c:v>
                </c:pt>
                <c:pt idx="61180">
                  <c:v>356589119.89334697</c:v>
                </c:pt>
                <c:pt idx="61181">
                  <c:v>356611259.15052408</c:v>
                </c:pt>
                <c:pt idx="61182">
                  <c:v>356633408.34577</c:v>
                </c:pt>
                <c:pt idx="61183">
                  <c:v>356655567.50783598</c:v>
                </c:pt>
                <c:pt idx="61184">
                  <c:v>356677736.66551703</c:v>
                </c:pt>
                <c:pt idx="61185">
                  <c:v>356699915.84764898</c:v>
                </c:pt>
                <c:pt idx="61186">
                  <c:v>356722105.08310598</c:v>
                </c:pt>
                <c:pt idx="61187">
                  <c:v>356744304.40080792</c:v>
                </c:pt>
                <c:pt idx="61188">
                  <c:v>356766513.82971102</c:v>
                </c:pt>
                <c:pt idx="61189">
                  <c:v>356788733.39881498</c:v>
                </c:pt>
                <c:pt idx="61190">
                  <c:v>356810963.13716108</c:v>
                </c:pt>
                <c:pt idx="61191">
                  <c:v>356833203.07383001</c:v>
                </c:pt>
                <c:pt idx="61192">
                  <c:v>356855453.23794496</c:v>
                </c:pt>
                <c:pt idx="61193">
                  <c:v>356877713.65867198</c:v>
                </c:pt>
                <c:pt idx="61194">
                  <c:v>356899984.365215</c:v>
                </c:pt>
                <c:pt idx="61195">
                  <c:v>356922265.386823</c:v>
                </c:pt>
                <c:pt idx="61196">
                  <c:v>356944556.75278395</c:v>
                </c:pt>
                <c:pt idx="61197">
                  <c:v>356966858.49242896</c:v>
                </c:pt>
                <c:pt idx="61198">
                  <c:v>356989170.63513005</c:v>
                </c:pt>
                <c:pt idx="61199">
                  <c:v>357011493.21030092</c:v>
                </c:pt>
                <c:pt idx="61200">
                  <c:v>357033826.24739897</c:v>
                </c:pt>
                <c:pt idx="61201">
                  <c:v>357056169.77592099</c:v>
                </c:pt>
                <c:pt idx="61202">
                  <c:v>357078523.82540601</c:v>
                </c:pt>
                <c:pt idx="61203">
                  <c:v>357100888.42543596</c:v>
                </c:pt>
                <c:pt idx="61204">
                  <c:v>357123263.60563499</c:v>
                </c:pt>
                <c:pt idx="61205">
                  <c:v>357145649.39566892</c:v>
                </c:pt>
                <c:pt idx="61206">
                  <c:v>357168045.82524496</c:v>
                </c:pt>
                <c:pt idx="61207">
                  <c:v>357190452.92411399</c:v>
                </c:pt>
                <c:pt idx="61208">
                  <c:v>357212870.72206795</c:v>
                </c:pt>
                <c:pt idx="61209">
                  <c:v>357235299.248941</c:v>
                </c:pt>
                <c:pt idx="61210">
                  <c:v>357257738.534612</c:v>
                </c:pt>
                <c:pt idx="61211">
                  <c:v>357280188.60900009</c:v>
                </c:pt>
                <c:pt idx="61212">
                  <c:v>357302649.50206703</c:v>
                </c:pt>
                <c:pt idx="61213">
                  <c:v>357325121.24381703</c:v>
                </c:pt>
                <c:pt idx="61214">
                  <c:v>357347603.86429799</c:v>
                </c:pt>
                <c:pt idx="61215">
                  <c:v>357370097.393601</c:v>
                </c:pt>
                <c:pt idx="61216">
                  <c:v>357392601.86185801</c:v>
                </c:pt>
                <c:pt idx="61217">
                  <c:v>357415117.29924393</c:v>
                </c:pt>
                <c:pt idx="61218">
                  <c:v>357437643.7359789</c:v>
                </c:pt>
                <c:pt idx="61219">
                  <c:v>357460181.20232391</c:v>
                </c:pt>
                <c:pt idx="61220">
                  <c:v>357482729.72858399</c:v>
                </c:pt>
                <c:pt idx="61221">
                  <c:v>357505289.34510505</c:v>
                </c:pt>
                <c:pt idx="61222">
                  <c:v>357527860.08227986</c:v>
                </c:pt>
                <c:pt idx="61223">
                  <c:v>357550441.970541</c:v>
                </c:pt>
                <c:pt idx="61224">
                  <c:v>357573035.04036605</c:v>
                </c:pt>
                <c:pt idx="61225">
                  <c:v>357595639.32227594</c:v>
                </c:pt>
                <c:pt idx="61226">
                  <c:v>357618254.846834</c:v>
                </c:pt>
                <c:pt idx="61227">
                  <c:v>357640881.644647</c:v>
                </c:pt>
                <c:pt idx="61228">
                  <c:v>357663519.74636698</c:v>
                </c:pt>
                <c:pt idx="61229">
                  <c:v>357686169.18268692</c:v>
                </c:pt>
                <c:pt idx="61230">
                  <c:v>357708829.98434699</c:v>
                </c:pt>
                <c:pt idx="61231">
                  <c:v>357731502.18212605</c:v>
                </c:pt>
                <c:pt idx="61232">
                  <c:v>357754185.80685109</c:v>
                </c:pt>
                <c:pt idx="61233">
                  <c:v>357776880.88938999</c:v>
                </c:pt>
                <c:pt idx="61234">
                  <c:v>357799587.46065694</c:v>
                </c:pt>
                <c:pt idx="61235">
                  <c:v>357822305.55160892</c:v>
                </c:pt>
                <c:pt idx="61236">
                  <c:v>357845035.19324499</c:v>
                </c:pt>
                <c:pt idx="61237">
                  <c:v>357867776.41661203</c:v>
                </c:pt>
                <c:pt idx="61238">
                  <c:v>357890529.25279796</c:v>
                </c:pt>
                <c:pt idx="61239">
                  <c:v>357913293.73293591</c:v>
                </c:pt>
                <c:pt idx="61240">
                  <c:v>357936069.88820392</c:v>
                </c:pt>
                <c:pt idx="61241">
                  <c:v>357958857.74982208</c:v>
                </c:pt>
                <c:pt idx="61242">
                  <c:v>357981657.34905797</c:v>
                </c:pt>
                <c:pt idx="61243">
                  <c:v>358004468.71722001</c:v>
                </c:pt>
                <c:pt idx="61244">
                  <c:v>358027291.885665</c:v>
                </c:pt>
                <c:pt idx="61245">
                  <c:v>358050126.88578999</c:v>
                </c:pt>
                <c:pt idx="61246">
                  <c:v>358072973.74904102</c:v>
                </c:pt>
                <c:pt idx="61247">
                  <c:v>358095832.50690496</c:v>
                </c:pt>
                <c:pt idx="61248">
                  <c:v>358118703.19091499</c:v>
                </c:pt>
                <c:pt idx="61249">
                  <c:v>358141585.83264995</c:v>
                </c:pt>
                <c:pt idx="61250">
                  <c:v>358164480.46373099</c:v>
                </c:pt>
                <c:pt idx="61251">
                  <c:v>358187387.11582702</c:v>
                </c:pt>
                <c:pt idx="61252">
                  <c:v>358210305.82064992</c:v>
                </c:pt>
                <c:pt idx="61253">
                  <c:v>358233236.60995698</c:v>
                </c:pt>
                <c:pt idx="61254">
                  <c:v>358256179.51555097</c:v>
                </c:pt>
                <c:pt idx="61255">
                  <c:v>358279134.56927896</c:v>
                </c:pt>
                <c:pt idx="61256">
                  <c:v>358302101.80303401</c:v>
                </c:pt>
                <c:pt idx="61257">
                  <c:v>358325081.24875402</c:v>
                </c:pt>
                <c:pt idx="61258">
                  <c:v>358348072.93842202</c:v>
                </c:pt>
                <c:pt idx="61259">
                  <c:v>358371076.90406609</c:v>
                </c:pt>
                <c:pt idx="61260">
                  <c:v>358394093.17776203</c:v>
                </c:pt>
                <c:pt idx="61261">
                  <c:v>358417121.79162592</c:v>
                </c:pt>
                <c:pt idx="61262">
                  <c:v>358440162.77782607</c:v>
                </c:pt>
                <c:pt idx="61263">
                  <c:v>358463216.16857105</c:v>
                </c:pt>
                <c:pt idx="61264">
                  <c:v>358486281.99611694</c:v>
                </c:pt>
                <c:pt idx="61265">
                  <c:v>358509360.29276699</c:v>
                </c:pt>
                <c:pt idx="61266">
                  <c:v>358532451.09086698</c:v>
                </c:pt>
                <c:pt idx="61267">
                  <c:v>358555554.42281091</c:v>
                </c:pt>
                <c:pt idx="61268">
                  <c:v>358578670.32103795</c:v>
                </c:pt>
                <c:pt idx="61269">
                  <c:v>358601798.81803298</c:v>
                </c:pt>
                <c:pt idx="61270">
                  <c:v>358624939.94632697</c:v>
                </c:pt>
                <c:pt idx="61271">
                  <c:v>358648093.73849791</c:v>
                </c:pt>
                <c:pt idx="61272">
                  <c:v>358671260.22716898</c:v>
                </c:pt>
                <c:pt idx="61273">
                  <c:v>358694439.44500792</c:v>
                </c:pt>
                <c:pt idx="61274">
                  <c:v>358717631.42473203</c:v>
                </c:pt>
                <c:pt idx="61275">
                  <c:v>358740836.19910198</c:v>
                </c:pt>
                <c:pt idx="61276">
                  <c:v>358764053.80092698</c:v>
                </c:pt>
                <c:pt idx="61277">
                  <c:v>358787284.26306105</c:v>
                </c:pt>
                <c:pt idx="61278">
                  <c:v>358810527.61840498</c:v>
                </c:pt>
                <c:pt idx="61279">
                  <c:v>358833783.89990699</c:v>
                </c:pt>
                <c:pt idx="61280">
                  <c:v>358857053.14056003</c:v>
                </c:pt>
                <c:pt idx="61281">
                  <c:v>358880335.37340498</c:v>
                </c:pt>
                <c:pt idx="61282">
                  <c:v>358903630.63153005</c:v>
                </c:pt>
                <c:pt idx="61283">
                  <c:v>358926938.94806802</c:v>
                </c:pt>
                <c:pt idx="61284">
                  <c:v>358950260.35620099</c:v>
                </c:pt>
                <c:pt idx="61285">
                  <c:v>358973594.88915598</c:v>
                </c:pt>
                <c:pt idx="61286">
                  <c:v>358996942.58020699</c:v>
                </c:pt>
                <c:pt idx="61287">
                  <c:v>359020303.46267688</c:v>
                </c:pt>
                <c:pt idx="61288">
                  <c:v>359043677.56993294</c:v>
                </c:pt>
                <c:pt idx="61289">
                  <c:v>359067064.93539196</c:v>
                </c:pt>
                <c:pt idx="61290">
                  <c:v>359090465.59251499</c:v>
                </c:pt>
                <c:pt idx="61291">
                  <c:v>359113879.57481402</c:v>
                </c:pt>
                <c:pt idx="61292">
                  <c:v>359137306.91584396</c:v>
                </c:pt>
                <c:pt idx="61293">
                  <c:v>359160747.64921105</c:v>
                </c:pt>
                <c:pt idx="61294">
                  <c:v>359184201.80856603</c:v>
                </c:pt>
                <c:pt idx="61295">
                  <c:v>359207669.42760903</c:v>
                </c:pt>
                <c:pt idx="61296">
                  <c:v>359231150.54008502</c:v>
                </c:pt>
                <c:pt idx="61297">
                  <c:v>359254645.17979002</c:v>
                </c:pt>
                <c:pt idx="61298">
                  <c:v>359278153.38056397</c:v>
                </c:pt>
                <c:pt idx="61299">
                  <c:v>359301675.17629695</c:v>
                </c:pt>
                <c:pt idx="61300">
                  <c:v>359325210.600927</c:v>
                </c:pt>
                <c:pt idx="61301">
                  <c:v>359348759.688438</c:v>
                </c:pt>
                <c:pt idx="61302">
                  <c:v>359372322.47286099</c:v>
                </c:pt>
                <c:pt idx="61303">
                  <c:v>359395898.98827893</c:v>
                </c:pt>
                <c:pt idx="61304">
                  <c:v>359419489.26881897</c:v>
                </c:pt>
                <c:pt idx="61305">
                  <c:v>359443093.34865606</c:v>
                </c:pt>
                <c:pt idx="61306">
                  <c:v>359466711.262016</c:v>
                </c:pt>
                <c:pt idx="61307">
                  <c:v>359490343.04317105</c:v>
                </c:pt>
                <c:pt idx="61308">
                  <c:v>359513988.72644103</c:v>
                </c:pt>
                <c:pt idx="61309">
                  <c:v>359537648.34619498</c:v>
                </c:pt>
                <c:pt idx="61310">
                  <c:v>359561321.93684787</c:v>
                </c:pt>
                <c:pt idx="61311">
                  <c:v>359585009.53286803</c:v>
                </c:pt>
                <c:pt idx="61312">
                  <c:v>359608711.16876608</c:v>
                </c:pt>
                <c:pt idx="61313">
                  <c:v>359632426.87910402</c:v>
                </c:pt>
                <c:pt idx="61314">
                  <c:v>359656156.698493</c:v>
                </c:pt>
                <c:pt idx="61315">
                  <c:v>359679900.66159207</c:v>
                </c:pt>
                <c:pt idx="61316">
                  <c:v>359703658.80310702</c:v>
                </c:pt>
                <c:pt idx="61317">
                  <c:v>359727431.15779406</c:v>
                </c:pt>
                <c:pt idx="61318">
                  <c:v>359751217.76045799</c:v>
                </c:pt>
                <c:pt idx="61319">
                  <c:v>359775018.64595205</c:v>
                </c:pt>
                <c:pt idx="61320">
                  <c:v>359798833.849177</c:v>
                </c:pt>
                <c:pt idx="61321">
                  <c:v>359822663.40508503</c:v>
                </c:pt>
                <c:pt idx="61322">
                  <c:v>359846507.348674</c:v>
                </c:pt>
                <c:pt idx="61323">
                  <c:v>359870365.71499395</c:v>
                </c:pt>
                <c:pt idx="61324">
                  <c:v>359894238.539141</c:v>
                </c:pt>
                <c:pt idx="61325">
                  <c:v>359918125.85626209</c:v>
                </c:pt>
                <c:pt idx="61326">
                  <c:v>359942027.70155197</c:v>
                </c:pt>
                <c:pt idx="61327">
                  <c:v>359965944.11025602</c:v>
                </c:pt>
                <c:pt idx="61328">
                  <c:v>359989875.11766702</c:v>
                </c:pt>
                <c:pt idx="61329">
                  <c:v>360013820.75912797</c:v>
                </c:pt>
                <c:pt idx="61330">
                  <c:v>360037781.070032</c:v>
                </c:pt>
                <c:pt idx="61331">
                  <c:v>360061756.08581901</c:v>
                </c:pt>
                <c:pt idx="61332">
                  <c:v>360085745.84198099</c:v>
                </c:pt>
                <c:pt idx="61333">
                  <c:v>360109750.37405705</c:v>
                </c:pt>
                <c:pt idx="61334">
                  <c:v>360133769.71763694</c:v>
                </c:pt>
                <c:pt idx="61335">
                  <c:v>360157803.90836</c:v>
                </c:pt>
                <c:pt idx="61336">
                  <c:v>360181852.98191494</c:v>
                </c:pt>
                <c:pt idx="61337">
                  <c:v>360205916.97403991</c:v>
                </c:pt>
                <c:pt idx="61338">
                  <c:v>360229995.92052305</c:v>
                </c:pt>
                <c:pt idx="61339">
                  <c:v>360254089.85720009</c:v>
                </c:pt>
                <c:pt idx="61340">
                  <c:v>360278198.81996</c:v>
                </c:pt>
                <c:pt idx="61341">
                  <c:v>360302322.84473997</c:v>
                </c:pt>
                <c:pt idx="61342">
                  <c:v>360326461.96752608</c:v>
                </c:pt>
                <c:pt idx="61343">
                  <c:v>360350616.22435492</c:v>
                </c:pt>
                <c:pt idx="61344">
                  <c:v>360374785.65131402</c:v>
                </c:pt>
                <c:pt idx="61345">
                  <c:v>360398970.28453791</c:v>
                </c:pt>
                <c:pt idx="61346">
                  <c:v>360423170.16021597</c:v>
                </c:pt>
                <c:pt idx="61347">
                  <c:v>360447385.31458402</c:v>
                </c:pt>
                <c:pt idx="61348">
                  <c:v>360471615.78392696</c:v>
                </c:pt>
                <c:pt idx="61349">
                  <c:v>360495861.60458398</c:v>
                </c:pt>
                <c:pt idx="61350">
                  <c:v>360520122.81294096</c:v>
                </c:pt>
                <c:pt idx="61351">
                  <c:v>360544399.445436</c:v>
                </c:pt>
                <c:pt idx="61352">
                  <c:v>360568691.53855598</c:v>
                </c:pt>
                <c:pt idx="61353">
                  <c:v>360592999.12883902</c:v>
                </c:pt>
                <c:pt idx="61354">
                  <c:v>360617322.25287294</c:v>
                </c:pt>
                <c:pt idx="61355">
                  <c:v>360641660.94729698</c:v>
                </c:pt>
                <c:pt idx="61356">
                  <c:v>360666015.24880105</c:v>
                </c:pt>
                <c:pt idx="61357">
                  <c:v>360690385.19412398</c:v>
                </c:pt>
                <c:pt idx="61358">
                  <c:v>360714770.82005501</c:v>
                </c:pt>
                <c:pt idx="61359">
                  <c:v>360739172.16343701</c:v>
                </c:pt>
                <c:pt idx="61360">
                  <c:v>360763589.261159</c:v>
                </c:pt>
                <c:pt idx="61361">
                  <c:v>360788022.15016508</c:v>
                </c:pt>
                <c:pt idx="61362">
                  <c:v>360812470.86744606</c:v>
                </c:pt>
                <c:pt idx="61363">
                  <c:v>360836935.45004696</c:v>
                </c:pt>
                <c:pt idx="61364">
                  <c:v>360861415.93506092</c:v>
                </c:pt>
                <c:pt idx="61365">
                  <c:v>360885912.35963303</c:v>
                </c:pt>
                <c:pt idx="61366">
                  <c:v>360910424.76095992</c:v>
                </c:pt>
                <c:pt idx="61367">
                  <c:v>360934953.17628795</c:v>
                </c:pt>
                <c:pt idx="61368">
                  <c:v>360959497.64291501</c:v>
                </c:pt>
                <c:pt idx="61369">
                  <c:v>360984058.19818997</c:v>
                </c:pt>
                <c:pt idx="61370">
                  <c:v>361008634.87951207</c:v>
                </c:pt>
                <c:pt idx="61371">
                  <c:v>361033227.72433192</c:v>
                </c:pt>
                <c:pt idx="61372">
                  <c:v>361057836.77015197</c:v>
                </c:pt>
                <c:pt idx="61373">
                  <c:v>361082462.05452406</c:v>
                </c:pt>
                <c:pt idx="61374">
                  <c:v>361107103.61505401</c:v>
                </c:pt>
                <c:pt idx="61375">
                  <c:v>361131761.48939592</c:v>
                </c:pt>
                <c:pt idx="61376">
                  <c:v>361156435.71525592</c:v>
                </c:pt>
                <c:pt idx="61377">
                  <c:v>361181126.33039296</c:v>
                </c:pt>
                <c:pt idx="61378">
                  <c:v>361205833.37261599</c:v>
                </c:pt>
                <c:pt idx="61379">
                  <c:v>361230556.87978399</c:v>
                </c:pt>
                <c:pt idx="61380">
                  <c:v>361255296.88981098</c:v>
                </c:pt>
                <c:pt idx="61381">
                  <c:v>361280053.44065791</c:v>
                </c:pt>
                <c:pt idx="61382">
                  <c:v>361304826.57034099</c:v>
                </c:pt>
                <c:pt idx="61383">
                  <c:v>361329616.31692499</c:v>
                </c:pt>
                <c:pt idx="61384">
                  <c:v>361354422.71852905</c:v>
                </c:pt>
                <c:pt idx="61385">
                  <c:v>361379245.81332105</c:v>
                </c:pt>
                <c:pt idx="61386">
                  <c:v>361404085.63952106</c:v>
                </c:pt>
                <c:pt idx="61387">
                  <c:v>361428942.23540294</c:v>
                </c:pt>
                <c:pt idx="61388">
                  <c:v>361453815.63928992</c:v>
                </c:pt>
                <c:pt idx="61389">
                  <c:v>361478705.889557</c:v>
                </c:pt>
                <c:pt idx="61390">
                  <c:v>361503613.02463192</c:v>
                </c:pt>
                <c:pt idx="61391">
                  <c:v>361528537.08299387</c:v>
                </c:pt>
                <c:pt idx="61392">
                  <c:v>361553478.10317206</c:v>
                </c:pt>
                <c:pt idx="61393">
                  <c:v>361578436.12374997</c:v>
                </c:pt>
                <c:pt idx="61394">
                  <c:v>361603411.18336105</c:v>
                </c:pt>
                <c:pt idx="61395">
                  <c:v>361628403.320692</c:v>
                </c:pt>
                <c:pt idx="61396">
                  <c:v>361653412.57448</c:v>
                </c:pt>
                <c:pt idx="61397">
                  <c:v>361678438.98351598</c:v>
                </c:pt>
                <c:pt idx="61398">
                  <c:v>361703482.58663994</c:v>
                </c:pt>
                <c:pt idx="61399">
                  <c:v>361728543.42274493</c:v>
                </c:pt>
                <c:pt idx="61400">
                  <c:v>361753621.53077793</c:v>
                </c:pt>
                <c:pt idx="61401">
                  <c:v>361778716.949736</c:v>
                </c:pt>
                <c:pt idx="61402">
                  <c:v>361803829.71866792</c:v>
                </c:pt>
                <c:pt idx="61403">
                  <c:v>361828959.87667596</c:v>
                </c:pt>
                <c:pt idx="61404">
                  <c:v>361854107.46291196</c:v>
                </c:pt>
                <c:pt idx="61405">
                  <c:v>361879272.51658303</c:v>
                </c:pt>
                <c:pt idx="61406">
                  <c:v>361904455.07694495</c:v>
                </c:pt>
                <c:pt idx="61407">
                  <c:v>361929655.18330801</c:v>
                </c:pt>
                <c:pt idx="61408">
                  <c:v>361954872.87503499</c:v>
                </c:pt>
                <c:pt idx="61409">
                  <c:v>361980108.19153792</c:v>
                </c:pt>
                <c:pt idx="61410">
                  <c:v>362005361.17228395</c:v>
                </c:pt>
                <c:pt idx="61411">
                  <c:v>362030631.85679197</c:v>
                </c:pt>
                <c:pt idx="61412">
                  <c:v>362055920.28462994</c:v>
                </c:pt>
                <c:pt idx="61413">
                  <c:v>362081226.49542201</c:v>
                </c:pt>
                <c:pt idx="61414">
                  <c:v>362106550.52884197</c:v>
                </c:pt>
                <c:pt idx="61415">
                  <c:v>362131892.42461699</c:v>
                </c:pt>
                <c:pt idx="61416">
                  <c:v>362157252.22252792</c:v>
                </c:pt>
                <c:pt idx="61417">
                  <c:v>362182629.96240294</c:v>
                </c:pt>
                <c:pt idx="61418">
                  <c:v>362208025.68412906</c:v>
                </c:pt>
                <c:pt idx="61419">
                  <c:v>362233439.42763996</c:v>
                </c:pt>
                <c:pt idx="61420">
                  <c:v>362258871.23292494</c:v>
                </c:pt>
                <c:pt idx="61421">
                  <c:v>362284321.14002407</c:v>
                </c:pt>
                <c:pt idx="61422">
                  <c:v>362309789.18903005</c:v>
                </c:pt>
                <c:pt idx="61423">
                  <c:v>362335275.42008895</c:v>
                </c:pt>
                <c:pt idx="61424">
                  <c:v>362360779.87339705</c:v>
                </c:pt>
                <c:pt idx="61425">
                  <c:v>362386302.58920503</c:v>
                </c:pt>
                <c:pt idx="61426">
                  <c:v>362411843.60781515</c:v>
                </c:pt>
                <c:pt idx="61427">
                  <c:v>362437402.96958101</c:v>
                </c:pt>
                <c:pt idx="61428">
                  <c:v>362462980.71491092</c:v>
                </c:pt>
                <c:pt idx="61429">
                  <c:v>362488576.88426298</c:v>
                </c:pt>
                <c:pt idx="61430">
                  <c:v>362514191.51814902</c:v>
                </c:pt>
                <c:pt idx="61431">
                  <c:v>362539824.65713304</c:v>
                </c:pt>
                <c:pt idx="61432">
                  <c:v>362565476.34183109</c:v>
                </c:pt>
                <c:pt idx="61433">
                  <c:v>362591146.61291295</c:v>
                </c:pt>
                <c:pt idx="61434">
                  <c:v>362616835.51109803</c:v>
                </c:pt>
                <c:pt idx="61435">
                  <c:v>362642543.07716215</c:v>
                </c:pt>
                <c:pt idx="61436">
                  <c:v>362668269.351928</c:v>
                </c:pt>
                <c:pt idx="61437">
                  <c:v>362694014.37627596</c:v>
                </c:pt>
                <c:pt idx="61438">
                  <c:v>362719778.191136</c:v>
                </c:pt>
                <c:pt idx="61439">
                  <c:v>362745560.83749205</c:v>
                </c:pt>
                <c:pt idx="61440">
                  <c:v>362771362.35637695</c:v>
                </c:pt>
                <c:pt idx="61441">
                  <c:v>362797182.78887999</c:v>
                </c:pt>
                <c:pt idx="61442">
                  <c:v>362823022.17614198</c:v>
                </c:pt>
                <c:pt idx="61443">
                  <c:v>362848880.55935305</c:v>
                </c:pt>
                <c:pt idx="61444">
                  <c:v>362874757.97975892</c:v>
                </c:pt>
                <c:pt idx="61445">
                  <c:v>362900654.47865695</c:v>
                </c:pt>
                <c:pt idx="61446">
                  <c:v>362926570.09739703</c:v>
                </c:pt>
                <c:pt idx="61447">
                  <c:v>362952504.87737799</c:v>
                </c:pt>
                <c:pt idx="61448">
                  <c:v>362978458.860057</c:v>
                </c:pt>
                <c:pt idx="61449">
                  <c:v>363004432.0869379</c:v>
                </c:pt>
                <c:pt idx="61450">
                  <c:v>363030424.59957999</c:v>
                </c:pt>
                <c:pt idx="61451">
                  <c:v>363056436.43959296</c:v>
                </c:pt>
                <c:pt idx="61452">
                  <c:v>363082467.64864206</c:v>
                </c:pt>
                <c:pt idx="61453">
                  <c:v>363108518.26844001</c:v>
                </c:pt>
                <c:pt idx="61454">
                  <c:v>363134588.34075606</c:v>
                </c:pt>
                <c:pt idx="61455">
                  <c:v>363160677.907408</c:v>
                </c:pt>
                <c:pt idx="61456">
                  <c:v>363186787.01026791</c:v>
                </c:pt>
                <c:pt idx="61457">
                  <c:v>363212915.69126099</c:v>
                </c:pt>
                <c:pt idx="61458">
                  <c:v>363239063.99236095</c:v>
                </c:pt>
                <c:pt idx="61459">
                  <c:v>363265231.955598</c:v>
                </c:pt>
                <c:pt idx="61460">
                  <c:v>363291419.62305105</c:v>
                </c:pt>
                <c:pt idx="61461">
                  <c:v>363317627.03685296</c:v>
                </c:pt>
                <c:pt idx="61462">
                  <c:v>363343854.23918694</c:v>
                </c:pt>
                <c:pt idx="61463">
                  <c:v>363370101.27228993</c:v>
                </c:pt>
                <c:pt idx="61464">
                  <c:v>363396368.17845005</c:v>
                </c:pt>
                <c:pt idx="61465">
                  <c:v>363422655.00000697</c:v>
                </c:pt>
                <c:pt idx="61466">
                  <c:v>363448961.77935392</c:v>
                </c:pt>
                <c:pt idx="61467">
                  <c:v>363475288.55893296</c:v>
                </c:pt>
                <c:pt idx="61468">
                  <c:v>363501635.38124096</c:v>
                </c:pt>
                <c:pt idx="61469">
                  <c:v>363528002.28882605</c:v>
                </c:pt>
                <c:pt idx="61470">
                  <c:v>363554389.32428592</c:v>
                </c:pt>
                <c:pt idx="61471">
                  <c:v>363580796.5302729</c:v>
                </c:pt>
                <c:pt idx="61472">
                  <c:v>363607223.94949001</c:v>
                </c:pt>
                <c:pt idx="61473">
                  <c:v>363633671.62469101</c:v>
                </c:pt>
                <c:pt idx="61474">
                  <c:v>363660139.59868091</c:v>
                </c:pt>
                <c:pt idx="61475">
                  <c:v>363686627.91431999</c:v>
                </c:pt>
                <c:pt idx="61476">
                  <c:v>363713136.61451507</c:v>
                </c:pt>
                <c:pt idx="61477">
                  <c:v>363739665.74222791</c:v>
                </c:pt>
                <c:pt idx="61478">
                  <c:v>363766215.34047002</c:v>
                </c:pt>
                <c:pt idx="61479">
                  <c:v>363792785.45230591</c:v>
                </c:pt>
                <c:pt idx="61480">
                  <c:v>363819376.12085009</c:v>
                </c:pt>
                <c:pt idx="61481">
                  <c:v>363845987.38926792</c:v>
                </c:pt>
                <c:pt idx="61482">
                  <c:v>363872619.30077791</c:v>
                </c:pt>
                <c:pt idx="61483">
                  <c:v>363899271.89864796</c:v>
                </c:pt>
                <c:pt idx="61484">
                  <c:v>363925945.22619796</c:v>
                </c:pt>
                <c:pt idx="61485">
                  <c:v>363952639.32679999</c:v>
                </c:pt>
                <c:pt idx="61486">
                  <c:v>363979354.24387401</c:v>
                </c:pt>
                <c:pt idx="61487">
                  <c:v>364006090.020895</c:v>
                </c:pt>
                <c:pt idx="61488">
                  <c:v>364032846.70138496</c:v>
                </c:pt>
                <c:pt idx="61489">
                  <c:v>364059624.32892001</c:v>
                </c:pt>
                <c:pt idx="61490">
                  <c:v>364086422.94712406</c:v>
                </c:pt>
                <c:pt idx="61491">
                  <c:v>364113242.59967494</c:v>
                </c:pt>
                <c:pt idx="61492">
                  <c:v>364140083.33029795</c:v>
                </c:pt>
                <c:pt idx="61493">
                  <c:v>364166945.18277192</c:v>
                </c:pt>
                <c:pt idx="61494">
                  <c:v>364193828.20092499</c:v>
                </c:pt>
                <c:pt idx="61495">
                  <c:v>364220732.42863393</c:v>
                </c:pt>
                <c:pt idx="61496">
                  <c:v>364247657.90982902</c:v>
                </c:pt>
                <c:pt idx="61497">
                  <c:v>364274604.68848997</c:v>
                </c:pt>
                <c:pt idx="61498">
                  <c:v>364301572.808644</c:v>
                </c:pt>
                <c:pt idx="61499">
                  <c:v>364328562.31437296</c:v>
                </c:pt>
                <c:pt idx="61500">
                  <c:v>364355573.24980497</c:v>
                </c:pt>
                <c:pt idx="61501">
                  <c:v>364382605.65912104</c:v>
                </c:pt>
                <c:pt idx="61502">
                  <c:v>364409659.58655</c:v>
                </c:pt>
                <c:pt idx="61503">
                  <c:v>364436735.07637095</c:v>
                </c:pt>
                <c:pt idx="61504">
                  <c:v>364463832.17291296</c:v>
                </c:pt>
                <c:pt idx="61505">
                  <c:v>364490950.92055601</c:v>
                </c:pt>
                <c:pt idx="61506">
                  <c:v>364518091.36372805</c:v>
                </c:pt>
                <c:pt idx="61507">
                  <c:v>364545253.54690695</c:v>
                </c:pt>
                <c:pt idx="61508">
                  <c:v>364572437.51462001</c:v>
                </c:pt>
                <c:pt idx="61509">
                  <c:v>364599643.31144392</c:v>
                </c:pt>
                <c:pt idx="61510">
                  <c:v>364626870.98200393</c:v>
                </c:pt>
                <c:pt idx="61511">
                  <c:v>364654120.57097596</c:v>
                </c:pt>
                <c:pt idx="61512">
                  <c:v>364681392.12308401</c:v>
                </c:pt>
                <c:pt idx="61513">
                  <c:v>364708685.68310004</c:v>
                </c:pt>
                <c:pt idx="61514">
                  <c:v>364736001.29584694</c:v>
                </c:pt>
                <c:pt idx="61515">
                  <c:v>364763339.00619298</c:v>
                </c:pt>
                <c:pt idx="61516">
                  <c:v>364790698.85906005</c:v>
                </c:pt>
                <c:pt idx="61517">
                  <c:v>364818080.89941305</c:v>
                </c:pt>
                <c:pt idx="61518">
                  <c:v>364845485.17226899</c:v>
                </c:pt>
                <c:pt idx="61519">
                  <c:v>364872911.72269094</c:v>
                </c:pt>
                <c:pt idx="61520">
                  <c:v>364900360.59579295</c:v>
                </c:pt>
                <c:pt idx="61521">
                  <c:v>364927831.83673394</c:v>
                </c:pt>
                <c:pt idx="61522">
                  <c:v>364955325.490722</c:v>
                </c:pt>
                <c:pt idx="61523">
                  <c:v>364982841.60301304</c:v>
                </c:pt>
                <c:pt idx="61524">
                  <c:v>365010380.21891201</c:v>
                </c:pt>
                <c:pt idx="61525">
                  <c:v>365037941.38376802</c:v>
                </c:pt>
                <c:pt idx="61526">
                  <c:v>365065525.14298099</c:v>
                </c:pt>
                <c:pt idx="61527">
                  <c:v>365093131.541996</c:v>
                </c:pt>
                <c:pt idx="61528">
                  <c:v>365120760.626306</c:v>
                </c:pt>
                <c:pt idx="61529">
                  <c:v>365148412.44145101</c:v>
                </c:pt>
                <c:pt idx="61530">
                  <c:v>365176087.03301698</c:v>
                </c:pt>
                <c:pt idx="61531">
                  <c:v>365203784.44663894</c:v>
                </c:pt>
                <c:pt idx="61532">
                  <c:v>365231504.72799695</c:v>
                </c:pt>
                <c:pt idx="61533">
                  <c:v>365259247.92281592</c:v>
                </c:pt>
                <c:pt idx="61534">
                  <c:v>365287014.07686901</c:v>
                </c:pt>
                <c:pt idx="61535">
                  <c:v>365314803.23597693</c:v>
                </c:pt>
                <c:pt idx="61536">
                  <c:v>365342615.44600201</c:v>
                </c:pt>
                <c:pt idx="61537">
                  <c:v>365370450.75285703</c:v>
                </c:pt>
                <c:pt idx="61538">
                  <c:v>365398309.20249695</c:v>
                </c:pt>
                <c:pt idx="61539">
                  <c:v>365426190.84092498</c:v>
                </c:pt>
                <c:pt idx="61540">
                  <c:v>365454095.71418792</c:v>
                </c:pt>
                <c:pt idx="61541">
                  <c:v>365482023.86837792</c:v>
                </c:pt>
                <c:pt idx="61542">
                  <c:v>365509975.34963298</c:v>
                </c:pt>
                <c:pt idx="61543">
                  <c:v>365537950.204135</c:v>
                </c:pt>
                <c:pt idx="61544">
                  <c:v>365565948.47811198</c:v>
                </c:pt>
                <c:pt idx="61545">
                  <c:v>365593970.217834</c:v>
                </c:pt>
                <c:pt idx="61546">
                  <c:v>365622015.46961695</c:v>
                </c:pt>
                <c:pt idx="61547">
                  <c:v>365650084.27982205</c:v>
                </c:pt>
                <c:pt idx="61548">
                  <c:v>365678176.69485205</c:v>
                </c:pt>
                <c:pt idx="61549">
                  <c:v>365706292.76115602</c:v>
                </c:pt>
                <c:pt idx="61550">
                  <c:v>365734432.52522391</c:v>
                </c:pt>
                <c:pt idx="61551">
                  <c:v>365762596.03359205</c:v>
                </c:pt>
                <c:pt idx="61552">
                  <c:v>365790783.33283591</c:v>
                </c:pt>
                <c:pt idx="61553">
                  <c:v>365818994.46957892</c:v>
                </c:pt>
                <c:pt idx="61554">
                  <c:v>365847229.49048299</c:v>
                </c:pt>
                <c:pt idx="61555">
                  <c:v>365875488.44225496</c:v>
                </c:pt>
                <c:pt idx="61556">
                  <c:v>365903771.37164396</c:v>
                </c:pt>
                <c:pt idx="61557">
                  <c:v>365932078.32543999</c:v>
                </c:pt>
                <c:pt idx="61558">
                  <c:v>365960409.35047698</c:v>
                </c:pt>
                <c:pt idx="61559">
                  <c:v>365988764.49362803</c:v>
                </c:pt>
                <c:pt idx="61560">
                  <c:v>366017143.80181009</c:v>
                </c:pt>
                <c:pt idx="61561">
                  <c:v>366045547.32198095</c:v>
                </c:pt>
                <c:pt idx="61562">
                  <c:v>366073975.101138</c:v>
                </c:pt>
                <c:pt idx="61563">
                  <c:v>366102427.18632197</c:v>
                </c:pt>
                <c:pt idx="61564">
                  <c:v>366130903.62461102</c:v>
                </c:pt>
                <c:pt idx="61565">
                  <c:v>366159404.46312702</c:v>
                </c:pt>
                <c:pt idx="61566">
                  <c:v>366187929.74902898</c:v>
                </c:pt>
                <c:pt idx="61567">
                  <c:v>366216479.52951801</c:v>
                </c:pt>
                <c:pt idx="61568">
                  <c:v>366245053.851834</c:v>
                </c:pt>
                <c:pt idx="61569">
                  <c:v>366273652.76325703</c:v>
                </c:pt>
                <c:pt idx="61570">
                  <c:v>366302276.31110501</c:v>
                </c:pt>
                <c:pt idx="61571">
                  <c:v>366330924.54273492</c:v>
                </c:pt>
                <c:pt idx="61572">
                  <c:v>366359597.50554305</c:v>
                </c:pt>
                <c:pt idx="61573">
                  <c:v>366388295.24696392</c:v>
                </c:pt>
                <c:pt idx="61574">
                  <c:v>366417017.81447101</c:v>
                </c:pt>
                <c:pt idx="61575">
                  <c:v>366445765.25557297</c:v>
                </c:pt>
                <c:pt idx="61576">
                  <c:v>366474537.61781907</c:v>
                </c:pt>
                <c:pt idx="61577">
                  <c:v>366503334.94879401</c:v>
                </c:pt>
                <c:pt idx="61578">
                  <c:v>366532157.29611892</c:v>
                </c:pt>
                <c:pt idx="61579">
                  <c:v>366561004.70745409</c:v>
                </c:pt>
                <c:pt idx="61580">
                  <c:v>366589877.23049492</c:v>
                </c:pt>
                <c:pt idx="61581">
                  <c:v>366618774.91297185</c:v>
                </c:pt>
                <c:pt idx="61582">
                  <c:v>366647697.802652</c:v>
                </c:pt>
                <c:pt idx="61583">
                  <c:v>366676645.947339</c:v>
                </c:pt>
                <c:pt idx="61584">
                  <c:v>366705619.39486998</c:v>
                </c:pt>
                <c:pt idx="61585">
                  <c:v>366734618.19311905</c:v>
                </c:pt>
                <c:pt idx="61586">
                  <c:v>366763642.389992</c:v>
                </c:pt>
                <c:pt idx="61587">
                  <c:v>366792692.03343099</c:v>
                </c:pt>
                <c:pt idx="61588">
                  <c:v>366821767.17141205</c:v>
                </c:pt>
                <c:pt idx="61589">
                  <c:v>366850867.85194492</c:v>
                </c:pt>
                <c:pt idx="61590">
                  <c:v>366879994.12307101</c:v>
                </c:pt>
                <c:pt idx="61591">
                  <c:v>366909146.032866</c:v>
                </c:pt>
                <c:pt idx="61592">
                  <c:v>366938323.629439</c:v>
                </c:pt>
                <c:pt idx="61593">
                  <c:v>366967526.96092892</c:v>
                </c:pt>
                <c:pt idx="61594">
                  <c:v>366996756.07550901</c:v>
                </c:pt>
                <c:pt idx="61595">
                  <c:v>367026011.02138299</c:v>
                </c:pt>
                <c:pt idx="61596">
                  <c:v>367055291.84678501</c:v>
                </c:pt>
                <c:pt idx="61597">
                  <c:v>367084598.59998196</c:v>
                </c:pt>
                <c:pt idx="61598">
                  <c:v>367113931.32926899</c:v>
                </c:pt>
                <c:pt idx="61599">
                  <c:v>367143290.0829739</c:v>
                </c:pt>
                <c:pt idx="61600">
                  <c:v>367172674.90945202</c:v>
                </c:pt>
                <c:pt idx="61601">
                  <c:v>367202085.85708809</c:v>
                </c:pt>
                <c:pt idx="61602">
                  <c:v>367231522.97429699</c:v>
                </c:pt>
                <c:pt idx="61603">
                  <c:v>367260986.30952203</c:v>
                </c:pt>
                <c:pt idx="61604">
                  <c:v>367290475.9112339</c:v>
                </c:pt>
                <c:pt idx="61605">
                  <c:v>367319991.82793099</c:v>
                </c:pt>
                <c:pt idx="61606">
                  <c:v>367349534.10814005</c:v>
                </c:pt>
                <c:pt idx="61607">
                  <c:v>367379102.80041409</c:v>
                </c:pt>
                <c:pt idx="61608">
                  <c:v>367408697.95333201</c:v>
                </c:pt>
                <c:pt idx="61609">
                  <c:v>367438319.61549997</c:v>
                </c:pt>
                <c:pt idx="61610">
                  <c:v>367467967.835549</c:v>
                </c:pt>
                <c:pt idx="61611">
                  <c:v>367497642.662135</c:v>
                </c:pt>
                <c:pt idx="61612">
                  <c:v>367527344.14393997</c:v>
                </c:pt>
                <c:pt idx="61613">
                  <c:v>367557072.32966995</c:v>
                </c:pt>
                <c:pt idx="61614">
                  <c:v>367586827.268053</c:v>
                </c:pt>
                <c:pt idx="61615">
                  <c:v>367616609.00784206</c:v>
                </c:pt>
                <c:pt idx="61616">
                  <c:v>367646417.59781402</c:v>
                </c:pt>
                <c:pt idx="61617">
                  <c:v>367676253.08676696</c:v>
                </c:pt>
                <c:pt idx="61618">
                  <c:v>367706115.52352005</c:v>
                </c:pt>
                <c:pt idx="61619">
                  <c:v>367736004.95691592</c:v>
                </c:pt>
                <c:pt idx="61620">
                  <c:v>367765921.43581694</c:v>
                </c:pt>
                <c:pt idx="61621">
                  <c:v>367795865.00910705</c:v>
                </c:pt>
                <c:pt idx="61622">
                  <c:v>367825835.72568893</c:v>
                </c:pt>
                <c:pt idx="61623">
                  <c:v>367855833.63448602</c:v>
                </c:pt>
                <c:pt idx="61624">
                  <c:v>367885858.78443992</c:v>
                </c:pt>
                <c:pt idx="61625">
                  <c:v>367915911.22451198</c:v>
                </c:pt>
                <c:pt idx="61626">
                  <c:v>367945991.00367999</c:v>
                </c:pt>
                <c:pt idx="61627">
                  <c:v>367976098.17093903</c:v>
                </c:pt>
                <c:pt idx="61628">
                  <c:v>368006232.77530295</c:v>
                </c:pt>
                <c:pt idx="61629">
                  <c:v>368036394.86580098</c:v>
                </c:pt>
                <c:pt idx="61630">
                  <c:v>368066584.49147797</c:v>
                </c:pt>
                <c:pt idx="61631">
                  <c:v>368096801.70139396</c:v>
                </c:pt>
                <c:pt idx="61632">
                  <c:v>368127046.54462498</c:v>
                </c:pt>
                <c:pt idx="61633">
                  <c:v>368157319.07025796</c:v>
                </c:pt>
                <c:pt idx="61634">
                  <c:v>368187619.32739705</c:v>
                </c:pt>
                <c:pt idx="61635">
                  <c:v>368217947.36515701</c:v>
                </c:pt>
                <c:pt idx="61636">
                  <c:v>368248303.23266697</c:v>
                </c:pt>
                <c:pt idx="61637">
                  <c:v>368278686.97906601</c:v>
                </c:pt>
                <c:pt idx="61638">
                  <c:v>368309098.65350515</c:v>
                </c:pt>
                <c:pt idx="61639">
                  <c:v>368339538.30514508</c:v>
                </c:pt>
                <c:pt idx="61640">
                  <c:v>368370005.98315698</c:v>
                </c:pt>
                <c:pt idx="61641">
                  <c:v>368400501.73672295</c:v>
                </c:pt>
                <c:pt idx="61642">
                  <c:v>368431025.61503202</c:v>
                </c:pt>
                <c:pt idx="61643">
                  <c:v>368461577.66728002</c:v>
                </c:pt>
                <c:pt idx="61644">
                  <c:v>368492157.94267297</c:v>
                </c:pt>
                <c:pt idx="61645">
                  <c:v>368522766.49042201</c:v>
                </c:pt>
                <c:pt idx="61646">
                  <c:v>368553403.35974509</c:v>
                </c:pt>
                <c:pt idx="61647">
                  <c:v>368584068.59986305</c:v>
                </c:pt>
                <c:pt idx="61648">
                  <c:v>368614762.260005</c:v>
                </c:pt>
                <c:pt idx="61649">
                  <c:v>368645484.38940102</c:v>
                </c:pt>
                <c:pt idx="61650">
                  <c:v>368676235.03728694</c:v>
                </c:pt>
                <c:pt idx="61651">
                  <c:v>368707014.25289994</c:v>
                </c:pt>
                <c:pt idx="61652">
                  <c:v>368737822.08547795</c:v>
                </c:pt>
                <c:pt idx="61653">
                  <c:v>368768658.58426303</c:v>
                </c:pt>
                <c:pt idx="61654">
                  <c:v>368799523.79849392</c:v>
                </c:pt>
                <c:pt idx="61655">
                  <c:v>368830417.77741206</c:v>
                </c:pt>
                <c:pt idx="61656">
                  <c:v>368861340.57025492</c:v>
                </c:pt>
                <c:pt idx="61657">
                  <c:v>368892292.22626191</c:v>
                </c:pt>
                <c:pt idx="61658">
                  <c:v>368923272.79466599</c:v>
                </c:pt>
                <c:pt idx="61659">
                  <c:v>368954282.32469893</c:v>
                </c:pt>
                <c:pt idx="61660">
                  <c:v>368985320.86558801</c:v>
                </c:pt>
                <c:pt idx="61661">
                  <c:v>369016388.46655399</c:v>
                </c:pt>
                <c:pt idx="61662">
                  <c:v>369047485.17681402</c:v>
                </c:pt>
                <c:pt idx="61663">
                  <c:v>369078611.045578</c:v>
                </c:pt>
                <c:pt idx="61664">
                  <c:v>369109766.12204599</c:v>
                </c:pt>
                <c:pt idx="61665">
                  <c:v>369140950.45541298</c:v>
                </c:pt>
                <c:pt idx="61666">
                  <c:v>369172164.09486401</c:v>
                </c:pt>
                <c:pt idx="61667">
                  <c:v>369203407.08957201</c:v>
                </c:pt>
                <c:pt idx="61668">
                  <c:v>369234679.488702</c:v>
                </c:pt>
                <c:pt idx="61669">
                  <c:v>369265981.34140605</c:v>
                </c:pt>
                <c:pt idx="61670">
                  <c:v>369297312.69682205</c:v>
                </c:pt>
                <c:pt idx="61671">
                  <c:v>369328673.60407698</c:v>
                </c:pt>
                <c:pt idx="61672">
                  <c:v>369360064.11228096</c:v>
                </c:pt>
                <c:pt idx="61673">
                  <c:v>369391484.27053005</c:v>
                </c:pt>
                <c:pt idx="61674">
                  <c:v>369422934.12790501</c:v>
                </c:pt>
                <c:pt idx="61675">
                  <c:v>369454413.73346698</c:v>
                </c:pt>
                <c:pt idx="61676">
                  <c:v>369485923.13626099</c:v>
                </c:pt>
                <c:pt idx="61677">
                  <c:v>369517462.38531202</c:v>
                </c:pt>
                <c:pt idx="61678">
                  <c:v>369549031.52962399</c:v>
                </c:pt>
                <c:pt idx="61679">
                  <c:v>369580630.61818105</c:v>
                </c:pt>
                <c:pt idx="61680">
                  <c:v>369612259.69994491</c:v>
                </c:pt>
                <c:pt idx="61681">
                  <c:v>369643918.82385498</c:v>
                </c:pt>
                <c:pt idx="61682">
                  <c:v>369675608.03882498</c:v>
                </c:pt>
                <c:pt idx="61683">
                  <c:v>369707327.39374298</c:v>
                </c:pt>
                <c:pt idx="61684">
                  <c:v>369739076.93747395</c:v>
                </c:pt>
                <c:pt idx="61685">
                  <c:v>369770856.71885198</c:v>
                </c:pt>
                <c:pt idx="61686">
                  <c:v>369802666.78668594</c:v>
                </c:pt>
                <c:pt idx="61687">
                  <c:v>369834507.18975198</c:v>
                </c:pt>
                <c:pt idx="61688">
                  <c:v>369866377.97679895</c:v>
                </c:pt>
                <c:pt idx="61689">
                  <c:v>369898279.19654298</c:v>
                </c:pt>
                <c:pt idx="61690">
                  <c:v>369930210.89766598</c:v>
                </c:pt>
                <c:pt idx="61691">
                  <c:v>369962173.12881702</c:v>
                </c:pt>
                <c:pt idx="61692">
                  <c:v>369994165.93861091</c:v>
                </c:pt>
                <c:pt idx="61693">
                  <c:v>370026189.37562501</c:v>
                </c:pt>
                <c:pt idx="61694">
                  <c:v>370058243.488401</c:v>
                </c:pt>
                <c:pt idx="61695">
                  <c:v>370090328.32543999</c:v>
                </c:pt>
                <c:pt idx="61696">
                  <c:v>370122443.93520486</c:v>
                </c:pt>
                <c:pt idx="61697">
                  <c:v>370154590.36611605</c:v>
                </c:pt>
                <c:pt idx="61698">
                  <c:v>370186767.66655397</c:v>
                </c:pt>
                <c:pt idx="61699">
                  <c:v>370218975.88485301</c:v>
                </c:pt>
                <c:pt idx="61700">
                  <c:v>370251215.069305</c:v>
                </c:pt>
                <c:pt idx="61701">
                  <c:v>370283485.26815498</c:v>
                </c:pt>
                <c:pt idx="61702">
                  <c:v>370315786.52960092</c:v>
                </c:pt>
                <c:pt idx="61703">
                  <c:v>370348118.90179092</c:v>
                </c:pt>
                <c:pt idx="61704">
                  <c:v>370380482.43282592</c:v>
                </c:pt>
                <c:pt idx="61705">
                  <c:v>370412877.17075402</c:v>
                </c:pt>
                <c:pt idx="61706">
                  <c:v>370445303.16357106</c:v>
                </c:pt>
                <c:pt idx="61707">
                  <c:v>370477760.45921803</c:v>
                </c:pt>
                <c:pt idx="61708">
                  <c:v>370510249.10558105</c:v>
                </c:pt>
                <c:pt idx="61709">
                  <c:v>370542769.15049207</c:v>
                </c:pt>
                <c:pt idx="61710">
                  <c:v>370575320.64172006</c:v>
                </c:pt>
                <c:pt idx="61711">
                  <c:v>370607903.62697995</c:v>
                </c:pt>
                <c:pt idx="61712">
                  <c:v>370640518.15392208</c:v>
                </c:pt>
                <c:pt idx="61713">
                  <c:v>370673164.270136</c:v>
                </c:pt>
                <c:pt idx="61714">
                  <c:v>370705842.02314502</c:v>
                </c:pt>
                <c:pt idx="61715">
                  <c:v>370738551.46041101</c:v>
                </c:pt>
                <c:pt idx="61716">
                  <c:v>370771292.62932497</c:v>
                </c:pt>
                <c:pt idx="61717">
                  <c:v>370804065.57721305</c:v>
                </c:pt>
                <c:pt idx="61718">
                  <c:v>370836870.35132909</c:v>
                </c:pt>
                <c:pt idx="61719">
                  <c:v>370869706.99885499</c:v>
                </c:pt>
                <c:pt idx="61720">
                  <c:v>370902575.56690192</c:v>
                </c:pt>
                <c:pt idx="61721">
                  <c:v>370935476.10250598</c:v>
                </c:pt>
                <c:pt idx="61722">
                  <c:v>370968408.65262401</c:v>
                </c:pt>
                <c:pt idx="61723">
                  <c:v>371001373.26413792</c:v>
                </c:pt>
                <c:pt idx="61724">
                  <c:v>371034369.98384899</c:v>
                </c:pt>
                <c:pt idx="61725">
                  <c:v>371067398.85847801</c:v>
                </c:pt>
                <c:pt idx="61726">
                  <c:v>371100459.93466091</c:v>
                </c:pt>
                <c:pt idx="61727">
                  <c:v>371133553.25895101</c:v>
                </c:pt>
                <c:pt idx="61728">
                  <c:v>371166678.87781507</c:v>
                </c:pt>
                <c:pt idx="61729">
                  <c:v>371199836.83762997</c:v>
                </c:pt>
                <c:pt idx="61730">
                  <c:v>371233027.18468392</c:v>
                </c:pt>
                <c:pt idx="61731">
                  <c:v>371266249.96517295</c:v>
                </c:pt>
                <c:pt idx="61732">
                  <c:v>371299505.22520095</c:v>
                </c:pt>
                <c:pt idx="61733">
                  <c:v>371332793.01077503</c:v>
                </c:pt>
                <c:pt idx="61734">
                  <c:v>371366113.36780405</c:v>
                </c:pt>
                <c:pt idx="61735">
                  <c:v>371399466.34210205</c:v>
                </c:pt>
                <c:pt idx="61736">
                  <c:v>371432851.97937596</c:v>
                </c:pt>
                <c:pt idx="61737">
                  <c:v>371466270.32523596</c:v>
                </c:pt>
                <c:pt idx="61738">
                  <c:v>371499721.42518294</c:v>
                </c:pt>
                <c:pt idx="61739">
                  <c:v>371533205.32461298</c:v>
                </c:pt>
                <c:pt idx="61740">
                  <c:v>371566722.06881398</c:v>
                </c:pt>
                <c:pt idx="61741">
                  <c:v>371600271.70295995</c:v>
                </c:pt>
                <c:pt idx="61742">
                  <c:v>371633854.27211601</c:v>
                </c:pt>
                <c:pt idx="61743">
                  <c:v>371667469.82122999</c:v>
                </c:pt>
                <c:pt idx="61744">
                  <c:v>371701118.39513296</c:v>
                </c:pt>
                <c:pt idx="61745">
                  <c:v>371734800.03853899</c:v>
                </c:pt>
                <c:pt idx="61746">
                  <c:v>371768514.79603785</c:v>
                </c:pt>
                <c:pt idx="61747">
                  <c:v>371802262.71209794</c:v>
                </c:pt>
                <c:pt idx="61748">
                  <c:v>371836043.83106202</c:v>
                </c:pt>
                <c:pt idx="61749">
                  <c:v>371869858.19714504</c:v>
                </c:pt>
                <c:pt idx="61750">
                  <c:v>371903705.85443205</c:v>
                </c:pt>
                <c:pt idx="61751">
                  <c:v>371937586.84687501</c:v>
                </c:pt>
                <c:pt idx="61752">
                  <c:v>371971501.21829396</c:v>
                </c:pt>
                <c:pt idx="61753">
                  <c:v>372005449.01236796</c:v>
                </c:pt>
                <c:pt idx="61754">
                  <c:v>372039430.27264196</c:v>
                </c:pt>
                <c:pt idx="61755">
                  <c:v>372073445.04251605</c:v>
                </c:pt>
                <c:pt idx="61756">
                  <c:v>372107493.36524695</c:v>
                </c:pt>
                <c:pt idx="61757">
                  <c:v>372141575.28394794</c:v>
                </c:pt>
                <c:pt idx="61758">
                  <c:v>372175690.84157902</c:v>
                </c:pt>
                <c:pt idx="61759">
                  <c:v>372209840.08095396</c:v>
                </c:pt>
                <c:pt idx="61760">
                  <c:v>372244023.04472905</c:v>
                </c:pt>
                <c:pt idx="61761">
                  <c:v>372278239.775406</c:v>
                </c:pt>
                <c:pt idx="61762">
                  <c:v>372312490.31532902</c:v>
                </c:pt>
                <c:pt idx="61763">
                  <c:v>372346774.70667994</c:v>
                </c:pt>
                <c:pt idx="61764">
                  <c:v>372381092.99147594</c:v>
                </c:pt>
                <c:pt idx="61765">
                  <c:v>372415445.21156901</c:v>
                </c:pt>
                <c:pt idx="61766">
                  <c:v>372449831.40864092</c:v>
                </c:pt>
                <c:pt idx="61767">
                  <c:v>372484251.62420392</c:v>
                </c:pt>
                <c:pt idx="61768">
                  <c:v>372518705.899593</c:v>
                </c:pt>
                <c:pt idx="61769">
                  <c:v>372553194.27596599</c:v>
                </c:pt>
                <c:pt idx="61770">
                  <c:v>372587716.79430395</c:v>
                </c:pt>
                <c:pt idx="61771">
                  <c:v>372622273.49539995</c:v>
                </c:pt>
                <c:pt idx="61772">
                  <c:v>372656864.41986609</c:v>
                </c:pt>
                <c:pt idx="61773">
                  <c:v>372691489.60812104</c:v>
                </c:pt>
                <c:pt idx="61774">
                  <c:v>372726149.10039705</c:v>
                </c:pt>
                <c:pt idx="61775">
                  <c:v>372760842.93672699</c:v>
                </c:pt>
                <c:pt idx="61776">
                  <c:v>372795571.15695</c:v>
                </c:pt>
                <c:pt idx="61777">
                  <c:v>372830333.80070305</c:v>
                </c:pt>
                <c:pt idx="61778">
                  <c:v>372865130.90741801</c:v>
                </c:pt>
                <c:pt idx="61779">
                  <c:v>372899962.51632202</c:v>
                </c:pt>
                <c:pt idx="61780">
                  <c:v>372934828.66643202</c:v>
                </c:pt>
                <c:pt idx="61781">
                  <c:v>372969729.39655298</c:v>
                </c:pt>
                <c:pt idx="61782">
                  <c:v>373004664.74526995</c:v>
                </c:pt>
                <c:pt idx="61783">
                  <c:v>373039634.75095296</c:v>
                </c:pt>
                <c:pt idx="61784">
                  <c:v>373074639.45174694</c:v>
                </c:pt>
                <c:pt idx="61785">
                  <c:v>373109678.885571</c:v>
                </c:pt>
                <c:pt idx="61786">
                  <c:v>373144753.09011602</c:v>
                </c:pt>
                <c:pt idx="61787">
                  <c:v>373179862.10283792</c:v>
                </c:pt>
                <c:pt idx="61788">
                  <c:v>373215005.96095794</c:v>
                </c:pt>
                <c:pt idx="61789">
                  <c:v>373250184.70145899</c:v>
                </c:pt>
                <c:pt idx="61790">
                  <c:v>373285398.36107695</c:v>
                </c:pt>
                <c:pt idx="61791">
                  <c:v>373320646.97630596</c:v>
                </c:pt>
                <c:pt idx="61792">
                  <c:v>373355930.58338499</c:v>
                </c:pt>
                <c:pt idx="61793">
                  <c:v>373391249.21830297</c:v>
                </c:pt>
                <c:pt idx="61794">
                  <c:v>373426602.91678786</c:v>
                </c:pt>
                <c:pt idx="61795">
                  <c:v>373461991.714311</c:v>
                </c:pt>
                <c:pt idx="61796">
                  <c:v>373497415.64607298</c:v>
                </c:pt>
                <c:pt idx="61797">
                  <c:v>373532874.74700898</c:v>
                </c:pt>
                <c:pt idx="61798">
                  <c:v>373568369.05178201</c:v>
                </c:pt>
                <c:pt idx="61799">
                  <c:v>373603898.59477592</c:v>
                </c:pt>
                <c:pt idx="61800">
                  <c:v>373639463.41009694</c:v>
                </c:pt>
                <c:pt idx="61801">
                  <c:v>373675063.53156501</c:v>
                </c:pt>
                <c:pt idx="61802">
                  <c:v>373710698.99271095</c:v>
                </c:pt>
                <c:pt idx="61803">
                  <c:v>373746369.82677394</c:v>
                </c:pt>
                <c:pt idx="61804">
                  <c:v>373782076.06669796</c:v>
                </c:pt>
                <c:pt idx="61805">
                  <c:v>373817817.74512398</c:v>
                </c:pt>
                <c:pt idx="61806">
                  <c:v>373853594.89438796</c:v>
                </c:pt>
                <c:pt idx="61807">
                  <c:v>373889407.54651898</c:v>
                </c:pt>
                <c:pt idx="61808">
                  <c:v>373925255.73322892</c:v>
                </c:pt>
                <c:pt idx="61809">
                  <c:v>373961139.48591393</c:v>
                </c:pt>
                <c:pt idx="61810">
                  <c:v>373997058.83564895</c:v>
                </c:pt>
                <c:pt idx="61811">
                  <c:v>374033013.81317902</c:v>
                </c:pt>
                <c:pt idx="61812">
                  <c:v>374069004.44892001</c:v>
                </c:pt>
                <c:pt idx="61813">
                  <c:v>374105030.77294993</c:v>
                </c:pt>
                <c:pt idx="61814">
                  <c:v>374141092.81501001</c:v>
                </c:pt>
                <c:pt idx="61815">
                  <c:v>374177190.60449207</c:v>
                </c:pt>
                <c:pt idx="61816">
                  <c:v>374213324.17044097</c:v>
                </c:pt>
                <c:pt idx="61817">
                  <c:v>374249493.54154402</c:v>
                </c:pt>
                <c:pt idx="61818">
                  <c:v>374285698.74613303</c:v>
                </c:pt>
                <c:pt idx="61819">
                  <c:v>374321939.812172</c:v>
                </c:pt>
                <c:pt idx="61820">
                  <c:v>374358216.76725602</c:v>
                </c:pt>
                <c:pt idx="61821">
                  <c:v>374394529.63860792</c:v>
                </c:pt>
                <c:pt idx="61822">
                  <c:v>374430878.45306897</c:v>
                </c:pt>
                <c:pt idx="61823">
                  <c:v>374467263.23709792</c:v>
                </c:pt>
                <c:pt idx="61824">
                  <c:v>374503684.016761</c:v>
                </c:pt>
                <c:pt idx="61825">
                  <c:v>374540140.81773305</c:v>
                </c:pt>
                <c:pt idx="61826">
                  <c:v>374576633.665286</c:v>
                </c:pt>
                <c:pt idx="61827">
                  <c:v>374613162.58428591</c:v>
                </c:pt>
                <c:pt idx="61828">
                  <c:v>374649727.59919101</c:v>
                </c:pt>
                <c:pt idx="61829">
                  <c:v>374686328.73404092</c:v>
                </c:pt>
                <c:pt idx="61830">
                  <c:v>374722966.01245201</c:v>
                </c:pt>
                <c:pt idx="61831">
                  <c:v>374759639.45761597</c:v>
                </c:pt>
                <c:pt idx="61832">
                  <c:v>374796349.09228885</c:v>
                </c:pt>
                <c:pt idx="61833">
                  <c:v>374833094.93878895</c:v>
                </c:pt>
                <c:pt idx="61834">
                  <c:v>374869877.01898903</c:v>
                </c:pt>
                <c:pt idx="61835">
                  <c:v>374906695.35431105</c:v>
                </c:pt>
                <c:pt idx="61836">
                  <c:v>374943549.96572202</c:v>
                </c:pt>
                <c:pt idx="61837">
                  <c:v>374980440.87372303</c:v>
                </c:pt>
                <c:pt idx="61838">
                  <c:v>375017368.09834999</c:v>
                </c:pt>
                <c:pt idx="61839">
                  <c:v>375054331.65916204</c:v>
                </c:pt>
                <c:pt idx="61840">
                  <c:v>375091331.57523596</c:v>
                </c:pt>
                <c:pt idx="61841">
                  <c:v>375128367.86516398</c:v>
                </c:pt>
                <c:pt idx="61842">
                  <c:v>375165440.54704398</c:v>
                </c:pt>
                <c:pt idx="61843">
                  <c:v>375202549.63847005</c:v>
                </c:pt>
                <c:pt idx="61844">
                  <c:v>375239695.15653509</c:v>
                </c:pt>
                <c:pt idx="61845">
                  <c:v>375276877.11781406</c:v>
                </c:pt>
                <c:pt idx="61846">
                  <c:v>375314095.53836501</c:v>
                </c:pt>
                <c:pt idx="61847">
                  <c:v>375351350.43371695</c:v>
                </c:pt>
                <c:pt idx="61848">
                  <c:v>375388641.81886709</c:v>
                </c:pt>
                <c:pt idx="61849">
                  <c:v>375425969.70826995</c:v>
                </c:pt>
                <c:pt idx="61850">
                  <c:v>375463334.11583602</c:v>
                </c:pt>
                <c:pt idx="61851">
                  <c:v>375500735.05491799</c:v>
                </c:pt>
                <c:pt idx="61852">
                  <c:v>375538172.53830796</c:v>
                </c:pt>
                <c:pt idx="61853">
                  <c:v>375575646.57822996</c:v>
                </c:pt>
                <c:pt idx="61854">
                  <c:v>375613157.18633091</c:v>
                </c:pt>
                <c:pt idx="61855">
                  <c:v>375650704.37367499</c:v>
                </c:pt>
                <c:pt idx="61856">
                  <c:v>375688288.15073305</c:v>
                </c:pt>
                <c:pt idx="61857">
                  <c:v>375725908.52737999</c:v>
                </c:pt>
                <c:pt idx="61858">
                  <c:v>375763565.51288199</c:v>
                </c:pt>
                <c:pt idx="61859">
                  <c:v>375801259.11589301</c:v>
                </c:pt>
                <c:pt idx="61860">
                  <c:v>375838989.34444398</c:v>
                </c:pt>
                <c:pt idx="61861">
                  <c:v>375876756.20593697</c:v>
                </c:pt>
                <c:pt idx="61862">
                  <c:v>375914559.70713401</c:v>
                </c:pt>
                <c:pt idx="61863">
                  <c:v>375952399.85415304</c:v>
                </c:pt>
                <c:pt idx="61864">
                  <c:v>375990276.65245605</c:v>
                </c:pt>
                <c:pt idx="61865">
                  <c:v>376028190.10684502</c:v>
                </c:pt>
                <c:pt idx="61866">
                  <c:v>376066140.22144794</c:v>
                </c:pt>
                <c:pt idx="61867">
                  <c:v>376104126.99971592</c:v>
                </c:pt>
                <c:pt idx="61868">
                  <c:v>376142150.44441009</c:v>
                </c:pt>
                <c:pt idx="61869">
                  <c:v>376180210.55759507</c:v>
                </c:pt>
                <c:pt idx="61870">
                  <c:v>376218307.34063101</c:v>
                </c:pt>
                <c:pt idx="61871">
                  <c:v>376256440.79416102</c:v>
                </c:pt>
                <c:pt idx="61872">
                  <c:v>376294610.91810697</c:v>
                </c:pt>
                <c:pt idx="61873">
                  <c:v>376332817.71165794</c:v>
                </c:pt>
                <c:pt idx="61874">
                  <c:v>376371061.17325902</c:v>
                </c:pt>
                <c:pt idx="61875">
                  <c:v>376409341.30060601</c:v>
                </c:pt>
                <c:pt idx="61876">
                  <c:v>376447658.09063292</c:v>
                </c:pt>
                <c:pt idx="61877">
                  <c:v>376486011.53950298</c:v>
                </c:pt>
                <c:pt idx="61878">
                  <c:v>376524401.64260209</c:v>
                </c:pt>
                <c:pt idx="61879">
                  <c:v>376562828.39452398</c:v>
                </c:pt>
                <c:pt idx="61880">
                  <c:v>376601291.78906202</c:v>
                </c:pt>
                <c:pt idx="61881">
                  <c:v>376639791.81920201</c:v>
                </c:pt>
                <c:pt idx="61882">
                  <c:v>376678328.477108</c:v>
                </c:pt>
                <c:pt idx="61883">
                  <c:v>376716901.75411606</c:v>
                </c:pt>
                <c:pt idx="61884">
                  <c:v>376755511.64072007</c:v>
                </c:pt>
                <c:pt idx="61885">
                  <c:v>376794158.12656301</c:v>
                </c:pt>
                <c:pt idx="61886">
                  <c:v>376832841.200427</c:v>
                </c:pt>
                <c:pt idx="61887">
                  <c:v>376871560.85022205</c:v>
                </c:pt>
                <c:pt idx="61888">
                  <c:v>376910317.06297386</c:v>
                </c:pt>
                <c:pt idx="61889">
                  <c:v>376949109.82481498</c:v>
                </c:pt>
                <c:pt idx="61890">
                  <c:v>376987939.12097096</c:v>
                </c:pt>
                <c:pt idx="61891">
                  <c:v>377026804.93575191</c:v>
                </c:pt>
                <c:pt idx="61892">
                  <c:v>377065707.25254101</c:v>
                </c:pt>
                <c:pt idx="61893">
                  <c:v>377104646.05378002</c:v>
                </c:pt>
                <c:pt idx="61894">
                  <c:v>377143621.32095999</c:v>
                </c:pt>
                <c:pt idx="61895">
                  <c:v>377182633.03460896</c:v>
                </c:pt>
                <c:pt idx="61896">
                  <c:v>377221681.17427999</c:v>
                </c:pt>
                <c:pt idx="61897">
                  <c:v>377260765.71854001</c:v>
                </c:pt>
                <c:pt idx="61898">
                  <c:v>377299886.64495498</c:v>
                </c:pt>
                <c:pt idx="61899">
                  <c:v>377339043.93007994</c:v>
                </c:pt>
                <c:pt idx="61900">
                  <c:v>377378237.549447</c:v>
                </c:pt>
                <c:pt idx="61901">
                  <c:v>377417467.47754902</c:v>
                </c:pt>
                <c:pt idx="61902">
                  <c:v>377456733.68783098</c:v>
                </c:pt>
                <c:pt idx="61903">
                  <c:v>377496036.15267491</c:v>
                </c:pt>
                <c:pt idx="61904">
                  <c:v>377535374.84338605</c:v>
                </c:pt>
                <c:pt idx="61905">
                  <c:v>377574749.73018295</c:v>
                </c:pt>
                <c:pt idx="61906">
                  <c:v>377614160.78217995</c:v>
                </c:pt>
                <c:pt idx="61907">
                  <c:v>377653607.96737492</c:v>
                </c:pt>
                <c:pt idx="61908">
                  <c:v>377693091.25263697</c:v>
                </c:pt>
                <c:pt idx="61909">
                  <c:v>377732610.60369205</c:v>
                </c:pt>
                <c:pt idx="61910">
                  <c:v>377772165.98510599</c:v>
                </c:pt>
                <c:pt idx="61911">
                  <c:v>377811757.36027491</c:v>
                </c:pt>
                <c:pt idx="61912">
                  <c:v>377851384.69140792</c:v>
                </c:pt>
                <c:pt idx="61913">
                  <c:v>377891047.93951303</c:v>
                </c:pt>
                <c:pt idx="61914">
                  <c:v>377930747.06438297</c:v>
                </c:pt>
                <c:pt idx="61915">
                  <c:v>377970482.02457792</c:v>
                </c:pt>
                <c:pt idx="61916">
                  <c:v>378010252.77741402</c:v>
                </c:pt>
                <c:pt idx="61917">
                  <c:v>378050059.27894592</c:v>
                </c:pt>
                <c:pt idx="61918">
                  <c:v>378089901.48395199</c:v>
                </c:pt>
                <c:pt idx="61919">
                  <c:v>378129779.345918</c:v>
                </c:pt>
                <c:pt idx="61920">
                  <c:v>378169692.81702214</c:v>
                </c:pt>
                <c:pt idx="61921">
                  <c:v>378209641.84811711</c:v>
                </c:pt>
                <c:pt idx="61922">
                  <c:v>378249626.38871801</c:v>
                </c:pt>
                <c:pt idx="61923">
                  <c:v>378289646.38698095</c:v>
                </c:pt>
                <c:pt idx="61924">
                  <c:v>378329701.78968996</c:v>
                </c:pt>
                <c:pt idx="61925">
                  <c:v>378369792.54223794</c:v>
                </c:pt>
                <c:pt idx="61926">
                  <c:v>378409918.58861399</c:v>
                </c:pt>
                <c:pt idx="61927">
                  <c:v>378450079.87137794</c:v>
                </c:pt>
                <c:pt idx="61928">
                  <c:v>378490276.33165199</c:v>
                </c:pt>
                <c:pt idx="61929">
                  <c:v>378530507.90909803</c:v>
                </c:pt>
                <c:pt idx="61930">
                  <c:v>378570774.54190099</c:v>
                </c:pt>
                <c:pt idx="61931">
                  <c:v>378611076.16675001</c:v>
                </c:pt>
                <c:pt idx="61932">
                  <c:v>378651412.71882206</c:v>
                </c:pt>
                <c:pt idx="61933">
                  <c:v>378691784.13176209</c:v>
                </c:pt>
                <c:pt idx="61934">
                  <c:v>378732190.33766502</c:v>
                </c:pt>
                <c:pt idx="61935">
                  <c:v>378772631.26705498</c:v>
                </c:pt>
                <c:pt idx="61936">
                  <c:v>378813106.84887004</c:v>
                </c:pt>
                <c:pt idx="61937">
                  <c:v>378853617.01043892</c:v>
                </c:pt>
                <c:pt idx="61938">
                  <c:v>378894161.67746508</c:v>
                </c:pt>
                <c:pt idx="61939">
                  <c:v>378934740.77400303</c:v>
                </c:pt>
                <c:pt idx="61940">
                  <c:v>378975354.22243994</c:v>
                </c:pt>
                <c:pt idx="61941">
                  <c:v>379016001.94347799</c:v>
                </c:pt>
                <c:pt idx="61942">
                  <c:v>379056683.85610998</c:v>
                </c:pt>
                <c:pt idx="61943">
                  <c:v>379097399.87760109</c:v>
                </c:pt>
                <c:pt idx="61944">
                  <c:v>379138149.92346501</c:v>
                </c:pt>
                <c:pt idx="61945">
                  <c:v>379178933.90744799</c:v>
                </c:pt>
                <c:pt idx="61946">
                  <c:v>379219751.74150097</c:v>
                </c:pt>
                <c:pt idx="61947">
                  <c:v>379260603.33576298</c:v>
                </c:pt>
                <c:pt idx="61948">
                  <c:v>379301488.59853601</c:v>
                </c:pt>
                <c:pt idx="61949">
                  <c:v>379342407.43626493</c:v>
                </c:pt>
                <c:pt idx="61950">
                  <c:v>379383359.75351208</c:v>
                </c:pt>
                <c:pt idx="61951">
                  <c:v>379424345.4529379</c:v>
                </c:pt>
                <c:pt idx="61952">
                  <c:v>379465364.43527693</c:v>
                </c:pt>
                <c:pt idx="61953">
                  <c:v>379506416.59931296</c:v>
                </c:pt>
                <c:pt idx="61954">
                  <c:v>379547501.84185505</c:v>
                </c:pt>
                <c:pt idx="61955">
                  <c:v>379588620.05771708</c:v>
                </c:pt>
                <c:pt idx="61956">
                  <c:v>379629771.13968992</c:v>
                </c:pt>
                <c:pt idx="61957">
                  <c:v>379670954.97852105</c:v>
                </c:pt>
                <c:pt idx="61958">
                  <c:v>379712171.46288395</c:v>
                </c:pt>
                <c:pt idx="61959">
                  <c:v>379753420.47935992</c:v>
                </c:pt>
                <c:pt idx="61960">
                  <c:v>379794701.91240692</c:v>
                </c:pt>
                <c:pt idx="61961">
                  <c:v>379836015.64433801</c:v>
                </c:pt>
                <c:pt idx="61962">
                  <c:v>379877361.55529296</c:v>
                </c:pt>
                <c:pt idx="61963">
                  <c:v>379918739.52321303</c:v>
                </c:pt>
                <c:pt idx="61964">
                  <c:v>379960149.42381501</c:v>
                </c:pt>
                <c:pt idx="61965">
                  <c:v>380001591.13056397</c:v>
                </c:pt>
                <c:pt idx="61966">
                  <c:v>380043064.51464492</c:v>
                </c:pt>
                <c:pt idx="61967">
                  <c:v>380084569.44493794</c:v>
                </c:pt>
                <c:pt idx="61968">
                  <c:v>380126105.78798795</c:v>
                </c:pt>
                <c:pt idx="61969">
                  <c:v>380167673.40797794</c:v>
                </c:pt>
                <c:pt idx="61970">
                  <c:v>380209272.16670001</c:v>
                </c:pt>
                <c:pt idx="61971">
                  <c:v>380250901.92352605</c:v>
                </c:pt>
                <c:pt idx="61972">
                  <c:v>380292562.53538191</c:v>
                </c:pt>
                <c:pt idx="61973">
                  <c:v>380334253.85671401</c:v>
                </c:pt>
                <c:pt idx="61974">
                  <c:v>380375975.73945999</c:v>
                </c:pt>
                <c:pt idx="61975">
                  <c:v>380417728.03302205</c:v>
                </c:pt>
                <c:pt idx="61976">
                  <c:v>380459510.58423191</c:v>
                </c:pt>
                <c:pt idx="61977">
                  <c:v>380501323.23732501</c:v>
                </c:pt>
                <c:pt idx="61978">
                  <c:v>380543165.83390403</c:v>
                </c:pt>
                <c:pt idx="61979">
                  <c:v>380585038.21291095</c:v>
                </c:pt>
                <c:pt idx="61980">
                  <c:v>380626940.21059501</c:v>
                </c:pt>
                <c:pt idx="61981">
                  <c:v>380668871.660478</c:v>
                </c:pt>
                <c:pt idx="61982">
                  <c:v>380710832.39332598</c:v>
                </c:pt>
                <c:pt idx="61983">
                  <c:v>380752822.23711002</c:v>
                </c:pt>
                <c:pt idx="61984">
                  <c:v>380794841.01697993</c:v>
                </c:pt>
                <c:pt idx="61985">
                  <c:v>380836888.55522501</c:v>
                </c:pt>
                <c:pt idx="61986">
                  <c:v>380878964.671242</c:v>
                </c:pt>
                <c:pt idx="61987">
                  <c:v>380921069.18150002</c:v>
                </c:pt>
                <c:pt idx="61988">
                  <c:v>380963201.899508</c:v>
                </c:pt>
                <c:pt idx="61989">
                  <c:v>381005362.63577694</c:v>
                </c:pt>
                <c:pt idx="61990">
                  <c:v>381047551.19778198</c:v>
                </c:pt>
                <c:pt idx="61991">
                  <c:v>381089767.38993192</c:v>
                </c:pt>
                <c:pt idx="61992">
                  <c:v>381132011.01353002</c:v>
                </c:pt>
                <c:pt idx="61993">
                  <c:v>381174281.86673403</c:v>
                </c:pt>
                <c:pt idx="61994">
                  <c:v>381216579.74452406</c:v>
                </c:pt>
                <c:pt idx="61995">
                  <c:v>381258904.43866003</c:v>
                </c:pt>
                <c:pt idx="61996">
                  <c:v>381301255.73764795</c:v>
                </c:pt>
                <c:pt idx="61997">
                  <c:v>381343633.4266969</c:v>
                </c:pt>
                <c:pt idx="61998">
                  <c:v>381386037.28768396</c:v>
                </c:pt>
                <c:pt idx="61999">
                  <c:v>381428467.09911197</c:v>
                </c:pt>
                <c:pt idx="62000">
                  <c:v>381470922.63606995</c:v>
                </c:pt>
                <c:pt idx="62001">
                  <c:v>381513403.67019302</c:v>
                </c:pt>
                <c:pt idx="62002">
                  <c:v>381555909.96962202</c:v>
                </c:pt>
                <c:pt idx="62003">
                  <c:v>381598441.29896092</c:v>
                </c:pt>
                <c:pt idx="62004">
                  <c:v>381640997.41923785</c:v>
                </c:pt>
                <c:pt idx="62005">
                  <c:v>381683578.08785802</c:v>
                </c:pt>
                <c:pt idx="62006">
                  <c:v>381726183.05856603</c:v>
                </c:pt>
                <c:pt idx="62007">
                  <c:v>381768812.08139992</c:v>
                </c:pt>
                <c:pt idx="62008">
                  <c:v>381811464.9026469</c:v>
                </c:pt>
                <c:pt idx="62009">
                  <c:v>381854141.26480198</c:v>
                </c:pt>
                <c:pt idx="62010">
                  <c:v>381896840.90652102</c:v>
                </c:pt>
                <c:pt idx="62011">
                  <c:v>381939563.562576</c:v>
                </c:pt>
                <c:pt idx="62012">
                  <c:v>381982308.96381009</c:v>
                </c:pt>
                <c:pt idx="62013">
                  <c:v>382025076.83709109</c:v>
                </c:pt>
                <c:pt idx="62014">
                  <c:v>382067866.90526396</c:v>
                </c:pt>
                <c:pt idx="62015">
                  <c:v>382110678.88710701</c:v>
                </c:pt>
                <c:pt idx="62016">
                  <c:v>382153512.49727994</c:v>
                </c:pt>
                <c:pt idx="62017">
                  <c:v>382196367.44627786</c:v>
                </c:pt>
                <c:pt idx="62018">
                  <c:v>382239243.440382</c:v>
                </c:pt>
                <c:pt idx="62019">
                  <c:v>382282140.18161201</c:v>
                </c:pt>
                <c:pt idx="62020">
                  <c:v>382325057.36767501</c:v>
                </c:pt>
                <c:pt idx="62021">
                  <c:v>382367994.69191492</c:v>
                </c:pt>
                <c:pt idx="62022">
                  <c:v>382410951.84326303</c:v>
                </c:pt>
                <c:pt idx="62023">
                  <c:v>382453928.50618601</c:v>
                </c:pt>
                <c:pt idx="62024">
                  <c:v>382496924.360632</c:v>
                </c:pt>
                <c:pt idx="62025">
                  <c:v>382539939.08198386</c:v>
                </c:pt>
                <c:pt idx="62026">
                  <c:v>382582972.34100002</c:v>
                </c:pt>
                <c:pt idx="62027">
                  <c:v>382626023.80376405</c:v>
                </c:pt>
                <c:pt idx="62028">
                  <c:v>382669093.13162994</c:v>
                </c:pt>
                <c:pt idx="62029">
                  <c:v>382712179.98116994</c:v>
                </c:pt>
                <c:pt idx="62030">
                  <c:v>382755284.00411397</c:v>
                </c:pt>
                <c:pt idx="62031">
                  <c:v>382798404.84729898</c:v>
                </c:pt>
                <c:pt idx="62032">
                  <c:v>382841542.15261102</c:v>
                </c:pt>
                <c:pt idx="62033">
                  <c:v>382884695.55692601</c:v>
                </c:pt>
                <c:pt idx="62034">
                  <c:v>382927864.69205803</c:v>
                </c:pt>
                <c:pt idx="62035">
                  <c:v>382971049.18469501</c:v>
                </c:pt>
                <c:pt idx="62036">
                  <c:v>383014248.65634209</c:v>
                </c:pt>
                <c:pt idx="62037">
                  <c:v>383057462.72326601</c:v>
                </c:pt>
                <c:pt idx="62038">
                  <c:v>383100690.99642992</c:v>
                </c:pt>
                <c:pt idx="62039">
                  <c:v>383143933.08143795</c:v>
                </c:pt>
                <c:pt idx="62040">
                  <c:v>383187188.57846898</c:v>
                </c:pt>
                <c:pt idx="62041">
                  <c:v>383230457.08221996</c:v>
                </c:pt>
                <c:pt idx="62042">
                  <c:v>383273738.18184102</c:v>
                </c:pt>
                <c:pt idx="62043">
                  <c:v>383317031.46087295</c:v>
                </c:pt>
                <c:pt idx="62044">
                  <c:v>383360336.49718696</c:v>
                </c:pt>
                <c:pt idx="62045">
                  <c:v>383403652.86291403</c:v>
                </c:pt>
                <c:pt idx="62046">
                  <c:v>383446980.12438703</c:v>
                </c:pt>
                <c:pt idx="62047">
                  <c:v>383490317.84207296</c:v>
                </c:pt>
                <c:pt idx="62048">
                  <c:v>383533665.57050598</c:v>
                </c:pt>
                <c:pt idx="62049">
                  <c:v>383577022.85822207</c:v>
                </c:pt>
                <c:pt idx="62050">
                  <c:v>383620389.24769402</c:v>
                </c:pt>
                <c:pt idx="62051">
                  <c:v>383663764.27525896</c:v>
                </c:pt>
                <c:pt idx="62052">
                  <c:v>383707147.47105491</c:v>
                </c:pt>
                <c:pt idx="62053">
                  <c:v>383750538.35895002</c:v>
                </c:pt>
                <c:pt idx="62054">
                  <c:v>383793936.45647192</c:v>
                </c:pt>
                <c:pt idx="62055">
                  <c:v>383837341.27474099</c:v>
                </c:pt>
                <c:pt idx="62056">
                  <c:v>383880752.31839401</c:v>
                </c:pt>
                <c:pt idx="62057">
                  <c:v>383924169.08552098</c:v>
                </c:pt>
                <c:pt idx="62058">
                  <c:v>383967591.06758398</c:v>
                </c:pt>
                <c:pt idx="62059">
                  <c:v>384011017.74935198</c:v>
                </c:pt>
                <c:pt idx="62060">
                  <c:v>384054448.60882515</c:v>
                </c:pt>
                <c:pt idx="62061">
                  <c:v>384097883.11715704</c:v>
                </c:pt>
                <c:pt idx="62062">
                  <c:v>384141320.73858899</c:v>
                </c:pt>
                <c:pt idx="62063">
                  <c:v>384184760.93036592</c:v>
                </c:pt>
                <c:pt idx="62064">
                  <c:v>384228203.14266801</c:v>
                </c:pt>
                <c:pt idx="62065">
                  <c:v>384271646.81852907</c:v>
                </c:pt>
                <c:pt idx="62066">
                  <c:v>384315091.39376402</c:v>
                </c:pt>
                <c:pt idx="62067">
                  <c:v>384358536.29688692</c:v>
                </c:pt>
                <c:pt idx="62068">
                  <c:v>384401980.94903803</c:v>
                </c:pt>
                <c:pt idx="62069">
                  <c:v>384445424.763901</c:v>
                </c:pt>
                <c:pt idx="62070">
                  <c:v>384488867.14762604</c:v>
                </c:pt>
                <c:pt idx="62071">
                  <c:v>384532307.49874991</c:v>
                </c:pt>
                <c:pt idx="62072">
                  <c:v>384575745.20811409</c:v>
                </c:pt>
                <c:pt idx="62073">
                  <c:v>384619179.65878505</c:v>
                </c:pt>
                <c:pt idx="62074">
                  <c:v>384662610.22597194</c:v>
                </c:pt>
                <c:pt idx="62075">
                  <c:v>384706036.2769469</c:v>
                </c:pt>
                <c:pt idx="62076">
                  <c:v>384749457.170959</c:v>
                </c:pt>
                <c:pt idx="62077">
                  <c:v>384792872.25915301</c:v>
                </c:pt>
                <c:pt idx="62078">
                  <c:v>384836280.88448602</c:v>
                </c:pt>
                <c:pt idx="62079">
                  <c:v>384879682.38164091</c:v>
                </c:pt>
                <c:pt idx="62080">
                  <c:v>384923076.07694495</c:v>
                </c:pt>
                <c:pt idx="62081">
                  <c:v>384966461.28828096</c:v>
                </c:pt>
                <c:pt idx="62082">
                  <c:v>385009837.32500392</c:v>
                </c:pt>
                <c:pt idx="62083">
                  <c:v>385053203.487854</c:v>
                </c:pt>
                <c:pt idx="62084">
                  <c:v>385096559.06886905</c:v>
                </c:pt>
                <c:pt idx="62085">
                  <c:v>385139903.35129899</c:v>
                </c:pt>
                <c:pt idx="62086">
                  <c:v>385183235.60951507</c:v>
                </c:pt>
                <c:pt idx="62087">
                  <c:v>385226555.10892498</c:v>
                </c:pt>
                <c:pt idx="62088">
                  <c:v>385269861.10588205</c:v>
                </c:pt>
                <c:pt idx="62089">
                  <c:v>385313152.84759706</c:v>
                </c:pt>
                <c:pt idx="62090">
                  <c:v>385356429.57204896</c:v>
                </c:pt>
                <c:pt idx="62091">
                  <c:v>385399690.50789207</c:v>
                </c:pt>
                <c:pt idx="62092">
                  <c:v>385442934.87437099</c:v>
                </c:pt>
                <c:pt idx="62093">
                  <c:v>385486161.881226</c:v>
                </c:pt>
                <c:pt idx="62094">
                  <c:v>385529370.72860199</c:v>
                </c:pt>
                <c:pt idx="62095">
                  <c:v>385572560.60696</c:v>
                </c:pt>
                <c:pt idx="62096">
                  <c:v>385615730.69698203</c:v>
                </c:pt>
                <c:pt idx="62097">
                  <c:v>385658880.16948301</c:v>
                </c:pt>
                <c:pt idx="62098">
                  <c:v>385702008.185314</c:v>
                </c:pt>
                <c:pt idx="62099">
                  <c:v>385745113.89527386</c:v>
                </c:pt>
                <c:pt idx="62100">
                  <c:v>385788196.44001305</c:v>
                </c:pt>
                <c:pt idx="62101">
                  <c:v>385831254.94994295</c:v>
                </c:pt>
                <c:pt idx="62102">
                  <c:v>385874288.54514301</c:v>
                </c:pt>
                <c:pt idx="62103">
                  <c:v>385917296.33526403</c:v>
                </c:pt>
                <c:pt idx="62104">
                  <c:v>385960277.41944093</c:v>
                </c:pt>
                <c:pt idx="62105">
                  <c:v>386003230.88619101</c:v>
                </c:pt>
                <c:pt idx="62106">
                  <c:v>386046155.81332898</c:v>
                </c:pt>
                <c:pt idx="62107">
                  <c:v>386089051.26786506</c:v>
                </c:pt>
                <c:pt idx="62108">
                  <c:v>386131916.30591697</c:v>
                </c:pt>
                <c:pt idx="62109">
                  <c:v>386174749.97261596</c:v>
                </c:pt>
                <c:pt idx="62110">
                  <c:v>386217551.30200899</c:v>
                </c:pt>
                <c:pt idx="62111">
                  <c:v>386260319.31696999</c:v>
                </c:pt>
                <c:pt idx="62112">
                  <c:v>386303053.02910101</c:v>
                </c:pt>
                <c:pt idx="62113">
                  <c:v>386345751.43864495</c:v>
                </c:pt>
                <c:pt idx="62114">
                  <c:v>386388413.53438896</c:v>
                </c:pt>
                <c:pt idx="62115">
                  <c:v>386431038.29356998</c:v>
                </c:pt>
                <c:pt idx="62116">
                  <c:v>386473624.68178391</c:v>
                </c:pt>
                <c:pt idx="62117">
                  <c:v>386516171.65289605</c:v>
                </c:pt>
                <c:pt idx="62118">
                  <c:v>386558678.14894301</c:v>
                </c:pt>
                <c:pt idx="62119">
                  <c:v>386601143.10004598</c:v>
                </c:pt>
                <c:pt idx="62120">
                  <c:v>386643565.42431396</c:v>
                </c:pt>
                <c:pt idx="62121">
                  <c:v>386685944.02776206</c:v>
                </c:pt>
                <c:pt idx="62122">
                  <c:v>386728277.80421001</c:v>
                </c:pt>
                <c:pt idx="62123">
                  <c:v>386770565.63520199</c:v>
                </c:pt>
                <c:pt idx="62124">
                  <c:v>386812806.38990992</c:v>
                </c:pt>
                <c:pt idx="62125">
                  <c:v>386854998.92505199</c:v>
                </c:pt>
                <c:pt idx="62126">
                  <c:v>386897142.08479792</c:v>
                </c:pt>
                <c:pt idx="62127">
                  <c:v>386939234.70068794</c:v>
                </c:pt>
                <c:pt idx="62128">
                  <c:v>386981275.59154201</c:v>
                </c:pt>
                <c:pt idx="62129">
                  <c:v>387023263.56337899</c:v>
                </c:pt>
                <c:pt idx="62130">
                  <c:v>387065197.40932602</c:v>
                </c:pt>
                <c:pt idx="62131">
                  <c:v>387107075.90954399</c:v>
                </c:pt>
                <c:pt idx="62132">
                  <c:v>387148897.83113599</c:v>
                </c:pt>
                <c:pt idx="62133">
                  <c:v>387190661.92807394</c:v>
                </c:pt>
                <c:pt idx="62134">
                  <c:v>387232366.94111109</c:v>
                </c:pt>
                <c:pt idx="62135">
                  <c:v>387274011.59771198</c:v>
                </c:pt>
                <c:pt idx="62136">
                  <c:v>387315594.61196792</c:v>
                </c:pt>
                <c:pt idx="62137">
                  <c:v>387357114.68452406</c:v>
                </c:pt>
                <c:pt idx="62138">
                  <c:v>387398570.502505</c:v>
                </c:pt>
                <c:pt idx="62139">
                  <c:v>387439960.73944199</c:v>
                </c:pt>
                <c:pt idx="62140">
                  <c:v>387481284.05520099</c:v>
                </c:pt>
                <c:pt idx="62141">
                  <c:v>387522539.09591192</c:v>
                </c:pt>
                <c:pt idx="62142">
                  <c:v>387563724.49390596</c:v>
                </c:pt>
                <c:pt idx="62143">
                  <c:v>387604838.86764205</c:v>
                </c:pt>
                <c:pt idx="62144">
                  <c:v>387645880.82165092</c:v>
                </c:pt>
                <c:pt idx="62145">
                  <c:v>387686848.94646609</c:v>
                </c:pt>
                <c:pt idx="62146">
                  <c:v>387727741.81857097</c:v>
                </c:pt>
                <c:pt idx="62147">
                  <c:v>387768558.00033396</c:v>
                </c:pt>
                <c:pt idx="62148">
                  <c:v>387809296.03996092</c:v>
                </c:pt>
                <c:pt idx="62149">
                  <c:v>387849954.47143692</c:v>
                </c:pt>
                <c:pt idx="62150">
                  <c:v>387890531.81447899</c:v>
                </c:pt>
                <c:pt idx="62151">
                  <c:v>387931026.574485</c:v>
                </c:pt>
                <c:pt idx="62152">
                  <c:v>387971437.242495</c:v>
                </c:pt>
                <c:pt idx="62153">
                  <c:v>388011762.29514092</c:v>
                </c:pt>
                <c:pt idx="62154">
                  <c:v>388052000.19461501</c:v>
                </c:pt>
                <c:pt idx="62155">
                  <c:v>388092149.38862997</c:v>
                </c:pt>
                <c:pt idx="62156">
                  <c:v>388132208.31038499</c:v>
                </c:pt>
                <c:pt idx="62157">
                  <c:v>388172175.378537</c:v>
                </c:pt>
                <c:pt idx="62158">
                  <c:v>388212048.99717695</c:v>
                </c:pt>
                <c:pt idx="62159">
                  <c:v>388251827.555803</c:v>
                </c:pt>
                <c:pt idx="62160">
                  <c:v>388291509.42930299</c:v>
                </c:pt>
                <c:pt idx="62161">
                  <c:v>388331092.97793603</c:v>
                </c:pt>
                <c:pt idx="62162">
                  <c:v>388370576.54732704</c:v>
                </c:pt>
                <c:pt idx="62163">
                  <c:v>388409958.46845001</c:v>
                </c:pt>
                <c:pt idx="62164">
                  <c:v>388449237.057634</c:v>
                </c:pt>
                <c:pt idx="62165">
                  <c:v>388488410.61655402</c:v>
                </c:pt>
                <c:pt idx="62166">
                  <c:v>388527477.4322409</c:v>
                </c:pt>
                <c:pt idx="62167">
                  <c:v>388566435.77709109</c:v>
                </c:pt>
                <c:pt idx="62168">
                  <c:v>388605283.90887696</c:v>
                </c:pt>
                <c:pt idx="62169">
                  <c:v>388644020.07076705</c:v>
                </c:pt>
                <c:pt idx="62170">
                  <c:v>388682642.49134886</c:v>
                </c:pt>
                <c:pt idx="62171">
                  <c:v>388721149.38465792</c:v>
                </c:pt>
                <c:pt idx="62172">
                  <c:v>388759538.95020992</c:v>
                </c:pt>
                <c:pt idx="62173">
                  <c:v>388797809.37303799</c:v>
                </c:pt>
                <c:pt idx="62174">
                  <c:v>388835958.82374102</c:v>
                </c:pt>
                <c:pt idx="62175">
                  <c:v>388873985.45852709</c:v>
                </c:pt>
                <c:pt idx="62176">
                  <c:v>388911887.41927385</c:v>
                </c:pt>
                <c:pt idx="62177">
                  <c:v>388949662.83358598</c:v>
                </c:pt>
                <c:pt idx="62178">
                  <c:v>388987309.81486398</c:v>
                </c:pt>
                <c:pt idx="62179">
                  <c:v>389024826.46237493</c:v>
                </c:pt>
                <c:pt idx="62180">
                  <c:v>389062210.86133492</c:v>
                </c:pt>
                <c:pt idx="62181">
                  <c:v>389099461.08298993</c:v>
                </c:pt>
                <c:pt idx="62182">
                  <c:v>389136575.18471205</c:v>
                </c:pt>
                <c:pt idx="62183">
                  <c:v>389173551.21009696</c:v>
                </c:pt>
                <c:pt idx="62184">
                  <c:v>389210387.18906605</c:v>
                </c:pt>
                <c:pt idx="62185">
                  <c:v>389247081.137986</c:v>
                </c:pt>
                <c:pt idx="62186">
                  <c:v>389283631.05978</c:v>
                </c:pt>
                <c:pt idx="62187">
                  <c:v>389320034.94406205</c:v>
                </c:pt>
                <c:pt idx="62188">
                  <c:v>389356290.76726401</c:v>
                </c:pt>
                <c:pt idx="62189">
                  <c:v>389392396.4927839</c:v>
                </c:pt>
                <c:pt idx="62190">
                  <c:v>389428350.07112998</c:v>
                </c:pt>
                <c:pt idx="62191">
                  <c:v>389464149.44007999</c:v>
                </c:pt>
                <c:pt idx="62192">
                  <c:v>389499792.52485001</c:v>
                </c:pt>
                <c:pt idx="62193">
                  <c:v>389535277.23825794</c:v>
                </c:pt>
                <c:pt idx="62194">
                  <c:v>389570601.48091596</c:v>
                </c:pt>
                <c:pt idx="62195">
                  <c:v>389605763.14141303</c:v>
                </c:pt>
                <c:pt idx="62196">
                  <c:v>389640760.09651399</c:v>
                </c:pt>
                <c:pt idx="62197">
                  <c:v>389675590.21137196</c:v>
                </c:pt>
                <c:pt idx="62198">
                  <c:v>389710251.33973593</c:v>
                </c:pt>
                <c:pt idx="62199">
                  <c:v>389744741.32418001</c:v>
                </c:pt>
                <c:pt idx="62200">
                  <c:v>389779057.99633789</c:v>
                </c:pt>
                <c:pt idx="62201">
                  <c:v>389813199.17714208</c:v>
                </c:pt>
                <c:pt idx="62202">
                  <c:v>389847162.67707801</c:v>
                </c:pt>
                <c:pt idx="62203">
                  <c:v>389880946.29644603</c:v>
                </c:pt>
                <c:pt idx="62204">
                  <c:v>389914547.82562792</c:v>
                </c:pt>
                <c:pt idx="62205">
                  <c:v>389947965.04537296</c:v>
                </c:pt>
                <c:pt idx="62206">
                  <c:v>389981195.72708499</c:v>
                </c:pt>
                <c:pt idx="62207">
                  <c:v>390014237.63312006</c:v>
                </c:pt>
                <c:pt idx="62208">
                  <c:v>390047088.51710105</c:v>
                </c:pt>
                <c:pt idx="62209">
                  <c:v>390079746.12423199</c:v>
                </c:pt>
                <c:pt idx="62210">
                  <c:v>390112208.19163299</c:v>
                </c:pt>
                <c:pt idx="62211">
                  <c:v>390144472.44867492</c:v>
                </c:pt>
                <c:pt idx="62212">
                  <c:v>390176536.61733305</c:v>
                </c:pt>
                <c:pt idx="62213">
                  <c:v>390208398.41254294</c:v>
                </c:pt>
                <c:pt idx="62214">
                  <c:v>390240055.54257703</c:v>
                </c:pt>
                <c:pt idx="62215">
                  <c:v>390271505.70941901</c:v>
                </c:pt>
                <c:pt idx="62216">
                  <c:v>390302746.60916007</c:v>
                </c:pt>
                <c:pt idx="62217">
                  <c:v>390333775.93239486</c:v>
                </c:pt>
                <c:pt idx="62218">
                  <c:v>390364591.36464</c:v>
                </c:pt>
                <c:pt idx="62219">
                  <c:v>390395190.58675092</c:v>
                </c:pt>
                <c:pt idx="62220">
                  <c:v>390425571.27535999</c:v>
                </c:pt>
                <c:pt idx="62221">
                  <c:v>390455731.10331208</c:v>
                </c:pt>
                <c:pt idx="62222">
                  <c:v>390485667.74012709</c:v>
                </c:pt>
                <c:pt idx="62223">
                  <c:v>390515378.85246009</c:v>
                </c:pt>
                <c:pt idx="62224">
                  <c:v>390544862.10457301</c:v>
                </c:pt>
                <c:pt idx="62225">
                  <c:v>390574115.15882611</c:v>
                </c:pt>
                <c:pt idx="62226">
                  <c:v>390603135.67616802</c:v>
                </c:pt>
                <c:pt idx="62227">
                  <c:v>390631921.31664294</c:v>
                </c:pt>
                <c:pt idx="62228">
                  <c:v>390660469.73990786</c:v>
                </c:pt>
                <c:pt idx="62229">
                  <c:v>390688778.605757</c:v>
                </c:pt>
                <c:pt idx="62230">
                  <c:v>390716845.57465601</c:v>
                </c:pt>
                <c:pt idx="62231">
                  <c:v>390744668.30829197</c:v>
                </c:pt>
                <c:pt idx="62232">
                  <c:v>390772244.47012502</c:v>
                </c:pt>
                <c:pt idx="62233">
                  <c:v>390799571.72595596</c:v>
                </c:pt>
                <c:pt idx="62234">
                  <c:v>390826647.744497</c:v>
                </c:pt>
                <c:pt idx="62235">
                  <c:v>390853470.197963</c:v>
                </c:pt>
                <c:pt idx="62236">
                  <c:v>390880036.76265794</c:v>
                </c:pt>
                <c:pt idx="62237">
                  <c:v>390906345.11957997</c:v>
                </c:pt>
                <c:pt idx="62238">
                  <c:v>390932392.95503294</c:v>
                </c:pt>
                <c:pt idx="62239">
                  <c:v>390958177.96124291</c:v>
                </c:pt>
                <c:pt idx="62240">
                  <c:v>390983697.83699095</c:v>
                </c:pt>
                <c:pt idx="62241">
                  <c:v>391008950.28824592</c:v>
                </c:pt>
                <c:pt idx="62242">
                  <c:v>391033933.02881002</c:v>
                </c:pt>
                <c:pt idx="62243">
                  <c:v>391058643.78096795</c:v>
                </c:pt>
                <c:pt idx="62244">
                  <c:v>391083080.27614892</c:v>
                </c:pt>
                <c:pt idx="62245">
                  <c:v>391107240.255593</c:v>
                </c:pt>
                <c:pt idx="62246">
                  <c:v>391131121.471021</c:v>
                </c:pt>
                <c:pt idx="62247">
                  <c:v>391154721.68531501</c:v>
                </c:pt>
                <c:pt idx="62248">
                  <c:v>391178038.67320502</c:v>
                </c:pt>
                <c:pt idx="62249">
                  <c:v>391201070.22196096</c:v>
                </c:pt>
                <c:pt idx="62250">
                  <c:v>391223814.13208395</c:v>
                </c:pt>
                <c:pt idx="62251">
                  <c:v>391246268.218014</c:v>
                </c:pt>
                <c:pt idx="62252">
                  <c:v>391268430.30883402</c:v>
                </c:pt>
                <c:pt idx="62253">
                  <c:v>391290298.24897695</c:v>
                </c:pt>
                <c:pt idx="62254">
                  <c:v>391311869.89894795</c:v>
                </c:pt>
                <c:pt idx="62255">
                  <c:v>391333143.13603395</c:v>
                </c:pt>
                <c:pt idx="62256">
                  <c:v>391354115.85502905</c:v>
                </c:pt>
                <c:pt idx="62257">
                  <c:v>391374785.96895599</c:v>
                </c:pt>
                <c:pt idx="62258">
                  <c:v>391395151.40979099</c:v>
                </c:pt>
                <c:pt idx="62259">
                  <c:v>391415210.12919402</c:v>
                </c:pt>
                <c:pt idx="62260">
                  <c:v>391434960.09923196</c:v>
                </c:pt>
                <c:pt idx="62261">
                  <c:v>391454399.31311107</c:v>
                </c:pt>
                <c:pt idx="62262">
                  <c:v>391473525.78590196</c:v>
                </c:pt>
                <c:pt idx="62263">
                  <c:v>391492337.55527192</c:v>
                </c:pt>
                <c:pt idx="62264">
                  <c:v>391510832.68220896</c:v>
                </c:pt>
                <c:pt idx="62265">
                  <c:v>391529009.25174892</c:v>
                </c:pt>
                <c:pt idx="62266">
                  <c:v>391546865.37369901</c:v>
                </c:pt>
                <c:pt idx="62267">
                  <c:v>391564399.18335909</c:v>
                </c:pt>
                <c:pt idx="62268">
                  <c:v>391581608.84223992</c:v>
                </c:pt>
                <c:pt idx="62269">
                  <c:v>391598492.53877699</c:v>
                </c:pt>
                <c:pt idx="62270">
                  <c:v>391615048.48904091</c:v>
                </c:pt>
                <c:pt idx="62271">
                  <c:v>391631274.93744296</c:v>
                </c:pt>
                <c:pt idx="62272">
                  <c:v>391647170.15743506</c:v>
                </c:pt>
                <c:pt idx="62273">
                  <c:v>391662732.45220095</c:v>
                </c:pt>
                <c:pt idx="62274">
                  <c:v>391677960.15535098</c:v>
                </c:pt>
                <c:pt idx="62275">
                  <c:v>391692851.63159001</c:v>
                </c:pt>
                <c:pt idx="62276">
                  <c:v>391707405.277403</c:v>
                </c:pt>
                <c:pt idx="62277">
                  <c:v>391721619.52170795</c:v>
                </c:pt>
                <c:pt idx="62278">
                  <c:v>391735492.82651901</c:v>
                </c:pt>
                <c:pt idx="62279">
                  <c:v>391749023.68758798</c:v>
                </c:pt>
                <c:pt idx="62280">
                  <c:v>391762210.63503891</c:v>
                </c:pt>
                <c:pt idx="62281">
                  <c:v>391775052.23399591</c:v>
                </c:pt>
                <c:pt idx="62282">
                  <c:v>391787547.085195</c:v>
                </c:pt>
                <c:pt idx="62283">
                  <c:v>391799693.82558602</c:v>
                </c:pt>
                <c:pt idx="62284">
                  <c:v>391811491.12892097</c:v>
                </c:pt>
                <c:pt idx="62285">
                  <c:v>391822937.70633096</c:v>
                </c:pt>
                <c:pt idx="62286">
                  <c:v>391834032.30689102</c:v>
                </c:pt>
                <c:pt idx="62287">
                  <c:v>391844773.71816498</c:v>
                </c:pt>
                <c:pt idx="62288">
                  <c:v>391855160.76674092</c:v>
                </c:pt>
                <c:pt idx="62289">
                  <c:v>391865192.318753</c:v>
                </c:pt>
                <c:pt idx="62290">
                  <c:v>391874867.28037995</c:v>
                </c:pt>
                <c:pt idx="62291">
                  <c:v>391884184.59833592</c:v>
                </c:pt>
                <c:pt idx="62292">
                  <c:v>391893143.26034099</c:v>
                </c:pt>
                <c:pt idx="62293">
                  <c:v>391901742.29557192</c:v>
                </c:pt>
                <c:pt idx="62294">
                  <c:v>391909980.77510101</c:v>
                </c:pt>
                <c:pt idx="62295">
                  <c:v>391917857.81231099</c:v>
                </c:pt>
                <c:pt idx="62296">
                  <c:v>391925372.56330001</c:v>
                </c:pt>
                <c:pt idx="62297">
                  <c:v>391932524.22725499</c:v>
                </c:pt>
                <c:pt idx="62298">
                  <c:v>391939312.04681802</c:v>
                </c:pt>
                <c:pt idx="62299">
                  <c:v>391945735.30842906</c:v>
                </c:pt>
                <c:pt idx="62300">
                  <c:v>391951793.34264392</c:v>
                </c:pt>
                <c:pt idx="62301">
                  <c:v>391957485.52443695</c:v>
                </c:pt>
                <c:pt idx="62302">
                  <c:v>391962811.27348399</c:v>
                </c:pt>
                <c:pt idx="62303">
                  <c:v>391967770.05442303</c:v>
                </c:pt>
                <c:pt idx="62304">
                  <c:v>391972361.37708998</c:v>
                </c:pt>
                <c:pt idx="62305">
                  <c:v>391976584.79673594</c:v>
                </c:pt>
                <c:pt idx="62306">
                  <c:v>391980439.91422695</c:v>
                </c:pt>
                <c:pt idx="62307">
                  <c:v>391983926.37621796</c:v>
                </c:pt>
                <c:pt idx="62308">
                  <c:v>391987043.87529695</c:v>
                </c:pt>
                <c:pt idx="62309">
                  <c:v>391989792.15012711</c:v>
                </c:pt>
                <c:pt idx="62310">
                  <c:v>391992170.98554295</c:v>
                </c:pt>
                <c:pt idx="62311">
                  <c:v>391994180.21264195</c:v>
                </c:pt>
                <c:pt idx="62312">
                  <c:v>391995819.70884597</c:v>
                </c:pt>
                <c:pt idx="62313">
                  <c:v>391997089.39793992</c:v>
                </c:pt>
                <c:pt idx="62314">
                  <c:v>391997989.25008792</c:v>
                </c:pt>
                <c:pt idx="62315">
                  <c:v>391998519.28183299</c:v>
                </c:pt>
                <c:pt idx="62316">
                  <c:v>391998679.55606401</c:v>
                </c:pt>
                <c:pt idx="62317">
                  <c:v>391998470.18196791</c:v>
                </c:pt>
                <c:pt idx="62318">
                  <c:v>391997891.314955</c:v>
                </c:pt>
                <c:pt idx="62319">
                  <c:v>391996943.15656704</c:v>
                </c:pt>
                <c:pt idx="62320">
                  <c:v>391995625.95435399</c:v>
                </c:pt>
                <c:pt idx="62321">
                  <c:v>391993940.00173992</c:v>
                </c:pt>
                <c:pt idx="62322">
                  <c:v>391991885.63785797</c:v>
                </c:pt>
                <c:pt idx="62323">
                  <c:v>391989463.24736702</c:v>
                </c:pt>
                <c:pt idx="62324">
                  <c:v>391986673.26024896</c:v>
                </c:pt>
                <c:pt idx="62325">
                  <c:v>391983516.151577</c:v>
                </c:pt>
                <c:pt idx="62326">
                  <c:v>391979992.44127291</c:v>
                </c:pt>
                <c:pt idx="62327">
                  <c:v>391976102.69383597</c:v>
                </c:pt>
                <c:pt idx="62328">
                  <c:v>391971847.51805401</c:v>
                </c:pt>
                <c:pt idx="62329">
                  <c:v>391967227.56669694</c:v>
                </c:pt>
                <c:pt idx="62330">
                  <c:v>391962243.53618091</c:v>
                </c:pt>
                <c:pt idx="62331">
                  <c:v>391956896.16622698</c:v>
                </c:pt>
                <c:pt idx="62332">
                  <c:v>391951186.23948896</c:v>
                </c:pt>
                <c:pt idx="62333">
                  <c:v>391945114.58116698</c:v>
                </c:pt>
                <c:pt idx="62334">
                  <c:v>391938682.05860305</c:v>
                </c:pt>
                <c:pt idx="62335">
                  <c:v>391931889.58085901</c:v>
                </c:pt>
                <c:pt idx="62336">
                  <c:v>391924738.09827495</c:v>
                </c:pt>
                <c:pt idx="62337">
                  <c:v>391917228.60201102</c:v>
                </c:pt>
                <c:pt idx="62338">
                  <c:v>391909362.12357497</c:v>
                </c:pt>
                <c:pt idx="62339">
                  <c:v>391901139.73432994</c:v>
                </c:pt>
                <c:pt idx="62340">
                  <c:v>391892562.54499209</c:v>
                </c:pt>
                <c:pt idx="62341">
                  <c:v>391883631.70510697</c:v>
                </c:pt>
                <c:pt idx="62342">
                  <c:v>391874348.40251499</c:v>
                </c:pt>
                <c:pt idx="62343">
                  <c:v>391864713.86280102</c:v>
                </c:pt>
                <c:pt idx="62344">
                  <c:v>391854729.34873402</c:v>
                </c:pt>
                <c:pt idx="62345">
                  <c:v>391844396.15969205</c:v>
                </c:pt>
                <c:pt idx="62346">
                  <c:v>391833715.63106799</c:v>
                </c:pt>
                <c:pt idx="62347">
                  <c:v>391822689.13367695</c:v>
                </c:pt>
                <c:pt idx="62348">
                  <c:v>391811318.07314301</c:v>
                </c:pt>
                <c:pt idx="62349">
                  <c:v>391799603.88927495</c:v>
                </c:pt>
                <c:pt idx="62350">
                  <c:v>391787548.055435</c:v>
                </c:pt>
                <c:pt idx="62351">
                  <c:v>391775152.07790202</c:v>
                </c:pt>
                <c:pt idx="62352">
                  <c:v>391762417.49521494</c:v>
                </c:pt>
                <c:pt idx="62353">
                  <c:v>391749345.87752008</c:v>
                </c:pt>
                <c:pt idx="62354">
                  <c:v>391735938.82589799</c:v>
                </c:pt>
                <c:pt idx="62355">
                  <c:v>391722197.97169691</c:v>
                </c:pt>
                <c:pt idx="62356">
                  <c:v>391708124.97584695</c:v>
                </c:pt>
                <c:pt idx="62357">
                  <c:v>391693721.52817792</c:v>
                </c:pt>
                <c:pt idx="62358">
                  <c:v>391678989.34672397</c:v>
                </c:pt>
                <c:pt idx="62359">
                  <c:v>391663930.17703205</c:v>
                </c:pt>
                <c:pt idx="62360">
                  <c:v>391648545.79145491</c:v>
                </c:pt>
                <c:pt idx="62361">
                  <c:v>391632837.988451</c:v>
                </c:pt>
                <c:pt idx="62362">
                  <c:v>391616808.59187394</c:v>
                </c:pt>
                <c:pt idx="62363">
                  <c:v>391600459.45026392</c:v>
                </c:pt>
                <c:pt idx="62364">
                  <c:v>391583792.43613386</c:v>
                </c:pt>
                <c:pt idx="62365">
                  <c:v>391566809.44525492</c:v>
                </c:pt>
                <c:pt idx="62366">
                  <c:v>391549512.39594299</c:v>
                </c:pt>
                <c:pt idx="62367">
                  <c:v>391531903.22834092</c:v>
                </c:pt>
                <c:pt idx="62368">
                  <c:v>391513983.90370297</c:v>
                </c:pt>
                <c:pt idx="62369">
                  <c:v>391495756.40367794</c:v>
                </c:pt>
                <c:pt idx="62370">
                  <c:v>391477222.72959995</c:v>
                </c:pt>
                <c:pt idx="62371">
                  <c:v>391458384.90176892</c:v>
                </c:pt>
                <c:pt idx="62372">
                  <c:v>391439244.95874298</c:v>
                </c:pt>
                <c:pt idx="62373">
                  <c:v>391419804.95662695</c:v>
                </c:pt>
                <c:pt idx="62374">
                  <c:v>391400066.96837091</c:v>
                </c:pt>
                <c:pt idx="62375">
                  <c:v>391380033.08306205</c:v>
                </c:pt>
                <c:pt idx="62376">
                  <c:v>391359705.40522695</c:v>
                </c:pt>
                <c:pt idx="62377">
                  <c:v>391339086.05413902</c:v>
                </c:pt>
                <c:pt idx="62378">
                  <c:v>391318177.16312307</c:v>
                </c:pt>
                <c:pt idx="62379">
                  <c:v>391296980.87887502</c:v>
                </c:pt>
                <c:pt idx="62380">
                  <c:v>391275499.36077303</c:v>
                </c:pt>
                <c:pt idx="62381">
                  <c:v>391253734.78020996</c:v>
                </c:pt>
                <c:pt idx="62382">
                  <c:v>391231689.31992</c:v>
                </c:pt>
                <c:pt idx="62383">
                  <c:v>391209365.17331302</c:v>
                </c:pt>
                <c:pt idx="62384">
                  <c:v>391186764.54382408</c:v>
                </c:pt>
                <c:pt idx="62385">
                  <c:v>391163889.64425701</c:v>
                </c:pt>
                <c:pt idx="62386">
                  <c:v>391140742.69614297</c:v>
                </c:pt>
                <c:pt idx="62387">
                  <c:v>391117325.92910999</c:v>
                </c:pt>
                <c:pt idx="62388">
                  <c:v>391093641.58024395</c:v>
                </c:pt>
                <c:pt idx="62389">
                  <c:v>391069691.89348102</c:v>
                </c:pt>
                <c:pt idx="62390">
                  <c:v>391045479.118985</c:v>
                </c:pt>
                <c:pt idx="62391">
                  <c:v>391021005.51254892</c:v>
                </c:pt>
                <c:pt idx="62392">
                  <c:v>390996273.33499795</c:v>
                </c:pt>
                <c:pt idx="62393">
                  <c:v>390971284.85160297</c:v>
                </c:pt>
                <c:pt idx="62394">
                  <c:v>390946042.33150101</c:v>
                </c:pt>
                <c:pt idx="62395">
                  <c:v>390920548.04713106</c:v>
                </c:pt>
                <c:pt idx="62396">
                  <c:v>390894804.27366799</c:v>
                </c:pt>
                <c:pt idx="62397">
                  <c:v>390868813.28847599</c:v>
                </c:pt>
                <c:pt idx="62398">
                  <c:v>390842577.37056798</c:v>
                </c:pt>
                <c:pt idx="62399">
                  <c:v>390816098.80007201</c:v>
                </c:pt>
                <c:pt idx="62400">
                  <c:v>390789379.85771108</c:v>
                </c:pt>
                <c:pt idx="62401">
                  <c:v>390762422.82428992</c:v>
                </c:pt>
                <c:pt idx="62402">
                  <c:v>390735229.980196</c:v>
                </c:pt>
                <c:pt idx="62403">
                  <c:v>390707803.60490209</c:v>
                </c:pt>
                <c:pt idx="62404">
                  <c:v>390680145.97648895</c:v>
                </c:pt>
                <c:pt idx="62405">
                  <c:v>390652259.37116998</c:v>
                </c:pt>
                <c:pt idx="62406">
                  <c:v>390624146.06282997</c:v>
                </c:pt>
                <c:pt idx="62407">
                  <c:v>390595808.32257694</c:v>
                </c:pt>
                <c:pt idx="62408">
                  <c:v>390567248.41829091</c:v>
                </c:pt>
                <c:pt idx="62409">
                  <c:v>390538468.61420202</c:v>
                </c:pt>
                <c:pt idx="62410">
                  <c:v>390509471.17046309</c:v>
                </c:pt>
                <c:pt idx="62411">
                  <c:v>390480258.34274</c:v>
                </c:pt>
                <c:pt idx="62412">
                  <c:v>390450832.38181102</c:v>
                </c:pt>
                <c:pt idx="62413">
                  <c:v>390421195.53317201</c:v>
                </c:pt>
                <c:pt idx="62414">
                  <c:v>390391350.03666103</c:v>
                </c:pt>
                <c:pt idx="62415">
                  <c:v>390361298.12608099</c:v>
                </c:pt>
                <c:pt idx="62416">
                  <c:v>390331042.02884197</c:v>
                </c:pt>
                <c:pt idx="62417">
                  <c:v>390300583.96560895</c:v>
                </c:pt>
                <c:pt idx="62418">
                  <c:v>390269926.14996207</c:v>
                </c:pt>
                <c:pt idx="62419">
                  <c:v>390239070.78806198</c:v>
                </c:pt>
                <c:pt idx="62420">
                  <c:v>390208020.07832998</c:v>
                </c:pt>
                <c:pt idx="62421">
                  <c:v>390176776.21113396</c:v>
                </c:pt>
                <c:pt idx="62422">
                  <c:v>390145341.36848801</c:v>
                </c:pt>
                <c:pt idx="62423">
                  <c:v>390113717.72376001</c:v>
                </c:pt>
                <c:pt idx="62424">
                  <c:v>390081907.44138396</c:v>
                </c:pt>
                <c:pt idx="62425">
                  <c:v>390049912.67658901</c:v>
                </c:pt>
                <c:pt idx="62426">
                  <c:v>390017735.575131</c:v>
                </c:pt>
                <c:pt idx="62427">
                  <c:v>389985378.27304101</c:v>
                </c:pt>
                <c:pt idx="62428">
                  <c:v>389952842.89637393</c:v>
                </c:pt>
                <c:pt idx="62429">
                  <c:v>389920131.56097299</c:v>
                </c:pt>
                <c:pt idx="62430">
                  <c:v>389887246.37223697</c:v>
                </c:pt>
                <c:pt idx="62431">
                  <c:v>389854189.42490494</c:v>
                </c:pt>
                <c:pt idx="62432">
                  <c:v>389820962.80283892</c:v>
                </c:pt>
                <c:pt idx="62433">
                  <c:v>389787568.57882106</c:v>
                </c:pt>
                <c:pt idx="62434">
                  <c:v>389754008.814358</c:v>
                </c:pt>
                <c:pt idx="62435">
                  <c:v>389720285.55949908</c:v>
                </c:pt>
                <c:pt idx="62436">
                  <c:v>389686400.85264492</c:v>
                </c:pt>
                <c:pt idx="62437">
                  <c:v>389652356.72038996</c:v>
                </c:pt>
                <c:pt idx="62438">
                  <c:v>389618155.17734802</c:v>
                </c:pt>
                <c:pt idx="62439">
                  <c:v>389583798.22599894</c:v>
                </c:pt>
                <c:pt idx="62440">
                  <c:v>389549287.85654598</c:v>
                </c:pt>
                <c:pt idx="62441">
                  <c:v>389514626.04676598</c:v>
                </c:pt>
                <c:pt idx="62442">
                  <c:v>389479814.76187903</c:v>
                </c:pt>
                <c:pt idx="62443">
                  <c:v>389444855.95442402</c:v>
                </c:pt>
                <c:pt idx="62444">
                  <c:v>389409751.56413502</c:v>
                </c:pt>
                <c:pt idx="62445">
                  <c:v>389374503.51782906</c:v>
                </c:pt>
                <c:pt idx="62446">
                  <c:v>389339113.72930092</c:v>
                </c:pt>
                <c:pt idx="62447">
                  <c:v>389303584.099222</c:v>
                </c:pt>
                <c:pt idx="62448">
                  <c:v>389267916.51504695</c:v>
                </c:pt>
                <c:pt idx="62449">
                  <c:v>389232112.850927</c:v>
                </c:pt>
                <c:pt idx="62450">
                  <c:v>389196174.967628</c:v>
                </c:pt>
                <c:pt idx="62451">
                  <c:v>389160104.71245599</c:v>
                </c:pt>
                <c:pt idx="62452">
                  <c:v>389123903.91918695</c:v>
                </c:pt>
                <c:pt idx="62453">
                  <c:v>389087574.40800399</c:v>
                </c:pt>
                <c:pt idx="62454">
                  <c:v>389051117.98543996</c:v>
                </c:pt>
                <c:pt idx="62455">
                  <c:v>389014536.44432205</c:v>
                </c:pt>
                <c:pt idx="62456">
                  <c:v>388977831.56372797</c:v>
                </c:pt>
                <c:pt idx="62457">
                  <c:v>388941005.10894102</c:v>
                </c:pt>
                <c:pt idx="62458">
                  <c:v>388904058.83141696</c:v>
                </c:pt>
                <c:pt idx="62459">
                  <c:v>388866994.46874499</c:v>
                </c:pt>
                <c:pt idx="62460">
                  <c:v>388829813.74462909</c:v>
                </c:pt>
                <c:pt idx="62461">
                  <c:v>388792518.36885607</c:v>
                </c:pt>
                <c:pt idx="62462">
                  <c:v>388755110.03728592</c:v>
                </c:pt>
                <c:pt idx="62463">
                  <c:v>388717590.43183297</c:v>
                </c:pt>
                <c:pt idx="62464">
                  <c:v>388679961.22045696</c:v>
                </c:pt>
                <c:pt idx="62465">
                  <c:v>388642224.05715907</c:v>
                </c:pt>
                <c:pt idx="62466">
                  <c:v>388604380.58197886</c:v>
                </c:pt>
                <c:pt idx="62467">
                  <c:v>388566432.42100096</c:v>
                </c:pt>
                <c:pt idx="62468">
                  <c:v>388528381.18635601</c:v>
                </c:pt>
                <c:pt idx="62469">
                  <c:v>388490228.47623193</c:v>
                </c:pt>
                <c:pt idx="62470">
                  <c:v>388451975.87489402</c:v>
                </c:pt>
                <c:pt idx="62471">
                  <c:v>388413624.95269191</c:v>
                </c:pt>
                <c:pt idx="62472">
                  <c:v>388375177.26608896</c:v>
                </c:pt>
                <c:pt idx="62473">
                  <c:v>388336634.35768098</c:v>
                </c:pt>
                <c:pt idx="62474">
                  <c:v>388297997.75622499</c:v>
                </c:pt>
                <c:pt idx="62475">
                  <c:v>388259268.97666794</c:v>
                </c:pt>
                <c:pt idx="62476">
                  <c:v>388220449.520181</c:v>
                </c:pt>
                <c:pt idx="62477">
                  <c:v>388181540.87419701</c:v>
                </c:pt>
                <c:pt idx="62478">
                  <c:v>388142544.51244295</c:v>
                </c:pt>
                <c:pt idx="62479">
                  <c:v>388103461.89498699</c:v>
                </c:pt>
                <c:pt idx="62480">
                  <c:v>388064294.46827996</c:v>
                </c:pt>
                <c:pt idx="62481">
                  <c:v>388025043.66520202</c:v>
                </c:pt>
                <c:pt idx="62482">
                  <c:v>387985710.90510792</c:v>
                </c:pt>
                <c:pt idx="62483">
                  <c:v>387946297.59388298</c:v>
                </c:pt>
                <c:pt idx="62484">
                  <c:v>387906805.12399298</c:v>
                </c:pt>
                <c:pt idx="62485">
                  <c:v>387867234.874538</c:v>
                </c:pt>
                <c:pt idx="62486">
                  <c:v>387827588.21131396</c:v>
                </c:pt>
                <c:pt idx="62487">
                  <c:v>387787866.48686695</c:v>
                </c:pt>
                <c:pt idx="62488">
                  <c:v>387748071.04055405</c:v>
                </c:pt>
                <c:pt idx="62489">
                  <c:v>387708203.19860899</c:v>
                </c:pt>
                <c:pt idx="62490">
                  <c:v>387668264.27420694</c:v>
                </c:pt>
                <c:pt idx="62491">
                  <c:v>387628255.56752515</c:v>
                </c:pt>
                <c:pt idx="62492">
                  <c:v>387588178.36581498</c:v>
                </c:pt>
                <c:pt idx="62493">
                  <c:v>387548033.94347</c:v>
                </c:pt>
                <c:pt idx="62494">
                  <c:v>387507823.56209391</c:v>
                </c:pt>
                <c:pt idx="62495">
                  <c:v>387467548.47057599</c:v>
                </c:pt>
                <c:pt idx="62496">
                  <c:v>387427209.90516001</c:v>
                </c:pt>
                <c:pt idx="62497">
                  <c:v>387386809.08952105</c:v>
                </c:pt>
                <c:pt idx="62498">
                  <c:v>387346347.23484099</c:v>
                </c:pt>
                <c:pt idx="62499">
                  <c:v>387305825.539882</c:v>
                </c:pt>
                <c:pt idx="62500">
                  <c:v>387265245.19106609</c:v>
                </c:pt>
                <c:pt idx="62501">
                  <c:v>387224607.362553</c:v>
                </c:pt>
                <c:pt idx="62502">
                  <c:v>387183913.21631992</c:v>
                </c:pt>
                <c:pt idx="62503">
                  <c:v>387143163.90223986</c:v>
                </c:pt>
                <c:pt idx="62504">
                  <c:v>387102360.55816311</c:v>
                </c:pt>
                <c:pt idx="62505">
                  <c:v>387061504.31000102</c:v>
                </c:pt>
                <c:pt idx="62506">
                  <c:v>387020596.27180499</c:v>
                </c:pt>
                <c:pt idx="62507">
                  <c:v>386979637.54584998</c:v>
                </c:pt>
                <c:pt idx="62508">
                  <c:v>386938629.22272199</c:v>
                </c:pt>
                <c:pt idx="62509">
                  <c:v>386897572.381396</c:v>
                </c:pt>
                <c:pt idx="62510">
                  <c:v>386856468.089324</c:v>
                </c:pt>
                <c:pt idx="62511">
                  <c:v>386815317.40252101</c:v>
                </c:pt>
                <c:pt idx="62512">
                  <c:v>386774121.36564696</c:v>
                </c:pt>
                <c:pt idx="62513">
                  <c:v>386732881.01209491</c:v>
                </c:pt>
                <c:pt idx="62514">
                  <c:v>386691597.36407697</c:v>
                </c:pt>
                <c:pt idx="62515">
                  <c:v>386650271.43271095</c:v>
                </c:pt>
                <c:pt idx="62516">
                  <c:v>386608904.21810704</c:v>
                </c:pt>
                <c:pt idx="62517">
                  <c:v>386567496.70945102</c:v>
                </c:pt>
                <c:pt idx="62518">
                  <c:v>386526049.88509792</c:v>
                </c:pt>
                <c:pt idx="62519">
                  <c:v>386484564.71265596</c:v>
                </c:pt>
                <c:pt idx="62520">
                  <c:v>386443042.14907002</c:v>
                </c:pt>
                <c:pt idx="62521">
                  <c:v>386401483.14071608</c:v>
                </c:pt>
                <c:pt idx="62522">
                  <c:v>386359888.62348598</c:v>
                </c:pt>
                <c:pt idx="62523">
                  <c:v>386318259.52287096</c:v>
                </c:pt>
                <c:pt idx="62524">
                  <c:v>386276596.75405705</c:v>
                </c:pt>
                <c:pt idx="62525">
                  <c:v>386234901.22200394</c:v>
                </c:pt>
                <c:pt idx="62526">
                  <c:v>386193173.82154101</c:v>
                </c:pt>
                <c:pt idx="62527">
                  <c:v>386151415.43744493</c:v>
                </c:pt>
                <c:pt idx="62528">
                  <c:v>386109626.944538</c:v>
                </c:pt>
                <c:pt idx="62529">
                  <c:v>386067809.20776606</c:v>
                </c:pt>
                <c:pt idx="62530">
                  <c:v>386025963.08228797</c:v>
                </c:pt>
                <c:pt idx="62531">
                  <c:v>385984089.41356802</c:v>
                </c:pt>
                <c:pt idx="62532">
                  <c:v>385942189.037453</c:v>
                </c:pt>
                <c:pt idx="62533">
                  <c:v>385900262.78026491</c:v>
                </c:pt>
                <c:pt idx="62534">
                  <c:v>385858311.45888799</c:v>
                </c:pt>
                <c:pt idx="62535">
                  <c:v>385816335.88084799</c:v>
                </c:pt>
                <c:pt idx="62536">
                  <c:v>385774336.84440702</c:v>
                </c:pt>
                <c:pt idx="62537">
                  <c:v>385732315.13863796</c:v>
                </c:pt>
                <c:pt idx="62538">
                  <c:v>385690271.54352003</c:v>
                </c:pt>
                <c:pt idx="62539">
                  <c:v>385648206.83001697</c:v>
                </c:pt>
                <c:pt idx="62540">
                  <c:v>385606121.76016301</c:v>
                </c:pt>
                <c:pt idx="62541">
                  <c:v>385564017.08714801</c:v>
                </c:pt>
                <c:pt idx="62542">
                  <c:v>385521893.55539799</c:v>
                </c:pt>
                <c:pt idx="62543">
                  <c:v>385479751.900662</c:v>
                </c:pt>
                <c:pt idx="62544">
                  <c:v>385437592.85009301</c:v>
                </c:pt>
                <c:pt idx="62545">
                  <c:v>385395417.12233096</c:v>
                </c:pt>
                <c:pt idx="62546">
                  <c:v>385353225.42758501</c:v>
                </c:pt>
                <c:pt idx="62547">
                  <c:v>385311018.467713</c:v>
                </c:pt>
                <c:pt idx="62548">
                  <c:v>385268796.93630493</c:v>
                </c:pt>
                <c:pt idx="62549">
                  <c:v>385226561.51876301</c:v>
                </c:pt>
                <c:pt idx="62550">
                  <c:v>385184312.89238292</c:v>
                </c:pt>
                <c:pt idx="62551">
                  <c:v>385142051.72643095</c:v>
                </c:pt>
                <c:pt idx="62552">
                  <c:v>385099778.68222499</c:v>
                </c:pt>
                <c:pt idx="62553">
                  <c:v>385057494.41321295</c:v>
                </c:pt>
                <c:pt idx="62554">
                  <c:v>385015199.56505305</c:v>
                </c:pt>
                <c:pt idx="62555">
                  <c:v>384972894.77568793</c:v>
                </c:pt>
                <c:pt idx="62556">
                  <c:v>384930580.67542505</c:v>
                </c:pt>
                <c:pt idx="62557">
                  <c:v>384888257.88701105</c:v>
                </c:pt>
                <c:pt idx="62558">
                  <c:v>384845927.02570999</c:v>
                </c:pt>
                <c:pt idx="62559">
                  <c:v>384803588.69937903</c:v>
                </c:pt>
                <c:pt idx="62560">
                  <c:v>384761243.50854206</c:v>
                </c:pt>
                <c:pt idx="62561">
                  <c:v>384718892.04646701</c:v>
                </c:pt>
                <c:pt idx="62562">
                  <c:v>384676534.89923692</c:v>
                </c:pt>
                <c:pt idx="62563">
                  <c:v>384634172.64582515</c:v>
                </c:pt>
                <c:pt idx="62564">
                  <c:v>384591805.85816908</c:v>
                </c:pt>
                <c:pt idx="62565">
                  <c:v>384549435.10124099</c:v>
                </c:pt>
                <c:pt idx="62566">
                  <c:v>384507060.93312198</c:v>
                </c:pt>
                <c:pt idx="62567">
                  <c:v>384464683.90507191</c:v>
                </c:pt>
                <c:pt idx="62568">
                  <c:v>384422304.561602</c:v>
                </c:pt>
                <c:pt idx="62569">
                  <c:v>384379923.44054109</c:v>
                </c:pt>
                <c:pt idx="62570">
                  <c:v>384337541.07311106</c:v>
                </c:pt>
                <c:pt idx="62571">
                  <c:v>384295157.98399299</c:v>
                </c:pt>
                <c:pt idx="62572">
                  <c:v>384252774.69139296</c:v>
                </c:pt>
                <c:pt idx="62573">
                  <c:v>384210391.70711797</c:v>
                </c:pt>
                <c:pt idx="62574">
                  <c:v>384168009.53663486</c:v>
                </c:pt>
                <c:pt idx="62575">
                  <c:v>384125628.67914301</c:v>
                </c:pt>
                <c:pt idx="62576">
                  <c:v>384083249.62763792</c:v>
                </c:pt>
                <c:pt idx="62577">
                  <c:v>384040872.86897796</c:v>
                </c:pt>
                <c:pt idx="62578">
                  <c:v>383998498.88395101</c:v>
                </c:pt>
                <c:pt idx="62579">
                  <c:v>383956128.14733607</c:v>
                </c:pt>
                <c:pt idx="62580">
                  <c:v>383913761.12796998</c:v>
                </c:pt>
                <c:pt idx="62581">
                  <c:v>383871398.288809</c:v>
                </c:pt>
                <c:pt idx="62582">
                  <c:v>383829040.08699495</c:v>
                </c:pt>
                <c:pt idx="62583">
                  <c:v>383786686.973912</c:v>
                </c:pt>
                <c:pt idx="62584">
                  <c:v>383744339.39525694</c:v>
                </c:pt>
                <c:pt idx="62585">
                  <c:v>383701997.79109192</c:v>
                </c:pt>
                <c:pt idx="62586">
                  <c:v>383659662.59590894</c:v>
                </c:pt>
                <c:pt idx="62587">
                  <c:v>383617334.23869395</c:v>
                </c:pt>
                <c:pt idx="62588">
                  <c:v>383575013.14297795</c:v>
                </c:pt>
                <c:pt idx="62589">
                  <c:v>383532699.72690386</c:v>
                </c:pt>
                <c:pt idx="62590">
                  <c:v>383490394.40328199</c:v>
                </c:pt>
                <c:pt idx="62591">
                  <c:v>383448097.57964492</c:v>
                </c:pt>
                <c:pt idx="62592">
                  <c:v>383405809.65831107</c:v>
                </c:pt>
                <c:pt idx="62593">
                  <c:v>383363531.03643793</c:v>
                </c:pt>
                <c:pt idx="62594">
                  <c:v>383321262.10607892</c:v>
                </c:pt>
                <c:pt idx="62595">
                  <c:v>383279003.25423992</c:v>
                </c:pt>
                <c:pt idx="62596">
                  <c:v>383236754.86293292</c:v>
                </c:pt>
                <c:pt idx="62597">
                  <c:v>383194517.30923295</c:v>
                </c:pt>
                <c:pt idx="62598">
                  <c:v>383152290.96533096</c:v>
                </c:pt>
                <c:pt idx="62599">
                  <c:v>383110076.19858605</c:v>
                </c:pt>
                <c:pt idx="62600">
                  <c:v>383067873.371584</c:v>
                </c:pt>
                <c:pt idx="62601">
                  <c:v>383025682.84218305</c:v>
                </c:pt>
                <c:pt idx="62602">
                  <c:v>382983504.96357101</c:v>
                </c:pt>
                <c:pt idx="62603">
                  <c:v>382941340.08431298</c:v>
                </c:pt>
                <c:pt idx="62604">
                  <c:v>382899188.54840797</c:v>
                </c:pt>
                <c:pt idx="62605">
                  <c:v>382857050.69533294</c:v>
                </c:pt>
                <c:pt idx="62606">
                  <c:v>382814926.86009705</c:v>
                </c:pt>
                <c:pt idx="62607">
                  <c:v>382772817.37329102</c:v>
                </c:pt>
                <c:pt idx="62608">
                  <c:v>382730722.56113392</c:v>
                </c:pt>
                <c:pt idx="62609">
                  <c:v>382688642.74552405</c:v>
                </c:pt>
                <c:pt idx="62610">
                  <c:v>382646578.24408501</c:v>
                </c:pt>
                <c:pt idx="62611">
                  <c:v>382604529.370215</c:v>
                </c:pt>
                <c:pt idx="62612">
                  <c:v>382562496.43313396</c:v>
                </c:pt>
                <c:pt idx="62613">
                  <c:v>382520479.73792899</c:v>
                </c:pt>
                <c:pt idx="62614">
                  <c:v>382478479.58559901</c:v>
                </c:pt>
                <c:pt idx="62615">
                  <c:v>382436496.27310598</c:v>
                </c:pt>
                <c:pt idx="62616">
                  <c:v>382394530.093413</c:v>
                </c:pt>
                <c:pt idx="62617">
                  <c:v>382352581.33553392</c:v>
                </c:pt>
                <c:pt idx="62618">
                  <c:v>382310650.28457695</c:v>
                </c:pt>
                <c:pt idx="62619">
                  <c:v>382268737.22178495</c:v>
                </c:pt>
                <c:pt idx="62620">
                  <c:v>382226842.42458493</c:v>
                </c:pt>
                <c:pt idx="62621">
                  <c:v>382184966.166623</c:v>
                </c:pt>
                <c:pt idx="62622">
                  <c:v>382143108.71781498</c:v>
                </c:pt>
                <c:pt idx="62623">
                  <c:v>382101270.344383</c:v>
                </c:pt>
                <c:pt idx="62624">
                  <c:v>382059451.30889606</c:v>
                </c:pt>
                <c:pt idx="62625">
                  <c:v>382017651.870318</c:v>
                </c:pt>
                <c:pt idx="62626">
                  <c:v>381975872.28403991</c:v>
                </c:pt>
                <c:pt idx="62627">
                  <c:v>381934112.80192697</c:v>
                </c:pt>
                <c:pt idx="62628">
                  <c:v>381892373.67235202</c:v>
                </c:pt>
                <c:pt idx="62629">
                  <c:v>381850655.14024001</c:v>
                </c:pt>
                <c:pt idx="62630">
                  <c:v>381808957.44710606</c:v>
                </c:pt>
                <c:pt idx="62631">
                  <c:v>381767280.83109099</c:v>
                </c:pt>
                <c:pt idx="62632">
                  <c:v>381725625.52700198</c:v>
                </c:pt>
                <c:pt idx="62633">
                  <c:v>381683991.76635092</c:v>
                </c:pt>
                <c:pt idx="62634">
                  <c:v>381642379.77738792</c:v>
                </c:pt>
                <c:pt idx="62635">
                  <c:v>381600789.78514391</c:v>
                </c:pt>
                <c:pt idx="62636">
                  <c:v>381559222.01146001</c:v>
                </c:pt>
                <c:pt idx="62637">
                  <c:v>381517676.67503101</c:v>
                </c:pt>
                <c:pt idx="62638">
                  <c:v>381476153.99143386</c:v>
                </c:pt>
                <c:pt idx="62639">
                  <c:v>381434654.17317206</c:v>
                </c:pt>
                <c:pt idx="62640">
                  <c:v>381393177.42969793</c:v>
                </c:pt>
                <c:pt idx="62641">
                  <c:v>381351723.96745998</c:v>
                </c:pt>
                <c:pt idx="62642">
                  <c:v>381310293.98992991</c:v>
                </c:pt>
                <c:pt idx="62643">
                  <c:v>381268887.69763499</c:v>
                </c:pt>
                <c:pt idx="62644">
                  <c:v>381227505.28819799</c:v>
                </c:pt>
                <c:pt idx="62645">
                  <c:v>381186146.95636499</c:v>
                </c:pt>
                <c:pt idx="62646">
                  <c:v>381144812.89403892</c:v>
                </c:pt>
                <c:pt idx="62647">
                  <c:v>381103503.29031295</c:v>
                </c:pt>
                <c:pt idx="62648">
                  <c:v>381062218.33150297</c:v>
                </c:pt>
                <c:pt idx="62649">
                  <c:v>381020958.20117694</c:v>
                </c:pt>
                <c:pt idx="62650">
                  <c:v>380979723.08018792</c:v>
                </c:pt>
                <c:pt idx="62651">
                  <c:v>380938513.146703</c:v>
                </c:pt>
                <c:pt idx="62652">
                  <c:v>380897328.57623893</c:v>
                </c:pt>
                <c:pt idx="62653">
                  <c:v>380856169.54168391</c:v>
                </c:pt>
                <c:pt idx="62654">
                  <c:v>380815036.21333694</c:v>
                </c:pt>
                <c:pt idx="62655">
                  <c:v>380773928.75892901</c:v>
                </c:pt>
                <c:pt idx="62656">
                  <c:v>380732847.34365797</c:v>
                </c:pt>
                <c:pt idx="62657">
                  <c:v>380691792.130216</c:v>
                </c:pt>
                <c:pt idx="62658">
                  <c:v>380650763.27881497</c:v>
                </c:pt>
                <c:pt idx="62659">
                  <c:v>380609760.94722009</c:v>
                </c:pt>
                <c:pt idx="62660">
                  <c:v>380568785.29077393</c:v>
                </c:pt>
                <c:pt idx="62661">
                  <c:v>380527836.46242601</c:v>
                </c:pt>
                <c:pt idx="62662">
                  <c:v>380486914.61275792</c:v>
                </c:pt>
                <c:pt idx="62663">
                  <c:v>380446019.89001399</c:v>
                </c:pt>
                <c:pt idx="62664">
                  <c:v>380405152.44012398</c:v>
                </c:pt>
                <c:pt idx="62665">
                  <c:v>380364312.40673196</c:v>
                </c:pt>
                <c:pt idx="62666">
                  <c:v>380323499.93122196</c:v>
                </c:pt>
                <c:pt idx="62667">
                  <c:v>380282715.15274298</c:v>
                </c:pt>
                <c:pt idx="62668">
                  <c:v>380241958.20823592</c:v>
                </c:pt>
                <c:pt idx="62669">
                  <c:v>380201229.23245794</c:v>
                </c:pt>
                <c:pt idx="62670">
                  <c:v>380160528.35800701</c:v>
                </c:pt>
                <c:pt idx="62671">
                  <c:v>380119855.71534795</c:v>
                </c:pt>
                <c:pt idx="62672">
                  <c:v>380079211.43283594</c:v>
                </c:pt>
                <c:pt idx="62673">
                  <c:v>380038595.63674092</c:v>
                </c:pt>
                <c:pt idx="62674">
                  <c:v>379998008.45126891</c:v>
                </c:pt>
                <c:pt idx="62675">
                  <c:v>379957449.99859202</c:v>
                </c:pt>
                <c:pt idx="62676">
                  <c:v>379916920.39886498</c:v>
                </c:pt>
                <c:pt idx="62677">
                  <c:v>379876419.77024996</c:v>
                </c:pt>
                <c:pt idx="62678">
                  <c:v>379835948.22894496</c:v>
                </c:pt>
                <c:pt idx="62679">
                  <c:v>379795505.88919598</c:v>
                </c:pt>
                <c:pt idx="62680">
                  <c:v>379755092.86333001</c:v>
                </c:pt>
                <c:pt idx="62681">
                  <c:v>379714709.26176792</c:v>
                </c:pt>
                <c:pt idx="62682">
                  <c:v>379674355.19305497</c:v>
                </c:pt>
                <c:pt idx="62683">
                  <c:v>379634030.76387399</c:v>
                </c:pt>
                <c:pt idx="62684">
                  <c:v>379593736.079072</c:v>
                </c:pt>
                <c:pt idx="62685">
                  <c:v>379553471.24168003</c:v>
                </c:pt>
                <c:pt idx="62686">
                  <c:v>379513236.35293394</c:v>
                </c:pt>
                <c:pt idx="62687">
                  <c:v>379473031.51229393</c:v>
                </c:pt>
                <c:pt idx="62688">
                  <c:v>379432856.81746608</c:v>
                </c:pt>
                <c:pt idx="62689">
                  <c:v>379392712.36442405</c:v>
                </c:pt>
                <c:pt idx="62690">
                  <c:v>379352598.24742311</c:v>
                </c:pt>
                <c:pt idx="62691">
                  <c:v>379312514.55902606</c:v>
                </c:pt>
                <c:pt idx="62692">
                  <c:v>379272461.39012206</c:v>
                </c:pt>
                <c:pt idx="62693">
                  <c:v>379232438.82994199</c:v>
                </c:pt>
                <c:pt idx="62694">
                  <c:v>379192446.96607894</c:v>
                </c:pt>
                <c:pt idx="62695">
                  <c:v>379152485.88450998</c:v>
                </c:pt>
                <c:pt idx="62696">
                  <c:v>379112555.66961098</c:v>
                </c:pt>
                <c:pt idx="62697">
                  <c:v>379072656.40417695</c:v>
                </c:pt>
                <c:pt idx="62698">
                  <c:v>379032788.16943997</c:v>
                </c:pt>
                <c:pt idx="62699">
                  <c:v>378992951.04508698</c:v>
                </c:pt>
                <c:pt idx="62700">
                  <c:v>378953145.10927695</c:v>
                </c:pt>
                <c:pt idx="62701">
                  <c:v>378913370.43865895</c:v>
                </c:pt>
                <c:pt idx="62702">
                  <c:v>378873627.10838997</c:v>
                </c:pt>
                <c:pt idx="62703">
                  <c:v>378833915.19215</c:v>
                </c:pt>
                <c:pt idx="62704">
                  <c:v>378794234.762164</c:v>
                </c:pt>
                <c:pt idx="62705">
                  <c:v>378754585.88921303</c:v>
                </c:pt>
                <c:pt idx="62706">
                  <c:v>378714968.64265198</c:v>
                </c:pt>
                <c:pt idx="62707">
                  <c:v>378675383.09042901</c:v>
                </c:pt>
                <c:pt idx="62708">
                  <c:v>378635829.29909903</c:v>
                </c:pt>
                <c:pt idx="62709">
                  <c:v>378596307.33384109</c:v>
                </c:pt>
                <c:pt idx="62710">
                  <c:v>378556817.25847208</c:v>
                </c:pt>
                <c:pt idx="62711">
                  <c:v>378517359.13546705</c:v>
                </c:pt>
                <c:pt idx="62712">
                  <c:v>378477933.02596694</c:v>
                </c:pt>
                <c:pt idx="62713">
                  <c:v>378438538.989802</c:v>
                </c:pt>
                <c:pt idx="62714">
                  <c:v>378399177.085504</c:v>
                </c:pt>
                <c:pt idx="62715">
                  <c:v>378359847.370318</c:v>
                </c:pt>
                <c:pt idx="62716">
                  <c:v>378320549.90021992</c:v>
                </c:pt>
                <c:pt idx="62717">
                  <c:v>378281284.72993386</c:v>
                </c:pt>
                <c:pt idx="62718">
                  <c:v>378242051.91294193</c:v>
                </c:pt>
                <c:pt idx="62719">
                  <c:v>378202851.501499</c:v>
                </c:pt>
                <c:pt idx="62720">
                  <c:v>378163683.54665101</c:v>
                </c:pt>
                <c:pt idx="62721">
                  <c:v>378124548.09824395</c:v>
                </c:pt>
                <c:pt idx="62722">
                  <c:v>378085445.20494092</c:v>
                </c:pt>
                <c:pt idx="62723">
                  <c:v>378046374.91423494</c:v>
                </c:pt>
                <c:pt idx="62724">
                  <c:v>378007337.27245992</c:v>
                </c:pt>
                <c:pt idx="62725">
                  <c:v>377968332.32481009</c:v>
                </c:pt>
                <c:pt idx="62726">
                  <c:v>377929360.11534703</c:v>
                </c:pt>
                <c:pt idx="62727">
                  <c:v>377890420.68701398</c:v>
                </c:pt>
                <c:pt idx="62728">
                  <c:v>377851514.08165395</c:v>
                </c:pt>
                <c:pt idx="62729">
                  <c:v>377812640.34001398</c:v>
                </c:pt>
                <c:pt idx="62730">
                  <c:v>377773799.50176609</c:v>
                </c:pt>
                <c:pt idx="62731">
                  <c:v>377734991.60551304</c:v>
                </c:pt>
                <c:pt idx="62732">
                  <c:v>377696216.68880302</c:v>
                </c:pt>
                <c:pt idx="62733">
                  <c:v>377657474.78814602</c:v>
                </c:pt>
                <c:pt idx="62734">
                  <c:v>377618765.93901992</c:v>
                </c:pt>
                <c:pt idx="62735">
                  <c:v>377580090.175883</c:v>
                </c:pt>
                <c:pt idx="62736">
                  <c:v>377541447.53218997</c:v>
                </c:pt>
                <c:pt idx="62737">
                  <c:v>377502838.04040009</c:v>
                </c:pt>
                <c:pt idx="62738">
                  <c:v>377464261.73198897</c:v>
                </c:pt>
                <c:pt idx="62739">
                  <c:v>377425718.63746303</c:v>
                </c:pt>
                <c:pt idx="62740">
                  <c:v>377387208.78636599</c:v>
                </c:pt>
                <c:pt idx="62741">
                  <c:v>377348732.20729202</c:v>
                </c:pt>
                <c:pt idx="62742">
                  <c:v>377310288.92789996</c:v>
                </c:pt>
                <c:pt idx="62743">
                  <c:v>377271878.97491795</c:v>
                </c:pt>
                <c:pt idx="62744">
                  <c:v>377233502.37416005</c:v>
                </c:pt>
                <c:pt idx="62745">
                  <c:v>377195159.15053397</c:v>
                </c:pt>
                <c:pt idx="62746">
                  <c:v>377156849.32805097</c:v>
                </c:pt>
                <c:pt idx="62747">
                  <c:v>377118572.92983794</c:v>
                </c:pt>
                <c:pt idx="62748">
                  <c:v>377080329.97814792</c:v>
                </c:pt>
                <c:pt idx="62749">
                  <c:v>377042120.49436891</c:v>
                </c:pt>
                <c:pt idx="62750">
                  <c:v>377003944.49903393</c:v>
                </c:pt>
                <c:pt idx="62751">
                  <c:v>376965802.011832</c:v>
                </c:pt>
                <c:pt idx="62752">
                  <c:v>376927693.05161703</c:v>
                </c:pt>
                <c:pt idx="62753">
                  <c:v>376889617.63641793</c:v>
                </c:pt>
                <c:pt idx="62754">
                  <c:v>376851575.78345001</c:v>
                </c:pt>
                <c:pt idx="62755">
                  <c:v>376813567.50912005</c:v>
                </c:pt>
                <c:pt idx="62756">
                  <c:v>376775592.829041</c:v>
                </c:pt>
                <c:pt idx="62757">
                  <c:v>376737651.75803602</c:v>
                </c:pt>
                <c:pt idx="62758">
                  <c:v>376699744.31015205</c:v>
                </c:pt>
                <c:pt idx="62759">
                  <c:v>376661870.49866694</c:v>
                </c:pt>
                <c:pt idx="62760">
                  <c:v>376624030.33609796</c:v>
                </c:pt>
                <c:pt idx="62761">
                  <c:v>376586223.83421296</c:v>
                </c:pt>
                <c:pt idx="62762">
                  <c:v>376548451.00403601</c:v>
                </c:pt>
                <c:pt idx="62763">
                  <c:v>376510711.85585809</c:v>
                </c:pt>
                <c:pt idx="62764">
                  <c:v>376473006.39924395</c:v>
                </c:pt>
                <c:pt idx="62765">
                  <c:v>376435334.64304507</c:v>
                </c:pt>
                <c:pt idx="62766">
                  <c:v>376397696.59540296</c:v>
                </c:pt>
                <c:pt idx="62767">
                  <c:v>376360092.263758</c:v>
                </c:pt>
                <c:pt idx="62768">
                  <c:v>376322521.65486103</c:v>
                </c:pt>
                <c:pt idx="62769">
                  <c:v>376284984.77477896</c:v>
                </c:pt>
                <c:pt idx="62770">
                  <c:v>376247481.62890297</c:v>
                </c:pt>
                <c:pt idx="62771">
                  <c:v>376210012.22195786</c:v>
                </c:pt>
                <c:pt idx="62772">
                  <c:v>376172576.55800605</c:v>
                </c:pt>
                <c:pt idx="62773">
                  <c:v>376135174.64046115</c:v>
                </c:pt>
                <c:pt idx="62774">
                  <c:v>376097806.47209191</c:v>
                </c:pt>
                <c:pt idx="62775">
                  <c:v>376060472.05502898</c:v>
                </c:pt>
                <c:pt idx="62776">
                  <c:v>376023171.39077395</c:v>
                </c:pt>
                <c:pt idx="62777">
                  <c:v>375985904.48021096</c:v>
                </c:pt>
                <c:pt idx="62778">
                  <c:v>375948671.32360297</c:v>
                </c:pt>
                <c:pt idx="62779">
                  <c:v>375911471.92061192</c:v>
                </c:pt>
                <c:pt idx="62780">
                  <c:v>375874306.27029592</c:v>
                </c:pt>
                <c:pt idx="62781">
                  <c:v>375837174.37112302</c:v>
                </c:pt>
                <c:pt idx="62782">
                  <c:v>375800076.2209729</c:v>
                </c:pt>
                <c:pt idx="62783">
                  <c:v>375763011.81714898</c:v>
                </c:pt>
                <c:pt idx="62784">
                  <c:v>375725981.15638101</c:v>
                </c:pt>
                <c:pt idx="62785">
                  <c:v>375688984.23483294</c:v>
                </c:pt>
                <c:pt idx="62786">
                  <c:v>375652021.04811311</c:v>
                </c:pt>
                <c:pt idx="62787">
                  <c:v>375615091.59127486</c:v>
                </c:pt>
                <c:pt idx="62788">
                  <c:v>375578195.85882908</c:v>
                </c:pt>
                <c:pt idx="62789">
                  <c:v>375541333.84474498</c:v>
                </c:pt>
                <c:pt idx="62790">
                  <c:v>375504505.54246002</c:v>
                </c:pt>
                <c:pt idx="62791">
                  <c:v>375467710.94488901</c:v>
                </c:pt>
                <c:pt idx="62792">
                  <c:v>375430950.04442304</c:v>
                </c:pt>
                <c:pt idx="62793">
                  <c:v>375394222.83293986</c:v>
                </c:pt>
                <c:pt idx="62794">
                  <c:v>375357529.30181301</c:v>
                </c:pt>
                <c:pt idx="62795">
                  <c:v>375320869.441912</c:v>
                </c:pt>
                <c:pt idx="62796">
                  <c:v>375284243.24361205</c:v>
                </c:pt>
                <c:pt idx="62797">
                  <c:v>375247650.69679803</c:v>
                </c:pt>
                <c:pt idx="62798">
                  <c:v>375211091.79087299</c:v>
                </c:pt>
                <c:pt idx="62799">
                  <c:v>375174566.514759</c:v>
                </c:pt>
                <c:pt idx="62800">
                  <c:v>375138074.856911</c:v>
                </c:pt>
                <c:pt idx="62801">
                  <c:v>375101616.805314</c:v>
                </c:pt>
                <c:pt idx="62802">
                  <c:v>375065192.34749311</c:v>
                </c:pt>
                <c:pt idx="62803">
                  <c:v>375028801.47051901</c:v>
                </c:pt>
                <c:pt idx="62804">
                  <c:v>374992444.16101301</c:v>
                </c:pt>
                <c:pt idx="62805">
                  <c:v>374956120.40515</c:v>
                </c:pt>
                <c:pt idx="62806">
                  <c:v>374919830.18866909</c:v>
                </c:pt>
                <c:pt idx="62807">
                  <c:v>374883573.4968729</c:v>
                </c:pt>
                <c:pt idx="62808">
                  <c:v>374847350.31463999</c:v>
                </c:pt>
                <c:pt idx="62809">
                  <c:v>374811160.62642097</c:v>
                </c:pt>
                <c:pt idx="62810">
                  <c:v>374775004.41625196</c:v>
                </c:pt>
                <c:pt idx="62811">
                  <c:v>374738881.66775507</c:v>
                </c:pt>
                <c:pt idx="62812">
                  <c:v>374702792.36414409</c:v>
                </c:pt>
                <c:pt idx="62813">
                  <c:v>374666736.48823094</c:v>
                </c:pt>
                <c:pt idx="62814">
                  <c:v>374630714.02242994</c:v>
                </c:pt>
                <c:pt idx="62815">
                  <c:v>374594724.94876206</c:v>
                </c:pt>
                <c:pt idx="62816">
                  <c:v>374558769.24885798</c:v>
                </c:pt>
                <c:pt idx="62817">
                  <c:v>374522846.90396899</c:v>
                </c:pt>
                <c:pt idx="62818">
                  <c:v>374486957.89496392</c:v>
                </c:pt>
                <c:pt idx="62819">
                  <c:v>374451102.20233893</c:v>
                </c:pt>
                <c:pt idx="62820">
                  <c:v>374415279.80622202</c:v>
                </c:pt>
                <c:pt idx="62821">
                  <c:v>374379490.68637395</c:v>
                </c:pt>
                <c:pt idx="62822">
                  <c:v>374343734.82219696</c:v>
                </c:pt>
                <c:pt idx="62823">
                  <c:v>374308012.19273496</c:v>
                </c:pt>
                <c:pt idx="62824">
                  <c:v>374272322.77668291</c:v>
                </c:pt>
                <c:pt idx="62825">
                  <c:v>374236666.55238694</c:v>
                </c:pt>
                <c:pt idx="62826">
                  <c:v>374201043.49785101</c:v>
                </c:pt>
                <c:pt idx="62827">
                  <c:v>374165453.59074092</c:v>
                </c:pt>
                <c:pt idx="62828">
                  <c:v>374129896.80838609</c:v>
                </c:pt>
                <c:pt idx="62829">
                  <c:v>374094373.12778705</c:v>
                </c:pt>
                <c:pt idx="62830">
                  <c:v>374058882.52561796</c:v>
                </c:pt>
                <c:pt idx="62831">
                  <c:v>374023424.97823203</c:v>
                </c:pt>
                <c:pt idx="62832">
                  <c:v>373988000.46166295</c:v>
                </c:pt>
                <c:pt idx="62833">
                  <c:v>373952608.95163095</c:v>
                </c:pt>
                <c:pt idx="62834">
                  <c:v>373917250.42354703</c:v>
                </c:pt>
                <c:pt idx="62835">
                  <c:v>373881924.85251302</c:v>
                </c:pt>
                <c:pt idx="62836">
                  <c:v>373846632.213332</c:v>
                </c:pt>
                <c:pt idx="62837">
                  <c:v>373811372.48050803</c:v>
                </c:pt>
                <c:pt idx="62838">
                  <c:v>373776145.62824792</c:v>
                </c:pt>
                <c:pt idx="62839">
                  <c:v>373740951.63046998</c:v>
                </c:pt>
                <c:pt idx="62840">
                  <c:v>373705790.460805</c:v>
                </c:pt>
                <c:pt idx="62841">
                  <c:v>373670662.09259796</c:v>
                </c:pt>
                <c:pt idx="62842">
                  <c:v>373635566.49891692</c:v>
                </c:pt>
                <c:pt idx="62843">
                  <c:v>373600503.65255302</c:v>
                </c:pt>
                <c:pt idx="62844">
                  <c:v>373565473.526021</c:v>
                </c:pt>
                <c:pt idx="62845">
                  <c:v>373530476.09157091</c:v>
                </c:pt>
                <c:pt idx="62846">
                  <c:v>373495511.32118499</c:v>
                </c:pt>
                <c:pt idx="62847">
                  <c:v>373460579.18658209</c:v>
                </c:pt>
                <c:pt idx="62848">
                  <c:v>373425679.65922207</c:v>
                </c:pt>
                <c:pt idx="62849">
                  <c:v>373390812.710311</c:v>
                </c:pt>
                <c:pt idx="62850">
                  <c:v>373355978.31080109</c:v>
                </c:pt>
                <c:pt idx="62851">
                  <c:v>373321176.43139386</c:v>
                </c:pt>
                <c:pt idx="62852">
                  <c:v>373286407.04255009</c:v>
                </c:pt>
                <c:pt idx="62853">
                  <c:v>373251670.11448097</c:v>
                </c:pt>
                <c:pt idx="62854">
                  <c:v>373216965.61716306</c:v>
                </c:pt>
                <c:pt idx="62855">
                  <c:v>373182293.52033496</c:v>
                </c:pt>
                <c:pt idx="62856">
                  <c:v>373147653.79350305</c:v>
                </c:pt>
                <c:pt idx="62857">
                  <c:v>373113046.40594095</c:v>
                </c:pt>
                <c:pt idx="62858">
                  <c:v>373078471.32669699</c:v>
                </c:pt>
                <c:pt idx="62859">
                  <c:v>373043928.52459598</c:v>
                </c:pt>
                <c:pt idx="62860">
                  <c:v>373009417.96824092</c:v>
                </c:pt>
                <c:pt idx="62861">
                  <c:v>372974939.62601501</c:v>
                </c:pt>
                <c:pt idx="62862">
                  <c:v>372940493.46608794</c:v>
                </c:pt>
                <c:pt idx="62863">
                  <c:v>372906079.45641601</c:v>
                </c:pt>
                <c:pt idx="62864">
                  <c:v>372871697.56474799</c:v>
                </c:pt>
                <c:pt idx="62865">
                  <c:v>372837347.75862205</c:v>
                </c:pt>
                <c:pt idx="62866">
                  <c:v>372803030.00537592</c:v>
                </c:pt>
                <c:pt idx="62867">
                  <c:v>372768744.27214396</c:v>
                </c:pt>
                <c:pt idx="62868">
                  <c:v>372734490.52586305</c:v>
                </c:pt>
                <c:pt idx="62869">
                  <c:v>372700268.73327386</c:v>
                </c:pt>
                <c:pt idx="62870">
                  <c:v>372666078.86092401</c:v>
                </c:pt>
                <c:pt idx="62871">
                  <c:v>372631920.87517005</c:v>
                </c:pt>
                <c:pt idx="62872">
                  <c:v>372597794.74218202</c:v>
                </c:pt>
                <c:pt idx="62873">
                  <c:v>372563700.42794299</c:v>
                </c:pt>
                <c:pt idx="62874">
                  <c:v>372529637.89825392</c:v>
                </c:pt>
                <c:pt idx="62875">
                  <c:v>372495607.11873609</c:v>
                </c:pt>
                <c:pt idx="62876">
                  <c:v>372461608.05483305</c:v>
                </c:pt>
                <c:pt idx="62877">
                  <c:v>372427640.67181206</c:v>
                </c:pt>
                <c:pt idx="62878">
                  <c:v>372393704.93476695</c:v>
                </c:pt>
                <c:pt idx="62879">
                  <c:v>372359800.80862498</c:v>
                </c:pt>
                <c:pt idx="62880">
                  <c:v>372325928.25814009</c:v>
                </c:pt>
                <c:pt idx="62881">
                  <c:v>372292087.24790502</c:v>
                </c:pt>
                <c:pt idx="62882">
                  <c:v>372258277.74234694</c:v>
                </c:pt>
                <c:pt idx="62883">
                  <c:v>372224499.70573199</c:v>
                </c:pt>
                <c:pt idx="62884">
                  <c:v>372190753.10217005</c:v>
                </c:pt>
                <c:pt idx="62885">
                  <c:v>372157037.89560992</c:v>
                </c:pt>
                <c:pt idx="62886">
                  <c:v>372123354.04985106</c:v>
                </c:pt>
                <c:pt idx="62887">
                  <c:v>372089701.528539</c:v>
                </c:pt>
                <c:pt idx="62888">
                  <c:v>372056080.29516792</c:v>
                </c:pt>
                <c:pt idx="62889">
                  <c:v>372022490.313088</c:v>
                </c:pt>
                <c:pt idx="62890">
                  <c:v>371988931.54550105</c:v>
                </c:pt>
                <c:pt idx="62891">
                  <c:v>371955403.95546705</c:v>
                </c:pt>
                <c:pt idx="62892">
                  <c:v>371921907.50590396</c:v>
                </c:pt>
                <c:pt idx="62893">
                  <c:v>371888442.15959007</c:v>
                </c:pt>
                <c:pt idx="62894">
                  <c:v>371855007.87916905</c:v>
                </c:pt>
                <c:pt idx="62895">
                  <c:v>371821604.62714702</c:v>
                </c:pt>
                <c:pt idx="62896">
                  <c:v>371788232.36589909</c:v>
                </c:pt>
                <c:pt idx="62897">
                  <c:v>371754891.05766702</c:v>
                </c:pt>
                <c:pt idx="62898">
                  <c:v>371721580.66456711</c:v>
                </c:pt>
                <c:pt idx="62899">
                  <c:v>371688301.14858311</c:v>
                </c:pt>
                <c:pt idx="62900">
                  <c:v>371655052.47158003</c:v>
                </c:pt>
                <c:pt idx="62901">
                  <c:v>371621834.59529394</c:v>
                </c:pt>
                <c:pt idx="62902">
                  <c:v>371588647.48134494</c:v>
                </c:pt>
                <c:pt idx="62903">
                  <c:v>371555491.09122795</c:v>
                </c:pt>
                <c:pt idx="62904">
                  <c:v>371522365.386325</c:v>
                </c:pt>
                <c:pt idx="62905">
                  <c:v>371489270.32790005</c:v>
                </c:pt>
                <c:pt idx="62906">
                  <c:v>371456205.87710208</c:v>
                </c:pt>
                <c:pt idx="62907">
                  <c:v>371423171.99497193</c:v>
                </c:pt>
                <c:pt idx="62908">
                  <c:v>371390168.64243501</c:v>
                </c:pt>
                <c:pt idx="62909">
                  <c:v>371357195.78031099</c:v>
                </c:pt>
                <c:pt idx="62910">
                  <c:v>371324253.369313</c:v>
                </c:pt>
                <c:pt idx="62911">
                  <c:v>371291341.37004697</c:v>
                </c:pt>
                <c:pt idx="62912">
                  <c:v>371258459.74301606</c:v>
                </c:pt>
                <c:pt idx="62913">
                  <c:v>371225608.44862205</c:v>
                </c:pt>
                <c:pt idx="62914">
                  <c:v>371192787.44716614</c:v>
                </c:pt>
                <c:pt idx="62915">
                  <c:v>371159996.69885105</c:v>
                </c:pt>
                <c:pt idx="62916">
                  <c:v>371127236.16378301</c:v>
                </c:pt>
                <c:pt idx="62917">
                  <c:v>371094505.80197191</c:v>
                </c:pt>
                <c:pt idx="62918">
                  <c:v>371061805.57333601</c:v>
                </c:pt>
                <c:pt idx="62919">
                  <c:v>371029135.43769699</c:v>
                </c:pt>
                <c:pt idx="62920">
                  <c:v>370996495.35479206</c:v>
                </c:pt>
                <c:pt idx="62921">
                  <c:v>370963885.28426403</c:v>
                </c:pt>
                <c:pt idx="62922">
                  <c:v>370931305.18567091</c:v>
                </c:pt>
                <c:pt idx="62923">
                  <c:v>370898755.01848501</c:v>
                </c:pt>
                <c:pt idx="62924">
                  <c:v>370866234.742091</c:v>
                </c:pt>
                <c:pt idx="62925">
                  <c:v>370833744.315795</c:v>
                </c:pt>
                <c:pt idx="62926">
                  <c:v>370801283.69881898</c:v>
                </c:pt>
                <c:pt idx="62927">
                  <c:v>370768852.85030401</c:v>
                </c:pt>
                <c:pt idx="62928">
                  <c:v>370736451.72931296</c:v>
                </c:pt>
                <c:pt idx="62929">
                  <c:v>370704080.29483294</c:v>
                </c:pt>
                <c:pt idx="62930">
                  <c:v>370671738.50577396</c:v>
                </c:pt>
                <c:pt idx="62931">
                  <c:v>370639426.32097203</c:v>
                </c:pt>
                <c:pt idx="62932">
                  <c:v>370607143.69918901</c:v>
                </c:pt>
                <c:pt idx="62933">
                  <c:v>370574890.59911501</c:v>
                </c:pt>
                <c:pt idx="62934">
                  <c:v>370542666.97936994</c:v>
                </c:pt>
                <c:pt idx="62935">
                  <c:v>370510472.79850698</c:v>
                </c:pt>
                <c:pt idx="62936">
                  <c:v>370478308.01500696</c:v>
                </c:pt>
                <c:pt idx="62937">
                  <c:v>370446172.58728796</c:v>
                </c:pt>
                <c:pt idx="62938">
                  <c:v>370414066.473701</c:v>
                </c:pt>
                <c:pt idx="62939">
                  <c:v>370381989.63253295</c:v>
                </c:pt>
                <c:pt idx="62940">
                  <c:v>370349942.02200896</c:v>
                </c:pt>
                <c:pt idx="62941">
                  <c:v>370317923.60029209</c:v>
                </c:pt>
                <c:pt idx="62942">
                  <c:v>370285934.325486</c:v>
                </c:pt>
                <c:pt idx="62943">
                  <c:v>370253974.15563399</c:v>
                </c:pt>
                <c:pt idx="62944">
                  <c:v>370222043.04872215</c:v>
                </c:pt>
                <c:pt idx="62945">
                  <c:v>370190140.96267897</c:v>
                </c:pt>
                <c:pt idx="62946">
                  <c:v>370158267.85538101</c:v>
                </c:pt>
                <c:pt idx="62947">
                  <c:v>370126423.68464601</c:v>
                </c:pt>
                <c:pt idx="62948">
                  <c:v>370094608.40824091</c:v>
                </c:pt>
                <c:pt idx="62949">
                  <c:v>370062821.98387992</c:v>
                </c:pt>
                <c:pt idx="62950">
                  <c:v>370031064.36922705</c:v>
                </c:pt>
                <c:pt idx="62951">
                  <c:v>369999335.521896</c:v>
                </c:pt>
                <c:pt idx="62952">
                  <c:v>369967635.39945298</c:v>
                </c:pt>
                <c:pt idx="62953">
                  <c:v>369935963.95941502</c:v>
                </c:pt>
                <c:pt idx="62954">
                  <c:v>369904321.15925205</c:v>
                </c:pt>
                <c:pt idx="62955">
                  <c:v>369872706.95639199</c:v>
                </c:pt>
                <c:pt idx="62956">
                  <c:v>369841121.30821401</c:v>
                </c:pt>
                <c:pt idx="62957">
                  <c:v>369809564.17205799</c:v>
                </c:pt>
                <c:pt idx="62958">
                  <c:v>369778035.50521892</c:v>
                </c:pt>
                <c:pt idx="62959">
                  <c:v>369746535.264952</c:v>
                </c:pt>
                <c:pt idx="62960">
                  <c:v>369715063.40846997</c:v>
                </c:pt>
                <c:pt idx="62961">
                  <c:v>369683619.89294994</c:v>
                </c:pt>
                <c:pt idx="62962">
                  <c:v>369652204.67552704</c:v>
                </c:pt>
                <c:pt idx="62963">
                  <c:v>369620817.71330202</c:v>
                </c:pt>
                <c:pt idx="62964">
                  <c:v>369589458.96333694</c:v>
                </c:pt>
                <c:pt idx="62965">
                  <c:v>369558128.38266093</c:v>
                </c:pt>
                <c:pt idx="62966">
                  <c:v>369526825.92826694</c:v>
                </c:pt>
                <c:pt idx="62967">
                  <c:v>369495551.55711508</c:v>
                </c:pt>
                <c:pt idx="62968">
                  <c:v>369464305.22613192</c:v>
                </c:pt>
                <c:pt idx="62969">
                  <c:v>369433086.89221495</c:v>
                </c:pt>
                <c:pt idx="62970">
                  <c:v>369401896.51222795</c:v>
                </c:pt>
                <c:pt idx="62971">
                  <c:v>369370734.04300809</c:v>
                </c:pt>
                <c:pt idx="62972">
                  <c:v>369339599.44136</c:v>
                </c:pt>
                <c:pt idx="62973">
                  <c:v>369308492.66406304</c:v>
                </c:pt>
                <c:pt idx="62974">
                  <c:v>369277413.66786903</c:v>
                </c:pt>
                <c:pt idx="62975">
                  <c:v>369246362.40950209</c:v>
                </c:pt>
                <c:pt idx="62976">
                  <c:v>369215338.84566206</c:v>
                </c:pt>
                <c:pt idx="62977">
                  <c:v>369184342.933025</c:v>
                </c:pt>
                <c:pt idx="62978">
                  <c:v>369153374.62823999</c:v>
                </c:pt>
                <c:pt idx="62979">
                  <c:v>369122433.88793695</c:v>
                </c:pt>
                <c:pt idx="62980">
                  <c:v>369091520.66872203</c:v>
                </c:pt>
                <c:pt idx="62981">
                  <c:v>369060634.92717999</c:v>
                </c:pt>
                <c:pt idx="62982">
                  <c:v>369029776.619874</c:v>
                </c:pt>
                <c:pt idx="62983">
                  <c:v>368998945.70334899</c:v>
                </c:pt>
                <c:pt idx="62984">
                  <c:v>368968142.13413209</c:v>
                </c:pt>
                <c:pt idx="62985">
                  <c:v>368937365.86872905</c:v>
                </c:pt>
                <c:pt idx="62986">
                  <c:v>368906616.86363101</c:v>
                </c:pt>
                <c:pt idx="62987">
                  <c:v>368875895.07530999</c:v>
                </c:pt>
                <c:pt idx="62988">
                  <c:v>368845200.46022499</c:v>
                </c:pt>
                <c:pt idx="62989">
                  <c:v>368814532.97481799</c:v>
                </c:pt>
                <c:pt idx="62990">
                  <c:v>368783892.57551605</c:v>
                </c:pt>
                <c:pt idx="62991">
                  <c:v>368753279.21873295</c:v>
                </c:pt>
                <c:pt idx="62992">
                  <c:v>368722692.86087102</c:v>
                </c:pt>
                <c:pt idx="62993">
                  <c:v>368692133.45831901</c:v>
                </c:pt>
                <c:pt idx="62994">
                  <c:v>368661600.967453</c:v>
                </c:pt>
                <c:pt idx="62995">
                  <c:v>368631095.34464097</c:v>
                </c:pt>
                <c:pt idx="62996">
                  <c:v>368600616.54623699</c:v>
                </c:pt>
                <c:pt idx="62997">
                  <c:v>368570164.52859002</c:v>
                </c:pt>
                <c:pt idx="62998">
                  <c:v>368539739.24803609</c:v>
                </c:pt>
                <c:pt idx="62999">
                  <c:v>368509340.66090399</c:v>
                </c:pt>
                <c:pt idx="63000">
                  <c:v>368478968.72351801</c:v>
                </c:pt>
                <c:pt idx="63001">
                  <c:v>368448623.39219201</c:v>
                </c:pt>
                <c:pt idx="63002">
                  <c:v>368418304.62323391</c:v>
                </c:pt>
                <c:pt idx="63003">
                  <c:v>368388012.37294793</c:v>
                </c:pt>
                <c:pt idx="63004">
                  <c:v>368357746.59763199</c:v>
                </c:pt>
                <c:pt idx="63005">
                  <c:v>368327507.25357997</c:v>
                </c:pt>
                <c:pt idx="63006">
                  <c:v>368297294.29708201</c:v>
                </c:pt>
                <c:pt idx="63007">
                  <c:v>368267107.68442398</c:v>
                </c:pt>
                <c:pt idx="63008">
                  <c:v>368236947.37189198</c:v>
                </c:pt>
                <c:pt idx="63009">
                  <c:v>368206813.31576705</c:v>
                </c:pt>
                <c:pt idx="63010">
                  <c:v>368176705.47232991</c:v>
                </c:pt>
                <c:pt idx="63011">
                  <c:v>368146623.79786205</c:v>
                </c:pt>
                <c:pt idx="63012">
                  <c:v>368116568.24864209</c:v>
                </c:pt>
                <c:pt idx="63013">
                  <c:v>368086538.78094995</c:v>
                </c:pt>
                <c:pt idx="63014">
                  <c:v>368056535.35106897</c:v>
                </c:pt>
                <c:pt idx="63015">
                  <c:v>368026557.91527987</c:v>
                </c:pt>
                <c:pt idx="63016">
                  <c:v>367996606.429869</c:v>
                </c:pt>
                <c:pt idx="63017">
                  <c:v>367966680.85112208</c:v>
                </c:pt>
                <c:pt idx="63018">
                  <c:v>367936781.13532996</c:v>
                </c:pt>
                <c:pt idx="63019">
                  <c:v>367906907.23878592</c:v>
                </c:pt>
                <c:pt idx="63020">
                  <c:v>367877059.11778998</c:v>
                </c:pt>
                <c:pt idx="63021">
                  <c:v>367847236.72864294</c:v>
                </c:pt>
                <c:pt idx="63022">
                  <c:v>367817440.02765399</c:v>
                </c:pt>
                <c:pt idx="63023">
                  <c:v>367787668.97113591</c:v>
                </c:pt>
                <c:pt idx="63024">
                  <c:v>367757923.51540899</c:v>
                </c:pt>
                <c:pt idx="63025">
                  <c:v>367728203.61680001</c:v>
                </c:pt>
                <c:pt idx="63026">
                  <c:v>367698509.2316429</c:v>
                </c:pt>
                <c:pt idx="63027">
                  <c:v>367668840.31627786</c:v>
                </c:pt>
                <c:pt idx="63028">
                  <c:v>367639196.82705605</c:v>
                </c:pt>
                <c:pt idx="63029">
                  <c:v>367609578.72033393</c:v>
                </c:pt>
                <c:pt idx="63030">
                  <c:v>367579985.95247996</c:v>
                </c:pt>
                <c:pt idx="63031">
                  <c:v>367550418.47987092</c:v>
                </c:pt>
                <c:pt idx="63032">
                  <c:v>367520876.25889301</c:v>
                </c:pt>
                <c:pt idx="63033">
                  <c:v>367491359.24594396</c:v>
                </c:pt>
                <c:pt idx="63034">
                  <c:v>367461867.39743209</c:v>
                </c:pt>
                <c:pt idx="63035">
                  <c:v>367432400.66977698</c:v>
                </c:pt>
                <c:pt idx="63036">
                  <c:v>367402959.01941001</c:v>
                </c:pt>
                <c:pt idx="63037">
                  <c:v>367373542.40277493</c:v>
                </c:pt>
                <c:pt idx="63038">
                  <c:v>367344150.77632695</c:v>
                </c:pt>
                <c:pt idx="63039">
                  <c:v>367314784.09653699</c:v>
                </c:pt>
                <c:pt idx="63040">
                  <c:v>367285442.319888</c:v>
                </c:pt>
                <c:pt idx="63041">
                  <c:v>367256125.40287495</c:v>
                </c:pt>
                <c:pt idx="63042">
                  <c:v>367226833.30201101</c:v>
                </c:pt>
                <c:pt idx="63043">
                  <c:v>367197565.97382206</c:v>
                </c:pt>
                <c:pt idx="63044">
                  <c:v>367168323.37484801</c:v>
                </c:pt>
                <c:pt idx="63045">
                  <c:v>367139105.46164495</c:v>
                </c:pt>
                <c:pt idx="63046">
                  <c:v>367109912.19078791</c:v>
                </c:pt>
                <c:pt idx="63047">
                  <c:v>367080743.51886302</c:v>
                </c:pt>
                <c:pt idx="63048">
                  <c:v>367051599.40247786</c:v>
                </c:pt>
                <c:pt idx="63049">
                  <c:v>367022479.79825395</c:v>
                </c:pt>
                <c:pt idx="63050">
                  <c:v>366993384.66283202</c:v>
                </c:pt>
                <c:pt idx="63051">
                  <c:v>366964313.952869</c:v>
                </c:pt>
                <c:pt idx="63052">
                  <c:v>366935267.62504202</c:v>
                </c:pt>
                <c:pt idx="63053">
                  <c:v>366906245.63604492</c:v>
                </c:pt>
                <c:pt idx="63054">
                  <c:v>366877247.94259101</c:v>
                </c:pt>
                <c:pt idx="63055">
                  <c:v>366848274.50141501</c:v>
                </c:pt>
                <c:pt idx="63056">
                  <c:v>366819325.26926696</c:v>
                </c:pt>
                <c:pt idx="63057">
                  <c:v>366790400.20292091</c:v>
                </c:pt>
                <c:pt idx="63058">
                  <c:v>366761499.25916809</c:v>
                </c:pt>
                <c:pt idx="63059">
                  <c:v>366732622.39482206</c:v>
                </c:pt>
                <c:pt idx="63060">
                  <c:v>366703769.56671792</c:v>
                </c:pt>
                <c:pt idx="63061">
                  <c:v>366674940.73171091</c:v>
                </c:pt>
                <c:pt idx="63062">
                  <c:v>366646135.84667796</c:v>
                </c:pt>
                <c:pt idx="63063">
                  <c:v>366617354.86851805</c:v>
                </c:pt>
                <c:pt idx="63064">
                  <c:v>366588597.75415301</c:v>
                </c:pt>
                <c:pt idx="63065">
                  <c:v>366559864.46052605</c:v>
                </c:pt>
                <c:pt idx="63066">
                  <c:v>366531154.94460303</c:v>
                </c:pt>
                <c:pt idx="63067">
                  <c:v>366502469.16337597</c:v>
                </c:pt>
                <c:pt idx="63068">
                  <c:v>366473807.07385802</c:v>
                </c:pt>
                <c:pt idx="63069">
                  <c:v>366445168.63308501</c:v>
                </c:pt>
                <c:pt idx="63070">
                  <c:v>366416553.79811901</c:v>
                </c:pt>
                <c:pt idx="63071">
                  <c:v>366387962.52604496</c:v>
                </c:pt>
                <c:pt idx="63072">
                  <c:v>366359394.77397496</c:v>
                </c:pt>
                <c:pt idx="63073">
                  <c:v>366330850.49904299</c:v>
                </c:pt>
                <c:pt idx="63074">
                  <c:v>366302329.65840906</c:v>
                </c:pt>
                <c:pt idx="63075">
                  <c:v>366273832.209261</c:v>
                </c:pt>
                <c:pt idx="63076">
                  <c:v>366245358.10880905</c:v>
                </c:pt>
                <c:pt idx="63077">
                  <c:v>366216907.314291</c:v>
                </c:pt>
                <c:pt idx="63078">
                  <c:v>366188479.78297186</c:v>
                </c:pt>
                <c:pt idx="63079">
                  <c:v>366160075.47214299</c:v>
                </c:pt>
                <c:pt idx="63080">
                  <c:v>366131694.33911997</c:v>
                </c:pt>
                <c:pt idx="63081">
                  <c:v>366103336.34124899</c:v>
                </c:pt>
                <c:pt idx="63082">
                  <c:v>366075001.43590194</c:v>
                </c:pt>
                <c:pt idx="63083">
                  <c:v>366046689.58047903</c:v>
                </c:pt>
                <c:pt idx="63084">
                  <c:v>366018400.73240596</c:v>
                </c:pt>
                <c:pt idx="63085">
                  <c:v>365990134.84914106</c:v>
                </c:pt>
                <c:pt idx="63086">
                  <c:v>365961891.88816607</c:v>
                </c:pt>
                <c:pt idx="63087">
                  <c:v>365933671.80699396</c:v>
                </c:pt>
                <c:pt idx="63088">
                  <c:v>365905474.56316805</c:v>
                </c:pt>
                <c:pt idx="63089">
                  <c:v>365877300.11425698</c:v>
                </c:pt>
                <c:pt idx="63090">
                  <c:v>365849148.41786098</c:v>
                </c:pt>
                <c:pt idx="63091">
                  <c:v>365821019.43160993</c:v>
                </c:pt>
                <c:pt idx="63092">
                  <c:v>365792913.11316311</c:v>
                </c:pt>
                <c:pt idx="63093">
                  <c:v>365764829.42020893</c:v>
                </c:pt>
                <c:pt idx="63094">
                  <c:v>365736768.310467</c:v>
                </c:pt>
                <c:pt idx="63095">
                  <c:v>365708729.74168599</c:v>
                </c:pt>
                <c:pt idx="63096">
                  <c:v>365680713.67164803</c:v>
                </c:pt>
                <c:pt idx="63097">
                  <c:v>365652720.05816406</c:v>
                </c:pt>
                <c:pt idx="63098">
                  <c:v>365624748.85907501</c:v>
                </c:pt>
                <c:pt idx="63099">
                  <c:v>365596800.03225595</c:v>
                </c:pt>
                <c:pt idx="63100">
                  <c:v>365568873.53560996</c:v>
                </c:pt>
                <c:pt idx="63101">
                  <c:v>365540969.32707602</c:v>
                </c:pt>
                <c:pt idx="63102">
                  <c:v>365513087.36461997</c:v>
                </c:pt>
                <c:pt idx="63103">
                  <c:v>365485227.60624492</c:v>
                </c:pt>
                <c:pt idx="63104">
                  <c:v>365457390.00998199</c:v>
                </c:pt>
                <c:pt idx="63105">
                  <c:v>365429574.53389698</c:v>
                </c:pt>
                <c:pt idx="63106">
                  <c:v>365401781.13608694</c:v>
                </c:pt>
                <c:pt idx="63107">
                  <c:v>365374009.77468503</c:v>
                </c:pt>
                <c:pt idx="63108">
                  <c:v>365346260.40785205</c:v>
                </c:pt>
                <c:pt idx="63109">
                  <c:v>365318532.99378592</c:v>
                </c:pt>
                <c:pt idx="63110">
                  <c:v>365290827.49071795</c:v>
                </c:pt>
                <c:pt idx="63111">
                  <c:v>365263143.856911</c:v>
                </c:pt>
                <c:pt idx="63112">
                  <c:v>365235482.05066198</c:v>
                </c:pt>
                <c:pt idx="63113">
                  <c:v>365207842.03030294</c:v>
                </c:pt>
                <c:pt idx="63114">
                  <c:v>365180223.75419998</c:v>
                </c:pt>
                <c:pt idx="63115">
                  <c:v>365152627.18075198</c:v>
                </c:pt>
                <c:pt idx="63116">
                  <c:v>365125052.26839399</c:v>
                </c:pt>
                <c:pt idx="63117">
                  <c:v>365097498.97559297</c:v>
                </c:pt>
                <c:pt idx="63118">
                  <c:v>365069967.26085305</c:v>
                </c:pt>
                <c:pt idx="63119">
                  <c:v>365042457.08271199</c:v>
                </c:pt>
                <c:pt idx="63120">
                  <c:v>365014968.39974499</c:v>
                </c:pt>
                <c:pt idx="63121">
                  <c:v>364987501.17055798</c:v>
                </c:pt>
                <c:pt idx="63122">
                  <c:v>364960055.35379606</c:v>
                </c:pt>
                <c:pt idx="63123">
                  <c:v>364932630.90813899</c:v>
                </c:pt>
                <c:pt idx="63124">
                  <c:v>364905227.79229993</c:v>
                </c:pt>
                <c:pt idx="63125">
                  <c:v>364877845.96503103</c:v>
                </c:pt>
                <c:pt idx="63126">
                  <c:v>364850485.38511902</c:v>
                </c:pt>
                <c:pt idx="63127">
                  <c:v>364823146.01138496</c:v>
                </c:pt>
                <c:pt idx="63128">
                  <c:v>364795827.80268896</c:v>
                </c:pt>
                <c:pt idx="63129">
                  <c:v>364768530.71792698</c:v>
                </c:pt>
                <c:pt idx="63130">
                  <c:v>364741254.71602899</c:v>
                </c:pt>
                <c:pt idx="63131">
                  <c:v>364713999.75596392</c:v>
                </c:pt>
                <c:pt idx="63132">
                  <c:v>364686765.79673797</c:v>
                </c:pt>
                <c:pt idx="63133">
                  <c:v>364659552.797391</c:v>
                </c:pt>
                <c:pt idx="63134">
                  <c:v>364632360.717004</c:v>
                </c:pt>
                <c:pt idx="63135">
                  <c:v>364605189.51469201</c:v>
                </c:pt>
                <c:pt idx="63136">
                  <c:v>364578039.14960802</c:v>
                </c:pt>
                <c:pt idx="63137">
                  <c:v>364550909.58094394</c:v>
                </c:pt>
                <c:pt idx="63138">
                  <c:v>364523800.767928</c:v>
                </c:pt>
                <c:pt idx="63139">
                  <c:v>364496712.66982508</c:v>
                </c:pt>
                <c:pt idx="63140">
                  <c:v>364469645.24593896</c:v>
                </c:pt>
                <c:pt idx="63141">
                  <c:v>364442598.45561099</c:v>
                </c:pt>
                <c:pt idx="63142">
                  <c:v>364415572.25822198</c:v>
                </c:pt>
                <c:pt idx="63143">
                  <c:v>364388566.61318809</c:v>
                </c:pt>
                <c:pt idx="63144">
                  <c:v>364361581.47996593</c:v>
                </c:pt>
                <c:pt idx="63145">
                  <c:v>364334616.818048</c:v>
                </c:pt>
                <c:pt idx="63146">
                  <c:v>364307672.58696896</c:v>
                </c:pt>
                <c:pt idx="63147">
                  <c:v>364280748.74629796</c:v>
                </c:pt>
                <c:pt idx="63148">
                  <c:v>364253845.25564599</c:v>
                </c:pt>
                <c:pt idx="63149">
                  <c:v>364226962.07466</c:v>
                </c:pt>
                <c:pt idx="63150">
                  <c:v>364200099.16302907</c:v>
                </c:pt>
                <c:pt idx="63151">
                  <c:v>364173256.48047692</c:v>
                </c:pt>
                <c:pt idx="63152">
                  <c:v>364146433.98676991</c:v>
                </c:pt>
                <c:pt idx="63153">
                  <c:v>364119631.64171207</c:v>
                </c:pt>
                <c:pt idx="63154">
                  <c:v>364092849.40514696</c:v>
                </c:pt>
                <c:pt idx="63155">
                  <c:v>364066087.23695689</c:v>
                </c:pt>
                <c:pt idx="63156">
                  <c:v>364039345.09706497</c:v>
                </c:pt>
                <c:pt idx="63157">
                  <c:v>364012622.94543201</c:v>
                </c:pt>
                <c:pt idx="63158">
                  <c:v>363985920.74205899</c:v>
                </c:pt>
                <c:pt idx="63159">
                  <c:v>363959238.44698793</c:v>
                </c:pt>
                <c:pt idx="63160">
                  <c:v>363932576.02029794</c:v>
                </c:pt>
                <c:pt idx="63161">
                  <c:v>363905933.42211092</c:v>
                </c:pt>
                <c:pt idx="63162">
                  <c:v>363879310.61258602</c:v>
                </c:pt>
                <c:pt idx="63163">
                  <c:v>363852707.551925</c:v>
                </c:pt>
                <c:pt idx="63164">
                  <c:v>363826124.20036697</c:v>
                </c:pt>
                <c:pt idx="63165">
                  <c:v>363799560.51819301</c:v>
                </c:pt>
                <c:pt idx="63166">
                  <c:v>363773016.465725</c:v>
                </c:pt>
                <c:pt idx="63167">
                  <c:v>363746492.00332206</c:v>
                </c:pt>
                <c:pt idx="63168">
                  <c:v>363719987.09138793</c:v>
                </c:pt>
                <c:pt idx="63169">
                  <c:v>363693501.69036305</c:v>
                </c:pt>
                <c:pt idx="63170">
                  <c:v>363667035.76073092</c:v>
                </c:pt>
                <c:pt idx="63171">
                  <c:v>363640589.26301497</c:v>
                </c:pt>
                <c:pt idx="63172">
                  <c:v>363614162.15777802</c:v>
                </c:pt>
                <c:pt idx="63173">
                  <c:v>363587754.40562499</c:v>
                </c:pt>
                <c:pt idx="63174">
                  <c:v>363561365.96720201</c:v>
                </c:pt>
                <c:pt idx="63175">
                  <c:v>363534996.80319506</c:v>
                </c:pt>
                <c:pt idx="63176">
                  <c:v>363508646.874331</c:v>
                </c:pt>
                <c:pt idx="63177">
                  <c:v>363482316.14137799</c:v>
                </c:pt>
                <c:pt idx="63178">
                  <c:v>363456004.56514502</c:v>
                </c:pt>
                <c:pt idx="63179">
                  <c:v>363429712.106484</c:v>
                </c:pt>
                <c:pt idx="63180">
                  <c:v>363403438.72628486</c:v>
                </c:pt>
                <c:pt idx="63181">
                  <c:v>363377184.38548201</c:v>
                </c:pt>
                <c:pt idx="63182">
                  <c:v>363350949.045048</c:v>
                </c:pt>
                <c:pt idx="63183">
                  <c:v>363324732.66600001</c:v>
                </c:pt>
                <c:pt idx="63184">
                  <c:v>363298535.20939392</c:v>
                </c:pt>
                <c:pt idx="63185">
                  <c:v>363272356.636329</c:v>
                </c:pt>
                <c:pt idx="63186">
                  <c:v>363246196.90794396</c:v>
                </c:pt>
                <c:pt idx="63187">
                  <c:v>363220055.985421</c:v>
                </c:pt>
                <c:pt idx="63188">
                  <c:v>363193933.82998294</c:v>
                </c:pt>
                <c:pt idx="63189">
                  <c:v>363167830.40289599</c:v>
                </c:pt>
                <c:pt idx="63190">
                  <c:v>363141745.66546506</c:v>
                </c:pt>
                <c:pt idx="63191">
                  <c:v>363115679.57903892</c:v>
                </c:pt>
                <c:pt idx="63192">
                  <c:v>363089632.10500705</c:v>
                </c:pt>
                <c:pt idx="63193">
                  <c:v>363063603.20480305</c:v>
                </c:pt>
                <c:pt idx="63194">
                  <c:v>363037592.83989996</c:v>
                </c:pt>
                <c:pt idx="63195">
                  <c:v>363011600.97181392</c:v>
                </c:pt>
                <c:pt idx="63196">
                  <c:v>362985627.56210202</c:v>
                </c:pt>
                <c:pt idx="63197">
                  <c:v>362959672.57236499</c:v>
                </c:pt>
                <c:pt idx="63198">
                  <c:v>362933735.96424395</c:v>
                </c:pt>
                <c:pt idx="63199">
                  <c:v>362907817.69942409</c:v>
                </c:pt>
                <c:pt idx="63200">
                  <c:v>362881917.73962992</c:v>
                </c:pt>
                <c:pt idx="63201">
                  <c:v>362856036.04663199</c:v>
                </c:pt>
                <c:pt idx="63202">
                  <c:v>362830172.58223885</c:v>
                </c:pt>
                <c:pt idx="63203">
                  <c:v>362804327.30830508</c:v>
                </c:pt>
                <c:pt idx="63204">
                  <c:v>362778500.18672502</c:v>
                </c:pt>
                <c:pt idx="63205">
                  <c:v>362752691.17943698</c:v>
                </c:pt>
                <c:pt idx="63206">
                  <c:v>362726900.24841905</c:v>
                </c:pt>
                <c:pt idx="63207">
                  <c:v>362701127.35569602</c:v>
                </c:pt>
                <c:pt idx="63208">
                  <c:v>362675372.46333092</c:v>
                </c:pt>
                <c:pt idx="63209">
                  <c:v>362649635.53343099</c:v>
                </c:pt>
                <c:pt idx="63210">
                  <c:v>362623916.52814609</c:v>
                </c:pt>
                <c:pt idx="63211">
                  <c:v>362598215.40966892</c:v>
                </c:pt>
                <c:pt idx="63212">
                  <c:v>362572532.14023399</c:v>
                </c:pt>
                <c:pt idx="63213">
                  <c:v>362546866.682118</c:v>
                </c:pt>
                <c:pt idx="63214">
                  <c:v>362521218.99764192</c:v>
                </c:pt>
                <c:pt idx="63215">
                  <c:v>362495589.04916704</c:v>
                </c:pt>
                <c:pt idx="63216">
                  <c:v>362469976.79909992</c:v>
                </c:pt>
                <c:pt idx="63217">
                  <c:v>362444382.20988601</c:v>
                </c:pt>
                <c:pt idx="63218">
                  <c:v>362418805.24401897</c:v>
                </c:pt>
                <c:pt idx="63219">
                  <c:v>362393245.86402905</c:v>
                </c:pt>
                <c:pt idx="63220">
                  <c:v>362367704.03249395</c:v>
                </c:pt>
                <c:pt idx="63221">
                  <c:v>362342179.71203196</c:v>
                </c:pt>
                <c:pt idx="63222">
                  <c:v>362316672.86530501</c:v>
                </c:pt>
                <c:pt idx="63223">
                  <c:v>362291183.45501602</c:v>
                </c:pt>
                <c:pt idx="63224">
                  <c:v>362265711.44391298</c:v>
                </c:pt>
                <c:pt idx="63225">
                  <c:v>362240256.79478699</c:v>
                </c:pt>
                <c:pt idx="63226">
                  <c:v>362214819.47046793</c:v>
                </c:pt>
                <c:pt idx="63227">
                  <c:v>362189399.43383396</c:v>
                </c:pt>
                <c:pt idx="63228">
                  <c:v>362163996.64780211</c:v>
                </c:pt>
                <c:pt idx="63229">
                  <c:v>362138611.07533503</c:v>
                </c:pt>
                <c:pt idx="63230">
                  <c:v>362113242.67943501</c:v>
                </c:pt>
                <c:pt idx="63231">
                  <c:v>362087891.42315102</c:v>
                </c:pt>
                <c:pt idx="63232">
                  <c:v>362062557.26957202</c:v>
                </c:pt>
                <c:pt idx="63233">
                  <c:v>362037240.18183202</c:v>
                </c:pt>
                <c:pt idx="63234">
                  <c:v>362011940.12310702</c:v>
                </c:pt>
                <c:pt idx="63235">
                  <c:v>361986657.056615</c:v>
                </c:pt>
                <c:pt idx="63236">
                  <c:v>361961390.94561791</c:v>
                </c:pt>
                <c:pt idx="63237">
                  <c:v>361936141.75342208</c:v>
                </c:pt>
                <c:pt idx="63238">
                  <c:v>361910909.44337296</c:v>
                </c:pt>
                <c:pt idx="63239">
                  <c:v>361885693.97886401</c:v>
                </c:pt>
                <c:pt idx="63240">
                  <c:v>361860495.323327</c:v>
                </c:pt>
                <c:pt idx="63241">
                  <c:v>361835313.44024003</c:v>
                </c:pt>
                <c:pt idx="63242">
                  <c:v>361810148.29312301</c:v>
                </c:pt>
                <c:pt idx="63243">
                  <c:v>361784999.84553802</c:v>
                </c:pt>
                <c:pt idx="63244">
                  <c:v>361759868.06109101</c:v>
                </c:pt>
                <c:pt idx="63245">
                  <c:v>361734752.90343201</c:v>
                </c:pt>
                <c:pt idx="63246">
                  <c:v>361709654.33625191</c:v>
                </c:pt>
                <c:pt idx="63247">
                  <c:v>361684572.323286</c:v>
                </c:pt>
                <c:pt idx="63248">
                  <c:v>361659506.82831198</c:v>
                </c:pt>
                <c:pt idx="63249">
                  <c:v>361634457.81515205</c:v>
                </c:pt>
                <c:pt idx="63250">
                  <c:v>361609425.24766898</c:v>
                </c:pt>
                <c:pt idx="63251">
                  <c:v>361584409.08976996</c:v>
                </c:pt>
                <c:pt idx="63252">
                  <c:v>361559409.30540597</c:v>
                </c:pt>
                <c:pt idx="63253">
                  <c:v>361534425.85856915</c:v>
                </c:pt>
                <c:pt idx="63254">
                  <c:v>361509458.713296</c:v>
                </c:pt>
                <c:pt idx="63255">
                  <c:v>361484507.83366698</c:v>
                </c:pt>
                <c:pt idx="63256">
                  <c:v>361459573.18380207</c:v>
                </c:pt>
                <c:pt idx="63257">
                  <c:v>361434654.72786897</c:v>
                </c:pt>
                <c:pt idx="63258">
                  <c:v>361409752.43007386</c:v>
                </c:pt>
                <c:pt idx="63259">
                  <c:v>361384866.25466901</c:v>
                </c:pt>
                <c:pt idx="63260">
                  <c:v>361359996.16594899</c:v>
                </c:pt>
                <c:pt idx="63261">
                  <c:v>361335142.12825</c:v>
                </c:pt>
                <c:pt idx="63262">
                  <c:v>361310304.10595399</c:v>
                </c:pt>
                <c:pt idx="63263">
                  <c:v>361285482.06348205</c:v>
                </c:pt>
                <c:pt idx="63264">
                  <c:v>361260675.96530294</c:v>
                </c:pt>
                <c:pt idx="63265">
                  <c:v>361235885.77592403</c:v>
                </c:pt>
                <c:pt idx="63266">
                  <c:v>361211111.45989799</c:v>
                </c:pt>
                <c:pt idx="63267">
                  <c:v>361186352.98181999</c:v>
                </c:pt>
                <c:pt idx="63268">
                  <c:v>361161610.306328</c:v>
                </c:pt>
                <c:pt idx="63269">
                  <c:v>361136883.39810401</c:v>
                </c:pt>
                <c:pt idx="63270">
                  <c:v>361112172.22187096</c:v>
                </c:pt>
                <c:pt idx="63271">
                  <c:v>361087476.742396</c:v>
                </c:pt>
                <c:pt idx="63272">
                  <c:v>361062796.92448896</c:v>
                </c:pt>
                <c:pt idx="63273">
                  <c:v>361038132.73300201</c:v>
                </c:pt>
                <c:pt idx="63274">
                  <c:v>361013484.13283199</c:v>
                </c:pt>
                <c:pt idx="63275">
                  <c:v>360988851.08891696</c:v>
                </c:pt>
                <c:pt idx="63276">
                  <c:v>360964233.56623793</c:v>
                </c:pt>
                <c:pt idx="63277">
                  <c:v>360939631.52981901</c:v>
                </c:pt>
                <c:pt idx="63278">
                  <c:v>360915044.94472802</c:v>
                </c:pt>
                <c:pt idx="63279">
                  <c:v>360890473.77607292</c:v>
                </c:pt>
                <c:pt idx="63280">
                  <c:v>360865917.98900795</c:v>
                </c:pt>
                <c:pt idx="63281">
                  <c:v>360841377.54872906</c:v>
                </c:pt>
                <c:pt idx="63282">
                  <c:v>360816852.42047292</c:v>
                </c:pt>
                <c:pt idx="63283">
                  <c:v>360792342.56952107</c:v>
                </c:pt>
                <c:pt idx="63284">
                  <c:v>360767847.96119791</c:v>
                </c:pt>
                <c:pt idx="63285">
                  <c:v>360743368.56086898</c:v>
                </c:pt>
                <c:pt idx="63286">
                  <c:v>360718904.33394295</c:v>
                </c:pt>
                <c:pt idx="63287">
                  <c:v>360694455.24587399</c:v>
                </c:pt>
                <c:pt idx="63288">
                  <c:v>360670021.262155</c:v>
                </c:pt>
                <c:pt idx="63289">
                  <c:v>360645602.34832311</c:v>
                </c:pt>
                <c:pt idx="63290">
                  <c:v>360621198.46995795</c:v>
                </c:pt>
                <c:pt idx="63291">
                  <c:v>360596809.5926829</c:v>
                </c:pt>
                <c:pt idx="63292">
                  <c:v>360572435.682163</c:v>
                </c:pt>
                <c:pt idx="63293">
                  <c:v>360548076.70410502</c:v>
                </c:pt>
                <c:pt idx="63294">
                  <c:v>360523732.62426001</c:v>
                </c:pt>
                <c:pt idx="63295">
                  <c:v>360499403.40842009</c:v>
                </c:pt>
                <c:pt idx="63296">
                  <c:v>360475089.02242202</c:v>
                </c:pt>
                <c:pt idx="63297">
                  <c:v>360450789.43214196</c:v>
                </c:pt>
                <c:pt idx="63298">
                  <c:v>360426504.60350007</c:v>
                </c:pt>
                <c:pt idx="63299">
                  <c:v>360402234.50246102</c:v>
                </c:pt>
                <c:pt idx="63300">
                  <c:v>360377979.09502792</c:v>
                </c:pt>
                <c:pt idx="63301">
                  <c:v>360353738.34724998</c:v>
                </c:pt>
                <c:pt idx="63302">
                  <c:v>360329512.22521591</c:v>
                </c:pt>
                <c:pt idx="63303">
                  <c:v>360305300.695059</c:v>
                </c:pt>
                <c:pt idx="63304">
                  <c:v>360281103.72295386</c:v>
                </c:pt>
                <c:pt idx="63305">
                  <c:v>360256921.27511698</c:v>
                </c:pt>
                <c:pt idx="63306">
                  <c:v>360232753.31780905</c:v>
                </c:pt>
                <c:pt idx="63307">
                  <c:v>360208599.81733</c:v>
                </c:pt>
                <c:pt idx="63308">
                  <c:v>360184460.74002498</c:v>
                </c:pt>
                <c:pt idx="63309">
                  <c:v>360160336.05227894</c:v>
                </c:pt>
                <c:pt idx="63310">
                  <c:v>360136225.72052205</c:v>
                </c:pt>
                <c:pt idx="63311">
                  <c:v>360112129.71122295</c:v>
                </c:pt>
                <c:pt idx="63312">
                  <c:v>360088047.99089491</c:v>
                </c:pt>
                <c:pt idx="63313">
                  <c:v>360063980.52609295</c:v>
                </c:pt>
                <c:pt idx="63314">
                  <c:v>360039927.28341502</c:v>
                </c:pt>
                <c:pt idx="63315">
                  <c:v>360015888.22949803</c:v>
                </c:pt>
                <c:pt idx="63316">
                  <c:v>359991863.33102399</c:v>
                </c:pt>
                <c:pt idx="63317">
                  <c:v>359967852.55471605</c:v>
                </c:pt>
                <c:pt idx="63318">
                  <c:v>359943855.86733902</c:v>
                </c:pt>
                <c:pt idx="63319">
                  <c:v>359919873.23569995</c:v>
                </c:pt>
                <c:pt idx="63320">
                  <c:v>359895904.62664795</c:v>
                </c:pt>
                <c:pt idx="63321">
                  <c:v>359871950.007074</c:v>
                </c:pt>
                <c:pt idx="63322">
                  <c:v>359848009.34390998</c:v>
                </c:pt>
                <c:pt idx="63323">
                  <c:v>359824082.60413206</c:v>
                </c:pt>
                <c:pt idx="63324">
                  <c:v>359800169.75475502</c:v>
                </c:pt>
                <c:pt idx="63325">
                  <c:v>359776270.76283795</c:v>
                </c:pt>
                <c:pt idx="63326">
                  <c:v>359752385.59547997</c:v>
                </c:pt>
                <c:pt idx="63327">
                  <c:v>359728514.21982402</c:v>
                </c:pt>
                <c:pt idx="63328">
                  <c:v>359704656.60305208</c:v>
                </c:pt>
                <c:pt idx="63329">
                  <c:v>359680812.71239096</c:v>
                </c:pt>
                <c:pt idx="63330">
                  <c:v>359656982.51510602</c:v>
                </c:pt>
                <c:pt idx="63331">
                  <c:v>359633165.97850609</c:v>
                </c:pt>
                <c:pt idx="63332">
                  <c:v>359609363.06994092</c:v>
                </c:pt>
                <c:pt idx="63333">
                  <c:v>359585573.75680298</c:v>
                </c:pt>
                <c:pt idx="63334">
                  <c:v>359561798.00652409</c:v>
                </c:pt>
                <c:pt idx="63335">
                  <c:v>359538035.78657895</c:v>
                </c:pt>
                <c:pt idx="63336">
                  <c:v>359514287.064484</c:v>
                </c:pt>
                <c:pt idx="63337">
                  <c:v>359490551.80779606</c:v>
                </c:pt>
                <c:pt idx="63338">
                  <c:v>359466829.98411399</c:v>
                </c:pt>
                <c:pt idx="63339">
                  <c:v>359443121.56107795</c:v>
                </c:pt>
                <c:pt idx="63340">
                  <c:v>359419426.50636995</c:v>
                </c:pt>
                <c:pt idx="63341">
                  <c:v>359395744.78771305</c:v>
                </c:pt>
                <c:pt idx="63342">
                  <c:v>359372076.37286901</c:v>
                </c:pt>
                <c:pt idx="63343">
                  <c:v>359348421.22964603</c:v>
                </c:pt>
                <c:pt idx="63344">
                  <c:v>359324779.32588899</c:v>
                </c:pt>
                <c:pt idx="63345">
                  <c:v>359301150.62948501</c:v>
                </c:pt>
                <c:pt idx="63346">
                  <c:v>359277535.10836405</c:v>
                </c:pt>
                <c:pt idx="63347">
                  <c:v>359253932.73049492</c:v>
                </c:pt>
                <c:pt idx="63348">
                  <c:v>359230343.46389002</c:v>
                </c:pt>
                <c:pt idx="63349">
                  <c:v>359206767.27659899</c:v>
                </c:pt>
                <c:pt idx="63350">
                  <c:v>359183204.13671696</c:v>
                </c:pt>
                <c:pt idx="63351">
                  <c:v>359159654.0123769</c:v>
                </c:pt>
                <c:pt idx="63352">
                  <c:v>359136116.87175298</c:v>
                </c:pt>
                <c:pt idx="63353">
                  <c:v>359112592.68306208</c:v>
                </c:pt>
                <c:pt idx="63354">
                  <c:v>359089081.41456002</c:v>
                </c:pt>
                <c:pt idx="63355">
                  <c:v>359065583.03454399</c:v>
                </c:pt>
                <c:pt idx="63356">
                  <c:v>359042097.511352</c:v>
                </c:pt>
                <c:pt idx="63357">
                  <c:v>359018624.81336302</c:v>
                </c:pt>
                <c:pt idx="63358">
                  <c:v>358995164.90899795</c:v>
                </c:pt>
                <c:pt idx="63359">
                  <c:v>358971717.76671499</c:v>
                </c:pt>
                <c:pt idx="63360">
                  <c:v>358948283.35501701</c:v>
                </c:pt>
                <c:pt idx="63361">
                  <c:v>358924861.642443</c:v>
                </c:pt>
                <c:pt idx="63362">
                  <c:v>358901452.59757698</c:v>
                </c:pt>
                <c:pt idx="63363">
                  <c:v>358878056.18904102</c:v>
                </c:pt>
                <c:pt idx="63364">
                  <c:v>358854672.38549799</c:v>
                </c:pt>
                <c:pt idx="63365">
                  <c:v>358831301.15565205</c:v>
                </c:pt>
                <c:pt idx="63366">
                  <c:v>358807942.46824592</c:v>
                </c:pt>
                <c:pt idx="63367">
                  <c:v>358784596.29206395</c:v>
                </c:pt>
                <c:pt idx="63368">
                  <c:v>358761262.59593195</c:v>
                </c:pt>
                <c:pt idx="63369">
                  <c:v>358737941.34871405</c:v>
                </c:pt>
                <c:pt idx="63370">
                  <c:v>358714632.519315</c:v>
                </c:pt>
                <c:pt idx="63371">
                  <c:v>358691336.07668096</c:v>
                </c:pt>
                <c:pt idx="63372">
                  <c:v>358668051.98979694</c:v>
                </c:pt>
                <c:pt idx="63373">
                  <c:v>358644780.22768992</c:v>
                </c:pt>
                <c:pt idx="63374">
                  <c:v>358621520.75942397</c:v>
                </c:pt>
                <c:pt idx="63375">
                  <c:v>358598273.55410606</c:v>
                </c:pt>
                <c:pt idx="63376">
                  <c:v>358575038.58088201</c:v>
                </c:pt>
                <c:pt idx="63377">
                  <c:v>358551815.80893695</c:v>
                </c:pt>
                <c:pt idx="63378">
                  <c:v>358528605.207497</c:v>
                </c:pt>
                <c:pt idx="63379">
                  <c:v>358505406.74582905</c:v>
                </c:pt>
                <c:pt idx="63380">
                  <c:v>358482220.39323795</c:v>
                </c:pt>
                <c:pt idx="63381">
                  <c:v>358459046.11906898</c:v>
                </c:pt>
                <c:pt idx="63382">
                  <c:v>358435883.89270794</c:v>
                </c:pt>
                <c:pt idx="63383">
                  <c:v>358412733.68357998</c:v>
                </c:pt>
                <c:pt idx="63384">
                  <c:v>358389595.46114892</c:v>
                </c:pt>
                <c:pt idx="63385">
                  <c:v>358366469.19492</c:v>
                </c:pt>
                <c:pt idx="63386">
                  <c:v>358343354.85443705</c:v>
                </c:pt>
                <c:pt idx="63387">
                  <c:v>358320252.40928292</c:v>
                </c:pt>
                <c:pt idx="63388">
                  <c:v>358297161.82908303</c:v>
                </c:pt>
                <c:pt idx="63389">
                  <c:v>358274083.08349705</c:v>
                </c:pt>
                <c:pt idx="63390">
                  <c:v>358251016.14222997</c:v>
                </c:pt>
                <c:pt idx="63391">
                  <c:v>358227960.97502202</c:v>
                </c:pt>
                <c:pt idx="63392">
                  <c:v>358204917.55165392</c:v>
                </c:pt>
                <c:pt idx="63393">
                  <c:v>358181885.84194696</c:v>
                </c:pt>
                <c:pt idx="63394">
                  <c:v>358158865.81576002</c:v>
                </c:pt>
                <c:pt idx="63395">
                  <c:v>358135857.44299299</c:v>
                </c:pt>
                <c:pt idx="63396">
                  <c:v>358112860.69358301</c:v>
                </c:pt>
                <c:pt idx="63397">
                  <c:v>358089875.53750801</c:v>
                </c:pt>
                <c:pt idx="63398">
                  <c:v>358066901.944785</c:v>
                </c:pt>
                <c:pt idx="63399">
                  <c:v>358043939.88546801</c:v>
                </c:pt>
                <c:pt idx="63400">
                  <c:v>358020989.32965297</c:v>
                </c:pt>
                <c:pt idx="63401">
                  <c:v>357998050.24747401</c:v>
                </c:pt>
                <c:pt idx="63402">
                  <c:v>357975122.60910207</c:v>
                </c:pt>
                <c:pt idx="63403">
                  <c:v>357952206.38475001</c:v>
                </c:pt>
                <c:pt idx="63404">
                  <c:v>357929301.54466802</c:v>
                </c:pt>
                <c:pt idx="63405">
                  <c:v>357906408.05914605</c:v>
                </c:pt>
                <c:pt idx="63406">
                  <c:v>357883525.89851105</c:v>
                </c:pt>
                <c:pt idx="63407">
                  <c:v>357860655.03313005</c:v>
                </c:pt>
                <c:pt idx="63408">
                  <c:v>357837795.43340999</c:v>
                </c:pt>
                <c:pt idx="63409">
                  <c:v>357814947.06979501</c:v>
                </c:pt>
                <c:pt idx="63410">
                  <c:v>357792109.91276592</c:v>
                </c:pt>
                <c:pt idx="63411">
                  <c:v>357769283.9328469</c:v>
                </c:pt>
                <c:pt idx="63412">
                  <c:v>357746469.10059702</c:v>
                </c:pt>
                <c:pt idx="63413">
                  <c:v>357723665.38661492</c:v>
                </c:pt>
                <c:pt idx="63414">
                  <c:v>357700872.76153803</c:v>
                </c:pt>
                <c:pt idx="63415">
                  <c:v>357678091.196042</c:v>
                </c:pt>
                <c:pt idx="63416">
                  <c:v>357655320.66083997</c:v>
                </c:pt>
                <c:pt idx="63417">
                  <c:v>357632561.12668395</c:v>
                </c:pt>
                <c:pt idx="63418">
                  <c:v>357609812.56436598</c:v>
                </c:pt>
                <c:pt idx="63419">
                  <c:v>357587074.94471401</c:v>
                </c:pt>
                <c:pt idx="63420">
                  <c:v>357564348.23859501</c:v>
                </c:pt>
                <c:pt idx="63421">
                  <c:v>357541632.41691494</c:v>
                </c:pt>
                <c:pt idx="63422">
                  <c:v>357518927.450616</c:v>
                </c:pt>
                <c:pt idx="63423">
                  <c:v>357496233.31067991</c:v>
                </c:pt>
                <c:pt idx="63424">
                  <c:v>357473549.96812701</c:v>
                </c:pt>
                <c:pt idx="63425">
                  <c:v>357450877.39401305</c:v>
                </c:pt>
                <c:pt idx="63426">
                  <c:v>357428215.55943501</c:v>
                </c:pt>
                <c:pt idx="63427">
                  <c:v>357405564.43552601</c:v>
                </c:pt>
                <c:pt idx="63428">
                  <c:v>357382923.99345696</c:v>
                </c:pt>
                <c:pt idx="63429">
                  <c:v>357360294.20443696</c:v>
                </c:pt>
                <c:pt idx="63430">
                  <c:v>357337675.03971201</c:v>
                </c:pt>
                <c:pt idx="63431">
                  <c:v>357315066.470568</c:v>
                </c:pt>
                <c:pt idx="63432">
                  <c:v>357292468.46832597</c:v>
                </c:pt>
                <c:pt idx="63433">
                  <c:v>357269881.00434601</c:v>
                </c:pt>
                <c:pt idx="63434">
                  <c:v>357247304.05002505</c:v>
                </c:pt>
                <c:pt idx="63435">
                  <c:v>357224737.57679999</c:v>
                </c:pt>
                <c:pt idx="63436">
                  <c:v>357202181.55614197</c:v>
                </c:pt>
                <c:pt idx="63437">
                  <c:v>357179635.95955998</c:v>
                </c:pt>
                <c:pt idx="63438">
                  <c:v>357157100.75860399</c:v>
                </c:pt>
                <c:pt idx="63439">
                  <c:v>357134575.92485696</c:v>
                </c:pt>
                <c:pt idx="63440">
                  <c:v>357112061.42994094</c:v>
                </c:pt>
                <c:pt idx="63441">
                  <c:v>357089557.24551702</c:v>
                </c:pt>
                <c:pt idx="63442">
                  <c:v>357067063.34328002</c:v>
                </c:pt>
                <c:pt idx="63443">
                  <c:v>357044579.69496399</c:v>
                </c:pt>
                <c:pt idx="63444">
                  <c:v>357022106.27234095</c:v>
                </c:pt>
                <c:pt idx="63445">
                  <c:v>356999643.04721898</c:v>
                </c:pt>
                <c:pt idx="63446">
                  <c:v>356977189.99144292</c:v>
                </c:pt>
                <c:pt idx="63447">
                  <c:v>356954747.07689399</c:v>
                </c:pt>
                <c:pt idx="63448">
                  <c:v>356932314.27549392</c:v>
                </c:pt>
                <c:pt idx="63449">
                  <c:v>356909891.55919605</c:v>
                </c:pt>
                <c:pt idx="63450">
                  <c:v>356887478.89999592</c:v>
                </c:pt>
                <c:pt idx="63451">
                  <c:v>356865076.26992202</c:v>
                </c:pt>
                <c:pt idx="63452">
                  <c:v>356842683.64104098</c:v>
                </c:pt>
                <c:pt idx="63453">
                  <c:v>356820300.98545694</c:v>
                </c:pt>
                <c:pt idx="63454">
                  <c:v>356797928.27530992</c:v>
                </c:pt>
                <c:pt idx="63455">
                  <c:v>356775565.48277593</c:v>
                </c:pt>
                <c:pt idx="63456">
                  <c:v>356753212.58006996</c:v>
                </c:pt>
                <c:pt idx="63457">
                  <c:v>356730869.53944099</c:v>
                </c:pt>
                <c:pt idx="63458">
                  <c:v>356708536.33317602</c:v>
                </c:pt>
                <c:pt idx="63459">
                  <c:v>356686212.93359792</c:v>
                </c:pt>
                <c:pt idx="63460">
                  <c:v>356663899.31306607</c:v>
                </c:pt>
                <c:pt idx="63461">
                  <c:v>356641595.44397599</c:v>
                </c:pt>
                <c:pt idx="63462">
                  <c:v>356619301.29876101</c:v>
                </c:pt>
                <c:pt idx="63463">
                  <c:v>356597016.84988898</c:v>
                </c:pt>
                <c:pt idx="63464">
                  <c:v>356574742.06986606</c:v>
                </c:pt>
                <c:pt idx="63465">
                  <c:v>356552476.9312309</c:v>
                </c:pt>
                <c:pt idx="63466">
                  <c:v>356530221.40656197</c:v>
                </c:pt>
                <c:pt idx="63467">
                  <c:v>356507975.46847391</c:v>
                </c:pt>
                <c:pt idx="63468">
                  <c:v>356485739.08961391</c:v>
                </c:pt>
                <c:pt idx="63469">
                  <c:v>356463512.24266899</c:v>
                </c:pt>
                <c:pt idx="63470">
                  <c:v>356441294.90035999</c:v>
                </c:pt>
                <c:pt idx="63471">
                  <c:v>356419087.03544396</c:v>
                </c:pt>
                <c:pt idx="63472">
                  <c:v>356396888.62071502</c:v>
                </c:pt>
                <c:pt idx="63473">
                  <c:v>356374699.62900198</c:v>
                </c:pt>
                <c:pt idx="63474">
                  <c:v>356352520.03316998</c:v>
                </c:pt>
                <c:pt idx="63475">
                  <c:v>356330349.80611902</c:v>
                </c:pt>
                <c:pt idx="63476">
                  <c:v>356308188.92078692</c:v>
                </c:pt>
                <c:pt idx="63477">
                  <c:v>356286037.35014498</c:v>
                </c:pt>
                <c:pt idx="63478">
                  <c:v>356263895.06720102</c:v>
                </c:pt>
                <c:pt idx="63479">
                  <c:v>356241762.04499799</c:v>
                </c:pt>
                <c:pt idx="63480">
                  <c:v>356219638.256616</c:v>
                </c:pt>
                <c:pt idx="63481">
                  <c:v>356197523.67516905</c:v>
                </c:pt>
                <c:pt idx="63482">
                  <c:v>356175418.27380598</c:v>
                </c:pt>
                <c:pt idx="63483">
                  <c:v>356153322.02571201</c:v>
                </c:pt>
                <c:pt idx="63484">
                  <c:v>356131234.90411001</c:v>
                </c:pt>
                <c:pt idx="63485">
                  <c:v>356109156.88225299</c:v>
                </c:pt>
                <c:pt idx="63486">
                  <c:v>356087087.93343395</c:v>
                </c:pt>
                <c:pt idx="63487">
                  <c:v>356065028.03097886</c:v>
                </c:pt>
                <c:pt idx="63488">
                  <c:v>356042977.14824897</c:v>
                </c:pt>
                <c:pt idx="63489">
                  <c:v>356020935.25864202</c:v>
                </c:pt>
                <c:pt idx="63490">
                  <c:v>355998902.33558899</c:v>
                </c:pt>
                <c:pt idx="63491">
                  <c:v>355976878.35255605</c:v>
                </c:pt>
                <c:pt idx="63492">
                  <c:v>355954863.28304601</c:v>
                </c:pt>
                <c:pt idx="63493">
                  <c:v>355932857.10059607</c:v>
                </c:pt>
                <c:pt idx="63494">
                  <c:v>355910859.77877694</c:v>
                </c:pt>
                <c:pt idx="63495">
                  <c:v>355888871.29119492</c:v>
                </c:pt>
                <c:pt idx="63496">
                  <c:v>355866891.61149198</c:v>
                </c:pt>
                <c:pt idx="63497">
                  <c:v>355844920.71334499</c:v>
                </c:pt>
                <c:pt idx="63498">
                  <c:v>355822958.570463</c:v>
                </c:pt>
                <c:pt idx="63499">
                  <c:v>355801005.15659302</c:v>
                </c:pt>
                <c:pt idx="63500">
                  <c:v>355779060.44551498</c:v>
                </c:pt>
                <c:pt idx="63501">
                  <c:v>355757124.41104299</c:v>
                </c:pt>
                <c:pt idx="63502">
                  <c:v>355735197.02702701</c:v>
                </c:pt>
                <c:pt idx="63503">
                  <c:v>355713278.26735002</c:v>
                </c:pt>
                <c:pt idx="63504">
                  <c:v>355691368.10593092</c:v>
                </c:pt>
                <c:pt idx="63505">
                  <c:v>355669466.51672202</c:v>
                </c:pt>
                <c:pt idx="63506">
                  <c:v>355647573.47371</c:v>
                </c:pt>
                <c:pt idx="63507">
                  <c:v>355625688.95091695</c:v>
                </c:pt>
                <c:pt idx="63508">
                  <c:v>355603812.92239785</c:v>
                </c:pt>
                <c:pt idx="63509">
                  <c:v>355581945.36224192</c:v>
                </c:pt>
                <c:pt idx="63510">
                  <c:v>355560086.24457502</c:v>
                </c:pt>
                <c:pt idx="63511">
                  <c:v>355538235.54355311</c:v>
                </c:pt>
                <c:pt idx="63512">
                  <c:v>355516393.23336995</c:v>
                </c:pt>
                <c:pt idx="63513">
                  <c:v>355494559.28825092</c:v>
                </c:pt>
                <c:pt idx="63514">
                  <c:v>355472733.68245602</c:v>
                </c:pt>
                <c:pt idx="63515">
                  <c:v>355450916.39028096</c:v>
                </c:pt>
                <c:pt idx="63516">
                  <c:v>355429107.386051</c:v>
                </c:pt>
                <c:pt idx="63517">
                  <c:v>355407306.64413106</c:v>
                </c:pt>
                <c:pt idx="63518">
                  <c:v>355385514.138915</c:v>
                </c:pt>
                <c:pt idx="63519">
                  <c:v>355363729.84483206</c:v>
                </c:pt>
                <c:pt idx="63520">
                  <c:v>355341953.7363469</c:v>
                </c:pt>
                <c:pt idx="63521">
                  <c:v>355320185.787956</c:v>
                </c:pt>
                <c:pt idx="63522">
                  <c:v>355298425.97419</c:v>
                </c:pt>
                <c:pt idx="63523">
                  <c:v>355276674.26961201</c:v>
                </c:pt>
                <c:pt idx="63524">
                  <c:v>355254930.64882004</c:v>
                </c:pt>
                <c:pt idx="63525">
                  <c:v>355233195.08644599</c:v>
                </c:pt>
                <c:pt idx="63526">
                  <c:v>355211467.55715406</c:v>
                </c:pt>
                <c:pt idx="63527">
                  <c:v>355189748.03564203</c:v>
                </c:pt>
                <c:pt idx="63528">
                  <c:v>355168036.49664086</c:v>
                </c:pt>
                <c:pt idx="63529">
                  <c:v>355146332.91491699</c:v>
                </c:pt>
                <c:pt idx="63530">
                  <c:v>355124637.26526695</c:v>
                </c:pt>
                <c:pt idx="63531">
                  <c:v>355102949.52252197</c:v>
                </c:pt>
                <c:pt idx="63532">
                  <c:v>355081269.66154701</c:v>
                </c:pt>
                <c:pt idx="63533">
                  <c:v>355059597.65723902</c:v>
                </c:pt>
                <c:pt idx="63534">
                  <c:v>355037933.48452801</c:v>
                </c:pt>
                <c:pt idx="63535">
                  <c:v>355016277.11838001</c:v>
                </c:pt>
                <c:pt idx="63536">
                  <c:v>354994628.53378892</c:v>
                </c:pt>
                <c:pt idx="63537">
                  <c:v>354972987.70578492</c:v>
                </c:pt>
                <c:pt idx="63538">
                  <c:v>354951354.60943198</c:v>
                </c:pt>
                <c:pt idx="63539">
                  <c:v>354929729.21982402</c:v>
                </c:pt>
                <c:pt idx="63540">
                  <c:v>354908111.51209003</c:v>
                </c:pt>
                <c:pt idx="63541">
                  <c:v>354886501.46139091</c:v>
                </c:pt>
                <c:pt idx="63542">
                  <c:v>354864899.04291999</c:v>
                </c:pt>
                <c:pt idx="63543">
                  <c:v>354843304.2319029</c:v>
                </c:pt>
                <c:pt idx="63544">
                  <c:v>354821717.0036</c:v>
                </c:pt>
                <c:pt idx="63545">
                  <c:v>354800137.33330202</c:v>
                </c:pt>
                <c:pt idx="63546">
                  <c:v>354778565.19633394</c:v>
                </c:pt>
                <c:pt idx="63547">
                  <c:v>354757000.56805205</c:v>
                </c:pt>
                <c:pt idx="63548">
                  <c:v>354735443.42384499</c:v>
                </c:pt>
                <c:pt idx="63549">
                  <c:v>354713893.73913395</c:v>
                </c:pt>
                <c:pt idx="63550">
                  <c:v>354692351.48937386</c:v>
                </c:pt>
                <c:pt idx="63551">
                  <c:v>354670816.65005106</c:v>
                </c:pt>
                <c:pt idx="63552">
                  <c:v>354649289.19668299</c:v>
                </c:pt>
                <c:pt idx="63553">
                  <c:v>354627769.10482204</c:v>
                </c:pt>
                <c:pt idx="63554">
                  <c:v>354606256.35004902</c:v>
                </c:pt>
                <c:pt idx="63555">
                  <c:v>354584750.90797997</c:v>
                </c:pt>
                <c:pt idx="63556">
                  <c:v>354563252.75426298</c:v>
                </c:pt>
                <c:pt idx="63557">
                  <c:v>354541761.86457509</c:v>
                </c:pt>
                <c:pt idx="63558">
                  <c:v>354520278.21462995</c:v>
                </c:pt>
                <c:pt idx="63559">
                  <c:v>354498801.78016996</c:v>
                </c:pt>
                <c:pt idx="63560">
                  <c:v>354477332.53696895</c:v>
                </c:pt>
                <c:pt idx="63561">
                  <c:v>354455870.46083599</c:v>
                </c:pt>
                <c:pt idx="63562">
                  <c:v>354434415.52760899</c:v>
                </c:pt>
                <c:pt idx="63563">
                  <c:v>354412967.71315801</c:v>
                </c:pt>
                <c:pt idx="63564">
                  <c:v>354391526.99338591</c:v>
                </c:pt>
                <c:pt idx="63565">
                  <c:v>354370093.34422809</c:v>
                </c:pt>
                <c:pt idx="63566">
                  <c:v>354348666.74164796</c:v>
                </c:pt>
                <c:pt idx="63567">
                  <c:v>354327247.16164392</c:v>
                </c:pt>
                <c:pt idx="63568">
                  <c:v>354305834.58024496</c:v>
                </c:pt>
                <c:pt idx="63569">
                  <c:v>354284428.97351205</c:v>
                </c:pt>
                <c:pt idx="63570">
                  <c:v>354263030.31753701</c:v>
                </c:pt>
                <c:pt idx="63571">
                  <c:v>354241638.58844209</c:v>
                </c:pt>
                <c:pt idx="63572">
                  <c:v>354220253.76238292</c:v>
                </c:pt>
                <c:pt idx="63573">
                  <c:v>354198875.81554502</c:v>
                </c:pt>
                <c:pt idx="63574">
                  <c:v>354177504.72414696</c:v>
                </c:pt>
                <c:pt idx="63575">
                  <c:v>354156140.46443599</c:v>
                </c:pt>
                <c:pt idx="63576">
                  <c:v>354134783.01269299</c:v>
                </c:pt>
                <c:pt idx="63577">
                  <c:v>354113432.34522909</c:v>
                </c:pt>
                <c:pt idx="63578">
                  <c:v>354092088.43838495</c:v>
                </c:pt>
                <c:pt idx="63579">
                  <c:v>354070751.26853597</c:v>
                </c:pt>
                <c:pt idx="63580">
                  <c:v>354049420.81208491</c:v>
                </c:pt>
                <c:pt idx="63581">
                  <c:v>354028097.04546797</c:v>
                </c:pt>
                <c:pt idx="63582">
                  <c:v>354006779.94515097</c:v>
                </c:pt>
                <c:pt idx="63583">
                  <c:v>353985469.48763096</c:v>
                </c:pt>
                <c:pt idx="63584">
                  <c:v>353964165.64943606</c:v>
                </c:pt>
                <c:pt idx="63585">
                  <c:v>353942868.40712398</c:v>
                </c:pt>
                <c:pt idx="63586">
                  <c:v>353921577.73728693</c:v>
                </c:pt>
                <c:pt idx="63587">
                  <c:v>353900293.61654305</c:v>
                </c:pt>
                <c:pt idx="63588">
                  <c:v>353879016.02154499</c:v>
                </c:pt>
                <c:pt idx="63589">
                  <c:v>353857744.92897195</c:v>
                </c:pt>
                <c:pt idx="63590">
                  <c:v>353836480.315539</c:v>
                </c:pt>
                <c:pt idx="63591">
                  <c:v>353815222.157987</c:v>
                </c:pt>
                <c:pt idx="63592">
                  <c:v>353793970.43309093</c:v>
                </c:pt>
                <c:pt idx="63593">
                  <c:v>353772725.11765301</c:v>
                </c:pt>
                <c:pt idx="63594">
                  <c:v>353751486.18850797</c:v>
                </c:pt>
                <c:pt idx="63595">
                  <c:v>353730253.62252098</c:v>
                </c:pt>
                <c:pt idx="63596">
                  <c:v>353709027.39658695</c:v>
                </c:pt>
                <c:pt idx="63597">
                  <c:v>353687807.48762995</c:v>
                </c:pt>
                <c:pt idx="63598">
                  <c:v>353666593.87260699</c:v>
                </c:pt>
                <c:pt idx="63599">
                  <c:v>353645386.528503</c:v>
                </c:pt>
                <c:pt idx="63600">
                  <c:v>353624185.43233389</c:v>
                </c:pt>
                <c:pt idx="63601">
                  <c:v>353602990.56114602</c:v>
                </c:pt>
                <c:pt idx="63602">
                  <c:v>353581801.89201492</c:v>
                </c:pt>
                <c:pt idx="63603">
                  <c:v>353560619.40204692</c:v>
                </c:pt>
                <c:pt idx="63604">
                  <c:v>353539443.06837893</c:v>
                </c:pt>
                <c:pt idx="63605">
                  <c:v>353518272.86817598</c:v>
                </c:pt>
                <c:pt idx="63606">
                  <c:v>353497108.77863395</c:v>
                </c:pt>
                <c:pt idx="63607">
                  <c:v>353475950.77697986</c:v>
                </c:pt>
                <c:pt idx="63608">
                  <c:v>353454798.84046805</c:v>
                </c:pt>
                <c:pt idx="63609">
                  <c:v>353433652.94638503</c:v>
                </c:pt>
                <c:pt idx="63610">
                  <c:v>353412513.07204503</c:v>
                </c:pt>
                <c:pt idx="63611">
                  <c:v>353391379.19479305</c:v>
                </c:pt>
                <c:pt idx="63612">
                  <c:v>353370251.29200393</c:v>
                </c:pt>
                <c:pt idx="63613">
                  <c:v>353349129.34108198</c:v>
                </c:pt>
                <c:pt idx="63614">
                  <c:v>353328013.31946105</c:v>
                </c:pt>
                <c:pt idx="63615">
                  <c:v>353306903.20460403</c:v>
                </c:pt>
                <c:pt idx="63616">
                  <c:v>353285798.97400296</c:v>
                </c:pt>
                <c:pt idx="63617">
                  <c:v>353264700.60518098</c:v>
                </c:pt>
                <c:pt idx="63618">
                  <c:v>353243608.07568896</c:v>
                </c:pt>
                <c:pt idx="63619">
                  <c:v>353222521.36310798</c:v>
                </c:pt>
                <c:pt idx="63620">
                  <c:v>353201440.44504791</c:v>
                </c:pt>
                <c:pt idx="63621">
                  <c:v>353180365.29914892</c:v>
                </c:pt>
                <c:pt idx="63622">
                  <c:v>353159295.90307891</c:v>
                </c:pt>
                <c:pt idx="63623">
                  <c:v>353138232.23453599</c:v>
                </c:pt>
                <c:pt idx="63624">
                  <c:v>353117174.27124786</c:v>
                </c:pt>
                <c:pt idx="63625">
                  <c:v>353096121.99096894</c:v>
                </c:pt>
                <c:pt idx="63626">
                  <c:v>353075075.37148601</c:v>
                </c:pt>
                <c:pt idx="63627">
                  <c:v>353054034.39061296</c:v>
                </c:pt>
                <c:pt idx="63628">
                  <c:v>353032999.02619201</c:v>
                </c:pt>
                <c:pt idx="63629">
                  <c:v>353011969.25609499</c:v>
                </c:pt>
                <c:pt idx="63630">
                  <c:v>352990945.05822402</c:v>
                </c:pt>
                <c:pt idx="63631">
                  <c:v>352969926.41050899</c:v>
                </c:pt>
                <c:pt idx="63632">
                  <c:v>352948913.29090697</c:v>
                </c:pt>
                <c:pt idx="63633">
                  <c:v>352927905.67740607</c:v>
                </c:pt>
                <c:pt idx="63634">
                  <c:v>352906903.5480231</c:v>
                </c:pt>
                <c:pt idx="63635">
                  <c:v>352885906.88080198</c:v>
                </c:pt>
                <c:pt idx="63636">
                  <c:v>352864915.65381604</c:v>
                </c:pt>
                <c:pt idx="63637">
                  <c:v>352843929.84516704</c:v>
                </c:pt>
                <c:pt idx="63638">
                  <c:v>352822949.4329859</c:v>
                </c:pt>
                <c:pt idx="63639">
                  <c:v>352801974.395432</c:v>
                </c:pt>
                <c:pt idx="63640">
                  <c:v>352781004.71069199</c:v>
                </c:pt>
                <c:pt idx="63641">
                  <c:v>352760040.35698295</c:v>
                </c:pt>
                <c:pt idx="63642">
                  <c:v>352739081.31254703</c:v>
                </c:pt>
                <c:pt idx="63643">
                  <c:v>352718127.555659</c:v>
                </c:pt>
                <c:pt idx="63644">
                  <c:v>352697179.064619</c:v>
                </c:pt>
                <c:pt idx="63645">
                  <c:v>352676235.81775498</c:v>
                </c:pt>
                <c:pt idx="63646">
                  <c:v>352655297.79342705</c:v>
                </c:pt>
                <c:pt idx="63647">
                  <c:v>352634364.97001803</c:v>
                </c:pt>
                <c:pt idx="63648">
                  <c:v>352613437.32594299</c:v>
                </c:pt>
                <c:pt idx="63649">
                  <c:v>352592514.83964396</c:v>
                </c:pt>
                <c:pt idx="63650">
                  <c:v>352571597.48958999</c:v>
                </c:pt>
                <c:pt idx="63651">
                  <c:v>352550685.25427991</c:v>
                </c:pt>
                <c:pt idx="63652">
                  <c:v>352529778.11223793</c:v>
                </c:pt>
                <c:pt idx="63653">
                  <c:v>352508876.04202002</c:v>
                </c:pt>
                <c:pt idx="63654">
                  <c:v>352487979.02220595</c:v>
                </c:pt>
                <c:pt idx="63655">
                  <c:v>352467087.03140599</c:v>
                </c:pt>
                <c:pt idx="63656">
                  <c:v>352446200.04825705</c:v>
                </c:pt>
                <c:pt idx="63657">
                  <c:v>352425318.05142498</c:v>
                </c:pt>
                <c:pt idx="63658">
                  <c:v>352404441.01960099</c:v>
                </c:pt>
                <c:pt idx="63659">
                  <c:v>352383568.93150795</c:v>
                </c:pt>
                <c:pt idx="63660">
                  <c:v>352362701.76589209</c:v>
                </c:pt>
                <c:pt idx="63661">
                  <c:v>352341839.50152898</c:v>
                </c:pt>
                <c:pt idx="63662">
                  <c:v>352320982.11722398</c:v>
                </c:pt>
                <c:pt idx="63663">
                  <c:v>352300129.59180492</c:v>
                </c:pt>
                <c:pt idx="63664">
                  <c:v>352279281.90413201</c:v>
                </c:pt>
                <c:pt idx="63665">
                  <c:v>352258439.03309101</c:v>
                </c:pt>
                <c:pt idx="63666">
                  <c:v>352237600.95759398</c:v>
                </c:pt>
                <c:pt idx="63667">
                  <c:v>352216767.65658206</c:v>
                </c:pt>
                <c:pt idx="63668">
                  <c:v>352195939.10902303</c:v>
                </c:pt>
                <c:pt idx="63669">
                  <c:v>352175115.29391199</c:v>
                </c:pt>
                <c:pt idx="63670">
                  <c:v>352154296.19026995</c:v>
                </c:pt>
                <c:pt idx="63671">
                  <c:v>352133481.77714801</c:v>
                </c:pt>
                <c:pt idx="63672">
                  <c:v>352112672.03362209</c:v>
                </c:pt>
                <c:pt idx="63673">
                  <c:v>352091866.93879592</c:v>
                </c:pt>
                <c:pt idx="63674">
                  <c:v>352071066.47180092</c:v>
                </c:pt>
                <c:pt idx="63675">
                  <c:v>352050270.61179399</c:v>
                </c:pt>
                <c:pt idx="63676">
                  <c:v>352029479.33796102</c:v>
                </c:pt>
                <c:pt idx="63677">
                  <c:v>352008692.62951308</c:v>
                </c:pt>
                <c:pt idx="63678">
                  <c:v>351987910.46568793</c:v>
                </c:pt>
                <c:pt idx="63679">
                  <c:v>351967132.82575297</c:v>
                </c:pt>
                <c:pt idx="63680">
                  <c:v>351946359.68900001</c:v>
                </c:pt>
                <c:pt idx="63681">
                  <c:v>351925591.03474796</c:v>
                </c:pt>
                <c:pt idx="63682">
                  <c:v>351904826.84234297</c:v>
                </c:pt>
                <c:pt idx="63683">
                  <c:v>351884067.09115791</c:v>
                </c:pt>
                <c:pt idx="63684">
                  <c:v>351863311.76059198</c:v>
                </c:pt>
                <c:pt idx="63685">
                  <c:v>351842560.83007091</c:v>
                </c:pt>
                <c:pt idx="63686">
                  <c:v>351821814.27904695</c:v>
                </c:pt>
                <c:pt idx="63687">
                  <c:v>351801072.08700109</c:v>
                </c:pt>
                <c:pt idx="63688">
                  <c:v>351780334.23343599</c:v>
                </c:pt>
                <c:pt idx="63689">
                  <c:v>351759600.697887</c:v>
                </c:pt>
                <c:pt idx="63690">
                  <c:v>351738871.45990992</c:v>
                </c:pt>
                <c:pt idx="63691">
                  <c:v>351718146.49909103</c:v>
                </c:pt>
                <c:pt idx="63692">
                  <c:v>351697425.79504192</c:v>
                </c:pt>
                <c:pt idx="63693">
                  <c:v>351676709.32740009</c:v>
                </c:pt>
                <c:pt idx="63694">
                  <c:v>351655997.07582909</c:v>
                </c:pt>
                <c:pt idx="63695">
                  <c:v>351635289.02001899</c:v>
                </c:pt>
                <c:pt idx="63696">
                  <c:v>351614585.13968599</c:v>
                </c:pt>
                <c:pt idx="63697">
                  <c:v>351593885.41457295</c:v>
                </c:pt>
                <c:pt idx="63698">
                  <c:v>351573189.824449</c:v>
                </c:pt>
                <c:pt idx="63699">
                  <c:v>351552498.34910905</c:v>
                </c:pt>
                <c:pt idx="63700">
                  <c:v>351531810.96837199</c:v>
                </c:pt>
                <c:pt idx="63701">
                  <c:v>351511127.66208601</c:v>
                </c:pt>
                <c:pt idx="63702">
                  <c:v>351490448.410124</c:v>
                </c:pt>
                <c:pt idx="63703">
                  <c:v>351469773.19238496</c:v>
                </c:pt>
                <c:pt idx="63704">
                  <c:v>351449101.988792</c:v>
                </c:pt>
                <c:pt idx="63705">
                  <c:v>351428434.77929592</c:v>
                </c:pt>
                <c:pt idx="63706">
                  <c:v>351407771.54387408</c:v>
                </c:pt>
                <c:pt idx="63707">
                  <c:v>351387112.26252705</c:v>
                </c:pt>
                <c:pt idx="63708">
                  <c:v>351366456.91528386</c:v>
                </c:pt>
                <c:pt idx="63709">
                  <c:v>351345805.48219699</c:v>
                </c:pt>
                <c:pt idx="63710">
                  <c:v>351325157.94334602</c:v>
                </c:pt>
                <c:pt idx="63711">
                  <c:v>351304514.278835</c:v>
                </c:pt>
                <c:pt idx="63712">
                  <c:v>351283874.468795</c:v>
                </c:pt>
                <c:pt idx="63713">
                  <c:v>351263238.49338096</c:v>
                </c:pt>
                <c:pt idx="63714">
                  <c:v>351242606.33277494</c:v>
                </c:pt>
                <c:pt idx="63715">
                  <c:v>351221977.96718401</c:v>
                </c:pt>
                <c:pt idx="63716">
                  <c:v>351201353.37683892</c:v>
                </c:pt>
                <c:pt idx="63717">
                  <c:v>351180732.54199892</c:v>
                </c:pt>
                <c:pt idx="63718">
                  <c:v>351160115.44294596</c:v>
                </c:pt>
                <c:pt idx="63719">
                  <c:v>351139502.05998796</c:v>
                </c:pt>
                <c:pt idx="63720">
                  <c:v>351118892.37346005</c:v>
                </c:pt>
                <c:pt idx="63721">
                  <c:v>351098286.36372006</c:v>
                </c:pt>
                <c:pt idx="63722">
                  <c:v>351077684.01115102</c:v>
                </c:pt>
                <c:pt idx="63723">
                  <c:v>351057085.29616296</c:v>
                </c:pt>
                <c:pt idx="63724">
                  <c:v>351036490.19919097</c:v>
                </c:pt>
                <c:pt idx="63725">
                  <c:v>351015898.70069295</c:v>
                </c:pt>
                <c:pt idx="63726">
                  <c:v>350995310.78115392</c:v>
                </c:pt>
                <c:pt idx="63727">
                  <c:v>350974726.42108291</c:v>
                </c:pt>
                <c:pt idx="63728">
                  <c:v>350954145.60101497</c:v>
                </c:pt>
                <c:pt idx="63729">
                  <c:v>350933568.30150902</c:v>
                </c:pt>
                <c:pt idx="63730">
                  <c:v>350912994.50314897</c:v>
                </c:pt>
                <c:pt idx="63731">
                  <c:v>350892424.186544</c:v>
                </c:pt>
                <c:pt idx="63732">
                  <c:v>350871857.33232796</c:v>
                </c:pt>
                <c:pt idx="63733">
                  <c:v>350851293.92115903</c:v>
                </c:pt>
                <c:pt idx="63734">
                  <c:v>350830733.93372202</c:v>
                </c:pt>
                <c:pt idx="63735">
                  <c:v>350810177.35072309</c:v>
                </c:pt>
                <c:pt idx="63736">
                  <c:v>350789624.152897</c:v>
                </c:pt>
                <c:pt idx="63737">
                  <c:v>350769074.32099992</c:v>
                </c:pt>
                <c:pt idx="63738">
                  <c:v>350748527.835814</c:v>
                </c:pt>
                <c:pt idx="63739">
                  <c:v>350727984.67814606</c:v>
                </c:pt>
                <c:pt idx="63740">
                  <c:v>350707444.82882607</c:v>
                </c:pt>
                <c:pt idx="63741">
                  <c:v>350686908.26871097</c:v>
                </c:pt>
                <c:pt idx="63742">
                  <c:v>350666374.97868103</c:v>
                </c:pt>
                <c:pt idx="63743">
                  <c:v>350645844.93963885</c:v>
                </c:pt>
                <c:pt idx="63744">
                  <c:v>350625318.13251501</c:v>
                </c:pt>
                <c:pt idx="63745">
                  <c:v>350604794.53826201</c:v>
                </c:pt>
                <c:pt idx="63746">
                  <c:v>350584274.13785702</c:v>
                </c:pt>
                <c:pt idx="63747">
                  <c:v>350563756.91230196</c:v>
                </c:pt>
                <c:pt idx="63748">
                  <c:v>350543242.842623</c:v>
                </c:pt>
                <c:pt idx="63749">
                  <c:v>350522731.90987003</c:v>
                </c:pt>
                <c:pt idx="63750">
                  <c:v>350502224.09511602</c:v>
                </c:pt>
                <c:pt idx="63751">
                  <c:v>350481719.37946206</c:v>
                </c:pt>
                <c:pt idx="63752">
                  <c:v>350461217.74402797</c:v>
                </c:pt>
                <c:pt idx="63753">
                  <c:v>350440719.16996205</c:v>
                </c:pt>
                <c:pt idx="63754">
                  <c:v>350420223.63843298</c:v>
                </c:pt>
                <c:pt idx="63755">
                  <c:v>350399731.13063699</c:v>
                </c:pt>
                <c:pt idx="63756">
                  <c:v>350379241.62779206</c:v>
                </c:pt>
                <c:pt idx="63757">
                  <c:v>350358755.11114001</c:v>
                </c:pt>
                <c:pt idx="63758">
                  <c:v>350338271.56194794</c:v>
                </c:pt>
                <c:pt idx="63759">
                  <c:v>350317790.96150392</c:v>
                </c:pt>
                <c:pt idx="63760">
                  <c:v>350297313.29112399</c:v>
                </c:pt>
                <c:pt idx="63761">
                  <c:v>350276838.53214395</c:v>
                </c:pt>
                <c:pt idx="63762">
                  <c:v>350256366.66592598</c:v>
                </c:pt>
                <c:pt idx="63763">
                  <c:v>350235897.67385507</c:v>
                </c:pt>
                <c:pt idx="63764">
                  <c:v>350215431.53733891</c:v>
                </c:pt>
                <c:pt idx="63765">
                  <c:v>350194968.23781109</c:v>
                </c:pt>
                <c:pt idx="63766">
                  <c:v>350174507.75672609</c:v>
                </c:pt>
                <c:pt idx="63767">
                  <c:v>350154050.07556301</c:v>
                </c:pt>
                <c:pt idx="63768">
                  <c:v>350133595.17582607</c:v>
                </c:pt>
                <c:pt idx="63769">
                  <c:v>350113143.03904003</c:v>
                </c:pt>
                <c:pt idx="63770">
                  <c:v>350092693.64675605</c:v>
                </c:pt>
                <c:pt idx="63771">
                  <c:v>350072246.980546</c:v>
                </c:pt>
                <c:pt idx="63772">
                  <c:v>350051803.02200592</c:v>
                </c:pt>
                <c:pt idx="63773">
                  <c:v>350031361.75275695</c:v>
                </c:pt>
                <c:pt idx="63774">
                  <c:v>350010923.15444207</c:v>
                </c:pt>
                <c:pt idx="63775">
                  <c:v>349990487.20872605</c:v>
                </c:pt>
                <c:pt idx="63776">
                  <c:v>349970053.8973</c:v>
                </c:pt>
                <c:pt idx="63777">
                  <c:v>349949623.20187593</c:v>
                </c:pt>
                <c:pt idx="63778">
                  <c:v>349929195.10418898</c:v>
                </c:pt>
                <c:pt idx="63779">
                  <c:v>349908769.58600003</c:v>
                </c:pt>
                <c:pt idx="63780">
                  <c:v>349888346.629089</c:v>
                </c:pt>
                <c:pt idx="63781">
                  <c:v>349867926.215262</c:v>
                </c:pt>
                <c:pt idx="63782">
                  <c:v>349847508.32634699</c:v>
                </c:pt>
                <c:pt idx="63783">
                  <c:v>349827092.94419402</c:v>
                </c:pt>
                <c:pt idx="63784">
                  <c:v>349806680.05067903</c:v>
                </c:pt>
                <c:pt idx="63785">
                  <c:v>349786269.62769705</c:v>
                </c:pt>
                <c:pt idx="63786">
                  <c:v>349765861.65716904</c:v>
                </c:pt>
                <c:pt idx="63787">
                  <c:v>349745456.12103695</c:v>
                </c:pt>
                <c:pt idx="63788">
                  <c:v>349725053.001266</c:v>
                </c:pt>
                <c:pt idx="63789">
                  <c:v>349704652.279845</c:v>
                </c:pt>
                <c:pt idx="63790">
                  <c:v>349684253.93878394</c:v>
                </c:pt>
                <c:pt idx="63791">
                  <c:v>349663857.96011698</c:v>
                </c:pt>
                <c:pt idx="63792">
                  <c:v>349643464.32589996</c:v>
                </c:pt>
                <c:pt idx="63793">
                  <c:v>349623073.01821101</c:v>
                </c:pt>
                <c:pt idx="63794">
                  <c:v>349602684.019153</c:v>
                </c:pt>
                <c:pt idx="63795">
                  <c:v>349582297.310848</c:v>
                </c:pt>
                <c:pt idx="63796">
                  <c:v>349561912.87544501</c:v>
                </c:pt>
                <c:pt idx="63797">
                  <c:v>349541530.69511002</c:v>
                </c:pt>
                <c:pt idx="63798">
                  <c:v>349521150.75203699</c:v>
                </c:pt>
                <c:pt idx="63799">
                  <c:v>349500773.02843791</c:v>
                </c:pt>
                <c:pt idx="63800">
                  <c:v>349480397.50655001</c:v>
                </c:pt>
                <c:pt idx="63801">
                  <c:v>349460024.16863102</c:v>
                </c:pt>
                <c:pt idx="63802">
                  <c:v>349439652.99696195</c:v>
                </c:pt>
                <c:pt idx="63803">
                  <c:v>349419283.97384697</c:v>
                </c:pt>
                <c:pt idx="63804">
                  <c:v>349398917.08160996</c:v>
                </c:pt>
                <c:pt idx="63805">
                  <c:v>349378552.30259901</c:v>
                </c:pt>
                <c:pt idx="63806">
                  <c:v>349358189.61918402</c:v>
                </c:pt>
                <c:pt idx="63807">
                  <c:v>349337829.01375598</c:v>
                </c:pt>
                <c:pt idx="63808">
                  <c:v>349317470.46873099</c:v>
                </c:pt>
                <c:pt idx="63809">
                  <c:v>349297113.96654296</c:v>
                </c:pt>
                <c:pt idx="63810">
                  <c:v>349276759.48964995</c:v>
                </c:pt>
                <c:pt idx="63811">
                  <c:v>349256407.02053392</c:v>
                </c:pt>
                <c:pt idx="63812">
                  <c:v>349236056.54169601</c:v>
                </c:pt>
                <c:pt idx="63813">
                  <c:v>349215708.03565896</c:v>
                </c:pt>
                <c:pt idx="63814">
                  <c:v>349195361.48496991</c:v>
                </c:pt>
                <c:pt idx="63815">
                  <c:v>349175016.87219697</c:v>
                </c:pt>
                <c:pt idx="63816">
                  <c:v>349154674.17992902</c:v>
                </c:pt>
                <c:pt idx="63817">
                  <c:v>349134333.39077699</c:v>
                </c:pt>
                <c:pt idx="63818">
                  <c:v>349113994.48737592</c:v>
                </c:pt>
                <c:pt idx="63819">
                  <c:v>349093657.45237786</c:v>
                </c:pt>
                <c:pt idx="63820">
                  <c:v>349073322.26846206</c:v>
                </c:pt>
                <c:pt idx="63821">
                  <c:v>349052988.91832602</c:v>
                </c:pt>
                <c:pt idx="63822">
                  <c:v>349032657.38468891</c:v>
                </c:pt>
                <c:pt idx="63823">
                  <c:v>349012327.65029305</c:v>
                </c:pt>
                <c:pt idx="63824">
                  <c:v>348991999.69790101</c:v>
                </c:pt>
                <c:pt idx="63825">
                  <c:v>348971673.51029795</c:v>
                </c:pt>
                <c:pt idx="63826">
                  <c:v>348951349.07029003</c:v>
                </c:pt>
                <c:pt idx="63827">
                  <c:v>348931026.36070305</c:v>
                </c:pt>
                <c:pt idx="63828">
                  <c:v>348910705.364389</c:v>
                </c:pt>
                <c:pt idx="63829">
                  <c:v>348890386.06421602</c:v>
                </c:pt>
                <c:pt idx="63830">
                  <c:v>348870068.44307703</c:v>
                </c:pt>
                <c:pt idx="63831">
                  <c:v>348849752.48388499</c:v>
                </c:pt>
                <c:pt idx="63832">
                  <c:v>348829438.16957301</c:v>
                </c:pt>
                <c:pt idx="63833">
                  <c:v>348809125.48309892</c:v>
                </c:pt>
                <c:pt idx="63834">
                  <c:v>348788814.40743899</c:v>
                </c:pt>
                <c:pt idx="63835">
                  <c:v>348768504.92559099</c:v>
                </c:pt>
                <c:pt idx="63836">
                  <c:v>348748197.02057391</c:v>
                </c:pt>
                <c:pt idx="63837">
                  <c:v>348727890.67543</c:v>
                </c:pt>
                <c:pt idx="63838">
                  <c:v>348707585.873218</c:v>
                </c:pt>
                <c:pt idx="63839">
                  <c:v>348687282.59702301</c:v>
                </c:pt>
                <c:pt idx="63840">
                  <c:v>348666980.82994795</c:v>
                </c:pt>
                <c:pt idx="63841">
                  <c:v>348646680.55511802</c:v>
                </c:pt>
                <c:pt idx="63842">
                  <c:v>348626381.75567794</c:v>
                </c:pt>
                <c:pt idx="63843">
                  <c:v>348606084.41479492</c:v>
                </c:pt>
                <c:pt idx="63844">
                  <c:v>348585788.51565599</c:v>
                </c:pt>
                <c:pt idx="63845">
                  <c:v>348565494.04147005</c:v>
                </c:pt>
                <c:pt idx="63846">
                  <c:v>348545200.97546703</c:v>
                </c:pt>
                <c:pt idx="63847">
                  <c:v>348524909.30089605</c:v>
                </c:pt>
                <c:pt idx="63848">
                  <c:v>348504619.001028</c:v>
                </c:pt>
                <c:pt idx="63849">
                  <c:v>348484330.05915606</c:v>
                </c:pt>
                <c:pt idx="63850">
                  <c:v>348464042.45858997</c:v>
                </c:pt>
                <c:pt idx="63851">
                  <c:v>348443756.18266499</c:v>
                </c:pt>
                <c:pt idx="63852">
                  <c:v>348423471.21473396</c:v>
                </c:pt>
                <c:pt idx="63853">
                  <c:v>348403187.53817201</c:v>
                </c:pt>
                <c:pt idx="63854">
                  <c:v>348382905.13637292</c:v>
                </c:pt>
                <c:pt idx="63855">
                  <c:v>348362623.99275297</c:v>
                </c:pt>
                <c:pt idx="63856">
                  <c:v>348342344.09074795</c:v>
                </c:pt>
                <c:pt idx="63857">
                  <c:v>348322065.41381401</c:v>
                </c:pt>
                <c:pt idx="63858">
                  <c:v>348301787.94542909</c:v>
                </c:pt>
                <c:pt idx="63859">
                  <c:v>348281511.66908997</c:v>
                </c:pt>
                <c:pt idx="63860">
                  <c:v>348261236.56831509</c:v>
                </c:pt>
                <c:pt idx="63861">
                  <c:v>348240962.62664199</c:v>
                </c:pt>
                <c:pt idx="63862">
                  <c:v>348220689.82762909</c:v>
                </c:pt>
                <c:pt idx="63863">
                  <c:v>348200418.15485507</c:v>
                </c:pt>
                <c:pt idx="63864">
                  <c:v>348180147.59192091</c:v>
                </c:pt>
                <c:pt idx="63865">
                  <c:v>348159878.12244391</c:v>
                </c:pt>
                <c:pt idx="63866">
                  <c:v>348139609.73006392</c:v>
                </c:pt>
                <c:pt idx="63867">
                  <c:v>348119342.39844197</c:v>
                </c:pt>
                <c:pt idx="63868">
                  <c:v>348099076.11125791</c:v>
                </c:pt>
                <c:pt idx="63869">
                  <c:v>348078810.85220999</c:v>
                </c:pt>
                <c:pt idx="63870">
                  <c:v>348058546.60502106</c:v>
                </c:pt>
                <c:pt idx="63871">
                  <c:v>348038283.35342807</c:v>
                </c:pt>
                <c:pt idx="63872">
                  <c:v>348018021.08119392</c:v>
                </c:pt>
                <c:pt idx="63873">
                  <c:v>347997759.77209795</c:v>
                </c:pt>
                <c:pt idx="63874">
                  <c:v>347977499.40994096</c:v>
                </c:pt>
                <c:pt idx="63875">
                  <c:v>347957239.97854197</c:v>
                </c:pt>
                <c:pt idx="63876">
                  <c:v>347936981.46174091</c:v>
                </c:pt>
                <c:pt idx="63877">
                  <c:v>347916723.84339905</c:v>
                </c:pt>
                <c:pt idx="63878">
                  <c:v>347896467.10739607</c:v>
                </c:pt>
                <c:pt idx="63879">
                  <c:v>347876211.23762995</c:v>
                </c:pt>
                <c:pt idx="63880">
                  <c:v>347855956.21802098</c:v>
                </c:pt>
                <c:pt idx="63881">
                  <c:v>347835702.03250903</c:v>
                </c:pt>
                <c:pt idx="63882">
                  <c:v>347815448.66505206</c:v>
                </c:pt>
                <c:pt idx="63883">
                  <c:v>347795196.09962893</c:v>
                </c:pt>
                <c:pt idx="63884">
                  <c:v>347774944.32023692</c:v>
                </c:pt>
                <c:pt idx="63885">
                  <c:v>347754693.31089509</c:v>
                </c:pt>
                <c:pt idx="63886">
                  <c:v>347734443.05563992</c:v>
                </c:pt>
                <c:pt idx="63887">
                  <c:v>347714193.53852898</c:v>
                </c:pt>
                <c:pt idx="63888">
                  <c:v>347693944.74363899</c:v>
                </c:pt>
                <c:pt idx="63889">
                  <c:v>347673696.65506607</c:v>
                </c:pt>
                <c:pt idx="63890">
                  <c:v>347653449.25692391</c:v>
                </c:pt>
                <c:pt idx="63891">
                  <c:v>347633202.53334892</c:v>
                </c:pt>
                <c:pt idx="63892">
                  <c:v>347612956.46849602</c:v>
                </c:pt>
                <c:pt idx="63893">
                  <c:v>347592711.046538</c:v>
                </c:pt>
                <c:pt idx="63894">
                  <c:v>347572466.25166792</c:v>
                </c:pt>
                <c:pt idx="63895">
                  <c:v>347552222.06809902</c:v>
                </c:pt>
                <c:pt idx="63896">
                  <c:v>347531978.48006201</c:v>
                </c:pt>
                <c:pt idx="63897">
                  <c:v>347511735.47180903</c:v>
                </c:pt>
                <c:pt idx="63898">
                  <c:v>347491493.02760899</c:v>
                </c:pt>
                <c:pt idx="63899">
                  <c:v>347471251.13175201</c:v>
                </c:pt>
                <c:pt idx="63900">
                  <c:v>347451009.768547</c:v>
                </c:pt>
                <c:pt idx="63901">
                  <c:v>347430768.92232096</c:v>
                </c:pt>
                <c:pt idx="63902">
                  <c:v>347410528.57742208</c:v>
                </c:pt>
                <c:pt idx="63903">
                  <c:v>347390288.71821499</c:v>
                </c:pt>
                <c:pt idx="63904">
                  <c:v>347370049.32908499</c:v>
                </c:pt>
                <c:pt idx="63905">
                  <c:v>347349810.39443696</c:v>
                </c:pt>
                <c:pt idx="63906">
                  <c:v>347329571.89869303</c:v>
                </c:pt>
                <c:pt idx="63907">
                  <c:v>347309333.82629496</c:v>
                </c:pt>
                <c:pt idx="63908">
                  <c:v>347289096.16170502</c:v>
                </c:pt>
                <c:pt idx="63909">
                  <c:v>347268858.88940197</c:v>
                </c:pt>
                <c:pt idx="63910">
                  <c:v>347248621.99388492</c:v>
                </c:pt>
                <c:pt idx="63911">
                  <c:v>347228385.45967191</c:v>
                </c:pt>
                <c:pt idx="63912">
                  <c:v>347208149.27129894</c:v>
                </c:pt>
                <c:pt idx="63913">
                  <c:v>347187913.41332102</c:v>
                </c:pt>
                <c:pt idx="63914">
                  <c:v>347167677.87031305</c:v>
                </c:pt>
                <c:pt idx="63915">
                  <c:v>347147442.62686598</c:v>
                </c:pt>
                <c:pt idx="63916">
                  <c:v>347127207.66759306</c:v>
                </c:pt>
                <c:pt idx="63917">
                  <c:v>347106972.97712302</c:v>
                </c:pt>
                <c:pt idx="63918">
                  <c:v>347086738.54010606</c:v>
                </c:pt>
                <c:pt idx="63919">
                  <c:v>347066504.34120792</c:v>
                </c:pt>
                <c:pt idx="63920">
                  <c:v>347046270.36511606</c:v>
                </c:pt>
                <c:pt idx="63921">
                  <c:v>347026036.59653395</c:v>
                </c:pt>
                <c:pt idx="63922">
                  <c:v>347005803.02018601</c:v>
                </c:pt>
                <c:pt idx="63923">
                  <c:v>346985569.62081206</c:v>
                </c:pt>
                <c:pt idx="63924">
                  <c:v>346965336.38317305</c:v>
                </c:pt>
                <c:pt idx="63925">
                  <c:v>346945103.2920469</c:v>
                </c:pt>
                <c:pt idx="63926">
                  <c:v>346924870.33223093</c:v>
                </c:pt>
                <c:pt idx="63927">
                  <c:v>346904637.48854101</c:v>
                </c:pt>
                <c:pt idx="63928">
                  <c:v>346884404.74580997</c:v>
                </c:pt>
                <c:pt idx="63929">
                  <c:v>346864172.08889002</c:v>
                </c:pt>
                <c:pt idx="63930">
                  <c:v>346843939.50265092</c:v>
                </c:pt>
                <c:pt idx="63931">
                  <c:v>346823706.97198194</c:v>
                </c:pt>
                <c:pt idx="63932">
                  <c:v>346803474.48178893</c:v>
                </c:pt>
                <c:pt idx="63933">
                  <c:v>346783242.01699895</c:v>
                </c:pt>
                <c:pt idx="63934">
                  <c:v>346763009.56255305</c:v>
                </c:pt>
                <c:pt idx="63935">
                  <c:v>346742777.10341311</c:v>
                </c:pt>
                <c:pt idx="63936">
                  <c:v>346722544.62456006</c:v>
                </c:pt>
                <c:pt idx="63937">
                  <c:v>346702312.11098891</c:v>
                </c:pt>
                <c:pt idx="63938">
                  <c:v>346682079.54771805</c:v>
                </c:pt>
                <c:pt idx="63939">
                  <c:v>346661846.91977894</c:v>
                </c:pt>
                <c:pt idx="63940">
                  <c:v>346641614.21222395</c:v>
                </c:pt>
                <c:pt idx="63941">
                  <c:v>346621381.410124</c:v>
                </c:pt>
                <c:pt idx="63942">
                  <c:v>346601148.49856597</c:v>
                </c:pt>
                <c:pt idx="63943">
                  <c:v>346580915.46265495</c:v>
                </c:pt>
                <c:pt idx="63944">
                  <c:v>346560682.28751498</c:v>
                </c:pt>
                <c:pt idx="63945">
                  <c:v>346540448.95828694</c:v>
                </c:pt>
                <c:pt idx="63946">
                  <c:v>346520215.460132</c:v>
                </c:pt>
                <c:pt idx="63947">
                  <c:v>346499981.778225</c:v>
                </c:pt>
                <c:pt idx="63948">
                  <c:v>346479747.89776105</c:v>
                </c:pt>
                <c:pt idx="63949">
                  <c:v>346459513.80395401</c:v>
                </c:pt>
                <c:pt idx="63950">
                  <c:v>346439279.48203397</c:v>
                </c:pt>
                <c:pt idx="63951">
                  <c:v>346419044.91724795</c:v>
                </c:pt>
                <c:pt idx="63952">
                  <c:v>346398810.094863</c:v>
                </c:pt>
                <c:pt idx="63953">
                  <c:v>346378575.00016207</c:v>
                </c:pt>
                <c:pt idx="63954">
                  <c:v>346358339.61844498</c:v>
                </c:pt>
                <c:pt idx="63955">
                  <c:v>346338103.9350329</c:v>
                </c:pt>
                <c:pt idx="63956">
                  <c:v>346317867.93526095</c:v>
                </c:pt>
                <c:pt idx="63957">
                  <c:v>346297631.60448205</c:v>
                </c:pt>
                <c:pt idx="63958">
                  <c:v>346277394.928069</c:v>
                </c:pt>
                <c:pt idx="63959">
                  <c:v>346257157.89140892</c:v>
                </c:pt>
                <c:pt idx="63960">
                  <c:v>346236920.47990996</c:v>
                </c:pt>
                <c:pt idx="63961">
                  <c:v>346216682.678994</c:v>
                </c:pt>
                <c:pt idx="63962">
                  <c:v>346196444.47410399</c:v>
                </c:pt>
                <c:pt idx="63963">
                  <c:v>346176205.85069698</c:v>
                </c:pt>
                <c:pt idx="63964">
                  <c:v>346155966.79424894</c:v>
                </c:pt>
                <c:pt idx="63965">
                  <c:v>346135727.29025394</c:v>
                </c:pt>
                <c:pt idx="63966">
                  <c:v>346115487.32422209</c:v>
                </c:pt>
                <c:pt idx="63967">
                  <c:v>346095246.88167995</c:v>
                </c:pt>
                <c:pt idx="63968">
                  <c:v>346075005.94817501</c:v>
                </c:pt>
                <c:pt idx="63969">
                  <c:v>346054764.50926697</c:v>
                </c:pt>
                <c:pt idx="63970">
                  <c:v>346034522.55053705</c:v>
                </c:pt>
                <c:pt idx="63971">
                  <c:v>346014280.05758208</c:v>
                </c:pt>
                <c:pt idx="63972">
                  <c:v>345994037.01601303</c:v>
                </c:pt>
                <c:pt idx="63973">
                  <c:v>345973793.41146392</c:v>
                </c:pt>
                <c:pt idx="63974">
                  <c:v>345953549.229581</c:v>
                </c:pt>
                <c:pt idx="63975">
                  <c:v>345933304.45602995</c:v>
                </c:pt>
                <c:pt idx="63976">
                  <c:v>345913059.07649201</c:v>
                </c:pt>
                <c:pt idx="63977">
                  <c:v>345892813.07666695</c:v>
                </c:pt>
                <c:pt idx="63978">
                  <c:v>345872566.44226992</c:v>
                </c:pt>
                <c:pt idx="63979">
                  <c:v>345852319.15903598</c:v>
                </c:pt>
                <c:pt idx="63980">
                  <c:v>345832071.21271199</c:v>
                </c:pt>
                <c:pt idx="63981">
                  <c:v>345811822.58906698</c:v>
                </c:pt>
                <c:pt idx="63982">
                  <c:v>345791573.273884</c:v>
                </c:pt>
                <c:pt idx="63983">
                  <c:v>345771323.25296295</c:v>
                </c:pt>
                <c:pt idx="63984">
                  <c:v>345751072.51212198</c:v>
                </c:pt>
                <c:pt idx="63985">
                  <c:v>345730821.03719509</c:v>
                </c:pt>
                <c:pt idx="63986">
                  <c:v>345710568.81403297</c:v>
                </c:pt>
                <c:pt idx="63987">
                  <c:v>345690315.82850409</c:v>
                </c:pt>
                <c:pt idx="63988">
                  <c:v>345670062.06649101</c:v>
                </c:pt>
                <c:pt idx="63989">
                  <c:v>345649807.51389605</c:v>
                </c:pt>
                <c:pt idx="63990">
                  <c:v>345629552.15663695</c:v>
                </c:pt>
                <c:pt idx="63991">
                  <c:v>345609295.98064697</c:v>
                </c:pt>
                <c:pt idx="63992">
                  <c:v>345589038.97187895</c:v>
                </c:pt>
                <c:pt idx="63993">
                  <c:v>345568781.11629796</c:v>
                </c:pt>
                <c:pt idx="63994">
                  <c:v>345548522.39989102</c:v>
                </c:pt>
                <c:pt idx="63995">
                  <c:v>345528262.80865598</c:v>
                </c:pt>
                <c:pt idx="63996">
                  <c:v>345508002.32861209</c:v>
                </c:pt>
                <c:pt idx="63997">
                  <c:v>345487740.94579202</c:v>
                </c:pt>
                <c:pt idx="63998">
                  <c:v>345467478.64624602</c:v>
                </c:pt>
                <c:pt idx="63999">
                  <c:v>345447215.41604096</c:v>
                </c:pt>
                <c:pt idx="64000">
                  <c:v>345426951.24125803</c:v>
                </c:pt>
                <c:pt idx="64001">
                  <c:v>345406686.10799909</c:v>
                </c:pt>
                <c:pt idx="64002">
                  <c:v>345386420.00237793</c:v>
                </c:pt>
                <c:pt idx="64003">
                  <c:v>345366152.910528</c:v>
                </c:pt>
                <c:pt idx="64004">
                  <c:v>345345884.81859607</c:v>
                </c:pt>
                <c:pt idx="64005">
                  <c:v>345325615.71274692</c:v>
                </c:pt>
                <c:pt idx="64006">
                  <c:v>345305345.57916206</c:v>
                </c:pt>
                <c:pt idx="64007">
                  <c:v>345285074.40403795</c:v>
                </c:pt>
                <c:pt idx="64008">
                  <c:v>345264802.17358905</c:v>
                </c:pt>
                <c:pt idx="64009">
                  <c:v>345244528.87404305</c:v>
                </c:pt>
                <c:pt idx="64010">
                  <c:v>345224254.49164689</c:v>
                </c:pt>
                <c:pt idx="64011">
                  <c:v>345203979.01266092</c:v>
                </c:pt>
                <c:pt idx="64012">
                  <c:v>345183702.42336392</c:v>
                </c:pt>
                <c:pt idx="64013">
                  <c:v>345163424.71004999</c:v>
                </c:pt>
                <c:pt idx="64014">
                  <c:v>345143145.85902798</c:v>
                </c:pt>
                <c:pt idx="64015">
                  <c:v>345122865.85662401</c:v>
                </c:pt>
                <c:pt idx="64016">
                  <c:v>345102584.68918109</c:v>
                </c:pt>
                <c:pt idx="64017">
                  <c:v>345082302.34305507</c:v>
                </c:pt>
                <c:pt idx="64018">
                  <c:v>345062018.80462205</c:v>
                </c:pt>
                <c:pt idx="64019">
                  <c:v>345041734.06026995</c:v>
                </c:pt>
                <c:pt idx="64020">
                  <c:v>345021448.09640592</c:v>
                </c:pt>
                <c:pt idx="64021">
                  <c:v>345001160.89945102</c:v>
                </c:pt>
                <c:pt idx="64022">
                  <c:v>344980872.45584202</c:v>
                </c:pt>
                <c:pt idx="64023">
                  <c:v>344960582.75203192</c:v>
                </c:pt>
                <c:pt idx="64024">
                  <c:v>344940291.77449101</c:v>
                </c:pt>
                <c:pt idx="64025">
                  <c:v>344919999.50970298</c:v>
                </c:pt>
                <c:pt idx="64026">
                  <c:v>344899705.94416898</c:v>
                </c:pt>
                <c:pt idx="64027">
                  <c:v>344879411.06440502</c:v>
                </c:pt>
                <c:pt idx="64028">
                  <c:v>344859114.856942</c:v>
                </c:pt>
                <c:pt idx="64029">
                  <c:v>344838817.30833</c:v>
                </c:pt>
                <c:pt idx="64030">
                  <c:v>344818518.40513003</c:v>
                </c:pt>
                <c:pt idx="64031">
                  <c:v>344798218.13392109</c:v>
                </c:pt>
                <c:pt idx="64032">
                  <c:v>344777916.48129886</c:v>
                </c:pt>
                <c:pt idx="64033">
                  <c:v>344757613.43387294</c:v>
                </c:pt>
                <c:pt idx="64034">
                  <c:v>344737308.97826892</c:v>
                </c:pt>
                <c:pt idx="64035">
                  <c:v>344717003.10112798</c:v>
                </c:pt>
                <c:pt idx="64036">
                  <c:v>344696695.78910601</c:v>
                </c:pt>
                <c:pt idx="64037">
                  <c:v>344676387.02887601</c:v>
                </c:pt>
                <c:pt idx="64038">
                  <c:v>344656076.80712503</c:v>
                </c:pt>
                <c:pt idx="64039">
                  <c:v>344635765.11055702</c:v>
                </c:pt>
                <c:pt idx="64040">
                  <c:v>344615451.92588896</c:v>
                </c:pt>
                <c:pt idx="64041">
                  <c:v>344595137.239856</c:v>
                </c:pt>
                <c:pt idx="64042">
                  <c:v>344574821.03920603</c:v>
                </c:pt>
                <c:pt idx="64043">
                  <c:v>344554503.31070399</c:v>
                </c:pt>
                <c:pt idx="64044">
                  <c:v>344534184.04113001</c:v>
                </c:pt>
                <c:pt idx="64045">
                  <c:v>344513863.21727896</c:v>
                </c:pt>
                <c:pt idx="64046">
                  <c:v>344493540.82596099</c:v>
                </c:pt>
                <c:pt idx="64047">
                  <c:v>344473216.85400206</c:v>
                </c:pt>
                <c:pt idx="64048">
                  <c:v>344452891.28824294</c:v>
                </c:pt>
                <c:pt idx="64049">
                  <c:v>344432564.11553901</c:v>
                </c:pt>
                <c:pt idx="64050">
                  <c:v>344412235.32276201</c:v>
                </c:pt>
                <c:pt idx="64051">
                  <c:v>344391904.89679694</c:v>
                </c:pt>
                <c:pt idx="64052">
                  <c:v>344371572.82454705</c:v>
                </c:pt>
                <c:pt idx="64053">
                  <c:v>344351239.09292793</c:v>
                </c:pt>
                <c:pt idx="64054">
                  <c:v>344330903.68887109</c:v>
                </c:pt>
                <c:pt idx="64055">
                  <c:v>344310566.59932202</c:v>
                </c:pt>
                <c:pt idx="64056">
                  <c:v>344290227.81124496</c:v>
                </c:pt>
                <c:pt idx="64057">
                  <c:v>344269887.31161392</c:v>
                </c:pt>
                <c:pt idx="64058">
                  <c:v>344249545.08742207</c:v>
                </c:pt>
                <c:pt idx="64059">
                  <c:v>344229201.12567496</c:v>
                </c:pt>
                <c:pt idx="64060">
                  <c:v>344208855.41339499</c:v>
                </c:pt>
                <c:pt idx="64061">
                  <c:v>344188507.93761796</c:v>
                </c:pt>
                <c:pt idx="64062">
                  <c:v>344168158.685395</c:v>
                </c:pt>
                <c:pt idx="64063">
                  <c:v>344147807.64379311</c:v>
                </c:pt>
                <c:pt idx="64064">
                  <c:v>344127454.799891</c:v>
                </c:pt>
                <c:pt idx="64065">
                  <c:v>344107100.14078701</c:v>
                </c:pt>
                <c:pt idx="64066">
                  <c:v>344086743.65359008</c:v>
                </c:pt>
                <c:pt idx="64067">
                  <c:v>344066385.325427</c:v>
                </c:pt>
                <c:pt idx="64068">
                  <c:v>344046025.14343607</c:v>
                </c:pt>
                <c:pt idx="64069">
                  <c:v>344025663.09477192</c:v>
                </c:pt>
                <c:pt idx="64070">
                  <c:v>344005299.16660601</c:v>
                </c:pt>
                <c:pt idx="64071">
                  <c:v>343984933.34612107</c:v>
                </c:pt>
                <c:pt idx="64072">
                  <c:v>343964565.62051505</c:v>
                </c:pt>
                <c:pt idx="64073">
                  <c:v>343944195.97700298</c:v>
                </c:pt>
                <c:pt idx="64074">
                  <c:v>343923824.40281296</c:v>
                </c:pt>
                <c:pt idx="64075">
                  <c:v>343903450.88518602</c:v>
                </c:pt>
                <c:pt idx="64076">
                  <c:v>343883075.41137993</c:v>
                </c:pt>
                <c:pt idx="64077">
                  <c:v>343862697.96866602</c:v>
                </c:pt>
                <c:pt idx="64078">
                  <c:v>343842318.54433209</c:v>
                </c:pt>
                <c:pt idx="64079">
                  <c:v>343821937.12567592</c:v>
                </c:pt>
                <c:pt idx="64080">
                  <c:v>343801553.70001501</c:v>
                </c:pt>
                <c:pt idx="64081">
                  <c:v>343781168.25467896</c:v>
                </c:pt>
                <c:pt idx="64082">
                  <c:v>343760780.77701002</c:v>
                </c:pt>
                <c:pt idx="64083">
                  <c:v>343740391.25436705</c:v>
                </c:pt>
                <c:pt idx="64084">
                  <c:v>343719999.67412406</c:v>
                </c:pt>
                <c:pt idx="64085">
                  <c:v>343699606.02366602</c:v>
                </c:pt>
                <c:pt idx="64086">
                  <c:v>343679210.29039592</c:v>
                </c:pt>
                <c:pt idx="64087">
                  <c:v>343658812.46172994</c:v>
                </c:pt>
                <c:pt idx="64088">
                  <c:v>343638412.525096</c:v>
                </c:pt>
                <c:pt idx="64089">
                  <c:v>343618010.46794099</c:v>
                </c:pt>
                <c:pt idx="64090">
                  <c:v>343597606.27772105</c:v>
                </c:pt>
                <c:pt idx="64091">
                  <c:v>343577199.94190896</c:v>
                </c:pt>
                <c:pt idx="64092">
                  <c:v>343556791.44799298</c:v>
                </c:pt>
                <c:pt idx="64093">
                  <c:v>343536380.78347403</c:v>
                </c:pt>
                <c:pt idx="64094">
                  <c:v>343515967.93586695</c:v>
                </c:pt>
                <c:pt idx="64095">
                  <c:v>343495552.89269996</c:v>
                </c:pt>
                <c:pt idx="64096">
                  <c:v>343475135.64151907</c:v>
                </c:pt>
                <c:pt idx="64097">
                  <c:v>343454716.16987902</c:v>
                </c:pt>
                <c:pt idx="64098">
                  <c:v>343434294.46535295</c:v>
                </c:pt>
                <c:pt idx="64099">
                  <c:v>343413870.51552606</c:v>
                </c:pt>
                <c:pt idx="64100">
                  <c:v>343393444.307998</c:v>
                </c:pt>
                <c:pt idx="64101">
                  <c:v>343373015.83038199</c:v>
                </c:pt>
                <c:pt idx="64102">
                  <c:v>343352585.070306</c:v>
                </c:pt>
                <c:pt idx="64103">
                  <c:v>343332152.01541197</c:v>
                </c:pt>
                <c:pt idx="64104">
                  <c:v>343311716.65335506</c:v>
                </c:pt>
                <c:pt idx="64105">
                  <c:v>343291278.97180396</c:v>
                </c:pt>
                <c:pt idx="64106">
                  <c:v>343270838.95844305</c:v>
                </c:pt>
                <c:pt idx="64107">
                  <c:v>343250396.600968</c:v>
                </c:pt>
                <c:pt idx="64108">
                  <c:v>343229951.88709098</c:v>
                </c:pt>
                <c:pt idx="64109">
                  <c:v>343209504.80453598</c:v>
                </c:pt>
                <c:pt idx="64110">
                  <c:v>343189055.34104198</c:v>
                </c:pt>
                <c:pt idx="64111">
                  <c:v>343168603.48436099</c:v>
                </c:pt>
                <c:pt idx="64112">
                  <c:v>343148149.22225994</c:v>
                </c:pt>
                <c:pt idx="64113">
                  <c:v>343127692.54251701</c:v>
                </c:pt>
                <c:pt idx="64114">
                  <c:v>343107233.43292594</c:v>
                </c:pt>
                <c:pt idx="64115">
                  <c:v>343086771.88129592</c:v>
                </c:pt>
                <c:pt idx="64116">
                  <c:v>343066307.87544501</c:v>
                </c:pt>
                <c:pt idx="64117">
                  <c:v>343045841.40320992</c:v>
                </c:pt>
                <c:pt idx="64118">
                  <c:v>343025372.45243692</c:v>
                </c:pt>
                <c:pt idx="64119">
                  <c:v>343004901.01098895</c:v>
                </c:pt>
                <c:pt idx="64120">
                  <c:v>342984427.06674099</c:v>
                </c:pt>
                <c:pt idx="64121">
                  <c:v>342963950.60758203</c:v>
                </c:pt>
                <c:pt idx="64122">
                  <c:v>342943471.62141401</c:v>
                </c:pt>
                <c:pt idx="64123">
                  <c:v>342922990.09615296</c:v>
                </c:pt>
                <c:pt idx="64124">
                  <c:v>342902506.019728</c:v>
                </c:pt>
                <c:pt idx="64125">
                  <c:v>342882019.38008201</c:v>
                </c:pt>
                <c:pt idx="64126">
                  <c:v>342861530.16517109</c:v>
                </c:pt>
                <c:pt idx="64127">
                  <c:v>342841038.362966</c:v>
                </c:pt>
                <c:pt idx="64128">
                  <c:v>342820543.96144903</c:v>
                </c:pt>
                <c:pt idx="64129">
                  <c:v>342800046.94861609</c:v>
                </c:pt>
                <c:pt idx="64130">
                  <c:v>342779547.31247795</c:v>
                </c:pt>
                <c:pt idx="64131">
                  <c:v>342759045.041058</c:v>
                </c:pt>
                <c:pt idx="64132">
                  <c:v>342738540.12239099</c:v>
                </c:pt>
                <c:pt idx="64133">
                  <c:v>342718032.54452908</c:v>
                </c:pt>
                <c:pt idx="64134">
                  <c:v>342697522.29553396</c:v>
                </c:pt>
                <c:pt idx="64135">
                  <c:v>342677009.36348206</c:v>
                </c:pt>
                <c:pt idx="64136">
                  <c:v>342656493.73646295</c:v>
                </c:pt>
                <c:pt idx="64137">
                  <c:v>342635975.40257996</c:v>
                </c:pt>
                <c:pt idx="64138">
                  <c:v>342615454.349949</c:v>
                </c:pt>
                <c:pt idx="64139">
                  <c:v>342594930.56669796</c:v>
                </c:pt>
                <c:pt idx="64140">
                  <c:v>342574404.04097092</c:v>
                </c:pt>
                <c:pt idx="64141">
                  <c:v>342553874.76092201</c:v>
                </c:pt>
                <c:pt idx="64142">
                  <c:v>342533342.71472102</c:v>
                </c:pt>
                <c:pt idx="64143">
                  <c:v>342512807.89054799</c:v>
                </c:pt>
                <c:pt idx="64144">
                  <c:v>342492270.27659899</c:v>
                </c:pt>
                <c:pt idx="64145">
                  <c:v>342471729.86108202</c:v>
                </c:pt>
                <c:pt idx="64146">
                  <c:v>342451186.63221592</c:v>
                </c:pt>
                <c:pt idx="64147">
                  <c:v>342430640.57823592</c:v>
                </c:pt>
                <c:pt idx="64148">
                  <c:v>342410091.68738902</c:v>
                </c:pt>
                <c:pt idx="64149">
                  <c:v>342389539.94793391</c:v>
                </c:pt>
                <c:pt idx="64150">
                  <c:v>342368985.34814405</c:v>
                </c:pt>
                <c:pt idx="64151">
                  <c:v>342348427.87630492</c:v>
                </c:pt>
                <c:pt idx="64152">
                  <c:v>342327867.520715</c:v>
                </c:pt>
                <c:pt idx="64153">
                  <c:v>342307304.26968491</c:v>
                </c:pt>
                <c:pt idx="64154">
                  <c:v>342286738.11154002</c:v>
                </c:pt>
                <c:pt idx="64155">
                  <c:v>342266169.03461796</c:v>
                </c:pt>
                <c:pt idx="64156">
                  <c:v>342245597.02726698</c:v>
                </c:pt>
                <c:pt idx="64157">
                  <c:v>342225022.07784998</c:v>
                </c:pt>
                <c:pt idx="64158">
                  <c:v>342204444.17474401</c:v>
                </c:pt>
                <c:pt idx="64159">
                  <c:v>342183863.30633599</c:v>
                </c:pt>
                <c:pt idx="64160">
                  <c:v>342163279.46102703</c:v>
                </c:pt>
                <c:pt idx="64161">
                  <c:v>342142692.627231</c:v>
                </c:pt>
                <c:pt idx="64162">
                  <c:v>342122102.79337496</c:v>
                </c:pt>
                <c:pt idx="64163">
                  <c:v>342101509.94789702</c:v>
                </c:pt>
                <c:pt idx="64164">
                  <c:v>342080914.07924992</c:v>
                </c:pt>
                <c:pt idx="64165">
                  <c:v>342060315.175897</c:v>
                </c:pt>
                <c:pt idx="64166">
                  <c:v>342039713.22631592</c:v>
                </c:pt>
                <c:pt idx="64167">
                  <c:v>342019108.21899599</c:v>
                </c:pt>
                <c:pt idx="64168">
                  <c:v>341998500.14244002</c:v>
                </c:pt>
                <c:pt idx="64169">
                  <c:v>341977888.98516202</c:v>
                </c:pt>
                <c:pt idx="64170">
                  <c:v>341957274.73568994</c:v>
                </c:pt>
                <c:pt idx="64171">
                  <c:v>341936657.38256305</c:v>
                </c:pt>
                <c:pt idx="64172">
                  <c:v>341916036.91433394</c:v>
                </c:pt>
                <c:pt idx="64173">
                  <c:v>341895413.31956798</c:v>
                </c:pt>
                <c:pt idx="64174">
                  <c:v>341874786.58684099</c:v>
                </c:pt>
                <c:pt idx="64175">
                  <c:v>341854156.70474392</c:v>
                </c:pt>
                <c:pt idx="64176">
                  <c:v>341833523.66187799</c:v>
                </c:pt>
                <c:pt idx="64177">
                  <c:v>341812887.446859</c:v>
                </c:pt>
                <c:pt idx="64178">
                  <c:v>341792248.04831207</c:v>
                </c:pt>
                <c:pt idx="64179">
                  <c:v>341771605.45487791</c:v>
                </c:pt>
                <c:pt idx="64180">
                  <c:v>341750959.65520698</c:v>
                </c:pt>
                <c:pt idx="64181">
                  <c:v>341730310.63796502</c:v>
                </c:pt>
                <c:pt idx="64182">
                  <c:v>341709658.39182597</c:v>
                </c:pt>
                <c:pt idx="64183">
                  <c:v>341689002.90548003</c:v>
                </c:pt>
                <c:pt idx="64184">
                  <c:v>341668344.16762704</c:v>
                </c:pt>
                <c:pt idx="64185">
                  <c:v>341647682.16698003</c:v>
                </c:pt>
                <c:pt idx="64186">
                  <c:v>341627016.89226496</c:v>
                </c:pt>
                <c:pt idx="64187">
                  <c:v>341606348.33221793</c:v>
                </c:pt>
                <c:pt idx="64188">
                  <c:v>341585676.47558999</c:v>
                </c:pt>
                <c:pt idx="64189">
                  <c:v>341565001.31114298</c:v>
                </c:pt>
                <c:pt idx="64190">
                  <c:v>341544322.827649</c:v>
                </c:pt>
                <c:pt idx="64191">
                  <c:v>341523641.01389605</c:v>
                </c:pt>
                <c:pt idx="64192">
                  <c:v>341502955.85868198</c:v>
                </c:pt>
                <c:pt idx="64193">
                  <c:v>341482267.35081607</c:v>
                </c:pt>
                <c:pt idx="64194">
                  <c:v>341461575.47912109</c:v>
                </c:pt>
                <c:pt idx="64195">
                  <c:v>341440880.23243093</c:v>
                </c:pt>
                <c:pt idx="64196">
                  <c:v>341420181.59959298</c:v>
                </c:pt>
                <c:pt idx="64197">
                  <c:v>341399479.56946605</c:v>
                </c:pt>
                <c:pt idx="64198">
                  <c:v>341378774.13091892</c:v>
                </c:pt>
                <c:pt idx="64199">
                  <c:v>341358065.27283394</c:v>
                </c:pt>
                <c:pt idx="64200">
                  <c:v>341337352.98410791</c:v>
                </c:pt>
                <c:pt idx="64201">
                  <c:v>341316637.25364399</c:v>
                </c:pt>
                <c:pt idx="64202">
                  <c:v>341295918.07036304</c:v>
                </c:pt>
                <c:pt idx="64203">
                  <c:v>341275195.42319298</c:v>
                </c:pt>
                <c:pt idx="64204">
                  <c:v>341254469.30107599</c:v>
                </c:pt>
                <c:pt idx="64205">
                  <c:v>341233739.69296795</c:v>
                </c:pt>
                <c:pt idx="64206">
                  <c:v>341213006.58783197</c:v>
                </c:pt>
                <c:pt idx="64207">
                  <c:v>341192269.97464699</c:v>
                </c:pt>
                <c:pt idx="64208">
                  <c:v>341171529.84240198</c:v>
                </c:pt>
                <c:pt idx="64209">
                  <c:v>341150786.180098</c:v>
                </c:pt>
                <c:pt idx="64210">
                  <c:v>341130038.97674793</c:v>
                </c:pt>
                <c:pt idx="64211">
                  <c:v>341109288.22137493</c:v>
                </c:pt>
                <c:pt idx="64212">
                  <c:v>341088533.903018</c:v>
                </c:pt>
                <c:pt idx="64213">
                  <c:v>341067776.01072305</c:v>
                </c:pt>
                <c:pt idx="64214">
                  <c:v>341047014.53355002</c:v>
                </c:pt>
                <c:pt idx="64215">
                  <c:v>341026249.46057099</c:v>
                </c:pt>
                <c:pt idx="64216">
                  <c:v>341005480.78086799</c:v>
                </c:pt>
                <c:pt idx="64217">
                  <c:v>340984708.48353696</c:v>
                </c:pt>
                <c:pt idx="64218">
                  <c:v>340963932.55768305</c:v>
                </c:pt>
                <c:pt idx="64219">
                  <c:v>340943152.99242395</c:v>
                </c:pt>
                <c:pt idx="64220">
                  <c:v>340922369.77688992</c:v>
                </c:pt>
                <c:pt idx="64221">
                  <c:v>340901582.900222</c:v>
                </c:pt>
                <c:pt idx="64222">
                  <c:v>340880792.35157198</c:v>
                </c:pt>
                <c:pt idx="64223">
                  <c:v>340859998.12010401</c:v>
                </c:pt>
                <c:pt idx="64224">
                  <c:v>340839200.19499391</c:v>
                </c:pt>
                <c:pt idx="64225">
                  <c:v>340818398.56542897</c:v>
                </c:pt>
                <c:pt idx="64226">
                  <c:v>340797593.22060692</c:v>
                </c:pt>
                <c:pt idx="64227">
                  <c:v>340776784.14973801</c:v>
                </c:pt>
                <c:pt idx="64228">
                  <c:v>340755971.342044</c:v>
                </c:pt>
                <c:pt idx="64229">
                  <c:v>340735154.78675699</c:v>
                </c:pt>
                <c:pt idx="64230">
                  <c:v>340714334.47312206</c:v>
                </c:pt>
                <c:pt idx="64231">
                  <c:v>340693510.39039391</c:v>
                </c:pt>
                <c:pt idx="64232">
                  <c:v>340672682.52784002</c:v>
                </c:pt>
                <c:pt idx="64233">
                  <c:v>340651850.87473792</c:v>
                </c:pt>
                <c:pt idx="64234">
                  <c:v>340631015.42037797</c:v>
                </c:pt>
                <c:pt idx="64235">
                  <c:v>340610176.15406108</c:v>
                </c:pt>
                <c:pt idx="64236">
                  <c:v>340589333.06509799</c:v>
                </c:pt>
                <c:pt idx="64237">
                  <c:v>340568486.14281398</c:v>
                </c:pt>
                <c:pt idx="64238">
                  <c:v>340547635.37654305</c:v>
                </c:pt>
                <c:pt idx="64239">
                  <c:v>340526780.75562996</c:v>
                </c:pt>
                <c:pt idx="64240">
                  <c:v>340505922.26943296</c:v>
                </c:pt>
                <c:pt idx="64241">
                  <c:v>340485059.90732098</c:v>
                </c:pt>
                <c:pt idx="64242">
                  <c:v>340464193.65867198</c:v>
                </c:pt>
                <c:pt idx="64243">
                  <c:v>340443323.51287794</c:v>
                </c:pt>
                <c:pt idx="64244">
                  <c:v>340422449.45933896</c:v>
                </c:pt>
                <c:pt idx="64245">
                  <c:v>340401571.48746997</c:v>
                </c:pt>
                <c:pt idx="64246">
                  <c:v>340380689.58669299</c:v>
                </c:pt>
                <c:pt idx="64247">
                  <c:v>340359803.746445</c:v>
                </c:pt>
                <c:pt idx="64248">
                  <c:v>340338913.95617092</c:v>
                </c:pt>
                <c:pt idx="64249">
                  <c:v>340318020.20532799</c:v>
                </c:pt>
                <c:pt idx="64250">
                  <c:v>340297122.48338503</c:v>
                </c:pt>
                <c:pt idx="64251">
                  <c:v>340276220.77982002</c:v>
                </c:pt>
                <c:pt idx="64252">
                  <c:v>340255315.08412498</c:v>
                </c:pt>
                <c:pt idx="64253">
                  <c:v>340234405.3858</c:v>
                </c:pt>
                <c:pt idx="64254">
                  <c:v>340213491.67435801</c:v>
                </c:pt>
                <c:pt idx="64255">
                  <c:v>340192573.93932199</c:v>
                </c:pt>
                <c:pt idx="64256">
                  <c:v>340171652.17022502</c:v>
                </c:pt>
                <c:pt idx="64257">
                  <c:v>340150726.35661298</c:v>
                </c:pt>
                <c:pt idx="64258">
                  <c:v>340129796.48804092</c:v>
                </c:pt>
                <c:pt idx="64259">
                  <c:v>340108862.55407703</c:v>
                </c:pt>
                <c:pt idx="64260">
                  <c:v>340087924.54429799</c:v>
                </c:pt>
                <c:pt idx="64261">
                  <c:v>340066982.44829202</c:v>
                </c:pt>
                <c:pt idx="64262">
                  <c:v>340046036.25565892</c:v>
                </c:pt>
                <c:pt idx="64263">
                  <c:v>340025085.95600891</c:v>
                </c:pt>
                <c:pt idx="64264">
                  <c:v>340004131.53896201</c:v>
                </c:pt>
                <c:pt idx="64265">
                  <c:v>339983172.99414992</c:v>
                </c:pt>
                <c:pt idx="64266">
                  <c:v>339962210.311216</c:v>
                </c:pt>
                <c:pt idx="64267">
                  <c:v>339941243.47981209</c:v>
                </c:pt>
                <c:pt idx="64268">
                  <c:v>339920272.48960292</c:v>
                </c:pt>
                <c:pt idx="64269">
                  <c:v>339899297.33026296</c:v>
                </c:pt>
                <c:pt idx="64270">
                  <c:v>339878317.99147797</c:v>
                </c:pt>
                <c:pt idx="64271">
                  <c:v>339857334.46294194</c:v>
                </c:pt>
                <c:pt idx="64272">
                  <c:v>339836346.73436296</c:v>
                </c:pt>
                <c:pt idx="64273">
                  <c:v>339815354.79545796</c:v>
                </c:pt>
                <c:pt idx="64274">
                  <c:v>339794358.63595396</c:v>
                </c:pt>
                <c:pt idx="64275">
                  <c:v>339773358.24559098</c:v>
                </c:pt>
                <c:pt idx="64276">
                  <c:v>339752353.61411607</c:v>
                </c:pt>
                <c:pt idx="64277">
                  <c:v>339731344.73128986</c:v>
                </c:pt>
                <c:pt idx="64278">
                  <c:v>339710331.58688295</c:v>
                </c:pt>
                <c:pt idx="64279">
                  <c:v>339689314.17067403</c:v>
                </c:pt>
                <c:pt idx="64280">
                  <c:v>339668292.47245592</c:v>
                </c:pt>
                <c:pt idx="64281">
                  <c:v>339647266.48202896</c:v>
                </c:pt>
                <c:pt idx="64282">
                  <c:v>339626236.18920696</c:v>
                </c:pt>
                <c:pt idx="64283">
                  <c:v>339605201.58381104</c:v>
                </c:pt>
                <c:pt idx="64284">
                  <c:v>339584162.65567392</c:v>
                </c:pt>
                <c:pt idx="64285">
                  <c:v>339563119.39464092</c:v>
                </c:pt>
                <c:pt idx="64286">
                  <c:v>339542071.790564</c:v>
                </c:pt>
                <c:pt idx="64287">
                  <c:v>339521019.83330792</c:v>
                </c:pt>
                <c:pt idx="64288">
                  <c:v>339499963.51274699</c:v>
                </c:pt>
                <c:pt idx="64289">
                  <c:v>339478902.81876802</c:v>
                </c:pt>
                <c:pt idx="64290">
                  <c:v>339457837.74126399</c:v>
                </c:pt>
                <c:pt idx="64291">
                  <c:v>339436768.27014101</c:v>
                </c:pt>
                <c:pt idx="64292">
                  <c:v>339415694.395316</c:v>
                </c:pt>
                <c:pt idx="64293">
                  <c:v>339394616.10671502</c:v>
                </c:pt>
                <c:pt idx="64294">
                  <c:v>339373533.39427394</c:v>
                </c:pt>
                <c:pt idx="64295">
                  <c:v>339352446.24794</c:v>
                </c:pt>
                <c:pt idx="64296">
                  <c:v>339331354.65767002</c:v>
                </c:pt>
                <c:pt idx="64297">
                  <c:v>339310258.61343098</c:v>
                </c:pt>
                <c:pt idx="64298">
                  <c:v>339289158.10520202</c:v>
                </c:pt>
                <c:pt idx="64299">
                  <c:v>339268053.12296796</c:v>
                </c:pt>
                <c:pt idx="64300">
                  <c:v>339246943.65672898</c:v>
                </c:pt>
                <c:pt idx="64301">
                  <c:v>339225829.69649303</c:v>
                </c:pt>
                <c:pt idx="64302">
                  <c:v>339204711.2322759</c:v>
                </c:pt>
                <c:pt idx="64303">
                  <c:v>339183588.25410908</c:v>
                </c:pt>
                <c:pt idx="64304">
                  <c:v>339162460.752029</c:v>
                </c:pt>
                <c:pt idx="64305">
                  <c:v>339141328.71608394</c:v>
                </c:pt>
                <c:pt idx="64306">
                  <c:v>339120192.13633394</c:v>
                </c:pt>
                <c:pt idx="64307">
                  <c:v>339099051.00284696</c:v>
                </c:pt>
                <c:pt idx="64308">
                  <c:v>339077905.30570102</c:v>
                </c:pt>
                <c:pt idx="64309">
                  <c:v>339056755.03498495</c:v>
                </c:pt>
                <c:pt idx="64310">
                  <c:v>339035600.18079901</c:v>
                </c:pt>
                <c:pt idx="64311">
                  <c:v>339014440.73324996</c:v>
                </c:pt>
                <c:pt idx="64312">
                  <c:v>338993276.68245792</c:v>
                </c:pt>
                <c:pt idx="64313">
                  <c:v>338972108.01855105</c:v>
                </c:pt>
                <c:pt idx="64314">
                  <c:v>338950934.73166794</c:v>
                </c:pt>
                <c:pt idx="64315">
                  <c:v>338929756.81195796</c:v>
                </c:pt>
                <c:pt idx="64316">
                  <c:v>338908574.249578</c:v>
                </c:pt>
                <c:pt idx="64317">
                  <c:v>338887387.03469694</c:v>
                </c:pt>
                <c:pt idx="64318">
                  <c:v>338866195.15749508</c:v>
                </c:pt>
                <c:pt idx="64319">
                  <c:v>338844998.60815805</c:v>
                </c:pt>
                <c:pt idx="64320">
                  <c:v>338823797.37688392</c:v>
                </c:pt>
                <c:pt idx="64321">
                  <c:v>338802591.45388305</c:v>
                </c:pt>
                <c:pt idx="64322">
                  <c:v>338781380.82936996</c:v>
                </c:pt>
                <c:pt idx="64323">
                  <c:v>338760165.49357492</c:v>
                </c:pt>
                <c:pt idx="64324">
                  <c:v>338738945.43673289</c:v>
                </c:pt>
                <c:pt idx="64325">
                  <c:v>338717720.64909208</c:v>
                </c:pt>
                <c:pt idx="64326">
                  <c:v>338696491.12090999</c:v>
                </c:pt>
                <c:pt idx="64327">
                  <c:v>338675256.84245098</c:v>
                </c:pt>
                <c:pt idx="64328">
                  <c:v>338654017.803994</c:v>
                </c:pt>
                <c:pt idx="64329">
                  <c:v>338632773.99582303</c:v>
                </c:pt>
                <c:pt idx="64330">
                  <c:v>338611525.40823394</c:v>
                </c:pt>
                <c:pt idx="64331">
                  <c:v>338590272.03153294</c:v>
                </c:pt>
                <c:pt idx="64332">
                  <c:v>338569013.85603499</c:v>
                </c:pt>
                <c:pt idx="64333">
                  <c:v>338547750.87206399</c:v>
                </c:pt>
                <c:pt idx="64334">
                  <c:v>338526483.06995499</c:v>
                </c:pt>
                <c:pt idx="64335">
                  <c:v>338505210.44005197</c:v>
                </c:pt>
                <c:pt idx="64336">
                  <c:v>338483932.97270793</c:v>
                </c:pt>
                <c:pt idx="64337">
                  <c:v>338462650.65828598</c:v>
                </c:pt>
                <c:pt idx="64338">
                  <c:v>338441363.48715901</c:v>
                </c:pt>
                <c:pt idx="64339">
                  <c:v>338420071.449709</c:v>
                </c:pt>
                <c:pt idx="64340">
                  <c:v>338398774.53632796</c:v>
                </c:pt>
                <c:pt idx="64341">
                  <c:v>338377472.737418</c:v>
                </c:pt>
                <c:pt idx="64342">
                  <c:v>338356166.04338801</c:v>
                </c:pt>
                <c:pt idx="64343">
                  <c:v>338334854.44466001</c:v>
                </c:pt>
                <c:pt idx="64344">
                  <c:v>338313537.93166393</c:v>
                </c:pt>
                <c:pt idx="64345">
                  <c:v>338292216.49483699</c:v>
                </c:pt>
                <c:pt idx="64346">
                  <c:v>338270890.12462997</c:v>
                </c:pt>
                <c:pt idx="64347">
                  <c:v>338249558.81150001</c:v>
                </c:pt>
                <c:pt idx="64348">
                  <c:v>338228222.54591501</c:v>
                </c:pt>
                <c:pt idx="64349">
                  <c:v>338206881.31835097</c:v>
                </c:pt>
                <c:pt idx="64350">
                  <c:v>338185535.11929601</c:v>
                </c:pt>
                <c:pt idx="64351">
                  <c:v>338164183.93924385</c:v>
                </c:pt>
                <c:pt idx="64352">
                  <c:v>338142827.76870197</c:v>
                </c:pt>
                <c:pt idx="64353">
                  <c:v>338121466.59818202</c:v>
                </c:pt>
                <c:pt idx="64354">
                  <c:v>338100100.41821003</c:v>
                </c:pt>
                <c:pt idx="64355">
                  <c:v>338078729.21931696</c:v>
                </c:pt>
                <c:pt idx="64356">
                  <c:v>338057352.99204689</c:v>
                </c:pt>
                <c:pt idx="64357">
                  <c:v>338035971.72694993</c:v>
                </c:pt>
                <c:pt idx="64358">
                  <c:v>338014585.41458791</c:v>
                </c:pt>
                <c:pt idx="64359">
                  <c:v>337993194.04553205</c:v>
                </c:pt>
                <c:pt idx="64360">
                  <c:v>337971797.61035901</c:v>
                </c:pt>
                <c:pt idx="64361">
                  <c:v>337950396.09965903</c:v>
                </c:pt>
                <c:pt idx="64362">
                  <c:v>337928989.50403005</c:v>
                </c:pt>
                <c:pt idx="64363">
                  <c:v>337907577.81407791</c:v>
                </c:pt>
                <c:pt idx="64364">
                  <c:v>337886161.02042001</c:v>
                </c:pt>
                <c:pt idx="64365">
                  <c:v>337864739.11368102</c:v>
                </c:pt>
                <c:pt idx="64366">
                  <c:v>337843312.08449501</c:v>
                </c:pt>
                <c:pt idx="64367">
                  <c:v>337821879.92350602</c:v>
                </c:pt>
                <c:pt idx="64368">
                  <c:v>337800442.62136698</c:v>
                </c:pt>
                <c:pt idx="64369">
                  <c:v>337779000.16873902</c:v>
                </c:pt>
                <c:pt idx="64370">
                  <c:v>337757552.55629396</c:v>
                </c:pt>
                <c:pt idx="64371">
                  <c:v>337736099.77471</c:v>
                </c:pt>
                <c:pt idx="64372">
                  <c:v>337714641.81467795</c:v>
                </c:pt>
                <c:pt idx="64373">
                  <c:v>337693178.66689605</c:v>
                </c:pt>
                <c:pt idx="64374">
                  <c:v>337671710.32206899</c:v>
                </c:pt>
                <c:pt idx="64375">
                  <c:v>337650236.77091491</c:v>
                </c:pt>
                <c:pt idx="64376">
                  <c:v>337628758.00415802</c:v>
                </c:pt>
                <c:pt idx="64377">
                  <c:v>337607274.012532</c:v>
                </c:pt>
                <c:pt idx="64378">
                  <c:v>337585784.78678203</c:v>
                </c:pt>
                <c:pt idx="64379">
                  <c:v>337564290.31765705</c:v>
                </c:pt>
                <c:pt idx="64380">
                  <c:v>337542790.59592003</c:v>
                </c:pt>
                <c:pt idx="64381">
                  <c:v>337521285.61233991</c:v>
                </c:pt>
                <c:pt idx="64382">
                  <c:v>337499775.35769606</c:v>
                </c:pt>
                <c:pt idx="64383">
                  <c:v>337478259.82277495</c:v>
                </c:pt>
                <c:pt idx="64384">
                  <c:v>337456738.99837393</c:v>
                </c:pt>
                <c:pt idx="64385">
                  <c:v>337435212.87529892</c:v>
                </c:pt>
                <c:pt idx="64386">
                  <c:v>337413681.444363</c:v>
                </c:pt>
                <c:pt idx="64387">
                  <c:v>337392144.69638896</c:v>
                </c:pt>
                <c:pt idx="64388">
                  <c:v>337370602.62221092</c:v>
                </c:pt>
                <c:pt idx="64389">
                  <c:v>337349055.21266699</c:v>
                </c:pt>
                <c:pt idx="64390">
                  <c:v>337327502.45860791</c:v>
                </c:pt>
                <c:pt idx="64391">
                  <c:v>337305944.35089105</c:v>
                </c:pt>
                <c:pt idx="64392">
                  <c:v>337284380.88038492</c:v>
                </c:pt>
                <c:pt idx="64393">
                  <c:v>337262812.03796399</c:v>
                </c:pt>
                <c:pt idx="64394">
                  <c:v>337241237.81451309</c:v>
                </c:pt>
                <c:pt idx="64395">
                  <c:v>337219658.20092601</c:v>
                </c:pt>
                <c:pt idx="64396">
                  <c:v>337198073.18810397</c:v>
                </c:pt>
                <c:pt idx="64397">
                  <c:v>337176482.76695693</c:v>
                </c:pt>
                <c:pt idx="64398">
                  <c:v>337154886.928406</c:v>
                </c:pt>
                <c:pt idx="64399">
                  <c:v>337133285.663378</c:v>
                </c:pt>
                <c:pt idx="64400">
                  <c:v>337111678.96280903</c:v>
                </c:pt>
                <c:pt idx="64401">
                  <c:v>337090066.81764501</c:v>
                </c:pt>
                <c:pt idx="64402">
                  <c:v>337068449.21884</c:v>
                </c:pt>
                <c:pt idx="64403">
                  <c:v>337046826.15735704</c:v>
                </c:pt>
                <c:pt idx="64404">
                  <c:v>337025197.62416506</c:v>
                </c:pt>
                <c:pt idx="64405">
                  <c:v>337003563.61024499</c:v>
                </c:pt>
                <c:pt idx="64406">
                  <c:v>336981924.10658509</c:v>
                </c:pt>
                <c:pt idx="64407">
                  <c:v>336960279.10418206</c:v>
                </c:pt>
                <c:pt idx="64408">
                  <c:v>336938628.59404099</c:v>
                </c:pt>
                <c:pt idx="64409">
                  <c:v>336916972.56717598</c:v>
                </c:pt>
                <c:pt idx="64410">
                  <c:v>336895311.01460892</c:v>
                </c:pt>
                <c:pt idx="64411">
                  <c:v>336873643.92737103</c:v>
                </c:pt>
                <c:pt idx="64412">
                  <c:v>336851971.29650199</c:v>
                </c:pt>
                <c:pt idx="64413">
                  <c:v>336830293.11304802</c:v>
                </c:pt>
                <c:pt idx="64414">
                  <c:v>336808609.36806607</c:v>
                </c:pt>
                <c:pt idx="64415">
                  <c:v>336786920.05262101</c:v>
                </c:pt>
                <c:pt idx="64416">
                  <c:v>336765225.15778607</c:v>
                </c:pt>
                <c:pt idx="64417">
                  <c:v>336743524.67464209</c:v>
                </c:pt>
                <c:pt idx="64418">
                  <c:v>336721818.59427893</c:v>
                </c:pt>
                <c:pt idx="64419">
                  <c:v>336700106.90779608</c:v>
                </c:pt>
                <c:pt idx="64420">
                  <c:v>336678389.60629892</c:v>
                </c:pt>
                <c:pt idx="64421">
                  <c:v>336656666.68090296</c:v>
                </c:pt>
                <c:pt idx="64422">
                  <c:v>336634938.12273091</c:v>
                </c:pt>
                <c:pt idx="64423">
                  <c:v>336613203.92291486</c:v>
                </c:pt>
                <c:pt idx="64424">
                  <c:v>336591464.07259399</c:v>
                </c:pt>
                <c:pt idx="64425">
                  <c:v>336569718.56291795</c:v>
                </c:pt>
                <c:pt idx="64426">
                  <c:v>336547967.38504303</c:v>
                </c:pt>
                <c:pt idx="64427">
                  <c:v>336526210.53013295</c:v>
                </c:pt>
                <c:pt idx="64428">
                  <c:v>336504447.98936099</c:v>
                </c:pt>
                <c:pt idx="64429">
                  <c:v>336482679.75391001</c:v>
                </c:pt>
                <c:pt idx="64430">
                  <c:v>336460905.81496698</c:v>
                </c:pt>
                <c:pt idx="64431">
                  <c:v>336439126.16373205</c:v>
                </c:pt>
                <c:pt idx="64432">
                  <c:v>336417340.79141003</c:v>
                </c:pt>
                <c:pt idx="64433">
                  <c:v>336395549.689215</c:v>
                </c:pt>
                <c:pt idx="64434">
                  <c:v>336373752.84837002</c:v>
                </c:pt>
                <c:pt idx="64435">
                  <c:v>336351950.26010501</c:v>
                </c:pt>
                <c:pt idx="64436">
                  <c:v>336330141.91565794</c:v>
                </c:pt>
                <c:pt idx="64437">
                  <c:v>336308327.80627692</c:v>
                </c:pt>
                <c:pt idx="64438">
                  <c:v>336286507.92321694</c:v>
                </c:pt>
                <c:pt idx="64439">
                  <c:v>336264682.25774002</c:v>
                </c:pt>
                <c:pt idx="64440">
                  <c:v>336242850.801117</c:v>
                </c:pt>
                <c:pt idx="64441">
                  <c:v>336221013.54462802</c:v>
                </c:pt>
                <c:pt idx="64442">
                  <c:v>336199170.47956002</c:v>
                </c:pt>
                <c:pt idx="64443">
                  <c:v>336177321.59720892</c:v>
                </c:pt>
                <c:pt idx="64444">
                  <c:v>336155466.88887697</c:v>
                </c:pt>
                <c:pt idx="64445">
                  <c:v>336133606.34587598</c:v>
                </c:pt>
                <c:pt idx="64446">
                  <c:v>336111739.95952505</c:v>
                </c:pt>
                <c:pt idx="64447">
                  <c:v>336089867.72115201</c:v>
                </c:pt>
                <c:pt idx="64448">
                  <c:v>336067989.62209296</c:v>
                </c:pt>
                <c:pt idx="64449">
                  <c:v>336046105.65368998</c:v>
                </c:pt>
                <c:pt idx="64450">
                  <c:v>336024215.80729598</c:v>
                </c:pt>
                <c:pt idx="64451">
                  <c:v>336002320.07426792</c:v>
                </c:pt>
                <c:pt idx="64452">
                  <c:v>335980418.44597495</c:v>
                </c:pt>
                <c:pt idx="64453">
                  <c:v>335958510.91379201</c:v>
                </c:pt>
                <c:pt idx="64454">
                  <c:v>335936597.46910208</c:v>
                </c:pt>
                <c:pt idx="64455">
                  <c:v>335914678.10329509</c:v>
                </c:pt>
                <c:pt idx="64456">
                  <c:v>335892752.80777001</c:v>
                </c:pt>
                <c:pt idx="64457">
                  <c:v>335870821.57393491</c:v>
                </c:pt>
                <c:pt idx="64458">
                  <c:v>335848884.39320391</c:v>
                </c:pt>
                <c:pt idx="64459">
                  <c:v>335826941.25699896</c:v>
                </c:pt>
                <c:pt idx="64460">
                  <c:v>335804992.15675002</c:v>
                </c:pt>
                <c:pt idx="64461">
                  <c:v>335783037.08389598</c:v>
                </c:pt>
                <c:pt idx="64462">
                  <c:v>335761076.02988303</c:v>
                </c:pt>
                <c:pt idx="64463">
                  <c:v>335739108.98616296</c:v>
                </c:pt>
                <c:pt idx="64464">
                  <c:v>335717135.94419909</c:v>
                </c:pt>
                <c:pt idx="64465">
                  <c:v>335695156.89546001</c:v>
                </c:pt>
                <c:pt idx="64466">
                  <c:v>335673171.83142197</c:v>
                </c:pt>
                <c:pt idx="64467">
                  <c:v>335651180.74357098</c:v>
                </c:pt>
                <c:pt idx="64468">
                  <c:v>335629183.62339902</c:v>
                </c:pt>
                <c:pt idx="64469">
                  <c:v>335607180.46240592</c:v>
                </c:pt>
                <c:pt idx="64470">
                  <c:v>335585171.25209892</c:v>
                </c:pt>
                <c:pt idx="64471">
                  <c:v>335563155.98399496</c:v>
                </c:pt>
                <c:pt idx="64472">
                  <c:v>335541134.64961702</c:v>
                </c:pt>
                <c:pt idx="64473">
                  <c:v>335519107.24049509</c:v>
                </c:pt>
                <c:pt idx="64474">
                  <c:v>335497073.74816805</c:v>
                </c:pt>
                <c:pt idx="64475">
                  <c:v>335475034.16418302</c:v>
                </c:pt>
                <c:pt idx="64476">
                  <c:v>335452988.48009199</c:v>
                </c:pt>
                <c:pt idx="64477">
                  <c:v>335430936.68745798</c:v>
                </c:pt>
                <c:pt idx="64478">
                  <c:v>335408878.77784997</c:v>
                </c:pt>
                <c:pt idx="64479">
                  <c:v>335386814.74284297</c:v>
                </c:pt>
                <c:pt idx="64480">
                  <c:v>335364744.57402301</c:v>
                </c:pt>
                <c:pt idx="64481">
                  <c:v>335342668.26298094</c:v>
                </c:pt>
                <c:pt idx="64482">
                  <c:v>335320585.80131602</c:v>
                </c:pt>
                <c:pt idx="64483">
                  <c:v>335298497.18063492</c:v>
                </c:pt>
                <c:pt idx="64484">
                  <c:v>335276402.39255297</c:v>
                </c:pt>
                <c:pt idx="64485">
                  <c:v>335254301.42869103</c:v>
                </c:pt>
                <c:pt idx="64486">
                  <c:v>335232194.28067893</c:v>
                </c:pt>
                <c:pt idx="64487">
                  <c:v>335210080.940153</c:v>
                </c:pt>
                <c:pt idx="64488">
                  <c:v>335187961.39875799</c:v>
                </c:pt>
                <c:pt idx="64489">
                  <c:v>335165835.64814603</c:v>
                </c:pt>
                <c:pt idx="64490">
                  <c:v>335143703.67997599</c:v>
                </c:pt>
                <c:pt idx="64491">
                  <c:v>335121565.48591393</c:v>
                </c:pt>
                <c:pt idx="64492">
                  <c:v>335099421.05763501</c:v>
                </c:pt>
                <c:pt idx="64493">
                  <c:v>335077270.38682002</c:v>
                </c:pt>
                <c:pt idx="64494">
                  <c:v>335055113.46515799</c:v>
                </c:pt>
                <c:pt idx="64495">
                  <c:v>335032950.28434592</c:v>
                </c:pt>
                <c:pt idx="64496">
                  <c:v>335010780.83608699</c:v>
                </c:pt>
                <c:pt idx="64497">
                  <c:v>334988605.11209202</c:v>
                </c:pt>
                <c:pt idx="64498">
                  <c:v>334966423.10407901</c:v>
                </c:pt>
                <c:pt idx="64499">
                  <c:v>334944234.803774</c:v>
                </c:pt>
                <c:pt idx="64500">
                  <c:v>334922040.20291096</c:v>
                </c:pt>
                <c:pt idx="64501">
                  <c:v>334899839.29322994</c:v>
                </c:pt>
                <c:pt idx="64502">
                  <c:v>334877632.06647694</c:v>
                </c:pt>
                <c:pt idx="64503">
                  <c:v>334855418.51440901</c:v>
                </c:pt>
                <c:pt idx="64504">
                  <c:v>334833198.62878698</c:v>
                </c:pt>
                <c:pt idx="64505">
                  <c:v>334810972.40138203</c:v>
                </c:pt>
                <c:pt idx="64506">
                  <c:v>334788739.82396901</c:v>
                </c:pt>
                <c:pt idx="64507">
                  <c:v>334766500.88833201</c:v>
                </c:pt>
                <c:pt idx="64508">
                  <c:v>334744255.58626395</c:v>
                </c:pt>
                <c:pt idx="64509">
                  <c:v>334722003.90956205</c:v>
                </c:pt>
                <c:pt idx="64510">
                  <c:v>334699745.85003197</c:v>
                </c:pt>
                <c:pt idx="64511">
                  <c:v>334677481.39948601</c:v>
                </c:pt>
                <c:pt idx="64512">
                  <c:v>334655210.54974502</c:v>
                </c:pt>
                <c:pt idx="64513">
                  <c:v>334632933.29263586</c:v>
                </c:pt>
                <c:pt idx="64514">
                  <c:v>334610649.61999393</c:v>
                </c:pt>
                <c:pt idx="64515">
                  <c:v>334588359.52365899</c:v>
                </c:pt>
                <c:pt idx="64516">
                  <c:v>334566062.99547994</c:v>
                </c:pt>
                <c:pt idx="64517">
                  <c:v>334543760.02731401</c:v>
                </c:pt>
                <c:pt idx="64518">
                  <c:v>334521450.61102206</c:v>
                </c:pt>
                <c:pt idx="64519">
                  <c:v>334499134.73847497</c:v>
                </c:pt>
                <c:pt idx="64520">
                  <c:v>334476812.40154999</c:v>
                </c:pt>
                <c:pt idx="64521">
                  <c:v>334454483.59213096</c:v>
                </c:pt>
                <c:pt idx="64522">
                  <c:v>334432148.30210799</c:v>
                </c:pt>
                <c:pt idx="64523">
                  <c:v>334409806.52338099</c:v>
                </c:pt>
                <c:pt idx="64524">
                  <c:v>334387458.24785405</c:v>
                </c:pt>
                <c:pt idx="64525">
                  <c:v>334365103.467439</c:v>
                </c:pt>
                <c:pt idx="64526">
                  <c:v>334342742.17405701</c:v>
                </c:pt>
                <c:pt idx="64527">
                  <c:v>334320374.35963202</c:v>
                </c:pt>
                <c:pt idx="64528">
                  <c:v>334298000.01609892</c:v>
                </c:pt>
                <c:pt idx="64529">
                  <c:v>334275619.13539696</c:v>
                </c:pt>
                <c:pt idx="64530">
                  <c:v>334253231.70947295</c:v>
                </c:pt>
                <c:pt idx="64531">
                  <c:v>334230837.7302829</c:v>
                </c:pt>
                <c:pt idx="64532">
                  <c:v>334208437.18978602</c:v>
                </c:pt>
                <c:pt idx="64533">
                  <c:v>334186030.079952</c:v>
                </c:pt>
                <c:pt idx="64534">
                  <c:v>334163616.39275295</c:v>
                </c:pt>
                <c:pt idx="64535">
                  <c:v>334141196.12017399</c:v>
                </c:pt>
                <c:pt idx="64536">
                  <c:v>334118769.25420201</c:v>
                </c:pt>
                <c:pt idx="64537">
                  <c:v>334096335.78683192</c:v>
                </c:pt>
                <c:pt idx="64538">
                  <c:v>334073895.71006799</c:v>
                </c:pt>
                <c:pt idx="64539">
                  <c:v>334051449.01591903</c:v>
                </c:pt>
                <c:pt idx="64540">
                  <c:v>334028995.69639999</c:v>
                </c:pt>
                <c:pt idx="64541">
                  <c:v>334006535.74353498</c:v>
                </c:pt>
                <c:pt idx="64542">
                  <c:v>333984069.14935398</c:v>
                </c:pt>
                <c:pt idx="64543">
                  <c:v>333961595.90589303</c:v>
                </c:pt>
                <c:pt idx="64544">
                  <c:v>333939116.00519502</c:v>
                </c:pt>
                <c:pt idx="64545">
                  <c:v>333916629.43931192</c:v>
                </c:pt>
                <c:pt idx="64546">
                  <c:v>333894136.20029896</c:v>
                </c:pt>
                <c:pt idx="64547">
                  <c:v>333871636.280222</c:v>
                </c:pt>
                <c:pt idx="64548">
                  <c:v>333849129.67114902</c:v>
                </c:pt>
                <c:pt idx="64549">
                  <c:v>333826616.36515898</c:v>
                </c:pt>
                <c:pt idx="64550">
                  <c:v>333804096.35433501</c:v>
                </c:pt>
                <c:pt idx="64551">
                  <c:v>333781569.63076901</c:v>
                </c:pt>
                <c:pt idx="64552">
                  <c:v>333759036.18655705</c:v>
                </c:pt>
                <c:pt idx="64553">
                  <c:v>333736496.01380402</c:v>
                </c:pt>
                <c:pt idx="64554">
                  <c:v>333713949.10462105</c:v>
                </c:pt>
                <c:pt idx="64555">
                  <c:v>333691395.45112401</c:v>
                </c:pt>
                <c:pt idx="64556">
                  <c:v>333668835.045439</c:v>
                </c:pt>
                <c:pt idx="64557">
                  <c:v>333646267.87969601</c:v>
                </c:pt>
                <c:pt idx="64558">
                  <c:v>333623693.94603199</c:v>
                </c:pt>
                <c:pt idx="64559">
                  <c:v>333601113.23659092</c:v>
                </c:pt>
                <c:pt idx="64560">
                  <c:v>333578525.74352515</c:v>
                </c:pt>
                <c:pt idx="64561">
                  <c:v>333555931.45899099</c:v>
                </c:pt>
                <c:pt idx="64562">
                  <c:v>333533330.37515098</c:v>
                </c:pt>
                <c:pt idx="64563">
                  <c:v>333510722.48417795</c:v>
                </c:pt>
                <c:pt idx="64564">
                  <c:v>333488107.77824694</c:v>
                </c:pt>
                <c:pt idx="64565">
                  <c:v>333465486.24954301</c:v>
                </c:pt>
                <c:pt idx="64566">
                  <c:v>333442857.89025491</c:v>
                </c:pt>
                <c:pt idx="64567">
                  <c:v>333420222.692581</c:v>
                </c:pt>
                <c:pt idx="64568">
                  <c:v>333397580.64872408</c:v>
                </c:pt>
                <c:pt idx="64569">
                  <c:v>333374931.75089198</c:v>
                </c:pt>
                <c:pt idx="64570">
                  <c:v>333352275.99130297</c:v>
                </c:pt>
                <c:pt idx="64571">
                  <c:v>333329613.36217999</c:v>
                </c:pt>
                <c:pt idx="64572">
                  <c:v>333306943.85575098</c:v>
                </c:pt>
                <c:pt idx="64573">
                  <c:v>333284267.464252</c:v>
                </c:pt>
                <c:pt idx="64574">
                  <c:v>333261584.17992502</c:v>
                </c:pt>
                <c:pt idx="64575">
                  <c:v>333238893.99501896</c:v>
                </c:pt>
                <c:pt idx="64576">
                  <c:v>333216196.90178996</c:v>
                </c:pt>
                <c:pt idx="64577">
                  <c:v>333193492.89249694</c:v>
                </c:pt>
                <c:pt idx="64578">
                  <c:v>333170781.95941001</c:v>
                </c:pt>
                <c:pt idx="64579">
                  <c:v>333148064.09480298</c:v>
                </c:pt>
                <c:pt idx="64580">
                  <c:v>333125339.29095596</c:v>
                </c:pt>
                <c:pt idx="64581">
                  <c:v>333102607.54015607</c:v>
                </c:pt>
                <c:pt idx="64582">
                  <c:v>333079868.83469796</c:v>
                </c:pt>
                <c:pt idx="64583">
                  <c:v>333057123.166879</c:v>
                </c:pt>
                <c:pt idx="64584">
                  <c:v>333034370.52900791</c:v>
                </c:pt>
                <c:pt idx="64585">
                  <c:v>333011610.913396</c:v>
                </c:pt>
                <c:pt idx="64586">
                  <c:v>332988844.31236202</c:v>
                </c:pt>
                <c:pt idx="64587">
                  <c:v>332966070.71823096</c:v>
                </c:pt>
                <c:pt idx="64588">
                  <c:v>332943290.123335</c:v>
                </c:pt>
                <c:pt idx="64589">
                  <c:v>332920502.52001101</c:v>
                </c:pt>
                <c:pt idx="64590">
                  <c:v>332897707.90060294</c:v>
                </c:pt>
                <c:pt idx="64591">
                  <c:v>332874906.25746304</c:v>
                </c:pt>
                <c:pt idx="64592">
                  <c:v>332852097.58294493</c:v>
                </c:pt>
                <c:pt idx="64593">
                  <c:v>332829281.86941397</c:v>
                </c:pt>
                <c:pt idx="64594">
                  <c:v>332806459.10923803</c:v>
                </c:pt>
                <c:pt idx="64595">
                  <c:v>332783629.29479295</c:v>
                </c:pt>
                <c:pt idx="64596">
                  <c:v>332760792.41846001</c:v>
                </c:pt>
                <c:pt idx="64597">
                  <c:v>332737948.47262591</c:v>
                </c:pt>
                <c:pt idx="64598">
                  <c:v>332715097.44968599</c:v>
                </c:pt>
                <c:pt idx="64599">
                  <c:v>332692239.34204</c:v>
                </c:pt>
                <c:pt idx="64600">
                  <c:v>332669374.142093</c:v>
                </c:pt>
                <c:pt idx="64601">
                  <c:v>332646501.84226</c:v>
                </c:pt>
                <c:pt idx="64602">
                  <c:v>332623622.43495697</c:v>
                </c:pt>
                <c:pt idx="64603">
                  <c:v>332600735.91261095</c:v>
                </c:pt>
                <c:pt idx="64604">
                  <c:v>332577842.26765102</c:v>
                </c:pt>
                <c:pt idx="64605">
                  <c:v>332554941.49251503</c:v>
                </c:pt>
                <c:pt idx="64606">
                  <c:v>332532033.57964599</c:v>
                </c:pt>
                <c:pt idx="64607">
                  <c:v>332509118.52149296</c:v>
                </c:pt>
                <c:pt idx="64608">
                  <c:v>332486196.31051105</c:v>
                </c:pt>
                <c:pt idx="64609">
                  <c:v>332463266.93916303</c:v>
                </c:pt>
                <c:pt idx="64610">
                  <c:v>332440330.39991492</c:v>
                </c:pt>
                <c:pt idx="64611">
                  <c:v>332417386.68524092</c:v>
                </c:pt>
                <c:pt idx="64612">
                  <c:v>332394435.78762001</c:v>
                </c:pt>
                <c:pt idx="64613">
                  <c:v>332371477.69953901</c:v>
                </c:pt>
                <c:pt idx="64614">
                  <c:v>332348512.41348791</c:v>
                </c:pt>
                <c:pt idx="64615">
                  <c:v>332325539.92196596</c:v>
                </c:pt>
                <c:pt idx="64616">
                  <c:v>332302560.21747601</c:v>
                </c:pt>
                <c:pt idx="64617">
                  <c:v>332279573.29252791</c:v>
                </c:pt>
                <c:pt idx="64618">
                  <c:v>332256579.13963795</c:v>
                </c:pt>
                <c:pt idx="64619">
                  <c:v>332233577.75132698</c:v>
                </c:pt>
                <c:pt idx="64620">
                  <c:v>332210569.12012208</c:v>
                </c:pt>
                <c:pt idx="64621">
                  <c:v>332187553.23855799</c:v>
                </c:pt>
                <c:pt idx="64622">
                  <c:v>332164530.09917396</c:v>
                </c:pt>
                <c:pt idx="64623">
                  <c:v>332141499.69451606</c:v>
                </c:pt>
                <c:pt idx="64624">
                  <c:v>332118462.01713401</c:v>
                </c:pt>
                <c:pt idx="64625">
                  <c:v>332095417.05958605</c:v>
                </c:pt>
                <c:pt idx="64626">
                  <c:v>332072364.81443501</c:v>
                </c:pt>
                <c:pt idx="64627">
                  <c:v>332049305.27425092</c:v>
                </c:pt>
                <c:pt idx="64628">
                  <c:v>332026238.43160886</c:v>
                </c:pt>
                <c:pt idx="64629">
                  <c:v>332003164.27908796</c:v>
                </c:pt>
                <c:pt idx="64630">
                  <c:v>331980082.80927593</c:v>
                </c:pt>
                <c:pt idx="64631">
                  <c:v>331956994.01476598</c:v>
                </c:pt>
                <c:pt idx="64632">
                  <c:v>331933897.88815606</c:v>
                </c:pt>
                <c:pt idx="64633">
                  <c:v>331910794.42204994</c:v>
                </c:pt>
                <c:pt idx="64634">
                  <c:v>331887683.60905802</c:v>
                </c:pt>
                <c:pt idx="64635">
                  <c:v>331864565.441796</c:v>
                </c:pt>
                <c:pt idx="64636">
                  <c:v>331841439.91288692</c:v>
                </c:pt>
                <c:pt idx="64637">
                  <c:v>331818307.014956</c:v>
                </c:pt>
                <c:pt idx="64638">
                  <c:v>331795166.74063796</c:v>
                </c:pt>
                <c:pt idx="64639">
                  <c:v>331772019.08257103</c:v>
                </c:pt>
                <c:pt idx="64640">
                  <c:v>331748864.03340101</c:v>
                </c:pt>
                <c:pt idx="64641">
                  <c:v>331725701.58577693</c:v>
                </c:pt>
                <c:pt idx="64642">
                  <c:v>331702531.73235697</c:v>
                </c:pt>
                <c:pt idx="64643">
                  <c:v>331679354.46580201</c:v>
                </c:pt>
                <c:pt idx="64644">
                  <c:v>331656169.77877992</c:v>
                </c:pt>
                <c:pt idx="64645">
                  <c:v>331632977.66396397</c:v>
                </c:pt>
                <c:pt idx="64646">
                  <c:v>331609778.114034</c:v>
                </c:pt>
                <c:pt idx="64647">
                  <c:v>331586571.12167394</c:v>
                </c:pt>
                <c:pt idx="64648">
                  <c:v>331563356.67957509</c:v>
                </c:pt>
                <c:pt idx="64649">
                  <c:v>331540134.78043294</c:v>
                </c:pt>
                <c:pt idx="64650">
                  <c:v>331516905.41694993</c:v>
                </c:pt>
                <c:pt idx="64651">
                  <c:v>331493668.58183295</c:v>
                </c:pt>
                <c:pt idx="64652">
                  <c:v>331470424.26779598</c:v>
                </c:pt>
                <c:pt idx="64653">
                  <c:v>331447172.46755701</c:v>
                </c:pt>
                <c:pt idx="64654">
                  <c:v>331423913.17384106</c:v>
                </c:pt>
                <c:pt idx="64655">
                  <c:v>331400646.37937695</c:v>
                </c:pt>
                <c:pt idx="64656">
                  <c:v>331377372.07690191</c:v>
                </c:pt>
                <c:pt idx="64657">
                  <c:v>331354090.25915605</c:v>
                </c:pt>
                <c:pt idx="64658">
                  <c:v>331330800.91888696</c:v>
                </c:pt>
                <c:pt idx="64659">
                  <c:v>331307504.04884607</c:v>
                </c:pt>
                <c:pt idx="64660">
                  <c:v>331284199.64179206</c:v>
                </c:pt>
                <c:pt idx="64661">
                  <c:v>331260887.69048792</c:v>
                </c:pt>
                <c:pt idx="64662">
                  <c:v>331237568.18770301</c:v>
                </c:pt>
                <c:pt idx="64663">
                  <c:v>331214241.12621099</c:v>
                </c:pt>
                <c:pt idx="64664">
                  <c:v>331190906.49879295</c:v>
                </c:pt>
                <c:pt idx="64665">
                  <c:v>331167564.29823494</c:v>
                </c:pt>
                <c:pt idx="64666">
                  <c:v>331144214.51732606</c:v>
                </c:pt>
                <c:pt idx="64667">
                  <c:v>331120857.14886504</c:v>
                </c:pt>
                <c:pt idx="64668">
                  <c:v>331097492.18565202</c:v>
                </c:pt>
                <c:pt idx="64669">
                  <c:v>331074119.62049598</c:v>
                </c:pt>
                <c:pt idx="64670">
                  <c:v>331050739.44620895</c:v>
                </c:pt>
                <c:pt idx="64671">
                  <c:v>331027351.65561002</c:v>
                </c:pt>
                <c:pt idx="64672">
                  <c:v>331003956.24152309</c:v>
                </c:pt>
                <c:pt idx="64673">
                  <c:v>330980553.19677699</c:v>
                </c:pt>
                <c:pt idx="64674">
                  <c:v>330957142.51420695</c:v>
                </c:pt>
                <c:pt idx="64675">
                  <c:v>330933724.186652</c:v>
                </c:pt>
                <c:pt idx="64676">
                  <c:v>330910298.20695996</c:v>
                </c:pt>
                <c:pt idx="64677">
                  <c:v>330886864.56797892</c:v>
                </c:pt>
                <c:pt idx="64678">
                  <c:v>330863423.262568</c:v>
                </c:pt>
                <c:pt idx="64679">
                  <c:v>330839974.28358698</c:v>
                </c:pt>
                <c:pt idx="64680">
                  <c:v>330816517.62390399</c:v>
                </c:pt>
                <c:pt idx="64681">
                  <c:v>330793053.27639103</c:v>
                </c:pt>
                <c:pt idx="64682">
                  <c:v>330769581.23392695</c:v>
                </c:pt>
                <c:pt idx="64683">
                  <c:v>330746101.48939294</c:v>
                </c:pt>
                <c:pt idx="64684">
                  <c:v>330722614.03567797</c:v>
                </c:pt>
                <c:pt idx="64685">
                  <c:v>330699118.86567795</c:v>
                </c:pt>
                <c:pt idx="64686">
                  <c:v>330675615.97228897</c:v>
                </c:pt>
                <c:pt idx="64687">
                  <c:v>330652105.34841806</c:v>
                </c:pt>
                <c:pt idx="64688">
                  <c:v>330628586.98697293</c:v>
                </c:pt>
                <c:pt idx="64689">
                  <c:v>330605060.88086897</c:v>
                </c:pt>
                <c:pt idx="64690">
                  <c:v>330581527.023027</c:v>
                </c:pt>
                <c:pt idx="64691">
                  <c:v>330557985.4063729</c:v>
                </c:pt>
                <c:pt idx="64692">
                  <c:v>330534436.02383697</c:v>
                </c:pt>
                <c:pt idx="64693">
                  <c:v>330510878.86835402</c:v>
                </c:pt>
                <c:pt idx="64694">
                  <c:v>330487313.93286699</c:v>
                </c:pt>
                <c:pt idx="64695">
                  <c:v>330463741.21032202</c:v>
                </c:pt>
                <c:pt idx="64696">
                  <c:v>330440160.69366997</c:v>
                </c:pt>
                <c:pt idx="64697">
                  <c:v>330416572.37586802</c:v>
                </c:pt>
                <c:pt idx="64698">
                  <c:v>330392976.249879</c:v>
                </c:pt>
                <c:pt idx="64699">
                  <c:v>330369372.30866897</c:v>
                </c:pt>
                <c:pt idx="64700">
                  <c:v>330345760.54521197</c:v>
                </c:pt>
                <c:pt idx="64701">
                  <c:v>330322140.95248395</c:v>
                </c:pt>
                <c:pt idx="64702">
                  <c:v>330298513.52346897</c:v>
                </c:pt>
                <c:pt idx="64703">
                  <c:v>330274878.25115401</c:v>
                </c:pt>
                <c:pt idx="64704">
                  <c:v>330251235.12853205</c:v>
                </c:pt>
                <c:pt idx="64705">
                  <c:v>330227584.14860302</c:v>
                </c:pt>
                <c:pt idx="64706">
                  <c:v>330203925.30436802</c:v>
                </c:pt>
                <c:pt idx="64707">
                  <c:v>330180258.58883601</c:v>
                </c:pt>
                <c:pt idx="64708">
                  <c:v>330156583.995022</c:v>
                </c:pt>
                <c:pt idx="64709">
                  <c:v>330132901.51594299</c:v>
                </c:pt>
                <c:pt idx="64710">
                  <c:v>330109211.14462405</c:v>
                </c:pt>
                <c:pt idx="64711">
                  <c:v>330085512.87409198</c:v>
                </c:pt>
                <c:pt idx="64712">
                  <c:v>330061806.69738305</c:v>
                </c:pt>
                <c:pt idx="64713">
                  <c:v>330038092.60753405</c:v>
                </c:pt>
                <c:pt idx="64714">
                  <c:v>330014370.59759009</c:v>
                </c:pt>
                <c:pt idx="64715">
                  <c:v>329990640.66060001</c:v>
                </c:pt>
                <c:pt idx="64716">
                  <c:v>329966902.78961796</c:v>
                </c:pt>
                <c:pt idx="64717">
                  <c:v>329943156.97770298</c:v>
                </c:pt>
                <c:pt idx="64718">
                  <c:v>329919403.21791899</c:v>
                </c:pt>
                <c:pt idx="64719">
                  <c:v>329895641.503335</c:v>
                </c:pt>
                <c:pt idx="64720">
                  <c:v>329871871.82702506</c:v>
                </c:pt>
                <c:pt idx="64721">
                  <c:v>329848094.18206799</c:v>
                </c:pt>
                <c:pt idx="64722">
                  <c:v>329824308.56154799</c:v>
                </c:pt>
                <c:pt idx="64723">
                  <c:v>329800514.95855498</c:v>
                </c:pt>
                <c:pt idx="64724">
                  <c:v>329776713.36618102</c:v>
                </c:pt>
                <c:pt idx="64725">
                  <c:v>329752903.77752703</c:v>
                </c:pt>
                <c:pt idx="64726">
                  <c:v>329729086.18569499</c:v>
                </c:pt>
                <c:pt idx="64727">
                  <c:v>329705260.58379501</c:v>
                </c:pt>
                <c:pt idx="64728">
                  <c:v>329681426.96494097</c:v>
                </c:pt>
                <c:pt idx="64729">
                  <c:v>329657585.32224995</c:v>
                </c:pt>
                <c:pt idx="64730">
                  <c:v>329633735.64884704</c:v>
                </c:pt>
                <c:pt idx="64731">
                  <c:v>329609877.937859</c:v>
                </c:pt>
                <c:pt idx="64732">
                  <c:v>329586012.18242109</c:v>
                </c:pt>
                <c:pt idx="64733">
                  <c:v>329562138.375669</c:v>
                </c:pt>
                <c:pt idx="64734">
                  <c:v>329538256.51074892</c:v>
                </c:pt>
                <c:pt idx="64735">
                  <c:v>329514366.58080602</c:v>
                </c:pt>
                <c:pt idx="64736">
                  <c:v>329490468.57899392</c:v>
                </c:pt>
                <c:pt idx="64737">
                  <c:v>329466562.49846995</c:v>
                </c:pt>
                <c:pt idx="64738">
                  <c:v>329442648.33239692</c:v>
                </c:pt>
                <c:pt idx="64739">
                  <c:v>329418726.07394296</c:v>
                </c:pt>
                <c:pt idx="64740">
                  <c:v>329394795.7162779</c:v>
                </c:pt>
                <c:pt idx="64741">
                  <c:v>329370857.252581</c:v>
                </c:pt>
                <c:pt idx="64742">
                  <c:v>329346910.67603201</c:v>
                </c:pt>
                <c:pt idx="64743">
                  <c:v>329322955.97981799</c:v>
                </c:pt>
                <c:pt idx="64744">
                  <c:v>329298993.15713108</c:v>
                </c:pt>
                <c:pt idx="64745">
                  <c:v>329275022.20116502</c:v>
                </c:pt>
                <c:pt idx="64746">
                  <c:v>329251043.10512304</c:v>
                </c:pt>
                <c:pt idx="64747">
                  <c:v>329227055.86220896</c:v>
                </c:pt>
                <c:pt idx="64748">
                  <c:v>329203060.46563393</c:v>
                </c:pt>
                <c:pt idx="64749">
                  <c:v>329179056.90861201</c:v>
                </c:pt>
                <c:pt idx="64750">
                  <c:v>329155045.18436402</c:v>
                </c:pt>
                <c:pt idx="64751">
                  <c:v>329131025.28611392</c:v>
                </c:pt>
                <c:pt idx="64752">
                  <c:v>329106997.20709002</c:v>
                </c:pt>
                <c:pt idx="64753">
                  <c:v>329082960.94052798</c:v>
                </c:pt>
                <c:pt idx="64754">
                  <c:v>329058916.47966403</c:v>
                </c:pt>
                <c:pt idx="64755">
                  <c:v>329034863.817743</c:v>
                </c:pt>
                <c:pt idx="64756">
                  <c:v>329010802.94801301</c:v>
                </c:pt>
                <c:pt idx="64757">
                  <c:v>328986733.86372507</c:v>
                </c:pt>
                <c:pt idx="64758">
                  <c:v>328962656.558137</c:v>
                </c:pt>
                <c:pt idx="64759">
                  <c:v>328938571.02451205</c:v>
                </c:pt>
                <c:pt idx="64760">
                  <c:v>328914477.25611401</c:v>
                </c:pt>
                <c:pt idx="64761">
                  <c:v>328890375.24621695</c:v>
                </c:pt>
                <c:pt idx="64762">
                  <c:v>328866264.98809391</c:v>
                </c:pt>
                <c:pt idx="64763">
                  <c:v>328842146.47502697</c:v>
                </c:pt>
                <c:pt idx="64764">
                  <c:v>328818019.70029992</c:v>
                </c:pt>
                <c:pt idx="64765">
                  <c:v>328793884.65720397</c:v>
                </c:pt>
                <c:pt idx="64766">
                  <c:v>328769741.33903199</c:v>
                </c:pt>
                <c:pt idx="64767">
                  <c:v>328745589.73908299</c:v>
                </c:pt>
                <c:pt idx="64768">
                  <c:v>328721429.85066009</c:v>
                </c:pt>
                <c:pt idx="64769">
                  <c:v>328697261.66707098</c:v>
                </c:pt>
                <c:pt idx="64770">
                  <c:v>328673085.18162799</c:v>
                </c:pt>
                <c:pt idx="64771">
                  <c:v>328648900.387649</c:v>
                </c:pt>
                <c:pt idx="64772">
                  <c:v>328624707.27845502</c:v>
                </c:pt>
                <c:pt idx="64773">
                  <c:v>328600505.84737098</c:v>
                </c:pt>
                <c:pt idx="64774">
                  <c:v>328576296.08773005</c:v>
                </c:pt>
                <c:pt idx="64775">
                  <c:v>328552077.99286395</c:v>
                </c:pt>
                <c:pt idx="64776">
                  <c:v>328527851.55611497</c:v>
                </c:pt>
                <c:pt idx="64777">
                  <c:v>328503616.77082509</c:v>
                </c:pt>
                <c:pt idx="64778">
                  <c:v>328479373.63034499</c:v>
                </c:pt>
                <c:pt idx="64779">
                  <c:v>328455122.12802505</c:v>
                </c:pt>
                <c:pt idx="64780">
                  <c:v>328430862.25722498</c:v>
                </c:pt>
                <c:pt idx="64781">
                  <c:v>328406594.01130599</c:v>
                </c:pt>
                <c:pt idx="64782">
                  <c:v>328382317.38363391</c:v>
                </c:pt>
                <c:pt idx="64783">
                  <c:v>328358032.36758107</c:v>
                </c:pt>
                <c:pt idx="64784">
                  <c:v>328333738.95652097</c:v>
                </c:pt>
                <c:pt idx="64785">
                  <c:v>328309437.14383304</c:v>
                </c:pt>
                <c:pt idx="64786">
                  <c:v>328285126.9229039</c:v>
                </c:pt>
                <c:pt idx="64787">
                  <c:v>328260808.28711897</c:v>
                </c:pt>
                <c:pt idx="64788">
                  <c:v>328236481.22987396</c:v>
                </c:pt>
                <c:pt idx="64789">
                  <c:v>328212145.74456406</c:v>
                </c:pt>
                <c:pt idx="64790">
                  <c:v>328187801.82459301</c:v>
                </c:pt>
                <c:pt idx="64791">
                  <c:v>328163449.46336401</c:v>
                </c:pt>
                <c:pt idx="64792">
                  <c:v>328139088.65429097</c:v>
                </c:pt>
                <c:pt idx="64793">
                  <c:v>328114719.39078599</c:v>
                </c:pt>
                <c:pt idx="64794">
                  <c:v>328090341.666269</c:v>
                </c:pt>
                <c:pt idx="64795">
                  <c:v>328065955.47416401</c:v>
                </c:pt>
                <c:pt idx="64796">
                  <c:v>328041560.80789798</c:v>
                </c:pt>
                <c:pt idx="64797">
                  <c:v>328017157.66090399</c:v>
                </c:pt>
                <c:pt idx="64798">
                  <c:v>327992746.02661794</c:v>
                </c:pt>
                <c:pt idx="64799">
                  <c:v>327968325.89848101</c:v>
                </c:pt>
                <c:pt idx="64800">
                  <c:v>327943897.26993793</c:v>
                </c:pt>
                <c:pt idx="64801">
                  <c:v>327919460.13443792</c:v>
                </c:pt>
                <c:pt idx="64802">
                  <c:v>327895014.48543495</c:v>
                </c:pt>
                <c:pt idx="64803">
                  <c:v>327870560.31638694</c:v>
                </c:pt>
                <c:pt idx="64804">
                  <c:v>327846097.62075698</c:v>
                </c:pt>
                <c:pt idx="64805">
                  <c:v>327821626.39200991</c:v>
                </c:pt>
                <c:pt idx="64806">
                  <c:v>327797146.62361705</c:v>
                </c:pt>
                <c:pt idx="64807">
                  <c:v>327772658.30905402</c:v>
                </c:pt>
                <c:pt idx="64808">
                  <c:v>327748161.4418</c:v>
                </c:pt>
                <c:pt idx="64809">
                  <c:v>327723656.01533794</c:v>
                </c:pt>
                <c:pt idx="64810">
                  <c:v>327699142.02315497</c:v>
                </c:pt>
                <c:pt idx="64811">
                  <c:v>327674619.45874399</c:v>
                </c:pt>
                <c:pt idx="64812">
                  <c:v>327650088.31560099</c:v>
                </c:pt>
                <c:pt idx="64813">
                  <c:v>327625548.58722597</c:v>
                </c:pt>
                <c:pt idx="64814">
                  <c:v>327601000.26712304</c:v>
                </c:pt>
                <c:pt idx="64815">
                  <c:v>327576443.34880108</c:v>
                </c:pt>
                <c:pt idx="64816">
                  <c:v>327551877.82577395</c:v>
                </c:pt>
                <c:pt idx="64817">
                  <c:v>327527303.69155705</c:v>
                </c:pt>
                <c:pt idx="64818">
                  <c:v>327502720.93967193</c:v>
                </c:pt>
                <c:pt idx="64819">
                  <c:v>327478129.56364501</c:v>
                </c:pt>
                <c:pt idx="64820">
                  <c:v>327453529.55700505</c:v>
                </c:pt>
                <c:pt idx="64821">
                  <c:v>327428920.91328394</c:v>
                </c:pt>
                <c:pt idx="64822">
                  <c:v>327404303.62602305</c:v>
                </c:pt>
                <c:pt idx="64823">
                  <c:v>327379677.68875998</c:v>
                </c:pt>
                <c:pt idx="64824">
                  <c:v>327355043.09504396</c:v>
                </c:pt>
                <c:pt idx="64825">
                  <c:v>327330399.83842409</c:v>
                </c:pt>
                <c:pt idx="64826">
                  <c:v>327305747.91245294</c:v>
                </c:pt>
                <c:pt idx="64827">
                  <c:v>327281087.310691</c:v>
                </c:pt>
                <c:pt idx="64828">
                  <c:v>327256418.02669895</c:v>
                </c:pt>
                <c:pt idx="64829">
                  <c:v>327231740.05404401</c:v>
                </c:pt>
                <c:pt idx="64830">
                  <c:v>327207053.38629591</c:v>
                </c:pt>
                <c:pt idx="64831">
                  <c:v>327182358.01702905</c:v>
                </c:pt>
                <c:pt idx="64832">
                  <c:v>327157653.93982297</c:v>
                </c:pt>
                <c:pt idx="64833">
                  <c:v>327132941.14825898</c:v>
                </c:pt>
                <c:pt idx="64834">
                  <c:v>327108219.63592499</c:v>
                </c:pt>
                <c:pt idx="64835">
                  <c:v>327083489.396411</c:v>
                </c:pt>
                <c:pt idx="64836">
                  <c:v>327058750.423311</c:v>
                </c:pt>
                <c:pt idx="64837">
                  <c:v>327034002.71022391</c:v>
                </c:pt>
                <c:pt idx="64838">
                  <c:v>327009246.25075197</c:v>
                </c:pt>
                <c:pt idx="64839">
                  <c:v>326984481.03850305</c:v>
                </c:pt>
                <c:pt idx="64840">
                  <c:v>326959707.06708705</c:v>
                </c:pt>
                <c:pt idx="64841">
                  <c:v>326934924.330118</c:v>
                </c:pt>
                <c:pt idx="64842">
                  <c:v>326910132.82121491</c:v>
                </c:pt>
                <c:pt idx="64843">
                  <c:v>326885332.53400099</c:v>
                </c:pt>
                <c:pt idx="64844">
                  <c:v>326860523.46210092</c:v>
                </c:pt>
                <c:pt idx="64845">
                  <c:v>326835705.59914601</c:v>
                </c:pt>
                <c:pt idx="64846">
                  <c:v>326810878.93877196</c:v>
                </c:pt>
                <c:pt idx="64847">
                  <c:v>326786043.47461492</c:v>
                </c:pt>
                <c:pt idx="64848">
                  <c:v>326761199.20031703</c:v>
                </c:pt>
                <c:pt idx="64849">
                  <c:v>326736346.10952604</c:v>
                </c:pt>
                <c:pt idx="64850">
                  <c:v>326711484.19589102</c:v>
                </c:pt>
                <c:pt idx="64851">
                  <c:v>326686613.45306605</c:v>
                </c:pt>
                <c:pt idx="64852">
                  <c:v>326661733.87470901</c:v>
                </c:pt>
                <c:pt idx="64853">
                  <c:v>326636845.45447999</c:v>
                </c:pt>
                <c:pt idx="64854">
                  <c:v>326611948.18604696</c:v>
                </c:pt>
                <c:pt idx="64855">
                  <c:v>326587042.06307799</c:v>
                </c:pt>
                <c:pt idx="64856">
                  <c:v>326562127.07924592</c:v>
                </c:pt>
                <c:pt idx="64857">
                  <c:v>326537203.22822899</c:v>
                </c:pt>
                <c:pt idx="64858">
                  <c:v>326512270.503708</c:v>
                </c:pt>
                <c:pt idx="64859">
                  <c:v>326487328.89936697</c:v>
                </c:pt>
                <c:pt idx="64860">
                  <c:v>326462378.408894</c:v>
                </c:pt>
                <c:pt idx="64861">
                  <c:v>326437419.02598393</c:v>
                </c:pt>
                <c:pt idx="64862">
                  <c:v>326412450.74433005</c:v>
                </c:pt>
                <c:pt idx="64863">
                  <c:v>326387473.55763501</c:v>
                </c:pt>
                <c:pt idx="64864">
                  <c:v>326362487.45960099</c:v>
                </c:pt>
                <c:pt idx="64865">
                  <c:v>326337492.44393599</c:v>
                </c:pt>
                <c:pt idx="64866">
                  <c:v>326312488.50435102</c:v>
                </c:pt>
                <c:pt idx="64867">
                  <c:v>326287475.63456309</c:v>
                </c:pt>
                <c:pt idx="64868">
                  <c:v>326262453.82828891</c:v>
                </c:pt>
                <c:pt idx="64869">
                  <c:v>326237423.079252</c:v>
                </c:pt>
                <c:pt idx="64870">
                  <c:v>326212383.38117999</c:v>
                </c:pt>
                <c:pt idx="64871">
                  <c:v>326187334.72780198</c:v>
                </c:pt>
                <c:pt idx="64872">
                  <c:v>326162277.11285198</c:v>
                </c:pt>
                <c:pt idx="64873">
                  <c:v>326137210.53006703</c:v>
                </c:pt>
                <c:pt idx="64874">
                  <c:v>326112134.97319001</c:v>
                </c:pt>
                <c:pt idx="64875">
                  <c:v>326087050.43596494</c:v>
                </c:pt>
                <c:pt idx="64876">
                  <c:v>326061956.91214192</c:v>
                </c:pt>
                <c:pt idx="64877">
                  <c:v>326036854.39547199</c:v>
                </c:pt>
                <c:pt idx="64878">
                  <c:v>326011742.87971205</c:v>
                </c:pt>
                <c:pt idx="64879">
                  <c:v>325986622.35862207</c:v>
                </c:pt>
                <c:pt idx="64880">
                  <c:v>325961492.825966</c:v>
                </c:pt>
                <c:pt idx="64881">
                  <c:v>325936354.27551001</c:v>
                </c:pt>
                <c:pt idx="64882">
                  <c:v>325911206.70102698</c:v>
                </c:pt>
                <c:pt idx="64883">
                  <c:v>325886050.09628886</c:v>
                </c:pt>
                <c:pt idx="64884">
                  <c:v>325860884.45507592</c:v>
                </c:pt>
                <c:pt idx="64885">
                  <c:v>325835709.77116901</c:v>
                </c:pt>
                <c:pt idx="64886">
                  <c:v>325810526.03835392</c:v>
                </c:pt>
                <c:pt idx="64887">
                  <c:v>325785333.25041997</c:v>
                </c:pt>
                <c:pt idx="64888">
                  <c:v>325760131.40116</c:v>
                </c:pt>
                <c:pt idx="64889">
                  <c:v>325734920.48436999</c:v>
                </c:pt>
                <c:pt idx="64890">
                  <c:v>325709700.49384999</c:v>
                </c:pt>
                <c:pt idx="64891">
                  <c:v>325684471.42340392</c:v>
                </c:pt>
                <c:pt idx="64892">
                  <c:v>325659233.26683903</c:v>
                </c:pt>
                <c:pt idx="64893">
                  <c:v>325633986.01796502</c:v>
                </c:pt>
                <c:pt idx="64894">
                  <c:v>325608729.67059702</c:v>
                </c:pt>
                <c:pt idx="64895">
                  <c:v>325583464.21855301</c:v>
                </c:pt>
                <c:pt idx="64896">
                  <c:v>325558189.65565509</c:v>
                </c:pt>
                <c:pt idx="64897">
                  <c:v>325532905.97572601</c:v>
                </c:pt>
                <c:pt idx="64898">
                  <c:v>325507613.17259598</c:v>
                </c:pt>
                <c:pt idx="64899">
                  <c:v>325482311.24009705</c:v>
                </c:pt>
                <c:pt idx="64900">
                  <c:v>325457000.17206401</c:v>
                </c:pt>
                <c:pt idx="64901">
                  <c:v>325431679.9623369</c:v>
                </c:pt>
                <c:pt idx="64902">
                  <c:v>325406350.60475898</c:v>
                </c:pt>
                <c:pt idx="64903">
                  <c:v>325381012.09317392</c:v>
                </c:pt>
                <c:pt idx="64904">
                  <c:v>325355664.42143393</c:v>
                </c:pt>
                <c:pt idx="64905">
                  <c:v>325330307.58339101</c:v>
                </c:pt>
                <c:pt idx="64906">
                  <c:v>325304941.57290095</c:v>
                </c:pt>
                <c:pt idx="64907">
                  <c:v>325279566.38382608</c:v>
                </c:pt>
                <c:pt idx="64908">
                  <c:v>325254182.010028</c:v>
                </c:pt>
                <c:pt idx="64909">
                  <c:v>325228788.44537503</c:v>
                </c:pt>
                <c:pt idx="64910">
                  <c:v>325203385.68373698</c:v>
                </c:pt>
                <c:pt idx="64911">
                  <c:v>325177973.71898794</c:v>
                </c:pt>
                <c:pt idx="64912">
                  <c:v>325152552.54500502</c:v>
                </c:pt>
                <c:pt idx="64913">
                  <c:v>325127122.15567005</c:v>
                </c:pt>
                <c:pt idx="64914">
                  <c:v>325101682.54486704</c:v>
                </c:pt>
                <c:pt idx="64915">
                  <c:v>325076233.70648295</c:v>
                </c:pt>
                <c:pt idx="64916">
                  <c:v>325050775.63441002</c:v>
                </c:pt>
                <c:pt idx="64917">
                  <c:v>325025308.32254201</c:v>
                </c:pt>
                <c:pt idx="64918">
                  <c:v>324999831.76477695</c:v>
                </c:pt>
                <c:pt idx="64919">
                  <c:v>324974345.95501602</c:v>
                </c:pt>
                <c:pt idx="64920">
                  <c:v>324948850.88716406</c:v>
                </c:pt>
                <c:pt idx="64921">
                  <c:v>324923346.55512905</c:v>
                </c:pt>
                <c:pt idx="64922">
                  <c:v>324897832.95282298</c:v>
                </c:pt>
                <c:pt idx="64923">
                  <c:v>324872310.07416105</c:v>
                </c:pt>
                <c:pt idx="64924">
                  <c:v>324846777.91306001</c:v>
                </c:pt>
                <c:pt idx="64925">
                  <c:v>324821236.46344298</c:v>
                </c:pt>
                <c:pt idx="64926">
                  <c:v>324795685.71923393</c:v>
                </c:pt>
                <c:pt idx="64927">
                  <c:v>324770125.67436105</c:v>
                </c:pt>
                <c:pt idx="64928">
                  <c:v>324744556.32275599</c:v>
                </c:pt>
                <c:pt idx="64929">
                  <c:v>324718977.65835398</c:v>
                </c:pt>
                <c:pt idx="64930">
                  <c:v>324693389.675093</c:v>
                </c:pt>
                <c:pt idx="64931">
                  <c:v>324667792.36691499</c:v>
                </c:pt>
                <c:pt idx="64932">
                  <c:v>324642185.72776401</c:v>
                </c:pt>
                <c:pt idx="64933">
                  <c:v>324616569.75158799</c:v>
                </c:pt>
                <c:pt idx="64934">
                  <c:v>324590944.43233997</c:v>
                </c:pt>
                <c:pt idx="64935">
                  <c:v>324565309.76397294</c:v>
                </c:pt>
                <c:pt idx="64936">
                  <c:v>324539665.74044597</c:v>
                </c:pt>
                <c:pt idx="64937">
                  <c:v>324514012.35571998</c:v>
                </c:pt>
                <c:pt idx="64938">
                  <c:v>324488349.60376006</c:v>
                </c:pt>
                <c:pt idx="64939">
                  <c:v>324462677.47853202</c:v>
                </c:pt>
                <c:pt idx="64940">
                  <c:v>324436995.97400796</c:v>
                </c:pt>
                <c:pt idx="64941">
                  <c:v>324411305.08416301</c:v>
                </c:pt>
                <c:pt idx="64942">
                  <c:v>324385604.80297393</c:v>
                </c:pt>
                <c:pt idx="64943">
                  <c:v>324359895.12442207</c:v>
                </c:pt>
                <c:pt idx="64944">
                  <c:v>324334176.04248899</c:v>
                </c:pt>
                <c:pt idx="64945">
                  <c:v>324308447.55116498</c:v>
                </c:pt>
                <c:pt idx="64946">
                  <c:v>324282709.64443809</c:v>
                </c:pt>
                <c:pt idx="64947">
                  <c:v>324256962.31630296</c:v>
                </c:pt>
                <c:pt idx="64948">
                  <c:v>324231205.56075698</c:v>
                </c:pt>
                <c:pt idx="64949">
                  <c:v>324205439.37179792</c:v>
                </c:pt>
                <c:pt idx="64950">
                  <c:v>324179663.74343097</c:v>
                </c:pt>
                <c:pt idx="64951">
                  <c:v>324153878.66966105</c:v>
                </c:pt>
                <c:pt idx="64952">
                  <c:v>324128084.14449906</c:v>
                </c:pt>
                <c:pt idx="64953">
                  <c:v>324102280.16195601</c:v>
                </c:pt>
                <c:pt idx="64954">
                  <c:v>324076466.71604794</c:v>
                </c:pt>
                <c:pt idx="64955">
                  <c:v>324050643.80079401</c:v>
                </c:pt>
                <c:pt idx="64956">
                  <c:v>324024811.41021699</c:v>
                </c:pt>
                <c:pt idx="64957">
                  <c:v>323998969.538342</c:v>
                </c:pt>
                <c:pt idx="64958">
                  <c:v>323973118.17919606</c:v>
                </c:pt>
                <c:pt idx="64959">
                  <c:v>323947257.32681102</c:v>
                </c:pt>
                <c:pt idx="64960">
                  <c:v>323921386.97522199</c:v>
                </c:pt>
                <c:pt idx="64961">
                  <c:v>323895507.11846608</c:v>
                </c:pt>
                <c:pt idx="64962">
                  <c:v>323869617.75058401</c:v>
                </c:pt>
                <c:pt idx="64963">
                  <c:v>323843718.86562002</c:v>
                </c:pt>
                <c:pt idx="64964">
                  <c:v>323817810.45762002</c:v>
                </c:pt>
                <c:pt idx="64965">
                  <c:v>323791892.52063495</c:v>
                </c:pt>
                <c:pt idx="64966">
                  <c:v>323765965.04871798</c:v>
                </c:pt>
                <c:pt idx="64967">
                  <c:v>323740028.03592491</c:v>
                </c:pt>
                <c:pt idx="64968">
                  <c:v>323714081.47631496</c:v>
                </c:pt>
                <c:pt idx="64969">
                  <c:v>323688125.36395001</c:v>
                </c:pt>
                <c:pt idx="64970">
                  <c:v>323662159.692895</c:v>
                </c:pt>
                <c:pt idx="64971">
                  <c:v>323636184.457219</c:v>
                </c:pt>
                <c:pt idx="64972">
                  <c:v>323610199.650994</c:v>
                </c:pt>
                <c:pt idx="64973">
                  <c:v>323584205.26829201</c:v>
                </c:pt>
                <c:pt idx="64974">
                  <c:v>323558201.30319303</c:v>
                </c:pt>
                <c:pt idx="64975">
                  <c:v>323532187.74977499</c:v>
                </c:pt>
                <c:pt idx="64976">
                  <c:v>323506164.60212302</c:v>
                </c:pt>
                <c:pt idx="64977">
                  <c:v>323480131.85432309</c:v>
                </c:pt>
                <c:pt idx="64978">
                  <c:v>323454089.50046402</c:v>
                </c:pt>
                <c:pt idx="64979">
                  <c:v>323428037.53463894</c:v>
                </c:pt>
                <c:pt idx="64980">
                  <c:v>323401975.95094299</c:v>
                </c:pt>
                <c:pt idx="64981">
                  <c:v>323375904.74347401</c:v>
                </c:pt>
                <c:pt idx="64982">
                  <c:v>323349823.90633297</c:v>
                </c:pt>
                <c:pt idx="64983">
                  <c:v>323323733.43362492</c:v>
                </c:pt>
                <c:pt idx="64984">
                  <c:v>323297633.31945705</c:v>
                </c:pt>
                <c:pt idx="64985">
                  <c:v>323271523.55793899</c:v>
                </c:pt>
                <c:pt idx="64986">
                  <c:v>323245404.14318407</c:v>
                </c:pt>
                <c:pt idx="64987">
                  <c:v>323219275.06930792</c:v>
                </c:pt>
                <c:pt idx="64988">
                  <c:v>323193136.33042997</c:v>
                </c:pt>
                <c:pt idx="64989">
                  <c:v>323166987.92067194</c:v>
                </c:pt>
                <c:pt idx="64990">
                  <c:v>323140829.834158</c:v>
                </c:pt>
                <c:pt idx="64991">
                  <c:v>323114662.06501597</c:v>
                </c:pt>
                <c:pt idx="64992">
                  <c:v>323088484.60737705</c:v>
                </c:pt>
                <c:pt idx="64993">
                  <c:v>323062297.45537394</c:v>
                </c:pt>
                <c:pt idx="64994">
                  <c:v>323036100.60314405</c:v>
                </c:pt>
                <c:pt idx="64995">
                  <c:v>323009894.04482508</c:v>
                </c:pt>
                <c:pt idx="64996">
                  <c:v>322983677.77455902</c:v>
                </c:pt>
                <c:pt idx="64997">
                  <c:v>322957451.78649199</c:v>
                </c:pt>
                <c:pt idx="64998">
                  <c:v>322931216.074772</c:v>
                </c:pt>
                <c:pt idx="64999">
                  <c:v>322904970.63354897</c:v>
                </c:pt>
                <c:pt idx="65000">
                  <c:v>322878715.45697594</c:v>
                </c:pt>
                <c:pt idx="65001">
                  <c:v>322852450.53920996</c:v>
                </c:pt>
                <c:pt idx="65002">
                  <c:v>322826175.87440997</c:v>
                </c:pt>
                <c:pt idx="65003">
                  <c:v>322799891.45673692</c:v>
                </c:pt>
                <c:pt idx="65004">
                  <c:v>322773597.28035796</c:v>
                </c:pt>
                <c:pt idx="65005">
                  <c:v>322747293.33943892</c:v>
                </c:pt>
                <c:pt idx="65006">
                  <c:v>322720979.62815106</c:v>
                </c:pt>
                <c:pt idx="65007">
                  <c:v>322694656.14066702</c:v>
                </c:pt>
                <c:pt idx="65008">
                  <c:v>322668322.87116301</c:v>
                </c:pt>
                <c:pt idx="65009">
                  <c:v>322641979.81381798</c:v>
                </c:pt>
                <c:pt idx="65010">
                  <c:v>322615626.96281391</c:v>
                </c:pt>
                <c:pt idx="65011">
                  <c:v>322589264.31233394</c:v>
                </c:pt>
                <c:pt idx="65012">
                  <c:v>322562891.85656708</c:v>
                </c:pt>
                <c:pt idx="65013">
                  <c:v>322536509.589701</c:v>
                </c:pt>
                <c:pt idx="65014">
                  <c:v>322510117.50592995</c:v>
                </c:pt>
                <c:pt idx="65015">
                  <c:v>322483715.59944892</c:v>
                </c:pt>
                <c:pt idx="65016">
                  <c:v>322457303.86445606</c:v>
                </c:pt>
                <c:pt idx="65017">
                  <c:v>322430882.29515296</c:v>
                </c:pt>
                <c:pt idx="65018">
                  <c:v>322404450.885741</c:v>
                </c:pt>
                <c:pt idx="65019">
                  <c:v>322378009.63042909</c:v>
                </c:pt>
                <c:pt idx="65020">
                  <c:v>322351558.52342498</c:v>
                </c:pt>
                <c:pt idx="65021">
                  <c:v>322325097.55894101</c:v>
                </c:pt>
                <c:pt idx="65022">
                  <c:v>322298626.73119092</c:v>
                </c:pt>
                <c:pt idx="65023">
                  <c:v>322272146.03439295</c:v>
                </c:pt>
                <c:pt idx="65024">
                  <c:v>322245655.46276599</c:v>
                </c:pt>
                <c:pt idx="65025">
                  <c:v>322219155.01053298</c:v>
                </c:pt>
                <c:pt idx="65026">
                  <c:v>322192644.67192</c:v>
                </c:pt>
                <c:pt idx="65027">
                  <c:v>322166124.44115305</c:v>
                </c:pt>
                <c:pt idx="65028">
                  <c:v>322139594.312464</c:v>
                </c:pt>
                <c:pt idx="65029">
                  <c:v>322113054.28008592</c:v>
                </c:pt>
                <c:pt idx="65030">
                  <c:v>322086504.33825499</c:v>
                </c:pt>
                <c:pt idx="65031">
                  <c:v>322059944.48120993</c:v>
                </c:pt>
                <c:pt idx="65032">
                  <c:v>322033374.70319098</c:v>
                </c:pt>
                <c:pt idx="65033">
                  <c:v>322006794.99844199</c:v>
                </c:pt>
                <c:pt idx="65034">
                  <c:v>321980205.36120999</c:v>
                </c:pt>
                <c:pt idx="65035">
                  <c:v>321953605.78574497</c:v>
                </c:pt>
                <c:pt idx="65036">
                  <c:v>321926996.26629692</c:v>
                </c:pt>
                <c:pt idx="65037">
                  <c:v>321900376.79712105</c:v>
                </c:pt>
                <c:pt idx="65038">
                  <c:v>321873747.37247294</c:v>
                </c:pt>
                <c:pt idx="65039">
                  <c:v>321847107.98661494</c:v>
                </c:pt>
                <c:pt idx="65040">
                  <c:v>321820458.633807</c:v>
                </c:pt>
                <c:pt idx="65041">
                  <c:v>321793799.30831409</c:v>
                </c:pt>
                <c:pt idx="65042">
                  <c:v>321767130.004403</c:v>
                </c:pt>
                <c:pt idx="65043">
                  <c:v>321740450.71634495</c:v>
                </c:pt>
                <c:pt idx="65044">
                  <c:v>321713761.43841201</c:v>
                </c:pt>
                <c:pt idx="65045">
                  <c:v>321687062.16487801</c:v>
                </c:pt>
                <c:pt idx="65046">
                  <c:v>321660352.89002198</c:v>
                </c:pt>
                <c:pt idx="65047">
                  <c:v>321633633.60812306</c:v>
                </c:pt>
                <c:pt idx="65048">
                  <c:v>321606904.31346405</c:v>
                </c:pt>
                <c:pt idx="65049">
                  <c:v>321580165.00033092</c:v>
                </c:pt>
                <c:pt idx="65050">
                  <c:v>321553415.66301006</c:v>
                </c:pt>
                <c:pt idx="65051">
                  <c:v>321526656.29579294</c:v>
                </c:pt>
                <c:pt idx="65052">
                  <c:v>321499886.89297086</c:v>
                </c:pt>
                <c:pt idx="65053">
                  <c:v>321473107.44884098</c:v>
                </c:pt>
                <c:pt idx="65054">
                  <c:v>321446317.957699</c:v>
                </c:pt>
                <c:pt idx="65055">
                  <c:v>321419518.41384602</c:v>
                </c:pt>
                <c:pt idx="65056">
                  <c:v>321392708.81158602</c:v>
                </c:pt>
                <c:pt idx="65057">
                  <c:v>321365889.14522302</c:v>
                </c:pt>
                <c:pt idx="65058">
                  <c:v>321339059.40906399</c:v>
                </c:pt>
                <c:pt idx="65059">
                  <c:v>321312219.59742105</c:v>
                </c:pt>
                <c:pt idx="65060">
                  <c:v>321285369.70460492</c:v>
                </c:pt>
                <c:pt idx="65061">
                  <c:v>321258509.72493297</c:v>
                </c:pt>
                <c:pt idx="65062">
                  <c:v>321231639.65272105</c:v>
                </c:pt>
                <c:pt idx="65063">
                  <c:v>321204759.4822889</c:v>
                </c:pt>
                <c:pt idx="65064">
                  <c:v>321177869.20796102</c:v>
                </c:pt>
                <c:pt idx="65065">
                  <c:v>321150968.82406098</c:v>
                </c:pt>
                <c:pt idx="65066">
                  <c:v>321124058.32491601</c:v>
                </c:pt>
                <c:pt idx="65067">
                  <c:v>321097137.70485598</c:v>
                </c:pt>
                <c:pt idx="65068">
                  <c:v>321070206.95821393</c:v>
                </c:pt>
                <c:pt idx="65069">
                  <c:v>321043266.07932401</c:v>
                </c:pt>
                <c:pt idx="65070">
                  <c:v>321016315.06252301</c:v>
                </c:pt>
                <c:pt idx="65071">
                  <c:v>320989353.90214992</c:v>
                </c:pt>
                <c:pt idx="65072">
                  <c:v>320962382.59254795</c:v>
                </c:pt>
                <c:pt idx="65073">
                  <c:v>320935401.12806106</c:v>
                </c:pt>
                <c:pt idx="65074">
                  <c:v>320908409.50303501</c:v>
                </c:pt>
                <c:pt idx="65075">
                  <c:v>320881407.71181899</c:v>
                </c:pt>
                <c:pt idx="65076">
                  <c:v>320854395.74876505</c:v>
                </c:pt>
                <c:pt idx="65077">
                  <c:v>320827373.60822701</c:v>
                </c:pt>
                <c:pt idx="65078">
                  <c:v>320800341.28456002</c:v>
                </c:pt>
                <c:pt idx="65079">
                  <c:v>320773298.77212298</c:v>
                </c:pt>
                <c:pt idx="65080">
                  <c:v>320746246.06527692</c:v>
                </c:pt>
                <c:pt idx="65081">
                  <c:v>320719183.15838408</c:v>
                </c:pt>
                <c:pt idx="65082">
                  <c:v>320692110.04581207</c:v>
                </c:pt>
                <c:pt idx="65083">
                  <c:v>320665026.72192699</c:v>
                </c:pt>
                <c:pt idx="65084">
                  <c:v>320637933.181099</c:v>
                </c:pt>
                <c:pt idx="65085">
                  <c:v>320610829.41770101</c:v>
                </c:pt>
                <c:pt idx="65086">
                  <c:v>320583715.42610794</c:v>
                </c:pt>
                <c:pt idx="65087">
                  <c:v>320556591.20069695</c:v>
                </c:pt>
                <c:pt idx="65088">
                  <c:v>320529456.73584795</c:v>
                </c:pt>
                <c:pt idx="65089">
                  <c:v>320502312.02594095</c:v>
                </c:pt>
                <c:pt idx="65090">
                  <c:v>320475157.06536198</c:v>
                </c:pt>
                <c:pt idx="65091">
                  <c:v>320447991.84849507</c:v>
                </c:pt>
                <c:pt idx="65092">
                  <c:v>320420816.36973101</c:v>
                </c:pt>
                <c:pt idx="65093">
                  <c:v>320393630.62345898</c:v>
                </c:pt>
                <c:pt idx="65094">
                  <c:v>320366434.60407305</c:v>
                </c:pt>
                <c:pt idx="65095">
                  <c:v>320339228.30596799</c:v>
                </c:pt>
                <c:pt idx="65096">
                  <c:v>320312011.72354198</c:v>
                </c:pt>
                <c:pt idx="65097">
                  <c:v>320284784.85119498</c:v>
                </c:pt>
                <c:pt idx="65098">
                  <c:v>320257547.68332797</c:v>
                </c:pt>
                <c:pt idx="65099">
                  <c:v>320230300.21434599</c:v>
                </c:pt>
                <c:pt idx="65100">
                  <c:v>320203042.43865699</c:v>
                </c:pt>
                <c:pt idx="65101">
                  <c:v>320175774.350667</c:v>
                </c:pt>
                <c:pt idx="65102">
                  <c:v>320148495.94479001</c:v>
                </c:pt>
                <c:pt idx="65103">
                  <c:v>320121207.21543694</c:v>
                </c:pt>
                <c:pt idx="65104">
                  <c:v>320093908.15702415</c:v>
                </c:pt>
                <c:pt idx="65105">
                  <c:v>320066598.763969</c:v>
                </c:pt>
                <c:pt idx="65106">
                  <c:v>320039279.03069192</c:v>
                </c:pt>
                <c:pt idx="65107">
                  <c:v>320011948.95161492</c:v>
                </c:pt>
                <c:pt idx="65108">
                  <c:v>319984608.52116197</c:v>
                </c:pt>
                <c:pt idx="65109">
                  <c:v>319957257.73375899</c:v>
                </c:pt>
                <c:pt idx="65110">
                  <c:v>319929896.58383501</c:v>
                </c:pt>
                <c:pt idx="65111">
                  <c:v>319902525.06582105</c:v>
                </c:pt>
                <c:pt idx="65112">
                  <c:v>319875143.17415005</c:v>
                </c:pt>
                <c:pt idx="65113">
                  <c:v>319847750.90325695</c:v>
                </c:pt>
                <c:pt idx="65114">
                  <c:v>319820348.24757898</c:v>
                </c:pt>
                <c:pt idx="65115">
                  <c:v>319792935.20155501</c:v>
                </c:pt>
                <c:pt idx="65116">
                  <c:v>319765511.75962698</c:v>
                </c:pt>
                <c:pt idx="65117">
                  <c:v>319738077.9162389</c:v>
                </c:pt>
                <c:pt idx="65118">
                  <c:v>319710633.66583598</c:v>
                </c:pt>
                <c:pt idx="65119">
                  <c:v>319683179.00286609</c:v>
                </c:pt>
                <c:pt idx="65120">
                  <c:v>319655713.92177993</c:v>
                </c:pt>
                <c:pt idx="65121">
                  <c:v>319628238.41702902</c:v>
                </c:pt>
                <c:pt idx="65122">
                  <c:v>319600752.48306799</c:v>
                </c:pt>
                <c:pt idx="65123">
                  <c:v>319573256.114353</c:v>
                </c:pt>
                <c:pt idx="65124">
                  <c:v>319545749.30534202</c:v>
                </c:pt>
                <c:pt idx="65125">
                  <c:v>319518232.05049598</c:v>
                </c:pt>
                <c:pt idx="65126">
                  <c:v>319490704.34427696</c:v>
                </c:pt>
                <c:pt idx="65127">
                  <c:v>319463166.18115097</c:v>
                </c:pt>
                <c:pt idx="65128">
                  <c:v>319435617.55558401</c:v>
                </c:pt>
                <c:pt idx="65129">
                  <c:v>319408058.46204495</c:v>
                </c:pt>
                <c:pt idx="65130">
                  <c:v>319380488.89500391</c:v>
                </c:pt>
                <c:pt idx="65131">
                  <c:v>319352908.84893501</c:v>
                </c:pt>
                <c:pt idx="65132">
                  <c:v>319325318.31831205</c:v>
                </c:pt>
                <c:pt idx="65133">
                  <c:v>319297717.29761297</c:v>
                </c:pt>
                <c:pt idx="65134">
                  <c:v>319270105.78131694</c:v>
                </c:pt>
                <c:pt idx="65135">
                  <c:v>319242483.76390392</c:v>
                </c:pt>
                <c:pt idx="65136">
                  <c:v>319214851.23985893</c:v>
                </c:pt>
                <c:pt idx="65137">
                  <c:v>319187208.20366502</c:v>
                </c:pt>
                <c:pt idx="65138">
                  <c:v>319159554.64981115</c:v>
                </c:pt>
                <c:pt idx="65139">
                  <c:v>319131890.57278496</c:v>
                </c:pt>
                <c:pt idx="65140">
                  <c:v>319104215.96707791</c:v>
                </c:pt>
                <c:pt idx="65141">
                  <c:v>319076530.82718402</c:v>
                </c:pt>
                <c:pt idx="65142">
                  <c:v>319048835.14759815</c:v>
                </c:pt>
                <c:pt idx="65143">
                  <c:v>319021128.92281699</c:v>
                </c:pt>
                <c:pt idx="65144">
                  <c:v>318993412.14734006</c:v>
                </c:pt>
                <c:pt idx="65145">
                  <c:v>318965684.81566799</c:v>
                </c:pt>
                <c:pt idx="65146">
                  <c:v>318937946.92230386</c:v>
                </c:pt>
                <c:pt idx="65147">
                  <c:v>318910198.46175396</c:v>
                </c:pt>
                <c:pt idx="65148">
                  <c:v>318882439.42852402</c:v>
                </c:pt>
                <c:pt idx="65149">
                  <c:v>318854669.81712407</c:v>
                </c:pt>
                <c:pt idx="65150">
                  <c:v>318826889.62206298</c:v>
                </c:pt>
                <c:pt idx="65151">
                  <c:v>318799098.83785605</c:v>
                </c:pt>
                <c:pt idx="65152">
                  <c:v>318771297.45901608</c:v>
                </c:pt>
                <c:pt idx="65153">
                  <c:v>318743485.48006099</c:v>
                </c:pt>
                <c:pt idx="65154">
                  <c:v>318715662.895509</c:v>
                </c:pt>
                <c:pt idx="65155">
                  <c:v>318687829.69988</c:v>
                </c:pt>
                <c:pt idx="65156">
                  <c:v>318659985.88769799</c:v>
                </c:pt>
                <c:pt idx="65157">
                  <c:v>318632131.45348698</c:v>
                </c:pt>
                <c:pt idx="65158">
                  <c:v>318604266.39177191</c:v>
                </c:pt>
                <c:pt idx="65159">
                  <c:v>318576390.69708198</c:v>
                </c:pt>
                <c:pt idx="65160">
                  <c:v>318548504.36394799</c:v>
                </c:pt>
                <c:pt idx="65161">
                  <c:v>318520607.38689995</c:v>
                </c:pt>
                <c:pt idx="65162">
                  <c:v>318492699.76047295</c:v>
                </c:pt>
                <c:pt idx="65163">
                  <c:v>318464781.47920299</c:v>
                </c:pt>
                <c:pt idx="65164">
                  <c:v>318436852.53762698</c:v>
                </c:pt>
                <c:pt idx="65165">
                  <c:v>318408912.93028486</c:v>
                </c:pt>
                <c:pt idx="65166">
                  <c:v>318380962.65171802</c:v>
                </c:pt>
                <c:pt idx="65167">
                  <c:v>318353001.69646901</c:v>
                </c:pt>
                <c:pt idx="65168">
                  <c:v>318325030.05908298</c:v>
                </c:pt>
                <c:pt idx="65169">
                  <c:v>318297047.73410791</c:v>
                </c:pt>
                <c:pt idx="65170">
                  <c:v>318269054.71609092</c:v>
                </c:pt>
                <c:pt idx="65171">
                  <c:v>318241050.99958295</c:v>
                </c:pt>
                <c:pt idx="65172">
                  <c:v>318213036.57913703</c:v>
                </c:pt>
                <c:pt idx="65173">
                  <c:v>318185011.44930696</c:v>
                </c:pt>
                <c:pt idx="65174">
                  <c:v>318156975.60464901</c:v>
                </c:pt>
                <c:pt idx="65175">
                  <c:v>318128929.03972</c:v>
                </c:pt>
                <c:pt idx="65176">
                  <c:v>318100871.74908102</c:v>
                </c:pt>
                <c:pt idx="65177">
                  <c:v>318072803.727292</c:v>
                </c:pt>
                <c:pt idx="65178">
                  <c:v>318044724.96891695</c:v>
                </c:pt>
                <c:pt idx="65179">
                  <c:v>318016635.46852106</c:v>
                </c:pt>
                <c:pt idx="65180">
                  <c:v>317988535.22067094</c:v>
                </c:pt>
                <c:pt idx="65181">
                  <c:v>317960424.21993494</c:v>
                </c:pt>
                <c:pt idx="65182">
                  <c:v>317932302.46088392</c:v>
                </c:pt>
                <c:pt idx="65183">
                  <c:v>317904169.93808895</c:v>
                </c:pt>
                <c:pt idx="65184">
                  <c:v>317876026.64612508</c:v>
                </c:pt>
                <c:pt idx="65185">
                  <c:v>317847872.57956702</c:v>
                </c:pt>
                <c:pt idx="65186">
                  <c:v>317819707.73299289</c:v>
                </c:pt>
                <c:pt idx="65187">
                  <c:v>317791532.100981</c:v>
                </c:pt>
                <c:pt idx="65188">
                  <c:v>317763345.67811304</c:v>
                </c:pt>
                <c:pt idx="65189">
                  <c:v>317735148.45897096</c:v>
                </c:pt>
                <c:pt idx="65190">
                  <c:v>317706940.43813896</c:v>
                </c:pt>
                <c:pt idx="65191">
                  <c:v>317678721.61020392</c:v>
                </c:pt>
                <c:pt idx="65192">
                  <c:v>317650491.96975303</c:v>
                </c:pt>
                <c:pt idx="65193">
                  <c:v>317622251.51137596</c:v>
                </c:pt>
                <c:pt idx="65194">
                  <c:v>317594000.22966403</c:v>
                </c:pt>
                <c:pt idx="65195">
                  <c:v>317565738.11920899</c:v>
                </c:pt>
                <c:pt idx="65196">
                  <c:v>317537465.17460799</c:v>
                </c:pt>
                <c:pt idx="65197">
                  <c:v>317509181.39045399</c:v>
                </c:pt>
                <c:pt idx="65198">
                  <c:v>317480886.76134795</c:v>
                </c:pt>
                <c:pt idx="65199">
                  <c:v>317452581.28188795</c:v>
                </c:pt>
                <c:pt idx="65200">
                  <c:v>317424264.94667494</c:v>
                </c:pt>
                <c:pt idx="65201">
                  <c:v>317395937.750314</c:v>
                </c:pt>
                <c:pt idx="65202">
                  <c:v>317367599.68740702</c:v>
                </c:pt>
                <c:pt idx="65203">
                  <c:v>317339250.752563</c:v>
                </c:pt>
                <c:pt idx="65204">
                  <c:v>317310890.94038695</c:v>
                </c:pt>
                <c:pt idx="65205">
                  <c:v>317282520.24549198</c:v>
                </c:pt>
                <c:pt idx="65206">
                  <c:v>317254138.66248697</c:v>
                </c:pt>
                <c:pt idx="65207">
                  <c:v>317225746.18598503</c:v>
                </c:pt>
                <c:pt idx="65208">
                  <c:v>317197342.810601</c:v>
                </c:pt>
                <c:pt idx="65209">
                  <c:v>317168928.53095192</c:v>
                </c:pt>
                <c:pt idx="65210">
                  <c:v>317140503.34165502</c:v>
                </c:pt>
                <c:pt idx="65211">
                  <c:v>317112067.23732901</c:v>
                </c:pt>
                <c:pt idx="65212">
                  <c:v>317083620.212596</c:v>
                </c:pt>
                <c:pt idx="65213">
                  <c:v>317055162.26207691</c:v>
                </c:pt>
                <c:pt idx="65214">
                  <c:v>317026693.38039899</c:v>
                </c:pt>
                <c:pt idx="65215">
                  <c:v>316998213.56218499</c:v>
                </c:pt>
                <c:pt idx="65216">
                  <c:v>316969722.802064</c:v>
                </c:pt>
                <c:pt idx="65217">
                  <c:v>316941221.09466499</c:v>
                </c:pt>
                <c:pt idx="65218">
                  <c:v>316912708.43461794</c:v>
                </c:pt>
                <c:pt idx="65219">
                  <c:v>316884184.81655598</c:v>
                </c:pt>
                <c:pt idx="65220">
                  <c:v>316855650.23511201</c:v>
                </c:pt>
                <c:pt idx="65221">
                  <c:v>316827104.68492198</c:v>
                </c:pt>
                <c:pt idx="65222">
                  <c:v>316798548.16062206</c:v>
                </c:pt>
                <c:pt idx="65223">
                  <c:v>316769980.65685105</c:v>
                </c:pt>
                <c:pt idx="65224">
                  <c:v>316741402.16824901</c:v>
                </c:pt>
                <c:pt idx="65225">
                  <c:v>316712812.689457</c:v>
                </c:pt>
                <c:pt idx="65226">
                  <c:v>316684212.215119</c:v>
                </c:pt>
                <c:pt idx="65227">
                  <c:v>316655600.73987895</c:v>
                </c:pt>
                <c:pt idx="65228">
                  <c:v>316626978.25838298</c:v>
                </c:pt>
                <c:pt idx="65229">
                  <c:v>316598344.76527894</c:v>
                </c:pt>
                <c:pt idx="65230">
                  <c:v>316569700.25521696</c:v>
                </c:pt>
                <c:pt idx="65231">
                  <c:v>316541044.72284591</c:v>
                </c:pt>
                <c:pt idx="65232">
                  <c:v>316512378.16281909</c:v>
                </c:pt>
                <c:pt idx="65233">
                  <c:v>316483700.56979001</c:v>
                </c:pt>
                <c:pt idx="65234">
                  <c:v>316455011.93841392</c:v>
                </c:pt>
                <c:pt idx="65235">
                  <c:v>316426312.26334703</c:v>
                </c:pt>
                <c:pt idx="65236">
                  <c:v>316397601.53924793</c:v>
                </c:pt>
                <c:pt idx="65237">
                  <c:v>316368879.76077694</c:v>
                </c:pt>
                <c:pt idx="65238">
                  <c:v>316340146.92259496</c:v>
                </c:pt>
                <c:pt idx="65239">
                  <c:v>316311403.01936305</c:v>
                </c:pt>
                <c:pt idx="65240">
                  <c:v>316282648.04574698</c:v>
                </c:pt>
                <c:pt idx="65241">
                  <c:v>316253881.99641299</c:v>
                </c:pt>
                <c:pt idx="65242">
                  <c:v>316225104.86602598</c:v>
                </c:pt>
                <c:pt idx="65243">
                  <c:v>316196316.64925498</c:v>
                </c:pt>
                <c:pt idx="65244">
                  <c:v>316167517.34077102</c:v>
                </c:pt>
                <c:pt idx="65245">
                  <c:v>316138706.9352439</c:v>
                </c:pt>
                <c:pt idx="65246">
                  <c:v>316109885.42734796</c:v>
                </c:pt>
                <c:pt idx="65247">
                  <c:v>316081052.81175703</c:v>
                </c:pt>
                <c:pt idx="65248">
                  <c:v>316052209.08314598</c:v>
                </c:pt>
                <c:pt idx="65249">
                  <c:v>316023354.23619199</c:v>
                </c:pt>
                <c:pt idx="65250">
                  <c:v>315994488.26557499</c:v>
                </c:pt>
                <c:pt idx="65251">
                  <c:v>315965611.16597295</c:v>
                </c:pt>
                <c:pt idx="65252">
                  <c:v>315936722.93206793</c:v>
                </c:pt>
                <c:pt idx="65253">
                  <c:v>315907823.55854309</c:v>
                </c:pt>
                <c:pt idx="65254">
                  <c:v>315878913.04008198</c:v>
                </c:pt>
                <c:pt idx="65255">
                  <c:v>315849991.37137091</c:v>
                </c:pt>
                <c:pt idx="65256">
                  <c:v>315821058.54709607</c:v>
                </c:pt>
                <c:pt idx="65257">
                  <c:v>315792114.56194592</c:v>
                </c:pt>
                <c:pt idx="65258">
                  <c:v>315763159.41060895</c:v>
                </c:pt>
                <c:pt idx="65259">
                  <c:v>315734193.08777791</c:v>
                </c:pt>
                <c:pt idx="65260">
                  <c:v>315705215.58814502</c:v>
                </c:pt>
                <c:pt idx="65261">
                  <c:v>315676226.90640295</c:v>
                </c:pt>
                <c:pt idx="65262">
                  <c:v>315647227.03724796</c:v>
                </c:pt>
                <c:pt idx="65263">
                  <c:v>315618215.97537494</c:v>
                </c:pt>
                <c:pt idx="65264">
                  <c:v>315589193.71548295</c:v>
                </c:pt>
                <c:pt idx="65265">
                  <c:v>315560160.25227094</c:v>
                </c:pt>
                <c:pt idx="65266">
                  <c:v>315531115.58043993</c:v>
                </c:pt>
                <c:pt idx="65267">
                  <c:v>315502059.69468999</c:v>
                </c:pt>
                <c:pt idx="65268">
                  <c:v>315472992.58972597</c:v>
                </c:pt>
                <c:pt idx="65269">
                  <c:v>315443914.26025099</c:v>
                </c:pt>
                <c:pt idx="65270">
                  <c:v>315414824.70097196</c:v>
                </c:pt>
                <c:pt idx="65271">
                  <c:v>315385723.906596</c:v>
                </c:pt>
                <c:pt idx="65272">
                  <c:v>315356611.87183005</c:v>
                </c:pt>
                <c:pt idx="65273">
                  <c:v>315327488.59138495</c:v>
                </c:pt>
                <c:pt idx="65274">
                  <c:v>315298354.05997092</c:v>
                </c:pt>
                <c:pt idx="65275">
                  <c:v>315269208.27230191</c:v>
                </c:pt>
                <c:pt idx="65276">
                  <c:v>315240051.22308892</c:v>
                </c:pt>
                <c:pt idx="65277">
                  <c:v>315210882.907049</c:v>
                </c:pt>
                <c:pt idx="65278">
                  <c:v>315181703.31889701</c:v>
                </c:pt>
                <c:pt idx="65279">
                  <c:v>315152512.45335102</c:v>
                </c:pt>
                <c:pt idx="65280">
                  <c:v>315123310.30512905</c:v>
                </c:pt>
                <c:pt idx="65281">
                  <c:v>315094096.86895198</c:v>
                </c:pt>
                <c:pt idx="65282">
                  <c:v>315064872.13954002</c:v>
                </c:pt>
                <c:pt idx="65283">
                  <c:v>315035636.111615</c:v>
                </c:pt>
                <c:pt idx="65284">
                  <c:v>315006388.77990299</c:v>
                </c:pt>
                <c:pt idx="65285">
                  <c:v>314977130.13912606</c:v>
                </c:pt>
                <c:pt idx="65286">
                  <c:v>314947860.18401206</c:v>
                </c:pt>
                <c:pt idx="65287">
                  <c:v>314918578.90928793</c:v>
                </c:pt>
                <c:pt idx="65288">
                  <c:v>314889286.30968201</c:v>
                </c:pt>
                <c:pt idx="65289">
                  <c:v>314859982.37992501</c:v>
                </c:pt>
                <c:pt idx="65290">
                  <c:v>314830667.11474705</c:v>
                </c:pt>
                <c:pt idx="65291">
                  <c:v>314801340.50888097</c:v>
                </c:pt>
                <c:pt idx="65292">
                  <c:v>314772002.55705905</c:v>
                </c:pt>
                <c:pt idx="65293">
                  <c:v>314742653.254017</c:v>
                </c:pt>
                <c:pt idx="65294">
                  <c:v>314713292.594491</c:v>
                </c:pt>
                <c:pt idx="65295">
                  <c:v>314683920.57321697</c:v>
                </c:pt>
                <c:pt idx="65296">
                  <c:v>314654537.18493396</c:v>
                </c:pt>
                <c:pt idx="65297">
                  <c:v>314625142.42438096</c:v>
                </c:pt>
                <c:pt idx="65298">
                  <c:v>314595736.28629893</c:v>
                </c:pt>
                <c:pt idx="65299">
                  <c:v>314566318.76542997</c:v>
                </c:pt>
                <c:pt idx="65300">
                  <c:v>314536889.85651606</c:v>
                </c:pt>
                <c:pt idx="65301">
                  <c:v>314507449.55430102</c:v>
                </c:pt>
                <c:pt idx="65302">
                  <c:v>314477997.85353106</c:v>
                </c:pt>
                <c:pt idx="65303">
                  <c:v>314448534.74895197</c:v>
                </c:pt>
                <c:pt idx="65304">
                  <c:v>314419060.23531199</c:v>
                </c:pt>
                <c:pt idx="65305">
                  <c:v>314389574.30735898</c:v>
                </c:pt>
                <c:pt idx="65306">
                  <c:v>314360076.95984298</c:v>
                </c:pt>
                <c:pt idx="65307">
                  <c:v>314330568.18751603</c:v>
                </c:pt>
                <c:pt idx="65308">
                  <c:v>314301047.985129</c:v>
                </c:pt>
                <c:pt idx="65309">
                  <c:v>314271516.34743506</c:v>
                </c:pt>
                <c:pt idx="65310">
                  <c:v>314241973.269189</c:v>
                </c:pt>
                <c:pt idx="65311">
                  <c:v>314212418.74514598</c:v>
                </c:pt>
                <c:pt idx="65312">
                  <c:v>314182852.77006298</c:v>
                </c:pt>
                <c:pt idx="65313">
                  <c:v>314153275.33869696</c:v>
                </c:pt>
                <c:pt idx="65314">
                  <c:v>314123686.44580698</c:v>
                </c:pt>
                <c:pt idx="65315">
                  <c:v>314094086.08615297</c:v>
                </c:pt>
                <c:pt idx="65316">
                  <c:v>314064474.25449598</c:v>
                </c:pt>
                <c:pt idx="65317">
                  <c:v>314034850.94559801</c:v>
                </c:pt>
                <c:pt idx="65318">
                  <c:v>314005216.15422207</c:v>
                </c:pt>
                <c:pt idx="65319">
                  <c:v>313975569.87513202</c:v>
                </c:pt>
                <c:pt idx="65320">
                  <c:v>313945912.10309398</c:v>
                </c:pt>
                <c:pt idx="65321">
                  <c:v>313916242.83287299</c:v>
                </c:pt>
                <c:pt idx="65322">
                  <c:v>313886562.05923694</c:v>
                </c:pt>
                <c:pt idx="65323">
                  <c:v>313856869.77695495</c:v>
                </c:pt>
                <c:pt idx="65324">
                  <c:v>313827165.98079592</c:v>
                </c:pt>
                <c:pt idx="65325">
                  <c:v>313797450.66553009</c:v>
                </c:pt>
                <c:pt idx="65326">
                  <c:v>313767723.82592899</c:v>
                </c:pt>
                <c:pt idx="65327">
                  <c:v>313737985.45676601</c:v>
                </c:pt>
                <c:pt idx="65328">
                  <c:v>313708235.55281401</c:v>
                </c:pt>
                <c:pt idx="65329">
                  <c:v>313678474.10884798</c:v>
                </c:pt>
                <c:pt idx="65330">
                  <c:v>313648701.11964297</c:v>
                </c:pt>
                <c:pt idx="65331">
                  <c:v>313618916.57997692</c:v>
                </c:pt>
                <c:pt idx="65332">
                  <c:v>313589120.48462695</c:v>
                </c:pt>
                <c:pt idx="65333">
                  <c:v>313559312.82837099</c:v>
                </c:pt>
                <c:pt idx="65334">
                  <c:v>313529493.60598999</c:v>
                </c:pt>
                <c:pt idx="65335">
                  <c:v>313499662.81226295</c:v>
                </c:pt>
                <c:pt idx="65336">
                  <c:v>313469820.44197387</c:v>
                </c:pt>
                <c:pt idx="65337">
                  <c:v>313439966.48990393</c:v>
                </c:pt>
                <c:pt idx="65338">
                  <c:v>313410100.95083696</c:v>
                </c:pt>
                <c:pt idx="65339">
                  <c:v>313380223.81955802</c:v>
                </c:pt>
                <c:pt idx="65340">
                  <c:v>313350335.09085202</c:v>
                </c:pt>
                <c:pt idx="65341">
                  <c:v>313320434.75950605</c:v>
                </c:pt>
                <c:pt idx="65342">
                  <c:v>313290522.82030803</c:v>
                </c:pt>
                <c:pt idx="65343">
                  <c:v>313260599.26804602</c:v>
                </c:pt>
                <c:pt idx="65344">
                  <c:v>313230664.09750909</c:v>
                </c:pt>
                <c:pt idx="65345">
                  <c:v>313200717.30348802</c:v>
                </c:pt>
                <c:pt idx="65346">
                  <c:v>313170758.88077492</c:v>
                </c:pt>
                <c:pt idx="65347">
                  <c:v>313140788.82416105</c:v>
                </c:pt>
                <c:pt idx="65348">
                  <c:v>313110807.12844002</c:v>
                </c:pt>
                <c:pt idx="65349">
                  <c:v>313080813.78840601</c:v>
                </c:pt>
                <c:pt idx="65350">
                  <c:v>313050808.79885501</c:v>
                </c:pt>
                <c:pt idx="65351">
                  <c:v>313020792.15458107</c:v>
                </c:pt>
                <c:pt idx="65352">
                  <c:v>312990763.85038298</c:v>
                </c:pt>
                <c:pt idx="65353">
                  <c:v>312960723.88105696</c:v>
                </c:pt>
                <c:pt idx="65354">
                  <c:v>312930672.24140298</c:v>
                </c:pt>
                <c:pt idx="65355">
                  <c:v>312900608.92622095</c:v>
                </c:pt>
                <c:pt idx="65356">
                  <c:v>312870533.93030995</c:v>
                </c:pt>
                <c:pt idx="65357">
                  <c:v>312840447.24847305</c:v>
                </c:pt>
                <c:pt idx="65358">
                  <c:v>312810348.87551105</c:v>
                </c:pt>
                <c:pt idx="65359">
                  <c:v>312780238.806229</c:v>
                </c:pt>
                <c:pt idx="65360">
                  <c:v>312750117.035429</c:v>
                </c:pt>
                <c:pt idx="65361">
                  <c:v>312719983.55791801</c:v>
                </c:pt>
                <c:pt idx="65362">
                  <c:v>312689838.36850005</c:v>
                </c:pt>
                <c:pt idx="65363">
                  <c:v>312659681.46198297</c:v>
                </c:pt>
                <c:pt idx="65364">
                  <c:v>312629512.83317399</c:v>
                </c:pt>
                <c:pt idx="65365">
                  <c:v>312599332.47688192</c:v>
                </c:pt>
                <c:pt idx="65366">
                  <c:v>312569140.38791609</c:v>
                </c:pt>
                <c:pt idx="65367">
                  <c:v>312538936.56108499</c:v>
                </c:pt>
                <c:pt idx="65368">
                  <c:v>312508720.99120194</c:v>
                </c:pt>
                <c:pt idx="65369">
                  <c:v>312478493.67307705</c:v>
                </c:pt>
                <c:pt idx="65370">
                  <c:v>312448254.60152406</c:v>
                </c:pt>
                <c:pt idx="65371">
                  <c:v>312418003.77135491</c:v>
                </c:pt>
                <c:pt idx="65372">
                  <c:v>312387741.17738605</c:v>
                </c:pt>
                <c:pt idx="65373">
                  <c:v>312357466.81443101</c:v>
                </c:pt>
                <c:pt idx="65374">
                  <c:v>312327180.67730606</c:v>
                </c:pt>
                <c:pt idx="65375">
                  <c:v>312296882.76082802</c:v>
                </c:pt>
                <c:pt idx="65376">
                  <c:v>312266573.05981398</c:v>
                </c:pt>
                <c:pt idx="65377">
                  <c:v>312236251.56908399</c:v>
                </c:pt>
                <c:pt idx="65378">
                  <c:v>312205918.28345501</c:v>
                </c:pt>
                <c:pt idx="65379">
                  <c:v>312175573.19774705</c:v>
                </c:pt>
                <c:pt idx="65380">
                  <c:v>312145216.30678296</c:v>
                </c:pt>
                <c:pt idx="65381">
                  <c:v>312114847.60538208</c:v>
                </c:pt>
                <c:pt idx="65382">
                  <c:v>312084467.088368</c:v>
                </c:pt>
                <c:pt idx="65383">
                  <c:v>312054074.75056309</c:v>
                </c:pt>
                <c:pt idx="65384">
                  <c:v>312023670.58679092</c:v>
                </c:pt>
                <c:pt idx="65385">
                  <c:v>311993254.59187591</c:v>
                </c:pt>
                <c:pt idx="65386">
                  <c:v>311962826.76064491</c:v>
                </c:pt>
                <c:pt idx="65387">
                  <c:v>311932387.08792198</c:v>
                </c:pt>
                <c:pt idx="65388">
                  <c:v>311901935.56853598</c:v>
                </c:pt>
                <c:pt idx="65389">
                  <c:v>311871472.19731301</c:v>
                </c:pt>
                <c:pt idx="65390">
                  <c:v>311840996.96908092</c:v>
                </c:pt>
                <c:pt idx="65391">
                  <c:v>311810509.87866998</c:v>
                </c:pt>
                <c:pt idx="65392">
                  <c:v>311780010.92090994</c:v>
                </c:pt>
                <c:pt idx="65393">
                  <c:v>311749500.09063095</c:v>
                </c:pt>
                <c:pt idx="65394">
                  <c:v>311718977.38266397</c:v>
                </c:pt>
                <c:pt idx="65395">
                  <c:v>311688442.79184192</c:v>
                </c:pt>
                <c:pt idx="65396">
                  <c:v>311657896.31299591</c:v>
                </c:pt>
                <c:pt idx="65397">
                  <c:v>311627337.94095999</c:v>
                </c:pt>
                <c:pt idx="65398">
                  <c:v>311596767.67056805</c:v>
                </c:pt>
                <c:pt idx="65399">
                  <c:v>311566185.49665594</c:v>
                </c:pt>
                <c:pt idx="65400">
                  <c:v>311535591.41405803</c:v>
                </c:pt>
                <c:pt idx="65401">
                  <c:v>311504985.41760999</c:v>
                </c:pt>
                <c:pt idx="65402">
                  <c:v>311474367.50215</c:v>
                </c:pt>
                <c:pt idx="65403">
                  <c:v>311443737.66251498</c:v>
                </c:pt>
                <c:pt idx="65404">
                  <c:v>311413095.89354205</c:v>
                </c:pt>
                <c:pt idx="65405">
                  <c:v>311382442.190072</c:v>
                </c:pt>
                <c:pt idx="65406">
                  <c:v>311351776.54694295</c:v>
                </c:pt>
                <c:pt idx="65407">
                  <c:v>311321098.95899493</c:v>
                </c:pt>
                <c:pt idx="65408">
                  <c:v>311290409.42106992</c:v>
                </c:pt>
                <c:pt idx="65409">
                  <c:v>311259707.92800891</c:v>
                </c:pt>
                <c:pt idx="65410">
                  <c:v>311228994.47465295</c:v>
                </c:pt>
                <c:pt idx="65411">
                  <c:v>311198269.05584705</c:v>
                </c:pt>
                <c:pt idx="65412">
                  <c:v>311167531.66643202</c:v>
                </c:pt>
                <c:pt idx="65413">
                  <c:v>311136782.30125391</c:v>
                </c:pt>
                <c:pt idx="65414">
                  <c:v>311106020.95515698</c:v>
                </c:pt>
                <c:pt idx="65415">
                  <c:v>311075247.62298495</c:v>
                </c:pt>
                <c:pt idx="65416">
                  <c:v>311044462.299586</c:v>
                </c:pt>
                <c:pt idx="65417">
                  <c:v>311013664.97980601</c:v>
                </c:pt>
                <c:pt idx="65418">
                  <c:v>310982855.65849108</c:v>
                </c:pt>
                <c:pt idx="65419">
                  <c:v>310952034.33048999</c:v>
                </c:pt>
                <c:pt idx="65420">
                  <c:v>310921200.99064994</c:v>
                </c:pt>
                <c:pt idx="65421">
                  <c:v>310890355.63382107</c:v>
                </c:pt>
                <c:pt idx="65422">
                  <c:v>310859498.25485301</c:v>
                </c:pt>
                <c:pt idx="65423">
                  <c:v>310828628.84859508</c:v>
                </c:pt>
                <c:pt idx="65424">
                  <c:v>310797747.409899</c:v>
                </c:pt>
                <c:pt idx="65425">
                  <c:v>310766853.93361396</c:v>
                </c:pt>
                <c:pt idx="65426">
                  <c:v>310735948.41459501</c:v>
                </c:pt>
                <c:pt idx="65427">
                  <c:v>310705030.84769106</c:v>
                </c:pt>
                <c:pt idx="65428">
                  <c:v>310674101.22775799</c:v>
                </c:pt>
                <c:pt idx="65429">
                  <c:v>310643159.54964799</c:v>
                </c:pt>
                <c:pt idx="65430">
                  <c:v>310612205.80821598</c:v>
                </c:pt>
                <c:pt idx="65431">
                  <c:v>310581239.99831492</c:v>
                </c:pt>
                <c:pt idx="65432">
                  <c:v>310550262.11480206</c:v>
                </c:pt>
                <c:pt idx="65433">
                  <c:v>310519272.15253305</c:v>
                </c:pt>
                <c:pt idx="65434">
                  <c:v>310488270.10636204</c:v>
                </c:pt>
                <c:pt idx="65435">
                  <c:v>310457255.97114795</c:v>
                </c:pt>
                <c:pt idx="65436">
                  <c:v>310426229.74174792</c:v>
                </c:pt>
                <c:pt idx="65437">
                  <c:v>310395191.413019</c:v>
                </c:pt>
                <c:pt idx="65438">
                  <c:v>310364140.97982001</c:v>
                </c:pt>
                <c:pt idx="65439">
                  <c:v>310333078.43700892</c:v>
                </c:pt>
                <c:pt idx="65440">
                  <c:v>310302003.77944791</c:v>
                </c:pt>
                <c:pt idx="65441">
                  <c:v>310270917.00199395</c:v>
                </c:pt>
                <c:pt idx="65442">
                  <c:v>310239818.099509</c:v>
                </c:pt>
                <c:pt idx="65443">
                  <c:v>310208707.066854</c:v>
                </c:pt>
                <c:pt idx="65444">
                  <c:v>310177583.89889002</c:v>
                </c:pt>
                <c:pt idx="65445">
                  <c:v>310146448.59047896</c:v>
                </c:pt>
                <c:pt idx="65446">
                  <c:v>310115301.13648403</c:v>
                </c:pt>
                <c:pt idx="65447">
                  <c:v>310084141.531766</c:v>
                </c:pt>
                <c:pt idx="65448">
                  <c:v>310052969.771191</c:v>
                </c:pt>
                <c:pt idx="65449">
                  <c:v>310021785.84962106</c:v>
                </c:pt>
                <c:pt idx="65450">
                  <c:v>309990589.76192099</c:v>
                </c:pt>
                <c:pt idx="65451">
                  <c:v>309959381.50295591</c:v>
                </c:pt>
                <c:pt idx="65452">
                  <c:v>309928161.06759107</c:v>
                </c:pt>
                <c:pt idx="65453">
                  <c:v>309896928.45069093</c:v>
                </c:pt>
                <c:pt idx="65454">
                  <c:v>309865683.6471231</c:v>
                </c:pt>
                <c:pt idx="65455">
                  <c:v>309834426.65175301</c:v>
                </c:pt>
                <c:pt idx="65456">
                  <c:v>309803157.45944899</c:v>
                </c:pt>
                <c:pt idx="65457">
                  <c:v>309771876.06507695</c:v>
                </c:pt>
                <c:pt idx="65458">
                  <c:v>309740582.46350598</c:v>
                </c:pt>
                <c:pt idx="65459">
                  <c:v>309709276.64960498</c:v>
                </c:pt>
                <c:pt idx="65460">
                  <c:v>309677958.61824</c:v>
                </c:pt>
                <c:pt idx="65461">
                  <c:v>309646628.36428303</c:v>
                </c:pt>
                <c:pt idx="65462">
                  <c:v>309615285.88260192</c:v>
                </c:pt>
                <c:pt idx="65463">
                  <c:v>309583931.16806805</c:v>
                </c:pt>
                <c:pt idx="65464">
                  <c:v>309552564.21555001</c:v>
                </c:pt>
                <c:pt idx="65465">
                  <c:v>309521185.01991999</c:v>
                </c:pt>
                <c:pt idx="65466">
                  <c:v>309489793.57604891</c:v>
                </c:pt>
                <c:pt idx="65467">
                  <c:v>309458389.87880802</c:v>
                </c:pt>
                <c:pt idx="65468">
                  <c:v>309426973.923069</c:v>
                </c:pt>
                <c:pt idx="65469">
                  <c:v>309395545.70370501</c:v>
                </c:pt>
                <c:pt idx="65470">
                  <c:v>309364105.21558791</c:v>
                </c:pt>
                <c:pt idx="65471">
                  <c:v>309332652.45359206</c:v>
                </c:pt>
                <c:pt idx="65472">
                  <c:v>309301187.41259003</c:v>
                </c:pt>
                <c:pt idx="65473">
                  <c:v>309269710.08745497</c:v>
                </c:pt>
                <c:pt idx="65474">
                  <c:v>309238220.47306305</c:v>
                </c:pt>
                <c:pt idx="65475">
                  <c:v>309206718.56428599</c:v>
                </c:pt>
                <c:pt idx="65476">
                  <c:v>309175204.35600197</c:v>
                </c:pt>
                <c:pt idx="65477">
                  <c:v>309143677.84308302</c:v>
                </c:pt>
                <c:pt idx="65478">
                  <c:v>309112139.02040696</c:v>
                </c:pt>
                <c:pt idx="65479">
                  <c:v>309080587.88284892</c:v>
                </c:pt>
                <c:pt idx="65480">
                  <c:v>309049024.42528486</c:v>
                </c:pt>
                <c:pt idx="65481">
                  <c:v>309017448.64259207</c:v>
                </c:pt>
                <c:pt idx="65482">
                  <c:v>308985860.52964699</c:v>
                </c:pt>
                <c:pt idx="65483">
                  <c:v>308954260.08132696</c:v>
                </c:pt>
                <c:pt idx="65484">
                  <c:v>308922647.29250991</c:v>
                </c:pt>
                <c:pt idx="65485">
                  <c:v>308891022.15807301</c:v>
                </c:pt>
                <c:pt idx="65486">
                  <c:v>308859384.67289501</c:v>
                </c:pt>
                <c:pt idx="65487">
                  <c:v>308827734.83185297</c:v>
                </c:pt>
                <c:pt idx="65488">
                  <c:v>308796072.62982798</c:v>
                </c:pt>
                <c:pt idx="65489">
                  <c:v>308764398.06169796</c:v>
                </c:pt>
                <c:pt idx="65490">
                  <c:v>308732711.12234092</c:v>
                </c:pt>
                <c:pt idx="65491">
                  <c:v>308701011.80663896</c:v>
                </c:pt>
                <c:pt idx="65492">
                  <c:v>308669300.10947001</c:v>
                </c:pt>
                <c:pt idx="65493">
                  <c:v>308637576.02571601</c:v>
                </c:pt>
                <c:pt idx="65494">
                  <c:v>308605839.55025601</c:v>
                </c:pt>
                <c:pt idx="65495">
                  <c:v>308574090.67797101</c:v>
                </c:pt>
                <c:pt idx="65496">
                  <c:v>308542329.40374202</c:v>
                </c:pt>
                <c:pt idx="65497">
                  <c:v>308510555.72245091</c:v>
                </c:pt>
                <c:pt idx="65498">
                  <c:v>308478769.62897903</c:v>
                </c:pt>
                <c:pt idx="65499">
                  <c:v>308446971.11820698</c:v>
                </c:pt>
                <c:pt idx="65500">
                  <c:v>308415160.18501902</c:v>
                </c:pt>
                <c:pt idx="65501">
                  <c:v>308383336.82429492</c:v>
                </c:pt>
                <c:pt idx="65502">
                  <c:v>308351501.03091896</c:v>
                </c:pt>
                <c:pt idx="65503">
                  <c:v>308319652.79977292</c:v>
                </c:pt>
                <c:pt idx="65504">
                  <c:v>308287792.12573999</c:v>
                </c:pt>
                <c:pt idx="65505">
                  <c:v>308255919.003703</c:v>
                </c:pt>
                <c:pt idx="65506">
                  <c:v>308224033.42854601</c:v>
                </c:pt>
                <c:pt idx="65507">
                  <c:v>308192135.39515197</c:v>
                </c:pt>
                <c:pt idx="65508">
                  <c:v>308160224.89840609</c:v>
                </c:pt>
                <c:pt idx="65509">
                  <c:v>308128301.93318999</c:v>
                </c:pt>
                <c:pt idx="65510">
                  <c:v>308096366.49438995</c:v>
                </c:pt>
                <c:pt idx="65511">
                  <c:v>308064418.57688999</c:v>
                </c:pt>
                <c:pt idx="65512">
                  <c:v>308032458.175574</c:v>
                </c:pt>
                <c:pt idx="65513">
                  <c:v>308000485.28532791</c:v>
                </c:pt>
                <c:pt idx="65514">
                  <c:v>307968499.90103596</c:v>
                </c:pt>
                <c:pt idx="65515">
                  <c:v>307936502.01758301</c:v>
                </c:pt>
                <c:pt idx="65516">
                  <c:v>307904491.62985498</c:v>
                </c:pt>
                <c:pt idx="65517">
                  <c:v>307872468.73273689</c:v>
                </c:pt>
                <c:pt idx="65518">
                  <c:v>307840433.32111502</c:v>
                </c:pt>
                <c:pt idx="65519">
                  <c:v>307808385.38987499</c:v>
                </c:pt>
                <c:pt idx="65520">
                  <c:v>307776324.93390292</c:v>
                </c:pt>
                <c:pt idx="65521">
                  <c:v>307744251.94808501</c:v>
                </c:pt>
                <c:pt idx="65522">
                  <c:v>307712166.42730695</c:v>
                </c:pt>
                <c:pt idx="65523">
                  <c:v>307680068.36645597</c:v>
                </c:pt>
                <c:pt idx="65524">
                  <c:v>307647957.76041901</c:v>
                </c:pt>
                <c:pt idx="65525">
                  <c:v>307615834.60408098</c:v>
                </c:pt>
                <c:pt idx="65526">
                  <c:v>307583698.89233094</c:v>
                </c:pt>
                <c:pt idx="65527">
                  <c:v>307551550.62005401</c:v>
                </c:pt>
                <c:pt idx="65528">
                  <c:v>307519389.78213894</c:v>
                </c:pt>
                <c:pt idx="65529">
                  <c:v>307487216.37347305</c:v>
                </c:pt>
                <c:pt idx="65530">
                  <c:v>307455030.388942</c:v>
                </c:pt>
                <c:pt idx="65531">
                  <c:v>307422831.823434</c:v>
                </c:pt>
                <c:pt idx="65532">
                  <c:v>307390620.67183697</c:v>
                </c:pt>
                <c:pt idx="65533">
                  <c:v>307358396.92903894</c:v>
                </c:pt>
                <c:pt idx="65534">
                  <c:v>307326160.58992696</c:v>
                </c:pt>
                <c:pt idx="65535">
                  <c:v>307293911.64938909</c:v>
                </c:pt>
                <c:pt idx="65536">
                  <c:v>307261650.10231298</c:v>
                </c:pt>
                <c:pt idx="65537">
                  <c:v>307229375.94358802</c:v>
                </c:pt>
                <c:pt idx="65538">
                  <c:v>307197089.16810107</c:v>
                </c:pt>
                <c:pt idx="65539">
                  <c:v>307164789.77074099</c:v>
                </c:pt>
                <c:pt idx="65540">
                  <c:v>307132477.74639499</c:v>
                </c:pt>
                <c:pt idx="65541">
                  <c:v>307100153.08995295</c:v>
                </c:pt>
                <c:pt idx="65542">
                  <c:v>307067815.79630196</c:v>
                </c:pt>
                <c:pt idx="65543">
                  <c:v>307035465.86033201</c:v>
                </c:pt>
                <c:pt idx="65544">
                  <c:v>307003103.27692991</c:v>
                </c:pt>
                <c:pt idx="65545">
                  <c:v>306970728.04098499</c:v>
                </c:pt>
                <c:pt idx="65546">
                  <c:v>306938340.14738607</c:v>
                </c:pt>
                <c:pt idx="65547">
                  <c:v>306905939.59102201</c:v>
                </c:pt>
                <c:pt idx="65548">
                  <c:v>306873526.366781</c:v>
                </c:pt>
                <c:pt idx="65549">
                  <c:v>306841100.46955198</c:v>
                </c:pt>
                <c:pt idx="65550">
                  <c:v>306808661.89422399</c:v>
                </c:pt>
                <c:pt idx="65551">
                  <c:v>306776210.63568503</c:v>
                </c:pt>
                <c:pt idx="65552">
                  <c:v>306743746.68882507</c:v>
                </c:pt>
                <c:pt idx="65553">
                  <c:v>306711270.04853207</c:v>
                </c:pt>
                <c:pt idx="65554">
                  <c:v>306678780.70969599</c:v>
                </c:pt>
                <c:pt idx="65555">
                  <c:v>306646278.66720402</c:v>
                </c:pt>
                <c:pt idx="65556">
                  <c:v>306613763.91594595</c:v>
                </c:pt>
                <c:pt idx="65557">
                  <c:v>306581236.45081002</c:v>
                </c:pt>
                <c:pt idx="65558">
                  <c:v>306548696.26668692</c:v>
                </c:pt>
                <c:pt idx="65559">
                  <c:v>306516143.35846311</c:v>
                </c:pt>
                <c:pt idx="65560">
                  <c:v>306483577.72102892</c:v>
                </c:pt>
                <c:pt idx="65561">
                  <c:v>306450999.34927303</c:v>
                </c:pt>
                <c:pt idx="65562">
                  <c:v>306418408.23808396</c:v>
                </c:pt>
                <c:pt idx="65563">
                  <c:v>306385804.38235092</c:v>
                </c:pt>
                <c:pt idx="65564">
                  <c:v>306353187.77696192</c:v>
                </c:pt>
                <c:pt idx="65565">
                  <c:v>306320558.41680592</c:v>
                </c:pt>
                <c:pt idx="65566">
                  <c:v>306287916.29677093</c:v>
                </c:pt>
                <c:pt idx="65567">
                  <c:v>306255261.41174793</c:v>
                </c:pt>
                <c:pt idx="65568">
                  <c:v>306222593.75662303</c:v>
                </c:pt>
                <c:pt idx="65569">
                  <c:v>306189913.32628495</c:v>
                </c:pt>
                <c:pt idx="65570">
                  <c:v>306157220.11562401</c:v>
                </c:pt>
                <c:pt idx="65571">
                  <c:v>306124514.11952704</c:v>
                </c:pt>
                <c:pt idx="65572">
                  <c:v>306091795.33288199</c:v>
                </c:pt>
                <c:pt idx="65573">
                  <c:v>306059063.750579</c:v>
                </c:pt>
                <c:pt idx="65574">
                  <c:v>306026319.36750507</c:v>
                </c:pt>
                <c:pt idx="65575">
                  <c:v>305993562.17854798</c:v>
                </c:pt>
                <c:pt idx="65576">
                  <c:v>305960792.17859703</c:v>
                </c:pt>
                <c:pt idx="65577">
                  <c:v>305928009.36253899</c:v>
                </c:pt>
                <c:pt idx="65578">
                  <c:v>305895213.72526199</c:v>
                </c:pt>
                <c:pt idx="65579">
                  <c:v>305862405.26165396</c:v>
                </c:pt>
                <c:pt idx="65580">
                  <c:v>305829583.96660292</c:v>
                </c:pt>
                <c:pt idx="65581">
                  <c:v>305796749.83499599</c:v>
                </c:pt>
                <c:pt idx="65582">
                  <c:v>305763902.86172009</c:v>
                </c:pt>
                <c:pt idx="65583">
                  <c:v>305731043.041664</c:v>
                </c:pt>
                <c:pt idx="65584">
                  <c:v>305698170.36971402</c:v>
                </c:pt>
                <c:pt idx="65585">
                  <c:v>305665284.84075809</c:v>
                </c:pt>
                <c:pt idx="65586">
                  <c:v>305632386.449682</c:v>
                </c:pt>
                <c:pt idx="65587">
                  <c:v>305599475.19137299</c:v>
                </c:pt>
                <c:pt idx="65588">
                  <c:v>305566551.060718</c:v>
                </c:pt>
                <c:pt idx="65589">
                  <c:v>305533614.05260396</c:v>
                </c:pt>
                <c:pt idx="65590">
                  <c:v>305500664.16191697</c:v>
                </c:pt>
                <c:pt idx="65591">
                  <c:v>305467701.38354409</c:v>
                </c:pt>
                <c:pt idx="65592">
                  <c:v>305434725.71236992</c:v>
                </c:pt>
                <c:pt idx="65593">
                  <c:v>305401737.14328098</c:v>
                </c:pt>
                <c:pt idx="65594">
                  <c:v>305368735.67116398</c:v>
                </c:pt>
                <c:pt idx="65595">
                  <c:v>305335721.29090494</c:v>
                </c:pt>
                <c:pt idx="65596">
                  <c:v>305302693.99738699</c:v>
                </c:pt>
                <c:pt idx="65597">
                  <c:v>305269653.78549796</c:v>
                </c:pt>
                <c:pt idx="65598">
                  <c:v>305236600.65012211</c:v>
                </c:pt>
                <c:pt idx="65599">
                  <c:v>305203534.58614492</c:v>
                </c:pt>
                <c:pt idx="65600">
                  <c:v>305170455.58845001</c:v>
                </c:pt>
                <c:pt idx="65601">
                  <c:v>305137363.651923</c:v>
                </c:pt>
                <c:pt idx="65602">
                  <c:v>305104258.77144796</c:v>
                </c:pt>
                <c:pt idx="65603">
                  <c:v>305071140.94190896</c:v>
                </c:pt>
                <c:pt idx="65604">
                  <c:v>305038010.15819007</c:v>
                </c:pt>
                <c:pt idx="65605">
                  <c:v>305004866.41517591</c:v>
                </c:pt>
                <c:pt idx="65606">
                  <c:v>304971709.70775002</c:v>
                </c:pt>
                <c:pt idx="65607">
                  <c:v>304938540.03079492</c:v>
                </c:pt>
                <c:pt idx="65608">
                  <c:v>304905357.37919402</c:v>
                </c:pt>
                <c:pt idx="65609">
                  <c:v>304872161.74783105</c:v>
                </c:pt>
                <c:pt idx="65610">
                  <c:v>304838953.13158792</c:v>
                </c:pt>
                <c:pt idx="65611">
                  <c:v>304805731.52534699</c:v>
                </c:pt>
                <c:pt idx="65612">
                  <c:v>304772496.92399192</c:v>
                </c:pt>
                <c:pt idx="65613">
                  <c:v>304739249.32240403</c:v>
                </c:pt>
                <c:pt idx="65614">
                  <c:v>304705988.715464</c:v>
                </c:pt>
                <c:pt idx="65615">
                  <c:v>304672715.09805501</c:v>
                </c:pt>
                <c:pt idx="65616">
                  <c:v>304639428.46505696</c:v>
                </c:pt>
                <c:pt idx="65617">
                  <c:v>304606128.81135303</c:v>
                </c:pt>
                <c:pt idx="65618">
                  <c:v>304572816.13182205</c:v>
                </c:pt>
                <c:pt idx="65619">
                  <c:v>304539490.42134386</c:v>
                </c:pt>
                <c:pt idx="65620">
                  <c:v>304506151.67480206</c:v>
                </c:pt>
                <c:pt idx="65621">
                  <c:v>304472799.88707298</c:v>
                </c:pt>
                <c:pt idx="65622">
                  <c:v>304439435.05303901</c:v>
                </c:pt>
                <c:pt idx="65623">
                  <c:v>304406057.16757798</c:v>
                </c:pt>
                <c:pt idx="65624">
                  <c:v>304372666.22556996</c:v>
                </c:pt>
                <c:pt idx="65625">
                  <c:v>304339262.22189295</c:v>
                </c:pt>
                <c:pt idx="65626">
                  <c:v>304305845.15142608</c:v>
                </c:pt>
                <c:pt idx="65627">
                  <c:v>304272415.00904799</c:v>
                </c:pt>
                <c:pt idx="65628">
                  <c:v>304238971.78963596</c:v>
                </c:pt>
                <c:pt idx="65629">
                  <c:v>304205515.48806792</c:v>
                </c:pt>
                <c:pt idx="65630">
                  <c:v>304172046.09922099</c:v>
                </c:pt>
                <c:pt idx="65631">
                  <c:v>304138563.61797202</c:v>
                </c:pt>
                <c:pt idx="65632">
                  <c:v>304105068.03919899</c:v>
                </c:pt>
                <c:pt idx="65633">
                  <c:v>304071559.357777</c:v>
                </c:pt>
                <c:pt idx="65634">
                  <c:v>304038037.56858301</c:v>
                </c:pt>
                <c:pt idx="65635">
                  <c:v>304004502.66649204</c:v>
                </c:pt>
                <c:pt idx="65636">
                  <c:v>303970954.64638001</c:v>
                </c:pt>
                <c:pt idx="65637">
                  <c:v>303937393.50312108</c:v>
                </c:pt>
                <c:pt idx="65638">
                  <c:v>303903819.23159099</c:v>
                </c:pt>
                <c:pt idx="65639">
                  <c:v>303870231.82666391</c:v>
                </c:pt>
                <c:pt idx="65640">
                  <c:v>303836631.28321296</c:v>
                </c:pt>
                <c:pt idx="65641">
                  <c:v>303803017.59611392</c:v>
                </c:pt>
                <c:pt idx="65642">
                  <c:v>303769390.76023793</c:v>
                </c:pt>
                <c:pt idx="65643">
                  <c:v>303735750.770459</c:v>
                </c:pt>
                <c:pt idx="65644">
                  <c:v>303702097.62164903</c:v>
                </c:pt>
                <c:pt idx="65645">
                  <c:v>303668431.30868101</c:v>
                </c:pt>
                <c:pt idx="65646">
                  <c:v>303634751.82642609</c:v>
                </c:pt>
                <c:pt idx="65647">
                  <c:v>303601059.16975605</c:v>
                </c:pt>
                <c:pt idx="65648">
                  <c:v>303567353.33354205</c:v>
                </c:pt>
                <c:pt idx="65649">
                  <c:v>303533634.31265491</c:v>
                </c:pt>
                <c:pt idx="65650">
                  <c:v>303499902.101964</c:v>
                </c:pt>
                <c:pt idx="65651">
                  <c:v>303466156.69633996</c:v>
                </c:pt>
                <c:pt idx="65652">
                  <c:v>303432398.09065199</c:v>
                </c:pt>
                <c:pt idx="65653">
                  <c:v>303398626.27976996</c:v>
                </c:pt>
                <c:pt idx="65654">
                  <c:v>303364841.25856107</c:v>
                </c:pt>
                <c:pt idx="65655">
                  <c:v>303331043.02189499</c:v>
                </c:pt>
                <c:pt idx="65656">
                  <c:v>303297231.56463891</c:v>
                </c:pt>
                <c:pt idx="65657">
                  <c:v>303263406.88165891</c:v>
                </c:pt>
                <c:pt idx="65658">
                  <c:v>303229568.96782506</c:v>
                </c:pt>
                <c:pt idx="65659">
                  <c:v>303195717.81800097</c:v>
                </c:pt>
                <c:pt idx="65660">
                  <c:v>303161853.42705399</c:v>
                </c:pt>
                <c:pt idx="65661">
                  <c:v>303127975.78985</c:v>
                </c:pt>
                <c:pt idx="65662">
                  <c:v>303094084.90125299</c:v>
                </c:pt>
                <c:pt idx="65663">
                  <c:v>303060180.75612998</c:v>
                </c:pt>
                <c:pt idx="65664">
                  <c:v>303026263.349343</c:v>
                </c:pt>
                <c:pt idx="65665">
                  <c:v>302992332.67575705</c:v>
                </c:pt>
                <c:pt idx="65666">
                  <c:v>302958388.73023486</c:v>
                </c:pt>
                <c:pt idx="65667">
                  <c:v>302924431.50764102</c:v>
                </c:pt>
                <c:pt idx="65668">
                  <c:v>302890461.00283599</c:v>
                </c:pt>
                <c:pt idx="65669">
                  <c:v>302856477.21068192</c:v>
                </c:pt>
                <c:pt idx="65670">
                  <c:v>302822480.12604201</c:v>
                </c:pt>
                <c:pt idx="65671">
                  <c:v>302788469.74377602</c:v>
                </c:pt>
                <c:pt idx="65672">
                  <c:v>302754446.05874509</c:v>
                </c:pt>
                <c:pt idx="65673">
                  <c:v>302720409.065808</c:v>
                </c:pt>
                <c:pt idx="65674">
                  <c:v>302686358.75982606</c:v>
                </c:pt>
                <c:pt idx="65675">
                  <c:v>302652295.13565695</c:v>
                </c:pt>
                <c:pt idx="65676">
                  <c:v>302618218.18816006</c:v>
                </c:pt>
                <c:pt idx="65677">
                  <c:v>302584127.91219294</c:v>
                </c:pt>
                <c:pt idx="65678">
                  <c:v>302550024.30261296</c:v>
                </c:pt>
                <c:pt idx="65679">
                  <c:v>302515907.35427892</c:v>
                </c:pt>
                <c:pt idx="65680">
                  <c:v>302481777.06204492</c:v>
                </c:pt>
                <c:pt idx="65681">
                  <c:v>302447633.42076796</c:v>
                </c:pt>
                <c:pt idx="65682">
                  <c:v>302413476.42530394</c:v>
                </c:pt>
                <c:pt idx="65683">
                  <c:v>302379306.07050705</c:v>
                </c:pt>
                <c:pt idx="65684">
                  <c:v>302345122.35123199</c:v>
                </c:pt>
                <c:pt idx="65685">
                  <c:v>302310925.26233292</c:v>
                </c:pt>
                <c:pt idx="65686">
                  <c:v>302276714.79866296</c:v>
                </c:pt>
                <c:pt idx="65687">
                  <c:v>302242490.95507395</c:v>
                </c:pt>
                <c:pt idx="65688">
                  <c:v>302208253.72641999</c:v>
                </c:pt>
                <c:pt idx="65689">
                  <c:v>302174003.10755104</c:v>
                </c:pt>
                <c:pt idx="65690">
                  <c:v>302139739.093319</c:v>
                </c:pt>
                <c:pt idx="65691">
                  <c:v>302105461.67857409</c:v>
                </c:pt>
                <c:pt idx="65692">
                  <c:v>302071170.85816604</c:v>
                </c:pt>
                <c:pt idx="65693">
                  <c:v>302036866.62694395</c:v>
                </c:pt>
                <c:pt idx="65694">
                  <c:v>302002548.97975796</c:v>
                </c:pt>
                <c:pt idx="65695">
                  <c:v>301968217.91145492</c:v>
                </c:pt>
                <c:pt idx="65696">
                  <c:v>301933873.41688395</c:v>
                </c:pt>
                <c:pt idx="65697">
                  <c:v>301899515.49089003</c:v>
                </c:pt>
                <c:pt idx="65698">
                  <c:v>301865144.12832206</c:v>
                </c:pt>
                <c:pt idx="65699">
                  <c:v>301830759.32402301</c:v>
                </c:pt>
                <c:pt idx="65700">
                  <c:v>301796361.07284099</c:v>
                </c:pt>
                <c:pt idx="65701">
                  <c:v>301761949.36961901</c:v>
                </c:pt>
                <c:pt idx="65702">
                  <c:v>301727524.20920092</c:v>
                </c:pt>
                <c:pt idx="65703">
                  <c:v>301693085.58643103</c:v>
                </c:pt>
                <c:pt idx="65704">
                  <c:v>301658633.49615091</c:v>
                </c:pt>
                <c:pt idx="65705">
                  <c:v>301624167.93320394</c:v>
                </c:pt>
                <c:pt idx="65706">
                  <c:v>301589688.89243191</c:v>
                </c:pt>
                <c:pt idx="65707">
                  <c:v>301555196.36867392</c:v>
                </c:pt>
                <c:pt idx="65708">
                  <c:v>301520690.35677201</c:v>
                </c:pt>
                <c:pt idx="65709">
                  <c:v>301486170.85156506</c:v>
                </c:pt>
                <c:pt idx="65710">
                  <c:v>301451637.84789211</c:v>
                </c:pt>
                <c:pt idx="65711">
                  <c:v>301417091.34059215</c:v>
                </c:pt>
                <c:pt idx="65712">
                  <c:v>301382531.32450098</c:v>
                </c:pt>
                <c:pt idx="65713">
                  <c:v>301347957.79445696</c:v>
                </c:pt>
                <c:pt idx="65714">
                  <c:v>301313370.74529696</c:v>
                </c:pt>
                <c:pt idx="65715">
                  <c:v>301278770.17185605</c:v>
                </c:pt>
                <c:pt idx="65716">
                  <c:v>301244156.06896901</c:v>
                </c:pt>
                <c:pt idx="65717">
                  <c:v>301209528.43147093</c:v>
                </c:pt>
                <c:pt idx="65718">
                  <c:v>301174887.25419402</c:v>
                </c:pt>
                <c:pt idx="65719">
                  <c:v>301140232.53197289</c:v>
                </c:pt>
                <c:pt idx="65720">
                  <c:v>301105564.25963897</c:v>
                </c:pt>
                <c:pt idx="65721">
                  <c:v>301070882.43202496</c:v>
                </c:pt>
                <c:pt idx="65722">
                  <c:v>301036187.04395998</c:v>
                </c:pt>
                <c:pt idx="65723">
                  <c:v>301001478.09027493</c:v>
                </c:pt>
                <c:pt idx="65724">
                  <c:v>300966755.56580001</c:v>
                </c:pt>
                <c:pt idx="65725">
                  <c:v>300932019.46536392</c:v>
                </c:pt>
                <c:pt idx="65726">
                  <c:v>300897269.78379399</c:v>
                </c:pt>
                <c:pt idx="65727">
                  <c:v>300862506.51591796</c:v>
                </c:pt>
                <c:pt idx="65728">
                  <c:v>300827729.65656304</c:v>
                </c:pt>
                <c:pt idx="65729">
                  <c:v>300792939.20055401</c:v>
                </c:pt>
                <c:pt idx="65730">
                  <c:v>300758135.142717</c:v>
                </c:pt>
                <c:pt idx="65731">
                  <c:v>300723317.47787601</c:v>
                </c:pt>
                <c:pt idx="65732">
                  <c:v>300688486.20085597</c:v>
                </c:pt>
                <c:pt idx="65733">
                  <c:v>300653641.30647796</c:v>
                </c:pt>
                <c:pt idx="65734">
                  <c:v>300618782.78956509</c:v>
                </c:pt>
                <c:pt idx="65735">
                  <c:v>300583910.64493901</c:v>
                </c:pt>
                <c:pt idx="65736">
                  <c:v>300549024.86742103</c:v>
                </c:pt>
                <c:pt idx="65737">
                  <c:v>300514125.45183003</c:v>
                </c:pt>
                <c:pt idx="65738">
                  <c:v>300479212.39298594</c:v>
                </c:pt>
                <c:pt idx="65739">
                  <c:v>300444285.68570697</c:v>
                </c:pt>
                <c:pt idx="65740">
                  <c:v>300409345.32481098</c:v>
                </c:pt>
                <c:pt idx="65741">
                  <c:v>300374391.30511498</c:v>
                </c:pt>
                <c:pt idx="65742">
                  <c:v>300339423.62143391</c:v>
                </c:pt>
                <c:pt idx="65743">
                  <c:v>300304442.26858509</c:v>
                </c:pt>
                <c:pt idx="65744">
                  <c:v>300269447.241382</c:v>
                </c:pt>
                <c:pt idx="65745">
                  <c:v>300234438.53463793</c:v>
                </c:pt>
                <c:pt idx="65746">
                  <c:v>300199416.14316708</c:v>
                </c:pt>
                <c:pt idx="65747">
                  <c:v>300164380.06178099</c:v>
                </c:pt>
                <c:pt idx="65748">
                  <c:v>300129330.28528994</c:v>
                </c:pt>
                <c:pt idx="65749">
                  <c:v>300094266.80850708</c:v>
                </c:pt>
                <c:pt idx="65750">
                  <c:v>300059189.62623996</c:v>
                </c:pt>
                <c:pt idx="65751">
                  <c:v>300024098.73329896</c:v>
                </c:pt>
                <c:pt idx="65752">
                  <c:v>299988994.12449098</c:v>
                </c:pt>
                <c:pt idx="65753">
                  <c:v>299953875.79462391</c:v>
                </c:pt>
                <c:pt idx="65754">
                  <c:v>299918743.73850501</c:v>
                </c:pt>
                <c:pt idx="65755">
                  <c:v>299883597.95093793</c:v>
                </c:pt>
                <c:pt idx="65756">
                  <c:v>299848438.42672992</c:v>
                </c:pt>
                <c:pt idx="65757">
                  <c:v>299813265.16068298</c:v>
                </c:pt>
                <c:pt idx="65758">
                  <c:v>299778078.14760107</c:v>
                </c:pt>
                <c:pt idx="65759">
                  <c:v>299742877.38228595</c:v>
                </c:pt>
                <c:pt idx="65760">
                  <c:v>299707662.85954005</c:v>
                </c:pt>
                <c:pt idx="65761">
                  <c:v>299672434.57416302</c:v>
                </c:pt>
                <c:pt idx="65762">
                  <c:v>299637192.52095395</c:v>
                </c:pt>
                <c:pt idx="65763">
                  <c:v>299601936.69471401</c:v>
                </c:pt>
                <c:pt idx="65764">
                  <c:v>299566667.09023893</c:v>
                </c:pt>
                <c:pt idx="65765">
                  <c:v>299531383.70232695</c:v>
                </c:pt>
                <c:pt idx="65766">
                  <c:v>299496086.52577299</c:v>
                </c:pt>
                <c:pt idx="65767">
                  <c:v>299460775.55537403</c:v>
                </c:pt>
                <c:pt idx="65768">
                  <c:v>299425450.78592396</c:v>
                </c:pt>
                <c:pt idx="65769">
                  <c:v>299390112.21221596</c:v>
                </c:pt>
                <c:pt idx="65770">
                  <c:v>299354759.82904297</c:v>
                </c:pt>
                <c:pt idx="65771">
                  <c:v>299319393.63119602</c:v>
                </c:pt>
                <c:pt idx="65772">
                  <c:v>299284013.61346704</c:v>
                </c:pt>
                <c:pt idx="65773">
                  <c:v>299248619.77064496</c:v>
                </c:pt>
                <c:pt idx="65774">
                  <c:v>299213212.09752005</c:v>
                </c:pt>
                <c:pt idx="65775">
                  <c:v>299177790.58887899</c:v>
                </c:pt>
                <c:pt idx="65776">
                  <c:v>299142355.23951</c:v>
                </c:pt>
                <c:pt idx="65777">
                  <c:v>299106906.04419905</c:v>
                </c:pt>
                <c:pt idx="65778">
                  <c:v>299071442.99773091</c:v>
                </c:pt>
                <c:pt idx="65779">
                  <c:v>299035966.09489101</c:v>
                </c:pt>
                <c:pt idx="65780">
                  <c:v>299000475.33046305</c:v>
                </c:pt>
                <c:pt idx="65781">
                  <c:v>298964970.69922799</c:v>
                </c:pt>
                <c:pt idx="65782">
                  <c:v>298929452.19596791</c:v>
                </c:pt>
                <c:pt idx="65783">
                  <c:v>298893919.81546402</c:v>
                </c:pt>
                <c:pt idx="65784">
                  <c:v>298858373.55249602</c:v>
                </c:pt>
                <c:pt idx="65785">
                  <c:v>298822813.401842</c:v>
                </c:pt>
                <c:pt idx="65786">
                  <c:v>298787239.35828</c:v>
                </c:pt>
                <c:pt idx="65787">
                  <c:v>298751651.41658694</c:v>
                </c:pt>
                <c:pt idx="65788">
                  <c:v>298716049.57153893</c:v>
                </c:pt>
                <c:pt idx="65789">
                  <c:v>298680433.81791002</c:v>
                </c:pt>
                <c:pt idx="65790">
                  <c:v>298644804.15047508</c:v>
                </c:pt>
                <c:pt idx="65791">
                  <c:v>298609160.56400597</c:v>
                </c:pt>
                <c:pt idx="65792">
                  <c:v>298573503.05327499</c:v>
                </c:pt>
                <c:pt idx="65793">
                  <c:v>298537831.61305302</c:v>
                </c:pt>
                <c:pt idx="65794">
                  <c:v>298502146.23811001</c:v>
                </c:pt>
                <c:pt idx="65795">
                  <c:v>298466446.92321491</c:v>
                </c:pt>
                <c:pt idx="65796">
                  <c:v>298430733.66313607</c:v>
                </c:pt>
                <c:pt idx="65797">
                  <c:v>298395006.45263886</c:v>
                </c:pt>
                <c:pt idx="65798">
                  <c:v>298359265.28649092</c:v>
                </c:pt>
                <c:pt idx="65799">
                  <c:v>298323510.15945709</c:v>
                </c:pt>
                <c:pt idx="65800">
                  <c:v>298287741.06629896</c:v>
                </c:pt>
                <c:pt idx="65801">
                  <c:v>298251958.001782</c:v>
                </c:pt>
                <c:pt idx="65802">
                  <c:v>298216160.960666</c:v>
                </c:pt>
                <c:pt idx="65803">
                  <c:v>298180349.93771303</c:v>
                </c:pt>
                <c:pt idx="65804">
                  <c:v>298144524.92768294</c:v>
                </c:pt>
                <c:pt idx="65805">
                  <c:v>298108685.9253329</c:v>
                </c:pt>
                <c:pt idx="65806">
                  <c:v>298072832.92542201</c:v>
                </c:pt>
                <c:pt idx="65807">
                  <c:v>298036965.92270595</c:v>
                </c:pt>
                <c:pt idx="65808">
                  <c:v>298001084.91194093</c:v>
                </c:pt>
                <c:pt idx="65809">
                  <c:v>297965189.88788009</c:v>
                </c:pt>
                <c:pt idx="65810">
                  <c:v>297929280.84527892</c:v>
                </c:pt>
                <c:pt idx="65811">
                  <c:v>297893357.77888799</c:v>
                </c:pt>
                <c:pt idx="65812">
                  <c:v>297857420.68346006</c:v>
                </c:pt>
                <c:pt idx="65813">
                  <c:v>297821469.553743</c:v>
                </c:pt>
                <c:pt idx="65814">
                  <c:v>297785504.384489</c:v>
                </c:pt>
                <c:pt idx="65815">
                  <c:v>297749525.170443</c:v>
                </c:pt>
                <c:pt idx="65816">
                  <c:v>297713531.90635395</c:v>
                </c:pt>
                <c:pt idx="65817">
                  <c:v>297677524.58696795</c:v>
                </c:pt>
                <c:pt idx="65818">
                  <c:v>297641503.20702797</c:v>
                </c:pt>
                <c:pt idx="65819">
                  <c:v>297605467.76127893</c:v>
                </c:pt>
                <c:pt idx="65820">
                  <c:v>297569418.24446207</c:v>
                </c:pt>
                <c:pt idx="65821">
                  <c:v>297533354.65132105</c:v>
                </c:pt>
                <c:pt idx="65822">
                  <c:v>297497276.97659391</c:v>
                </c:pt>
                <c:pt idx="65823">
                  <c:v>297461185.21502209</c:v>
                </c:pt>
                <c:pt idx="65824">
                  <c:v>297425079.361341</c:v>
                </c:pt>
                <c:pt idx="65825">
                  <c:v>297388959.41028994</c:v>
                </c:pt>
                <c:pt idx="65826">
                  <c:v>297352825.35660303</c:v>
                </c:pt>
                <c:pt idx="65827">
                  <c:v>297316677.19501609</c:v>
                </c:pt>
                <c:pt idx="65828">
                  <c:v>297280514.92026192</c:v>
                </c:pt>
                <c:pt idx="65829">
                  <c:v>297244338.52707392</c:v>
                </c:pt>
                <c:pt idx="65830">
                  <c:v>297208148.01018298</c:v>
                </c:pt>
                <c:pt idx="65831">
                  <c:v>297171943.36431801</c:v>
                </c:pt>
                <c:pt idx="65832">
                  <c:v>297135724.58420897</c:v>
                </c:pt>
                <c:pt idx="65833">
                  <c:v>297099491.66458398</c:v>
                </c:pt>
                <c:pt idx="65834">
                  <c:v>297063244.60016906</c:v>
                </c:pt>
                <c:pt idx="65835">
                  <c:v>297026983.38568991</c:v>
                </c:pt>
                <c:pt idx="65836">
                  <c:v>296990708.01586998</c:v>
                </c:pt>
                <c:pt idx="65837">
                  <c:v>296954418.48543394</c:v>
                </c:pt>
                <c:pt idx="65838">
                  <c:v>296918114.78910202</c:v>
                </c:pt>
                <c:pt idx="65839">
                  <c:v>296881796.92159694</c:v>
                </c:pt>
                <c:pt idx="65840">
                  <c:v>296845464.87763602</c:v>
                </c:pt>
                <c:pt idx="65841">
                  <c:v>296809118.65193892</c:v>
                </c:pt>
                <c:pt idx="65842">
                  <c:v>296772758.23922294</c:v>
                </c:pt>
                <c:pt idx="65843">
                  <c:v>296736383.63420391</c:v>
                </c:pt>
                <c:pt idx="65844">
                  <c:v>296699994.83159602</c:v>
                </c:pt>
                <c:pt idx="65845">
                  <c:v>296663591.82611305</c:v>
                </c:pt>
                <c:pt idx="65846">
                  <c:v>296627174.61246705</c:v>
                </c:pt>
                <c:pt idx="65847">
                  <c:v>296590743.18537003</c:v>
                </c:pt>
                <c:pt idx="65848">
                  <c:v>296554297.53953099</c:v>
                </c:pt>
                <c:pt idx="65849">
                  <c:v>296517837.66965902</c:v>
                </c:pt>
                <c:pt idx="65850">
                  <c:v>296481363.57046098</c:v>
                </c:pt>
                <c:pt idx="65851">
                  <c:v>296444875.23664397</c:v>
                </c:pt>
                <c:pt idx="65852">
                  <c:v>296408372.66291201</c:v>
                </c:pt>
                <c:pt idx="65853">
                  <c:v>296371855.84396905</c:v>
                </c:pt>
                <c:pt idx="65854">
                  <c:v>296335324.77451801</c:v>
                </c:pt>
                <c:pt idx="65855">
                  <c:v>296298779.44926</c:v>
                </c:pt>
                <c:pt idx="65856">
                  <c:v>296262219.86289501</c:v>
                </c:pt>
                <c:pt idx="65857">
                  <c:v>296225646.01012105</c:v>
                </c:pt>
                <c:pt idx="65858">
                  <c:v>296189057.88563496</c:v>
                </c:pt>
                <c:pt idx="65859">
                  <c:v>296152455.48413491</c:v>
                </c:pt>
                <c:pt idx="65860">
                  <c:v>296115838.80031401</c:v>
                </c:pt>
                <c:pt idx="65861">
                  <c:v>296079207.82886702</c:v>
                </c:pt>
                <c:pt idx="65862">
                  <c:v>296042562.56448609</c:v>
                </c:pt>
                <c:pt idx="65863">
                  <c:v>296005903.00186098</c:v>
                </c:pt>
                <c:pt idx="65864">
                  <c:v>295969229.13568294</c:v>
                </c:pt>
                <c:pt idx="65865">
                  <c:v>295932540.96063995</c:v>
                </c:pt>
                <c:pt idx="65866">
                  <c:v>295895838.47141796</c:v>
                </c:pt>
                <c:pt idx="65867">
                  <c:v>295859121.662705</c:v>
                </c:pt>
                <c:pt idx="65868">
                  <c:v>295822390.52918297</c:v>
                </c:pt>
                <c:pt idx="65869">
                  <c:v>295785645.06553698</c:v>
                </c:pt>
                <c:pt idx="65870">
                  <c:v>295748885.26644892</c:v>
                </c:pt>
                <c:pt idx="65871">
                  <c:v>295712111.12659901</c:v>
                </c:pt>
                <c:pt idx="65872">
                  <c:v>295675322.64066607</c:v>
                </c:pt>
                <c:pt idx="65873">
                  <c:v>295638519.80332798</c:v>
                </c:pt>
                <c:pt idx="65874">
                  <c:v>295601702.60926098</c:v>
                </c:pt>
                <c:pt idx="65875">
                  <c:v>295564871.05314207</c:v>
                </c:pt>
                <c:pt idx="65876">
                  <c:v>295528025.12964296</c:v>
                </c:pt>
                <c:pt idx="65877">
                  <c:v>295491164.83343792</c:v>
                </c:pt>
                <c:pt idx="65878">
                  <c:v>295454290.15919805</c:v>
                </c:pt>
                <c:pt idx="65879">
                  <c:v>295417401.10159105</c:v>
                </c:pt>
                <c:pt idx="65880">
                  <c:v>295380497.65528792</c:v>
                </c:pt>
                <c:pt idx="65881">
                  <c:v>295343579.814955</c:v>
                </c:pt>
                <c:pt idx="65882">
                  <c:v>295306647.57525694</c:v>
                </c:pt>
                <c:pt idx="65883">
                  <c:v>295269700.93085992</c:v>
                </c:pt>
                <c:pt idx="65884">
                  <c:v>295232739.87642598</c:v>
                </c:pt>
                <c:pt idx="65885">
                  <c:v>295195764.40661591</c:v>
                </c:pt>
                <c:pt idx="65886">
                  <c:v>295158774.516092</c:v>
                </c:pt>
                <c:pt idx="65887">
                  <c:v>295121770.19951105</c:v>
                </c:pt>
                <c:pt idx="65888">
                  <c:v>295084751.45153201</c:v>
                </c:pt>
                <c:pt idx="65889">
                  <c:v>295047718.26681</c:v>
                </c:pt>
                <c:pt idx="65890">
                  <c:v>295010670.63999999</c:v>
                </c:pt>
                <c:pt idx="65891">
                  <c:v>294973608.56575501</c:v>
                </c:pt>
                <c:pt idx="65892">
                  <c:v>294936532.03872705</c:v>
                </c:pt>
                <c:pt idx="65893">
                  <c:v>294899441.05356711</c:v>
                </c:pt>
                <c:pt idx="65894">
                  <c:v>294862335.60492301</c:v>
                </c:pt>
                <c:pt idx="65895">
                  <c:v>294825215.68744302</c:v>
                </c:pt>
                <c:pt idx="65896">
                  <c:v>294788081.29577386</c:v>
                </c:pt>
                <c:pt idx="65897">
                  <c:v>294750932.424559</c:v>
                </c:pt>
                <c:pt idx="65898">
                  <c:v>294713769.068443</c:v>
                </c:pt>
                <c:pt idx="65899">
                  <c:v>294676591.22206599</c:v>
                </c:pt>
                <c:pt idx="65900">
                  <c:v>294639398.88006997</c:v>
                </c:pt>
                <c:pt idx="65901">
                  <c:v>294602192.037094</c:v>
                </c:pt>
                <c:pt idx="65902">
                  <c:v>294564970.687774</c:v>
                </c:pt>
                <c:pt idx="65903">
                  <c:v>294527734.82674694</c:v>
                </c:pt>
                <c:pt idx="65904">
                  <c:v>294490484.44864696</c:v>
                </c:pt>
                <c:pt idx="65905">
                  <c:v>294453219.54810798</c:v>
                </c:pt>
                <c:pt idx="65906">
                  <c:v>294415940.11976105</c:v>
                </c:pt>
                <c:pt idx="65907">
                  <c:v>294378646.15823609</c:v>
                </c:pt>
                <c:pt idx="65908">
                  <c:v>294341337.65816307</c:v>
                </c:pt>
                <c:pt idx="65909">
                  <c:v>294304014.61416703</c:v>
                </c:pt>
                <c:pt idx="65910">
                  <c:v>294266677.02087599</c:v>
                </c:pt>
                <c:pt idx="65911">
                  <c:v>294229324.87291199</c:v>
                </c:pt>
                <c:pt idx="65912">
                  <c:v>294191958.16489905</c:v>
                </c:pt>
                <c:pt idx="65913">
                  <c:v>294154576.89145792</c:v>
                </c:pt>
                <c:pt idx="65914">
                  <c:v>294117181.04720902</c:v>
                </c:pt>
                <c:pt idx="65915">
                  <c:v>294079770.62676996</c:v>
                </c:pt>
                <c:pt idx="65916">
                  <c:v>294042345.62475705</c:v>
                </c:pt>
                <c:pt idx="65917">
                  <c:v>294004906.03578591</c:v>
                </c:pt>
                <c:pt idx="65918">
                  <c:v>293967451.85447001</c:v>
                </c:pt>
                <c:pt idx="65919">
                  <c:v>293929983.07542205</c:v>
                </c:pt>
                <c:pt idx="65920">
                  <c:v>293892499.69325101</c:v>
                </c:pt>
                <c:pt idx="65921">
                  <c:v>293855001.70256799</c:v>
                </c:pt>
                <c:pt idx="65922">
                  <c:v>293817489.09797996</c:v>
                </c:pt>
                <c:pt idx="65923">
                  <c:v>293779961.87409109</c:v>
                </c:pt>
                <c:pt idx="65924">
                  <c:v>293742420.02550799</c:v>
                </c:pt>
                <c:pt idx="65925">
                  <c:v>293704863.54683298</c:v>
                </c:pt>
                <c:pt idx="65926">
                  <c:v>293667292.43266594</c:v>
                </c:pt>
                <c:pt idx="65927">
                  <c:v>293629706.67760909</c:v>
                </c:pt>
                <c:pt idx="65928">
                  <c:v>293592106.27625793</c:v>
                </c:pt>
                <c:pt idx="65929">
                  <c:v>293554491.22321099</c:v>
                </c:pt>
                <c:pt idx="65930">
                  <c:v>293516861.51306301</c:v>
                </c:pt>
                <c:pt idx="65931">
                  <c:v>293479217.14040607</c:v>
                </c:pt>
                <c:pt idx="65932">
                  <c:v>293441558.09983397</c:v>
                </c:pt>
                <c:pt idx="65933">
                  <c:v>293403884.38593495</c:v>
                </c:pt>
                <c:pt idx="65934">
                  <c:v>293366195.99329996</c:v>
                </c:pt>
                <c:pt idx="65935">
                  <c:v>293328492.91651392</c:v>
                </c:pt>
                <c:pt idx="65936">
                  <c:v>293290775.15016407</c:v>
                </c:pt>
                <c:pt idx="65937">
                  <c:v>293253042.688833</c:v>
                </c:pt>
                <c:pt idx="65938">
                  <c:v>293215295.52710301</c:v>
                </c:pt>
                <c:pt idx="65939">
                  <c:v>293177533.65955603</c:v>
                </c:pt>
                <c:pt idx="65940">
                  <c:v>293139757.08076996</c:v>
                </c:pt>
                <c:pt idx="65941">
                  <c:v>293101965.78532201</c:v>
                </c:pt>
                <c:pt idx="65942">
                  <c:v>293064159.76778901</c:v>
                </c:pt>
                <c:pt idx="65943">
                  <c:v>293026339.02274495</c:v>
                </c:pt>
                <c:pt idx="65944">
                  <c:v>292988503.54476106</c:v>
                </c:pt>
                <c:pt idx="65945">
                  <c:v>292950653.32841009</c:v>
                </c:pt>
                <c:pt idx="65946">
                  <c:v>292912788.36825901</c:v>
                </c:pt>
                <c:pt idx="65947">
                  <c:v>292874908.65887702</c:v>
                </c:pt>
                <c:pt idx="65948">
                  <c:v>292837014.19483</c:v>
                </c:pt>
                <c:pt idx="65949">
                  <c:v>292799104.97068197</c:v>
                </c:pt>
                <c:pt idx="65950">
                  <c:v>292761180.98099595</c:v>
                </c:pt>
                <c:pt idx="65951">
                  <c:v>292723242.22033203</c:v>
                </c:pt>
                <c:pt idx="65952">
                  <c:v>292685288.683249</c:v>
                </c:pt>
                <c:pt idx="65953">
                  <c:v>292647320.36430597</c:v>
                </c:pt>
                <c:pt idx="65954">
                  <c:v>292609337.25805801</c:v>
                </c:pt>
                <c:pt idx="65955">
                  <c:v>292571339.35906005</c:v>
                </c:pt>
                <c:pt idx="65956">
                  <c:v>292533326.66186398</c:v>
                </c:pt>
                <c:pt idx="65957">
                  <c:v>292495299.16101998</c:v>
                </c:pt>
                <c:pt idx="65958">
                  <c:v>292457256.85107899</c:v>
                </c:pt>
                <c:pt idx="65959">
                  <c:v>292419199.72658592</c:v>
                </c:pt>
                <c:pt idx="65960">
                  <c:v>292381127.78208894</c:v>
                </c:pt>
                <c:pt idx="65961">
                  <c:v>292343041.01213199</c:v>
                </c:pt>
                <c:pt idx="65962">
                  <c:v>292304939.41125494</c:v>
                </c:pt>
                <c:pt idx="65963">
                  <c:v>292266822.97400099</c:v>
                </c:pt>
                <c:pt idx="65964">
                  <c:v>292228691.69490796</c:v>
                </c:pt>
                <c:pt idx="65965">
                  <c:v>292190545.56851304</c:v>
                </c:pt>
                <c:pt idx="65966">
                  <c:v>292152384.589351</c:v>
                </c:pt>
                <c:pt idx="65967">
                  <c:v>292114208.75195694</c:v>
                </c:pt>
                <c:pt idx="65968">
                  <c:v>292076018.05086207</c:v>
                </c:pt>
                <c:pt idx="65969">
                  <c:v>292037812.48059601</c:v>
                </c:pt>
                <c:pt idx="65970">
                  <c:v>291999592.03568786</c:v>
                </c:pt>
                <c:pt idx="65971">
                  <c:v>291961356.71066391</c:v>
                </c:pt>
                <c:pt idx="65972">
                  <c:v>291923106.500049</c:v>
                </c:pt>
                <c:pt idx="65973">
                  <c:v>291884841.39836705</c:v>
                </c:pt>
                <c:pt idx="65974">
                  <c:v>291846561.40013891</c:v>
                </c:pt>
                <c:pt idx="65975">
                  <c:v>291808266.49988395</c:v>
                </c:pt>
                <c:pt idx="65976">
                  <c:v>291769956.69212109</c:v>
                </c:pt>
                <c:pt idx="65977">
                  <c:v>291731631.97136492</c:v>
                </c:pt>
                <c:pt idx="65978">
                  <c:v>291693292.33213103</c:v>
                </c:pt>
                <c:pt idx="65979">
                  <c:v>291654937.76893091</c:v>
                </c:pt>
                <c:pt idx="65980">
                  <c:v>291616568.27627486</c:v>
                </c:pt>
                <c:pt idx="65981">
                  <c:v>291578183.848674</c:v>
                </c:pt>
                <c:pt idx="65982">
                  <c:v>291539784.4806329</c:v>
                </c:pt>
                <c:pt idx="65983">
                  <c:v>291501370.16665792</c:v>
                </c:pt>
                <c:pt idx="65984">
                  <c:v>291462940.90125299</c:v>
                </c:pt>
                <c:pt idx="65985">
                  <c:v>291424496.678918</c:v>
                </c:pt>
                <c:pt idx="65986">
                  <c:v>291386037.49415499</c:v>
                </c:pt>
                <c:pt idx="65987">
                  <c:v>291347563.34146106</c:v>
                </c:pt>
                <c:pt idx="65988">
                  <c:v>291309074.21533191</c:v>
                </c:pt>
                <c:pt idx="65989">
                  <c:v>291270570.11026198</c:v>
                </c:pt>
                <c:pt idx="65990">
                  <c:v>291232051.02074492</c:v>
                </c:pt>
                <c:pt idx="65991">
                  <c:v>291193516.94126999</c:v>
                </c:pt>
                <c:pt idx="65992">
                  <c:v>291154967.86632597</c:v>
                </c:pt>
                <c:pt idx="65993">
                  <c:v>291116403.79040092</c:v>
                </c:pt>
                <c:pt idx="65994">
                  <c:v>291077824.70797896</c:v>
                </c:pt>
                <c:pt idx="65995">
                  <c:v>291039230.61354405</c:v>
                </c:pt>
                <c:pt idx="65996">
                  <c:v>291000621.50157696</c:v>
                </c:pt>
                <c:pt idx="65997">
                  <c:v>290961997.36655802</c:v>
                </c:pt>
                <c:pt idx="65998">
                  <c:v>290923358.20296299</c:v>
                </c:pt>
                <c:pt idx="65999">
                  <c:v>290884704.00526994</c:v>
                </c:pt>
                <c:pt idx="66000">
                  <c:v>290846034.76795101</c:v>
                </c:pt>
                <c:pt idx="66001">
                  <c:v>290807350.48547894</c:v>
                </c:pt>
                <c:pt idx="66002">
                  <c:v>290768651.15232402</c:v>
                </c:pt>
                <c:pt idx="66003">
                  <c:v>290729936.76295394</c:v>
                </c:pt>
                <c:pt idx="66004">
                  <c:v>290691207.31183499</c:v>
                </c:pt>
                <c:pt idx="66005">
                  <c:v>290652462.79343092</c:v>
                </c:pt>
                <c:pt idx="66006">
                  <c:v>290613703.20220596</c:v>
                </c:pt>
                <c:pt idx="66007">
                  <c:v>290574928.53261894</c:v>
                </c:pt>
                <c:pt idx="66008">
                  <c:v>290536138.77912909</c:v>
                </c:pt>
                <c:pt idx="66009">
                  <c:v>290497333.93619394</c:v>
                </c:pt>
                <c:pt idx="66010">
                  <c:v>290458513.99826699</c:v>
                </c:pt>
                <c:pt idx="66011">
                  <c:v>290419678.95980102</c:v>
                </c:pt>
                <c:pt idx="66012">
                  <c:v>290380828.81524795</c:v>
                </c:pt>
                <c:pt idx="66013">
                  <c:v>290341963.55905598</c:v>
                </c:pt>
                <c:pt idx="66014">
                  <c:v>290303083.18567294</c:v>
                </c:pt>
                <c:pt idx="66015">
                  <c:v>290264187.68954301</c:v>
                </c:pt>
                <c:pt idx="66016">
                  <c:v>290225277.06510901</c:v>
                </c:pt>
                <c:pt idx="66017">
                  <c:v>290186351.306813</c:v>
                </c:pt>
                <c:pt idx="66018">
                  <c:v>290147410.40909392</c:v>
                </c:pt>
                <c:pt idx="66019">
                  <c:v>290108454.36638892</c:v>
                </c:pt>
                <c:pt idx="66020">
                  <c:v>290069483.17313302</c:v>
                </c:pt>
                <c:pt idx="66021">
                  <c:v>290030496.82375997</c:v>
                </c:pt>
                <c:pt idx="66022">
                  <c:v>289991495.31269991</c:v>
                </c:pt>
                <c:pt idx="66023">
                  <c:v>289952478.63438296</c:v>
                </c:pt>
                <c:pt idx="66024">
                  <c:v>289913446.78323692</c:v>
                </c:pt>
                <c:pt idx="66025">
                  <c:v>289874399.75368601</c:v>
                </c:pt>
                <c:pt idx="66026">
                  <c:v>289835337.54015398</c:v>
                </c:pt>
                <c:pt idx="66027">
                  <c:v>289796260.13706207</c:v>
                </c:pt>
                <c:pt idx="66028">
                  <c:v>289757167.53882998</c:v>
                </c:pt>
                <c:pt idx="66029">
                  <c:v>289718059.73987395</c:v>
                </c:pt>
                <c:pt idx="66030">
                  <c:v>289678936.73460996</c:v>
                </c:pt>
                <c:pt idx="66031">
                  <c:v>289639798.51745105</c:v>
                </c:pt>
                <c:pt idx="66032">
                  <c:v>289600645.08280891</c:v>
                </c:pt>
                <c:pt idx="66033">
                  <c:v>289561476.42509192</c:v>
                </c:pt>
                <c:pt idx="66034">
                  <c:v>289522292.53870696</c:v>
                </c:pt>
                <c:pt idx="66035">
                  <c:v>289483093.41806</c:v>
                </c:pt>
                <c:pt idx="66036">
                  <c:v>289443879.05755407</c:v>
                </c:pt>
                <c:pt idx="66037">
                  <c:v>289404649.45159</c:v>
                </c:pt>
                <c:pt idx="66038">
                  <c:v>289365404.59456497</c:v>
                </c:pt>
                <c:pt idx="66039">
                  <c:v>289326144.48087895</c:v>
                </c:pt>
                <c:pt idx="66040">
                  <c:v>289286869.10492402</c:v>
                </c:pt>
                <c:pt idx="66041">
                  <c:v>289247578.46109396</c:v>
                </c:pt>
                <c:pt idx="66042">
                  <c:v>289208272.54378009</c:v>
                </c:pt>
                <c:pt idx="66043">
                  <c:v>289168951.34736907</c:v>
                </c:pt>
                <c:pt idx="66044">
                  <c:v>289129614.86624992</c:v>
                </c:pt>
                <c:pt idx="66045">
                  <c:v>289090263.094805</c:v>
                </c:pt>
                <c:pt idx="66046">
                  <c:v>289050896.027417</c:v>
                </c:pt>
                <c:pt idx="66047">
                  <c:v>289011513.65846711</c:v>
                </c:pt>
                <c:pt idx="66048">
                  <c:v>288972115.98233193</c:v>
                </c:pt>
                <c:pt idx="66049">
                  <c:v>288932702.99338895</c:v>
                </c:pt>
                <c:pt idx="66050">
                  <c:v>288893274.68601102</c:v>
                </c:pt>
                <c:pt idx="66051">
                  <c:v>288853831.05457002</c:v>
                </c:pt>
                <c:pt idx="66052">
                  <c:v>288814372.093436</c:v>
                </c:pt>
                <c:pt idx="66053">
                  <c:v>288774897.79697585</c:v>
                </c:pt>
                <c:pt idx="66054">
                  <c:v>288735408.15955603</c:v>
                </c:pt>
                <c:pt idx="66055">
                  <c:v>288695903.17553902</c:v>
                </c:pt>
                <c:pt idx="66056">
                  <c:v>288656382.83928496</c:v>
                </c:pt>
                <c:pt idx="66057">
                  <c:v>288616847.14515507</c:v>
                </c:pt>
                <c:pt idx="66058">
                  <c:v>288577296.08750498</c:v>
                </c:pt>
                <c:pt idx="66059">
                  <c:v>288537729.660689</c:v>
                </c:pt>
                <c:pt idx="66060">
                  <c:v>288498147.85906005</c:v>
                </c:pt>
                <c:pt idx="66061">
                  <c:v>288458550.67696792</c:v>
                </c:pt>
                <c:pt idx="66062">
                  <c:v>288418938.10876215</c:v>
                </c:pt>
                <c:pt idx="66063">
                  <c:v>288379310.14878702</c:v>
                </c:pt>
                <c:pt idx="66064">
                  <c:v>288339666.7913869</c:v>
                </c:pt>
                <c:pt idx="66065">
                  <c:v>288300008.03090495</c:v>
                </c:pt>
                <c:pt idx="66066">
                  <c:v>288260333.86167896</c:v>
                </c:pt>
                <c:pt idx="66067">
                  <c:v>288220644.27804601</c:v>
                </c:pt>
                <c:pt idx="66068">
                  <c:v>288180939.27434295</c:v>
                </c:pt>
                <c:pt idx="66069">
                  <c:v>288141218.84490108</c:v>
                </c:pt>
                <c:pt idx="66070">
                  <c:v>288101482.98405099</c:v>
                </c:pt>
                <c:pt idx="66071">
                  <c:v>288061731.68612206</c:v>
                </c:pt>
                <c:pt idx="66072">
                  <c:v>288021964.94543999</c:v>
                </c:pt>
                <c:pt idx="66073">
                  <c:v>287982182.756329</c:v>
                </c:pt>
                <c:pt idx="66074">
                  <c:v>287942385.11311203</c:v>
                </c:pt>
                <c:pt idx="66075">
                  <c:v>287902572.01010609</c:v>
                </c:pt>
                <c:pt idx="66076">
                  <c:v>287862743.44162995</c:v>
                </c:pt>
                <c:pt idx="66077">
                  <c:v>287822899.40199894</c:v>
                </c:pt>
                <c:pt idx="66078">
                  <c:v>287783039.88552606</c:v>
                </c:pt>
                <c:pt idx="66079">
                  <c:v>287743164.88652205</c:v>
                </c:pt>
                <c:pt idx="66080">
                  <c:v>287703274.39929396</c:v>
                </c:pt>
                <c:pt idx="66081">
                  <c:v>287663368.41814899</c:v>
                </c:pt>
                <c:pt idx="66082">
                  <c:v>287623446.93739003</c:v>
                </c:pt>
                <c:pt idx="66083">
                  <c:v>287583509.95131999</c:v>
                </c:pt>
                <c:pt idx="66084">
                  <c:v>287543557.45423794</c:v>
                </c:pt>
                <c:pt idx="66085">
                  <c:v>287503589.44044</c:v>
                </c:pt>
                <c:pt idx="66086">
                  <c:v>287463605.90422201</c:v>
                </c:pt>
                <c:pt idx="66087">
                  <c:v>287423606.839876</c:v>
                </c:pt>
                <c:pt idx="66088">
                  <c:v>287383592.24169201</c:v>
                </c:pt>
                <c:pt idx="66089">
                  <c:v>287343562.103957</c:v>
                </c:pt>
                <c:pt idx="66090">
                  <c:v>287303516.42095894</c:v>
                </c:pt>
                <c:pt idx="66091">
                  <c:v>287263455.18697894</c:v>
                </c:pt>
                <c:pt idx="66092">
                  <c:v>287223378.39629894</c:v>
                </c:pt>
                <c:pt idx="66093">
                  <c:v>287183286.04319805</c:v>
                </c:pt>
                <c:pt idx="66094">
                  <c:v>287143178.12195092</c:v>
                </c:pt>
                <c:pt idx="66095">
                  <c:v>287103054.62683392</c:v>
                </c:pt>
                <c:pt idx="66096">
                  <c:v>287062915.55211705</c:v>
                </c:pt>
                <c:pt idx="66097">
                  <c:v>287022760.89206994</c:v>
                </c:pt>
                <c:pt idx="66098">
                  <c:v>286982590.64096105</c:v>
                </c:pt>
                <c:pt idx="66099">
                  <c:v>286942404.79305297</c:v>
                </c:pt>
                <c:pt idx="66100">
                  <c:v>286902203.34260899</c:v>
                </c:pt>
                <c:pt idx="66101">
                  <c:v>286861986.283889</c:v>
                </c:pt>
                <c:pt idx="66102">
                  <c:v>286821753.61115098</c:v>
                </c:pt>
                <c:pt idx="66103">
                  <c:v>286781505.31865001</c:v>
                </c:pt>
                <c:pt idx="66104">
                  <c:v>286741241.40063894</c:v>
                </c:pt>
                <c:pt idx="66105">
                  <c:v>286700961.85136902</c:v>
                </c:pt>
                <c:pt idx="66106">
                  <c:v>286660666.66508698</c:v>
                </c:pt>
                <c:pt idx="66107">
                  <c:v>286620355.83603996</c:v>
                </c:pt>
                <c:pt idx="66108">
                  <c:v>286580029.35847098</c:v>
                </c:pt>
                <c:pt idx="66109">
                  <c:v>286539687.22662091</c:v>
                </c:pt>
                <c:pt idx="66110">
                  <c:v>286499329.43472803</c:v>
                </c:pt>
                <c:pt idx="66111">
                  <c:v>286458955.97702909</c:v>
                </c:pt>
                <c:pt idx="66112">
                  <c:v>286418566.84775704</c:v>
                </c:pt>
                <c:pt idx="66113">
                  <c:v>286378162.04114509</c:v>
                </c:pt>
                <c:pt idx="66114">
                  <c:v>286337741.55142105</c:v>
                </c:pt>
                <c:pt idx="66115">
                  <c:v>286297305.37281102</c:v>
                </c:pt>
                <c:pt idx="66116">
                  <c:v>286256853.49953991</c:v>
                </c:pt>
                <c:pt idx="66117">
                  <c:v>286216385.92582995</c:v>
                </c:pt>
                <c:pt idx="66118">
                  <c:v>286175902.64589906</c:v>
                </c:pt>
                <c:pt idx="66119">
                  <c:v>286135403.65396607</c:v>
                </c:pt>
                <c:pt idx="66120">
                  <c:v>286094888.94424295</c:v>
                </c:pt>
                <c:pt idx="66121">
                  <c:v>286054358.51094294</c:v>
                </c:pt>
                <c:pt idx="66122">
                  <c:v>286013812.34827697</c:v>
                </c:pt>
                <c:pt idx="66123">
                  <c:v>285973250.45044899</c:v>
                </c:pt>
                <c:pt idx="66124">
                  <c:v>285932672.81166703</c:v>
                </c:pt>
                <c:pt idx="66125">
                  <c:v>285892079.42612994</c:v>
                </c:pt>
                <c:pt idx="66126">
                  <c:v>285851470.28803992</c:v>
                </c:pt>
                <c:pt idx="66127">
                  <c:v>285810845.39159298</c:v>
                </c:pt>
                <c:pt idx="66128">
                  <c:v>285770204.73098385</c:v>
                </c:pt>
                <c:pt idx="66129">
                  <c:v>285729548.30040598</c:v>
                </c:pt>
                <c:pt idx="66130">
                  <c:v>285688876.09404695</c:v>
                </c:pt>
                <c:pt idx="66131">
                  <c:v>285648188.10609609</c:v>
                </c:pt>
                <c:pt idx="66132">
                  <c:v>285607484.33073699</c:v>
                </c:pt>
                <c:pt idx="66133">
                  <c:v>285566764.76215202</c:v>
                </c:pt>
                <c:pt idx="66134">
                  <c:v>285526029.39452106</c:v>
                </c:pt>
                <c:pt idx="66135">
                  <c:v>285485278.222022</c:v>
                </c:pt>
                <c:pt idx="66136">
                  <c:v>285444511.238828</c:v>
                </c:pt>
                <c:pt idx="66137">
                  <c:v>285403728.43911201</c:v>
                </c:pt>
                <c:pt idx="66138">
                  <c:v>285362929.81704402</c:v>
                </c:pt>
                <c:pt idx="66139">
                  <c:v>285322115.36679101</c:v>
                </c:pt>
                <c:pt idx="66140">
                  <c:v>285281285.08251703</c:v>
                </c:pt>
                <c:pt idx="66141">
                  <c:v>285240438.95838499</c:v>
                </c:pt>
                <c:pt idx="66142">
                  <c:v>285199576.988554</c:v>
                </c:pt>
                <c:pt idx="66143">
                  <c:v>285158699.16718006</c:v>
                </c:pt>
                <c:pt idx="66144">
                  <c:v>285117805.488419</c:v>
                </c:pt>
                <c:pt idx="66145">
                  <c:v>285076895.94642109</c:v>
                </c:pt>
                <c:pt idx="66146">
                  <c:v>285035970.53533691</c:v>
                </c:pt>
                <c:pt idx="66147">
                  <c:v>284995029.24931198</c:v>
                </c:pt>
                <c:pt idx="66148">
                  <c:v>284954072.08249199</c:v>
                </c:pt>
                <c:pt idx="66149">
                  <c:v>284913099.02901697</c:v>
                </c:pt>
                <c:pt idx="66150">
                  <c:v>284872110.08302605</c:v>
                </c:pt>
                <c:pt idx="66151">
                  <c:v>284831105.23865592</c:v>
                </c:pt>
                <c:pt idx="66152">
                  <c:v>284790084.49003994</c:v>
                </c:pt>
                <c:pt idx="66153">
                  <c:v>284749047.83130991</c:v>
                </c:pt>
                <c:pt idx="66154">
                  <c:v>284707995.25659305</c:v>
                </c:pt>
                <c:pt idx="66155">
                  <c:v>284666926.76001698</c:v>
                </c:pt>
                <c:pt idx="66156">
                  <c:v>284625842.33570296</c:v>
                </c:pt>
                <c:pt idx="66157">
                  <c:v>284584741.97777396</c:v>
                </c:pt>
                <c:pt idx="66158">
                  <c:v>284543625.68034601</c:v>
                </c:pt>
                <c:pt idx="66159">
                  <c:v>284502493.43753499</c:v>
                </c:pt>
                <c:pt idx="66160">
                  <c:v>284461345.24345398</c:v>
                </c:pt>
                <c:pt idx="66161">
                  <c:v>284420181.09221292</c:v>
                </c:pt>
                <c:pt idx="66162">
                  <c:v>284379000.97792</c:v>
                </c:pt>
                <c:pt idx="66163">
                  <c:v>284337804.89467794</c:v>
                </c:pt>
                <c:pt idx="66164">
                  <c:v>284296592.83659202</c:v>
                </c:pt>
                <c:pt idx="66165">
                  <c:v>284255364.797759</c:v>
                </c:pt>
                <c:pt idx="66166">
                  <c:v>284214120.77227587</c:v>
                </c:pt>
                <c:pt idx="66167">
                  <c:v>284172860.75423896</c:v>
                </c:pt>
                <c:pt idx="66168">
                  <c:v>284131584.73773795</c:v>
                </c:pt>
                <c:pt idx="66169">
                  <c:v>284090292.71686202</c:v>
                </c:pt>
                <c:pt idx="66170">
                  <c:v>284048984.68569696</c:v>
                </c:pt>
                <c:pt idx="66171">
                  <c:v>284007660.63832605</c:v>
                </c:pt>
                <c:pt idx="66172">
                  <c:v>283966320.56883109</c:v>
                </c:pt>
                <c:pt idx="66173">
                  <c:v>283924964.47128886</c:v>
                </c:pt>
                <c:pt idx="66174">
                  <c:v>283883592.33977592</c:v>
                </c:pt>
                <c:pt idx="66175">
                  <c:v>283842204.16836405</c:v>
                </c:pt>
                <c:pt idx="66176">
                  <c:v>283800799.95112205</c:v>
                </c:pt>
                <c:pt idx="66177">
                  <c:v>283759379.68211901</c:v>
                </c:pt>
                <c:pt idx="66178">
                  <c:v>283717943.35541809</c:v>
                </c:pt>
                <c:pt idx="66179">
                  <c:v>283676490.96508092</c:v>
                </c:pt>
                <c:pt idx="66180">
                  <c:v>283635022.50516802</c:v>
                </c:pt>
                <c:pt idx="66181">
                  <c:v>283593537.96973294</c:v>
                </c:pt>
                <c:pt idx="66182">
                  <c:v>283552037.35283202</c:v>
                </c:pt>
                <c:pt idx="66183">
                  <c:v>283510520.64851308</c:v>
                </c:pt>
                <c:pt idx="66184">
                  <c:v>283468987.85082614</c:v>
                </c:pt>
                <c:pt idx="66185">
                  <c:v>283427438.95381606</c:v>
                </c:pt>
                <c:pt idx="66186">
                  <c:v>283385873.95152402</c:v>
                </c:pt>
                <c:pt idx="66187">
                  <c:v>283344292.83798999</c:v>
                </c:pt>
                <c:pt idx="66188">
                  <c:v>283302695.60725206</c:v>
                </c:pt>
                <c:pt idx="66189">
                  <c:v>283261082.253344</c:v>
                </c:pt>
                <c:pt idx="66190">
                  <c:v>283219452.77029592</c:v>
                </c:pt>
                <c:pt idx="66191">
                  <c:v>283177807.15213698</c:v>
                </c:pt>
                <c:pt idx="66192">
                  <c:v>283136145.39289296</c:v>
                </c:pt>
                <c:pt idx="66193">
                  <c:v>283094467.48658592</c:v>
                </c:pt>
                <c:pt idx="66194">
                  <c:v>283052773.42723691</c:v>
                </c:pt>
                <c:pt idx="66195">
                  <c:v>283011063.20886302</c:v>
                </c:pt>
                <c:pt idx="66196">
                  <c:v>282969336.82547796</c:v>
                </c:pt>
                <c:pt idx="66197">
                  <c:v>282927594.27109492</c:v>
                </c:pt>
                <c:pt idx="66198">
                  <c:v>282885835.53972101</c:v>
                </c:pt>
                <c:pt idx="66199">
                  <c:v>282844060.62536198</c:v>
                </c:pt>
                <c:pt idx="66200">
                  <c:v>282802269.52202201</c:v>
                </c:pt>
                <c:pt idx="66201">
                  <c:v>282760462.223701</c:v>
                </c:pt>
                <c:pt idx="66202">
                  <c:v>282718638.72439694</c:v>
                </c:pt>
                <c:pt idx="66203">
                  <c:v>282676799.018103</c:v>
                </c:pt>
                <c:pt idx="66204">
                  <c:v>282634943.09881198</c:v>
                </c:pt>
                <c:pt idx="66205">
                  <c:v>282593070.960513</c:v>
                </c:pt>
                <c:pt idx="66206">
                  <c:v>282551182.59719002</c:v>
                </c:pt>
                <c:pt idx="66207">
                  <c:v>282509278.002828</c:v>
                </c:pt>
                <c:pt idx="66208">
                  <c:v>282467357.17140597</c:v>
                </c:pt>
                <c:pt idx="66209">
                  <c:v>282425420.09690195</c:v>
                </c:pt>
                <c:pt idx="66210">
                  <c:v>282383466.77329099</c:v>
                </c:pt>
                <c:pt idx="66211">
                  <c:v>282341497.194543</c:v>
                </c:pt>
                <c:pt idx="66212">
                  <c:v>282299511.35462701</c:v>
                </c:pt>
                <c:pt idx="66213">
                  <c:v>282257509.24751008</c:v>
                </c:pt>
                <c:pt idx="66214">
                  <c:v>282215490.86715311</c:v>
                </c:pt>
                <c:pt idx="66215">
                  <c:v>282173456.20751607</c:v>
                </c:pt>
                <c:pt idx="66216">
                  <c:v>282131405.26255703</c:v>
                </c:pt>
                <c:pt idx="66217">
                  <c:v>282089338.02622992</c:v>
                </c:pt>
                <c:pt idx="66218">
                  <c:v>282047254.49248594</c:v>
                </c:pt>
                <c:pt idx="66219">
                  <c:v>282005154.65527201</c:v>
                </c:pt>
                <c:pt idx="66220">
                  <c:v>281963038.50853401</c:v>
                </c:pt>
                <c:pt idx="66221">
                  <c:v>281920906.04621392</c:v>
                </c:pt>
                <c:pt idx="66222">
                  <c:v>281878757.26225096</c:v>
                </c:pt>
                <c:pt idx="66223">
                  <c:v>281836592.15058309</c:v>
                </c:pt>
                <c:pt idx="66224">
                  <c:v>281794410.70514101</c:v>
                </c:pt>
                <c:pt idx="66225">
                  <c:v>281752212.91985703</c:v>
                </c:pt>
                <c:pt idx="66226">
                  <c:v>281709998.78865796</c:v>
                </c:pt>
                <c:pt idx="66227">
                  <c:v>281667768.30546802</c:v>
                </c:pt>
                <c:pt idx="66228">
                  <c:v>281625521.46420896</c:v>
                </c:pt>
                <c:pt idx="66229">
                  <c:v>281583258.25880009</c:v>
                </c:pt>
                <c:pt idx="66230">
                  <c:v>281540978.68315506</c:v>
                </c:pt>
                <c:pt idx="66231">
                  <c:v>281498682.73118699</c:v>
                </c:pt>
                <c:pt idx="66232">
                  <c:v>281456370.39680499</c:v>
                </c:pt>
                <c:pt idx="66233">
                  <c:v>281414041.673917</c:v>
                </c:pt>
                <c:pt idx="66234">
                  <c:v>281371696.55642498</c:v>
                </c:pt>
                <c:pt idx="66235">
                  <c:v>281329335.03822994</c:v>
                </c:pt>
                <c:pt idx="66236">
                  <c:v>281286957.11322802</c:v>
                </c:pt>
                <c:pt idx="66237">
                  <c:v>281244562.775316</c:v>
                </c:pt>
                <c:pt idx="66238">
                  <c:v>281202152.01838303</c:v>
                </c:pt>
                <c:pt idx="66239">
                  <c:v>281159724.83631796</c:v>
                </c:pt>
                <c:pt idx="66240">
                  <c:v>281117281.22300601</c:v>
                </c:pt>
                <c:pt idx="66241">
                  <c:v>281074821.17232996</c:v>
                </c:pt>
                <c:pt idx="66242">
                  <c:v>281032344.67816806</c:v>
                </c:pt>
                <c:pt idx="66243">
                  <c:v>280989851.73439592</c:v>
                </c:pt>
                <c:pt idx="66244">
                  <c:v>280947342.33488792</c:v>
                </c:pt>
                <c:pt idx="66245">
                  <c:v>280904816.47351301</c:v>
                </c:pt>
                <c:pt idx="66246">
                  <c:v>280862274.14413798</c:v>
                </c:pt>
                <c:pt idx="66247">
                  <c:v>280819715.34062606</c:v>
                </c:pt>
                <c:pt idx="66248">
                  <c:v>280777140.05683899</c:v>
                </c:pt>
                <c:pt idx="66249">
                  <c:v>280734548.2866329</c:v>
                </c:pt>
                <c:pt idx="66250">
                  <c:v>280691940.02386302</c:v>
                </c:pt>
                <c:pt idx="66251">
                  <c:v>280649315.26238096</c:v>
                </c:pt>
                <c:pt idx="66252">
                  <c:v>280606673.99603486</c:v>
                </c:pt>
                <c:pt idx="66253">
                  <c:v>280564016.218669</c:v>
                </c:pt>
                <c:pt idx="66254">
                  <c:v>280521341.92412502</c:v>
                </c:pt>
                <c:pt idx="66255">
                  <c:v>280478651.10624295</c:v>
                </c:pt>
                <c:pt idx="66256">
                  <c:v>280435943.75885808</c:v>
                </c:pt>
                <c:pt idx="66257">
                  <c:v>280393219.87580305</c:v>
                </c:pt>
                <c:pt idx="66258">
                  <c:v>280350479.45090592</c:v>
                </c:pt>
                <c:pt idx="66259">
                  <c:v>280307722.47799397</c:v>
                </c:pt>
                <c:pt idx="66260">
                  <c:v>280264948.95089102</c:v>
                </c:pt>
                <c:pt idx="66261">
                  <c:v>280222158.86341506</c:v>
                </c:pt>
                <c:pt idx="66262">
                  <c:v>280179352.20938396</c:v>
                </c:pt>
                <c:pt idx="66263">
                  <c:v>280136528.98261195</c:v>
                </c:pt>
                <c:pt idx="66264">
                  <c:v>280093689.17690796</c:v>
                </c:pt>
                <c:pt idx="66265">
                  <c:v>280050832.78607994</c:v>
                </c:pt>
                <c:pt idx="66266">
                  <c:v>280007959.80393201</c:v>
                </c:pt>
                <c:pt idx="66267">
                  <c:v>279965070.22426492</c:v>
                </c:pt>
                <c:pt idx="66268">
                  <c:v>279922164.04087597</c:v>
                </c:pt>
                <c:pt idx="66269">
                  <c:v>279879241.24755907</c:v>
                </c:pt>
                <c:pt idx="66270">
                  <c:v>279836301.83810705</c:v>
                </c:pt>
                <c:pt idx="66271">
                  <c:v>279793345.806306</c:v>
                </c:pt>
                <c:pt idx="66272">
                  <c:v>279750373.14594102</c:v>
                </c:pt>
                <c:pt idx="66273">
                  <c:v>279707383.85079497</c:v>
                </c:pt>
                <c:pt idx="66274">
                  <c:v>279664377.91464496</c:v>
                </c:pt>
                <c:pt idx="66275">
                  <c:v>279621355.33126694</c:v>
                </c:pt>
                <c:pt idx="66276">
                  <c:v>279578316.09443092</c:v>
                </c:pt>
                <c:pt idx="66277">
                  <c:v>279535260.19790697</c:v>
                </c:pt>
                <c:pt idx="66278">
                  <c:v>279492187.63546097</c:v>
                </c:pt>
                <c:pt idx="66279">
                  <c:v>279449098.40085298</c:v>
                </c:pt>
                <c:pt idx="66280">
                  <c:v>279405992.48784298</c:v>
                </c:pt>
                <c:pt idx="66281">
                  <c:v>279362869.89018601</c:v>
                </c:pt>
                <c:pt idx="66282">
                  <c:v>279319730.60163403</c:v>
                </c:pt>
                <c:pt idx="66283">
                  <c:v>279276574.61593699</c:v>
                </c:pt>
                <c:pt idx="66284">
                  <c:v>279233401.92683995</c:v>
                </c:pt>
                <c:pt idx="66285">
                  <c:v>279190212.52808499</c:v>
                </c:pt>
                <c:pt idx="66286">
                  <c:v>279147006.41341102</c:v>
                </c:pt>
                <c:pt idx="66287">
                  <c:v>279103783.57655501</c:v>
                </c:pt>
                <c:pt idx="66288">
                  <c:v>279060544.01124692</c:v>
                </c:pt>
                <c:pt idx="66289">
                  <c:v>279017287.71121895</c:v>
                </c:pt>
                <c:pt idx="66290">
                  <c:v>278974014.67019498</c:v>
                </c:pt>
                <c:pt idx="66291">
                  <c:v>278930724.88189697</c:v>
                </c:pt>
                <c:pt idx="66292">
                  <c:v>278887418.34004605</c:v>
                </c:pt>
                <c:pt idx="66293">
                  <c:v>278844095.03835601</c:v>
                </c:pt>
                <c:pt idx="66294">
                  <c:v>278800754.97053999</c:v>
                </c:pt>
                <c:pt idx="66295">
                  <c:v>278757398.13030696</c:v>
                </c:pt>
                <c:pt idx="66296">
                  <c:v>278714024.51136303</c:v>
                </c:pt>
                <c:pt idx="66297">
                  <c:v>278670634.10741115</c:v>
                </c:pt>
                <c:pt idx="66298">
                  <c:v>278627226.91214794</c:v>
                </c:pt>
                <c:pt idx="66299">
                  <c:v>278583802.91927195</c:v>
                </c:pt>
                <c:pt idx="66300">
                  <c:v>278540362.12247294</c:v>
                </c:pt>
                <c:pt idx="66301">
                  <c:v>278496904.515441</c:v>
                </c:pt>
                <c:pt idx="66302">
                  <c:v>278453430.09186202</c:v>
                </c:pt>
                <c:pt idx="66303">
                  <c:v>278409938.84541702</c:v>
                </c:pt>
                <c:pt idx="66304">
                  <c:v>278366430.76978499</c:v>
                </c:pt>
                <c:pt idx="66305">
                  <c:v>278322905.85864198</c:v>
                </c:pt>
                <c:pt idx="66306">
                  <c:v>278279364.10565901</c:v>
                </c:pt>
                <c:pt idx="66307">
                  <c:v>278235805.50450402</c:v>
                </c:pt>
                <c:pt idx="66308">
                  <c:v>278192230.04884309</c:v>
                </c:pt>
                <c:pt idx="66309">
                  <c:v>278148637.73233688</c:v>
                </c:pt>
                <c:pt idx="66310">
                  <c:v>278105028.54864401</c:v>
                </c:pt>
                <c:pt idx="66311">
                  <c:v>278061402.49141991</c:v>
                </c:pt>
                <c:pt idx="66312">
                  <c:v>278017759.55431402</c:v>
                </c:pt>
                <c:pt idx="66313">
                  <c:v>277974099.73097593</c:v>
                </c:pt>
                <c:pt idx="66314">
                  <c:v>277930423.01504803</c:v>
                </c:pt>
                <c:pt idx="66315">
                  <c:v>277886729.40017295</c:v>
                </c:pt>
                <c:pt idx="66316">
                  <c:v>277843018.87998796</c:v>
                </c:pt>
                <c:pt idx="66317">
                  <c:v>277799291.44812608</c:v>
                </c:pt>
                <c:pt idx="66318">
                  <c:v>277755547.09821796</c:v>
                </c:pt>
                <c:pt idx="66319">
                  <c:v>277711785.82389098</c:v>
                </c:pt>
                <c:pt idx="66320">
                  <c:v>277668007.61876798</c:v>
                </c:pt>
                <c:pt idx="66321">
                  <c:v>277624212.47646999</c:v>
                </c:pt>
                <c:pt idx="66322">
                  <c:v>277580400.39061201</c:v>
                </c:pt>
                <c:pt idx="66323">
                  <c:v>277536571.35480797</c:v>
                </c:pt>
                <c:pt idx="66324">
                  <c:v>277492725.36266696</c:v>
                </c:pt>
                <c:pt idx="66325">
                  <c:v>277448862.40779501</c:v>
                </c:pt>
                <c:pt idx="66326">
                  <c:v>277404982.48379391</c:v>
                </c:pt>
                <c:pt idx="66327">
                  <c:v>277361085.58426392</c:v>
                </c:pt>
                <c:pt idx="66328">
                  <c:v>277317171.70279896</c:v>
                </c:pt>
                <c:pt idx="66329">
                  <c:v>277273240.83299196</c:v>
                </c:pt>
                <c:pt idx="66330">
                  <c:v>277229292.96842998</c:v>
                </c:pt>
                <c:pt idx="66331">
                  <c:v>277185328.10269803</c:v>
                </c:pt>
                <c:pt idx="66332">
                  <c:v>277141346.22937691</c:v>
                </c:pt>
                <c:pt idx="66333">
                  <c:v>277097347.34204501</c:v>
                </c:pt>
                <c:pt idx="66334">
                  <c:v>277053331.43427485</c:v>
                </c:pt>
                <c:pt idx="66335">
                  <c:v>277009298.49963886</c:v>
                </c:pt>
                <c:pt idx="66336">
                  <c:v>276965248.53170294</c:v>
                </c:pt>
                <c:pt idx="66337">
                  <c:v>276921181.52402902</c:v>
                </c:pt>
                <c:pt idx="66338">
                  <c:v>276877097.47017795</c:v>
                </c:pt>
                <c:pt idx="66339">
                  <c:v>276832996.36370605</c:v>
                </c:pt>
                <c:pt idx="66340">
                  <c:v>276788878.19816405</c:v>
                </c:pt>
                <c:pt idx="66341">
                  <c:v>276744742.96710205</c:v>
                </c:pt>
                <c:pt idx="66342">
                  <c:v>276700590.66406506</c:v>
                </c:pt>
                <c:pt idx="66343">
                  <c:v>276656421.28259492</c:v>
                </c:pt>
                <c:pt idx="66344">
                  <c:v>276612234.81622791</c:v>
                </c:pt>
                <c:pt idx="66345">
                  <c:v>276568031.25849998</c:v>
                </c:pt>
                <c:pt idx="66346">
                  <c:v>276523810.60294092</c:v>
                </c:pt>
                <c:pt idx="66347">
                  <c:v>276479572.84307802</c:v>
                </c:pt>
                <c:pt idx="66348">
                  <c:v>276435317.97243387</c:v>
                </c:pt>
                <c:pt idx="66349">
                  <c:v>276391045.98452902</c:v>
                </c:pt>
                <c:pt idx="66350">
                  <c:v>276346756.87287903</c:v>
                </c:pt>
                <c:pt idx="66351">
                  <c:v>276302450.63099599</c:v>
                </c:pt>
                <c:pt idx="66352">
                  <c:v>276258127.25238794</c:v>
                </c:pt>
                <c:pt idx="66353">
                  <c:v>276213786.73056102</c:v>
                </c:pt>
                <c:pt idx="66354">
                  <c:v>276169429.05901605</c:v>
                </c:pt>
                <c:pt idx="66355">
                  <c:v>276125054.23124993</c:v>
                </c:pt>
                <c:pt idx="66356">
                  <c:v>276080662.240758</c:v>
                </c:pt>
                <c:pt idx="66357">
                  <c:v>276036253.08102793</c:v>
                </c:pt>
                <c:pt idx="66358">
                  <c:v>275991826.74554801</c:v>
                </c:pt>
                <c:pt idx="66359">
                  <c:v>275947383.22780001</c:v>
                </c:pt>
                <c:pt idx="66360">
                  <c:v>275902922.52126396</c:v>
                </c:pt>
                <c:pt idx="66361">
                  <c:v>275858444.61941397</c:v>
                </c:pt>
                <c:pt idx="66362">
                  <c:v>275813949.51572198</c:v>
                </c:pt>
                <c:pt idx="66363">
                  <c:v>275769437.203655</c:v>
                </c:pt>
                <c:pt idx="66364">
                  <c:v>275724907.67667794</c:v>
                </c:pt>
                <c:pt idx="66365">
                  <c:v>275680360.92824996</c:v>
                </c:pt>
                <c:pt idx="66366">
                  <c:v>275635796.95182902</c:v>
                </c:pt>
                <c:pt idx="66367">
                  <c:v>275591215.74086607</c:v>
                </c:pt>
                <c:pt idx="66368">
                  <c:v>275546617.28881109</c:v>
                </c:pt>
                <c:pt idx="66369">
                  <c:v>275502001.589109</c:v>
                </c:pt>
                <c:pt idx="66370">
                  <c:v>275457368.63520199</c:v>
                </c:pt>
                <c:pt idx="66371">
                  <c:v>275412718.42052501</c:v>
                </c:pt>
                <c:pt idx="66372">
                  <c:v>275368050.93851399</c:v>
                </c:pt>
                <c:pt idx="66373">
                  <c:v>275323366.18259901</c:v>
                </c:pt>
                <c:pt idx="66374">
                  <c:v>275278664.14620399</c:v>
                </c:pt>
                <c:pt idx="66375">
                  <c:v>275233944.82275403</c:v>
                </c:pt>
                <c:pt idx="66376">
                  <c:v>275189208.20566499</c:v>
                </c:pt>
                <c:pt idx="66377">
                  <c:v>275144454.28835392</c:v>
                </c:pt>
                <c:pt idx="66378">
                  <c:v>275099683.06422901</c:v>
                </c:pt>
                <c:pt idx="66379">
                  <c:v>275054894.52669996</c:v>
                </c:pt>
                <c:pt idx="66380">
                  <c:v>275010088.66916704</c:v>
                </c:pt>
                <c:pt idx="66381">
                  <c:v>274965265.48503196</c:v>
                </c:pt>
                <c:pt idx="66382">
                  <c:v>274920424.96768796</c:v>
                </c:pt>
                <c:pt idx="66383">
                  <c:v>274875567.11052907</c:v>
                </c:pt>
                <c:pt idx="66384">
                  <c:v>274830691.90693986</c:v>
                </c:pt>
                <c:pt idx="66385">
                  <c:v>274785799.35030705</c:v>
                </c:pt>
                <c:pt idx="66386">
                  <c:v>274740889.43400794</c:v>
                </c:pt>
                <c:pt idx="66387">
                  <c:v>274695962.15142107</c:v>
                </c:pt>
                <c:pt idx="66388">
                  <c:v>274651017.49591595</c:v>
                </c:pt>
                <c:pt idx="66389">
                  <c:v>274606055.46086198</c:v>
                </c:pt>
                <c:pt idx="66390">
                  <c:v>274561076.03962392</c:v>
                </c:pt>
                <c:pt idx="66391">
                  <c:v>274516079.22556198</c:v>
                </c:pt>
                <c:pt idx="66392">
                  <c:v>274471065.01203096</c:v>
                </c:pt>
                <c:pt idx="66393">
                  <c:v>274426033.39238495</c:v>
                </c:pt>
                <c:pt idx="66394">
                  <c:v>274380984.359972</c:v>
                </c:pt>
                <c:pt idx="66395">
                  <c:v>274335917.90813696</c:v>
                </c:pt>
                <c:pt idx="66396">
                  <c:v>274290834.03021991</c:v>
                </c:pt>
                <c:pt idx="66397">
                  <c:v>274245732.719558</c:v>
                </c:pt>
                <c:pt idx="66398">
                  <c:v>274200613.96948391</c:v>
                </c:pt>
                <c:pt idx="66399">
                  <c:v>274155477.77332705</c:v>
                </c:pt>
                <c:pt idx="66400">
                  <c:v>274110324.12440997</c:v>
                </c:pt>
                <c:pt idx="66401">
                  <c:v>274065153.016056</c:v>
                </c:pt>
                <c:pt idx="66402">
                  <c:v>274019964.44158101</c:v>
                </c:pt>
                <c:pt idx="66403">
                  <c:v>273974758.39429796</c:v>
                </c:pt>
                <c:pt idx="66404">
                  <c:v>273929534.86751515</c:v>
                </c:pt>
                <c:pt idx="66405">
                  <c:v>273884293.85453802</c:v>
                </c:pt>
                <c:pt idx="66406">
                  <c:v>273839035.34866709</c:v>
                </c:pt>
                <c:pt idx="66407">
                  <c:v>273793759.34319907</c:v>
                </c:pt>
                <c:pt idx="66408">
                  <c:v>273748465.83142698</c:v>
                </c:pt>
                <c:pt idx="66409">
                  <c:v>273703154.80663896</c:v>
                </c:pt>
                <c:pt idx="66410">
                  <c:v>273657826.26212102</c:v>
                </c:pt>
                <c:pt idx="66411">
                  <c:v>273612480.19115198</c:v>
                </c:pt>
                <c:pt idx="66412">
                  <c:v>273567116.58701098</c:v>
                </c:pt>
                <c:pt idx="66413">
                  <c:v>273521735.44296795</c:v>
                </c:pt>
                <c:pt idx="66414">
                  <c:v>273476336.75229192</c:v>
                </c:pt>
                <c:pt idx="66415">
                  <c:v>273430920.50824893</c:v>
                </c:pt>
                <c:pt idx="66416">
                  <c:v>273385486.70409799</c:v>
                </c:pt>
                <c:pt idx="66417">
                  <c:v>273340035.33309609</c:v>
                </c:pt>
                <c:pt idx="66418">
                  <c:v>273294566.38849401</c:v>
                </c:pt>
                <c:pt idx="66419">
                  <c:v>273249079.86354107</c:v>
                </c:pt>
                <c:pt idx="66420">
                  <c:v>273203575.751481</c:v>
                </c:pt>
                <c:pt idx="66421">
                  <c:v>273158054.04555398</c:v>
                </c:pt>
                <c:pt idx="66422">
                  <c:v>273112514.73899496</c:v>
                </c:pt>
                <c:pt idx="66423">
                  <c:v>273066957.82503599</c:v>
                </c:pt>
                <c:pt idx="66424">
                  <c:v>273021383.29690486</c:v>
                </c:pt>
                <c:pt idx="66425">
                  <c:v>272975791.14782411</c:v>
                </c:pt>
                <c:pt idx="66426">
                  <c:v>272930181.371014</c:v>
                </c:pt>
                <c:pt idx="66427">
                  <c:v>272884553.95968896</c:v>
                </c:pt>
                <c:pt idx="66428">
                  <c:v>272838908.90706009</c:v>
                </c:pt>
                <c:pt idx="66429">
                  <c:v>272793246.20633394</c:v>
                </c:pt>
                <c:pt idx="66430">
                  <c:v>272747565.85071409</c:v>
                </c:pt>
                <c:pt idx="66431">
                  <c:v>272701867.83339792</c:v>
                </c:pt>
                <c:pt idx="66432">
                  <c:v>272656152.14758015</c:v>
                </c:pt>
                <c:pt idx="66433">
                  <c:v>272610418.78645003</c:v>
                </c:pt>
                <c:pt idx="66434">
                  <c:v>272564667.74319506</c:v>
                </c:pt>
                <c:pt idx="66435">
                  <c:v>272518899.01099491</c:v>
                </c:pt>
                <c:pt idx="66436">
                  <c:v>272473112.58302897</c:v>
                </c:pt>
                <c:pt idx="66437">
                  <c:v>272427308.45246994</c:v>
                </c:pt>
                <c:pt idx="66438">
                  <c:v>272381486.612486</c:v>
                </c:pt>
                <c:pt idx="66439">
                  <c:v>272335647.05624199</c:v>
                </c:pt>
                <c:pt idx="66440">
                  <c:v>272289789.77689999</c:v>
                </c:pt>
                <c:pt idx="66441">
                  <c:v>272243914.76761502</c:v>
                </c:pt>
                <c:pt idx="66442">
                  <c:v>272198022.02153999</c:v>
                </c:pt>
                <c:pt idx="66443">
                  <c:v>272152111.53182209</c:v>
                </c:pt>
                <c:pt idx="66444">
                  <c:v>272106183.29160494</c:v>
                </c:pt>
                <c:pt idx="66445">
                  <c:v>272060237.294029</c:v>
                </c:pt>
                <c:pt idx="66446">
                  <c:v>272014273.53222793</c:v>
                </c:pt>
                <c:pt idx="66447">
                  <c:v>271968291.9993329</c:v>
                </c:pt>
                <c:pt idx="66448">
                  <c:v>271922292.68847102</c:v>
                </c:pt>
                <c:pt idx="66449">
                  <c:v>271876275.59276295</c:v>
                </c:pt>
                <c:pt idx="66450">
                  <c:v>271830240.705329</c:v>
                </c:pt>
                <c:pt idx="66451">
                  <c:v>271784188.01928103</c:v>
                </c:pt>
                <c:pt idx="66452">
                  <c:v>271738117.52772802</c:v>
                </c:pt>
                <c:pt idx="66453">
                  <c:v>271692029.22377694</c:v>
                </c:pt>
                <c:pt idx="66454">
                  <c:v>271645923.10052603</c:v>
                </c:pt>
                <c:pt idx="66455">
                  <c:v>271599799.15107399</c:v>
                </c:pt>
                <c:pt idx="66456">
                  <c:v>271553657.36851108</c:v>
                </c:pt>
                <c:pt idx="66457">
                  <c:v>271507497.74592501</c:v>
                </c:pt>
                <c:pt idx="66458">
                  <c:v>271461320.27640003</c:v>
                </c:pt>
                <c:pt idx="66459">
                  <c:v>271415124.95301509</c:v>
                </c:pt>
                <c:pt idx="66460">
                  <c:v>271368911.768843</c:v>
                </c:pt>
                <c:pt idx="66461">
                  <c:v>271322680.71695596</c:v>
                </c:pt>
                <c:pt idx="66462">
                  <c:v>271276431.79041892</c:v>
                </c:pt>
                <c:pt idx="66463">
                  <c:v>271230164.9822939</c:v>
                </c:pt>
                <c:pt idx="66464">
                  <c:v>271183880.2856369</c:v>
                </c:pt>
                <c:pt idx="66465">
                  <c:v>271137577.69350207</c:v>
                </c:pt>
                <c:pt idx="66466">
                  <c:v>271091257.19893599</c:v>
                </c:pt>
                <c:pt idx="66467">
                  <c:v>271044918.79498297</c:v>
                </c:pt>
                <c:pt idx="66468">
                  <c:v>270998562.47468299</c:v>
                </c:pt>
                <c:pt idx="66469">
                  <c:v>270952188.23107094</c:v>
                </c:pt>
                <c:pt idx="66470">
                  <c:v>270905796.05717701</c:v>
                </c:pt>
                <c:pt idx="66471">
                  <c:v>270859385.94602799</c:v>
                </c:pt>
                <c:pt idx="66472">
                  <c:v>270812957.89064503</c:v>
                </c:pt>
                <c:pt idx="66473">
                  <c:v>270766511.884045</c:v>
                </c:pt>
                <c:pt idx="66474">
                  <c:v>270720047.91923994</c:v>
                </c:pt>
                <c:pt idx="66475">
                  <c:v>270673565.98924094</c:v>
                </c:pt>
                <c:pt idx="66476">
                  <c:v>270627066.08704901</c:v>
                </c:pt>
                <c:pt idx="66477">
                  <c:v>270580548.20566499</c:v>
                </c:pt>
                <c:pt idx="66478">
                  <c:v>270534012.33808303</c:v>
                </c:pt>
                <c:pt idx="66479">
                  <c:v>270487458.47729403</c:v>
                </c:pt>
                <c:pt idx="66480">
                  <c:v>270440886.61628395</c:v>
                </c:pt>
                <c:pt idx="66481">
                  <c:v>270394296.74803305</c:v>
                </c:pt>
                <c:pt idx="66482">
                  <c:v>270347688.86551905</c:v>
                </c:pt>
                <c:pt idx="66483">
                  <c:v>270301062.96171403</c:v>
                </c:pt>
                <c:pt idx="66484">
                  <c:v>270254419.02958602</c:v>
                </c:pt>
                <c:pt idx="66485">
                  <c:v>270207757.06209803</c:v>
                </c:pt>
                <c:pt idx="66486">
                  <c:v>270161077.05220896</c:v>
                </c:pt>
                <c:pt idx="66487">
                  <c:v>270114378.99287194</c:v>
                </c:pt>
                <c:pt idx="66488">
                  <c:v>270067662.87703902</c:v>
                </c:pt>
                <c:pt idx="66489">
                  <c:v>270020928.69765198</c:v>
                </c:pt>
                <c:pt idx="66490">
                  <c:v>269974176.44765401</c:v>
                </c:pt>
                <c:pt idx="66491">
                  <c:v>269927406.11997992</c:v>
                </c:pt>
                <c:pt idx="66492">
                  <c:v>269880617.70756006</c:v>
                </c:pt>
                <c:pt idx="66493">
                  <c:v>269833811.20332301</c:v>
                </c:pt>
                <c:pt idx="66494">
                  <c:v>269786986.60018998</c:v>
                </c:pt>
                <c:pt idx="66495">
                  <c:v>269740143.89107794</c:v>
                </c:pt>
                <c:pt idx="66496">
                  <c:v>269693283.068901</c:v>
                </c:pt>
                <c:pt idx="66497">
                  <c:v>269646404.12656605</c:v>
                </c:pt>
                <c:pt idx="66498">
                  <c:v>269599507.05697793</c:v>
                </c:pt>
                <c:pt idx="66499">
                  <c:v>269552591.85303497</c:v>
                </c:pt>
                <c:pt idx="66500">
                  <c:v>269505658.50763202</c:v>
                </c:pt>
                <c:pt idx="66501">
                  <c:v>269458707.01365799</c:v>
                </c:pt>
                <c:pt idx="66502">
                  <c:v>269411737.36399901</c:v>
                </c:pt>
                <c:pt idx="66503">
                  <c:v>269364749.551534</c:v>
                </c:pt>
                <c:pt idx="66504">
                  <c:v>269317743.56914097</c:v>
                </c:pt>
                <c:pt idx="66505">
                  <c:v>269270719.40968895</c:v>
                </c:pt>
                <c:pt idx="66506">
                  <c:v>269223677.06604499</c:v>
                </c:pt>
                <c:pt idx="66507">
                  <c:v>269176616.53107095</c:v>
                </c:pt>
                <c:pt idx="66508">
                  <c:v>269129537.79762399</c:v>
                </c:pt>
                <c:pt idx="66509">
                  <c:v>269082440.85855603</c:v>
                </c:pt>
                <c:pt idx="66510">
                  <c:v>269035325.70671499</c:v>
                </c:pt>
                <c:pt idx="66511">
                  <c:v>268988192.33494294</c:v>
                </c:pt>
                <c:pt idx="66512">
                  <c:v>268941040.73607886</c:v>
                </c:pt>
                <c:pt idx="66513">
                  <c:v>268893870.90295494</c:v>
                </c:pt>
                <c:pt idx="66514">
                  <c:v>268846682.82840198</c:v>
                </c:pt>
                <c:pt idx="66515">
                  <c:v>268799476.50524199</c:v>
                </c:pt>
                <c:pt idx="66516">
                  <c:v>268752251.92629486</c:v>
                </c:pt>
                <c:pt idx="66517">
                  <c:v>268705009.08437496</c:v>
                </c:pt>
                <c:pt idx="66518">
                  <c:v>268657747.97229195</c:v>
                </c:pt>
                <c:pt idx="66519">
                  <c:v>268610468.58284992</c:v>
                </c:pt>
                <c:pt idx="66520">
                  <c:v>268563170.90885001</c:v>
                </c:pt>
                <c:pt idx="66521">
                  <c:v>268515854.94308698</c:v>
                </c:pt>
                <c:pt idx="66522">
                  <c:v>268468520.67835206</c:v>
                </c:pt>
                <c:pt idx="66523">
                  <c:v>268421168.107429</c:v>
                </c:pt>
                <c:pt idx="66524">
                  <c:v>268373797.22310096</c:v>
                </c:pt>
                <c:pt idx="66525">
                  <c:v>268326408.01814196</c:v>
                </c:pt>
                <c:pt idx="66526">
                  <c:v>268279000.485324</c:v>
                </c:pt>
                <c:pt idx="66527">
                  <c:v>268231574.617414</c:v>
                </c:pt>
                <c:pt idx="66528">
                  <c:v>268184130.40717399</c:v>
                </c:pt>
                <c:pt idx="66529">
                  <c:v>268136667.84735799</c:v>
                </c:pt>
                <c:pt idx="66530">
                  <c:v>268089186.93072101</c:v>
                </c:pt>
                <c:pt idx="66531">
                  <c:v>268041687.65000701</c:v>
                </c:pt>
                <c:pt idx="66532">
                  <c:v>267994169.99796101</c:v>
                </c:pt>
                <c:pt idx="66533">
                  <c:v>267946633.967318</c:v>
                </c:pt>
                <c:pt idx="66534">
                  <c:v>267899079.55081102</c:v>
                </c:pt>
                <c:pt idx="66535">
                  <c:v>267851506.74116793</c:v>
                </c:pt>
                <c:pt idx="66536">
                  <c:v>267803915.53110996</c:v>
                </c:pt>
                <c:pt idx="66537">
                  <c:v>267756305.91335696</c:v>
                </c:pt>
                <c:pt idx="66538">
                  <c:v>267708677.88061902</c:v>
                </c:pt>
                <c:pt idx="66539">
                  <c:v>267661031.42560601</c:v>
                </c:pt>
                <c:pt idx="66540">
                  <c:v>267613366.54101998</c:v>
                </c:pt>
                <c:pt idx="66541">
                  <c:v>267565683.21955797</c:v>
                </c:pt>
                <c:pt idx="66542">
                  <c:v>267517981.45391402</c:v>
                </c:pt>
                <c:pt idx="66543">
                  <c:v>267470261.23677599</c:v>
                </c:pt>
                <c:pt idx="66544">
                  <c:v>267422522.56082699</c:v>
                </c:pt>
                <c:pt idx="66545">
                  <c:v>267374765.41874498</c:v>
                </c:pt>
                <c:pt idx="66546">
                  <c:v>267326989.803202</c:v>
                </c:pt>
                <c:pt idx="66547">
                  <c:v>267279195.70686799</c:v>
                </c:pt>
                <c:pt idx="66548">
                  <c:v>267231383.12240499</c:v>
                </c:pt>
                <c:pt idx="66549">
                  <c:v>267183552.04247099</c:v>
                </c:pt>
                <c:pt idx="66550">
                  <c:v>267135702.45972002</c:v>
                </c:pt>
                <c:pt idx="66551">
                  <c:v>267087834.36679903</c:v>
                </c:pt>
                <c:pt idx="66552">
                  <c:v>267039947.75635099</c:v>
                </c:pt>
                <c:pt idx="66553">
                  <c:v>266992042.621016</c:v>
                </c:pt>
                <c:pt idx="66554">
                  <c:v>266944118.95342499</c:v>
                </c:pt>
                <c:pt idx="66555">
                  <c:v>266896176.74620599</c:v>
                </c:pt>
                <c:pt idx="66556">
                  <c:v>266848215.99198398</c:v>
                </c:pt>
                <c:pt idx="66557">
                  <c:v>266800236.68337399</c:v>
                </c:pt>
                <c:pt idx="66558">
                  <c:v>266752238.81299099</c:v>
                </c:pt>
                <c:pt idx="66559">
                  <c:v>266704222.37344199</c:v>
                </c:pt>
                <c:pt idx="66560">
                  <c:v>266656187.35732901</c:v>
                </c:pt>
                <c:pt idx="66561">
                  <c:v>266608133.75725001</c:v>
                </c:pt>
                <c:pt idx="66562">
                  <c:v>266560061.56579798</c:v>
                </c:pt>
                <c:pt idx="66563">
                  <c:v>266511970.77555898</c:v>
                </c:pt>
                <c:pt idx="66564">
                  <c:v>266463861.37911701</c:v>
                </c:pt>
                <c:pt idx="66565">
                  <c:v>266415733.369048</c:v>
                </c:pt>
                <c:pt idx="66566">
                  <c:v>266367586.73792398</c:v>
                </c:pt>
                <c:pt idx="66567">
                  <c:v>266319421.47831199</c:v>
                </c:pt>
                <c:pt idx="66568">
                  <c:v>266271237.58277401</c:v>
                </c:pt>
                <c:pt idx="66569">
                  <c:v>266223035.04386598</c:v>
                </c:pt>
                <c:pt idx="66570">
                  <c:v>266174813.85413903</c:v>
                </c:pt>
                <c:pt idx="66571">
                  <c:v>266126574.00614101</c:v>
                </c:pt>
                <c:pt idx="66572">
                  <c:v>266078315.49241102</c:v>
                </c:pt>
                <c:pt idx="66573">
                  <c:v>266030038.30548599</c:v>
                </c:pt>
                <c:pt idx="66574">
                  <c:v>265981742.43789601</c:v>
                </c:pt>
                <c:pt idx="66575">
                  <c:v>265933427.88216799</c:v>
                </c:pt>
                <c:pt idx="66576">
                  <c:v>265885094.63082001</c:v>
                </c:pt>
                <c:pt idx="66577">
                  <c:v>265836742.67636898</c:v>
                </c:pt>
                <c:pt idx="66578">
                  <c:v>265788372.01132396</c:v>
                </c:pt>
                <c:pt idx="66579">
                  <c:v>265739982.62818897</c:v>
                </c:pt>
                <c:pt idx="66580">
                  <c:v>265691574.51946399</c:v>
                </c:pt>
                <c:pt idx="66581">
                  <c:v>265643147.67764398</c:v>
                </c:pt>
                <c:pt idx="66582">
                  <c:v>265594702.09521601</c:v>
                </c:pt>
                <c:pt idx="66583">
                  <c:v>265546237.76466501</c:v>
                </c:pt>
                <c:pt idx="66584">
                  <c:v>265497754.67846897</c:v>
                </c:pt>
                <c:pt idx="66585">
                  <c:v>265449252.82910103</c:v>
                </c:pt>
                <c:pt idx="66586">
                  <c:v>265400732.20902798</c:v>
                </c:pt>
                <c:pt idx="66587">
                  <c:v>265352192.81071401</c:v>
                </c:pt>
                <c:pt idx="66588">
                  <c:v>265303634.62661502</c:v>
                </c:pt>
                <c:pt idx="66589">
                  <c:v>265255057.64918396</c:v>
                </c:pt>
                <c:pt idx="66590">
                  <c:v>265206461.870866</c:v>
                </c:pt>
                <c:pt idx="66591">
                  <c:v>265157847.28410301</c:v>
                </c:pt>
                <c:pt idx="66592">
                  <c:v>265109213.88133201</c:v>
                </c:pt>
                <c:pt idx="66593">
                  <c:v>265060561.65498099</c:v>
                </c:pt>
                <c:pt idx="66594">
                  <c:v>265011890.597478</c:v>
                </c:pt>
                <c:pt idx="66595">
                  <c:v>264963200.70124096</c:v>
                </c:pt>
                <c:pt idx="66596">
                  <c:v>264914491.95868501</c:v>
                </c:pt>
                <c:pt idx="66597">
                  <c:v>264865764.36221904</c:v>
                </c:pt>
                <c:pt idx="66598">
                  <c:v>264817017.90424699</c:v>
                </c:pt>
                <c:pt idx="66599">
                  <c:v>264768252.57716697</c:v>
                </c:pt>
                <c:pt idx="66600">
                  <c:v>264719468.37337199</c:v>
                </c:pt>
                <c:pt idx="66601">
                  <c:v>264670665.28525001</c:v>
                </c:pt>
                <c:pt idx="66602">
                  <c:v>264621843.30518296</c:v>
                </c:pt>
                <c:pt idx="66603">
                  <c:v>264573002.42554799</c:v>
                </c:pt>
                <c:pt idx="66604">
                  <c:v>264524142.638715</c:v>
                </c:pt>
                <c:pt idx="66605">
                  <c:v>264475263.93705103</c:v>
                </c:pt>
                <c:pt idx="66606">
                  <c:v>264426366.31291601</c:v>
                </c:pt>
                <c:pt idx="66607">
                  <c:v>264377449.758665</c:v>
                </c:pt>
                <c:pt idx="66608">
                  <c:v>264328514.26664701</c:v>
                </c:pt>
                <c:pt idx="66609">
                  <c:v>264279559.82920703</c:v>
                </c:pt>
                <c:pt idx="66610">
                  <c:v>264230586.438683</c:v>
                </c:pt>
                <c:pt idx="66611">
                  <c:v>264181594.08740801</c:v>
                </c:pt>
                <c:pt idx="66612">
                  <c:v>264132582.76770896</c:v>
                </c:pt>
                <c:pt idx="66613">
                  <c:v>264083552.47190896</c:v>
                </c:pt>
                <c:pt idx="66614">
                  <c:v>264034503.19232398</c:v>
                </c:pt>
                <c:pt idx="66615">
                  <c:v>263985434.92126599</c:v>
                </c:pt>
                <c:pt idx="66616">
                  <c:v>263936347.651039</c:v>
                </c:pt>
                <c:pt idx="66617">
                  <c:v>263887241.373943</c:v>
                </c:pt>
                <c:pt idx="66618">
                  <c:v>263838116.08227402</c:v>
                </c:pt>
                <c:pt idx="66619">
                  <c:v>263788971.76831996</c:v>
                </c:pt>
                <c:pt idx="66620">
                  <c:v>263739808.42436299</c:v>
                </c:pt>
                <c:pt idx="66621">
                  <c:v>263690626.04268301</c:v>
                </c:pt>
                <c:pt idx="66622">
                  <c:v>263641424.61555097</c:v>
                </c:pt>
                <c:pt idx="66623">
                  <c:v>263592204.13523301</c:v>
                </c:pt>
                <c:pt idx="66624">
                  <c:v>263542964.59399101</c:v>
                </c:pt>
                <c:pt idx="66625">
                  <c:v>263493705.98407903</c:v>
                </c:pt>
                <c:pt idx="66626">
                  <c:v>263444428.29774898</c:v>
                </c:pt>
                <c:pt idx="66627">
                  <c:v>263395131.52724299</c:v>
                </c:pt>
                <c:pt idx="66628">
                  <c:v>263345815.66480103</c:v>
                </c:pt>
                <c:pt idx="66629">
                  <c:v>263296480.702654</c:v>
                </c:pt>
                <c:pt idx="66630">
                  <c:v>263247126.63303199</c:v>
                </c:pt>
                <c:pt idx="66631">
                  <c:v>263197753.44815397</c:v>
                </c:pt>
                <c:pt idx="66632">
                  <c:v>263148361.140237</c:v>
                </c:pt>
                <c:pt idx="66633">
                  <c:v>263098949.701491</c:v>
                </c:pt>
                <c:pt idx="66634">
                  <c:v>263049519.12412101</c:v>
                </c:pt>
                <c:pt idx="66635">
                  <c:v>263000069.400325</c:v>
                </c:pt>
                <c:pt idx="66636">
                  <c:v>262950600.52229801</c:v>
                </c:pt>
                <c:pt idx="66637">
                  <c:v>262901112.48222503</c:v>
                </c:pt>
                <c:pt idx="66638">
                  <c:v>262851605.27228996</c:v>
                </c:pt>
                <c:pt idx="66639">
                  <c:v>262802078.88466704</c:v>
                </c:pt>
                <c:pt idx="66640">
                  <c:v>262752533.31152797</c:v>
                </c:pt>
                <c:pt idx="66641">
                  <c:v>262702968.545037</c:v>
                </c:pt>
                <c:pt idx="66642">
                  <c:v>262653384.577353</c:v>
                </c:pt>
                <c:pt idx="66643">
                  <c:v>262603781.400628</c:v>
                </c:pt>
                <c:pt idx="66644">
                  <c:v>262554159.00701103</c:v>
                </c:pt>
                <c:pt idx="66645">
                  <c:v>262504517.38864201</c:v>
                </c:pt>
                <c:pt idx="66646">
                  <c:v>262454856.53765801</c:v>
                </c:pt>
                <c:pt idx="66647">
                  <c:v>262405176.44618797</c:v>
                </c:pt>
                <c:pt idx="66648">
                  <c:v>262355477.10635701</c:v>
                </c:pt>
                <c:pt idx="66649">
                  <c:v>262305758.51028296</c:v>
                </c:pt>
                <c:pt idx="66650">
                  <c:v>262256020.650078</c:v>
                </c:pt>
                <c:pt idx="66651">
                  <c:v>262206263.51785001</c:v>
                </c:pt>
                <c:pt idx="66652">
                  <c:v>262156487.105699</c:v>
                </c:pt>
                <c:pt idx="66653">
                  <c:v>262106691.40572</c:v>
                </c:pt>
                <c:pt idx="66654">
                  <c:v>262056876.41000199</c:v>
                </c:pt>
                <c:pt idx="66655">
                  <c:v>262007042.11062896</c:v>
                </c:pt>
                <c:pt idx="66656">
                  <c:v>261957188.49967802</c:v>
                </c:pt>
                <c:pt idx="66657">
                  <c:v>261907315.56922099</c:v>
                </c:pt>
                <c:pt idx="66658">
                  <c:v>261857423.31132397</c:v>
                </c:pt>
                <c:pt idx="66659">
                  <c:v>261807511.71804497</c:v>
                </c:pt>
                <c:pt idx="66660">
                  <c:v>261757580.78143999</c:v>
                </c:pt>
                <c:pt idx="66661">
                  <c:v>261707630.49355701</c:v>
                </c:pt>
                <c:pt idx="66662">
                  <c:v>261657660.84643602</c:v>
                </c:pt>
                <c:pt idx="66663">
                  <c:v>261607671.83211499</c:v>
                </c:pt>
                <c:pt idx="66664">
                  <c:v>261557663.442624</c:v>
                </c:pt>
                <c:pt idx="66665">
                  <c:v>261507635.66998696</c:v>
                </c:pt>
                <c:pt idx="66666">
                  <c:v>261457588.50622201</c:v>
                </c:pt>
                <c:pt idx="66667">
                  <c:v>261407521.94334096</c:v>
                </c:pt>
                <c:pt idx="66668">
                  <c:v>261357435.97335199</c:v>
                </c:pt>
                <c:pt idx="66669">
                  <c:v>261307330.588254</c:v>
                </c:pt>
                <c:pt idx="66670">
                  <c:v>261257205.78004199</c:v>
                </c:pt>
                <c:pt idx="66671">
                  <c:v>261207061.54070398</c:v>
                </c:pt>
                <c:pt idx="66672">
                  <c:v>261156897.86222202</c:v>
                </c:pt>
                <c:pt idx="66673">
                  <c:v>261106714.73657301</c:v>
                </c:pt>
                <c:pt idx="66674">
                  <c:v>261056512.15572798</c:v>
                </c:pt>
                <c:pt idx="66675">
                  <c:v>261006290.111651</c:v>
                </c:pt>
                <c:pt idx="66676">
                  <c:v>260956048.59629899</c:v>
                </c:pt>
                <c:pt idx="66677">
                  <c:v>260905787.601625</c:v>
                </c:pt>
                <c:pt idx="66678">
                  <c:v>260855507.11957598</c:v>
                </c:pt>
                <c:pt idx="66679">
                  <c:v>260805207.14208996</c:v>
                </c:pt>
                <c:pt idx="66680">
                  <c:v>260754887.66110298</c:v>
                </c:pt>
                <c:pt idx="66681">
                  <c:v>260704548.66854298</c:v>
                </c:pt>
                <c:pt idx="66682">
                  <c:v>260654190.15632999</c:v>
                </c:pt>
                <c:pt idx="66683">
                  <c:v>260603812.11638096</c:v>
                </c:pt>
                <c:pt idx="66684">
                  <c:v>260553414.54060501</c:v>
                </c:pt>
                <c:pt idx="66685">
                  <c:v>260502997.42090601</c:v>
                </c:pt>
                <c:pt idx="66686">
                  <c:v>260452560.74918097</c:v>
                </c:pt>
                <c:pt idx="66687">
                  <c:v>260402104.51732096</c:v>
                </c:pt>
                <c:pt idx="66688">
                  <c:v>260351628.71721199</c:v>
                </c:pt>
                <c:pt idx="66689">
                  <c:v>260301133.34073099</c:v>
                </c:pt>
                <c:pt idx="66690">
                  <c:v>260250618.37975201</c:v>
                </c:pt>
                <c:pt idx="66691">
                  <c:v>260200083.82614103</c:v>
                </c:pt>
                <c:pt idx="66692">
                  <c:v>260149529.67175898</c:v>
                </c:pt>
                <c:pt idx="66693">
                  <c:v>260098955.90845999</c:v>
                </c:pt>
                <c:pt idx="66694">
                  <c:v>260048362.52809101</c:v>
                </c:pt>
                <c:pt idx="66695">
                  <c:v>259997749.52249402</c:v>
                </c:pt>
                <c:pt idx="66696">
                  <c:v>259947116.88350499</c:v>
                </c:pt>
                <c:pt idx="66697">
                  <c:v>259896464.60295299</c:v>
                </c:pt>
                <c:pt idx="66698">
                  <c:v>259845792.67266101</c:v>
                </c:pt>
                <c:pt idx="66699">
                  <c:v>259795101.08444503</c:v>
                </c:pt>
                <c:pt idx="66700">
                  <c:v>259744389.83011699</c:v>
                </c:pt>
                <c:pt idx="66701">
                  <c:v>259693658.90147901</c:v>
                </c:pt>
                <c:pt idx="66702">
                  <c:v>259642908.29033101</c:v>
                </c:pt>
                <c:pt idx="66703">
                  <c:v>259592137.98846301</c:v>
                </c:pt>
                <c:pt idx="66704">
                  <c:v>259541347.98766103</c:v>
                </c:pt>
                <c:pt idx="66705">
                  <c:v>259490538.27970397</c:v>
                </c:pt>
                <c:pt idx="66706">
                  <c:v>259439708.85636503</c:v>
                </c:pt>
                <c:pt idx="66707">
                  <c:v>259388859.709409</c:v>
                </c:pt>
                <c:pt idx="66708">
                  <c:v>259337990.83059701</c:v>
                </c:pt>
                <c:pt idx="66709">
                  <c:v>259287102.21168298</c:v>
                </c:pt>
                <c:pt idx="66710">
                  <c:v>259236193.84441403</c:v>
                </c:pt>
                <c:pt idx="66711">
                  <c:v>259185265.72053</c:v>
                </c:pt>
                <c:pt idx="66712">
                  <c:v>259134317.83176696</c:v>
                </c:pt>
                <c:pt idx="66713">
                  <c:v>259083350.16985202</c:v>
                </c:pt>
                <c:pt idx="66714">
                  <c:v>259032362.72650701</c:v>
                </c:pt>
                <c:pt idx="66715">
                  <c:v>258981355.49344799</c:v>
                </c:pt>
                <c:pt idx="66716">
                  <c:v>258930328.462383</c:v>
                </c:pt>
                <c:pt idx="66717">
                  <c:v>258879281.62501499</c:v>
                </c:pt>
                <c:pt idx="66718">
                  <c:v>258828214.973039</c:v>
                </c:pt>
                <c:pt idx="66719">
                  <c:v>258777128.49814698</c:v>
                </c:pt>
                <c:pt idx="66720">
                  <c:v>258726022.19202</c:v>
                </c:pt>
                <c:pt idx="66721">
                  <c:v>258674896.04633501</c:v>
                </c:pt>
                <c:pt idx="66722">
                  <c:v>258623750.05276299</c:v>
                </c:pt>
                <c:pt idx="66723">
                  <c:v>258572584.20296797</c:v>
                </c:pt>
                <c:pt idx="66724">
                  <c:v>258521398.48860601</c:v>
                </c:pt>
                <c:pt idx="66725">
                  <c:v>258470192.90132797</c:v>
                </c:pt>
                <c:pt idx="66726">
                  <c:v>258418967.43277901</c:v>
                </c:pt>
                <c:pt idx="66727">
                  <c:v>258367722.07459599</c:v>
                </c:pt>
                <c:pt idx="66728">
                  <c:v>258316456.81841099</c:v>
                </c:pt>
                <c:pt idx="66729">
                  <c:v>258265171.655848</c:v>
                </c:pt>
                <c:pt idx="66730">
                  <c:v>258213866.57852498</c:v>
                </c:pt>
                <c:pt idx="66731">
                  <c:v>258162541.57805398</c:v>
                </c:pt>
                <c:pt idx="66732">
                  <c:v>258111196.64603901</c:v>
                </c:pt>
                <c:pt idx="66733">
                  <c:v>258059831.77407897</c:v>
                </c:pt>
                <c:pt idx="66734">
                  <c:v>258008446.953767</c:v>
                </c:pt>
                <c:pt idx="66735">
                  <c:v>257957042.17668599</c:v>
                </c:pt>
                <c:pt idx="66736">
                  <c:v>257905617.43441603</c:v>
                </c:pt>
                <c:pt idx="66737">
                  <c:v>257854172.71852794</c:v>
                </c:pt>
                <c:pt idx="66738">
                  <c:v>257802708.02058798</c:v>
                </c:pt>
                <c:pt idx="66739">
                  <c:v>257751223.33215401</c:v>
                </c:pt>
                <c:pt idx="66740">
                  <c:v>257699718.644779</c:v>
                </c:pt>
                <c:pt idx="66741">
                  <c:v>257648193.950008</c:v>
                </c:pt>
                <c:pt idx="66742">
                  <c:v>257596649.23937997</c:v>
                </c:pt>
                <c:pt idx="66743">
                  <c:v>257545084.504426</c:v>
                </c:pt>
                <c:pt idx="66744">
                  <c:v>257493499.73667201</c:v>
                </c:pt>
                <c:pt idx="66745">
                  <c:v>257441894.92763704</c:v>
                </c:pt>
                <c:pt idx="66746">
                  <c:v>257390270.06883201</c:v>
                </c:pt>
                <c:pt idx="66747">
                  <c:v>257338625.15176198</c:v>
                </c:pt>
                <c:pt idx="66748">
                  <c:v>257286960.167927</c:v>
                </c:pt>
                <c:pt idx="66749">
                  <c:v>257235275.10881799</c:v>
                </c:pt>
                <c:pt idx="66750">
                  <c:v>257183569.96591899</c:v>
                </c:pt>
                <c:pt idx="66751">
                  <c:v>257131844.73071</c:v>
                </c:pt>
                <c:pt idx="66752">
                  <c:v>257080099.39466104</c:v>
                </c:pt>
                <c:pt idx="66753">
                  <c:v>257028333.94923699</c:v>
                </c:pt>
                <c:pt idx="66754">
                  <c:v>256976548.38589704</c:v>
                </c:pt>
                <c:pt idx="66755">
                  <c:v>256924742.69609001</c:v>
                </c:pt>
                <c:pt idx="66756">
                  <c:v>256872916.87126198</c:v>
                </c:pt>
                <c:pt idx="66757">
                  <c:v>256821070.90285003</c:v>
                </c:pt>
                <c:pt idx="66758">
                  <c:v>256769204.78228399</c:v>
                </c:pt>
                <c:pt idx="66759">
                  <c:v>256717318.50098896</c:v>
                </c:pt>
                <c:pt idx="66760">
                  <c:v>256665412.050381</c:v>
                </c:pt>
                <c:pt idx="66761">
                  <c:v>256613485.42186901</c:v>
                </c:pt>
                <c:pt idx="66762">
                  <c:v>256561538.60685903</c:v>
                </c:pt>
                <c:pt idx="66763">
                  <c:v>256509571.59674501</c:v>
                </c:pt>
                <c:pt idx="66764">
                  <c:v>256457584.38291702</c:v>
                </c:pt>
                <c:pt idx="66765">
                  <c:v>256405576.95675802</c:v>
                </c:pt>
                <c:pt idx="66766">
                  <c:v>256353549.30964303</c:v>
                </c:pt>
                <c:pt idx="66767">
                  <c:v>256301501.43294099</c:v>
                </c:pt>
                <c:pt idx="66768">
                  <c:v>256249433.318014</c:v>
                </c:pt>
                <c:pt idx="66769">
                  <c:v>256197344.95621604</c:v>
                </c:pt>
                <c:pt idx="66770">
                  <c:v>256145236.33889601</c:v>
                </c:pt>
                <c:pt idx="66771">
                  <c:v>256093107.457394</c:v>
                </c:pt>
                <c:pt idx="66772">
                  <c:v>256040958.30304399</c:v>
                </c:pt>
                <c:pt idx="66773">
                  <c:v>255988788.86717299</c:v>
                </c:pt>
                <c:pt idx="66774">
                  <c:v>255936599.14110097</c:v>
                </c:pt>
                <c:pt idx="66775">
                  <c:v>255884389.11614096</c:v>
                </c:pt>
                <c:pt idx="66776">
                  <c:v>255832158.78359798</c:v>
                </c:pt>
                <c:pt idx="66777">
                  <c:v>255779908.134772</c:v>
                </c:pt>
                <c:pt idx="66778">
                  <c:v>255727637.16095501</c:v>
                </c:pt>
                <c:pt idx="66779">
                  <c:v>255675345.85343102</c:v>
                </c:pt>
                <c:pt idx="66780">
                  <c:v>255623034.20347798</c:v>
                </c:pt>
                <c:pt idx="66781">
                  <c:v>255570702.20236698</c:v>
                </c:pt>
                <c:pt idx="66782">
                  <c:v>255518349.84136096</c:v>
                </c:pt>
                <c:pt idx="66783">
                  <c:v>255465977.11171597</c:v>
                </c:pt>
                <c:pt idx="66784">
                  <c:v>255413584.00468299</c:v>
                </c:pt>
                <c:pt idx="66785">
                  <c:v>255361170.51150298</c:v>
                </c:pt>
                <c:pt idx="66786">
                  <c:v>255308736.62341201</c:v>
                </c:pt>
                <c:pt idx="66787">
                  <c:v>255256282.33163702</c:v>
                </c:pt>
                <c:pt idx="66788">
                  <c:v>255203807.62740001</c:v>
                </c:pt>
                <c:pt idx="66789">
                  <c:v>255151312.50191399</c:v>
                </c:pt>
                <c:pt idx="66790">
                  <c:v>255098796.946385</c:v>
                </c:pt>
                <c:pt idx="66791">
                  <c:v>255046260.95201403</c:v>
                </c:pt>
                <c:pt idx="66792">
                  <c:v>254993704.509992</c:v>
                </c:pt>
                <c:pt idx="66793">
                  <c:v>254941127.61150396</c:v>
                </c:pt>
                <c:pt idx="66794">
                  <c:v>254888530.24772796</c:v>
                </c:pt>
                <c:pt idx="66795">
                  <c:v>254835912.40983504</c:v>
                </c:pt>
                <c:pt idx="66796">
                  <c:v>254783274.08898696</c:v>
                </c:pt>
                <c:pt idx="66797">
                  <c:v>254730615.27634197</c:v>
                </c:pt>
                <c:pt idx="66798">
                  <c:v>254677935.963047</c:v>
                </c:pt>
                <c:pt idx="66799">
                  <c:v>254625236.14024496</c:v>
                </c:pt>
                <c:pt idx="66800">
                  <c:v>254572515.79907</c:v>
                </c:pt>
                <c:pt idx="66801">
                  <c:v>254519774.93064901</c:v>
                </c:pt>
                <c:pt idx="66802">
                  <c:v>254467013.52610099</c:v>
                </c:pt>
                <c:pt idx="66803">
                  <c:v>254414231.57653901</c:v>
                </c:pt>
                <c:pt idx="66804">
                  <c:v>254361429.07306796</c:v>
                </c:pt>
                <c:pt idx="66805">
                  <c:v>254308606.00678599</c:v>
                </c:pt>
                <c:pt idx="66806">
                  <c:v>254255762.368783</c:v>
                </c:pt>
                <c:pt idx="66807">
                  <c:v>254202898.15014198</c:v>
                </c:pt>
                <c:pt idx="66808">
                  <c:v>254150013.341939</c:v>
                </c:pt>
                <c:pt idx="66809">
                  <c:v>254097107.93524301</c:v>
                </c:pt>
                <c:pt idx="66810">
                  <c:v>254044181.921114</c:v>
                </c:pt>
                <c:pt idx="66811">
                  <c:v>253991235.29060599</c:v>
                </c:pt>
                <c:pt idx="66812">
                  <c:v>253938268.03476599</c:v>
                </c:pt>
                <c:pt idx="66813">
                  <c:v>253885280.14463103</c:v>
                </c:pt>
                <c:pt idx="66814">
                  <c:v>253832271.611233</c:v>
                </c:pt>
                <c:pt idx="66815">
                  <c:v>253779242.425596</c:v>
                </c:pt>
                <c:pt idx="66816">
                  <c:v>253726192.57873696</c:v>
                </c:pt>
                <c:pt idx="66817">
                  <c:v>253673122.06166399</c:v>
                </c:pt>
                <c:pt idx="66818">
                  <c:v>253620030.86537999</c:v>
                </c:pt>
                <c:pt idx="66819">
                  <c:v>253566918.98087704</c:v>
                </c:pt>
                <c:pt idx="66820">
                  <c:v>253513786.39914301</c:v>
                </c:pt>
                <c:pt idx="66821">
                  <c:v>253460633.11115596</c:v>
                </c:pt>
                <c:pt idx="66822">
                  <c:v>253407459.107889</c:v>
                </c:pt>
                <c:pt idx="66823">
                  <c:v>253354264.38030401</c:v>
                </c:pt>
                <c:pt idx="66824">
                  <c:v>253301048.919359</c:v>
                </c:pt>
                <c:pt idx="66825">
                  <c:v>253247812.71600199</c:v>
                </c:pt>
                <c:pt idx="66826">
                  <c:v>253194555.76117498</c:v>
                </c:pt>
                <c:pt idx="66827">
                  <c:v>253141278.04581103</c:v>
                </c:pt>
                <c:pt idx="66828">
                  <c:v>253087979.56083703</c:v>
                </c:pt>
                <c:pt idx="66829">
                  <c:v>253034660.29716998</c:v>
                </c:pt>
                <c:pt idx="66830">
                  <c:v>252981320.24572298</c:v>
                </c:pt>
                <c:pt idx="66831">
                  <c:v>252927959.39739799</c:v>
                </c:pt>
                <c:pt idx="66832">
                  <c:v>252874577.74309197</c:v>
                </c:pt>
                <c:pt idx="66833">
                  <c:v>252821175.273691</c:v>
                </c:pt>
                <c:pt idx="66834">
                  <c:v>252767751.98007703</c:v>
                </c:pt>
                <c:pt idx="66835">
                  <c:v>252714307.853122</c:v>
                </c:pt>
                <c:pt idx="66836">
                  <c:v>252660842.88369203</c:v>
                </c:pt>
                <c:pt idx="66837">
                  <c:v>252607357.06264299</c:v>
                </c:pt>
                <c:pt idx="66838">
                  <c:v>252553850.38082603</c:v>
                </c:pt>
                <c:pt idx="66839">
                  <c:v>252500322.82908103</c:v>
                </c:pt>
                <c:pt idx="66840">
                  <c:v>252446774.39824501</c:v>
                </c:pt>
                <c:pt idx="66841">
                  <c:v>252393205.07914296</c:v>
                </c:pt>
                <c:pt idx="66842">
                  <c:v>252339614.86259302</c:v>
                </c:pt>
                <c:pt idx="66843">
                  <c:v>252286003.739407</c:v>
                </c:pt>
                <c:pt idx="66844">
                  <c:v>252232371.70038795</c:v>
                </c:pt>
                <c:pt idx="66845">
                  <c:v>252178718.736332</c:v>
                </c:pt>
                <c:pt idx="66846">
                  <c:v>252125044.83802599</c:v>
                </c:pt>
                <c:pt idx="66847">
                  <c:v>252071349.99625003</c:v>
                </c:pt>
                <c:pt idx="66848">
                  <c:v>252017634.20177597</c:v>
                </c:pt>
                <c:pt idx="66849">
                  <c:v>251963897.44536796</c:v>
                </c:pt>
                <c:pt idx="66850">
                  <c:v>251910139.71778196</c:v>
                </c:pt>
                <c:pt idx="66851">
                  <c:v>251856361.00976798</c:v>
                </c:pt>
                <c:pt idx="66852">
                  <c:v>251802561.31206501</c:v>
                </c:pt>
                <c:pt idx="66853">
                  <c:v>251748740.61540696</c:v>
                </c:pt>
                <c:pt idx="66854">
                  <c:v>251694898.91051799</c:v>
                </c:pt>
                <c:pt idx="66855">
                  <c:v>251641036.188115</c:v>
                </c:pt>
                <c:pt idx="66856">
                  <c:v>251587152.43890798</c:v>
                </c:pt>
                <c:pt idx="66857">
                  <c:v>251533247.653597</c:v>
                </c:pt>
                <c:pt idx="66858">
                  <c:v>251479321.82287604</c:v>
                </c:pt>
                <c:pt idx="66859">
                  <c:v>251425374.93742999</c:v>
                </c:pt>
                <c:pt idx="66860">
                  <c:v>251371406.98793703</c:v>
                </c:pt>
                <c:pt idx="66861">
                  <c:v>251317417.96506399</c:v>
                </c:pt>
                <c:pt idx="66862">
                  <c:v>251263407.85947502</c:v>
                </c:pt>
                <c:pt idx="66863">
                  <c:v>251209376.66182199</c:v>
                </c:pt>
                <c:pt idx="66864">
                  <c:v>251155324.36274999</c:v>
                </c:pt>
                <c:pt idx="66865">
                  <c:v>251101250.95289803</c:v>
                </c:pt>
                <c:pt idx="66866">
                  <c:v>251047156.42289302</c:v>
                </c:pt>
                <c:pt idx="66867">
                  <c:v>250993040.76335797</c:v>
                </c:pt>
                <c:pt idx="66868">
                  <c:v>250938903.96490601</c:v>
                </c:pt>
                <c:pt idx="66869">
                  <c:v>250884746.01814097</c:v>
                </c:pt>
                <c:pt idx="66870">
                  <c:v>250830566.913661</c:v>
                </c:pt>
                <c:pt idx="66871">
                  <c:v>250776366.642055</c:v>
                </c:pt>
                <c:pt idx="66872">
                  <c:v>250722145.193903</c:v>
                </c:pt>
                <c:pt idx="66873">
                  <c:v>250667902.559778</c:v>
                </c:pt>
                <c:pt idx="66874">
                  <c:v>250613638.73024496</c:v>
                </c:pt>
                <c:pt idx="66875">
                  <c:v>250559353.69586101</c:v>
                </c:pt>
                <c:pt idx="66876">
                  <c:v>250505047.44717199</c:v>
                </c:pt>
                <c:pt idx="66877">
                  <c:v>250450719.97472101</c:v>
                </c:pt>
                <c:pt idx="66878">
                  <c:v>250396371.26903799</c:v>
                </c:pt>
                <c:pt idx="66879">
                  <c:v>250342001.32064703</c:v>
                </c:pt>
                <c:pt idx="66880">
                  <c:v>250287610.12006399</c:v>
                </c:pt>
                <c:pt idx="66881">
                  <c:v>250233197.65779701</c:v>
                </c:pt>
                <c:pt idx="66882">
                  <c:v>250178763.92434299</c:v>
                </c:pt>
                <c:pt idx="66883">
                  <c:v>250124308.91019496</c:v>
                </c:pt>
                <c:pt idx="66884">
                  <c:v>250069832.60583401</c:v>
                </c:pt>
                <c:pt idx="66885">
                  <c:v>250015335.00173599</c:v>
                </c:pt>
                <c:pt idx="66886">
                  <c:v>249960816.08836496</c:v>
                </c:pt>
                <c:pt idx="66887">
                  <c:v>249906275.85618103</c:v>
                </c:pt>
                <c:pt idx="66888">
                  <c:v>249851714.295632</c:v>
                </c:pt>
                <c:pt idx="66889">
                  <c:v>249797131.39715901</c:v>
                </c:pt>
                <c:pt idx="66890">
                  <c:v>249742527.15119496</c:v>
                </c:pt>
                <c:pt idx="66891">
                  <c:v>249687901.54816493</c:v>
                </c:pt>
                <c:pt idx="66892">
                  <c:v>249633254.57848498</c:v>
                </c:pt>
                <c:pt idx="66893">
                  <c:v>249578586.23256296</c:v>
                </c:pt>
                <c:pt idx="66894">
                  <c:v>249523896.50079799</c:v>
                </c:pt>
                <c:pt idx="66895">
                  <c:v>249469185.37357998</c:v>
                </c:pt>
                <c:pt idx="66896">
                  <c:v>249414452.84129301</c:v>
                </c:pt>
                <c:pt idx="66897">
                  <c:v>249359698.89431104</c:v>
                </c:pt>
                <c:pt idx="66898">
                  <c:v>249304923.52299801</c:v>
                </c:pt>
                <c:pt idx="66899">
                  <c:v>249250126.71771398</c:v>
                </c:pt>
                <c:pt idx="66900">
                  <c:v>249195308.468806</c:v>
                </c:pt>
                <c:pt idx="66901">
                  <c:v>249140468.76661503</c:v>
                </c:pt>
                <c:pt idx="66902">
                  <c:v>249085607.60147199</c:v>
                </c:pt>
                <c:pt idx="66903">
                  <c:v>249030724.96370101</c:v>
                </c:pt>
                <c:pt idx="66904">
                  <c:v>248975820.84361699</c:v>
                </c:pt>
                <c:pt idx="66905">
                  <c:v>248920895.23152596</c:v>
                </c:pt>
                <c:pt idx="66906">
                  <c:v>248865948.11772698</c:v>
                </c:pt>
                <c:pt idx="66907">
                  <c:v>248810979.49250701</c:v>
                </c:pt>
                <c:pt idx="66908">
                  <c:v>248755989.346149</c:v>
                </c:pt>
                <c:pt idx="66909">
                  <c:v>248700977.66892296</c:v>
                </c:pt>
                <c:pt idx="66910">
                  <c:v>248645944.451094</c:v>
                </c:pt>
                <c:pt idx="66911">
                  <c:v>248590889.68291602</c:v>
                </c:pt>
                <c:pt idx="66912">
                  <c:v>248535813.35463706</c:v>
                </c:pt>
                <c:pt idx="66913">
                  <c:v>248480715.45649302</c:v>
                </c:pt>
                <c:pt idx="66914">
                  <c:v>248425595.97871301</c:v>
                </c:pt>
                <c:pt idx="66915">
                  <c:v>248370454.91151798</c:v>
                </c:pt>
                <c:pt idx="66916">
                  <c:v>248315292.24511996</c:v>
                </c:pt>
                <c:pt idx="66917">
                  <c:v>248260107.969722</c:v>
                </c:pt>
                <c:pt idx="66918">
                  <c:v>248204902.075517</c:v>
                </c:pt>
                <c:pt idx="66919">
                  <c:v>248149674.55269304</c:v>
                </c:pt>
                <c:pt idx="66920">
                  <c:v>248094425.39142501</c:v>
                </c:pt>
                <c:pt idx="66921">
                  <c:v>248039154.581882</c:v>
                </c:pt>
                <c:pt idx="66922">
                  <c:v>247983862.114223</c:v>
                </c:pt>
                <c:pt idx="66923">
                  <c:v>247928547.9786</c:v>
                </c:pt>
                <c:pt idx="66924">
                  <c:v>247873212.165153</c:v>
                </c:pt>
                <c:pt idx="66925">
                  <c:v>247817854.66401601</c:v>
                </c:pt>
                <c:pt idx="66926">
                  <c:v>247762475.465314</c:v>
                </c:pt>
                <c:pt idx="66927">
                  <c:v>247707074.55916199</c:v>
                </c:pt>
                <c:pt idx="66928">
                  <c:v>247651651.93566701</c:v>
                </c:pt>
                <c:pt idx="66929">
                  <c:v>247596207.58492601</c:v>
                </c:pt>
                <c:pt idx="66930">
                  <c:v>247540741.49702901</c:v>
                </c:pt>
                <c:pt idx="66931">
                  <c:v>247485253.66205499</c:v>
                </c:pt>
                <c:pt idx="66932">
                  <c:v>247429744.070077</c:v>
                </c:pt>
                <c:pt idx="66933">
                  <c:v>247374212.71115595</c:v>
                </c:pt>
                <c:pt idx="66934">
                  <c:v>247318659.57534498</c:v>
                </c:pt>
                <c:pt idx="66935">
                  <c:v>247263084.65268999</c:v>
                </c:pt>
                <c:pt idx="66936">
                  <c:v>247207487.93322599</c:v>
                </c:pt>
                <c:pt idx="66937">
                  <c:v>247151869.40698001</c:v>
                </c:pt>
                <c:pt idx="66938">
                  <c:v>247096229.06396896</c:v>
                </c:pt>
                <c:pt idx="66939">
                  <c:v>247040566.89420202</c:v>
                </c:pt>
                <c:pt idx="66940">
                  <c:v>246984882.88767904</c:v>
                </c:pt>
                <c:pt idx="66941">
                  <c:v>246929177.03439</c:v>
                </c:pt>
                <c:pt idx="66942">
                  <c:v>246873449.32431802</c:v>
                </c:pt>
                <c:pt idx="66943">
                  <c:v>246817699.74743399</c:v>
                </c:pt>
                <c:pt idx="66944">
                  <c:v>246761928.29370296</c:v>
                </c:pt>
                <c:pt idx="66945">
                  <c:v>246706134.95307899</c:v>
                </c:pt>
                <c:pt idx="66946">
                  <c:v>246650319.71550795</c:v>
                </c:pt>
                <c:pt idx="66947">
                  <c:v>246594482.57092598</c:v>
                </c:pt>
                <c:pt idx="66948">
                  <c:v>246538623.50926</c:v>
                </c:pt>
                <c:pt idx="66949">
                  <c:v>246482742.52042899</c:v>
                </c:pt>
                <c:pt idx="66950">
                  <c:v>246426839.59434199</c:v>
                </c:pt>
                <c:pt idx="66951">
                  <c:v>246370914.720898</c:v>
                </c:pt>
                <c:pt idx="66952">
                  <c:v>246314967.88998899</c:v>
                </c:pt>
                <c:pt idx="66953">
                  <c:v>246258999.09149501</c:v>
                </c:pt>
                <c:pt idx="66954">
                  <c:v>246203008.31529</c:v>
                </c:pt>
                <c:pt idx="66955">
                  <c:v>246146995.551236</c:v>
                </c:pt>
                <c:pt idx="66956">
                  <c:v>246090960.78918898</c:v>
                </c:pt>
                <c:pt idx="66957">
                  <c:v>246034904.01899096</c:v>
                </c:pt>
                <c:pt idx="66958">
                  <c:v>245978825.23047999</c:v>
                </c:pt>
                <c:pt idx="66959">
                  <c:v>245922724.413481</c:v>
                </c:pt>
                <c:pt idx="66960">
                  <c:v>245866601.55781102</c:v>
                </c:pt>
                <c:pt idx="66961">
                  <c:v>245810456.65327799</c:v>
                </c:pt>
                <c:pt idx="66962">
                  <c:v>245754289.68968001</c:v>
                </c:pt>
                <c:pt idx="66963">
                  <c:v>245698100.65680704</c:v>
                </c:pt>
                <c:pt idx="66964">
                  <c:v>245641889.544438</c:v>
                </c:pt>
                <c:pt idx="66965">
                  <c:v>245585656.342345</c:v>
                </c:pt>
                <c:pt idx="66966">
                  <c:v>245529401.04028696</c:v>
                </c:pt>
                <c:pt idx="66967">
                  <c:v>245473123.628016</c:v>
                </c:pt>
                <c:pt idx="66968">
                  <c:v>245416824.095276</c:v>
                </c:pt>
                <c:pt idx="66969">
                  <c:v>245360502.43179798</c:v>
                </c:pt>
                <c:pt idx="66970">
                  <c:v>245304158.627307</c:v>
                </c:pt>
                <c:pt idx="66971">
                  <c:v>245247792.67151597</c:v>
                </c:pt>
                <c:pt idx="66972">
                  <c:v>245191404.55413103</c:v>
                </c:pt>
                <c:pt idx="66973">
                  <c:v>245134994.26484501</c:v>
                </c:pt>
                <c:pt idx="66974">
                  <c:v>245078561.79334596</c:v>
                </c:pt>
                <c:pt idx="66975">
                  <c:v>245022107.129309</c:v>
                </c:pt>
                <c:pt idx="66976">
                  <c:v>244965630.262402</c:v>
                </c:pt>
                <c:pt idx="66977">
                  <c:v>244909131.18228</c:v>
                </c:pt>
                <c:pt idx="66978">
                  <c:v>244852609.878593</c:v>
                </c:pt>
                <c:pt idx="66979">
                  <c:v>244796066.34097701</c:v>
                </c:pt>
                <c:pt idx="66980">
                  <c:v>244739500.559062</c:v>
                </c:pt>
                <c:pt idx="66981">
                  <c:v>244682912.52246699</c:v>
                </c:pt>
                <c:pt idx="66982">
                  <c:v>244626302.22080103</c:v>
                </c:pt>
                <c:pt idx="66983">
                  <c:v>244569669.64366397</c:v>
                </c:pt>
                <c:pt idx="66984">
                  <c:v>244513014.780646</c:v>
                </c:pt>
                <c:pt idx="66985">
                  <c:v>244456337.62132797</c:v>
                </c:pt>
                <c:pt idx="66986">
                  <c:v>244399638.15527999</c:v>
                </c:pt>
                <c:pt idx="66987">
                  <c:v>244342916.37206399</c:v>
                </c:pt>
                <c:pt idx="66988">
                  <c:v>244286172.26123101</c:v>
                </c:pt>
                <c:pt idx="66989">
                  <c:v>244229405.81232399</c:v>
                </c:pt>
                <c:pt idx="66990">
                  <c:v>244172617.01487401</c:v>
                </c:pt>
                <c:pt idx="66991">
                  <c:v>244115805.85840401</c:v>
                </c:pt>
                <c:pt idx="66992">
                  <c:v>244058972.33242601</c:v>
                </c:pt>
                <c:pt idx="66993">
                  <c:v>244002116.42644402</c:v>
                </c:pt>
                <c:pt idx="66994">
                  <c:v>243945238.12994999</c:v>
                </c:pt>
                <c:pt idx="66995">
                  <c:v>243888337.43242899</c:v>
                </c:pt>
                <c:pt idx="66996">
                  <c:v>243831414.32335299</c:v>
                </c:pt>
                <c:pt idx="66997">
                  <c:v>243774468.79218596</c:v>
                </c:pt>
                <c:pt idx="66998">
                  <c:v>243717500.828383</c:v>
                </c:pt>
                <c:pt idx="66999">
                  <c:v>243660510.42138696</c:v>
                </c:pt>
                <c:pt idx="67000">
                  <c:v>243603497.56063303</c:v>
                </c:pt>
                <c:pt idx="67001">
                  <c:v>243546462.23554397</c:v>
                </c:pt>
                <c:pt idx="67002">
                  <c:v>243489404.435536</c:v>
                </c:pt>
                <c:pt idx="67003">
                  <c:v>243432324.15001303</c:v>
                </c:pt>
                <c:pt idx="67004">
                  <c:v>243375221.36837</c:v>
                </c:pt>
                <c:pt idx="67005">
                  <c:v>243318096.07999101</c:v>
                </c:pt>
                <c:pt idx="67006">
                  <c:v>243260948.27425</c:v>
                </c:pt>
                <c:pt idx="67007">
                  <c:v>243203777.940514</c:v>
                </c:pt>
                <c:pt idx="67008">
                  <c:v>243146585.06813598</c:v>
                </c:pt>
                <c:pt idx="67009">
                  <c:v>243089369.64646199</c:v>
                </c:pt>
                <c:pt idx="67010">
                  <c:v>243032131.66482499</c:v>
                </c:pt>
                <c:pt idx="67011">
                  <c:v>242974871.112551</c:v>
                </c:pt>
                <c:pt idx="67012">
                  <c:v>242917587.978955</c:v>
                </c:pt>
                <c:pt idx="67013">
                  <c:v>242860282.25334096</c:v>
                </c:pt>
                <c:pt idx="67014">
                  <c:v>242802953.92500401</c:v>
                </c:pt>
                <c:pt idx="67015">
                  <c:v>242745602.983228</c:v>
                </c:pt>
                <c:pt idx="67016">
                  <c:v>242688229.41728696</c:v>
                </c:pt>
                <c:pt idx="67017">
                  <c:v>242630833.216445</c:v>
                </c:pt>
                <c:pt idx="67018">
                  <c:v>242573414.36995801</c:v>
                </c:pt>
                <c:pt idx="67019">
                  <c:v>242515972.86706799</c:v>
                </c:pt>
                <c:pt idx="67020">
                  <c:v>242458508.697009</c:v>
                </c:pt>
                <c:pt idx="67021">
                  <c:v>242401021.849006</c:v>
                </c:pt>
                <c:pt idx="67022">
                  <c:v>242343512.31226999</c:v>
                </c:pt>
                <c:pt idx="67023">
                  <c:v>242285980.076006</c:v>
                </c:pt>
                <c:pt idx="67024">
                  <c:v>242228425.12940601</c:v>
                </c:pt>
                <c:pt idx="67025">
                  <c:v>242170847.46165299</c:v>
                </c:pt>
                <c:pt idx="67026">
                  <c:v>242113247.061919</c:v>
                </c:pt>
                <c:pt idx="67027">
                  <c:v>242055623.91936597</c:v>
                </c:pt>
                <c:pt idx="67028">
                  <c:v>241997978.02314597</c:v>
                </c:pt>
                <c:pt idx="67029">
                  <c:v>241940309.36240104</c:v>
                </c:pt>
                <c:pt idx="67030">
                  <c:v>241882617.92626104</c:v>
                </c:pt>
                <c:pt idx="67031">
                  <c:v>241824903.70384797</c:v>
                </c:pt>
                <c:pt idx="67032">
                  <c:v>241767166.68427104</c:v>
                </c:pt>
                <c:pt idx="67033">
                  <c:v>241709406.85663107</c:v>
                </c:pt>
                <c:pt idx="67034">
                  <c:v>241651624.210017</c:v>
                </c:pt>
                <c:pt idx="67035">
                  <c:v>241593818.73350897</c:v>
                </c:pt>
                <c:pt idx="67036">
                  <c:v>241535990.41617501</c:v>
                </c:pt>
                <c:pt idx="67037">
                  <c:v>241478139.24707398</c:v>
                </c:pt>
                <c:pt idx="67038">
                  <c:v>241420265.215253</c:v>
                </c:pt>
                <c:pt idx="67039">
                  <c:v>241362368.30974999</c:v>
                </c:pt>
                <c:pt idx="67040">
                  <c:v>241304448.51959199</c:v>
                </c:pt>
                <c:pt idx="67041">
                  <c:v>241246505.83379501</c:v>
                </c:pt>
                <c:pt idx="67042">
                  <c:v>241188540.24136493</c:v>
                </c:pt>
                <c:pt idx="67043">
                  <c:v>241130551.73129597</c:v>
                </c:pt>
                <c:pt idx="67044">
                  <c:v>241072540.292575</c:v>
                </c:pt>
                <c:pt idx="67045">
                  <c:v>241014505.914175</c:v>
                </c:pt>
                <c:pt idx="67046">
                  <c:v>240956448.58505899</c:v>
                </c:pt>
                <c:pt idx="67047">
                  <c:v>240898368.29418096</c:v>
                </c:pt>
                <c:pt idx="67048">
                  <c:v>240840265.03048199</c:v>
                </c:pt>
                <c:pt idx="67049">
                  <c:v>240782138.78289503</c:v>
                </c:pt>
                <c:pt idx="67050">
                  <c:v>240723989.54033998</c:v>
                </c:pt>
                <c:pt idx="67051">
                  <c:v>240665817.29172796</c:v>
                </c:pt>
                <c:pt idx="67052">
                  <c:v>240607622.025958</c:v>
                </c:pt>
                <c:pt idx="67053">
                  <c:v>240549403.73191896</c:v>
                </c:pt>
                <c:pt idx="67054">
                  <c:v>240491162.398489</c:v>
                </c:pt>
                <c:pt idx="67055">
                  <c:v>240432898.01453599</c:v>
                </c:pt>
                <c:pt idx="67056">
                  <c:v>240374610.56891701</c:v>
                </c:pt>
                <c:pt idx="67057">
                  <c:v>240316300.05047601</c:v>
                </c:pt>
                <c:pt idx="67058">
                  <c:v>240257966.44804996</c:v>
                </c:pt>
                <c:pt idx="67059">
                  <c:v>240199609.750462</c:v>
                </c:pt>
                <c:pt idx="67060">
                  <c:v>240141229.94652599</c:v>
                </c:pt>
                <c:pt idx="67061">
                  <c:v>240082827.02504399</c:v>
                </c:pt>
                <c:pt idx="67062">
                  <c:v>240024400.97480899</c:v>
                </c:pt>
                <c:pt idx="67063">
                  <c:v>239965951.78459999</c:v>
                </c:pt>
                <c:pt idx="67064">
                  <c:v>239907479.44318795</c:v>
                </c:pt>
                <c:pt idx="67065">
                  <c:v>239848983.93933201</c:v>
                </c:pt>
                <c:pt idx="67066">
                  <c:v>239790465.26177898</c:v>
                </c:pt>
                <c:pt idx="67067">
                  <c:v>239731923.399268</c:v>
                </c:pt>
                <c:pt idx="67068">
                  <c:v>239673358.340523</c:v>
                </c:pt>
                <c:pt idx="67069">
                  <c:v>239614770.07426</c:v>
                </c:pt>
                <c:pt idx="67070">
                  <c:v>239556158.58918399</c:v>
                </c:pt>
                <c:pt idx="67071">
                  <c:v>239497523.87398598</c:v>
                </c:pt>
                <c:pt idx="67072">
                  <c:v>239438865.91734996</c:v>
                </c:pt>
                <c:pt idx="67073">
                  <c:v>239380184.70794597</c:v>
                </c:pt>
                <c:pt idx="67074">
                  <c:v>239321480.23443499</c:v>
                </c:pt>
                <c:pt idx="67075">
                  <c:v>239262752.48546401</c:v>
                </c:pt>
                <c:pt idx="67076">
                  <c:v>239204001.44967201</c:v>
                </c:pt>
                <c:pt idx="67077">
                  <c:v>239145227.11568496</c:v>
                </c:pt>
                <c:pt idx="67078">
                  <c:v>239086429.472119</c:v>
                </c:pt>
                <c:pt idx="67079">
                  <c:v>239027608.507577</c:v>
                </c:pt>
                <c:pt idx="67080">
                  <c:v>238968764.21065399</c:v>
                </c:pt>
                <c:pt idx="67081">
                  <c:v>238909896.56992999</c:v>
                </c:pt>
                <c:pt idx="67082">
                  <c:v>238851005.57397696</c:v>
                </c:pt>
                <c:pt idx="67083">
                  <c:v>238792091.21135396</c:v>
                </c:pt>
                <c:pt idx="67084">
                  <c:v>238733153.47060901</c:v>
                </c:pt>
                <c:pt idx="67085">
                  <c:v>238674192.34027901</c:v>
                </c:pt>
                <c:pt idx="67086">
                  <c:v>238615207.808889</c:v>
                </c:pt>
                <c:pt idx="67087">
                  <c:v>238556199.86495402</c:v>
                </c:pt>
                <c:pt idx="67088">
                  <c:v>238497168.49697703</c:v>
                </c:pt>
                <c:pt idx="67089">
                  <c:v>238438113.69345</c:v>
                </c:pt>
                <c:pt idx="67090">
                  <c:v>238379035.44285104</c:v>
                </c:pt>
                <c:pt idx="67091">
                  <c:v>238319933.733652</c:v>
                </c:pt>
                <c:pt idx="67092">
                  <c:v>238260808.554308</c:v>
                </c:pt>
                <c:pt idx="67093">
                  <c:v>238201659.89326701</c:v>
                </c:pt>
                <c:pt idx="67094">
                  <c:v>238142487.73896196</c:v>
                </c:pt>
                <c:pt idx="67095">
                  <c:v>238083292.07981601</c:v>
                </c:pt>
                <c:pt idx="67096">
                  <c:v>238024072.90424299</c:v>
                </c:pt>
                <c:pt idx="67097">
                  <c:v>237964830.20064101</c:v>
                </c:pt>
                <c:pt idx="67098">
                  <c:v>237905563.95739901</c:v>
                </c:pt>
                <c:pt idx="67099">
                  <c:v>237846274.16289499</c:v>
                </c:pt>
                <c:pt idx="67100">
                  <c:v>237786960.80549401</c:v>
                </c:pt>
                <c:pt idx="67101">
                  <c:v>237727623.87355</c:v>
                </c:pt>
                <c:pt idx="67102">
                  <c:v>237668263.35540503</c:v>
                </c:pt>
                <c:pt idx="67103">
                  <c:v>237608879.23939198</c:v>
                </c:pt>
                <c:pt idx="67104">
                  <c:v>237549471.51382798</c:v>
                </c:pt>
                <c:pt idx="67105">
                  <c:v>237490040.16702101</c:v>
                </c:pt>
                <c:pt idx="67106">
                  <c:v>237430585.18726799</c:v>
                </c:pt>
                <c:pt idx="67107">
                  <c:v>237371106.56285203</c:v>
                </c:pt>
                <c:pt idx="67108">
                  <c:v>237311604.282047</c:v>
                </c:pt>
                <c:pt idx="67109">
                  <c:v>237252078.333112</c:v>
                </c:pt>
                <c:pt idx="67110">
                  <c:v>237192528.70429799</c:v>
                </c:pt>
                <c:pt idx="67111">
                  <c:v>237132955.38384104</c:v>
                </c:pt>
                <c:pt idx="67112">
                  <c:v>237073358.35996699</c:v>
                </c:pt>
                <c:pt idx="67113">
                  <c:v>237013737.62089103</c:v>
                </c:pt>
                <c:pt idx="67114">
                  <c:v>236954093.15481302</c:v>
                </c:pt>
                <c:pt idx="67115">
                  <c:v>236894424.94992399</c:v>
                </c:pt>
                <c:pt idx="67116">
                  <c:v>236834732.99440303</c:v>
                </c:pt>
                <c:pt idx="67117">
                  <c:v>236775017.276416</c:v>
                </c:pt>
                <c:pt idx="67118">
                  <c:v>236715277.78411701</c:v>
                </c:pt>
                <c:pt idx="67119">
                  <c:v>236655514.505649</c:v>
                </c:pt>
                <c:pt idx="67120">
                  <c:v>236595727.429144</c:v>
                </c:pt>
                <c:pt idx="67121">
                  <c:v>236535916.54271901</c:v>
                </c:pt>
                <c:pt idx="67122">
                  <c:v>236476081.83448201</c:v>
                </c:pt>
                <c:pt idx="67123">
                  <c:v>236416223.29252797</c:v>
                </c:pt>
                <c:pt idx="67124">
                  <c:v>236356340.90493801</c:v>
                </c:pt>
                <c:pt idx="67125">
                  <c:v>236296434.659785</c:v>
                </c:pt>
                <c:pt idx="67126">
                  <c:v>236236504.54512697</c:v>
                </c:pt>
                <c:pt idx="67127">
                  <c:v>236176550.54901099</c:v>
                </c:pt>
                <c:pt idx="67128">
                  <c:v>236116572.65947202</c:v>
                </c:pt>
                <c:pt idx="67129">
                  <c:v>236056570.86453104</c:v>
                </c:pt>
                <c:pt idx="67130">
                  <c:v>235996545.15220001</c:v>
                </c:pt>
                <c:pt idx="67131">
                  <c:v>235936495.51047701</c:v>
                </c:pt>
                <c:pt idx="67132">
                  <c:v>235876421.92734799</c:v>
                </c:pt>
                <c:pt idx="67133">
                  <c:v>235816324.39078599</c:v>
                </c:pt>
                <c:pt idx="67134">
                  <c:v>235756202.88875499</c:v>
                </c:pt>
                <c:pt idx="67135">
                  <c:v>235696057.40920299</c:v>
                </c:pt>
                <c:pt idx="67136">
                  <c:v>235635887.94006798</c:v>
                </c:pt>
                <c:pt idx="67137">
                  <c:v>235575694.46927401</c:v>
                </c:pt>
                <c:pt idx="67138">
                  <c:v>235515476.98473504</c:v>
                </c:pt>
                <c:pt idx="67139">
                  <c:v>235455235.474352</c:v>
                </c:pt>
                <c:pt idx="67140">
                  <c:v>235394969.92601204</c:v>
                </c:pt>
                <c:pt idx="67141">
                  <c:v>235334680.32759103</c:v>
                </c:pt>
                <c:pt idx="67142">
                  <c:v>235274366.66695201</c:v>
                </c:pt>
                <c:pt idx="67143">
                  <c:v>235214028.93194798</c:v>
                </c:pt>
                <c:pt idx="67144">
                  <c:v>235153667.110416</c:v>
                </c:pt>
                <c:pt idx="67145">
                  <c:v>235093281.19018397</c:v>
                </c:pt>
                <c:pt idx="67146">
                  <c:v>235032871.15906399</c:v>
                </c:pt>
                <c:pt idx="67147">
                  <c:v>234972437.00485802</c:v>
                </c:pt>
                <c:pt idx="67148">
                  <c:v>234911978.71535596</c:v>
                </c:pt>
                <c:pt idx="67149">
                  <c:v>234851496.27833298</c:v>
                </c:pt>
                <c:pt idx="67150">
                  <c:v>234790989.681555</c:v>
                </c:pt>
                <c:pt idx="67151">
                  <c:v>234730458.91277099</c:v>
                </c:pt>
                <c:pt idx="67152">
                  <c:v>234669903.95972103</c:v>
                </c:pt>
                <c:pt idx="67153">
                  <c:v>234609324.810132</c:v>
                </c:pt>
                <c:pt idx="67154">
                  <c:v>234548721.45171601</c:v>
                </c:pt>
                <c:pt idx="67155">
                  <c:v>234488093.87217501</c:v>
                </c:pt>
                <c:pt idx="67156">
                  <c:v>234427442.05919799</c:v>
                </c:pt>
                <c:pt idx="67157">
                  <c:v>234366766.00046</c:v>
                </c:pt>
                <c:pt idx="67158">
                  <c:v>234306065.683624</c:v>
                </c:pt>
                <c:pt idx="67159">
                  <c:v>234245341.09634101</c:v>
                </c:pt>
                <c:pt idx="67160">
                  <c:v>234184592.226248</c:v>
                </c:pt>
                <c:pt idx="67161">
                  <c:v>234123819.06097001</c:v>
                </c:pt>
                <c:pt idx="67162">
                  <c:v>234063021.588119</c:v>
                </c:pt>
                <c:pt idx="67163">
                  <c:v>234002199.795295</c:v>
                </c:pt>
                <c:pt idx="67164">
                  <c:v>233941353.67008498</c:v>
                </c:pt>
                <c:pt idx="67165">
                  <c:v>233880483.20006096</c:v>
                </c:pt>
                <c:pt idx="67166">
                  <c:v>233819588.372785</c:v>
                </c:pt>
                <c:pt idx="67167">
                  <c:v>233758669.175805</c:v>
                </c:pt>
                <c:pt idx="67168">
                  <c:v>233697725.59665602</c:v>
                </c:pt>
                <c:pt idx="67169">
                  <c:v>233636757.62286001</c:v>
                </c:pt>
                <c:pt idx="67170">
                  <c:v>233575765.24192697</c:v>
                </c:pt>
                <c:pt idx="67171">
                  <c:v>233514748.44135198</c:v>
                </c:pt>
                <c:pt idx="67172">
                  <c:v>233453707.208619</c:v>
                </c:pt>
                <c:pt idx="67173">
                  <c:v>233392641.53119898</c:v>
                </c:pt>
                <c:pt idx="67174">
                  <c:v>233331551.39654899</c:v>
                </c:pt>
                <c:pt idx="67175">
                  <c:v>233270436.79211301</c:v>
                </c:pt>
                <c:pt idx="67176">
                  <c:v>233209297.70532197</c:v>
                </c:pt>
                <c:pt idx="67177">
                  <c:v>233148134.12359399</c:v>
                </c:pt>
                <c:pt idx="67178">
                  <c:v>233086946.03433499</c:v>
                </c:pt>
                <c:pt idx="67179">
                  <c:v>233025733.42493704</c:v>
                </c:pt>
                <c:pt idx="67180">
                  <c:v>232964496.28277799</c:v>
                </c:pt>
                <c:pt idx="67181">
                  <c:v>232903234.59522301</c:v>
                </c:pt>
                <c:pt idx="67182">
                  <c:v>232841948.349626</c:v>
                </c:pt>
                <c:pt idx="67183">
                  <c:v>232780637.53332496</c:v>
                </c:pt>
                <c:pt idx="67184">
                  <c:v>232719302.13364697</c:v>
                </c:pt>
                <c:pt idx="67185">
                  <c:v>232657942.137903</c:v>
                </c:pt>
                <c:pt idx="67186">
                  <c:v>232596557.53339496</c:v>
                </c:pt>
                <c:pt idx="67187">
                  <c:v>232535148.30740699</c:v>
                </c:pt>
                <c:pt idx="67188">
                  <c:v>232473714.44721201</c:v>
                </c:pt>
                <c:pt idx="67189">
                  <c:v>232412255.94007099</c:v>
                </c:pt>
                <c:pt idx="67190">
                  <c:v>232350772.77322796</c:v>
                </c:pt>
                <c:pt idx="67191">
                  <c:v>232289264.93391699</c:v>
                </c:pt>
                <c:pt idx="67192">
                  <c:v>232227732.40935799</c:v>
                </c:pt>
                <c:pt idx="67193">
                  <c:v>232166175.18675601</c:v>
                </c:pt>
                <c:pt idx="67194">
                  <c:v>232104593.25330198</c:v>
                </c:pt>
                <c:pt idx="67195">
                  <c:v>232042986.596178</c:v>
                </c:pt>
                <c:pt idx="67196">
                  <c:v>231981355.20254698</c:v>
                </c:pt>
                <c:pt idx="67197">
                  <c:v>231919699.059562</c:v>
                </c:pt>
                <c:pt idx="67198">
                  <c:v>231858018.15436101</c:v>
                </c:pt>
                <c:pt idx="67199">
                  <c:v>231796312.474069</c:v>
                </c:pt>
                <c:pt idx="67200">
                  <c:v>231734582.005797</c:v>
                </c:pt>
                <c:pt idx="67201">
                  <c:v>231672826.73664299</c:v>
                </c:pt>
                <c:pt idx="67202">
                  <c:v>231611046.65369099</c:v>
                </c:pt>
                <c:pt idx="67203">
                  <c:v>231549241.74401101</c:v>
                </c:pt>
                <c:pt idx="67204">
                  <c:v>231487411.99466002</c:v>
                </c:pt>
                <c:pt idx="67205">
                  <c:v>231425557.39268002</c:v>
                </c:pt>
                <c:pt idx="67206">
                  <c:v>231363677.92510101</c:v>
                </c:pt>
                <c:pt idx="67207">
                  <c:v>231301773.57893896</c:v>
                </c:pt>
                <c:pt idx="67208">
                  <c:v>231239844.34119496</c:v>
                </c:pt>
                <c:pt idx="67209">
                  <c:v>231177890.19885701</c:v>
                </c:pt>
                <c:pt idx="67210">
                  <c:v>231115911.138899</c:v>
                </c:pt>
                <c:pt idx="67211">
                  <c:v>231053907.14828196</c:v>
                </c:pt>
                <c:pt idx="67212">
                  <c:v>230991878.21395096</c:v>
                </c:pt>
                <c:pt idx="67213">
                  <c:v>230929824.32284003</c:v>
                </c:pt>
                <c:pt idx="67214">
                  <c:v>230867745.46186599</c:v>
                </c:pt>
                <c:pt idx="67215">
                  <c:v>230805641.617935</c:v>
                </c:pt>
                <c:pt idx="67216">
                  <c:v>230743512.77793798</c:v>
                </c:pt>
                <c:pt idx="67217">
                  <c:v>230681358.92875001</c:v>
                </c:pt>
                <c:pt idx="67218">
                  <c:v>230619180.05723503</c:v>
                </c:pt>
                <c:pt idx="67219">
                  <c:v>230556976.150242</c:v>
                </c:pt>
                <c:pt idx="67220">
                  <c:v>230494747.19460499</c:v>
                </c:pt>
                <c:pt idx="67221">
                  <c:v>230432493.17714396</c:v>
                </c:pt>
                <c:pt idx="67222">
                  <c:v>230370214.08466703</c:v>
                </c:pt>
                <c:pt idx="67223">
                  <c:v>230307909.90396598</c:v>
                </c:pt>
                <c:pt idx="67224">
                  <c:v>230245580.62181801</c:v>
                </c:pt>
                <c:pt idx="67225">
                  <c:v>230183226.22498798</c:v>
                </c:pt>
                <c:pt idx="67226">
                  <c:v>230120846.70022598</c:v>
                </c:pt>
                <c:pt idx="67227">
                  <c:v>230058442.03426701</c:v>
                </c:pt>
                <c:pt idx="67228">
                  <c:v>229996012.213833</c:v>
                </c:pt>
                <c:pt idx="67229">
                  <c:v>229933557.22563103</c:v>
                </c:pt>
                <c:pt idx="67230">
                  <c:v>229871077.05635503</c:v>
                </c:pt>
                <c:pt idx="67231">
                  <c:v>229808571.69268101</c:v>
                </c:pt>
                <c:pt idx="67232">
                  <c:v>229746041.12127501</c:v>
                </c:pt>
                <c:pt idx="67233">
                  <c:v>229683485.328787</c:v>
                </c:pt>
                <c:pt idx="67234">
                  <c:v>229620904.30185202</c:v>
                </c:pt>
                <c:pt idx="67235">
                  <c:v>229558298.02709103</c:v>
                </c:pt>
                <c:pt idx="67236">
                  <c:v>229495666.49111101</c:v>
                </c:pt>
                <c:pt idx="67237">
                  <c:v>229433009.68050399</c:v>
                </c:pt>
                <c:pt idx="67238">
                  <c:v>229370327.581848</c:v>
                </c:pt>
                <c:pt idx="67239">
                  <c:v>229307620.181705</c:v>
                </c:pt>
                <c:pt idx="67240">
                  <c:v>229244887.46662602</c:v>
                </c:pt>
                <c:pt idx="67241">
                  <c:v>229182129.423143</c:v>
                </c:pt>
                <c:pt idx="67242">
                  <c:v>229119346.03777599</c:v>
                </c:pt>
                <c:pt idx="67243">
                  <c:v>229056537.29703099</c:v>
                </c:pt>
                <c:pt idx="67244">
                  <c:v>228993703.187397</c:v>
                </c:pt>
                <c:pt idx="67245">
                  <c:v>228930843.695351</c:v>
                </c:pt>
                <c:pt idx="67246">
                  <c:v>228867958.80735299</c:v>
                </c:pt>
                <c:pt idx="67247">
                  <c:v>228805048.50985003</c:v>
                </c:pt>
                <c:pt idx="67248">
                  <c:v>228742112.78927299</c:v>
                </c:pt>
                <c:pt idx="67249">
                  <c:v>228679151.63203901</c:v>
                </c:pt>
                <c:pt idx="67250">
                  <c:v>228616165.02454999</c:v>
                </c:pt>
                <c:pt idx="67251">
                  <c:v>228553152.95319301</c:v>
                </c:pt>
                <c:pt idx="67252">
                  <c:v>228490115.404342</c:v>
                </c:pt>
                <c:pt idx="67253">
                  <c:v>228427052.36435202</c:v>
                </c:pt>
                <c:pt idx="67254">
                  <c:v>228363963.81956798</c:v>
                </c:pt>
                <c:pt idx="67255">
                  <c:v>228300849.75631699</c:v>
                </c:pt>
                <c:pt idx="67256">
                  <c:v>228237710.16091099</c:v>
                </c:pt>
                <c:pt idx="67257">
                  <c:v>228174545.01965001</c:v>
                </c:pt>
                <c:pt idx="67258">
                  <c:v>228111354.31881401</c:v>
                </c:pt>
                <c:pt idx="67259">
                  <c:v>228048138.04467401</c:v>
                </c:pt>
                <c:pt idx="67260">
                  <c:v>227984896.18348101</c:v>
                </c:pt>
                <c:pt idx="67261">
                  <c:v>227921628.72147301</c:v>
                </c:pt>
                <c:pt idx="67262">
                  <c:v>227858335.64487401</c:v>
                </c:pt>
                <c:pt idx="67263">
                  <c:v>227795016.93989104</c:v>
                </c:pt>
                <c:pt idx="67264">
                  <c:v>227731672.59271601</c:v>
                </c:pt>
                <c:pt idx="67265">
                  <c:v>227668302.589526</c:v>
                </c:pt>
                <c:pt idx="67266">
                  <c:v>227604906.91648501</c:v>
                </c:pt>
                <c:pt idx="67267">
                  <c:v>227541485.55973899</c:v>
                </c:pt>
                <c:pt idx="67268">
                  <c:v>227478038.50542</c:v>
                </c:pt>
                <c:pt idx="67269">
                  <c:v>227414565.73964399</c:v>
                </c:pt>
                <c:pt idx="67270">
                  <c:v>227351067.24851298</c:v>
                </c:pt>
                <c:pt idx="67271">
                  <c:v>227287543.01811197</c:v>
                </c:pt>
                <c:pt idx="67272">
                  <c:v>227223993.03451201</c:v>
                </c:pt>
                <c:pt idx="67273">
                  <c:v>227160417.28376898</c:v>
                </c:pt>
                <c:pt idx="67274">
                  <c:v>227096815.751921</c:v>
                </c:pt>
                <c:pt idx="67275">
                  <c:v>227033188.42499503</c:v>
                </c:pt>
                <c:pt idx="67276">
                  <c:v>226969535.28899696</c:v>
                </c:pt>
                <c:pt idx="67277">
                  <c:v>226905856.32992303</c:v>
                </c:pt>
                <c:pt idx="67278">
                  <c:v>226842151.53375</c:v>
                </c:pt>
                <c:pt idx="67279">
                  <c:v>226778420.88644004</c:v>
                </c:pt>
                <c:pt idx="67280">
                  <c:v>226714664.373941</c:v>
                </c:pt>
                <c:pt idx="67281">
                  <c:v>226650881.98218301</c:v>
                </c:pt>
                <c:pt idx="67282">
                  <c:v>226587073.69708398</c:v>
                </c:pt>
                <c:pt idx="67283">
                  <c:v>226523239.50454101</c:v>
                </c:pt>
                <c:pt idx="67284">
                  <c:v>226459379.39044103</c:v>
                </c:pt>
                <c:pt idx="67285">
                  <c:v>226395493.34065202</c:v>
                </c:pt>
                <c:pt idx="67286">
                  <c:v>226331581.34102696</c:v>
                </c:pt>
                <c:pt idx="67287">
                  <c:v>226267643.37740299</c:v>
                </c:pt>
                <c:pt idx="67288">
                  <c:v>226203679.43560201</c:v>
                </c:pt>
                <c:pt idx="67289">
                  <c:v>226139689.50142896</c:v>
                </c:pt>
                <c:pt idx="67290">
                  <c:v>226075673.56067601</c:v>
                </c:pt>
                <c:pt idx="67291">
                  <c:v>226011631.59911501</c:v>
                </c:pt>
                <c:pt idx="67292">
                  <c:v>225947563.602505</c:v>
                </c:pt>
                <c:pt idx="67293">
                  <c:v>225883469.55658901</c:v>
                </c:pt>
                <c:pt idx="67294">
                  <c:v>225819349.447092</c:v>
                </c:pt>
                <c:pt idx="67295">
                  <c:v>225755203.25972599</c:v>
                </c:pt>
                <c:pt idx="67296">
                  <c:v>225691030.98018399</c:v>
                </c:pt>
                <c:pt idx="67297">
                  <c:v>225626832.59414598</c:v>
                </c:pt>
                <c:pt idx="67298">
                  <c:v>225562608.08727303</c:v>
                </c:pt>
                <c:pt idx="67299">
                  <c:v>225498357.44521201</c:v>
                </c:pt>
                <c:pt idx="67300">
                  <c:v>225434080.65359399</c:v>
                </c:pt>
                <c:pt idx="67301">
                  <c:v>225369777.69803199</c:v>
                </c:pt>
                <c:pt idx="67302">
                  <c:v>225305448.564125</c:v>
                </c:pt>
                <c:pt idx="67303">
                  <c:v>225241093.237454</c:v>
                </c:pt>
                <c:pt idx="67304">
                  <c:v>225176711.70358497</c:v>
                </c:pt>
                <c:pt idx="67305">
                  <c:v>225112303.94806698</c:v>
                </c:pt>
                <c:pt idx="67306">
                  <c:v>225047869.95643404</c:v>
                </c:pt>
                <c:pt idx="67307">
                  <c:v>224983409.71420199</c:v>
                </c:pt>
                <c:pt idx="67308">
                  <c:v>224918923.20687202</c:v>
                </c:pt>
                <c:pt idx="67309">
                  <c:v>224854410.41992798</c:v>
                </c:pt>
                <c:pt idx="67310">
                  <c:v>224789871.33883801</c:v>
                </c:pt>
                <c:pt idx="67311">
                  <c:v>224725305.94905299</c:v>
                </c:pt>
                <c:pt idx="67312">
                  <c:v>224660714.23600799</c:v>
                </c:pt>
                <c:pt idx="67313">
                  <c:v>224596096.18512198</c:v>
                </c:pt>
                <c:pt idx="67314">
                  <c:v>224531451.78179696</c:v>
                </c:pt>
                <c:pt idx="67315">
                  <c:v>224466781.01141798</c:v>
                </c:pt>
                <c:pt idx="67316">
                  <c:v>224402083.85935503</c:v>
                </c:pt>
                <c:pt idx="67317">
                  <c:v>224337360.31095901</c:v>
                </c:pt>
                <c:pt idx="67318">
                  <c:v>224272610.35156599</c:v>
                </c:pt>
                <c:pt idx="67319">
                  <c:v>224207833.96649602</c:v>
                </c:pt>
                <c:pt idx="67320">
                  <c:v>224143031.14105198</c:v>
                </c:pt>
                <c:pt idx="67321">
                  <c:v>224078201.86051801</c:v>
                </c:pt>
                <c:pt idx="67322">
                  <c:v>224013346.11016396</c:v>
                </c:pt>
                <c:pt idx="67323">
                  <c:v>223948463.87524199</c:v>
                </c:pt>
                <c:pt idx="67324">
                  <c:v>223883555.14098898</c:v>
                </c:pt>
                <c:pt idx="67325">
                  <c:v>223818619.89262202</c:v>
                </c:pt>
                <c:pt idx="67326">
                  <c:v>223753658.11534297</c:v>
                </c:pt>
                <c:pt idx="67327">
                  <c:v>223688669.79433799</c:v>
                </c:pt>
                <c:pt idx="67328">
                  <c:v>223623654.91477501</c:v>
                </c:pt>
                <c:pt idx="67329">
                  <c:v>223558613.46180499</c:v>
                </c:pt>
                <c:pt idx="67330">
                  <c:v>223493545.42056301</c:v>
                </c:pt>
                <c:pt idx="67331">
                  <c:v>223428450.77616397</c:v>
                </c:pt>
                <c:pt idx="67332">
                  <c:v>223363329.51371101</c:v>
                </c:pt>
                <c:pt idx="67333">
                  <c:v>223298181.61828595</c:v>
                </c:pt>
                <c:pt idx="67334">
                  <c:v>223233007.07495499</c:v>
                </c:pt>
                <c:pt idx="67335">
                  <c:v>223167805.86876696</c:v>
                </c:pt>
                <c:pt idx="67336">
                  <c:v>223102577.98475504</c:v>
                </c:pt>
                <c:pt idx="67337">
                  <c:v>223037323.40793201</c:v>
                </c:pt>
                <c:pt idx="67338">
                  <c:v>222972042.12329799</c:v>
                </c:pt>
                <c:pt idx="67339">
                  <c:v>222906734.11583099</c:v>
                </c:pt>
                <c:pt idx="67340">
                  <c:v>222841399.37049499</c:v>
                </c:pt>
                <c:pt idx="67341">
                  <c:v>222776037.87223601</c:v>
                </c:pt>
                <c:pt idx="67342">
                  <c:v>222710649.60598198</c:v>
                </c:pt>
                <c:pt idx="67343">
                  <c:v>222645234.55664504</c:v>
                </c:pt>
                <c:pt idx="67344">
                  <c:v>222579792.70911798</c:v>
                </c:pt>
                <c:pt idx="67345">
                  <c:v>222514324.04827696</c:v>
                </c:pt>
                <c:pt idx="67346">
                  <c:v>222448828.55898198</c:v>
                </c:pt>
                <c:pt idx="67347">
                  <c:v>222383306.22607401</c:v>
                </c:pt>
                <c:pt idx="67348">
                  <c:v>222317757.03437701</c:v>
                </c:pt>
                <c:pt idx="67349">
                  <c:v>222252180.96869701</c:v>
                </c:pt>
                <c:pt idx="67350">
                  <c:v>222186578.01382399</c:v>
                </c:pt>
                <c:pt idx="67351">
                  <c:v>222120948.15452799</c:v>
                </c:pt>
                <c:pt idx="67352">
                  <c:v>222055291.375563</c:v>
                </c:pt>
                <c:pt idx="67353">
                  <c:v>221989607.66166496</c:v>
                </c:pt>
                <c:pt idx="67354">
                  <c:v>221923896.99755201</c:v>
                </c:pt>
                <c:pt idx="67355">
                  <c:v>221858159.367926</c:v>
                </c:pt>
                <c:pt idx="67356">
                  <c:v>221792394.757469</c:v>
                </c:pt>
                <c:pt idx="67357">
                  <c:v>221726603.15084499</c:v>
                </c:pt>
                <c:pt idx="67358">
                  <c:v>221660784.53270301</c:v>
                </c:pt>
                <c:pt idx="67359">
                  <c:v>221594938.88767102</c:v>
                </c:pt>
                <c:pt idx="67360">
                  <c:v>221529066.20036197</c:v>
                </c:pt>
                <c:pt idx="67361">
                  <c:v>221463166.45536798</c:v>
                </c:pt>
                <c:pt idx="67362">
                  <c:v>221397239.63726598</c:v>
                </c:pt>
                <c:pt idx="67363">
                  <c:v>221331285.73061201</c:v>
                </c:pt>
                <c:pt idx="67364">
                  <c:v>221265304.71994796</c:v>
                </c:pt>
                <c:pt idx="67365">
                  <c:v>221199296.58979499</c:v>
                </c:pt>
                <c:pt idx="67366">
                  <c:v>221133261.32465506</c:v>
                </c:pt>
                <c:pt idx="67367">
                  <c:v>221067198.90901601</c:v>
                </c:pt>
                <c:pt idx="67368">
                  <c:v>221001109.32734299</c:v>
                </c:pt>
                <c:pt idx="67369">
                  <c:v>220934992.564087</c:v>
                </c:pt>
                <c:pt idx="67370">
                  <c:v>220868848.603679</c:v>
                </c:pt>
                <c:pt idx="67371">
                  <c:v>220802677.43053001</c:v>
                </c:pt>
                <c:pt idx="67372">
                  <c:v>220736479.02903703</c:v>
                </c:pt>
                <c:pt idx="67373">
                  <c:v>220670253.38357401</c:v>
                </c:pt>
                <c:pt idx="67374">
                  <c:v>220604000.47849998</c:v>
                </c:pt>
                <c:pt idx="67375">
                  <c:v>220537720.29815498</c:v>
                </c:pt>
                <c:pt idx="67376">
                  <c:v>220471412.82686004</c:v>
                </c:pt>
                <c:pt idx="67377">
                  <c:v>220405078.048917</c:v>
                </c:pt>
                <c:pt idx="67378">
                  <c:v>220338715.94861099</c:v>
                </c:pt>
                <c:pt idx="67379">
                  <c:v>220272326.510207</c:v>
                </c:pt>
                <c:pt idx="67380">
                  <c:v>220205909.717953</c:v>
                </c:pt>
                <c:pt idx="67381">
                  <c:v>220139465.55607802</c:v>
                </c:pt>
                <c:pt idx="67382">
                  <c:v>220072994.00879198</c:v>
                </c:pt>
                <c:pt idx="67383">
                  <c:v>220006495.060285</c:v>
                </c:pt>
                <c:pt idx="67384">
                  <c:v>219939968.69473201</c:v>
                </c:pt>
                <c:pt idx="67385">
                  <c:v>219873414.89628601</c:v>
                </c:pt>
                <c:pt idx="67386">
                  <c:v>219806833.64908296</c:v>
                </c:pt>
                <c:pt idx="67387">
                  <c:v>219740224.93724</c:v>
                </c:pt>
                <c:pt idx="67388">
                  <c:v>219673588.744854</c:v>
                </c:pt>
                <c:pt idx="67389">
                  <c:v>219606925.05600402</c:v>
                </c:pt>
                <c:pt idx="67390">
                  <c:v>219540233.85475102</c:v>
                </c:pt>
                <c:pt idx="67391">
                  <c:v>219473515.125135</c:v>
                </c:pt>
                <c:pt idx="67392">
                  <c:v>219406768.85117999</c:v>
                </c:pt>
                <c:pt idx="67393">
                  <c:v>219339995.01688901</c:v>
                </c:pt>
                <c:pt idx="67394">
                  <c:v>219273193.60624599</c:v>
                </c:pt>
                <c:pt idx="67395">
                  <c:v>219206364.60321701</c:v>
                </c:pt>
                <c:pt idx="67396">
                  <c:v>219139507.99174798</c:v>
                </c:pt>
                <c:pt idx="67397">
                  <c:v>219072623.75576597</c:v>
                </c:pt>
                <c:pt idx="67398">
                  <c:v>219005711.87917998</c:v>
                </c:pt>
                <c:pt idx="67399">
                  <c:v>218938772.34587801</c:v>
                </c:pt>
                <c:pt idx="67400">
                  <c:v>218871805.13973001</c:v>
                </c:pt>
                <c:pt idx="67401">
                  <c:v>218804810.24458697</c:v>
                </c:pt>
                <c:pt idx="67402">
                  <c:v>218737787.644279</c:v>
                </c:pt>
                <c:pt idx="67403">
                  <c:v>218670737.32261902</c:v>
                </c:pt>
                <c:pt idx="67404">
                  <c:v>218603659.26339996</c:v>
                </c:pt>
                <c:pt idx="67405">
                  <c:v>218536553.45039499</c:v>
                </c:pt>
                <c:pt idx="67406">
                  <c:v>218469419.86735699</c:v>
                </c:pt>
                <c:pt idx="67407">
                  <c:v>218402258.49802101</c:v>
                </c:pt>
                <c:pt idx="67408">
                  <c:v>218335069.32610103</c:v>
                </c:pt>
                <c:pt idx="67409">
                  <c:v>218267852.33529401</c:v>
                </c:pt>
                <c:pt idx="67410">
                  <c:v>218200607.50927401</c:v>
                </c:pt>
                <c:pt idx="67411">
                  <c:v>218133334.83169901</c:v>
                </c:pt>
                <c:pt idx="67412">
                  <c:v>218066034.28620499</c:v>
                </c:pt>
                <c:pt idx="67413">
                  <c:v>217998705.85640803</c:v>
                </c:pt>
                <c:pt idx="67414">
                  <c:v>217931349.525906</c:v>
                </c:pt>
                <c:pt idx="67415">
                  <c:v>217863965.27827698</c:v>
                </c:pt>
                <c:pt idx="67416">
                  <c:v>217796553.097078</c:v>
                </c:pt>
                <c:pt idx="67417">
                  <c:v>217729112.96584699</c:v>
                </c:pt>
                <c:pt idx="67418">
                  <c:v>217661644.86810198</c:v>
                </c:pt>
                <c:pt idx="67419">
                  <c:v>217594148.78734198</c:v>
                </c:pt>
                <c:pt idx="67420">
                  <c:v>217526624.70704496</c:v>
                </c:pt>
                <c:pt idx="67421">
                  <c:v>217459072.61066896</c:v>
                </c:pt>
                <c:pt idx="67422">
                  <c:v>217391492.48165303</c:v>
                </c:pt>
                <c:pt idx="67423">
                  <c:v>217323884.30341402</c:v>
                </c:pt>
                <c:pt idx="67424">
                  <c:v>217256248.05935201</c:v>
                </c:pt>
                <c:pt idx="67425">
                  <c:v>217188583.73284501</c:v>
                </c:pt>
                <c:pt idx="67426">
                  <c:v>217120891.30724999</c:v>
                </c:pt>
                <c:pt idx="67427">
                  <c:v>217053170.76590598</c:v>
                </c:pt>
                <c:pt idx="67428">
                  <c:v>216985422.09213001</c:v>
                </c:pt>
                <c:pt idx="67429">
                  <c:v>216917645.26921999</c:v>
                </c:pt>
                <c:pt idx="67430">
                  <c:v>216849840.28045303</c:v>
                </c:pt>
                <c:pt idx="67431">
                  <c:v>216782007.10908496</c:v>
                </c:pt>
                <c:pt idx="67432">
                  <c:v>216714145.73835397</c:v>
                </c:pt>
                <c:pt idx="67433">
                  <c:v>216646256.151476</c:v>
                </c:pt>
                <c:pt idx="67434">
                  <c:v>216578338.331646</c:v>
                </c:pt>
                <c:pt idx="67435">
                  <c:v>216510392.26203901</c:v>
                </c:pt>
                <c:pt idx="67436">
                  <c:v>216442417.92581004</c:v>
                </c:pt>
                <c:pt idx="67437">
                  <c:v>216374415.30609402</c:v>
                </c:pt>
                <c:pt idx="67438">
                  <c:v>216306384.38600302</c:v>
                </c:pt>
                <c:pt idx="67439">
                  <c:v>216238325.14863199</c:v>
                </c:pt>
                <c:pt idx="67440">
                  <c:v>216170237.577052</c:v>
                </c:pt>
                <c:pt idx="67441">
                  <c:v>216102121.65431499</c:v>
                </c:pt>
                <c:pt idx="67442">
                  <c:v>216033977.36345202</c:v>
                </c:pt>
                <c:pt idx="67443">
                  <c:v>215965804.68747303</c:v>
                </c:pt>
                <c:pt idx="67444">
                  <c:v>215897603.60936698</c:v>
                </c:pt>
                <c:pt idx="67445">
                  <c:v>215829374.11210296</c:v>
                </c:pt>
                <c:pt idx="67446">
                  <c:v>215761116.17862898</c:v>
                </c:pt>
                <c:pt idx="67447">
                  <c:v>215692829.79187101</c:v>
                </c:pt>
                <c:pt idx="67448">
                  <c:v>215624514.93473402</c:v>
                </c:pt>
                <c:pt idx="67449">
                  <c:v>215556171.590105</c:v>
                </c:pt>
                <c:pt idx="67450">
                  <c:v>215487799.74084496</c:v>
                </c:pt>
                <c:pt idx="67451">
                  <c:v>215419399.36979899</c:v>
                </c:pt>
                <c:pt idx="67452">
                  <c:v>215350970.459786</c:v>
                </c:pt>
                <c:pt idx="67453">
                  <c:v>215282512.99360901</c:v>
                </c:pt>
                <c:pt idx="67454">
                  <c:v>215214026.95404503</c:v>
                </c:pt>
                <c:pt idx="67455">
                  <c:v>215145512.32385302</c:v>
                </c:pt>
                <c:pt idx="67456">
                  <c:v>215076969.08577001</c:v>
                </c:pt>
                <c:pt idx="67457">
                  <c:v>215008397.22251001</c:v>
                </c:pt>
                <c:pt idx="67458">
                  <c:v>214939796.71676698</c:v>
                </c:pt>
                <c:pt idx="67459">
                  <c:v>214871167.55121499</c:v>
                </c:pt>
                <c:pt idx="67460">
                  <c:v>214802509.70850396</c:v>
                </c:pt>
                <c:pt idx="67461">
                  <c:v>214733823.17126298</c:v>
                </c:pt>
                <c:pt idx="67462">
                  <c:v>214665107.922102</c:v>
                </c:pt>
                <c:pt idx="67463">
                  <c:v>214596363.94360599</c:v>
                </c:pt>
                <c:pt idx="67464">
                  <c:v>214527591.21834093</c:v>
                </c:pt>
                <c:pt idx="67465">
                  <c:v>214458789.72884896</c:v>
                </c:pt>
                <c:pt idx="67466">
                  <c:v>214389959.45765302</c:v>
                </c:pt>
                <c:pt idx="67467">
                  <c:v>214321100.38725302</c:v>
                </c:pt>
                <c:pt idx="67468">
                  <c:v>214252212.50012597</c:v>
                </c:pt>
                <c:pt idx="67469">
                  <c:v>214183295.77872893</c:v>
                </c:pt>
                <c:pt idx="67470">
                  <c:v>214114350.205497</c:v>
                </c:pt>
                <c:pt idx="67471">
                  <c:v>214045375.762842</c:v>
                </c:pt>
                <c:pt idx="67472">
                  <c:v>213976372.433155</c:v>
                </c:pt>
                <c:pt idx="67473">
                  <c:v>213907340.198805</c:v>
                </c:pt>
                <c:pt idx="67474">
                  <c:v>213838279.04213798</c:v>
                </c:pt>
                <c:pt idx="67475">
                  <c:v>213769188.94547999</c:v>
                </c:pt>
                <c:pt idx="67476">
                  <c:v>213700069.89113301</c:v>
                </c:pt>
                <c:pt idx="67477">
                  <c:v>213630921.861377</c:v>
                </c:pt>
                <c:pt idx="67478">
                  <c:v>213561744.83847103</c:v>
                </c:pt>
                <c:pt idx="67479">
                  <c:v>213492538.80465204</c:v>
                </c:pt>
                <c:pt idx="67480">
                  <c:v>213423303.74213198</c:v>
                </c:pt>
                <c:pt idx="67481">
                  <c:v>213354039.63310298</c:v>
                </c:pt>
                <c:pt idx="67482">
                  <c:v>213284746.45973602</c:v>
                </c:pt>
                <c:pt idx="67483">
                  <c:v>213215424.20417598</c:v>
                </c:pt>
                <c:pt idx="67484">
                  <c:v>213146072.84854898</c:v>
                </c:pt>
                <c:pt idx="67485">
                  <c:v>213076692.37495503</c:v>
                </c:pt>
                <c:pt idx="67486">
                  <c:v>213007282.765475</c:v>
                </c:pt>
                <c:pt idx="67487">
                  <c:v>212937844.00216597</c:v>
                </c:pt>
                <c:pt idx="67488">
                  <c:v>212868376.06706199</c:v>
                </c:pt>
                <c:pt idx="67489">
                  <c:v>212798878.942175</c:v>
                </c:pt>
                <c:pt idx="67490">
                  <c:v>212729352.60949299</c:v>
                </c:pt>
                <c:pt idx="67491">
                  <c:v>212659797.050984</c:v>
                </c:pt>
                <c:pt idx="67492">
                  <c:v>212590212.24859098</c:v>
                </c:pt>
                <c:pt idx="67493">
                  <c:v>212520598.18423304</c:v>
                </c:pt>
                <c:pt idx="67494">
                  <c:v>212450954.83981106</c:v>
                </c:pt>
                <c:pt idx="67495">
                  <c:v>212381282.19719696</c:v>
                </c:pt>
                <c:pt idx="67496">
                  <c:v>212311580.23824596</c:v>
                </c:pt>
                <c:pt idx="67497">
                  <c:v>212241848.944785</c:v>
                </c:pt>
                <c:pt idx="67498">
                  <c:v>212172088.29861999</c:v>
                </c:pt>
                <c:pt idx="67499">
                  <c:v>212102298.28153598</c:v>
                </c:pt>
                <c:pt idx="67500">
                  <c:v>212032478.87529099</c:v>
                </c:pt>
                <c:pt idx="67501">
                  <c:v>211962630.06162301</c:v>
                </c:pt>
                <c:pt idx="67502">
                  <c:v>211892751.82224503</c:v>
                </c:pt>
                <c:pt idx="67503">
                  <c:v>211822844.13884696</c:v>
                </c:pt>
                <c:pt idx="67504">
                  <c:v>211752906.99309701</c:v>
                </c:pt>
                <c:pt idx="67505">
                  <c:v>211682940.36663803</c:v>
                </c:pt>
                <c:pt idx="67506">
                  <c:v>211612944.24109098</c:v>
                </c:pt>
                <c:pt idx="67507">
                  <c:v>211542918.598052</c:v>
                </c:pt>
                <c:pt idx="67508">
                  <c:v>211472863.41909501</c:v>
                </c:pt>
                <c:pt idx="67509">
                  <c:v>211402778.68576896</c:v>
                </c:pt>
                <c:pt idx="67510">
                  <c:v>211332664.37960202</c:v>
                </c:pt>
                <c:pt idx="67511">
                  <c:v>211262520.48209602</c:v>
                </c:pt>
                <c:pt idx="67512">
                  <c:v>211192346.97473103</c:v>
                </c:pt>
                <c:pt idx="67513">
                  <c:v>211122143.83895999</c:v>
                </c:pt>
                <c:pt idx="67514">
                  <c:v>211051911.05621803</c:v>
                </c:pt>
                <c:pt idx="67515">
                  <c:v>210981648.60791001</c:v>
                </c:pt>
                <c:pt idx="67516">
                  <c:v>210911356.47542199</c:v>
                </c:pt>
                <c:pt idx="67517">
                  <c:v>210841034.64011398</c:v>
                </c:pt>
                <c:pt idx="67518">
                  <c:v>210770683.08332199</c:v>
                </c:pt>
                <c:pt idx="67519">
                  <c:v>210700301.786358</c:v>
                </c:pt>
                <c:pt idx="67520">
                  <c:v>210629890.73051101</c:v>
                </c:pt>
                <c:pt idx="67521">
                  <c:v>210559449.89704499</c:v>
                </c:pt>
                <c:pt idx="67522">
                  <c:v>210488979.26719996</c:v>
                </c:pt>
                <c:pt idx="67523">
                  <c:v>210418478.82219201</c:v>
                </c:pt>
                <c:pt idx="67524">
                  <c:v>210347948.54321399</c:v>
                </c:pt>
                <c:pt idx="67525">
                  <c:v>210277388.41143301</c:v>
                </c:pt>
                <c:pt idx="67526">
                  <c:v>210206798.40799099</c:v>
                </c:pt>
                <c:pt idx="67527">
                  <c:v>210136178.514009</c:v>
                </c:pt>
                <c:pt idx="67528">
                  <c:v>210065528.71058097</c:v>
                </c:pt>
                <c:pt idx="67529">
                  <c:v>209994848.97877598</c:v>
                </c:pt>
                <c:pt idx="67530">
                  <c:v>209924139.29964101</c:v>
                </c:pt>
                <c:pt idx="67531">
                  <c:v>209853399.65419701</c:v>
                </c:pt>
                <c:pt idx="67532">
                  <c:v>209782630.02344</c:v>
                </c:pt>
                <c:pt idx="67533">
                  <c:v>209711830.38834301</c:v>
                </c:pt>
                <c:pt idx="67534">
                  <c:v>209641000.72985202</c:v>
                </c:pt>
                <c:pt idx="67535">
                  <c:v>209570141.02889103</c:v>
                </c:pt>
                <c:pt idx="67536">
                  <c:v>209499251.26635599</c:v>
                </c:pt>
                <c:pt idx="67537">
                  <c:v>209428331.423123</c:v>
                </c:pt>
                <c:pt idx="67538">
                  <c:v>209357381.48003703</c:v>
                </c:pt>
                <c:pt idx="67539">
                  <c:v>209286401.417923</c:v>
                </c:pt>
                <c:pt idx="67540">
                  <c:v>209215391.21757898</c:v>
                </c:pt>
                <c:pt idx="67541">
                  <c:v>209144350.85977903</c:v>
                </c:pt>
                <c:pt idx="67542">
                  <c:v>209073280.32527003</c:v>
                </c:pt>
                <c:pt idx="67543">
                  <c:v>209002179.594776</c:v>
                </c:pt>
                <c:pt idx="67544">
                  <c:v>208931048.64899498</c:v>
                </c:pt>
                <c:pt idx="67545">
                  <c:v>208859887.46859896</c:v>
                </c:pt>
                <c:pt idx="67546">
                  <c:v>208788696.03423601</c:v>
                </c:pt>
                <c:pt idx="67547">
                  <c:v>208717474.32652903</c:v>
                </c:pt>
                <c:pt idx="67548">
                  <c:v>208646222.32607502</c:v>
                </c:pt>
                <c:pt idx="67549">
                  <c:v>208574940.01344398</c:v>
                </c:pt>
                <c:pt idx="67550">
                  <c:v>208503627.369183</c:v>
                </c:pt>
                <c:pt idx="67551">
                  <c:v>208432284.37381303</c:v>
                </c:pt>
                <c:pt idx="67552">
                  <c:v>208360911.007828</c:v>
                </c:pt>
                <c:pt idx="67553">
                  <c:v>208289507.25169799</c:v>
                </c:pt>
                <c:pt idx="67554">
                  <c:v>208218073.085868</c:v>
                </c:pt>
                <c:pt idx="67555">
                  <c:v>208146608.49075401</c:v>
                </c:pt>
                <c:pt idx="67556">
                  <c:v>208075113.446749</c:v>
                </c:pt>
                <c:pt idx="67557">
                  <c:v>208003587.93422103</c:v>
                </c:pt>
                <c:pt idx="67558">
                  <c:v>207932031.93350896</c:v>
                </c:pt>
                <c:pt idx="67559">
                  <c:v>207860445.42492899</c:v>
                </c:pt>
                <c:pt idx="67560">
                  <c:v>207788828.388769</c:v>
                </c:pt>
                <c:pt idx="67561">
                  <c:v>207717180.80529201</c:v>
                </c:pt>
                <c:pt idx="67562">
                  <c:v>207645502.65473503</c:v>
                </c:pt>
                <c:pt idx="67563">
                  <c:v>207573793.91730896</c:v>
                </c:pt>
                <c:pt idx="67564">
                  <c:v>207502054.57319796</c:v>
                </c:pt>
                <c:pt idx="67565">
                  <c:v>207430284.60256198</c:v>
                </c:pt>
                <c:pt idx="67566">
                  <c:v>207358483.98552999</c:v>
                </c:pt>
                <c:pt idx="67567">
                  <c:v>207286652.70221099</c:v>
                </c:pt>
                <c:pt idx="67568">
                  <c:v>207214790.73268199</c:v>
                </c:pt>
                <c:pt idx="67569">
                  <c:v>207142898.05699801</c:v>
                </c:pt>
                <c:pt idx="67570">
                  <c:v>207070974.65518397</c:v>
                </c:pt>
                <c:pt idx="67571">
                  <c:v>206999020.50724101</c:v>
                </c:pt>
                <c:pt idx="67572">
                  <c:v>206927035.59314296</c:v>
                </c:pt>
                <c:pt idx="67573">
                  <c:v>206855019.89283502</c:v>
                </c:pt>
                <c:pt idx="67574">
                  <c:v>206782973.38623902</c:v>
                </c:pt>
                <c:pt idx="67575">
                  <c:v>206710896.053247</c:v>
                </c:pt>
                <c:pt idx="67576">
                  <c:v>206638787.87372598</c:v>
                </c:pt>
                <c:pt idx="67577">
                  <c:v>206566648.82751703</c:v>
                </c:pt>
                <c:pt idx="67578">
                  <c:v>206494478.89443204</c:v>
                </c:pt>
                <c:pt idx="67579">
                  <c:v>206422278.05425802</c:v>
                </c:pt>
                <c:pt idx="67580">
                  <c:v>206350046.28675202</c:v>
                </c:pt>
                <c:pt idx="67581">
                  <c:v>206277783.57164797</c:v>
                </c:pt>
                <c:pt idx="67582">
                  <c:v>206205489.88865003</c:v>
                </c:pt>
                <c:pt idx="67583">
                  <c:v>206133165.21743599</c:v>
                </c:pt>
                <c:pt idx="67584">
                  <c:v>206060809.53765601</c:v>
                </c:pt>
                <c:pt idx="67585">
                  <c:v>205988422.82893303</c:v>
                </c:pt>
                <c:pt idx="67586">
                  <c:v>205916005.07086399</c:v>
                </c:pt>
                <c:pt idx="67587">
                  <c:v>205843556.24301797</c:v>
                </c:pt>
                <c:pt idx="67588">
                  <c:v>205771076.32493404</c:v>
                </c:pt>
                <c:pt idx="67589">
                  <c:v>205698565.29612797</c:v>
                </c:pt>
                <c:pt idx="67590">
                  <c:v>205626023.13608399</c:v>
                </c:pt>
                <c:pt idx="67591">
                  <c:v>205553449.82426202</c:v>
                </c:pt>
                <c:pt idx="67592">
                  <c:v>205480845.340092</c:v>
                </c:pt>
                <c:pt idx="67593">
                  <c:v>205408209.66297901</c:v>
                </c:pt>
                <c:pt idx="67594">
                  <c:v>205335542.77229598</c:v>
                </c:pt>
                <c:pt idx="67595">
                  <c:v>205262844.64739197</c:v>
                </c:pt>
                <c:pt idx="67596">
                  <c:v>205190115.26758596</c:v>
                </c:pt>
                <c:pt idx="67597">
                  <c:v>205117354.61216998</c:v>
                </c:pt>
                <c:pt idx="67598">
                  <c:v>205044562.660409</c:v>
                </c:pt>
                <c:pt idx="67599">
                  <c:v>204971739.39153701</c:v>
                </c:pt>
                <c:pt idx="67600">
                  <c:v>204898884.78476399</c:v>
                </c:pt>
                <c:pt idx="67601">
                  <c:v>204825998.819267</c:v>
                </c:pt>
                <c:pt idx="67602">
                  <c:v>204753081.474199</c:v>
                </c:pt>
                <c:pt idx="67603">
                  <c:v>204680132.72868198</c:v>
                </c:pt>
                <c:pt idx="67604">
                  <c:v>204607152.56181201</c:v>
                </c:pt>
                <c:pt idx="67605">
                  <c:v>204534140.95265502</c:v>
                </c:pt>
                <c:pt idx="67606">
                  <c:v>204461097.88024899</c:v>
                </c:pt>
                <c:pt idx="67607">
                  <c:v>204388023.32360202</c:v>
                </c:pt>
                <c:pt idx="67608">
                  <c:v>204314917.26169696</c:v>
                </c:pt>
                <c:pt idx="67609">
                  <c:v>204241779.67348596</c:v>
                </c:pt>
                <c:pt idx="67610">
                  <c:v>204168610.53789201</c:v>
                </c:pt>
                <c:pt idx="67611">
                  <c:v>204095409.83381003</c:v>
                </c:pt>
                <c:pt idx="67612">
                  <c:v>204022177.54010597</c:v>
                </c:pt>
                <c:pt idx="67613">
                  <c:v>203948913.635618</c:v>
                </c:pt>
                <c:pt idx="67614">
                  <c:v>203875618.09915301</c:v>
                </c:pt>
                <c:pt idx="67615">
                  <c:v>203802290.90949303</c:v>
                </c:pt>
                <c:pt idx="67616">
                  <c:v>203728932.04538596</c:v>
                </c:pt>
                <c:pt idx="67617">
                  <c:v>203655541.48555401</c:v>
                </c:pt>
                <c:pt idx="67618">
                  <c:v>203582119.208691</c:v>
                </c:pt>
                <c:pt idx="67619">
                  <c:v>203508665.19345701</c:v>
                </c:pt>
                <c:pt idx="67620">
                  <c:v>203435179.41848898</c:v>
                </c:pt>
                <c:pt idx="67621">
                  <c:v>203361661.862389</c:v>
                </c:pt>
                <c:pt idx="67622">
                  <c:v>203288112.50373301</c:v>
                </c:pt>
                <c:pt idx="67623">
                  <c:v>203214531.32106701</c:v>
                </c:pt>
                <c:pt idx="67624">
                  <c:v>203140918.292907</c:v>
                </c:pt>
                <c:pt idx="67625">
                  <c:v>203067273.39774001</c:v>
                </c:pt>
                <c:pt idx="67626">
                  <c:v>202993596.61402199</c:v>
                </c:pt>
                <c:pt idx="67627">
                  <c:v>202919887.92018199</c:v>
                </c:pt>
                <c:pt idx="67628">
                  <c:v>202846147.29461601</c:v>
                </c:pt>
                <c:pt idx="67629">
                  <c:v>202772374.715693</c:v>
                </c:pt>
                <c:pt idx="67630">
                  <c:v>202698570.16174996</c:v>
                </c:pt>
                <c:pt idx="67631">
                  <c:v>202624733.61109596</c:v>
                </c:pt>
                <c:pt idx="67632">
                  <c:v>202550865.042009</c:v>
                </c:pt>
                <c:pt idx="67633">
                  <c:v>202476964.43273699</c:v>
                </c:pt>
                <c:pt idx="67634">
                  <c:v>202403031.76149797</c:v>
                </c:pt>
                <c:pt idx="67635">
                  <c:v>202329067.00648001</c:v>
                </c:pt>
                <c:pt idx="67636">
                  <c:v>202255070.14583901</c:v>
                </c:pt>
                <c:pt idx="67637">
                  <c:v>202181041.15770501</c:v>
                </c:pt>
                <c:pt idx="67638">
                  <c:v>202106980.02017301</c:v>
                </c:pt>
                <c:pt idx="67639">
                  <c:v>202032886.71131098</c:v>
                </c:pt>
                <c:pt idx="67640">
                  <c:v>201958761.20915398</c:v>
                </c:pt>
                <c:pt idx="67641">
                  <c:v>201884603.491707</c:v>
                </c:pt>
                <c:pt idx="67642">
                  <c:v>201810413.53694701</c:v>
                </c:pt>
                <c:pt idx="67643">
                  <c:v>201736191.32281706</c:v>
                </c:pt>
                <c:pt idx="67644">
                  <c:v>201661936.82723004</c:v>
                </c:pt>
                <c:pt idx="67645">
                  <c:v>201587650.02807</c:v>
                </c:pt>
                <c:pt idx="67646">
                  <c:v>201513330.90318897</c:v>
                </c:pt>
                <c:pt idx="67647">
                  <c:v>201438979.430408</c:v>
                </c:pt>
                <c:pt idx="67648">
                  <c:v>201364595.58751601</c:v>
                </c:pt>
                <c:pt idx="67649">
                  <c:v>201290179.35227203</c:v>
                </c:pt>
                <c:pt idx="67650">
                  <c:v>201215730.70240599</c:v>
                </c:pt>
                <c:pt idx="67651">
                  <c:v>201141249.61561301</c:v>
                </c:pt>
                <c:pt idx="67652">
                  <c:v>201066736.06955799</c:v>
                </c:pt>
                <c:pt idx="67653">
                  <c:v>200992190.041877</c:v>
                </c:pt>
                <c:pt idx="67654">
                  <c:v>200917611.51017198</c:v>
                </c:pt>
                <c:pt idx="67655">
                  <c:v>200843000.45201504</c:v>
                </c:pt>
                <c:pt idx="67656">
                  <c:v>200768356.844944</c:v>
                </c:pt>
                <c:pt idx="67657">
                  <c:v>200693680.66646999</c:v>
                </c:pt>
                <c:pt idx="67658">
                  <c:v>200618971.894068</c:v>
                </c:pt>
                <c:pt idx="67659">
                  <c:v>200544230.50518396</c:v>
                </c:pt>
                <c:pt idx="67660">
                  <c:v>200469456.47723103</c:v>
                </c:pt>
                <c:pt idx="67661">
                  <c:v>200394649.78759</c:v>
                </c:pt>
                <c:pt idx="67662">
                  <c:v>200319810.41361099</c:v>
                </c:pt>
                <c:pt idx="67663">
                  <c:v>200244938.33261204</c:v>
                </c:pt>
                <c:pt idx="67664">
                  <c:v>200170033.521878</c:v>
                </c:pt>
                <c:pt idx="67665">
                  <c:v>200095095.95866299</c:v>
                </c:pt>
                <c:pt idx="67666">
                  <c:v>200020125.62018797</c:v>
                </c:pt>
                <c:pt idx="67667">
                  <c:v>199945122.48364201</c:v>
                </c:pt>
                <c:pt idx="67668">
                  <c:v>199870086.52618301</c:v>
                </c:pt>
                <c:pt idx="67669">
                  <c:v>199795017.72493502</c:v>
                </c:pt>
                <c:pt idx="67670">
                  <c:v>199719916.05698901</c:v>
                </c:pt>
                <c:pt idx="67671">
                  <c:v>199644781.49940601</c:v>
                </c:pt>
                <c:pt idx="67672">
                  <c:v>199569614.02921203</c:v>
                </c:pt>
                <c:pt idx="67673">
                  <c:v>199494413.623402</c:v>
                </c:pt>
                <c:pt idx="67674">
                  <c:v>199419180.25893798</c:v>
                </c:pt>
                <c:pt idx="67675">
                  <c:v>199343913.91274798</c:v>
                </c:pt>
                <c:pt idx="67676">
                  <c:v>199268614.56172898</c:v>
                </c:pt>
                <c:pt idx="67677">
                  <c:v>199193282.182744</c:v>
                </c:pt>
                <c:pt idx="67678">
                  <c:v>199117916.75262201</c:v>
                </c:pt>
                <c:pt idx="67679">
                  <c:v>199042518.24816194</c:v>
                </c:pt>
                <c:pt idx="67680">
                  <c:v>198967086.64612696</c:v>
                </c:pt>
                <c:pt idx="67681">
                  <c:v>198891621.92324901</c:v>
                </c:pt>
                <c:pt idx="67682">
                  <c:v>198816124.05622402</c:v>
                </c:pt>
                <c:pt idx="67683">
                  <c:v>198740593.02171701</c:v>
                </c:pt>
                <c:pt idx="67684">
                  <c:v>198665028.796359</c:v>
                </c:pt>
                <c:pt idx="67685">
                  <c:v>198589431.35674801</c:v>
                </c:pt>
                <c:pt idx="67686">
                  <c:v>198513800.679447</c:v>
                </c:pt>
                <c:pt idx="67687">
                  <c:v>198438136.74098596</c:v>
                </c:pt>
                <c:pt idx="67688">
                  <c:v>198362439.51786301</c:v>
                </c:pt>
                <c:pt idx="67689">
                  <c:v>198286708.98654103</c:v>
                </c:pt>
                <c:pt idx="67690">
                  <c:v>198210945.123447</c:v>
                </c:pt>
                <c:pt idx="67691">
                  <c:v>198135147.90497801</c:v>
                </c:pt>
                <c:pt idx="67692">
                  <c:v>198059317.30749401</c:v>
                </c:pt>
                <c:pt idx="67693">
                  <c:v>197983453.30732399</c:v>
                </c:pt>
                <c:pt idx="67694">
                  <c:v>197907555.88075903</c:v>
                </c:pt>
                <c:pt idx="67695">
                  <c:v>197831625.00405899</c:v>
                </c:pt>
                <c:pt idx="67696">
                  <c:v>197755660.65344799</c:v>
                </c:pt>
                <c:pt idx="67697">
                  <c:v>197679662.80511701</c:v>
                </c:pt>
                <c:pt idx="67698">
                  <c:v>197603631.435222</c:v>
                </c:pt>
                <c:pt idx="67699">
                  <c:v>197527566.51988399</c:v>
                </c:pt>
                <c:pt idx="67700">
                  <c:v>197451468.03518897</c:v>
                </c:pt>
                <c:pt idx="67701">
                  <c:v>197375335.95719099</c:v>
                </c:pt>
                <c:pt idx="67702">
                  <c:v>197299170.26190698</c:v>
                </c:pt>
                <c:pt idx="67703">
                  <c:v>197222970.92531899</c:v>
                </c:pt>
                <c:pt idx="67704">
                  <c:v>197146737.92337599</c:v>
                </c:pt>
                <c:pt idx="67705">
                  <c:v>197070471.23198998</c:v>
                </c:pt>
                <c:pt idx="67706">
                  <c:v>196994170.82704002</c:v>
                </c:pt>
                <c:pt idx="67707">
                  <c:v>196917836.684369</c:v>
                </c:pt>
                <c:pt idx="67708">
                  <c:v>196841468.77978396</c:v>
                </c:pt>
                <c:pt idx="67709">
                  <c:v>196765067.08905903</c:v>
                </c:pt>
                <c:pt idx="67710">
                  <c:v>196688631.58792999</c:v>
                </c:pt>
                <c:pt idx="67711">
                  <c:v>196612162.25209901</c:v>
                </c:pt>
                <c:pt idx="67712">
                  <c:v>196535659.05723402</c:v>
                </c:pt>
                <c:pt idx="67713">
                  <c:v>196459121.97896397</c:v>
                </c:pt>
                <c:pt idx="67714">
                  <c:v>196382550.99288601</c:v>
                </c:pt>
                <c:pt idx="67715">
                  <c:v>196305946.074559</c:v>
                </c:pt>
                <c:pt idx="67716">
                  <c:v>196229307.199507</c:v>
                </c:pt>
                <c:pt idx="67717">
                  <c:v>196152634.34321901</c:v>
                </c:pt>
                <c:pt idx="67718">
                  <c:v>196075927.48114598</c:v>
                </c:pt>
                <c:pt idx="67719">
                  <c:v>195999186.588705</c:v>
                </c:pt>
                <c:pt idx="67720">
                  <c:v>195922411.64127597</c:v>
                </c:pt>
                <c:pt idx="67721">
                  <c:v>195845602.61420399</c:v>
                </c:pt>
                <c:pt idx="67722">
                  <c:v>195768759.48279503</c:v>
                </c:pt>
                <c:pt idx="67723">
                  <c:v>195691882.22232199</c:v>
                </c:pt>
                <c:pt idx="67724">
                  <c:v>195614970.80802</c:v>
                </c:pt>
                <c:pt idx="67725">
                  <c:v>195538025.21508697</c:v>
                </c:pt>
                <c:pt idx="67726">
                  <c:v>195461045.41868597</c:v>
                </c:pt>
                <c:pt idx="67727">
                  <c:v>195384031.393942</c:v>
                </c:pt>
                <c:pt idx="67728">
                  <c:v>195306983.11594498</c:v>
                </c:pt>
                <c:pt idx="67729">
                  <c:v>195229900.559746</c:v>
                </c:pt>
                <c:pt idx="67730">
                  <c:v>195152783.70036098</c:v>
                </c:pt>
                <c:pt idx="67731">
                  <c:v>195075632.51276797</c:v>
                </c:pt>
                <c:pt idx="67732">
                  <c:v>194998446.97190896</c:v>
                </c:pt>
                <c:pt idx="67733">
                  <c:v>194921227.05268699</c:v>
                </c:pt>
                <c:pt idx="67734">
                  <c:v>194843972.72997001</c:v>
                </c:pt>
                <c:pt idx="67735">
                  <c:v>194766683.97858796</c:v>
                </c:pt>
                <c:pt idx="67736">
                  <c:v>194689360.77333298</c:v>
                </c:pt>
                <c:pt idx="67737">
                  <c:v>194612003.08895999</c:v>
                </c:pt>
                <c:pt idx="67738">
                  <c:v>194534610.90018797</c:v>
                </c:pt>
                <c:pt idx="67739">
                  <c:v>194457184.18169501</c:v>
                </c:pt>
                <c:pt idx="67740">
                  <c:v>194379722.90812397</c:v>
                </c:pt>
                <c:pt idx="67741">
                  <c:v>194302227.05408099</c:v>
                </c:pt>
                <c:pt idx="67742">
                  <c:v>194224696.59413099</c:v>
                </c:pt>
                <c:pt idx="67743">
                  <c:v>194147131.50280401</c:v>
                </c:pt>
                <c:pt idx="67744">
                  <c:v>194069531.75459</c:v>
                </c:pt>
                <c:pt idx="67745">
                  <c:v>193991897.32394299</c:v>
                </c:pt>
                <c:pt idx="67746">
                  <c:v>193914228.18527699</c:v>
                </c:pt>
                <c:pt idx="67747">
                  <c:v>193836524.31296799</c:v>
                </c:pt>
                <c:pt idx="67748">
                  <c:v>193758785.681355</c:v>
                </c:pt>
                <c:pt idx="67749">
                  <c:v>193681012.264736</c:v>
                </c:pt>
                <c:pt idx="67750">
                  <c:v>193603204.037375</c:v>
                </c:pt>
                <c:pt idx="67751">
                  <c:v>193525360.973492</c:v>
                </c:pt>
                <c:pt idx="67752">
                  <c:v>193447483.04727301</c:v>
                </c:pt>
                <c:pt idx="67753">
                  <c:v>193369570.23286101</c:v>
                </c:pt>
                <c:pt idx="67754">
                  <c:v>193291622.50436398</c:v>
                </c:pt>
                <c:pt idx="67755">
                  <c:v>193213639.83584899</c:v>
                </c:pt>
                <c:pt idx="67756">
                  <c:v>193135622.20134497</c:v>
                </c:pt>
                <c:pt idx="67757">
                  <c:v>193057569.57484001</c:v>
                </c:pt>
                <c:pt idx="67758">
                  <c:v>192979481.93028501</c:v>
                </c:pt>
                <c:pt idx="67759">
                  <c:v>192901359.24159098</c:v>
                </c:pt>
                <c:pt idx="67760">
                  <c:v>192823201.48262903</c:v>
                </c:pt>
                <c:pt idx="67761">
                  <c:v>192745008.62723202</c:v>
                </c:pt>
                <c:pt idx="67762">
                  <c:v>192666780.64919198</c:v>
                </c:pt>
                <c:pt idx="67763">
                  <c:v>192588517.52226099</c:v>
                </c:pt>
                <c:pt idx="67764">
                  <c:v>192510219.22015399</c:v>
                </c:pt>
                <c:pt idx="67765">
                  <c:v>192431885.71654296</c:v>
                </c:pt>
                <c:pt idx="67766">
                  <c:v>192353516.98506299</c:v>
                </c:pt>
                <c:pt idx="67767">
                  <c:v>192275112.99930599</c:v>
                </c:pt>
                <c:pt idx="67768">
                  <c:v>192196673.73282701</c:v>
                </c:pt>
                <c:pt idx="67769">
                  <c:v>192118199.15913799</c:v>
                </c:pt>
                <c:pt idx="67770">
                  <c:v>192039689.25171399</c:v>
                </c:pt>
                <c:pt idx="67771">
                  <c:v>191961143.98398599</c:v>
                </c:pt>
                <c:pt idx="67772">
                  <c:v>191882563.32934701</c:v>
                </c:pt>
                <c:pt idx="67773">
                  <c:v>191803947.26114893</c:v>
                </c:pt>
                <c:pt idx="67774">
                  <c:v>191725295.75270301</c:v>
                </c:pt>
                <c:pt idx="67775">
                  <c:v>191646608.77728096</c:v>
                </c:pt>
                <c:pt idx="67776">
                  <c:v>191567886.30811101</c:v>
                </c:pt>
                <c:pt idx="67777">
                  <c:v>191489128.31838298</c:v>
                </c:pt>
                <c:pt idx="67778">
                  <c:v>191410334.78124398</c:v>
                </c:pt>
                <c:pt idx="67779">
                  <c:v>191331505.66980201</c:v>
                </c:pt>
                <c:pt idx="67780">
                  <c:v>191252640.95712301</c:v>
                </c:pt>
                <c:pt idx="67781">
                  <c:v>191173740.61623001</c:v>
                </c:pt>
                <c:pt idx="67782">
                  <c:v>191094804.62010798</c:v>
                </c:pt>
                <c:pt idx="67783">
                  <c:v>191015832.941697</c:v>
                </c:pt>
                <c:pt idx="67784">
                  <c:v>190936825.55389899</c:v>
                </c:pt>
                <c:pt idx="67785">
                  <c:v>190857782.42957202</c:v>
                </c:pt>
                <c:pt idx="67786">
                  <c:v>190778703.54153296</c:v>
                </c:pt>
                <c:pt idx="67787">
                  <c:v>190699588.86255601</c:v>
                </c:pt>
                <c:pt idx="67788">
                  <c:v>190620438.365376</c:v>
                </c:pt>
                <c:pt idx="67789">
                  <c:v>190541252.02268401</c:v>
                </c:pt>
                <c:pt idx="67790">
                  <c:v>190462029.80712798</c:v>
                </c:pt>
                <c:pt idx="67791">
                  <c:v>190382771.691315</c:v>
                </c:pt>
                <c:pt idx="67792">
                  <c:v>190303477.64781201</c:v>
                </c:pt>
                <c:pt idx="67793">
                  <c:v>190224147.64913896</c:v>
                </c:pt>
                <c:pt idx="67794">
                  <c:v>190144781.66777599</c:v>
                </c:pt>
                <c:pt idx="67795">
                  <c:v>190065379.67616197</c:v>
                </c:pt>
                <c:pt idx="67796">
                  <c:v>189985941.64669001</c:v>
                </c:pt>
                <c:pt idx="67797">
                  <c:v>189906467.55171299</c:v>
                </c:pt>
                <c:pt idx="67798">
                  <c:v>189826957.36353901</c:v>
                </c:pt>
                <c:pt idx="67799">
                  <c:v>189747411.05443504</c:v>
                </c:pt>
                <c:pt idx="67800">
                  <c:v>189667828.59662402</c:v>
                </c:pt>
                <c:pt idx="67801">
                  <c:v>189588209.962286</c:v>
                </c:pt>
                <c:pt idx="67802">
                  <c:v>189508555.12355599</c:v>
                </c:pt>
                <c:pt idx="67803">
                  <c:v>189428864.05252999</c:v>
                </c:pt>
                <c:pt idx="67804">
                  <c:v>189349136.72125599</c:v>
                </c:pt>
                <c:pt idx="67805">
                  <c:v>189269373.10174096</c:v>
                </c:pt>
                <c:pt idx="67806">
                  <c:v>189189573.16594696</c:v>
                </c:pt>
                <c:pt idx="67807">
                  <c:v>189109736.88579401</c:v>
                </c:pt>
                <c:pt idx="67808">
                  <c:v>189029864.23315597</c:v>
                </c:pt>
                <c:pt idx="67809">
                  <c:v>188949955.179865</c:v>
                </c:pt>
                <c:pt idx="67810">
                  <c:v>188870009.69770798</c:v>
                </c:pt>
                <c:pt idx="67811">
                  <c:v>188790027.75842798</c:v>
                </c:pt>
                <c:pt idx="67812">
                  <c:v>188710009.33372301</c:v>
                </c:pt>
                <c:pt idx="67813">
                  <c:v>188629954.39524901</c:v>
                </c:pt>
                <c:pt idx="67814">
                  <c:v>188549862.91461402</c:v>
                </c:pt>
                <c:pt idx="67815">
                  <c:v>188469734.86338398</c:v>
                </c:pt>
                <c:pt idx="67816">
                  <c:v>188389570.21308097</c:v>
                </c:pt>
                <c:pt idx="67817">
                  <c:v>188309368.935179</c:v>
                </c:pt>
                <c:pt idx="67818">
                  <c:v>188229131.001111</c:v>
                </c:pt>
                <c:pt idx="67819">
                  <c:v>188148856.38226202</c:v>
                </c:pt>
                <c:pt idx="67820">
                  <c:v>188068545.04997301</c:v>
                </c:pt>
                <c:pt idx="67821">
                  <c:v>187988196.975541</c:v>
                </c:pt>
                <c:pt idx="67822">
                  <c:v>187907812.13021499</c:v>
                </c:pt>
                <c:pt idx="67823">
                  <c:v>187827390.48520201</c:v>
                </c:pt>
                <c:pt idx="67824">
                  <c:v>187746932.01166096</c:v>
                </c:pt>
                <c:pt idx="67825">
                  <c:v>187666436.68070599</c:v>
                </c:pt>
                <c:pt idx="67826">
                  <c:v>187585904.463406</c:v>
                </c:pt>
                <c:pt idx="67827">
                  <c:v>187505335.33078301</c:v>
                </c:pt>
                <c:pt idx="67828">
                  <c:v>187424729.25381401</c:v>
                </c:pt>
                <c:pt idx="67829">
                  <c:v>187344086.20343</c:v>
                </c:pt>
                <c:pt idx="67830">
                  <c:v>187263406.150516</c:v>
                </c:pt>
                <c:pt idx="67831">
                  <c:v>187182689.06591001</c:v>
                </c:pt>
                <c:pt idx="67832">
                  <c:v>187101934.92040402</c:v>
                </c:pt>
                <c:pt idx="67833">
                  <c:v>187021143.684744</c:v>
                </c:pt>
                <c:pt idx="67834">
                  <c:v>186940315.32962903</c:v>
                </c:pt>
                <c:pt idx="67835">
                  <c:v>186859449.82571203</c:v>
                </c:pt>
                <c:pt idx="67836">
                  <c:v>186778547.14359698</c:v>
                </c:pt>
                <c:pt idx="67837">
                  <c:v>186697607.25384501</c:v>
                </c:pt>
                <c:pt idx="67838">
                  <c:v>186616630.126966</c:v>
                </c:pt>
                <c:pt idx="67839">
                  <c:v>186535615.73342496</c:v>
                </c:pt>
                <c:pt idx="67840">
                  <c:v>186454564.043641</c:v>
                </c:pt>
                <c:pt idx="67841">
                  <c:v>186373475.027982</c:v>
                </c:pt>
                <c:pt idx="67842">
                  <c:v>186292348.65677303</c:v>
                </c:pt>
                <c:pt idx="67843">
                  <c:v>186211184.90028799</c:v>
                </c:pt>
                <c:pt idx="67844">
                  <c:v>186129983.72875398</c:v>
                </c:pt>
                <c:pt idx="67845">
                  <c:v>186048745.11235198</c:v>
                </c:pt>
                <c:pt idx="67846">
                  <c:v>185967469.02121302</c:v>
                </c:pt>
                <c:pt idx="67847">
                  <c:v>185886155.42542201</c:v>
                </c:pt>
                <c:pt idx="67848">
                  <c:v>185804804.29501399</c:v>
                </c:pt>
                <c:pt idx="67849">
                  <c:v>185723415.59997699</c:v>
                </c:pt>
                <c:pt idx="67850">
                  <c:v>185641989.31025001</c:v>
                </c:pt>
                <c:pt idx="67851">
                  <c:v>185560525.39572501</c:v>
                </c:pt>
                <c:pt idx="67852">
                  <c:v>185479023.82624304</c:v>
                </c:pt>
                <c:pt idx="67853">
                  <c:v>185397484.57159796</c:v>
                </c:pt>
                <c:pt idx="67854">
                  <c:v>185315907.60153496</c:v>
                </c:pt>
                <c:pt idx="67855">
                  <c:v>185234292.88574901</c:v>
                </c:pt>
                <c:pt idx="67856">
                  <c:v>185152640.39388901</c:v>
                </c:pt>
                <c:pt idx="67857">
                  <c:v>185070950.095552</c:v>
                </c:pt>
                <c:pt idx="67858">
                  <c:v>184989221.96028501</c:v>
                </c:pt>
                <c:pt idx="67859">
                  <c:v>184907455.957589</c:v>
                </c:pt>
                <c:pt idx="67860">
                  <c:v>184825652.05691403</c:v>
                </c:pt>
                <c:pt idx="67861">
                  <c:v>184743810.22765899</c:v>
                </c:pt>
                <c:pt idx="67862">
                  <c:v>184661930.439174</c:v>
                </c:pt>
                <c:pt idx="67863">
                  <c:v>184580012.660761</c:v>
                </c:pt>
                <c:pt idx="67864">
                  <c:v>184498056.86166999</c:v>
                </c:pt>
                <c:pt idx="67865">
                  <c:v>184416063.01110098</c:v>
                </c:pt>
                <c:pt idx="67866">
                  <c:v>184334031.07820496</c:v>
                </c:pt>
                <c:pt idx="67867">
                  <c:v>184251961.03208199</c:v>
                </c:pt>
                <c:pt idx="67868">
                  <c:v>184169852.84178197</c:v>
                </c:pt>
                <c:pt idx="67869">
                  <c:v>184087706.47630301</c:v>
                </c:pt>
                <c:pt idx="67870">
                  <c:v>184005521.90459499</c:v>
                </c:pt>
                <c:pt idx="67871">
                  <c:v>183923299.09555399</c:v>
                </c:pt>
                <c:pt idx="67872">
                  <c:v>183841038.01802698</c:v>
                </c:pt>
                <c:pt idx="67873">
                  <c:v>183758738.64081001</c:v>
                </c:pt>
                <c:pt idx="67874">
                  <c:v>183676400.932648</c:v>
                </c:pt>
                <c:pt idx="67875">
                  <c:v>183594024.86223304</c:v>
                </c:pt>
                <c:pt idx="67876">
                  <c:v>183511610.39820799</c:v>
                </c:pt>
                <c:pt idx="67877">
                  <c:v>183429157.50916296</c:v>
                </c:pt>
                <c:pt idx="67878">
                  <c:v>183346666.163636</c:v>
                </c:pt>
                <c:pt idx="67879">
                  <c:v>183264136.33011401</c:v>
                </c:pt>
                <c:pt idx="67880">
                  <c:v>183181567.97703201</c:v>
                </c:pt>
                <c:pt idx="67881">
                  <c:v>183098961.07277399</c:v>
                </c:pt>
                <c:pt idx="67882">
                  <c:v>183016315.58566901</c:v>
                </c:pt>
                <c:pt idx="67883">
                  <c:v>182933631.48399699</c:v>
                </c:pt>
                <c:pt idx="67884">
                  <c:v>182850908.73598298</c:v>
                </c:pt>
                <c:pt idx="67885">
                  <c:v>182768147.30980203</c:v>
                </c:pt>
                <c:pt idx="67886">
                  <c:v>182685347.17357296</c:v>
                </c:pt>
                <c:pt idx="67887">
                  <c:v>182602508.29536498</c:v>
                </c:pt>
                <c:pt idx="67888">
                  <c:v>182519630.64319396</c:v>
                </c:pt>
                <c:pt idx="67889">
                  <c:v>182436714.18502101</c:v>
                </c:pt>
                <c:pt idx="67890">
                  <c:v>182353758.88875601</c:v>
                </c:pt>
                <c:pt idx="67891">
                  <c:v>182270764.72225401</c:v>
                </c:pt>
                <c:pt idx="67892">
                  <c:v>182187731.653317</c:v>
                </c:pt>
                <c:pt idx="67893">
                  <c:v>182104659.64969501</c:v>
                </c:pt>
                <c:pt idx="67894">
                  <c:v>182021548.67908198</c:v>
                </c:pt>
                <c:pt idx="67895">
                  <c:v>181938398.70911896</c:v>
                </c:pt>
                <c:pt idx="67896">
                  <c:v>181855209.70739397</c:v>
                </c:pt>
                <c:pt idx="67897">
                  <c:v>181771981.64143997</c:v>
                </c:pt>
                <c:pt idx="67898">
                  <c:v>181688714.478737</c:v>
                </c:pt>
                <c:pt idx="67899">
                  <c:v>181605408.186708</c:v>
                </c:pt>
                <c:pt idx="67900">
                  <c:v>181522062.732723</c:v>
                </c:pt>
                <c:pt idx="67901">
                  <c:v>181438678.08409899</c:v>
                </c:pt>
                <c:pt idx="67902">
                  <c:v>181355254.20809698</c:v>
                </c:pt>
                <c:pt idx="67903">
                  <c:v>181271791.07192096</c:v>
                </c:pt>
                <c:pt idx="67904">
                  <c:v>181188288.64272398</c:v>
                </c:pt>
                <c:pt idx="67905">
                  <c:v>181104746.88760003</c:v>
                </c:pt>
                <c:pt idx="67906">
                  <c:v>181021165.77359098</c:v>
                </c:pt>
                <c:pt idx="67907">
                  <c:v>180937545.267681</c:v>
                </c:pt>
                <c:pt idx="67908">
                  <c:v>180853885.33680102</c:v>
                </c:pt>
                <c:pt idx="67909">
                  <c:v>180770185.94782299</c:v>
                </c:pt>
                <c:pt idx="67910">
                  <c:v>180686447.06756696</c:v>
                </c:pt>
                <c:pt idx="67911">
                  <c:v>180602668.66279301</c:v>
                </c:pt>
                <c:pt idx="67912">
                  <c:v>180518850.70020896</c:v>
                </c:pt>
                <c:pt idx="67913">
                  <c:v>180434993.14646301</c:v>
                </c:pt>
                <c:pt idx="67914">
                  <c:v>180351095.96814898</c:v>
                </c:pt>
                <c:pt idx="67915">
                  <c:v>180267159.13180399</c:v>
                </c:pt>
                <c:pt idx="67916">
                  <c:v>180183182.60390797</c:v>
                </c:pt>
                <c:pt idx="67917">
                  <c:v>180099166.35088503</c:v>
                </c:pt>
                <c:pt idx="67918">
                  <c:v>180015110.33910099</c:v>
                </c:pt>
                <c:pt idx="67919">
                  <c:v>179931014.53486499</c:v>
                </c:pt>
                <c:pt idx="67920">
                  <c:v>179846878.90443003</c:v>
                </c:pt>
                <c:pt idx="67921">
                  <c:v>179762703.41398898</c:v>
                </c:pt>
                <c:pt idx="67922">
                  <c:v>179678488.02968201</c:v>
                </c:pt>
                <c:pt idx="67923">
                  <c:v>179594232.71758693</c:v>
                </c:pt>
                <c:pt idx="67924">
                  <c:v>179509937.44372496</c:v>
                </c:pt>
                <c:pt idx="67925">
                  <c:v>179425602.17406198</c:v>
                </c:pt>
                <c:pt idx="67926">
                  <c:v>179341226.874502</c:v>
                </c:pt>
                <c:pt idx="67927">
                  <c:v>179256811.510894</c:v>
                </c:pt>
                <c:pt idx="67928">
                  <c:v>179172356.049027</c:v>
                </c:pt>
                <c:pt idx="67929">
                  <c:v>179087860.45463106</c:v>
                </c:pt>
                <c:pt idx="67930">
                  <c:v>179003324.69337898</c:v>
                </c:pt>
                <c:pt idx="67931">
                  <c:v>178918748.73088399</c:v>
                </c:pt>
                <c:pt idx="67932">
                  <c:v>178834132.53269899</c:v>
                </c:pt>
                <c:pt idx="67933">
                  <c:v>178749476.06432101</c:v>
                </c:pt>
                <c:pt idx="67934">
                  <c:v>178664779.29118595</c:v>
                </c:pt>
                <c:pt idx="67935">
                  <c:v>178580042.17866996</c:v>
                </c:pt>
                <c:pt idx="67936">
                  <c:v>178495264.69208896</c:v>
                </c:pt>
                <c:pt idx="67937">
                  <c:v>178410446.796702</c:v>
                </c:pt>
                <c:pt idx="67938">
                  <c:v>178325588.457706</c:v>
                </c:pt>
                <c:pt idx="67939">
                  <c:v>178240689.64023799</c:v>
                </c:pt>
                <c:pt idx="67940">
                  <c:v>178155750.309376</c:v>
                </c:pt>
                <c:pt idx="67941">
                  <c:v>178070770.43013701</c:v>
                </c:pt>
                <c:pt idx="67942">
                  <c:v>177985749.96747801</c:v>
                </c:pt>
                <c:pt idx="67943">
                  <c:v>177900688.88629404</c:v>
                </c:pt>
                <c:pt idx="67944">
                  <c:v>177815587.15142101</c:v>
                </c:pt>
                <c:pt idx="67945">
                  <c:v>177730444.72763303</c:v>
                </c:pt>
                <c:pt idx="67946">
                  <c:v>177645261.57964301</c:v>
                </c:pt>
                <c:pt idx="67947">
                  <c:v>177560037.67210397</c:v>
                </c:pt>
                <c:pt idx="67948">
                  <c:v>177474772.96960703</c:v>
                </c:pt>
                <c:pt idx="67949">
                  <c:v>177389467.43667904</c:v>
                </c:pt>
                <c:pt idx="67950">
                  <c:v>177304121.03779</c:v>
                </c:pt>
                <c:pt idx="67951">
                  <c:v>177218733.73734498</c:v>
                </c:pt>
                <c:pt idx="67952">
                  <c:v>177133305.49968699</c:v>
                </c:pt>
                <c:pt idx="67953">
                  <c:v>177047836.28909799</c:v>
                </c:pt>
                <c:pt idx="67954">
                  <c:v>176962326.06979701</c:v>
                </c:pt>
                <c:pt idx="67955">
                  <c:v>176876774.80594099</c:v>
                </c:pt>
                <c:pt idx="67956">
                  <c:v>176791182.461624</c:v>
                </c:pt>
                <c:pt idx="67957">
                  <c:v>176705549.00087699</c:v>
                </c:pt>
                <c:pt idx="67958">
                  <c:v>176619874.38767004</c:v>
                </c:pt>
                <c:pt idx="67959">
                  <c:v>176534158.585906</c:v>
                </c:pt>
                <c:pt idx="67960">
                  <c:v>176448401.55942899</c:v>
                </c:pt>
                <c:pt idx="67961">
                  <c:v>176362603.27201599</c:v>
                </c:pt>
                <c:pt idx="67962">
                  <c:v>176276763.687383</c:v>
                </c:pt>
                <c:pt idx="67963">
                  <c:v>176190882.76918098</c:v>
                </c:pt>
                <c:pt idx="67964">
                  <c:v>176104960.48099703</c:v>
                </c:pt>
                <c:pt idx="67965">
                  <c:v>176018996.78635499</c:v>
                </c:pt>
                <c:pt idx="67966">
                  <c:v>175932991.64871296</c:v>
                </c:pt>
                <c:pt idx="67967">
                  <c:v>175846945.03146696</c:v>
                </c:pt>
                <c:pt idx="67968">
                  <c:v>175760856.89794499</c:v>
                </c:pt>
                <c:pt idx="67969">
                  <c:v>175674727.21141496</c:v>
                </c:pt>
                <c:pt idx="67970">
                  <c:v>175588555.93507501</c:v>
                </c:pt>
                <c:pt idx="67971">
                  <c:v>175502343.03206101</c:v>
                </c:pt>
                <c:pt idx="67972">
                  <c:v>175416088.46544299</c:v>
                </c:pt>
                <c:pt idx="67973">
                  <c:v>175329792.19822598</c:v>
                </c:pt>
                <c:pt idx="67974">
                  <c:v>175243454.19334897</c:v>
                </c:pt>
                <c:pt idx="67975">
                  <c:v>175157074.41368496</c:v>
                </c:pt>
                <c:pt idx="67976">
                  <c:v>175070652.82204202</c:v>
                </c:pt>
                <c:pt idx="67977">
                  <c:v>174984189.38115999</c:v>
                </c:pt>
                <c:pt idx="67978">
                  <c:v>174897684.053716</c:v>
                </c:pt>
                <c:pt idx="67979">
                  <c:v>174811136.80231601</c:v>
                </c:pt>
                <c:pt idx="67980">
                  <c:v>174724547.58950499</c:v>
                </c:pt>
                <c:pt idx="67981">
                  <c:v>174637916.37775499</c:v>
                </c:pt>
                <c:pt idx="67982">
                  <c:v>174551243.12947699</c:v>
                </c:pt>
                <c:pt idx="67983">
                  <c:v>174464527.80701104</c:v>
                </c:pt>
                <c:pt idx="67984">
                  <c:v>174377770.37263104</c:v>
                </c:pt>
                <c:pt idx="67985">
                  <c:v>174290970.78854296</c:v>
                </c:pt>
                <c:pt idx="67986">
                  <c:v>174204129.016886</c:v>
                </c:pt>
                <c:pt idx="67987">
                  <c:v>174117245.01973</c:v>
                </c:pt>
                <c:pt idx="67988">
                  <c:v>174030318.75907999</c:v>
                </c:pt>
                <c:pt idx="67989">
                  <c:v>173943350.19686899</c:v>
                </c:pt>
                <c:pt idx="67990">
                  <c:v>173856339.294963</c:v>
                </c:pt>
                <c:pt idx="67991">
                  <c:v>173769286.01516098</c:v>
                </c:pt>
                <c:pt idx="67992">
                  <c:v>173682190.31919199</c:v>
                </c:pt>
                <c:pt idx="67993">
                  <c:v>173595052.16871598</c:v>
                </c:pt>
                <c:pt idx="67994">
                  <c:v>173507871.525323</c:v>
                </c:pt>
                <c:pt idx="67995">
                  <c:v>173420648.35053602</c:v>
                </c:pt>
                <c:pt idx="67996">
                  <c:v>173333382.60580701</c:v>
                </c:pt>
                <c:pt idx="67997">
                  <c:v>173246074.25251901</c:v>
                </c:pt>
                <c:pt idx="67998">
                  <c:v>173158723.25198498</c:v>
                </c:pt>
                <c:pt idx="67999">
                  <c:v>173071329.565447</c:v>
                </c:pt>
                <c:pt idx="68000">
                  <c:v>172983893.15408</c:v>
                </c:pt>
                <c:pt idx="68001">
                  <c:v>172896413.97898397</c:v>
                </c:pt>
                <c:pt idx="68002">
                  <c:v>172808892.00119197</c:v>
                </c:pt>
                <c:pt idx="68003">
                  <c:v>172721327.181665</c:v>
                </c:pt>
                <c:pt idx="68004">
                  <c:v>172633719.48129299</c:v>
                </c:pt>
                <c:pt idx="68005">
                  <c:v>172546068.86089602</c:v>
                </c:pt>
                <c:pt idx="68006">
                  <c:v>172458375.281221</c:v>
                </c:pt>
                <c:pt idx="68007">
                  <c:v>172370638.70294398</c:v>
                </c:pt>
                <c:pt idx="68008">
                  <c:v>172282859.08667102</c:v>
                </c:pt>
                <c:pt idx="68009">
                  <c:v>172195036.39293304</c:v>
                </c:pt>
                <c:pt idx="68010">
                  <c:v>172107170.58219299</c:v>
                </c:pt>
                <c:pt idx="68011">
                  <c:v>172019261.61483699</c:v>
                </c:pt>
                <c:pt idx="68012">
                  <c:v>171931309.45118296</c:v>
                </c:pt>
                <c:pt idx="68013">
                  <c:v>171843314.051474</c:v>
                </c:pt>
                <c:pt idx="68014">
                  <c:v>171755275.37588</c:v>
                </c:pt>
                <c:pt idx="68015">
                  <c:v>171667193.38449904</c:v>
                </c:pt>
                <c:pt idx="68016">
                  <c:v>171579068.03735501</c:v>
                </c:pt>
                <c:pt idx="68017">
                  <c:v>171490899.29440001</c:v>
                </c:pt>
                <c:pt idx="68018">
                  <c:v>171402687.11550996</c:v>
                </c:pt>
                <c:pt idx="68019">
                  <c:v>171314431.46048999</c:v>
                </c:pt>
                <c:pt idx="68020">
                  <c:v>171226132.28906798</c:v>
                </c:pt>
                <c:pt idx="68021">
                  <c:v>171137789.5609</c:v>
                </c:pt>
                <c:pt idx="68022">
                  <c:v>171049403.23556697</c:v>
                </c:pt>
                <c:pt idx="68023">
                  <c:v>170960973.27257597</c:v>
                </c:pt>
                <c:pt idx="68024">
                  <c:v>170872499.63135797</c:v>
                </c:pt>
                <c:pt idx="68025">
                  <c:v>170783982.27126893</c:v>
                </c:pt>
                <c:pt idx="68026">
                  <c:v>170695421.151591</c:v>
                </c:pt>
                <c:pt idx="68027">
                  <c:v>170606816.23153096</c:v>
                </c:pt>
                <c:pt idx="68028">
                  <c:v>170518167.47021699</c:v>
                </c:pt>
                <c:pt idx="68029">
                  <c:v>170429474.82670504</c:v>
                </c:pt>
                <c:pt idx="68030">
                  <c:v>170340738.259974</c:v>
                </c:pt>
                <c:pt idx="68031">
                  <c:v>170251957.72892496</c:v>
                </c:pt>
                <c:pt idx="68032">
                  <c:v>170163133.19238397</c:v>
                </c:pt>
                <c:pt idx="68033">
                  <c:v>170074264.60910198</c:v>
                </c:pt>
                <c:pt idx="68034">
                  <c:v>169985351.93775001</c:v>
                </c:pt>
                <c:pt idx="68035">
                  <c:v>169896395.13692299</c:v>
                </c:pt>
                <c:pt idx="68036">
                  <c:v>169807394.16513997</c:v>
                </c:pt>
                <c:pt idx="68037">
                  <c:v>169718348.98084202</c:v>
                </c:pt>
                <c:pt idx="68038">
                  <c:v>169629259.542391</c:v>
                </c:pt>
                <c:pt idx="68039">
                  <c:v>169540125.808072</c:v>
                </c:pt>
                <c:pt idx="68040">
                  <c:v>169450947.73609301</c:v>
                </c:pt>
                <c:pt idx="68041">
                  <c:v>169361725.28458101</c:v>
                </c:pt>
                <c:pt idx="68042">
                  <c:v>169272458.41158897</c:v>
                </c:pt>
                <c:pt idx="68043">
                  <c:v>169183147.07508498</c:v>
                </c:pt>
                <c:pt idx="68044">
                  <c:v>169093791.23296398</c:v>
                </c:pt>
                <c:pt idx="68045">
                  <c:v>169004390.84303901</c:v>
                </c:pt>
                <c:pt idx="68046">
                  <c:v>168914945.863042</c:v>
                </c:pt>
                <c:pt idx="68047">
                  <c:v>168825456.25062999</c:v>
                </c:pt>
                <c:pt idx="68048">
                  <c:v>168735921.963375</c:v>
                </c:pt>
                <c:pt idx="68049">
                  <c:v>168646342.95877299</c:v>
                </c:pt>
                <c:pt idx="68050">
                  <c:v>168556719.19423801</c:v>
                </c:pt>
                <c:pt idx="68051">
                  <c:v>168467050.627103</c:v>
                </c:pt>
                <c:pt idx="68052">
                  <c:v>168377337.21462101</c:v>
                </c:pt>
                <c:pt idx="68053">
                  <c:v>168287578.91396496</c:v>
                </c:pt>
                <c:pt idx="68054">
                  <c:v>168197775.68222499</c:v>
                </c:pt>
                <c:pt idx="68055">
                  <c:v>168107927.47641203</c:v>
                </c:pt>
                <c:pt idx="68056">
                  <c:v>168018034.253452</c:v>
                </c:pt>
                <c:pt idx="68057">
                  <c:v>167928095.97019199</c:v>
                </c:pt>
                <c:pt idx="68058">
                  <c:v>167838112.58339599</c:v>
                </c:pt>
                <c:pt idx="68059">
                  <c:v>167748084.04974696</c:v>
                </c:pt>
                <c:pt idx="68060">
                  <c:v>167658010.32584202</c:v>
                </c:pt>
                <c:pt idx="68061">
                  <c:v>167567891.36819896</c:v>
                </c:pt>
                <c:pt idx="68062">
                  <c:v>167477727.13325199</c:v>
                </c:pt>
                <c:pt idx="68063">
                  <c:v>167387517.577351</c:v>
                </c:pt>
                <c:pt idx="68064">
                  <c:v>167297262.65676299</c:v>
                </c:pt>
                <c:pt idx="68065">
                  <c:v>167206962.32767102</c:v>
                </c:pt>
                <c:pt idx="68066">
                  <c:v>167116616.546175</c:v>
                </c:pt>
                <c:pt idx="68067">
                  <c:v>167026225.26828998</c:v>
                </c:pt>
                <c:pt idx="68068">
                  <c:v>166935788.44994798</c:v>
                </c:pt>
                <c:pt idx="68069">
                  <c:v>166845306.046994</c:v>
                </c:pt>
                <c:pt idx="68070">
                  <c:v>166754778.01518998</c:v>
                </c:pt>
                <c:pt idx="68071">
                  <c:v>166664204.31021401</c:v>
                </c:pt>
                <c:pt idx="68072">
                  <c:v>166573584.88765502</c:v>
                </c:pt>
                <c:pt idx="68073">
                  <c:v>166482919.70302096</c:v>
                </c:pt>
                <c:pt idx="68074">
                  <c:v>166392208.71172997</c:v>
                </c:pt>
                <c:pt idx="68075">
                  <c:v>166301451.86911801</c:v>
                </c:pt>
                <c:pt idx="68076">
                  <c:v>166210649.13043103</c:v>
                </c:pt>
                <c:pt idx="68077">
                  <c:v>166119800.45083004</c:v>
                </c:pt>
                <c:pt idx="68078">
                  <c:v>166028905.785391</c:v>
                </c:pt>
                <c:pt idx="68079">
                  <c:v>165937965.0891</c:v>
                </c:pt>
                <c:pt idx="68080">
                  <c:v>165846978.31685904</c:v>
                </c:pt>
                <c:pt idx="68081">
                  <c:v>165755945.42347899</c:v>
                </c:pt>
                <c:pt idx="68082">
                  <c:v>165664866.36368501</c:v>
                </c:pt>
                <c:pt idx="68083">
                  <c:v>165573741.092116</c:v>
                </c:pt>
                <c:pt idx="68084">
                  <c:v>165482569.563319</c:v>
                </c:pt>
                <c:pt idx="68085">
                  <c:v>165391351.73175597</c:v>
                </c:pt>
                <c:pt idx="68086">
                  <c:v>165300087.551797</c:v>
                </c:pt>
                <c:pt idx="68087">
                  <c:v>165208776.97772598</c:v>
                </c:pt>
                <c:pt idx="68088">
                  <c:v>165117419.96373501</c:v>
                </c:pt>
                <c:pt idx="68089">
                  <c:v>165026016.46393001</c:v>
                </c:pt>
                <c:pt idx="68090">
                  <c:v>164934566.43232501</c:v>
                </c:pt>
                <c:pt idx="68091">
                  <c:v>164843069.82284203</c:v>
                </c:pt>
                <c:pt idx="68092">
                  <c:v>164751526.58931801</c:v>
                </c:pt>
                <c:pt idx="68093">
                  <c:v>164659936.68549499</c:v>
                </c:pt>
                <c:pt idx="68094">
                  <c:v>164568300.065027</c:v>
                </c:pt>
                <c:pt idx="68095">
                  <c:v>164476616.681474</c:v>
                </c:pt>
                <c:pt idx="68096">
                  <c:v>164384886.48830798</c:v>
                </c:pt>
                <c:pt idx="68097">
                  <c:v>164293109.43890798</c:v>
                </c:pt>
                <c:pt idx="68098">
                  <c:v>164201285.48656002</c:v>
                </c:pt>
                <c:pt idx="68099">
                  <c:v>164109414.58446103</c:v>
                </c:pt>
                <c:pt idx="68100">
                  <c:v>164017496.68571299</c:v>
                </c:pt>
                <c:pt idx="68101">
                  <c:v>163925531.74332595</c:v>
                </c:pt>
                <c:pt idx="68102">
                  <c:v>163833519.71021798</c:v>
                </c:pt>
                <c:pt idx="68103">
                  <c:v>163741460.53921402</c:v>
                </c:pt>
                <c:pt idx="68104">
                  <c:v>163649354.183043</c:v>
                </c:pt>
                <c:pt idx="68105">
                  <c:v>163557200.59434301</c:v>
                </c:pt>
                <c:pt idx="68106">
                  <c:v>163464999.72565901</c:v>
                </c:pt>
                <c:pt idx="68107">
                  <c:v>163372751.52943802</c:v>
                </c:pt>
                <c:pt idx="68108">
                  <c:v>163280455.95803699</c:v>
                </c:pt>
                <c:pt idx="68109">
                  <c:v>163188112.963714</c:v>
                </c:pt>
                <c:pt idx="68110">
                  <c:v>163095722.49863499</c:v>
                </c:pt>
                <c:pt idx="68111">
                  <c:v>163003284.514869</c:v>
                </c:pt>
                <c:pt idx="68112">
                  <c:v>162910798.96439201</c:v>
                </c:pt>
                <c:pt idx="68113">
                  <c:v>162818265.79907998</c:v>
                </c:pt>
                <c:pt idx="68114">
                  <c:v>162725684.970716</c:v>
                </c:pt>
                <c:pt idx="68115">
                  <c:v>162633056.430987</c:v>
                </c:pt>
                <c:pt idx="68116">
                  <c:v>162540380.13148096</c:v>
                </c:pt>
                <c:pt idx="68117">
                  <c:v>162447656.02369103</c:v>
                </c:pt>
                <c:pt idx="68118">
                  <c:v>162354884.05901104</c:v>
                </c:pt>
                <c:pt idx="68119">
                  <c:v>162262064.18873999</c:v>
                </c:pt>
                <c:pt idx="68120">
                  <c:v>162169196.36407602</c:v>
                </c:pt>
                <c:pt idx="68121">
                  <c:v>162076280.53612101</c:v>
                </c:pt>
                <c:pt idx="68122">
                  <c:v>161983316.65587899</c:v>
                </c:pt>
                <c:pt idx="68123">
                  <c:v>161890304.674254</c:v>
                </c:pt>
                <c:pt idx="68124">
                  <c:v>161797244.542052</c:v>
                </c:pt>
                <c:pt idx="68125">
                  <c:v>161704136.20997998</c:v>
                </c:pt>
                <c:pt idx="68126">
                  <c:v>161610979.62864301</c:v>
                </c:pt>
                <c:pt idx="68127">
                  <c:v>161517774.74854895</c:v>
                </c:pt>
                <c:pt idx="68128">
                  <c:v>161424521.52010599</c:v>
                </c:pt>
                <c:pt idx="68129">
                  <c:v>161331219.89361903</c:v>
                </c:pt>
                <c:pt idx="68130">
                  <c:v>161237869.81929499</c:v>
                </c:pt>
                <c:pt idx="68131">
                  <c:v>161144471.24723798</c:v>
                </c:pt>
                <c:pt idx="68132">
                  <c:v>161051024.12745303</c:v>
                </c:pt>
                <c:pt idx="68133">
                  <c:v>160957528.40984002</c:v>
                </c:pt>
                <c:pt idx="68134">
                  <c:v>160863984.0442</c:v>
                </c:pt>
                <c:pt idx="68135">
                  <c:v>160770390.98023102</c:v>
                </c:pt>
                <c:pt idx="68136">
                  <c:v>160676749.16752797</c:v>
                </c:pt>
                <c:pt idx="68137">
                  <c:v>160583058.55558398</c:v>
                </c:pt>
                <c:pt idx="68138">
                  <c:v>160489319.09378898</c:v>
                </c:pt>
                <c:pt idx="68139">
                  <c:v>160395530.73142797</c:v>
                </c:pt>
                <c:pt idx="68140">
                  <c:v>160301693.417685</c:v>
                </c:pt>
                <c:pt idx="68141">
                  <c:v>160207807.10163599</c:v>
                </c:pt>
                <c:pt idx="68142">
                  <c:v>160113871.73225701</c:v>
                </c:pt>
                <c:pt idx="68143">
                  <c:v>160019887.25841701</c:v>
                </c:pt>
                <c:pt idx="68144">
                  <c:v>159925853.62887999</c:v>
                </c:pt>
                <c:pt idx="68145">
                  <c:v>159831770.79230496</c:v>
                </c:pt>
                <c:pt idx="68146">
                  <c:v>159737638.697247</c:v>
                </c:pt>
                <c:pt idx="68147">
                  <c:v>159643457.29215199</c:v>
                </c:pt>
                <c:pt idx="68148">
                  <c:v>159549226.525363</c:v>
                </c:pt>
                <c:pt idx="68149">
                  <c:v>159454946.34511399</c:v>
                </c:pt>
                <c:pt idx="68150">
                  <c:v>159360616.699534</c:v>
                </c:pt>
                <c:pt idx="68151">
                  <c:v>159266237.53664303</c:v>
                </c:pt>
                <c:pt idx="68152">
                  <c:v>159171808.80435503</c:v>
                </c:pt>
                <c:pt idx="68153">
                  <c:v>159077330.45047602</c:v>
                </c:pt>
                <c:pt idx="68154">
                  <c:v>158982802.42270401</c:v>
                </c:pt>
                <c:pt idx="68155">
                  <c:v>158888224.66862696</c:v>
                </c:pt>
                <c:pt idx="68156">
                  <c:v>158793597.13572496</c:v>
                </c:pt>
                <c:pt idx="68157">
                  <c:v>158698919.77137098</c:v>
                </c:pt>
                <c:pt idx="68158">
                  <c:v>158604192.52282602</c:v>
                </c:pt>
                <c:pt idx="68159">
                  <c:v>158509415.33724099</c:v>
                </c:pt>
                <c:pt idx="68160">
                  <c:v>158414588.161659</c:v>
                </c:pt>
                <c:pt idx="68161">
                  <c:v>158319710.943012</c:v>
                </c:pt>
                <c:pt idx="68162">
                  <c:v>158224783.62811998</c:v>
                </c:pt>
                <c:pt idx="68163">
                  <c:v>158129806.163692</c:v>
                </c:pt>
                <c:pt idx="68164">
                  <c:v>158034778.49632701</c:v>
                </c:pt>
                <c:pt idx="68165">
                  <c:v>157939700.572512</c:v>
                </c:pt>
                <c:pt idx="68166">
                  <c:v>157844572.33862001</c:v>
                </c:pt>
                <c:pt idx="68167">
                  <c:v>157749393.740913</c:v>
                </c:pt>
                <c:pt idx="68168">
                  <c:v>157654164.725541</c:v>
                </c:pt>
                <c:pt idx="68169">
                  <c:v>157558885.23853996</c:v>
                </c:pt>
                <c:pt idx="68170">
                  <c:v>157463555.22583103</c:v>
                </c:pt>
                <c:pt idx="68171">
                  <c:v>157368174.63322398</c:v>
                </c:pt>
                <c:pt idx="68172">
                  <c:v>157272743.40641302</c:v>
                </c:pt>
                <c:pt idx="68173">
                  <c:v>157177261.49097699</c:v>
                </c:pt>
                <c:pt idx="68174">
                  <c:v>157081728.83238199</c:v>
                </c:pt>
                <c:pt idx="68175">
                  <c:v>156986145.37597799</c:v>
                </c:pt>
                <c:pt idx="68176">
                  <c:v>156890511.066998</c:v>
                </c:pt>
                <c:pt idx="68177">
                  <c:v>156794825.85056201</c:v>
                </c:pt>
                <c:pt idx="68178">
                  <c:v>156699089.67166996</c:v>
                </c:pt>
                <c:pt idx="68179">
                  <c:v>156603302.475209</c:v>
                </c:pt>
                <c:pt idx="68180">
                  <c:v>156507464.20594597</c:v>
                </c:pt>
                <c:pt idx="68181">
                  <c:v>156411574.80853301</c:v>
                </c:pt>
                <c:pt idx="68182">
                  <c:v>156315634.22750199</c:v>
                </c:pt>
                <c:pt idx="68183">
                  <c:v>156219642.407269</c:v>
                </c:pt>
                <c:pt idx="68184">
                  <c:v>156123599.29213101</c:v>
                </c:pt>
                <c:pt idx="68185">
                  <c:v>156027504.82626504</c:v>
                </c:pt>
                <c:pt idx="68186">
                  <c:v>155931358.95372999</c:v>
                </c:pt>
                <c:pt idx="68187">
                  <c:v>155835161.61846498</c:v>
                </c:pt>
                <c:pt idx="68188">
                  <c:v>155738912.76429</c:v>
                </c:pt>
                <c:pt idx="68189">
                  <c:v>155642612.33490202</c:v>
                </c:pt>
                <c:pt idx="68190">
                  <c:v>155546260.27387998</c:v>
                </c:pt>
                <c:pt idx="68191">
                  <c:v>155449856.52468202</c:v>
                </c:pt>
                <c:pt idx="68192">
                  <c:v>155353401.03064299</c:v>
                </c:pt>
                <c:pt idx="68193">
                  <c:v>155256893.73497599</c:v>
                </c:pt>
                <c:pt idx="68194">
                  <c:v>155160334.58077401</c:v>
                </c:pt>
                <c:pt idx="68195">
                  <c:v>155063723.51100597</c:v>
                </c:pt>
                <c:pt idx="68196">
                  <c:v>154967060.46851701</c:v>
                </c:pt>
                <c:pt idx="68197">
                  <c:v>154870345.39603102</c:v>
                </c:pt>
                <c:pt idx="68198">
                  <c:v>154773578.23614696</c:v>
                </c:pt>
                <c:pt idx="68199">
                  <c:v>154676758.93133998</c:v>
                </c:pt>
                <c:pt idx="68200">
                  <c:v>154579887.42395899</c:v>
                </c:pt>
                <c:pt idx="68201">
                  <c:v>154482963.65623203</c:v>
                </c:pt>
                <c:pt idx="68202">
                  <c:v>154385987.57025799</c:v>
                </c:pt>
                <c:pt idx="68203">
                  <c:v>154288959.108013</c:v>
                </c:pt>
                <c:pt idx="68204">
                  <c:v>154191878.21134293</c:v>
                </c:pt>
                <c:pt idx="68205">
                  <c:v>154094744.82197201</c:v>
                </c:pt>
                <c:pt idx="68206">
                  <c:v>153997558.88149601</c:v>
                </c:pt>
                <c:pt idx="68207">
                  <c:v>153900320.33138096</c:v>
                </c:pt>
                <c:pt idx="68208">
                  <c:v>153803029.11296898</c:v>
                </c:pt>
                <c:pt idx="68209">
                  <c:v>153705685.16747099</c:v>
                </c:pt>
                <c:pt idx="68210">
                  <c:v>153608288.43597201</c:v>
                </c:pt>
                <c:pt idx="68211">
                  <c:v>153510838.85942602</c:v>
                </c:pt>
                <c:pt idx="68212">
                  <c:v>153413336.37865901</c:v>
                </c:pt>
                <c:pt idx="68213">
                  <c:v>153315780.934367</c:v>
                </c:pt>
                <c:pt idx="68214">
                  <c:v>153218172.467116</c:v>
                </c:pt>
                <c:pt idx="68215">
                  <c:v>153120510.91734096</c:v>
                </c:pt>
                <c:pt idx="68216">
                  <c:v>153022796.22534597</c:v>
                </c:pt>
                <c:pt idx="68217">
                  <c:v>152925028.331305</c:v>
                </c:pt>
                <c:pt idx="68218">
                  <c:v>152827207.17525896</c:v>
                </c:pt>
                <c:pt idx="68219">
                  <c:v>152729332.69711599</c:v>
                </c:pt>
                <c:pt idx="68220">
                  <c:v>152631404.83665404</c:v>
                </c:pt>
                <c:pt idx="68221">
                  <c:v>152533423.53351399</c:v>
                </c:pt>
                <c:pt idx="68222">
                  <c:v>152435388.727209</c:v>
                </c:pt>
                <c:pt idx="68223">
                  <c:v>152337300.35711202</c:v>
                </c:pt>
                <c:pt idx="68224">
                  <c:v>152239158.36246699</c:v>
                </c:pt>
                <c:pt idx="68225">
                  <c:v>152140962.68237999</c:v>
                </c:pt>
                <c:pt idx="68226">
                  <c:v>152042713.255822</c:v>
                </c:pt>
                <c:pt idx="68227">
                  <c:v>151944410.02162999</c:v>
                </c:pt>
                <c:pt idx="68228">
                  <c:v>151846052.91850397</c:v>
                </c:pt>
                <c:pt idx="68229">
                  <c:v>151747641.88500801</c:v>
                </c:pt>
                <c:pt idx="68230">
                  <c:v>151649176.85956699</c:v>
                </c:pt>
                <c:pt idx="68231">
                  <c:v>151550657.78047201</c:v>
                </c:pt>
                <c:pt idx="68232">
                  <c:v>151452084.58587304</c:v>
                </c:pt>
                <c:pt idx="68233">
                  <c:v>151353457.21378395</c:v>
                </c:pt>
                <c:pt idx="68234">
                  <c:v>151254775.602079</c:v>
                </c:pt>
                <c:pt idx="68235">
                  <c:v>151156039.68849301</c:v>
                </c:pt>
                <c:pt idx="68236">
                  <c:v>151057249.410622</c:v>
                </c:pt>
                <c:pt idx="68237">
                  <c:v>150958404.70592198</c:v>
                </c:pt>
                <c:pt idx="68238">
                  <c:v>150859505.51170698</c:v>
                </c:pt>
                <c:pt idx="68239">
                  <c:v>150760551.76515198</c:v>
                </c:pt>
                <c:pt idx="68240">
                  <c:v>150661543.40328798</c:v>
                </c:pt>
                <c:pt idx="68241">
                  <c:v>150562480.36300799</c:v>
                </c:pt>
                <c:pt idx="68242">
                  <c:v>150463362.581058</c:v>
                </c:pt>
                <c:pt idx="68243">
                  <c:v>150364189.99404401</c:v>
                </c:pt>
                <c:pt idx="68244">
                  <c:v>150264962.53842896</c:v>
                </c:pt>
                <c:pt idx="68245">
                  <c:v>150165680.15053099</c:v>
                </c:pt>
                <c:pt idx="68246">
                  <c:v>150066342.76652399</c:v>
                </c:pt>
                <c:pt idx="68247">
                  <c:v>149966950.32243702</c:v>
                </c:pt>
                <c:pt idx="68248">
                  <c:v>149867502.75415501</c:v>
                </c:pt>
                <c:pt idx="68249">
                  <c:v>149767999.99741602</c:v>
                </c:pt>
                <c:pt idx="68250">
                  <c:v>149668441.98781204</c:v>
                </c:pt>
                <c:pt idx="68251">
                  <c:v>149568828.66079</c:v>
                </c:pt>
                <c:pt idx="68252">
                  <c:v>149469159.95164701</c:v>
                </c:pt>
                <c:pt idx="68253">
                  <c:v>149369435.79553598</c:v>
                </c:pt>
                <c:pt idx="68254">
                  <c:v>149269656.12745801</c:v>
                </c:pt>
                <c:pt idx="68255">
                  <c:v>149169820.88226902</c:v>
                </c:pt>
                <c:pt idx="68256">
                  <c:v>149069929.99467304</c:v>
                </c:pt>
                <c:pt idx="68257">
                  <c:v>148969983.39922699</c:v>
                </c:pt>
                <c:pt idx="68258">
                  <c:v>148869981.03033501</c:v>
                </c:pt>
                <c:pt idx="68259">
                  <c:v>148769922.82225403</c:v>
                </c:pt>
                <c:pt idx="68260">
                  <c:v>148669808.70908597</c:v>
                </c:pt>
                <c:pt idx="68261">
                  <c:v>148569638.62478599</c:v>
                </c:pt>
                <c:pt idx="68262">
                  <c:v>148469412.50315198</c:v>
                </c:pt>
                <c:pt idx="68263">
                  <c:v>148369130.277834</c:v>
                </c:pt>
                <c:pt idx="68264">
                  <c:v>148268791.88232499</c:v>
                </c:pt>
                <c:pt idx="68265">
                  <c:v>148168397.24996796</c:v>
                </c:pt>
                <c:pt idx="68266">
                  <c:v>148067946.31394798</c:v>
                </c:pt>
                <c:pt idx="68267">
                  <c:v>147967439.00729901</c:v>
                </c:pt>
                <c:pt idx="68268">
                  <c:v>147866875.262898</c:v>
                </c:pt>
                <c:pt idx="68269">
                  <c:v>147766255.01346597</c:v>
                </c:pt>
                <c:pt idx="68270">
                  <c:v>147665578.19156897</c:v>
                </c:pt>
                <c:pt idx="68271">
                  <c:v>147564844.72961602</c:v>
                </c:pt>
                <c:pt idx="68272">
                  <c:v>147464054.55985904</c:v>
                </c:pt>
                <c:pt idx="68273">
                  <c:v>147363207.61438996</c:v>
                </c:pt>
                <c:pt idx="68274">
                  <c:v>147262303.82514599</c:v>
                </c:pt>
                <c:pt idx="68275">
                  <c:v>147161343.12390301</c:v>
                </c:pt>
                <c:pt idx="68276">
                  <c:v>147060325.44227901</c:v>
                </c:pt>
                <c:pt idx="68277">
                  <c:v>146959250.71173096</c:v>
                </c:pt>
                <c:pt idx="68278">
                  <c:v>146858118.86355501</c:v>
                </c:pt>
                <c:pt idx="68279">
                  <c:v>146756929.82888901</c:v>
                </c:pt>
                <c:pt idx="68280">
                  <c:v>146655683.53870496</c:v>
                </c:pt>
                <c:pt idx="68281">
                  <c:v>146554379.92381704</c:v>
                </c:pt>
                <c:pt idx="68282">
                  <c:v>146453018.91487402</c:v>
                </c:pt>
                <c:pt idx="68283">
                  <c:v>146351600.44236296</c:v>
                </c:pt>
                <c:pt idx="68284">
                  <c:v>146250124.43660602</c:v>
                </c:pt>
                <c:pt idx="68285">
                  <c:v>146148590.82776201</c:v>
                </c:pt>
                <c:pt idx="68286">
                  <c:v>146046999.545825</c:v>
                </c:pt>
                <c:pt idx="68287">
                  <c:v>145945350.52062201</c:v>
                </c:pt>
                <c:pt idx="68288">
                  <c:v>145843643.68181503</c:v>
                </c:pt>
                <c:pt idx="68289">
                  <c:v>145741878.95890099</c:v>
                </c:pt>
                <c:pt idx="68290">
                  <c:v>145640056.28120798</c:v>
                </c:pt>
                <c:pt idx="68291">
                  <c:v>145538175.577896</c:v>
                </c:pt>
                <c:pt idx="68292">
                  <c:v>145436236.77795798</c:v>
                </c:pt>
                <c:pt idx="68293">
                  <c:v>145334239.81021801</c:v>
                </c:pt>
                <c:pt idx="68294">
                  <c:v>145232184.60332996</c:v>
                </c:pt>
                <c:pt idx="68295">
                  <c:v>145130071.08577701</c:v>
                </c:pt>
                <c:pt idx="68296">
                  <c:v>145027899.18587402</c:v>
                </c:pt>
                <c:pt idx="68297">
                  <c:v>144925668.831763</c:v>
                </c:pt>
                <c:pt idx="68298">
                  <c:v>144823379.95141402</c:v>
                </c:pt>
                <c:pt idx="68299">
                  <c:v>144721032.472626</c:v>
                </c:pt>
                <c:pt idx="68300">
                  <c:v>144618626.32302299</c:v>
                </c:pt>
                <c:pt idx="68301">
                  <c:v>144516161.43005699</c:v>
                </c:pt>
                <c:pt idx="68302">
                  <c:v>144413637.72100598</c:v>
                </c:pt>
                <c:pt idx="68303">
                  <c:v>144311055.12297201</c:v>
                </c:pt>
                <c:pt idx="68304">
                  <c:v>144208413.56288299</c:v>
                </c:pt>
                <c:pt idx="68305">
                  <c:v>144105712.967489</c:v>
                </c:pt>
                <c:pt idx="68306">
                  <c:v>144002953.26336497</c:v>
                </c:pt>
                <c:pt idx="68307">
                  <c:v>143900134.37690899</c:v>
                </c:pt>
                <c:pt idx="68308">
                  <c:v>143797256.23433998</c:v>
                </c:pt>
                <c:pt idx="68309">
                  <c:v>143694318.76169896</c:v>
                </c:pt>
                <c:pt idx="68310">
                  <c:v>143591321.88484702</c:v>
                </c:pt>
                <c:pt idx="68311">
                  <c:v>143488265.529468</c:v>
                </c:pt>
                <c:pt idx="68312">
                  <c:v>143385149.62106198</c:v>
                </c:pt>
                <c:pt idx="68313">
                  <c:v>143281974.08495203</c:v>
                </c:pt>
                <c:pt idx="68314">
                  <c:v>143178738.84627402</c:v>
                </c:pt>
                <c:pt idx="68315">
                  <c:v>143075443.829988</c:v>
                </c:pt>
                <c:pt idx="68316">
                  <c:v>142972088.960866</c:v>
                </c:pt>
                <c:pt idx="68317">
                  <c:v>142868674.163499</c:v>
                </c:pt>
                <c:pt idx="68318">
                  <c:v>142765199.36229303</c:v>
                </c:pt>
                <c:pt idx="68319">
                  <c:v>142661664.48146999</c:v>
                </c:pt>
                <c:pt idx="68320">
                  <c:v>142558069.44506496</c:v>
                </c:pt>
                <c:pt idx="68321">
                  <c:v>142454414.176929</c:v>
                </c:pt>
                <c:pt idx="68322">
                  <c:v>142350698.600723</c:v>
                </c:pt>
                <c:pt idx="68323">
                  <c:v>142246922.63992399</c:v>
                </c:pt>
                <c:pt idx="68324">
                  <c:v>142143086.21781799</c:v>
                </c:pt>
                <c:pt idx="68325">
                  <c:v>142039189.25750399</c:v>
                </c:pt>
                <c:pt idx="68326">
                  <c:v>141935231.68189001</c:v>
                </c:pt>
                <c:pt idx="68327">
                  <c:v>141831213.41369599</c:v>
                </c:pt>
                <c:pt idx="68328">
                  <c:v>141727134.37544999</c:v>
                </c:pt>
                <c:pt idx="68329">
                  <c:v>141622994.48948601</c:v>
                </c:pt>
                <c:pt idx="68330">
                  <c:v>141518793.67795101</c:v>
                </c:pt>
                <c:pt idx="68331">
                  <c:v>141414531.86279401</c:v>
                </c:pt>
                <c:pt idx="68332">
                  <c:v>141310208.96577299</c:v>
                </c:pt>
                <c:pt idx="68333">
                  <c:v>141205824.908452</c:v>
                </c:pt>
                <c:pt idx="68334">
                  <c:v>141101379.61219898</c:v>
                </c:pt>
                <c:pt idx="68335">
                  <c:v>140996872.99818698</c:v>
                </c:pt>
                <c:pt idx="68336">
                  <c:v>140892304.98739102</c:v>
                </c:pt>
                <c:pt idx="68337">
                  <c:v>140787675.50059101</c:v>
                </c:pt>
                <c:pt idx="68338">
                  <c:v>140682984.45836797</c:v>
                </c:pt>
                <c:pt idx="68339">
                  <c:v>140578231.78110397</c:v>
                </c:pt>
                <c:pt idx="68340">
                  <c:v>140473417.38898399</c:v>
                </c:pt>
                <c:pt idx="68341">
                  <c:v>140368541.20199096</c:v>
                </c:pt>
                <c:pt idx="68342">
                  <c:v>140263603.139907</c:v>
                </c:pt>
                <c:pt idx="68343">
                  <c:v>140158603.12231401</c:v>
                </c:pt>
                <c:pt idx="68344">
                  <c:v>140053541.068591</c:v>
                </c:pt>
                <c:pt idx="68345">
                  <c:v>139948416.89791504</c:v>
                </c:pt>
                <c:pt idx="68346">
                  <c:v>139843230.52925801</c:v>
                </c:pt>
                <c:pt idx="68347">
                  <c:v>139737981.88138896</c:v>
                </c:pt>
                <c:pt idx="68348">
                  <c:v>139632670.87287104</c:v>
                </c:pt>
                <c:pt idx="68349">
                  <c:v>139527297.42206103</c:v>
                </c:pt>
                <c:pt idx="68350">
                  <c:v>139421861.44711</c:v>
                </c:pt>
                <c:pt idx="68351">
                  <c:v>139316362.865962</c:v>
                </c:pt>
                <c:pt idx="68352">
                  <c:v>139210801.59635103</c:v>
                </c:pt>
                <c:pt idx="68353">
                  <c:v>139105177.55580401</c:v>
                </c:pt>
                <c:pt idx="68354">
                  <c:v>138999490.66163799</c:v>
                </c:pt>
                <c:pt idx="68355">
                  <c:v>138893740.83095899</c:v>
                </c:pt>
                <c:pt idx="68356">
                  <c:v>138787927.98066202</c:v>
                </c:pt>
                <c:pt idx="68357">
                  <c:v>138682052.02743003</c:v>
                </c:pt>
                <c:pt idx="68358">
                  <c:v>138576112.88773403</c:v>
                </c:pt>
                <c:pt idx="68359">
                  <c:v>138470110.47782999</c:v>
                </c:pt>
                <c:pt idx="68360">
                  <c:v>138364044.71376097</c:v>
                </c:pt>
                <c:pt idx="68361">
                  <c:v>138257915.51135296</c:v>
                </c:pt>
                <c:pt idx="68362">
                  <c:v>138151722.78621903</c:v>
                </c:pt>
                <c:pt idx="68363">
                  <c:v>138045466.45375299</c:v>
                </c:pt>
                <c:pt idx="68364">
                  <c:v>137939146.42913103</c:v>
                </c:pt>
                <c:pt idx="68365">
                  <c:v>137832762.62731299</c:v>
                </c:pt>
                <c:pt idx="68366">
                  <c:v>137726314.96303901</c:v>
                </c:pt>
                <c:pt idx="68367">
                  <c:v>137619803.35082704</c:v>
                </c:pt>
                <c:pt idx="68368">
                  <c:v>137513227.70497701</c:v>
                </c:pt>
                <c:pt idx="68369">
                  <c:v>137406587.939565</c:v>
                </c:pt>
                <c:pt idx="68370">
                  <c:v>137299883.968447</c:v>
                </c:pt>
                <c:pt idx="68371">
                  <c:v>137193115.70525399</c:v>
                </c:pt>
                <c:pt idx="68372">
                  <c:v>137086283.063393</c:v>
                </c:pt>
                <c:pt idx="68373">
                  <c:v>136979385.95604703</c:v>
                </c:pt>
                <c:pt idx="68374">
                  <c:v>136872424.29617199</c:v>
                </c:pt>
                <c:pt idx="68375">
                  <c:v>136765397.99649802</c:v>
                </c:pt>
                <c:pt idx="68376">
                  <c:v>136658306.96952701</c:v>
                </c:pt>
                <c:pt idx="68377">
                  <c:v>136551151.127534</c:v>
                </c:pt>
                <c:pt idx="68378">
                  <c:v>136443930.38256299</c:v>
                </c:pt>
                <c:pt idx="68379">
                  <c:v>136336644.646429</c:v>
                </c:pt>
                <c:pt idx="68380">
                  <c:v>136229293.83071601</c:v>
                </c:pt>
                <c:pt idx="68381">
                  <c:v>136121877.84677503</c:v>
                </c:pt>
                <c:pt idx="68382">
                  <c:v>136014396.60572597</c:v>
                </c:pt>
                <c:pt idx="68383">
                  <c:v>135906850.018455</c:v>
                </c:pt>
                <c:pt idx="68384">
                  <c:v>135799237.99561203</c:v>
                </c:pt>
                <c:pt idx="68385">
                  <c:v>135691560.44761401</c:v>
                </c:pt>
                <c:pt idx="68386">
                  <c:v>135583817.28463903</c:v>
                </c:pt>
                <c:pt idx="68387">
                  <c:v>135476008.41663104</c:v>
                </c:pt>
                <c:pt idx="68388">
                  <c:v>135368133.75329301</c:v>
                </c:pt>
                <c:pt idx="68389">
                  <c:v>135260193.20409</c:v>
                </c:pt>
                <c:pt idx="68390">
                  <c:v>135152186.67824796</c:v>
                </c:pt>
                <c:pt idx="68391">
                  <c:v>135044114.08475104</c:v>
                </c:pt>
                <c:pt idx="68392">
                  <c:v>134935975.33234301</c:v>
                </c:pt>
                <c:pt idx="68393">
                  <c:v>134827770.32952303</c:v>
                </c:pt>
                <c:pt idx="68394">
                  <c:v>134719498.98454699</c:v>
                </c:pt>
                <c:pt idx="68395">
                  <c:v>134611161.20542797</c:v>
                </c:pt>
                <c:pt idx="68396">
                  <c:v>134502756.89993203</c:v>
                </c:pt>
                <c:pt idx="68397">
                  <c:v>134394285.97557896</c:v>
                </c:pt>
                <c:pt idx="68398">
                  <c:v>134285748.33964202</c:v>
                </c:pt>
                <c:pt idx="68399">
                  <c:v>134177143.89914502</c:v>
                </c:pt>
                <c:pt idx="68400">
                  <c:v>134068472.560863</c:v>
                </c:pt>
                <c:pt idx="68401">
                  <c:v>133959734.23131999</c:v>
                </c:pt>
                <c:pt idx="68402">
                  <c:v>133850928.816791</c:v>
                </c:pt>
                <c:pt idx="68403">
                  <c:v>133742056.22329701</c:v>
                </c:pt>
                <c:pt idx="68404">
                  <c:v>133633116.35660496</c:v>
                </c:pt>
                <c:pt idx="68405">
                  <c:v>133524109.12222998</c:v>
                </c:pt>
                <c:pt idx="68406">
                  <c:v>133415034.42543</c:v>
                </c:pt>
                <c:pt idx="68407">
                  <c:v>133305892.171207</c:v>
                </c:pt>
                <c:pt idx="68408">
                  <c:v>133196682.264309</c:v>
                </c:pt>
                <c:pt idx="68409">
                  <c:v>133087404.60922</c:v>
                </c:pt>
                <c:pt idx="68410">
                  <c:v>132978059.11017002</c:v>
                </c:pt>
                <c:pt idx="68411">
                  <c:v>132868645.67112701</c:v>
                </c:pt>
                <c:pt idx="68412">
                  <c:v>132759164.195797</c:v>
                </c:pt>
                <c:pt idx="68413">
                  <c:v>132649614.58762398</c:v>
                </c:pt>
                <c:pt idx="68414">
                  <c:v>132539996.74978901</c:v>
                </c:pt>
                <c:pt idx="68415">
                  <c:v>132430310.58521</c:v>
                </c:pt>
                <c:pt idx="68416">
                  <c:v>132320555.996538</c:v>
                </c:pt>
                <c:pt idx="68417">
                  <c:v>132210732.88615701</c:v>
                </c:pt>
                <c:pt idx="68418">
                  <c:v>132100841.156186</c:v>
                </c:pt>
                <c:pt idx="68419">
                  <c:v>131990880.70847401</c:v>
                </c:pt>
                <c:pt idx="68420">
                  <c:v>131880851.444599</c:v>
                </c:pt>
                <c:pt idx="68421">
                  <c:v>131770753.265871</c:v>
                </c:pt>
                <c:pt idx="68422">
                  <c:v>131660586.07332602</c:v>
                </c:pt>
                <c:pt idx="68423">
                  <c:v>131550349.76773</c:v>
                </c:pt>
                <c:pt idx="68424">
                  <c:v>131440044.24957101</c:v>
                </c:pt>
                <c:pt idx="68425">
                  <c:v>131329669.41906703</c:v>
                </c:pt>
                <c:pt idx="68426">
                  <c:v>131219225.17615598</c:v>
                </c:pt>
                <c:pt idx="68427">
                  <c:v>131108711.4205</c:v>
                </c:pt>
                <c:pt idx="68428">
                  <c:v>130998128.05148302</c:v>
                </c:pt>
                <c:pt idx="68429">
                  <c:v>130887474.96820901</c:v>
                </c:pt>
                <c:pt idx="68430">
                  <c:v>130776752.06950298</c:v>
                </c:pt>
                <c:pt idx="68431">
                  <c:v>130665959.25390601</c:v>
                </c:pt>
                <c:pt idx="68432">
                  <c:v>130555096.41967702</c:v>
                </c:pt>
                <c:pt idx="68433">
                  <c:v>130444163.464794</c:v>
                </c:pt>
                <c:pt idx="68434">
                  <c:v>130333160.286945</c:v>
                </c:pt>
                <c:pt idx="68435">
                  <c:v>130222086.78353401</c:v>
                </c:pt>
                <c:pt idx="68436">
                  <c:v>130110942.85168</c:v>
                </c:pt>
                <c:pt idx="68437">
                  <c:v>129999728.388209</c:v>
                </c:pt>
                <c:pt idx="68438">
                  <c:v>129888443.28966102</c:v>
                </c:pt>
                <c:pt idx="68439">
                  <c:v>129777087.45228299</c:v>
                </c:pt>
                <c:pt idx="68440">
                  <c:v>129665660.77203098</c:v>
                </c:pt>
                <c:pt idx="68441">
                  <c:v>129554163.144567</c:v>
                </c:pt>
                <c:pt idx="68442">
                  <c:v>129442594.465259</c:v>
                </c:pt>
                <c:pt idx="68443">
                  <c:v>129330954.629178</c:v>
                </c:pt>
                <c:pt idx="68444">
                  <c:v>129219243.531101</c:v>
                </c:pt>
                <c:pt idx="68445">
                  <c:v>129107461.065505</c:v>
                </c:pt>
                <c:pt idx="68446">
                  <c:v>128995607.12656701</c:v>
                </c:pt>
                <c:pt idx="68447">
                  <c:v>128883681.60816501</c:v>
                </c:pt>
                <c:pt idx="68448">
                  <c:v>128771684.40387604</c:v>
                </c:pt>
                <c:pt idx="68449">
                  <c:v>128659615.40696999</c:v>
                </c:pt>
                <c:pt idx="68450">
                  <c:v>128547474.51041801</c:v>
                </c:pt>
                <c:pt idx="68451">
                  <c:v>128435261.60688098</c:v>
                </c:pt>
                <c:pt idx="68452">
                  <c:v>128322976.588717</c:v>
                </c:pt>
                <c:pt idx="68453">
                  <c:v>128210619.347973</c:v>
                </c:pt>
                <c:pt idx="68454">
                  <c:v>128098189.776389</c:v>
                </c:pt>
                <c:pt idx="68455">
                  <c:v>127985687.76539202</c:v>
                </c:pt>
                <c:pt idx="68456">
                  <c:v>127873113.2061</c:v>
                </c:pt>
                <c:pt idx="68457">
                  <c:v>127760465.98931502</c:v>
                </c:pt>
                <c:pt idx="68458">
                  <c:v>127647746.00552699</c:v>
                </c:pt>
                <c:pt idx="68459">
                  <c:v>127534953.14490898</c:v>
                </c:pt>
                <c:pt idx="68460">
                  <c:v>127422087.29731701</c:v>
                </c:pt>
                <c:pt idx="68461">
                  <c:v>127309148.35228799</c:v>
                </c:pt>
                <c:pt idx="68462">
                  <c:v>127196136.19904098</c:v>
                </c:pt>
                <c:pt idx="68463">
                  <c:v>127083050.726473</c:v>
                </c:pt>
                <c:pt idx="68464">
                  <c:v>126969891.823157</c:v>
                </c:pt>
                <c:pt idx="68465">
                  <c:v>126856659.37734598</c:v>
                </c:pt>
                <c:pt idx="68466">
                  <c:v>126743353.27696398</c:v>
                </c:pt>
                <c:pt idx="68467">
                  <c:v>126629973.409612</c:v>
                </c:pt>
                <c:pt idx="68468">
                  <c:v>126516519.66255899</c:v>
                </c:pt>
                <c:pt idx="68469">
                  <c:v>126402991.922749</c:v>
                </c:pt>
                <c:pt idx="68470">
                  <c:v>126289390.07679299</c:v>
                </c:pt>
                <c:pt idx="68471">
                  <c:v>126175714.01097001</c:v>
                </c:pt>
                <c:pt idx="68472">
                  <c:v>126061963.61122702</c:v>
                </c:pt>
                <c:pt idx="68473">
                  <c:v>125948138.76317503</c:v>
                </c:pt>
                <c:pt idx="68474">
                  <c:v>125834239.352089</c:v>
                </c:pt>
                <c:pt idx="68475">
                  <c:v>125720265.26290601</c:v>
                </c:pt>
                <c:pt idx="68476">
                  <c:v>125606216.38022399</c:v>
                </c:pt>
                <c:pt idx="68477">
                  <c:v>125492092.588302</c:v>
                </c:pt>
                <c:pt idx="68478">
                  <c:v>125377893.771055</c:v>
                </c:pt>
                <c:pt idx="68479">
                  <c:v>125263619.81205502</c:v>
                </c:pt>
                <c:pt idx="68480">
                  <c:v>125149270.59452899</c:v>
                </c:pt>
                <c:pt idx="68481">
                  <c:v>125034846.00136001</c:v>
                </c:pt>
                <c:pt idx="68482">
                  <c:v>124920345.91507801</c:v>
                </c:pt>
                <c:pt idx="68483">
                  <c:v>124805770.21786901</c:v>
                </c:pt>
                <c:pt idx="68484">
                  <c:v>124691118.79156502</c:v>
                </c:pt>
                <c:pt idx="68485">
                  <c:v>124576391.517647</c:v>
                </c:pt>
                <c:pt idx="68486">
                  <c:v>124461588.27723998</c:v>
                </c:pt>
                <c:pt idx="68487">
                  <c:v>124346708.95111601</c:v>
                </c:pt>
                <c:pt idx="68488">
                  <c:v>124231753.41969001</c:v>
                </c:pt>
                <c:pt idx="68489">
                  <c:v>124116721.56301601</c:v>
                </c:pt>
                <c:pt idx="68490">
                  <c:v>124001613.260791</c:v>
                </c:pt>
                <c:pt idx="68491">
                  <c:v>123886428.39234699</c:v>
                </c:pt>
                <c:pt idx="68492">
                  <c:v>123771166.83665699</c:v>
                </c:pt>
                <c:pt idx="68493">
                  <c:v>123655828.47232601</c:v>
                </c:pt>
                <c:pt idx="68494">
                  <c:v>123540413.17759399</c:v>
                </c:pt>
                <c:pt idx="68495">
                  <c:v>123424920.830332</c:v>
                </c:pt>
                <c:pt idx="68496">
                  <c:v>123309351.30804299</c:v>
                </c:pt>
                <c:pt idx="68497">
                  <c:v>123193704.487857</c:v>
                </c:pt>
                <c:pt idx="68498">
                  <c:v>123077980.24653399</c:v>
                </c:pt>
                <c:pt idx="68499">
                  <c:v>122962178.46045502</c:v>
                </c:pt>
                <c:pt idx="68500">
                  <c:v>122846299.00563098</c:v>
                </c:pt>
                <c:pt idx="68501">
                  <c:v>122730341.757689</c:v>
                </c:pt>
                <c:pt idx="68502">
                  <c:v>122614306.59188202</c:v>
                </c:pt>
                <c:pt idx="68503">
                  <c:v>122498193.38307799</c:v>
                </c:pt>
                <c:pt idx="68504">
                  <c:v>122382002.00576502</c:v>
                </c:pt>
                <c:pt idx="68505">
                  <c:v>122265732.33404601</c:v>
                </c:pt>
                <c:pt idx="68506">
                  <c:v>122149384.24163498</c:v>
                </c:pt>
                <c:pt idx="68507">
                  <c:v>122032957.601863</c:v>
                </c:pt>
                <c:pt idx="68508">
                  <c:v>121916452.287668</c:v>
                </c:pt>
                <c:pt idx="68509">
                  <c:v>121799868.17159699</c:v>
                </c:pt>
                <c:pt idx="68510">
                  <c:v>121683205.12580699</c:v>
                </c:pt>
                <c:pt idx="68511">
                  <c:v>121566463.022056</c:v>
                </c:pt>
                <c:pt idx="68512">
                  <c:v>121449641.73170802</c:v>
                </c:pt>
                <c:pt idx="68513">
                  <c:v>121332741.12572798</c:v>
                </c:pt>
                <c:pt idx="68514">
                  <c:v>121215761.07468198</c:v>
                </c:pt>
                <c:pt idx="68515">
                  <c:v>121098701.448733</c:v>
                </c:pt>
                <c:pt idx="68516">
                  <c:v>120981562.11763999</c:v>
                </c:pt>
                <c:pt idx="68517">
                  <c:v>120864342.950758</c:v>
                </c:pt>
                <c:pt idx="68518">
                  <c:v>120747043.81703298</c:v>
                </c:pt>
                <c:pt idx="68519">
                  <c:v>120629664.58500399</c:v>
                </c:pt>
                <c:pt idx="68520">
                  <c:v>120512205.122797</c:v>
                </c:pt>
                <c:pt idx="68521">
                  <c:v>120394665.29812701</c:v>
                </c:pt>
                <c:pt idx="68522">
                  <c:v>120277044.978292</c:v>
                </c:pt>
                <c:pt idx="68523">
                  <c:v>120159344.03017601</c:v>
                </c:pt>
                <c:pt idx="68524">
                  <c:v>120041562.32024299</c:v>
                </c:pt>
                <c:pt idx="68525">
                  <c:v>119923699.714536</c:v>
                </c:pt>
                <c:pt idx="68526">
                  <c:v>119805756.078679</c:v>
                </c:pt>
                <c:pt idx="68527">
                  <c:v>119687731.277868</c:v>
                </c:pt>
                <c:pt idx="68528">
                  <c:v>119569625.176875</c:v>
                </c:pt>
                <c:pt idx="68529">
                  <c:v>119451437.64004301</c:v>
                </c:pt>
                <c:pt idx="68530">
                  <c:v>119333168.53128602</c:v>
                </c:pt>
                <c:pt idx="68531">
                  <c:v>119214817.71408601</c:v>
                </c:pt>
                <c:pt idx="68532">
                  <c:v>119096385.05148999</c:v>
                </c:pt>
                <c:pt idx="68533">
                  <c:v>118977870.406111</c:v>
                </c:pt>
                <c:pt idx="68534">
                  <c:v>118859273.64012</c:v>
                </c:pt>
                <c:pt idx="68535">
                  <c:v>118740594.61525398</c:v>
                </c:pt>
                <c:pt idx="68536">
                  <c:v>118621833.192803</c:v>
                </c:pt>
                <c:pt idx="68537">
                  <c:v>118502989.23361501</c:v>
                </c:pt>
                <c:pt idx="68538">
                  <c:v>118384062.598092</c:v>
                </c:pt>
                <c:pt idx="68539">
                  <c:v>118265053.14618802</c:v>
                </c:pt>
                <c:pt idx="68540">
                  <c:v>118145960.73740602</c:v>
                </c:pt>
                <c:pt idx="68541">
                  <c:v>118026785.23079802</c:v>
                </c:pt>
                <c:pt idx="68542">
                  <c:v>117907526.48496</c:v>
                </c:pt>
                <c:pt idx="68543">
                  <c:v>117788184.35803299</c:v>
                </c:pt>
                <c:pt idx="68544">
                  <c:v>117668758.707698</c:v>
                </c:pt>
                <c:pt idx="68545">
                  <c:v>117549249.39117701</c:v>
                </c:pt>
                <c:pt idx="68546">
                  <c:v>117429656.265228</c:v>
                </c:pt>
                <c:pt idx="68547">
                  <c:v>117309979.18614298</c:v>
                </c:pt>
                <c:pt idx="68548">
                  <c:v>117190218.009748</c:v>
                </c:pt>
                <c:pt idx="68549">
                  <c:v>117070372.59140001</c:v>
                </c:pt>
                <c:pt idx="68550">
                  <c:v>116950442.785983</c:v>
                </c:pt>
                <c:pt idx="68551">
                  <c:v>116830428.44790801</c:v>
                </c:pt>
                <c:pt idx="68552">
                  <c:v>116710329.43110999</c:v>
                </c:pt>
                <c:pt idx="68553">
                  <c:v>116590145.589045</c:v>
                </c:pt>
                <c:pt idx="68554">
                  <c:v>116469876.77468899</c:v>
                </c:pt>
                <c:pt idx="68555">
                  <c:v>116349522.84053399</c:v>
                </c:pt>
                <c:pt idx="68556">
                  <c:v>116229083.63858898</c:v>
                </c:pt>
                <c:pt idx="68557">
                  <c:v>116108559.020374</c:v>
                </c:pt>
                <c:pt idx="68558">
                  <c:v>115987948.83691898</c:v>
                </c:pt>
                <c:pt idx="68559">
                  <c:v>115867252.93876299</c:v>
                </c:pt>
                <c:pt idx="68560">
                  <c:v>115746471.17594899</c:v>
                </c:pt>
                <c:pt idx="68561">
                  <c:v>115625603.39802502</c:v>
                </c:pt>
                <c:pt idx="68562">
                  <c:v>115504649.45403798</c:v>
                </c:pt>
                <c:pt idx="68563">
                  <c:v>115383609.192536</c:v>
                </c:pt>
                <c:pt idx="68564">
                  <c:v>115262482.46156001</c:v>
                </c:pt>
                <c:pt idx="68565">
                  <c:v>115141269.10864601</c:v>
                </c:pt>
                <c:pt idx="68566">
                  <c:v>115019968.980821</c:v>
                </c:pt>
                <c:pt idx="68567">
                  <c:v>114898581.92460299</c:v>
                </c:pt>
                <c:pt idx="68568">
                  <c:v>114777107.785991</c:v>
                </c:pt>
                <c:pt idx="68569">
                  <c:v>114655546.41047302</c:v>
                </c:pt>
                <c:pt idx="68570">
                  <c:v>114533897.64301601</c:v>
                </c:pt>
                <c:pt idx="68571">
                  <c:v>114412161.32806602</c:v>
                </c:pt>
                <c:pt idx="68572">
                  <c:v>114290337.309545</c:v>
                </c:pt>
                <c:pt idx="68573">
                  <c:v>114168425.430848</c:v>
                </c:pt>
                <c:pt idx="68574">
                  <c:v>114046425.53484398</c:v>
                </c:pt>
                <c:pt idx="68575">
                  <c:v>113924337.46386701</c:v>
                </c:pt>
                <c:pt idx="68576">
                  <c:v>113802161.05971998</c:v>
                </c:pt>
                <c:pt idx="68577">
                  <c:v>113679896.16366699</c:v>
                </c:pt>
                <c:pt idx="68578">
                  <c:v>113557542.61643398</c:v>
                </c:pt>
                <c:pt idx="68579">
                  <c:v>113435100.25820599</c:v>
                </c:pt>
                <c:pt idx="68580">
                  <c:v>113312568.92862</c:v>
                </c:pt>
                <c:pt idx="68581">
                  <c:v>113189948.46677102</c:v>
                </c:pt>
                <c:pt idx="68582">
                  <c:v>113067238.71119902</c:v>
                </c:pt>
                <c:pt idx="68583">
                  <c:v>112944439.49989399</c:v>
                </c:pt>
                <c:pt idx="68584">
                  <c:v>112821550.67029101</c:v>
                </c:pt>
                <c:pt idx="68585">
                  <c:v>112698572.05926602</c:v>
                </c:pt>
                <c:pt idx="68586">
                  <c:v>112575503.503134</c:v>
                </c:pt>
                <c:pt idx="68587">
                  <c:v>112452344.83764598</c:v>
                </c:pt>
                <c:pt idx="68588">
                  <c:v>112329095.89798802</c:v>
                </c:pt>
                <c:pt idx="68589">
                  <c:v>112205756.51877502</c:v>
                </c:pt>
                <c:pt idx="68590">
                  <c:v>112082326.53405298</c:v>
                </c:pt>
                <c:pt idx="68591">
                  <c:v>111958805.777288</c:v>
                </c:pt>
                <c:pt idx="68592">
                  <c:v>111835194.081374</c:v>
                </c:pt>
                <c:pt idx="68593">
                  <c:v>111711491.27861901</c:v>
                </c:pt>
                <c:pt idx="68594">
                  <c:v>111587697.20075101</c:v>
                </c:pt>
                <c:pt idx="68595">
                  <c:v>111463811.67891099</c:v>
                </c:pt>
                <c:pt idx="68596">
                  <c:v>111339834.543648</c:v>
                </c:pt>
                <c:pt idx="68597">
                  <c:v>111215765.62492096</c:v>
                </c:pt>
                <c:pt idx="68598">
                  <c:v>111091604.752094</c:v>
                </c:pt>
                <c:pt idx="68599">
                  <c:v>110967351.75393</c:v>
                </c:pt>
                <c:pt idx="68600">
                  <c:v>110843006.458593</c:v>
                </c:pt>
                <c:pt idx="68601">
                  <c:v>110718568.69364101</c:v>
                </c:pt>
                <c:pt idx="68602">
                  <c:v>110594038.286025</c:v>
                </c:pt>
                <c:pt idx="68603">
                  <c:v>110469415.06208502</c:v>
                </c:pt>
                <c:pt idx="68604">
                  <c:v>110344698.84754798</c:v>
                </c:pt>
                <c:pt idx="68605">
                  <c:v>110219889.46752298</c:v>
                </c:pt>
                <c:pt idx="68606">
                  <c:v>110094986.746501</c:v>
                </c:pt>
                <c:pt idx="68607">
                  <c:v>109969990.508347</c:v>
                </c:pt>
                <c:pt idx="68608">
                  <c:v>109844900.57630098</c:v>
                </c:pt>
                <c:pt idx="68609">
                  <c:v>109719716.772974</c:v>
                </c:pt>
                <c:pt idx="68610">
                  <c:v>109594438.920343</c:v>
                </c:pt>
                <c:pt idx="68611">
                  <c:v>109469066.83975001</c:v>
                </c:pt>
                <c:pt idx="68612">
                  <c:v>109343600.351897</c:v>
                </c:pt>
                <c:pt idx="68613">
                  <c:v>109218039.27684298</c:v>
                </c:pt>
                <c:pt idx="68614">
                  <c:v>109092383.434002</c:v>
                </c:pt>
                <c:pt idx="68615">
                  <c:v>108966632.642138</c:v>
                </c:pt>
                <c:pt idx="68616">
                  <c:v>108840786.71936104</c:v>
                </c:pt>
                <c:pt idx="68617">
                  <c:v>108714845.48312899</c:v>
                </c:pt>
                <c:pt idx="68618">
                  <c:v>108588808.750236</c:v>
                </c:pt>
                <c:pt idx="68619">
                  <c:v>108462676.336816</c:v>
                </c:pt>
                <c:pt idx="68620">
                  <c:v>108336448.05833502</c:v>
                </c:pt>
                <c:pt idx="68621">
                  <c:v>108210123.72959</c:v>
                </c:pt>
                <c:pt idx="68622">
                  <c:v>108083703.16470397</c:v>
                </c:pt>
                <c:pt idx="68623">
                  <c:v>107957186.17712396</c:v>
                </c:pt>
                <c:pt idx="68624">
                  <c:v>107830572.579616</c:v>
                </c:pt>
                <c:pt idx="68625">
                  <c:v>107703862.18426198</c:v>
                </c:pt>
                <c:pt idx="68626">
                  <c:v>107577054.80245602</c:v>
                </c:pt>
                <c:pt idx="68627">
                  <c:v>107450150.244903</c:v>
                </c:pt>
                <c:pt idx="68628">
                  <c:v>107323148.32160901</c:v>
                </c:pt>
                <c:pt idx="68629">
                  <c:v>107196048.84188502</c:v>
                </c:pt>
                <c:pt idx="68630">
                  <c:v>107068851.61433898</c:v>
                </c:pt>
                <c:pt idx="68631">
                  <c:v>106941556.44687201</c:v>
                </c:pt>
                <c:pt idx="68632">
                  <c:v>106814163.14667502</c:v>
                </c:pt>
                <c:pt idx="68633">
                  <c:v>106686671.520228</c:v>
                </c:pt>
                <c:pt idx="68634">
                  <c:v>106559081.373291</c:v>
                </c:pt>
                <c:pt idx="68635">
                  <c:v>106431392.510904</c:v>
                </c:pt>
                <c:pt idx="68636">
                  <c:v>106303604.73738199</c:v>
                </c:pt>
                <c:pt idx="68637">
                  <c:v>106175717.85631098</c:v>
                </c:pt>
                <c:pt idx="68638">
                  <c:v>106047731.67054397</c:v>
                </c:pt>
                <c:pt idx="68639">
                  <c:v>105919645.98219801</c:v>
                </c:pt>
                <c:pt idx="68640">
                  <c:v>105791460.592648</c:v>
                </c:pt>
                <c:pt idx="68641">
                  <c:v>105663175.302526</c:v>
                </c:pt>
                <c:pt idx="68642">
                  <c:v>105534789.911713</c:v>
                </c:pt>
                <c:pt idx="68643">
                  <c:v>105406304.21933901</c:v>
                </c:pt>
                <c:pt idx="68644">
                  <c:v>105277718.02377802</c:v>
                </c:pt>
                <c:pt idx="68645">
                  <c:v>105149031.12263998</c:v>
                </c:pt>
                <c:pt idx="68646">
                  <c:v>105020243.312773</c:v>
                </c:pt>
                <c:pt idx="68647">
                  <c:v>104891354.390255</c:v>
                </c:pt>
                <c:pt idx="68648">
                  <c:v>104762364.150388</c:v>
                </c:pt>
                <c:pt idx="68649">
                  <c:v>104633272.38769898</c:v>
                </c:pt>
                <c:pt idx="68650">
                  <c:v>104504078.89593399</c:v>
                </c:pt>
                <c:pt idx="68651">
                  <c:v>104374783.46805</c:v>
                </c:pt>
                <c:pt idx="68652">
                  <c:v>104245385.89621398</c:v>
                </c:pt>
                <c:pt idx="68653">
                  <c:v>104115885.9718</c:v>
                </c:pt>
                <c:pt idx="68654">
                  <c:v>103986283.48538102</c:v>
                </c:pt>
                <c:pt idx="68655">
                  <c:v>103856578.22672698</c:v>
                </c:pt>
                <c:pt idx="68656">
                  <c:v>103726769.98480098</c:v>
                </c:pt>
                <c:pt idx="68657">
                  <c:v>103596858.54775</c:v>
                </c:pt>
                <c:pt idx="68658">
                  <c:v>103466843.70290799</c:v>
                </c:pt>
                <c:pt idx="68659">
                  <c:v>103336725.236784</c:v>
                </c:pt>
                <c:pt idx="68660">
                  <c:v>103206502.935064</c:v>
                </c:pt>
                <c:pt idx="68661">
                  <c:v>103076176.5826</c:v>
                </c:pt>
                <c:pt idx="68662">
                  <c:v>102945745.96341202</c:v>
                </c:pt>
                <c:pt idx="68663">
                  <c:v>102815210.86067602</c:v>
                </c:pt>
                <c:pt idx="68664">
                  <c:v>102684571.05672701</c:v>
                </c:pt>
                <c:pt idx="68665">
                  <c:v>102553826.333047</c:v>
                </c:pt>
                <c:pt idx="68666">
                  <c:v>102422976.47026701</c:v>
                </c:pt>
                <c:pt idx="68667">
                  <c:v>102292021.24815699</c:v>
                </c:pt>
                <c:pt idx="68668">
                  <c:v>102160960.445622</c:v>
                </c:pt>
                <c:pt idx="68669">
                  <c:v>102029793.840701</c:v>
                </c:pt>
                <c:pt idx="68670">
                  <c:v>101898521.210557</c:v>
                </c:pt>
                <c:pt idx="68671">
                  <c:v>101767142.33147502</c:v>
                </c:pt>
                <c:pt idx="68672">
                  <c:v>101635656.978856</c:v>
                </c:pt>
                <c:pt idx="68673">
                  <c:v>101504064.927213</c:v>
                </c:pt>
                <c:pt idx="68674">
                  <c:v>101372365.95016502</c:v>
                </c:pt>
                <c:pt idx="68675">
                  <c:v>101240559.82043098</c:v>
                </c:pt>
                <c:pt idx="68676">
                  <c:v>101108646.309828</c:v>
                </c:pt>
                <c:pt idx="68677">
                  <c:v>100976625.189262</c:v>
                </c:pt>
                <c:pt idx="68678">
                  <c:v>100844496.22872399</c:v>
                </c:pt>
                <c:pt idx="68679">
                  <c:v>100712259.197289</c:v>
                </c:pt>
                <c:pt idx="68680">
                  <c:v>100579913.863103</c:v>
                </c:pt>
                <c:pt idx="68681">
                  <c:v>100447459.99338304</c:v>
                </c:pt>
                <c:pt idx="68682">
                  <c:v>100314897.35441199</c:v>
                </c:pt>
                <c:pt idx="68683">
                  <c:v>100182225.711529</c:v>
                </c:pt>
                <c:pt idx="68684">
                  <c:v>100049444.829129</c:v>
                </c:pt>
                <c:pt idx="68685">
                  <c:v>99916554.470653966</c:v>
                </c:pt>
                <c:pt idx="68686">
                  <c:v>99783554.398588002</c:v>
                </c:pt>
                <c:pt idx="68687">
                  <c:v>99650444.374451965</c:v>
                </c:pt>
                <c:pt idx="68688">
                  <c:v>99517224.158798978</c:v>
                </c:pt>
                <c:pt idx="68689">
                  <c:v>99383893.511207014</c:v>
                </c:pt>
                <c:pt idx="68690">
                  <c:v>99250452.190274</c:v>
                </c:pt>
                <c:pt idx="68691">
                  <c:v>99116899.953611001</c:v>
                </c:pt>
                <c:pt idx="68692">
                  <c:v>98983236.557838991</c:v>
                </c:pt>
                <c:pt idx="68693">
                  <c:v>98849461.758581981</c:v>
                </c:pt>
                <c:pt idx="68694">
                  <c:v>98715575.310457006</c:v>
                </c:pt>
                <c:pt idx="68695">
                  <c:v>98581576.967076018</c:v>
                </c:pt>
                <c:pt idx="68696">
                  <c:v>98447466.481032982</c:v>
                </c:pt>
                <c:pt idx="68697">
                  <c:v>98313243.603901982</c:v>
                </c:pt>
                <c:pt idx="68698">
                  <c:v>98178908.086227998</c:v>
                </c:pt>
                <c:pt idx="68699">
                  <c:v>98044459.677523971</c:v>
                </c:pt>
                <c:pt idx="68700">
                  <c:v>97909898.126262978</c:v>
                </c:pt>
                <c:pt idx="68701">
                  <c:v>97775223.179871991</c:v>
                </c:pt>
                <c:pt idx="68702">
                  <c:v>97640434.584725991</c:v>
                </c:pt>
                <c:pt idx="68703">
                  <c:v>97505532.08614099</c:v>
                </c:pt>
                <c:pt idx="68704">
                  <c:v>97370515.428368017</c:v>
                </c:pt>
                <c:pt idx="68705">
                  <c:v>97235384.354588985</c:v>
                </c:pt>
                <c:pt idx="68706">
                  <c:v>97100138.606904984</c:v>
                </c:pt>
                <c:pt idx="68707">
                  <c:v>96964777.926336005</c:v>
                </c:pt>
                <c:pt idx="68708">
                  <c:v>96829302.052809</c:v>
                </c:pt>
                <c:pt idx="68709">
                  <c:v>96693710.725154966</c:v>
                </c:pt>
                <c:pt idx="68710">
                  <c:v>96558003.681099981</c:v>
                </c:pt>
                <c:pt idx="68711">
                  <c:v>96422180.657260999</c:v>
                </c:pt>
                <c:pt idx="68712">
                  <c:v>96286241.38913399</c:v>
                </c:pt>
                <c:pt idx="68713">
                  <c:v>96150185.611095995</c:v>
                </c:pt>
                <c:pt idx="68714">
                  <c:v>96014013.056388006</c:v>
                </c:pt>
                <c:pt idx="68715">
                  <c:v>95877723.45711498</c:v>
                </c:pt>
                <c:pt idx="68716">
                  <c:v>95741316.544237003</c:v>
                </c:pt>
                <c:pt idx="68717">
                  <c:v>95604792.047562003</c:v>
                </c:pt>
                <c:pt idx="68718">
                  <c:v>95468149.695737988</c:v>
                </c:pt>
                <c:pt idx="68719">
                  <c:v>95331389.216247007</c:v>
                </c:pt>
                <c:pt idx="68720">
                  <c:v>95194510.335397005</c:v>
                </c:pt>
                <c:pt idx="68721">
                  <c:v>95057512.778317004</c:v>
                </c:pt>
                <c:pt idx="68722">
                  <c:v>94920396.268946007</c:v>
                </c:pt>
                <c:pt idx="68723">
                  <c:v>94783160.530027002</c:v>
                </c:pt>
                <c:pt idx="68724">
                  <c:v>94645805.283101007</c:v>
                </c:pt>
                <c:pt idx="68725">
                  <c:v>94508330.248500004</c:v>
                </c:pt>
                <c:pt idx="68726">
                  <c:v>94370735.14533399</c:v>
                </c:pt>
                <c:pt idx="68727">
                  <c:v>94233019.691490993</c:v>
                </c:pt>
                <c:pt idx="68728">
                  <c:v>94095183.603623986</c:v>
                </c:pt>
                <c:pt idx="68729">
                  <c:v>93957226.597145006</c:v>
                </c:pt>
                <c:pt idx="68730">
                  <c:v>93819148.386216998</c:v>
                </c:pt>
                <c:pt idx="68731">
                  <c:v>93680948.68374598</c:v>
                </c:pt>
                <c:pt idx="68732">
                  <c:v>93542627.201373994</c:v>
                </c:pt>
                <c:pt idx="68733">
                  <c:v>93404183.649469018</c:v>
                </c:pt>
                <c:pt idx="68734">
                  <c:v>93265617.737118006</c:v>
                </c:pt>
                <c:pt idx="68735">
                  <c:v>93126929.172120988</c:v>
                </c:pt>
                <c:pt idx="68736">
                  <c:v>92988117.660979003</c:v>
                </c:pt>
                <c:pt idx="68737">
                  <c:v>92849182.908887997</c:v>
                </c:pt>
                <c:pt idx="68738">
                  <c:v>92710124.619728982</c:v>
                </c:pt>
                <c:pt idx="68739">
                  <c:v>92570942.496062994</c:v>
                </c:pt>
                <c:pt idx="68740">
                  <c:v>92431636.239117995</c:v>
                </c:pt>
                <c:pt idx="68741">
                  <c:v>92292205.548784003</c:v>
                </c:pt>
                <c:pt idx="68742">
                  <c:v>92152650.123602986</c:v>
                </c:pt>
                <c:pt idx="68743">
                  <c:v>92012969.660758987</c:v>
                </c:pt>
                <c:pt idx="68744">
                  <c:v>91873163.856071979</c:v>
                </c:pt>
                <c:pt idx="68745">
                  <c:v>91733232.403986022</c:v>
                </c:pt>
                <c:pt idx="68746">
                  <c:v>91593174.997565016</c:v>
                </c:pt>
                <c:pt idx="68747">
                  <c:v>91452991.328476995</c:v>
                </c:pt>
                <c:pt idx="68748">
                  <c:v>91312681.086990982</c:v>
                </c:pt>
                <c:pt idx="68749">
                  <c:v>91172243.961963996</c:v>
                </c:pt>
                <c:pt idx="68750">
                  <c:v>91031679.640836</c:v>
                </c:pt>
                <c:pt idx="68751">
                  <c:v>90890987.809615001</c:v>
                </c:pt>
                <c:pt idx="68752">
                  <c:v>90750168.152870998</c:v>
                </c:pt>
                <c:pt idx="68753">
                  <c:v>90609220.353727981</c:v>
                </c:pt>
                <c:pt idx="68754">
                  <c:v>90468144.093851</c:v>
                </c:pt>
                <c:pt idx="68755">
                  <c:v>90326939.053439006</c:v>
                </c:pt>
                <c:pt idx="68756">
                  <c:v>90185604.911212996</c:v>
                </c:pt>
                <c:pt idx="68757">
                  <c:v>90044141.344408005</c:v>
                </c:pt>
                <c:pt idx="68758">
                  <c:v>89902548.028762981</c:v>
                </c:pt>
                <c:pt idx="68759">
                  <c:v>89760824.638510987</c:v>
                </c:pt>
                <c:pt idx="68760">
                  <c:v>89618970.84636502</c:v>
                </c:pt>
                <c:pt idx="68761">
                  <c:v>89476986.32351698</c:v>
                </c:pt>
                <c:pt idx="68762">
                  <c:v>89334870.739618003</c:v>
                </c:pt>
                <c:pt idx="68763">
                  <c:v>89192623.762773007</c:v>
                </c:pt>
                <c:pt idx="68764">
                  <c:v>89050245.059528992</c:v>
                </c:pt>
                <c:pt idx="68765">
                  <c:v>88907734.294865996</c:v>
                </c:pt>
                <c:pt idx="68766">
                  <c:v>88765091.132183999</c:v>
                </c:pt>
                <c:pt idx="68767">
                  <c:v>88622315.233294994</c:v>
                </c:pt>
                <c:pt idx="68768">
                  <c:v>88479406.258410007</c:v>
                </c:pt>
                <c:pt idx="68769">
                  <c:v>88336363.866127998</c:v>
                </c:pt>
                <c:pt idx="68770">
                  <c:v>88193187.71342802</c:v>
                </c:pt>
                <c:pt idx="68771">
                  <c:v>88049877.455654964</c:v>
                </c:pt>
                <c:pt idx="68772">
                  <c:v>87906432.746509001</c:v>
                </c:pt>
                <c:pt idx="68773">
                  <c:v>87762853.238036007</c:v>
                </c:pt>
                <c:pt idx="68774">
                  <c:v>87619138.580613986</c:v>
                </c:pt>
                <c:pt idx="68775">
                  <c:v>87475288.422942981</c:v>
                </c:pt>
                <c:pt idx="68776">
                  <c:v>87331302.412031993</c:v>
                </c:pt>
                <c:pt idx="68777">
                  <c:v>87187180.193189994</c:v>
                </c:pt>
                <c:pt idx="68778">
                  <c:v>87042921.410012007</c:v>
                </c:pt>
                <c:pt idx="68779">
                  <c:v>86898525.704367995</c:v>
                </c:pt>
                <c:pt idx="68780">
                  <c:v>86753992.716390014</c:v>
                </c:pt>
                <c:pt idx="68781">
                  <c:v>86609322.084462002</c:v>
                </c:pt>
                <c:pt idx="68782">
                  <c:v>86464513.445204005</c:v>
                </c:pt>
                <c:pt idx="68783">
                  <c:v>86319566.43346402</c:v>
                </c:pt>
                <c:pt idx="68784">
                  <c:v>86174480.682302982</c:v>
                </c:pt>
                <c:pt idx="68785">
                  <c:v>86029255.82298398</c:v>
                </c:pt>
                <c:pt idx="68786">
                  <c:v>85883891.48495698</c:v>
                </c:pt>
                <c:pt idx="68787">
                  <c:v>85738387.295847982</c:v>
                </c:pt>
                <c:pt idx="68788">
                  <c:v>85592742.881447002</c:v>
                </c:pt>
                <c:pt idx="68789">
                  <c:v>85446957.865692988</c:v>
                </c:pt>
                <c:pt idx="68790">
                  <c:v>85301031.870659992</c:v>
                </c:pt>
                <c:pt idx="68791">
                  <c:v>85154964.516547978</c:v>
                </c:pt>
                <c:pt idx="68792">
                  <c:v>85008755.421664998</c:v>
                </c:pt>
                <c:pt idx="68793">
                  <c:v>84862404.202417016</c:v>
                </c:pt>
                <c:pt idx="68794">
                  <c:v>84715910.473291993</c:v>
                </c:pt>
                <c:pt idx="68795">
                  <c:v>84569273.846845999</c:v>
                </c:pt>
                <c:pt idx="68796">
                  <c:v>84422493.933691993</c:v>
                </c:pt>
                <c:pt idx="68797">
                  <c:v>84275570.342483014</c:v>
                </c:pt>
                <c:pt idx="68798">
                  <c:v>84128502.679899991</c:v>
                </c:pt>
                <c:pt idx="68799">
                  <c:v>83981290.550636992</c:v>
                </c:pt>
                <c:pt idx="68800">
                  <c:v>83833933.557383999</c:v>
                </c:pt>
                <c:pt idx="68801">
                  <c:v>83686431.300816998</c:v>
                </c:pt>
                <c:pt idx="68802">
                  <c:v>83538783.379580989</c:v>
                </c:pt>
                <c:pt idx="68803">
                  <c:v>83390989.390274003</c:v>
                </c:pt>
                <c:pt idx="68804">
                  <c:v>83243048.927433982</c:v>
                </c:pt>
                <c:pt idx="68805">
                  <c:v>83094961.583525002</c:v>
                </c:pt>
                <c:pt idx="68806">
                  <c:v>82946726.948916018</c:v>
                </c:pt>
                <c:pt idx="68807">
                  <c:v>82798344.611873001</c:v>
                </c:pt>
                <c:pt idx="68808">
                  <c:v>82649814.158537984</c:v>
                </c:pt>
                <c:pt idx="68809">
                  <c:v>82501135.172916979</c:v>
                </c:pt>
                <c:pt idx="68810">
                  <c:v>82352307.236862004</c:v>
                </c:pt>
                <c:pt idx="68811">
                  <c:v>82203329.930052981</c:v>
                </c:pt>
                <c:pt idx="68812">
                  <c:v>82054202.829989001</c:v>
                </c:pt>
                <c:pt idx="68813">
                  <c:v>81904925.511962995</c:v>
                </c:pt>
                <c:pt idx="68814">
                  <c:v>81755497.549051002</c:v>
                </c:pt>
                <c:pt idx="68815">
                  <c:v>81605918.512094006</c:v>
                </c:pt>
                <c:pt idx="68816">
                  <c:v>81456187.969680995</c:v>
                </c:pt>
                <c:pt idx="68817">
                  <c:v>81306305.488132</c:v>
                </c:pt>
                <c:pt idx="68818">
                  <c:v>81156270.631482005</c:v>
                </c:pt>
                <c:pt idx="68819">
                  <c:v>81006082.961462021</c:v>
                </c:pt>
                <c:pt idx="68820">
                  <c:v>80855742.037481993</c:v>
                </c:pt>
                <c:pt idx="68821">
                  <c:v>80705247.416613981</c:v>
                </c:pt>
                <c:pt idx="68822">
                  <c:v>80554598.653575003</c:v>
                </c:pt>
                <c:pt idx="68823">
                  <c:v>80403795.300705001</c:v>
                </c:pt>
                <c:pt idx="68824">
                  <c:v>80252836.907956004</c:v>
                </c:pt>
                <c:pt idx="68825">
                  <c:v>80101723.022864982</c:v>
                </c:pt>
                <c:pt idx="68826">
                  <c:v>79950453.190543965</c:v>
                </c:pt>
                <c:pt idx="68827">
                  <c:v>79799026.953653991</c:v>
                </c:pt>
                <c:pt idx="68828">
                  <c:v>79647443.852391005</c:v>
                </c:pt>
                <c:pt idx="68829">
                  <c:v>79495703.424464002</c:v>
                </c:pt>
                <c:pt idx="68830">
                  <c:v>79343805.205079004</c:v>
                </c:pt>
                <c:pt idx="68831">
                  <c:v>79191748.726916</c:v>
                </c:pt>
                <c:pt idx="68832">
                  <c:v>79039533.52011098</c:v>
                </c:pt>
                <c:pt idx="68833">
                  <c:v>78887159.112235993</c:v>
                </c:pt>
                <c:pt idx="68834">
                  <c:v>78734625.028280005</c:v>
                </c:pt>
                <c:pt idx="68835">
                  <c:v>78581930.790625006</c:v>
                </c:pt>
                <c:pt idx="68836">
                  <c:v>78429075.919030994</c:v>
                </c:pt>
                <c:pt idx="68837">
                  <c:v>78276059.930611998</c:v>
                </c:pt>
                <c:pt idx="68838">
                  <c:v>78122882.339812979</c:v>
                </c:pt>
                <c:pt idx="68839">
                  <c:v>77969542.658396006</c:v>
                </c:pt>
                <c:pt idx="68840">
                  <c:v>77816040.395411</c:v>
                </c:pt>
                <c:pt idx="68841">
                  <c:v>77662375.057178006</c:v>
                </c:pt>
                <c:pt idx="68842">
                  <c:v>77508546.147265017</c:v>
                </c:pt>
                <c:pt idx="68843">
                  <c:v>77354553.166466013</c:v>
                </c:pt>
                <c:pt idx="68844">
                  <c:v>77200395.612781003</c:v>
                </c:pt>
                <c:pt idx="68845">
                  <c:v>77046072.981386021</c:v>
                </c:pt>
                <c:pt idx="68846">
                  <c:v>76891584.76462099</c:v>
                </c:pt>
                <c:pt idx="68847">
                  <c:v>76736930.451958999</c:v>
                </c:pt>
                <c:pt idx="68848">
                  <c:v>76582109.529983982</c:v>
                </c:pt>
                <c:pt idx="68849">
                  <c:v>76427121.482372016</c:v>
                </c:pt>
                <c:pt idx="68850">
                  <c:v>76271965.789864004</c:v>
                </c:pt>
                <c:pt idx="68851">
                  <c:v>76116641.930240005</c:v>
                </c:pt>
                <c:pt idx="68852">
                  <c:v>75961149.378299981</c:v>
                </c:pt>
                <c:pt idx="68853">
                  <c:v>75805487.605835989</c:v>
                </c:pt>
                <c:pt idx="68854">
                  <c:v>75649656.081607983</c:v>
                </c:pt>
                <c:pt idx="68855">
                  <c:v>75493654.27132</c:v>
                </c:pt>
                <c:pt idx="68856">
                  <c:v>75337481.637593985</c:v>
                </c:pt>
                <c:pt idx="68857">
                  <c:v>75181137.639943987</c:v>
                </c:pt>
                <c:pt idx="68858">
                  <c:v>75024621.734750986</c:v>
                </c:pt>
                <c:pt idx="68859">
                  <c:v>74867933.375238985</c:v>
                </c:pt>
                <c:pt idx="68860">
                  <c:v>74711072.011444002</c:v>
                </c:pt>
                <c:pt idx="68861">
                  <c:v>74554037.090192005</c:v>
                </c:pt>
                <c:pt idx="68862">
                  <c:v>74396828.055068001</c:v>
                </c:pt>
                <c:pt idx="68863">
                  <c:v>74239444.346394002</c:v>
                </c:pt>
                <c:pt idx="68864">
                  <c:v>74081885.401197016</c:v>
                </c:pt>
                <c:pt idx="68865">
                  <c:v>73924150.653182</c:v>
                </c:pt>
                <c:pt idx="68866">
                  <c:v>73766239.532707006</c:v>
                </c:pt>
                <c:pt idx="68867">
                  <c:v>73608151.466749981</c:v>
                </c:pt>
                <c:pt idx="68868">
                  <c:v>73449885.878885001</c:v>
                </c:pt>
                <c:pt idx="68869">
                  <c:v>73291442.189248979</c:v>
                </c:pt>
                <c:pt idx="68870">
                  <c:v>73132819.814515978</c:v>
                </c:pt>
                <c:pt idx="68871">
                  <c:v>72974018.16786398</c:v>
                </c:pt>
                <c:pt idx="68872">
                  <c:v>72815036.658949986</c:v>
                </c:pt>
                <c:pt idx="68873">
                  <c:v>72655874.693873003</c:v>
                </c:pt>
                <c:pt idx="68874">
                  <c:v>72496531.675148964</c:v>
                </c:pt>
                <c:pt idx="68875">
                  <c:v>72337007.001677006</c:v>
                </c:pt>
                <c:pt idx="68876">
                  <c:v>72177300.068709999</c:v>
                </c:pt>
                <c:pt idx="68877">
                  <c:v>72017410.267821983</c:v>
                </c:pt>
                <c:pt idx="68878">
                  <c:v>71857336.986873001</c:v>
                </c:pt>
                <c:pt idx="68879">
                  <c:v>71697079.609983981</c:v>
                </c:pt>
                <c:pt idx="68880">
                  <c:v>71536637.51749602</c:v>
                </c:pt>
                <c:pt idx="68881">
                  <c:v>71376010.085942984</c:v>
                </c:pt>
                <c:pt idx="68882">
                  <c:v>71215196.688015983</c:v>
                </c:pt>
                <c:pt idx="68883">
                  <c:v>71054196.69252798</c:v>
                </c:pt>
                <c:pt idx="68884">
                  <c:v>70893009.464381993</c:v>
                </c:pt>
                <c:pt idx="68885">
                  <c:v>70731634.364535987</c:v>
                </c:pt>
                <c:pt idx="68886">
                  <c:v>70570070.749964997</c:v>
                </c:pt>
                <c:pt idx="68887">
                  <c:v>70408317.97363098</c:v>
                </c:pt>
                <c:pt idx="68888">
                  <c:v>70246375.384440988</c:v>
                </c:pt>
                <c:pt idx="68889">
                  <c:v>70084242.327215999</c:v>
                </c:pt>
                <c:pt idx="68890">
                  <c:v>69921918.142650992</c:v>
                </c:pt>
                <c:pt idx="68891">
                  <c:v>69759402.167278007</c:v>
                </c:pt>
                <c:pt idx="68892">
                  <c:v>69596693.733430997</c:v>
                </c:pt>
                <c:pt idx="68893">
                  <c:v>69433792.169203982</c:v>
                </c:pt>
                <c:pt idx="68894">
                  <c:v>69270696.798418015</c:v>
                </c:pt>
                <c:pt idx="68895">
                  <c:v>69107406.940575019</c:v>
                </c:pt>
                <c:pt idx="68896">
                  <c:v>68943921.910826012</c:v>
                </c:pt>
                <c:pt idx="68897">
                  <c:v>68780241.019924998</c:v>
                </c:pt>
                <c:pt idx="68898">
                  <c:v>68616363.574192986</c:v>
                </c:pt>
                <c:pt idx="68899">
                  <c:v>68452288.875475004</c:v>
                </c:pt>
                <c:pt idx="68900">
                  <c:v>68288016.221100003</c:v>
                </c:pt>
                <c:pt idx="68901">
                  <c:v>68123544.903837994</c:v>
                </c:pt>
                <c:pt idx="68902">
                  <c:v>67958874.211858004</c:v>
                </c:pt>
                <c:pt idx="68903">
                  <c:v>67794003.428685993</c:v>
                </c:pt>
                <c:pt idx="68904">
                  <c:v>67628931.833160996</c:v>
                </c:pt>
                <c:pt idx="68905">
                  <c:v>67463658.699391007</c:v>
                </c:pt>
                <c:pt idx="68906">
                  <c:v>67298183.296710998</c:v>
                </c:pt>
                <c:pt idx="68907">
                  <c:v>67132504.889634967</c:v>
                </c:pt>
                <c:pt idx="68908">
                  <c:v>66966622.737810001</c:v>
                </c:pt>
                <c:pt idx="68909">
                  <c:v>66800536.095976003</c:v>
                </c:pt>
                <c:pt idx="68910">
                  <c:v>66634244.213911995</c:v>
                </c:pt>
                <c:pt idx="68911">
                  <c:v>66467746.336393997</c:v>
                </c:pt>
                <c:pt idx="68912">
                  <c:v>66301041.703144006</c:v>
                </c:pt>
                <c:pt idx="68913">
                  <c:v>66134129.548783995</c:v>
                </c:pt>
                <c:pt idx="68914">
                  <c:v>65967009.102787994</c:v>
                </c:pt>
                <c:pt idx="68915">
                  <c:v>65799679.589428999</c:v>
                </c:pt>
                <c:pt idx="68916">
                  <c:v>65632140.227731004</c:v>
                </c:pt>
                <c:pt idx="68917">
                  <c:v>65464390.231419004</c:v>
                </c:pt>
                <c:pt idx="68918">
                  <c:v>65296428.808867998</c:v>
                </c:pt>
                <c:pt idx="68919">
                  <c:v>65128255.163046002</c:v>
                </c:pt>
                <c:pt idx="68920">
                  <c:v>64959868.491469003</c:v>
                </c:pt>
                <c:pt idx="68921">
                  <c:v>64791267.986143999</c:v>
                </c:pt>
                <c:pt idx="68922">
                  <c:v>64622452.833510995</c:v>
                </c:pt>
                <c:pt idx="68923">
                  <c:v>64453422.214396</c:v>
                </c:pt>
                <c:pt idx="68924">
                  <c:v>64284175.303951994</c:v>
                </c:pt>
                <c:pt idx="68925">
                  <c:v>64114711.271601006</c:v>
                </c:pt>
                <c:pt idx="68926">
                  <c:v>63945029.280979998</c:v>
                </c:pt>
                <c:pt idx="68927">
                  <c:v>63775128.489882991</c:v>
                </c:pt>
                <c:pt idx="68928">
                  <c:v>63605008.050201997</c:v>
                </c:pt>
                <c:pt idx="68929">
                  <c:v>63434667.107868001</c:v>
                </c:pt>
                <c:pt idx="68930">
                  <c:v>63264104.802793995</c:v>
                </c:pt>
                <c:pt idx="68931">
                  <c:v>63093320.268810004</c:v>
                </c:pt>
                <c:pt idx="68932">
                  <c:v>62922312.633604005</c:v>
                </c:pt>
                <c:pt idx="68933">
                  <c:v>62751081.018661</c:v>
                </c:pt>
                <c:pt idx="68934">
                  <c:v>62579624.539198019</c:v>
                </c:pt>
                <c:pt idx="68935">
                  <c:v>62407942.304100998</c:v>
                </c:pt>
                <c:pt idx="68936">
                  <c:v>62236033.415863</c:v>
                </c:pt>
                <c:pt idx="68937">
                  <c:v>62063896.970513001</c:v>
                </c:pt>
                <c:pt idx="68938">
                  <c:v>61891532.057554998</c:v>
                </c:pt>
                <c:pt idx="68939">
                  <c:v>61718937.759898007</c:v>
                </c:pt>
                <c:pt idx="68940">
                  <c:v>61546113.153788991</c:v>
                </c:pt>
                <c:pt idx="68941">
                  <c:v>61373057.308743</c:v>
                </c:pt>
                <c:pt idx="68942">
                  <c:v>61199769.287477002</c:v>
                </c:pt>
                <c:pt idx="68943">
                  <c:v>61026248.145832002</c:v>
                </c:pt>
                <c:pt idx="68944">
                  <c:v>60852492.932707995</c:v>
                </c:pt>
                <c:pt idx="68945">
                  <c:v>60678502.689989001</c:v>
                </c:pt>
                <c:pt idx="68946">
                  <c:v>60504276.452465996</c:v>
                </c:pt>
                <c:pt idx="68947">
                  <c:v>60329813.247768</c:v>
                </c:pt>
                <c:pt idx="68948">
                  <c:v>60155112.096284002</c:v>
                </c:pt>
                <c:pt idx="68949">
                  <c:v>59980172.011082992</c:v>
                </c:pt>
                <c:pt idx="68950">
                  <c:v>59804991.997841999</c:v>
                </c:pt>
                <c:pt idx="68951">
                  <c:v>59629571.054762989</c:v>
                </c:pt>
                <c:pt idx="68952">
                  <c:v>59453908.172493003</c:v>
                </c:pt>
                <c:pt idx="68953">
                  <c:v>59278002.334046997</c:v>
                </c:pt>
                <c:pt idx="68954">
                  <c:v>59101852.514719993</c:v>
                </c:pt>
                <c:pt idx="68955">
                  <c:v>58925457.682007998</c:v>
                </c:pt>
                <c:pt idx="68956">
                  <c:v>58748816.795524009</c:v>
                </c:pt>
                <c:pt idx="68957">
                  <c:v>58571928.806908995</c:v>
                </c:pt>
                <c:pt idx="68958">
                  <c:v>58394792.659745999</c:v>
                </c:pt>
                <c:pt idx="68959">
                  <c:v>58217407.289475001</c:v>
                </c:pt>
                <c:pt idx="68960">
                  <c:v>58039771.62329901</c:v>
                </c:pt>
                <c:pt idx="68961">
                  <c:v>57861884.580099002</c:v>
                </c:pt>
                <c:pt idx="68962">
                  <c:v>57683745.070336998</c:v>
                </c:pt>
                <c:pt idx="68963">
                  <c:v>57505351.995965004</c:v>
                </c:pt>
                <c:pt idx="68964">
                  <c:v>57326704.250331998</c:v>
                </c:pt>
                <c:pt idx="68965">
                  <c:v>57147800.718085997</c:v>
                </c:pt>
                <c:pt idx="68966">
                  <c:v>56968640.275078006</c:v>
                </c:pt>
                <c:pt idx="68967">
                  <c:v>56789221.788262002</c:v>
                </c:pt>
                <c:pt idx="68968">
                  <c:v>56609544.115598008</c:v>
                </c:pt>
                <c:pt idx="68969">
                  <c:v>56429606.10594701</c:v>
                </c:pt>
                <c:pt idx="68970">
                  <c:v>56249406.598971002</c:v>
                </c:pt>
                <c:pt idx="68971">
                  <c:v>56068944.425026</c:v>
                </c:pt>
                <c:pt idx="68972">
                  <c:v>55888218.405060001</c:v>
                </c:pt>
                <c:pt idx="68973">
                  <c:v>55707227.350501992</c:v>
                </c:pt>
                <c:pt idx="68974">
                  <c:v>55525970.063152</c:v>
                </c:pt>
                <c:pt idx="68975">
                  <c:v>55344445.335074998</c:v>
                </c:pt>
                <c:pt idx="68976">
                  <c:v>55162651.948485993</c:v>
                </c:pt>
                <c:pt idx="68977">
                  <c:v>54980588.675636008</c:v>
                </c:pt>
                <c:pt idx="68978">
                  <c:v>54798254.278696008</c:v>
                </c:pt>
                <c:pt idx="68979">
                  <c:v>54615647.509640008</c:v>
                </c:pt>
                <c:pt idx="68980">
                  <c:v>54432767.110128999</c:v>
                </c:pt>
                <c:pt idx="68981">
                  <c:v>54249611.811384991</c:v>
                </c:pt>
                <c:pt idx="68982">
                  <c:v>54066180.334070995</c:v>
                </c:pt>
                <c:pt idx="68983">
                  <c:v>53882471.388167001</c:v>
                </c:pt>
                <c:pt idx="68984">
                  <c:v>53698483.672844</c:v>
                </c:pt>
                <c:pt idx="68985">
                  <c:v>53514215.876331992</c:v>
                </c:pt>
                <c:pt idx="68986">
                  <c:v>53329666.675794005</c:v>
                </c:pt>
                <c:pt idx="68987">
                  <c:v>53144834.737193011</c:v>
                </c:pt>
                <c:pt idx="68988">
                  <c:v>52959718.715154007</c:v>
                </c:pt>
                <c:pt idx="68989">
                  <c:v>52774317.252833001</c:v>
                </c:pt>
                <c:pt idx="68990">
                  <c:v>52588628.981775992</c:v>
                </c:pt>
                <c:pt idx="68991">
                  <c:v>52402652.521778002</c:v>
                </c:pt>
                <c:pt idx="68992">
                  <c:v>52216386.480739996</c:v>
                </c:pt>
                <c:pt idx="68993">
                  <c:v>52029829.454526991</c:v>
                </c:pt>
                <c:pt idx="68994">
                  <c:v>51842980.026815996</c:v>
                </c:pt>
                <c:pt idx="68995">
                  <c:v>51655836.76895301</c:v>
                </c:pt>
                <c:pt idx="68996">
                  <c:v>51468398.239794008</c:v>
                </c:pt>
                <c:pt idx="68997">
                  <c:v>51280662.985555999</c:v>
                </c:pt>
                <c:pt idx="68998">
                  <c:v>51092629.539657004</c:v>
                </c:pt>
                <c:pt idx="68999">
                  <c:v>50904296.422561996</c:v>
                </c:pt>
                <c:pt idx="69000">
                  <c:v>50715662.141612999</c:v>
                </c:pt>
                <c:pt idx="69001">
                  <c:v>50526725.190874003</c:v>
                </c:pt>
                <c:pt idx="69002">
                  <c:v>50337484.050955996</c:v>
                </c:pt>
                <c:pt idx="69003">
                  <c:v>50147937.188855</c:v>
                </c:pt>
                <c:pt idx="69004">
                  <c:v>49958083.057771988</c:v>
                </c:pt>
                <c:pt idx="69005">
                  <c:v>49767920.096946999</c:v>
                </c:pt>
                <c:pt idx="69006">
                  <c:v>49577446.731472</c:v>
                </c:pt>
                <c:pt idx="69007">
                  <c:v>49386661.37211699</c:v>
                </c:pt>
                <c:pt idx="69008">
                  <c:v>49195562.415142</c:v>
                </c:pt>
                <c:pt idx="69009">
                  <c:v>49004148.242114</c:v>
                </c:pt>
                <c:pt idx="69010">
                  <c:v>48812417.219715998</c:v>
                </c:pt>
                <c:pt idx="69011">
                  <c:v>48620367.699552007</c:v>
                </c:pt>
                <c:pt idx="69012">
                  <c:v>48427998.017953999</c:v>
                </c:pt>
                <c:pt idx="69013">
                  <c:v>48235306.495783001</c:v>
                </c:pt>
                <c:pt idx="69014">
                  <c:v>48042291.438222997</c:v>
                </c:pt>
                <c:pt idx="69015">
                  <c:v>47848951.134580001</c:v>
                </c:pt>
                <c:pt idx="69016">
                  <c:v>47655283.858066991</c:v>
                </c:pt>
                <c:pt idx="69017">
                  <c:v>47461287.86559701</c:v>
                </c:pt>
                <c:pt idx="69018">
                  <c:v>47266961.397564001</c:v>
                </c:pt>
                <c:pt idx="69019">
                  <c:v>47072302.677621998</c:v>
                </c:pt>
                <c:pt idx="69020">
                  <c:v>46877309.912463993</c:v>
                </c:pt>
                <c:pt idx="69021">
                  <c:v>46681981.291592009</c:v>
                </c:pt>
                <c:pt idx="69022">
                  <c:v>46486314.987086989</c:v>
                </c:pt>
                <c:pt idx="69023">
                  <c:v>46290309.153373994</c:v>
                </c:pt>
                <c:pt idx="69024">
                  <c:v>46093961.926983997</c:v>
                </c:pt>
                <c:pt idx="69025">
                  <c:v>45897271.426305994</c:v>
                </c:pt>
                <c:pt idx="69026">
                  <c:v>45700235.751345001</c:v>
                </c:pt>
                <c:pt idx="69027">
                  <c:v>45502852.98346699</c:v>
                </c:pt>
                <c:pt idx="69028">
                  <c:v>45305121.185144007</c:v>
                </c:pt>
                <c:pt idx="69029">
                  <c:v>45107038.399695009</c:v>
                </c:pt>
                <c:pt idx="69030">
                  <c:v>44908602.651017003</c:v>
                </c:pt>
                <c:pt idx="69031">
                  <c:v>44709811.943318993</c:v>
                </c:pt>
                <c:pt idx="69032">
                  <c:v>44510664.260846004</c:v>
                </c:pt>
                <c:pt idx="69033">
                  <c:v>44311157.567602001</c:v>
                </c:pt>
                <c:pt idx="69034">
                  <c:v>44111289.807061993</c:v>
                </c:pt>
                <c:pt idx="69035">
                  <c:v>43911058.901885994</c:v>
                </c:pt>
                <c:pt idx="69036">
                  <c:v>43710462.753624998</c:v>
                </c:pt>
                <c:pt idx="69037">
                  <c:v>43509499.242420994</c:v>
                </c:pt>
                <c:pt idx="69038">
                  <c:v>43308166.226700999</c:v>
                </c:pt>
                <c:pt idx="69039">
                  <c:v>43106461.542868994</c:v>
                </c:pt>
                <c:pt idx="69040">
                  <c:v>42904383.004989997</c:v>
                </c:pt>
                <c:pt idx="69041">
                  <c:v>42701928.404468998</c:v>
                </c:pt>
                <c:pt idx="69042">
                  <c:v>42499095.509720996</c:v>
                </c:pt>
                <c:pt idx="69043">
                  <c:v>42295882.065844007</c:v>
                </c:pt>
                <c:pt idx="69044">
                  <c:v>42092285.79427401</c:v>
                </c:pt>
                <c:pt idx="69045">
                  <c:v>41888304.392444998</c:v>
                </c:pt>
                <c:pt idx="69046">
                  <c:v>41683935.533435002</c:v>
                </c:pt>
                <c:pt idx="69047">
                  <c:v>41479176.865608007</c:v>
                </c:pt>
                <c:pt idx="69048">
                  <c:v>41274026.012253001</c:v>
                </c:pt>
                <c:pt idx="69049">
                  <c:v>41068480.571211003</c:v>
                </c:pt>
                <c:pt idx="69050">
                  <c:v>40862538.114496</c:v>
                </c:pt>
                <c:pt idx="69051">
                  <c:v>40656196.187913999</c:v>
                </c:pt>
                <c:pt idx="69052">
                  <c:v>40449452.310668997</c:v>
                </c:pt>
                <c:pt idx="69053">
                  <c:v>40242303.974967003</c:v>
                </c:pt>
                <c:pt idx="69054">
                  <c:v>40034748.645606011</c:v>
                </c:pt>
                <c:pt idx="69055">
                  <c:v>39826783.759567007</c:v>
                </c:pt>
                <c:pt idx="69056">
                  <c:v>39618406.72558701</c:v>
                </c:pt>
                <c:pt idx="69057">
                  <c:v>39409614.923735999</c:v>
                </c:pt>
                <c:pt idx="69058">
                  <c:v>39200405.704976998</c:v>
                </c:pt>
                <c:pt idx="69059">
                  <c:v>38990776.390721992</c:v>
                </c:pt>
                <c:pt idx="69060">
                  <c:v>38780724.272374995</c:v>
                </c:pt>
                <c:pt idx="69061">
                  <c:v>38570246.610874996</c:v>
                </c:pt>
                <c:pt idx="69062">
                  <c:v>38359340.636224002</c:v>
                </c:pt>
                <c:pt idx="69063">
                  <c:v>38148003.547003001</c:v>
                </c:pt>
                <c:pt idx="69064">
                  <c:v>37936232.509893008</c:v>
                </c:pt>
                <c:pt idx="69065">
                  <c:v>37724024.659166001</c:v>
                </c:pt>
                <c:pt idx="69066">
                  <c:v>37511377.096188001</c:v>
                </c:pt>
                <c:pt idx="69067">
                  <c:v>37298286.888894998</c:v>
                </c:pt>
                <c:pt idx="69068">
                  <c:v>37084751.071272999</c:v>
                </c:pt>
                <c:pt idx="69069">
                  <c:v>36870766.642816991</c:v>
                </c:pt>
                <c:pt idx="69070">
                  <c:v>36656330.567984998</c:v>
                </c:pt>
                <c:pt idx="69071">
                  <c:v>36441439.775644012</c:v>
                </c:pt>
                <c:pt idx="69072">
                  <c:v>36226091.158501998</c:v>
                </c:pt>
                <c:pt idx="69073">
                  <c:v>36010281.572525993</c:v>
                </c:pt>
                <c:pt idx="69074">
                  <c:v>35794007.836359993</c:v>
                </c:pt>
                <c:pt idx="69075">
                  <c:v>35577266.730719</c:v>
                </c:pt>
                <c:pt idx="69076">
                  <c:v>35360054.997778997</c:v>
                </c:pt>
                <c:pt idx="69077">
                  <c:v>35142369.340553999</c:v>
                </c:pt>
                <c:pt idx="69078">
                  <c:v>34924206.422264002</c:v>
                </c:pt>
                <c:pt idx="69079">
                  <c:v>34705562.865682997</c:v>
                </c:pt>
                <c:pt idx="69080">
                  <c:v>34486435.252482995</c:v>
                </c:pt>
                <c:pt idx="69081">
                  <c:v>34266820.122560002</c:v>
                </c:pt>
                <c:pt idx="69082">
                  <c:v>34046713.973354995</c:v>
                </c:pt>
                <c:pt idx="69083">
                  <c:v>33826113.259150006</c:v>
                </c:pt>
                <c:pt idx="69084">
                  <c:v>33605014.390359998</c:v>
                </c:pt>
                <c:pt idx="69085">
                  <c:v>33383413.732812997</c:v>
                </c:pt>
                <c:pt idx="69086">
                  <c:v>33161307.607007001</c:v>
                </c:pt>
                <c:pt idx="69087">
                  <c:v>32938692.287362996</c:v>
                </c:pt>
                <c:pt idx="69088">
                  <c:v>32715564.001458995</c:v>
                </c:pt>
                <c:pt idx="69089">
                  <c:v>32491918.929249994</c:v>
                </c:pt>
                <c:pt idx="69090">
                  <c:v>32267753.202273995</c:v>
                </c:pt>
                <c:pt idx="69091">
                  <c:v>32043062.902846996</c:v>
                </c:pt>
                <c:pt idx="69092">
                  <c:v>31817844.063235994</c:v>
                </c:pt>
                <c:pt idx="69093">
                  <c:v>31592092.664825998</c:v>
                </c:pt>
                <c:pt idx="69094">
                  <c:v>31365804.637258999</c:v>
                </c:pt>
                <c:pt idx="69095">
                  <c:v>31138975.857574999</c:v>
                </c:pt>
                <c:pt idx="69096">
                  <c:v>30911602.149319999</c:v>
                </c:pt>
                <c:pt idx="69097">
                  <c:v>30683679.281652994</c:v>
                </c:pt>
                <c:pt idx="69098">
                  <c:v>30455202.968426</c:v>
                </c:pt>
                <c:pt idx="69099">
                  <c:v>30226168.867253002</c:v>
                </c:pt>
                <c:pt idx="69100">
                  <c:v>29996572.578568</c:v>
                </c:pt>
                <c:pt idx="69101">
                  <c:v>29766409.644653</c:v>
                </c:pt>
                <c:pt idx="69102">
                  <c:v>29535675.548666</c:v>
                </c:pt>
                <c:pt idx="69103">
                  <c:v>29304365.713642996</c:v>
                </c:pt>
                <c:pt idx="69104">
                  <c:v>29072475.501483995</c:v>
                </c:pt>
                <c:pt idx="69105">
                  <c:v>28840000.211927</c:v>
                </c:pt>
                <c:pt idx="69106">
                  <c:v>28606935.081504997</c:v>
                </c:pt>
                <c:pt idx="69107">
                  <c:v>28373275.282480996</c:v>
                </c:pt>
                <c:pt idx="69108">
                  <c:v>28139015.921777993</c:v>
                </c:pt>
                <c:pt idx="69109">
                  <c:v>27904152.039884001</c:v>
                </c:pt>
                <c:pt idx="69110">
                  <c:v>27668678.609744001</c:v>
                </c:pt>
                <c:pt idx="69111">
                  <c:v>27432590.535638995</c:v>
                </c:pt>
                <c:pt idx="69112">
                  <c:v>27195882.652047999</c:v>
                </c:pt>
                <c:pt idx="69113">
                  <c:v>26958549.722496998</c:v>
                </c:pt>
                <c:pt idx="69114">
                  <c:v>26720586.438393001</c:v>
                </c:pt>
                <c:pt idx="69115">
                  <c:v>26481987.417842995</c:v>
                </c:pt>
                <c:pt idx="69116">
                  <c:v>26242747.204466999</c:v>
                </c:pt>
                <c:pt idx="69117">
                  <c:v>26002860.266189005</c:v>
                </c:pt>
                <c:pt idx="69118">
                  <c:v>25762320.994027</c:v>
                </c:pt>
                <c:pt idx="69119">
                  <c:v>25521123.700863995</c:v>
                </c:pt>
                <c:pt idx="69120">
                  <c:v>25279262.620220006</c:v>
                </c:pt>
                <c:pt idx="69121">
                  <c:v>25036731.905004997</c:v>
                </c:pt>
                <c:pt idx="69122">
                  <c:v>24793525.626278002</c:v>
                </c:pt>
                <c:pt idx="69123">
                  <c:v>24549637.771988995</c:v>
                </c:pt>
                <c:pt idx="69124">
                  <c:v>24305062.245730996</c:v>
                </c:pt>
                <c:pt idx="69125">
                  <c:v>24059792.865481995</c:v>
                </c:pt>
                <c:pt idx="69126">
                  <c:v>23813823.362351999</c:v>
                </c:pt>
                <c:pt idx="69127">
                  <c:v>23567147.379335999</c:v>
                </c:pt>
                <c:pt idx="69128">
                  <c:v>23319758.470069997</c:v>
                </c:pt>
                <c:pt idx="69129">
                  <c:v>23071650.097603995</c:v>
                </c:pt>
                <c:pt idx="69130">
                  <c:v>22822815.633182004</c:v>
                </c:pt>
                <c:pt idx="69131">
                  <c:v>22573248.355039999</c:v>
                </c:pt>
                <c:pt idx="69132">
                  <c:v>22322941.447233997</c:v>
                </c:pt>
                <c:pt idx="69133">
                  <c:v>22071887.998488002</c:v>
                </c:pt>
                <c:pt idx="69134">
                  <c:v>21820081.001073997</c:v>
                </c:pt>
                <c:pt idx="69135">
                  <c:v>21567513.349730998</c:v>
                </c:pt>
                <c:pt idx="69136">
                  <c:v>21314177.840636</c:v>
                </c:pt>
                <c:pt idx="69137">
                  <c:v>21060067.170410998</c:v>
                </c:pt>
                <c:pt idx="69138">
                  <c:v>20805173.935206998</c:v>
                </c:pt>
                <c:pt idx="69139">
                  <c:v>20549490.629844997</c:v>
                </c:pt>
                <c:pt idx="69140">
                  <c:v>20293009.647041995</c:v>
                </c:pt>
                <c:pt idx="69141">
                  <c:v>20035723.276717</c:v>
                </c:pt>
                <c:pt idx="69142">
                  <c:v>19777623.705410995</c:v>
                </c:pt>
                <c:pt idx="69143">
                  <c:v>19518703.015809</c:v>
                </c:pt>
                <c:pt idx="69144">
                  <c:v>19258953.186398</c:v>
                </c:pt>
                <c:pt idx="69145">
                  <c:v>18998366.091264997</c:v>
                </c:pt>
                <c:pt idx="69146">
                  <c:v>18736933.500055999</c:v>
                </c:pt>
                <c:pt idx="69147">
                  <c:v>18474647.078126002</c:v>
                </c:pt>
                <c:pt idx="69148">
                  <c:v>18211498.386874996</c:v>
                </c:pt>
                <c:pt idx="69149">
                  <c:v>17947478.884330001</c:v>
                </c:pt>
                <c:pt idx="69150">
                  <c:v>17682579.925962996</c:v>
                </c:pt>
                <c:pt idx="69151">
                  <c:v>17416792.765802998</c:v>
                </c:pt>
                <c:pt idx="69152">
                  <c:v>17150108.557852998</c:v>
                </c:pt>
                <c:pt idx="69153">
                  <c:v>16882518.357866</c:v>
                </c:pt>
                <c:pt idx="69154">
                  <c:v>16614013.125503998</c:v>
                </c:pt>
                <c:pt idx="69155">
                  <c:v>16344583.726927996</c:v>
                </c:pt>
                <c:pt idx="69156">
                  <c:v>16074220.937874001</c:v>
                </c:pt>
                <c:pt idx="69157">
                  <c:v>15802915.447263999</c:v>
                </c:pt>
                <c:pt idx="69158">
                  <c:v>15530657.861404</c:v>
                </c:pt>
                <c:pt idx="69159">
                  <c:v>15257438.708848</c:v>
                </c:pt>
                <c:pt idx="69160">
                  <c:v>14983248.445991</c:v>
                </c:pt>
                <c:pt idx="69161">
                  <c:v>14708077.463481002</c:v>
                </c:pt>
                <c:pt idx="69162">
                  <c:v>14431916.093529997</c:v>
                </c:pt>
                <c:pt idx="69163">
                  <c:v>14154754.618232001</c:v>
                </c:pt>
                <c:pt idx="69164">
                  <c:v>13876583.278995998</c:v>
                </c:pt>
                <c:pt idx="69165">
                  <c:v>13597392.287225999</c:v>
                </c:pt>
                <c:pt idx="69166">
                  <c:v>13317171.836367998</c:v>
                </c:pt>
                <c:pt idx="69167">
                  <c:v>13035912.115506001</c:v>
                </c:pt>
                <c:pt idx="69168">
                  <c:v>12753603.324654002</c:v>
                </c:pt>
                <c:pt idx="69169">
                  <c:v>12470235.691957003</c:v>
                </c:pt>
                <c:pt idx="69170">
                  <c:v>12185799.492995</c:v>
                </c:pt>
                <c:pt idx="69171">
                  <c:v>11900285.072459999</c:v>
                </c:pt>
                <c:pt idx="69172">
                  <c:v>11613682.868447</c:v>
                </c:pt>
                <c:pt idx="69173">
                  <c:v>11325983.439685</c:v>
                </c:pt>
                <c:pt idx="69174">
                  <c:v>11037177.496029001</c:v>
                </c:pt>
                <c:pt idx="69175">
                  <c:v>10747255.932616999</c:v>
                </c:pt>
                <c:pt idx="69176">
                  <c:v>10456209.868099</c:v>
                </c:pt>
                <c:pt idx="69177">
                  <c:v>10164030.687433999</c:v>
                </c:pt>
                <c:pt idx="69178">
                  <c:v>9870710.089799</c:v>
                </c:pt>
                <c:pt idx="69179">
                  <c:v>9576240.1422209982</c:v>
                </c:pt>
                <c:pt idx="69180">
                  <c:v>9280613.3396249972</c:v>
                </c:pt>
                <c:pt idx="69181">
                  <c:v>8983822.6720800009</c:v>
                </c:pt>
                <c:pt idx="69182">
                  <c:v>8685861.7001389973</c:v>
                </c:pt>
                <c:pt idx="69183">
                  <c:v>8386724.6392639996</c:v>
                </c:pt>
                <c:pt idx="69184">
                  <c:v>8086406.4544790005</c:v>
                </c:pt>
                <c:pt idx="69185">
                  <c:v>7784902.966546</c:v>
                </c:pt>
                <c:pt idx="69186">
                  <c:v>7482210.9711350007</c:v>
                </c:pt>
                <c:pt idx="69187">
                  <c:v>7178328.3726520007</c:v>
                </c:pt>
                <c:pt idx="69188">
                  <c:v>6873254.3346359991</c:v>
                </c:pt>
                <c:pt idx="69189">
                  <c:v>6566989.4488930004</c:v>
                </c:pt>
                <c:pt idx="69190">
                  <c:v>6259535.9258529991</c:v>
                </c:pt>
                <c:pt idx="69191">
                  <c:v>5950897.8089890005</c:v>
                </c:pt>
                <c:pt idx="69192">
                  <c:v>5641081.2165310001</c:v>
                </c:pt>
                <c:pt idx="69193">
                  <c:v>5330094.6142189987</c:v>
                </c:pt>
                <c:pt idx="69194">
                  <c:v>5017949.1233480005</c:v>
                </c:pt>
                <c:pt idx="69195">
                  <c:v>4704658.8690129984</c:v>
                </c:pt>
                <c:pt idx="69196">
                  <c:v>4390241.3741979999</c:v>
                </c:pt>
                <c:pt idx="69197">
                  <c:v>4074718.006201</c:v>
                </c:pt>
                <c:pt idx="69198">
                  <c:v>3758114.4828469995</c:v>
                </c:pt>
                <c:pt idx="69199">
                  <c:v>3440461.4471429996</c:v>
                </c:pt>
                <c:pt idx="69200">
                  <c:v>3121795.1202659998</c:v>
                </c:pt>
                <c:pt idx="69201">
                  <c:v>2802158.0443950002</c:v>
                </c:pt>
                <c:pt idx="69202">
                  <c:v>2481599.9285869999</c:v>
                </c:pt>
                <c:pt idx="69203">
                  <c:v>2160178.6129849995</c:v>
                </c:pt>
                <c:pt idx="69204">
                  <c:v>1837961.1689920002</c:v>
                </c:pt>
                <c:pt idx="69205">
                  <c:v>1515025.155705</c:v>
                </c:pt>
                <c:pt idx="69206">
                  <c:v>1191460.0560290001</c:v>
                </c:pt>
                <c:pt idx="69207">
                  <c:v>867368.91935600003</c:v>
                </c:pt>
                <c:pt idx="69208">
                  <c:v>542870.24164100003</c:v>
                </c:pt>
                <c:pt idx="69209">
                  <c:v>218100.11809999999</c:v>
                </c:pt>
                <c:pt idx="69210">
                  <c:v>-106785.291449</c:v>
                </c:pt>
                <c:pt idx="69211">
                  <c:v>-431606.93937800004</c:v>
                </c:pt>
                <c:pt idx="69212">
                  <c:v>-756159.65860400011</c:v>
                </c:pt>
                <c:pt idx="69213">
                  <c:v>-1080208.4665590001</c:v>
                </c:pt>
                <c:pt idx="69214">
                  <c:v>-1403484.3439580002</c:v>
                </c:pt>
                <c:pt idx="69215">
                  <c:v>-1725679.4237929999</c:v>
                </c:pt>
                <c:pt idx="69216">
                  <c:v>-2046441.5243559999</c:v>
                </c:pt>
                <c:pt idx="69217">
                  <c:v>-2365367.96208</c:v>
                </c:pt>
                <c:pt idx="69218">
                  <c:v>-2681998.5878019999</c:v>
                </c:pt>
                <c:pt idx="69219">
                  <c:v>-2995808.0065830001</c:v>
                </c:pt>
                <c:pt idx="69220">
                  <c:v>-3306196.9708629996</c:v>
                </c:pt>
                <c:pt idx="69221">
                  <c:v>-3612482.9848280004</c:v>
                </c:pt>
                <c:pt idx="69222">
                  <c:v>-3913890.2318040002</c:v>
                </c:pt>
                <c:pt idx="69223">
                  <c:v>-4209539.0449900003</c:v>
                </c:pt>
                <c:pt idx="69224">
                  <c:v>-4498435.2949520005</c:v>
                </c:pt>
                <c:pt idx="69225">
                  <c:v>-4779460.275192</c:v>
                </c:pt>
                <c:pt idx="69226">
                  <c:v>-5051361.9373470023</c:v>
                </c:pt>
                <c:pt idx="69227">
                  <c:v>-5312748.6609189995</c:v>
                </c:pt>
                <c:pt idx="69228">
                  <c:v>-5562087.1254739994</c:v>
                </c:pt>
                <c:pt idx="69229">
                  <c:v>-5797706.2485430008</c:v>
                </c:pt>
                <c:pt idx="69230">
                  <c:v>-6017809.4868280003</c:v>
                </c:pt>
                <c:pt idx="69231">
                  <c:v>-6220497.9531719992</c:v>
                </c:pt>
                <c:pt idx="69232">
                  <c:v>-6403806.6127979998</c:v>
                </c:pt>
                <c:pt idx="69233">
                  <c:v>-6565755.1005600002</c:v>
                </c:pt>
                <c:pt idx="69234">
                  <c:v>-6704413.2862839997</c:v>
                </c:pt>
                <c:pt idx="69235">
                  <c:v>-6817979.5676640002</c:v>
                </c:pt>
                <c:pt idx="69236">
                  <c:v>-6904867.1783460015</c:v>
                </c:pt>
                <c:pt idx="69237">
                  <c:v>-6963791.0554200001</c:v>
                </c:pt>
                <c:pt idx="69238">
                  <c:v>-6993845.7765580006</c:v>
                </c:pt>
                <c:pt idx="69239">
                  <c:v>-6994564.5789280012</c:v>
                </c:pt>
                <c:pt idx="69240">
                  <c:v>-6965951.0594259994</c:v>
                </c:pt>
                <c:pt idx="69241">
                  <c:v>-6908478.7691579992</c:v>
                </c:pt>
                <c:pt idx="69242">
                  <c:v>-6823058.7742849998</c:v>
                </c:pt>
                <c:pt idx="69243">
                  <c:v>-6710980.0939759994</c:v>
                </c:pt>
                <c:pt idx="69244">
                  <c:v>-6573831.4863720015</c:v>
                </c:pt>
                <c:pt idx="69245">
                  <c:v>-6413414.5760090007</c:v>
                </c:pt>
                <c:pt idx="69246">
                  <c:v>-6231657.7637469992</c:v>
                </c:pt>
                <c:pt idx="69247">
                  <c:v>-6030538.2960490007</c:v>
                </c:pt>
                <c:pt idx="69248">
                  <c:v>-5812017.1226959992</c:v>
                </c:pt>
                <c:pt idx="69249">
                  <c:v>-5577988.4945760006</c:v>
                </c:pt>
                <c:pt idx="69250">
                  <c:v>-5330244.1286009997</c:v>
                </c:pt>
                <c:pt idx="69251">
                  <c:v>-5070450.3752629999</c:v>
                </c:pt>
                <c:pt idx="69252">
                  <c:v>-4800136.1207379987</c:v>
                </c:pt>
                <c:pt idx="69253">
                  <c:v>-4520688.9782640012</c:v>
                </c:pt>
                <c:pt idx="69254">
                  <c:v>-4233357.4842379997</c:v>
                </c:pt>
                <c:pt idx="69255">
                  <c:v>-3939257.3505209996</c:v>
                </c:pt>
                <c:pt idx="69256">
                  <c:v>-3639380.2187509998</c:v>
                </c:pt>
                <c:pt idx="69257">
                  <c:v>-3334603.7433079998</c:v>
                </c:pt>
                <c:pt idx="69258">
                  <c:v>-3025702.1603350001</c:v>
                </c:pt>
                <c:pt idx="69259">
                  <c:v>-2713356.7680469998</c:v>
                </c:pt>
                <c:pt idx="69260">
                  <c:v>-2398165.9493609997</c:v>
                </c:pt>
                <c:pt idx="69261">
                  <c:v>-2080654.5194360001</c:v>
                </c:pt>
                <c:pt idx="69262">
                  <c:v>-1761282.2879960001</c:v>
                </c:pt>
                <c:pt idx="69263">
                  <c:v>-1440451.799382</c:v>
                </c:pt>
                <c:pt idx="69264">
                  <c:v>-1118515.2609000001</c:v>
                </c:pt>
                <c:pt idx="69265">
                  <c:v>-795780.69919599988</c:v>
                </c:pt>
                <c:pt idx="69266">
                  <c:v>-472517.40084100002</c:v>
                </c:pt>
                <c:pt idx="69267">
                  <c:v>-148960.70089400001</c:v>
                </c:pt>
                <c:pt idx="69268">
                  <c:v>174683.81476399998</c:v>
                </c:pt>
                <c:pt idx="69269">
                  <c:v>498236.62920800009</c:v>
                </c:pt>
                <c:pt idx="69270">
                  <c:v>821541.07594899985</c:v>
                </c:pt>
                <c:pt idx="69271">
                  <c:v>1144460.5265840001</c:v>
                </c:pt>
                <c:pt idx="69272">
                  <c:v>1466875.9343409999</c:v>
                </c:pt>
                <c:pt idx="69273">
                  <c:v>1788683.6886480001</c:v>
                </c:pt>
                <c:pt idx="69274">
                  <c:v>2109793.7409330001</c:v>
                </c:pt>
                <c:pt idx="69275">
                  <c:v>2430127.9666800001</c:v>
                </c:pt>
                <c:pt idx="69276">
                  <c:v>2749618.7330829999</c:v>
                </c:pt>
                <c:pt idx="69277">
                  <c:v>3068207.645585</c:v>
                </c:pt>
                <c:pt idx="69278">
                  <c:v>3385844.4500279995</c:v>
                </c:pt>
                <c:pt idx="69279">
                  <c:v>3702486.0702180001</c:v>
                </c:pt>
                <c:pt idx="69280">
                  <c:v>4018095.7633719998</c:v>
                </c:pt>
                <c:pt idx="69281">
                  <c:v>4332642.3782640006</c:v>
                </c:pt>
                <c:pt idx="69282">
                  <c:v>4646099.7028900003</c:v>
                </c:pt>
                <c:pt idx="69283">
                  <c:v>4958445.8902489999</c:v>
                </c:pt>
                <c:pt idx="69284">
                  <c:v>5269662.9523510011</c:v>
                </c:pt>
                <c:pt idx="69285">
                  <c:v>5579736.3138699997</c:v>
                </c:pt>
                <c:pt idx="69286">
                  <c:v>5888654.4180010008</c:v>
                </c:pt>
                <c:pt idx="69287">
                  <c:v>6196408.3780630007</c:v>
                </c:pt>
                <c:pt idx="69288">
                  <c:v>6502991.6692209989</c:v>
                </c:pt>
                <c:pt idx="69289">
                  <c:v>6808399.8554529995</c:v>
                </c:pt>
                <c:pt idx="69290">
                  <c:v>7112630.3474900005</c:v>
                </c:pt>
                <c:pt idx="69291">
                  <c:v>7415682.1880379999</c:v>
                </c:pt>
                <c:pt idx="69292">
                  <c:v>7717555.8610309996</c:v>
                </c:pt>
                <c:pt idx="69293">
                  <c:v>8018253.1220849995</c:v>
                </c:pt>
                <c:pt idx="69294">
                  <c:v>8317776.8476879997</c:v>
                </c:pt>
                <c:pt idx="69295">
                  <c:v>8616130.9009559993</c:v>
                </c:pt>
                <c:pt idx="69296">
                  <c:v>8913320.0120379981</c:v>
                </c:pt>
                <c:pt idx="69297">
                  <c:v>9209349.6715339981</c:v>
                </c:pt>
                <c:pt idx="69298">
                  <c:v>9504226.0354239978</c:v>
                </c:pt>
                <c:pt idx="69299">
                  <c:v>9797955.8402410001</c:v>
                </c:pt>
                <c:pt idx="69300">
                  <c:v>10090546.327347998</c:v>
                </c:pt>
                <c:pt idx="69301">
                  <c:v>10382005.175303999</c:v>
                </c:pt>
                <c:pt idx="69302">
                  <c:v>10672340.439449998</c:v>
                </c:pt>
                <c:pt idx="69303">
                  <c:v>10961560.497912999</c:v>
                </c:pt>
                <c:pt idx="69304">
                  <c:v>11249674.003363999</c:v>
                </c:pt>
                <c:pt idx="69305">
                  <c:v>11536689.839876</c:v>
                </c:pt>
                <c:pt idx="69306">
                  <c:v>11822617.084381999</c:v>
                </c:pt>
                <c:pt idx="69307">
                  <c:v>12107464.972208003</c:v>
                </c:pt>
                <c:pt idx="69308">
                  <c:v>12391242.866288003</c:v>
                </c:pt>
                <c:pt idx="69309">
                  <c:v>12673960.22965</c:v>
                </c:pt>
                <c:pt idx="69310">
                  <c:v>12955626.600847</c:v>
                </c:pt>
                <c:pt idx="69311">
                  <c:v>13236251.572032003</c:v>
                </c:pt>
                <c:pt idx="69312">
                  <c:v>13515844.769393001</c:v>
                </c:pt>
                <c:pt idx="69313">
                  <c:v>13794415.835725</c:v>
                </c:pt>
                <c:pt idx="69314">
                  <c:v>14071974.414899003</c:v>
                </c:pt>
                <c:pt idx="69315">
                  <c:v>14348530.138060998</c:v>
                </c:pt>
                <c:pt idx="69316">
                  <c:v>14624092.611364998</c:v>
                </c:pt>
                <c:pt idx="69317">
                  <c:v>14898671.405104</c:v>
                </c:pt>
                <c:pt idx="69318">
                  <c:v>15172276.044079</c:v>
                </c:pt>
                <c:pt idx="69319">
                  <c:v>15444915.999105001</c:v>
                </c:pt>
                <c:pt idx="69320">
                  <c:v>15716600.679521998</c:v>
                </c:pt>
                <c:pt idx="69321">
                  <c:v>15987339.426620997</c:v>
                </c:pt>
                <c:pt idx="69322">
                  <c:v>16257141.507889999</c:v>
                </c:pt>
                <c:pt idx="69323">
                  <c:v>16526016.112002</c:v>
                </c:pt>
                <c:pt idx="69324">
                  <c:v>16793972.344466001</c:v>
                </c:pt>
                <c:pt idx="69325">
                  <c:v>17061019.223881997</c:v>
                </c:pt>
                <c:pt idx="69326">
                  <c:v>17327165.678731002</c:v>
                </c:pt>
                <c:pt idx="69327">
                  <c:v>17592420.544661995</c:v>
                </c:pt>
                <c:pt idx="69328">
                  <c:v>17856792.562206</c:v>
                </c:pt>
                <c:pt idx="69329">
                  <c:v>18120290.374889001</c:v>
                </c:pt>
                <c:pt idx="69330">
                  <c:v>18382922.527701002</c:v>
                </c:pt>
                <c:pt idx="69331">
                  <c:v>18644697.465882998</c:v>
                </c:pt>
                <c:pt idx="69332">
                  <c:v>18905623.534000006</c:v>
                </c:pt>
                <c:pt idx="69333">
                  <c:v>19165708.975270994</c:v>
                </c:pt>
                <c:pt idx="69334">
                  <c:v>19424961.931129999</c:v>
                </c:pt>
                <c:pt idx="69335">
                  <c:v>19683390.440996997</c:v>
                </c:pt>
                <c:pt idx="69336">
                  <c:v>19941002.442226999</c:v>
                </c:pt>
                <c:pt idx="69337">
                  <c:v>20197805.770233002</c:v>
                </c:pt>
                <c:pt idx="69338">
                  <c:v>20453808.158748999</c:v>
                </c:pt>
                <c:pt idx="69339">
                  <c:v>20709017.240230996</c:v>
                </c:pt>
                <c:pt idx="69340">
                  <c:v>20963440.546372</c:v>
                </c:pt>
                <c:pt idx="69341">
                  <c:v>21217085.508719001</c:v>
                </c:pt>
                <c:pt idx="69342">
                  <c:v>21469959.459385999</c:v>
                </c:pt>
                <c:pt idx="69343">
                  <c:v>21722069.631842997</c:v>
                </c:pt>
                <c:pt idx="69344">
                  <c:v>21973423.161784001</c:v>
                </c:pt>
                <c:pt idx="69345">
                  <c:v>22224027.088044997</c:v>
                </c:pt>
                <c:pt idx="69346">
                  <c:v>22473888.353590999</c:v>
                </c:pt>
                <c:pt idx="69347">
                  <c:v>22723013.806534003</c:v>
                </c:pt>
                <c:pt idx="69348">
                  <c:v>22971410.201208998</c:v>
                </c:pt>
                <c:pt idx="69349">
                  <c:v>23219084.199264001</c:v>
                </c:pt>
                <c:pt idx="69350">
                  <c:v>23466042.370797999</c:v>
                </c:pt>
                <c:pt idx="69351">
                  <c:v>23712291.195510998</c:v>
                </c:pt>
                <c:pt idx="69352">
                  <c:v>23957837.063874993</c:v>
                </c:pt>
                <c:pt idx="69353">
                  <c:v>24202686.278328001</c:v>
                </c:pt>
                <c:pt idx="69354">
                  <c:v>24446845.054469999</c:v>
                </c:pt>
                <c:pt idx="69355">
                  <c:v>24690319.522272997</c:v>
                </c:pt>
                <c:pt idx="69356">
                  <c:v>24933115.727295995</c:v>
                </c:pt>
                <c:pt idx="69357">
                  <c:v>25175239.631907001</c:v>
                </c:pt>
                <c:pt idx="69358">
                  <c:v>25416697.116496004</c:v>
                </c:pt>
                <c:pt idx="69359">
                  <c:v>25657493.980694998</c:v>
                </c:pt>
                <c:pt idx="69360">
                  <c:v>25897635.944595002</c:v>
                </c:pt>
                <c:pt idx="69361">
                  <c:v>26137128.649953</c:v>
                </c:pt>
                <c:pt idx="69362">
                  <c:v>26375977.661394</c:v>
                </c:pt>
                <c:pt idx="69363">
                  <c:v>26614188.467609998</c:v>
                </c:pt>
                <c:pt idx="69364">
                  <c:v>26851766.482542995</c:v>
                </c:pt>
                <c:pt idx="69365">
                  <c:v>27088717.046562999</c:v>
                </c:pt>
                <c:pt idx="69366">
                  <c:v>27325045.427634995</c:v>
                </c:pt>
                <c:pt idx="69367">
                  <c:v>27560756.822469</c:v>
                </c:pt>
                <c:pt idx="69368">
                  <c:v>27795856.357664</c:v>
                </c:pt>
                <c:pt idx="69369">
                  <c:v>28030349.090833995</c:v>
                </c:pt>
                <c:pt idx="69370">
                  <c:v>28264240.011728</c:v>
                </c:pt>
                <c:pt idx="69371">
                  <c:v>28497534.043320999</c:v>
                </c:pt>
                <c:pt idx="69372">
                  <c:v>28730236.042910997</c:v>
                </c:pt>
                <c:pt idx="69373">
                  <c:v>28962350.803181</c:v>
                </c:pt>
                <c:pt idx="69374">
                  <c:v>29193883.053261995</c:v>
                </c:pt>
                <c:pt idx="69375">
                  <c:v>29424837.459766999</c:v>
                </c:pt>
                <c:pt idx="69376">
                  <c:v>29655218.627827</c:v>
                </c:pt>
                <c:pt idx="69377">
                  <c:v>29885031.102088999</c:v>
                </c:pt>
                <c:pt idx="69378">
                  <c:v>30114279.36772</c:v>
                </c:pt>
                <c:pt idx="69379">
                  <c:v>30342967.851381</c:v>
                </c:pt>
                <c:pt idx="69380">
                  <c:v>30571100.922194</c:v>
                </c:pt>
                <c:pt idx="69381">
                  <c:v>30798682.892682999</c:v>
                </c:pt>
                <c:pt idx="69382">
                  <c:v>31025718.019714005</c:v>
                </c:pt>
                <c:pt idx="69383">
                  <c:v>31252210.505407002</c:v>
                </c:pt>
                <c:pt idx="69384">
                  <c:v>31478164.498037998</c:v>
                </c:pt>
                <c:pt idx="69385">
                  <c:v>31703584.092925001</c:v>
                </c:pt>
                <c:pt idx="69386">
                  <c:v>31928473.333296999</c:v>
                </c:pt>
                <c:pt idx="69387">
                  <c:v>32152836.211151998</c:v>
                </c:pt>
                <c:pt idx="69388">
                  <c:v>32376676.668097001</c:v>
                </c:pt>
                <c:pt idx="69389">
                  <c:v>32599998.596172001</c:v>
                </c:pt>
                <c:pt idx="69390">
                  <c:v>32822805.838661999</c:v>
                </c:pt>
                <c:pt idx="69391">
                  <c:v>33045102.190894999</c:v>
                </c:pt>
                <c:pt idx="69392">
                  <c:v>33266891.401021995</c:v>
                </c:pt>
                <c:pt idx="69393">
                  <c:v>33488177.170790005</c:v>
                </c:pt>
                <c:pt idx="69394">
                  <c:v>33708963.156288996</c:v>
                </c:pt>
                <c:pt idx="69395">
                  <c:v>33929252.968700998</c:v>
                </c:pt>
                <c:pt idx="69396">
                  <c:v>34149050.175021999</c:v>
                </c:pt>
                <c:pt idx="69397">
                  <c:v>34368358.298776999</c:v>
                </c:pt>
                <c:pt idx="69398">
                  <c:v>34587180.820723996</c:v>
                </c:pt>
                <c:pt idx="69399">
                  <c:v>34805521.179537006</c:v>
                </c:pt>
                <c:pt idx="69400">
                  <c:v>35023382.772488996</c:v>
                </c:pt>
                <c:pt idx="69401">
                  <c:v>35240768.956106991</c:v>
                </c:pt>
                <c:pt idx="69402">
                  <c:v>35457683.046827994</c:v>
                </c:pt>
                <c:pt idx="69403">
                  <c:v>35674128.321637005</c:v>
                </c:pt>
                <c:pt idx="69404">
                  <c:v>35890108.018695004</c:v>
                </c:pt>
                <c:pt idx="69405">
                  <c:v>36105625.337950997</c:v>
                </c:pt>
                <c:pt idx="69406">
                  <c:v>36320683.441749997</c:v>
                </c:pt>
                <c:pt idx="69407">
                  <c:v>36535285.455424994</c:v>
                </c:pt>
                <c:pt idx="69408">
                  <c:v>36749434.467878997</c:v>
                </c:pt>
                <c:pt idx="69409">
                  <c:v>36963133.532153003</c:v>
                </c:pt>
                <c:pt idx="69410">
                  <c:v>37176385.665994011</c:v>
                </c:pt>
                <c:pt idx="69411">
                  <c:v>37389193.852397993</c:v>
                </c:pt>
                <c:pt idx="69412">
                  <c:v>37601561.040154003</c:v>
                </c:pt>
                <c:pt idx="69413">
                  <c:v>37813490.144373</c:v>
                </c:pt>
                <c:pt idx="69414">
                  <c:v>38024984.047009997</c:v>
                </c:pt>
                <c:pt idx="69415">
                  <c:v>38236045.597373001</c:v>
                </c:pt>
                <c:pt idx="69416">
                  <c:v>38446677.612622991</c:v>
                </c:pt>
                <c:pt idx="69417">
                  <c:v>38656882.878271997</c:v>
                </c:pt>
                <c:pt idx="69418">
                  <c:v>38866664.148660004</c:v>
                </c:pt>
                <c:pt idx="69419">
                  <c:v>39076024.147431001</c:v>
                </c:pt>
                <c:pt idx="69420">
                  <c:v>39284965.568000011</c:v>
                </c:pt>
                <c:pt idx="69421">
                  <c:v>39493491.074010998</c:v>
                </c:pt>
                <c:pt idx="69422">
                  <c:v>39701603.299780004</c:v>
                </c:pt>
                <c:pt idx="69423">
                  <c:v>39909304.85074199</c:v>
                </c:pt>
                <c:pt idx="69424">
                  <c:v>40116598.303881988</c:v>
                </c:pt>
                <c:pt idx="69425">
                  <c:v>40323486.208155006</c:v>
                </c:pt>
                <c:pt idx="69426">
                  <c:v>40529971.084909998</c:v>
                </c:pt>
                <c:pt idx="69427">
                  <c:v>40736055.428292006</c:v>
                </c:pt>
                <c:pt idx="69428">
                  <c:v>40941741.705652006</c:v>
                </c:pt>
                <c:pt idx="69429">
                  <c:v>41147032.357933</c:v>
                </c:pt>
                <c:pt idx="69430">
                  <c:v>41351929.800065994</c:v>
                </c:pt>
                <c:pt idx="69431">
                  <c:v>41556436.421345003</c:v>
                </c:pt>
                <c:pt idx="69432">
                  <c:v>41760554.5858</c:v>
                </c:pt>
                <c:pt idx="69433">
                  <c:v>41964286.632570997</c:v>
                </c:pt>
                <c:pt idx="69434">
                  <c:v>42167634.876259997</c:v>
                </c:pt>
                <c:pt idx="69435">
                  <c:v>42370601.60729301</c:v>
                </c:pt>
                <c:pt idx="69436">
                  <c:v>42573189.092261001</c:v>
                </c:pt>
                <c:pt idx="69437">
                  <c:v>42775399.574265003</c:v>
                </c:pt>
                <c:pt idx="69438">
                  <c:v>42977235.273254007</c:v>
                </c:pt>
                <c:pt idx="69439">
                  <c:v>43178698.386349991</c:v>
                </c:pt>
                <c:pt idx="69440">
                  <c:v>43379791.088173002</c:v>
                </c:pt>
                <c:pt idx="69441">
                  <c:v>43580515.531163007</c:v>
                </c:pt>
                <c:pt idx="69442">
                  <c:v>43780873.84588699</c:v>
                </c:pt>
                <c:pt idx="69443">
                  <c:v>43980868.141350999</c:v>
                </c:pt>
                <c:pt idx="69444">
                  <c:v>44180500.505299009</c:v>
                </c:pt>
                <c:pt idx="69445">
                  <c:v>44379773.004511997</c:v>
                </c:pt>
                <c:pt idx="69446">
                  <c:v>44578687.685096003</c:v>
                </c:pt>
                <c:pt idx="69447">
                  <c:v>44777246.572769992</c:v>
                </c:pt>
                <c:pt idx="69448">
                  <c:v>44975451.673151001</c:v>
                </c:pt>
                <c:pt idx="69449">
                  <c:v>45173304.972023994</c:v>
                </c:pt>
                <c:pt idx="69450">
                  <c:v>45370808.435619004</c:v>
                </c:pt>
                <c:pt idx="69451">
                  <c:v>45567964.010876991</c:v>
                </c:pt>
                <c:pt idx="69452">
                  <c:v>45764773.625711001</c:v>
                </c:pt>
                <c:pt idx="69453">
                  <c:v>45961239.189267009</c:v>
                </c:pt>
                <c:pt idx="69454">
                  <c:v>46157362.592175998</c:v>
                </c:pt>
                <c:pt idx="69455">
                  <c:v>46353145.706803001</c:v>
                </c:pt>
                <c:pt idx="69456">
                  <c:v>46548590.387495004</c:v>
                </c:pt>
                <c:pt idx="69457">
                  <c:v>46743698.470818996</c:v>
                </c:pt>
                <c:pt idx="69458">
                  <c:v>46938471.775802001</c:v>
                </c:pt>
                <c:pt idx="69459">
                  <c:v>47132912.104162998</c:v>
                </c:pt>
                <c:pt idx="69460">
                  <c:v>47327021.240540005</c:v>
                </c:pt>
                <c:pt idx="69461">
                  <c:v>47520800.952721983</c:v>
                </c:pt>
                <c:pt idx="69462">
                  <c:v>47714252.991862997</c:v>
                </c:pt>
                <c:pt idx="69463">
                  <c:v>47907379.092704996</c:v>
                </c:pt>
                <c:pt idx="69464">
                  <c:v>48100180.973790996</c:v>
                </c:pt>
                <c:pt idx="69465">
                  <c:v>48292660.337678</c:v>
                </c:pt>
                <c:pt idx="69466">
                  <c:v>48484818.871141002</c:v>
                </c:pt>
                <c:pt idx="69467">
                  <c:v>48676658.245378003</c:v>
                </c:pt>
                <c:pt idx="69468">
                  <c:v>48868180.116215996</c:v>
                </c:pt>
                <c:pt idx="69469">
                  <c:v>49059386.124300003</c:v>
                </c:pt>
                <c:pt idx="69470">
                  <c:v>49250277.895295009</c:v>
                </c:pt>
                <c:pt idx="69471">
                  <c:v>49440857.040070996</c:v>
                </c:pt>
                <c:pt idx="69472">
                  <c:v>49631125.154895999</c:v>
                </c:pt>
                <c:pt idx="69473">
                  <c:v>49821083.821621001</c:v>
                </c:pt>
                <c:pt idx="69474">
                  <c:v>50010734.607856996</c:v>
                </c:pt>
                <c:pt idx="69475">
                  <c:v>50200079.067160003</c:v>
                </c:pt>
                <c:pt idx="69476">
                  <c:v>50389118.739206009</c:v>
                </c:pt>
                <c:pt idx="69477">
                  <c:v>50577855.149961002</c:v>
                </c:pt>
                <c:pt idx="69478">
                  <c:v>50766289.811857</c:v>
                </c:pt>
                <c:pt idx="69479">
                  <c:v>50954424.223958008</c:v>
                </c:pt>
                <c:pt idx="69480">
                  <c:v>51142259.872124992</c:v>
                </c:pt>
                <c:pt idx="69481">
                  <c:v>51329798.229178011</c:v>
                </c:pt>
                <c:pt idx="69482">
                  <c:v>51517040.755061001</c:v>
                </c:pt>
                <c:pt idx="69483">
                  <c:v>51703988.896994002</c:v>
                </c:pt>
                <c:pt idx="69484">
                  <c:v>51890644.08963301</c:v>
                </c:pt>
                <c:pt idx="69485">
                  <c:v>52077007.755219005</c:v>
                </c:pt>
                <c:pt idx="69486">
                  <c:v>52263081.303734995</c:v>
                </c:pt>
                <c:pt idx="69487">
                  <c:v>52448866.133046001</c:v>
                </c:pt>
                <c:pt idx="69488">
                  <c:v>52634363.629052006</c:v>
                </c:pt>
                <c:pt idx="69489">
                  <c:v>52819575.165828004</c:v>
                </c:pt>
                <c:pt idx="69490">
                  <c:v>53004502.105769999</c:v>
                </c:pt>
                <c:pt idx="69491">
                  <c:v>53189145.799727008</c:v>
                </c:pt>
                <c:pt idx="69492">
                  <c:v>53373507.587145999</c:v>
                </c:pt>
                <c:pt idx="69493">
                  <c:v>53557588.796204008</c:v>
                </c:pt>
                <c:pt idx="69494">
                  <c:v>53741390.743939005</c:v>
                </c:pt>
                <c:pt idx="69495">
                  <c:v>53924914.736387998</c:v>
                </c:pt>
                <c:pt idx="69496">
                  <c:v>54108162.068709001</c:v>
                </c:pt>
                <c:pt idx="69497">
                  <c:v>54291134.025311001</c:v>
                </c:pt>
                <c:pt idx="69498">
                  <c:v>54473831.879983</c:v>
                </c:pt>
                <c:pt idx="69499">
                  <c:v>54656256.896011993</c:v>
                </c:pt>
                <c:pt idx="69500">
                  <c:v>54838410.326308995</c:v>
                </c:pt>
                <c:pt idx="69501">
                  <c:v>55020293.413524993</c:v>
                </c:pt>
                <c:pt idx="69502">
                  <c:v>55201907.390175998</c:v>
                </c:pt>
                <c:pt idx="69503">
                  <c:v>55383253.478749998</c:v>
                </c:pt>
                <c:pt idx="69504">
                  <c:v>55564332.891829997</c:v>
                </c:pt>
                <c:pt idx="69505">
                  <c:v>55745146.832203999</c:v>
                </c:pt>
                <c:pt idx="69506">
                  <c:v>55925696.492974997</c:v>
                </c:pt>
                <c:pt idx="69507">
                  <c:v>56105983.057673</c:v>
                </c:pt>
                <c:pt idx="69508">
                  <c:v>56286007.700364001</c:v>
                </c:pt>
                <c:pt idx="69509">
                  <c:v>56465771.585753001</c:v>
                </c:pt>
                <c:pt idx="69510">
                  <c:v>56645275.869293004</c:v>
                </c:pt>
                <c:pt idx="69511">
                  <c:v>56824521.697286002</c:v>
                </c:pt>
                <c:pt idx="69512">
                  <c:v>57003510.206987999</c:v>
                </c:pt>
                <c:pt idx="69513">
                  <c:v>57182242.526707001</c:v>
                </c:pt>
                <c:pt idx="69514">
                  <c:v>57360719.775903009</c:v>
                </c:pt>
                <c:pt idx="69515">
                  <c:v>57538943.065287009</c:v>
                </c:pt>
                <c:pt idx="69516">
                  <c:v>57716913.496917002</c:v>
                </c:pt>
                <c:pt idx="69517">
                  <c:v>57894632.164291009</c:v>
                </c:pt>
                <c:pt idx="69518">
                  <c:v>58072100.152444996</c:v>
                </c:pt>
                <c:pt idx="69519">
                  <c:v>58249318.538043007</c:v>
                </c:pt>
                <c:pt idx="69520">
                  <c:v>58426288.389465995</c:v>
                </c:pt>
                <c:pt idx="69521">
                  <c:v>58603010.766908005</c:v>
                </c:pt>
                <c:pt idx="69522">
                  <c:v>58779486.722456999</c:v>
                </c:pt>
                <c:pt idx="69523">
                  <c:v>58955717.300191</c:v>
                </c:pt>
                <c:pt idx="69524">
                  <c:v>59131703.536256999</c:v>
                </c:pt>
                <c:pt idx="69525">
                  <c:v>59307446.458958</c:v>
                </c:pt>
                <c:pt idx="69526">
                  <c:v>59482947.088839002</c:v>
                </c:pt>
                <c:pt idx="69527">
                  <c:v>59658206.438770995</c:v>
                </c:pt>
                <c:pt idx="69528">
                  <c:v>59833225.514024995</c:v>
                </c:pt>
                <c:pt idx="69529">
                  <c:v>60008005.312360987</c:v>
                </c:pt>
                <c:pt idx="69530">
                  <c:v>60182546.824105002</c:v>
                </c:pt>
                <c:pt idx="69531">
                  <c:v>60356851.032221995</c:v>
                </c:pt>
                <c:pt idx="69532">
                  <c:v>60530918.912402995</c:v>
                </c:pt>
                <c:pt idx="69533">
                  <c:v>60704751.433131002</c:v>
                </c:pt>
                <c:pt idx="69534">
                  <c:v>60878349.555765994</c:v>
                </c:pt>
                <c:pt idx="69535">
                  <c:v>61051714.234611005</c:v>
                </c:pt>
                <c:pt idx="69536">
                  <c:v>61224846.416988991</c:v>
                </c:pt>
                <c:pt idx="69537">
                  <c:v>61397747.043315992</c:v>
                </c:pt>
                <c:pt idx="69538">
                  <c:v>61570417.047170997</c:v>
                </c:pt>
                <c:pt idx="69539">
                  <c:v>61742857.355365992</c:v>
                </c:pt>
                <c:pt idx="69540">
                  <c:v>61915068.888015993</c:v>
                </c:pt>
                <c:pt idx="69541">
                  <c:v>62087052.558608003</c:v>
                </c:pt>
                <c:pt idx="69542">
                  <c:v>62258809.274068005</c:v>
                </c:pt>
                <c:pt idx="69543">
                  <c:v>62430339.934827</c:v>
                </c:pt>
                <c:pt idx="69544">
                  <c:v>62601645.434889004</c:v>
                </c:pt>
                <c:pt idx="69545">
                  <c:v>62772726.661895007</c:v>
                </c:pt>
                <c:pt idx="69546">
                  <c:v>62943584.497184001</c:v>
                </c:pt>
                <c:pt idx="69547">
                  <c:v>63114219.815862991</c:v>
                </c:pt>
                <c:pt idx="69548">
                  <c:v>63284633.486862995</c:v>
                </c:pt>
                <c:pt idx="69549">
                  <c:v>63454826.373004995</c:v>
                </c:pt>
                <c:pt idx="69550">
                  <c:v>63624799.331059001</c:v>
                </c:pt>
                <c:pt idx="69551">
                  <c:v>63794553.211802997</c:v>
                </c:pt>
                <c:pt idx="69552">
                  <c:v>63964088.860087</c:v>
                </c:pt>
                <c:pt idx="69553">
                  <c:v>64133407.114885993</c:v>
                </c:pt>
                <c:pt idx="69554">
                  <c:v>64302508.809359998</c:v>
                </c:pt>
                <c:pt idx="69555">
                  <c:v>64471394.770915002</c:v>
                </c:pt>
                <c:pt idx="69556">
                  <c:v>64640065.821251005</c:v>
                </c:pt>
                <c:pt idx="69557">
                  <c:v>64808522.776427999</c:v>
                </c:pt>
                <c:pt idx="69558">
                  <c:v>64976766.446910992</c:v>
                </c:pt>
                <c:pt idx="69559">
                  <c:v>65144797.637631007</c:v>
                </c:pt>
                <c:pt idx="69560">
                  <c:v>65312617.148038007</c:v>
                </c:pt>
                <c:pt idx="69561">
                  <c:v>65480225.772150002</c:v>
                </c:pt>
                <c:pt idx="69562">
                  <c:v>65647624.298609011</c:v>
                </c:pt>
                <c:pt idx="69563">
                  <c:v>65814813.510733999</c:v>
                </c:pt>
                <c:pt idx="69564">
                  <c:v>65981794.186564997</c:v>
                </c:pt>
                <c:pt idx="69565">
                  <c:v>66148567.098922998</c:v>
                </c:pt>
                <c:pt idx="69566">
                  <c:v>66315133.015450001</c:v>
                </c:pt>
                <c:pt idx="69567">
                  <c:v>66481492.698667005</c:v>
                </c:pt>
                <c:pt idx="69568">
                  <c:v>66647646.906016991</c:v>
                </c:pt>
                <c:pt idx="69569">
                  <c:v>66813596.389913999</c:v>
                </c:pt>
                <c:pt idx="69570">
                  <c:v>66979341.897793002</c:v>
                </c:pt>
                <c:pt idx="69571">
                  <c:v>67144884.172152966</c:v>
                </c:pt>
                <c:pt idx="69572">
                  <c:v>67310223.950603992</c:v>
                </c:pt>
                <c:pt idx="69573">
                  <c:v>67475361.965918005</c:v>
                </c:pt>
                <c:pt idx="69574">
                  <c:v>67640298.946066022</c:v>
                </c:pt>
                <c:pt idx="69575">
                  <c:v>67805035.614269003</c:v>
                </c:pt>
                <c:pt idx="69576">
                  <c:v>67969572.68903698</c:v>
                </c:pt>
                <c:pt idx="69577">
                  <c:v>68133910.884217992</c:v>
                </c:pt>
                <c:pt idx="69578">
                  <c:v>68298050.909035996</c:v>
                </c:pt>
                <c:pt idx="69579">
                  <c:v>68461993.468137994</c:v>
                </c:pt>
                <c:pt idx="69580">
                  <c:v>68625739.261631981</c:v>
                </c:pt>
                <c:pt idx="69581">
                  <c:v>68789288.985129982</c:v>
                </c:pt>
                <c:pt idx="69582">
                  <c:v>68952643.329791978</c:v>
                </c:pt>
                <c:pt idx="69583">
                  <c:v>69115802.98236002</c:v>
                </c:pt>
                <c:pt idx="69584">
                  <c:v>69278768.625204965</c:v>
                </c:pt>
                <c:pt idx="69585">
                  <c:v>69441540.936362013</c:v>
                </c:pt>
                <c:pt idx="69586">
                  <c:v>69604120.589571998</c:v>
                </c:pt>
                <c:pt idx="69587">
                  <c:v>69766508.254318982</c:v>
                </c:pt>
                <c:pt idx="69588">
                  <c:v>69928704.595865995</c:v>
                </c:pt>
                <c:pt idx="69589">
                  <c:v>70090710.275299981</c:v>
                </c:pt>
                <c:pt idx="69590">
                  <c:v>70252525.949562013</c:v>
                </c:pt>
                <c:pt idx="69591">
                  <c:v>70414152.271487013</c:v>
                </c:pt>
                <c:pt idx="69592">
                  <c:v>70575589.889839992</c:v>
                </c:pt>
                <c:pt idx="69593">
                  <c:v>70736839.449353993</c:v>
                </c:pt>
                <c:pt idx="69594">
                  <c:v>70897901.590762004</c:v>
                </c:pt>
                <c:pt idx="69595">
                  <c:v>71058776.950835004</c:v>
                </c:pt>
                <c:pt idx="69596">
                  <c:v>71219466.162416995</c:v>
                </c:pt>
                <c:pt idx="69597">
                  <c:v>71379969.854457989</c:v>
                </c:pt>
                <c:pt idx="69598">
                  <c:v>71540288.652047992</c:v>
                </c:pt>
                <c:pt idx="69599">
                  <c:v>71700423.176451966</c:v>
                </c:pt>
                <c:pt idx="69600">
                  <c:v>71860374.045143992</c:v>
                </c:pt>
                <c:pt idx="69601">
                  <c:v>72020141.871835992</c:v>
                </c:pt>
                <c:pt idx="69602">
                  <c:v>72179727.266516</c:v>
                </c:pt>
                <c:pt idx="69603">
                  <c:v>72339130.835476995</c:v>
                </c:pt>
                <c:pt idx="69604">
                  <c:v>72498353.181345999</c:v>
                </c:pt>
                <c:pt idx="69605">
                  <c:v>72657394.903124005</c:v>
                </c:pt>
                <c:pt idx="69606">
                  <c:v>72816256.596208006</c:v>
                </c:pt>
                <c:pt idx="69607">
                  <c:v>72974938.852429003</c:v>
                </c:pt>
                <c:pt idx="69608">
                  <c:v>73133442.260075018</c:v>
                </c:pt>
                <c:pt idx="69609">
                  <c:v>73291767.403929994</c:v>
                </c:pt>
                <c:pt idx="69610">
                  <c:v>73449914.865297005</c:v>
                </c:pt>
                <c:pt idx="69611">
                  <c:v>73607885.222029001</c:v>
                </c:pt>
                <c:pt idx="69612">
                  <c:v>73765679.048559979</c:v>
                </c:pt>
                <c:pt idx="69613">
                  <c:v>73923296.915932998</c:v>
                </c:pt>
                <c:pt idx="69614">
                  <c:v>74080739.391826004</c:v>
                </c:pt>
                <c:pt idx="69615">
                  <c:v>74238007.040585995</c:v>
                </c:pt>
                <c:pt idx="69616">
                  <c:v>74395100.423250005</c:v>
                </c:pt>
                <c:pt idx="69617">
                  <c:v>74552020.097577006</c:v>
                </c:pt>
                <c:pt idx="69618">
                  <c:v>74708766.618074</c:v>
                </c:pt>
                <c:pt idx="69619">
                  <c:v>74865340.536026001</c:v>
                </c:pt>
                <c:pt idx="69620">
                  <c:v>75021742.399515003</c:v>
                </c:pt>
                <c:pt idx="69621">
                  <c:v>75177972.753454998</c:v>
                </c:pt>
                <c:pt idx="69622">
                  <c:v>75334032.139612988</c:v>
                </c:pt>
                <c:pt idx="69623">
                  <c:v>75489921.096637979</c:v>
                </c:pt>
                <c:pt idx="69624">
                  <c:v>75645640.160082981</c:v>
                </c:pt>
                <c:pt idx="69625">
                  <c:v>75801189.862433001</c:v>
                </c:pt>
                <c:pt idx="69626">
                  <c:v>75956570.733132005</c:v>
                </c:pt>
                <c:pt idx="69627">
                  <c:v>76111783.298600003</c:v>
                </c:pt>
                <c:pt idx="69628">
                  <c:v>76266828.082268015</c:v>
                </c:pt>
                <c:pt idx="69629">
                  <c:v>76421705.604594991</c:v>
                </c:pt>
                <c:pt idx="69630">
                  <c:v>76576416.383092001</c:v>
                </c:pt>
                <c:pt idx="69631">
                  <c:v>76730960.932350993</c:v>
                </c:pt>
                <c:pt idx="69632">
                  <c:v>76885339.764063999</c:v>
                </c:pt>
                <c:pt idx="69633">
                  <c:v>77039553.387047991</c:v>
                </c:pt>
                <c:pt idx="69634">
                  <c:v>77193602.307266995</c:v>
                </c:pt>
                <c:pt idx="69635">
                  <c:v>77347487.027855992</c:v>
                </c:pt>
                <c:pt idx="69636">
                  <c:v>77501208.049144</c:v>
                </c:pt>
                <c:pt idx="69637">
                  <c:v>77654765.86867398</c:v>
                </c:pt>
                <c:pt idx="69638">
                  <c:v>77808160.981226996</c:v>
                </c:pt>
                <c:pt idx="69639">
                  <c:v>77961393.878843963</c:v>
                </c:pt>
                <c:pt idx="69640">
                  <c:v>78114465.050845981</c:v>
                </c:pt>
                <c:pt idx="69641">
                  <c:v>78267374.983855993</c:v>
                </c:pt>
                <c:pt idx="69642">
                  <c:v>78420124.161823988</c:v>
                </c:pt>
                <c:pt idx="69643">
                  <c:v>78572713.066040978</c:v>
                </c:pt>
                <c:pt idx="69644">
                  <c:v>78725142.175164983</c:v>
                </c:pt>
                <c:pt idx="69645">
                  <c:v>78877411.965240002</c:v>
                </c:pt>
                <c:pt idx="69646">
                  <c:v>79029522.909715995</c:v>
                </c:pt>
                <c:pt idx="69647">
                  <c:v>79181475.479471996</c:v>
                </c:pt>
                <c:pt idx="69648">
                  <c:v>79333270.142829001</c:v>
                </c:pt>
                <c:pt idx="69649">
                  <c:v>79484907.365578979</c:v>
                </c:pt>
                <c:pt idx="69650">
                  <c:v>79636387.610997006</c:v>
                </c:pt>
                <c:pt idx="69651">
                  <c:v>79787711.339864001</c:v>
                </c:pt>
                <c:pt idx="69652">
                  <c:v>79938879.010484993</c:v>
                </c:pt>
                <c:pt idx="69653">
                  <c:v>80089891.07870999</c:v>
                </c:pt>
                <c:pt idx="69654">
                  <c:v>80240747.997950003</c:v>
                </c:pt>
                <c:pt idx="69655">
                  <c:v>80391450.21919702</c:v>
                </c:pt>
                <c:pt idx="69656">
                  <c:v>80541998.191041991</c:v>
                </c:pt>
                <c:pt idx="69657">
                  <c:v>80692392.359693989</c:v>
                </c:pt>
                <c:pt idx="69658">
                  <c:v>80842633.168997005</c:v>
                </c:pt>
                <c:pt idx="69659">
                  <c:v>80992721.060449004</c:v>
                </c:pt>
                <c:pt idx="69660">
                  <c:v>81142656.473219007</c:v>
                </c:pt>
                <c:pt idx="69661">
                  <c:v>81292439.844164982</c:v>
                </c:pt>
                <c:pt idx="69662">
                  <c:v>81442071.607850984</c:v>
                </c:pt>
                <c:pt idx="69663">
                  <c:v>81591552.196562991</c:v>
                </c:pt>
                <c:pt idx="69664">
                  <c:v>81740882.040328994</c:v>
                </c:pt>
                <c:pt idx="69665">
                  <c:v>81890061.566932991</c:v>
                </c:pt>
                <c:pt idx="69666">
                  <c:v>82039091.201934978</c:v>
                </c:pt>
                <c:pt idx="69667">
                  <c:v>82187971.368682981</c:v>
                </c:pt>
                <c:pt idx="69668">
                  <c:v>82336702.488333002</c:v>
                </c:pt>
                <c:pt idx="69669">
                  <c:v>82485284.979863003</c:v>
                </c:pt>
                <c:pt idx="69670">
                  <c:v>82633719.260093004</c:v>
                </c:pt>
                <c:pt idx="69671">
                  <c:v>82782005.743692994</c:v>
                </c:pt>
                <c:pt idx="69672">
                  <c:v>82930144.843209997</c:v>
                </c:pt>
                <c:pt idx="69673">
                  <c:v>83078136.969073012</c:v>
                </c:pt>
                <c:pt idx="69674">
                  <c:v>83225982.529612988</c:v>
                </c:pt>
                <c:pt idx="69675">
                  <c:v>83373681.931081995</c:v>
                </c:pt>
                <c:pt idx="69676">
                  <c:v>83521235.577659965</c:v>
                </c:pt>
                <c:pt idx="69677">
                  <c:v>83668643.871476993</c:v>
                </c:pt>
                <c:pt idx="69678">
                  <c:v>83815907.212624982</c:v>
                </c:pt>
                <c:pt idx="69679">
                  <c:v>83963025.999172017</c:v>
                </c:pt>
                <c:pt idx="69680">
                  <c:v>84110000.62717998</c:v>
                </c:pt>
                <c:pt idx="69681">
                  <c:v>84256831.490714982</c:v>
                </c:pt>
                <c:pt idx="69682">
                  <c:v>84403518.981863007</c:v>
                </c:pt>
                <c:pt idx="69683">
                  <c:v>84550063.490749002</c:v>
                </c:pt>
                <c:pt idx="69684">
                  <c:v>84696465.405540988</c:v>
                </c:pt>
                <c:pt idx="69685">
                  <c:v>84842725.112474993</c:v>
                </c:pt>
                <c:pt idx="69686">
                  <c:v>84988842.995858982</c:v>
                </c:pt>
                <c:pt idx="69687">
                  <c:v>85134819.438096017</c:v>
                </c:pt>
                <c:pt idx="69688">
                  <c:v>85280654.819690004</c:v>
                </c:pt>
                <c:pt idx="69689">
                  <c:v>85426349.519262016</c:v>
                </c:pt>
                <c:pt idx="69690">
                  <c:v>85571903.913563997</c:v>
                </c:pt>
                <c:pt idx="69691">
                  <c:v>85717318.377493992</c:v>
                </c:pt>
                <c:pt idx="69692">
                  <c:v>85862593.28410399</c:v>
                </c:pt>
                <c:pt idx="69693">
                  <c:v>86007729.004616991</c:v>
                </c:pt>
                <c:pt idx="69694">
                  <c:v>86152725.908438995</c:v>
                </c:pt>
                <c:pt idx="69695">
                  <c:v>86297584.363171995</c:v>
                </c:pt>
                <c:pt idx="69696">
                  <c:v>86442304.734623984</c:v>
                </c:pt>
                <c:pt idx="69697">
                  <c:v>86586887.386824965</c:v>
                </c:pt>
                <c:pt idx="69698">
                  <c:v>86731332.682036981</c:v>
                </c:pt>
                <c:pt idx="69699">
                  <c:v>86875640.980768993</c:v>
                </c:pt>
                <c:pt idx="69700">
                  <c:v>87019812.641785994</c:v>
                </c:pt>
                <c:pt idx="69701">
                  <c:v>87163848.022120982</c:v>
                </c:pt>
                <c:pt idx="69702">
                  <c:v>87307747.477090999</c:v>
                </c:pt>
                <c:pt idx="69703">
                  <c:v>87451511.360303998</c:v>
                </c:pt>
                <c:pt idx="69704">
                  <c:v>87595140.023673981</c:v>
                </c:pt>
                <c:pt idx="69705">
                  <c:v>87738633.817432001</c:v>
                </c:pt>
                <c:pt idx="69706">
                  <c:v>87881993.090134978</c:v>
                </c:pt>
                <c:pt idx="69707">
                  <c:v>88025218.18868199</c:v>
                </c:pt>
                <c:pt idx="69708">
                  <c:v>88168309.458321005</c:v>
                </c:pt>
                <c:pt idx="69709">
                  <c:v>88311267.242662013</c:v>
                </c:pt>
                <c:pt idx="69710">
                  <c:v>88454091.883689001</c:v>
                </c:pt>
                <c:pt idx="69711">
                  <c:v>88596783.721769005</c:v>
                </c:pt>
                <c:pt idx="69712">
                  <c:v>88739343.095664978</c:v>
                </c:pt>
                <c:pt idx="69713">
                  <c:v>88881770.342545003</c:v>
                </c:pt>
                <c:pt idx="69714">
                  <c:v>89024065.797996014</c:v>
                </c:pt>
                <c:pt idx="69715">
                  <c:v>89166229.796028003</c:v>
                </c:pt>
                <c:pt idx="69716">
                  <c:v>89308262.669092</c:v>
                </c:pt>
                <c:pt idx="69717">
                  <c:v>89450164.74808602</c:v>
                </c:pt>
                <c:pt idx="69718">
                  <c:v>89591936.362368017</c:v>
                </c:pt>
                <c:pt idx="69719">
                  <c:v>89733577.839763001</c:v>
                </c:pt>
                <c:pt idx="69720">
                  <c:v>89875089.506576002</c:v>
                </c:pt>
                <c:pt idx="69721">
                  <c:v>90016471.687601984</c:v>
                </c:pt>
                <c:pt idx="69722">
                  <c:v>90157724.706132978</c:v>
                </c:pt>
                <c:pt idx="69723">
                  <c:v>90298848.883971006</c:v>
                </c:pt>
                <c:pt idx="69724">
                  <c:v>90439844.541439995</c:v>
                </c:pt>
                <c:pt idx="69725">
                  <c:v>90580711.997387022</c:v>
                </c:pt>
                <c:pt idx="69726">
                  <c:v>90721451.569202006</c:v>
                </c:pt>
                <c:pt idx="69727">
                  <c:v>90862063.572820991</c:v>
                </c:pt>
                <c:pt idx="69728">
                  <c:v>91002548.322736979</c:v>
                </c:pt>
                <c:pt idx="69729">
                  <c:v>91142906.132012978</c:v>
                </c:pt>
                <c:pt idx="69730">
                  <c:v>91283137.312283993</c:v>
                </c:pt>
                <c:pt idx="69731">
                  <c:v>91423242.173772991</c:v>
                </c:pt>
                <c:pt idx="69732">
                  <c:v>91563221.025297999</c:v>
                </c:pt>
                <c:pt idx="69733">
                  <c:v>91703074.174278989</c:v>
                </c:pt>
                <c:pt idx="69734">
                  <c:v>91842801.926749989</c:v>
                </c:pt>
                <c:pt idx="69735">
                  <c:v>91982404.587367997</c:v>
                </c:pt>
                <c:pt idx="69736">
                  <c:v>92121882.459418997</c:v>
                </c:pt>
                <c:pt idx="69737">
                  <c:v>92261235.844828978</c:v>
                </c:pt>
                <c:pt idx="69738">
                  <c:v>92400465.044172004</c:v>
                </c:pt>
                <c:pt idx="69739">
                  <c:v>92539570.356679991</c:v>
                </c:pt>
                <c:pt idx="69740">
                  <c:v>92678552.080247998</c:v>
                </c:pt>
                <c:pt idx="69741">
                  <c:v>92817410.511448994</c:v>
                </c:pt>
                <c:pt idx="69742">
                  <c:v>92956145.945536003</c:v>
                </c:pt>
                <c:pt idx="69743">
                  <c:v>93094758.676451966</c:v>
                </c:pt>
                <c:pt idx="69744">
                  <c:v>93233248.996840999</c:v>
                </c:pt>
                <c:pt idx="69745">
                  <c:v>93371617.198054984</c:v>
                </c:pt>
                <c:pt idx="69746">
                  <c:v>93509863.570158988</c:v>
                </c:pt>
                <c:pt idx="69747">
                  <c:v>93647988.401943982</c:v>
                </c:pt>
                <c:pt idx="69748">
                  <c:v>93785991.980930999</c:v>
                </c:pt>
                <c:pt idx="69749">
                  <c:v>93923874.593384013</c:v>
                </c:pt>
                <c:pt idx="69750">
                  <c:v>94061636.524310991</c:v>
                </c:pt>
                <c:pt idx="69751">
                  <c:v>94199278.057476014</c:v>
                </c:pt>
                <c:pt idx="69752">
                  <c:v>94336799.475409999</c:v>
                </c:pt>
                <c:pt idx="69753">
                  <c:v>94474201.059410006</c:v>
                </c:pt>
                <c:pt idx="69754">
                  <c:v>94611483.089553967</c:v>
                </c:pt>
                <c:pt idx="69755">
                  <c:v>94748645.844707981</c:v>
                </c:pt>
                <c:pt idx="69756">
                  <c:v>94885689.602528989</c:v>
                </c:pt>
                <c:pt idx="69757">
                  <c:v>95022614.639476016</c:v>
                </c:pt>
                <c:pt idx="69758">
                  <c:v>95159421.230817005</c:v>
                </c:pt>
                <c:pt idx="69759">
                  <c:v>95296109.650637984</c:v>
                </c:pt>
                <c:pt idx="69760">
                  <c:v>95432680.171843976</c:v>
                </c:pt>
                <c:pt idx="69761">
                  <c:v>95569133.066174999</c:v>
                </c:pt>
                <c:pt idx="69762">
                  <c:v>95705468.604205981</c:v>
                </c:pt>
                <c:pt idx="69763">
                  <c:v>95841687.055356979</c:v>
                </c:pt>
                <c:pt idx="69764">
                  <c:v>95977788.687901989</c:v>
                </c:pt>
                <c:pt idx="69765">
                  <c:v>96113773.768972993</c:v>
                </c:pt>
                <c:pt idx="69766">
                  <c:v>96249642.564566001</c:v>
                </c:pt>
                <c:pt idx="69767">
                  <c:v>96385395.339552984</c:v>
                </c:pt>
                <c:pt idx="69768">
                  <c:v>96521032.357683986</c:v>
                </c:pt>
                <c:pt idx="69769">
                  <c:v>96656553.881593987</c:v>
                </c:pt>
                <c:pt idx="69770">
                  <c:v>96791960.172814965</c:v>
                </c:pt>
                <c:pt idx="69771">
                  <c:v>96927251.491775021</c:v>
                </c:pt>
                <c:pt idx="69772">
                  <c:v>97062428.097811982</c:v>
                </c:pt>
                <c:pt idx="69773">
                  <c:v>97197490.249173015</c:v>
                </c:pt>
                <c:pt idx="69774">
                  <c:v>97332438.203029007</c:v>
                </c:pt>
                <c:pt idx="69775">
                  <c:v>97467272.215473995</c:v>
                </c:pt>
                <c:pt idx="69776">
                  <c:v>97601992.541536003</c:v>
                </c:pt>
                <c:pt idx="69777">
                  <c:v>97736599.435182005</c:v>
                </c:pt>
                <c:pt idx="69778">
                  <c:v>97871093.149323002</c:v>
                </c:pt>
                <c:pt idx="69779">
                  <c:v>98005473.935822979</c:v>
                </c:pt>
                <c:pt idx="69780">
                  <c:v>98139742.04550299</c:v>
                </c:pt>
                <c:pt idx="69781">
                  <c:v>98273897.728147</c:v>
                </c:pt>
                <c:pt idx="69782">
                  <c:v>98407941.232511982</c:v>
                </c:pt>
                <c:pt idx="69783">
                  <c:v>98541872.806327</c:v>
                </c:pt>
                <c:pt idx="69784">
                  <c:v>98675692.696308002</c:v>
                </c:pt>
                <c:pt idx="69785">
                  <c:v>98809401.148155004</c:v>
                </c:pt>
                <c:pt idx="69786">
                  <c:v>98942998.406563982</c:v>
                </c:pt>
                <c:pt idx="69787">
                  <c:v>99076484.715232</c:v>
                </c:pt>
                <c:pt idx="69788">
                  <c:v>99209860.316860005</c:v>
                </c:pt>
                <c:pt idx="69789">
                  <c:v>99343125.453162014</c:v>
                </c:pt>
                <c:pt idx="69790">
                  <c:v>99476280.364868</c:v>
                </c:pt>
                <c:pt idx="69791">
                  <c:v>99609325.291732982</c:v>
                </c:pt>
                <c:pt idx="69792">
                  <c:v>99742260.47254099</c:v>
                </c:pt>
                <c:pt idx="69793">
                  <c:v>99875086.145108998</c:v>
                </c:pt>
                <c:pt idx="69794">
                  <c:v>100007802.54629602</c:v>
                </c:pt>
                <c:pt idx="69795">
                  <c:v>100140409.91200399</c:v>
                </c:pt>
                <c:pt idx="69796">
                  <c:v>100272908.47718802</c:v>
                </c:pt>
                <c:pt idx="69797">
                  <c:v>100405298.475861</c:v>
                </c:pt>
                <c:pt idx="69798">
                  <c:v>100537580.14109601</c:v>
                </c:pt>
                <c:pt idx="69799">
                  <c:v>100669753.70503399</c:v>
                </c:pt>
                <c:pt idx="69800">
                  <c:v>100801819.39889</c:v>
                </c:pt>
                <c:pt idx="69801">
                  <c:v>100933777.45295498</c:v>
                </c:pt>
                <c:pt idx="69802">
                  <c:v>101065628.096606</c:v>
                </c:pt>
                <c:pt idx="69803">
                  <c:v>101197371.55830599</c:v>
                </c:pt>
                <c:pt idx="69804">
                  <c:v>101329008.065615</c:v>
                </c:pt>
                <c:pt idx="69805">
                  <c:v>101460537.84518902</c:v>
                </c:pt>
                <c:pt idx="69806">
                  <c:v>101591961.12278998</c:v>
                </c:pt>
                <c:pt idx="69807">
                  <c:v>101723278.123289</c:v>
                </c:pt>
                <c:pt idx="69808">
                  <c:v>101854489.07066998</c:v>
                </c:pt>
                <c:pt idx="69809">
                  <c:v>101985594.18803899</c:v>
                </c:pt>
                <c:pt idx="69810">
                  <c:v>102116593.69762398</c:v>
                </c:pt>
                <c:pt idx="69811">
                  <c:v>102247487.82078201</c:v>
                </c:pt>
                <c:pt idx="69812">
                  <c:v>102378276.778005</c:v>
                </c:pt>
                <c:pt idx="69813">
                  <c:v>102508960.78892398</c:v>
                </c:pt>
                <c:pt idx="69814">
                  <c:v>102639540.07231398</c:v>
                </c:pt>
                <c:pt idx="69815">
                  <c:v>102770014.84609802</c:v>
                </c:pt>
                <c:pt idx="69816">
                  <c:v>102900385.32735099</c:v>
                </c:pt>
                <c:pt idx="69817">
                  <c:v>103030651.73230901</c:v>
                </c:pt>
                <c:pt idx="69818">
                  <c:v>103160814.27636802</c:v>
                </c:pt>
                <c:pt idx="69819">
                  <c:v>103290873.17409399</c:v>
                </c:pt>
                <c:pt idx="69820">
                  <c:v>103420828.639222</c:v>
                </c:pt>
                <c:pt idx="69821">
                  <c:v>103550680.884665</c:v>
                </c:pt>
                <c:pt idx="69822">
                  <c:v>103680430.12251899</c:v>
                </c:pt>
                <c:pt idx="69823">
                  <c:v>103810076.564061</c:v>
                </c:pt>
                <c:pt idx="69824">
                  <c:v>103939620.41976401</c:v>
                </c:pt>
                <c:pt idx="69825">
                  <c:v>104069061.89929001</c:v>
                </c:pt>
                <c:pt idx="69826">
                  <c:v>104198401.211504</c:v>
                </c:pt>
                <c:pt idx="69827">
                  <c:v>104327638.564473</c:v>
                </c:pt>
                <c:pt idx="69828">
                  <c:v>104456774.165471</c:v>
                </c:pt>
                <c:pt idx="69829">
                  <c:v>104585808.22098501</c:v>
                </c:pt>
                <c:pt idx="69830">
                  <c:v>104714740.936718</c:v>
                </c:pt>
                <c:pt idx="69831">
                  <c:v>104843572.51759398</c:v>
                </c:pt>
                <c:pt idx="69832">
                  <c:v>104972303.167762</c:v>
                </c:pt>
                <c:pt idx="69833">
                  <c:v>105100933.0906</c:v>
                </c:pt>
                <c:pt idx="69834">
                  <c:v>105229462.488719</c:v>
                </c:pt>
                <c:pt idx="69835">
                  <c:v>105357891.56396702</c:v>
                </c:pt>
                <c:pt idx="69836">
                  <c:v>105486220.51743501</c:v>
                </c:pt>
                <c:pt idx="69837">
                  <c:v>105614449.54945901</c:v>
                </c:pt>
                <c:pt idx="69838">
                  <c:v>105742578.85962299</c:v>
                </c:pt>
                <c:pt idx="69839">
                  <c:v>105870608.64676702</c:v>
                </c:pt>
                <c:pt idx="69840">
                  <c:v>105998539.108988</c:v>
                </c:pt>
                <c:pt idx="69841">
                  <c:v>106126370.44364502</c:v>
                </c:pt>
                <c:pt idx="69842">
                  <c:v>106254102.84736201</c:v>
                </c:pt>
                <c:pt idx="69843">
                  <c:v>106381736.51603298</c:v>
                </c:pt>
                <c:pt idx="69844">
                  <c:v>106509271.64482598</c:v>
                </c:pt>
                <c:pt idx="69845">
                  <c:v>106636708.42818601</c:v>
                </c:pt>
                <c:pt idx="69846">
                  <c:v>106764047.059837</c:v>
                </c:pt>
                <c:pt idx="69847">
                  <c:v>106891287.732793</c:v>
                </c:pt>
                <c:pt idx="69848">
                  <c:v>107018430.639351</c:v>
                </c:pt>
                <c:pt idx="69849">
                  <c:v>107145475.97110599</c:v>
                </c:pt>
                <c:pt idx="69850">
                  <c:v>107272423.91894501</c:v>
                </c:pt>
                <c:pt idx="69851">
                  <c:v>107399274.67305799</c:v>
                </c:pt>
                <c:pt idx="69852">
                  <c:v>107526028.42293602</c:v>
                </c:pt>
                <c:pt idx="69853">
                  <c:v>107652685.35738</c:v>
                </c:pt>
                <c:pt idx="69854">
                  <c:v>107779245.66450098</c:v>
                </c:pt>
                <c:pt idx="69855">
                  <c:v>107905709.53172401</c:v>
                </c:pt>
                <c:pt idx="69856">
                  <c:v>108032077.14579201</c:v>
                </c:pt>
                <c:pt idx="69857">
                  <c:v>108158348.692771</c:v>
                </c:pt>
                <c:pt idx="69858">
                  <c:v>108284524.35805298</c:v>
                </c:pt>
                <c:pt idx="69859">
                  <c:v>108410604.326355</c:v>
                </c:pt>
                <c:pt idx="69860">
                  <c:v>108536588.78173098</c:v>
                </c:pt>
                <c:pt idx="69861">
                  <c:v>108662477.90756799</c:v>
                </c:pt>
                <c:pt idx="69862">
                  <c:v>108788271.88659199</c:v>
                </c:pt>
                <c:pt idx="69863">
                  <c:v>108913970.900874</c:v>
                </c:pt>
                <c:pt idx="69864">
                  <c:v>109039575.131828</c:v>
                </c:pt>
                <c:pt idx="69865">
                  <c:v>109165084.76022002</c:v>
                </c:pt>
                <c:pt idx="69866">
                  <c:v>109290499.96616702</c:v>
                </c:pt>
                <c:pt idx="69867">
                  <c:v>109415820.929143</c:v>
                </c:pt>
                <c:pt idx="69868">
                  <c:v>109541047.827981</c:v>
                </c:pt>
                <c:pt idx="69869">
                  <c:v>109666180.84087601</c:v>
                </c:pt>
                <c:pt idx="69870">
                  <c:v>109791220.145392</c:v>
                </c:pt>
                <c:pt idx="69871">
                  <c:v>109916165.91845702</c:v>
                </c:pt>
                <c:pt idx="69872">
                  <c:v>110041018.33637699</c:v>
                </c:pt>
                <c:pt idx="69873">
                  <c:v>110165777.57482998</c:v>
                </c:pt>
                <c:pt idx="69874">
                  <c:v>110290443.808873</c:v>
                </c:pt>
                <c:pt idx="69875">
                  <c:v>110415017.21294601</c:v>
                </c:pt>
                <c:pt idx="69876">
                  <c:v>110539497.96087299</c:v>
                </c:pt>
                <c:pt idx="69877">
                  <c:v>110663886.225869</c:v>
                </c:pt>
                <c:pt idx="69878">
                  <c:v>110788182.18053599</c:v>
                </c:pt>
                <c:pt idx="69879">
                  <c:v>110912385.996874</c:v>
                </c:pt>
                <c:pt idx="69880">
                  <c:v>111036497.84627801</c:v>
                </c:pt>
                <c:pt idx="69881">
                  <c:v>111160517.89954399</c:v>
                </c:pt>
                <c:pt idx="69882">
                  <c:v>111284446.32687299</c:v>
                </c:pt>
                <c:pt idx="69883">
                  <c:v>111408283.29787001</c:v>
                </c:pt>
                <c:pt idx="69884">
                  <c:v>111532028.98155101</c:v>
                </c:pt>
                <c:pt idx="69885">
                  <c:v>111655683.54634501</c:v>
                </c:pt>
                <c:pt idx="69886">
                  <c:v>111779247.16009398</c:v>
                </c:pt>
                <c:pt idx="69887">
                  <c:v>111902719.99006101</c:v>
                </c:pt>
                <c:pt idx="69888">
                  <c:v>112026102.20292699</c:v>
                </c:pt>
                <c:pt idx="69889">
                  <c:v>112149393.964799</c:v>
                </c:pt>
                <c:pt idx="69890">
                  <c:v>112272595.44121201</c:v>
                </c:pt>
                <c:pt idx="69891">
                  <c:v>112395706.79712699</c:v>
                </c:pt>
                <c:pt idx="69892">
                  <c:v>112518728.19694199</c:v>
                </c:pt>
                <c:pt idx="69893">
                  <c:v>112641659.804487</c:v>
                </c:pt>
                <c:pt idx="69894">
                  <c:v>112764501.783031</c:v>
                </c:pt>
                <c:pt idx="69895">
                  <c:v>112887254.295284</c:v>
                </c:pt>
                <c:pt idx="69896">
                  <c:v>113009917.50340101</c:v>
                </c:pt>
                <c:pt idx="69897">
                  <c:v>113132491.56898102</c:v>
                </c:pt>
                <c:pt idx="69898">
                  <c:v>113254976.653073</c:v>
                </c:pt>
                <c:pt idx="69899">
                  <c:v>113377372.91617902</c:v>
                </c:pt>
                <c:pt idx="69900">
                  <c:v>113499680.518254</c:v>
                </c:pt>
                <c:pt idx="69901">
                  <c:v>113621899.61871098</c:v>
                </c:pt>
                <c:pt idx="69902">
                  <c:v>113744030.37642099</c:v>
                </c:pt>
                <c:pt idx="69903">
                  <c:v>113866072.94972099</c:v>
                </c:pt>
                <c:pt idx="69904">
                  <c:v>113988027.49641001</c:v>
                </c:pt>
                <c:pt idx="69905">
                  <c:v>114109894.17375399</c:v>
                </c:pt>
                <c:pt idx="69906">
                  <c:v>114231673.138493</c:v>
                </c:pt>
                <c:pt idx="69907">
                  <c:v>114353364.546836</c:v>
                </c:pt>
                <c:pt idx="69908">
                  <c:v>114474968.55447</c:v>
                </c:pt>
                <c:pt idx="69909">
                  <c:v>114596485.31655799</c:v>
                </c:pt>
                <c:pt idx="69910">
                  <c:v>114717914.98774399</c:v>
                </c:pt>
                <c:pt idx="69911">
                  <c:v>114839257.722155</c:v>
                </c:pt>
                <c:pt idx="69912">
                  <c:v>114960513.67340298</c:v>
                </c:pt>
                <c:pt idx="69913">
                  <c:v>115081682.994589</c:v>
                </c:pt>
                <c:pt idx="69914">
                  <c:v>115202765.838303</c:v>
                </c:pt>
                <c:pt idx="69915">
                  <c:v>115323762.35662799</c:v>
                </c:pt>
                <c:pt idx="69916">
                  <c:v>115444672.701143</c:v>
                </c:pt>
                <c:pt idx="69917">
                  <c:v>115565497.02292401</c:v>
                </c:pt>
                <c:pt idx="69918">
                  <c:v>115686235.472546</c:v>
                </c:pt>
                <c:pt idx="69919">
                  <c:v>115806888.20008701</c:v>
                </c:pt>
                <c:pt idx="69920">
                  <c:v>115927455.35513099</c:v>
                </c:pt>
                <c:pt idx="69921">
                  <c:v>116047937.086767</c:v>
                </c:pt>
                <c:pt idx="69922">
                  <c:v>116168333.54359601</c:v>
                </c:pt>
                <c:pt idx="69923">
                  <c:v>116288644.87372698</c:v>
                </c:pt>
                <c:pt idx="69924">
                  <c:v>116408871.224787</c:v>
                </c:pt>
                <c:pt idx="69925">
                  <c:v>116529012.74391602</c:v>
                </c:pt>
                <c:pt idx="69926">
                  <c:v>116649069.577775</c:v>
                </c:pt>
                <c:pt idx="69927">
                  <c:v>116769041.87254399</c:v>
                </c:pt>
                <c:pt idx="69928">
                  <c:v>116888929.773928</c:v>
                </c:pt>
                <c:pt idx="69929">
                  <c:v>117008733.427156</c:v>
                </c:pt>
                <c:pt idx="69930">
                  <c:v>117128452.97698398</c:v>
                </c:pt>
                <c:pt idx="69931">
                  <c:v>117248088.5677</c:v>
                </c:pt>
                <c:pt idx="69932">
                  <c:v>117367640.34312102</c:v>
                </c:pt>
                <c:pt idx="69933">
                  <c:v>117487108.446602</c:v>
                </c:pt>
                <c:pt idx="69934">
                  <c:v>117606493.02103101</c:v>
                </c:pt>
                <c:pt idx="69935">
                  <c:v>117725794.208836</c:v>
                </c:pt>
                <c:pt idx="69936">
                  <c:v>117845012.151985</c:v>
                </c:pt>
                <c:pt idx="69937">
                  <c:v>117964146.99198902</c:v>
                </c:pt>
                <c:pt idx="69938">
                  <c:v>118083198.869904</c:v>
                </c:pt>
                <c:pt idx="69939">
                  <c:v>118202167.926332</c:v>
                </c:pt>
                <c:pt idx="69940">
                  <c:v>118321054.30142702</c:v>
                </c:pt>
                <c:pt idx="69941">
                  <c:v>118439858.13489099</c:v>
                </c:pt>
                <c:pt idx="69942">
                  <c:v>118558579.565981</c:v>
                </c:pt>
                <c:pt idx="69943">
                  <c:v>118677218.73350802</c:v>
                </c:pt>
                <c:pt idx="69944">
                  <c:v>118795775.77583998</c:v>
                </c:pt>
                <c:pt idx="69945">
                  <c:v>118914250.830908</c:v>
                </c:pt>
                <c:pt idx="69946">
                  <c:v>119032644.0362</c:v>
                </c:pt>
                <c:pt idx="69947">
                  <c:v>119150955.528769</c:v>
                </c:pt>
                <c:pt idx="69948">
                  <c:v>119269185.445234</c:v>
                </c:pt>
                <c:pt idx="69949">
                  <c:v>119387333.92178002</c:v>
                </c:pt>
                <c:pt idx="69950">
                  <c:v>119505401.094164</c:v>
                </c:pt>
                <c:pt idx="69951">
                  <c:v>119623387.097711</c:v>
                </c:pt>
                <c:pt idx="69952">
                  <c:v>119741292.067321</c:v>
                </c:pt>
                <c:pt idx="69953">
                  <c:v>119859116.13746801</c:v>
                </c:pt>
                <c:pt idx="69954">
                  <c:v>119976859.44220603</c:v>
                </c:pt>
                <c:pt idx="69955">
                  <c:v>120094522.11516501</c:v>
                </c:pt>
                <c:pt idx="69956">
                  <c:v>120212104.289556</c:v>
                </c:pt>
                <c:pt idx="69957">
                  <c:v>120329606.09817502</c:v>
                </c:pt>
                <c:pt idx="69958">
                  <c:v>120447027.673401</c:v>
                </c:pt>
                <c:pt idx="69959">
                  <c:v>120564369.147199</c:v>
                </c:pt>
                <c:pt idx="69960">
                  <c:v>120681630.651125</c:v>
                </c:pt>
                <c:pt idx="69961">
                  <c:v>120798812.316323</c:v>
                </c:pt>
                <c:pt idx="69962">
                  <c:v>120915914.27352898</c:v>
                </c:pt>
                <c:pt idx="69963">
                  <c:v>121032936.653074</c:v>
                </c:pt>
                <c:pt idx="69964">
                  <c:v>121149879.584885</c:v>
                </c:pt>
                <c:pt idx="69965">
                  <c:v>121266743.19848502</c:v>
                </c:pt>
                <c:pt idx="69966">
                  <c:v>121383527.622997</c:v>
                </c:pt>
                <c:pt idx="69967">
                  <c:v>121500232.987147</c:v>
                </c:pt>
                <c:pt idx="69968">
                  <c:v>121616859.41926101</c:v>
                </c:pt>
                <c:pt idx="69969">
                  <c:v>121733407.04727101</c:v>
                </c:pt>
                <c:pt idx="69970">
                  <c:v>121849875.99871601</c:v>
                </c:pt>
                <c:pt idx="69971">
                  <c:v>121966266.40074198</c:v>
                </c:pt>
                <c:pt idx="69972">
                  <c:v>122082578.380105</c:v>
                </c:pt>
                <c:pt idx="69973">
                  <c:v>122198812.06317301</c:v>
                </c:pt>
                <c:pt idx="69974">
                  <c:v>122314967.57592799</c:v>
                </c:pt>
                <c:pt idx="69975">
                  <c:v>122431045.04396503</c:v>
                </c:pt>
                <c:pt idx="69976">
                  <c:v>122547044.59249902</c:v>
                </c:pt>
                <c:pt idx="69977">
                  <c:v>122662966.346359</c:v>
                </c:pt>
                <c:pt idx="69978">
                  <c:v>122778810.42999801</c:v>
                </c:pt>
                <c:pt idx="69979">
                  <c:v>122894576.96749002</c:v>
                </c:pt>
                <c:pt idx="69980">
                  <c:v>123010266.08252898</c:v>
                </c:pt>
                <c:pt idx="69981">
                  <c:v>123125877.89843902</c:v>
                </c:pt>
                <c:pt idx="69982">
                  <c:v>123241412.53816701</c:v>
                </c:pt>
                <c:pt idx="69983">
                  <c:v>123356870.12428999</c:v>
                </c:pt>
                <c:pt idx="69984">
                  <c:v>123472250.779015</c:v>
                </c:pt>
                <c:pt idx="69985">
                  <c:v>123587554.62417999</c:v>
                </c:pt>
                <c:pt idx="69986">
                  <c:v>123702781.78125502</c:v>
                </c:pt>
                <c:pt idx="69987">
                  <c:v>123817932.371347</c:v>
                </c:pt>
                <c:pt idx="69988">
                  <c:v>123933006.51519699</c:v>
                </c:pt>
                <c:pt idx="69989">
                  <c:v>124048004.33318701</c:v>
                </c:pt>
                <c:pt idx="69990">
                  <c:v>124162925.94533502</c:v>
                </c:pt>
                <c:pt idx="69991">
                  <c:v>124277771.471302</c:v>
                </c:pt>
                <c:pt idx="69992">
                  <c:v>124392541.03039099</c:v>
                </c:pt>
                <c:pt idx="69993">
                  <c:v>124507234.741548</c:v>
                </c:pt>
                <c:pt idx="69994">
                  <c:v>124621852.72336802</c:v>
                </c:pt>
                <c:pt idx="69995">
                  <c:v>124736395.094088</c:v>
                </c:pt>
                <c:pt idx="69996">
                  <c:v>124850861.971599</c:v>
                </c:pt>
                <c:pt idx="69997">
                  <c:v>124965253.47343799</c:v>
                </c:pt>
                <c:pt idx="69998">
                  <c:v>125079569.71679501</c:v>
                </c:pt>
                <c:pt idx="69999">
                  <c:v>125193810.818515</c:v>
                </c:pt>
                <c:pt idx="70000">
                  <c:v>125307976.89509401</c:v>
                </c:pt>
                <c:pt idx="70001">
                  <c:v>125422068.06268601</c:v>
                </c:pt>
                <c:pt idx="70002">
                  <c:v>125536084.437104</c:v>
                </c:pt>
                <c:pt idx="70003">
                  <c:v>125650026.133818</c:v>
                </c:pt>
                <c:pt idx="70004">
                  <c:v>125763893.267958</c:v>
                </c:pt>
                <c:pt idx="70005">
                  <c:v>125877685.954318</c:v>
                </c:pt>
                <c:pt idx="70006">
                  <c:v>125991404.30735201</c:v>
                </c:pt>
                <c:pt idx="70007">
                  <c:v>126105048.44118302</c:v>
                </c:pt>
                <c:pt idx="70008">
                  <c:v>126218618.46959701</c:v>
                </c:pt>
                <c:pt idx="70009">
                  <c:v>126332114.50604798</c:v>
                </c:pt>
                <c:pt idx="70010">
                  <c:v>126445536.663661</c:v>
                </c:pt>
                <c:pt idx="70011">
                  <c:v>126558885.055227</c:v>
                </c:pt>
                <c:pt idx="70012">
                  <c:v>126672159.79321399</c:v>
                </c:pt>
                <c:pt idx="70013">
                  <c:v>126785360.989759</c:v>
                </c:pt>
                <c:pt idx="70014">
                  <c:v>126898488.756675</c:v>
                </c:pt>
                <c:pt idx="70015">
                  <c:v>127011543.205452</c:v>
                </c:pt>
                <c:pt idx="70016">
                  <c:v>127124524.447254</c:v>
                </c:pt>
                <c:pt idx="70017">
                  <c:v>127237432.59292699</c:v>
                </c:pt>
                <c:pt idx="70018">
                  <c:v>127350267.75299501</c:v>
                </c:pt>
                <c:pt idx="70019">
                  <c:v>127463030.037664</c:v>
                </c:pt>
                <c:pt idx="70020">
                  <c:v>127575719.55682001</c:v>
                </c:pt>
                <c:pt idx="70021">
                  <c:v>127688336.420037</c:v>
                </c:pt>
                <c:pt idx="70022">
                  <c:v>127800880.736571</c:v>
                </c:pt>
                <c:pt idx="70023">
                  <c:v>127913352.61536501</c:v>
                </c:pt>
                <c:pt idx="70024">
                  <c:v>128025752.16505198</c:v>
                </c:pt>
                <c:pt idx="70025">
                  <c:v>128138079.49394999</c:v>
                </c:pt>
                <c:pt idx="70026">
                  <c:v>128250334.71007001</c:v>
                </c:pt>
                <c:pt idx="70027">
                  <c:v>128362517.92111501</c:v>
                </c:pt>
                <c:pt idx="70028">
                  <c:v>128474629.23447999</c:v>
                </c:pt>
                <c:pt idx="70029">
                  <c:v>128586668.75725198</c:v>
                </c:pt>
                <c:pt idx="70030">
                  <c:v>128698636.596218</c:v>
                </c:pt>
                <c:pt idx="70031">
                  <c:v>128810532.85785799</c:v>
                </c:pt>
                <c:pt idx="70032">
                  <c:v>128922357.648351</c:v>
                </c:pt>
                <c:pt idx="70033">
                  <c:v>129034111.07357401</c:v>
                </c:pt>
                <c:pt idx="70034">
                  <c:v>129145793.23910701</c:v>
                </c:pt>
                <c:pt idx="70035">
                  <c:v>129257404.250228</c:v>
                </c:pt>
                <c:pt idx="70036">
                  <c:v>129368944.21192102</c:v>
                </c:pt>
                <c:pt idx="70037">
                  <c:v>129480413.228873</c:v>
                </c:pt>
                <c:pt idx="70038">
                  <c:v>129591811.40547504</c:v>
                </c:pt>
                <c:pt idx="70039">
                  <c:v>129703138.84582399</c:v>
                </c:pt>
                <c:pt idx="70040">
                  <c:v>129814395.65372798</c:v>
                </c:pt>
                <c:pt idx="70041">
                  <c:v>129925581.93269999</c:v>
                </c:pt>
                <c:pt idx="70042">
                  <c:v>130036697.78596501</c:v>
                </c:pt>
                <c:pt idx="70043">
                  <c:v>130147743.316458</c:v>
                </c:pt>
                <c:pt idx="70044">
                  <c:v>130258718.62682699</c:v>
                </c:pt>
                <c:pt idx="70045">
                  <c:v>130369623.819433</c:v>
                </c:pt>
                <c:pt idx="70046">
                  <c:v>130480458.996351</c:v>
                </c:pt>
                <c:pt idx="70047">
                  <c:v>130591224.25937399</c:v>
                </c:pt>
                <c:pt idx="70048">
                  <c:v>130701919.71000899</c:v>
                </c:pt>
                <c:pt idx="70049">
                  <c:v>130812545.44948304</c:v>
                </c:pt>
                <c:pt idx="70050">
                  <c:v>130923101.57874098</c:v>
                </c:pt>
                <c:pt idx="70051">
                  <c:v>131033588.198449</c:v>
                </c:pt>
                <c:pt idx="70052">
                  <c:v>131144005.40899302</c:v>
                </c:pt>
                <c:pt idx="70053">
                  <c:v>131254353.31048402</c:v>
                </c:pt>
                <c:pt idx="70054">
                  <c:v>131364632.00275299</c:v>
                </c:pt>
                <c:pt idx="70055">
                  <c:v>131474841.58536002</c:v>
                </c:pt>
                <c:pt idx="70056">
                  <c:v>131584982.15758701</c:v>
                </c:pt>
                <c:pt idx="70057">
                  <c:v>131695053.81844501</c:v>
                </c:pt>
                <c:pt idx="70058">
                  <c:v>131805056.66667201</c:v>
                </c:pt>
                <c:pt idx="70059">
                  <c:v>131914990.800735</c:v>
                </c:pt>
                <c:pt idx="70060">
                  <c:v>132024856.31883298</c:v>
                </c:pt>
                <c:pt idx="70061">
                  <c:v>132134653.318892</c:v>
                </c:pt>
                <c:pt idx="70062">
                  <c:v>132244381.89857498</c:v>
                </c:pt>
                <c:pt idx="70063">
                  <c:v>132354042.155275</c:v>
                </c:pt>
                <c:pt idx="70064">
                  <c:v>132463634.18611999</c:v>
                </c:pt>
                <c:pt idx="70065">
                  <c:v>132573158.08797501</c:v>
                </c:pt>
                <c:pt idx="70066">
                  <c:v>132682613.95743902</c:v>
                </c:pt>
                <c:pt idx="70067">
                  <c:v>132792001.89084998</c:v>
                </c:pt>
                <c:pt idx="70068">
                  <c:v>132901321.98428501</c:v>
                </c:pt>
                <c:pt idx="70069">
                  <c:v>133010574.33355798</c:v>
                </c:pt>
                <c:pt idx="70070">
                  <c:v>133119759.034227</c:v>
                </c:pt>
                <c:pt idx="70071">
                  <c:v>133228876.181587</c:v>
                </c:pt>
                <c:pt idx="70072">
                  <c:v>133337925.87068099</c:v>
                </c:pt>
                <c:pt idx="70073">
                  <c:v>133446908.19629</c:v>
                </c:pt>
                <c:pt idx="70074">
                  <c:v>133555823.25294398</c:v>
                </c:pt>
                <c:pt idx="70075">
                  <c:v>133664671.13491701</c:v>
                </c:pt>
                <c:pt idx="70076">
                  <c:v>133773451.93622802</c:v>
                </c:pt>
                <c:pt idx="70077">
                  <c:v>133882165.750645</c:v>
                </c:pt>
                <c:pt idx="70078">
                  <c:v>133990812.67168398</c:v>
                </c:pt>
                <c:pt idx="70079">
                  <c:v>134099392.792612</c:v>
                </c:pt>
                <c:pt idx="70080">
                  <c:v>134207906.206444</c:v>
                </c:pt>
                <c:pt idx="70081">
                  <c:v>134316353.00594798</c:v>
                </c:pt>
                <c:pt idx="70082">
                  <c:v>134424733.28364301</c:v>
                </c:pt>
                <c:pt idx="70083">
                  <c:v>134533047.13180301</c:v>
                </c:pt>
                <c:pt idx="70084">
                  <c:v>134641294.642454</c:v>
                </c:pt>
                <c:pt idx="70085">
                  <c:v>134749475.90737998</c:v>
                </c:pt>
                <c:pt idx="70086">
                  <c:v>134857591.01811898</c:v>
                </c:pt>
                <c:pt idx="70087">
                  <c:v>134965640.06596696</c:v>
                </c:pt>
                <c:pt idx="70088">
                  <c:v>135073623.14197698</c:v>
                </c:pt>
                <c:pt idx="70089">
                  <c:v>135181540.33696303</c:v>
                </c:pt>
                <c:pt idx="70090">
                  <c:v>135289391.74149498</c:v>
                </c:pt>
                <c:pt idx="70091">
                  <c:v>135397177.44590798</c:v>
                </c:pt>
                <c:pt idx="70092">
                  <c:v>135504897.54029599</c:v>
                </c:pt>
                <c:pt idx="70093">
                  <c:v>135612552.114517</c:v>
                </c:pt>
                <c:pt idx="70094">
                  <c:v>135720141.25819197</c:v>
                </c:pt>
                <c:pt idx="70095">
                  <c:v>135827665.06070501</c:v>
                </c:pt>
                <c:pt idx="70096">
                  <c:v>135935123.61120698</c:v>
                </c:pt>
                <c:pt idx="70097">
                  <c:v>136042516.99861601</c:v>
                </c:pt>
                <c:pt idx="70098">
                  <c:v>136149845.31161299</c:v>
                </c:pt>
                <c:pt idx="70099">
                  <c:v>136257108.638652</c:v>
                </c:pt>
                <c:pt idx="70100">
                  <c:v>136364307.06795099</c:v>
                </c:pt>
                <c:pt idx="70101">
                  <c:v>136471440.687502</c:v>
                </c:pt>
                <c:pt idx="70102">
                  <c:v>136578509.58506501</c:v>
                </c:pt>
                <c:pt idx="70103">
                  <c:v>136685513.848171</c:v>
                </c:pt>
                <c:pt idx="70104">
                  <c:v>136792453.564125</c:v>
                </c:pt>
                <c:pt idx="70105">
                  <c:v>136899328.82000503</c:v>
                </c:pt>
                <c:pt idx="70106">
                  <c:v>137006139.70265999</c:v>
                </c:pt>
                <c:pt idx="70107">
                  <c:v>137112886.29871798</c:v>
                </c:pt>
                <c:pt idx="70108">
                  <c:v>137219568.69457901</c:v>
                </c:pt>
                <c:pt idx="70109">
                  <c:v>137326186.97642303</c:v>
                </c:pt>
                <c:pt idx="70110">
                  <c:v>137432741.23020399</c:v>
                </c:pt>
                <c:pt idx="70111">
                  <c:v>137539231.54165599</c:v>
                </c:pt>
                <c:pt idx="70112">
                  <c:v>137645657.99629202</c:v>
                </c:pt>
                <c:pt idx="70113">
                  <c:v>137752020.67940399</c:v>
                </c:pt>
                <c:pt idx="70114">
                  <c:v>137858319.67606398</c:v>
                </c:pt>
                <c:pt idx="70115">
                  <c:v>137964555.07112795</c:v>
                </c:pt>
                <c:pt idx="70116">
                  <c:v>138070726.94923201</c:v>
                </c:pt>
                <c:pt idx="70117">
                  <c:v>138176835.39479503</c:v>
                </c:pt>
                <c:pt idx="70118">
                  <c:v>138282880.49202099</c:v>
                </c:pt>
                <c:pt idx="70119">
                  <c:v>138388862.32489803</c:v>
                </c:pt>
                <c:pt idx="70120">
                  <c:v>138494780.9772</c:v>
                </c:pt>
                <c:pt idx="70121">
                  <c:v>138600636.532487</c:v>
                </c:pt>
                <c:pt idx="70122">
                  <c:v>138706429.07410398</c:v>
                </c:pt>
                <c:pt idx="70123">
                  <c:v>138812158.68518797</c:v>
                </c:pt>
                <c:pt idx="70124">
                  <c:v>138917825.44865999</c:v>
                </c:pt>
                <c:pt idx="70125">
                  <c:v>139023429.447234</c:v>
                </c:pt>
                <c:pt idx="70126">
                  <c:v>139128970.76341301</c:v>
                </c:pt>
                <c:pt idx="70127">
                  <c:v>139234449.479489</c:v>
                </c:pt>
                <c:pt idx="70128">
                  <c:v>139339865.67754698</c:v>
                </c:pt>
                <c:pt idx="70129">
                  <c:v>139445219.43946701</c:v>
                </c:pt>
                <c:pt idx="70130">
                  <c:v>139550510.84691802</c:v>
                </c:pt>
                <c:pt idx="70131">
                  <c:v>139655739.98136398</c:v>
                </c:pt>
                <c:pt idx="70132">
                  <c:v>139760906.92406699</c:v>
                </c:pt>
                <c:pt idx="70133">
                  <c:v>139866011.75607899</c:v>
                </c:pt>
                <c:pt idx="70134">
                  <c:v>139971054.55825299</c:v>
                </c:pt>
                <c:pt idx="70135">
                  <c:v>140076035.411235</c:v>
                </c:pt>
                <c:pt idx="70136">
                  <c:v>140180954.39547303</c:v>
                </c:pt>
                <c:pt idx="70137">
                  <c:v>140285811.59120798</c:v>
                </c:pt>
                <c:pt idx="70138">
                  <c:v>140390607.07848597</c:v>
                </c:pt>
                <c:pt idx="70139">
                  <c:v>140495340.93714696</c:v>
                </c:pt>
                <c:pt idx="70140">
                  <c:v>140600013.24683699</c:v>
                </c:pt>
                <c:pt idx="70141">
                  <c:v>140704624.08699903</c:v>
                </c:pt>
                <c:pt idx="70142">
                  <c:v>140809173.53688002</c:v>
                </c:pt>
                <c:pt idx="70143">
                  <c:v>140913661.67552996</c:v>
                </c:pt>
                <c:pt idx="70144">
                  <c:v>141018088.58180001</c:v>
                </c:pt>
                <c:pt idx="70145">
                  <c:v>141122454.33434901</c:v>
                </c:pt>
                <c:pt idx="70146">
                  <c:v>141226759.01163799</c:v>
                </c:pt>
                <c:pt idx="70147">
                  <c:v>141331002.69193399</c:v>
                </c:pt>
                <c:pt idx="70148">
                  <c:v>141435185.45331001</c:v>
                </c:pt>
                <c:pt idx="70149">
                  <c:v>141539307.373647</c:v>
                </c:pt>
                <c:pt idx="70150">
                  <c:v>141643368.53063303</c:v>
                </c:pt>
                <c:pt idx="70151">
                  <c:v>141747369.00176397</c:v>
                </c:pt>
                <c:pt idx="70152">
                  <c:v>141851308.86434501</c:v>
                </c:pt>
                <c:pt idx="70153">
                  <c:v>141955188.19549</c:v>
                </c:pt>
                <c:pt idx="70154">
                  <c:v>142059007.07212597</c:v>
                </c:pt>
                <c:pt idx="70155">
                  <c:v>142162765.57098797</c:v>
                </c:pt>
                <c:pt idx="70156">
                  <c:v>142266463.76862398</c:v>
                </c:pt>
                <c:pt idx="70157">
                  <c:v>142370101.74139395</c:v>
                </c:pt>
                <c:pt idx="70158">
                  <c:v>142473679.56547099</c:v>
                </c:pt>
                <c:pt idx="70159">
                  <c:v>142577197.31684303</c:v>
                </c:pt>
                <c:pt idx="70160">
                  <c:v>142680655.07130897</c:v>
                </c:pt>
                <c:pt idx="70161">
                  <c:v>142784052.904486</c:v>
                </c:pt>
                <c:pt idx="70162">
                  <c:v>142887390.89180601</c:v>
                </c:pt>
                <c:pt idx="70163">
                  <c:v>142990669.10851696</c:v>
                </c:pt>
                <c:pt idx="70164">
                  <c:v>143093887.62968299</c:v>
                </c:pt>
                <c:pt idx="70165">
                  <c:v>143197046.53018698</c:v>
                </c:pt>
                <c:pt idx="70166">
                  <c:v>143300145.88472903</c:v>
                </c:pt>
                <c:pt idx="70167">
                  <c:v>143403185.76783001</c:v>
                </c:pt>
                <c:pt idx="70168">
                  <c:v>143506166.25382701</c:v>
                </c:pt>
                <c:pt idx="70169">
                  <c:v>143609087.41688001</c:v>
                </c:pt>
                <c:pt idx="70170">
                  <c:v>143711949.33096901</c:v>
                </c:pt>
                <c:pt idx="70171">
                  <c:v>143814752.06989503</c:v>
                </c:pt>
                <c:pt idx="70172">
                  <c:v>143917495.70727998</c:v>
                </c:pt>
                <c:pt idx="70173">
                  <c:v>144020180.31657103</c:v>
                </c:pt>
                <c:pt idx="70174">
                  <c:v>144122805.97103599</c:v>
                </c:pt>
                <c:pt idx="70175">
                  <c:v>144225372.74376795</c:v>
                </c:pt>
                <c:pt idx="70176">
                  <c:v>144327880.70768496</c:v>
                </c:pt>
                <c:pt idx="70177">
                  <c:v>144430329.935527</c:v>
                </c:pt>
                <c:pt idx="70178">
                  <c:v>144532720.49986401</c:v>
                </c:pt>
                <c:pt idx="70179">
                  <c:v>144635052.47308996</c:v>
                </c:pt>
                <c:pt idx="70180">
                  <c:v>144737325.92742503</c:v>
                </c:pt>
                <c:pt idx="70181">
                  <c:v>144839540.93491802</c:v>
                </c:pt>
                <c:pt idx="70182">
                  <c:v>144941697.56744501</c:v>
                </c:pt>
                <c:pt idx="70183">
                  <c:v>145043795.89671102</c:v>
                </c:pt>
                <c:pt idx="70184">
                  <c:v>145145835.99425203</c:v>
                </c:pt>
                <c:pt idx="70185">
                  <c:v>145247817.93143001</c:v>
                </c:pt>
                <c:pt idx="70186">
                  <c:v>145349741.779441</c:v>
                </c:pt>
                <c:pt idx="70187">
                  <c:v>145451607.60931101</c:v>
                </c:pt>
                <c:pt idx="70188">
                  <c:v>145553415.49189499</c:v>
                </c:pt>
                <c:pt idx="70189">
                  <c:v>145655165.49788499</c:v>
                </c:pt>
                <c:pt idx="70190">
                  <c:v>145756857.69780099</c:v>
                </c:pt>
                <c:pt idx="70191">
                  <c:v>145858492.162</c:v>
                </c:pt>
                <c:pt idx="70192">
                  <c:v>145960068.96066901</c:v>
                </c:pt>
                <c:pt idx="70193">
                  <c:v>146061588.16383401</c:v>
                </c:pt>
                <c:pt idx="70194">
                  <c:v>146163049.84135199</c:v>
                </c:pt>
                <c:pt idx="70195">
                  <c:v>146264454.06291801</c:v>
                </c:pt>
                <c:pt idx="70196">
                  <c:v>146365800.89806101</c:v>
                </c:pt>
                <c:pt idx="70197">
                  <c:v>146467090.41615</c:v>
                </c:pt>
                <c:pt idx="70198">
                  <c:v>146568322.68638799</c:v>
                </c:pt>
                <c:pt idx="70199">
                  <c:v>146669497.777816</c:v>
                </c:pt>
                <c:pt idx="70200">
                  <c:v>146770615.759316</c:v>
                </c:pt>
                <c:pt idx="70201">
                  <c:v>146871676.699606</c:v>
                </c:pt>
                <c:pt idx="70202">
                  <c:v>146972680.66724598</c:v>
                </c:pt>
                <c:pt idx="70203">
                  <c:v>147073627.73063201</c:v>
                </c:pt>
                <c:pt idx="70204">
                  <c:v>147174517.95800501</c:v>
                </c:pt>
                <c:pt idx="70205">
                  <c:v>147275351.417445</c:v>
                </c:pt>
                <c:pt idx="70206">
                  <c:v>147376128.17687303</c:v>
                </c:pt>
                <c:pt idx="70207">
                  <c:v>147476848.30405203</c:v>
                </c:pt>
                <c:pt idx="70208">
                  <c:v>147577511.86658999</c:v>
                </c:pt>
                <c:pt idx="70209">
                  <c:v>147678118.93193501</c:v>
                </c:pt>
                <c:pt idx="70210">
                  <c:v>147778669.56738198</c:v>
                </c:pt>
                <c:pt idx="70211">
                  <c:v>147879163.84006599</c:v>
                </c:pt>
                <c:pt idx="70212">
                  <c:v>147979601.81697202</c:v>
                </c:pt>
                <c:pt idx="70213">
                  <c:v>148079983.564924</c:v>
                </c:pt>
                <c:pt idx="70214">
                  <c:v>148180309.15059799</c:v>
                </c:pt>
                <c:pt idx="70215">
                  <c:v>148280578.640513</c:v>
                </c:pt>
                <c:pt idx="70216">
                  <c:v>148380792.101033</c:v>
                </c:pt>
                <c:pt idx="70217">
                  <c:v>148480949.59837398</c:v>
                </c:pt>
                <c:pt idx="70218">
                  <c:v>148581051.19859698</c:v>
                </c:pt>
                <c:pt idx="70219">
                  <c:v>148681096.96761003</c:v>
                </c:pt>
                <c:pt idx="70220">
                  <c:v>148781086.97117397</c:v>
                </c:pt>
                <c:pt idx="70221">
                  <c:v>148881021.274894</c:v>
                </c:pt>
                <c:pt idx="70222">
                  <c:v>148980899.94422999</c:v>
                </c:pt>
                <c:pt idx="70223">
                  <c:v>149080723.044489</c:v>
                </c:pt>
                <c:pt idx="70224">
                  <c:v>149180490.640829</c:v>
                </c:pt>
                <c:pt idx="70225">
                  <c:v>149280202.79826096</c:v>
                </c:pt>
                <c:pt idx="70226">
                  <c:v>149379859.581646</c:v>
                </c:pt>
                <c:pt idx="70227">
                  <c:v>149479461.05569899</c:v>
                </c:pt>
                <c:pt idx="70228">
                  <c:v>149579007.284987</c:v>
                </c:pt>
                <c:pt idx="70229">
                  <c:v>149678498.333929</c:v>
                </c:pt>
                <c:pt idx="70230">
                  <c:v>149777934.26679999</c:v>
                </c:pt>
                <c:pt idx="70231">
                  <c:v>149877315.14772698</c:v>
                </c:pt>
                <c:pt idx="70232">
                  <c:v>149976641.040694</c:v>
                </c:pt>
                <c:pt idx="70233">
                  <c:v>150075912.00953799</c:v>
                </c:pt>
                <c:pt idx="70234">
                  <c:v>150175128.117953</c:v>
                </c:pt>
                <c:pt idx="70235">
                  <c:v>150274289.42948899</c:v>
                </c:pt>
                <c:pt idx="70236">
                  <c:v>150373396.00755101</c:v>
                </c:pt>
                <c:pt idx="70237">
                  <c:v>150472447.91540301</c:v>
                </c:pt>
                <c:pt idx="70238">
                  <c:v>150571445.21616697</c:v>
                </c:pt>
                <c:pt idx="70239">
                  <c:v>150670387.97282001</c:v>
                </c:pt>
                <c:pt idx="70240">
                  <c:v>150769276.24819997</c:v>
                </c:pt>
                <c:pt idx="70241">
                  <c:v>150868110.10500398</c:v>
                </c:pt>
                <c:pt idx="70242">
                  <c:v>150966889.60578597</c:v>
                </c:pt>
                <c:pt idx="70243">
                  <c:v>151065614.81296301</c:v>
                </c:pt>
                <c:pt idx="70244">
                  <c:v>151164285.788809</c:v>
                </c:pt>
                <c:pt idx="70245">
                  <c:v>151262902.59546101</c:v>
                </c:pt>
                <c:pt idx="70246">
                  <c:v>151361465.29491699</c:v>
                </c:pt>
                <c:pt idx="70247">
                  <c:v>151459973.94903499</c:v>
                </c:pt>
                <c:pt idx="70248">
                  <c:v>151558428.61953798</c:v>
                </c:pt>
                <c:pt idx="70249">
                  <c:v>151656829.36800799</c:v>
                </c:pt>
                <c:pt idx="70250">
                  <c:v>151755176.25589201</c:v>
                </c:pt>
                <c:pt idx="70251">
                  <c:v>151853469.34450001</c:v>
                </c:pt>
                <c:pt idx="70252">
                  <c:v>151951708.695007</c:v>
                </c:pt>
                <c:pt idx="70253">
                  <c:v>152049894.368449</c:v>
                </c:pt>
                <c:pt idx="70254">
                  <c:v>152148026.42573202</c:v>
                </c:pt>
                <c:pt idx="70255">
                  <c:v>152246104.92762104</c:v>
                </c:pt>
                <c:pt idx="70256">
                  <c:v>152344129.93475103</c:v>
                </c:pt>
                <c:pt idx="70257">
                  <c:v>152442101.50762099</c:v>
                </c:pt>
                <c:pt idx="70258">
                  <c:v>152540019.70659798</c:v>
                </c:pt>
                <c:pt idx="70259">
                  <c:v>152637884.59191501</c:v>
                </c:pt>
                <c:pt idx="70260">
                  <c:v>152735696.22367001</c:v>
                </c:pt>
                <c:pt idx="70261">
                  <c:v>152833454.66183299</c:v>
                </c:pt>
                <c:pt idx="70262">
                  <c:v>152931159.96623904</c:v>
                </c:pt>
                <c:pt idx="70263">
                  <c:v>153028812.19659299</c:v>
                </c:pt>
                <c:pt idx="70264">
                  <c:v>153126411.412469</c:v>
                </c:pt>
                <c:pt idx="70265">
                  <c:v>153223957.67330796</c:v>
                </c:pt>
                <c:pt idx="70266">
                  <c:v>153321451.038425</c:v>
                </c:pt>
                <c:pt idx="70267">
                  <c:v>153418891.56700099</c:v>
                </c:pt>
                <c:pt idx="70268">
                  <c:v>153516279.31808996</c:v>
                </c:pt>
                <c:pt idx="70269">
                  <c:v>153613614.35061702</c:v>
                </c:pt>
                <c:pt idx="70270">
                  <c:v>153710896.72337797</c:v>
                </c:pt>
                <c:pt idx="70271">
                  <c:v>153808126.49504</c:v>
                </c:pt>
                <c:pt idx="70272">
                  <c:v>153905303.72414398</c:v>
                </c:pt>
                <c:pt idx="70273">
                  <c:v>154002428.469102</c:v>
                </c:pt>
                <c:pt idx="70274">
                  <c:v>154099500.78819996</c:v>
                </c:pt>
                <c:pt idx="70275">
                  <c:v>154196520.73959598</c:v>
                </c:pt>
                <c:pt idx="70276">
                  <c:v>154293488.38132501</c:v>
                </c:pt>
                <c:pt idx="70277">
                  <c:v>154390403.77129397</c:v>
                </c:pt>
                <c:pt idx="70278">
                  <c:v>154487266.96728301</c:v>
                </c:pt>
                <c:pt idx="70279">
                  <c:v>154584078.02695003</c:v>
                </c:pt>
                <c:pt idx="70280">
                  <c:v>154680837.007828</c:v>
                </c:pt>
                <c:pt idx="70281">
                  <c:v>154777543.967325</c:v>
                </c:pt>
                <c:pt idx="70282">
                  <c:v>154874198.962724</c:v>
                </c:pt>
                <c:pt idx="70283">
                  <c:v>154970802.05118698</c:v>
                </c:pt>
                <c:pt idx="70284">
                  <c:v>155067353.28975099</c:v>
                </c:pt>
                <c:pt idx="70285">
                  <c:v>155163852.735333</c:v>
                </c:pt>
                <c:pt idx="70286">
                  <c:v>155260300.44472399</c:v>
                </c:pt>
                <c:pt idx="70287">
                  <c:v>155356696.47459501</c:v>
                </c:pt>
                <c:pt idx="70288">
                  <c:v>155453040.88149801</c:v>
                </c:pt>
                <c:pt idx="70289">
                  <c:v>155549333.72185799</c:v>
                </c:pt>
                <c:pt idx="70290">
                  <c:v>155645575.051985</c:v>
                </c:pt>
                <c:pt idx="70291">
                  <c:v>155741764.92806599</c:v>
                </c:pt>
                <c:pt idx="70292">
                  <c:v>155837903.406167</c:v>
                </c:pt>
                <c:pt idx="70293">
                  <c:v>155933990.54223701</c:v>
                </c:pt>
                <c:pt idx="70294">
                  <c:v>156030026.392104</c:v>
                </c:pt>
                <c:pt idx="70295">
                  <c:v>156126011.01147598</c:v>
                </c:pt>
                <c:pt idx="70296">
                  <c:v>156221944.455946</c:v>
                </c:pt>
                <c:pt idx="70297">
                  <c:v>156317826.780985</c:v>
                </c:pt>
                <c:pt idx="70298">
                  <c:v>156413658.04194897</c:v>
                </c:pt>
                <c:pt idx="70299">
                  <c:v>156509438.29407501</c:v>
                </c:pt>
                <c:pt idx="70300">
                  <c:v>156605167.59248301</c:v>
                </c:pt>
                <c:pt idx="70301">
                  <c:v>156700845.99217701</c:v>
                </c:pt>
                <c:pt idx="70302">
                  <c:v>156796473.54804397</c:v>
                </c:pt>
                <c:pt idx="70303">
                  <c:v>156892050.31485602</c:v>
                </c:pt>
                <c:pt idx="70304">
                  <c:v>156987576.347267</c:v>
                </c:pt>
                <c:pt idx="70305">
                  <c:v>157083051.69981903</c:v>
                </c:pt>
                <c:pt idx="70306">
                  <c:v>157178476.42693704</c:v>
                </c:pt>
                <c:pt idx="70307">
                  <c:v>157273850.58293104</c:v>
                </c:pt>
                <c:pt idx="70308">
                  <c:v>157369174.22199696</c:v>
                </c:pt>
                <c:pt idx="70309">
                  <c:v>157464447.39821899</c:v>
                </c:pt>
                <c:pt idx="70310">
                  <c:v>157559670.16556498</c:v>
                </c:pt>
                <c:pt idx="70311">
                  <c:v>157654842.57789001</c:v>
                </c:pt>
                <c:pt idx="70312">
                  <c:v>157749964.68893901</c:v>
                </c:pt>
                <c:pt idx="70313">
                  <c:v>157845036.55234101</c:v>
                </c:pt>
                <c:pt idx="70314">
                  <c:v>157940058.22161499</c:v>
                </c:pt>
                <c:pt idx="70315">
                  <c:v>158035029.75016597</c:v>
                </c:pt>
                <c:pt idx="70316">
                  <c:v>158129951.19128996</c:v>
                </c:pt>
                <c:pt idx="70317">
                  <c:v>158224822.59816998</c:v>
                </c:pt>
                <c:pt idx="70318">
                  <c:v>158319644.02387899</c:v>
                </c:pt>
                <c:pt idx="70319">
                  <c:v>158414415.52137896</c:v>
                </c:pt>
                <c:pt idx="70320">
                  <c:v>158509137.14352298</c:v>
                </c:pt>
                <c:pt idx="70321">
                  <c:v>158603808.94305301</c:v>
                </c:pt>
                <c:pt idx="70322">
                  <c:v>158698430.97260103</c:v>
                </c:pt>
                <c:pt idx="70323">
                  <c:v>158793003.28469202</c:v>
                </c:pt>
                <c:pt idx="70324">
                  <c:v>158887525.931739</c:v>
                </c:pt>
                <c:pt idx="70325">
                  <c:v>158981998.96604899</c:v>
                </c:pt>
                <c:pt idx="70326">
                  <c:v>159076422.43982103</c:v>
                </c:pt>
                <c:pt idx="70327">
                  <c:v>159170796.40514398</c:v>
                </c:pt>
                <c:pt idx="70328">
                  <c:v>159265120.91400099</c:v>
                </c:pt>
                <c:pt idx="70329">
                  <c:v>159359396.01826796</c:v>
                </c:pt>
                <c:pt idx="70330">
                  <c:v>159453621.769712</c:v>
                </c:pt>
                <c:pt idx="70331">
                  <c:v>159547798.21999598</c:v>
                </c:pt>
                <c:pt idx="70332">
                  <c:v>159641925.42067504</c:v>
                </c:pt>
                <c:pt idx="70333">
                  <c:v>159736003.42320001</c:v>
                </c:pt>
                <c:pt idx="70334">
                  <c:v>159830032.27891296</c:v>
                </c:pt>
                <c:pt idx="70335">
                  <c:v>159924012.03905401</c:v>
                </c:pt>
                <c:pt idx="70336">
                  <c:v>160017942.754756</c:v>
                </c:pt>
                <c:pt idx="70337">
                  <c:v>160111824.47704896</c:v>
                </c:pt>
                <c:pt idx="70338">
                  <c:v>160205657.25685602</c:v>
                </c:pt>
                <c:pt idx="70339">
                  <c:v>160299441.144999</c:v>
                </c:pt>
                <c:pt idx="70340">
                  <c:v>160393176.19219398</c:v>
                </c:pt>
                <c:pt idx="70341">
                  <c:v>160486862.449054</c:v>
                </c:pt>
                <c:pt idx="70342">
                  <c:v>160580499.96608999</c:v>
                </c:pt>
                <c:pt idx="70343">
                  <c:v>160674088.79370797</c:v>
                </c:pt>
                <c:pt idx="70344">
                  <c:v>160767628.98221403</c:v>
                </c:pt>
                <c:pt idx="70345">
                  <c:v>160861120.58180901</c:v>
                </c:pt>
                <c:pt idx="70346">
                  <c:v>160954563.64259496</c:v>
                </c:pt>
                <c:pt idx="70347">
                  <c:v>161047958.21456897</c:v>
                </c:pt>
                <c:pt idx="70348">
                  <c:v>161141304.34762999</c:v>
                </c:pt>
                <c:pt idx="70349">
                  <c:v>161234602.09157398</c:v>
                </c:pt>
                <c:pt idx="70350">
                  <c:v>161327851.49609703</c:v>
                </c:pt>
                <c:pt idx="70351">
                  <c:v>161421052.61079296</c:v>
                </c:pt>
                <c:pt idx="70352">
                  <c:v>161514205.485158</c:v>
                </c:pt>
                <c:pt idx="70353">
                  <c:v>161607310.16858697</c:v>
                </c:pt>
                <c:pt idx="70354">
                  <c:v>161700366.71037498</c:v>
                </c:pt>
                <c:pt idx="70355">
                  <c:v>161793375.15972</c:v>
                </c:pt>
                <c:pt idx="70356">
                  <c:v>161886335.56571701</c:v>
                </c:pt>
                <c:pt idx="70357">
                  <c:v>161979247.97736597</c:v>
                </c:pt>
                <c:pt idx="70358">
                  <c:v>162072112.44356596</c:v>
                </c:pt>
                <c:pt idx="70359">
                  <c:v>162164929.01312098</c:v>
                </c:pt>
                <c:pt idx="70360">
                  <c:v>162257697.73473299</c:v>
                </c:pt>
                <c:pt idx="70361">
                  <c:v>162350418.65700901</c:v>
                </c:pt>
                <c:pt idx="70362">
                  <c:v>162443091.82845899</c:v>
                </c:pt>
                <c:pt idx="70363">
                  <c:v>162535717.29749501</c:v>
                </c:pt>
                <c:pt idx="70364">
                  <c:v>162628295.11243299</c:v>
                </c:pt>
                <c:pt idx="70365">
                  <c:v>162720825.32149103</c:v>
                </c:pt>
                <c:pt idx="70366">
                  <c:v>162813307.97279301</c:v>
                </c:pt>
                <c:pt idx="70367">
                  <c:v>162905743.11436498</c:v>
                </c:pt>
                <c:pt idx="70368">
                  <c:v>162998130.794139</c:v>
                </c:pt>
                <c:pt idx="70369">
                  <c:v>163090471.05995202</c:v>
                </c:pt>
                <c:pt idx="70370">
                  <c:v>163182763.95954299</c:v>
                </c:pt>
                <c:pt idx="70371">
                  <c:v>163275009.54055998</c:v>
                </c:pt>
                <c:pt idx="70372">
                  <c:v>163367207.85055402</c:v>
                </c:pt>
                <c:pt idx="70373">
                  <c:v>163459358.93698201</c:v>
                </c:pt>
                <c:pt idx="70374">
                  <c:v>163551462.84720901</c:v>
                </c:pt>
                <c:pt idx="70375">
                  <c:v>163643519.62850398</c:v>
                </c:pt>
                <c:pt idx="70376">
                  <c:v>163735529.32804301</c:v>
                </c:pt>
                <c:pt idx="70377">
                  <c:v>163827491.99291003</c:v>
                </c:pt>
                <c:pt idx="70378">
                  <c:v>163919407.670095</c:v>
                </c:pt>
                <c:pt idx="70379">
                  <c:v>164011276.40649503</c:v>
                </c:pt>
                <c:pt idx="70380">
                  <c:v>164103098.24891597</c:v>
                </c:pt>
                <c:pt idx="70381">
                  <c:v>164194873.24407199</c:v>
                </c:pt>
                <c:pt idx="70382">
                  <c:v>164286601.43858296</c:v>
                </c:pt>
                <c:pt idx="70383">
                  <c:v>164378282.87897998</c:v>
                </c:pt>
                <c:pt idx="70384">
                  <c:v>164469917.61170098</c:v>
                </c:pt>
                <c:pt idx="70385">
                  <c:v>164561505.68309301</c:v>
                </c:pt>
                <c:pt idx="70386">
                  <c:v>164653047.13941202</c:v>
                </c:pt>
                <c:pt idx="70387">
                  <c:v>164744542.02682602</c:v>
                </c:pt>
                <c:pt idx="70388">
                  <c:v>164835990.39140999</c:v>
                </c:pt>
                <c:pt idx="70389">
                  <c:v>164927392.27914998</c:v>
                </c:pt>
                <c:pt idx="70390">
                  <c:v>165018747.73594096</c:v>
                </c:pt>
                <c:pt idx="70391">
                  <c:v>165110056.80759001</c:v>
                </c:pt>
                <c:pt idx="70392">
                  <c:v>165201319.53981403</c:v>
                </c:pt>
                <c:pt idx="70393">
                  <c:v>165292535.97824198</c:v>
                </c:pt>
                <c:pt idx="70394">
                  <c:v>165383706.16841301</c:v>
                </c:pt>
                <c:pt idx="70395">
                  <c:v>165474830.15577799</c:v>
                </c:pt>
                <c:pt idx="70396">
                  <c:v>165565907.98570001</c:v>
                </c:pt>
                <c:pt idx="70397">
                  <c:v>165656939.70345199</c:v>
                </c:pt>
                <c:pt idx="70398">
                  <c:v>165747925.35422304</c:v>
                </c:pt>
                <c:pt idx="70399">
                  <c:v>165838864.98311099</c:v>
                </c:pt>
                <c:pt idx="70400">
                  <c:v>165929758.63512796</c:v>
                </c:pt>
                <c:pt idx="70401">
                  <c:v>166020606.35519999</c:v>
                </c:pt>
                <c:pt idx="70402">
                  <c:v>166111408.18816498</c:v>
                </c:pt>
                <c:pt idx="70403">
                  <c:v>166202164.17877397</c:v>
                </c:pt>
                <c:pt idx="70404">
                  <c:v>166292874.371694</c:v>
                </c:pt>
                <c:pt idx="70405">
                  <c:v>166383538.81150198</c:v>
                </c:pt>
                <c:pt idx="70406">
                  <c:v>166474157.542694</c:v>
                </c:pt>
                <c:pt idx="70407">
                  <c:v>166564730.609676</c:v>
                </c:pt>
                <c:pt idx="70408">
                  <c:v>166655258.05677104</c:v>
                </c:pt>
                <c:pt idx="70409">
                  <c:v>166745739.92821801</c:v>
                </c:pt>
                <c:pt idx="70410">
                  <c:v>166836176.26816794</c:v>
                </c:pt>
                <c:pt idx="70411">
                  <c:v>166926567.12068999</c:v>
                </c:pt>
                <c:pt idx="70412">
                  <c:v>167016912.52976701</c:v>
                </c:pt>
                <c:pt idx="70413">
                  <c:v>167107212.53929901</c:v>
                </c:pt>
                <c:pt idx="70414">
                  <c:v>167197467.19310096</c:v>
                </c:pt>
                <c:pt idx="70415">
                  <c:v>167287676.53490499</c:v>
                </c:pt>
                <c:pt idx="70416">
                  <c:v>167377840.60835996</c:v>
                </c:pt>
                <c:pt idx="70417">
                  <c:v>167467959.45703104</c:v>
                </c:pt>
                <c:pt idx="70418">
                  <c:v>167558033.12439901</c:v>
                </c:pt>
                <c:pt idx="70419">
                  <c:v>167648061.65386501</c:v>
                </c:pt>
                <c:pt idx="70420">
                  <c:v>167738045.088745</c:v>
                </c:pt>
                <c:pt idx="70421">
                  <c:v>167827983.47227299</c:v>
                </c:pt>
                <c:pt idx="70422">
                  <c:v>167917876.84760201</c:v>
                </c:pt>
                <c:pt idx="70423">
                  <c:v>168007725.25780401</c:v>
                </c:pt>
                <c:pt idx="70424">
                  <c:v>168097528.74586597</c:v>
                </c:pt>
                <c:pt idx="70425">
                  <c:v>168187287.35469604</c:v>
                </c:pt>
                <c:pt idx="70426">
                  <c:v>168277001.12711999</c:v>
                </c:pt>
                <c:pt idx="70427">
                  <c:v>168366670.105885</c:v>
                </c:pt>
                <c:pt idx="70428">
                  <c:v>168456294.33365402</c:v>
                </c:pt>
                <c:pt idx="70429">
                  <c:v>168545873.85301203</c:v>
                </c:pt>
                <c:pt idx="70430">
                  <c:v>168635408.70646301</c:v>
                </c:pt>
                <c:pt idx="70431">
                  <c:v>168724898.93643004</c:v>
                </c:pt>
                <c:pt idx="70432">
                  <c:v>168814344.58525699</c:v>
                </c:pt>
                <c:pt idx="70433">
                  <c:v>168903745.69520798</c:v>
                </c:pt>
                <c:pt idx="70434">
                  <c:v>168993102.308469</c:v>
                </c:pt>
                <c:pt idx="70435">
                  <c:v>169082414.467145</c:v>
                </c:pt>
                <c:pt idx="70436">
                  <c:v>169171682.21326196</c:v>
                </c:pt>
                <c:pt idx="70437">
                  <c:v>169260905.58876798</c:v>
                </c:pt>
                <c:pt idx="70438">
                  <c:v>169350084.63553399</c:v>
                </c:pt>
                <c:pt idx="70439">
                  <c:v>169439219.39534798</c:v>
                </c:pt>
                <c:pt idx="70440">
                  <c:v>169528309.90992501</c:v>
                </c:pt>
                <c:pt idx="70441">
                  <c:v>169617356.22089899</c:v>
                </c:pt>
                <c:pt idx="70442">
                  <c:v>169706358.36982802</c:v>
                </c:pt>
                <c:pt idx="70443">
                  <c:v>169795316.398191</c:v>
                </c:pt>
                <c:pt idx="70444">
                  <c:v>169884230.34739</c:v>
                </c:pt>
                <c:pt idx="70445">
                  <c:v>169973100.25874996</c:v>
                </c:pt>
                <c:pt idx="70446">
                  <c:v>170061926.17352098</c:v>
                </c:pt>
                <c:pt idx="70447">
                  <c:v>170150708.13287303</c:v>
                </c:pt>
                <c:pt idx="70448">
                  <c:v>170239446.17790198</c:v>
                </c:pt>
                <c:pt idx="70449">
                  <c:v>170328140.349628</c:v>
                </c:pt>
                <c:pt idx="70450">
                  <c:v>170416790.68899199</c:v>
                </c:pt>
                <c:pt idx="70451">
                  <c:v>170505397.236862</c:v>
                </c:pt>
                <c:pt idx="70452">
                  <c:v>170593960.03402999</c:v>
                </c:pt>
                <c:pt idx="70453">
                  <c:v>170682479.12121099</c:v>
                </c:pt>
                <c:pt idx="70454">
                  <c:v>170770954.539047</c:v>
                </c:pt>
                <c:pt idx="70455">
                  <c:v>170859386.32810301</c:v>
                </c:pt>
                <c:pt idx="70456">
                  <c:v>170947774.52886999</c:v>
                </c:pt>
                <c:pt idx="70457">
                  <c:v>171036119.18176398</c:v>
                </c:pt>
                <c:pt idx="70458">
                  <c:v>171124420.32712799</c:v>
                </c:pt>
                <c:pt idx="70459">
                  <c:v>171212678.005229</c:v>
                </c:pt>
                <c:pt idx="70460">
                  <c:v>171300892.25625899</c:v>
                </c:pt>
                <c:pt idx="70461">
                  <c:v>171389063.120341</c:v>
                </c:pt>
                <c:pt idx="70462">
                  <c:v>171477190.63751799</c:v>
                </c:pt>
                <c:pt idx="70463">
                  <c:v>171565274.847765</c:v>
                </c:pt>
                <c:pt idx="70464">
                  <c:v>171653315.79097998</c:v>
                </c:pt>
                <c:pt idx="70465">
                  <c:v>171741313.50698999</c:v>
                </c:pt>
                <c:pt idx="70466">
                  <c:v>171829268.03554797</c:v>
                </c:pt>
                <c:pt idx="70467">
                  <c:v>171917179.416336</c:v>
                </c:pt>
                <c:pt idx="70468">
                  <c:v>172005047.688961</c:v>
                </c:pt>
                <c:pt idx="70469">
                  <c:v>172092872.89296001</c:v>
                </c:pt>
                <c:pt idx="70470">
                  <c:v>172180655.06779701</c:v>
                </c:pt>
                <c:pt idx="70471">
                  <c:v>172268394.252864</c:v>
                </c:pt>
                <c:pt idx="70472">
                  <c:v>172356090.48748103</c:v>
                </c:pt>
                <c:pt idx="70473">
                  <c:v>172443743.81089699</c:v>
                </c:pt>
                <c:pt idx="70474">
                  <c:v>172531354.26229</c:v>
                </c:pt>
                <c:pt idx="70475">
                  <c:v>172618921.88076699</c:v>
                </c:pt>
                <c:pt idx="70476">
                  <c:v>172706446.70536196</c:v>
                </c:pt>
                <c:pt idx="70477">
                  <c:v>172793928.77503997</c:v>
                </c:pt>
                <c:pt idx="70478">
                  <c:v>172881368.12869599</c:v>
                </c:pt>
                <c:pt idx="70479">
                  <c:v>172968764.805154</c:v>
                </c:pt>
                <c:pt idx="70480">
                  <c:v>173056118.84316596</c:v>
                </c:pt>
                <c:pt idx="70481">
                  <c:v>173143430.281416</c:v>
                </c:pt>
                <c:pt idx="70482">
                  <c:v>173230699.158519</c:v>
                </c:pt>
                <c:pt idx="70483">
                  <c:v>173317925.51301798</c:v>
                </c:pt>
                <c:pt idx="70484">
                  <c:v>173405109.383387</c:v>
                </c:pt>
                <c:pt idx="70485">
                  <c:v>173492250.80803201</c:v>
                </c:pt>
                <c:pt idx="70486">
                  <c:v>173579349.82528901</c:v>
                </c:pt>
                <c:pt idx="70487">
                  <c:v>173666406.47342598</c:v>
                </c:pt>
                <c:pt idx="70488">
                  <c:v>173753420.79064</c:v>
                </c:pt>
                <c:pt idx="70489">
                  <c:v>173840392.81506199</c:v>
                </c:pt>
                <c:pt idx="70490">
                  <c:v>173927322.58475304</c:v>
                </c:pt>
                <c:pt idx="70491">
                  <c:v>174014210.13770598</c:v>
                </c:pt>
                <c:pt idx="70492">
                  <c:v>174101055.51184696</c:v>
                </c:pt>
                <c:pt idx="70493">
                  <c:v>174187858.745033</c:v>
                </c:pt>
                <c:pt idx="70494">
                  <c:v>174274619.875054</c:v>
                </c:pt>
                <c:pt idx="70495">
                  <c:v>174361338.93963203</c:v>
                </c:pt>
                <c:pt idx="70496">
                  <c:v>174448015.97642201</c:v>
                </c:pt>
                <c:pt idx="70497">
                  <c:v>174534651.02301201</c:v>
                </c:pt>
                <c:pt idx="70498">
                  <c:v>174621244.11692199</c:v>
                </c:pt>
                <c:pt idx="70499">
                  <c:v>174707795.29560599</c:v>
                </c:pt>
                <c:pt idx="70500">
                  <c:v>174794304.59645304</c:v>
                </c:pt>
                <c:pt idx="70501">
                  <c:v>174880772.05678099</c:v>
                </c:pt>
                <c:pt idx="70502">
                  <c:v>174967197.71384698</c:v>
                </c:pt>
                <c:pt idx="70503">
                  <c:v>175053581.60483903</c:v>
                </c:pt>
                <c:pt idx="70504">
                  <c:v>175139923.76687801</c:v>
                </c:pt>
                <c:pt idx="70505">
                  <c:v>175226224.237023</c:v>
                </c:pt>
                <c:pt idx="70506">
                  <c:v>175312483.05226299</c:v>
                </c:pt>
                <c:pt idx="70507">
                  <c:v>175398700.24952498</c:v>
                </c:pt>
                <c:pt idx="70508">
                  <c:v>175484875.86566901</c:v>
                </c:pt>
                <c:pt idx="70509">
                  <c:v>175571009.93748999</c:v>
                </c:pt>
                <c:pt idx="70510">
                  <c:v>175657102.501719</c:v>
                </c:pt>
                <c:pt idx="70511">
                  <c:v>175743153.59502101</c:v>
                </c:pt>
                <c:pt idx="70512">
                  <c:v>175829163.253997</c:v>
                </c:pt>
                <c:pt idx="70513">
                  <c:v>175915131.51518396</c:v>
                </c:pt>
                <c:pt idx="70514">
                  <c:v>176001058.41505501</c:v>
                </c:pt>
                <c:pt idx="70515">
                  <c:v>176086943.99001601</c:v>
                </c:pt>
                <c:pt idx="70516">
                  <c:v>176172788.27641299</c:v>
                </c:pt>
                <c:pt idx="70517">
                  <c:v>176258591.31052598</c:v>
                </c:pt>
                <c:pt idx="70518">
                  <c:v>176344353.12857199</c:v>
                </c:pt>
                <c:pt idx="70519">
                  <c:v>176430073.76670399</c:v>
                </c:pt>
                <c:pt idx="70520">
                  <c:v>176515753.26101199</c:v>
                </c:pt>
                <c:pt idx="70521">
                  <c:v>176601391.64752296</c:v>
                </c:pt>
                <c:pt idx="70522">
                  <c:v>176686988.96220201</c:v>
                </c:pt>
                <c:pt idx="70523">
                  <c:v>176772545.24094898</c:v>
                </c:pt>
                <c:pt idx="70524">
                  <c:v>176858060.519602</c:v>
                </c:pt>
                <c:pt idx="70525">
                  <c:v>176943534.83393899</c:v>
                </c:pt>
                <c:pt idx="70526">
                  <c:v>177028968.21967199</c:v>
                </c:pt>
                <c:pt idx="70527">
                  <c:v>177114360.71245301</c:v>
                </c:pt>
                <c:pt idx="70528">
                  <c:v>177199712.34787202</c:v>
                </c:pt>
                <c:pt idx="70529">
                  <c:v>177285023.16145599</c:v>
                </c:pt>
                <c:pt idx="70530">
                  <c:v>177370293.18867099</c:v>
                </c:pt>
                <c:pt idx="70531">
                  <c:v>177455522.46492201</c:v>
                </c:pt>
                <c:pt idx="70532">
                  <c:v>177540711.02555099</c:v>
                </c:pt>
                <c:pt idx="70533">
                  <c:v>177625858.90584099</c:v>
                </c:pt>
                <c:pt idx="70534">
                  <c:v>177710966.141011</c:v>
                </c:pt>
                <c:pt idx="70535">
                  <c:v>177796032.766222</c:v>
                </c:pt>
                <c:pt idx="70536">
                  <c:v>177881058.81657299</c:v>
                </c:pt>
                <c:pt idx="70537">
                  <c:v>177966044.32710099</c:v>
                </c:pt>
                <c:pt idx="70538">
                  <c:v>178050989.33278599</c:v>
                </c:pt>
                <c:pt idx="70539">
                  <c:v>178135893.868543</c:v>
                </c:pt>
                <c:pt idx="70540">
                  <c:v>178220757.96923202</c:v>
                </c:pt>
                <c:pt idx="70541">
                  <c:v>178305581.66964799</c:v>
                </c:pt>
                <c:pt idx="70542">
                  <c:v>178390365.00453001</c:v>
                </c:pt>
                <c:pt idx="70543">
                  <c:v>178475108.00855598</c:v>
                </c:pt>
                <c:pt idx="70544">
                  <c:v>178559810.71634197</c:v>
                </c:pt>
                <c:pt idx="70545">
                  <c:v>178644473.16244999</c:v>
                </c:pt>
                <c:pt idx="70546">
                  <c:v>178729095.38137701</c:v>
                </c:pt>
                <c:pt idx="70547">
                  <c:v>178813677.40756398</c:v>
                </c:pt>
                <c:pt idx="70548">
                  <c:v>178898219.27539298</c:v>
                </c:pt>
                <c:pt idx="70549">
                  <c:v>178982721.01918596</c:v>
                </c:pt>
                <c:pt idx="70550">
                  <c:v>179067182.67320797</c:v>
                </c:pt>
                <c:pt idx="70551">
                  <c:v>179151604.27166298</c:v>
                </c:pt>
                <c:pt idx="70552">
                  <c:v>179235985.848699</c:v>
                </c:pt>
                <c:pt idx="70553">
                  <c:v>179320327.43840301</c:v>
                </c:pt>
                <c:pt idx="70554">
                  <c:v>179404629.074808</c:v>
                </c:pt>
                <c:pt idx="70555">
                  <c:v>179488890.79188597</c:v>
                </c:pt>
                <c:pt idx="70556">
                  <c:v>179573112.62355101</c:v>
                </c:pt>
                <c:pt idx="70557">
                  <c:v>179657294.603661</c:v>
                </c:pt>
                <c:pt idx="70558">
                  <c:v>179741436.76601499</c:v>
                </c:pt>
                <c:pt idx="70559">
                  <c:v>179825539.14435598</c:v>
                </c:pt>
                <c:pt idx="70560">
                  <c:v>179909601.77236897</c:v>
                </c:pt>
                <c:pt idx="70561">
                  <c:v>179993624.68368199</c:v>
                </c:pt>
                <c:pt idx="70562">
                  <c:v>180077607.91186598</c:v>
                </c:pt>
                <c:pt idx="70563">
                  <c:v>180161551.49043402</c:v>
                </c:pt>
                <c:pt idx="70564">
                  <c:v>180245455.45284602</c:v>
                </c:pt>
                <c:pt idx="70565">
                  <c:v>180329319.83250001</c:v>
                </c:pt>
                <c:pt idx="70566">
                  <c:v>180413144.662743</c:v>
                </c:pt>
                <c:pt idx="70567">
                  <c:v>180496929.97686303</c:v>
                </c:pt>
                <c:pt idx="70568">
                  <c:v>180580675.80809101</c:v>
                </c:pt>
                <c:pt idx="70569">
                  <c:v>180664382.18960401</c:v>
                </c:pt>
                <c:pt idx="70570">
                  <c:v>180748049.154522</c:v>
                </c:pt>
                <c:pt idx="70571">
                  <c:v>180831676.73591101</c:v>
                </c:pt>
                <c:pt idx="70572">
                  <c:v>180915264.96677801</c:v>
                </c:pt>
                <c:pt idx="70573">
                  <c:v>180998813.88007802</c:v>
                </c:pt>
                <c:pt idx="70574">
                  <c:v>181082323.50871</c:v>
                </c:pt>
                <c:pt idx="70575">
                  <c:v>181165793.88551503</c:v>
                </c:pt>
                <c:pt idx="70576">
                  <c:v>181249225.04328296</c:v>
                </c:pt>
                <c:pt idx="70577">
                  <c:v>181332617.01474696</c:v>
                </c:pt>
                <c:pt idx="70578">
                  <c:v>181415969.83258501</c:v>
                </c:pt>
                <c:pt idx="70579">
                  <c:v>181499283.52942103</c:v>
                </c:pt>
                <c:pt idx="70580">
                  <c:v>181582558.13782501</c:v>
                </c:pt>
                <c:pt idx="70581">
                  <c:v>181665793.69031101</c:v>
                </c:pt>
                <c:pt idx="70582">
                  <c:v>181748990.21934098</c:v>
                </c:pt>
                <c:pt idx="70583">
                  <c:v>181832147.757321</c:v>
                </c:pt>
                <c:pt idx="70584">
                  <c:v>181915266.33660302</c:v>
                </c:pt>
                <c:pt idx="70585">
                  <c:v>181998345.98948699</c:v>
                </c:pt>
                <c:pt idx="70586">
                  <c:v>182081386.74821797</c:v>
                </c:pt>
                <c:pt idx="70587">
                  <c:v>182164388.64498797</c:v>
                </c:pt>
                <c:pt idx="70588">
                  <c:v>182247351.71193397</c:v>
                </c:pt>
                <c:pt idx="70589">
                  <c:v>182330275.98114198</c:v>
                </c:pt>
                <c:pt idx="70590">
                  <c:v>182413161.48464304</c:v>
                </c:pt>
                <c:pt idx="70591">
                  <c:v>182496008.25441602</c:v>
                </c:pt>
                <c:pt idx="70592">
                  <c:v>182578816.32238701</c:v>
                </c:pt>
                <c:pt idx="70593">
                  <c:v>182661585.72042799</c:v>
                </c:pt>
                <c:pt idx="70594">
                  <c:v>182744316.48035899</c:v>
                </c:pt>
                <c:pt idx="70595">
                  <c:v>182827008.63394898</c:v>
                </c:pt>
                <c:pt idx="70596">
                  <c:v>182909662.21291301</c:v>
                </c:pt>
                <c:pt idx="70597">
                  <c:v>182992277.24891296</c:v>
                </c:pt>
                <c:pt idx="70598">
                  <c:v>183074853.77355996</c:v>
                </c:pt>
                <c:pt idx="70599">
                  <c:v>183157391.81841299</c:v>
                </c:pt>
                <c:pt idx="70600">
                  <c:v>183239891.41497901</c:v>
                </c:pt>
                <c:pt idx="70601">
                  <c:v>183322352.59471303</c:v>
                </c:pt>
                <c:pt idx="70602">
                  <c:v>183404775.38901803</c:v>
                </c:pt>
                <c:pt idx="70603">
                  <c:v>183487159.82924601</c:v>
                </c:pt>
                <c:pt idx="70604">
                  <c:v>183569505.94669801</c:v>
                </c:pt>
                <c:pt idx="70605">
                  <c:v>183651813.77262199</c:v>
                </c:pt>
                <c:pt idx="70606">
                  <c:v>183734083.33821699</c:v>
                </c:pt>
                <c:pt idx="70607">
                  <c:v>183816314.674629</c:v>
                </c:pt>
                <c:pt idx="70608">
                  <c:v>183898507.81295401</c:v>
                </c:pt>
                <c:pt idx="70609">
                  <c:v>183980662.78423703</c:v>
                </c:pt>
                <c:pt idx="70610">
                  <c:v>184062779.61947399</c:v>
                </c:pt>
                <c:pt idx="70611">
                  <c:v>184144858.34960699</c:v>
                </c:pt>
                <c:pt idx="70612">
                  <c:v>184226899.00553</c:v>
                </c:pt>
                <c:pt idx="70613">
                  <c:v>184308901.61808595</c:v>
                </c:pt>
                <c:pt idx="70614">
                  <c:v>184390866.21806794</c:v>
                </c:pt>
                <c:pt idx="70615">
                  <c:v>184472792.83621904</c:v>
                </c:pt>
                <c:pt idx="70616">
                  <c:v>184554681.503232</c:v>
                </c:pt>
                <c:pt idx="70617">
                  <c:v>184636532.24974898</c:v>
                </c:pt>
                <c:pt idx="70618">
                  <c:v>184718345.10636398</c:v>
                </c:pt>
                <c:pt idx="70619">
                  <c:v>184800120.10362101</c:v>
                </c:pt>
                <c:pt idx="70620">
                  <c:v>184881857.27201301</c:v>
                </c:pt>
                <c:pt idx="70621">
                  <c:v>184963556.64198497</c:v>
                </c:pt>
                <c:pt idx="70622">
                  <c:v>185045218.24393398</c:v>
                </c:pt>
                <c:pt idx="70623">
                  <c:v>185126842.10820398</c:v>
                </c:pt>
                <c:pt idx="70624">
                  <c:v>185208428.26509398</c:v>
                </c:pt>
                <c:pt idx="70625">
                  <c:v>185289976.74485201</c:v>
                </c:pt>
                <c:pt idx="70626">
                  <c:v>185371487.57767701</c:v>
                </c:pt>
                <c:pt idx="70627">
                  <c:v>185452960.79372096</c:v>
                </c:pt>
                <c:pt idx="70628">
                  <c:v>185534396.423085</c:v>
                </c:pt>
                <c:pt idx="70629">
                  <c:v>185615794.49582401</c:v>
                </c:pt>
                <c:pt idx="70630">
                  <c:v>185697155.04194298</c:v>
                </c:pt>
                <c:pt idx="70631">
                  <c:v>185778478.09139898</c:v>
                </c:pt>
                <c:pt idx="70632">
                  <c:v>185859763.67410198</c:v>
                </c:pt>
                <c:pt idx="70633">
                  <c:v>185941011.81991303</c:v>
                </c:pt>
                <c:pt idx="70634">
                  <c:v>186022222.55864501</c:v>
                </c:pt>
                <c:pt idx="70635">
                  <c:v>186103395.92006299</c:v>
                </c:pt>
                <c:pt idx="70636">
                  <c:v>186184531.93388501</c:v>
                </c:pt>
                <c:pt idx="70637">
                  <c:v>186265630.629783</c:v>
                </c:pt>
                <c:pt idx="70638">
                  <c:v>186346692.03737798</c:v>
                </c:pt>
                <c:pt idx="70639">
                  <c:v>186427716.18624601</c:v>
                </c:pt>
                <c:pt idx="70640">
                  <c:v>186508703.10591599</c:v>
                </c:pt>
                <c:pt idx="70641">
                  <c:v>186589652.82586801</c:v>
                </c:pt>
                <c:pt idx="70642">
                  <c:v>186670565.37553701</c:v>
                </c:pt>
                <c:pt idx="70643">
                  <c:v>186751440.78431001</c:v>
                </c:pt>
                <c:pt idx="70644">
                  <c:v>186832279.08152798</c:v>
                </c:pt>
                <c:pt idx="70645">
                  <c:v>186913080.29648399</c:v>
                </c:pt>
                <c:pt idx="70646">
                  <c:v>186993844.458426</c:v>
                </c:pt>
                <c:pt idx="70647">
                  <c:v>187074571.59655499</c:v>
                </c:pt>
                <c:pt idx="70648">
                  <c:v>187155261.74002397</c:v>
                </c:pt>
                <c:pt idx="70649">
                  <c:v>187235914.917943</c:v>
                </c:pt>
                <c:pt idx="70650">
                  <c:v>187316531.15937299</c:v>
                </c:pt>
                <c:pt idx="70651">
                  <c:v>187397110.49333099</c:v>
                </c:pt>
                <c:pt idx="70652">
                  <c:v>187477652.94878596</c:v>
                </c:pt>
                <c:pt idx="70653">
                  <c:v>187558158.55466303</c:v>
                </c:pt>
                <c:pt idx="70654">
                  <c:v>187638627.33984104</c:v>
                </c:pt>
                <c:pt idx="70655">
                  <c:v>187719059.333152</c:v>
                </c:pt>
                <c:pt idx="70656">
                  <c:v>187799454.56338397</c:v>
                </c:pt>
                <c:pt idx="70657">
                  <c:v>187879813.05928001</c:v>
                </c:pt>
                <c:pt idx="70658">
                  <c:v>187960134.84953499</c:v>
                </c:pt>
                <c:pt idx="70659">
                  <c:v>188040419.96280202</c:v>
                </c:pt>
                <c:pt idx="70660">
                  <c:v>188120668.427688</c:v>
                </c:pt>
                <c:pt idx="70661">
                  <c:v>188200880.272753</c:v>
                </c:pt>
                <c:pt idx="70662">
                  <c:v>188281055.52651602</c:v>
                </c:pt>
                <c:pt idx="70663">
                  <c:v>188361194.21744597</c:v>
                </c:pt>
                <c:pt idx="70664">
                  <c:v>188441296.37397301</c:v>
                </c:pt>
                <c:pt idx="70665">
                  <c:v>188521362.02447802</c:v>
                </c:pt>
                <c:pt idx="70666">
                  <c:v>188601391.19729999</c:v>
                </c:pt>
                <c:pt idx="70667">
                  <c:v>188681383.92073303</c:v>
                </c:pt>
                <c:pt idx="70668">
                  <c:v>188761340.22302598</c:v>
                </c:pt>
                <c:pt idx="70669">
                  <c:v>188841260.13238597</c:v>
                </c:pt>
                <c:pt idx="70670">
                  <c:v>188921143.676972</c:v>
                </c:pt>
                <c:pt idx="70671">
                  <c:v>189000990.88490403</c:v>
                </c:pt>
                <c:pt idx="70672">
                  <c:v>189080801.78425401</c:v>
                </c:pt>
                <c:pt idx="70673">
                  <c:v>189160576.40305299</c:v>
                </c:pt>
                <c:pt idx="70674">
                  <c:v>189240314.76928598</c:v>
                </c:pt>
                <c:pt idx="70675">
                  <c:v>189320016.910896</c:v>
                </c:pt>
                <c:pt idx="70676">
                  <c:v>189399682.85578299</c:v>
                </c:pt>
                <c:pt idx="70677">
                  <c:v>189479312.63180199</c:v>
                </c:pt>
                <c:pt idx="70678">
                  <c:v>189558906.266767</c:v>
                </c:pt>
                <c:pt idx="70679">
                  <c:v>189638463.788445</c:v>
                </c:pt>
                <c:pt idx="70680">
                  <c:v>189717985.224565</c:v>
                </c:pt>
                <c:pt idx="70681">
                  <c:v>189797470.602808</c:v>
                </c:pt>
                <c:pt idx="70682">
                  <c:v>189876919.95081604</c:v>
                </c:pt>
                <c:pt idx="70683">
                  <c:v>189956333.29618698</c:v>
                </c:pt>
                <c:pt idx="70684">
                  <c:v>190035710.66647601</c:v>
                </c:pt>
                <c:pt idx="70685">
                  <c:v>190115052.089194</c:v>
                </c:pt>
                <c:pt idx="70686">
                  <c:v>190194357.59181303</c:v>
                </c:pt>
                <c:pt idx="70687">
                  <c:v>190273627.20175898</c:v>
                </c:pt>
                <c:pt idx="70688">
                  <c:v>190352860.94641903</c:v>
                </c:pt>
                <c:pt idx="70689">
                  <c:v>190432058.85313499</c:v>
                </c:pt>
                <c:pt idx="70690">
                  <c:v>190511220.949209</c:v>
                </c:pt>
                <c:pt idx="70691">
                  <c:v>190590347.26189896</c:v>
                </c:pt>
                <c:pt idx="70692">
                  <c:v>190669437.818423</c:v>
                </c:pt>
                <c:pt idx="70693">
                  <c:v>190748492.64595598</c:v>
                </c:pt>
                <c:pt idx="70694">
                  <c:v>190827511.77163199</c:v>
                </c:pt>
                <c:pt idx="70695">
                  <c:v>190906495.222543</c:v>
                </c:pt>
                <c:pt idx="70696">
                  <c:v>190985443.02573901</c:v>
                </c:pt>
                <c:pt idx="70697">
                  <c:v>191064355.20822898</c:v>
                </c:pt>
                <c:pt idx="70698">
                  <c:v>191143231.79698101</c:v>
                </c:pt>
                <c:pt idx="70699">
                  <c:v>191222072.81892198</c:v>
                </c:pt>
                <c:pt idx="70700">
                  <c:v>191300878.30093703</c:v>
                </c:pt>
                <c:pt idx="70701">
                  <c:v>191379648.26987001</c:v>
                </c:pt>
                <c:pt idx="70702">
                  <c:v>191458382.75252399</c:v>
                </c:pt>
                <c:pt idx="70703">
                  <c:v>191537081.77566096</c:v>
                </c:pt>
                <c:pt idx="70704">
                  <c:v>191615745.36600402</c:v>
                </c:pt>
                <c:pt idx="70705">
                  <c:v>191694373.55023304</c:v>
                </c:pt>
                <c:pt idx="70706">
                  <c:v>191772966.35498801</c:v>
                </c:pt>
                <c:pt idx="70707">
                  <c:v>191851523.80687004</c:v>
                </c:pt>
                <c:pt idx="70708">
                  <c:v>191930045.93243703</c:v>
                </c:pt>
                <c:pt idx="70709">
                  <c:v>192008532.75820798</c:v>
                </c:pt>
                <c:pt idx="70710">
                  <c:v>192086984.310662</c:v>
                </c:pt>
                <c:pt idx="70711">
                  <c:v>192165400.616238</c:v>
                </c:pt>
                <c:pt idx="70712">
                  <c:v>192243781.70133498</c:v>
                </c:pt>
                <c:pt idx="70713">
                  <c:v>192322127.59231001</c:v>
                </c:pt>
                <c:pt idx="70714">
                  <c:v>192400438.31548199</c:v>
                </c:pt>
                <c:pt idx="70715">
                  <c:v>192478713.89713103</c:v>
                </c:pt>
                <c:pt idx="70716">
                  <c:v>192556954.36349401</c:v>
                </c:pt>
                <c:pt idx="70717">
                  <c:v>192635159.74077296</c:v>
                </c:pt>
                <c:pt idx="70718">
                  <c:v>192713330.05512598</c:v>
                </c:pt>
                <c:pt idx="70719">
                  <c:v>192791465.33267504</c:v>
                </c:pt>
                <c:pt idx="70720">
                  <c:v>192869565.59949899</c:v>
                </c:pt>
                <c:pt idx="70721">
                  <c:v>192947630.88164201</c:v>
                </c:pt>
                <c:pt idx="70722">
                  <c:v>193025661.20510596</c:v>
                </c:pt>
                <c:pt idx="70723">
                  <c:v>193103656.59585401</c:v>
                </c:pt>
                <c:pt idx="70724">
                  <c:v>193181617.07980999</c:v>
                </c:pt>
                <c:pt idx="70725">
                  <c:v>193259542.68286103</c:v>
                </c:pt>
                <c:pt idx="70726">
                  <c:v>193337433.43085402</c:v>
                </c:pt>
                <c:pt idx="70727">
                  <c:v>193415289.34959501</c:v>
                </c:pt>
                <c:pt idx="70728">
                  <c:v>193493110.46485502</c:v>
                </c:pt>
                <c:pt idx="70729">
                  <c:v>193570896.80236399</c:v>
                </c:pt>
                <c:pt idx="70730">
                  <c:v>193648648.38781506</c:v>
                </c:pt>
                <c:pt idx="70731">
                  <c:v>193726365.24686101</c:v>
                </c:pt>
                <c:pt idx="70732">
                  <c:v>193804047.40511701</c:v>
                </c:pt>
                <c:pt idx="70733">
                  <c:v>193881694.88816199</c:v>
                </c:pt>
                <c:pt idx="70734">
                  <c:v>193959307.721533</c:v>
                </c:pt>
                <c:pt idx="70735">
                  <c:v>194036885.93073201</c:v>
                </c:pt>
                <c:pt idx="70736">
                  <c:v>194114429.54122198</c:v>
                </c:pt>
                <c:pt idx="70737">
                  <c:v>194191938.57842696</c:v>
                </c:pt>
                <c:pt idx="70738">
                  <c:v>194269413.067736</c:v>
                </c:pt>
                <c:pt idx="70739">
                  <c:v>194346853.03449699</c:v>
                </c:pt>
                <c:pt idx="70740">
                  <c:v>194424258.50402299</c:v>
                </c:pt>
                <c:pt idx="70741">
                  <c:v>194501629.50158697</c:v>
                </c:pt>
                <c:pt idx="70742">
                  <c:v>194578966.05242601</c:v>
                </c:pt>
                <c:pt idx="70743">
                  <c:v>194656268.181739</c:v>
                </c:pt>
                <c:pt idx="70744">
                  <c:v>194733535.91468799</c:v>
                </c:pt>
                <c:pt idx="70745">
                  <c:v>194810769.27639896</c:v>
                </c:pt>
                <c:pt idx="70746">
                  <c:v>194887968.29195797</c:v>
                </c:pt>
                <c:pt idx="70747">
                  <c:v>194965132.98641506</c:v>
                </c:pt>
                <c:pt idx="70748">
                  <c:v>195042263.38478503</c:v>
                </c:pt>
                <c:pt idx="70749">
                  <c:v>195119359.512043</c:v>
                </c:pt>
                <c:pt idx="70750">
                  <c:v>195196421.39312896</c:v>
                </c:pt>
                <c:pt idx="70751">
                  <c:v>195273449.052946</c:v>
                </c:pt>
                <c:pt idx="70752">
                  <c:v>195350442.51635998</c:v>
                </c:pt>
                <c:pt idx="70753">
                  <c:v>195427401.8082</c:v>
                </c:pt>
                <c:pt idx="70754">
                  <c:v>195504326.95325899</c:v>
                </c:pt>
                <c:pt idx="70755">
                  <c:v>195581217.97629401</c:v>
                </c:pt>
                <c:pt idx="70756">
                  <c:v>195658074.90202501</c:v>
                </c:pt>
                <c:pt idx="70757">
                  <c:v>195734897.75513598</c:v>
                </c:pt>
                <c:pt idx="70758">
                  <c:v>195811686.56027299</c:v>
                </c:pt>
                <c:pt idx="70759">
                  <c:v>195888441.342049</c:v>
                </c:pt>
                <c:pt idx="70760">
                  <c:v>195965162.12503901</c:v>
                </c:pt>
                <c:pt idx="70761">
                  <c:v>196041848.93378198</c:v>
                </c:pt>
                <c:pt idx="70762">
                  <c:v>196118501.792781</c:v>
                </c:pt>
                <c:pt idx="70763">
                  <c:v>196195120.72650501</c:v>
                </c:pt>
                <c:pt idx="70764">
                  <c:v>196271705.75938398</c:v>
                </c:pt>
                <c:pt idx="70765">
                  <c:v>196348256.91581601</c:v>
                </c:pt>
                <c:pt idx="70766">
                  <c:v>196424774.22015998</c:v>
                </c:pt>
                <c:pt idx="70767">
                  <c:v>196501257.696742</c:v>
                </c:pt>
                <c:pt idx="70768">
                  <c:v>196577707.36985102</c:v>
                </c:pt>
                <c:pt idx="70769">
                  <c:v>196654123.26374197</c:v>
                </c:pt>
                <c:pt idx="70770">
                  <c:v>196730505.40263203</c:v>
                </c:pt>
                <c:pt idx="70771">
                  <c:v>196806853.810707</c:v>
                </c:pt>
                <c:pt idx="70772">
                  <c:v>196883168.51211399</c:v>
                </c:pt>
                <c:pt idx="70773">
                  <c:v>196959449.53096598</c:v>
                </c:pt>
                <c:pt idx="70774">
                  <c:v>197035696.891343</c:v>
                </c:pt>
                <c:pt idx="70775">
                  <c:v>197111910.61728796</c:v>
                </c:pt>
                <c:pt idx="70776">
                  <c:v>197188090.73280901</c:v>
                </c:pt>
                <c:pt idx="70777">
                  <c:v>197264237.26188096</c:v>
                </c:pt>
                <c:pt idx="70778">
                  <c:v>197340350.228441</c:v>
                </c:pt>
                <c:pt idx="70779">
                  <c:v>197416429.656396</c:v>
                </c:pt>
                <c:pt idx="70780">
                  <c:v>197492475.56961504</c:v>
                </c:pt>
                <c:pt idx="70781">
                  <c:v>197568487.99193299</c:v>
                </c:pt>
                <c:pt idx="70782">
                  <c:v>197644466.94715101</c:v>
                </c:pt>
                <c:pt idx="70783">
                  <c:v>197720412.45903704</c:v>
                </c:pt>
                <c:pt idx="70784">
                  <c:v>197796324.55132198</c:v>
                </c:pt>
                <c:pt idx="70785">
                  <c:v>197872203.24770597</c:v>
                </c:pt>
                <c:pt idx="70786">
                  <c:v>197948048.571852</c:v>
                </c:pt>
                <c:pt idx="70787">
                  <c:v>198023860.54738998</c:v>
                </c:pt>
                <c:pt idx="70788">
                  <c:v>198099639.19791701</c:v>
                </c:pt>
                <c:pt idx="70789">
                  <c:v>198175384.54699501</c:v>
                </c:pt>
                <c:pt idx="70790">
                  <c:v>198251096.61815196</c:v>
                </c:pt>
                <c:pt idx="70791">
                  <c:v>198326775.43488401</c:v>
                </c:pt>
                <c:pt idx="70792">
                  <c:v>198402421.02065003</c:v>
                </c:pt>
                <c:pt idx="70793">
                  <c:v>198478033.39887801</c:v>
                </c:pt>
                <c:pt idx="70794">
                  <c:v>198553612.59296301</c:v>
                </c:pt>
                <c:pt idx="70795">
                  <c:v>198629158.62626499</c:v>
                </c:pt>
                <c:pt idx="70796">
                  <c:v>198704671.52210999</c:v>
                </c:pt>
                <c:pt idx="70797">
                  <c:v>198780151.303792</c:v>
                </c:pt>
                <c:pt idx="70798">
                  <c:v>198855597.99457201</c:v>
                </c:pt>
                <c:pt idx="70799">
                  <c:v>198931011.617677</c:v>
                </c:pt>
                <c:pt idx="70800">
                  <c:v>199006392.19630101</c:v>
                </c:pt>
                <c:pt idx="70801">
                  <c:v>199081739.75360501</c:v>
                </c:pt>
                <c:pt idx="70802">
                  <c:v>199157054.31271601</c:v>
                </c:pt>
                <c:pt idx="70803">
                  <c:v>199232335.89673102</c:v>
                </c:pt>
                <c:pt idx="70804">
                  <c:v>199307584.52871099</c:v>
                </c:pt>
                <c:pt idx="70805">
                  <c:v>199382800.23168597</c:v>
                </c:pt>
                <c:pt idx="70806">
                  <c:v>199457983.02865303</c:v>
                </c:pt>
                <c:pt idx="70807">
                  <c:v>199533132.94257501</c:v>
                </c:pt>
                <c:pt idx="70808">
                  <c:v>199608249.99638501</c:v>
                </c:pt>
                <c:pt idx="70809">
                  <c:v>199683334.21298096</c:v>
                </c:pt>
                <c:pt idx="70810">
                  <c:v>199758385.61522996</c:v>
                </c:pt>
                <c:pt idx="70811">
                  <c:v>199833404.22596696</c:v>
                </c:pt>
                <c:pt idx="70812">
                  <c:v>199908390.06799299</c:v>
                </c:pt>
                <c:pt idx="70813">
                  <c:v>199983343.164078</c:v>
                </c:pt>
                <c:pt idx="70814">
                  <c:v>200058263.53696001</c:v>
                </c:pt>
                <c:pt idx="70815">
                  <c:v>200133151.20934397</c:v>
                </c:pt>
                <c:pt idx="70816">
                  <c:v>200208006.20390397</c:v>
                </c:pt>
                <c:pt idx="70817">
                  <c:v>200282828.54328197</c:v>
                </c:pt>
                <c:pt idx="70818">
                  <c:v>200357618.25008598</c:v>
                </c:pt>
                <c:pt idx="70819">
                  <c:v>200432375.34689403</c:v>
                </c:pt>
                <c:pt idx="70820">
                  <c:v>200507099.85625404</c:v>
                </c:pt>
                <c:pt idx="70821">
                  <c:v>200581791.80067801</c:v>
                </c:pt>
                <c:pt idx="70822">
                  <c:v>200656451.20265001</c:v>
                </c:pt>
                <c:pt idx="70823">
                  <c:v>200731078.08462003</c:v>
                </c:pt>
                <c:pt idx="70824">
                  <c:v>200805672.46900901</c:v>
                </c:pt>
                <c:pt idx="70825">
                  <c:v>200880234.378205</c:v>
                </c:pt>
                <c:pt idx="70826">
                  <c:v>200954763.83456299</c:v>
                </c:pt>
                <c:pt idx="70827">
                  <c:v>201029260.86041102</c:v>
                </c:pt>
                <c:pt idx="70828">
                  <c:v>201103725.47804198</c:v>
                </c:pt>
                <c:pt idx="70829">
                  <c:v>201178157.709719</c:v>
                </c:pt>
                <c:pt idx="70830">
                  <c:v>201252557.577674</c:v>
                </c:pt>
                <c:pt idx="70831">
                  <c:v>201326925.10410798</c:v>
                </c:pt>
                <c:pt idx="70832">
                  <c:v>201401260.31119096</c:v>
                </c:pt>
                <c:pt idx="70833">
                  <c:v>201475563.22106296</c:v>
                </c:pt>
                <c:pt idx="70834">
                  <c:v>201549833.85583004</c:v>
                </c:pt>
                <c:pt idx="70835">
                  <c:v>201624072.237571</c:v>
                </c:pt>
                <c:pt idx="70836">
                  <c:v>201698278.38833299</c:v>
                </c:pt>
                <c:pt idx="70837">
                  <c:v>201772452.33013001</c:v>
                </c:pt>
                <c:pt idx="70838">
                  <c:v>201846594.08494899</c:v>
                </c:pt>
                <c:pt idx="70839">
                  <c:v>201920703.67474496</c:v>
                </c:pt>
                <c:pt idx="70840">
                  <c:v>201994781.12144101</c:v>
                </c:pt>
                <c:pt idx="70841">
                  <c:v>202068826.44693202</c:v>
                </c:pt>
                <c:pt idx="70842">
                  <c:v>202142839.67308098</c:v>
                </c:pt>
                <c:pt idx="70843">
                  <c:v>202216820.821722</c:v>
                </c:pt>
                <c:pt idx="70844">
                  <c:v>202290769.91465801</c:v>
                </c:pt>
                <c:pt idx="70845">
                  <c:v>202364686.97366101</c:v>
                </c:pt>
                <c:pt idx="70846">
                  <c:v>202438572.02047402</c:v>
                </c:pt>
                <c:pt idx="70847">
                  <c:v>202512425.07681102</c:v>
                </c:pt>
                <c:pt idx="70848">
                  <c:v>202586246.16435301</c:v>
                </c:pt>
                <c:pt idx="70849">
                  <c:v>202660035.30475402</c:v>
                </c:pt>
                <c:pt idx="70850">
                  <c:v>202733792.51963699</c:v>
                </c:pt>
                <c:pt idx="70851">
                  <c:v>202807517.83059499</c:v>
                </c:pt>
                <c:pt idx="70852">
                  <c:v>202881211.25919101</c:v>
                </c:pt>
                <c:pt idx="70853">
                  <c:v>202954872.82696003</c:v>
                </c:pt>
                <c:pt idx="70854">
                  <c:v>203028502.55540401</c:v>
                </c:pt>
                <c:pt idx="70855">
                  <c:v>203102100.46599999</c:v>
                </c:pt>
                <c:pt idx="70856">
                  <c:v>203175666.58019099</c:v>
                </c:pt>
                <c:pt idx="70857">
                  <c:v>203249200.919395</c:v>
                </c:pt>
                <c:pt idx="70858">
                  <c:v>203322703.504996</c:v>
                </c:pt>
                <c:pt idx="70859">
                  <c:v>203396174.35835299</c:v>
                </c:pt>
                <c:pt idx="70860">
                  <c:v>203469613.500792</c:v>
                </c:pt>
                <c:pt idx="70861">
                  <c:v>203543020.95361203</c:v>
                </c:pt>
                <c:pt idx="70862">
                  <c:v>203616396.73808298</c:v>
                </c:pt>
                <c:pt idx="70863">
                  <c:v>203689740.87544501</c:v>
                </c:pt>
                <c:pt idx="70864">
                  <c:v>203763053.38690904</c:v>
                </c:pt>
                <c:pt idx="70865">
                  <c:v>203836334.293657</c:v>
                </c:pt>
                <c:pt idx="70866">
                  <c:v>203909583.616844</c:v>
                </c:pt>
                <c:pt idx="70867">
                  <c:v>203982801.37759301</c:v>
                </c:pt>
                <c:pt idx="70868">
                  <c:v>204055987.597</c:v>
                </c:pt>
                <c:pt idx="70869">
                  <c:v>204129142.29613301</c:v>
                </c:pt>
                <c:pt idx="70870">
                  <c:v>204202265.49602899</c:v>
                </c:pt>
                <c:pt idx="70871">
                  <c:v>204275357.21769896</c:v>
                </c:pt>
                <c:pt idx="70872">
                  <c:v>204348417.48212299</c:v>
                </c:pt>
                <c:pt idx="70873">
                  <c:v>204421446.310256</c:v>
                </c:pt>
                <c:pt idx="70874">
                  <c:v>204494443.723019</c:v>
                </c:pt>
                <c:pt idx="70875">
                  <c:v>204567409.74131098</c:v>
                </c:pt>
                <c:pt idx="70876">
                  <c:v>204640344.38599801</c:v>
                </c:pt>
                <c:pt idx="70877">
                  <c:v>204713247.677919</c:v>
                </c:pt>
                <c:pt idx="70878">
                  <c:v>204786119.63788599</c:v>
                </c:pt>
                <c:pt idx="70879">
                  <c:v>204858960.28668103</c:v>
                </c:pt>
                <c:pt idx="70880">
                  <c:v>204931769.64505896</c:v>
                </c:pt>
                <c:pt idx="70881">
                  <c:v>205004547.73374796</c:v>
                </c:pt>
                <c:pt idx="70882">
                  <c:v>205077294.57344598</c:v>
                </c:pt>
                <c:pt idx="70883">
                  <c:v>205150010.18482304</c:v>
                </c:pt>
                <c:pt idx="70884">
                  <c:v>205222694.58852398</c:v>
                </c:pt>
                <c:pt idx="70885">
                  <c:v>205295347.80516198</c:v>
                </c:pt>
                <c:pt idx="70886">
                  <c:v>205367969.85532501</c:v>
                </c:pt>
                <c:pt idx="70887">
                  <c:v>205440560.759574</c:v>
                </c:pt>
                <c:pt idx="70888">
                  <c:v>205513120.53843999</c:v>
                </c:pt>
                <c:pt idx="70889">
                  <c:v>205585649.21242797</c:v>
                </c:pt>
                <c:pt idx="70890">
                  <c:v>205658146.80201402</c:v>
                </c:pt>
                <c:pt idx="70891">
                  <c:v>205730613.32764801</c:v>
                </c:pt>
                <c:pt idx="70892">
                  <c:v>205803048.80975202</c:v>
                </c:pt>
                <c:pt idx="70893">
                  <c:v>205875453.26871997</c:v>
                </c:pt>
                <c:pt idx="70894">
                  <c:v>205947826.72492</c:v>
                </c:pt>
                <c:pt idx="70895">
                  <c:v>206020169.19869199</c:v>
                </c:pt>
                <c:pt idx="70896">
                  <c:v>206092480.71034893</c:v>
                </c:pt>
                <c:pt idx="70897">
                  <c:v>206164761.28017598</c:v>
                </c:pt>
                <c:pt idx="70898">
                  <c:v>206237010.92843202</c:v>
                </c:pt>
                <c:pt idx="70899">
                  <c:v>206309229.67534795</c:v>
                </c:pt>
                <c:pt idx="70900">
                  <c:v>206381417.54112893</c:v>
                </c:pt>
                <c:pt idx="70901">
                  <c:v>206453574.54595301</c:v>
                </c:pt>
                <c:pt idx="70902">
                  <c:v>206525700.70996898</c:v>
                </c:pt>
                <c:pt idx="70903">
                  <c:v>206597796.05330199</c:v>
                </c:pt>
                <c:pt idx="70904">
                  <c:v>206669860.59604901</c:v>
                </c:pt>
                <c:pt idx="70905">
                  <c:v>206741894.35828</c:v>
                </c:pt>
                <c:pt idx="70906">
                  <c:v>206813897.36003801</c:v>
                </c:pt>
                <c:pt idx="70907">
                  <c:v>206885869.62134197</c:v>
                </c:pt>
                <c:pt idx="70908">
                  <c:v>206957811.16217998</c:v>
                </c:pt>
                <c:pt idx="70909">
                  <c:v>207029722.00251701</c:v>
                </c:pt>
                <c:pt idx="70910">
                  <c:v>207101602.16229099</c:v>
                </c:pt>
                <c:pt idx="70911">
                  <c:v>207173451.661412</c:v>
                </c:pt>
                <c:pt idx="70912">
                  <c:v>207245270.51976496</c:v>
                </c:pt>
                <c:pt idx="70913">
                  <c:v>207317058.75720799</c:v>
                </c:pt>
                <c:pt idx="70914">
                  <c:v>207388816.39357299</c:v>
                </c:pt>
                <c:pt idx="70915">
                  <c:v>207460543.44866696</c:v>
                </c:pt>
                <c:pt idx="70916">
                  <c:v>207532239.94226798</c:v>
                </c:pt>
                <c:pt idx="70917">
                  <c:v>207603905.89413103</c:v>
                </c:pt>
                <c:pt idx="70918">
                  <c:v>207675541.32398301</c:v>
                </c:pt>
                <c:pt idx="70919">
                  <c:v>207747146.25152498</c:v>
                </c:pt>
                <c:pt idx="70920">
                  <c:v>207818720.69643202</c:v>
                </c:pt>
                <c:pt idx="70921">
                  <c:v>207890264.67835596</c:v>
                </c:pt>
                <c:pt idx="70922">
                  <c:v>207961778.216919</c:v>
                </c:pt>
                <c:pt idx="70923">
                  <c:v>208033261.33171901</c:v>
                </c:pt>
                <c:pt idx="70924">
                  <c:v>208104714.04232797</c:v>
                </c:pt>
                <c:pt idx="70925">
                  <c:v>208176136.368294</c:v>
                </c:pt>
                <c:pt idx="70926">
                  <c:v>208247528.32913703</c:v>
                </c:pt>
                <c:pt idx="70927">
                  <c:v>208318889.944352</c:v>
                </c:pt>
                <c:pt idx="70928">
                  <c:v>208390221.23340896</c:v>
                </c:pt>
                <c:pt idx="70929">
                  <c:v>208461522.21575198</c:v>
                </c:pt>
                <c:pt idx="70930">
                  <c:v>208532792.91080001</c:v>
                </c:pt>
                <c:pt idx="70931">
                  <c:v>208604033.33794701</c:v>
                </c:pt>
                <c:pt idx="70932">
                  <c:v>208675243.51655999</c:v>
                </c:pt>
                <c:pt idx="70933">
                  <c:v>208746423.46598199</c:v>
                </c:pt>
                <c:pt idx="70934">
                  <c:v>208817573.205531</c:v>
                </c:pt>
                <c:pt idx="70935">
                  <c:v>208888692.754498</c:v>
                </c:pt>
                <c:pt idx="70936">
                  <c:v>208959782.13215199</c:v>
                </c:pt>
                <c:pt idx="70937">
                  <c:v>209030841.35773304</c:v>
                </c:pt>
                <c:pt idx="70938">
                  <c:v>209101870.45045903</c:v>
                </c:pt>
                <c:pt idx="70939">
                  <c:v>209172869.42952201</c:v>
                </c:pt>
                <c:pt idx="70940">
                  <c:v>209243838.314089</c:v>
                </c:pt>
                <c:pt idx="70941">
                  <c:v>209314777.12330198</c:v>
                </c:pt>
                <c:pt idx="70942">
                  <c:v>209385685.87627703</c:v>
                </c:pt>
                <c:pt idx="70943">
                  <c:v>209456564.59210798</c:v>
                </c:pt>
                <c:pt idx="70944">
                  <c:v>209527413.28986201</c:v>
                </c:pt>
                <c:pt idx="70945">
                  <c:v>209598231.98858199</c:v>
                </c:pt>
                <c:pt idx="70946">
                  <c:v>209669020.70728597</c:v>
                </c:pt>
                <c:pt idx="70947">
                  <c:v>209739779.464968</c:v>
                </c:pt>
                <c:pt idx="70948">
                  <c:v>209810508.28059599</c:v>
                </c:pt>
                <c:pt idx="70949">
                  <c:v>209881207.17311496</c:v>
                </c:pt>
                <c:pt idx="70950">
                  <c:v>209951876.16144598</c:v>
                </c:pt>
                <c:pt idx="70951">
                  <c:v>210022515.264483</c:v>
                </c:pt>
                <c:pt idx="70952">
                  <c:v>210093124.50109798</c:v>
                </c:pt>
                <c:pt idx="70953">
                  <c:v>210163703.890138</c:v>
                </c:pt>
                <c:pt idx="70954">
                  <c:v>210234253.45042503</c:v>
                </c:pt>
                <c:pt idx="70955">
                  <c:v>210304773.20075798</c:v>
                </c:pt>
                <c:pt idx="70956">
                  <c:v>210375263.15990999</c:v>
                </c:pt>
                <c:pt idx="70957">
                  <c:v>210445723.34663203</c:v>
                </c:pt>
                <c:pt idx="70958">
                  <c:v>210516153.77964896</c:v>
                </c:pt>
                <c:pt idx="70959">
                  <c:v>210586554.47766301</c:v>
                </c:pt>
                <c:pt idx="70960">
                  <c:v>210656925.45935303</c:v>
                </c:pt>
                <c:pt idx="70961">
                  <c:v>210727266.74337098</c:v>
                </c:pt>
                <c:pt idx="70962">
                  <c:v>210797578.34834698</c:v>
                </c:pt>
                <c:pt idx="70963">
                  <c:v>210867860.29288799</c:v>
                </c:pt>
                <c:pt idx="70964">
                  <c:v>210938112.59557599</c:v>
                </c:pt>
                <c:pt idx="70965">
                  <c:v>211008335.27496898</c:v>
                </c:pt>
                <c:pt idx="70966">
                  <c:v>211078528.34960103</c:v>
                </c:pt>
                <c:pt idx="70967">
                  <c:v>211148691.837984</c:v>
                </c:pt>
                <c:pt idx="70968">
                  <c:v>211218825.758605</c:v>
                </c:pt>
                <c:pt idx="70969">
                  <c:v>211288930.12992701</c:v>
                </c:pt>
                <c:pt idx="70970">
                  <c:v>211359004.97039101</c:v>
                </c:pt>
                <c:pt idx="70971">
                  <c:v>211429050.29841301</c:v>
                </c:pt>
                <c:pt idx="70972">
                  <c:v>211499066.13238597</c:v>
                </c:pt>
                <c:pt idx="70973">
                  <c:v>211569052.49068099</c:v>
                </c:pt>
                <c:pt idx="70974">
                  <c:v>211639009.391642</c:v>
                </c:pt>
                <c:pt idx="70975">
                  <c:v>211708936.85359401</c:v>
                </c:pt>
                <c:pt idx="70976">
                  <c:v>211778834.89483604</c:v>
                </c:pt>
                <c:pt idx="70977">
                  <c:v>211848703.533645</c:v>
                </c:pt>
                <c:pt idx="70978">
                  <c:v>211918542.78827301</c:v>
                </c:pt>
                <c:pt idx="70979">
                  <c:v>211988352.67695099</c:v>
                </c:pt>
                <c:pt idx="70980">
                  <c:v>212058133.21788496</c:v>
                </c:pt>
                <c:pt idx="70981">
                  <c:v>212127884.42926103</c:v>
                </c:pt>
                <c:pt idx="70982">
                  <c:v>212197606.32923704</c:v>
                </c:pt>
                <c:pt idx="70983">
                  <c:v>212267298.93595299</c:v>
                </c:pt>
                <c:pt idx="70984">
                  <c:v>212336962.26752296</c:v>
                </c:pt>
                <c:pt idx="70985">
                  <c:v>212406596.34204</c:v>
                </c:pt>
                <c:pt idx="70986">
                  <c:v>212476201.17757198</c:v>
                </c:pt>
                <c:pt idx="70987">
                  <c:v>212545776.79216498</c:v>
                </c:pt>
                <c:pt idx="70988">
                  <c:v>212615323.20384496</c:v>
                </c:pt>
                <c:pt idx="70989">
                  <c:v>212684840.43061003</c:v>
                </c:pt>
                <c:pt idx="70990">
                  <c:v>212754328.49044001</c:v>
                </c:pt>
                <c:pt idx="70991">
                  <c:v>212823787.40129</c:v>
                </c:pt>
                <c:pt idx="70992">
                  <c:v>212893217.18109399</c:v>
                </c:pt>
                <c:pt idx="70993">
                  <c:v>212962617.84775999</c:v>
                </c:pt>
                <c:pt idx="70994">
                  <c:v>213031989.41917798</c:v>
                </c:pt>
                <c:pt idx="70995">
                  <c:v>213101331.91321301</c:v>
                </c:pt>
                <c:pt idx="70996">
                  <c:v>213170645.34770799</c:v>
                </c:pt>
                <c:pt idx="70997">
                  <c:v>213239929.74048296</c:v>
                </c:pt>
                <c:pt idx="70998">
                  <c:v>213309185.109337</c:v>
                </c:pt>
                <c:pt idx="70999">
                  <c:v>213378411.472045</c:v>
                </c:pt>
                <c:pt idx="71000">
                  <c:v>213447608.84636199</c:v>
                </c:pt>
                <c:pt idx="71001">
                  <c:v>213516777.250018</c:v>
                </c:pt>
                <c:pt idx="71002">
                  <c:v>213585916.70072398</c:v>
                </c:pt>
                <c:pt idx="71003">
                  <c:v>213655027.21616697</c:v>
                </c:pt>
                <c:pt idx="71004">
                  <c:v>213724108.81400999</c:v>
                </c:pt>
                <c:pt idx="71005">
                  <c:v>213793161.51189896</c:v>
                </c:pt>
                <c:pt idx="71006">
                  <c:v>213862185.32745302</c:v>
                </c:pt>
                <c:pt idx="71007">
                  <c:v>213931180.27827197</c:v>
                </c:pt>
                <c:pt idx="71008">
                  <c:v>214000146.38193202</c:v>
                </c:pt>
                <c:pt idx="71009">
                  <c:v>214069083.65599</c:v>
                </c:pt>
                <c:pt idx="71010">
                  <c:v>214137992.11797798</c:v>
                </c:pt>
                <c:pt idx="71011">
                  <c:v>214206871.78540799</c:v>
                </c:pt>
                <c:pt idx="71012">
                  <c:v>214275722.675771</c:v>
                </c:pt>
                <c:pt idx="71013">
                  <c:v>214344544.80653304</c:v>
                </c:pt>
                <c:pt idx="71014">
                  <c:v>214413338.19514197</c:v>
                </c:pt>
                <c:pt idx="71015">
                  <c:v>214482102.85902303</c:v>
                </c:pt>
                <c:pt idx="71016">
                  <c:v>214550838.81557798</c:v>
                </c:pt>
                <c:pt idx="71017">
                  <c:v>214619546.08218896</c:v>
                </c:pt>
                <c:pt idx="71018">
                  <c:v>214688224.67621699</c:v>
                </c:pt>
                <c:pt idx="71019">
                  <c:v>214756874.614999</c:v>
                </c:pt>
                <c:pt idx="71020">
                  <c:v>214825495.91585401</c:v>
                </c:pt>
                <c:pt idx="71021">
                  <c:v>214894088.59607702</c:v>
                </c:pt>
                <c:pt idx="71022">
                  <c:v>214962652.672943</c:v>
                </c:pt>
                <c:pt idx="71023">
                  <c:v>215031188.16370398</c:v>
                </c:pt>
                <c:pt idx="71024">
                  <c:v>215099695.085592</c:v>
                </c:pt>
                <c:pt idx="71025">
                  <c:v>215168173.45581803</c:v>
                </c:pt>
                <c:pt idx="71026">
                  <c:v>215236623.29157197</c:v>
                </c:pt>
                <c:pt idx="71027">
                  <c:v>215305044.61002198</c:v>
                </c:pt>
                <c:pt idx="71028">
                  <c:v>215373437.428314</c:v>
                </c:pt>
                <c:pt idx="71029">
                  <c:v>215441801.76357496</c:v>
                </c:pt>
                <c:pt idx="71030">
                  <c:v>215510137.632909</c:v>
                </c:pt>
                <c:pt idx="71031">
                  <c:v>215578445.05340201</c:v>
                </c:pt>
                <c:pt idx="71032">
                  <c:v>215646724.042115</c:v>
                </c:pt>
                <c:pt idx="71033">
                  <c:v>215714974.61609</c:v>
                </c:pt>
                <c:pt idx="71034">
                  <c:v>215783196.79234996</c:v>
                </c:pt>
                <c:pt idx="71035">
                  <c:v>215851390.58789402</c:v>
                </c:pt>
                <c:pt idx="71036">
                  <c:v>215919556.01970199</c:v>
                </c:pt>
                <c:pt idx="71037">
                  <c:v>215987693.10473201</c:v>
                </c:pt>
                <c:pt idx="71038">
                  <c:v>216055801.85992303</c:v>
                </c:pt>
                <c:pt idx="71039">
                  <c:v>216123882.30219099</c:v>
                </c:pt>
                <c:pt idx="71040">
                  <c:v>216191934.448434</c:v>
                </c:pt>
                <c:pt idx="71041">
                  <c:v>216259958.31552696</c:v>
                </c:pt>
                <c:pt idx="71042">
                  <c:v>216327953.92032599</c:v>
                </c:pt>
                <c:pt idx="71043">
                  <c:v>216395921.27966598</c:v>
                </c:pt>
                <c:pt idx="71044">
                  <c:v>216463860.41036096</c:v>
                </c:pt>
                <c:pt idx="71045">
                  <c:v>216531771.32920402</c:v>
                </c:pt>
                <c:pt idx="71046">
                  <c:v>216599654.05297104</c:v>
                </c:pt>
                <c:pt idx="71047">
                  <c:v>216667508.59841201</c:v>
                </c:pt>
                <c:pt idx="71048">
                  <c:v>216735334.98226202</c:v>
                </c:pt>
                <c:pt idx="71049">
                  <c:v>216803133.221232</c:v>
                </c:pt>
                <c:pt idx="71050">
                  <c:v>216870903.33201602</c:v>
                </c:pt>
                <c:pt idx="71051">
                  <c:v>216938645.331283</c:v>
                </c:pt>
                <c:pt idx="71052">
                  <c:v>217006359.23568696</c:v>
                </c:pt>
                <c:pt idx="71053">
                  <c:v>217074045.061858</c:v>
                </c:pt>
                <c:pt idx="71054">
                  <c:v>217141702.82640904</c:v>
                </c:pt>
                <c:pt idx="71055">
                  <c:v>217209332.54592898</c:v>
                </c:pt>
                <c:pt idx="71056">
                  <c:v>217276934.23699099</c:v>
                </c:pt>
                <c:pt idx="71057">
                  <c:v>217344507.916145</c:v>
                </c:pt>
                <c:pt idx="71058">
                  <c:v>217412053.59992301</c:v>
                </c:pt>
                <c:pt idx="71059">
                  <c:v>217479571.30483502</c:v>
                </c:pt>
                <c:pt idx="71060">
                  <c:v>217547061.04737398</c:v>
                </c:pt>
                <c:pt idx="71061">
                  <c:v>217614522.84401003</c:v>
                </c:pt>
                <c:pt idx="71062">
                  <c:v>217681956.71119493</c:v>
                </c:pt>
                <c:pt idx="71063">
                  <c:v>217749362.66536096</c:v>
                </c:pt>
                <c:pt idx="71064">
                  <c:v>217816740.72291899</c:v>
                </c:pt>
                <c:pt idx="71065">
                  <c:v>217884090.90026301</c:v>
                </c:pt>
                <c:pt idx="71066">
                  <c:v>217951413.21376297</c:v>
                </c:pt>
                <c:pt idx="71067">
                  <c:v>218018707.67977399</c:v>
                </c:pt>
                <c:pt idx="71068">
                  <c:v>218085974.31462899</c:v>
                </c:pt>
                <c:pt idx="71069">
                  <c:v>218153213.13464099</c:v>
                </c:pt>
                <c:pt idx="71070">
                  <c:v>218220424.156104</c:v>
                </c:pt>
                <c:pt idx="71071">
                  <c:v>218287607.39529303</c:v>
                </c:pt>
                <c:pt idx="71072">
                  <c:v>218354762.86846301</c:v>
                </c:pt>
                <c:pt idx="71073">
                  <c:v>218421890.591849</c:v>
                </c:pt>
                <c:pt idx="71074">
                  <c:v>218488990.58166799</c:v>
                </c:pt>
                <c:pt idx="71075">
                  <c:v>218556062.85411602</c:v>
                </c:pt>
                <c:pt idx="71076">
                  <c:v>218623107.42537099</c:v>
                </c:pt>
                <c:pt idx="71077">
                  <c:v>218690124.31159198</c:v>
                </c:pt>
                <c:pt idx="71078">
                  <c:v>218757113.528916</c:v>
                </c:pt>
                <c:pt idx="71079">
                  <c:v>218824075.09346399</c:v>
                </c:pt>
                <c:pt idx="71080">
                  <c:v>218891009.021337</c:v>
                </c:pt>
                <c:pt idx="71081">
                  <c:v>218957915.32861403</c:v>
                </c:pt>
                <c:pt idx="71082">
                  <c:v>219024794.03135896</c:v>
                </c:pt>
                <c:pt idx="71083">
                  <c:v>219091645.14561501</c:v>
                </c:pt>
                <c:pt idx="71084">
                  <c:v>219158468.68740401</c:v>
                </c:pt>
                <c:pt idx="71085">
                  <c:v>219225264.67273301</c:v>
                </c:pt>
                <c:pt idx="71086">
                  <c:v>219292033.11758795</c:v>
                </c:pt>
                <c:pt idx="71087">
                  <c:v>219358774.03793401</c:v>
                </c:pt>
                <c:pt idx="71088">
                  <c:v>219425487.44972101</c:v>
                </c:pt>
                <c:pt idx="71089">
                  <c:v>219492173.36887699</c:v>
                </c:pt>
                <c:pt idx="71090">
                  <c:v>219558831.811313</c:v>
                </c:pt>
                <c:pt idx="71091">
                  <c:v>219625462.79291999</c:v>
                </c:pt>
                <c:pt idx="71092">
                  <c:v>219692066.32957003</c:v>
                </c:pt>
                <c:pt idx="71093">
                  <c:v>219758642.43711701</c:v>
                </c:pt>
                <c:pt idx="71094">
                  <c:v>219825191.13139796</c:v>
                </c:pt>
                <c:pt idx="71095">
                  <c:v>219891712.42822701</c:v>
                </c:pt>
                <c:pt idx="71096">
                  <c:v>219958206.34340301</c:v>
                </c:pt>
                <c:pt idx="71097">
                  <c:v>220024672.89270499</c:v>
                </c:pt>
                <c:pt idx="71098">
                  <c:v>220091112.09189299</c:v>
                </c:pt>
                <c:pt idx="71099">
                  <c:v>220157523.95671004</c:v>
                </c:pt>
                <c:pt idx="71100">
                  <c:v>220223908.50287899</c:v>
                </c:pt>
                <c:pt idx="71101">
                  <c:v>220290265.74610496</c:v>
                </c:pt>
                <c:pt idx="71102">
                  <c:v>220356595.70207399</c:v>
                </c:pt>
                <c:pt idx="71103">
                  <c:v>220422898.38645506</c:v>
                </c:pt>
                <c:pt idx="71104">
                  <c:v>220489173.81489602</c:v>
                </c:pt>
                <c:pt idx="71105">
                  <c:v>220555422.00303</c:v>
                </c:pt>
                <c:pt idx="71106">
                  <c:v>220621642.96647003</c:v>
                </c:pt>
                <c:pt idx="71107">
                  <c:v>220687836.72080901</c:v>
                </c:pt>
                <c:pt idx="71108">
                  <c:v>220754003.281625</c:v>
                </c:pt>
                <c:pt idx="71109">
                  <c:v>220820142.66447601</c:v>
                </c:pt>
                <c:pt idx="71110">
                  <c:v>220886254.88490203</c:v>
                </c:pt>
                <c:pt idx="71111">
                  <c:v>220952339.95842299</c:v>
                </c:pt>
                <c:pt idx="71112">
                  <c:v>221018397.900545</c:v>
                </c:pt>
                <c:pt idx="71113">
                  <c:v>221084428.72675303</c:v>
                </c:pt>
                <c:pt idx="71114">
                  <c:v>221150432.45251304</c:v>
                </c:pt>
                <c:pt idx="71115">
                  <c:v>221216409.09327701</c:v>
                </c:pt>
                <c:pt idx="71116">
                  <c:v>221282358.66447401</c:v>
                </c:pt>
                <c:pt idx="71117">
                  <c:v>221348281.181519</c:v>
                </c:pt>
                <c:pt idx="71118">
                  <c:v>221414176.65980703</c:v>
                </c:pt>
                <c:pt idx="71119">
                  <c:v>221480045.11471599</c:v>
                </c:pt>
                <c:pt idx="71120">
                  <c:v>221545886.56160501</c:v>
                </c:pt>
                <c:pt idx="71121">
                  <c:v>221611701.015816</c:v>
                </c:pt>
                <c:pt idx="71122">
                  <c:v>221677488.49267402</c:v>
                </c:pt>
                <c:pt idx="71123">
                  <c:v>221743249.00748399</c:v>
                </c:pt>
                <c:pt idx="71124">
                  <c:v>221808982.57553598</c:v>
                </c:pt>
                <c:pt idx="71125">
                  <c:v>221874689.21209896</c:v>
                </c:pt>
                <c:pt idx="71126">
                  <c:v>221940368.93242699</c:v>
                </c:pt>
                <c:pt idx="71127">
                  <c:v>222006021.75175598</c:v>
                </c:pt>
                <c:pt idx="71128">
                  <c:v>222071647.68530399</c:v>
                </c:pt>
                <c:pt idx="71129">
                  <c:v>222137246.74826998</c:v>
                </c:pt>
                <c:pt idx="71130">
                  <c:v>222202818.95583704</c:v>
                </c:pt>
                <c:pt idx="71131">
                  <c:v>222268364.32317001</c:v>
                </c:pt>
                <c:pt idx="71132">
                  <c:v>222333882.86541703</c:v>
                </c:pt>
                <c:pt idx="71133">
                  <c:v>222399374.597709</c:v>
                </c:pt>
                <c:pt idx="71134">
                  <c:v>222464839.535157</c:v>
                </c:pt>
                <c:pt idx="71135">
                  <c:v>222530277.69285703</c:v>
                </c:pt>
                <c:pt idx="71136">
                  <c:v>222595689.08588701</c:v>
                </c:pt>
                <c:pt idx="71137">
                  <c:v>222661073.72930798</c:v>
                </c:pt>
                <c:pt idx="71138">
                  <c:v>222726431.63816196</c:v>
                </c:pt>
                <c:pt idx="71139">
                  <c:v>222791762.82747602</c:v>
                </c:pt>
                <c:pt idx="71140">
                  <c:v>222857067.31225899</c:v>
                </c:pt>
                <c:pt idx="71141">
                  <c:v>222922345.107501</c:v>
                </c:pt>
                <c:pt idx="71142">
                  <c:v>222987596.22817698</c:v>
                </c:pt>
                <c:pt idx="71143">
                  <c:v>223052820.689244</c:v>
                </c:pt>
                <c:pt idx="71144">
                  <c:v>223118018.505642</c:v>
                </c:pt>
                <c:pt idx="71145">
                  <c:v>223183189.692294</c:v>
                </c:pt>
                <c:pt idx="71146">
                  <c:v>223248334.26410598</c:v>
                </c:pt>
                <c:pt idx="71147">
                  <c:v>223313452.23596597</c:v>
                </c:pt>
                <c:pt idx="71148">
                  <c:v>223378543.62274599</c:v>
                </c:pt>
                <c:pt idx="71149">
                  <c:v>223443608.43930101</c:v>
                </c:pt>
                <c:pt idx="71150">
                  <c:v>223508646.70046696</c:v>
                </c:pt>
                <c:pt idx="71151">
                  <c:v>223573658.42106798</c:v>
                </c:pt>
                <c:pt idx="71152">
                  <c:v>223638643.61590496</c:v>
                </c:pt>
                <c:pt idx="71153">
                  <c:v>223703602.29976597</c:v>
                </c:pt>
                <c:pt idx="71154">
                  <c:v>223768534.48742104</c:v>
                </c:pt>
                <c:pt idx="71155">
                  <c:v>223833440.19362399</c:v>
                </c:pt>
                <c:pt idx="71156">
                  <c:v>223898319.433112</c:v>
                </c:pt>
                <c:pt idx="71157">
                  <c:v>223963172.22060299</c:v>
                </c:pt>
                <c:pt idx="71158">
                  <c:v>224027998.57080099</c:v>
                </c:pt>
                <c:pt idx="71159">
                  <c:v>224092798.498393</c:v>
                </c:pt>
                <c:pt idx="71160">
                  <c:v>224157572.01804796</c:v>
                </c:pt>
                <c:pt idx="71161">
                  <c:v>224222319.14441901</c:v>
                </c:pt>
                <c:pt idx="71162">
                  <c:v>224287039.89214301</c:v>
                </c:pt>
                <c:pt idx="71163">
                  <c:v>224351734.27583998</c:v>
                </c:pt>
                <c:pt idx="71164">
                  <c:v>224416402.31011301</c:v>
                </c:pt>
                <c:pt idx="71165">
                  <c:v>224481044.00954896</c:v>
                </c:pt>
                <c:pt idx="71166">
                  <c:v>224545659.38871801</c:v>
                </c:pt>
                <c:pt idx="71167">
                  <c:v>224610248.46217501</c:v>
                </c:pt>
                <c:pt idx="71168">
                  <c:v>224674811.24445501</c:v>
                </c:pt>
                <c:pt idx="71169">
                  <c:v>224739347.75008199</c:v>
                </c:pt>
                <c:pt idx="71170">
                  <c:v>224803857.99355799</c:v>
                </c:pt>
                <c:pt idx="71171">
                  <c:v>224868341.98937303</c:v>
                </c:pt>
                <c:pt idx="71172">
                  <c:v>224932799.75199896</c:v>
                </c:pt>
                <c:pt idx="71173">
                  <c:v>224997231.29589</c:v>
                </c:pt>
                <c:pt idx="71174">
                  <c:v>225061636.63548797</c:v>
                </c:pt>
                <c:pt idx="71175">
                  <c:v>225126015.78521401</c:v>
                </c:pt>
                <c:pt idx="71176">
                  <c:v>225190368.75947499</c:v>
                </c:pt>
                <c:pt idx="71177">
                  <c:v>225254695.57266301</c:v>
                </c:pt>
                <c:pt idx="71178">
                  <c:v>225318996.23915198</c:v>
                </c:pt>
                <c:pt idx="71179">
                  <c:v>225383270.77330098</c:v>
                </c:pt>
                <c:pt idx="71180">
                  <c:v>225447519.18945104</c:v>
                </c:pt>
                <c:pt idx="71181">
                  <c:v>225511741.50193</c:v>
                </c:pt>
                <c:pt idx="71182">
                  <c:v>225575937.72504696</c:v>
                </c:pt>
                <c:pt idx="71183">
                  <c:v>225640107.873097</c:v>
                </c:pt>
                <c:pt idx="71184">
                  <c:v>225704251.96035901</c:v>
                </c:pt>
                <c:pt idx="71185">
                  <c:v>225768370.001093</c:v>
                </c:pt>
                <c:pt idx="71186">
                  <c:v>225832462.009547</c:v>
                </c:pt>
                <c:pt idx="71187">
                  <c:v>225896527.99995202</c:v>
                </c:pt>
                <c:pt idx="71188">
                  <c:v>225960567.98652104</c:v>
                </c:pt>
                <c:pt idx="71189">
                  <c:v>226024581.98345402</c:v>
                </c:pt>
                <c:pt idx="71190">
                  <c:v>226088570.00493303</c:v>
                </c:pt>
                <c:pt idx="71191">
                  <c:v>226152532.06512597</c:v>
                </c:pt>
                <c:pt idx="71192">
                  <c:v>226216468.17818293</c:v>
                </c:pt>
                <c:pt idx="71193">
                  <c:v>226280378.35824099</c:v>
                </c:pt>
                <c:pt idx="71194">
                  <c:v>226344262.61941999</c:v>
                </c:pt>
                <c:pt idx="71195">
                  <c:v>226408120.97582299</c:v>
                </c:pt>
                <c:pt idx="71196">
                  <c:v>226471953.44153896</c:v>
                </c:pt>
                <c:pt idx="71197">
                  <c:v>226535760.03064099</c:v>
                </c:pt>
                <c:pt idx="71198">
                  <c:v>226599540.75718597</c:v>
                </c:pt>
                <c:pt idx="71199">
                  <c:v>226663295.63521701</c:v>
                </c:pt>
                <c:pt idx="71200">
                  <c:v>226727024.67875797</c:v>
                </c:pt>
                <c:pt idx="71201">
                  <c:v>226790727.901822</c:v>
                </c:pt>
                <c:pt idx="71202">
                  <c:v>226854405.31840199</c:v>
                </c:pt>
                <c:pt idx="71203">
                  <c:v>226918056.94247901</c:v>
                </c:pt>
                <c:pt idx="71204">
                  <c:v>226981682.78801599</c:v>
                </c:pt>
                <c:pt idx="71205">
                  <c:v>227045282.868963</c:v>
                </c:pt>
                <c:pt idx="71206">
                  <c:v>227108857.19925299</c:v>
                </c:pt>
                <c:pt idx="71207">
                  <c:v>227172405.79280299</c:v>
                </c:pt>
                <c:pt idx="71208">
                  <c:v>227235928.663517</c:v>
                </c:pt>
                <c:pt idx="71209">
                  <c:v>227299425.82528201</c:v>
                </c:pt>
                <c:pt idx="71210">
                  <c:v>227362897.29196998</c:v>
                </c:pt>
                <c:pt idx="71211">
                  <c:v>227426343.07743701</c:v>
                </c:pt>
                <c:pt idx="71212">
                  <c:v>227489763.19552597</c:v>
                </c:pt>
                <c:pt idx="71213">
                  <c:v>227553157.66006199</c:v>
                </c:pt>
                <c:pt idx="71214">
                  <c:v>227616526.48485702</c:v>
                </c:pt>
                <c:pt idx="71215">
                  <c:v>227679869.683707</c:v>
                </c:pt>
                <c:pt idx="71216">
                  <c:v>227743187.27039197</c:v>
                </c:pt>
                <c:pt idx="71217">
                  <c:v>227806479.25867799</c:v>
                </c:pt>
                <c:pt idx="71218">
                  <c:v>227869745.66231599</c:v>
                </c:pt>
                <c:pt idx="71219">
                  <c:v>227932986.495042</c:v>
                </c:pt>
                <c:pt idx="71220">
                  <c:v>227996201.77057496</c:v>
                </c:pt>
                <c:pt idx="71221">
                  <c:v>228059391.50262201</c:v>
                </c:pt>
                <c:pt idx="71222">
                  <c:v>228122555.70487303</c:v>
                </c:pt>
                <c:pt idx="71223">
                  <c:v>228185694.391004</c:v>
                </c:pt>
                <c:pt idx="71224">
                  <c:v>228248807.57467499</c:v>
                </c:pt>
                <c:pt idx="71225">
                  <c:v>228311895.269532</c:v>
                </c:pt>
                <c:pt idx="71226">
                  <c:v>228374957.48920602</c:v>
                </c:pt>
                <c:pt idx="71227">
                  <c:v>228437994.24731296</c:v>
                </c:pt>
                <c:pt idx="71228">
                  <c:v>228501005.55745402</c:v>
                </c:pt>
                <c:pt idx="71229">
                  <c:v>228563991.43321601</c:v>
                </c:pt>
                <c:pt idx="71230">
                  <c:v>228626951.88817</c:v>
                </c:pt>
                <c:pt idx="71231">
                  <c:v>228689886.93587202</c:v>
                </c:pt>
                <c:pt idx="71232">
                  <c:v>228752796.58986601</c:v>
                </c:pt>
                <c:pt idx="71233">
                  <c:v>228815680.86367801</c:v>
                </c:pt>
                <c:pt idx="71234">
                  <c:v>228878539.77082199</c:v>
                </c:pt>
                <c:pt idx="71235">
                  <c:v>228941373.32479402</c:v>
                </c:pt>
                <c:pt idx="71236">
                  <c:v>229004181.53907999</c:v>
                </c:pt>
                <c:pt idx="71237">
                  <c:v>229066964.42714599</c:v>
                </c:pt>
                <c:pt idx="71238">
                  <c:v>229129722.00244901</c:v>
                </c:pt>
                <c:pt idx="71239">
                  <c:v>229192454.27842698</c:v>
                </c:pt>
                <c:pt idx="71240">
                  <c:v>229255161.26850498</c:v>
                </c:pt>
                <c:pt idx="71241">
                  <c:v>229317842.98609403</c:v>
                </c:pt>
                <c:pt idx="71242">
                  <c:v>229380499.44459099</c:v>
                </c:pt>
                <c:pt idx="71243">
                  <c:v>229443130.657377</c:v>
                </c:pt>
                <c:pt idx="71244">
                  <c:v>229505736.63781801</c:v>
                </c:pt>
                <c:pt idx="71245">
                  <c:v>229568317.39926901</c:v>
                </c:pt>
                <c:pt idx="71246">
                  <c:v>229630872.95506799</c:v>
                </c:pt>
                <c:pt idx="71247">
                  <c:v>229693403.318537</c:v>
                </c:pt>
                <c:pt idx="71248">
                  <c:v>229755908.50298798</c:v>
                </c:pt>
                <c:pt idx="71249">
                  <c:v>229818388.521716</c:v>
                </c:pt>
                <c:pt idx="71250">
                  <c:v>229880843.38800201</c:v>
                </c:pt>
                <c:pt idx="71251">
                  <c:v>229943273.11511198</c:v>
                </c:pt>
                <c:pt idx="71252">
                  <c:v>230005677.71629998</c:v>
                </c:pt>
                <c:pt idx="71253">
                  <c:v>230068057.20480299</c:v>
                </c:pt>
                <c:pt idx="71254">
                  <c:v>230130411.59384599</c:v>
                </c:pt>
                <c:pt idx="71255">
                  <c:v>230192740.89663902</c:v>
                </c:pt>
                <c:pt idx="71256">
                  <c:v>230255045.12637699</c:v>
                </c:pt>
                <c:pt idx="71257">
                  <c:v>230317324.29624301</c:v>
                </c:pt>
                <c:pt idx="71258">
                  <c:v>230379578.41940501</c:v>
                </c:pt>
                <c:pt idx="71259">
                  <c:v>230441807.50901499</c:v>
                </c:pt>
                <c:pt idx="71260">
                  <c:v>230504011.57821301</c:v>
                </c:pt>
                <c:pt idx="71261">
                  <c:v>230566190.64012396</c:v>
                </c:pt>
                <c:pt idx="71262">
                  <c:v>230628344.70786101</c:v>
                </c:pt>
                <c:pt idx="71263">
                  <c:v>230690473.794521</c:v>
                </c:pt>
                <c:pt idx="71264">
                  <c:v>230752577.91318595</c:v>
                </c:pt>
                <c:pt idx="71265">
                  <c:v>230814657.07692799</c:v>
                </c:pt>
                <c:pt idx="71266">
                  <c:v>230876711.29879996</c:v>
                </c:pt>
                <c:pt idx="71267">
                  <c:v>230938740.59184599</c:v>
                </c:pt>
                <c:pt idx="71268">
                  <c:v>231000744.96909299</c:v>
                </c:pt>
                <c:pt idx="71269">
                  <c:v>231062724.44355398</c:v>
                </c:pt>
                <c:pt idx="71270">
                  <c:v>231124679.02823201</c:v>
                </c:pt>
                <c:pt idx="71271">
                  <c:v>231186608.73611</c:v>
                </c:pt>
                <c:pt idx="71272">
                  <c:v>231248513.58016399</c:v>
                </c:pt>
                <c:pt idx="71273">
                  <c:v>231310393.57334998</c:v>
                </c:pt>
                <c:pt idx="71274">
                  <c:v>231372248.72861499</c:v>
                </c:pt>
                <c:pt idx="71275">
                  <c:v>231434079.05889001</c:v>
                </c:pt>
                <c:pt idx="71276">
                  <c:v>231495884.57709301</c:v>
                </c:pt>
                <c:pt idx="71277">
                  <c:v>231557665.29612696</c:v>
                </c:pt>
                <c:pt idx="71278">
                  <c:v>231619421.228883</c:v>
                </c:pt>
                <c:pt idx="71279">
                  <c:v>231681152.38823903</c:v>
                </c:pt>
                <c:pt idx="71280">
                  <c:v>231742858.78705701</c:v>
                </c:pt>
                <c:pt idx="71281">
                  <c:v>231804540.43818697</c:v>
                </c:pt>
                <c:pt idx="71282">
                  <c:v>231866197.35446504</c:v>
                </c:pt>
                <c:pt idx="71283">
                  <c:v>231927829.54871398</c:v>
                </c:pt>
                <c:pt idx="71284">
                  <c:v>231989437.03374198</c:v>
                </c:pt>
                <c:pt idx="71285">
                  <c:v>232051019.822346</c:v>
                </c:pt>
                <c:pt idx="71286">
                  <c:v>232112577.92730799</c:v>
                </c:pt>
                <c:pt idx="71287">
                  <c:v>232174111.36139598</c:v>
                </c:pt>
                <c:pt idx="71288">
                  <c:v>232235620.13736597</c:v>
                </c:pt>
                <c:pt idx="71289">
                  <c:v>232297104.267959</c:v>
                </c:pt>
                <c:pt idx="71290">
                  <c:v>232358563.76590398</c:v>
                </c:pt>
                <c:pt idx="71291">
                  <c:v>232419998.64391598</c:v>
                </c:pt>
                <c:pt idx="71292">
                  <c:v>232481408.91469699</c:v>
                </c:pt>
                <c:pt idx="71293">
                  <c:v>232542794.59093601</c:v>
                </c:pt>
                <c:pt idx="71294">
                  <c:v>232604155.685307</c:v>
                </c:pt>
                <c:pt idx="71295">
                  <c:v>232665492.210473</c:v>
                </c:pt>
                <c:pt idx="71296">
                  <c:v>232726804.17908296</c:v>
                </c:pt>
                <c:pt idx="71297">
                  <c:v>232788091.60377198</c:v>
                </c:pt>
                <c:pt idx="71298">
                  <c:v>232849354.49716198</c:v>
                </c:pt>
                <c:pt idx="71299">
                  <c:v>232910592.87186301</c:v>
                </c:pt>
                <c:pt idx="71300">
                  <c:v>232971806.74046996</c:v>
                </c:pt>
                <c:pt idx="71301">
                  <c:v>233032996.11556697</c:v>
                </c:pt>
                <c:pt idx="71302">
                  <c:v>233094161.00972301</c:v>
                </c:pt>
                <c:pt idx="71303">
                  <c:v>233155301.43549499</c:v>
                </c:pt>
                <c:pt idx="71304">
                  <c:v>233216417.405426</c:v>
                </c:pt>
                <c:pt idx="71305">
                  <c:v>233277508.93204701</c:v>
                </c:pt>
                <c:pt idx="71306">
                  <c:v>233338576.02787504</c:v>
                </c:pt>
                <c:pt idx="71307">
                  <c:v>233399618.70541599</c:v>
                </c:pt>
                <c:pt idx="71308">
                  <c:v>233460636.97715998</c:v>
                </c:pt>
                <c:pt idx="71309">
                  <c:v>233521630.85558599</c:v>
                </c:pt>
                <c:pt idx="71310">
                  <c:v>233582600.35316101</c:v>
                </c:pt>
                <c:pt idx="71311">
                  <c:v>233643545.48233503</c:v>
                </c:pt>
                <c:pt idx="71312">
                  <c:v>233704466.25555</c:v>
                </c:pt>
                <c:pt idx="71313">
                  <c:v>233765362.68523201</c:v>
                </c:pt>
                <c:pt idx="71314">
                  <c:v>233826234.783795</c:v>
                </c:pt>
                <c:pt idx="71315">
                  <c:v>233887082.56364101</c:v>
                </c:pt>
                <c:pt idx="71316">
                  <c:v>233947906.03715798</c:v>
                </c:pt>
                <c:pt idx="71317">
                  <c:v>234008705.21672198</c:v>
                </c:pt>
                <c:pt idx="71318">
                  <c:v>234069480.11469501</c:v>
                </c:pt>
                <c:pt idx="71319">
                  <c:v>234130230.74342698</c:v>
                </c:pt>
                <c:pt idx="71320">
                  <c:v>234190957.11525697</c:v>
                </c:pt>
                <c:pt idx="71321">
                  <c:v>234251659.24250898</c:v>
                </c:pt>
                <c:pt idx="71322">
                  <c:v>234312337.137494</c:v>
                </c:pt>
                <c:pt idx="71323">
                  <c:v>234372990.81251201</c:v>
                </c:pt>
                <c:pt idx="71324">
                  <c:v>234433620.27985001</c:v>
                </c:pt>
                <c:pt idx="71325">
                  <c:v>234494225.55178198</c:v>
                </c:pt>
                <c:pt idx="71326">
                  <c:v>234554806.64056897</c:v>
                </c:pt>
                <c:pt idx="71327">
                  <c:v>234615363.55846</c:v>
                </c:pt>
                <c:pt idx="71328">
                  <c:v>234675896.31769103</c:v>
                </c:pt>
                <c:pt idx="71329">
                  <c:v>234736404.93048701</c:v>
                </c:pt>
                <c:pt idx="71330">
                  <c:v>234796889.40905699</c:v>
                </c:pt>
                <c:pt idx="71331">
                  <c:v>234857349.76560199</c:v>
                </c:pt>
                <c:pt idx="71332">
                  <c:v>234917786.01230696</c:v>
                </c:pt>
                <c:pt idx="71333">
                  <c:v>234978198.16134596</c:v>
                </c:pt>
                <c:pt idx="71334">
                  <c:v>235038586.22488099</c:v>
                </c:pt>
                <c:pt idx="71335">
                  <c:v>235098950.21505898</c:v>
                </c:pt>
                <c:pt idx="71336">
                  <c:v>235159290.14401901</c:v>
                </c:pt>
                <c:pt idx="71337">
                  <c:v>235219606.02388299</c:v>
                </c:pt>
                <c:pt idx="71338">
                  <c:v>235279897.86676401</c:v>
                </c:pt>
                <c:pt idx="71339">
                  <c:v>235340165.68476099</c:v>
                </c:pt>
                <c:pt idx="71340">
                  <c:v>235400409.48996103</c:v>
                </c:pt>
                <c:pt idx="71341">
                  <c:v>235460629.29443899</c:v>
                </c:pt>
                <c:pt idx="71342">
                  <c:v>235520825.110257</c:v>
                </c:pt>
                <c:pt idx="71343">
                  <c:v>235580996.94946599</c:v>
                </c:pt>
                <c:pt idx="71344">
                  <c:v>235641144.82410401</c:v>
                </c:pt>
                <c:pt idx="71345">
                  <c:v>235701268.74619597</c:v>
                </c:pt>
                <c:pt idx="71346">
                  <c:v>235761368.72775599</c:v>
                </c:pt>
                <c:pt idx="71347">
                  <c:v>235821444.78078598</c:v>
                </c:pt>
                <c:pt idx="71348">
                  <c:v>235881496.91727301</c:v>
                </c:pt>
                <c:pt idx="71349">
                  <c:v>235941525.14919698</c:v>
                </c:pt>
                <c:pt idx="71350">
                  <c:v>236001529.48852101</c:v>
                </c:pt>
                <c:pt idx="71351">
                  <c:v>236061509.94719896</c:v>
                </c:pt>
                <c:pt idx="71352">
                  <c:v>236121466.53717101</c:v>
                </c:pt>
                <c:pt idx="71353">
                  <c:v>236181399.27036595</c:v>
                </c:pt>
                <c:pt idx="71354">
                  <c:v>236241308.15869999</c:v>
                </c:pt>
                <c:pt idx="71355">
                  <c:v>236301193.21407798</c:v>
                </c:pt>
                <c:pt idx="71356">
                  <c:v>236361054.44839296</c:v>
                </c:pt>
                <c:pt idx="71357">
                  <c:v>236420891.87352598</c:v>
                </c:pt>
                <c:pt idx="71358">
                  <c:v>236480705.50134397</c:v>
                </c:pt>
                <c:pt idx="71359">
                  <c:v>236540495.343705</c:v>
                </c:pt>
                <c:pt idx="71360">
                  <c:v>236600261.41245401</c:v>
                </c:pt>
                <c:pt idx="71361">
                  <c:v>236660003.719423</c:v>
                </c:pt>
                <c:pt idx="71362">
                  <c:v>236719722.27643299</c:v>
                </c:pt>
                <c:pt idx="71363">
                  <c:v>236779417.09529299</c:v>
                </c:pt>
                <c:pt idx="71364">
                  <c:v>236839088.18780202</c:v>
                </c:pt>
                <c:pt idx="71365">
                  <c:v>236898735.565743</c:v>
                </c:pt>
                <c:pt idx="71366">
                  <c:v>236958359.24089</c:v>
                </c:pt>
                <c:pt idx="71367">
                  <c:v>237017959.22500598</c:v>
                </c:pt>
                <c:pt idx="71368">
                  <c:v>237077535.52984104</c:v>
                </c:pt>
                <c:pt idx="71369">
                  <c:v>237137088.16713199</c:v>
                </c:pt>
                <c:pt idx="71370">
                  <c:v>237196617.14860597</c:v>
                </c:pt>
                <c:pt idx="71371">
                  <c:v>237256122.48597699</c:v>
                </c:pt>
                <c:pt idx="71372">
                  <c:v>237315604.19095001</c:v>
                </c:pt>
                <c:pt idx="71373">
                  <c:v>237375062.275215</c:v>
                </c:pt>
                <c:pt idx="71374">
                  <c:v>237434496.75045201</c:v>
                </c:pt>
                <c:pt idx="71375">
                  <c:v>237493907.62832996</c:v>
                </c:pt>
                <c:pt idx="71376">
                  <c:v>237553294.92050299</c:v>
                </c:pt>
                <c:pt idx="71377">
                  <c:v>237612658.63861901</c:v>
                </c:pt>
                <c:pt idx="71378">
                  <c:v>237671998.79430798</c:v>
                </c:pt>
                <c:pt idx="71379">
                  <c:v>237731315.39919499</c:v>
                </c:pt>
                <c:pt idx="71380">
                  <c:v>237790608.46488699</c:v>
                </c:pt>
                <c:pt idx="71381">
                  <c:v>237849878.002985</c:v>
                </c:pt>
                <c:pt idx="71382">
                  <c:v>237909124.02507401</c:v>
                </c:pt>
                <c:pt idx="71383">
                  <c:v>237968346.542732</c:v>
                </c:pt>
                <c:pt idx="71384">
                  <c:v>238027545.56752101</c:v>
                </c:pt>
                <c:pt idx="71385">
                  <c:v>238086721.11099398</c:v>
                </c:pt>
                <c:pt idx="71386">
                  <c:v>238145873.18469304</c:v>
                </c:pt>
                <c:pt idx="71387">
                  <c:v>238205001.800147</c:v>
                </c:pt>
                <c:pt idx="71388">
                  <c:v>238264106.96887499</c:v>
                </c:pt>
                <c:pt idx="71389">
                  <c:v>238323188.70238298</c:v>
                </c:pt>
                <c:pt idx="71390">
                  <c:v>238382247.01216698</c:v>
                </c:pt>
                <c:pt idx="71391">
                  <c:v>238441281.90971202</c:v>
                </c:pt>
                <c:pt idx="71392">
                  <c:v>238500293.40649003</c:v>
                </c:pt>
                <c:pt idx="71393">
                  <c:v>238559281.51396298</c:v>
                </c:pt>
                <c:pt idx="71394">
                  <c:v>238618246.24358097</c:v>
                </c:pt>
                <c:pt idx="71395">
                  <c:v>238677187.606783</c:v>
                </c:pt>
                <c:pt idx="71396">
                  <c:v>238736105.61499599</c:v>
                </c:pt>
                <c:pt idx="71397">
                  <c:v>238795000.27963901</c:v>
                </c:pt>
                <c:pt idx="71398">
                  <c:v>238853871.61211398</c:v>
                </c:pt>
                <c:pt idx="71399">
                  <c:v>238912719.62381703</c:v>
                </c:pt>
                <c:pt idx="71400">
                  <c:v>238971544.32613102</c:v>
                </c:pt>
                <c:pt idx="71401">
                  <c:v>239030345.730427</c:v>
                </c:pt>
                <c:pt idx="71402">
                  <c:v>239089123.84806496</c:v>
                </c:pt>
                <c:pt idx="71403">
                  <c:v>239147878.690395</c:v>
                </c:pt>
                <c:pt idx="71404">
                  <c:v>239206610.26875597</c:v>
                </c:pt>
                <c:pt idx="71405">
                  <c:v>239265318.59447402</c:v>
                </c:pt>
                <c:pt idx="71406">
                  <c:v>239324003.67886597</c:v>
                </c:pt>
                <c:pt idx="71407">
                  <c:v>239382665.533236</c:v>
                </c:pt>
                <c:pt idx="71408">
                  <c:v>239441304.16887799</c:v>
                </c:pt>
                <c:pt idx="71409">
                  <c:v>239499919.597076</c:v>
                </c:pt>
                <c:pt idx="71410">
                  <c:v>239558511.82910103</c:v>
                </c:pt>
                <c:pt idx="71411">
                  <c:v>239617080.87621504</c:v>
                </c:pt>
                <c:pt idx="71412">
                  <c:v>239675626.74966598</c:v>
                </c:pt>
                <c:pt idx="71413">
                  <c:v>239734149.46069503</c:v>
                </c:pt>
                <c:pt idx="71414">
                  <c:v>239792649.02052799</c:v>
                </c:pt>
                <c:pt idx="71415">
                  <c:v>239851125.44038397</c:v>
                </c:pt>
                <c:pt idx="71416">
                  <c:v>239909578.73146796</c:v>
                </c:pt>
                <c:pt idx="71417">
                  <c:v>239968008.90497503</c:v>
                </c:pt>
                <c:pt idx="71418">
                  <c:v>240026415.97209099</c:v>
                </c:pt>
                <c:pt idx="71419">
                  <c:v>240084799.94398797</c:v>
                </c:pt>
                <c:pt idx="71420">
                  <c:v>240143160.83182901</c:v>
                </c:pt>
                <c:pt idx="71421">
                  <c:v>240201498.64676696</c:v>
                </c:pt>
                <c:pt idx="71422">
                  <c:v>240259813.39994103</c:v>
                </c:pt>
                <c:pt idx="71423">
                  <c:v>240318105.102483</c:v>
                </c:pt>
                <c:pt idx="71424">
                  <c:v>240376373.76551199</c:v>
                </c:pt>
                <c:pt idx="71425">
                  <c:v>240434619.40013599</c:v>
                </c:pt>
                <c:pt idx="71426">
                  <c:v>240492842.017454</c:v>
                </c:pt>
                <c:pt idx="71427">
                  <c:v>240551041.628553</c:v>
                </c:pt>
                <c:pt idx="71428">
                  <c:v>240609218.24450898</c:v>
                </c:pt>
                <c:pt idx="71429">
                  <c:v>240667371.87638798</c:v>
                </c:pt>
                <c:pt idx="71430">
                  <c:v>240725502.53524598</c:v>
                </c:pt>
                <c:pt idx="71431">
                  <c:v>240783610.23212698</c:v>
                </c:pt>
                <c:pt idx="71432">
                  <c:v>240841694.97806498</c:v>
                </c:pt>
                <c:pt idx="71433">
                  <c:v>240899756.78408301</c:v>
                </c:pt>
                <c:pt idx="71434">
                  <c:v>240957795.66119397</c:v>
                </c:pt>
                <c:pt idx="71435">
                  <c:v>241015811.62040001</c:v>
                </c:pt>
                <c:pt idx="71436">
                  <c:v>241073804.67269301</c:v>
                </c:pt>
                <c:pt idx="71437">
                  <c:v>241131774.82905203</c:v>
                </c:pt>
                <c:pt idx="71438">
                  <c:v>241189722.10045001</c:v>
                </c:pt>
                <c:pt idx="71439">
                  <c:v>241247646.49784499</c:v>
                </c:pt>
                <c:pt idx="71440">
                  <c:v>241305548.03218699</c:v>
                </c:pt>
                <c:pt idx="71441">
                  <c:v>241363426.71441501</c:v>
                </c:pt>
                <c:pt idx="71442">
                  <c:v>241421282.55545801</c:v>
                </c:pt>
                <c:pt idx="71443">
                  <c:v>241479115.56623203</c:v>
                </c:pt>
                <c:pt idx="71444">
                  <c:v>241536925.75764701</c:v>
                </c:pt>
                <c:pt idx="71445">
                  <c:v>241594713.14059797</c:v>
                </c:pt>
                <c:pt idx="71446">
                  <c:v>241652477.72597301</c:v>
                </c:pt>
                <c:pt idx="71447">
                  <c:v>241710219.52464801</c:v>
                </c:pt>
                <c:pt idx="71448">
                  <c:v>241767938.54748896</c:v>
                </c:pt>
                <c:pt idx="71449">
                  <c:v>241825634.80535001</c:v>
                </c:pt>
                <c:pt idx="71450">
                  <c:v>241883308.30907899</c:v>
                </c:pt>
                <c:pt idx="71451">
                  <c:v>241940959.06950799</c:v>
                </c:pt>
                <c:pt idx="71452">
                  <c:v>241998587.097464</c:v>
                </c:pt>
                <c:pt idx="71453">
                  <c:v>242056192.40375999</c:v>
                </c:pt>
                <c:pt idx="71454">
                  <c:v>242113774.999199</c:v>
                </c:pt>
                <c:pt idx="71455">
                  <c:v>242171334.89457703</c:v>
                </c:pt>
                <c:pt idx="71456">
                  <c:v>242228872.100676</c:v>
                </c:pt>
                <c:pt idx="71457">
                  <c:v>242286386.62827</c:v>
                </c:pt>
                <c:pt idx="71458">
                  <c:v>242343878.48812199</c:v>
                </c:pt>
                <c:pt idx="71459">
                  <c:v>242401347.690983</c:v>
                </c:pt>
                <c:pt idx="71460">
                  <c:v>242458794.24759796</c:v>
                </c:pt>
                <c:pt idx="71461">
                  <c:v>242516218.168699</c:v>
                </c:pt>
                <c:pt idx="71462">
                  <c:v>242573619.46500701</c:v>
                </c:pt>
                <c:pt idx="71463">
                  <c:v>242630998.14723599</c:v>
                </c:pt>
                <c:pt idx="71464">
                  <c:v>242688354.226087</c:v>
                </c:pt>
                <c:pt idx="71465">
                  <c:v>242745687.71225199</c:v>
                </c:pt>
                <c:pt idx="71466">
                  <c:v>242802998.61641303</c:v>
                </c:pt>
                <c:pt idx="71467">
                  <c:v>242860286.94924101</c:v>
                </c:pt>
                <c:pt idx="71468">
                  <c:v>242917552.72139996</c:v>
                </c:pt>
                <c:pt idx="71469">
                  <c:v>242974795.94353896</c:v>
                </c:pt>
                <c:pt idx="71470">
                  <c:v>243032016.626302</c:v>
                </c:pt>
                <c:pt idx="71471">
                  <c:v>243089214.78031901</c:v>
                </c:pt>
                <c:pt idx="71472">
                  <c:v>243146390.41621202</c:v>
                </c:pt>
                <c:pt idx="71473">
                  <c:v>243203543.54459399</c:v>
                </c:pt>
                <c:pt idx="71474">
                  <c:v>243260674.176065</c:v>
                </c:pt>
                <c:pt idx="71475">
                  <c:v>243317782.32121703</c:v>
                </c:pt>
                <c:pt idx="71476">
                  <c:v>243374867.99063304</c:v>
                </c:pt>
                <c:pt idx="71477">
                  <c:v>243431931.194884</c:v>
                </c:pt>
                <c:pt idx="71478">
                  <c:v>243488971.94453299</c:v>
                </c:pt>
                <c:pt idx="71479">
                  <c:v>243545990.25013</c:v>
                </c:pt>
                <c:pt idx="71480">
                  <c:v>243602986.12222001</c:v>
                </c:pt>
                <c:pt idx="71481">
                  <c:v>243659959.57133397</c:v>
                </c:pt>
                <c:pt idx="71482">
                  <c:v>243716910.60799399</c:v>
                </c:pt>
                <c:pt idx="71483">
                  <c:v>243773839.242713</c:v>
                </c:pt>
                <c:pt idx="71484">
                  <c:v>243830745.48599499</c:v>
                </c:pt>
                <c:pt idx="71485">
                  <c:v>243887629.348333</c:v>
                </c:pt>
                <c:pt idx="71486">
                  <c:v>243944490.84020901</c:v>
                </c:pt>
                <c:pt idx="71487">
                  <c:v>244001329.97209799</c:v>
                </c:pt>
                <c:pt idx="71488">
                  <c:v>244058146.75446299</c:v>
                </c:pt>
                <c:pt idx="71489">
                  <c:v>244114941.19775799</c:v>
                </c:pt>
                <c:pt idx="71490">
                  <c:v>244171713.31242901</c:v>
                </c:pt>
                <c:pt idx="71491">
                  <c:v>244228463.10890797</c:v>
                </c:pt>
                <c:pt idx="71492">
                  <c:v>244285190.59762201</c:v>
                </c:pt>
                <c:pt idx="71493">
                  <c:v>244341895.78898597</c:v>
                </c:pt>
                <c:pt idx="71494">
                  <c:v>244398578.693405</c:v>
                </c:pt>
                <c:pt idx="71495">
                  <c:v>244455239.32127601</c:v>
                </c:pt>
                <c:pt idx="71496">
                  <c:v>244511877.68298399</c:v>
                </c:pt>
                <c:pt idx="71497">
                  <c:v>244568493.78890696</c:v>
                </c:pt>
                <c:pt idx="71498">
                  <c:v>244625087.64941201</c:v>
                </c:pt>
                <c:pt idx="71499">
                  <c:v>244681659.274856</c:v>
                </c:pt>
                <c:pt idx="71500">
                  <c:v>244738208.67558795</c:v>
                </c:pt>
                <c:pt idx="71501">
                  <c:v>244794735.861945</c:v>
                </c:pt>
                <c:pt idx="71502">
                  <c:v>244851240.84425703</c:v>
                </c:pt>
                <c:pt idx="71503">
                  <c:v>244907723.63284299</c:v>
                </c:pt>
                <c:pt idx="71504">
                  <c:v>244964184.238013</c:v>
                </c:pt>
                <c:pt idx="71505">
                  <c:v>245020622.67006797</c:v>
                </c:pt>
                <c:pt idx="71506">
                  <c:v>245077038.939298</c:v>
                </c:pt>
                <c:pt idx="71507">
                  <c:v>245133433.05598399</c:v>
                </c:pt>
                <c:pt idx="71508">
                  <c:v>245189805.03039896</c:v>
                </c:pt>
                <c:pt idx="71509">
                  <c:v>245246154.87280503</c:v>
                </c:pt>
                <c:pt idx="71510">
                  <c:v>245302482.593456</c:v>
                </c:pt>
                <c:pt idx="71511">
                  <c:v>245358788.20259398</c:v>
                </c:pt>
                <c:pt idx="71512">
                  <c:v>245415071.710455</c:v>
                </c:pt>
                <c:pt idx="71513">
                  <c:v>245471333.12726301</c:v>
                </c:pt>
                <c:pt idx="71514">
                  <c:v>245527572.46323401</c:v>
                </c:pt>
                <c:pt idx="71515">
                  <c:v>245583789.72857398</c:v>
                </c:pt>
                <c:pt idx="71516">
                  <c:v>245639984.93347901</c:v>
                </c:pt>
                <c:pt idx="71517">
                  <c:v>245696158.088139</c:v>
                </c:pt>
                <c:pt idx="71518">
                  <c:v>245752309.20272896</c:v>
                </c:pt>
                <c:pt idx="71519">
                  <c:v>245808438.28742099</c:v>
                </c:pt>
                <c:pt idx="71520">
                  <c:v>245864545.35237202</c:v>
                </c:pt>
                <c:pt idx="71521">
                  <c:v>245920630.40773401</c:v>
                </c:pt>
                <c:pt idx="71522">
                  <c:v>245976693.46364799</c:v>
                </c:pt>
                <c:pt idx="71523">
                  <c:v>246032734.53024599</c:v>
                </c:pt>
                <c:pt idx="71524">
                  <c:v>246088753.61765</c:v>
                </c:pt>
                <c:pt idx="71525">
                  <c:v>246144750.73597398</c:v>
                </c:pt>
                <c:pt idx="71526">
                  <c:v>246200725.895322</c:v>
                </c:pt>
                <c:pt idx="71527">
                  <c:v>246256679.10578898</c:v>
                </c:pt>
                <c:pt idx="71528">
                  <c:v>246312610.37746099</c:v>
                </c:pt>
                <c:pt idx="71529">
                  <c:v>246368519.72041601</c:v>
                </c:pt>
                <c:pt idx="71530">
                  <c:v>246424407.144719</c:v>
                </c:pt>
                <c:pt idx="71531">
                  <c:v>246480272.66043103</c:v>
                </c:pt>
                <c:pt idx="71532">
                  <c:v>246536116.27759996</c:v>
                </c:pt>
                <c:pt idx="71533">
                  <c:v>246591938.00626701</c:v>
                </c:pt>
                <c:pt idx="71534">
                  <c:v>246647737.85646302</c:v>
                </c:pt>
                <c:pt idx="71535">
                  <c:v>246703515.83820999</c:v>
                </c:pt>
                <c:pt idx="71536">
                  <c:v>246759271.961521</c:v>
                </c:pt>
                <c:pt idx="71537">
                  <c:v>246815006.23640099</c:v>
                </c:pt>
                <c:pt idx="71538">
                  <c:v>246870718.67284399</c:v>
                </c:pt>
                <c:pt idx="71539">
                  <c:v>246926409.28083602</c:v>
                </c:pt>
                <c:pt idx="71540">
                  <c:v>246982078.07035398</c:v>
                </c:pt>
                <c:pt idx="71541">
                  <c:v>247037725.05136597</c:v>
                </c:pt>
                <c:pt idx="71542">
                  <c:v>247093350.233832</c:v>
                </c:pt>
                <c:pt idx="71543">
                  <c:v>247148953.627702</c:v>
                </c:pt>
                <c:pt idx="71544">
                  <c:v>247204535.24291599</c:v>
                </c:pt>
                <c:pt idx="71545">
                  <c:v>247260095.08940601</c:v>
                </c:pt>
                <c:pt idx="71546">
                  <c:v>247315633.17709696</c:v>
                </c:pt>
                <c:pt idx="71547">
                  <c:v>247371149.51590198</c:v>
                </c:pt>
                <c:pt idx="71548">
                  <c:v>247426644.11572796</c:v>
                </c:pt>
                <c:pt idx="71549">
                  <c:v>247482116.98646903</c:v>
                </c:pt>
                <c:pt idx="71550">
                  <c:v>247537568.13801599</c:v>
                </c:pt>
                <c:pt idx="71551">
                  <c:v>247592997.58024499</c:v>
                </c:pt>
                <c:pt idx="71552">
                  <c:v>247648405.323028</c:v>
                </c:pt>
                <c:pt idx="71553">
                  <c:v>247703791.37622499</c:v>
                </c:pt>
                <c:pt idx="71554">
                  <c:v>247759155.74968898</c:v>
                </c:pt>
                <c:pt idx="71555">
                  <c:v>247814498.453264</c:v>
                </c:pt>
                <c:pt idx="71556">
                  <c:v>247869819.496784</c:v>
                </c:pt>
                <c:pt idx="71557">
                  <c:v>247925118.89007601</c:v>
                </c:pt>
                <c:pt idx="71558">
                  <c:v>247980396.642957</c:v>
                </c:pt>
                <c:pt idx="71559">
                  <c:v>248035652.76523501</c:v>
                </c:pt>
                <c:pt idx="71560">
                  <c:v>248090887.26671001</c:v>
                </c:pt>
                <c:pt idx="71561">
                  <c:v>248146100.15717399</c:v>
                </c:pt>
                <c:pt idx="71562">
                  <c:v>248201291.44640899</c:v>
                </c:pt>
                <c:pt idx="71563">
                  <c:v>248256461.14418796</c:v>
                </c:pt>
                <c:pt idx="71564">
                  <c:v>248311609.260277</c:v>
                </c:pt>
                <c:pt idx="71565">
                  <c:v>248366735.80443302</c:v>
                </c:pt>
                <c:pt idx="71566">
                  <c:v>248421840.78640202</c:v>
                </c:pt>
                <c:pt idx="71567">
                  <c:v>248476924.21592396</c:v>
                </c:pt>
                <c:pt idx="71568">
                  <c:v>248531986.10272896</c:v>
                </c:pt>
                <c:pt idx="71569">
                  <c:v>248587026.45654002</c:v>
                </c:pt>
                <c:pt idx="71570">
                  <c:v>248642045.28706896</c:v>
                </c:pt>
                <c:pt idx="71571">
                  <c:v>248697042.604022</c:v>
                </c:pt>
                <c:pt idx="71572">
                  <c:v>248752018.41709399</c:v>
                </c:pt>
                <c:pt idx="71573">
                  <c:v>248806972.735973</c:v>
                </c:pt>
                <c:pt idx="71574">
                  <c:v>248861905.57033798</c:v>
                </c:pt>
                <c:pt idx="71575">
                  <c:v>248916816.92985904</c:v>
                </c:pt>
                <c:pt idx="71576">
                  <c:v>248971706.82419899</c:v>
                </c:pt>
                <c:pt idx="71577">
                  <c:v>249026575.26301101</c:v>
                </c:pt>
                <c:pt idx="71578">
                  <c:v>249081422.25593999</c:v>
                </c:pt>
                <c:pt idx="71579">
                  <c:v>249136247.81262201</c:v>
                </c:pt>
                <c:pt idx="71580">
                  <c:v>249191051.94268501</c:v>
                </c:pt>
                <c:pt idx="71581">
                  <c:v>249245834.65574896</c:v>
                </c:pt>
                <c:pt idx="71582">
                  <c:v>249300595.96142599</c:v>
                </c:pt>
                <c:pt idx="71583">
                  <c:v>249355335.86931702</c:v>
                </c:pt>
                <c:pt idx="71584">
                  <c:v>249410054.38901603</c:v>
                </c:pt>
                <c:pt idx="71585">
                  <c:v>249464751.53011101</c:v>
                </c:pt>
                <c:pt idx="71586">
                  <c:v>249519427.302178</c:v>
                </c:pt>
                <c:pt idx="71587">
                  <c:v>249574081.71478698</c:v>
                </c:pt>
                <c:pt idx="71588">
                  <c:v>249628714.77749696</c:v>
                </c:pt>
                <c:pt idx="71589">
                  <c:v>249683326.49986202</c:v>
                </c:pt>
                <c:pt idx="71590">
                  <c:v>249737916.89142501</c:v>
                </c:pt>
                <c:pt idx="71591">
                  <c:v>249792485.961723</c:v>
                </c:pt>
                <c:pt idx="71592">
                  <c:v>249847033.72028199</c:v>
                </c:pt>
                <c:pt idx="71593">
                  <c:v>249901560.176622</c:v>
                </c:pt>
                <c:pt idx="71594">
                  <c:v>249956065.34025303</c:v>
                </c:pt>
                <c:pt idx="71595">
                  <c:v>250010549.220678</c:v>
                </c:pt>
                <c:pt idx="71596">
                  <c:v>250065011.82739103</c:v>
                </c:pt>
                <c:pt idx="71597">
                  <c:v>250119453.16987801</c:v>
                </c:pt>
                <c:pt idx="71598">
                  <c:v>250173873.25761703</c:v>
                </c:pt>
                <c:pt idx="71599">
                  <c:v>250228272.10007799</c:v>
                </c:pt>
                <c:pt idx="71600">
                  <c:v>250282649.70672101</c:v>
                </c:pt>
                <c:pt idx="71601">
                  <c:v>250337006.08700001</c:v>
                </c:pt>
                <c:pt idx="71602">
                  <c:v>250391341.25035998</c:v>
                </c:pt>
                <c:pt idx="71603">
                  <c:v>250445655.20623699</c:v>
                </c:pt>
                <c:pt idx="71604">
                  <c:v>250499947.96406099</c:v>
                </c:pt>
                <c:pt idx="71605">
                  <c:v>250554219.53325</c:v>
                </c:pt>
                <c:pt idx="71606">
                  <c:v>250608469.92321801</c:v>
                </c:pt>
                <c:pt idx="71607">
                  <c:v>250662699.14336893</c:v>
                </c:pt>
                <c:pt idx="71608">
                  <c:v>250716907.20309898</c:v>
                </c:pt>
                <c:pt idx="71609">
                  <c:v>250771094.11179596</c:v>
                </c:pt>
                <c:pt idx="71610">
                  <c:v>250825259.87883899</c:v>
                </c:pt>
                <c:pt idx="71611">
                  <c:v>250879404.51359996</c:v>
                </c:pt>
                <c:pt idx="71612">
                  <c:v>250933528.02544299</c:v>
                </c:pt>
                <c:pt idx="71613">
                  <c:v>250987630.42372301</c:v>
                </c:pt>
                <c:pt idx="71614">
                  <c:v>251041711.71778893</c:v>
                </c:pt>
                <c:pt idx="71615">
                  <c:v>251095771.91697901</c:v>
                </c:pt>
                <c:pt idx="71616">
                  <c:v>251149811.030626</c:v>
                </c:pt>
                <c:pt idx="71617">
                  <c:v>251203829.06805199</c:v>
                </c:pt>
                <c:pt idx="71618">
                  <c:v>251257826.038573</c:v>
                </c:pt>
                <c:pt idx="71619">
                  <c:v>251311801.95149601</c:v>
                </c:pt>
                <c:pt idx="71620">
                  <c:v>251365756.816122</c:v>
                </c:pt>
                <c:pt idx="71621">
                  <c:v>251419690.64174196</c:v>
                </c:pt>
                <c:pt idx="71622">
                  <c:v>251473603.43763903</c:v>
                </c:pt>
                <c:pt idx="71623">
                  <c:v>251527495.21308893</c:v>
                </c:pt>
                <c:pt idx="71624">
                  <c:v>251581365.97735998</c:v>
                </c:pt>
                <c:pt idx="71625">
                  <c:v>251635215.739712</c:v>
                </c:pt>
                <c:pt idx="71626">
                  <c:v>251689044.509397</c:v>
                </c:pt>
                <c:pt idx="71627">
                  <c:v>251742852.29565799</c:v>
                </c:pt>
                <c:pt idx="71628">
                  <c:v>251796639.107732</c:v>
                </c:pt>
                <c:pt idx="71629">
                  <c:v>251850404.95484802</c:v>
                </c:pt>
                <c:pt idx="71630">
                  <c:v>251904149.84622499</c:v>
                </c:pt>
                <c:pt idx="71631">
                  <c:v>251957873.79107696</c:v>
                </c:pt>
                <c:pt idx="71632">
                  <c:v>252011576.79860798</c:v>
                </c:pt>
                <c:pt idx="71633">
                  <c:v>252065258.878016</c:v>
                </c:pt>
                <c:pt idx="71634">
                  <c:v>252118920.03848797</c:v>
                </c:pt>
                <c:pt idx="71635">
                  <c:v>252172560.28920799</c:v>
                </c:pt>
                <c:pt idx="71636">
                  <c:v>252226179.63934797</c:v>
                </c:pt>
                <c:pt idx="71637">
                  <c:v>252279778.09807399</c:v>
                </c:pt>
                <c:pt idx="71638">
                  <c:v>252333355.67454496</c:v>
                </c:pt>
                <c:pt idx="71639">
                  <c:v>252386912.37790999</c:v>
                </c:pt>
                <c:pt idx="71640">
                  <c:v>252440448.21731198</c:v>
                </c:pt>
                <c:pt idx="71641">
                  <c:v>252493963.20188698</c:v>
                </c:pt>
                <c:pt idx="71642">
                  <c:v>252547457.34076101</c:v>
                </c:pt>
                <c:pt idx="71643">
                  <c:v>252600930.643053</c:v>
                </c:pt>
                <c:pt idx="71644">
                  <c:v>252654383.11787599</c:v>
                </c:pt>
                <c:pt idx="71645">
                  <c:v>252707814.77433398</c:v>
                </c:pt>
                <c:pt idx="71646">
                  <c:v>252761225.62152296</c:v>
                </c:pt>
                <c:pt idx="71647">
                  <c:v>252814615.668531</c:v>
                </c:pt>
                <c:pt idx="71648">
                  <c:v>252867984.92444003</c:v>
                </c:pt>
                <c:pt idx="71649">
                  <c:v>252921333.39832398</c:v>
                </c:pt>
                <c:pt idx="71650">
                  <c:v>252974661.09924701</c:v>
                </c:pt>
                <c:pt idx="71651">
                  <c:v>253027968.03626901</c:v>
                </c:pt>
                <c:pt idx="71652">
                  <c:v>253081254.21844098</c:v>
                </c:pt>
                <c:pt idx="71653">
                  <c:v>253134519.65480402</c:v>
                </c:pt>
                <c:pt idx="71654">
                  <c:v>253187764.35439503</c:v>
                </c:pt>
                <c:pt idx="71655">
                  <c:v>253240988.32624203</c:v>
                </c:pt>
                <c:pt idx="71656">
                  <c:v>253294191.57936397</c:v>
                </c:pt>
                <c:pt idx="71657">
                  <c:v>253347374.122776</c:v>
                </c:pt>
                <c:pt idx="71658">
                  <c:v>253400535.96548101</c:v>
                </c:pt>
                <c:pt idx="71659">
                  <c:v>253453677.11647901</c:v>
                </c:pt>
                <c:pt idx="71660">
                  <c:v>253506797.58475801</c:v>
                </c:pt>
                <c:pt idx="71661">
                  <c:v>253559897.37930301</c:v>
                </c:pt>
                <c:pt idx="71662">
                  <c:v>253612976.50908798</c:v>
                </c:pt>
                <c:pt idx="71663">
                  <c:v>253666034.98308</c:v>
                </c:pt>
                <c:pt idx="71664">
                  <c:v>253719072.81024101</c:v>
                </c:pt>
                <c:pt idx="71665">
                  <c:v>253772089.999524</c:v>
                </c:pt>
                <c:pt idx="71666">
                  <c:v>253825086.55987304</c:v>
                </c:pt>
                <c:pt idx="71667">
                  <c:v>253878062.500227</c:v>
                </c:pt>
                <c:pt idx="71668">
                  <c:v>253931017.82951602</c:v>
                </c:pt>
                <c:pt idx="71669">
                  <c:v>253983952.55666402</c:v>
                </c:pt>
                <c:pt idx="71670">
                  <c:v>254036866.69058698</c:v>
                </c:pt>
                <c:pt idx="71671">
                  <c:v>254089760.24019197</c:v>
                </c:pt>
                <c:pt idx="71672">
                  <c:v>254142633.21438098</c:v>
                </c:pt>
                <c:pt idx="71673">
                  <c:v>254195485.62204799</c:v>
                </c:pt>
                <c:pt idx="71674">
                  <c:v>254248317.472078</c:v>
                </c:pt>
                <c:pt idx="71675">
                  <c:v>254301128.77335197</c:v>
                </c:pt>
                <c:pt idx="71676">
                  <c:v>254353919.53474</c:v>
                </c:pt>
                <c:pt idx="71677">
                  <c:v>254406689.76510596</c:v>
                </c:pt>
                <c:pt idx="71678">
                  <c:v>254459439.47330898</c:v>
                </c:pt>
                <c:pt idx="71679">
                  <c:v>254512168.66819796</c:v>
                </c:pt>
                <c:pt idx="71680">
                  <c:v>254564877.35861403</c:v>
                </c:pt>
                <c:pt idx="71681">
                  <c:v>254617565.55339399</c:v>
                </c:pt>
                <c:pt idx="71682">
                  <c:v>254670233.26136497</c:v>
                </c:pt>
                <c:pt idx="71683">
                  <c:v>254722880.49134699</c:v>
                </c:pt>
                <c:pt idx="71684">
                  <c:v>254775507.25215501</c:v>
                </c:pt>
                <c:pt idx="71685">
                  <c:v>254828113.55259499</c:v>
                </c:pt>
                <c:pt idx="71686">
                  <c:v>254880699.401465</c:v>
                </c:pt>
                <c:pt idx="71687">
                  <c:v>254933264.807556</c:v>
                </c:pt>
                <c:pt idx="71688">
                  <c:v>254985809.77965501</c:v>
                </c:pt>
                <c:pt idx="71689">
                  <c:v>255038334.32653704</c:v>
                </c:pt>
                <c:pt idx="71690">
                  <c:v>255090838.45697403</c:v>
                </c:pt>
                <c:pt idx="71691">
                  <c:v>255143322.17972696</c:v>
                </c:pt>
                <c:pt idx="71692">
                  <c:v>255195785.50355399</c:v>
                </c:pt>
                <c:pt idx="71693">
                  <c:v>255248228.43720201</c:v>
                </c:pt>
                <c:pt idx="71694">
                  <c:v>255300650.98941404</c:v>
                </c:pt>
                <c:pt idx="71695">
                  <c:v>255353053.16892296</c:v>
                </c:pt>
                <c:pt idx="71696">
                  <c:v>255405434.98445803</c:v>
                </c:pt>
                <c:pt idx="71697">
                  <c:v>255457796.44473699</c:v>
                </c:pt>
                <c:pt idx="71698">
                  <c:v>255510137.55847499</c:v>
                </c:pt>
                <c:pt idx="71699">
                  <c:v>255562458.33437699</c:v>
                </c:pt>
                <c:pt idx="71700">
                  <c:v>255614758.78114298</c:v>
                </c:pt>
                <c:pt idx="71701">
                  <c:v>255667038.907464</c:v>
                </c:pt>
                <c:pt idx="71702">
                  <c:v>255719298.72202399</c:v>
                </c:pt>
                <c:pt idx="71703">
                  <c:v>255771538.23350298</c:v>
                </c:pt>
                <c:pt idx="71704">
                  <c:v>255823757.45057103</c:v>
                </c:pt>
                <c:pt idx="71705">
                  <c:v>255875956.38189104</c:v>
                </c:pt>
                <c:pt idx="71706">
                  <c:v>255928135.03612</c:v>
                </c:pt>
                <c:pt idx="71707">
                  <c:v>255980293.42190799</c:v>
                </c:pt>
                <c:pt idx="71708">
                  <c:v>256032431.54789701</c:v>
                </c:pt>
                <c:pt idx="71709">
                  <c:v>256084549.42272499</c:v>
                </c:pt>
                <c:pt idx="71710">
                  <c:v>256136647.05501801</c:v>
                </c:pt>
                <c:pt idx="71711">
                  <c:v>256188724.45339999</c:v>
                </c:pt>
                <c:pt idx="71712">
                  <c:v>256240781.62648401</c:v>
                </c:pt>
                <c:pt idx="71713">
                  <c:v>256292818.58288002</c:v>
                </c:pt>
                <c:pt idx="71714">
                  <c:v>256344835.33118698</c:v>
                </c:pt>
                <c:pt idx="71715">
                  <c:v>256396831.88000104</c:v>
                </c:pt>
                <c:pt idx="71716">
                  <c:v>256448808.23790798</c:v>
                </c:pt>
                <c:pt idx="71717">
                  <c:v>256500764.41348898</c:v>
                </c:pt>
                <c:pt idx="71718">
                  <c:v>256552700.415317</c:v>
                </c:pt>
                <c:pt idx="71719">
                  <c:v>256604616.251959</c:v>
                </c:pt>
                <c:pt idx="71720">
                  <c:v>256656511.93197399</c:v>
                </c:pt>
                <c:pt idx="71721">
                  <c:v>256708387.46391499</c:v>
                </c:pt>
                <c:pt idx="71722">
                  <c:v>256760242.85632801</c:v>
                </c:pt>
                <c:pt idx="71723">
                  <c:v>256812078.117753</c:v>
                </c:pt>
                <c:pt idx="71724">
                  <c:v>256863893.256722</c:v>
                </c:pt>
                <c:pt idx="71725">
                  <c:v>256915688.28175896</c:v>
                </c:pt>
                <c:pt idx="71726">
                  <c:v>256967463.20138493</c:v>
                </c:pt>
                <c:pt idx="71727">
                  <c:v>257019218.02410999</c:v>
                </c:pt>
                <c:pt idx="71728">
                  <c:v>257070952.758441</c:v>
                </c:pt>
                <c:pt idx="71729">
                  <c:v>257122667.41287503</c:v>
                </c:pt>
                <c:pt idx="71730">
                  <c:v>257174361.99590299</c:v>
                </c:pt>
                <c:pt idx="71731">
                  <c:v>257226036.51601201</c:v>
                </c:pt>
                <c:pt idx="71732">
                  <c:v>257277690.98167801</c:v>
                </c:pt>
                <c:pt idx="71733">
                  <c:v>257329325.401373</c:v>
                </c:pt>
                <c:pt idx="71734">
                  <c:v>257380939.78356296</c:v>
                </c:pt>
                <c:pt idx="71735">
                  <c:v>257432534.136704</c:v>
                </c:pt>
                <c:pt idx="71736">
                  <c:v>257484108.469248</c:v>
                </c:pt>
                <c:pt idx="71737">
                  <c:v>257535662.78964001</c:v>
                </c:pt>
                <c:pt idx="71738">
                  <c:v>257587197.10631701</c:v>
                </c:pt>
                <c:pt idx="71739">
                  <c:v>257638711.42771003</c:v>
                </c:pt>
                <c:pt idx="71740">
                  <c:v>257690205.762245</c:v>
                </c:pt>
                <c:pt idx="71741">
                  <c:v>257741680.11833796</c:v>
                </c:pt>
                <c:pt idx="71742">
                  <c:v>257793134.50440103</c:v>
                </c:pt>
                <c:pt idx="71743">
                  <c:v>257844568.92883903</c:v>
                </c:pt>
                <c:pt idx="71744">
                  <c:v>257895983.40005001</c:v>
                </c:pt>
                <c:pt idx="71745">
                  <c:v>257947377.92642403</c:v>
                </c:pt>
                <c:pt idx="71746">
                  <c:v>257998752.51634696</c:v>
                </c:pt>
                <c:pt idx="71747">
                  <c:v>258050107.17819697</c:v>
                </c:pt>
                <c:pt idx="71748">
                  <c:v>258101441.92034501</c:v>
                </c:pt>
                <c:pt idx="71749">
                  <c:v>258152756.75115696</c:v>
                </c:pt>
                <c:pt idx="71750">
                  <c:v>258204051.67898998</c:v>
                </c:pt>
                <c:pt idx="71751">
                  <c:v>258255326.71219596</c:v>
                </c:pt>
                <c:pt idx="71752">
                  <c:v>258306581.85912099</c:v>
                </c:pt>
                <c:pt idx="71753">
                  <c:v>258357817.12810397</c:v>
                </c:pt>
                <c:pt idx="71754">
                  <c:v>258409032.52747601</c:v>
                </c:pt>
                <c:pt idx="71755">
                  <c:v>258460228.06556398</c:v>
                </c:pt>
                <c:pt idx="71756">
                  <c:v>258511403.75068599</c:v>
                </c:pt>
                <c:pt idx="71757">
                  <c:v>258562559.59115496</c:v>
                </c:pt>
                <c:pt idx="71758">
                  <c:v>258613695.59527901</c:v>
                </c:pt>
                <c:pt idx="71759">
                  <c:v>258664811.77135497</c:v>
                </c:pt>
                <c:pt idx="71760">
                  <c:v>258715908.12767801</c:v>
                </c:pt>
                <c:pt idx="71761">
                  <c:v>258766984.67253399</c:v>
                </c:pt>
                <c:pt idx="71762">
                  <c:v>258818041.414204</c:v>
                </c:pt>
                <c:pt idx="71763">
                  <c:v>258869078.360962</c:v>
                </c:pt>
                <c:pt idx="71764">
                  <c:v>258920095.521074</c:v>
                </c:pt>
                <c:pt idx="71765">
                  <c:v>258971092.90280303</c:v>
                </c:pt>
                <c:pt idx="71766">
                  <c:v>259022070.514402</c:v>
                </c:pt>
                <c:pt idx="71767">
                  <c:v>259073028.36412001</c:v>
                </c:pt>
                <c:pt idx="71768">
                  <c:v>259123966.46020001</c:v>
                </c:pt>
                <c:pt idx="71769">
                  <c:v>259174884.81087503</c:v>
                </c:pt>
                <c:pt idx="71770">
                  <c:v>259225783.42437601</c:v>
                </c:pt>
                <c:pt idx="71771">
                  <c:v>259276662.308925</c:v>
                </c:pt>
                <c:pt idx="71772">
                  <c:v>259327521.472738</c:v>
                </c:pt>
                <c:pt idx="71773">
                  <c:v>259378360.92402601</c:v>
                </c:pt>
                <c:pt idx="71774">
                  <c:v>259429180.67099199</c:v>
                </c:pt>
                <c:pt idx="71775">
                  <c:v>259479980.721834</c:v>
                </c:pt>
                <c:pt idx="71776">
                  <c:v>259530761.08474201</c:v>
                </c:pt>
                <c:pt idx="71777">
                  <c:v>259581521.767901</c:v>
                </c:pt>
                <c:pt idx="71778">
                  <c:v>259632262.77949101</c:v>
                </c:pt>
                <c:pt idx="71779">
                  <c:v>259682984.12768099</c:v>
                </c:pt>
                <c:pt idx="71780">
                  <c:v>259733685.82064003</c:v>
                </c:pt>
                <c:pt idx="71781">
                  <c:v>259784367.86652601</c:v>
                </c:pt>
                <c:pt idx="71782">
                  <c:v>259835030.27349296</c:v>
                </c:pt>
                <c:pt idx="71783">
                  <c:v>259885673.049687</c:v>
                </c:pt>
                <c:pt idx="71784">
                  <c:v>259936296.20324996</c:v>
                </c:pt>
                <c:pt idx="71785">
                  <c:v>259986899.74231598</c:v>
                </c:pt>
                <c:pt idx="71786">
                  <c:v>260037483.67501301</c:v>
                </c:pt>
                <c:pt idx="71787">
                  <c:v>260088048.009464</c:v>
                </c:pt>
                <c:pt idx="71788">
                  <c:v>260138592.75378397</c:v>
                </c:pt>
                <c:pt idx="71789">
                  <c:v>260189117.91608399</c:v>
                </c:pt>
                <c:pt idx="71790">
                  <c:v>260239623.50446701</c:v>
                </c:pt>
                <c:pt idx="71791">
                  <c:v>260290109.52702999</c:v>
                </c:pt>
                <c:pt idx="71792">
                  <c:v>260340575.991864</c:v>
                </c:pt>
                <c:pt idx="71793">
                  <c:v>260391022.90705499</c:v>
                </c:pt>
                <c:pt idx="71794">
                  <c:v>260441450.28068101</c:v>
                </c:pt>
                <c:pt idx="71795">
                  <c:v>260491858.12081504</c:v>
                </c:pt>
                <c:pt idx="71796">
                  <c:v>260542246.43552399</c:v>
                </c:pt>
                <c:pt idx="71797">
                  <c:v>260592615.23286799</c:v>
                </c:pt>
                <c:pt idx="71798">
                  <c:v>260642964.52090201</c:v>
                </c:pt>
                <c:pt idx="71799">
                  <c:v>260693294.30767402</c:v>
                </c:pt>
                <c:pt idx="71800">
                  <c:v>260743604.60122597</c:v>
                </c:pt>
                <c:pt idx="71801">
                  <c:v>260793895.409594</c:v>
                </c:pt>
                <c:pt idx="71802">
                  <c:v>260844166.74080798</c:v>
                </c:pt>
                <c:pt idx="71803">
                  <c:v>260894418.60289299</c:v>
                </c:pt>
                <c:pt idx="71804">
                  <c:v>260944651.003865</c:v>
                </c:pt>
                <c:pt idx="71805">
                  <c:v>260994863.95173699</c:v>
                </c:pt>
                <c:pt idx="71806">
                  <c:v>261045057.45451403</c:v>
                </c:pt>
                <c:pt idx="71807">
                  <c:v>261095231.520197</c:v>
                </c:pt>
                <c:pt idx="71808">
                  <c:v>261145386.15677899</c:v>
                </c:pt>
                <c:pt idx="71809">
                  <c:v>261195521.37224799</c:v>
                </c:pt>
                <c:pt idx="71810">
                  <c:v>261245637.17458498</c:v>
                </c:pt>
                <c:pt idx="71811">
                  <c:v>261295733.57176596</c:v>
                </c:pt>
                <c:pt idx="71812">
                  <c:v>261345810.57176098</c:v>
                </c:pt>
                <c:pt idx="71813">
                  <c:v>261395868.18253303</c:v>
                </c:pt>
                <c:pt idx="71814">
                  <c:v>261445906.41204101</c:v>
                </c:pt>
                <c:pt idx="71815">
                  <c:v>261495925.26823598</c:v>
                </c:pt>
                <c:pt idx="71816">
                  <c:v>261545924.75906399</c:v>
                </c:pt>
                <c:pt idx="71817">
                  <c:v>261595904.89246401</c:v>
                </c:pt>
                <c:pt idx="71818">
                  <c:v>261645865.67637199</c:v>
                </c:pt>
                <c:pt idx="71819">
                  <c:v>261695807.11871397</c:v>
                </c:pt>
                <c:pt idx="71820">
                  <c:v>261745729.22741303</c:v>
                </c:pt>
                <c:pt idx="71821">
                  <c:v>261795632.01038396</c:v>
                </c:pt>
                <c:pt idx="71822">
                  <c:v>261845515.47553998</c:v>
                </c:pt>
                <c:pt idx="71823">
                  <c:v>261895379.63078296</c:v>
                </c:pt>
                <c:pt idx="71824">
                  <c:v>261945224.48401204</c:v>
                </c:pt>
                <c:pt idx="71825">
                  <c:v>261995050.04311997</c:v>
                </c:pt>
                <c:pt idx="71826">
                  <c:v>262044856.31599399</c:v>
                </c:pt>
                <c:pt idx="71827">
                  <c:v>262094643.310514</c:v>
                </c:pt>
                <c:pt idx="71828">
                  <c:v>262144411.034556</c:v>
                </c:pt>
                <c:pt idx="71829">
                  <c:v>262194159.49598897</c:v>
                </c:pt>
                <c:pt idx="71830">
                  <c:v>262243888.702676</c:v>
                </c:pt>
                <c:pt idx="71831">
                  <c:v>262293598.66247499</c:v>
                </c:pt>
                <c:pt idx="71832">
                  <c:v>262343289.38323802</c:v>
                </c:pt>
                <c:pt idx="71833">
                  <c:v>262392960.87281004</c:v>
                </c:pt>
                <c:pt idx="71834">
                  <c:v>262442613.13903099</c:v>
                </c:pt>
                <c:pt idx="71835">
                  <c:v>262492246.18973699</c:v>
                </c:pt>
                <c:pt idx="71836">
                  <c:v>262541860.03275499</c:v>
                </c:pt>
                <c:pt idx="71837">
                  <c:v>262591454.67590797</c:v>
                </c:pt>
                <c:pt idx="71838">
                  <c:v>262641030.12701401</c:v>
                </c:pt>
                <c:pt idx="71839">
                  <c:v>262690586.393884</c:v>
                </c:pt>
                <c:pt idx="71840">
                  <c:v>262740123.48432201</c:v>
                </c:pt>
                <c:pt idx="71841">
                  <c:v>262789641.40612999</c:v>
                </c:pt>
                <c:pt idx="71842">
                  <c:v>262839140.167101</c:v>
                </c:pt>
                <c:pt idx="71843">
                  <c:v>262888619.77502298</c:v>
                </c:pt>
                <c:pt idx="71844">
                  <c:v>262938080.237679</c:v>
                </c:pt>
                <c:pt idx="71845">
                  <c:v>262987521.56284699</c:v>
                </c:pt>
                <c:pt idx="71846">
                  <c:v>263036943.75829598</c:v>
                </c:pt>
                <c:pt idx="71847">
                  <c:v>263086346.83179399</c:v>
                </c:pt>
                <c:pt idx="71848">
                  <c:v>263135730.79109898</c:v>
                </c:pt>
                <c:pt idx="71849">
                  <c:v>263185095.64396596</c:v>
                </c:pt>
                <c:pt idx="71850">
                  <c:v>263234441.39814296</c:v>
                </c:pt>
                <c:pt idx="71851">
                  <c:v>263283768.06137398</c:v>
                </c:pt>
                <c:pt idx="71852">
                  <c:v>263333075.64139497</c:v>
                </c:pt>
                <c:pt idx="71853">
                  <c:v>263382364.14593798</c:v>
                </c:pt>
                <c:pt idx="71854">
                  <c:v>263431633.58272901</c:v>
                </c:pt>
                <c:pt idx="71855">
                  <c:v>263480883.95948899</c:v>
                </c:pt>
                <c:pt idx="71856">
                  <c:v>263530115.283932</c:v>
                </c:pt>
                <c:pt idx="71857">
                  <c:v>263579327.56376696</c:v>
                </c:pt>
                <c:pt idx="71858">
                  <c:v>263628520.80669904</c:v>
                </c:pt>
                <c:pt idx="71859">
                  <c:v>263677695.02042401</c:v>
                </c:pt>
                <c:pt idx="71860">
                  <c:v>263726850.21263501</c:v>
                </c:pt>
                <c:pt idx="71861">
                  <c:v>263775986.39101899</c:v>
                </c:pt>
                <c:pt idx="71862">
                  <c:v>263825103.56325799</c:v>
                </c:pt>
                <c:pt idx="71863">
                  <c:v>263874201.73702598</c:v>
                </c:pt>
                <c:pt idx="71864">
                  <c:v>263923280.91999501</c:v>
                </c:pt>
                <c:pt idx="71865">
                  <c:v>263972341.119829</c:v>
                </c:pt>
                <c:pt idx="71866">
                  <c:v>264021382.34418598</c:v>
                </c:pt>
                <c:pt idx="71867">
                  <c:v>264070404.60071999</c:v>
                </c:pt>
                <c:pt idx="71868">
                  <c:v>264119407.89708</c:v>
                </c:pt>
                <c:pt idx="71869">
                  <c:v>264168392.24090797</c:v>
                </c:pt>
                <c:pt idx="71870">
                  <c:v>264217357.63984099</c:v>
                </c:pt>
                <c:pt idx="71871">
                  <c:v>264266304.101511</c:v>
                </c:pt>
                <c:pt idx="71872">
                  <c:v>264315231.63354298</c:v>
                </c:pt>
                <c:pt idx="71873">
                  <c:v>264364140.24355897</c:v>
                </c:pt>
                <c:pt idx="71874">
                  <c:v>264413029.939172</c:v>
                </c:pt>
                <c:pt idx="71875">
                  <c:v>264461900.72799399</c:v>
                </c:pt>
                <c:pt idx="71876">
                  <c:v>264510752.61762896</c:v>
                </c:pt>
                <c:pt idx="71877">
                  <c:v>264559585.61567399</c:v>
                </c:pt>
                <c:pt idx="71878">
                  <c:v>264608399.72972399</c:v>
                </c:pt>
                <c:pt idx="71879">
                  <c:v>264657194.96736696</c:v>
                </c:pt>
                <c:pt idx="71880">
                  <c:v>264705971.336184</c:v>
                </c:pt>
                <c:pt idx="71881">
                  <c:v>264754728.84375399</c:v>
                </c:pt>
                <c:pt idx="71882">
                  <c:v>264803467.49764699</c:v>
                </c:pt>
                <c:pt idx="71883">
                  <c:v>264852187.30543104</c:v>
                </c:pt>
                <c:pt idx="71884">
                  <c:v>264900888.27466598</c:v>
                </c:pt>
                <c:pt idx="71885">
                  <c:v>264949570.412907</c:v>
                </c:pt>
                <c:pt idx="71886">
                  <c:v>264998233.72770599</c:v>
                </c:pt>
                <c:pt idx="71887">
                  <c:v>265046878.22660601</c:v>
                </c:pt>
                <c:pt idx="71888">
                  <c:v>265095503.91714698</c:v>
                </c:pt>
                <c:pt idx="71889">
                  <c:v>265144110.80686402</c:v>
                </c:pt>
                <c:pt idx="71890">
                  <c:v>265192698.903285</c:v>
                </c:pt>
                <c:pt idx="71891">
                  <c:v>265241268.21393397</c:v>
                </c:pt>
                <c:pt idx="71892">
                  <c:v>265289818.74632898</c:v>
                </c:pt>
                <c:pt idx="71893">
                  <c:v>265338350.507983</c:v>
                </c:pt>
                <c:pt idx="71894">
                  <c:v>265386863.50640303</c:v>
                </c:pt>
                <c:pt idx="71895">
                  <c:v>265435357.74909198</c:v>
                </c:pt>
                <c:pt idx="71896">
                  <c:v>265483833.24354595</c:v>
                </c:pt>
                <c:pt idx="71897">
                  <c:v>265532289.99725801</c:v>
                </c:pt>
                <c:pt idx="71898">
                  <c:v>265580728.01771301</c:v>
                </c:pt>
                <c:pt idx="71899">
                  <c:v>265629147.31239399</c:v>
                </c:pt>
                <c:pt idx="71900">
                  <c:v>265677547.88877499</c:v>
                </c:pt>
                <c:pt idx="71901">
                  <c:v>265725929.754327</c:v>
                </c:pt>
                <c:pt idx="71902">
                  <c:v>265774292.91651699</c:v>
                </c:pt>
                <c:pt idx="71903">
                  <c:v>265822637.38280404</c:v>
                </c:pt>
                <c:pt idx="71904">
                  <c:v>265870963.160642</c:v>
                </c:pt>
                <c:pt idx="71905">
                  <c:v>265919270.25748301</c:v>
                </c:pt>
                <c:pt idx="71906">
                  <c:v>265967558.680769</c:v>
                </c:pt>
                <c:pt idx="71907">
                  <c:v>266015828.437942</c:v>
                </c:pt>
                <c:pt idx="71908">
                  <c:v>266064079.53643402</c:v>
                </c:pt>
                <c:pt idx="71909">
                  <c:v>266112311.98367503</c:v>
                </c:pt>
                <c:pt idx="71910">
                  <c:v>266160525.78708798</c:v>
                </c:pt>
                <c:pt idx="71911">
                  <c:v>266208720.95409304</c:v>
                </c:pt>
                <c:pt idx="71912">
                  <c:v>266256897.492102</c:v>
                </c:pt>
                <c:pt idx="71913">
                  <c:v>266305055.40852398</c:v>
                </c:pt>
                <c:pt idx="71914">
                  <c:v>266353194.71076196</c:v>
                </c:pt>
                <c:pt idx="71915">
                  <c:v>266401315.40621403</c:v>
                </c:pt>
                <c:pt idx="71916">
                  <c:v>266449417.50227201</c:v>
                </c:pt>
                <c:pt idx="71917">
                  <c:v>266497501.00632599</c:v>
                </c:pt>
                <c:pt idx="71918">
                  <c:v>266545565.92575601</c:v>
                </c:pt>
                <c:pt idx="71919">
                  <c:v>266593612.26794198</c:v>
                </c:pt>
                <c:pt idx="71920">
                  <c:v>266641640.040254</c:v>
                </c:pt>
                <c:pt idx="71921">
                  <c:v>266689649.25006101</c:v>
                </c:pt>
                <c:pt idx="71922">
                  <c:v>266737639.90472499</c:v>
                </c:pt>
                <c:pt idx="71923">
                  <c:v>266785612.01160198</c:v>
                </c:pt>
                <c:pt idx="71924">
                  <c:v>266833565.57804596</c:v>
                </c:pt>
                <c:pt idx="71925">
                  <c:v>266881500.61140198</c:v>
                </c:pt>
                <c:pt idx="71926">
                  <c:v>266929417.11901301</c:v>
                </c:pt>
                <c:pt idx="71927">
                  <c:v>266977315.108217</c:v>
                </c:pt>
                <c:pt idx="71928">
                  <c:v>267025194.58634299</c:v>
                </c:pt>
                <c:pt idx="71929">
                  <c:v>267073055.56072101</c:v>
                </c:pt>
                <c:pt idx="71930">
                  <c:v>267120898.03867099</c:v>
                </c:pt>
                <c:pt idx="71931">
                  <c:v>267168722.02750999</c:v>
                </c:pt>
                <c:pt idx="71932">
                  <c:v>267216527.53455001</c:v>
                </c:pt>
                <c:pt idx="71933">
                  <c:v>267264314.56709701</c:v>
                </c:pt>
                <c:pt idx="71934">
                  <c:v>267312083.13245401</c:v>
                </c:pt>
                <c:pt idx="71935">
                  <c:v>267359833.23791799</c:v>
                </c:pt>
                <c:pt idx="71936">
                  <c:v>267407564.89078</c:v>
                </c:pt>
                <c:pt idx="71937">
                  <c:v>267455278.09832597</c:v>
                </c:pt>
                <c:pt idx="71938">
                  <c:v>267502972.86784002</c:v>
                </c:pt>
                <c:pt idx="71939">
                  <c:v>267550649.206597</c:v>
                </c:pt>
                <c:pt idx="71940">
                  <c:v>267598307.12187001</c:v>
                </c:pt>
                <c:pt idx="71941">
                  <c:v>267645946.62092599</c:v>
                </c:pt>
                <c:pt idx="71942">
                  <c:v>267693567.71102697</c:v>
                </c:pt>
                <c:pt idx="71943">
                  <c:v>267741170.39943004</c:v>
                </c:pt>
                <c:pt idx="71944">
                  <c:v>267788754.69338697</c:v>
                </c:pt>
                <c:pt idx="71945">
                  <c:v>267836320.60014498</c:v>
                </c:pt>
                <c:pt idx="71946">
                  <c:v>267883868.126948</c:v>
                </c:pt>
                <c:pt idx="71947">
                  <c:v>267931397.281032</c:v>
                </c:pt>
                <c:pt idx="71948">
                  <c:v>267978908.06963104</c:v>
                </c:pt>
                <c:pt idx="71949">
                  <c:v>268026400.49997103</c:v>
                </c:pt>
                <c:pt idx="71950">
                  <c:v>268073874.579276</c:v>
                </c:pt>
                <c:pt idx="71951">
                  <c:v>268121330.31476399</c:v>
                </c:pt>
                <c:pt idx="71952">
                  <c:v>268168767.71364796</c:v>
                </c:pt>
                <c:pt idx="71953">
                  <c:v>268216186.78313598</c:v>
                </c:pt>
                <c:pt idx="71954">
                  <c:v>268263587.53043103</c:v>
                </c:pt>
                <c:pt idx="71955">
                  <c:v>268310969.96273303</c:v>
                </c:pt>
                <c:pt idx="71956">
                  <c:v>268358334.08723503</c:v>
                </c:pt>
                <c:pt idx="71957">
                  <c:v>268405679.91112497</c:v>
                </c:pt>
                <c:pt idx="71958">
                  <c:v>268453007.441589</c:v>
                </c:pt>
                <c:pt idx="71959">
                  <c:v>268500316.68580502</c:v>
                </c:pt>
                <c:pt idx="71960">
                  <c:v>268547607.65094697</c:v>
                </c:pt>
                <c:pt idx="71961">
                  <c:v>268594880.34418607</c:v>
                </c:pt>
                <c:pt idx="71962">
                  <c:v>268642134.7726869</c:v>
                </c:pt>
                <c:pt idx="71963">
                  <c:v>268689370.943609</c:v>
                </c:pt>
                <c:pt idx="71964">
                  <c:v>268736588.86410809</c:v>
                </c:pt>
                <c:pt idx="71965">
                  <c:v>268783788.54133391</c:v>
                </c:pt>
                <c:pt idx="71966">
                  <c:v>268830969.98243386</c:v>
                </c:pt>
                <c:pt idx="71967">
                  <c:v>268878133.19454801</c:v>
                </c:pt>
                <c:pt idx="71968">
                  <c:v>268925278.18481207</c:v>
                </c:pt>
                <c:pt idx="71969">
                  <c:v>268972404.96035892</c:v>
                </c:pt>
                <c:pt idx="71970">
                  <c:v>269019513.52831501</c:v>
                </c:pt>
                <c:pt idx="71971">
                  <c:v>269066603.89580202</c:v>
                </c:pt>
                <c:pt idx="71972">
                  <c:v>269113676.06993699</c:v>
                </c:pt>
                <c:pt idx="71973">
                  <c:v>269160730.05783409</c:v>
                </c:pt>
                <c:pt idx="71974">
                  <c:v>269207765.86659998</c:v>
                </c:pt>
                <c:pt idx="71975">
                  <c:v>269254783.50333899</c:v>
                </c:pt>
                <c:pt idx="71976">
                  <c:v>269301782.97514892</c:v>
                </c:pt>
                <c:pt idx="71977">
                  <c:v>269348764.289123</c:v>
                </c:pt>
                <c:pt idx="71978">
                  <c:v>269395727.45235294</c:v>
                </c:pt>
                <c:pt idx="71979">
                  <c:v>269442672.47192103</c:v>
                </c:pt>
                <c:pt idx="71980">
                  <c:v>269489599.35490698</c:v>
                </c:pt>
                <c:pt idx="71981">
                  <c:v>269536508.10838801</c:v>
                </c:pt>
                <c:pt idx="71982">
                  <c:v>269583398.73943394</c:v>
                </c:pt>
                <c:pt idx="71983">
                  <c:v>269630271.25511009</c:v>
                </c:pt>
                <c:pt idx="71984">
                  <c:v>269677125.66247803</c:v>
                </c:pt>
                <c:pt idx="71985">
                  <c:v>269723961.96859509</c:v>
                </c:pt>
                <c:pt idx="71986">
                  <c:v>269770780.18051207</c:v>
                </c:pt>
                <c:pt idx="71987">
                  <c:v>269817580.30527794</c:v>
                </c:pt>
                <c:pt idx="71988">
                  <c:v>269864362.34993392</c:v>
                </c:pt>
                <c:pt idx="71989">
                  <c:v>269911126.32151997</c:v>
                </c:pt>
                <c:pt idx="71990">
                  <c:v>269957872.22706997</c:v>
                </c:pt>
                <c:pt idx="71991">
                  <c:v>270004600.07361102</c:v>
                </c:pt>
                <c:pt idx="71992">
                  <c:v>270051309.86816907</c:v>
                </c:pt>
                <c:pt idx="71993">
                  <c:v>270098001.61776304</c:v>
                </c:pt>
                <c:pt idx="71994">
                  <c:v>270144675.32941002</c:v>
                </c:pt>
                <c:pt idx="71995">
                  <c:v>270191331.01011902</c:v>
                </c:pt>
                <c:pt idx="71996">
                  <c:v>270237968.666897</c:v>
                </c:pt>
                <c:pt idx="71997">
                  <c:v>270284588.30674696</c:v>
                </c:pt>
                <c:pt idx="71998">
                  <c:v>270331189.93666393</c:v>
                </c:pt>
                <c:pt idx="71999">
                  <c:v>270377773.56364202</c:v>
                </c:pt>
              </c:numCache>
            </c:numRef>
          </c:xVal>
          <c:yVal>
            <c:numRef>
              <c:f>Sheet1!$C$2:$C$1000000</c:f>
              <c:numCache>
                <c:formatCode>General</c:formatCode>
                <c:ptCount val="999999"/>
                <c:pt idx="0">
                  <c:v>0</c:v>
                </c:pt>
                <c:pt idx="1">
                  <c:v>634643.87202699995</c:v>
                </c:pt>
                <c:pt idx="2">
                  <c:v>1266645.6589080002</c:v>
                </c:pt>
                <c:pt idx="3">
                  <c:v>1893467.315408</c:v>
                </c:pt>
                <c:pt idx="4">
                  <c:v>2512767.6975690001</c:v>
                </c:pt>
                <c:pt idx="5">
                  <c:v>3122475.3565509995</c:v>
                </c:pt>
                <c:pt idx="6">
                  <c:v>3720836.1873599999</c:v>
                </c:pt>
                <c:pt idx="7">
                  <c:v>4306435.0817960007</c:v>
                </c:pt>
                <c:pt idx="8">
                  <c:v>4878194.3054210003</c:v>
                </c:pt>
                <c:pt idx="9">
                  <c:v>5435353.5994899999</c:v>
                </c:pt>
                <c:pt idx="10">
                  <c:v>5977437.8810420008</c:v>
                </c:pt>
                <c:pt idx="11">
                  <c:v>6504218.1455460005</c:v>
                </c:pt>
                <c:pt idx="12">
                  <c:v>7015670.2053210009</c:v>
                </c:pt>
                <c:pt idx="13">
                  <c:v>7511934.6473250007</c:v>
                </c:pt>
                <c:pt idx="14">
                  <c:v>7993280.1748019997</c:v>
                </c:pt>
                <c:pt idx="15">
                  <c:v>8460071.4803989977</c:v>
                </c:pt>
                <c:pt idx="16">
                  <c:v>8912742.0440369975</c:v>
                </c:pt>
                <c:pt idx="17">
                  <c:v>9351771.7463399954</c:v>
                </c:pt>
                <c:pt idx="18">
                  <c:v>9777668.892492</c:v>
                </c:pt>
                <c:pt idx="19">
                  <c:v>10190956.097596996</c:v>
                </c:pt>
                <c:pt idx="20">
                  <c:v>10592159.442816</c:v>
                </c:pt>
                <c:pt idx="21">
                  <c:v>10981800.332121</c:v>
                </c:pt>
                <c:pt idx="22">
                  <c:v>11360389.533586998</c:v>
                </c:pt>
                <c:pt idx="23">
                  <c:v>11728422.957563998</c:v>
                </c:pt>
                <c:pt idx="24">
                  <c:v>12086378.795054</c:v>
                </c:pt>
                <c:pt idx="25">
                  <c:v>12434715.706342001</c:v>
                </c:pt>
                <c:pt idx="26">
                  <c:v>12773871.809358003</c:v>
                </c:pt>
                <c:pt idx="27">
                  <c:v>13104264.267991997</c:v>
                </c:pt>
                <c:pt idx="28">
                  <c:v>13426289.322997</c:v>
                </c:pt>
                <c:pt idx="29">
                  <c:v>13740322.642724998</c:v>
                </c:pt>
                <c:pt idx="30">
                  <c:v>14046719.898851002</c:v>
                </c:pt>
                <c:pt idx="31">
                  <c:v>14345817.49446</c:v>
                </c:pt>
                <c:pt idx="32">
                  <c:v>14637933.389393998</c:v>
                </c:pt>
                <c:pt idx="33">
                  <c:v>14923367.981479</c:v>
                </c:pt>
                <c:pt idx="34">
                  <c:v>15202405.012917003</c:v>
                </c:pt>
                <c:pt idx="35">
                  <c:v>15475312.479367997</c:v>
                </c:pt>
                <c:pt idx="36">
                  <c:v>15742343.525579</c:v>
                </c:pt>
                <c:pt idx="37">
                  <c:v>16003737.316241</c:v>
                </c:pt>
                <c:pt idx="38">
                  <c:v>16259719.874436</c:v>
                </c:pt>
                <c:pt idx="39">
                  <c:v>16510504.882779002</c:v>
                </c:pt>
                <c:pt idx="40">
                  <c:v>16756294.444430998</c:v>
                </c:pt>
                <c:pt idx="41">
                  <c:v>16997279.802685998</c:v>
                </c:pt>
                <c:pt idx="42">
                  <c:v>17233642.018925004</c:v>
                </c:pt>
                <c:pt idx="43">
                  <c:v>17465552.609551001</c:v>
                </c:pt>
                <c:pt idx="44">
                  <c:v>17693174.143057</c:v>
                </c:pt>
                <c:pt idx="45">
                  <c:v>17916660.798753001</c:v>
                </c:pt>
                <c:pt idx="46">
                  <c:v>18136158.888928998</c:v>
                </c:pt>
                <c:pt idx="47">
                  <c:v>18351807.346355002</c:v>
                </c:pt>
                <c:pt idx="48">
                  <c:v>18563738.179097001</c:v>
                </c:pt>
                <c:pt idx="49">
                  <c:v>18772076.894605</c:v>
                </c:pt>
                <c:pt idx="50">
                  <c:v>18976942.895052999</c:v>
                </c:pt>
                <c:pt idx="51">
                  <c:v>19178449.845790997</c:v>
                </c:pt>
                <c:pt idx="52">
                  <c:v>19376706.018745001</c:v>
                </c:pt>
                <c:pt idx="53">
                  <c:v>19571814.612477001</c:v>
                </c:pt>
                <c:pt idx="54">
                  <c:v>19763874.050553001</c:v>
                </c:pt>
                <c:pt idx="55">
                  <c:v>19952978.259752005</c:v>
                </c:pt>
                <c:pt idx="56">
                  <c:v>20139216.929552</c:v>
                </c:pt>
                <c:pt idx="57">
                  <c:v>20322675.754246</c:v>
                </c:pt>
                <c:pt idx="58">
                  <c:v>20503436.658948001</c:v>
                </c:pt>
                <c:pt idx="59">
                  <c:v>20681578.010634001</c:v>
                </c:pt>
                <c:pt idx="60">
                  <c:v>20857174.815331001</c:v>
                </c:pt>
                <c:pt idx="61">
                  <c:v>21030298.902429</c:v>
                </c:pt>
                <c:pt idx="62">
                  <c:v>21201019.097068995</c:v>
                </c:pt>
                <c:pt idx="63">
                  <c:v>21369401.381440993</c:v>
                </c:pt>
                <c:pt idx="64">
                  <c:v>21535509.045820002</c:v>
                </c:pt>
                <c:pt idx="65">
                  <c:v>21699402.830040999</c:v>
                </c:pt>
                <c:pt idx="66">
                  <c:v>21861141.056120005</c:v>
                </c:pt>
                <c:pt idx="67">
                  <c:v>22020779.752624001</c:v>
                </c:pt>
                <c:pt idx="68">
                  <c:v>22178372.771396</c:v>
                </c:pt>
                <c:pt idx="69">
                  <c:v>22333971.897146001</c:v>
                </c:pt>
                <c:pt idx="70">
                  <c:v>22487626.950422</c:v>
                </c:pt>
                <c:pt idx="71">
                  <c:v>22639385.884403002</c:v>
                </c:pt>
                <c:pt idx="72">
                  <c:v>22789294.875951</c:v>
                </c:pt>
                <c:pt idx="73">
                  <c:v>22937398.411300998</c:v>
                </c:pt>
                <c:pt idx="74">
                  <c:v>23083739.366764005</c:v>
                </c:pt>
                <c:pt idx="75">
                  <c:v>23228359.084763002</c:v>
                </c:pt>
                <c:pt idx="76">
                  <c:v>23371297.445522998</c:v>
                </c:pt>
                <c:pt idx="77">
                  <c:v>23512592.934696998</c:v>
                </c:pt>
                <c:pt idx="78">
                  <c:v>23652282.707196999</c:v>
                </c:pt>
                <c:pt idx="79">
                  <c:v>23790402.647474997</c:v>
                </c:pt>
                <c:pt idx="80">
                  <c:v>23926987.426479995</c:v>
                </c:pt>
                <c:pt idx="81">
                  <c:v>24062070.555512</c:v>
                </c:pt>
                <c:pt idx="82">
                  <c:v>24195684.437159006</c:v>
                </c:pt>
                <c:pt idx="83">
                  <c:v>24327860.413504001</c:v>
                </c:pt>
                <c:pt idx="84">
                  <c:v>24458628.811779998</c:v>
                </c:pt>
                <c:pt idx="85">
                  <c:v>24588018.987622995</c:v>
                </c:pt>
                <c:pt idx="86">
                  <c:v>24716059.366060998</c:v>
                </c:pt>
                <c:pt idx="87">
                  <c:v>24842777.480404995</c:v>
                </c:pt>
                <c:pt idx="88">
                  <c:v>24968200.009133998</c:v>
                </c:pt>
                <c:pt idx="89">
                  <c:v>25092352.810925003</c:v>
                </c:pt>
                <c:pt idx="90">
                  <c:v>25215260.957909998</c:v>
                </c:pt>
                <c:pt idx="91">
                  <c:v>25336948.767287996</c:v>
                </c:pt>
                <c:pt idx="92">
                  <c:v>25457439.831376001</c:v>
                </c:pt>
                <c:pt idx="93">
                  <c:v>25576757.046187002</c:v>
                </c:pt>
                <c:pt idx="94">
                  <c:v>25694922.638625003</c:v>
                </c:pt>
                <c:pt idx="95">
                  <c:v>25811958.192380004</c:v>
                </c:pt>
                <c:pt idx="96">
                  <c:v>25927884.672582004</c:v>
                </c:pt>
                <c:pt idx="97">
                  <c:v>26042722.449294996</c:v>
                </c:pt>
                <c:pt idx="98">
                  <c:v>26156491.319917001</c:v>
                </c:pt>
                <c:pt idx="99">
                  <c:v>26269210.530533999</c:v>
                </c:pt>
                <c:pt idx="100">
                  <c:v>26380898.796298996</c:v>
                </c:pt>
                <c:pt idx="101">
                  <c:v>26491574.320872996</c:v>
                </c:pt>
                <c:pt idx="102">
                  <c:v>26601254.815003999</c:v>
                </c:pt>
                <c:pt idx="103">
                  <c:v>26709957.514255002</c:v>
                </c:pt>
                <c:pt idx="104">
                  <c:v>26817699.195955999</c:v>
                </c:pt>
                <c:pt idx="105">
                  <c:v>26924496.195406999</c:v>
                </c:pt>
                <c:pt idx="106">
                  <c:v>27030364.421373997</c:v>
                </c:pt>
                <c:pt idx="107">
                  <c:v>27135319.370908</c:v>
                </c:pt>
                <c:pt idx="108">
                  <c:v>27239376.143534999</c:v>
                </c:pt>
                <c:pt idx="109">
                  <c:v>27342549.454833996</c:v>
                </c:pt>
                <c:pt idx="110">
                  <c:v>27444853.649450999</c:v>
                </c:pt>
                <c:pt idx="111">
                  <c:v>27546302.713553999</c:v>
                </c:pt>
                <c:pt idx="112">
                  <c:v>27646910.28678</c:v>
                </c:pt>
                <c:pt idx="113">
                  <c:v>27746689.673689</c:v>
                </c:pt>
                <c:pt idx="114">
                  <c:v>27845653.854738999</c:v>
                </c:pt>
                <c:pt idx="115">
                  <c:v>27943815.496827997</c:v>
                </c:pt>
                <c:pt idx="116">
                  <c:v>28041186.963402994</c:v>
                </c:pt>
                <c:pt idx="117">
                  <c:v>28137780.324168999</c:v>
                </c:pt>
                <c:pt idx="118">
                  <c:v>28233607.364407998</c:v>
                </c:pt>
                <c:pt idx="119">
                  <c:v>28328679.593936</c:v>
                </c:pt>
                <c:pt idx="120">
                  <c:v>28423008.255709</c:v>
                </c:pt>
                <c:pt idx="121">
                  <c:v>28516604.334089004</c:v>
                </c:pt>
                <c:pt idx="122">
                  <c:v>28609478.562806997</c:v>
                </c:pt>
                <c:pt idx="123">
                  <c:v>28701641.432601996</c:v>
                </c:pt>
                <c:pt idx="124">
                  <c:v>28793103.198585004</c:v>
                </c:pt>
                <c:pt idx="125">
                  <c:v>28883873.887322001</c:v>
                </c:pt>
                <c:pt idx="126">
                  <c:v>28973963.303648997</c:v>
                </c:pt>
                <c:pt idx="127">
                  <c:v>29063381.037240997</c:v>
                </c:pt>
                <c:pt idx="128">
                  <c:v>29152136.468928002</c:v>
                </c:pt>
                <c:pt idx="129">
                  <c:v>29240238.776795998</c:v>
                </c:pt>
                <c:pt idx="130">
                  <c:v>29327696.942049995</c:v>
                </c:pt>
                <c:pt idx="131">
                  <c:v>29414519.754677996</c:v>
                </c:pt>
                <c:pt idx="132">
                  <c:v>29500715.818908002</c:v>
                </c:pt>
                <c:pt idx="133">
                  <c:v>29586293.558469001</c:v>
                </c:pt>
                <c:pt idx="134">
                  <c:v>29671261.221667994</c:v>
                </c:pt>
                <c:pt idx="135">
                  <c:v>29755626.886292998</c:v>
                </c:pt>
                <c:pt idx="136">
                  <c:v>29839398.464339998</c:v>
                </c:pt>
                <c:pt idx="137">
                  <c:v>29922583.706576001</c:v>
                </c:pt>
                <c:pt idx="138">
                  <c:v>30005190.206955001</c:v>
                </c:pt>
                <c:pt idx="139">
                  <c:v>30087225.406869002</c:v>
                </c:pt>
                <c:pt idx="140">
                  <c:v>30168696.599268995</c:v>
                </c:pt>
                <c:pt idx="141">
                  <c:v>30249610.932636999</c:v>
                </c:pt>
                <c:pt idx="142">
                  <c:v>30329975.414832</c:v>
                </c:pt>
                <c:pt idx="143">
                  <c:v>30409796.916804001</c:v>
                </c:pt>
                <c:pt idx="144">
                  <c:v>30489082.176190004</c:v>
                </c:pt>
                <c:pt idx="145">
                  <c:v>30567837.800786003</c:v>
                </c:pt>
                <c:pt idx="146">
                  <c:v>30646070.271915995</c:v>
                </c:pt>
                <c:pt idx="147">
                  <c:v>30723785.947677992</c:v>
                </c:pt>
                <c:pt idx="148">
                  <c:v>30800991.066100001</c:v>
                </c:pt>
                <c:pt idx="149">
                  <c:v>30877691.748187006</c:v>
                </c:pt>
                <c:pt idx="150">
                  <c:v>30953894.000870995</c:v>
                </c:pt>
                <c:pt idx="151">
                  <c:v>31029603.719875995</c:v>
                </c:pt>
                <c:pt idx="152">
                  <c:v>31104826.692481998</c:v>
                </c:pt>
                <c:pt idx="153">
                  <c:v>31179568.600210998</c:v>
                </c:pt>
                <c:pt idx="154">
                  <c:v>31253835.021429997</c:v>
                </c:pt>
                <c:pt idx="155">
                  <c:v>31327631.433867995</c:v>
                </c:pt>
                <c:pt idx="156">
                  <c:v>31400963.217062</c:v>
                </c:pt>
                <c:pt idx="157">
                  <c:v>31473835.654728003</c:v>
                </c:pt>
                <c:pt idx="158">
                  <c:v>31546253.937054999</c:v>
                </c:pt>
                <c:pt idx="159">
                  <c:v>31618223.162937999</c:v>
                </c:pt>
                <c:pt idx="160">
                  <c:v>31689748.342140999</c:v>
                </c:pt>
                <c:pt idx="161">
                  <c:v>31760834.397392999</c:v>
                </c:pt>
                <c:pt idx="162">
                  <c:v>31831486.166425999</c:v>
                </c:pt>
                <c:pt idx="163">
                  <c:v>31901708.403956998</c:v>
                </c:pt>
                <c:pt idx="164">
                  <c:v>31971505.783597995</c:v>
                </c:pt>
                <c:pt idx="165">
                  <c:v>32040882.899730999</c:v>
                </c:pt>
                <c:pt idx="166">
                  <c:v>32109844.269310996</c:v>
                </c:pt>
                <c:pt idx="167">
                  <c:v>32178394.333629001</c:v>
                </c:pt>
                <c:pt idx="168">
                  <c:v>32246537.460018996</c:v>
                </c:pt>
                <c:pt idx="169">
                  <c:v>32314277.943519995</c:v>
                </c:pt>
                <c:pt idx="170">
                  <c:v>32381620.00849</c:v>
                </c:pt>
                <c:pt idx="171">
                  <c:v>32448567.810170002</c:v>
                </c:pt>
                <c:pt idx="172">
                  <c:v>32515125.436217997</c:v>
                </c:pt>
                <c:pt idx="173">
                  <c:v>32581296.908185001</c:v>
                </c:pt>
                <c:pt idx="174">
                  <c:v>32647086.18296</c:v>
                </c:pt>
                <c:pt idx="175">
                  <c:v>32712497.154172003</c:v>
                </c:pt>
                <c:pt idx="176">
                  <c:v>32777533.653557003</c:v>
                </c:pt>
                <c:pt idx="177">
                  <c:v>32842199.452282</c:v>
                </c:pt>
                <c:pt idx="178">
                  <c:v>32906498.262241997</c:v>
                </c:pt>
                <c:pt idx="179">
                  <c:v>32970433.737314999</c:v>
                </c:pt>
                <c:pt idx="180">
                  <c:v>33034009.474583</c:v>
                </c:pt>
                <c:pt idx="181">
                  <c:v>33097229.015533</c:v>
                </c:pt>
                <c:pt idx="182">
                  <c:v>33160095.847206</c:v>
                </c:pt>
                <c:pt idx="183">
                  <c:v>33222613.403338995</c:v>
                </c:pt>
                <c:pt idx="184">
                  <c:v>33284785.065454997</c:v>
                </c:pt>
                <c:pt idx="185">
                  <c:v>33346614.163942002</c:v>
                </c:pt>
                <c:pt idx="186">
                  <c:v>33408103.979095995</c:v>
                </c:pt>
                <c:pt idx="187">
                  <c:v>33469257.742139999</c:v>
                </c:pt>
                <c:pt idx="188">
                  <c:v>33530078.636211</c:v>
                </c:pt>
                <c:pt idx="189">
                  <c:v>33590569.797335006</c:v>
                </c:pt>
                <c:pt idx="190">
                  <c:v>33650734.315360993</c:v>
                </c:pt>
                <c:pt idx="191">
                  <c:v>33710575.234885998</c:v>
                </c:pt>
                <c:pt idx="192">
                  <c:v>33770095.556148</c:v>
                </c:pt>
                <c:pt idx="193">
                  <c:v>33829298.235901006</c:v>
                </c:pt>
                <c:pt idx="194">
                  <c:v>33888186.188266002</c:v>
                </c:pt>
                <c:pt idx="195">
                  <c:v>33946762.285561003</c:v>
                </c:pt>
                <c:pt idx="196">
                  <c:v>34005029.359114997</c:v>
                </c:pt>
                <c:pt idx="197">
                  <c:v>34062990.200057007</c:v>
                </c:pt>
                <c:pt idx="198">
                  <c:v>34120647.560085997</c:v>
                </c:pt>
                <c:pt idx="199">
                  <c:v>34178004.152230002</c:v>
                </c:pt>
                <c:pt idx="200">
                  <c:v>34235062.651575997</c:v>
                </c:pt>
                <c:pt idx="201">
                  <c:v>34291825.695987009</c:v>
                </c:pt>
                <c:pt idx="202">
                  <c:v>34348295.886806995</c:v>
                </c:pt>
                <c:pt idx="203">
                  <c:v>34404475.789545007</c:v>
                </c:pt>
                <c:pt idx="204">
                  <c:v>34460367.934537008</c:v>
                </c:pt>
                <c:pt idx="205">
                  <c:v>34515974.817603998</c:v>
                </c:pt>
                <c:pt idx="206">
                  <c:v>34571298.900689997</c:v>
                </c:pt>
                <c:pt idx="207">
                  <c:v>34626342.61247699</c:v>
                </c:pt>
                <c:pt idx="208">
                  <c:v>34681108.349000998</c:v>
                </c:pt>
                <c:pt idx="209">
                  <c:v>34735598.474244006</c:v>
                </c:pt>
                <c:pt idx="210">
                  <c:v>34789815.320711993</c:v>
                </c:pt>
                <c:pt idx="211">
                  <c:v>34843761.190002002</c:v>
                </c:pt>
                <c:pt idx="212">
                  <c:v>34897438.353361987</c:v>
                </c:pt>
                <c:pt idx="213">
                  <c:v>34950849.05222699</c:v>
                </c:pt>
                <c:pt idx="214">
                  <c:v>35003995.498750001</c:v>
                </c:pt>
                <c:pt idx="215">
                  <c:v>35056879.876324989</c:v>
                </c:pt>
                <c:pt idx="216">
                  <c:v>35109504.340084992</c:v>
                </c:pt>
                <c:pt idx="217">
                  <c:v>35161871.017404996</c:v>
                </c:pt>
                <c:pt idx="218">
                  <c:v>35213982.008379996</c:v>
                </c:pt>
                <c:pt idx="219">
                  <c:v>35265839.386303991</c:v>
                </c:pt>
                <c:pt idx="220">
                  <c:v>35317445.198132008</c:v>
                </c:pt>
                <c:pt idx="221">
                  <c:v>35368801.464929</c:v>
                </c:pt>
                <c:pt idx="222">
                  <c:v>35419910.18232099</c:v>
                </c:pt>
                <c:pt idx="223">
                  <c:v>35470773.320921995</c:v>
                </c:pt>
                <c:pt idx="224">
                  <c:v>35521392.826761991</c:v>
                </c:pt>
                <c:pt idx="225">
                  <c:v>35571770.621705003</c:v>
                </c:pt>
                <c:pt idx="226">
                  <c:v>35621908.603848003</c:v>
                </c:pt>
                <c:pt idx="227">
                  <c:v>35671808.647930011</c:v>
                </c:pt>
                <c:pt idx="228">
                  <c:v>35721472.605710998</c:v>
                </c:pt>
                <c:pt idx="229">
                  <c:v>35770902.30636099</c:v>
                </c:pt>
                <c:pt idx="230">
                  <c:v>35820099.556829989</c:v>
                </c:pt>
                <c:pt idx="231">
                  <c:v>35869066.142215997</c:v>
                </c:pt>
                <c:pt idx="232">
                  <c:v>35917803.826119997</c:v>
                </c:pt>
                <c:pt idx="233">
                  <c:v>35966314.351002991</c:v>
                </c:pt>
                <c:pt idx="234">
                  <c:v>36014599.438522004</c:v>
                </c:pt>
                <c:pt idx="235">
                  <c:v>36062660.789872997</c:v>
                </c:pt>
                <c:pt idx="236">
                  <c:v>36110500.086115994</c:v>
                </c:pt>
                <c:pt idx="237">
                  <c:v>36158118.988501996</c:v>
                </c:pt>
                <c:pt idx="238">
                  <c:v>36205519.138788</c:v>
                </c:pt>
                <c:pt idx="239">
                  <c:v>36252702.159546003</c:v>
                </c:pt>
                <c:pt idx="240">
                  <c:v>36299669.654468998</c:v>
                </c:pt>
                <c:pt idx="241">
                  <c:v>36346423.208669007</c:v>
                </c:pt>
                <c:pt idx="242">
                  <c:v>36392964.388964996</c:v>
                </c:pt>
                <c:pt idx="243">
                  <c:v>36439294.744176999</c:v>
                </c:pt>
                <c:pt idx="244">
                  <c:v>36485415.805399001</c:v>
                </c:pt>
                <c:pt idx="245">
                  <c:v>36531329.086277001</c:v>
                </c:pt>
                <c:pt idx="246">
                  <c:v>36577036.083280995</c:v>
                </c:pt>
                <c:pt idx="247">
                  <c:v>36622538.275965005</c:v>
                </c:pt>
                <c:pt idx="248">
                  <c:v>36667837.127232008</c:v>
                </c:pt>
                <c:pt idx="249">
                  <c:v>36712934.083581991</c:v>
                </c:pt>
                <c:pt idx="250">
                  <c:v>36757830.575365998</c:v>
                </c:pt>
                <c:pt idx="251">
                  <c:v>36802528.017030001</c:v>
                </c:pt>
                <c:pt idx="252">
                  <c:v>36847027.80735299</c:v>
                </c:pt>
                <c:pt idx="253">
                  <c:v>36891331.329685003</c:v>
                </c:pt>
                <c:pt idx="254">
                  <c:v>36935439.95217599</c:v>
                </c:pt>
                <c:pt idx="255">
                  <c:v>36979355.028004006</c:v>
                </c:pt>
                <c:pt idx="256">
                  <c:v>37023077.895598009</c:v>
                </c:pt>
                <c:pt idx="257">
                  <c:v>37066609.878851995</c:v>
                </c:pt>
                <c:pt idx="258">
                  <c:v>37109952.287345998</c:v>
                </c:pt>
                <c:pt idx="259">
                  <c:v>37153106.416550994</c:v>
                </c:pt>
                <c:pt idx="260">
                  <c:v>37196073.548036002</c:v>
                </c:pt>
                <c:pt idx="261">
                  <c:v>37238854.949671999</c:v>
                </c:pt>
                <c:pt idx="262">
                  <c:v>37281451.875831999</c:v>
                </c:pt>
                <c:pt idx="263">
                  <c:v>37323865.567580998</c:v>
                </c:pt>
                <c:pt idx="264">
                  <c:v>37366097.252873994</c:v>
                </c:pt>
                <c:pt idx="265">
                  <c:v>37408148.146739997</c:v>
                </c:pt>
                <c:pt idx="266">
                  <c:v>37450019.451467</c:v>
                </c:pt>
                <c:pt idx="267">
                  <c:v>37491712.356785983</c:v>
                </c:pt>
                <c:pt idx="268">
                  <c:v>37533228.040045999</c:v>
                </c:pt>
                <c:pt idx="269">
                  <c:v>37574567.666391999</c:v>
                </c:pt>
                <c:pt idx="270">
                  <c:v>37615732.388933003</c:v>
                </c:pt>
                <c:pt idx="271">
                  <c:v>37656723.348913997</c:v>
                </c:pt>
                <c:pt idx="272">
                  <c:v>37697541.675883003</c:v>
                </c:pt>
                <c:pt idx="273">
                  <c:v>37738188.487848997</c:v>
                </c:pt>
                <c:pt idx="274">
                  <c:v>37778664.891446002</c:v>
                </c:pt>
                <c:pt idx="275">
                  <c:v>37818971.982089989</c:v>
                </c:pt>
                <c:pt idx="276">
                  <c:v>37859110.844131</c:v>
                </c:pt>
                <c:pt idx="277">
                  <c:v>37899082.551007003</c:v>
                </c:pt>
                <c:pt idx="278">
                  <c:v>37938888.165394008</c:v>
                </c:pt>
                <c:pt idx="279">
                  <c:v>37978528.739350006</c:v>
                </c:pt>
                <c:pt idx="280">
                  <c:v>38018005.314459994</c:v>
                </c:pt>
                <c:pt idx="281">
                  <c:v>38057318.921979003</c:v>
                </c:pt>
                <c:pt idx="282">
                  <c:v>38096470.58297199</c:v>
                </c:pt>
                <c:pt idx="283">
                  <c:v>38135461.308444999</c:v>
                </c:pt>
                <c:pt idx="284">
                  <c:v>38174292.099486999</c:v>
                </c:pt>
                <c:pt idx="285">
                  <c:v>38212963.947398998</c:v>
                </c:pt>
                <c:pt idx="286">
                  <c:v>38251477.83382199</c:v>
                </c:pt>
                <c:pt idx="287">
                  <c:v>38289834.730870001</c:v>
                </c:pt>
                <c:pt idx="288">
                  <c:v>38328035.601250008</c:v>
                </c:pt>
                <c:pt idx="289">
                  <c:v>38366081.398388997</c:v>
                </c:pt>
                <c:pt idx="290">
                  <c:v>38403973.066558003</c:v>
                </c:pt>
                <c:pt idx="291">
                  <c:v>38441711.540982991</c:v>
                </c:pt>
                <c:pt idx="292">
                  <c:v>38479297.747974001</c:v>
                </c:pt>
                <c:pt idx="293">
                  <c:v>38516732.605031006</c:v>
                </c:pt>
                <c:pt idx="294">
                  <c:v>38554017.020962998</c:v>
                </c:pt>
                <c:pt idx="295">
                  <c:v>38591151.896000005</c:v>
                </c:pt>
                <c:pt idx="296">
                  <c:v>38628138.121900007</c:v>
                </c:pt>
                <c:pt idx="297">
                  <c:v>38664976.582060993</c:v>
                </c:pt>
                <c:pt idx="298">
                  <c:v>38701668.151623003</c:v>
                </c:pt>
                <c:pt idx="299">
                  <c:v>38738213.697579004</c:v>
                </c:pt>
                <c:pt idx="300">
                  <c:v>38774614.078871995</c:v>
                </c:pt>
                <c:pt idx="301">
                  <c:v>38810870.146501996</c:v>
                </c:pt>
                <c:pt idx="302">
                  <c:v>38846982.743621998</c:v>
                </c:pt>
                <c:pt idx="303">
                  <c:v>38882952.705638014</c:v>
                </c:pt>
                <c:pt idx="304">
                  <c:v>38918780.860305995</c:v>
                </c:pt>
                <c:pt idx="305">
                  <c:v>38954468.027827002</c:v>
                </c:pt>
                <c:pt idx="306">
                  <c:v>38990015.020939007</c:v>
                </c:pt>
                <c:pt idx="307">
                  <c:v>39025422.645012997</c:v>
                </c:pt>
                <c:pt idx="308">
                  <c:v>39060691.698142007</c:v>
                </c:pt>
                <c:pt idx="309">
                  <c:v>39095822.971228011</c:v>
                </c:pt>
                <c:pt idx="310">
                  <c:v>39130817.248074003</c:v>
                </c:pt>
                <c:pt idx="311">
                  <c:v>39165675.305469997</c:v>
                </c:pt>
                <c:pt idx="312">
                  <c:v>39200397.913274996</c:v>
                </c:pt>
                <c:pt idx="313">
                  <c:v>39234985.834505998</c:v>
                </c:pt>
                <c:pt idx="314">
                  <c:v>39269439.825416997</c:v>
                </c:pt>
                <c:pt idx="315">
                  <c:v>39303760.635582</c:v>
                </c:pt>
                <c:pt idx="316">
                  <c:v>39337949.007975996</c:v>
                </c:pt>
                <c:pt idx="317">
                  <c:v>39372005.679052003</c:v>
                </c:pt>
                <c:pt idx="318">
                  <c:v>39405931.378819995</c:v>
                </c:pt>
                <c:pt idx="319">
                  <c:v>39439726.830924995</c:v>
                </c:pt>
                <c:pt idx="320">
                  <c:v>39473392.752719991</c:v>
                </c:pt>
                <c:pt idx="321">
                  <c:v>39506929.855341993</c:v>
                </c:pt>
                <c:pt idx="322">
                  <c:v>39540338.843785986</c:v>
                </c:pt>
                <c:pt idx="323">
                  <c:v>39573620.416974992</c:v>
                </c:pt>
                <c:pt idx="324">
                  <c:v>39606775.267833009</c:v>
                </c:pt>
                <c:pt idx="325">
                  <c:v>39639804.083353996</c:v>
                </c:pt>
                <c:pt idx="326">
                  <c:v>39672707.544671997</c:v>
                </c:pt>
                <c:pt idx="327">
                  <c:v>39705486.327127002</c:v>
                </c:pt>
                <c:pt idx="328">
                  <c:v>39738141.100336</c:v>
                </c:pt>
                <c:pt idx="329">
                  <c:v>39770672.528255008</c:v>
                </c:pt>
                <c:pt idx="330">
                  <c:v>39803081.269245014</c:v>
                </c:pt>
                <c:pt idx="331">
                  <c:v>39835367.976139002</c:v>
                </c:pt>
                <c:pt idx="332">
                  <c:v>39867533.296301998</c:v>
                </c:pt>
                <c:pt idx="333">
                  <c:v>39899577.871694006</c:v>
                </c:pt>
                <c:pt idx="334">
                  <c:v>39931502.338932</c:v>
                </c:pt>
                <c:pt idx="335">
                  <c:v>39963307.329351</c:v>
                </c:pt>
                <c:pt idx="336">
                  <c:v>39994993.469062001</c:v>
                </c:pt>
                <c:pt idx="337">
                  <c:v>40026561.379013002</c:v>
                </c:pt>
                <c:pt idx="338">
                  <c:v>40058011.675045006</c:v>
                </c:pt>
                <c:pt idx="339">
                  <c:v>40089344.967950001</c:v>
                </c:pt>
                <c:pt idx="340">
                  <c:v>40120561.863527998</c:v>
                </c:pt>
                <c:pt idx="341">
                  <c:v>40151662.962641001</c:v>
                </c:pt>
                <c:pt idx="342">
                  <c:v>40182648.861269005</c:v>
                </c:pt>
                <c:pt idx="343">
                  <c:v>40213520.150564998</c:v>
                </c:pt>
                <c:pt idx="344">
                  <c:v>40244277.416904993</c:v>
                </c:pt>
                <c:pt idx="345">
                  <c:v>40274921.241943009</c:v>
                </c:pt>
                <c:pt idx="346">
                  <c:v>40305452.202662997</c:v>
                </c:pt>
                <c:pt idx="347">
                  <c:v>40335870.871428996</c:v>
                </c:pt>
                <c:pt idx="348">
                  <c:v>40366177.816034995</c:v>
                </c:pt>
                <c:pt idx="349">
                  <c:v>40396373.599756002</c:v>
                </c:pt>
                <c:pt idx="350">
                  <c:v>40426458.781397007</c:v>
                </c:pt>
                <c:pt idx="351">
                  <c:v>40456433.915339001</c:v>
                </c:pt>
                <c:pt idx="352">
                  <c:v>40486299.551588997</c:v>
                </c:pt>
                <c:pt idx="353">
                  <c:v>40516056.235828005</c:v>
                </c:pt>
                <c:pt idx="354">
                  <c:v>40545704.509452999</c:v>
                </c:pt>
                <c:pt idx="355">
                  <c:v>40575244.909628004</c:v>
                </c:pt>
                <c:pt idx="356">
                  <c:v>40604677.969324</c:v>
                </c:pt>
                <c:pt idx="357">
                  <c:v>40634004.217367999</c:v>
                </c:pt>
                <c:pt idx="358">
                  <c:v>40663224.178484</c:v>
                </c:pt>
                <c:pt idx="359">
                  <c:v>40692338.373338997</c:v>
                </c:pt>
                <c:pt idx="360">
                  <c:v>40721347.318581991</c:v>
                </c:pt>
                <c:pt idx="361">
                  <c:v>40750251.526890002</c:v>
                </c:pt>
                <c:pt idx="362">
                  <c:v>40779051.507007003</c:v>
                </c:pt>
                <c:pt idx="363">
                  <c:v>40807747.763784997</c:v>
                </c:pt>
                <c:pt idx="364">
                  <c:v>40836340.798229009</c:v>
                </c:pt>
                <c:pt idx="365">
                  <c:v>40864831.107529998</c:v>
                </c:pt>
                <c:pt idx="366">
                  <c:v>40893219.185110003</c:v>
                </c:pt>
                <c:pt idx="367">
                  <c:v>40921505.520659007</c:v>
                </c:pt>
                <c:pt idx="368">
                  <c:v>40949690.600171</c:v>
                </c:pt>
                <c:pt idx="369">
                  <c:v>40977774.905988</c:v>
                </c:pt>
                <c:pt idx="370">
                  <c:v>41005758.916830994</c:v>
                </c:pt>
                <c:pt idx="371">
                  <c:v>41033643.107841998</c:v>
                </c:pt>
                <c:pt idx="372">
                  <c:v>41061427.950617</c:v>
                </c:pt>
                <c:pt idx="373">
                  <c:v>41089113.913244002</c:v>
                </c:pt>
                <c:pt idx="374">
                  <c:v>41116701.460336998</c:v>
                </c:pt>
                <c:pt idx="375">
                  <c:v>41144191.053073995</c:v>
                </c:pt>
                <c:pt idx="376">
                  <c:v>41171583.149227008</c:v>
                </c:pt>
                <c:pt idx="377">
                  <c:v>41198878.203201003</c:v>
                </c:pt>
                <c:pt idx="378">
                  <c:v>41226076.666065</c:v>
                </c:pt>
                <c:pt idx="379">
                  <c:v>41253178.985587001</c:v>
                </c:pt>
                <c:pt idx="380">
                  <c:v>41280185.606262997</c:v>
                </c:pt>
                <c:pt idx="381">
                  <c:v>41307096.969356999</c:v>
                </c:pt>
                <c:pt idx="382">
                  <c:v>41333913.51292599</c:v>
                </c:pt>
                <c:pt idx="383">
                  <c:v>41360635.671852998</c:v>
                </c:pt>
                <c:pt idx="384">
                  <c:v>41387263.877882995</c:v>
                </c:pt>
                <c:pt idx="385">
                  <c:v>41413798.559648007</c:v>
                </c:pt>
                <c:pt idx="386">
                  <c:v>41440240.142700993</c:v>
                </c:pt>
                <c:pt idx="387">
                  <c:v>41466589.049547009</c:v>
                </c:pt>
                <c:pt idx="388">
                  <c:v>41492845.699667007</c:v>
                </c:pt>
                <c:pt idx="389">
                  <c:v>41519010.509556003</c:v>
                </c:pt>
                <c:pt idx="390">
                  <c:v>41545083.892743997</c:v>
                </c:pt>
                <c:pt idx="391">
                  <c:v>41571066.259831004</c:v>
                </c:pt>
                <c:pt idx="392">
                  <c:v>41596958.018509999</c:v>
                </c:pt>
                <c:pt idx="393">
                  <c:v>41622759.573599003</c:v>
                </c:pt>
                <c:pt idx="394">
                  <c:v>41648471.327068999</c:v>
                </c:pt>
                <c:pt idx="395">
                  <c:v>41674093.678065002</c:v>
                </c:pt>
                <c:pt idx="396">
                  <c:v>41699627.022941999</c:v>
                </c:pt>
                <c:pt idx="397">
                  <c:v>41725071.755285002</c:v>
                </c:pt>
                <c:pt idx="398">
                  <c:v>41750428.265939012</c:v>
                </c:pt>
                <c:pt idx="399">
                  <c:v>41775696.943030998</c:v>
                </c:pt>
                <c:pt idx="400">
                  <c:v>41800878.172001995</c:v>
                </c:pt>
                <c:pt idx="401">
                  <c:v>41825972.335625</c:v>
                </c:pt>
                <c:pt idx="402">
                  <c:v>41850979.814037003</c:v>
                </c:pt>
                <c:pt idx="403">
                  <c:v>41875900.984758995</c:v>
                </c:pt>
                <c:pt idx="404">
                  <c:v>41900736.222723</c:v>
                </c:pt>
                <c:pt idx="405">
                  <c:v>41925485.900293007</c:v>
                </c:pt>
                <c:pt idx="406">
                  <c:v>41950150.387295</c:v>
                </c:pt>
                <c:pt idx="407">
                  <c:v>41974730.051034003</c:v>
                </c:pt>
                <c:pt idx="408">
                  <c:v>41999225.256321989</c:v>
                </c:pt>
                <c:pt idx="409">
                  <c:v>42023636.365499005</c:v>
                </c:pt>
                <c:pt idx="410">
                  <c:v>42047963.738456003</c:v>
                </c:pt>
                <c:pt idx="411">
                  <c:v>42072207.732659005</c:v>
                </c:pt>
                <c:pt idx="412">
                  <c:v>42096368.703166999</c:v>
                </c:pt>
                <c:pt idx="413">
                  <c:v>42120447.002661996</c:v>
                </c:pt>
                <c:pt idx="414">
                  <c:v>42144442.981460996</c:v>
                </c:pt>
                <c:pt idx="415">
                  <c:v>42168356.987545997</c:v>
                </c:pt>
                <c:pt idx="416">
                  <c:v>42192189.366579995</c:v>
                </c:pt>
                <c:pt idx="417">
                  <c:v>42215940.461931005</c:v>
                </c:pt>
                <c:pt idx="418">
                  <c:v>42239610.614691004</c:v>
                </c:pt>
                <c:pt idx="419">
                  <c:v>42263200.163697004</c:v>
                </c:pt>
                <c:pt idx="420">
                  <c:v>42286709.445551999</c:v>
                </c:pt>
                <c:pt idx="421">
                  <c:v>42310138.794644013</c:v>
                </c:pt>
                <c:pt idx="422">
                  <c:v>42333488.543167002</c:v>
                </c:pt>
                <c:pt idx="423">
                  <c:v>42356759.021139011</c:v>
                </c:pt>
                <c:pt idx="424">
                  <c:v>42379950.55642499</c:v>
                </c:pt>
                <c:pt idx="425">
                  <c:v>42403063.474750996</c:v>
                </c:pt>
                <c:pt idx="426">
                  <c:v>42426098.099726997</c:v>
                </c:pt>
                <c:pt idx="427">
                  <c:v>42449054.752864994</c:v>
                </c:pt>
                <c:pt idx="428">
                  <c:v>42471933.753595002</c:v>
                </c:pt>
                <c:pt idx="429">
                  <c:v>42494735.419289</c:v>
                </c:pt>
                <c:pt idx="430">
                  <c:v>42517460.065271005</c:v>
                </c:pt>
                <c:pt idx="431">
                  <c:v>42540108.004844002</c:v>
                </c:pt>
                <c:pt idx="432">
                  <c:v>42562679.549299009</c:v>
                </c:pt>
                <c:pt idx="433">
                  <c:v>42585175.007940002</c:v>
                </c:pt>
                <c:pt idx="434">
                  <c:v>42607594.688096002</c:v>
                </c:pt>
                <c:pt idx="435">
                  <c:v>42629938.895142004</c:v>
                </c:pt>
                <c:pt idx="436">
                  <c:v>42652207.932512991</c:v>
                </c:pt>
                <c:pt idx="437">
                  <c:v>42674402.101723</c:v>
                </c:pt>
                <c:pt idx="438">
                  <c:v>42696521.702379994</c:v>
                </c:pt>
                <c:pt idx="439">
                  <c:v>42718567.032202996</c:v>
                </c:pt>
                <c:pt idx="440">
                  <c:v>42740538.387038998</c:v>
                </c:pt>
                <c:pt idx="441">
                  <c:v>42762436.060878001</c:v>
                </c:pt>
                <c:pt idx="442">
                  <c:v>42784260.345868997</c:v>
                </c:pt>
                <c:pt idx="443">
                  <c:v>42806011.532337002</c:v>
                </c:pt>
                <c:pt idx="444">
                  <c:v>42827689.908795998</c:v>
                </c:pt>
                <c:pt idx="445">
                  <c:v>42849295.761967011</c:v>
                </c:pt>
                <c:pt idx="446">
                  <c:v>42870829.37679299</c:v>
                </c:pt>
                <c:pt idx="447">
                  <c:v>42892291.036450997</c:v>
                </c:pt>
                <c:pt idx="448">
                  <c:v>42913681.022370994</c:v>
                </c:pt>
                <c:pt idx="449">
                  <c:v>42934999.614248008</c:v>
                </c:pt>
                <c:pt idx="450">
                  <c:v>42956247.090057008</c:v>
                </c:pt>
                <c:pt idx="451">
                  <c:v>42977423.726070002</c:v>
                </c:pt>
                <c:pt idx="452">
                  <c:v>42998529.796865001</c:v>
                </c:pt>
                <c:pt idx="453">
                  <c:v>43019565.575346</c:v>
                </c:pt>
                <c:pt idx="454">
                  <c:v>43040531.332752995</c:v>
                </c:pt>
                <c:pt idx="455">
                  <c:v>43061427.338675998</c:v>
                </c:pt>
                <c:pt idx="456">
                  <c:v>43082253.861071996</c:v>
                </c:pt>
                <c:pt idx="457">
                  <c:v>43103011.166274011</c:v>
                </c:pt>
                <c:pt idx="458">
                  <c:v>43123699.519009002</c:v>
                </c:pt>
                <c:pt idx="459">
                  <c:v>43144319.182405993</c:v>
                </c:pt>
                <c:pt idx="460">
                  <c:v>43164870.418014996</c:v>
                </c:pt>
                <c:pt idx="461">
                  <c:v>43185353.485813998</c:v>
                </c:pt>
                <c:pt idx="462">
                  <c:v>43205768.644228004</c:v>
                </c:pt>
                <c:pt idx="463">
                  <c:v>43226116.150136001</c:v>
                </c:pt>
                <c:pt idx="464">
                  <c:v>43246396.258887999</c:v>
                </c:pt>
                <c:pt idx="465">
                  <c:v>43266609.224312998</c:v>
                </c:pt>
                <c:pt idx="466">
                  <c:v>43286755.298737004</c:v>
                </c:pt>
                <c:pt idx="467">
                  <c:v>43306834.732988998</c:v>
                </c:pt>
                <c:pt idx="468">
                  <c:v>43326847.776418999</c:v>
                </c:pt>
                <c:pt idx="469">
                  <c:v>43346794.676904999</c:v>
                </c:pt>
                <c:pt idx="470">
                  <c:v>43366675.680868998</c:v>
                </c:pt>
                <c:pt idx="471">
                  <c:v>43386491.033284001</c:v>
                </c:pt>
                <c:pt idx="472">
                  <c:v>43406240.977689996</c:v>
                </c:pt>
                <c:pt idx="473">
                  <c:v>43425925.756203003</c:v>
                </c:pt>
                <c:pt idx="474">
                  <c:v>43445545.609526999</c:v>
                </c:pt>
                <c:pt idx="475">
                  <c:v>43465100.776966996</c:v>
                </c:pt>
                <c:pt idx="476">
                  <c:v>43484591.496435001</c:v>
                </c:pt>
                <c:pt idx="477">
                  <c:v>43504018.004468001</c:v>
                </c:pt>
                <c:pt idx="478">
                  <c:v>43523380.536233008</c:v>
                </c:pt>
                <c:pt idx="479">
                  <c:v>43542679.325540006</c:v>
                </c:pt>
                <c:pt idx="480">
                  <c:v>43561914.604854003</c:v>
                </c:pt>
                <c:pt idx="481">
                  <c:v>43581086.605304003</c:v>
                </c:pt>
                <c:pt idx="482">
                  <c:v>43600195.556694001</c:v>
                </c:pt>
                <c:pt idx="483">
                  <c:v>43619241.687511995</c:v>
                </c:pt>
                <c:pt idx="484">
                  <c:v>43638225.224943005</c:v>
                </c:pt>
                <c:pt idx="485">
                  <c:v>43657146.394877002</c:v>
                </c:pt>
                <c:pt idx="486">
                  <c:v>43676005.421919003</c:v>
                </c:pt>
                <c:pt idx="487">
                  <c:v>43694802.529402003</c:v>
                </c:pt>
                <c:pt idx="488">
                  <c:v>43713537.939391002</c:v>
                </c:pt>
                <c:pt idx="489">
                  <c:v>43732211.872699998</c:v>
                </c:pt>
                <c:pt idx="490">
                  <c:v>43750824.548895001</c:v>
                </c:pt>
                <c:pt idx="491">
                  <c:v>43769376.186307997</c:v>
                </c:pt>
                <c:pt idx="492">
                  <c:v>43787867.002045996</c:v>
                </c:pt>
                <c:pt idx="493">
                  <c:v>43806297.211996004</c:v>
                </c:pt>
                <c:pt idx="494">
                  <c:v>43824667.030841999</c:v>
                </c:pt>
                <c:pt idx="495">
                  <c:v>43842976.672068</c:v>
                </c:pt>
                <c:pt idx="496">
                  <c:v>43861226.347967997</c:v>
                </c:pt>
                <c:pt idx="497">
                  <c:v>43879416.269657016</c:v>
                </c:pt>
                <c:pt idx="498">
                  <c:v>43897546.647080995</c:v>
                </c:pt>
                <c:pt idx="499">
                  <c:v>43915617.689021997</c:v>
                </c:pt>
                <c:pt idx="500">
                  <c:v>43933629.603106998</c:v>
                </c:pt>
                <c:pt idx="501">
                  <c:v>43951582.595822997</c:v>
                </c:pt>
                <c:pt idx="502">
                  <c:v>43969476.872517996</c:v>
                </c:pt>
                <c:pt idx="503">
                  <c:v>43987312.637410998</c:v>
                </c:pt>
                <c:pt idx="504">
                  <c:v>44005090.093607008</c:v>
                </c:pt>
                <c:pt idx="505">
                  <c:v>44022809.443095997</c:v>
                </c:pt>
                <c:pt idx="506">
                  <c:v>44040470.886766993</c:v>
                </c:pt>
                <c:pt idx="507">
                  <c:v>44058074.624416001</c:v>
                </c:pt>
                <c:pt idx="508">
                  <c:v>44075620.854750991</c:v>
                </c:pt>
                <c:pt idx="509">
                  <c:v>44093109.775404006</c:v>
                </c:pt>
                <c:pt idx="510">
                  <c:v>44110541.582935996</c:v>
                </c:pt>
                <c:pt idx="511">
                  <c:v>44127916.472847</c:v>
                </c:pt>
                <c:pt idx="512">
                  <c:v>44145234.639581002</c:v>
                </c:pt>
                <c:pt idx="513">
                  <c:v>44162496.276538007</c:v>
                </c:pt>
                <c:pt idx="514">
                  <c:v>44179701.576075993</c:v>
                </c:pt>
                <c:pt idx="515">
                  <c:v>44196850.729526006</c:v>
                </c:pt>
                <c:pt idx="516">
                  <c:v>44213943.927191004</c:v>
                </c:pt>
                <c:pt idx="517">
                  <c:v>44230981.358362995</c:v>
                </c:pt>
                <c:pt idx="518">
                  <c:v>44247963.211319</c:v>
                </c:pt>
                <c:pt idx="519">
                  <c:v>44264889.673340999</c:v>
                </c:pt>
                <c:pt idx="520">
                  <c:v>44281760.93071299</c:v>
                </c:pt>
                <c:pt idx="521">
                  <c:v>44298577.168733008</c:v>
                </c:pt>
                <c:pt idx="522">
                  <c:v>44315338.571719997</c:v>
                </c:pt>
                <c:pt idx="523">
                  <c:v>44332045.323018998</c:v>
                </c:pt>
                <c:pt idx="524">
                  <c:v>44348697.605011001</c:v>
                </c:pt>
                <c:pt idx="525">
                  <c:v>44365295.599117011</c:v>
                </c:pt>
                <c:pt idx="526">
                  <c:v>44381839.485805996</c:v>
                </c:pt>
                <c:pt idx="527">
                  <c:v>44398329.444604002</c:v>
                </c:pt>
                <c:pt idx="528">
                  <c:v>44414765.654096</c:v>
                </c:pt>
                <c:pt idx="529">
                  <c:v>44431148.291938014</c:v>
                </c:pt>
                <c:pt idx="530">
                  <c:v>44447477.534858003</c:v>
                </c:pt>
                <c:pt idx="531">
                  <c:v>44463753.558669999</c:v>
                </c:pt>
                <c:pt idx="532">
                  <c:v>44479976.538272001</c:v>
                </c:pt>
                <c:pt idx="533">
                  <c:v>44496146.647659004</c:v>
                </c:pt>
                <c:pt idx="534">
                  <c:v>44512264.059925996</c:v>
                </c:pt>
                <c:pt idx="535">
                  <c:v>44528328.947277002</c:v>
                </c:pt>
                <c:pt idx="536">
                  <c:v>44544341.481025994</c:v>
                </c:pt>
                <c:pt idx="537">
                  <c:v>44560301.831611998</c:v>
                </c:pt>
                <c:pt idx="538">
                  <c:v>44576210.168595009</c:v>
                </c:pt>
                <c:pt idx="539">
                  <c:v>44592066.660671003</c:v>
                </c:pt>
                <c:pt idx="540">
                  <c:v>44607871.475672998</c:v>
                </c:pt>
                <c:pt idx="541">
                  <c:v>44623624.780576997</c:v>
                </c:pt>
                <c:pt idx="542">
                  <c:v>44639326.741510004</c:v>
                </c:pt>
                <c:pt idx="543">
                  <c:v>44654977.523758002</c:v>
                </c:pt>
                <c:pt idx="544">
                  <c:v>44670577.291763008</c:v>
                </c:pt>
                <c:pt idx="545">
                  <c:v>44686126.209141009</c:v>
                </c:pt>
                <c:pt idx="546">
                  <c:v>44701624.438676998</c:v>
                </c:pt>
                <c:pt idx="547">
                  <c:v>44717072.142337002</c:v>
                </c:pt>
                <c:pt idx="548">
                  <c:v>44732469.481273003</c:v>
                </c:pt>
                <c:pt idx="549">
                  <c:v>44747816.615824997</c:v>
                </c:pt>
                <c:pt idx="550">
                  <c:v>44763113.705532007</c:v>
                </c:pt>
                <c:pt idx="551">
                  <c:v>44778360.909131005</c:v>
                </c:pt>
                <c:pt idx="552">
                  <c:v>44793558.384569995</c:v>
                </c:pt>
                <c:pt idx="553">
                  <c:v>44808706.289005004</c:v>
                </c:pt>
                <c:pt idx="554">
                  <c:v>44823804.778814003</c:v>
                </c:pt>
                <c:pt idx="555">
                  <c:v>44838854.009596005</c:v>
                </c:pt>
                <c:pt idx="556">
                  <c:v>44853854.136178002</c:v>
                </c:pt>
                <c:pt idx="557">
                  <c:v>44868805.312621988</c:v>
                </c:pt>
                <c:pt idx="558">
                  <c:v>44883707.692226999</c:v>
                </c:pt>
                <c:pt idx="559">
                  <c:v>44898561.427538007</c:v>
                </c:pt>
                <c:pt idx="560">
                  <c:v>44913366.670346998</c:v>
                </c:pt>
                <c:pt idx="561">
                  <c:v>44928123.571700998</c:v>
                </c:pt>
                <c:pt idx="562">
                  <c:v>44942832.281907007</c:v>
                </c:pt>
                <c:pt idx="563">
                  <c:v>44957492.950534001</c:v>
                </c:pt>
                <c:pt idx="564">
                  <c:v>44972105.726421997</c:v>
                </c:pt>
                <c:pt idx="565">
                  <c:v>44986670.757683001</c:v>
                </c:pt>
                <c:pt idx="566">
                  <c:v>45001188.191709004</c:v>
                </c:pt>
                <c:pt idx="567">
                  <c:v>45015658.175176002</c:v>
                </c:pt>
                <c:pt idx="568">
                  <c:v>45030080.854045004</c:v>
                </c:pt>
                <c:pt idx="569">
                  <c:v>45044456.373574995</c:v>
                </c:pt>
                <c:pt idx="570">
                  <c:v>45058784.878316991</c:v>
                </c:pt>
                <c:pt idx="571">
                  <c:v>45073066.512128994</c:v>
                </c:pt>
                <c:pt idx="572">
                  <c:v>45087301.418173999</c:v>
                </c:pt>
                <c:pt idx="573">
                  <c:v>45101489.738926001</c:v>
                </c:pt>
                <c:pt idx="574">
                  <c:v>45115631.616173998</c:v>
                </c:pt>
                <c:pt idx="575">
                  <c:v>45129727.191031009</c:v>
                </c:pt>
                <c:pt idx="576">
                  <c:v>45143776.603932001</c:v>
                </c:pt>
                <c:pt idx="577">
                  <c:v>45157779.994641006</c:v>
                </c:pt>
                <c:pt idx="578">
                  <c:v>45171737.502258003</c:v>
                </c:pt>
                <c:pt idx="579">
                  <c:v>45185649.26521901</c:v>
                </c:pt>
                <c:pt idx="580">
                  <c:v>45199515.421302997</c:v>
                </c:pt>
                <c:pt idx="581">
                  <c:v>45213336.107636005</c:v>
                </c:pt>
                <c:pt idx="582">
                  <c:v>45227111.460694008</c:v>
                </c:pt>
                <c:pt idx="583">
                  <c:v>45240841.616308004</c:v>
                </c:pt>
                <c:pt idx="584">
                  <c:v>45254526.709670007</c:v>
                </c:pt>
                <c:pt idx="585">
                  <c:v>45268166.875333011</c:v>
                </c:pt>
                <c:pt idx="586">
                  <c:v>45281762.247219004</c:v>
                </c:pt>
                <c:pt idx="587">
                  <c:v>45295312.958619997</c:v>
                </c:pt>
                <c:pt idx="588">
                  <c:v>45308819.142205</c:v>
                </c:pt>
                <c:pt idx="589">
                  <c:v>45322280.930021994</c:v>
                </c:pt>
                <c:pt idx="590">
                  <c:v>45335698.453500994</c:v>
                </c:pt>
                <c:pt idx="591">
                  <c:v>45349071.84346199</c:v>
                </c:pt>
                <c:pt idx="592">
                  <c:v>45362401.230115004</c:v>
                </c:pt>
                <c:pt idx="593">
                  <c:v>45375686.743065</c:v>
                </c:pt>
                <c:pt idx="594">
                  <c:v>45388928.511314996</c:v>
                </c:pt>
                <c:pt idx="595">
                  <c:v>45402126.663274005</c:v>
                </c:pt>
                <c:pt idx="596">
                  <c:v>45415281.326753996</c:v>
                </c:pt>
                <c:pt idx="597">
                  <c:v>45428392.628980003</c:v>
                </c:pt>
                <c:pt idx="598">
                  <c:v>45441460.696589999</c:v>
                </c:pt>
                <c:pt idx="599">
                  <c:v>45454485.655638009</c:v>
                </c:pt>
                <c:pt idx="600">
                  <c:v>45467467.631604008</c:v>
                </c:pt>
                <c:pt idx="601">
                  <c:v>45480406.749388002</c:v>
                </c:pt>
                <c:pt idx="602">
                  <c:v>45493303.133320995</c:v>
                </c:pt>
                <c:pt idx="603">
                  <c:v>45506156.907167003</c:v>
                </c:pt>
                <c:pt idx="604">
                  <c:v>45518968.194124006</c:v>
                </c:pt>
                <c:pt idx="605">
                  <c:v>45531737.116830997</c:v>
                </c:pt>
                <c:pt idx="606">
                  <c:v>45544463.797366999</c:v>
                </c:pt>
                <c:pt idx="607">
                  <c:v>45557148.357260004</c:v>
                </c:pt>
                <c:pt idx="608">
                  <c:v>45569790.917486995</c:v>
                </c:pt>
                <c:pt idx="609">
                  <c:v>45582391.598476999</c:v>
                </c:pt>
                <c:pt idx="610">
                  <c:v>45594950.520116001</c:v>
                </c:pt>
                <c:pt idx="611">
                  <c:v>45607467.801750995</c:v>
                </c:pt>
                <c:pt idx="612">
                  <c:v>45619943.562188998</c:v>
                </c:pt>
                <c:pt idx="613">
                  <c:v>45632377.919707</c:v>
                </c:pt>
                <c:pt idx="614">
                  <c:v>45644770.992049001</c:v>
                </c:pt>
                <c:pt idx="615">
                  <c:v>45657122.896434002</c:v>
                </c:pt>
                <c:pt idx="616">
                  <c:v>45669433.749555007</c:v>
                </c:pt>
                <c:pt idx="617">
                  <c:v>45681703.667585999</c:v>
                </c:pt>
                <c:pt idx="618">
                  <c:v>45693932.766182996</c:v>
                </c:pt>
                <c:pt idx="619">
                  <c:v>45706121.160487011</c:v>
                </c:pt>
                <c:pt idx="620">
                  <c:v>45718268.965130009</c:v>
                </c:pt>
                <c:pt idx="621">
                  <c:v>45730376.294232011</c:v>
                </c:pt>
                <c:pt idx="622">
                  <c:v>45742443.261412002</c:v>
                </c:pt>
                <c:pt idx="623">
                  <c:v>45754469.979785994</c:v>
                </c:pt>
                <c:pt idx="624">
                  <c:v>45766456.561968006</c:v>
                </c:pt>
                <c:pt idx="625">
                  <c:v>45778403.120081</c:v>
                </c:pt>
                <c:pt idx="626">
                  <c:v>45790309.765750006</c:v>
                </c:pt>
                <c:pt idx="627">
                  <c:v>45802176.610114999</c:v>
                </c:pt>
                <c:pt idx="628">
                  <c:v>45814003.763824999</c:v>
                </c:pt>
                <c:pt idx="629">
                  <c:v>45825791.337047003</c:v>
                </c:pt>
                <c:pt idx="630">
                  <c:v>45837539.439466</c:v>
                </c:pt>
                <c:pt idx="631">
                  <c:v>45849248.180288002</c:v>
                </c:pt>
                <c:pt idx="632">
                  <c:v>45860917.668246008</c:v>
                </c:pt>
                <c:pt idx="633">
                  <c:v>45872548.011597008</c:v>
                </c:pt>
                <c:pt idx="634">
                  <c:v>45884139.318130001</c:v>
                </c:pt>
                <c:pt idx="635">
                  <c:v>45895691.695167005</c:v>
                </c:pt>
                <c:pt idx="636">
                  <c:v>45907205.249565005</c:v>
                </c:pt>
                <c:pt idx="637">
                  <c:v>45918680.087719992</c:v>
                </c:pt>
                <c:pt idx="638">
                  <c:v>45930116.315568998</c:v>
                </c:pt>
                <c:pt idx="639">
                  <c:v>45941514.038592003</c:v>
                </c:pt>
                <c:pt idx="640">
                  <c:v>45952873.361817002</c:v>
                </c:pt>
                <c:pt idx="641">
                  <c:v>45964194.389819995</c:v>
                </c:pt>
                <c:pt idx="642">
                  <c:v>45975477.226729997</c:v>
                </c:pt>
                <c:pt idx="643">
                  <c:v>45986721.976228997</c:v>
                </c:pt>
                <c:pt idx="644">
                  <c:v>45997928.74155701</c:v>
                </c:pt>
                <c:pt idx="645">
                  <c:v>46009097.625514008</c:v>
                </c:pt>
                <c:pt idx="646">
                  <c:v>46020228.730461001</c:v>
                </c:pt>
                <c:pt idx="647">
                  <c:v>46031322.158324994</c:v>
                </c:pt>
                <c:pt idx="648">
                  <c:v>46042378.010599002</c:v>
                </c:pt>
                <c:pt idx="649">
                  <c:v>46053396.388348997</c:v>
                </c:pt>
                <c:pt idx="650">
                  <c:v>46064377.392208003</c:v>
                </c:pt>
                <c:pt idx="651">
                  <c:v>46075321.122389004</c:v>
                </c:pt>
                <c:pt idx="652">
                  <c:v>46086227.678678006</c:v>
                </c:pt>
                <c:pt idx="653">
                  <c:v>46097097.160445005</c:v>
                </c:pt>
                <c:pt idx="654">
                  <c:v>46107929.666638009</c:v>
                </c:pt>
                <c:pt idx="655">
                  <c:v>46118725.295791008</c:v>
                </c:pt>
                <c:pt idx="656">
                  <c:v>46129484.146025993</c:v>
                </c:pt>
                <c:pt idx="657">
                  <c:v>46140206.315053999</c:v>
                </c:pt>
                <c:pt idx="658">
                  <c:v>46150891.900176004</c:v>
                </c:pt>
                <c:pt idx="659">
                  <c:v>46161540.998287007</c:v>
                </c:pt>
                <c:pt idx="660">
                  <c:v>46172153.705881</c:v>
                </c:pt>
                <c:pt idx="661">
                  <c:v>46182730.119048007</c:v>
                </c:pt>
                <c:pt idx="662">
                  <c:v>46193270.333478995</c:v>
                </c:pt>
                <c:pt idx="663">
                  <c:v>46203774.444468997</c:v>
                </c:pt>
                <c:pt idx="664">
                  <c:v>46214242.546917997</c:v>
                </c:pt>
                <c:pt idx="665">
                  <c:v>46224674.735333011</c:v>
                </c:pt>
                <c:pt idx="666">
                  <c:v>46235071.103832997</c:v>
                </c:pt>
                <c:pt idx="667">
                  <c:v>46245431.746145003</c:v>
                </c:pt>
                <c:pt idx="668">
                  <c:v>46255756.755614005</c:v>
                </c:pt>
                <c:pt idx="669">
                  <c:v>46266046.225200012</c:v>
                </c:pt>
                <c:pt idx="670">
                  <c:v>46276300.247480996</c:v>
                </c:pt>
                <c:pt idx="671">
                  <c:v>46286518.914655998</c:v>
                </c:pt>
                <c:pt idx="672">
                  <c:v>46296702.318547003</c:v>
                </c:pt>
                <c:pt idx="673">
                  <c:v>46306850.5506</c:v>
                </c:pt>
                <c:pt idx="674">
                  <c:v>46316963.701889001</c:v>
                </c:pt>
                <c:pt idx="675">
                  <c:v>46327041.863118</c:v>
                </c:pt>
                <c:pt idx="676">
                  <c:v>46337085.124619007</c:v>
                </c:pt>
                <c:pt idx="677">
                  <c:v>46347093.576360993</c:v>
                </c:pt>
                <c:pt idx="678">
                  <c:v>46357067.307944</c:v>
                </c:pt>
                <c:pt idx="679">
                  <c:v>46367006.408609003</c:v>
                </c:pt>
                <c:pt idx="680">
                  <c:v>46376910.967235006</c:v>
                </c:pt>
                <c:pt idx="681">
                  <c:v>46386781.072340995</c:v>
                </c:pt>
                <c:pt idx="682">
                  <c:v>46396616.812089995</c:v>
                </c:pt>
                <c:pt idx="683">
                  <c:v>46406418.274292007</c:v>
                </c:pt>
                <c:pt idx="684">
                  <c:v>46416185.546400994</c:v>
                </c:pt>
                <c:pt idx="685">
                  <c:v>46425918.715521999</c:v>
                </c:pt>
                <c:pt idx="686">
                  <c:v>46435617.868409999</c:v>
                </c:pt>
                <c:pt idx="687">
                  <c:v>46445283.091474004</c:v>
                </c:pt>
                <c:pt idx="688">
                  <c:v>46454914.470777996</c:v>
                </c:pt>
                <c:pt idx="689">
                  <c:v>46464512.092041001</c:v>
                </c:pt>
                <c:pt idx="690">
                  <c:v>46474076.040642001</c:v>
                </c:pt>
                <c:pt idx="691">
                  <c:v>46483606.401619002</c:v>
                </c:pt>
                <c:pt idx="692">
                  <c:v>46493103.259675011</c:v>
                </c:pt>
                <c:pt idx="693">
                  <c:v>46502566.699173011</c:v>
                </c:pt>
                <c:pt idx="694">
                  <c:v>46511996.804146998</c:v>
                </c:pt>
                <c:pt idx="695">
                  <c:v>46521393.658293009</c:v>
                </c:pt>
                <c:pt idx="696">
                  <c:v>46530757.344980992</c:v>
                </c:pt>
                <c:pt idx="697">
                  <c:v>46540087.947251</c:v>
                </c:pt>
                <c:pt idx="698">
                  <c:v>46549385.547815993</c:v>
                </c:pt>
                <c:pt idx="699">
                  <c:v>46558650.229063004</c:v>
                </c:pt>
                <c:pt idx="700">
                  <c:v>46567882.073055997</c:v>
                </c:pt>
                <c:pt idx="701">
                  <c:v>46577081.161539011</c:v>
                </c:pt>
                <c:pt idx="702">
                  <c:v>46586247.575934008</c:v>
                </c:pt>
                <c:pt idx="703">
                  <c:v>46595381.397344001</c:v>
                </c:pt>
                <c:pt idx="704">
                  <c:v>46604482.706559002</c:v>
                </c:pt>
                <c:pt idx="705">
                  <c:v>46613551.584050998</c:v>
                </c:pt>
                <c:pt idx="706">
                  <c:v>46622588.109981</c:v>
                </c:pt>
                <c:pt idx="707">
                  <c:v>46631592.364195004</c:v>
                </c:pt>
                <c:pt idx="708">
                  <c:v>46640564.426233009</c:v>
                </c:pt>
                <c:pt idx="709">
                  <c:v>46649504.375325993</c:v>
                </c:pt>
                <c:pt idx="710">
                  <c:v>46658412.290396005</c:v>
                </c:pt>
                <c:pt idx="711">
                  <c:v>46667288.250063002</c:v>
                </c:pt>
                <c:pt idx="712">
                  <c:v>46676132.332643002</c:v>
                </c:pt>
                <c:pt idx="713">
                  <c:v>46684944.616146997</c:v>
                </c:pt>
                <c:pt idx="714">
                  <c:v>46693725.178291008</c:v>
                </c:pt>
                <c:pt idx="715">
                  <c:v>46702474.096488997</c:v>
                </c:pt>
                <c:pt idx="716">
                  <c:v>46711191.447858997</c:v>
                </c:pt>
                <c:pt idx="717">
                  <c:v>46719877.309223011</c:v>
                </c:pt>
                <c:pt idx="718">
                  <c:v>46728531.75711</c:v>
                </c:pt>
                <c:pt idx="719">
                  <c:v>46737154.867757</c:v>
                </c:pt>
                <c:pt idx="720">
                  <c:v>46745746.717108004</c:v>
                </c:pt>
                <c:pt idx="721">
                  <c:v>46754307.380818993</c:v>
                </c:pt>
                <c:pt idx="722">
                  <c:v>46762836.934260003</c:v>
                </c:pt>
                <c:pt idx="723">
                  <c:v>46771335.452509992</c:v>
                </c:pt>
                <c:pt idx="724">
                  <c:v>46779803.010368995</c:v>
                </c:pt>
                <c:pt idx="725">
                  <c:v>46788239.682348996</c:v>
                </c:pt>
                <c:pt idx="726">
                  <c:v>46796645.542681992</c:v>
                </c:pt>
                <c:pt idx="727">
                  <c:v>46805020.665320002</c:v>
                </c:pt>
                <c:pt idx="728">
                  <c:v>46813365.123934008</c:v>
                </c:pt>
                <c:pt idx="729">
                  <c:v>46821678.991921</c:v>
                </c:pt>
                <c:pt idx="730">
                  <c:v>46829962.342397995</c:v>
                </c:pt>
                <c:pt idx="731">
                  <c:v>46838215.248210005</c:v>
                </c:pt>
                <c:pt idx="732">
                  <c:v>46846437.781925999</c:v>
                </c:pt>
                <c:pt idx="733">
                  <c:v>46854630.015848003</c:v>
                </c:pt>
                <c:pt idx="734">
                  <c:v>46862792.022000998</c:v>
                </c:pt>
                <c:pt idx="735">
                  <c:v>46870923.872147001</c:v>
                </c:pt>
                <c:pt idx="736">
                  <c:v>46879025.637775995</c:v>
                </c:pt>
                <c:pt idx="737">
                  <c:v>46887097.390114002</c:v>
                </c:pt>
                <c:pt idx="738">
                  <c:v>46895139.200121</c:v>
                </c:pt>
                <c:pt idx="739">
                  <c:v>46903151.138493009</c:v>
                </c:pt>
                <c:pt idx="740">
                  <c:v>46911133.275664009</c:v>
                </c:pt>
                <c:pt idx="741">
                  <c:v>46919085.681809001</c:v>
                </c:pt>
                <c:pt idx="742">
                  <c:v>46927008.426839001</c:v>
                </c:pt>
                <c:pt idx="743">
                  <c:v>46934901.580410995</c:v>
                </c:pt>
                <c:pt idx="744">
                  <c:v>46942765.211923003</c:v>
                </c:pt>
                <c:pt idx="745">
                  <c:v>46950599.390515998</c:v>
                </c:pt>
                <c:pt idx="746">
                  <c:v>46958404.185079999</c:v>
                </c:pt>
                <c:pt idx="747">
                  <c:v>46966179.664248012</c:v>
                </c:pt>
                <c:pt idx="748">
                  <c:v>46973925.896403998</c:v>
                </c:pt>
                <c:pt idx="749">
                  <c:v>46981642.949679002</c:v>
                </c:pt>
                <c:pt idx="750">
                  <c:v>46989330.891957007</c:v>
                </c:pt>
                <c:pt idx="751">
                  <c:v>46996989.790872</c:v>
                </c:pt>
                <c:pt idx="752">
                  <c:v>47004619.713810995</c:v>
                </c:pt>
                <c:pt idx="753">
                  <c:v>47012220.727918006</c:v>
                </c:pt>
                <c:pt idx="754">
                  <c:v>47019792.900087997</c:v>
                </c:pt>
                <c:pt idx="755">
                  <c:v>47027336.296978004</c:v>
                </c:pt>
                <c:pt idx="756">
                  <c:v>47034850.984999001</c:v>
                </c:pt>
                <c:pt idx="757">
                  <c:v>47042337.030322991</c:v>
                </c:pt>
                <c:pt idx="758">
                  <c:v>47049794.498880997</c:v>
                </c:pt>
                <c:pt idx="759">
                  <c:v>47057223.456367992</c:v>
                </c:pt>
                <c:pt idx="760">
                  <c:v>47064623.968239009</c:v>
                </c:pt>
                <c:pt idx="761">
                  <c:v>47071996.099714011</c:v>
                </c:pt>
                <c:pt idx="762">
                  <c:v>47079339.915778995</c:v>
                </c:pt>
                <c:pt idx="763">
                  <c:v>47086655.481185995</c:v>
                </c:pt>
                <c:pt idx="764">
                  <c:v>47093942.860451996</c:v>
                </c:pt>
                <c:pt idx="765">
                  <c:v>47101202.117865995</c:v>
                </c:pt>
                <c:pt idx="766">
                  <c:v>47108433.317482993</c:v>
                </c:pt>
                <c:pt idx="767">
                  <c:v>47115636.523134008</c:v>
                </c:pt>
                <c:pt idx="768">
                  <c:v>47122811.798415005</c:v>
                </c:pt>
                <c:pt idx="769">
                  <c:v>47129959.206701994</c:v>
                </c:pt>
                <c:pt idx="770">
                  <c:v>47137078.811140001</c:v>
                </c:pt>
                <c:pt idx="771">
                  <c:v>47144170.674651004</c:v>
                </c:pt>
                <c:pt idx="772">
                  <c:v>47151234.859934002</c:v>
                </c:pt>
                <c:pt idx="773">
                  <c:v>47158271.429465003</c:v>
                </c:pt>
                <c:pt idx="774">
                  <c:v>47165280.445498005</c:v>
                </c:pt>
                <c:pt idx="775">
                  <c:v>47172261.970067002</c:v>
                </c:pt>
                <c:pt idx="776">
                  <c:v>47179216.064985998</c:v>
                </c:pt>
                <c:pt idx="777">
                  <c:v>47186142.791853011</c:v>
                </c:pt>
                <c:pt idx="778">
                  <c:v>47193042.212044001</c:v>
                </c:pt>
                <c:pt idx="779">
                  <c:v>47199914.386723988</c:v>
                </c:pt>
                <c:pt idx="780">
                  <c:v>47206759.376839995</c:v>
                </c:pt>
                <c:pt idx="781">
                  <c:v>47213577.243125997</c:v>
                </c:pt>
                <c:pt idx="782">
                  <c:v>47220368.046100996</c:v>
                </c:pt>
                <c:pt idx="783">
                  <c:v>47227131.846074991</c:v>
                </c:pt>
                <c:pt idx="784">
                  <c:v>47233868.703144006</c:v>
                </c:pt>
                <c:pt idx="785">
                  <c:v>47240578.677195005</c:v>
                </c:pt>
                <c:pt idx="786">
                  <c:v>47247261.827907003</c:v>
                </c:pt>
                <c:pt idx="787">
                  <c:v>47253918.214749999</c:v>
                </c:pt>
                <c:pt idx="788">
                  <c:v>47260547.896985993</c:v>
                </c:pt>
                <c:pt idx="789">
                  <c:v>47267150.933674</c:v>
                </c:pt>
                <c:pt idx="790">
                  <c:v>47273727.383663997</c:v>
                </c:pt>
                <c:pt idx="791">
                  <c:v>47280277.305604003</c:v>
                </c:pt>
                <c:pt idx="792">
                  <c:v>47286800.757939003</c:v>
                </c:pt>
                <c:pt idx="793">
                  <c:v>47293297.798912011</c:v>
                </c:pt>
                <c:pt idx="794">
                  <c:v>47299768.48656299</c:v>
                </c:pt>
                <c:pt idx="795">
                  <c:v>47306212.878733002</c:v>
                </c:pt>
                <c:pt idx="796">
                  <c:v>47312631.033064999</c:v>
                </c:pt>
                <c:pt idx="797">
                  <c:v>47319023.006999999</c:v>
                </c:pt>
                <c:pt idx="798">
                  <c:v>47325388.857785985</c:v>
                </c:pt>
                <c:pt idx="799">
                  <c:v>47331728.642469995</c:v>
                </c:pt>
                <c:pt idx="800">
                  <c:v>47338042.417907</c:v>
                </c:pt>
                <c:pt idx="801">
                  <c:v>47344330.240754999</c:v>
                </c:pt>
                <c:pt idx="802">
                  <c:v>47350592.167479001</c:v>
                </c:pt>
                <c:pt idx="803">
                  <c:v>47356828.254351996</c:v>
                </c:pt>
                <c:pt idx="804">
                  <c:v>47363038.557453997</c:v>
                </c:pt>
                <c:pt idx="805">
                  <c:v>47369223.132674001</c:v>
                </c:pt>
                <c:pt idx="806">
                  <c:v>47375382.035710998</c:v>
                </c:pt>
                <c:pt idx="807">
                  <c:v>47381515.322074004</c:v>
                </c:pt>
                <c:pt idx="808">
                  <c:v>47387623.047084995</c:v>
                </c:pt>
                <c:pt idx="809">
                  <c:v>47393705.265877008</c:v>
                </c:pt>
                <c:pt idx="810">
                  <c:v>47399762.033396997</c:v>
                </c:pt>
                <c:pt idx="811">
                  <c:v>47405793.404407002</c:v>
                </c:pt>
                <c:pt idx="812">
                  <c:v>47411799.433481991</c:v>
                </c:pt>
                <c:pt idx="813">
                  <c:v>47417780.175015002</c:v>
                </c:pt>
                <c:pt idx="814">
                  <c:v>47423735.683215</c:v>
                </c:pt>
                <c:pt idx="815">
                  <c:v>47429666.012107</c:v>
                </c:pt>
                <c:pt idx="816">
                  <c:v>47435571.215537004</c:v>
                </c:pt>
                <c:pt idx="817">
                  <c:v>47441451.347168997</c:v>
                </c:pt>
                <c:pt idx="818">
                  <c:v>47447306.460487001</c:v>
                </c:pt>
                <c:pt idx="819">
                  <c:v>47453136.608795002</c:v>
                </c:pt>
                <c:pt idx="820">
                  <c:v>47458941.845221996</c:v>
                </c:pt>
                <c:pt idx="821">
                  <c:v>47464722.222716004</c:v>
                </c:pt>
                <c:pt idx="822">
                  <c:v>47470477.794050008</c:v>
                </c:pt>
                <c:pt idx="823">
                  <c:v>47476208.611820996</c:v>
                </c:pt>
                <c:pt idx="824">
                  <c:v>47481914.728450008</c:v>
                </c:pt>
                <c:pt idx="825">
                  <c:v>47487596.196185999</c:v>
                </c:pt>
                <c:pt idx="826">
                  <c:v>47493253.067102</c:v>
                </c:pt>
                <c:pt idx="827">
                  <c:v>47498885.393100999</c:v>
                </c:pt>
                <c:pt idx="828">
                  <c:v>47504493.225911006</c:v>
                </c:pt>
                <c:pt idx="829">
                  <c:v>47510076.617091998</c:v>
                </c:pt>
                <c:pt idx="830">
                  <c:v>47515635.618031003</c:v>
                </c:pt>
                <c:pt idx="831">
                  <c:v>47521170.279948018</c:v>
                </c:pt>
                <c:pt idx="832">
                  <c:v>47526680.653890997</c:v>
                </c:pt>
                <c:pt idx="833">
                  <c:v>47532166.790744007</c:v>
                </c:pt>
                <c:pt idx="834">
                  <c:v>47537628.741220005</c:v>
                </c:pt>
                <c:pt idx="835">
                  <c:v>47543066.555868</c:v>
                </c:pt>
                <c:pt idx="836">
                  <c:v>47548480.285069011</c:v>
                </c:pt>
                <c:pt idx="837">
                  <c:v>47553869.979042001</c:v>
                </c:pt>
                <c:pt idx="838">
                  <c:v>47559235.687839001</c:v>
                </c:pt>
                <c:pt idx="839">
                  <c:v>47564577.461350001</c:v>
                </c:pt>
                <c:pt idx="840">
                  <c:v>47569895.349300995</c:v>
                </c:pt>
                <c:pt idx="841">
                  <c:v>47575189.401256002</c:v>
                </c:pt>
                <c:pt idx="842">
                  <c:v>47580459.666620001</c:v>
                </c:pt>
                <c:pt idx="843">
                  <c:v>47585706.194633015</c:v>
                </c:pt>
                <c:pt idx="844">
                  <c:v>47590929.034379996</c:v>
                </c:pt>
                <c:pt idx="845">
                  <c:v>47596128.234781995</c:v>
                </c:pt>
                <c:pt idx="846">
                  <c:v>47601303.844604999</c:v>
                </c:pt>
                <c:pt idx="847">
                  <c:v>47606455.912455991</c:v>
                </c:pt>
                <c:pt idx="848">
                  <c:v>47611584.486783996</c:v>
                </c:pt>
                <c:pt idx="849">
                  <c:v>47616689.615883999</c:v>
                </c:pt>
                <c:pt idx="850">
                  <c:v>47621771.347891994</c:v>
                </c:pt>
                <c:pt idx="851">
                  <c:v>47626829.730791003</c:v>
                </c:pt>
                <c:pt idx="852">
                  <c:v>47631864.812408991</c:v>
                </c:pt>
                <c:pt idx="853">
                  <c:v>47636876.640420996</c:v>
                </c:pt>
                <c:pt idx="854">
                  <c:v>47641865.262348011</c:v>
                </c:pt>
                <c:pt idx="855">
                  <c:v>47646830.725560009</c:v>
                </c:pt>
                <c:pt idx="856">
                  <c:v>47651773.077274002</c:v>
                </c:pt>
                <c:pt idx="857">
                  <c:v>47656692.364556998</c:v>
                </c:pt>
                <c:pt idx="858">
                  <c:v>47661588.634323001</c:v>
                </c:pt>
                <c:pt idx="859">
                  <c:v>47666461.933340997</c:v>
                </c:pt>
                <c:pt idx="860">
                  <c:v>47671312.308227003</c:v>
                </c:pt>
                <c:pt idx="861">
                  <c:v>47676139.80545</c:v>
                </c:pt>
                <c:pt idx="862">
                  <c:v>47680944.471331</c:v>
                </c:pt>
                <c:pt idx="863">
                  <c:v>47685726.352044992</c:v>
                </c:pt>
                <c:pt idx="864">
                  <c:v>47690485.493619002</c:v>
                </c:pt>
                <c:pt idx="865">
                  <c:v>47695221.941936001</c:v>
                </c:pt>
                <c:pt idx="866">
                  <c:v>47699935.742729992</c:v>
                </c:pt>
                <c:pt idx="867">
                  <c:v>47704626.941596001</c:v>
                </c:pt>
                <c:pt idx="868">
                  <c:v>47709295.583979994</c:v>
                </c:pt>
                <c:pt idx="869">
                  <c:v>47713941.715186998</c:v>
                </c:pt>
                <c:pt idx="870">
                  <c:v>47718565.38037999</c:v>
                </c:pt>
                <c:pt idx="871">
                  <c:v>47723166.624578007</c:v>
                </c:pt>
                <c:pt idx="872">
                  <c:v>47727745.492660001</c:v>
                </c:pt>
                <c:pt idx="873">
                  <c:v>47732302.029364005</c:v>
                </c:pt>
                <c:pt idx="874">
                  <c:v>47736836.279286005</c:v>
                </c:pt>
                <c:pt idx="875">
                  <c:v>47741348.286884993</c:v>
                </c:pt>
                <c:pt idx="876">
                  <c:v>47745838.096478999</c:v>
                </c:pt>
                <c:pt idx="877">
                  <c:v>47750305.752248004</c:v>
                </c:pt>
                <c:pt idx="878">
                  <c:v>47754751.298235014</c:v>
                </c:pt>
                <c:pt idx="879">
                  <c:v>47759174.778343007</c:v>
                </c:pt>
                <c:pt idx="880">
                  <c:v>47763576.236341998</c:v>
                </c:pt>
                <c:pt idx="881">
                  <c:v>47767955.715864003</c:v>
                </c:pt>
                <c:pt idx="882">
                  <c:v>47772313.260405004</c:v>
                </c:pt>
                <c:pt idx="883">
                  <c:v>47776648.913325988</c:v>
                </c:pt>
                <c:pt idx="884">
                  <c:v>47780962.717854999</c:v>
                </c:pt>
                <c:pt idx="885">
                  <c:v>47785254.717084996</c:v>
                </c:pt>
                <c:pt idx="886">
                  <c:v>47789524.953977004</c:v>
                </c:pt>
                <c:pt idx="887">
                  <c:v>47793773.471355997</c:v>
                </c:pt>
                <c:pt idx="888">
                  <c:v>47798000.311919995</c:v>
                </c:pt>
                <c:pt idx="889">
                  <c:v>47802205.518231004</c:v>
                </c:pt>
                <c:pt idx="890">
                  <c:v>47806389.132720992</c:v>
                </c:pt>
                <c:pt idx="891">
                  <c:v>47810551.197694018</c:v>
                </c:pt>
                <c:pt idx="892">
                  <c:v>47814691.755320996</c:v>
                </c:pt>
                <c:pt idx="893">
                  <c:v>47818810.847644001</c:v>
                </c:pt>
                <c:pt idx="894">
                  <c:v>47822908.516578995</c:v>
                </c:pt>
                <c:pt idx="895">
                  <c:v>47826984.803909995</c:v>
                </c:pt>
                <c:pt idx="896">
                  <c:v>47831039.751296006</c:v>
                </c:pt>
                <c:pt idx="897">
                  <c:v>47835073.400265999</c:v>
                </c:pt>
                <c:pt idx="898">
                  <c:v>47839085.792226002</c:v>
                </c:pt>
                <c:pt idx="899">
                  <c:v>47843076.968451999</c:v>
                </c:pt>
                <c:pt idx="900">
                  <c:v>47847046.970096998</c:v>
                </c:pt>
                <c:pt idx="901">
                  <c:v>47850995.838188</c:v>
                </c:pt>
                <c:pt idx="902">
                  <c:v>47854923.613628</c:v>
                </c:pt>
                <c:pt idx="903">
                  <c:v>47858830.337192997</c:v>
                </c:pt>
                <c:pt idx="904">
                  <c:v>47862716.049541004</c:v>
                </c:pt>
                <c:pt idx="905">
                  <c:v>47866580.79120101</c:v>
                </c:pt>
                <c:pt idx="906">
                  <c:v>47870424.602582991</c:v>
                </c:pt>
                <c:pt idx="907">
                  <c:v>47874247.523974001</c:v>
                </c:pt>
                <c:pt idx="908">
                  <c:v>47878049.595541008</c:v>
                </c:pt>
                <c:pt idx="909">
                  <c:v>47881830.857325986</c:v>
                </c:pt>
                <c:pt idx="910">
                  <c:v>47885591.349255003</c:v>
                </c:pt>
                <c:pt idx="911">
                  <c:v>47889331.111129999</c:v>
                </c:pt>
                <c:pt idx="912">
                  <c:v>47893050.182636999</c:v>
                </c:pt>
                <c:pt idx="913">
                  <c:v>47896748.603340998</c:v>
                </c:pt>
                <c:pt idx="914">
                  <c:v>47900426.412688993</c:v>
                </c:pt>
                <c:pt idx="915">
                  <c:v>47904083.650008</c:v>
                </c:pt>
                <c:pt idx="916">
                  <c:v>47907720.354510993</c:v>
                </c:pt>
                <c:pt idx="917">
                  <c:v>47911336.56529101</c:v>
                </c:pt>
                <c:pt idx="918">
                  <c:v>47914932.321324997</c:v>
                </c:pt>
                <c:pt idx="919">
                  <c:v>47918507.661474004</c:v>
                </c:pt>
                <c:pt idx="920">
                  <c:v>47922062.624485001</c:v>
                </c:pt>
                <c:pt idx="921">
                  <c:v>47925597.248985998</c:v>
                </c:pt>
                <c:pt idx="922">
                  <c:v>47929111.573494002</c:v>
                </c:pt>
                <c:pt idx="923">
                  <c:v>47932605.636409998</c:v>
                </c:pt>
                <c:pt idx="924">
                  <c:v>47936079.476019993</c:v>
                </c:pt>
                <c:pt idx="925">
                  <c:v>47939533.130500011</c:v>
                </c:pt>
                <c:pt idx="926">
                  <c:v>47942966.637909003</c:v>
                </c:pt>
                <c:pt idx="927">
                  <c:v>47946380.036196999</c:v>
                </c:pt>
                <c:pt idx="928">
                  <c:v>47949773.363200001</c:v>
                </c:pt>
                <c:pt idx="929">
                  <c:v>47953146.656643003</c:v>
                </c:pt>
                <c:pt idx="930">
                  <c:v>47956499.95414</c:v>
                </c:pt>
                <c:pt idx="931">
                  <c:v>47959833.293194011</c:v>
                </c:pt>
                <c:pt idx="932">
                  <c:v>47963146.711200006</c:v>
                </c:pt>
                <c:pt idx="933">
                  <c:v>47966440.24543801</c:v>
                </c:pt>
                <c:pt idx="934">
                  <c:v>47969713.933084995</c:v>
                </c:pt>
                <c:pt idx="935">
                  <c:v>47972967.811205</c:v>
                </c:pt>
                <c:pt idx="936">
                  <c:v>47976201.916754991</c:v>
                </c:pt>
                <c:pt idx="937">
                  <c:v>47979416.286582991</c:v>
                </c:pt>
                <c:pt idx="938">
                  <c:v>47982610.95742999</c:v>
                </c:pt>
                <c:pt idx="939">
                  <c:v>47985785.965932004</c:v>
                </c:pt>
                <c:pt idx="940">
                  <c:v>47988941.348613001</c:v>
                </c:pt>
                <c:pt idx="941">
                  <c:v>47992077.141897008</c:v>
                </c:pt>
                <c:pt idx="942">
                  <c:v>47995193.382096991</c:v>
                </c:pt>
                <c:pt idx="943">
                  <c:v>47998290.105423003</c:v>
                </c:pt>
                <c:pt idx="944">
                  <c:v>48001367.347980991</c:v>
                </c:pt>
                <c:pt idx="945">
                  <c:v>48004425.145769</c:v>
                </c:pt>
                <c:pt idx="946">
                  <c:v>48007463.534682997</c:v>
                </c:pt>
                <c:pt idx="947">
                  <c:v>48010482.550517</c:v>
                </c:pt>
                <c:pt idx="948">
                  <c:v>48013482.228957005</c:v>
                </c:pt>
                <c:pt idx="949">
                  <c:v>48016462.605590008</c:v>
                </c:pt>
                <c:pt idx="950">
                  <c:v>48019423.715898007</c:v>
                </c:pt>
                <c:pt idx="951">
                  <c:v>48022365.595263004</c:v>
                </c:pt>
                <c:pt idx="952">
                  <c:v>48025288.278964005</c:v>
                </c:pt>
                <c:pt idx="953">
                  <c:v>48028191.802177995</c:v>
                </c:pt>
                <c:pt idx="954">
                  <c:v>48031076.199982002</c:v>
                </c:pt>
                <c:pt idx="955">
                  <c:v>48033941.507351995</c:v>
                </c:pt>
                <c:pt idx="956">
                  <c:v>48036787.759165004</c:v>
                </c:pt>
                <c:pt idx="957">
                  <c:v>48039614.990196005</c:v>
                </c:pt>
                <c:pt idx="958">
                  <c:v>48042423.235123008</c:v>
                </c:pt>
                <c:pt idx="959">
                  <c:v>48045212.528522</c:v>
                </c:pt>
                <c:pt idx="960">
                  <c:v>48047982.904874995</c:v>
                </c:pt>
                <c:pt idx="961">
                  <c:v>48050734.398560002</c:v>
                </c:pt>
                <c:pt idx="962">
                  <c:v>48053467.043861993</c:v>
                </c:pt>
                <c:pt idx="963">
                  <c:v>48056180.874965996</c:v>
                </c:pt>
                <c:pt idx="964">
                  <c:v>48058875.925962001</c:v>
                </c:pt>
                <c:pt idx="965">
                  <c:v>48061552.230839007</c:v>
                </c:pt>
                <c:pt idx="966">
                  <c:v>48064209.823495001</c:v>
                </c:pt>
                <c:pt idx="967">
                  <c:v>48066848.737728</c:v>
                </c:pt>
                <c:pt idx="968">
                  <c:v>48069469.007244006</c:v>
                </c:pt>
                <c:pt idx="969">
                  <c:v>48072070.665649012</c:v>
                </c:pt>
                <c:pt idx="970">
                  <c:v>48074653.746459</c:v>
                </c:pt>
                <c:pt idx="971">
                  <c:v>48077218.283092</c:v>
                </c:pt>
                <c:pt idx="972">
                  <c:v>48079764.308874004</c:v>
                </c:pt>
                <c:pt idx="973">
                  <c:v>48082291.857037</c:v>
                </c:pt>
                <c:pt idx="974">
                  <c:v>48084800.960717</c:v>
                </c:pt>
                <c:pt idx="975">
                  <c:v>48087291.652961992</c:v>
                </c:pt>
                <c:pt idx="976">
                  <c:v>48089763.966721989</c:v>
                </c:pt>
                <c:pt idx="977">
                  <c:v>48092217.934858002</c:v>
                </c:pt>
                <c:pt idx="978">
                  <c:v>48094653.590137005</c:v>
                </c:pt>
                <c:pt idx="979">
                  <c:v>48097070.965237007</c:v>
                </c:pt>
                <c:pt idx="980">
                  <c:v>48099470.092742004</c:v>
                </c:pt>
                <c:pt idx="981">
                  <c:v>48101851.00514701</c:v>
                </c:pt>
                <c:pt idx="982">
                  <c:v>48104213.734855011</c:v>
                </c:pt>
                <c:pt idx="983">
                  <c:v>48106558.314178996</c:v>
                </c:pt>
                <c:pt idx="984">
                  <c:v>48108884.775343008</c:v>
                </c:pt>
                <c:pt idx="985">
                  <c:v>48111193.150480993</c:v>
                </c:pt>
                <c:pt idx="986">
                  <c:v>48113483.471638009</c:v>
                </c:pt>
                <c:pt idx="987">
                  <c:v>48115755.770769</c:v>
                </c:pt>
                <c:pt idx="988">
                  <c:v>48118010.079741001</c:v>
                </c:pt>
                <c:pt idx="989">
                  <c:v>48120246.430334002</c:v>
                </c:pt>
                <c:pt idx="990">
                  <c:v>48122464.85424</c:v>
                </c:pt>
                <c:pt idx="991">
                  <c:v>48124665.383060992</c:v>
                </c:pt>
                <c:pt idx="992">
                  <c:v>48126848.048313998</c:v>
                </c:pt>
                <c:pt idx="993">
                  <c:v>48129012.881427996</c:v>
                </c:pt>
                <c:pt idx="994">
                  <c:v>48131159.913748004</c:v>
                </c:pt>
                <c:pt idx="995">
                  <c:v>48133289.176528998</c:v>
                </c:pt>
                <c:pt idx="996">
                  <c:v>48135400.700942002</c:v>
                </c:pt>
                <c:pt idx="997">
                  <c:v>48137494.518073998</c:v>
                </c:pt>
                <c:pt idx="998">
                  <c:v>48139570.658923</c:v>
                </c:pt>
                <c:pt idx="999">
                  <c:v>48141629.154404998</c:v>
                </c:pt>
                <c:pt idx="1000">
                  <c:v>48143670.035351001</c:v>
                </c:pt>
                <c:pt idx="1001">
                  <c:v>48145693.332506992</c:v>
                </c:pt>
                <c:pt idx="1002">
                  <c:v>48147699.076534003</c:v>
                </c:pt>
                <c:pt idx="1003">
                  <c:v>48149687.298012003</c:v>
                </c:pt>
                <c:pt idx="1004">
                  <c:v>48151658.027436003</c:v>
                </c:pt>
                <c:pt idx="1005">
                  <c:v>48153611.295218013</c:v>
                </c:pt>
                <c:pt idx="1006">
                  <c:v>48155547.131687008</c:v>
                </c:pt>
                <c:pt idx="1007">
                  <c:v>48157465.567091003</c:v>
                </c:pt>
                <c:pt idx="1008">
                  <c:v>48159366.631593004</c:v>
                </c:pt>
                <c:pt idx="1009">
                  <c:v>48161250.355278</c:v>
                </c:pt>
                <c:pt idx="1010">
                  <c:v>48163116.768146008</c:v>
                </c:pt>
                <c:pt idx="1011">
                  <c:v>48164965.900118001</c:v>
                </c:pt>
                <c:pt idx="1012">
                  <c:v>48166797.781033009</c:v>
                </c:pt>
                <c:pt idx="1013">
                  <c:v>48168612.440650001</c:v>
                </c:pt>
                <c:pt idx="1014">
                  <c:v>48170409.908647008</c:v>
                </c:pt>
                <c:pt idx="1015">
                  <c:v>48172190.214622997</c:v>
                </c:pt>
                <c:pt idx="1016">
                  <c:v>48173953.388095997</c:v>
                </c:pt>
                <c:pt idx="1017">
                  <c:v>48175699.458505996</c:v>
                </c:pt>
                <c:pt idx="1018">
                  <c:v>48177428.455213003</c:v>
                </c:pt>
                <c:pt idx="1019">
                  <c:v>48179140.407497011</c:v>
                </c:pt>
                <c:pt idx="1020">
                  <c:v>48180835.344560996</c:v>
                </c:pt>
                <c:pt idx="1021">
                  <c:v>48182513.295531012</c:v>
                </c:pt>
                <c:pt idx="1022">
                  <c:v>48184174.289451003</c:v>
                </c:pt>
                <c:pt idx="1023">
                  <c:v>48185818.355291001</c:v>
                </c:pt>
                <c:pt idx="1024">
                  <c:v>48187445.52194301</c:v>
                </c:pt>
                <c:pt idx="1025">
                  <c:v>48189055.818218999</c:v>
                </c:pt>
                <c:pt idx="1026">
                  <c:v>48190649.272858001</c:v>
                </c:pt>
                <c:pt idx="1027">
                  <c:v>48192225.914518997</c:v>
                </c:pt>
                <c:pt idx="1028">
                  <c:v>48193785.771788001</c:v>
                </c:pt>
                <c:pt idx="1029">
                  <c:v>48195328.873172991</c:v>
                </c:pt>
                <c:pt idx="1030">
                  <c:v>48196855.247106001</c:v>
                </c:pt>
                <c:pt idx="1031">
                  <c:v>48198364.921944007</c:v>
                </c:pt>
                <c:pt idx="1032">
                  <c:v>48199857.925970003</c:v>
                </c:pt>
                <c:pt idx="1033">
                  <c:v>48201334.287390001</c:v>
                </c:pt>
                <c:pt idx="1034">
                  <c:v>48202794.034336999</c:v>
                </c:pt>
                <c:pt idx="1035">
                  <c:v>48204237.194868006</c:v>
                </c:pt>
                <c:pt idx="1036">
                  <c:v>48205663.796968006</c:v>
                </c:pt>
                <c:pt idx="1037">
                  <c:v>48207073.868546002</c:v>
                </c:pt>
                <c:pt idx="1038">
                  <c:v>48208467.437439002</c:v>
                </c:pt>
                <c:pt idx="1039">
                  <c:v>48209844.531410001</c:v>
                </c:pt>
                <c:pt idx="1040">
                  <c:v>48211205.178149007</c:v>
                </c:pt>
                <c:pt idx="1041">
                  <c:v>48212549.405272998</c:v>
                </c:pt>
                <c:pt idx="1042">
                  <c:v>48213877.240327999</c:v>
                </c:pt>
                <c:pt idx="1043">
                  <c:v>48215188.710783996</c:v>
                </c:pt>
                <c:pt idx="1044">
                  <c:v>48216483.844044</c:v>
                </c:pt>
                <c:pt idx="1045">
                  <c:v>48217762.667435005</c:v>
                </c:pt>
                <c:pt idx="1046">
                  <c:v>48219025.208215006</c:v>
                </c:pt>
                <c:pt idx="1047">
                  <c:v>48220271.493569002</c:v>
                </c:pt>
                <c:pt idx="1048">
                  <c:v>48221501.550613001</c:v>
                </c:pt>
                <c:pt idx="1049">
                  <c:v>48222715.406391993</c:v>
                </c:pt>
                <c:pt idx="1050">
                  <c:v>48223913.08787699</c:v>
                </c:pt>
                <c:pt idx="1051">
                  <c:v>48225094.621975005</c:v>
                </c:pt>
                <c:pt idx="1052">
                  <c:v>48226260.035516001</c:v>
                </c:pt>
                <c:pt idx="1053">
                  <c:v>48227409.355267003</c:v>
                </c:pt>
                <c:pt idx="1054">
                  <c:v>48228542.607919998</c:v>
                </c:pt>
                <c:pt idx="1055">
                  <c:v>48229659.820101</c:v>
                </c:pt>
                <c:pt idx="1056">
                  <c:v>48230761.018367</c:v>
                </c:pt>
                <c:pt idx="1057">
                  <c:v>48231846.229204014</c:v>
                </c:pt>
                <c:pt idx="1058">
                  <c:v>48232915.479031004</c:v>
                </c:pt>
                <c:pt idx="1059">
                  <c:v>48233968.794199012</c:v>
                </c:pt>
                <c:pt idx="1060">
                  <c:v>48235006.200989999</c:v>
                </c:pt>
                <c:pt idx="1061">
                  <c:v>48236027.725620009</c:v>
                </c:pt>
                <c:pt idx="1062">
                  <c:v>48237033.394235007</c:v>
                </c:pt>
                <c:pt idx="1063">
                  <c:v>48238023.232915998</c:v>
                </c:pt>
                <c:pt idx="1064">
                  <c:v>48238997.267675005</c:v>
                </c:pt>
                <c:pt idx="1065">
                  <c:v>48239955.524458006</c:v>
                </c:pt>
                <c:pt idx="1066">
                  <c:v>48240898.02914501</c:v>
                </c:pt>
                <c:pt idx="1067">
                  <c:v>48241824.807549</c:v>
                </c:pt>
                <c:pt idx="1068">
                  <c:v>48242735.885415994</c:v>
                </c:pt>
                <c:pt idx="1069">
                  <c:v>48243631.288428999</c:v>
                </c:pt>
                <c:pt idx="1070">
                  <c:v>48244511.042200997</c:v>
                </c:pt>
                <c:pt idx="1071">
                  <c:v>48245375.172283001</c:v>
                </c:pt>
                <c:pt idx="1072">
                  <c:v>48246223.704160005</c:v>
                </c:pt>
                <c:pt idx="1073">
                  <c:v>48247056.663252003</c:v>
                </c:pt>
                <c:pt idx="1074">
                  <c:v>48247874.074913003</c:v>
                </c:pt>
                <c:pt idx="1075">
                  <c:v>48248675.964434005</c:v>
                </c:pt>
                <c:pt idx="1076">
                  <c:v>48249462.357039995</c:v>
                </c:pt>
                <c:pt idx="1077">
                  <c:v>48250233.277895011</c:v>
                </c:pt>
                <c:pt idx="1078">
                  <c:v>48250988.752095997</c:v>
                </c:pt>
                <c:pt idx="1079">
                  <c:v>48251728.804677002</c:v>
                </c:pt>
                <c:pt idx="1080">
                  <c:v>48252453.460610002</c:v>
                </c:pt>
                <c:pt idx="1081">
                  <c:v>48253162.744801998</c:v>
                </c:pt>
                <c:pt idx="1082">
                  <c:v>48253856.682099</c:v>
                </c:pt>
                <c:pt idx="1083">
                  <c:v>48254535.297283009</c:v>
                </c:pt>
                <c:pt idx="1084">
                  <c:v>48255198.615071997</c:v>
                </c:pt>
                <c:pt idx="1085">
                  <c:v>48255846.660126001</c:v>
                </c:pt>
                <c:pt idx="1086">
                  <c:v>48256479.457037002</c:v>
                </c:pt>
                <c:pt idx="1087">
                  <c:v>48257097.030340001</c:v>
                </c:pt>
                <c:pt idx="1088">
                  <c:v>48257699.404507011</c:v>
                </c:pt>
                <c:pt idx="1089">
                  <c:v>48258286.603946999</c:v>
                </c:pt>
                <c:pt idx="1090">
                  <c:v>48258858.653007999</c:v>
                </c:pt>
                <c:pt idx="1091">
                  <c:v>48259415.57598</c:v>
                </c:pt>
                <c:pt idx="1092">
                  <c:v>48259957.397087999</c:v>
                </c:pt>
                <c:pt idx="1093">
                  <c:v>48260484.140498005</c:v>
                </c:pt>
                <c:pt idx="1094">
                  <c:v>48260995.830316991</c:v>
                </c:pt>
                <c:pt idx="1095">
                  <c:v>48261492.490591004</c:v>
                </c:pt>
                <c:pt idx="1096">
                  <c:v>48261974.145303003</c:v>
                </c:pt>
                <c:pt idx="1097">
                  <c:v>48262440.818380989</c:v>
                </c:pt>
                <c:pt idx="1098">
                  <c:v>48262892.533689998</c:v>
                </c:pt>
                <c:pt idx="1099">
                  <c:v>48263329.315036997</c:v>
                </c:pt>
                <c:pt idx="1100">
                  <c:v>48263751.186168998</c:v>
                </c:pt>
                <c:pt idx="1101">
                  <c:v>48264158.170774996</c:v>
                </c:pt>
                <c:pt idx="1102">
                  <c:v>48264550.292484</c:v>
                </c:pt>
                <c:pt idx="1103">
                  <c:v>48264927.574868001</c:v>
                </c:pt>
                <c:pt idx="1104">
                  <c:v>48265290.041438006</c:v>
                </c:pt>
                <c:pt idx="1105">
                  <c:v>48265637.715650007</c:v>
                </c:pt>
                <c:pt idx="1106">
                  <c:v>48265970.620899007</c:v>
                </c:pt>
                <c:pt idx="1107">
                  <c:v>48266288.780524999</c:v>
                </c:pt>
                <c:pt idx="1108">
                  <c:v>48266592.217807002</c:v>
                </c:pt>
                <c:pt idx="1109">
                  <c:v>48266880.955969997</c:v>
                </c:pt>
                <c:pt idx="1110">
                  <c:v>48267155.018178999</c:v>
                </c:pt>
                <c:pt idx="1111">
                  <c:v>48267414.427544005</c:v>
                </c:pt>
                <c:pt idx="1112">
                  <c:v>48267659.207118005</c:v>
                </c:pt>
                <c:pt idx="1113">
                  <c:v>48267889.379895002</c:v>
                </c:pt>
                <c:pt idx="1114">
                  <c:v>48268104.968814999</c:v>
                </c:pt>
                <c:pt idx="1115">
                  <c:v>48268305.996759996</c:v>
                </c:pt>
                <c:pt idx="1116">
                  <c:v>48268492.486557998</c:v>
                </c:pt>
                <c:pt idx="1117">
                  <c:v>48268664.460979998</c:v>
                </c:pt>
                <c:pt idx="1118">
                  <c:v>48268821.942739993</c:v>
                </c:pt>
                <c:pt idx="1119">
                  <c:v>48268964.954498</c:v>
                </c:pt>
                <c:pt idx="1120">
                  <c:v>48269093.518858999</c:v>
                </c:pt>
                <c:pt idx="1121">
                  <c:v>48269207.658370994</c:v>
                </c:pt>
                <c:pt idx="1122">
                  <c:v>48269307.395529002</c:v>
                </c:pt>
                <c:pt idx="1123">
                  <c:v>48269392.75277099</c:v>
                </c:pt>
                <c:pt idx="1124">
                  <c:v>48269463.752482995</c:v>
                </c:pt>
                <c:pt idx="1125">
                  <c:v>48269520.416994996</c:v>
                </c:pt>
                <c:pt idx="1126">
                  <c:v>48269562.768582001</c:v>
                </c:pt>
                <c:pt idx="1127">
                  <c:v>48269590.829466999</c:v>
                </c:pt>
                <c:pt idx="1128">
                  <c:v>48269604.621818006</c:v>
                </c:pt>
                <c:pt idx="1129">
                  <c:v>48269604.167749003</c:v>
                </c:pt>
                <c:pt idx="1130">
                  <c:v>48269589.489319995</c:v>
                </c:pt>
                <c:pt idx="1131">
                  <c:v>48269560.608540006</c:v>
                </c:pt>
                <c:pt idx="1132">
                  <c:v>48269517.547361992</c:v>
                </c:pt>
                <c:pt idx="1133">
                  <c:v>48269460.327687003</c:v>
                </c:pt>
                <c:pt idx="1134">
                  <c:v>48269388.971363999</c:v>
                </c:pt>
                <c:pt idx="1135">
                  <c:v>48269303.500188001</c:v>
                </c:pt>
                <c:pt idx="1136">
                  <c:v>48269203.935902998</c:v>
                </c:pt>
                <c:pt idx="1137">
                  <c:v>48269090.3002</c:v>
                </c:pt>
                <c:pt idx="1138">
                  <c:v>48268962.614716992</c:v>
                </c:pt>
                <c:pt idx="1139">
                  <c:v>48268820.901040003</c:v>
                </c:pt>
                <c:pt idx="1140">
                  <c:v>48268665.180705994</c:v>
                </c:pt>
                <c:pt idx="1141">
                  <c:v>48268495.475196004</c:v>
                </c:pt>
                <c:pt idx="1142">
                  <c:v>48268311.805944003</c:v>
                </c:pt>
                <c:pt idx="1143">
                  <c:v>48268114.194329001</c:v>
                </c:pt>
                <c:pt idx="1144">
                  <c:v>48267902.661681004</c:v>
                </c:pt>
                <c:pt idx="1145">
                  <c:v>48267677.229279011</c:v>
                </c:pt>
                <c:pt idx="1146">
                  <c:v>48267437.918348998</c:v>
                </c:pt>
                <c:pt idx="1147">
                  <c:v>48267184.750069998</c:v>
                </c:pt>
                <c:pt idx="1148">
                  <c:v>48266917.745567009</c:v>
                </c:pt>
                <c:pt idx="1149">
                  <c:v>48266636.925917007</c:v>
                </c:pt>
                <c:pt idx="1150">
                  <c:v>48266342.312144995</c:v>
                </c:pt>
                <c:pt idx="1151">
                  <c:v>48266033.925229006</c:v>
                </c:pt>
                <c:pt idx="1152">
                  <c:v>48265711.786092997</c:v>
                </c:pt>
                <c:pt idx="1153">
                  <c:v>48265375.915615998</c:v>
                </c:pt>
                <c:pt idx="1154">
                  <c:v>48265026.334624</c:v>
                </c:pt>
                <c:pt idx="1155">
                  <c:v>48264663.063894011</c:v>
                </c:pt>
                <c:pt idx="1156">
                  <c:v>48264286.124156006</c:v>
                </c:pt>
                <c:pt idx="1157">
                  <c:v>48263895.536088996</c:v>
                </c:pt>
                <c:pt idx="1158">
                  <c:v>48263491.32032299</c:v>
                </c:pt>
                <c:pt idx="1159">
                  <c:v>48263073.497442</c:v>
                </c:pt>
                <c:pt idx="1160">
                  <c:v>48262642.087977998</c:v>
                </c:pt>
                <c:pt idx="1161">
                  <c:v>48262197.112415992</c:v>
                </c:pt>
                <c:pt idx="1162">
                  <c:v>48261738.591194011</c:v>
                </c:pt>
                <c:pt idx="1163">
                  <c:v>48261266.544700004</c:v>
                </c:pt>
                <c:pt idx="1164">
                  <c:v>48260780.993275002</c:v>
                </c:pt>
                <c:pt idx="1165">
                  <c:v>48260281.957212992</c:v>
                </c:pt>
                <c:pt idx="1166">
                  <c:v>48259769.456757993</c:v>
                </c:pt>
                <c:pt idx="1167">
                  <c:v>48259243.512108997</c:v>
                </c:pt>
                <c:pt idx="1168">
                  <c:v>48258704.143415995</c:v>
                </c:pt>
                <c:pt idx="1169">
                  <c:v>48258151.370783992</c:v>
                </c:pt>
                <c:pt idx="1170">
                  <c:v>48257585.214268006</c:v>
                </c:pt>
                <c:pt idx="1171">
                  <c:v>48257005.693879001</c:v>
                </c:pt>
                <c:pt idx="1172">
                  <c:v>48256412.829578005</c:v>
                </c:pt>
                <c:pt idx="1173">
                  <c:v>48255806.641284004</c:v>
                </c:pt>
                <c:pt idx="1174">
                  <c:v>48255187.148864999</c:v>
                </c:pt>
                <c:pt idx="1175">
                  <c:v>48254554.372145995</c:v>
                </c:pt>
                <c:pt idx="1176">
                  <c:v>48253908.330904</c:v>
                </c:pt>
                <c:pt idx="1177">
                  <c:v>48253249.044870995</c:v>
                </c:pt>
                <c:pt idx="1178">
                  <c:v>48252576.533731997</c:v>
                </c:pt>
                <c:pt idx="1179">
                  <c:v>48251890.817127995</c:v>
                </c:pt>
                <c:pt idx="1180">
                  <c:v>48251191.914653003</c:v>
                </c:pt>
                <c:pt idx="1181">
                  <c:v>48250479.845857002</c:v>
                </c:pt>
                <c:pt idx="1182">
                  <c:v>48249754.630244009</c:v>
                </c:pt>
                <c:pt idx="1183">
                  <c:v>48249016.287271</c:v>
                </c:pt>
                <c:pt idx="1184">
                  <c:v>48248264.836353995</c:v>
                </c:pt>
                <c:pt idx="1185">
                  <c:v>48247500.296861</c:v>
                </c:pt>
                <c:pt idx="1186">
                  <c:v>48246722.688116997</c:v>
                </c:pt>
                <c:pt idx="1187">
                  <c:v>48245932.029401004</c:v>
                </c:pt>
                <c:pt idx="1188">
                  <c:v>48245128.339949004</c:v>
                </c:pt>
                <c:pt idx="1189">
                  <c:v>48244311.638952002</c:v>
                </c:pt>
                <c:pt idx="1190">
                  <c:v>48243481.945556998</c:v>
                </c:pt>
                <c:pt idx="1191">
                  <c:v>48242639.278866999</c:v>
                </c:pt>
                <c:pt idx="1192">
                  <c:v>48241783.657941997</c:v>
                </c:pt>
                <c:pt idx="1193">
                  <c:v>48240915.101796001</c:v>
                </c:pt>
                <c:pt idx="1194">
                  <c:v>48240033.629402004</c:v>
                </c:pt>
                <c:pt idx="1195">
                  <c:v>48239139.259688005</c:v>
                </c:pt>
                <c:pt idx="1196">
                  <c:v>48238232.011540003</c:v>
                </c:pt>
                <c:pt idx="1197">
                  <c:v>48237311.903798997</c:v>
                </c:pt>
                <c:pt idx="1198">
                  <c:v>48236378.955264002</c:v>
                </c:pt>
                <c:pt idx="1199">
                  <c:v>48235433.184691004</c:v>
                </c:pt>
                <c:pt idx="1200">
                  <c:v>48234474.610794999</c:v>
                </c:pt>
                <c:pt idx="1201">
                  <c:v>48233503.252244003</c:v>
                </c:pt>
                <c:pt idx="1202">
                  <c:v>48232519.127669007</c:v>
                </c:pt>
                <c:pt idx="1203">
                  <c:v>48231522.255653009</c:v>
                </c:pt>
                <c:pt idx="1204">
                  <c:v>48230512.654741995</c:v>
                </c:pt>
                <c:pt idx="1205">
                  <c:v>48229490.343434997</c:v>
                </c:pt>
                <c:pt idx="1206">
                  <c:v>48228455.340194002</c:v>
                </c:pt>
                <c:pt idx="1207">
                  <c:v>48227407.663435005</c:v>
                </c:pt>
                <c:pt idx="1208">
                  <c:v>48226347.331535004</c:v>
                </c:pt>
                <c:pt idx="1209">
                  <c:v>48225274.362826996</c:v>
                </c:pt>
                <c:pt idx="1210">
                  <c:v>48224188.775605008</c:v>
                </c:pt>
                <c:pt idx="1211">
                  <c:v>48223090.588119999</c:v>
                </c:pt>
                <c:pt idx="1212">
                  <c:v>48221979.818581991</c:v>
                </c:pt>
                <c:pt idx="1213">
                  <c:v>48220856.485160999</c:v>
                </c:pt>
                <c:pt idx="1214">
                  <c:v>48219720.605985001</c:v>
                </c:pt>
                <c:pt idx="1215">
                  <c:v>48218572.199141011</c:v>
                </c:pt>
                <c:pt idx="1216">
                  <c:v>48217411.282677002</c:v>
                </c:pt>
                <c:pt idx="1217">
                  <c:v>48216237.874598004</c:v>
                </c:pt>
                <c:pt idx="1218">
                  <c:v>48215051.992869996</c:v>
                </c:pt>
                <c:pt idx="1219">
                  <c:v>48213853.655418999</c:v>
                </c:pt>
                <c:pt idx="1220">
                  <c:v>48212642.88013</c:v>
                </c:pt>
                <c:pt idx="1221">
                  <c:v>48211419.684846997</c:v>
                </c:pt>
                <c:pt idx="1222">
                  <c:v>48210184.087376989</c:v>
                </c:pt>
                <c:pt idx="1223">
                  <c:v>48208936.105484001</c:v>
                </c:pt>
                <c:pt idx="1224">
                  <c:v>48207675.756893001</c:v>
                </c:pt>
                <c:pt idx="1225">
                  <c:v>48206403.059292011</c:v>
                </c:pt>
                <c:pt idx="1226">
                  <c:v>48205118.030327</c:v>
                </c:pt>
                <c:pt idx="1227">
                  <c:v>48203820.687604003</c:v>
                </c:pt>
                <c:pt idx="1228">
                  <c:v>48202511.048691005</c:v>
                </c:pt>
                <c:pt idx="1229">
                  <c:v>48201189.131119005</c:v>
                </c:pt>
                <c:pt idx="1230">
                  <c:v>48199854.952374987</c:v>
                </c:pt>
                <c:pt idx="1231">
                  <c:v>48198508.529912002</c:v>
                </c:pt>
                <c:pt idx="1232">
                  <c:v>48197149.881140999</c:v>
                </c:pt>
                <c:pt idx="1233">
                  <c:v>48195779.023436002</c:v>
                </c:pt>
                <c:pt idx="1234">
                  <c:v>48194395.974133007</c:v>
                </c:pt>
                <c:pt idx="1235">
                  <c:v>48193000.750527002</c:v>
                </c:pt>
                <c:pt idx="1236">
                  <c:v>48191593.369875997</c:v>
                </c:pt>
                <c:pt idx="1237">
                  <c:v>48190173.849401996</c:v>
                </c:pt>
                <c:pt idx="1238">
                  <c:v>48188742.206285998</c:v>
                </c:pt>
                <c:pt idx="1239">
                  <c:v>48187298.457672991</c:v>
                </c:pt>
                <c:pt idx="1240">
                  <c:v>48185842.620667011</c:v>
                </c:pt>
                <c:pt idx="1241">
                  <c:v>48184374.712338999</c:v>
                </c:pt>
                <c:pt idx="1242">
                  <c:v>48182894.749719001</c:v>
                </c:pt>
                <c:pt idx="1243">
                  <c:v>48181402.749800004</c:v>
                </c:pt>
                <c:pt idx="1244">
                  <c:v>48179898.729539014</c:v>
                </c:pt>
                <c:pt idx="1245">
                  <c:v>48178382.705855004</c:v>
                </c:pt>
                <c:pt idx="1246">
                  <c:v>48176854.69562801</c:v>
                </c:pt>
                <c:pt idx="1247">
                  <c:v>48175314.715703003</c:v>
                </c:pt>
                <c:pt idx="1248">
                  <c:v>48173762.782888994</c:v>
                </c:pt>
                <c:pt idx="1249">
                  <c:v>48172198.913955994</c:v>
                </c:pt>
                <c:pt idx="1250">
                  <c:v>48170623.125638016</c:v>
                </c:pt>
                <c:pt idx="1251">
                  <c:v>48169035.434633009</c:v>
                </c:pt>
                <c:pt idx="1252">
                  <c:v>48167435.857600994</c:v>
                </c:pt>
                <c:pt idx="1253">
                  <c:v>48165824.411167003</c:v>
                </c:pt>
                <c:pt idx="1254">
                  <c:v>48164201.111919999</c:v>
                </c:pt>
                <c:pt idx="1255">
                  <c:v>48162565.976411991</c:v>
                </c:pt>
                <c:pt idx="1256">
                  <c:v>48160919.02115801</c:v>
                </c:pt>
                <c:pt idx="1257">
                  <c:v>48159260.262639008</c:v>
                </c:pt>
                <c:pt idx="1258">
                  <c:v>48157589.717299007</c:v>
                </c:pt>
                <c:pt idx="1259">
                  <c:v>48155907.401547007</c:v>
                </c:pt>
                <c:pt idx="1260">
                  <c:v>48154213.331754997</c:v>
                </c:pt>
                <c:pt idx="1261">
                  <c:v>48152507.524260007</c:v>
                </c:pt>
                <c:pt idx="1262">
                  <c:v>48150789.995366</c:v>
                </c:pt>
                <c:pt idx="1263">
                  <c:v>48149060.761337005</c:v>
                </c:pt>
                <c:pt idx="1264">
                  <c:v>48147319.838407002</c:v>
                </c:pt>
                <c:pt idx="1265">
                  <c:v>48145567.242769994</c:v>
                </c:pt>
                <c:pt idx="1266">
                  <c:v>48143802.990588002</c:v>
                </c:pt>
                <c:pt idx="1267">
                  <c:v>48142027.097987011</c:v>
                </c:pt>
                <c:pt idx="1268">
                  <c:v>48140239.581059001</c:v>
                </c:pt>
                <c:pt idx="1269">
                  <c:v>48138440.455860995</c:v>
                </c:pt>
                <c:pt idx="1270">
                  <c:v>48136629.738414004</c:v>
                </c:pt>
                <c:pt idx="1271">
                  <c:v>48134807.444706991</c:v>
                </c:pt>
                <c:pt idx="1272">
                  <c:v>48132973.590692006</c:v>
                </c:pt>
                <c:pt idx="1273">
                  <c:v>48131128.192289002</c:v>
                </c:pt>
                <c:pt idx="1274">
                  <c:v>48129271.265381999</c:v>
                </c:pt>
                <c:pt idx="1275">
                  <c:v>48127402.825823002</c:v>
                </c:pt>
                <c:pt idx="1276">
                  <c:v>48125522.889426991</c:v>
                </c:pt>
                <c:pt idx="1277">
                  <c:v>48123631.471977003</c:v>
                </c:pt>
                <c:pt idx="1278">
                  <c:v>48121728.589222997</c:v>
                </c:pt>
                <c:pt idx="1279">
                  <c:v>48119814.256878994</c:v>
                </c:pt>
                <c:pt idx="1280">
                  <c:v>48117888.490628004</c:v>
                </c:pt>
                <c:pt idx="1281">
                  <c:v>48115951.306116991</c:v>
                </c:pt>
                <c:pt idx="1282">
                  <c:v>48114002.718961</c:v>
                </c:pt>
                <c:pt idx="1283">
                  <c:v>48112042.744741</c:v>
                </c:pt>
                <c:pt idx="1284">
                  <c:v>48110071.399006002</c:v>
                </c:pt>
                <c:pt idx="1285">
                  <c:v>48108088.697271004</c:v>
                </c:pt>
                <c:pt idx="1286">
                  <c:v>48106094.655017003</c:v>
                </c:pt>
                <c:pt idx="1287">
                  <c:v>48104089.287694007</c:v>
                </c:pt>
                <c:pt idx="1288">
                  <c:v>48102072.610717997</c:v>
                </c:pt>
                <c:pt idx="1289">
                  <c:v>48100044.639472999</c:v>
                </c:pt>
                <c:pt idx="1290">
                  <c:v>48098005.389308996</c:v>
                </c:pt>
                <c:pt idx="1291">
                  <c:v>48095954.875544004</c:v>
                </c:pt>
                <c:pt idx="1292">
                  <c:v>48093893.113465995</c:v>
                </c:pt>
                <c:pt idx="1293">
                  <c:v>48091820.118325993</c:v>
                </c:pt>
                <c:pt idx="1294">
                  <c:v>48089735.905346997</c:v>
                </c:pt>
                <c:pt idx="1295">
                  <c:v>48087640.489715993</c:v>
                </c:pt>
                <c:pt idx="1296">
                  <c:v>48085533.886592992</c:v>
                </c:pt>
                <c:pt idx="1297">
                  <c:v>48083416.111100003</c:v>
                </c:pt>
                <c:pt idx="1298">
                  <c:v>48081287.178331003</c:v>
                </c:pt>
                <c:pt idx="1299">
                  <c:v>48079147.103349</c:v>
                </c:pt>
                <c:pt idx="1300">
                  <c:v>48076995.901180997</c:v>
                </c:pt>
                <c:pt idx="1301">
                  <c:v>48074833.586825989</c:v>
                </c:pt>
                <c:pt idx="1302">
                  <c:v>48072660.175250009</c:v>
                </c:pt>
                <c:pt idx="1303">
                  <c:v>48070475.681388997</c:v>
                </c:pt>
                <c:pt idx="1304">
                  <c:v>48068280.120145008</c:v>
                </c:pt>
                <c:pt idx="1305">
                  <c:v>48066073.506391995</c:v>
                </c:pt>
                <c:pt idx="1306">
                  <c:v>48063855.854969993</c:v>
                </c:pt>
                <c:pt idx="1307">
                  <c:v>48061627.180688001</c:v>
                </c:pt>
                <c:pt idx="1308">
                  <c:v>48059387.498327002</c:v>
                </c:pt>
                <c:pt idx="1309">
                  <c:v>48057136.822635002</c:v>
                </c:pt>
                <c:pt idx="1310">
                  <c:v>48054875.168328002</c:v>
                </c:pt>
                <c:pt idx="1311">
                  <c:v>48052602.550093003</c:v>
                </c:pt>
                <c:pt idx="1312">
                  <c:v>48050318.982585989</c:v>
                </c:pt>
                <c:pt idx="1313">
                  <c:v>48048024.480431996</c:v>
                </c:pt>
                <c:pt idx="1314">
                  <c:v>48045719.058225997</c:v>
                </c:pt>
                <c:pt idx="1315">
                  <c:v>48043402.73053401</c:v>
                </c:pt>
                <c:pt idx="1316">
                  <c:v>48041075.511886992</c:v>
                </c:pt>
                <c:pt idx="1317">
                  <c:v>48038737.41679199</c:v>
                </c:pt>
                <c:pt idx="1318">
                  <c:v>48036388.459720992</c:v>
                </c:pt>
                <c:pt idx="1319">
                  <c:v>48034028.655118003</c:v>
                </c:pt>
                <c:pt idx="1320">
                  <c:v>48031658.017397001</c:v>
                </c:pt>
                <c:pt idx="1321">
                  <c:v>48029276.560942002</c:v>
                </c:pt>
                <c:pt idx="1322">
                  <c:v>48026884.300108001</c:v>
                </c:pt>
                <c:pt idx="1323">
                  <c:v>48024481.249217018</c:v>
                </c:pt>
                <c:pt idx="1324">
                  <c:v>48022067.422565997</c:v>
                </c:pt>
                <c:pt idx="1325">
                  <c:v>48019642.834418997</c:v>
                </c:pt>
                <c:pt idx="1326">
                  <c:v>48017207.499012001</c:v>
                </c:pt>
                <c:pt idx="1327">
                  <c:v>48014761.430551998</c:v>
                </c:pt>
                <c:pt idx="1328">
                  <c:v>48012304.643215001</c:v>
                </c:pt>
                <c:pt idx="1329">
                  <c:v>48009837.151150003</c:v>
                </c:pt>
                <c:pt idx="1330">
                  <c:v>48007358.968474999</c:v>
                </c:pt>
                <c:pt idx="1331">
                  <c:v>48004870.109280005</c:v>
                </c:pt>
                <c:pt idx="1332">
                  <c:v>48002370.587625995</c:v>
                </c:pt>
                <c:pt idx="1333">
                  <c:v>47999860.417544</c:v>
                </c:pt>
                <c:pt idx="1334">
                  <c:v>47997339.613036998</c:v>
                </c:pt>
                <c:pt idx="1335">
                  <c:v>47994808.188080996</c:v>
                </c:pt>
                <c:pt idx="1336">
                  <c:v>47992266.156618997</c:v>
                </c:pt>
                <c:pt idx="1337">
                  <c:v>47989713.532570995</c:v>
                </c:pt>
                <c:pt idx="1338">
                  <c:v>47987150.329823002</c:v>
                </c:pt>
                <c:pt idx="1339">
                  <c:v>47984576.562236011</c:v>
                </c:pt>
                <c:pt idx="1340">
                  <c:v>47981992.243643008</c:v>
                </c:pt>
                <c:pt idx="1341">
                  <c:v>47979397.387845993</c:v>
                </c:pt>
                <c:pt idx="1342">
                  <c:v>47976792.008621</c:v>
                </c:pt>
                <c:pt idx="1343">
                  <c:v>47974176.119716004</c:v>
                </c:pt>
                <c:pt idx="1344">
                  <c:v>47971549.734849006</c:v>
                </c:pt>
                <c:pt idx="1345">
                  <c:v>47968912.867711991</c:v>
                </c:pt>
                <c:pt idx="1346">
                  <c:v>47966265.531969003</c:v>
                </c:pt>
                <c:pt idx="1347">
                  <c:v>47963607.741255008</c:v>
                </c:pt>
                <c:pt idx="1348">
                  <c:v>47960939.509179011</c:v>
                </c:pt>
                <c:pt idx="1349">
                  <c:v>47958260.849319994</c:v>
                </c:pt>
                <c:pt idx="1350">
                  <c:v>47955571.775231011</c:v>
                </c:pt>
                <c:pt idx="1351">
                  <c:v>47952872.300439</c:v>
                </c:pt>
                <c:pt idx="1352">
                  <c:v>47950162.438440003</c:v>
                </c:pt>
                <c:pt idx="1353">
                  <c:v>47947442.202704996</c:v>
                </c:pt>
                <c:pt idx="1354">
                  <c:v>47944711.606679</c:v>
                </c:pt>
                <c:pt idx="1355">
                  <c:v>47941970.663775995</c:v>
                </c:pt>
                <c:pt idx="1356">
                  <c:v>47939219.387384988</c:v>
                </c:pt>
                <c:pt idx="1357">
                  <c:v>47936457.790870003</c:v>
                </c:pt>
                <c:pt idx="1358">
                  <c:v>47933685.887564994</c:v>
                </c:pt>
                <c:pt idx="1359">
                  <c:v>47930903.690778002</c:v>
                </c:pt>
                <c:pt idx="1360">
                  <c:v>47928111.213790998</c:v>
                </c:pt>
                <c:pt idx="1361">
                  <c:v>47925308.469858006</c:v>
                </c:pt>
                <c:pt idx="1362">
                  <c:v>47922495.472207002</c:v>
                </c:pt>
                <c:pt idx="1363">
                  <c:v>47919672.234039009</c:v>
                </c:pt>
                <c:pt idx="1364">
                  <c:v>47916838.768530004</c:v>
                </c:pt>
                <c:pt idx="1365">
                  <c:v>47913995.088827997</c:v>
                </c:pt>
                <c:pt idx="1366">
                  <c:v>47911141.208055004</c:v>
                </c:pt>
                <c:pt idx="1367">
                  <c:v>47908277.139307007</c:v>
                </c:pt>
                <c:pt idx="1368">
                  <c:v>47905402.895653009</c:v>
                </c:pt>
                <c:pt idx="1369">
                  <c:v>47902518.490136005</c:v>
                </c:pt>
                <c:pt idx="1370">
                  <c:v>47899623.935774997</c:v>
                </c:pt>
                <c:pt idx="1371">
                  <c:v>47896719.245559007</c:v>
                </c:pt>
                <c:pt idx="1372">
                  <c:v>47893804.432454996</c:v>
                </c:pt>
                <c:pt idx="1373">
                  <c:v>47890879.509401999</c:v>
                </c:pt>
                <c:pt idx="1374">
                  <c:v>47887944.489313997</c:v>
                </c:pt>
                <c:pt idx="1375">
                  <c:v>47884999.385077</c:v>
                </c:pt>
                <c:pt idx="1376">
                  <c:v>47882044.209556006</c:v>
                </c:pt>
                <c:pt idx="1377">
                  <c:v>47879078.975585997</c:v>
                </c:pt>
                <c:pt idx="1378">
                  <c:v>47876103.695978008</c:v>
                </c:pt>
                <c:pt idx="1379">
                  <c:v>47873118.383517995</c:v>
                </c:pt>
                <c:pt idx="1380">
                  <c:v>47870123.050965995</c:v>
                </c:pt>
                <c:pt idx="1381">
                  <c:v>47867117.711058006</c:v>
                </c:pt>
                <c:pt idx="1382">
                  <c:v>47864102.376502991</c:v>
                </c:pt>
                <c:pt idx="1383">
                  <c:v>47861077.059984997</c:v>
                </c:pt>
                <c:pt idx="1384">
                  <c:v>47858041.774163008</c:v>
                </c:pt>
                <c:pt idx="1385">
                  <c:v>47854996.531672999</c:v>
                </c:pt>
                <c:pt idx="1386">
                  <c:v>47851941.345123999</c:v>
                </c:pt>
                <c:pt idx="1387">
                  <c:v>47848876.227099009</c:v>
                </c:pt>
                <c:pt idx="1388">
                  <c:v>47845801.19015801</c:v>
                </c:pt>
                <c:pt idx="1389">
                  <c:v>47842716.246836998</c:v>
                </c:pt>
                <c:pt idx="1390">
                  <c:v>47839621.409645006</c:v>
                </c:pt>
                <c:pt idx="1391">
                  <c:v>47836516.691068009</c:v>
                </c:pt>
                <c:pt idx="1392">
                  <c:v>47833402.103565998</c:v>
                </c:pt>
                <c:pt idx="1393">
                  <c:v>47830277.659575999</c:v>
                </c:pt>
                <c:pt idx="1394">
                  <c:v>47827143.371509999</c:v>
                </c:pt>
                <c:pt idx="1395">
                  <c:v>47823999.251754999</c:v>
                </c:pt>
                <c:pt idx="1396">
                  <c:v>47820845.312673993</c:v>
                </c:pt>
                <c:pt idx="1397">
                  <c:v>47817681.566606998</c:v>
                </c:pt>
                <c:pt idx="1398">
                  <c:v>47814508.025867008</c:v>
                </c:pt>
                <c:pt idx="1399">
                  <c:v>47811324.702745996</c:v>
                </c:pt>
                <c:pt idx="1400">
                  <c:v>47808131.609510005</c:v>
                </c:pt>
                <c:pt idx="1401">
                  <c:v>47804928.758401997</c:v>
                </c:pt>
                <c:pt idx="1402">
                  <c:v>47801716.161639012</c:v>
                </c:pt>
                <c:pt idx="1403">
                  <c:v>47798493.831417002</c:v>
                </c:pt>
                <c:pt idx="1404">
                  <c:v>47795261.77990701</c:v>
                </c:pt>
                <c:pt idx="1405">
                  <c:v>47792020.019255005</c:v>
                </c:pt>
                <c:pt idx="1406">
                  <c:v>47788768.561586</c:v>
                </c:pt>
                <c:pt idx="1407">
                  <c:v>47785507.418998003</c:v>
                </c:pt>
                <c:pt idx="1408">
                  <c:v>47782236.603569001</c:v>
                </c:pt>
                <c:pt idx="1409">
                  <c:v>47778956.127350003</c:v>
                </c:pt>
                <c:pt idx="1410">
                  <c:v>47775666.002371989</c:v>
                </c:pt>
                <c:pt idx="1411">
                  <c:v>47772366.240640007</c:v>
                </c:pt>
                <c:pt idx="1412">
                  <c:v>47769056.854137003</c:v>
                </c:pt>
                <c:pt idx="1413">
                  <c:v>47765737.854821987</c:v>
                </c:pt>
                <c:pt idx="1414">
                  <c:v>47762409.254631005</c:v>
                </c:pt>
                <c:pt idx="1415">
                  <c:v>47759071.065478005</c:v>
                </c:pt>
                <c:pt idx="1416">
                  <c:v>47755723.299252011</c:v>
                </c:pt>
                <c:pt idx="1417">
                  <c:v>47752365.967820004</c:v>
                </c:pt>
                <c:pt idx="1418">
                  <c:v>47748999.08302699</c:v>
                </c:pt>
                <c:pt idx="1419">
                  <c:v>47745622.656692997</c:v>
                </c:pt>
                <c:pt idx="1420">
                  <c:v>47742236.700617008</c:v>
                </c:pt>
                <c:pt idx="1421">
                  <c:v>47738841.226574011</c:v>
                </c:pt>
                <c:pt idx="1422">
                  <c:v>47735436.246316992</c:v>
                </c:pt>
                <c:pt idx="1423">
                  <c:v>47732021.771577008</c:v>
                </c:pt>
                <c:pt idx="1424">
                  <c:v>47728597.814059995</c:v>
                </c:pt>
                <c:pt idx="1425">
                  <c:v>47725164.385453001</c:v>
                </c:pt>
                <c:pt idx="1426">
                  <c:v>47721721.497417003</c:v>
                </c:pt>
                <c:pt idx="1427">
                  <c:v>47718269.161592007</c:v>
                </c:pt>
                <c:pt idx="1428">
                  <c:v>47714807.389596999</c:v>
                </c:pt>
                <c:pt idx="1429">
                  <c:v>47711336.193026997</c:v>
                </c:pt>
                <c:pt idx="1430">
                  <c:v>47707855.583454996</c:v>
                </c:pt>
                <c:pt idx="1431">
                  <c:v>47704365.572431996</c:v>
                </c:pt>
                <c:pt idx="1432">
                  <c:v>47700866.171488002</c:v>
                </c:pt>
                <c:pt idx="1433">
                  <c:v>47697357.392127998</c:v>
                </c:pt>
                <c:pt idx="1434">
                  <c:v>47693839.245839007</c:v>
                </c:pt>
                <c:pt idx="1435">
                  <c:v>47690311.744081996</c:v>
                </c:pt>
                <c:pt idx="1436">
                  <c:v>47686774.898299009</c:v>
                </c:pt>
                <c:pt idx="1437">
                  <c:v>47683228.719910003</c:v>
                </c:pt>
                <c:pt idx="1438">
                  <c:v>47679673.220311001</c:v>
                </c:pt>
                <c:pt idx="1439">
                  <c:v>47676108.410877995</c:v>
                </c:pt>
                <c:pt idx="1440">
                  <c:v>47672534.302964993</c:v>
                </c:pt>
                <c:pt idx="1441">
                  <c:v>47668950.907903999</c:v>
                </c:pt>
                <c:pt idx="1442">
                  <c:v>47665358.237007007</c:v>
                </c:pt>
                <c:pt idx="1443">
                  <c:v>47661756.301563002</c:v>
                </c:pt>
                <c:pt idx="1444">
                  <c:v>47658145.112838998</c:v>
                </c:pt>
                <c:pt idx="1445">
                  <c:v>47654524.68208199</c:v>
                </c:pt>
                <c:pt idx="1446">
                  <c:v>47650895.020516999</c:v>
                </c:pt>
                <c:pt idx="1447">
                  <c:v>47647256.139348008</c:v>
                </c:pt>
                <c:pt idx="1448">
                  <c:v>47643608.049758002</c:v>
                </c:pt>
                <c:pt idx="1449">
                  <c:v>47639950.762906998</c:v>
                </c:pt>
                <c:pt idx="1450">
                  <c:v>47636284.289937004</c:v>
                </c:pt>
                <c:pt idx="1451">
                  <c:v>47632608.641966999</c:v>
                </c:pt>
                <c:pt idx="1452">
                  <c:v>47628923.830094002</c:v>
                </c:pt>
                <c:pt idx="1453">
                  <c:v>47625229.865396</c:v>
                </c:pt>
                <c:pt idx="1454">
                  <c:v>47621526.758929998</c:v>
                </c:pt>
                <c:pt idx="1455">
                  <c:v>47617814.521729998</c:v>
                </c:pt>
                <c:pt idx="1456">
                  <c:v>47614093.164811999</c:v>
                </c:pt>
                <c:pt idx="1457">
                  <c:v>47610362.699170008</c:v>
                </c:pt>
                <c:pt idx="1458">
                  <c:v>47606623.135776997</c:v>
                </c:pt>
                <c:pt idx="1459">
                  <c:v>47602874.485584997</c:v>
                </c:pt>
                <c:pt idx="1460">
                  <c:v>47599116.759526998</c:v>
                </c:pt>
                <c:pt idx="1461">
                  <c:v>47595349.968514003</c:v>
                </c:pt>
                <c:pt idx="1462">
                  <c:v>47591574.12343701</c:v>
                </c:pt>
                <c:pt idx="1463">
                  <c:v>47587789.235167004</c:v>
                </c:pt>
                <c:pt idx="1464">
                  <c:v>47583995.314553</c:v>
                </c:pt>
                <c:pt idx="1465">
                  <c:v>47580192.372425988</c:v>
                </c:pt>
                <c:pt idx="1466">
                  <c:v>47576380.419596002</c:v>
                </c:pt>
                <c:pt idx="1467">
                  <c:v>47572559.466851994</c:v>
                </c:pt>
                <c:pt idx="1468">
                  <c:v>47568729.524962001</c:v>
                </c:pt>
                <c:pt idx="1469">
                  <c:v>47564890.604676999</c:v>
                </c:pt>
                <c:pt idx="1470">
                  <c:v>47561042.716723993</c:v>
                </c:pt>
                <c:pt idx="1471">
                  <c:v>47557185.871813998</c:v>
                </c:pt>
                <c:pt idx="1472">
                  <c:v>47553320.080634005</c:v>
                </c:pt>
                <c:pt idx="1473">
                  <c:v>47549445.353854991</c:v>
                </c:pt>
                <c:pt idx="1474">
                  <c:v>47545561.702124998</c:v>
                </c:pt>
                <c:pt idx="1475">
                  <c:v>47541669.136073001</c:v>
                </c:pt>
                <c:pt idx="1476">
                  <c:v>47537767.666309997</c:v>
                </c:pt>
                <c:pt idx="1477">
                  <c:v>47533857.30342599</c:v>
                </c:pt>
                <c:pt idx="1478">
                  <c:v>47529938.05799</c:v>
                </c:pt>
                <c:pt idx="1479">
                  <c:v>47526009.940552004</c:v>
                </c:pt>
                <c:pt idx="1480">
                  <c:v>47522072.961646006</c:v>
                </c:pt>
                <c:pt idx="1481">
                  <c:v>47518127.131779999</c:v>
                </c:pt>
                <c:pt idx="1482">
                  <c:v>47514172.461448006</c:v>
                </c:pt>
                <c:pt idx="1483">
                  <c:v>47510208.961122997</c:v>
                </c:pt>
                <c:pt idx="1484">
                  <c:v>47506236.64125701</c:v>
                </c:pt>
                <c:pt idx="1485">
                  <c:v>47502255.512283996</c:v>
                </c:pt>
                <c:pt idx="1486">
                  <c:v>47498265.584619999</c:v>
                </c:pt>
                <c:pt idx="1487">
                  <c:v>47494266.868659005</c:v>
                </c:pt>
                <c:pt idx="1488">
                  <c:v>47490259.374776989</c:v>
                </c:pt>
                <c:pt idx="1489">
                  <c:v>47486243.113331996</c:v>
                </c:pt>
                <c:pt idx="1490">
                  <c:v>47482218.094661005</c:v>
                </c:pt>
                <c:pt idx="1491">
                  <c:v>47478184.329084001</c:v>
                </c:pt>
                <c:pt idx="1492">
                  <c:v>47474141.826901004</c:v>
                </c:pt>
                <c:pt idx="1493">
                  <c:v>47470090.598391004</c:v>
                </c:pt>
                <c:pt idx="1494">
                  <c:v>47466030.653818995</c:v>
                </c:pt>
                <c:pt idx="1495">
                  <c:v>47461962.003425993</c:v>
                </c:pt>
                <c:pt idx="1496">
                  <c:v>47457884.657436997</c:v>
                </c:pt>
                <c:pt idx="1497">
                  <c:v>47453798.626056999</c:v>
                </c:pt>
                <c:pt idx="1498">
                  <c:v>47449703.919474997</c:v>
                </c:pt>
                <c:pt idx="1499">
                  <c:v>47445600.547857001</c:v>
                </c:pt>
                <c:pt idx="1500">
                  <c:v>47441488.521354005</c:v>
                </c:pt>
                <c:pt idx="1501">
                  <c:v>47437367.850097001</c:v>
                </c:pt>
                <c:pt idx="1502">
                  <c:v>47433238.544198006</c:v>
                </c:pt>
                <c:pt idx="1503">
                  <c:v>47429100.613750994</c:v>
                </c:pt>
                <c:pt idx="1504">
                  <c:v>47424954.068832003</c:v>
                </c:pt>
                <c:pt idx="1505">
                  <c:v>47420798.919498004</c:v>
                </c:pt>
                <c:pt idx="1506">
                  <c:v>47416635.175788</c:v>
                </c:pt>
                <c:pt idx="1507">
                  <c:v>47412462.847722992</c:v>
                </c:pt>
                <c:pt idx="1508">
                  <c:v>47408281.945303999</c:v>
                </c:pt>
                <c:pt idx="1509">
                  <c:v>47404092.478515998</c:v>
                </c:pt>
                <c:pt idx="1510">
                  <c:v>47399894.457324989</c:v>
                </c:pt>
                <c:pt idx="1511">
                  <c:v>47395687.891679004</c:v>
                </c:pt>
                <c:pt idx="1512">
                  <c:v>47391472.791508012</c:v>
                </c:pt>
                <c:pt idx="1513">
                  <c:v>47387249.166721992</c:v>
                </c:pt>
                <c:pt idx="1514">
                  <c:v>47383017.027216002</c:v>
                </c:pt>
                <c:pt idx="1515">
                  <c:v>47378776.382865988</c:v>
                </c:pt>
                <c:pt idx="1516">
                  <c:v>47374527.243528999</c:v>
                </c:pt>
                <c:pt idx="1517">
                  <c:v>47370269.619045004</c:v>
                </c:pt>
                <c:pt idx="1518">
                  <c:v>47366003.519237004</c:v>
                </c:pt>
                <c:pt idx="1519">
                  <c:v>47361728.953908995</c:v>
                </c:pt>
                <c:pt idx="1520">
                  <c:v>47357445.932847001</c:v>
                </c:pt>
                <c:pt idx="1521">
                  <c:v>47353154.465820998</c:v>
                </c:pt>
                <c:pt idx="1522">
                  <c:v>47348854.562581994</c:v>
                </c:pt>
                <c:pt idx="1523">
                  <c:v>47344546.232864</c:v>
                </c:pt>
                <c:pt idx="1524">
                  <c:v>47340229.486382984</c:v>
                </c:pt>
                <c:pt idx="1525">
                  <c:v>47335904.332837</c:v>
                </c:pt>
                <c:pt idx="1526">
                  <c:v>47331570.781908005</c:v>
                </c:pt>
                <c:pt idx="1527">
                  <c:v>47327228.843258999</c:v>
                </c:pt>
                <c:pt idx="1528">
                  <c:v>47322878.526537009</c:v>
                </c:pt>
                <c:pt idx="1529">
                  <c:v>47318519.841370992</c:v>
                </c:pt>
                <c:pt idx="1530">
                  <c:v>47314152.797372997</c:v>
                </c:pt>
                <c:pt idx="1531">
                  <c:v>47309777.404137008</c:v>
                </c:pt>
                <c:pt idx="1532">
                  <c:v>47305393.671241008</c:v>
                </c:pt>
                <c:pt idx="1533">
                  <c:v>47301001.608243011</c:v>
                </c:pt>
                <c:pt idx="1534">
                  <c:v>47296601.224689007</c:v>
                </c:pt>
                <c:pt idx="1535">
                  <c:v>47292192.530102</c:v>
                </c:pt>
                <c:pt idx="1536">
                  <c:v>47287775.533992998</c:v>
                </c:pt>
                <c:pt idx="1537">
                  <c:v>47283350.245852001</c:v>
                </c:pt>
                <c:pt idx="1538">
                  <c:v>47278916.675155006</c:v>
                </c:pt>
                <c:pt idx="1539">
                  <c:v>47274474.831358999</c:v>
                </c:pt>
                <c:pt idx="1540">
                  <c:v>47270024.723906003</c:v>
                </c:pt>
                <c:pt idx="1541">
                  <c:v>47265566.362219997</c:v>
                </c:pt>
                <c:pt idx="1542">
                  <c:v>47261099.755707003</c:v>
                </c:pt>
                <c:pt idx="1543">
                  <c:v>47256624.913759992</c:v>
                </c:pt>
                <c:pt idx="1544">
                  <c:v>47252141.845749997</c:v>
                </c:pt>
                <c:pt idx="1545">
                  <c:v>47247650.561036006</c:v>
                </c:pt>
                <c:pt idx="1546">
                  <c:v>47243151.068958007</c:v>
                </c:pt>
                <c:pt idx="1547">
                  <c:v>47238643.378839001</c:v>
                </c:pt>
                <c:pt idx="1548">
                  <c:v>47234127.499988005</c:v>
                </c:pt>
                <c:pt idx="1549">
                  <c:v>47229603.441695005</c:v>
                </c:pt>
                <c:pt idx="1550">
                  <c:v>47225071.213234007</c:v>
                </c:pt>
                <c:pt idx="1551">
                  <c:v>47220530.823863998</c:v>
                </c:pt>
                <c:pt idx="1552">
                  <c:v>47215982.282823995</c:v>
                </c:pt>
                <c:pt idx="1553">
                  <c:v>47211425.599342003</c:v>
                </c:pt>
                <c:pt idx="1554">
                  <c:v>47206860.782624997</c:v>
                </c:pt>
                <c:pt idx="1555">
                  <c:v>47202287.841864996</c:v>
                </c:pt>
                <c:pt idx="1556">
                  <c:v>47197706.786240004</c:v>
                </c:pt>
                <c:pt idx="1557">
                  <c:v>47193117.624908008</c:v>
                </c:pt>
                <c:pt idx="1558">
                  <c:v>47188520.367014997</c:v>
                </c:pt>
                <c:pt idx="1559">
                  <c:v>47183915.021686003</c:v>
                </c:pt>
                <c:pt idx="1560">
                  <c:v>47179301.598035008</c:v>
                </c:pt>
                <c:pt idx="1561">
                  <c:v>47174680.105156004</c:v>
                </c:pt>
                <c:pt idx="1562">
                  <c:v>47170050.552128993</c:v>
                </c:pt>
                <c:pt idx="1563">
                  <c:v>47165412.948017001</c:v>
                </c:pt>
                <c:pt idx="1564">
                  <c:v>47160767.301867999</c:v>
                </c:pt>
                <c:pt idx="1565">
                  <c:v>47156113.622713998</c:v>
                </c:pt>
                <c:pt idx="1566">
                  <c:v>47151451.919569999</c:v>
                </c:pt>
                <c:pt idx="1567">
                  <c:v>47146782.201436006</c:v>
                </c:pt>
                <c:pt idx="1568">
                  <c:v>47142104.477296002</c:v>
                </c:pt>
                <c:pt idx="1569">
                  <c:v>47137418.756118998</c:v>
                </c:pt>
                <c:pt idx="1570">
                  <c:v>47132725.046856992</c:v>
                </c:pt>
                <c:pt idx="1571">
                  <c:v>47128023.358447</c:v>
                </c:pt>
                <c:pt idx="1572">
                  <c:v>47123313.699811004</c:v>
                </c:pt>
                <c:pt idx="1573">
                  <c:v>47118596.079854004</c:v>
                </c:pt>
                <c:pt idx="1574">
                  <c:v>47113870.507464997</c:v>
                </c:pt>
                <c:pt idx="1575">
                  <c:v>47109136.991521001</c:v>
                </c:pt>
                <c:pt idx="1576">
                  <c:v>47104395.540879004</c:v>
                </c:pt>
                <c:pt idx="1577">
                  <c:v>47099646.164384</c:v>
                </c:pt>
                <c:pt idx="1578">
                  <c:v>47094888.870862991</c:v>
                </c:pt>
                <c:pt idx="1579">
                  <c:v>47090123.669129007</c:v>
                </c:pt>
                <c:pt idx="1580">
                  <c:v>47085350.567979999</c:v>
                </c:pt>
                <c:pt idx="1581">
                  <c:v>47080569.576198004</c:v>
                </c:pt>
                <c:pt idx="1582">
                  <c:v>47075780.702549003</c:v>
                </c:pt>
                <c:pt idx="1583">
                  <c:v>47070983.95578599</c:v>
                </c:pt>
                <c:pt idx="1584">
                  <c:v>47066179.344642997</c:v>
                </c:pt>
                <c:pt idx="1585">
                  <c:v>47061366.877843</c:v>
                </c:pt>
                <c:pt idx="1586">
                  <c:v>47056546.564091004</c:v>
                </c:pt>
                <c:pt idx="1587">
                  <c:v>47051718.412078992</c:v>
                </c:pt>
                <c:pt idx="1588">
                  <c:v>47046882.430481993</c:v>
                </c:pt>
                <c:pt idx="1589">
                  <c:v>47042038.627961002</c:v>
                </c:pt>
                <c:pt idx="1590">
                  <c:v>47037187.013161004</c:v>
                </c:pt>
                <c:pt idx="1591">
                  <c:v>47032327.594714001</c:v>
                </c:pt>
                <c:pt idx="1592">
                  <c:v>47027460.381235003</c:v>
                </c:pt>
                <c:pt idx="1593">
                  <c:v>47022585.38132599</c:v>
                </c:pt>
                <c:pt idx="1594">
                  <c:v>47017702.603570998</c:v>
                </c:pt>
                <c:pt idx="1595">
                  <c:v>47012812.056543998</c:v>
                </c:pt>
                <c:pt idx="1596">
                  <c:v>47007913.748799011</c:v>
                </c:pt>
                <c:pt idx="1597">
                  <c:v>47003007.688878998</c:v>
                </c:pt>
                <c:pt idx="1598">
                  <c:v>46998093.885310993</c:v>
                </c:pt>
                <c:pt idx="1599">
                  <c:v>46993172.346607</c:v>
                </c:pt>
                <c:pt idx="1600">
                  <c:v>46988243.081265002</c:v>
                </c:pt>
                <c:pt idx="1601">
                  <c:v>46983306.097767003</c:v>
                </c:pt>
                <c:pt idx="1602">
                  <c:v>46978361.404581994</c:v>
                </c:pt>
                <c:pt idx="1603">
                  <c:v>46973409.010164</c:v>
                </c:pt>
                <c:pt idx="1604">
                  <c:v>46968448.922953002</c:v>
                </c:pt>
                <c:pt idx="1605">
                  <c:v>46963481.151371993</c:v>
                </c:pt>
                <c:pt idx="1606">
                  <c:v>46958505.703832999</c:v>
                </c:pt>
                <c:pt idx="1607">
                  <c:v>46953522.588730998</c:v>
                </c:pt>
                <c:pt idx="1608">
                  <c:v>46948531.814447001</c:v>
                </c:pt>
                <c:pt idx="1609">
                  <c:v>46943533.389349997</c:v>
                </c:pt>
                <c:pt idx="1610">
                  <c:v>46938527.321791999</c:v>
                </c:pt>
                <c:pt idx="1611">
                  <c:v>46933513.620111011</c:v>
                </c:pt>
                <c:pt idx="1612">
                  <c:v>46928492.292632006</c:v>
                </c:pt>
                <c:pt idx="1613">
                  <c:v>46923463.347664997</c:v>
                </c:pt>
                <c:pt idx="1614">
                  <c:v>46918426.793505006</c:v>
                </c:pt>
                <c:pt idx="1615">
                  <c:v>46913382.638435006</c:v>
                </c:pt>
                <c:pt idx="1616">
                  <c:v>46908330.890721992</c:v>
                </c:pt>
                <c:pt idx="1617">
                  <c:v>46903271.558619</c:v>
                </c:pt>
                <c:pt idx="1618">
                  <c:v>46898204.650366992</c:v>
                </c:pt>
                <c:pt idx="1619">
                  <c:v>46893130.174189001</c:v>
                </c:pt>
                <c:pt idx="1620">
                  <c:v>46888048.138299011</c:v>
                </c:pt>
                <c:pt idx="1621">
                  <c:v>46882958.550893001</c:v>
                </c:pt>
                <c:pt idx="1622">
                  <c:v>46877861.420154005</c:v>
                </c:pt>
                <c:pt idx="1623">
                  <c:v>46872756.754252002</c:v>
                </c:pt>
                <c:pt idx="1624">
                  <c:v>46867644.561344005</c:v>
                </c:pt>
                <c:pt idx="1625">
                  <c:v>46862524.849569999</c:v>
                </c:pt>
                <c:pt idx="1626">
                  <c:v>46857397.627059005</c:v>
                </c:pt>
                <c:pt idx="1627">
                  <c:v>46852262.901924998</c:v>
                </c:pt>
                <c:pt idx="1628">
                  <c:v>46847120.682268001</c:v>
                </c:pt>
                <c:pt idx="1629">
                  <c:v>46841970.976175994</c:v>
                </c:pt>
                <c:pt idx="1630">
                  <c:v>46836813.791722</c:v>
                </c:pt>
                <c:pt idx="1631">
                  <c:v>46831649.136964001</c:v>
                </c:pt>
                <c:pt idx="1632">
                  <c:v>46826477.019949004</c:v>
                </c:pt>
                <c:pt idx="1633">
                  <c:v>46821297.448709004</c:v>
                </c:pt>
                <c:pt idx="1634">
                  <c:v>46816110.431263007</c:v>
                </c:pt>
                <c:pt idx="1635">
                  <c:v>46810915.975616001</c:v>
                </c:pt>
                <c:pt idx="1636">
                  <c:v>46805714.089759</c:v>
                </c:pt>
                <c:pt idx="1637">
                  <c:v>46800504.781671003</c:v>
                </c:pt>
                <c:pt idx="1638">
                  <c:v>46795288.059315994</c:v>
                </c:pt>
                <c:pt idx="1639">
                  <c:v>46790063.930646002</c:v>
                </c:pt>
                <c:pt idx="1640">
                  <c:v>46784832.403598003</c:v>
                </c:pt>
                <c:pt idx="1641">
                  <c:v>46779593.486097999</c:v>
                </c:pt>
                <c:pt idx="1642">
                  <c:v>46774347.186055996</c:v>
                </c:pt>
                <c:pt idx="1643">
                  <c:v>46769093.511370994</c:v>
                </c:pt>
                <c:pt idx="1644">
                  <c:v>46763832.469926</c:v>
                </c:pt>
                <c:pt idx="1645">
                  <c:v>46758564.069594011</c:v>
                </c:pt>
                <c:pt idx="1646">
                  <c:v>46753288.318232998</c:v>
                </c:pt>
                <c:pt idx="1647">
                  <c:v>46748005.223689005</c:v>
                </c:pt>
                <c:pt idx="1648">
                  <c:v>46742714.793791011</c:v>
                </c:pt>
                <c:pt idx="1649">
                  <c:v>46737417.036360994</c:v>
                </c:pt>
                <c:pt idx="1650">
                  <c:v>46732111.959204003</c:v>
                </c:pt>
                <c:pt idx="1651">
                  <c:v>46726799.570110999</c:v>
                </c:pt>
                <c:pt idx="1652">
                  <c:v>46721479.876863994</c:v>
                </c:pt>
                <c:pt idx="1653">
                  <c:v>46716152.887227997</c:v>
                </c:pt>
                <c:pt idx="1654">
                  <c:v>46710818.608957008</c:v>
                </c:pt>
                <c:pt idx="1655">
                  <c:v>46705477.049792998</c:v>
                </c:pt>
                <c:pt idx="1656">
                  <c:v>46700128.217461996</c:v>
                </c:pt>
                <c:pt idx="1657">
                  <c:v>46694772.119681001</c:v>
                </c:pt>
                <c:pt idx="1658">
                  <c:v>46689408.764151007</c:v>
                </c:pt>
                <c:pt idx="1659">
                  <c:v>46684038.158560999</c:v>
                </c:pt>
                <c:pt idx="1660">
                  <c:v>46678660.310587995</c:v>
                </c:pt>
                <c:pt idx="1661">
                  <c:v>46673275.227896005</c:v>
                </c:pt>
                <c:pt idx="1662">
                  <c:v>46667882.918135002</c:v>
                </c:pt>
                <c:pt idx="1663">
                  <c:v>46662483.388944998</c:v>
                </c:pt>
                <c:pt idx="1664">
                  <c:v>46657076.647950001</c:v>
                </c:pt>
                <c:pt idx="1665">
                  <c:v>46651662.702763997</c:v>
                </c:pt>
                <c:pt idx="1666">
                  <c:v>46646241.560987003</c:v>
                </c:pt>
                <c:pt idx="1667">
                  <c:v>46640813.230206005</c:v>
                </c:pt>
                <c:pt idx="1668">
                  <c:v>46635377.717998005</c:v>
                </c:pt>
                <c:pt idx="1669">
                  <c:v>46629935.031924002</c:v>
                </c:pt>
                <c:pt idx="1670">
                  <c:v>46624485.179535009</c:v>
                </c:pt>
                <c:pt idx="1671">
                  <c:v>46619028.168366998</c:v>
                </c:pt>
                <c:pt idx="1672">
                  <c:v>46613564.005948007</c:v>
                </c:pt>
                <c:pt idx="1673">
                  <c:v>46608092.699788004</c:v>
                </c:pt>
                <c:pt idx="1674">
                  <c:v>46602614.257388994</c:v>
                </c:pt>
                <c:pt idx="1675">
                  <c:v>46597128.686239004</c:v>
                </c:pt>
                <c:pt idx="1676">
                  <c:v>46591635.993813001</c:v>
                </c:pt>
                <c:pt idx="1677">
                  <c:v>46586136.187573999</c:v>
                </c:pt>
                <c:pt idx="1678">
                  <c:v>46580629.274972998</c:v>
                </c:pt>
                <c:pt idx="1679">
                  <c:v>46575115.263449006</c:v>
                </c:pt>
                <c:pt idx="1680">
                  <c:v>46569594.160429001</c:v>
                </c:pt>
                <c:pt idx="1681">
                  <c:v>46564065.973326996</c:v>
                </c:pt>
                <c:pt idx="1682">
                  <c:v>46558530.709545009</c:v>
                </c:pt>
                <c:pt idx="1683">
                  <c:v>46552988.376472995</c:v>
                </c:pt>
                <c:pt idx="1684">
                  <c:v>46547438.981487997</c:v>
                </c:pt>
                <c:pt idx="1685">
                  <c:v>46541882.531956002</c:v>
                </c:pt>
                <c:pt idx="1686">
                  <c:v>46536319.035232008</c:v>
                </c:pt>
                <c:pt idx="1687">
                  <c:v>46530748.498655006</c:v>
                </c:pt>
                <c:pt idx="1688">
                  <c:v>46525170.929557011</c:v>
                </c:pt>
                <c:pt idx="1689">
                  <c:v>46519586.335254006</c:v>
                </c:pt>
                <c:pt idx="1690">
                  <c:v>46513994.723052002</c:v>
                </c:pt>
                <c:pt idx="1691">
                  <c:v>46508396.100244008</c:v>
                </c:pt>
                <c:pt idx="1692">
                  <c:v>46502790.474113002</c:v>
                </c:pt>
                <c:pt idx="1693">
                  <c:v>46497177.85192699</c:v>
                </c:pt>
                <c:pt idx="1694">
                  <c:v>46491558.240945004</c:v>
                </c:pt>
                <c:pt idx="1695">
                  <c:v>46485931.648413002</c:v>
                </c:pt>
                <c:pt idx="1696">
                  <c:v>46480298.081565</c:v>
                </c:pt>
                <c:pt idx="1697">
                  <c:v>46474657.547623999</c:v>
                </c:pt>
                <c:pt idx="1698">
                  <c:v>46469010.053798996</c:v>
                </c:pt>
                <c:pt idx="1699">
                  <c:v>46463355.607291006</c:v>
                </c:pt>
                <c:pt idx="1700">
                  <c:v>46457694.215285003</c:v>
                </c:pt>
                <c:pt idx="1701">
                  <c:v>46452025.884957999</c:v>
                </c:pt>
                <c:pt idx="1702">
                  <c:v>46446350.623474002</c:v>
                </c:pt>
                <c:pt idx="1703">
                  <c:v>46440668.437983997</c:v>
                </c:pt>
                <c:pt idx="1704">
                  <c:v>46434979.335630007</c:v>
                </c:pt>
                <c:pt idx="1705">
                  <c:v>46429283.323539004</c:v>
                </c:pt>
                <c:pt idx="1706">
                  <c:v>46423580.408830002</c:v>
                </c:pt>
                <c:pt idx="1707">
                  <c:v>46417870.598609008</c:v>
                </c:pt>
                <c:pt idx="1708">
                  <c:v>46412153.899969004</c:v>
                </c:pt>
                <c:pt idx="1709">
                  <c:v>46406430.319992997</c:v>
                </c:pt>
                <c:pt idx="1710">
                  <c:v>46400699.865754001</c:v>
                </c:pt>
                <c:pt idx="1711">
                  <c:v>46394962.544310994</c:v>
                </c:pt>
                <c:pt idx="1712">
                  <c:v>46389218.36271099</c:v>
                </c:pt>
                <c:pt idx="1713">
                  <c:v>46383467.327994004</c:v>
                </c:pt>
                <c:pt idx="1714">
                  <c:v>46377709.447182991</c:v>
                </c:pt>
                <c:pt idx="1715">
                  <c:v>46371944.727294013</c:v>
                </c:pt>
                <c:pt idx="1716">
                  <c:v>46366173.175329998</c:v>
                </c:pt>
                <c:pt idx="1717">
                  <c:v>46360394.798282005</c:v>
                </c:pt>
                <c:pt idx="1718">
                  <c:v>46354609.603131011</c:v>
                </c:pt>
                <c:pt idx="1719">
                  <c:v>46348817.596846998</c:v>
                </c:pt>
                <c:pt idx="1720">
                  <c:v>46343018.786386989</c:v>
                </c:pt>
                <c:pt idx="1721">
                  <c:v>46337213.178697005</c:v>
                </c:pt>
                <c:pt idx="1722">
                  <c:v>46331400.780715004</c:v>
                </c:pt>
                <c:pt idx="1723">
                  <c:v>46325581.599364005</c:v>
                </c:pt>
                <c:pt idx="1724">
                  <c:v>46319755.641557008</c:v>
                </c:pt>
                <c:pt idx="1725">
                  <c:v>46313922.914196998</c:v>
                </c:pt>
                <c:pt idx="1726">
                  <c:v>46308083.424176</c:v>
                </c:pt>
                <c:pt idx="1727">
                  <c:v>46302237.178371996</c:v>
                </c:pt>
                <c:pt idx="1728">
                  <c:v>46296384.183656</c:v>
                </c:pt>
                <c:pt idx="1729">
                  <c:v>46290524.44688499</c:v>
                </c:pt>
                <c:pt idx="1730">
                  <c:v>46284657.974905998</c:v>
                </c:pt>
                <c:pt idx="1731">
                  <c:v>46278784.774557009</c:v>
                </c:pt>
                <c:pt idx="1732">
                  <c:v>46272904.852659993</c:v>
                </c:pt>
                <c:pt idx="1733">
                  <c:v>46267018.216031998</c:v>
                </c:pt>
                <c:pt idx="1734">
                  <c:v>46261124.871475995</c:v>
                </c:pt>
                <c:pt idx="1735">
                  <c:v>46255224.825782992</c:v>
                </c:pt>
                <c:pt idx="1736">
                  <c:v>46249318.085735999</c:v>
                </c:pt>
                <c:pt idx="1737">
                  <c:v>46243404.658105001</c:v>
                </c:pt>
                <c:pt idx="1738">
                  <c:v>46237484.549650006</c:v>
                </c:pt>
                <c:pt idx="1739">
                  <c:v>46231557.767122</c:v>
                </c:pt>
                <c:pt idx="1740">
                  <c:v>46225624.317257002</c:v>
                </c:pt>
                <c:pt idx="1741">
                  <c:v>46219684.206783995</c:v>
                </c:pt>
                <c:pt idx="1742">
                  <c:v>46213737.442419991</c:v>
                </c:pt>
                <c:pt idx="1743">
                  <c:v>46207784.030871995</c:v>
                </c:pt>
                <c:pt idx="1744">
                  <c:v>46201823.978834003</c:v>
                </c:pt>
                <c:pt idx="1745">
                  <c:v>46195857.292992003</c:v>
                </c:pt>
                <c:pt idx="1746">
                  <c:v>46189883.980020992</c:v>
                </c:pt>
                <c:pt idx="1747">
                  <c:v>46183904.046583995</c:v>
                </c:pt>
                <c:pt idx="1748">
                  <c:v>46177917.499335006</c:v>
                </c:pt>
                <c:pt idx="1749">
                  <c:v>46171924.344914995</c:v>
                </c:pt>
                <c:pt idx="1750">
                  <c:v>46165924.589958005</c:v>
                </c:pt>
                <c:pt idx="1751">
                  <c:v>46159918.241085</c:v>
                </c:pt>
                <c:pt idx="1752">
                  <c:v>46153905.304907002</c:v>
                </c:pt>
                <c:pt idx="1753">
                  <c:v>46147885.788024999</c:v>
                </c:pt>
                <c:pt idx="1754">
                  <c:v>46141859.697029002</c:v>
                </c:pt>
                <c:pt idx="1755">
                  <c:v>46135827.038499005</c:v>
                </c:pt>
                <c:pt idx="1756">
                  <c:v>46129787.819003999</c:v>
                </c:pt>
                <c:pt idx="1757">
                  <c:v>46123742.045102999</c:v>
                </c:pt>
                <c:pt idx="1758">
                  <c:v>46117689.723345004</c:v>
                </c:pt>
                <c:pt idx="1759">
                  <c:v>46111630.860269003</c:v>
                </c:pt>
                <c:pt idx="1760">
                  <c:v>46105565.462401994</c:v>
                </c:pt>
                <c:pt idx="1761">
                  <c:v>46099493.536261998</c:v>
                </c:pt>
                <c:pt idx="1762">
                  <c:v>46093415.088357002</c:v>
                </c:pt>
                <c:pt idx="1763">
                  <c:v>46087330.125183009</c:v>
                </c:pt>
                <c:pt idx="1764">
                  <c:v>46081238.653228</c:v>
                </c:pt>
                <c:pt idx="1765">
                  <c:v>46075140.678969003</c:v>
                </c:pt>
                <c:pt idx="1766">
                  <c:v>46069036.208871998</c:v>
                </c:pt>
                <c:pt idx="1767">
                  <c:v>46062925.249394007</c:v>
                </c:pt>
                <c:pt idx="1768">
                  <c:v>46056807.806979991</c:v>
                </c:pt>
                <c:pt idx="1769">
                  <c:v>46050683.888067</c:v>
                </c:pt>
                <c:pt idx="1770">
                  <c:v>46044553.499081999</c:v>
                </c:pt>
                <c:pt idx="1771">
                  <c:v>46038416.646439001</c:v>
                </c:pt>
                <c:pt idx="1772">
                  <c:v>46032273.336545996</c:v>
                </c:pt>
                <c:pt idx="1773">
                  <c:v>46026123.575796999</c:v>
                </c:pt>
                <c:pt idx="1774">
                  <c:v>46019967.370578997</c:v>
                </c:pt>
                <c:pt idx="1775">
                  <c:v>46013804.72726801</c:v>
                </c:pt>
                <c:pt idx="1776">
                  <c:v>46007635.652229004</c:v>
                </c:pt>
                <c:pt idx="1777">
                  <c:v>46001460.151818</c:v>
                </c:pt>
                <c:pt idx="1778">
                  <c:v>45995278.232381992</c:v>
                </c:pt>
                <c:pt idx="1779">
                  <c:v>45989089.900256</c:v>
                </c:pt>
                <c:pt idx="1780">
                  <c:v>45982895.161766998</c:v>
                </c:pt>
                <c:pt idx="1781">
                  <c:v>45976694.023231007</c:v>
                </c:pt>
                <c:pt idx="1782">
                  <c:v>45970486.490954004</c:v>
                </c:pt>
                <c:pt idx="1783">
                  <c:v>45964272.571233004</c:v>
                </c:pt>
                <c:pt idx="1784">
                  <c:v>45958052.270355001</c:v>
                </c:pt>
                <c:pt idx="1785">
                  <c:v>45951825.594597004</c:v>
                </c:pt>
                <c:pt idx="1786">
                  <c:v>45945592.550225995</c:v>
                </c:pt>
                <c:pt idx="1787">
                  <c:v>45939353.143499002</c:v>
                </c:pt>
                <c:pt idx="1788">
                  <c:v>45933107.380664997</c:v>
                </c:pt>
                <c:pt idx="1789">
                  <c:v>45926855.267960005</c:v>
                </c:pt>
                <c:pt idx="1790">
                  <c:v>45920596.811614998</c:v>
                </c:pt>
                <c:pt idx="1791">
                  <c:v>45914332.017847002</c:v>
                </c:pt>
                <c:pt idx="1792">
                  <c:v>45908060.892864995</c:v>
                </c:pt>
                <c:pt idx="1793">
                  <c:v>45901783.442868993</c:v>
                </c:pt>
                <c:pt idx="1794">
                  <c:v>45895499.674048007</c:v>
                </c:pt>
                <c:pt idx="1795">
                  <c:v>45889209.592583001</c:v>
                </c:pt>
                <c:pt idx="1796">
                  <c:v>45882913.204645008</c:v>
                </c:pt>
                <c:pt idx="1797">
                  <c:v>45876610.516392991</c:v>
                </c:pt>
                <c:pt idx="1798">
                  <c:v>45870301.533979997</c:v>
                </c:pt>
                <c:pt idx="1799">
                  <c:v>45863986.263548009</c:v>
                </c:pt>
                <c:pt idx="1800">
                  <c:v>45857664.71123001</c:v>
                </c:pt>
                <c:pt idx="1801">
                  <c:v>45851336.883147001</c:v>
                </c:pt>
                <c:pt idx="1802">
                  <c:v>45845002.785415001</c:v>
                </c:pt>
                <c:pt idx="1803">
                  <c:v>45838662.424136005</c:v>
                </c:pt>
                <c:pt idx="1804">
                  <c:v>45832315.805405997</c:v>
                </c:pt>
                <c:pt idx="1805">
                  <c:v>45825962.935309</c:v>
                </c:pt>
                <c:pt idx="1806">
                  <c:v>45819603.819922991</c:v>
                </c:pt>
                <c:pt idx="1807">
                  <c:v>45813238.465313002</c:v>
                </c:pt>
                <c:pt idx="1808">
                  <c:v>45806866.877535999</c:v>
                </c:pt>
                <c:pt idx="1809">
                  <c:v>45800489.062641002</c:v>
                </c:pt>
                <c:pt idx="1810">
                  <c:v>45794105.026666</c:v>
                </c:pt>
                <c:pt idx="1811">
                  <c:v>45787714.775640011</c:v>
                </c:pt>
                <c:pt idx="1812">
                  <c:v>45781318.315582991</c:v>
                </c:pt>
                <c:pt idx="1813">
                  <c:v>45774915.652505994</c:v>
                </c:pt>
                <c:pt idx="1814">
                  <c:v>45768506.792411</c:v>
                </c:pt>
                <c:pt idx="1815">
                  <c:v>45762091.741289005</c:v>
                </c:pt>
                <c:pt idx="1816">
                  <c:v>45755670.505125001</c:v>
                </c:pt>
                <c:pt idx="1817">
                  <c:v>45749243.089891002</c:v>
                </c:pt>
                <c:pt idx="1818">
                  <c:v>45742809.501554005</c:v>
                </c:pt>
                <c:pt idx="1819">
                  <c:v>45736369.746067002</c:v>
                </c:pt>
                <c:pt idx="1820">
                  <c:v>45729923.829378001</c:v>
                </c:pt>
                <c:pt idx="1821">
                  <c:v>45723471.757424995</c:v>
                </c:pt>
                <c:pt idx="1822">
                  <c:v>45717013.536135003</c:v>
                </c:pt>
                <c:pt idx="1823">
                  <c:v>45710549.171428002</c:v>
                </c:pt>
                <c:pt idx="1824">
                  <c:v>45704078.669215009</c:v>
                </c:pt>
                <c:pt idx="1825">
                  <c:v>45697602.035395004</c:v>
                </c:pt>
                <c:pt idx="1826">
                  <c:v>45691119.275862001</c:v>
                </c:pt>
                <c:pt idx="1827">
                  <c:v>45684630.396499</c:v>
                </c:pt>
                <c:pt idx="1828">
                  <c:v>45678135.403179996</c:v>
                </c:pt>
                <c:pt idx="1829">
                  <c:v>45671634.301769994</c:v>
                </c:pt>
                <c:pt idx="1830">
                  <c:v>45665127.098125003</c:v>
                </c:pt>
                <c:pt idx="1831">
                  <c:v>45658613.798093006</c:v>
                </c:pt>
                <c:pt idx="1832">
                  <c:v>45652094.407513</c:v>
                </c:pt>
                <c:pt idx="1833">
                  <c:v>45645568.932213001</c:v>
                </c:pt>
                <c:pt idx="1834">
                  <c:v>45639037.378015995</c:v>
                </c:pt>
                <c:pt idx="1835">
                  <c:v>45632499.750730999</c:v>
                </c:pt>
                <c:pt idx="1836">
                  <c:v>45625956.056163996</c:v>
                </c:pt>
                <c:pt idx="1837">
                  <c:v>45619406.300108001</c:v>
                </c:pt>
                <c:pt idx="1838">
                  <c:v>45612850.488347001</c:v>
                </c:pt>
                <c:pt idx="1839">
                  <c:v>45606288.626660004</c:v>
                </c:pt>
                <c:pt idx="1840">
                  <c:v>45599720.720814005</c:v>
                </c:pt>
                <c:pt idx="1841">
                  <c:v>45593146.776568003</c:v>
                </c:pt>
                <c:pt idx="1842">
                  <c:v>45586566.799672008</c:v>
                </c:pt>
                <c:pt idx="1843">
                  <c:v>45579980.795869008</c:v>
                </c:pt>
                <c:pt idx="1844">
                  <c:v>45573388.770891003</c:v>
                </c:pt>
                <c:pt idx="1845">
                  <c:v>45566790.730462</c:v>
                </c:pt>
                <c:pt idx="1846">
                  <c:v>45560186.680299006</c:v>
                </c:pt>
                <c:pt idx="1847">
                  <c:v>45553576.626108006</c:v>
                </c:pt>
                <c:pt idx="1848">
                  <c:v>45546960.573587</c:v>
                </c:pt>
                <c:pt idx="1849">
                  <c:v>45540338.528426997</c:v>
                </c:pt>
                <c:pt idx="1850">
                  <c:v>45533710.496308997</c:v>
                </c:pt>
                <c:pt idx="1851">
                  <c:v>45527076.482905991</c:v>
                </c:pt>
                <c:pt idx="1852">
                  <c:v>45520436.493880995</c:v>
                </c:pt>
                <c:pt idx="1853">
                  <c:v>45513790.534890011</c:v>
                </c:pt>
                <c:pt idx="1854">
                  <c:v>45507138.611579999</c:v>
                </c:pt>
                <c:pt idx="1855">
                  <c:v>45500480.729589008</c:v>
                </c:pt>
                <c:pt idx="1856">
                  <c:v>45493816.894549005</c:v>
                </c:pt>
                <c:pt idx="1857">
                  <c:v>45487147.112078995</c:v>
                </c:pt>
                <c:pt idx="1858">
                  <c:v>45480471.387793995</c:v>
                </c:pt>
                <c:pt idx="1859">
                  <c:v>45473789.727297015</c:v>
                </c:pt>
                <c:pt idx="1860">
                  <c:v>45467102.136186004</c:v>
                </c:pt>
                <c:pt idx="1861">
                  <c:v>45460408.620048009</c:v>
                </c:pt>
                <c:pt idx="1862">
                  <c:v>45453709.184461996</c:v>
                </c:pt>
                <c:pt idx="1863">
                  <c:v>45447003.835000001</c:v>
                </c:pt>
                <c:pt idx="1864">
                  <c:v>45440292.577224001</c:v>
                </c:pt>
                <c:pt idx="1865">
                  <c:v>45433575.416688994</c:v>
                </c:pt>
                <c:pt idx="1866">
                  <c:v>45426852.358939998</c:v>
                </c:pt>
                <c:pt idx="1867">
                  <c:v>45420123.409515999</c:v>
                </c:pt>
                <c:pt idx="1868">
                  <c:v>45413388.573945001</c:v>
                </c:pt>
                <c:pt idx="1869">
                  <c:v>45406647.857749991</c:v>
                </c:pt>
                <c:pt idx="1870">
                  <c:v>45399901.266442001</c:v>
                </c:pt>
                <c:pt idx="1871">
                  <c:v>45393148.805527002</c:v>
                </c:pt>
                <c:pt idx="1872">
                  <c:v>45386390.480501004</c:v>
                </c:pt>
                <c:pt idx="1873">
                  <c:v>45379626.296852</c:v>
                </c:pt>
                <c:pt idx="1874">
                  <c:v>45372856.260061003</c:v>
                </c:pt>
                <c:pt idx="1875">
                  <c:v>45366080.375598006</c:v>
                </c:pt>
                <c:pt idx="1876">
                  <c:v>45359298.648928002</c:v>
                </c:pt>
                <c:pt idx="1877">
                  <c:v>45352511.085506998</c:v>
                </c:pt>
                <c:pt idx="1878">
                  <c:v>45345717.690780997</c:v>
                </c:pt>
                <c:pt idx="1879">
                  <c:v>45338918.470191002</c:v>
                </c:pt>
                <c:pt idx="1880">
                  <c:v>45332113.429166004</c:v>
                </c:pt>
                <c:pt idx="1881">
                  <c:v>45325302.573131002</c:v>
                </c:pt>
                <c:pt idx="1882">
                  <c:v>45318485.907499999</c:v>
                </c:pt>
                <c:pt idx="1883">
                  <c:v>45311663.437680997</c:v>
                </c:pt>
                <c:pt idx="1884">
                  <c:v>45304835.169072002</c:v>
                </c:pt>
                <c:pt idx="1885">
                  <c:v>45298001.107064001</c:v>
                </c:pt>
                <c:pt idx="1886">
                  <c:v>45291161.257040001</c:v>
                </c:pt>
                <c:pt idx="1887">
                  <c:v>45284315.624375001</c:v>
                </c:pt>
                <c:pt idx="1888">
                  <c:v>45277464.214436002</c:v>
                </c:pt>
                <c:pt idx="1889">
                  <c:v>45270607.032581992</c:v>
                </c:pt>
                <c:pt idx="1890">
                  <c:v>45263744.084164001</c:v>
                </c:pt>
                <c:pt idx="1891">
                  <c:v>45256875.374525994</c:v>
                </c:pt>
                <c:pt idx="1892">
                  <c:v>45250000.909001</c:v>
                </c:pt>
                <c:pt idx="1893">
                  <c:v>45243120.692918003</c:v>
                </c:pt>
                <c:pt idx="1894">
                  <c:v>45236234.731596008</c:v>
                </c:pt>
                <c:pt idx="1895">
                  <c:v>45229343.030346997</c:v>
                </c:pt>
                <c:pt idx="1896">
                  <c:v>45222445.594474003</c:v>
                </c:pt>
                <c:pt idx="1897">
                  <c:v>45215542.429273009</c:v>
                </c:pt>
                <c:pt idx="1898">
                  <c:v>45208633.540031999</c:v>
                </c:pt>
                <c:pt idx="1899">
                  <c:v>45201718.932031997</c:v>
                </c:pt>
                <c:pt idx="1900">
                  <c:v>45194798.610544011</c:v>
                </c:pt>
                <c:pt idx="1901">
                  <c:v>45187872.580834001</c:v>
                </c:pt>
                <c:pt idx="1902">
                  <c:v>45180940.848158002</c:v>
                </c:pt>
                <c:pt idx="1903">
                  <c:v>45174003.417764992</c:v>
                </c:pt>
                <c:pt idx="1904">
                  <c:v>45167060.294897005</c:v>
                </c:pt>
                <c:pt idx="1905">
                  <c:v>45160111.484787993</c:v>
                </c:pt>
                <c:pt idx="1906">
                  <c:v>45153156.992663011</c:v>
                </c:pt>
                <c:pt idx="1907">
                  <c:v>45146196.823740996</c:v>
                </c:pt>
                <c:pt idx="1908">
                  <c:v>45139230.983231999</c:v>
                </c:pt>
                <c:pt idx="1909">
                  <c:v>45132259.476339996</c:v>
                </c:pt>
                <c:pt idx="1910">
                  <c:v>45125282.308259003</c:v>
                </c:pt>
                <c:pt idx="1911">
                  <c:v>45118299.484177999</c:v>
                </c:pt>
                <c:pt idx="1912">
                  <c:v>45111311.009276003</c:v>
                </c:pt>
                <c:pt idx="1913">
                  <c:v>45104316.88872499</c:v>
                </c:pt>
                <c:pt idx="1914">
                  <c:v>45097317.127691008</c:v>
                </c:pt>
                <c:pt idx="1915">
                  <c:v>45090311.731332004</c:v>
                </c:pt>
                <c:pt idx="1916">
                  <c:v>45083300.704795003</c:v>
                </c:pt>
                <c:pt idx="1917">
                  <c:v>45076284.053224996</c:v>
                </c:pt>
                <c:pt idx="1918">
                  <c:v>45069261.781755</c:v>
                </c:pt>
                <c:pt idx="1919">
                  <c:v>45062233.895512998</c:v>
                </c:pt>
                <c:pt idx="1920">
                  <c:v>45055200.399618007</c:v>
                </c:pt>
                <c:pt idx="1921">
                  <c:v>45048161.299183019</c:v>
                </c:pt>
                <c:pt idx="1922">
                  <c:v>45041116.599311002</c:v>
                </c:pt>
                <c:pt idx="1923">
                  <c:v>45034066.305101</c:v>
                </c:pt>
                <c:pt idx="1924">
                  <c:v>45027010.421642005</c:v>
                </c:pt>
                <c:pt idx="1925">
                  <c:v>45019948.954015993</c:v>
                </c:pt>
                <c:pt idx="1926">
                  <c:v>45012881.907298006</c:v>
                </c:pt>
                <c:pt idx="1927">
                  <c:v>45005809.286556996</c:v>
                </c:pt>
                <c:pt idx="1928">
                  <c:v>44998731.096850999</c:v>
                </c:pt>
                <c:pt idx="1929">
                  <c:v>44991647.343234003</c:v>
                </c:pt>
                <c:pt idx="1930">
                  <c:v>44984558.030750997</c:v>
                </c:pt>
                <c:pt idx="1931">
                  <c:v>44977463.164440006</c:v>
                </c:pt>
                <c:pt idx="1932">
                  <c:v>44970362.749332003</c:v>
                </c:pt>
                <c:pt idx="1933">
                  <c:v>44963256.790450007</c:v>
                </c:pt>
                <c:pt idx="1934">
                  <c:v>44956145.292810999</c:v>
                </c:pt>
                <c:pt idx="1935">
                  <c:v>44949028.261422001</c:v>
                </c:pt>
                <c:pt idx="1936">
                  <c:v>44941905.701287009</c:v>
                </c:pt>
                <c:pt idx="1937">
                  <c:v>44934777.617397003</c:v>
                </c:pt>
                <c:pt idx="1938">
                  <c:v>44927644.014741994</c:v>
                </c:pt>
                <c:pt idx="1939">
                  <c:v>44920504.8983</c:v>
                </c:pt>
                <c:pt idx="1940">
                  <c:v>44913360.273045003</c:v>
                </c:pt>
                <c:pt idx="1941">
                  <c:v>44906210.143940002</c:v>
                </c:pt>
                <c:pt idx="1942">
                  <c:v>44899054.515946001</c:v>
                </c:pt>
                <c:pt idx="1943">
                  <c:v>44891893.394010998</c:v>
                </c:pt>
                <c:pt idx="1944">
                  <c:v>44884726.783080995</c:v>
                </c:pt>
                <c:pt idx="1945">
                  <c:v>44877554.688092001</c:v>
                </c:pt>
                <c:pt idx="1946">
                  <c:v>44870377.113972992</c:v>
                </c:pt>
                <c:pt idx="1947">
                  <c:v>44863194.065646008</c:v>
                </c:pt>
                <c:pt idx="1948">
                  <c:v>44856005.548027001</c:v>
                </c:pt>
                <c:pt idx="1949">
                  <c:v>44848811.566024996</c:v>
                </c:pt>
                <c:pt idx="1950">
                  <c:v>44841612.12453901</c:v>
                </c:pt>
                <c:pt idx="1951">
                  <c:v>44834407.228464007</c:v>
                </c:pt>
                <c:pt idx="1952">
                  <c:v>44827196.882685989</c:v>
                </c:pt>
                <c:pt idx="1953">
                  <c:v>44819981.092087001</c:v>
                </c:pt>
                <c:pt idx="1954">
                  <c:v>44812759.861537009</c:v>
                </c:pt>
                <c:pt idx="1955">
                  <c:v>44805533.195904009</c:v>
                </c:pt>
                <c:pt idx="1956">
                  <c:v>44798301.100045003</c:v>
                </c:pt>
                <c:pt idx="1957">
                  <c:v>44791063.578813002</c:v>
                </c:pt>
                <c:pt idx="1958">
                  <c:v>44783820.637052998</c:v>
                </c:pt>
                <c:pt idx="1959">
                  <c:v>44776572.279601008</c:v>
                </c:pt>
                <c:pt idx="1960">
                  <c:v>44769318.511289999</c:v>
                </c:pt>
                <c:pt idx="1961">
                  <c:v>44762059.336941995</c:v>
                </c:pt>
                <c:pt idx="1962">
                  <c:v>44754794.761376001</c:v>
                </c:pt>
                <c:pt idx="1963">
                  <c:v>44747524.789399005</c:v>
                </c:pt>
                <c:pt idx="1964">
                  <c:v>44740249.425816998</c:v>
                </c:pt>
                <c:pt idx="1965">
                  <c:v>44732968.675425</c:v>
                </c:pt>
                <c:pt idx="1966">
                  <c:v>44725682.543012992</c:v>
                </c:pt>
                <c:pt idx="1967">
                  <c:v>44718391.033361994</c:v>
                </c:pt>
                <c:pt idx="1968">
                  <c:v>44711094.151249006</c:v>
                </c:pt>
                <c:pt idx="1969">
                  <c:v>44703791.901441999</c:v>
                </c:pt>
                <c:pt idx="1970">
                  <c:v>44696484.288703002</c:v>
                </c:pt>
                <c:pt idx="1971">
                  <c:v>44689171.31778799</c:v>
                </c:pt>
                <c:pt idx="1972">
                  <c:v>44681852.993444003</c:v>
                </c:pt>
                <c:pt idx="1973">
                  <c:v>44674529.320413001</c:v>
                </c:pt>
                <c:pt idx="1974">
                  <c:v>44667200.303429991</c:v>
                </c:pt>
                <c:pt idx="1975">
                  <c:v>44659865.947223</c:v>
                </c:pt>
                <c:pt idx="1976">
                  <c:v>44652526.256513</c:v>
                </c:pt>
                <c:pt idx="1977">
                  <c:v>44645181.236014001</c:v>
                </c:pt>
                <c:pt idx="1978">
                  <c:v>44637830.890434004</c:v>
                </c:pt>
                <c:pt idx="1979">
                  <c:v>44630475.224475004</c:v>
                </c:pt>
                <c:pt idx="1980">
                  <c:v>44623114.242828995</c:v>
                </c:pt>
                <c:pt idx="1981">
                  <c:v>44615747.950185992</c:v>
                </c:pt>
                <c:pt idx="1982">
                  <c:v>44608376.351225004</c:v>
                </c:pt>
                <c:pt idx="1983">
                  <c:v>44600999.450620994</c:v>
                </c:pt>
                <c:pt idx="1984">
                  <c:v>44593617.253041998</c:v>
                </c:pt>
                <c:pt idx="1985">
                  <c:v>44586229.76314801</c:v>
                </c:pt>
                <c:pt idx="1986">
                  <c:v>44578836.985594004</c:v>
                </c:pt>
                <c:pt idx="1987">
                  <c:v>44571438.925028004</c:v>
                </c:pt>
                <c:pt idx="1988">
                  <c:v>44564035.586089991</c:v>
                </c:pt>
                <c:pt idx="1989">
                  <c:v>44556626.973414995</c:v>
                </c:pt>
                <c:pt idx="1990">
                  <c:v>44549213.091630004</c:v>
                </c:pt>
                <c:pt idx="1991">
                  <c:v>44541793.945358001</c:v>
                </c:pt>
                <c:pt idx="1992">
                  <c:v>44534369.539212003</c:v>
                </c:pt>
                <c:pt idx="1993">
                  <c:v>44526939.877801992</c:v>
                </c:pt>
                <c:pt idx="1994">
                  <c:v>44519504.965727001</c:v>
                </c:pt>
                <c:pt idx="1995">
                  <c:v>44512064.807584994</c:v>
                </c:pt>
                <c:pt idx="1996">
                  <c:v>44504619.407963</c:v>
                </c:pt>
                <c:pt idx="1997">
                  <c:v>44497168.771442011</c:v>
                </c:pt>
                <c:pt idx="1998">
                  <c:v>44489712.902599998</c:v>
                </c:pt>
                <c:pt idx="1999">
                  <c:v>44482251.806004994</c:v>
                </c:pt>
                <c:pt idx="2000">
                  <c:v>44474785.486218996</c:v>
                </c:pt>
                <c:pt idx="2001">
                  <c:v>44467313.947798997</c:v>
                </c:pt>
                <c:pt idx="2002">
                  <c:v>44459837.195295013</c:v>
                </c:pt>
                <c:pt idx="2003">
                  <c:v>44452355.233249009</c:v>
                </c:pt>
                <c:pt idx="2004">
                  <c:v>44444868.066199005</c:v>
                </c:pt>
                <c:pt idx="2005">
                  <c:v>44437375.698675007</c:v>
                </c:pt>
                <c:pt idx="2006">
                  <c:v>44429878.135201007</c:v>
                </c:pt>
                <c:pt idx="2007">
                  <c:v>44422375.380295001</c:v>
                </c:pt>
                <c:pt idx="2008">
                  <c:v>44414867.438468002</c:v>
                </c:pt>
                <c:pt idx="2009">
                  <c:v>44407354.314224996</c:v>
                </c:pt>
                <c:pt idx="2010">
                  <c:v>44399836.012064993</c:v>
                </c:pt>
                <c:pt idx="2011">
                  <c:v>44392312.536478996</c:v>
                </c:pt>
                <c:pt idx="2012">
                  <c:v>44384783.891954005</c:v>
                </c:pt>
                <c:pt idx="2013">
                  <c:v>44377250.082969993</c:v>
                </c:pt>
                <c:pt idx="2014">
                  <c:v>44369711.113999002</c:v>
                </c:pt>
                <c:pt idx="2015">
                  <c:v>44362166.989508003</c:v>
                </c:pt>
                <c:pt idx="2016">
                  <c:v>44354617.713959001</c:v>
                </c:pt>
                <c:pt idx="2017">
                  <c:v>44347063.291806005</c:v>
                </c:pt>
                <c:pt idx="2018">
                  <c:v>44339503.727496006</c:v>
                </c:pt>
                <c:pt idx="2019">
                  <c:v>44331939.025472</c:v>
                </c:pt>
                <c:pt idx="2020">
                  <c:v>44324369.190170005</c:v>
                </c:pt>
                <c:pt idx="2021">
                  <c:v>44316794.226018004</c:v>
                </c:pt>
                <c:pt idx="2022">
                  <c:v>44309214.137440003</c:v>
                </c:pt>
                <c:pt idx="2023">
                  <c:v>44301628.928852998</c:v>
                </c:pt>
                <c:pt idx="2024">
                  <c:v>44294038.604668006</c:v>
                </c:pt>
                <c:pt idx="2025">
                  <c:v>44286443.169289008</c:v>
                </c:pt>
                <c:pt idx="2026">
                  <c:v>44278842.627116002</c:v>
                </c:pt>
                <c:pt idx="2027">
                  <c:v>44271236.982538998</c:v>
                </c:pt>
                <c:pt idx="2028">
                  <c:v>44263626.239946008</c:v>
                </c:pt>
                <c:pt idx="2029">
                  <c:v>44256010.403714992</c:v>
                </c:pt>
                <c:pt idx="2030">
                  <c:v>44248389.478221998</c:v>
                </c:pt>
                <c:pt idx="2031">
                  <c:v>44240763.467834003</c:v>
                </c:pt>
                <c:pt idx="2032">
                  <c:v>44233132.376913004</c:v>
                </c:pt>
                <c:pt idx="2033">
                  <c:v>44225496.209812999</c:v>
                </c:pt>
                <c:pt idx="2034">
                  <c:v>44217854.970884994</c:v>
                </c:pt>
                <c:pt idx="2035">
                  <c:v>44210208.664471</c:v>
                </c:pt>
                <c:pt idx="2036">
                  <c:v>44202557.294910006</c:v>
                </c:pt>
                <c:pt idx="2037">
                  <c:v>44194900.866531998</c:v>
                </c:pt>
                <c:pt idx="2038">
                  <c:v>44187239.383661993</c:v>
                </c:pt>
                <c:pt idx="2039">
                  <c:v>44179572.850620992</c:v>
                </c:pt>
                <c:pt idx="2040">
                  <c:v>44171901.27172</c:v>
                </c:pt>
                <c:pt idx="2041">
                  <c:v>44164224.651267007</c:v>
                </c:pt>
                <c:pt idx="2042">
                  <c:v>44156542.993562996</c:v>
                </c:pt>
                <c:pt idx="2043">
                  <c:v>44148856.302903995</c:v>
                </c:pt>
                <c:pt idx="2044">
                  <c:v>44141164.583577998</c:v>
                </c:pt>
                <c:pt idx="2045">
                  <c:v>44133467.839868002</c:v>
                </c:pt>
                <c:pt idx="2046">
                  <c:v>44125766.076051995</c:v>
                </c:pt>
                <c:pt idx="2047">
                  <c:v>44118059.296402</c:v>
                </c:pt>
                <c:pt idx="2048">
                  <c:v>44110347.505181998</c:v>
                </c:pt>
                <c:pt idx="2049">
                  <c:v>44102630.706651002</c:v>
                </c:pt>
                <c:pt idx="2050">
                  <c:v>44094908.905064002</c:v>
                </c:pt>
                <c:pt idx="2051">
                  <c:v>44087182.104668006</c:v>
                </c:pt>
                <c:pt idx="2052">
                  <c:v>44079450.309703998</c:v>
                </c:pt>
                <c:pt idx="2053">
                  <c:v>44071713.524409011</c:v>
                </c:pt>
                <c:pt idx="2054">
                  <c:v>44063971.753013</c:v>
                </c:pt>
                <c:pt idx="2055">
                  <c:v>44056224.999738008</c:v>
                </c:pt>
                <c:pt idx="2056">
                  <c:v>44048473.268804006</c:v>
                </c:pt>
                <c:pt idx="2057">
                  <c:v>44040716.564423002</c:v>
                </c:pt>
                <c:pt idx="2058">
                  <c:v>44032954.890801996</c:v>
                </c:pt>
                <c:pt idx="2059">
                  <c:v>44025188.252140999</c:v>
                </c:pt>
                <c:pt idx="2060">
                  <c:v>44017416.652634002</c:v>
                </c:pt>
                <c:pt idx="2061">
                  <c:v>44009640.096471995</c:v>
                </c:pt>
                <c:pt idx="2062">
                  <c:v>44001858.587837003</c:v>
                </c:pt>
                <c:pt idx="2063">
                  <c:v>43994072.130906999</c:v>
                </c:pt>
                <c:pt idx="2064">
                  <c:v>43986280.72985401</c:v>
                </c:pt>
                <c:pt idx="2065">
                  <c:v>43978484.388843</c:v>
                </c:pt>
                <c:pt idx="2066">
                  <c:v>43970683.112034999</c:v>
                </c:pt>
                <c:pt idx="2067">
                  <c:v>43962876.903583996</c:v>
                </c:pt>
                <c:pt idx="2068">
                  <c:v>43955065.767639019</c:v>
                </c:pt>
                <c:pt idx="2069">
                  <c:v>43947249.708342999</c:v>
                </c:pt>
                <c:pt idx="2070">
                  <c:v>43939428.729833007</c:v>
                </c:pt>
                <c:pt idx="2071">
                  <c:v>43931602.836240999</c:v>
                </c:pt>
                <c:pt idx="2072">
                  <c:v>43923772.031692006</c:v>
                </c:pt>
                <c:pt idx="2073">
                  <c:v>43915936.320308</c:v>
                </c:pt>
                <c:pt idx="2074">
                  <c:v>43908095.706201002</c:v>
                </c:pt>
                <c:pt idx="2075">
                  <c:v>43900250.193481997</c:v>
                </c:pt>
                <c:pt idx="2076">
                  <c:v>43892399.786252998</c:v>
                </c:pt>
                <c:pt idx="2077">
                  <c:v>43884544.488613002</c:v>
                </c:pt>
                <c:pt idx="2078">
                  <c:v>43876684.304651998</c:v>
                </c:pt>
                <c:pt idx="2079">
                  <c:v>43868819.238457009</c:v>
                </c:pt>
                <c:pt idx="2080">
                  <c:v>43860949.294109009</c:v>
                </c:pt>
                <c:pt idx="2081">
                  <c:v>43853074.475683011</c:v>
                </c:pt>
                <c:pt idx="2082">
                  <c:v>43845194.787248008</c:v>
                </c:pt>
                <c:pt idx="2083">
                  <c:v>43837310.232868001</c:v>
                </c:pt>
                <c:pt idx="2084">
                  <c:v>43829420.816601992</c:v>
                </c:pt>
                <c:pt idx="2085">
                  <c:v>43821526.542502992</c:v>
                </c:pt>
                <c:pt idx="2086">
                  <c:v>43813627.414616004</c:v>
                </c:pt>
                <c:pt idx="2087">
                  <c:v>43805723.436984994</c:v>
                </c:pt>
                <c:pt idx="2088">
                  <c:v>43797814.613645002</c:v>
                </c:pt>
                <c:pt idx="2089">
                  <c:v>43789900.948625997</c:v>
                </c:pt>
                <c:pt idx="2090">
                  <c:v>43781982.445955001</c:v>
                </c:pt>
                <c:pt idx="2091">
                  <c:v>43774059.10964901</c:v>
                </c:pt>
                <c:pt idx="2092">
                  <c:v>43766130.943723992</c:v>
                </c:pt>
                <c:pt idx="2093">
                  <c:v>43758197.952186994</c:v>
                </c:pt>
                <c:pt idx="2094">
                  <c:v>43750260.139043011</c:v>
                </c:pt>
                <c:pt idx="2095">
                  <c:v>43742317.508286998</c:v>
                </c:pt>
                <c:pt idx="2096">
                  <c:v>43734370.063914001</c:v>
                </c:pt>
                <c:pt idx="2097">
                  <c:v>43726417.809908003</c:v>
                </c:pt>
                <c:pt idx="2098">
                  <c:v>43718460.750252001</c:v>
                </c:pt>
                <c:pt idx="2099">
                  <c:v>43710498.888919994</c:v>
                </c:pt>
                <c:pt idx="2100">
                  <c:v>43702532.229884006</c:v>
                </c:pt>
                <c:pt idx="2101">
                  <c:v>43694560.777109005</c:v>
                </c:pt>
                <c:pt idx="2102">
                  <c:v>43686584.534552999</c:v>
                </c:pt>
                <c:pt idx="2103">
                  <c:v>43678603.506171994</c:v>
                </c:pt>
                <c:pt idx="2104">
                  <c:v>43670617.695913009</c:v>
                </c:pt>
                <c:pt idx="2105">
                  <c:v>43662627.107719995</c:v>
                </c:pt>
                <c:pt idx="2106">
                  <c:v>43654631.745531008</c:v>
                </c:pt>
                <c:pt idx="2107">
                  <c:v>43646631.613278002</c:v>
                </c:pt>
                <c:pt idx="2108">
                  <c:v>43638626.714890003</c:v>
                </c:pt>
                <c:pt idx="2109">
                  <c:v>43630617.054287001</c:v>
                </c:pt>
                <c:pt idx="2110">
                  <c:v>43622602.635385998</c:v>
                </c:pt>
                <c:pt idx="2111">
                  <c:v>43614583.462099001</c:v>
                </c:pt>
                <c:pt idx="2112">
                  <c:v>43606559.538332</c:v>
                </c:pt>
                <c:pt idx="2113">
                  <c:v>43598530.867983997</c:v>
                </c:pt>
                <c:pt idx="2114">
                  <c:v>43590497.454951994</c:v>
                </c:pt>
                <c:pt idx="2115">
                  <c:v>43582459.303124994</c:v>
                </c:pt>
                <c:pt idx="2116">
                  <c:v>43574416.416388988</c:v>
                </c:pt>
                <c:pt idx="2117">
                  <c:v>43566368.798622005</c:v>
                </c:pt>
                <c:pt idx="2118">
                  <c:v>43558316.453698002</c:v>
                </c:pt>
                <c:pt idx="2119">
                  <c:v>43550259.385487996</c:v>
                </c:pt>
                <c:pt idx="2120">
                  <c:v>43542197.597854003</c:v>
                </c:pt>
                <c:pt idx="2121">
                  <c:v>43534131.094655007</c:v>
                </c:pt>
                <c:pt idx="2122">
                  <c:v>43526059.879744001</c:v>
                </c:pt>
                <c:pt idx="2123">
                  <c:v>43517983.956968993</c:v>
                </c:pt>
                <c:pt idx="2124">
                  <c:v>43509903.330173001</c:v>
                </c:pt>
                <c:pt idx="2125">
                  <c:v>43501818.003194004</c:v>
                </c:pt>
                <c:pt idx="2126">
                  <c:v>43493727.979864001</c:v>
                </c:pt>
                <c:pt idx="2127">
                  <c:v>43485633.264010005</c:v>
                </c:pt>
                <c:pt idx="2128">
                  <c:v>43477533.859453999</c:v>
                </c:pt>
                <c:pt idx="2129">
                  <c:v>43469429.770012997</c:v>
                </c:pt>
                <c:pt idx="2130">
                  <c:v>43461320.999499008</c:v>
                </c:pt>
                <c:pt idx="2131">
                  <c:v>43453207.551717997</c:v>
                </c:pt>
                <c:pt idx="2132">
                  <c:v>43445089.430473</c:v>
                </c:pt>
                <c:pt idx="2133">
                  <c:v>43436966.63955801</c:v>
                </c:pt>
                <c:pt idx="2134">
                  <c:v>43428839.18276599</c:v>
                </c:pt>
                <c:pt idx="2135">
                  <c:v>43420707.063881993</c:v>
                </c:pt>
                <c:pt idx="2136">
                  <c:v>43412570.286687002</c:v>
                </c:pt>
                <c:pt idx="2137">
                  <c:v>43404428.854956992</c:v>
                </c:pt>
                <c:pt idx="2138">
                  <c:v>43396282.772463001</c:v>
                </c:pt>
                <c:pt idx="2139">
                  <c:v>43388132.042970993</c:v>
                </c:pt>
                <c:pt idx="2140">
                  <c:v>43379976.670240007</c:v>
                </c:pt>
                <c:pt idx="2141">
                  <c:v>43371816.658027999</c:v>
                </c:pt>
                <c:pt idx="2142">
                  <c:v>43363652.01008299</c:v>
                </c:pt>
                <c:pt idx="2143">
                  <c:v>43355482.730152003</c:v>
                </c:pt>
                <c:pt idx="2144">
                  <c:v>43347308.821975</c:v>
                </c:pt>
                <c:pt idx="2145">
                  <c:v>43339130.289288007</c:v>
                </c:pt>
                <c:pt idx="2146">
                  <c:v>43330947.135820001</c:v>
                </c:pt>
                <c:pt idx="2147">
                  <c:v>43322759.365296006</c:v>
                </c:pt>
                <c:pt idx="2148">
                  <c:v>43314566.981439002</c:v>
                </c:pt>
                <c:pt idx="2149">
                  <c:v>43306369.987960994</c:v>
                </c:pt>
                <c:pt idx="2150">
                  <c:v>43298168.388574995</c:v>
                </c:pt>
                <c:pt idx="2151">
                  <c:v>43289962.186983995</c:v>
                </c:pt>
                <c:pt idx="2152">
                  <c:v>43281751.386890993</c:v>
                </c:pt>
                <c:pt idx="2153">
                  <c:v>43273535.991989002</c:v>
                </c:pt>
                <c:pt idx="2154">
                  <c:v>43265316.005970001</c:v>
                </c:pt>
                <c:pt idx="2155">
                  <c:v>43257091.432517998</c:v>
                </c:pt>
                <c:pt idx="2156">
                  <c:v>43248862.275315002</c:v>
                </c:pt>
                <c:pt idx="2157">
                  <c:v>43240628.53803701</c:v>
                </c:pt>
                <c:pt idx="2158">
                  <c:v>43232390.224353008</c:v>
                </c:pt>
                <c:pt idx="2159">
                  <c:v>43224147.337928995</c:v>
                </c:pt>
                <c:pt idx="2160">
                  <c:v>43215899.882426992</c:v>
                </c:pt>
                <c:pt idx="2161">
                  <c:v>43207647.861502998</c:v>
                </c:pt>
                <c:pt idx="2162">
                  <c:v>43199391.278806999</c:v>
                </c:pt>
                <c:pt idx="2163">
                  <c:v>43191130.137984999</c:v>
                </c:pt>
                <c:pt idx="2164">
                  <c:v>43182864.442679994</c:v>
                </c:pt>
                <c:pt idx="2165">
                  <c:v>43174594.196526997</c:v>
                </c:pt>
                <c:pt idx="2166">
                  <c:v>43166319.403158002</c:v>
                </c:pt>
                <c:pt idx="2167">
                  <c:v>43158040.066200003</c:v>
                </c:pt>
                <c:pt idx="2168">
                  <c:v>43149756.189274006</c:v>
                </c:pt>
                <c:pt idx="2169">
                  <c:v>43141467.775998011</c:v>
                </c:pt>
                <c:pt idx="2170">
                  <c:v>43133174.829984002</c:v>
                </c:pt>
                <c:pt idx="2171">
                  <c:v>43124877.354839996</c:v>
                </c:pt>
                <c:pt idx="2172">
                  <c:v>43116575.354166992</c:v>
                </c:pt>
                <c:pt idx="2173">
                  <c:v>43108268.831565</c:v>
                </c:pt>
                <c:pt idx="2174">
                  <c:v>43099957.790625006</c:v>
                </c:pt>
                <c:pt idx="2175">
                  <c:v>43091642.234935008</c:v>
                </c:pt>
                <c:pt idx="2176">
                  <c:v>43083322.168081</c:v>
                </c:pt>
                <c:pt idx="2177">
                  <c:v>43074997.593639009</c:v>
                </c:pt>
                <c:pt idx="2178">
                  <c:v>43066668.515184</c:v>
                </c:pt>
                <c:pt idx="2179">
                  <c:v>43058334.936284997</c:v>
                </c:pt>
                <c:pt idx="2180">
                  <c:v>43049996.860506997</c:v>
                </c:pt>
                <c:pt idx="2181">
                  <c:v>43041654.29140801</c:v>
                </c:pt>
                <c:pt idx="2182">
                  <c:v>43033307.232545003</c:v>
                </c:pt>
                <c:pt idx="2183">
                  <c:v>43024955.687467001</c:v>
                </c:pt>
                <c:pt idx="2184">
                  <c:v>43016599.659718998</c:v>
                </c:pt>
                <c:pt idx="2185">
                  <c:v>43008239.152841993</c:v>
                </c:pt>
                <c:pt idx="2186">
                  <c:v>42999874.170373</c:v>
                </c:pt>
                <c:pt idx="2187">
                  <c:v>42991504.715842001</c:v>
                </c:pt>
                <c:pt idx="2188">
                  <c:v>42983130.792777002</c:v>
                </c:pt>
                <c:pt idx="2189">
                  <c:v>42974752.404699005</c:v>
                </c:pt>
                <c:pt idx="2190">
                  <c:v>42966369.555124998</c:v>
                </c:pt>
                <c:pt idx="2191">
                  <c:v>42957982.247569002</c:v>
                </c:pt>
                <c:pt idx="2192">
                  <c:v>42949590.485538006</c:v>
                </c:pt>
                <c:pt idx="2193">
                  <c:v>42941194.272535011</c:v>
                </c:pt>
                <c:pt idx="2194">
                  <c:v>42932793.612059996</c:v>
                </c:pt>
                <c:pt idx="2195">
                  <c:v>42924388.507605001</c:v>
                </c:pt>
                <c:pt idx="2196">
                  <c:v>42915978.962661996</c:v>
                </c:pt>
                <c:pt idx="2197">
                  <c:v>42907564.980712995</c:v>
                </c:pt>
                <c:pt idx="2198">
                  <c:v>42899146.565240011</c:v>
                </c:pt>
                <c:pt idx="2199">
                  <c:v>42890723.719719</c:v>
                </c:pt>
                <c:pt idx="2200">
                  <c:v>42882296.447618999</c:v>
                </c:pt>
                <c:pt idx="2201">
                  <c:v>42873864.752407998</c:v>
                </c:pt>
                <c:pt idx="2202">
                  <c:v>42865428.637547009</c:v>
                </c:pt>
                <c:pt idx="2203">
                  <c:v>42856988.106493011</c:v>
                </c:pt>
                <c:pt idx="2204">
                  <c:v>42848543.162700005</c:v>
                </c:pt>
                <c:pt idx="2205">
                  <c:v>42840093.809614003</c:v>
                </c:pt>
                <c:pt idx="2206">
                  <c:v>42831640.050680995</c:v>
                </c:pt>
                <c:pt idx="2207">
                  <c:v>42823181.889338002</c:v>
                </c:pt>
                <c:pt idx="2208">
                  <c:v>42814719.329020001</c:v>
                </c:pt>
                <c:pt idx="2209">
                  <c:v>42806252.373158</c:v>
                </c:pt>
                <c:pt idx="2210">
                  <c:v>42797781.025175005</c:v>
                </c:pt>
                <c:pt idx="2211">
                  <c:v>42789305.288494006</c:v>
                </c:pt>
                <c:pt idx="2212">
                  <c:v>42780825.166531004</c:v>
                </c:pt>
                <c:pt idx="2213">
                  <c:v>42772340.66269701</c:v>
                </c:pt>
                <c:pt idx="2214">
                  <c:v>42763851.780400001</c:v>
                </c:pt>
                <c:pt idx="2215">
                  <c:v>42755358.523042001</c:v>
                </c:pt>
                <c:pt idx="2216">
                  <c:v>42746860.894023001</c:v>
                </c:pt>
                <c:pt idx="2217">
                  <c:v>42738358.896734998</c:v>
                </c:pt>
                <c:pt idx="2218">
                  <c:v>42729852.534569003</c:v>
                </c:pt>
                <c:pt idx="2219">
                  <c:v>42721341.810909994</c:v>
                </c:pt>
                <c:pt idx="2220">
                  <c:v>42712826.729137018</c:v>
                </c:pt>
                <c:pt idx="2221">
                  <c:v>42704307.292626999</c:v>
                </c:pt>
                <c:pt idx="2222">
                  <c:v>42695783.504750997</c:v>
                </c:pt>
                <c:pt idx="2223">
                  <c:v>42687255.368877001</c:v>
                </c:pt>
                <c:pt idx="2224">
                  <c:v>42678722.888367996</c:v>
                </c:pt>
                <c:pt idx="2225">
                  <c:v>42670186.066581994</c:v>
                </c:pt>
                <c:pt idx="2226">
                  <c:v>42661644.906871989</c:v>
                </c:pt>
                <c:pt idx="2227">
                  <c:v>42653099.412588991</c:v>
                </c:pt>
                <c:pt idx="2228">
                  <c:v>42644549.587076992</c:v>
                </c:pt>
                <c:pt idx="2229">
                  <c:v>42635995.433678001</c:v>
                </c:pt>
                <c:pt idx="2230">
                  <c:v>42627436.955727004</c:v>
                </c:pt>
                <c:pt idx="2231">
                  <c:v>42618874.156555995</c:v>
                </c:pt>
                <c:pt idx="2232">
                  <c:v>42610307.039494008</c:v>
                </c:pt>
                <c:pt idx="2233">
                  <c:v>42601735.607863002</c:v>
                </c:pt>
                <c:pt idx="2234">
                  <c:v>42593159.864981994</c:v>
                </c:pt>
                <c:pt idx="2235">
                  <c:v>42584579.814165995</c:v>
                </c:pt>
                <c:pt idx="2236">
                  <c:v>42575995.45872499</c:v>
                </c:pt>
                <c:pt idx="2237">
                  <c:v>42567406.801964998</c:v>
                </c:pt>
                <c:pt idx="2238">
                  <c:v>42558813.847187996</c:v>
                </c:pt>
                <c:pt idx="2239">
                  <c:v>42550216.597690009</c:v>
                </c:pt>
                <c:pt idx="2240">
                  <c:v>42541615.056763992</c:v>
                </c:pt>
                <c:pt idx="2241">
                  <c:v>42533009.227700002</c:v>
                </c:pt>
                <c:pt idx="2242">
                  <c:v>42524399.11378099</c:v>
                </c:pt>
                <c:pt idx="2243">
                  <c:v>42515784.718286999</c:v>
                </c:pt>
                <c:pt idx="2244">
                  <c:v>42507166.044494003</c:v>
                </c:pt>
                <c:pt idx="2245">
                  <c:v>42498543.095674008</c:v>
                </c:pt>
                <c:pt idx="2246">
                  <c:v>42489915.875092998</c:v>
                </c:pt>
                <c:pt idx="2247">
                  <c:v>42481284.386014991</c:v>
                </c:pt>
                <c:pt idx="2248">
                  <c:v>42472648.631698012</c:v>
                </c:pt>
                <c:pt idx="2249">
                  <c:v>42464008.615396</c:v>
                </c:pt>
                <c:pt idx="2250">
                  <c:v>42455364.340359993</c:v>
                </c:pt>
                <c:pt idx="2251">
                  <c:v>42446715.809835002</c:v>
                </c:pt>
                <c:pt idx="2252">
                  <c:v>42438063.027062997</c:v>
                </c:pt>
                <c:pt idx="2253">
                  <c:v>42429405.995281003</c:v>
                </c:pt>
                <c:pt idx="2254">
                  <c:v>42420744.71772299</c:v>
                </c:pt>
                <c:pt idx="2255">
                  <c:v>42412079.197618008</c:v>
                </c:pt>
                <c:pt idx="2256">
                  <c:v>42403409.438189998</c:v>
                </c:pt>
                <c:pt idx="2257">
                  <c:v>42394735.442658998</c:v>
                </c:pt>
                <c:pt idx="2258">
                  <c:v>42386057.21424301</c:v>
                </c:pt>
                <c:pt idx="2259">
                  <c:v>42377374.756153002</c:v>
                </c:pt>
                <c:pt idx="2260">
                  <c:v>42368688.071598008</c:v>
                </c:pt>
                <c:pt idx="2261">
                  <c:v>42359997.163779996</c:v>
                </c:pt>
                <c:pt idx="2262">
                  <c:v>42351302.035900004</c:v>
                </c:pt>
                <c:pt idx="2263">
                  <c:v>42342602.691154011</c:v>
                </c:pt>
                <c:pt idx="2264">
                  <c:v>42333899.132731996</c:v>
                </c:pt>
                <c:pt idx="2265">
                  <c:v>42325191.363820992</c:v>
                </c:pt>
                <c:pt idx="2266">
                  <c:v>42316479.387605995</c:v>
                </c:pt>
                <c:pt idx="2267">
                  <c:v>42307763.207263008</c:v>
                </c:pt>
                <c:pt idx="2268">
                  <c:v>42299042.825970002</c:v>
                </c:pt>
                <c:pt idx="2269">
                  <c:v>42290318.246895</c:v>
                </c:pt>
                <c:pt idx="2270">
                  <c:v>42281589.473205</c:v>
                </c:pt>
                <c:pt idx="2271">
                  <c:v>42272856.508063003</c:v>
                </c:pt>
                <c:pt idx="2272">
                  <c:v>42264119.354626991</c:v>
                </c:pt>
                <c:pt idx="2273">
                  <c:v>42255378.016051993</c:v>
                </c:pt>
                <c:pt idx="2274">
                  <c:v>42246632.495486997</c:v>
                </c:pt>
                <c:pt idx="2275">
                  <c:v>42237882.796078004</c:v>
                </c:pt>
                <c:pt idx="2276">
                  <c:v>42229128.920966998</c:v>
                </c:pt>
                <c:pt idx="2277">
                  <c:v>42220370.873292997</c:v>
                </c:pt>
                <c:pt idx="2278">
                  <c:v>42211608.656188004</c:v>
                </c:pt>
                <c:pt idx="2279">
                  <c:v>42202842.272782989</c:v>
                </c:pt>
                <c:pt idx="2280">
                  <c:v>42194071.726203009</c:v>
                </c:pt>
                <c:pt idx="2281">
                  <c:v>42185297.01957</c:v>
                </c:pt>
                <c:pt idx="2282">
                  <c:v>42176518.156000994</c:v>
                </c:pt>
                <c:pt idx="2283">
                  <c:v>42167735.138611004</c:v>
                </c:pt>
                <c:pt idx="2284">
                  <c:v>42158947.970507003</c:v>
                </c:pt>
                <c:pt idx="2285">
                  <c:v>42150156.654797003</c:v>
                </c:pt>
                <c:pt idx="2286">
                  <c:v>42141361.194581002</c:v>
                </c:pt>
                <c:pt idx="2287">
                  <c:v>42132561.592956997</c:v>
                </c:pt>
                <c:pt idx="2288">
                  <c:v>42123757.853017993</c:v>
                </c:pt>
                <c:pt idx="2289">
                  <c:v>42114949.977853</c:v>
                </c:pt>
                <c:pt idx="2290">
                  <c:v>42106137.970549002</c:v>
                </c:pt>
                <c:pt idx="2291">
                  <c:v>42097321.834185995</c:v>
                </c:pt>
                <c:pt idx="2292">
                  <c:v>42088501.571842</c:v>
                </c:pt>
                <c:pt idx="2293">
                  <c:v>42079677.186590001</c:v>
                </c:pt>
                <c:pt idx="2294">
                  <c:v>42070848.681501001</c:v>
                </c:pt>
                <c:pt idx="2295">
                  <c:v>42062016.059639007</c:v>
                </c:pt>
                <c:pt idx="2296">
                  <c:v>42053179.324065998</c:v>
                </c:pt>
                <c:pt idx="2297">
                  <c:v>42044338.477839999</c:v>
                </c:pt>
                <c:pt idx="2298">
                  <c:v>42035493.524014011</c:v>
                </c:pt>
                <c:pt idx="2299">
                  <c:v>42026644.46563901</c:v>
                </c:pt>
                <c:pt idx="2300">
                  <c:v>42017791.305760004</c:v>
                </c:pt>
                <c:pt idx="2301">
                  <c:v>42008934.047417998</c:v>
                </c:pt>
                <c:pt idx="2302">
                  <c:v>42000072.69365301</c:v>
                </c:pt>
                <c:pt idx="2303">
                  <c:v>41991207.247497007</c:v>
                </c:pt>
                <c:pt idx="2304">
                  <c:v>41982337.711980999</c:v>
                </c:pt>
                <c:pt idx="2305">
                  <c:v>41973464.090132006</c:v>
                </c:pt>
                <c:pt idx="2306">
                  <c:v>41964586.384971991</c:v>
                </c:pt>
                <c:pt idx="2307">
                  <c:v>41955704.599518009</c:v>
                </c:pt>
                <c:pt idx="2308">
                  <c:v>41946818.736786991</c:v>
                </c:pt>
                <c:pt idx="2309">
                  <c:v>41937928.799787007</c:v>
                </c:pt>
                <c:pt idx="2310">
                  <c:v>41929034.791527011</c:v>
                </c:pt>
                <c:pt idx="2311">
                  <c:v>41920136.715009004</c:v>
                </c:pt>
                <c:pt idx="2312">
                  <c:v>41911234.573232003</c:v>
                </c:pt>
                <c:pt idx="2313">
                  <c:v>41902328.369191006</c:v>
                </c:pt>
                <c:pt idx="2314">
                  <c:v>41893418.105879001</c:v>
                </c:pt>
                <c:pt idx="2315">
                  <c:v>41884503.786280997</c:v>
                </c:pt>
                <c:pt idx="2316">
                  <c:v>41875585.413381986</c:v>
                </c:pt>
                <c:pt idx="2317">
                  <c:v>41866662.990162</c:v>
                </c:pt>
                <c:pt idx="2318">
                  <c:v>41857736.519597009</c:v>
                </c:pt>
                <c:pt idx="2319">
                  <c:v>41848806.004659005</c:v>
                </c:pt>
                <c:pt idx="2320">
                  <c:v>41839871.448315993</c:v>
                </c:pt>
                <c:pt idx="2321">
                  <c:v>41830932.853533</c:v>
                </c:pt>
                <c:pt idx="2322">
                  <c:v>41821990.223271005</c:v>
                </c:pt>
                <c:pt idx="2323">
                  <c:v>41813043.560485996</c:v>
                </c:pt>
                <c:pt idx="2324">
                  <c:v>41804092.868132003</c:v>
                </c:pt>
                <c:pt idx="2325">
                  <c:v>41795138.149158008</c:v>
                </c:pt>
                <c:pt idx="2326">
                  <c:v>41786179.406509995</c:v>
                </c:pt>
                <c:pt idx="2327">
                  <c:v>41777216.643128999</c:v>
                </c:pt>
                <c:pt idx="2328">
                  <c:v>41768249.861954011</c:v>
                </c:pt>
                <c:pt idx="2329">
                  <c:v>41759279.065919004</c:v>
                </c:pt>
                <c:pt idx="2330">
                  <c:v>41750304.257954001</c:v>
                </c:pt>
                <c:pt idx="2331">
                  <c:v>41741325.440985993</c:v>
                </c:pt>
                <c:pt idx="2332">
                  <c:v>41732342.617938004</c:v>
                </c:pt>
                <c:pt idx="2333">
                  <c:v>41723355.791729003</c:v>
                </c:pt>
                <c:pt idx="2334">
                  <c:v>41714364.965275005</c:v>
                </c:pt>
                <c:pt idx="2335">
                  <c:v>41705370.141488001</c:v>
                </c:pt>
                <c:pt idx="2336">
                  <c:v>41696371.323275</c:v>
                </c:pt>
                <c:pt idx="2337">
                  <c:v>41687368.513541996</c:v>
                </c:pt>
                <c:pt idx="2338">
                  <c:v>41678361.715188004</c:v>
                </c:pt>
                <c:pt idx="2339">
                  <c:v>41669350.931111</c:v>
                </c:pt>
                <c:pt idx="2340">
                  <c:v>41660336.16420301</c:v>
                </c:pt>
                <c:pt idx="2341">
                  <c:v>41651317.417353995</c:v>
                </c:pt>
                <c:pt idx="2342">
                  <c:v>41642294.693451002</c:v>
                </c:pt>
                <c:pt idx="2343">
                  <c:v>41633267.995374002</c:v>
                </c:pt>
                <c:pt idx="2344">
                  <c:v>41624237.326003999</c:v>
                </c:pt>
                <c:pt idx="2345">
                  <c:v>41615202.688212998</c:v>
                </c:pt>
                <c:pt idx="2346">
                  <c:v>41606164.084873997</c:v>
                </c:pt>
                <c:pt idx="2347">
                  <c:v>41597121.518854</c:v>
                </c:pt>
                <c:pt idx="2348">
                  <c:v>41588074.993017003</c:v>
                </c:pt>
                <c:pt idx="2349">
                  <c:v>41579024.510221995</c:v>
                </c:pt>
                <c:pt idx="2350">
                  <c:v>41569970.073325992</c:v>
                </c:pt>
                <c:pt idx="2351">
                  <c:v>41560911.685181998</c:v>
                </c:pt>
                <c:pt idx="2352">
                  <c:v>41551849.348639004</c:v>
                </c:pt>
                <c:pt idx="2353">
                  <c:v>41542783.066542998</c:v>
                </c:pt>
                <c:pt idx="2354">
                  <c:v>41533712.841734998</c:v>
                </c:pt>
                <c:pt idx="2355">
                  <c:v>41524638.677054003</c:v>
                </c:pt>
                <c:pt idx="2356">
                  <c:v>41515560.575335003</c:v>
                </c:pt>
                <c:pt idx="2357">
                  <c:v>41506478.539408006</c:v>
                </c:pt>
                <c:pt idx="2358">
                  <c:v>41497392.572100997</c:v>
                </c:pt>
                <c:pt idx="2359">
                  <c:v>41488302.676237009</c:v>
                </c:pt>
                <c:pt idx="2360">
                  <c:v>41479208.854638003</c:v>
                </c:pt>
                <c:pt idx="2361">
                  <c:v>41470111.110118002</c:v>
                </c:pt>
                <c:pt idx="2362">
                  <c:v>41461009.445492998</c:v>
                </c:pt>
                <c:pt idx="2363">
                  <c:v>41451903.863570996</c:v>
                </c:pt>
                <c:pt idx="2364">
                  <c:v>41442794.367156997</c:v>
                </c:pt>
                <c:pt idx="2365">
                  <c:v>41433680.959054999</c:v>
                </c:pt>
                <c:pt idx="2366">
                  <c:v>41424563.642062992</c:v>
                </c:pt>
                <c:pt idx="2367">
                  <c:v>41415442.418974996</c:v>
                </c:pt>
                <c:pt idx="2368">
                  <c:v>41406317.292585</c:v>
                </c:pt>
                <c:pt idx="2369">
                  <c:v>41397188.265680008</c:v>
                </c:pt>
                <c:pt idx="2370">
                  <c:v>41388055.341044001</c:v>
                </c:pt>
                <c:pt idx="2371">
                  <c:v>41378918.521458007</c:v>
                </c:pt>
                <c:pt idx="2372">
                  <c:v>41369777.809700005</c:v>
                </c:pt>
                <c:pt idx="2373">
                  <c:v>41360633.208544008</c:v>
                </c:pt>
                <c:pt idx="2374">
                  <c:v>41351484.720760003</c:v>
                </c:pt>
                <c:pt idx="2375">
                  <c:v>41342332.349114999</c:v>
                </c:pt>
                <c:pt idx="2376">
                  <c:v>41333176.096372992</c:v>
                </c:pt>
                <c:pt idx="2377">
                  <c:v>41324015.965293005</c:v>
                </c:pt>
                <c:pt idx="2378">
                  <c:v>41314851.958631001</c:v>
                </c:pt>
                <c:pt idx="2379">
                  <c:v>41305684.079141006</c:v>
                </c:pt>
                <c:pt idx="2380">
                  <c:v>41296512.329571001</c:v>
                </c:pt>
                <c:pt idx="2381">
                  <c:v>41287336.712668002</c:v>
                </c:pt>
                <c:pt idx="2382">
                  <c:v>41278157.231175005</c:v>
                </c:pt>
                <c:pt idx="2383">
                  <c:v>41268973.887828991</c:v>
                </c:pt>
                <c:pt idx="2384">
                  <c:v>41259786.685365997</c:v>
                </c:pt>
                <c:pt idx="2385">
                  <c:v>41250595.626519002</c:v>
                </c:pt>
                <c:pt idx="2386">
                  <c:v>41241400.714015</c:v>
                </c:pt>
                <c:pt idx="2387">
                  <c:v>41232201.950579993</c:v>
                </c:pt>
                <c:pt idx="2388">
                  <c:v>41222999.338936001</c:v>
                </c:pt>
                <c:pt idx="2389">
                  <c:v>41213792.881798998</c:v>
                </c:pt>
                <c:pt idx="2390">
                  <c:v>41204582.581885993</c:v>
                </c:pt>
                <c:pt idx="2391">
                  <c:v>41195368.441908002</c:v>
                </c:pt>
                <c:pt idx="2392">
                  <c:v>41186150.464570999</c:v>
                </c:pt>
                <c:pt idx="2393">
                  <c:v>41176928.652580991</c:v>
                </c:pt>
                <c:pt idx="2394">
                  <c:v>41167703.008639008</c:v>
                </c:pt>
                <c:pt idx="2395">
                  <c:v>41158473.535441004</c:v>
                </c:pt>
                <c:pt idx="2396">
                  <c:v>41149240.235683009</c:v>
                </c:pt>
                <c:pt idx="2397">
                  <c:v>41140003.112053998</c:v>
                </c:pt>
                <c:pt idx="2398">
                  <c:v>41130762.167242005</c:v>
                </c:pt>
                <c:pt idx="2399">
                  <c:v>41121517.403931998</c:v>
                </c:pt>
                <c:pt idx="2400">
                  <c:v>41112268.824801996</c:v>
                </c:pt>
                <c:pt idx="2401">
                  <c:v>41103016.432531998</c:v>
                </c:pt>
                <c:pt idx="2402">
                  <c:v>41093760.229793005</c:v>
                </c:pt>
                <c:pt idx="2403">
                  <c:v>41084500.219257005</c:v>
                </c:pt>
                <c:pt idx="2404">
                  <c:v>41075236.403591</c:v>
                </c:pt>
                <c:pt idx="2405">
                  <c:v>41065968.785457008</c:v>
                </c:pt>
                <c:pt idx="2406">
                  <c:v>41056697.367517002</c:v>
                </c:pt>
                <c:pt idx="2407">
                  <c:v>41047422.152426995</c:v>
                </c:pt>
                <c:pt idx="2408">
                  <c:v>41038143.142840996</c:v>
                </c:pt>
                <c:pt idx="2409">
                  <c:v>41028860.341407999</c:v>
                </c:pt>
                <c:pt idx="2410">
                  <c:v>41019573.750776991</c:v>
                </c:pt>
                <c:pt idx="2411">
                  <c:v>41010283.373588994</c:v>
                </c:pt>
                <c:pt idx="2412">
                  <c:v>41000989.212484993</c:v>
                </c:pt>
                <c:pt idx="2413">
                  <c:v>40991691.270102002</c:v>
                </c:pt>
                <c:pt idx="2414">
                  <c:v>40982389.549073003</c:v>
                </c:pt>
                <c:pt idx="2415">
                  <c:v>40973084.052028991</c:v>
                </c:pt>
                <c:pt idx="2416">
                  <c:v>40963774.781597011</c:v>
                </c:pt>
                <c:pt idx="2417">
                  <c:v>40954461.740399003</c:v>
                </c:pt>
                <c:pt idx="2418">
                  <c:v>40945144.931056</c:v>
                </c:pt>
                <c:pt idx="2419">
                  <c:v>40935824.356183991</c:v>
                </c:pt>
                <c:pt idx="2420">
                  <c:v>40926500.018398002</c:v>
                </c:pt>
                <c:pt idx="2421">
                  <c:v>40917171.920308001</c:v>
                </c:pt>
                <c:pt idx="2422">
                  <c:v>40907840.064520001</c:v>
                </c:pt>
                <c:pt idx="2423">
                  <c:v>40898504.453639001</c:v>
                </c:pt>
                <c:pt idx="2424">
                  <c:v>40889165.090264007</c:v>
                </c:pt>
                <c:pt idx="2425">
                  <c:v>40879821.976993002</c:v>
                </c:pt>
                <c:pt idx="2426">
                  <c:v>40870475.116419993</c:v>
                </c:pt>
                <c:pt idx="2427">
                  <c:v>40861124.511135004</c:v>
                </c:pt>
                <c:pt idx="2428">
                  <c:v>40851770.163725004</c:v>
                </c:pt>
                <c:pt idx="2429">
                  <c:v>40842412.07677599</c:v>
                </c:pt>
                <c:pt idx="2430">
                  <c:v>40833050.252865992</c:v>
                </c:pt>
                <c:pt idx="2431">
                  <c:v>40823684.694575004</c:v>
                </c:pt>
                <c:pt idx="2432">
                  <c:v>40814315.404475994</c:v>
                </c:pt>
                <c:pt idx="2433">
                  <c:v>40804942.385140002</c:v>
                </c:pt>
                <c:pt idx="2434">
                  <c:v>40795565.639136009</c:v>
                </c:pt>
                <c:pt idx="2435">
                  <c:v>40786185.169027008</c:v>
                </c:pt>
                <c:pt idx="2436">
                  <c:v>40776800.977375992</c:v>
                </c:pt>
                <c:pt idx="2437">
                  <c:v>40767413.066739999</c:v>
                </c:pt>
                <c:pt idx="2438">
                  <c:v>40758021.439674005</c:v>
                </c:pt>
                <c:pt idx="2439">
                  <c:v>40748626.098729998</c:v>
                </c:pt>
                <c:pt idx="2440">
                  <c:v>40739227.046457</c:v>
                </c:pt>
                <c:pt idx="2441">
                  <c:v>40729824.285399005</c:v>
                </c:pt>
                <c:pt idx="2442">
                  <c:v>40720417.818099</c:v>
                </c:pt>
                <c:pt idx="2443">
                  <c:v>40711007.647096001</c:v>
                </c:pt>
                <c:pt idx="2444">
                  <c:v>40701593.774925001</c:v>
                </c:pt>
                <c:pt idx="2445">
                  <c:v>40692176.204120003</c:v>
                </c:pt>
                <c:pt idx="2446">
                  <c:v>40682754.937208004</c:v>
                </c:pt>
                <c:pt idx="2447">
                  <c:v>40673329.976716995</c:v>
                </c:pt>
                <c:pt idx="2448">
                  <c:v>40663901.325170003</c:v>
                </c:pt>
                <c:pt idx="2449">
                  <c:v>40654468.985084996</c:v>
                </c:pt>
                <c:pt idx="2450">
                  <c:v>40645032.958980992</c:v>
                </c:pt>
                <c:pt idx="2451">
                  <c:v>40635593.249370001</c:v>
                </c:pt>
                <c:pt idx="2452">
                  <c:v>40626149.858762994</c:v>
                </c:pt>
                <c:pt idx="2453">
                  <c:v>40616702.789666004</c:v>
                </c:pt>
                <c:pt idx="2454">
                  <c:v>40607252.044583999</c:v>
                </c:pt>
                <c:pt idx="2455">
                  <c:v>40597797.626018003</c:v>
                </c:pt>
                <c:pt idx="2456">
                  <c:v>40588339.536465995</c:v>
                </c:pt>
                <c:pt idx="2457">
                  <c:v>40578877.778421998</c:v>
                </c:pt>
                <c:pt idx="2458">
                  <c:v>40569412.354376994</c:v>
                </c:pt>
                <c:pt idx="2459">
                  <c:v>40559943.266819999</c:v>
                </c:pt>
                <c:pt idx="2460">
                  <c:v>40550470.518236004</c:v>
                </c:pt>
                <c:pt idx="2461">
                  <c:v>40540994.111108005</c:v>
                </c:pt>
                <c:pt idx="2462">
                  <c:v>40531514.047913</c:v>
                </c:pt>
                <c:pt idx="2463">
                  <c:v>40522030.331129</c:v>
                </c:pt>
                <c:pt idx="2464">
                  <c:v>40512542.963228002</c:v>
                </c:pt>
                <c:pt idx="2465">
                  <c:v>40503051.946679004</c:v>
                </c:pt>
                <c:pt idx="2466">
                  <c:v>40493557.283949003</c:v>
                </c:pt>
                <c:pt idx="2467">
                  <c:v>40484058.977501996</c:v>
                </c:pt>
                <c:pt idx="2468">
                  <c:v>40474557.029798009</c:v>
                </c:pt>
                <c:pt idx="2469">
                  <c:v>40465051.443294011</c:v>
                </c:pt>
                <c:pt idx="2470">
                  <c:v>40455542.220445007</c:v>
                </c:pt>
                <c:pt idx="2471">
                  <c:v>40446029.363700993</c:v>
                </c:pt>
                <c:pt idx="2472">
                  <c:v>40436512.875510998</c:v>
                </c:pt>
                <c:pt idx="2473">
                  <c:v>40426992.758319996</c:v>
                </c:pt>
                <c:pt idx="2474">
                  <c:v>40417469.014569998</c:v>
                </c:pt>
                <c:pt idx="2475">
                  <c:v>40407941.646699004</c:v>
                </c:pt>
                <c:pt idx="2476">
                  <c:v>40398410.657142997</c:v>
                </c:pt>
                <c:pt idx="2477">
                  <c:v>40388876.048335999</c:v>
                </c:pt>
                <c:pt idx="2478">
                  <c:v>40379337.82270699</c:v>
                </c:pt>
                <c:pt idx="2479">
                  <c:v>40369795.98268199</c:v>
                </c:pt>
                <c:pt idx="2480">
                  <c:v>40360250.530685998</c:v>
                </c:pt>
                <c:pt idx="2481">
                  <c:v>40350701.46913901</c:v>
                </c:pt>
                <c:pt idx="2482">
                  <c:v>40341148.800457999</c:v>
                </c:pt>
                <c:pt idx="2483">
                  <c:v>40331592.527058005</c:v>
                </c:pt>
                <c:pt idx="2484">
                  <c:v>40322032.651350997</c:v>
                </c:pt>
                <c:pt idx="2485">
                  <c:v>40312469.175745003</c:v>
                </c:pt>
                <c:pt idx="2486">
                  <c:v>40302902.102646001</c:v>
                </c:pt>
                <c:pt idx="2487">
                  <c:v>40293331.434455998</c:v>
                </c:pt>
                <c:pt idx="2488">
                  <c:v>40283757.173574001</c:v>
                </c:pt>
                <c:pt idx="2489">
                  <c:v>40274179.322397999</c:v>
                </c:pt>
                <c:pt idx="2490">
                  <c:v>40264597.883319989</c:v>
                </c:pt>
                <c:pt idx="2491">
                  <c:v>40255012.858731993</c:v>
                </c:pt>
                <c:pt idx="2492">
                  <c:v>40245424.251019999</c:v>
                </c:pt>
                <c:pt idx="2493">
                  <c:v>40235832.062569</c:v>
                </c:pt>
                <c:pt idx="2494">
                  <c:v>40226236.295761004</c:v>
                </c:pt>
                <c:pt idx="2495">
                  <c:v>40216636.95297499</c:v>
                </c:pt>
                <c:pt idx="2496">
                  <c:v>40207034.036584996</c:v>
                </c:pt>
                <c:pt idx="2497">
                  <c:v>40197427.548964001</c:v>
                </c:pt>
                <c:pt idx="2498">
                  <c:v>40187817.49248299</c:v>
                </c:pt>
                <c:pt idx="2499">
                  <c:v>40178203.869508006</c:v>
                </c:pt>
                <c:pt idx="2500">
                  <c:v>40168586.682401992</c:v>
                </c:pt>
                <c:pt idx="2501">
                  <c:v>40158965.933527</c:v>
                </c:pt>
                <c:pt idx="2502">
                  <c:v>40149341.625240013</c:v>
                </c:pt>
                <c:pt idx="2503">
                  <c:v>40139713.759896003</c:v>
                </c:pt>
                <c:pt idx="2504">
                  <c:v>40130082.339846998</c:v>
                </c:pt>
                <c:pt idx="2505">
                  <c:v>40120447.367441997</c:v>
                </c:pt>
                <c:pt idx="2506">
                  <c:v>40110808.845027998</c:v>
                </c:pt>
                <c:pt idx="2507">
                  <c:v>40101166.774946004</c:v>
                </c:pt>
                <c:pt idx="2508">
                  <c:v>40091521.159538008</c:v>
                </c:pt>
                <c:pt idx="2509">
                  <c:v>40081872.001141004</c:v>
                </c:pt>
                <c:pt idx="2510">
                  <c:v>40072219.302088991</c:v>
                </c:pt>
                <c:pt idx="2511">
                  <c:v>40062563.064714</c:v>
                </c:pt>
                <c:pt idx="2512">
                  <c:v>40052903.291344009</c:v>
                </c:pt>
                <c:pt idx="2513">
                  <c:v>40043239.984303996</c:v>
                </c:pt>
                <c:pt idx="2514">
                  <c:v>40033573.145919003</c:v>
                </c:pt>
                <c:pt idx="2515">
                  <c:v>40023902.778506003</c:v>
                </c:pt>
                <c:pt idx="2516">
                  <c:v>40014228.884383991</c:v>
                </c:pt>
                <c:pt idx="2517">
                  <c:v>40004551.465866998</c:v>
                </c:pt>
                <c:pt idx="2518">
                  <c:v>39994870.525265008</c:v>
                </c:pt>
                <c:pt idx="2519">
                  <c:v>39985186.064887002</c:v>
                </c:pt>
                <c:pt idx="2520">
                  <c:v>39975498.087038003</c:v>
                </c:pt>
                <c:pt idx="2521">
                  <c:v>39965806.594021</c:v>
                </c:pt>
                <c:pt idx="2522">
                  <c:v>39956111.588135004</c:v>
                </c:pt>
                <c:pt idx="2523">
                  <c:v>39946413.071678005</c:v>
                </c:pt>
                <c:pt idx="2524">
                  <c:v>39936711.046943001</c:v>
                </c:pt>
                <c:pt idx="2525">
                  <c:v>39927005.516220994</c:v>
                </c:pt>
                <c:pt idx="2526">
                  <c:v>39917296.481799997</c:v>
                </c:pt>
                <c:pt idx="2527">
                  <c:v>39907583.945965998</c:v>
                </c:pt>
                <c:pt idx="2528">
                  <c:v>39897867.911001995</c:v>
                </c:pt>
                <c:pt idx="2529">
                  <c:v>39888148.379185997</c:v>
                </c:pt>
                <c:pt idx="2530">
                  <c:v>39878425.352796994</c:v>
                </c:pt>
                <c:pt idx="2531">
                  <c:v>39868698.834105998</c:v>
                </c:pt>
                <c:pt idx="2532">
                  <c:v>39858968.825387001</c:v>
                </c:pt>
                <c:pt idx="2533">
                  <c:v>39849235.328906998</c:v>
                </c:pt>
                <c:pt idx="2534">
                  <c:v>39839498.346931994</c:v>
                </c:pt>
                <c:pt idx="2535">
                  <c:v>39829757.881722994</c:v>
                </c:pt>
                <c:pt idx="2536">
                  <c:v>39820013.935542002</c:v>
                </c:pt>
                <c:pt idx="2537">
                  <c:v>39810266.510646001</c:v>
                </c:pt>
                <c:pt idx="2538">
                  <c:v>39800515.609287009</c:v>
                </c:pt>
                <c:pt idx="2539">
                  <c:v>39790761.233718</c:v>
                </c:pt>
                <c:pt idx="2540">
                  <c:v>39781003.386187993</c:v>
                </c:pt>
                <c:pt idx="2541">
                  <c:v>39771242.068942003</c:v>
                </c:pt>
                <c:pt idx="2542">
                  <c:v>39761477.284222998</c:v>
                </c:pt>
                <c:pt idx="2543">
                  <c:v>39751709.034271002</c:v>
                </c:pt>
                <c:pt idx="2544">
                  <c:v>39741937.321323998</c:v>
                </c:pt>
                <c:pt idx="2545">
                  <c:v>39732162.147615999</c:v>
                </c:pt>
                <c:pt idx="2546">
                  <c:v>39722383.515378997</c:v>
                </c:pt>
                <c:pt idx="2547">
                  <c:v>39712601.426843002</c:v>
                </c:pt>
                <c:pt idx="2548">
                  <c:v>39702815.884234011</c:v>
                </c:pt>
                <c:pt idx="2549">
                  <c:v>39693026.889773995</c:v>
                </c:pt>
                <c:pt idx="2550">
                  <c:v>39683234.445684999</c:v>
                </c:pt>
                <c:pt idx="2551">
                  <c:v>39673438.554184996</c:v>
                </c:pt>
                <c:pt idx="2552">
                  <c:v>39663639.217488997</c:v>
                </c:pt>
                <c:pt idx="2553">
                  <c:v>39653836.437808998</c:v>
                </c:pt>
                <c:pt idx="2554">
                  <c:v>39644030.217354998</c:v>
                </c:pt>
                <c:pt idx="2555">
                  <c:v>39634220.558334999</c:v>
                </c:pt>
                <c:pt idx="2556">
                  <c:v>39624407.462950997</c:v>
                </c:pt>
                <c:pt idx="2557">
                  <c:v>39614590.933407001</c:v>
                </c:pt>
                <c:pt idx="2558">
                  <c:v>39604770.971900001</c:v>
                </c:pt>
                <c:pt idx="2559">
                  <c:v>39594947.580625996</c:v>
                </c:pt>
                <c:pt idx="2560">
                  <c:v>39585120.761779003</c:v>
                </c:pt>
                <c:pt idx="2561">
                  <c:v>39575290.517549001</c:v>
                </c:pt>
                <c:pt idx="2562">
                  <c:v>39565456.850123994</c:v>
                </c:pt>
                <c:pt idx="2563">
                  <c:v>39555619.761690006</c:v>
                </c:pt>
                <c:pt idx="2564">
                  <c:v>39545779.254427001</c:v>
                </c:pt>
                <c:pt idx="2565">
                  <c:v>39535935.330517001</c:v>
                </c:pt>
                <c:pt idx="2566">
                  <c:v>39526087.992135003</c:v>
                </c:pt>
                <c:pt idx="2567">
                  <c:v>39516237.241457008</c:v>
                </c:pt>
                <c:pt idx="2568">
                  <c:v>39506383.080652997</c:v>
                </c:pt>
                <c:pt idx="2569">
                  <c:v>39496525.511892997</c:v>
                </c:pt>
                <c:pt idx="2570">
                  <c:v>39486664.537341997</c:v>
                </c:pt>
                <c:pt idx="2571">
                  <c:v>39476800.159164004</c:v>
                </c:pt>
                <c:pt idx="2572">
                  <c:v>39466932.379519999</c:v>
                </c:pt>
                <c:pt idx="2573">
                  <c:v>39457061.200568005</c:v>
                </c:pt>
                <c:pt idx="2574">
                  <c:v>39447186.624462001</c:v>
                </c:pt>
                <c:pt idx="2575">
                  <c:v>39437308.653356992</c:v>
                </c:pt>
                <c:pt idx="2576">
                  <c:v>39427427.289401002</c:v>
                </c:pt>
                <c:pt idx="2577">
                  <c:v>39417542.534741998</c:v>
                </c:pt>
                <c:pt idx="2578">
                  <c:v>39407654.391524002</c:v>
                </c:pt>
                <c:pt idx="2579">
                  <c:v>39397762.861891001</c:v>
                </c:pt>
                <c:pt idx="2580">
                  <c:v>39387867.947979994</c:v>
                </c:pt>
                <c:pt idx="2581">
                  <c:v>39377969.651928</c:v>
                </c:pt>
                <c:pt idx="2582">
                  <c:v>39368067.975870997</c:v>
                </c:pt>
                <c:pt idx="2583">
                  <c:v>39358162.92193801</c:v>
                </c:pt>
                <c:pt idx="2584">
                  <c:v>39348254.492259003</c:v>
                </c:pt>
                <c:pt idx="2585">
                  <c:v>39338342.688959002</c:v>
                </c:pt>
                <c:pt idx="2586">
                  <c:v>39328427.514161997</c:v>
                </c:pt>
                <c:pt idx="2587">
                  <c:v>39318508.969989002</c:v>
                </c:pt>
                <c:pt idx="2588">
                  <c:v>39308587.058558002</c:v>
                </c:pt>
                <c:pt idx="2589">
                  <c:v>39298661.781984001</c:v>
                </c:pt>
                <c:pt idx="2590">
                  <c:v>39288733.14238099</c:v>
                </c:pt>
                <c:pt idx="2591">
                  <c:v>39278801.141856998</c:v>
                </c:pt>
                <c:pt idx="2592">
                  <c:v>39268865.782521993</c:v>
                </c:pt>
                <c:pt idx="2593">
                  <c:v>39258927.066479996</c:v>
                </c:pt>
                <c:pt idx="2594">
                  <c:v>39248984.995833009</c:v>
                </c:pt>
                <c:pt idx="2595">
                  <c:v>39239039.572680995</c:v>
                </c:pt>
                <c:pt idx="2596">
                  <c:v>39229090.799121007</c:v>
                </c:pt>
                <c:pt idx="2597">
                  <c:v>39219138.677248009</c:v>
                </c:pt>
                <c:pt idx="2598">
                  <c:v>39209183.20915401</c:v>
                </c:pt>
                <c:pt idx="2599">
                  <c:v>39199224.396926992</c:v>
                </c:pt>
                <c:pt idx="2600">
                  <c:v>39189262.242656</c:v>
                </c:pt>
                <c:pt idx="2601">
                  <c:v>39179296.748423003</c:v>
                </c:pt>
                <c:pt idx="2602">
                  <c:v>39169327.91630999</c:v>
                </c:pt>
                <c:pt idx="2603">
                  <c:v>39159355.748397008</c:v>
                </c:pt>
                <c:pt idx="2604">
                  <c:v>39149380.246758997</c:v>
                </c:pt>
                <c:pt idx="2605">
                  <c:v>39139401.413470991</c:v>
                </c:pt>
                <c:pt idx="2606">
                  <c:v>39129419.250602998</c:v>
                </c:pt>
                <c:pt idx="2607">
                  <c:v>39119433.760225005</c:v>
                </c:pt>
                <c:pt idx="2608">
                  <c:v>39109444.944401994</c:v>
                </c:pt>
                <c:pt idx="2609">
                  <c:v>39099452.805198006</c:v>
                </c:pt>
                <c:pt idx="2610">
                  <c:v>39089457.344673999</c:v>
                </c:pt>
                <c:pt idx="2611">
                  <c:v>39079458.564887002</c:v>
                </c:pt>
                <c:pt idx="2612">
                  <c:v>39069456.467895001</c:v>
                </c:pt>
                <c:pt idx="2613">
                  <c:v>39059451.055749997</c:v>
                </c:pt>
                <c:pt idx="2614">
                  <c:v>39049442.330501996</c:v>
                </c:pt>
                <c:pt idx="2615">
                  <c:v>39039430.294201009</c:v>
                </c:pt>
                <c:pt idx="2616">
                  <c:v>39029414.948890999</c:v>
                </c:pt>
                <c:pt idx="2617">
                  <c:v>39019396.296615005</c:v>
                </c:pt>
                <c:pt idx="2618">
                  <c:v>39009374.339414999</c:v>
                </c:pt>
                <c:pt idx="2619">
                  <c:v>38999349.079328001</c:v>
                </c:pt>
                <c:pt idx="2620">
                  <c:v>38989320.518388994</c:v>
                </c:pt>
                <c:pt idx="2621">
                  <c:v>38979288.658632003</c:v>
                </c:pt>
                <c:pt idx="2622">
                  <c:v>38969253.50208699</c:v>
                </c:pt>
                <c:pt idx="2623">
                  <c:v>38959215.050780989</c:v>
                </c:pt>
                <c:pt idx="2624">
                  <c:v>38949173.306740992</c:v>
                </c:pt>
                <c:pt idx="2625">
                  <c:v>38939128.271988004</c:v>
                </c:pt>
                <c:pt idx="2626">
                  <c:v>38929079.948542997</c:v>
                </c:pt>
                <c:pt idx="2627">
                  <c:v>38919028.338424996</c:v>
                </c:pt>
                <c:pt idx="2628">
                  <c:v>38908973.443646997</c:v>
                </c:pt>
                <c:pt idx="2629">
                  <c:v>38898915.266224004</c:v>
                </c:pt>
                <c:pt idx="2630">
                  <c:v>38888853.808164999</c:v>
                </c:pt>
                <c:pt idx="2631">
                  <c:v>38878789.071478002</c:v>
                </c:pt>
                <c:pt idx="2632">
                  <c:v>38868721.058168001</c:v>
                </c:pt>
                <c:pt idx="2633">
                  <c:v>38858649.770238012</c:v>
                </c:pt>
                <c:pt idx="2634">
                  <c:v>38848575.209689006</c:v>
                </c:pt>
                <c:pt idx="2635">
                  <c:v>38838497.378518</c:v>
                </c:pt>
                <c:pt idx="2636">
                  <c:v>38828416.278719999</c:v>
                </c:pt>
                <c:pt idx="2637">
                  <c:v>38818331.912288994</c:v>
                </c:pt>
                <c:pt idx="2638">
                  <c:v>38808244.281215005</c:v>
                </c:pt>
                <c:pt idx="2639">
                  <c:v>38798153.38748499</c:v>
                </c:pt>
                <c:pt idx="2640">
                  <c:v>38788059.233084999</c:v>
                </c:pt>
                <c:pt idx="2641">
                  <c:v>38777961.819998011</c:v>
                </c:pt>
                <c:pt idx="2642">
                  <c:v>38767861.150205001</c:v>
                </c:pt>
                <c:pt idx="2643">
                  <c:v>38757757.225683019</c:v>
                </c:pt>
                <c:pt idx="2644">
                  <c:v>38747650.048408002</c:v>
                </c:pt>
                <c:pt idx="2645">
                  <c:v>38737539.620352998</c:v>
                </c:pt>
                <c:pt idx="2646">
                  <c:v>38727425.943488993</c:v>
                </c:pt>
                <c:pt idx="2647">
                  <c:v>38717309.019783996</c:v>
                </c:pt>
                <c:pt idx="2648">
                  <c:v>38707188.851204</c:v>
                </c:pt>
                <c:pt idx="2649">
                  <c:v>38697065.439711995</c:v>
                </c:pt>
                <c:pt idx="2650">
                  <c:v>38686938.787268005</c:v>
                </c:pt>
                <c:pt idx="2651">
                  <c:v>38676808.895832002</c:v>
                </c:pt>
                <c:pt idx="2652">
                  <c:v>38666675.767359003</c:v>
                </c:pt>
                <c:pt idx="2653">
                  <c:v>38656539.403802991</c:v>
                </c:pt>
                <c:pt idx="2654">
                  <c:v>38646399.807114996</c:v>
                </c:pt>
                <c:pt idx="2655">
                  <c:v>38636256.979244009</c:v>
                </c:pt>
                <c:pt idx="2656">
                  <c:v>38626110.922135003</c:v>
                </c:pt>
                <c:pt idx="2657">
                  <c:v>38615961.637734003</c:v>
                </c:pt>
                <c:pt idx="2658">
                  <c:v>38605809.127980001</c:v>
                </c:pt>
                <c:pt idx="2659">
                  <c:v>38595653.394813001</c:v>
                </c:pt>
                <c:pt idx="2660">
                  <c:v>38585494.440170996</c:v>
                </c:pt>
                <c:pt idx="2661">
                  <c:v>38575332.265986003</c:v>
                </c:pt>
                <c:pt idx="2662">
                  <c:v>38565166.874191001</c:v>
                </c:pt>
                <c:pt idx="2663">
                  <c:v>38554998.266714998</c:v>
                </c:pt>
                <c:pt idx="2664">
                  <c:v>38544826.445484996</c:v>
                </c:pt>
                <c:pt idx="2665">
                  <c:v>38534651.412425987</c:v>
                </c:pt>
                <c:pt idx="2666">
                  <c:v>38524473.169460006</c:v>
                </c:pt>
                <c:pt idx="2667">
                  <c:v>38514291.718506001</c:v>
                </c:pt>
                <c:pt idx="2668">
                  <c:v>38504107.061483003</c:v>
                </c:pt>
                <c:pt idx="2669">
                  <c:v>38493919.200304002</c:v>
                </c:pt>
                <c:pt idx="2670">
                  <c:v>38483728.136882991</c:v>
                </c:pt>
                <c:pt idx="2671">
                  <c:v>38473533.873130001</c:v>
                </c:pt>
                <c:pt idx="2672">
                  <c:v>38463336.410953</c:v>
                </c:pt>
                <c:pt idx="2673">
                  <c:v>38453135.752256997</c:v>
                </c:pt>
                <c:pt idx="2674">
                  <c:v>38442931.898946002</c:v>
                </c:pt>
                <c:pt idx="2675">
                  <c:v>38432724.85291899</c:v>
                </c:pt>
                <c:pt idx="2676">
                  <c:v>38422514.616075993</c:v>
                </c:pt>
                <c:pt idx="2677">
                  <c:v>38412301.190312997</c:v>
                </c:pt>
                <c:pt idx="2678">
                  <c:v>38402084.577523001</c:v>
                </c:pt>
                <c:pt idx="2679">
                  <c:v>38391864.779597007</c:v>
                </c:pt>
                <c:pt idx="2680">
                  <c:v>38381641.798425004</c:v>
                </c:pt>
                <c:pt idx="2681">
                  <c:v>38371415.63589301</c:v>
                </c:pt>
                <c:pt idx="2682">
                  <c:v>38361186.293885</c:v>
                </c:pt>
                <c:pt idx="2683">
                  <c:v>38350953.774284005</c:v>
                </c:pt>
                <c:pt idx="2684">
                  <c:v>38340718.078968003</c:v>
                </c:pt>
                <c:pt idx="2685">
                  <c:v>38330479.209815003</c:v>
                </c:pt>
                <c:pt idx="2686">
                  <c:v>38320237.168699011</c:v>
                </c:pt>
                <c:pt idx="2687">
                  <c:v>38309991.957493998</c:v>
                </c:pt>
                <c:pt idx="2688">
                  <c:v>38299743.57807</c:v>
                </c:pt>
                <c:pt idx="2689">
                  <c:v>38289492.032294005</c:v>
                </c:pt>
                <c:pt idx="2690">
                  <c:v>38279237.322031997</c:v>
                </c:pt>
                <c:pt idx="2691">
                  <c:v>38268979.449146003</c:v>
                </c:pt>
                <c:pt idx="2692">
                  <c:v>38258718.415499002</c:v>
                </c:pt>
                <c:pt idx="2693">
                  <c:v>38248454.222949006</c:v>
                </c:pt>
                <c:pt idx="2694">
                  <c:v>38238186.873350993</c:v>
                </c:pt>
                <c:pt idx="2695">
                  <c:v>38227916.368561</c:v>
                </c:pt>
                <c:pt idx="2696">
                  <c:v>38217642.710427999</c:v>
                </c:pt>
                <c:pt idx="2697">
                  <c:v>38207365.900803</c:v>
                </c:pt>
                <c:pt idx="2698">
                  <c:v>38197085.941534005</c:v>
                </c:pt>
                <c:pt idx="2699">
                  <c:v>38186802.834463</c:v>
                </c:pt>
                <c:pt idx="2700">
                  <c:v>38176516.581434004</c:v>
                </c:pt>
                <c:pt idx="2701">
                  <c:v>38166227.184288003</c:v>
                </c:pt>
                <c:pt idx="2702">
                  <c:v>38155934.644860998</c:v>
                </c:pt>
                <c:pt idx="2703">
                  <c:v>38145638.964988999</c:v>
                </c:pt>
                <c:pt idx="2704">
                  <c:v>38135340.146505997</c:v>
                </c:pt>
                <c:pt idx="2705">
                  <c:v>38125038.191243015</c:v>
                </c:pt>
                <c:pt idx="2706">
                  <c:v>38114733.101026997</c:v>
                </c:pt>
                <c:pt idx="2707">
                  <c:v>38104424.877685994</c:v>
                </c:pt>
                <c:pt idx="2708">
                  <c:v>38094113.523044005</c:v>
                </c:pt>
                <c:pt idx="2709">
                  <c:v>38083799.038921997</c:v>
                </c:pt>
                <c:pt idx="2710">
                  <c:v>38073481.427140005</c:v>
                </c:pt>
                <c:pt idx="2711">
                  <c:v>38063160.689516</c:v>
                </c:pt>
                <c:pt idx="2712">
                  <c:v>38052836.827863999</c:v>
                </c:pt>
                <c:pt idx="2713">
                  <c:v>38042509.843995996</c:v>
                </c:pt>
                <c:pt idx="2714">
                  <c:v>38032179.739724003</c:v>
                </c:pt>
                <c:pt idx="2715">
                  <c:v>38021846.516855992</c:v>
                </c:pt>
                <c:pt idx="2716">
                  <c:v>38011510.177198008</c:v>
                </c:pt>
                <c:pt idx="2717">
                  <c:v>38001170.722553007</c:v>
                </c:pt>
                <c:pt idx="2718">
                  <c:v>37990828.154723004</c:v>
                </c:pt>
                <c:pt idx="2719">
                  <c:v>37980482.475506999</c:v>
                </c:pt>
                <c:pt idx="2720">
                  <c:v>37970133.686701991</c:v>
                </c:pt>
                <c:pt idx="2721">
                  <c:v>37959781.790102005</c:v>
                </c:pt>
                <c:pt idx="2722">
                  <c:v>37949426.787501</c:v>
                </c:pt>
                <c:pt idx="2723">
                  <c:v>37939068.680688001</c:v>
                </c:pt>
                <c:pt idx="2724">
                  <c:v>37928707.471451998</c:v>
                </c:pt>
                <c:pt idx="2725">
                  <c:v>37918343.161577009</c:v>
                </c:pt>
                <c:pt idx="2726">
                  <c:v>37907975.752848998</c:v>
                </c:pt>
                <c:pt idx="2727">
                  <c:v>37897605.247047007</c:v>
                </c:pt>
                <c:pt idx="2728">
                  <c:v>37887231.645951003</c:v>
                </c:pt>
                <c:pt idx="2729">
                  <c:v>37876854.951338999</c:v>
                </c:pt>
                <c:pt idx="2730">
                  <c:v>37866475.164982997</c:v>
                </c:pt>
                <c:pt idx="2731">
                  <c:v>37856092.288658008</c:v>
                </c:pt>
                <c:pt idx="2732">
                  <c:v>37845706.324132003</c:v>
                </c:pt>
                <c:pt idx="2733">
                  <c:v>37835317.273175001</c:v>
                </c:pt>
                <c:pt idx="2734">
                  <c:v>37824925.137551002</c:v>
                </c:pt>
                <c:pt idx="2735">
                  <c:v>37814529.919024996</c:v>
                </c:pt>
                <c:pt idx="2736">
                  <c:v>37804131.619356997</c:v>
                </c:pt>
                <c:pt idx="2737">
                  <c:v>37793730.240308002</c:v>
                </c:pt>
                <c:pt idx="2738">
                  <c:v>37783325.783633009</c:v>
                </c:pt>
                <c:pt idx="2739">
                  <c:v>37772918.251087002</c:v>
                </c:pt>
                <c:pt idx="2740">
                  <c:v>37762507.644423999</c:v>
                </c:pt>
                <c:pt idx="2741">
                  <c:v>37752093.965392001</c:v>
                </c:pt>
                <c:pt idx="2742">
                  <c:v>37741677.215741999</c:v>
                </c:pt>
                <c:pt idx="2743">
                  <c:v>37731257.397218004</c:v>
                </c:pt>
                <c:pt idx="2744">
                  <c:v>37720834.511564001</c:v>
                </c:pt>
                <c:pt idx="2745">
                  <c:v>37710408.560521998</c:v>
                </c:pt>
                <c:pt idx="2746">
                  <c:v>37699979.545831002</c:v>
                </c:pt>
                <c:pt idx="2747">
                  <c:v>37689547.469229005</c:v>
                </c:pt>
                <c:pt idx="2748">
                  <c:v>37679112.332449995</c:v>
                </c:pt>
                <c:pt idx="2749">
                  <c:v>37668674.137228005</c:v>
                </c:pt>
                <c:pt idx="2750">
                  <c:v>37658232.885292999</c:v>
                </c:pt>
                <c:pt idx="2751">
                  <c:v>37647788.578373</c:v>
                </c:pt>
                <c:pt idx="2752">
                  <c:v>37637341.218196005</c:v>
                </c:pt>
                <c:pt idx="2753">
                  <c:v>37626890.80648499</c:v>
                </c:pt>
                <c:pt idx="2754">
                  <c:v>37616437.344961993</c:v>
                </c:pt>
                <c:pt idx="2755">
                  <c:v>37605980.835348003</c:v>
                </c:pt>
                <c:pt idx="2756">
                  <c:v>37595521.279359005</c:v>
                </c:pt>
                <c:pt idx="2757">
                  <c:v>37585058.678711995</c:v>
                </c:pt>
                <c:pt idx="2758">
                  <c:v>37574593.035120003</c:v>
                </c:pt>
                <c:pt idx="2759">
                  <c:v>37564124.350294001</c:v>
                </c:pt>
                <c:pt idx="2760">
                  <c:v>37553652.625944011</c:v>
                </c:pt>
                <c:pt idx="2761">
                  <c:v>37543177.863775991</c:v>
                </c:pt>
                <c:pt idx="2762">
                  <c:v>37532700.065495007</c:v>
                </c:pt>
                <c:pt idx="2763">
                  <c:v>37522219.232804</c:v>
                </c:pt>
                <c:pt idx="2764">
                  <c:v>37511735.367403001</c:v>
                </c:pt>
                <c:pt idx="2765">
                  <c:v>37501248.470991001</c:v>
                </c:pt>
                <c:pt idx="2766">
                  <c:v>37490758.545264006</c:v>
                </c:pt>
                <c:pt idx="2767">
                  <c:v>37480265.591917008</c:v>
                </c:pt>
                <c:pt idx="2768">
                  <c:v>37469769.612640999</c:v>
                </c:pt>
                <c:pt idx="2769">
                  <c:v>37459270.609126002</c:v>
                </c:pt>
                <c:pt idx="2770">
                  <c:v>37448768.583060995</c:v>
                </c:pt>
                <c:pt idx="2771">
                  <c:v>37438263.536130011</c:v>
                </c:pt>
                <c:pt idx="2772">
                  <c:v>37427755.470017001</c:v>
                </c:pt>
                <c:pt idx="2773">
                  <c:v>37417244.386403993</c:v>
                </c:pt>
                <c:pt idx="2774">
                  <c:v>37406730.286969997</c:v>
                </c:pt>
                <c:pt idx="2775">
                  <c:v>37396213.173393011</c:v>
                </c:pt>
                <c:pt idx="2776">
                  <c:v>37385693.047345996</c:v>
                </c:pt>
                <c:pt idx="2777">
                  <c:v>37375169.910503998</c:v>
                </c:pt>
                <c:pt idx="2778">
                  <c:v>37364643.764537007</c:v>
                </c:pt>
                <c:pt idx="2779">
                  <c:v>37354114.611114003</c:v>
                </c:pt>
                <c:pt idx="2780">
                  <c:v>37343582.451901995</c:v>
                </c:pt>
                <c:pt idx="2781">
                  <c:v>37333047.288565002</c:v>
                </c:pt>
                <c:pt idx="2782">
                  <c:v>37322509.122764997</c:v>
                </c:pt>
                <c:pt idx="2783">
                  <c:v>37311967.956163995</c:v>
                </c:pt>
                <c:pt idx="2784">
                  <c:v>37301423.790419005</c:v>
                </c:pt>
                <c:pt idx="2785">
                  <c:v>37290876.627186999</c:v>
                </c:pt>
                <c:pt idx="2786">
                  <c:v>37280326.468121998</c:v>
                </c:pt>
                <c:pt idx="2787">
                  <c:v>37269773.314874992</c:v>
                </c:pt>
                <c:pt idx="2788">
                  <c:v>37259217.169098012</c:v>
                </c:pt>
                <c:pt idx="2789">
                  <c:v>37248658.032435998</c:v>
                </c:pt>
                <c:pt idx="2790">
                  <c:v>37238095.906538002</c:v>
                </c:pt>
                <c:pt idx="2791">
                  <c:v>37227530.793045007</c:v>
                </c:pt>
                <c:pt idx="2792">
                  <c:v>37216962.693601005</c:v>
                </c:pt>
                <c:pt idx="2793">
                  <c:v>37206391.609844007</c:v>
                </c:pt>
                <c:pt idx="2794">
                  <c:v>37195817.543411992</c:v>
                </c:pt>
                <c:pt idx="2795">
                  <c:v>37185240.495941006</c:v>
                </c:pt>
                <c:pt idx="2796">
                  <c:v>37174660.469062999</c:v>
                </c:pt>
                <c:pt idx="2797">
                  <c:v>37164077.464410998</c:v>
                </c:pt>
                <c:pt idx="2798">
                  <c:v>37153491.483612992</c:v>
                </c:pt>
                <c:pt idx="2799">
                  <c:v>37142902.528296009</c:v>
                </c:pt>
                <c:pt idx="2800">
                  <c:v>37132310.600087002</c:v>
                </c:pt>
                <c:pt idx="2801">
                  <c:v>37121715.700608008</c:v>
                </c:pt>
                <c:pt idx="2802">
                  <c:v>37111117.831478998</c:v>
                </c:pt>
                <c:pt idx="2803">
                  <c:v>37100516.994321004</c:v>
                </c:pt>
                <c:pt idx="2804">
                  <c:v>37089913.190750003</c:v>
                </c:pt>
                <c:pt idx="2805">
                  <c:v>37079306.422380991</c:v>
                </c:pt>
                <c:pt idx="2806">
                  <c:v>37068696.690826997</c:v>
                </c:pt>
                <c:pt idx="2807">
                  <c:v>37058083.997698009</c:v>
                </c:pt>
                <c:pt idx="2808">
                  <c:v>37047468.344604</c:v>
                </c:pt>
                <c:pt idx="2809">
                  <c:v>37036849.733152002</c:v>
                </c:pt>
                <c:pt idx="2810">
                  <c:v>37026228.164945006</c:v>
                </c:pt>
                <c:pt idx="2811">
                  <c:v>37015603.641586997</c:v>
                </c:pt>
                <c:pt idx="2812">
                  <c:v>37004976.164679006</c:v>
                </c:pt>
                <c:pt idx="2813">
                  <c:v>36994345.735819004</c:v>
                </c:pt>
                <c:pt idx="2814">
                  <c:v>36983712.356603995</c:v>
                </c:pt>
                <c:pt idx="2815">
                  <c:v>36973076.028628007</c:v>
                </c:pt>
                <c:pt idx="2816">
                  <c:v>36962436.753483996</c:v>
                </c:pt>
                <c:pt idx="2817">
                  <c:v>36951794.532762989</c:v>
                </c:pt>
                <c:pt idx="2818">
                  <c:v>36941149.368052997</c:v>
                </c:pt>
                <c:pt idx="2819">
                  <c:v>36930501.260941006</c:v>
                </c:pt>
                <c:pt idx="2820">
                  <c:v>36919850.213010997</c:v>
                </c:pt>
                <c:pt idx="2821">
                  <c:v>36909196.225847006</c:v>
                </c:pt>
                <c:pt idx="2822">
                  <c:v>36898539.301027</c:v>
                </c:pt>
                <c:pt idx="2823">
                  <c:v>36887879.440131001</c:v>
                </c:pt>
                <c:pt idx="2824">
                  <c:v>36877216.644735999</c:v>
                </c:pt>
                <c:pt idx="2825">
                  <c:v>36866550.916415989</c:v>
                </c:pt>
                <c:pt idx="2826">
                  <c:v>36855882.256743997</c:v>
                </c:pt>
                <c:pt idx="2827">
                  <c:v>36845210.66729001</c:v>
                </c:pt>
                <c:pt idx="2828">
                  <c:v>36834536.149622001</c:v>
                </c:pt>
                <c:pt idx="2829">
                  <c:v>36823858.705306999</c:v>
                </c:pt>
                <c:pt idx="2830">
                  <c:v>36813178.335910998</c:v>
                </c:pt>
                <c:pt idx="2831">
                  <c:v>36802495.042994998</c:v>
                </c:pt>
                <c:pt idx="2832">
                  <c:v>36791808.828119002</c:v>
                </c:pt>
                <c:pt idx="2833">
                  <c:v>36781119.692844003</c:v>
                </c:pt>
                <c:pt idx="2834">
                  <c:v>36770427.638723999</c:v>
                </c:pt>
                <c:pt idx="2835">
                  <c:v>36759732.667315997</c:v>
                </c:pt>
                <c:pt idx="2836">
                  <c:v>36749034.780170999</c:v>
                </c:pt>
                <c:pt idx="2837">
                  <c:v>36738333.978840001</c:v>
                </c:pt>
                <c:pt idx="2838">
                  <c:v>36727630.264872998</c:v>
                </c:pt>
                <c:pt idx="2839">
                  <c:v>36716923.639815003</c:v>
                </c:pt>
                <c:pt idx="2840">
                  <c:v>36706214.105212003</c:v>
                </c:pt>
                <c:pt idx="2841">
                  <c:v>36695501.662606999</c:v>
                </c:pt>
                <c:pt idx="2842">
                  <c:v>36684786.313538998</c:v>
                </c:pt>
                <c:pt idx="2843">
                  <c:v>36674068.059549004</c:v>
                </c:pt>
                <c:pt idx="2844">
                  <c:v>36663346.902173996</c:v>
                </c:pt>
                <c:pt idx="2845">
                  <c:v>36652622.842946991</c:v>
                </c:pt>
                <c:pt idx="2846">
                  <c:v>36641895.883402996</c:v>
                </c:pt>
                <c:pt idx="2847">
                  <c:v>36631166.025072001</c:v>
                </c:pt>
                <c:pt idx="2848">
                  <c:v>36620433.269484006</c:v>
                </c:pt>
                <c:pt idx="2849">
                  <c:v>36609697.618166</c:v>
                </c:pt>
                <c:pt idx="2850">
                  <c:v>36598959.072641999</c:v>
                </c:pt>
                <c:pt idx="2851">
                  <c:v>36588217.63443701</c:v>
                </c:pt>
                <c:pt idx="2852">
                  <c:v>36577473.305070996</c:v>
                </c:pt>
                <c:pt idx="2853">
                  <c:v>36566726.086063996</c:v>
                </c:pt>
                <c:pt idx="2854">
                  <c:v>36555975.978934005</c:v>
                </c:pt>
                <c:pt idx="2855">
                  <c:v>36545222.985196002</c:v>
                </c:pt>
                <c:pt idx="2856">
                  <c:v>36534467.106363997</c:v>
                </c:pt>
                <c:pt idx="2857">
                  <c:v>36523708.343948998</c:v>
                </c:pt>
                <c:pt idx="2858">
                  <c:v>36512946.699461006</c:v>
                </c:pt>
                <c:pt idx="2859">
                  <c:v>36502182.174408011</c:v>
                </c:pt>
                <c:pt idx="2860">
                  <c:v>36491414.770296007</c:v>
                </c:pt>
                <c:pt idx="2861">
                  <c:v>36480644.488628</c:v>
                </c:pt>
                <c:pt idx="2862">
                  <c:v>36469871.330908</c:v>
                </c:pt>
                <c:pt idx="2863">
                  <c:v>36459095.298634015</c:v>
                </c:pt>
                <c:pt idx="2864">
                  <c:v>36448316.393305995</c:v>
                </c:pt>
                <c:pt idx="2865">
                  <c:v>36437534.616418995</c:v>
                </c:pt>
                <c:pt idx="2866">
                  <c:v>36426749.969468005</c:v>
                </c:pt>
                <c:pt idx="2867">
                  <c:v>36415962.453944996</c:v>
                </c:pt>
                <c:pt idx="2868">
                  <c:v>36405172.071341999</c:v>
                </c:pt>
                <c:pt idx="2869">
                  <c:v>36394378.823145002</c:v>
                </c:pt>
                <c:pt idx="2870">
                  <c:v>36383582.710842997</c:v>
                </c:pt>
                <c:pt idx="2871">
                  <c:v>36372783.735921003</c:v>
                </c:pt>
                <c:pt idx="2872">
                  <c:v>36361981.899860002</c:v>
                </c:pt>
                <c:pt idx="2873">
                  <c:v>36351177.204142004</c:v>
                </c:pt>
                <c:pt idx="2874">
                  <c:v>36340369.650247008</c:v>
                </c:pt>
                <c:pt idx="2875">
                  <c:v>36329559.239651009</c:v>
                </c:pt>
                <c:pt idx="2876">
                  <c:v>36318745.97383</c:v>
                </c:pt>
                <c:pt idx="2877">
                  <c:v>36307929.854257002</c:v>
                </c:pt>
                <c:pt idx="2878">
                  <c:v>36297110.882403992</c:v>
                </c:pt>
                <c:pt idx="2879">
                  <c:v>36286289.059739999</c:v>
                </c:pt>
                <c:pt idx="2880">
                  <c:v>36275464.387733996</c:v>
                </c:pt>
                <c:pt idx="2881">
                  <c:v>36264636.867850997</c:v>
                </c:pt>
                <c:pt idx="2882">
                  <c:v>36253806.501556002</c:v>
                </c:pt>
                <c:pt idx="2883">
                  <c:v>36242973.290309004</c:v>
                </c:pt>
                <c:pt idx="2884">
                  <c:v>36232137.235573009</c:v>
                </c:pt>
                <c:pt idx="2885">
                  <c:v>36221298.338803999</c:v>
                </c:pt>
                <c:pt idx="2886">
                  <c:v>36210456.601460002</c:v>
                </c:pt>
                <c:pt idx="2887">
                  <c:v>36199612.024995007</c:v>
                </c:pt>
                <c:pt idx="2888">
                  <c:v>36188764.610861994</c:v>
                </c:pt>
                <c:pt idx="2889">
                  <c:v>36177914.360513002</c:v>
                </c:pt>
                <c:pt idx="2890">
                  <c:v>36167061.275394008</c:v>
                </c:pt>
                <c:pt idx="2891">
                  <c:v>36156205.356954992</c:v>
                </c:pt>
                <c:pt idx="2892">
                  <c:v>36145346.606641002</c:v>
                </c:pt>
                <c:pt idx="2893">
                  <c:v>36134485.025894009</c:v>
                </c:pt>
                <c:pt idx="2894">
                  <c:v>36123620.616157003</c:v>
                </c:pt>
                <c:pt idx="2895">
                  <c:v>36112753.378867999</c:v>
                </c:pt>
                <c:pt idx="2896">
                  <c:v>36101883.315467</c:v>
                </c:pt>
                <c:pt idx="2897">
                  <c:v>36091010.427388996</c:v>
                </c:pt>
                <c:pt idx="2898">
                  <c:v>36080134.716068</c:v>
                </c:pt>
                <c:pt idx="2899">
                  <c:v>36069256.182935998</c:v>
                </c:pt>
                <c:pt idx="2900">
                  <c:v>36058374.829425</c:v>
                </c:pt>
                <c:pt idx="2901">
                  <c:v>36047490.656961992</c:v>
                </c:pt>
                <c:pt idx="2902">
                  <c:v>36036603.666974001</c:v>
                </c:pt>
                <c:pt idx="2903">
                  <c:v>36025713.860886991</c:v>
                </c:pt>
                <c:pt idx="2904">
                  <c:v>36014821.240123011</c:v>
                </c:pt>
                <c:pt idx="2905">
                  <c:v>36003925.806103997</c:v>
                </c:pt>
                <c:pt idx="2906">
                  <c:v>35993027.56024801</c:v>
                </c:pt>
                <c:pt idx="2907">
                  <c:v>35982126.503974997</c:v>
                </c:pt>
                <c:pt idx="2908">
                  <c:v>35971222.63869901</c:v>
                </c:pt>
                <c:pt idx="2909">
                  <c:v>35960315.965834007</c:v>
                </c:pt>
                <c:pt idx="2910">
                  <c:v>35949406.486791991</c:v>
                </c:pt>
                <c:pt idx="2911">
                  <c:v>35938494.202983998</c:v>
                </c:pt>
                <c:pt idx="2912">
                  <c:v>35927579.115819</c:v>
                </c:pt>
                <c:pt idx="2913">
                  <c:v>35916661.226701997</c:v>
                </c:pt>
                <c:pt idx="2914">
                  <c:v>35905740.537038006</c:v>
                </c:pt>
                <c:pt idx="2915">
                  <c:v>35894817.048231006</c:v>
                </c:pt>
                <c:pt idx="2916">
                  <c:v>35883890.761682004</c:v>
                </c:pt>
                <c:pt idx="2917">
                  <c:v>35872961.678788997</c:v>
                </c:pt>
                <c:pt idx="2918">
                  <c:v>35862029.800950997</c:v>
                </c:pt>
                <c:pt idx="2919">
                  <c:v>35851095.12956401</c:v>
                </c:pt>
                <c:pt idx="2920">
                  <c:v>35840157.666019998</c:v>
                </c:pt>
                <c:pt idx="2921">
                  <c:v>35829217.411711991</c:v>
                </c:pt>
                <c:pt idx="2922">
                  <c:v>35818274.368031003</c:v>
                </c:pt>
                <c:pt idx="2923">
                  <c:v>35807328.536364995</c:v>
                </c:pt>
                <c:pt idx="2924">
                  <c:v>35796379.918099999</c:v>
                </c:pt>
                <c:pt idx="2925">
                  <c:v>35785428.514621995</c:v>
                </c:pt>
                <c:pt idx="2926">
                  <c:v>35774474.327313997</c:v>
                </c:pt>
                <c:pt idx="2927">
                  <c:v>35763517.357555993</c:v>
                </c:pt>
                <c:pt idx="2928">
                  <c:v>35752557.606727995</c:v>
                </c:pt>
                <c:pt idx="2929">
                  <c:v>35741595.076209001</c:v>
                </c:pt>
                <c:pt idx="2930">
                  <c:v>35730629.767373003</c:v>
                </c:pt>
                <c:pt idx="2931">
                  <c:v>35719661.681595005</c:v>
                </c:pt>
                <c:pt idx="2932">
                  <c:v>35708690.820247009</c:v>
                </c:pt>
                <c:pt idx="2933">
                  <c:v>35697717.184700005</c:v>
                </c:pt>
                <c:pt idx="2934">
                  <c:v>35686740.776322991</c:v>
                </c:pt>
                <c:pt idx="2935">
                  <c:v>35675761.596480995</c:v>
                </c:pt>
                <c:pt idx="2936">
                  <c:v>35664779.646541998</c:v>
                </c:pt>
                <c:pt idx="2937">
                  <c:v>35653794.927867003</c:v>
                </c:pt>
                <c:pt idx="2938">
                  <c:v>35642807.441818997</c:v>
                </c:pt>
                <c:pt idx="2939">
                  <c:v>35631817.189758003</c:v>
                </c:pt>
                <c:pt idx="2940">
                  <c:v>35620824.173040003</c:v>
                </c:pt>
                <c:pt idx="2941">
                  <c:v>35609828.393023998</c:v>
                </c:pt>
                <c:pt idx="2942">
                  <c:v>35598829.851062991</c:v>
                </c:pt>
                <c:pt idx="2943">
                  <c:v>35587828.548509002</c:v>
                </c:pt>
                <c:pt idx="2944">
                  <c:v>35576824.486714989</c:v>
                </c:pt>
                <c:pt idx="2945">
                  <c:v>35565817.667029001</c:v>
                </c:pt>
                <c:pt idx="2946">
                  <c:v>35554808.090798005</c:v>
                </c:pt>
                <c:pt idx="2947">
                  <c:v>35543795.759368002</c:v>
                </c:pt>
                <c:pt idx="2948">
                  <c:v>35532780.674084</c:v>
                </c:pt>
                <c:pt idx="2949">
                  <c:v>35521762.836286992</c:v>
                </c:pt>
                <c:pt idx="2950">
                  <c:v>35510742.247317001</c:v>
                </c:pt>
                <c:pt idx="2951">
                  <c:v>35499718.908514</c:v>
                </c:pt>
                <c:pt idx="2952">
                  <c:v>35488692.821214005</c:v>
                </c:pt>
                <c:pt idx="2953">
                  <c:v>35477663.986752994</c:v>
                </c:pt>
                <c:pt idx="2954">
                  <c:v>35466632.40646299</c:v>
                </c:pt>
                <c:pt idx="2955">
                  <c:v>35455598.081676997</c:v>
                </c:pt>
                <c:pt idx="2956">
                  <c:v>35444561.013722993</c:v>
                </c:pt>
                <c:pt idx="2957">
                  <c:v>35433521.203931004</c:v>
                </c:pt>
                <c:pt idx="2958">
                  <c:v>35422478.653627001</c:v>
                </c:pt>
                <c:pt idx="2959">
                  <c:v>35411433.364136003</c:v>
                </c:pt>
                <c:pt idx="2960">
                  <c:v>35400385.336778991</c:v>
                </c:pt>
                <c:pt idx="2961">
                  <c:v>35389334.572878994</c:v>
                </c:pt>
                <c:pt idx="2962">
                  <c:v>35378281.073755004</c:v>
                </c:pt>
                <c:pt idx="2963">
                  <c:v>35367224.84072499</c:v>
                </c:pt>
                <c:pt idx="2964">
                  <c:v>35356165.875104003</c:v>
                </c:pt>
                <c:pt idx="2965">
                  <c:v>35345104.17820701</c:v>
                </c:pt>
                <c:pt idx="2966">
                  <c:v>35334039.751346998</c:v>
                </c:pt>
                <c:pt idx="2967">
                  <c:v>35322972.595833018</c:v>
                </c:pt>
                <c:pt idx="2968">
                  <c:v>35311902.712974995</c:v>
                </c:pt>
                <c:pt idx="2969">
                  <c:v>35300830.104080997</c:v>
                </c:pt>
                <c:pt idx="2970">
                  <c:v>35289754.770456001</c:v>
                </c:pt>
                <c:pt idx="2971">
                  <c:v>35278676.713404</c:v>
                </c:pt>
                <c:pt idx="2972">
                  <c:v>35267595.934226997</c:v>
                </c:pt>
                <c:pt idx="2973">
                  <c:v>35256512.434225999</c:v>
                </c:pt>
                <c:pt idx="2974">
                  <c:v>35245426.214698009</c:v>
                </c:pt>
                <c:pt idx="2975">
                  <c:v>35234337.276942</c:v>
                </c:pt>
                <c:pt idx="2976">
                  <c:v>35223245.622253008</c:v>
                </c:pt>
                <c:pt idx="2977">
                  <c:v>35212151.251923002</c:v>
                </c:pt>
                <c:pt idx="2978">
                  <c:v>35201054.167246006</c:v>
                </c:pt>
                <c:pt idx="2979">
                  <c:v>35189954.369510002</c:v>
                </c:pt>
                <c:pt idx="2980">
                  <c:v>35178851.860004999</c:v>
                </c:pt>
                <c:pt idx="2981">
                  <c:v>35167746.640017003</c:v>
                </c:pt>
                <c:pt idx="2982">
                  <c:v>35156638.710832</c:v>
                </c:pt>
                <c:pt idx="2983">
                  <c:v>35145528.073732004</c:v>
                </c:pt>
                <c:pt idx="2984">
                  <c:v>35134414.729999013</c:v>
                </c:pt>
                <c:pt idx="2985">
                  <c:v>35123298.680914</c:v>
                </c:pt>
                <c:pt idx="2986">
                  <c:v>35112179.927754</c:v>
                </c:pt>
                <c:pt idx="2987">
                  <c:v>35101058.471795999</c:v>
                </c:pt>
                <c:pt idx="2988">
                  <c:v>35089934.314314991</c:v>
                </c:pt>
                <c:pt idx="2989">
                  <c:v>35078807.456583992</c:v>
                </c:pt>
                <c:pt idx="2990">
                  <c:v>35067677.899874002</c:v>
                </c:pt>
                <c:pt idx="2991">
                  <c:v>35056545.645456001</c:v>
                </c:pt>
                <c:pt idx="2992">
                  <c:v>35045410.694597006</c:v>
                </c:pt>
                <c:pt idx="2993">
                  <c:v>35034273.048563011</c:v>
                </c:pt>
                <c:pt idx="2994">
                  <c:v>35023132.708620004</c:v>
                </c:pt>
                <c:pt idx="2995">
                  <c:v>35011989.676031001</c:v>
                </c:pt>
                <c:pt idx="2996">
                  <c:v>35000843.952055991</c:v>
                </c:pt>
                <c:pt idx="2997">
                  <c:v>34989695.537955001</c:v>
                </c:pt>
                <c:pt idx="2998">
                  <c:v>34978544.434987999</c:v>
                </c:pt>
                <c:pt idx="2999">
                  <c:v>34967390.644408002</c:v>
                </c:pt>
                <c:pt idx="3000">
                  <c:v>34956234.167473003</c:v>
                </c:pt>
                <c:pt idx="3001">
                  <c:v>34945075.005433008</c:v>
                </c:pt>
                <c:pt idx="3002">
                  <c:v>34933913.159542002</c:v>
                </c:pt>
                <c:pt idx="3003">
                  <c:v>34922748.63104701</c:v>
                </c:pt>
                <c:pt idx="3004">
                  <c:v>34911581.42119801</c:v>
                </c:pt>
                <c:pt idx="3005">
                  <c:v>34900411.531240009</c:v>
                </c:pt>
                <c:pt idx="3006">
                  <c:v>34889238.962418996</c:v>
                </c:pt>
                <c:pt idx="3007">
                  <c:v>34878063.715976998</c:v>
                </c:pt>
                <c:pt idx="3008">
                  <c:v>34866885.793155007</c:v>
                </c:pt>
                <c:pt idx="3009">
                  <c:v>34855705.195193015</c:v>
                </c:pt>
                <c:pt idx="3010">
                  <c:v>34844521.923328996</c:v>
                </c:pt>
                <c:pt idx="3011">
                  <c:v>34833335.978799</c:v>
                </c:pt>
                <c:pt idx="3012">
                  <c:v>34822147.362838998</c:v>
                </c:pt>
                <c:pt idx="3013">
                  <c:v>34810956.076679997</c:v>
                </c:pt>
                <c:pt idx="3014">
                  <c:v>34799762.121555008</c:v>
                </c:pt>
                <c:pt idx="3015">
                  <c:v>34788565.498693004</c:v>
                </c:pt>
                <c:pt idx="3016">
                  <c:v>34777366.209321998</c:v>
                </c:pt>
                <c:pt idx="3017">
                  <c:v>34766164.254668005</c:v>
                </c:pt>
                <c:pt idx="3018">
                  <c:v>34754959.63595701</c:v>
                </c:pt>
                <c:pt idx="3019">
                  <c:v>34743752.354410991</c:v>
                </c:pt>
                <c:pt idx="3020">
                  <c:v>34732542.411251999</c:v>
                </c:pt>
                <c:pt idx="3021">
                  <c:v>34721329.807699993</c:v>
                </c:pt>
                <c:pt idx="3022">
                  <c:v>34710114.544971995</c:v>
                </c:pt>
                <c:pt idx="3023">
                  <c:v>34698896.624286003</c:v>
                </c:pt>
                <c:pt idx="3024">
                  <c:v>34687676.046855994</c:v>
                </c:pt>
                <c:pt idx="3025">
                  <c:v>34676452.813895993</c:v>
                </c:pt>
                <c:pt idx="3026">
                  <c:v>34665226.926616997</c:v>
                </c:pt>
                <c:pt idx="3027">
                  <c:v>34653998.386228994</c:v>
                </c:pt>
                <c:pt idx="3028">
                  <c:v>34642767.193941005</c:v>
                </c:pt>
                <c:pt idx="3029">
                  <c:v>34631533.350958996</c:v>
                </c:pt>
                <c:pt idx="3030">
                  <c:v>34620296.858488992</c:v>
                </c:pt>
                <c:pt idx="3031">
                  <c:v>34609057.717733003</c:v>
                </c:pt>
                <c:pt idx="3032">
                  <c:v>34597815.929894008</c:v>
                </c:pt>
                <c:pt idx="3033">
                  <c:v>34586571.496173002</c:v>
                </c:pt>
                <c:pt idx="3034">
                  <c:v>34575324.417766996</c:v>
                </c:pt>
                <c:pt idx="3035">
                  <c:v>34564074.695873007</c:v>
                </c:pt>
                <c:pt idx="3036">
                  <c:v>34552822.331688002</c:v>
                </c:pt>
                <c:pt idx="3037">
                  <c:v>34541567.326403998</c:v>
                </c:pt>
                <c:pt idx="3038">
                  <c:v>34530309.681215003</c:v>
                </c:pt>
                <c:pt idx="3039">
                  <c:v>34519049.397308998</c:v>
                </c:pt>
                <c:pt idx="3040">
                  <c:v>34507786.475877002</c:v>
                </c:pt>
                <c:pt idx="3041">
                  <c:v>34496520.918105997</c:v>
                </c:pt>
                <c:pt idx="3042">
                  <c:v>34485252.725181006</c:v>
                </c:pt>
                <c:pt idx="3043">
                  <c:v>34473981.898286</c:v>
                </c:pt>
                <c:pt idx="3044">
                  <c:v>34462708.438604005</c:v>
                </c:pt>
                <c:pt idx="3045">
                  <c:v>34451432.347315989</c:v>
                </c:pt>
                <c:pt idx="3046">
                  <c:v>34440153.625601009</c:v>
                </c:pt>
                <c:pt idx="3047">
                  <c:v>34428872.274637006</c:v>
                </c:pt>
                <c:pt idx="3048">
                  <c:v>34417588.295599014</c:v>
                </c:pt>
                <c:pt idx="3049">
                  <c:v>34406301.689663008</c:v>
                </c:pt>
                <c:pt idx="3050">
                  <c:v>34395012.457999997</c:v>
                </c:pt>
                <c:pt idx="3051">
                  <c:v>34383720.601783</c:v>
                </c:pt>
                <c:pt idx="3052">
                  <c:v>34372426.12218</c:v>
                </c:pt>
                <c:pt idx="3053">
                  <c:v>34361129.020360999</c:v>
                </c:pt>
                <c:pt idx="3054">
                  <c:v>34349829.297491007</c:v>
                </c:pt>
                <c:pt idx="3055">
                  <c:v>34338526.954734996</c:v>
                </c:pt>
                <c:pt idx="3056">
                  <c:v>34327221.993257008</c:v>
                </c:pt>
                <c:pt idx="3057">
                  <c:v>34315914.414218001</c:v>
                </c:pt>
                <c:pt idx="3058">
                  <c:v>34304604.218778998</c:v>
                </c:pt>
                <c:pt idx="3059">
                  <c:v>34293291.408098005</c:v>
                </c:pt>
                <c:pt idx="3060">
                  <c:v>34281975.983331993</c:v>
                </c:pt>
                <c:pt idx="3061">
                  <c:v>34270657.945635006</c:v>
                </c:pt>
                <c:pt idx="3062">
                  <c:v>34259337.296164006</c:v>
                </c:pt>
                <c:pt idx="3063">
                  <c:v>34248014.036068</c:v>
                </c:pt>
                <c:pt idx="3064">
                  <c:v>34236688.166499004</c:v>
                </c:pt>
                <c:pt idx="3065">
                  <c:v>34225359.688606001</c:v>
                </c:pt>
                <c:pt idx="3066">
                  <c:v>34214028.603537008</c:v>
                </c:pt>
                <c:pt idx="3067">
                  <c:v>34202694.912435994</c:v>
                </c:pt>
                <c:pt idx="3068">
                  <c:v>34191358.616449997</c:v>
                </c:pt>
                <c:pt idx="3069">
                  <c:v>34180019.716719992</c:v>
                </c:pt>
                <c:pt idx="3070">
                  <c:v>34168678.214387</c:v>
                </c:pt>
                <c:pt idx="3071">
                  <c:v>34157334.110592</c:v>
                </c:pt>
                <c:pt idx="3072">
                  <c:v>34145987.406470992</c:v>
                </c:pt>
                <c:pt idx="3073">
                  <c:v>34134638.103162996</c:v>
                </c:pt>
                <c:pt idx="3074">
                  <c:v>34123286.201801002</c:v>
                </c:pt>
                <c:pt idx="3075">
                  <c:v>34111931.703519002</c:v>
                </c:pt>
                <c:pt idx="3076">
                  <c:v>34100574.609449007</c:v>
                </c:pt>
                <c:pt idx="3077">
                  <c:v>34089214.920720994</c:v>
                </c:pt>
                <c:pt idx="3078">
                  <c:v>34077852.638462998</c:v>
                </c:pt>
                <c:pt idx="3079">
                  <c:v>34066487.763802998</c:v>
                </c:pt>
                <c:pt idx="3080">
                  <c:v>34055120.297866002</c:v>
                </c:pt>
                <c:pt idx="3081">
                  <c:v>34043750.241777003</c:v>
                </c:pt>
                <c:pt idx="3082">
                  <c:v>34032377.596658006</c:v>
                </c:pt>
                <c:pt idx="3083">
                  <c:v>34021002.363628998</c:v>
                </c:pt>
                <c:pt idx="3084">
                  <c:v>34009624.543809995</c:v>
                </c:pt>
                <c:pt idx="3085">
                  <c:v>33998244.138319001</c:v>
                </c:pt>
                <c:pt idx="3086">
                  <c:v>33986861.148272</c:v>
                </c:pt>
                <c:pt idx="3087">
                  <c:v>33975475.574783996</c:v>
                </c:pt>
                <c:pt idx="3088">
                  <c:v>33964087.418968</c:v>
                </c:pt>
                <c:pt idx="3089">
                  <c:v>33952696.681935005</c:v>
                </c:pt>
                <c:pt idx="3090">
                  <c:v>33941303.364795998</c:v>
                </c:pt>
                <c:pt idx="3091">
                  <c:v>33929907.468659006</c:v>
                </c:pt>
                <c:pt idx="3092">
                  <c:v>33918508.994631007</c:v>
                </c:pt>
                <c:pt idx="3093">
                  <c:v>33907107.943817995</c:v>
                </c:pt>
                <c:pt idx="3094">
                  <c:v>33895704.31732399</c:v>
                </c:pt>
                <c:pt idx="3095">
                  <c:v>33884298.116250001</c:v>
                </c:pt>
                <c:pt idx="3096">
                  <c:v>33872889.341698006</c:v>
                </c:pt>
                <c:pt idx="3097">
                  <c:v>33861477.994767003</c:v>
                </c:pt>
                <c:pt idx="3098">
                  <c:v>33850064.076554</c:v>
                </c:pt>
                <c:pt idx="3099">
                  <c:v>33838647.588156998</c:v>
                </c:pt>
                <c:pt idx="3100">
                  <c:v>33827228.530670002</c:v>
                </c:pt>
                <c:pt idx="3101">
                  <c:v>33815806.905185997</c:v>
                </c:pt>
                <c:pt idx="3102">
                  <c:v>33804382.712795995</c:v>
                </c:pt>
                <c:pt idx="3103">
                  <c:v>33792955.954590999</c:v>
                </c:pt>
                <c:pt idx="3104">
                  <c:v>33781526.631660007</c:v>
                </c:pt>
                <c:pt idx="3105">
                  <c:v>33770094.745090008</c:v>
                </c:pt>
                <c:pt idx="3106">
                  <c:v>33758660.295965008</c:v>
                </c:pt>
                <c:pt idx="3107">
                  <c:v>33747223.285370998</c:v>
                </c:pt>
                <c:pt idx="3108">
                  <c:v>33735783.714388996</c:v>
                </c:pt>
                <c:pt idx="3109">
                  <c:v>33724341.584100999</c:v>
                </c:pt>
                <c:pt idx="3110">
                  <c:v>33712896.895586997</c:v>
                </c:pt>
                <c:pt idx="3111">
                  <c:v>33701449.649924003</c:v>
                </c:pt>
                <c:pt idx="3112">
                  <c:v>33689999.848187998</c:v>
                </c:pt>
                <c:pt idx="3113">
                  <c:v>33678547.491455011</c:v>
                </c:pt>
                <c:pt idx="3114">
                  <c:v>33667092.580798998</c:v>
                </c:pt>
                <c:pt idx="3115">
                  <c:v>33655635.117291003</c:v>
                </c:pt>
                <c:pt idx="3116">
                  <c:v>33644175.102000996</c:v>
                </c:pt>
                <c:pt idx="3117">
                  <c:v>33632712.535999008</c:v>
                </c:pt>
                <c:pt idx="3118">
                  <c:v>33621247.420351997</c:v>
                </c:pt>
                <c:pt idx="3119">
                  <c:v>33609779.756125994</c:v>
                </c:pt>
                <c:pt idx="3120">
                  <c:v>33598309.544385992</c:v>
                </c:pt>
                <c:pt idx="3121">
                  <c:v>33586836.786192998</c:v>
                </c:pt>
                <c:pt idx="3122">
                  <c:v>33575361.482610993</c:v>
                </c:pt>
                <c:pt idx="3123">
                  <c:v>33563883.634698018</c:v>
                </c:pt>
                <c:pt idx="3124">
                  <c:v>33552403.243512996</c:v>
                </c:pt>
                <c:pt idx="3125">
                  <c:v>33540920.310114004</c:v>
                </c:pt>
                <c:pt idx="3126">
                  <c:v>33529434.835554004</c:v>
                </c:pt>
                <c:pt idx="3127">
                  <c:v>33517946.820889998</c:v>
                </c:pt>
                <c:pt idx="3128">
                  <c:v>33506456.267171998</c:v>
                </c:pt>
                <c:pt idx="3129">
                  <c:v>33494963.175452001</c:v>
                </c:pt>
                <c:pt idx="3130">
                  <c:v>33483467.546780001</c:v>
                </c:pt>
                <c:pt idx="3131">
                  <c:v>33471969.382203002</c:v>
                </c:pt>
                <c:pt idx="3132">
                  <c:v>33460468.682767998</c:v>
                </c:pt>
                <c:pt idx="3133">
                  <c:v>33448965.449519996</c:v>
                </c:pt>
                <c:pt idx="3134">
                  <c:v>33437459.683502998</c:v>
                </c:pt>
                <c:pt idx="3135">
                  <c:v>33425951.385757998</c:v>
                </c:pt>
                <c:pt idx="3136">
                  <c:v>33414440.557326004</c:v>
                </c:pt>
                <c:pt idx="3137">
                  <c:v>33402927.199246</c:v>
                </c:pt>
                <c:pt idx="3138">
                  <c:v>33391411.312557004</c:v>
                </c:pt>
                <c:pt idx="3139">
                  <c:v>33379892.898293</c:v>
                </c:pt>
                <c:pt idx="3140">
                  <c:v>33368371.957489997</c:v>
                </c:pt>
                <c:pt idx="3141">
                  <c:v>33356848.491180997</c:v>
                </c:pt>
                <c:pt idx="3142">
                  <c:v>33345322.500397</c:v>
                </c:pt>
                <c:pt idx="3143">
                  <c:v>33333793.986168995</c:v>
                </c:pt>
                <c:pt idx="3144">
                  <c:v>33322262.949526001</c:v>
                </c:pt>
                <c:pt idx="3145">
                  <c:v>33310729.391494997</c:v>
                </c:pt>
                <c:pt idx="3146">
                  <c:v>33299193.313101001</c:v>
                </c:pt>
                <c:pt idx="3147">
                  <c:v>33287654.715369999</c:v>
                </c:pt>
                <c:pt idx="3148">
                  <c:v>33276113.599323001</c:v>
                </c:pt>
                <c:pt idx="3149">
                  <c:v>33264569.965982996</c:v>
                </c:pt>
                <c:pt idx="3150">
                  <c:v>33253023.816370003</c:v>
                </c:pt>
                <c:pt idx="3151">
                  <c:v>33241475.151501</c:v>
                </c:pt>
                <c:pt idx="3152">
                  <c:v>33229923.972394001</c:v>
                </c:pt>
                <c:pt idx="3153">
                  <c:v>33218370.280064996</c:v>
                </c:pt>
                <c:pt idx="3154">
                  <c:v>33206814.075528</c:v>
                </c:pt>
                <c:pt idx="3155">
                  <c:v>33195255.359795</c:v>
                </c:pt>
                <c:pt idx="3156">
                  <c:v>33183694.133877996</c:v>
                </c:pt>
                <c:pt idx="3157">
                  <c:v>33172130.398786005</c:v>
                </c:pt>
                <c:pt idx="3158">
                  <c:v>33160564.155527003</c:v>
                </c:pt>
                <c:pt idx="3159">
                  <c:v>33148995.405108996</c:v>
                </c:pt>
                <c:pt idx="3160">
                  <c:v>33137424.148538001</c:v>
                </c:pt>
                <c:pt idx="3161">
                  <c:v>33125850.386815995</c:v>
                </c:pt>
                <c:pt idx="3162">
                  <c:v>33114274.120946001</c:v>
                </c:pt>
                <c:pt idx="3163">
                  <c:v>33102695.35193</c:v>
                </c:pt>
                <c:pt idx="3164">
                  <c:v>33091114.080766998</c:v>
                </c:pt>
                <c:pt idx="3165">
                  <c:v>33079530.308455005</c:v>
                </c:pt>
                <c:pt idx="3166">
                  <c:v>33067944.035990998</c:v>
                </c:pt>
                <c:pt idx="3167">
                  <c:v>33056355.264370997</c:v>
                </c:pt>
                <c:pt idx="3168">
                  <c:v>33044763.994587</c:v>
                </c:pt>
                <c:pt idx="3169">
                  <c:v>33033170.227632996</c:v>
                </c:pt>
                <c:pt idx="3170">
                  <c:v>33021573.964499995</c:v>
                </c:pt>
                <c:pt idx="3171">
                  <c:v>33009975.206176005</c:v>
                </c:pt>
                <c:pt idx="3172">
                  <c:v>32998373.953650996</c:v>
                </c:pt>
                <c:pt idx="3173">
                  <c:v>32986770.207909998</c:v>
                </c:pt>
                <c:pt idx="3174">
                  <c:v>32975163.969938997</c:v>
                </c:pt>
                <c:pt idx="3175">
                  <c:v>32963555.240722001</c:v>
                </c:pt>
                <c:pt idx="3176">
                  <c:v>32951944.021240998</c:v>
                </c:pt>
                <c:pt idx="3177">
                  <c:v>32940330.312477</c:v>
                </c:pt>
                <c:pt idx="3178">
                  <c:v>32928714.11541</c:v>
                </c:pt>
                <c:pt idx="3179">
                  <c:v>32917095.431016997</c:v>
                </c:pt>
                <c:pt idx="3180">
                  <c:v>32905474.260274995</c:v>
                </c:pt>
                <c:pt idx="3181">
                  <c:v>32893850.604160003</c:v>
                </c:pt>
                <c:pt idx="3182">
                  <c:v>32882224.463644993</c:v>
                </c:pt>
                <c:pt idx="3183">
                  <c:v>32870595.839703001</c:v>
                </c:pt>
                <c:pt idx="3184">
                  <c:v>32858964.733304001</c:v>
                </c:pt>
                <c:pt idx="3185">
                  <c:v>32847331.145417996</c:v>
                </c:pt>
                <c:pt idx="3186">
                  <c:v>32835695.077012997</c:v>
                </c:pt>
                <c:pt idx="3187">
                  <c:v>32824056.529056001</c:v>
                </c:pt>
                <c:pt idx="3188">
                  <c:v>32812415.502512001</c:v>
                </c:pt>
                <c:pt idx="3189">
                  <c:v>32800771.998346001</c:v>
                </c:pt>
                <c:pt idx="3190">
                  <c:v>32789126.017517999</c:v>
                </c:pt>
                <c:pt idx="3191">
                  <c:v>32777477.560990997</c:v>
                </c:pt>
                <c:pt idx="3192">
                  <c:v>32765826.629724003</c:v>
                </c:pt>
                <c:pt idx="3193">
                  <c:v>32754173.224674996</c:v>
                </c:pt>
                <c:pt idx="3194">
                  <c:v>32742517.346801002</c:v>
                </c:pt>
                <c:pt idx="3195">
                  <c:v>32730858.997057997</c:v>
                </c:pt>
                <c:pt idx="3196">
                  <c:v>32719198.176399004</c:v>
                </c:pt>
                <c:pt idx="3197">
                  <c:v>32707534.885776997</c:v>
                </c:pt>
                <c:pt idx="3198">
                  <c:v>32695869.126143001</c:v>
                </c:pt>
                <c:pt idx="3199">
                  <c:v>32684200.898446001</c:v>
                </c:pt>
                <c:pt idx="3200">
                  <c:v>32672530.203636002</c:v>
                </c:pt>
                <c:pt idx="3201">
                  <c:v>32660857.042659</c:v>
                </c:pt>
                <c:pt idx="3202">
                  <c:v>32649181.416460998</c:v>
                </c:pt>
                <c:pt idx="3203">
                  <c:v>32637503.325985</c:v>
                </c:pt>
                <c:pt idx="3204">
                  <c:v>32625822.772176001</c:v>
                </c:pt>
                <c:pt idx="3205">
                  <c:v>32614139.755972996</c:v>
                </c:pt>
                <c:pt idx="3206">
                  <c:v>32602454.278315999</c:v>
                </c:pt>
                <c:pt idx="3207">
                  <c:v>32590766.340146001</c:v>
                </c:pt>
                <c:pt idx="3208">
                  <c:v>32579075.942397997</c:v>
                </c:pt>
                <c:pt idx="3209">
                  <c:v>32567383.086007997</c:v>
                </c:pt>
                <c:pt idx="3210">
                  <c:v>32555687.771910995</c:v>
                </c:pt>
                <c:pt idx="3211">
                  <c:v>32543990.001039997</c:v>
                </c:pt>
                <c:pt idx="3212">
                  <c:v>32532289.774326004</c:v>
                </c:pt>
                <c:pt idx="3213">
                  <c:v>32520587.092700001</c:v>
                </c:pt>
                <c:pt idx="3214">
                  <c:v>32508881.957090002</c:v>
                </c:pt>
                <c:pt idx="3215">
                  <c:v>32497174.368423998</c:v>
                </c:pt>
                <c:pt idx="3216">
                  <c:v>32485464.327628002</c:v>
                </c:pt>
                <c:pt idx="3217">
                  <c:v>32473751.835625999</c:v>
                </c:pt>
                <c:pt idx="3218">
                  <c:v>32462036.893343002</c:v>
                </c:pt>
                <c:pt idx="3219">
                  <c:v>32450319.501698997</c:v>
                </c:pt>
                <c:pt idx="3220">
                  <c:v>32438599.661614995</c:v>
                </c:pt>
                <c:pt idx="3221">
                  <c:v>32426877.374010999</c:v>
                </c:pt>
                <c:pt idx="3222">
                  <c:v>32415152.639803</c:v>
                </c:pt>
                <c:pt idx="3223">
                  <c:v>32403425.459910002</c:v>
                </c:pt>
                <c:pt idx="3224">
                  <c:v>32391695.835244998</c:v>
                </c:pt>
                <c:pt idx="3225">
                  <c:v>32379963.766722001</c:v>
                </c:pt>
                <c:pt idx="3226">
                  <c:v>32368229.255254</c:v>
                </c:pt>
                <c:pt idx="3227">
                  <c:v>32356492.301750999</c:v>
                </c:pt>
                <c:pt idx="3228">
                  <c:v>32344752.907124005</c:v>
                </c:pt>
                <c:pt idx="3229">
                  <c:v>32333011.072278995</c:v>
                </c:pt>
                <c:pt idx="3230">
                  <c:v>32321266.798124004</c:v>
                </c:pt>
                <c:pt idx="3231">
                  <c:v>32309520.085563995</c:v>
                </c:pt>
                <c:pt idx="3232">
                  <c:v>32297770.935504001</c:v>
                </c:pt>
                <c:pt idx="3233">
                  <c:v>32286019.348846</c:v>
                </c:pt>
                <c:pt idx="3234">
                  <c:v>32274265.326490998</c:v>
                </c:pt>
                <c:pt idx="3235">
                  <c:v>32262508.869339</c:v>
                </c:pt>
                <c:pt idx="3236">
                  <c:v>32250749.978289999</c:v>
                </c:pt>
                <c:pt idx="3237">
                  <c:v>32238988.654238999</c:v>
                </c:pt>
                <c:pt idx="3238">
                  <c:v>32227224.898084003</c:v>
                </c:pt>
                <c:pt idx="3239">
                  <c:v>32215458.710717998</c:v>
                </c:pt>
                <c:pt idx="3240">
                  <c:v>32203690.093033995</c:v>
                </c:pt>
                <c:pt idx="3241">
                  <c:v>32191919.045924999</c:v>
                </c:pt>
                <c:pt idx="3242">
                  <c:v>32180145.570280999</c:v>
                </c:pt>
                <c:pt idx="3243">
                  <c:v>32168369.666990999</c:v>
                </c:pt>
                <c:pt idx="3244">
                  <c:v>32156591.336943001</c:v>
                </c:pt>
                <c:pt idx="3245">
                  <c:v>32144810.581022996</c:v>
                </c:pt>
                <c:pt idx="3246">
                  <c:v>32133027.400116</c:v>
                </c:pt>
                <c:pt idx="3247">
                  <c:v>32121241.795106001</c:v>
                </c:pt>
                <c:pt idx="3248">
                  <c:v>32109453.766873997</c:v>
                </c:pt>
                <c:pt idx="3249">
                  <c:v>32097663.316304002</c:v>
                </c:pt>
                <c:pt idx="3250">
                  <c:v>32085870.444271997</c:v>
                </c:pt>
                <c:pt idx="3251">
                  <c:v>32074075.151659001</c:v>
                </c:pt>
                <c:pt idx="3252">
                  <c:v>32062277.439340997</c:v>
                </c:pt>
                <c:pt idx="3253">
                  <c:v>32050477.308194004</c:v>
                </c:pt>
                <c:pt idx="3254">
                  <c:v>32038674.759090997</c:v>
                </c:pt>
                <c:pt idx="3255">
                  <c:v>32026869.792906001</c:v>
                </c:pt>
                <c:pt idx="3256">
                  <c:v>32015062.41051</c:v>
                </c:pt>
                <c:pt idx="3257">
                  <c:v>32003252.612774003</c:v>
                </c:pt>
                <c:pt idx="3258">
                  <c:v>31991440.400566999</c:v>
                </c:pt>
                <c:pt idx="3259">
                  <c:v>31979625.774755001</c:v>
                </c:pt>
                <c:pt idx="3260">
                  <c:v>31967808.736205999</c:v>
                </c:pt>
                <c:pt idx="3261">
                  <c:v>31955989.285783995</c:v>
                </c:pt>
                <c:pt idx="3262">
                  <c:v>31944167.424353</c:v>
                </c:pt>
                <c:pt idx="3263">
                  <c:v>31932343.152773999</c:v>
                </c:pt>
                <c:pt idx="3264">
                  <c:v>31920516.471909996</c:v>
                </c:pt>
                <c:pt idx="3265">
                  <c:v>31908687.382617995</c:v>
                </c:pt>
                <c:pt idx="3266">
                  <c:v>31896855.885759</c:v>
                </c:pt>
                <c:pt idx="3267">
                  <c:v>31885021.982186999</c:v>
                </c:pt>
                <c:pt idx="3268">
                  <c:v>31873185.672760002</c:v>
                </c:pt>
                <c:pt idx="3269">
                  <c:v>31861346.958331998</c:v>
                </c:pt>
                <c:pt idx="3270">
                  <c:v>31849505.839754004</c:v>
                </c:pt>
                <c:pt idx="3271">
                  <c:v>31837662.317878995</c:v>
                </c:pt>
                <c:pt idx="3272">
                  <c:v>31825816.393557999</c:v>
                </c:pt>
                <c:pt idx="3273">
                  <c:v>31813968.067637995</c:v>
                </c:pt>
                <c:pt idx="3274">
                  <c:v>31802117.340968002</c:v>
                </c:pt>
                <c:pt idx="3275">
                  <c:v>31790264.214393999</c:v>
                </c:pt>
                <c:pt idx="3276">
                  <c:v>31778408.688761</c:v>
                </c:pt>
                <c:pt idx="3277">
                  <c:v>31766550.764912996</c:v>
                </c:pt>
                <c:pt idx="3278">
                  <c:v>31754690.443690993</c:v>
                </c:pt>
                <c:pt idx="3279">
                  <c:v>31742827.725937996</c:v>
                </c:pt>
                <c:pt idx="3280">
                  <c:v>31730962.612491999</c:v>
                </c:pt>
                <c:pt idx="3281">
                  <c:v>31719095.104193002</c:v>
                </c:pt>
                <c:pt idx="3282">
                  <c:v>31707225.201875996</c:v>
                </c:pt>
                <c:pt idx="3283">
                  <c:v>31695352.906378996</c:v>
                </c:pt>
                <c:pt idx="3284">
                  <c:v>31683478.218535002</c:v>
                </c:pt>
                <c:pt idx="3285">
                  <c:v>31671601.139178</c:v>
                </c:pt>
                <c:pt idx="3286">
                  <c:v>31659721.669139005</c:v>
                </c:pt>
                <c:pt idx="3287">
                  <c:v>31647839.809250001</c:v>
                </c:pt>
                <c:pt idx="3288">
                  <c:v>31635955.560339</c:v>
                </c:pt>
                <c:pt idx="3289">
                  <c:v>31624068.923232995</c:v>
                </c:pt>
                <c:pt idx="3290">
                  <c:v>31612179.898761</c:v>
                </c:pt>
                <c:pt idx="3291">
                  <c:v>31600288.487746995</c:v>
                </c:pt>
                <c:pt idx="3292">
                  <c:v>31588394.691014998</c:v>
                </c:pt>
                <c:pt idx="3293">
                  <c:v>31576498.509388</c:v>
                </c:pt>
                <c:pt idx="3294">
                  <c:v>31564599.943686996</c:v>
                </c:pt>
                <c:pt idx="3295">
                  <c:v>31552698.994732998</c:v>
                </c:pt>
                <c:pt idx="3296">
                  <c:v>31540795.663344</c:v>
                </c:pt>
                <c:pt idx="3297">
                  <c:v>31528889.950337</c:v>
                </c:pt>
                <c:pt idx="3298">
                  <c:v>31516981.856530003</c:v>
                </c:pt>
                <c:pt idx="3299">
                  <c:v>31505071.382737</c:v>
                </c:pt>
                <c:pt idx="3300">
                  <c:v>31493158.529770996</c:v>
                </c:pt>
                <c:pt idx="3301">
                  <c:v>31481243.298444998</c:v>
                </c:pt>
                <c:pt idx="3302">
                  <c:v>31469325.689569999</c:v>
                </c:pt>
                <c:pt idx="3303">
                  <c:v>31457405.703954998</c:v>
                </c:pt>
                <c:pt idx="3304">
                  <c:v>31445483.342409998</c:v>
                </c:pt>
                <c:pt idx="3305">
                  <c:v>31433558.605741002</c:v>
                </c:pt>
                <c:pt idx="3306">
                  <c:v>31421631.494755</c:v>
                </c:pt>
                <c:pt idx="3307">
                  <c:v>31409702.010255001</c:v>
                </c:pt>
                <c:pt idx="3308">
                  <c:v>31397770.153044999</c:v>
                </c:pt>
                <c:pt idx="3309">
                  <c:v>31385835.923927996</c:v>
                </c:pt>
                <c:pt idx="3310">
                  <c:v>31373899.323702998</c:v>
                </c:pt>
                <c:pt idx="3311">
                  <c:v>31361960.353170998</c:v>
                </c:pt>
                <c:pt idx="3312">
                  <c:v>31350019.013129003</c:v>
                </c:pt>
                <c:pt idx="3313">
                  <c:v>31338075.304375</c:v>
                </c:pt>
                <c:pt idx="3314">
                  <c:v>31326129.227704</c:v>
                </c:pt>
                <c:pt idx="3315">
                  <c:v>31314180.783909995</c:v>
                </c:pt>
                <c:pt idx="3316">
                  <c:v>31302229.973786999</c:v>
                </c:pt>
                <c:pt idx="3317">
                  <c:v>31290276.798126005</c:v>
                </c:pt>
                <c:pt idx="3318">
                  <c:v>31278321.257717997</c:v>
                </c:pt>
                <c:pt idx="3319">
                  <c:v>31266363.353351999</c:v>
                </c:pt>
                <c:pt idx="3320">
                  <c:v>31254403.085815996</c:v>
                </c:pt>
                <c:pt idx="3321">
                  <c:v>31242440.455895998</c:v>
                </c:pt>
                <c:pt idx="3322">
                  <c:v>31230475.464377996</c:v>
                </c:pt>
                <c:pt idx="3323">
                  <c:v>31218508.112047005</c:v>
                </c:pt>
                <c:pt idx="3324">
                  <c:v>31206538.399684999</c:v>
                </c:pt>
                <c:pt idx="3325">
                  <c:v>31194566.328072999</c:v>
                </c:pt>
                <c:pt idx="3326">
                  <c:v>31182591.897992</c:v>
                </c:pt>
                <c:pt idx="3327">
                  <c:v>31170615.110222004</c:v>
                </c:pt>
                <c:pt idx="3328">
                  <c:v>31158635.965538997</c:v>
                </c:pt>
                <c:pt idx="3329">
                  <c:v>31146654.464721002</c:v>
                </c:pt>
                <c:pt idx="3330">
                  <c:v>31134670.608541999</c:v>
                </c:pt>
                <c:pt idx="3331">
                  <c:v>31122684.397776999</c:v>
                </c:pt>
                <c:pt idx="3332">
                  <c:v>31110695.833198</c:v>
                </c:pt>
                <c:pt idx="3333">
                  <c:v>31098704.915576998</c:v>
                </c:pt>
                <c:pt idx="3334">
                  <c:v>31086711.645684</c:v>
                </c:pt>
                <c:pt idx="3335">
                  <c:v>31074716.024287999</c:v>
                </c:pt>
                <c:pt idx="3336">
                  <c:v>31062718.052157003</c:v>
                </c:pt>
                <c:pt idx="3337">
                  <c:v>31050717.730057001</c:v>
                </c:pt>
                <c:pt idx="3338">
                  <c:v>31038715.058754005</c:v>
                </c:pt>
                <c:pt idx="3339">
                  <c:v>31026710.039011002</c:v>
                </c:pt>
                <c:pt idx="3340">
                  <c:v>31014702.671590999</c:v>
                </c:pt>
                <c:pt idx="3341">
                  <c:v>31002692.957254998</c:v>
                </c:pt>
                <c:pt idx="3342">
                  <c:v>30990680.896763999</c:v>
                </c:pt>
                <c:pt idx="3343">
                  <c:v>30978666.490875997</c:v>
                </c:pt>
                <c:pt idx="3344">
                  <c:v>30966649.740348995</c:v>
                </c:pt>
                <c:pt idx="3345">
                  <c:v>30954630.645939998</c:v>
                </c:pt>
                <c:pt idx="3346">
                  <c:v>30942609.208404001</c:v>
                </c:pt>
                <c:pt idx="3347">
                  <c:v>30930585.428494997</c:v>
                </c:pt>
                <c:pt idx="3348">
                  <c:v>30918559.306963999</c:v>
                </c:pt>
                <c:pt idx="3349">
                  <c:v>30906530.844565</c:v>
                </c:pt>
                <c:pt idx="3350">
                  <c:v>30894500.042045996</c:v>
                </c:pt>
                <c:pt idx="3351">
                  <c:v>30882466.900157999</c:v>
                </c:pt>
                <c:pt idx="3352">
                  <c:v>30870431.419646997</c:v>
                </c:pt>
                <c:pt idx="3353">
                  <c:v>30858393.601259999</c:v>
                </c:pt>
                <c:pt idx="3354">
                  <c:v>30846353.445741996</c:v>
                </c:pt>
                <c:pt idx="3355">
                  <c:v>30834310.953836996</c:v>
                </c:pt>
                <c:pt idx="3356">
                  <c:v>30822266.126288999</c:v>
                </c:pt>
                <c:pt idx="3357">
                  <c:v>30810218.963836994</c:v>
                </c:pt>
                <c:pt idx="3358">
                  <c:v>30798169.467223994</c:v>
                </c:pt>
                <c:pt idx="3359">
                  <c:v>30786117.637187004</c:v>
                </c:pt>
                <c:pt idx="3360">
                  <c:v>30774063.474464998</c:v>
                </c:pt>
                <c:pt idx="3361">
                  <c:v>30762006.979793996</c:v>
                </c:pt>
                <c:pt idx="3362">
                  <c:v>30749948.153909001</c:v>
                </c:pt>
                <c:pt idx="3363">
                  <c:v>30737886.997544996</c:v>
                </c:pt>
                <c:pt idx="3364">
                  <c:v>30725823.511434</c:v>
                </c:pt>
                <c:pt idx="3365">
                  <c:v>30713757.696308002</c:v>
                </c:pt>
                <c:pt idx="3366">
                  <c:v>30701689.552896999</c:v>
                </c:pt>
                <c:pt idx="3367">
                  <c:v>30689619.081930995</c:v>
                </c:pt>
                <c:pt idx="3368">
                  <c:v>30677546.284136999</c:v>
                </c:pt>
                <c:pt idx="3369">
                  <c:v>30665471.160241995</c:v>
                </c:pt>
                <c:pt idx="3370">
                  <c:v>30653393.710972</c:v>
                </c:pt>
                <c:pt idx="3371">
                  <c:v>30641313.937050998</c:v>
                </c:pt>
                <c:pt idx="3372">
                  <c:v>30629231.839202005</c:v>
                </c:pt>
                <c:pt idx="3373">
                  <c:v>30617147.418145999</c:v>
                </c:pt>
                <c:pt idx="3374">
                  <c:v>30605060.674605001</c:v>
                </c:pt>
                <c:pt idx="3375">
                  <c:v>30592971.609297998</c:v>
                </c:pt>
                <c:pt idx="3376">
                  <c:v>30580880.222941995</c:v>
                </c:pt>
                <c:pt idx="3377">
                  <c:v>30568786.516255002</c:v>
                </c:pt>
                <c:pt idx="3378">
                  <c:v>30556690.489952996</c:v>
                </c:pt>
                <c:pt idx="3379">
                  <c:v>30544592.144749001</c:v>
                </c:pt>
                <c:pt idx="3380">
                  <c:v>30532491.481357995</c:v>
                </c:pt>
                <c:pt idx="3381">
                  <c:v>30520388.500490997</c:v>
                </c:pt>
                <c:pt idx="3382">
                  <c:v>30508283.202858996</c:v>
                </c:pt>
                <c:pt idx="3383">
                  <c:v>30496175.589171994</c:v>
                </c:pt>
                <c:pt idx="3384">
                  <c:v>30484065.660138</c:v>
                </c:pt>
                <c:pt idx="3385">
                  <c:v>30471953.416464001</c:v>
                </c:pt>
                <c:pt idx="3386">
                  <c:v>30459838.858857002</c:v>
                </c:pt>
                <c:pt idx="3387">
                  <c:v>30447721.988020997</c:v>
                </c:pt>
                <c:pt idx="3388">
                  <c:v>30435602.80466</c:v>
                </c:pt>
                <c:pt idx="3389">
                  <c:v>30423481.309475996</c:v>
                </c:pt>
                <c:pt idx="3390">
                  <c:v>30411357.503169999</c:v>
                </c:pt>
                <c:pt idx="3391">
                  <c:v>30399231.386442997</c:v>
                </c:pt>
                <c:pt idx="3392">
                  <c:v>30387102.959991995</c:v>
                </c:pt>
                <c:pt idx="3393">
                  <c:v>30374972.224516001</c:v>
                </c:pt>
                <c:pt idx="3394">
                  <c:v>30362839.180710997</c:v>
                </c:pt>
                <c:pt idx="3395">
                  <c:v>30350703.829270996</c:v>
                </c:pt>
                <c:pt idx="3396">
                  <c:v>30338566.170892</c:v>
                </c:pt>
                <c:pt idx="3397">
                  <c:v>30326426.206264999</c:v>
                </c:pt>
                <c:pt idx="3398">
                  <c:v>30314283.936083</c:v>
                </c:pt>
                <c:pt idx="3399">
                  <c:v>30302139.361034997</c:v>
                </c:pt>
                <c:pt idx="3400">
                  <c:v>30289992.481810991</c:v>
                </c:pt>
                <c:pt idx="3401">
                  <c:v>30277843.299097996</c:v>
                </c:pt>
                <c:pt idx="3402">
                  <c:v>30265691.813584004</c:v>
                </c:pt>
                <c:pt idx="3403">
                  <c:v>30253538.025954001</c:v>
                </c:pt>
                <c:pt idx="3404">
                  <c:v>30241381.936891995</c:v>
                </c:pt>
                <c:pt idx="3405">
                  <c:v>30229223.547080997</c:v>
                </c:pt>
                <c:pt idx="3406">
                  <c:v>30217062.857204001</c:v>
                </c:pt>
                <c:pt idx="3407">
                  <c:v>30204899.867940996</c:v>
                </c:pt>
                <c:pt idx="3408">
                  <c:v>30192734.579971995</c:v>
                </c:pt>
                <c:pt idx="3409">
                  <c:v>30180566.993974995</c:v>
                </c:pt>
                <c:pt idx="3410">
                  <c:v>30168397.110627003</c:v>
                </c:pt>
                <c:pt idx="3411">
                  <c:v>30156224.930604</c:v>
                </c:pt>
                <c:pt idx="3412">
                  <c:v>30144050.454581998</c:v>
                </c:pt>
                <c:pt idx="3413">
                  <c:v>30131873.683233995</c:v>
                </c:pt>
                <c:pt idx="3414">
                  <c:v>30119694.617231999</c:v>
                </c:pt>
                <c:pt idx="3415">
                  <c:v>30107513.257247996</c:v>
                </c:pt>
                <c:pt idx="3416">
                  <c:v>30095329.603951</c:v>
                </c:pt>
                <c:pt idx="3417">
                  <c:v>30083143.658011001</c:v>
                </c:pt>
                <c:pt idx="3418">
                  <c:v>30070955.420094997</c:v>
                </c:pt>
                <c:pt idx="3419">
                  <c:v>30058764.890870996</c:v>
                </c:pt>
                <c:pt idx="3420">
                  <c:v>30046572.071001995</c:v>
                </c:pt>
                <c:pt idx="3421">
                  <c:v>30034376.961153995</c:v>
                </c:pt>
                <c:pt idx="3422">
                  <c:v>30022179.561988994</c:v>
                </c:pt>
                <c:pt idx="3423">
                  <c:v>30009979.874170005</c:v>
                </c:pt>
                <c:pt idx="3424">
                  <c:v>29997777.898356009</c:v>
                </c:pt>
                <c:pt idx="3425">
                  <c:v>29985573.635207999</c:v>
                </c:pt>
                <c:pt idx="3426">
                  <c:v>29973367.085384</c:v>
                </c:pt>
                <c:pt idx="3427">
                  <c:v>29961158.249539997</c:v>
                </c:pt>
                <c:pt idx="3428">
                  <c:v>29948947.128334004</c:v>
                </c:pt>
                <c:pt idx="3429">
                  <c:v>29936733.722417995</c:v>
                </c:pt>
                <c:pt idx="3430">
                  <c:v>29924518.032449</c:v>
                </c:pt>
                <c:pt idx="3431">
                  <c:v>29912300.059076</c:v>
                </c:pt>
                <c:pt idx="3432">
                  <c:v>29900079.802953001</c:v>
                </c:pt>
                <c:pt idx="3433">
                  <c:v>29887857.264729001</c:v>
                </c:pt>
                <c:pt idx="3434">
                  <c:v>29875632.445052996</c:v>
                </c:pt>
                <c:pt idx="3435">
                  <c:v>29863405.344572</c:v>
                </c:pt>
                <c:pt idx="3436">
                  <c:v>29851175.963933997</c:v>
                </c:pt>
                <c:pt idx="3437">
                  <c:v>29838944.303784005</c:v>
                </c:pt>
                <c:pt idx="3438">
                  <c:v>29826710.364766005</c:v>
                </c:pt>
                <c:pt idx="3439">
                  <c:v>29814474.147523001</c:v>
                </c:pt>
                <c:pt idx="3440">
                  <c:v>29802235.652697001</c:v>
                </c:pt>
                <c:pt idx="3441">
                  <c:v>29789994.880929999</c:v>
                </c:pt>
                <c:pt idx="3442">
                  <c:v>29777751.83286</c:v>
                </c:pt>
                <c:pt idx="3443">
                  <c:v>29765506.509126004</c:v>
                </c:pt>
                <c:pt idx="3444">
                  <c:v>29753258.910365</c:v>
                </c:pt>
                <c:pt idx="3445">
                  <c:v>29741009.037214</c:v>
                </c:pt>
                <c:pt idx="3446">
                  <c:v>29728756.890308</c:v>
                </c:pt>
                <c:pt idx="3447">
                  <c:v>29716502.470278997</c:v>
                </c:pt>
                <c:pt idx="3448">
                  <c:v>29704245.777763002</c:v>
                </c:pt>
                <c:pt idx="3449">
                  <c:v>29691986.813388001</c:v>
                </c:pt>
                <c:pt idx="3450">
                  <c:v>29679725.577787001</c:v>
                </c:pt>
                <c:pt idx="3451">
                  <c:v>29667462.071587998</c:v>
                </c:pt>
                <c:pt idx="3452">
                  <c:v>29655196.295418996</c:v>
                </c:pt>
                <c:pt idx="3453">
                  <c:v>29642928.249907997</c:v>
                </c:pt>
                <c:pt idx="3454">
                  <c:v>29630657.935679995</c:v>
                </c:pt>
                <c:pt idx="3455">
                  <c:v>29618385.353358999</c:v>
                </c:pt>
                <c:pt idx="3456">
                  <c:v>29606110.503568996</c:v>
                </c:pt>
                <c:pt idx="3457">
                  <c:v>29593833.386932999</c:v>
                </c:pt>
                <c:pt idx="3458">
                  <c:v>29581554.004071996</c:v>
                </c:pt>
                <c:pt idx="3459">
                  <c:v>29569272.355606001</c:v>
                </c:pt>
                <c:pt idx="3460">
                  <c:v>29556988.442152999</c:v>
                </c:pt>
                <c:pt idx="3461">
                  <c:v>29544702.264331002</c:v>
                </c:pt>
                <c:pt idx="3462">
                  <c:v>29532413.822757002</c:v>
                </c:pt>
                <c:pt idx="3463">
                  <c:v>29520123.118047003</c:v>
                </c:pt>
                <c:pt idx="3464">
                  <c:v>29507830.150814999</c:v>
                </c:pt>
                <c:pt idx="3465">
                  <c:v>29495534.921673991</c:v>
                </c:pt>
                <c:pt idx="3466">
                  <c:v>29483237.431235995</c:v>
                </c:pt>
                <c:pt idx="3467">
                  <c:v>29470937.680110998</c:v>
                </c:pt>
                <c:pt idx="3468">
                  <c:v>29458635.668910999</c:v>
                </c:pt>
                <c:pt idx="3469">
                  <c:v>29446331.398242</c:v>
                </c:pt>
                <c:pt idx="3470">
                  <c:v>29434024.868714001</c:v>
                </c:pt>
                <c:pt idx="3471">
                  <c:v>29421716.080931995</c:v>
                </c:pt>
                <c:pt idx="3472">
                  <c:v>29409405.035501</c:v>
                </c:pt>
                <c:pt idx="3473">
                  <c:v>29397091.733026005</c:v>
                </c:pt>
                <c:pt idx="3474">
                  <c:v>29384776.174110003</c:v>
                </c:pt>
                <c:pt idx="3475">
                  <c:v>29372458.359354004</c:v>
                </c:pt>
                <c:pt idx="3476">
                  <c:v>29360138.289359</c:v>
                </c:pt>
                <c:pt idx="3477">
                  <c:v>29347815.964724001</c:v>
                </c:pt>
                <c:pt idx="3478">
                  <c:v>29335491.386048995</c:v>
                </c:pt>
                <c:pt idx="3479">
                  <c:v>29323164.553929999</c:v>
                </c:pt>
                <c:pt idx="3480">
                  <c:v>29310835.468963996</c:v>
                </c:pt>
                <c:pt idx="3481">
                  <c:v>29298504.131744999</c:v>
                </c:pt>
                <c:pt idx="3482">
                  <c:v>29286170.542867996</c:v>
                </c:pt>
                <c:pt idx="3483">
                  <c:v>29273834.702925999</c:v>
                </c:pt>
                <c:pt idx="3484">
                  <c:v>29261496.612509005</c:v>
                </c:pt>
                <c:pt idx="3485">
                  <c:v>29249156.272209998</c:v>
                </c:pt>
                <c:pt idx="3486">
                  <c:v>29236813.682615995</c:v>
                </c:pt>
                <c:pt idx="3487">
                  <c:v>29224468.844317</c:v>
                </c:pt>
                <c:pt idx="3488">
                  <c:v>29212121.7579</c:v>
                </c:pt>
                <c:pt idx="3489">
                  <c:v>29199772.423950002</c:v>
                </c:pt>
                <c:pt idx="3490">
                  <c:v>29187420.843052998</c:v>
                </c:pt>
                <c:pt idx="3491">
                  <c:v>29175067.015792999</c:v>
                </c:pt>
                <c:pt idx="3492">
                  <c:v>29162710.942752</c:v>
                </c:pt>
                <c:pt idx="3493">
                  <c:v>29150352.624511998</c:v>
                </c:pt>
                <c:pt idx="3494">
                  <c:v>29137992.061652996</c:v>
                </c:pt>
                <c:pt idx="3495">
                  <c:v>29125629.254755005</c:v>
                </c:pt>
                <c:pt idx="3496">
                  <c:v>29113264.204395998</c:v>
                </c:pt>
                <c:pt idx="3497">
                  <c:v>29100896.911153998</c:v>
                </c:pt>
                <c:pt idx="3498">
                  <c:v>29088527.375603002</c:v>
                </c:pt>
                <c:pt idx="3499">
                  <c:v>29076155.598320004</c:v>
                </c:pt>
                <c:pt idx="3500">
                  <c:v>29063781.579877995</c:v>
                </c:pt>
                <c:pt idx="3501">
                  <c:v>29051405.32085</c:v>
                </c:pt>
                <c:pt idx="3502">
                  <c:v>29039026.821806997</c:v>
                </c:pt>
                <c:pt idx="3503">
                  <c:v>29026646.083319996</c:v>
                </c:pt>
                <c:pt idx="3504">
                  <c:v>29014263.105958998</c:v>
                </c:pt>
                <c:pt idx="3505">
                  <c:v>29001877.890291002</c:v>
                </c:pt>
                <c:pt idx="3506">
                  <c:v>28989490.436882999</c:v>
                </c:pt>
                <c:pt idx="3507">
                  <c:v>28977100.746303</c:v>
                </c:pt>
                <c:pt idx="3508">
                  <c:v>28964708.819114003</c:v>
                </c:pt>
                <c:pt idx="3509">
                  <c:v>28952314.655880999</c:v>
                </c:pt>
                <c:pt idx="3510">
                  <c:v>28939918.257167</c:v>
                </c:pt>
                <c:pt idx="3511">
                  <c:v>28927519.623532999</c:v>
                </c:pt>
                <c:pt idx="3512">
                  <c:v>28915118.755539</c:v>
                </c:pt>
                <c:pt idx="3513">
                  <c:v>28902715.653746001</c:v>
                </c:pt>
                <c:pt idx="3514">
                  <c:v>28890310.318711001</c:v>
                </c:pt>
                <c:pt idx="3515">
                  <c:v>28877902.750992</c:v>
                </c:pt>
                <c:pt idx="3516">
                  <c:v>28865492.951144997</c:v>
                </c:pt>
                <c:pt idx="3517">
                  <c:v>28853080.919725999</c:v>
                </c:pt>
                <c:pt idx="3518">
                  <c:v>28840666.657287005</c:v>
                </c:pt>
                <c:pt idx="3519">
                  <c:v>28828250.164382003</c:v>
                </c:pt>
                <c:pt idx="3520">
                  <c:v>28815831.441563997</c:v>
                </c:pt>
                <c:pt idx="3521">
                  <c:v>28803410.489380997</c:v>
                </c:pt>
                <c:pt idx="3522">
                  <c:v>28790987.308385003</c:v>
                </c:pt>
                <c:pt idx="3523">
                  <c:v>28778561.899124004</c:v>
                </c:pt>
                <c:pt idx="3524">
                  <c:v>28766134.262144998</c:v>
                </c:pt>
                <c:pt idx="3525">
                  <c:v>28753704.397994</c:v>
                </c:pt>
                <c:pt idx="3526">
                  <c:v>28741272.307216998</c:v>
                </c:pt>
                <c:pt idx="3527">
                  <c:v>28728837.990357999</c:v>
                </c:pt>
                <c:pt idx="3528">
                  <c:v>28716401.447959997</c:v>
                </c:pt>
                <c:pt idx="3529">
                  <c:v>28703962.680564001</c:v>
                </c:pt>
                <c:pt idx="3530">
                  <c:v>28691521.688712999</c:v>
                </c:pt>
                <c:pt idx="3531">
                  <c:v>28679078.472945996</c:v>
                </c:pt>
                <c:pt idx="3532">
                  <c:v>28666633.033800997</c:v>
                </c:pt>
                <c:pt idx="3533">
                  <c:v>28654185.371816996</c:v>
                </c:pt>
                <c:pt idx="3534">
                  <c:v>28641735.487528995</c:v>
                </c:pt>
                <c:pt idx="3535">
                  <c:v>28629283.381472994</c:v>
                </c:pt>
                <c:pt idx="3536">
                  <c:v>28616829.054184005</c:v>
                </c:pt>
                <c:pt idx="3537">
                  <c:v>28604372.506196003</c:v>
                </c:pt>
                <c:pt idx="3538">
                  <c:v>28591913.738039006</c:v>
                </c:pt>
                <c:pt idx="3539">
                  <c:v>28579452.750247002</c:v>
                </c:pt>
                <c:pt idx="3540">
                  <c:v>28566989.543346997</c:v>
                </c:pt>
                <c:pt idx="3541">
                  <c:v>28554524.117870998</c:v>
                </c:pt>
                <c:pt idx="3542">
                  <c:v>28542056.474344999</c:v>
                </c:pt>
                <c:pt idx="3543">
                  <c:v>28529586.613297001</c:v>
                </c:pt>
                <c:pt idx="3544">
                  <c:v>28517114.535252001</c:v>
                </c:pt>
                <c:pt idx="3545">
                  <c:v>28504640.240736</c:v>
                </c:pt>
                <c:pt idx="3546">
                  <c:v>28492163.730270997</c:v>
                </c:pt>
                <c:pt idx="3547">
                  <c:v>28479685.004381001</c:v>
                </c:pt>
                <c:pt idx="3548">
                  <c:v>28467204.063586999</c:v>
                </c:pt>
                <c:pt idx="3549">
                  <c:v>28454720.908408996</c:v>
                </c:pt>
                <c:pt idx="3550">
                  <c:v>28442235.539367005</c:v>
                </c:pt>
                <c:pt idx="3551">
                  <c:v>28429747.956978995</c:v>
                </c:pt>
                <c:pt idx="3552">
                  <c:v>28417258.161762998</c:v>
                </c:pt>
                <c:pt idx="3553">
                  <c:v>28404766.154234003</c:v>
                </c:pt>
                <c:pt idx="3554">
                  <c:v>28392271.934907999</c:v>
                </c:pt>
                <c:pt idx="3555">
                  <c:v>28379775.504299</c:v>
                </c:pt>
                <c:pt idx="3556">
                  <c:v>28367276.862920001</c:v>
                </c:pt>
                <c:pt idx="3557">
                  <c:v>28354776.011282999</c:v>
                </c:pt>
                <c:pt idx="3558">
                  <c:v>28342272.949898992</c:v>
                </c:pt>
                <c:pt idx="3559">
                  <c:v>28329767.679276999</c:v>
                </c:pt>
                <c:pt idx="3560">
                  <c:v>28317260.199926004</c:v>
                </c:pt>
                <c:pt idx="3561">
                  <c:v>28304750.512355004</c:v>
                </c:pt>
                <c:pt idx="3562">
                  <c:v>28292238.617068999</c:v>
                </c:pt>
                <c:pt idx="3563">
                  <c:v>28279724.514573999</c:v>
                </c:pt>
                <c:pt idx="3564">
                  <c:v>28267208.205375995</c:v>
                </c:pt>
                <c:pt idx="3565">
                  <c:v>28254689.689975996</c:v>
                </c:pt>
                <c:pt idx="3566">
                  <c:v>28242168.968878992</c:v>
                </c:pt>
                <c:pt idx="3567">
                  <c:v>28229646.042583998</c:v>
                </c:pt>
                <c:pt idx="3568">
                  <c:v>28217120.911592998</c:v>
                </c:pt>
                <c:pt idx="3569">
                  <c:v>28204593.576405</c:v>
                </c:pt>
                <c:pt idx="3570">
                  <c:v>28192064.037517</c:v>
                </c:pt>
                <c:pt idx="3571">
                  <c:v>28179532.295427997</c:v>
                </c:pt>
                <c:pt idx="3572">
                  <c:v>28166998.350632999</c:v>
                </c:pt>
                <c:pt idx="3573">
                  <c:v>28154462.203626998</c:v>
                </c:pt>
                <c:pt idx="3574">
                  <c:v>28141923.854905006</c:v>
                </c:pt>
                <c:pt idx="3575">
                  <c:v>28129383.304958999</c:v>
                </c:pt>
                <c:pt idx="3576">
                  <c:v>28116840.554281</c:v>
                </c:pt>
                <c:pt idx="3577">
                  <c:v>28104295.603362001</c:v>
                </c:pt>
                <c:pt idx="3578">
                  <c:v>28091748.452691995</c:v>
                </c:pt>
                <c:pt idx="3579">
                  <c:v>28079199.102760002</c:v>
                </c:pt>
                <c:pt idx="3580">
                  <c:v>28066647.554053001</c:v>
                </c:pt>
                <c:pt idx="3581">
                  <c:v>28054093.807059001</c:v>
                </c:pt>
                <c:pt idx="3582">
                  <c:v>28041537.862261996</c:v>
                </c:pt>
                <c:pt idx="3583">
                  <c:v>28028979.720147997</c:v>
                </c:pt>
                <c:pt idx="3584">
                  <c:v>28016419.381199997</c:v>
                </c:pt>
                <c:pt idx="3585">
                  <c:v>28003856.845899995</c:v>
                </c:pt>
                <c:pt idx="3586">
                  <c:v>27991292.114731003</c:v>
                </c:pt>
                <c:pt idx="3587">
                  <c:v>27978725.188172001</c:v>
                </c:pt>
                <c:pt idx="3588">
                  <c:v>27966156.066704001</c:v>
                </c:pt>
                <c:pt idx="3589">
                  <c:v>27953584.750804</c:v>
                </c:pt>
                <c:pt idx="3590">
                  <c:v>27941011.240948997</c:v>
                </c:pt>
                <c:pt idx="3591">
                  <c:v>27928435.537617002</c:v>
                </c:pt>
                <c:pt idx="3592">
                  <c:v>27915857.641282</c:v>
                </c:pt>
                <c:pt idx="3593">
                  <c:v>27903277.552418996</c:v>
                </c:pt>
                <c:pt idx="3594">
                  <c:v>27890695.271500997</c:v>
                </c:pt>
                <c:pt idx="3595">
                  <c:v>27878110.798999999</c:v>
                </c:pt>
                <c:pt idx="3596">
                  <c:v>27865524.135388006</c:v>
                </c:pt>
                <c:pt idx="3597">
                  <c:v>27852935.281133994</c:v>
                </c:pt>
                <c:pt idx="3598">
                  <c:v>27840344.236707002</c:v>
                </c:pt>
                <c:pt idx="3599">
                  <c:v>27827751.002576001</c:v>
                </c:pt>
                <c:pt idx="3600">
                  <c:v>27815155.579207998</c:v>
                </c:pt>
                <c:pt idx="3601">
                  <c:v>27802557.967068996</c:v>
                </c:pt>
                <c:pt idx="3602">
                  <c:v>27789958.166623998</c:v>
                </c:pt>
                <c:pt idx="3603">
                  <c:v>27777356.178336002</c:v>
                </c:pt>
                <c:pt idx="3604">
                  <c:v>27764752.002669998</c:v>
                </c:pt>
                <c:pt idx="3605">
                  <c:v>27752145.640085001</c:v>
                </c:pt>
                <c:pt idx="3606">
                  <c:v>27739537.091044996</c:v>
                </c:pt>
                <c:pt idx="3607">
                  <c:v>27726926.356008001</c:v>
                </c:pt>
                <c:pt idx="3608">
                  <c:v>27714313.435433995</c:v>
                </c:pt>
                <c:pt idx="3609">
                  <c:v>27701698.329780001</c:v>
                </c:pt>
                <c:pt idx="3610">
                  <c:v>27689081.039503001</c:v>
                </c:pt>
                <c:pt idx="3611">
                  <c:v>27676461.565058995</c:v>
                </c:pt>
                <c:pt idx="3612">
                  <c:v>27663839.906902</c:v>
                </c:pt>
                <c:pt idx="3613">
                  <c:v>27651216.065487996</c:v>
                </c:pt>
                <c:pt idx="3614">
                  <c:v>27638590.041267995</c:v>
                </c:pt>
                <c:pt idx="3615">
                  <c:v>27625961.834694006</c:v>
                </c:pt>
                <c:pt idx="3616">
                  <c:v>27613331.446215995</c:v>
                </c:pt>
                <c:pt idx="3617">
                  <c:v>27600698.876286004</c:v>
                </c:pt>
                <c:pt idx="3618">
                  <c:v>27588064.125351001</c:v>
                </c:pt>
                <c:pt idx="3619">
                  <c:v>27575427.193857998</c:v>
                </c:pt>
                <c:pt idx="3620">
                  <c:v>27562788.082256</c:v>
                </c:pt>
                <c:pt idx="3621">
                  <c:v>27550146.790989</c:v>
                </c:pt>
                <c:pt idx="3622">
                  <c:v>27537503.320503</c:v>
                </c:pt>
                <c:pt idx="3623">
                  <c:v>27524857.671239998</c:v>
                </c:pt>
                <c:pt idx="3624">
                  <c:v>27512209.843643997</c:v>
                </c:pt>
                <c:pt idx="3625">
                  <c:v>27499559.838156007</c:v>
                </c:pt>
                <c:pt idx="3626">
                  <c:v>27486907.655216999</c:v>
                </c:pt>
                <c:pt idx="3627">
                  <c:v>27474253.295266997</c:v>
                </c:pt>
                <c:pt idx="3628">
                  <c:v>27461596.758742999</c:v>
                </c:pt>
                <c:pt idx="3629">
                  <c:v>27448938.046085</c:v>
                </c:pt>
                <c:pt idx="3630">
                  <c:v>27436277.157728001</c:v>
                </c:pt>
                <c:pt idx="3631">
                  <c:v>27423614.094108999</c:v>
                </c:pt>
                <c:pt idx="3632">
                  <c:v>27410948.855660997</c:v>
                </c:pt>
                <c:pt idx="3633">
                  <c:v>27398281.442818992</c:v>
                </c:pt>
                <c:pt idx="3634">
                  <c:v>27385611.856015</c:v>
                </c:pt>
                <c:pt idx="3635">
                  <c:v>27372940.095680997</c:v>
                </c:pt>
                <c:pt idx="3636">
                  <c:v>27360266.162246998</c:v>
                </c:pt>
                <c:pt idx="3637">
                  <c:v>27347590.056143001</c:v>
                </c:pt>
                <c:pt idx="3638">
                  <c:v>27334911.777798995</c:v>
                </c:pt>
                <c:pt idx="3639">
                  <c:v>27322231.327640995</c:v>
                </c:pt>
                <c:pt idx="3640">
                  <c:v>27309548.706096001</c:v>
                </c:pt>
                <c:pt idx="3641">
                  <c:v>27296863.913589999</c:v>
                </c:pt>
                <c:pt idx="3642">
                  <c:v>27284176.950546999</c:v>
                </c:pt>
                <c:pt idx="3643">
                  <c:v>27271487.817391999</c:v>
                </c:pt>
                <c:pt idx="3644">
                  <c:v>27258796.514547005</c:v>
                </c:pt>
                <c:pt idx="3645">
                  <c:v>27246103.042433996</c:v>
                </c:pt>
                <c:pt idx="3646">
                  <c:v>27233407.401473992</c:v>
                </c:pt>
                <c:pt idx="3647">
                  <c:v>27220709.592085</c:v>
                </c:pt>
                <c:pt idx="3648">
                  <c:v>27208009.614688005</c:v>
                </c:pt>
                <c:pt idx="3649">
                  <c:v>27195307.469698992</c:v>
                </c:pt>
                <c:pt idx="3650">
                  <c:v>27182603.157536004</c:v>
                </c:pt>
                <c:pt idx="3651">
                  <c:v>27169896.678615</c:v>
                </c:pt>
                <c:pt idx="3652">
                  <c:v>27157188.033349998</c:v>
                </c:pt>
                <c:pt idx="3653">
                  <c:v>27144477.222155001</c:v>
                </c:pt>
                <c:pt idx="3654">
                  <c:v>27131764.245442994</c:v>
                </c:pt>
                <c:pt idx="3655">
                  <c:v>27119049.103626005</c:v>
                </c:pt>
                <c:pt idx="3656">
                  <c:v>27106331.797115002</c:v>
                </c:pt>
                <c:pt idx="3657">
                  <c:v>27093612.326319005</c:v>
                </c:pt>
                <c:pt idx="3658">
                  <c:v>27080890.691647995</c:v>
                </c:pt>
                <c:pt idx="3659">
                  <c:v>27068166.893509999</c:v>
                </c:pt>
                <c:pt idx="3660">
                  <c:v>27055440.932312001</c:v>
                </c:pt>
                <c:pt idx="3661">
                  <c:v>27042712.808458999</c:v>
                </c:pt>
                <c:pt idx="3662">
                  <c:v>27029982.522356004</c:v>
                </c:pt>
                <c:pt idx="3663">
                  <c:v>27017250.074409001</c:v>
                </c:pt>
                <c:pt idx="3664">
                  <c:v>27004515.465018991</c:v>
                </c:pt>
                <c:pt idx="3665">
                  <c:v>26991778.694590002</c:v>
                </c:pt>
                <c:pt idx="3666">
                  <c:v>26979039.763521995</c:v>
                </c:pt>
                <c:pt idx="3667">
                  <c:v>26966298.672215</c:v>
                </c:pt>
                <c:pt idx="3668">
                  <c:v>26953555.421067998</c:v>
                </c:pt>
                <c:pt idx="3669">
                  <c:v>26940810.010480005</c:v>
                </c:pt>
                <c:pt idx="3670">
                  <c:v>26928062.440848991</c:v>
                </c:pt>
                <c:pt idx="3671">
                  <c:v>26915312.71257</c:v>
                </c:pt>
                <c:pt idx="3672">
                  <c:v>26902560.826037999</c:v>
                </c:pt>
                <c:pt idx="3673">
                  <c:v>26889806.781648993</c:v>
                </c:pt>
                <c:pt idx="3674">
                  <c:v>26877050.579794999</c:v>
                </c:pt>
                <c:pt idx="3675">
                  <c:v>26864292.220868997</c:v>
                </c:pt>
                <c:pt idx="3676">
                  <c:v>26851531.705262002</c:v>
                </c:pt>
                <c:pt idx="3677">
                  <c:v>26838769.033365998</c:v>
                </c:pt>
                <c:pt idx="3678">
                  <c:v>26826004.205568995</c:v>
                </c:pt>
                <c:pt idx="3679">
                  <c:v>26813237.222259998</c:v>
                </c:pt>
                <c:pt idx="3680">
                  <c:v>26800468.083826002</c:v>
                </c:pt>
                <c:pt idx="3681">
                  <c:v>26787696.790656</c:v>
                </c:pt>
                <c:pt idx="3682">
                  <c:v>26774923.343132999</c:v>
                </c:pt>
                <c:pt idx="3683">
                  <c:v>26762147.741642993</c:v>
                </c:pt>
                <c:pt idx="3684">
                  <c:v>26749369.986569997</c:v>
                </c:pt>
                <c:pt idx="3685">
                  <c:v>26736590.078297</c:v>
                </c:pt>
                <c:pt idx="3686">
                  <c:v>26723808.017205</c:v>
                </c:pt>
                <c:pt idx="3687">
                  <c:v>26711023.803674996</c:v>
                </c:pt>
                <c:pt idx="3688">
                  <c:v>26698237.438088</c:v>
                </c:pt>
                <c:pt idx="3689">
                  <c:v>26685448.920821995</c:v>
                </c:pt>
                <c:pt idx="3690">
                  <c:v>26672658.252255999</c:v>
                </c:pt>
                <c:pt idx="3691">
                  <c:v>26659865.432766005</c:v>
                </c:pt>
                <c:pt idx="3692">
                  <c:v>26647070.462730002</c:v>
                </c:pt>
                <c:pt idx="3693">
                  <c:v>26634273.342521001</c:v>
                </c:pt>
                <c:pt idx="3694">
                  <c:v>26621474.072514001</c:v>
                </c:pt>
                <c:pt idx="3695">
                  <c:v>26608672.653083999</c:v>
                </c:pt>
                <c:pt idx="3696">
                  <c:v>26595869.084600996</c:v>
                </c:pt>
                <c:pt idx="3697">
                  <c:v>26583063.367437996</c:v>
                </c:pt>
                <c:pt idx="3698">
                  <c:v>26570255.501964998</c:v>
                </c:pt>
                <c:pt idx="3699">
                  <c:v>26557445.488552</c:v>
                </c:pt>
                <c:pt idx="3700">
                  <c:v>26544633.327567</c:v>
                </c:pt>
                <c:pt idx="3701">
                  <c:v>26531819.019377001</c:v>
                </c:pt>
                <c:pt idx="3702">
                  <c:v>26519002.564350005</c:v>
                </c:pt>
                <c:pt idx="3703">
                  <c:v>26506183.962851997</c:v>
                </c:pt>
                <c:pt idx="3704">
                  <c:v>26493363.215246998</c:v>
                </c:pt>
                <c:pt idx="3705">
                  <c:v>26480540.321898997</c:v>
                </c:pt>
                <c:pt idx="3706">
                  <c:v>26467715.283171996</c:v>
                </c:pt>
                <c:pt idx="3707">
                  <c:v>26454888.099426001</c:v>
                </c:pt>
                <c:pt idx="3708">
                  <c:v>26442058.771024</c:v>
                </c:pt>
                <c:pt idx="3709">
                  <c:v>26429227.298325002</c:v>
                </c:pt>
                <c:pt idx="3710">
                  <c:v>26416393.681689002</c:v>
                </c:pt>
                <c:pt idx="3711">
                  <c:v>26403557.921473991</c:v>
                </c:pt>
                <c:pt idx="3712">
                  <c:v>26390720.018037003</c:v>
                </c:pt>
                <c:pt idx="3713">
                  <c:v>26377879.971734997</c:v>
                </c:pt>
                <c:pt idx="3714">
                  <c:v>26365037.782924</c:v>
                </c:pt>
                <c:pt idx="3715">
                  <c:v>26352193.451956999</c:v>
                </c:pt>
                <c:pt idx="3716">
                  <c:v>26339346.979187999</c:v>
                </c:pt>
                <c:pt idx="3717">
                  <c:v>26326498.364970997</c:v>
                </c:pt>
                <c:pt idx="3718">
                  <c:v>26313647.609657001</c:v>
                </c:pt>
                <c:pt idx="3719">
                  <c:v>26300794.713597</c:v>
                </c:pt>
                <c:pt idx="3720">
                  <c:v>26287939.677141</c:v>
                </c:pt>
                <c:pt idx="3721">
                  <c:v>26275082.500636999</c:v>
                </c:pt>
                <c:pt idx="3722">
                  <c:v>26262223.184434</c:v>
                </c:pt>
                <c:pt idx="3723">
                  <c:v>26249361.728879996</c:v>
                </c:pt>
                <c:pt idx="3724">
                  <c:v>26236498.134319004</c:v>
                </c:pt>
                <c:pt idx="3725">
                  <c:v>26223632.401097998</c:v>
                </c:pt>
                <c:pt idx="3726">
                  <c:v>26210764.529562</c:v>
                </c:pt>
                <c:pt idx="3727">
                  <c:v>26197894.520052001</c:v>
                </c:pt>
                <c:pt idx="3728">
                  <c:v>26185022.372912999</c:v>
                </c:pt>
                <c:pt idx="3729">
                  <c:v>26172148.088484999</c:v>
                </c:pt>
                <c:pt idx="3730">
                  <c:v>26159271.66711</c:v>
                </c:pt>
                <c:pt idx="3731">
                  <c:v>26146393.109127004</c:v>
                </c:pt>
                <c:pt idx="3732">
                  <c:v>26133512.414874997</c:v>
                </c:pt>
                <c:pt idx="3733">
                  <c:v>26120629.584691998</c:v>
                </c:pt>
                <c:pt idx="3734">
                  <c:v>26107744.618915003</c:v>
                </c:pt>
                <c:pt idx="3735">
                  <c:v>26094857.51788</c:v>
                </c:pt>
                <c:pt idx="3736">
                  <c:v>26081968.281922996</c:v>
                </c:pt>
                <c:pt idx="3737">
                  <c:v>26069076.911377996</c:v>
                </c:pt>
                <c:pt idx="3738">
                  <c:v>26056183.406577997</c:v>
                </c:pt>
                <c:pt idx="3739">
                  <c:v>26043287.767856002</c:v>
                </c:pt>
                <c:pt idx="3740">
                  <c:v>26030389.995542996</c:v>
                </c:pt>
                <c:pt idx="3741">
                  <c:v>26017490.089969996</c:v>
                </c:pt>
                <c:pt idx="3742">
                  <c:v>26004588.051465996</c:v>
                </c:pt>
                <c:pt idx="3743">
                  <c:v>25991683.880362</c:v>
                </c:pt>
                <c:pt idx="3744">
                  <c:v>25978777.576983999</c:v>
                </c:pt>
                <c:pt idx="3745">
                  <c:v>25965869.141658995</c:v>
                </c:pt>
                <c:pt idx="3746">
                  <c:v>25952958.574715</c:v>
                </c:pt>
                <c:pt idx="3747">
                  <c:v>25940045.876476001</c:v>
                </c:pt>
                <c:pt idx="3748">
                  <c:v>25927131.047265995</c:v>
                </c:pt>
                <c:pt idx="3749">
                  <c:v>25914214.087408997</c:v>
                </c:pt>
                <c:pt idx="3750">
                  <c:v>25901294.997226998</c:v>
                </c:pt>
                <c:pt idx="3751">
                  <c:v>25888373.777042996</c:v>
                </c:pt>
                <c:pt idx="3752">
                  <c:v>25875450.427175995</c:v>
                </c:pt>
                <c:pt idx="3753">
                  <c:v>25862524.947946995</c:v>
                </c:pt>
                <c:pt idx="3754">
                  <c:v>25849597.339675002</c:v>
                </c:pt>
                <c:pt idx="3755">
                  <c:v>25836667.602677997</c:v>
                </c:pt>
                <c:pt idx="3756">
                  <c:v>25823735.737272002</c:v>
                </c:pt>
                <c:pt idx="3757">
                  <c:v>25810801.743774995</c:v>
                </c:pt>
                <c:pt idx="3758">
                  <c:v>25797865.622501001</c:v>
                </c:pt>
                <c:pt idx="3759">
                  <c:v>25784927.373764999</c:v>
                </c:pt>
                <c:pt idx="3760">
                  <c:v>25771986.997880995</c:v>
                </c:pt>
                <c:pt idx="3761">
                  <c:v>25759044.495161995</c:v>
                </c:pt>
                <c:pt idx="3762">
                  <c:v>25746099.865918998</c:v>
                </c:pt>
                <c:pt idx="3763">
                  <c:v>25733153.110461999</c:v>
                </c:pt>
                <c:pt idx="3764">
                  <c:v>25720204.229102999</c:v>
                </c:pt>
                <c:pt idx="3765">
                  <c:v>25707253.222151</c:v>
                </c:pt>
                <c:pt idx="3766">
                  <c:v>25694300.089912996</c:v>
                </c:pt>
                <c:pt idx="3767">
                  <c:v>25681344.832697</c:v>
                </c:pt>
                <c:pt idx="3768">
                  <c:v>25668387.450808994</c:v>
                </c:pt>
                <c:pt idx="3769">
                  <c:v>25655427.944556005</c:v>
                </c:pt>
                <c:pt idx="3770">
                  <c:v>25642466.314241</c:v>
                </c:pt>
                <c:pt idx="3771">
                  <c:v>25629502.560169</c:v>
                </c:pt>
                <c:pt idx="3772">
                  <c:v>25616536.682642996</c:v>
                </c:pt>
                <c:pt idx="3773">
                  <c:v>25603568.681964997</c:v>
                </c:pt>
                <c:pt idx="3774">
                  <c:v>25590598.558435999</c:v>
                </c:pt>
                <c:pt idx="3775">
                  <c:v>25577626.312356003</c:v>
                </c:pt>
                <c:pt idx="3776">
                  <c:v>25564651.944024999</c:v>
                </c:pt>
                <c:pt idx="3777">
                  <c:v>25551675.453740995</c:v>
                </c:pt>
                <c:pt idx="3778">
                  <c:v>25538696.841801997</c:v>
                </c:pt>
                <c:pt idx="3779">
                  <c:v>25525716.108505003</c:v>
                </c:pt>
                <c:pt idx="3780">
                  <c:v>25512733.254147001</c:v>
                </c:pt>
                <c:pt idx="3781">
                  <c:v>25499748.279020999</c:v>
                </c:pt>
                <c:pt idx="3782">
                  <c:v>25486761.183421995</c:v>
                </c:pt>
                <c:pt idx="3783">
                  <c:v>25473771.967643991</c:v>
                </c:pt>
                <c:pt idx="3784">
                  <c:v>25460780.631979</c:v>
                </c:pt>
                <c:pt idx="3785">
                  <c:v>25447787.176718</c:v>
                </c:pt>
                <c:pt idx="3786">
                  <c:v>25434791.602153003</c:v>
                </c:pt>
                <c:pt idx="3787">
                  <c:v>25421793.908574</c:v>
                </c:pt>
                <c:pt idx="3788">
                  <c:v>25408794.096267998</c:v>
                </c:pt>
                <c:pt idx="3789">
                  <c:v>25395792.165525001</c:v>
                </c:pt>
                <c:pt idx="3790">
                  <c:v>25382788.116631001</c:v>
                </c:pt>
                <c:pt idx="3791">
                  <c:v>25369781.949873991</c:v>
                </c:pt>
                <c:pt idx="3792">
                  <c:v>25356773.665538002</c:v>
                </c:pt>
                <c:pt idx="3793">
                  <c:v>25343763.263908997</c:v>
                </c:pt>
                <c:pt idx="3794">
                  <c:v>25330750.745269995</c:v>
                </c:pt>
                <c:pt idx="3795">
                  <c:v>25317736.109903</c:v>
                </c:pt>
                <c:pt idx="3796">
                  <c:v>25304719.358091999</c:v>
                </c:pt>
                <c:pt idx="3797">
                  <c:v>25291700.490117997</c:v>
                </c:pt>
                <c:pt idx="3798">
                  <c:v>25278679.50626</c:v>
                </c:pt>
                <c:pt idx="3799">
                  <c:v>25265656.406799</c:v>
                </c:pt>
                <c:pt idx="3800">
                  <c:v>25252631.192012999</c:v>
                </c:pt>
                <c:pt idx="3801">
                  <c:v>25239603.862179998</c:v>
                </c:pt>
                <c:pt idx="3802">
                  <c:v>25226574.417576998</c:v>
                </c:pt>
                <c:pt idx="3803">
                  <c:v>25213542.858479999</c:v>
                </c:pt>
                <c:pt idx="3804">
                  <c:v>25200509.185164001</c:v>
                </c:pt>
                <c:pt idx="3805">
                  <c:v>25187473.397902999</c:v>
                </c:pt>
                <c:pt idx="3806">
                  <c:v>25174435.496971995</c:v>
                </c:pt>
                <c:pt idx="3807">
                  <c:v>25161395.482643992</c:v>
                </c:pt>
                <c:pt idx="3808">
                  <c:v>25148353.355188001</c:v>
                </c:pt>
                <c:pt idx="3809">
                  <c:v>25135309.114877999</c:v>
                </c:pt>
                <c:pt idx="3810">
                  <c:v>25122262.761982996</c:v>
                </c:pt>
                <c:pt idx="3811">
                  <c:v>25109214.296771996</c:v>
                </c:pt>
                <c:pt idx="3812">
                  <c:v>25096163.719515</c:v>
                </c:pt>
                <c:pt idx="3813">
                  <c:v>25083111.030476999</c:v>
                </c:pt>
                <c:pt idx="3814">
                  <c:v>25070056.229927</c:v>
                </c:pt>
                <c:pt idx="3815">
                  <c:v>25056999.318131004</c:v>
                </c:pt>
                <c:pt idx="3816">
                  <c:v>25043940.295352999</c:v>
                </c:pt>
                <c:pt idx="3817">
                  <c:v>25030879.161856998</c:v>
                </c:pt>
                <c:pt idx="3818">
                  <c:v>25017815.917908002</c:v>
                </c:pt>
                <c:pt idx="3819">
                  <c:v>25004750.563766997</c:v>
                </c:pt>
                <c:pt idx="3820">
                  <c:v>24991683.099696998</c:v>
                </c:pt>
                <c:pt idx="3821">
                  <c:v>24978613.525959</c:v>
                </c:pt>
                <c:pt idx="3822">
                  <c:v>24965541.842812002</c:v>
                </c:pt>
                <c:pt idx="3823">
                  <c:v>24952468.050515998</c:v>
                </c:pt>
                <c:pt idx="3824">
                  <c:v>24939392.149328999</c:v>
                </c:pt>
                <c:pt idx="3825">
                  <c:v>24926314.139509004</c:v>
                </c:pt>
                <c:pt idx="3826">
                  <c:v>24913234.021312997</c:v>
                </c:pt>
                <c:pt idx="3827">
                  <c:v>24900151.794996001</c:v>
                </c:pt>
                <c:pt idx="3828">
                  <c:v>24887067.460813992</c:v>
                </c:pt>
                <c:pt idx="3829">
                  <c:v>24873981.019021001</c:v>
                </c:pt>
                <c:pt idx="3830">
                  <c:v>24860892.469869994</c:v>
                </c:pt>
                <c:pt idx="3831">
                  <c:v>24847801.813614</c:v>
                </c:pt>
                <c:pt idx="3832">
                  <c:v>24834709.050505001</c:v>
                </c:pt>
                <c:pt idx="3833">
                  <c:v>24821614.180794001</c:v>
                </c:pt>
                <c:pt idx="3834">
                  <c:v>24808517.204730999</c:v>
                </c:pt>
                <c:pt idx="3835">
                  <c:v>24795418.122565001</c:v>
                </c:pt>
                <c:pt idx="3836">
                  <c:v>24782316.934544999</c:v>
                </c:pt>
                <c:pt idx="3837">
                  <c:v>24769213.640919</c:v>
                </c:pt>
                <c:pt idx="3838">
                  <c:v>24756108.241932996</c:v>
                </c:pt>
                <c:pt idx="3839">
                  <c:v>24743000.737832997</c:v>
                </c:pt>
                <c:pt idx="3840">
                  <c:v>24729891.128865</c:v>
                </c:pt>
                <c:pt idx="3841">
                  <c:v>24716779.415272996</c:v>
                </c:pt>
                <c:pt idx="3842">
                  <c:v>24703665.5973</c:v>
                </c:pt>
                <c:pt idx="3843">
                  <c:v>24690549.675190005</c:v>
                </c:pt>
                <c:pt idx="3844">
                  <c:v>24677431.649185006</c:v>
                </c:pt>
                <c:pt idx="3845">
                  <c:v>24664311.519525003</c:v>
                </c:pt>
                <c:pt idx="3846">
                  <c:v>24651189.286450997</c:v>
                </c:pt>
                <c:pt idx="3847">
                  <c:v>24638064.950201996</c:v>
                </c:pt>
                <c:pt idx="3848">
                  <c:v>24624938.511017997</c:v>
                </c:pt>
                <c:pt idx="3849">
                  <c:v>24611809.969134998</c:v>
                </c:pt>
                <c:pt idx="3850">
                  <c:v>24598679.324792001</c:v>
                </c:pt>
                <c:pt idx="3851">
                  <c:v>24585546.578224003</c:v>
                </c:pt>
                <c:pt idx="3852">
                  <c:v>24572411.729666997</c:v>
                </c:pt>
                <c:pt idx="3853">
                  <c:v>24559274.779355999</c:v>
                </c:pt>
                <c:pt idx="3854">
                  <c:v>24546135.727525</c:v>
                </c:pt>
                <c:pt idx="3855">
                  <c:v>24532994.574406005</c:v>
                </c:pt>
                <c:pt idx="3856">
                  <c:v>24519851.320232</c:v>
                </c:pt>
                <c:pt idx="3857">
                  <c:v>24506705.965233997</c:v>
                </c:pt>
                <c:pt idx="3858">
                  <c:v>24493558.509642996</c:v>
                </c:pt>
                <c:pt idx="3859">
                  <c:v>24480408.953689996</c:v>
                </c:pt>
                <c:pt idx="3860">
                  <c:v>24467257.297602002</c:v>
                </c:pt>
                <c:pt idx="3861">
                  <c:v>24454103.541607995</c:v>
                </c:pt>
                <c:pt idx="3862">
                  <c:v>24440947.685936999</c:v>
                </c:pt>
                <c:pt idx="3863">
                  <c:v>24427789.730813995</c:v>
                </c:pt>
                <c:pt idx="3864">
                  <c:v>24414629.676465001</c:v>
                </c:pt>
                <c:pt idx="3865">
                  <c:v>24401467.523115002</c:v>
                </c:pt>
                <c:pt idx="3866">
                  <c:v>24388303.270989999</c:v>
                </c:pt>
                <c:pt idx="3867">
                  <c:v>24375136.920310996</c:v>
                </c:pt>
                <c:pt idx="3868">
                  <c:v>24361968.471302997</c:v>
                </c:pt>
                <c:pt idx="3869">
                  <c:v>24348797.924185999</c:v>
                </c:pt>
                <c:pt idx="3870">
                  <c:v>24335625.279183</c:v>
                </c:pt>
                <c:pt idx="3871">
                  <c:v>24322450.536513001</c:v>
                </c:pt>
                <c:pt idx="3872">
                  <c:v>24309273.696396004</c:v>
                </c:pt>
                <c:pt idx="3873">
                  <c:v>24296094.759050999</c:v>
                </c:pt>
                <c:pt idx="3874">
                  <c:v>24282913.724694997</c:v>
                </c:pt>
                <c:pt idx="3875">
                  <c:v>24269730.593546998</c:v>
                </c:pt>
                <c:pt idx="3876">
                  <c:v>24256545.365821995</c:v>
                </c:pt>
                <c:pt idx="3877">
                  <c:v>24243358.041736998</c:v>
                </c:pt>
                <c:pt idx="3878">
                  <c:v>24230168.621505</c:v>
                </c:pt>
                <c:pt idx="3879">
                  <c:v>24216977.105340999</c:v>
                </c:pt>
                <c:pt idx="3880">
                  <c:v>24203783.493458997</c:v>
                </c:pt>
                <c:pt idx="3881">
                  <c:v>24190587.786069997</c:v>
                </c:pt>
                <c:pt idx="3882">
                  <c:v>24177389.983387996</c:v>
                </c:pt>
                <c:pt idx="3883">
                  <c:v>24164190.085621998</c:v>
                </c:pt>
                <c:pt idx="3884">
                  <c:v>24150988.092983</c:v>
                </c:pt>
                <c:pt idx="3885">
                  <c:v>24137784.005679995</c:v>
                </c:pt>
                <c:pt idx="3886">
                  <c:v>24124577.823922999</c:v>
                </c:pt>
                <c:pt idx="3887">
                  <c:v>24111369.547917996</c:v>
                </c:pt>
                <c:pt idx="3888">
                  <c:v>24098159.177872997</c:v>
                </c:pt>
                <c:pt idx="3889">
                  <c:v>24084946.713994998</c:v>
                </c:pt>
                <c:pt idx="3890">
                  <c:v>24071732.156489003</c:v>
                </c:pt>
                <c:pt idx="3891">
                  <c:v>24058515.505559001</c:v>
                </c:pt>
                <c:pt idx="3892">
                  <c:v>24045296.761410993</c:v>
                </c:pt>
                <c:pt idx="3893">
                  <c:v>24032075.924245995</c:v>
                </c:pt>
                <c:pt idx="3894">
                  <c:v>24018852.994267996</c:v>
                </c:pt>
                <c:pt idx="3895">
                  <c:v>24005627.971678991</c:v>
                </c:pt>
                <c:pt idx="3896">
                  <c:v>23992400.856679</c:v>
                </c:pt>
                <c:pt idx="3897">
                  <c:v>23979171.649468996</c:v>
                </c:pt>
                <c:pt idx="3898">
                  <c:v>23965940.350248002</c:v>
                </c:pt>
                <c:pt idx="3899">
                  <c:v>23952706.959214997</c:v>
                </c:pt>
                <c:pt idx="3900">
                  <c:v>23939471.476567</c:v>
                </c:pt>
                <c:pt idx="3901">
                  <c:v>23926233.902502999</c:v>
                </c:pt>
                <c:pt idx="3902">
                  <c:v>23912994.237218995</c:v>
                </c:pt>
                <c:pt idx="3903">
                  <c:v>23899752.480908997</c:v>
                </c:pt>
                <c:pt idx="3904">
                  <c:v>23886508.63377</c:v>
                </c:pt>
                <c:pt idx="3905">
                  <c:v>23873262.695994999</c:v>
                </c:pt>
                <c:pt idx="3906">
                  <c:v>23860014.667777002</c:v>
                </c:pt>
                <c:pt idx="3907">
                  <c:v>23846764.549310997</c:v>
                </c:pt>
                <c:pt idx="3908">
                  <c:v>23833512.340785999</c:v>
                </c:pt>
                <c:pt idx="3909">
                  <c:v>23820258.042394999</c:v>
                </c:pt>
                <c:pt idx="3910">
                  <c:v>23807001.654329002</c:v>
                </c:pt>
                <c:pt idx="3911">
                  <c:v>23793743.176775999</c:v>
                </c:pt>
                <c:pt idx="3912">
                  <c:v>23780482.609925006</c:v>
                </c:pt>
                <c:pt idx="3913">
                  <c:v>23767219.953965995</c:v>
                </c:pt>
                <c:pt idx="3914">
                  <c:v>23753955.209084999</c:v>
                </c:pt>
                <c:pt idx="3915">
                  <c:v>23740688.375468995</c:v>
                </c:pt>
                <c:pt idx="3916">
                  <c:v>23727419.453303002</c:v>
                </c:pt>
                <c:pt idx="3917">
                  <c:v>23714148.442774996</c:v>
                </c:pt>
                <c:pt idx="3918">
                  <c:v>23700875.344067</c:v>
                </c:pt>
                <c:pt idx="3919">
                  <c:v>23687600.157363001</c:v>
                </c:pt>
                <c:pt idx="3920">
                  <c:v>23674322.882847995</c:v>
                </c:pt>
                <c:pt idx="3921">
                  <c:v>23661043.520702001</c:v>
                </c:pt>
                <c:pt idx="3922">
                  <c:v>23647762.071107</c:v>
                </c:pt>
                <c:pt idx="3923">
                  <c:v>23634478.534244999</c:v>
                </c:pt>
                <c:pt idx="3924">
                  <c:v>23621192.910294998</c:v>
                </c:pt>
                <c:pt idx="3925">
                  <c:v>23607905.199437</c:v>
                </c:pt>
                <c:pt idx="3926">
                  <c:v>23594615.401848998</c:v>
                </c:pt>
                <c:pt idx="3927">
                  <c:v>23581323.517708998</c:v>
                </c:pt>
                <c:pt idx="3928">
                  <c:v>23568029.547194999</c:v>
                </c:pt>
                <c:pt idx="3929">
                  <c:v>23554733.490481995</c:v>
                </c:pt>
                <c:pt idx="3930">
                  <c:v>23541435.347747996</c:v>
                </c:pt>
                <c:pt idx="3931">
                  <c:v>23528135.119165003</c:v>
                </c:pt>
                <c:pt idx="3932">
                  <c:v>23514832.80491</c:v>
                </c:pt>
                <c:pt idx="3933">
                  <c:v>23501528.405154999</c:v>
                </c:pt>
                <c:pt idx="3934">
                  <c:v>23488221.920072995</c:v>
                </c:pt>
                <c:pt idx="3935">
                  <c:v>23474913.349835996</c:v>
                </c:pt>
                <c:pt idx="3936">
                  <c:v>23461602.694616001</c:v>
                </c:pt>
                <c:pt idx="3937">
                  <c:v>23448289.954583999</c:v>
                </c:pt>
                <c:pt idx="3938">
                  <c:v>23434975.129909001</c:v>
                </c:pt>
                <c:pt idx="3939">
                  <c:v>23421658.220759999</c:v>
                </c:pt>
                <c:pt idx="3940">
                  <c:v>23408339.227306999</c:v>
                </c:pt>
                <c:pt idx="3941">
                  <c:v>23395018.149716001</c:v>
                </c:pt>
                <c:pt idx="3942">
                  <c:v>23381694.988155</c:v>
                </c:pt>
                <c:pt idx="3943">
                  <c:v>23368369.742790997</c:v>
                </c:pt>
                <c:pt idx="3944">
                  <c:v>23355042.413789</c:v>
                </c:pt>
                <c:pt idx="3945">
                  <c:v>23341713.001312997</c:v>
                </c:pt>
                <c:pt idx="3946">
                  <c:v>23328381.505529001</c:v>
                </c:pt>
                <c:pt idx="3947">
                  <c:v>23315047.926600002</c:v>
                </c:pt>
                <c:pt idx="3948">
                  <c:v>23301712.264688995</c:v>
                </c:pt>
                <c:pt idx="3949">
                  <c:v>23288374.519957002</c:v>
                </c:pt>
                <c:pt idx="3950">
                  <c:v>23275034.692566004</c:v>
                </c:pt>
                <c:pt idx="3951">
                  <c:v>23261692.782677993</c:v>
                </c:pt>
                <c:pt idx="3952">
                  <c:v>23248348.790450998</c:v>
                </c:pt>
                <c:pt idx="3953">
                  <c:v>23235002.716046005</c:v>
                </c:pt>
                <c:pt idx="3954">
                  <c:v>23221654.55962</c:v>
                </c:pt>
                <c:pt idx="3955">
                  <c:v>23208304.321332999</c:v>
                </c:pt>
                <c:pt idx="3956">
                  <c:v>23194952.001340002</c:v>
                </c:pt>
                <c:pt idx="3957">
                  <c:v>23181597.599800002</c:v>
                </c:pt>
                <c:pt idx="3958">
                  <c:v>23168241.116866004</c:v>
                </c:pt>
                <c:pt idx="3959">
                  <c:v>23154882.552696001</c:v>
                </c:pt>
                <c:pt idx="3960">
                  <c:v>23141521.907441996</c:v>
                </c:pt>
                <c:pt idx="3961">
                  <c:v>23128159.181259997</c:v>
                </c:pt>
                <c:pt idx="3962">
                  <c:v>23114794.374301001</c:v>
                </c:pt>
                <c:pt idx="3963">
                  <c:v>23101427.486718997</c:v>
                </c:pt>
                <c:pt idx="3964">
                  <c:v>23088058.518665001</c:v>
                </c:pt>
                <c:pt idx="3965">
                  <c:v>23074687.470289998</c:v>
                </c:pt>
                <c:pt idx="3966">
                  <c:v>23061314.341743995</c:v>
                </c:pt>
                <c:pt idx="3967">
                  <c:v>23047939.133177999</c:v>
                </c:pt>
                <c:pt idx="3968">
                  <c:v>23034561.844739001</c:v>
                </c:pt>
                <c:pt idx="3969">
                  <c:v>23021182.476576999</c:v>
                </c:pt>
                <c:pt idx="3970">
                  <c:v>23007801.028839</c:v>
                </c:pt>
                <c:pt idx="3971">
                  <c:v>22994417.501670994</c:v>
                </c:pt>
                <c:pt idx="3972">
                  <c:v>22981031.895220999</c:v>
                </c:pt>
                <c:pt idx="3973">
                  <c:v>22967644.209632996</c:v>
                </c:pt>
                <c:pt idx="3974">
                  <c:v>22954254.445052996</c:v>
                </c:pt>
                <c:pt idx="3975">
                  <c:v>22940862.601624999</c:v>
                </c:pt>
                <c:pt idx="3976">
                  <c:v>22927468.679492</c:v>
                </c:pt>
                <c:pt idx="3977">
                  <c:v>22914072.678797003</c:v>
                </c:pt>
                <c:pt idx="3978">
                  <c:v>22900674.599682</c:v>
                </c:pt>
                <c:pt idx="3979">
                  <c:v>22887274.442289997</c:v>
                </c:pt>
                <c:pt idx="3980">
                  <c:v>22873872.20676</c:v>
                </c:pt>
                <c:pt idx="3981">
                  <c:v>22860467.893232998</c:v>
                </c:pt>
                <c:pt idx="3982">
                  <c:v>22847061.501848992</c:v>
                </c:pt>
                <c:pt idx="3983">
                  <c:v>22833653.032745998</c:v>
                </c:pt>
                <c:pt idx="3984">
                  <c:v>22820242.486062996</c:v>
                </c:pt>
                <c:pt idx="3985">
                  <c:v>22806829.861936998</c:v>
                </c:pt>
                <c:pt idx="3986">
                  <c:v>22793415.160503998</c:v>
                </c:pt>
                <c:pt idx="3987">
                  <c:v>22779998.381902002</c:v>
                </c:pt>
                <c:pt idx="3988">
                  <c:v>22766579.526266001</c:v>
                </c:pt>
                <c:pt idx="3989">
                  <c:v>22753158.593729999</c:v>
                </c:pt>
                <c:pt idx="3990">
                  <c:v>22739735.584430002</c:v>
                </c:pt>
                <c:pt idx="3991">
                  <c:v>22726310.498497002</c:v>
                </c:pt>
                <c:pt idx="3992">
                  <c:v>22712883.336067002</c:v>
                </c:pt>
                <c:pt idx="3993">
                  <c:v>22699454.097269997</c:v>
                </c:pt>
                <c:pt idx="3994">
                  <c:v>22686022.782237995</c:v>
                </c:pt>
                <c:pt idx="3995">
                  <c:v>22672589.391102001</c:v>
                </c:pt>
                <c:pt idx="3996">
                  <c:v>22659153.923993997</c:v>
                </c:pt>
                <c:pt idx="3997">
                  <c:v>22645716.381040998</c:v>
                </c:pt>
                <c:pt idx="3998">
                  <c:v>22632276.762373995</c:v>
                </c:pt>
                <c:pt idx="3999">
                  <c:v>22618835.068119999</c:v>
                </c:pt>
                <c:pt idx="4000">
                  <c:v>22605391.298409</c:v>
                </c:pt>
                <c:pt idx="4001">
                  <c:v>22591945.453365002</c:v>
                </c:pt>
                <c:pt idx="4002">
                  <c:v>22578497.533117</c:v>
                </c:pt>
                <c:pt idx="4003">
                  <c:v>22565047.537788998</c:v>
                </c:pt>
                <c:pt idx="4004">
                  <c:v>22551595.467507996</c:v>
                </c:pt>
                <c:pt idx="4005">
                  <c:v>22538141.322397001</c:v>
                </c:pt>
                <c:pt idx="4006">
                  <c:v>22524685.102581006</c:v>
                </c:pt>
                <c:pt idx="4007">
                  <c:v>22511226.808182005</c:v>
                </c:pt>
                <c:pt idx="4008">
                  <c:v>22497766.439323999</c:v>
                </c:pt>
                <c:pt idx="4009">
                  <c:v>22484303.996128</c:v>
                </c:pt>
                <c:pt idx="4010">
                  <c:v>22470839.478716001</c:v>
                </c:pt>
                <c:pt idx="4011">
                  <c:v>22457372.887207996</c:v>
                </c:pt>
                <c:pt idx="4012">
                  <c:v>22443904.221724998</c:v>
                </c:pt>
                <c:pt idx="4013">
                  <c:v>22430433.482386</c:v>
                </c:pt>
                <c:pt idx="4014">
                  <c:v>22416960.66931</c:v>
                </c:pt>
                <c:pt idx="4015">
                  <c:v>22403485.782614995</c:v>
                </c:pt>
                <c:pt idx="4016">
                  <c:v>22390008.822418995</c:v>
                </c:pt>
                <c:pt idx="4017">
                  <c:v>22376529.788837995</c:v>
                </c:pt>
                <c:pt idx="4018">
                  <c:v>22363048.681989998</c:v>
                </c:pt>
                <c:pt idx="4019">
                  <c:v>22349565.501990002</c:v>
                </c:pt>
                <c:pt idx="4020">
                  <c:v>22336080.248952001</c:v>
                </c:pt>
                <c:pt idx="4021">
                  <c:v>22322592.922991995</c:v>
                </c:pt>
                <c:pt idx="4022">
                  <c:v>22309103.524223</c:v>
                </c:pt>
                <c:pt idx="4023">
                  <c:v>22295612.052758999</c:v>
                </c:pt>
                <c:pt idx="4024">
                  <c:v>22282118.508712001</c:v>
                </c:pt>
                <c:pt idx="4025">
                  <c:v>22268622.892195001</c:v>
                </c:pt>
                <c:pt idx="4026">
                  <c:v>22255125.203317996</c:v>
                </c:pt>
                <c:pt idx="4027">
                  <c:v>22241625.442193002</c:v>
                </c:pt>
                <c:pt idx="4028">
                  <c:v>22228123.608930003</c:v>
                </c:pt>
                <c:pt idx="4029">
                  <c:v>22214619.703637995</c:v>
                </c:pt>
                <c:pt idx="4030">
                  <c:v>22201113.726426005</c:v>
                </c:pt>
                <c:pt idx="4031">
                  <c:v>22187605.677402999</c:v>
                </c:pt>
                <c:pt idx="4032">
                  <c:v>22174095.556676999</c:v>
                </c:pt>
                <c:pt idx="4033">
                  <c:v>22160583.364355005</c:v>
                </c:pt>
                <c:pt idx="4034">
                  <c:v>22147069.100543</c:v>
                </c:pt>
                <c:pt idx="4035">
                  <c:v>22133552.765346996</c:v>
                </c:pt>
                <c:pt idx="4036">
                  <c:v>22120034.358872999</c:v>
                </c:pt>
                <c:pt idx="4037">
                  <c:v>22106513.881225996</c:v>
                </c:pt>
                <c:pt idx="4038">
                  <c:v>22092991.332510002</c:v>
                </c:pt>
                <c:pt idx="4039">
                  <c:v>22079466.712827001</c:v>
                </c:pt>
                <c:pt idx="4040">
                  <c:v>22065940.022282999</c:v>
                </c:pt>
                <c:pt idx="4041">
                  <c:v>22052411.260976996</c:v>
                </c:pt>
                <c:pt idx="4042">
                  <c:v>22038880.429013997</c:v>
                </c:pt>
                <c:pt idx="4043">
                  <c:v>22025347.526494</c:v>
                </c:pt>
                <c:pt idx="4044">
                  <c:v>22011812.553516999</c:v>
                </c:pt>
                <c:pt idx="4045">
                  <c:v>21998275.510183003</c:v>
                </c:pt>
                <c:pt idx="4046">
                  <c:v>21984736.396593001</c:v>
                </c:pt>
                <c:pt idx="4047">
                  <c:v>21971195.212844998</c:v>
                </c:pt>
                <c:pt idx="4048">
                  <c:v>21957651.959036998</c:v>
                </c:pt>
                <c:pt idx="4049">
                  <c:v>21944106.635267001</c:v>
                </c:pt>
                <c:pt idx="4050">
                  <c:v>21930559.241631996</c:v>
                </c:pt>
                <c:pt idx="4051">
                  <c:v>21917009.778228998</c:v>
                </c:pt>
                <c:pt idx="4052">
                  <c:v>21903458.245154001</c:v>
                </c:pt>
                <c:pt idx="4053">
                  <c:v>21889904.642501999</c:v>
                </c:pt>
                <c:pt idx="4054">
                  <c:v>21876348.970369</c:v>
                </c:pt>
                <c:pt idx="4055">
                  <c:v>21862791.228846997</c:v>
                </c:pt>
                <c:pt idx="4056">
                  <c:v>21849231.418032005</c:v>
                </c:pt>
                <c:pt idx="4057">
                  <c:v>21835669.538015999</c:v>
                </c:pt>
                <c:pt idx="4058">
                  <c:v>21822105.588892002</c:v>
                </c:pt>
                <c:pt idx="4059">
                  <c:v>21808539.570751999</c:v>
                </c:pt>
                <c:pt idx="4060">
                  <c:v>21794971.483686995</c:v>
                </c:pt>
                <c:pt idx="4061">
                  <c:v>21781401.327787999</c:v>
                </c:pt>
                <c:pt idx="4062">
                  <c:v>21767829.103145</c:v>
                </c:pt>
                <c:pt idx="4063">
                  <c:v>21754254.809848998</c:v>
                </c:pt>
                <c:pt idx="4064">
                  <c:v>21740678.447987996</c:v>
                </c:pt>
                <c:pt idx="4065">
                  <c:v>21727100.017652001</c:v>
                </c:pt>
                <c:pt idx="4066">
                  <c:v>21713519.518927004</c:v>
                </c:pt>
                <c:pt idx="4067">
                  <c:v>21699936.951902997</c:v>
                </c:pt>
                <c:pt idx="4068">
                  <c:v>21686352.316665001</c:v>
                </c:pt>
                <c:pt idx="4069">
                  <c:v>21672765.613299999</c:v>
                </c:pt>
                <c:pt idx="4070">
                  <c:v>21659176.841893997</c:v>
                </c:pt>
                <c:pt idx="4071">
                  <c:v>21645586.002532005</c:v>
                </c:pt>
                <c:pt idx="4072">
                  <c:v>21631993.095299002</c:v>
                </c:pt>
                <c:pt idx="4073">
                  <c:v>21618398.120280001</c:v>
                </c:pt>
                <c:pt idx="4074">
                  <c:v>21604801.077557001</c:v>
                </c:pt>
                <c:pt idx="4075">
                  <c:v>21591201.967214998</c:v>
                </c:pt>
                <c:pt idx="4076">
                  <c:v>21577600.789336</c:v>
                </c:pt>
                <c:pt idx="4077">
                  <c:v>21563997.544000998</c:v>
                </c:pt>
                <c:pt idx="4078">
                  <c:v>21550392.231291994</c:v>
                </c:pt>
                <c:pt idx="4079">
                  <c:v>21536784.851290997</c:v>
                </c:pt>
                <c:pt idx="4080">
                  <c:v>21523175.404076997</c:v>
                </c:pt>
                <c:pt idx="4081">
                  <c:v>21509563.889730997</c:v>
                </c:pt>
                <c:pt idx="4082">
                  <c:v>21495950.308332004</c:v>
                </c:pt>
                <c:pt idx="4083">
                  <c:v>21482334.659959003</c:v>
                </c:pt>
                <c:pt idx="4084">
                  <c:v>21468716.944689997</c:v>
                </c:pt>
                <c:pt idx="4085">
                  <c:v>21455097.162602</c:v>
                </c:pt>
                <c:pt idx="4086">
                  <c:v>21441475.313774001</c:v>
                </c:pt>
                <c:pt idx="4087">
                  <c:v>21427851.398281999</c:v>
                </c:pt>
                <c:pt idx="4088">
                  <c:v>21414225.416200999</c:v>
                </c:pt>
                <c:pt idx="4089">
                  <c:v>21400597.367609002</c:v>
                </c:pt>
                <c:pt idx="4090">
                  <c:v>21386967.252579</c:v>
                </c:pt>
                <c:pt idx="4091">
                  <c:v>21373335.071187001</c:v>
                </c:pt>
                <c:pt idx="4092">
                  <c:v>21359700.823506001</c:v>
                </c:pt>
                <c:pt idx="4093">
                  <c:v>21346064.509610996</c:v>
                </c:pt>
                <c:pt idx="4094">
                  <c:v>21332426.129574001</c:v>
                </c:pt>
                <c:pt idx="4095">
                  <c:v>21318785.683467995</c:v>
                </c:pt>
                <c:pt idx="4096">
                  <c:v>21305143.171363998</c:v>
                </c:pt>
                <c:pt idx="4097">
                  <c:v>21291498.593336001</c:v>
                </c:pt>
                <c:pt idx="4098">
                  <c:v>21277851.949452002</c:v>
                </c:pt>
                <c:pt idx="4099">
                  <c:v>21264203.239785001</c:v>
                </c:pt>
                <c:pt idx="4100">
                  <c:v>21250552.464404002</c:v>
                </c:pt>
                <c:pt idx="4101">
                  <c:v>21236899.623377997</c:v>
                </c:pt>
                <c:pt idx="4102">
                  <c:v>21223244.716777001</c:v>
                </c:pt>
                <c:pt idx="4103">
                  <c:v>21209587.744669002</c:v>
                </c:pt>
                <c:pt idx="4104">
                  <c:v>21195928.707122006</c:v>
                </c:pt>
                <c:pt idx="4105">
                  <c:v>21182267.604203999</c:v>
                </c:pt>
                <c:pt idx="4106">
                  <c:v>21168604.435981002</c:v>
                </c:pt>
                <c:pt idx="4107">
                  <c:v>21154939.202520005</c:v>
                </c:pt>
                <c:pt idx="4108">
                  <c:v>21141271.903886996</c:v>
                </c:pt>
                <c:pt idx="4109">
                  <c:v>21127602.540147997</c:v>
                </c:pt>
                <c:pt idx="4110">
                  <c:v>21113931.111368001</c:v>
                </c:pt>
                <c:pt idx="4111">
                  <c:v>21100257.617610998</c:v>
                </c:pt>
                <c:pt idx="4112">
                  <c:v>21086582.058940999</c:v>
                </c:pt>
                <c:pt idx="4113">
                  <c:v>21072904.435422</c:v>
                </c:pt>
                <c:pt idx="4114">
                  <c:v>21059224.747117002</c:v>
                </c:pt>
                <c:pt idx="4115">
                  <c:v>21045542.994089</c:v>
                </c:pt>
                <c:pt idx="4116">
                  <c:v>21031859.176399004</c:v>
                </c:pt>
                <c:pt idx="4117">
                  <c:v>21018173.294109005</c:v>
                </c:pt>
                <c:pt idx="4118">
                  <c:v>21004485.347281002</c:v>
                </c:pt>
                <c:pt idx="4119">
                  <c:v>20990795.335974999</c:v>
                </c:pt>
                <c:pt idx="4120">
                  <c:v>20977103.260250997</c:v>
                </c:pt>
                <c:pt idx="4121">
                  <c:v>20963409.120170001</c:v>
                </c:pt>
                <c:pt idx="4122">
                  <c:v>20949712.915789001</c:v>
                </c:pt>
                <c:pt idx="4123">
                  <c:v>20936014.647169001</c:v>
                </c:pt>
                <c:pt idx="4124">
                  <c:v>20922314.314367004</c:v>
                </c:pt>
                <c:pt idx="4125">
                  <c:v>20908611.917441998</c:v>
                </c:pt>
                <c:pt idx="4126">
                  <c:v>20894907.45645</c:v>
                </c:pt>
                <c:pt idx="4127">
                  <c:v>20881200.931448996</c:v>
                </c:pt>
                <c:pt idx="4128">
                  <c:v>20867492.342495002</c:v>
                </c:pt>
                <c:pt idx="4129">
                  <c:v>20853781.689642996</c:v>
                </c:pt>
                <c:pt idx="4130">
                  <c:v>20840068.972950999</c:v>
                </c:pt>
                <c:pt idx="4131">
                  <c:v>20826354.192472</c:v>
                </c:pt>
                <c:pt idx="4132">
                  <c:v>20812637.348262001</c:v>
                </c:pt>
                <c:pt idx="4133">
                  <c:v>20798918.440374002</c:v>
                </c:pt>
                <c:pt idx="4134">
                  <c:v>20785197.468861997</c:v>
                </c:pt>
                <c:pt idx="4135">
                  <c:v>20771474.433778998</c:v>
                </c:pt>
                <c:pt idx="4136">
                  <c:v>20757749.335179001</c:v>
                </c:pt>
                <c:pt idx="4137">
                  <c:v>20744022.173114005</c:v>
                </c:pt>
                <c:pt idx="4138">
                  <c:v>20730292.947634995</c:v>
                </c:pt>
                <c:pt idx="4139">
                  <c:v>20716561.658794004</c:v>
                </c:pt>
                <c:pt idx="4140">
                  <c:v>20702828.306642</c:v>
                </c:pt>
                <c:pt idx="4141">
                  <c:v>20689092.891229998</c:v>
                </c:pt>
                <c:pt idx="4142">
                  <c:v>20675355.412606999</c:v>
                </c:pt>
                <c:pt idx="4143">
                  <c:v>20661615.870825</c:v>
                </c:pt>
                <c:pt idx="4144">
                  <c:v>20647874.265930995</c:v>
                </c:pt>
                <c:pt idx="4145">
                  <c:v>20634130.597973995</c:v>
                </c:pt>
                <c:pt idx="4146">
                  <c:v>20620384.867004</c:v>
                </c:pt>
                <c:pt idx="4147">
                  <c:v>20606637.073067997</c:v>
                </c:pt>
                <c:pt idx="4148">
                  <c:v>20592887.216214001</c:v>
                </c:pt>
                <c:pt idx="4149">
                  <c:v>20579135.296487998</c:v>
                </c:pt>
                <c:pt idx="4150">
                  <c:v>20565381.313937001</c:v>
                </c:pt>
                <c:pt idx="4151">
                  <c:v>20551625.268608995</c:v>
                </c:pt>
                <c:pt idx="4152">
                  <c:v>20537867.160548002</c:v>
                </c:pt>
                <c:pt idx="4153">
                  <c:v>20524106.989799995</c:v>
                </c:pt>
                <c:pt idx="4154">
                  <c:v>20510344.756409999</c:v>
                </c:pt>
                <c:pt idx="4155">
                  <c:v>20496580.460422002</c:v>
                </c:pt>
                <c:pt idx="4156">
                  <c:v>20482814.101882</c:v>
                </c:pt>
                <c:pt idx="4157">
                  <c:v>20469045.680831995</c:v>
                </c:pt>
                <c:pt idx="4158">
                  <c:v>20455275.197315</c:v>
                </c:pt>
                <c:pt idx="4159">
                  <c:v>20441502.651376005</c:v>
                </c:pt>
                <c:pt idx="4160">
                  <c:v>20427728.043056</c:v>
                </c:pt>
                <c:pt idx="4161">
                  <c:v>20413951.372398</c:v>
                </c:pt>
                <c:pt idx="4162">
                  <c:v>20400172.639442001</c:v>
                </c:pt>
                <c:pt idx="4163">
                  <c:v>20386391.844232</c:v>
                </c:pt>
                <c:pt idx="4164">
                  <c:v>20372608.986806002</c:v>
                </c:pt>
                <c:pt idx="4165">
                  <c:v>20358824.067206997</c:v>
                </c:pt>
                <c:pt idx="4166">
                  <c:v>20345037.085473992</c:v>
                </c:pt>
                <c:pt idx="4167">
                  <c:v>20331248.041646995</c:v>
                </c:pt>
                <c:pt idx="4168">
                  <c:v>20317456.935764</c:v>
                </c:pt>
                <c:pt idx="4169">
                  <c:v>20303663.767865997</c:v>
                </c:pt>
                <c:pt idx="4170">
                  <c:v>20289868.537990998</c:v>
                </c:pt>
                <c:pt idx="4171">
                  <c:v>20276071.246176001</c:v>
                </c:pt>
                <c:pt idx="4172">
                  <c:v>20262271.89246</c:v>
                </c:pt>
                <c:pt idx="4173">
                  <c:v>20248470.476879995</c:v>
                </c:pt>
                <c:pt idx="4174">
                  <c:v>20234666.999471996</c:v>
                </c:pt>
                <c:pt idx="4175">
                  <c:v>20220861.460273996</c:v>
                </c:pt>
                <c:pt idx="4176">
                  <c:v>20207053.859322004</c:v>
                </c:pt>
                <c:pt idx="4177">
                  <c:v>20193244.196651999</c:v>
                </c:pt>
                <c:pt idx="4178">
                  <c:v>20179432.472297996</c:v>
                </c:pt>
                <c:pt idx="4179">
                  <c:v>20165618.686296999</c:v>
                </c:pt>
                <c:pt idx="4180">
                  <c:v>20151802.838683005</c:v>
                </c:pt>
                <c:pt idx="4181">
                  <c:v>20137984.929489996</c:v>
                </c:pt>
                <c:pt idx="4182">
                  <c:v>20124164.958753001</c:v>
                </c:pt>
                <c:pt idx="4183">
                  <c:v>20110342.926504001</c:v>
                </c:pt>
                <c:pt idx="4184">
                  <c:v>20096518.832777001</c:v>
                </c:pt>
                <c:pt idx="4185">
                  <c:v>20082692.677606001</c:v>
                </c:pt>
                <c:pt idx="4186">
                  <c:v>20068864.461021997</c:v>
                </c:pt>
                <c:pt idx="4187">
                  <c:v>20055034.183057997</c:v>
                </c:pt>
                <c:pt idx="4188">
                  <c:v>20041201.843744997</c:v>
                </c:pt>
                <c:pt idx="4189">
                  <c:v>20027367.443116002</c:v>
                </c:pt>
                <c:pt idx="4190">
                  <c:v>20013530.981200993</c:v>
                </c:pt>
                <c:pt idx="4191">
                  <c:v>19999692.45803</c:v>
                </c:pt>
                <c:pt idx="4192">
                  <c:v>19985851.873634998</c:v>
                </c:pt>
                <c:pt idx="4193">
                  <c:v>19972009.228046</c:v>
                </c:pt>
                <c:pt idx="4194">
                  <c:v>19958164.521290995</c:v>
                </c:pt>
                <c:pt idx="4195">
                  <c:v>19944317.753400996</c:v>
                </c:pt>
                <c:pt idx="4196">
                  <c:v>19930468.924403995</c:v>
                </c:pt>
                <c:pt idx="4197">
                  <c:v>19916618.034329005</c:v>
                </c:pt>
                <c:pt idx="4198">
                  <c:v>19902765.083204996</c:v>
                </c:pt>
                <c:pt idx="4199">
                  <c:v>19888910.071059</c:v>
                </c:pt>
                <c:pt idx="4200">
                  <c:v>19875052.997919995</c:v>
                </c:pt>
                <c:pt idx="4201">
                  <c:v>19861193.863813996</c:v>
                </c:pt>
                <c:pt idx="4202">
                  <c:v>19847332.668768</c:v>
                </c:pt>
                <c:pt idx="4203">
                  <c:v>19833469.412808996</c:v>
                </c:pt>
                <c:pt idx="4204">
                  <c:v>19819604.095964</c:v>
                </c:pt>
                <c:pt idx="4205">
                  <c:v>19805736.718258999</c:v>
                </c:pt>
                <c:pt idx="4206">
                  <c:v>19791867.279717997</c:v>
                </c:pt>
                <c:pt idx="4207">
                  <c:v>19777995.780368995</c:v>
                </c:pt>
                <c:pt idx="4208">
                  <c:v>19764122.220233995</c:v>
                </c:pt>
                <c:pt idx="4209">
                  <c:v>19750246.599340998</c:v>
                </c:pt>
                <c:pt idx="4210">
                  <c:v>19736368.917710997</c:v>
                </c:pt>
                <c:pt idx="4211">
                  <c:v>19722489.175370999</c:v>
                </c:pt>
                <c:pt idx="4212">
                  <c:v>19708607.372343998</c:v>
                </c:pt>
                <c:pt idx="4213">
                  <c:v>19694723.508652005</c:v>
                </c:pt>
                <c:pt idx="4214">
                  <c:v>19680837.584320001</c:v>
                </c:pt>
                <c:pt idx="4215">
                  <c:v>19666949.599369999</c:v>
                </c:pt>
                <c:pt idx="4216">
                  <c:v>19653059.553824998</c:v>
                </c:pt>
                <c:pt idx="4217">
                  <c:v>19639167.447706997</c:v>
                </c:pt>
                <c:pt idx="4218">
                  <c:v>19625273.281036995</c:v>
                </c:pt>
                <c:pt idx="4219">
                  <c:v>19611377.053839002</c:v>
                </c:pt>
                <c:pt idx="4220">
                  <c:v>19597478.766132001</c:v>
                </c:pt>
                <c:pt idx="4221">
                  <c:v>19583578.417939</c:v>
                </c:pt>
                <c:pt idx="4222">
                  <c:v>19569676.009279002</c:v>
                </c:pt>
                <c:pt idx="4223">
                  <c:v>19555771.540174</c:v>
                </c:pt>
                <c:pt idx="4224">
                  <c:v>19541865.010643002</c:v>
                </c:pt>
                <c:pt idx="4225">
                  <c:v>19527956.420706999</c:v>
                </c:pt>
                <c:pt idx="4226">
                  <c:v>19514045.770385001</c:v>
                </c:pt>
                <c:pt idx="4227">
                  <c:v>19500133.059696</c:v>
                </c:pt>
                <c:pt idx="4228">
                  <c:v>19486218.288659997</c:v>
                </c:pt>
                <c:pt idx="4229">
                  <c:v>19472301.457295995</c:v>
                </c:pt>
                <c:pt idx="4230">
                  <c:v>19458382.565620996</c:v>
                </c:pt>
                <c:pt idx="4231">
                  <c:v>19444461.613653999</c:v>
                </c:pt>
                <c:pt idx="4232">
                  <c:v>19430538.601412997</c:v>
                </c:pt>
                <c:pt idx="4233">
                  <c:v>19416613.528917</c:v>
                </c:pt>
                <c:pt idx="4234">
                  <c:v>19402686.396181002</c:v>
                </c:pt>
                <c:pt idx="4235">
                  <c:v>19388757.203224</c:v>
                </c:pt>
                <c:pt idx="4236">
                  <c:v>19374825.950061996</c:v>
                </c:pt>
                <c:pt idx="4237">
                  <c:v>19360892.636712003</c:v>
                </c:pt>
                <c:pt idx="4238">
                  <c:v>19346957.263190996</c:v>
                </c:pt>
                <c:pt idx="4239">
                  <c:v>19333019.829514001</c:v>
                </c:pt>
                <c:pt idx="4240">
                  <c:v>19319080.335696999</c:v>
                </c:pt>
                <c:pt idx="4241">
                  <c:v>19305138.781755995</c:v>
                </c:pt>
                <c:pt idx="4242">
                  <c:v>19291195.167707</c:v>
                </c:pt>
                <c:pt idx="4243">
                  <c:v>19277249.493564997</c:v>
                </c:pt>
                <c:pt idx="4244">
                  <c:v>19263301.759342998</c:v>
                </c:pt>
                <c:pt idx="4245">
                  <c:v>19249351.965057995</c:v>
                </c:pt>
                <c:pt idx="4246">
                  <c:v>19235400.110724002</c:v>
                </c:pt>
                <c:pt idx="4247">
                  <c:v>19221446.196353003</c:v>
                </c:pt>
                <c:pt idx="4248">
                  <c:v>19207490.221961997</c:v>
                </c:pt>
                <c:pt idx="4249">
                  <c:v>19193532.187562</c:v>
                </c:pt>
                <c:pt idx="4250">
                  <c:v>19179572.093169</c:v>
                </c:pt>
                <c:pt idx="4251">
                  <c:v>19165609.938793998</c:v>
                </c:pt>
                <c:pt idx="4252">
                  <c:v>19151645.724451002</c:v>
                </c:pt>
                <c:pt idx="4253">
                  <c:v>19137679.450153001</c:v>
                </c:pt>
                <c:pt idx="4254">
                  <c:v>19123711.115912005</c:v>
                </c:pt>
                <c:pt idx="4255">
                  <c:v>19109740.721739996</c:v>
                </c:pt>
                <c:pt idx="4256">
                  <c:v>19095768.267649997</c:v>
                </c:pt>
                <c:pt idx="4257">
                  <c:v>19081793.753653996</c:v>
                </c:pt>
                <c:pt idx="4258">
                  <c:v>19067817.179763</c:v>
                </c:pt>
                <c:pt idx="4259">
                  <c:v>19053838.545987997</c:v>
                </c:pt>
                <c:pt idx="4260">
                  <c:v>19039857.852341</c:v>
                </c:pt>
                <c:pt idx="4261">
                  <c:v>19025875.098834001</c:v>
                </c:pt>
                <c:pt idx="4262">
                  <c:v>19011890.285475992</c:v>
                </c:pt>
                <c:pt idx="4263">
                  <c:v>18997903.412277997</c:v>
                </c:pt>
                <c:pt idx="4264">
                  <c:v>18983914.479250997</c:v>
                </c:pt>
                <c:pt idx="4265">
                  <c:v>18969923.486404996</c:v>
                </c:pt>
                <c:pt idx="4266">
                  <c:v>18955930.43375</c:v>
                </c:pt>
                <c:pt idx="4267">
                  <c:v>18941935.321295995</c:v>
                </c:pt>
                <c:pt idx="4268">
                  <c:v>18927938.149052005</c:v>
                </c:pt>
                <c:pt idx="4269">
                  <c:v>18913938.917027999</c:v>
                </c:pt>
                <c:pt idx="4270">
                  <c:v>18899937.625234</c:v>
                </c:pt>
                <c:pt idx="4271">
                  <c:v>18885934.273677994</c:v>
                </c:pt>
                <c:pt idx="4272">
                  <c:v>18871928.862367999</c:v>
                </c:pt>
                <c:pt idx="4273">
                  <c:v>18857921.391314998</c:v>
                </c:pt>
                <c:pt idx="4274">
                  <c:v>18843911.860525999</c:v>
                </c:pt>
                <c:pt idx="4275">
                  <c:v>18829900.270009998</c:v>
                </c:pt>
                <c:pt idx="4276">
                  <c:v>18815886.619775001</c:v>
                </c:pt>
                <c:pt idx="4277">
                  <c:v>18801870.909827996</c:v>
                </c:pt>
                <c:pt idx="4278">
                  <c:v>18787853.140179001</c:v>
                </c:pt>
                <c:pt idx="4279">
                  <c:v>18773833.310833</c:v>
                </c:pt>
                <c:pt idx="4280">
                  <c:v>18759811.421799995</c:v>
                </c:pt>
                <c:pt idx="4281">
                  <c:v>18745787.473084997</c:v>
                </c:pt>
                <c:pt idx="4282">
                  <c:v>18731761.464697998</c:v>
                </c:pt>
                <c:pt idx="4283">
                  <c:v>18717733.396643002</c:v>
                </c:pt>
                <c:pt idx="4284">
                  <c:v>18703703.268929001</c:v>
                </c:pt>
                <c:pt idx="4285">
                  <c:v>18689671.081561998</c:v>
                </c:pt>
                <c:pt idx="4286">
                  <c:v>18675636.834548</c:v>
                </c:pt>
                <c:pt idx="4287">
                  <c:v>18661600.527893998</c:v>
                </c:pt>
                <c:pt idx="4288">
                  <c:v>18647562.161605995</c:v>
                </c:pt>
                <c:pt idx="4289">
                  <c:v>18633521.735690996</c:v>
                </c:pt>
                <c:pt idx="4290">
                  <c:v>18619479.250154004</c:v>
                </c:pt>
                <c:pt idx="4291">
                  <c:v>18605434.705000997</c:v>
                </c:pt>
                <c:pt idx="4292">
                  <c:v>18591388.100237999</c:v>
                </c:pt>
                <c:pt idx="4293">
                  <c:v>18577339.435869996</c:v>
                </c:pt>
                <c:pt idx="4294">
                  <c:v>18563288.711902998</c:v>
                </c:pt>
                <c:pt idx="4295">
                  <c:v>18549235.928342</c:v>
                </c:pt>
                <c:pt idx="4296">
                  <c:v>18535181.085191995</c:v>
                </c:pt>
                <c:pt idx="4297">
                  <c:v>18521124.182459</c:v>
                </c:pt>
                <c:pt idx="4298">
                  <c:v>18507065.220146999</c:v>
                </c:pt>
                <c:pt idx="4299">
                  <c:v>18493004.198261</c:v>
                </c:pt>
                <c:pt idx="4300">
                  <c:v>18478941.116805002</c:v>
                </c:pt>
                <c:pt idx="4301">
                  <c:v>18464875.975784998</c:v>
                </c:pt>
                <c:pt idx="4302">
                  <c:v>18450808.775204998</c:v>
                </c:pt>
                <c:pt idx="4303">
                  <c:v>18436739.515069</c:v>
                </c:pt>
                <c:pt idx="4304">
                  <c:v>18422668.195381001</c:v>
                </c:pt>
                <c:pt idx="4305">
                  <c:v>18408594.816146005</c:v>
                </c:pt>
                <c:pt idx="4306">
                  <c:v>18394519.377367001</c:v>
                </c:pt>
                <c:pt idx="4307">
                  <c:v>18380441.879048996</c:v>
                </c:pt>
                <c:pt idx="4308">
                  <c:v>18366362.321194999</c:v>
                </c:pt>
                <c:pt idx="4309">
                  <c:v>18352280.703808997</c:v>
                </c:pt>
                <c:pt idx="4310">
                  <c:v>18338197.026895002</c:v>
                </c:pt>
                <c:pt idx="4311">
                  <c:v>18324111.290456999</c:v>
                </c:pt>
                <c:pt idx="4312">
                  <c:v>18310023.494496997</c:v>
                </c:pt>
                <c:pt idx="4313">
                  <c:v>18295933.639019001</c:v>
                </c:pt>
                <c:pt idx="4314">
                  <c:v>18281841.724025998</c:v>
                </c:pt>
                <c:pt idx="4315">
                  <c:v>18267747.749522001</c:v>
                </c:pt>
                <c:pt idx="4316">
                  <c:v>18253651.715511002</c:v>
                </c:pt>
                <c:pt idx="4317">
                  <c:v>18239553.621994</c:v>
                </c:pt>
                <c:pt idx="4318">
                  <c:v>18225453.468974996</c:v>
                </c:pt>
                <c:pt idx="4319">
                  <c:v>18211351.256455999</c:v>
                </c:pt>
                <c:pt idx="4320">
                  <c:v>18197246.984441992</c:v>
                </c:pt>
                <c:pt idx="4321">
                  <c:v>18183140.652934004</c:v>
                </c:pt>
                <c:pt idx="4322">
                  <c:v>18169032.261934996</c:v>
                </c:pt>
                <c:pt idx="4323">
                  <c:v>18154921.811447997</c:v>
                </c:pt>
                <c:pt idx="4324">
                  <c:v>18140809.301476002</c:v>
                </c:pt>
                <c:pt idx="4325">
                  <c:v>18126694.732021</c:v>
                </c:pt>
                <c:pt idx="4326">
                  <c:v>18112578.103085998</c:v>
                </c:pt>
                <c:pt idx="4327">
                  <c:v>18098459.414672997</c:v>
                </c:pt>
                <c:pt idx="4328">
                  <c:v>18084338.666784003</c:v>
                </c:pt>
                <c:pt idx="4329">
                  <c:v>18070215.859423</c:v>
                </c:pt>
                <c:pt idx="4330">
                  <c:v>18056090.992589999</c:v>
                </c:pt>
                <c:pt idx="4331">
                  <c:v>18041964.066289999</c:v>
                </c:pt>
                <c:pt idx="4332">
                  <c:v>18027835.080522999</c:v>
                </c:pt>
                <c:pt idx="4333">
                  <c:v>18013704.035292</c:v>
                </c:pt>
                <c:pt idx="4334">
                  <c:v>17999570.930599999</c:v>
                </c:pt>
                <c:pt idx="4335">
                  <c:v>17985435.766447995</c:v>
                </c:pt>
                <c:pt idx="4336">
                  <c:v>17971298.542838994</c:v>
                </c:pt>
                <c:pt idx="4337">
                  <c:v>17957159.259773996</c:v>
                </c:pt>
                <c:pt idx="4338">
                  <c:v>17943017.917257</c:v>
                </c:pt>
                <c:pt idx="4339">
                  <c:v>17928874.515289001</c:v>
                </c:pt>
                <c:pt idx="4340">
                  <c:v>17914729.053870995</c:v>
                </c:pt>
                <c:pt idx="4341">
                  <c:v>17900581.533007</c:v>
                </c:pt>
                <c:pt idx="4342">
                  <c:v>17886431.952697996</c:v>
                </c:pt>
                <c:pt idx="4343">
                  <c:v>17872280.312947001</c:v>
                </c:pt>
                <c:pt idx="4344">
                  <c:v>17858126.613754004</c:v>
                </c:pt>
                <c:pt idx="4345">
                  <c:v>17843970.855124004</c:v>
                </c:pt>
                <c:pt idx="4346">
                  <c:v>17829813.037055999</c:v>
                </c:pt>
                <c:pt idx="4347">
                  <c:v>17815653.159555003</c:v>
                </c:pt>
                <c:pt idx="4348">
                  <c:v>17801491.222619995</c:v>
                </c:pt>
                <c:pt idx="4349">
                  <c:v>17787327.226256005</c:v>
                </c:pt>
                <c:pt idx="4350">
                  <c:v>17773161.170462999</c:v>
                </c:pt>
                <c:pt idx="4351">
                  <c:v>17758993.055244997</c:v>
                </c:pt>
                <c:pt idx="4352">
                  <c:v>17744822.880601995</c:v>
                </c:pt>
                <c:pt idx="4353">
                  <c:v>17730650.646538001</c:v>
                </c:pt>
                <c:pt idx="4354">
                  <c:v>17716476.353053998</c:v>
                </c:pt>
                <c:pt idx="4355">
                  <c:v>17702300.000153001</c:v>
                </c:pt>
                <c:pt idx="4356">
                  <c:v>17688121.587835997</c:v>
                </c:pt>
                <c:pt idx="4357">
                  <c:v>17673941.116107006</c:v>
                </c:pt>
                <c:pt idx="4358">
                  <c:v>17659758.584966999</c:v>
                </c:pt>
                <c:pt idx="4359">
                  <c:v>17645573.994418997</c:v>
                </c:pt>
                <c:pt idx="4360">
                  <c:v>17631387.344466001</c:v>
                </c:pt>
                <c:pt idx="4361">
                  <c:v>17617198.635109004</c:v>
                </c:pt>
                <c:pt idx="4362">
                  <c:v>17603007.866351001</c:v>
                </c:pt>
                <c:pt idx="4363">
                  <c:v>17588815.038195003</c:v>
                </c:pt>
                <c:pt idx="4364">
                  <c:v>17574620.150642999</c:v>
                </c:pt>
                <c:pt idx="4365">
                  <c:v>17560423.203697998</c:v>
                </c:pt>
                <c:pt idx="4366">
                  <c:v>17546224.197361998</c:v>
                </c:pt>
                <c:pt idx="4367">
                  <c:v>17532023.131639</c:v>
                </c:pt>
                <c:pt idx="4368">
                  <c:v>17517820.006531999</c:v>
                </c:pt>
                <c:pt idx="4369">
                  <c:v>17503614.822042</c:v>
                </c:pt>
                <c:pt idx="4370">
                  <c:v>17489407.578173999</c:v>
                </c:pt>
                <c:pt idx="4371">
                  <c:v>17475198.27493</c:v>
                </c:pt>
                <c:pt idx="4372">
                  <c:v>17460986.912312999</c:v>
                </c:pt>
                <c:pt idx="4373">
                  <c:v>17446773.490325999</c:v>
                </c:pt>
                <c:pt idx="4374">
                  <c:v>17432558.008974001</c:v>
                </c:pt>
                <c:pt idx="4375">
                  <c:v>17418340.468258996</c:v>
                </c:pt>
                <c:pt idx="4376">
                  <c:v>17404120.868184004</c:v>
                </c:pt>
                <c:pt idx="4377">
                  <c:v>17389899.208753999</c:v>
                </c:pt>
                <c:pt idx="4378">
                  <c:v>17375675.489971992</c:v>
                </c:pt>
                <c:pt idx="4379">
                  <c:v>17361449.711840995</c:v>
                </c:pt>
                <c:pt idx="4380">
                  <c:v>17347221.874366004</c:v>
                </c:pt>
                <c:pt idx="4381">
                  <c:v>17332991.97755</c:v>
                </c:pt>
                <c:pt idx="4382">
                  <c:v>17318760.021397997</c:v>
                </c:pt>
                <c:pt idx="4383">
                  <c:v>17304526.005913995</c:v>
                </c:pt>
                <c:pt idx="4384">
                  <c:v>17290289.931101002</c:v>
                </c:pt>
                <c:pt idx="4385">
                  <c:v>17276051.796964999</c:v>
                </c:pt>
                <c:pt idx="4386">
                  <c:v>17261811.60351</c:v>
                </c:pt>
                <c:pt idx="4387">
                  <c:v>17247569.350740999</c:v>
                </c:pt>
                <c:pt idx="4388">
                  <c:v>17233325.038662001</c:v>
                </c:pt>
                <c:pt idx="4389">
                  <c:v>17219078.667277995</c:v>
                </c:pt>
                <c:pt idx="4390">
                  <c:v>17204830.236595001</c:v>
                </c:pt>
                <c:pt idx="4391">
                  <c:v>17190579.746616997</c:v>
                </c:pt>
                <c:pt idx="4392">
                  <c:v>17176327.197349999</c:v>
                </c:pt>
                <c:pt idx="4393">
                  <c:v>17162072.588799998</c:v>
                </c:pt>
                <c:pt idx="4394">
                  <c:v>17147815.920970995</c:v>
                </c:pt>
                <c:pt idx="4395">
                  <c:v>17133557.193869997</c:v>
                </c:pt>
                <c:pt idx="4396">
                  <c:v>17119296.407501996</c:v>
                </c:pt>
                <c:pt idx="4397">
                  <c:v>17105033.561873991</c:v>
                </c:pt>
                <c:pt idx="4398">
                  <c:v>17090768.656992003</c:v>
                </c:pt>
                <c:pt idx="4399">
                  <c:v>17076501.692862</c:v>
                </c:pt>
                <c:pt idx="4400">
                  <c:v>17062232.669489998</c:v>
                </c:pt>
                <c:pt idx="4401">
                  <c:v>17047961.586883996</c:v>
                </c:pt>
                <c:pt idx="4402">
                  <c:v>17033688.445049997</c:v>
                </c:pt>
                <c:pt idx="4403">
                  <c:v>17019413.243996002</c:v>
                </c:pt>
                <c:pt idx="4404">
                  <c:v>17005135.983727995</c:v>
                </c:pt>
                <c:pt idx="4405">
                  <c:v>16990856.664253999</c:v>
                </c:pt>
                <c:pt idx="4406">
                  <c:v>16976575.285580996</c:v>
                </c:pt>
                <c:pt idx="4407">
                  <c:v>16962291.847717997</c:v>
                </c:pt>
                <c:pt idx="4408">
                  <c:v>16948006.350670997</c:v>
                </c:pt>
                <c:pt idx="4409">
                  <c:v>16933718.79445</c:v>
                </c:pt>
                <c:pt idx="4410">
                  <c:v>16919429.179063</c:v>
                </c:pt>
                <c:pt idx="4411">
                  <c:v>16905137.504517999</c:v>
                </c:pt>
                <c:pt idx="4412">
                  <c:v>16890843.770824</c:v>
                </c:pt>
                <c:pt idx="4413">
                  <c:v>16876547.977989998</c:v>
                </c:pt>
                <c:pt idx="4414">
                  <c:v>16862250.126025002</c:v>
                </c:pt>
                <c:pt idx="4415">
                  <c:v>16847950.214938998</c:v>
                </c:pt>
                <c:pt idx="4416">
                  <c:v>16833648.244740002</c:v>
                </c:pt>
                <c:pt idx="4417">
                  <c:v>16819344.215438996</c:v>
                </c:pt>
                <c:pt idx="4418">
                  <c:v>16805038.127046999</c:v>
                </c:pt>
                <c:pt idx="4419">
                  <c:v>16790729.979572002</c:v>
                </c:pt>
                <c:pt idx="4420">
                  <c:v>16776419.773026001</c:v>
                </c:pt>
                <c:pt idx="4421">
                  <c:v>16762107.507418998</c:v>
                </c:pt>
                <c:pt idx="4422">
                  <c:v>16747793.182762999</c:v>
                </c:pt>
                <c:pt idx="4423">
                  <c:v>16733476.799067998</c:v>
                </c:pt>
                <c:pt idx="4424">
                  <c:v>16719158.356345</c:v>
                </c:pt>
                <c:pt idx="4425">
                  <c:v>16704837.854608001</c:v>
                </c:pt>
                <c:pt idx="4426">
                  <c:v>16690515.293866998</c:v>
                </c:pt>
                <c:pt idx="4427">
                  <c:v>16676190.674133999</c:v>
                </c:pt>
                <c:pt idx="4428">
                  <c:v>16661863.995423</c:v>
                </c:pt>
                <c:pt idx="4429">
                  <c:v>16647535.257746</c:v>
                </c:pt>
                <c:pt idx="4430">
                  <c:v>16633204.461115003</c:v>
                </c:pt>
                <c:pt idx="4431">
                  <c:v>16618871.605544001</c:v>
                </c:pt>
                <c:pt idx="4432">
                  <c:v>16604536.691047</c:v>
                </c:pt>
                <c:pt idx="4433">
                  <c:v>16590199.717637001</c:v>
                </c:pt>
                <c:pt idx="4434">
                  <c:v>16575860.685327997</c:v>
                </c:pt>
                <c:pt idx="4435">
                  <c:v>16561519.594134998</c:v>
                </c:pt>
                <c:pt idx="4436">
                  <c:v>16547176.444072003</c:v>
                </c:pt>
                <c:pt idx="4437">
                  <c:v>16532831.235153999</c:v>
                </c:pt>
                <c:pt idx="4438">
                  <c:v>16518483.967397001</c:v>
                </c:pt>
                <c:pt idx="4439">
                  <c:v>16504134.640814997</c:v>
                </c:pt>
                <c:pt idx="4440">
                  <c:v>16489783.255425001</c:v>
                </c:pt>
                <c:pt idx="4441">
                  <c:v>16475429.811243001</c:v>
                </c:pt>
                <c:pt idx="4442">
                  <c:v>16461074.308284</c:v>
                </c:pt>
                <c:pt idx="4443">
                  <c:v>16446716.746565994</c:v>
                </c:pt>
                <c:pt idx="4444">
                  <c:v>16432357.126105998</c:v>
                </c:pt>
                <c:pt idx="4445">
                  <c:v>16417995.446921999</c:v>
                </c:pt>
                <c:pt idx="4446">
                  <c:v>16403631.709028998</c:v>
                </c:pt>
                <c:pt idx="4447">
                  <c:v>16389265.912448</c:v>
                </c:pt>
                <c:pt idx="4448">
                  <c:v>16374898.057194998</c:v>
                </c:pt>
                <c:pt idx="4449">
                  <c:v>16360528.143289998</c:v>
                </c:pt>
                <c:pt idx="4450">
                  <c:v>16346156.170752002</c:v>
                </c:pt>
                <c:pt idx="4451">
                  <c:v>16331782.139598995</c:v>
                </c:pt>
                <c:pt idx="4452">
                  <c:v>16317406.049852002</c:v>
                </c:pt>
                <c:pt idx="4453">
                  <c:v>16303027.901529998</c:v>
                </c:pt>
                <c:pt idx="4454">
                  <c:v>16288647.694654003</c:v>
                </c:pt>
                <c:pt idx="4455">
                  <c:v>16274265.429243999</c:v>
                </c:pt>
                <c:pt idx="4456">
                  <c:v>16259881.105322</c:v>
                </c:pt>
                <c:pt idx="4457">
                  <c:v>16245494.722909</c:v>
                </c:pt>
                <c:pt idx="4458">
                  <c:v>16231106.282025998</c:v>
                </c:pt>
                <c:pt idx="4459">
                  <c:v>16216715.782695998</c:v>
                </c:pt>
                <c:pt idx="4460">
                  <c:v>16202323.224942002</c:v>
                </c:pt>
                <c:pt idx="4461">
                  <c:v>16187928.608785</c:v>
                </c:pt>
                <c:pt idx="4462">
                  <c:v>16173531.934250003</c:v>
                </c:pt>
                <c:pt idx="4463">
                  <c:v>16159133.201359998</c:v>
                </c:pt>
                <c:pt idx="4464">
                  <c:v>16144732.410139</c:v>
                </c:pt>
                <c:pt idx="4465">
                  <c:v>16130329.560611002</c:v>
                </c:pt>
                <c:pt idx="4466">
                  <c:v>16115924.652801001</c:v>
                </c:pt>
                <c:pt idx="4467">
                  <c:v>16101517.686734999</c:v>
                </c:pt>
                <c:pt idx="4468">
                  <c:v>16087108.662438</c:v>
                </c:pt>
                <c:pt idx="4469">
                  <c:v>16072697.579936</c:v>
                </c:pt>
                <c:pt idx="4470">
                  <c:v>16058284.439254997</c:v>
                </c:pt>
                <c:pt idx="4471">
                  <c:v>16043869.240422996</c:v>
                </c:pt>
                <c:pt idx="4472">
                  <c:v>16029451.983465998</c:v>
                </c:pt>
                <c:pt idx="4473">
                  <c:v>16015032.668412</c:v>
                </c:pt>
                <c:pt idx="4474">
                  <c:v>16000611.295290001</c:v>
                </c:pt>
                <c:pt idx="4475">
                  <c:v>15986187.864127003</c:v>
                </c:pt>
                <c:pt idx="4476">
                  <c:v>15971762.374952003</c:v>
                </c:pt>
                <c:pt idx="4477">
                  <c:v>15957334.827795997</c:v>
                </c:pt>
                <c:pt idx="4478">
                  <c:v>15942905.222688003</c:v>
                </c:pt>
                <c:pt idx="4479">
                  <c:v>15928473.559658002</c:v>
                </c:pt>
                <c:pt idx="4480">
                  <c:v>15914039.838737</c:v>
                </c:pt>
                <c:pt idx="4481">
                  <c:v>15899604.059955003</c:v>
                </c:pt>
                <c:pt idx="4482">
                  <c:v>15885166.223346001</c:v>
                </c:pt>
                <c:pt idx="4483">
                  <c:v>15870726.328939</c:v>
                </c:pt>
                <c:pt idx="4484">
                  <c:v>15856284.376770003</c:v>
                </c:pt>
                <c:pt idx="4485">
                  <c:v>15841840.366869003</c:v>
                </c:pt>
                <c:pt idx="4486">
                  <c:v>15827394.299271001</c:v>
                </c:pt>
                <c:pt idx="4487">
                  <c:v>15812946.174009999</c:v>
                </c:pt>
                <c:pt idx="4488">
                  <c:v>15798495.991119999</c:v>
                </c:pt>
                <c:pt idx="4489">
                  <c:v>15784043.750636</c:v>
                </c:pt>
                <c:pt idx="4490">
                  <c:v>15769589.452593002</c:v>
                </c:pt>
                <c:pt idx="4491">
                  <c:v>15755133.097027998</c:v>
                </c:pt>
                <c:pt idx="4492">
                  <c:v>15740674.683976</c:v>
                </c:pt>
                <c:pt idx="4493">
                  <c:v>15726214.213474998</c:v>
                </c:pt>
                <c:pt idx="4494">
                  <c:v>15711751.685560998</c:v>
                </c:pt>
                <c:pt idx="4495">
                  <c:v>15697287.100273998</c:v>
                </c:pt>
                <c:pt idx="4496">
                  <c:v>15682820.457651002</c:v>
                </c:pt>
                <c:pt idx="4497">
                  <c:v>15668351.757731</c:v>
                </c:pt>
                <c:pt idx="4498">
                  <c:v>15653881.000553999</c:v>
                </c:pt>
                <c:pt idx="4499">
                  <c:v>15639408.186159</c:v>
                </c:pt>
                <c:pt idx="4500">
                  <c:v>15624933.314587999</c:v>
                </c:pt>
                <c:pt idx="4501">
                  <c:v>15610456.385880005</c:v>
                </c:pt>
                <c:pt idx="4502">
                  <c:v>15595977.400079003</c:v>
                </c:pt>
                <c:pt idx="4503">
                  <c:v>15581496.357225001</c:v>
                </c:pt>
                <c:pt idx="4504">
                  <c:v>15567013.257362001</c:v>
                </c:pt>
                <c:pt idx="4505">
                  <c:v>15552528.100532001</c:v>
                </c:pt>
                <c:pt idx="4506">
                  <c:v>15538040.886779999</c:v>
                </c:pt>
                <c:pt idx="4507">
                  <c:v>15523551.616149001</c:v>
                </c:pt>
                <c:pt idx="4508">
                  <c:v>15509060.288686</c:v>
                </c:pt>
                <c:pt idx="4509">
                  <c:v>15494566.904433999</c:v>
                </c:pt>
                <c:pt idx="4510">
                  <c:v>15480071.463439999</c:v>
                </c:pt>
                <c:pt idx="4511">
                  <c:v>15465573.965751003</c:v>
                </c:pt>
                <c:pt idx="4512">
                  <c:v>15451074.411413999</c:v>
                </c:pt>
                <c:pt idx="4513">
                  <c:v>15436572.800477</c:v>
                </c:pt>
                <c:pt idx="4514">
                  <c:v>15422069.132987</c:v>
                </c:pt>
                <c:pt idx="4515">
                  <c:v>15407563.408995001</c:v>
                </c:pt>
                <c:pt idx="4516">
                  <c:v>15393055.628547998</c:v>
                </c:pt>
                <c:pt idx="4517">
                  <c:v>15378545.791699</c:v>
                </c:pt>
                <c:pt idx="4518">
                  <c:v>15364033.898495998</c:v>
                </c:pt>
                <c:pt idx="4519">
                  <c:v>15349519.948992001</c:v>
                </c:pt>
                <c:pt idx="4520">
                  <c:v>15335003.943239</c:v>
                </c:pt>
                <c:pt idx="4521">
                  <c:v>15320485.881289002</c:v>
                </c:pt>
                <c:pt idx="4522">
                  <c:v>15305965.763195001</c:v>
                </c:pt>
                <c:pt idx="4523">
                  <c:v>15291443.589011</c:v>
                </c:pt>
                <c:pt idx="4524">
                  <c:v>15276919.358792001</c:v>
                </c:pt>
                <c:pt idx="4525">
                  <c:v>15262393.072593</c:v>
                </c:pt>
                <c:pt idx="4526">
                  <c:v>15247864.730468998</c:v>
                </c:pt>
                <c:pt idx="4527">
                  <c:v>15233334.332477</c:v>
                </c:pt>
                <c:pt idx="4528">
                  <c:v>15218801.878673002</c:v>
                </c:pt>
                <c:pt idx="4529">
                  <c:v>15204267.369116999</c:v>
                </c:pt>
                <c:pt idx="4530">
                  <c:v>15189730.803865002</c:v>
                </c:pt>
                <c:pt idx="4531">
                  <c:v>15175192.182977</c:v>
                </c:pt>
                <c:pt idx="4532">
                  <c:v>15160651.506511997</c:v>
                </c:pt>
                <c:pt idx="4533">
                  <c:v>15146108.774530997</c:v>
                </c:pt>
                <c:pt idx="4534">
                  <c:v>15131563.987094998</c:v>
                </c:pt>
                <c:pt idx="4535">
                  <c:v>15117017.144265998</c:v>
                </c:pt>
                <c:pt idx="4536">
                  <c:v>15102468.246105999</c:v>
                </c:pt>
                <c:pt idx="4537">
                  <c:v>15087917.292677</c:v>
                </c:pt>
                <c:pt idx="4538">
                  <c:v>15073364.284045</c:v>
                </c:pt>
                <c:pt idx="4539">
                  <c:v>15058809.220272997</c:v>
                </c:pt>
                <c:pt idx="4540">
                  <c:v>15044252.101425998</c:v>
                </c:pt>
                <c:pt idx="4541">
                  <c:v>15029692.927569998</c:v>
                </c:pt>
                <c:pt idx="4542">
                  <c:v>15015131.698773</c:v>
                </c:pt>
                <c:pt idx="4543">
                  <c:v>15000568.415100003</c:v>
                </c:pt>
                <c:pt idx="4544">
                  <c:v>14986003.076621</c:v>
                </c:pt>
                <c:pt idx="4545">
                  <c:v>14971435.683403</c:v>
                </c:pt>
                <c:pt idx="4546">
                  <c:v>14956866.235517997</c:v>
                </c:pt>
                <c:pt idx="4547">
                  <c:v>14942294.733033998</c:v>
                </c:pt>
                <c:pt idx="4548">
                  <c:v>14927721.176022001</c:v>
                </c:pt>
                <c:pt idx="4549">
                  <c:v>14913145.564555002</c:v>
                </c:pt>
                <c:pt idx="4550">
                  <c:v>14898567.898705</c:v>
                </c:pt>
                <c:pt idx="4551">
                  <c:v>14883988.178544998</c:v>
                </c:pt>
                <c:pt idx="4552">
                  <c:v>14869406.404149001</c:v>
                </c:pt>
                <c:pt idx="4553">
                  <c:v>14854822.575592</c:v>
                </c:pt>
                <c:pt idx="4554">
                  <c:v>14840236.692949003</c:v>
                </c:pt>
                <c:pt idx="4555">
                  <c:v>14825648.756295998</c:v>
                </c:pt>
                <c:pt idx="4556">
                  <c:v>14811058.765712002</c:v>
                </c:pt>
                <c:pt idx="4557">
                  <c:v>14796466.721271997</c:v>
                </c:pt>
                <c:pt idx="4558">
                  <c:v>14781872.623057</c:v>
                </c:pt>
                <c:pt idx="4559">
                  <c:v>14767276.471146002</c:v>
                </c:pt>
                <c:pt idx="4560">
                  <c:v>14752678.265619002</c:v>
                </c:pt>
                <c:pt idx="4561">
                  <c:v>14738078.006556001</c:v>
                </c:pt>
                <c:pt idx="4562">
                  <c:v>14723475.69404</c:v>
                </c:pt>
                <c:pt idx="4563">
                  <c:v>14708871.328154</c:v>
                </c:pt>
                <c:pt idx="4564">
                  <c:v>14694264.908980003</c:v>
                </c:pt>
                <c:pt idx="4565">
                  <c:v>14679656.436603</c:v>
                </c:pt>
                <c:pt idx="4566">
                  <c:v>14665045.911109</c:v>
                </c:pt>
                <c:pt idx="4567">
                  <c:v>14650433.332583999</c:v>
                </c:pt>
                <c:pt idx="4568">
                  <c:v>14635818.701113002</c:v>
                </c:pt>
                <c:pt idx="4569">
                  <c:v>14621202.016785</c:v>
                </c:pt>
                <c:pt idx="4570">
                  <c:v>14606583.279688003</c:v>
                </c:pt>
                <c:pt idx="4571">
                  <c:v>14591962.489912001</c:v>
                </c:pt>
                <c:pt idx="4572">
                  <c:v>14577339.647545999</c:v>
                </c:pt>
                <c:pt idx="4573">
                  <c:v>14562714.752683004</c:v>
                </c:pt>
                <c:pt idx="4574">
                  <c:v>14548087.805413002</c:v>
                </c:pt>
                <c:pt idx="4575">
                  <c:v>14533458.805830002</c:v>
                </c:pt>
                <c:pt idx="4576">
                  <c:v>14518827.754027</c:v>
                </c:pt>
                <c:pt idx="4577">
                  <c:v>14504194.650099</c:v>
                </c:pt>
                <c:pt idx="4578">
                  <c:v>14489559.494142001</c:v>
                </c:pt>
                <c:pt idx="4579">
                  <c:v>14474922.286250997</c:v>
                </c:pt>
                <c:pt idx="4580">
                  <c:v>14460283.026523996</c:v>
                </c:pt>
                <c:pt idx="4581">
                  <c:v>14445641.715059999</c:v>
                </c:pt>
                <c:pt idx="4582">
                  <c:v>14430998.351956004</c:v>
                </c:pt>
                <c:pt idx="4583">
                  <c:v>14416352.937313998</c:v>
                </c:pt>
                <c:pt idx="4584">
                  <c:v>14401705.471233999</c:v>
                </c:pt>
                <c:pt idx="4585">
                  <c:v>14387055.953818005</c:v>
                </c:pt>
                <c:pt idx="4586">
                  <c:v>14372404.385168999</c:v>
                </c:pt>
                <c:pt idx="4587">
                  <c:v>14357750.765389999</c:v>
                </c:pt>
                <c:pt idx="4588">
                  <c:v>14343095.094586</c:v>
                </c:pt>
                <c:pt idx="4589">
                  <c:v>14328437.372863002</c:v>
                </c:pt>
                <c:pt idx="4590">
                  <c:v>14313777.600326998</c:v>
                </c:pt>
                <c:pt idx="4591">
                  <c:v>14299115.777085001</c:v>
                </c:pt>
                <c:pt idx="4592">
                  <c:v>14284451.903247003</c:v>
                </c:pt>
                <c:pt idx="4593">
                  <c:v>14269785.978922</c:v>
                </c:pt>
                <c:pt idx="4594">
                  <c:v>14255118.004218999</c:v>
                </c:pt>
                <c:pt idx="4595">
                  <c:v>14240447.979250999</c:v>
                </c:pt>
                <c:pt idx="4596">
                  <c:v>14225775.904129</c:v>
                </c:pt>
                <c:pt idx="4597">
                  <c:v>14211101.778968001</c:v>
                </c:pt>
                <c:pt idx="4598">
                  <c:v>14196425.603881001</c:v>
                </c:pt>
                <c:pt idx="4599">
                  <c:v>14181747.378984002</c:v>
                </c:pt>
                <c:pt idx="4600">
                  <c:v>14167067.104393</c:v>
                </c:pt>
                <c:pt idx="4601">
                  <c:v>14152384.780224996</c:v>
                </c:pt>
                <c:pt idx="4602">
                  <c:v>14137700.406598998</c:v>
                </c:pt>
                <c:pt idx="4603">
                  <c:v>14123013.983635003</c:v>
                </c:pt>
                <c:pt idx="4604">
                  <c:v>14108325.511452002</c:v>
                </c:pt>
                <c:pt idx="4605">
                  <c:v>14093634.990172002</c:v>
                </c:pt>
                <c:pt idx="4606">
                  <c:v>14078942.419918003</c:v>
                </c:pt>
                <c:pt idx="4607">
                  <c:v>14064247.800813004</c:v>
                </c:pt>
                <c:pt idx="4608">
                  <c:v>14049551.132982003</c:v>
                </c:pt>
                <c:pt idx="4609">
                  <c:v>14034852.416549997</c:v>
                </c:pt>
                <c:pt idx="4610">
                  <c:v>14020151.651644999</c:v>
                </c:pt>
                <c:pt idx="4611">
                  <c:v>14005448.838393001</c:v>
                </c:pt>
                <c:pt idx="4612">
                  <c:v>13990743.976923998</c:v>
                </c:pt>
                <c:pt idx="4613">
                  <c:v>13976037.067368001</c:v>
                </c:pt>
                <c:pt idx="4614">
                  <c:v>13961328.109855</c:v>
                </c:pt>
                <c:pt idx="4615">
                  <c:v>13946617.104519</c:v>
                </c:pt>
                <c:pt idx="4616">
                  <c:v>13931904.051491</c:v>
                </c:pt>
                <c:pt idx="4617">
                  <c:v>13917188.950905999</c:v>
                </c:pt>
                <c:pt idx="4618">
                  <c:v>13902471.802900001</c:v>
                </c:pt>
                <c:pt idx="4619">
                  <c:v>13887752.607609</c:v>
                </c:pt>
                <c:pt idx="4620">
                  <c:v>13873031.365171002</c:v>
                </c:pt>
                <c:pt idx="4621">
                  <c:v>13858308.075724</c:v>
                </c:pt>
                <c:pt idx="4622">
                  <c:v>13843582.739408998</c:v>
                </c:pt>
                <c:pt idx="4623">
                  <c:v>13828855.356365997</c:v>
                </c:pt>
                <c:pt idx="4624">
                  <c:v>13814125.926736997</c:v>
                </c:pt>
                <c:pt idx="4625">
                  <c:v>13799394.450666999</c:v>
                </c:pt>
                <c:pt idx="4626">
                  <c:v>13784660.928297998</c:v>
                </c:pt>
                <c:pt idx="4627">
                  <c:v>13769925.359778002</c:v>
                </c:pt>
                <c:pt idx="4628">
                  <c:v>13755187.745252</c:v>
                </c:pt>
                <c:pt idx="4629">
                  <c:v>13740448.084868999</c:v>
                </c:pt>
                <c:pt idx="4630">
                  <c:v>13725706.378776999</c:v>
                </c:pt>
                <c:pt idx="4631">
                  <c:v>13710962.627127996</c:v>
                </c:pt>
                <c:pt idx="4632">
                  <c:v>13696216.830072002</c:v>
                </c:pt>
                <c:pt idx="4633">
                  <c:v>13681468.987762</c:v>
                </c:pt>
                <c:pt idx="4634">
                  <c:v>13666719.100352</c:v>
                </c:pt>
                <c:pt idx="4635">
                  <c:v>13651967.167997001</c:v>
                </c:pt>
                <c:pt idx="4636">
                  <c:v>13637213.190853002</c:v>
                </c:pt>
                <c:pt idx="4637">
                  <c:v>13622457.169079</c:v>
                </c:pt>
                <c:pt idx="4638">
                  <c:v>13607699.102832003</c:v>
                </c:pt>
                <c:pt idx="4639">
                  <c:v>13592938.992272003</c:v>
                </c:pt>
                <c:pt idx="4640">
                  <c:v>13578176.837561999</c:v>
                </c:pt>
                <c:pt idx="4641">
                  <c:v>13563412.638862001</c:v>
                </c:pt>
                <c:pt idx="4642">
                  <c:v>13548646.396338001</c:v>
                </c:pt>
                <c:pt idx="4643">
                  <c:v>13533878.110153003</c:v>
                </c:pt>
                <c:pt idx="4644">
                  <c:v>13519107.780473998</c:v>
                </c:pt>
                <c:pt idx="4645">
                  <c:v>13504335.407469001</c:v>
                </c:pt>
                <c:pt idx="4646">
                  <c:v>13489560.991305998</c:v>
                </c:pt>
                <c:pt idx="4647">
                  <c:v>13474784.532156</c:v>
                </c:pt>
                <c:pt idx="4648">
                  <c:v>13460006.030189</c:v>
                </c:pt>
                <c:pt idx="4649">
                  <c:v>13445225.485578002</c:v>
                </c:pt>
                <c:pt idx="4650">
                  <c:v>13430442.898496998</c:v>
                </c:pt>
                <c:pt idx="4651">
                  <c:v>13415658.269121001</c:v>
                </c:pt>
                <c:pt idx="4652">
                  <c:v>13400871.597627001</c:v>
                </c:pt>
                <c:pt idx="4653">
                  <c:v>13386082.884191999</c:v>
                </c:pt>
                <c:pt idx="4654">
                  <c:v>13371292.128996998</c:v>
                </c:pt>
                <c:pt idx="4655">
                  <c:v>13356499.332219999</c:v>
                </c:pt>
                <c:pt idx="4656">
                  <c:v>13341704.494044</c:v>
                </c:pt>
                <c:pt idx="4657">
                  <c:v>13326907.614653004</c:v>
                </c:pt>
                <c:pt idx="4658">
                  <c:v>13312108.69423</c:v>
                </c:pt>
                <c:pt idx="4659">
                  <c:v>13297307.732961001</c:v>
                </c:pt>
                <c:pt idx="4660">
                  <c:v>13282504.731033998</c:v>
                </c:pt>
                <c:pt idx="4661">
                  <c:v>13267699.688637</c:v>
                </c:pt>
                <c:pt idx="4662">
                  <c:v>13252892.60596</c:v>
                </c:pt>
                <c:pt idx="4663">
                  <c:v>13238083.483194998</c:v>
                </c:pt>
                <c:pt idx="4664">
                  <c:v>13223272.320533998</c:v>
                </c:pt>
                <c:pt idx="4665">
                  <c:v>13208459.118171001</c:v>
                </c:pt>
                <c:pt idx="4666">
                  <c:v>13193643.876302</c:v>
                </c:pt>
                <c:pt idx="4667">
                  <c:v>13178826.595123</c:v>
                </c:pt>
                <c:pt idx="4668">
                  <c:v>13164007.274834</c:v>
                </c:pt>
                <c:pt idx="4669">
                  <c:v>13149185.915633002</c:v>
                </c:pt>
                <c:pt idx="4670">
                  <c:v>13134362.517721998</c:v>
                </c:pt>
                <c:pt idx="4671">
                  <c:v>13119537.081303</c:v>
                </c:pt>
                <c:pt idx="4672">
                  <c:v>13104709.606581001</c:v>
                </c:pt>
                <c:pt idx="4673">
                  <c:v>13089880.093761003</c:v>
                </c:pt>
                <c:pt idx="4674">
                  <c:v>13075048.54305</c:v>
                </c:pt>
                <c:pt idx="4675">
                  <c:v>13060214.954656001</c:v>
                </c:pt>
                <c:pt idx="4676">
                  <c:v>13045379.328788999</c:v>
                </c:pt>
                <c:pt idx="4677">
                  <c:v>13030541.665661002</c:v>
                </c:pt>
                <c:pt idx="4678">
                  <c:v>13015701.965484003</c:v>
                </c:pt>
                <c:pt idx="4679">
                  <c:v>13000860.228472998</c:v>
                </c:pt>
                <c:pt idx="4680">
                  <c:v>12986016.454843003</c:v>
                </c:pt>
                <c:pt idx="4681">
                  <c:v>12971170.644811003</c:v>
                </c:pt>
                <c:pt idx="4682">
                  <c:v>12956322.798596999</c:v>
                </c:pt>
                <c:pt idx="4683">
                  <c:v>12941472.916419998</c:v>
                </c:pt>
                <c:pt idx="4684">
                  <c:v>12926620.998503</c:v>
                </c:pt>
                <c:pt idx="4685">
                  <c:v>12911767.045069</c:v>
                </c:pt>
                <c:pt idx="4686">
                  <c:v>12896911.056343</c:v>
                </c:pt>
                <c:pt idx="4687">
                  <c:v>12882053.03255</c:v>
                </c:pt>
                <c:pt idx="4688">
                  <c:v>12867192.973920003</c:v>
                </c:pt>
                <c:pt idx="4689">
                  <c:v>12852330.880681004</c:v>
                </c:pt>
                <c:pt idx="4690">
                  <c:v>12837466.753064997</c:v>
                </c:pt>
                <c:pt idx="4691">
                  <c:v>12822600.591303999</c:v>
                </c:pt>
                <c:pt idx="4692">
                  <c:v>12807732.395633005</c:v>
                </c:pt>
                <c:pt idx="4693">
                  <c:v>12792862.166286997</c:v>
                </c:pt>
                <c:pt idx="4694">
                  <c:v>12777989.903503999</c:v>
                </c:pt>
                <c:pt idx="4695">
                  <c:v>12763115.607522998</c:v>
                </c:pt>
                <c:pt idx="4696">
                  <c:v>12748239.278583998</c:v>
                </c:pt>
                <c:pt idx="4697">
                  <c:v>12733360.916928997</c:v>
                </c:pt>
                <c:pt idx="4698">
                  <c:v>12718480.522802999</c:v>
                </c:pt>
                <c:pt idx="4699">
                  <c:v>12703598.096449997</c:v>
                </c:pt>
                <c:pt idx="4700">
                  <c:v>12688713.638118001</c:v>
                </c:pt>
                <c:pt idx="4701">
                  <c:v>12673827.148055999</c:v>
                </c:pt>
                <c:pt idx="4702">
                  <c:v>12658938.626513001</c:v>
                </c:pt>
                <c:pt idx="4703">
                  <c:v>12644048.073743004</c:v>
                </c:pt>
                <c:pt idx="4704">
                  <c:v>12629155.489998</c:v>
                </c:pt>
                <c:pt idx="4705">
                  <c:v>12614260.875533001</c:v>
                </c:pt>
                <c:pt idx="4706">
                  <c:v>12599364.230606997</c:v>
                </c:pt>
                <c:pt idx="4707">
                  <c:v>12584465.555477003</c:v>
                </c:pt>
                <c:pt idx="4708">
                  <c:v>12569564.850405</c:v>
                </c:pt>
                <c:pt idx="4709">
                  <c:v>12554662.115651002</c:v>
                </c:pt>
                <c:pt idx="4710">
                  <c:v>12539757.351480002</c:v>
                </c:pt>
                <c:pt idx="4711">
                  <c:v>12524850.558157003</c:v>
                </c:pt>
                <c:pt idx="4712">
                  <c:v>12509941.735950002</c:v>
                </c:pt>
                <c:pt idx="4713">
                  <c:v>12495030.885127002</c:v>
                </c:pt>
                <c:pt idx="4714">
                  <c:v>12480118.005960003</c:v>
                </c:pt>
                <c:pt idx="4715">
                  <c:v>12465203.098719999</c:v>
                </c:pt>
                <c:pt idx="4716">
                  <c:v>12450286.163681002</c:v>
                </c:pt>
                <c:pt idx="4717">
                  <c:v>12435367.201119998</c:v>
                </c:pt>
                <c:pt idx="4718">
                  <c:v>12420446.211314999</c:v>
                </c:pt>
                <c:pt idx="4719">
                  <c:v>12405523.194544001</c:v>
                </c:pt>
                <c:pt idx="4720">
                  <c:v>12390598.151089001</c:v>
                </c:pt>
                <c:pt idx="4721">
                  <c:v>12375671.081233</c:v>
                </c:pt>
                <c:pt idx="4722">
                  <c:v>12360741.985261003</c:v>
                </c:pt>
                <c:pt idx="4723">
                  <c:v>12345810.863459002</c:v>
                </c:pt>
                <c:pt idx="4724">
                  <c:v>12330877.716115998</c:v>
                </c:pt>
                <c:pt idx="4725">
                  <c:v>12315942.543521998</c:v>
                </c:pt>
                <c:pt idx="4726">
                  <c:v>12301005.345969003</c:v>
                </c:pt>
                <c:pt idx="4727">
                  <c:v>12286066.123751001</c:v>
                </c:pt>
                <c:pt idx="4728">
                  <c:v>12271124.877164001</c:v>
                </c:pt>
                <c:pt idx="4729">
                  <c:v>12256181.606504995</c:v>
                </c:pt>
                <c:pt idx="4730">
                  <c:v>12241236.312073002</c:v>
                </c:pt>
                <c:pt idx="4731">
                  <c:v>12226288.994170999</c:v>
                </c:pt>
                <c:pt idx="4732">
                  <c:v>12211339.653100999</c:v>
                </c:pt>
                <c:pt idx="4733">
                  <c:v>12196388.289167998</c:v>
                </c:pt>
                <c:pt idx="4734">
                  <c:v>12181434.902679002</c:v>
                </c:pt>
                <c:pt idx="4735">
                  <c:v>12166479.493943002</c:v>
                </c:pt>
                <c:pt idx="4736">
                  <c:v>12151522.063270999</c:v>
                </c:pt>
                <c:pt idx="4737">
                  <c:v>12136562.610974997</c:v>
                </c:pt>
                <c:pt idx="4738">
                  <c:v>12121601.137370998</c:v>
                </c:pt>
                <c:pt idx="4739">
                  <c:v>12106637.642773002</c:v>
                </c:pt>
                <c:pt idx="4740">
                  <c:v>12091672.127500998</c:v>
                </c:pt>
                <c:pt idx="4741">
                  <c:v>12076704.591876</c:v>
                </c:pt>
                <c:pt idx="4742">
                  <c:v>12061735.036219001</c:v>
                </c:pt>
                <c:pt idx="4743">
                  <c:v>12046763.460854001</c:v>
                </c:pt>
                <c:pt idx="4744">
                  <c:v>12031789.866109002</c:v>
                </c:pt>
                <c:pt idx="4745">
                  <c:v>12016814.252311002</c:v>
                </c:pt>
                <c:pt idx="4746">
                  <c:v>12001836.619790001</c:v>
                </c:pt>
                <c:pt idx="4747">
                  <c:v>11986856.968877999</c:v>
                </c:pt>
                <c:pt idx="4748">
                  <c:v>11971875.29991</c:v>
                </c:pt>
                <c:pt idx="4749">
                  <c:v>11956891.613222998</c:v>
                </c:pt>
                <c:pt idx="4750">
                  <c:v>11941905.909153001</c:v>
                </c:pt>
                <c:pt idx="4751">
                  <c:v>11926918.188041</c:v>
                </c:pt>
                <c:pt idx="4752">
                  <c:v>11911928.450231003</c:v>
                </c:pt>
                <c:pt idx="4753">
                  <c:v>11896936.696064996</c:v>
                </c:pt>
                <c:pt idx="4754">
                  <c:v>11881942.925890002</c:v>
                </c:pt>
                <c:pt idx="4755">
                  <c:v>11866947.140055001</c:v>
                </c:pt>
                <c:pt idx="4756">
                  <c:v>11851949.33891</c:v>
                </c:pt>
                <c:pt idx="4757">
                  <c:v>11836949.522807</c:v>
                </c:pt>
                <c:pt idx="4758">
                  <c:v>11821947.692102</c:v>
                </c:pt>
                <c:pt idx="4759">
                  <c:v>11806943.84715</c:v>
                </c:pt>
                <c:pt idx="4760">
                  <c:v>11791937.988312</c:v>
                </c:pt>
                <c:pt idx="4761">
                  <c:v>11776930.115947003</c:v>
                </c:pt>
                <c:pt idx="4762">
                  <c:v>11761920.230419001</c:v>
                </c:pt>
                <c:pt idx="4763">
                  <c:v>11746908.332092</c:v>
                </c:pt>
                <c:pt idx="4764">
                  <c:v>11731894.421335001</c:v>
                </c:pt>
                <c:pt idx="4765">
                  <c:v>11716878.498516001</c:v>
                </c:pt>
                <c:pt idx="4766">
                  <c:v>11701860.564006999</c:v>
                </c:pt>
                <c:pt idx="4767">
                  <c:v>11686840.618183</c:v>
                </c:pt>
                <c:pt idx="4768">
                  <c:v>11671818.661418</c:v>
                </c:pt>
                <c:pt idx="4769">
                  <c:v>11656794.694089999</c:v>
                </c:pt>
                <c:pt idx="4770">
                  <c:v>11641768.716580998</c:v>
                </c:pt>
                <c:pt idx="4771">
                  <c:v>11626740.729273001</c:v>
                </c:pt>
                <c:pt idx="4772">
                  <c:v>11611710.732549001</c:v>
                </c:pt>
                <c:pt idx="4773">
                  <c:v>11596678.726797998</c:v>
                </c:pt>
                <c:pt idx="4774">
                  <c:v>11581644.712408001</c:v>
                </c:pt>
                <c:pt idx="4775">
                  <c:v>11566608.68977</c:v>
                </c:pt>
                <c:pt idx="4776">
                  <c:v>11551570.659279</c:v>
                </c:pt>
                <c:pt idx="4777">
                  <c:v>11536530.621328998</c:v>
                </c:pt>
                <c:pt idx="4778">
                  <c:v>11521488.576319</c:v>
                </c:pt>
                <c:pt idx="4779">
                  <c:v>11506444.524649002</c:v>
                </c:pt>
                <c:pt idx="4780">
                  <c:v>11491398.466722</c:v>
                </c:pt>
                <c:pt idx="4781">
                  <c:v>11476350.402943002</c:v>
                </c:pt>
                <c:pt idx="4782">
                  <c:v>11461300.333718002</c:v>
                </c:pt>
                <c:pt idx="4783">
                  <c:v>11446248.259458</c:v>
                </c:pt>
                <c:pt idx="4784">
                  <c:v>11431194.180573</c:v>
                </c:pt>
                <c:pt idx="4785">
                  <c:v>11416138.097479001</c:v>
                </c:pt>
                <c:pt idx="4786">
                  <c:v>11401080.010590998</c:v>
                </c:pt>
                <c:pt idx="4787">
                  <c:v>11386019.920328001</c:v>
                </c:pt>
                <c:pt idx="4788">
                  <c:v>11370957.827112</c:v>
                </c:pt>
                <c:pt idx="4789">
                  <c:v>11355893.731364999</c:v>
                </c:pt>
                <c:pt idx="4790">
                  <c:v>11340827.633513998</c:v>
                </c:pt>
                <c:pt idx="4791">
                  <c:v>11325759.533987002</c:v>
                </c:pt>
                <c:pt idx="4792">
                  <c:v>11310689.433213999</c:v>
                </c:pt>
                <c:pt idx="4793">
                  <c:v>11295617.331628</c:v>
                </c:pt>
                <c:pt idx="4794">
                  <c:v>11280543.229663998</c:v>
                </c:pt>
                <c:pt idx="4795">
                  <c:v>11265467.127761001</c:v>
                </c:pt>
                <c:pt idx="4796">
                  <c:v>11250389.026358997</c:v>
                </c:pt>
                <c:pt idx="4797">
                  <c:v>11235308.925899003</c:v>
                </c:pt>
                <c:pt idx="4798">
                  <c:v>11220226.826827997</c:v>
                </c:pt>
                <c:pt idx="4799">
                  <c:v>11205142.729591995</c:v>
                </c:pt>
                <c:pt idx="4800">
                  <c:v>11190056.634641999</c:v>
                </c:pt>
                <c:pt idx="4801">
                  <c:v>11174968.542429999</c:v>
                </c:pt>
                <c:pt idx="4802">
                  <c:v>11159878.453411002</c:v>
                </c:pt>
                <c:pt idx="4803">
                  <c:v>11144786.368040999</c:v>
                </c:pt>
                <c:pt idx="4804">
                  <c:v>11129692.286782</c:v>
                </c:pt>
                <c:pt idx="4805">
                  <c:v>11114596.210095998</c:v>
                </c:pt>
                <c:pt idx="4806">
                  <c:v>11099498.138445996</c:v>
                </c:pt>
                <c:pt idx="4807">
                  <c:v>11084398.072301</c:v>
                </c:pt>
                <c:pt idx="4808">
                  <c:v>11069296.012131</c:v>
                </c:pt>
                <c:pt idx="4809">
                  <c:v>11054191.958408</c:v>
                </c:pt>
                <c:pt idx="4810">
                  <c:v>11039085.911606999</c:v>
                </c:pt>
                <c:pt idx="4811">
                  <c:v>11023977.872206002</c:v>
                </c:pt>
                <c:pt idx="4812">
                  <c:v>11008867.840684</c:v>
                </c:pt>
                <c:pt idx="4813">
                  <c:v>10993755.817525998</c:v>
                </c:pt>
                <c:pt idx="4814">
                  <c:v>10978641.803215003</c:v>
                </c:pt>
                <c:pt idx="4815">
                  <c:v>10963525.798239999</c:v>
                </c:pt>
                <c:pt idx="4816">
                  <c:v>10948407.803091003</c:v>
                </c:pt>
                <c:pt idx="4817">
                  <c:v>10933287.818262</c:v>
                </c:pt>
                <c:pt idx="4818">
                  <c:v>10918165.844248002</c:v>
                </c:pt>
                <c:pt idx="4819">
                  <c:v>10903041.881548</c:v>
                </c:pt>
                <c:pt idx="4820">
                  <c:v>10887915.930662002</c:v>
                </c:pt>
                <c:pt idx="4821">
                  <c:v>10872787.992095998</c:v>
                </c:pt>
                <c:pt idx="4822">
                  <c:v>10857658.066353999</c:v>
                </c:pt>
                <c:pt idx="4823">
                  <c:v>10842526.153945999</c:v>
                </c:pt>
                <c:pt idx="4824">
                  <c:v>10827392.255384</c:v>
                </c:pt>
                <c:pt idx="4825">
                  <c:v>10812256.371183004</c:v>
                </c:pt>
                <c:pt idx="4826">
                  <c:v>10797118.501859002</c:v>
                </c:pt>
                <c:pt idx="4827">
                  <c:v>10781978.647931999</c:v>
                </c:pt>
                <c:pt idx="4828">
                  <c:v>10766836.809924997</c:v>
                </c:pt>
                <c:pt idx="4829">
                  <c:v>10751692.988363998</c:v>
                </c:pt>
                <c:pt idx="4830">
                  <c:v>10736547.183777003</c:v>
                </c:pt>
                <c:pt idx="4831">
                  <c:v>10721399.396694001</c:v>
                </c:pt>
                <c:pt idx="4832">
                  <c:v>10706249.627649</c:v>
                </c:pt>
                <c:pt idx="4833">
                  <c:v>10691097.877179002</c:v>
                </c:pt>
                <c:pt idx="4834">
                  <c:v>10675944.145822</c:v>
                </c:pt>
                <c:pt idx="4835">
                  <c:v>10660788.434121</c:v>
                </c:pt>
                <c:pt idx="4836">
                  <c:v>10645630.742621997</c:v>
                </c:pt>
                <c:pt idx="4837">
                  <c:v>10630471.071869999</c:v>
                </c:pt>
                <c:pt idx="4838">
                  <c:v>10615309.422418</c:v>
                </c:pt>
                <c:pt idx="4839">
                  <c:v>10600145.794818003</c:v>
                </c:pt>
                <c:pt idx="4840">
                  <c:v>10584980.189626001</c:v>
                </c:pt>
                <c:pt idx="4841">
                  <c:v>10569812.607402001</c:v>
                </c:pt>
                <c:pt idx="4842">
                  <c:v>10554643.048707001</c:v>
                </c:pt>
                <c:pt idx="4843">
                  <c:v>10539471.514107</c:v>
                </c:pt>
                <c:pt idx="4844">
                  <c:v>10524298.004170002</c:v>
                </c:pt>
                <c:pt idx="4845">
                  <c:v>10509122.519464996</c:v>
                </c:pt>
                <c:pt idx="4846">
                  <c:v>10493945.060566001</c:v>
                </c:pt>
                <c:pt idx="4847">
                  <c:v>10478765.628049998</c:v>
                </c:pt>
                <c:pt idx="4848">
                  <c:v>10463584.222496996</c:v>
                </c:pt>
                <c:pt idx="4849">
                  <c:v>10448400.844488</c:v>
                </c:pt>
                <c:pt idx="4850">
                  <c:v>10433215.494610002</c:v>
                </c:pt>
                <c:pt idx="4851">
                  <c:v>10418028.173449</c:v>
                </c:pt>
                <c:pt idx="4852">
                  <c:v>10402838.881599</c:v>
                </c:pt>
                <c:pt idx="4853">
                  <c:v>10387647.619653001</c:v>
                </c:pt>
                <c:pt idx="4854">
                  <c:v>10372454.388208</c:v>
                </c:pt>
                <c:pt idx="4855">
                  <c:v>10357259.187864998</c:v>
                </c:pt>
                <c:pt idx="4856">
                  <c:v>10342062.019226998</c:v>
                </c:pt>
                <c:pt idx="4857">
                  <c:v>10326862.882900001</c:v>
                </c:pt>
                <c:pt idx="4858">
                  <c:v>10311661.779494999</c:v>
                </c:pt>
                <c:pt idx="4859">
                  <c:v>10296458.709623</c:v>
                </c:pt>
                <c:pt idx="4860">
                  <c:v>10281253.673900003</c:v>
                </c:pt>
                <c:pt idx="4861">
                  <c:v>10266046.672945</c:v>
                </c:pt>
                <c:pt idx="4862">
                  <c:v>10250837.707378998</c:v>
                </c:pt>
                <c:pt idx="4863">
                  <c:v>10235626.777826998</c:v>
                </c:pt>
                <c:pt idx="4864">
                  <c:v>10220413.884919005</c:v>
                </c:pt>
                <c:pt idx="4865">
                  <c:v>10205199.029283</c:v>
                </c:pt>
                <c:pt idx="4866">
                  <c:v>10189982.211554999</c:v>
                </c:pt>
                <c:pt idx="4867">
                  <c:v>10174763.432373</c:v>
                </c:pt>
                <c:pt idx="4868">
                  <c:v>10159542.692376001</c:v>
                </c:pt>
                <c:pt idx="4869">
                  <c:v>10144319.992209002</c:v>
                </c:pt>
                <c:pt idx="4870">
                  <c:v>10129095.332518</c:v>
                </c:pt>
                <c:pt idx="4871">
                  <c:v>10113868.713954</c:v>
                </c:pt>
                <c:pt idx="4872">
                  <c:v>10098640.137169998</c:v>
                </c:pt>
                <c:pt idx="4873">
                  <c:v>10083409.602822</c:v>
                </c:pt>
                <c:pt idx="4874">
                  <c:v>10068177.111570001</c:v>
                </c:pt>
                <c:pt idx="4875">
                  <c:v>10052942.664077999</c:v>
                </c:pt>
                <c:pt idx="4876">
                  <c:v>10037706.261011999</c:v>
                </c:pt>
                <c:pt idx="4877">
                  <c:v>10022467.903041001</c:v>
                </c:pt>
                <c:pt idx="4878">
                  <c:v>10007227.590837</c:v>
                </c:pt>
                <c:pt idx="4879">
                  <c:v>9991985.3250779994</c:v>
                </c:pt>
                <c:pt idx="4880">
                  <c:v>9976741.1064429972</c:v>
                </c:pt>
                <c:pt idx="4881">
                  <c:v>9961494.935614001</c:v>
                </c:pt>
                <c:pt idx="4882">
                  <c:v>9946246.8132770006</c:v>
                </c:pt>
                <c:pt idx="4883">
                  <c:v>9930996.7401229981</c:v>
                </c:pt>
                <c:pt idx="4884">
                  <c:v>9915744.7168429978</c:v>
                </c:pt>
                <c:pt idx="4885">
                  <c:v>9900490.7441339977</c:v>
                </c:pt>
                <c:pt idx="4886">
                  <c:v>9885234.8226950001</c:v>
                </c:pt>
                <c:pt idx="4887">
                  <c:v>9869976.9532290008</c:v>
                </c:pt>
                <c:pt idx="4888">
                  <c:v>9854717.1364419982</c:v>
                </c:pt>
                <c:pt idx="4889">
                  <c:v>9839455.3730449993</c:v>
                </c:pt>
                <c:pt idx="4890">
                  <c:v>9824191.6637500022</c:v>
                </c:pt>
                <c:pt idx="4891">
                  <c:v>9808926.0092739984</c:v>
                </c:pt>
                <c:pt idx="4892">
                  <c:v>9793658.4103369974</c:v>
                </c:pt>
                <c:pt idx="4893">
                  <c:v>9778388.8676619995</c:v>
                </c:pt>
                <c:pt idx="4894">
                  <c:v>9763117.3819759991</c:v>
                </c:pt>
                <c:pt idx="4895">
                  <c:v>9747843.9540100023</c:v>
                </c:pt>
                <c:pt idx="4896">
                  <c:v>9732568.5844969973</c:v>
                </c:pt>
                <c:pt idx="4897">
                  <c:v>9717291.2741759978</c:v>
                </c:pt>
                <c:pt idx="4898">
                  <c:v>9702012.0237860009</c:v>
                </c:pt>
                <c:pt idx="4899">
                  <c:v>9686730.8340719994</c:v>
                </c:pt>
                <c:pt idx="4900">
                  <c:v>9671447.7057840005</c:v>
                </c:pt>
                <c:pt idx="4901">
                  <c:v>9656162.6396709979</c:v>
                </c:pt>
                <c:pt idx="4902">
                  <c:v>9640875.6364889983</c:v>
                </c:pt>
                <c:pt idx="4903">
                  <c:v>9625586.6969969962</c:v>
                </c:pt>
                <c:pt idx="4904">
                  <c:v>9610295.8219569996</c:v>
                </c:pt>
                <c:pt idx="4905">
                  <c:v>9595003.0121359974</c:v>
                </c:pt>
                <c:pt idx="4906">
                  <c:v>9579708.2683019973</c:v>
                </c:pt>
                <c:pt idx="4907">
                  <c:v>9564411.5912289973</c:v>
                </c:pt>
                <c:pt idx="4908">
                  <c:v>9549112.9816939998</c:v>
                </c:pt>
                <c:pt idx="4909">
                  <c:v>9533812.4404769987</c:v>
                </c:pt>
                <c:pt idx="4910">
                  <c:v>9518509.968361998</c:v>
                </c:pt>
                <c:pt idx="4911">
                  <c:v>9503205.5661379974</c:v>
                </c:pt>
                <c:pt idx="4912">
                  <c:v>9487899.234594997</c:v>
                </c:pt>
                <c:pt idx="4913">
                  <c:v>9472590.9745300002</c:v>
                </c:pt>
                <c:pt idx="4914">
                  <c:v>9457280.7867399976</c:v>
                </c:pt>
                <c:pt idx="4915">
                  <c:v>9441968.67203</c:v>
                </c:pt>
                <c:pt idx="4916">
                  <c:v>9426654.6312049981</c:v>
                </c:pt>
                <c:pt idx="4917">
                  <c:v>9411338.6650750004</c:v>
                </c:pt>
                <c:pt idx="4918">
                  <c:v>9396020.7744549979</c:v>
                </c:pt>
                <c:pt idx="4919">
                  <c:v>9380700.9601620007</c:v>
                </c:pt>
                <c:pt idx="4920">
                  <c:v>9365379.223017998</c:v>
                </c:pt>
                <c:pt idx="4921">
                  <c:v>9350055.5638490021</c:v>
                </c:pt>
                <c:pt idx="4922">
                  <c:v>9334729.9834829997</c:v>
                </c:pt>
                <c:pt idx="4923">
                  <c:v>9319402.4827549998</c:v>
                </c:pt>
                <c:pt idx="4924">
                  <c:v>9304073.0624989979</c:v>
                </c:pt>
                <c:pt idx="4925">
                  <c:v>9288741.7235589977</c:v>
                </c:pt>
                <c:pt idx="4926">
                  <c:v>9273408.4667780008</c:v>
                </c:pt>
                <c:pt idx="4927">
                  <c:v>9258073.2930039987</c:v>
                </c:pt>
                <c:pt idx="4928">
                  <c:v>9242736.2030909974</c:v>
                </c:pt>
                <c:pt idx="4929">
                  <c:v>9227397.197894996</c:v>
                </c:pt>
                <c:pt idx="4930">
                  <c:v>9212056.2782759983</c:v>
                </c:pt>
                <c:pt idx="4931">
                  <c:v>9196713.445098998</c:v>
                </c:pt>
                <c:pt idx="4932">
                  <c:v>9181368.6992309988</c:v>
                </c:pt>
                <c:pt idx="4933">
                  <c:v>9166022.0415459983</c:v>
                </c:pt>
                <c:pt idx="4934">
                  <c:v>9150673.4729190022</c:v>
                </c:pt>
                <c:pt idx="4935">
                  <c:v>9135322.9942300003</c:v>
                </c:pt>
                <c:pt idx="4936">
                  <c:v>9119970.6063649971</c:v>
                </c:pt>
                <c:pt idx="4937">
                  <c:v>9104616.3102109991</c:v>
                </c:pt>
                <c:pt idx="4938">
                  <c:v>9089260.1066609975</c:v>
                </c:pt>
                <c:pt idx="4939">
                  <c:v>9073901.9966100007</c:v>
                </c:pt>
                <c:pt idx="4940">
                  <c:v>9058541.9809600003</c:v>
                </c:pt>
                <c:pt idx="4941">
                  <c:v>9043180.0606159996</c:v>
                </c:pt>
                <c:pt idx="4942">
                  <c:v>9027816.236484997</c:v>
                </c:pt>
                <c:pt idx="4943">
                  <c:v>9012450.5094809979</c:v>
                </c:pt>
                <c:pt idx="4944">
                  <c:v>8997082.8805209976</c:v>
                </c:pt>
                <c:pt idx="4945">
                  <c:v>8981713.3505249973</c:v>
                </c:pt>
                <c:pt idx="4946">
                  <c:v>8966341.9204199985</c:v>
                </c:pt>
                <c:pt idx="4947">
                  <c:v>8950968.5911339987</c:v>
                </c:pt>
                <c:pt idx="4948">
                  <c:v>8935593.363601001</c:v>
                </c:pt>
                <c:pt idx="4949">
                  <c:v>8920216.238758998</c:v>
                </c:pt>
                <c:pt idx="4950">
                  <c:v>8904837.2175499983</c:v>
                </c:pt>
                <c:pt idx="4951">
                  <c:v>8889456.3009200003</c:v>
                </c:pt>
                <c:pt idx="4952">
                  <c:v>8874073.4898199998</c:v>
                </c:pt>
                <c:pt idx="4953">
                  <c:v>8858688.7852039989</c:v>
                </c:pt>
                <c:pt idx="4954">
                  <c:v>8843302.1880319975</c:v>
                </c:pt>
                <c:pt idx="4955">
                  <c:v>8827913.6992669981</c:v>
                </c:pt>
                <c:pt idx="4956">
                  <c:v>8812523.3198760003</c:v>
                </c:pt>
                <c:pt idx="4957">
                  <c:v>8797131.0508319996</c:v>
                </c:pt>
                <c:pt idx="4958">
                  <c:v>8781736.8931109998</c:v>
                </c:pt>
                <c:pt idx="4959">
                  <c:v>8766340.847693</c:v>
                </c:pt>
                <c:pt idx="4960">
                  <c:v>8750942.9155639987</c:v>
                </c:pt>
                <c:pt idx="4961">
                  <c:v>8735543.0977120008</c:v>
                </c:pt>
                <c:pt idx="4962">
                  <c:v>8720141.3951319996</c:v>
                </c:pt>
                <c:pt idx="4963">
                  <c:v>8704737.8088230006</c:v>
                </c:pt>
                <c:pt idx="4964">
                  <c:v>8689332.3397850003</c:v>
                </c:pt>
                <c:pt idx="4965">
                  <c:v>8673924.9890279975</c:v>
                </c:pt>
                <c:pt idx="4966">
                  <c:v>8658515.7575609982</c:v>
                </c:pt>
                <c:pt idx="4967">
                  <c:v>8643104.6464009956</c:v>
                </c:pt>
                <c:pt idx="4968">
                  <c:v>8627691.6565689985</c:v>
                </c:pt>
                <c:pt idx="4969">
                  <c:v>8612276.7890899982</c:v>
                </c:pt>
                <c:pt idx="4970">
                  <c:v>8596860.044991998</c:v>
                </c:pt>
                <c:pt idx="4971">
                  <c:v>8581441.4253100008</c:v>
                </c:pt>
                <c:pt idx="4972">
                  <c:v>8566020.9310829993</c:v>
                </c:pt>
                <c:pt idx="4973">
                  <c:v>8550598.5633530021</c:v>
                </c:pt>
                <c:pt idx="4974">
                  <c:v>8535174.3231690004</c:v>
                </c:pt>
                <c:pt idx="4975">
                  <c:v>8519748.2115819976</c:v>
                </c:pt>
                <c:pt idx="4976">
                  <c:v>8504320.2296500001</c:v>
                </c:pt>
                <c:pt idx="4977">
                  <c:v>8488890.3784339987</c:v>
                </c:pt>
                <c:pt idx="4978">
                  <c:v>8473458.659</c:v>
                </c:pt>
                <c:pt idx="4979">
                  <c:v>8458025.0724190008</c:v>
                </c:pt>
                <c:pt idx="4980">
                  <c:v>8442589.6197659988</c:v>
                </c:pt>
                <c:pt idx="4981">
                  <c:v>8427152.3021210004</c:v>
                </c:pt>
                <c:pt idx="4982">
                  <c:v>8411713.1205699984</c:v>
                </c:pt>
                <c:pt idx="4983">
                  <c:v>8396272.0762019977</c:v>
                </c:pt>
                <c:pt idx="4984">
                  <c:v>8380829.1701119998</c:v>
                </c:pt>
                <c:pt idx="4985">
                  <c:v>8365384.4033970004</c:v>
                </c:pt>
                <c:pt idx="4986">
                  <c:v>8349937.7771630008</c:v>
                </c:pt>
                <c:pt idx="4987">
                  <c:v>8334489.2925169999</c:v>
                </c:pt>
                <c:pt idx="4988">
                  <c:v>8319038.9505730001</c:v>
                </c:pt>
                <c:pt idx="4989">
                  <c:v>8303586.7524500014</c:v>
                </c:pt>
                <c:pt idx="4990">
                  <c:v>8288132.6992699997</c:v>
                </c:pt>
                <c:pt idx="4991">
                  <c:v>8272676.7921610009</c:v>
                </c:pt>
                <c:pt idx="4992">
                  <c:v>8257219.0322560007</c:v>
                </c:pt>
                <c:pt idx="4993">
                  <c:v>8241759.4206920005</c:v>
                </c:pt>
                <c:pt idx="4994">
                  <c:v>8226297.9586129999</c:v>
                </c:pt>
                <c:pt idx="4995">
                  <c:v>8210834.6471650004</c:v>
                </c:pt>
                <c:pt idx="4996">
                  <c:v>8195369.4875000017</c:v>
                </c:pt>
                <c:pt idx="4997">
                  <c:v>8179902.4807770001</c:v>
                </c:pt>
                <c:pt idx="4998">
                  <c:v>8164433.6281569991</c:v>
                </c:pt>
                <c:pt idx="4999">
                  <c:v>8148962.930807</c:v>
                </c:pt>
                <c:pt idx="5000">
                  <c:v>8133490.3898999998</c:v>
                </c:pt>
                <c:pt idx="5001">
                  <c:v>8118016.0066129994</c:v>
                </c:pt>
                <c:pt idx="5002">
                  <c:v>8102539.7821280006</c:v>
                </c:pt>
                <c:pt idx="5003">
                  <c:v>8087061.7176319994</c:v>
                </c:pt>
                <c:pt idx="5004">
                  <c:v>8071581.8143179994</c:v>
                </c:pt>
                <c:pt idx="5005">
                  <c:v>8056100.073384</c:v>
                </c:pt>
                <c:pt idx="5006">
                  <c:v>8040616.4960310003</c:v>
                </c:pt>
                <c:pt idx="5007">
                  <c:v>8025131.0834670002</c:v>
                </c:pt>
                <c:pt idx="5008">
                  <c:v>8009643.8369050007</c:v>
                </c:pt>
                <c:pt idx="5009">
                  <c:v>7994154.7575630005</c:v>
                </c:pt>
                <c:pt idx="5010">
                  <c:v>7978663.8466640003</c:v>
                </c:pt>
                <c:pt idx="5011">
                  <c:v>7963171.1054369994</c:v>
                </c:pt>
                <c:pt idx="5012">
                  <c:v>7947676.5351129994</c:v>
                </c:pt>
                <c:pt idx="5013">
                  <c:v>7932180.1369340001</c:v>
                </c:pt>
                <c:pt idx="5014">
                  <c:v>7916681.9121410009</c:v>
                </c:pt>
                <c:pt idx="5015">
                  <c:v>7901181.8619839996</c:v>
                </c:pt>
                <c:pt idx="5016">
                  <c:v>7885679.9877180001</c:v>
                </c:pt>
                <c:pt idx="5017">
                  <c:v>7870176.2906019995</c:v>
                </c:pt>
                <c:pt idx="5018">
                  <c:v>7854670.7719020015</c:v>
                </c:pt>
                <c:pt idx="5019">
                  <c:v>7839163.432887</c:v>
                </c:pt>
                <c:pt idx="5020">
                  <c:v>7823654.2748329993</c:v>
                </c:pt>
                <c:pt idx="5021">
                  <c:v>7808143.299021</c:v>
                </c:pt>
                <c:pt idx="5022">
                  <c:v>7792630.5067369994</c:v>
                </c:pt>
                <c:pt idx="5023">
                  <c:v>7777115.8992729988</c:v>
                </c:pt>
                <c:pt idx="5024">
                  <c:v>7761599.4779270012</c:v>
                </c:pt>
                <c:pt idx="5025">
                  <c:v>7746081.2440000009</c:v>
                </c:pt>
                <c:pt idx="5026">
                  <c:v>7730561.1988009997</c:v>
                </c:pt>
                <c:pt idx="5027">
                  <c:v>7715039.3436429994</c:v>
                </c:pt>
                <c:pt idx="5028">
                  <c:v>7699515.6798449997</c:v>
                </c:pt>
                <c:pt idx="5029">
                  <c:v>7683990.2087320006</c:v>
                </c:pt>
                <c:pt idx="5030">
                  <c:v>7668462.9316330003</c:v>
                </c:pt>
                <c:pt idx="5031">
                  <c:v>7652933.8498839987</c:v>
                </c:pt>
                <c:pt idx="5032">
                  <c:v>7637402.9648259999</c:v>
                </c:pt>
                <c:pt idx="5033">
                  <c:v>7621870.2778050005</c:v>
                </c:pt>
                <c:pt idx="5034">
                  <c:v>7606335.790174</c:v>
                </c:pt>
                <c:pt idx="5035">
                  <c:v>7590799.5032899994</c:v>
                </c:pt>
                <c:pt idx="5036">
                  <c:v>7575261.418517</c:v>
                </c:pt>
                <c:pt idx="5037">
                  <c:v>7559721.5372240003</c:v>
                </c:pt>
                <c:pt idx="5038">
                  <c:v>7544179.8607849991</c:v>
                </c:pt>
                <c:pt idx="5039">
                  <c:v>7528636.3905809997</c:v>
                </c:pt>
                <c:pt idx="5040">
                  <c:v>7513091.127998</c:v>
                </c:pt>
                <c:pt idx="5041">
                  <c:v>7497544.0744270002</c:v>
                </c:pt>
                <c:pt idx="5042">
                  <c:v>7481995.2312670005</c:v>
                </c:pt>
                <c:pt idx="5043">
                  <c:v>7466444.5999210002</c:v>
                </c:pt>
                <c:pt idx="5044">
                  <c:v>7450892.1817959994</c:v>
                </c:pt>
                <c:pt idx="5045">
                  <c:v>7435337.9783100011</c:v>
                </c:pt>
                <c:pt idx="5046">
                  <c:v>7419781.9908809997</c:v>
                </c:pt>
                <c:pt idx="5047">
                  <c:v>7404224.2209359994</c:v>
                </c:pt>
                <c:pt idx="5048">
                  <c:v>7388664.6699089995</c:v>
                </c:pt>
                <c:pt idx="5049">
                  <c:v>7373103.3392359996</c:v>
                </c:pt>
                <c:pt idx="5050">
                  <c:v>7357540.2303620018</c:v>
                </c:pt>
                <c:pt idx="5051">
                  <c:v>7341975.3447379991</c:v>
                </c:pt>
                <c:pt idx="5052">
                  <c:v>7326408.6838179985</c:v>
                </c:pt>
                <c:pt idx="5053">
                  <c:v>7310840.2490650006</c:v>
                </c:pt>
                <c:pt idx="5054">
                  <c:v>7295270.0419460004</c:v>
                </c:pt>
                <c:pt idx="5055">
                  <c:v>7279698.0639359998</c:v>
                </c:pt>
                <c:pt idx="5056">
                  <c:v>7264124.3165139994</c:v>
                </c:pt>
                <c:pt idx="5057">
                  <c:v>7248548.8011660008</c:v>
                </c:pt>
                <c:pt idx="5058">
                  <c:v>7232971.5193829993</c:v>
                </c:pt>
                <c:pt idx="5059">
                  <c:v>7217392.4726640014</c:v>
                </c:pt>
                <c:pt idx="5060">
                  <c:v>7201811.662512999</c:v>
                </c:pt>
                <c:pt idx="5061">
                  <c:v>7186229.0904400004</c:v>
                </c:pt>
                <c:pt idx="5062">
                  <c:v>7170644.7579610012</c:v>
                </c:pt>
                <c:pt idx="5063">
                  <c:v>7155058.6665979996</c:v>
                </c:pt>
                <c:pt idx="5064">
                  <c:v>7139470.8178809993</c:v>
                </c:pt>
                <c:pt idx="5065">
                  <c:v>7123881.2133420007</c:v>
                </c:pt>
                <c:pt idx="5066">
                  <c:v>7108289.8545249999</c:v>
                </c:pt>
                <c:pt idx="5067">
                  <c:v>7092696.7429750012</c:v>
                </c:pt>
                <c:pt idx="5068">
                  <c:v>7077101.8802459994</c:v>
                </c:pt>
                <c:pt idx="5069">
                  <c:v>7061505.2678969996</c:v>
                </c:pt>
                <c:pt idx="5070">
                  <c:v>7045906.9074950013</c:v>
                </c:pt>
                <c:pt idx="5071">
                  <c:v>7030306.8006119998</c:v>
                </c:pt>
                <c:pt idx="5072">
                  <c:v>7014704.9488260001</c:v>
                </c:pt>
                <c:pt idx="5073">
                  <c:v>6999101.3537229989</c:v>
                </c:pt>
                <c:pt idx="5074">
                  <c:v>6983496.0168919992</c:v>
                </c:pt>
                <c:pt idx="5075">
                  <c:v>6967888.9399330001</c:v>
                </c:pt>
                <c:pt idx="5076">
                  <c:v>6952280.1244489998</c:v>
                </c:pt>
                <c:pt idx="5077">
                  <c:v>6936669.5720510008</c:v>
                </c:pt>
                <c:pt idx="5078">
                  <c:v>6921057.2843540004</c:v>
                </c:pt>
                <c:pt idx="5079">
                  <c:v>6905443.2629840001</c:v>
                </c:pt>
                <c:pt idx="5080">
                  <c:v>6889827.5095690014</c:v>
                </c:pt>
                <c:pt idx="5081">
                  <c:v>6874210.0257469993</c:v>
                </c:pt>
                <c:pt idx="5082">
                  <c:v>6858590.8131589992</c:v>
                </c:pt>
                <c:pt idx="5083">
                  <c:v>6842969.8734550001</c:v>
                </c:pt>
                <c:pt idx="5084">
                  <c:v>6827347.208292</c:v>
                </c:pt>
                <c:pt idx="5085">
                  <c:v>6811722.8193319999</c:v>
                </c:pt>
                <c:pt idx="5086">
                  <c:v>6796096.7082440006</c:v>
                </c:pt>
                <c:pt idx="5087">
                  <c:v>6780468.8767050002</c:v>
                </c:pt>
                <c:pt idx="5088">
                  <c:v>6764839.3263960006</c:v>
                </c:pt>
                <c:pt idx="5089">
                  <c:v>6749208.0590059999</c:v>
                </c:pt>
                <c:pt idx="5090">
                  <c:v>6733575.0762329996</c:v>
                </c:pt>
                <c:pt idx="5091">
                  <c:v>6717940.3797779996</c:v>
                </c:pt>
                <c:pt idx="5092">
                  <c:v>6702303.9713500012</c:v>
                </c:pt>
                <c:pt idx="5093">
                  <c:v>6686665.8526670001</c:v>
                </c:pt>
                <c:pt idx="5094">
                  <c:v>6671026.0254500005</c:v>
                </c:pt>
                <c:pt idx="5095">
                  <c:v>6655384.4914300004</c:v>
                </c:pt>
                <c:pt idx="5096">
                  <c:v>6639741.2523430008</c:v>
                </c:pt>
                <c:pt idx="5097">
                  <c:v>6624096.3099319991</c:v>
                </c:pt>
                <c:pt idx="5098">
                  <c:v>6608449.665949</c:v>
                </c:pt>
                <c:pt idx="5099">
                  <c:v>6592801.3221490001</c:v>
                </c:pt>
                <c:pt idx="5100">
                  <c:v>6577151.280297</c:v>
                </c:pt>
                <c:pt idx="5101">
                  <c:v>6561499.5421650009</c:v>
                </c:pt>
                <c:pt idx="5102">
                  <c:v>6545846.1095299991</c:v>
                </c:pt>
                <c:pt idx="5103">
                  <c:v>6530190.9841769999</c:v>
                </c:pt>
                <c:pt idx="5104">
                  <c:v>6514534.1678990005</c:v>
                </c:pt>
                <c:pt idx="5105">
                  <c:v>6498875.6624929998</c:v>
                </c:pt>
                <c:pt idx="5106">
                  <c:v>6483215.4697669996</c:v>
                </c:pt>
                <c:pt idx="5107">
                  <c:v>6467553.5915339999</c:v>
                </c:pt>
                <c:pt idx="5108">
                  <c:v>6451890.0296139987</c:v>
                </c:pt>
                <c:pt idx="5109">
                  <c:v>6436224.7858339995</c:v>
                </c:pt>
                <c:pt idx="5110">
                  <c:v>6420557.8620279999</c:v>
                </c:pt>
                <c:pt idx="5111">
                  <c:v>6404889.2600400001</c:v>
                </c:pt>
                <c:pt idx="5112">
                  <c:v>6389218.9817169998</c:v>
                </c:pt>
                <c:pt idx="5113">
                  <c:v>6373547.0289150001</c:v>
                </c:pt>
                <c:pt idx="5114">
                  <c:v>6357873.4034980014</c:v>
                </c:pt>
                <c:pt idx="5115">
                  <c:v>6342198.1073369998</c:v>
                </c:pt>
                <c:pt idx="5116">
                  <c:v>6326521.1423090007</c:v>
                </c:pt>
                <c:pt idx="5117">
                  <c:v>6310842.5103010004</c:v>
                </c:pt>
                <c:pt idx="5118">
                  <c:v>6295162.213202999</c:v>
                </c:pt>
                <c:pt idx="5119">
                  <c:v>6279480.2529160008</c:v>
                </c:pt>
                <c:pt idx="5120">
                  <c:v>6263796.6313480008</c:v>
                </c:pt>
                <c:pt idx="5121">
                  <c:v>6248111.3504129993</c:v>
                </c:pt>
                <c:pt idx="5122">
                  <c:v>6232424.4120340003</c:v>
                </c:pt>
                <c:pt idx="5123">
                  <c:v>6216735.8181389999</c:v>
                </c:pt>
                <c:pt idx="5124">
                  <c:v>6201045.5706650009</c:v>
                </c:pt>
                <c:pt idx="5125">
                  <c:v>6185353.6715580001</c:v>
                </c:pt>
                <c:pt idx="5126">
                  <c:v>6169660.1227699993</c:v>
                </c:pt>
                <c:pt idx="5127">
                  <c:v>6153964.9262589999</c:v>
                </c:pt>
                <c:pt idx="5128">
                  <c:v>6138268.0839940002</c:v>
                </c:pt>
                <c:pt idx="5129">
                  <c:v>6122569.5979480008</c:v>
                </c:pt>
                <c:pt idx="5130">
                  <c:v>6106869.4701050008</c:v>
                </c:pt>
                <c:pt idx="5131">
                  <c:v>6091167.7024540007</c:v>
                </c:pt>
                <c:pt idx="5132">
                  <c:v>6075464.2969920002</c:v>
                </c:pt>
                <c:pt idx="5133">
                  <c:v>6059759.2557259994</c:v>
                </c:pt>
                <c:pt idx="5134">
                  <c:v>6044052.5806690007</c:v>
                </c:pt>
                <c:pt idx="5135">
                  <c:v>6028344.2738399999</c:v>
                </c:pt>
                <c:pt idx="5136">
                  <c:v>6012634.33727</c:v>
                </c:pt>
                <c:pt idx="5137">
                  <c:v>5996922.7729930012</c:v>
                </c:pt>
                <c:pt idx="5138">
                  <c:v>5981209.5830549998</c:v>
                </c:pt>
                <c:pt idx="5139">
                  <c:v>5965494.7695069993</c:v>
                </c:pt>
                <c:pt idx="5140">
                  <c:v>5949778.3344090004</c:v>
                </c:pt>
                <c:pt idx="5141">
                  <c:v>5934060.2798290001</c:v>
                </c:pt>
                <c:pt idx="5142">
                  <c:v>5918340.6078429995</c:v>
                </c:pt>
                <c:pt idx="5143">
                  <c:v>5902619.3205339992</c:v>
                </c:pt>
                <c:pt idx="5144">
                  <c:v>5886896.4199940003</c:v>
                </c:pt>
                <c:pt idx="5145">
                  <c:v>5871171.9083220018</c:v>
                </c:pt>
                <c:pt idx="5146">
                  <c:v>5855445.7876260001</c:v>
                </c:pt>
                <c:pt idx="5147">
                  <c:v>5839718.0600230005</c:v>
                </c:pt>
                <c:pt idx="5148">
                  <c:v>5823988.7276339997</c:v>
                </c:pt>
                <c:pt idx="5149">
                  <c:v>5808257.7925930014</c:v>
                </c:pt>
                <c:pt idx="5150">
                  <c:v>5792525.257038</c:v>
                </c:pt>
                <c:pt idx="5151">
                  <c:v>5776791.1231189985</c:v>
                </c:pt>
                <c:pt idx="5152">
                  <c:v>5761055.3929920001</c:v>
                </c:pt>
                <c:pt idx="5153">
                  <c:v>5745318.0688189995</c:v>
                </c:pt>
                <c:pt idx="5154">
                  <c:v>5729579.1527759992</c:v>
                </c:pt>
                <c:pt idx="5155">
                  <c:v>5713838.6470410004</c:v>
                </c:pt>
                <c:pt idx="5156">
                  <c:v>5698096.5538049992</c:v>
                </c:pt>
                <c:pt idx="5157">
                  <c:v>5682352.8752650004</c:v>
                </c:pt>
                <c:pt idx="5158">
                  <c:v>5666607.6136269988</c:v>
                </c:pt>
                <c:pt idx="5159">
                  <c:v>5650860.7711040005</c:v>
                </c:pt>
                <c:pt idx="5160">
                  <c:v>5635112.3499199999</c:v>
                </c:pt>
                <c:pt idx="5161">
                  <c:v>5619362.3523050006</c:v>
                </c:pt>
                <c:pt idx="5162">
                  <c:v>5603610.7804980008</c:v>
                </c:pt>
                <c:pt idx="5163">
                  <c:v>5587857.636748</c:v>
                </c:pt>
                <c:pt idx="5164">
                  <c:v>5572102.9233099995</c:v>
                </c:pt>
                <c:pt idx="5165">
                  <c:v>5556346.6424500002</c:v>
                </c:pt>
                <c:pt idx="5166">
                  <c:v>5540588.7964410009</c:v>
                </c:pt>
                <c:pt idx="5167">
                  <c:v>5524829.3875640007</c:v>
                </c:pt>
                <c:pt idx="5168">
                  <c:v>5509068.4181110002</c:v>
                </c:pt>
                <c:pt idx="5169">
                  <c:v>5493305.8903790014</c:v>
                </c:pt>
                <c:pt idx="5170">
                  <c:v>5477541.8066779999</c:v>
                </c:pt>
                <c:pt idx="5171">
                  <c:v>5461776.1693239994</c:v>
                </c:pt>
                <c:pt idx="5172">
                  <c:v>5446008.9806410009</c:v>
                </c:pt>
                <c:pt idx="5173">
                  <c:v>5430240.2429630011</c:v>
                </c:pt>
                <c:pt idx="5174">
                  <c:v>5414469.9586340003</c:v>
                </c:pt>
                <c:pt idx="5175">
                  <c:v>5398698.1300039999</c:v>
                </c:pt>
                <c:pt idx="5176">
                  <c:v>5382924.7594349999</c:v>
                </c:pt>
                <c:pt idx="5177">
                  <c:v>5367149.8492939994</c:v>
                </c:pt>
                <c:pt idx="5178">
                  <c:v>5351373.4019600013</c:v>
                </c:pt>
                <c:pt idx="5179">
                  <c:v>5335595.4198189992</c:v>
                </c:pt>
                <c:pt idx="5180">
                  <c:v>5319815.9052680004</c:v>
                </c:pt>
                <c:pt idx="5181">
                  <c:v>5304034.860710999</c:v>
                </c:pt>
                <c:pt idx="5182">
                  <c:v>5288252.2885620017</c:v>
                </c:pt>
                <c:pt idx="5183">
                  <c:v>5272468.1912439996</c:v>
                </c:pt>
                <c:pt idx="5184">
                  <c:v>5256682.5711869998</c:v>
                </c:pt>
                <c:pt idx="5185">
                  <c:v>5240895.430834</c:v>
                </c:pt>
                <c:pt idx="5186">
                  <c:v>5225106.7726340005</c:v>
                </c:pt>
                <c:pt idx="5187">
                  <c:v>5209316.5990459993</c:v>
                </c:pt>
                <c:pt idx="5188">
                  <c:v>5193524.9125380004</c:v>
                </c:pt>
                <c:pt idx="5189">
                  <c:v>5177731.7155879997</c:v>
                </c:pt>
                <c:pt idx="5190">
                  <c:v>5161937.0106819998</c:v>
                </c:pt>
                <c:pt idx="5191">
                  <c:v>5146140.8003159994</c:v>
                </c:pt>
                <c:pt idx="5192">
                  <c:v>5130343.086995001</c:v>
                </c:pt>
                <c:pt idx="5193">
                  <c:v>5114543.8732339991</c:v>
                </c:pt>
                <c:pt idx="5194">
                  <c:v>5098743.1615549996</c:v>
                </c:pt>
                <c:pt idx="5195">
                  <c:v>5082940.9544930002</c:v>
                </c:pt>
                <c:pt idx="5196">
                  <c:v>5067137.25459</c:v>
                </c:pt>
                <c:pt idx="5197">
                  <c:v>5051332.0643969998</c:v>
                </c:pt>
                <c:pt idx="5198">
                  <c:v>5035525.3864760008</c:v>
                </c:pt>
                <c:pt idx="5199">
                  <c:v>5019717.223398</c:v>
                </c:pt>
                <c:pt idx="5200">
                  <c:v>5003907.5777420001</c:v>
                </c:pt>
                <c:pt idx="5201">
                  <c:v>4988096.4521000003</c:v>
                </c:pt>
                <c:pt idx="5202">
                  <c:v>4972283.8490700005</c:v>
                </c:pt>
                <c:pt idx="5203">
                  <c:v>4956469.771261001</c:v>
                </c:pt>
                <c:pt idx="5204">
                  <c:v>4940654.221291</c:v>
                </c:pt>
                <c:pt idx="5205">
                  <c:v>4924837.2017900003</c:v>
                </c:pt>
                <c:pt idx="5206">
                  <c:v>4909018.7153950008</c:v>
                </c:pt>
                <c:pt idx="5207">
                  <c:v>4893198.7647539992</c:v>
                </c:pt>
                <c:pt idx="5208">
                  <c:v>4877377.3525240002</c:v>
                </c:pt>
                <c:pt idx="5209">
                  <c:v>4861554.4813720016</c:v>
                </c:pt>
                <c:pt idx="5210">
                  <c:v>4845730.1539759999</c:v>
                </c:pt>
                <c:pt idx="5211">
                  <c:v>4829904.3730219994</c:v>
                </c:pt>
                <c:pt idx="5212">
                  <c:v>4814077.1412069993</c:v>
                </c:pt>
                <c:pt idx="5213">
                  <c:v>4798248.4612369994</c:v>
                </c:pt>
                <c:pt idx="5214">
                  <c:v>4782418.3358299993</c:v>
                </c:pt>
                <c:pt idx="5215">
                  <c:v>4766586.7677109996</c:v>
                </c:pt>
                <c:pt idx="5216">
                  <c:v>4750753.759616999</c:v>
                </c:pt>
                <c:pt idx="5217">
                  <c:v>4734919.3142949995</c:v>
                </c:pt>
                <c:pt idx="5218">
                  <c:v>4719083.434502</c:v>
                </c:pt>
                <c:pt idx="5219">
                  <c:v>4703246.1230039988</c:v>
                </c:pt>
                <c:pt idx="5220">
                  <c:v>4687407.3825770002</c:v>
                </c:pt>
                <c:pt idx="5221">
                  <c:v>4671567.2160090003</c:v>
                </c:pt>
                <c:pt idx="5222">
                  <c:v>4655725.6260969993</c:v>
                </c:pt>
                <c:pt idx="5223">
                  <c:v>4639882.6156489998</c:v>
                </c:pt>
                <c:pt idx="5224">
                  <c:v>4624038.1874810001</c:v>
                </c:pt>
                <c:pt idx="5225">
                  <c:v>4608192.3444229998</c:v>
                </c:pt>
                <c:pt idx="5226">
                  <c:v>4592345.089311</c:v>
                </c:pt>
                <c:pt idx="5227">
                  <c:v>4576496.4249950005</c:v>
                </c:pt>
                <c:pt idx="5228">
                  <c:v>4560646.3543329993</c:v>
                </c:pt>
                <c:pt idx="5229">
                  <c:v>4544794.8801959995</c:v>
                </c:pt>
                <c:pt idx="5230">
                  <c:v>4528942.0054620001</c:v>
                </c:pt>
                <c:pt idx="5231">
                  <c:v>4513087.7330220006</c:v>
                </c:pt>
                <c:pt idx="5232">
                  <c:v>4497232.0657769991</c:v>
                </c:pt>
                <c:pt idx="5233">
                  <c:v>4481375.0066379998</c:v>
                </c:pt>
                <c:pt idx="5234">
                  <c:v>4465516.5585270002</c:v>
                </c:pt>
                <c:pt idx="5235">
                  <c:v>4449656.7243760005</c:v>
                </c:pt>
                <c:pt idx="5236">
                  <c:v>4433795.5071290005</c:v>
                </c:pt>
                <c:pt idx="5237">
                  <c:v>4417932.90974</c:v>
                </c:pt>
                <c:pt idx="5238">
                  <c:v>4402068.935172</c:v>
                </c:pt>
                <c:pt idx="5239">
                  <c:v>4386203.5864020009</c:v>
                </c:pt>
                <c:pt idx="5240">
                  <c:v>4370336.8664149996</c:v>
                </c:pt>
                <c:pt idx="5241">
                  <c:v>4354468.7782080006</c:v>
                </c:pt>
                <c:pt idx="5242">
                  <c:v>4338599.3247889988</c:v>
                </c:pt>
                <c:pt idx="5243">
                  <c:v>4322728.5091769993</c:v>
                </c:pt>
                <c:pt idx="5244">
                  <c:v>4306856.3344010003</c:v>
                </c:pt>
                <c:pt idx="5245">
                  <c:v>4290982.8035009997</c:v>
                </c:pt>
                <c:pt idx="5246">
                  <c:v>4275107.9195280001</c:v>
                </c:pt>
                <c:pt idx="5247">
                  <c:v>4259231.6855460005</c:v>
                </c:pt>
                <c:pt idx="5248">
                  <c:v>4243354.1046279995</c:v>
                </c:pt>
                <c:pt idx="5249">
                  <c:v>4227475.1798579991</c:v>
                </c:pt>
                <c:pt idx="5250">
                  <c:v>4211594.9143320005</c:v>
                </c:pt>
                <c:pt idx="5251">
                  <c:v>4195713.3111569993</c:v>
                </c:pt>
                <c:pt idx="5252">
                  <c:v>4179830.3734509991</c:v>
                </c:pt>
                <c:pt idx="5253">
                  <c:v>4163946.1043429999</c:v>
                </c:pt>
                <c:pt idx="5254">
                  <c:v>4148060.5069729998</c:v>
                </c:pt>
                <c:pt idx="5255">
                  <c:v>4132173.5844939998</c:v>
                </c:pt>
                <c:pt idx="5256">
                  <c:v>4116285.3400679994</c:v>
                </c:pt>
                <c:pt idx="5257">
                  <c:v>4100395.776871</c:v>
                </c:pt>
                <c:pt idx="5258">
                  <c:v>4084504.8980869995</c:v>
                </c:pt>
                <c:pt idx="5259">
                  <c:v>4068612.706915</c:v>
                </c:pt>
                <c:pt idx="5260">
                  <c:v>4052719.2065630001</c:v>
                </c:pt>
                <c:pt idx="5261">
                  <c:v>4036824.4002509997</c:v>
                </c:pt>
                <c:pt idx="5262">
                  <c:v>4020928.2912120004</c:v>
                </c:pt>
                <c:pt idx="5263">
                  <c:v>4005030.8826879994</c:v>
                </c:pt>
                <c:pt idx="5264">
                  <c:v>3989132.177935</c:v>
                </c:pt>
                <c:pt idx="5265">
                  <c:v>3973232.1802200004</c:v>
                </c:pt>
                <c:pt idx="5266">
                  <c:v>3957330.8928199997</c:v>
                </c:pt>
                <c:pt idx="5267">
                  <c:v>3941428.3190259994</c:v>
                </c:pt>
                <c:pt idx="5268">
                  <c:v>3925524.4621409993</c:v>
                </c:pt>
                <c:pt idx="5269">
                  <c:v>3909619.3254759996</c:v>
                </c:pt>
                <c:pt idx="5270">
                  <c:v>3893712.9123589993</c:v>
                </c:pt>
                <c:pt idx="5271">
                  <c:v>3877805.2261259998</c:v>
                </c:pt>
                <c:pt idx="5272">
                  <c:v>3861896.2701269998</c:v>
                </c:pt>
                <c:pt idx="5273">
                  <c:v>3845986.0477230004</c:v>
                </c:pt>
                <c:pt idx="5274">
                  <c:v>3830074.562287</c:v>
                </c:pt>
                <c:pt idx="5275">
                  <c:v>3814161.8172049997</c:v>
                </c:pt>
                <c:pt idx="5276">
                  <c:v>3798247.8158729994</c:v>
                </c:pt>
                <c:pt idx="5277">
                  <c:v>3782332.5617020004</c:v>
                </c:pt>
                <c:pt idx="5278">
                  <c:v>3766416.0581119996</c:v>
                </c:pt>
                <c:pt idx="5279">
                  <c:v>3750498.3085380001</c:v>
                </c:pt>
                <c:pt idx="5280">
                  <c:v>3734579.3164249994</c:v>
                </c:pt>
                <c:pt idx="5281">
                  <c:v>3718659.0852310001</c:v>
                </c:pt>
                <c:pt idx="5282">
                  <c:v>3702737.6184279993</c:v>
                </c:pt>
                <c:pt idx="5283">
                  <c:v>3686814.9194969996</c:v>
                </c:pt>
                <c:pt idx="5284">
                  <c:v>3670890.9919349998</c:v>
                </c:pt>
                <c:pt idx="5285">
                  <c:v>3654965.8392469995</c:v>
                </c:pt>
                <c:pt idx="5286">
                  <c:v>3639039.464956</c:v>
                </c:pt>
                <c:pt idx="5287">
                  <c:v>3623111.8725919994</c:v>
                </c:pt>
                <c:pt idx="5288">
                  <c:v>3607183.0657009999</c:v>
                </c:pt>
                <c:pt idx="5289">
                  <c:v>3591253.0478409999</c:v>
                </c:pt>
                <c:pt idx="5290">
                  <c:v>3575321.8225809997</c:v>
                </c:pt>
                <c:pt idx="5291">
                  <c:v>3559389.3935049996</c:v>
                </c:pt>
                <c:pt idx="5292">
                  <c:v>3543455.7642080006</c:v>
                </c:pt>
                <c:pt idx="5293">
                  <c:v>3527520.938298</c:v>
                </c:pt>
                <c:pt idx="5294">
                  <c:v>3511584.919396</c:v>
                </c:pt>
                <c:pt idx="5295">
                  <c:v>3495647.7111360002</c:v>
                </c:pt>
                <c:pt idx="5296">
                  <c:v>3479709.3171639997</c:v>
                </c:pt>
                <c:pt idx="5297">
                  <c:v>3463769.7411400001</c:v>
                </c:pt>
                <c:pt idx="5298">
                  <c:v>3447828.9867360005</c:v>
                </c:pt>
                <c:pt idx="5299">
                  <c:v>3431887.0576380002</c:v>
                </c:pt>
                <c:pt idx="5300">
                  <c:v>3415943.9575429996</c:v>
                </c:pt>
                <c:pt idx="5301">
                  <c:v>3399999.6901639993</c:v>
                </c:pt>
                <c:pt idx="5302">
                  <c:v>3384054.2592239999</c:v>
                </c:pt>
                <c:pt idx="5303">
                  <c:v>3368107.6684619994</c:v>
                </c:pt>
                <c:pt idx="5304">
                  <c:v>3352159.921627</c:v>
                </c:pt>
                <c:pt idx="5305">
                  <c:v>3336211.0224839994</c:v>
                </c:pt>
                <c:pt idx="5306">
                  <c:v>3320260.97481</c:v>
                </c:pt>
                <c:pt idx="5307">
                  <c:v>3304309.7823959999</c:v>
                </c:pt>
                <c:pt idx="5308">
                  <c:v>3288357.4490449997</c:v>
                </c:pt>
                <c:pt idx="5309">
                  <c:v>3272403.9785739994</c:v>
                </c:pt>
                <c:pt idx="5310">
                  <c:v>3256449.374814</c:v>
                </c:pt>
                <c:pt idx="5311">
                  <c:v>3240493.641609</c:v>
                </c:pt>
                <c:pt idx="5312">
                  <c:v>3224536.7828159998</c:v>
                </c:pt>
                <c:pt idx="5313">
                  <c:v>3208578.8023059997</c:v>
                </c:pt>
                <c:pt idx="5314">
                  <c:v>3192619.7039649999</c:v>
                </c:pt>
                <c:pt idx="5315">
                  <c:v>3176659.4916900001</c:v>
                </c:pt>
                <c:pt idx="5316">
                  <c:v>3160698.1693920004</c:v>
                </c:pt>
                <c:pt idx="5317">
                  <c:v>3144735.7409990001</c:v>
                </c:pt>
                <c:pt idx="5318">
                  <c:v>3128772.2104479996</c:v>
                </c:pt>
                <c:pt idx="5319">
                  <c:v>3112807.5816939999</c:v>
                </c:pt>
                <c:pt idx="5320">
                  <c:v>3096841.8587019998</c:v>
                </c:pt>
                <c:pt idx="5321">
                  <c:v>3080875.0454549994</c:v>
                </c:pt>
                <c:pt idx="5322">
                  <c:v>3064907.1459459993</c:v>
                </c:pt>
                <c:pt idx="5323">
                  <c:v>3048938.1641850001</c:v>
                </c:pt>
                <c:pt idx="5324">
                  <c:v>3032968.1041930001</c:v>
                </c:pt>
                <c:pt idx="5325">
                  <c:v>3016996.9700089996</c:v>
                </c:pt>
                <c:pt idx="5326">
                  <c:v>3001024.7656820002</c:v>
                </c:pt>
                <c:pt idx="5327">
                  <c:v>2985051.4952779994</c:v>
                </c:pt>
                <c:pt idx="5328">
                  <c:v>2969077.1628769999</c:v>
                </c:pt>
                <c:pt idx="5329">
                  <c:v>2953101.77257</c:v>
                </c:pt>
                <c:pt idx="5330">
                  <c:v>2937125.3284669993</c:v>
                </c:pt>
                <c:pt idx="5331">
                  <c:v>2921147.8346879994</c:v>
                </c:pt>
                <c:pt idx="5332">
                  <c:v>2905169.2953709997</c:v>
                </c:pt>
                <c:pt idx="5333">
                  <c:v>2889189.7146669999</c:v>
                </c:pt>
                <c:pt idx="5334">
                  <c:v>2873209.0967390002</c:v>
                </c:pt>
                <c:pt idx="5335">
                  <c:v>2857227.4457689999</c:v>
                </c:pt>
                <c:pt idx="5336">
                  <c:v>2841244.7659509997</c:v>
                </c:pt>
                <c:pt idx="5337">
                  <c:v>2825261.0614919998</c:v>
                </c:pt>
                <c:pt idx="5338">
                  <c:v>2809276.3366179997</c:v>
                </c:pt>
                <c:pt idx="5339">
                  <c:v>2793290.5955649996</c:v>
                </c:pt>
                <c:pt idx="5340">
                  <c:v>2777303.8425869998</c:v>
                </c:pt>
                <c:pt idx="5341">
                  <c:v>2761316.081952</c:v>
                </c:pt>
                <c:pt idx="5342">
                  <c:v>2745327.3179419995</c:v>
                </c:pt>
                <c:pt idx="5343">
                  <c:v>2729337.554854</c:v>
                </c:pt>
                <c:pt idx="5344">
                  <c:v>2713346.7969999998</c:v>
                </c:pt>
                <c:pt idx="5345">
                  <c:v>2697355.0487080002</c:v>
                </c:pt>
                <c:pt idx="5346">
                  <c:v>2681362.3143199994</c:v>
                </c:pt>
                <c:pt idx="5347">
                  <c:v>2665368.5981929996</c:v>
                </c:pt>
                <c:pt idx="5348">
                  <c:v>2649373.9046990001</c:v>
                </c:pt>
                <c:pt idx="5349">
                  <c:v>2633378.238227</c:v>
                </c:pt>
                <c:pt idx="5350">
                  <c:v>2617381.6031780001</c:v>
                </c:pt>
                <c:pt idx="5351">
                  <c:v>2601384.00397</c:v>
                </c:pt>
                <c:pt idx="5352">
                  <c:v>2585385.4450380001</c:v>
                </c:pt>
                <c:pt idx="5353">
                  <c:v>2569385.930828</c:v>
                </c:pt>
                <c:pt idx="5354">
                  <c:v>2553385.4658059995</c:v>
                </c:pt>
                <c:pt idx="5355">
                  <c:v>2537384.0544499997</c:v>
                </c:pt>
                <c:pt idx="5356">
                  <c:v>2521381.7012560004</c:v>
                </c:pt>
                <c:pt idx="5357">
                  <c:v>2505378.4107329999</c:v>
                </c:pt>
                <c:pt idx="5358">
                  <c:v>2489374.187407</c:v>
                </c:pt>
                <c:pt idx="5359">
                  <c:v>2473369.0358209996</c:v>
                </c:pt>
                <c:pt idx="5360">
                  <c:v>2457362.960531</c:v>
                </c:pt>
                <c:pt idx="5361">
                  <c:v>2441355.9661109997</c:v>
                </c:pt>
                <c:pt idx="5362">
                  <c:v>2425348.0571479998</c:v>
                </c:pt>
                <c:pt idx="5363">
                  <c:v>2409339.2382479995</c:v>
                </c:pt>
                <c:pt idx="5364">
                  <c:v>2393329.5140300002</c:v>
                </c:pt>
                <c:pt idx="5365">
                  <c:v>2377318.889132</c:v>
                </c:pt>
                <c:pt idx="5366">
                  <c:v>2361307.3682049997</c:v>
                </c:pt>
                <c:pt idx="5367">
                  <c:v>2345294.9559169994</c:v>
                </c:pt>
                <c:pt idx="5368">
                  <c:v>2329281.6569539993</c:v>
                </c:pt>
                <c:pt idx="5369">
                  <c:v>2313267.4760149997</c:v>
                </c:pt>
                <c:pt idx="5370">
                  <c:v>2297252.4178180001</c:v>
                </c:pt>
                <c:pt idx="5371">
                  <c:v>2281236.4870940004</c:v>
                </c:pt>
                <c:pt idx="5372">
                  <c:v>2265219.6885930002</c:v>
                </c:pt>
                <c:pt idx="5373">
                  <c:v>2249202.0270810002</c:v>
                </c:pt>
                <c:pt idx="5374">
                  <c:v>2233183.50734</c:v>
                </c:pt>
                <c:pt idx="5375">
                  <c:v>2217164.1341669997</c:v>
                </c:pt>
                <c:pt idx="5376">
                  <c:v>2201143.9123769994</c:v>
                </c:pt>
                <c:pt idx="5377">
                  <c:v>2185122.846802</c:v>
                </c:pt>
                <c:pt idx="5378">
                  <c:v>2169100.9422889999</c:v>
                </c:pt>
                <c:pt idx="5379">
                  <c:v>2153078.2037030002</c:v>
                </c:pt>
                <c:pt idx="5380">
                  <c:v>2137054.6359249996</c:v>
                </c:pt>
                <c:pt idx="5381">
                  <c:v>2121030.243853</c:v>
                </c:pt>
                <c:pt idx="5382">
                  <c:v>2105005.032401999</c:v>
                </c:pt>
                <c:pt idx="5383">
                  <c:v>2088979.0065020001</c:v>
                </c:pt>
                <c:pt idx="5384">
                  <c:v>2072952.1711030002</c:v>
                </c:pt>
                <c:pt idx="5385">
                  <c:v>2056924.5311690001</c:v>
                </c:pt>
                <c:pt idx="5386">
                  <c:v>2040896.0916829999</c:v>
                </c:pt>
                <c:pt idx="5387">
                  <c:v>2024866.8576440001</c:v>
                </c:pt>
                <c:pt idx="5388">
                  <c:v>2008836.8340690001</c:v>
                </c:pt>
                <c:pt idx="5389">
                  <c:v>1992806.025992</c:v>
                </c:pt>
                <c:pt idx="5390">
                  <c:v>1976774.4384629999</c:v>
                </c:pt>
                <c:pt idx="5391">
                  <c:v>1960742.0765500001</c:v>
                </c:pt>
                <c:pt idx="5392">
                  <c:v>1944708.9453389999</c:v>
                </c:pt>
                <c:pt idx="5393">
                  <c:v>1928675.0499320002</c:v>
                </c:pt>
                <c:pt idx="5394">
                  <c:v>1912640.39545</c:v>
                </c:pt>
                <c:pt idx="5395">
                  <c:v>1896604.98703</c:v>
                </c:pt>
                <c:pt idx="5396">
                  <c:v>1880568.8298280002</c:v>
                </c:pt>
                <c:pt idx="5397">
                  <c:v>1864531.9290170001</c:v>
                </c:pt>
                <c:pt idx="5398">
                  <c:v>1848494.289786</c:v>
                </c:pt>
                <c:pt idx="5399">
                  <c:v>1832455.917345</c:v>
                </c:pt>
                <c:pt idx="5400">
                  <c:v>1816416.8169180003</c:v>
                </c:pt>
                <c:pt idx="5401">
                  <c:v>1800376.9937500001</c:v>
                </c:pt>
                <c:pt idx="5402">
                  <c:v>1784336.4531030001</c:v>
                </c:pt>
                <c:pt idx="5403">
                  <c:v>1768295.2002549998</c:v>
                </c:pt>
                <c:pt idx="5404">
                  <c:v>1752253.2405050001</c:v>
                </c:pt>
                <c:pt idx="5405">
                  <c:v>1736210.5791670003</c:v>
                </c:pt>
                <c:pt idx="5406">
                  <c:v>1720167.2215760001</c:v>
                </c:pt>
                <c:pt idx="5407">
                  <c:v>1704123.1730840001</c:v>
                </c:pt>
                <c:pt idx="5408">
                  <c:v>1688078.439059</c:v>
                </c:pt>
                <c:pt idx="5409">
                  <c:v>1672033.024892</c:v>
                </c:pt>
                <c:pt idx="5410">
                  <c:v>1655986.9359869999</c:v>
                </c:pt>
                <c:pt idx="5411">
                  <c:v>1639940.1777700002</c:v>
                </c:pt>
                <c:pt idx="5412">
                  <c:v>1623892.7556849997</c:v>
                </c:pt>
                <c:pt idx="5413">
                  <c:v>1607844.6751940001</c:v>
                </c:pt>
                <c:pt idx="5414">
                  <c:v>1591795.941776</c:v>
                </c:pt>
                <c:pt idx="5415">
                  <c:v>1575746.5609310002</c:v>
                </c:pt>
                <c:pt idx="5416">
                  <c:v>1559696.5381760001</c:v>
                </c:pt>
                <c:pt idx="5417">
                  <c:v>1543645.8790490003</c:v>
                </c:pt>
                <c:pt idx="5418">
                  <c:v>1527594.5891030002</c:v>
                </c:pt>
                <c:pt idx="5419">
                  <c:v>1511542.6739140004</c:v>
                </c:pt>
                <c:pt idx="5420">
                  <c:v>1495490.1390740003</c:v>
                </c:pt>
                <c:pt idx="5421">
                  <c:v>1479436.9901960001</c:v>
                </c:pt>
                <c:pt idx="5422">
                  <c:v>1463383.2329090002</c:v>
                </c:pt>
                <c:pt idx="5423">
                  <c:v>1447328.8728650003</c:v>
                </c:pt>
                <c:pt idx="5424">
                  <c:v>1431273.9157319998</c:v>
                </c:pt>
                <c:pt idx="5425">
                  <c:v>1415218.3671990002</c:v>
                </c:pt>
                <c:pt idx="5426">
                  <c:v>1399162.2329730003</c:v>
                </c:pt>
                <c:pt idx="5427">
                  <c:v>1383105.5187809998</c:v>
                </c:pt>
                <c:pt idx="5428">
                  <c:v>1367048.23037</c:v>
                </c:pt>
                <c:pt idx="5429">
                  <c:v>1350990.3735060003</c:v>
                </c:pt>
                <c:pt idx="5430">
                  <c:v>1334931.9539730002</c:v>
                </c:pt>
                <c:pt idx="5431">
                  <c:v>1318872.9775780002</c:v>
                </c:pt>
                <c:pt idx="5432">
                  <c:v>1302813.4501430001</c:v>
                </c:pt>
                <c:pt idx="5433">
                  <c:v>1286753.3775130003</c:v>
                </c:pt>
                <c:pt idx="5434">
                  <c:v>1270692.7655529999</c:v>
                </c:pt>
                <c:pt idx="5435">
                  <c:v>1254631.6201460003</c:v>
                </c:pt>
                <c:pt idx="5436">
                  <c:v>1238569.947196</c:v>
                </c:pt>
                <c:pt idx="5437">
                  <c:v>1222507.752625</c:v>
                </c:pt>
                <c:pt idx="5438">
                  <c:v>1206445.0423790002</c:v>
                </c:pt>
                <c:pt idx="5439">
                  <c:v>1190381.8224200001</c:v>
                </c:pt>
                <c:pt idx="5440">
                  <c:v>1174318.098732</c:v>
                </c:pt>
                <c:pt idx="5441">
                  <c:v>1158253.8773190002</c:v>
                </c:pt>
                <c:pt idx="5442">
                  <c:v>1142189.164205</c:v>
                </c:pt>
                <c:pt idx="5443">
                  <c:v>1126123.9654359999</c:v>
                </c:pt>
                <c:pt idx="5444">
                  <c:v>1110058.2870740001</c:v>
                </c:pt>
                <c:pt idx="5445">
                  <c:v>1093992.135208</c:v>
                </c:pt>
                <c:pt idx="5446">
                  <c:v>1077925.5159400001</c:v>
                </c:pt>
                <c:pt idx="5447">
                  <c:v>1061858.4353999998</c:v>
                </c:pt>
                <c:pt idx="5448">
                  <c:v>1045790.899732</c:v>
                </c:pt>
                <c:pt idx="5449">
                  <c:v>1029722.915106</c:v>
                </c:pt>
                <c:pt idx="5450">
                  <c:v>1013654.4877099999</c:v>
                </c:pt>
                <c:pt idx="5451">
                  <c:v>997585.62375300005</c:v>
                </c:pt>
                <c:pt idx="5452">
                  <c:v>981516.32946500008</c:v>
                </c:pt>
                <c:pt idx="5453">
                  <c:v>965446.61109700007</c:v>
                </c:pt>
                <c:pt idx="5454">
                  <c:v>949376.47492299997</c:v>
                </c:pt>
                <c:pt idx="5455">
                  <c:v>933305.92723499995</c:v>
                </c:pt>
                <c:pt idx="5456">
                  <c:v>917234.97434699989</c:v>
                </c:pt>
                <c:pt idx="5457">
                  <c:v>901163.62259599997</c:v>
                </c:pt>
                <c:pt idx="5458">
                  <c:v>885091.87833899993</c:v>
                </c:pt>
                <c:pt idx="5459">
                  <c:v>869019.74795400002</c:v>
                </c:pt>
                <c:pt idx="5460">
                  <c:v>852947.23784099997</c:v>
                </c:pt>
                <c:pt idx="5461">
                  <c:v>836874.35442100011</c:v>
                </c:pt>
                <c:pt idx="5462">
                  <c:v>820801.10413699993</c:v>
                </c:pt>
                <c:pt idx="5463">
                  <c:v>804727.4934540001</c:v>
                </c:pt>
                <c:pt idx="5464">
                  <c:v>788653.52885800006</c:v>
                </c:pt>
                <c:pt idx="5465">
                  <c:v>772579.21685700014</c:v>
                </c:pt>
                <c:pt idx="5466">
                  <c:v>756504.5639810001</c:v>
                </c:pt>
                <c:pt idx="5467">
                  <c:v>740429.57678200002</c:v>
                </c:pt>
                <c:pt idx="5468">
                  <c:v>724354.26183400012</c:v>
                </c:pt>
                <c:pt idx="5469">
                  <c:v>708278.62573199999</c:v>
                </c:pt>
                <c:pt idx="5470">
                  <c:v>692202.67509399983</c:v>
                </c:pt>
                <c:pt idx="5471">
                  <c:v>676126.41656100005</c:v>
                </c:pt>
                <c:pt idx="5472">
                  <c:v>660049.85679500015</c:v>
                </c:pt>
                <c:pt idx="5473">
                  <c:v>643973.00248000002</c:v>
                </c:pt>
                <c:pt idx="5474">
                  <c:v>627895.86032400012</c:v>
                </c:pt>
                <c:pt idx="5475">
                  <c:v>611818.43705700012</c:v>
                </c:pt>
                <c:pt idx="5476">
                  <c:v>595740.73942899983</c:v>
                </c:pt>
                <c:pt idx="5477">
                  <c:v>579662.77421699988</c:v>
                </c:pt>
                <c:pt idx="5478">
                  <c:v>563584.5482180001</c:v>
                </c:pt>
                <c:pt idx="5479">
                  <c:v>547506.06825100014</c:v>
                </c:pt>
                <c:pt idx="5480">
                  <c:v>531427.34115999995</c:v>
                </c:pt>
                <c:pt idx="5481">
                  <c:v>515348.37381100008</c:v>
                </c:pt>
                <c:pt idx="5482">
                  <c:v>499269.17309300002</c:v>
                </c:pt>
                <c:pt idx="5483">
                  <c:v>483189.74591699999</c:v>
                </c:pt>
                <c:pt idx="5484">
                  <c:v>467110.09921900014</c:v>
                </c:pt>
                <c:pt idx="5485">
                  <c:v>451030.239956</c:v>
                </c:pt>
                <c:pt idx="5486">
                  <c:v>434950.17511100002</c:v>
                </c:pt>
                <c:pt idx="5487">
                  <c:v>418869.91168800008</c:v>
                </c:pt>
                <c:pt idx="5488">
                  <c:v>402789.45671599999</c:v>
                </c:pt>
                <c:pt idx="5489">
                  <c:v>386708.81724499993</c:v>
                </c:pt>
                <c:pt idx="5490">
                  <c:v>370628.000352</c:v>
                </c:pt>
                <c:pt idx="5491">
                  <c:v>354547.01313500002</c:v>
                </c:pt>
                <c:pt idx="5492">
                  <c:v>338465.86271799996</c:v>
                </c:pt>
                <c:pt idx="5493">
                  <c:v>322384.55624599999</c:v>
                </c:pt>
                <c:pt idx="5494">
                  <c:v>306303.10088899999</c:v>
                </c:pt>
                <c:pt idx="5495">
                  <c:v>290221.50384299998</c:v>
                </c:pt>
                <c:pt idx="5496">
                  <c:v>274139.77232500003</c:v>
                </c:pt>
                <c:pt idx="5497">
                  <c:v>258057.913577</c:v>
                </c:pt>
                <c:pt idx="5498">
                  <c:v>241975.93486599997</c:v>
                </c:pt>
                <c:pt idx="5499">
                  <c:v>225893.84348299998</c:v>
                </c:pt>
                <c:pt idx="5500">
                  <c:v>209811.64674299999</c:v>
                </c:pt>
                <c:pt idx="5501">
                  <c:v>193729.35198399998</c:v>
                </c:pt>
                <c:pt idx="5502">
                  <c:v>177646.96657199998</c:v>
                </c:pt>
                <c:pt idx="5503">
                  <c:v>161564.49789500001</c:v>
                </c:pt>
                <c:pt idx="5504">
                  <c:v>145481.95336499996</c:v>
                </c:pt>
                <c:pt idx="5505">
                  <c:v>129399.340421</c:v>
                </c:pt>
                <c:pt idx="5506">
                  <c:v>113316.666524</c:v>
                </c:pt>
                <c:pt idx="5507">
                  <c:v>97233.939163000003</c:v>
                </c:pt>
                <c:pt idx="5508">
                  <c:v>81151.165850000005</c:v>
                </c:pt>
                <c:pt idx="5509">
                  <c:v>65068.354123000005</c:v>
                </c:pt>
                <c:pt idx="5510">
                  <c:v>48985.511543000001</c:v>
                </c:pt>
                <c:pt idx="5511">
                  <c:v>32902.645698</c:v>
                </c:pt>
                <c:pt idx="5512">
                  <c:v>16819.764201999998</c:v>
                </c:pt>
                <c:pt idx="5513">
                  <c:v>736.87469199999998</c:v>
                </c:pt>
                <c:pt idx="5514">
                  <c:v>-15346.015167</c:v>
                </c:pt>
                <c:pt idx="5515">
                  <c:v>-31428.897687000001</c:v>
                </c:pt>
                <c:pt idx="5516">
                  <c:v>-47511.765151999993</c:v>
                </c:pt>
                <c:pt idx="5517">
                  <c:v>-63594.609821999999</c:v>
                </c:pt>
                <c:pt idx="5518">
                  <c:v>-79677.423930999998</c:v>
                </c:pt>
                <c:pt idx="5519">
                  <c:v>-95760.199687</c:v>
                </c:pt>
                <c:pt idx="5520">
                  <c:v>-111842.92927299999</c:v>
                </c:pt>
                <c:pt idx="5521">
                  <c:v>-127925.60484299999</c:v>
                </c:pt>
                <c:pt idx="5522">
                  <c:v>-144008.21852800003</c:v>
                </c:pt>
                <c:pt idx="5523">
                  <c:v>-160090.76243199999</c:v>
                </c:pt>
                <c:pt idx="5524">
                  <c:v>-176173.22863199998</c:v>
                </c:pt>
                <c:pt idx="5525">
                  <c:v>-192255.60918</c:v>
                </c:pt>
                <c:pt idx="5526">
                  <c:v>-208337.89610099996</c:v>
                </c:pt>
                <c:pt idx="5527">
                  <c:v>-224420.08139199996</c:v>
                </c:pt>
                <c:pt idx="5528">
                  <c:v>-240502.157026</c:v>
                </c:pt>
                <c:pt idx="5529">
                  <c:v>-256584.11494800003</c:v>
                </c:pt>
                <c:pt idx="5530">
                  <c:v>-272665.94707599992</c:v>
                </c:pt>
                <c:pt idx="5531">
                  <c:v>-288747.64530099992</c:v>
                </c:pt>
                <c:pt idx="5532">
                  <c:v>-304829.20148900006</c:v>
                </c:pt>
                <c:pt idx="5533">
                  <c:v>-320910.60747699992</c:v>
                </c:pt>
                <c:pt idx="5534">
                  <c:v>-336991.85507500003</c:v>
                </c:pt>
                <c:pt idx="5535">
                  <c:v>-353072.93606600002</c:v>
                </c:pt>
                <c:pt idx="5536">
                  <c:v>-369153.84220699995</c:v>
                </c:pt>
                <c:pt idx="5537">
                  <c:v>-385234.56522699993</c:v>
                </c:pt>
                <c:pt idx="5538">
                  <c:v>-401315.09682699991</c:v>
                </c:pt>
                <c:pt idx="5539">
                  <c:v>-417395.42867900006</c:v>
                </c:pt>
                <c:pt idx="5540">
                  <c:v>-433475.552432</c:v>
                </c:pt>
                <c:pt idx="5541">
                  <c:v>-449555.45970200002</c:v>
                </c:pt>
                <c:pt idx="5542">
                  <c:v>-465635.14208199992</c:v>
                </c:pt>
                <c:pt idx="5543">
                  <c:v>-481714.59113199997</c:v>
                </c:pt>
                <c:pt idx="5544">
                  <c:v>-497793.79838900006</c:v>
                </c:pt>
                <c:pt idx="5545">
                  <c:v>-513872.75535799999</c:v>
                </c:pt>
                <c:pt idx="5546">
                  <c:v>-529951.45351899997</c:v>
                </c:pt>
                <c:pt idx="5547">
                  <c:v>-546029.88432199997</c:v>
                </c:pt>
                <c:pt idx="5548">
                  <c:v>-562108.03918899992</c:v>
                </c:pt>
                <c:pt idx="5549">
                  <c:v>-578185.90951299993</c:v>
                </c:pt>
                <c:pt idx="5550">
                  <c:v>-594263.48665900005</c:v>
                </c:pt>
                <c:pt idx="5551">
                  <c:v>-610340.76196499995</c:v>
                </c:pt>
                <c:pt idx="5552">
                  <c:v>-626417.72673700005</c:v>
                </c:pt>
                <c:pt idx="5553">
                  <c:v>-642494.37225500005</c:v>
                </c:pt>
                <c:pt idx="5554">
                  <c:v>-658570.68976799981</c:v>
                </c:pt>
                <c:pt idx="5555">
                  <c:v>-674646.67049899988</c:v>
                </c:pt>
                <c:pt idx="5556">
                  <c:v>-690722.30563800002</c:v>
                </c:pt>
                <c:pt idx="5557">
                  <c:v>-706797.58634899987</c:v>
                </c:pt>
                <c:pt idx="5558">
                  <c:v>-722872.50376600004</c:v>
                </c:pt>
                <c:pt idx="5559">
                  <c:v>-738947.04899200005</c:v>
                </c:pt>
                <c:pt idx="5560">
                  <c:v>-755021.21310299996</c:v>
                </c:pt>
                <c:pt idx="5561">
                  <c:v>-771094.9871439999</c:v>
                </c:pt>
                <c:pt idx="5562">
                  <c:v>-787168.36213100003</c:v>
                </c:pt>
                <c:pt idx="5563">
                  <c:v>-803241.32904899993</c:v>
                </c:pt>
                <c:pt idx="5564">
                  <c:v>-819313.87885600014</c:v>
                </c:pt>
                <c:pt idx="5565">
                  <c:v>-835386.00247599999</c:v>
                </c:pt>
                <c:pt idx="5566">
                  <c:v>-851457.69080700004</c:v>
                </c:pt>
                <c:pt idx="5567">
                  <c:v>-867528.93471399997</c:v>
                </c:pt>
                <c:pt idx="5568">
                  <c:v>-883599.725033</c:v>
                </c:pt>
                <c:pt idx="5569">
                  <c:v>-899670.05257000006</c:v>
                </c:pt>
                <c:pt idx="5570">
                  <c:v>-915739.90810100001</c:v>
                </c:pt>
                <c:pt idx="5571">
                  <c:v>-931809.28236899979</c:v>
                </c:pt>
                <c:pt idx="5572">
                  <c:v>-947878.16608899995</c:v>
                </c:pt>
                <c:pt idx="5573">
                  <c:v>-963946.54994399997</c:v>
                </c:pt>
                <c:pt idx="5574">
                  <c:v>-980014.42458799994</c:v>
                </c:pt>
                <c:pt idx="5575">
                  <c:v>-996081.7806409999</c:v>
                </c:pt>
                <c:pt idx="5576">
                  <c:v>-1012148.6086940002</c:v>
                </c:pt>
                <c:pt idx="5577">
                  <c:v>-1028214.8993079999</c:v>
                </c:pt>
                <c:pt idx="5578">
                  <c:v>-1044280.64301</c:v>
                </c:pt>
                <c:pt idx="5579">
                  <c:v>-1060345.830298</c:v>
                </c:pt>
                <c:pt idx="5580">
                  <c:v>-1076410.4516369998</c:v>
                </c:pt>
                <c:pt idx="5581">
                  <c:v>-1092474.497461</c:v>
                </c:pt>
                <c:pt idx="5582">
                  <c:v>-1108537.958174</c:v>
                </c:pt>
                <c:pt idx="5583">
                  <c:v>-1124600.8241470002</c:v>
                </c:pt>
                <c:pt idx="5584">
                  <c:v>-1140663.0857170001</c:v>
                </c:pt>
                <c:pt idx="5585">
                  <c:v>-1156724.7331940001</c:v>
                </c:pt>
                <c:pt idx="5586">
                  <c:v>-1172785.756851</c:v>
                </c:pt>
                <c:pt idx="5587">
                  <c:v>-1188846.1469320003</c:v>
                </c:pt>
                <c:pt idx="5588">
                  <c:v>-1204905.8936480002</c:v>
                </c:pt>
                <c:pt idx="5589">
                  <c:v>-1220964.9871780002</c:v>
                </c:pt>
                <c:pt idx="5590">
                  <c:v>-1237023.4176669999</c:v>
                </c:pt>
                <c:pt idx="5591">
                  <c:v>-1253081.1752289999</c:v>
                </c:pt>
                <c:pt idx="5592">
                  <c:v>-1269138.2499460003</c:v>
                </c:pt>
                <c:pt idx="5593">
                  <c:v>-1285194.6318660001</c:v>
                </c:pt>
                <c:pt idx="5594">
                  <c:v>-1301250.311003</c:v>
                </c:pt>
                <c:pt idx="5595">
                  <c:v>-1317305.277341</c:v>
                </c:pt>
                <c:pt idx="5596">
                  <c:v>-1333359.520828</c:v>
                </c:pt>
                <c:pt idx="5597">
                  <c:v>-1349413.0313819998</c:v>
                </c:pt>
                <c:pt idx="5598">
                  <c:v>-1365465.7988849999</c:v>
                </c:pt>
                <c:pt idx="5599">
                  <c:v>-1381517.8131860001</c:v>
                </c:pt>
                <c:pt idx="5600">
                  <c:v>-1397569.0641020001</c:v>
                </c:pt>
                <c:pt idx="5601">
                  <c:v>-1413619.5414150001</c:v>
                </c:pt>
                <c:pt idx="5602">
                  <c:v>-1429669.2348730001</c:v>
                </c:pt>
                <c:pt idx="5603">
                  <c:v>-1445718.1341930002</c:v>
                </c:pt>
                <c:pt idx="5604">
                  <c:v>-1461766.229054</c:v>
                </c:pt>
                <c:pt idx="5605">
                  <c:v>-1477813.5091040002</c:v>
                </c:pt>
                <c:pt idx="5606">
                  <c:v>-1493859.9639560001</c:v>
                </c:pt>
                <c:pt idx="5607">
                  <c:v>-1509905.5831880001</c:v>
                </c:pt>
                <c:pt idx="5608">
                  <c:v>-1525950.3563450002</c:v>
                </c:pt>
                <c:pt idx="5609">
                  <c:v>-1541994.2729350002</c:v>
                </c:pt>
                <c:pt idx="5610">
                  <c:v>-1558037.3224350002</c:v>
                </c:pt>
                <c:pt idx="5611">
                  <c:v>-1574079.4942849998</c:v>
                </c:pt>
                <c:pt idx="5612">
                  <c:v>-1590120.777889</c:v>
                </c:pt>
                <c:pt idx="5613">
                  <c:v>-1606161.1626200001</c:v>
                </c:pt>
                <c:pt idx="5614">
                  <c:v>-1622200.6378120002</c:v>
                </c:pt>
                <c:pt idx="5615">
                  <c:v>-1638239.1927660003</c:v>
                </c:pt>
                <c:pt idx="5616">
                  <c:v>-1654276.8167470002</c:v>
                </c:pt>
                <c:pt idx="5617">
                  <c:v>-1670313.4989839999</c:v>
                </c:pt>
                <c:pt idx="5618">
                  <c:v>-1686349.2286729999</c:v>
                </c:pt>
                <c:pt idx="5619">
                  <c:v>-1702383.9949720001</c:v>
                </c:pt>
                <c:pt idx="5620">
                  <c:v>-1718417.787003</c:v>
                </c:pt>
                <c:pt idx="5621">
                  <c:v>-1734450.5938540001</c:v>
                </c:pt>
                <c:pt idx="5622">
                  <c:v>-1750482.4045760001</c:v>
                </c:pt>
                <c:pt idx="5623">
                  <c:v>-1766513.2081829999</c:v>
                </c:pt>
                <c:pt idx="5624">
                  <c:v>-1782542.9936549999</c:v>
                </c:pt>
                <c:pt idx="5625">
                  <c:v>-1798571.7499340002</c:v>
                </c:pt>
                <c:pt idx="5626">
                  <c:v>-1814599.4659249999</c:v>
                </c:pt>
                <c:pt idx="5627">
                  <c:v>-1830626.1304990002</c:v>
                </c:pt>
                <c:pt idx="5628">
                  <c:v>-1846651.7324880001</c:v>
                </c:pt>
                <c:pt idx="5629">
                  <c:v>-1862676.2606869999</c:v>
                </c:pt>
                <c:pt idx="5630">
                  <c:v>-1878699.703857</c:v>
                </c:pt>
                <c:pt idx="5631">
                  <c:v>-1894722.0507190002</c:v>
                </c:pt>
                <c:pt idx="5632">
                  <c:v>-1910743.2899570002</c:v>
                </c:pt>
                <c:pt idx="5633">
                  <c:v>-1926763.4102199997</c:v>
                </c:pt>
                <c:pt idx="5634">
                  <c:v>-1942782.4001160001</c:v>
                </c:pt>
                <c:pt idx="5635">
                  <c:v>-1958800.2482199997</c:v>
                </c:pt>
                <c:pt idx="5636">
                  <c:v>-1974816.943065</c:v>
                </c:pt>
                <c:pt idx="5637">
                  <c:v>-1990832.4731490002</c:v>
                </c:pt>
                <c:pt idx="5638">
                  <c:v>-2006846.8269320002</c:v>
                </c:pt>
                <c:pt idx="5639">
                  <c:v>-2022859.9928330001</c:v>
                </c:pt>
                <c:pt idx="5640">
                  <c:v>-2038871.959236</c:v>
                </c:pt>
                <c:pt idx="5641">
                  <c:v>-2054882.7144869999</c:v>
                </c:pt>
                <c:pt idx="5642">
                  <c:v>-2070892.2468900001</c:v>
                </c:pt>
                <c:pt idx="5643">
                  <c:v>-2086900.5447150001</c:v>
                </c:pt>
                <c:pt idx="5644">
                  <c:v>-2102907.59619</c:v>
                </c:pt>
                <c:pt idx="5645">
                  <c:v>-2118913.3895049999</c:v>
                </c:pt>
                <c:pt idx="5646">
                  <c:v>-2134917.9128129994</c:v>
                </c:pt>
                <c:pt idx="5647">
                  <c:v>-2150921.1542250002</c:v>
                </c:pt>
                <c:pt idx="5648">
                  <c:v>-2166923.1018139999</c:v>
                </c:pt>
                <c:pt idx="5649">
                  <c:v>-2182923.743615</c:v>
                </c:pt>
                <c:pt idx="5650">
                  <c:v>-2198923.0676219999</c:v>
                </c:pt>
                <c:pt idx="5651">
                  <c:v>-2214921.0617900006</c:v>
                </c:pt>
                <c:pt idx="5652">
                  <c:v>-2230917.7140339999</c:v>
                </c:pt>
                <c:pt idx="5653">
                  <c:v>-2246913.0122289998</c:v>
                </c:pt>
                <c:pt idx="5654">
                  <c:v>-2262906.9442119999</c:v>
                </c:pt>
                <c:pt idx="5655">
                  <c:v>-2278899.4977770001</c:v>
                </c:pt>
                <c:pt idx="5656">
                  <c:v>-2294890.6606800002</c:v>
                </c:pt>
                <c:pt idx="5657">
                  <c:v>-2310880.4206360001</c:v>
                </c:pt>
                <c:pt idx="5658">
                  <c:v>-2326868.7653180002</c:v>
                </c:pt>
                <c:pt idx="5659">
                  <c:v>-2342855.68236</c:v>
                </c:pt>
                <c:pt idx="5660">
                  <c:v>-2358841.1593559994</c:v>
                </c:pt>
                <c:pt idx="5661">
                  <c:v>-2374825.1838580002</c:v>
                </c:pt>
                <c:pt idx="5662">
                  <c:v>-2390807.7433770001</c:v>
                </c:pt>
                <c:pt idx="5663">
                  <c:v>-2406788.8253819994</c:v>
                </c:pt>
                <c:pt idx="5664">
                  <c:v>-2422768.4173019994</c:v>
                </c:pt>
                <c:pt idx="5665">
                  <c:v>-2438746.5065239999</c:v>
                </c:pt>
                <c:pt idx="5666">
                  <c:v>-2454723.0803950001</c:v>
                </c:pt>
                <c:pt idx="5667">
                  <c:v>-2470698.1262180004</c:v>
                </c:pt>
                <c:pt idx="5668">
                  <c:v>-2486671.6312540001</c:v>
                </c:pt>
                <c:pt idx="5669">
                  <c:v>-2502643.5827250001</c:v>
                </c:pt>
                <c:pt idx="5670">
                  <c:v>-2518613.9678079998</c:v>
                </c:pt>
                <c:pt idx="5671">
                  <c:v>-2534582.7736379998</c:v>
                </c:pt>
                <c:pt idx="5672">
                  <c:v>-2550549.9873100002</c:v>
                </c:pt>
                <c:pt idx="5673">
                  <c:v>-2566515.5958739994</c:v>
                </c:pt>
                <c:pt idx="5674">
                  <c:v>-2582479.5863379999</c:v>
                </c:pt>
                <c:pt idx="5675">
                  <c:v>-2598441.9456669996</c:v>
                </c:pt>
                <c:pt idx="5676">
                  <c:v>-2614402.6607830003</c:v>
                </c:pt>
                <c:pt idx="5677">
                  <c:v>-2630361.7185669998</c:v>
                </c:pt>
                <c:pt idx="5678">
                  <c:v>-2646319.1058529997</c:v>
                </c:pt>
                <c:pt idx="5679">
                  <c:v>-2662274.8094339995</c:v>
                </c:pt>
                <c:pt idx="5680">
                  <c:v>-2678228.8160599996</c:v>
                </c:pt>
                <c:pt idx="5681">
                  <c:v>-2694181.1124349996</c:v>
                </c:pt>
                <c:pt idx="5682">
                  <c:v>-2710131.6852210001</c:v>
                </c:pt>
                <c:pt idx="5683">
                  <c:v>-2726080.5210360005</c:v>
                </c:pt>
                <c:pt idx="5684">
                  <c:v>-2742027.6064529996</c:v>
                </c:pt>
                <c:pt idx="5685">
                  <c:v>-2757972.9280019994</c:v>
                </c:pt>
                <c:pt idx="5686">
                  <c:v>-2773916.4721649992</c:v>
                </c:pt>
                <c:pt idx="5687">
                  <c:v>-2789858.225385</c:v>
                </c:pt>
                <c:pt idx="5688">
                  <c:v>-2805798.1740560001</c:v>
                </c:pt>
                <c:pt idx="5689">
                  <c:v>-2821736.3045290001</c:v>
                </c:pt>
                <c:pt idx="5690">
                  <c:v>-2837672.60311</c:v>
                </c:pt>
                <c:pt idx="5691">
                  <c:v>-2853607.0560579994</c:v>
                </c:pt>
                <c:pt idx="5692">
                  <c:v>-2869539.6495890003</c:v>
                </c:pt>
                <c:pt idx="5693">
                  <c:v>-2885470.3698729998</c:v>
                </c:pt>
                <c:pt idx="5694">
                  <c:v>-2901399.2030320005</c:v>
                </c:pt>
                <c:pt idx="5695">
                  <c:v>-2917326.1351469993</c:v>
                </c:pt>
                <c:pt idx="5696">
                  <c:v>-2933251.1522479993</c:v>
                </c:pt>
                <c:pt idx="5697">
                  <c:v>-2949174.2403219999</c:v>
                </c:pt>
                <c:pt idx="5698">
                  <c:v>-2965095.3853089996</c:v>
                </c:pt>
                <c:pt idx="5699">
                  <c:v>-2981014.5731019997</c:v>
                </c:pt>
                <c:pt idx="5700">
                  <c:v>-2996931.7895490001</c:v>
                </c:pt>
                <c:pt idx="5701">
                  <c:v>-3012847.0204499997</c:v>
                </c:pt>
                <c:pt idx="5702">
                  <c:v>-3028760.2515580002</c:v>
                </c:pt>
                <c:pt idx="5703">
                  <c:v>-3044671.4685800001</c:v>
                </c:pt>
                <c:pt idx="5704">
                  <c:v>-3060580.6571740001</c:v>
                </c:pt>
                <c:pt idx="5705">
                  <c:v>-3076487.8029539995</c:v>
                </c:pt>
                <c:pt idx="5706">
                  <c:v>-3092392.8914819993</c:v>
                </c:pt>
                <c:pt idx="5707">
                  <c:v>-3108295.9082769998</c:v>
                </c:pt>
                <c:pt idx="5708">
                  <c:v>-3124196.8388069994</c:v>
                </c:pt>
                <c:pt idx="5709">
                  <c:v>-3140095.6684920001</c:v>
                </c:pt>
                <c:pt idx="5710">
                  <c:v>-3155992.3827069998</c:v>
                </c:pt>
                <c:pt idx="5711">
                  <c:v>-3171886.9667750001</c:v>
                </c:pt>
                <c:pt idx="5712">
                  <c:v>-3187779.4059729995</c:v>
                </c:pt>
                <c:pt idx="5713">
                  <c:v>-3203669.6855270001</c:v>
                </c:pt>
                <c:pt idx="5714">
                  <c:v>-3219557.7906180001</c:v>
                </c:pt>
                <c:pt idx="5715">
                  <c:v>-3235443.7063739998</c:v>
                </c:pt>
                <c:pt idx="5716">
                  <c:v>-3251327.4178760001</c:v>
                </c:pt>
                <c:pt idx="5717">
                  <c:v>-3267208.9101549992</c:v>
                </c:pt>
                <c:pt idx="5718">
                  <c:v>-3283088.1681940001</c:v>
                </c:pt>
                <c:pt idx="5719">
                  <c:v>-3298965.1769249998</c:v>
                </c:pt>
                <c:pt idx="5720">
                  <c:v>-3314839.9212290002</c:v>
                </c:pt>
                <c:pt idx="5721">
                  <c:v>-3330712.3859409993</c:v>
                </c:pt>
                <c:pt idx="5722">
                  <c:v>-3346582.5558419996</c:v>
                </c:pt>
                <c:pt idx="5723">
                  <c:v>-3362450.4156639995</c:v>
                </c:pt>
                <c:pt idx="5724">
                  <c:v>-3378315.9500889997</c:v>
                </c:pt>
                <c:pt idx="5725">
                  <c:v>-3394179.1437479998</c:v>
                </c:pt>
                <c:pt idx="5726">
                  <c:v>-3410039.9812210002</c:v>
                </c:pt>
                <c:pt idx="5727">
                  <c:v>-3425898.4470390002</c:v>
                </c:pt>
                <c:pt idx="5728">
                  <c:v>-3441754.5256769997</c:v>
                </c:pt>
                <c:pt idx="5729">
                  <c:v>-3457608.2015650002</c:v>
                </c:pt>
                <c:pt idx="5730">
                  <c:v>-3473459.4590759994</c:v>
                </c:pt>
                <c:pt idx="5731">
                  <c:v>-3489308.2825350002</c:v>
                </c:pt>
                <c:pt idx="5732">
                  <c:v>-3505154.656213</c:v>
                </c:pt>
                <c:pt idx="5733">
                  <c:v>-3520998.5643300004</c:v>
                </c:pt>
                <c:pt idx="5734">
                  <c:v>-3536839.9910539994</c:v>
                </c:pt>
                <c:pt idx="5735">
                  <c:v>-3552678.9205</c:v>
                </c:pt>
                <c:pt idx="5736">
                  <c:v>-3568515.3367300001</c:v>
                </c:pt>
                <c:pt idx="5737">
                  <c:v>-3584349.2237550002</c:v>
                </c:pt>
                <c:pt idx="5738">
                  <c:v>-3600180.565531</c:v>
                </c:pt>
                <c:pt idx="5739">
                  <c:v>-3616009.3459619996</c:v>
                </c:pt>
                <c:pt idx="5740">
                  <c:v>-3631835.5488999998</c:v>
                </c:pt>
                <c:pt idx="5741">
                  <c:v>-3647659.1581399995</c:v>
                </c:pt>
                <c:pt idx="5742">
                  <c:v>-3663480.1574269999</c:v>
                </c:pt>
                <c:pt idx="5743">
                  <c:v>-3679298.5304509993</c:v>
                </c:pt>
                <c:pt idx="5744">
                  <c:v>-3695114.2608469999</c:v>
                </c:pt>
                <c:pt idx="5745">
                  <c:v>-3710927.3321969993</c:v>
                </c:pt>
                <c:pt idx="5746">
                  <c:v>-3726737.7280270001</c:v>
                </c:pt>
                <c:pt idx="5747">
                  <c:v>-3742545.4318109998</c:v>
                </c:pt>
                <c:pt idx="5748">
                  <c:v>-3758350.4269659994</c:v>
                </c:pt>
                <c:pt idx="5749">
                  <c:v>-3774152.6968549998</c:v>
                </c:pt>
                <c:pt idx="5750">
                  <c:v>-3789952.2247860003</c:v>
                </c:pt>
                <c:pt idx="5751">
                  <c:v>-3805748.994012</c:v>
                </c:pt>
                <c:pt idx="5752">
                  <c:v>-3821542.9877290004</c:v>
                </c:pt>
                <c:pt idx="5753">
                  <c:v>-3837334.1890779999</c:v>
                </c:pt>
                <c:pt idx="5754">
                  <c:v>-3853122.581146</c:v>
                </c:pt>
                <c:pt idx="5755">
                  <c:v>-3868908.1469609998</c:v>
                </c:pt>
                <c:pt idx="5756">
                  <c:v>-3884690.8694969998</c:v>
                </c:pt>
                <c:pt idx="5757">
                  <c:v>-3900470.7316689999</c:v>
                </c:pt>
                <c:pt idx="5758">
                  <c:v>-3916247.716339</c:v>
                </c:pt>
                <c:pt idx="5759">
                  <c:v>-3932021.8063089997</c:v>
                </c:pt>
                <c:pt idx="5760">
                  <c:v>-3947792.9843250001</c:v>
                </c:pt>
                <c:pt idx="5761">
                  <c:v>-3963561.2330760001</c:v>
                </c:pt>
                <c:pt idx="5762">
                  <c:v>-3979326.5351939998</c:v>
                </c:pt>
                <c:pt idx="5763">
                  <c:v>-3995088.8732519997</c:v>
                </c:pt>
                <c:pt idx="5764">
                  <c:v>-4010848.2297660005</c:v>
                </c:pt>
                <c:pt idx="5765">
                  <c:v>-4026604.5871930001</c:v>
                </c:pt>
                <c:pt idx="5766">
                  <c:v>-4042357.927935</c:v>
                </c:pt>
                <c:pt idx="5767">
                  <c:v>-4058108.2343310001</c:v>
                </c:pt>
                <c:pt idx="5768">
                  <c:v>-4073855.4886649996</c:v>
                </c:pt>
                <c:pt idx="5769">
                  <c:v>-4089599.6731599993</c:v>
                </c:pt>
                <c:pt idx="5770">
                  <c:v>-4105340.7699799999</c:v>
                </c:pt>
                <c:pt idx="5771">
                  <c:v>-4121078.7612320003</c:v>
                </c:pt>
                <c:pt idx="5772">
                  <c:v>-4136813.6289619994</c:v>
                </c:pt>
                <c:pt idx="5773">
                  <c:v>-4152545.3551549991</c:v>
                </c:pt>
                <c:pt idx="5774">
                  <c:v>-4168273.9217390004</c:v>
                </c:pt>
                <c:pt idx="5775">
                  <c:v>-4183999.3105789996</c:v>
                </c:pt>
                <c:pt idx="5776">
                  <c:v>-4199721.503481999</c:v>
                </c:pt>
                <c:pt idx="5777">
                  <c:v>-4215440.4821930006</c:v>
                </c:pt>
                <c:pt idx="5778">
                  <c:v>-4231156.2283980008</c:v>
                </c:pt>
                <c:pt idx="5779">
                  <c:v>-4246868.7237209994</c:v>
                </c:pt>
                <c:pt idx="5780">
                  <c:v>-4262577.9497239999</c:v>
                </c:pt>
                <c:pt idx="5781">
                  <c:v>-4278283.8879090007</c:v>
                </c:pt>
                <c:pt idx="5782">
                  <c:v>-4293986.5197169986</c:v>
                </c:pt>
                <c:pt idx="5783">
                  <c:v>-4309685.8265249999</c:v>
                </c:pt>
                <c:pt idx="5784">
                  <c:v>-4325381.7896500006</c:v>
                </c:pt>
                <c:pt idx="5785">
                  <c:v>-4341074.390346</c:v>
                </c:pt>
                <c:pt idx="5786">
                  <c:v>-4356763.6098049991</c:v>
                </c:pt>
                <c:pt idx="5787">
                  <c:v>-4372449.4291559998</c:v>
                </c:pt>
                <c:pt idx="5788">
                  <c:v>-4388131.829465</c:v>
                </c:pt>
                <c:pt idx="5789">
                  <c:v>-4403810.7917359993</c:v>
                </c:pt>
                <c:pt idx="5790">
                  <c:v>-4419486.2969080005</c:v>
                </c:pt>
                <c:pt idx="5791">
                  <c:v>-4435158.325858999</c:v>
                </c:pt>
                <c:pt idx="5792">
                  <c:v>-4450826.8593999995</c:v>
                </c:pt>
                <c:pt idx="5793">
                  <c:v>-4466491.8782810001</c:v>
                </c:pt>
                <c:pt idx="5794">
                  <c:v>-4482153.3631869983</c:v>
                </c:pt>
                <c:pt idx="5795">
                  <c:v>-4497811.2947369991</c:v>
                </c:pt>
                <c:pt idx="5796">
                  <c:v>-4513465.6534869988</c:v>
                </c:pt>
                <c:pt idx="5797">
                  <c:v>-4529116.4199290005</c:v>
                </c:pt>
                <c:pt idx="5798">
                  <c:v>-4544763.5744869998</c:v>
                </c:pt>
                <c:pt idx="5799">
                  <c:v>-4560407.0975230001</c:v>
                </c:pt>
                <c:pt idx="5800">
                  <c:v>-4576046.969331</c:v>
                </c:pt>
                <c:pt idx="5801">
                  <c:v>-4591683.1701400001</c:v>
                </c:pt>
                <c:pt idx="5802">
                  <c:v>-4607315.6801149994</c:v>
                </c:pt>
                <c:pt idx="5803">
                  <c:v>-4622944.4793500016</c:v>
                </c:pt>
                <c:pt idx="5804">
                  <c:v>-4638569.547878</c:v>
                </c:pt>
                <c:pt idx="5805">
                  <c:v>-4654190.8656619992</c:v>
                </c:pt>
                <c:pt idx="5806">
                  <c:v>-4669808.4125990011</c:v>
                </c:pt>
                <c:pt idx="5807">
                  <c:v>-4685422.1685189996</c:v>
                </c:pt>
                <c:pt idx="5808">
                  <c:v>-4701032.1131839985</c:v>
                </c:pt>
                <c:pt idx="5809">
                  <c:v>-4716638.2262889994</c:v>
                </c:pt>
                <c:pt idx="5810">
                  <c:v>-4732240.4874610016</c:v>
                </c:pt>
                <c:pt idx="5811">
                  <c:v>-4747838.876259</c:v>
                </c:pt>
                <c:pt idx="5812">
                  <c:v>-4763433.3721730001</c:v>
                </c:pt>
                <c:pt idx="5813">
                  <c:v>-4779023.9546250002</c:v>
                </c:pt>
                <c:pt idx="5814">
                  <c:v>-4794610.602969001</c:v>
                </c:pt>
                <c:pt idx="5815">
                  <c:v>-4810193.2964880001</c:v>
                </c:pt>
                <c:pt idx="5816">
                  <c:v>-4825772.0143960007</c:v>
                </c:pt>
                <c:pt idx="5817">
                  <c:v>-4841346.7358400002</c:v>
                </c:pt>
                <c:pt idx="5818">
                  <c:v>-4856917.4398940001</c:v>
                </c:pt>
                <c:pt idx="5819">
                  <c:v>-4872484.1055640001</c:v>
                </c:pt>
                <c:pt idx="5820">
                  <c:v>-4888046.7117849998</c:v>
                </c:pt>
                <c:pt idx="5821">
                  <c:v>-4903605.2374210013</c:v>
                </c:pt>
                <c:pt idx="5822">
                  <c:v>-4919159.6612659991</c:v>
                </c:pt>
                <c:pt idx="5823">
                  <c:v>-4934709.9620430004</c:v>
                </c:pt>
                <c:pt idx="5824">
                  <c:v>-4950256.1184020005</c:v>
                </c:pt>
                <c:pt idx="5825">
                  <c:v>-4965798.1089240005</c:v>
                </c:pt>
                <c:pt idx="5826">
                  <c:v>-4981335.9121169997</c:v>
                </c:pt>
                <c:pt idx="5827">
                  <c:v>-4996869.5064159995</c:v>
                </c:pt>
                <c:pt idx="5828">
                  <c:v>-5012398.8701849999</c:v>
                </c:pt>
                <c:pt idx="5829">
                  <c:v>-5027923.9817160005</c:v>
                </c:pt>
                <c:pt idx="5830">
                  <c:v>-5043444.8192249993</c:v>
                </c:pt>
                <c:pt idx="5831">
                  <c:v>-5058961.3608599994</c:v>
                </c:pt>
                <c:pt idx="5832">
                  <c:v>-5074473.5846899999</c:v>
                </c:pt>
                <c:pt idx="5833">
                  <c:v>-5089981.468715</c:v>
                </c:pt>
                <c:pt idx="5834">
                  <c:v>-5105484.990859</c:v>
                </c:pt>
                <c:pt idx="5835">
                  <c:v>-5120984.1289710002</c:v>
                </c:pt>
                <c:pt idx="5836">
                  <c:v>-5136478.8608279992</c:v>
                </c:pt>
                <c:pt idx="5837">
                  <c:v>-5151969.1641309988</c:v>
                </c:pt>
                <c:pt idx="5838">
                  <c:v>-5167455.0165050002</c:v>
                </c:pt>
                <c:pt idx="5839">
                  <c:v>-5182936.3955019992</c:v>
                </c:pt>
                <c:pt idx="5840">
                  <c:v>-5198413.278597001</c:v>
                </c:pt>
                <c:pt idx="5841">
                  <c:v>-5213885.6431899993</c:v>
                </c:pt>
                <c:pt idx="5842">
                  <c:v>-5229353.4666050002</c:v>
                </c:pt>
                <c:pt idx="5843">
                  <c:v>-5244816.7260889998</c:v>
                </c:pt>
                <c:pt idx="5844">
                  <c:v>-5260275.3988119997</c:v>
                </c:pt>
                <c:pt idx="5845">
                  <c:v>-5275729.4618700007</c:v>
                </c:pt>
                <c:pt idx="5846">
                  <c:v>-5291178.892279</c:v>
                </c:pt>
                <c:pt idx="5847">
                  <c:v>-5306623.6669779997</c:v>
                </c:pt>
                <c:pt idx="5848">
                  <c:v>-5322063.7628290001</c:v>
                </c:pt>
                <c:pt idx="5849">
                  <c:v>-5337499.1566169988</c:v>
                </c:pt>
                <c:pt idx="5850">
                  <c:v>-5352929.8250459991</c:v>
                </c:pt>
                <c:pt idx="5851">
                  <c:v>-5368355.7447450003</c:v>
                </c:pt>
                <c:pt idx="5852">
                  <c:v>-5383776.8922620006</c:v>
                </c:pt>
                <c:pt idx="5853">
                  <c:v>-5399193.244066</c:v>
                </c:pt>
                <c:pt idx="5854">
                  <c:v>-5414604.7765470007</c:v>
                </c:pt>
                <c:pt idx="5855">
                  <c:v>-5430011.4660159992</c:v>
                </c:pt>
                <c:pt idx="5856">
                  <c:v>-5445413.2887020009</c:v>
                </c:pt>
                <c:pt idx="5857">
                  <c:v>-5460810.2207569992</c:v>
                </c:pt>
                <c:pt idx="5858">
                  <c:v>-5476202.2382500004</c:v>
                </c:pt>
                <c:pt idx="5859">
                  <c:v>-5491589.3171690004</c:v>
                </c:pt>
                <c:pt idx="5860">
                  <c:v>-5506971.4334240006</c:v>
                </c:pt>
                <c:pt idx="5861">
                  <c:v>-5522348.5628399998</c:v>
                </c:pt>
                <c:pt idx="5862">
                  <c:v>-5537720.6811620006</c:v>
                </c:pt>
                <c:pt idx="5863">
                  <c:v>-5553087.7640519999</c:v>
                </c:pt>
                <c:pt idx="5864">
                  <c:v>-5568449.7870920002</c:v>
                </c:pt>
                <c:pt idx="5865">
                  <c:v>-5583806.725779999</c:v>
                </c:pt>
                <c:pt idx="5866">
                  <c:v>-5599158.5555300005</c:v>
                </c:pt>
                <c:pt idx="5867">
                  <c:v>-5614505.2516750004</c:v>
                </c:pt>
                <c:pt idx="5868">
                  <c:v>-5629846.7894630004</c:v>
                </c:pt>
                <c:pt idx="5869">
                  <c:v>-5645183.1440589996</c:v>
                </c:pt>
                <c:pt idx="5870">
                  <c:v>-5660514.2905430002</c:v>
                </c:pt>
                <c:pt idx="5871">
                  <c:v>-5675840.2039119992</c:v>
                </c:pt>
                <c:pt idx="5872">
                  <c:v>-5691160.8590769991</c:v>
                </c:pt>
                <c:pt idx="5873">
                  <c:v>-5706476.2308650007</c:v>
                </c:pt>
                <c:pt idx="5874">
                  <c:v>-5721786.2940179994</c:v>
                </c:pt>
                <c:pt idx="5875">
                  <c:v>-5737091.0231899992</c:v>
                </c:pt>
                <c:pt idx="5876">
                  <c:v>-5752390.3929510005</c:v>
                </c:pt>
                <c:pt idx="5877">
                  <c:v>-5767684.3777859993</c:v>
                </c:pt>
                <c:pt idx="5878">
                  <c:v>-5782972.952091001</c:v>
                </c:pt>
                <c:pt idx="5879">
                  <c:v>-5798256.0901759993</c:v>
                </c:pt>
                <c:pt idx="5880">
                  <c:v>-5813533.7662629997</c:v>
                </c:pt>
                <c:pt idx="5881">
                  <c:v>-5828805.9544890001</c:v>
                </c:pt>
                <c:pt idx="5882">
                  <c:v>-5844072.6289010001</c:v>
                </c:pt>
                <c:pt idx="5883">
                  <c:v>-5859333.7634579996</c:v>
                </c:pt>
                <c:pt idx="5884">
                  <c:v>-5874589.3320310004</c:v>
                </c:pt>
                <c:pt idx="5885">
                  <c:v>-5889839.3084010007</c:v>
                </c:pt>
                <c:pt idx="5886">
                  <c:v>-5905083.6662629992</c:v>
                </c:pt>
                <c:pt idx="5887">
                  <c:v>-5920322.3792199995</c:v>
                </c:pt>
                <c:pt idx="5888">
                  <c:v>-5935555.4207849996</c:v>
                </c:pt>
                <c:pt idx="5889">
                  <c:v>-5950782.7643809998</c:v>
                </c:pt>
                <c:pt idx="5890">
                  <c:v>-5966004.383343</c:v>
                </c:pt>
                <c:pt idx="5891">
                  <c:v>-5981220.2509119995</c:v>
                </c:pt>
                <c:pt idx="5892">
                  <c:v>-5996430.3402399998</c:v>
                </c:pt>
                <c:pt idx="5893">
                  <c:v>-6011634.6243859986</c:v>
                </c:pt>
                <c:pt idx="5894">
                  <c:v>-6026833.0763190007</c:v>
                </c:pt>
                <c:pt idx="5895">
                  <c:v>-6042025.6689149998</c:v>
                </c:pt>
                <c:pt idx="5896">
                  <c:v>-6057212.3749560006</c:v>
                </c:pt>
                <c:pt idx="5897">
                  <c:v>-6072393.1671349993</c:v>
                </c:pt>
                <c:pt idx="5898">
                  <c:v>-6087568.0180470003</c:v>
                </c:pt>
                <c:pt idx="5899">
                  <c:v>-6102736.9001970002</c:v>
                </c:pt>
                <c:pt idx="5900">
                  <c:v>-6117899.7859960003</c:v>
                </c:pt>
                <c:pt idx="5901">
                  <c:v>-6133056.6477589998</c:v>
                </c:pt>
                <c:pt idx="5902">
                  <c:v>-6148207.4577080002</c:v>
                </c:pt>
                <c:pt idx="5903">
                  <c:v>-6163352.1879700003</c:v>
                </c:pt>
                <c:pt idx="5904">
                  <c:v>-6178490.810575</c:v>
                </c:pt>
                <c:pt idx="5905">
                  <c:v>-6193623.297460001</c:v>
                </c:pt>
                <c:pt idx="5906">
                  <c:v>-6208749.6204639999</c:v>
                </c:pt>
                <c:pt idx="5907">
                  <c:v>-6223869.7513310006</c:v>
                </c:pt>
                <c:pt idx="5908">
                  <c:v>-6238983.6617069989</c:v>
                </c:pt>
                <c:pt idx="5909">
                  <c:v>-6254091.3231429989</c:v>
                </c:pt>
                <c:pt idx="5910">
                  <c:v>-6269192.7070910009</c:v>
                </c:pt>
                <c:pt idx="5911">
                  <c:v>-6284287.7849060008</c:v>
                </c:pt>
                <c:pt idx="5912">
                  <c:v>-6299376.5278439997</c:v>
                </c:pt>
                <c:pt idx="5913">
                  <c:v>-6314458.9070640011</c:v>
                </c:pt>
                <c:pt idx="5914">
                  <c:v>-6329534.8936239993</c:v>
                </c:pt>
                <c:pt idx="5915">
                  <c:v>-6344604.4584860001</c:v>
                </c:pt>
                <c:pt idx="5916">
                  <c:v>-6359667.5725080008</c:v>
                </c:pt>
                <c:pt idx="5917">
                  <c:v>-6374724.2064530002</c:v>
                </c:pt>
                <c:pt idx="5918">
                  <c:v>-6389774.3309800001</c:v>
                </c:pt>
                <c:pt idx="5919">
                  <c:v>-6404817.9166480005</c:v>
                </c:pt>
                <c:pt idx="5920">
                  <c:v>-6419854.933917</c:v>
                </c:pt>
                <c:pt idx="5921">
                  <c:v>-6434885.3531429991</c:v>
                </c:pt>
                <c:pt idx="5922">
                  <c:v>-6449909.1445819996</c:v>
                </c:pt>
                <c:pt idx="5923">
                  <c:v>-6464926.2783860015</c:v>
                </c:pt>
                <c:pt idx="5924">
                  <c:v>-6479936.7246049996</c:v>
                </c:pt>
                <c:pt idx="5925">
                  <c:v>-6494940.4531879993</c:v>
                </c:pt>
                <c:pt idx="5926">
                  <c:v>-6509937.4339770004</c:v>
                </c:pt>
                <c:pt idx="5927">
                  <c:v>-6524927.6367139993</c:v>
                </c:pt>
                <c:pt idx="5928">
                  <c:v>-6539911.0310340002</c:v>
                </c:pt>
                <c:pt idx="5929">
                  <c:v>-6554887.5864700004</c:v>
                </c:pt>
                <c:pt idx="5930">
                  <c:v>-6569857.2724460009</c:v>
                </c:pt>
                <c:pt idx="5931">
                  <c:v>-6584820.0582859991</c:v>
                </c:pt>
                <c:pt idx="5932">
                  <c:v>-6599775.9132029992</c:v>
                </c:pt>
                <c:pt idx="5933">
                  <c:v>-6614724.8063080003</c:v>
                </c:pt>
                <c:pt idx="5934">
                  <c:v>-6629666.7066040002</c:v>
                </c:pt>
                <c:pt idx="5935">
                  <c:v>-6644601.582986</c:v>
                </c:pt>
                <c:pt idx="5936">
                  <c:v>-6659529.4042429999</c:v>
                </c:pt>
                <c:pt idx="5937">
                  <c:v>-6674450.1390559999</c:v>
                </c:pt>
                <c:pt idx="5938">
                  <c:v>-6689363.7559980005</c:v>
                </c:pt>
                <c:pt idx="5939">
                  <c:v>-6704270.2235309994</c:v>
                </c:pt>
                <c:pt idx="5940">
                  <c:v>-6719169.5100129992</c:v>
                </c:pt>
                <c:pt idx="5941">
                  <c:v>-6734061.5836879993</c:v>
                </c:pt>
                <c:pt idx="5942">
                  <c:v>-6748946.4126920002</c:v>
                </c:pt>
                <c:pt idx="5943">
                  <c:v>-6763823.9650519993</c:v>
                </c:pt>
                <c:pt idx="5944">
                  <c:v>-6778694.2086810004</c:v>
                </c:pt>
                <c:pt idx="5945">
                  <c:v>-6793557.1113849999</c:v>
                </c:pt>
                <c:pt idx="5946">
                  <c:v>-6808412.6408559997</c:v>
                </c:pt>
                <c:pt idx="5947">
                  <c:v>-6823260.7646729993</c:v>
                </c:pt>
                <c:pt idx="5948">
                  <c:v>-6838101.4503060002</c:v>
                </c:pt>
                <c:pt idx="5949">
                  <c:v>-6852934.6651099985</c:v>
                </c:pt>
                <c:pt idx="5950">
                  <c:v>-6867760.3763280008</c:v>
                </c:pt>
                <c:pt idx="5951">
                  <c:v>-6882578.5510869995</c:v>
                </c:pt>
                <c:pt idx="5952">
                  <c:v>-6897389.1564029995</c:v>
                </c:pt>
                <c:pt idx="5953">
                  <c:v>-6912192.1591759985</c:v>
                </c:pt>
                <c:pt idx="5954">
                  <c:v>-6926987.5261909999</c:v>
                </c:pt>
                <c:pt idx="5955">
                  <c:v>-6941775.2241169987</c:v>
                </c:pt>
                <c:pt idx="5956">
                  <c:v>-6956555.219509</c:v>
                </c:pt>
                <c:pt idx="5957">
                  <c:v>-6971327.4788040007</c:v>
                </c:pt>
                <c:pt idx="5958">
                  <c:v>-6986091.9683240009</c:v>
                </c:pt>
                <c:pt idx="5959">
                  <c:v>-7000848.6542719984</c:v>
                </c:pt>
                <c:pt idx="5960">
                  <c:v>-7015597.5027339999</c:v>
                </c:pt>
                <c:pt idx="5961">
                  <c:v>-7030338.4796790006</c:v>
                </c:pt>
                <c:pt idx="5962">
                  <c:v>-7045071.5509560006</c:v>
                </c:pt>
                <c:pt idx="5963">
                  <c:v>-7059796.6822959995</c:v>
                </c:pt>
                <c:pt idx="5964">
                  <c:v>-7074513.8393100007</c:v>
                </c:pt>
                <c:pt idx="5965">
                  <c:v>-7089222.9874890009</c:v>
                </c:pt>
                <c:pt idx="5966">
                  <c:v>-7103924.0922050001</c:v>
                </c:pt>
                <c:pt idx="5967">
                  <c:v>-7118617.1187079996</c:v>
                </c:pt>
                <c:pt idx="5968">
                  <c:v>-7133302.0321260002</c:v>
                </c:pt>
                <c:pt idx="5969">
                  <c:v>-7147978.797468001</c:v>
                </c:pt>
                <c:pt idx="5970">
                  <c:v>-7162647.3796159998</c:v>
                </c:pt>
                <c:pt idx="5971">
                  <c:v>-7177307.7433350002</c:v>
                </c:pt>
                <c:pt idx="5972">
                  <c:v>-7191959.8532619998</c:v>
                </c:pt>
                <c:pt idx="5973">
                  <c:v>-7206603.6739139995</c:v>
                </c:pt>
                <c:pt idx="5974">
                  <c:v>-7221239.1696819989</c:v>
                </c:pt>
                <c:pt idx="5975">
                  <c:v>-7235866.3048309991</c:v>
                </c:pt>
                <c:pt idx="5976">
                  <c:v>-7250485.043505</c:v>
                </c:pt>
                <c:pt idx="5977">
                  <c:v>-7265095.3497179989</c:v>
                </c:pt>
                <c:pt idx="5978">
                  <c:v>-7279697.187361001</c:v>
                </c:pt>
                <c:pt idx="5979">
                  <c:v>-7294290.5201959992</c:v>
                </c:pt>
                <c:pt idx="5980">
                  <c:v>-7308875.3118619993</c:v>
                </c:pt>
                <c:pt idx="5981">
                  <c:v>-7323451.5258649997</c:v>
                </c:pt>
                <c:pt idx="5982">
                  <c:v>-7338019.1255869986</c:v>
                </c:pt>
                <c:pt idx="5983">
                  <c:v>-7352578.0742790001</c:v>
                </c:pt>
                <c:pt idx="5984">
                  <c:v>-7367128.335066</c:v>
                </c:pt>
                <c:pt idx="5985">
                  <c:v>-7381669.8709400008</c:v>
                </c:pt>
                <c:pt idx="5986">
                  <c:v>-7396202.6447649999</c:v>
                </c:pt>
                <c:pt idx="5987">
                  <c:v>-7410726.6192739988</c:v>
                </c:pt>
                <c:pt idx="5988">
                  <c:v>-7425241.757069001</c:v>
                </c:pt>
                <c:pt idx="5989">
                  <c:v>-7439748.0206189994</c:v>
                </c:pt>
                <c:pt idx="5990">
                  <c:v>-7454245.3722640006</c:v>
                </c:pt>
                <c:pt idx="5991">
                  <c:v>-7468733.7742079999</c:v>
                </c:pt>
                <c:pt idx="5992">
                  <c:v>-7483213.1885240003</c:v>
                </c:pt>
                <c:pt idx="5993">
                  <c:v>-7497683.5771500003</c:v>
                </c:pt>
                <c:pt idx="5994">
                  <c:v>-7512144.9018920008</c:v>
                </c:pt>
                <c:pt idx="5995">
                  <c:v>-7526597.1244179988</c:v>
                </c:pt>
                <c:pt idx="5996">
                  <c:v>-7541040.2062630001</c:v>
                </c:pt>
                <c:pt idx="5997">
                  <c:v>-7555474.1088269996</c:v>
                </c:pt>
                <c:pt idx="5998">
                  <c:v>-7569898.7933700001</c:v>
                </c:pt>
                <c:pt idx="5999">
                  <c:v>-7584314.2210200001</c:v>
                </c:pt>
                <c:pt idx="6000">
                  <c:v>-7598720.3527629999</c:v>
                </c:pt>
                <c:pt idx="6001">
                  <c:v>-7613117.1494499994</c:v>
                </c:pt>
                <c:pt idx="6002">
                  <c:v>-7627504.571792</c:v>
                </c:pt>
                <c:pt idx="6003">
                  <c:v>-7641882.5803630007</c:v>
                </c:pt>
                <c:pt idx="6004">
                  <c:v>-7656251.1355960006</c:v>
                </c:pt>
                <c:pt idx="6005">
                  <c:v>-7670610.1977819996</c:v>
                </c:pt>
                <c:pt idx="6006">
                  <c:v>-7684959.7270740001</c:v>
                </c:pt>
                <c:pt idx="6007">
                  <c:v>-7699299.6834839992</c:v>
                </c:pt>
                <c:pt idx="6008">
                  <c:v>-7713630.0268799998</c:v>
                </c:pt>
                <c:pt idx="6009">
                  <c:v>-7727950.7169890003</c:v>
                </c:pt>
                <c:pt idx="6010">
                  <c:v>-7742261.7133940002</c:v>
                </c:pt>
                <c:pt idx="6011">
                  <c:v>-7756562.975536</c:v>
                </c:pt>
                <c:pt idx="6012">
                  <c:v>-7770854.4627119992</c:v>
                </c:pt>
                <c:pt idx="6013">
                  <c:v>-7785136.1340709999</c:v>
                </c:pt>
                <c:pt idx="6014">
                  <c:v>-7799407.9486220004</c:v>
                </c:pt>
                <c:pt idx="6015">
                  <c:v>-7813669.8652229989</c:v>
                </c:pt>
                <c:pt idx="6016">
                  <c:v>-7827921.8425900005</c:v>
                </c:pt>
                <c:pt idx="6017">
                  <c:v>-7842163.8392879991</c:v>
                </c:pt>
                <c:pt idx="6018">
                  <c:v>-7856395.8137379987</c:v>
                </c:pt>
                <c:pt idx="6019">
                  <c:v>-7870617.724210999</c:v>
                </c:pt>
                <c:pt idx="6020">
                  <c:v>-7884829.5288279997</c:v>
                </c:pt>
                <c:pt idx="6021">
                  <c:v>-7899031.1855640002</c:v>
                </c:pt>
                <c:pt idx="6022">
                  <c:v>-7913222.652241</c:v>
                </c:pt>
                <c:pt idx="6023">
                  <c:v>-7927403.8865329996</c:v>
                </c:pt>
                <c:pt idx="6024">
                  <c:v>-7941574.8459590003</c:v>
                </c:pt>
                <c:pt idx="6025">
                  <c:v>-7955735.4878910007</c:v>
                </c:pt>
                <c:pt idx="6026">
                  <c:v>-7969885.7695439998</c:v>
                </c:pt>
                <c:pt idx="6027">
                  <c:v>-7984025.6479839999</c:v>
                </c:pt>
                <c:pt idx="6028">
                  <c:v>-7998155.0801220005</c:v>
                </c:pt>
                <c:pt idx="6029">
                  <c:v>-8012274.0227119997</c:v>
                </c:pt>
                <c:pt idx="6030">
                  <c:v>-8026382.4323580014</c:v>
                </c:pt>
                <c:pt idx="6031">
                  <c:v>-8040480.265505</c:v>
                </c:pt>
                <c:pt idx="6032">
                  <c:v>-8054567.4784430023</c:v>
                </c:pt>
                <c:pt idx="6033">
                  <c:v>-8068644.0273050014</c:v>
                </c:pt>
                <c:pt idx="6034">
                  <c:v>-8082709.8680670001</c:v>
                </c:pt>
                <c:pt idx="6035">
                  <c:v>-8096764.9565470004</c:v>
                </c:pt>
                <c:pt idx="6036">
                  <c:v>-8110809.2484030006</c:v>
                </c:pt>
                <c:pt idx="6037">
                  <c:v>-8124842.6991369985</c:v>
                </c:pt>
                <c:pt idx="6038">
                  <c:v>-8138865.264086999</c:v>
                </c:pt>
                <c:pt idx="6039">
                  <c:v>-8152876.8984329998</c:v>
                </c:pt>
                <c:pt idx="6040">
                  <c:v>-8166877.5571929999</c:v>
                </c:pt>
                <c:pt idx="6041">
                  <c:v>-8180867.195222999</c:v>
                </c:pt>
                <c:pt idx="6042">
                  <c:v>-8194845.7672159998</c:v>
                </c:pt>
                <c:pt idx="6043">
                  <c:v>-8208813.2277039997</c:v>
                </c:pt>
                <c:pt idx="6044">
                  <c:v>-8222769.5310520008</c:v>
                </c:pt>
                <c:pt idx="6045">
                  <c:v>-8236714.6314620003</c:v>
                </c:pt>
                <c:pt idx="6046">
                  <c:v>-8250648.4829700012</c:v>
                </c:pt>
                <c:pt idx="6047">
                  <c:v>-8264571.0394490007</c:v>
                </c:pt>
                <c:pt idx="6048">
                  <c:v>-8278482.2546009999</c:v>
                </c:pt>
                <c:pt idx="6049">
                  <c:v>-8292382.0819640011</c:v>
                </c:pt>
                <c:pt idx="6050">
                  <c:v>-8306270.4749060003</c:v>
                </c:pt>
                <c:pt idx="6051">
                  <c:v>-8320147.3866280001</c:v>
                </c:pt>
                <c:pt idx="6052">
                  <c:v>-8334012.7701600008</c:v>
                </c:pt>
                <c:pt idx="6053">
                  <c:v>-8347866.5783640016</c:v>
                </c:pt>
                <c:pt idx="6054">
                  <c:v>-8361708.7639290001</c:v>
                </c:pt>
                <c:pt idx="6055">
                  <c:v>-8375539.2793750009</c:v>
                </c:pt>
                <c:pt idx="6056">
                  <c:v>-8389358.0770469978</c:v>
                </c:pt>
                <c:pt idx="6057">
                  <c:v>-8403165.1091199983</c:v>
                </c:pt>
                <c:pt idx="6058">
                  <c:v>-8416960.3275939971</c:v>
                </c:pt>
                <c:pt idx="6059">
                  <c:v>-8430743.6842949986</c:v>
                </c:pt>
                <c:pt idx="6060">
                  <c:v>-8444515.1308730002</c:v>
                </c:pt>
                <c:pt idx="6061">
                  <c:v>-8458274.6188030001</c:v>
                </c:pt>
                <c:pt idx="6062">
                  <c:v>-8472022.0993849989</c:v>
                </c:pt>
                <c:pt idx="6063">
                  <c:v>-8485757.5237399992</c:v>
                </c:pt>
                <c:pt idx="6064">
                  <c:v>-8499480.8428119998</c:v>
                </c:pt>
                <c:pt idx="6065">
                  <c:v>-8513192.0073649958</c:v>
                </c:pt>
                <c:pt idx="6066">
                  <c:v>-8526890.9679840002</c:v>
                </c:pt>
                <c:pt idx="6067">
                  <c:v>-8540577.6750770006</c:v>
                </c:pt>
                <c:pt idx="6068">
                  <c:v>-8554252.0788659975</c:v>
                </c:pt>
                <c:pt idx="6069">
                  <c:v>-8567914.1293959972</c:v>
                </c:pt>
                <c:pt idx="6070">
                  <c:v>-8581563.7765259966</c:v>
                </c:pt>
                <c:pt idx="6071">
                  <c:v>-8595200.9699339997</c:v>
                </c:pt>
                <c:pt idx="6072">
                  <c:v>-8608825.6591129992</c:v>
                </c:pt>
                <c:pt idx="6073">
                  <c:v>-8622437.793372998</c:v>
                </c:pt>
                <c:pt idx="6074">
                  <c:v>-8636037.3218370005</c:v>
                </c:pt>
                <c:pt idx="6075">
                  <c:v>-8649624.193440998</c:v>
                </c:pt>
                <c:pt idx="6076">
                  <c:v>-8663198.3569360003</c:v>
                </c:pt>
                <c:pt idx="6077">
                  <c:v>-8676759.760884</c:v>
                </c:pt>
                <c:pt idx="6078">
                  <c:v>-8690308.353659004</c:v>
                </c:pt>
                <c:pt idx="6079">
                  <c:v>-8703844.0834449977</c:v>
                </c:pt>
                <c:pt idx="6080">
                  <c:v>-8717366.8982379977</c:v>
                </c:pt>
                <c:pt idx="6081">
                  <c:v>-8730876.7458389979</c:v>
                </c:pt>
                <c:pt idx="6082">
                  <c:v>-8744373.5738600008</c:v>
                </c:pt>
                <c:pt idx="6083">
                  <c:v>-8757857.3297220003</c:v>
                </c:pt>
                <c:pt idx="6084">
                  <c:v>-8771327.9606480021</c:v>
                </c:pt>
                <c:pt idx="6085">
                  <c:v>-8784785.4136709999</c:v>
                </c:pt>
                <c:pt idx="6086">
                  <c:v>-8798229.6356269978</c:v>
                </c:pt>
                <c:pt idx="6087">
                  <c:v>-8811660.5731569994</c:v>
                </c:pt>
                <c:pt idx="6088">
                  <c:v>-8825078.172704</c:v>
                </c:pt>
                <c:pt idx="6089">
                  <c:v>-8838482.380514998</c:v>
                </c:pt>
                <c:pt idx="6090">
                  <c:v>-8851873.142639</c:v>
                </c:pt>
                <c:pt idx="6091">
                  <c:v>-8865250.4049229994</c:v>
                </c:pt>
                <c:pt idx="6092">
                  <c:v>-8878614.1130180005</c:v>
                </c:pt>
                <c:pt idx="6093">
                  <c:v>-8891964.2123719975</c:v>
                </c:pt>
                <c:pt idx="6094">
                  <c:v>-8905300.648230996</c:v>
                </c:pt>
                <c:pt idx="6095">
                  <c:v>-8918623.3656380028</c:v>
                </c:pt>
                <c:pt idx="6096">
                  <c:v>-8931932.3094349988</c:v>
                </c:pt>
                <c:pt idx="6097">
                  <c:v>-8945227.4242570009</c:v>
                </c:pt>
                <c:pt idx="6098">
                  <c:v>-8958508.6545359977</c:v>
                </c:pt>
                <c:pt idx="6099">
                  <c:v>-8971775.9444979988</c:v>
                </c:pt>
                <c:pt idx="6100">
                  <c:v>-8985029.238158999</c:v>
                </c:pt>
                <c:pt idx="6101">
                  <c:v>-8998268.4793299977</c:v>
                </c:pt>
                <c:pt idx="6102">
                  <c:v>-9011493.6116140001</c:v>
                </c:pt>
                <c:pt idx="6103">
                  <c:v>-9024704.5784019977</c:v>
                </c:pt>
                <c:pt idx="6104">
                  <c:v>-9037901.3228760008</c:v>
                </c:pt>
                <c:pt idx="6105">
                  <c:v>-9051083.7880069986</c:v>
                </c:pt>
                <c:pt idx="6106">
                  <c:v>-9064251.916553</c:v>
                </c:pt>
                <c:pt idx="6107">
                  <c:v>-9077405.6510579996</c:v>
                </c:pt>
                <c:pt idx="6108">
                  <c:v>-9090544.9338540006</c:v>
                </c:pt>
                <c:pt idx="6109">
                  <c:v>-9103669.707055999</c:v>
                </c:pt>
                <c:pt idx="6110">
                  <c:v>-9116779.9125649985</c:v>
                </c:pt>
                <c:pt idx="6111">
                  <c:v>-9129875.4920630008</c:v>
                </c:pt>
                <c:pt idx="6112">
                  <c:v>-9142956.3870170005</c:v>
                </c:pt>
                <c:pt idx="6113">
                  <c:v>-9156022.5386720002</c:v>
                </c:pt>
                <c:pt idx="6114">
                  <c:v>-9169073.8880560007</c:v>
                </c:pt>
                <c:pt idx="6115">
                  <c:v>-9182110.3759749997</c:v>
                </c:pt>
                <c:pt idx="6116">
                  <c:v>-9195131.9430139996</c:v>
                </c:pt>
                <c:pt idx="6117">
                  <c:v>-9208138.5295359958</c:v>
                </c:pt>
                <c:pt idx="6118">
                  <c:v>-9221130.0756780021</c:v>
                </c:pt>
                <c:pt idx="6119">
                  <c:v>-9234106.5213559978</c:v>
                </c:pt>
                <c:pt idx="6120">
                  <c:v>-9247067.8062580004</c:v>
                </c:pt>
                <c:pt idx="6121">
                  <c:v>-9260013.8698479999</c:v>
                </c:pt>
                <c:pt idx="6122">
                  <c:v>-9272944.6513599996</c:v>
                </c:pt>
                <c:pt idx="6123">
                  <c:v>-9285860.0898020007</c:v>
                </c:pt>
                <c:pt idx="6124">
                  <c:v>-9298760.1239500009</c:v>
                </c:pt>
                <c:pt idx="6125">
                  <c:v>-9311644.6923520006</c:v>
                </c:pt>
                <c:pt idx="6126">
                  <c:v>-9324513.7333239969</c:v>
                </c:pt>
                <c:pt idx="6127">
                  <c:v>-9337367.1849489994</c:v>
                </c:pt>
                <c:pt idx="6128">
                  <c:v>-9350204.9850779995</c:v>
                </c:pt>
                <c:pt idx="6129">
                  <c:v>-9363027.071326999</c:v>
                </c:pt>
                <c:pt idx="6130">
                  <c:v>-9375833.3810740001</c:v>
                </c:pt>
                <c:pt idx="6131">
                  <c:v>-9388623.851464998</c:v>
                </c:pt>
                <c:pt idx="6132">
                  <c:v>-9401398.4194059987</c:v>
                </c:pt>
                <c:pt idx="6133">
                  <c:v>-9414157.0215649959</c:v>
                </c:pt>
                <c:pt idx="6134">
                  <c:v>-9426899.5943700001</c:v>
                </c:pt>
                <c:pt idx="6135">
                  <c:v>-9439626.0740089994</c:v>
                </c:pt>
                <c:pt idx="6136">
                  <c:v>-9452336.3964279983</c:v>
                </c:pt>
                <c:pt idx="6137">
                  <c:v>-9465030.497330999</c:v>
                </c:pt>
                <c:pt idx="6138">
                  <c:v>-9477708.3121770006</c:v>
                </c:pt>
                <c:pt idx="6139">
                  <c:v>-9490369.7761799973</c:v>
                </c:pt>
                <c:pt idx="6140">
                  <c:v>-9503014.8243099991</c:v>
                </c:pt>
                <c:pt idx="6141">
                  <c:v>-9515643.3912889995</c:v>
                </c:pt>
                <c:pt idx="6142">
                  <c:v>-9528255.4115899988</c:v>
                </c:pt>
                <c:pt idx="6143">
                  <c:v>-9540850.8194379974</c:v>
                </c:pt>
                <c:pt idx="6144">
                  <c:v>-9553429.5488059986</c:v>
                </c:pt>
                <c:pt idx="6145">
                  <c:v>-9565991.533419</c:v>
                </c:pt>
                <c:pt idx="6146">
                  <c:v>-9578536.7067449987</c:v>
                </c:pt>
                <c:pt idx="6147">
                  <c:v>-9591065.0020020008</c:v>
                </c:pt>
                <c:pt idx="6148">
                  <c:v>-9603576.3521520011</c:v>
                </c:pt>
                <c:pt idx="6149">
                  <c:v>-9616070.6898999978</c:v>
                </c:pt>
                <c:pt idx="6150">
                  <c:v>-9628547.9476959985</c:v>
                </c:pt>
                <c:pt idx="6151">
                  <c:v>-9641008.0577310007</c:v>
                </c:pt>
                <c:pt idx="6152">
                  <c:v>-9653450.9519359991</c:v>
                </c:pt>
                <c:pt idx="6153">
                  <c:v>-9665876.5619820021</c:v>
                </c:pt>
                <c:pt idx="6154">
                  <c:v>-9678284.8192779981</c:v>
                </c:pt>
                <c:pt idx="6155">
                  <c:v>-9690675.6549720019</c:v>
                </c:pt>
                <c:pt idx="6156">
                  <c:v>-9703048.999944998</c:v>
                </c:pt>
                <c:pt idx="6157">
                  <c:v>-9715404.7848170009</c:v>
                </c:pt>
                <c:pt idx="6158">
                  <c:v>-9727742.9399369974</c:v>
                </c:pt>
                <c:pt idx="6159">
                  <c:v>-9740063.3953890018</c:v>
                </c:pt>
                <c:pt idx="6160">
                  <c:v>-9752366.0809889995</c:v>
                </c:pt>
                <c:pt idx="6161">
                  <c:v>-9764650.9262819979</c:v>
                </c:pt>
                <c:pt idx="6162">
                  <c:v>-9776917.8605419993</c:v>
                </c:pt>
                <c:pt idx="6163">
                  <c:v>-9789166.8127699997</c:v>
                </c:pt>
                <c:pt idx="6164">
                  <c:v>-9801397.7116939984</c:v>
                </c:pt>
                <c:pt idx="6165">
                  <c:v>-9813610.4857689999</c:v>
                </c:pt>
                <c:pt idx="6166">
                  <c:v>-9825805.0631709993</c:v>
                </c:pt>
                <c:pt idx="6167">
                  <c:v>-9837981.3717989996</c:v>
                </c:pt>
                <c:pt idx="6168">
                  <c:v>-9850139.3392769974</c:v>
                </c:pt>
                <c:pt idx="6169">
                  <c:v>-9862278.8929450009</c:v>
                </c:pt>
                <c:pt idx="6170">
                  <c:v>-9874399.9598650001</c:v>
                </c:pt>
                <c:pt idx="6171">
                  <c:v>-9886502.4668140002</c:v>
                </c:pt>
                <c:pt idx="6172">
                  <c:v>-9898586.3402880002</c:v>
                </c:pt>
                <c:pt idx="6173">
                  <c:v>-9910651.5064969957</c:v>
                </c:pt>
                <c:pt idx="6174">
                  <c:v>-9922697.8913639989</c:v>
                </c:pt>
                <c:pt idx="6175">
                  <c:v>-9934725.420525996</c:v>
                </c:pt>
                <c:pt idx="6176">
                  <c:v>-9946734.0193309989</c:v>
                </c:pt>
                <c:pt idx="6177">
                  <c:v>-9958723.6128359977</c:v>
                </c:pt>
                <c:pt idx="6178">
                  <c:v>-9970694.1258070003</c:v>
                </c:pt>
                <c:pt idx="6179">
                  <c:v>-9982645.4827190023</c:v>
                </c:pt>
                <c:pt idx="6180">
                  <c:v>-9994577.6077510007</c:v>
                </c:pt>
                <c:pt idx="6181">
                  <c:v>-10006490.424786001</c:v>
                </c:pt>
                <c:pt idx="6182">
                  <c:v>-10018383.857412999</c:v>
                </c:pt>
                <c:pt idx="6183">
                  <c:v>-10030257.828921</c:v>
                </c:pt>
                <c:pt idx="6184">
                  <c:v>-10042112.262298997</c:v>
                </c:pt>
                <c:pt idx="6185">
                  <c:v>-10053947.080238</c:v>
                </c:pt>
                <c:pt idx="6186">
                  <c:v>-10065762.205123</c:v>
                </c:pt>
                <c:pt idx="6187">
                  <c:v>-10077557.559039</c:v>
                </c:pt>
                <c:pt idx="6188">
                  <c:v>-10089333.063764</c:v>
                </c:pt>
                <c:pt idx="6189">
                  <c:v>-10101088.640769998</c:v>
                </c:pt>
                <c:pt idx="6190">
                  <c:v>-10112824.211221999</c:v>
                </c:pt>
                <c:pt idx="6191">
                  <c:v>-10124539.695976</c:v>
                </c:pt>
                <c:pt idx="6192">
                  <c:v>-10136235.015574997</c:v>
                </c:pt>
                <c:pt idx="6193">
                  <c:v>-10147910.090252003</c:v>
                </c:pt>
                <c:pt idx="6194">
                  <c:v>-10159564.839927001</c:v>
                </c:pt>
                <c:pt idx="6195">
                  <c:v>-10171199.184204997</c:v>
                </c:pt>
                <c:pt idx="6196">
                  <c:v>-10182813.042373</c:v>
                </c:pt>
                <c:pt idx="6197">
                  <c:v>-10194406.333402</c:v>
                </c:pt>
                <c:pt idx="6198">
                  <c:v>-10205978.975942004</c:v>
                </c:pt>
                <c:pt idx="6199">
                  <c:v>-10217530.888323998</c:v>
                </c:pt>
                <c:pt idx="6200">
                  <c:v>-10229061.988557</c:v>
                </c:pt>
                <c:pt idx="6201">
                  <c:v>-10240572.194323998</c:v>
                </c:pt>
                <c:pt idx="6202">
                  <c:v>-10252061.422984</c:v>
                </c:pt>
                <c:pt idx="6203">
                  <c:v>-10263529.591570998</c:v>
                </c:pt>
                <c:pt idx="6204">
                  <c:v>-10274976.616787</c:v>
                </c:pt>
                <c:pt idx="6205">
                  <c:v>-10286402.415008999</c:v>
                </c:pt>
                <c:pt idx="6206">
                  <c:v>-10297806.902278</c:v>
                </c:pt>
                <c:pt idx="6207">
                  <c:v>-10309189.994305</c:v>
                </c:pt>
                <c:pt idx="6208">
                  <c:v>-10320551.606465999</c:v>
                </c:pt>
                <c:pt idx="6209">
                  <c:v>-10331891.653802002</c:v>
                </c:pt>
                <c:pt idx="6210">
                  <c:v>-10343210.051014002</c:v>
                </c:pt>
                <c:pt idx="6211">
                  <c:v>-10354506.712464996</c:v>
                </c:pt>
                <c:pt idx="6212">
                  <c:v>-10365781.552180002</c:v>
                </c:pt>
                <c:pt idx="6213">
                  <c:v>-10377034.483836999</c:v>
                </c:pt>
                <c:pt idx="6214">
                  <c:v>-10388265.420774</c:v>
                </c:pt>
                <c:pt idx="6215">
                  <c:v>-10399474.275982002</c:v>
                </c:pt>
                <c:pt idx="6216">
                  <c:v>-10410660.962105</c:v>
                </c:pt>
                <c:pt idx="6217">
                  <c:v>-10421825.391437</c:v>
                </c:pt>
                <c:pt idx="6218">
                  <c:v>-10432967.475925</c:v>
                </c:pt>
                <c:pt idx="6219">
                  <c:v>-10444087.127159998</c:v>
                </c:pt>
                <c:pt idx="6220">
                  <c:v>-10455184.256383</c:v>
                </c:pt>
                <c:pt idx="6221">
                  <c:v>-10466258.774476998</c:v>
                </c:pt>
                <c:pt idx="6222">
                  <c:v>-10477310.591969</c:v>
                </c:pt>
                <c:pt idx="6223">
                  <c:v>-10488339.619025998</c:v>
                </c:pt>
                <c:pt idx="6224">
                  <c:v>-10499345.765458003</c:v>
                </c:pt>
                <c:pt idx="6225">
                  <c:v>-10510328.940710003</c:v>
                </c:pt>
                <c:pt idx="6226">
                  <c:v>-10521289.053864</c:v>
                </c:pt>
                <c:pt idx="6227">
                  <c:v>-10532226.013636</c:v>
                </c:pt>
                <c:pt idx="6228">
                  <c:v>-10543139.728374999</c:v>
                </c:pt>
                <c:pt idx="6229">
                  <c:v>-10554030.106062001</c:v>
                </c:pt>
                <c:pt idx="6230">
                  <c:v>-10564897.054307003</c:v>
                </c:pt>
                <c:pt idx="6231">
                  <c:v>-10575740.480345</c:v>
                </c:pt>
                <c:pt idx="6232">
                  <c:v>-10586560.29104</c:v>
                </c:pt>
                <c:pt idx="6233">
                  <c:v>-10597356.392879002</c:v>
                </c:pt>
                <c:pt idx="6234">
                  <c:v>-10608128.69197</c:v>
                </c:pt>
                <c:pt idx="6235">
                  <c:v>-10618877.094043002</c:v>
                </c:pt>
                <c:pt idx="6236">
                  <c:v>-10629601.504445</c:v>
                </c:pt>
                <c:pt idx="6237">
                  <c:v>-10640301.828141</c:v>
                </c:pt>
                <c:pt idx="6238">
                  <c:v>-10650977.969710002</c:v>
                </c:pt>
                <c:pt idx="6239">
                  <c:v>-10661629.833345</c:v>
                </c:pt>
                <c:pt idx="6240">
                  <c:v>-10672257.322849002</c:v>
                </c:pt>
                <c:pt idx="6241">
                  <c:v>-10682860.341635</c:v>
                </c:pt>
                <c:pt idx="6242">
                  <c:v>-10693438.792723998</c:v>
                </c:pt>
                <c:pt idx="6243">
                  <c:v>-10703992.578741999</c:v>
                </c:pt>
                <c:pt idx="6244">
                  <c:v>-10714521.601918003</c:v>
                </c:pt>
                <c:pt idx="6245">
                  <c:v>-10725025.764085</c:v>
                </c:pt>
                <c:pt idx="6246">
                  <c:v>-10735504.966673002</c:v>
                </c:pt>
                <c:pt idx="6247">
                  <c:v>-10745959.110711999</c:v>
                </c:pt>
                <c:pt idx="6248">
                  <c:v>-10756388.096828001</c:v>
                </c:pt>
                <c:pt idx="6249">
                  <c:v>-10766791.825239999</c:v>
                </c:pt>
                <c:pt idx="6250">
                  <c:v>-10777170.195759002</c:v>
                </c:pt>
                <c:pt idx="6251">
                  <c:v>-10787523.107788</c:v>
                </c:pt>
                <c:pt idx="6252">
                  <c:v>-10797850.460316002</c:v>
                </c:pt>
                <c:pt idx="6253">
                  <c:v>-10808152.15192</c:v>
                </c:pt>
                <c:pt idx="6254">
                  <c:v>-10818428.080759002</c:v>
                </c:pt>
                <c:pt idx="6255">
                  <c:v>-10828678.144576998</c:v>
                </c:pt>
                <c:pt idx="6256">
                  <c:v>-10838902.240695998</c:v>
                </c:pt>
                <c:pt idx="6257">
                  <c:v>-10849100.266016997</c:v>
                </c:pt>
                <c:pt idx="6258">
                  <c:v>-10859272.117016001</c:v>
                </c:pt>
                <c:pt idx="6259">
                  <c:v>-10869417.689743999</c:v>
                </c:pt>
                <c:pt idx="6260">
                  <c:v>-10879536.879823999</c:v>
                </c:pt>
                <c:pt idx="6261">
                  <c:v>-10889629.582448</c:v>
                </c:pt>
                <c:pt idx="6262">
                  <c:v>-10899695.692376997</c:v>
                </c:pt>
                <c:pt idx="6263">
                  <c:v>-10909735.103937</c:v>
                </c:pt>
                <c:pt idx="6264">
                  <c:v>-10919747.711015997</c:v>
                </c:pt>
                <c:pt idx="6265">
                  <c:v>-10929733.407066001</c:v>
                </c:pt>
                <c:pt idx="6266">
                  <c:v>-10939692.085097</c:v>
                </c:pt>
                <c:pt idx="6267">
                  <c:v>-10949623.637676001</c:v>
                </c:pt>
                <c:pt idx="6268">
                  <c:v>-10959527.956924001</c:v>
                </c:pt>
                <c:pt idx="6269">
                  <c:v>-10969404.934517</c:v>
                </c:pt>
                <c:pt idx="6270">
                  <c:v>-10979254.461680004</c:v>
                </c:pt>
                <c:pt idx="6271">
                  <c:v>-10989076.429187</c:v>
                </c:pt>
                <c:pt idx="6272">
                  <c:v>-10998870.727356998</c:v>
                </c:pt>
                <c:pt idx="6273">
                  <c:v>-11008637.246053997</c:v>
                </c:pt>
                <c:pt idx="6274">
                  <c:v>-11018375.874683004</c:v>
                </c:pt>
                <c:pt idx="6275">
                  <c:v>-11028086.502188999</c:v>
                </c:pt>
                <c:pt idx="6276">
                  <c:v>-11037769.017054001</c:v>
                </c:pt>
                <c:pt idx="6277">
                  <c:v>-11047423.307294998</c:v>
                </c:pt>
                <c:pt idx="6278">
                  <c:v>-11057049.260459999</c:v>
                </c:pt>
                <c:pt idx="6279">
                  <c:v>-11066646.763628</c:v>
                </c:pt>
                <c:pt idx="6280">
                  <c:v>-11076215.703408998</c:v>
                </c:pt>
                <c:pt idx="6281">
                  <c:v>-11085755.965933004</c:v>
                </c:pt>
                <c:pt idx="6282">
                  <c:v>-11095267.436858</c:v>
                </c:pt>
                <c:pt idx="6283">
                  <c:v>-11104750.001359999</c:v>
                </c:pt>
                <c:pt idx="6284">
                  <c:v>-11114203.544133998</c:v>
                </c:pt>
                <c:pt idx="6285">
                  <c:v>-11123627.949393999</c:v>
                </c:pt>
                <c:pt idx="6286">
                  <c:v>-11133023.100862</c:v>
                </c:pt>
                <c:pt idx="6287">
                  <c:v>-11142388.881777002</c:v>
                </c:pt>
                <c:pt idx="6288">
                  <c:v>-11151725.174884003</c:v>
                </c:pt>
                <c:pt idx="6289">
                  <c:v>-11161031.862434</c:v>
                </c:pt>
                <c:pt idx="6290">
                  <c:v>-11170308.826183002</c:v>
                </c:pt>
                <c:pt idx="6291">
                  <c:v>-11179555.947388997</c:v>
                </c:pt>
                <c:pt idx="6292">
                  <c:v>-11188773.106807997</c:v>
                </c:pt>
                <c:pt idx="6293">
                  <c:v>-11197960.184691003</c:v>
                </c:pt>
                <c:pt idx="6294">
                  <c:v>-11207117.060787002</c:v>
                </c:pt>
                <c:pt idx="6295">
                  <c:v>-11216243.614333</c:v>
                </c:pt>
                <c:pt idx="6296">
                  <c:v>-11225339.724056</c:v>
                </c:pt>
                <c:pt idx="6297">
                  <c:v>-11234405.268169001</c:v>
                </c:pt>
                <c:pt idx="6298">
                  <c:v>-11243440.124369998</c:v>
                </c:pt>
                <c:pt idx="6299">
                  <c:v>-11252444.169836</c:v>
                </c:pt>
                <c:pt idx="6300">
                  <c:v>-11261417.281225998</c:v>
                </c:pt>
                <c:pt idx="6301">
                  <c:v>-11270359.334670002</c:v>
                </c:pt>
                <c:pt idx="6302">
                  <c:v>-11279270.205776</c:v>
                </c:pt>
                <c:pt idx="6303">
                  <c:v>-11288149.769619999</c:v>
                </c:pt>
                <c:pt idx="6304">
                  <c:v>-11296997.900746003</c:v>
                </c:pt>
                <c:pt idx="6305">
                  <c:v>-11305814.473166</c:v>
                </c:pt>
                <c:pt idx="6306">
                  <c:v>-11314599.360350002</c:v>
                </c:pt>
                <c:pt idx="6307">
                  <c:v>-11323352.435233003</c:v>
                </c:pt>
                <c:pt idx="6308">
                  <c:v>-11332073.570203003</c:v>
                </c:pt>
                <c:pt idx="6309">
                  <c:v>-11340762.637104996</c:v>
                </c:pt>
                <c:pt idx="6310">
                  <c:v>-11349419.507234998</c:v>
                </c:pt>
                <c:pt idx="6311">
                  <c:v>-11358044.051336</c:v>
                </c:pt>
                <c:pt idx="6312">
                  <c:v>-11366636.139601</c:v>
                </c:pt>
                <c:pt idx="6313">
                  <c:v>-11375195.641663</c:v>
                </c:pt>
                <c:pt idx="6314">
                  <c:v>-11383722.426595999</c:v>
                </c:pt>
                <c:pt idx="6315">
                  <c:v>-11392216.362913001</c:v>
                </c:pt>
                <c:pt idx="6316">
                  <c:v>-11400677.318561001</c:v>
                </c:pt>
                <c:pt idx="6317">
                  <c:v>-11409105.160917999</c:v>
                </c:pt>
                <c:pt idx="6318">
                  <c:v>-11417499.756792</c:v>
                </c:pt>
                <c:pt idx="6319">
                  <c:v>-11425860.972418003</c:v>
                </c:pt>
                <c:pt idx="6320">
                  <c:v>-11434188.673451999</c:v>
                </c:pt>
                <c:pt idx="6321">
                  <c:v>-11442482.724971</c:v>
                </c:pt>
                <c:pt idx="6322">
                  <c:v>-11450742.991471</c:v>
                </c:pt>
                <c:pt idx="6323">
                  <c:v>-11458969.336859999</c:v>
                </c:pt>
                <c:pt idx="6324">
                  <c:v>-11467161.624459</c:v>
                </c:pt>
                <c:pt idx="6325">
                  <c:v>-11475319.716994999</c:v>
                </c:pt>
                <c:pt idx="6326">
                  <c:v>-11483443.476602999</c:v>
                </c:pt>
                <c:pt idx="6327">
                  <c:v>-11491532.764818002</c:v>
                </c:pt>
                <c:pt idx="6328">
                  <c:v>-11499587.442575999</c:v>
                </c:pt>
                <c:pt idx="6329">
                  <c:v>-11507607.370207002</c:v>
                </c:pt>
                <c:pt idx="6330">
                  <c:v>-11515592.407436999</c:v>
                </c:pt>
                <c:pt idx="6331">
                  <c:v>-11523542.413379</c:v>
                </c:pt>
                <c:pt idx="6332">
                  <c:v>-11531457.246532999</c:v>
                </c:pt>
                <c:pt idx="6333">
                  <c:v>-11539336.764784003</c:v>
                </c:pt>
                <c:pt idx="6334">
                  <c:v>-11547180.825397</c:v>
                </c:pt>
                <c:pt idx="6335">
                  <c:v>-11554989.285013001</c:v>
                </c:pt>
                <c:pt idx="6336">
                  <c:v>-11562761.999648999</c:v>
                </c:pt>
                <c:pt idx="6337">
                  <c:v>-11570498.824690999</c:v>
                </c:pt>
                <c:pt idx="6338">
                  <c:v>-11578199.614893002</c:v>
                </c:pt>
                <c:pt idx="6339">
                  <c:v>-11585864.224373998</c:v>
                </c:pt>
                <c:pt idx="6340">
                  <c:v>-11593492.506611999</c:v>
                </c:pt>
                <c:pt idx="6341">
                  <c:v>-11601084.314445</c:v>
                </c:pt>
                <c:pt idx="6342">
                  <c:v>-11608639.500065001</c:v>
                </c:pt>
                <c:pt idx="6343">
                  <c:v>-11616157.915013002</c:v>
                </c:pt>
                <c:pt idx="6344">
                  <c:v>-11623639.410180002</c:v>
                </c:pt>
                <c:pt idx="6345">
                  <c:v>-11631083.835800001</c:v>
                </c:pt>
                <c:pt idx="6346">
                  <c:v>-11638491.041447001</c:v>
                </c:pt>
                <c:pt idx="6347">
                  <c:v>-11645860.876034997</c:v>
                </c:pt>
                <c:pt idx="6348">
                  <c:v>-11653193.18781</c:v>
                </c:pt>
                <c:pt idx="6349">
                  <c:v>-11660487.824348999</c:v>
                </c:pt>
                <c:pt idx="6350">
                  <c:v>-11667744.632554999</c:v>
                </c:pt>
                <c:pt idx="6351">
                  <c:v>-11674963.458657002</c:v>
                </c:pt>
                <c:pt idx="6352">
                  <c:v>-11682144.148201998</c:v>
                </c:pt>
                <c:pt idx="6353">
                  <c:v>-11689286.546053998</c:v>
                </c:pt>
                <c:pt idx="6354">
                  <c:v>-11696390.496389998</c:v>
                </c:pt>
                <c:pt idx="6355">
                  <c:v>-11703455.842696</c:v>
                </c:pt>
                <c:pt idx="6356">
                  <c:v>-11710482.427765001</c:v>
                </c:pt>
                <c:pt idx="6357">
                  <c:v>-11717470.09369</c:v>
                </c:pt>
                <c:pt idx="6358">
                  <c:v>-11724418.681864001</c:v>
                </c:pt>
                <c:pt idx="6359">
                  <c:v>-11731328.032974998</c:v>
                </c:pt>
                <c:pt idx="6360">
                  <c:v>-11738197.987</c:v>
                </c:pt>
                <c:pt idx="6361">
                  <c:v>-11745028.383206002</c:v>
                </c:pt>
                <c:pt idx="6362">
                  <c:v>-11751819.060141003</c:v>
                </c:pt>
                <c:pt idx="6363">
                  <c:v>-11758569.855636004</c:v>
                </c:pt>
                <c:pt idx="6364">
                  <c:v>-11765280.606794998</c:v>
                </c:pt>
                <c:pt idx="6365">
                  <c:v>-11771951.149995996</c:v>
                </c:pt>
                <c:pt idx="6366">
                  <c:v>-11778581.320885999</c:v>
                </c:pt>
                <c:pt idx="6367">
                  <c:v>-11785170.954376003</c:v>
                </c:pt>
                <c:pt idx="6368">
                  <c:v>-11791719.884636002</c:v>
                </c:pt>
                <c:pt idx="6369">
                  <c:v>-11798227.945095997</c:v>
                </c:pt>
                <c:pt idx="6370">
                  <c:v>-11804694.968436997</c:v>
                </c:pt>
                <c:pt idx="6371">
                  <c:v>-11811120.786589999</c:v>
                </c:pt>
                <c:pt idx="6372">
                  <c:v>-11817505.230730001</c:v>
                </c:pt>
                <c:pt idx="6373">
                  <c:v>-11823848.131273</c:v>
                </c:pt>
                <c:pt idx="6374">
                  <c:v>-11830149.317875</c:v>
                </c:pt>
                <c:pt idx="6375">
                  <c:v>-11836408.619421998</c:v>
                </c:pt>
                <c:pt idx="6376">
                  <c:v>-11842625.864030002</c:v>
                </c:pt>
                <c:pt idx="6377">
                  <c:v>-11848800.879039003</c:v>
                </c:pt>
                <c:pt idx="6378">
                  <c:v>-11854933.491013002</c:v>
                </c:pt>
                <c:pt idx="6379">
                  <c:v>-11861023.525728</c:v>
                </c:pt>
                <c:pt idx="6380">
                  <c:v>-11867070.808178</c:v>
                </c:pt>
                <c:pt idx="6381">
                  <c:v>-11873075.162560998</c:v>
                </c:pt>
                <c:pt idx="6382">
                  <c:v>-11879036.412280999</c:v>
                </c:pt>
                <c:pt idx="6383">
                  <c:v>-11884954.379943002</c:v>
                </c:pt>
                <c:pt idx="6384">
                  <c:v>-11890828.887344997</c:v>
                </c:pt>
                <c:pt idx="6385">
                  <c:v>-11896659.755480999</c:v>
                </c:pt>
                <c:pt idx="6386">
                  <c:v>-11902446.804527</c:v>
                </c:pt>
                <c:pt idx="6387">
                  <c:v>-11908189.853846004</c:v>
                </c:pt>
                <c:pt idx="6388">
                  <c:v>-11913888.721977998</c:v>
                </c:pt>
                <c:pt idx="6389">
                  <c:v>-11919543.226636998</c:v>
                </c:pt>
                <c:pt idx="6390">
                  <c:v>-11925153.184707999</c:v>
                </c:pt>
                <c:pt idx="6391">
                  <c:v>-11930718.412239</c:v>
                </c:pt>
                <c:pt idx="6392">
                  <c:v>-11936238.724443</c:v>
                </c:pt>
                <c:pt idx="6393">
                  <c:v>-11941713.935686002</c:v>
                </c:pt>
                <c:pt idx="6394">
                  <c:v>-11947143.859487003</c:v>
                </c:pt>
                <c:pt idx="6395">
                  <c:v>-11952528.308514001</c:v>
                </c:pt>
                <c:pt idx="6396">
                  <c:v>-11957867.094575997</c:v>
                </c:pt>
                <c:pt idx="6397">
                  <c:v>-11963160.028622</c:v>
                </c:pt>
                <c:pt idx="6398">
                  <c:v>-11968406.920733999</c:v>
                </c:pt>
                <c:pt idx="6399">
                  <c:v>-11973607.580122</c:v>
                </c:pt>
                <c:pt idx="6400">
                  <c:v>-11978761.815123999</c:v>
                </c:pt>
                <c:pt idx="6401">
                  <c:v>-11983869.433196001</c:v>
                </c:pt>
                <c:pt idx="6402">
                  <c:v>-11988930.240906999</c:v>
                </c:pt>
                <c:pt idx="6403">
                  <c:v>-11993944.043941</c:v>
                </c:pt>
                <c:pt idx="6404">
                  <c:v>-11998910.647083998</c:v>
                </c:pt>
                <c:pt idx="6405">
                  <c:v>-12003829.854225</c:v>
                </c:pt>
                <c:pt idx="6406">
                  <c:v>-12008701.468348</c:v>
                </c:pt>
                <c:pt idx="6407">
                  <c:v>-12013525.291529998</c:v>
                </c:pt>
                <c:pt idx="6408">
                  <c:v>-12018301.124933003</c:v>
                </c:pt>
                <c:pt idx="6409">
                  <c:v>-12023028.7688</c:v>
                </c:pt>
                <c:pt idx="6410">
                  <c:v>-12027708.022453003</c:v>
                </c:pt>
                <c:pt idx="6411">
                  <c:v>-12032338.684284</c:v>
                </c:pt>
                <c:pt idx="6412">
                  <c:v>-12036920.551752001</c:v>
                </c:pt>
                <c:pt idx="6413">
                  <c:v>-12041453.421379</c:v>
                </c:pt>
                <c:pt idx="6414">
                  <c:v>-12045937.088741999</c:v>
                </c:pt>
                <c:pt idx="6415">
                  <c:v>-12050371.348471001</c:v>
                </c:pt>
                <c:pt idx="6416">
                  <c:v>-12054755.994240999</c:v>
                </c:pt>
                <c:pt idx="6417">
                  <c:v>-12059090.818771999</c:v>
                </c:pt>
                <c:pt idx="6418">
                  <c:v>-12063375.613817003</c:v>
                </c:pt>
                <c:pt idx="6419">
                  <c:v>-12067610.170159999</c:v>
                </c:pt>
                <c:pt idx="6420">
                  <c:v>-12071794.277615</c:v>
                </c:pt>
                <c:pt idx="6421">
                  <c:v>-12075927.725013003</c:v>
                </c:pt>
                <c:pt idx="6422">
                  <c:v>-12080010.300202003</c:v>
                </c:pt>
                <c:pt idx="6423">
                  <c:v>-12084041.790039998</c:v>
                </c:pt>
                <c:pt idx="6424">
                  <c:v>-12088021.980389999</c:v>
                </c:pt>
                <c:pt idx="6425">
                  <c:v>-12091950.656115998</c:v>
                </c:pt>
                <c:pt idx="6426">
                  <c:v>-12095827.601074001</c:v>
                </c:pt>
                <c:pt idx="6427">
                  <c:v>-12099652.59811</c:v>
                </c:pt>
                <c:pt idx="6428">
                  <c:v>-12103425.429055</c:v>
                </c:pt>
                <c:pt idx="6429">
                  <c:v>-12107145.874715002</c:v>
                </c:pt>
                <c:pt idx="6430">
                  <c:v>-12110813.714871</c:v>
                </c:pt>
                <c:pt idx="6431">
                  <c:v>-12114428.728269998</c:v>
                </c:pt>
                <c:pt idx="6432">
                  <c:v>-12117990.692621</c:v>
                </c:pt>
                <c:pt idx="6433">
                  <c:v>-12121499.384587999</c:v>
                </c:pt>
                <c:pt idx="6434">
                  <c:v>-12124954.579786999</c:v>
                </c:pt>
                <c:pt idx="6435">
                  <c:v>-12128356.052777002</c:v>
                </c:pt>
                <c:pt idx="6436">
                  <c:v>-12131703.577056</c:v>
                </c:pt>
                <c:pt idx="6437">
                  <c:v>-12134996.925058002</c:v>
                </c:pt>
                <c:pt idx="6438">
                  <c:v>-12138235.868140999</c:v>
                </c:pt>
                <c:pt idx="6439">
                  <c:v>-12141420.176588001</c:v>
                </c:pt>
                <c:pt idx="6440">
                  <c:v>-12144549.619595999</c:v>
                </c:pt>
                <c:pt idx="6441">
                  <c:v>-12147623.965273002</c:v>
                </c:pt>
                <c:pt idx="6442">
                  <c:v>-12150642.980630999</c:v>
                </c:pt>
                <c:pt idx="6443">
                  <c:v>-12153606.431582</c:v>
                </c:pt>
                <c:pt idx="6444">
                  <c:v>-12156514.08293</c:v>
                </c:pt>
                <c:pt idx="6445">
                  <c:v>-12159365.698364995</c:v>
                </c:pt>
                <c:pt idx="6446">
                  <c:v>-12162161.040459</c:v>
                </c:pt>
                <c:pt idx="6447">
                  <c:v>-12164899.870657004</c:v>
                </c:pt>
                <c:pt idx="6448">
                  <c:v>-12167581.949274998</c:v>
                </c:pt>
                <c:pt idx="6449">
                  <c:v>-12170207.035489</c:v>
                </c:pt>
                <c:pt idx="6450">
                  <c:v>-12172774.887336001</c:v>
                </c:pt>
                <c:pt idx="6451">
                  <c:v>-12175285.261698</c:v>
                </c:pt>
                <c:pt idx="6452">
                  <c:v>-12177737.914307</c:v>
                </c:pt>
                <c:pt idx="6453">
                  <c:v>-12180132.599727998</c:v>
                </c:pt>
                <c:pt idx="6454">
                  <c:v>-12182469.071361</c:v>
                </c:pt>
                <c:pt idx="6455">
                  <c:v>-12184747.081432</c:v>
                </c:pt>
                <c:pt idx="6456">
                  <c:v>-12186966.380984999</c:v>
                </c:pt>
                <c:pt idx="6457">
                  <c:v>-12189126.719877997</c:v>
                </c:pt>
                <c:pt idx="6458">
                  <c:v>-12191227.846775001</c:v>
                </c:pt>
                <c:pt idx="6459">
                  <c:v>-12193269.509142</c:v>
                </c:pt>
                <c:pt idx="6460">
                  <c:v>-12195251.453237999</c:v>
                </c:pt>
                <c:pt idx="6461">
                  <c:v>-12197173.424109003</c:v>
                </c:pt>
                <c:pt idx="6462">
                  <c:v>-12199035.165584</c:v>
                </c:pt>
                <c:pt idx="6463">
                  <c:v>-12200836.420266001</c:v>
                </c:pt>
                <c:pt idx="6464">
                  <c:v>-12202576.929525996</c:v>
                </c:pt>
                <c:pt idx="6465">
                  <c:v>-12204256.433494998</c:v>
                </c:pt>
                <c:pt idx="6466">
                  <c:v>-12205874.671063</c:v>
                </c:pt>
                <c:pt idx="6467">
                  <c:v>-12207431.379864</c:v>
                </c:pt>
                <c:pt idx="6468">
                  <c:v>-12208926.296277998</c:v>
                </c:pt>
                <c:pt idx="6469">
                  <c:v>-12210359.155417003</c:v>
                </c:pt>
                <c:pt idx="6470">
                  <c:v>-12211729.691122998</c:v>
                </c:pt>
                <c:pt idx="6471">
                  <c:v>-12213037.635957999</c:v>
                </c:pt>
                <c:pt idx="6472">
                  <c:v>-12214282.721201997</c:v>
                </c:pt>
                <c:pt idx="6473">
                  <c:v>-12215464.676841</c:v>
                </c:pt>
                <c:pt idx="6474">
                  <c:v>-12216583.231561998</c:v>
                </c:pt>
                <c:pt idx="6475">
                  <c:v>-12217638.112747002</c:v>
                </c:pt>
                <c:pt idx="6476">
                  <c:v>-12218629.046466999</c:v>
                </c:pt>
                <c:pt idx="6477">
                  <c:v>-12219555.757470001</c:v>
                </c:pt>
                <c:pt idx="6478">
                  <c:v>-12220417.969183002</c:v>
                </c:pt>
                <c:pt idx="6479">
                  <c:v>-12221215.403694</c:v>
                </c:pt>
                <c:pt idx="6480">
                  <c:v>-12221947.781755</c:v>
                </c:pt>
                <c:pt idx="6481">
                  <c:v>-12222614.822768999</c:v>
                </c:pt>
                <c:pt idx="6482">
                  <c:v>-12223216.244785</c:v>
                </c:pt>
                <c:pt idx="6483">
                  <c:v>-12223751.764490001</c:v>
                </c:pt>
                <c:pt idx="6484">
                  <c:v>-12224221.097201997</c:v>
                </c:pt>
                <c:pt idx="6485">
                  <c:v>-12224623.956863999</c:v>
                </c:pt>
                <c:pt idx="6486">
                  <c:v>-12224960.056036998</c:v>
                </c:pt>
                <c:pt idx="6487">
                  <c:v>-12225229.10589</c:v>
                </c:pt>
                <c:pt idx="6488">
                  <c:v>-12225430.816194998</c:v>
                </c:pt>
                <c:pt idx="6489">
                  <c:v>-12225564.895321</c:v>
                </c:pt>
                <c:pt idx="6490">
                  <c:v>-12225631.050222</c:v>
                </c:pt>
                <c:pt idx="6491">
                  <c:v>-12225628.986434998</c:v>
                </c:pt>
                <c:pt idx="6492">
                  <c:v>-12225558.408069</c:v>
                </c:pt>
                <c:pt idx="6493">
                  <c:v>-12225419.017801</c:v>
                </c:pt>
                <c:pt idx="6494">
                  <c:v>-12225210.516863998</c:v>
                </c:pt>
                <c:pt idx="6495">
                  <c:v>-12224932.605044</c:v>
                </c:pt>
                <c:pt idx="6496">
                  <c:v>-12224584.980668003</c:v>
                </c:pt>
                <c:pt idx="6497">
                  <c:v>-12224167.340603001</c:v>
                </c:pt>
                <c:pt idx="6498">
                  <c:v>-12223679.380240999</c:v>
                </c:pt>
                <c:pt idx="6499">
                  <c:v>-12223120.793497998</c:v>
                </c:pt>
                <c:pt idx="6500">
                  <c:v>-12222491.2728</c:v>
                </c:pt>
                <c:pt idx="6501">
                  <c:v>-12221790.509082003</c:v>
                </c:pt>
                <c:pt idx="6502">
                  <c:v>-12221018.191777</c:v>
                </c:pt>
                <c:pt idx="6503">
                  <c:v>-12220174.008806</c:v>
                </c:pt>
                <c:pt idx="6504">
                  <c:v>-12219257.646574996</c:v>
                </c:pt>
                <c:pt idx="6505">
                  <c:v>-12218268.789965998</c:v>
                </c:pt>
                <c:pt idx="6506">
                  <c:v>-12217207.122325998</c:v>
                </c:pt>
                <c:pt idx="6507">
                  <c:v>-12216072.325463003</c:v>
                </c:pt>
                <c:pt idx="6508">
                  <c:v>-12214864.079639003</c:v>
                </c:pt>
                <c:pt idx="6509">
                  <c:v>-12213582.063556002</c:v>
                </c:pt>
                <c:pt idx="6510">
                  <c:v>-12212225.954356002</c:v>
                </c:pt>
                <c:pt idx="6511">
                  <c:v>-12210795.427607</c:v>
                </c:pt>
                <c:pt idx="6512">
                  <c:v>-12209290.157299997</c:v>
                </c:pt>
                <c:pt idx="6513">
                  <c:v>-12207709.815838002</c:v>
                </c:pt>
                <c:pt idx="6514">
                  <c:v>-12206054.074027</c:v>
                </c:pt>
                <c:pt idx="6515">
                  <c:v>-12204322.601073002</c:v>
                </c:pt>
                <c:pt idx="6516">
                  <c:v>-12202515.064568</c:v>
                </c:pt>
                <c:pt idx="6517">
                  <c:v>-12200631.130488001</c:v>
                </c:pt>
                <c:pt idx="6518">
                  <c:v>-12198670.463180002</c:v>
                </c:pt>
                <c:pt idx="6519">
                  <c:v>-12196632.725357</c:v>
                </c:pt>
                <c:pt idx="6520">
                  <c:v>-12194517.578088</c:v>
                </c:pt>
                <c:pt idx="6521">
                  <c:v>-12192324.680794001</c:v>
                </c:pt>
                <c:pt idx="6522">
                  <c:v>-12190053.691233998</c:v>
                </c:pt>
                <c:pt idx="6523">
                  <c:v>-12187704.265501</c:v>
                </c:pt>
                <c:pt idx="6524">
                  <c:v>-12185276.058013001</c:v>
                </c:pt>
                <c:pt idx="6525">
                  <c:v>-12182768.721503997</c:v>
                </c:pt>
                <c:pt idx="6526">
                  <c:v>-12180181.907018</c:v>
                </c:pt>
                <c:pt idx="6527">
                  <c:v>-12177515.263900002</c:v>
                </c:pt>
                <c:pt idx="6528">
                  <c:v>-12174768.439784</c:v>
                </c:pt>
                <c:pt idx="6529">
                  <c:v>-12171941.080592997</c:v>
                </c:pt>
                <c:pt idx="6530">
                  <c:v>-12169032.830522997</c:v>
                </c:pt>
                <c:pt idx="6531">
                  <c:v>-12166043.332039</c:v>
                </c:pt>
                <c:pt idx="6532">
                  <c:v>-12162972.225865001</c:v>
                </c:pt>
                <c:pt idx="6533">
                  <c:v>-12159819.150979999</c:v>
                </c:pt>
                <c:pt idx="6534">
                  <c:v>-12156583.744602</c:v>
                </c:pt>
                <c:pt idx="6535">
                  <c:v>-12153265.642188</c:v>
                </c:pt>
                <c:pt idx="6536">
                  <c:v>-12149864.477419</c:v>
                </c:pt>
                <c:pt idx="6537">
                  <c:v>-12146379.882198</c:v>
                </c:pt>
                <c:pt idx="6538">
                  <c:v>-12142811.486636</c:v>
                </c:pt>
                <c:pt idx="6539">
                  <c:v>-12139158.919049</c:v>
                </c:pt>
                <c:pt idx="6540">
                  <c:v>-12135421.805946002</c:v>
                </c:pt>
                <c:pt idx="6541">
                  <c:v>-12131599.772023</c:v>
                </c:pt>
                <c:pt idx="6542">
                  <c:v>-12127692.440152002</c:v>
                </c:pt>
                <c:pt idx="6543">
                  <c:v>-12123699.431379</c:v>
                </c:pt>
                <c:pt idx="6544">
                  <c:v>-12119620.364907002</c:v>
                </c:pt>
                <c:pt idx="6545">
                  <c:v>-12115454.858095</c:v>
                </c:pt>
                <c:pt idx="6546">
                  <c:v>-12111202.526446998</c:v>
                </c:pt>
                <c:pt idx="6547">
                  <c:v>-12106862.983604003</c:v>
                </c:pt>
                <c:pt idx="6548">
                  <c:v>-12102435.841336001</c:v>
                </c:pt>
                <c:pt idx="6549">
                  <c:v>-12097920.709532999</c:v>
                </c:pt>
                <c:pt idx="6550">
                  <c:v>-12093317.196199998</c:v>
                </c:pt>
                <c:pt idx="6551">
                  <c:v>-12088624.907443</c:v>
                </c:pt>
                <c:pt idx="6552">
                  <c:v>-12083843.447468998</c:v>
                </c:pt>
                <c:pt idx="6553">
                  <c:v>-12078972.418568999</c:v>
                </c:pt>
                <c:pt idx="6554">
                  <c:v>-12074011.421117</c:v>
                </c:pt>
                <c:pt idx="6555">
                  <c:v>-12068960.053559002</c:v>
                </c:pt>
                <c:pt idx="6556">
                  <c:v>-12063817.912404997</c:v>
                </c:pt>
                <c:pt idx="6557">
                  <c:v>-12058584.592220997</c:v>
                </c:pt>
                <c:pt idx="6558">
                  <c:v>-12053259.685621999</c:v>
                </c:pt>
                <c:pt idx="6559">
                  <c:v>-12047842.783263</c:v>
                </c:pt>
                <c:pt idx="6560">
                  <c:v>-12042333.473831002</c:v>
                </c:pt>
                <c:pt idx="6561">
                  <c:v>-12036731.344038</c:v>
                </c:pt>
                <c:pt idx="6562">
                  <c:v>-12031035.978614002</c:v>
                </c:pt>
                <c:pt idx="6563">
                  <c:v>-12025246.960294997</c:v>
                </c:pt>
                <c:pt idx="6564">
                  <c:v>-12019363.869820002</c:v>
                </c:pt>
                <c:pt idx="6565">
                  <c:v>-12013386.285923</c:v>
                </c:pt>
                <c:pt idx="6566">
                  <c:v>-12007313.785320001</c:v>
                </c:pt>
                <c:pt idx="6567">
                  <c:v>-12001145.942707</c:v>
                </c:pt>
                <c:pt idx="6568">
                  <c:v>-11994882.330752002</c:v>
                </c:pt>
                <c:pt idx="6569">
                  <c:v>-11988522.520083003</c:v>
                </c:pt>
                <c:pt idx="6570">
                  <c:v>-11982066.079283999</c:v>
                </c:pt>
                <c:pt idx="6571">
                  <c:v>-11975512.574889004</c:v>
                </c:pt>
                <c:pt idx="6572">
                  <c:v>-11968861.571369</c:v>
                </c:pt>
                <c:pt idx="6573">
                  <c:v>-11962112.631131997</c:v>
                </c:pt>
                <c:pt idx="6574">
                  <c:v>-11955265.314509002</c:v>
                </c:pt>
                <c:pt idx="6575">
                  <c:v>-11948319.179750999</c:v>
                </c:pt>
                <c:pt idx="6576">
                  <c:v>-11941273.783019003</c:v>
                </c:pt>
                <c:pt idx="6577">
                  <c:v>-11934128.678379998</c:v>
                </c:pt>
                <c:pt idx="6578">
                  <c:v>-11926883.417797998</c:v>
                </c:pt>
                <c:pt idx="6579">
                  <c:v>-11919537.551127</c:v>
                </c:pt>
                <c:pt idx="6580">
                  <c:v>-11912090.626104996</c:v>
                </c:pt>
                <c:pt idx="6581">
                  <c:v>-11904542.188344998</c:v>
                </c:pt>
                <c:pt idx="6582">
                  <c:v>-11896891.781332998</c:v>
                </c:pt>
                <c:pt idx="6583">
                  <c:v>-11889138.946416998</c:v>
                </c:pt>
                <c:pt idx="6584">
                  <c:v>-11881283.222801</c:v>
                </c:pt>
                <c:pt idx="6585">
                  <c:v>-11873324.147540998</c:v>
                </c:pt>
                <c:pt idx="6586">
                  <c:v>-11865261.255535997</c:v>
                </c:pt>
                <c:pt idx="6587">
                  <c:v>-11857094.079523997</c:v>
                </c:pt>
                <c:pt idx="6588">
                  <c:v>-11848822.150074</c:v>
                </c:pt>
                <c:pt idx="6589">
                  <c:v>-11840444.995580999</c:v>
                </c:pt>
                <c:pt idx="6590">
                  <c:v>-11831962.142259998</c:v>
                </c:pt>
                <c:pt idx="6591">
                  <c:v>-11823373.114139</c:v>
                </c:pt>
                <c:pt idx="6592">
                  <c:v>-11814677.433057003</c:v>
                </c:pt>
                <c:pt idx="6593">
                  <c:v>-11805874.618652999</c:v>
                </c:pt>
                <c:pt idx="6594">
                  <c:v>-11796964.188364996</c:v>
                </c:pt>
                <c:pt idx="6595">
                  <c:v>-11787945.657422001</c:v>
                </c:pt>
                <c:pt idx="6596">
                  <c:v>-11778818.538841</c:v>
                </c:pt>
                <c:pt idx="6597">
                  <c:v>-11769582.343420997</c:v>
                </c:pt>
                <c:pt idx="6598">
                  <c:v>-11760236.579737</c:v>
                </c:pt>
                <c:pt idx="6599">
                  <c:v>-11750780.754138</c:v>
                </c:pt>
                <c:pt idx="6600">
                  <c:v>-11741214.370739002</c:v>
                </c:pt>
                <c:pt idx="6601">
                  <c:v>-11731536.931418</c:v>
                </c:pt>
                <c:pt idx="6602">
                  <c:v>-11721747.935815999</c:v>
                </c:pt>
                <c:pt idx="6603">
                  <c:v>-11711846.881324001</c:v>
                </c:pt>
                <c:pt idx="6604">
                  <c:v>-11701833.263087999</c:v>
                </c:pt>
                <c:pt idx="6605">
                  <c:v>-11691706.573999999</c:v>
                </c:pt>
                <c:pt idx="6606">
                  <c:v>-11681466.304695003</c:v>
                </c:pt>
                <c:pt idx="6607">
                  <c:v>-11671111.94355</c:v>
                </c:pt>
                <c:pt idx="6608">
                  <c:v>-11660642.976678999</c:v>
                </c:pt>
                <c:pt idx="6609">
                  <c:v>-11650058.88793</c:v>
                </c:pt>
                <c:pt idx="6610">
                  <c:v>-11639359.158884</c:v>
                </c:pt>
                <c:pt idx="6611">
                  <c:v>-11628543.268850002</c:v>
                </c:pt>
                <c:pt idx="6612">
                  <c:v>-11617610.694863999</c:v>
                </c:pt>
                <c:pt idx="6613">
                  <c:v>-11606560.911687002</c:v>
                </c:pt>
                <c:pt idx="6614">
                  <c:v>-11595393.391805002</c:v>
                </c:pt>
                <c:pt idx="6615">
                  <c:v>-11584107.605421998</c:v>
                </c:pt>
                <c:pt idx="6616">
                  <c:v>-11572703.020463997</c:v>
                </c:pt>
                <c:pt idx="6617">
                  <c:v>-11561179.102577001</c:v>
                </c:pt>
                <c:pt idx="6618">
                  <c:v>-11549535.315122003</c:v>
                </c:pt>
                <c:pt idx="6619">
                  <c:v>-11537771.119181</c:v>
                </c:pt>
                <c:pt idx="6620">
                  <c:v>-11525885.973551001</c:v>
                </c:pt>
                <c:pt idx="6621">
                  <c:v>-11513879.334747002</c:v>
                </c:pt>
                <c:pt idx="6622">
                  <c:v>-11501750.657001</c:v>
                </c:pt>
                <c:pt idx="6623">
                  <c:v>-11489499.392263999</c:v>
                </c:pt>
                <c:pt idx="6624">
                  <c:v>-11477124.990205998</c:v>
                </c:pt>
                <c:pt idx="6625">
                  <c:v>-11464626.898216</c:v>
                </c:pt>
                <c:pt idx="6626">
                  <c:v>-11452004.561406</c:v>
                </c:pt>
                <c:pt idx="6627">
                  <c:v>-11439257.422611002</c:v>
                </c:pt>
                <c:pt idx="6628">
                  <c:v>-11426384.922390001</c:v>
                </c:pt>
                <c:pt idx="6629">
                  <c:v>-11413386.499034001</c:v>
                </c:pt>
                <c:pt idx="6630">
                  <c:v>-11400261.588560998</c:v>
                </c:pt>
                <c:pt idx="6631">
                  <c:v>-11387009.624725997</c:v>
                </c:pt>
                <c:pt idx="6632">
                  <c:v>-11373630.039022001</c:v>
                </c:pt>
                <c:pt idx="6633">
                  <c:v>-11360122.260683002</c:v>
                </c:pt>
                <c:pt idx="6634">
                  <c:v>-11346485.716689</c:v>
                </c:pt>
                <c:pt idx="6635">
                  <c:v>-11332719.831772001</c:v>
                </c:pt>
                <c:pt idx="6636">
                  <c:v>-11318824.028420998</c:v>
                </c:pt>
                <c:pt idx="6637">
                  <c:v>-11304797.726885999</c:v>
                </c:pt>
                <c:pt idx="6638">
                  <c:v>-11290640.345186003</c:v>
                </c:pt>
                <c:pt idx="6639">
                  <c:v>-11276351.299113</c:v>
                </c:pt>
                <c:pt idx="6640">
                  <c:v>-11261930.002243999</c:v>
                </c:pt>
                <c:pt idx="6641">
                  <c:v>-11247375.865941001</c:v>
                </c:pt>
                <c:pt idx="6642">
                  <c:v>-11232688.299366996</c:v>
                </c:pt>
                <c:pt idx="6643">
                  <c:v>-11217866.709486999</c:v>
                </c:pt>
                <c:pt idx="6644">
                  <c:v>-11202910.501084</c:v>
                </c:pt>
                <c:pt idx="6645">
                  <c:v>-11187819.076761</c:v>
                </c:pt>
                <c:pt idx="6646">
                  <c:v>-11172591.836958</c:v>
                </c:pt>
                <c:pt idx="6647">
                  <c:v>-11157228.179957002</c:v>
                </c:pt>
                <c:pt idx="6648">
                  <c:v>-11141727.501898</c:v>
                </c:pt>
                <c:pt idx="6649">
                  <c:v>-11126089.196784997</c:v>
                </c:pt>
                <c:pt idx="6650">
                  <c:v>-11110312.656503998</c:v>
                </c:pt>
                <c:pt idx="6651">
                  <c:v>-11094397.27083</c:v>
                </c:pt>
                <c:pt idx="6652">
                  <c:v>-11078342.427445998</c:v>
                </c:pt>
                <c:pt idx="6653">
                  <c:v>-11062147.511954</c:v>
                </c:pt>
                <c:pt idx="6654">
                  <c:v>-11045811.907888999</c:v>
                </c:pt>
                <c:pt idx="6655">
                  <c:v>-11029334.996734997</c:v>
                </c:pt>
                <c:pt idx="6656">
                  <c:v>-11012716.157942999</c:v>
                </c:pt>
                <c:pt idx="6657">
                  <c:v>-10995954.768945998</c:v>
                </c:pt>
                <c:pt idx="6658">
                  <c:v>-10979050.205173999</c:v>
                </c:pt>
                <c:pt idx="6659">
                  <c:v>-10962001.840077</c:v>
                </c:pt>
                <c:pt idx="6660">
                  <c:v>-10944809.045138</c:v>
                </c:pt>
                <c:pt idx="6661">
                  <c:v>-10927471.1899</c:v>
                </c:pt>
                <c:pt idx="6662">
                  <c:v>-10909987.641976997</c:v>
                </c:pt>
                <c:pt idx="6663">
                  <c:v>-10892357.767084001</c:v>
                </c:pt>
                <c:pt idx="6664">
                  <c:v>-10874580.929052003</c:v>
                </c:pt>
                <c:pt idx="6665">
                  <c:v>-10856656.489854002</c:v>
                </c:pt>
                <c:pt idx="6666">
                  <c:v>-10838583.809629003</c:v>
                </c:pt>
                <c:pt idx="6667">
                  <c:v>-10820362.246703997</c:v>
                </c:pt>
                <c:pt idx="6668">
                  <c:v>-10801991.15762</c:v>
                </c:pt>
                <c:pt idx="6669">
                  <c:v>-10783469.897159003</c:v>
                </c:pt>
                <c:pt idx="6670">
                  <c:v>-10764797.818371</c:v>
                </c:pt>
                <c:pt idx="6671">
                  <c:v>-10745974.272598999</c:v>
                </c:pt>
                <c:pt idx="6672">
                  <c:v>-10726998.609511998</c:v>
                </c:pt>
                <c:pt idx="6673">
                  <c:v>-10707870.177131001</c:v>
                </c:pt>
                <c:pt idx="6674">
                  <c:v>-10688588.321862999</c:v>
                </c:pt>
                <c:pt idx="6675">
                  <c:v>-10669152.388530998</c:v>
                </c:pt>
                <c:pt idx="6676">
                  <c:v>-10649561.720404996</c:v>
                </c:pt>
                <c:pt idx="6677">
                  <c:v>-10629815.65924</c:v>
                </c:pt>
                <c:pt idx="6678">
                  <c:v>-10609913.545306997</c:v>
                </c:pt>
                <c:pt idx="6679">
                  <c:v>-10589854.717431998</c:v>
                </c:pt>
                <c:pt idx="6680">
                  <c:v>-10569638.51303</c:v>
                </c:pt>
                <c:pt idx="6681">
                  <c:v>-10549264.268143998</c:v>
                </c:pt>
                <c:pt idx="6682">
                  <c:v>-10528731.317488</c:v>
                </c:pt>
                <c:pt idx="6683">
                  <c:v>-10508038.994481999</c:v>
                </c:pt>
                <c:pt idx="6684">
                  <c:v>-10487186.631296998</c:v>
                </c:pt>
                <c:pt idx="6685">
                  <c:v>-10466173.558897</c:v>
                </c:pt>
                <c:pt idx="6686">
                  <c:v>-10444999.107083</c:v>
                </c:pt>
                <c:pt idx="6687">
                  <c:v>-10423662.604537997</c:v>
                </c:pt>
                <c:pt idx="6688">
                  <c:v>-10402163.378876003</c:v>
                </c:pt>
                <c:pt idx="6689">
                  <c:v>-10380500.756687</c:v>
                </c:pt>
                <c:pt idx="6690">
                  <c:v>-10358674.063588999</c:v>
                </c:pt>
                <c:pt idx="6691">
                  <c:v>-10336682.624275001</c:v>
                </c:pt>
                <c:pt idx="6692">
                  <c:v>-10314525.762568997</c:v>
                </c:pt>
                <c:pt idx="6693">
                  <c:v>-10292202.801480003</c:v>
                </c:pt>
                <c:pt idx="6694">
                  <c:v>-10269713.063253002</c:v>
                </c:pt>
                <c:pt idx="6695">
                  <c:v>-10247055.869426997</c:v>
                </c:pt>
                <c:pt idx="6696">
                  <c:v>-10224230.540895998</c:v>
                </c:pt>
                <c:pt idx="6697">
                  <c:v>-10201236.397963</c:v>
                </c:pt>
                <c:pt idx="6698">
                  <c:v>-10178072.760407997</c:v>
                </c:pt>
                <c:pt idx="6699">
                  <c:v>-10154738.947543001</c:v>
                </c:pt>
                <c:pt idx="6700">
                  <c:v>-10131234.278283</c:v>
                </c:pt>
                <c:pt idx="6701">
                  <c:v>-10107558.071208</c:v>
                </c:pt>
                <c:pt idx="6702">
                  <c:v>-10083709.644632</c:v>
                </c:pt>
                <c:pt idx="6703">
                  <c:v>-10059688.316670002</c:v>
                </c:pt>
                <c:pt idx="6704">
                  <c:v>-10035493.405314</c:v>
                </c:pt>
                <c:pt idx="6705">
                  <c:v>-10011124.228500998</c:v>
                </c:pt>
                <c:pt idx="6706">
                  <c:v>-9986580.1041899994</c:v>
                </c:pt>
                <c:pt idx="6707">
                  <c:v>-9961860.3504370004</c:v>
                </c:pt>
                <c:pt idx="6708">
                  <c:v>-9936964.2854759973</c:v>
                </c:pt>
                <c:pt idx="6709">
                  <c:v>-9911891.2277939972</c:v>
                </c:pt>
                <c:pt idx="6710">
                  <c:v>-9886640.4962199982</c:v>
                </c:pt>
                <c:pt idx="6711">
                  <c:v>-9861211.4100030009</c:v>
                </c:pt>
                <c:pt idx="6712">
                  <c:v>-9835603.2889009975</c:v>
                </c:pt>
                <c:pt idx="6713">
                  <c:v>-9809815.4532689992</c:v>
                </c:pt>
                <c:pt idx="6714">
                  <c:v>-9783847.2241469976</c:v>
                </c:pt>
                <c:pt idx="6715">
                  <c:v>-9757697.9233570006</c:v>
                </c:pt>
                <c:pt idx="6716">
                  <c:v>-9731366.8735910002</c:v>
                </c:pt>
                <c:pt idx="6717">
                  <c:v>-9704853.3985120002</c:v>
                </c:pt>
                <c:pt idx="6718">
                  <c:v>-9678156.822850002</c:v>
                </c:pt>
                <c:pt idx="6719">
                  <c:v>-9651276.4725039992</c:v>
                </c:pt>
                <c:pt idx="6720">
                  <c:v>-9624211.6746479999</c:v>
                </c:pt>
                <c:pt idx="6721">
                  <c:v>-9596961.7578299977</c:v>
                </c:pt>
                <c:pt idx="6722">
                  <c:v>-9569526.0520840008</c:v>
                </c:pt>
                <c:pt idx="6723">
                  <c:v>-9541903.8890400007</c:v>
                </c:pt>
                <c:pt idx="6724">
                  <c:v>-9514094.6020359974</c:v>
                </c:pt>
                <c:pt idx="6725">
                  <c:v>-9486097.5262319986</c:v>
                </c:pt>
                <c:pt idx="6726">
                  <c:v>-9457911.9987259973</c:v>
                </c:pt>
                <c:pt idx="6727">
                  <c:v>-9429537.3586790022</c:v>
                </c:pt>
                <c:pt idx="6728">
                  <c:v>-9400972.9474319983</c:v>
                </c:pt>
                <c:pt idx="6729">
                  <c:v>-9372218.1086330004</c:v>
                </c:pt>
                <c:pt idx="6730">
                  <c:v>-9343272.1883649956</c:v>
                </c:pt>
                <c:pt idx="6731">
                  <c:v>-9314134.5352749974</c:v>
                </c:pt>
                <c:pt idx="6732">
                  <c:v>-9284804.5007080007</c:v>
                </c:pt>
                <c:pt idx="6733">
                  <c:v>-9255281.4388410002</c:v>
                </c:pt>
                <c:pt idx="6734">
                  <c:v>-9225564.7068209983</c:v>
                </c:pt>
                <c:pt idx="6735">
                  <c:v>-9195653.6649089996</c:v>
                </c:pt>
                <c:pt idx="6736">
                  <c:v>-9165547.6766199991</c:v>
                </c:pt>
                <c:pt idx="6737">
                  <c:v>-9135246.1088730004</c:v>
                </c:pt>
                <c:pt idx="6738">
                  <c:v>-9104748.3321359977</c:v>
                </c:pt>
                <c:pt idx="6739">
                  <c:v>-9074053.7205829974</c:v>
                </c:pt>
                <c:pt idx="6740">
                  <c:v>-9043161.6522470005</c:v>
                </c:pt>
                <c:pt idx="6741">
                  <c:v>-9012071.5091769975</c:v>
                </c:pt>
                <c:pt idx="6742">
                  <c:v>-8980782.6776020005</c:v>
                </c:pt>
                <c:pt idx="6743">
                  <c:v>-8949294.5480949972</c:v>
                </c:pt>
                <c:pt idx="6744">
                  <c:v>-8917606.5157360006</c:v>
                </c:pt>
                <c:pt idx="6745">
                  <c:v>-8885717.9802870005</c:v>
                </c:pt>
                <c:pt idx="6746">
                  <c:v>-8853628.3463659957</c:v>
                </c:pt>
                <c:pt idx="6747">
                  <c:v>-8821337.0236169994</c:v>
                </c:pt>
                <c:pt idx="6748">
                  <c:v>-8788843.4268989973</c:v>
                </c:pt>
                <c:pt idx="6749">
                  <c:v>-8756146.9764609989</c:v>
                </c:pt>
                <c:pt idx="6750">
                  <c:v>-8723247.0981319975</c:v>
                </c:pt>
                <c:pt idx="6751">
                  <c:v>-8690143.223509999</c:v>
                </c:pt>
                <c:pt idx="6752">
                  <c:v>-8656834.7901539989</c:v>
                </c:pt>
                <c:pt idx="6753">
                  <c:v>-8623321.241781</c:v>
                </c:pt>
                <c:pt idx="6754">
                  <c:v>-8589602.0284639969</c:v>
                </c:pt>
                <c:pt idx="6755">
                  <c:v>-8555676.6068349984</c:v>
                </c:pt>
                <c:pt idx="6756">
                  <c:v>-8521544.4402899984</c:v>
                </c:pt>
                <c:pt idx="6757">
                  <c:v>-8487204.9992009979</c:v>
                </c:pt>
                <c:pt idx="6758">
                  <c:v>-8452657.7611259986</c:v>
                </c:pt>
                <c:pt idx="6759">
                  <c:v>-8417902.2110249959</c:v>
                </c:pt>
                <c:pt idx="6760">
                  <c:v>-8382937.8414819995</c:v>
                </c:pt>
                <c:pt idx="6761">
                  <c:v>-8347764.1529260008</c:v>
                </c:pt>
                <c:pt idx="6762">
                  <c:v>-8312380.6538549988</c:v>
                </c:pt>
                <c:pt idx="6763">
                  <c:v>-8276786.8610709999</c:v>
                </c:pt>
                <c:pt idx="6764">
                  <c:v>-8240982.2999109998</c:v>
                </c:pt>
                <c:pt idx="6765">
                  <c:v>-8204966.5044800006</c:v>
                </c:pt>
                <c:pt idx="6766">
                  <c:v>-8168739.0178959994</c:v>
                </c:pt>
                <c:pt idx="6767">
                  <c:v>-8132299.3925319994</c:v>
                </c:pt>
                <c:pt idx="6768">
                  <c:v>-8095647.1902629994</c:v>
                </c:pt>
                <c:pt idx="6769">
                  <c:v>-8058781.9827150004</c:v>
                </c:pt>
                <c:pt idx="6770">
                  <c:v>-8021703.35152</c:v>
                </c:pt>
                <c:pt idx="6771">
                  <c:v>-7984410.888576</c:v>
                </c:pt>
                <c:pt idx="6772">
                  <c:v>-7946904.1963010002</c:v>
                </c:pt>
                <c:pt idx="6773">
                  <c:v>-7909182.887906</c:v>
                </c:pt>
                <c:pt idx="6774">
                  <c:v>-7871246.5876550004</c:v>
                </c:pt>
                <c:pt idx="6775">
                  <c:v>-7833094.9311400009</c:v>
                </c:pt>
                <c:pt idx="6776">
                  <c:v>-7794727.5655539995</c:v>
                </c:pt>
                <c:pt idx="6777">
                  <c:v>-7756144.1499700006</c:v>
                </c:pt>
                <c:pt idx="6778">
                  <c:v>-7717344.3556179991</c:v>
                </c:pt>
                <c:pt idx="6779">
                  <c:v>-7678327.8661759999</c:v>
                </c:pt>
                <c:pt idx="6780">
                  <c:v>-7639094.378052</c:v>
                </c:pt>
                <c:pt idx="6781">
                  <c:v>-7599643.6006749999</c:v>
                </c:pt>
                <c:pt idx="6782">
                  <c:v>-7559975.2567920005</c:v>
                </c:pt>
                <c:pt idx="6783">
                  <c:v>-7520089.0827630004</c:v>
                </c:pt>
                <c:pt idx="6784">
                  <c:v>-7479984.828861</c:v>
                </c:pt>
                <c:pt idx="6785">
                  <c:v>-7439662.2595729996</c:v>
                </c:pt>
                <c:pt idx="6786">
                  <c:v>-7399121.1539129987</c:v>
                </c:pt>
                <c:pt idx="6787">
                  <c:v>-7358361.3057209998</c:v>
                </c:pt>
                <c:pt idx="6788">
                  <c:v>-7317382.5239839992</c:v>
                </c:pt>
                <c:pt idx="6789">
                  <c:v>-7276184.6331429994</c:v>
                </c:pt>
                <c:pt idx="6790">
                  <c:v>-7234767.4734160006</c:v>
                </c:pt>
                <c:pt idx="6791">
                  <c:v>-7193130.9011150002</c:v>
                </c:pt>
                <c:pt idx="6792">
                  <c:v>-7151274.7889690017</c:v>
                </c:pt>
                <c:pt idx="6793">
                  <c:v>-7109199.0264460007</c:v>
                </c:pt>
                <c:pt idx="6794">
                  <c:v>-7066903.5200869991</c:v>
                </c:pt>
                <c:pt idx="6795">
                  <c:v>-7024388.1938269986</c:v>
                </c:pt>
                <c:pt idx="6796">
                  <c:v>-6981652.989333</c:v>
                </c:pt>
                <c:pt idx="6797">
                  <c:v>-6938697.8663349999</c:v>
                </c:pt>
                <c:pt idx="6798">
                  <c:v>-6895522.8029620014</c:v>
                </c:pt>
                <c:pt idx="6799">
                  <c:v>-6852127.7960790014</c:v>
                </c:pt>
                <c:pt idx="6800">
                  <c:v>-6808512.8616259992</c:v>
                </c:pt>
                <c:pt idx="6801">
                  <c:v>-6764678.0349590005</c:v>
                </c:pt>
                <c:pt idx="6802">
                  <c:v>-6720623.3711920008</c:v>
                </c:pt>
                <c:pt idx="6803">
                  <c:v>-6676348.9455400007</c:v>
                </c:pt>
                <c:pt idx="6804">
                  <c:v>-6631854.8536659991</c:v>
                </c:pt>
                <c:pt idx="6805">
                  <c:v>-6587141.2120210007</c:v>
                </c:pt>
                <c:pt idx="6806">
                  <c:v>-6542208.1581959995</c:v>
                </c:pt>
                <c:pt idx="6807">
                  <c:v>-6497055.8512669997</c:v>
                </c:pt>
                <c:pt idx="6808">
                  <c:v>-6451684.4721400011</c:v>
                </c:pt>
                <c:pt idx="6809">
                  <c:v>-6406094.2239049999</c:v>
                </c:pt>
                <c:pt idx="6810">
                  <c:v>-6360285.3321760008</c:v>
                </c:pt>
                <c:pt idx="6811">
                  <c:v>-6314258.0454460001</c:v>
                </c:pt>
                <c:pt idx="6812">
                  <c:v>-6268012.635431</c:v>
                </c:pt>
                <c:pt idx="6813">
                  <c:v>-6221549.397419</c:v>
                </c:pt>
                <c:pt idx="6814">
                  <c:v>-6174868.6506159985</c:v>
                </c:pt>
                <c:pt idx="6815">
                  <c:v>-6127970.7384910015</c:v>
                </c:pt>
                <c:pt idx="6816">
                  <c:v>-6080856.0291219996</c:v>
                </c:pt>
                <c:pt idx="6817">
                  <c:v>-6033524.9155410007</c:v>
                </c:pt>
                <c:pt idx="6818">
                  <c:v>-5985977.8160719993</c:v>
                </c:pt>
                <c:pt idx="6819">
                  <c:v>-5938215.1746749999</c:v>
                </c:pt>
                <c:pt idx="6820">
                  <c:v>-5890237.4612829993</c:v>
                </c:pt>
                <c:pt idx="6821">
                  <c:v>-5842045.1721369997</c:v>
                </c:pt>
                <c:pt idx="6822">
                  <c:v>-5793638.8301210003</c:v>
                </c:pt>
                <c:pt idx="6823">
                  <c:v>-5745018.9850930003</c:v>
                </c:pt>
                <c:pt idx="6824">
                  <c:v>-5696186.2142089996</c:v>
                </c:pt>
                <c:pt idx="6825">
                  <c:v>-5647141.1222549994</c:v>
                </c:pt>
                <c:pt idx="6826">
                  <c:v>-5597884.3419600008</c:v>
                </c:pt>
                <c:pt idx="6827">
                  <c:v>-5548416.5343160005</c:v>
                </c:pt>
                <c:pt idx="6828">
                  <c:v>-5498738.3888940001</c:v>
                </c:pt>
                <c:pt idx="6829">
                  <c:v>-5448850.6241469989</c:v>
                </c:pt>
                <c:pt idx="6830">
                  <c:v>-5398753.9877169998</c:v>
                </c:pt>
                <c:pt idx="6831">
                  <c:v>-5348449.2567339996</c:v>
                </c:pt>
                <c:pt idx="6832">
                  <c:v>-5297937.2381070005</c:v>
                </c:pt>
                <c:pt idx="6833">
                  <c:v>-5247218.7688139994</c:v>
                </c:pt>
                <c:pt idx="6834">
                  <c:v>-5196294.7161819991</c:v>
                </c:pt>
                <c:pt idx="6835">
                  <c:v>-5145165.9781610016</c:v>
                </c:pt>
                <c:pt idx="6836">
                  <c:v>-5093833.4835980004</c:v>
                </c:pt>
                <c:pt idx="6837">
                  <c:v>-5042298.1924930001</c:v>
                </c:pt>
                <c:pt idx="6838">
                  <c:v>-4990561.0962559991</c:v>
                </c:pt>
                <c:pt idx="6839">
                  <c:v>-4938623.2179540014</c:v>
                </c:pt>
                <c:pt idx="6840">
                  <c:v>-4886485.6125490004</c:v>
                </c:pt>
                <c:pt idx="6841">
                  <c:v>-4834149.3671289999</c:v>
                </c:pt>
                <c:pt idx="6842">
                  <c:v>-4781615.6011309996</c:v>
                </c:pt>
                <c:pt idx="6843">
                  <c:v>-4728885.4665510003</c:v>
                </c:pt>
                <c:pt idx="6844">
                  <c:v>-4675960.1481500007</c:v>
                </c:pt>
                <c:pt idx="6845">
                  <c:v>-4622840.863646999</c:v>
                </c:pt>
                <c:pt idx="6846">
                  <c:v>-4569528.8639039993</c:v>
                </c:pt>
                <c:pt idx="6847">
                  <c:v>-4516025.4330970002</c:v>
                </c:pt>
                <c:pt idx="6848">
                  <c:v>-4462331.8888819991</c:v>
                </c:pt>
                <c:pt idx="6849">
                  <c:v>-4408449.5825430006</c:v>
                </c:pt>
                <c:pt idx="6850">
                  <c:v>-4354379.8991349991</c:v>
                </c:pt>
                <c:pt idx="6851">
                  <c:v>-4300124.2576130005</c:v>
                </c:pt>
                <c:pt idx="6852">
                  <c:v>-4245684.1109460006</c:v>
                </c:pt>
                <c:pt idx="6853">
                  <c:v>-4191060.946221</c:v>
                </c:pt>
                <c:pt idx="6854">
                  <c:v>-4136256.2847380009</c:v>
                </c:pt>
                <c:pt idx="6855">
                  <c:v>-4081271.6820840002</c:v>
                </c:pt>
                <c:pt idx="6856">
                  <c:v>-4026108.7281999998</c:v>
                </c:pt>
                <c:pt idx="6857">
                  <c:v>-3970769.0474299998</c:v>
                </c:pt>
                <c:pt idx="6858">
                  <c:v>-3915254.29856</c:v>
                </c:pt>
                <c:pt idx="6859">
                  <c:v>-3859566.174842</c:v>
                </c:pt>
                <c:pt idx="6860">
                  <c:v>-3803706.4039960001</c:v>
                </c:pt>
                <c:pt idx="6861">
                  <c:v>-3747676.7482099999</c:v>
                </c:pt>
                <c:pt idx="6862">
                  <c:v>-3691479.0041140001</c:v>
                </c:pt>
                <c:pt idx="6863">
                  <c:v>-3635115.0027399999</c:v>
                </c:pt>
                <c:pt idx="6864">
                  <c:v>-3578586.6094760001</c:v>
                </c:pt>
                <c:pt idx="6865">
                  <c:v>-3521895.7239870001</c:v>
                </c:pt>
                <c:pt idx="6866">
                  <c:v>-3465044.2801379999</c:v>
                </c:pt>
                <c:pt idx="6867">
                  <c:v>-3408034.2458850001</c:v>
                </c:pt>
                <c:pt idx="6868">
                  <c:v>-3350867.6231579995</c:v>
                </c:pt>
                <c:pt idx="6869">
                  <c:v>-3293546.4477280006</c:v>
                </c:pt>
                <c:pt idx="6870">
                  <c:v>-3236072.789047</c:v>
                </c:pt>
                <c:pt idx="6871">
                  <c:v>-3178448.7500860002</c:v>
                </c:pt>
                <c:pt idx="6872">
                  <c:v>-3120676.4671370001</c:v>
                </c:pt>
                <c:pt idx="6873">
                  <c:v>-3062758.109617</c:v>
                </c:pt>
                <c:pt idx="6874">
                  <c:v>-3004695.8798369998</c:v>
                </c:pt>
                <c:pt idx="6875">
                  <c:v>-2946492.0127639994</c:v>
                </c:pt>
                <c:pt idx="6876">
                  <c:v>-2888148.7757600001</c:v>
                </c:pt>
                <c:pt idx="6877">
                  <c:v>-2829668.4683039994</c:v>
                </c:pt>
                <c:pt idx="6878">
                  <c:v>-2771053.421697</c:v>
                </c:pt>
                <c:pt idx="6879">
                  <c:v>-2712305.9987489996</c:v>
                </c:pt>
                <c:pt idx="6880">
                  <c:v>-2653428.5934389997</c:v>
                </c:pt>
                <c:pt idx="6881">
                  <c:v>-2594423.6305740001</c:v>
                </c:pt>
                <c:pt idx="6882">
                  <c:v>-2535293.5654119994</c:v>
                </c:pt>
                <c:pt idx="6883">
                  <c:v>-2476040.8832780002</c:v>
                </c:pt>
                <c:pt idx="6884">
                  <c:v>-2416668.0991539997</c:v>
                </c:pt>
                <c:pt idx="6885">
                  <c:v>-2357177.7572579999</c:v>
                </c:pt>
                <c:pt idx="6886">
                  <c:v>-2297572.4306009994</c:v>
                </c:pt>
                <c:pt idx="6887">
                  <c:v>-2237854.7205230002</c:v>
                </c:pt>
                <c:pt idx="6888">
                  <c:v>-2178027.2562179998</c:v>
                </c:pt>
                <c:pt idx="6889">
                  <c:v>-2118092.6942340005</c:v>
                </c:pt>
                <c:pt idx="6890">
                  <c:v>-2058053.717961</c:v>
                </c:pt>
                <c:pt idx="6891">
                  <c:v>-1997913.037096</c:v>
                </c:pt>
                <c:pt idx="6892">
                  <c:v>-1937673.3870960001</c:v>
                </c:pt>
                <c:pt idx="6893">
                  <c:v>-1877337.5286129999</c:v>
                </c:pt>
                <c:pt idx="6894">
                  <c:v>-1816908.2469040002</c:v>
                </c:pt>
                <c:pt idx="6895">
                  <c:v>-1756388.35124</c:v>
                </c:pt>
                <c:pt idx="6896">
                  <c:v>-1695780.6742800002</c:v>
                </c:pt>
                <c:pt idx="6897">
                  <c:v>-1635088.0714460001</c:v>
                </c:pt>
                <c:pt idx="6898">
                  <c:v>-1574313.4202719999</c:v>
                </c:pt>
                <c:pt idx="6899">
                  <c:v>-1513459.6197390002</c:v>
                </c:pt>
                <c:pt idx="6900">
                  <c:v>-1452529.5895980003</c:v>
                </c:pt>
                <c:pt idx="6901">
                  <c:v>-1391526.2696790001</c:v>
                </c:pt>
                <c:pt idx="6902">
                  <c:v>-1330452.6191750003</c:v>
                </c:pt>
                <c:pt idx="6903">
                  <c:v>-1269311.6159330001</c:v>
                </c:pt>
                <c:pt idx="6904">
                  <c:v>-1208106.2557079999</c:v>
                </c:pt>
                <c:pt idx="6905">
                  <c:v>-1146839.5514219999</c:v>
                </c:pt>
                <c:pt idx="6906">
                  <c:v>-1085514.5324010001</c:v>
                </c:pt>
                <c:pt idx="6907">
                  <c:v>-1024134.2436050001</c:v>
                </c:pt>
                <c:pt idx="6908">
                  <c:v>-962701.74484299996</c:v>
                </c:pt>
                <c:pt idx="6909">
                  <c:v>-901220.10997799982</c:v>
                </c:pt>
                <c:pt idx="6910">
                  <c:v>-839692.42612400011</c:v>
                </c:pt>
                <c:pt idx="6911">
                  <c:v>-778121.79283199983</c:v>
                </c:pt>
                <c:pt idx="6912">
                  <c:v>-716511.32126300014</c:v>
                </c:pt>
                <c:pt idx="6913">
                  <c:v>-654864.13335899997</c:v>
                </c:pt>
                <c:pt idx="6914">
                  <c:v>-593183.36099900003</c:v>
                </c:pt>
                <c:pt idx="6915">
                  <c:v>-531472.14515500003</c:v>
                </c:pt>
                <c:pt idx="6916">
                  <c:v>-469733.63503499993</c:v>
                </c:pt>
                <c:pt idx="6917">
                  <c:v>-407970.98722200008</c:v>
                </c:pt>
                <c:pt idx="6918">
                  <c:v>-346187.36480799993</c:v>
                </c:pt>
                <c:pt idx="6919">
                  <c:v>-284385.93652400002</c:v>
                </c:pt>
                <c:pt idx="6920">
                  <c:v>-222569.87586100001</c:v>
                </c:pt>
                <c:pt idx="6921">
                  <c:v>-160742.36019499996</c:v>
                </c:pt>
                <c:pt idx="6922">
                  <c:v>-98906.569900999995</c:v>
                </c:pt>
                <c:pt idx="6923">
                  <c:v>-37065.687469999997</c:v>
                </c:pt>
                <c:pt idx="6924">
                  <c:v>24777.103373999995</c:v>
                </c:pt>
                <c:pt idx="6925">
                  <c:v>86618.618564999997</c:v>
                </c:pt>
                <c:pt idx="6926">
                  <c:v>148455.67457999999</c:v>
                </c:pt>
                <c:pt idx="6927">
                  <c:v>210285.08932599999</c:v>
                </c:pt>
                <c:pt idx="6928">
                  <c:v>272103.68302599993</c:v>
                </c:pt>
                <c:pt idx="6929">
                  <c:v>333908.27910100005</c:v>
                </c:pt>
                <c:pt idx="6930">
                  <c:v>395695.705052</c:v>
                </c:pt>
                <c:pt idx="6931">
                  <c:v>457462.79333700007</c:v>
                </c:pt>
                <c:pt idx="6932">
                  <c:v>519206.38224900002</c:v>
                </c:pt>
                <c:pt idx="6933">
                  <c:v>580923.31677999999</c:v>
                </c:pt>
                <c:pt idx="6934">
                  <c:v>642610.44948900002</c:v>
                </c:pt>
                <c:pt idx="6935">
                  <c:v>704264.64136000001</c:v>
                </c:pt>
                <c:pt idx="6936">
                  <c:v>765882.76265500009</c:v>
                </c:pt>
                <c:pt idx="6937">
                  <c:v>827461.69375799992</c:v>
                </c:pt>
                <c:pt idx="6938">
                  <c:v>888998.32601200009</c:v>
                </c:pt>
                <c:pt idx="6939">
                  <c:v>950489.56255100004</c:v>
                </c:pt>
                <c:pt idx="6940">
                  <c:v>1011932.3191189999</c:v>
                </c:pt>
                <c:pt idx="6941">
                  <c:v>1073323.5248790001</c:v>
                </c:pt>
                <c:pt idx="6942">
                  <c:v>1134660.1232180002</c:v>
                </c:pt>
                <c:pt idx="6943">
                  <c:v>1195939.0725360003</c:v>
                </c:pt>
                <c:pt idx="6944">
                  <c:v>1257157.347022</c:v>
                </c:pt>
                <c:pt idx="6945">
                  <c:v>1318311.9374279999</c:v>
                </c:pt>
                <c:pt idx="6946">
                  <c:v>1379399.8518190002</c:v>
                </c:pt>
                <c:pt idx="6947">
                  <c:v>1440418.11632</c:v>
                </c:pt>
                <c:pt idx="6948">
                  <c:v>1501363.775844</c:v>
                </c:pt>
                <c:pt idx="6949">
                  <c:v>1562233.8948070002</c:v>
                </c:pt>
                <c:pt idx="6950">
                  <c:v>1623025.5578370001</c:v>
                </c:pt>
                <c:pt idx="6951">
                  <c:v>1683735.8704520001</c:v>
                </c:pt>
                <c:pt idx="6952">
                  <c:v>1744361.9597420001</c:v>
                </c:pt>
                <c:pt idx="6953">
                  <c:v>1804900.9750249998</c:v>
                </c:pt>
                <c:pt idx="6954">
                  <c:v>1865350.088486</c:v>
                </c:pt>
                <c:pt idx="6955">
                  <c:v>1925706.495809</c:v>
                </c:pt>
                <c:pt idx="6956">
                  <c:v>1985967.4167839999</c:v>
                </c:pt>
                <c:pt idx="6957">
                  <c:v>2046130.0959040001</c:v>
                </c:pt>
                <c:pt idx="6958">
                  <c:v>2106191.8029399994</c:v>
                </c:pt>
                <c:pt idx="6959">
                  <c:v>2166149.8335039997</c:v>
                </c:pt>
                <c:pt idx="6960">
                  <c:v>2226001.5095910002</c:v>
                </c:pt>
                <c:pt idx="6961">
                  <c:v>2285744.1801049998</c:v>
                </c:pt>
                <c:pt idx="6962">
                  <c:v>2345375.2213699999</c:v>
                </c:pt>
                <c:pt idx="6963">
                  <c:v>2404892.0376149998</c:v>
                </c:pt>
                <c:pt idx="6964">
                  <c:v>2464292.061454</c:v>
                </c:pt>
                <c:pt idx="6965">
                  <c:v>2523572.7543350002</c:v>
                </c:pt>
                <c:pt idx="6966">
                  <c:v>2582731.6069789999</c:v>
                </c:pt>
                <c:pt idx="6967">
                  <c:v>2641766.1397980005</c:v>
                </c:pt>
                <c:pt idx="6968">
                  <c:v>2700673.9032959999</c:v>
                </c:pt>
                <c:pt idx="6969">
                  <c:v>2759452.4784499989</c:v>
                </c:pt>
                <c:pt idx="6970">
                  <c:v>2818099.4770740001</c:v>
                </c:pt>
                <c:pt idx="6971">
                  <c:v>2876612.5421629995</c:v>
                </c:pt>
                <c:pt idx="6972">
                  <c:v>2934989.3482189998</c:v>
                </c:pt>
                <c:pt idx="6973">
                  <c:v>2993227.6015650001</c:v>
                </c:pt>
                <c:pt idx="6974">
                  <c:v>3051325.0406260001</c:v>
                </c:pt>
                <c:pt idx="6975">
                  <c:v>3109279.436212</c:v>
                </c:pt>
                <c:pt idx="6976">
                  <c:v>3167088.591761</c:v>
                </c:pt>
                <c:pt idx="6977">
                  <c:v>3224750.3435840001</c:v>
                </c:pt>
                <c:pt idx="6978">
                  <c:v>3282262.5610759999</c:v>
                </c:pt>
                <c:pt idx="6979">
                  <c:v>3339623.1469220002</c:v>
                </c:pt>
                <c:pt idx="6980">
                  <c:v>3396830.037275</c:v>
                </c:pt>
                <c:pt idx="6981">
                  <c:v>3453881.2019270002</c:v>
                </c:pt>
                <c:pt idx="6982">
                  <c:v>3510774.64445</c:v>
                </c:pt>
                <c:pt idx="6983">
                  <c:v>3567508.402332</c:v>
                </c:pt>
                <c:pt idx="6984">
                  <c:v>3624080.5470900005</c:v>
                </c:pt>
                <c:pt idx="6985">
                  <c:v>3680489.1843670001</c:v>
                </c:pt>
                <c:pt idx="6986">
                  <c:v>3736732.4540149998</c:v>
                </c:pt>
                <c:pt idx="6987">
                  <c:v>3792808.5301549993</c:v>
                </c:pt>
                <c:pt idx="6988">
                  <c:v>3848715.6212330004</c:v>
                </c:pt>
                <c:pt idx="6989">
                  <c:v>3904451.9700469994</c:v>
                </c:pt>
                <c:pt idx="6990">
                  <c:v>3960015.8537689997</c:v>
                </c:pt>
                <c:pt idx="6991">
                  <c:v>4015405.5839469996</c:v>
                </c:pt>
                <c:pt idx="6992">
                  <c:v>4070619.5064929998</c:v>
                </c:pt>
                <c:pt idx="6993">
                  <c:v>4125656.001654</c:v>
                </c:pt>
                <c:pt idx="6994">
                  <c:v>4180513.483978</c:v>
                </c:pt>
                <c:pt idx="6995">
                  <c:v>4235190.4022510005</c:v>
                </c:pt>
                <c:pt idx="6996">
                  <c:v>4289685.2394360006</c:v>
                </c:pt>
                <c:pt idx="6997">
                  <c:v>4343996.5125879999</c:v>
                </c:pt>
                <c:pt idx="6998">
                  <c:v>4398122.772760001</c:v>
                </c:pt>
                <c:pt idx="6999">
                  <c:v>4452062.6048959997</c:v>
                </c:pt>
                <c:pt idx="7000">
                  <c:v>4505814.6277129985</c:v>
                </c:pt>
                <c:pt idx="7001">
                  <c:v>4559377.4935700009</c:v>
                </c:pt>
                <c:pt idx="7002">
                  <c:v>4612749.8883230006</c:v>
                </c:pt>
                <c:pt idx="7003">
                  <c:v>4665930.5311720008</c:v>
                </c:pt>
                <c:pt idx="7004">
                  <c:v>4718918.1744980002</c:v>
                </c:pt>
                <c:pt idx="7005">
                  <c:v>4771711.603684999</c:v>
                </c:pt>
                <c:pt idx="7006">
                  <c:v>4824309.6369340001</c:v>
                </c:pt>
                <c:pt idx="7007">
                  <c:v>4876711.1250699991</c:v>
                </c:pt>
                <c:pt idx="7008">
                  <c:v>4928914.9513350008</c:v>
                </c:pt>
                <c:pt idx="7009">
                  <c:v>4980920.0311730001</c:v>
                </c:pt>
                <c:pt idx="7010">
                  <c:v>5032725.312008</c:v>
                </c:pt>
                <c:pt idx="7011">
                  <c:v>5084329.7730139997</c:v>
                </c:pt>
                <c:pt idx="7012">
                  <c:v>5135732.424869</c:v>
                </c:pt>
                <c:pt idx="7013">
                  <c:v>5186932.3095139991</c:v>
                </c:pt>
                <c:pt idx="7014">
                  <c:v>5237928.4998949999</c:v>
                </c:pt>
                <c:pt idx="7015">
                  <c:v>5288720.0996999992</c:v>
                </c:pt>
                <c:pt idx="7016">
                  <c:v>5339306.24309</c:v>
                </c:pt>
                <c:pt idx="7017">
                  <c:v>5389686.094424</c:v>
                </c:pt>
                <c:pt idx="7018">
                  <c:v>5439858.8479780005</c:v>
                </c:pt>
                <c:pt idx="7019">
                  <c:v>5489823.7276539998</c:v>
                </c:pt>
                <c:pt idx="7020">
                  <c:v>5539579.9866880002</c:v>
                </c:pt>
                <c:pt idx="7021">
                  <c:v>5589126.9073550012</c:v>
                </c:pt>
                <c:pt idx="7022">
                  <c:v>5638463.8006600002</c:v>
                </c:pt>
                <c:pt idx="7023">
                  <c:v>5687590.0060329996</c:v>
                </c:pt>
                <c:pt idx="7024">
                  <c:v>5736504.891015999</c:v>
                </c:pt>
                <c:pt idx="7025">
                  <c:v>5785207.8509460008</c:v>
                </c:pt>
                <c:pt idx="7026">
                  <c:v>5833698.3086350001</c:v>
                </c:pt>
                <c:pt idx="7027">
                  <c:v>5881975.7140469998</c:v>
                </c:pt>
                <c:pt idx="7028">
                  <c:v>5930039.5439680004</c:v>
                </c:pt>
                <c:pt idx="7029">
                  <c:v>5977889.3016819991</c:v>
                </c:pt>
                <c:pt idx="7030">
                  <c:v>6025524.5166309997</c:v>
                </c:pt>
                <c:pt idx="7031">
                  <c:v>6072944.7440859992</c:v>
                </c:pt>
                <c:pt idx="7032">
                  <c:v>6120149.5648069987</c:v>
                </c:pt>
                <c:pt idx="7033">
                  <c:v>6167138.5847039996</c:v>
                </c:pt>
                <c:pt idx="7034">
                  <c:v>6213911.4344980009</c:v>
                </c:pt>
                <c:pt idx="7035">
                  <c:v>6260467.7693759995</c:v>
                </c:pt>
                <c:pt idx="7036">
                  <c:v>6306807.2686510002</c:v>
                </c:pt>
                <c:pt idx="7037">
                  <c:v>6352929.6354139997</c:v>
                </c:pt>
                <c:pt idx="7038">
                  <c:v>6398834.5961919995</c:v>
                </c:pt>
                <c:pt idx="7039">
                  <c:v>6444521.9005980007</c:v>
                </c:pt>
                <c:pt idx="7040">
                  <c:v>6489991.3209919995</c:v>
                </c:pt>
                <c:pt idx="7041">
                  <c:v>6535242.6521269996</c:v>
                </c:pt>
                <c:pt idx="7042">
                  <c:v>6580275.7108059991</c:v>
                </c:pt>
                <c:pt idx="7043">
                  <c:v>6625090.3355390001</c:v>
                </c:pt>
                <c:pt idx="7044">
                  <c:v>6669686.3861910002</c:v>
                </c:pt>
                <c:pt idx="7045">
                  <c:v>6714063.7436420005</c:v>
                </c:pt>
                <c:pt idx="7046">
                  <c:v>6758222.3094389997</c:v>
                </c:pt>
                <c:pt idx="7047">
                  <c:v>6802162.0054560006</c:v>
                </c:pt>
                <c:pt idx="7048">
                  <c:v>6845882.7735480005</c:v>
                </c:pt>
                <c:pt idx="7049">
                  <c:v>6889384.5752129992</c:v>
                </c:pt>
                <c:pt idx="7050">
                  <c:v>6932667.3912479999</c:v>
                </c:pt>
                <c:pt idx="7051">
                  <c:v>6975731.221415</c:v>
                </c:pt>
                <c:pt idx="7052">
                  <c:v>7018576.0840990003</c:v>
                </c:pt>
                <c:pt idx="7053">
                  <c:v>7061202.0159769999</c:v>
                </c:pt>
                <c:pt idx="7054">
                  <c:v>7103609.0716840001</c:v>
                </c:pt>
                <c:pt idx="7055">
                  <c:v>7145797.3234789995</c:v>
                </c:pt>
                <c:pt idx="7056">
                  <c:v>7187766.8609159999</c:v>
                </c:pt>
                <c:pt idx="7057">
                  <c:v>7229517.7905220008</c:v>
                </c:pt>
                <c:pt idx="7058">
                  <c:v>7271050.2354630008</c:v>
                </c:pt>
                <c:pt idx="7059">
                  <c:v>7312364.3352290001</c:v>
                </c:pt>
                <c:pt idx="7060">
                  <c:v>7353460.2453120006</c:v>
                </c:pt>
                <c:pt idx="7061">
                  <c:v>7394338.1368849995</c:v>
                </c:pt>
                <c:pt idx="7062">
                  <c:v>7434998.1964920005</c:v>
                </c:pt>
                <c:pt idx="7063">
                  <c:v>7475440.6257319981</c:v>
                </c:pt>
                <c:pt idx="7064">
                  <c:v>7515665.6409500008</c:v>
                </c:pt>
                <c:pt idx="7065">
                  <c:v>7555673.4729330009</c:v>
                </c:pt>
                <c:pt idx="7066">
                  <c:v>7595464.3666019998</c:v>
                </c:pt>
                <c:pt idx="7067">
                  <c:v>7635038.5807159999</c:v>
                </c:pt>
                <c:pt idx="7068">
                  <c:v>7674396.3875690009</c:v>
                </c:pt>
                <c:pt idx="7069">
                  <c:v>7713538.0726990011</c:v>
                </c:pt>
                <c:pt idx="7070">
                  <c:v>7752463.9345940007</c:v>
                </c:pt>
                <c:pt idx="7071">
                  <c:v>7791174.2844060007</c:v>
                </c:pt>
                <c:pt idx="7072">
                  <c:v>7829669.4456640007</c:v>
                </c:pt>
                <c:pt idx="7073">
                  <c:v>7867949.7539910004</c:v>
                </c:pt>
                <c:pt idx="7074">
                  <c:v>7906015.5568269994</c:v>
                </c:pt>
                <c:pt idx="7075">
                  <c:v>7943867.2131509995</c:v>
                </c:pt>
                <c:pt idx="7076">
                  <c:v>7981505.0932139987</c:v>
                </c:pt>
                <c:pt idx="7077">
                  <c:v>8018929.5782630006</c:v>
                </c:pt>
                <c:pt idx="7078">
                  <c:v>8056141.0602809992</c:v>
                </c:pt>
                <c:pt idx="7079">
                  <c:v>8093139.941722</c:v>
                </c:pt>
                <c:pt idx="7080">
                  <c:v>8129926.6352529991</c:v>
                </c:pt>
                <c:pt idx="7081">
                  <c:v>8166501.5634999992</c:v>
                </c:pt>
                <c:pt idx="7082">
                  <c:v>8202865.1587929996</c:v>
                </c:pt>
                <c:pt idx="7083">
                  <c:v>8239017.8629200002</c:v>
                </c:pt>
                <c:pt idx="7084">
                  <c:v>8274960.1268809987</c:v>
                </c:pt>
                <c:pt idx="7085">
                  <c:v>8310692.4106470002</c:v>
                </c:pt>
                <c:pt idx="7086">
                  <c:v>8346215.1829210008</c:v>
                </c:pt>
                <c:pt idx="7087">
                  <c:v>8381528.920903</c:v>
                </c:pt>
                <c:pt idx="7088">
                  <c:v>8416634.1100609973</c:v>
                </c:pt>
                <c:pt idx="7089">
                  <c:v>8451531.2438989989</c:v>
                </c:pt>
                <c:pt idx="7090">
                  <c:v>8486220.8237350006</c:v>
                </c:pt>
                <c:pt idx="7091">
                  <c:v>8520703.3584809992</c:v>
                </c:pt>
                <c:pt idx="7092">
                  <c:v>8554979.3644229993</c:v>
                </c:pt>
                <c:pt idx="7093">
                  <c:v>8589049.3650059998</c:v>
                </c:pt>
                <c:pt idx="7094">
                  <c:v>8622913.8906270005</c:v>
                </c:pt>
                <c:pt idx="7095">
                  <c:v>8656573.4784239978</c:v>
                </c:pt>
                <c:pt idx="7096">
                  <c:v>8690028.6720710006</c:v>
                </c:pt>
                <c:pt idx="7097">
                  <c:v>8723280.021582</c:v>
                </c:pt>
                <c:pt idx="7098">
                  <c:v>8756328.083106</c:v>
                </c:pt>
                <c:pt idx="7099">
                  <c:v>8789173.4187400006</c:v>
                </c:pt>
                <c:pt idx="7100">
                  <c:v>8821816.5963329989</c:v>
                </c:pt>
                <c:pt idx="7101">
                  <c:v>8854258.1892989986</c:v>
                </c:pt>
                <c:pt idx="7102">
                  <c:v>8886498.7764329985</c:v>
                </c:pt>
                <c:pt idx="7103">
                  <c:v>8918538.9417310003</c:v>
                </c:pt>
                <c:pt idx="7104">
                  <c:v>8950379.2742079981</c:v>
                </c:pt>
                <c:pt idx="7105">
                  <c:v>8982020.367726</c:v>
                </c:pt>
                <c:pt idx="7106">
                  <c:v>9013462.8208210003</c:v>
                </c:pt>
                <c:pt idx="7107">
                  <c:v>9044707.2365319971</c:v>
                </c:pt>
                <c:pt idx="7108">
                  <c:v>9075754.2222379986</c:v>
                </c:pt>
                <c:pt idx="7109">
                  <c:v>9106604.3894939981</c:v>
                </c:pt>
                <c:pt idx="7110">
                  <c:v>9137258.3538700026</c:v>
                </c:pt>
                <c:pt idx="7111">
                  <c:v>9167716.7347949985</c:v>
                </c:pt>
                <c:pt idx="7112">
                  <c:v>9197980.1554029994</c:v>
                </c:pt>
                <c:pt idx="7113">
                  <c:v>9228049.2423819974</c:v>
                </c:pt>
                <c:pt idx="7114">
                  <c:v>9257924.6258239988</c:v>
                </c:pt>
                <c:pt idx="7115">
                  <c:v>9287606.9390810002</c:v>
                </c:pt>
                <c:pt idx="7116">
                  <c:v>9317096.8186230008</c:v>
                </c:pt>
                <c:pt idx="7117">
                  <c:v>9346394.9038970005</c:v>
                </c:pt>
                <c:pt idx="7118">
                  <c:v>9375501.8371890001</c:v>
                </c:pt>
                <c:pt idx="7119">
                  <c:v>9404418.2634919975</c:v>
                </c:pt>
                <c:pt idx="7120">
                  <c:v>9433144.830370998</c:v>
                </c:pt>
                <c:pt idx="7121">
                  <c:v>9461682.1878379975</c:v>
                </c:pt>
                <c:pt idx="7122">
                  <c:v>9490030.9882199988</c:v>
                </c:pt>
                <c:pt idx="7123">
                  <c:v>9518191.8860410005</c:v>
                </c:pt>
                <c:pt idx="7124">
                  <c:v>9546165.5378959961</c:v>
                </c:pt>
                <c:pt idx="7125">
                  <c:v>9573952.6023329981</c:v>
                </c:pt>
                <c:pt idx="7126">
                  <c:v>9601553.7397399973</c:v>
                </c:pt>
                <c:pt idx="7127">
                  <c:v>9628969.6122239977</c:v>
                </c:pt>
                <c:pt idx="7128">
                  <c:v>9656200.8835080005</c:v>
                </c:pt>
                <c:pt idx="7129">
                  <c:v>9683248.2188130002</c:v>
                </c:pt>
                <c:pt idx="7130">
                  <c:v>9710112.2847579997</c:v>
                </c:pt>
                <c:pt idx="7131">
                  <c:v>9736793.7492509987</c:v>
                </c:pt>
                <c:pt idx="7132">
                  <c:v>9763293.281388998</c:v>
                </c:pt>
                <c:pt idx="7133">
                  <c:v>9789611.5513569992</c:v>
                </c:pt>
                <c:pt idx="7134">
                  <c:v>9815749.230329996</c:v>
                </c:pt>
                <c:pt idx="7135">
                  <c:v>9841706.9903759975</c:v>
                </c:pt>
                <c:pt idx="7136">
                  <c:v>9867485.5043659974</c:v>
                </c:pt>
                <c:pt idx="7137">
                  <c:v>9893085.4458760004</c:v>
                </c:pt>
                <c:pt idx="7138">
                  <c:v>9918507.4891049974</c:v>
                </c:pt>
                <c:pt idx="7139">
                  <c:v>9943752.3087830022</c:v>
                </c:pt>
                <c:pt idx="7140">
                  <c:v>9968820.580085</c:v>
                </c:pt>
                <c:pt idx="7141">
                  <c:v>9993712.9785510004</c:v>
                </c:pt>
                <c:pt idx="7142">
                  <c:v>10018430.180001</c:v>
                </c:pt>
                <c:pt idx="7143">
                  <c:v>10042972.860455999</c:v>
                </c:pt>
                <c:pt idx="7144">
                  <c:v>10067341.696063001</c:v>
                </c:pt>
                <c:pt idx="7145">
                  <c:v>10091537.363014001</c:v>
                </c:pt>
                <c:pt idx="7146">
                  <c:v>10115560.537477998</c:v>
                </c:pt>
                <c:pt idx="7147">
                  <c:v>10139411.895522</c:v>
                </c:pt>
                <c:pt idx="7148">
                  <c:v>10163092.113045</c:v>
                </c:pt>
                <c:pt idx="7149">
                  <c:v>10186601.865709001</c:v>
                </c:pt>
                <c:pt idx="7150">
                  <c:v>10209941.828869</c:v>
                </c:pt>
                <c:pt idx="7151">
                  <c:v>10233112.677509001</c:v>
                </c:pt>
                <c:pt idx="7152">
                  <c:v>10256115.086177997</c:v>
                </c:pt>
                <c:pt idx="7153">
                  <c:v>10278949.728927998</c:v>
                </c:pt>
                <c:pt idx="7154">
                  <c:v>10301617.279252</c:v>
                </c:pt>
                <c:pt idx="7155">
                  <c:v>10324118.410027998</c:v>
                </c:pt>
                <c:pt idx="7156">
                  <c:v>10346453.793457</c:v>
                </c:pt>
                <c:pt idx="7157">
                  <c:v>10368624.101009</c:v>
                </c:pt>
                <c:pt idx="7158">
                  <c:v>10390630.003368</c:v>
                </c:pt>
                <c:pt idx="7159">
                  <c:v>10412472.170378</c:v>
                </c:pt>
                <c:pt idx="7160">
                  <c:v>10434151.270994999</c:v>
                </c:pt>
                <c:pt idx="7161">
                  <c:v>10455667.973229</c:v>
                </c:pt>
                <c:pt idx="7162">
                  <c:v>10477022.944101</c:v>
                </c:pt>
                <c:pt idx="7163">
                  <c:v>10498216.849593999</c:v>
                </c:pt>
                <c:pt idx="7164">
                  <c:v>10519250.354605002</c:v>
                </c:pt>
                <c:pt idx="7165">
                  <c:v>10540124.122901</c:v>
                </c:pt>
                <c:pt idx="7166">
                  <c:v>10560838.817073002</c:v>
                </c:pt>
                <c:pt idx="7167">
                  <c:v>10581395.098495996</c:v>
                </c:pt>
                <c:pt idx="7168">
                  <c:v>10601793.627285998</c:v>
                </c:pt>
                <c:pt idx="7169">
                  <c:v>10622035.062261</c:v>
                </c:pt>
                <c:pt idx="7170">
                  <c:v>10642120.060899002</c:v>
                </c:pt>
                <c:pt idx="7171">
                  <c:v>10662049.279301001</c:v>
                </c:pt>
                <c:pt idx="7172">
                  <c:v>10681823.372157002</c:v>
                </c:pt>
                <c:pt idx="7173">
                  <c:v>10701442.992706003</c:v>
                </c:pt>
                <c:pt idx="7174">
                  <c:v>10720908.792703999</c:v>
                </c:pt>
                <c:pt idx="7175">
                  <c:v>10740221.422389003</c:v>
                </c:pt>
                <c:pt idx="7176">
                  <c:v>10759381.530448997</c:v>
                </c:pt>
                <c:pt idx="7177">
                  <c:v>10778389.763987999</c:v>
                </c:pt>
                <c:pt idx="7178">
                  <c:v>10797246.768499998</c:v>
                </c:pt>
                <c:pt idx="7179">
                  <c:v>10815953.187836001</c:v>
                </c:pt>
                <c:pt idx="7180">
                  <c:v>10834509.664174</c:v>
                </c:pt>
                <c:pt idx="7181">
                  <c:v>10852916.837993998</c:v>
                </c:pt>
                <c:pt idx="7182">
                  <c:v>10871175.348051</c:v>
                </c:pt>
                <c:pt idx="7183">
                  <c:v>10889285.831347</c:v>
                </c:pt>
                <c:pt idx="7184">
                  <c:v>10907248.923106</c:v>
                </c:pt>
                <c:pt idx="7185">
                  <c:v>10925065.256752999</c:v>
                </c:pt>
                <c:pt idx="7186">
                  <c:v>10942735.463884002</c:v>
                </c:pt>
                <c:pt idx="7187">
                  <c:v>10960260.174252002</c:v>
                </c:pt>
                <c:pt idx="7188">
                  <c:v>10977640.015737003</c:v>
                </c:pt>
                <c:pt idx="7189">
                  <c:v>10994875.614331</c:v>
                </c:pt>
                <c:pt idx="7190">
                  <c:v>11011967.594111999</c:v>
                </c:pt>
                <c:pt idx="7191">
                  <c:v>11028916.577230997</c:v>
                </c:pt>
                <c:pt idx="7192">
                  <c:v>11045723.183886999</c:v>
                </c:pt>
                <c:pt idx="7193">
                  <c:v>11062388.032315001</c:v>
                </c:pt>
                <c:pt idx="7194">
                  <c:v>11078911.738760998</c:v>
                </c:pt>
                <c:pt idx="7195">
                  <c:v>11095294.917473998</c:v>
                </c:pt>
                <c:pt idx="7196">
                  <c:v>11111538.180681001</c:v>
                </c:pt>
                <c:pt idx="7197">
                  <c:v>11127642.138580998</c:v>
                </c:pt>
                <c:pt idx="7198">
                  <c:v>11143607.399320997</c:v>
                </c:pt>
                <c:pt idx="7199">
                  <c:v>11159434.56899</c:v>
                </c:pt>
                <c:pt idx="7200">
                  <c:v>11175124.251599997</c:v>
                </c:pt>
                <c:pt idx="7201">
                  <c:v>11190677.049074998</c:v>
                </c:pt>
                <c:pt idx="7202">
                  <c:v>11206093.561240003</c:v>
                </c:pt>
                <c:pt idx="7203">
                  <c:v>11221374.385805001</c:v>
                </c:pt>
                <c:pt idx="7204">
                  <c:v>11236520.118360998</c:v>
                </c:pt>
                <c:pt idx="7205">
                  <c:v>11251531.352361999</c:v>
                </c:pt>
                <c:pt idx="7206">
                  <c:v>11266408.679119</c:v>
                </c:pt>
                <c:pt idx="7207">
                  <c:v>11281152.687790001</c:v>
                </c:pt>
                <c:pt idx="7208">
                  <c:v>11295763.965371002</c:v>
                </c:pt>
                <c:pt idx="7209">
                  <c:v>11310243.096686</c:v>
                </c:pt>
                <c:pt idx="7210">
                  <c:v>11324590.664380003</c:v>
                </c:pt>
                <c:pt idx="7211">
                  <c:v>11338807.248911001</c:v>
                </c:pt>
                <c:pt idx="7212">
                  <c:v>11352893.428544998</c:v>
                </c:pt>
                <c:pt idx="7213">
                  <c:v>11366849.779347001</c:v>
                </c:pt>
                <c:pt idx="7214">
                  <c:v>11380676.875173004</c:v>
                </c:pt>
                <c:pt idx="7215">
                  <c:v>11394375.28767</c:v>
                </c:pt>
                <c:pt idx="7216">
                  <c:v>11407945.586264998</c:v>
                </c:pt>
                <c:pt idx="7217">
                  <c:v>11421388.338163</c:v>
                </c:pt>
                <c:pt idx="7218">
                  <c:v>11434704.108341997</c:v>
                </c:pt>
                <c:pt idx="7219">
                  <c:v>11447893.459549</c:v>
                </c:pt>
                <c:pt idx="7220">
                  <c:v>11460956.952292999</c:v>
                </c:pt>
                <c:pt idx="7221">
                  <c:v>11473895.144849</c:v>
                </c:pt>
                <c:pt idx="7222">
                  <c:v>11486708.593247</c:v>
                </c:pt>
                <c:pt idx="7223">
                  <c:v>11499397.851273002</c:v>
                </c:pt>
                <c:pt idx="7224">
                  <c:v>11511963.470468</c:v>
                </c:pt>
                <c:pt idx="7225">
                  <c:v>11524406.000123</c:v>
                </c:pt>
                <c:pt idx="7226">
                  <c:v>11536725.987278</c:v>
                </c:pt>
                <c:pt idx="7227">
                  <c:v>11548923.976724001</c:v>
                </c:pt>
                <c:pt idx="7228">
                  <c:v>11561000.510996997</c:v>
                </c:pt>
                <c:pt idx="7229">
                  <c:v>11572956.130380997</c:v>
                </c:pt>
                <c:pt idx="7230">
                  <c:v>11584791.372904003</c:v>
                </c:pt>
                <c:pt idx="7231">
                  <c:v>11596506.774343003</c:v>
                </c:pt>
                <c:pt idx="7232">
                  <c:v>11608102.868217999</c:v>
                </c:pt>
                <c:pt idx="7233">
                  <c:v>11619580.185799003</c:v>
                </c:pt>
                <c:pt idx="7234">
                  <c:v>11630939.256100997</c:v>
                </c:pt>
                <c:pt idx="7235">
                  <c:v>11642180.605885999</c:v>
                </c:pt>
                <c:pt idx="7236">
                  <c:v>11653304.759668</c:v>
                </c:pt>
                <c:pt idx="7237">
                  <c:v>11664312.239711</c:v>
                </c:pt>
                <c:pt idx="7238">
                  <c:v>11675203.566031</c:v>
                </c:pt>
                <c:pt idx="7239">
                  <c:v>11685979.256396998</c:v>
                </c:pt>
                <c:pt idx="7240">
                  <c:v>11696639.826338001</c:v>
                </c:pt>
                <c:pt idx="7241">
                  <c:v>11707185.789139001</c:v>
                </c:pt>
                <c:pt idx="7242">
                  <c:v>11717617.655846002</c:v>
                </c:pt>
                <c:pt idx="7243">
                  <c:v>11727935.935272003</c:v>
                </c:pt>
                <c:pt idx="7244">
                  <c:v>11738141.133994998</c:v>
                </c:pt>
                <c:pt idx="7245">
                  <c:v>11748233.756363001</c:v>
                </c:pt>
                <c:pt idx="7246">
                  <c:v>11758214.304500002</c:v>
                </c:pt>
                <c:pt idx="7247">
                  <c:v>11768083.278303998</c:v>
                </c:pt>
                <c:pt idx="7248">
                  <c:v>11777841.175457003</c:v>
                </c:pt>
                <c:pt idx="7249">
                  <c:v>11787488.491423998</c:v>
                </c:pt>
                <c:pt idx="7250">
                  <c:v>11797025.719458997</c:v>
                </c:pt>
                <c:pt idx="7251">
                  <c:v>11806453.350610001</c:v>
                </c:pt>
                <c:pt idx="7252">
                  <c:v>11815771.873722002</c:v>
                </c:pt>
                <c:pt idx="7253">
                  <c:v>11824981.775442</c:v>
                </c:pt>
                <c:pt idx="7254">
                  <c:v>11834083.540224995</c:v>
                </c:pt>
                <c:pt idx="7255">
                  <c:v>11843077.650335997</c:v>
                </c:pt>
                <c:pt idx="7256">
                  <c:v>11851964.585857002</c:v>
                </c:pt>
                <c:pt idx="7257">
                  <c:v>11860744.824692002</c:v>
                </c:pt>
                <c:pt idx="7258">
                  <c:v>11869418.842573</c:v>
                </c:pt>
                <c:pt idx="7259">
                  <c:v>11877987.113063</c:v>
                </c:pt>
                <c:pt idx="7260">
                  <c:v>11886450.107562998</c:v>
                </c:pt>
                <c:pt idx="7261">
                  <c:v>11894808.295318</c:v>
                </c:pt>
                <c:pt idx="7262">
                  <c:v>11903062.143421998</c:v>
                </c:pt>
                <c:pt idx="7263">
                  <c:v>11911212.116823997</c:v>
                </c:pt>
                <c:pt idx="7264">
                  <c:v>11919258.678334998</c:v>
                </c:pt>
                <c:pt idx="7265">
                  <c:v>11927202.288631</c:v>
                </c:pt>
                <c:pt idx="7266">
                  <c:v>11935043.406263998</c:v>
                </c:pt>
                <c:pt idx="7267">
                  <c:v>11942782.487664998</c:v>
                </c:pt>
                <c:pt idx="7268">
                  <c:v>11950419.987148</c:v>
                </c:pt>
                <c:pt idx="7269">
                  <c:v>11957956.356923003</c:v>
                </c:pt>
                <c:pt idx="7270">
                  <c:v>11965392.047096996</c:v>
                </c:pt>
                <c:pt idx="7271">
                  <c:v>11972727.505683001</c:v>
                </c:pt>
                <c:pt idx="7272">
                  <c:v>11979963.178607</c:v>
                </c:pt>
                <c:pt idx="7273">
                  <c:v>11987099.509713002</c:v>
                </c:pt>
                <c:pt idx="7274">
                  <c:v>11994136.94077</c:v>
                </c:pt>
                <c:pt idx="7275">
                  <c:v>12001075.911482003</c:v>
                </c:pt>
                <c:pt idx="7276">
                  <c:v>12007916.859491</c:v>
                </c:pt>
                <c:pt idx="7277">
                  <c:v>12014660.220387001</c:v>
                </c:pt>
                <c:pt idx="7278">
                  <c:v>12021306.427712999</c:v>
                </c:pt>
                <c:pt idx="7279">
                  <c:v>12027855.912975</c:v>
                </c:pt>
                <c:pt idx="7280">
                  <c:v>12034309.105644003</c:v>
                </c:pt>
                <c:pt idx="7281">
                  <c:v>12040666.433171</c:v>
                </c:pt>
                <c:pt idx="7282">
                  <c:v>12046928.320986003</c:v>
                </c:pt>
                <c:pt idx="7283">
                  <c:v>12053095.192512</c:v>
                </c:pt>
                <c:pt idx="7284">
                  <c:v>12059167.46917</c:v>
                </c:pt>
                <c:pt idx="7285">
                  <c:v>12065145.570383999</c:v>
                </c:pt>
                <c:pt idx="7286">
                  <c:v>12071029.913593998</c:v>
                </c:pt>
                <c:pt idx="7287">
                  <c:v>12076820.914258001</c:v>
                </c:pt>
                <c:pt idx="7288">
                  <c:v>12082518.985864</c:v>
                </c:pt>
                <c:pt idx="7289">
                  <c:v>12088124.539934998</c:v>
                </c:pt>
                <c:pt idx="7290">
                  <c:v>12093637.986037998</c:v>
                </c:pt>
                <c:pt idx="7291">
                  <c:v>12099059.731791001</c:v>
                </c:pt>
                <c:pt idx="7292">
                  <c:v>12104390.182870002</c:v>
                </c:pt>
                <c:pt idx="7293">
                  <c:v>12109629.743019998</c:v>
                </c:pt>
                <c:pt idx="7294">
                  <c:v>12114778.814059002</c:v>
                </c:pt>
                <c:pt idx="7295">
                  <c:v>12119837.795887999</c:v>
                </c:pt>
                <c:pt idx="7296">
                  <c:v>12124807.086497998</c:v>
                </c:pt>
                <c:pt idx="7297">
                  <c:v>12129687.081978003</c:v>
                </c:pt>
                <c:pt idx="7298">
                  <c:v>12134478.176525999</c:v>
                </c:pt>
                <c:pt idx="7299">
                  <c:v>12139180.76245</c:v>
                </c:pt>
                <c:pt idx="7300">
                  <c:v>12143795.230183</c:v>
                </c:pt>
                <c:pt idx="7301">
                  <c:v>12148321.968286</c:v>
                </c:pt>
                <c:pt idx="7302">
                  <c:v>12152761.363460002</c:v>
                </c:pt>
                <c:pt idx="7303">
                  <c:v>12157113.800550999</c:v>
                </c:pt>
                <c:pt idx="7304">
                  <c:v>12161379.662559003</c:v>
                </c:pt>
                <c:pt idx="7305">
                  <c:v>12165559.330646003</c:v>
                </c:pt>
                <c:pt idx="7306">
                  <c:v>12169653.184145</c:v>
                </c:pt>
                <c:pt idx="7307">
                  <c:v>12173661.600564998</c:v>
                </c:pt>
                <c:pt idx="7308">
                  <c:v>12177584.955604002</c:v>
                </c:pt>
                <c:pt idx="7309">
                  <c:v>12181423.623152003</c:v>
                </c:pt>
                <c:pt idx="7310">
                  <c:v>12185177.975302001</c:v>
                </c:pt>
                <c:pt idx="7311">
                  <c:v>12188848.382359002</c:v>
                </c:pt>
                <c:pt idx="7312">
                  <c:v>12192435.212843003</c:v>
                </c:pt>
                <c:pt idx="7313">
                  <c:v>12195938.833503</c:v>
                </c:pt>
                <c:pt idx="7314">
                  <c:v>12199359.609321998</c:v>
                </c:pt>
                <c:pt idx="7315">
                  <c:v>12202697.903524999</c:v>
                </c:pt>
                <c:pt idx="7316">
                  <c:v>12205954.077587998</c:v>
                </c:pt>
                <c:pt idx="7317">
                  <c:v>12209128.491245</c:v>
                </c:pt>
                <c:pt idx="7318">
                  <c:v>12212221.502498997</c:v>
                </c:pt>
                <c:pt idx="7319">
                  <c:v>12215233.467626</c:v>
                </c:pt>
                <c:pt idx="7320">
                  <c:v>12218164.741183</c:v>
                </c:pt>
                <c:pt idx="7321">
                  <c:v>12221015.676022001</c:v>
                </c:pt>
                <c:pt idx="7322">
                  <c:v>12223786.623291001</c:v>
                </c:pt>
                <c:pt idx="7323">
                  <c:v>12226477.932444001</c:v>
                </c:pt>
                <c:pt idx="7324">
                  <c:v>12229089.951253004</c:v>
                </c:pt>
                <c:pt idx="7325">
                  <c:v>12231623.025811002</c:v>
                </c:pt>
                <c:pt idx="7326">
                  <c:v>12234077.500542</c:v>
                </c:pt>
                <c:pt idx="7327">
                  <c:v>12236453.718207998</c:v>
                </c:pt>
                <c:pt idx="7328">
                  <c:v>12238752.019919002</c:v>
                </c:pt>
                <c:pt idx="7329">
                  <c:v>12240972.745138997</c:v>
                </c:pt>
                <c:pt idx="7330">
                  <c:v>12243116.231695998</c:v>
                </c:pt>
                <c:pt idx="7331">
                  <c:v>12245182.815786002</c:v>
                </c:pt>
                <c:pt idx="7332">
                  <c:v>12247172.831985002</c:v>
                </c:pt>
                <c:pt idx="7333">
                  <c:v>12249086.613255</c:v>
                </c:pt>
                <c:pt idx="7334">
                  <c:v>12250924.490953002</c:v>
                </c:pt>
                <c:pt idx="7335">
                  <c:v>12252686.794837</c:v>
                </c:pt>
                <c:pt idx="7336">
                  <c:v>12254373.853074001</c:v>
                </c:pt>
                <c:pt idx="7337">
                  <c:v>12255985.992250999</c:v>
                </c:pt>
                <c:pt idx="7338">
                  <c:v>12257523.537377998</c:v>
                </c:pt>
                <c:pt idx="7339">
                  <c:v>12258986.811899999</c:v>
                </c:pt>
                <c:pt idx="7340">
                  <c:v>12260376.137701998</c:v>
                </c:pt>
                <c:pt idx="7341">
                  <c:v>12261691.835117999</c:v>
                </c:pt>
                <c:pt idx="7342">
                  <c:v>12262934.222937997</c:v>
                </c:pt>
                <c:pt idx="7343">
                  <c:v>12264103.618416999</c:v>
                </c:pt>
                <c:pt idx="7344">
                  <c:v>12265200.337278998</c:v>
                </c:pt>
                <c:pt idx="7345">
                  <c:v>12266224.693732003</c:v>
                </c:pt>
                <c:pt idx="7346">
                  <c:v>12267177.000467001</c:v>
                </c:pt>
                <c:pt idx="7347">
                  <c:v>12268057.568671999</c:v>
                </c:pt>
                <c:pt idx="7348">
                  <c:v>12268866.708033998</c:v>
                </c:pt>
                <c:pt idx="7349">
                  <c:v>12269604.726753999</c:v>
                </c:pt>
                <c:pt idx="7350">
                  <c:v>12270271.931546997</c:v>
                </c:pt>
                <c:pt idx="7351">
                  <c:v>12270868.627653999</c:v>
                </c:pt>
                <c:pt idx="7352">
                  <c:v>12271395.118848</c:v>
                </c:pt>
                <c:pt idx="7353">
                  <c:v>12271851.707440998</c:v>
                </c:pt>
                <c:pt idx="7354">
                  <c:v>12272238.694293</c:v>
                </c:pt>
                <c:pt idx="7355">
                  <c:v>12272556.378818002</c:v>
                </c:pt>
                <c:pt idx="7356">
                  <c:v>12272805.058993002</c:v>
                </c:pt>
                <c:pt idx="7357">
                  <c:v>12272985.031362001</c:v>
                </c:pt>
                <c:pt idx="7358">
                  <c:v>12273096.591047</c:v>
                </c:pt>
                <c:pt idx="7359">
                  <c:v>12273140.031752001</c:v>
                </c:pt>
                <c:pt idx="7360">
                  <c:v>12273115.645776</c:v>
                </c:pt>
                <c:pt idx="7361">
                  <c:v>12273023.724012</c:v>
                </c:pt>
                <c:pt idx="7362">
                  <c:v>12272864.555961002</c:v>
                </c:pt>
                <c:pt idx="7363">
                  <c:v>12272638.429734997</c:v>
                </c:pt>
                <c:pt idx="7364">
                  <c:v>12272345.632068001</c:v>
                </c:pt>
                <c:pt idx="7365">
                  <c:v>12271986.448318997</c:v>
                </c:pt>
                <c:pt idx="7366">
                  <c:v>12271561.162481003</c:v>
                </c:pt>
                <c:pt idx="7367">
                  <c:v>12271070.057189999</c:v>
                </c:pt>
                <c:pt idx="7368">
                  <c:v>12270513.413729003</c:v>
                </c:pt>
                <c:pt idx="7369">
                  <c:v>12269891.512034997</c:v>
                </c:pt>
                <c:pt idx="7370">
                  <c:v>12269204.63071</c:v>
                </c:pt>
                <c:pt idx="7371">
                  <c:v>12268453.047022998</c:v>
                </c:pt>
                <c:pt idx="7372">
                  <c:v>12267637.036917998</c:v>
                </c:pt>
                <c:pt idx="7373">
                  <c:v>12266756.875025</c:v>
                </c:pt>
                <c:pt idx="7374">
                  <c:v>12265812.834662002</c:v>
                </c:pt>
                <c:pt idx="7375">
                  <c:v>12264805.187843002</c:v>
                </c:pt>
                <c:pt idx="7376">
                  <c:v>12263734.205287</c:v>
                </c:pt>
                <c:pt idx="7377">
                  <c:v>12262600.156421999</c:v>
                </c:pt>
                <c:pt idx="7378">
                  <c:v>12261403.309393998</c:v>
                </c:pt>
                <c:pt idx="7379">
                  <c:v>12260143.931071</c:v>
                </c:pt>
                <c:pt idx="7380">
                  <c:v>12258822.287053</c:v>
                </c:pt>
                <c:pt idx="7381">
                  <c:v>12257438.641677</c:v>
                </c:pt>
                <c:pt idx="7382">
                  <c:v>12255993.258021997</c:v>
                </c:pt>
                <c:pt idx="7383">
                  <c:v>12254486.397918999</c:v>
                </c:pt>
                <c:pt idx="7384">
                  <c:v>12252918.321954999</c:v>
                </c:pt>
                <c:pt idx="7385">
                  <c:v>12251289.289480001</c:v>
                </c:pt>
                <c:pt idx="7386">
                  <c:v>12249599.558614003</c:v>
                </c:pt>
                <c:pt idx="7387">
                  <c:v>12247849.386254</c:v>
                </c:pt>
                <c:pt idx="7388">
                  <c:v>12246039.02808</c:v>
                </c:pt>
                <c:pt idx="7389">
                  <c:v>12244168.738558998</c:v>
                </c:pt>
                <c:pt idx="7390">
                  <c:v>12242238.770956</c:v>
                </c:pt>
                <c:pt idx="7391">
                  <c:v>12240249.377335997</c:v>
                </c:pt>
                <c:pt idx="7392">
                  <c:v>12238200.808573999</c:v>
                </c:pt>
                <c:pt idx="7393">
                  <c:v>12236093.314358002</c:v>
                </c:pt>
                <c:pt idx="7394">
                  <c:v>12233927.143197998</c:v>
                </c:pt>
                <c:pt idx="7395">
                  <c:v>12231702.542428998</c:v>
                </c:pt>
                <c:pt idx="7396">
                  <c:v>12229419.758223001</c:v>
                </c:pt>
                <c:pt idx="7397">
                  <c:v>12227079.035587</c:v>
                </c:pt>
                <c:pt idx="7398">
                  <c:v>12224680.618376998</c:v>
                </c:pt>
                <c:pt idx="7399">
                  <c:v>12222224.749297999</c:v>
                </c:pt>
                <c:pt idx="7400">
                  <c:v>12219711.669914</c:v>
                </c:pt>
                <c:pt idx="7401">
                  <c:v>12217141.620653002</c:v>
                </c:pt>
                <c:pt idx="7402">
                  <c:v>12214514.840812001</c:v>
                </c:pt>
                <c:pt idx="7403">
                  <c:v>12211831.568564998</c:v>
                </c:pt>
                <c:pt idx="7404">
                  <c:v>12209092.040965999</c:v>
                </c:pt>
                <c:pt idx="7405">
                  <c:v>12206296.493958002</c:v>
                </c:pt>
                <c:pt idx="7406">
                  <c:v>12203445.162377</c:v>
                </c:pt>
                <c:pt idx="7407">
                  <c:v>12200538.279959003</c:v>
                </c:pt>
                <c:pt idx="7408">
                  <c:v>12197576.079344001</c:v>
                </c:pt>
                <c:pt idx="7409">
                  <c:v>12194558.792083999</c:v>
                </c:pt>
                <c:pt idx="7410">
                  <c:v>12191486.648647998</c:v>
                </c:pt>
                <c:pt idx="7411">
                  <c:v>12188359.878427001</c:v>
                </c:pt>
                <c:pt idx="7412">
                  <c:v>12185178.709741</c:v>
                </c:pt>
                <c:pt idx="7413">
                  <c:v>12181943.369843004</c:v>
                </c:pt>
                <c:pt idx="7414">
                  <c:v>12178654.084927</c:v>
                </c:pt>
                <c:pt idx="7415">
                  <c:v>12175311.080132</c:v>
                </c:pt>
                <c:pt idx="7416">
                  <c:v>12171914.579546001</c:v>
                </c:pt>
                <c:pt idx="7417">
                  <c:v>12168464.806214998</c:v>
                </c:pt>
                <c:pt idx="7418">
                  <c:v>12164961.982147999</c:v>
                </c:pt>
                <c:pt idx="7419">
                  <c:v>12161406.328319998</c:v>
                </c:pt>
                <c:pt idx="7420">
                  <c:v>12157798.064680004</c:v>
                </c:pt>
                <c:pt idx="7421">
                  <c:v>12154137.410154</c:v>
                </c:pt>
                <c:pt idx="7422">
                  <c:v>12150424.582653001</c:v>
                </c:pt>
                <c:pt idx="7423">
                  <c:v>12146659.799076999</c:v>
                </c:pt>
                <c:pt idx="7424">
                  <c:v>12142843.275322</c:v>
                </c:pt>
                <c:pt idx="7425">
                  <c:v>12138975.226280998</c:v>
                </c:pt>
                <c:pt idx="7426">
                  <c:v>12135055.865854004</c:v>
                </c:pt>
                <c:pt idx="7427">
                  <c:v>12131085.406953001</c:v>
                </c:pt>
                <c:pt idx="7428">
                  <c:v>12127064.061503002</c:v>
                </c:pt>
                <c:pt idx="7429">
                  <c:v>12122992.040453</c:v>
                </c:pt>
                <c:pt idx="7430">
                  <c:v>12118869.553774999</c:v>
                </c:pt>
                <c:pt idx="7431">
                  <c:v>12114696.810474997</c:v>
                </c:pt>
                <c:pt idx="7432">
                  <c:v>12110474.018593997</c:v>
                </c:pt>
                <c:pt idx="7433">
                  <c:v>12106201.385217002</c:v>
                </c:pt>
                <c:pt idx="7434">
                  <c:v>12101879.116471998</c:v>
                </c:pt>
                <c:pt idx="7435">
                  <c:v>12097507.417543</c:v>
                </c:pt>
                <c:pt idx="7436">
                  <c:v>12093086.492667003</c:v>
                </c:pt>
                <c:pt idx="7437">
                  <c:v>12088616.545146</c:v>
                </c:pt>
                <c:pt idx="7438">
                  <c:v>12084097.777345998</c:v>
                </c:pt>
                <c:pt idx="7439">
                  <c:v>12079530.390706999</c:v>
                </c:pt>
                <c:pt idx="7440">
                  <c:v>12074914.585744999</c:v>
                </c:pt>
                <c:pt idx="7441">
                  <c:v>12070250.562055999</c:v>
                </c:pt>
                <c:pt idx="7442">
                  <c:v>12065538.518325996</c:v>
                </c:pt>
                <c:pt idx="7443">
                  <c:v>12060778.652329</c:v>
                </c:pt>
                <c:pt idx="7444">
                  <c:v>12055971.160937</c:v>
                </c:pt>
                <c:pt idx="7445">
                  <c:v>12051116.240119997</c:v>
                </c:pt>
                <c:pt idx="7446">
                  <c:v>12046214.084958002</c:v>
                </c:pt>
                <c:pt idx="7447">
                  <c:v>12041264.889637999</c:v>
                </c:pt>
                <c:pt idx="7448">
                  <c:v>12036268.847463999</c:v>
                </c:pt>
                <c:pt idx="7449">
                  <c:v>12031226.150857002</c:v>
                </c:pt>
                <c:pt idx="7450">
                  <c:v>12026136.991366001</c:v>
                </c:pt>
                <c:pt idx="7451">
                  <c:v>12021001.559667002</c:v>
                </c:pt>
                <c:pt idx="7452">
                  <c:v>12015820.045569001</c:v>
                </c:pt>
                <c:pt idx="7453">
                  <c:v>12010592.638020998</c:v>
                </c:pt>
                <c:pt idx="7454">
                  <c:v>12005319.525114</c:v>
                </c:pt>
                <c:pt idx="7455">
                  <c:v>12000000.894084999</c:v>
                </c:pt>
                <c:pt idx="7456">
                  <c:v>11994636.931324998</c:v>
                </c:pt>
                <c:pt idx="7457">
                  <c:v>11989227.822379</c:v>
                </c:pt>
                <c:pt idx="7458">
                  <c:v>11983773.751955003</c:v>
                </c:pt>
                <c:pt idx="7459">
                  <c:v>11978274.903924</c:v>
                </c:pt>
                <c:pt idx="7460">
                  <c:v>11972731.461328</c:v>
                </c:pt>
                <c:pt idx="7461">
                  <c:v>11967143.606381997</c:v>
                </c:pt>
                <c:pt idx="7462">
                  <c:v>11961511.520478997</c:v>
                </c:pt>
                <c:pt idx="7463">
                  <c:v>11955835.384196</c:v>
                </c:pt>
                <c:pt idx="7464">
                  <c:v>11950115.377294999</c:v>
                </c:pt>
                <c:pt idx="7465">
                  <c:v>11944351.678731</c:v>
                </c:pt>
                <c:pt idx="7466">
                  <c:v>11938544.466652002</c:v>
                </c:pt>
                <c:pt idx="7467">
                  <c:v>11932693.918408001</c:v>
                </c:pt>
                <c:pt idx="7468">
                  <c:v>11926800.210552</c:v>
                </c:pt>
                <c:pt idx="7469">
                  <c:v>11920863.518843999</c:v>
                </c:pt>
                <c:pt idx="7470">
                  <c:v>11914884.018255997</c:v>
                </c:pt>
                <c:pt idx="7471">
                  <c:v>11908861.882979002</c:v>
                </c:pt>
                <c:pt idx="7472">
                  <c:v>11902797.286421996</c:v>
                </c:pt>
                <c:pt idx="7473">
                  <c:v>11896690.401218003</c:v>
                </c:pt>
                <c:pt idx="7474">
                  <c:v>11890541.39923</c:v>
                </c:pt>
                <c:pt idx="7475">
                  <c:v>11884350.451553002</c:v>
                </c:pt>
                <c:pt idx="7476">
                  <c:v>11878117.728517998</c:v>
                </c:pt>
                <c:pt idx="7477">
                  <c:v>11871843.399698</c:v>
                </c:pt>
                <c:pt idx="7478">
                  <c:v>11865527.633909</c:v>
                </c:pt>
                <c:pt idx="7479">
                  <c:v>11859170.599215997</c:v>
                </c:pt>
                <c:pt idx="7480">
                  <c:v>11852772.462936003</c:v>
                </c:pt>
                <c:pt idx="7481">
                  <c:v>11846333.391644001</c:v>
                </c:pt>
                <c:pt idx="7482">
                  <c:v>11839853.551173002</c:v>
                </c:pt>
                <c:pt idx="7483">
                  <c:v>11833333.106621001</c:v>
                </c:pt>
                <c:pt idx="7484">
                  <c:v>11826772.222353</c:v>
                </c:pt>
                <c:pt idx="7485">
                  <c:v>11820171.062007003</c:v>
                </c:pt>
                <c:pt idx="7486">
                  <c:v>11813529.788495999</c:v>
                </c:pt>
                <c:pt idx="7487">
                  <c:v>11806848.564012002</c:v>
                </c:pt>
                <c:pt idx="7488">
                  <c:v>11800127.550030002</c:v>
                </c:pt>
                <c:pt idx="7489">
                  <c:v>11793366.907311</c:v>
                </c:pt>
                <c:pt idx="7490">
                  <c:v>11786566.795907</c:v>
                </c:pt>
                <c:pt idx="7491">
                  <c:v>11779727.375165002</c:v>
                </c:pt>
                <c:pt idx="7492">
                  <c:v>11772848.803729001</c:v>
                </c:pt>
                <c:pt idx="7493">
                  <c:v>11765931.239542998</c:v>
                </c:pt>
                <c:pt idx="7494">
                  <c:v>11758974.839857003</c:v>
                </c:pt>
                <c:pt idx="7495">
                  <c:v>11751979.761232</c:v>
                </c:pt>
                <c:pt idx="7496">
                  <c:v>11744946.159537001</c:v>
                </c:pt>
                <c:pt idx="7497">
                  <c:v>11737874.189959003</c:v>
                </c:pt>
                <c:pt idx="7498">
                  <c:v>11730764.007003998</c:v>
                </c:pt>
                <c:pt idx="7499">
                  <c:v>11723615.7645</c:v>
                </c:pt>
                <c:pt idx="7500">
                  <c:v>11716429.615603002</c:v>
                </c:pt>
                <c:pt idx="7501">
                  <c:v>11709205.712797998</c:v>
                </c:pt>
                <c:pt idx="7502">
                  <c:v>11701944.207900997</c:v>
                </c:pt>
                <c:pt idx="7503">
                  <c:v>11694645.252068</c:v>
                </c:pt>
                <c:pt idx="7504">
                  <c:v>11687308.995792001</c:v>
                </c:pt>
                <c:pt idx="7505">
                  <c:v>11679935.588912003</c:v>
                </c:pt>
                <c:pt idx="7506">
                  <c:v>11672525.180613002</c:v>
                </c:pt>
                <c:pt idx="7507">
                  <c:v>11665077.919430001</c:v>
                </c:pt>
                <c:pt idx="7508">
                  <c:v>11657593.953250002</c:v>
                </c:pt>
                <c:pt idx="7509">
                  <c:v>11650073.429319</c:v>
                </c:pt>
                <c:pt idx="7510">
                  <c:v>11642516.494241999</c:v>
                </c:pt>
                <c:pt idx="7511">
                  <c:v>11634923.293988002</c:v>
                </c:pt>
                <c:pt idx="7512">
                  <c:v>11627293.973893002</c:v>
                </c:pt>
                <c:pt idx="7513">
                  <c:v>11619628.678661</c:v>
                </c:pt>
                <c:pt idx="7514">
                  <c:v>11611927.552370002</c:v>
                </c:pt>
                <c:pt idx="7515">
                  <c:v>11604190.738476995</c:v>
                </c:pt>
                <c:pt idx="7516">
                  <c:v>11596418.379814003</c:v>
                </c:pt>
                <c:pt idx="7517">
                  <c:v>11588610.618598996</c:v>
                </c:pt>
                <c:pt idx="7518">
                  <c:v>11580767.596433999</c:v>
                </c:pt>
                <c:pt idx="7519">
                  <c:v>11572889.454311002</c:v>
                </c:pt>
                <c:pt idx="7520">
                  <c:v>11564976.332614003</c:v>
                </c:pt>
                <c:pt idx="7521">
                  <c:v>11557028.371121</c:v>
                </c:pt>
                <c:pt idx="7522">
                  <c:v>11549045.709009998</c:v>
                </c:pt>
                <c:pt idx="7523">
                  <c:v>11541028.484859005</c:v>
                </c:pt>
                <c:pt idx="7524">
                  <c:v>11532976.836650003</c:v>
                </c:pt>
                <c:pt idx="7525">
                  <c:v>11524890.901774</c:v>
                </c:pt>
                <c:pt idx="7526">
                  <c:v>11516770.817032</c:v>
                </c:pt>
                <c:pt idx="7527">
                  <c:v>11508616.718636001</c:v>
                </c:pt>
                <c:pt idx="7528">
                  <c:v>11500428.742218001</c:v>
                </c:pt>
                <c:pt idx="7529">
                  <c:v>11492207.022825997</c:v>
                </c:pt>
                <c:pt idx="7530">
                  <c:v>11483951.694932003</c:v>
                </c:pt>
                <c:pt idx="7531">
                  <c:v>11475662.892433003</c:v>
                </c:pt>
                <c:pt idx="7532">
                  <c:v>11467340.748653999</c:v>
                </c:pt>
                <c:pt idx="7533">
                  <c:v>11458985.39635</c:v>
                </c:pt>
                <c:pt idx="7534">
                  <c:v>11450596.967712002</c:v>
                </c:pt>
                <c:pt idx="7535">
                  <c:v>11442175.594363999</c:v>
                </c:pt>
                <c:pt idx="7536">
                  <c:v>11433721.407373</c:v>
                </c:pt>
                <c:pt idx="7537">
                  <c:v>11425234.537248001</c:v>
                </c:pt>
                <c:pt idx="7538">
                  <c:v>11416715.113940002</c:v>
                </c:pt>
                <c:pt idx="7539">
                  <c:v>11408163.266851</c:v>
                </c:pt>
                <c:pt idx="7540">
                  <c:v>11399579.124832002</c:v>
                </c:pt>
                <c:pt idx="7541">
                  <c:v>11390962.816190001</c:v>
                </c:pt>
                <c:pt idx="7542">
                  <c:v>11382314.468684003</c:v>
                </c:pt>
                <c:pt idx="7543">
                  <c:v>11373634.209535995</c:v>
                </c:pt>
                <c:pt idx="7544">
                  <c:v>11364922.165425997</c:v>
                </c:pt>
                <c:pt idx="7545">
                  <c:v>11356178.462502003</c:v>
                </c:pt>
                <c:pt idx="7546">
                  <c:v>11347403.226375999</c:v>
                </c:pt>
                <c:pt idx="7547">
                  <c:v>11338596.582131</c:v>
                </c:pt>
                <c:pt idx="7548">
                  <c:v>11329758.654321</c:v>
                </c:pt>
                <c:pt idx="7549">
                  <c:v>11320889.566978</c:v>
                </c:pt>
                <c:pt idx="7550">
                  <c:v>11311989.443608003</c:v>
                </c:pt>
                <c:pt idx="7551">
                  <c:v>11303058.407198001</c:v>
                </c:pt>
                <c:pt idx="7552">
                  <c:v>11294096.580220001</c:v>
                </c:pt>
                <c:pt idx="7553">
                  <c:v>11285104.084628999</c:v>
                </c:pt>
                <c:pt idx="7554">
                  <c:v>11276081.041867997</c:v>
                </c:pt>
                <c:pt idx="7555">
                  <c:v>11267027.572872002</c:v>
                </c:pt>
                <c:pt idx="7556">
                  <c:v>11257943.798066998</c:v>
                </c:pt>
                <c:pt idx="7557">
                  <c:v>11248829.837374998</c:v>
                </c:pt>
                <c:pt idx="7558">
                  <c:v>11239685.810216</c:v>
                </c:pt>
                <c:pt idx="7559">
                  <c:v>11230511.835511999</c:v>
                </c:pt>
                <c:pt idx="7560">
                  <c:v>11221308.031686002</c:v>
                </c:pt>
                <c:pt idx="7561">
                  <c:v>11212074.516666001</c:v>
                </c:pt>
                <c:pt idx="7562">
                  <c:v>11202811.407889999</c:v>
                </c:pt>
                <c:pt idx="7563">
                  <c:v>11193518.822303999</c:v>
                </c:pt>
                <c:pt idx="7564">
                  <c:v>11184196.876367997</c:v>
                </c:pt>
                <c:pt idx="7565">
                  <c:v>11174845.686055997</c:v>
                </c:pt>
                <c:pt idx="7566">
                  <c:v>11165465.366861003</c:v>
                </c:pt>
                <c:pt idx="7567">
                  <c:v>11156056.033794001</c:v>
                </c:pt>
                <c:pt idx="7568">
                  <c:v>11146617.80139</c:v>
                </c:pt>
                <c:pt idx="7569">
                  <c:v>11137150.783707</c:v>
                </c:pt>
                <c:pt idx="7570">
                  <c:v>11127655.09433</c:v>
                </c:pt>
                <c:pt idx="7571">
                  <c:v>11118130.846373998</c:v>
                </c:pt>
                <c:pt idx="7572">
                  <c:v>11108578.152486</c:v>
                </c:pt>
                <c:pt idx="7573">
                  <c:v>11098997.124843001</c:v>
                </c:pt>
                <c:pt idx="7574">
                  <c:v>11089387.875164</c:v>
                </c:pt>
                <c:pt idx="7575">
                  <c:v>11079750.514700999</c:v>
                </c:pt>
                <c:pt idx="7576">
                  <c:v>11070085.154248999</c:v>
                </c:pt>
                <c:pt idx="7577">
                  <c:v>11060391.904146999</c:v>
                </c:pt>
                <c:pt idx="7578">
                  <c:v>11050670.874275999</c:v>
                </c:pt>
                <c:pt idx="7579">
                  <c:v>11040922.174067</c:v>
                </c:pt>
                <c:pt idx="7580">
                  <c:v>11031145.912497997</c:v>
                </c:pt>
                <c:pt idx="7581">
                  <c:v>11021342.198101001</c:v>
                </c:pt>
                <c:pt idx="7582">
                  <c:v>11011511.138960999</c:v>
                </c:pt>
                <c:pt idx="7583">
                  <c:v>11001652.842718001</c:v>
                </c:pt>
                <c:pt idx="7584">
                  <c:v>10991767.416571001</c:v>
                </c:pt>
                <c:pt idx="7585">
                  <c:v>10981854.96728</c:v>
                </c:pt>
                <c:pt idx="7586">
                  <c:v>10971915.601166001</c:v>
                </c:pt>
                <c:pt idx="7587">
                  <c:v>10961949.424116002</c:v>
                </c:pt>
                <c:pt idx="7588">
                  <c:v>10951956.541582</c:v>
                </c:pt>
                <c:pt idx="7589">
                  <c:v>10941937.058586</c:v>
                </c:pt>
                <c:pt idx="7590">
                  <c:v>10931891.079721</c:v>
                </c:pt>
                <c:pt idx="7591">
                  <c:v>10921818.709152</c:v>
                </c:pt>
                <c:pt idx="7592">
                  <c:v>10911720.050619004</c:v>
                </c:pt>
                <c:pt idx="7593">
                  <c:v>10901595.207439998</c:v>
                </c:pt>
                <c:pt idx="7594">
                  <c:v>10891444.282511</c:v>
                </c:pt>
                <c:pt idx="7595">
                  <c:v>10881267.378310002</c:v>
                </c:pt>
                <c:pt idx="7596">
                  <c:v>10871064.596896999</c:v>
                </c:pt>
                <c:pt idx="7597">
                  <c:v>10860836.039918</c:v>
                </c:pt>
                <c:pt idx="7598">
                  <c:v>10850581.808605</c:v>
                </c:pt>
                <c:pt idx="7599">
                  <c:v>10840302.003781002</c:v>
                </c:pt>
                <c:pt idx="7600">
                  <c:v>10829996.725857999</c:v>
                </c:pt>
                <c:pt idx="7601">
                  <c:v>10819666.074842002</c:v>
                </c:pt>
                <c:pt idx="7602">
                  <c:v>10809310.150334001</c:v>
                </c:pt>
                <c:pt idx="7603">
                  <c:v>10798929.051531</c:v>
                </c:pt>
                <c:pt idx="7604">
                  <c:v>10788522.87723</c:v>
                </c:pt>
                <c:pt idx="7605">
                  <c:v>10778091.725827998</c:v>
                </c:pt>
                <c:pt idx="7606">
                  <c:v>10767635.695324998</c:v>
                </c:pt>
                <c:pt idx="7607">
                  <c:v>10757154.883324997</c:v>
                </c:pt>
                <c:pt idx="7608">
                  <c:v>10746649.387038</c:v>
                </c:pt>
                <c:pt idx="7609">
                  <c:v>10736119.303283002</c:v>
                </c:pt>
                <c:pt idx="7610">
                  <c:v>10725564.728489999</c:v>
                </c:pt>
                <c:pt idx="7611">
                  <c:v>10714985.758699</c:v>
                </c:pt>
                <c:pt idx="7612">
                  <c:v>10704382.489564998</c:v>
                </c:pt>
                <c:pt idx="7613">
                  <c:v>10693755.016357997</c:v>
                </c:pt>
                <c:pt idx="7614">
                  <c:v>10683103.433967</c:v>
                </c:pt>
                <c:pt idx="7615">
                  <c:v>10672427.836898001</c:v>
                </c:pt>
                <c:pt idx="7616">
                  <c:v>10661728.31928</c:v>
                </c:pt>
                <c:pt idx="7617">
                  <c:v>10651004.974863002</c:v>
                </c:pt>
                <c:pt idx="7618">
                  <c:v>10640257.897023</c:v>
                </c:pt>
                <c:pt idx="7619">
                  <c:v>10629487.178763</c:v>
                </c:pt>
                <c:pt idx="7620">
                  <c:v>10618692.912713004</c:v>
                </c:pt>
                <c:pt idx="7621">
                  <c:v>10607875.191132</c:v>
                </c:pt>
                <c:pt idx="7622">
                  <c:v>10597034.105913002</c:v>
                </c:pt>
                <c:pt idx="7623">
                  <c:v>10586169.748579996</c:v>
                </c:pt>
                <c:pt idx="7624">
                  <c:v>10575282.210294995</c:v>
                </c:pt>
                <c:pt idx="7625">
                  <c:v>10564371.581855003</c:v>
                </c:pt>
                <c:pt idx="7626">
                  <c:v>10553437.953694003</c:v>
                </c:pt>
                <c:pt idx="7627">
                  <c:v>10542481.415890003</c:v>
                </c:pt>
                <c:pt idx="7628">
                  <c:v>10531502.058158999</c:v>
                </c:pt>
                <c:pt idx="7629">
                  <c:v>10520499.969864</c:v>
                </c:pt>
                <c:pt idx="7630">
                  <c:v>10509475.240010001</c:v>
                </c:pt>
                <c:pt idx="7631">
                  <c:v>10498427.957252001</c:v>
                </c:pt>
                <c:pt idx="7632">
                  <c:v>10487358.209891001</c:v>
                </c:pt>
                <c:pt idx="7633">
                  <c:v>10476266.085880002</c:v>
                </c:pt>
                <c:pt idx="7634">
                  <c:v>10465151.672823003</c:v>
                </c:pt>
                <c:pt idx="7635">
                  <c:v>10454015.057978</c:v>
                </c:pt>
                <c:pt idx="7636">
                  <c:v>10442856.328256</c:v>
                </c:pt>
                <c:pt idx="7637">
                  <c:v>10431675.570227997</c:v>
                </c:pt>
                <c:pt idx="7638">
                  <c:v>10420472.87012</c:v>
                </c:pt>
                <c:pt idx="7639">
                  <c:v>10409248.313820003</c:v>
                </c:pt>
                <c:pt idx="7640">
                  <c:v>10398001.986877</c:v>
                </c:pt>
                <c:pt idx="7641">
                  <c:v>10386733.974502999</c:v>
                </c:pt>
                <c:pt idx="7642">
                  <c:v>10375444.361573001</c:v>
                </c:pt>
                <c:pt idx="7643">
                  <c:v>10364133.23263</c:v>
                </c:pt>
                <c:pt idx="7644">
                  <c:v>10352800.671883002</c:v>
                </c:pt>
                <c:pt idx="7645">
                  <c:v>10341446.763212999</c:v>
                </c:pt>
                <c:pt idx="7646">
                  <c:v>10330071.590167997</c:v>
                </c:pt>
                <c:pt idx="7647">
                  <c:v>10318675.235971</c:v>
                </c:pt>
                <c:pt idx="7648">
                  <c:v>10307257.783516997</c:v>
                </c:pt>
                <c:pt idx="7649">
                  <c:v>10295819.315377999</c:v>
                </c:pt>
                <c:pt idx="7650">
                  <c:v>10284359.913799999</c:v>
                </c:pt>
                <c:pt idx="7651">
                  <c:v>10272879.660708999</c:v>
                </c:pt>
                <c:pt idx="7652">
                  <c:v>10261378.637712</c:v>
                </c:pt>
                <c:pt idx="7653">
                  <c:v>10249856.926093997</c:v>
                </c:pt>
                <c:pt idx="7654">
                  <c:v>10238314.606823998</c:v>
                </c:pt>
                <c:pt idx="7655">
                  <c:v>10226751.760557</c:v>
                </c:pt>
                <c:pt idx="7656">
                  <c:v>10215168.467630003</c:v>
                </c:pt>
                <c:pt idx="7657">
                  <c:v>10203564.808069</c:v>
                </c:pt>
                <c:pt idx="7658">
                  <c:v>10191940.861587999</c:v>
                </c:pt>
                <c:pt idx="7659">
                  <c:v>10180296.707590995</c:v>
                </c:pt>
                <c:pt idx="7660">
                  <c:v>10168632.425173001</c:v>
                </c:pt>
                <c:pt idx="7661">
                  <c:v>10156948.093121</c:v>
                </c:pt>
                <c:pt idx="7662">
                  <c:v>10145243.789917</c:v>
                </c:pt>
                <c:pt idx="7663">
                  <c:v>10133519.593738003</c:v>
                </c:pt>
                <c:pt idx="7664">
                  <c:v>10121775.582457</c:v>
                </c:pt>
                <c:pt idx="7665">
                  <c:v>10110011.833647002</c:v>
                </c:pt>
                <c:pt idx="7666">
                  <c:v>10098228.424578</c:v>
                </c:pt>
                <c:pt idx="7667">
                  <c:v>10086425.432221998</c:v>
                </c:pt>
                <c:pt idx="7668">
                  <c:v>10074602.933255</c:v>
                </c:pt>
                <c:pt idx="7669">
                  <c:v>10062761.004055003</c:v>
                </c:pt>
                <c:pt idx="7670">
                  <c:v>10050899.720703</c:v>
                </c:pt>
                <c:pt idx="7671">
                  <c:v>10039019.158989999</c:v>
                </c:pt>
                <c:pt idx="7672">
                  <c:v>10027119.394410999</c:v>
                </c:pt>
                <c:pt idx="7673">
                  <c:v>10015200.502173999</c:v>
                </c:pt>
                <c:pt idx="7674">
                  <c:v>10003262.557193</c:v>
                </c:pt>
                <c:pt idx="7675">
                  <c:v>9991305.6340949982</c:v>
                </c:pt>
                <c:pt idx="7676">
                  <c:v>9979329.8072219975</c:v>
                </c:pt>
                <c:pt idx="7677">
                  <c:v>9967335.1506280005</c:v>
                </c:pt>
                <c:pt idx="7678">
                  <c:v>9955321.7380809989</c:v>
                </c:pt>
                <c:pt idx="7679">
                  <c:v>9943289.6430679988</c:v>
                </c:pt>
                <c:pt idx="7680">
                  <c:v>9931238.938792998</c:v>
                </c:pt>
                <c:pt idx="7681">
                  <c:v>9919169.6981809977</c:v>
                </c:pt>
                <c:pt idx="7682">
                  <c:v>9907081.9938740004</c:v>
                </c:pt>
                <c:pt idx="7683">
                  <c:v>9894975.8982379977</c:v>
                </c:pt>
                <c:pt idx="7684">
                  <c:v>9882851.4833610002</c:v>
                </c:pt>
                <c:pt idx="7685">
                  <c:v>9870708.8210569993</c:v>
                </c:pt>
                <c:pt idx="7686">
                  <c:v>9858547.9828629997</c:v>
                </c:pt>
                <c:pt idx="7687">
                  <c:v>9846369.0400430001</c:v>
                </c:pt>
                <c:pt idx="7688">
                  <c:v>9834172.0635919981</c:v>
                </c:pt>
                <c:pt idx="7689">
                  <c:v>9821957.1242279988</c:v>
                </c:pt>
                <c:pt idx="7690">
                  <c:v>9809724.2924059983</c:v>
                </c:pt>
                <c:pt idx="7691">
                  <c:v>9797473.6383069959</c:v>
                </c:pt>
                <c:pt idx="7692">
                  <c:v>9785205.231848998</c:v>
                </c:pt>
                <c:pt idx="7693">
                  <c:v>9772919.1426800005</c:v>
                </c:pt>
                <c:pt idx="7694">
                  <c:v>9760615.4401849974</c:v>
                </c:pt>
                <c:pt idx="7695">
                  <c:v>9748294.1934849974</c:v>
                </c:pt>
                <c:pt idx="7696">
                  <c:v>9735955.4714390002</c:v>
                </c:pt>
                <c:pt idx="7697">
                  <c:v>9723599.3426440004</c:v>
                </c:pt>
                <c:pt idx="7698">
                  <c:v>9711225.8754350003</c:v>
                </c:pt>
                <c:pt idx="7699">
                  <c:v>9698835.137889998</c:v>
                </c:pt>
                <c:pt idx="7700">
                  <c:v>9686427.1978279985</c:v>
                </c:pt>
                <c:pt idx="7701">
                  <c:v>9674002.1228119992</c:v>
                </c:pt>
                <c:pt idx="7702">
                  <c:v>9661559.9801480006</c:v>
                </c:pt>
                <c:pt idx="7703">
                  <c:v>9649100.8368880004</c:v>
                </c:pt>
                <c:pt idx="7704">
                  <c:v>9636624.759829998</c:v>
                </c:pt>
                <c:pt idx="7705">
                  <c:v>9624131.815521</c:v>
                </c:pt>
                <c:pt idx="7706">
                  <c:v>9611622.0702550001</c:v>
                </c:pt>
                <c:pt idx="7707">
                  <c:v>9599095.5900759976</c:v>
                </c:pt>
                <c:pt idx="7708">
                  <c:v>9586552.4407790005</c:v>
                </c:pt>
                <c:pt idx="7709">
                  <c:v>9573992.6879130006</c:v>
                </c:pt>
                <c:pt idx="7710">
                  <c:v>9561416.3967770003</c:v>
                </c:pt>
                <c:pt idx="7711">
                  <c:v>9548823.6324249972</c:v>
                </c:pt>
                <c:pt idx="7712">
                  <c:v>9536214.4596679993</c:v>
                </c:pt>
                <c:pt idx="7713">
                  <c:v>9523588.9430710003</c:v>
                </c:pt>
                <c:pt idx="7714">
                  <c:v>9510947.1469569989</c:v>
                </c:pt>
                <c:pt idx="7715">
                  <c:v>9498289.1354089975</c:v>
                </c:pt>
                <c:pt idx="7716">
                  <c:v>9485614.972267</c:v>
                </c:pt>
                <c:pt idx="7717">
                  <c:v>9472924.7211329974</c:v>
                </c:pt>
                <c:pt idx="7718">
                  <c:v>9460218.4453710001</c:v>
                </c:pt>
                <c:pt idx="7719">
                  <c:v>9447496.208104996</c:v>
                </c:pt>
                <c:pt idx="7720">
                  <c:v>9434758.0722249988</c:v>
                </c:pt>
                <c:pt idx="7721">
                  <c:v>9422004.1003859974</c:v>
                </c:pt>
                <c:pt idx="7722">
                  <c:v>9409234.3550060019</c:v>
                </c:pt>
                <c:pt idx="7723">
                  <c:v>9396448.8982720003</c:v>
                </c:pt>
                <c:pt idx="7724">
                  <c:v>9383647.7921379972</c:v>
                </c:pt>
                <c:pt idx="7725">
                  <c:v>9370831.098326996</c:v>
                </c:pt>
                <c:pt idx="7726">
                  <c:v>9357998.8783299979</c:v>
                </c:pt>
                <c:pt idx="7727">
                  <c:v>9345151.193409998</c:v>
                </c:pt>
                <c:pt idx="7728">
                  <c:v>9332288.1046019997</c:v>
                </c:pt>
                <c:pt idx="7729">
                  <c:v>9319409.6727140006</c:v>
                </c:pt>
                <c:pt idx="7730">
                  <c:v>9306515.9583249986</c:v>
                </c:pt>
                <c:pt idx="7731">
                  <c:v>9293607.0217920002</c:v>
                </c:pt>
                <c:pt idx="7732">
                  <c:v>9280682.9232449979</c:v>
                </c:pt>
                <c:pt idx="7733">
                  <c:v>9267743.722590996</c:v>
                </c:pt>
                <c:pt idx="7734">
                  <c:v>9254789.4795149975</c:v>
                </c:pt>
                <c:pt idx="7735">
                  <c:v>9241820.2534820009</c:v>
                </c:pt>
                <c:pt idx="7736">
                  <c:v>9228836.1037319992</c:v>
                </c:pt>
                <c:pt idx="7737">
                  <c:v>9215837.0892899986</c:v>
                </c:pt>
                <c:pt idx="7738">
                  <c:v>9202823.2689590007</c:v>
                </c:pt>
                <c:pt idx="7739">
                  <c:v>9189794.7013259958</c:v>
                </c:pt>
                <c:pt idx="7740">
                  <c:v>9176751.4447600003</c:v>
                </c:pt>
                <c:pt idx="7741">
                  <c:v>9163693.5574149974</c:v>
                </c:pt>
                <c:pt idx="7742">
                  <c:v>9150621.0972289983</c:v>
                </c:pt>
                <c:pt idx="7743">
                  <c:v>9137534.1219269987</c:v>
                </c:pt>
                <c:pt idx="7744">
                  <c:v>9124432.6890209988</c:v>
                </c:pt>
                <c:pt idx="7745">
                  <c:v>9111316.8558070026</c:v>
                </c:pt>
                <c:pt idx="7746">
                  <c:v>9098186.6793749984</c:v>
                </c:pt>
                <c:pt idx="7747">
                  <c:v>9085042.2166019976</c:v>
                </c:pt>
                <c:pt idx="7748">
                  <c:v>9071883.5241529997</c:v>
                </c:pt>
                <c:pt idx="7749">
                  <c:v>9058710.6584890001</c:v>
                </c:pt>
                <c:pt idx="7750">
                  <c:v>9045523.6758600008</c:v>
                </c:pt>
                <c:pt idx="7751">
                  <c:v>9032322.6323089972</c:v>
                </c:pt>
                <c:pt idx="7752">
                  <c:v>9019107.5836750008</c:v>
                </c:pt>
                <c:pt idx="7753">
                  <c:v>9005878.5855889991</c:v>
                </c:pt>
                <c:pt idx="7754">
                  <c:v>8992635.693479998</c:v>
                </c:pt>
                <c:pt idx="7755">
                  <c:v>8979378.9625720009</c:v>
                </c:pt>
                <c:pt idx="7756">
                  <c:v>8966108.4478879981</c:v>
                </c:pt>
                <c:pt idx="7757">
                  <c:v>8952824.2042479981</c:v>
                </c:pt>
                <c:pt idx="7758">
                  <c:v>8939526.2862699982</c:v>
                </c:pt>
                <c:pt idx="7759">
                  <c:v>8926214.7483739965</c:v>
                </c:pt>
                <c:pt idx="7760">
                  <c:v>8912889.6447800007</c:v>
                </c:pt>
                <c:pt idx="7761">
                  <c:v>8899551.0295099989</c:v>
                </c:pt>
                <c:pt idx="7762">
                  <c:v>8886198.9563859981</c:v>
                </c:pt>
                <c:pt idx="7763">
                  <c:v>8872833.479036998</c:v>
                </c:pt>
                <c:pt idx="7764">
                  <c:v>8859454.6508939993</c:v>
                </c:pt>
                <c:pt idx="7765">
                  <c:v>8846062.525192</c:v>
                </c:pt>
                <c:pt idx="7766">
                  <c:v>8832657.1549740005</c:v>
                </c:pt>
                <c:pt idx="7767">
                  <c:v>8819238.5930879992</c:v>
                </c:pt>
                <c:pt idx="7768">
                  <c:v>8805806.8921889998</c:v>
                </c:pt>
                <c:pt idx="7769">
                  <c:v>8792362.1047409996</c:v>
                </c:pt>
                <c:pt idx="7770">
                  <c:v>8778904.2830180004</c:v>
                </c:pt>
                <c:pt idx="7771">
                  <c:v>8765433.4791000001</c:v>
                </c:pt>
                <c:pt idx="7772">
                  <c:v>8751949.7448810004</c:v>
                </c:pt>
                <c:pt idx="7773">
                  <c:v>8738453.1320659984</c:v>
                </c:pt>
                <c:pt idx="7774">
                  <c:v>8724943.6921709981</c:v>
                </c:pt>
                <c:pt idx="7775">
                  <c:v>8711421.4765239973</c:v>
                </c:pt>
                <c:pt idx="7776">
                  <c:v>8697886.5362689961</c:v>
                </c:pt>
                <c:pt idx="7777">
                  <c:v>8684338.922363</c:v>
                </c:pt>
                <c:pt idx="7778">
                  <c:v>8670778.6855769977</c:v>
                </c:pt>
                <c:pt idx="7779">
                  <c:v>8657205.8765019979</c:v>
                </c:pt>
                <c:pt idx="7780">
                  <c:v>8643620.5455399975</c:v>
                </c:pt>
                <c:pt idx="7781">
                  <c:v>8630022.7429159973</c:v>
                </c:pt>
                <c:pt idx="7782">
                  <c:v>8616412.518668998</c:v>
                </c:pt>
                <c:pt idx="7783">
                  <c:v>8602789.9226590022</c:v>
                </c:pt>
                <c:pt idx="7784">
                  <c:v>8589155.0045659989</c:v>
                </c:pt>
                <c:pt idx="7785">
                  <c:v>8575507.8138900008</c:v>
                </c:pt>
                <c:pt idx="7786">
                  <c:v>8561848.3999509998</c:v>
                </c:pt>
                <c:pt idx="7787">
                  <c:v>8548176.8118919991</c:v>
                </c:pt>
                <c:pt idx="7788">
                  <c:v>8534493.0986800008</c:v>
                </c:pt>
                <c:pt idx="7789">
                  <c:v>8520797.3091020007</c:v>
                </c:pt>
                <c:pt idx="7790">
                  <c:v>8507089.4917719997</c:v>
                </c:pt>
                <c:pt idx="7791">
                  <c:v>8493369.6951289978</c:v>
                </c:pt>
                <c:pt idx="7792">
                  <c:v>8479637.9674349986</c:v>
                </c:pt>
                <c:pt idx="7793">
                  <c:v>8465894.3567800019</c:v>
                </c:pt>
                <c:pt idx="7794">
                  <c:v>8452138.9110800009</c:v>
                </c:pt>
                <c:pt idx="7795">
                  <c:v>8438371.6780820005</c:v>
                </c:pt>
                <c:pt idx="7796">
                  <c:v>8424592.705356</c:v>
                </c:pt>
                <c:pt idx="7797">
                  <c:v>8410802.0403049961</c:v>
                </c:pt>
                <c:pt idx="7798">
                  <c:v>8396999.7301609982</c:v>
                </c:pt>
                <c:pt idx="7799">
                  <c:v>8383185.8219849998</c:v>
                </c:pt>
                <c:pt idx="7800">
                  <c:v>8369360.362671</c:v>
                </c:pt>
                <c:pt idx="7801">
                  <c:v>8355523.398945001</c:v>
                </c:pt>
                <c:pt idx="7802">
                  <c:v>8341674.9773630016</c:v>
                </c:pt>
                <c:pt idx="7803">
                  <c:v>8327815.1443159999</c:v>
                </c:pt>
                <c:pt idx="7804">
                  <c:v>8313943.9460310014</c:v>
                </c:pt>
                <c:pt idx="7805">
                  <c:v>8300061.4285640009</c:v>
                </c:pt>
                <c:pt idx="7806">
                  <c:v>8286167.6378129991</c:v>
                </c:pt>
                <c:pt idx="7807">
                  <c:v>8272262.6195059996</c:v>
                </c:pt>
                <c:pt idx="7808">
                  <c:v>8258346.4192109993</c:v>
                </c:pt>
                <c:pt idx="7809">
                  <c:v>8244419.0823320001</c:v>
                </c:pt>
                <c:pt idx="7810">
                  <c:v>8230480.6541109988</c:v>
                </c:pt>
                <c:pt idx="7811">
                  <c:v>8216531.1796299992</c:v>
                </c:pt>
                <c:pt idx="7812">
                  <c:v>8202570.7038069991</c:v>
                </c:pt>
                <c:pt idx="7813">
                  <c:v>8188599.2714030007</c:v>
                </c:pt>
                <c:pt idx="7814">
                  <c:v>8174616.9270179998</c:v>
                </c:pt>
                <c:pt idx="7815">
                  <c:v>8160623.7150940001</c:v>
                </c:pt>
                <c:pt idx="7816">
                  <c:v>8146619.679911999</c:v>
                </c:pt>
                <c:pt idx="7817">
                  <c:v>8132604.8655999992</c:v>
                </c:pt>
                <c:pt idx="7818">
                  <c:v>8118579.3161259992</c:v>
                </c:pt>
                <c:pt idx="7819">
                  <c:v>8104543.0753010008</c:v>
                </c:pt>
                <c:pt idx="7820">
                  <c:v>8090496.1867819997</c:v>
                </c:pt>
                <c:pt idx="7821">
                  <c:v>8076438.6940719998</c:v>
                </c:pt>
                <c:pt idx="7822">
                  <c:v>8062370.6405159999</c:v>
                </c:pt>
                <c:pt idx="7823">
                  <c:v>8048292.0693079997</c:v>
                </c:pt>
                <c:pt idx="7824">
                  <c:v>8034203.0234879991</c:v>
                </c:pt>
                <c:pt idx="7825">
                  <c:v>8020103.5459430004</c:v>
                </c:pt>
                <c:pt idx="7826">
                  <c:v>8005993.6794090001</c:v>
                </c:pt>
                <c:pt idx="7827">
                  <c:v>7991873.466469001</c:v>
                </c:pt>
                <c:pt idx="7828">
                  <c:v>7977742.9495560005</c:v>
                </c:pt>
                <c:pt idx="7829">
                  <c:v>7963602.1709540002</c:v>
                </c:pt>
                <c:pt idx="7830">
                  <c:v>7949451.1727960007</c:v>
                </c:pt>
                <c:pt idx="7831">
                  <c:v>7935289.9970660014</c:v>
                </c:pt>
                <c:pt idx="7832">
                  <c:v>7921118.6855999995</c:v>
                </c:pt>
                <c:pt idx="7833">
                  <c:v>7906937.2800859995</c:v>
                </c:pt>
                <c:pt idx="7834">
                  <c:v>7892745.8220650004</c:v>
                </c:pt>
                <c:pt idx="7835">
                  <c:v>7878544.3529310003</c:v>
                </c:pt>
                <c:pt idx="7836">
                  <c:v>7864332.9139319994</c:v>
                </c:pt>
                <c:pt idx="7837">
                  <c:v>7850111.5461720005</c:v>
                </c:pt>
                <c:pt idx="7838">
                  <c:v>7835880.2906069998</c:v>
                </c:pt>
                <c:pt idx="7839">
                  <c:v>7821639.1880510002</c:v>
                </c:pt>
                <c:pt idx="7840">
                  <c:v>7807388.2791750003</c:v>
                </c:pt>
                <c:pt idx="7841">
                  <c:v>7793127.6045029992</c:v>
                </c:pt>
                <c:pt idx="7842">
                  <c:v>7778857.2044210006</c:v>
                </c:pt>
                <c:pt idx="7843">
                  <c:v>7764577.1191689996</c:v>
                </c:pt>
                <c:pt idx="7844">
                  <c:v>7750287.3888480002</c:v>
                </c:pt>
                <c:pt idx="7845">
                  <c:v>7735988.0534179993</c:v>
                </c:pt>
                <c:pt idx="7846">
                  <c:v>7721679.1526969997</c:v>
                </c:pt>
                <c:pt idx="7847">
                  <c:v>7707360.7263640007</c:v>
                </c:pt>
                <c:pt idx="7848">
                  <c:v>7693032.8139589997</c:v>
                </c:pt>
                <c:pt idx="7849">
                  <c:v>7678695.4548819996</c:v>
                </c:pt>
                <c:pt idx="7850">
                  <c:v>7664348.6883980008</c:v>
                </c:pt>
                <c:pt idx="7851">
                  <c:v>7649992.553629999</c:v>
                </c:pt>
                <c:pt idx="7852">
                  <c:v>7635627.089567</c:v>
                </c:pt>
                <c:pt idx="7853">
                  <c:v>7621252.3350600004</c:v>
                </c:pt>
                <c:pt idx="7854">
                  <c:v>7606868.3288249997</c:v>
                </c:pt>
                <c:pt idx="7855">
                  <c:v>7592475.109441</c:v>
                </c:pt>
                <c:pt idx="7856">
                  <c:v>7578072.715353</c:v>
                </c:pt>
                <c:pt idx="7857">
                  <c:v>7563661.1848719995</c:v>
                </c:pt>
                <c:pt idx="7858">
                  <c:v>7549240.5561739998</c:v>
                </c:pt>
                <c:pt idx="7859">
                  <c:v>7534810.8673010003</c:v>
                </c:pt>
                <c:pt idx="7860">
                  <c:v>7520372.1561650001</c:v>
                </c:pt>
                <c:pt idx="7861">
                  <c:v>7505924.4605420008</c:v>
                </c:pt>
                <c:pt idx="7862">
                  <c:v>7491467.8180800006</c:v>
                </c:pt>
                <c:pt idx="7863">
                  <c:v>7477002.2662909999</c:v>
                </c:pt>
                <c:pt idx="7864">
                  <c:v>7462527.8425600007</c:v>
                </c:pt>
                <c:pt idx="7865">
                  <c:v>7448044.5841410002</c:v>
                </c:pt>
                <c:pt idx="7866">
                  <c:v>7433552.5281559993</c:v>
                </c:pt>
                <c:pt idx="7867">
                  <c:v>7419051.7116</c:v>
                </c:pt>
                <c:pt idx="7868">
                  <c:v>7404542.1713380003</c:v>
                </c:pt>
                <c:pt idx="7869">
                  <c:v>7390023.944108</c:v>
                </c:pt>
                <c:pt idx="7870">
                  <c:v>7375497.0665189996</c:v>
                </c:pt>
                <c:pt idx="7871">
                  <c:v>7360961.5750520006</c:v>
                </c:pt>
                <c:pt idx="7872">
                  <c:v>7346417.5060620001</c:v>
                </c:pt>
                <c:pt idx="7873">
                  <c:v>7331864.8957789997</c:v>
                </c:pt>
                <c:pt idx="7874">
                  <c:v>7317303.780305001</c:v>
                </c:pt>
                <c:pt idx="7875">
                  <c:v>7302734.1956169987</c:v>
                </c:pt>
                <c:pt idx="7876">
                  <c:v>7288156.177569001</c:v>
                </c:pt>
                <c:pt idx="7877">
                  <c:v>7273569.7618879993</c:v>
                </c:pt>
                <c:pt idx="7878">
                  <c:v>7258974.9841790004</c:v>
                </c:pt>
                <c:pt idx="7879">
                  <c:v>7244371.8799220007</c:v>
                </c:pt>
                <c:pt idx="7880">
                  <c:v>7229760.4844750008</c:v>
                </c:pt>
                <c:pt idx="7881">
                  <c:v>7215140.8330729995</c:v>
                </c:pt>
                <c:pt idx="7882">
                  <c:v>7200512.9608309995</c:v>
                </c:pt>
                <c:pt idx="7883">
                  <c:v>7185876.9027380003</c:v>
                </c:pt>
                <c:pt idx="7884">
                  <c:v>7171232.6936669992</c:v>
                </c:pt>
                <c:pt idx="7885">
                  <c:v>7156580.3683660002</c:v>
                </c:pt>
                <c:pt idx="7886">
                  <c:v>7141919.9614670007</c:v>
                </c:pt>
                <c:pt idx="7887">
                  <c:v>7127251.5074770004</c:v>
                </c:pt>
                <c:pt idx="7888">
                  <c:v>7112575.04079</c:v>
                </c:pt>
                <c:pt idx="7889">
                  <c:v>7097890.595675</c:v>
                </c:pt>
                <c:pt idx="7890">
                  <c:v>7083198.2062879996</c:v>
                </c:pt>
                <c:pt idx="7891">
                  <c:v>7068497.9066640008</c:v>
                </c:pt>
                <c:pt idx="7892">
                  <c:v>7053789.7307200003</c:v>
                </c:pt>
                <c:pt idx="7893">
                  <c:v>7039073.7122590002</c:v>
                </c:pt>
                <c:pt idx="7894">
                  <c:v>7024349.8849650007</c:v>
                </c:pt>
                <c:pt idx="7895">
                  <c:v>7009618.2824070007</c:v>
                </c:pt>
                <c:pt idx="7896">
                  <c:v>6994878.9380370006</c:v>
                </c:pt>
                <c:pt idx="7897">
                  <c:v>6980131.8851929996</c:v>
                </c:pt>
                <c:pt idx="7898">
                  <c:v>6965377.1570990002</c:v>
                </c:pt>
                <c:pt idx="7899">
                  <c:v>6950614.7868620008</c:v>
                </c:pt>
                <c:pt idx="7900">
                  <c:v>6935844.8074780004</c:v>
                </c:pt>
                <c:pt idx="7901">
                  <c:v>6921067.2518269997</c:v>
                </c:pt>
                <c:pt idx="7902">
                  <c:v>6906282.1526769996</c:v>
                </c:pt>
                <c:pt idx="7903">
                  <c:v>6891489.5426850002</c:v>
                </c:pt>
                <c:pt idx="7904">
                  <c:v>6876689.4543920001</c:v>
                </c:pt>
                <c:pt idx="7905">
                  <c:v>6861881.9202319998</c:v>
                </c:pt>
                <c:pt idx="7906">
                  <c:v>6847066.9725220017</c:v>
                </c:pt>
                <c:pt idx="7907">
                  <c:v>6832244.6434739996</c:v>
                </c:pt>
                <c:pt idx="7908">
                  <c:v>6817414.9651849996</c:v>
                </c:pt>
                <c:pt idx="7909">
                  <c:v>6802577.9696439998</c:v>
                </c:pt>
                <c:pt idx="7910">
                  <c:v>6787733.6887290003</c:v>
                </c:pt>
                <c:pt idx="7911">
                  <c:v>6772882.1542109987</c:v>
                </c:pt>
                <c:pt idx="7912">
                  <c:v>6758023.3977500005</c:v>
                </c:pt>
                <c:pt idx="7913">
                  <c:v>6743157.450898</c:v>
                </c:pt>
                <c:pt idx="7914">
                  <c:v>6728284.3450990003</c:v>
                </c:pt>
                <c:pt idx="7915">
                  <c:v>6713404.1116899997</c:v>
                </c:pt>
                <c:pt idx="7916">
                  <c:v>6698516.7819000008</c:v>
                </c:pt>
                <c:pt idx="7917">
                  <c:v>6683622.3868509997</c:v>
                </c:pt>
                <c:pt idx="7918">
                  <c:v>6668720.9575600009</c:v>
                </c:pt>
                <c:pt idx="7919">
                  <c:v>6653812.5249369992</c:v>
                </c:pt>
                <c:pt idx="7920">
                  <c:v>6638897.1197849987</c:v>
                </c:pt>
                <c:pt idx="7921">
                  <c:v>6623974.7728040004</c:v>
                </c:pt>
                <c:pt idx="7922">
                  <c:v>6609045.5145879993</c:v>
                </c:pt>
                <c:pt idx="7923">
                  <c:v>6594109.3756269999</c:v>
                </c:pt>
                <c:pt idx="7924">
                  <c:v>6579166.3863070002</c:v>
                </c:pt>
                <c:pt idx="7925">
                  <c:v>6564216.576909001</c:v>
                </c:pt>
                <c:pt idx="7926">
                  <c:v>6549259.9776130002</c:v>
                </c:pt>
                <c:pt idx="7927">
                  <c:v>6534296.6184940003</c:v>
                </c:pt>
                <c:pt idx="7928">
                  <c:v>6519326.5295249997</c:v>
                </c:pt>
                <c:pt idx="7929">
                  <c:v>6504349.7405780004</c:v>
                </c:pt>
                <c:pt idx="7930">
                  <c:v>6489366.2814210011</c:v>
                </c:pt>
                <c:pt idx="7931">
                  <c:v>6474376.1817239998</c:v>
                </c:pt>
                <c:pt idx="7932">
                  <c:v>6459379.4710530005</c:v>
                </c:pt>
                <c:pt idx="7933">
                  <c:v>6444376.178874</c:v>
                </c:pt>
                <c:pt idx="7934">
                  <c:v>6429366.3345529996</c:v>
                </c:pt>
                <c:pt idx="7935">
                  <c:v>6414349.9673570003</c:v>
                </c:pt>
                <c:pt idx="7936">
                  <c:v>6399327.1064519994</c:v>
                </c:pt>
                <c:pt idx="7937">
                  <c:v>6384297.7809060002</c:v>
                </c:pt>
                <c:pt idx="7938">
                  <c:v>6369262.019687999</c:v>
                </c:pt>
                <c:pt idx="7939">
                  <c:v>6354219.8516680002</c:v>
                </c:pt>
                <c:pt idx="7940">
                  <c:v>6339171.3056179993</c:v>
                </c:pt>
                <c:pt idx="7941">
                  <c:v>6324116.4102119999</c:v>
                </c:pt>
                <c:pt idx="7942">
                  <c:v>6309055.1940289997</c:v>
                </c:pt>
                <c:pt idx="7943">
                  <c:v>6293987.6855490003</c:v>
                </c:pt>
                <c:pt idx="7944">
                  <c:v>6278913.9131539995</c:v>
                </c:pt>
                <c:pt idx="7945">
                  <c:v>6263833.9051329996</c:v>
                </c:pt>
                <c:pt idx="7946">
                  <c:v>6248747.6896769991</c:v>
                </c:pt>
                <c:pt idx="7947">
                  <c:v>6233655.2948829988</c:v>
                </c:pt>
                <c:pt idx="7948">
                  <c:v>6218556.7487500003</c:v>
                </c:pt>
                <c:pt idx="7949">
                  <c:v>6203452.0791849997</c:v>
                </c:pt>
                <c:pt idx="7950">
                  <c:v>6188341.313999</c:v>
                </c:pt>
                <c:pt idx="7951">
                  <c:v>6173224.4809100004</c:v>
                </c:pt>
                <c:pt idx="7952">
                  <c:v>6158101.6075420007</c:v>
                </c:pt>
                <c:pt idx="7953">
                  <c:v>6142972.7214230001</c:v>
                </c:pt>
                <c:pt idx="7954">
                  <c:v>6127837.8499910003</c:v>
                </c:pt>
                <c:pt idx="7955">
                  <c:v>6112697.0205910001</c:v>
                </c:pt>
                <c:pt idx="7956">
                  <c:v>6097550.2604729999</c:v>
                </c:pt>
                <c:pt idx="7957">
                  <c:v>6082397.5967979999</c:v>
                </c:pt>
                <c:pt idx="7958">
                  <c:v>6067239.0566339996</c:v>
                </c:pt>
                <c:pt idx="7959">
                  <c:v>6052074.6669559991</c:v>
                </c:pt>
                <c:pt idx="7960">
                  <c:v>6036904.454651</c:v>
                </c:pt>
                <c:pt idx="7961">
                  <c:v>6021728.4465120006</c:v>
                </c:pt>
                <c:pt idx="7962">
                  <c:v>6006546.6692439988</c:v>
                </c:pt>
                <c:pt idx="7963">
                  <c:v>5991359.1494610002</c:v>
                </c:pt>
                <c:pt idx="7964">
                  <c:v>5976165.9136869991</c:v>
                </c:pt>
                <c:pt idx="7965">
                  <c:v>5960966.988357001</c:v>
                </c:pt>
                <c:pt idx="7966">
                  <c:v>5945762.3998179985</c:v>
                </c:pt>
                <c:pt idx="7967">
                  <c:v>5930552.1743240003</c:v>
                </c:pt>
                <c:pt idx="7968">
                  <c:v>5915336.3380460003</c:v>
                </c:pt>
                <c:pt idx="7969">
                  <c:v>5900114.9170640009</c:v>
                </c:pt>
                <c:pt idx="7970">
                  <c:v>5884887.9373700013</c:v>
                </c:pt>
                <c:pt idx="7971">
                  <c:v>5869655.4248679997</c:v>
                </c:pt>
                <c:pt idx="7972">
                  <c:v>5854417.4053770006</c:v>
                </c:pt>
                <c:pt idx="7973">
                  <c:v>5839173.9046280002</c:v>
                </c:pt>
                <c:pt idx="7974">
                  <c:v>5823924.9482650012</c:v>
                </c:pt>
                <c:pt idx="7975">
                  <c:v>5808670.5618469995</c:v>
                </c:pt>
                <c:pt idx="7976">
                  <c:v>5793410.7708440004</c:v>
                </c:pt>
                <c:pt idx="7977">
                  <c:v>5778145.6006450001</c:v>
                </c:pt>
                <c:pt idx="7978">
                  <c:v>5762875.076549001</c:v>
                </c:pt>
                <c:pt idx="7979">
                  <c:v>5747599.2237739991</c:v>
                </c:pt>
                <c:pt idx="7980">
                  <c:v>5732318.0674510002</c:v>
                </c:pt>
                <c:pt idx="7981">
                  <c:v>5717031.6326270001</c:v>
                </c:pt>
                <c:pt idx="7982">
                  <c:v>5701739.9442650005</c:v>
                </c:pt>
                <c:pt idx="7983">
                  <c:v>5686443.0272439998</c:v>
                </c:pt>
                <c:pt idx="7984">
                  <c:v>5671140.9063610015</c:v>
                </c:pt>
                <c:pt idx="7985">
                  <c:v>5655833.6063270001</c:v>
                </c:pt>
                <c:pt idx="7986">
                  <c:v>5640521.1517729992</c:v>
                </c:pt>
                <c:pt idx="7987">
                  <c:v>5625203.5672459994</c:v>
                </c:pt>
                <c:pt idx="7988">
                  <c:v>5609880.8772100005</c:v>
                </c:pt>
                <c:pt idx="7989">
                  <c:v>5594553.106048</c:v>
                </c:pt>
                <c:pt idx="7990">
                  <c:v>5579220.2780620018</c:v>
                </c:pt>
                <c:pt idx="7991">
                  <c:v>5563882.4174720002</c:v>
                </c:pt>
                <c:pt idx="7992">
                  <c:v>5548539.5484150006</c:v>
                </c:pt>
                <c:pt idx="7993">
                  <c:v>5533191.6949499995</c:v>
                </c:pt>
                <c:pt idx="7994">
                  <c:v>5517838.8810550002</c:v>
                </c:pt>
                <c:pt idx="7995">
                  <c:v>5502481.1306250002</c:v>
                </c:pt>
                <c:pt idx="7996">
                  <c:v>5487118.4674790008</c:v>
                </c:pt>
                <c:pt idx="7997">
                  <c:v>5471750.9153530002</c:v>
                </c:pt>
                <c:pt idx="7998">
                  <c:v>5456378.4979060004</c:v>
                </c:pt>
                <c:pt idx="7999">
                  <c:v>5441001.238717</c:v>
                </c:pt>
                <c:pt idx="8000">
                  <c:v>5425619.1612859983</c:v>
                </c:pt>
                <c:pt idx="8001">
                  <c:v>5410232.2890339997</c:v>
                </c:pt>
                <c:pt idx="8002">
                  <c:v>5394840.6453050002</c:v>
                </c:pt>
                <c:pt idx="8003">
                  <c:v>5379444.2533640005</c:v>
                </c:pt>
                <c:pt idx="8004">
                  <c:v>5364043.1363990009</c:v>
                </c:pt>
                <c:pt idx="8005">
                  <c:v>5348637.31752</c:v>
                </c:pt>
                <c:pt idx="8006">
                  <c:v>5333226.8197599994</c:v>
                </c:pt>
                <c:pt idx="8007">
                  <c:v>5317811.6660749996</c:v>
                </c:pt>
                <c:pt idx="8008">
                  <c:v>5302391.8793450007</c:v>
                </c:pt>
                <c:pt idx="8009">
                  <c:v>5286967.4823740013</c:v>
                </c:pt>
                <c:pt idx="8010">
                  <c:v>5271538.4978879998</c:v>
                </c:pt>
                <c:pt idx="8011">
                  <c:v>5256104.9485390009</c:v>
                </c:pt>
                <c:pt idx="8012">
                  <c:v>5240666.8569029998</c:v>
                </c:pt>
                <c:pt idx="8013">
                  <c:v>5225224.24548</c:v>
                </c:pt>
                <c:pt idx="8014">
                  <c:v>5209777.1366969999</c:v>
                </c:pt>
                <c:pt idx="8015">
                  <c:v>5194325.5529040005</c:v>
                </c:pt>
                <c:pt idx="8016">
                  <c:v>5178869.5163770001</c:v>
                </c:pt>
                <c:pt idx="8017">
                  <c:v>5163409.0493200002</c:v>
                </c:pt>
                <c:pt idx="8018">
                  <c:v>5147944.1738609998</c:v>
                </c:pt>
                <c:pt idx="8019">
                  <c:v>5132474.9120530002</c:v>
                </c:pt>
                <c:pt idx="8020">
                  <c:v>5117001.2858799994</c:v>
                </c:pt>
                <c:pt idx="8021">
                  <c:v>5101523.3172479998</c:v>
                </c:pt>
                <c:pt idx="8022">
                  <c:v>5086041.0279930001</c:v>
                </c:pt>
                <c:pt idx="8023">
                  <c:v>5070554.4398790002</c:v>
                </c:pt>
                <c:pt idx="8024">
                  <c:v>5055063.5745940004</c:v>
                </c:pt>
                <c:pt idx="8025">
                  <c:v>5039568.4537579995</c:v>
                </c:pt>
                <c:pt idx="8026">
                  <c:v>5024069.098917</c:v>
                </c:pt>
                <c:pt idx="8027">
                  <c:v>5008565.5315450011</c:v>
                </c:pt>
                <c:pt idx="8028">
                  <c:v>4993057.7730460009</c:v>
                </c:pt>
                <c:pt idx="8029">
                  <c:v>4977545.8447519997</c:v>
                </c:pt>
                <c:pt idx="8030">
                  <c:v>4962029.7679250007</c:v>
                </c:pt>
                <c:pt idx="8031">
                  <c:v>4946509.5637549991</c:v>
                </c:pt>
                <c:pt idx="8032">
                  <c:v>4930985.253362</c:v>
                </c:pt>
                <c:pt idx="8033">
                  <c:v>4915456.8577979999</c:v>
                </c:pt>
                <c:pt idx="8034">
                  <c:v>4899924.3980420008</c:v>
                </c:pt>
                <c:pt idx="8035">
                  <c:v>4884387.8950059991</c:v>
                </c:pt>
                <c:pt idx="8036">
                  <c:v>4868847.3695299998</c:v>
                </c:pt>
                <c:pt idx="8037">
                  <c:v>4853302.8423870001</c:v>
                </c:pt>
                <c:pt idx="8038">
                  <c:v>4837754.3342809994</c:v>
                </c:pt>
                <c:pt idx="8039">
                  <c:v>4822201.8658459997</c:v>
                </c:pt>
                <c:pt idx="8040">
                  <c:v>4806645.4576490009</c:v>
                </c:pt>
                <c:pt idx="8041">
                  <c:v>4791085.1301869992</c:v>
                </c:pt>
                <c:pt idx="8042">
                  <c:v>4775520.9038919993</c:v>
                </c:pt>
                <c:pt idx="8043">
                  <c:v>4759952.7991249999</c:v>
                </c:pt>
                <c:pt idx="8044">
                  <c:v>4744380.8361819992</c:v>
                </c:pt>
                <c:pt idx="8045">
                  <c:v>4728805.03529</c:v>
                </c:pt>
                <c:pt idx="8046">
                  <c:v>4713225.416611</c:v>
                </c:pt>
                <c:pt idx="8047">
                  <c:v>4697642.0002379995</c:v>
                </c:pt>
                <c:pt idx="8048">
                  <c:v>4682054.8061990002</c:v>
                </c:pt>
                <c:pt idx="8049">
                  <c:v>4666463.8544559991</c:v>
                </c:pt>
                <c:pt idx="8050">
                  <c:v>4650869.1649029991</c:v>
                </c:pt>
                <c:pt idx="8051">
                  <c:v>4635270.7573700016</c:v>
                </c:pt>
                <c:pt idx="8052">
                  <c:v>4619668.6516209999</c:v>
                </c:pt>
                <c:pt idx="8053">
                  <c:v>4604062.867354</c:v>
                </c:pt>
                <c:pt idx="8054">
                  <c:v>4588453.4242029991</c:v>
                </c:pt>
                <c:pt idx="8055">
                  <c:v>4572840.3417349998</c:v>
                </c:pt>
                <c:pt idx="8056">
                  <c:v>4557223.6394549999</c:v>
                </c:pt>
                <c:pt idx="8057">
                  <c:v>4541603.3368019992</c:v>
                </c:pt>
                <c:pt idx="8058">
                  <c:v>4525979.4531499995</c:v>
                </c:pt>
                <c:pt idx="8059">
                  <c:v>4510352.0078099994</c:v>
                </c:pt>
                <c:pt idx="8060">
                  <c:v>4494721.0200299993</c:v>
                </c:pt>
                <c:pt idx="8061">
                  <c:v>4479086.5089920014</c:v>
                </c:pt>
                <c:pt idx="8062">
                  <c:v>4463448.493817999</c:v>
                </c:pt>
                <c:pt idx="8063">
                  <c:v>4447806.9935640004</c:v>
                </c:pt>
                <c:pt idx="8064">
                  <c:v>4432162.0272239996</c:v>
                </c:pt>
                <c:pt idx="8065">
                  <c:v>4416513.6137299985</c:v>
                </c:pt>
                <c:pt idx="8066">
                  <c:v>4400861.7719500009</c:v>
                </c:pt>
                <c:pt idx="8067">
                  <c:v>4385206.5206909999</c:v>
                </c:pt>
                <c:pt idx="8068">
                  <c:v>4369547.8786980007</c:v>
                </c:pt>
                <c:pt idx="8069">
                  <c:v>4353885.8646519985</c:v>
                </c:pt>
                <c:pt idx="8070">
                  <c:v>4338220.4971760008</c:v>
                </c:pt>
                <c:pt idx="8071">
                  <c:v>4322551.7948279995</c:v>
                </c:pt>
                <c:pt idx="8072">
                  <c:v>4306879.7761080004</c:v>
                </c:pt>
                <c:pt idx="8073">
                  <c:v>4291204.4594529998</c:v>
                </c:pt>
                <c:pt idx="8074">
                  <c:v>4275525.8632379984</c:v>
                </c:pt>
                <c:pt idx="8075">
                  <c:v>4259844.0057809995</c:v>
                </c:pt>
                <c:pt idx="8076">
                  <c:v>4244158.9053370003</c:v>
                </c:pt>
                <c:pt idx="8077">
                  <c:v>4228470.5801010001</c:v>
                </c:pt>
                <c:pt idx="8078">
                  <c:v>4212779.0482080001</c:v>
                </c:pt>
                <c:pt idx="8079">
                  <c:v>4197084.3277359996</c:v>
                </c:pt>
                <c:pt idx="8080">
                  <c:v>4181386.4367</c:v>
                </c:pt>
                <c:pt idx="8081">
                  <c:v>4165685.3930559997</c:v>
                </c:pt>
                <c:pt idx="8082">
                  <c:v>4149981.2147030002</c:v>
                </c:pt>
                <c:pt idx="8083">
                  <c:v>4134273.9194789995</c:v>
                </c:pt>
                <c:pt idx="8084">
                  <c:v>4118563.5251649995</c:v>
                </c:pt>
                <c:pt idx="8085">
                  <c:v>4102850.0494809998</c:v>
                </c:pt>
                <c:pt idx="8086">
                  <c:v>4087133.510092</c:v>
                </c:pt>
                <c:pt idx="8087">
                  <c:v>4071413.924602</c:v>
                </c:pt>
                <c:pt idx="8088">
                  <c:v>4055691.3105579996</c:v>
                </c:pt>
                <c:pt idx="8089">
                  <c:v>4039965.6854499998</c:v>
                </c:pt>
                <c:pt idx="8090">
                  <c:v>4024237.0667090002</c:v>
                </c:pt>
                <c:pt idx="8091">
                  <c:v>4008505.471711</c:v>
                </c:pt>
                <c:pt idx="8092">
                  <c:v>3992770.9177720002</c:v>
                </c:pt>
                <c:pt idx="8093">
                  <c:v>3977033.4221519995</c:v>
                </c:pt>
                <c:pt idx="8094">
                  <c:v>3961293.0020559994</c:v>
                </c:pt>
                <c:pt idx="8095">
                  <c:v>3945549.674631</c:v>
                </c:pt>
                <c:pt idx="8096">
                  <c:v>3929803.4569669995</c:v>
                </c:pt>
                <c:pt idx="8097">
                  <c:v>3914054.366099</c:v>
                </c:pt>
                <c:pt idx="8098">
                  <c:v>3898302.4190049996</c:v>
                </c:pt>
                <c:pt idx="8099">
                  <c:v>3882547.6326079997</c:v>
                </c:pt>
                <c:pt idx="8100">
                  <c:v>3866790.0237750001</c:v>
                </c:pt>
                <c:pt idx="8101">
                  <c:v>3851029.609317</c:v>
                </c:pt>
                <c:pt idx="8102">
                  <c:v>3835266.4059929997</c:v>
                </c:pt>
                <c:pt idx="8103">
                  <c:v>3819500.4305009996</c:v>
                </c:pt>
                <c:pt idx="8104">
                  <c:v>3803731.69949</c:v>
                </c:pt>
                <c:pt idx="8105">
                  <c:v>3787960.2295510001</c:v>
                </c:pt>
                <c:pt idx="8106">
                  <c:v>3772186.0372219998</c:v>
                </c:pt>
                <c:pt idx="8107">
                  <c:v>3756409.1389849996</c:v>
                </c:pt>
                <c:pt idx="8108">
                  <c:v>3740629.5512700002</c:v>
                </c:pt>
                <c:pt idx="8109">
                  <c:v>3724847.2904509995</c:v>
                </c:pt>
                <c:pt idx="8110">
                  <c:v>3709062.372849999</c:v>
                </c:pt>
                <c:pt idx="8111">
                  <c:v>3693274.814735</c:v>
                </c:pt>
                <c:pt idx="8112">
                  <c:v>3677484.6323199994</c:v>
                </c:pt>
                <c:pt idx="8113">
                  <c:v>3661691.8417659998</c:v>
                </c:pt>
                <c:pt idx="8114">
                  <c:v>3645896.4591809995</c:v>
                </c:pt>
                <c:pt idx="8115">
                  <c:v>3630098.5006209998</c:v>
                </c:pt>
                <c:pt idx="8116">
                  <c:v>3614297.9820869998</c:v>
                </c:pt>
                <c:pt idx="8117">
                  <c:v>3598494.9195309998</c:v>
                </c:pt>
                <c:pt idx="8118">
                  <c:v>3582689.3288489995</c:v>
                </c:pt>
                <c:pt idx="8119">
                  <c:v>3566881.2258879999</c:v>
                </c:pt>
                <c:pt idx="8120">
                  <c:v>3551070.6264409996</c:v>
                </c:pt>
                <c:pt idx="8121">
                  <c:v>3535257.5462489999</c:v>
                </c:pt>
                <c:pt idx="8122">
                  <c:v>3519442.0010040002</c:v>
                </c:pt>
                <c:pt idx="8123">
                  <c:v>3503624.0063449997</c:v>
                </c:pt>
                <c:pt idx="8124">
                  <c:v>3487803.5778569998</c:v>
                </c:pt>
                <c:pt idx="8125">
                  <c:v>3471980.731079</c:v>
                </c:pt>
                <c:pt idx="8126">
                  <c:v>3456155.481495</c:v>
                </c:pt>
                <c:pt idx="8127">
                  <c:v>3440327.8445409997</c:v>
                </c:pt>
                <c:pt idx="8128">
                  <c:v>3424497.8355999994</c:v>
                </c:pt>
                <c:pt idx="8129">
                  <c:v>3408665.4700069996</c:v>
                </c:pt>
                <c:pt idx="8130">
                  <c:v>3392830.7630440001</c:v>
                </c:pt>
                <c:pt idx="8131">
                  <c:v>3376993.729946</c:v>
                </c:pt>
                <c:pt idx="8132">
                  <c:v>3361154.3858960001</c:v>
                </c:pt>
                <c:pt idx="8133">
                  <c:v>3345312.7460270002</c:v>
                </c:pt>
                <c:pt idx="8134">
                  <c:v>3329468.8254249995</c:v>
                </c:pt>
                <c:pt idx="8135">
                  <c:v>3313622.6391229997</c:v>
                </c:pt>
                <c:pt idx="8136">
                  <c:v>3297774.2021079995</c:v>
                </c:pt>
                <c:pt idx="8137">
                  <c:v>3281923.5293160002</c:v>
                </c:pt>
                <c:pt idx="8138">
                  <c:v>3266070.6356349997</c:v>
                </c:pt>
                <c:pt idx="8139">
                  <c:v>3250215.5359029993</c:v>
                </c:pt>
                <c:pt idx="8140">
                  <c:v>3234358.2449110001</c:v>
                </c:pt>
                <c:pt idx="8141">
                  <c:v>3218498.7774</c:v>
                </c:pt>
                <c:pt idx="8142">
                  <c:v>3202637.1480649998</c:v>
                </c:pt>
                <c:pt idx="8143">
                  <c:v>3186773.3715509996</c:v>
                </c:pt>
                <c:pt idx="8144">
                  <c:v>3170907.4624559996</c:v>
                </c:pt>
                <c:pt idx="8145">
                  <c:v>3155039.4353279998</c:v>
                </c:pt>
                <c:pt idx="8146">
                  <c:v>3139169.3046709998</c:v>
                </c:pt>
                <c:pt idx="8147">
                  <c:v>3123297.0849390002</c:v>
                </c:pt>
                <c:pt idx="8148">
                  <c:v>3107422.79054</c:v>
                </c:pt>
                <c:pt idx="8149">
                  <c:v>3091546.4358339994</c:v>
                </c:pt>
                <c:pt idx="8150">
                  <c:v>3075668.0351329995</c:v>
                </c:pt>
                <c:pt idx="8151">
                  <c:v>3059787.6027060002</c:v>
                </c:pt>
                <c:pt idx="8152">
                  <c:v>3043905.1527709998</c:v>
                </c:pt>
                <c:pt idx="8153">
                  <c:v>3028020.6995009999</c:v>
                </c:pt>
                <c:pt idx="8154">
                  <c:v>3012134.2570250002</c:v>
                </c:pt>
                <c:pt idx="8155">
                  <c:v>2996245.8394209994</c:v>
                </c:pt>
                <c:pt idx="8156">
                  <c:v>2980355.4607259999</c:v>
                </c:pt>
                <c:pt idx="8157">
                  <c:v>2964463.1349269999</c:v>
                </c:pt>
                <c:pt idx="8158">
                  <c:v>2948568.875967999</c:v>
                </c:pt>
                <c:pt idx="8159">
                  <c:v>2932672.6977459998</c:v>
                </c:pt>
                <c:pt idx="8160">
                  <c:v>2916774.6141129998</c:v>
                </c:pt>
                <c:pt idx="8161">
                  <c:v>2900874.638876</c:v>
                </c:pt>
                <c:pt idx="8162">
                  <c:v>2884972.7857970004</c:v>
                </c:pt>
                <c:pt idx="8163">
                  <c:v>2869069.0685899998</c:v>
                </c:pt>
                <c:pt idx="8164">
                  <c:v>2853163.5009300001</c:v>
                </c:pt>
                <c:pt idx="8165">
                  <c:v>2837256.0964419995</c:v>
                </c:pt>
                <c:pt idx="8166">
                  <c:v>2821346.8687080001</c:v>
                </c:pt>
                <c:pt idx="8167">
                  <c:v>2805435.8312669997</c:v>
                </c:pt>
                <c:pt idx="8168">
                  <c:v>2789522.9976129998</c:v>
                </c:pt>
                <c:pt idx="8169">
                  <c:v>2773608.3811949999</c:v>
                </c:pt>
                <c:pt idx="8170">
                  <c:v>2757691.9954189993</c:v>
                </c:pt>
                <c:pt idx="8171">
                  <c:v>2741773.8536469992</c:v>
                </c:pt>
                <c:pt idx="8172">
                  <c:v>2725853.9691960001</c:v>
                </c:pt>
                <c:pt idx="8173">
                  <c:v>2709932.3553429991</c:v>
                </c:pt>
                <c:pt idx="8174">
                  <c:v>2694009.0253169998</c:v>
                </c:pt>
                <c:pt idx="8175">
                  <c:v>2678083.9923069994</c:v>
                </c:pt>
                <c:pt idx="8176">
                  <c:v>2662157.2694569998</c:v>
                </c:pt>
                <c:pt idx="8177">
                  <c:v>2646228.8698709998</c:v>
                </c:pt>
                <c:pt idx="8178">
                  <c:v>2630298.8066059994</c:v>
                </c:pt>
                <c:pt idx="8179">
                  <c:v>2614367.0926799993</c:v>
                </c:pt>
                <c:pt idx="8180">
                  <c:v>2598433.7410670002</c:v>
                </c:pt>
                <c:pt idx="8181">
                  <c:v>2582498.7646970004</c:v>
                </c:pt>
                <c:pt idx="8182">
                  <c:v>2566562.1764599998</c:v>
                </c:pt>
                <c:pt idx="8183">
                  <c:v>2550623.9892040002</c:v>
                </c:pt>
                <c:pt idx="8184">
                  <c:v>2534684.2157339999</c:v>
                </c:pt>
                <c:pt idx="8185">
                  <c:v>2518742.8688119994</c:v>
                </c:pt>
                <c:pt idx="8186">
                  <c:v>2502799.9611609997</c:v>
                </c:pt>
                <c:pt idx="8187">
                  <c:v>2486855.5054609994</c:v>
                </c:pt>
                <c:pt idx="8188">
                  <c:v>2470909.5143509996</c:v>
                </c:pt>
                <c:pt idx="8189">
                  <c:v>2454962.0004269998</c:v>
                </c:pt>
                <c:pt idx="8190">
                  <c:v>2439012.9762459993</c:v>
                </c:pt>
                <c:pt idx="8191">
                  <c:v>2423062.4543229998</c:v>
                </c:pt>
                <c:pt idx="8192">
                  <c:v>2407110.447133</c:v>
                </c:pt>
                <c:pt idx="8193">
                  <c:v>2391156.9671089998</c:v>
                </c:pt>
                <c:pt idx="8194">
                  <c:v>2375202.0266449996</c:v>
                </c:pt>
                <c:pt idx="8195">
                  <c:v>2359245.6380909998</c:v>
                </c:pt>
                <c:pt idx="8196">
                  <c:v>2343287.8137619994</c:v>
                </c:pt>
                <c:pt idx="8197">
                  <c:v>2327328.565928</c:v>
                </c:pt>
                <c:pt idx="8198">
                  <c:v>2311367.9068209999</c:v>
                </c:pt>
                <c:pt idx="8199">
                  <c:v>2295405.8486329997</c:v>
                </c:pt>
                <c:pt idx="8200">
                  <c:v>2279442.4035169999</c:v>
                </c:pt>
                <c:pt idx="8201">
                  <c:v>2263477.5835839999</c:v>
                </c:pt>
                <c:pt idx="8202">
                  <c:v>2247511.4009079994</c:v>
                </c:pt>
                <c:pt idx="8203">
                  <c:v>2231543.8675210001</c:v>
                </c:pt>
                <c:pt idx="8204">
                  <c:v>2215574.9954179996</c:v>
                </c:pt>
                <c:pt idx="8205">
                  <c:v>2199604.7965529999</c:v>
                </c:pt>
                <c:pt idx="8206">
                  <c:v>2183633.282842</c:v>
                </c:pt>
                <c:pt idx="8207">
                  <c:v>2167660.4661629996</c:v>
                </c:pt>
                <c:pt idx="8208">
                  <c:v>2151686.358351999</c:v>
                </c:pt>
                <c:pt idx="8209">
                  <c:v>2135710.9712100001</c:v>
                </c:pt>
                <c:pt idx="8210">
                  <c:v>2119734.3164979997</c:v>
                </c:pt>
                <c:pt idx="8211">
                  <c:v>2103756.4059369997</c:v>
                </c:pt>
                <c:pt idx="8212">
                  <c:v>2087777.2512119999</c:v>
                </c:pt>
                <c:pt idx="8213">
                  <c:v>2071796.8639700003</c:v>
                </c:pt>
                <c:pt idx="8214">
                  <c:v>2055815.255816</c:v>
                </c:pt>
                <c:pt idx="8215">
                  <c:v>2039832.4383229997</c:v>
                </c:pt>
                <c:pt idx="8216">
                  <c:v>2023848.4230219999</c:v>
                </c:pt>
                <c:pt idx="8217">
                  <c:v>2007863.221407</c:v>
                </c:pt>
                <c:pt idx="8218">
                  <c:v>1991876.8449350002</c:v>
                </c:pt>
                <c:pt idx="8219">
                  <c:v>1975889.3050269999</c:v>
                </c:pt>
                <c:pt idx="8220">
                  <c:v>1959900.6130640002</c:v>
                </c:pt>
                <c:pt idx="8221">
                  <c:v>1943910.780391</c:v>
                </c:pt>
                <c:pt idx="8222">
                  <c:v>1927919.818316</c:v>
                </c:pt>
                <c:pt idx="8223">
                  <c:v>1911927.738111</c:v>
                </c:pt>
                <c:pt idx="8224">
                  <c:v>1895934.551009</c:v>
                </c:pt>
                <c:pt idx="8225">
                  <c:v>1879940.2682089999</c:v>
                </c:pt>
                <c:pt idx="8226">
                  <c:v>1863944.90087</c:v>
                </c:pt>
                <c:pt idx="8227">
                  <c:v>1847948.4601180002</c:v>
                </c:pt>
                <c:pt idx="8228">
                  <c:v>1831950.95704</c:v>
                </c:pt>
                <c:pt idx="8229">
                  <c:v>1815952.4026889999</c:v>
                </c:pt>
                <c:pt idx="8230">
                  <c:v>1799952.8080799999</c:v>
                </c:pt>
                <c:pt idx="8231">
                  <c:v>1783952.1841920002</c:v>
                </c:pt>
                <c:pt idx="8232">
                  <c:v>1767950.5419710001</c:v>
                </c:pt>
                <c:pt idx="8233">
                  <c:v>1751947.8923230001</c:v>
                </c:pt>
                <c:pt idx="8234">
                  <c:v>1735944.246122</c:v>
                </c:pt>
                <c:pt idx="8235">
                  <c:v>1719939.614204</c:v>
                </c:pt>
                <c:pt idx="8236">
                  <c:v>1703934.007372</c:v>
                </c:pt>
                <c:pt idx="8237">
                  <c:v>1687927.4363899999</c:v>
                </c:pt>
                <c:pt idx="8238">
                  <c:v>1671919.9119899999</c:v>
                </c:pt>
                <c:pt idx="8239">
                  <c:v>1655911.444868</c:v>
                </c:pt>
                <c:pt idx="8240">
                  <c:v>1639902.0456849998</c:v>
                </c:pt>
                <c:pt idx="8241">
                  <c:v>1623891.7250679999</c:v>
                </c:pt>
                <c:pt idx="8242">
                  <c:v>1607880.493607</c:v>
                </c:pt>
                <c:pt idx="8243">
                  <c:v>1591868.3618590001</c:v>
                </c:pt>
                <c:pt idx="8244">
                  <c:v>1575855.3403470002</c:v>
                </c:pt>
                <c:pt idx="8245">
                  <c:v>1559841.4395580001</c:v>
                </c:pt>
                <c:pt idx="8246">
                  <c:v>1543826.6699470005</c:v>
                </c:pt>
                <c:pt idx="8247">
                  <c:v>1527811.0419320001</c:v>
                </c:pt>
                <c:pt idx="8248">
                  <c:v>1511794.565898</c:v>
                </c:pt>
                <c:pt idx="8249">
                  <c:v>1495777.2521980002</c:v>
                </c:pt>
                <c:pt idx="8250">
                  <c:v>1479759.1111490002</c:v>
                </c:pt>
                <c:pt idx="8251">
                  <c:v>1463740.1530340002</c:v>
                </c:pt>
                <c:pt idx="8252">
                  <c:v>1447720.3881030001</c:v>
                </c:pt>
                <c:pt idx="8253">
                  <c:v>1431699.8265740003</c:v>
                </c:pt>
                <c:pt idx="8254">
                  <c:v>1415678.4786289998</c:v>
                </c:pt>
                <c:pt idx="8255">
                  <c:v>1399656.3544180002</c:v>
                </c:pt>
                <c:pt idx="8256">
                  <c:v>1383633.4640589999</c:v>
                </c:pt>
                <c:pt idx="8257">
                  <c:v>1367609.817634</c:v>
                </c:pt>
                <c:pt idx="8258">
                  <c:v>1351585.4251939999</c:v>
                </c:pt>
                <c:pt idx="8259">
                  <c:v>1335560.296757</c:v>
                </c:pt>
                <c:pt idx="8260">
                  <c:v>1319534.4423080001</c:v>
                </c:pt>
                <c:pt idx="8261">
                  <c:v>1303507.8718000001</c:v>
                </c:pt>
                <c:pt idx="8262">
                  <c:v>1287480.595151</c:v>
                </c:pt>
                <c:pt idx="8263">
                  <c:v>1271452.6222490002</c:v>
                </c:pt>
                <c:pt idx="8264">
                  <c:v>1255423.9629500001</c:v>
                </c:pt>
                <c:pt idx="8265">
                  <c:v>1239394.6270750002</c:v>
                </c:pt>
                <c:pt idx="8266">
                  <c:v>1223364.6244150002</c:v>
                </c:pt>
                <c:pt idx="8267">
                  <c:v>1207333.9647289999</c:v>
                </c:pt>
                <c:pt idx="8268">
                  <c:v>1191302.6577430002</c:v>
                </c:pt>
                <c:pt idx="8269">
                  <c:v>1175270.713152</c:v>
                </c:pt>
                <c:pt idx="8270">
                  <c:v>1159238.1406190002</c:v>
                </c:pt>
                <c:pt idx="8271">
                  <c:v>1143204.9497750001</c:v>
                </c:pt>
                <c:pt idx="8272">
                  <c:v>1127171.1502190002</c:v>
                </c:pt>
                <c:pt idx="8273">
                  <c:v>1111136.7515209999</c:v>
                </c:pt>
                <c:pt idx="8274">
                  <c:v>1095101.7632160001</c:v>
                </c:pt>
                <c:pt idx="8275">
                  <c:v>1079066.1948120003</c:v>
                </c:pt>
                <c:pt idx="8276">
                  <c:v>1063030.0557819998</c:v>
                </c:pt>
                <c:pt idx="8277">
                  <c:v>1046993.35557</c:v>
                </c:pt>
                <c:pt idx="8278">
                  <c:v>1030956.1035889998</c:v>
                </c:pt>
                <c:pt idx="8279">
                  <c:v>1014918.3092200002</c:v>
                </c:pt>
                <c:pt idx="8280">
                  <c:v>998879.98181499995</c:v>
                </c:pt>
                <c:pt idx="8281">
                  <c:v>982841.13069400005</c:v>
                </c:pt>
                <c:pt idx="8282">
                  <c:v>966801.76514699997</c:v>
                </c:pt>
                <c:pt idx="8283">
                  <c:v>950761.89443300001</c:v>
                </c:pt>
                <c:pt idx="8284">
                  <c:v>934721.52778100001</c:v>
                </c:pt>
                <c:pt idx="8285">
                  <c:v>918680.67439099972</c:v>
                </c:pt>
                <c:pt idx="8286">
                  <c:v>902639.34343100013</c:v>
                </c:pt>
                <c:pt idx="8287">
                  <c:v>886597.54403899983</c:v>
                </c:pt>
                <c:pt idx="8288">
                  <c:v>870555.28532499983</c:v>
                </c:pt>
                <c:pt idx="8289">
                  <c:v>854512.57636599999</c:v>
                </c:pt>
                <c:pt idx="8290">
                  <c:v>838469.42621300009</c:v>
                </c:pt>
                <c:pt idx="8291">
                  <c:v>822425.84388500021</c:v>
                </c:pt>
                <c:pt idx="8292">
                  <c:v>806381.83837100002</c:v>
                </c:pt>
                <c:pt idx="8293">
                  <c:v>790337.4186310001</c:v>
                </c:pt>
                <c:pt idx="8294">
                  <c:v>774292.593597</c:v>
                </c:pt>
                <c:pt idx="8295">
                  <c:v>758247.37216999987</c:v>
                </c:pt>
                <c:pt idx="8296">
                  <c:v>742201.7632220001</c:v>
                </c:pt>
                <c:pt idx="8297">
                  <c:v>726155.7755979998</c:v>
                </c:pt>
                <c:pt idx="8298">
                  <c:v>710109.41810999997</c:v>
                </c:pt>
                <c:pt idx="8299">
                  <c:v>694062.69954499986</c:v>
                </c:pt>
                <c:pt idx="8300">
                  <c:v>678015.62865900004</c:v>
                </c:pt>
                <c:pt idx="8301">
                  <c:v>661968.21417999989</c:v>
                </c:pt>
                <c:pt idx="8302">
                  <c:v>645920.46480600012</c:v>
                </c:pt>
                <c:pt idx="8303">
                  <c:v>629872.38920899993</c:v>
                </c:pt>
                <c:pt idx="8304">
                  <c:v>613823.99603100005</c:v>
                </c:pt>
                <c:pt idx="8305">
                  <c:v>597775.29388400004</c:v>
                </c:pt>
                <c:pt idx="8306">
                  <c:v>581726.29135499999</c:v>
                </c:pt>
                <c:pt idx="8307">
                  <c:v>565676.99700099998</c:v>
                </c:pt>
                <c:pt idx="8308">
                  <c:v>549627.41935099999</c:v>
                </c:pt>
                <c:pt idx="8309">
                  <c:v>533577.56690600014</c:v>
                </c:pt>
                <c:pt idx="8310">
                  <c:v>517527.44813999999</c:v>
                </c:pt>
                <c:pt idx="8311">
                  <c:v>501477.07149599999</c:v>
                </c:pt>
                <c:pt idx="8312">
                  <c:v>485426.44539399998</c:v>
                </c:pt>
                <c:pt idx="8313">
                  <c:v>469375.57822199992</c:v>
                </c:pt>
                <c:pt idx="8314">
                  <c:v>453324.478344</c:v>
                </c:pt>
                <c:pt idx="8315">
                  <c:v>437273.15409399994</c:v>
                </c:pt>
                <c:pt idx="8316">
                  <c:v>421221.61377900001</c:v>
                </c:pt>
                <c:pt idx="8317">
                  <c:v>405169.86568000005</c:v>
                </c:pt>
                <c:pt idx="8318">
                  <c:v>389117.91804999998</c:v>
                </c:pt>
                <c:pt idx="8319">
                  <c:v>373065.77911300014</c:v>
                </c:pt>
                <c:pt idx="8320">
                  <c:v>357013.45707</c:v>
                </c:pt>
                <c:pt idx="8321">
                  <c:v>340960.96009100002</c:v>
                </c:pt>
                <c:pt idx="8322">
                  <c:v>324908.29632099997</c:v>
                </c:pt>
                <c:pt idx="8323">
                  <c:v>308855.47387800005</c:v>
                </c:pt>
                <c:pt idx="8324">
                  <c:v>292802.50085499993</c:v>
                </c:pt>
                <c:pt idx="8325">
                  <c:v>276749.38531400001</c:v>
                </c:pt>
                <c:pt idx="8326">
                  <c:v>260696.13529499999</c:v>
                </c:pt>
                <c:pt idx="8327">
                  <c:v>244642.75880899999</c:v>
                </c:pt>
                <c:pt idx="8328">
                  <c:v>228589.26384100004</c:v>
                </c:pt>
                <c:pt idx="8329">
                  <c:v>212535.65835000001</c:v>
                </c:pt>
                <c:pt idx="8330">
                  <c:v>196481.95027</c:v>
                </c:pt>
                <c:pt idx="8331">
                  <c:v>180428.14750600001</c:v>
                </c:pt>
                <c:pt idx="8332">
                  <c:v>164374.25793900003</c:v>
                </c:pt>
                <c:pt idx="8333">
                  <c:v>148320.28942399996</c:v>
                </c:pt>
                <c:pt idx="8334">
                  <c:v>132266.24978899999</c:v>
                </c:pt>
                <c:pt idx="8335">
                  <c:v>116212.14683799999</c:v>
                </c:pt>
                <c:pt idx="8336">
                  <c:v>100157.988348</c:v>
                </c:pt>
                <c:pt idx="8337">
                  <c:v>84103.782069999987</c:v>
                </c:pt>
                <c:pt idx="8338">
                  <c:v>68049.53572900001</c:v>
                </c:pt>
                <c:pt idx="8339">
                  <c:v>51995.257028</c:v>
                </c:pt>
                <c:pt idx="8340">
                  <c:v>35940.95364</c:v>
                </c:pt>
                <c:pt idx="8341">
                  <c:v>19886.633215999995</c:v>
                </c:pt>
                <c:pt idx="8342">
                  <c:v>3832.3033800000003</c:v>
                </c:pt>
                <c:pt idx="8343">
                  <c:v>-12222.028268000002</c:v>
                </c:pt>
                <c:pt idx="8344">
                  <c:v>-28276.354154000001</c:v>
                </c:pt>
                <c:pt idx="8345">
                  <c:v>-44330.666729999997</c:v>
                </c:pt>
                <c:pt idx="8346">
                  <c:v>-60384.958469000005</c:v>
                </c:pt>
                <c:pt idx="8347">
                  <c:v>-76439.221872999988</c:v>
                </c:pt>
                <c:pt idx="8348">
                  <c:v>-92493.449468000006</c:v>
                </c:pt>
                <c:pt idx="8349">
                  <c:v>-108547.633802</c:v>
                </c:pt>
                <c:pt idx="8350">
                  <c:v>-124601.76745</c:v>
                </c:pt>
                <c:pt idx="8351">
                  <c:v>-140655.84301199997</c:v>
                </c:pt>
                <c:pt idx="8352">
                  <c:v>-156709.85311099997</c:v>
                </c:pt>
                <c:pt idx="8353">
                  <c:v>-172763.79039499999</c:v>
                </c:pt>
                <c:pt idx="8354">
                  <c:v>-188817.64753500003</c:v>
                </c:pt>
                <c:pt idx="8355">
                  <c:v>-204871.41722900004</c:v>
                </c:pt>
                <c:pt idx="8356">
                  <c:v>-220925.09219599998</c:v>
                </c:pt>
                <c:pt idx="8357">
                  <c:v>-236978.665182</c:v>
                </c:pt>
                <c:pt idx="8358">
                  <c:v>-253032.12895499999</c:v>
                </c:pt>
                <c:pt idx="8359">
                  <c:v>-269085.47630699998</c:v>
                </c:pt>
                <c:pt idx="8360">
                  <c:v>-285138.70005499996</c:v>
                </c:pt>
                <c:pt idx="8361">
                  <c:v>-301191.79303900007</c:v>
                </c:pt>
                <c:pt idx="8362">
                  <c:v>-317244.74812300003</c:v>
                </c:pt>
                <c:pt idx="8363">
                  <c:v>-333297.55819399992</c:v>
                </c:pt>
                <c:pt idx="8364">
                  <c:v>-349350.21616299998</c:v>
                </c:pt>
                <c:pt idx="8365">
                  <c:v>-365402.71496499999</c:v>
                </c:pt>
                <c:pt idx="8366">
                  <c:v>-381455.04755799996</c:v>
                </c:pt>
                <c:pt idx="8367">
                  <c:v>-397507.20692199992</c:v>
                </c:pt>
                <c:pt idx="8368">
                  <c:v>-413559.18606199999</c:v>
                </c:pt>
                <c:pt idx="8369">
                  <c:v>-429610.97800599999</c:v>
                </c:pt>
                <c:pt idx="8370">
                  <c:v>-445662.57580499991</c:v>
                </c:pt>
                <c:pt idx="8371">
                  <c:v>-461713.97253200004</c:v>
                </c:pt>
                <c:pt idx="8372">
                  <c:v>-477765.16128300002</c:v>
                </c:pt>
                <c:pt idx="8373">
                  <c:v>-493816.13517999998</c:v>
                </c:pt>
                <c:pt idx="8374">
                  <c:v>-509866.88736300002</c:v>
                </c:pt>
                <c:pt idx="8375">
                  <c:v>-525917.41099899996</c:v>
                </c:pt>
                <c:pt idx="8376">
                  <c:v>-541967.6992739999</c:v>
                </c:pt>
                <c:pt idx="8377">
                  <c:v>-558017.74540000001</c:v>
                </c:pt>
                <c:pt idx="8378">
                  <c:v>-574067.542609</c:v>
                </c:pt>
                <c:pt idx="8379">
                  <c:v>-590117.08415799984</c:v>
                </c:pt>
                <c:pt idx="8380">
                  <c:v>-606166.36332300014</c:v>
                </c:pt>
                <c:pt idx="8381">
                  <c:v>-622215.37340500008</c:v>
                </c:pt>
                <c:pt idx="8382">
                  <c:v>-638264.10772600002</c:v>
                </c:pt>
                <c:pt idx="8383">
                  <c:v>-654312.55963100004</c:v>
                </c:pt>
                <c:pt idx="8384">
                  <c:v>-670360.72248600004</c:v>
                </c:pt>
                <c:pt idx="8385">
                  <c:v>-686408.58968099998</c:v>
                </c:pt>
                <c:pt idx="8386">
                  <c:v>-702456.15462600009</c:v>
                </c:pt>
                <c:pt idx="8387">
                  <c:v>-718503.41075299995</c:v>
                </c:pt>
                <c:pt idx="8388">
                  <c:v>-734550.35151800001</c:v>
                </c:pt>
                <c:pt idx="8389">
                  <c:v>-750596.97039599996</c:v>
                </c:pt>
                <c:pt idx="8390">
                  <c:v>-766643.26088500011</c:v>
                </c:pt>
                <c:pt idx="8391">
                  <c:v>-782689.21650500002</c:v>
                </c:pt>
                <c:pt idx="8392">
                  <c:v>-798734.83079700009</c:v>
                </c:pt>
                <c:pt idx="8393">
                  <c:v>-814780.09732399997</c:v>
                </c:pt>
                <c:pt idx="8394">
                  <c:v>-830825.00966899993</c:v>
                </c:pt>
                <c:pt idx="8395">
                  <c:v>-846869.56143800006</c:v>
                </c:pt>
                <c:pt idx="8396">
                  <c:v>-862913.74625800003</c:v>
                </c:pt>
                <c:pt idx="8397">
                  <c:v>-878957.557776</c:v>
                </c:pt>
                <c:pt idx="8398">
                  <c:v>-895000.98966299999</c:v>
                </c:pt>
                <c:pt idx="8399">
                  <c:v>-911044.03560700011</c:v>
                </c:pt>
                <c:pt idx="8400">
                  <c:v>-927086.6893209999</c:v>
                </c:pt>
                <c:pt idx="8401">
                  <c:v>-943128.94453600002</c:v>
                </c:pt>
                <c:pt idx="8402">
                  <c:v>-959170.79500499996</c:v>
                </c:pt>
                <c:pt idx="8403">
                  <c:v>-975212.23450299993</c:v>
                </c:pt>
                <c:pt idx="8404">
                  <c:v>-991253.25682400016</c:v>
                </c:pt>
                <c:pt idx="8405">
                  <c:v>-1007293.8557840001</c:v>
                </c:pt>
                <c:pt idx="8406">
                  <c:v>-1023334.0252180001</c:v>
                </c:pt>
                <c:pt idx="8407">
                  <c:v>-1039373.7589829999</c:v>
                </c:pt>
                <c:pt idx="8408">
                  <c:v>-1055413.0509570001</c:v>
                </c:pt>
                <c:pt idx="8409">
                  <c:v>-1071451.8950360001</c:v>
                </c:pt>
                <c:pt idx="8410">
                  <c:v>-1087490.2851400001</c:v>
                </c:pt>
                <c:pt idx="8411">
                  <c:v>-1103528.2152049998</c:v>
                </c:pt>
                <c:pt idx="8412">
                  <c:v>-1119565.6791920003</c:v>
                </c:pt>
                <c:pt idx="8413">
                  <c:v>-1135602.6710770002</c:v>
                </c:pt>
                <c:pt idx="8414">
                  <c:v>-1151639.1848610002</c:v>
                </c:pt>
                <c:pt idx="8415">
                  <c:v>-1167675.214562</c:v>
                </c:pt>
                <c:pt idx="8416">
                  <c:v>-1183710.7542199998</c:v>
                </c:pt>
                <c:pt idx="8417">
                  <c:v>-1199745.7978920001</c:v>
                </c:pt>
                <c:pt idx="8418">
                  <c:v>-1215780.339658</c:v>
                </c:pt>
                <c:pt idx="8419">
                  <c:v>-1231814.3736160002</c:v>
                </c:pt>
                <c:pt idx="8420">
                  <c:v>-1247847.8938850001</c:v>
                </c:pt>
                <c:pt idx="8421">
                  <c:v>-1263880.894603</c:v>
                </c:pt>
                <c:pt idx="8422">
                  <c:v>-1279913.3699260002</c:v>
                </c:pt>
                <c:pt idx="8423">
                  <c:v>-1295945.314034</c:v>
                </c:pt>
                <c:pt idx="8424">
                  <c:v>-1311976.7211219999</c:v>
                </c:pt>
                <c:pt idx="8425">
                  <c:v>-1328007.585406</c:v>
                </c:pt>
                <c:pt idx="8426">
                  <c:v>-1344037.9011219998</c:v>
                </c:pt>
                <c:pt idx="8427">
                  <c:v>-1360067.6625250003</c:v>
                </c:pt>
                <c:pt idx="8428">
                  <c:v>-1376096.8638890001</c:v>
                </c:pt>
                <c:pt idx="8429">
                  <c:v>-1392125.4995080002</c:v>
                </c:pt>
                <c:pt idx="8430">
                  <c:v>-1408153.563694</c:v>
                </c:pt>
                <c:pt idx="8431">
                  <c:v>-1424181.0507780001</c:v>
                </c:pt>
                <c:pt idx="8432">
                  <c:v>-1440207.955112</c:v>
                </c:pt>
                <c:pt idx="8433">
                  <c:v>-1456234.271065</c:v>
                </c:pt>
                <c:pt idx="8434">
                  <c:v>-1472259.993025</c:v>
                </c:pt>
                <c:pt idx="8435">
                  <c:v>-1488285.1154</c:v>
                </c:pt>
                <c:pt idx="8436">
                  <c:v>-1504309.6326160002</c:v>
                </c:pt>
                <c:pt idx="8437">
                  <c:v>-1520333.5391180003</c:v>
                </c:pt>
                <c:pt idx="8438">
                  <c:v>-1536356.8293700002</c:v>
                </c:pt>
                <c:pt idx="8439">
                  <c:v>-1552379.4978529999</c:v>
                </c:pt>
                <c:pt idx="8440">
                  <c:v>-1568401.5390690002</c:v>
                </c:pt>
                <c:pt idx="8441">
                  <c:v>-1584422.9475360001</c:v>
                </c:pt>
                <c:pt idx="8442">
                  <c:v>-1600443.7177939999</c:v>
                </c:pt>
                <c:pt idx="8443">
                  <c:v>-1616463.844396</c:v>
                </c:pt>
                <c:pt idx="8444">
                  <c:v>-1632483.3219190002</c:v>
                </c:pt>
                <c:pt idx="8445">
                  <c:v>-1648502.1449550001</c:v>
                </c:pt>
                <c:pt idx="8446">
                  <c:v>-1664520.3081140001</c:v>
                </c:pt>
                <c:pt idx="8447">
                  <c:v>-1680537.8060270001</c:v>
                </c:pt>
                <c:pt idx="8448">
                  <c:v>-1696554.6333390002</c:v>
                </c:pt>
                <c:pt idx="8449">
                  <c:v>-1712570.7847170001</c:v>
                </c:pt>
                <c:pt idx="8450">
                  <c:v>-1728586.2548430001</c:v>
                </c:pt>
                <c:pt idx="8451">
                  <c:v>-1744601.0384190001</c:v>
                </c:pt>
                <c:pt idx="8452">
                  <c:v>-1760615.1301630002</c:v>
                </c:pt>
                <c:pt idx="8453">
                  <c:v>-1776628.5248130001</c:v>
                </c:pt>
                <c:pt idx="8454">
                  <c:v>-1792641.217124</c:v>
                </c:pt>
                <c:pt idx="8455">
                  <c:v>-1808653.201867</c:v>
                </c:pt>
                <c:pt idx="8456">
                  <c:v>-1824664.4738330001</c:v>
                </c:pt>
                <c:pt idx="8457">
                  <c:v>-1840675.027829</c:v>
                </c:pt>
                <c:pt idx="8458">
                  <c:v>-1856684.8586809998</c:v>
                </c:pt>
                <c:pt idx="8459">
                  <c:v>-1872693.9612299998</c:v>
                </c:pt>
                <c:pt idx="8460">
                  <c:v>-1888702.3303390001</c:v>
                </c:pt>
                <c:pt idx="8461">
                  <c:v>-1904709.9608819999</c:v>
                </c:pt>
                <c:pt idx="8462">
                  <c:v>-1920716.847757</c:v>
                </c:pt>
                <c:pt idx="8463">
                  <c:v>-1936722.985874</c:v>
                </c:pt>
                <c:pt idx="8464">
                  <c:v>-1952728.3701630002</c:v>
                </c:pt>
                <c:pt idx="8465">
                  <c:v>-1968732.995571</c:v>
                </c:pt>
                <c:pt idx="8466">
                  <c:v>-1984736.8570610001</c:v>
                </c:pt>
                <c:pt idx="8467">
                  <c:v>-2000739.949613</c:v>
                </c:pt>
                <c:pt idx="8468">
                  <c:v>-2016742.2682269998</c:v>
                </c:pt>
                <c:pt idx="8469">
                  <c:v>-2032743.8079150002</c:v>
                </c:pt>
                <c:pt idx="8470">
                  <c:v>-2048744.5637110001</c:v>
                </c:pt>
                <c:pt idx="8471">
                  <c:v>-2064744.5306609999</c:v>
                </c:pt>
                <c:pt idx="8472">
                  <c:v>-2080743.703832</c:v>
                </c:pt>
                <c:pt idx="8473">
                  <c:v>-2096742.078305</c:v>
                </c:pt>
                <c:pt idx="8474">
                  <c:v>-2112739.6491800002</c:v>
                </c:pt>
                <c:pt idx="8475">
                  <c:v>-2128736.4115709998</c:v>
                </c:pt>
                <c:pt idx="8476">
                  <c:v>-2144732.3606099994</c:v>
                </c:pt>
                <c:pt idx="8477">
                  <c:v>-2160727.4914459996</c:v>
                </c:pt>
                <c:pt idx="8478">
                  <c:v>-2176721.7992429999</c:v>
                </c:pt>
                <c:pt idx="8479">
                  <c:v>-2192715.2791840001</c:v>
                </c:pt>
                <c:pt idx="8480">
                  <c:v>-2208707.9264649996</c:v>
                </c:pt>
                <c:pt idx="8481">
                  <c:v>-2224699.7363009998</c:v>
                </c:pt>
                <c:pt idx="8482">
                  <c:v>-2240690.703923</c:v>
                </c:pt>
                <c:pt idx="8483">
                  <c:v>-2256680.824577</c:v>
                </c:pt>
                <c:pt idx="8484">
                  <c:v>-2272670.0935249999</c:v>
                </c:pt>
                <c:pt idx="8485">
                  <c:v>-2288658.5060469997</c:v>
                </c:pt>
                <c:pt idx="8486">
                  <c:v>-2304646.0574380001</c:v>
                </c:pt>
                <c:pt idx="8487">
                  <c:v>-2320632.7430090001</c:v>
                </c:pt>
                <c:pt idx="8488">
                  <c:v>-2336618.5580869997</c:v>
                </c:pt>
                <c:pt idx="8489">
                  <c:v>-2352603.4980149996</c:v>
                </c:pt>
                <c:pt idx="8490">
                  <c:v>-2368587.5581509992</c:v>
                </c:pt>
                <c:pt idx="8491">
                  <c:v>-2384570.7338709999</c:v>
                </c:pt>
                <c:pt idx="8492">
                  <c:v>-2400553.0205649999</c:v>
                </c:pt>
                <c:pt idx="8493">
                  <c:v>-2416534.4136399995</c:v>
                </c:pt>
                <c:pt idx="8494">
                  <c:v>-2432514.9085169998</c:v>
                </c:pt>
                <c:pt idx="8495">
                  <c:v>-2448494.5006329999</c:v>
                </c:pt>
                <c:pt idx="8496">
                  <c:v>-2464473.1854429995</c:v>
                </c:pt>
                <c:pt idx="8497">
                  <c:v>-2480450.9584139995</c:v>
                </c:pt>
                <c:pt idx="8498">
                  <c:v>-2496427.8150319997</c:v>
                </c:pt>
                <c:pt idx="8499">
                  <c:v>-2512403.7507950002</c:v>
                </c:pt>
                <c:pt idx="8500">
                  <c:v>-2528378.7612190004</c:v>
                </c:pt>
                <c:pt idx="8501">
                  <c:v>-2544352.8418339998</c:v>
                </c:pt>
                <c:pt idx="8502">
                  <c:v>-2560325.9881859994</c:v>
                </c:pt>
                <c:pt idx="8503">
                  <c:v>-2576298.1958360001</c:v>
                </c:pt>
                <c:pt idx="8504">
                  <c:v>-2592269.4603609997</c:v>
                </c:pt>
                <c:pt idx="8505">
                  <c:v>-2608239.7773500001</c:v>
                </c:pt>
                <c:pt idx="8506">
                  <c:v>-2624209.1424119994</c:v>
                </c:pt>
                <c:pt idx="8507">
                  <c:v>-2640177.5511669996</c:v>
                </c:pt>
                <c:pt idx="8508">
                  <c:v>-2656144.9992529997</c:v>
                </c:pt>
                <c:pt idx="8509">
                  <c:v>-2672111.48232</c:v>
                </c:pt>
                <c:pt idx="8510">
                  <c:v>-2688076.9960360001</c:v>
                </c:pt>
                <c:pt idx="8511">
                  <c:v>-2704041.5360809998</c:v>
                </c:pt>
                <c:pt idx="8512">
                  <c:v>-2720005.0981519995</c:v>
                </c:pt>
                <c:pt idx="8513">
                  <c:v>-2735967.67796</c:v>
                </c:pt>
                <c:pt idx="8514">
                  <c:v>-2751929.2712300005</c:v>
                </c:pt>
                <c:pt idx="8515">
                  <c:v>-2767889.8737039994</c:v>
                </c:pt>
                <c:pt idx="8516">
                  <c:v>-2783849.4811359998</c:v>
                </c:pt>
                <c:pt idx="8517">
                  <c:v>-2799808.0892950003</c:v>
                </c:pt>
                <c:pt idx="8518">
                  <c:v>-2815765.6939669997</c:v>
                </c:pt>
                <c:pt idx="8519">
                  <c:v>-2831722.2909499994</c:v>
                </c:pt>
                <c:pt idx="8520">
                  <c:v>-2847677.8760569994</c:v>
                </c:pt>
                <c:pt idx="8521">
                  <c:v>-2863632.4451159993</c:v>
                </c:pt>
                <c:pt idx="8522">
                  <c:v>-2879585.9939699997</c:v>
                </c:pt>
                <c:pt idx="8523">
                  <c:v>-2895538.5184739996</c:v>
                </c:pt>
                <c:pt idx="8524">
                  <c:v>-2911490.0144989998</c:v>
                </c:pt>
                <c:pt idx="8525">
                  <c:v>-2927440.4779300001</c:v>
                </c:pt>
                <c:pt idx="8526">
                  <c:v>-2943389.9046669998</c:v>
                </c:pt>
                <c:pt idx="8527">
                  <c:v>-2959338.2906229999</c:v>
                </c:pt>
                <c:pt idx="8528">
                  <c:v>-2975285.6317250002</c:v>
                </c:pt>
                <c:pt idx="8529">
                  <c:v>-2991231.9239139995</c:v>
                </c:pt>
                <c:pt idx="8530">
                  <c:v>-3007177.1631479994</c:v>
                </c:pt>
                <c:pt idx="8531">
                  <c:v>-3023121.3453939995</c:v>
                </c:pt>
                <c:pt idx="8532">
                  <c:v>-3039064.466637</c:v>
                </c:pt>
                <c:pt idx="8533">
                  <c:v>-3055006.5228729998</c:v>
                </c:pt>
                <c:pt idx="8534">
                  <c:v>-3070947.5101149995</c:v>
                </c:pt>
                <c:pt idx="8535">
                  <c:v>-3086887.424387</c:v>
                </c:pt>
                <c:pt idx="8536">
                  <c:v>-3102826.2617290006</c:v>
                </c:pt>
                <c:pt idx="8537">
                  <c:v>-3118764.0181919998</c:v>
                </c:pt>
                <c:pt idx="8538">
                  <c:v>-3134700.6898429999</c:v>
                </c:pt>
                <c:pt idx="8539">
                  <c:v>-3150636.2727629999</c:v>
                </c:pt>
                <c:pt idx="8540">
                  <c:v>-3166570.7630440001</c:v>
                </c:pt>
                <c:pt idx="8541">
                  <c:v>-3182504.1567930002</c:v>
                </c:pt>
                <c:pt idx="8542">
                  <c:v>-3198436.4501319993</c:v>
                </c:pt>
                <c:pt idx="8543">
                  <c:v>-3214367.639194</c:v>
                </c:pt>
                <c:pt idx="8544">
                  <c:v>-3230297.720127</c:v>
                </c:pt>
                <c:pt idx="8545">
                  <c:v>-3246226.6890920005</c:v>
                </c:pt>
                <c:pt idx="8546">
                  <c:v>-3262154.5422629998</c:v>
                </c:pt>
                <c:pt idx="8547">
                  <c:v>-3278081.2758269999</c:v>
                </c:pt>
                <c:pt idx="8548">
                  <c:v>-3294006.8859859994</c:v>
                </c:pt>
                <c:pt idx="8549">
                  <c:v>-3309931.3689539996</c:v>
                </c:pt>
                <c:pt idx="8550">
                  <c:v>-3325854.720958</c:v>
                </c:pt>
                <c:pt idx="8551">
                  <c:v>-3341776.938238</c:v>
                </c:pt>
                <c:pt idx="8552">
                  <c:v>-3357698.0170469997</c:v>
                </c:pt>
                <c:pt idx="8553">
                  <c:v>-3373617.9536529994</c:v>
                </c:pt>
                <c:pt idx="8554">
                  <c:v>-3389536.7443360006</c:v>
                </c:pt>
                <c:pt idx="8555">
                  <c:v>-3405454.3853859995</c:v>
                </c:pt>
                <c:pt idx="8556">
                  <c:v>-3421370.8731109994</c:v>
                </c:pt>
                <c:pt idx="8557">
                  <c:v>-3437286.2038290002</c:v>
                </c:pt>
                <c:pt idx="8558">
                  <c:v>-3453200.3738709996</c:v>
                </c:pt>
                <c:pt idx="8559">
                  <c:v>-3469113.3795799995</c:v>
                </c:pt>
                <c:pt idx="8560">
                  <c:v>-3485025.217315</c:v>
                </c:pt>
                <c:pt idx="8561">
                  <c:v>-3500935.8834439996</c:v>
                </c:pt>
                <c:pt idx="8562">
                  <c:v>-3516845.3743499997</c:v>
                </c:pt>
                <c:pt idx="8563">
                  <c:v>-3532753.686429</c:v>
                </c:pt>
                <c:pt idx="8564">
                  <c:v>-3548660.8160869996</c:v>
                </c:pt>
                <c:pt idx="8565">
                  <c:v>-3564566.7597449999</c:v>
                </c:pt>
                <c:pt idx="8566">
                  <c:v>-3580471.5138349999</c:v>
                </c:pt>
                <c:pt idx="8567">
                  <c:v>-3596375.0748040001</c:v>
                </c:pt>
                <c:pt idx="8568">
                  <c:v>-3612277.4391089994</c:v>
                </c:pt>
                <c:pt idx="8569">
                  <c:v>-3628178.6032199999</c:v>
                </c:pt>
                <c:pt idx="8570">
                  <c:v>-3644078.5636189999</c:v>
                </c:pt>
                <c:pt idx="8571">
                  <c:v>-3659977.3168019997</c:v>
                </c:pt>
                <c:pt idx="8572">
                  <c:v>-3675874.8592759995</c:v>
                </c:pt>
                <c:pt idx="8573">
                  <c:v>-3691771.1875600005</c:v>
                </c:pt>
                <c:pt idx="8574">
                  <c:v>-3707666.2981869997</c:v>
                </c:pt>
                <c:pt idx="8575">
                  <c:v>-3723560.1877000006</c:v>
                </c:pt>
                <c:pt idx="8576">
                  <c:v>-3739452.8526549991</c:v>
                </c:pt>
                <c:pt idx="8577">
                  <c:v>-3755344.2896210002</c:v>
                </c:pt>
                <c:pt idx="8578">
                  <c:v>-3771234.4951779996</c:v>
                </c:pt>
                <c:pt idx="8579">
                  <c:v>-3787123.4659189996</c:v>
                </c:pt>
                <c:pt idx="8580">
                  <c:v>-3803011.1984469993</c:v>
                </c:pt>
                <c:pt idx="8581">
                  <c:v>-3818897.6893799999</c:v>
                </c:pt>
                <c:pt idx="8582">
                  <c:v>-3834782.9353449992</c:v>
                </c:pt>
                <c:pt idx="8583">
                  <c:v>-3850666.9329839996</c:v>
                </c:pt>
                <c:pt idx="8584">
                  <c:v>-3866549.6789469994</c:v>
                </c:pt>
                <c:pt idx="8585">
                  <c:v>-3882431.1699000001</c:v>
                </c:pt>
                <c:pt idx="8586">
                  <c:v>-3898311.4025169997</c:v>
                </c:pt>
                <c:pt idx="8587">
                  <c:v>-3914190.3734869994</c:v>
                </c:pt>
                <c:pt idx="8588">
                  <c:v>-3930068.0795080001</c:v>
                </c:pt>
                <c:pt idx="8589">
                  <c:v>-3945944.5172910001</c:v>
                </c:pt>
                <c:pt idx="8590">
                  <c:v>-3961819.6835599998</c:v>
                </c:pt>
                <c:pt idx="8591">
                  <c:v>-3977693.5750479996</c:v>
                </c:pt>
                <c:pt idx="8592">
                  <c:v>-3993566.1885000002</c:v>
                </c:pt>
                <c:pt idx="8593">
                  <c:v>-4009437.5206749998</c:v>
                </c:pt>
                <c:pt idx="8594">
                  <c:v>-4025307.5683409995</c:v>
                </c:pt>
                <c:pt idx="8595">
                  <c:v>-4041176.3282769998</c:v>
                </c:pt>
                <c:pt idx="8596">
                  <c:v>-4057043.7972770003</c:v>
                </c:pt>
                <c:pt idx="8597">
                  <c:v>-4072909.9721419993</c:v>
                </c:pt>
                <c:pt idx="8598">
                  <c:v>-4088774.849688</c:v>
                </c:pt>
                <c:pt idx="8599">
                  <c:v>-4104638.42674</c:v>
                </c:pt>
                <c:pt idx="8600">
                  <c:v>-4120500.7001350001</c:v>
                </c:pt>
                <c:pt idx="8601">
                  <c:v>-4136361.6667220006</c:v>
                </c:pt>
                <c:pt idx="8602">
                  <c:v>-4152221.3233589996</c:v>
                </c:pt>
                <c:pt idx="8603">
                  <c:v>-4168079.6669180002</c:v>
                </c:pt>
                <c:pt idx="8604">
                  <c:v>-4183936.6942810002</c:v>
                </c:pt>
                <c:pt idx="8605">
                  <c:v>-4199792.4023400014</c:v>
                </c:pt>
                <c:pt idx="8606">
                  <c:v>-4215646.7880000016</c:v>
                </c:pt>
                <c:pt idx="8607">
                  <c:v>-4231499.8481750004</c:v>
                </c:pt>
                <c:pt idx="8608">
                  <c:v>-4247351.5797919994</c:v>
                </c:pt>
                <c:pt idx="8609">
                  <c:v>-4263201.9797870005</c:v>
                </c:pt>
                <c:pt idx="8610">
                  <c:v>-4279051.0451099994</c:v>
                </c:pt>
                <c:pt idx="8611">
                  <c:v>-4294898.7727180002</c:v>
                </c:pt>
                <c:pt idx="8612">
                  <c:v>-4310745.1595819984</c:v>
                </c:pt>
                <c:pt idx="8613">
                  <c:v>-4326590.2026820006</c:v>
                </c:pt>
                <c:pt idx="8614">
                  <c:v>-4342433.8990099998</c:v>
                </c:pt>
                <c:pt idx="8615">
                  <c:v>-4358276.2455680007</c:v>
                </c:pt>
                <c:pt idx="8616">
                  <c:v>-4374117.2393690012</c:v>
                </c:pt>
                <c:pt idx="8617">
                  <c:v>-4389956.8774360009</c:v>
                </c:pt>
                <c:pt idx="8618">
                  <c:v>-4405795.1568039991</c:v>
                </c:pt>
                <c:pt idx="8619">
                  <c:v>-4421632.0745179998</c:v>
                </c:pt>
                <c:pt idx="8620">
                  <c:v>-4437467.6276339991</c:v>
                </c:pt>
                <c:pt idx="8621">
                  <c:v>-4453301.8132179985</c:v>
                </c:pt>
                <c:pt idx="8622">
                  <c:v>-4469134.6283460008</c:v>
                </c:pt>
                <c:pt idx="8623">
                  <c:v>-4484966.0701060006</c:v>
                </c:pt>
                <c:pt idx="8624">
                  <c:v>-4500796.1355950003</c:v>
                </c:pt>
                <c:pt idx="8625">
                  <c:v>-4516624.8219210003</c:v>
                </c:pt>
                <c:pt idx="8626">
                  <c:v>-4532452.1262039989</c:v>
                </c:pt>
                <c:pt idx="8627">
                  <c:v>-4548278.0455720006</c:v>
                </c:pt>
                <c:pt idx="8628">
                  <c:v>-4564102.5771650011</c:v>
                </c:pt>
                <c:pt idx="8629">
                  <c:v>-4579925.7181310002</c:v>
                </c:pt>
                <c:pt idx="8630">
                  <c:v>-4595747.4656309998</c:v>
                </c:pt>
                <c:pt idx="8631">
                  <c:v>-4611567.8168349992</c:v>
                </c:pt>
                <c:pt idx="8632">
                  <c:v>-4627386.7689240007</c:v>
                </c:pt>
                <c:pt idx="8633">
                  <c:v>-4643204.3190869987</c:v>
                </c:pt>
                <c:pt idx="8634">
                  <c:v>-4659020.4645259995</c:v>
                </c:pt>
                <c:pt idx="8635">
                  <c:v>-4674835.2024510009</c:v>
                </c:pt>
                <c:pt idx="8636">
                  <c:v>-4690648.530084</c:v>
                </c:pt>
                <c:pt idx="8637">
                  <c:v>-4706460.4446550002</c:v>
                </c:pt>
                <c:pt idx="8638">
                  <c:v>-4722270.9434050005</c:v>
                </c:pt>
                <c:pt idx="8639">
                  <c:v>-4738080.0235859985</c:v>
                </c:pt>
                <c:pt idx="8640">
                  <c:v>-4753887.6824580003</c:v>
                </c:pt>
                <c:pt idx="8641">
                  <c:v>-4769693.9172920007</c:v>
                </c:pt>
                <c:pt idx="8642">
                  <c:v>-4785498.7253680006</c:v>
                </c:pt>
                <c:pt idx="8643">
                  <c:v>-4801302.1039789999</c:v>
                </c:pt>
                <c:pt idx="8644">
                  <c:v>-4817104.050423</c:v>
                </c:pt>
                <c:pt idx="8645">
                  <c:v>-4832904.5620119991</c:v>
                </c:pt>
                <c:pt idx="8646">
                  <c:v>-4848703.636066</c:v>
                </c:pt>
                <c:pt idx="8647">
                  <c:v>-4864501.2699129991</c:v>
                </c:pt>
                <c:pt idx="8648">
                  <c:v>-4880297.460895</c:v>
                </c:pt>
                <c:pt idx="8649">
                  <c:v>-4896092.2063600011</c:v>
                </c:pt>
                <c:pt idx="8650">
                  <c:v>-4911885.5036669997</c:v>
                </c:pt>
                <c:pt idx="8651">
                  <c:v>-4927677.3501849994</c:v>
                </c:pt>
                <c:pt idx="8652">
                  <c:v>-4943467.7432919992</c:v>
                </c:pt>
                <c:pt idx="8653">
                  <c:v>-4959256.6803750014</c:v>
                </c:pt>
                <c:pt idx="8654">
                  <c:v>-4975044.1588319996</c:v>
                </c:pt>
                <c:pt idx="8655">
                  <c:v>-4990830.1760690007</c:v>
                </c:pt>
                <c:pt idx="8656">
                  <c:v>-5006614.7295039995</c:v>
                </c:pt>
                <c:pt idx="8657">
                  <c:v>-5022397.8165610004</c:v>
                </c:pt>
                <c:pt idx="8658">
                  <c:v>-5038179.4346750006</c:v>
                </c:pt>
                <c:pt idx="8659">
                  <c:v>-5053959.5812920006</c:v>
                </c:pt>
                <c:pt idx="8660">
                  <c:v>-5069738.2538649999</c:v>
                </c:pt>
                <c:pt idx="8661">
                  <c:v>-5085515.4498569993</c:v>
                </c:pt>
                <c:pt idx="8662">
                  <c:v>-5101291.1667409996</c:v>
                </c:pt>
                <c:pt idx="8663">
                  <c:v>-5117065.4019980012</c:v>
                </c:pt>
                <c:pt idx="8664">
                  <c:v>-5132838.153119999</c:v>
                </c:pt>
                <c:pt idx="8665">
                  <c:v>-5148609.4176060008</c:v>
                </c:pt>
                <c:pt idx="8666">
                  <c:v>-5164379.1929670004</c:v>
                </c:pt>
                <c:pt idx="8667">
                  <c:v>-5180147.4767200006</c:v>
                </c:pt>
                <c:pt idx="8668">
                  <c:v>-5195914.2663940005</c:v>
                </c:pt>
                <c:pt idx="8669">
                  <c:v>-5211679.5595249999</c:v>
                </c:pt>
                <c:pt idx="8670">
                  <c:v>-5227443.3536589993</c:v>
                </c:pt>
                <c:pt idx="8671">
                  <c:v>-5243205.6463510003</c:v>
                </c:pt>
                <c:pt idx="8672">
                  <c:v>-5258966.4351660004</c:v>
                </c:pt>
                <c:pt idx="8673">
                  <c:v>-5274725.7176750004</c:v>
                </c:pt>
                <c:pt idx="8674">
                  <c:v>-5290483.4914610013</c:v>
                </c:pt>
                <c:pt idx="8675">
                  <c:v>-5306239.7541149994</c:v>
                </c:pt>
                <c:pt idx="8676">
                  <c:v>-5321994.5032359986</c:v>
                </c:pt>
                <c:pt idx="8677">
                  <c:v>-5337747.7364340005</c:v>
                </c:pt>
                <c:pt idx="8678">
                  <c:v>-5353499.451324001</c:v>
                </c:pt>
                <c:pt idx="8679">
                  <c:v>-5369249.6455349997</c:v>
                </c:pt>
                <c:pt idx="8680">
                  <c:v>-5384998.3166999994</c:v>
                </c:pt>
                <c:pt idx="8681">
                  <c:v>-5400745.462464001</c:v>
                </c:pt>
                <c:pt idx="8682">
                  <c:v>-5416491.0804780014</c:v>
                </c:pt>
                <c:pt idx="8683">
                  <c:v>-5432235.1684059994</c:v>
                </c:pt>
                <c:pt idx="8684">
                  <c:v>-5447977.7239149995</c:v>
                </c:pt>
                <c:pt idx="8685">
                  <c:v>-5463718.7446859991</c:v>
                </c:pt>
                <c:pt idx="8686">
                  <c:v>-5479458.2284050006</c:v>
                </c:pt>
                <c:pt idx="8687">
                  <c:v>-5495196.1727670003</c:v>
                </c:pt>
                <c:pt idx="8688">
                  <c:v>-5510932.5754790008</c:v>
                </c:pt>
                <c:pt idx="8689">
                  <c:v>-5526667.4342510002</c:v>
                </c:pt>
                <c:pt idx="8690">
                  <c:v>-5542400.7468069997</c:v>
                </c:pt>
                <c:pt idx="8691">
                  <c:v>-5558132.5108749997</c:v>
                </c:pt>
                <c:pt idx="8692">
                  <c:v>-5573862.7241939995</c:v>
                </c:pt>
                <c:pt idx="8693">
                  <c:v>-5589591.3845119998</c:v>
                </c:pt>
                <c:pt idx="8694">
                  <c:v>-5605318.4895829996</c:v>
                </c:pt>
                <c:pt idx="8695">
                  <c:v>-5621044.0371710006</c:v>
                </c:pt>
                <c:pt idx="8696">
                  <c:v>-5636768.0250479998</c:v>
                </c:pt>
                <c:pt idx="8697">
                  <c:v>-5652490.4509940008</c:v>
                </c:pt>
                <c:pt idx="8698">
                  <c:v>-5668211.3127990002</c:v>
                </c:pt>
                <c:pt idx="8699">
                  <c:v>-5683930.6082579996</c:v>
                </c:pt>
                <c:pt idx="8700">
                  <c:v>-5699648.3351779999</c:v>
                </c:pt>
                <c:pt idx="8701">
                  <c:v>-5715364.4913720004</c:v>
                </c:pt>
                <c:pt idx="8702">
                  <c:v>-5731079.0746610006</c:v>
                </c:pt>
                <c:pt idx="8703">
                  <c:v>-5746792.0828750003</c:v>
                </c:pt>
                <c:pt idx="8704">
                  <c:v>-5762503.5138519984</c:v>
                </c:pt>
                <c:pt idx="8705">
                  <c:v>-5778213.3654379994</c:v>
                </c:pt>
                <c:pt idx="8706">
                  <c:v>-5793921.6354879998</c:v>
                </c:pt>
                <c:pt idx="8707">
                  <c:v>-5809628.3218639996</c:v>
                </c:pt>
                <c:pt idx="8708">
                  <c:v>-5825333.4224350005</c:v>
                </c:pt>
                <c:pt idx="8709">
                  <c:v>-5841036.9350810004</c:v>
                </c:pt>
                <c:pt idx="8710">
                  <c:v>-5856738.8576869993</c:v>
                </c:pt>
                <c:pt idx="8711">
                  <c:v>-5872439.1881480003</c:v>
                </c:pt>
                <c:pt idx="8712">
                  <c:v>-5888137.9243670003</c:v>
                </c:pt>
                <c:pt idx="8713">
                  <c:v>-5903835.0642529987</c:v>
                </c:pt>
                <c:pt idx="8714">
                  <c:v>-5919530.6057239994</c:v>
                </c:pt>
                <c:pt idx="8715">
                  <c:v>-5935224.5467069997</c:v>
                </c:pt>
                <c:pt idx="8716">
                  <c:v>-5950916.8851349996</c:v>
                </c:pt>
                <c:pt idx="8717">
                  <c:v>-5966607.61895</c:v>
                </c:pt>
                <c:pt idx="8718">
                  <c:v>-5982296.7461010003</c:v>
                </c:pt>
                <c:pt idx="8719">
                  <c:v>-5997984.2645459995</c:v>
                </c:pt>
                <c:pt idx="8720">
                  <c:v>-6013670.1722490005</c:v>
                </c:pt>
                <c:pt idx="8721">
                  <c:v>-6029354.4671829995</c:v>
                </c:pt>
                <c:pt idx="8722">
                  <c:v>-6045037.1473280005</c:v>
                </c:pt>
                <c:pt idx="8723">
                  <c:v>-6060718.2106729997</c:v>
                </c:pt>
                <c:pt idx="8724">
                  <c:v>-6076397.6552139986</c:v>
                </c:pt>
                <c:pt idx="8725">
                  <c:v>-6092075.4789520018</c:v>
                </c:pt>
                <c:pt idx="8726">
                  <c:v>-6107751.6798999999</c:v>
                </c:pt>
                <c:pt idx="8727">
                  <c:v>-6123426.2560769999</c:v>
                </c:pt>
                <c:pt idx="8728">
                  <c:v>-6139099.205507</c:v>
                </c:pt>
                <c:pt idx="8729">
                  <c:v>-6154770.5262249997</c:v>
                </c:pt>
                <c:pt idx="8730">
                  <c:v>-6170440.216271</c:v>
                </c:pt>
                <c:pt idx="8731">
                  <c:v>-6186108.2736950004</c:v>
                </c:pt>
                <c:pt idx="8732">
                  <c:v>-6201774.6965519991</c:v>
                </c:pt>
                <c:pt idx="8733">
                  <c:v>-6217439.4829060016</c:v>
                </c:pt>
                <c:pt idx="8734">
                  <c:v>-6233102.6308269994</c:v>
                </c:pt>
                <c:pt idx="8735">
                  <c:v>-6248764.1383950012</c:v>
                </c:pt>
                <c:pt idx="8736">
                  <c:v>-6264424.0036939997</c:v>
                </c:pt>
                <c:pt idx="8737">
                  <c:v>-6280082.2248179987</c:v>
                </c:pt>
                <c:pt idx="8738">
                  <c:v>-6295738.7998669995</c:v>
                </c:pt>
                <c:pt idx="8739">
                  <c:v>-6311393.7269480005</c:v>
                </c:pt>
                <c:pt idx="8740">
                  <c:v>-6327047.0041769994</c:v>
                </c:pt>
                <c:pt idx="8741">
                  <c:v>-6342698.629674999</c:v>
                </c:pt>
                <c:pt idx="8742">
                  <c:v>-6358348.6015719995</c:v>
                </c:pt>
                <c:pt idx="8743">
                  <c:v>-6373996.9180040006</c:v>
                </c:pt>
                <c:pt idx="8744">
                  <c:v>-6389643.5771160005</c:v>
                </c:pt>
                <c:pt idx="8745">
                  <c:v>-6405288.5770580005</c:v>
                </c:pt>
                <c:pt idx="8746">
                  <c:v>-6420931.9159869999</c:v>
                </c:pt>
                <c:pt idx="8747">
                  <c:v>-6436573.5920700002</c:v>
                </c:pt>
                <c:pt idx="8748">
                  <c:v>-6452213.6034789998</c:v>
                </c:pt>
                <c:pt idx="8749">
                  <c:v>-6467851.948392001</c:v>
                </c:pt>
                <c:pt idx="8750">
                  <c:v>-6483488.624995999</c:v>
                </c:pt>
                <c:pt idx="8751">
                  <c:v>-6499123.6314850003</c:v>
                </c:pt>
                <c:pt idx="8752">
                  <c:v>-6514756.966058</c:v>
                </c:pt>
                <c:pt idx="8753">
                  <c:v>-6530388.6269229995</c:v>
                </c:pt>
                <c:pt idx="8754">
                  <c:v>-6546018.6122949999</c:v>
                </c:pt>
                <c:pt idx="8755">
                  <c:v>-6561646.9203950008</c:v>
                </c:pt>
                <c:pt idx="8756">
                  <c:v>-6577273.5494500007</c:v>
                </c:pt>
                <c:pt idx="8757">
                  <c:v>-6592898.4976960002</c:v>
                </c:pt>
                <c:pt idx="8758">
                  <c:v>-6608521.7633739999</c:v>
                </c:pt>
                <c:pt idx="8759">
                  <c:v>-6624143.3447339991</c:v>
                </c:pt>
                <c:pt idx="8760">
                  <c:v>-6639763.2400310002</c:v>
                </c:pt>
                <c:pt idx="8761">
                  <c:v>-6655381.4475270007</c:v>
                </c:pt>
                <c:pt idx="8762">
                  <c:v>-6670997.9654920008</c:v>
                </c:pt>
                <c:pt idx="8763">
                  <c:v>-6686612.7922010003</c:v>
                </c:pt>
                <c:pt idx="8764">
                  <c:v>-6702225.9259359995</c:v>
                </c:pt>
                <c:pt idx="8765">
                  <c:v>-6717837.3649879992</c:v>
                </c:pt>
                <c:pt idx="8766">
                  <c:v>-6733447.1076529995</c:v>
                </c:pt>
                <c:pt idx="8767">
                  <c:v>-6749055.1522319997</c:v>
                </c:pt>
                <c:pt idx="8768">
                  <c:v>-6764661.4970350005</c:v>
                </c:pt>
                <c:pt idx="8769">
                  <c:v>-6780266.1403790014</c:v>
                </c:pt>
                <c:pt idx="8770">
                  <c:v>-6795869.0805859994</c:v>
                </c:pt>
                <c:pt idx="8771">
                  <c:v>-6811470.3159849998</c:v>
                </c:pt>
                <c:pt idx="8772">
                  <c:v>-6827069.8449119991</c:v>
                </c:pt>
                <c:pt idx="8773">
                  <c:v>-6842667.6657089991</c:v>
                </c:pt>
                <c:pt idx="8774">
                  <c:v>-6858263.7767240014</c:v>
                </c:pt>
                <c:pt idx="8775">
                  <c:v>-6873858.176314</c:v>
                </c:pt>
                <c:pt idx="8776">
                  <c:v>-6889450.8628399996</c:v>
                </c:pt>
                <c:pt idx="8777">
                  <c:v>-6905041.8346700007</c:v>
                </c:pt>
                <c:pt idx="8778">
                  <c:v>-6920631.090179</c:v>
                </c:pt>
                <c:pt idx="8779">
                  <c:v>-6936218.6277479995</c:v>
                </c:pt>
                <c:pt idx="8780">
                  <c:v>-6951804.4457650008</c:v>
                </c:pt>
                <c:pt idx="8781">
                  <c:v>-6967388.5426230002</c:v>
                </c:pt>
                <c:pt idx="8782">
                  <c:v>-6982970.9167220006</c:v>
                </c:pt>
                <c:pt idx="8783">
                  <c:v>-6998551.56647</c:v>
                </c:pt>
                <c:pt idx="8784">
                  <c:v>-7014130.4902790003</c:v>
                </c:pt>
                <c:pt idx="8785">
                  <c:v>-7029707.6865680004</c:v>
                </c:pt>
                <c:pt idx="8786">
                  <c:v>-7045283.153762999</c:v>
                </c:pt>
                <c:pt idx="8787">
                  <c:v>-7060856.8902949998</c:v>
                </c:pt>
                <c:pt idx="8788">
                  <c:v>-7076428.8946029991</c:v>
                </c:pt>
                <c:pt idx="8789">
                  <c:v>-7091999.1651299996</c:v>
                </c:pt>
                <c:pt idx="8790">
                  <c:v>-7107567.7003270006</c:v>
                </c:pt>
                <c:pt idx="8791">
                  <c:v>-7123134.4986510007</c:v>
                </c:pt>
                <c:pt idx="8792">
                  <c:v>-7138699.5585640008</c:v>
                </c:pt>
                <c:pt idx="8793">
                  <c:v>-7154262.8785350006</c:v>
                </c:pt>
                <c:pt idx="8794">
                  <c:v>-7169824.4570380002</c:v>
                </c:pt>
                <c:pt idx="8795">
                  <c:v>-7185384.2925560009</c:v>
                </c:pt>
                <c:pt idx="8796">
                  <c:v>-7200942.3835749999</c:v>
                </c:pt>
                <c:pt idx="8797">
                  <c:v>-7216498.7285879999</c:v>
                </c:pt>
                <c:pt idx="8798">
                  <c:v>-7232053.3260939997</c:v>
                </c:pt>
                <c:pt idx="8799">
                  <c:v>-7247606.1745990003</c:v>
                </c:pt>
                <c:pt idx="8800">
                  <c:v>-7263157.2726140004</c:v>
                </c:pt>
                <c:pt idx="8801">
                  <c:v>-7278706.6186559992</c:v>
                </c:pt>
                <c:pt idx="8802">
                  <c:v>-7294254.2112480002</c:v>
                </c:pt>
                <c:pt idx="8803">
                  <c:v>-7309800.0489190007</c:v>
                </c:pt>
                <c:pt idx="8804">
                  <c:v>-7325344.1302049998</c:v>
                </c:pt>
                <c:pt idx="8805">
                  <c:v>-7340886.4536460005</c:v>
                </c:pt>
                <c:pt idx="8806">
                  <c:v>-7356427.0177889997</c:v>
                </c:pt>
                <c:pt idx="8807">
                  <c:v>-7371965.8211869989</c:v>
                </c:pt>
                <c:pt idx="8808">
                  <c:v>-7387502.8623980004</c:v>
                </c:pt>
                <c:pt idx="8809">
                  <c:v>-7403038.1399869993</c:v>
                </c:pt>
                <c:pt idx="8810">
                  <c:v>-7418571.6525229998</c:v>
                </c:pt>
                <c:pt idx="8811">
                  <c:v>-7434103.3985829996</c:v>
                </c:pt>
                <c:pt idx="8812">
                  <c:v>-7449633.3767480003</c:v>
                </c:pt>
                <c:pt idx="8813">
                  <c:v>-7465161.5856059995</c:v>
                </c:pt>
                <c:pt idx="8814">
                  <c:v>-7480688.0237489995</c:v>
                </c:pt>
                <c:pt idx="8815">
                  <c:v>-7496212.6897779992</c:v>
                </c:pt>
                <c:pt idx="8816">
                  <c:v>-7511735.5822950006</c:v>
                </c:pt>
                <c:pt idx="8817">
                  <c:v>-7527256.6999129988</c:v>
                </c:pt>
                <c:pt idx="8818">
                  <c:v>-7542776.0412460007</c:v>
                </c:pt>
                <c:pt idx="8819">
                  <c:v>-7558293.6049159998</c:v>
                </c:pt>
                <c:pt idx="8820">
                  <c:v>-7573809.3895499995</c:v>
                </c:pt>
                <c:pt idx="8821">
                  <c:v>-7589323.3937809989</c:v>
                </c:pt>
                <c:pt idx="8822">
                  <c:v>-7604835.6162479995</c:v>
                </c:pt>
                <c:pt idx="8823">
                  <c:v>-7620346.0555929998</c:v>
                </c:pt>
                <c:pt idx="8824">
                  <c:v>-7635854.7104680007</c:v>
                </c:pt>
                <c:pt idx="8825">
                  <c:v>-7651361.5795260007</c:v>
                </c:pt>
                <c:pt idx="8826">
                  <c:v>-7666866.6614279998</c:v>
                </c:pt>
                <c:pt idx="8827">
                  <c:v>-7682369.9548399998</c:v>
                </c:pt>
                <c:pt idx="8828">
                  <c:v>-7697871.4584350009</c:v>
                </c:pt>
                <c:pt idx="8829">
                  <c:v>-7713371.170886999</c:v>
                </c:pt>
                <c:pt idx="8830">
                  <c:v>-7728869.0908809993</c:v>
                </c:pt>
                <c:pt idx="8831">
                  <c:v>-7744365.2171029998</c:v>
                </c:pt>
                <c:pt idx="8832">
                  <c:v>-7759859.5482470002</c:v>
                </c:pt>
                <c:pt idx="8833">
                  <c:v>-7775352.0830119997</c:v>
                </c:pt>
                <c:pt idx="8834">
                  <c:v>-7790842.8201009994</c:v>
                </c:pt>
                <c:pt idx="8835">
                  <c:v>-7806331.7582240002</c:v>
                </c:pt>
                <c:pt idx="8836">
                  <c:v>-7821818.8960950002</c:v>
                </c:pt>
                <c:pt idx="8837">
                  <c:v>-7837304.2324340008</c:v>
                </c:pt>
                <c:pt idx="8838">
                  <c:v>-7852787.7659670003</c:v>
                </c:pt>
                <c:pt idx="8839">
                  <c:v>-7868269.4954240005</c:v>
                </c:pt>
                <c:pt idx="8840">
                  <c:v>-7883749.4195400001</c:v>
                </c:pt>
                <c:pt idx="8841">
                  <c:v>-7899227.5370570002</c:v>
                </c:pt>
                <c:pt idx="8842">
                  <c:v>-7914703.8467219993</c:v>
                </c:pt>
                <c:pt idx="8843">
                  <c:v>-7930178.3472849997</c:v>
                </c:pt>
                <c:pt idx="8844">
                  <c:v>-7945651.0375030003</c:v>
                </c:pt>
                <c:pt idx="8845">
                  <c:v>-7961121.9161379999</c:v>
                </c:pt>
                <c:pt idx="8846">
                  <c:v>-7976590.9819560004</c:v>
                </c:pt>
                <c:pt idx="8847">
                  <c:v>-7992058.2337319991</c:v>
                </c:pt>
                <c:pt idx="8848">
                  <c:v>-8007523.6702399999</c:v>
                </c:pt>
                <c:pt idx="8849">
                  <c:v>-8022987.2902640002</c:v>
                </c:pt>
                <c:pt idx="8850">
                  <c:v>-8038449.0925910007</c:v>
                </c:pt>
                <c:pt idx="8851">
                  <c:v>-8053909.076014</c:v>
                </c:pt>
                <c:pt idx="8852">
                  <c:v>-8069367.2393310005</c:v>
                </c:pt>
                <c:pt idx="8853">
                  <c:v>-8084823.5813430008</c:v>
                </c:pt>
                <c:pt idx="8854">
                  <c:v>-8100278.1008589994</c:v>
                </c:pt>
                <c:pt idx="8855">
                  <c:v>-8115730.7966910014</c:v>
                </c:pt>
                <c:pt idx="8856">
                  <c:v>-8131181.6676569991</c:v>
                </c:pt>
                <c:pt idx="8857">
                  <c:v>-8146630.7125800001</c:v>
                </c:pt>
                <c:pt idx="8858">
                  <c:v>-8162077.9302869998</c:v>
                </c:pt>
                <c:pt idx="8859">
                  <c:v>-8177523.3196099997</c:v>
                </c:pt>
                <c:pt idx="8860">
                  <c:v>-8192966.8793879999</c:v>
                </c:pt>
                <c:pt idx="8861">
                  <c:v>-8208408.6084620003</c:v>
                </c:pt>
                <c:pt idx="8862">
                  <c:v>-8223848.5056799995</c:v>
                </c:pt>
                <c:pt idx="8863">
                  <c:v>-8239286.5698949993</c:v>
                </c:pt>
                <c:pt idx="8864">
                  <c:v>-8254722.799962</c:v>
                </c:pt>
                <c:pt idx="8865">
                  <c:v>-8270157.194742999</c:v>
                </c:pt>
                <c:pt idx="8866">
                  <c:v>-8285589.7531069992</c:v>
                </c:pt>
                <c:pt idx="8867">
                  <c:v>-8301020.4739230005</c:v>
                </c:pt>
                <c:pt idx="8868">
                  <c:v>-8316449.3560680002</c:v>
                </c:pt>
                <c:pt idx="8869">
                  <c:v>-8331876.3984240005</c:v>
                </c:pt>
                <c:pt idx="8870">
                  <c:v>-8347301.5998759996</c:v>
                </c:pt>
                <c:pt idx="8871">
                  <c:v>-8362724.9593150001</c:v>
                </c:pt>
                <c:pt idx="8872">
                  <c:v>-8378146.4756350005</c:v>
                </c:pt>
                <c:pt idx="8873">
                  <c:v>-8393566.1477379985</c:v>
                </c:pt>
                <c:pt idx="8874">
                  <c:v>-8408983.9745269977</c:v>
                </c:pt>
                <c:pt idx="8875">
                  <c:v>-8424399.9549130015</c:v>
                </c:pt>
                <c:pt idx="8876">
                  <c:v>-8439814.0878090002</c:v>
                </c:pt>
                <c:pt idx="8877">
                  <c:v>-8455226.3721340001</c:v>
                </c:pt>
                <c:pt idx="8878">
                  <c:v>-8470636.8068109993</c:v>
                </c:pt>
                <c:pt idx="8879">
                  <c:v>-8486045.3907689992</c:v>
                </c:pt>
                <c:pt idx="8880">
                  <c:v>-8501452.1229400001</c:v>
                </c:pt>
                <c:pt idx="8881">
                  <c:v>-8516857.0022609979</c:v>
                </c:pt>
                <c:pt idx="8882">
                  <c:v>-8532260.0276739988</c:v>
                </c:pt>
                <c:pt idx="8883">
                  <c:v>-8547661.1981259957</c:v>
                </c:pt>
                <c:pt idx="8884">
                  <c:v>-8563060.5125659984</c:v>
                </c:pt>
                <c:pt idx="8885">
                  <c:v>-8578457.9699510019</c:v>
                </c:pt>
                <c:pt idx="8886">
                  <c:v>-8593853.5692410003</c:v>
                </c:pt>
                <c:pt idx="8887">
                  <c:v>-8609247.3093999978</c:v>
                </c:pt>
                <c:pt idx="8888">
                  <c:v>-8624639.1893969961</c:v>
                </c:pt>
                <c:pt idx="8889">
                  <c:v>-8640029.2082049958</c:v>
                </c:pt>
                <c:pt idx="8890">
                  <c:v>-8655417.364802001</c:v>
                </c:pt>
                <c:pt idx="8891">
                  <c:v>-8670803.658171</c:v>
                </c:pt>
                <c:pt idx="8892">
                  <c:v>-8686188.0872969981</c:v>
                </c:pt>
                <c:pt idx="8893">
                  <c:v>-8701570.6511729993</c:v>
                </c:pt>
                <c:pt idx="8894">
                  <c:v>-8716951.3487939984</c:v>
                </c:pt>
                <c:pt idx="8895">
                  <c:v>-8732330.1791599989</c:v>
                </c:pt>
                <c:pt idx="8896">
                  <c:v>-8747707.1412739977</c:v>
                </c:pt>
                <c:pt idx="8897">
                  <c:v>-8763082.234145999</c:v>
                </c:pt>
                <c:pt idx="8898">
                  <c:v>-8778455.4567890018</c:v>
                </c:pt>
                <c:pt idx="8899">
                  <c:v>-8793826.8082190007</c:v>
                </c:pt>
                <c:pt idx="8900">
                  <c:v>-8809196.2874589972</c:v>
                </c:pt>
                <c:pt idx="8901">
                  <c:v>-8824563.8935339991</c:v>
                </c:pt>
                <c:pt idx="8902">
                  <c:v>-8839929.6254739985</c:v>
                </c:pt>
                <c:pt idx="8903">
                  <c:v>-8855293.4823139999</c:v>
                </c:pt>
                <c:pt idx="8904">
                  <c:v>-8870655.4630929995</c:v>
                </c:pt>
                <c:pt idx="8905">
                  <c:v>-8886015.5668529999</c:v>
                </c:pt>
                <c:pt idx="8906">
                  <c:v>-8901373.7926410008</c:v>
                </c:pt>
                <c:pt idx="8907">
                  <c:v>-8916730.1395089962</c:v>
                </c:pt>
                <c:pt idx="8908">
                  <c:v>-8932084.6065129973</c:v>
                </c:pt>
                <c:pt idx="8909">
                  <c:v>-8947437.1927109994</c:v>
                </c:pt>
                <c:pt idx="8910">
                  <c:v>-8962787.8971679974</c:v>
                </c:pt>
                <c:pt idx="8911">
                  <c:v>-8978136.7189530004</c:v>
                </c:pt>
                <c:pt idx="8912">
                  <c:v>-8993483.6571359988</c:v>
                </c:pt>
                <c:pt idx="8913">
                  <c:v>-9008828.7107939981</c:v>
                </c:pt>
                <c:pt idx="8914">
                  <c:v>-9024171.8790080007</c:v>
                </c:pt>
                <c:pt idx="8915">
                  <c:v>-9039513.1608630009</c:v>
                </c:pt>
                <c:pt idx="8916">
                  <c:v>-9054852.5554460008</c:v>
                </c:pt>
                <c:pt idx="8917">
                  <c:v>-9070190.061850002</c:v>
                </c:pt>
                <c:pt idx="8918">
                  <c:v>-9085525.6791719981</c:v>
                </c:pt>
                <c:pt idx="8919">
                  <c:v>-9100859.4065119978</c:v>
                </c:pt>
                <c:pt idx="8920">
                  <c:v>-9116191.2429759987</c:v>
                </c:pt>
                <c:pt idx="8921">
                  <c:v>-9131521.1876720004</c:v>
                </c:pt>
                <c:pt idx="8922">
                  <c:v>-9146849.239711998</c:v>
                </c:pt>
                <c:pt idx="8923">
                  <c:v>-9162175.3982139993</c:v>
                </c:pt>
                <c:pt idx="8924">
                  <c:v>-9177499.6622989979</c:v>
                </c:pt>
                <c:pt idx="8925">
                  <c:v>-9192822.0310890004</c:v>
                </c:pt>
                <c:pt idx="8926">
                  <c:v>-9208142.5037159994</c:v>
                </c:pt>
                <c:pt idx="8927">
                  <c:v>-9223461.0793099981</c:v>
                </c:pt>
                <c:pt idx="8928">
                  <c:v>-9238777.7570079975</c:v>
                </c:pt>
                <c:pt idx="8929">
                  <c:v>-9254092.5359499995</c:v>
                </c:pt>
                <c:pt idx="8930">
                  <c:v>-9269405.4152819999</c:v>
                </c:pt>
                <c:pt idx="8931">
                  <c:v>-9284716.3941500019</c:v>
                </c:pt>
                <c:pt idx="8932">
                  <c:v>-9300025.4717069995</c:v>
                </c:pt>
                <c:pt idx="8933">
                  <c:v>-9315332.647107996</c:v>
                </c:pt>
                <c:pt idx="8934">
                  <c:v>-9330637.9195139986</c:v>
                </c:pt>
                <c:pt idx="8935">
                  <c:v>-9345941.2880869973</c:v>
                </c:pt>
                <c:pt idx="8936">
                  <c:v>-9361242.7519939989</c:v>
                </c:pt>
                <c:pt idx="8937">
                  <c:v>-9376542.310407998</c:v>
                </c:pt>
                <c:pt idx="8938">
                  <c:v>-9391839.9625020009</c:v>
                </c:pt>
                <c:pt idx="8939">
                  <c:v>-9407135.7074549962</c:v>
                </c:pt>
                <c:pt idx="8940">
                  <c:v>-9422429.5444499981</c:v>
                </c:pt>
                <c:pt idx="8941">
                  <c:v>-9437721.4726720024</c:v>
                </c:pt>
                <c:pt idx="8942">
                  <c:v>-9453011.4913120009</c:v>
                </c:pt>
                <c:pt idx="8943">
                  <c:v>-9468299.5995629989</c:v>
                </c:pt>
                <c:pt idx="8944">
                  <c:v>-9483585.7966219988</c:v>
                </c:pt>
                <c:pt idx="8945">
                  <c:v>-9498870.0816900004</c:v>
                </c:pt>
                <c:pt idx="8946">
                  <c:v>-9514152.4539720025</c:v>
                </c:pt>
                <c:pt idx="8947">
                  <c:v>-9529432.9126750007</c:v>
                </c:pt>
                <c:pt idx="8948">
                  <c:v>-9544711.4570129998</c:v>
                </c:pt>
                <c:pt idx="8949">
                  <c:v>-9559988.0861989986</c:v>
                </c:pt>
                <c:pt idx="8950">
                  <c:v>-9575262.7994549982</c:v>
                </c:pt>
                <c:pt idx="8951">
                  <c:v>-9590535.5960009973</c:v>
                </c:pt>
                <c:pt idx="8952">
                  <c:v>-9605806.4750660006</c:v>
                </c:pt>
                <c:pt idx="8953">
                  <c:v>-9621075.4358779993</c:v>
                </c:pt>
                <c:pt idx="8954">
                  <c:v>-9636342.4776709992</c:v>
                </c:pt>
                <c:pt idx="8955">
                  <c:v>-9651607.5996829998</c:v>
                </c:pt>
                <c:pt idx="8956">
                  <c:v>-9666870.8011540007</c:v>
                </c:pt>
                <c:pt idx="8957">
                  <c:v>-9682132.081327999</c:v>
                </c:pt>
                <c:pt idx="8958">
                  <c:v>-9697391.4394530002</c:v>
                </c:pt>
                <c:pt idx="8959">
                  <c:v>-9712648.8747810014</c:v>
                </c:pt>
                <c:pt idx="8960">
                  <c:v>-9727904.3865649961</c:v>
                </c:pt>
                <c:pt idx="8961">
                  <c:v>-9743157.9740650002</c:v>
                </c:pt>
                <c:pt idx="8962">
                  <c:v>-9758409.6365409959</c:v>
                </c:pt>
                <c:pt idx="8963">
                  <c:v>-9773659.3732600007</c:v>
                </c:pt>
                <c:pt idx="8964">
                  <c:v>-9788907.1834890004</c:v>
                </c:pt>
                <c:pt idx="8965">
                  <c:v>-9804153.0665019974</c:v>
                </c:pt>
                <c:pt idx="8966">
                  <c:v>-9819397.0215719976</c:v>
                </c:pt>
                <c:pt idx="8967">
                  <c:v>-9834639.0479799975</c:v>
                </c:pt>
                <c:pt idx="8968">
                  <c:v>-9849879.1450069975</c:v>
                </c:pt>
                <c:pt idx="8969">
                  <c:v>-9865117.3119399995</c:v>
                </c:pt>
                <c:pt idx="8970">
                  <c:v>-9880353.548066996</c:v>
                </c:pt>
                <c:pt idx="8971">
                  <c:v>-9895587.8526800014</c:v>
                </c:pt>
                <c:pt idx="8972">
                  <c:v>-9910820.2250769977</c:v>
                </c:pt>
                <c:pt idx="8973">
                  <c:v>-9926050.6645550001</c:v>
                </c:pt>
                <c:pt idx="8974">
                  <c:v>-9941279.1704169977</c:v>
                </c:pt>
                <c:pt idx="8975">
                  <c:v>-9956505.7419699989</c:v>
                </c:pt>
                <c:pt idx="8976">
                  <c:v>-9971730.3785209972</c:v>
                </c:pt>
                <c:pt idx="8977">
                  <c:v>-9986953.0793849975</c:v>
                </c:pt>
                <c:pt idx="8978">
                  <c:v>-10002173.843875</c:v>
                </c:pt>
                <c:pt idx="8979">
                  <c:v>-10017392.671312002</c:v>
                </c:pt>
                <c:pt idx="8980">
                  <c:v>-10032609.561016999</c:v>
                </c:pt>
                <c:pt idx="8981">
                  <c:v>-10047824.512317</c:v>
                </c:pt>
                <c:pt idx="8982">
                  <c:v>-10063037.524538998</c:v>
                </c:pt>
                <c:pt idx="8983">
                  <c:v>-10078248.597015997</c:v>
                </c:pt>
                <c:pt idx="8984">
                  <c:v>-10093457.729082</c:v>
                </c:pt>
                <c:pt idx="8985">
                  <c:v>-10108664.920077</c:v>
                </c:pt>
                <c:pt idx="8986">
                  <c:v>-10123870.169342</c:v>
                </c:pt>
                <c:pt idx="8987">
                  <c:v>-10139073.476221001</c:v>
                </c:pt>
                <c:pt idx="8988">
                  <c:v>-10154274.840062</c:v>
                </c:pt>
                <c:pt idx="8989">
                  <c:v>-10169474.260217</c:v>
                </c:pt>
                <c:pt idx="8990">
                  <c:v>-10184671.736039998</c:v>
                </c:pt>
                <c:pt idx="8991">
                  <c:v>-10199867.266887</c:v>
                </c:pt>
                <c:pt idx="8992">
                  <c:v>-10215060.852120999</c:v>
                </c:pt>
                <c:pt idx="8993">
                  <c:v>-10230252.491102999</c:v>
                </c:pt>
                <c:pt idx="8994">
                  <c:v>-10245442.183201</c:v>
                </c:pt>
                <c:pt idx="8995">
                  <c:v>-10260629.927785</c:v>
                </c:pt>
                <c:pt idx="8996">
                  <c:v>-10275815.724226998</c:v>
                </c:pt>
                <c:pt idx="8997">
                  <c:v>-10290999.571904</c:v>
                </c:pt>
                <c:pt idx="8998">
                  <c:v>-10306181.470194001</c:v>
                </c:pt>
                <c:pt idx="8999">
                  <c:v>-10321361.418478997</c:v>
                </c:pt>
                <c:pt idx="9000">
                  <c:v>-10336539.416145001</c:v>
                </c:pt>
                <c:pt idx="9001">
                  <c:v>-10351715.462579003</c:v>
                </c:pt>
                <c:pt idx="9002">
                  <c:v>-10366889.557173003</c:v>
                </c:pt>
                <c:pt idx="9003">
                  <c:v>-10382061.699320998</c:v>
                </c:pt>
                <c:pt idx="9004">
                  <c:v>-10397231.888419</c:v>
                </c:pt>
                <c:pt idx="9005">
                  <c:v>-10412400.123869</c:v>
                </c:pt>
                <c:pt idx="9006">
                  <c:v>-10427566.405072002</c:v>
                </c:pt>
                <c:pt idx="9007">
                  <c:v>-10442730.731434999</c:v>
                </c:pt>
                <c:pt idx="9008">
                  <c:v>-10457893.102368001</c:v>
                </c:pt>
                <c:pt idx="9009">
                  <c:v>-10473053.517281</c:v>
                </c:pt>
                <c:pt idx="9010">
                  <c:v>-10488211.975589002</c:v>
                </c:pt>
                <c:pt idx="9011">
                  <c:v>-10503368.476710999</c:v>
                </c:pt>
                <c:pt idx="9012">
                  <c:v>-10518523.020067001</c:v>
                </c:pt>
                <c:pt idx="9013">
                  <c:v>-10533675.605080999</c:v>
                </c:pt>
                <c:pt idx="9014">
                  <c:v>-10548826.231179001</c:v>
                </c:pt>
                <c:pt idx="9015">
                  <c:v>-10563974.897789001</c:v>
                </c:pt>
                <c:pt idx="9016">
                  <c:v>-10579121.604344998</c:v>
                </c:pt>
                <c:pt idx="9017">
                  <c:v>-10594266.350282002</c:v>
                </c:pt>
                <c:pt idx="9018">
                  <c:v>-10609409.135035997</c:v>
                </c:pt>
                <c:pt idx="9019">
                  <c:v>-10624549.958050001</c:v>
                </c:pt>
                <c:pt idx="9020">
                  <c:v>-10639688.818766</c:v>
                </c:pt>
                <c:pt idx="9021">
                  <c:v>-10654825.716630001</c:v>
                </c:pt>
                <c:pt idx="9022">
                  <c:v>-10669960.651093002</c:v>
                </c:pt>
                <c:pt idx="9023">
                  <c:v>-10685093.621605</c:v>
                </c:pt>
                <c:pt idx="9024">
                  <c:v>-10700224.627621001</c:v>
                </c:pt>
                <c:pt idx="9025">
                  <c:v>-10715353.668598998</c:v>
                </c:pt>
                <c:pt idx="9026">
                  <c:v>-10730480.743999001</c:v>
                </c:pt>
                <c:pt idx="9027">
                  <c:v>-10745605.853285002</c:v>
                </c:pt>
                <c:pt idx="9028">
                  <c:v>-10760728.995920002</c:v>
                </c:pt>
                <c:pt idx="9029">
                  <c:v>-10775850.171375001</c:v>
                </c:pt>
                <c:pt idx="9030">
                  <c:v>-10790969.37912</c:v>
                </c:pt>
                <c:pt idx="9031">
                  <c:v>-10806086.618628997</c:v>
                </c:pt>
                <c:pt idx="9032">
                  <c:v>-10821201.889379</c:v>
                </c:pt>
                <c:pt idx="9033">
                  <c:v>-10836315.190848</c:v>
                </c:pt>
                <c:pt idx="9034">
                  <c:v>-10851426.522519</c:v>
                </c:pt>
                <c:pt idx="9035">
                  <c:v>-10866535.883876001</c:v>
                </c:pt>
                <c:pt idx="9036">
                  <c:v>-10881643.274406997</c:v>
                </c:pt>
                <c:pt idx="9037">
                  <c:v>-10896748.693600999</c:v>
                </c:pt>
                <c:pt idx="9038">
                  <c:v>-10911852.140951</c:v>
                </c:pt>
                <c:pt idx="9039">
                  <c:v>-10926953.615952002</c:v>
                </c:pt>
                <c:pt idx="9040">
                  <c:v>-10942053.118101997</c:v>
                </c:pt>
                <c:pt idx="9041">
                  <c:v>-10957150.646900998</c:v>
                </c:pt>
                <c:pt idx="9042">
                  <c:v>-10972246.201851999</c:v>
                </c:pt>
                <c:pt idx="9043">
                  <c:v>-10987339.782459999</c:v>
                </c:pt>
                <c:pt idx="9044">
                  <c:v>-11002431.388235001</c:v>
                </c:pt>
                <c:pt idx="9045">
                  <c:v>-11017521.018686</c:v>
                </c:pt>
                <c:pt idx="9046">
                  <c:v>-11032608.673327001</c:v>
                </c:pt>
                <c:pt idx="9047">
                  <c:v>-11047694.351673003</c:v>
                </c:pt>
                <c:pt idx="9048">
                  <c:v>-11062778.053244</c:v>
                </c:pt>
                <c:pt idx="9049">
                  <c:v>-11077859.777558997</c:v>
                </c:pt>
                <c:pt idx="9050">
                  <c:v>-11092939.524142003</c:v>
                </c:pt>
                <c:pt idx="9051">
                  <c:v>-11108017.292519998</c:v>
                </c:pt>
                <c:pt idx="9052">
                  <c:v>-11123093.082219999</c:v>
                </c:pt>
                <c:pt idx="9053">
                  <c:v>-11138166.892773004</c:v>
                </c:pt>
                <c:pt idx="9054">
                  <c:v>-11153238.723714</c:v>
                </c:pt>
                <c:pt idx="9055">
                  <c:v>-11168308.574577</c:v>
                </c:pt>
                <c:pt idx="9056">
                  <c:v>-11183376.444901003</c:v>
                </c:pt>
                <c:pt idx="9057">
                  <c:v>-11198442.334226998</c:v>
                </c:pt>
                <c:pt idx="9058">
                  <c:v>-11213506.242097998</c:v>
                </c:pt>
                <c:pt idx="9059">
                  <c:v>-11228568.168059003</c:v>
                </c:pt>
                <c:pt idx="9060">
                  <c:v>-11243628.11166</c:v>
                </c:pt>
                <c:pt idx="9061">
                  <c:v>-11258686.072450003</c:v>
                </c:pt>
                <c:pt idx="9062">
                  <c:v>-11273742.049982</c:v>
                </c:pt>
                <c:pt idx="9063">
                  <c:v>-11288796.043811003</c:v>
                </c:pt>
                <c:pt idx="9064">
                  <c:v>-11303848.053495998</c:v>
                </c:pt>
                <c:pt idx="9065">
                  <c:v>-11318898.078595998</c:v>
                </c:pt>
                <c:pt idx="9066">
                  <c:v>-11333946.118674001</c:v>
                </c:pt>
                <c:pt idx="9067">
                  <c:v>-11348992.173295001</c:v>
                </c:pt>
                <c:pt idx="9068">
                  <c:v>-11364036.242024995</c:v>
                </c:pt>
                <c:pt idx="9069">
                  <c:v>-11379078.324434998</c:v>
                </c:pt>
                <c:pt idx="9070">
                  <c:v>-11394118.420096001</c:v>
                </c:pt>
                <c:pt idx="9071">
                  <c:v>-11409156.528581001</c:v>
                </c:pt>
                <c:pt idx="9072">
                  <c:v>-11424192.649468996</c:v>
                </c:pt>
                <c:pt idx="9073">
                  <c:v>-11439226.782338001</c:v>
                </c:pt>
                <c:pt idx="9074">
                  <c:v>-11454258.926767001</c:v>
                </c:pt>
                <c:pt idx="9075">
                  <c:v>-11469289.082342003</c:v>
                </c:pt>
                <c:pt idx="9076">
                  <c:v>-11484317.248648001</c:v>
                </c:pt>
                <c:pt idx="9077">
                  <c:v>-11499343.425271999</c:v>
                </c:pt>
                <c:pt idx="9078">
                  <c:v>-11514367.611806</c:v>
                </c:pt>
                <c:pt idx="9079">
                  <c:v>-11529389.807840003</c:v>
                </c:pt>
                <c:pt idx="9080">
                  <c:v>-11544410.012970002</c:v>
                </c:pt>
                <c:pt idx="9081">
                  <c:v>-11559428.226793999</c:v>
                </c:pt>
                <c:pt idx="9082">
                  <c:v>-11574444.448909</c:v>
                </c:pt>
                <c:pt idx="9083">
                  <c:v>-11589458.678918</c:v>
                </c:pt>
                <c:pt idx="9084">
                  <c:v>-11604470.916422999</c:v>
                </c:pt>
                <c:pt idx="9085">
                  <c:v>-11619481.161032002</c:v>
                </c:pt>
                <c:pt idx="9086">
                  <c:v>-11634489.412350999</c:v>
                </c:pt>
                <c:pt idx="9087">
                  <c:v>-11649495.669992</c:v>
                </c:pt>
                <c:pt idx="9088">
                  <c:v>-11664499.933564998</c:v>
                </c:pt>
                <c:pt idx="9089">
                  <c:v>-11679502.202687003</c:v>
                </c:pt>
                <c:pt idx="9090">
                  <c:v>-11694502.476973003</c:v>
                </c:pt>
                <c:pt idx="9091">
                  <c:v>-11709500.756042</c:v>
                </c:pt>
                <c:pt idx="9092">
                  <c:v>-11724497.039514998</c:v>
                </c:pt>
                <c:pt idx="9093">
                  <c:v>-11739491.327016</c:v>
                </c:pt>
                <c:pt idx="9094">
                  <c:v>-11754483.618168999</c:v>
                </c:pt>
                <c:pt idx="9095">
                  <c:v>-11769473.912602002</c:v>
                </c:pt>
                <c:pt idx="9096">
                  <c:v>-11784462.209943999</c:v>
                </c:pt>
                <c:pt idx="9097">
                  <c:v>-11799448.509826997</c:v>
                </c:pt>
                <c:pt idx="9098">
                  <c:v>-11814432.811884999</c:v>
                </c:pt>
                <c:pt idx="9099">
                  <c:v>-11829415.115753004</c:v>
                </c:pt>
                <c:pt idx="9100">
                  <c:v>-11844395.421068</c:v>
                </c:pt>
                <c:pt idx="9101">
                  <c:v>-11859373.727471998</c:v>
                </c:pt>
                <c:pt idx="9102">
                  <c:v>-11874350.034605</c:v>
                </c:pt>
                <c:pt idx="9103">
                  <c:v>-11889324.342111003</c:v>
                </c:pt>
                <c:pt idx="9104">
                  <c:v>-11904296.649637001</c:v>
                </c:pt>
                <c:pt idx="9105">
                  <c:v>-11919266.956831003</c:v>
                </c:pt>
                <c:pt idx="9106">
                  <c:v>-11934235.263342002</c:v>
                </c:pt>
                <c:pt idx="9107">
                  <c:v>-11949201.568824001</c:v>
                </c:pt>
                <c:pt idx="9108">
                  <c:v>-11964165.872927999</c:v>
                </c:pt>
                <c:pt idx="9109">
                  <c:v>-11979128.175313001</c:v>
                </c:pt>
                <c:pt idx="9110">
                  <c:v>-11994088.475636002</c:v>
                </c:pt>
                <c:pt idx="9111">
                  <c:v>-12009046.773556</c:v>
                </c:pt>
                <c:pt idx="9112">
                  <c:v>-12024003.068737</c:v>
                </c:pt>
                <c:pt idx="9113">
                  <c:v>-12038957.360841002</c:v>
                </c:pt>
                <c:pt idx="9114">
                  <c:v>-12053909.649534997</c:v>
                </c:pt>
                <c:pt idx="9115">
                  <c:v>-12068859.934487</c:v>
                </c:pt>
                <c:pt idx="9116">
                  <c:v>-12083808.215367001</c:v>
                </c:pt>
                <c:pt idx="9117">
                  <c:v>-12098754.491846003</c:v>
                </c:pt>
                <c:pt idx="9118">
                  <c:v>-12113698.763598001</c:v>
                </c:pt>
                <c:pt idx="9119">
                  <c:v>-12128641.030297998</c:v>
                </c:pt>
                <c:pt idx="9120">
                  <c:v>-12143581.291625001</c:v>
                </c:pt>
                <c:pt idx="9121">
                  <c:v>-12158519.547258001</c:v>
                </c:pt>
                <c:pt idx="9122">
                  <c:v>-12173455.796876999</c:v>
                </c:pt>
                <c:pt idx="9123">
                  <c:v>-12188390.040165998</c:v>
                </c:pt>
                <c:pt idx="9124">
                  <c:v>-12203322.276811</c:v>
                </c:pt>
                <c:pt idx="9125">
                  <c:v>-12218252.506497998</c:v>
                </c:pt>
                <c:pt idx="9126">
                  <c:v>-12233180.728916001</c:v>
                </c:pt>
                <c:pt idx="9127">
                  <c:v>-12248106.943755003</c:v>
                </c:pt>
                <c:pt idx="9128">
                  <c:v>-12263031.150708999</c:v>
                </c:pt>
                <c:pt idx="9129">
                  <c:v>-12277953.349471997</c:v>
                </c:pt>
                <c:pt idx="9130">
                  <c:v>-12292873.539739</c:v>
                </c:pt>
                <c:pt idx="9131">
                  <c:v>-12307791.721209001</c:v>
                </c:pt>
                <c:pt idx="9132">
                  <c:v>-12322707.893581999</c:v>
                </c:pt>
                <c:pt idx="9133">
                  <c:v>-12337622.056559</c:v>
                </c:pt>
                <c:pt idx="9134">
                  <c:v>-12352534.209843</c:v>
                </c:pt>
                <c:pt idx="9135">
                  <c:v>-12367444.353141002</c:v>
                </c:pt>
                <c:pt idx="9136">
                  <c:v>-12382352.486159002</c:v>
                </c:pt>
                <c:pt idx="9137">
                  <c:v>-12397258.608605998</c:v>
                </c:pt>
                <c:pt idx="9138">
                  <c:v>-12412162.720193001</c:v>
                </c:pt>
                <c:pt idx="9139">
                  <c:v>-12427064.820630999</c:v>
                </c:pt>
                <c:pt idx="9140">
                  <c:v>-12441964.909635</c:v>
                </c:pt>
                <c:pt idx="9141">
                  <c:v>-12456862.986922</c:v>
                </c:pt>
                <c:pt idx="9142">
                  <c:v>-12471759.052207002</c:v>
                </c:pt>
                <c:pt idx="9143">
                  <c:v>-12486653.105211999</c:v>
                </c:pt>
                <c:pt idx="9144">
                  <c:v>-12501545.145656003</c:v>
                </c:pt>
                <c:pt idx="9145">
                  <c:v>-12516435.173263</c:v>
                </c:pt>
                <c:pt idx="9146">
                  <c:v>-12531323.187757</c:v>
                </c:pt>
                <c:pt idx="9147">
                  <c:v>-12546209.188864999</c:v>
                </c:pt>
                <c:pt idx="9148">
                  <c:v>-12561093.176313998</c:v>
                </c:pt>
                <c:pt idx="9149">
                  <c:v>-12575975.149833998</c:v>
                </c:pt>
                <c:pt idx="9150">
                  <c:v>-12590855.109155998</c:v>
                </c:pt>
                <c:pt idx="9151">
                  <c:v>-12605733.054013005</c:v>
                </c:pt>
                <c:pt idx="9152">
                  <c:v>-12620608.984139999</c:v>
                </c:pt>
                <c:pt idx="9153">
                  <c:v>-12635482.899273003</c:v>
                </c:pt>
                <c:pt idx="9154">
                  <c:v>-12650354.799149998</c:v>
                </c:pt>
                <c:pt idx="9155">
                  <c:v>-12665224.683511</c:v>
                </c:pt>
                <c:pt idx="9156">
                  <c:v>-12680092.552097</c:v>
                </c:pt>
                <c:pt idx="9157">
                  <c:v>-12694958.404650005</c:v>
                </c:pt>
                <c:pt idx="9158">
                  <c:v>-12709822.240916001</c:v>
                </c:pt>
                <c:pt idx="9159">
                  <c:v>-12724684.060639001</c:v>
                </c:pt>
                <c:pt idx="9160">
                  <c:v>-12739543.863569003</c:v>
                </c:pt>
                <c:pt idx="9161">
                  <c:v>-12754401.649454998</c:v>
                </c:pt>
                <c:pt idx="9162">
                  <c:v>-12769257.418045998</c:v>
                </c:pt>
                <c:pt idx="9163">
                  <c:v>-12784111.169097001</c:v>
                </c:pt>
                <c:pt idx="9164">
                  <c:v>-12798962.90236</c:v>
                </c:pt>
                <c:pt idx="9165">
                  <c:v>-12813812.617591996</c:v>
                </c:pt>
                <c:pt idx="9166">
                  <c:v>-12828660.314549999</c:v>
                </c:pt>
                <c:pt idx="9167">
                  <c:v>-12843505.992993003</c:v>
                </c:pt>
                <c:pt idx="9168">
                  <c:v>-12858349.652680002</c:v>
                </c:pt>
                <c:pt idx="9169">
                  <c:v>-12873191.293374998</c:v>
                </c:pt>
                <c:pt idx="9170">
                  <c:v>-12888030.914840002</c:v>
                </c:pt>
                <c:pt idx="9171">
                  <c:v>-12902868.51684</c:v>
                </c:pt>
                <c:pt idx="9172">
                  <c:v>-12917704.099143</c:v>
                </c:pt>
                <c:pt idx="9173">
                  <c:v>-12932537.661514997</c:v>
                </c:pt>
                <c:pt idx="9174">
                  <c:v>-12947369.203726998</c:v>
                </c:pt>
                <c:pt idx="9175">
                  <c:v>-12962198.72555</c:v>
                </c:pt>
                <c:pt idx="9176">
                  <c:v>-12977026.226755001</c:v>
                </c:pt>
                <c:pt idx="9177">
                  <c:v>-12991851.707118001</c:v>
                </c:pt>
                <c:pt idx="9178">
                  <c:v>-13006675.166413998</c:v>
                </c:pt>
                <c:pt idx="9179">
                  <c:v>-13021496.604420001</c:v>
                </c:pt>
                <c:pt idx="9180">
                  <c:v>-13036316.020914</c:v>
                </c:pt>
                <c:pt idx="9181">
                  <c:v>-13051133.415676001</c:v>
                </c:pt>
                <c:pt idx="9182">
                  <c:v>-13065948.788488001</c:v>
                </c:pt>
                <c:pt idx="9183">
                  <c:v>-13080762.139133001</c:v>
                </c:pt>
                <c:pt idx="9184">
                  <c:v>-13095573.467393998</c:v>
                </c:pt>
                <c:pt idx="9185">
                  <c:v>-13110382.773058999</c:v>
                </c:pt>
                <c:pt idx="9186">
                  <c:v>-13125190.055913001</c:v>
                </c:pt>
                <c:pt idx="9187">
                  <c:v>-13139995.315746002</c:v>
                </c:pt>
                <c:pt idx="9188">
                  <c:v>-13154798.552348003</c:v>
                </c:pt>
                <c:pt idx="9189">
                  <c:v>-13169599.76551</c:v>
                </c:pt>
                <c:pt idx="9190">
                  <c:v>-13184398.955025</c:v>
                </c:pt>
                <c:pt idx="9191">
                  <c:v>-13199196.120687</c:v>
                </c:pt>
                <c:pt idx="9192">
                  <c:v>-13213991.262292</c:v>
                </c:pt>
                <c:pt idx="9193">
                  <c:v>-13228784.379636999</c:v>
                </c:pt>
                <c:pt idx="9194">
                  <c:v>-13243575.472521</c:v>
                </c:pt>
                <c:pt idx="9195">
                  <c:v>-13258364.540743003</c:v>
                </c:pt>
                <c:pt idx="9196">
                  <c:v>-13273151.584105</c:v>
                </c:pt>
                <c:pt idx="9197">
                  <c:v>-13287936.602409</c:v>
                </c:pt>
                <c:pt idx="9198">
                  <c:v>-13302719.595458999</c:v>
                </c:pt>
                <c:pt idx="9199">
                  <c:v>-13317500.563060002</c:v>
                </c:pt>
                <c:pt idx="9200">
                  <c:v>-13332279.505019002</c:v>
                </c:pt>
                <c:pt idx="9201">
                  <c:v>-13347056.421143999</c:v>
                </c:pt>
                <c:pt idx="9202">
                  <c:v>-13361831.311245</c:v>
                </c:pt>
                <c:pt idx="9203">
                  <c:v>-13376604.175131002</c:v>
                </c:pt>
                <c:pt idx="9204">
                  <c:v>-13391375.012614002</c:v>
                </c:pt>
                <c:pt idx="9205">
                  <c:v>-13406143.823509</c:v>
                </c:pt>
                <c:pt idx="9206">
                  <c:v>-13420910.607628997</c:v>
                </c:pt>
                <c:pt idx="9207">
                  <c:v>-13435675.364790002</c:v>
                </c:pt>
                <c:pt idx="9208">
                  <c:v>-13450438.094810002</c:v>
                </c:pt>
                <c:pt idx="9209">
                  <c:v>-13465198.797506995</c:v>
                </c:pt>
                <c:pt idx="9210">
                  <c:v>-13479957.472700002</c:v>
                </c:pt>
                <c:pt idx="9211">
                  <c:v>-13494714.120211</c:v>
                </c:pt>
                <c:pt idx="9212">
                  <c:v>-13509468.739862001</c:v>
                </c:pt>
                <c:pt idx="9213">
                  <c:v>-13524221.331475997</c:v>
                </c:pt>
                <c:pt idx="9214">
                  <c:v>-13538971.894878002</c:v>
                </c:pt>
                <c:pt idx="9215">
                  <c:v>-13553720.429895001</c:v>
                </c:pt>
                <c:pt idx="9216">
                  <c:v>-13568466.936352</c:v>
                </c:pt>
                <c:pt idx="9217">
                  <c:v>-13583211.414080001</c:v>
                </c:pt>
                <c:pt idx="9218">
                  <c:v>-13597953.862907002</c:v>
                </c:pt>
                <c:pt idx="9219">
                  <c:v>-13612694.282664998</c:v>
                </c:pt>
                <c:pt idx="9220">
                  <c:v>-13627432.673186</c:v>
                </c:pt>
                <c:pt idx="9221">
                  <c:v>-13642169.034303</c:v>
                </c:pt>
                <c:pt idx="9222">
                  <c:v>-13656903.365850003</c:v>
                </c:pt>
                <c:pt idx="9223">
                  <c:v>-13671635.667664997</c:v>
                </c:pt>
                <c:pt idx="9224">
                  <c:v>-13686365.939583</c:v>
                </c:pt>
                <c:pt idx="9225">
                  <c:v>-13701094.181442</c:v>
                </c:pt>
                <c:pt idx="9226">
                  <c:v>-13715820.393083004</c:v>
                </c:pt>
                <c:pt idx="9227">
                  <c:v>-13730544.574346</c:v>
                </c:pt>
                <c:pt idx="9228">
                  <c:v>-13745266.725073</c:v>
                </c:pt>
                <c:pt idx="9229">
                  <c:v>-13759986.845105</c:v>
                </c:pt>
                <c:pt idx="9230">
                  <c:v>-13774704.934288003</c:v>
                </c:pt>
                <c:pt idx="9231">
                  <c:v>-13789420.992466997</c:v>
                </c:pt>
                <c:pt idx="9232">
                  <c:v>-13804135.019487998</c:v>
                </c:pt>
                <c:pt idx="9233">
                  <c:v>-13818847.015199</c:v>
                </c:pt>
                <c:pt idx="9234">
                  <c:v>-13833556.979448</c:v>
                </c:pt>
                <c:pt idx="9235">
                  <c:v>-13848264.912084</c:v>
                </c:pt>
                <c:pt idx="9236">
                  <c:v>-13862970.812960003</c:v>
                </c:pt>
                <c:pt idx="9237">
                  <c:v>-13877674.681926997</c:v>
                </c:pt>
                <c:pt idx="9238">
                  <c:v>-13892376.518838</c:v>
                </c:pt>
                <c:pt idx="9239">
                  <c:v>-13907076.323547</c:v>
                </c:pt>
                <c:pt idx="9240">
                  <c:v>-13921774.095910002</c:v>
                </c:pt>
                <c:pt idx="9241">
                  <c:v>-13936469.835783001</c:v>
                </c:pt>
                <c:pt idx="9242">
                  <c:v>-13951163.543023998</c:v>
                </c:pt>
                <c:pt idx="9243">
                  <c:v>-13965855.217490999</c:v>
                </c:pt>
                <c:pt idx="9244">
                  <c:v>-13980544.859044002</c:v>
                </c:pt>
                <c:pt idx="9245">
                  <c:v>-13995232.467544001</c:v>
                </c:pt>
                <c:pt idx="9246">
                  <c:v>-14009918.042853002</c:v>
                </c:pt>
                <c:pt idx="9247">
                  <c:v>-14024601.584834</c:v>
                </c:pt>
                <c:pt idx="9248">
                  <c:v>-14039283.093350003</c:v>
                </c:pt>
                <c:pt idx="9249">
                  <c:v>-14053962.568267001</c:v>
                </c:pt>
                <c:pt idx="9250">
                  <c:v>-14068640.009451</c:v>
                </c:pt>
                <c:pt idx="9251">
                  <c:v>-14083315.416769</c:v>
                </c:pt>
                <c:pt idx="9252">
                  <c:v>-14097988.790088</c:v>
                </c:pt>
                <c:pt idx="9253">
                  <c:v>-14112660.129279001</c:v>
                </c:pt>
                <c:pt idx="9254">
                  <c:v>-14127329.434211999</c:v>
                </c:pt>
                <c:pt idx="9255">
                  <c:v>-14141996.704756999</c:v>
                </c:pt>
                <c:pt idx="9256">
                  <c:v>-14156661.940787002</c:v>
                </c:pt>
                <c:pt idx="9257">
                  <c:v>-14171325.142175999</c:v>
                </c:pt>
                <c:pt idx="9258">
                  <c:v>-14185986.308797</c:v>
                </c:pt>
                <c:pt idx="9259">
                  <c:v>-14200645.440525996</c:v>
                </c:pt>
                <c:pt idx="9260">
                  <c:v>-14215302.537238998</c:v>
                </c:pt>
                <c:pt idx="9261">
                  <c:v>-14229957.598812999</c:v>
                </c:pt>
                <c:pt idx="9262">
                  <c:v>-14244610.625127001</c:v>
                </c:pt>
                <c:pt idx="9263">
                  <c:v>-14259261.616059998</c:v>
                </c:pt>
                <c:pt idx="9264">
                  <c:v>-14273910.571490997</c:v>
                </c:pt>
                <c:pt idx="9265">
                  <c:v>-14288557.491303002</c:v>
                </c:pt>
                <c:pt idx="9266">
                  <c:v>-14303202.375376999</c:v>
                </c:pt>
                <c:pt idx="9267">
                  <c:v>-14317845.223595995</c:v>
                </c:pt>
                <c:pt idx="9268">
                  <c:v>-14332486.035844</c:v>
                </c:pt>
                <c:pt idx="9269">
                  <c:v>-14347124.812007003</c:v>
                </c:pt>
                <c:pt idx="9270">
                  <c:v>-14361761.551969999</c:v>
                </c:pt>
                <c:pt idx="9271">
                  <c:v>-14376396.255620003</c:v>
                </c:pt>
                <c:pt idx="9272">
                  <c:v>-14391028.922844</c:v>
                </c:pt>
                <c:pt idx="9273">
                  <c:v>-14405659.553532002</c:v>
                </c:pt>
                <c:pt idx="9274">
                  <c:v>-14420288.147572998</c:v>
                </c:pt>
                <c:pt idx="9275">
                  <c:v>-14434914.704856999</c:v>
                </c:pt>
                <c:pt idx="9276">
                  <c:v>-14449539.225276997</c:v>
                </c:pt>
                <c:pt idx="9277">
                  <c:v>-14464161.708722997</c:v>
                </c:pt>
                <c:pt idx="9278">
                  <c:v>-14478782.155091003</c:v>
                </c:pt>
                <c:pt idx="9279">
                  <c:v>-14493400.564272001</c:v>
                </c:pt>
                <c:pt idx="9280">
                  <c:v>-14508016.936163997</c:v>
                </c:pt>
                <c:pt idx="9281">
                  <c:v>-14522631.270661</c:v>
                </c:pt>
                <c:pt idx="9282">
                  <c:v>-14537243.567661</c:v>
                </c:pt>
                <c:pt idx="9283">
                  <c:v>-14551853.827059999</c:v>
                </c:pt>
                <c:pt idx="9284">
                  <c:v>-14566462.048758</c:v>
                </c:pt>
                <c:pt idx="9285">
                  <c:v>-14581068.232654</c:v>
                </c:pt>
                <c:pt idx="9286">
                  <c:v>-14595672.378648002</c:v>
                </c:pt>
                <c:pt idx="9287">
                  <c:v>-14610274.486640999</c:v>
                </c:pt>
                <c:pt idx="9288">
                  <c:v>-14624874.556534998</c:v>
                </c:pt>
                <c:pt idx="9289">
                  <c:v>-14639472.588233</c:v>
                </c:pt>
                <c:pt idx="9290">
                  <c:v>-14654068.581638999</c:v>
                </c:pt>
                <c:pt idx="9291">
                  <c:v>-14668662.536657</c:v>
                </c:pt>
                <c:pt idx="9292">
                  <c:v>-14683254.453191999</c:v>
                </c:pt>
                <c:pt idx="9293">
                  <c:v>-14697844.331150003</c:v>
                </c:pt>
                <c:pt idx="9294">
                  <c:v>-14712432.170437997</c:v>
                </c:pt>
                <c:pt idx="9295">
                  <c:v>-14727017.970965</c:v>
                </c:pt>
                <c:pt idx="9296">
                  <c:v>-14741601.732638</c:v>
                </c:pt>
                <c:pt idx="9297">
                  <c:v>-14756183.455367003</c:v>
                </c:pt>
                <c:pt idx="9298">
                  <c:v>-14770763.139061999</c:v>
                </c:pt>
                <c:pt idx="9299">
                  <c:v>-14785340.783634</c:v>
                </c:pt>
                <c:pt idx="9300">
                  <c:v>-14799916.388994997</c:v>
                </c:pt>
                <c:pt idx="9301">
                  <c:v>-14814489.955056004</c:v>
                </c:pt>
                <c:pt idx="9302">
                  <c:v>-14829061.481733002</c:v>
                </c:pt>
                <c:pt idx="9303">
                  <c:v>-14843630.968937</c:v>
                </c:pt>
                <c:pt idx="9304">
                  <c:v>-14858198.416585999</c:v>
                </c:pt>
                <c:pt idx="9305">
                  <c:v>-14872763.824593</c:v>
                </c:pt>
                <c:pt idx="9306">
                  <c:v>-14887327.192875</c:v>
                </c:pt>
                <c:pt idx="9307">
                  <c:v>-14901888.52135</c:v>
                </c:pt>
                <c:pt idx="9308">
                  <c:v>-14916447.809935</c:v>
                </c:pt>
                <c:pt idx="9309">
                  <c:v>-14931005.058549</c:v>
                </c:pt>
                <c:pt idx="9310">
                  <c:v>-14945560.267111</c:v>
                </c:pt>
                <c:pt idx="9311">
                  <c:v>-14960113.435542</c:v>
                </c:pt>
                <c:pt idx="9312">
                  <c:v>-14974664.563762002</c:v>
                </c:pt>
                <c:pt idx="9313">
                  <c:v>-14989213.651691999</c:v>
                </c:pt>
                <c:pt idx="9314">
                  <c:v>-15003760.699255997</c:v>
                </c:pt>
                <c:pt idx="9315">
                  <c:v>-15018305.706374995</c:v>
                </c:pt>
                <c:pt idx="9316">
                  <c:v>-15032848.672974</c:v>
                </c:pt>
                <c:pt idx="9317">
                  <c:v>-15047389.598977</c:v>
                </c:pt>
                <c:pt idx="9318">
                  <c:v>-15061928.484309003</c:v>
                </c:pt>
                <c:pt idx="9319">
                  <c:v>-15076465.328895997</c:v>
                </c:pt>
                <c:pt idx="9320">
                  <c:v>-15091000.132664001</c:v>
                </c:pt>
                <c:pt idx="9321">
                  <c:v>-15105532.895541999</c:v>
                </c:pt>
                <c:pt idx="9322">
                  <c:v>-15120063.617454998</c:v>
                </c:pt>
                <c:pt idx="9323">
                  <c:v>-15134592.298333999</c:v>
                </c:pt>
                <c:pt idx="9324">
                  <c:v>-15149118.938107001</c:v>
                </c:pt>
                <c:pt idx="9325">
                  <c:v>-15163643.536704998</c:v>
                </c:pt>
                <c:pt idx="9326">
                  <c:v>-15178166.094056999</c:v>
                </c:pt>
                <c:pt idx="9327">
                  <c:v>-15192686.610094998</c:v>
                </c:pt>
                <c:pt idx="9328">
                  <c:v>-15207205.084751004</c:v>
                </c:pt>
                <c:pt idx="9329">
                  <c:v>-15221721.517958</c:v>
                </c:pt>
                <c:pt idx="9330">
                  <c:v>-15236235.909647999</c:v>
                </c:pt>
                <c:pt idx="9331">
                  <c:v>-15250748.259756003</c:v>
                </c:pt>
                <c:pt idx="9332">
                  <c:v>-15265258.568216</c:v>
                </c:pt>
                <c:pt idx="9333">
                  <c:v>-15279766.834962999</c:v>
                </c:pt>
                <c:pt idx="9334">
                  <c:v>-15294273.059932999</c:v>
                </c:pt>
                <c:pt idx="9335">
                  <c:v>-15308777.243062001</c:v>
                </c:pt>
                <c:pt idx="9336">
                  <c:v>-15323279.384287002</c:v>
                </c:pt>
                <c:pt idx="9337">
                  <c:v>-15337779.483547</c:v>
                </c:pt>
                <c:pt idx="9338">
                  <c:v>-15352277.540778</c:v>
                </c:pt>
                <c:pt idx="9339">
                  <c:v>-15366773.555920999</c:v>
                </c:pt>
                <c:pt idx="9340">
                  <c:v>-15381267.528914001</c:v>
                </c:pt>
                <c:pt idx="9341">
                  <c:v>-15395759.459697003</c:v>
                </c:pt>
                <c:pt idx="9342">
                  <c:v>-15410249.348212</c:v>
                </c:pt>
                <c:pt idx="9343">
                  <c:v>-15424737.194398997</c:v>
                </c:pt>
                <c:pt idx="9344">
                  <c:v>-15439222.998199997</c:v>
                </c:pt>
                <c:pt idx="9345">
                  <c:v>-15453706.759558</c:v>
                </c:pt>
                <c:pt idx="9346">
                  <c:v>-15468188.478414997</c:v>
                </c:pt>
                <c:pt idx="9347">
                  <c:v>-15482668.154716002</c:v>
                </c:pt>
                <c:pt idx="9348">
                  <c:v>-15497145.788403999</c:v>
                </c:pt>
                <c:pt idx="9349">
                  <c:v>-15511621.379423998</c:v>
                </c:pt>
                <c:pt idx="9350">
                  <c:v>-15526094.927720997</c:v>
                </c:pt>
                <c:pt idx="9351">
                  <c:v>-15540566.433242003</c:v>
                </c:pt>
                <c:pt idx="9352">
                  <c:v>-15555035.895931002</c:v>
                </c:pt>
                <c:pt idx="9353">
                  <c:v>-15569503.315738002</c:v>
                </c:pt>
                <c:pt idx="9354">
                  <c:v>-15583968.692608003</c:v>
                </c:pt>
                <c:pt idx="9355">
                  <c:v>-15598432.026490996</c:v>
                </c:pt>
                <c:pt idx="9356">
                  <c:v>-15612893.317333</c:v>
                </c:pt>
                <c:pt idx="9357">
                  <c:v>-15627352.565086002</c:v>
                </c:pt>
                <c:pt idx="9358">
                  <c:v>-15641809.769696997</c:v>
                </c:pt>
                <c:pt idx="9359">
                  <c:v>-15656264.931118</c:v>
                </c:pt>
                <c:pt idx="9360">
                  <c:v>-15670718.049298998</c:v>
                </c:pt>
                <c:pt idx="9361">
                  <c:v>-15685169.124191998</c:v>
                </c:pt>
                <c:pt idx="9362">
                  <c:v>-15699618.155747002</c:v>
                </c:pt>
                <c:pt idx="9363">
                  <c:v>-15714065.143917</c:v>
                </c:pt>
                <c:pt idx="9364">
                  <c:v>-15728510.088655002</c:v>
                </c:pt>
                <c:pt idx="9365">
                  <c:v>-15742952.989914</c:v>
                </c:pt>
                <c:pt idx="9366">
                  <c:v>-15757393.847648</c:v>
                </c:pt>
                <c:pt idx="9367">
                  <c:v>-15771832.661811002</c:v>
                </c:pt>
                <c:pt idx="9368">
                  <c:v>-15786269.432357</c:v>
                </c:pt>
                <c:pt idx="9369">
                  <c:v>-15800704.159242</c:v>
                </c:pt>
                <c:pt idx="9370">
                  <c:v>-15815136.842421997</c:v>
                </c:pt>
                <c:pt idx="9371">
                  <c:v>-15829567.481852004</c:v>
                </c:pt>
                <c:pt idx="9372">
                  <c:v>-15843996.077489</c:v>
                </c:pt>
                <c:pt idx="9373">
                  <c:v>-15858422.629290998</c:v>
                </c:pt>
                <c:pt idx="9374">
                  <c:v>-15872847.137213998</c:v>
                </c:pt>
                <c:pt idx="9375">
                  <c:v>-15887269.601217</c:v>
                </c:pt>
                <c:pt idx="9376">
                  <c:v>-15901690.021258</c:v>
                </c:pt>
                <c:pt idx="9377">
                  <c:v>-15916108.397295998</c:v>
                </c:pt>
                <c:pt idx="9378">
                  <c:v>-15930524.729290996</c:v>
                </c:pt>
                <c:pt idx="9379">
                  <c:v>-15944939.017201997</c:v>
                </c:pt>
                <c:pt idx="9380">
                  <c:v>-15959351.260989999</c:v>
                </c:pt>
                <c:pt idx="9381">
                  <c:v>-15973761.460614001</c:v>
                </c:pt>
                <c:pt idx="9382">
                  <c:v>-15988169.616036998</c:v>
                </c:pt>
                <c:pt idx="9383">
                  <c:v>-16002575.727219999</c:v>
                </c:pt>
                <c:pt idx="9384">
                  <c:v>-16016979.794123998</c:v>
                </c:pt>
                <c:pt idx="9385">
                  <c:v>-16031381.816713002</c:v>
                </c:pt>
                <c:pt idx="9386">
                  <c:v>-16045781.794948</c:v>
                </c:pt>
                <c:pt idx="9387">
                  <c:v>-16060179.728793997</c:v>
                </c:pt>
                <c:pt idx="9388">
                  <c:v>-16074575.618213</c:v>
                </c:pt>
                <c:pt idx="9389">
                  <c:v>-16088969.463169999</c:v>
                </c:pt>
                <c:pt idx="9390">
                  <c:v>-16103361.263629002</c:v>
                </c:pt>
                <c:pt idx="9391">
                  <c:v>-16117751.019556001</c:v>
                </c:pt>
                <c:pt idx="9392">
                  <c:v>-16132138.730913999</c:v>
                </c:pt>
                <c:pt idx="9393">
                  <c:v>-16146524.397670999</c:v>
                </c:pt>
                <c:pt idx="9394">
                  <c:v>-16160908.019791</c:v>
                </c:pt>
                <c:pt idx="9395">
                  <c:v>-16175289.597240997</c:v>
                </c:pt>
                <c:pt idx="9396">
                  <c:v>-16189669.129989</c:v>
                </c:pt>
                <c:pt idx="9397">
                  <c:v>-16204046.618000997</c:v>
                </c:pt>
                <c:pt idx="9398">
                  <c:v>-16218422.061244</c:v>
                </c:pt>
                <c:pt idx="9399">
                  <c:v>-16232795.459687002</c:v>
                </c:pt>
                <c:pt idx="9400">
                  <c:v>-16247166.813298</c:v>
                </c:pt>
                <c:pt idx="9401">
                  <c:v>-16261536.122044997</c:v>
                </c:pt>
                <c:pt idx="9402">
                  <c:v>-16275903.385896999</c:v>
                </c:pt>
                <c:pt idx="9403">
                  <c:v>-16290268.604823999</c:v>
                </c:pt>
                <c:pt idx="9404">
                  <c:v>-16304631.778795999</c:v>
                </c:pt>
                <c:pt idx="9405">
                  <c:v>-16318992.907780999</c:v>
                </c:pt>
                <c:pt idx="9406">
                  <c:v>-16333351.991752004</c:v>
                </c:pt>
                <c:pt idx="9407">
                  <c:v>-16347709.030678</c:v>
                </c:pt>
                <c:pt idx="9408">
                  <c:v>-16362064.024529997</c:v>
                </c:pt>
                <c:pt idx="9409">
                  <c:v>-16376416.973280001</c:v>
                </c:pt>
                <c:pt idx="9410">
                  <c:v>-16390767.876899</c:v>
                </c:pt>
                <c:pt idx="9411">
                  <c:v>-16405116.735359998</c:v>
                </c:pt>
                <c:pt idx="9412">
                  <c:v>-16419463.548634999</c:v>
                </c:pt>
                <c:pt idx="9413">
                  <c:v>-16433808.316695997</c:v>
                </c:pt>
                <c:pt idx="9414">
                  <c:v>-16448151.039516998</c:v>
                </c:pt>
                <c:pt idx="9415">
                  <c:v>-16462491.717069998</c:v>
                </c:pt>
                <c:pt idx="9416">
                  <c:v>-16476830.349330001</c:v>
                </c:pt>
                <c:pt idx="9417">
                  <c:v>-16491166.936269999</c:v>
                </c:pt>
                <c:pt idx="9418">
                  <c:v>-16505501.477863999</c:v>
                </c:pt>
                <c:pt idx="9419">
                  <c:v>-16519833.974087002</c:v>
                </c:pt>
                <c:pt idx="9420">
                  <c:v>-16534164.424914002</c:v>
                </c:pt>
                <c:pt idx="9421">
                  <c:v>-16548492.830319</c:v>
                </c:pt>
                <c:pt idx="9422">
                  <c:v>-16562819.190277997</c:v>
                </c:pt>
                <c:pt idx="9423">
                  <c:v>-16577143.504767003</c:v>
                </c:pt>
                <c:pt idx="9424">
                  <c:v>-16591465.773762003</c:v>
                </c:pt>
                <c:pt idx="9425">
                  <c:v>-16605785.997238001</c:v>
                </c:pt>
                <c:pt idx="9426">
                  <c:v>-16620104.175173001</c:v>
                </c:pt>
                <c:pt idx="9427">
                  <c:v>-16634420.307542</c:v>
                </c:pt>
                <c:pt idx="9428">
                  <c:v>-16648734.394323003</c:v>
                </c:pt>
                <c:pt idx="9429">
                  <c:v>-16663046.435493998</c:v>
                </c:pt>
                <c:pt idx="9430">
                  <c:v>-16677356.431031</c:v>
                </c:pt>
                <c:pt idx="9431">
                  <c:v>-16691664.380913004</c:v>
                </c:pt>
                <c:pt idx="9432">
                  <c:v>-16705970.285117</c:v>
                </c:pt>
                <c:pt idx="9433">
                  <c:v>-16720274.143621</c:v>
                </c:pt>
                <c:pt idx="9434">
                  <c:v>-16734575.956405001</c:v>
                </c:pt>
                <c:pt idx="9435">
                  <c:v>-16748875.723447001</c:v>
                </c:pt>
                <c:pt idx="9436">
                  <c:v>-16763173.444726</c:v>
                </c:pt>
                <c:pt idx="9437">
                  <c:v>-16777469.120221</c:v>
                </c:pt>
                <c:pt idx="9438">
                  <c:v>-16791762.749911997</c:v>
                </c:pt>
                <c:pt idx="9439">
                  <c:v>-16806054.333777998</c:v>
                </c:pt>
                <c:pt idx="9440">
                  <c:v>-16820343.871799</c:v>
                </c:pt>
                <c:pt idx="9441">
                  <c:v>-16834631.363954999</c:v>
                </c:pt>
                <c:pt idx="9442">
                  <c:v>-16848916.810227003</c:v>
                </c:pt>
                <c:pt idx="9443">
                  <c:v>-16863200.210595001</c:v>
                </c:pt>
                <c:pt idx="9444">
                  <c:v>-16877481.565039996</c:v>
                </c:pt>
                <c:pt idx="9445">
                  <c:v>-16891760.873543002</c:v>
                </c:pt>
                <c:pt idx="9446">
                  <c:v>-16906038.136086002</c:v>
                </c:pt>
                <c:pt idx="9447">
                  <c:v>-16920313.352647997</c:v>
                </c:pt>
                <c:pt idx="9448">
                  <c:v>-16934586.523212995</c:v>
                </c:pt>
                <c:pt idx="9449">
                  <c:v>-16948857.647762001</c:v>
                </c:pt>
                <c:pt idx="9450">
                  <c:v>-16963126.726275995</c:v>
                </c:pt>
                <c:pt idx="9451">
                  <c:v>-16977393.758738</c:v>
                </c:pt>
                <c:pt idx="9452">
                  <c:v>-16991658.745130997</c:v>
                </c:pt>
                <c:pt idx="9453">
                  <c:v>-17005921.685435995</c:v>
                </c:pt>
                <c:pt idx="9454">
                  <c:v>-17020182.579636998</c:v>
                </c:pt>
                <c:pt idx="9455">
                  <c:v>-17034441.427715994</c:v>
                </c:pt>
                <c:pt idx="9456">
                  <c:v>-17048698.229656</c:v>
                </c:pt>
                <c:pt idx="9457">
                  <c:v>-17062952.985440992</c:v>
                </c:pt>
                <c:pt idx="9458">
                  <c:v>-17077205.695053998</c:v>
                </c:pt>
                <c:pt idx="9459">
                  <c:v>-17091456.358479001</c:v>
                </c:pt>
                <c:pt idx="9460">
                  <c:v>-17105704.975698996</c:v>
                </c:pt>
                <c:pt idx="9461">
                  <c:v>-17119951.546696998</c:v>
                </c:pt>
                <c:pt idx="9462">
                  <c:v>-17134196.071458995</c:v>
                </c:pt>
                <c:pt idx="9463">
                  <c:v>-17148438.549967997</c:v>
                </c:pt>
                <c:pt idx="9464">
                  <c:v>-17162678.982208997</c:v>
                </c:pt>
                <c:pt idx="9465">
                  <c:v>-17176917.368165001</c:v>
                </c:pt>
                <c:pt idx="9466">
                  <c:v>-17191153.707821995</c:v>
                </c:pt>
                <c:pt idx="9467">
                  <c:v>-17205388.001164999</c:v>
                </c:pt>
                <c:pt idx="9468">
                  <c:v>-17219620.248176999</c:v>
                </c:pt>
                <c:pt idx="9469">
                  <c:v>-17233850.448843997</c:v>
                </c:pt>
                <c:pt idx="9470">
                  <c:v>-17248078.603151999</c:v>
                </c:pt>
                <c:pt idx="9471">
                  <c:v>-17262304.711084999</c:v>
                </c:pt>
                <c:pt idx="9472">
                  <c:v>-17276528.772629</c:v>
                </c:pt>
                <c:pt idx="9473">
                  <c:v>-17290750.787768997</c:v>
                </c:pt>
                <c:pt idx="9474">
                  <c:v>-17304970.756492</c:v>
                </c:pt>
                <c:pt idx="9475">
                  <c:v>-17319188.678781003</c:v>
                </c:pt>
                <c:pt idx="9476">
                  <c:v>-17333404.554623999</c:v>
                </c:pt>
                <c:pt idx="9477">
                  <c:v>-17347618.384006999</c:v>
                </c:pt>
                <c:pt idx="9478">
                  <c:v>-17361830.166914999</c:v>
                </c:pt>
                <c:pt idx="9479">
                  <c:v>-17376039.903333995</c:v>
                </c:pt>
                <c:pt idx="9480">
                  <c:v>-17390247.593250997</c:v>
                </c:pt>
                <c:pt idx="9481">
                  <c:v>-17404453.236652005</c:v>
                </c:pt>
                <c:pt idx="9482">
                  <c:v>-17418656.833524004</c:v>
                </c:pt>
                <c:pt idx="9483">
                  <c:v>-17432858.383852996</c:v>
                </c:pt>
                <c:pt idx="9484">
                  <c:v>-17447057.887624998</c:v>
                </c:pt>
                <c:pt idx="9485">
                  <c:v>-17461255.344827</c:v>
                </c:pt>
                <c:pt idx="9486">
                  <c:v>-17475450.755446997</c:v>
                </c:pt>
                <c:pt idx="9487">
                  <c:v>-17489644.11947</c:v>
                </c:pt>
                <c:pt idx="9488">
                  <c:v>-17503835.436884001</c:v>
                </c:pt>
                <c:pt idx="9489">
                  <c:v>-17518024.707674995</c:v>
                </c:pt>
                <c:pt idx="9490">
                  <c:v>-17532211.931831997</c:v>
                </c:pt>
                <c:pt idx="9491">
                  <c:v>-17546397.109340001</c:v>
                </c:pt>
                <c:pt idx="9492">
                  <c:v>-17560580.240187</c:v>
                </c:pt>
                <c:pt idx="9493">
                  <c:v>-17574761.324360006</c:v>
                </c:pt>
                <c:pt idx="9494">
                  <c:v>-17588940.361846995</c:v>
                </c:pt>
                <c:pt idx="9495">
                  <c:v>-17603117.352635</c:v>
                </c:pt>
                <c:pt idx="9496">
                  <c:v>-17617292.296709999</c:v>
                </c:pt>
                <c:pt idx="9497">
                  <c:v>-17631465.194061998</c:v>
                </c:pt>
                <c:pt idx="9498">
                  <c:v>-17645636.044676997</c:v>
                </c:pt>
                <c:pt idx="9499">
                  <c:v>-17659804.848542001</c:v>
                </c:pt>
                <c:pt idx="9500">
                  <c:v>-17673971.605644997</c:v>
                </c:pt>
                <c:pt idx="9501">
                  <c:v>-17688136.315974999</c:v>
                </c:pt>
                <c:pt idx="9502">
                  <c:v>-17702298.979517002</c:v>
                </c:pt>
                <c:pt idx="9503">
                  <c:v>-17716459.596260998</c:v>
                </c:pt>
                <c:pt idx="9504">
                  <c:v>-17730618.166193999</c:v>
                </c:pt>
                <c:pt idx="9505">
                  <c:v>-17744774.689303</c:v>
                </c:pt>
                <c:pt idx="9506">
                  <c:v>-17758929.165576</c:v>
                </c:pt>
                <c:pt idx="9507">
                  <c:v>-17773081.595001996</c:v>
                </c:pt>
                <c:pt idx="9508">
                  <c:v>-17787231.977566998</c:v>
                </c:pt>
                <c:pt idx="9509">
                  <c:v>-17801380.313259006</c:v>
                </c:pt>
                <c:pt idx="9510">
                  <c:v>-17815526.602067001</c:v>
                </c:pt>
                <c:pt idx="9511">
                  <c:v>-17829670.843977995</c:v>
                </c:pt>
                <c:pt idx="9512">
                  <c:v>-17843813.038980003</c:v>
                </c:pt>
                <c:pt idx="9513">
                  <c:v>-17857953.187060997</c:v>
                </c:pt>
                <c:pt idx="9514">
                  <c:v>-17872091.288208995</c:v>
                </c:pt>
                <c:pt idx="9515">
                  <c:v>-17886227.342409998</c:v>
                </c:pt>
                <c:pt idx="9516">
                  <c:v>-17900361.349654</c:v>
                </c:pt>
                <c:pt idx="9517">
                  <c:v>-17914493.309928</c:v>
                </c:pt>
                <c:pt idx="9518">
                  <c:v>-17928623.223219994</c:v>
                </c:pt>
                <c:pt idx="9519">
                  <c:v>-17942751.089516997</c:v>
                </c:pt>
                <c:pt idx="9520">
                  <c:v>-17956876.908806998</c:v>
                </c:pt>
                <c:pt idx="9521">
                  <c:v>-17971000.681078997</c:v>
                </c:pt>
                <c:pt idx="9522">
                  <c:v>-17985122.406319</c:v>
                </c:pt>
                <c:pt idx="9523">
                  <c:v>-17999242.084515002</c:v>
                </c:pt>
                <c:pt idx="9524">
                  <c:v>-18013359.715656001</c:v>
                </c:pt>
                <c:pt idx="9525">
                  <c:v>-18027475.299727999</c:v>
                </c:pt>
                <c:pt idx="9526">
                  <c:v>-18041588.836720005</c:v>
                </c:pt>
                <c:pt idx="9527">
                  <c:v>-18055700.326617997</c:v>
                </c:pt>
                <c:pt idx="9528">
                  <c:v>-18069809.769410994</c:v>
                </c:pt>
                <c:pt idx="9529">
                  <c:v>-18083917.165086001</c:v>
                </c:pt>
                <c:pt idx="9530">
                  <c:v>-18098022.513629999</c:v>
                </c:pt>
                <c:pt idx="9531">
                  <c:v>-18112125.815030001</c:v>
                </c:pt>
                <c:pt idx="9532">
                  <c:v>-18126227.069274995</c:v>
                </c:pt>
                <c:pt idx="9533">
                  <c:v>-18140326.276351001</c:v>
                </c:pt>
                <c:pt idx="9534">
                  <c:v>-18154423.436246</c:v>
                </c:pt>
                <c:pt idx="9535">
                  <c:v>-18168518.548946001</c:v>
                </c:pt>
                <c:pt idx="9536">
                  <c:v>-18182611.614438999</c:v>
                </c:pt>
                <c:pt idx="9537">
                  <c:v>-18196702.632713001</c:v>
                </c:pt>
                <c:pt idx="9538">
                  <c:v>-18210791.603753</c:v>
                </c:pt>
                <c:pt idx="9539">
                  <c:v>-18224878.527547002</c:v>
                </c:pt>
                <c:pt idx="9540">
                  <c:v>-18238963.404082</c:v>
                </c:pt>
                <c:pt idx="9541">
                  <c:v>-18253046.233344</c:v>
                </c:pt>
                <c:pt idx="9542">
                  <c:v>-18267127.015321001</c:v>
                </c:pt>
                <c:pt idx="9543">
                  <c:v>-18281205.749997996</c:v>
                </c:pt>
                <c:pt idx="9544">
                  <c:v>-18295282.437362999</c:v>
                </c:pt>
                <c:pt idx="9545">
                  <c:v>-18309357.077401996</c:v>
                </c:pt>
                <c:pt idx="9546">
                  <c:v>-18323429.670101006</c:v>
                </c:pt>
                <c:pt idx="9547">
                  <c:v>-18337500.215446997</c:v>
                </c:pt>
                <c:pt idx="9548">
                  <c:v>-18351568.713424999</c:v>
                </c:pt>
                <c:pt idx="9549">
                  <c:v>-18365635.164023001</c:v>
                </c:pt>
                <c:pt idx="9550">
                  <c:v>-18379699.567226</c:v>
                </c:pt>
                <c:pt idx="9551">
                  <c:v>-18393761.923018992</c:v>
                </c:pt>
                <c:pt idx="9552">
                  <c:v>-18407822.231389999</c:v>
                </c:pt>
                <c:pt idx="9553">
                  <c:v>-18421880.492322005</c:v>
                </c:pt>
                <c:pt idx="9554">
                  <c:v>-18435936.705802996</c:v>
                </c:pt>
                <c:pt idx="9555">
                  <c:v>-18449990.871817995</c:v>
                </c:pt>
                <c:pt idx="9556">
                  <c:v>-18464042.990352001</c:v>
                </c:pt>
                <c:pt idx="9557">
                  <c:v>-18478093.061389998</c:v>
                </c:pt>
                <c:pt idx="9558">
                  <c:v>-18492141.084916998</c:v>
                </c:pt>
                <c:pt idx="9559">
                  <c:v>-18506187.060919002</c:v>
                </c:pt>
                <c:pt idx="9560">
                  <c:v>-18520230.989380997</c:v>
                </c:pt>
                <c:pt idx="9561">
                  <c:v>-18534272.870287001</c:v>
                </c:pt>
                <c:pt idx="9562">
                  <c:v>-18548312.703621995</c:v>
                </c:pt>
                <c:pt idx="9563">
                  <c:v>-18562350.489370998</c:v>
                </c:pt>
                <c:pt idx="9564">
                  <c:v>-18576386.227517996</c:v>
                </c:pt>
                <c:pt idx="9565">
                  <c:v>-18590419.918047</c:v>
                </c:pt>
                <c:pt idx="9566">
                  <c:v>-18604451.560942996</c:v>
                </c:pt>
                <c:pt idx="9567">
                  <c:v>-18618481.156189002</c:v>
                </c:pt>
                <c:pt idx="9568">
                  <c:v>-18632508.703769997</c:v>
                </c:pt>
                <c:pt idx="9569">
                  <c:v>-18646534.203669995</c:v>
                </c:pt>
                <c:pt idx="9570">
                  <c:v>-18660557.655870996</c:v>
                </c:pt>
                <c:pt idx="9571">
                  <c:v>-18674579.060357001</c:v>
                </c:pt>
                <c:pt idx="9572">
                  <c:v>-18688598.417112999</c:v>
                </c:pt>
                <c:pt idx="9573">
                  <c:v>-18702615.726119999</c:v>
                </c:pt>
                <c:pt idx="9574">
                  <c:v>-18716630.987361997</c:v>
                </c:pt>
                <c:pt idx="9575">
                  <c:v>-18730644.200820997</c:v>
                </c:pt>
                <c:pt idx="9576">
                  <c:v>-18744655.366482001</c:v>
                </c:pt>
                <c:pt idx="9577">
                  <c:v>-18758664.484324999</c:v>
                </c:pt>
                <c:pt idx="9578">
                  <c:v>-18772671.554333001</c:v>
                </c:pt>
                <c:pt idx="9579">
                  <c:v>-18786676.576489005</c:v>
                </c:pt>
                <c:pt idx="9580">
                  <c:v>-18800679.550774999</c:v>
                </c:pt>
                <c:pt idx="9581">
                  <c:v>-18814680.477172997</c:v>
                </c:pt>
                <c:pt idx="9582">
                  <c:v>-18828679.355663002</c:v>
                </c:pt>
                <c:pt idx="9583">
                  <c:v>-18842676.186229005</c:v>
                </c:pt>
                <c:pt idx="9584">
                  <c:v>-18856670.968850002</c:v>
                </c:pt>
                <c:pt idx="9585">
                  <c:v>-18870663.703508995</c:v>
                </c:pt>
                <c:pt idx="9586">
                  <c:v>-18884654.390186004</c:v>
                </c:pt>
                <c:pt idx="9587">
                  <c:v>-18898643.028862</c:v>
                </c:pt>
                <c:pt idx="9588">
                  <c:v>-18912629.619518001</c:v>
                </c:pt>
                <c:pt idx="9589">
                  <c:v>-18926614.162135001</c:v>
                </c:pt>
                <c:pt idx="9590">
                  <c:v>-18940596.656691</c:v>
                </c:pt>
                <c:pt idx="9591">
                  <c:v>-18954577.103169005</c:v>
                </c:pt>
                <c:pt idx="9592">
                  <c:v>-18968555.501545995</c:v>
                </c:pt>
                <c:pt idx="9593">
                  <c:v>-18982531.851803996</c:v>
                </c:pt>
                <c:pt idx="9594">
                  <c:v>-18996506.153921001</c:v>
                </c:pt>
                <c:pt idx="9595">
                  <c:v>-19010478.407876994</c:v>
                </c:pt>
                <c:pt idx="9596">
                  <c:v>-19024448.613651</c:v>
                </c:pt>
                <c:pt idx="9597">
                  <c:v>-19038416.771220997</c:v>
                </c:pt>
                <c:pt idx="9598">
                  <c:v>-19052382.880566999</c:v>
                </c:pt>
                <c:pt idx="9599">
                  <c:v>-19066346.941666998</c:v>
                </c:pt>
                <c:pt idx="9600">
                  <c:v>-19080308.954497997</c:v>
                </c:pt>
                <c:pt idx="9601">
                  <c:v>-19094268.919039998</c:v>
                </c:pt>
                <c:pt idx="9602">
                  <c:v>-19108226.835269</c:v>
                </c:pt>
                <c:pt idx="9603">
                  <c:v>-19122182.703164</c:v>
                </c:pt>
                <c:pt idx="9604">
                  <c:v>-19136136.522702001</c:v>
                </c:pt>
                <c:pt idx="9605">
                  <c:v>-19150088.293858998</c:v>
                </c:pt>
                <c:pt idx="9606">
                  <c:v>-19164038.016614001</c:v>
                </c:pt>
                <c:pt idx="9607">
                  <c:v>-19177985.690940998</c:v>
                </c:pt>
                <c:pt idx="9608">
                  <c:v>-19191931.316819001</c:v>
                </c:pt>
                <c:pt idx="9609">
                  <c:v>-19205874.894223001</c:v>
                </c:pt>
                <c:pt idx="9610">
                  <c:v>-19219816.423129</c:v>
                </c:pt>
                <c:pt idx="9611">
                  <c:v>-19233755.903512996</c:v>
                </c:pt>
                <c:pt idx="9612">
                  <c:v>-19247693.335349999</c:v>
                </c:pt>
                <c:pt idx="9613">
                  <c:v>-19261628.718614999</c:v>
                </c:pt>
                <c:pt idx="9614">
                  <c:v>-19275562.053284999</c:v>
                </c:pt>
                <c:pt idx="9615">
                  <c:v>-19289493.339331999</c:v>
                </c:pt>
                <c:pt idx="9616">
                  <c:v>-19303422.576733001</c:v>
                </c:pt>
                <c:pt idx="9617">
                  <c:v>-19317349.765460998</c:v>
                </c:pt>
                <c:pt idx="9618">
                  <c:v>-19331274.905489996</c:v>
                </c:pt>
                <c:pt idx="9619">
                  <c:v>-19345197.996794</c:v>
                </c:pt>
                <c:pt idx="9620">
                  <c:v>-19359119.039345998</c:v>
                </c:pt>
                <c:pt idx="9621">
                  <c:v>-19373038.033121001</c:v>
                </c:pt>
                <c:pt idx="9622">
                  <c:v>-19386954.978089999</c:v>
                </c:pt>
                <c:pt idx="9623">
                  <c:v>-19400869.874226004</c:v>
                </c:pt>
                <c:pt idx="9624">
                  <c:v>-19414782.721502997</c:v>
                </c:pt>
                <c:pt idx="9625">
                  <c:v>-19428693.519892</c:v>
                </c:pt>
                <c:pt idx="9626">
                  <c:v>-19442602.269364998</c:v>
                </c:pt>
                <c:pt idx="9627">
                  <c:v>-19456508.969892994</c:v>
                </c:pt>
                <c:pt idx="9628">
                  <c:v>-19470413.621448997</c:v>
                </c:pt>
                <c:pt idx="9629">
                  <c:v>-19484316.224004</c:v>
                </c:pt>
                <c:pt idx="9630">
                  <c:v>-19498216.777527001</c:v>
                </c:pt>
                <c:pt idx="9631">
                  <c:v>-19512115.281989995</c:v>
                </c:pt>
                <c:pt idx="9632">
                  <c:v>-19526011.737362999</c:v>
                </c:pt>
                <c:pt idx="9633">
                  <c:v>-19539906.143615995</c:v>
                </c:pt>
                <c:pt idx="9634">
                  <c:v>-19553798.500719</c:v>
                </c:pt>
                <c:pt idx="9635">
                  <c:v>-19567688.808641002</c:v>
                </c:pt>
                <c:pt idx="9636">
                  <c:v>-19581577.067350999</c:v>
                </c:pt>
                <c:pt idx="9637">
                  <c:v>-19595463.276817996</c:v>
                </c:pt>
                <c:pt idx="9638">
                  <c:v>-19609347.437010996</c:v>
                </c:pt>
                <c:pt idx="9639">
                  <c:v>-19623229.547897995</c:v>
                </c:pt>
                <c:pt idx="9640">
                  <c:v>-19637109.609446999</c:v>
                </c:pt>
                <c:pt idx="9641">
                  <c:v>-19650987.621626001</c:v>
                </c:pt>
                <c:pt idx="9642">
                  <c:v>-19664863.584400997</c:v>
                </c:pt>
                <c:pt idx="9643">
                  <c:v>-19678737.497739997</c:v>
                </c:pt>
                <c:pt idx="9644">
                  <c:v>-19692609.361610994</c:v>
                </c:pt>
                <c:pt idx="9645">
                  <c:v>-19706479.175977997</c:v>
                </c:pt>
                <c:pt idx="9646">
                  <c:v>-19720346.940808997</c:v>
                </c:pt>
                <c:pt idx="9647">
                  <c:v>-19734212.656068999</c:v>
                </c:pt>
                <c:pt idx="9648">
                  <c:v>-19748076.321722999</c:v>
                </c:pt>
                <c:pt idx="9649">
                  <c:v>-19761937.937737998</c:v>
                </c:pt>
                <c:pt idx="9650">
                  <c:v>-19775797.504076999</c:v>
                </c:pt>
                <c:pt idx="9651">
                  <c:v>-19789655.020706005</c:v>
                </c:pt>
                <c:pt idx="9652">
                  <c:v>-19803510.487587996</c:v>
                </c:pt>
                <c:pt idx="9653">
                  <c:v>-19817363.904686999</c:v>
                </c:pt>
                <c:pt idx="9654">
                  <c:v>-19831215.271967996</c:v>
                </c:pt>
                <c:pt idx="9655">
                  <c:v>-19845064.589393996</c:v>
                </c:pt>
                <c:pt idx="9656">
                  <c:v>-19858911.856926009</c:v>
                </c:pt>
                <c:pt idx="9657">
                  <c:v>-19872757.074529003</c:v>
                </c:pt>
                <c:pt idx="9658">
                  <c:v>-19886600.242162999</c:v>
                </c:pt>
                <c:pt idx="9659">
                  <c:v>-19900441.359792005</c:v>
                </c:pt>
                <c:pt idx="9660">
                  <c:v>-19914280.427376997</c:v>
                </c:pt>
                <c:pt idx="9661">
                  <c:v>-19928117.444878992</c:v>
                </c:pt>
                <c:pt idx="9662">
                  <c:v>-19941952.412257999</c:v>
                </c:pt>
                <c:pt idx="9663">
                  <c:v>-19955785.329476997</c:v>
                </c:pt>
                <c:pt idx="9664">
                  <c:v>-19969616.196493998</c:v>
                </c:pt>
                <c:pt idx="9665">
                  <c:v>-19983445.013269</c:v>
                </c:pt>
                <c:pt idx="9666">
                  <c:v>-19997271.779762998</c:v>
                </c:pt>
                <c:pt idx="9667">
                  <c:v>-20011096.495934997</c:v>
                </c:pt>
                <c:pt idx="9668">
                  <c:v>-20024919.161742996</c:v>
                </c:pt>
                <c:pt idx="9669">
                  <c:v>-20038739.777146</c:v>
                </c:pt>
                <c:pt idx="9670">
                  <c:v>-20052558.342101</c:v>
                </c:pt>
                <c:pt idx="9671">
                  <c:v>-20066374.856568001</c:v>
                </c:pt>
                <c:pt idx="9672">
                  <c:v>-20080189.320502006</c:v>
                </c:pt>
                <c:pt idx="9673">
                  <c:v>-20094001.733861998</c:v>
                </c:pt>
                <c:pt idx="9674">
                  <c:v>-20107812.096604001</c:v>
                </c:pt>
                <c:pt idx="9675">
                  <c:v>-20121620.408684</c:v>
                </c:pt>
                <c:pt idx="9676">
                  <c:v>-20135426.670058001</c:v>
                </c:pt>
                <c:pt idx="9677">
                  <c:v>-20149230.880682997</c:v>
                </c:pt>
                <c:pt idx="9678">
                  <c:v>-20163033.040511996</c:v>
                </c:pt>
                <c:pt idx="9679">
                  <c:v>-20176833.149501</c:v>
                </c:pt>
                <c:pt idx="9680">
                  <c:v>-20190631.207604997</c:v>
                </c:pt>
                <c:pt idx="9681">
                  <c:v>-20204427.214777</c:v>
                </c:pt>
                <c:pt idx="9682">
                  <c:v>-20218221.170972001</c:v>
                </c:pt>
                <c:pt idx="9683">
                  <c:v>-20232013.076143</c:v>
                </c:pt>
                <c:pt idx="9684">
                  <c:v>-20245802.930241995</c:v>
                </c:pt>
                <c:pt idx="9685">
                  <c:v>-20259590.733222</c:v>
                </c:pt>
                <c:pt idx="9686">
                  <c:v>-20273376.485035997</c:v>
                </c:pt>
                <c:pt idx="9687">
                  <c:v>-20287160.185634997</c:v>
                </c:pt>
                <c:pt idx="9688">
                  <c:v>-20300941.834970001</c:v>
                </c:pt>
                <c:pt idx="9689">
                  <c:v>-20314721.432994001</c:v>
                </c:pt>
                <c:pt idx="9690">
                  <c:v>-20328498.979656</c:v>
                </c:pt>
                <c:pt idx="9691">
                  <c:v>-20342274.474907</c:v>
                </c:pt>
                <c:pt idx="9692">
                  <c:v>-20356047.918696001</c:v>
                </c:pt>
                <c:pt idx="9693">
                  <c:v>-20369819.310973</c:v>
                </c:pt>
                <c:pt idx="9694">
                  <c:v>-20383588.651687</c:v>
                </c:pt>
                <c:pt idx="9695">
                  <c:v>-20397355.940786999</c:v>
                </c:pt>
                <c:pt idx="9696">
                  <c:v>-20411121.178222004</c:v>
                </c:pt>
                <c:pt idx="9697">
                  <c:v>-20424884.363937996</c:v>
                </c:pt>
                <c:pt idx="9698">
                  <c:v>-20438645.497882996</c:v>
                </c:pt>
                <c:pt idx="9699">
                  <c:v>-20452404.580004998</c:v>
                </c:pt>
                <c:pt idx="9700">
                  <c:v>-20466161.610250004</c:v>
                </c:pt>
                <c:pt idx="9701">
                  <c:v>-20479916.588564001</c:v>
                </c:pt>
                <c:pt idx="9702">
                  <c:v>-20493669.514892999</c:v>
                </c:pt>
                <c:pt idx="9703">
                  <c:v>-20507420.389183</c:v>
                </c:pt>
                <c:pt idx="9704">
                  <c:v>-20521169.211377997</c:v>
                </c:pt>
                <c:pt idx="9705">
                  <c:v>-20534915.981423996</c:v>
                </c:pt>
                <c:pt idx="9706">
                  <c:v>-20548660.699262999</c:v>
                </c:pt>
                <c:pt idx="9707">
                  <c:v>-20562403.364840996</c:v>
                </c:pt>
                <c:pt idx="9708">
                  <c:v>-20576143.978099</c:v>
                </c:pt>
                <c:pt idx="9709">
                  <c:v>-20589882.538982004</c:v>
                </c:pt>
                <c:pt idx="9710">
                  <c:v>-20603619.047432002</c:v>
                </c:pt>
                <c:pt idx="9711">
                  <c:v>-20617353.503389999</c:v>
                </c:pt>
                <c:pt idx="9712">
                  <c:v>-20631085.906797998</c:v>
                </c:pt>
                <c:pt idx="9713">
                  <c:v>-20644816.257598002</c:v>
                </c:pt>
                <c:pt idx="9714">
                  <c:v>-20658544.55573</c:v>
                </c:pt>
                <c:pt idx="9715">
                  <c:v>-20672270.801134001</c:v>
                </c:pt>
                <c:pt idx="9716">
                  <c:v>-20685994.993750997</c:v>
                </c:pt>
                <c:pt idx="9717">
                  <c:v>-20699717.133519001</c:v>
                </c:pt>
                <c:pt idx="9718">
                  <c:v>-20713437.220377997</c:v>
                </c:pt>
                <c:pt idx="9719">
                  <c:v>-20727155.254266001</c:v>
                </c:pt>
                <c:pt idx="9720">
                  <c:v>-20740871.235121001</c:v>
                </c:pt>
                <c:pt idx="9721">
                  <c:v>-20754585.162882</c:v>
                </c:pt>
                <c:pt idx="9722">
                  <c:v>-20768297.037484001</c:v>
                </c:pt>
                <c:pt idx="9723">
                  <c:v>-20782006.858865999</c:v>
                </c:pt>
                <c:pt idx="9724">
                  <c:v>-20795714.626961999</c:v>
                </c:pt>
                <c:pt idx="9725">
                  <c:v>-20809420.341709998</c:v>
                </c:pt>
                <c:pt idx="9726">
                  <c:v>-20823124.003044002</c:v>
                </c:pt>
                <c:pt idx="9727">
                  <c:v>-20836825.610900003</c:v>
                </c:pt>
                <c:pt idx="9728">
                  <c:v>-20850525.165212002</c:v>
                </c:pt>
                <c:pt idx="9729">
                  <c:v>-20864222.665913995</c:v>
                </c:pt>
                <c:pt idx="9730">
                  <c:v>-20877918.112939004</c:v>
                </c:pt>
                <c:pt idx="9731">
                  <c:v>-20891611.506221</c:v>
                </c:pt>
                <c:pt idx="9732">
                  <c:v>-20905302.845691998</c:v>
                </c:pt>
                <c:pt idx="9733">
                  <c:v>-20918992.131285001</c:v>
                </c:pt>
                <c:pt idx="9734">
                  <c:v>-20932679.362930998</c:v>
                </c:pt>
                <c:pt idx="9735">
                  <c:v>-20946364.540561002</c:v>
                </c:pt>
                <c:pt idx="9736">
                  <c:v>-20960047.664107002</c:v>
                </c:pt>
                <c:pt idx="9737">
                  <c:v>-20973728.733497996</c:v>
                </c:pt>
                <c:pt idx="9738">
                  <c:v>-20987407.748663995</c:v>
                </c:pt>
                <c:pt idx="9739">
                  <c:v>-21001084.709536001</c:v>
                </c:pt>
                <c:pt idx="9740">
                  <c:v>-21014759.616041001</c:v>
                </c:pt>
                <c:pt idx="9741">
                  <c:v>-21028432.468107998</c:v>
                </c:pt>
                <c:pt idx="9742">
                  <c:v>-21042103.265664995</c:v>
                </c:pt>
                <c:pt idx="9743">
                  <c:v>-21055772.008639</c:v>
                </c:pt>
                <c:pt idx="9744">
                  <c:v>-21069438.696958005</c:v>
                </c:pt>
                <c:pt idx="9745">
                  <c:v>-21083103.330548</c:v>
                </c:pt>
                <c:pt idx="9746">
                  <c:v>-21096765.909334999</c:v>
                </c:pt>
                <c:pt idx="9747">
                  <c:v>-21110426.433243997</c:v>
                </c:pt>
                <c:pt idx="9748">
                  <c:v>-21124084.902200997</c:v>
                </c:pt>
                <c:pt idx="9749">
                  <c:v>-21137741.316129003</c:v>
                </c:pt>
                <c:pt idx="9750">
                  <c:v>-21151395.674954005</c:v>
                </c:pt>
                <c:pt idx="9751">
                  <c:v>-21165047.978597999</c:v>
                </c:pt>
                <c:pt idx="9752">
                  <c:v>-21178698.226985</c:v>
                </c:pt>
                <c:pt idx="9753">
                  <c:v>-21192346.420036998</c:v>
                </c:pt>
                <c:pt idx="9754">
                  <c:v>-21205992.557675995</c:v>
                </c:pt>
                <c:pt idx="9755">
                  <c:v>-21219636.639823999</c:v>
                </c:pt>
                <c:pt idx="9756">
                  <c:v>-21233278.666402001</c:v>
                </c:pt>
                <c:pt idx="9757">
                  <c:v>-21246918.637330003</c:v>
                </c:pt>
                <c:pt idx="9758">
                  <c:v>-21260556.552529003</c:v>
                </c:pt>
                <c:pt idx="9759">
                  <c:v>-21274192.411916997</c:v>
                </c:pt>
                <c:pt idx="9760">
                  <c:v>-21287826.215414997</c:v>
                </c:pt>
                <c:pt idx="9761">
                  <c:v>-21301457.962940995</c:v>
                </c:pt>
                <c:pt idx="9762">
                  <c:v>-21315087.654412001</c:v>
                </c:pt>
                <c:pt idx="9763">
                  <c:v>-21328715.289745998</c:v>
                </c:pt>
                <c:pt idx="9764">
                  <c:v>-21342340.868860997</c:v>
                </c:pt>
                <c:pt idx="9765">
                  <c:v>-21355964.391671997</c:v>
                </c:pt>
                <c:pt idx="9766">
                  <c:v>-21369585.858095001</c:v>
                </c:pt>
                <c:pt idx="9767">
                  <c:v>-21383205.268046997</c:v>
                </c:pt>
                <c:pt idx="9768">
                  <c:v>-21396822.621441998</c:v>
                </c:pt>
                <c:pt idx="9769">
                  <c:v>-21410437.918194003</c:v>
                </c:pt>
                <c:pt idx="9770">
                  <c:v>-21424051.158217005</c:v>
                </c:pt>
                <c:pt idx="9771">
                  <c:v>-21437662.341425002</c:v>
                </c:pt>
                <c:pt idx="9772">
                  <c:v>-21451271.467730995</c:v>
                </c:pt>
                <c:pt idx="9773">
                  <c:v>-21464878.537046</c:v>
                </c:pt>
                <c:pt idx="9774">
                  <c:v>-21478483.549283002</c:v>
                </c:pt>
                <c:pt idx="9775">
                  <c:v>-21492086.504353005</c:v>
                </c:pt>
                <c:pt idx="9776">
                  <c:v>-21505687.402166001</c:v>
                </c:pt>
                <c:pt idx="9777">
                  <c:v>-21519286.242633995</c:v>
                </c:pt>
                <c:pt idx="9778">
                  <c:v>-21532883.025664002</c:v>
                </c:pt>
                <c:pt idx="9779">
                  <c:v>-21546477.751167998</c:v>
                </c:pt>
                <c:pt idx="9780">
                  <c:v>-21560070.419052001</c:v>
                </c:pt>
                <c:pt idx="9781">
                  <c:v>-21573661.029226001</c:v>
                </c:pt>
                <c:pt idx="9782">
                  <c:v>-21587249.581595995</c:v>
                </c:pt>
                <c:pt idx="9783">
                  <c:v>-21600836.076069999</c:v>
                </c:pt>
                <c:pt idx="9784">
                  <c:v>-21614420.512554005</c:v>
                </c:pt>
                <c:pt idx="9785">
                  <c:v>-21628002.890955001</c:v>
                </c:pt>
                <c:pt idx="9786">
                  <c:v>-21641583.211176001</c:v>
                </c:pt>
                <c:pt idx="9787">
                  <c:v>-21655161.473124001</c:v>
                </c:pt>
                <c:pt idx="9788">
                  <c:v>-21668737.676702004</c:v>
                </c:pt>
                <c:pt idx="9789">
                  <c:v>-21682311.821813997</c:v>
                </c:pt>
                <c:pt idx="9790">
                  <c:v>-21695883.908364005</c:v>
                </c:pt>
                <c:pt idx="9791">
                  <c:v>-21709453.936253</c:v>
                </c:pt>
                <c:pt idx="9792">
                  <c:v>-21723021.905384</c:v>
                </c:pt>
                <c:pt idx="9793">
                  <c:v>-21736587.815659001</c:v>
                </c:pt>
                <c:pt idx="9794">
                  <c:v>-21750151.666976999</c:v>
                </c:pt>
                <c:pt idx="9795">
                  <c:v>-21763713.459240995</c:v>
                </c:pt>
                <c:pt idx="9796">
                  <c:v>-21777273.192349005</c:v>
                </c:pt>
                <c:pt idx="9797">
                  <c:v>-21790830.8662</c:v>
                </c:pt>
                <c:pt idx="9798">
                  <c:v>-21804386.480693996</c:v>
                </c:pt>
                <c:pt idx="9799">
                  <c:v>-21817940.035728</c:v>
                </c:pt>
                <c:pt idx="9800">
                  <c:v>-21831491.531200998</c:v>
                </c:pt>
                <c:pt idx="9801">
                  <c:v>-21845040.967007995</c:v>
                </c:pt>
                <c:pt idx="9802">
                  <c:v>-21858588.343046997</c:v>
                </c:pt>
                <c:pt idx="9803">
                  <c:v>-21872133.659212999</c:v>
                </c:pt>
                <c:pt idx="9804">
                  <c:v>-21885676.915401995</c:v>
                </c:pt>
                <c:pt idx="9805">
                  <c:v>-21899218.111508001</c:v>
                </c:pt>
                <c:pt idx="9806">
                  <c:v>-21912757.247424997</c:v>
                </c:pt>
                <c:pt idx="9807">
                  <c:v>-21926294.323046997</c:v>
                </c:pt>
                <c:pt idx="9808">
                  <c:v>-21939829.338268001</c:v>
                </c:pt>
                <c:pt idx="9809">
                  <c:v>-21953362.292977996</c:v>
                </c:pt>
                <c:pt idx="9810">
                  <c:v>-21966893.187070996</c:v>
                </c:pt>
                <c:pt idx="9811">
                  <c:v>-21980422.020437997</c:v>
                </c:pt>
                <c:pt idx="9812">
                  <c:v>-21993948.792967997</c:v>
                </c:pt>
                <c:pt idx="9813">
                  <c:v>-22007473.504553001</c:v>
                </c:pt>
                <c:pt idx="9814">
                  <c:v>-22020996.155081</c:v>
                </c:pt>
                <c:pt idx="9815">
                  <c:v>-22034516.744441997</c:v>
                </c:pt>
                <c:pt idx="9816">
                  <c:v>-22048035.272523001</c:v>
                </c:pt>
                <c:pt idx="9817">
                  <c:v>-22061551.739213996</c:v>
                </c:pt>
                <c:pt idx="9818">
                  <c:v>-22075066.144400001</c:v>
                </c:pt>
                <c:pt idx="9819">
                  <c:v>-22088578.487967998</c:v>
                </c:pt>
                <c:pt idx="9820">
                  <c:v>-22102088.769804996</c:v>
                </c:pt>
                <c:pt idx="9821">
                  <c:v>-22115596.989795998</c:v>
                </c:pt>
                <c:pt idx="9822">
                  <c:v>-22129103.147824001</c:v>
                </c:pt>
                <c:pt idx="9823">
                  <c:v>-22142607.243775997</c:v>
                </c:pt>
                <c:pt idx="9824">
                  <c:v>-22156109.277532998</c:v>
                </c:pt>
                <c:pt idx="9825">
                  <c:v>-22169609.248980001</c:v>
                </c:pt>
                <c:pt idx="9826">
                  <c:v>-22183107.157997999</c:v>
                </c:pt>
                <c:pt idx="9827">
                  <c:v>-22196603.004469998</c:v>
                </c:pt>
                <c:pt idx="9828">
                  <c:v>-22210096.788276002</c:v>
                </c:pt>
                <c:pt idx="9829">
                  <c:v>-22223588.509296998</c:v>
                </c:pt>
                <c:pt idx="9830">
                  <c:v>-22237078.167412996</c:v>
                </c:pt>
                <c:pt idx="9831">
                  <c:v>-22250565.762504</c:v>
                </c:pt>
                <c:pt idx="9832">
                  <c:v>-22264051.294446997</c:v>
                </c:pt>
                <c:pt idx="9833">
                  <c:v>-22277534.763122</c:v>
                </c:pt>
                <c:pt idx="9834">
                  <c:v>-22291016.168405998</c:v>
                </c:pt>
                <c:pt idx="9835">
                  <c:v>-22304495.510175001</c:v>
                </c:pt>
                <c:pt idx="9836">
                  <c:v>-22317972.788306005</c:v>
                </c:pt>
                <c:pt idx="9837">
                  <c:v>-22331448.002674997</c:v>
                </c:pt>
                <c:pt idx="9838">
                  <c:v>-22344921.153157003</c:v>
                </c:pt>
                <c:pt idx="9839">
                  <c:v>-22358392.239624999</c:v>
                </c:pt>
                <c:pt idx="9840">
                  <c:v>-22371861.261954997</c:v>
                </c:pt>
                <c:pt idx="9841">
                  <c:v>-22385328.220019002</c:v>
                </c:pt>
                <c:pt idx="9842">
                  <c:v>-22398793.11369</c:v>
                </c:pt>
                <c:pt idx="9843">
                  <c:v>-22412255.942838997</c:v>
                </c:pt>
                <c:pt idx="9844">
                  <c:v>-22425716.707339</c:v>
                </c:pt>
                <c:pt idx="9845">
                  <c:v>-22439175.407058995</c:v>
                </c:pt>
                <c:pt idx="9846">
                  <c:v>-22452632.041869998</c:v>
                </c:pt>
                <c:pt idx="9847">
                  <c:v>-22466086.611641996</c:v>
                </c:pt>
                <c:pt idx="9848">
                  <c:v>-22479539.116243001</c:v>
                </c:pt>
                <c:pt idx="9849">
                  <c:v>-22492989.555540998</c:v>
                </c:pt>
                <c:pt idx="9850">
                  <c:v>-22506437.929404002</c:v>
                </c:pt>
                <c:pt idx="9851">
                  <c:v>-22519884.2377</c:v>
                </c:pt>
                <c:pt idx="9852">
                  <c:v>-22533328.480292995</c:v>
                </c:pt>
                <c:pt idx="9853">
                  <c:v>-22546770.657049999</c:v>
                </c:pt>
                <c:pt idx="9854">
                  <c:v>-22560210.767835997</c:v>
                </c:pt>
                <c:pt idx="9855">
                  <c:v>-22573648.812516004</c:v>
                </c:pt>
                <c:pt idx="9856">
                  <c:v>-22587084.790952001</c:v>
                </c:pt>
                <c:pt idx="9857">
                  <c:v>-22600518.703008994</c:v>
                </c:pt>
                <c:pt idx="9858">
                  <c:v>-22613950.548548002</c:v>
                </c:pt>
                <c:pt idx="9859">
                  <c:v>-22627380.327431995</c:v>
                </c:pt>
                <c:pt idx="9860">
                  <c:v>-22640808.039521001</c:v>
                </c:pt>
                <c:pt idx="9861">
                  <c:v>-22654233.684676997</c:v>
                </c:pt>
                <c:pt idx="9862">
                  <c:v>-22667657.262758002</c:v>
                </c:pt>
                <c:pt idx="9863">
                  <c:v>-22681078.773624998</c:v>
                </c:pt>
                <c:pt idx="9864">
                  <c:v>-22694498.217135999</c:v>
                </c:pt>
                <c:pt idx="9865">
                  <c:v>-22707915.593148995</c:v>
                </c:pt>
                <c:pt idx="9866">
                  <c:v>-22721330.901520997</c:v>
                </c:pt>
                <c:pt idx="9867">
                  <c:v>-22734744.142108999</c:v>
                </c:pt>
                <c:pt idx="9868">
                  <c:v>-22748155.314768001</c:v>
                </c:pt>
                <c:pt idx="9869">
                  <c:v>-22761564.419355001</c:v>
                </c:pt>
                <c:pt idx="9870">
                  <c:v>-22774971.455722999</c:v>
                </c:pt>
                <c:pt idx="9871">
                  <c:v>-22788376.423727997</c:v>
                </c:pt>
                <c:pt idx="9872">
                  <c:v>-22801779.323221002</c:v>
                </c:pt>
                <c:pt idx="9873">
                  <c:v>-22815180.154056005</c:v>
                </c:pt>
                <c:pt idx="9874">
                  <c:v>-22828578.916085001</c:v>
                </c:pt>
                <c:pt idx="9875">
                  <c:v>-22841975.609160002</c:v>
                </c:pt>
                <c:pt idx="9876">
                  <c:v>-22855370.233130001</c:v>
                </c:pt>
                <c:pt idx="9877">
                  <c:v>-22868762.787846994</c:v>
                </c:pt>
                <c:pt idx="9878">
                  <c:v>-22882153.273159001</c:v>
                </c:pt>
                <c:pt idx="9879">
                  <c:v>-22895541.688914999</c:v>
                </c:pt>
                <c:pt idx="9880">
                  <c:v>-22908928.034963001</c:v>
                </c:pt>
                <c:pt idx="9881">
                  <c:v>-22922312.311149999</c:v>
                </c:pt>
                <c:pt idx="9882">
                  <c:v>-22935694.517324004</c:v>
                </c:pt>
                <c:pt idx="9883">
                  <c:v>-22949074.653331</c:v>
                </c:pt>
                <c:pt idx="9884">
                  <c:v>-22962452.719014</c:v>
                </c:pt>
                <c:pt idx="9885">
                  <c:v>-22975828.714221001</c:v>
                </c:pt>
                <c:pt idx="9886">
                  <c:v>-22989202.638793003</c:v>
                </c:pt>
                <c:pt idx="9887">
                  <c:v>-23002574.492574997</c:v>
                </c:pt>
                <c:pt idx="9888">
                  <c:v>-23015944.275409997</c:v>
                </c:pt>
                <c:pt idx="9889">
                  <c:v>-23029311.987137996</c:v>
                </c:pt>
                <c:pt idx="9890">
                  <c:v>-23042677.627602998</c:v>
                </c:pt>
                <c:pt idx="9891">
                  <c:v>-23056041.196642999</c:v>
                </c:pt>
                <c:pt idx="9892">
                  <c:v>-23069402.694100004</c:v>
                </c:pt>
                <c:pt idx="9893">
                  <c:v>-23082762.119812001</c:v>
                </c:pt>
                <c:pt idx="9894">
                  <c:v>-23096119.473617993</c:v>
                </c:pt>
                <c:pt idx="9895">
                  <c:v>-23109474.755355</c:v>
                </c:pt>
                <c:pt idx="9896">
                  <c:v>-23122827.964861996</c:v>
                </c:pt>
                <c:pt idx="9897">
                  <c:v>-23136179.101973996</c:v>
                </c:pt>
                <c:pt idx="9898">
                  <c:v>-23149528.166527003</c:v>
                </c:pt>
                <c:pt idx="9899">
                  <c:v>-23162875.158357009</c:v>
                </c:pt>
                <c:pt idx="9900">
                  <c:v>-23176220.077296998</c:v>
                </c:pt>
                <c:pt idx="9901">
                  <c:v>-23189562.923183002</c:v>
                </c:pt>
                <c:pt idx="9902">
                  <c:v>-23202903.695844997</c:v>
                </c:pt>
                <c:pt idx="9903">
                  <c:v>-23216242.395118002</c:v>
                </c:pt>
                <c:pt idx="9904">
                  <c:v>-23229579.020831995</c:v>
                </c:pt>
                <c:pt idx="9905">
                  <c:v>-23242913.572818995</c:v>
                </c:pt>
                <c:pt idx="9906">
                  <c:v>-23256246.050907999</c:v>
                </c:pt>
                <c:pt idx="9907">
                  <c:v>-23269576.45493</c:v>
                </c:pt>
                <c:pt idx="9908">
                  <c:v>-23282904.784712996</c:v>
                </c:pt>
                <c:pt idx="9909">
                  <c:v>-23296231.040084999</c:v>
                </c:pt>
                <c:pt idx="9910">
                  <c:v>-23309555.220874995</c:v>
                </c:pt>
                <c:pt idx="9911">
                  <c:v>-23322877.326907001</c:v>
                </c:pt>
                <c:pt idx="9912">
                  <c:v>-23336197.358008999</c:v>
                </c:pt>
                <c:pt idx="9913">
                  <c:v>-23349515.314006004</c:v>
                </c:pt>
                <c:pt idx="9914">
                  <c:v>-23362831.194723003</c:v>
                </c:pt>
                <c:pt idx="9915">
                  <c:v>-23376144.999981996</c:v>
                </c:pt>
                <c:pt idx="9916">
                  <c:v>-23389456.729608998</c:v>
                </c:pt>
                <c:pt idx="9917">
                  <c:v>-23402766.383423995</c:v>
                </c:pt>
                <c:pt idx="9918">
                  <c:v>-23416073.961249996</c:v>
                </c:pt>
                <c:pt idx="9919">
                  <c:v>-23429379.462907996</c:v>
                </c:pt>
                <c:pt idx="9920">
                  <c:v>-23442682.888218995</c:v>
                </c:pt>
                <c:pt idx="9921">
                  <c:v>-23455984.237001002</c:v>
                </c:pt>
                <c:pt idx="9922">
                  <c:v>-23469283.509073995</c:v>
                </c:pt>
                <c:pt idx="9923">
                  <c:v>-23482580.704256006</c:v>
                </c:pt>
                <c:pt idx="9924">
                  <c:v>-23495875.822363999</c:v>
                </c:pt>
                <c:pt idx="9925">
                  <c:v>-23509168.863216002</c:v>
                </c:pt>
                <c:pt idx="9926">
                  <c:v>-23522459.826627001</c:v>
                </c:pt>
                <c:pt idx="9927">
                  <c:v>-23535748.712412</c:v>
                </c:pt>
                <c:pt idx="9928">
                  <c:v>-23549035.520387001</c:v>
                </c:pt>
                <c:pt idx="9929">
                  <c:v>-23562320.250365</c:v>
                </c:pt>
                <c:pt idx="9930">
                  <c:v>-23575602.902158</c:v>
                </c:pt>
                <c:pt idx="9931">
                  <c:v>-23588883.475580998</c:v>
                </c:pt>
                <c:pt idx="9932">
                  <c:v>-23602161.970442995</c:v>
                </c:pt>
                <c:pt idx="9933">
                  <c:v>-23615438.386557005</c:v>
                </c:pt>
                <c:pt idx="9934">
                  <c:v>-23628712.723731995</c:v>
                </c:pt>
                <c:pt idx="9935">
                  <c:v>-23641984.981777992</c:v>
                </c:pt>
                <c:pt idx="9936">
                  <c:v>-23655255.160503998</c:v>
                </c:pt>
                <c:pt idx="9937">
                  <c:v>-23668523.259716999</c:v>
                </c:pt>
                <c:pt idx="9938">
                  <c:v>-23681789.279226001</c:v>
                </c:pt>
                <c:pt idx="9939">
                  <c:v>-23695053.218835998</c:v>
                </c:pt>
                <c:pt idx="9940">
                  <c:v>-23708315.078353003</c:v>
                </c:pt>
                <c:pt idx="9941">
                  <c:v>-23721574.857583001</c:v>
                </c:pt>
                <c:pt idx="9942">
                  <c:v>-23734832.556330003</c:v>
                </c:pt>
                <c:pt idx="9943">
                  <c:v>-23748088.174397003</c:v>
                </c:pt>
                <c:pt idx="9944">
                  <c:v>-23761341.711587001</c:v>
                </c:pt>
                <c:pt idx="9945">
                  <c:v>-23774593.167702999</c:v>
                </c:pt>
                <c:pt idx="9946">
                  <c:v>-23787842.542544998</c:v>
                </c:pt>
                <c:pt idx="9947">
                  <c:v>-23801089.835914999</c:v>
                </c:pt>
                <c:pt idx="9948">
                  <c:v>-23814335.047611997</c:v>
                </c:pt>
                <c:pt idx="9949">
                  <c:v>-23827578.177436005</c:v>
                </c:pt>
                <c:pt idx="9950">
                  <c:v>-23840819.225184001</c:v>
                </c:pt>
                <c:pt idx="9951">
                  <c:v>-23854058.190655001</c:v>
                </c:pt>
                <c:pt idx="9952">
                  <c:v>-23867295.073644996</c:v>
                </c:pt>
                <c:pt idx="9953">
                  <c:v>-23880529.873950999</c:v>
                </c:pt>
                <c:pt idx="9954">
                  <c:v>-23893762.591367997</c:v>
                </c:pt>
                <c:pt idx="9955">
                  <c:v>-23906993.225689996</c:v>
                </c:pt>
                <c:pt idx="9956">
                  <c:v>-23920221.776712</c:v>
                </c:pt>
                <c:pt idx="9957">
                  <c:v>-23933448.244226001</c:v>
                </c:pt>
                <c:pt idx="9958">
                  <c:v>-23946672.628026005</c:v>
                </c:pt>
                <c:pt idx="9959">
                  <c:v>-23959894.927901994</c:v>
                </c:pt>
                <c:pt idx="9960">
                  <c:v>-23973115.143644996</c:v>
                </c:pt>
                <c:pt idx="9961">
                  <c:v>-23986333.275045995</c:v>
                </c:pt>
                <c:pt idx="9962">
                  <c:v>-23999549.321893997</c:v>
                </c:pt>
                <c:pt idx="9963">
                  <c:v>-24012763.283977993</c:v>
                </c:pt>
                <c:pt idx="9964">
                  <c:v>-24025975.161084</c:v>
                </c:pt>
                <c:pt idx="9965">
                  <c:v>-24039184.953001995</c:v>
                </c:pt>
                <c:pt idx="9966">
                  <c:v>-24052392.659515001</c:v>
                </c:pt>
                <c:pt idx="9967">
                  <c:v>-24065598.280410994</c:v>
                </c:pt>
                <c:pt idx="9968">
                  <c:v>-24078801.815474998</c:v>
                </c:pt>
                <c:pt idx="9969">
                  <c:v>-24092003.264488995</c:v>
                </c:pt>
                <c:pt idx="9970">
                  <c:v>-24105202.627237</c:v>
                </c:pt>
                <c:pt idx="9971">
                  <c:v>-24118399.903501995</c:v>
                </c:pt>
                <c:pt idx="9972">
                  <c:v>-24131595.093064997</c:v>
                </c:pt>
                <c:pt idx="9973">
                  <c:v>-24144788.195707999</c:v>
                </c:pt>
                <c:pt idx="9974">
                  <c:v>-24157979.211209998</c:v>
                </c:pt>
                <c:pt idx="9975">
                  <c:v>-24171168.139351003</c:v>
                </c:pt>
                <c:pt idx="9976">
                  <c:v>-24184354.979908995</c:v>
                </c:pt>
                <c:pt idx="9977">
                  <c:v>-24197539.732662998</c:v>
                </c:pt>
                <c:pt idx="9978">
                  <c:v>-24210722.397388</c:v>
                </c:pt>
                <c:pt idx="9979">
                  <c:v>-24223902.973862994</c:v>
                </c:pt>
                <c:pt idx="9980">
                  <c:v>-24237081.461860992</c:v>
                </c:pt>
                <c:pt idx="9981">
                  <c:v>-24250257.861157998</c:v>
                </c:pt>
                <c:pt idx="9982">
                  <c:v>-24263432.171528</c:v>
                </c:pt>
                <c:pt idx="9983">
                  <c:v>-24276604.392744001</c:v>
                </c:pt>
                <c:pt idx="9984">
                  <c:v>-24289774.524577998</c:v>
                </c:pt>
                <c:pt idx="9985">
                  <c:v>-24302942.566800997</c:v>
                </c:pt>
                <c:pt idx="9986">
                  <c:v>-24316108.519186005</c:v>
                </c:pt>
                <c:pt idx="9987">
                  <c:v>-24329272.381500997</c:v>
                </c:pt>
                <c:pt idx="9988">
                  <c:v>-24342434.153515</c:v>
                </c:pt>
                <c:pt idx="9989">
                  <c:v>-24355593.834998</c:v>
                </c:pt>
                <c:pt idx="9990">
                  <c:v>-24368751.425716996</c:v>
                </c:pt>
                <c:pt idx="9991">
                  <c:v>-24381906.925438996</c:v>
                </c:pt>
                <c:pt idx="9992">
                  <c:v>-24395060.333930001</c:v>
                </c:pt>
                <c:pt idx="9993">
                  <c:v>-24408211.650954004</c:v>
                </c:pt>
                <c:pt idx="9994">
                  <c:v>-24421360.876278002</c:v>
                </c:pt>
                <c:pt idx="9995">
                  <c:v>-24434508.009663995</c:v>
                </c:pt>
                <c:pt idx="9996">
                  <c:v>-24447653.050874997</c:v>
                </c:pt>
                <c:pt idx="9997">
                  <c:v>-24460795.999672994</c:v>
                </c:pt>
                <c:pt idx="9998">
                  <c:v>-24473936.85582</c:v>
                </c:pt>
                <c:pt idx="9999">
                  <c:v>-24487075.619075999</c:v>
                </c:pt>
                <c:pt idx="10000">
                  <c:v>-24500212.289200995</c:v>
                </c:pt>
                <c:pt idx="10001">
                  <c:v>-24513346.865954001</c:v>
                </c:pt>
                <c:pt idx="10002">
                  <c:v>-24526479.349092998</c:v>
                </c:pt>
                <c:pt idx="10003">
                  <c:v>-24539609.738375001</c:v>
                </c:pt>
                <c:pt idx="10004">
                  <c:v>-24552738.033555999</c:v>
                </c:pt>
                <c:pt idx="10005">
                  <c:v>-24565864.234393001</c:v>
                </c:pt>
                <c:pt idx="10006">
                  <c:v>-24578988.340640996</c:v>
                </c:pt>
                <c:pt idx="10007">
                  <c:v>-24592110.352053005</c:v>
                </c:pt>
                <c:pt idx="10008">
                  <c:v>-24605230.268382005</c:v>
                </c:pt>
                <c:pt idx="10009">
                  <c:v>-24618348.089382</c:v>
                </c:pt>
                <c:pt idx="10010">
                  <c:v>-24631463.814803999</c:v>
                </c:pt>
                <c:pt idx="10011">
                  <c:v>-24644577.444397997</c:v>
                </c:pt>
                <c:pt idx="10012">
                  <c:v>-24657688.977914996</c:v>
                </c:pt>
                <c:pt idx="10013">
                  <c:v>-24670798.415105</c:v>
                </c:pt>
                <c:pt idx="10014">
                  <c:v>-24683905.755713996</c:v>
                </c:pt>
                <c:pt idx="10015">
                  <c:v>-24697010.999491997</c:v>
                </c:pt>
                <c:pt idx="10016">
                  <c:v>-24710114.146185003</c:v>
                </c:pt>
                <c:pt idx="10017">
                  <c:v>-24723215.195539001</c:v>
                </c:pt>
                <c:pt idx="10018">
                  <c:v>-24736314.147297997</c:v>
                </c:pt>
                <c:pt idx="10019">
                  <c:v>-24749411.001207996</c:v>
                </c:pt>
                <c:pt idx="10020">
                  <c:v>-24762505.757011995</c:v>
                </c:pt>
                <c:pt idx="10021">
                  <c:v>-24775598.414453</c:v>
                </c:pt>
                <c:pt idx="10022">
                  <c:v>-24788688.973271996</c:v>
                </c:pt>
                <c:pt idx="10023">
                  <c:v>-24801777.433210995</c:v>
                </c:pt>
                <c:pt idx="10024">
                  <c:v>-24814863.794009998</c:v>
                </c:pt>
                <c:pt idx="10025">
                  <c:v>-24827948.055408996</c:v>
                </c:pt>
                <c:pt idx="10026">
                  <c:v>-24841030.217145</c:v>
                </c:pt>
                <c:pt idx="10027">
                  <c:v>-24854110.278957002</c:v>
                </c:pt>
                <c:pt idx="10028">
                  <c:v>-24867188.240580998</c:v>
                </c:pt>
                <c:pt idx="10029">
                  <c:v>-24880264.101755001</c:v>
                </c:pt>
                <c:pt idx="10030">
                  <c:v>-24893337.862212997</c:v>
                </c:pt>
                <c:pt idx="10031">
                  <c:v>-24906409.521688998</c:v>
                </c:pt>
                <c:pt idx="10032">
                  <c:v>-24919479.079916999</c:v>
                </c:pt>
                <c:pt idx="10033">
                  <c:v>-24932546.536630999</c:v>
                </c:pt>
                <c:pt idx="10034">
                  <c:v>-24945611.891562</c:v>
                </c:pt>
                <c:pt idx="10035">
                  <c:v>-24958675.144440997</c:v>
                </c:pt>
                <c:pt idx="10036">
                  <c:v>-24971736.294997998</c:v>
                </c:pt>
                <c:pt idx="10037">
                  <c:v>-24984795.342964001</c:v>
                </c:pt>
                <c:pt idx="10038">
                  <c:v>-24997852.288066</c:v>
                </c:pt>
                <c:pt idx="10039">
                  <c:v>-25010907.130033001</c:v>
                </c:pt>
                <c:pt idx="10040">
                  <c:v>-25023959.868592001</c:v>
                </c:pt>
                <c:pt idx="10041">
                  <c:v>-25037010.503467996</c:v>
                </c:pt>
                <c:pt idx="10042">
                  <c:v>-25050059.034386009</c:v>
                </c:pt>
                <c:pt idx="10043">
                  <c:v>-25063105.461072993</c:v>
                </c:pt>
                <c:pt idx="10044">
                  <c:v>-25076149.783249997</c:v>
                </c:pt>
                <c:pt idx="10045">
                  <c:v>-25089192.000640996</c:v>
                </c:pt>
                <c:pt idx="10046">
                  <c:v>-25102232.112968005</c:v>
                </c:pt>
                <c:pt idx="10047">
                  <c:v>-25115270.119952004</c:v>
                </c:pt>
                <c:pt idx="10048">
                  <c:v>-25128306.021312997</c:v>
                </c:pt>
                <c:pt idx="10049">
                  <c:v>-25141339.816770002</c:v>
                </c:pt>
                <c:pt idx="10050">
                  <c:v>-25154371.506042998</c:v>
                </c:pt>
                <c:pt idx="10051">
                  <c:v>-25167401.088847995</c:v>
                </c:pt>
                <c:pt idx="10052">
                  <c:v>-25180428.564902999</c:v>
                </c:pt>
                <c:pt idx="10053">
                  <c:v>-25193453.933922999</c:v>
                </c:pt>
                <c:pt idx="10054">
                  <c:v>-25206477.195625</c:v>
                </c:pt>
                <c:pt idx="10055">
                  <c:v>-25219498.349721</c:v>
                </c:pt>
                <c:pt idx="10056">
                  <c:v>-25232517.395925999</c:v>
                </c:pt>
                <c:pt idx="10057">
                  <c:v>-25245534.333953001</c:v>
                </c:pt>
                <c:pt idx="10058">
                  <c:v>-25258549.163511995</c:v>
                </c:pt>
                <c:pt idx="10059">
                  <c:v>-25271561.884314999</c:v>
                </c:pt>
                <c:pt idx="10060">
                  <c:v>-25284572.496072002</c:v>
                </c:pt>
                <c:pt idx="10061">
                  <c:v>-25297580.998491995</c:v>
                </c:pt>
                <c:pt idx="10062">
                  <c:v>-25310587.391283002</c:v>
                </c:pt>
                <c:pt idx="10063">
                  <c:v>-25323591.674154002</c:v>
                </c:pt>
                <c:pt idx="10064">
                  <c:v>-25336593.846809</c:v>
                </c:pt>
                <c:pt idx="10065">
                  <c:v>-25349593.908957001</c:v>
                </c:pt>
                <c:pt idx="10066">
                  <c:v>-25362591.860300001</c:v>
                </c:pt>
                <c:pt idx="10067">
                  <c:v>-25375587.700542998</c:v>
                </c:pt>
                <c:pt idx="10068">
                  <c:v>-25388581.429389998</c:v>
                </c:pt>
                <c:pt idx="10069">
                  <c:v>-25401573.046542998</c:v>
                </c:pt>
                <c:pt idx="10070">
                  <c:v>-25414562.551702</c:v>
                </c:pt>
                <c:pt idx="10071">
                  <c:v>-25427549.944568995</c:v>
                </c:pt>
                <c:pt idx="10072">
                  <c:v>-25440535.224843998</c:v>
                </c:pt>
                <c:pt idx="10073">
                  <c:v>-25453518.392225001</c:v>
                </c:pt>
                <c:pt idx="10074">
                  <c:v>-25466499.446408994</c:v>
                </c:pt>
                <c:pt idx="10075">
                  <c:v>-25479478.387095995</c:v>
                </c:pt>
                <c:pt idx="10076">
                  <c:v>-25492455.213978995</c:v>
                </c:pt>
                <c:pt idx="10077">
                  <c:v>-25505429.926755998</c:v>
                </c:pt>
                <c:pt idx="10078">
                  <c:v>-25518402.525120001</c:v>
                </c:pt>
                <c:pt idx="10079">
                  <c:v>-25531373.008765001</c:v>
                </c:pt>
                <c:pt idx="10080">
                  <c:v>-25544341.377384003</c:v>
                </c:pt>
                <c:pt idx="10081">
                  <c:v>-25557307.630667999</c:v>
                </c:pt>
                <c:pt idx="10082">
                  <c:v>-25570271.768309001</c:v>
                </c:pt>
                <c:pt idx="10083">
                  <c:v>-25583233.789995994</c:v>
                </c:pt>
                <c:pt idx="10084">
                  <c:v>-25596193.695418995</c:v>
                </c:pt>
                <c:pt idx="10085">
                  <c:v>-25609151.484266996</c:v>
                </c:pt>
                <c:pt idx="10086">
                  <c:v>-25622107.156227004</c:v>
                </c:pt>
                <c:pt idx="10087">
                  <c:v>-25635060.710983999</c:v>
                </c:pt>
                <c:pt idx="10088">
                  <c:v>-25648012.148226004</c:v>
                </c:pt>
                <c:pt idx="10089">
                  <c:v>-25660961.467636995</c:v>
                </c:pt>
                <c:pt idx="10090">
                  <c:v>-25673908.668901</c:v>
                </c:pt>
                <c:pt idx="10091">
                  <c:v>-25686853.751699995</c:v>
                </c:pt>
                <c:pt idx="10092">
                  <c:v>-25699796.715717997</c:v>
                </c:pt>
                <c:pt idx="10093">
                  <c:v>-25712737.560634997</c:v>
                </c:pt>
                <c:pt idx="10094">
                  <c:v>-25725676.286132</c:v>
                </c:pt>
                <c:pt idx="10095">
                  <c:v>-25738612.891888995</c:v>
                </c:pt>
                <c:pt idx="10096">
                  <c:v>-25751547.377583001</c:v>
                </c:pt>
                <c:pt idx="10097">
                  <c:v>-25764479.742892995</c:v>
                </c:pt>
                <c:pt idx="10098">
                  <c:v>-25777409.987495996</c:v>
                </c:pt>
                <c:pt idx="10099">
                  <c:v>-25790338.111067999</c:v>
                </c:pt>
                <c:pt idx="10100">
                  <c:v>-25803264.113283001</c:v>
                </c:pt>
                <c:pt idx="10101">
                  <c:v>-25816187.993814994</c:v>
                </c:pt>
                <c:pt idx="10102">
                  <c:v>-25829109.752339005</c:v>
                </c:pt>
                <c:pt idx="10103">
                  <c:v>-25842029.388527002</c:v>
                </c:pt>
                <c:pt idx="10104">
                  <c:v>-25854946.90205</c:v>
                </c:pt>
                <c:pt idx="10105">
                  <c:v>-25867862.292577997</c:v>
                </c:pt>
                <c:pt idx="10106">
                  <c:v>-25880775.559781</c:v>
                </c:pt>
                <c:pt idx="10107">
                  <c:v>-25893686.703329001</c:v>
                </c:pt>
                <c:pt idx="10108">
                  <c:v>-25906595.722888995</c:v>
                </c:pt>
                <c:pt idx="10109">
                  <c:v>-25919502.618128009</c:v>
                </c:pt>
                <c:pt idx="10110">
                  <c:v>-25932407.388712</c:v>
                </c:pt>
                <c:pt idx="10111">
                  <c:v>-25945310.034306005</c:v>
                </c:pt>
                <c:pt idx="10112">
                  <c:v>-25958210.554575998</c:v>
                </c:pt>
                <c:pt idx="10113">
                  <c:v>-25971108.949182998</c:v>
                </c:pt>
                <c:pt idx="10114">
                  <c:v>-25984005.217790999</c:v>
                </c:pt>
                <c:pt idx="10115">
                  <c:v>-25996899.360060997</c:v>
                </c:pt>
                <c:pt idx="10116">
                  <c:v>-26009791.375654001</c:v>
                </c:pt>
                <c:pt idx="10117">
                  <c:v>-26022681.264230002</c:v>
                </c:pt>
                <c:pt idx="10118">
                  <c:v>-26035569.025446996</c:v>
                </c:pt>
                <c:pt idx="10119">
                  <c:v>-26048454.658964004</c:v>
                </c:pt>
                <c:pt idx="10120">
                  <c:v>-26061338.164437</c:v>
                </c:pt>
                <c:pt idx="10121">
                  <c:v>-26074219.541522998</c:v>
                </c:pt>
                <c:pt idx="10122">
                  <c:v>-26087098.789877992</c:v>
                </c:pt>
                <c:pt idx="10123">
                  <c:v>-26099975.909154005</c:v>
                </c:pt>
                <c:pt idx="10124">
                  <c:v>-26112850.899006005</c:v>
                </c:pt>
                <c:pt idx="10125">
                  <c:v>-26125723.759086005</c:v>
                </c:pt>
                <c:pt idx="10126">
                  <c:v>-26138594.489046995</c:v>
                </c:pt>
                <c:pt idx="10127">
                  <c:v>-26151463.088537</c:v>
                </c:pt>
                <c:pt idx="10128">
                  <c:v>-26164329.557208002</c:v>
                </c:pt>
                <c:pt idx="10129">
                  <c:v>-26177193.894708</c:v>
                </c:pt>
                <c:pt idx="10130">
                  <c:v>-26190056.100685</c:v>
                </c:pt>
                <c:pt idx="10131">
                  <c:v>-26202916.174785003</c:v>
                </c:pt>
                <c:pt idx="10132">
                  <c:v>-26215774.116656009</c:v>
                </c:pt>
                <c:pt idx="10133">
                  <c:v>-26228629.925941996</c:v>
                </c:pt>
                <c:pt idx="10134">
                  <c:v>-26241483.602287002</c:v>
                </c:pt>
                <c:pt idx="10135">
                  <c:v>-26254335.145335998</c:v>
                </c:pt>
                <c:pt idx="10136">
                  <c:v>-26267184.554729003</c:v>
                </c:pt>
                <c:pt idx="10137">
                  <c:v>-26280031.830109004</c:v>
                </c:pt>
                <c:pt idx="10138">
                  <c:v>-26292876.971115995</c:v>
                </c:pt>
                <c:pt idx="10139">
                  <c:v>-26305719.977389999</c:v>
                </c:pt>
                <c:pt idx="10140">
                  <c:v>-26318560.848568998</c:v>
                </c:pt>
                <c:pt idx="10141">
                  <c:v>-26331399.584290996</c:v>
                </c:pt>
                <c:pt idx="10142">
                  <c:v>-26344236.184193999</c:v>
                </c:pt>
                <c:pt idx="10143">
                  <c:v>-26357070.647911996</c:v>
                </c:pt>
                <c:pt idx="10144">
                  <c:v>-26369902.975080997</c:v>
                </c:pt>
                <c:pt idx="10145">
                  <c:v>-26382733.165336005</c:v>
                </c:pt>
                <c:pt idx="10146">
                  <c:v>-26395561.218308005</c:v>
                </c:pt>
                <c:pt idx="10147">
                  <c:v>-26408387.133630998</c:v>
                </c:pt>
                <c:pt idx="10148">
                  <c:v>-26421210.910935</c:v>
                </c:pt>
                <c:pt idx="10149">
                  <c:v>-26434032.549850997</c:v>
                </c:pt>
                <c:pt idx="10150">
                  <c:v>-26446852.050007999</c:v>
                </c:pt>
                <c:pt idx="10151">
                  <c:v>-26459669.411034998</c:v>
                </c:pt>
                <c:pt idx="10152">
                  <c:v>-26472484.632558003</c:v>
                </c:pt>
                <c:pt idx="10153">
                  <c:v>-26485297.714205999</c:v>
                </c:pt>
                <c:pt idx="10154">
                  <c:v>-26498108.655602999</c:v>
                </c:pt>
                <c:pt idx="10155">
                  <c:v>-26510917.456372999</c:v>
                </c:pt>
                <c:pt idx="10156">
                  <c:v>-26523724.116142005</c:v>
                </c:pt>
                <c:pt idx="10157">
                  <c:v>-26536528.634531002</c:v>
                </c:pt>
                <c:pt idx="10158">
                  <c:v>-26549331.011163</c:v>
                </c:pt>
                <c:pt idx="10159">
                  <c:v>-26562131.245656997</c:v>
                </c:pt>
                <c:pt idx="10160">
                  <c:v>-26574929.337634999</c:v>
                </c:pt>
                <c:pt idx="10161">
                  <c:v>-26587725.286715996</c:v>
                </c:pt>
                <c:pt idx="10162">
                  <c:v>-26600519.092517</c:v>
                </c:pt>
                <c:pt idx="10163">
                  <c:v>-26613310.754655</c:v>
                </c:pt>
                <c:pt idx="10164">
                  <c:v>-26626100.272746999</c:v>
                </c:pt>
                <c:pt idx="10165">
                  <c:v>-26638887.646407999</c:v>
                </c:pt>
                <c:pt idx="10166">
                  <c:v>-26651672.875252999</c:v>
                </c:pt>
                <c:pt idx="10167">
                  <c:v>-26664455.958893996</c:v>
                </c:pt>
                <c:pt idx="10168">
                  <c:v>-26677236.896944001</c:v>
                </c:pt>
                <c:pt idx="10169">
                  <c:v>-26690015.689013995</c:v>
                </c:pt>
                <c:pt idx="10170">
                  <c:v>-26702792.334716003</c:v>
                </c:pt>
                <c:pt idx="10171">
                  <c:v>-26715566.833657999</c:v>
                </c:pt>
                <c:pt idx="10172">
                  <c:v>-26728339.185448997</c:v>
                </c:pt>
                <c:pt idx="10173">
                  <c:v>-26741109.389695995</c:v>
                </c:pt>
                <c:pt idx="10174">
                  <c:v>-26753877.446006998</c:v>
                </c:pt>
                <c:pt idx="10175">
                  <c:v>-26766643.353987999</c:v>
                </c:pt>
                <c:pt idx="10176">
                  <c:v>-26779407.113240998</c:v>
                </c:pt>
                <c:pt idx="10177">
                  <c:v>-26792168.723372996</c:v>
                </c:pt>
                <c:pt idx="10178">
                  <c:v>-26804928.183984999</c:v>
                </c:pt>
                <c:pt idx="10179">
                  <c:v>-26817685.494679995</c:v>
                </c:pt>
                <c:pt idx="10180">
                  <c:v>-26830440.655057006</c:v>
                </c:pt>
                <c:pt idx="10181">
                  <c:v>-26843193.664717998</c:v>
                </c:pt>
                <c:pt idx="10182">
                  <c:v>-26855944.523260996</c:v>
                </c:pt>
                <c:pt idx="10183">
                  <c:v>-26868693.230285</c:v>
                </c:pt>
                <c:pt idx="10184">
                  <c:v>-26881439.785386</c:v>
                </c:pt>
                <c:pt idx="10185">
                  <c:v>-26894184.188160002</c:v>
                </c:pt>
                <c:pt idx="10186">
                  <c:v>-26906926.438203</c:v>
                </c:pt>
                <c:pt idx="10187">
                  <c:v>-26919666.535108</c:v>
                </c:pt>
                <c:pt idx="10188">
                  <c:v>-26932404.478468996</c:v>
                </c:pt>
                <c:pt idx="10189">
                  <c:v>-26945140.267878998</c:v>
                </c:pt>
                <c:pt idx="10190">
                  <c:v>-26957873.902927998</c:v>
                </c:pt>
                <c:pt idx="10191">
                  <c:v>-26970605.383206997</c:v>
                </c:pt>
                <c:pt idx="10192">
                  <c:v>-26983334.708305001</c:v>
                </c:pt>
                <c:pt idx="10193">
                  <c:v>-26996061.877809998</c:v>
                </c:pt>
                <c:pt idx="10194">
                  <c:v>-27008786.891309999</c:v>
                </c:pt>
                <c:pt idx="10195">
                  <c:v>-27021509.748390999</c:v>
                </c:pt>
                <c:pt idx="10196">
                  <c:v>-27034230.448639002</c:v>
                </c:pt>
                <c:pt idx="10197">
                  <c:v>-27046948.991637994</c:v>
                </c:pt>
                <c:pt idx="10198">
                  <c:v>-27059665.376970999</c:v>
                </c:pt>
                <c:pt idx="10199">
                  <c:v>-27072379.604222003</c:v>
                </c:pt>
                <c:pt idx="10200">
                  <c:v>-27085091.672970999</c:v>
                </c:pt>
                <c:pt idx="10201">
                  <c:v>-27097801.582798995</c:v>
                </c:pt>
                <c:pt idx="10202">
                  <c:v>-27110509.333285999</c:v>
                </c:pt>
                <c:pt idx="10203">
                  <c:v>-27123214.924010996</c:v>
                </c:pt>
                <c:pt idx="10204">
                  <c:v>-27135918.354550004</c:v>
                </c:pt>
                <c:pt idx="10205">
                  <c:v>-27148619.624480005</c:v>
                </c:pt>
                <c:pt idx="10206">
                  <c:v>-27161318.733377997</c:v>
                </c:pt>
                <c:pt idx="10207">
                  <c:v>-27174015.680817995</c:v>
                </c:pt>
                <c:pt idx="10208">
                  <c:v>-27186710.466372997</c:v>
                </c:pt>
                <c:pt idx="10209">
                  <c:v>-27199403.089615997</c:v>
                </c:pt>
                <c:pt idx="10210">
                  <c:v>-27212093.550119001</c:v>
                </c:pt>
                <c:pt idx="10211">
                  <c:v>-27224781.847452998</c:v>
                </c:pt>
                <c:pt idx="10212">
                  <c:v>-27237467.981186997</c:v>
                </c:pt>
                <c:pt idx="10213">
                  <c:v>-27250151.950889997</c:v>
                </c:pt>
                <c:pt idx="10214">
                  <c:v>-27262833.756130002</c:v>
                </c:pt>
                <c:pt idx="10215">
                  <c:v>-27275513.396474</c:v>
                </c:pt>
                <c:pt idx="10216">
                  <c:v>-27288190.871486999</c:v>
                </c:pt>
                <c:pt idx="10217">
                  <c:v>-27300866.180734001</c:v>
                </c:pt>
                <c:pt idx="10218">
                  <c:v>-27313539.323779002</c:v>
                </c:pt>
                <c:pt idx="10219">
                  <c:v>-27326210.300184004</c:v>
                </c:pt>
                <c:pt idx="10220">
                  <c:v>-27338879.109512001</c:v>
                </c:pt>
                <c:pt idx="10221">
                  <c:v>-27351545.751324005</c:v>
                </c:pt>
                <c:pt idx="10222">
                  <c:v>-27364210.225177996</c:v>
                </c:pt>
                <c:pt idx="10223">
                  <c:v>-27376872.530634001</c:v>
                </c:pt>
                <c:pt idx="10224">
                  <c:v>-27389532.66725</c:v>
                </c:pt>
                <c:pt idx="10225">
                  <c:v>-27402190.634583004</c:v>
                </c:pt>
                <c:pt idx="10226">
                  <c:v>-27414846.432188001</c:v>
                </c:pt>
                <c:pt idx="10227">
                  <c:v>-27427500.059618995</c:v>
                </c:pt>
                <c:pt idx="10228">
                  <c:v>-27440151.516431998</c:v>
                </c:pt>
                <c:pt idx="10229">
                  <c:v>-27452800.802179001</c:v>
                </c:pt>
                <c:pt idx="10230">
                  <c:v>-27465447.916410998</c:v>
                </c:pt>
                <c:pt idx="10231">
                  <c:v>-27478092.858679999</c:v>
                </c:pt>
                <c:pt idx="10232">
                  <c:v>-27490735.628534004</c:v>
                </c:pt>
                <c:pt idx="10233">
                  <c:v>-27503376.225524001</c:v>
                </c:pt>
                <c:pt idx="10234">
                  <c:v>-27516014.649195999</c:v>
                </c:pt>
                <c:pt idx="10235">
                  <c:v>-27528650.899097998</c:v>
                </c:pt>
                <c:pt idx="10236">
                  <c:v>-27541284.974774998</c:v>
                </c:pt>
                <c:pt idx="10237">
                  <c:v>-27553916.875771996</c:v>
                </c:pt>
                <c:pt idx="10238">
                  <c:v>-27566546.601632997</c:v>
                </c:pt>
                <c:pt idx="10239">
                  <c:v>-27579174.151900001</c:v>
                </c:pt>
                <c:pt idx="10240">
                  <c:v>-27591799.526115999</c:v>
                </c:pt>
                <c:pt idx="10241">
                  <c:v>-27604422.723819997</c:v>
                </c:pt>
                <c:pt idx="10242">
                  <c:v>-27617043.744553</c:v>
                </c:pt>
                <c:pt idx="10243">
                  <c:v>-27629662.587854002</c:v>
                </c:pt>
                <c:pt idx="10244">
                  <c:v>-27642279.253258996</c:v>
                </c:pt>
                <c:pt idx="10245">
                  <c:v>-27654893.740307</c:v>
                </c:pt>
                <c:pt idx="10246">
                  <c:v>-27667506.048531</c:v>
                </c:pt>
                <c:pt idx="10247">
                  <c:v>-27680116.177468002</c:v>
                </c:pt>
                <c:pt idx="10248">
                  <c:v>-27692724.126650006</c:v>
                </c:pt>
                <c:pt idx="10249">
                  <c:v>-27705329.895609997</c:v>
                </c:pt>
                <c:pt idx="10250">
                  <c:v>-27717933.483879991</c:v>
                </c:pt>
                <c:pt idx="10251">
                  <c:v>-27730534.89099</c:v>
                </c:pt>
                <c:pt idx="10252">
                  <c:v>-27743134.116470005</c:v>
                </c:pt>
                <c:pt idx="10253">
                  <c:v>-27755731.159848996</c:v>
                </c:pt>
                <c:pt idx="10254">
                  <c:v>-27768326.020652998</c:v>
                </c:pt>
                <c:pt idx="10255">
                  <c:v>-27780918.698408999</c:v>
                </c:pt>
                <c:pt idx="10256">
                  <c:v>-27793509.192643002</c:v>
                </c:pt>
                <c:pt idx="10257">
                  <c:v>-27806097.50288</c:v>
                </c:pt>
                <c:pt idx="10258">
                  <c:v>-27818683.628640998</c:v>
                </c:pt>
                <c:pt idx="10259">
                  <c:v>-27831267.569450997</c:v>
                </c:pt>
                <c:pt idx="10260">
                  <c:v>-27843849.324829999</c:v>
                </c:pt>
                <c:pt idx="10261">
                  <c:v>-27856428.894297998</c:v>
                </c:pt>
                <c:pt idx="10262">
                  <c:v>-27869006.277374998</c:v>
                </c:pt>
                <c:pt idx="10263">
                  <c:v>-27881581.473578997</c:v>
                </c:pt>
                <c:pt idx="10264">
                  <c:v>-27894154.482426997</c:v>
                </c:pt>
                <c:pt idx="10265">
                  <c:v>-27906725.303435002</c:v>
                </c:pt>
                <c:pt idx="10266">
                  <c:v>-27919293.936119001</c:v>
                </c:pt>
                <c:pt idx="10267">
                  <c:v>-27931860.379992999</c:v>
                </c:pt>
                <c:pt idx="10268">
                  <c:v>-27944424.634569004</c:v>
                </c:pt>
                <c:pt idx="10269">
                  <c:v>-27956986.699360006</c:v>
                </c:pt>
                <c:pt idx="10270">
                  <c:v>-27969546.573876996</c:v>
                </c:pt>
                <c:pt idx="10271">
                  <c:v>-27982104.257630002</c:v>
                </c:pt>
                <c:pt idx="10272">
                  <c:v>-27994659.750127003</c:v>
                </c:pt>
                <c:pt idx="10273">
                  <c:v>-28007213.050876997</c:v>
                </c:pt>
                <c:pt idx="10274">
                  <c:v>-28019764.159386009</c:v>
                </c:pt>
                <c:pt idx="10275">
                  <c:v>-28032313.07516</c:v>
                </c:pt>
                <c:pt idx="10276">
                  <c:v>-28044859.797704</c:v>
                </c:pt>
                <c:pt idx="10277">
                  <c:v>-28057404.326522004</c:v>
                </c:pt>
                <c:pt idx="10278">
                  <c:v>-28069946.661116</c:v>
                </c:pt>
                <c:pt idx="10279">
                  <c:v>-28082486.800988998</c:v>
                </c:pt>
                <c:pt idx="10280">
                  <c:v>-28095024.745639995</c:v>
                </c:pt>
                <c:pt idx="10281">
                  <c:v>-28107560.494569</c:v>
                </c:pt>
                <c:pt idx="10282">
                  <c:v>-28120094.047273997</c:v>
                </c:pt>
                <c:pt idx="10283">
                  <c:v>-28132625.403253995</c:v>
                </c:pt>
                <c:pt idx="10284">
                  <c:v>-28145154.562004</c:v>
                </c:pt>
                <c:pt idx="10285">
                  <c:v>-28157681.523019996</c:v>
                </c:pt>
                <c:pt idx="10286">
                  <c:v>-28170206.285796996</c:v>
                </c:pt>
                <c:pt idx="10287">
                  <c:v>-28182728.849826001</c:v>
                </c:pt>
                <c:pt idx="10288">
                  <c:v>-28195249.214602001</c:v>
                </c:pt>
                <c:pt idx="10289">
                  <c:v>-28207767.379613996</c:v>
                </c:pt>
                <c:pt idx="10290">
                  <c:v>-28220283.344353005</c:v>
                </c:pt>
                <c:pt idx="10291">
                  <c:v>-28232797.108308002</c:v>
                </c:pt>
                <c:pt idx="10292">
                  <c:v>-28245308.670967001</c:v>
                </c:pt>
                <c:pt idx="10293">
                  <c:v>-28257818.031816997</c:v>
                </c:pt>
                <c:pt idx="10294">
                  <c:v>-28270325.190343998</c:v>
                </c:pt>
                <c:pt idx="10295">
                  <c:v>-28282830.146032006</c:v>
                </c:pt>
                <c:pt idx="10296">
                  <c:v>-28295332.898365002</c:v>
                </c:pt>
                <c:pt idx="10297">
                  <c:v>-28307833.446826998</c:v>
                </c:pt>
                <c:pt idx="10298">
                  <c:v>-28320331.790897995</c:v>
                </c:pt>
                <c:pt idx="10299">
                  <c:v>-28332827.930059999</c:v>
                </c:pt>
                <c:pt idx="10300">
                  <c:v>-28345321.863790996</c:v>
                </c:pt>
                <c:pt idx="10301">
                  <c:v>-28357813.591570996</c:v>
                </c:pt>
                <c:pt idx="10302">
                  <c:v>-28370303.112876005</c:v>
                </c:pt>
                <c:pt idx="10303">
                  <c:v>-28382790.427182999</c:v>
                </c:pt>
                <c:pt idx="10304">
                  <c:v>-28395275.533968002</c:v>
                </c:pt>
                <c:pt idx="10305">
                  <c:v>-28407758.432704005</c:v>
                </c:pt>
                <c:pt idx="10306">
                  <c:v>-28420239.122864</c:v>
                </c:pt>
                <c:pt idx="10307">
                  <c:v>-28432717.603921998</c:v>
                </c:pt>
                <c:pt idx="10308">
                  <c:v>-28445193.875347</c:v>
                </c:pt>
                <c:pt idx="10309">
                  <c:v>-28457667.936609998</c:v>
                </c:pt>
                <c:pt idx="10310">
                  <c:v>-28470139.787178997</c:v>
                </c:pt>
                <c:pt idx="10311">
                  <c:v>-28482609.426522005</c:v>
                </c:pt>
                <c:pt idx="10312">
                  <c:v>-28495076.854107004</c:v>
                </c:pt>
                <c:pt idx="10313">
                  <c:v>-28507542.069397997</c:v>
                </c:pt>
                <c:pt idx="10314">
                  <c:v>-28520005.071859997</c:v>
                </c:pt>
                <c:pt idx="10315">
                  <c:v>-28532465.860957</c:v>
                </c:pt>
                <c:pt idx="10316">
                  <c:v>-28544924.436151005</c:v>
                </c:pt>
                <c:pt idx="10317">
                  <c:v>-28557380.796904001</c:v>
                </c:pt>
                <c:pt idx="10318">
                  <c:v>-28569834.942674994</c:v>
                </c:pt>
                <c:pt idx="10319">
                  <c:v>-28582286.872925002</c:v>
                </c:pt>
                <c:pt idx="10320">
                  <c:v>-28594736.587110002</c:v>
                </c:pt>
                <c:pt idx="10321">
                  <c:v>-28607184.084688995</c:v>
                </c:pt>
                <c:pt idx="10322">
                  <c:v>-28619629.365116999</c:v>
                </c:pt>
                <c:pt idx="10323">
                  <c:v>-28632072.427848991</c:v>
                </c:pt>
                <c:pt idx="10324">
                  <c:v>-28644513.272337999</c:v>
                </c:pt>
                <c:pt idx="10325">
                  <c:v>-28656951.898038</c:v>
                </c:pt>
                <c:pt idx="10326">
                  <c:v>-28669388.304400001</c:v>
                </c:pt>
                <c:pt idx="10327">
                  <c:v>-28681822.490874995</c:v>
                </c:pt>
                <c:pt idx="10328">
                  <c:v>-28694254.456912</c:v>
                </c:pt>
                <c:pt idx="10329">
                  <c:v>-28706684.201958995</c:v>
                </c:pt>
                <c:pt idx="10330">
                  <c:v>-28719111.725463998</c:v>
                </c:pt>
                <c:pt idx="10331">
                  <c:v>-28731537.026872996</c:v>
                </c:pt>
                <c:pt idx="10332">
                  <c:v>-28743960.105630998</c:v>
                </c:pt>
                <c:pt idx="10333">
                  <c:v>-28756380.961182997</c:v>
                </c:pt>
                <c:pt idx="10334">
                  <c:v>-28768799.592969999</c:v>
                </c:pt>
                <c:pt idx="10335">
                  <c:v>-28781216.000434998</c:v>
                </c:pt>
                <c:pt idx="10336">
                  <c:v>-28793630.183018997</c:v>
                </c:pt>
                <c:pt idx="10337">
                  <c:v>-28806042.140161</c:v>
                </c:pt>
                <c:pt idx="10338">
                  <c:v>-28818451.871300001</c:v>
                </c:pt>
                <c:pt idx="10339">
                  <c:v>-28830859.375872996</c:v>
                </c:pt>
                <c:pt idx="10340">
                  <c:v>-28843264.653317001</c:v>
                </c:pt>
                <c:pt idx="10341">
                  <c:v>-28855667.703066997</c:v>
                </c:pt>
                <c:pt idx="10342">
                  <c:v>-28868068.524558</c:v>
                </c:pt>
                <c:pt idx="10343">
                  <c:v>-28880467.117221005</c:v>
                </c:pt>
                <c:pt idx="10344">
                  <c:v>-28892863.480488997</c:v>
                </c:pt>
                <c:pt idx="10345">
                  <c:v>-28905257.613793999</c:v>
                </c:pt>
                <c:pt idx="10346">
                  <c:v>-28917649.516565003</c:v>
                </c:pt>
                <c:pt idx="10347">
                  <c:v>-28930039.18823</c:v>
                </c:pt>
                <c:pt idx="10348">
                  <c:v>-28942426.628217001</c:v>
                </c:pt>
                <c:pt idx="10349">
                  <c:v>-28954811.835953001</c:v>
                </c:pt>
                <c:pt idx="10350">
                  <c:v>-28967194.810862999</c:v>
                </c:pt>
                <c:pt idx="10351">
                  <c:v>-28979575.552370999</c:v>
                </c:pt>
                <c:pt idx="10352">
                  <c:v>-28991954.059900001</c:v>
                </c:pt>
                <c:pt idx="10353">
                  <c:v>-29004330.332873002</c:v>
                </c:pt>
                <c:pt idx="10354">
                  <c:v>-29016704.370710999</c:v>
                </c:pt>
                <c:pt idx="10355">
                  <c:v>-29029076.172832001</c:v>
                </c:pt>
                <c:pt idx="10356">
                  <c:v>-29041445.738657001</c:v>
                </c:pt>
                <c:pt idx="10357">
                  <c:v>-29053813.067601997</c:v>
                </c:pt>
                <c:pt idx="10358">
                  <c:v>-29066178.159085006</c:v>
                </c:pt>
                <c:pt idx="10359">
                  <c:v>-29078541.012520004</c:v>
                </c:pt>
                <c:pt idx="10360">
                  <c:v>-29090901.627321001</c:v>
                </c:pt>
                <c:pt idx="10361">
                  <c:v>-29103260.002903</c:v>
                </c:pt>
                <c:pt idx="10362">
                  <c:v>-29115616.138677001</c:v>
                </c:pt>
                <c:pt idx="10363">
                  <c:v>-29127970.034054004</c:v>
                </c:pt>
                <c:pt idx="10364">
                  <c:v>-29140321.688442998</c:v>
                </c:pt>
                <c:pt idx="10365">
                  <c:v>-29152671.101254001</c:v>
                </c:pt>
                <c:pt idx="10366">
                  <c:v>-29165018.271893997</c:v>
                </c:pt>
                <c:pt idx="10367">
                  <c:v>-29177363.19977</c:v>
                </c:pt>
                <c:pt idx="10368">
                  <c:v>-29189705.884287</c:v>
                </c:pt>
                <c:pt idx="10369">
                  <c:v>-29202046.324848995</c:v>
                </c:pt>
                <c:pt idx="10370">
                  <c:v>-29214384.520858996</c:v>
                </c:pt>
                <c:pt idx="10371">
                  <c:v>-29226720.471718997</c:v>
                </c:pt>
                <c:pt idx="10372">
                  <c:v>-29239054.176831</c:v>
                </c:pt>
                <c:pt idx="10373">
                  <c:v>-29251385.635593999</c:v>
                </c:pt>
                <c:pt idx="10374">
                  <c:v>-29263714.847406</c:v>
                </c:pt>
                <c:pt idx="10375">
                  <c:v>-29276041.811664999</c:v>
                </c:pt>
                <c:pt idx="10376">
                  <c:v>-29288366.527766999</c:v>
                </c:pt>
                <c:pt idx="10377">
                  <c:v>-29300688.995107997</c:v>
                </c:pt>
                <c:pt idx="10378">
                  <c:v>-29313009.213082001</c:v>
                </c:pt>
                <c:pt idx="10379">
                  <c:v>-29325327.181081995</c:v>
                </c:pt>
                <c:pt idx="10380">
                  <c:v>-29337642.898499001</c:v>
                </c:pt>
                <c:pt idx="10381">
                  <c:v>-29349956.364723999</c:v>
                </c:pt>
                <c:pt idx="10382">
                  <c:v>-29362267.579147</c:v>
                </c:pt>
                <c:pt idx="10383">
                  <c:v>-29374576.541157</c:v>
                </c:pt>
                <c:pt idx="10384">
                  <c:v>-29386883.25014</c:v>
                </c:pt>
                <c:pt idx="10385">
                  <c:v>-29399187.705483995</c:v>
                </c:pt>
                <c:pt idx="10386">
                  <c:v>-29411489.906571995</c:v>
                </c:pt>
                <c:pt idx="10387">
                  <c:v>-29423789.852789003</c:v>
                </c:pt>
                <c:pt idx="10388">
                  <c:v>-29436087.543516997</c:v>
                </c:pt>
                <c:pt idx="10389">
                  <c:v>-29448382.978138998</c:v>
                </c:pt>
                <c:pt idx="10390">
                  <c:v>-29460676.156035002</c:v>
                </c:pt>
                <c:pt idx="10391">
                  <c:v>-29472967.076584004</c:v>
                </c:pt>
                <c:pt idx="10392">
                  <c:v>-29485255.739163999</c:v>
                </c:pt>
                <c:pt idx="10393">
                  <c:v>-29497542.143151999</c:v>
                </c:pt>
                <c:pt idx="10394">
                  <c:v>-29509826.287926</c:v>
                </c:pt>
                <c:pt idx="10395">
                  <c:v>-29522108.172858</c:v>
                </c:pt>
                <c:pt idx="10396">
                  <c:v>-29534387.797323</c:v>
                </c:pt>
                <c:pt idx="10397">
                  <c:v>-29546665.160693996</c:v>
                </c:pt>
                <c:pt idx="10398">
                  <c:v>-29558940.262340996</c:v>
                </c:pt>
                <c:pt idx="10399">
                  <c:v>-29571213.101635002</c:v>
                </c:pt>
                <c:pt idx="10400">
                  <c:v>-29583483.677946001</c:v>
                </c:pt>
                <c:pt idx="10401">
                  <c:v>-29595751.990639996</c:v>
                </c:pt>
                <c:pt idx="10402">
                  <c:v>-29608018.039085001</c:v>
                </c:pt>
                <c:pt idx="10403">
                  <c:v>-29620281.822647002</c:v>
                </c:pt>
                <c:pt idx="10404">
                  <c:v>-29632543.340689</c:v>
                </c:pt>
                <c:pt idx="10405">
                  <c:v>-29644802.592574999</c:v>
                </c:pt>
                <c:pt idx="10406">
                  <c:v>-29657059.577667996</c:v>
                </c:pt>
                <c:pt idx="10407">
                  <c:v>-29669314.295329001</c:v>
                </c:pt>
                <c:pt idx="10408">
                  <c:v>-29681566.744915996</c:v>
                </c:pt>
                <c:pt idx="10409">
                  <c:v>-29693816.925788995</c:v>
                </c:pt>
                <c:pt idx="10410">
                  <c:v>-29706064.837306004</c:v>
                </c:pt>
                <c:pt idx="10411">
                  <c:v>-29718310.478822999</c:v>
                </c:pt>
                <c:pt idx="10412">
                  <c:v>-29730553.849694997</c:v>
                </c:pt>
                <c:pt idx="10413">
                  <c:v>-29742794.949275997</c:v>
                </c:pt>
                <c:pt idx="10414">
                  <c:v>-29755033.776919</c:v>
                </c:pt>
                <c:pt idx="10415">
                  <c:v>-29767270.331976</c:v>
                </c:pt>
                <c:pt idx="10416">
                  <c:v>-29779504.613798</c:v>
                </c:pt>
                <c:pt idx="10417">
                  <c:v>-29791736.621732999</c:v>
                </c:pt>
                <c:pt idx="10418">
                  <c:v>-29803966.355131</c:v>
                </c:pt>
                <c:pt idx="10419">
                  <c:v>-29816193.813338</c:v>
                </c:pt>
                <c:pt idx="10420">
                  <c:v>-29828418.995700002</c:v>
                </c:pt>
                <c:pt idx="10421">
                  <c:v>-29840641.901562002</c:v>
                </c:pt>
                <c:pt idx="10422">
                  <c:v>-29852862.530267999</c:v>
                </c:pt>
                <c:pt idx="10423">
                  <c:v>-29865080.881159998</c:v>
                </c:pt>
                <c:pt idx="10424">
                  <c:v>-29877296.953578997</c:v>
                </c:pt>
                <c:pt idx="10425">
                  <c:v>-29889510.746864997</c:v>
                </c:pt>
                <c:pt idx="10426">
                  <c:v>-29901722.260357998</c:v>
                </c:pt>
                <c:pt idx="10427">
                  <c:v>-29913931.493394997</c:v>
                </c:pt>
                <c:pt idx="10428">
                  <c:v>-29926138.445311997</c:v>
                </c:pt>
                <c:pt idx="10429">
                  <c:v>-29938343.115446001</c:v>
                </c:pt>
                <c:pt idx="10430">
                  <c:v>-29950545.50313</c:v>
                </c:pt>
                <c:pt idx="10431">
                  <c:v>-29962745.607696999</c:v>
                </c:pt>
                <c:pt idx="10432">
                  <c:v>-29974943.428479996</c:v>
                </c:pt>
                <c:pt idx="10433">
                  <c:v>-29987138.964808997</c:v>
                </c:pt>
                <c:pt idx="10434">
                  <c:v>-29999332.216012999</c:v>
                </c:pt>
                <c:pt idx="10435">
                  <c:v>-30011523.181420997</c:v>
                </c:pt>
                <c:pt idx="10436">
                  <c:v>-30023711.86036</c:v>
                </c:pt>
                <c:pt idx="10437">
                  <c:v>-30035898.252156004</c:v>
                </c:pt>
                <c:pt idx="10438">
                  <c:v>-30048082.356134005</c:v>
                </c:pt>
                <c:pt idx="10439">
                  <c:v>-30060264.171616998</c:v>
                </c:pt>
                <c:pt idx="10440">
                  <c:v>-30072443.697928999</c:v>
                </c:pt>
                <c:pt idx="10441">
                  <c:v>-30084620.934388999</c:v>
                </c:pt>
                <c:pt idx="10442">
                  <c:v>-30096795.880318996</c:v>
                </c:pt>
                <c:pt idx="10443">
                  <c:v>-30108968.535037</c:v>
                </c:pt>
                <c:pt idx="10444">
                  <c:v>-30121138.897860996</c:v>
                </c:pt>
                <c:pt idx="10445">
                  <c:v>-30133306.968107998</c:v>
                </c:pt>
                <c:pt idx="10446">
                  <c:v>-30145472.745091997</c:v>
                </c:pt>
                <c:pt idx="10447">
                  <c:v>-30157636.228127003</c:v>
                </c:pt>
                <c:pt idx="10448">
                  <c:v>-30169797.416528001</c:v>
                </c:pt>
                <c:pt idx="10449">
                  <c:v>-30181956.309604999</c:v>
                </c:pt>
                <c:pt idx="10450">
                  <c:v>-30194112.906669997</c:v>
                </c:pt>
                <c:pt idx="10451">
                  <c:v>-30206267.207029998</c:v>
                </c:pt>
                <c:pt idx="10452">
                  <c:v>-30218419.209996</c:v>
                </c:pt>
                <c:pt idx="10453">
                  <c:v>-30230568.914872997</c:v>
                </c:pt>
                <c:pt idx="10454">
                  <c:v>-30242716.320967998</c:v>
                </c:pt>
                <c:pt idx="10455">
                  <c:v>-30254861.427584</c:v>
                </c:pt>
                <c:pt idx="10456">
                  <c:v>-30267004.234026004</c:v>
                </c:pt>
                <c:pt idx="10457">
                  <c:v>-30279144.739596006</c:v>
                </c:pt>
                <c:pt idx="10458">
                  <c:v>-30291282.943593998</c:v>
                </c:pt>
                <c:pt idx="10459">
                  <c:v>-30303418.845320001</c:v>
                </c:pt>
                <c:pt idx="10460">
                  <c:v>-30315552.444073997</c:v>
                </c:pt>
                <c:pt idx="10461">
                  <c:v>-30327683.739151999</c:v>
                </c:pt>
                <c:pt idx="10462">
                  <c:v>-30339812.729850002</c:v>
                </c:pt>
                <c:pt idx="10463">
                  <c:v>-30351939.415463995</c:v>
                </c:pt>
                <c:pt idx="10464">
                  <c:v>-30364063.795286998</c:v>
                </c:pt>
                <c:pt idx="10465">
                  <c:v>-30376185.868611995</c:v>
                </c:pt>
                <c:pt idx="10466">
                  <c:v>-30388305.634731002</c:v>
                </c:pt>
                <c:pt idx="10467">
                  <c:v>-30400423.092932001</c:v>
                </c:pt>
                <c:pt idx="10468">
                  <c:v>-30412538.242506001</c:v>
                </c:pt>
                <c:pt idx="10469">
                  <c:v>-30424651.082739998</c:v>
                </c:pt>
                <c:pt idx="10470">
                  <c:v>-30436761.612921003</c:v>
                </c:pt>
                <c:pt idx="10471">
                  <c:v>-30448869.832333002</c:v>
                </c:pt>
                <c:pt idx="10472">
                  <c:v>-30460975.740260996</c:v>
                </c:pt>
                <c:pt idx="10473">
                  <c:v>-30473079.335988998</c:v>
                </c:pt>
                <c:pt idx="10474">
                  <c:v>-30485180.618796002</c:v>
                </c:pt>
                <c:pt idx="10475">
                  <c:v>-30497279.587964997</c:v>
                </c:pt>
                <c:pt idx="10476">
                  <c:v>-30509376.242773995</c:v>
                </c:pt>
                <c:pt idx="10477">
                  <c:v>-30521470.582501002</c:v>
                </c:pt>
                <c:pt idx="10478">
                  <c:v>-30533562.606423005</c:v>
                </c:pt>
                <c:pt idx="10479">
                  <c:v>-30545652.313816</c:v>
                </c:pt>
                <c:pt idx="10480">
                  <c:v>-30557739.703953002</c:v>
                </c:pt>
                <c:pt idx="10481">
                  <c:v>-30569824.776108999</c:v>
                </c:pt>
                <c:pt idx="10482">
                  <c:v>-30581907.529555</c:v>
                </c:pt>
                <c:pt idx="10483">
                  <c:v>-30593987.963560995</c:v>
                </c:pt>
                <c:pt idx="10484">
                  <c:v>-30606066.077397998</c:v>
                </c:pt>
                <c:pt idx="10485">
                  <c:v>-30618141.870333001</c:v>
                </c:pt>
                <c:pt idx="10486">
                  <c:v>-30630215.341634002</c:v>
                </c:pt>
                <c:pt idx="10487">
                  <c:v>-30642286.490564998</c:v>
                </c:pt>
                <c:pt idx="10488">
                  <c:v>-30654355.316393003</c:v>
                </c:pt>
                <c:pt idx="10489">
                  <c:v>-30666421.818379004</c:v>
                </c:pt>
                <c:pt idx="10490">
                  <c:v>-30678485.995786998</c:v>
                </c:pt>
                <c:pt idx="10491">
                  <c:v>-30690547.847876996</c:v>
                </c:pt>
                <c:pt idx="10492">
                  <c:v>-30702607.373909</c:v>
                </c:pt>
                <c:pt idx="10493">
                  <c:v>-30714664.573139999</c:v>
                </c:pt>
                <c:pt idx="10494">
                  <c:v>-30726719.444828995</c:v>
                </c:pt>
                <c:pt idx="10495">
                  <c:v>-30738771.988232002</c:v>
                </c:pt>
                <c:pt idx="10496">
                  <c:v>-30750822.202601995</c:v>
                </c:pt>
                <c:pt idx="10497">
                  <c:v>-30762870.087193996</c:v>
                </c:pt>
                <c:pt idx="10498">
                  <c:v>-30774915.641259</c:v>
                </c:pt>
                <c:pt idx="10499">
                  <c:v>-30786958.864048995</c:v>
                </c:pt>
                <c:pt idx="10500">
                  <c:v>-30798999.754812997</c:v>
                </c:pt>
                <c:pt idx="10501">
                  <c:v>-30811038.312800001</c:v>
                </c:pt>
                <c:pt idx="10502">
                  <c:v>-30823074.537257999</c:v>
                </c:pt>
                <c:pt idx="10503">
                  <c:v>-30835108.427430995</c:v>
                </c:pt>
                <c:pt idx="10504">
                  <c:v>-30847139.982565995</c:v>
                </c:pt>
                <c:pt idx="10505">
                  <c:v>-30859169.201904997</c:v>
                </c:pt>
                <c:pt idx="10506">
                  <c:v>-30871196.084690996</c:v>
                </c:pt>
                <c:pt idx="10507">
                  <c:v>-30883220.630165003</c:v>
                </c:pt>
                <c:pt idx="10508">
                  <c:v>-30895242.837565999</c:v>
                </c:pt>
                <c:pt idx="10509">
                  <c:v>-30907262.706133999</c:v>
                </c:pt>
                <c:pt idx="10510">
                  <c:v>-30919280.235105</c:v>
                </c:pt>
                <c:pt idx="10511">
                  <c:v>-30931295.423715997</c:v>
                </c:pt>
                <c:pt idx="10512">
                  <c:v>-30943308.271200996</c:v>
                </c:pt>
                <c:pt idx="10513">
                  <c:v>-30955318.776794001</c:v>
                </c:pt>
                <c:pt idx="10514">
                  <c:v>-30967326.939727001</c:v>
                </c:pt>
                <c:pt idx="10515">
                  <c:v>-30979332.759230997</c:v>
                </c:pt>
                <c:pt idx="10516">
                  <c:v>-30991336.234537005</c:v>
                </c:pt>
                <c:pt idx="10517">
                  <c:v>-31003337.364871997</c:v>
                </c:pt>
                <c:pt idx="10518">
                  <c:v>-31015336.149464</c:v>
                </c:pt>
                <c:pt idx="10519">
                  <c:v>-31027332.587537996</c:v>
                </c:pt>
                <c:pt idx="10520">
                  <c:v>-31039326.678321004</c:v>
                </c:pt>
                <c:pt idx="10521">
                  <c:v>-31051318.421033997</c:v>
                </c:pt>
                <c:pt idx="10522">
                  <c:v>-31063307.814901005</c:v>
                </c:pt>
                <c:pt idx="10523">
                  <c:v>-31075294.859142005</c:v>
                </c:pt>
                <c:pt idx="10524">
                  <c:v>-31087279.552976999</c:v>
                </c:pt>
                <c:pt idx="10525">
                  <c:v>-31099261.895624999</c:v>
                </c:pt>
                <c:pt idx="10526">
                  <c:v>-31111241.886302005</c:v>
                </c:pt>
                <c:pt idx="10527">
                  <c:v>-31123219.524225</c:v>
                </c:pt>
                <c:pt idx="10528">
                  <c:v>-31135194.808607999</c:v>
                </c:pt>
                <c:pt idx="10529">
                  <c:v>-31147167.738665</c:v>
                </c:pt>
                <c:pt idx="10530">
                  <c:v>-31159138.313607</c:v>
                </c:pt>
                <c:pt idx="10531">
                  <c:v>-31171106.532646</c:v>
                </c:pt>
                <c:pt idx="10532">
                  <c:v>-31183072.394990999</c:v>
                </c:pt>
                <c:pt idx="10533">
                  <c:v>-31195035.899851002</c:v>
                </c:pt>
                <c:pt idx="10534">
                  <c:v>-31206997.046432</c:v>
                </c:pt>
                <c:pt idx="10535">
                  <c:v>-31218955.833939999</c:v>
                </c:pt>
                <c:pt idx="10536">
                  <c:v>-31230912.261580002</c:v>
                </c:pt>
                <c:pt idx="10537">
                  <c:v>-31242866.328555003</c:v>
                </c:pt>
                <c:pt idx="10538">
                  <c:v>-31254818.034065999</c:v>
                </c:pt>
                <c:pt idx="10539">
                  <c:v>-31266767.377315</c:v>
                </c:pt>
                <c:pt idx="10540">
                  <c:v>-31278714.357501</c:v>
                </c:pt>
                <c:pt idx="10541">
                  <c:v>-31290658.973821998</c:v>
                </c:pt>
                <c:pt idx="10542">
                  <c:v>-31302601.225473996</c:v>
                </c:pt>
                <c:pt idx="10543">
                  <c:v>-31314541.111653998</c:v>
                </c:pt>
                <c:pt idx="10544">
                  <c:v>-31326478.631555002</c:v>
                </c:pt>
                <c:pt idx="10545">
                  <c:v>-31338413.784370996</c:v>
                </c:pt>
                <c:pt idx="10546">
                  <c:v>-31350346.569291998</c:v>
                </c:pt>
                <c:pt idx="10547">
                  <c:v>-31362276.985509995</c:v>
                </c:pt>
                <c:pt idx="10548">
                  <c:v>-31374205.032214001</c:v>
                </c:pt>
                <c:pt idx="10549">
                  <c:v>-31386130.708590999</c:v>
                </c:pt>
                <c:pt idx="10550">
                  <c:v>-31398054.013827998</c:v>
                </c:pt>
                <c:pt idx="10551">
                  <c:v>-31409974.947109997</c:v>
                </c:pt>
                <c:pt idx="10552">
                  <c:v>-31421893.507622</c:v>
                </c:pt>
                <c:pt idx="10553">
                  <c:v>-31433809.694545001</c:v>
                </c:pt>
                <c:pt idx="10554">
                  <c:v>-31445723.507060997</c:v>
                </c:pt>
                <c:pt idx="10555">
                  <c:v>-31457634.94435</c:v>
                </c:pt>
                <c:pt idx="10556">
                  <c:v>-31469544.005590998</c:v>
                </c:pt>
                <c:pt idx="10557">
                  <c:v>-31481450.689962</c:v>
                </c:pt>
                <c:pt idx="10558">
                  <c:v>-31493354.996637996</c:v>
                </c:pt>
                <c:pt idx="10559">
                  <c:v>-31505256.924794</c:v>
                </c:pt>
                <c:pt idx="10560">
                  <c:v>-31517156.473604996</c:v>
                </c:pt>
                <c:pt idx="10561">
                  <c:v>-31529053.642242</c:v>
                </c:pt>
                <c:pt idx="10562">
                  <c:v>-31540948.429875996</c:v>
                </c:pt>
                <c:pt idx="10563">
                  <c:v>-31552840.835677002</c:v>
                </c:pt>
                <c:pt idx="10564">
                  <c:v>-31564730.858812999</c:v>
                </c:pt>
                <c:pt idx="10565">
                  <c:v>-31576618.498450998</c:v>
                </c:pt>
                <c:pt idx="10566">
                  <c:v>-31588503.753757998</c:v>
                </c:pt>
                <c:pt idx="10567">
                  <c:v>-31600386.623896997</c:v>
                </c:pt>
                <c:pt idx="10568">
                  <c:v>-31612267.108031999</c:v>
                </c:pt>
                <c:pt idx="10569">
                  <c:v>-31624145.205324005</c:v>
                </c:pt>
                <c:pt idx="10570">
                  <c:v>-31636020.914935</c:v>
                </c:pt>
                <c:pt idx="10571">
                  <c:v>-31647894.236021999</c:v>
                </c:pt>
                <c:pt idx="10572">
                  <c:v>-31659765.167745002</c:v>
                </c:pt>
                <c:pt idx="10573">
                  <c:v>-31671633.709260002</c:v>
                </c:pt>
                <c:pt idx="10574">
                  <c:v>-31683499.859721001</c:v>
                </c:pt>
                <c:pt idx="10575">
                  <c:v>-31695363.618284002</c:v>
                </c:pt>
                <c:pt idx="10576">
                  <c:v>-31707224.984099995</c:v>
                </c:pt>
                <c:pt idx="10577">
                  <c:v>-31719083.956321001</c:v>
                </c:pt>
                <c:pt idx="10578">
                  <c:v>-31730940.534097001</c:v>
                </c:pt>
                <c:pt idx="10579">
                  <c:v>-31742794.716575999</c:v>
                </c:pt>
                <c:pt idx="10580">
                  <c:v>-31754646.502907</c:v>
                </c:pt>
                <c:pt idx="10581">
                  <c:v>-31766495.892235</c:v>
                </c:pt>
                <c:pt idx="10582">
                  <c:v>-31778342.883703995</c:v>
                </c:pt>
                <c:pt idx="10583">
                  <c:v>-31790187.476457998</c:v>
                </c:pt>
                <c:pt idx="10584">
                  <c:v>-31802029.669639997</c:v>
                </c:pt>
                <c:pt idx="10585">
                  <c:v>-31813869.462389998</c:v>
                </c:pt>
                <c:pt idx="10586">
                  <c:v>-31825706.853846997</c:v>
                </c:pt>
                <c:pt idx="10587">
                  <c:v>-31837541.843148995</c:v>
                </c:pt>
                <c:pt idx="10588">
                  <c:v>-31849374.429433998</c:v>
                </c:pt>
                <c:pt idx="10589">
                  <c:v>-31861204.611836001</c:v>
                </c:pt>
                <c:pt idx="10590">
                  <c:v>-31873032.389489997</c:v>
                </c:pt>
                <c:pt idx="10591">
                  <c:v>-31884857.761528995</c:v>
                </c:pt>
                <c:pt idx="10592">
                  <c:v>-31896680.727084</c:v>
                </c:pt>
                <c:pt idx="10593">
                  <c:v>-31908501.285284996</c:v>
                </c:pt>
                <c:pt idx="10594">
                  <c:v>-31920319.435260996</c:v>
                </c:pt>
                <c:pt idx="10595">
                  <c:v>-31932135.176139005</c:v>
                </c:pt>
                <c:pt idx="10596">
                  <c:v>-31943948.507044997</c:v>
                </c:pt>
                <c:pt idx="10597">
                  <c:v>-31955759.427104998</c:v>
                </c:pt>
                <c:pt idx="10598">
                  <c:v>-31967567.935440995</c:v>
                </c:pt>
                <c:pt idx="10599">
                  <c:v>-31979374.031174999</c:v>
                </c:pt>
                <c:pt idx="10600">
                  <c:v>-31991177.713429999</c:v>
                </c:pt>
                <c:pt idx="10601">
                  <c:v>-32002978.981322002</c:v>
                </c:pt>
                <c:pt idx="10602">
                  <c:v>-32014777.833972</c:v>
                </c:pt>
                <c:pt idx="10603">
                  <c:v>-32026574.270494998</c:v>
                </c:pt>
                <c:pt idx="10604">
                  <c:v>-32038368.290006999</c:v>
                </c:pt>
                <c:pt idx="10605">
                  <c:v>-32050159.891621996</c:v>
                </c:pt>
                <c:pt idx="10606">
                  <c:v>-32061949.074453</c:v>
                </c:pt>
                <c:pt idx="10607">
                  <c:v>-32073735.837609999</c:v>
                </c:pt>
                <c:pt idx="10608">
                  <c:v>-32085520.180204999</c:v>
                </c:pt>
                <c:pt idx="10609">
                  <c:v>-32097302.101344001</c:v>
                </c:pt>
                <c:pt idx="10610">
                  <c:v>-32109081.600136004</c:v>
                </c:pt>
                <c:pt idx="10611">
                  <c:v>-32120858.675687</c:v>
                </c:pt>
                <c:pt idx="10612">
                  <c:v>-32132633.327101</c:v>
                </c:pt>
                <c:pt idx="10613">
                  <c:v>-32144405.553482</c:v>
                </c:pt>
                <c:pt idx="10614">
                  <c:v>-32156175.35393</c:v>
                </c:pt>
                <c:pt idx="10615">
                  <c:v>-32167942.727546997</c:v>
                </c:pt>
                <c:pt idx="10616">
                  <c:v>-32179707.673432</c:v>
                </c:pt>
                <c:pt idx="10617">
                  <c:v>-32191470.190682001</c:v>
                </c:pt>
                <c:pt idx="10618">
                  <c:v>-32203230.278393999</c:v>
                </c:pt>
                <c:pt idx="10619">
                  <c:v>-32214987.935662996</c:v>
                </c:pt>
                <c:pt idx="10620">
                  <c:v>-32226743.161582999</c:v>
                </c:pt>
                <c:pt idx="10621">
                  <c:v>-32238495.955245998</c:v>
                </c:pt>
                <c:pt idx="10622">
                  <c:v>-32250246.315742001</c:v>
                </c:pt>
                <c:pt idx="10623">
                  <c:v>-32261994.242162</c:v>
                </c:pt>
                <c:pt idx="10624">
                  <c:v>-32273739.733592998</c:v>
                </c:pt>
                <c:pt idx="10625">
                  <c:v>-32285482.789122999</c:v>
                </c:pt>
                <c:pt idx="10626">
                  <c:v>-32297223.407835998</c:v>
                </c:pt>
                <c:pt idx="10627">
                  <c:v>-32308961.588817995</c:v>
                </c:pt>
                <c:pt idx="10628">
                  <c:v>-32320697.331149999</c:v>
                </c:pt>
                <c:pt idx="10629">
                  <c:v>-32332430.633915</c:v>
                </c:pt>
                <c:pt idx="10630">
                  <c:v>-32344161.496190999</c:v>
                </c:pt>
                <c:pt idx="10631">
                  <c:v>-32355889.917057998</c:v>
                </c:pt>
                <c:pt idx="10632">
                  <c:v>-32367615.895592999</c:v>
                </c:pt>
                <c:pt idx="10633">
                  <c:v>-32379339.430870995</c:v>
                </c:pt>
                <c:pt idx="10634">
                  <c:v>-32391060.521967996</c:v>
                </c:pt>
                <c:pt idx="10635">
                  <c:v>-32402779.167955</c:v>
                </c:pt>
                <c:pt idx="10636">
                  <c:v>-32414495.367906</c:v>
                </c:pt>
                <c:pt idx="10637">
                  <c:v>-32426209.120889001</c:v>
                </c:pt>
                <c:pt idx="10638">
                  <c:v>-32437920.425974995</c:v>
                </c:pt>
                <c:pt idx="10639">
                  <c:v>-32449629.282229997</c:v>
                </c:pt>
                <c:pt idx="10640">
                  <c:v>-32461335.688721001</c:v>
                </c:pt>
                <c:pt idx="10641">
                  <c:v>-32473039.644513</c:v>
                </c:pt>
                <c:pt idx="10642">
                  <c:v>-32484741.148669001</c:v>
                </c:pt>
                <c:pt idx="10643">
                  <c:v>-32496440.20025</c:v>
                </c:pt>
                <c:pt idx="10644">
                  <c:v>-32508136.798317999</c:v>
                </c:pt>
                <c:pt idx="10645">
                  <c:v>-32519830.941931996</c:v>
                </c:pt>
                <c:pt idx="10646">
                  <c:v>-32531522.630148999</c:v>
                </c:pt>
                <c:pt idx="10647">
                  <c:v>-32543211.862025999</c:v>
                </c:pt>
                <c:pt idx="10648">
                  <c:v>-32554898.636618</c:v>
                </c:pt>
                <c:pt idx="10649">
                  <c:v>-32566582.952978995</c:v>
                </c:pt>
                <c:pt idx="10650">
                  <c:v>-32578264.810160004</c:v>
                </c:pt>
                <c:pt idx="10651">
                  <c:v>-32589944.207212996</c:v>
                </c:pt>
                <c:pt idx="10652">
                  <c:v>-32601621.143188</c:v>
                </c:pt>
                <c:pt idx="10653">
                  <c:v>-32613295.617131002</c:v>
                </c:pt>
                <c:pt idx="10654">
                  <c:v>-32624967.628090005</c:v>
                </c:pt>
                <c:pt idx="10655">
                  <c:v>-32636637.175108999</c:v>
                </c:pt>
                <c:pt idx="10656">
                  <c:v>-32648304.257234</c:v>
                </c:pt>
                <c:pt idx="10657">
                  <c:v>-32659968.873505998</c:v>
                </c:pt>
                <c:pt idx="10658">
                  <c:v>-32671631.022964999</c:v>
                </c:pt>
                <c:pt idx="10659">
                  <c:v>-32683290.704652999</c:v>
                </c:pt>
                <c:pt idx="10660">
                  <c:v>-32694947.917606</c:v>
                </c:pt>
                <c:pt idx="10661">
                  <c:v>-32706602.660861995</c:v>
                </c:pt>
                <c:pt idx="10662">
                  <c:v>-32718254.933456</c:v>
                </c:pt>
                <c:pt idx="10663">
                  <c:v>-32729904.734421998</c:v>
                </c:pt>
                <c:pt idx="10664">
                  <c:v>-32741552.062793002</c:v>
                </c:pt>
                <c:pt idx="10665">
                  <c:v>-32753196.917599</c:v>
                </c:pt>
                <c:pt idx="10666">
                  <c:v>-32764839.297870994</c:v>
                </c:pt>
                <c:pt idx="10667">
                  <c:v>-32776479.202634998</c:v>
                </c:pt>
                <c:pt idx="10668">
                  <c:v>-32788116.630921002</c:v>
                </c:pt>
                <c:pt idx="10669">
                  <c:v>-32799751.581751995</c:v>
                </c:pt>
                <c:pt idx="10670">
                  <c:v>-32811384.054153003</c:v>
                </c:pt>
                <c:pt idx="10671">
                  <c:v>-32823014.047146998</c:v>
                </c:pt>
                <c:pt idx="10672">
                  <c:v>-32834641.559753999</c:v>
                </c:pt>
                <c:pt idx="10673">
                  <c:v>-32846266.590994999</c:v>
                </c:pt>
                <c:pt idx="10674">
                  <c:v>-32857889.139888</c:v>
                </c:pt>
                <c:pt idx="10675">
                  <c:v>-32869509.205448996</c:v>
                </c:pt>
                <c:pt idx="10676">
                  <c:v>-32881126.786693998</c:v>
                </c:pt>
                <c:pt idx="10677">
                  <c:v>-32892741.882637002</c:v>
                </c:pt>
                <c:pt idx="10678">
                  <c:v>-32904354.492290996</c:v>
                </c:pt>
                <c:pt idx="10679">
                  <c:v>-32915964.614667002</c:v>
                </c:pt>
                <c:pt idx="10680">
                  <c:v>-32927572.248774</c:v>
                </c:pt>
                <c:pt idx="10681">
                  <c:v>-32939177.393620998</c:v>
                </c:pt>
                <c:pt idx="10682">
                  <c:v>-32950780.048215002</c:v>
                </c:pt>
                <c:pt idx="10683">
                  <c:v>-32962380.211561002</c:v>
                </c:pt>
                <c:pt idx="10684">
                  <c:v>-32973977.882663995</c:v>
                </c:pt>
                <c:pt idx="10685">
                  <c:v>-32985573.060525</c:v>
                </c:pt>
                <c:pt idx="10686">
                  <c:v>-32997165.744146001</c:v>
                </c:pt>
                <c:pt idx="10687">
                  <c:v>-33008755.932526004</c:v>
                </c:pt>
                <c:pt idx="10688">
                  <c:v>-33020343.624664001</c:v>
                </c:pt>
                <c:pt idx="10689">
                  <c:v>-33031928.819557004</c:v>
                </c:pt>
                <c:pt idx="10690">
                  <c:v>-33043511.516199004</c:v>
                </c:pt>
                <c:pt idx="10691">
                  <c:v>-33055091.713585</c:v>
                </c:pt>
                <c:pt idx="10692">
                  <c:v>-33066669.410707001</c:v>
                </c:pt>
                <c:pt idx="10693">
                  <c:v>-33078244.606557004</c:v>
                </c:pt>
                <c:pt idx="10694">
                  <c:v>-33089817.300123002</c:v>
                </c:pt>
                <c:pt idx="10695">
                  <c:v>-33101387.490393002</c:v>
                </c:pt>
                <c:pt idx="10696">
                  <c:v>-33112955.176355004</c:v>
                </c:pt>
                <c:pt idx="10697">
                  <c:v>-33124520.356993999</c:v>
                </c:pt>
                <c:pt idx="10698">
                  <c:v>-33136083.031292997</c:v>
                </c:pt>
                <c:pt idx="10699">
                  <c:v>-33147643.198233999</c:v>
                </c:pt>
                <c:pt idx="10700">
                  <c:v>-33159200.856798999</c:v>
                </c:pt>
                <c:pt idx="10701">
                  <c:v>-33170756.005966</c:v>
                </c:pt>
                <c:pt idx="10702">
                  <c:v>-33182308.644714005</c:v>
                </c:pt>
                <c:pt idx="10703">
                  <c:v>-33193858.772017997</c:v>
                </c:pt>
                <c:pt idx="10704">
                  <c:v>-33205406.386854999</c:v>
                </c:pt>
                <c:pt idx="10705">
                  <c:v>-33216951.488196999</c:v>
                </c:pt>
                <c:pt idx="10706">
                  <c:v>-33228494.075015996</c:v>
                </c:pt>
                <c:pt idx="10707">
                  <c:v>-33240034.146283999</c:v>
                </c:pt>
                <c:pt idx="10708">
                  <c:v>-33251571.700967997</c:v>
                </c:pt>
                <c:pt idx="10709">
                  <c:v>-33263106.738037001</c:v>
                </c:pt>
                <c:pt idx="10710">
                  <c:v>-33274639.256457001</c:v>
                </c:pt>
                <c:pt idx="10711">
                  <c:v>-33286169.255192999</c:v>
                </c:pt>
                <c:pt idx="10712">
                  <c:v>-33297696.733206999</c:v>
                </c:pt>
                <c:pt idx="10713">
                  <c:v>-33309221.689460997</c:v>
                </c:pt>
                <c:pt idx="10714">
                  <c:v>-33320744.122917</c:v>
                </c:pt>
                <c:pt idx="10715">
                  <c:v>-33332264.032531001</c:v>
                </c:pt>
                <c:pt idx="10716">
                  <c:v>-33343781.417262997</c:v>
                </c:pt>
                <c:pt idx="10717">
                  <c:v>-33355296.276067</c:v>
                </c:pt>
                <c:pt idx="10718">
                  <c:v>-33366808.607897997</c:v>
                </c:pt>
                <c:pt idx="10719">
                  <c:v>-33378318.411708996</c:v>
                </c:pt>
                <c:pt idx="10720">
                  <c:v>-33389825.686450001</c:v>
                </c:pt>
                <c:pt idx="10721">
                  <c:v>-33401330.431072995</c:v>
                </c:pt>
                <c:pt idx="10722">
                  <c:v>-33412832.644525003</c:v>
                </c:pt>
                <c:pt idx="10723">
                  <c:v>-33424332.325754005</c:v>
                </c:pt>
                <c:pt idx="10724">
                  <c:v>-33435829.473703995</c:v>
                </c:pt>
                <c:pt idx="10725">
                  <c:v>-33447324.08732</c:v>
                </c:pt>
                <c:pt idx="10726">
                  <c:v>-33458816.165544</c:v>
                </c:pt>
                <c:pt idx="10727">
                  <c:v>-33470305.707316998</c:v>
                </c:pt>
                <c:pt idx="10728">
                  <c:v>-33481792.711578995</c:v>
                </c:pt>
                <c:pt idx="10729">
                  <c:v>-33493277.177267</c:v>
                </c:pt>
                <c:pt idx="10730">
                  <c:v>-33504759.103317998</c:v>
                </c:pt>
                <c:pt idx="10731">
                  <c:v>-33516238.488666996</c:v>
                </c:pt>
                <c:pt idx="10732">
                  <c:v>-33527715.332247</c:v>
                </c:pt>
                <c:pt idx="10733">
                  <c:v>-33539189.632991001</c:v>
                </c:pt>
                <c:pt idx="10734">
                  <c:v>-33550661.389827996</c:v>
                </c:pt>
                <c:pt idx="10735">
                  <c:v>-33562130.601688005</c:v>
                </c:pt>
                <c:pt idx="10736">
                  <c:v>-33573597.267498009</c:v>
                </c:pt>
                <c:pt idx="10737">
                  <c:v>-33585061.386183992</c:v>
                </c:pt>
                <c:pt idx="10738">
                  <c:v>-33596522.956670992</c:v>
                </c:pt>
                <c:pt idx="10739">
                  <c:v>-33607981.977880992</c:v>
                </c:pt>
                <c:pt idx="10740">
                  <c:v>-33619438.448735997</c:v>
                </c:pt>
                <c:pt idx="10741">
                  <c:v>-33630892.368156001</c:v>
                </c:pt>
                <c:pt idx="10742">
                  <c:v>-33642343.735059008</c:v>
                </c:pt>
                <c:pt idx="10743">
                  <c:v>-33653792.548363</c:v>
                </c:pt>
                <c:pt idx="10744">
                  <c:v>-33665238.80698099</c:v>
                </c:pt>
                <c:pt idx="10745">
                  <c:v>-33676682.509829</c:v>
                </c:pt>
                <c:pt idx="10746">
                  <c:v>-33688123.655818999</c:v>
                </c:pt>
                <c:pt idx="10747">
                  <c:v>-33699562.243860997</c:v>
                </c:pt>
                <c:pt idx="10748">
                  <c:v>-33710998.272863999</c:v>
                </c:pt>
                <c:pt idx="10749">
                  <c:v>-33722431.741738006</c:v>
                </c:pt>
                <c:pt idx="10750">
                  <c:v>-33733862.649387002</c:v>
                </c:pt>
                <c:pt idx="10751">
                  <c:v>-33745290.994716004</c:v>
                </c:pt>
                <c:pt idx="10752">
                  <c:v>-33756716.776629001</c:v>
                </c:pt>
                <c:pt idx="10753">
                  <c:v>-33768139.994027011</c:v>
                </c:pt>
                <c:pt idx="10754">
                  <c:v>-33779560.645810999</c:v>
                </c:pt>
                <c:pt idx="10755">
                  <c:v>-33790978.730879001</c:v>
                </c:pt>
                <c:pt idx="10756">
                  <c:v>-33802394.248128004</c:v>
                </c:pt>
                <c:pt idx="10757">
                  <c:v>-33813807.196454003</c:v>
                </c:pt>
                <c:pt idx="10758">
                  <c:v>-33825217.574750997</c:v>
                </c:pt>
                <c:pt idx="10759">
                  <c:v>-33836625.381910004</c:v>
                </c:pt>
                <c:pt idx="10760">
                  <c:v>-33848030.616823994</c:v>
                </c:pt>
                <c:pt idx="10761">
                  <c:v>-33859433.278380997</c:v>
                </c:pt>
                <c:pt idx="10762">
                  <c:v>-33870833.36547</c:v>
                </c:pt>
                <c:pt idx="10763">
                  <c:v>-33882230.876975991</c:v>
                </c:pt>
                <c:pt idx="10764">
                  <c:v>-33893625.81178499</c:v>
                </c:pt>
                <c:pt idx="10765">
                  <c:v>-33905018.168779999</c:v>
                </c:pt>
                <c:pt idx="10766">
                  <c:v>-33916407.946841992</c:v>
                </c:pt>
                <c:pt idx="10767">
                  <c:v>-33927795.144850999</c:v>
                </c:pt>
                <c:pt idx="10768">
                  <c:v>-33939179.761687011</c:v>
                </c:pt>
                <c:pt idx="10769">
                  <c:v>-33950561.796225004</c:v>
                </c:pt>
                <c:pt idx="10770">
                  <c:v>-33961941.247342996</c:v>
                </c:pt>
                <c:pt idx="10771">
                  <c:v>-33973318.113913</c:v>
                </c:pt>
                <c:pt idx="10772">
                  <c:v>-33984692.394808002</c:v>
                </c:pt>
                <c:pt idx="10773">
                  <c:v>-33996064.088899001</c:v>
                </c:pt>
                <c:pt idx="10774">
                  <c:v>-34007433.19505401</c:v>
                </c:pt>
                <c:pt idx="10775">
                  <c:v>-34018799.712142996</c:v>
                </c:pt>
                <c:pt idx="10776">
                  <c:v>-34030163.639031008</c:v>
                </c:pt>
                <c:pt idx="10777">
                  <c:v>-34041524.974581994</c:v>
                </c:pt>
                <c:pt idx="10778">
                  <c:v>-34052883.717660002</c:v>
                </c:pt>
                <c:pt idx="10779">
                  <c:v>-34064239.867125995</c:v>
                </c:pt>
                <c:pt idx="10780">
                  <c:v>-34075593.421839006</c:v>
                </c:pt>
                <c:pt idx="10781">
                  <c:v>-34086944.380659997</c:v>
                </c:pt>
                <c:pt idx="10782">
                  <c:v>-34098292.742443003</c:v>
                </c:pt>
                <c:pt idx="10783">
                  <c:v>-34109638.506044</c:v>
                </c:pt>
                <c:pt idx="10784">
                  <c:v>-34120981.670318</c:v>
                </c:pt>
                <c:pt idx="10785">
                  <c:v>-34132322.234115005</c:v>
                </c:pt>
                <c:pt idx="10786">
                  <c:v>-34143660.196286999</c:v>
                </c:pt>
                <c:pt idx="10787">
                  <c:v>-34154995.555683002</c:v>
                </c:pt>
                <c:pt idx="10788">
                  <c:v>-34166328.311149001</c:v>
                </c:pt>
                <c:pt idx="10789">
                  <c:v>-34177658.461531006</c:v>
                </c:pt>
                <c:pt idx="10790">
                  <c:v>-34188986.005675003</c:v>
                </c:pt>
                <c:pt idx="10791">
                  <c:v>-34200310.942420989</c:v>
                </c:pt>
                <c:pt idx="10792">
                  <c:v>-34211633.270612001</c:v>
                </c:pt>
                <c:pt idx="10793">
                  <c:v>-34222952.989085995</c:v>
                </c:pt>
                <c:pt idx="10794">
                  <c:v>-34234270.096681997</c:v>
                </c:pt>
                <c:pt idx="10795">
                  <c:v>-34245584.592236005</c:v>
                </c:pt>
                <c:pt idx="10796">
                  <c:v>-34256896.474583</c:v>
                </c:pt>
                <c:pt idx="10797">
                  <c:v>-34268205.742555</c:v>
                </c:pt>
                <c:pt idx="10798">
                  <c:v>-34279512.394983999</c:v>
                </c:pt>
                <c:pt idx="10799">
                  <c:v>-34290816.430700004</c:v>
                </c:pt>
                <c:pt idx="10800">
                  <c:v>-34302117.848531999</c:v>
                </c:pt>
                <c:pt idx="10801">
                  <c:v>-34313416.647304997</c:v>
                </c:pt>
                <c:pt idx="10802">
                  <c:v>-34324712.825846002</c:v>
                </c:pt>
                <c:pt idx="10803">
                  <c:v>-34336006.382976994</c:v>
                </c:pt>
                <c:pt idx="10804">
                  <c:v>-34347297.317520991</c:v>
                </c:pt>
                <c:pt idx="10805">
                  <c:v>-34358585.628298014</c:v>
                </c:pt>
                <c:pt idx="10806">
                  <c:v>-34369871.314125992</c:v>
                </c:pt>
                <c:pt idx="10807">
                  <c:v>-34381154.373822995</c:v>
                </c:pt>
                <c:pt idx="10808">
                  <c:v>-34392434.806203999</c:v>
                </c:pt>
                <c:pt idx="10809">
                  <c:v>-34403712.610083997</c:v>
                </c:pt>
                <c:pt idx="10810">
                  <c:v>-34414987.784274004</c:v>
                </c:pt>
                <c:pt idx="10811">
                  <c:v>-34426260.327584997</c:v>
                </c:pt>
                <c:pt idx="10812">
                  <c:v>-34437530.238825999</c:v>
                </c:pt>
                <c:pt idx="10813">
                  <c:v>-34448797.516804993</c:v>
                </c:pt>
                <c:pt idx="10814">
                  <c:v>-34460062.160328001</c:v>
                </c:pt>
                <c:pt idx="10815">
                  <c:v>-34471324.168198012</c:v>
                </c:pt>
                <c:pt idx="10816">
                  <c:v>-34482583.539219007</c:v>
                </c:pt>
                <c:pt idx="10817">
                  <c:v>-34493840.272189997</c:v>
                </c:pt>
                <c:pt idx="10818">
                  <c:v>-34505094.365913011</c:v>
                </c:pt>
                <c:pt idx="10819">
                  <c:v>-34516345.819183998</c:v>
                </c:pt>
                <c:pt idx="10820">
                  <c:v>-34527594.630800001</c:v>
                </c:pt>
                <c:pt idx="10821">
                  <c:v>-34538840.799555019</c:v>
                </c:pt>
                <c:pt idx="10822">
                  <c:v>-34550084.324241005</c:v>
                </c:pt>
                <c:pt idx="10823">
                  <c:v>-34561325.203651011</c:v>
                </c:pt>
                <c:pt idx="10824">
                  <c:v>-34572563.436573997</c:v>
                </c:pt>
                <c:pt idx="10825">
                  <c:v>-34583799.021798007</c:v>
                </c:pt>
                <c:pt idx="10826">
                  <c:v>-34595031.958108999</c:v>
                </c:pt>
                <c:pt idx="10827">
                  <c:v>-34606262.244292006</c:v>
                </c:pt>
                <c:pt idx="10828">
                  <c:v>-34617489.879129</c:v>
                </c:pt>
                <c:pt idx="10829">
                  <c:v>-34628714.861404002</c:v>
                </c:pt>
                <c:pt idx="10830">
                  <c:v>-34639937.189894006</c:v>
                </c:pt>
                <c:pt idx="10831">
                  <c:v>-34651156.863378994</c:v>
                </c:pt>
                <c:pt idx="10832">
                  <c:v>-34662373.880635001</c:v>
                </c:pt>
                <c:pt idx="10833">
                  <c:v>-34673588.240437008</c:v>
                </c:pt>
                <c:pt idx="10834">
                  <c:v>-34684799.941558003</c:v>
                </c:pt>
                <c:pt idx="10835">
                  <c:v>-34696008.98276899</c:v>
                </c:pt>
                <c:pt idx="10836">
                  <c:v>-34707215.362840995</c:v>
                </c:pt>
                <c:pt idx="10837">
                  <c:v>-34718419.080541998</c:v>
                </c:pt>
                <c:pt idx="10838">
                  <c:v>-34729620.13463901</c:v>
                </c:pt>
                <c:pt idx="10839">
                  <c:v>-34740818.523897007</c:v>
                </c:pt>
                <c:pt idx="10840">
                  <c:v>-34752014.247078001</c:v>
                </c:pt>
                <c:pt idx="10841">
                  <c:v>-34763207.302944995</c:v>
                </c:pt>
                <c:pt idx="10842">
                  <c:v>-34774397.690257005</c:v>
                </c:pt>
                <c:pt idx="10843">
                  <c:v>-34785585.407773994</c:v>
                </c:pt>
                <c:pt idx="10844">
                  <c:v>-34796770.454250999</c:v>
                </c:pt>
                <c:pt idx="10845">
                  <c:v>-34807952.828444004</c:v>
                </c:pt>
                <c:pt idx="10846">
                  <c:v>-34819132.529106006</c:v>
                </c:pt>
                <c:pt idx="10847">
                  <c:v>-34830309.554990001</c:v>
                </c:pt>
                <c:pt idx="10848">
                  <c:v>-34841483.904844001</c:v>
                </c:pt>
                <c:pt idx="10849">
                  <c:v>-34852655.577417001</c:v>
                </c:pt>
                <c:pt idx="10850">
                  <c:v>-34863824.571456999</c:v>
                </c:pt>
                <c:pt idx="10851">
                  <c:v>-34874990.885706991</c:v>
                </c:pt>
                <c:pt idx="10852">
                  <c:v>-34886154.518911995</c:v>
                </c:pt>
                <c:pt idx="10853">
                  <c:v>-34897315.469812997</c:v>
                </c:pt>
                <c:pt idx="10854">
                  <c:v>-34908473.737150006</c:v>
                </c:pt>
                <c:pt idx="10855">
                  <c:v>-34919629.319661997</c:v>
                </c:pt>
                <c:pt idx="10856">
                  <c:v>-34930782.216084994</c:v>
                </c:pt>
                <c:pt idx="10857">
                  <c:v>-34941932.425155006</c:v>
                </c:pt>
                <c:pt idx="10858">
                  <c:v>-34953079.945602998</c:v>
                </c:pt>
                <c:pt idx="10859">
                  <c:v>-34964224.776162997</c:v>
                </c:pt>
                <c:pt idx="10860">
                  <c:v>-34975366.915564001</c:v>
                </c:pt>
                <c:pt idx="10861">
                  <c:v>-34986506.362534001</c:v>
                </c:pt>
                <c:pt idx="10862">
                  <c:v>-34997643.115800001</c:v>
                </c:pt>
                <c:pt idx="10863">
                  <c:v>-35008777.174085997</c:v>
                </c:pt>
                <c:pt idx="10864">
                  <c:v>-35019908.536117002</c:v>
                </c:pt>
                <c:pt idx="10865">
                  <c:v>-35031037.200612999</c:v>
                </c:pt>
                <c:pt idx="10866">
                  <c:v>-35042163.166294008</c:v>
                </c:pt>
                <c:pt idx="10867">
                  <c:v>-35053286.431878</c:v>
                </c:pt>
                <c:pt idx="10868">
                  <c:v>-35064406.996080995</c:v>
                </c:pt>
                <c:pt idx="10869">
                  <c:v>-35075524.857618995</c:v>
                </c:pt>
                <c:pt idx="10870">
                  <c:v>-35086640.015205003</c:v>
                </c:pt>
                <c:pt idx="10871">
                  <c:v>-35097752.467548005</c:v>
                </c:pt>
                <c:pt idx="10872">
                  <c:v>-35108862.213359997</c:v>
                </c:pt>
                <c:pt idx="10873">
                  <c:v>-35119969.251348004</c:v>
                </c:pt>
                <c:pt idx="10874">
                  <c:v>-35131073.580219001</c:v>
                </c:pt>
                <c:pt idx="10875">
                  <c:v>-35142175.198675007</c:v>
                </c:pt>
                <c:pt idx="10876">
                  <c:v>-35153274.105420999</c:v>
                </c:pt>
                <c:pt idx="10877">
                  <c:v>-35164370.299158014</c:v>
                </c:pt>
                <c:pt idx="10878">
                  <c:v>-35175463.778584003</c:v>
                </c:pt>
                <c:pt idx="10879">
                  <c:v>-35186554.542397</c:v>
                </c:pt>
                <c:pt idx="10880">
                  <c:v>-35197642.589294009</c:v>
                </c:pt>
                <c:pt idx="10881">
                  <c:v>-35208727.917967997</c:v>
                </c:pt>
                <c:pt idx="10882">
                  <c:v>-35219810.527112</c:v>
                </c:pt>
                <c:pt idx="10883">
                  <c:v>-35230890.415415995</c:v>
                </c:pt>
                <c:pt idx="10884">
                  <c:v>-35241967.581569001</c:v>
                </c:pt>
                <c:pt idx="10885">
                  <c:v>-35253042.024260007</c:v>
                </c:pt>
                <c:pt idx="10886">
                  <c:v>-35264113.742171995</c:v>
                </c:pt>
                <c:pt idx="10887">
                  <c:v>-35275182.733991005</c:v>
                </c:pt>
                <c:pt idx="10888">
                  <c:v>-35286248.998398006</c:v>
                </c:pt>
                <c:pt idx="10889">
                  <c:v>-35297312.534073003</c:v>
                </c:pt>
                <c:pt idx="10890">
                  <c:v>-35308373.339695007</c:v>
                </c:pt>
                <c:pt idx="10891">
                  <c:v>-35319431.413940996</c:v>
                </c:pt>
                <c:pt idx="10892">
                  <c:v>-35330486.755485997</c:v>
                </c:pt>
                <c:pt idx="10893">
                  <c:v>-35341539.363003001</c:v>
                </c:pt>
                <c:pt idx="10894">
                  <c:v>-35352589.235165007</c:v>
                </c:pt>
                <c:pt idx="10895">
                  <c:v>-35363636.370640002</c:v>
                </c:pt>
                <c:pt idx="10896">
                  <c:v>-35374680.768098012</c:v>
                </c:pt>
                <c:pt idx="10897">
                  <c:v>-35385722.426204003</c:v>
                </c:pt>
                <c:pt idx="10898">
                  <c:v>-35396761.34362299</c:v>
                </c:pt>
                <c:pt idx="10899">
                  <c:v>-35407797.519018002</c:v>
                </c:pt>
                <c:pt idx="10900">
                  <c:v>-35418830.951050997</c:v>
                </c:pt>
                <c:pt idx="10901">
                  <c:v>-35429861.638379999</c:v>
                </c:pt>
                <c:pt idx="10902">
                  <c:v>-35440889.579663008</c:v>
                </c:pt>
                <c:pt idx="10903">
                  <c:v>-35451914.773556001</c:v>
                </c:pt>
                <c:pt idx="10904">
                  <c:v>-35462937.218713999</c:v>
                </c:pt>
                <c:pt idx="10905">
                  <c:v>-35473956.913787991</c:v>
                </c:pt>
                <c:pt idx="10906">
                  <c:v>-35484973.857430004</c:v>
                </c:pt>
                <c:pt idx="10907">
                  <c:v>-35495988.048288003</c:v>
                </c:pt>
                <c:pt idx="10908">
                  <c:v>-35506999.485008001</c:v>
                </c:pt>
                <c:pt idx="10909">
                  <c:v>-35518008.166237004</c:v>
                </c:pt>
                <c:pt idx="10910">
                  <c:v>-35529014.090619005</c:v>
                </c:pt>
                <c:pt idx="10911">
                  <c:v>-35540017.256793</c:v>
                </c:pt>
                <c:pt idx="10912">
                  <c:v>-35551017.663401999</c:v>
                </c:pt>
                <c:pt idx="10913">
                  <c:v>-35562015.309081994</c:v>
                </c:pt>
                <c:pt idx="10914">
                  <c:v>-35573010.192470998</c:v>
                </c:pt>
                <c:pt idx="10915">
                  <c:v>-35584002.31220299</c:v>
                </c:pt>
                <c:pt idx="10916">
                  <c:v>-35594991.666910999</c:v>
                </c:pt>
                <c:pt idx="10917">
                  <c:v>-35605978.255226001</c:v>
                </c:pt>
                <c:pt idx="10918">
                  <c:v>-35616962.075777002</c:v>
                </c:pt>
                <c:pt idx="10919">
                  <c:v>-35627943.127192006</c:v>
                </c:pt>
                <c:pt idx="10920">
                  <c:v>-35638921.408096001</c:v>
                </c:pt>
                <c:pt idx="10921">
                  <c:v>-35649896.917113997</c:v>
                </c:pt>
                <c:pt idx="10922">
                  <c:v>-35660869.652867995</c:v>
                </c:pt>
                <c:pt idx="10923">
                  <c:v>-35671839.613977</c:v>
                </c:pt>
                <c:pt idx="10924">
                  <c:v>-35682806.799062006</c:v>
                </c:pt>
                <c:pt idx="10925">
                  <c:v>-35693771.206736997</c:v>
                </c:pt>
                <c:pt idx="10926">
                  <c:v>-35704732.835620001</c:v>
                </c:pt>
                <c:pt idx="10927">
                  <c:v>-35715691.684320994</c:v>
                </c:pt>
                <c:pt idx="10928">
                  <c:v>-35726647.751454003</c:v>
                </c:pt>
                <c:pt idx="10929">
                  <c:v>-35737601.035627007</c:v>
                </c:pt>
                <c:pt idx="10930">
                  <c:v>-35748551.535448007</c:v>
                </c:pt>
                <c:pt idx="10931">
                  <c:v>-35759499.249522999</c:v>
                </c:pt>
                <c:pt idx="10932">
                  <c:v>-35770444.176457003</c:v>
                </c:pt>
                <c:pt idx="10933">
                  <c:v>-35781386.314851992</c:v>
                </c:pt>
                <c:pt idx="10934">
                  <c:v>-35792325.663307011</c:v>
                </c:pt>
                <c:pt idx="10935">
                  <c:v>-35803262.220422998</c:v>
                </c:pt>
                <c:pt idx="10936">
                  <c:v>-35814195.984794997</c:v>
                </c:pt>
                <c:pt idx="10937">
                  <c:v>-35825126.955019996</c:v>
                </c:pt>
                <c:pt idx="10938">
                  <c:v>-35836055.129689008</c:v>
                </c:pt>
                <c:pt idx="10939">
                  <c:v>-35846980.507394999</c:v>
                </c:pt>
                <c:pt idx="10940">
                  <c:v>-35857903.086726993</c:v>
                </c:pt>
                <c:pt idx="10941">
                  <c:v>-35868822.866273001</c:v>
                </c:pt>
                <c:pt idx="10942">
                  <c:v>-35879739.844619997</c:v>
                </c:pt>
                <c:pt idx="10943">
                  <c:v>-35890654.020350002</c:v>
                </c:pt>
                <c:pt idx="10944">
                  <c:v>-35901565.392045997</c:v>
                </c:pt>
                <c:pt idx="10945">
                  <c:v>-35912473.958290003</c:v>
                </c:pt>
                <c:pt idx="10946">
                  <c:v>-35923379.717658006</c:v>
                </c:pt>
                <c:pt idx="10947">
                  <c:v>-35934282.668729</c:v>
                </c:pt>
                <c:pt idx="10948">
                  <c:v>-35945182.810077995</c:v>
                </c:pt>
                <c:pt idx="10949">
                  <c:v>-35956080.140276</c:v>
                </c:pt>
                <c:pt idx="10950">
                  <c:v>-35966974.657895997</c:v>
                </c:pt>
                <c:pt idx="10951">
                  <c:v>-35977866.361506999</c:v>
                </c:pt>
                <c:pt idx="10952">
                  <c:v>-35988755.24967701</c:v>
                </c:pt>
                <c:pt idx="10953">
                  <c:v>-35999641.320970997</c:v>
                </c:pt>
                <c:pt idx="10954">
                  <c:v>-36010524.573953003</c:v>
                </c:pt>
                <c:pt idx="10955">
                  <c:v>-36021405.007184997</c:v>
                </c:pt>
                <c:pt idx="10956">
                  <c:v>-36032282.619228005</c:v>
                </c:pt>
                <c:pt idx="10957">
                  <c:v>-36043157.408639006</c:v>
                </c:pt>
                <c:pt idx="10958">
                  <c:v>-36054029.373975992</c:v>
                </c:pt>
                <c:pt idx="10959">
                  <c:v>-36064898.513791993</c:v>
                </c:pt>
                <c:pt idx="10960">
                  <c:v>-36075764.826641001</c:v>
                </c:pt>
                <c:pt idx="10961">
                  <c:v>-36086628.31107299</c:v>
                </c:pt>
                <c:pt idx="10962">
                  <c:v>-36097488.965638012</c:v>
                </c:pt>
                <c:pt idx="10963">
                  <c:v>-36108346.788881995</c:v>
                </c:pt>
                <c:pt idx="10964">
                  <c:v>-36119201.779351003</c:v>
                </c:pt>
                <c:pt idx="10965">
                  <c:v>-36130053.935589001</c:v>
                </c:pt>
                <c:pt idx="10966">
                  <c:v>-36140903.256136</c:v>
                </c:pt>
                <c:pt idx="10967">
                  <c:v>-36151749.739532009</c:v>
                </c:pt>
                <c:pt idx="10968">
                  <c:v>-36162593.38431599</c:v>
                </c:pt>
                <c:pt idx="10969">
                  <c:v>-36173434.189023003</c:v>
                </c:pt>
                <c:pt idx="10970">
                  <c:v>-36184272.15218699</c:v>
                </c:pt>
                <c:pt idx="10971">
                  <c:v>-36195107.27234</c:v>
                </c:pt>
                <c:pt idx="10972">
                  <c:v>-36205939.548011996</c:v>
                </c:pt>
                <c:pt idx="10973">
                  <c:v>-36216768.977733001</c:v>
                </c:pt>
                <c:pt idx="10974">
                  <c:v>-36227595.560028002</c:v>
                </c:pt>
                <c:pt idx="10975">
                  <c:v>-36238419.293421999</c:v>
                </c:pt>
                <c:pt idx="10976">
                  <c:v>-36249240.176436998</c:v>
                </c:pt>
                <c:pt idx="10977">
                  <c:v>-36260058.207595006</c:v>
                </c:pt>
                <c:pt idx="10978">
                  <c:v>-36270873.385414995</c:v>
                </c:pt>
                <c:pt idx="10979">
                  <c:v>-36281685.708412997</c:v>
                </c:pt>
                <c:pt idx="10980">
                  <c:v>-36292495.175104007</c:v>
                </c:pt>
                <c:pt idx="10981">
                  <c:v>-36303301.784001999</c:v>
                </c:pt>
                <c:pt idx="10982">
                  <c:v>-36314105.533618003</c:v>
                </c:pt>
                <c:pt idx="10983">
                  <c:v>-36324906.422460996</c:v>
                </c:pt>
                <c:pt idx="10984">
                  <c:v>-36335704.449039005</c:v>
                </c:pt>
                <c:pt idx="10985">
                  <c:v>-36346499.611858003</c:v>
                </c:pt>
                <c:pt idx="10986">
                  <c:v>-36357291.909419999</c:v>
                </c:pt>
                <c:pt idx="10987">
                  <c:v>-36368081.340228997</c:v>
                </c:pt>
                <c:pt idx="10988">
                  <c:v>-36378867.902782984</c:v>
                </c:pt>
                <c:pt idx="10989">
                  <c:v>-36389651.595581003</c:v>
                </c:pt>
                <c:pt idx="10990">
                  <c:v>-36400432.417118996</c:v>
                </c:pt>
                <c:pt idx="10991">
                  <c:v>-36411210.365889996</c:v>
                </c:pt>
                <c:pt idx="10992">
                  <c:v>-36421985.440386996</c:v>
                </c:pt>
                <c:pt idx="10993">
                  <c:v>-36432757.639100008</c:v>
                </c:pt>
                <c:pt idx="10994">
                  <c:v>-36443526.960516997</c:v>
                </c:pt>
                <c:pt idx="10995">
                  <c:v>-36454293.403124996</c:v>
                </c:pt>
                <c:pt idx="10996">
                  <c:v>-36465056.965408005</c:v>
                </c:pt>
                <c:pt idx="10997">
                  <c:v>-36475817.645849004</c:v>
                </c:pt>
                <c:pt idx="10998">
                  <c:v>-36486575.442927994</c:v>
                </c:pt>
                <c:pt idx="10999">
                  <c:v>-36497330.355123997</c:v>
                </c:pt>
                <c:pt idx="11000">
                  <c:v>-36508082.380912989</c:v>
                </c:pt>
                <c:pt idx="11001">
                  <c:v>-36518831.518769994</c:v>
                </c:pt>
                <c:pt idx="11002">
                  <c:v>-36529577.767169006</c:v>
                </c:pt>
                <c:pt idx="11003">
                  <c:v>-36540321.124579005</c:v>
                </c:pt>
                <c:pt idx="11004">
                  <c:v>-36551061.589469999</c:v>
                </c:pt>
                <c:pt idx="11005">
                  <c:v>-36561799.160309002</c:v>
                </c:pt>
                <c:pt idx="11006">
                  <c:v>-36572533.835561</c:v>
                </c:pt>
                <c:pt idx="11007">
                  <c:v>-36583265.613688</c:v>
                </c:pt>
                <c:pt idx="11008">
                  <c:v>-36593994.493152</c:v>
                </c:pt>
                <c:pt idx="11009">
                  <c:v>-36604720.47241199</c:v>
                </c:pt>
                <c:pt idx="11010">
                  <c:v>-36615443.549925998</c:v>
                </c:pt>
                <c:pt idx="11011">
                  <c:v>-36626163.724147007</c:v>
                </c:pt>
                <c:pt idx="11012">
                  <c:v>-36636880.993529998</c:v>
                </c:pt>
                <c:pt idx="11013">
                  <c:v>-36647595.356525987</c:v>
                </c:pt>
                <c:pt idx="11014">
                  <c:v>-36658306.811583996</c:v>
                </c:pt>
                <c:pt idx="11015">
                  <c:v>-36669015.357150994</c:v>
                </c:pt>
                <c:pt idx="11016">
                  <c:v>-36679720.991673008</c:v>
                </c:pt>
                <c:pt idx="11017">
                  <c:v>-36690423.713592999</c:v>
                </c:pt>
                <c:pt idx="11018">
                  <c:v>-36701123.521352999</c:v>
                </c:pt>
                <c:pt idx="11019">
                  <c:v>-36711820.413391992</c:v>
                </c:pt>
                <c:pt idx="11020">
                  <c:v>-36722514.388146996</c:v>
                </c:pt>
                <c:pt idx="11021">
                  <c:v>-36733205.444054</c:v>
                </c:pt>
                <c:pt idx="11022">
                  <c:v>-36743893.579546005</c:v>
                </c:pt>
                <c:pt idx="11023">
                  <c:v>-36754578.793055005</c:v>
                </c:pt>
                <c:pt idx="11024">
                  <c:v>-36765261.083010994</c:v>
                </c:pt>
                <c:pt idx="11025">
                  <c:v>-36775940.447839998</c:v>
                </c:pt>
                <c:pt idx="11026">
                  <c:v>-36786616.885968</c:v>
                </c:pt>
                <c:pt idx="11027">
                  <c:v>-36797290.395819001</c:v>
                </c:pt>
                <c:pt idx="11028">
                  <c:v>-36807960.975814</c:v>
                </c:pt>
                <c:pt idx="11029">
                  <c:v>-36818628.624372996</c:v>
                </c:pt>
                <c:pt idx="11030">
                  <c:v>-36829293.339913003</c:v>
                </c:pt>
                <c:pt idx="11031">
                  <c:v>-36839955.120849006</c:v>
                </c:pt>
                <c:pt idx="11032">
                  <c:v>-36850613.965596005</c:v>
                </c:pt>
                <c:pt idx="11033">
                  <c:v>-36861269.872564994</c:v>
                </c:pt>
                <c:pt idx="11034">
                  <c:v>-36871922.840164997</c:v>
                </c:pt>
                <c:pt idx="11035">
                  <c:v>-36882572.86680299</c:v>
                </c:pt>
                <c:pt idx="11036">
                  <c:v>-36893219.95088499</c:v>
                </c:pt>
                <c:pt idx="11037">
                  <c:v>-36903864.090814002</c:v>
                </c:pt>
                <c:pt idx="11038">
                  <c:v>-36914505.284993008</c:v>
                </c:pt>
                <c:pt idx="11039">
                  <c:v>-36925143.531819001</c:v>
                </c:pt>
                <c:pt idx="11040">
                  <c:v>-36935778.829691008</c:v>
                </c:pt>
                <c:pt idx="11041">
                  <c:v>-36946411.177003011</c:v>
                </c:pt>
                <c:pt idx="11042">
                  <c:v>-36957040.572149999</c:v>
                </c:pt>
                <c:pt idx="11043">
                  <c:v>-36967667.013520993</c:v>
                </c:pt>
                <c:pt idx="11044">
                  <c:v>-36978290.49950701</c:v>
                </c:pt>
                <c:pt idx="11045">
                  <c:v>-36988911.028495006</c:v>
                </c:pt>
                <c:pt idx="11046">
                  <c:v>-36999528.598870002</c:v>
                </c:pt>
                <c:pt idx="11047">
                  <c:v>-37010143.209014006</c:v>
                </c:pt>
                <c:pt idx="11048">
                  <c:v>-37020754.857308991</c:v>
                </c:pt>
                <c:pt idx="11049">
                  <c:v>-37031363.542135</c:v>
                </c:pt>
                <c:pt idx="11050">
                  <c:v>-37041969.261867009</c:v>
                </c:pt>
                <c:pt idx="11051">
                  <c:v>-37052572.014879994</c:v>
                </c:pt>
                <c:pt idx="11052">
                  <c:v>-37063171.799549013</c:v>
                </c:pt>
                <c:pt idx="11053">
                  <c:v>-37073768.614243008</c:v>
                </c:pt>
                <c:pt idx="11054">
                  <c:v>-37084362.457330994</c:v>
                </c:pt>
                <c:pt idx="11055">
                  <c:v>-37094953.327179</c:v>
                </c:pt>
                <c:pt idx="11056">
                  <c:v>-37105541.222154006</c:v>
                </c:pt>
                <c:pt idx="11057">
                  <c:v>-37116126.140616</c:v>
                </c:pt>
                <c:pt idx="11058">
                  <c:v>-37126708.080926992</c:v>
                </c:pt>
                <c:pt idx="11059">
                  <c:v>-37137287.041444011</c:v>
                </c:pt>
                <c:pt idx="11060">
                  <c:v>-37147863.020525001</c:v>
                </c:pt>
                <c:pt idx="11061">
                  <c:v>-37158436.016523995</c:v>
                </c:pt>
                <c:pt idx="11062">
                  <c:v>-37169006.027791999</c:v>
                </c:pt>
                <c:pt idx="11063">
                  <c:v>-37179573.052679993</c:v>
                </c:pt>
                <c:pt idx="11064">
                  <c:v>-37190137.089536004</c:v>
                </c:pt>
                <c:pt idx="11065">
                  <c:v>-37200698.136705995</c:v>
                </c:pt>
                <c:pt idx="11066">
                  <c:v>-37211256.192533009</c:v>
                </c:pt>
                <c:pt idx="11067">
                  <c:v>-37221811.255360998</c:v>
                </c:pt>
                <c:pt idx="11068">
                  <c:v>-37232363.323527001</c:v>
                </c:pt>
                <c:pt idx="11069">
                  <c:v>-37242912.395369999</c:v>
                </c:pt>
                <c:pt idx="11070">
                  <c:v>-37253458.469226003</c:v>
                </c:pt>
                <c:pt idx="11071">
                  <c:v>-37264001.543427996</c:v>
                </c:pt>
                <c:pt idx="11072">
                  <c:v>-37274541.616305992</c:v>
                </c:pt>
                <c:pt idx="11073">
                  <c:v>-37285078.686191</c:v>
                </c:pt>
                <c:pt idx="11074">
                  <c:v>-37295612.75141</c:v>
                </c:pt>
                <c:pt idx="11075">
                  <c:v>-37306143.810286991</c:v>
                </c:pt>
                <c:pt idx="11076">
                  <c:v>-37316671.861145005</c:v>
                </c:pt>
                <c:pt idx="11077">
                  <c:v>-37327196.90230599</c:v>
                </c:pt>
                <c:pt idx="11078">
                  <c:v>-37337718.932087995</c:v>
                </c:pt>
                <c:pt idx="11079">
                  <c:v>-37348237.948807001</c:v>
                </c:pt>
                <c:pt idx="11080">
                  <c:v>-37358753.950777993</c:v>
                </c:pt>
                <c:pt idx="11081">
                  <c:v>-37369266.936312996</c:v>
                </c:pt>
                <c:pt idx="11082">
                  <c:v>-37379776.903721988</c:v>
                </c:pt>
                <c:pt idx="11083">
                  <c:v>-37390283.851314992</c:v>
                </c:pt>
                <c:pt idx="11084">
                  <c:v>-37400787.777395003</c:v>
                </c:pt>
                <c:pt idx="11085">
                  <c:v>-37411288.680269003</c:v>
                </c:pt>
                <c:pt idx="11086">
                  <c:v>-37421786.558236003</c:v>
                </c:pt>
                <c:pt idx="11087">
                  <c:v>-37432281.409597009</c:v>
                </c:pt>
                <c:pt idx="11088">
                  <c:v>-37442773.232649006</c:v>
                </c:pt>
                <c:pt idx="11089">
                  <c:v>-37453262.025687009</c:v>
                </c:pt>
                <c:pt idx="11090">
                  <c:v>-37463747.787005</c:v>
                </c:pt>
                <c:pt idx="11091">
                  <c:v>-37474230.514893003</c:v>
                </c:pt>
                <c:pt idx="11092">
                  <c:v>-37484710.207641006</c:v>
                </c:pt>
                <c:pt idx="11093">
                  <c:v>-37495186.863534003</c:v>
                </c:pt>
                <c:pt idx="11094">
                  <c:v>-37505660.480858997</c:v>
                </c:pt>
                <c:pt idx="11095">
                  <c:v>-37516131.057895996</c:v>
                </c:pt>
                <c:pt idx="11096">
                  <c:v>-37526598.592927001</c:v>
                </c:pt>
                <c:pt idx="11097">
                  <c:v>-37537063.084229</c:v>
                </c:pt>
                <c:pt idx="11098">
                  <c:v>-37547524.530079</c:v>
                </c:pt>
                <c:pt idx="11099">
                  <c:v>-37557982.928750001</c:v>
                </c:pt>
                <c:pt idx="11100">
                  <c:v>-37568438.278514005</c:v>
                </c:pt>
                <c:pt idx="11101">
                  <c:v>-37578890.577639006</c:v>
                </c:pt>
                <c:pt idx="11102">
                  <c:v>-37589339.824395001</c:v>
                </c:pt>
                <c:pt idx="11103">
                  <c:v>-37599786.017044</c:v>
                </c:pt>
                <c:pt idx="11104">
                  <c:v>-37610229.153851993</c:v>
                </c:pt>
                <c:pt idx="11105">
                  <c:v>-37620669.233076997</c:v>
                </c:pt>
                <c:pt idx="11106">
                  <c:v>-37631106.252979994</c:v>
                </c:pt>
                <c:pt idx="11107">
                  <c:v>-37641540.211815</c:v>
                </c:pt>
                <c:pt idx="11108">
                  <c:v>-37651971.107838005</c:v>
                </c:pt>
                <c:pt idx="11109">
                  <c:v>-37662398.939300999</c:v>
                </c:pt>
                <c:pt idx="11110">
                  <c:v>-37672823.704452001</c:v>
                </c:pt>
                <c:pt idx="11111">
                  <c:v>-37683245.401541002</c:v>
                </c:pt>
                <c:pt idx="11112">
                  <c:v>-37693664.028811999</c:v>
                </c:pt>
                <c:pt idx="11113">
                  <c:v>-37704079.584508002</c:v>
                </c:pt>
                <c:pt idx="11114">
                  <c:v>-37714492.066870995</c:v>
                </c:pt>
                <c:pt idx="11115">
                  <c:v>-37724901.474139005</c:v>
                </c:pt>
                <c:pt idx="11116">
                  <c:v>-37735307.80455</c:v>
                </c:pt>
                <c:pt idx="11117">
                  <c:v>-37745711.056335993</c:v>
                </c:pt>
                <c:pt idx="11118">
                  <c:v>-37756111.227732003</c:v>
                </c:pt>
                <c:pt idx="11119">
                  <c:v>-37766508.31696599</c:v>
                </c:pt>
                <c:pt idx="11120">
                  <c:v>-37776902.322265998</c:v>
                </c:pt>
                <c:pt idx="11121">
                  <c:v>-37787293.241859004</c:v>
                </c:pt>
                <c:pt idx="11122">
                  <c:v>-37797681.073967002</c:v>
                </c:pt>
                <c:pt idx="11123">
                  <c:v>-37808065.816810988</c:v>
                </c:pt>
                <c:pt idx="11124">
                  <c:v>-37818447.468611002</c:v>
                </c:pt>
                <c:pt idx="11125">
                  <c:v>-37828826.027583003</c:v>
                </c:pt>
                <c:pt idx="11126">
                  <c:v>-37839201.491941005</c:v>
                </c:pt>
                <c:pt idx="11127">
                  <c:v>-37849573.859898001</c:v>
                </c:pt>
                <c:pt idx="11128">
                  <c:v>-37859943.129663005</c:v>
                </c:pt>
                <c:pt idx="11129">
                  <c:v>-37870309.299445011</c:v>
                </c:pt>
                <c:pt idx="11130">
                  <c:v>-37880672.367449</c:v>
                </c:pt>
                <c:pt idx="11131">
                  <c:v>-37891032.331877999</c:v>
                </c:pt>
                <c:pt idx="11132">
                  <c:v>-37901389.190932006</c:v>
                </c:pt>
                <c:pt idx="11133">
                  <c:v>-37911742.942811988</c:v>
                </c:pt>
                <c:pt idx="11134">
                  <c:v>-37922093.585712992</c:v>
                </c:pt>
                <c:pt idx="11135">
                  <c:v>-37932441.117830001</c:v>
                </c:pt>
                <c:pt idx="11136">
                  <c:v>-37942785.537354</c:v>
                </c:pt>
                <c:pt idx="11137">
                  <c:v>-37953126.842475988</c:v>
                </c:pt>
                <c:pt idx="11138">
                  <c:v>-37963465.031381994</c:v>
                </c:pt>
                <c:pt idx="11139">
                  <c:v>-37973800.102259003</c:v>
                </c:pt>
                <c:pt idx="11140">
                  <c:v>-37984132.053287998</c:v>
                </c:pt>
                <c:pt idx="11141">
                  <c:v>-37994460.882650994</c:v>
                </c:pt>
                <c:pt idx="11142">
                  <c:v>-38004786.588524997</c:v>
                </c:pt>
                <c:pt idx="11143">
                  <c:v>-38015109.169088006</c:v>
                </c:pt>
                <c:pt idx="11144">
                  <c:v>-38025428.622513011</c:v>
                </c:pt>
                <c:pt idx="11145">
                  <c:v>-38035744.946970992</c:v>
                </c:pt>
                <c:pt idx="11146">
                  <c:v>-38046058.140632011</c:v>
                </c:pt>
                <c:pt idx="11147">
                  <c:v>-38056368.20166301</c:v>
                </c:pt>
                <c:pt idx="11148">
                  <c:v>-38066675.128228009</c:v>
                </c:pt>
                <c:pt idx="11149">
                  <c:v>-38076978.91849</c:v>
                </c:pt>
                <c:pt idx="11150">
                  <c:v>-38087279.570609003</c:v>
                </c:pt>
                <c:pt idx="11151">
                  <c:v>-38097577.082742989</c:v>
                </c:pt>
                <c:pt idx="11152">
                  <c:v>-38107871.453047</c:v>
                </c:pt>
                <c:pt idx="11153">
                  <c:v>-38118162.679675005</c:v>
                </c:pt>
                <c:pt idx="11154">
                  <c:v>-38128450.760776997</c:v>
                </c:pt>
                <c:pt idx="11155">
                  <c:v>-38138735.694502003</c:v>
                </c:pt>
                <c:pt idx="11156">
                  <c:v>-38149017.478996001</c:v>
                </c:pt>
                <c:pt idx="11157">
                  <c:v>-38159296.112403996</c:v>
                </c:pt>
                <c:pt idx="11158">
                  <c:v>-38169571.592866004</c:v>
                </c:pt>
                <c:pt idx="11159">
                  <c:v>-38179843.918522991</c:v>
                </c:pt>
                <c:pt idx="11160">
                  <c:v>-38190113.087511994</c:v>
                </c:pt>
                <c:pt idx="11161">
                  <c:v>-38200379.097966</c:v>
                </c:pt>
                <c:pt idx="11162">
                  <c:v>-38210641.948018998</c:v>
                </c:pt>
                <c:pt idx="11163">
                  <c:v>-38220901.635800004</c:v>
                </c:pt>
                <c:pt idx="11164">
                  <c:v>-38231158.159438007</c:v>
                </c:pt>
                <c:pt idx="11165">
                  <c:v>-38241411.517057002</c:v>
                </c:pt>
                <c:pt idx="11166">
                  <c:v>-38251661.706780992</c:v>
                </c:pt>
                <c:pt idx="11167">
                  <c:v>-38261908.726729997</c:v>
                </c:pt>
                <c:pt idx="11168">
                  <c:v>-38272152.575023003</c:v>
                </c:pt>
                <c:pt idx="11169">
                  <c:v>-38282393.249775</c:v>
                </c:pt>
                <c:pt idx="11170">
                  <c:v>-38292630.749101005</c:v>
                </c:pt>
                <c:pt idx="11171">
                  <c:v>-38302865.071111001</c:v>
                </c:pt>
                <c:pt idx="11172">
                  <c:v>-38313096.213914998</c:v>
                </c:pt>
                <c:pt idx="11173">
                  <c:v>-38323324.175620005</c:v>
                </c:pt>
                <c:pt idx="11174">
                  <c:v>-38333548.954327993</c:v>
                </c:pt>
                <c:pt idx="11175">
                  <c:v>-38343770.548142999</c:v>
                </c:pt>
                <c:pt idx="11176">
                  <c:v>-38353988.955164</c:v>
                </c:pt>
                <c:pt idx="11177">
                  <c:v>-38364204.173487999</c:v>
                </c:pt>
                <c:pt idx="11178">
                  <c:v>-38374416.201210007</c:v>
                </c:pt>
                <c:pt idx="11179">
                  <c:v>-38384625.036421992</c:v>
                </c:pt>
                <c:pt idx="11180">
                  <c:v>-38394830.677214004</c:v>
                </c:pt>
                <c:pt idx="11181">
                  <c:v>-38405033.121674009</c:v>
                </c:pt>
                <c:pt idx="11182">
                  <c:v>-38415232.36788699</c:v>
                </c:pt>
                <c:pt idx="11183">
                  <c:v>-38425428.413935997</c:v>
                </c:pt>
                <c:pt idx="11184">
                  <c:v>-38435621.257901996</c:v>
                </c:pt>
                <c:pt idx="11185">
                  <c:v>-38445810.897861995</c:v>
                </c:pt>
                <c:pt idx="11186">
                  <c:v>-38455997.331891999</c:v>
                </c:pt>
                <c:pt idx="11187">
                  <c:v>-38466180.558065996</c:v>
                </c:pt>
                <c:pt idx="11188">
                  <c:v>-38476360.574454002</c:v>
                </c:pt>
                <c:pt idx="11189">
                  <c:v>-38486537.379125997</c:v>
                </c:pt>
                <c:pt idx="11190">
                  <c:v>-38496710.970146</c:v>
                </c:pt>
                <c:pt idx="11191">
                  <c:v>-38506881.345578998</c:v>
                </c:pt>
                <c:pt idx="11192">
                  <c:v>-38517048.503485993</c:v>
                </c:pt>
                <c:pt idx="11193">
                  <c:v>-38527212.441925995</c:v>
                </c:pt>
                <c:pt idx="11194">
                  <c:v>-38537373.158955</c:v>
                </c:pt>
                <c:pt idx="11195">
                  <c:v>-38547530.652626991</c:v>
                </c:pt>
                <c:pt idx="11196">
                  <c:v>-38557684.920995004</c:v>
                </c:pt>
                <c:pt idx="11197">
                  <c:v>-38567835.962105997</c:v>
                </c:pt>
                <c:pt idx="11198">
                  <c:v>-38577983.774009004</c:v>
                </c:pt>
                <c:pt idx="11199">
                  <c:v>-38588128.354745992</c:v>
                </c:pt>
                <c:pt idx="11200">
                  <c:v>-38598269.702360995</c:v>
                </c:pt>
                <c:pt idx="11201">
                  <c:v>-38608407.814891994</c:v>
                </c:pt>
                <c:pt idx="11202">
                  <c:v>-38618542.690375999</c:v>
                </c:pt>
                <c:pt idx="11203">
                  <c:v>-38628674.326848</c:v>
                </c:pt>
                <c:pt idx="11204">
                  <c:v>-38638802.722341001</c:v>
                </c:pt>
                <c:pt idx="11205">
                  <c:v>-38648927.874883004</c:v>
                </c:pt>
                <c:pt idx="11206">
                  <c:v>-38659049.782501996</c:v>
                </c:pt>
                <c:pt idx="11207">
                  <c:v>-38669168.443223</c:v>
                </c:pt>
                <c:pt idx="11208">
                  <c:v>-38679283.855067998</c:v>
                </c:pt>
                <c:pt idx="11209">
                  <c:v>-38689396.016057</c:v>
                </c:pt>
                <c:pt idx="11210">
                  <c:v>-38699504.924207009</c:v>
                </c:pt>
                <c:pt idx="11211">
                  <c:v>-38709610.577532999</c:v>
                </c:pt>
                <c:pt idx="11212">
                  <c:v>-38719712.974048011</c:v>
                </c:pt>
                <c:pt idx="11213">
                  <c:v>-38729812.111759998</c:v>
                </c:pt>
                <c:pt idx="11214">
                  <c:v>-38739907.988678999</c:v>
                </c:pt>
                <c:pt idx="11215">
                  <c:v>-38750000.602808997</c:v>
                </c:pt>
                <c:pt idx="11216">
                  <c:v>-38760089.952151991</c:v>
                </c:pt>
                <c:pt idx="11217">
                  <c:v>-38770176.034708999</c:v>
                </c:pt>
                <c:pt idx="11218">
                  <c:v>-38780258.848476991</c:v>
                </c:pt>
                <c:pt idx="11219">
                  <c:v>-38790338.391450003</c:v>
                </c:pt>
                <c:pt idx="11220">
                  <c:v>-38800414.661622003</c:v>
                </c:pt>
                <c:pt idx="11221">
                  <c:v>-38810487.656982996</c:v>
                </c:pt>
                <c:pt idx="11222">
                  <c:v>-38820557.375519998</c:v>
                </c:pt>
                <c:pt idx="11223">
                  <c:v>-38830623.815218002</c:v>
                </c:pt>
                <c:pt idx="11224">
                  <c:v>-38840686.974059999</c:v>
                </c:pt>
                <c:pt idx="11225">
                  <c:v>-38850746.850024991</c:v>
                </c:pt>
                <c:pt idx="11226">
                  <c:v>-38860803.441091999</c:v>
                </c:pt>
                <c:pt idx="11227">
                  <c:v>-38870856.745235018</c:v>
                </c:pt>
                <c:pt idx="11228">
                  <c:v>-38880906.760426998</c:v>
                </c:pt>
                <c:pt idx="11229">
                  <c:v>-38890953.484637007</c:v>
                </c:pt>
                <c:pt idx="11230">
                  <c:v>-38900996.915832996</c:v>
                </c:pt>
                <c:pt idx="11231">
                  <c:v>-38911037.051980995</c:v>
                </c:pt>
                <c:pt idx="11232">
                  <c:v>-38921073.891042002</c:v>
                </c:pt>
                <c:pt idx="11233">
                  <c:v>-38931107.430974998</c:v>
                </c:pt>
                <c:pt idx="11234">
                  <c:v>-38941137.669740006</c:v>
                </c:pt>
                <c:pt idx="11235">
                  <c:v>-38951164.605289005</c:v>
                </c:pt>
                <c:pt idx="11236">
                  <c:v>-38961188.235576004</c:v>
                </c:pt>
                <c:pt idx="11237">
                  <c:v>-38971208.55855</c:v>
                </c:pt>
                <c:pt idx="11238">
                  <c:v>-38981225.572157003</c:v>
                </c:pt>
                <c:pt idx="11239">
                  <c:v>-38991239.274344005</c:v>
                </c:pt>
                <c:pt idx="11240">
                  <c:v>-39001249.663051002</c:v>
                </c:pt>
                <c:pt idx="11241">
                  <c:v>-39011256.736218005</c:v>
                </c:pt>
                <c:pt idx="11242">
                  <c:v>-39021260.491783001</c:v>
                </c:pt>
                <c:pt idx="11243">
                  <c:v>-39031260.927678004</c:v>
                </c:pt>
                <c:pt idx="11244">
                  <c:v>-39041258.041836001</c:v>
                </c:pt>
                <c:pt idx="11245">
                  <c:v>-39051251.832186989</c:v>
                </c:pt>
                <c:pt idx="11246">
                  <c:v>-39061242.296656005</c:v>
                </c:pt>
                <c:pt idx="11247">
                  <c:v>-39071229.433167003</c:v>
                </c:pt>
                <c:pt idx="11248">
                  <c:v>-39081213.239643015</c:v>
                </c:pt>
                <c:pt idx="11249">
                  <c:v>-39091193.714001</c:v>
                </c:pt>
                <c:pt idx="11250">
                  <c:v>-39101170.854158998</c:v>
                </c:pt>
                <c:pt idx="11251">
                  <c:v>-39111144.658028997</c:v>
                </c:pt>
                <c:pt idx="11252">
                  <c:v>-39121115.123522997</c:v>
                </c:pt>
                <c:pt idx="11253">
                  <c:v>-39131082.248549007</c:v>
                </c:pt>
                <c:pt idx="11254">
                  <c:v>-39141046.031014003</c:v>
                </c:pt>
                <c:pt idx="11255">
                  <c:v>-39151006.468819</c:v>
                </c:pt>
                <c:pt idx="11256">
                  <c:v>-39160963.559866004</c:v>
                </c:pt>
                <c:pt idx="11257">
                  <c:v>-39170917.302053995</c:v>
                </c:pt>
                <c:pt idx="11258">
                  <c:v>-39180867.693276003</c:v>
                </c:pt>
                <c:pt idx="11259">
                  <c:v>-39190814.731426999</c:v>
                </c:pt>
                <c:pt idx="11260">
                  <c:v>-39200758.414394997</c:v>
                </c:pt>
                <c:pt idx="11261">
                  <c:v>-39210698.74007</c:v>
                </c:pt>
                <c:pt idx="11262">
                  <c:v>-39220635.706334002</c:v>
                </c:pt>
                <c:pt idx="11263">
                  <c:v>-39230569.311071992</c:v>
                </c:pt>
                <c:pt idx="11264">
                  <c:v>-39240499.552161992</c:v>
                </c:pt>
                <c:pt idx="11265">
                  <c:v>-39250426.427481994</c:v>
                </c:pt>
                <c:pt idx="11266">
                  <c:v>-39260349.934905</c:v>
                </c:pt>
                <c:pt idx="11267">
                  <c:v>-39270270.072303995</c:v>
                </c:pt>
                <c:pt idx="11268">
                  <c:v>-39280186.837548003</c:v>
                </c:pt>
                <c:pt idx="11269">
                  <c:v>-39290100.228502005</c:v>
                </c:pt>
                <c:pt idx="11270">
                  <c:v>-39300010.243031003</c:v>
                </c:pt>
                <c:pt idx="11271">
                  <c:v>-39309916.878995001</c:v>
                </c:pt>
                <c:pt idx="11272">
                  <c:v>-39319820.134254009</c:v>
                </c:pt>
                <c:pt idx="11273">
                  <c:v>-39329720.006663002</c:v>
                </c:pt>
                <c:pt idx="11274">
                  <c:v>-39339616.494074002</c:v>
                </c:pt>
                <c:pt idx="11275">
                  <c:v>-39349509.594339006</c:v>
                </c:pt>
                <c:pt idx="11276">
                  <c:v>-39359399.305304997</c:v>
                </c:pt>
                <c:pt idx="11277">
                  <c:v>-39369285.624816999</c:v>
                </c:pt>
                <c:pt idx="11278">
                  <c:v>-39379168.550717004</c:v>
                </c:pt>
                <c:pt idx="11279">
                  <c:v>-39389048.080844998</c:v>
                </c:pt>
                <c:pt idx="11280">
                  <c:v>-39398924.213039003</c:v>
                </c:pt>
                <c:pt idx="11281">
                  <c:v>-39408796.945132002</c:v>
                </c:pt>
                <c:pt idx="11282">
                  <c:v>-39418666.274956003</c:v>
                </c:pt>
                <c:pt idx="11283">
                  <c:v>-39428532.200339004</c:v>
                </c:pt>
                <c:pt idx="11284">
                  <c:v>-39438394.719109006</c:v>
                </c:pt>
                <c:pt idx="11285">
                  <c:v>-39448253.829088002</c:v>
                </c:pt>
                <c:pt idx="11286">
                  <c:v>-39458109.52809801</c:v>
                </c:pt>
                <c:pt idx="11287">
                  <c:v>-39467961.813954994</c:v>
                </c:pt>
                <c:pt idx="11288">
                  <c:v>-39477810.684477001</c:v>
                </c:pt>
                <c:pt idx="11289">
                  <c:v>-39487656.137474</c:v>
                </c:pt>
                <c:pt idx="11290">
                  <c:v>-39497498.170758002</c:v>
                </c:pt>
                <c:pt idx="11291">
                  <c:v>-39507336.782135002</c:v>
                </c:pt>
                <c:pt idx="11292">
                  <c:v>-39517171.969410002</c:v>
                </c:pt>
                <c:pt idx="11293">
                  <c:v>-39527003.730384</c:v>
                </c:pt>
                <c:pt idx="11294">
                  <c:v>-39536832.062857002</c:v>
                </c:pt>
                <c:pt idx="11295">
                  <c:v>-39546656.964624003</c:v>
                </c:pt>
                <c:pt idx="11296">
                  <c:v>-39556478.433479004</c:v>
                </c:pt>
                <c:pt idx="11297">
                  <c:v>-39566296.467212997</c:v>
                </c:pt>
                <c:pt idx="11298">
                  <c:v>-39576111.063612998</c:v>
                </c:pt>
                <c:pt idx="11299">
                  <c:v>-39585922.220466003</c:v>
                </c:pt>
                <c:pt idx="11300">
                  <c:v>-39595729.935552001</c:v>
                </c:pt>
                <c:pt idx="11301">
                  <c:v>-39605534.206652999</c:v>
                </c:pt>
                <c:pt idx="11302">
                  <c:v>-39615335.031544007</c:v>
                </c:pt>
                <c:pt idx="11303">
                  <c:v>-39625132.408</c:v>
                </c:pt>
                <c:pt idx="11304">
                  <c:v>-39634926.333792992</c:v>
                </c:pt>
                <c:pt idx="11305">
                  <c:v>-39644716.806690998</c:v>
                </c:pt>
                <c:pt idx="11306">
                  <c:v>-39654503.824459001</c:v>
                </c:pt>
                <c:pt idx="11307">
                  <c:v>-39664287.384860992</c:v>
                </c:pt>
                <c:pt idx="11308">
                  <c:v>-39674067.485656999</c:v>
                </c:pt>
                <c:pt idx="11309">
                  <c:v>-39683844.124604009</c:v>
                </c:pt>
                <c:pt idx="11310">
                  <c:v>-39693617.299458012</c:v>
                </c:pt>
                <c:pt idx="11311">
                  <c:v>-39703387.007968999</c:v>
                </c:pt>
                <c:pt idx="11312">
                  <c:v>-39713153.247887</c:v>
                </c:pt>
                <c:pt idx="11313">
                  <c:v>-39722916.016957998</c:v>
                </c:pt>
                <c:pt idx="11314">
                  <c:v>-39732675.312924989</c:v>
                </c:pt>
                <c:pt idx="11315">
                  <c:v>-39742431.133529998</c:v>
                </c:pt>
                <c:pt idx="11316">
                  <c:v>-39752183.476508997</c:v>
                </c:pt>
                <c:pt idx="11317">
                  <c:v>-39761932.339598008</c:v>
                </c:pt>
                <c:pt idx="11318">
                  <c:v>-39771677.720529005</c:v>
                </c:pt>
                <c:pt idx="11319">
                  <c:v>-39781419.617031001</c:v>
                </c:pt>
                <c:pt idx="11320">
                  <c:v>-39791158.026831001</c:v>
                </c:pt>
                <c:pt idx="11321">
                  <c:v>-39800892.947651997</c:v>
                </c:pt>
                <c:pt idx="11322">
                  <c:v>-39810624.377214998</c:v>
                </c:pt>
                <c:pt idx="11323">
                  <c:v>-39820352.313236997</c:v>
                </c:pt>
                <c:pt idx="11324">
                  <c:v>-39830076.753435001</c:v>
                </c:pt>
                <c:pt idx="11325">
                  <c:v>-39839797.695520006</c:v>
                </c:pt>
                <c:pt idx="11326">
                  <c:v>-39849515.137202002</c:v>
                </c:pt>
                <c:pt idx="11327">
                  <c:v>-39859229.076187</c:v>
                </c:pt>
                <c:pt idx="11328">
                  <c:v>-39868939.510178</c:v>
                </c:pt>
                <c:pt idx="11329">
                  <c:v>-39878646.43687699</c:v>
                </c:pt>
                <c:pt idx="11330">
                  <c:v>-39888349.853981987</c:v>
                </c:pt>
                <c:pt idx="11331">
                  <c:v>-39898049.759186998</c:v>
                </c:pt>
                <c:pt idx="11332">
                  <c:v>-39907746.150184996</c:v>
                </c:pt>
                <c:pt idx="11333">
                  <c:v>-39917439.024664007</c:v>
                </c:pt>
                <c:pt idx="11334">
                  <c:v>-39927128.380311988</c:v>
                </c:pt>
                <c:pt idx="11335">
                  <c:v>-39936814.214811996</c:v>
                </c:pt>
                <c:pt idx="11336">
                  <c:v>-39946496.525844008</c:v>
                </c:pt>
                <c:pt idx="11337">
                  <c:v>-39956175.31108699</c:v>
                </c:pt>
                <c:pt idx="11338">
                  <c:v>-39965850.568214007</c:v>
                </c:pt>
                <c:pt idx="11339">
                  <c:v>-39975522.294898011</c:v>
                </c:pt>
                <c:pt idx="11340">
                  <c:v>-39985190.488807</c:v>
                </c:pt>
                <c:pt idx="11341">
                  <c:v>-39994855.147609003</c:v>
                </c:pt>
                <c:pt idx="11342">
                  <c:v>-40004516.268965006</c:v>
                </c:pt>
                <c:pt idx="11343">
                  <c:v>-40014173.850537002</c:v>
                </c:pt>
                <c:pt idx="11344">
                  <c:v>-40023827.889981993</c:v>
                </c:pt>
                <c:pt idx="11345">
                  <c:v>-40033478.384953</c:v>
                </c:pt>
                <c:pt idx="11346">
                  <c:v>-40043125.333101995</c:v>
                </c:pt>
                <c:pt idx="11347">
                  <c:v>-40052768.732078999</c:v>
                </c:pt>
                <c:pt idx="11348">
                  <c:v>-40062408.579528004</c:v>
                </c:pt>
                <c:pt idx="11349">
                  <c:v>-40072044.873090997</c:v>
                </c:pt>
                <c:pt idx="11350">
                  <c:v>-40081677.610409997</c:v>
                </c:pt>
                <c:pt idx="11351">
                  <c:v>-40091306.789120011</c:v>
                </c:pt>
                <c:pt idx="11352">
                  <c:v>-40100932.406854995</c:v>
                </c:pt>
                <c:pt idx="11353">
                  <c:v>-40110554.461246006</c:v>
                </c:pt>
                <c:pt idx="11354">
                  <c:v>-40120172.949920997</c:v>
                </c:pt>
                <c:pt idx="11355">
                  <c:v>-40129787.870504998</c:v>
                </c:pt>
                <c:pt idx="11356">
                  <c:v>-40139399.220619008</c:v>
                </c:pt>
                <c:pt idx="11357">
                  <c:v>-40149006.997882992</c:v>
                </c:pt>
                <c:pt idx="11358">
                  <c:v>-40158611.199912004</c:v>
                </c:pt>
                <c:pt idx="11359">
                  <c:v>-40168211.824319996</c:v>
                </c:pt>
                <c:pt idx="11360">
                  <c:v>-40177808.868714996</c:v>
                </c:pt>
                <c:pt idx="11361">
                  <c:v>-40187402.330706991</c:v>
                </c:pt>
                <c:pt idx="11362">
                  <c:v>-40196992.207897007</c:v>
                </c:pt>
                <c:pt idx="11363">
                  <c:v>-40206578.497887999</c:v>
                </c:pt>
                <c:pt idx="11364">
                  <c:v>-40216161.198277004</c:v>
                </c:pt>
                <c:pt idx="11365">
                  <c:v>-40225740.306658998</c:v>
                </c:pt>
                <c:pt idx="11366">
                  <c:v>-40235315.820625998</c:v>
                </c:pt>
                <c:pt idx="11367">
                  <c:v>-40244887.737767003</c:v>
                </c:pt>
                <c:pt idx="11368">
                  <c:v>-40254456.055668004</c:v>
                </c:pt>
                <c:pt idx="11369">
                  <c:v>-40264020.771912001</c:v>
                </c:pt>
                <c:pt idx="11370">
                  <c:v>-40273581.884078994</c:v>
                </c:pt>
                <c:pt idx="11371">
                  <c:v>-40283139.389744997</c:v>
                </c:pt>
                <c:pt idx="11372">
                  <c:v>-40292693.286483996</c:v>
                </c:pt>
                <c:pt idx="11373">
                  <c:v>-40302243.571868002</c:v>
                </c:pt>
                <c:pt idx="11374">
                  <c:v>-40311790.243463002</c:v>
                </c:pt>
                <c:pt idx="11375">
                  <c:v>-40321333.298834018</c:v>
                </c:pt>
                <c:pt idx="11376">
                  <c:v>-40330872.735544018</c:v>
                </c:pt>
                <c:pt idx="11377">
                  <c:v>-40340408.551150002</c:v>
                </c:pt>
                <c:pt idx="11378">
                  <c:v>-40349940.743207008</c:v>
                </c:pt>
                <c:pt idx="11379">
                  <c:v>-40359469.309269011</c:v>
                </c:pt>
                <c:pt idx="11380">
                  <c:v>-40368994.246884994</c:v>
                </c:pt>
                <c:pt idx="11381">
                  <c:v>-40378515.553599998</c:v>
                </c:pt>
                <c:pt idx="11382">
                  <c:v>-40388033.226959005</c:v>
                </c:pt>
                <c:pt idx="11383">
                  <c:v>-40397547.264501005</c:v>
                </c:pt>
                <c:pt idx="11384">
                  <c:v>-40407057.663761996</c:v>
                </c:pt>
                <c:pt idx="11385">
                  <c:v>-40416564.422278002</c:v>
                </c:pt>
                <c:pt idx="11386">
                  <c:v>-40426067.537579</c:v>
                </c:pt>
                <c:pt idx="11387">
                  <c:v>-40435567.007192001</c:v>
                </c:pt>
                <c:pt idx="11388">
                  <c:v>-40445062.828643009</c:v>
                </c:pt>
                <c:pt idx="11389">
                  <c:v>-40454554.999452002</c:v>
                </c:pt>
                <c:pt idx="11390">
                  <c:v>-40464043.517138004</c:v>
                </c:pt>
                <c:pt idx="11391">
                  <c:v>-40473528.379216</c:v>
                </c:pt>
                <c:pt idx="11392">
                  <c:v>-40483009.583199002</c:v>
                </c:pt>
                <c:pt idx="11393">
                  <c:v>-40492487.126596004</c:v>
                </c:pt>
                <c:pt idx="11394">
                  <c:v>-40501961.006911993</c:v>
                </c:pt>
                <c:pt idx="11395">
                  <c:v>-40511431.221649013</c:v>
                </c:pt>
                <c:pt idx="11396">
                  <c:v>-40520897.768309005</c:v>
                </c:pt>
                <c:pt idx="11397">
                  <c:v>-40530360.644386992</c:v>
                </c:pt>
                <c:pt idx="11398">
                  <c:v>-40539819.847375989</c:v>
                </c:pt>
                <c:pt idx="11399">
                  <c:v>-40549275.374766991</c:v>
                </c:pt>
                <c:pt idx="11400">
                  <c:v>-40558727.224047005</c:v>
                </c:pt>
                <c:pt idx="11401">
                  <c:v>-40568175.392699003</c:v>
                </c:pt>
                <c:pt idx="11402">
                  <c:v>-40577619.878205001</c:v>
                </c:pt>
                <c:pt idx="11403">
                  <c:v>-40587060.678041011</c:v>
                </c:pt>
                <c:pt idx="11404">
                  <c:v>-40596497.789682001</c:v>
                </c:pt>
                <c:pt idx="11405">
                  <c:v>-40605931.210600011</c:v>
                </c:pt>
                <c:pt idx="11406">
                  <c:v>-40615360.938262001</c:v>
                </c:pt>
                <c:pt idx="11407">
                  <c:v>-40624786.970132999</c:v>
                </c:pt>
                <c:pt idx="11408">
                  <c:v>-40634209.303673998</c:v>
                </c:pt>
                <c:pt idx="11409">
                  <c:v>-40643627.936343998</c:v>
                </c:pt>
                <c:pt idx="11410">
                  <c:v>-40653042.865599006</c:v>
                </c:pt>
                <c:pt idx="11411">
                  <c:v>-40662454.088890001</c:v>
                </c:pt>
                <c:pt idx="11412">
                  <c:v>-40671861.603666</c:v>
                </c:pt>
                <c:pt idx="11413">
                  <c:v>-40681265.407373004</c:v>
                </c:pt>
                <c:pt idx="11414">
                  <c:v>-40690665.497451998</c:v>
                </c:pt>
                <c:pt idx="11415">
                  <c:v>-40700061.871344</c:v>
                </c:pt>
                <c:pt idx="11416">
                  <c:v>-40709454.526482992</c:v>
                </c:pt>
                <c:pt idx="11417">
                  <c:v>-40718843.460303999</c:v>
                </c:pt>
                <c:pt idx="11418">
                  <c:v>-40728228.67023401</c:v>
                </c:pt>
                <c:pt idx="11419">
                  <c:v>-40737610.153700992</c:v>
                </c:pt>
                <c:pt idx="11420">
                  <c:v>-40746987.908127002</c:v>
                </c:pt>
                <c:pt idx="11421">
                  <c:v>-40756361.930932</c:v>
                </c:pt>
                <c:pt idx="11422">
                  <c:v>-40765732.219532005</c:v>
                </c:pt>
                <c:pt idx="11423">
                  <c:v>-40775098.771341003</c:v>
                </c:pt>
                <c:pt idx="11424">
                  <c:v>-40784461.583767995</c:v>
                </c:pt>
                <c:pt idx="11425">
                  <c:v>-40793820.654220998</c:v>
                </c:pt>
                <c:pt idx="11426">
                  <c:v>-40803175.980101995</c:v>
                </c:pt>
                <c:pt idx="11427">
                  <c:v>-40812527.558810994</c:v>
                </c:pt>
                <c:pt idx="11428">
                  <c:v>-40821875.38774699</c:v>
                </c:pt>
                <c:pt idx="11429">
                  <c:v>-40831219.464300998</c:v>
                </c:pt>
                <c:pt idx="11430">
                  <c:v>-40840559.785864003</c:v>
                </c:pt>
                <c:pt idx="11431">
                  <c:v>-40849896.349823996</c:v>
                </c:pt>
                <c:pt idx="11432">
                  <c:v>-40859229.153563</c:v>
                </c:pt>
                <c:pt idx="11433">
                  <c:v>-40868558.194463007</c:v>
                </c:pt>
                <c:pt idx="11434">
                  <c:v>-40877883.469900005</c:v>
                </c:pt>
                <c:pt idx="11435">
                  <c:v>-40887204.977247007</c:v>
                </c:pt>
                <c:pt idx="11436">
                  <c:v>-40896522.713875994</c:v>
                </c:pt>
                <c:pt idx="11437">
                  <c:v>-40905836.677154005</c:v>
                </c:pt>
                <c:pt idx="11438">
                  <c:v>-40915146.864442997</c:v>
                </c:pt>
                <c:pt idx="11439">
                  <c:v>-40924453.273105003</c:v>
                </c:pt>
                <c:pt idx="11440">
                  <c:v>-40933755.900496997</c:v>
                </c:pt>
                <c:pt idx="11441">
                  <c:v>-40943054.743971996</c:v>
                </c:pt>
                <c:pt idx="11442">
                  <c:v>-40952349.800879993</c:v>
                </c:pt>
                <c:pt idx="11443">
                  <c:v>-40961641.068570003</c:v>
                </c:pt>
                <c:pt idx="11444">
                  <c:v>-40970928.544383995</c:v>
                </c:pt>
                <c:pt idx="11445">
                  <c:v>-40980212.225662008</c:v>
                </c:pt>
                <c:pt idx="11446">
                  <c:v>-40989492.109742001</c:v>
                </c:pt>
                <c:pt idx="11447">
                  <c:v>-40998768.193957008</c:v>
                </c:pt>
                <c:pt idx="11448">
                  <c:v>-41008040.47563801</c:v>
                </c:pt>
                <c:pt idx="11449">
                  <c:v>-41017308.952110991</c:v>
                </c:pt>
                <c:pt idx="11450">
                  <c:v>-41026573.620700002</c:v>
                </c:pt>
                <c:pt idx="11451">
                  <c:v>-41035834.478723995</c:v>
                </c:pt>
                <c:pt idx="11452">
                  <c:v>-41045091.523501001</c:v>
                </c:pt>
                <c:pt idx="11453">
                  <c:v>-41054344.752342992</c:v>
                </c:pt>
                <c:pt idx="11454">
                  <c:v>-41063594.162560001</c:v>
                </c:pt>
                <c:pt idx="11455">
                  <c:v>-41072839.751460001</c:v>
                </c:pt>
                <c:pt idx="11456">
                  <c:v>-41082081.516343996</c:v>
                </c:pt>
                <c:pt idx="11457">
                  <c:v>-41091319.454511993</c:v>
                </c:pt>
                <c:pt idx="11458">
                  <c:v>-41100553.563261002</c:v>
                </c:pt>
                <c:pt idx="11459">
                  <c:v>-41109783.839883998</c:v>
                </c:pt>
                <c:pt idx="11460">
                  <c:v>-41119010.281668007</c:v>
                </c:pt>
                <c:pt idx="11461">
                  <c:v>-41128232.885901995</c:v>
                </c:pt>
                <c:pt idx="11462">
                  <c:v>-41137451.649866</c:v>
                </c:pt>
                <c:pt idx="11463">
                  <c:v>-41146666.570840001</c:v>
                </c:pt>
                <c:pt idx="11464">
                  <c:v>-41155877.646099001</c:v>
                </c:pt>
                <c:pt idx="11465">
                  <c:v>-41165084.872915991</c:v>
                </c:pt>
                <c:pt idx="11466">
                  <c:v>-41174288.248558007</c:v>
                </c:pt>
                <c:pt idx="11467">
                  <c:v>-41183487.770292006</c:v>
                </c:pt>
                <c:pt idx="11468">
                  <c:v>-41192683.435378</c:v>
                </c:pt>
                <c:pt idx="11469">
                  <c:v>-41201875.241075002</c:v>
                </c:pt>
                <c:pt idx="11470">
                  <c:v>-41211063.184638008</c:v>
                </c:pt>
                <c:pt idx="11471">
                  <c:v>-41220247.263316996</c:v>
                </c:pt>
                <c:pt idx="11472">
                  <c:v>-41229427.474360995</c:v>
                </c:pt>
                <c:pt idx="11473">
                  <c:v>-41238603.815012991</c:v>
                </c:pt>
                <c:pt idx="11474">
                  <c:v>-41247776.282514997</c:v>
                </c:pt>
                <c:pt idx="11475">
                  <c:v>-41256944.874101996</c:v>
                </c:pt>
                <c:pt idx="11476">
                  <c:v>-41266109.587010995</c:v>
                </c:pt>
                <c:pt idx="11477">
                  <c:v>-41275270.418468997</c:v>
                </c:pt>
                <c:pt idx="11478">
                  <c:v>-41284427.365704</c:v>
                </c:pt>
                <c:pt idx="11479">
                  <c:v>-41293580.425939009</c:v>
                </c:pt>
                <c:pt idx="11480">
                  <c:v>-41302729.596392997</c:v>
                </c:pt>
                <c:pt idx="11481">
                  <c:v>-41311874.874283001</c:v>
                </c:pt>
                <c:pt idx="11482">
                  <c:v>-41321016.256820992</c:v>
                </c:pt>
                <c:pt idx="11483">
                  <c:v>-41330153.741216004</c:v>
                </c:pt>
                <c:pt idx="11484">
                  <c:v>-41339287.324672997</c:v>
                </c:pt>
                <c:pt idx="11485">
                  <c:v>-41348417.004392996</c:v>
                </c:pt>
                <c:pt idx="11486">
                  <c:v>-41357542.777576998</c:v>
                </c:pt>
                <c:pt idx="11487">
                  <c:v>-41366664.641415998</c:v>
                </c:pt>
                <c:pt idx="11488">
                  <c:v>-41375782.593104005</c:v>
                </c:pt>
                <c:pt idx="11489">
                  <c:v>-41384896.629828006</c:v>
                </c:pt>
                <c:pt idx="11490">
                  <c:v>-41394006.748769999</c:v>
                </c:pt>
                <c:pt idx="11491">
                  <c:v>-41403112.947113</c:v>
                </c:pt>
                <c:pt idx="11492">
                  <c:v>-41412215.222031005</c:v>
                </c:pt>
                <c:pt idx="11493">
                  <c:v>-41421313.570700005</c:v>
                </c:pt>
                <c:pt idx="11494">
                  <c:v>-41430407.990286998</c:v>
                </c:pt>
                <c:pt idx="11495">
                  <c:v>-41439498.477959</c:v>
                </c:pt>
                <c:pt idx="11496">
                  <c:v>-41448585.030878</c:v>
                </c:pt>
                <c:pt idx="11497">
                  <c:v>-41457667.646202996</c:v>
                </c:pt>
                <c:pt idx="11498">
                  <c:v>-41466746.321089</c:v>
                </c:pt>
                <c:pt idx="11499">
                  <c:v>-41475821.052686989</c:v>
                </c:pt>
                <c:pt idx="11500">
                  <c:v>-41484891.838145003</c:v>
                </c:pt>
                <c:pt idx="11501">
                  <c:v>-41493958.674607009</c:v>
                </c:pt>
                <c:pt idx="11502">
                  <c:v>-41503021.559212998</c:v>
                </c:pt>
                <c:pt idx="11503">
                  <c:v>-41512080.489101</c:v>
                </c:pt>
                <c:pt idx="11504">
                  <c:v>-41521135.461402997</c:v>
                </c:pt>
                <c:pt idx="11505">
                  <c:v>-41530186.473249003</c:v>
                </c:pt>
                <c:pt idx="11506">
                  <c:v>-41539233.521765001</c:v>
                </c:pt>
                <c:pt idx="11507">
                  <c:v>-41548276.604071997</c:v>
                </c:pt>
                <c:pt idx="11508">
                  <c:v>-41557315.717289999</c:v>
                </c:pt>
                <c:pt idx="11509">
                  <c:v>-41566350.858533002</c:v>
                </c:pt>
                <c:pt idx="11510">
                  <c:v>-41575382.024911001</c:v>
                </c:pt>
                <c:pt idx="11511">
                  <c:v>-41584409.213532999</c:v>
                </c:pt>
                <c:pt idx="11512">
                  <c:v>-41593432.421502002</c:v>
                </c:pt>
                <c:pt idx="11513">
                  <c:v>-41602451.645918004</c:v>
                </c:pt>
                <c:pt idx="11514">
                  <c:v>-41611466.883875988</c:v>
                </c:pt>
                <c:pt idx="11515">
                  <c:v>-41620478.132470995</c:v>
                </c:pt>
                <c:pt idx="11516">
                  <c:v>-41629485.388788991</c:v>
                </c:pt>
                <c:pt idx="11517">
                  <c:v>-41638488.649916999</c:v>
                </c:pt>
                <c:pt idx="11518">
                  <c:v>-41647487.912935995</c:v>
                </c:pt>
                <c:pt idx="11519">
                  <c:v>-41656483.174923003</c:v>
                </c:pt>
                <c:pt idx="11520">
                  <c:v>-41665474.432951994</c:v>
                </c:pt>
                <c:pt idx="11521">
                  <c:v>-41674461.684092999</c:v>
                </c:pt>
                <c:pt idx="11522">
                  <c:v>-41683444.925411999</c:v>
                </c:pt>
                <c:pt idx="11523">
                  <c:v>-41692424.153971992</c:v>
                </c:pt>
                <c:pt idx="11524">
                  <c:v>-41701399.366831996</c:v>
                </c:pt>
                <c:pt idx="11525">
                  <c:v>-41710370.561046004</c:v>
                </c:pt>
                <c:pt idx="11526">
                  <c:v>-41719337.733666003</c:v>
                </c:pt>
                <c:pt idx="11527">
                  <c:v>-41728300.881738998</c:v>
                </c:pt>
                <c:pt idx="11528">
                  <c:v>-41737260.002308004</c:v>
                </c:pt>
                <c:pt idx="11529">
                  <c:v>-41746215.092413999</c:v>
                </c:pt>
                <c:pt idx="11530">
                  <c:v>-41755166.14909301</c:v>
                </c:pt>
                <c:pt idx="11531">
                  <c:v>-41764113.169376001</c:v>
                </c:pt>
                <c:pt idx="11532">
                  <c:v>-41773056.150293007</c:v>
                </c:pt>
                <c:pt idx="11533">
                  <c:v>-41781995.088867001</c:v>
                </c:pt>
                <c:pt idx="11534">
                  <c:v>-41790929.982118994</c:v>
                </c:pt>
                <c:pt idx="11535">
                  <c:v>-41799860.827065997</c:v>
                </c:pt>
                <c:pt idx="11536">
                  <c:v>-41808787.620721996</c:v>
                </c:pt>
                <c:pt idx="11537">
                  <c:v>-41817710.360094003</c:v>
                </c:pt>
                <c:pt idx="11538">
                  <c:v>-41826629.04219</c:v>
                </c:pt>
                <c:pt idx="11539">
                  <c:v>-41835543.664010003</c:v>
                </c:pt>
                <c:pt idx="11540">
                  <c:v>-41844454.222551003</c:v>
                </c:pt>
                <c:pt idx="11541">
                  <c:v>-41853360.714808002</c:v>
                </c:pt>
                <c:pt idx="11542">
                  <c:v>-41862263.137770995</c:v>
                </c:pt>
                <c:pt idx="11543">
                  <c:v>-41871161.488424994</c:v>
                </c:pt>
                <c:pt idx="11544">
                  <c:v>-41880055.763751999</c:v>
                </c:pt>
                <c:pt idx="11545">
                  <c:v>-41888945.960731</c:v>
                </c:pt>
                <c:pt idx="11546">
                  <c:v>-41897832.076335996</c:v>
                </c:pt>
                <c:pt idx="11547">
                  <c:v>-41906714.107538007</c:v>
                </c:pt>
                <c:pt idx="11548">
                  <c:v>-41915592.051301993</c:v>
                </c:pt>
                <c:pt idx="11549">
                  <c:v>-41924465.904592</c:v>
                </c:pt>
                <c:pt idx="11550">
                  <c:v>-41933335.664366998</c:v>
                </c:pt>
                <c:pt idx="11551">
                  <c:v>-41942201.327579997</c:v>
                </c:pt>
                <c:pt idx="11552">
                  <c:v>-41951062.891181998</c:v>
                </c:pt>
                <c:pt idx="11553">
                  <c:v>-41959920.352121986</c:v>
                </c:pt>
                <c:pt idx="11554">
                  <c:v>-41968773.707340002</c:v>
                </c:pt>
                <c:pt idx="11555">
                  <c:v>-41977622.953776993</c:v>
                </c:pt>
                <c:pt idx="11556">
                  <c:v>-41986468.088367999</c:v>
                </c:pt>
                <c:pt idx="11557">
                  <c:v>-41995309.108043008</c:v>
                </c:pt>
                <c:pt idx="11558">
                  <c:v>-42004146.009728998</c:v>
                </c:pt>
                <c:pt idx="11559">
                  <c:v>-42012978.790350005</c:v>
                </c:pt>
                <c:pt idx="11560">
                  <c:v>-42021807.44682499</c:v>
                </c:pt>
                <c:pt idx="11561">
                  <c:v>-42030631.976067998</c:v>
                </c:pt>
                <c:pt idx="11562">
                  <c:v>-42039452.374991998</c:v>
                </c:pt>
                <c:pt idx="11563">
                  <c:v>-42048268.640501998</c:v>
                </c:pt>
                <c:pt idx="11564">
                  <c:v>-42057080.769503005</c:v>
                </c:pt>
                <c:pt idx="11565">
                  <c:v>-42065888.758892998</c:v>
                </c:pt>
                <c:pt idx="11566">
                  <c:v>-42074692.605567008</c:v>
                </c:pt>
                <c:pt idx="11567">
                  <c:v>-42083492.30641599</c:v>
                </c:pt>
                <c:pt idx="11568">
                  <c:v>-42092287.858327992</c:v>
                </c:pt>
                <c:pt idx="11569">
                  <c:v>-42101079.258185998</c:v>
                </c:pt>
                <c:pt idx="11570">
                  <c:v>-42109866.502866991</c:v>
                </c:pt>
                <c:pt idx="11571">
                  <c:v>-42118649.589248009</c:v>
                </c:pt>
                <c:pt idx="11572">
                  <c:v>-42127428.514199011</c:v>
                </c:pt>
                <c:pt idx="11573">
                  <c:v>-42136203.274586998</c:v>
                </c:pt>
                <c:pt idx="11574">
                  <c:v>-42144973.867275</c:v>
                </c:pt>
                <c:pt idx="11575">
                  <c:v>-42153740.289120011</c:v>
                </c:pt>
                <c:pt idx="11576">
                  <c:v>-42162502.536978997</c:v>
                </c:pt>
                <c:pt idx="11577">
                  <c:v>-42171260.607700005</c:v>
                </c:pt>
                <c:pt idx="11578">
                  <c:v>-42180014.498131007</c:v>
                </c:pt>
                <c:pt idx="11579">
                  <c:v>-42188764.205114007</c:v>
                </c:pt>
                <c:pt idx="11580">
                  <c:v>-42197509.725487009</c:v>
                </c:pt>
                <c:pt idx="11581">
                  <c:v>-42206251.056083992</c:v>
                </c:pt>
                <c:pt idx="11582">
                  <c:v>-42214988.193735003</c:v>
                </c:pt>
                <c:pt idx="11583">
                  <c:v>-42223721.135266006</c:v>
                </c:pt>
                <c:pt idx="11584">
                  <c:v>-42232449.877498001</c:v>
                </c:pt>
                <c:pt idx="11585">
                  <c:v>-42241174.41725</c:v>
                </c:pt>
                <c:pt idx="11586">
                  <c:v>-42249894.751332998</c:v>
                </c:pt>
                <c:pt idx="11587">
                  <c:v>-42258610.876557998</c:v>
                </c:pt>
                <c:pt idx="11588">
                  <c:v>-42267322.789729998</c:v>
                </c:pt>
                <c:pt idx="11589">
                  <c:v>-42276030.48765</c:v>
                </c:pt>
                <c:pt idx="11590">
                  <c:v>-42284733.967114002</c:v>
                </c:pt>
                <c:pt idx="11591">
                  <c:v>-42293433.224915005</c:v>
                </c:pt>
                <c:pt idx="11592">
                  <c:v>-42302128.257840998</c:v>
                </c:pt>
                <c:pt idx="11593">
                  <c:v>-42310819.062677003</c:v>
                </c:pt>
                <c:pt idx="11594">
                  <c:v>-42319505.636202</c:v>
                </c:pt>
                <c:pt idx="11595">
                  <c:v>-42328187.975193009</c:v>
                </c:pt>
                <c:pt idx="11596">
                  <c:v>-42336866.076419994</c:v>
                </c:pt>
                <c:pt idx="11597">
                  <c:v>-42345539.936651997</c:v>
                </c:pt>
                <c:pt idx="11598">
                  <c:v>-42354209.552651994</c:v>
                </c:pt>
                <c:pt idx="11599">
                  <c:v>-42362874.921177007</c:v>
                </c:pt>
                <c:pt idx="11600">
                  <c:v>-42371536.038984001</c:v>
                </c:pt>
                <c:pt idx="11601">
                  <c:v>-42380192.902821988</c:v>
                </c:pt>
                <c:pt idx="11602">
                  <c:v>-42388845.509438008</c:v>
                </c:pt>
                <c:pt idx="11603">
                  <c:v>-42397493.855573997</c:v>
                </c:pt>
                <c:pt idx="11604">
                  <c:v>-42406137.937965997</c:v>
                </c:pt>
                <c:pt idx="11605">
                  <c:v>-42414777.753349997</c:v>
                </c:pt>
                <c:pt idx="11606">
                  <c:v>-42423413.298453011</c:v>
                </c:pt>
                <c:pt idx="11607">
                  <c:v>-42432044.570000999</c:v>
                </c:pt>
                <c:pt idx="11608">
                  <c:v>-42440671.564714</c:v>
                </c:pt>
                <c:pt idx="11609">
                  <c:v>-42449294.279309005</c:v>
                </c:pt>
                <c:pt idx="11610">
                  <c:v>-42457912.710496999</c:v>
                </c:pt>
                <c:pt idx="11611">
                  <c:v>-42466526.854986995</c:v>
                </c:pt>
                <c:pt idx="11612">
                  <c:v>-42475136.709481001</c:v>
                </c:pt>
                <c:pt idx="11613">
                  <c:v>-42483742.270678006</c:v>
                </c:pt>
                <c:pt idx="11614">
                  <c:v>-42492343.535273008</c:v>
                </c:pt>
                <c:pt idx="11615">
                  <c:v>-42500940.49995701</c:v>
                </c:pt>
                <c:pt idx="11616">
                  <c:v>-42509533.161416002</c:v>
                </c:pt>
                <c:pt idx="11617">
                  <c:v>-42518121.516329989</c:v>
                </c:pt>
                <c:pt idx="11618">
                  <c:v>-42526705.561378002</c:v>
                </c:pt>
                <c:pt idx="11619">
                  <c:v>-42535285.293233015</c:v>
                </c:pt>
                <c:pt idx="11620">
                  <c:v>-42543860.708562002</c:v>
                </c:pt>
                <c:pt idx="11621">
                  <c:v>-42552431.804031</c:v>
                </c:pt>
                <c:pt idx="11622">
                  <c:v>-42560998.576298006</c:v>
                </c:pt>
                <c:pt idx="11623">
                  <c:v>-42569561.022019997</c:v>
                </c:pt>
                <c:pt idx="11624">
                  <c:v>-42578119.137846999</c:v>
                </c:pt>
                <c:pt idx="11625">
                  <c:v>-42586672.920426004</c:v>
                </c:pt>
                <c:pt idx="11626">
                  <c:v>-42595222.366398998</c:v>
                </c:pt>
                <c:pt idx="11627">
                  <c:v>-42603767.472403996</c:v>
                </c:pt>
                <c:pt idx="11628">
                  <c:v>-42612308.235074006</c:v>
                </c:pt>
                <c:pt idx="11629">
                  <c:v>-42620844.651038006</c:v>
                </c:pt>
                <c:pt idx="11630">
                  <c:v>-42629376.716920994</c:v>
                </c:pt>
                <c:pt idx="11631">
                  <c:v>-42637904.429343008</c:v>
                </c:pt>
                <c:pt idx="11632">
                  <c:v>-42646427.784919001</c:v>
                </c:pt>
                <c:pt idx="11633">
                  <c:v>-42654946.780260004</c:v>
                </c:pt>
                <c:pt idx="11634">
                  <c:v>-42663461.411973</c:v>
                </c:pt>
                <c:pt idx="11635">
                  <c:v>-42671971.676660001</c:v>
                </c:pt>
                <c:pt idx="11636">
                  <c:v>-42680477.570919</c:v>
                </c:pt>
                <c:pt idx="11637">
                  <c:v>-42688979.091343008</c:v>
                </c:pt>
                <c:pt idx="11638">
                  <c:v>-42697476.234521002</c:v>
                </c:pt>
                <c:pt idx="11639">
                  <c:v>-42705968.997036003</c:v>
                </c:pt>
                <c:pt idx="11640">
                  <c:v>-42714457.375468999</c:v>
                </c:pt>
                <c:pt idx="11641">
                  <c:v>-42722941.366394997</c:v>
                </c:pt>
                <c:pt idx="11642">
                  <c:v>-42731420.966383994</c:v>
                </c:pt>
                <c:pt idx="11643">
                  <c:v>-42739896.172001995</c:v>
                </c:pt>
                <c:pt idx="11644">
                  <c:v>-42748366.979810998</c:v>
                </c:pt>
                <c:pt idx="11645">
                  <c:v>-42756833.386367992</c:v>
                </c:pt>
                <c:pt idx="11646">
                  <c:v>-42765295.388225995</c:v>
                </c:pt>
                <c:pt idx="11647">
                  <c:v>-42773752.981931001</c:v>
                </c:pt>
                <c:pt idx="11648">
                  <c:v>-42782206.164029002</c:v>
                </c:pt>
                <c:pt idx="11649">
                  <c:v>-42790654.931056</c:v>
                </c:pt>
                <c:pt idx="11650">
                  <c:v>-42799099.279548012</c:v>
                </c:pt>
                <c:pt idx="11651">
                  <c:v>-42807539.206035003</c:v>
                </c:pt>
                <c:pt idx="11652">
                  <c:v>-42815974.707040004</c:v>
                </c:pt>
                <c:pt idx="11653">
                  <c:v>-42824405.779084004</c:v>
                </c:pt>
                <c:pt idx="11654">
                  <c:v>-42832832.418683998</c:v>
                </c:pt>
                <c:pt idx="11655">
                  <c:v>-42841254.622349001</c:v>
                </c:pt>
                <c:pt idx="11656">
                  <c:v>-42849672.386587992</c:v>
                </c:pt>
                <c:pt idx="11657">
                  <c:v>-42858085.707901001</c:v>
                </c:pt>
                <c:pt idx="11658">
                  <c:v>-42866494.582785986</c:v>
                </c:pt>
                <c:pt idx="11659">
                  <c:v>-42874899.007734999</c:v>
                </c:pt>
                <c:pt idx="11660">
                  <c:v>-42883298.979236007</c:v>
                </c:pt>
                <c:pt idx="11661">
                  <c:v>-42891694.493771993</c:v>
                </c:pt>
                <c:pt idx="11662">
                  <c:v>-42900085.54782299</c:v>
                </c:pt>
                <c:pt idx="11663">
                  <c:v>-42908472.137860999</c:v>
                </c:pt>
                <c:pt idx="11664">
                  <c:v>-42916854.260357007</c:v>
                </c:pt>
                <c:pt idx="11665">
                  <c:v>-42925231.911773004</c:v>
                </c:pt>
                <c:pt idx="11666">
                  <c:v>-42933605.088571995</c:v>
                </c:pt>
                <c:pt idx="11667">
                  <c:v>-42941973.787206002</c:v>
                </c:pt>
                <c:pt idx="11668">
                  <c:v>-42950338.004127003</c:v>
                </c:pt>
                <c:pt idx="11669">
                  <c:v>-42958697.735780999</c:v>
                </c:pt>
                <c:pt idx="11670">
                  <c:v>-42967052.978608005</c:v>
                </c:pt>
                <c:pt idx="11671">
                  <c:v>-42975403.729044013</c:v>
                </c:pt>
                <c:pt idx="11672">
                  <c:v>-42983749.983520992</c:v>
                </c:pt>
                <c:pt idx="11673">
                  <c:v>-42992091.738465011</c:v>
                </c:pt>
                <c:pt idx="11674">
                  <c:v>-43000428.99029801</c:v>
                </c:pt>
                <c:pt idx="11675">
                  <c:v>-43008761.735438012</c:v>
                </c:pt>
                <c:pt idx="11676">
                  <c:v>-43017089.970296003</c:v>
                </c:pt>
                <c:pt idx="11677">
                  <c:v>-43025413.691280007</c:v>
                </c:pt>
                <c:pt idx="11678">
                  <c:v>-43033732.894794002</c:v>
                </c:pt>
                <c:pt idx="11679">
                  <c:v>-43042047.577234007</c:v>
                </c:pt>
                <c:pt idx="11680">
                  <c:v>-43050357.734994009</c:v>
                </c:pt>
                <c:pt idx="11681">
                  <c:v>-43058663.364461996</c:v>
                </c:pt>
                <c:pt idx="11682">
                  <c:v>-43066964.462021992</c:v>
                </c:pt>
                <c:pt idx="11683">
                  <c:v>-43075261.024051003</c:v>
                </c:pt>
                <c:pt idx="11684">
                  <c:v>-43083553.046924993</c:v>
                </c:pt>
                <c:pt idx="11685">
                  <c:v>-43091840.527011998</c:v>
                </c:pt>
                <c:pt idx="11686">
                  <c:v>-43100123.460676</c:v>
                </c:pt>
                <c:pt idx="11687">
                  <c:v>-43108401.844276004</c:v>
                </c:pt>
                <c:pt idx="11688">
                  <c:v>-43116675.674166001</c:v>
                </c:pt>
                <c:pt idx="11689">
                  <c:v>-43124944.946695998</c:v>
                </c:pt>
                <c:pt idx="11690">
                  <c:v>-43133209.658211</c:v>
                </c:pt>
                <c:pt idx="11691">
                  <c:v>-43141469.805049002</c:v>
                </c:pt>
                <c:pt idx="11692">
                  <c:v>-43149725.383547001</c:v>
                </c:pt>
                <c:pt idx="11693">
                  <c:v>-43157976.390032999</c:v>
                </c:pt>
                <c:pt idx="11694">
                  <c:v>-43166222.820831999</c:v>
                </c:pt>
                <c:pt idx="11695">
                  <c:v>-43174464.672264002</c:v>
                </c:pt>
                <c:pt idx="11696">
                  <c:v>-43182701.940646</c:v>
                </c:pt>
                <c:pt idx="11697">
                  <c:v>-43190934.622285001</c:v>
                </c:pt>
                <c:pt idx="11698">
                  <c:v>-43199162.713487998</c:v>
                </c:pt>
                <c:pt idx="11699">
                  <c:v>-43207386.210555002</c:v>
                </c:pt>
                <c:pt idx="11700">
                  <c:v>-43215605.109779999</c:v>
                </c:pt>
                <c:pt idx="11701">
                  <c:v>-43223819.407453999</c:v>
                </c:pt>
                <c:pt idx="11702">
                  <c:v>-43232029.099863008</c:v>
                </c:pt>
                <c:pt idx="11703">
                  <c:v>-43240234.183285996</c:v>
                </c:pt>
                <c:pt idx="11704">
                  <c:v>-43248434.653998002</c:v>
                </c:pt>
                <c:pt idx="11705">
                  <c:v>-43256630.508270003</c:v>
                </c:pt>
                <c:pt idx="11706">
                  <c:v>-43264821.742366992</c:v>
                </c:pt>
                <c:pt idx="11707">
                  <c:v>-43273008.352547996</c:v>
                </c:pt>
                <c:pt idx="11708">
                  <c:v>-43281190.335069999</c:v>
                </c:pt>
                <c:pt idx="11709">
                  <c:v>-43289367.686181992</c:v>
                </c:pt>
                <c:pt idx="11710">
                  <c:v>-43297540.402128004</c:v>
                </c:pt>
                <c:pt idx="11711">
                  <c:v>-43305708.479149006</c:v>
                </c:pt>
                <c:pt idx="11712">
                  <c:v>-43313871.913479991</c:v>
                </c:pt>
                <c:pt idx="11713">
                  <c:v>-43322030.701350003</c:v>
                </c:pt>
                <c:pt idx="11714">
                  <c:v>-43330184.838983998</c:v>
                </c:pt>
                <c:pt idx="11715">
                  <c:v>-43338334.322601996</c:v>
                </c:pt>
                <c:pt idx="11716">
                  <c:v>-43346479.148418002</c:v>
                </c:pt>
                <c:pt idx="11717">
                  <c:v>-43354619.312639996</c:v>
                </c:pt>
                <c:pt idx="11718">
                  <c:v>-43362754.811474994</c:v>
                </c:pt>
                <c:pt idx="11719">
                  <c:v>-43370885.641119003</c:v>
                </c:pt>
                <c:pt idx="11720">
                  <c:v>-43379011.797768004</c:v>
                </c:pt>
                <c:pt idx="11721">
                  <c:v>-43387133.277611002</c:v>
                </c:pt>
                <c:pt idx="11722">
                  <c:v>-43395250.07683</c:v>
                </c:pt>
                <c:pt idx="11723">
                  <c:v>-43403362.191604011</c:v>
                </c:pt>
                <c:pt idx="11724">
                  <c:v>-43411469.618106</c:v>
                </c:pt>
                <c:pt idx="11725">
                  <c:v>-43419572.352504991</c:v>
                </c:pt>
                <c:pt idx="11726">
                  <c:v>-43427670.390964001</c:v>
                </c:pt>
                <c:pt idx="11727">
                  <c:v>-43435763.729639016</c:v>
                </c:pt>
                <c:pt idx="11728">
                  <c:v>-43443852.364684001</c:v>
                </c:pt>
                <c:pt idx="11729">
                  <c:v>-43451936.292245008</c:v>
                </c:pt>
                <c:pt idx="11730">
                  <c:v>-43460015.508464999</c:v>
                </c:pt>
                <c:pt idx="11731">
                  <c:v>-43468090.009480998</c:v>
                </c:pt>
                <c:pt idx="11732">
                  <c:v>-43476159.791424006</c:v>
                </c:pt>
                <c:pt idx="11733">
                  <c:v>-43484224.850418992</c:v>
                </c:pt>
                <c:pt idx="11734">
                  <c:v>-43492285.182588995</c:v>
                </c:pt>
                <c:pt idx="11735">
                  <c:v>-43500340.784049004</c:v>
                </c:pt>
                <c:pt idx="11736">
                  <c:v>-43508391.650909998</c:v>
                </c:pt>
                <c:pt idx="11737">
                  <c:v>-43516437.779276006</c:v>
                </c:pt>
                <c:pt idx="11738">
                  <c:v>-43524479.165247016</c:v>
                </c:pt>
                <c:pt idx="11739">
                  <c:v>-43532515.804917999</c:v>
                </c:pt>
                <c:pt idx="11740">
                  <c:v>-43540547.694378003</c:v>
                </c:pt>
                <c:pt idx="11741">
                  <c:v>-43548574.829710998</c:v>
                </c:pt>
                <c:pt idx="11742">
                  <c:v>-43556597.206996001</c:v>
                </c:pt>
                <c:pt idx="11743">
                  <c:v>-43564614.822304994</c:v>
                </c:pt>
                <c:pt idx="11744">
                  <c:v>-43572627.671706997</c:v>
                </c:pt>
                <c:pt idx="11745">
                  <c:v>-43580635.751264006</c:v>
                </c:pt>
                <c:pt idx="11746">
                  <c:v>-43588639.057033002</c:v>
                </c:pt>
                <c:pt idx="11747">
                  <c:v>-43596637.585065998</c:v>
                </c:pt>
                <c:pt idx="11748">
                  <c:v>-43604631.331409</c:v>
                </c:pt>
                <c:pt idx="11749">
                  <c:v>-43612620.292104006</c:v>
                </c:pt>
                <c:pt idx="11750">
                  <c:v>-43620604.463184997</c:v>
                </c:pt>
                <c:pt idx="11751">
                  <c:v>-43628583.840682991</c:v>
                </c:pt>
                <c:pt idx="11752">
                  <c:v>-43636558.420621999</c:v>
                </c:pt>
                <c:pt idx="11753">
                  <c:v>-43644528.199022003</c:v>
                </c:pt>
                <c:pt idx="11754">
                  <c:v>-43652493.171896003</c:v>
                </c:pt>
                <c:pt idx="11755">
                  <c:v>-43660453.335253008</c:v>
                </c:pt>
                <c:pt idx="11756">
                  <c:v>-43668408.685096003</c:v>
                </c:pt>
                <c:pt idx="11757">
                  <c:v>-43676359.217421994</c:v>
                </c:pt>
                <c:pt idx="11758">
                  <c:v>-43684304.928222999</c:v>
                </c:pt>
                <c:pt idx="11759">
                  <c:v>-43692245.813484989</c:v>
                </c:pt>
                <c:pt idx="11760">
                  <c:v>-43700181.869189002</c:v>
                </c:pt>
                <c:pt idx="11761">
                  <c:v>-43708113.091311999</c:v>
                </c:pt>
                <c:pt idx="11762">
                  <c:v>-43716039.475820996</c:v>
                </c:pt>
                <c:pt idx="11763">
                  <c:v>-43723961.018683001</c:v>
                </c:pt>
                <c:pt idx="11764">
                  <c:v>-43731877.715855002</c:v>
                </c:pt>
                <c:pt idx="11765">
                  <c:v>-43739789.563291006</c:v>
                </c:pt>
                <c:pt idx="11766">
                  <c:v>-43747696.556938</c:v>
                </c:pt>
                <c:pt idx="11767">
                  <c:v>-43755598.692740001</c:v>
                </c:pt>
                <c:pt idx="11768">
                  <c:v>-43763495.966631003</c:v>
                </c:pt>
                <c:pt idx="11769">
                  <c:v>-43771388.374544002</c:v>
                </c:pt>
                <c:pt idx="11770">
                  <c:v>-43779275.912403993</c:v>
                </c:pt>
                <c:pt idx="11771">
                  <c:v>-43787158.576128997</c:v>
                </c:pt>
                <c:pt idx="11772">
                  <c:v>-43795036.361635007</c:v>
                </c:pt>
                <c:pt idx="11773">
                  <c:v>-43802909.264830008</c:v>
                </c:pt>
                <c:pt idx="11774">
                  <c:v>-43810777.281617008</c:v>
                </c:pt>
                <c:pt idx="11775">
                  <c:v>-43818640.407892004</c:v>
                </c:pt>
                <c:pt idx="11776">
                  <c:v>-43826498.63954901</c:v>
                </c:pt>
                <c:pt idx="11777">
                  <c:v>-43834351.972470991</c:v>
                </c:pt>
                <c:pt idx="11778">
                  <c:v>-43842200.402539998</c:v>
                </c:pt>
                <c:pt idx="11779">
                  <c:v>-43850043.925630011</c:v>
                </c:pt>
                <c:pt idx="11780">
                  <c:v>-43857882.537610002</c:v>
                </c:pt>
                <c:pt idx="11781">
                  <c:v>-43865716.234344006</c:v>
                </c:pt>
                <c:pt idx="11782">
                  <c:v>-43873545.011687003</c:v>
                </c:pt>
                <c:pt idx="11783">
                  <c:v>-43881368.865493007</c:v>
                </c:pt>
                <c:pt idx="11784">
                  <c:v>-43889187.791607015</c:v>
                </c:pt>
                <c:pt idx="11785">
                  <c:v>-43897001.785869002</c:v>
                </c:pt>
                <c:pt idx="11786">
                  <c:v>-43904810.844113998</c:v>
                </c:pt>
                <c:pt idx="11787">
                  <c:v>-43912614.962169997</c:v>
                </c:pt>
                <c:pt idx="11788">
                  <c:v>-43920414.135860011</c:v>
                </c:pt>
                <c:pt idx="11789">
                  <c:v>-43928208.361001998</c:v>
                </c:pt>
                <c:pt idx="11790">
                  <c:v>-43935997.633405998</c:v>
                </c:pt>
                <c:pt idx="11791">
                  <c:v>-43943781.948877998</c:v>
                </c:pt>
                <c:pt idx="11792">
                  <c:v>-43951561.303218</c:v>
                </c:pt>
                <c:pt idx="11793">
                  <c:v>-43959335.692220002</c:v>
                </c:pt>
                <c:pt idx="11794">
                  <c:v>-43967105.111671999</c:v>
                </c:pt>
                <c:pt idx="11795">
                  <c:v>-43974869.557355992</c:v>
                </c:pt>
                <c:pt idx="11796">
                  <c:v>-43982629.025047004</c:v>
                </c:pt>
                <c:pt idx="11797">
                  <c:v>-43990383.510517001</c:v>
                </c:pt>
                <c:pt idx="11798">
                  <c:v>-43998133.009531006</c:v>
                </c:pt>
                <c:pt idx="11799">
                  <c:v>-44005877.517845996</c:v>
                </c:pt>
                <c:pt idx="11800">
                  <c:v>-44013617.031216003</c:v>
                </c:pt>
                <c:pt idx="11801">
                  <c:v>-44021351.545387998</c:v>
                </c:pt>
                <c:pt idx="11802">
                  <c:v>-44029081.056101993</c:v>
                </c:pt>
                <c:pt idx="11803">
                  <c:v>-44036805.559092999</c:v>
                </c:pt>
                <c:pt idx="11804">
                  <c:v>-44044525.050090998</c:v>
                </c:pt>
                <c:pt idx="11805">
                  <c:v>-44052239.524819002</c:v>
                </c:pt>
                <c:pt idx="11806">
                  <c:v>-44059948.978994004</c:v>
                </c:pt>
                <c:pt idx="11807">
                  <c:v>-44067653.408326991</c:v>
                </c:pt>
                <c:pt idx="11808">
                  <c:v>-44075352.808521993</c:v>
                </c:pt>
                <c:pt idx="11809">
                  <c:v>-44083047.175281003</c:v>
                </c:pt>
                <c:pt idx="11810">
                  <c:v>-44090736.504295006</c:v>
                </c:pt>
                <c:pt idx="11811">
                  <c:v>-44098420.79125201</c:v>
                </c:pt>
                <c:pt idx="11812">
                  <c:v>-44106100.031833008</c:v>
                </c:pt>
                <c:pt idx="11813">
                  <c:v>-44113774.221714005</c:v>
                </c:pt>
                <c:pt idx="11814">
                  <c:v>-44121443.356561989</c:v>
                </c:pt>
                <c:pt idx="11815">
                  <c:v>-44129107.432041995</c:v>
                </c:pt>
                <c:pt idx="11816">
                  <c:v>-44136766.443810992</c:v>
                </c:pt>
                <c:pt idx="11817">
                  <c:v>-44144420.387518004</c:v>
                </c:pt>
                <c:pt idx="11818">
                  <c:v>-44152069.258809999</c:v>
                </c:pt>
                <c:pt idx="11819">
                  <c:v>-44159713.053323992</c:v>
                </c:pt>
                <c:pt idx="11820">
                  <c:v>-44167351.766694009</c:v>
                </c:pt>
                <c:pt idx="11821">
                  <c:v>-44174985.394545004</c:v>
                </c:pt>
                <c:pt idx="11822">
                  <c:v>-44182613.932498001</c:v>
                </c:pt>
                <c:pt idx="11823">
                  <c:v>-44190237.376167998</c:v>
                </c:pt>
                <c:pt idx="11824">
                  <c:v>-44197855.721162006</c:v>
                </c:pt>
                <c:pt idx="11825">
                  <c:v>-44205468.963081993</c:v>
                </c:pt>
                <c:pt idx="11826">
                  <c:v>-44213077.097525001</c:v>
                </c:pt>
                <c:pt idx="11827">
                  <c:v>-44220680.120078005</c:v>
                </c:pt>
                <c:pt idx="11828">
                  <c:v>-44228278.026325993</c:v>
                </c:pt>
                <c:pt idx="11829">
                  <c:v>-44235870.811847001</c:v>
                </c:pt>
                <c:pt idx="11830">
                  <c:v>-44243458.472208999</c:v>
                </c:pt>
                <c:pt idx="11831">
                  <c:v>-44251041.002978995</c:v>
                </c:pt>
                <c:pt idx="11832">
                  <c:v>-44258618.399714999</c:v>
                </c:pt>
                <c:pt idx="11833">
                  <c:v>-44266190.657968998</c:v>
                </c:pt>
                <c:pt idx="11834">
                  <c:v>-44273757.773286</c:v>
                </c:pt>
                <c:pt idx="11835">
                  <c:v>-44281319.741207018</c:v>
                </c:pt>
                <c:pt idx="11836">
                  <c:v>-44288876.557264999</c:v>
                </c:pt>
                <c:pt idx="11837">
                  <c:v>-44296428.216985993</c:v>
                </c:pt>
                <c:pt idx="11838">
                  <c:v>-44303974.715892002</c:v>
                </c:pt>
                <c:pt idx="11839">
                  <c:v>-44311516.049496002</c:v>
                </c:pt>
                <c:pt idx="11840">
                  <c:v>-44319052.213307999</c:v>
                </c:pt>
                <c:pt idx="11841">
                  <c:v>-44326583.202827998</c:v>
                </c:pt>
                <c:pt idx="11842">
                  <c:v>-44334109.013550997</c:v>
                </c:pt>
                <c:pt idx="11843">
                  <c:v>-44341629.640968002</c:v>
                </c:pt>
                <c:pt idx="11844">
                  <c:v>-44349145.080560997</c:v>
                </c:pt>
                <c:pt idx="11845">
                  <c:v>-44356655.327804998</c:v>
                </c:pt>
                <c:pt idx="11846">
                  <c:v>-44364160.378169999</c:v>
                </c:pt>
                <c:pt idx="11847">
                  <c:v>-44371660.227121003</c:v>
                </c:pt>
                <c:pt idx="11848">
                  <c:v>-44379154.870113</c:v>
                </c:pt>
                <c:pt idx="11849">
                  <c:v>-44386644.302598</c:v>
                </c:pt>
                <c:pt idx="11850">
                  <c:v>-44394128.520019002</c:v>
                </c:pt>
                <c:pt idx="11851">
                  <c:v>-44401607.517814994</c:v>
                </c:pt>
                <c:pt idx="11852">
                  <c:v>-44409081.291416004</c:v>
                </c:pt>
                <c:pt idx="11853">
                  <c:v>-44416549.836246997</c:v>
                </c:pt>
                <c:pt idx="11854">
                  <c:v>-44424013.147725992</c:v>
                </c:pt>
                <c:pt idx="11855">
                  <c:v>-44431471.221265011</c:v>
                </c:pt>
                <c:pt idx="11856">
                  <c:v>-44438924.052268997</c:v>
                </c:pt>
                <c:pt idx="11857">
                  <c:v>-44446371.636136003</c:v>
                </c:pt>
                <c:pt idx="11858">
                  <c:v>-44453813.968260005</c:v>
                </c:pt>
                <c:pt idx="11859">
                  <c:v>-44461251.044023998</c:v>
                </c:pt>
                <c:pt idx="11860">
                  <c:v>-44468682.858808994</c:v>
                </c:pt>
                <c:pt idx="11861">
                  <c:v>-44476109.407986991</c:v>
                </c:pt>
                <c:pt idx="11862">
                  <c:v>-44483530.686921991</c:v>
                </c:pt>
                <c:pt idx="11863">
                  <c:v>-44490946.690976001</c:v>
                </c:pt>
                <c:pt idx="11864">
                  <c:v>-44498357.415499002</c:v>
                </c:pt>
                <c:pt idx="11865">
                  <c:v>-44505762.855838999</c:v>
                </c:pt>
                <c:pt idx="11866">
                  <c:v>-44513163.007334001</c:v>
                </c:pt>
                <c:pt idx="11867">
                  <c:v>-44520557.865317002</c:v>
                </c:pt>
                <c:pt idx="11868">
                  <c:v>-44527947.425114006</c:v>
                </c:pt>
                <c:pt idx="11869">
                  <c:v>-44535331.682043999</c:v>
                </c:pt>
                <c:pt idx="11870">
                  <c:v>-44542710.631421</c:v>
                </c:pt>
                <c:pt idx="11871">
                  <c:v>-44550084.26854901</c:v>
                </c:pt>
                <c:pt idx="11872">
                  <c:v>-44557452.588728994</c:v>
                </c:pt>
                <c:pt idx="11873">
                  <c:v>-44564815.587251998</c:v>
                </c:pt>
                <c:pt idx="11874">
                  <c:v>-44572173.259405002</c:v>
                </c:pt>
                <c:pt idx="11875">
                  <c:v>-44579525.600465998</c:v>
                </c:pt>
                <c:pt idx="11876">
                  <c:v>-44586872.605708003</c:v>
                </c:pt>
                <c:pt idx="11877">
                  <c:v>-44594214.270396002</c:v>
                </c:pt>
                <c:pt idx="11878">
                  <c:v>-44601550.589788996</c:v>
                </c:pt>
                <c:pt idx="11879">
                  <c:v>-44608881.559138007</c:v>
                </c:pt>
                <c:pt idx="11880">
                  <c:v>-44616207.173689999</c:v>
                </c:pt>
                <c:pt idx="11881">
                  <c:v>-44623527.428681001</c:v>
                </c:pt>
                <c:pt idx="11882">
                  <c:v>-44630842.319343999</c:v>
                </c:pt>
                <c:pt idx="11883">
                  <c:v>-44638151.840903997</c:v>
                </c:pt>
                <c:pt idx="11884">
                  <c:v>-44645455.988577001</c:v>
                </c:pt>
                <c:pt idx="11885">
                  <c:v>-44652754.757573999</c:v>
                </c:pt>
                <c:pt idx="11886">
                  <c:v>-44660048.143100999</c:v>
                </c:pt>
                <c:pt idx="11887">
                  <c:v>-44667336.140353002</c:v>
                </c:pt>
                <c:pt idx="11888">
                  <c:v>-44674618.744520999</c:v>
                </c:pt>
                <c:pt idx="11889">
                  <c:v>-44681895.950786993</c:v>
                </c:pt>
                <c:pt idx="11890">
                  <c:v>-44689167.754330002</c:v>
                </c:pt>
                <c:pt idx="11891">
                  <c:v>-44696434.150315993</c:v>
                </c:pt>
                <c:pt idx="11892">
                  <c:v>-44703695.13391</c:v>
                </c:pt>
                <c:pt idx="11893">
                  <c:v>-44710950.700267009</c:v>
                </c:pt>
                <c:pt idx="11894">
                  <c:v>-44718200.844534002</c:v>
                </c:pt>
                <c:pt idx="11895">
                  <c:v>-44725445.561852999</c:v>
                </c:pt>
                <c:pt idx="11896">
                  <c:v>-44732684.847358994</c:v>
                </c:pt>
                <c:pt idx="11897">
                  <c:v>-44739918.696178004</c:v>
                </c:pt>
                <c:pt idx="11898">
                  <c:v>-44747147.103432</c:v>
                </c:pt>
                <c:pt idx="11899">
                  <c:v>-44754370.064234011</c:v>
                </c:pt>
                <c:pt idx="11900">
                  <c:v>-44761587.573688999</c:v>
                </c:pt>
                <c:pt idx="11901">
                  <c:v>-44768799.626897007</c:v>
                </c:pt>
                <c:pt idx="11902">
                  <c:v>-44776006.218950003</c:v>
                </c:pt>
                <c:pt idx="11903">
                  <c:v>-44783207.344933003</c:v>
                </c:pt>
                <c:pt idx="11904">
                  <c:v>-44790402.999922998</c:v>
                </c:pt>
                <c:pt idx="11905">
                  <c:v>-44797593.178991005</c:v>
                </c:pt>
                <c:pt idx="11906">
                  <c:v>-44804777.877200998</c:v>
                </c:pt>
                <c:pt idx="11907">
                  <c:v>-44811957.089609005</c:v>
                </c:pt>
                <c:pt idx="11908">
                  <c:v>-44819130.811264001</c:v>
                </c:pt>
                <c:pt idx="11909">
                  <c:v>-44826299.037209004</c:v>
                </c:pt>
                <c:pt idx="11910">
                  <c:v>-44833461.762477003</c:v>
                </c:pt>
                <c:pt idx="11911">
                  <c:v>-44840618.982097</c:v>
                </c:pt>
                <c:pt idx="11912">
                  <c:v>-44847770.691089004</c:v>
                </c:pt>
                <c:pt idx="11913">
                  <c:v>-44854916.884464994</c:v>
                </c:pt>
                <c:pt idx="11914">
                  <c:v>-44862057.557232998</c:v>
                </c:pt>
                <c:pt idx="11915">
                  <c:v>-44869192.704389997</c:v>
                </c:pt>
                <c:pt idx="11916">
                  <c:v>-44876322.320927002</c:v>
                </c:pt>
                <c:pt idx="11917">
                  <c:v>-44883446.401830003</c:v>
                </c:pt>
                <c:pt idx="11918">
                  <c:v>-44890564.942072995</c:v>
                </c:pt>
                <c:pt idx="11919">
                  <c:v>-44897677.936627999</c:v>
                </c:pt>
                <c:pt idx="11920">
                  <c:v>-44904785.380454995</c:v>
                </c:pt>
                <c:pt idx="11921">
                  <c:v>-44911887.268510006</c:v>
                </c:pt>
                <c:pt idx="11922">
                  <c:v>-44918983.595739007</c:v>
                </c:pt>
                <c:pt idx="11923">
                  <c:v>-44926074.357082993</c:v>
                </c:pt>
                <c:pt idx="11924">
                  <c:v>-44933159.547474995</c:v>
                </c:pt>
                <c:pt idx="11925">
                  <c:v>-44940239.161839008</c:v>
                </c:pt>
                <c:pt idx="11926">
                  <c:v>-44947313.195092008</c:v>
                </c:pt>
                <c:pt idx="11927">
                  <c:v>-44954381.642145999</c:v>
                </c:pt>
                <c:pt idx="11928">
                  <c:v>-44961444.497904003</c:v>
                </c:pt>
                <c:pt idx="11929">
                  <c:v>-44968501.757260002</c:v>
                </c:pt>
                <c:pt idx="11930">
                  <c:v>-44975553.415101998</c:v>
                </c:pt>
                <c:pt idx="11931">
                  <c:v>-44982599.466310993</c:v>
                </c:pt>
                <c:pt idx="11932">
                  <c:v>-44989639.905759998</c:v>
                </c:pt>
                <c:pt idx="11933">
                  <c:v>-44996674.728314005</c:v>
                </c:pt>
                <c:pt idx="11934">
                  <c:v>-45003703.928831011</c:v>
                </c:pt>
                <c:pt idx="11935">
                  <c:v>-45010727.502161004</c:v>
                </c:pt>
                <c:pt idx="11936">
                  <c:v>-45017745.443147011</c:v>
                </c:pt>
                <c:pt idx="11937">
                  <c:v>-45024757.746624</c:v>
                </c:pt>
                <c:pt idx="11938">
                  <c:v>-45031764.407419004</c:v>
                </c:pt>
                <c:pt idx="11939">
                  <c:v>-45038765.420354001</c:v>
                </c:pt>
                <c:pt idx="11940">
                  <c:v>-45045760.780239008</c:v>
                </c:pt>
                <c:pt idx="11941">
                  <c:v>-45052750.481879994</c:v>
                </c:pt>
                <c:pt idx="11942">
                  <c:v>-45059734.520072997</c:v>
                </c:pt>
                <c:pt idx="11943">
                  <c:v>-45066712.889608003</c:v>
                </c:pt>
                <c:pt idx="11944">
                  <c:v>-45073685.585268006</c:v>
                </c:pt>
                <c:pt idx="11945">
                  <c:v>-45080652.601824999</c:v>
                </c:pt>
                <c:pt idx="11946">
                  <c:v>-45087613.934045002</c:v>
                </c:pt>
                <c:pt idx="11947">
                  <c:v>-45094569.576688997</c:v>
                </c:pt>
                <c:pt idx="11948">
                  <c:v>-45101519.524506003</c:v>
                </c:pt>
                <c:pt idx="11949">
                  <c:v>-45108463.772239007</c:v>
                </c:pt>
                <c:pt idx="11950">
                  <c:v>-45115402.314624995</c:v>
                </c:pt>
                <c:pt idx="11951">
                  <c:v>-45122335.146388993</c:v>
                </c:pt>
                <c:pt idx="11952">
                  <c:v>-45129262.262253009</c:v>
                </c:pt>
                <c:pt idx="11953">
                  <c:v>-45136183.656927995</c:v>
                </c:pt>
                <c:pt idx="11954">
                  <c:v>-45143099.325118005</c:v>
                </c:pt>
                <c:pt idx="11955">
                  <c:v>-45150009.261519007</c:v>
                </c:pt>
                <c:pt idx="11956">
                  <c:v>-45156913.460819997</c:v>
                </c:pt>
                <c:pt idx="11957">
                  <c:v>-45163811.917701989</c:v>
                </c:pt>
                <c:pt idx="11958">
                  <c:v>-45170704.626836002</c:v>
                </c:pt>
                <c:pt idx="11959">
                  <c:v>-45177591.582887992</c:v>
                </c:pt>
                <c:pt idx="11960">
                  <c:v>-45184472.780514002</c:v>
                </c:pt>
                <c:pt idx="11961">
                  <c:v>-45191348.214364</c:v>
                </c:pt>
                <c:pt idx="11962">
                  <c:v>-45198217.879078001</c:v>
                </c:pt>
                <c:pt idx="11963">
                  <c:v>-45205081.769289009</c:v>
                </c:pt>
                <c:pt idx="11964">
                  <c:v>-45211939.879621997</c:v>
                </c:pt>
                <c:pt idx="11965">
                  <c:v>-45218792.204695009</c:v>
                </c:pt>
                <c:pt idx="11966">
                  <c:v>-45225638.739116006</c:v>
                </c:pt>
                <c:pt idx="11967">
                  <c:v>-45232479.477485992</c:v>
                </c:pt>
                <c:pt idx="11968">
                  <c:v>-45239314.414398</c:v>
                </c:pt>
                <c:pt idx="11969">
                  <c:v>-45246143.544436</c:v>
                </c:pt>
                <c:pt idx="11970">
                  <c:v>-45252966.862179004</c:v>
                </c:pt>
                <c:pt idx="11971">
                  <c:v>-45259784.362193003</c:v>
                </c:pt>
                <c:pt idx="11972">
                  <c:v>-45266596.039041005</c:v>
                </c:pt>
                <c:pt idx="11973">
                  <c:v>-45273401.887273997</c:v>
                </c:pt>
                <c:pt idx="11974">
                  <c:v>-45280201.901436999</c:v>
                </c:pt>
                <c:pt idx="11975">
                  <c:v>-45286996.076065995</c:v>
                </c:pt>
                <c:pt idx="11976">
                  <c:v>-45293784.405688003</c:v>
                </c:pt>
                <c:pt idx="11977">
                  <c:v>-45300566.884824991</c:v>
                </c:pt>
                <c:pt idx="11978">
                  <c:v>-45307343.507985994</c:v>
                </c:pt>
                <c:pt idx="11979">
                  <c:v>-45314114.269677006</c:v>
                </c:pt>
                <c:pt idx="11980">
                  <c:v>-45320879.164391011</c:v>
                </c:pt>
                <c:pt idx="11981">
                  <c:v>-45327638.186616004</c:v>
                </c:pt>
                <c:pt idx="11982">
                  <c:v>-45334391.330830999</c:v>
                </c:pt>
                <c:pt idx="11983">
                  <c:v>-45341138.591506004</c:v>
                </c:pt>
                <c:pt idx="11984">
                  <c:v>-45347879.963101998</c:v>
                </c:pt>
                <c:pt idx="11985">
                  <c:v>-45354615.440074995</c:v>
                </c:pt>
                <c:pt idx="11986">
                  <c:v>-45361345.016867995</c:v>
                </c:pt>
                <c:pt idx="11987">
                  <c:v>-45368068.687919997</c:v>
                </c:pt>
                <c:pt idx="11988">
                  <c:v>-45374786.447659001</c:v>
                </c:pt>
                <c:pt idx="11989">
                  <c:v>-45381498.290505007</c:v>
                </c:pt>
                <c:pt idx="11990">
                  <c:v>-45388204.210871004</c:v>
                </c:pt>
                <c:pt idx="11991">
                  <c:v>-45394904.203159004</c:v>
                </c:pt>
                <c:pt idx="11992">
                  <c:v>-45401598.261766002</c:v>
                </c:pt>
                <c:pt idx="11993">
                  <c:v>-45408286.381076992</c:v>
                </c:pt>
                <c:pt idx="11994">
                  <c:v>-45414968.555470996</c:v>
                </c:pt>
                <c:pt idx="11995">
                  <c:v>-45421644.779318005</c:v>
                </c:pt>
                <c:pt idx="11996">
                  <c:v>-45428315.046978995</c:v>
                </c:pt>
                <c:pt idx="11997">
                  <c:v>-45434979.352805987</c:v>
                </c:pt>
                <c:pt idx="11998">
                  <c:v>-45441637.691144012</c:v>
                </c:pt>
                <c:pt idx="11999">
                  <c:v>-45448290.05632899</c:v>
                </c:pt>
                <c:pt idx="12000">
                  <c:v>-45454936.442687996</c:v>
                </c:pt>
                <c:pt idx="12001">
                  <c:v>-45461576.844538003</c:v>
                </c:pt>
                <c:pt idx="12002">
                  <c:v>-45468211.256191</c:v>
                </c:pt>
                <c:pt idx="12003">
                  <c:v>-45474839.67194701</c:v>
                </c:pt>
                <c:pt idx="12004">
                  <c:v>-45481462.086098999</c:v>
                </c:pt>
                <c:pt idx="12005">
                  <c:v>-45488078.492931001</c:v>
                </c:pt>
                <c:pt idx="12006">
                  <c:v>-45494688.886718988</c:v>
                </c:pt>
                <c:pt idx="12007">
                  <c:v>-45501293.261729002</c:v>
                </c:pt>
                <c:pt idx="12008">
                  <c:v>-45507891.612218998</c:v>
                </c:pt>
                <c:pt idx="12009">
                  <c:v>-45514483.932438999</c:v>
                </c:pt>
                <c:pt idx="12010">
                  <c:v>-45521070.216628</c:v>
                </c:pt>
                <c:pt idx="12011">
                  <c:v>-45527650.459020004</c:v>
                </c:pt>
                <c:pt idx="12012">
                  <c:v>-45534224.653835997</c:v>
                </c:pt>
                <c:pt idx="12013">
                  <c:v>-45540792.795291014</c:v>
                </c:pt>
                <c:pt idx="12014">
                  <c:v>-45547354.877590999</c:v>
                </c:pt>
                <c:pt idx="12015">
                  <c:v>-45553910.894932002</c:v>
                </c:pt>
                <c:pt idx="12016">
                  <c:v>-45560460.841501996</c:v>
                </c:pt>
                <c:pt idx="12017">
                  <c:v>-45567004.711479001</c:v>
                </c:pt>
                <c:pt idx="12018">
                  <c:v>-45573542.499035008</c:v>
                </c:pt>
                <c:pt idx="12019">
                  <c:v>-45580074.198329002</c:v>
                </c:pt>
                <c:pt idx="12020">
                  <c:v>-45586599.803514995</c:v>
                </c:pt>
                <c:pt idx="12021">
                  <c:v>-45593119.308735996</c:v>
                </c:pt>
                <c:pt idx="12022">
                  <c:v>-45599632.708125003</c:v>
                </c:pt>
                <c:pt idx="12023">
                  <c:v>-45606139.995809011</c:v>
                </c:pt>
                <c:pt idx="12024">
                  <c:v>-45612641.165904008</c:v>
                </c:pt>
                <c:pt idx="12025">
                  <c:v>-45619136.212517001</c:v>
                </c:pt>
                <c:pt idx="12026">
                  <c:v>-45625625.129747011</c:v>
                </c:pt>
                <c:pt idx="12027">
                  <c:v>-45632107.911683001</c:v>
                </c:pt>
                <c:pt idx="12028">
                  <c:v>-45638584.552404992</c:v>
                </c:pt>
                <c:pt idx="12029">
                  <c:v>-45645055.045984998</c:v>
                </c:pt>
                <c:pt idx="12030">
                  <c:v>-45651519.386484988</c:v>
                </c:pt>
                <c:pt idx="12031">
                  <c:v>-45657977.567958005</c:v>
                </c:pt>
                <c:pt idx="12032">
                  <c:v>-45664429.584448002</c:v>
                </c:pt>
                <c:pt idx="12033">
                  <c:v>-45670875.429990008</c:v>
                </c:pt>
                <c:pt idx="12034">
                  <c:v>-45677315.09860801</c:v>
                </c:pt>
                <c:pt idx="12035">
                  <c:v>-45683748.584320992</c:v>
                </c:pt>
                <c:pt idx="12036">
                  <c:v>-45690175.881135002</c:v>
                </c:pt>
                <c:pt idx="12037">
                  <c:v>-45696596.983047001</c:v>
                </c:pt>
                <c:pt idx="12038">
                  <c:v>-45703011.884048</c:v>
                </c:pt>
                <c:pt idx="12039">
                  <c:v>-45709420.578116</c:v>
                </c:pt>
                <c:pt idx="12040">
                  <c:v>-45715823.059220999</c:v>
                </c:pt>
                <c:pt idx="12041">
                  <c:v>-45722219.321325995</c:v>
                </c:pt>
                <c:pt idx="12042">
                  <c:v>-45728609.35837999</c:v>
                </c:pt>
                <c:pt idx="12043">
                  <c:v>-45734993.164327003</c:v>
                </c:pt>
                <c:pt idx="12044">
                  <c:v>-45741370.733100004</c:v>
                </c:pt>
                <c:pt idx="12045">
                  <c:v>-45747742.058621995</c:v>
                </c:pt>
                <c:pt idx="12046">
                  <c:v>-45754107.134808004</c:v>
                </c:pt>
                <c:pt idx="12047">
                  <c:v>-45760465.955560997</c:v>
                </c:pt>
                <c:pt idx="12048">
                  <c:v>-45766818.514778994</c:v>
                </c:pt>
                <c:pt idx="12049">
                  <c:v>-45773164.806345992</c:v>
                </c:pt>
                <c:pt idx="12050">
                  <c:v>-45779504.824138008</c:v>
                </c:pt>
                <c:pt idx="12051">
                  <c:v>-45785838.562023997</c:v>
                </c:pt>
                <c:pt idx="12052">
                  <c:v>-45792166.013860993</c:v>
                </c:pt>
                <c:pt idx="12053">
                  <c:v>-45798487.173496</c:v>
                </c:pt>
                <c:pt idx="12054">
                  <c:v>-45804802.034768</c:v>
                </c:pt>
                <c:pt idx="12055">
                  <c:v>-45811110.591506004</c:v>
                </c:pt>
                <c:pt idx="12056">
                  <c:v>-45817412.837529004</c:v>
                </c:pt>
                <c:pt idx="12057">
                  <c:v>-45823708.766646005</c:v>
                </c:pt>
                <c:pt idx="12058">
                  <c:v>-45829998.372658998</c:v>
                </c:pt>
                <c:pt idx="12059">
                  <c:v>-45836281.649356</c:v>
                </c:pt>
                <c:pt idx="12060">
                  <c:v>-45842558.590520002</c:v>
                </c:pt>
                <c:pt idx="12061">
                  <c:v>-45848829.189920999</c:v>
                </c:pt>
                <c:pt idx="12062">
                  <c:v>-45855093.441319995</c:v>
                </c:pt>
                <c:pt idx="12063">
                  <c:v>-45861351.338468999</c:v>
                </c:pt>
                <c:pt idx="12064">
                  <c:v>-45867602.875110999</c:v>
                </c:pt>
                <c:pt idx="12065">
                  <c:v>-45873848.044975996</c:v>
                </c:pt>
                <c:pt idx="12066">
                  <c:v>-45880086.841787994</c:v>
                </c:pt>
                <c:pt idx="12067">
                  <c:v>-45886319.259259008</c:v>
                </c:pt>
                <c:pt idx="12068">
                  <c:v>-45892545.291092008</c:v>
                </c:pt>
                <c:pt idx="12069">
                  <c:v>-45898764.930979997</c:v>
                </c:pt>
                <c:pt idx="12070">
                  <c:v>-45904978.172605999</c:v>
                </c:pt>
                <c:pt idx="12071">
                  <c:v>-45911185.009643011</c:v>
                </c:pt>
                <c:pt idx="12072">
                  <c:v>-45917385.435754001</c:v>
                </c:pt>
                <c:pt idx="12073">
                  <c:v>-45923579.444592997</c:v>
                </c:pt>
                <c:pt idx="12074">
                  <c:v>-45929767.029803008</c:v>
                </c:pt>
                <c:pt idx="12075">
                  <c:v>-45935948.185018003</c:v>
                </c:pt>
                <c:pt idx="12076">
                  <c:v>-45942122.903859995</c:v>
                </c:pt>
                <c:pt idx="12077">
                  <c:v>-45948291.179945007</c:v>
                </c:pt>
                <c:pt idx="12078">
                  <c:v>-45954453.006873995</c:v>
                </c:pt>
                <c:pt idx="12079">
                  <c:v>-45960608.378241003</c:v>
                </c:pt>
                <c:pt idx="12080">
                  <c:v>-45966757.287629999</c:v>
                </c:pt>
                <c:pt idx="12081">
                  <c:v>-45972899.728613004</c:v>
                </c:pt>
                <c:pt idx="12082">
                  <c:v>-45979035.694755003</c:v>
                </c:pt>
                <c:pt idx="12083">
                  <c:v>-45985165.17960801</c:v>
                </c:pt>
                <c:pt idx="12084">
                  <c:v>-45991288.176713996</c:v>
                </c:pt>
                <c:pt idx="12085">
                  <c:v>-45997404.679607004</c:v>
                </c:pt>
                <c:pt idx="12086">
                  <c:v>-46003514.681809001</c:v>
                </c:pt>
                <c:pt idx="12087">
                  <c:v>-46009618.176831998</c:v>
                </c:pt>
                <c:pt idx="12088">
                  <c:v>-46015715.158179</c:v>
                </c:pt>
                <c:pt idx="12089">
                  <c:v>-46021805.619340003</c:v>
                </c:pt>
                <c:pt idx="12090">
                  <c:v>-46027889.553798996</c:v>
                </c:pt>
                <c:pt idx="12091">
                  <c:v>-46033966.955023997</c:v>
                </c:pt>
                <c:pt idx="12092">
                  <c:v>-46040037.81647899</c:v>
                </c:pt>
                <c:pt idx="12093">
                  <c:v>-46046102.131612003</c:v>
                </c:pt>
                <c:pt idx="12094">
                  <c:v>-46052159.893864997</c:v>
                </c:pt>
                <c:pt idx="12095">
                  <c:v>-46058211.096666999</c:v>
                </c:pt>
                <c:pt idx="12096">
                  <c:v>-46064255.733437009</c:v>
                </c:pt>
                <c:pt idx="12097">
                  <c:v>-46070293.797585003</c:v>
                </c:pt>
                <c:pt idx="12098">
                  <c:v>-46076325.282508999</c:v>
                </c:pt>
                <c:pt idx="12099">
                  <c:v>-46082350.181596003</c:v>
                </c:pt>
                <c:pt idx="12100">
                  <c:v>-46088368.488224998</c:v>
                </c:pt>
                <c:pt idx="12101">
                  <c:v>-46094380.195762001</c:v>
                </c:pt>
                <c:pt idx="12102">
                  <c:v>-46100385.297564007</c:v>
                </c:pt>
                <c:pt idx="12103">
                  <c:v>-46106383.786977001</c:v>
                </c:pt>
                <c:pt idx="12104">
                  <c:v>-46112375.657335997</c:v>
                </c:pt>
                <c:pt idx="12105">
                  <c:v>-46118360.901965998</c:v>
                </c:pt>
                <c:pt idx="12106">
                  <c:v>-46124339.514180996</c:v>
                </c:pt>
                <c:pt idx="12107">
                  <c:v>-46130311.487283997</c:v>
                </c:pt>
                <c:pt idx="12108">
                  <c:v>-46136276.814567998</c:v>
                </c:pt>
                <c:pt idx="12109">
                  <c:v>-46142235.489314996</c:v>
                </c:pt>
                <c:pt idx="12110">
                  <c:v>-46148187.504795998</c:v>
                </c:pt>
                <c:pt idx="12111">
                  <c:v>-46154132.854272991</c:v>
                </c:pt>
                <c:pt idx="12112">
                  <c:v>-46160071.530994006</c:v>
                </c:pt>
                <c:pt idx="12113">
                  <c:v>-46166003.528200008</c:v>
                </c:pt>
                <c:pt idx="12114">
                  <c:v>-46171928.839116998</c:v>
                </c:pt>
                <c:pt idx="12115">
                  <c:v>-46177847.456963994</c:v>
                </c:pt>
                <c:pt idx="12116">
                  <c:v>-46183759.374946997</c:v>
                </c:pt>
                <c:pt idx="12117">
                  <c:v>-46189664.586261995</c:v>
                </c:pt>
                <c:pt idx="12118">
                  <c:v>-46195563.084092997</c:v>
                </c:pt>
                <c:pt idx="12119">
                  <c:v>-46201454.861615002</c:v>
                </c:pt>
                <c:pt idx="12120">
                  <c:v>-46207339.911988996</c:v>
                </c:pt>
                <c:pt idx="12121">
                  <c:v>-46213218.228369005</c:v>
                </c:pt>
                <c:pt idx="12122">
                  <c:v>-46219089.803894997</c:v>
                </c:pt>
                <c:pt idx="12123">
                  <c:v>-46224954.631697007</c:v>
                </c:pt>
                <c:pt idx="12124">
                  <c:v>-46230812.704894006</c:v>
                </c:pt>
                <c:pt idx="12125">
                  <c:v>-46236664.016593002</c:v>
                </c:pt>
                <c:pt idx="12126">
                  <c:v>-46242508.559891999</c:v>
                </c:pt>
                <c:pt idx="12127">
                  <c:v>-46248346.327874996</c:v>
                </c:pt>
                <c:pt idx="12128">
                  <c:v>-46254177.313617997</c:v>
                </c:pt>
                <c:pt idx="12129">
                  <c:v>-46260001.510182992</c:v>
                </c:pt>
                <c:pt idx="12130">
                  <c:v>-46265818.910622992</c:v>
                </c:pt>
                <c:pt idx="12131">
                  <c:v>-46271629.507978</c:v>
                </c:pt>
                <c:pt idx="12132">
                  <c:v>-46277433.295279019</c:v>
                </c:pt>
                <c:pt idx="12133">
                  <c:v>-46283230.265543006</c:v>
                </c:pt>
                <c:pt idx="12134">
                  <c:v>-46289020.411777996</c:v>
                </c:pt>
                <c:pt idx="12135">
                  <c:v>-46294803.726980001</c:v>
                </c:pt>
                <c:pt idx="12136">
                  <c:v>-46300580.204133004</c:v>
                </c:pt>
                <c:pt idx="12137">
                  <c:v>-46306349.836209998</c:v>
                </c:pt>
                <c:pt idx="12138">
                  <c:v>-46312112.616172992</c:v>
                </c:pt>
                <c:pt idx="12139">
                  <c:v>-46317868.536971994</c:v>
                </c:pt>
                <c:pt idx="12140">
                  <c:v>-46323617.591547005</c:v>
                </c:pt>
                <c:pt idx="12141">
                  <c:v>-46329359.772823997</c:v>
                </c:pt>
                <c:pt idx="12142">
                  <c:v>-46335095.073719993</c:v>
                </c:pt>
                <c:pt idx="12143">
                  <c:v>-46340823.487139001</c:v>
                </c:pt>
                <c:pt idx="12144">
                  <c:v>-46346545.005974002</c:v>
                </c:pt>
                <c:pt idx="12145">
                  <c:v>-46352259.623106003</c:v>
                </c:pt>
                <c:pt idx="12146">
                  <c:v>-46357967.331405997</c:v>
                </c:pt>
                <c:pt idx="12147">
                  <c:v>-46363668.123732001</c:v>
                </c:pt>
                <c:pt idx="12148">
                  <c:v>-46369361.992930003</c:v>
                </c:pt>
                <c:pt idx="12149">
                  <c:v>-46375048.931835003</c:v>
                </c:pt>
                <c:pt idx="12150">
                  <c:v>-46380728.93327</c:v>
                </c:pt>
                <c:pt idx="12151">
                  <c:v>-46386401.990048006</c:v>
                </c:pt>
                <c:pt idx="12152">
                  <c:v>-46392068.094967008</c:v>
                </c:pt>
                <c:pt idx="12153">
                  <c:v>-46397727.240817003</c:v>
                </c:pt>
                <c:pt idx="12154">
                  <c:v>-46403379.420371994</c:v>
                </c:pt>
                <c:pt idx="12155">
                  <c:v>-46409024.626399003</c:v>
                </c:pt>
                <c:pt idx="12156">
                  <c:v>-46414662.851648003</c:v>
                </c:pt>
                <c:pt idx="12157">
                  <c:v>-46420294.088863</c:v>
                </c:pt>
                <c:pt idx="12158">
                  <c:v>-46425918.330769993</c:v>
                </c:pt>
                <c:pt idx="12159">
                  <c:v>-46431535.570087999</c:v>
                </c:pt>
                <c:pt idx="12160">
                  <c:v>-46437145.799520008</c:v>
                </c:pt>
                <c:pt idx="12161">
                  <c:v>-46442749.011761993</c:v>
                </c:pt>
                <c:pt idx="12162">
                  <c:v>-46448345.199493006</c:v>
                </c:pt>
                <c:pt idx="12163">
                  <c:v>-46453934.355382994</c:v>
                </c:pt>
                <c:pt idx="12164">
                  <c:v>-46459516.472088993</c:v>
                </c:pt>
                <c:pt idx="12165">
                  <c:v>-46465091.542255998</c:v>
                </c:pt>
                <c:pt idx="12166">
                  <c:v>-46470659.558515996</c:v>
                </c:pt>
                <c:pt idx="12167">
                  <c:v>-46476220.513491996</c:v>
                </c:pt>
                <c:pt idx="12168">
                  <c:v>-46481774.399789996</c:v>
                </c:pt>
                <c:pt idx="12169">
                  <c:v>-46487321.210009001</c:v>
                </c:pt>
                <c:pt idx="12170">
                  <c:v>-46492860.936731994</c:v>
                </c:pt>
                <c:pt idx="12171">
                  <c:v>-46498393.572531</c:v>
                </c:pt>
                <c:pt idx="12172">
                  <c:v>-46503919.109966002</c:v>
                </c:pt>
                <c:pt idx="12173">
                  <c:v>-46509437.541584998</c:v>
                </c:pt>
                <c:pt idx="12174">
                  <c:v>-46514948.85992299</c:v>
                </c:pt>
                <c:pt idx="12175">
                  <c:v>-46520453.057503</c:v>
                </c:pt>
                <c:pt idx="12176">
                  <c:v>-46525950.126835003</c:v>
                </c:pt>
                <c:pt idx="12177">
                  <c:v>-46531440.060418002</c:v>
                </c:pt>
                <c:pt idx="12178">
                  <c:v>-46536922.850736991</c:v>
                </c:pt>
                <c:pt idx="12179">
                  <c:v>-46542398.490266003</c:v>
                </c:pt>
                <c:pt idx="12180">
                  <c:v>-46547866.971465997</c:v>
                </c:pt>
                <c:pt idx="12181">
                  <c:v>-46553328.286783993</c:v>
                </c:pt>
                <c:pt idx="12182">
                  <c:v>-46558782.42865701</c:v>
                </c:pt>
                <c:pt idx="12183">
                  <c:v>-46564229.389508002</c:v>
                </c:pt>
                <c:pt idx="12184">
                  <c:v>-46569669.161748007</c:v>
                </c:pt>
                <c:pt idx="12185">
                  <c:v>-46575101.737774998</c:v>
                </c:pt>
                <c:pt idx="12186">
                  <c:v>-46580527.109972998</c:v>
                </c:pt>
                <c:pt idx="12187">
                  <c:v>-46585945.270717002</c:v>
                </c:pt>
                <c:pt idx="12188">
                  <c:v>-46591356.212365992</c:v>
                </c:pt>
                <c:pt idx="12189">
                  <c:v>-46596759.927268006</c:v>
                </c:pt>
                <c:pt idx="12190">
                  <c:v>-46602156.407755993</c:v>
                </c:pt>
                <c:pt idx="12191">
                  <c:v>-46607545.646154001</c:v>
                </c:pt>
                <c:pt idx="12192">
                  <c:v>-46612927.634769</c:v>
                </c:pt>
                <c:pt idx="12193">
                  <c:v>-46618302.365899004</c:v>
                </c:pt>
                <c:pt idx="12194">
                  <c:v>-46623669.831825994</c:v>
                </c:pt>
                <c:pt idx="12195">
                  <c:v>-46629030.024821997</c:v>
                </c:pt>
                <c:pt idx="12196">
                  <c:v>-46634382.937142998</c:v>
                </c:pt>
                <c:pt idx="12197">
                  <c:v>-46639728.561034009</c:v>
                </c:pt>
                <c:pt idx="12198">
                  <c:v>-46645066.888726994</c:v>
                </c:pt>
                <c:pt idx="12199">
                  <c:v>-46650397.912439995</c:v>
                </c:pt>
                <c:pt idx="12200">
                  <c:v>-46655721.624379002</c:v>
                </c:pt>
                <c:pt idx="12201">
                  <c:v>-46661038.016735993</c:v>
                </c:pt>
                <c:pt idx="12202">
                  <c:v>-46666347.081692003</c:v>
                </c:pt>
                <c:pt idx="12203">
                  <c:v>-46671648.811410993</c:v>
                </c:pt>
                <c:pt idx="12204">
                  <c:v>-46676943.19804801</c:v>
                </c:pt>
                <c:pt idx="12205">
                  <c:v>-46682230.233741</c:v>
                </c:pt>
                <c:pt idx="12206">
                  <c:v>-46687509.910618998</c:v>
                </c:pt>
                <c:pt idx="12207">
                  <c:v>-46692782.220794007</c:v>
                </c:pt>
                <c:pt idx="12208">
                  <c:v>-46698047.156366989</c:v>
                </c:pt>
                <c:pt idx="12209">
                  <c:v>-46703304.709424004</c:v>
                </c:pt>
                <c:pt idx="12210">
                  <c:v>-46708554.872038998</c:v>
                </c:pt>
                <c:pt idx="12211">
                  <c:v>-46713797.636272997</c:v>
                </c:pt>
                <c:pt idx="12212">
                  <c:v>-46719032.994171999</c:v>
                </c:pt>
                <c:pt idx="12213">
                  <c:v>-46724260.937768996</c:v>
                </c:pt>
                <c:pt idx="12214">
                  <c:v>-46729481.459084995</c:v>
                </c:pt>
                <c:pt idx="12215">
                  <c:v>-46734694.550125994</c:v>
                </c:pt>
                <c:pt idx="12216">
                  <c:v>-46739900.202884004</c:v>
                </c:pt>
                <c:pt idx="12217">
                  <c:v>-46745098.409341</c:v>
                </c:pt>
                <c:pt idx="12218">
                  <c:v>-46750289.161460005</c:v>
                </c:pt>
                <c:pt idx="12219">
                  <c:v>-46755472.451195002</c:v>
                </c:pt>
                <c:pt idx="12220">
                  <c:v>-46760648.270483002</c:v>
                </c:pt>
                <c:pt idx="12221">
                  <c:v>-46765816.611251004</c:v>
                </c:pt>
                <c:pt idx="12222">
                  <c:v>-46770977.465409003</c:v>
                </c:pt>
                <c:pt idx="12223">
                  <c:v>-46776130.824854001</c:v>
                </c:pt>
                <c:pt idx="12224">
                  <c:v>-46781276.681470998</c:v>
                </c:pt>
                <c:pt idx="12225">
                  <c:v>-46786415.027129002</c:v>
                </c:pt>
                <c:pt idx="12226">
                  <c:v>-46791545.853684992</c:v>
                </c:pt>
                <c:pt idx="12227">
                  <c:v>-46796669.152979992</c:v>
                </c:pt>
                <c:pt idx="12228">
                  <c:v>-46801784.916843995</c:v>
                </c:pt>
                <c:pt idx="12229">
                  <c:v>-46806893.137089998</c:v>
                </c:pt>
                <c:pt idx="12230">
                  <c:v>-46811993.805519</c:v>
                </c:pt>
                <c:pt idx="12231">
                  <c:v>-46817086.913917996</c:v>
                </c:pt>
                <c:pt idx="12232">
                  <c:v>-46822172.454057999</c:v>
                </c:pt>
                <c:pt idx="12233">
                  <c:v>-46827250.417699993</c:v>
                </c:pt>
                <c:pt idx="12234">
                  <c:v>-46832320.796585999</c:v>
                </c:pt>
                <c:pt idx="12235">
                  <c:v>-46837383.582447998</c:v>
                </c:pt>
                <c:pt idx="12236">
                  <c:v>-46842438.767001003</c:v>
                </c:pt>
                <c:pt idx="12237">
                  <c:v>-46847486.341946997</c:v>
                </c:pt>
                <c:pt idx="12238">
                  <c:v>-46852526.298975006</c:v>
                </c:pt>
                <c:pt idx="12239">
                  <c:v>-46857558.629757009</c:v>
                </c:pt>
                <c:pt idx="12240">
                  <c:v>-46862583.325952999</c:v>
                </c:pt>
                <c:pt idx="12241">
                  <c:v>-46867600.379207008</c:v>
                </c:pt>
                <c:pt idx="12242">
                  <c:v>-46872609.781152003</c:v>
                </c:pt>
                <c:pt idx="12243">
                  <c:v>-46877611.523401</c:v>
                </c:pt>
                <c:pt idx="12244">
                  <c:v>-46882605.597558007</c:v>
                </c:pt>
                <c:pt idx="12245">
                  <c:v>-46887591.995210007</c:v>
                </c:pt>
                <c:pt idx="12246">
                  <c:v>-46892570.707929999</c:v>
                </c:pt>
                <c:pt idx="12247">
                  <c:v>-46897541.727275006</c:v>
                </c:pt>
                <c:pt idx="12248">
                  <c:v>-46902505.044790998</c:v>
                </c:pt>
                <c:pt idx="12249">
                  <c:v>-46907460.652005993</c:v>
                </c:pt>
                <c:pt idx="12250">
                  <c:v>-46912408.540435001</c:v>
                </c:pt>
                <c:pt idx="12251">
                  <c:v>-46917348.701578006</c:v>
                </c:pt>
                <c:pt idx="12252">
                  <c:v>-46922281.12692</c:v>
                </c:pt>
                <c:pt idx="12253">
                  <c:v>-46927205.807931997</c:v>
                </c:pt>
                <c:pt idx="12254">
                  <c:v>-46932122.73607</c:v>
                </c:pt>
                <c:pt idx="12255">
                  <c:v>-46937031.90277499</c:v>
                </c:pt>
                <c:pt idx="12256">
                  <c:v>-46941933.299474008</c:v>
                </c:pt>
                <c:pt idx="12257">
                  <c:v>-46946826.917576991</c:v>
                </c:pt>
                <c:pt idx="12258">
                  <c:v>-46951712.748481996</c:v>
                </c:pt>
                <c:pt idx="12259">
                  <c:v>-46956590.783570997</c:v>
                </c:pt>
                <c:pt idx="12260">
                  <c:v>-46961461.014209002</c:v>
                </c:pt>
                <c:pt idx="12261">
                  <c:v>-46966323.431749001</c:v>
                </c:pt>
                <c:pt idx="12262">
                  <c:v>-46971178.027526997</c:v>
                </c:pt>
                <c:pt idx="12263">
                  <c:v>-46976024.792865999</c:v>
                </c:pt>
                <c:pt idx="12264">
                  <c:v>-46980863.719071999</c:v>
                </c:pt>
                <c:pt idx="12265">
                  <c:v>-46985694.797435008</c:v>
                </c:pt>
                <c:pt idx="12266">
                  <c:v>-46990518.019234009</c:v>
                </c:pt>
                <c:pt idx="12267">
                  <c:v>-46995333.375728004</c:v>
                </c:pt>
                <c:pt idx="12268">
                  <c:v>-47000140.858163998</c:v>
                </c:pt>
                <c:pt idx="12269">
                  <c:v>-47004940.457771987</c:v>
                </c:pt>
                <c:pt idx="12270">
                  <c:v>-47009732.165766999</c:v>
                </c:pt>
                <c:pt idx="12271">
                  <c:v>-47014515.973350994</c:v>
                </c:pt>
                <c:pt idx="12272">
                  <c:v>-47019291.871705994</c:v>
                </c:pt>
                <c:pt idx="12273">
                  <c:v>-47024059.852002993</c:v>
                </c:pt>
                <c:pt idx="12274">
                  <c:v>-47028819.905395001</c:v>
                </c:pt>
                <c:pt idx="12275">
                  <c:v>-47033572.023019999</c:v>
                </c:pt>
                <c:pt idx="12276">
                  <c:v>-47038316.196001999</c:v>
                </c:pt>
                <c:pt idx="12277">
                  <c:v>-47043052.415446997</c:v>
                </c:pt>
                <c:pt idx="12278">
                  <c:v>-47047780.672447003</c:v>
                </c:pt>
                <c:pt idx="12279">
                  <c:v>-47052500.958078995</c:v>
                </c:pt>
                <c:pt idx="12280">
                  <c:v>-47057213.263401002</c:v>
                </c:pt>
                <c:pt idx="12281">
                  <c:v>-47061917.579460002</c:v>
                </c:pt>
                <c:pt idx="12282">
                  <c:v>-47066613.897284001</c:v>
                </c:pt>
                <c:pt idx="12283">
                  <c:v>-47071302.207884997</c:v>
                </c:pt>
                <c:pt idx="12284">
                  <c:v>-47075982.502262004</c:v>
                </c:pt>
                <c:pt idx="12285">
                  <c:v>-47080654.771396011</c:v>
                </c:pt>
                <c:pt idx="12286">
                  <c:v>-47085319.006251998</c:v>
                </c:pt>
                <c:pt idx="12287">
                  <c:v>-47089975.197779</c:v>
                </c:pt>
                <c:pt idx="12288">
                  <c:v>-47094623.33691299</c:v>
                </c:pt>
                <c:pt idx="12289">
                  <c:v>-47099263.414568998</c:v>
                </c:pt>
                <c:pt idx="12290">
                  <c:v>-47103895.421651006</c:v>
                </c:pt>
                <c:pt idx="12291">
                  <c:v>-47108519.349041998</c:v>
                </c:pt>
                <c:pt idx="12292">
                  <c:v>-47113135.187614001</c:v>
                </c:pt>
                <c:pt idx="12293">
                  <c:v>-47117742.928218007</c:v>
                </c:pt>
                <c:pt idx="12294">
                  <c:v>-47122342.561693005</c:v>
                </c:pt>
                <c:pt idx="12295">
                  <c:v>-47126934.078859001</c:v>
                </c:pt>
                <c:pt idx="12296">
                  <c:v>-47131517.470519997</c:v>
                </c:pt>
                <c:pt idx="12297">
                  <c:v>-47136092.727465004</c:v>
                </c:pt>
                <c:pt idx="12298">
                  <c:v>-47140659.840465993</c:v>
                </c:pt>
                <c:pt idx="12299">
                  <c:v>-47145218.800278001</c:v>
                </c:pt>
                <c:pt idx="12300">
                  <c:v>-47149769.597640008</c:v>
                </c:pt>
                <c:pt idx="12301">
                  <c:v>-47154312.223275006</c:v>
                </c:pt>
                <c:pt idx="12302">
                  <c:v>-47158846.667889997</c:v>
                </c:pt>
                <c:pt idx="12303">
                  <c:v>-47163372.922173001</c:v>
                </c:pt>
                <c:pt idx="12304">
                  <c:v>-47167890.976797998</c:v>
                </c:pt>
                <c:pt idx="12305">
                  <c:v>-47172400.822419994</c:v>
                </c:pt>
                <c:pt idx="12306">
                  <c:v>-47176902.449680999</c:v>
                </c:pt>
                <c:pt idx="12307">
                  <c:v>-47181395.849202</c:v>
                </c:pt>
                <c:pt idx="12308">
                  <c:v>-47185881.011589997</c:v>
                </c:pt>
                <c:pt idx="12309">
                  <c:v>-47190357.927435003</c:v>
                </c:pt>
                <c:pt idx="12310">
                  <c:v>-47194826.587307997</c:v>
                </c:pt>
                <c:pt idx="12311">
                  <c:v>-47199286.981766991</c:v>
                </c:pt>
                <c:pt idx="12312">
                  <c:v>-47203739.101349011</c:v>
                </c:pt>
                <c:pt idx="12313">
                  <c:v>-47208182.936577</c:v>
                </c:pt>
                <c:pt idx="12314">
                  <c:v>-47212618.477955997</c:v>
                </c:pt>
                <c:pt idx="12315">
                  <c:v>-47217045.715972997</c:v>
                </c:pt>
                <c:pt idx="12316">
                  <c:v>-47221464.641099006</c:v>
                </c:pt>
                <c:pt idx="12317">
                  <c:v>-47225875.243788995</c:v>
                </c:pt>
                <c:pt idx="12318">
                  <c:v>-47230277.514477998</c:v>
                </c:pt>
                <c:pt idx="12319">
                  <c:v>-47234671.443585992</c:v>
                </c:pt>
                <c:pt idx="12320">
                  <c:v>-47239057.021515004</c:v>
                </c:pt>
                <c:pt idx="12321">
                  <c:v>-47243434.238650009</c:v>
                </c:pt>
                <c:pt idx="12322">
                  <c:v>-47247803.085359</c:v>
                </c:pt>
                <c:pt idx="12323">
                  <c:v>-47252163.551991001</c:v>
                </c:pt>
                <c:pt idx="12324">
                  <c:v>-47256515.628880002</c:v>
                </c:pt>
                <c:pt idx="12325">
                  <c:v>-47260859.306339994</c:v>
                </c:pt>
                <c:pt idx="12326">
                  <c:v>-47265194.574671</c:v>
                </c:pt>
                <c:pt idx="12327">
                  <c:v>-47269521.424151003</c:v>
                </c:pt>
                <c:pt idx="12328">
                  <c:v>-47273839.845044002</c:v>
                </c:pt>
                <c:pt idx="12329">
                  <c:v>-47278149.827594005</c:v>
                </c:pt>
                <c:pt idx="12330">
                  <c:v>-47282451.362029992</c:v>
                </c:pt>
                <c:pt idx="12331">
                  <c:v>-47286744.438560002</c:v>
                </c:pt>
                <c:pt idx="12332">
                  <c:v>-47291029.047378004</c:v>
                </c:pt>
                <c:pt idx="12333">
                  <c:v>-47295305.178656004</c:v>
                </c:pt>
                <c:pt idx="12334">
                  <c:v>-47299572.822553001</c:v>
                </c:pt>
                <c:pt idx="12335">
                  <c:v>-47303831.969205007</c:v>
                </c:pt>
                <c:pt idx="12336">
                  <c:v>-47308082.608732998</c:v>
                </c:pt>
                <c:pt idx="12337">
                  <c:v>-47312324.73124101</c:v>
                </c:pt>
                <c:pt idx="12338">
                  <c:v>-47316558.326811992</c:v>
                </c:pt>
                <c:pt idx="12339">
                  <c:v>-47320783.385513999</c:v>
                </c:pt>
                <c:pt idx="12340">
                  <c:v>-47324999.897395</c:v>
                </c:pt>
                <c:pt idx="12341">
                  <c:v>-47329207.852483988</c:v>
                </c:pt>
                <c:pt idx="12342">
                  <c:v>-47333407.240795001</c:v>
                </c:pt>
                <c:pt idx="12343">
                  <c:v>-47337598.052319996</c:v>
                </c:pt>
                <c:pt idx="12344">
                  <c:v>-47341780.27703701</c:v>
                </c:pt>
                <c:pt idx="12345">
                  <c:v>-47345953.904900998</c:v>
                </c:pt>
                <c:pt idx="12346">
                  <c:v>-47350118.925851002</c:v>
                </c:pt>
                <c:pt idx="12347">
                  <c:v>-47354275.329810001</c:v>
                </c:pt>
                <c:pt idx="12348">
                  <c:v>-47358423.106677003</c:v>
                </c:pt>
                <c:pt idx="12349">
                  <c:v>-47362562.246336997</c:v>
                </c:pt>
                <c:pt idx="12350">
                  <c:v>-47366692.738655008</c:v>
                </c:pt>
                <c:pt idx="12351">
                  <c:v>-47370814.573477</c:v>
                </c:pt>
                <c:pt idx="12352">
                  <c:v>-47374927.740632005</c:v>
                </c:pt>
                <c:pt idx="12353">
                  <c:v>-47379032.229927011</c:v>
                </c:pt>
                <c:pt idx="12354">
                  <c:v>-47383128.031153008</c:v>
                </c:pt>
                <c:pt idx="12355">
                  <c:v>-47387215.134083003</c:v>
                </c:pt>
                <c:pt idx="12356">
                  <c:v>-47391293.528468005</c:v>
                </c:pt>
                <c:pt idx="12357">
                  <c:v>-47395363.204042003</c:v>
                </c:pt>
                <c:pt idx="12358">
                  <c:v>-47399424.150519997</c:v>
                </c:pt>
                <c:pt idx="12359">
                  <c:v>-47403476.357598998</c:v>
                </c:pt>
                <c:pt idx="12360">
                  <c:v>-47407519.814955004</c:v>
                </c:pt>
                <c:pt idx="12361">
                  <c:v>-47411554.512247011</c:v>
                </c:pt>
                <c:pt idx="12362">
                  <c:v>-47415580.439111002</c:v>
                </c:pt>
                <c:pt idx="12363">
                  <c:v>-47419597.585170001</c:v>
                </c:pt>
                <c:pt idx="12364">
                  <c:v>-47423605.940021992</c:v>
                </c:pt>
                <c:pt idx="12365">
                  <c:v>-47427605.493249007</c:v>
                </c:pt>
                <c:pt idx="12366">
                  <c:v>-47431596.234412998</c:v>
                </c:pt>
                <c:pt idx="12367">
                  <c:v>-47435578.153055996</c:v>
                </c:pt>
                <c:pt idx="12368">
                  <c:v>-47439551.238701001</c:v>
                </c:pt>
                <c:pt idx="12369">
                  <c:v>-47443515.480851993</c:v>
                </c:pt>
                <c:pt idx="12370">
                  <c:v>-47447470.868992999</c:v>
                </c:pt>
                <c:pt idx="12371">
                  <c:v>-47451417.392588995</c:v>
                </c:pt>
                <c:pt idx="12372">
                  <c:v>-47455355.041084997</c:v>
                </c:pt>
                <c:pt idx="12373">
                  <c:v>-47459283.803905994</c:v>
                </c:pt>
                <c:pt idx="12374">
                  <c:v>-47463203.670456998</c:v>
                </c:pt>
                <c:pt idx="12375">
                  <c:v>-47467114.630124003</c:v>
                </c:pt>
                <c:pt idx="12376">
                  <c:v>-47471016.672274999</c:v>
                </c:pt>
                <c:pt idx="12377">
                  <c:v>-47474909.786254011</c:v>
                </c:pt>
                <c:pt idx="12378">
                  <c:v>-47478793.961388998</c:v>
                </c:pt>
                <c:pt idx="12379">
                  <c:v>-47482669.186984994</c:v>
                </c:pt>
                <c:pt idx="12380">
                  <c:v>-47486535.452328987</c:v>
                </c:pt>
                <c:pt idx="12381">
                  <c:v>-47490392.746688001</c:v>
                </c:pt>
                <c:pt idx="12382">
                  <c:v>-47494241.059308</c:v>
                </c:pt>
                <c:pt idx="12383">
                  <c:v>-47498080.379414998</c:v>
                </c:pt>
                <c:pt idx="12384">
                  <c:v>-47501910.696215004</c:v>
                </c:pt>
                <c:pt idx="12385">
                  <c:v>-47505731.998893008</c:v>
                </c:pt>
                <c:pt idx="12386">
                  <c:v>-47509544.276616</c:v>
                </c:pt>
                <c:pt idx="12387">
                  <c:v>-47513347.518527001</c:v>
                </c:pt>
                <c:pt idx="12388">
                  <c:v>-47517141.713753</c:v>
                </c:pt>
                <c:pt idx="12389">
                  <c:v>-47520926.851395994</c:v>
                </c:pt>
                <c:pt idx="12390">
                  <c:v>-47524702.920541003</c:v>
                </c:pt>
                <c:pt idx="12391">
                  <c:v>-47528469.910250001</c:v>
                </c:pt>
                <c:pt idx="12392">
                  <c:v>-47532227.809566997</c:v>
                </c:pt>
                <c:pt idx="12393">
                  <c:v>-47535976.607513003</c:v>
                </c:pt>
                <c:pt idx="12394">
                  <c:v>-47539716.293089002</c:v>
                </c:pt>
                <c:pt idx="12395">
                  <c:v>-47543446.855275996</c:v>
                </c:pt>
                <c:pt idx="12396">
                  <c:v>-47547168.283032998</c:v>
                </c:pt>
                <c:pt idx="12397">
                  <c:v>-47550880.565299012</c:v>
                </c:pt>
                <c:pt idx="12398">
                  <c:v>-47554583.690991007</c:v>
                </c:pt>
                <c:pt idx="12399">
                  <c:v>-47558277.649007007</c:v>
                </c:pt>
                <c:pt idx="12400">
                  <c:v>-47561962.428221002</c:v>
                </c:pt>
                <c:pt idx="12401">
                  <c:v>-47565638.017488994</c:v>
                </c:pt>
                <c:pt idx="12402">
                  <c:v>-47569304.405644007</c:v>
                </c:pt>
                <c:pt idx="12403">
                  <c:v>-47572961.581498004</c:v>
                </c:pt>
                <c:pt idx="12404">
                  <c:v>-47576609.533843003</c:v>
                </c:pt>
                <c:pt idx="12405">
                  <c:v>-47580248.251448005</c:v>
                </c:pt>
                <c:pt idx="12406">
                  <c:v>-47583877.723061003</c:v>
                </c:pt>
                <c:pt idx="12407">
                  <c:v>-47587497.937408999</c:v>
                </c:pt>
                <c:pt idx="12408">
                  <c:v>-47591108.883198</c:v>
                </c:pt>
                <c:pt idx="12409">
                  <c:v>-47594710.549111001</c:v>
                </c:pt>
                <c:pt idx="12410">
                  <c:v>-47598302.923811994</c:v>
                </c:pt>
                <c:pt idx="12411">
                  <c:v>-47601885.995940007</c:v>
                </c:pt>
                <c:pt idx="12412">
                  <c:v>-47605459.754115</c:v>
                </c:pt>
                <c:pt idx="12413">
                  <c:v>-47609024.186934002</c:v>
                </c:pt>
                <c:pt idx="12414">
                  <c:v>-47612579.282971993</c:v>
                </c:pt>
                <c:pt idx="12415">
                  <c:v>-47616125.03078299</c:v>
                </c:pt>
                <c:pt idx="12416">
                  <c:v>-47619661.418898001</c:v>
                </c:pt>
                <c:pt idx="12417">
                  <c:v>-47623188.435827002</c:v>
                </c:pt>
                <c:pt idx="12418">
                  <c:v>-47626706.070059001</c:v>
                </c:pt>
                <c:pt idx="12419">
                  <c:v>-47630214.310056992</c:v>
                </c:pt>
                <c:pt idx="12420">
                  <c:v>-47633713.144266002</c:v>
                </c:pt>
                <c:pt idx="12421">
                  <c:v>-47637202.56110701</c:v>
                </c:pt>
                <c:pt idx="12422">
                  <c:v>-47640682.548978999</c:v>
                </c:pt>
                <c:pt idx="12423">
                  <c:v>-47644153.096258007</c:v>
                </c:pt>
                <c:pt idx="12424">
                  <c:v>-47647614.191298015</c:v>
                </c:pt>
                <c:pt idx="12425">
                  <c:v>-47651065.822431996</c:v>
                </c:pt>
                <c:pt idx="12426">
                  <c:v>-47654507.977968</c:v>
                </c:pt>
                <c:pt idx="12427">
                  <c:v>-47657940.646192998</c:v>
                </c:pt>
                <c:pt idx="12428">
                  <c:v>-47661363.81537199</c:v>
                </c:pt>
                <c:pt idx="12429">
                  <c:v>-47664777.473743998</c:v>
                </c:pt>
                <c:pt idx="12430">
                  <c:v>-47668181.609531008</c:v>
                </c:pt>
                <c:pt idx="12431">
                  <c:v>-47671576.210925996</c:v>
                </c:pt>
                <c:pt idx="12432">
                  <c:v>-47674961.266102999</c:v>
                </c:pt>
                <c:pt idx="12433">
                  <c:v>-47678336.763213009</c:v>
                </c:pt>
                <c:pt idx="12434">
                  <c:v>-47681702.690381996</c:v>
                </c:pt>
                <c:pt idx="12435">
                  <c:v>-47685059.035714</c:v>
                </c:pt>
                <c:pt idx="12436">
                  <c:v>-47688405.787289999</c:v>
                </c:pt>
                <c:pt idx="12437">
                  <c:v>-47691742.933168001</c:v>
                </c:pt>
                <c:pt idx="12438">
                  <c:v>-47695070.461383</c:v>
                </c:pt>
                <c:pt idx="12439">
                  <c:v>-47698388.359945998</c:v>
                </c:pt>
                <c:pt idx="12440">
                  <c:v>-47701696.616844997</c:v>
                </c:pt>
                <c:pt idx="12441">
                  <c:v>-47704995.220045008</c:v>
                </c:pt>
                <c:pt idx="12442">
                  <c:v>-47708284.157485992</c:v>
                </c:pt>
                <c:pt idx="12443">
                  <c:v>-47711563.41708599</c:v>
                </c:pt>
                <c:pt idx="12444">
                  <c:v>-47714832.986739993</c:v>
                </c:pt>
                <c:pt idx="12445">
                  <c:v>-47718092.854315996</c:v>
                </c:pt>
                <c:pt idx="12446">
                  <c:v>-47721343.007662997</c:v>
                </c:pt>
                <c:pt idx="12447">
                  <c:v>-47724583.434602998</c:v>
                </c:pt>
                <c:pt idx="12448">
                  <c:v>-47727814.122934006</c:v>
                </c:pt>
                <c:pt idx="12449">
                  <c:v>-47731035.060433008</c:v>
                </c:pt>
                <c:pt idx="12450">
                  <c:v>-47734246.234849006</c:v>
                </c:pt>
                <c:pt idx="12451">
                  <c:v>-47737447.633910999</c:v>
                </c:pt>
                <c:pt idx="12452">
                  <c:v>-47740639.245320998</c:v>
                </c:pt>
                <c:pt idx="12453">
                  <c:v>-47743821.056756996</c:v>
                </c:pt>
                <c:pt idx="12454">
                  <c:v>-47746993.055875994</c:v>
                </c:pt>
                <c:pt idx="12455">
                  <c:v>-47750155.230305001</c:v>
                </c:pt>
                <c:pt idx="12456">
                  <c:v>-47753307.567653008</c:v>
                </c:pt>
                <c:pt idx="12457">
                  <c:v>-47756450.055500001</c:v>
                </c:pt>
                <c:pt idx="12458">
                  <c:v>-47759582.681404002</c:v>
                </c:pt>
                <c:pt idx="12459">
                  <c:v>-47762705.432895996</c:v>
                </c:pt>
                <c:pt idx="12460">
                  <c:v>-47765818.297485001</c:v>
                </c:pt>
                <c:pt idx="12461">
                  <c:v>-47768921.262654006</c:v>
                </c:pt>
                <c:pt idx="12462">
                  <c:v>-47772014.315860994</c:v>
                </c:pt>
                <c:pt idx="12463">
                  <c:v>-47775097.444540001</c:v>
                </c:pt>
                <c:pt idx="12464">
                  <c:v>-47778170.636100002</c:v>
                </c:pt>
                <c:pt idx="12465">
                  <c:v>-47781233.877924994</c:v>
                </c:pt>
                <c:pt idx="12466">
                  <c:v>-47784287.157373004</c:v>
                </c:pt>
                <c:pt idx="12467">
                  <c:v>-47787330.461778</c:v>
                </c:pt>
                <c:pt idx="12468">
                  <c:v>-47790363.778448008</c:v>
                </c:pt>
                <c:pt idx="12469">
                  <c:v>-47793387.094668008</c:v>
                </c:pt>
                <c:pt idx="12470">
                  <c:v>-47796400.397694007</c:v>
                </c:pt>
                <c:pt idx="12471">
                  <c:v>-47799403.674759999</c:v>
                </c:pt>
                <c:pt idx="12472">
                  <c:v>-47802396.913072996</c:v>
                </c:pt>
                <c:pt idx="12473">
                  <c:v>-47805380.099815011</c:v>
                </c:pt>
                <c:pt idx="12474">
                  <c:v>-47808353.222142003</c:v>
                </c:pt>
                <c:pt idx="12475">
                  <c:v>-47811316.267184004</c:v>
                </c:pt>
                <c:pt idx="12476">
                  <c:v>-47814269.222047009</c:v>
                </c:pt>
                <c:pt idx="12477">
                  <c:v>-47817212.073808998</c:v>
                </c:pt>
                <c:pt idx="12478">
                  <c:v>-47820144.809524</c:v>
                </c:pt>
                <c:pt idx="12479">
                  <c:v>-47823067.416218996</c:v>
                </c:pt>
                <c:pt idx="12480">
                  <c:v>-47825979.880895995</c:v>
                </c:pt>
                <c:pt idx="12481">
                  <c:v>-47828882.19053001</c:v>
                </c:pt>
                <c:pt idx="12482">
                  <c:v>-47831774.332069993</c:v>
                </c:pt>
                <c:pt idx="12483">
                  <c:v>-47834656.292439006</c:v>
                </c:pt>
                <c:pt idx="12484">
                  <c:v>-47837528.058532998</c:v>
                </c:pt>
                <c:pt idx="12485">
                  <c:v>-47840389.617224999</c:v>
                </c:pt>
                <c:pt idx="12486">
                  <c:v>-47843240.955355994</c:v>
                </c:pt>
                <c:pt idx="12487">
                  <c:v>-47846082.059744999</c:v>
                </c:pt>
                <c:pt idx="12488">
                  <c:v>-47848912.917183995</c:v>
                </c:pt>
                <c:pt idx="12489">
                  <c:v>-47851733.514435001</c:v>
                </c:pt>
                <c:pt idx="12490">
                  <c:v>-47854543.838238008</c:v>
                </c:pt>
                <c:pt idx="12491">
                  <c:v>-47857343.875301994</c:v>
                </c:pt>
                <c:pt idx="12492">
                  <c:v>-47860133.612311989</c:v>
                </c:pt>
                <c:pt idx="12493">
                  <c:v>-47862913.035924003</c:v>
                </c:pt>
                <c:pt idx="12494">
                  <c:v>-47865682.132769994</c:v>
                </c:pt>
                <c:pt idx="12495">
                  <c:v>-47868440.889451995</c:v>
                </c:pt>
                <c:pt idx="12496">
                  <c:v>-47871189.292546004</c:v>
                </c:pt>
                <c:pt idx="12497">
                  <c:v>-47873927.328601003</c:v>
                </c:pt>
                <c:pt idx="12498">
                  <c:v>-47876654.984138004</c:v>
                </c:pt>
                <c:pt idx="12499">
                  <c:v>-47879372.245651007</c:v>
                </c:pt>
                <c:pt idx="12500">
                  <c:v>-47882079.099607006</c:v>
                </c:pt>
                <c:pt idx="12501">
                  <c:v>-47884775.532444999</c:v>
                </c:pt>
                <c:pt idx="12502">
                  <c:v>-47887461.530575998</c:v>
                </c:pt>
                <c:pt idx="12503">
                  <c:v>-47890137.080384992</c:v>
                </c:pt>
                <c:pt idx="12504">
                  <c:v>-47892802.168227009</c:v>
                </c:pt>
                <c:pt idx="12505">
                  <c:v>-47895456.780429997</c:v>
                </c:pt>
                <c:pt idx="12506">
                  <c:v>-47898100.903295003</c:v>
                </c:pt>
                <c:pt idx="12507">
                  <c:v>-47900734.523095004</c:v>
                </c:pt>
                <c:pt idx="12508">
                  <c:v>-47903357.626073003</c:v>
                </c:pt>
                <c:pt idx="12509">
                  <c:v>-47905970.198446006</c:v>
                </c:pt>
                <c:pt idx="12510">
                  <c:v>-47908572.226402</c:v>
                </c:pt>
                <c:pt idx="12511">
                  <c:v>-47911163.696100004</c:v>
                </c:pt>
                <c:pt idx="12512">
                  <c:v>-47913744.593672</c:v>
                </c:pt>
                <c:pt idx="12513">
                  <c:v>-47916314.905221</c:v>
                </c:pt>
                <c:pt idx="12514">
                  <c:v>-47918874.616820991</c:v>
                </c:pt>
                <c:pt idx="12515">
                  <c:v>-47921423.714516997</c:v>
                </c:pt>
                <c:pt idx="12516">
                  <c:v>-47923962.184326991</c:v>
                </c:pt>
                <c:pt idx="12517">
                  <c:v>-47926490.012239002</c:v>
                </c:pt>
                <c:pt idx="12518">
                  <c:v>-47929007.184212998</c:v>
                </c:pt>
                <c:pt idx="12519">
                  <c:v>-47931513.686177999</c:v>
                </c:pt>
                <c:pt idx="12520">
                  <c:v>-47934009.504037008</c:v>
                </c:pt>
                <c:pt idx="12521">
                  <c:v>-47936494.623662002</c:v>
                </c:pt>
                <c:pt idx="12522">
                  <c:v>-47938969.030896001</c:v>
                </c:pt>
                <c:pt idx="12523">
                  <c:v>-47941432.711553007</c:v>
                </c:pt>
                <c:pt idx="12524">
                  <c:v>-47943885.651417002</c:v>
                </c:pt>
                <c:pt idx="12525">
                  <c:v>-47946327.836245</c:v>
                </c:pt>
                <c:pt idx="12526">
                  <c:v>-47948759.251760997</c:v>
                </c:pt>
                <c:pt idx="12527">
                  <c:v>-47951179.883660994</c:v>
                </c:pt>
                <c:pt idx="12528">
                  <c:v>-47953589.717612997</c:v>
                </c:pt>
                <c:pt idx="12529">
                  <c:v>-47955988.739253007</c:v>
                </c:pt>
                <c:pt idx="12530">
                  <c:v>-47958376.934187002</c:v>
                </c:pt>
                <c:pt idx="12531">
                  <c:v>-47960754.287992999</c:v>
                </c:pt>
                <c:pt idx="12532">
                  <c:v>-47963120.786216997</c:v>
                </c:pt>
                <c:pt idx="12533">
                  <c:v>-47965476.414376989</c:v>
                </c:pt>
                <c:pt idx="12534">
                  <c:v>-47967821.157958999</c:v>
                </c:pt>
                <c:pt idx="12535">
                  <c:v>-47970155.002418995</c:v>
                </c:pt>
                <c:pt idx="12536">
                  <c:v>-47972477.933183998</c:v>
                </c:pt>
                <c:pt idx="12537">
                  <c:v>-47974789.935649008</c:v>
                </c:pt>
                <c:pt idx="12538">
                  <c:v>-47977090.995180003</c:v>
                </c:pt>
                <c:pt idx="12539">
                  <c:v>-47979381.097110003</c:v>
                </c:pt>
                <c:pt idx="12540">
                  <c:v>-47981660.226744011</c:v>
                </c:pt>
                <c:pt idx="12541">
                  <c:v>-47983928.369354002</c:v>
                </c:pt>
                <c:pt idx="12542">
                  <c:v>-47986185.510182992</c:v>
                </c:pt>
                <c:pt idx="12543">
                  <c:v>-47988431.634441003</c:v>
                </c:pt>
                <c:pt idx="12544">
                  <c:v>-47990666.727310002</c:v>
                </c:pt>
                <c:pt idx="12545">
                  <c:v>-47992890.773938008</c:v>
                </c:pt>
                <c:pt idx="12546">
                  <c:v>-47995103.759442002</c:v>
                </c:pt>
                <c:pt idx="12547">
                  <c:v>-47997305.668910004</c:v>
                </c:pt>
                <c:pt idx="12548">
                  <c:v>-47999496.487395994</c:v>
                </c:pt>
                <c:pt idx="12549">
                  <c:v>-48001676.199924007</c:v>
                </c:pt>
                <c:pt idx="12550">
                  <c:v>-48003844.791486003</c:v>
                </c:pt>
                <c:pt idx="12551">
                  <c:v>-48006002.247042999</c:v>
                </c:pt>
                <c:pt idx="12552">
                  <c:v>-48008148.551520996</c:v>
                </c:pt>
                <c:pt idx="12553">
                  <c:v>-48010283.689819999</c:v>
                </c:pt>
                <c:pt idx="12554">
                  <c:v>-48012407.646801993</c:v>
                </c:pt>
                <c:pt idx="12555">
                  <c:v>-48014520.407301992</c:v>
                </c:pt>
                <c:pt idx="12556">
                  <c:v>-48016621.956118993</c:v>
                </c:pt>
                <c:pt idx="12557">
                  <c:v>-48018712.278021</c:v>
                </c:pt>
                <c:pt idx="12558">
                  <c:v>-48020791.35774599</c:v>
                </c:pt>
                <c:pt idx="12559">
                  <c:v>-48022859.179996006</c:v>
                </c:pt>
                <c:pt idx="12560">
                  <c:v>-48024915.729442008</c:v>
                </c:pt>
                <c:pt idx="12561">
                  <c:v>-48026960.990723997</c:v>
                </c:pt>
                <c:pt idx="12562">
                  <c:v>-48028994.948445998</c:v>
                </c:pt>
                <c:pt idx="12563">
                  <c:v>-48031017.587181993</c:v>
                </c:pt>
                <c:pt idx="12564">
                  <c:v>-48033028.891471997</c:v>
                </c:pt>
                <c:pt idx="12565">
                  <c:v>-48035028.84582299</c:v>
                </c:pt>
                <c:pt idx="12566">
                  <c:v>-48037017.434709996</c:v>
                </c:pt>
                <c:pt idx="12567">
                  <c:v>-48038994.642572992</c:v>
                </c:pt>
                <c:pt idx="12568">
                  <c:v>-48040960.453818992</c:v>
                </c:pt>
                <c:pt idx="12569">
                  <c:v>-48042914.852823988</c:v>
                </c:pt>
                <c:pt idx="12570">
                  <c:v>-48044857.823927</c:v>
                </c:pt>
                <c:pt idx="12571">
                  <c:v>-48046789.351435997</c:v>
                </c:pt>
                <c:pt idx="12572">
                  <c:v>-48048709.419625998</c:v>
                </c:pt>
                <c:pt idx="12573">
                  <c:v>-48050618.012733996</c:v>
                </c:pt>
                <c:pt idx="12574">
                  <c:v>-48052515.114969</c:v>
                </c:pt>
                <c:pt idx="12575">
                  <c:v>-48054400.710500002</c:v>
                </c:pt>
                <c:pt idx="12576">
                  <c:v>-48056274.783468001</c:v>
                </c:pt>
                <c:pt idx="12577">
                  <c:v>-48058137.317973994</c:v>
                </c:pt>
                <c:pt idx="12578">
                  <c:v>-48059988.298090011</c:v>
                </c:pt>
                <c:pt idx="12579">
                  <c:v>-48061827.707850002</c:v>
                </c:pt>
                <c:pt idx="12580">
                  <c:v>-48063655.531254008</c:v>
                </c:pt>
                <c:pt idx="12581">
                  <c:v>-48065471.752269998</c:v>
                </c:pt>
                <c:pt idx="12582">
                  <c:v>-48067276.354827993</c:v>
                </c:pt>
                <c:pt idx="12583">
                  <c:v>-48069069.322824992</c:v>
                </c:pt>
                <c:pt idx="12584">
                  <c:v>-48070850.640124001</c:v>
                </c:pt>
                <c:pt idx="12585">
                  <c:v>-48072620.290551007</c:v>
                </c:pt>
                <c:pt idx="12586">
                  <c:v>-48074378.257899001</c:v>
                </c:pt>
                <c:pt idx="12587">
                  <c:v>-48076124.525922999</c:v>
                </c:pt>
                <c:pt idx="12588">
                  <c:v>-48077859.078345001</c:v>
                </c:pt>
                <c:pt idx="12589">
                  <c:v>-48079581.898851998</c:v>
                </c:pt>
                <c:pt idx="12590">
                  <c:v>-48081292.971092999</c:v>
                </c:pt>
                <c:pt idx="12591">
                  <c:v>-48082992.278684005</c:v>
                </c:pt>
                <c:pt idx="12592">
                  <c:v>-48084679.805204004</c:v>
                </c:pt>
                <c:pt idx="12593">
                  <c:v>-48086355.53419701</c:v>
                </c:pt>
                <c:pt idx="12594">
                  <c:v>-48088019.449170001</c:v>
                </c:pt>
                <c:pt idx="12595">
                  <c:v>-48089671.533595003</c:v>
                </c:pt>
                <c:pt idx="12596">
                  <c:v>-48091311.770907007</c:v>
                </c:pt>
                <c:pt idx="12597">
                  <c:v>-48092940.144504003</c:v>
                </c:pt>
                <c:pt idx="12598">
                  <c:v>-48094556.637750998</c:v>
                </c:pt>
                <c:pt idx="12599">
                  <c:v>-48096161.233974002</c:v>
                </c:pt>
                <c:pt idx="12600">
                  <c:v>-48097753.916461989</c:v>
                </c:pt>
                <c:pt idx="12601">
                  <c:v>-48099334.668468006</c:v>
                </c:pt>
                <c:pt idx="12602">
                  <c:v>-48100903.473209001</c:v>
                </c:pt>
                <c:pt idx="12603">
                  <c:v>-48102460.313864991</c:v>
                </c:pt>
                <c:pt idx="12604">
                  <c:v>-48104005.173577003</c:v>
                </c:pt>
                <c:pt idx="12605">
                  <c:v>-48105538.035452001</c:v>
                </c:pt>
                <c:pt idx="12606">
                  <c:v>-48107058.88255699</c:v>
                </c:pt>
                <c:pt idx="12607">
                  <c:v>-48108567.697924003</c:v>
                </c:pt>
                <c:pt idx="12608">
                  <c:v>-48110064.464546002</c:v>
                </c:pt>
                <c:pt idx="12609">
                  <c:v>-48111549.165378004</c:v>
                </c:pt>
                <c:pt idx="12610">
                  <c:v>-48113021.783339001</c:v>
                </c:pt>
                <c:pt idx="12611">
                  <c:v>-48114482.301308997</c:v>
                </c:pt>
                <c:pt idx="12612">
                  <c:v>-48115930.702131003</c:v>
                </c:pt>
                <c:pt idx="12613">
                  <c:v>-48117366.968609005</c:v>
                </c:pt>
                <c:pt idx="12614">
                  <c:v>-48118791.083509997</c:v>
                </c:pt>
                <c:pt idx="12615">
                  <c:v>-48120203.029562004</c:v>
                </c:pt>
                <c:pt idx="12616">
                  <c:v>-48121602.789454006</c:v>
                </c:pt>
                <c:pt idx="12617">
                  <c:v>-48122990.345838003</c:v>
                </c:pt>
                <c:pt idx="12618">
                  <c:v>-48124365.681325994</c:v>
                </c:pt>
                <c:pt idx="12619">
                  <c:v>-48125728.77849301</c:v>
                </c:pt>
                <c:pt idx="12620">
                  <c:v>-48127079.619874001</c:v>
                </c:pt>
                <c:pt idx="12621">
                  <c:v>-48128418.187964998</c:v>
                </c:pt>
                <c:pt idx="12622">
                  <c:v>-48129744.465222999</c:v>
                </c:pt>
                <c:pt idx="12623">
                  <c:v>-48131058.434065998</c:v>
                </c:pt>
                <c:pt idx="12624">
                  <c:v>-48132360.07687299</c:v>
                </c:pt>
                <c:pt idx="12625">
                  <c:v>-48133649.375983</c:v>
                </c:pt>
                <c:pt idx="12626">
                  <c:v>-48134926.313695997</c:v>
                </c:pt>
                <c:pt idx="12627">
                  <c:v>-48136190.872271992</c:v>
                </c:pt>
                <c:pt idx="12628">
                  <c:v>-48137443.033931002</c:v>
                </c:pt>
                <c:pt idx="12629">
                  <c:v>-48138682.780854002</c:v>
                </c:pt>
                <c:pt idx="12630">
                  <c:v>-48139910.095181003</c:v>
                </c:pt>
                <c:pt idx="12631">
                  <c:v>-48141124.959013</c:v>
                </c:pt>
                <c:pt idx="12632">
                  <c:v>-48142327.354407996</c:v>
                </c:pt>
                <c:pt idx="12633">
                  <c:v>-48143517.263387002</c:v>
                </c:pt>
                <c:pt idx="12634">
                  <c:v>-48144694.667929001</c:v>
                </c:pt>
                <c:pt idx="12635">
                  <c:v>-48145859.549973011</c:v>
                </c:pt>
                <c:pt idx="12636">
                  <c:v>-48147011.891415</c:v>
                </c:pt>
                <c:pt idx="12637">
                  <c:v>-48148151.674112998</c:v>
                </c:pt>
                <c:pt idx="12638">
                  <c:v>-48149278.879881993</c:v>
                </c:pt>
                <c:pt idx="12639">
                  <c:v>-48150393.490497008</c:v>
                </c:pt>
                <c:pt idx="12640">
                  <c:v>-48151495.487691</c:v>
                </c:pt>
                <c:pt idx="12641">
                  <c:v>-48152584.853155993</c:v>
                </c:pt>
                <c:pt idx="12642">
                  <c:v>-48153661.568543009</c:v>
                </c:pt>
                <c:pt idx="12643">
                  <c:v>-48154725.615459003</c:v>
                </c:pt>
                <c:pt idx="12644">
                  <c:v>-48155776.975473002</c:v>
                </c:pt>
                <c:pt idx="12645">
                  <c:v>-48156815.630109005</c:v>
                </c:pt>
                <c:pt idx="12646">
                  <c:v>-48157841.560850002</c:v>
                </c:pt>
                <c:pt idx="12647">
                  <c:v>-48158854.749137007</c:v>
                </c:pt>
                <c:pt idx="12648">
                  <c:v>-48159855.176367998</c:v>
                </c:pt>
                <c:pt idx="12649">
                  <c:v>-48160842.823899001</c:v>
                </c:pt>
                <c:pt idx="12650">
                  <c:v>-48161817.673045002</c:v>
                </c:pt>
                <c:pt idx="12651">
                  <c:v>-48162779.705074005</c:v>
                </c:pt>
                <c:pt idx="12652">
                  <c:v>-48163728.901216</c:v>
                </c:pt>
                <c:pt idx="12653">
                  <c:v>-48164665.242656</c:v>
                </c:pt>
                <c:pt idx="12654">
                  <c:v>-48165588.710535005</c:v>
                </c:pt>
                <c:pt idx="12655">
                  <c:v>-48166499.285951003</c:v>
                </c:pt>
                <c:pt idx="12656">
                  <c:v>-48167396.949960999</c:v>
                </c:pt>
                <c:pt idx="12657">
                  <c:v>-48168281.683574997</c:v>
                </c:pt>
                <c:pt idx="12658">
                  <c:v>-48169153.467762992</c:v>
                </c:pt>
                <c:pt idx="12659">
                  <c:v>-48170012.283446997</c:v>
                </c:pt>
                <c:pt idx="12660">
                  <c:v>-48170858.111509003</c:v>
                </c:pt>
                <c:pt idx="12661">
                  <c:v>-48171690.932783991</c:v>
                </c:pt>
                <c:pt idx="12662">
                  <c:v>-48172510.728065006</c:v>
                </c:pt>
                <c:pt idx="12663">
                  <c:v>-48173317.478100002</c:v>
                </c:pt>
                <c:pt idx="12664">
                  <c:v>-48174111.163592003</c:v>
                </c:pt>
                <c:pt idx="12665">
                  <c:v>-48174891.765199013</c:v>
                </c:pt>
                <c:pt idx="12666">
                  <c:v>-48175659.263536006</c:v>
                </c:pt>
                <c:pt idx="12667">
                  <c:v>-48176413.639171004</c:v>
                </c:pt>
                <c:pt idx="12668">
                  <c:v>-48177154.872627996</c:v>
                </c:pt>
                <c:pt idx="12669">
                  <c:v>-48177882.944385991</c:v>
                </c:pt>
                <c:pt idx="12670">
                  <c:v>-48178597.834878996</c:v>
                </c:pt>
                <c:pt idx="12671">
                  <c:v>-48179299.524494007</c:v>
                </c:pt>
                <c:pt idx="12672">
                  <c:v>-48179987.993574001</c:v>
                </c:pt>
                <c:pt idx="12673">
                  <c:v>-48180663.222415999</c:v>
                </c:pt>
                <c:pt idx="12674">
                  <c:v>-48181325.19126901</c:v>
                </c:pt>
                <c:pt idx="12675">
                  <c:v>-48181973.880338997</c:v>
                </c:pt>
                <c:pt idx="12676">
                  <c:v>-48182609.269785002</c:v>
                </c:pt>
                <c:pt idx="12677">
                  <c:v>-48183231.339717001</c:v>
                </c:pt>
                <c:pt idx="12678">
                  <c:v>-48183840.070202</c:v>
                </c:pt>
                <c:pt idx="12679">
                  <c:v>-48184435.441259004</c:v>
                </c:pt>
                <c:pt idx="12680">
                  <c:v>-48185017.432859004</c:v>
                </c:pt>
                <c:pt idx="12681">
                  <c:v>-48185586.024929002</c:v>
                </c:pt>
                <c:pt idx="12682">
                  <c:v>-48186141.197345003</c:v>
                </c:pt>
                <c:pt idx="12683">
                  <c:v>-48186682.929940008</c:v>
                </c:pt>
                <c:pt idx="12684">
                  <c:v>-48187211.202496</c:v>
                </c:pt>
                <c:pt idx="12685">
                  <c:v>-48187725.994749002</c:v>
                </c:pt>
                <c:pt idx="12686">
                  <c:v>-48188227.286386989</c:v>
                </c:pt>
                <c:pt idx="12687">
                  <c:v>-48188715.057051994</c:v>
                </c:pt>
                <c:pt idx="12688">
                  <c:v>-48189189.286334001</c:v>
                </c:pt>
                <c:pt idx="12689">
                  <c:v>-48189649.95377899</c:v>
                </c:pt>
                <c:pt idx="12690">
                  <c:v>-48190097.038881995</c:v>
                </c:pt>
                <c:pt idx="12691">
                  <c:v>-48190530.521091007</c:v>
                </c:pt>
                <c:pt idx="12692">
                  <c:v>-48190950.379804</c:v>
                </c:pt>
                <c:pt idx="12693">
                  <c:v>-48191356.594371997</c:v>
                </c:pt>
                <c:pt idx="12694">
                  <c:v>-48191749.144095011</c:v>
                </c:pt>
                <c:pt idx="12695">
                  <c:v>-48192128.008225001</c:v>
                </c:pt>
                <c:pt idx="12696">
                  <c:v>-48192493.165965006</c:v>
                </c:pt>
                <c:pt idx="12697">
                  <c:v>-48192844.596468002</c:v>
                </c:pt>
                <c:pt idx="12698">
                  <c:v>-48193182.278838009</c:v>
                </c:pt>
                <c:pt idx="12699">
                  <c:v>-48193506.192129001</c:v>
                </c:pt>
                <c:pt idx="12700">
                  <c:v>-48193816.315344997</c:v>
                </c:pt>
                <c:pt idx="12701">
                  <c:v>-48194112.627439007</c:v>
                </c:pt>
                <c:pt idx="12702">
                  <c:v>-48194395.107315995</c:v>
                </c:pt>
                <c:pt idx="12703">
                  <c:v>-48194663.733828999</c:v>
                </c:pt>
                <c:pt idx="12704">
                  <c:v>-48194918.485779993</c:v>
                </c:pt>
                <c:pt idx="12705">
                  <c:v>-48195159.341920994</c:v>
                </c:pt>
                <c:pt idx="12706">
                  <c:v>-48195386.280954003</c:v>
                </c:pt>
                <c:pt idx="12707">
                  <c:v>-48195599.281529002</c:v>
                </c:pt>
                <c:pt idx="12708">
                  <c:v>-48195798.322244003</c:v>
                </c:pt>
                <c:pt idx="12709">
                  <c:v>-48195983.381646998</c:v>
                </c:pt>
                <c:pt idx="12710">
                  <c:v>-48196154.438234009</c:v>
                </c:pt>
                <c:pt idx="12711">
                  <c:v>-48196311.470449001</c:v>
                </c:pt>
                <c:pt idx="12712">
                  <c:v>-48196454.456683993</c:v>
                </c:pt>
                <c:pt idx="12713">
                  <c:v>-48196583.37528</c:v>
                </c:pt>
                <c:pt idx="12714">
                  <c:v>-48196698.204524003</c:v>
                </c:pt>
                <c:pt idx="12715">
                  <c:v>-48196798.922651999</c:v>
                </c:pt>
                <c:pt idx="12716">
                  <c:v>-48196885.507845998</c:v>
                </c:pt>
                <c:pt idx="12717">
                  <c:v>-48196957.93823801</c:v>
                </c:pt>
                <c:pt idx="12718">
                  <c:v>-48197016.191904008</c:v>
                </c:pt>
                <c:pt idx="12719">
                  <c:v>-48197060.246868998</c:v>
                </c:pt>
                <c:pt idx="12720">
                  <c:v>-48197090.081101999</c:v>
                </c:pt>
                <c:pt idx="12721">
                  <c:v>-48197105.672521994</c:v>
                </c:pt>
                <c:pt idx="12722">
                  <c:v>-48197106.998993009</c:v>
                </c:pt>
                <c:pt idx="12723">
                  <c:v>-48197094.038323998</c:v>
                </c:pt>
                <c:pt idx="12724">
                  <c:v>-48197066.768271007</c:v>
                </c:pt>
                <c:pt idx="12725">
                  <c:v>-48197025.166536003</c:v>
                </c:pt>
                <c:pt idx="12726">
                  <c:v>-48196969.210765995</c:v>
                </c:pt>
                <c:pt idx="12727">
                  <c:v>-48196898.878554001</c:v>
                </c:pt>
                <c:pt idx="12728">
                  <c:v>-48196814.147438005</c:v>
                </c:pt>
                <c:pt idx="12729">
                  <c:v>-48196714.994902</c:v>
                </c:pt>
                <c:pt idx="12730">
                  <c:v>-48196601.398373</c:v>
                </c:pt>
                <c:pt idx="12731">
                  <c:v>-48196473.335225001</c:v>
                </c:pt>
                <c:pt idx="12732">
                  <c:v>-48196330.782773994</c:v>
                </c:pt>
                <c:pt idx="12733">
                  <c:v>-48196173.718282998</c:v>
                </c:pt>
                <c:pt idx="12734">
                  <c:v>-48196002.118956998</c:v>
                </c:pt>
                <c:pt idx="12735">
                  <c:v>-48195815.961947009</c:v>
                </c:pt>
                <c:pt idx="12736">
                  <c:v>-48195615.224345006</c:v>
                </c:pt>
                <c:pt idx="12737">
                  <c:v>-48195399.883189991</c:v>
                </c:pt>
                <c:pt idx="12738">
                  <c:v>-48195169.915461995</c:v>
                </c:pt>
                <c:pt idx="12739">
                  <c:v>-48194925.298085004</c:v>
                </c:pt>
                <c:pt idx="12740">
                  <c:v>-48194666.007925995</c:v>
                </c:pt>
                <c:pt idx="12741">
                  <c:v>-48194392.021795005</c:v>
                </c:pt>
                <c:pt idx="12742">
                  <c:v>-48194103.316443995</c:v>
                </c:pt>
                <c:pt idx="12743">
                  <c:v>-48193799.868568003</c:v>
                </c:pt>
                <c:pt idx="12744">
                  <c:v>-48193481.654803999</c:v>
                </c:pt>
                <c:pt idx="12745">
                  <c:v>-48193148.651731998</c:v>
                </c:pt>
                <c:pt idx="12746">
                  <c:v>-48192800.835873</c:v>
                </c:pt>
                <c:pt idx="12747">
                  <c:v>-48192438.183688998</c:v>
                </c:pt>
                <c:pt idx="12748">
                  <c:v>-48192060.671584003</c:v>
                </c:pt>
                <c:pt idx="12749">
                  <c:v>-48191668.275905006</c:v>
                </c:pt>
                <c:pt idx="12750">
                  <c:v>-48191260.972938001</c:v>
                </c:pt>
                <c:pt idx="12751">
                  <c:v>-48190838.738910004</c:v>
                </c:pt>
                <c:pt idx="12752">
                  <c:v>-48190401.549989998</c:v>
                </c:pt>
                <c:pt idx="12753">
                  <c:v>-48189949.38228599</c:v>
                </c:pt>
                <c:pt idx="12754">
                  <c:v>-48189482.211846001</c:v>
                </c:pt>
                <c:pt idx="12755">
                  <c:v>-48189000.014660999</c:v>
                </c:pt>
                <c:pt idx="12756">
                  <c:v>-48188502.766658008</c:v>
                </c:pt>
                <c:pt idx="12757">
                  <c:v>-48187990.443705991</c:v>
                </c:pt>
                <c:pt idx="12758">
                  <c:v>-48187463.021614008</c:v>
                </c:pt>
                <c:pt idx="12759">
                  <c:v>-48186920.476126991</c:v>
                </c:pt>
                <c:pt idx="12760">
                  <c:v>-48186362.782932997</c:v>
                </c:pt>
                <c:pt idx="12761">
                  <c:v>-48185789.917655997</c:v>
                </c:pt>
                <c:pt idx="12762">
                  <c:v>-48185201.855858997</c:v>
                </c:pt>
                <c:pt idx="12763">
                  <c:v>-48184598.573045999</c:v>
                </c:pt>
                <c:pt idx="12764">
                  <c:v>-48183980.044655003</c:v>
                </c:pt>
                <c:pt idx="12765">
                  <c:v>-48183346.246064998</c:v>
                </c:pt>
                <c:pt idx="12766">
                  <c:v>-48182697.152593002</c:v>
                </c:pt>
                <c:pt idx="12767">
                  <c:v>-48182032.73949001</c:v>
                </c:pt>
                <c:pt idx="12768">
                  <c:v>-48181352.981949002</c:v>
                </c:pt>
                <c:pt idx="12769">
                  <c:v>-48180657.855095997</c:v>
                </c:pt>
                <c:pt idx="12770">
                  <c:v>-48179947.333996996</c:v>
                </c:pt>
                <c:pt idx="12771">
                  <c:v>-48179221.393652998</c:v>
                </c:pt>
                <c:pt idx="12772">
                  <c:v>-48178480.009002</c:v>
                </c:pt>
                <c:pt idx="12773">
                  <c:v>-48177723.154918</c:v>
                </c:pt>
                <c:pt idx="12774">
                  <c:v>-48176950.806209996</c:v>
                </c:pt>
                <c:pt idx="12775">
                  <c:v>-48176162.937625997</c:v>
                </c:pt>
                <c:pt idx="12776">
                  <c:v>-48175359.523845002</c:v>
                </c:pt>
                <c:pt idx="12777">
                  <c:v>-48174540.539485998</c:v>
                </c:pt>
                <c:pt idx="12778">
                  <c:v>-48173705.959099002</c:v>
                </c:pt>
                <c:pt idx="12779">
                  <c:v>-48172855.757171996</c:v>
                </c:pt>
                <c:pt idx="12780">
                  <c:v>-48171989.908125997</c:v>
                </c:pt>
                <c:pt idx="12781">
                  <c:v>-48171108.386316992</c:v>
                </c:pt>
                <c:pt idx="12782">
                  <c:v>-48170211.166035004</c:v>
                </c:pt>
                <c:pt idx="12783">
                  <c:v>-48169298.221503004</c:v>
                </c:pt>
                <c:pt idx="12784">
                  <c:v>-48168369.526880004</c:v>
                </c:pt>
                <c:pt idx="12785">
                  <c:v>-48167425.056257002</c:v>
                </c:pt>
                <c:pt idx="12786">
                  <c:v>-48166464.783658005</c:v>
                </c:pt>
                <c:pt idx="12787">
                  <c:v>-48165488.68304</c:v>
                </c:pt>
                <c:pt idx="12788">
                  <c:v>-48164496.728294015</c:v>
                </c:pt>
                <c:pt idx="12789">
                  <c:v>-48163488.893243007</c:v>
                </c:pt>
                <c:pt idx="12790">
                  <c:v>-48162465.151642002</c:v>
                </c:pt>
                <c:pt idx="12791">
                  <c:v>-48161425.477178998</c:v>
                </c:pt>
                <c:pt idx="12792">
                  <c:v>-48160369.843470991</c:v>
                </c:pt>
                <c:pt idx="12793">
                  <c:v>-48159298.224070005</c:v>
                </c:pt>
                <c:pt idx="12794">
                  <c:v>-48158210.592459001</c:v>
                </c:pt>
                <c:pt idx="12795">
                  <c:v>-48157106.922049001</c:v>
                </c:pt>
                <c:pt idx="12796">
                  <c:v>-48155987.186185993</c:v>
                </c:pt>
                <c:pt idx="12797">
                  <c:v>-48154851.358143002</c:v>
                </c:pt>
                <c:pt idx="12798">
                  <c:v>-48153699.411125995</c:v>
                </c:pt>
                <c:pt idx="12799">
                  <c:v>-48152531.318268999</c:v>
                </c:pt>
                <c:pt idx="12800">
                  <c:v>-48151347.052639</c:v>
                </c:pt>
                <c:pt idx="12801">
                  <c:v>-48150146.587228</c:v>
                </c:pt>
                <c:pt idx="12802">
                  <c:v>-48148929.894961998</c:v>
                </c:pt>
                <c:pt idx="12803">
                  <c:v>-48147696.948694006</c:v>
                </c:pt>
                <c:pt idx="12804">
                  <c:v>-48146447.721205018</c:v>
                </c:pt>
                <c:pt idx="12805">
                  <c:v>-48145182.185206003</c:v>
                </c:pt>
                <c:pt idx="12806">
                  <c:v>-48143900.313334994</c:v>
                </c:pt>
                <c:pt idx="12807">
                  <c:v>-48142602.078161001</c:v>
                </c:pt>
                <c:pt idx="12808">
                  <c:v>-48141287.452176996</c:v>
                </c:pt>
                <c:pt idx="12809">
                  <c:v>-48139956.407807</c:v>
                </c:pt>
                <c:pt idx="12810">
                  <c:v>-48138608.917398997</c:v>
                </c:pt>
                <c:pt idx="12811">
                  <c:v>-48137244.953230999</c:v>
                </c:pt>
                <c:pt idx="12812">
                  <c:v>-48135864.487507001</c:v>
                </c:pt>
                <c:pt idx="12813">
                  <c:v>-48134467.492355995</c:v>
                </c:pt>
                <c:pt idx="12814">
                  <c:v>-48133053.939835005</c:v>
                </c:pt>
                <c:pt idx="12815">
                  <c:v>-48131623.801925994</c:v>
                </c:pt>
                <c:pt idx="12816">
                  <c:v>-48130177.050536998</c:v>
                </c:pt>
                <c:pt idx="12817">
                  <c:v>-48128713.657501996</c:v>
                </c:pt>
                <c:pt idx="12818">
                  <c:v>-48127233.594580002</c:v>
                </c:pt>
                <c:pt idx="12819">
                  <c:v>-48125736.833453998</c:v>
                </c:pt>
                <c:pt idx="12820">
                  <c:v>-48124223.345731996</c:v>
                </c:pt>
                <c:pt idx="12821">
                  <c:v>-48122693.102948003</c:v>
                </c:pt>
                <c:pt idx="12822">
                  <c:v>-48121146.076557003</c:v>
                </c:pt>
                <c:pt idx="12823">
                  <c:v>-48119582.237942003</c:v>
                </c:pt>
                <c:pt idx="12824">
                  <c:v>-48118001.558403999</c:v>
                </c:pt>
                <c:pt idx="12825">
                  <c:v>-48116404.009172998</c:v>
                </c:pt>
                <c:pt idx="12826">
                  <c:v>-48114789.561398007</c:v>
                </c:pt>
                <c:pt idx="12827">
                  <c:v>-48113158.186152004</c:v>
                </c:pt>
                <c:pt idx="12828">
                  <c:v>-48111509.854430996</c:v>
                </c:pt>
                <c:pt idx="12829">
                  <c:v>-48109844.537152998</c:v>
                </c:pt>
                <c:pt idx="12830">
                  <c:v>-48108162.205156006</c:v>
                </c:pt>
                <c:pt idx="12831">
                  <c:v>-48106462.829201005</c:v>
                </c:pt>
                <c:pt idx="12832">
                  <c:v>-48104746.379971996</c:v>
                </c:pt>
                <c:pt idx="12833">
                  <c:v>-48103012.82807</c:v>
                </c:pt>
                <c:pt idx="12834">
                  <c:v>-48101262.144019999</c:v>
                </c:pt>
                <c:pt idx="12835">
                  <c:v>-48099494.298267007</c:v>
                </c:pt>
                <c:pt idx="12836">
                  <c:v>-48097709.26117301</c:v>
                </c:pt>
                <c:pt idx="12837">
                  <c:v>-48095907.003023997</c:v>
                </c:pt>
                <c:pt idx="12838">
                  <c:v>-48094087.494023003</c:v>
                </c:pt>
                <c:pt idx="12839">
                  <c:v>-48092250.704293005</c:v>
                </c:pt>
                <c:pt idx="12840">
                  <c:v>-48090396.603875995</c:v>
                </c:pt>
                <c:pt idx="12841">
                  <c:v>-48088525.162731998</c:v>
                </c:pt>
                <c:pt idx="12842">
                  <c:v>-48086636.350738995</c:v>
                </c:pt>
                <c:pt idx="12843">
                  <c:v>-48084730.137694009</c:v>
                </c:pt>
                <c:pt idx="12844">
                  <c:v>-48082806.493311994</c:v>
                </c:pt>
                <c:pt idx="12845">
                  <c:v>-48080865.387224004</c:v>
                </c:pt>
                <c:pt idx="12846">
                  <c:v>-48078906.788979001</c:v>
                </c:pt>
                <c:pt idx="12847">
                  <c:v>-48076930.668042004</c:v>
                </c:pt>
                <c:pt idx="12848">
                  <c:v>-48074936.993795998</c:v>
                </c:pt>
                <c:pt idx="12849">
                  <c:v>-48072925.735538013</c:v>
                </c:pt>
                <c:pt idx="12850">
                  <c:v>-48070896.862481989</c:v>
                </c:pt>
                <c:pt idx="12851">
                  <c:v>-48068850.343757994</c:v>
                </c:pt>
                <c:pt idx="12852">
                  <c:v>-48066786.148410998</c:v>
                </c:pt>
                <c:pt idx="12853">
                  <c:v>-48064704.245399006</c:v>
                </c:pt>
                <c:pt idx="12854">
                  <c:v>-48062604.603597008</c:v>
                </c:pt>
                <c:pt idx="12855">
                  <c:v>-48060487.19179301</c:v>
                </c:pt>
                <c:pt idx="12856">
                  <c:v>-48058351.978689</c:v>
                </c:pt>
                <c:pt idx="12857">
                  <c:v>-48056198.932900995</c:v>
                </c:pt>
                <c:pt idx="12858">
                  <c:v>-48054028.022958003</c:v>
                </c:pt>
                <c:pt idx="12859">
                  <c:v>-48051839.217301995</c:v>
                </c:pt>
                <c:pt idx="12860">
                  <c:v>-48049632.484287001</c:v>
                </c:pt>
                <c:pt idx="12861">
                  <c:v>-48047407.792180002</c:v>
                </c:pt>
                <c:pt idx="12862">
                  <c:v>-48045165.109160006</c:v>
                </c:pt>
                <c:pt idx="12863">
                  <c:v>-48042904.40331699</c:v>
                </c:pt>
                <c:pt idx="12864">
                  <c:v>-48040625.642653003</c:v>
                </c:pt>
                <c:pt idx="12865">
                  <c:v>-48038328.795079008</c:v>
                </c:pt>
                <c:pt idx="12866">
                  <c:v>-48036013.828419998</c:v>
                </c:pt>
                <c:pt idx="12867">
                  <c:v>-48033680.710408002</c:v>
                </c:pt>
                <c:pt idx="12868">
                  <c:v>-48031329.408685997</c:v>
                </c:pt>
                <c:pt idx="12869">
                  <c:v>-48028959.890808001</c:v>
                </c:pt>
                <c:pt idx="12870">
                  <c:v>-48026572.124235012</c:v>
                </c:pt>
                <c:pt idx="12871">
                  <c:v>-48024166.076337002</c:v>
                </c:pt>
                <c:pt idx="12872">
                  <c:v>-48021741.714395002</c:v>
                </c:pt>
                <c:pt idx="12873">
                  <c:v>-48019299.005595006</c:v>
                </c:pt>
                <c:pt idx="12874">
                  <c:v>-48016837.917034</c:v>
                </c:pt>
                <c:pt idx="12875">
                  <c:v>-48014358.41571299</c:v>
                </c:pt>
                <c:pt idx="12876">
                  <c:v>-48011860.468542002</c:v>
                </c:pt>
                <c:pt idx="12877">
                  <c:v>-48009344.042337999</c:v>
                </c:pt>
                <c:pt idx="12878">
                  <c:v>-48006809.103823997</c:v>
                </c:pt>
                <c:pt idx="12879">
                  <c:v>-48004255.619629003</c:v>
                </c:pt>
                <c:pt idx="12880">
                  <c:v>-48001683.556286991</c:v>
                </c:pt>
                <c:pt idx="12881">
                  <c:v>-47999092.880238004</c:v>
                </c:pt>
                <c:pt idx="12882">
                  <c:v>-47996483.557826996</c:v>
                </c:pt>
                <c:pt idx="12883">
                  <c:v>-47993855.555303</c:v>
                </c:pt>
                <c:pt idx="12884">
                  <c:v>-47991208.838818997</c:v>
                </c:pt>
                <c:pt idx="12885">
                  <c:v>-47988543.374434002</c:v>
                </c:pt>
                <c:pt idx="12886">
                  <c:v>-47985859.128107004</c:v>
                </c:pt>
                <c:pt idx="12887">
                  <c:v>-47983156.065702997</c:v>
                </c:pt>
                <c:pt idx="12888">
                  <c:v>-47980434.152987994</c:v>
                </c:pt>
                <c:pt idx="12889">
                  <c:v>-47977693.355630003</c:v>
                </c:pt>
                <c:pt idx="12890">
                  <c:v>-47974933.639201008</c:v>
                </c:pt>
                <c:pt idx="12891">
                  <c:v>-47972154.969172001</c:v>
                </c:pt>
                <c:pt idx="12892">
                  <c:v>-47969357.31091699</c:v>
                </c:pt>
                <c:pt idx="12893">
                  <c:v>-47966540.629709005</c:v>
                </c:pt>
                <c:pt idx="12894">
                  <c:v>-47963704.890723996</c:v>
                </c:pt>
                <c:pt idx="12895">
                  <c:v>-47960850.059036002</c:v>
                </c:pt>
                <c:pt idx="12896">
                  <c:v>-47957976.099619009</c:v>
                </c:pt>
                <c:pt idx="12897">
                  <c:v>-47955082.977344997</c:v>
                </c:pt>
                <c:pt idx="12898">
                  <c:v>-47952170.656987995</c:v>
                </c:pt>
                <c:pt idx="12899">
                  <c:v>-47949239.103216</c:v>
                </c:pt>
                <c:pt idx="12900">
                  <c:v>-47946288.280600004</c:v>
                </c:pt>
                <c:pt idx="12901">
                  <c:v>-47943318.153604001</c:v>
                </c:pt>
                <c:pt idx="12902">
                  <c:v>-47940328.686591998</c:v>
                </c:pt>
                <c:pt idx="12903">
                  <c:v>-47937319.843822993</c:v>
                </c:pt>
                <c:pt idx="12904">
                  <c:v>-47934291.589455001</c:v>
                </c:pt>
                <c:pt idx="12905">
                  <c:v>-47931243.887538001</c:v>
                </c:pt>
                <c:pt idx="12906">
                  <c:v>-47928176.702021994</c:v>
                </c:pt>
                <c:pt idx="12907">
                  <c:v>-47925089.996748</c:v>
                </c:pt>
                <c:pt idx="12908">
                  <c:v>-47921983.735455006</c:v>
                </c:pt>
                <c:pt idx="12909">
                  <c:v>-47918857.881773993</c:v>
                </c:pt>
                <c:pt idx="12910">
                  <c:v>-47915712.399231009</c:v>
                </c:pt>
                <c:pt idx="12911">
                  <c:v>-47912547.251244009</c:v>
                </c:pt>
                <c:pt idx="12912">
                  <c:v>-47909362.401127003</c:v>
                </c:pt>
                <c:pt idx="12913">
                  <c:v>-47906157.812084988</c:v>
                </c:pt>
                <c:pt idx="12914">
                  <c:v>-47902933.447213002</c:v>
                </c:pt>
                <c:pt idx="12915">
                  <c:v>-47899689.26950001</c:v>
                </c:pt>
                <c:pt idx="12916">
                  <c:v>-47896425.241827011</c:v>
                </c:pt>
                <c:pt idx="12917">
                  <c:v>-47893141.326963998</c:v>
                </c:pt>
                <c:pt idx="12918">
                  <c:v>-47889837.48757299</c:v>
                </c:pt>
                <c:pt idx="12919">
                  <c:v>-47886513.686203003</c:v>
                </c:pt>
                <c:pt idx="12920">
                  <c:v>-47883169.885297008</c:v>
                </c:pt>
                <c:pt idx="12921">
                  <c:v>-47879806.047183998</c:v>
                </c:pt>
                <c:pt idx="12922">
                  <c:v>-47876422.134081997</c:v>
                </c:pt>
                <c:pt idx="12923">
                  <c:v>-47873018.108098008</c:v>
                </c:pt>
                <c:pt idx="12924">
                  <c:v>-47869593.931225002</c:v>
                </c:pt>
                <c:pt idx="12925">
                  <c:v>-47866149.565346003</c:v>
                </c:pt>
                <c:pt idx="12926">
                  <c:v>-47862684.972227998</c:v>
                </c:pt>
                <c:pt idx="12927">
                  <c:v>-47859200.113527</c:v>
                </c:pt>
                <c:pt idx="12928">
                  <c:v>-47855694.950782984</c:v>
                </c:pt>
                <c:pt idx="12929">
                  <c:v>-47852169.445420995</c:v>
                </c:pt>
                <c:pt idx="12930">
                  <c:v>-47848623.558753997</c:v>
                </c:pt>
                <c:pt idx="12931">
                  <c:v>-47845057.251975</c:v>
                </c:pt>
                <c:pt idx="12932">
                  <c:v>-47841470.486164995</c:v>
                </c:pt>
                <c:pt idx="12933">
                  <c:v>-47837863.222286001</c:v>
                </c:pt>
                <c:pt idx="12934">
                  <c:v>-47834235.421184003</c:v>
                </c:pt>
                <c:pt idx="12935">
                  <c:v>-47830587.043588996</c:v>
                </c:pt>
                <c:pt idx="12936">
                  <c:v>-47826918.050109997</c:v>
                </c:pt>
                <c:pt idx="12937">
                  <c:v>-47823228.401240006</c:v>
                </c:pt>
                <c:pt idx="12938">
                  <c:v>-47819518.057351992</c:v>
                </c:pt>
                <c:pt idx="12939">
                  <c:v>-47815786.978700005</c:v>
                </c:pt>
                <c:pt idx="12940">
                  <c:v>-47812035.125418007</c:v>
                </c:pt>
                <c:pt idx="12941">
                  <c:v>-47808262.457520992</c:v>
                </c:pt>
                <c:pt idx="12942">
                  <c:v>-47804468.934900999</c:v>
                </c:pt>
                <c:pt idx="12943">
                  <c:v>-47800654.517328992</c:v>
                </c:pt>
                <c:pt idx="12944">
                  <c:v>-47796819.164456002</c:v>
                </c:pt>
                <c:pt idx="12945">
                  <c:v>-47792962.835808001</c:v>
                </c:pt>
                <c:pt idx="12946">
                  <c:v>-47789085.490791</c:v>
                </c:pt>
                <c:pt idx="12947">
                  <c:v>-47785187.088684998</c:v>
                </c:pt>
                <c:pt idx="12948">
                  <c:v>-47781267.588647008</c:v>
                </c:pt>
                <c:pt idx="12949">
                  <c:v>-47777326.949709997</c:v>
                </c:pt>
                <c:pt idx="12950">
                  <c:v>-47773365.130782992</c:v>
                </c:pt>
                <c:pt idx="12951">
                  <c:v>-47769382.090647005</c:v>
                </c:pt>
                <c:pt idx="12952">
                  <c:v>-47765377.787959002</c:v>
                </c:pt>
                <c:pt idx="12953">
                  <c:v>-47761352.181249008</c:v>
                </c:pt>
                <c:pt idx="12954">
                  <c:v>-47757305.228920005</c:v>
                </c:pt>
                <c:pt idx="12955">
                  <c:v>-47753236.889246002</c:v>
                </c:pt>
                <c:pt idx="12956">
                  <c:v>-47749147.120375998</c:v>
                </c:pt>
                <c:pt idx="12957">
                  <c:v>-47745035.880327992</c:v>
                </c:pt>
                <c:pt idx="12958">
                  <c:v>-47740903.126989998</c:v>
                </c:pt>
                <c:pt idx="12959">
                  <c:v>-47736748.818124004</c:v>
                </c:pt>
                <c:pt idx="12960">
                  <c:v>-47732572.911357</c:v>
                </c:pt>
                <c:pt idx="12961">
                  <c:v>-47728375.364188999</c:v>
                </c:pt>
                <c:pt idx="12962">
                  <c:v>-47724156.133986004</c:v>
                </c:pt>
                <c:pt idx="12963">
                  <c:v>-47719915.177984998</c:v>
                </c:pt>
                <c:pt idx="12964">
                  <c:v>-47715652.453286991</c:v>
                </c:pt>
                <c:pt idx="12965">
                  <c:v>-47711367.916862994</c:v>
                </c:pt>
                <c:pt idx="12966">
                  <c:v>-47707061.525547005</c:v>
                </c:pt>
                <c:pt idx="12967">
                  <c:v>-47702733.236042999</c:v>
                </c:pt>
                <c:pt idx="12968">
                  <c:v>-47698383.004917003</c:v>
                </c:pt>
                <c:pt idx="12969">
                  <c:v>-47694010.788600005</c:v>
                </c:pt>
                <c:pt idx="12970">
                  <c:v>-47689616.543388993</c:v>
                </c:pt>
                <c:pt idx="12971">
                  <c:v>-47685200.225443006</c:v>
                </c:pt>
                <c:pt idx="12972">
                  <c:v>-47680761.790784001</c:v>
                </c:pt>
                <c:pt idx="12973">
                  <c:v>-47676301.195297018</c:v>
                </c:pt>
                <c:pt idx="12974">
                  <c:v>-47671818.394726992</c:v>
                </c:pt>
                <c:pt idx="12975">
                  <c:v>-47667313.344682992</c:v>
                </c:pt>
                <c:pt idx="12976">
                  <c:v>-47662786.000631005</c:v>
                </c:pt>
                <c:pt idx="12977">
                  <c:v>-47658236.317900993</c:v>
                </c:pt>
                <c:pt idx="12978">
                  <c:v>-47653664.251679003</c:v>
                </c:pt>
                <c:pt idx="12979">
                  <c:v>-47649069.757009998</c:v>
                </c:pt>
                <c:pt idx="12980">
                  <c:v>-47644452.788801</c:v>
                </c:pt>
                <c:pt idx="12981">
                  <c:v>-47639813.301810995</c:v>
                </c:pt>
                <c:pt idx="12982">
                  <c:v>-47635151.250659004</c:v>
                </c:pt>
                <c:pt idx="12983">
                  <c:v>-47630466.589820996</c:v>
                </c:pt>
                <c:pt idx="12984">
                  <c:v>-47625759.273626</c:v>
                </c:pt>
                <c:pt idx="12985">
                  <c:v>-47621029.25626</c:v>
                </c:pt>
                <c:pt idx="12986">
                  <c:v>-47616276.491763003</c:v>
                </c:pt>
                <c:pt idx="12987">
                  <c:v>-47611500.934028998</c:v>
                </c:pt>
                <c:pt idx="12988">
                  <c:v>-47606702.536803</c:v>
                </c:pt>
                <c:pt idx="12989">
                  <c:v>-47601881.253685996</c:v>
                </c:pt>
                <c:pt idx="12990">
                  <c:v>-47597037.038128003</c:v>
                </c:pt>
                <c:pt idx="12991">
                  <c:v>-47592169.843431994</c:v>
                </c:pt>
                <c:pt idx="12992">
                  <c:v>-47587279.622749001</c:v>
                </c:pt>
                <c:pt idx="12993">
                  <c:v>-47582366.329084001</c:v>
                </c:pt>
                <c:pt idx="12994">
                  <c:v>-47577429.915288001</c:v>
                </c:pt>
                <c:pt idx="12995">
                  <c:v>-47572470.334059998</c:v>
                </c:pt>
                <c:pt idx="12996">
                  <c:v>-47567487.537951</c:v>
                </c:pt>
                <c:pt idx="12997">
                  <c:v>-47562481.479354002</c:v>
                </c:pt>
                <c:pt idx="12998">
                  <c:v>-47557452.110511996</c:v>
                </c:pt>
                <c:pt idx="12999">
                  <c:v>-47552399.383513004</c:v>
                </c:pt>
                <c:pt idx="13000">
                  <c:v>-47547323.250289999</c:v>
                </c:pt>
                <c:pt idx="13001">
                  <c:v>-47542223.662620999</c:v>
                </c:pt>
                <c:pt idx="13002">
                  <c:v>-47537100.572125994</c:v>
                </c:pt>
                <c:pt idx="13003">
                  <c:v>-47531953.930271998</c:v>
                </c:pt>
                <c:pt idx="13004">
                  <c:v>-47526783.688363999</c:v>
                </c:pt>
                <c:pt idx="13005">
                  <c:v>-47521589.797551006</c:v>
                </c:pt>
                <c:pt idx="13006">
                  <c:v>-47516372.208823003</c:v>
                </c:pt>
                <c:pt idx="13007">
                  <c:v>-47511130.873009995</c:v>
                </c:pt>
                <c:pt idx="13008">
                  <c:v>-47505865.740781993</c:v>
                </c:pt>
                <c:pt idx="13009">
                  <c:v>-47500576.76264701</c:v>
                </c:pt>
                <c:pt idx="13010">
                  <c:v>-47495263.888951004</c:v>
                </c:pt>
                <c:pt idx="13011">
                  <c:v>-47489927.069879003</c:v>
                </c:pt>
                <c:pt idx="13012">
                  <c:v>-47484566.255451001</c:v>
                </c:pt>
                <c:pt idx="13013">
                  <c:v>-47479181.395525001</c:v>
                </c:pt>
                <c:pt idx="13014">
                  <c:v>-47473772.439792</c:v>
                </c:pt>
                <c:pt idx="13015">
                  <c:v>-47468339.337777995</c:v>
                </c:pt>
                <c:pt idx="13016">
                  <c:v>-47462882.038844004</c:v>
                </c:pt>
                <c:pt idx="13017">
                  <c:v>-47457400.492183</c:v>
                </c:pt>
                <c:pt idx="13018">
                  <c:v>-47451894.646819994</c:v>
                </c:pt>
                <c:pt idx="13019">
                  <c:v>-47446364.451613002</c:v>
                </c:pt>
                <c:pt idx="13020">
                  <c:v>-47440809.855248004</c:v>
                </c:pt>
                <c:pt idx="13021">
                  <c:v>-47435230.806243002</c:v>
                </c:pt>
                <c:pt idx="13022">
                  <c:v>-47429627.252945997</c:v>
                </c:pt>
                <c:pt idx="13023">
                  <c:v>-47423999.143529996</c:v>
                </c:pt>
                <c:pt idx="13024">
                  <c:v>-47418346.425999008</c:v>
                </c:pt>
                <c:pt idx="13025">
                  <c:v>-47412669.048183002</c:v>
                </c:pt>
                <c:pt idx="13026">
                  <c:v>-47406966.957735993</c:v>
                </c:pt>
                <c:pt idx="13027">
                  <c:v>-47401240.102140002</c:v>
                </c:pt>
                <c:pt idx="13028">
                  <c:v>-47395488.4287</c:v>
                </c:pt>
                <c:pt idx="13029">
                  <c:v>-47389711.884544998</c:v>
                </c:pt>
                <c:pt idx="13030">
                  <c:v>-47383910.416625991</c:v>
                </c:pt>
                <c:pt idx="13031">
                  <c:v>-47378083.971717998</c:v>
                </c:pt>
                <c:pt idx="13032">
                  <c:v>-47372232.496414997</c:v>
                </c:pt>
                <c:pt idx="13033">
                  <c:v>-47366355.937132001</c:v>
                </c:pt>
                <c:pt idx="13034">
                  <c:v>-47360454.240105003</c:v>
                </c:pt>
                <c:pt idx="13035">
                  <c:v>-47354527.351385988</c:v>
                </c:pt>
                <c:pt idx="13036">
                  <c:v>-47348575.216848001</c:v>
                </c:pt>
                <c:pt idx="13037">
                  <c:v>-47342597.782178998</c:v>
                </c:pt>
                <c:pt idx="13038">
                  <c:v>-47336594.992883995</c:v>
                </c:pt>
                <c:pt idx="13039">
                  <c:v>-47330566.794282004</c:v>
                </c:pt>
                <c:pt idx="13040">
                  <c:v>-47324513.131508008</c:v>
                </c:pt>
                <c:pt idx="13041">
                  <c:v>-47318433.949510001</c:v>
                </c:pt>
                <c:pt idx="13042">
                  <c:v>-47312329.193049006</c:v>
                </c:pt>
                <c:pt idx="13043">
                  <c:v>-47306198.806697011</c:v>
                </c:pt>
                <c:pt idx="13044">
                  <c:v>-47300042.734839007</c:v>
                </c:pt>
                <c:pt idx="13045">
                  <c:v>-47293860.92166701</c:v>
                </c:pt>
                <c:pt idx="13046">
                  <c:v>-47287653.311185993</c:v>
                </c:pt>
                <c:pt idx="13047">
                  <c:v>-47281419.847205997</c:v>
                </c:pt>
                <c:pt idx="13048">
                  <c:v>-47275160.473347001</c:v>
                </c:pt>
                <c:pt idx="13049">
                  <c:v>-47268875.133032002</c:v>
                </c:pt>
                <c:pt idx="13050">
                  <c:v>-47262563.769494012</c:v>
                </c:pt>
                <c:pt idx="13051">
                  <c:v>-47256226.325768001</c:v>
                </c:pt>
                <c:pt idx="13052">
                  <c:v>-47249862.744693018</c:v>
                </c:pt>
                <c:pt idx="13053">
                  <c:v>-47243472.968911998</c:v>
                </c:pt>
                <c:pt idx="13054">
                  <c:v>-47237056.940869004</c:v>
                </c:pt>
                <c:pt idx="13055">
                  <c:v>-47230614.602807999</c:v>
                </c:pt>
                <c:pt idx="13056">
                  <c:v>-47224145.896774992</c:v>
                </c:pt>
                <c:pt idx="13057">
                  <c:v>-47217650.764615007</c:v>
                </c:pt>
                <c:pt idx="13058">
                  <c:v>-47211129.147969</c:v>
                </c:pt>
                <c:pt idx="13059">
                  <c:v>-47204580.988277003</c:v>
                </c:pt>
                <c:pt idx="13060">
                  <c:v>-47198006.226774998</c:v>
                </c:pt>
                <c:pt idx="13061">
                  <c:v>-47191404.804494001</c:v>
                </c:pt>
                <c:pt idx="13062">
                  <c:v>-47184776.662259005</c:v>
                </c:pt>
                <c:pt idx="13063">
                  <c:v>-47178121.740689002</c:v>
                </c:pt>
                <c:pt idx="13064">
                  <c:v>-47171439.980195001</c:v>
                </c:pt>
                <c:pt idx="13065">
                  <c:v>-47164731.320978001</c:v>
                </c:pt>
                <c:pt idx="13066">
                  <c:v>-47157995.703031003</c:v>
                </c:pt>
                <c:pt idx="13067">
                  <c:v>-47151233.066135004</c:v>
                </c:pt>
                <c:pt idx="13068">
                  <c:v>-47144443.349860996</c:v>
                </c:pt>
                <c:pt idx="13069">
                  <c:v>-47137626.493565999</c:v>
                </c:pt>
                <c:pt idx="13070">
                  <c:v>-47130782.436393</c:v>
                </c:pt>
                <c:pt idx="13071">
                  <c:v>-47123911.117270999</c:v>
                </c:pt>
                <c:pt idx="13072">
                  <c:v>-47117012.474911995</c:v>
                </c:pt>
                <c:pt idx="13073">
                  <c:v>-47110086.447811991</c:v>
                </c:pt>
                <c:pt idx="13074">
                  <c:v>-47103132.974250011</c:v>
                </c:pt>
                <c:pt idx="13075">
                  <c:v>-47096151.992283002</c:v>
                </c:pt>
                <c:pt idx="13076">
                  <c:v>-47089143.439750999</c:v>
                </c:pt>
                <c:pt idx="13077">
                  <c:v>-47082107.254271001</c:v>
                </c:pt>
                <c:pt idx="13078">
                  <c:v>-47075043.373239003</c:v>
                </c:pt>
                <c:pt idx="13079">
                  <c:v>-47067951.733825997</c:v>
                </c:pt>
                <c:pt idx="13080">
                  <c:v>-47060832.272980995</c:v>
                </c:pt>
                <c:pt idx="13081">
                  <c:v>-47053684.927424997</c:v>
                </c:pt>
                <c:pt idx="13082">
                  <c:v>-47046509.633654006</c:v>
                </c:pt>
                <c:pt idx="13083">
                  <c:v>-47039306.327936001</c:v>
                </c:pt>
                <c:pt idx="13084">
                  <c:v>-47032074.946309991</c:v>
                </c:pt>
                <c:pt idx="13085">
                  <c:v>-47024815.424585</c:v>
                </c:pt>
                <c:pt idx="13086">
                  <c:v>-47017527.698339008</c:v>
                </c:pt>
                <c:pt idx="13087">
                  <c:v>-47010211.702917002</c:v>
                </c:pt>
                <c:pt idx="13088">
                  <c:v>-47002867.373430997</c:v>
                </c:pt>
                <c:pt idx="13089">
                  <c:v>-46995494.644759998</c:v>
                </c:pt>
                <c:pt idx="13090">
                  <c:v>-46988093.451545998</c:v>
                </c:pt>
                <c:pt idx="13091">
                  <c:v>-46980663.728193015</c:v>
                </c:pt>
                <c:pt idx="13092">
                  <c:v>-46973205.408868998</c:v>
                </c:pt>
                <c:pt idx="13093">
                  <c:v>-46965718.427501</c:v>
                </c:pt>
                <c:pt idx="13094">
                  <c:v>-46958202.717776991</c:v>
                </c:pt>
                <c:pt idx="13095">
                  <c:v>-46950658.213144004</c:v>
                </c:pt>
                <c:pt idx="13096">
                  <c:v>-46943084.846802995</c:v>
                </c:pt>
                <c:pt idx="13097">
                  <c:v>-46935482.55171299</c:v>
                </c:pt>
                <c:pt idx="13098">
                  <c:v>-46927851.260589011</c:v>
                </c:pt>
                <c:pt idx="13099">
                  <c:v>-46920190.905896999</c:v>
                </c:pt>
                <c:pt idx="13100">
                  <c:v>-46912501.419858001</c:v>
                </c:pt>
                <c:pt idx="13101">
                  <c:v>-46904782.734440006</c:v>
                </c:pt>
                <c:pt idx="13102">
                  <c:v>-46897034.781365</c:v>
                </c:pt>
                <c:pt idx="13103">
                  <c:v>-46889257.492100999</c:v>
                </c:pt>
                <c:pt idx="13104">
                  <c:v>-46881450.797864005</c:v>
                </c:pt>
                <c:pt idx="13105">
                  <c:v>-46873614.629617006</c:v>
                </c:pt>
                <c:pt idx="13106">
                  <c:v>-46865748.918063998</c:v>
                </c:pt>
                <c:pt idx="13107">
                  <c:v>-46857853.593657009</c:v>
                </c:pt>
                <c:pt idx="13108">
                  <c:v>-46849928.586586989</c:v>
                </c:pt>
                <c:pt idx="13109">
                  <c:v>-46841973.826786995</c:v>
                </c:pt>
                <c:pt idx="13110">
                  <c:v>-46833989.243929997</c:v>
                </c:pt>
                <c:pt idx="13111">
                  <c:v>-46825974.767424002</c:v>
                </c:pt>
                <c:pt idx="13112">
                  <c:v>-46817930.326418996</c:v>
                </c:pt>
                <c:pt idx="13113">
                  <c:v>-46809855.849794999</c:v>
                </c:pt>
                <c:pt idx="13114">
                  <c:v>-46801751.266169004</c:v>
                </c:pt>
                <c:pt idx="13115">
                  <c:v>-46793616.503890999</c:v>
                </c:pt>
                <c:pt idx="13116">
                  <c:v>-46785451.491042003</c:v>
                </c:pt>
                <c:pt idx="13117">
                  <c:v>-46777256.155431002</c:v>
                </c:pt>
                <c:pt idx="13118">
                  <c:v>-46769030.424599007</c:v>
                </c:pt>
                <c:pt idx="13119">
                  <c:v>-46760774.225810006</c:v>
                </c:pt>
                <c:pt idx="13120">
                  <c:v>-46752487.486056991</c:v>
                </c:pt>
                <c:pt idx="13121">
                  <c:v>-46744170.132058002</c:v>
                </c:pt>
                <c:pt idx="13122">
                  <c:v>-46735822.090249009</c:v>
                </c:pt>
                <c:pt idx="13123">
                  <c:v>-46727443.286793999</c:v>
                </c:pt>
                <c:pt idx="13124">
                  <c:v>-46719033.647571996</c:v>
                </c:pt>
                <c:pt idx="13125">
                  <c:v>-46710593.098182</c:v>
                </c:pt>
                <c:pt idx="13126">
                  <c:v>-46702121.563942</c:v>
                </c:pt>
                <c:pt idx="13127">
                  <c:v>-46693618.969883002</c:v>
                </c:pt>
                <c:pt idx="13128">
                  <c:v>-46685085.240751997</c:v>
                </c:pt>
                <c:pt idx="13129">
                  <c:v>-46676520.301007003</c:v>
                </c:pt>
                <c:pt idx="13130">
                  <c:v>-46667924.074818</c:v>
                </c:pt>
                <c:pt idx="13131">
                  <c:v>-46659296.486065991</c:v>
                </c:pt>
                <c:pt idx="13132">
                  <c:v>-46650637.458338998</c:v>
                </c:pt>
                <c:pt idx="13133">
                  <c:v>-46641946.914928995</c:v>
                </c:pt>
                <c:pt idx="13134">
                  <c:v>-46633224.778838009</c:v>
                </c:pt>
                <c:pt idx="13135">
                  <c:v>-46624470.972767994</c:v>
                </c:pt>
                <c:pt idx="13136">
                  <c:v>-46615685.419123001</c:v>
                </c:pt>
                <c:pt idx="13137">
                  <c:v>-46606868.040009998</c:v>
                </c:pt>
                <c:pt idx="13138">
                  <c:v>-46598018.757231005</c:v>
                </c:pt>
                <c:pt idx="13139">
                  <c:v>-46589137.492288999</c:v>
                </c:pt>
                <c:pt idx="13140">
                  <c:v>-46580224.166379996</c:v>
                </c:pt>
                <c:pt idx="13141">
                  <c:v>-46571278.700392999</c:v>
                </c:pt>
                <c:pt idx="13142">
                  <c:v>-46562301.014913999</c:v>
                </c:pt>
                <c:pt idx="13143">
                  <c:v>-46553291.030214004</c:v>
                </c:pt>
                <c:pt idx="13144">
                  <c:v>-46544248.666256003</c:v>
                </c:pt>
                <c:pt idx="13145">
                  <c:v>-46535173.842690997</c:v>
                </c:pt>
                <c:pt idx="13146">
                  <c:v>-46526066.478854001</c:v>
                </c:pt>
                <c:pt idx="13147">
                  <c:v>-46516926.493763998</c:v>
                </c:pt>
                <c:pt idx="13148">
                  <c:v>-46507753.806123994</c:v>
                </c:pt>
                <c:pt idx="13149">
                  <c:v>-46498548.334315993</c:v>
                </c:pt>
                <c:pt idx="13150">
                  <c:v>-46489309.996400997</c:v>
                </c:pt>
                <c:pt idx="13151">
                  <c:v>-46480038.710118003</c:v>
                </c:pt>
                <c:pt idx="13152">
                  <c:v>-46470734.392879993</c:v>
                </c:pt>
                <c:pt idx="13153">
                  <c:v>-46461396.961774997</c:v>
                </c:pt>
                <c:pt idx="13154">
                  <c:v>-46452026.333563</c:v>
                </c:pt>
                <c:pt idx="13155">
                  <c:v>-46442622.424672</c:v>
                </c:pt>
                <c:pt idx="13156">
                  <c:v>-46433185.151201002</c:v>
                </c:pt>
                <c:pt idx="13157">
                  <c:v>-46423714.428912997</c:v>
                </c:pt>
                <c:pt idx="13158">
                  <c:v>-46414210.173237011</c:v>
                </c:pt>
                <c:pt idx="13159">
                  <c:v>-46404672.299266011</c:v>
                </c:pt>
                <c:pt idx="13160">
                  <c:v>-46395100.721752003</c:v>
                </c:pt>
                <c:pt idx="13161">
                  <c:v>-46385495.355106004</c:v>
                </c:pt>
                <c:pt idx="13162">
                  <c:v>-46375856.113398001</c:v>
                </c:pt>
                <c:pt idx="13163">
                  <c:v>-46366182.910351992</c:v>
                </c:pt>
                <c:pt idx="13164">
                  <c:v>-46356475.659345999</c:v>
                </c:pt>
                <c:pt idx="13165">
                  <c:v>-46346734.273409002</c:v>
                </c:pt>
                <c:pt idx="13166">
                  <c:v>-46336958.665222004</c:v>
                </c:pt>
                <c:pt idx="13167">
                  <c:v>-46327148.747110002</c:v>
                </c:pt>
                <c:pt idx="13168">
                  <c:v>-46317304.431047007</c:v>
                </c:pt>
                <c:pt idx="13169">
                  <c:v>-46307425.628649011</c:v>
                </c:pt>
                <c:pt idx="13170">
                  <c:v>-46297512.251174003</c:v>
                </c:pt>
                <c:pt idx="13171">
                  <c:v>-46287564.209521003</c:v>
                </c:pt>
                <c:pt idx="13172">
                  <c:v>-46277581.414224997</c:v>
                </c:pt>
                <c:pt idx="13173">
                  <c:v>-46267563.775460005</c:v>
                </c:pt>
                <c:pt idx="13174">
                  <c:v>-46257511.203028999</c:v>
                </c:pt>
                <c:pt idx="13175">
                  <c:v>-46247423.606370993</c:v>
                </c:pt>
                <c:pt idx="13176">
                  <c:v>-46237300.894554004</c:v>
                </c:pt>
                <c:pt idx="13177">
                  <c:v>-46227142.976270996</c:v>
                </c:pt>
                <c:pt idx="13178">
                  <c:v>-46216949.759842999</c:v>
                </c:pt>
                <c:pt idx="13179">
                  <c:v>-46206721.153214</c:v>
                </c:pt>
                <c:pt idx="13180">
                  <c:v>-46196457.063949004</c:v>
                </c:pt>
                <c:pt idx="13181">
                  <c:v>-46186157.399231009</c:v>
                </c:pt>
                <c:pt idx="13182">
                  <c:v>-46175822.065862998</c:v>
                </c:pt>
                <c:pt idx="13183">
                  <c:v>-46165450.970260002</c:v>
                </c:pt>
                <c:pt idx="13184">
                  <c:v>-46155044.018450998</c:v>
                </c:pt>
                <c:pt idx="13185">
                  <c:v>-46144601.116075993</c:v>
                </c:pt>
                <c:pt idx="13186">
                  <c:v>-46134122.16838</c:v>
                </c:pt>
                <c:pt idx="13187">
                  <c:v>-46123607.080219001</c:v>
                </c:pt>
                <c:pt idx="13188">
                  <c:v>-46113055.756049</c:v>
                </c:pt>
                <c:pt idx="13189">
                  <c:v>-46102468.099929005</c:v>
                </c:pt>
                <c:pt idx="13190">
                  <c:v>-46091844.015516996</c:v>
                </c:pt>
                <c:pt idx="13191">
                  <c:v>-46081183.406066991</c:v>
                </c:pt>
                <c:pt idx="13192">
                  <c:v>-46070486.174429998</c:v>
                </c:pt>
                <c:pt idx="13193">
                  <c:v>-46059752.223048009</c:v>
                </c:pt>
                <c:pt idx="13194">
                  <c:v>-46048981.453951992</c:v>
                </c:pt>
                <c:pt idx="13195">
                  <c:v>-46038173.768761002</c:v>
                </c:pt>
                <c:pt idx="13196">
                  <c:v>-46027329.068680003</c:v>
                </c:pt>
                <c:pt idx="13197">
                  <c:v>-46016447.254496999</c:v>
                </c:pt>
                <c:pt idx="13198">
                  <c:v>-46005528.226579003</c:v>
                </c:pt>
                <c:pt idx="13199">
                  <c:v>-45994571.884872995</c:v>
                </c:pt>
                <c:pt idx="13200">
                  <c:v>-45983578.128899008</c:v>
                </c:pt>
                <c:pt idx="13201">
                  <c:v>-45972546.857751988</c:v>
                </c:pt>
                <c:pt idx="13202">
                  <c:v>-45961477.970096998</c:v>
                </c:pt>
                <c:pt idx="13203">
                  <c:v>-45950371.364166997</c:v>
                </c:pt>
                <c:pt idx="13204">
                  <c:v>-45939226.937760994</c:v>
                </c:pt>
                <c:pt idx="13205">
                  <c:v>-45928044.588239007</c:v>
                </c:pt>
                <c:pt idx="13206">
                  <c:v>-45916824.212524995</c:v>
                </c:pt>
                <c:pt idx="13207">
                  <c:v>-45905565.707097009</c:v>
                </c:pt>
                <c:pt idx="13208">
                  <c:v>-45894268.967991002</c:v>
                </c:pt>
                <c:pt idx="13209">
                  <c:v>-45882933.890794002</c:v>
                </c:pt>
                <c:pt idx="13210">
                  <c:v>-45871560.370644003</c:v>
                </c:pt>
                <c:pt idx="13211">
                  <c:v>-45860148.30222699</c:v>
                </c:pt>
                <c:pt idx="13212">
                  <c:v>-45848697.579770997</c:v>
                </c:pt>
                <c:pt idx="13213">
                  <c:v>-45837208.097049005</c:v>
                </c:pt>
                <c:pt idx="13214">
                  <c:v>-45825679.747370996</c:v>
                </c:pt>
                <c:pt idx="13215">
                  <c:v>-45814112.423583999</c:v>
                </c:pt>
                <c:pt idx="13216">
                  <c:v>-45802506.018069997</c:v>
                </c:pt>
                <c:pt idx="13217">
                  <c:v>-45790860.422739998</c:v>
                </c:pt>
                <c:pt idx="13218">
                  <c:v>-45779175.529035009</c:v>
                </c:pt>
                <c:pt idx="13219">
                  <c:v>-45767451.227920003</c:v>
                </c:pt>
                <c:pt idx="13220">
                  <c:v>-45755687.409883998</c:v>
                </c:pt>
                <c:pt idx="13221">
                  <c:v>-45743883.964933008</c:v>
                </c:pt>
                <c:pt idx="13222">
                  <c:v>-45732040.782591999</c:v>
                </c:pt>
                <c:pt idx="13223">
                  <c:v>-45720157.751899004</c:v>
                </c:pt>
                <c:pt idx="13224">
                  <c:v>-45708234.761403009</c:v>
                </c:pt>
                <c:pt idx="13225">
                  <c:v>-45696271.699161008</c:v>
                </c:pt>
                <c:pt idx="13226">
                  <c:v>-45684268.452734992</c:v>
                </c:pt>
                <c:pt idx="13227">
                  <c:v>-45672224.909189001</c:v>
                </c:pt>
                <c:pt idx="13228">
                  <c:v>-45660140.955084994</c:v>
                </c:pt>
                <c:pt idx="13229">
                  <c:v>-45648016.476481989</c:v>
                </c:pt>
                <c:pt idx="13230">
                  <c:v>-45635851.358930998</c:v>
                </c:pt>
                <c:pt idx="13231">
                  <c:v>-45623645.487473994</c:v>
                </c:pt>
                <c:pt idx="13232">
                  <c:v>-45611398.746638007</c:v>
                </c:pt>
                <c:pt idx="13233">
                  <c:v>-45599111.020433009</c:v>
                </c:pt>
                <c:pt idx="13234">
                  <c:v>-45586782.192353003</c:v>
                </c:pt>
                <c:pt idx="13235">
                  <c:v>-45574412.145365</c:v>
                </c:pt>
                <c:pt idx="13236">
                  <c:v>-45562000.761911005</c:v>
                </c:pt>
                <c:pt idx="13237">
                  <c:v>-45549547.923904002</c:v>
                </c:pt>
                <c:pt idx="13238">
                  <c:v>-45537053.512724988</c:v>
                </c:pt>
                <c:pt idx="13239">
                  <c:v>-45524517.409218006</c:v>
                </c:pt>
                <c:pt idx="13240">
                  <c:v>-45511939.493688002</c:v>
                </c:pt>
                <c:pt idx="13241">
                  <c:v>-45499319.645898007</c:v>
                </c:pt>
                <c:pt idx="13242">
                  <c:v>-45486657.745065011</c:v>
                </c:pt>
                <c:pt idx="13243">
                  <c:v>-45473953.669854008</c:v>
                </c:pt>
                <c:pt idx="13244">
                  <c:v>-45461207.298381999</c:v>
                </c:pt>
                <c:pt idx="13245">
                  <c:v>-45448418.508205004</c:v>
                </c:pt>
                <c:pt idx="13246">
                  <c:v>-45435587.176321991</c:v>
                </c:pt>
                <c:pt idx="13247">
                  <c:v>-45422713.179169007</c:v>
                </c:pt>
                <c:pt idx="13248">
                  <c:v>-45409796.392613001</c:v>
                </c:pt>
                <c:pt idx="13249">
                  <c:v>-45396836.691953011</c:v>
                </c:pt>
                <c:pt idx="13250">
                  <c:v>-45383833.951912992</c:v>
                </c:pt>
                <c:pt idx="13251">
                  <c:v>-45370788.046640001</c:v>
                </c:pt>
                <c:pt idx="13252">
                  <c:v>-45357698.849697009</c:v>
                </c:pt>
                <c:pt idx="13253">
                  <c:v>-45344566.234067008</c:v>
                </c:pt>
                <c:pt idx="13254">
                  <c:v>-45331390.072140999</c:v>
                </c:pt>
                <c:pt idx="13255">
                  <c:v>-45318170.235718004</c:v>
                </c:pt>
                <c:pt idx="13256">
                  <c:v>-45304906.596001998</c:v>
                </c:pt>
                <c:pt idx="13257">
                  <c:v>-45291599.023597009</c:v>
                </c:pt>
                <c:pt idx="13258">
                  <c:v>-45278247.388500996</c:v>
                </c:pt>
                <c:pt idx="13259">
                  <c:v>-45264851.560108006</c:v>
                </c:pt>
                <c:pt idx="13260">
                  <c:v>-45251411.407196999</c:v>
                </c:pt>
                <c:pt idx="13261">
                  <c:v>-45237926.797935009</c:v>
                </c:pt>
                <c:pt idx="13262">
                  <c:v>-45224397.599867009</c:v>
                </c:pt>
                <c:pt idx="13263">
                  <c:v>-45210823.679916002</c:v>
                </c:pt>
                <c:pt idx="13264">
                  <c:v>-45197204.904375993</c:v>
                </c:pt>
                <c:pt idx="13265">
                  <c:v>-45183541.138912998</c:v>
                </c:pt>
                <c:pt idx="13266">
                  <c:v>-45169832.248553008</c:v>
                </c:pt>
                <c:pt idx="13267">
                  <c:v>-45156078.097685002</c:v>
                </c:pt>
                <c:pt idx="13268">
                  <c:v>-45142278.550054997</c:v>
                </c:pt>
                <c:pt idx="13269">
                  <c:v>-45128433.468758002</c:v>
                </c:pt>
                <c:pt idx="13270">
                  <c:v>-45114542.716240011</c:v>
                </c:pt>
                <c:pt idx="13271">
                  <c:v>-45100606.154289</c:v>
                </c:pt>
                <c:pt idx="13272">
                  <c:v>-45086623.644032001</c:v>
                </c:pt>
                <c:pt idx="13273">
                  <c:v>-45072595.045932002</c:v>
                </c:pt>
                <c:pt idx="13274">
                  <c:v>-45058520.219779998</c:v>
                </c:pt>
                <c:pt idx="13275">
                  <c:v>-45044399.024697006</c:v>
                </c:pt>
                <c:pt idx="13276">
                  <c:v>-45030231.319121994</c:v>
                </c:pt>
                <c:pt idx="13277">
                  <c:v>-45016016.960813001</c:v>
                </c:pt>
                <c:pt idx="13278">
                  <c:v>-45001755.806841992</c:v>
                </c:pt>
                <c:pt idx="13279">
                  <c:v>-44987447.713585995</c:v>
                </c:pt>
                <c:pt idx="13280">
                  <c:v>-44973092.536727995</c:v>
                </c:pt>
                <c:pt idx="13281">
                  <c:v>-44958690.131249011</c:v>
                </c:pt>
                <c:pt idx="13282">
                  <c:v>-44944240.351424992</c:v>
                </c:pt>
                <c:pt idx="13283">
                  <c:v>-44929743.050820991</c:v>
                </c:pt>
                <c:pt idx="13284">
                  <c:v>-44915198.082284994</c:v>
                </c:pt>
                <c:pt idx="13285">
                  <c:v>-44900605.297949009</c:v>
                </c:pt>
                <c:pt idx="13286">
                  <c:v>-44885964.549217008</c:v>
                </c:pt>
                <c:pt idx="13287">
                  <c:v>-44871275.686764993</c:v>
                </c:pt>
                <c:pt idx="13288">
                  <c:v>-44856538.560532011</c:v>
                </c:pt>
                <c:pt idx="13289">
                  <c:v>-44841753.019721992</c:v>
                </c:pt>
                <c:pt idx="13290">
                  <c:v>-44826918.912788987</c:v>
                </c:pt>
                <c:pt idx="13291">
                  <c:v>-44812036.087440997</c:v>
                </c:pt>
                <c:pt idx="13292">
                  <c:v>-44797104.390629999</c:v>
                </c:pt>
                <c:pt idx="13293">
                  <c:v>-44782123.668550007</c:v>
                </c:pt>
                <c:pt idx="13294">
                  <c:v>-44767093.766626999</c:v>
                </c:pt>
                <c:pt idx="13295">
                  <c:v>-44752014.529520005</c:v>
                </c:pt>
                <c:pt idx="13296">
                  <c:v>-44736885.801109001</c:v>
                </c:pt>
                <c:pt idx="13297">
                  <c:v>-44721707.424497008</c:v>
                </c:pt>
                <c:pt idx="13298">
                  <c:v>-44706479.241999008</c:v>
                </c:pt>
                <c:pt idx="13299">
                  <c:v>-44691201.095138013</c:v>
                </c:pt>
                <c:pt idx="13300">
                  <c:v>-44675872.824640006</c:v>
                </c:pt>
                <c:pt idx="13301">
                  <c:v>-44660494.270432003</c:v>
                </c:pt>
                <c:pt idx="13302">
                  <c:v>-44645065.271627009</c:v>
                </c:pt>
                <c:pt idx="13303">
                  <c:v>-44629585.666529998</c:v>
                </c:pt>
                <c:pt idx="13304">
                  <c:v>-44614055.292624004</c:v>
                </c:pt>
                <c:pt idx="13305">
                  <c:v>-44598473.986567996</c:v>
                </c:pt>
                <c:pt idx="13306">
                  <c:v>-44582841.584188998</c:v>
                </c:pt>
                <c:pt idx="13307">
                  <c:v>-44567157.920479</c:v>
                </c:pt>
                <c:pt idx="13308">
                  <c:v>-44551422.829588003</c:v>
                </c:pt>
                <c:pt idx="13309">
                  <c:v>-44535636.144815996</c:v>
                </c:pt>
                <c:pt idx="13310">
                  <c:v>-44519797.698612005</c:v>
                </c:pt>
                <c:pt idx="13311">
                  <c:v>-44503907.322560996</c:v>
                </c:pt>
                <c:pt idx="13312">
                  <c:v>-44487964.847383991</c:v>
                </c:pt>
                <c:pt idx="13313">
                  <c:v>-44471970.102930002</c:v>
                </c:pt>
                <c:pt idx="13314">
                  <c:v>-44455922.918169998</c:v>
                </c:pt>
                <c:pt idx="13315">
                  <c:v>-44439823.121188007</c:v>
                </c:pt>
                <c:pt idx="13316">
                  <c:v>-44423670.539179005</c:v>
                </c:pt>
                <c:pt idx="13317">
                  <c:v>-44407464.998441003</c:v>
                </c:pt>
                <c:pt idx="13318">
                  <c:v>-44391206.324367002</c:v>
                </c:pt>
                <c:pt idx="13319">
                  <c:v>-44374894.341440998</c:v>
                </c:pt>
                <c:pt idx="13320">
                  <c:v>-44358528.873228997</c:v>
                </c:pt>
                <c:pt idx="13321">
                  <c:v>-44342109.742376991</c:v>
                </c:pt>
                <c:pt idx="13322">
                  <c:v>-44325636.770597011</c:v>
                </c:pt>
                <c:pt idx="13323">
                  <c:v>-44309109.778668009</c:v>
                </c:pt>
                <c:pt idx="13324">
                  <c:v>-44292528.586423993</c:v>
                </c:pt>
                <c:pt idx="13325">
                  <c:v>-44275893.012749992</c:v>
                </c:pt>
                <c:pt idx="13326">
                  <c:v>-44259202.875574</c:v>
                </c:pt>
                <c:pt idx="13327">
                  <c:v>-44242457.991858006</c:v>
                </c:pt>
                <c:pt idx="13328">
                  <c:v>-44225658.177598007</c:v>
                </c:pt>
                <c:pt idx="13329">
                  <c:v>-44208803.247807011</c:v>
                </c:pt>
                <c:pt idx="13330">
                  <c:v>-44191893.016516991</c:v>
                </c:pt>
                <c:pt idx="13331">
                  <c:v>-44174927.296765998</c:v>
                </c:pt>
                <c:pt idx="13332">
                  <c:v>-44157905.900591999</c:v>
                </c:pt>
                <c:pt idx="13333">
                  <c:v>-44140828.639028005</c:v>
                </c:pt>
                <c:pt idx="13334">
                  <c:v>-44123695.322091997</c:v>
                </c:pt>
                <c:pt idx="13335">
                  <c:v>-44106505.758779995</c:v>
                </c:pt>
                <c:pt idx="13336">
                  <c:v>-44089259.757059</c:v>
                </c:pt>
                <c:pt idx="13337">
                  <c:v>-44071957.123861</c:v>
                </c:pt>
                <c:pt idx="13338">
                  <c:v>-44054597.665072002</c:v>
                </c:pt>
                <c:pt idx="13339">
                  <c:v>-44037181.185525</c:v>
                </c:pt>
                <c:pt idx="13340">
                  <c:v>-44019707.488995999</c:v>
                </c:pt>
                <c:pt idx="13341">
                  <c:v>-44002176.378191002</c:v>
                </c:pt>
                <c:pt idx="13342">
                  <c:v>-43984587.654739998</c:v>
                </c:pt>
                <c:pt idx="13343">
                  <c:v>-43966941.119191006</c:v>
                </c:pt>
                <c:pt idx="13344">
                  <c:v>-43949236.570998006</c:v>
                </c:pt>
                <c:pt idx="13345">
                  <c:v>-43931473.808515996</c:v>
                </c:pt>
                <c:pt idx="13346">
                  <c:v>-43913652.628992006</c:v>
                </c:pt>
                <c:pt idx="13347">
                  <c:v>-43895772.828555003</c:v>
                </c:pt>
                <c:pt idx="13348">
                  <c:v>-43877834.202210002</c:v>
                </c:pt>
                <c:pt idx="13349">
                  <c:v>-43859836.54382699</c:v>
                </c:pt>
                <c:pt idx="13350">
                  <c:v>-43841779.646136001</c:v>
                </c:pt>
                <c:pt idx="13351">
                  <c:v>-43823663.300712995</c:v>
                </c:pt>
                <c:pt idx="13352">
                  <c:v>-43805487.297977008</c:v>
                </c:pt>
                <c:pt idx="13353">
                  <c:v>-43787251.427176997</c:v>
                </c:pt>
                <c:pt idx="13354">
                  <c:v>-43768955.476383992</c:v>
                </c:pt>
                <c:pt idx="13355">
                  <c:v>-43750599.232483998</c:v>
                </c:pt>
                <c:pt idx="13356">
                  <c:v>-43732182.481165998</c:v>
                </c:pt>
                <c:pt idx="13357">
                  <c:v>-43713705.006915994</c:v>
                </c:pt>
                <c:pt idx="13358">
                  <c:v>-43695166.593004003</c:v>
                </c:pt>
                <c:pt idx="13359">
                  <c:v>-43676567.021476001</c:v>
                </c:pt>
                <c:pt idx="13360">
                  <c:v>-43657906.073149003</c:v>
                </c:pt>
                <c:pt idx="13361">
                  <c:v>-43639183.527592003</c:v>
                </c:pt>
                <c:pt idx="13362">
                  <c:v>-43620399.163126998</c:v>
                </c:pt>
                <c:pt idx="13363">
                  <c:v>-43601552.756809995</c:v>
                </c:pt>
                <c:pt idx="13364">
                  <c:v>-43582644.084426992</c:v>
                </c:pt>
                <c:pt idx="13365">
                  <c:v>-43563672.920483999</c:v>
                </c:pt>
                <c:pt idx="13366">
                  <c:v>-43544639.03819301</c:v>
                </c:pt>
                <c:pt idx="13367">
                  <c:v>-43525542.209463008</c:v>
                </c:pt>
                <c:pt idx="13368">
                  <c:v>-43506382.204895005</c:v>
                </c:pt>
                <c:pt idx="13369">
                  <c:v>-43487158.793764003</c:v>
                </c:pt>
                <c:pt idx="13370">
                  <c:v>-43467871.744012997</c:v>
                </c:pt>
                <c:pt idx="13371">
                  <c:v>-43448520.822241001</c:v>
                </c:pt>
                <c:pt idx="13372">
                  <c:v>-43429105.793696009</c:v>
                </c:pt>
                <c:pt idx="13373">
                  <c:v>-43409626.422256999</c:v>
                </c:pt>
                <c:pt idx="13374">
                  <c:v>-43390082.470430002</c:v>
                </c:pt>
                <c:pt idx="13375">
                  <c:v>-43370473.699332006</c:v>
                </c:pt>
                <c:pt idx="13376">
                  <c:v>-43350799.868684001</c:v>
                </c:pt>
                <c:pt idx="13377">
                  <c:v>-43331060.736798003</c:v>
                </c:pt>
                <c:pt idx="13378">
                  <c:v>-43311256.060564004</c:v>
                </c:pt>
                <c:pt idx="13379">
                  <c:v>-43291385.595441006</c:v>
                </c:pt>
                <c:pt idx="13380">
                  <c:v>-43271449.095446005</c:v>
                </c:pt>
                <c:pt idx="13381">
                  <c:v>-43251446.313138999</c:v>
                </c:pt>
                <c:pt idx="13382">
                  <c:v>-43231376.999613009</c:v>
                </c:pt>
                <c:pt idx="13383">
                  <c:v>-43211240.904483996</c:v>
                </c:pt>
                <c:pt idx="13384">
                  <c:v>-43191037.775876001</c:v>
                </c:pt>
                <c:pt idx="13385">
                  <c:v>-43170767.360409997</c:v>
                </c:pt>
                <c:pt idx="13386">
                  <c:v>-43150429.403192997</c:v>
                </c:pt>
                <c:pt idx="13387">
                  <c:v>-43130023.647801995</c:v>
                </c:pt>
                <c:pt idx="13388">
                  <c:v>-43109549.836275995</c:v>
                </c:pt>
                <c:pt idx="13389">
                  <c:v>-43089007.709100008</c:v>
                </c:pt>
                <c:pt idx="13390">
                  <c:v>-43068397.00519301</c:v>
                </c:pt>
                <c:pt idx="13391">
                  <c:v>-43047717.461896002</c:v>
                </c:pt>
                <c:pt idx="13392">
                  <c:v>-43026968.814957999</c:v>
                </c:pt>
                <c:pt idx="13393">
                  <c:v>-43006150.798523009</c:v>
                </c:pt>
                <c:pt idx="13394">
                  <c:v>-42985263.145117007</c:v>
                </c:pt>
                <c:pt idx="13395">
                  <c:v>-42964305.58563301</c:v>
                </c:pt>
                <c:pt idx="13396">
                  <c:v>-42943277.849320993</c:v>
                </c:pt>
                <c:pt idx="13397">
                  <c:v>-42922179.663768999</c:v>
                </c:pt>
                <c:pt idx="13398">
                  <c:v>-42901010.754892997</c:v>
                </c:pt>
                <c:pt idx="13399">
                  <c:v>-42879770.846920989</c:v>
                </c:pt>
                <c:pt idx="13400">
                  <c:v>-42858459.662381992</c:v>
                </c:pt>
                <c:pt idx="13401">
                  <c:v>-42837076.922084995</c:v>
                </c:pt>
                <c:pt idx="13402">
                  <c:v>-42815622.345113002</c:v>
                </c:pt>
                <c:pt idx="13403">
                  <c:v>-42794095.648800001</c:v>
                </c:pt>
                <c:pt idx="13404">
                  <c:v>-42772496.548721991</c:v>
                </c:pt>
                <c:pt idx="13405">
                  <c:v>-42750824.758679003</c:v>
                </c:pt>
                <c:pt idx="13406">
                  <c:v>-42729079.990682997</c:v>
                </c:pt>
                <c:pt idx="13407">
                  <c:v>-42707261.954938002</c:v>
                </c:pt>
                <c:pt idx="13408">
                  <c:v>-42685370.359827995</c:v>
                </c:pt>
                <c:pt idx="13409">
                  <c:v>-42663404.911899</c:v>
                </c:pt>
                <c:pt idx="13410">
                  <c:v>-42641365.315846004</c:v>
                </c:pt>
                <c:pt idx="13411">
                  <c:v>-42619251.274496004</c:v>
                </c:pt>
                <c:pt idx="13412">
                  <c:v>-42597062.488788992</c:v>
                </c:pt>
                <c:pt idx="13413">
                  <c:v>-42574798.657764994</c:v>
                </c:pt>
                <c:pt idx="13414">
                  <c:v>-42552459.478545003</c:v>
                </c:pt>
                <c:pt idx="13415">
                  <c:v>-42530044.646318994</c:v>
                </c:pt>
                <c:pt idx="13416">
                  <c:v>-42507553.854320988</c:v>
                </c:pt>
                <c:pt idx="13417">
                  <c:v>-42484986.793818004</c:v>
                </c:pt>
                <c:pt idx="13418">
                  <c:v>-42462343.154094003</c:v>
                </c:pt>
                <c:pt idx="13419">
                  <c:v>-42439622.622425996</c:v>
                </c:pt>
                <c:pt idx="13420">
                  <c:v>-42416824.884070992</c:v>
                </c:pt>
                <c:pt idx="13421">
                  <c:v>-42393949.62224701</c:v>
                </c:pt>
                <c:pt idx="13422">
                  <c:v>-42370996.518115997</c:v>
                </c:pt>
                <c:pt idx="13423">
                  <c:v>-42347965.250762992</c:v>
                </c:pt>
                <c:pt idx="13424">
                  <c:v>-42324855.49718</c:v>
                </c:pt>
                <c:pt idx="13425">
                  <c:v>-42301666.932246998</c:v>
                </c:pt>
                <c:pt idx="13426">
                  <c:v>-42278399.228710003</c:v>
                </c:pt>
                <c:pt idx="13427">
                  <c:v>-42255052.057167999</c:v>
                </c:pt>
                <c:pt idx="13428">
                  <c:v>-42231625.086045995</c:v>
                </c:pt>
                <c:pt idx="13429">
                  <c:v>-42208117.981582992</c:v>
                </c:pt>
                <c:pt idx="13430">
                  <c:v>-42184530.407804996</c:v>
                </c:pt>
                <c:pt idx="13431">
                  <c:v>-42160862.026511997</c:v>
                </c:pt>
                <c:pt idx="13432">
                  <c:v>-42137112.497252002</c:v>
                </c:pt>
                <c:pt idx="13433">
                  <c:v>-42113281.477301992</c:v>
                </c:pt>
                <c:pt idx="13434">
                  <c:v>-42089368.621651009</c:v>
                </c:pt>
                <c:pt idx="13435">
                  <c:v>-42065373.582972996</c:v>
                </c:pt>
                <c:pt idx="13436">
                  <c:v>-42041296.011610001</c:v>
                </c:pt>
                <c:pt idx="13437">
                  <c:v>-42017135.555550002</c:v>
                </c:pt>
                <c:pt idx="13438">
                  <c:v>-41992891.860403001</c:v>
                </c:pt>
                <c:pt idx="13439">
                  <c:v>-41968564.569380999</c:v>
                </c:pt>
                <c:pt idx="13440">
                  <c:v>-41944153.323275998</c:v>
                </c:pt>
                <c:pt idx="13441">
                  <c:v>-41919657.760437004</c:v>
                </c:pt>
                <c:pt idx="13442">
                  <c:v>-41895077.516745992</c:v>
                </c:pt>
                <c:pt idx="13443">
                  <c:v>-41870412.225597017</c:v>
                </c:pt>
                <c:pt idx="13444">
                  <c:v>-41845661.517869994</c:v>
                </c:pt>
                <c:pt idx="13445">
                  <c:v>-41820825.021911003</c:v>
                </c:pt>
                <c:pt idx="13446">
                  <c:v>-41795902.363505997</c:v>
                </c:pt>
                <c:pt idx="13447">
                  <c:v>-41770893.165856004</c:v>
                </c:pt>
                <c:pt idx="13448">
                  <c:v>-41745797.049555011</c:v>
                </c:pt>
                <c:pt idx="13449">
                  <c:v>-41720613.632563002</c:v>
                </c:pt>
                <c:pt idx="13450">
                  <c:v>-41695342.530180998</c:v>
                </c:pt>
                <c:pt idx="13451">
                  <c:v>-41669983.35503</c:v>
                </c:pt>
                <c:pt idx="13452">
                  <c:v>-41644535.717017002</c:v>
                </c:pt>
                <c:pt idx="13453">
                  <c:v>-41618999.223318003</c:v>
                </c:pt>
                <c:pt idx="13454">
                  <c:v>-41593373.478345998</c:v>
                </c:pt>
                <c:pt idx="13455">
                  <c:v>-41567658.08372499</c:v>
                </c:pt>
                <c:pt idx="13456">
                  <c:v>-41541852.638266005</c:v>
                </c:pt>
                <c:pt idx="13457">
                  <c:v>-41515956.737938009</c:v>
                </c:pt>
                <c:pt idx="13458">
                  <c:v>-41489969.975838006</c:v>
                </c:pt>
                <c:pt idx="13459">
                  <c:v>-41463891.942166992</c:v>
                </c:pt>
                <c:pt idx="13460">
                  <c:v>-41437722.224201009</c:v>
                </c:pt>
                <c:pt idx="13461">
                  <c:v>-41411460.406259999</c:v>
                </c:pt>
                <c:pt idx="13462">
                  <c:v>-41385106.069681011</c:v>
                </c:pt>
                <c:pt idx="13463">
                  <c:v>-41358658.792787999</c:v>
                </c:pt>
                <c:pt idx="13464">
                  <c:v>-41332118.150861993</c:v>
                </c:pt>
                <c:pt idx="13465">
                  <c:v>-41305483.716113999</c:v>
                </c:pt>
                <c:pt idx="13466">
                  <c:v>-41278755.057648003</c:v>
                </c:pt>
                <c:pt idx="13467">
                  <c:v>-41251931.741436005</c:v>
                </c:pt>
                <c:pt idx="13468">
                  <c:v>-41225013.330287002</c:v>
                </c:pt>
                <c:pt idx="13469">
                  <c:v>-41197999.383808993</c:v>
                </c:pt>
                <c:pt idx="13470">
                  <c:v>-41170889.458384991</c:v>
                </c:pt>
                <c:pt idx="13471">
                  <c:v>-41143683.107134007</c:v>
                </c:pt>
                <c:pt idx="13472">
                  <c:v>-41116379.879883997</c:v>
                </c:pt>
                <c:pt idx="13473">
                  <c:v>-41088979.323132001</c:v>
                </c:pt>
                <c:pt idx="13474">
                  <c:v>-41061480.980017997</c:v>
                </c:pt>
                <c:pt idx="13475">
                  <c:v>-41033884.390283003</c:v>
                </c:pt>
                <c:pt idx="13476">
                  <c:v>-41006189.090242006</c:v>
                </c:pt>
                <c:pt idx="13477">
                  <c:v>-40978394.612741992</c:v>
                </c:pt>
                <c:pt idx="13478">
                  <c:v>-40950500.487132996</c:v>
                </c:pt>
                <c:pt idx="13479">
                  <c:v>-40922506.239226006</c:v>
                </c:pt>
                <c:pt idx="13480">
                  <c:v>-40894411.391261004</c:v>
                </c:pt>
                <c:pt idx="13481">
                  <c:v>-40866215.46187</c:v>
                </c:pt>
                <c:pt idx="13482">
                  <c:v>-40837917.966035001</c:v>
                </c:pt>
                <c:pt idx="13483">
                  <c:v>-40809518.415057003</c:v>
                </c:pt>
                <c:pt idx="13484">
                  <c:v>-40781016.316511996</c:v>
                </c:pt>
                <c:pt idx="13485">
                  <c:v>-40752411.174214005</c:v>
                </c:pt>
                <c:pt idx="13486">
                  <c:v>-40723702.488178</c:v>
                </c:pt>
                <c:pt idx="13487">
                  <c:v>-40694889.754577003</c:v>
                </c:pt>
                <c:pt idx="13488">
                  <c:v>-40665972.465700999</c:v>
                </c:pt>
                <c:pt idx="13489">
                  <c:v>-40636950.109919004</c:v>
                </c:pt>
                <c:pt idx="13490">
                  <c:v>-40607822.171638012</c:v>
                </c:pt>
                <c:pt idx="13491">
                  <c:v>-40578588.131257005</c:v>
                </c:pt>
                <c:pt idx="13492">
                  <c:v>-40549247.465125002</c:v>
                </c:pt>
                <c:pt idx="13493">
                  <c:v>-40519799.645504005</c:v>
                </c:pt>
                <c:pt idx="13494">
                  <c:v>-40490244.140515</c:v>
                </c:pt>
                <c:pt idx="13495">
                  <c:v>-40460580.414101996</c:v>
                </c:pt>
                <c:pt idx="13496">
                  <c:v>-40430807.925985001</c:v>
                </c:pt>
                <c:pt idx="13497">
                  <c:v>-40400926.131611004</c:v>
                </c:pt>
                <c:pt idx="13498">
                  <c:v>-40370934.48211199</c:v>
                </c:pt>
                <c:pt idx="13499">
                  <c:v>-40340832.424256004</c:v>
                </c:pt>
                <c:pt idx="13500">
                  <c:v>-40310619.400398999</c:v>
                </c:pt>
                <c:pt idx="13501">
                  <c:v>-40280294.848439001</c:v>
                </c:pt>
                <c:pt idx="13502">
                  <c:v>-40249858.201764002</c:v>
                </c:pt>
                <c:pt idx="13503">
                  <c:v>-40219308.889206998</c:v>
                </c:pt>
                <c:pt idx="13504">
                  <c:v>-40188646.334990002</c:v>
                </c:pt>
                <c:pt idx="13505">
                  <c:v>-40157869.958678998</c:v>
                </c:pt>
                <c:pt idx="13506">
                  <c:v>-40126979.175128005</c:v>
                </c:pt>
                <c:pt idx="13507">
                  <c:v>-40095973.394428</c:v>
                </c:pt>
                <c:pt idx="13508">
                  <c:v>-40064852.021856003</c:v>
                </c:pt>
                <c:pt idx="13509">
                  <c:v>-40033614.45781599</c:v>
                </c:pt>
                <c:pt idx="13510">
                  <c:v>-40002260.097791001</c:v>
                </c:pt>
                <c:pt idx="13511">
                  <c:v>-39970788.332281992</c:v>
                </c:pt>
                <c:pt idx="13512">
                  <c:v>-39939198.546754993</c:v>
                </c:pt>
                <c:pt idx="13513">
                  <c:v>-39907490.121584006</c:v>
                </c:pt>
                <c:pt idx="13514">
                  <c:v>-39875662.431989998</c:v>
                </c:pt>
                <c:pt idx="13515">
                  <c:v>-39843714.847987004</c:v>
                </c:pt>
                <c:pt idx="13516">
                  <c:v>-39811646.734319001</c:v>
                </c:pt>
                <c:pt idx="13517">
                  <c:v>-39779457.450400993</c:v>
                </c:pt>
                <c:pt idx="13518">
                  <c:v>-39747146.350257002</c:v>
                </c:pt>
                <c:pt idx="13519">
                  <c:v>-39714712.782459997</c:v>
                </c:pt>
                <c:pt idx="13520">
                  <c:v>-39682156.090066001</c:v>
                </c:pt>
                <c:pt idx="13521">
                  <c:v>-39649475.610551998</c:v>
                </c:pt>
                <c:pt idx="13522">
                  <c:v>-39616670.675751999</c:v>
                </c:pt>
                <c:pt idx="13523">
                  <c:v>-39583740.611786991</c:v>
                </c:pt>
                <c:pt idx="13524">
                  <c:v>-39550684.73900301</c:v>
                </c:pt>
                <c:pt idx="13525">
                  <c:v>-39517502.371900998</c:v>
                </c:pt>
                <c:pt idx="13526">
                  <c:v>-39484192.819067001</c:v>
                </c:pt>
                <c:pt idx="13527">
                  <c:v>-39450755.383105993</c:v>
                </c:pt>
                <c:pt idx="13528">
                  <c:v>-39417189.360564999</c:v>
                </c:pt>
                <c:pt idx="13529">
                  <c:v>-39383494.041868001</c:v>
                </c:pt>
                <c:pt idx="13530">
                  <c:v>-39349668.711237006</c:v>
                </c:pt>
                <c:pt idx="13531">
                  <c:v>-39315712.646620996</c:v>
                </c:pt>
                <c:pt idx="13532">
                  <c:v>-39281625.119621001</c:v>
                </c:pt>
                <c:pt idx="13533">
                  <c:v>-39247405.395411</c:v>
                </c:pt>
                <c:pt idx="13534">
                  <c:v>-39213052.732664004</c:v>
                </c:pt>
                <c:pt idx="13535">
                  <c:v>-39178566.383469991</c:v>
                </c:pt>
                <c:pt idx="13536">
                  <c:v>-39143945.593256004</c:v>
                </c:pt>
                <c:pt idx="13537">
                  <c:v>-39109189.600708</c:v>
                </c:pt>
                <c:pt idx="13538">
                  <c:v>-39074297.637685999</c:v>
                </c:pt>
                <c:pt idx="13539">
                  <c:v>-39039268.929139011</c:v>
                </c:pt>
                <c:pt idx="13540">
                  <c:v>-39004102.693024002</c:v>
                </c:pt>
                <c:pt idx="13541">
                  <c:v>-38968798.140214011</c:v>
                </c:pt>
                <c:pt idx="13542">
                  <c:v>-38933354.474417001</c:v>
                </c:pt>
                <c:pt idx="13543">
                  <c:v>-38897770.892080992</c:v>
                </c:pt>
                <c:pt idx="13544">
                  <c:v>-38862046.582304992</c:v>
                </c:pt>
                <c:pt idx="13545">
                  <c:v>-38826180.726749003</c:v>
                </c:pt>
                <c:pt idx="13546">
                  <c:v>-38790172.49953901</c:v>
                </c:pt>
                <c:pt idx="13547">
                  <c:v>-38754021.067171</c:v>
                </c:pt>
                <c:pt idx="13548">
                  <c:v>-38717725.588417999</c:v>
                </c:pt>
                <c:pt idx="13549">
                  <c:v>-38681285.214226</c:v>
                </c:pt>
                <c:pt idx="13550">
                  <c:v>-38644699.087621994</c:v>
                </c:pt>
                <c:pt idx="13551">
                  <c:v>-38607966.343605995</c:v>
                </c:pt>
                <c:pt idx="13552">
                  <c:v>-38571086.109052002</c:v>
                </c:pt>
                <c:pt idx="13553">
                  <c:v>-38534057.502604</c:v>
                </c:pt>
                <c:pt idx="13554">
                  <c:v>-38496879.634565003</c:v>
                </c:pt>
                <c:pt idx="13555">
                  <c:v>-38459551.606794998</c:v>
                </c:pt>
                <c:pt idx="13556">
                  <c:v>-38422072.512596004</c:v>
                </c:pt>
                <c:pt idx="13557">
                  <c:v>-38384441.436607003</c:v>
                </c:pt>
                <c:pt idx="13558">
                  <c:v>-38346657.454680994</c:v>
                </c:pt>
                <c:pt idx="13559">
                  <c:v>-38308719.633778997</c:v>
                </c:pt>
                <c:pt idx="13560">
                  <c:v>-38270627.031849004</c:v>
                </c:pt>
                <c:pt idx="13561">
                  <c:v>-38232378.697705001</c:v>
                </c:pt>
                <c:pt idx="13562">
                  <c:v>-38193973.670909002</c:v>
                </c:pt>
                <c:pt idx="13563">
                  <c:v>-38155410.981645003</c:v>
                </c:pt>
                <c:pt idx="13564">
                  <c:v>-38116689.650596999</c:v>
                </c:pt>
                <c:pt idx="13565">
                  <c:v>-38077808.688818</c:v>
                </c:pt>
                <c:pt idx="13566">
                  <c:v>-38038767.097603008</c:v>
                </c:pt>
                <c:pt idx="13567">
                  <c:v>-37999563.868357003</c:v>
                </c:pt>
                <c:pt idx="13568">
                  <c:v>-37960197.98245699</c:v>
                </c:pt>
                <c:pt idx="13569">
                  <c:v>-37920668.411123</c:v>
                </c:pt>
                <c:pt idx="13570">
                  <c:v>-37880974.115272999</c:v>
                </c:pt>
                <c:pt idx="13571">
                  <c:v>-37841114.045382991</c:v>
                </c:pt>
                <c:pt idx="13572">
                  <c:v>-37801087.141346999</c:v>
                </c:pt>
                <c:pt idx="13573">
                  <c:v>-37760892.332324989</c:v>
                </c:pt>
                <c:pt idx="13574">
                  <c:v>-37720528.536601</c:v>
                </c:pt>
                <c:pt idx="13575">
                  <c:v>-37679994.661425002</c:v>
                </c:pt>
                <c:pt idx="13576">
                  <c:v>-37639289.602863997</c:v>
                </c:pt>
                <c:pt idx="13577">
                  <c:v>-37598412.245646007</c:v>
                </c:pt>
                <c:pt idx="13578">
                  <c:v>-37557361.462993003</c:v>
                </c:pt>
                <c:pt idx="13579">
                  <c:v>-37516136.116467997</c:v>
                </c:pt>
                <c:pt idx="13580">
                  <c:v>-37474735.055804998</c:v>
                </c:pt>
                <c:pt idx="13581">
                  <c:v>-37433157.118740998</c:v>
                </c:pt>
                <c:pt idx="13582">
                  <c:v>-37391401.130845003</c:v>
                </c:pt>
                <c:pt idx="13583">
                  <c:v>-37349465.905345</c:v>
                </c:pt>
                <c:pt idx="13584">
                  <c:v>-37307350.242949001</c:v>
                </c:pt>
                <c:pt idx="13585">
                  <c:v>-37265052.931664005</c:v>
                </c:pt>
                <c:pt idx="13586">
                  <c:v>-37222572.746613003</c:v>
                </c:pt>
                <c:pt idx="13587">
                  <c:v>-37179908.44985</c:v>
                </c:pt>
                <c:pt idx="13588">
                  <c:v>-37137058.790164009</c:v>
                </c:pt>
                <c:pt idx="13589">
                  <c:v>-37094022.502884991</c:v>
                </c:pt>
                <c:pt idx="13590">
                  <c:v>-37050798.309693009</c:v>
                </c:pt>
                <c:pt idx="13591">
                  <c:v>-37007384.918407999</c:v>
                </c:pt>
                <c:pt idx="13592">
                  <c:v>-36963781.022787996</c:v>
                </c:pt>
                <c:pt idx="13593">
                  <c:v>-36919985.302319996</c:v>
                </c:pt>
                <c:pt idx="13594">
                  <c:v>-36875996.422004998</c:v>
                </c:pt>
                <c:pt idx="13595">
                  <c:v>-36831813.032144003</c:v>
                </c:pt>
                <c:pt idx="13596">
                  <c:v>-36787433.768112004</c:v>
                </c:pt>
                <c:pt idx="13597">
                  <c:v>-36742857.250134006</c:v>
                </c:pt>
                <c:pt idx="13598">
                  <c:v>-36698082.083057001</c:v>
                </c:pt>
                <c:pt idx="13599">
                  <c:v>-36653106.856111988</c:v>
                </c:pt>
                <c:pt idx="13600">
                  <c:v>-36607930.142678998</c:v>
                </c:pt>
                <c:pt idx="13601">
                  <c:v>-36562550.500037007</c:v>
                </c:pt>
                <c:pt idx="13602">
                  <c:v>-36516966.469124004</c:v>
                </c:pt>
                <c:pt idx="13603">
                  <c:v>-36471176.574276</c:v>
                </c:pt>
                <c:pt idx="13604">
                  <c:v>-36425179.322971992</c:v>
                </c:pt>
                <c:pt idx="13605">
                  <c:v>-36378973.205572002</c:v>
                </c:pt>
                <c:pt idx="13606">
                  <c:v>-36332556.695045009</c:v>
                </c:pt>
                <c:pt idx="13607">
                  <c:v>-36285928.246697009</c:v>
                </c:pt>
                <c:pt idx="13608">
                  <c:v>-36239086.29789301</c:v>
                </c:pt>
                <c:pt idx="13609">
                  <c:v>-36192029.267766997</c:v>
                </c:pt>
                <c:pt idx="13610">
                  <c:v>-36144755.556937002</c:v>
                </c:pt>
                <c:pt idx="13611">
                  <c:v>-36097263.547205001</c:v>
                </c:pt>
                <c:pt idx="13612">
                  <c:v>-36049551.601254009</c:v>
                </c:pt>
                <c:pt idx="13613">
                  <c:v>-36001618.062339999</c:v>
                </c:pt>
                <c:pt idx="13614">
                  <c:v>-35953461.253977001</c:v>
                </c:pt>
                <c:pt idx="13615">
                  <c:v>-35905079.479616001</c:v>
                </c:pt>
                <c:pt idx="13616">
                  <c:v>-35856471.022313997</c:v>
                </c:pt>
                <c:pt idx="13617">
                  <c:v>-35807634.144400001</c:v>
                </c:pt>
                <c:pt idx="13618">
                  <c:v>-35758567.087134011</c:v>
                </c:pt>
                <c:pt idx="13619">
                  <c:v>-35709268.070355996</c:v>
                </c:pt>
                <c:pt idx="13620">
                  <c:v>-35659735.292131007</c:v>
                </c:pt>
                <c:pt idx="13621">
                  <c:v>-35609966.928383</c:v>
                </c:pt>
                <c:pt idx="13622">
                  <c:v>-35559961.132521994</c:v>
                </c:pt>
                <c:pt idx="13623">
                  <c:v>-35509716.035069011</c:v>
                </c:pt>
                <c:pt idx="13624">
                  <c:v>-35459229.743261002</c:v>
                </c:pt>
                <c:pt idx="13625">
                  <c:v>-35408500.340660997</c:v>
                </c:pt>
                <c:pt idx="13626">
                  <c:v>-35357525.886748992</c:v>
                </c:pt>
                <c:pt idx="13627">
                  <c:v>-35306304.416508995</c:v>
                </c:pt>
                <c:pt idx="13628">
                  <c:v>-35254833.940008998</c:v>
                </c:pt>
                <c:pt idx="13629">
                  <c:v>-35203112.441964</c:v>
                </c:pt>
                <c:pt idx="13630">
                  <c:v>-35151137.881298006</c:v>
                </c:pt>
                <c:pt idx="13631">
                  <c:v>-35098908.190692008</c:v>
                </c:pt>
                <c:pt idx="13632">
                  <c:v>-35046421.276123002</c:v>
                </c:pt>
                <c:pt idx="13633">
                  <c:v>-34993675.016391993</c:v>
                </c:pt>
                <c:pt idx="13634">
                  <c:v>-34940667.262639008</c:v>
                </c:pt>
                <c:pt idx="13635">
                  <c:v>-34887395.837857001</c:v>
                </c:pt>
                <c:pt idx="13636">
                  <c:v>-34833858.53638199</c:v>
                </c:pt>
                <c:pt idx="13637">
                  <c:v>-34780053.123377003</c:v>
                </c:pt>
                <c:pt idx="13638">
                  <c:v>-34725977.334308997</c:v>
                </c:pt>
                <c:pt idx="13639">
                  <c:v>-34671628.874407001</c:v>
                </c:pt>
                <c:pt idx="13640">
                  <c:v>-34617005.418109998</c:v>
                </c:pt>
                <c:pt idx="13641">
                  <c:v>-34562104.608502001</c:v>
                </c:pt>
                <c:pt idx="13642">
                  <c:v>-34506924.056735992</c:v>
                </c:pt>
                <c:pt idx="13643">
                  <c:v>-34451461.341440998</c:v>
                </c:pt>
                <c:pt idx="13644">
                  <c:v>-34395714.008119002</c:v>
                </c:pt>
                <c:pt idx="13645">
                  <c:v>-34339679.568520002</c:v>
                </c:pt>
                <c:pt idx="13646">
                  <c:v>-34283355.500017002</c:v>
                </c:pt>
                <c:pt idx="13647">
                  <c:v>-34226739.244949006</c:v>
                </c:pt>
                <c:pt idx="13648">
                  <c:v>-34169828.209958009</c:v>
                </c:pt>
                <c:pt idx="13649">
                  <c:v>-34112619.765310004</c:v>
                </c:pt>
                <c:pt idx="13650">
                  <c:v>-34055111.244199008</c:v>
                </c:pt>
                <c:pt idx="13651">
                  <c:v>-33997299.942026995</c:v>
                </c:pt>
                <c:pt idx="13652">
                  <c:v>-33939183.115679003</c:v>
                </c:pt>
                <c:pt idx="13653">
                  <c:v>-33880757.98276899</c:v>
                </c:pt>
                <c:pt idx="13654">
                  <c:v>-33822021.720872998</c:v>
                </c:pt>
                <c:pt idx="13655">
                  <c:v>-33762971.466743</c:v>
                </c:pt>
                <c:pt idx="13656">
                  <c:v>-33703604.315499999</c:v>
                </c:pt>
                <c:pt idx="13657">
                  <c:v>-33643917.319807</c:v>
                </c:pt>
                <c:pt idx="13658">
                  <c:v>-33583907.489018001</c:v>
                </c:pt>
                <c:pt idx="13659">
                  <c:v>-33523571.788316</c:v>
                </c:pt>
                <c:pt idx="13660">
                  <c:v>-33462907.137812998</c:v>
                </c:pt>
                <c:pt idx="13661">
                  <c:v>-33401910.411642995</c:v>
                </c:pt>
                <c:pt idx="13662">
                  <c:v>-33340578.437020998</c:v>
                </c:pt>
                <c:pt idx="13663">
                  <c:v>-33278907.993280996</c:v>
                </c:pt>
                <c:pt idx="13664">
                  <c:v>-33216895.81089</c:v>
                </c:pt>
                <c:pt idx="13665">
                  <c:v>-33154538.570436001</c:v>
                </c:pt>
                <c:pt idx="13666">
                  <c:v>-33091832.901586998</c:v>
                </c:pt>
                <c:pt idx="13667">
                  <c:v>-33028775.382026006</c:v>
                </c:pt>
                <c:pt idx="13668">
                  <c:v>-32965362.536356002</c:v>
                </c:pt>
                <c:pt idx="13669">
                  <c:v>-32901590.834975</c:v>
                </c:pt>
                <c:pt idx="13670">
                  <c:v>-32837456.692919001</c:v>
                </c:pt>
                <c:pt idx="13671">
                  <c:v>-32772956.468683995</c:v>
                </c:pt>
                <c:pt idx="13672">
                  <c:v>-32708086.463000998</c:v>
                </c:pt>
                <c:pt idx="13673">
                  <c:v>-32642842.917587999</c:v>
                </c:pt>
                <c:pt idx="13674">
                  <c:v>-32577222.013863996</c:v>
                </c:pt>
                <c:pt idx="13675">
                  <c:v>-32511219.871630002</c:v>
                </c:pt>
                <c:pt idx="13676">
                  <c:v>-32444832.547711994</c:v>
                </c:pt>
                <c:pt idx="13677">
                  <c:v>-32378056.034560002</c:v>
                </c:pt>
                <c:pt idx="13678">
                  <c:v>-32310886.258823</c:v>
                </c:pt>
                <c:pt idx="13679">
                  <c:v>-32243319.079864997</c:v>
                </c:pt>
                <c:pt idx="13680">
                  <c:v>-32175350.288256001</c:v>
                </c:pt>
                <c:pt idx="13681">
                  <c:v>-32106975.604206003</c:v>
                </c:pt>
                <c:pt idx="13682">
                  <c:v>-32038190.675964005</c:v>
                </c:pt>
                <c:pt idx="13683">
                  <c:v>-31968991.078166004</c:v>
                </c:pt>
                <c:pt idx="13684">
                  <c:v>-31899372.310134005</c:v>
                </c:pt>
                <c:pt idx="13685">
                  <c:v>-31829329.794128999</c:v>
                </c:pt>
                <c:pt idx="13686">
                  <c:v>-31758858.873551</c:v>
                </c:pt>
                <c:pt idx="13687">
                  <c:v>-31687954.811085999</c:v>
                </c:pt>
                <c:pt idx="13688">
                  <c:v>-31616612.786793996</c:v>
                </c:pt>
                <c:pt idx="13689">
                  <c:v>-31544827.896147005</c:v>
                </c:pt>
                <c:pt idx="13690">
                  <c:v>-31472595.148003999</c:v>
                </c:pt>
                <c:pt idx="13691">
                  <c:v>-31399909.462518997</c:v>
                </c:pt>
                <c:pt idx="13692">
                  <c:v>-31326765.669</c:v>
                </c:pt>
                <c:pt idx="13693">
                  <c:v>-31253158.503686</c:v>
                </c:pt>
                <c:pt idx="13694">
                  <c:v>-31179082.607466001</c:v>
                </c:pt>
                <c:pt idx="13695">
                  <c:v>-31104532.523522001</c:v>
                </c:pt>
                <c:pt idx="13696">
                  <c:v>-31029502.694901001</c:v>
                </c:pt>
                <c:pt idx="13697">
                  <c:v>-30953987.462010995</c:v>
                </c:pt>
                <c:pt idx="13698">
                  <c:v>-30877981.060032997</c:v>
                </c:pt>
                <c:pt idx="13699">
                  <c:v>-30801477.616257004</c:v>
                </c:pt>
                <c:pt idx="13700">
                  <c:v>-30724471.147328001</c:v>
                </c:pt>
                <c:pt idx="13701">
                  <c:v>-30646955.556405</c:v>
                </c:pt>
                <c:pt idx="13702">
                  <c:v>-30568924.630228005</c:v>
                </c:pt>
                <c:pt idx="13703">
                  <c:v>-30490372.036086004</c:v>
                </c:pt>
                <c:pt idx="13704">
                  <c:v>-30411291.318691</c:v>
                </c:pt>
                <c:pt idx="13705">
                  <c:v>-30331675.896942001</c:v>
                </c:pt>
                <c:pt idx="13706">
                  <c:v>-30251519.060586005</c:v>
                </c:pt>
                <c:pt idx="13707">
                  <c:v>-30170813.966762997</c:v>
                </c:pt>
                <c:pt idx="13708">
                  <c:v>-30089553.636440001</c:v>
                </c:pt>
                <c:pt idx="13709">
                  <c:v>-30007730.950712997</c:v>
                </c:pt>
                <c:pt idx="13710">
                  <c:v>-29925338.646997001</c:v>
                </c:pt>
                <c:pt idx="13711">
                  <c:v>-29842369.315069001</c:v>
                </c:pt>
                <c:pt idx="13712">
                  <c:v>-29758815.392988</c:v>
                </c:pt>
                <c:pt idx="13713">
                  <c:v>-29674669.162857998</c:v>
                </c:pt>
                <c:pt idx="13714">
                  <c:v>-29589922.746454</c:v>
                </c:pt>
                <c:pt idx="13715">
                  <c:v>-29504568.100687999</c:v>
                </c:pt>
                <c:pt idx="13716">
                  <c:v>-29418597.012908</c:v>
                </c:pt>
                <c:pt idx="13717">
                  <c:v>-29332001.096037</c:v>
                </c:pt>
                <c:pt idx="13718">
                  <c:v>-29244771.783528995</c:v>
                </c:pt>
                <c:pt idx="13719">
                  <c:v>-29156900.324145</c:v>
                </c:pt>
                <c:pt idx="13720">
                  <c:v>-29068377.776531</c:v>
                </c:pt>
                <c:pt idx="13721">
                  <c:v>-28979195.003602002</c:v>
                </c:pt>
                <c:pt idx="13722">
                  <c:v>-28889342.666715</c:v>
                </c:pt>
                <c:pt idx="13723">
                  <c:v>-28798811.219617002</c:v>
                </c:pt>
                <c:pt idx="13724">
                  <c:v>-28707590.902169999</c:v>
                </c:pt>
                <c:pt idx="13725">
                  <c:v>-28615671.733834997</c:v>
                </c:pt>
                <c:pt idx="13726">
                  <c:v>-28523043.506903999</c:v>
                </c:pt>
                <c:pt idx="13727">
                  <c:v>-28429695.779470995</c:v>
                </c:pt>
                <c:pt idx="13728">
                  <c:v>-28335617.868126005</c:v>
                </c:pt>
                <c:pt idx="13729">
                  <c:v>-28240798.840369001</c:v>
                </c:pt>
                <c:pt idx="13730">
                  <c:v>-28145227.506710999</c:v>
                </c:pt>
                <c:pt idx="13731">
                  <c:v>-28048892.412470002</c:v>
                </c:pt>
                <c:pt idx="13732">
                  <c:v>-27951781.829232998</c:v>
                </c:pt>
                <c:pt idx="13733">
                  <c:v>-27853883.745966997</c:v>
                </c:pt>
                <c:pt idx="13734">
                  <c:v>-27755185.859776001</c:v>
                </c:pt>
                <c:pt idx="13735">
                  <c:v>-27655675.566262998</c:v>
                </c:pt>
                <c:pt idx="13736">
                  <c:v>-27555339.949506</c:v>
                </c:pt>
                <c:pt idx="13737">
                  <c:v>-27454165.771604996</c:v>
                </c:pt>
                <c:pt idx="13738">
                  <c:v>-27352139.461782996</c:v>
                </c:pt>
                <c:pt idx="13739">
                  <c:v>-27249247.105037998</c:v>
                </c:pt>
                <c:pt idx="13740">
                  <c:v>-27145474.430287998</c:v>
                </c:pt>
                <c:pt idx="13741">
                  <c:v>-27040806.798017997</c:v>
                </c:pt>
                <c:pt idx="13742">
                  <c:v>-26935229.187380001</c:v>
                </c:pt>
                <c:pt idx="13743">
                  <c:v>-26828726.182721999</c:v>
                </c:pt>
                <c:pt idx="13744">
                  <c:v>-26721281.959525999</c:v>
                </c:pt>
                <c:pt idx="13745">
                  <c:v>-26612880.269708995</c:v>
                </c:pt>
                <c:pt idx="13746">
                  <c:v>-26503504.426262997</c:v>
                </c:pt>
                <c:pt idx="13747">
                  <c:v>-26393137.287193995</c:v>
                </c:pt>
                <c:pt idx="13748">
                  <c:v>-26281761.238717999</c:v>
                </c:pt>
                <c:pt idx="13749">
                  <c:v>-26169358.177685</c:v>
                </c:pt>
                <c:pt idx="13750">
                  <c:v>-26055909.493169997</c:v>
                </c:pt>
                <c:pt idx="13751">
                  <c:v>-25941396.047207996</c:v>
                </c:pt>
                <c:pt idx="13752">
                  <c:v>-25825798.154593002</c:v>
                </c:pt>
                <c:pt idx="13753">
                  <c:v>-25709095.561722998</c:v>
                </c:pt>
                <c:pt idx="13754">
                  <c:v>-25591267.424407002</c:v>
                </c:pt>
                <c:pt idx="13755">
                  <c:v>-25472292.284586001</c:v>
                </c:pt>
                <c:pt idx="13756">
                  <c:v>-25352148.045909997</c:v>
                </c:pt>
                <c:pt idx="13757">
                  <c:v>-25230811.948089998</c:v>
                </c:pt>
                <c:pt idx="13758">
                  <c:v>-25108260.539960001</c:v>
                </c:pt>
                <c:pt idx="13759">
                  <c:v>-24984469.651174001</c:v>
                </c:pt>
                <c:pt idx="13760">
                  <c:v>-24859414.362443995</c:v>
                </c:pt>
                <c:pt idx="13761">
                  <c:v>-24733068.974242996</c:v>
                </c:pt>
                <c:pt idx="13762">
                  <c:v>-24605406.973865997</c:v>
                </c:pt>
                <c:pt idx="13763">
                  <c:v>-24476401.00076</c:v>
                </c:pt>
                <c:pt idx="13764">
                  <c:v>-24346022.809997998</c:v>
                </c:pt>
                <c:pt idx="13765">
                  <c:v>-24214243.233793002</c:v>
                </c:pt>
                <c:pt idx="13766">
                  <c:v>-24081032.140921</c:v>
                </c:pt>
                <c:pt idx="13767">
                  <c:v>-23946358.393910997</c:v>
                </c:pt>
                <c:pt idx="13768">
                  <c:v>-23810189.803874996</c:v>
                </c:pt>
                <c:pt idx="13769">
                  <c:v>-23672493.082800996</c:v>
                </c:pt>
                <c:pt idx="13770">
                  <c:v>-23533233.793152999</c:v>
                </c:pt>
                <c:pt idx="13771">
                  <c:v>-23392376.294601995</c:v>
                </c:pt>
                <c:pt idx="13772">
                  <c:v>-23249883.687673997</c:v>
                </c:pt>
                <c:pt idx="13773">
                  <c:v>-23105717.754133001</c:v>
                </c:pt>
                <c:pt idx="13774">
                  <c:v>-22959838.893849995</c:v>
                </c:pt>
                <c:pt idx="13775">
                  <c:v>-22812206.057923999</c:v>
                </c:pt>
                <c:pt idx="13776">
                  <c:v>-22662776.677801002</c:v>
                </c:pt>
                <c:pt idx="13777">
                  <c:v>-22511506.590089999</c:v>
                </c:pt>
                <c:pt idx="13778">
                  <c:v>-22358349.956787001</c:v>
                </c:pt>
                <c:pt idx="13779">
                  <c:v>-22203259.180567</c:v>
                </c:pt>
                <c:pt idx="13780">
                  <c:v>-22046184.814796004</c:v>
                </c:pt>
                <c:pt idx="13781">
                  <c:v>-21887075.467863992</c:v>
                </c:pt>
                <c:pt idx="13782">
                  <c:v>-21725877.701436996</c:v>
                </c:pt>
                <c:pt idx="13783">
                  <c:v>-21562535.922171995</c:v>
                </c:pt>
                <c:pt idx="13784">
                  <c:v>-21396992.266399</c:v>
                </c:pt>
                <c:pt idx="13785">
                  <c:v>-21229186.477258995</c:v>
                </c:pt>
                <c:pt idx="13786">
                  <c:v>-21059055.773709998</c:v>
                </c:pt>
                <c:pt idx="13787">
                  <c:v>-20886534.710793</c:v>
                </c:pt>
                <c:pt idx="13788">
                  <c:v>-20711555.030483</c:v>
                </c:pt>
                <c:pt idx="13789">
                  <c:v>-20534045.502409998</c:v>
                </c:pt>
                <c:pt idx="13790">
                  <c:v>-20353931.753655002</c:v>
                </c:pt>
                <c:pt idx="13791">
                  <c:v>-20171136.08678</c:v>
                </c:pt>
                <c:pt idx="13792">
                  <c:v>-19985577.285173997</c:v>
                </c:pt>
                <c:pt idx="13793">
                  <c:v>-19797170.404729001</c:v>
                </c:pt>
                <c:pt idx="13794">
                  <c:v>-19605826.550776001</c:v>
                </c:pt>
                <c:pt idx="13795">
                  <c:v>-19411452.639129009</c:v>
                </c:pt>
                <c:pt idx="13796">
                  <c:v>-19213951.139996003</c:v>
                </c:pt>
                <c:pt idx="13797">
                  <c:v>-19013219.803444996</c:v>
                </c:pt>
                <c:pt idx="13798">
                  <c:v>-18809151.364971995</c:v>
                </c:pt>
                <c:pt idx="13799">
                  <c:v>-18601633.229680002</c:v>
                </c:pt>
                <c:pt idx="13800">
                  <c:v>-18390547.133428998</c:v>
                </c:pt>
                <c:pt idx="13801">
                  <c:v>-18175768.779258002</c:v>
                </c:pt>
                <c:pt idx="13802">
                  <c:v>-17957167.447274998</c:v>
                </c:pt>
                <c:pt idx="13803">
                  <c:v>-17734605.576131001</c:v>
                </c:pt>
                <c:pt idx="13804">
                  <c:v>-17507938.314149003</c:v>
                </c:pt>
                <c:pt idx="13805">
                  <c:v>-17277013.038118001</c:v>
                </c:pt>
                <c:pt idx="13806">
                  <c:v>-17041668.837777998</c:v>
                </c:pt>
                <c:pt idx="13807">
                  <c:v>-16801735.964069996</c:v>
                </c:pt>
                <c:pt idx="13808">
                  <c:v>-16557035.239347998</c:v>
                </c:pt>
                <c:pt idx="13809">
                  <c:v>-16307377.427948</c:v>
                </c:pt>
                <c:pt idx="13810">
                  <c:v>-16052562.565877002</c:v>
                </c:pt>
                <c:pt idx="13811">
                  <c:v>-15792379.248893997</c:v>
                </c:pt>
                <c:pt idx="13812">
                  <c:v>-15526603.878974</c:v>
                </c:pt>
                <c:pt idx="13813">
                  <c:v>-15254999.870229</c:v>
                </c:pt>
                <c:pt idx="13814">
                  <c:v>-14977316.816751001</c:v>
                </c:pt>
                <c:pt idx="13815">
                  <c:v>-14693289.626813998</c:v>
                </c:pt>
                <c:pt idx="13816">
                  <c:v>-14402637.630459998</c:v>
                </c:pt>
                <c:pt idx="13817">
                  <c:v>-14105063.670988003</c:v>
                </c:pt>
                <c:pt idx="13818">
                  <c:v>-13800253.195413003</c:v>
                </c:pt>
                <c:pt idx="13819">
                  <c:v>-13487873.365008002</c:v>
                </c:pt>
                <c:pt idx="13820">
                  <c:v>-13167572.214829</c:v>
                </c:pt>
                <c:pt idx="13821">
                  <c:v>-12838977.901314</c:v>
                </c:pt>
                <c:pt idx="13822">
                  <c:v>-12501698.090090998</c:v>
                </c:pt>
                <c:pt idx="13823">
                  <c:v>-12155319.552850004</c:v>
                </c:pt>
                <c:pt idx="13824">
                  <c:v>-11799408.063391</c:v>
                </c:pt>
                <c:pt idx="13825">
                  <c:v>-11433508.709650002</c:v>
                </c:pt>
                <c:pt idx="13826">
                  <c:v>-11057146.771788999</c:v>
                </c:pt>
                <c:pt idx="13827">
                  <c:v>-10669829.357199</c:v>
                </c:pt>
                <c:pt idx="13828">
                  <c:v>-10271048.032462997</c:v>
                </c:pt>
                <c:pt idx="13829">
                  <c:v>-9860282.7500589993</c:v>
                </c:pt>
                <c:pt idx="13830">
                  <c:v>-9437007.4331369977</c:v>
                </c:pt>
                <c:pt idx="13831">
                  <c:v>-9000697.6522829998</c:v>
                </c:pt>
                <c:pt idx="13832">
                  <c:v>-8550840.8979109991</c:v>
                </c:pt>
                <c:pt idx="13833">
                  <c:v>-8086950.0101290001</c:v>
                </c:pt>
                <c:pt idx="13834">
                  <c:v>-7608580.3569879998</c:v>
                </c:pt>
                <c:pt idx="13835">
                  <c:v>-7115351.3252649996</c:v>
                </c:pt>
                <c:pt idx="13836">
                  <c:v>-6606972.5676739998</c:v>
                </c:pt>
                <c:pt idx="13837">
                  <c:v>-6083275.188399001</c:v>
                </c:pt>
                <c:pt idx="13838">
                  <c:v>-5544247.5906680003</c:v>
                </c:pt>
                <c:pt idx="13839">
                  <c:v>-4990075.0069980007</c:v>
                </c:pt>
                <c:pt idx="13840">
                  <c:v>-4421180.7648039991</c:v>
                </c:pt>
                <c:pt idx="13841">
                  <c:v>-3838266.1503749997</c:v>
                </c:pt>
                <c:pt idx="13842">
                  <c:v>-3242344.4701789995</c:v>
                </c:pt>
                <c:pt idx="13843">
                  <c:v>-2634763.851886</c:v>
                </c:pt>
                <c:pt idx="13844">
                  <c:v>-2017212.8853889999</c:v>
                </c:pt>
                <c:pt idx="13845">
                  <c:v>-1391703.8245690002</c:v>
                </c:pt>
                <c:pt idx="13846">
                  <c:v>-760530.07209999987</c:v>
                </c:pt>
                <c:pt idx="13847">
                  <c:v>-126198.023134</c:v>
                </c:pt>
                <c:pt idx="13848">
                  <c:v>508662.48460800014</c:v>
                </c:pt>
                <c:pt idx="13849">
                  <c:v>1141400.8739720003</c:v>
                </c:pt>
                <c:pt idx="13850">
                  <c:v>1769450.788042</c:v>
                </c:pt>
                <c:pt idx="13851">
                  <c:v>2390425.9401989998</c:v>
                </c:pt>
                <c:pt idx="13852">
                  <c:v>3002197.361885</c:v>
                </c:pt>
                <c:pt idx="13853">
                  <c:v>3602946.1587569998</c:v>
                </c:pt>
                <c:pt idx="13854">
                  <c:v>4191190.123989</c:v>
                </c:pt>
                <c:pt idx="13855">
                  <c:v>4765786.3215519991</c:v>
                </c:pt>
                <c:pt idx="13856">
                  <c:v>5325914.3092269991</c:v>
                </c:pt>
                <c:pt idx="13857">
                  <c:v>5871045.8059090003</c:v>
                </c:pt>
                <c:pt idx="13858">
                  <c:v>6400906.5291009992</c:v>
                </c:pt>
                <c:pt idx="13859">
                  <c:v>6915435.0584750008</c:v>
                </c:pt>
                <c:pt idx="13860">
                  <c:v>7414742.3576349998</c:v>
                </c:pt>
                <c:pt idx="13861">
                  <c:v>7899074.343714999</c:v>
                </c:pt>
                <c:pt idx="13862">
                  <c:v>8368778.8306510001</c:v>
                </c:pt>
                <c:pt idx="13863">
                  <c:v>8824277.3658120017</c:v>
                </c:pt>
                <c:pt idx="13864">
                  <c:v>9266041.9310529996</c:v>
                </c:pt>
                <c:pt idx="13865">
                  <c:v>9694576.1473849956</c:v>
                </c:pt>
                <c:pt idx="13866">
                  <c:v>10110400.453149002</c:v>
                </c:pt>
                <c:pt idx="13867">
                  <c:v>10514040.66738</c:v>
                </c:pt>
                <c:pt idx="13868">
                  <c:v>10906019.361013005</c:v>
                </c:pt>
                <c:pt idx="13869">
                  <c:v>11286849.507839</c:v>
                </c:pt>
                <c:pt idx="13870">
                  <c:v>11657029.953884002</c:v>
                </c:pt>
                <c:pt idx="13871">
                  <c:v>12017042.314940002</c:v>
                </c:pt>
                <c:pt idx="13872">
                  <c:v>12367348.979901999</c:v>
                </c:pt>
                <c:pt idx="13873">
                  <c:v>12708391.958481003</c:v>
                </c:pt>
                <c:pt idx="13874">
                  <c:v>13040592.364349002</c:v>
                </c:pt>
                <c:pt idx="13875">
                  <c:v>13364350.368714001</c:v>
                </c:pt>
                <c:pt idx="13876">
                  <c:v>13680045.495415</c:v>
                </c:pt>
                <c:pt idx="13877">
                  <c:v>13988037.157710003</c:v>
                </c:pt>
                <c:pt idx="13878">
                  <c:v>14288665.360207003</c:v>
                </c:pt>
                <c:pt idx="13879">
                  <c:v>14582251.50773</c:v>
                </c:pt>
                <c:pt idx="13880">
                  <c:v>14869099.277330998</c:v>
                </c:pt>
                <c:pt idx="13881">
                  <c:v>15149495.520834997</c:v>
                </c:pt>
                <c:pt idx="13882">
                  <c:v>15423711.174009003</c:v>
                </c:pt>
                <c:pt idx="13883">
                  <c:v>15692002.155091999</c:v>
                </c:pt>
                <c:pt idx="13884">
                  <c:v>15954610.240513001</c:v>
                </c:pt>
                <c:pt idx="13885">
                  <c:v>16211763.909523997</c:v>
                </c:pt>
                <c:pt idx="13886">
                  <c:v>16463679.152361</c:v>
                </c:pt>
                <c:pt idx="13887">
                  <c:v>16710560.238748997</c:v>
                </c:pt>
                <c:pt idx="13888">
                  <c:v>16952600.445189998</c:v>
                </c:pt>
                <c:pt idx="13889">
                  <c:v>17189982.740626998</c:v>
                </c:pt>
                <c:pt idx="13890">
                  <c:v>17422880.430967998</c:v>
                </c:pt>
                <c:pt idx="13891">
                  <c:v>17651457.763506997</c:v>
                </c:pt>
                <c:pt idx="13892">
                  <c:v>17875870.492733002</c:v>
                </c:pt>
                <c:pt idx="13893">
                  <c:v>18096266.409226</c:v>
                </c:pt>
                <c:pt idx="13894">
                  <c:v>18312785.833555005</c:v>
                </c:pt>
                <c:pt idx="13895">
                  <c:v>18525562.077107999</c:v>
                </c:pt>
                <c:pt idx="13896">
                  <c:v>18734721.871854</c:v>
                </c:pt>
                <c:pt idx="13897">
                  <c:v>18940385.770973995</c:v>
                </c:pt>
                <c:pt idx="13898">
                  <c:v>19142668.522276998</c:v>
                </c:pt>
                <c:pt idx="13899">
                  <c:v>19341679.416219</c:v>
                </c:pt>
                <c:pt idx="13900">
                  <c:v>19537522.610268999</c:v>
                </c:pt>
                <c:pt idx="13901">
                  <c:v>19730297.431284998</c:v>
                </c:pt>
                <c:pt idx="13902">
                  <c:v>19920098.657442998</c:v>
                </c:pt>
                <c:pt idx="13903">
                  <c:v>20107016.781182997</c:v>
                </c:pt>
                <c:pt idx="13904">
                  <c:v>20291138.254542001</c:v>
                </c:pt>
                <c:pt idx="13905">
                  <c:v>20472545.718131002</c:v>
                </c:pt>
                <c:pt idx="13906">
                  <c:v>20651318.214956004</c:v>
                </c:pt>
                <c:pt idx="13907">
                  <c:v>20827531.390165001</c:v>
                </c:pt>
                <c:pt idx="13908">
                  <c:v>21001257.677751999</c:v>
                </c:pt>
                <c:pt idx="13909">
                  <c:v>21172566.475148994</c:v>
                </c:pt>
                <c:pt idx="13910">
                  <c:v>21341524.306589004</c:v>
                </c:pt>
                <c:pt idx="13911">
                  <c:v>21508194.976043995</c:v>
                </c:pt>
                <c:pt idx="13912">
                  <c:v>21672639.710474998</c:v>
                </c:pt>
                <c:pt idx="13913">
                  <c:v>21834917.294097997</c:v>
                </c:pt>
                <c:pt idx="13914">
                  <c:v>21995084.194295</c:v>
                </c:pt>
                <c:pt idx="13915">
                  <c:v>22153194.679753006</c:v>
                </c:pt>
                <c:pt idx="13916">
                  <c:v>22309300.931389</c:v>
                </c:pt>
                <c:pt idx="13917">
                  <c:v>22463453.146553002</c:v>
                </c:pt>
                <c:pt idx="13918">
                  <c:v>22615699.636973001</c:v>
                </c:pt>
                <c:pt idx="13919">
                  <c:v>22766086.920875996</c:v>
                </c:pt>
                <c:pt idx="13920">
                  <c:v>22914659.809684001</c:v>
                </c:pt>
                <c:pt idx="13921">
                  <c:v>23061461.489642993</c:v>
                </c:pt>
                <c:pt idx="13922">
                  <c:v>23206533.598735001</c:v>
                </c:pt>
                <c:pt idx="13923">
                  <c:v>23349916.299175002</c:v>
                </c:pt>
                <c:pt idx="13924">
                  <c:v>23491648.345805995</c:v>
                </c:pt>
                <c:pt idx="13925">
                  <c:v>23631767.150633998</c:v>
                </c:pt>
                <c:pt idx="13926">
                  <c:v>23770308.843775995</c:v>
                </c:pt>
                <c:pt idx="13927">
                  <c:v>23907308.331039999</c:v>
                </c:pt>
                <c:pt idx="13928">
                  <c:v>24042799.348361999</c:v>
                </c:pt>
                <c:pt idx="13929">
                  <c:v>24176814.513287</c:v>
                </c:pt>
                <c:pt idx="13930">
                  <c:v>24309385.373691995</c:v>
                </c:pt>
                <c:pt idx="13931">
                  <c:v>24440542.453922998</c:v>
                </c:pt>
                <c:pt idx="13932">
                  <c:v>24570315.298487999</c:v>
                </c:pt>
                <c:pt idx="13933">
                  <c:v>24698732.513487</c:v>
                </c:pt>
                <c:pt idx="13934">
                  <c:v>24825821.805886999</c:v>
                </c:pt>
                <c:pt idx="13935">
                  <c:v>24951610.020789001</c:v>
                </c:pt>
                <c:pt idx="13936">
                  <c:v>25076123.176805999</c:v>
                </c:pt>
                <c:pt idx="13937">
                  <c:v>25199386.499655996</c:v>
                </c:pt>
                <c:pt idx="13938">
                  <c:v>25321424.454082001</c:v>
                </c:pt>
                <c:pt idx="13939">
                  <c:v>25442260.7742</c:v>
                </c:pt>
                <c:pt idx="13940">
                  <c:v>25561918.492352001</c:v>
                </c:pt>
                <c:pt idx="13941">
                  <c:v>25680419.966566999</c:v>
                </c:pt>
                <c:pt idx="13942">
                  <c:v>25797786.906694997</c:v>
                </c:pt>
                <c:pt idx="13943">
                  <c:v>25914040.399303</c:v>
                </c:pt>
                <c:pt idx="13944">
                  <c:v>26029200.931382999</c:v>
                </c:pt>
                <c:pt idx="13945">
                  <c:v>26143288.412962999</c:v>
                </c:pt>
                <c:pt idx="13946">
                  <c:v>26256322.198654003</c:v>
                </c:pt>
                <c:pt idx="13947">
                  <c:v>26368321.108220004</c:v>
                </c:pt>
                <c:pt idx="13948">
                  <c:v>26479303.446192998</c:v>
                </c:pt>
                <c:pt idx="13949">
                  <c:v>26589287.020616997</c:v>
                </c:pt>
                <c:pt idx="13950">
                  <c:v>26698289.160935</c:v>
                </c:pt>
                <c:pt idx="13951">
                  <c:v>26806326.735092998</c:v>
                </c:pt>
                <c:pt idx="13952">
                  <c:v>26913416.165881995</c:v>
                </c:pt>
                <c:pt idx="13953">
                  <c:v>27019573.446567997</c:v>
                </c:pt>
                <c:pt idx="13954">
                  <c:v>27124814.155840997</c:v>
                </c:pt>
                <c:pt idx="13955">
                  <c:v>27229153.472126003</c:v>
                </c:pt>
                <c:pt idx="13956">
                  <c:v>27332606.187276997</c:v>
                </c:pt>
                <c:pt idx="13957">
                  <c:v>27435186.719694</c:v>
                </c:pt>
                <c:pt idx="13958">
                  <c:v>27536909.12689</c:v>
                </c:pt>
                <c:pt idx="13959">
                  <c:v>27637787.117535003</c:v>
                </c:pt>
                <c:pt idx="13960">
                  <c:v>27737834.062998995</c:v>
                </c:pt>
                <c:pt idx="13961">
                  <c:v>27837063.008423999</c:v>
                </c:pt>
                <c:pt idx="13962">
                  <c:v>27935486.683344997</c:v>
                </c:pt>
                <c:pt idx="13963">
                  <c:v>28033117.511884</c:v>
                </c:pt>
                <c:pt idx="13964">
                  <c:v>28129967.622531999</c:v>
                </c:pt>
                <c:pt idx="13965">
                  <c:v>28226048.857547</c:v>
                </c:pt>
                <c:pt idx="13966">
                  <c:v>28321372.781980995</c:v>
                </c:pt>
                <c:pt idx="13967">
                  <c:v>28415950.692345001</c:v>
                </c:pt>
                <c:pt idx="13968">
                  <c:v>28509793.624951001</c:v>
                </c:pt>
                <c:pt idx="13969">
                  <c:v>28602912.363924</c:v>
                </c:pt>
                <c:pt idx="13970">
                  <c:v>28695317.448907997</c:v>
                </c:pt>
                <c:pt idx="13971">
                  <c:v>28787019.182484999</c:v>
                </c:pt>
                <c:pt idx="13972">
                  <c:v>28878027.637303002</c:v>
                </c:pt>
                <c:pt idx="13973">
                  <c:v>28968352.662953999</c:v>
                </c:pt>
                <c:pt idx="13974">
                  <c:v>29058003.892577998</c:v>
                </c:pt>
                <c:pt idx="13975">
                  <c:v>29146990.749240994</c:v>
                </c:pt>
                <c:pt idx="13976">
                  <c:v>29235322.452064998</c:v>
                </c:pt>
                <c:pt idx="13977">
                  <c:v>29323008.022144001</c:v>
                </c:pt>
                <c:pt idx="13978">
                  <c:v>29410056.288247995</c:v>
                </c:pt>
                <c:pt idx="13979">
                  <c:v>29496475.892308999</c:v>
                </c:pt>
                <c:pt idx="13980">
                  <c:v>29582275.294734001</c:v>
                </c:pt>
                <c:pt idx="13981">
                  <c:v>29667462.779509</c:v>
                </c:pt>
                <c:pt idx="13982">
                  <c:v>29752046.459135</c:v>
                </c:pt>
                <c:pt idx="13983">
                  <c:v>29836034.279392</c:v>
                </c:pt>
                <c:pt idx="13984">
                  <c:v>29919434.023934998</c:v>
                </c:pt>
                <c:pt idx="13985">
                  <c:v>30002253.318735003</c:v>
                </c:pt>
                <c:pt idx="13986">
                  <c:v>30084499.636363003</c:v>
                </c:pt>
                <c:pt idx="13987">
                  <c:v>30166180.300136004</c:v>
                </c:pt>
                <c:pt idx="13988">
                  <c:v>30247302.488118995</c:v>
                </c:pt>
                <c:pt idx="13989">
                  <c:v>30327873.236993998</c:v>
                </c:pt>
                <c:pt idx="13990">
                  <c:v>30407899.445801992</c:v>
                </c:pt>
                <c:pt idx="13991">
                  <c:v>30487387.879557002</c:v>
                </c:pt>
                <c:pt idx="13992">
                  <c:v>30566345.172747999</c:v>
                </c:pt>
                <c:pt idx="13993">
                  <c:v>30644777.832723003</c:v>
                </c:pt>
                <c:pt idx="13994">
                  <c:v>30722692.242960997</c:v>
                </c:pt>
                <c:pt idx="13995">
                  <c:v>30800094.666246999</c:v>
                </c:pt>
                <c:pt idx="13996">
                  <c:v>30876991.247737002</c:v>
                </c:pt>
                <c:pt idx="13997">
                  <c:v>30953388.017930001</c:v>
                </c:pt>
                <c:pt idx="13998">
                  <c:v>31029290.895546</c:v>
                </c:pt>
                <c:pt idx="13999">
                  <c:v>31104705.690313</c:v>
                </c:pt>
                <c:pt idx="14000">
                  <c:v>31179638.105666999</c:v>
                </c:pt>
                <c:pt idx="14001">
                  <c:v>31254093.741369002</c:v>
                </c:pt>
                <c:pt idx="14002">
                  <c:v>31328078.096044</c:v>
                </c:pt>
                <c:pt idx="14003">
                  <c:v>31401596.569634996</c:v>
                </c:pt>
                <c:pt idx="14004">
                  <c:v>31474654.465791997</c:v>
                </c:pt>
                <c:pt idx="14005">
                  <c:v>31547256.994180001</c:v>
                </c:pt>
                <c:pt idx="14006">
                  <c:v>31619409.272725001</c:v>
                </c:pt>
                <c:pt idx="14007">
                  <c:v>31691116.329787999</c:v>
                </c:pt>
                <c:pt idx="14008">
                  <c:v>31762383.106277999</c:v>
                </c:pt>
                <c:pt idx="14009">
                  <c:v>31833214.457699995</c:v>
                </c:pt>
                <c:pt idx="14010">
                  <c:v>31903615.156141005</c:v>
                </c:pt>
                <c:pt idx="14011">
                  <c:v>31973589.892209999</c:v>
                </c:pt>
                <c:pt idx="14012">
                  <c:v>32043143.276900999</c:v>
                </c:pt>
                <c:pt idx="14013">
                  <c:v>32112279.843426</c:v>
                </c:pt>
                <c:pt idx="14014">
                  <c:v>32181004.048976</c:v>
                </c:pt>
                <c:pt idx="14015">
                  <c:v>32249320.276440997</c:v>
                </c:pt>
                <c:pt idx="14016">
                  <c:v>32317232.836086005</c:v>
                </c:pt>
                <c:pt idx="14017">
                  <c:v>32384745.967163995</c:v>
                </c:pt>
                <c:pt idx="14018">
                  <c:v>32451863.839504004</c:v>
                </c:pt>
                <c:pt idx="14019">
                  <c:v>32518590.555036999</c:v>
                </c:pt>
                <c:pt idx="14020">
                  <c:v>32584930.149290998</c:v>
                </c:pt>
                <c:pt idx="14021">
                  <c:v>32650886.592841998</c:v>
                </c:pt>
                <c:pt idx="14022">
                  <c:v>32716463.792723</c:v>
                </c:pt>
                <c:pt idx="14023">
                  <c:v>32781665.593795002</c:v>
                </c:pt>
                <c:pt idx="14024">
                  <c:v>32846495.780087002</c:v>
                </c:pt>
                <c:pt idx="14025">
                  <c:v>32910958.076088998</c:v>
                </c:pt>
                <c:pt idx="14026">
                  <c:v>32975056.148022003</c:v>
                </c:pt>
                <c:pt idx="14027">
                  <c:v>33038793.605066001</c:v>
                </c:pt>
                <c:pt idx="14028">
                  <c:v>33102174.000558</c:v>
                </c:pt>
                <c:pt idx="14029">
                  <c:v>33165200.833161</c:v>
                </c:pt>
                <c:pt idx="14030">
                  <c:v>33227877.547997996</c:v>
                </c:pt>
                <c:pt idx="14031">
                  <c:v>33290207.537758999</c:v>
                </c:pt>
                <c:pt idx="14032">
                  <c:v>33352194.143778995</c:v>
                </c:pt>
                <c:pt idx="14033">
                  <c:v>33413840.657090001</c:v>
                </c:pt>
                <c:pt idx="14034">
                  <c:v>33475150.319441002</c:v>
                </c:pt>
                <c:pt idx="14035">
                  <c:v>33536126.324298002</c:v>
                </c:pt>
                <c:pt idx="14036">
                  <c:v>33596771.817811988</c:v>
                </c:pt>
                <c:pt idx="14037">
                  <c:v>33657089.899771996</c:v>
                </c:pt>
                <c:pt idx="14038">
                  <c:v>33717083.624524005</c:v>
                </c:pt>
                <c:pt idx="14039">
                  <c:v>33776756.001871996</c:v>
                </c:pt>
                <c:pt idx="14040">
                  <c:v>33836109.997956999</c:v>
                </c:pt>
                <c:pt idx="14041">
                  <c:v>33895148.536113001</c:v>
                </c:pt>
                <c:pt idx="14042">
                  <c:v>33953874.497703999</c:v>
                </c:pt>
                <c:pt idx="14043">
                  <c:v>34012290.722936004</c:v>
                </c:pt>
                <c:pt idx="14044">
                  <c:v>34070400.011652</c:v>
                </c:pt>
                <c:pt idx="14045">
                  <c:v>34128205.124111004</c:v>
                </c:pt>
                <c:pt idx="14046">
                  <c:v>34185708.781741001</c:v>
                </c:pt>
                <c:pt idx="14047">
                  <c:v>34242913.667880997</c:v>
                </c:pt>
                <c:pt idx="14048">
                  <c:v>34299822.428500004</c:v>
                </c:pt>
                <c:pt idx="14049">
                  <c:v>34356437.672900997</c:v>
                </c:pt>
                <c:pt idx="14050">
                  <c:v>34412761.974411994</c:v>
                </c:pt>
                <c:pt idx="14051">
                  <c:v>34468797.871051997</c:v>
                </c:pt>
                <c:pt idx="14052">
                  <c:v>34524547.866190001</c:v>
                </c:pt>
                <c:pt idx="14053">
                  <c:v>34580014.429182999</c:v>
                </c:pt>
                <c:pt idx="14054">
                  <c:v>34635199.996004</c:v>
                </c:pt>
                <c:pt idx="14055">
                  <c:v>34690106.969850011</c:v>
                </c:pt>
                <c:pt idx="14056">
                  <c:v>34744737.721742004</c:v>
                </c:pt>
                <c:pt idx="14057">
                  <c:v>34799094.591104008</c:v>
                </c:pt>
                <c:pt idx="14058">
                  <c:v>34853179.886337996</c:v>
                </c:pt>
                <c:pt idx="14059">
                  <c:v>34906995.88537699</c:v>
                </c:pt>
                <c:pt idx="14060">
                  <c:v>34960544.836231001</c:v>
                </c:pt>
                <c:pt idx="14061">
                  <c:v>35013828.957519993</c:v>
                </c:pt>
                <c:pt idx="14062">
                  <c:v>35066850.438992001</c:v>
                </c:pt>
                <c:pt idx="14063">
                  <c:v>35119611.442034997</c:v>
                </c:pt>
                <c:pt idx="14064">
                  <c:v>35172114.100171998</c:v>
                </c:pt>
                <c:pt idx="14065">
                  <c:v>35224360.519547008</c:v>
                </c:pt>
                <c:pt idx="14066">
                  <c:v>35276352.779405005</c:v>
                </c:pt>
                <c:pt idx="14067">
                  <c:v>35328092.932551995</c:v>
                </c:pt>
                <c:pt idx="14068">
                  <c:v>35379583.005815998</c:v>
                </c:pt>
                <c:pt idx="14069">
                  <c:v>35430825.000484996</c:v>
                </c:pt>
                <c:pt idx="14070">
                  <c:v>35481820.89275299</c:v>
                </c:pt>
                <c:pt idx="14071">
                  <c:v>35532572.634135008</c:v>
                </c:pt>
                <c:pt idx="14072">
                  <c:v>35583082.151896</c:v>
                </c:pt>
                <c:pt idx="14073">
                  <c:v>35633351.34945</c:v>
                </c:pt>
                <c:pt idx="14074">
                  <c:v>35683382.106764995</c:v>
                </c:pt>
                <c:pt idx="14075">
                  <c:v>35733176.280753002</c:v>
                </c:pt>
                <c:pt idx="14076">
                  <c:v>35782735.70565401</c:v>
                </c:pt>
                <c:pt idx="14077">
                  <c:v>35832062.193411</c:v>
                </c:pt>
                <c:pt idx="14078">
                  <c:v>35881157.534036003</c:v>
                </c:pt>
                <c:pt idx="14079">
                  <c:v>35930023.495972998</c:v>
                </c:pt>
                <c:pt idx="14080">
                  <c:v>35978661.826444</c:v>
                </c:pt>
                <c:pt idx="14081">
                  <c:v>36027074.251804002</c:v>
                </c:pt>
                <c:pt idx="14082">
                  <c:v>36075262.477869995</c:v>
                </c:pt>
                <c:pt idx="14083">
                  <c:v>36123228.190257005</c:v>
                </c:pt>
                <c:pt idx="14084">
                  <c:v>36170973.054700993</c:v>
                </c:pt>
                <c:pt idx="14085">
                  <c:v>36218498.717377</c:v>
                </c:pt>
                <c:pt idx="14086">
                  <c:v>36265806.805210002</c:v>
                </c:pt>
                <c:pt idx="14087">
                  <c:v>36312898.926183</c:v>
                </c:pt>
                <c:pt idx="14088">
                  <c:v>36359776.669633016</c:v>
                </c:pt>
                <c:pt idx="14089">
                  <c:v>36406441.606544003</c:v>
                </c:pt>
                <c:pt idx="14090">
                  <c:v>36452895.289838009</c:v>
                </c:pt>
                <c:pt idx="14091">
                  <c:v>36499139.254654005</c:v>
                </c:pt>
                <c:pt idx="14092">
                  <c:v>36545175.018623002</c:v>
                </c:pt>
                <c:pt idx="14093">
                  <c:v>36591004.082144998</c:v>
                </c:pt>
                <c:pt idx="14094">
                  <c:v>36636627.928645007</c:v>
                </c:pt>
                <c:pt idx="14095">
                  <c:v>36682048.024842001</c:v>
                </c:pt>
                <c:pt idx="14096">
                  <c:v>36727265.821001999</c:v>
                </c:pt>
                <c:pt idx="14097">
                  <c:v>36772282.751183003</c:v>
                </c:pt>
                <c:pt idx="14098">
                  <c:v>36817100.233489998</c:v>
                </c:pt>
                <c:pt idx="14099">
                  <c:v>36861719.670308001</c:v>
                </c:pt>
                <c:pt idx="14100">
                  <c:v>36906142.448545001</c:v>
                </c:pt>
                <c:pt idx="14101">
                  <c:v>36950369.939856</c:v>
                </c:pt>
                <c:pt idx="14102">
                  <c:v>36994403.500878997</c:v>
                </c:pt>
                <c:pt idx="14103">
                  <c:v>37038244.473453</c:v>
                </c:pt>
                <c:pt idx="14104">
                  <c:v>37081894.184836999</c:v>
                </c:pt>
                <c:pt idx="14105">
                  <c:v>37125353.947930001</c:v>
                </c:pt>
                <c:pt idx="14106">
                  <c:v>37168625.061475001</c:v>
                </c:pt>
                <c:pt idx="14107">
                  <c:v>37211708.810270995</c:v>
                </c:pt>
                <c:pt idx="14108">
                  <c:v>37254606.465375997</c:v>
                </c:pt>
                <c:pt idx="14109">
                  <c:v>37297319.284304</c:v>
                </c:pt>
                <c:pt idx="14110">
                  <c:v>37339848.511221997</c:v>
                </c:pt>
                <c:pt idx="14111">
                  <c:v>37382195.377145998</c:v>
                </c:pt>
                <c:pt idx="14112">
                  <c:v>37424361.100121997</c:v>
                </c:pt>
                <c:pt idx="14113">
                  <c:v>37466346.885419004</c:v>
                </c:pt>
                <c:pt idx="14114">
                  <c:v>37508153.925709002</c:v>
                </c:pt>
                <c:pt idx="14115">
                  <c:v>37549783.401242003</c:v>
                </c:pt>
                <c:pt idx="14116">
                  <c:v>37591236.48002699</c:v>
                </c:pt>
                <c:pt idx="14117">
                  <c:v>37632514.318001993</c:v>
                </c:pt>
                <c:pt idx="14118">
                  <c:v>37673618.059201002</c:v>
                </c:pt>
                <c:pt idx="14119">
                  <c:v>37714548.835927002</c:v>
                </c:pt>
                <c:pt idx="14120">
                  <c:v>37755307.768909007</c:v>
                </c:pt>
                <c:pt idx="14121">
                  <c:v>37795895.967465997</c:v>
                </c:pt>
                <c:pt idx="14122">
                  <c:v>37836314.529663004</c:v>
                </c:pt>
                <c:pt idx="14123">
                  <c:v>37876564.542468995</c:v>
                </c:pt>
                <c:pt idx="14124">
                  <c:v>37916647.081905998</c:v>
                </c:pt>
                <c:pt idx="14125">
                  <c:v>37956563.213200003</c:v>
                </c:pt>
                <c:pt idx="14126">
                  <c:v>37996313.990929998</c:v>
                </c:pt>
                <c:pt idx="14127">
                  <c:v>38035900.459170997</c:v>
                </c:pt>
                <c:pt idx="14128">
                  <c:v>38075323.651633009</c:v>
                </c:pt>
                <c:pt idx="14129">
                  <c:v>38114584.591809005</c:v>
                </c:pt>
                <c:pt idx="14130">
                  <c:v>38153684.293103009</c:v>
                </c:pt>
                <c:pt idx="14131">
                  <c:v>38192623.758971997</c:v>
                </c:pt>
                <c:pt idx="14132">
                  <c:v>38231403.983055994</c:v>
                </c:pt>
                <c:pt idx="14133">
                  <c:v>38270025.949305996</c:v>
                </c:pt>
                <c:pt idx="14134">
                  <c:v>38308490.632119</c:v>
                </c:pt>
                <c:pt idx="14135">
                  <c:v>38346798.996457003</c:v>
                </c:pt>
                <c:pt idx="14136">
                  <c:v>38384951.997975998</c:v>
                </c:pt>
                <c:pt idx="14137">
                  <c:v>38422950.583145998</c:v>
                </c:pt>
                <c:pt idx="14138">
                  <c:v>38460795.689369999</c:v>
                </c:pt>
                <c:pt idx="14139">
                  <c:v>38498488.24510701</c:v>
                </c:pt>
                <c:pt idx="14140">
                  <c:v>38536029.169980004</c:v>
                </c:pt>
                <c:pt idx="14141">
                  <c:v>38573419.374898002</c:v>
                </c:pt>
                <c:pt idx="14142">
                  <c:v>38610659.762162998</c:v>
                </c:pt>
                <c:pt idx="14143">
                  <c:v>38647751.225585006</c:v>
                </c:pt>
                <c:pt idx="14144">
                  <c:v>38684694.650585994</c:v>
                </c:pt>
                <c:pt idx="14145">
                  <c:v>38721490.914309993</c:v>
                </c:pt>
                <c:pt idx="14146">
                  <c:v>38758140.885727994</c:v>
                </c:pt>
                <c:pt idx="14147">
                  <c:v>38794645.425740011</c:v>
                </c:pt>
                <c:pt idx="14148">
                  <c:v>38831005.387279995</c:v>
                </c:pt>
                <c:pt idx="14149">
                  <c:v>38867221.615411997</c:v>
                </c:pt>
                <c:pt idx="14150">
                  <c:v>38903294.947433002</c:v>
                </c:pt>
                <c:pt idx="14151">
                  <c:v>38939226.212965995</c:v>
                </c:pt>
                <c:pt idx="14152">
                  <c:v>38975016.234061003</c:v>
                </c:pt>
                <c:pt idx="14153">
                  <c:v>39010665.825282</c:v>
                </c:pt>
                <c:pt idx="14154">
                  <c:v>39046175.793806002</c:v>
                </c:pt>
                <c:pt idx="14155">
                  <c:v>39081546.939511001</c:v>
                </c:pt>
                <c:pt idx="14156">
                  <c:v>39116780.055065997</c:v>
                </c:pt>
                <c:pt idx="14157">
                  <c:v>39151875.926019996</c:v>
                </c:pt>
                <c:pt idx="14158">
                  <c:v>39186835.33089</c:v>
                </c:pt>
                <c:pt idx="14159">
                  <c:v>39221659.041243009</c:v>
                </c:pt>
                <c:pt idx="14160">
                  <c:v>39256347.821783997</c:v>
                </c:pt>
                <c:pt idx="14161">
                  <c:v>39290902.430438004</c:v>
                </c:pt>
                <c:pt idx="14162">
                  <c:v>39325323.618432999</c:v>
                </c:pt>
                <c:pt idx="14163">
                  <c:v>39359612.130376004</c:v>
                </c:pt>
                <c:pt idx="14164">
                  <c:v>39393768.704338007</c:v>
                </c:pt>
                <c:pt idx="14165">
                  <c:v>39427794.071928002</c:v>
                </c:pt>
                <c:pt idx="14166">
                  <c:v>39461688.958372995</c:v>
                </c:pt>
                <c:pt idx="14167">
                  <c:v>39495454.082591996</c:v>
                </c:pt>
                <c:pt idx="14168">
                  <c:v>39529090.157269001</c:v>
                </c:pt>
                <c:pt idx="14169">
                  <c:v>39562597.888931997</c:v>
                </c:pt>
                <c:pt idx="14170">
                  <c:v>39595977.978018001</c:v>
                </c:pt>
                <c:pt idx="14171">
                  <c:v>39629231.118951999</c:v>
                </c:pt>
                <c:pt idx="14172">
                  <c:v>39662358.000211999</c:v>
                </c:pt>
                <c:pt idx="14173">
                  <c:v>39695359.304398</c:v>
                </c:pt>
                <c:pt idx="14174">
                  <c:v>39728235.708306</c:v>
                </c:pt>
                <c:pt idx="14175">
                  <c:v>39760987.882987991</c:v>
                </c:pt>
                <c:pt idx="14176">
                  <c:v>39793616.493823998</c:v>
                </c:pt>
                <c:pt idx="14177">
                  <c:v>39826122.200584002</c:v>
                </c:pt>
                <c:pt idx="14178">
                  <c:v>39858505.657491997</c:v>
                </c:pt>
                <c:pt idx="14179">
                  <c:v>39890767.513294004</c:v>
                </c:pt>
                <c:pt idx="14180">
                  <c:v>39922908.411314994</c:v>
                </c:pt>
                <c:pt idx="14181">
                  <c:v>39954928.989521995</c:v>
                </c:pt>
                <c:pt idx="14182">
                  <c:v>39986829.880587995</c:v>
                </c:pt>
                <c:pt idx="14183">
                  <c:v>40018611.711948007</c:v>
                </c:pt>
                <c:pt idx="14184">
                  <c:v>40050275.105861001</c:v>
                </c:pt>
                <c:pt idx="14185">
                  <c:v>40081820.679462999</c:v>
                </c:pt>
                <c:pt idx="14186">
                  <c:v>40113249.044831999</c:v>
                </c:pt>
                <c:pt idx="14187">
                  <c:v>40144560.809039004</c:v>
                </c:pt>
                <c:pt idx="14188">
                  <c:v>40175756.574204005</c:v>
                </c:pt>
                <c:pt idx="14189">
                  <c:v>40206836.937555</c:v>
                </c:pt>
                <c:pt idx="14190">
                  <c:v>40237802.491475001</c:v>
                </c:pt>
                <c:pt idx="14191">
                  <c:v>40268653.823564999</c:v>
                </c:pt>
                <c:pt idx="14192">
                  <c:v>40299391.516686991</c:v>
                </c:pt>
                <c:pt idx="14193">
                  <c:v>40330016.149024002</c:v>
                </c:pt>
                <c:pt idx="14194">
                  <c:v>40360528.294123009</c:v>
                </c:pt>
                <c:pt idx="14195">
                  <c:v>40390928.520956002</c:v>
                </c:pt>
                <c:pt idx="14196">
                  <c:v>40421217.393959001</c:v>
                </c:pt>
                <c:pt idx="14197">
                  <c:v>40451395.473088004</c:v>
                </c:pt>
                <c:pt idx="14198">
                  <c:v>40481463.313865989</c:v>
                </c:pt>
                <c:pt idx="14199">
                  <c:v>40511421.467430003</c:v>
                </c:pt>
                <c:pt idx="14200">
                  <c:v>40541270.480577998</c:v>
                </c:pt>
                <c:pt idx="14201">
                  <c:v>40571010.895815998</c:v>
                </c:pt>
                <c:pt idx="14202">
                  <c:v>40600643.251405001</c:v>
                </c:pt>
                <c:pt idx="14203">
                  <c:v>40630168.081404999</c:v>
                </c:pt>
                <c:pt idx="14204">
                  <c:v>40659585.915717997</c:v>
                </c:pt>
                <c:pt idx="14205">
                  <c:v>40688897.280135006</c:v>
                </c:pt>
                <c:pt idx="14206">
                  <c:v>40718102.696379997</c:v>
                </c:pt>
                <c:pt idx="14207">
                  <c:v>40747202.682148002</c:v>
                </c:pt>
                <c:pt idx="14208">
                  <c:v>40776197.751153007</c:v>
                </c:pt>
                <c:pt idx="14209">
                  <c:v>40805088.413167</c:v>
                </c:pt>
                <c:pt idx="14210">
                  <c:v>40833875.174060002</c:v>
                </c:pt>
                <c:pt idx="14211">
                  <c:v>40862558.535843007</c:v>
                </c:pt>
                <c:pt idx="14212">
                  <c:v>40891138.996707998</c:v>
                </c:pt>
                <c:pt idx="14213">
                  <c:v>40919617.051067002</c:v>
                </c:pt>
                <c:pt idx="14214">
                  <c:v>40947993.189588003</c:v>
                </c:pt>
                <c:pt idx="14215">
                  <c:v>40976267.899240009</c:v>
                </c:pt>
                <c:pt idx="14216">
                  <c:v>41004441.663325995</c:v>
                </c:pt>
                <c:pt idx="14217">
                  <c:v>41032514.961522996</c:v>
                </c:pt>
                <c:pt idx="14218">
                  <c:v>41060488.269916005</c:v>
                </c:pt>
                <c:pt idx="14219">
                  <c:v>41088362.061039008</c:v>
                </c:pt>
                <c:pt idx="14220">
                  <c:v>41116136.803907998</c:v>
                </c:pt>
                <c:pt idx="14221">
                  <c:v>41143812.964058004</c:v>
                </c:pt>
                <c:pt idx="14222">
                  <c:v>41171391.003578</c:v>
                </c:pt>
                <c:pt idx="14223">
                  <c:v>41198871.381145</c:v>
                </c:pt>
                <c:pt idx="14224">
                  <c:v>41226254.552058995</c:v>
                </c:pt>
                <c:pt idx="14225">
                  <c:v>41253540.968277007</c:v>
                </c:pt>
                <c:pt idx="14226">
                  <c:v>41280731.078446001</c:v>
                </c:pt>
                <c:pt idx="14227">
                  <c:v>41307825.327935003</c:v>
                </c:pt>
                <c:pt idx="14228">
                  <c:v>41334824.158872992</c:v>
                </c:pt>
                <c:pt idx="14229">
                  <c:v>41361728.010171995</c:v>
                </c:pt>
                <c:pt idx="14230">
                  <c:v>41388537.317566991</c:v>
                </c:pt>
                <c:pt idx="14231">
                  <c:v>41415252.513642997</c:v>
                </c:pt>
                <c:pt idx="14232">
                  <c:v>41441874.027868003</c:v>
                </c:pt>
                <c:pt idx="14233">
                  <c:v>41468402.286623001</c:v>
                </c:pt>
                <c:pt idx="14234">
                  <c:v>41494837.713231005</c:v>
                </c:pt>
                <c:pt idx="14235">
                  <c:v>41521180.727989003</c:v>
                </c:pt>
                <c:pt idx="14236">
                  <c:v>41547431.748196006</c:v>
                </c:pt>
                <c:pt idx="14237">
                  <c:v>41573591.188183002</c:v>
                </c:pt>
                <c:pt idx="14238">
                  <c:v>41599659.459341995</c:v>
                </c:pt>
                <c:pt idx="14239">
                  <c:v>41625636.970151998</c:v>
                </c:pt>
                <c:pt idx="14240">
                  <c:v>41651524.126211002</c:v>
                </c:pt>
                <c:pt idx="14241">
                  <c:v>41677321.330259003</c:v>
                </c:pt>
                <c:pt idx="14242">
                  <c:v>41703028.982212991</c:v>
                </c:pt>
                <c:pt idx="14243">
                  <c:v>41728647.479183003</c:v>
                </c:pt>
                <c:pt idx="14244">
                  <c:v>41754177.215509005</c:v>
                </c:pt>
                <c:pt idx="14245">
                  <c:v>41779618.582781985</c:v>
                </c:pt>
                <c:pt idx="14246">
                  <c:v>41804971.969871998</c:v>
                </c:pt>
                <c:pt idx="14247">
                  <c:v>41830237.762952</c:v>
                </c:pt>
                <c:pt idx="14248">
                  <c:v>41855416.345525995</c:v>
                </c:pt>
                <c:pt idx="14249">
                  <c:v>41880508.098451003</c:v>
                </c:pt>
                <c:pt idx="14250">
                  <c:v>41905513.399966002</c:v>
                </c:pt>
                <c:pt idx="14251">
                  <c:v>41930432.625712</c:v>
                </c:pt>
                <c:pt idx="14252">
                  <c:v>41955266.148760997</c:v>
                </c:pt>
                <c:pt idx="14253">
                  <c:v>41980014.339636005</c:v>
                </c:pt>
                <c:pt idx="14254">
                  <c:v>42004677.566335</c:v>
                </c:pt>
                <c:pt idx="14255">
                  <c:v>42029256.194359004</c:v>
                </c:pt>
                <c:pt idx="14256">
                  <c:v>42053750.586729996</c:v>
                </c:pt>
                <c:pt idx="14257">
                  <c:v>42078161.104015</c:v>
                </c:pt>
                <c:pt idx="14258">
                  <c:v>42102488.104350001</c:v>
                </c:pt>
                <c:pt idx="14259">
                  <c:v>42126731.94346299</c:v>
                </c:pt>
                <c:pt idx="14260">
                  <c:v>42150892.974694006</c:v>
                </c:pt>
                <c:pt idx="14261">
                  <c:v>42174971.549015999</c:v>
                </c:pt>
                <c:pt idx="14262">
                  <c:v>42198968.015061997</c:v>
                </c:pt>
                <c:pt idx="14263">
                  <c:v>42222882.719138011</c:v>
                </c:pt>
                <c:pt idx="14264">
                  <c:v>42246716.005253009</c:v>
                </c:pt>
                <c:pt idx="14265">
                  <c:v>42270468.215133004</c:v>
                </c:pt>
                <c:pt idx="14266">
                  <c:v>42294139.688246004</c:v>
                </c:pt>
                <c:pt idx="14267">
                  <c:v>42317730.761817008</c:v>
                </c:pt>
                <c:pt idx="14268">
                  <c:v>42341241.770856999</c:v>
                </c:pt>
                <c:pt idx="14269">
                  <c:v>42364673.048171997</c:v>
                </c:pt>
                <c:pt idx="14270">
                  <c:v>42388024.924394004</c:v>
                </c:pt>
                <c:pt idx="14271">
                  <c:v>42411297.727989003</c:v>
                </c:pt>
                <c:pt idx="14272">
                  <c:v>42434491.785287008</c:v>
                </c:pt>
                <c:pt idx="14273">
                  <c:v>42457607.420494005</c:v>
                </c:pt>
                <c:pt idx="14274">
                  <c:v>42480644.955711991</c:v>
                </c:pt>
                <c:pt idx="14275">
                  <c:v>42503604.710959002</c:v>
                </c:pt>
                <c:pt idx="14276">
                  <c:v>42526487.004189</c:v>
                </c:pt>
                <c:pt idx="14277">
                  <c:v>42549292.151304998</c:v>
                </c:pt>
                <c:pt idx="14278">
                  <c:v>42572020.466180995</c:v>
                </c:pt>
                <c:pt idx="14279">
                  <c:v>42594672.260681003</c:v>
                </c:pt>
                <c:pt idx="14280">
                  <c:v>42617247.844671004</c:v>
                </c:pt>
                <c:pt idx="14281">
                  <c:v>42639747.526042998</c:v>
                </c:pt>
                <c:pt idx="14282">
                  <c:v>42662171.610725991</c:v>
                </c:pt>
                <c:pt idx="14283">
                  <c:v>42684520.402709991</c:v>
                </c:pt>
                <c:pt idx="14284">
                  <c:v>42706794.204055004</c:v>
                </c:pt>
                <c:pt idx="14285">
                  <c:v>42728993.314913996</c:v>
                </c:pt>
                <c:pt idx="14286">
                  <c:v>42751118.033546001</c:v>
                </c:pt>
                <c:pt idx="14287">
                  <c:v>42773168.656332992</c:v>
                </c:pt>
                <c:pt idx="14288">
                  <c:v>42795145.477798</c:v>
                </c:pt>
                <c:pt idx="14289">
                  <c:v>42817048.79061801</c:v>
                </c:pt>
                <c:pt idx="14290">
                  <c:v>42838878.885641001</c:v>
                </c:pt>
                <c:pt idx="14291">
                  <c:v>42860636.051903002</c:v>
                </c:pt>
                <c:pt idx="14292">
                  <c:v>42882320.576641001</c:v>
                </c:pt>
                <c:pt idx="14293">
                  <c:v>42903932.745309003</c:v>
                </c:pt>
                <c:pt idx="14294">
                  <c:v>42925472.841596</c:v>
                </c:pt>
                <c:pt idx="14295">
                  <c:v>42946941.147434011</c:v>
                </c:pt>
                <c:pt idx="14296">
                  <c:v>42968337.94302199</c:v>
                </c:pt>
                <c:pt idx="14297">
                  <c:v>42989663.506832004</c:v>
                </c:pt>
                <c:pt idx="14298">
                  <c:v>43010918.115629002</c:v>
                </c:pt>
                <c:pt idx="14299">
                  <c:v>43032102.044484995</c:v>
                </c:pt>
                <c:pt idx="14300">
                  <c:v>43053215.566787995</c:v>
                </c:pt>
                <c:pt idx="14301">
                  <c:v>43074258.954263002</c:v>
                </c:pt>
                <c:pt idx="14302">
                  <c:v>43095232.476979993</c:v>
                </c:pt>
                <c:pt idx="14303">
                  <c:v>43116136.403373994</c:v>
                </c:pt>
                <c:pt idx="14304">
                  <c:v>43136971.000250004</c:v>
                </c:pt>
                <c:pt idx="14305">
                  <c:v>43157736.532804996</c:v>
                </c:pt>
                <c:pt idx="14306">
                  <c:v>43178433.264637016</c:v>
                </c:pt>
                <c:pt idx="14307">
                  <c:v>43199061.45775599</c:v>
                </c:pt>
                <c:pt idx="14308">
                  <c:v>43219621.372603998</c:v>
                </c:pt>
                <c:pt idx="14309">
                  <c:v>43240113.268060006</c:v>
                </c:pt>
                <c:pt idx="14310">
                  <c:v>43260537.401458003</c:v>
                </c:pt>
                <c:pt idx="14311">
                  <c:v>43280894.028597005</c:v>
                </c:pt>
                <c:pt idx="14312">
                  <c:v>43301183.403755993</c:v>
                </c:pt>
                <c:pt idx="14313">
                  <c:v>43321405.779702999</c:v>
                </c:pt>
                <c:pt idx="14314">
                  <c:v>43341561.407710992</c:v>
                </c:pt>
                <c:pt idx="14315">
                  <c:v>43361650.537565</c:v>
                </c:pt>
                <c:pt idx="14316">
                  <c:v>43381673.417580992</c:v>
                </c:pt>
                <c:pt idx="14317">
                  <c:v>43401630.294610009</c:v>
                </c:pt>
                <c:pt idx="14318">
                  <c:v>43421521.414057001</c:v>
                </c:pt>
                <c:pt idx="14319">
                  <c:v>43441347.019885994</c:v>
                </c:pt>
                <c:pt idx="14320">
                  <c:v>43461107.354639001</c:v>
                </c:pt>
                <c:pt idx="14321">
                  <c:v>43480802.659439005</c:v>
                </c:pt>
                <c:pt idx="14322">
                  <c:v>43500433.174008004</c:v>
                </c:pt>
                <c:pt idx="14323">
                  <c:v>43519999.136673003</c:v>
                </c:pt>
                <c:pt idx="14324">
                  <c:v>43539500.784382991</c:v>
                </c:pt>
                <c:pt idx="14325">
                  <c:v>43558938.352714986</c:v>
                </c:pt>
                <c:pt idx="14326">
                  <c:v>43578312.075883999</c:v>
                </c:pt>
                <c:pt idx="14327">
                  <c:v>43597622.186759993</c:v>
                </c:pt>
                <c:pt idx="14328">
                  <c:v>43616868.916871987</c:v>
                </c:pt>
                <c:pt idx="14329">
                  <c:v>43636052.496422991</c:v>
                </c:pt>
                <c:pt idx="14330">
                  <c:v>43655173.154296003</c:v>
                </c:pt>
                <c:pt idx="14331">
                  <c:v>43674231.118069001</c:v>
                </c:pt>
                <c:pt idx="14332">
                  <c:v>43693226.614023</c:v>
                </c:pt>
                <c:pt idx="14333">
                  <c:v>43712159.867150001</c:v>
                </c:pt>
                <c:pt idx="14334">
                  <c:v>43731031.101169005</c:v>
                </c:pt>
                <c:pt idx="14335">
                  <c:v>43749840.538526997</c:v>
                </c:pt>
                <c:pt idx="14336">
                  <c:v>43768588.400417998</c:v>
                </c:pt>
                <c:pt idx="14337">
                  <c:v>43787274.906785987</c:v>
                </c:pt>
                <c:pt idx="14338">
                  <c:v>43805900.276339002</c:v>
                </c:pt>
                <c:pt idx="14339">
                  <c:v>43824464.726555005</c:v>
                </c:pt>
                <c:pt idx="14340">
                  <c:v>43842968.473694004</c:v>
                </c:pt>
                <c:pt idx="14341">
                  <c:v>43861411.732804999</c:v>
                </c:pt>
                <c:pt idx="14342">
                  <c:v>43879794.717738003</c:v>
                </c:pt>
                <c:pt idx="14343">
                  <c:v>43898117.641152002</c:v>
                </c:pt>
                <c:pt idx="14344">
                  <c:v>43916380.714523003</c:v>
                </c:pt>
                <c:pt idx="14345">
                  <c:v>43934584.148152001</c:v>
                </c:pt>
                <c:pt idx="14346">
                  <c:v>43952728.151179999</c:v>
                </c:pt>
                <c:pt idx="14347">
                  <c:v>43970812.931588002</c:v>
                </c:pt>
                <c:pt idx="14348">
                  <c:v>43988838.696214005</c:v>
                </c:pt>
                <c:pt idx="14349">
                  <c:v>44006805.650753997</c:v>
                </c:pt>
                <c:pt idx="14350">
                  <c:v>44024713.999776997</c:v>
                </c:pt>
                <c:pt idx="14351">
                  <c:v>44042563.946730994</c:v>
                </c:pt>
                <c:pt idx="14352">
                  <c:v>44060355.693949006</c:v>
                </c:pt>
                <c:pt idx="14353">
                  <c:v>44078089.442660995</c:v>
                </c:pt>
                <c:pt idx="14354">
                  <c:v>44095765.393001996</c:v>
                </c:pt>
                <c:pt idx="14355">
                  <c:v>44113383.744015001</c:v>
                </c:pt>
                <c:pt idx="14356">
                  <c:v>44130944.693668008</c:v>
                </c:pt>
                <c:pt idx="14357">
                  <c:v>44148448.438851997</c:v>
                </c:pt>
                <c:pt idx="14358">
                  <c:v>44165895.175399005</c:v>
                </c:pt>
                <c:pt idx="14359">
                  <c:v>44183285.098080002</c:v>
                </c:pt>
                <c:pt idx="14360">
                  <c:v>44200618.400619999</c:v>
                </c:pt>
                <c:pt idx="14361">
                  <c:v>44217895.275704004</c:v>
                </c:pt>
                <c:pt idx="14362">
                  <c:v>44235115.914981991</c:v>
                </c:pt>
                <c:pt idx="14363">
                  <c:v>44252280.509079002</c:v>
                </c:pt>
                <c:pt idx="14364">
                  <c:v>44269389.247602001</c:v>
                </c:pt>
                <c:pt idx="14365">
                  <c:v>44286442.319148004</c:v>
                </c:pt>
                <c:pt idx="14366">
                  <c:v>44303439.911310993</c:v>
                </c:pt>
                <c:pt idx="14367">
                  <c:v>44320382.210685998</c:v>
                </c:pt>
                <c:pt idx="14368">
                  <c:v>44337269.402883992</c:v>
                </c:pt>
                <c:pt idx="14369">
                  <c:v>44354101.672530003</c:v>
                </c:pt>
                <c:pt idx="14370">
                  <c:v>44370879.203276999</c:v>
                </c:pt>
                <c:pt idx="14371">
                  <c:v>44387602.177809</c:v>
                </c:pt>
                <c:pt idx="14372">
                  <c:v>44404270.777851999</c:v>
                </c:pt>
                <c:pt idx="14373">
                  <c:v>44420885.184175</c:v>
                </c:pt>
                <c:pt idx="14374">
                  <c:v>44437445.576601997</c:v>
                </c:pt>
                <c:pt idx="14375">
                  <c:v>44453952.134016998</c:v>
                </c:pt>
                <c:pt idx="14376">
                  <c:v>44470405.034369998</c:v>
                </c:pt>
                <c:pt idx="14377">
                  <c:v>44486804.454685993</c:v>
                </c:pt>
                <c:pt idx="14378">
                  <c:v>44503150.571066998</c:v>
                </c:pt>
                <c:pt idx="14379">
                  <c:v>44519443.558704004</c:v>
                </c:pt>
                <c:pt idx="14380">
                  <c:v>44535683.591879003</c:v>
                </c:pt>
                <c:pt idx="14381">
                  <c:v>44551870.843974993</c:v>
                </c:pt>
                <c:pt idx="14382">
                  <c:v>44568005.487479992</c:v>
                </c:pt>
                <c:pt idx="14383">
                  <c:v>44584087.69399301</c:v>
                </c:pt>
                <c:pt idx="14384">
                  <c:v>44600117.634233005</c:v>
                </c:pt>
                <c:pt idx="14385">
                  <c:v>44616095.478042997</c:v>
                </c:pt>
                <c:pt idx="14386">
                  <c:v>44632021.394395001</c:v>
                </c:pt>
                <c:pt idx="14387">
                  <c:v>44647895.551399</c:v>
                </c:pt>
                <c:pt idx="14388">
                  <c:v>44663718.11630699</c:v>
                </c:pt>
                <c:pt idx="14389">
                  <c:v>44679489.255520999</c:v>
                </c:pt>
                <c:pt idx="14390">
                  <c:v>44695209.134596005</c:v>
                </c:pt>
                <c:pt idx="14391">
                  <c:v>44710877.918246999</c:v>
                </c:pt>
                <c:pt idx="14392">
                  <c:v>44726495.770358011</c:v>
                </c:pt>
                <c:pt idx="14393">
                  <c:v>44742062.853980988</c:v>
                </c:pt>
                <c:pt idx="14394">
                  <c:v>44757579.331349999</c:v>
                </c:pt>
                <c:pt idx="14395">
                  <c:v>44773045.363877997</c:v>
                </c:pt>
                <c:pt idx="14396">
                  <c:v>44788461.112170994</c:v>
                </c:pt>
                <c:pt idx="14397">
                  <c:v>44803826.736025997</c:v>
                </c:pt>
                <c:pt idx="14398">
                  <c:v>44819142.394442998</c:v>
                </c:pt>
                <c:pt idx="14399">
                  <c:v>44834408.245625004</c:v>
                </c:pt>
                <c:pt idx="14400">
                  <c:v>44849624.446988992</c:v>
                </c:pt>
                <c:pt idx="14401">
                  <c:v>44864791.155165002</c:v>
                </c:pt>
                <c:pt idx="14402">
                  <c:v>44879908.526006997</c:v>
                </c:pt>
                <c:pt idx="14403">
                  <c:v>44894976.714594007</c:v>
                </c:pt>
                <c:pt idx="14404">
                  <c:v>44909995.875240006</c:v>
                </c:pt>
                <c:pt idx="14405">
                  <c:v>44924966.161493011</c:v>
                </c:pt>
                <c:pt idx="14406">
                  <c:v>44939887.726147011</c:v>
                </c:pt>
                <c:pt idx="14407">
                  <c:v>44954760.721240014</c:v>
                </c:pt>
                <c:pt idx="14408">
                  <c:v>44969585.298066005</c:v>
                </c:pt>
                <c:pt idx="14409">
                  <c:v>44984361.607173003</c:v>
                </c:pt>
                <c:pt idx="14410">
                  <c:v>44999089.798377007</c:v>
                </c:pt>
                <c:pt idx="14411">
                  <c:v>45013770.020755999</c:v>
                </c:pt>
                <c:pt idx="14412">
                  <c:v>45028402.422663003</c:v>
                </c:pt>
                <c:pt idx="14413">
                  <c:v>45042987.151730001</c:v>
                </c:pt>
                <c:pt idx="14414">
                  <c:v>45057524.354867995</c:v>
                </c:pt>
                <c:pt idx="14415">
                  <c:v>45072014.178277008</c:v>
                </c:pt>
                <c:pt idx="14416">
                  <c:v>45086456.767448008</c:v>
                </c:pt>
                <c:pt idx="14417">
                  <c:v>45100852.267168008</c:v>
                </c:pt>
                <c:pt idx="14418">
                  <c:v>45115200.821525</c:v>
                </c:pt>
                <c:pt idx="14419">
                  <c:v>45129502.573913999</c:v>
                </c:pt>
                <c:pt idx="14420">
                  <c:v>45143757.667039007</c:v>
                </c:pt>
                <c:pt idx="14421">
                  <c:v>45157966.242918</c:v>
                </c:pt>
                <c:pt idx="14422">
                  <c:v>45172128.442889996</c:v>
                </c:pt>
                <c:pt idx="14423">
                  <c:v>45186244.407615997</c:v>
                </c:pt>
                <c:pt idx="14424">
                  <c:v>45200314.277085997</c:v>
                </c:pt>
                <c:pt idx="14425">
                  <c:v>45214338.190622002</c:v>
                </c:pt>
                <c:pt idx="14426">
                  <c:v>45228316.286882989</c:v>
                </c:pt>
                <c:pt idx="14427">
                  <c:v>45242248.703869998</c:v>
                </c:pt>
                <c:pt idx="14428">
                  <c:v>45256135.578928001</c:v>
                </c:pt>
                <c:pt idx="14429">
                  <c:v>45269977.048751995</c:v>
                </c:pt>
                <c:pt idx="14430">
                  <c:v>45283773.249391004</c:v>
                </c:pt>
                <c:pt idx="14431">
                  <c:v>45297524.316251993</c:v>
                </c:pt>
                <c:pt idx="14432">
                  <c:v>45311230.384104997</c:v>
                </c:pt>
                <c:pt idx="14433">
                  <c:v>45324891.587084994</c:v>
                </c:pt>
                <c:pt idx="14434">
                  <c:v>45338508.058699004</c:v>
                </c:pt>
                <c:pt idx="14435">
                  <c:v>45352079.931824997</c:v>
                </c:pt>
                <c:pt idx="14436">
                  <c:v>45365607.338722989</c:v>
                </c:pt>
                <c:pt idx="14437">
                  <c:v>45379090.411034003</c:v>
                </c:pt>
                <c:pt idx="14438">
                  <c:v>45392529.279785</c:v>
                </c:pt>
                <c:pt idx="14439">
                  <c:v>45405924.075394005</c:v>
                </c:pt>
                <c:pt idx="14440">
                  <c:v>45419274.927671</c:v>
                </c:pt>
                <c:pt idx="14441">
                  <c:v>45432581.965828001</c:v>
                </c:pt>
                <c:pt idx="14442">
                  <c:v>45445845.318473995</c:v>
                </c:pt>
                <c:pt idx="14443">
                  <c:v>45459065.113627002</c:v>
                </c:pt>
                <c:pt idx="14444">
                  <c:v>45472241.478711993</c:v>
                </c:pt>
                <c:pt idx="14445">
                  <c:v>45485374.540569</c:v>
                </c:pt>
                <c:pt idx="14446">
                  <c:v>45498464.425454006</c:v>
                </c:pt>
                <c:pt idx="14447">
                  <c:v>45511511.259042002</c:v>
                </c:pt>
                <c:pt idx="14448">
                  <c:v>45524515.166435003</c:v>
                </c:pt>
                <c:pt idx="14449">
                  <c:v>45537476.272158004</c:v>
                </c:pt>
                <c:pt idx="14450">
                  <c:v>45550394.700172</c:v>
                </c:pt>
                <c:pt idx="14451">
                  <c:v>45563270.573869996</c:v>
                </c:pt>
                <c:pt idx="14452">
                  <c:v>45576104.016084991</c:v>
                </c:pt>
                <c:pt idx="14453">
                  <c:v>45588895.149089001</c:v>
                </c:pt>
                <c:pt idx="14454">
                  <c:v>45601644.094601005</c:v>
                </c:pt>
                <c:pt idx="14455">
                  <c:v>45614350.97378999</c:v>
                </c:pt>
                <c:pt idx="14456">
                  <c:v>45627015.907274999</c:v>
                </c:pt>
                <c:pt idx="14457">
                  <c:v>45639639.015131004</c:v>
                </c:pt>
                <c:pt idx="14458">
                  <c:v>45652220.416891992</c:v>
                </c:pt>
                <c:pt idx="14459">
                  <c:v>45664760.231554009</c:v>
                </c:pt>
                <c:pt idx="14460">
                  <c:v>45677258.577578001</c:v>
                </c:pt>
                <c:pt idx="14461">
                  <c:v>45689715.572896004</c:v>
                </c:pt>
                <c:pt idx="14462">
                  <c:v>45702131.334908001</c:v>
                </c:pt>
                <c:pt idx="14463">
                  <c:v>45714505.980493002</c:v>
                </c:pt>
                <c:pt idx="14464">
                  <c:v>45726839.626006998</c:v>
                </c:pt>
                <c:pt idx="14465">
                  <c:v>45739132.387286991</c:v>
                </c:pt>
                <c:pt idx="14466">
                  <c:v>45751384.379655011</c:v>
                </c:pt>
                <c:pt idx="14467">
                  <c:v>45763595.717921995</c:v>
                </c:pt>
                <c:pt idx="14468">
                  <c:v>45775766.51638899</c:v>
                </c:pt>
                <c:pt idx="14469">
                  <c:v>45787896.888850994</c:v>
                </c:pt>
                <c:pt idx="14470">
                  <c:v>45799986.948600002</c:v>
                </c:pt>
                <c:pt idx="14471">
                  <c:v>45812036.808430001</c:v>
                </c:pt>
                <c:pt idx="14472">
                  <c:v>45824046.580637008</c:v>
                </c:pt>
                <c:pt idx="14473">
                  <c:v>45836016.377020992</c:v>
                </c:pt>
                <c:pt idx="14474">
                  <c:v>45847946.308894999</c:v>
                </c:pt>
                <c:pt idx="14475">
                  <c:v>45859836.48708199</c:v>
                </c:pt>
                <c:pt idx="14476">
                  <c:v>45871687.021920003</c:v>
                </c:pt>
                <c:pt idx="14477">
                  <c:v>45883498.023265004</c:v>
                </c:pt>
                <c:pt idx="14478">
                  <c:v>45895269.600495003</c:v>
                </c:pt>
                <c:pt idx="14479">
                  <c:v>45907001.862508997</c:v>
                </c:pt>
                <c:pt idx="14480">
                  <c:v>45918694.917737</c:v>
                </c:pt>
                <c:pt idx="14481">
                  <c:v>45930348.874132998</c:v>
                </c:pt>
                <c:pt idx="14482">
                  <c:v>45941963.839185998</c:v>
                </c:pt>
                <c:pt idx="14483">
                  <c:v>45953539.919920996</c:v>
                </c:pt>
                <c:pt idx="14484">
                  <c:v>45965077.222898006</c:v>
                </c:pt>
                <c:pt idx="14485">
                  <c:v>45976575.854218997</c:v>
                </c:pt>
                <c:pt idx="14486">
                  <c:v>45988035.919528</c:v>
                </c:pt>
                <c:pt idx="14487">
                  <c:v>45999457.524015002</c:v>
                </c:pt>
                <c:pt idx="14488">
                  <c:v>46010840.772419997</c:v>
                </c:pt>
                <c:pt idx="14489">
                  <c:v>46022185.769032009</c:v>
                </c:pt>
                <c:pt idx="14490">
                  <c:v>46033492.617695004</c:v>
                </c:pt>
                <c:pt idx="14491">
                  <c:v>46044761.421808004</c:v>
                </c:pt>
                <c:pt idx="14492">
                  <c:v>46055992.284330003</c:v>
                </c:pt>
                <c:pt idx="14493">
                  <c:v>46067185.307780989</c:v>
                </c:pt>
                <c:pt idx="14494">
                  <c:v>46078340.594247006</c:v>
                </c:pt>
                <c:pt idx="14495">
                  <c:v>46089458.245375998</c:v>
                </c:pt>
                <c:pt idx="14496">
                  <c:v>46100538.362389989</c:v>
                </c:pt>
                <c:pt idx="14497">
                  <c:v>46111581.046078995</c:v>
                </c:pt>
                <c:pt idx="14498">
                  <c:v>46122586.396809995</c:v>
                </c:pt>
                <c:pt idx="14499">
                  <c:v>46133554.514523998</c:v>
                </c:pt>
                <c:pt idx="14500">
                  <c:v>46144485.498741999</c:v>
                </c:pt>
                <c:pt idx="14501">
                  <c:v>46155379.448565997</c:v>
                </c:pt>
                <c:pt idx="14502">
                  <c:v>46166236.462683</c:v>
                </c:pt>
                <c:pt idx="14503">
                  <c:v>46177056.639365003</c:v>
                </c:pt>
                <c:pt idx="14504">
                  <c:v>46187840.07647299</c:v>
                </c:pt>
                <c:pt idx="14505">
                  <c:v>46198586.871458001</c:v>
                </c:pt>
                <c:pt idx="14506">
                  <c:v>46209297.121366002</c:v>
                </c:pt>
                <c:pt idx="14507">
                  <c:v>46219970.922836997</c:v>
                </c:pt>
                <c:pt idx="14508">
                  <c:v>46230608.372108996</c:v>
                </c:pt>
                <c:pt idx="14509">
                  <c:v>46241209.565021001</c:v>
                </c:pt>
                <c:pt idx="14510">
                  <c:v>46251774.597014003</c:v>
                </c:pt>
                <c:pt idx="14511">
                  <c:v>46262303.563134007</c:v>
                </c:pt>
                <c:pt idx="14512">
                  <c:v>46272796.558032997</c:v>
                </c:pt>
                <c:pt idx="14513">
                  <c:v>46283253.675972998</c:v>
                </c:pt>
                <c:pt idx="14514">
                  <c:v>46293675.01082699</c:v>
                </c:pt>
                <c:pt idx="14515">
                  <c:v>46304060.656080991</c:v>
                </c:pt>
                <c:pt idx="14516">
                  <c:v>46314410.704838008</c:v>
                </c:pt>
                <c:pt idx="14517">
                  <c:v>46324725.249818005</c:v>
                </c:pt>
                <c:pt idx="14518">
                  <c:v>46335004.383361988</c:v>
                </c:pt>
                <c:pt idx="14519">
                  <c:v>46345248.197431006</c:v>
                </c:pt>
                <c:pt idx="14520">
                  <c:v>46355456.783611998</c:v>
                </c:pt>
                <c:pt idx="14521">
                  <c:v>46365630.233116999</c:v>
                </c:pt>
                <c:pt idx="14522">
                  <c:v>46375768.636788994</c:v>
                </c:pt>
                <c:pt idx="14523">
                  <c:v>46385872.085099004</c:v>
                </c:pt>
                <c:pt idx="14524">
                  <c:v>46395940.668152004</c:v>
                </c:pt>
                <c:pt idx="14525">
                  <c:v>46405974.475685999</c:v>
                </c:pt>
                <c:pt idx="14526">
                  <c:v>46415973.597076997</c:v>
                </c:pt>
                <c:pt idx="14527">
                  <c:v>46425938.121340007</c:v>
                </c:pt>
                <c:pt idx="14528">
                  <c:v>46435868.137129001</c:v>
                </c:pt>
                <c:pt idx="14529">
                  <c:v>46445763.732741997</c:v>
                </c:pt>
                <c:pt idx="14530">
                  <c:v>46455624.996119998</c:v>
                </c:pt>
                <c:pt idx="14531">
                  <c:v>46465452.014853999</c:v>
                </c:pt>
                <c:pt idx="14532">
                  <c:v>46475244.876177996</c:v>
                </c:pt>
                <c:pt idx="14533">
                  <c:v>46485003.666981995</c:v>
                </c:pt>
                <c:pt idx="14534">
                  <c:v>46494728.473804995</c:v>
                </c:pt>
                <c:pt idx="14535">
                  <c:v>46504419.382840991</c:v>
                </c:pt>
                <c:pt idx="14536">
                  <c:v>46514076.479941003</c:v>
                </c:pt>
                <c:pt idx="14537">
                  <c:v>46523699.850611992</c:v>
                </c:pt>
                <c:pt idx="14538">
                  <c:v>46533289.580021992</c:v>
                </c:pt>
                <c:pt idx="14539">
                  <c:v>46542845.753000997</c:v>
                </c:pt>
                <c:pt idx="14540">
                  <c:v>46552368.454043001</c:v>
                </c:pt>
                <c:pt idx="14541">
                  <c:v>46561857.767306998</c:v>
                </c:pt>
                <c:pt idx="14542">
                  <c:v>46571313.776616998</c:v>
                </c:pt>
                <c:pt idx="14543">
                  <c:v>46580736.565469004</c:v>
                </c:pt>
                <c:pt idx="14544">
                  <c:v>46590126.217027999</c:v>
                </c:pt>
                <c:pt idx="14545">
                  <c:v>46599482.814133003</c:v>
                </c:pt>
                <c:pt idx="14546">
                  <c:v>46608806.439296007</c:v>
                </c:pt>
                <c:pt idx="14547">
                  <c:v>46618097.174704999</c:v>
                </c:pt>
                <c:pt idx="14548">
                  <c:v>46627355.102225997</c:v>
                </c:pt>
                <c:pt idx="14549">
                  <c:v>46636580.303405993</c:v>
                </c:pt>
                <c:pt idx="14550">
                  <c:v>46645772.859470993</c:v>
                </c:pt>
                <c:pt idx="14551">
                  <c:v>46654932.851330996</c:v>
                </c:pt>
                <c:pt idx="14552">
                  <c:v>46664060.359580994</c:v>
                </c:pt>
                <c:pt idx="14553">
                  <c:v>46673155.464501999</c:v>
                </c:pt>
                <c:pt idx="14554">
                  <c:v>46682218.246061996</c:v>
                </c:pt>
                <c:pt idx="14555">
                  <c:v>46691248.783919998</c:v>
                </c:pt>
                <c:pt idx="14556">
                  <c:v>46700247.157424994</c:v>
                </c:pt>
                <c:pt idx="14557">
                  <c:v>46709213.445620999</c:v>
                </c:pt>
                <c:pt idx="14558">
                  <c:v>46718147.727244012</c:v>
                </c:pt>
                <c:pt idx="14559">
                  <c:v>46727050.080727994</c:v>
                </c:pt>
                <c:pt idx="14560">
                  <c:v>46735920.584205002</c:v>
                </c:pt>
                <c:pt idx="14561">
                  <c:v>46744759.315503001</c:v>
                </c:pt>
                <c:pt idx="14562">
                  <c:v>46753566.352154993</c:v>
                </c:pt>
                <c:pt idx="14563">
                  <c:v>46762341.771396011</c:v>
                </c:pt>
                <c:pt idx="14564">
                  <c:v>46771085.650160998</c:v>
                </c:pt>
                <c:pt idx="14565">
                  <c:v>46779798.065096006</c:v>
                </c:pt>
                <c:pt idx="14566">
                  <c:v>46788479.092551</c:v>
                </c:pt>
                <c:pt idx="14567">
                  <c:v>46797128.808585994</c:v>
                </c:pt>
                <c:pt idx="14568">
                  <c:v>46805747.288969003</c:v>
                </c:pt>
                <c:pt idx="14569">
                  <c:v>46814334.609182999</c:v>
                </c:pt>
                <c:pt idx="14570">
                  <c:v>46822890.844420992</c:v>
                </c:pt>
                <c:pt idx="14571">
                  <c:v>46831416.069594011</c:v>
                </c:pt>
                <c:pt idx="14572">
                  <c:v>46839910.35932599</c:v>
                </c:pt>
                <c:pt idx="14573">
                  <c:v>46848373.787960999</c:v>
                </c:pt>
                <c:pt idx="14574">
                  <c:v>46856806.429561004</c:v>
                </c:pt>
                <c:pt idx="14575">
                  <c:v>46865208.357907996</c:v>
                </c:pt>
                <c:pt idx="14576">
                  <c:v>46873579.646507002</c:v>
                </c:pt>
                <c:pt idx="14577">
                  <c:v>46881920.368587002</c:v>
                </c:pt>
                <c:pt idx="14578">
                  <c:v>46890230.597101003</c:v>
                </c:pt>
                <c:pt idx="14579">
                  <c:v>46898510.40472699</c:v>
                </c:pt>
                <c:pt idx="14580">
                  <c:v>46906759.86387299</c:v>
                </c:pt>
                <c:pt idx="14581">
                  <c:v>46914979.046674997</c:v>
                </c:pt>
                <c:pt idx="14582">
                  <c:v>46923168.024999008</c:v>
                </c:pt>
                <c:pt idx="14583">
                  <c:v>46931326.870444</c:v>
                </c:pt>
                <c:pt idx="14584">
                  <c:v>46939455.654341996</c:v>
                </c:pt>
                <c:pt idx="14585">
                  <c:v>46947554.447757997</c:v>
                </c:pt>
                <c:pt idx="14586">
                  <c:v>46955623.321494006</c:v>
                </c:pt>
                <c:pt idx="14587">
                  <c:v>46963662.346090995</c:v>
                </c:pt>
                <c:pt idx="14588">
                  <c:v>46971671.591825001</c:v>
                </c:pt>
                <c:pt idx="14589">
                  <c:v>46979651.128714003</c:v>
                </c:pt>
                <c:pt idx="14590">
                  <c:v>46987601.026518002</c:v>
                </c:pt>
                <c:pt idx="14591">
                  <c:v>46995521.354737997</c:v>
                </c:pt>
                <c:pt idx="14592">
                  <c:v>47003412.182618998</c:v>
                </c:pt>
                <c:pt idx="14593">
                  <c:v>47011273.579152003</c:v>
                </c:pt>
                <c:pt idx="14594">
                  <c:v>47019105.613073997</c:v>
                </c:pt>
                <c:pt idx="14595">
                  <c:v>47026908.352868989</c:v>
                </c:pt>
                <c:pt idx="14596">
                  <c:v>47034681.866771989</c:v>
                </c:pt>
                <c:pt idx="14597">
                  <c:v>47042426.222764999</c:v>
                </c:pt>
                <c:pt idx="14598">
                  <c:v>47050141.488583997</c:v>
                </c:pt>
                <c:pt idx="14599">
                  <c:v>47057827.731716</c:v>
                </c:pt>
                <c:pt idx="14600">
                  <c:v>47065485.019405</c:v>
                </c:pt>
                <c:pt idx="14601">
                  <c:v>47073113.418646</c:v>
                </c:pt>
                <c:pt idx="14602">
                  <c:v>47080712.996192999</c:v>
                </c:pt>
                <c:pt idx="14603">
                  <c:v>47088283.818557002</c:v>
                </c:pt>
                <c:pt idx="14604">
                  <c:v>47095825.952007994</c:v>
                </c:pt>
                <c:pt idx="14605">
                  <c:v>47103339.462575004</c:v>
                </c:pt>
                <c:pt idx="14606">
                  <c:v>47110824.416049995</c:v>
                </c:pt>
                <c:pt idx="14607">
                  <c:v>47118280.877985992</c:v>
                </c:pt>
                <c:pt idx="14608">
                  <c:v>47125708.913699001</c:v>
                </c:pt>
                <c:pt idx="14609">
                  <c:v>47133108.588271998</c:v>
                </c:pt>
                <c:pt idx="14610">
                  <c:v>47140479.96655</c:v>
                </c:pt>
                <c:pt idx="14611">
                  <c:v>47147823.113150001</c:v>
                </c:pt>
                <c:pt idx="14612">
                  <c:v>47155138.092453003</c:v>
                </c:pt>
                <c:pt idx="14613">
                  <c:v>47162424.968612</c:v>
                </c:pt>
                <c:pt idx="14614">
                  <c:v>47169683.805548005</c:v>
                </c:pt>
                <c:pt idx="14615">
                  <c:v>47176914.666955002</c:v>
                </c:pt>
                <c:pt idx="14616">
                  <c:v>47184117.616299994</c:v>
                </c:pt>
                <c:pt idx="14617">
                  <c:v>47191292.716822989</c:v>
                </c:pt>
                <c:pt idx="14618">
                  <c:v>47198440.031539008</c:v>
                </c:pt>
                <c:pt idx="14619">
                  <c:v>47205559.623240009</c:v>
                </c:pt>
                <c:pt idx="14620">
                  <c:v>47212651.554493003</c:v>
                </c:pt>
                <c:pt idx="14621">
                  <c:v>47219715.887644</c:v>
                </c:pt>
                <c:pt idx="14622">
                  <c:v>47226752.684819996</c:v>
                </c:pt>
                <c:pt idx="14623">
                  <c:v>47233762.007925995</c:v>
                </c:pt>
                <c:pt idx="14624">
                  <c:v>47240743.918648005</c:v>
                </c:pt>
                <c:pt idx="14625">
                  <c:v>47247698.478458002</c:v>
                </c:pt>
                <c:pt idx="14626">
                  <c:v>47254625.748606004</c:v>
                </c:pt>
                <c:pt idx="14627">
                  <c:v>47261525.790132008</c:v>
                </c:pt>
                <c:pt idx="14628">
                  <c:v>47268398.663858004</c:v>
                </c:pt>
                <c:pt idx="14629">
                  <c:v>47275244.430394001</c:v>
                </c:pt>
                <c:pt idx="14630">
                  <c:v>47282063.150136001</c:v>
                </c:pt>
                <c:pt idx="14631">
                  <c:v>47288854.883271992</c:v>
                </c:pt>
                <c:pt idx="14632">
                  <c:v>47295619.689774998</c:v>
                </c:pt>
                <c:pt idx="14633">
                  <c:v>47302357.629412003</c:v>
                </c:pt>
                <c:pt idx="14634">
                  <c:v>47309068.761740007</c:v>
                </c:pt>
                <c:pt idx="14635">
                  <c:v>47315753.146110997</c:v>
                </c:pt>
                <c:pt idx="14636">
                  <c:v>47322410.841666996</c:v>
                </c:pt>
                <c:pt idx="14637">
                  <c:v>47329041.907348</c:v>
                </c:pt>
                <c:pt idx="14638">
                  <c:v>47335646.401887</c:v>
                </c:pt>
                <c:pt idx="14639">
                  <c:v>47342224.383813992</c:v>
                </c:pt>
                <c:pt idx="14640">
                  <c:v>47348775.911458001</c:v>
                </c:pt>
                <c:pt idx="14641">
                  <c:v>47355301.042944998</c:v>
                </c:pt>
                <c:pt idx="14642">
                  <c:v>47361799.836200997</c:v>
                </c:pt>
                <c:pt idx="14643">
                  <c:v>47368272.348953001</c:v>
                </c:pt>
                <c:pt idx="14644">
                  <c:v>47374718.638727002</c:v>
                </c:pt>
                <c:pt idx="14645">
                  <c:v>47381138.762852997</c:v>
                </c:pt>
                <c:pt idx="14646">
                  <c:v>47387532.778465003</c:v>
                </c:pt>
                <c:pt idx="14647">
                  <c:v>47393900.7425</c:v>
                </c:pt>
                <c:pt idx="14648">
                  <c:v>47400242.711698011</c:v>
                </c:pt>
                <c:pt idx="14649">
                  <c:v>47406558.742609002</c:v>
                </c:pt>
                <c:pt idx="14650">
                  <c:v>47412848.891586997</c:v>
                </c:pt>
                <c:pt idx="14651">
                  <c:v>47419113.214794002</c:v>
                </c:pt>
                <c:pt idx="14652">
                  <c:v>47425351.768201008</c:v>
                </c:pt>
                <c:pt idx="14653">
                  <c:v>47431564.607588999</c:v>
                </c:pt>
                <c:pt idx="14654">
                  <c:v>47437751.788549006</c:v>
                </c:pt>
                <c:pt idx="14655">
                  <c:v>47443913.366482995</c:v>
                </c:pt>
                <c:pt idx="14656">
                  <c:v>47450049.396605998</c:v>
                </c:pt>
                <c:pt idx="14657">
                  <c:v>47456159.933944002</c:v>
                </c:pt>
                <c:pt idx="14658">
                  <c:v>47462245.033339001</c:v>
                </c:pt>
                <c:pt idx="14659">
                  <c:v>47468304.74944701</c:v>
                </c:pt>
                <c:pt idx="14660">
                  <c:v>47474339.136739999</c:v>
                </c:pt>
                <c:pt idx="14661">
                  <c:v>47480348.249506004</c:v>
                </c:pt>
                <c:pt idx="14662">
                  <c:v>47486332.141850002</c:v>
                </c:pt>
                <c:pt idx="14663">
                  <c:v>47492290.867696002</c:v>
                </c:pt>
                <c:pt idx="14664">
                  <c:v>47498224.480785988</c:v>
                </c:pt>
                <c:pt idx="14665">
                  <c:v>47504133.034682997</c:v>
                </c:pt>
                <c:pt idx="14666">
                  <c:v>47510016.582768992</c:v>
                </c:pt>
                <c:pt idx="14667">
                  <c:v>47515875.178249009</c:v>
                </c:pt>
                <c:pt idx="14668">
                  <c:v>47521708.874150999</c:v>
                </c:pt>
                <c:pt idx="14669">
                  <c:v>47527517.723321997</c:v>
                </c:pt>
                <c:pt idx="14670">
                  <c:v>47533301.778438009</c:v>
                </c:pt>
                <c:pt idx="14671">
                  <c:v>47539061.091996007</c:v>
                </c:pt>
                <c:pt idx="14672">
                  <c:v>47544795.716320992</c:v>
                </c:pt>
                <c:pt idx="14673">
                  <c:v>47550505.703562997</c:v>
                </c:pt>
                <c:pt idx="14674">
                  <c:v>47556191.105698012</c:v>
                </c:pt>
                <c:pt idx="14675">
                  <c:v>47561851.974532001</c:v>
                </c:pt>
                <c:pt idx="14676">
                  <c:v>47567488.361698009</c:v>
                </c:pt>
                <c:pt idx="14677">
                  <c:v>47573100.318659998</c:v>
                </c:pt>
                <c:pt idx="14678">
                  <c:v>47578687.89671199</c:v>
                </c:pt>
                <c:pt idx="14679">
                  <c:v>47584251.146975994</c:v>
                </c:pt>
                <c:pt idx="14680">
                  <c:v>47589790.120410003</c:v>
                </c:pt>
                <c:pt idx="14681">
                  <c:v>47595304.867801994</c:v>
                </c:pt>
                <c:pt idx="14682">
                  <c:v>47600795.439773001</c:v>
                </c:pt>
                <c:pt idx="14683">
                  <c:v>47606261.886778988</c:v>
                </c:pt>
                <c:pt idx="14684">
                  <c:v>47611704.259110011</c:v>
                </c:pt>
                <c:pt idx="14685">
                  <c:v>47617122.606891997</c:v>
                </c:pt>
                <c:pt idx="14686">
                  <c:v>47622516.980087996</c:v>
                </c:pt>
                <c:pt idx="14687">
                  <c:v>47627887.428495005</c:v>
                </c:pt>
                <c:pt idx="14688">
                  <c:v>47633234.001751997</c:v>
                </c:pt>
                <c:pt idx="14689">
                  <c:v>47638556.749331005</c:v>
                </c:pt>
                <c:pt idx="14690">
                  <c:v>47643855.72054901</c:v>
                </c:pt>
                <c:pt idx="14691">
                  <c:v>47649130.964558005</c:v>
                </c:pt>
                <c:pt idx="14692">
                  <c:v>47654382.530351996</c:v>
                </c:pt>
                <c:pt idx="14693">
                  <c:v>47659610.466768995</c:v>
                </c:pt>
                <c:pt idx="14694">
                  <c:v>47664814.822483994</c:v>
                </c:pt>
                <c:pt idx="14695">
                  <c:v>47669995.646017998</c:v>
                </c:pt>
                <c:pt idx="14696">
                  <c:v>47675152.985734999</c:v>
                </c:pt>
                <c:pt idx="14697">
                  <c:v>47680286.889842004</c:v>
                </c:pt>
                <c:pt idx="14698">
                  <c:v>47685397.406390995</c:v>
                </c:pt>
                <c:pt idx="14699">
                  <c:v>47690484.583280995</c:v>
                </c:pt>
                <c:pt idx="14700">
                  <c:v>47695548.468253009</c:v>
                </c:pt>
                <c:pt idx="14701">
                  <c:v>47700589.108900003</c:v>
                </c:pt>
                <c:pt idx="14702">
                  <c:v>47705606.552658997</c:v>
                </c:pt>
                <c:pt idx="14703">
                  <c:v>47710600.846815988</c:v>
                </c:pt>
                <c:pt idx="14704">
                  <c:v>47715572.038505003</c:v>
                </c:pt>
                <c:pt idx="14705">
                  <c:v>47720520.174710996</c:v>
                </c:pt>
                <c:pt idx="14706">
                  <c:v>47725445.302267998</c:v>
                </c:pt>
                <c:pt idx="14707">
                  <c:v>47730347.467859998</c:v>
                </c:pt>
                <c:pt idx="14708">
                  <c:v>47735226.718024001</c:v>
                </c:pt>
                <c:pt idx="14709">
                  <c:v>47740083.099149019</c:v>
                </c:pt>
                <c:pt idx="14710">
                  <c:v>47744916.657474995</c:v>
                </c:pt>
                <c:pt idx="14711">
                  <c:v>47749727.439096004</c:v>
                </c:pt>
                <c:pt idx="14712">
                  <c:v>47754515.489960998</c:v>
                </c:pt>
                <c:pt idx="14713">
                  <c:v>47759280.855873004</c:v>
                </c:pt>
                <c:pt idx="14714">
                  <c:v>47764023.582488991</c:v>
                </c:pt>
                <c:pt idx="14715">
                  <c:v>47768743.715323001</c:v>
                </c:pt>
                <c:pt idx="14716">
                  <c:v>47773441.299747005</c:v>
                </c:pt>
                <c:pt idx="14717">
                  <c:v>47778116.38098599</c:v>
                </c:pt>
                <c:pt idx="14718">
                  <c:v>47782769.004127003</c:v>
                </c:pt>
                <c:pt idx="14719">
                  <c:v>47787399.214111999</c:v>
                </c:pt>
                <c:pt idx="14720">
                  <c:v>47792007.055743001</c:v>
                </c:pt>
                <c:pt idx="14721">
                  <c:v>47796592.573683999</c:v>
                </c:pt>
                <c:pt idx="14722">
                  <c:v>47801155.812453993</c:v>
                </c:pt>
                <c:pt idx="14723">
                  <c:v>47805696.816437997</c:v>
                </c:pt>
                <c:pt idx="14724">
                  <c:v>47810215.629878007</c:v>
                </c:pt>
                <c:pt idx="14725">
                  <c:v>47814712.296882004</c:v>
                </c:pt>
                <c:pt idx="14726">
                  <c:v>47819186.861415997</c:v>
                </c:pt>
                <c:pt idx="14727">
                  <c:v>47823639.36731299</c:v>
                </c:pt>
                <c:pt idx="14728">
                  <c:v>47828069.858268</c:v>
                </c:pt>
                <c:pt idx="14729">
                  <c:v>47832478.377838999</c:v>
                </c:pt>
                <c:pt idx="14730">
                  <c:v>47836864.969452001</c:v>
                </c:pt>
                <c:pt idx="14731">
                  <c:v>47841229.676394999</c:v>
                </c:pt>
                <c:pt idx="14732">
                  <c:v>47845572.541823998</c:v>
                </c:pt>
                <c:pt idx="14733">
                  <c:v>47849893.608760998</c:v>
                </c:pt>
                <c:pt idx="14734">
                  <c:v>47854192.920095004</c:v>
                </c:pt>
                <c:pt idx="14735">
                  <c:v>47858470.518583998</c:v>
                </c:pt>
                <c:pt idx="14736">
                  <c:v>47862726.446850993</c:v>
                </c:pt>
                <c:pt idx="14737">
                  <c:v>47866960.747391</c:v>
                </c:pt>
                <c:pt idx="14738">
                  <c:v>47871173.462565996</c:v>
                </c:pt>
                <c:pt idx="14739">
                  <c:v>47875364.634611003</c:v>
                </c:pt>
                <c:pt idx="14740">
                  <c:v>47879534.305627003</c:v>
                </c:pt>
                <c:pt idx="14741">
                  <c:v>47883682.517590001</c:v>
                </c:pt>
                <c:pt idx="14742">
                  <c:v>47887809.312344991</c:v>
                </c:pt>
                <c:pt idx="14743">
                  <c:v>47891914.731610008</c:v>
                </c:pt>
                <c:pt idx="14744">
                  <c:v>47895998.816975988</c:v>
                </c:pt>
                <c:pt idx="14745">
                  <c:v>47900061.609906003</c:v>
                </c:pt>
                <c:pt idx="14746">
                  <c:v>47904103.151738003</c:v>
                </c:pt>
                <c:pt idx="14747">
                  <c:v>47908123.483681992</c:v>
                </c:pt>
                <c:pt idx="14748">
                  <c:v>47912122.646823995</c:v>
                </c:pt>
                <c:pt idx="14749">
                  <c:v>47916100.682126991</c:v>
                </c:pt>
                <c:pt idx="14750">
                  <c:v>47920057.630427003</c:v>
                </c:pt>
                <c:pt idx="14751">
                  <c:v>47923993.532436997</c:v>
                </c:pt>
                <c:pt idx="14752">
                  <c:v>47927908.428746998</c:v>
                </c:pt>
                <c:pt idx="14753">
                  <c:v>47931802.359823994</c:v>
                </c:pt>
                <c:pt idx="14754">
                  <c:v>47935675.366013996</c:v>
                </c:pt>
                <c:pt idx="14755">
                  <c:v>47939527.487539001</c:v>
                </c:pt>
                <c:pt idx="14756">
                  <c:v>47943358.76450301</c:v>
                </c:pt>
                <c:pt idx="14757">
                  <c:v>47947169.236884996</c:v>
                </c:pt>
                <c:pt idx="14758">
                  <c:v>47950958.944548003</c:v>
                </c:pt>
                <c:pt idx="14759">
                  <c:v>47954727.927232005</c:v>
                </c:pt>
                <c:pt idx="14760">
                  <c:v>47958476.224560007</c:v>
                </c:pt>
                <c:pt idx="14761">
                  <c:v>47962203.876034997</c:v>
                </c:pt>
                <c:pt idx="14762">
                  <c:v>47965910.921043009</c:v>
                </c:pt>
                <c:pt idx="14763">
                  <c:v>47969597.398850001</c:v>
                </c:pt>
                <c:pt idx="14764">
                  <c:v>47973263.348607011</c:v>
                </c:pt>
                <c:pt idx="14765">
                  <c:v>47976908.809347011</c:v>
                </c:pt>
                <c:pt idx="14766">
                  <c:v>47980533.819985993</c:v>
                </c:pt>
                <c:pt idx="14767">
                  <c:v>47984138.419326991</c:v>
                </c:pt>
                <c:pt idx="14768">
                  <c:v>47987722.646054</c:v>
                </c:pt>
                <c:pt idx="14769">
                  <c:v>47991286.538738005</c:v>
                </c:pt>
                <c:pt idx="14770">
                  <c:v>47994830.135835007</c:v>
                </c:pt>
                <c:pt idx="14771">
                  <c:v>47998353.475688003</c:v>
                </c:pt>
                <c:pt idx="14772">
                  <c:v>48001856.596525997</c:v>
                </c:pt>
                <c:pt idx="14773">
                  <c:v>48005339.536463</c:v>
                </c:pt>
                <c:pt idx="14774">
                  <c:v>48008802.333503999</c:v>
                </c:pt>
                <c:pt idx="14775">
                  <c:v>48012245.025538012</c:v>
                </c:pt>
                <c:pt idx="14776">
                  <c:v>48015667.650345996</c:v>
                </c:pt>
                <c:pt idx="14777">
                  <c:v>48019070.24559401</c:v>
                </c:pt>
                <c:pt idx="14778">
                  <c:v>48022452.848839998</c:v>
                </c:pt>
                <c:pt idx="14779">
                  <c:v>48025815.497531004</c:v>
                </c:pt>
                <c:pt idx="14780">
                  <c:v>48029158.229003005</c:v>
                </c:pt>
                <c:pt idx="14781">
                  <c:v>48032481.080483995</c:v>
                </c:pt>
                <c:pt idx="14782">
                  <c:v>48035784.089092001</c:v>
                </c:pt>
                <c:pt idx="14783">
                  <c:v>48039067.291837007</c:v>
                </c:pt>
                <c:pt idx="14784">
                  <c:v>48042330.725619011</c:v>
                </c:pt>
                <c:pt idx="14785">
                  <c:v>48045574.427234009</c:v>
                </c:pt>
                <c:pt idx="14786">
                  <c:v>48048798.433365993</c:v>
                </c:pt>
                <c:pt idx="14787">
                  <c:v>48052002.780596003</c:v>
                </c:pt>
                <c:pt idx="14788">
                  <c:v>48055187.505396999</c:v>
                </c:pt>
                <c:pt idx="14789">
                  <c:v>48058352.644136004</c:v>
                </c:pt>
                <c:pt idx="14790">
                  <c:v>48061498.233074002</c:v>
                </c:pt>
                <c:pt idx="14791">
                  <c:v>48064624.308367997</c:v>
                </c:pt>
                <c:pt idx="14792">
                  <c:v>48067730.906067997</c:v>
                </c:pt>
                <c:pt idx="14793">
                  <c:v>48070818.062123001</c:v>
                </c:pt>
                <c:pt idx="14794">
                  <c:v>48073885.812373988</c:v>
                </c:pt>
                <c:pt idx="14795">
                  <c:v>48076934.192562997</c:v>
                </c:pt>
                <c:pt idx="14796">
                  <c:v>48079963.238325</c:v>
                </c:pt>
                <c:pt idx="14797">
                  <c:v>48082972.985194005</c:v>
                </c:pt>
                <c:pt idx="14798">
                  <c:v>48085963.468601003</c:v>
                </c:pt>
                <c:pt idx="14799">
                  <c:v>48088934.723876998</c:v>
                </c:pt>
                <c:pt idx="14800">
                  <c:v>48091886.786248006</c:v>
                </c:pt>
                <c:pt idx="14801">
                  <c:v>48094819.690843008</c:v>
                </c:pt>
                <c:pt idx="14802">
                  <c:v>48097733.472685993</c:v>
                </c:pt>
                <c:pt idx="14803">
                  <c:v>48100628.166704997</c:v>
                </c:pt>
                <c:pt idx="14804">
                  <c:v>48103503.80772499</c:v>
                </c:pt>
                <c:pt idx="14805">
                  <c:v>48106360.430471994</c:v>
                </c:pt>
                <c:pt idx="14806">
                  <c:v>48109198.069573008</c:v>
                </c:pt>
                <c:pt idx="14807">
                  <c:v>48112016.759557009</c:v>
                </c:pt>
                <c:pt idx="14808">
                  <c:v>48114816.534855001</c:v>
                </c:pt>
                <c:pt idx="14809">
                  <c:v>48117597.429798007</c:v>
                </c:pt>
                <c:pt idx="14810">
                  <c:v>48120359.47862</c:v>
                </c:pt>
                <c:pt idx="14811">
                  <c:v>48123102.715460002</c:v>
                </c:pt>
                <c:pt idx="14812">
                  <c:v>48125827.174356997</c:v>
                </c:pt>
                <c:pt idx="14813">
                  <c:v>48128532.889255002</c:v>
                </c:pt>
                <c:pt idx="14814">
                  <c:v>48131219.894001998</c:v>
                </c:pt>
                <c:pt idx="14815">
                  <c:v>48133888.222350001</c:v>
                </c:pt>
                <c:pt idx="14816">
                  <c:v>48136537.907955997</c:v>
                </c:pt>
                <c:pt idx="14817">
                  <c:v>48139168.984381996</c:v>
                </c:pt>
                <c:pt idx="14818">
                  <c:v>48141781.485094003</c:v>
                </c:pt>
                <c:pt idx="14819">
                  <c:v>48144375.443464994</c:v>
                </c:pt>
                <c:pt idx="14820">
                  <c:v>48146950.892774992</c:v>
                </c:pt>
                <c:pt idx="14821">
                  <c:v>48149507.866208002</c:v>
                </c:pt>
                <c:pt idx="14822">
                  <c:v>48152046.396857001</c:v>
                </c:pt>
                <c:pt idx="14823">
                  <c:v>48154566.51772099</c:v>
                </c:pt>
                <c:pt idx="14824">
                  <c:v>48157068.261707008</c:v>
                </c:pt>
                <c:pt idx="14825">
                  <c:v>48159551.661630005</c:v>
                </c:pt>
                <c:pt idx="14826">
                  <c:v>48162016.750212997</c:v>
                </c:pt>
                <c:pt idx="14827">
                  <c:v>48164463.560087003</c:v>
                </c:pt>
                <c:pt idx="14828">
                  <c:v>48166892.123792</c:v>
                </c:pt>
                <c:pt idx="14829">
                  <c:v>48169302.473779991</c:v>
                </c:pt>
                <c:pt idx="14830">
                  <c:v>48171694.642407998</c:v>
                </c:pt>
                <c:pt idx="14831">
                  <c:v>48174068.661947004</c:v>
                </c:pt>
                <c:pt idx="14832">
                  <c:v>48176424.564575002</c:v>
                </c:pt>
                <c:pt idx="14833">
                  <c:v>48178762.382384986</c:v>
                </c:pt>
                <c:pt idx="14834">
                  <c:v>48181082.147375993</c:v>
                </c:pt>
                <c:pt idx="14835">
                  <c:v>48183383.891461</c:v>
                </c:pt>
                <c:pt idx="14836">
                  <c:v>48185667.646465994</c:v>
                </c:pt>
                <c:pt idx="14837">
                  <c:v>48187933.444124997</c:v>
                </c:pt>
                <c:pt idx="14838">
                  <c:v>48190181.316088989</c:v>
                </c:pt>
                <c:pt idx="14839">
                  <c:v>48192411.293918006</c:v>
                </c:pt>
                <c:pt idx="14840">
                  <c:v>48194623.409085996</c:v>
                </c:pt>
                <c:pt idx="14841">
                  <c:v>48196817.692981996</c:v>
                </c:pt>
                <c:pt idx="14842">
                  <c:v>48198994.176907003</c:v>
                </c:pt>
                <c:pt idx="14843">
                  <c:v>48201152.892074995</c:v>
                </c:pt>
                <c:pt idx="14844">
                  <c:v>48203293.869617008</c:v>
                </c:pt>
                <c:pt idx="14845">
                  <c:v>48205417.140577003</c:v>
                </c:pt>
                <c:pt idx="14846">
                  <c:v>48207522.735913008</c:v>
                </c:pt>
                <c:pt idx="14847">
                  <c:v>48209610.686500996</c:v>
                </c:pt>
                <c:pt idx="14848">
                  <c:v>48211681.023130007</c:v>
                </c:pt>
                <c:pt idx="14849">
                  <c:v>48213733.776505999</c:v>
                </c:pt>
                <c:pt idx="14850">
                  <c:v>48215768.977251001</c:v>
                </c:pt>
                <c:pt idx="14851">
                  <c:v>48217786.655904002</c:v>
                </c:pt>
                <c:pt idx="14852">
                  <c:v>48219786.84291999</c:v>
                </c:pt>
                <c:pt idx="14853">
                  <c:v>48221769.568672001</c:v>
                </c:pt>
                <c:pt idx="14854">
                  <c:v>48223734.863449998</c:v>
                </c:pt>
                <c:pt idx="14855">
                  <c:v>48225682.757460997</c:v>
                </c:pt>
                <c:pt idx="14856">
                  <c:v>48227613.280831002</c:v>
                </c:pt>
                <c:pt idx="14857">
                  <c:v>48229526.463604003</c:v>
                </c:pt>
                <c:pt idx="14858">
                  <c:v>48231422.335744001</c:v>
                </c:pt>
                <c:pt idx="14859">
                  <c:v>48233300.927131005</c:v>
                </c:pt>
                <c:pt idx="14860">
                  <c:v>48235162.267568007</c:v>
                </c:pt>
                <c:pt idx="14861">
                  <c:v>48237006.386773996</c:v>
                </c:pt>
                <c:pt idx="14862">
                  <c:v>48238833.314390004</c:v>
                </c:pt>
                <c:pt idx="14863">
                  <c:v>48240643.079976998</c:v>
                </c:pt>
                <c:pt idx="14864">
                  <c:v>48242435.713014998</c:v>
                </c:pt>
                <c:pt idx="14865">
                  <c:v>48244211.242907003</c:v>
                </c:pt>
                <c:pt idx="14866">
                  <c:v>48245969.698975004</c:v>
                </c:pt>
                <c:pt idx="14867">
                  <c:v>48247711.110463999</c:v>
                </c:pt>
                <c:pt idx="14868">
                  <c:v>48249435.506538011</c:v>
                </c:pt>
                <c:pt idx="14869">
                  <c:v>48251142.91628699</c:v>
                </c:pt>
                <c:pt idx="14870">
                  <c:v>48252833.368717998</c:v>
                </c:pt>
                <c:pt idx="14871">
                  <c:v>48254506.892765991</c:v>
                </c:pt>
                <c:pt idx="14872">
                  <c:v>48256163.517284997</c:v>
                </c:pt>
                <c:pt idx="14873">
                  <c:v>48257803.271052003</c:v>
                </c:pt>
                <c:pt idx="14874">
                  <c:v>48259426.182769991</c:v>
                </c:pt>
                <c:pt idx="14875">
                  <c:v>48261032.281062998</c:v>
                </c:pt>
                <c:pt idx="14876">
                  <c:v>48262621.59448</c:v>
                </c:pt>
                <c:pt idx="14877">
                  <c:v>48264194.151494004</c:v>
                </c:pt>
                <c:pt idx="14878">
                  <c:v>48265749.980503</c:v>
                </c:pt>
                <c:pt idx="14879">
                  <c:v>48267289.109828003</c:v>
                </c:pt>
                <c:pt idx="14880">
                  <c:v>48268811.567717001</c:v>
                </c:pt>
                <c:pt idx="14881">
                  <c:v>48270317.38234099</c:v>
                </c:pt>
                <c:pt idx="14882">
                  <c:v>48271806.581799001</c:v>
                </c:pt>
                <c:pt idx="14883">
                  <c:v>48273279.194114007</c:v>
                </c:pt>
                <c:pt idx="14884">
                  <c:v>48274735.247236006</c:v>
                </c:pt>
                <c:pt idx="14885">
                  <c:v>48276174.769041009</c:v>
                </c:pt>
                <c:pt idx="14886">
                  <c:v>48277597.787331</c:v>
                </c:pt>
                <c:pt idx="14887">
                  <c:v>48279004.329835005</c:v>
                </c:pt>
                <c:pt idx="14888">
                  <c:v>48280394.424210005</c:v>
                </c:pt>
                <c:pt idx="14889">
                  <c:v>48281768.098041005</c:v>
                </c:pt>
                <c:pt idx="14890">
                  <c:v>48283125.378836997</c:v>
                </c:pt>
                <c:pt idx="14891">
                  <c:v>48284466.294039018</c:v>
                </c:pt>
                <c:pt idx="14892">
                  <c:v>48285790.871013999</c:v>
                </c:pt>
                <c:pt idx="14893">
                  <c:v>48287099.137058005</c:v>
                </c:pt>
                <c:pt idx="14894">
                  <c:v>48288391.119395003</c:v>
                </c:pt>
                <c:pt idx="14895">
                  <c:v>48289666.845178999</c:v>
                </c:pt>
                <c:pt idx="14896">
                  <c:v>48290926.341491997</c:v>
                </c:pt>
                <c:pt idx="14897">
                  <c:v>48292169.635347009</c:v>
                </c:pt>
                <c:pt idx="14898">
                  <c:v>48293396.753684998</c:v>
                </c:pt>
                <c:pt idx="14899">
                  <c:v>48294607.723378003</c:v>
                </c:pt>
                <c:pt idx="14900">
                  <c:v>48295802.571226999</c:v>
                </c:pt>
                <c:pt idx="14901">
                  <c:v>48296981.323964998</c:v>
                </c:pt>
                <c:pt idx="14902">
                  <c:v>48298144.008255005</c:v>
                </c:pt>
                <c:pt idx="14903">
                  <c:v>48299290.650688998</c:v>
                </c:pt>
                <c:pt idx="14904">
                  <c:v>48300421.277794003</c:v>
                </c:pt>
                <c:pt idx="14905">
                  <c:v>48301535.916025996</c:v>
                </c:pt>
                <c:pt idx="14906">
                  <c:v>48302634.591770999</c:v>
                </c:pt>
                <c:pt idx="14907">
                  <c:v>48303717.331351995</c:v>
                </c:pt>
                <c:pt idx="14908">
                  <c:v>48304784.161018007</c:v>
                </c:pt>
                <c:pt idx="14909">
                  <c:v>48305835.106954999</c:v>
                </c:pt>
                <c:pt idx="14910">
                  <c:v>48306870.19527901</c:v>
                </c:pt>
                <c:pt idx="14911">
                  <c:v>48307889.452039994</c:v>
                </c:pt>
                <c:pt idx="14912">
                  <c:v>48308892.903221004</c:v>
                </c:pt>
                <c:pt idx="14913">
                  <c:v>48309880.574738003</c:v>
                </c:pt>
                <c:pt idx="14914">
                  <c:v>48310852.492440999</c:v>
                </c:pt>
                <c:pt idx="14915">
                  <c:v>48311808.682112992</c:v>
                </c:pt>
                <c:pt idx="14916">
                  <c:v>48312749.169472001</c:v>
                </c:pt>
                <c:pt idx="14917">
                  <c:v>48313673.980168</c:v>
                </c:pt>
                <c:pt idx="14918">
                  <c:v>48314583.139789</c:v>
                </c:pt>
                <c:pt idx="14919">
                  <c:v>48315476.673854999</c:v>
                </c:pt>
                <c:pt idx="14920">
                  <c:v>48316354.607820995</c:v>
                </c:pt>
                <c:pt idx="14921">
                  <c:v>48317216.967079997</c:v>
                </c:pt>
                <c:pt idx="14922">
                  <c:v>48318063.776955999</c:v>
                </c:pt>
                <c:pt idx="14923">
                  <c:v>48318895.062711991</c:v>
                </c:pt>
                <c:pt idx="14924">
                  <c:v>48319710.849545002</c:v>
                </c:pt>
                <c:pt idx="14925">
                  <c:v>48320511.162588999</c:v>
                </c:pt>
                <c:pt idx="14926">
                  <c:v>48321296.026914999</c:v>
                </c:pt>
                <c:pt idx="14927">
                  <c:v>48322065.467528</c:v>
                </c:pt>
                <c:pt idx="14928">
                  <c:v>48322819.509370998</c:v>
                </c:pt>
                <c:pt idx="14929">
                  <c:v>48323558.177324995</c:v>
                </c:pt>
                <c:pt idx="14930">
                  <c:v>48324281.496208005</c:v>
                </c:pt>
                <c:pt idx="14931">
                  <c:v>48324989.490771994</c:v>
                </c:pt>
                <c:pt idx="14932">
                  <c:v>48325682.185710996</c:v>
                </c:pt>
                <c:pt idx="14933">
                  <c:v>48326359.605655007</c:v>
                </c:pt>
                <c:pt idx="14934">
                  <c:v>48327021.775172003</c:v>
                </c:pt>
                <c:pt idx="14935">
                  <c:v>48327668.718767002</c:v>
                </c:pt>
                <c:pt idx="14936">
                  <c:v>48328300.460884996</c:v>
                </c:pt>
                <c:pt idx="14937">
                  <c:v>48328917.025910005</c:v>
                </c:pt>
                <c:pt idx="14938">
                  <c:v>48329518.438164003</c:v>
                </c:pt>
                <c:pt idx="14939">
                  <c:v>48330104.721907005</c:v>
                </c:pt>
                <c:pt idx="14940">
                  <c:v>48330675.90134</c:v>
                </c:pt>
                <c:pt idx="14941">
                  <c:v>48331232.000602998</c:v>
                </c:pt>
                <c:pt idx="14942">
                  <c:v>48331773.043775991</c:v>
                </c:pt>
                <c:pt idx="14943">
                  <c:v>48332299.054876991</c:v>
                </c:pt>
                <c:pt idx="14944">
                  <c:v>48332810.057867996</c:v>
                </c:pt>
                <c:pt idx="14945">
                  <c:v>48333306.076646</c:v>
                </c:pt>
                <c:pt idx="14946">
                  <c:v>48333787.135053009</c:v>
                </c:pt>
                <c:pt idx="14947">
                  <c:v>48334253.256869994</c:v>
                </c:pt>
                <c:pt idx="14948">
                  <c:v>48334704.465819001</c:v>
                </c:pt>
                <c:pt idx="14949">
                  <c:v>48335140.785562001</c:v>
                </c:pt>
                <c:pt idx="14950">
                  <c:v>48335562.239704005</c:v>
                </c:pt>
                <c:pt idx="14951">
                  <c:v>48335968.851790994</c:v>
                </c:pt>
                <c:pt idx="14952">
                  <c:v>48336360.64531</c:v>
                </c:pt>
                <c:pt idx="14953">
                  <c:v>48336737.643691003</c:v>
                </c:pt>
                <c:pt idx="14954">
                  <c:v>48337099.870305993</c:v>
                </c:pt>
                <c:pt idx="14955">
                  <c:v>48337447.348467998</c:v>
                </c:pt>
                <c:pt idx="14956">
                  <c:v>48337780.101433009</c:v>
                </c:pt>
                <c:pt idx="14957">
                  <c:v>48338098.152399994</c:v>
                </c:pt>
                <c:pt idx="14958">
                  <c:v>48338401.524512</c:v>
                </c:pt>
                <c:pt idx="14959">
                  <c:v>48338690.240852997</c:v>
                </c:pt>
                <c:pt idx="14960">
                  <c:v>48338964.324451998</c:v>
                </c:pt>
                <c:pt idx="14961">
                  <c:v>48339223.79827901</c:v>
                </c:pt>
                <c:pt idx="14962">
                  <c:v>48339468.685251005</c:v>
                </c:pt>
                <c:pt idx="14963">
                  <c:v>48339699.008226</c:v>
                </c:pt>
                <c:pt idx="14964">
                  <c:v>48339914.79000701</c:v>
                </c:pt>
                <c:pt idx="14965">
                  <c:v>48340116.053341992</c:v>
                </c:pt>
                <c:pt idx="14966">
                  <c:v>48340302.820921995</c:v>
                </c:pt>
                <c:pt idx="14967">
                  <c:v>48340475.115382992</c:v>
                </c:pt>
                <c:pt idx="14968">
                  <c:v>48340632.959307</c:v>
                </c:pt>
                <c:pt idx="14969">
                  <c:v>48340776.375220001</c:v>
                </c:pt>
                <c:pt idx="14970">
                  <c:v>48340905.385591</c:v>
                </c:pt>
                <c:pt idx="14971">
                  <c:v>48341020.012837999</c:v>
                </c:pt>
                <c:pt idx="14972">
                  <c:v>48341120.279322997</c:v>
                </c:pt>
                <c:pt idx="14973">
                  <c:v>48341206.207353003</c:v>
                </c:pt>
                <c:pt idx="14974">
                  <c:v>48341277.819180995</c:v>
                </c:pt>
                <c:pt idx="14975">
                  <c:v>48341335.137006</c:v>
                </c:pt>
                <c:pt idx="14976">
                  <c:v>48341378.182974994</c:v>
                </c:pt>
                <c:pt idx="14977">
                  <c:v>48341406.979179002</c:v>
                </c:pt>
                <c:pt idx="14978">
                  <c:v>48341421.547656998</c:v>
                </c:pt>
                <c:pt idx="14979">
                  <c:v>48341421.910393</c:v>
                </c:pt>
                <c:pt idx="14980">
                  <c:v>48341408.089319997</c:v>
                </c:pt>
                <c:pt idx="14981">
                  <c:v>48341380.106317997</c:v>
                </c:pt>
                <c:pt idx="14982">
                  <c:v>48341337.983211994</c:v>
                </c:pt>
                <c:pt idx="14983">
                  <c:v>48341281.741777003</c:v>
                </c:pt>
                <c:pt idx="14984">
                  <c:v>48341211.403733999</c:v>
                </c:pt>
                <c:pt idx="14985">
                  <c:v>48341126.990751997</c:v>
                </c:pt>
                <c:pt idx="14986">
                  <c:v>48341028.524449006</c:v>
                </c:pt>
                <c:pt idx="14987">
                  <c:v>48340916.026390001</c:v>
                </c:pt>
                <c:pt idx="14988">
                  <c:v>48340789.518088996</c:v>
                </c:pt>
                <c:pt idx="14989">
                  <c:v>48340649.021007009</c:v>
                </c:pt>
                <c:pt idx="14990">
                  <c:v>48340494.556555994</c:v>
                </c:pt>
                <c:pt idx="14991">
                  <c:v>48340326.146095</c:v>
                </c:pt>
                <c:pt idx="14992">
                  <c:v>48340143.810933001</c:v>
                </c:pt>
                <c:pt idx="14993">
                  <c:v>48339947.572326995</c:v>
                </c:pt>
                <c:pt idx="14994">
                  <c:v>48339737.451484993</c:v>
                </c:pt>
                <c:pt idx="14995">
                  <c:v>48339513.469561003</c:v>
                </c:pt>
                <c:pt idx="14996">
                  <c:v>48339275.647664003</c:v>
                </c:pt>
                <c:pt idx="14997">
                  <c:v>48339024.006848</c:v>
                </c:pt>
                <c:pt idx="14998">
                  <c:v>48338758.568119004</c:v>
                </c:pt>
                <c:pt idx="14999">
                  <c:v>48338479.35243199</c:v>
                </c:pt>
                <c:pt idx="15000">
                  <c:v>48338186.380695</c:v>
                </c:pt>
                <c:pt idx="15001">
                  <c:v>48337879.673763998</c:v>
                </c:pt>
                <c:pt idx="15002">
                  <c:v>48337559.252445996</c:v>
                </c:pt>
                <c:pt idx="15003">
                  <c:v>48337225.137498006</c:v>
                </c:pt>
                <c:pt idx="15004">
                  <c:v>48336877.349629998</c:v>
                </c:pt>
                <c:pt idx="15005">
                  <c:v>48336515.909501001</c:v>
                </c:pt>
                <c:pt idx="15006">
                  <c:v>48336140.837722994</c:v>
                </c:pt>
                <c:pt idx="15007">
                  <c:v>48335752.154858999</c:v>
                </c:pt>
                <c:pt idx="15008">
                  <c:v>48335349.881420992</c:v>
                </c:pt>
                <c:pt idx="15009">
                  <c:v>48334934.037877001</c:v>
                </c:pt>
                <c:pt idx="15010">
                  <c:v>48334504.644643009</c:v>
                </c:pt>
                <c:pt idx="15011">
                  <c:v>48334061.722089</c:v>
                </c:pt>
                <c:pt idx="15012">
                  <c:v>48333605.290538013</c:v>
                </c:pt>
                <c:pt idx="15013">
                  <c:v>48333135.370263003</c:v>
                </c:pt>
                <c:pt idx="15014">
                  <c:v>48332651.981490001</c:v>
                </c:pt>
                <c:pt idx="15015">
                  <c:v>48332155.144399002</c:v>
                </c:pt>
                <c:pt idx="15016">
                  <c:v>48331644.879123002</c:v>
                </c:pt>
                <c:pt idx="15017">
                  <c:v>48331121.205745004</c:v>
                </c:pt>
                <c:pt idx="15018">
                  <c:v>48330584.144304</c:v>
                </c:pt>
                <c:pt idx="15019">
                  <c:v>48330033.714791</c:v>
                </c:pt>
                <c:pt idx="15020">
                  <c:v>48329469.937150002</c:v>
                </c:pt>
                <c:pt idx="15021">
                  <c:v>48328892.831280001</c:v>
                </c:pt>
                <c:pt idx="15022">
                  <c:v>48328302.417033002</c:v>
                </c:pt>
                <c:pt idx="15023">
                  <c:v>48327698.714212999</c:v>
                </c:pt>
                <c:pt idx="15024">
                  <c:v>48327081.742580995</c:v>
                </c:pt>
                <c:pt idx="15025">
                  <c:v>48326451.521850005</c:v>
                </c:pt>
                <c:pt idx="15026">
                  <c:v>48325808.071686998</c:v>
                </c:pt>
                <c:pt idx="15027">
                  <c:v>48325151.411715992</c:v>
                </c:pt>
                <c:pt idx="15028">
                  <c:v>48324481.561512999</c:v>
                </c:pt>
                <c:pt idx="15029">
                  <c:v>48323798.54061</c:v>
                </c:pt>
                <c:pt idx="15030">
                  <c:v>48323102.368492998</c:v>
                </c:pt>
                <c:pt idx="15031">
                  <c:v>48322393.064602003</c:v>
                </c:pt>
                <c:pt idx="15032">
                  <c:v>48321670.648335002</c:v>
                </c:pt>
                <c:pt idx="15033">
                  <c:v>48320935.139044009</c:v>
                </c:pt>
                <c:pt idx="15034">
                  <c:v>48320186.556034997</c:v>
                </c:pt>
                <c:pt idx="15035">
                  <c:v>48319424.918569997</c:v>
                </c:pt>
                <c:pt idx="15036">
                  <c:v>48318650.245869003</c:v>
                </c:pt>
                <c:pt idx="15037">
                  <c:v>48317862.557104997</c:v>
                </c:pt>
                <c:pt idx="15038">
                  <c:v>48317061.871408999</c:v>
                </c:pt>
                <c:pt idx="15039">
                  <c:v>48316248.207865</c:v>
                </c:pt>
                <c:pt idx="15040">
                  <c:v>48315421.585518003</c:v>
                </c:pt>
                <c:pt idx="15041">
                  <c:v>48314582.023364998</c:v>
                </c:pt>
                <c:pt idx="15042">
                  <c:v>48313729.540361993</c:v>
                </c:pt>
                <c:pt idx="15043">
                  <c:v>48312864.155419998</c:v>
                </c:pt>
                <c:pt idx="15044">
                  <c:v>48311985.887407996</c:v>
                </c:pt>
                <c:pt idx="15045">
                  <c:v>48311094.755152002</c:v>
                </c:pt>
                <c:pt idx="15046">
                  <c:v>48310190.777434006</c:v>
                </c:pt>
                <c:pt idx="15047">
                  <c:v>48309273.972994</c:v>
                </c:pt>
                <c:pt idx="15048">
                  <c:v>48308344.360529996</c:v>
                </c:pt>
                <c:pt idx="15049">
                  <c:v>48307401.958694011</c:v>
                </c:pt>
                <c:pt idx="15050">
                  <c:v>48306446.7861</c:v>
                </c:pt>
                <c:pt idx="15051">
                  <c:v>48305478.861318</c:v>
                </c:pt>
                <c:pt idx="15052">
                  <c:v>48304498.202873997</c:v>
                </c:pt>
                <c:pt idx="15053">
                  <c:v>48303504.829255007</c:v>
                </c:pt>
                <c:pt idx="15054">
                  <c:v>48302498.758904003</c:v>
                </c:pt>
                <c:pt idx="15055">
                  <c:v>48301480.010221995</c:v>
                </c:pt>
                <c:pt idx="15056">
                  <c:v>48300448.601571001</c:v>
                </c:pt>
                <c:pt idx="15057">
                  <c:v>48299404.551269002</c:v>
                </c:pt>
                <c:pt idx="15058">
                  <c:v>48298347.877593003</c:v>
                </c:pt>
                <c:pt idx="15059">
                  <c:v>48297278.598779</c:v>
                </c:pt>
                <c:pt idx="15060">
                  <c:v>48296196.733021997</c:v>
                </c:pt>
                <c:pt idx="15061">
                  <c:v>48295102.298477009</c:v>
                </c:pt>
                <c:pt idx="15062">
                  <c:v>48293995.313254997</c:v>
                </c:pt>
                <c:pt idx="15063">
                  <c:v>48292875.795429006</c:v>
                </c:pt>
                <c:pt idx="15064">
                  <c:v>48291743.763032004</c:v>
                </c:pt>
                <c:pt idx="15065">
                  <c:v>48290599.234054007</c:v>
                </c:pt>
                <c:pt idx="15066">
                  <c:v>48289442.226445004</c:v>
                </c:pt>
                <c:pt idx="15067">
                  <c:v>48288272.758116998</c:v>
                </c:pt>
                <c:pt idx="15068">
                  <c:v>48287090.846938998</c:v>
                </c:pt>
                <c:pt idx="15069">
                  <c:v>48285896.510741994</c:v>
                </c:pt>
                <c:pt idx="15070">
                  <c:v>48284689.767315999</c:v>
                </c:pt>
                <c:pt idx="15071">
                  <c:v>48283470.634411998</c:v>
                </c:pt>
                <c:pt idx="15072">
                  <c:v>48282239.129742004</c:v>
                </c:pt>
                <c:pt idx="15073">
                  <c:v>48280995.270975001</c:v>
                </c:pt>
                <c:pt idx="15074">
                  <c:v>48279739.075745001</c:v>
                </c:pt>
                <c:pt idx="15075">
                  <c:v>48278470.561645009</c:v>
                </c:pt>
                <c:pt idx="15076">
                  <c:v>48277189.746227011</c:v>
                </c:pt>
                <c:pt idx="15077">
                  <c:v>48275896.647005998</c:v>
                </c:pt>
                <c:pt idx="15078">
                  <c:v>48274591.281458005</c:v>
                </c:pt>
                <c:pt idx="15079">
                  <c:v>48273273.667020001</c:v>
                </c:pt>
                <c:pt idx="15080">
                  <c:v>48271943.821089998</c:v>
                </c:pt>
                <c:pt idx="15081">
                  <c:v>48270601.761027008</c:v>
                </c:pt>
                <c:pt idx="15082">
                  <c:v>48269247.504152</c:v>
                </c:pt>
                <c:pt idx="15083">
                  <c:v>48267881.067749001</c:v>
                </c:pt>
                <c:pt idx="15084">
                  <c:v>48266502.469061002</c:v>
                </c:pt>
                <c:pt idx="15085">
                  <c:v>48265111.725294016</c:v>
                </c:pt>
                <c:pt idx="15086">
                  <c:v>48263708.853617996</c:v>
                </c:pt>
                <c:pt idx="15087">
                  <c:v>48262293.871163003</c:v>
                </c:pt>
                <c:pt idx="15088">
                  <c:v>48260866.795020007</c:v>
                </c:pt>
                <c:pt idx="15089">
                  <c:v>48259427.642246</c:v>
                </c:pt>
                <c:pt idx="15090">
                  <c:v>48257976.429858007</c:v>
                </c:pt>
                <c:pt idx="15091">
                  <c:v>48256513.174835004</c:v>
                </c:pt>
                <c:pt idx="15092">
                  <c:v>48255037.894120999</c:v>
                </c:pt>
                <c:pt idx="15093">
                  <c:v>48253550.604621001</c:v>
                </c:pt>
                <c:pt idx="15094">
                  <c:v>48252051.323202997</c:v>
                </c:pt>
                <c:pt idx="15095">
                  <c:v>48250540.066698007</c:v>
                </c:pt>
                <c:pt idx="15096">
                  <c:v>48249016.851901993</c:v>
                </c:pt>
                <c:pt idx="15097">
                  <c:v>48247481.695572011</c:v>
                </c:pt>
                <c:pt idx="15098">
                  <c:v>48245934.614428997</c:v>
                </c:pt>
                <c:pt idx="15099">
                  <c:v>48244375.625157006</c:v>
                </c:pt>
                <c:pt idx="15100">
                  <c:v>48242804.744405001</c:v>
                </c:pt>
                <c:pt idx="15101">
                  <c:v>48241221.988783993</c:v>
                </c:pt>
                <c:pt idx="15102">
                  <c:v>48239627.374869995</c:v>
                </c:pt>
                <c:pt idx="15103">
                  <c:v>48238020.919202</c:v>
                </c:pt>
                <c:pt idx="15104">
                  <c:v>48236402.638284005</c:v>
                </c:pt>
                <c:pt idx="15105">
                  <c:v>48234772.548583001</c:v>
                </c:pt>
                <c:pt idx="15106">
                  <c:v>48233130.666531004</c:v>
                </c:pt>
                <c:pt idx="15107">
                  <c:v>48231477.008524001</c:v>
                </c:pt>
                <c:pt idx="15108">
                  <c:v>48229811.590921998</c:v>
                </c:pt>
                <c:pt idx="15109">
                  <c:v>48228134.430050001</c:v>
                </c:pt>
                <c:pt idx="15110">
                  <c:v>48226445.542198002</c:v>
                </c:pt>
                <c:pt idx="15111">
                  <c:v>48224744.943619996</c:v>
                </c:pt>
                <c:pt idx="15112">
                  <c:v>48223032.650535002</c:v>
                </c:pt>
                <c:pt idx="15113">
                  <c:v>48221308.679127008</c:v>
                </c:pt>
                <c:pt idx="15114">
                  <c:v>48219573.045545004</c:v>
                </c:pt>
                <c:pt idx="15115">
                  <c:v>48217825.765904009</c:v>
                </c:pt>
                <c:pt idx="15116">
                  <c:v>48216066.856282994</c:v>
                </c:pt>
                <c:pt idx="15117">
                  <c:v>48214296.332725987</c:v>
                </c:pt>
                <c:pt idx="15118">
                  <c:v>48212514.211244009</c:v>
                </c:pt>
                <c:pt idx="15119">
                  <c:v>48210720.507813998</c:v>
                </c:pt>
                <c:pt idx="15120">
                  <c:v>48208915.238375001</c:v>
                </c:pt>
                <c:pt idx="15121">
                  <c:v>48207098.418835998</c:v>
                </c:pt>
                <c:pt idx="15122">
                  <c:v>48205270.065069005</c:v>
                </c:pt>
                <c:pt idx="15123">
                  <c:v>48203430.192914002</c:v>
                </c:pt>
                <c:pt idx="15124">
                  <c:v>48201578.818174995</c:v>
                </c:pt>
                <c:pt idx="15125">
                  <c:v>48199715.956624992</c:v>
                </c:pt>
                <c:pt idx="15126">
                  <c:v>48197841.623999007</c:v>
                </c:pt>
                <c:pt idx="15127">
                  <c:v>48195955.836001992</c:v>
                </c:pt>
                <c:pt idx="15128">
                  <c:v>48194058.608305</c:v>
                </c:pt>
                <c:pt idx="15129">
                  <c:v>48192149.956542991</c:v>
                </c:pt>
                <c:pt idx="15130">
                  <c:v>48190229.896320991</c:v>
                </c:pt>
                <c:pt idx="15131">
                  <c:v>48188298.443208002</c:v>
                </c:pt>
                <c:pt idx="15132">
                  <c:v>48186355.612741992</c:v>
                </c:pt>
                <c:pt idx="15133">
                  <c:v>48184401.420427002</c:v>
                </c:pt>
                <c:pt idx="15134">
                  <c:v>48182435.881731994</c:v>
                </c:pt>
                <c:pt idx="15135">
                  <c:v>48180459.012097001</c:v>
                </c:pt>
                <c:pt idx="15136">
                  <c:v>48178470.826926991</c:v>
                </c:pt>
                <c:pt idx="15137">
                  <c:v>48176471.341594003</c:v>
                </c:pt>
                <c:pt idx="15138">
                  <c:v>48174460.571438007</c:v>
                </c:pt>
                <c:pt idx="15139">
                  <c:v>48172438.531767003</c:v>
                </c:pt>
                <c:pt idx="15140">
                  <c:v>48170405.237855002</c:v>
                </c:pt>
                <c:pt idx="15141">
                  <c:v>48168360.704946004</c:v>
                </c:pt>
                <c:pt idx="15142">
                  <c:v>48166304.948249005</c:v>
                </c:pt>
                <c:pt idx="15143">
                  <c:v>48164237.982943997</c:v>
                </c:pt>
                <c:pt idx="15144">
                  <c:v>48162159.824176997</c:v>
                </c:pt>
                <c:pt idx="15145">
                  <c:v>48160070.487061992</c:v>
                </c:pt>
                <c:pt idx="15146">
                  <c:v>48157969.986680992</c:v>
                </c:pt>
                <c:pt idx="15147">
                  <c:v>48155858.338084996</c:v>
                </c:pt>
                <c:pt idx="15148">
                  <c:v>48153735.556295</c:v>
                </c:pt>
                <c:pt idx="15149">
                  <c:v>48151601.656296</c:v>
                </c:pt>
                <c:pt idx="15150">
                  <c:v>48149456.653044999</c:v>
                </c:pt>
                <c:pt idx="15151">
                  <c:v>48147300.561466001</c:v>
                </c:pt>
                <c:pt idx="15152">
                  <c:v>48145133.396453999</c:v>
                </c:pt>
                <c:pt idx="15153">
                  <c:v>48142955.172869995</c:v>
                </c:pt>
                <c:pt idx="15154">
                  <c:v>48140765.905544005</c:v>
                </c:pt>
                <c:pt idx="15155">
                  <c:v>48138565.609278008</c:v>
                </c:pt>
                <c:pt idx="15156">
                  <c:v>48136354.29883901</c:v>
                </c:pt>
                <c:pt idx="15157">
                  <c:v>48134131.988965996</c:v>
                </c:pt>
                <c:pt idx="15158">
                  <c:v>48131898.694366999</c:v>
                </c:pt>
                <c:pt idx="15159">
                  <c:v>48129654.429716997</c:v>
                </c:pt>
                <c:pt idx="15160">
                  <c:v>48127399.20966401</c:v>
                </c:pt>
                <c:pt idx="15161">
                  <c:v>48125133.048820995</c:v>
                </c:pt>
                <c:pt idx="15162">
                  <c:v>48122855.961774997</c:v>
                </c:pt>
                <c:pt idx="15163">
                  <c:v>48120567.963079996</c:v>
                </c:pt>
                <c:pt idx="15164">
                  <c:v>48118269.067261003</c:v>
                </c:pt>
                <c:pt idx="15165">
                  <c:v>48115959.288810998</c:v>
                </c:pt>
                <c:pt idx="15166">
                  <c:v>48113638.642196</c:v>
                </c:pt>
                <c:pt idx="15167">
                  <c:v>48111307.141848005</c:v>
                </c:pt>
                <c:pt idx="15168">
                  <c:v>48108964.802173004</c:v>
                </c:pt>
                <c:pt idx="15169">
                  <c:v>48106611.637545004</c:v>
                </c:pt>
                <c:pt idx="15170">
                  <c:v>48104247.662308</c:v>
                </c:pt>
                <c:pt idx="15171">
                  <c:v>48101872.890777998</c:v>
                </c:pt>
                <c:pt idx="15172">
                  <c:v>48099487.337239005</c:v>
                </c:pt>
                <c:pt idx="15173">
                  <c:v>48097091.015948005</c:v>
                </c:pt>
                <c:pt idx="15174">
                  <c:v>48094683.941131003</c:v>
                </c:pt>
                <c:pt idx="15175">
                  <c:v>48092266.126985997</c:v>
                </c:pt>
                <c:pt idx="15176">
                  <c:v>48089837.587679997</c:v>
                </c:pt>
                <c:pt idx="15177">
                  <c:v>48087398.337351993</c:v>
                </c:pt>
                <c:pt idx="15178">
                  <c:v>48084948.390110999</c:v>
                </c:pt>
                <c:pt idx="15179">
                  <c:v>48082487.760039009</c:v>
                </c:pt>
                <c:pt idx="15180">
                  <c:v>48080016.461185999</c:v>
                </c:pt>
                <c:pt idx="15181">
                  <c:v>48077534.507576004</c:v>
                </c:pt>
                <c:pt idx="15182">
                  <c:v>48075041.913203001</c:v>
                </c:pt>
                <c:pt idx="15183">
                  <c:v>48072538.692032002</c:v>
                </c:pt>
                <c:pt idx="15184">
                  <c:v>48070024.857998997</c:v>
                </c:pt>
                <c:pt idx="15185">
                  <c:v>48067500.425014004</c:v>
                </c:pt>
                <c:pt idx="15186">
                  <c:v>48064965.406955995</c:v>
                </c:pt>
                <c:pt idx="15187">
                  <c:v>48062419.817675993</c:v>
                </c:pt>
                <c:pt idx="15188">
                  <c:v>48059863.670997009</c:v>
                </c:pt>
                <c:pt idx="15189">
                  <c:v>48057296.980714992</c:v>
                </c:pt>
                <c:pt idx="15190">
                  <c:v>48054719.760596007</c:v>
                </c:pt>
                <c:pt idx="15191">
                  <c:v>48052132.024379</c:v>
                </c:pt>
                <c:pt idx="15192">
                  <c:v>48049533.785774</c:v>
                </c:pt>
                <c:pt idx="15193">
                  <c:v>48046925.058464997</c:v>
                </c:pt>
                <c:pt idx="15194">
                  <c:v>48044305.856105991</c:v>
                </c:pt>
                <c:pt idx="15195">
                  <c:v>48041676.192324996</c:v>
                </c:pt>
                <c:pt idx="15196">
                  <c:v>48039036.080720991</c:v>
                </c:pt>
                <c:pt idx="15197">
                  <c:v>48036385.534865998</c:v>
                </c:pt>
                <c:pt idx="15198">
                  <c:v>48033724.568305001</c:v>
                </c:pt>
                <c:pt idx="15199">
                  <c:v>48031053.194555007</c:v>
                </c:pt>
                <c:pt idx="15200">
                  <c:v>48028371.427106</c:v>
                </c:pt>
                <c:pt idx="15201">
                  <c:v>48025679.279419005</c:v>
                </c:pt>
                <c:pt idx="15202">
                  <c:v>48022976.76493001</c:v>
                </c:pt>
                <c:pt idx="15203">
                  <c:v>48020263.897046998</c:v>
                </c:pt>
                <c:pt idx="15204">
                  <c:v>48017540.689152002</c:v>
                </c:pt>
                <c:pt idx="15205">
                  <c:v>48014807.154596999</c:v>
                </c:pt>
                <c:pt idx="15206">
                  <c:v>48012063.30670999</c:v>
                </c:pt>
                <c:pt idx="15207">
                  <c:v>48009309.158790998</c:v>
                </c:pt>
                <c:pt idx="15208">
                  <c:v>48006544.724114008</c:v>
                </c:pt>
                <c:pt idx="15209">
                  <c:v>48003770.015924998</c:v>
                </c:pt>
                <c:pt idx="15210">
                  <c:v>48000985.047444001</c:v>
                </c:pt>
                <c:pt idx="15211">
                  <c:v>47998189.831866004</c:v>
                </c:pt>
                <c:pt idx="15212">
                  <c:v>47995384.382355988</c:v>
                </c:pt>
                <c:pt idx="15213">
                  <c:v>47992568.712056004</c:v>
                </c:pt>
                <c:pt idx="15214">
                  <c:v>47989742.834078997</c:v>
                </c:pt>
                <c:pt idx="15215">
                  <c:v>47986906.761515006</c:v>
                </c:pt>
                <c:pt idx="15216">
                  <c:v>47984060.507423997</c:v>
                </c:pt>
                <c:pt idx="15217">
                  <c:v>47981204.084843002</c:v>
                </c:pt>
                <c:pt idx="15218">
                  <c:v>47978337.506780989</c:v>
                </c:pt>
                <c:pt idx="15219">
                  <c:v>47975460.786220998</c:v>
                </c:pt>
                <c:pt idx="15220">
                  <c:v>47972573.936121993</c:v>
                </c:pt>
                <c:pt idx="15221">
                  <c:v>47969676.969416</c:v>
                </c:pt>
                <c:pt idx="15222">
                  <c:v>47966769.899008006</c:v>
                </c:pt>
                <c:pt idx="15223">
                  <c:v>47963852.737779997</c:v>
                </c:pt>
                <c:pt idx="15224">
                  <c:v>47960925.498585001</c:v>
                </c:pt>
                <c:pt idx="15225">
                  <c:v>47957988.194253005</c:v>
                </c:pt>
                <c:pt idx="15226">
                  <c:v>47955040.837588996</c:v>
                </c:pt>
                <c:pt idx="15227">
                  <c:v>47952083.441368997</c:v>
                </c:pt>
                <c:pt idx="15228">
                  <c:v>47949116.018348001</c:v>
                </c:pt>
                <c:pt idx="15229">
                  <c:v>47946138.581253007</c:v>
                </c:pt>
                <c:pt idx="15230">
                  <c:v>47943151.142785996</c:v>
                </c:pt>
                <c:pt idx="15231">
                  <c:v>47940153.715625003</c:v>
                </c:pt>
                <c:pt idx="15232">
                  <c:v>47937146.312420987</c:v>
                </c:pt>
                <c:pt idx="15233">
                  <c:v>47934128.945803002</c:v>
                </c:pt>
                <c:pt idx="15234">
                  <c:v>47931101.628371999</c:v>
                </c:pt>
                <c:pt idx="15235">
                  <c:v>47928064.372705989</c:v>
                </c:pt>
                <c:pt idx="15236">
                  <c:v>47925017.191357009</c:v>
                </c:pt>
                <c:pt idx="15237">
                  <c:v>47921960.096854001</c:v>
                </c:pt>
                <c:pt idx="15238">
                  <c:v>47918893.101698019</c:v>
                </c:pt>
                <c:pt idx="15239">
                  <c:v>47915816.218369</c:v>
                </c:pt>
                <c:pt idx="15240">
                  <c:v>47912729.459320992</c:v>
                </c:pt>
                <c:pt idx="15241">
                  <c:v>47909632.836982995</c:v>
                </c:pt>
                <c:pt idx="15242">
                  <c:v>47906526.363759995</c:v>
                </c:pt>
                <c:pt idx="15243">
                  <c:v>47903410.052033</c:v>
                </c:pt>
                <c:pt idx="15244">
                  <c:v>47900283.914158002</c:v>
                </c:pt>
                <c:pt idx="15245">
                  <c:v>47897147.962467998</c:v>
                </c:pt>
                <c:pt idx="15246">
                  <c:v>47894002.20926901</c:v>
                </c:pt>
                <c:pt idx="15247">
                  <c:v>47890846.666846998</c:v>
                </c:pt>
                <c:pt idx="15248">
                  <c:v>47887681.347460993</c:v>
                </c:pt>
                <c:pt idx="15249">
                  <c:v>47884506.263347007</c:v>
                </c:pt>
                <c:pt idx="15250">
                  <c:v>47881321.426716991</c:v>
                </c:pt>
                <c:pt idx="15251">
                  <c:v>47878126.849758998</c:v>
                </c:pt>
                <c:pt idx="15252">
                  <c:v>47874922.54463701</c:v>
                </c:pt>
                <c:pt idx="15253">
                  <c:v>47871708.523492999</c:v>
                </c:pt>
                <c:pt idx="15254">
                  <c:v>47868484.798442006</c:v>
                </c:pt>
                <c:pt idx="15255">
                  <c:v>47865251.381578997</c:v>
                </c:pt>
                <c:pt idx="15256">
                  <c:v>47862008.284971997</c:v>
                </c:pt>
                <c:pt idx="15257">
                  <c:v>47858755.520670004</c:v>
                </c:pt>
                <c:pt idx="15258">
                  <c:v>47855493.100694008</c:v>
                </c:pt>
                <c:pt idx="15259">
                  <c:v>47852221.037044011</c:v>
                </c:pt>
                <c:pt idx="15260">
                  <c:v>47848939.341696002</c:v>
                </c:pt>
                <c:pt idx="15261">
                  <c:v>47845648.026604004</c:v>
                </c:pt>
                <c:pt idx="15262">
                  <c:v>47842347.103698008</c:v>
                </c:pt>
                <c:pt idx="15263">
                  <c:v>47839036.584883995</c:v>
                </c:pt>
                <c:pt idx="15264">
                  <c:v>47835716.482045993</c:v>
                </c:pt>
                <c:pt idx="15265">
                  <c:v>47832386.807044998</c:v>
                </c:pt>
                <c:pt idx="15266">
                  <c:v>47829047.571718998</c:v>
                </c:pt>
                <c:pt idx="15267">
                  <c:v>47825698.787881993</c:v>
                </c:pt>
                <c:pt idx="15268">
                  <c:v>47822340.467327997</c:v>
                </c:pt>
                <c:pt idx="15269">
                  <c:v>47818972.621826001</c:v>
                </c:pt>
                <c:pt idx="15270">
                  <c:v>47815595.263122</c:v>
                </c:pt>
                <c:pt idx="15271">
                  <c:v>47812208.402940996</c:v>
                </c:pt>
                <c:pt idx="15272">
                  <c:v>47808812.052983992</c:v>
                </c:pt>
                <c:pt idx="15273">
                  <c:v>47805406.224930011</c:v>
                </c:pt>
                <c:pt idx="15274">
                  <c:v>47801990.930436999</c:v>
                </c:pt>
                <c:pt idx="15275">
                  <c:v>47798566.181138009</c:v>
                </c:pt>
                <c:pt idx="15276">
                  <c:v>47795131.988645002</c:v>
                </c:pt>
                <c:pt idx="15277">
                  <c:v>47791688.364548005</c:v>
                </c:pt>
                <c:pt idx="15278">
                  <c:v>47788235.320414998</c:v>
                </c:pt>
                <c:pt idx="15279">
                  <c:v>47784772.867789991</c:v>
                </c:pt>
                <c:pt idx="15280">
                  <c:v>47781301.018197007</c:v>
                </c:pt>
                <c:pt idx="15281">
                  <c:v>47777819.783138007</c:v>
                </c:pt>
                <c:pt idx="15282">
                  <c:v>47774329.174091004</c:v>
                </c:pt>
                <c:pt idx="15283">
                  <c:v>47770829.202513002</c:v>
                </c:pt>
                <c:pt idx="15284">
                  <c:v>47767319.879841</c:v>
                </c:pt>
                <c:pt idx="15285">
                  <c:v>47763801.217487</c:v>
                </c:pt>
                <c:pt idx="15286">
                  <c:v>47760273.226842999</c:v>
                </c:pt>
                <c:pt idx="15287">
                  <c:v>47756735.91928</c:v>
                </c:pt>
                <c:pt idx="15288">
                  <c:v>47753189.306145996</c:v>
                </c:pt>
                <c:pt idx="15289">
                  <c:v>47749633.398768</c:v>
                </c:pt>
                <c:pt idx="15290">
                  <c:v>47746068.208451003</c:v>
                </c:pt>
                <c:pt idx="15291">
                  <c:v>47742493.746478997</c:v>
                </c:pt>
                <c:pt idx="15292">
                  <c:v>47738910.024115011</c:v>
                </c:pt>
                <c:pt idx="15293">
                  <c:v>47735317.052598998</c:v>
                </c:pt>
                <c:pt idx="15294">
                  <c:v>47731714.843151994</c:v>
                </c:pt>
                <c:pt idx="15295">
                  <c:v>47728103.406970993</c:v>
                </c:pt>
                <c:pt idx="15296">
                  <c:v>47724482.755234011</c:v>
                </c:pt>
                <c:pt idx="15297">
                  <c:v>47720852.899098009</c:v>
                </c:pt>
                <c:pt idx="15298">
                  <c:v>47717213.849697009</c:v>
                </c:pt>
                <c:pt idx="15299">
                  <c:v>47713565.618145004</c:v>
                </c:pt>
                <c:pt idx="15300">
                  <c:v>47709908.215536006</c:v>
                </c:pt>
                <c:pt idx="15301">
                  <c:v>47706241.652939998</c:v>
                </c:pt>
                <c:pt idx="15302">
                  <c:v>47702565.941410996</c:v>
                </c:pt>
                <c:pt idx="15303">
                  <c:v>47698881.091977008</c:v>
                </c:pt>
                <c:pt idx="15304">
                  <c:v>47695187.115649007</c:v>
                </c:pt>
                <c:pt idx="15305">
                  <c:v>47691484.023414999</c:v>
                </c:pt>
                <c:pt idx="15306">
                  <c:v>47687771.826244004</c:v>
                </c:pt>
                <c:pt idx="15307">
                  <c:v>47684050.535083003</c:v>
                </c:pt>
                <c:pt idx="15308">
                  <c:v>47680320.160860002</c:v>
                </c:pt>
                <c:pt idx="15309">
                  <c:v>47676580.714478999</c:v>
                </c:pt>
                <c:pt idx="15310">
                  <c:v>47672832.206828997</c:v>
                </c:pt>
                <c:pt idx="15311">
                  <c:v>47669074.648773998</c:v>
                </c:pt>
                <c:pt idx="15312">
                  <c:v>47665308.051159002</c:v>
                </c:pt>
                <c:pt idx="15313">
                  <c:v>47661532.424810998</c:v>
                </c:pt>
                <c:pt idx="15314">
                  <c:v>47657747.780532002</c:v>
                </c:pt>
                <c:pt idx="15315">
                  <c:v>47653954.129108012</c:v>
                </c:pt>
                <c:pt idx="15316">
                  <c:v>47650151.481303997</c:v>
                </c:pt>
                <c:pt idx="15317">
                  <c:v>47646339.84786199</c:v>
                </c:pt>
                <c:pt idx="15318">
                  <c:v>47642519.239509009</c:v>
                </c:pt>
                <c:pt idx="15319">
                  <c:v>47638689.666947007</c:v>
                </c:pt>
                <c:pt idx="15320">
                  <c:v>47634851.140860997</c:v>
                </c:pt>
                <c:pt idx="15321">
                  <c:v>47631003.671916001</c:v>
                </c:pt>
                <c:pt idx="15322">
                  <c:v>47627147.270755999</c:v>
                </c:pt>
                <c:pt idx="15323">
                  <c:v>47623281.948004998</c:v>
                </c:pt>
                <c:pt idx="15324">
                  <c:v>47619407.714270003</c:v>
                </c:pt>
                <c:pt idx="15325">
                  <c:v>47615524.580132999</c:v>
                </c:pt>
                <c:pt idx="15326">
                  <c:v>47611632.556162991</c:v>
                </c:pt>
                <c:pt idx="15327">
                  <c:v>47607731.652903996</c:v>
                </c:pt>
                <c:pt idx="15328">
                  <c:v>47603821.880882993</c:v>
                </c:pt>
                <c:pt idx="15329">
                  <c:v>47599903.250606999</c:v>
                </c:pt>
                <c:pt idx="15330">
                  <c:v>47595975.772563003</c:v>
                </c:pt>
                <c:pt idx="15331">
                  <c:v>47592039.457219996</c:v>
                </c:pt>
                <c:pt idx="15332">
                  <c:v>47588094.315025993</c:v>
                </c:pt>
                <c:pt idx="15333">
                  <c:v>47584140.356409989</c:v>
                </c:pt>
                <c:pt idx="15334">
                  <c:v>47580177.591784</c:v>
                </c:pt>
                <c:pt idx="15335">
                  <c:v>47576206.031537004</c:v>
                </c:pt>
                <c:pt idx="15336">
                  <c:v>47572225.686041996</c:v>
                </c:pt>
                <c:pt idx="15337">
                  <c:v>47568236.565651007</c:v>
                </c:pt>
                <c:pt idx="15338">
                  <c:v>47564238.680698007</c:v>
                </c:pt>
                <c:pt idx="15339">
                  <c:v>47560232.041497007</c:v>
                </c:pt>
                <c:pt idx="15340">
                  <c:v>47556216.658344999</c:v>
                </c:pt>
                <c:pt idx="15341">
                  <c:v>47552192.541516997</c:v>
                </c:pt>
                <c:pt idx="15342">
                  <c:v>47548159.701272003</c:v>
                </c:pt>
                <c:pt idx="15343">
                  <c:v>47544118.147848003</c:v>
                </c:pt>
                <c:pt idx="15344">
                  <c:v>47540067.891465999</c:v>
                </c:pt>
                <c:pt idx="15345">
                  <c:v>47536008.942326993</c:v>
                </c:pt>
                <c:pt idx="15346">
                  <c:v>47531941.310612991</c:v>
                </c:pt>
                <c:pt idx="15347">
                  <c:v>47527865.00649</c:v>
                </c:pt>
                <c:pt idx="15348">
                  <c:v>47523780.040101998</c:v>
                </c:pt>
                <c:pt idx="15349">
                  <c:v>47519686.421576999</c:v>
                </c:pt>
                <c:pt idx="15350">
                  <c:v>47515584.161022</c:v>
                </c:pt>
                <c:pt idx="15351">
                  <c:v>47511473.268528007</c:v>
                </c:pt>
                <c:pt idx="15352">
                  <c:v>47507353.754166</c:v>
                </c:pt>
                <c:pt idx="15353">
                  <c:v>47503225.627989002</c:v>
                </c:pt>
                <c:pt idx="15354">
                  <c:v>47499088.900032997</c:v>
                </c:pt>
                <c:pt idx="15355">
                  <c:v>47494943.580313995</c:v>
                </c:pt>
                <c:pt idx="15356">
                  <c:v>47490789.678829998</c:v>
                </c:pt>
                <c:pt idx="15357">
                  <c:v>47486627.205561005</c:v>
                </c:pt>
                <c:pt idx="15358">
                  <c:v>47482456.170469001</c:v>
                </c:pt>
                <c:pt idx="15359">
                  <c:v>47478276.583498999</c:v>
                </c:pt>
                <c:pt idx="15360">
                  <c:v>47474088.454574995</c:v>
                </c:pt>
                <c:pt idx="15361">
                  <c:v>47469891.793606006</c:v>
                </c:pt>
                <c:pt idx="15362">
                  <c:v>47465686.610481992</c:v>
                </c:pt>
                <c:pt idx="15363">
                  <c:v>47461472.915073998</c:v>
                </c:pt>
                <c:pt idx="15364">
                  <c:v>47457250.717236005</c:v>
                </c:pt>
                <c:pt idx="15365">
                  <c:v>47453020.026804999</c:v>
                </c:pt>
                <c:pt idx="15366">
                  <c:v>47448780.853598997</c:v>
                </c:pt>
                <c:pt idx="15367">
                  <c:v>47444533.207419001</c:v>
                </c:pt>
                <c:pt idx="15368">
                  <c:v>47440277.098047011</c:v>
                </c:pt>
                <c:pt idx="15369">
                  <c:v>47436012.535248011</c:v>
                </c:pt>
                <c:pt idx="15370">
                  <c:v>47431739.528770998</c:v>
                </c:pt>
                <c:pt idx="15371">
                  <c:v>47427458.088345997</c:v>
                </c:pt>
                <c:pt idx="15372">
                  <c:v>47423168.223684005</c:v>
                </c:pt>
                <c:pt idx="15373">
                  <c:v>47418869.944480993</c:v>
                </c:pt>
                <c:pt idx="15374">
                  <c:v>47414563.260414004</c:v>
                </c:pt>
                <c:pt idx="15375">
                  <c:v>47410248.181144007</c:v>
                </c:pt>
                <c:pt idx="15376">
                  <c:v>47405924.71631299</c:v>
                </c:pt>
                <c:pt idx="15377">
                  <c:v>47401592.875546999</c:v>
                </c:pt>
                <c:pt idx="15378">
                  <c:v>47397252.668454006</c:v>
                </c:pt>
                <c:pt idx="15379">
                  <c:v>47392904.104625002</c:v>
                </c:pt>
                <c:pt idx="15380">
                  <c:v>47388547.193632007</c:v>
                </c:pt>
                <c:pt idx="15381">
                  <c:v>47384181.945034005</c:v>
                </c:pt>
                <c:pt idx="15382">
                  <c:v>47379808.368369997</c:v>
                </c:pt>
                <c:pt idx="15383">
                  <c:v>47375426.473160997</c:v>
                </c:pt>
                <c:pt idx="15384">
                  <c:v>47371036.268913008</c:v>
                </c:pt>
                <c:pt idx="15385">
                  <c:v>47366637.765115008</c:v>
                </c:pt>
                <c:pt idx="15386">
                  <c:v>47362230.97123801</c:v>
                </c:pt>
                <c:pt idx="15387">
                  <c:v>47357815.896734998</c:v>
                </c:pt>
                <c:pt idx="15388">
                  <c:v>47353392.551045999</c:v>
                </c:pt>
                <c:pt idx="15389">
                  <c:v>47348960.94359</c:v>
                </c:pt>
                <c:pt idx="15390">
                  <c:v>47344521.083771996</c:v>
                </c:pt>
                <c:pt idx="15391">
                  <c:v>47340072.980977997</c:v>
                </c:pt>
                <c:pt idx="15392">
                  <c:v>47335616.644579999</c:v>
                </c:pt>
                <c:pt idx="15393">
                  <c:v>47331152.083930001</c:v>
                </c:pt>
                <c:pt idx="15394">
                  <c:v>47326679.308366992</c:v>
                </c:pt>
                <c:pt idx="15395">
                  <c:v>47322198.327211</c:v>
                </c:pt>
                <c:pt idx="15396">
                  <c:v>47317709.149765</c:v>
                </c:pt>
                <c:pt idx="15397">
                  <c:v>47313211.785318002</c:v>
                </c:pt>
                <c:pt idx="15398">
                  <c:v>47308706.243140005</c:v>
                </c:pt>
                <c:pt idx="15399">
                  <c:v>47304192.532485992</c:v>
                </c:pt>
                <c:pt idx="15400">
                  <c:v>47299670.662595004</c:v>
                </c:pt>
                <c:pt idx="15401">
                  <c:v>47295140.642687999</c:v>
                </c:pt>
                <c:pt idx="15402">
                  <c:v>47290602.481969997</c:v>
                </c:pt>
                <c:pt idx="15403">
                  <c:v>47286056.189632006</c:v>
                </c:pt>
                <c:pt idx="15404">
                  <c:v>47281501.774845004</c:v>
                </c:pt>
                <c:pt idx="15405">
                  <c:v>47276939.246767998</c:v>
                </c:pt>
                <c:pt idx="15406">
                  <c:v>47272368.614539005</c:v>
                </c:pt>
                <c:pt idx="15407">
                  <c:v>47267789.887285993</c:v>
                </c:pt>
                <c:pt idx="15408">
                  <c:v>47263203.074114002</c:v>
                </c:pt>
                <c:pt idx="15409">
                  <c:v>47258608.184118003</c:v>
                </c:pt>
                <c:pt idx="15410">
                  <c:v>47254005.226373002</c:v>
                </c:pt>
                <c:pt idx="15411">
                  <c:v>47249394.209940009</c:v>
                </c:pt>
                <c:pt idx="15412">
                  <c:v>47244775.143863</c:v>
                </c:pt>
                <c:pt idx="15413">
                  <c:v>47240148.037171997</c:v>
                </c:pt>
                <c:pt idx="15414">
                  <c:v>47235512.898878001</c:v>
                </c:pt>
                <c:pt idx="15415">
                  <c:v>47230869.737978004</c:v>
                </c:pt>
                <c:pt idx="15416">
                  <c:v>47226218.563455001</c:v>
                </c:pt>
                <c:pt idx="15417">
                  <c:v>47221559.384273</c:v>
                </c:pt>
                <c:pt idx="15418">
                  <c:v>47216892.209380999</c:v>
                </c:pt>
                <c:pt idx="15419">
                  <c:v>47212217.047714993</c:v>
                </c:pt>
                <c:pt idx="15420">
                  <c:v>47207533.908192001</c:v>
                </c:pt>
                <c:pt idx="15421">
                  <c:v>47202842.799715005</c:v>
                </c:pt>
                <c:pt idx="15422">
                  <c:v>47198143.731172003</c:v>
                </c:pt>
                <c:pt idx="15423">
                  <c:v>47193436.711433008</c:v>
                </c:pt>
                <c:pt idx="15424">
                  <c:v>47188721.749356002</c:v>
                </c:pt>
                <c:pt idx="15425">
                  <c:v>47183998.853780985</c:v>
                </c:pt>
                <c:pt idx="15426">
                  <c:v>47179268.033532999</c:v>
                </c:pt>
                <c:pt idx="15427">
                  <c:v>47174529.297421999</c:v>
                </c:pt>
                <c:pt idx="15428">
                  <c:v>47169782.654244006</c:v>
                </c:pt>
                <c:pt idx="15429">
                  <c:v>47165028.112775989</c:v>
                </c:pt>
                <c:pt idx="15430">
                  <c:v>47160265.681783997</c:v>
                </c:pt>
                <c:pt idx="15431">
                  <c:v>47155495.370015994</c:v>
                </c:pt>
                <c:pt idx="15432">
                  <c:v>47150717.186205998</c:v>
                </c:pt>
                <c:pt idx="15433">
                  <c:v>47145931.139072001</c:v>
                </c:pt>
                <c:pt idx="15434">
                  <c:v>47141137.237317003</c:v>
                </c:pt>
                <c:pt idx="15435">
                  <c:v>47136335.489629999</c:v>
                </c:pt>
                <c:pt idx="15436">
                  <c:v>47131525.904683001</c:v>
                </c:pt>
                <c:pt idx="15437">
                  <c:v>47126708.491136007</c:v>
                </c:pt>
                <c:pt idx="15438">
                  <c:v>47121883.257629998</c:v>
                </c:pt>
                <c:pt idx="15439">
                  <c:v>47117050.212794997</c:v>
                </c:pt>
                <c:pt idx="15440">
                  <c:v>47112209.36524301</c:v>
                </c:pt>
                <c:pt idx="15441">
                  <c:v>47107360.723572999</c:v>
                </c:pt>
                <c:pt idx="15442">
                  <c:v>47102504.296368003</c:v>
                </c:pt>
                <c:pt idx="15443">
                  <c:v>47097640.092197008</c:v>
                </c:pt>
                <c:pt idx="15444">
                  <c:v>47092768.119614005</c:v>
                </c:pt>
                <c:pt idx="15445">
                  <c:v>47087888.387158997</c:v>
                </c:pt>
                <c:pt idx="15446">
                  <c:v>47083000.903354995</c:v>
                </c:pt>
                <c:pt idx="15447">
                  <c:v>47078105.676711991</c:v>
                </c:pt>
                <c:pt idx="15448">
                  <c:v>47073202.715724997</c:v>
                </c:pt>
                <c:pt idx="15449">
                  <c:v>47068292.028875999</c:v>
                </c:pt>
                <c:pt idx="15450">
                  <c:v>47063373.624629006</c:v>
                </c:pt>
                <c:pt idx="15451">
                  <c:v>47058447.511436999</c:v>
                </c:pt>
                <c:pt idx="15452">
                  <c:v>47053513.697736003</c:v>
                </c:pt>
                <c:pt idx="15453">
                  <c:v>47048572.191948012</c:v>
                </c:pt>
                <c:pt idx="15454">
                  <c:v>47043623.00248199</c:v>
                </c:pt>
                <c:pt idx="15455">
                  <c:v>47038666.137731001</c:v>
                </c:pt>
                <c:pt idx="15456">
                  <c:v>47033701.606073998</c:v>
                </c:pt>
                <c:pt idx="15457">
                  <c:v>47028729.415875994</c:v>
                </c:pt>
                <c:pt idx="15458">
                  <c:v>47023749.575488001</c:v>
                </c:pt>
                <c:pt idx="15459">
                  <c:v>47018762.093245007</c:v>
                </c:pt>
                <c:pt idx="15460">
                  <c:v>47013766.977469996</c:v>
                </c:pt>
                <c:pt idx="15461">
                  <c:v>47008764.236470997</c:v>
                </c:pt>
                <c:pt idx="15462">
                  <c:v>47003753.878540002</c:v>
                </c:pt>
                <c:pt idx="15463">
                  <c:v>46998735.911958002</c:v>
                </c:pt>
                <c:pt idx="15464">
                  <c:v>46993710.34499</c:v>
                </c:pt>
                <c:pt idx="15465">
                  <c:v>46988677.185887001</c:v>
                </c:pt>
                <c:pt idx="15466">
                  <c:v>46983636.442885987</c:v>
                </c:pt>
                <c:pt idx="15467">
                  <c:v>46978588.124210007</c:v>
                </c:pt>
                <c:pt idx="15468">
                  <c:v>46973532.238068007</c:v>
                </c:pt>
                <c:pt idx="15469">
                  <c:v>46968468.792656004</c:v>
                </c:pt>
                <c:pt idx="15470">
                  <c:v>46963397.796156004</c:v>
                </c:pt>
                <c:pt idx="15471">
                  <c:v>46958319.256733</c:v>
                </c:pt>
                <c:pt idx="15472">
                  <c:v>46953233.182542004</c:v>
                </c:pt>
                <c:pt idx="15473">
                  <c:v>46948139.58172299</c:v>
                </c:pt>
                <c:pt idx="15474">
                  <c:v>46943038.462400995</c:v>
                </c:pt>
                <c:pt idx="15475">
                  <c:v>46937929.832687996</c:v>
                </c:pt>
                <c:pt idx="15476">
                  <c:v>46932813.700684011</c:v>
                </c:pt>
                <c:pt idx="15477">
                  <c:v>46927690.074471995</c:v>
                </c:pt>
                <c:pt idx="15478">
                  <c:v>46922558.962122992</c:v>
                </c:pt>
                <c:pt idx="15479">
                  <c:v>46917420.371696003</c:v>
                </c:pt>
                <c:pt idx="15480">
                  <c:v>46912274.311232999</c:v>
                </c:pt>
                <c:pt idx="15481">
                  <c:v>46907120.788764998</c:v>
                </c:pt>
                <c:pt idx="15482">
                  <c:v>46901959.812307991</c:v>
                </c:pt>
                <c:pt idx="15483">
                  <c:v>46896791.389865994</c:v>
                </c:pt>
                <c:pt idx="15484">
                  <c:v>46891615.529428005</c:v>
                </c:pt>
                <c:pt idx="15485">
                  <c:v>46886432.238970004</c:v>
                </c:pt>
                <c:pt idx="15486">
                  <c:v>46881241.526455</c:v>
                </c:pt>
                <c:pt idx="15487">
                  <c:v>46876043.399833009</c:v>
                </c:pt>
                <c:pt idx="15488">
                  <c:v>46870837.867038004</c:v>
                </c:pt>
                <c:pt idx="15489">
                  <c:v>46865624.935994007</c:v>
                </c:pt>
                <c:pt idx="15490">
                  <c:v>46860404.614611</c:v>
                </c:pt>
                <c:pt idx="15491">
                  <c:v>46855176.910782993</c:v>
                </c:pt>
                <c:pt idx="15492">
                  <c:v>46849941.832394995</c:v>
                </c:pt>
                <c:pt idx="15493">
                  <c:v>46844699.38731499</c:v>
                </c:pt>
                <c:pt idx="15494">
                  <c:v>46839449.583398998</c:v>
                </c:pt>
                <c:pt idx="15495">
                  <c:v>46834192.428492002</c:v>
                </c:pt>
                <c:pt idx="15496">
                  <c:v>46828927.930421993</c:v>
                </c:pt>
                <c:pt idx="15497">
                  <c:v>46823656.097006999</c:v>
                </c:pt>
                <c:pt idx="15498">
                  <c:v>46818376.936051995</c:v>
                </c:pt>
                <c:pt idx="15499">
                  <c:v>46813090.455344997</c:v>
                </c:pt>
                <c:pt idx="15500">
                  <c:v>46807796.662666999</c:v>
                </c:pt>
                <c:pt idx="15501">
                  <c:v>46802495.565780997</c:v>
                </c:pt>
                <c:pt idx="15502">
                  <c:v>46797187.172438003</c:v>
                </c:pt>
                <c:pt idx="15503">
                  <c:v>46791871.490379997</c:v>
                </c:pt>
                <c:pt idx="15504">
                  <c:v>46786548.527330011</c:v>
                </c:pt>
                <c:pt idx="15505">
                  <c:v>46781218.291003019</c:v>
                </c:pt>
                <c:pt idx="15506">
                  <c:v>46775880.789098009</c:v>
                </c:pt>
                <c:pt idx="15507">
                  <c:v>46770536.029304005</c:v>
                </c:pt>
                <c:pt idx="15508">
                  <c:v>46765184.019295007</c:v>
                </c:pt>
                <c:pt idx="15509">
                  <c:v>46759824.766732998</c:v>
                </c:pt>
                <c:pt idx="15510">
                  <c:v>46754458.279267006</c:v>
                </c:pt>
                <c:pt idx="15511">
                  <c:v>46749084.564534009</c:v>
                </c:pt>
                <c:pt idx="15512">
                  <c:v>46743703.630157009</c:v>
                </c:pt>
                <c:pt idx="15513">
                  <c:v>46738315.483748995</c:v>
                </c:pt>
                <c:pt idx="15514">
                  <c:v>46732920.132908002</c:v>
                </c:pt>
                <c:pt idx="15515">
                  <c:v>46727517.585219003</c:v>
                </c:pt>
                <c:pt idx="15516">
                  <c:v>46722107.848255999</c:v>
                </c:pt>
                <c:pt idx="15517">
                  <c:v>46716690.929580003</c:v>
                </c:pt>
                <c:pt idx="15518">
                  <c:v>46711266.836739995</c:v>
                </c:pt>
                <c:pt idx="15519">
                  <c:v>46705835.577271998</c:v>
                </c:pt>
                <c:pt idx="15520">
                  <c:v>46700397.158698007</c:v>
                </c:pt>
                <c:pt idx="15521">
                  <c:v>46694951.588531002</c:v>
                </c:pt>
                <c:pt idx="15522">
                  <c:v>46689498.874268003</c:v>
                </c:pt>
                <c:pt idx="15523">
                  <c:v>46684039.023396999</c:v>
                </c:pt>
                <c:pt idx="15524">
                  <c:v>46678572.043390997</c:v>
                </c:pt>
                <c:pt idx="15525">
                  <c:v>46673097.941711992</c:v>
                </c:pt>
                <c:pt idx="15526">
                  <c:v>46667616.725810006</c:v>
                </c:pt>
                <c:pt idx="15527">
                  <c:v>46662128.403120004</c:v>
                </c:pt>
                <c:pt idx="15528">
                  <c:v>46656632.981068999</c:v>
                </c:pt>
                <c:pt idx="15529">
                  <c:v>46651130.467069998</c:v>
                </c:pt>
                <c:pt idx="15530">
                  <c:v>46645620.868520997</c:v>
                </c:pt>
                <c:pt idx="15531">
                  <c:v>46640104.192813002</c:v>
                </c:pt>
                <c:pt idx="15532">
                  <c:v>46634580.44732099</c:v>
                </c:pt>
                <c:pt idx="15533">
                  <c:v>46629049.639409006</c:v>
                </c:pt>
                <c:pt idx="15534">
                  <c:v>46623511.776430003</c:v>
                </c:pt>
                <c:pt idx="15535">
                  <c:v>46617966.865723997</c:v>
                </c:pt>
                <c:pt idx="15536">
                  <c:v>46612414.914617002</c:v>
                </c:pt>
                <c:pt idx="15537">
                  <c:v>46606855.930427998</c:v>
                </c:pt>
                <c:pt idx="15538">
                  <c:v>46601289.920459002</c:v>
                </c:pt>
                <c:pt idx="15539">
                  <c:v>46595716.892001994</c:v>
                </c:pt>
                <c:pt idx="15540">
                  <c:v>46590136.852338992</c:v>
                </c:pt>
                <c:pt idx="15541">
                  <c:v>46584549.808737002</c:v>
                </c:pt>
                <c:pt idx="15542">
                  <c:v>46578955.768452011</c:v>
                </c:pt>
                <c:pt idx="15543">
                  <c:v>46573354.738729998</c:v>
                </c:pt>
                <c:pt idx="15544">
                  <c:v>46567746.726801999</c:v>
                </c:pt>
                <c:pt idx="15545">
                  <c:v>46562131.739891008</c:v>
                </c:pt>
                <c:pt idx="15546">
                  <c:v>46556509.785205007</c:v>
                </c:pt>
                <c:pt idx="15547">
                  <c:v>46550880.869941011</c:v>
                </c:pt>
                <c:pt idx="15548">
                  <c:v>46545245.001286998</c:v>
                </c:pt>
                <c:pt idx="15549">
                  <c:v>46539602.186414994</c:v>
                </c:pt>
                <c:pt idx="15550">
                  <c:v>46533952.432487994</c:v>
                </c:pt>
                <c:pt idx="15551">
                  <c:v>46528295.746656999</c:v>
                </c:pt>
                <c:pt idx="15552">
                  <c:v>46522632.136060998</c:v>
                </c:pt>
                <c:pt idx="15553">
                  <c:v>46516961.607828997</c:v>
                </c:pt>
                <c:pt idx="15554">
                  <c:v>46511284.169075005</c:v>
                </c:pt>
                <c:pt idx="15555">
                  <c:v>46505599.826903999</c:v>
                </c:pt>
                <c:pt idx="15556">
                  <c:v>46499908.588409998</c:v>
                </c:pt>
                <c:pt idx="15557">
                  <c:v>46494210.460674003</c:v>
                </c:pt>
                <c:pt idx="15558">
                  <c:v>46488505.45076599</c:v>
                </c:pt>
                <c:pt idx="15559">
                  <c:v>46482793.565745011</c:v>
                </c:pt>
                <c:pt idx="15560">
                  <c:v>46477074.812657997</c:v>
                </c:pt>
                <c:pt idx="15561">
                  <c:v>46471349.19854001</c:v>
                </c:pt>
                <c:pt idx="15562">
                  <c:v>46465616.730416998</c:v>
                </c:pt>
                <c:pt idx="15563">
                  <c:v>46459877.415300995</c:v>
                </c:pt>
                <c:pt idx="15564">
                  <c:v>46454131.260195009</c:v>
                </c:pt>
                <c:pt idx="15565">
                  <c:v>46448378.272087999</c:v>
                </c:pt>
                <c:pt idx="15566">
                  <c:v>46442618.457960993</c:v>
                </c:pt>
                <c:pt idx="15567">
                  <c:v>46436851.824779995</c:v>
                </c:pt>
                <c:pt idx="15568">
                  <c:v>46431078.379504003</c:v>
                </c:pt>
                <c:pt idx="15569">
                  <c:v>46425298.12907701</c:v>
                </c:pt>
                <c:pt idx="15570">
                  <c:v>46419511.080434002</c:v>
                </c:pt>
                <c:pt idx="15571">
                  <c:v>46413717.240499005</c:v>
                </c:pt>
                <c:pt idx="15572">
                  <c:v>46407916.61618299</c:v>
                </c:pt>
                <c:pt idx="15573">
                  <c:v>46402109.214387998</c:v>
                </c:pt>
                <c:pt idx="15574">
                  <c:v>46396295.042003997</c:v>
                </c:pt>
                <c:pt idx="15575">
                  <c:v>46390474.105910003</c:v>
                </c:pt>
                <c:pt idx="15576">
                  <c:v>46384646.412972994</c:v>
                </c:pt>
                <c:pt idx="15577">
                  <c:v>46378811.97005</c:v>
                </c:pt>
                <c:pt idx="15578">
                  <c:v>46372970.783988997</c:v>
                </c:pt>
                <c:pt idx="15579">
                  <c:v>46367122.861621998</c:v>
                </c:pt>
                <c:pt idx="15580">
                  <c:v>46361268.209775999</c:v>
                </c:pt>
                <c:pt idx="15581">
                  <c:v>46355406.835262001</c:v>
                </c:pt>
                <c:pt idx="15582">
                  <c:v>46349538.744883999</c:v>
                </c:pt>
                <c:pt idx="15583">
                  <c:v>46343663.945432</c:v>
                </c:pt>
                <c:pt idx="15584">
                  <c:v>46337782.443686992</c:v>
                </c:pt>
                <c:pt idx="15585">
                  <c:v>46331894.246418998</c:v>
                </c:pt>
                <c:pt idx="15586">
                  <c:v>46325999.36038699</c:v>
                </c:pt>
                <c:pt idx="15587">
                  <c:v>46320097.792338006</c:v>
                </c:pt>
                <c:pt idx="15588">
                  <c:v>46314189.549011998</c:v>
                </c:pt>
                <c:pt idx="15589">
                  <c:v>46308274.63713301</c:v>
                </c:pt>
                <c:pt idx="15590">
                  <c:v>46302353.063418999</c:v>
                </c:pt>
                <c:pt idx="15591">
                  <c:v>46296424.834573999</c:v>
                </c:pt>
                <c:pt idx="15592">
                  <c:v>46290489.957292996</c:v>
                </c:pt>
                <c:pt idx="15593">
                  <c:v>46284548.438261002</c:v>
                </c:pt>
                <c:pt idx="15594">
                  <c:v>46278600.284150004</c:v>
                </c:pt>
                <c:pt idx="15595">
                  <c:v>46272645.501624003</c:v>
                </c:pt>
                <c:pt idx="15596">
                  <c:v>46266684.097335003</c:v>
                </c:pt>
                <c:pt idx="15597">
                  <c:v>46260716.077923</c:v>
                </c:pt>
                <c:pt idx="15598">
                  <c:v>46254741.45002199</c:v>
                </c:pt>
                <c:pt idx="15599">
                  <c:v>46248760.220251009</c:v>
                </c:pt>
                <c:pt idx="15600">
                  <c:v>46242772.395220004</c:v>
                </c:pt>
                <c:pt idx="15601">
                  <c:v>46236777.981530003</c:v>
                </c:pt>
                <c:pt idx="15602">
                  <c:v>46230776.985769004</c:v>
                </c:pt>
                <c:pt idx="15603">
                  <c:v>46224769.414517</c:v>
                </c:pt>
                <c:pt idx="15604">
                  <c:v>46218755.274341002</c:v>
                </c:pt>
                <c:pt idx="15605">
                  <c:v>46212734.571800999</c:v>
                </c:pt>
                <c:pt idx="15606">
                  <c:v>46206707.31344299</c:v>
                </c:pt>
                <c:pt idx="15607">
                  <c:v>46200673.505805999</c:v>
                </c:pt>
                <c:pt idx="15608">
                  <c:v>46194633.155415997</c:v>
                </c:pt>
                <c:pt idx="15609">
                  <c:v>46188586.268789999</c:v>
                </c:pt>
                <c:pt idx="15610">
                  <c:v>46182532.852434993</c:v>
                </c:pt>
                <c:pt idx="15611">
                  <c:v>46176472.91284699</c:v>
                </c:pt>
                <c:pt idx="15612">
                  <c:v>46170406.456512995</c:v>
                </c:pt>
                <c:pt idx="15613">
                  <c:v>46164333.489906996</c:v>
                </c:pt>
                <c:pt idx="15614">
                  <c:v>46158254.019497007</c:v>
                </c:pt>
                <c:pt idx="15615">
                  <c:v>46152168.051737003</c:v>
                </c:pt>
                <c:pt idx="15616">
                  <c:v>46146075.593073003</c:v>
                </c:pt>
                <c:pt idx="15617">
                  <c:v>46139976.649941005</c:v>
                </c:pt>
                <c:pt idx="15618">
                  <c:v>46133871.228765003</c:v>
                </c:pt>
                <c:pt idx="15619">
                  <c:v>46127759.335960999</c:v>
                </c:pt>
                <c:pt idx="15620">
                  <c:v>46121640.977932997</c:v>
                </c:pt>
                <c:pt idx="15621">
                  <c:v>46115516.161077008</c:v>
                </c:pt>
                <c:pt idx="15622">
                  <c:v>46109384.891778</c:v>
                </c:pt>
                <c:pt idx="15623">
                  <c:v>46103247.176411994</c:v>
                </c:pt>
                <c:pt idx="15624">
                  <c:v>46097103.021342002</c:v>
                </c:pt>
                <c:pt idx="15625">
                  <c:v>46090952.432923995</c:v>
                </c:pt>
                <c:pt idx="15626">
                  <c:v>46084795.417503998</c:v>
                </c:pt>
                <c:pt idx="15627">
                  <c:v>46078631.981417</c:v>
                </c:pt>
                <c:pt idx="15628">
                  <c:v>46072462.130988002</c:v>
                </c:pt>
                <c:pt idx="15629">
                  <c:v>46066285.872533001</c:v>
                </c:pt>
                <c:pt idx="15630">
                  <c:v>46060103.212357</c:v>
                </c:pt>
                <c:pt idx="15631">
                  <c:v>46053914.156755991</c:v>
                </c:pt>
                <c:pt idx="15632">
                  <c:v>46047718.712017</c:v>
                </c:pt>
                <c:pt idx="15633">
                  <c:v>46041516.884414993</c:v>
                </c:pt>
                <c:pt idx="15634">
                  <c:v>46035308.680218011</c:v>
                </c:pt>
                <c:pt idx="15635">
                  <c:v>46029094.105681002</c:v>
                </c:pt>
                <c:pt idx="15636">
                  <c:v>46022873.167052999</c:v>
                </c:pt>
                <c:pt idx="15637">
                  <c:v>46016645.870568998</c:v>
                </c:pt>
                <c:pt idx="15638">
                  <c:v>46010412.222459003</c:v>
                </c:pt>
                <c:pt idx="15639">
                  <c:v>46004172.22894001</c:v>
                </c:pt>
                <c:pt idx="15640">
                  <c:v>45997925.896219999</c:v>
                </c:pt>
                <c:pt idx="15641">
                  <c:v>45991673.230498008</c:v>
                </c:pt>
                <c:pt idx="15642">
                  <c:v>45985414.237962998</c:v>
                </c:pt>
                <c:pt idx="15643">
                  <c:v>45979148.924795002</c:v>
                </c:pt>
                <c:pt idx="15644">
                  <c:v>45972877.29716301</c:v>
                </c:pt>
                <c:pt idx="15645">
                  <c:v>45966599.361228004</c:v>
                </c:pt>
                <c:pt idx="15646">
                  <c:v>45960315.123140007</c:v>
                </c:pt>
                <c:pt idx="15647">
                  <c:v>45954024.589042</c:v>
                </c:pt>
                <c:pt idx="15648">
                  <c:v>45947727.765065007</c:v>
                </c:pt>
                <c:pt idx="15649">
                  <c:v>45941424.657330997</c:v>
                </c:pt>
                <c:pt idx="15650">
                  <c:v>45935115.271954007</c:v>
                </c:pt>
                <c:pt idx="15651">
                  <c:v>45928799.615036003</c:v>
                </c:pt>
                <c:pt idx="15652">
                  <c:v>45922477.692671999</c:v>
                </c:pt>
                <c:pt idx="15653">
                  <c:v>45916149.510945998</c:v>
                </c:pt>
                <c:pt idx="15654">
                  <c:v>45909815.075934008</c:v>
                </c:pt>
                <c:pt idx="15655">
                  <c:v>45903474.393701993</c:v>
                </c:pt>
                <c:pt idx="15656">
                  <c:v>45897127.470307</c:v>
                </c:pt>
                <c:pt idx="15657">
                  <c:v>45890774.311795004</c:v>
                </c:pt>
                <c:pt idx="15658">
                  <c:v>45884414.924205005</c:v>
                </c:pt>
                <c:pt idx="15659">
                  <c:v>45878049.313564993</c:v>
                </c:pt>
                <c:pt idx="15660">
                  <c:v>45871677.485895</c:v>
                </c:pt>
                <c:pt idx="15661">
                  <c:v>45865299.447205</c:v>
                </c:pt>
                <c:pt idx="15662">
                  <c:v>45858915.203495003</c:v>
                </c:pt>
                <c:pt idx="15663">
                  <c:v>45852524.760759003</c:v>
                </c:pt>
                <c:pt idx="15664">
                  <c:v>45846128.124978006</c:v>
                </c:pt>
                <c:pt idx="15665">
                  <c:v>45839725.30212599</c:v>
                </c:pt>
                <c:pt idx="15666">
                  <c:v>45833316.298166007</c:v>
                </c:pt>
                <c:pt idx="15667">
                  <c:v>45826901.119055003</c:v>
                </c:pt>
                <c:pt idx="15668">
                  <c:v>45820479.770738006</c:v>
                </c:pt>
                <c:pt idx="15669">
                  <c:v>45814052.259152003</c:v>
                </c:pt>
                <c:pt idx="15670">
                  <c:v>45807618.590225011</c:v>
                </c:pt>
                <c:pt idx="15671">
                  <c:v>45801178.769875005</c:v>
                </c:pt>
                <c:pt idx="15672">
                  <c:v>45794732.804012991</c:v>
                </c:pt>
                <c:pt idx="15673">
                  <c:v>45788280.698539011</c:v>
                </c:pt>
                <c:pt idx="15674">
                  <c:v>45781822.459344998</c:v>
                </c:pt>
                <c:pt idx="15675">
                  <c:v>45775358.092312992</c:v>
                </c:pt>
                <c:pt idx="15676">
                  <c:v>45768887.603317</c:v>
                </c:pt>
                <c:pt idx="15677">
                  <c:v>45762410.998222999</c:v>
                </c:pt>
                <c:pt idx="15678">
                  <c:v>45755928.282884993</c:v>
                </c:pt>
                <c:pt idx="15679">
                  <c:v>45749439.463151</c:v>
                </c:pt>
                <c:pt idx="15680">
                  <c:v>45742944.544859</c:v>
                </c:pt>
                <c:pt idx="15681">
                  <c:v>45736443.533838004</c:v>
                </c:pt>
                <c:pt idx="15682">
                  <c:v>45729936.435908005</c:v>
                </c:pt>
                <c:pt idx="15683">
                  <c:v>45723423.256880991</c:v>
                </c:pt>
                <c:pt idx="15684">
                  <c:v>45716904.002558999</c:v>
                </c:pt>
                <c:pt idx="15685">
                  <c:v>45710378.678737007</c:v>
                </c:pt>
                <c:pt idx="15686">
                  <c:v>45703847.291199014</c:v>
                </c:pt>
                <c:pt idx="15687">
                  <c:v>45697309.845720991</c:v>
                </c:pt>
                <c:pt idx="15688">
                  <c:v>45690766.348070994</c:v>
                </c:pt>
                <c:pt idx="15689">
                  <c:v>45684216.804008</c:v>
                </c:pt>
                <c:pt idx="15690">
                  <c:v>45677661.219281003</c:v>
                </c:pt>
                <c:pt idx="15691">
                  <c:v>45671099.599633016</c:v>
                </c:pt>
                <c:pt idx="15692">
                  <c:v>45664531.950794995</c:v>
                </c:pt>
                <c:pt idx="15693">
                  <c:v>45657958.278492011</c:v>
                </c:pt>
                <c:pt idx="15694">
                  <c:v>45651378.588439003</c:v>
                </c:pt>
                <c:pt idx="15695">
                  <c:v>45644792.886342995</c:v>
                </c:pt>
                <c:pt idx="15696">
                  <c:v>45638201.177901</c:v>
                </c:pt>
                <c:pt idx="15697">
                  <c:v>45631603.468803003</c:v>
                </c:pt>
                <c:pt idx="15698">
                  <c:v>45624999.764729999</c:v>
                </c:pt>
                <c:pt idx="15699">
                  <c:v>45618390.071355</c:v>
                </c:pt>
                <c:pt idx="15700">
                  <c:v>45611774.394340001</c:v>
                </c:pt>
                <c:pt idx="15701">
                  <c:v>45605152.739342004</c:v>
                </c:pt>
                <c:pt idx="15702">
                  <c:v>45598525.112007</c:v>
                </c:pt>
                <c:pt idx="15703">
                  <c:v>45591891.517971992</c:v>
                </c:pt>
                <c:pt idx="15704">
                  <c:v>45585251.962867998</c:v>
                </c:pt>
                <c:pt idx="15705">
                  <c:v>45578606.452316985</c:v>
                </c:pt>
                <c:pt idx="15706">
                  <c:v>45571954.991930008</c:v>
                </c:pt>
                <c:pt idx="15707">
                  <c:v>45565297.587311991</c:v>
                </c:pt>
                <c:pt idx="15708">
                  <c:v>45558634.244059004</c:v>
                </c:pt>
                <c:pt idx="15709">
                  <c:v>45551964.967758998</c:v>
                </c:pt>
                <c:pt idx="15710">
                  <c:v>45545289.763991006</c:v>
                </c:pt>
                <c:pt idx="15711">
                  <c:v>45538608.638324998</c:v>
                </c:pt>
                <c:pt idx="15712">
                  <c:v>45531921.596322991</c:v>
                </c:pt>
                <c:pt idx="15713">
                  <c:v>45525228.643541001</c:v>
                </c:pt>
                <c:pt idx="15714">
                  <c:v>45518529.785524003</c:v>
                </c:pt>
                <c:pt idx="15715">
                  <c:v>45511825.027808003</c:v>
                </c:pt>
                <c:pt idx="15716">
                  <c:v>45505114.375923999</c:v>
                </c:pt>
                <c:pt idx="15717">
                  <c:v>45498397.835391998</c:v>
                </c:pt>
                <c:pt idx="15718">
                  <c:v>45491675.411724992</c:v>
                </c:pt>
                <c:pt idx="15719">
                  <c:v>45484947.110427998</c:v>
                </c:pt>
                <c:pt idx="15720">
                  <c:v>45478212.936995998</c:v>
                </c:pt>
                <c:pt idx="15721">
                  <c:v>45471472.896917</c:v>
                </c:pt>
                <c:pt idx="15722">
                  <c:v>45464726.995671004</c:v>
                </c:pt>
                <c:pt idx="15723">
                  <c:v>45457975.238729998</c:v>
                </c:pt>
                <c:pt idx="15724">
                  <c:v>45451217.631558008</c:v>
                </c:pt>
                <c:pt idx="15725">
                  <c:v>45444454.179609008</c:v>
                </c:pt>
                <c:pt idx="15726">
                  <c:v>45437684.88832999</c:v>
                </c:pt>
                <c:pt idx="15727">
                  <c:v>45430909.763162002</c:v>
                </c:pt>
                <c:pt idx="15728">
                  <c:v>45424128.809534006</c:v>
                </c:pt>
                <c:pt idx="15729">
                  <c:v>45417342.032869995</c:v>
                </c:pt>
                <c:pt idx="15730">
                  <c:v>45410549.438584</c:v>
                </c:pt>
                <c:pt idx="15731">
                  <c:v>45403751.032083996</c:v>
                </c:pt>
                <c:pt idx="15732">
                  <c:v>45396946.818767004</c:v>
                </c:pt>
                <c:pt idx="15733">
                  <c:v>45390136.804024994</c:v>
                </c:pt>
                <c:pt idx="15734">
                  <c:v>45383320.993241005</c:v>
                </c:pt>
                <c:pt idx="15735">
                  <c:v>45376499.391787998</c:v>
                </c:pt>
                <c:pt idx="15736">
                  <c:v>45369672.005035006</c:v>
                </c:pt>
                <c:pt idx="15737">
                  <c:v>45362838.838339001</c:v>
                </c:pt>
                <c:pt idx="15738">
                  <c:v>45355999.897051997</c:v>
                </c:pt>
                <c:pt idx="15739">
                  <c:v>45349155.186515994</c:v>
                </c:pt>
                <c:pt idx="15740">
                  <c:v>45342304.712065995</c:v>
                </c:pt>
                <c:pt idx="15741">
                  <c:v>45335448.479031004</c:v>
                </c:pt>
                <c:pt idx="15742">
                  <c:v>45328586.492727995</c:v>
                </c:pt>
                <c:pt idx="15743">
                  <c:v>45321718.758469</c:v>
                </c:pt>
                <c:pt idx="15744">
                  <c:v>45314845.281558007</c:v>
                </c:pt>
                <c:pt idx="15745">
                  <c:v>45307966.067291006</c:v>
                </c:pt>
                <c:pt idx="15746">
                  <c:v>45301081.120955005</c:v>
                </c:pt>
                <c:pt idx="15747">
                  <c:v>45294190.447829992</c:v>
                </c:pt>
                <c:pt idx="15748">
                  <c:v>45287294.053188995</c:v>
                </c:pt>
                <c:pt idx="15749">
                  <c:v>45280391.942296997</c:v>
                </c:pt>
                <c:pt idx="15750">
                  <c:v>45273484.120409004</c:v>
                </c:pt>
                <c:pt idx="15751">
                  <c:v>45266570.592774995</c:v>
                </c:pt>
                <c:pt idx="15752">
                  <c:v>45259651.36463701</c:v>
                </c:pt>
                <c:pt idx="15753">
                  <c:v>45252726.441226996</c:v>
                </c:pt>
                <c:pt idx="15754">
                  <c:v>45245795.827771991</c:v>
                </c:pt>
                <c:pt idx="15755">
                  <c:v>45238859.529490009</c:v>
                </c:pt>
                <c:pt idx="15756">
                  <c:v>45231917.551591001</c:v>
                </c:pt>
                <c:pt idx="15757">
                  <c:v>45224969.899278007</c:v>
                </c:pt>
                <c:pt idx="15758">
                  <c:v>45218016.577745996</c:v>
                </c:pt>
                <c:pt idx="15759">
                  <c:v>45211057.592184</c:v>
                </c:pt>
                <c:pt idx="15760">
                  <c:v>45204092.947769992</c:v>
                </c:pt>
                <c:pt idx="15761">
                  <c:v>45197122.649678007</c:v>
                </c:pt>
                <c:pt idx="15762">
                  <c:v>45190146.703070998</c:v>
                </c:pt>
                <c:pt idx="15763">
                  <c:v>45183165.113108002</c:v>
                </c:pt>
                <c:pt idx="15764">
                  <c:v>45176177.884938002</c:v>
                </c:pt>
                <c:pt idx="15765">
                  <c:v>45169185.023701996</c:v>
                </c:pt>
                <c:pt idx="15766">
                  <c:v>45162186.534536004</c:v>
                </c:pt>
                <c:pt idx="15767">
                  <c:v>45155182.422567002</c:v>
                </c:pt>
                <c:pt idx="15768">
                  <c:v>45148172.692914002</c:v>
                </c:pt>
                <c:pt idx="15769">
                  <c:v>45141157.350688994</c:v>
                </c:pt>
                <c:pt idx="15770">
                  <c:v>45134136.400996998</c:v>
                </c:pt>
                <c:pt idx="15771">
                  <c:v>45127109.848935001</c:v>
                </c:pt>
                <c:pt idx="15772">
                  <c:v>45120077.699593015</c:v>
                </c:pt>
                <c:pt idx="15773">
                  <c:v>45113039.958051994</c:v>
                </c:pt>
                <c:pt idx="15774">
                  <c:v>45105996.629389003</c:v>
                </c:pt>
                <c:pt idx="15775">
                  <c:v>45098947.718670003</c:v>
                </c:pt>
                <c:pt idx="15776">
                  <c:v>45091893.230956003</c:v>
                </c:pt>
                <c:pt idx="15777">
                  <c:v>45084833.171298012</c:v>
                </c:pt>
                <c:pt idx="15778">
                  <c:v>45077767.544743001</c:v>
                </c:pt>
                <c:pt idx="15779">
                  <c:v>45070696.356328987</c:v>
                </c:pt>
                <c:pt idx="15780">
                  <c:v>45063619.611085996</c:v>
                </c:pt>
                <c:pt idx="15781">
                  <c:v>45056537.314038001</c:v>
                </c:pt>
                <c:pt idx="15782">
                  <c:v>45049449.470200002</c:v>
                </c:pt>
                <c:pt idx="15783">
                  <c:v>45042356.084580995</c:v>
                </c:pt>
                <c:pt idx="15784">
                  <c:v>45035257.162184</c:v>
                </c:pt>
                <c:pt idx="15785">
                  <c:v>45028152.708001003</c:v>
                </c:pt>
                <c:pt idx="15786">
                  <c:v>45021042.727021001</c:v>
                </c:pt>
                <c:pt idx="15787">
                  <c:v>45013927.22422301</c:v>
                </c:pt>
                <c:pt idx="15788">
                  <c:v>45006806.204579003</c:v>
                </c:pt>
                <c:pt idx="15789">
                  <c:v>44999679.673054002</c:v>
                </c:pt>
                <c:pt idx="15790">
                  <c:v>44992547.634608008</c:v>
                </c:pt>
                <c:pt idx="15791">
                  <c:v>44985410.094190009</c:v>
                </c:pt>
                <c:pt idx="15792">
                  <c:v>44978267.056744993</c:v>
                </c:pt>
                <c:pt idx="15793">
                  <c:v>44971118.527209006</c:v>
                </c:pt>
                <c:pt idx="15794">
                  <c:v>44963964.510511994</c:v>
                </c:pt>
                <c:pt idx="15795">
                  <c:v>44956805.011574998</c:v>
                </c:pt>
                <c:pt idx="15796">
                  <c:v>44949640.035315998</c:v>
                </c:pt>
                <c:pt idx="15797">
                  <c:v>44942469.58664</c:v>
                </c:pt>
                <c:pt idx="15798">
                  <c:v>44935293.670450002</c:v>
                </c:pt>
                <c:pt idx="15799">
                  <c:v>44928112.291639015</c:v>
                </c:pt>
                <c:pt idx="15800">
                  <c:v>44920925.455095001</c:v>
                </c:pt>
                <c:pt idx="15801">
                  <c:v>44913733.165697016</c:v>
                </c:pt>
                <c:pt idx="15802">
                  <c:v>44906535.428318001</c:v>
                </c:pt>
                <c:pt idx="15803">
                  <c:v>44899332.247823</c:v>
                </c:pt>
                <c:pt idx="15804">
                  <c:v>44892123.629073009</c:v>
                </c:pt>
                <c:pt idx="15805">
                  <c:v>44884909.576917</c:v>
                </c:pt>
                <c:pt idx="15806">
                  <c:v>44877690.096202999</c:v>
                </c:pt>
                <c:pt idx="15807">
                  <c:v>44870465.191766001</c:v>
                </c:pt>
                <c:pt idx="15808">
                  <c:v>44863234.868438005</c:v>
                </c:pt>
                <c:pt idx="15809">
                  <c:v>44855999.131043009</c:v>
                </c:pt>
                <c:pt idx="15810">
                  <c:v>44848757.984398</c:v>
                </c:pt>
                <c:pt idx="15811">
                  <c:v>44841511.433313996</c:v>
                </c:pt>
                <c:pt idx="15812">
                  <c:v>44834259.482591994</c:v>
                </c:pt>
                <c:pt idx="15813">
                  <c:v>44827002.137029998</c:v>
                </c:pt>
                <c:pt idx="15814">
                  <c:v>44819739.401417002</c:v>
                </c:pt>
                <c:pt idx="15815">
                  <c:v>44812471.280535005</c:v>
                </c:pt>
                <c:pt idx="15816">
                  <c:v>44805197.779161006</c:v>
                </c:pt>
                <c:pt idx="15817">
                  <c:v>44797918.90206299</c:v>
                </c:pt>
                <c:pt idx="15818">
                  <c:v>44790634.654001996</c:v>
                </c:pt>
                <c:pt idx="15819">
                  <c:v>44783345.039735004</c:v>
                </c:pt>
                <c:pt idx="15820">
                  <c:v>44776050.064010002</c:v>
                </c:pt>
                <c:pt idx="15821">
                  <c:v>44768749.731568009</c:v>
                </c:pt>
                <c:pt idx="15822">
                  <c:v>44761444.047144003</c:v>
                </c:pt>
                <c:pt idx="15823">
                  <c:v>44754133.015465997</c:v>
                </c:pt>
                <c:pt idx="15824">
                  <c:v>44746816.641256005</c:v>
                </c:pt>
                <c:pt idx="15825">
                  <c:v>44739494.929227009</c:v>
                </c:pt>
                <c:pt idx="15826">
                  <c:v>44732167.884087995</c:v>
                </c:pt>
                <c:pt idx="15827">
                  <c:v>44724835.510540999</c:v>
                </c:pt>
                <c:pt idx="15828">
                  <c:v>44717497.813277997</c:v>
                </c:pt>
                <c:pt idx="15829">
                  <c:v>44710154.796988003</c:v>
                </c:pt>
                <c:pt idx="15830">
                  <c:v>44702806.466352992</c:v>
                </c:pt>
                <c:pt idx="15831">
                  <c:v>44695452.826045997</c:v>
                </c:pt>
                <c:pt idx="15832">
                  <c:v>44688093.880734995</c:v>
                </c:pt>
                <c:pt idx="15833">
                  <c:v>44680729.635081001</c:v>
                </c:pt>
                <c:pt idx="15834">
                  <c:v>44673360.093738005</c:v>
                </c:pt>
                <c:pt idx="15835">
                  <c:v>44665985.261355005</c:v>
                </c:pt>
                <c:pt idx="15836">
                  <c:v>44658605.142572992</c:v>
                </c:pt>
                <c:pt idx="15837">
                  <c:v>44651219.742024995</c:v>
                </c:pt>
                <c:pt idx="15838">
                  <c:v>44643829.064341001</c:v>
                </c:pt>
                <c:pt idx="15839">
                  <c:v>44636433.114141002</c:v>
                </c:pt>
                <c:pt idx="15840">
                  <c:v>44629031.89604</c:v>
                </c:pt>
                <c:pt idx="15841">
                  <c:v>44621625.414646998</c:v>
                </c:pt>
                <c:pt idx="15842">
                  <c:v>44614213.674564004</c:v>
                </c:pt>
                <c:pt idx="15843">
                  <c:v>44606796.680384994</c:v>
                </c:pt>
                <c:pt idx="15844">
                  <c:v>44599374.436699994</c:v>
                </c:pt>
                <c:pt idx="15845">
                  <c:v>44591946.948091</c:v>
                </c:pt>
                <c:pt idx="15846">
                  <c:v>44584514.219133005</c:v>
                </c:pt>
                <c:pt idx="15847">
                  <c:v>44577076.254395999</c:v>
                </c:pt>
                <c:pt idx="15848">
                  <c:v>44569633.058441997</c:v>
                </c:pt>
                <c:pt idx="15849">
                  <c:v>44562184.635828003</c:v>
                </c:pt>
                <c:pt idx="15850">
                  <c:v>44554730.991104007</c:v>
                </c:pt>
                <c:pt idx="15851">
                  <c:v>44547272.128814004</c:v>
                </c:pt>
                <c:pt idx="15852">
                  <c:v>44539808.053493001</c:v>
                </c:pt>
                <c:pt idx="15853">
                  <c:v>44532338.769674011</c:v>
                </c:pt>
                <c:pt idx="15854">
                  <c:v>44524864.281879999</c:v>
                </c:pt>
                <c:pt idx="15855">
                  <c:v>44517384.594629005</c:v>
                </c:pt>
                <c:pt idx="15856">
                  <c:v>44509899.712431997</c:v>
                </c:pt>
                <c:pt idx="15857">
                  <c:v>44502409.639795005</c:v>
                </c:pt>
                <c:pt idx="15858">
                  <c:v>44494914.381217003</c:v>
                </c:pt>
                <c:pt idx="15859">
                  <c:v>44487413.941188999</c:v>
                </c:pt>
                <c:pt idx="15860">
                  <c:v>44479908.324199006</c:v>
                </c:pt>
                <c:pt idx="15861">
                  <c:v>44472397.534724995</c:v>
                </c:pt>
                <c:pt idx="15862">
                  <c:v>44464881.577241011</c:v>
                </c:pt>
                <c:pt idx="15863">
                  <c:v>44457360.456214994</c:v>
                </c:pt>
                <c:pt idx="15864">
                  <c:v>44449834.176106997</c:v>
                </c:pt>
                <c:pt idx="15865">
                  <c:v>44442302.741371997</c:v>
                </c:pt>
                <c:pt idx="15866">
                  <c:v>44434766.156457998</c:v>
                </c:pt>
                <c:pt idx="15867">
                  <c:v>44427224.425808005</c:v>
                </c:pt>
                <c:pt idx="15868">
                  <c:v>44419677.553856991</c:v>
                </c:pt>
                <c:pt idx="15869">
                  <c:v>44412125.545035005</c:v>
                </c:pt>
                <c:pt idx="15870">
                  <c:v>44404568.403765991</c:v>
                </c:pt>
                <c:pt idx="15871">
                  <c:v>44397006.134466</c:v>
                </c:pt>
                <c:pt idx="15872">
                  <c:v>44389438.741547011</c:v>
                </c:pt>
                <c:pt idx="15873">
                  <c:v>44381866.22941301</c:v>
                </c:pt>
                <c:pt idx="15874">
                  <c:v>44374288.602463998</c:v>
                </c:pt>
                <c:pt idx="15875">
                  <c:v>44366705.865091003</c:v>
                </c:pt>
                <c:pt idx="15876">
                  <c:v>44359118.021681003</c:v>
                </c:pt>
                <c:pt idx="15877">
                  <c:v>44351525.076614</c:v>
                </c:pt>
                <c:pt idx="15878">
                  <c:v>44343927.034265004</c:v>
                </c:pt>
                <c:pt idx="15879">
                  <c:v>44336323.899002001</c:v>
                </c:pt>
                <c:pt idx="15880">
                  <c:v>44328715.675185002</c:v>
                </c:pt>
                <c:pt idx="15881">
                  <c:v>44321102.367171995</c:v>
                </c:pt>
                <c:pt idx="15882">
                  <c:v>44313483.979310997</c:v>
                </c:pt>
                <c:pt idx="15883">
                  <c:v>44305860.515946999</c:v>
                </c:pt>
                <c:pt idx="15884">
                  <c:v>44298231.981415994</c:v>
                </c:pt>
                <c:pt idx="15885">
                  <c:v>44290598.380050994</c:v>
                </c:pt>
                <c:pt idx="15886">
                  <c:v>44282959.716177002</c:v>
                </c:pt>
                <c:pt idx="15887">
                  <c:v>44275315.994112998</c:v>
                </c:pt>
                <c:pt idx="15888">
                  <c:v>44267667.218171999</c:v>
                </c:pt>
                <c:pt idx="15889">
                  <c:v>44260013.392663002</c:v>
                </c:pt>
                <c:pt idx="15890">
                  <c:v>44252354.521885999</c:v>
                </c:pt>
                <c:pt idx="15891">
                  <c:v>44244690.610137008</c:v>
                </c:pt>
                <c:pt idx="15892">
                  <c:v>44237021.661706001</c:v>
                </c:pt>
                <c:pt idx="15893">
                  <c:v>44229347.680874996</c:v>
                </c:pt>
                <c:pt idx="15894">
                  <c:v>44221668.671921998</c:v>
                </c:pt>
                <c:pt idx="15895">
                  <c:v>44213984.639120005</c:v>
                </c:pt>
                <c:pt idx="15896">
                  <c:v>44206295.586731993</c:v>
                </c:pt>
                <c:pt idx="15897">
                  <c:v>44198601.519019999</c:v>
                </c:pt>
                <c:pt idx="15898">
                  <c:v>44190902.440237008</c:v>
                </c:pt>
                <c:pt idx="15899">
                  <c:v>44183198.354630001</c:v>
                </c:pt>
                <c:pt idx="15900">
                  <c:v>44175489.266442001</c:v>
                </c:pt>
                <c:pt idx="15901">
                  <c:v>44167775.179909006</c:v>
                </c:pt>
                <c:pt idx="15902">
                  <c:v>44160056.099261008</c:v>
                </c:pt>
                <c:pt idx="15903">
                  <c:v>44152332.028721996</c:v>
                </c:pt>
                <c:pt idx="15904">
                  <c:v>44144602.972511992</c:v>
                </c:pt>
                <c:pt idx="15905">
                  <c:v>44136868.934841</c:v>
                </c:pt>
                <c:pt idx="15906">
                  <c:v>44129129.919918001</c:v>
                </c:pt>
                <c:pt idx="15907">
                  <c:v>44121385.931944005</c:v>
                </c:pt>
                <c:pt idx="15908">
                  <c:v>44113636.975112997</c:v>
                </c:pt>
                <c:pt idx="15909">
                  <c:v>44105883.053614996</c:v>
                </c:pt>
                <c:pt idx="15910">
                  <c:v>44098124.171633005</c:v>
                </c:pt>
                <c:pt idx="15911">
                  <c:v>44090360.333344996</c:v>
                </c:pt>
                <c:pt idx="15912">
                  <c:v>44082591.542923994</c:v>
                </c:pt>
                <c:pt idx="15913">
                  <c:v>44074817.804536</c:v>
                </c:pt>
                <c:pt idx="15914">
                  <c:v>44067039.122340001</c:v>
                </c:pt>
                <c:pt idx="15915">
                  <c:v>44059255.500491999</c:v>
                </c:pt>
                <c:pt idx="15916">
                  <c:v>44051466.943140998</c:v>
                </c:pt>
                <c:pt idx="15917">
                  <c:v>44043673.454430997</c:v>
                </c:pt>
                <c:pt idx="15918">
                  <c:v>44035875.038498007</c:v>
                </c:pt>
                <c:pt idx="15919">
                  <c:v>44028071.699474007</c:v>
                </c:pt>
                <c:pt idx="15920">
                  <c:v>44020263.441486992</c:v>
                </c:pt>
                <c:pt idx="15921">
                  <c:v>44012450.268656008</c:v>
                </c:pt>
                <c:pt idx="15922">
                  <c:v>44004632.185096003</c:v>
                </c:pt>
                <c:pt idx="15923">
                  <c:v>43996809.194917008</c:v>
                </c:pt>
                <c:pt idx="15924">
                  <c:v>43988981.302220993</c:v>
                </c:pt>
                <c:pt idx="15925">
                  <c:v>43981148.511108011</c:v>
                </c:pt>
                <c:pt idx="15926">
                  <c:v>43973310.825668007</c:v>
                </c:pt>
                <c:pt idx="15927">
                  <c:v>43965468.249989003</c:v>
                </c:pt>
                <c:pt idx="15928">
                  <c:v>43957620.788152002</c:v>
                </c:pt>
                <c:pt idx="15929">
                  <c:v>43949768.444232002</c:v>
                </c:pt>
                <c:pt idx="15930">
                  <c:v>43941911.22229901</c:v>
                </c:pt>
                <c:pt idx="15931">
                  <c:v>43934049.126415998</c:v>
                </c:pt>
                <c:pt idx="15932">
                  <c:v>43926182.16064401</c:v>
                </c:pt>
                <c:pt idx="15933">
                  <c:v>43918310.329034008</c:v>
                </c:pt>
                <c:pt idx="15934">
                  <c:v>43910433.635635011</c:v>
                </c:pt>
                <c:pt idx="15935">
                  <c:v>43902552.084487997</c:v>
                </c:pt>
                <c:pt idx="15936">
                  <c:v>43894665.679630004</c:v>
                </c:pt>
                <c:pt idx="15937">
                  <c:v>43886774.425091006</c:v>
                </c:pt>
                <c:pt idx="15938">
                  <c:v>43878878.324898005</c:v>
                </c:pt>
                <c:pt idx="15939">
                  <c:v>43870977.383068994</c:v>
                </c:pt>
                <c:pt idx="15940">
                  <c:v>43863071.603619002</c:v>
                </c:pt>
                <c:pt idx="15941">
                  <c:v>43855160.990558006</c:v>
                </c:pt>
                <c:pt idx="15942">
                  <c:v>43847245.547887996</c:v>
                </c:pt>
                <c:pt idx="15943">
                  <c:v>43839325.279608011</c:v>
                </c:pt>
                <c:pt idx="15944">
                  <c:v>43831400.189709</c:v>
                </c:pt>
                <c:pt idx="15945">
                  <c:v>43823470.282178998</c:v>
                </c:pt>
                <c:pt idx="15946">
                  <c:v>43815535.561000004</c:v>
                </c:pt>
                <c:pt idx="15947">
                  <c:v>43807596.030148007</c:v>
                </c:pt>
                <c:pt idx="15948">
                  <c:v>43799651.693592004</c:v>
                </c:pt>
                <c:pt idx="15949">
                  <c:v>43791702.555300005</c:v>
                </c:pt>
                <c:pt idx="15950">
                  <c:v>43783748.61923001</c:v>
                </c:pt>
                <c:pt idx="15951">
                  <c:v>43775789.889335997</c:v>
                </c:pt>
                <c:pt idx="15952">
                  <c:v>43767826.369569011</c:v>
                </c:pt>
                <c:pt idx="15953">
                  <c:v>43759858.063871004</c:v>
                </c:pt>
                <c:pt idx="15954">
                  <c:v>43751884.976181991</c:v>
                </c:pt>
                <c:pt idx="15955">
                  <c:v>43743907.110432997</c:v>
                </c:pt>
                <c:pt idx="15956">
                  <c:v>43735924.470554002</c:v>
                </c:pt>
                <c:pt idx="15957">
                  <c:v>43727937.060465001</c:v>
                </c:pt>
                <c:pt idx="15958">
                  <c:v>43719944.884083994</c:v>
                </c:pt>
                <c:pt idx="15959">
                  <c:v>43711947.945321992</c:v>
                </c:pt>
                <c:pt idx="15960">
                  <c:v>43703946.248085998</c:v>
                </c:pt>
                <c:pt idx="15961">
                  <c:v>43695939.796278007</c:v>
                </c:pt>
                <c:pt idx="15962">
                  <c:v>43687928.593791001</c:v>
                </c:pt>
                <c:pt idx="15963">
                  <c:v>43679912.644518003</c:v>
                </c:pt>
                <c:pt idx="15964">
                  <c:v>43671891.952341996</c:v>
                </c:pt>
                <c:pt idx="15965">
                  <c:v>43663866.52114401</c:v>
                </c:pt>
                <c:pt idx="15966">
                  <c:v>43655836.354798995</c:v>
                </c:pt>
                <c:pt idx="15967">
                  <c:v>43647801.457175992</c:v>
                </c:pt>
                <c:pt idx="15968">
                  <c:v>43639761.832138002</c:v>
                </c:pt>
                <c:pt idx="15969">
                  <c:v>43631717.483546004</c:v>
                </c:pt>
                <c:pt idx="15970">
                  <c:v>43623668.415251002</c:v>
                </c:pt>
                <c:pt idx="15971">
                  <c:v>43615614.631104007</c:v>
                </c:pt>
                <c:pt idx="15972">
                  <c:v>43607556.134946011</c:v>
                </c:pt>
                <c:pt idx="15973">
                  <c:v>43599492.930615999</c:v>
                </c:pt>
                <c:pt idx="15974">
                  <c:v>43591425.021947004</c:v>
                </c:pt>
                <c:pt idx="15975">
                  <c:v>43583352.412766993</c:v>
                </c:pt>
                <c:pt idx="15976">
                  <c:v>43575275.106896996</c:v>
                </c:pt>
                <c:pt idx="15977">
                  <c:v>43567193.108155005</c:v>
                </c:pt>
                <c:pt idx="15978">
                  <c:v>43559106.420354001</c:v>
                </c:pt>
                <c:pt idx="15979">
                  <c:v>43551015.047299996</c:v>
                </c:pt>
                <c:pt idx="15980">
                  <c:v>43542918.992794</c:v>
                </c:pt>
                <c:pt idx="15981">
                  <c:v>43534818.260635011</c:v>
                </c:pt>
                <c:pt idx="15982">
                  <c:v>43526712.854612991</c:v>
                </c:pt>
                <c:pt idx="15983">
                  <c:v>43518602.778514005</c:v>
                </c:pt>
                <c:pt idx="15984">
                  <c:v>43510488.036120996</c:v>
                </c:pt>
                <c:pt idx="15985">
                  <c:v>43502368.631209008</c:v>
                </c:pt>
                <c:pt idx="15986">
                  <c:v>43494244.567549005</c:v>
                </c:pt>
                <c:pt idx="15987">
                  <c:v>43486115.848908</c:v>
                </c:pt>
                <c:pt idx="15988">
                  <c:v>43477982.479047008</c:v>
                </c:pt>
                <c:pt idx="15989">
                  <c:v>43469844.461720996</c:v>
                </c:pt>
                <c:pt idx="15990">
                  <c:v>43461701.800681993</c:v>
                </c:pt>
                <c:pt idx="15991">
                  <c:v>43453554.499675006</c:v>
                </c:pt>
                <c:pt idx="15992">
                  <c:v>43445402.562440999</c:v>
                </c:pt>
                <c:pt idx="15993">
                  <c:v>43437245.992715992</c:v>
                </c:pt>
                <c:pt idx="15994">
                  <c:v>43429084.794230007</c:v>
                </c:pt>
                <c:pt idx="15995">
                  <c:v>43420918.970709994</c:v>
                </c:pt>
                <c:pt idx="15996">
                  <c:v>43412748.525876001</c:v>
                </c:pt>
                <c:pt idx="15997">
                  <c:v>43404573.463443011</c:v>
                </c:pt>
                <c:pt idx="15998">
                  <c:v>43396393.787124</c:v>
                </c:pt>
                <c:pt idx="15999">
                  <c:v>43388209.500621997</c:v>
                </c:pt>
                <c:pt idx="16000">
                  <c:v>43380020.607640006</c:v>
                </c:pt>
                <c:pt idx="16001">
                  <c:v>43371827.111871995</c:v>
                </c:pt>
                <c:pt idx="16002">
                  <c:v>43363629.017010994</c:v>
                </c:pt>
                <c:pt idx="16003">
                  <c:v>43355426.326740995</c:v>
                </c:pt>
                <c:pt idx="16004">
                  <c:v>43347219.044743001</c:v>
                </c:pt>
                <c:pt idx="16005">
                  <c:v>43339007.174695008</c:v>
                </c:pt>
                <c:pt idx="16006">
                  <c:v>43330790.720266007</c:v>
                </c:pt>
                <c:pt idx="16007">
                  <c:v>43322569.685124002</c:v>
                </c:pt>
                <c:pt idx="16008">
                  <c:v>43314344.072928995</c:v>
                </c:pt>
                <c:pt idx="16009">
                  <c:v>43306113.887337998</c:v>
                </c:pt>
                <c:pt idx="16010">
                  <c:v>43297879.132001996</c:v>
                </c:pt>
                <c:pt idx="16011">
                  <c:v>43289639.810566992</c:v>
                </c:pt>
                <c:pt idx="16012">
                  <c:v>43281395.926677011</c:v>
                </c:pt>
                <c:pt idx="16013">
                  <c:v>43273147.483966991</c:v>
                </c:pt>
                <c:pt idx="16014">
                  <c:v>43264894.486069992</c:v>
                </c:pt>
                <c:pt idx="16015">
                  <c:v>43256636.936613001</c:v>
                </c:pt>
                <c:pt idx="16016">
                  <c:v>43248374.839218006</c:v>
                </c:pt>
                <c:pt idx="16017">
                  <c:v>43240108.197502002</c:v>
                </c:pt>
                <c:pt idx="16018">
                  <c:v>43231837.015078999</c:v>
                </c:pt>
                <c:pt idx="16019">
                  <c:v>43223561.29555501</c:v>
                </c:pt>
                <c:pt idx="16020">
                  <c:v>43215281.042535</c:v>
                </c:pt>
                <c:pt idx="16021">
                  <c:v>43206996.259617008</c:v>
                </c:pt>
                <c:pt idx="16022">
                  <c:v>43198706.950392991</c:v>
                </c:pt>
                <c:pt idx="16023">
                  <c:v>43190413.118451998</c:v>
                </c:pt>
                <c:pt idx="16024">
                  <c:v>43182114.767379001</c:v>
                </c:pt>
                <c:pt idx="16025">
                  <c:v>43173811.900752991</c:v>
                </c:pt>
                <c:pt idx="16026">
                  <c:v>43165504.522147007</c:v>
                </c:pt>
                <c:pt idx="16027">
                  <c:v>43157192.635132007</c:v>
                </c:pt>
                <c:pt idx="16028">
                  <c:v>43148876.243271999</c:v>
                </c:pt>
                <c:pt idx="16029">
                  <c:v>43140555.350126989</c:v>
                </c:pt>
                <c:pt idx="16030">
                  <c:v>43132229.959252</c:v>
                </c:pt>
                <c:pt idx="16031">
                  <c:v>43123900.074199006</c:v>
                </c:pt>
                <c:pt idx="16032">
                  <c:v>43115565.698513009</c:v>
                </c:pt>
                <c:pt idx="16033">
                  <c:v>43107226.835735999</c:v>
                </c:pt>
                <c:pt idx="16034">
                  <c:v>43098883.489403002</c:v>
                </c:pt>
                <c:pt idx="16035">
                  <c:v>43090535.663047008</c:v>
                </c:pt>
                <c:pt idx="16036">
                  <c:v>43082183.360194005</c:v>
                </c:pt>
                <c:pt idx="16037">
                  <c:v>43073826.584367998</c:v>
                </c:pt>
                <c:pt idx="16038">
                  <c:v>43065465.339086004</c:v>
                </c:pt>
                <c:pt idx="16039">
                  <c:v>43057099.627860002</c:v>
                </c:pt>
                <c:pt idx="16040">
                  <c:v>43048729.4542</c:v>
                </c:pt>
                <c:pt idx="16041">
                  <c:v>43040354.821609005</c:v>
                </c:pt>
                <c:pt idx="16042">
                  <c:v>43031975.733585998</c:v>
                </c:pt>
                <c:pt idx="16043">
                  <c:v>43023592.193627007</c:v>
                </c:pt>
                <c:pt idx="16044">
                  <c:v>43015204.205219008</c:v>
                </c:pt>
                <c:pt idx="16045">
                  <c:v>43006811.771850005</c:v>
                </c:pt>
                <c:pt idx="16046">
                  <c:v>42998414.896999002</c:v>
                </c:pt>
                <c:pt idx="16047">
                  <c:v>42990013.584142998</c:v>
                </c:pt>
                <c:pt idx="16048">
                  <c:v>42981607.836752996</c:v>
                </c:pt>
                <c:pt idx="16049">
                  <c:v>42973197.658296004</c:v>
                </c:pt>
                <c:pt idx="16050">
                  <c:v>42964783.052233003</c:v>
                </c:pt>
                <c:pt idx="16051">
                  <c:v>42956364.022023998</c:v>
                </c:pt>
                <c:pt idx="16052">
                  <c:v>42947940.571120001</c:v>
                </c:pt>
                <c:pt idx="16053">
                  <c:v>42939512.702970996</c:v>
                </c:pt>
                <c:pt idx="16054">
                  <c:v>42931080.421021</c:v>
                </c:pt>
                <c:pt idx="16055">
                  <c:v>42922643.728708006</c:v>
                </c:pt>
                <c:pt idx="16056">
                  <c:v>42914202.629468009</c:v>
                </c:pt>
                <c:pt idx="16057">
                  <c:v>42905757.126731001</c:v>
                </c:pt>
                <c:pt idx="16058">
                  <c:v>42897307.223922998</c:v>
                </c:pt>
                <c:pt idx="16059">
                  <c:v>42888852.924465001</c:v>
                </c:pt>
                <c:pt idx="16060">
                  <c:v>42880394.231775001</c:v>
                </c:pt>
                <c:pt idx="16061">
                  <c:v>42871931.149264008</c:v>
                </c:pt>
                <c:pt idx="16062">
                  <c:v>42863463.680339999</c:v>
                </c:pt>
                <c:pt idx="16063">
                  <c:v>42854991.828406997</c:v>
                </c:pt>
                <c:pt idx="16064">
                  <c:v>42846515.596863002</c:v>
                </c:pt>
                <c:pt idx="16065">
                  <c:v>42838034.989104003</c:v>
                </c:pt>
                <c:pt idx="16066">
                  <c:v>42829550.008516997</c:v>
                </c:pt>
                <c:pt idx="16067">
                  <c:v>42821060.658491001</c:v>
                </c:pt>
                <c:pt idx="16068">
                  <c:v>42812566.942403995</c:v>
                </c:pt>
                <c:pt idx="16069">
                  <c:v>42804068.863634005</c:v>
                </c:pt>
                <c:pt idx="16070">
                  <c:v>42795566.425553009</c:v>
                </c:pt>
                <c:pt idx="16071">
                  <c:v>42787059.631528005</c:v>
                </c:pt>
                <c:pt idx="16072">
                  <c:v>42778548.48492299</c:v>
                </c:pt>
                <c:pt idx="16073">
                  <c:v>42770032.989096001</c:v>
                </c:pt>
                <c:pt idx="16074">
                  <c:v>42761513.147403002</c:v>
                </c:pt>
                <c:pt idx="16075">
                  <c:v>42752988.963192001</c:v>
                </c:pt>
                <c:pt idx="16076">
                  <c:v>42744460.43981</c:v>
                </c:pt>
                <c:pt idx="16077">
                  <c:v>42735927.580598004</c:v>
                </c:pt>
                <c:pt idx="16078">
                  <c:v>42727390.388891995</c:v>
                </c:pt>
                <c:pt idx="16079">
                  <c:v>42718848.868025996</c:v>
                </c:pt>
                <c:pt idx="16080">
                  <c:v>42710303.021325998</c:v>
                </c:pt>
                <c:pt idx="16081">
                  <c:v>42701752.852117993</c:v>
                </c:pt>
                <c:pt idx="16082">
                  <c:v>42693198.363719992</c:v>
                </c:pt>
                <c:pt idx="16083">
                  <c:v>42684639.559446998</c:v>
                </c:pt>
                <c:pt idx="16084">
                  <c:v>42676076.442609996</c:v>
                </c:pt>
                <c:pt idx="16085">
                  <c:v>42667509.016514994</c:v>
                </c:pt>
                <c:pt idx="16086">
                  <c:v>42658937.284465</c:v>
                </c:pt>
                <c:pt idx="16087">
                  <c:v>42650361.249756999</c:v>
                </c:pt>
                <c:pt idx="16088">
                  <c:v>42641780.915684</c:v>
                </c:pt>
                <c:pt idx="16089">
                  <c:v>42633196.285535008</c:v>
                </c:pt>
                <c:pt idx="16090">
                  <c:v>42624607.362595998</c:v>
                </c:pt>
                <c:pt idx="16091">
                  <c:v>42616014.150146</c:v>
                </c:pt>
                <c:pt idx="16092">
                  <c:v>42607416.651463002</c:v>
                </c:pt>
                <c:pt idx="16093">
                  <c:v>42598814.869817011</c:v>
                </c:pt>
                <c:pt idx="16094">
                  <c:v>42590208.808475994</c:v>
                </c:pt>
                <c:pt idx="16095">
                  <c:v>42581598.470703997</c:v>
                </c:pt>
                <c:pt idx="16096">
                  <c:v>42572983.859759994</c:v>
                </c:pt>
                <c:pt idx="16097">
                  <c:v>42564364.978898011</c:v>
                </c:pt>
                <c:pt idx="16098">
                  <c:v>42555741.831370004</c:v>
                </c:pt>
                <c:pt idx="16099">
                  <c:v>42547114.420421995</c:v>
                </c:pt>
                <c:pt idx="16100">
                  <c:v>42538482.749295019</c:v>
                </c:pt>
                <c:pt idx="16101">
                  <c:v>42529846.821226999</c:v>
                </c:pt>
                <c:pt idx="16102">
                  <c:v>42521206.639453009</c:v>
                </c:pt>
                <c:pt idx="16103">
                  <c:v>42512562.207202002</c:v>
                </c:pt>
                <c:pt idx="16104">
                  <c:v>42503913.52769801</c:v>
                </c:pt>
                <c:pt idx="16105">
                  <c:v>42495260.604164004</c:v>
                </c:pt>
                <c:pt idx="16106">
                  <c:v>42486603.439815</c:v>
                </c:pt>
                <c:pt idx="16107">
                  <c:v>42477942.037864998</c:v>
                </c:pt>
                <c:pt idx="16108">
                  <c:v>42469276.401520997</c:v>
                </c:pt>
                <c:pt idx="16109">
                  <c:v>42460606.533988997</c:v>
                </c:pt>
                <c:pt idx="16110">
                  <c:v>42451932.438468002</c:v>
                </c:pt>
                <c:pt idx="16111">
                  <c:v>42443254.118154004</c:v>
                </c:pt>
                <c:pt idx="16112">
                  <c:v>42434571.576240003</c:v>
                </c:pt>
                <c:pt idx="16113">
                  <c:v>42425884.815911993</c:v>
                </c:pt>
                <c:pt idx="16114">
                  <c:v>42417193.840353996</c:v>
                </c:pt>
                <c:pt idx="16115">
                  <c:v>42408498.652745992</c:v>
                </c:pt>
                <c:pt idx="16116">
                  <c:v>42399799.256263003</c:v>
                </c:pt>
                <c:pt idx="16117">
                  <c:v>42391095.654075995</c:v>
                </c:pt>
                <c:pt idx="16118">
                  <c:v>42382387.849350996</c:v>
                </c:pt>
                <c:pt idx="16119">
                  <c:v>42373675.845252</c:v>
                </c:pt>
                <c:pt idx="16120">
                  <c:v>42364959.644938007</c:v>
                </c:pt>
                <c:pt idx="16121">
                  <c:v>42356239.251562998</c:v>
                </c:pt>
                <c:pt idx="16122">
                  <c:v>42347514.668278009</c:v>
                </c:pt>
                <c:pt idx="16123">
                  <c:v>42338785.898230009</c:v>
                </c:pt>
                <c:pt idx="16124">
                  <c:v>42330052.944559999</c:v>
                </c:pt>
                <c:pt idx="16125">
                  <c:v>42321315.81040699</c:v>
                </c:pt>
                <c:pt idx="16126">
                  <c:v>42312574.498905003</c:v>
                </c:pt>
                <c:pt idx="16127">
                  <c:v>42303829.013184994</c:v>
                </c:pt>
                <c:pt idx="16128">
                  <c:v>42295079.356371984</c:v>
                </c:pt>
                <c:pt idx="16129">
                  <c:v>42286325.531589001</c:v>
                </c:pt>
                <c:pt idx="16130">
                  <c:v>42277567.541954003</c:v>
                </c:pt>
                <c:pt idx="16131">
                  <c:v>42268805.390580997</c:v>
                </c:pt>
                <c:pt idx="16132">
                  <c:v>42260039.080580004</c:v>
                </c:pt>
                <c:pt idx="16133">
                  <c:v>42251268.615056001</c:v>
                </c:pt>
                <c:pt idx="16134">
                  <c:v>42242493.997111998</c:v>
                </c:pt>
                <c:pt idx="16135">
                  <c:v>42233715.229846008</c:v>
                </c:pt>
                <c:pt idx="16136">
                  <c:v>42224932.316351987</c:v>
                </c:pt>
                <c:pt idx="16137">
                  <c:v>42216145.259718999</c:v>
                </c:pt>
                <c:pt idx="16138">
                  <c:v>42207354.063033007</c:v>
                </c:pt>
                <c:pt idx="16139">
                  <c:v>42198558.729377009</c:v>
                </c:pt>
                <c:pt idx="16140">
                  <c:v>42189759.261828005</c:v>
                </c:pt>
                <c:pt idx="16141">
                  <c:v>42180955.663460001</c:v>
                </c:pt>
                <c:pt idx="16142">
                  <c:v>42172147.937343001</c:v>
                </c:pt>
                <c:pt idx="16143">
                  <c:v>42163336.086544</c:v>
                </c:pt>
                <c:pt idx="16144">
                  <c:v>42154520.114124998</c:v>
                </c:pt>
                <c:pt idx="16145">
                  <c:v>42145700.023143008</c:v>
                </c:pt>
                <c:pt idx="16146">
                  <c:v>42136875.816652991</c:v>
                </c:pt>
                <c:pt idx="16147">
                  <c:v>42128047.497703999</c:v>
                </c:pt>
                <c:pt idx="16148">
                  <c:v>42119215.069345005</c:v>
                </c:pt>
                <c:pt idx="16149">
                  <c:v>42110378.534616001</c:v>
                </c:pt>
                <c:pt idx="16150">
                  <c:v>42101537.896555997</c:v>
                </c:pt>
                <c:pt idx="16151">
                  <c:v>42092693.158199005</c:v>
                </c:pt>
                <c:pt idx="16152">
                  <c:v>42083844.322577998</c:v>
                </c:pt>
                <c:pt idx="16153">
                  <c:v>42074991.392716989</c:v>
                </c:pt>
                <c:pt idx="16154">
                  <c:v>42066134.371640004</c:v>
                </c:pt>
                <c:pt idx="16155">
                  <c:v>42057273.262365997</c:v>
                </c:pt>
                <c:pt idx="16156">
                  <c:v>42048408.067910001</c:v>
                </c:pt>
                <c:pt idx="16157">
                  <c:v>42039538.791283004</c:v>
                </c:pt>
                <c:pt idx="16158">
                  <c:v>42030665.435493007</c:v>
                </c:pt>
                <c:pt idx="16159">
                  <c:v>42021788.003542997</c:v>
                </c:pt>
                <c:pt idx="16160">
                  <c:v>42012906.498431005</c:v>
                </c:pt>
                <c:pt idx="16161">
                  <c:v>42004020.923155002</c:v>
                </c:pt>
                <c:pt idx="16162">
                  <c:v>41995131.280705996</c:v>
                </c:pt>
                <c:pt idx="16163">
                  <c:v>41986237.574071996</c:v>
                </c:pt>
                <c:pt idx="16164">
                  <c:v>41977339.806236997</c:v>
                </c:pt>
                <c:pt idx="16165">
                  <c:v>41968437.980181992</c:v>
                </c:pt>
                <c:pt idx="16166">
                  <c:v>41959532.098881997</c:v>
                </c:pt>
                <c:pt idx="16167">
                  <c:v>41950622.165311001</c:v>
                </c:pt>
                <c:pt idx="16168">
                  <c:v>41941708.182438001</c:v>
                </c:pt>
                <c:pt idx="16169">
                  <c:v>41932790.153227001</c:v>
                </c:pt>
                <c:pt idx="16170">
                  <c:v>41923868.080640003</c:v>
                </c:pt>
                <c:pt idx="16171">
                  <c:v>41914941.967635006</c:v>
                </c:pt>
                <c:pt idx="16172">
                  <c:v>41906011.817163996</c:v>
                </c:pt>
                <c:pt idx="16173">
                  <c:v>41897077.632178001</c:v>
                </c:pt>
                <c:pt idx="16174">
                  <c:v>41888139.415623002</c:v>
                </c:pt>
                <c:pt idx="16175">
                  <c:v>41879197.170441002</c:v>
                </c:pt>
                <c:pt idx="16176">
                  <c:v>41870250.899571002</c:v>
                </c:pt>
                <c:pt idx="16177">
                  <c:v>41861300.60594701</c:v>
                </c:pt>
                <c:pt idx="16178">
                  <c:v>41852346.292500004</c:v>
                </c:pt>
                <c:pt idx="16179">
                  <c:v>41843387.962159</c:v>
                </c:pt>
                <c:pt idx="16180">
                  <c:v>41834425.617844999</c:v>
                </c:pt>
                <c:pt idx="16181">
                  <c:v>41825459.262479998</c:v>
                </c:pt>
                <c:pt idx="16182">
                  <c:v>41816488.898978002</c:v>
                </c:pt>
                <c:pt idx="16183">
                  <c:v>41807514.530252002</c:v>
                </c:pt>
                <c:pt idx="16184">
                  <c:v>41798536.159212001</c:v>
                </c:pt>
                <c:pt idx="16185">
                  <c:v>41789553.788759999</c:v>
                </c:pt>
                <c:pt idx="16186">
                  <c:v>41780567.421800002</c:v>
                </c:pt>
                <c:pt idx="16187">
                  <c:v>41771577.061228007</c:v>
                </c:pt>
                <c:pt idx="16188">
                  <c:v>41762582.709937006</c:v>
                </c:pt>
                <c:pt idx="16189">
                  <c:v>41753584.370817997</c:v>
                </c:pt>
                <c:pt idx="16190">
                  <c:v>41744582.046758004</c:v>
                </c:pt>
                <c:pt idx="16191">
                  <c:v>41735575.740637004</c:v>
                </c:pt>
                <c:pt idx="16192">
                  <c:v>41726565.455337003</c:v>
                </c:pt>
                <c:pt idx="16193">
                  <c:v>41717551.193731003</c:v>
                </c:pt>
                <c:pt idx="16194">
                  <c:v>41708532.958691999</c:v>
                </c:pt>
                <c:pt idx="16195">
                  <c:v>41699510.753087997</c:v>
                </c:pt>
                <c:pt idx="16196">
                  <c:v>41690484.579780996</c:v>
                </c:pt>
                <c:pt idx="16197">
                  <c:v>41681454.441634007</c:v>
                </c:pt>
                <c:pt idx="16198">
                  <c:v>41672420.341503002</c:v>
                </c:pt>
                <c:pt idx="16199">
                  <c:v>41663382.282242</c:v>
                </c:pt>
                <c:pt idx="16200">
                  <c:v>41654340.266699009</c:v>
                </c:pt>
                <c:pt idx="16201">
                  <c:v>41645294.297721997</c:v>
                </c:pt>
                <c:pt idx="16202">
                  <c:v>41636244.378151</c:v>
                </c:pt>
                <c:pt idx="16203">
                  <c:v>41627190.510827996</c:v>
                </c:pt>
                <c:pt idx="16204">
                  <c:v>41618132.698585011</c:v>
                </c:pt>
                <c:pt idx="16205">
                  <c:v>41609070.944255002</c:v>
                </c:pt>
                <c:pt idx="16206">
                  <c:v>41600005.250666</c:v>
                </c:pt>
                <c:pt idx="16207">
                  <c:v>41590935.620642006</c:v>
                </c:pt>
                <c:pt idx="16208">
                  <c:v>41581862.057003997</c:v>
                </c:pt>
                <c:pt idx="16209">
                  <c:v>41572784.562569</c:v>
                </c:pt>
                <c:pt idx="16210">
                  <c:v>41563703.140150003</c:v>
                </c:pt>
                <c:pt idx="16211">
                  <c:v>41554617.792558007</c:v>
                </c:pt>
                <c:pt idx="16212">
                  <c:v>41545528.522598006</c:v>
                </c:pt>
                <c:pt idx="16213">
                  <c:v>41536435.333073996</c:v>
                </c:pt>
                <c:pt idx="16214">
                  <c:v>41527338.226783998</c:v>
                </c:pt>
                <c:pt idx="16215">
                  <c:v>41518237.206524998</c:v>
                </c:pt>
                <c:pt idx="16216">
                  <c:v>41509132.275089003</c:v>
                </c:pt>
                <c:pt idx="16217">
                  <c:v>41500023.435264006</c:v>
                </c:pt>
                <c:pt idx="16218">
                  <c:v>41490910.689835005</c:v>
                </c:pt>
                <c:pt idx="16219">
                  <c:v>41481794.041583002</c:v>
                </c:pt>
                <c:pt idx="16220">
                  <c:v>41472673.493286997</c:v>
                </c:pt>
                <c:pt idx="16221">
                  <c:v>41463549.047720991</c:v>
                </c:pt>
                <c:pt idx="16222">
                  <c:v>41454420.707656011</c:v>
                </c:pt>
                <c:pt idx="16223">
                  <c:v>41445288.475859001</c:v>
                </c:pt>
                <c:pt idx="16224">
                  <c:v>41436152.355094001</c:v>
                </c:pt>
                <c:pt idx="16225">
                  <c:v>41427012.348120995</c:v>
                </c:pt>
                <c:pt idx="16226">
                  <c:v>41417868.457698002</c:v>
                </c:pt>
                <c:pt idx="16227">
                  <c:v>41408720.686577</c:v>
                </c:pt>
                <c:pt idx="16228">
                  <c:v>41399569.037508003</c:v>
                </c:pt>
                <c:pt idx="16229">
                  <c:v>41390413.513238005</c:v>
                </c:pt>
                <c:pt idx="16230">
                  <c:v>41381254.116509996</c:v>
                </c:pt>
                <c:pt idx="16231">
                  <c:v>41372090.85006199</c:v>
                </c:pt>
                <c:pt idx="16232">
                  <c:v>41362923.716631003</c:v>
                </c:pt>
                <c:pt idx="16233">
                  <c:v>41353752.718950003</c:v>
                </c:pt>
                <c:pt idx="16234">
                  <c:v>41344577.859747</c:v>
                </c:pt>
                <c:pt idx="16235">
                  <c:v>41335399.141746998</c:v>
                </c:pt>
                <c:pt idx="16236">
                  <c:v>41326216.567672998</c:v>
                </c:pt>
                <c:pt idx="16237">
                  <c:v>41317030.140244007</c:v>
                </c:pt>
                <c:pt idx="16238">
                  <c:v>41307839.862173997</c:v>
                </c:pt>
                <c:pt idx="16239">
                  <c:v>41298645.736175001</c:v>
                </c:pt>
                <c:pt idx="16240">
                  <c:v>41289447.764955007</c:v>
                </c:pt>
                <c:pt idx="16241">
                  <c:v>41280245.951219998</c:v>
                </c:pt>
                <c:pt idx="16242">
                  <c:v>41271040.297671005</c:v>
                </c:pt>
                <c:pt idx="16243">
                  <c:v>41261830.807004996</c:v>
                </c:pt>
                <c:pt idx="16244">
                  <c:v>41252617.481918</c:v>
                </c:pt>
                <c:pt idx="16245">
                  <c:v>41243400.325100005</c:v>
                </c:pt>
                <c:pt idx="16246">
                  <c:v>41234179.339240007</c:v>
                </c:pt>
                <c:pt idx="16247">
                  <c:v>41224954.527020998</c:v>
                </c:pt>
                <c:pt idx="16248">
                  <c:v>41215725.891124003</c:v>
                </c:pt>
                <c:pt idx="16249">
                  <c:v>41206493.434228003</c:v>
                </c:pt>
                <c:pt idx="16250">
                  <c:v>41197257.159006</c:v>
                </c:pt>
                <c:pt idx="16251">
                  <c:v>41188017.068129003</c:v>
                </c:pt>
                <c:pt idx="16252">
                  <c:v>41178773.164265007</c:v>
                </c:pt>
                <c:pt idx="16253">
                  <c:v>41169525.45007699</c:v>
                </c:pt>
                <c:pt idx="16254">
                  <c:v>41160273.928227007</c:v>
                </c:pt>
                <c:pt idx="16255">
                  <c:v>41151018.601370998</c:v>
                </c:pt>
                <c:pt idx="16256">
                  <c:v>41141759.472163998</c:v>
                </c:pt>
                <c:pt idx="16257">
                  <c:v>41132496.543256</c:v>
                </c:pt>
                <c:pt idx="16258">
                  <c:v>41123229.817294002</c:v>
                </c:pt>
                <c:pt idx="16259">
                  <c:v>41113959.296922997</c:v>
                </c:pt>
                <c:pt idx="16260">
                  <c:v>41104684.984781988</c:v>
                </c:pt>
                <c:pt idx="16261">
                  <c:v>41095406.883509994</c:v>
                </c:pt>
                <c:pt idx="16262">
                  <c:v>41086124.995740004</c:v>
                </c:pt>
                <c:pt idx="16263">
                  <c:v>41076839.324102998</c:v>
                </c:pt>
                <c:pt idx="16264">
                  <c:v>41067549.871224999</c:v>
                </c:pt>
                <c:pt idx="16265">
                  <c:v>41058256.639732003</c:v>
                </c:pt>
                <c:pt idx="16266">
                  <c:v>41048959.632243007</c:v>
                </c:pt>
                <c:pt idx="16267">
                  <c:v>41039658.851374991</c:v>
                </c:pt>
                <c:pt idx="16268">
                  <c:v>41030354.29974401</c:v>
                </c:pt>
                <c:pt idx="16269">
                  <c:v>41021045.979959011</c:v>
                </c:pt>
                <c:pt idx="16270">
                  <c:v>41011733.894629002</c:v>
                </c:pt>
                <c:pt idx="16271">
                  <c:v>41002418.046355993</c:v>
                </c:pt>
                <c:pt idx="16272">
                  <c:v>40993098.437743001</c:v>
                </c:pt>
                <c:pt idx="16273">
                  <c:v>40983775.071385995</c:v>
                </c:pt>
                <c:pt idx="16274">
                  <c:v>40974447.949880995</c:v>
                </c:pt>
                <c:pt idx="16275">
                  <c:v>40965117.075816996</c:v>
                </c:pt>
                <c:pt idx="16276">
                  <c:v>40955782.451782994</c:v>
                </c:pt>
                <c:pt idx="16277">
                  <c:v>40946444.080363996</c:v>
                </c:pt>
                <c:pt idx="16278">
                  <c:v>40937101.964140005</c:v>
                </c:pt>
                <c:pt idx="16279">
                  <c:v>40927756.10569001</c:v>
                </c:pt>
                <c:pt idx="16280">
                  <c:v>40918406.507587999</c:v>
                </c:pt>
                <c:pt idx="16281">
                  <c:v>40909053.172407001</c:v>
                </c:pt>
                <c:pt idx="16282">
                  <c:v>40899696.102712989</c:v>
                </c:pt>
                <c:pt idx="16283">
                  <c:v>40890335.301073</c:v>
                </c:pt>
                <c:pt idx="16284">
                  <c:v>40880970.770047009</c:v>
                </c:pt>
                <c:pt idx="16285">
                  <c:v>40871602.512195997</c:v>
                </c:pt>
                <c:pt idx="16286">
                  <c:v>40862230.530073002</c:v>
                </c:pt>
                <c:pt idx="16287">
                  <c:v>40852854.826232001</c:v>
                </c:pt>
                <c:pt idx="16288">
                  <c:v>40843475.403221004</c:v>
                </c:pt>
                <c:pt idx="16289">
                  <c:v>40834092.263586</c:v>
                </c:pt>
                <c:pt idx="16290">
                  <c:v>40824705.409869</c:v>
                </c:pt>
                <c:pt idx="16291">
                  <c:v>40815314.844610997</c:v>
                </c:pt>
                <c:pt idx="16292">
                  <c:v>40805920.570345998</c:v>
                </c:pt>
                <c:pt idx="16293">
                  <c:v>40796522.589608006</c:v>
                </c:pt>
                <c:pt idx="16294">
                  <c:v>40787120.904927</c:v>
                </c:pt>
                <c:pt idx="16295">
                  <c:v>40777715.518828996</c:v>
                </c:pt>
                <c:pt idx="16296">
                  <c:v>40768306.433839001</c:v>
                </c:pt>
                <c:pt idx="16297">
                  <c:v>40758893.652474992</c:v>
                </c:pt>
                <c:pt idx="16298">
                  <c:v>40749477.177255005</c:v>
                </c:pt>
                <c:pt idx="16299">
                  <c:v>40740057.010694005</c:v>
                </c:pt>
                <c:pt idx="16300">
                  <c:v>40730633.155300997</c:v>
                </c:pt>
                <c:pt idx="16301">
                  <c:v>40721205.613583997</c:v>
                </c:pt>
                <c:pt idx="16302">
                  <c:v>40711774.388048999</c:v>
                </c:pt>
                <c:pt idx="16303">
                  <c:v>40702339.481196001</c:v>
                </c:pt>
                <c:pt idx="16304">
                  <c:v>40692900.895522997</c:v>
                </c:pt>
                <c:pt idx="16305">
                  <c:v>40683458.633525997</c:v>
                </c:pt>
                <c:pt idx="16306">
                  <c:v>40674012.697696008</c:v>
                </c:pt>
                <c:pt idx="16307">
                  <c:v>40664563.090521999</c:v>
                </c:pt>
                <c:pt idx="16308">
                  <c:v>40655109.814490996</c:v>
                </c:pt>
                <c:pt idx="16309">
                  <c:v>40645652.872082993</c:v>
                </c:pt>
                <c:pt idx="16310">
                  <c:v>40636192.265779011</c:v>
                </c:pt>
                <c:pt idx="16311">
                  <c:v>40626727.998056002</c:v>
                </c:pt>
                <c:pt idx="16312">
                  <c:v>40617260.071385995</c:v>
                </c:pt>
                <c:pt idx="16313">
                  <c:v>40607788.488239005</c:v>
                </c:pt>
                <c:pt idx="16314">
                  <c:v>40598313.251083001</c:v>
                </c:pt>
                <c:pt idx="16315">
                  <c:v>40588834.362380989</c:v>
                </c:pt>
                <c:pt idx="16316">
                  <c:v>40579351.824594006</c:v>
                </c:pt>
                <c:pt idx="16317">
                  <c:v>40569865.640180998</c:v>
                </c:pt>
                <c:pt idx="16318">
                  <c:v>40560375.811595</c:v>
                </c:pt>
                <c:pt idx="16319">
                  <c:v>40550882.341288</c:v>
                </c:pt>
                <c:pt idx="16320">
                  <c:v>40541385.231709003</c:v>
                </c:pt>
                <c:pt idx="16321">
                  <c:v>40531884.485303</c:v>
                </c:pt>
                <c:pt idx="16322">
                  <c:v>40522380.104512997</c:v>
                </c:pt>
                <c:pt idx="16323">
                  <c:v>40512872.091776997</c:v>
                </c:pt>
                <c:pt idx="16324">
                  <c:v>40503360.449533008</c:v>
                </c:pt>
                <c:pt idx="16325">
                  <c:v>40493845.180212997</c:v>
                </c:pt>
                <c:pt idx="16326">
                  <c:v>40484326.286248006</c:v>
                </c:pt>
                <c:pt idx="16327">
                  <c:v>40474803.770064004</c:v>
                </c:pt>
                <c:pt idx="16328">
                  <c:v>40465277.634085998</c:v>
                </c:pt>
                <c:pt idx="16329">
                  <c:v>40455747.880734995</c:v>
                </c:pt>
                <c:pt idx="16330">
                  <c:v>40446214.512428991</c:v>
                </c:pt>
                <c:pt idx="16331">
                  <c:v>40436677.531581998</c:v>
                </c:pt>
                <c:pt idx="16332">
                  <c:v>40427136.940608002</c:v>
                </c:pt>
                <c:pt idx="16333">
                  <c:v>40417592.741914004</c:v>
                </c:pt>
                <c:pt idx="16334">
                  <c:v>40408044.937905997</c:v>
                </c:pt>
                <c:pt idx="16335">
                  <c:v>40398493.530988</c:v>
                </c:pt>
                <c:pt idx="16336">
                  <c:v>40388938.523560002</c:v>
                </c:pt>
                <c:pt idx="16337">
                  <c:v>40379379.918017998</c:v>
                </c:pt>
                <c:pt idx="16338">
                  <c:v>40369817.716756992</c:v>
                </c:pt>
                <c:pt idx="16339">
                  <c:v>40360251.922167003</c:v>
                </c:pt>
                <c:pt idx="16340">
                  <c:v>40350682.536636002</c:v>
                </c:pt>
                <c:pt idx="16341">
                  <c:v>40341109.562549002</c:v>
                </c:pt>
                <c:pt idx="16342">
                  <c:v>40331533.002287999</c:v>
                </c:pt>
                <c:pt idx="16343">
                  <c:v>40321952.858231999</c:v>
                </c:pt>
                <c:pt idx="16344">
                  <c:v>40312369.132757001</c:v>
                </c:pt>
                <c:pt idx="16345">
                  <c:v>40302781.828237005</c:v>
                </c:pt>
                <c:pt idx="16346">
                  <c:v>40293190.947040997</c:v>
                </c:pt>
                <c:pt idx="16347">
                  <c:v>40283596.491536006</c:v>
                </c:pt>
                <c:pt idx="16348">
                  <c:v>40273998.464086004</c:v>
                </c:pt>
                <c:pt idx="16349">
                  <c:v>40264396.867053002</c:v>
                </c:pt>
                <c:pt idx="16350">
                  <c:v>40254791.702795997</c:v>
                </c:pt>
                <c:pt idx="16351">
                  <c:v>40245182.973668002</c:v>
                </c:pt>
                <c:pt idx="16352">
                  <c:v>40235570.682023004</c:v>
                </c:pt>
                <c:pt idx="16353">
                  <c:v>40225954.83021</c:v>
                </c:pt>
                <c:pt idx="16354">
                  <c:v>40216335.420575</c:v>
                </c:pt>
                <c:pt idx="16355">
                  <c:v>40206712.455461994</c:v>
                </c:pt>
                <c:pt idx="16356">
                  <c:v>40197085.937211998</c:v>
                </c:pt>
                <c:pt idx="16357">
                  <c:v>40187455.868162997</c:v>
                </c:pt>
                <c:pt idx="16358">
                  <c:v>40177822.250649005</c:v>
                </c:pt>
                <c:pt idx="16359">
                  <c:v>40168185.087000996</c:v>
                </c:pt>
                <c:pt idx="16360">
                  <c:v>40158544.379550003</c:v>
                </c:pt>
                <c:pt idx="16361">
                  <c:v>40148900.130620003</c:v>
                </c:pt>
                <c:pt idx="16362">
                  <c:v>40139252.342535995</c:v>
                </c:pt>
                <c:pt idx="16363">
                  <c:v>40129601.017617002</c:v>
                </c:pt>
                <c:pt idx="16364">
                  <c:v>40119946.158180997</c:v>
                </c:pt>
                <c:pt idx="16365">
                  <c:v>40110287.766542003</c:v>
                </c:pt>
                <c:pt idx="16366">
                  <c:v>40100625.845011994</c:v>
                </c:pt>
                <c:pt idx="16367">
                  <c:v>40090960.395899005</c:v>
                </c:pt>
                <c:pt idx="16368">
                  <c:v>40081291.421510011</c:v>
                </c:pt>
                <c:pt idx="16369">
                  <c:v>40071618.92414701</c:v>
                </c:pt>
                <c:pt idx="16370">
                  <c:v>40061942.906110004</c:v>
                </c:pt>
                <c:pt idx="16371">
                  <c:v>40052263.369697005</c:v>
                </c:pt>
                <c:pt idx="16372">
                  <c:v>40042580.317200996</c:v>
                </c:pt>
                <c:pt idx="16373">
                  <c:v>40032893.750914</c:v>
                </c:pt>
                <c:pt idx="16374">
                  <c:v>40023203.673125997</c:v>
                </c:pt>
                <c:pt idx="16375">
                  <c:v>40013510.086119995</c:v>
                </c:pt>
                <c:pt idx="16376">
                  <c:v>40003812.992181994</c:v>
                </c:pt>
                <c:pt idx="16377">
                  <c:v>39994112.393588997</c:v>
                </c:pt>
                <c:pt idx="16378">
                  <c:v>39984408.292621002</c:v>
                </c:pt>
                <c:pt idx="16379">
                  <c:v>39974700.691550009</c:v>
                </c:pt>
                <c:pt idx="16380">
                  <c:v>39964989.592649005</c:v>
                </c:pt>
                <c:pt idx="16381">
                  <c:v>39955274.998186</c:v>
                </c:pt>
                <c:pt idx="16382">
                  <c:v>39945556.910427995</c:v>
                </c:pt>
                <c:pt idx="16383">
                  <c:v>39935835.331636004</c:v>
                </c:pt>
                <c:pt idx="16384">
                  <c:v>39926110.264072001</c:v>
                </c:pt>
                <c:pt idx="16385">
                  <c:v>39916381.709993005</c:v>
                </c:pt>
                <c:pt idx="16386">
                  <c:v>39906649.67165301</c:v>
                </c:pt>
                <c:pt idx="16387">
                  <c:v>39896914.151303999</c:v>
                </c:pt>
                <c:pt idx="16388">
                  <c:v>39887175.151196003</c:v>
                </c:pt>
                <c:pt idx="16389">
                  <c:v>39877432.673573002</c:v>
                </c:pt>
                <c:pt idx="16390">
                  <c:v>39867686.720681004</c:v>
                </c:pt>
                <c:pt idx="16391">
                  <c:v>39857937.294758007</c:v>
                </c:pt>
                <c:pt idx="16392">
                  <c:v>39848184.398044005</c:v>
                </c:pt>
                <c:pt idx="16393">
                  <c:v>39838428.032772996</c:v>
                </c:pt>
                <c:pt idx="16394">
                  <c:v>39828668.201177008</c:v>
                </c:pt>
                <c:pt idx="16395">
                  <c:v>39818904.905484997</c:v>
                </c:pt>
                <c:pt idx="16396">
                  <c:v>39809138.147924997</c:v>
                </c:pt>
                <c:pt idx="16397">
                  <c:v>39799367.930719994</c:v>
                </c:pt>
                <c:pt idx="16398">
                  <c:v>39789594.256091997</c:v>
                </c:pt>
                <c:pt idx="16399">
                  <c:v>39779817.126258008</c:v>
                </c:pt>
                <c:pt idx="16400">
                  <c:v>39770036.543435</c:v>
                </c:pt>
                <c:pt idx="16401">
                  <c:v>39760252.509834006</c:v>
                </c:pt>
                <c:pt idx="16402">
                  <c:v>39750465.027667008</c:v>
                </c:pt>
                <c:pt idx="16403">
                  <c:v>39740674.099140011</c:v>
                </c:pt>
                <c:pt idx="16404">
                  <c:v>39730879.726458006</c:v>
                </c:pt>
                <c:pt idx="16405">
                  <c:v>39721081.91182299</c:v>
                </c:pt>
                <c:pt idx="16406">
                  <c:v>39711280.657434002</c:v>
                </c:pt>
                <c:pt idx="16407">
                  <c:v>39701475.965487003</c:v>
                </c:pt>
                <c:pt idx="16408">
                  <c:v>39691667.838175997</c:v>
                </c:pt>
                <c:pt idx="16409">
                  <c:v>39681856.277692005</c:v>
                </c:pt>
                <c:pt idx="16410">
                  <c:v>39672041.286221996</c:v>
                </c:pt>
                <c:pt idx="16411">
                  <c:v>39662222.865952998</c:v>
                </c:pt>
                <c:pt idx="16412">
                  <c:v>39652401.019066997</c:v>
                </c:pt>
                <c:pt idx="16413">
                  <c:v>39642575.747745</c:v>
                </c:pt>
                <c:pt idx="16414">
                  <c:v>39632747.054161996</c:v>
                </c:pt>
                <c:pt idx="16415">
                  <c:v>39622914.940494001</c:v>
                </c:pt>
                <c:pt idx="16416">
                  <c:v>39613079.408913001</c:v>
                </c:pt>
                <c:pt idx="16417">
                  <c:v>39603240.461588003</c:v>
                </c:pt>
                <c:pt idx="16418">
                  <c:v>39593398.100685</c:v>
                </c:pt>
                <c:pt idx="16419">
                  <c:v>39583552.328368001</c:v>
                </c:pt>
                <c:pt idx="16420">
                  <c:v>39573703.146798</c:v>
                </c:pt>
                <c:pt idx="16421">
                  <c:v>39563850.558134004</c:v>
                </c:pt>
                <c:pt idx="16422">
                  <c:v>39553994.564531006</c:v>
                </c:pt>
                <c:pt idx="16423">
                  <c:v>39544135.168143004</c:v>
                </c:pt>
                <c:pt idx="16424">
                  <c:v>39534272.371119</c:v>
                </c:pt>
                <c:pt idx="16425">
                  <c:v>39524406.175607011</c:v>
                </c:pt>
                <c:pt idx="16426">
                  <c:v>39514536.583751991</c:v>
                </c:pt>
                <c:pt idx="16427">
                  <c:v>39504663.597697005</c:v>
                </c:pt>
                <c:pt idx="16428">
                  <c:v>39494787.219581001</c:v>
                </c:pt>
                <c:pt idx="16429">
                  <c:v>39484907.451540999</c:v>
                </c:pt>
                <c:pt idx="16430">
                  <c:v>39475024.295711003</c:v>
                </c:pt>
                <c:pt idx="16431">
                  <c:v>39465137.754224002</c:v>
                </c:pt>
                <c:pt idx="16432">
                  <c:v>39455247.829208009</c:v>
                </c:pt>
                <c:pt idx="16433">
                  <c:v>39445354.522788994</c:v>
                </c:pt>
                <c:pt idx="16434">
                  <c:v>39435457.837091997</c:v>
                </c:pt>
                <c:pt idx="16435">
                  <c:v>39425557.774237007</c:v>
                </c:pt>
                <c:pt idx="16436">
                  <c:v>39415654.33634299</c:v>
                </c:pt>
                <c:pt idx="16437">
                  <c:v>39405747.525525011</c:v>
                </c:pt>
                <c:pt idx="16438">
                  <c:v>39395837.343897</c:v>
                </c:pt>
                <c:pt idx="16439">
                  <c:v>39385923.793570004</c:v>
                </c:pt>
                <c:pt idx="16440">
                  <c:v>39376006.876649998</c:v>
                </c:pt>
                <c:pt idx="16441">
                  <c:v>39366086.595245019</c:v>
                </c:pt>
                <c:pt idx="16442">
                  <c:v>39356162.951454997</c:v>
                </c:pt>
                <c:pt idx="16443">
                  <c:v>39346235.947381988</c:v>
                </c:pt>
                <c:pt idx="16444">
                  <c:v>39336305.585123003</c:v>
                </c:pt>
                <c:pt idx="16445">
                  <c:v>39326371.866771989</c:v>
                </c:pt>
                <c:pt idx="16446">
                  <c:v>39316434.794422001</c:v>
                </c:pt>
                <c:pt idx="16447">
                  <c:v>39306494.370163001</c:v>
                </c:pt>
                <c:pt idx="16448">
                  <c:v>39296550.596081004</c:v>
                </c:pt>
                <c:pt idx="16449">
                  <c:v>39286603.474261001</c:v>
                </c:pt>
                <c:pt idx="16450">
                  <c:v>39276653.006785996</c:v>
                </c:pt>
                <c:pt idx="16451">
                  <c:v>39266699.195733011</c:v>
                </c:pt>
                <c:pt idx="16452">
                  <c:v>39256742.043179996</c:v>
                </c:pt>
                <c:pt idx="16453">
                  <c:v>39246781.551201001</c:v>
                </c:pt>
                <c:pt idx="16454">
                  <c:v>39236817.72186701</c:v>
                </c:pt>
                <c:pt idx="16455">
                  <c:v>39226850.557248004</c:v>
                </c:pt>
                <c:pt idx="16456">
                  <c:v>39216880.059409</c:v>
                </c:pt>
                <c:pt idx="16457">
                  <c:v>39206906.230415002</c:v>
                </c:pt>
                <c:pt idx="16458">
                  <c:v>39196929.072326995</c:v>
                </c:pt>
                <c:pt idx="16459">
                  <c:v>39186948.587203003</c:v>
                </c:pt>
                <c:pt idx="16460">
                  <c:v>39176964.777099006</c:v>
                </c:pt>
                <c:pt idx="16461">
                  <c:v>39166977.644069999</c:v>
                </c:pt>
                <c:pt idx="16462">
                  <c:v>39156987.190166004</c:v>
                </c:pt>
                <c:pt idx="16463">
                  <c:v>39146993.417434998</c:v>
                </c:pt>
                <c:pt idx="16464">
                  <c:v>39136996.327923998</c:v>
                </c:pt>
                <c:pt idx="16465">
                  <c:v>39126995.923675001</c:v>
                </c:pt>
                <c:pt idx="16466">
                  <c:v>39116992.206730999</c:v>
                </c:pt>
                <c:pt idx="16467">
                  <c:v>39106985.179128006</c:v>
                </c:pt>
                <c:pt idx="16468">
                  <c:v>39096974.84290199</c:v>
                </c:pt>
                <c:pt idx="16469">
                  <c:v>39086961.200087003</c:v>
                </c:pt>
                <c:pt idx="16470">
                  <c:v>39076944.252713993</c:v>
                </c:pt>
                <c:pt idx="16471">
                  <c:v>39066924.002810992</c:v>
                </c:pt>
                <c:pt idx="16472">
                  <c:v>39056900.452402994</c:v>
                </c:pt>
                <c:pt idx="16473">
                  <c:v>39046873.603513002</c:v>
                </c:pt>
                <c:pt idx="16474">
                  <c:v>39036843.458161995</c:v>
                </c:pt>
                <c:pt idx="16475">
                  <c:v>39026810.018367998</c:v>
                </c:pt>
                <c:pt idx="16476">
                  <c:v>39016773.286146998</c:v>
                </c:pt>
                <c:pt idx="16477">
                  <c:v>39006733.263511002</c:v>
                </c:pt>
                <c:pt idx="16478">
                  <c:v>38996689.952471986</c:v>
                </c:pt>
                <c:pt idx="16479">
                  <c:v>38986643.355036996</c:v>
                </c:pt>
                <c:pt idx="16480">
                  <c:v>38976593.473212004</c:v>
                </c:pt>
                <c:pt idx="16481">
                  <c:v>38966540.309</c:v>
                </c:pt>
                <c:pt idx="16482">
                  <c:v>38956483.864402004</c:v>
                </c:pt>
                <c:pt idx="16483">
                  <c:v>38946424.141415</c:v>
                </c:pt>
                <c:pt idx="16484">
                  <c:v>38936361.142035</c:v>
                </c:pt>
                <c:pt idx="16485">
                  <c:v>38926294.868256003</c:v>
                </c:pt>
                <c:pt idx="16486">
                  <c:v>38916225.322067</c:v>
                </c:pt>
                <c:pt idx="16487">
                  <c:v>38906152.505458005</c:v>
                </c:pt>
                <c:pt idx="16488">
                  <c:v>38896076.420414001</c:v>
                </c:pt>
                <c:pt idx="16489">
                  <c:v>38885997.068916999</c:v>
                </c:pt>
                <c:pt idx="16490">
                  <c:v>38875914.452949993</c:v>
                </c:pt>
                <c:pt idx="16491">
                  <c:v>38865828.574488997</c:v>
                </c:pt>
                <c:pt idx="16492">
                  <c:v>38855739.435511999</c:v>
                </c:pt>
                <c:pt idx="16493">
                  <c:v>38845647.037991002</c:v>
                </c:pt>
                <c:pt idx="16494">
                  <c:v>38835551.383896992</c:v>
                </c:pt>
                <c:pt idx="16495">
                  <c:v>38825452.475198008</c:v>
                </c:pt>
                <c:pt idx="16496">
                  <c:v>38815350.31386099</c:v>
                </c:pt>
                <c:pt idx="16497">
                  <c:v>38805244.90185</c:v>
                </c:pt>
                <c:pt idx="16498">
                  <c:v>38795136.241125003</c:v>
                </c:pt>
                <c:pt idx="16499">
                  <c:v>38785024.333645001</c:v>
                </c:pt>
                <c:pt idx="16500">
                  <c:v>38774909.181365997</c:v>
                </c:pt>
                <c:pt idx="16501">
                  <c:v>38764790.786242001</c:v>
                </c:pt>
                <c:pt idx="16502">
                  <c:v>38754669.150224999</c:v>
                </c:pt>
                <c:pt idx="16503">
                  <c:v>38744544.275263004</c:v>
                </c:pt>
                <c:pt idx="16504">
                  <c:v>38734416.163303003</c:v>
                </c:pt>
                <c:pt idx="16505">
                  <c:v>38724284.816289991</c:v>
                </c:pt>
                <c:pt idx="16506">
                  <c:v>38714150.236164011</c:v>
                </c:pt>
                <c:pt idx="16507">
                  <c:v>38704012.424864002</c:v>
                </c:pt>
                <c:pt idx="16508">
                  <c:v>38693871.384328991</c:v>
                </c:pt>
                <c:pt idx="16509">
                  <c:v>38683727.116491996</c:v>
                </c:pt>
                <c:pt idx="16510">
                  <c:v>38673579.623285003</c:v>
                </c:pt>
                <c:pt idx="16511">
                  <c:v>38663428.906639002</c:v>
                </c:pt>
                <c:pt idx="16512">
                  <c:v>38653274.968479</c:v>
                </c:pt>
                <c:pt idx="16513">
                  <c:v>38643117.810730994</c:v>
                </c:pt>
                <c:pt idx="16514">
                  <c:v>38632957.435318001</c:v>
                </c:pt>
                <c:pt idx="16515">
                  <c:v>38622793.844159</c:v>
                </c:pt>
                <c:pt idx="16516">
                  <c:v>38612627.039172001</c:v>
                </c:pt>
                <c:pt idx="16517">
                  <c:v>38602457.022271998</c:v>
                </c:pt>
                <c:pt idx="16518">
                  <c:v>38592283.795373008</c:v>
                </c:pt>
                <c:pt idx="16519">
                  <c:v>38582107.360383995</c:v>
                </c:pt>
                <c:pt idx="16520">
                  <c:v>38571927.719214007</c:v>
                </c:pt>
                <c:pt idx="16521">
                  <c:v>38561744.873768993</c:v>
                </c:pt>
                <c:pt idx="16522">
                  <c:v>38551558.825951003</c:v>
                </c:pt>
                <c:pt idx="16523">
                  <c:v>38541369.577661999</c:v>
                </c:pt>
                <c:pt idx="16524">
                  <c:v>38531177.130801</c:v>
                </c:pt>
                <c:pt idx="16525">
                  <c:v>38520981.487263002</c:v>
                </c:pt>
                <c:pt idx="16526">
                  <c:v>38510782.648943007</c:v>
                </c:pt>
                <c:pt idx="16527">
                  <c:v>38500580.617731996</c:v>
                </c:pt>
                <c:pt idx="16528">
                  <c:v>38490375.395519003</c:v>
                </c:pt>
                <c:pt idx="16529">
                  <c:v>38480166.984191</c:v>
                </c:pt>
                <c:pt idx="16530">
                  <c:v>38469955.385632999</c:v>
                </c:pt>
                <c:pt idx="16531">
                  <c:v>38459740.601725996</c:v>
                </c:pt>
                <c:pt idx="16532">
                  <c:v>38449522.634351</c:v>
                </c:pt>
                <c:pt idx="16533">
                  <c:v>38439301.485383995</c:v>
                </c:pt>
                <c:pt idx="16534">
                  <c:v>38429077.156701989</c:v>
                </c:pt>
                <c:pt idx="16535">
                  <c:v>38418849.650176004</c:v>
                </c:pt>
                <c:pt idx="16536">
                  <c:v>38408618.967676997</c:v>
                </c:pt>
                <c:pt idx="16537">
                  <c:v>38398385.111074001</c:v>
                </c:pt>
                <c:pt idx="16538">
                  <c:v>38388148.082231</c:v>
                </c:pt>
                <c:pt idx="16539">
                  <c:v>38377907.883012995</c:v>
                </c:pt>
                <c:pt idx="16540">
                  <c:v>38367664.515280001</c:v>
                </c:pt>
                <c:pt idx="16541">
                  <c:v>38357417.980890997</c:v>
                </c:pt>
                <c:pt idx="16542">
                  <c:v>38347168.281703003</c:v>
                </c:pt>
                <c:pt idx="16543">
                  <c:v>38336915.419569999</c:v>
                </c:pt>
                <c:pt idx="16544">
                  <c:v>38326659.396343999</c:v>
                </c:pt>
                <c:pt idx="16545">
                  <c:v>38316400.213872992</c:v>
                </c:pt>
                <c:pt idx="16546">
                  <c:v>38306137.874005996</c:v>
                </c:pt>
                <c:pt idx="16547">
                  <c:v>38295872.378587998</c:v>
                </c:pt>
                <c:pt idx="16548">
                  <c:v>38285603.729460008</c:v>
                </c:pt>
                <c:pt idx="16549">
                  <c:v>38275331.928462997</c:v>
                </c:pt>
                <c:pt idx="16550">
                  <c:v>38265056.977435999</c:v>
                </c:pt>
                <c:pt idx="16551">
                  <c:v>38254778.878214002</c:v>
                </c:pt>
                <c:pt idx="16552">
                  <c:v>38244497.632629</c:v>
                </c:pt>
                <c:pt idx="16553">
                  <c:v>38234213.242514998</c:v>
                </c:pt>
                <c:pt idx="16554">
                  <c:v>38223925.709699012</c:v>
                </c:pt>
                <c:pt idx="16555">
                  <c:v>38213635.036007002</c:v>
                </c:pt>
                <c:pt idx="16556">
                  <c:v>38203341.223265007</c:v>
                </c:pt>
                <c:pt idx="16557">
                  <c:v>38193044.273295008</c:v>
                </c:pt>
                <c:pt idx="16558">
                  <c:v>38182744.187914997</c:v>
                </c:pt>
                <c:pt idx="16559">
                  <c:v>38172440.968943007</c:v>
                </c:pt>
                <c:pt idx="16560">
                  <c:v>38162134.618195005</c:v>
                </c:pt>
                <c:pt idx="16561">
                  <c:v>38151825.137483999</c:v>
                </c:pt>
                <c:pt idx="16562">
                  <c:v>38141512.528620005</c:v>
                </c:pt>
                <c:pt idx="16563">
                  <c:v>38131196.793411002</c:v>
                </c:pt>
                <c:pt idx="16564">
                  <c:v>38120877.933665</c:v>
                </c:pt>
                <c:pt idx="16565">
                  <c:v>38110555.951182991</c:v>
                </c:pt>
                <c:pt idx="16566">
                  <c:v>38100230.847768992</c:v>
                </c:pt>
                <c:pt idx="16567">
                  <c:v>38089902.625222005</c:v>
                </c:pt>
                <c:pt idx="16568">
                  <c:v>38079571.285338007</c:v>
                </c:pt>
                <c:pt idx="16569">
                  <c:v>38069236.829912998</c:v>
                </c:pt>
                <c:pt idx="16570">
                  <c:v>38058899.260739006</c:v>
                </c:pt>
                <c:pt idx="16571">
                  <c:v>38048558.57960701</c:v>
                </c:pt>
                <c:pt idx="16572">
                  <c:v>38038214.788304999</c:v>
                </c:pt>
                <c:pt idx="16573">
                  <c:v>38027867.888618</c:v>
                </c:pt>
                <c:pt idx="16574">
                  <c:v>38017517.882330991</c:v>
                </c:pt>
                <c:pt idx="16575">
                  <c:v>38007164.771224007</c:v>
                </c:pt>
                <c:pt idx="16576">
                  <c:v>37996808.557077996</c:v>
                </c:pt>
                <c:pt idx="16577">
                  <c:v>37986449.241669007</c:v>
                </c:pt>
                <c:pt idx="16578">
                  <c:v>37976086.826770991</c:v>
                </c:pt>
                <c:pt idx="16579">
                  <c:v>37965721.314158</c:v>
                </c:pt>
                <c:pt idx="16580">
                  <c:v>37955352.705600008</c:v>
                </c:pt>
                <c:pt idx="16581">
                  <c:v>37944981.002863996</c:v>
                </c:pt>
                <c:pt idx="16582">
                  <c:v>37934606.207718</c:v>
                </c:pt>
                <c:pt idx="16583">
                  <c:v>37924228.321923003</c:v>
                </c:pt>
                <c:pt idx="16584">
                  <c:v>37913847.347243011</c:v>
                </c:pt>
                <c:pt idx="16585">
                  <c:v>37903463.285436004</c:v>
                </c:pt>
                <c:pt idx="16586">
                  <c:v>37893076.138259009</c:v>
                </c:pt>
                <c:pt idx="16587">
                  <c:v>37882685.907467999</c:v>
                </c:pt>
                <c:pt idx="16588">
                  <c:v>37872292.594814003</c:v>
                </c:pt>
                <c:pt idx="16589">
                  <c:v>37861896.202049002</c:v>
                </c:pt>
                <c:pt idx="16590">
                  <c:v>37851496.730920002</c:v>
                </c:pt>
                <c:pt idx="16591">
                  <c:v>37841094.183174998</c:v>
                </c:pt>
                <c:pt idx="16592">
                  <c:v>37830688.560556002</c:v>
                </c:pt>
                <c:pt idx="16593">
                  <c:v>37820279.864804998</c:v>
                </c:pt>
                <c:pt idx="16594">
                  <c:v>37809868.097662002</c:v>
                </c:pt>
                <c:pt idx="16595">
                  <c:v>37799453.260865003</c:v>
                </c:pt>
                <c:pt idx="16596">
                  <c:v>37789035.356147997</c:v>
                </c:pt>
                <c:pt idx="16597">
                  <c:v>37778614.385244004</c:v>
                </c:pt>
                <c:pt idx="16598">
                  <c:v>37768190.349884994</c:v>
                </c:pt>
                <c:pt idx="16599">
                  <c:v>37757763.251799002</c:v>
                </c:pt>
                <c:pt idx="16600">
                  <c:v>37747333.092712991</c:v>
                </c:pt>
                <c:pt idx="16601">
                  <c:v>37736899.874349996</c:v>
                </c:pt>
                <c:pt idx="16602">
                  <c:v>37726463.59843301</c:v>
                </c:pt>
                <c:pt idx="16603">
                  <c:v>37716024.266682997</c:v>
                </c:pt>
                <c:pt idx="16604">
                  <c:v>37705581.88081599</c:v>
                </c:pt>
                <c:pt idx="16605">
                  <c:v>37695136.442548998</c:v>
                </c:pt>
                <c:pt idx="16606">
                  <c:v>37684687.953594998</c:v>
                </c:pt>
                <c:pt idx="16607">
                  <c:v>37674236.415665999</c:v>
                </c:pt>
                <c:pt idx="16608">
                  <c:v>37663781.830469996</c:v>
                </c:pt>
                <c:pt idx="16609">
                  <c:v>37653324.199715003</c:v>
                </c:pt>
                <c:pt idx="16610">
                  <c:v>37642863.525106005</c:v>
                </c:pt>
                <c:pt idx="16611">
                  <c:v>37632399.808345996</c:v>
                </c:pt>
                <c:pt idx="16612">
                  <c:v>37621933.051134005</c:v>
                </c:pt>
                <c:pt idx="16613">
                  <c:v>37611463.255171001</c:v>
                </c:pt>
                <c:pt idx="16614">
                  <c:v>37600990.422151998</c:v>
                </c:pt>
                <c:pt idx="16615">
                  <c:v>37590514.553770989</c:v>
                </c:pt>
                <c:pt idx="16616">
                  <c:v>37580035.651720993</c:v>
                </c:pt>
                <c:pt idx="16617">
                  <c:v>37569553.717692003</c:v>
                </c:pt>
                <c:pt idx="16618">
                  <c:v>37559068.753370993</c:v>
                </c:pt>
                <c:pt idx="16619">
                  <c:v>37548580.760444008</c:v>
                </c:pt>
                <c:pt idx="16620">
                  <c:v>37538089.740595005</c:v>
                </c:pt>
                <c:pt idx="16621">
                  <c:v>37527595.695506006</c:v>
                </c:pt>
                <c:pt idx="16622">
                  <c:v>37517098.626855001</c:v>
                </c:pt>
                <c:pt idx="16623">
                  <c:v>37506598.536320992</c:v>
                </c:pt>
                <c:pt idx="16624">
                  <c:v>37496095.425577007</c:v>
                </c:pt>
                <c:pt idx="16625">
                  <c:v>37485589.296299011</c:v>
                </c:pt>
                <c:pt idx="16626">
                  <c:v>37475080.150155</c:v>
                </c:pt>
                <c:pt idx="16627">
                  <c:v>37464567.988815993</c:v>
                </c:pt>
                <c:pt idx="16628">
                  <c:v>37454052.813947998</c:v>
                </c:pt>
                <c:pt idx="16629">
                  <c:v>37443534.627215005</c:v>
                </c:pt>
                <c:pt idx="16630">
                  <c:v>37433013.430280998</c:v>
                </c:pt>
                <c:pt idx="16631">
                  <c:v>37422489.224805005</c:v>
                </c:pt>
                <c:pt idx="16632">
                  <c:v>37411962.012447</c:v>
                </c:pt>
                <c:pt idx="16633">
                  <c:v>37401431.794862002</c:v>
                </c:pt>
                <c:pt idx="16634">
                  <c:v>37390898.573703997</c:v>
                </c:pt>
                <c:pt idx="16635">
                  <c:v>37380362.350625992</c:v>
                </c:pt>
                <c:pt idx="16636">
                  <c:v>37369823.127278008</c:v>
                </c:pt>
                <c:pt idx="16637">
                  <c:v>37359280.905307002</c:v>
                </c:pt>
                <c:pt idx="16638">
                  <c:v>37348735.686359994</c:v>
                </c:pt>
                <c:pt idx="16639">
                  <c:v>37338187.472080991</c:v>
                </c:pt>
                <c:pt idx="16640">
                  <c:v>37327636.264110006</c:v>
                </c:pt>
                <c:pt idx="16641">
                  <c:v>37317082.064088002</c:v>
                </c:pt>
                <c:pt idx="16642">
                  <c:v>37306524.873653002</c:v>
                </c:pt>
                <c:pt idx="16643">
                  <c:v>37295964.694439009</c:v>
                </c:pt>
                <c:pt idx="16644">
                  <c:v>37285401.528081</c:v>
                </c:pt>
                <c:pt idx="16645">
                  <c:v>37274835.376208998</c:v>
                </c:pt>
                <c:pt idx="16646">
                  <c:v>37264266.240454003</c:v>
                </c:pt>
                <c:pt idx="16647">
                  <c:v>37253694.122442</c:v>
                </c:pt>
                <c:pt idx="16648">
                  <c:v>37243119.023798004</c:v>
                </c:pt>
                <c:pt idx="16649">
                  <c:v>37232540.946145996</c:v>
                </c:pt>
                <c:pt idx="16650">
                  <c:v>37221959.891107008</c:v>
                </c:pt>
                <c:pt idx="16651">
                  <c:v>37211375.860299006</c:v>
                </c:pt>
                <c:pt idx="16652">
                  <c:v>37200788.855340995</c:v>
                </c:pt>
                <c:pt idx="16653">
                  <c:v>37190198.877845995</c:v>
                </c:pt>
                <c:pt idx="16654">
                  <c:v>37179605.929428004</c:v>
                </c:pt>
                <c:pt idx="16655">
                  <c:v>37169010.011698008</c:v>
                </c:pt>
                <c:pt idx="16656">
                  <c:v>37158411.126264006</c:v>
                </c:pt>
                <c:pt idx="16657">
                  <c:v>37147809.274734005</c:v>
                </c:pt>
                <c:pt idx="16658">
                  <c:v>37137204.458711989</c:v>
                </c:pt>
                <c:pt idx="16659">
                  <c:v>37126596.679800004</c:v>
                </c:pt>
                <c:pt idx="16660">
                  <c:v>37115985.939601004</c:v>
                </c:pt>
                <c:pt idx="16661">
                  <c:v>37105372.239711002</c:v>
                </c:pt>
                <c:pt idx="16662">
                  <c:v>37094755.581728995</c:v>
                </c:pt>
                <c:pt idx="16663">
                  <c:v>37084135.967248008</c:v>
                </c:pt>
                <c:pt idx="16664">
                  <c:v>37073513.397861995</c:v>
                </c:pt>
                <c:pt idx="16665">
                  <c:v>37062887.875160001</c:v>
                </c:pt>
                <c:pt idx="16666">
                  <c:v>37052259.400731996</c:v>
                </c:pt>
                <c:pt idx="16667">
                  <c:v>37041627.976163998</c:v>
                </c:pt>
                <c:pt idx="16668">
                  <c:v>37030993.603041001</c:v>
                </c:pt>
                <c:pt idx="16669">
                  <c:v>37020356.282944001</c:v>
                </c:pt>
                <c:pt idx="16670">
                  <c:v>37009716.017455995</c:v>
                </c:pt>
                <c:pt idx="16671">
                  <c:v>36999072.808154002</c:v>
                </c:pt>
                <c:pt idx="16672">
                  <c:v>36988426.656613998</c:v>
                </c:pt>
                <c:pt idx="16673">
                  <c:v>36977777.564411998</c:v>
                </c:pt>
                <c:pt idx="16674">
                  <c:v>36967125.533119999</c:v>
                </c:pt>
                <c:pt idx="16675">
                  <c:v>36956470.564309001</c:v>
                </c:pt>
                <c:pt idx="16676">
                  <c:v>36945812.659546003</c:v>
                </c:pt>
                <c:pt idx="16677">
                  <c:v>36935151.8204</c:v>
                </c:pt>
                <c:pt idx="16678">
                  <c:v>36924488.048432998</c:v>
                </c:pt>
                <c:pt idx="16679">
                  <c:v>36913821.345209002</c:v>
                </c:pt>
                <c:pt idx="16680">
                  <c:v>36903151.712288</c:v>
                </c:pt>
                <c:pt idx="16681">
                  <c:v>36892479.151230007</c:v>
                </c:pt>
                <c:pt idx="16682">
                  <c:v>36881803.663589999</c:v>
                </c:pt>
                <c:pt idx="16683">
                  <c:v>36871125.250923</c:v>
                </c:pt>
                <c:pt idx="16684">
                  <c:v>36860443.914781988</c:v>
                </c:pt>
                <c:pt idx="16685">
                  <c:v>36849759.656717993</c:v>
                </c:pt>
                <c:pt idx="16686">
                  <c:v>36839072.478279002</c:v>
                </c:pt>
                <c:pt idx="16687">
                  <c:v>36828382.381012991</c:v>
                </c:pt>
                <c:pt idx="16688">
                  <c:v>36817689.366462991</c:v>
                </c:pt>
                <c:pt idx="16689">
                  <c:v>36806993.436172992</c:v>
                </c:pt>
                <c:pt idx="16690">
                  <c:v>36796294.591684006</c:v>
                </c:pt>
                <c:pt idx="16691">
                  <c:v>36785592.834534004</c:v>
                </c:pt>
                <c:pt idx="16692">
                  <c:v>36774888.166260004</c:v>
                </c:pt>
                <c:pt idx="16693">
                  <c:v>36764180.588399</c:v>
                </c:pt>
                <c:pt idx="16694">
                  <c:v>36753470.102480993</c:v>
                </c:pt>
                <c:pt idx="16695">
                  <c:v>36742756.710039005</c:v>
                </c:pt>
                <c:pt idx="16696">
                  <c:v>36732040.412600994</c:v>
                </c:pt>
                <c:pt idx="16697">
                  <c:v>36721321.211696006</c:v>
                </c:pt>
                <c:pt idx="16698">
                  <c:v>36710599.108847007</c:v>
                </c:pt>
                <c:pt idx="16699">
                  <c:v>36699874.105579011</c:v>
                </c:pt>
                <c:pt idx="16700">
                  <c:v>36689146.203411996</c:v>
                </c:pt>
                <c:pt idx="16701">
                  <c:v>36678415.403865993</c:v>
                </c:pt>
                <c:pt idx="16702">
                  <c:v>36667681.708458006</c:v>
                </c:pt>
                <c:pt idx="16703">
                  <c:v>36656945.118704997</c:v>
                </c:pt>
                <c:pt idx="16704">
                  <c:v>36646205.636119001</c:v>
                </c:pt>
                <c:pt idx="16705">
                  <c:v>36635463.262212001</c:v>
                </c:pt>
                <c:pt idx="16706">
                  <c:v>36624717.998493008</c:v>
                </c:pt>
                <c:pt idx="16707">
                  <c:v>36613969.846471988</c:v>
                </c:pt>
                <c:pt idx="16708">
                  <c:v>36603218.807653002</c:v>
                </c:pt>
                <c:pt idx="16709">
                  <c:v>36592464.883539997</c:v>
                </c:pt>
                <c:pt idx="16710">
                  <c:v>36581708.075635009</c:v>
                </c:pt>
                <c:pt idx="16711">
                  <c:v>36570948.385439001</c:v>
                </c:pt>
                <c:pt idx="16712">
                  <c:v>36560185.814448997</c:v>
                </c:pt>
                <c:pt idx="16713">
                  <c:v>36549420.364161998</c:v>
                </c:pt>
                <c:pt idx="16714">
                  <c:v>36538652.036072992</c:v>
                </c:pt>
                <c:pt idx="16715">
                  <c:v>36527880.831671998</c:v>
                </c:pt>
                <c:pt idx="16716">
                  <c:v>36517106.752451994</c:v>
                </c:pt>
                <c:pt idx="16717">
                  <c:v>36506329.79990001</c:v>
                </c:pt>
                <c:pt idx="16718">
                  <c:v>36495549.975504003</c:v>
                </c:pt>
                <c:pt idx="16719">
                  <c:v>36484767.280748002</c:v>
                </c:pt>
                <c:pt idx="16720">
                  <c:v>36473981.717114002</c:v>
                </c:pt>
                <c:pt idx="16721">
                  <c:v>36463193.286083996</c:v>
                </c:pt>
                <c:pt idx="16722">
                  <c:v>36452401.989138007</c:v>
                </c:pt>
                <c:pt idx="16723">
                  <c:v>36441607.827750996</c:v>
                </c:pt>
                <c:pt idx="16724">
                  <c:v>36430810.803399995</c:v>
                </c:pt>
                <c:pt idx="16725">
                  <c:v>36420010.917557001</c:v>
                </c:pt>
                <c:pt idx="16726">
                  <c:v>36409208.171695009</c:v>
                </c:pt>
                <c:pt idx="16727">
                  <c:v>36398402.567281999</c:v>
                </c:pt>
                <c:pt idx="16728">
                  <c:v>36387594.105787002</c:v>
                </c:pt>
                <c:pt idx="16729">
                  <c:v>36376782.788675003</c:v>
                </c:pt>
                <c:pt idx="16730">
                  <c:v>36365968.617410995</c:v>
                </c:pt>
                <c:pt idx="16731">
                  <c:v>36355151.593455002</c:v>
                </c:pt>
                <c:pt idx="16732">
                  <c:v>36344331.718270004</c:v>
                </c:pt>
                <c:pt idx="16733">
                  <c:v>36333508.993310995</c:v>
                </c:pt>
                <c:pt idx="16734">
                  <c:v>36322683.420038007</c:v>
                </c:pt>
                <c:pt idx="16735">
                  <c:v>36311854.999902003</c:v>
                </c:pt>
                <c:pt idx="16736">
                  <c:v>36301023.734359011</c:v>
                </c:pt>
                <c:pt idx="16737">
                  <c:v>36290189.624857008</c:v>
                </c:pt>
                <c:pt idx="16738">
                  <c:v>36279352.672845997</c:v>
                </c:pt>
                <c:pt idx="16739">
                  <c:v>36268512.879773997</c:v>
                </c:pt>
                <c:pt idx="16740">
                  <c:v>36257670.247084998</c:v>
                </c:pt>
                <c:pt idx="16741">
                  <c:v>36246824.776222996</c:v>
                </c:pt>
                <c:pt idx="16742">
                  <c:v>36235976.468629003</c:v>
                </c:pt>
                <c:pt idx="16743">
                  <c:v>36225125.325741999</c:v>
                </c:pt>
                <c:pt idx="16744">
                  <c:v>36214271.349000998</c:v>
                </c:pt>
                <c:pt idx="16745">
                  <c:v>36203414.539842002</c:v>
                </c:pt>
                <c:pt idx="16746">
                  <c:v>36192554.899698012</c:v>
                </c:pt>
                <c:pt idx="16747">
                  <c:v>36181692.430001996</c:v>
                </c:pt>
                <c:pt idx="16748">
                  <c:v>36170827.132183</c:v>
                </c:pt>
                <c:pt idx="16749">
                  <c:v>36159959.007670999</c:v>
                </c:pt>
                <c:pt idx="16750">
                  <c:v>36149088.057893001</c:v>
                </c:pt>
                <c:pt idx="16751">
                  <c:v>36138214.284272</c:v>
                </c:pt>
                <c:pt idx="16752">
                  <c:v>36127337.688232005</c:v>
                </c:pt>
                <c:pt idx="16753">
                  <c:v>36116458.271194018</c:v>
                </c:pt>
                <c:pt idx="16754">
                  <c:v>36105576.034578003</c:v>
                </c:pt>
                <c:pt idx="16755">
                  <c:v>36094690.979800001</c:v>
                </c:pt>
                <c:pt idx="16756">
                  <c:v>36083803.108277008</c:v>
                </c:pt>
                <c:pt idx="16757">
                  <c:v>36072912.421420999</c:v>
                </c:pt>
                <c:pt idx="16758">
                  <c:v>36062018.920646004</c:v>
                </c:pt>
                <c:pt idx="16759">
                  <c:v>36051122.607360996</c:v>
                </c:pt>
                <c:pt idx="16760">
                  <c:v>36040223.482974991</c:v>
                </c:pt>
                <c:pt idx="16761">
                  <c:v>36029321.548892997</c:v>
                </c:pt>
                <c:pt idx="16762">
                  <c:v>36018416.806520991</c:v>
                </c:pt>
                <c:pt idx="16763">
                  <c:v>36007509.257261999</c:v>
                </c:pt>
                <c:pt idx="16764">
                  <c:v>35996598.902514994</c:v>
                </c:pt>
                <c:pt idx="16765">
                  <c:v>35985685.743681997</c:v>
                </c:pt>
                <c:pt idx="16766">
                  <c:v>35974769.782158002</c:v>
                </c:pt>
                <c:pt idx="16767">
                  <c:v>35963851.019340001</c:v>
                </c:pt>
                <c:pt idx="16768">
                  <c:v>35952929.456620991</c:v>
                </c:pt>
                <c:pt idx="16769">
                  <c:v>35942005.095393009</c:v>
                </c:pt>
                <c:pt idx="16770">
                  <c:v>35931077.937045999</c:v>
                </c:pt>
                <c:pt idx="16771">
                  <c:v>35920147.982968993</c:v>
                </c:pt>
                <c:pt idx="16772">
                  <c:v>35909215.23454801</c:v>
                </c:pt>
                <c:pt idx="16773">
                  <c:v>35898279.693168007</c:v>
                </c:pt>
                <c:pt idx="16774">
                  <c:v>35887341.360211998</c:v>
                </c:pt>
                <c:pt idx="16775">
                  <c:v>35876400.237060003</c:v>
                </c:pt>
                <c:pt idx="16776">
                  <c:v>35865456.325092003</c:v>
                </c:pt>
                <c:pt idx="16777">
                  <c:v>35854509.625685006</c:v>
                </c:pt>
                <c:pt idx="16778">
                  <c:v>35843560.140216</c:v>
                </c:pt>
                <c:pt idx="16779">
                  <c:v>35832607.870058</c:v>
                </c:pt>
                <c:pt idx="16780">
                  <c:v>35821652.816582993</c:v>
                </c:pt>
                <c:pt idx="16781">
                  <c:v>35810694.981161997</c:v>
                </c:pt>
                <c:pt idx="16782">
                  <c:v>35799734.365162998</c:v>
                </c:pt>
                <c:pt idx="16783">
                  <c:v>35788770.969953008</c:v>
                </c:pt>
                <c:pt idx="16784">
                  <c:v>35777804.796896003</c:v>
                </c:pt>
                <c:pt idx="16785">
                  <c:v>35766835.84735699</c:v>
                </c:pt>
                <c:pt idx="16786">
                  <c:v>35755864.122696005</c:v>
                </c:pt>
                <c:pt idx="16787">
                  <c:v>35744889.62427301</c:v>
                </c:pt>
                <c:pt idx="16788">
                  <c:v>35733912.353445992</c:v>
                </c:pt>
                <c:pt idx="16789">
                  <c:v>35722932.311570995</c:v>
                </c:pt>
                <c:pt idx="16790">
                  <c:v>35711949.500001997</c:v>
                </c:pt>
                <c:pt idx="16791">
                  <c:v>35700963.920092002</c:v>
                </c:pt>
                <c:pt idx="16792">
                  <c:v>35689975.573192</c:v>
                </c:pt>
                <c:pt idx="16793">
                  <c:v>35678984.460650004</c:v>
                </c:pt>
                <c:pt idx="16794">
                  <c:v>35667990.583812989</c:v>
                </c:pt>
                <c:pt idx="16795">
                  <c:v>35656993.944027998</c:v>
                </c:pt>
                <c:pt idx="16796">
                  <c:v>35645994.542638004</c:v>
                </c:pt>
                <c:pt idx="16797">
                  <c:v>35634992.380984992</c:v>
                </c:pt>
                <c:pt idx="16798">
                  <c:v>35623987.460409001</c:v>
                </c:pt>
                <c:pt idx="16799">
                  <c:v>35612979.782248005</c:v>
                </c:pt>
                <c:pt idx="16800">
                  <c:v>35601969.347840004</c:v>
                </c:pt>
                <c:pt idx="16801">
                  <c:v>35590956.158518001</c:v>
                </c:pt>
                <c:pt idx="16802">
                  <c:v>35579940.215616003</c:v>
                </c:pt>
                <c:pt idx="16803">
                  <c:v>35568921.520466</c:v>
                </c:pt>
                <c:pt idx="16804">
                  <c:v>35557900.074396998</c:v>
                </c:pt>
                <c:pt idx="16805">
                  <c:v>35546875.878738001</c:v>
                </c:pt>
                <c:pt idx="16806">
                  <c:v>35535848.934813</c:v>
                </c:pt>
                <c:pt idx="16807">
                  <c:v>35524819.243948005</c:v>
                </c:pt>
                <c:pt idx="16808">
                  <c:v>35513786.807465993</c:v>
                </c:pt>
                <c:pt idx="16809">
                  <c:v>35502751.626685999</c:v>
                </c:pt>
                <c:pt idx="16810">
                  <c:v>35491713.702928998</c:v>
                </c:pt>
                <c:pt idx="16811">
                  <c:v>35480673.037511997</c:v>
                </c:pt>
                <c:pt idx="16812">
                  <c:v>35469629.631751001</c:v>
                </c:pt>
                <c:pt idx="16813">
                  <c:v>35458583.486958995</c:v>
                </c:pt>
                <c:pt idx="16814">
                  <c:v>35447534.604449004</c:v>
                </c:pt>
                <c:pt idx="16815">
                  <c:v>35436482.985531002</c:v>
                </c:pt>
                <c:pt idx="16816">
                  <c:v>35425428.631514005</c:v>
                </c:pt>
                <c:pt idx="16817">
                  <c:v>35414371.543705992</c:v>
                </c:pt>
                <c:pt idx="16818">
                  <c:v>35403311.723411001</c:v>
                </c:pt>
                <c:pt idx="16819">
                  <c:v>35392249.17193301</c:v>
                </c:pt>
                <c:pt idx="16820">
                  <c:v>35381183.890574001</c:v>
                </c:pt>
                <c:pt idx="16821">
                  <c:v>35370115.880634002</c:v>
                </c:pt>
                <c:pt idx="16822">
                  <c:v>35359045.143410996</c:v>
                </c:pt>
                <c:pt idx="16823">
                  <c:v>35347971.680204004</c:v>
                </c:pt>
                <c:pt idx="16824">
                  <c:v>35336895.492304996</c:v>
                </c:pt>
                <c:pt idx="16825">
                  <c:v>35325816.581009001</c:v>
                </c:pt>
                <c:pt idx="16826">
                  <c:v>35314734.947607003</c:v>
                </c:pt>
                <c:pt idx="16827">
                  <c:v>35303650.593388997</c:v>
                </c:pt>
                <c:pt idx="16828">
                  <c:v>35292563.519644007</c:v>
                </c:pt>
                <c:pt idx="16829">
                  <c:v>35281473.727657005</c:v>
                </c:pt>
                <c:pt idx="16830">
                  <c:v>35270381.218713</c:v>
                </c:pt>
                <c:pt idx="16831">
                  <c:v>35259285.994096003</c:v>
                </c:pt>
                <c:pt idx="16832">
                  <c:v>35248188.055087</c:v>
                </c:pt>
                <c:pt idx="16833">
                  <c:v>35237087.402965993</c:v>
                </c:pt>
                <c:pt idx="16834">
                  <c:v>35225984.039009005</c:v>
                </c:pt>
                <c:pt idx="16835">
                  <c:v>35214877.964495003</c:v>
                </c:pt>
                <c:pt idx="16836">
                  <c:v>35203769.180696003</c:v>
                </c:pt>
                <c:pt idx="16837">
                  <c:v>35192657.688887</c:v>
                </c:pt>
                <c:pt idx="16838">
                  <c:v>35181543.490336999</c:v>
                </c:pt>
                <c:pt idx="16839">
                  <c:v>35170426.586317994</c:v>
                </c:pt>
                <c:pt idx="16840">
                  <c:v>35159306.978096001</c:v>
                </c:pt>
                <c:pt idx="16841">
                  <c:v>35148184.666937009</c:v>
                </c:pt>
                <c:pt idx="16842">
                  <c:v>35137059.654105999</c:v>
                </c:pt>
                <c:pt idx="16843">
                  <c:v>35125931.940865993</c:v>
                </c:pt>
                <c:pt idx="16844">
                  <c:v>35114801.528476998</c:v>
                </c:pt>
                <c:pt idx="16845">
                  <c:v>35103668.418200001</c:v>
                </c:pt>
                <c:pt idx="16846">
                  <c:v>35092532.611291006</c:v>
                </c:pt>
                <c:pt idx="16847">
                  <c:v>35081394.109007008</c:v>
                </c:pt>
                <c:pt idx="16848">
                  <c:v>35070252.912601992</c:v>
                </c:pt>
                <c:pt idx="16849">
                  <c:v>35059109.023327999</c:v>
                </c:pt>
                <c:pt idx="16850">
                  <c:v>35047962.442437001</c:v>
                </c:pt>
                <c:pt idx="16851">
                  <c:v>35036813.171178006</c:v>
                </c:pt>
                <c:pt idx="16852">
                  <c:v>35025661.210798003</c:v>
                </c:pt>
                <c:pt idx="16853">
                  <c:v>35014506.562544003</c:v>
                </c:pt>
                <c:pt idx="16854">
                  <c:v>35003349.227660008</c:v>
                </c:pt>
                <c:pt idx="16855">
                  <c:v>34992189.207387</c:v>
                </c:pt>
                <c:pt idx="16856">
                  <c:v>34981026.502967998</c:v>
                </c:pt>
                <c:pt idx="16857">
                  <c:v>34969861.115642011</c:v>
                </c:pt>
                <c:pt idx="16858">
                  <c:v>34958693.046645999</c:v>
                </c:pt>
                <c:pt idx="16859">
                  <c:v>34947522.297216006</c:v>
                </c:pt>
                <c:pt idx="16860">
                  <c:v>34936348.868585996</c:v>
                </c:pt>
                <c:pt idx="16861">
                  <c:v>34925172.761990011</c:v>
                </c:pt>
                <c:pt idx="16862">
                  <c:v>34913993.978658006</c:v>
                </c:pt>
                <c:pt idx="16863">
                  <c:v>34902812.519818999</c:v>
                </c:pt>
                <c:pt idx="16864">
                  <c:v>34891628.386700988</c:v>
                </c:pt>
                <c:pt idx="16865">
                  <c:v>34880441.580531001</c:v>
                </c:pt>
                <c:pt idx="16866">
                  <c:v>34869252.102531999</c:v>
                </c:pt>
                <c:pt idx="16867">
                  <c:v>34858059.953926995</c:v>
                </c:pt>
                <c:pt idx="16868">
                  <c:v>34846865.135938019</c:v>
                </c:pt>
                <c:pt idx="16869">
                  <c:v>34835667.649783999</c:v>
                </c:pt>
                <c:pt idx="16870">
                  <c:v>34824467.496681996</c:v>
                </c:pt>
                <c:pt idx="16871">
                  <c:v>34813264.677849002</c:v>
                </c:pt>
                <c:pt idx="16872">
                  <c:v>34802059.194500007</c:v>
                </c:pt>
                <c:pt idx="16873">
                  <c:v>34790851.047847003</c:v>
                </c:pt>
                <c:pt idx="16874">
                  <c:v>34779640.239101008</c:v>
                </c:pt>
                <c:pt idx="16875">
                  <c:v>34768426.769473009</c:v>
                </c:pt>
                <c:pt idx="16876">
                  <c:v>34757210.640169002</c:v>
                </c:pt>
                <c:pt idx="16877">
                  <c:v>34745991.852396995</c:v>
                </c:pt>
                <c:pt idx="16878">
                  <c:v>34734770.407361992</c:v>
                </c:pt>
                <c:pt idx="16879">
                  <c:v>34723546.306264997</c:v>
                </c:pt>
                <c:pt idx="16880">
                  <c:v>34712319.550308995</c:v>
                </c:pt>
                <c:pt idx="16881">
                  <c:v>34701090.140694007</c:v>
                </c:pt>
                <c:pt idx="16882">
                  <c:v>34689858.078618005</c:v>
                </c:pt>
                <c:pt idx="16883">
                  <c:v>34678623.365277007</c:v>
                </c:pt>
                <c:pt idx="16884">
                  <c:v>34667386.001865998</c:v>
                </c:pt>
                <c:pt idx="16885">
                  <c:v>34656145.989579</c:v>
                </c:pt>
                <c:pt idx="16886">
                  <c:v>34644903.32960701</c:v>
                </c:pt>
                <c:pt idx="16887">
                  <c:v>34633658.023141004</c:v>
                </c:pt>
                <c:pt idx="16888">
                  <c:v>34622410.071369</c:v>
                </c:pt>
                <c:pt idx="16889">
                  <c:v>34611159.475478001</c:v>
                </c:pt>
                <c:pt idx="16890">
                  <c:v>34599906.236653008</c:v>
                </c:pt>
                <c:pt idx="16891">
                  <c:v>34588650.356077991</c:v>
                </c:pt>
                <c:pt idx="16892">
                  <c:v>34577391.834934011</c:v>
                </c:pt>
                <c:pt idx="16893">
                  <c:v>34566130.674402997</c:v>
                </c:pt>
                <c:pt idx="16894">
                  <c:v>34554866.875662997</c:v>
                </c:pt>
                <c:pt idx="16895">
                  <c:v>34543600.439892001</c:v>
                </c:pt>
                <c:pt idx="16896">
                  <c:v>34532331.368264005</c:v>
                </c:pt>
                <c:pt idx="16897">
                  <c:v>34521059.661954008</c:v>
                </c:pt>
                <c:pt idx="16898">
                  <c:v>34509785.322135001</c:v>
                </c:pt>
                <c:pt idx="16899">
                  <c:v>34498508.349977002</c:v>
                </c:pt>
                <c:pt idx="16900">
                  <c:v>34487228.746649005</c:v>
                </c:pt>
                <c:pt idx="16901">
                  <c:v>34475946.513319992</c:v>
                </c:pt>
                <c:pt idx="16902">
                  <c:v>34464661.651154004</c:v>
                </c:pt>
                <c:pt idx="16903">
                  <c:v>34453374.161316998</c:v>
                </c:pt>
                <c:pt idx="16904">
                  <c:v>34442084.044971995</c:v>
                </c:pt>
                <c:pt idx="16905">
                  <c:v>34430791.303277999</c:v>
                </c:pt>
                <c:pt idx="16906">
                  <c:v>34419495.937398002</c:v>
                </c:pt>
                <c:pt idx="16907">
                  <c:v>34408197.948486991</c:v>
                </c:pt>
                <c:pt idx="16908">
                  <c:v>34396897.33770299</c:v>
                </c:pt>
                <c:pt idx="16909">
                  <c:v>34385594.106201001</c:v>
                </c:pt>
                <c:pt idx="16910">
                  <c:v>34374288.255134009</c:v>
                </c:pt>
                <c:pt idx="16911">
                  <c:v>34362979.785654008</c:v>
                </c:pt>
                <c:pt idx="16912">
                  <c:v>34351668.698911004</c:v>
                </c:pt>
                <c:pt idx="16913">
                  <c:v>34340354.996053003</c:v>
                </c:pt>
                <c:pt idx="16914">
                  <c:v>34329038.678227007</c:v>
                </c:pt>
                <c:pt idx="16915">
                  <c:v>34317719.746579997</c:v>
                </c:pt>
                <c:pt idx="16916">
                  <c:v>34306398.202254005</c:v>
                </c:pt>
                <c:pt idx="16917">
                  <c:v>34295074.046391994</c:v>
                </c:pt>
                <c:pt idx="16918">
                  <c:v>34283747.280135006</c:v>
                </c:pt>
                <c:pt idx="16919">
                  <c:v>34272417.904620998</c:v>
                </c:pt>
                <c:pt idx="16920">
                  <c:v>34261085.920988999</c:v>
                </c:pt>
                <c:pt idx="16921">
                  <c:v>34249751.330374993</c:v>
                </c:pt>
                <c:pt idx="16922">
                  <c:v>34238414.133911997</c:v>
                </c:pt>
                <c:pt idx="16923">
                  <c:v>34227074.33273299</c:v>
                </c:pt>
                <c:pt idx="16924">
                  <c:v>34215731.927970998</c:v>
                </c:pt>
                <c:pt idx="16925">
                  <c:v>34204386.920754001</c:v>
                </c:pt>
                <c:pt idx="16926">
                  <c:v>34193039.312210992</c:v>
                </c:pt>
                <c:pt idx="16927">
                  <c:v>34181689.103468001</c:v>
                </c:pt>
                <c:pt idx="16928">
                  <c:v>34170336.295651019</c:v>
                </c:pt>
                <c:pt idx="16929">
                  <c:v>34158980.889882989</c:v>
                </c:pt>
                <c:pt idx="16930">
                  <c:v>34147622.887285993</c:v>
                </c:pt>
                <c:pt idx="16931">
                  <c:v>34136262.28898</c:v>
                </c:pt>
                <c:pt idx="16932">
                  <c:v>34124899.096083999</c:v>
                </c:pt>
                <c:pt idx="16933">
                  <c:v>34113533.309714995</c:v>
                </c:pt>
                <c:pt idx="16934">
                  <c:v>34102164.930988997</c:v>
                </c:pt>
                <c:pt idx="16935">
                  <c:v>34090793.961020999</c:v>
                </c:pt>
                <c:pt idx="16936">
                  <c:v>34079420.400922991</c:v>
                </c:pt>
                <c:pt idx="16937">
                  <c:v>34068044.251805</c:v>
                </c:pt>
                <c:pt idx="16938">
                  <c:v>34056665.514777996</c:v>
                </c:pt>
                <c:pt idx="16939">
                  <c:v>34045284.190950006</c:v>
                </c:pt>
                <c:pt idx="16940">
                  <c:v>34033900.281425998</c:v>
                </c:pt>
                <c:pt idx="16941">
                  <c:v>34022513.787312992</c:v>
                </c:pt>
                <c:pt idx="16942">
                  <c:v>34011124.709711999</c:v>
                </c:pt>
                <c:pt idx="16943">
                  <c:v>33999733.049727</c:v>
                </c:pt>
                <c:pt idx="16944">
                  <c:v>33988338.808457002</c:v>
                </c:pt>
                <c:pt idx="16945">
                  <c:v>33976941.987000994</c:v>
                </c:pt>
                <c:pt idx="16946">
                  <c:v>33965542.586456992</c:v>
                </c:pt>
                <c:pt idx="16947">
                  <c:v>33954140.607919998</c:v>
                </c:pt>
                <c:pt idx="16948">
                  <c:v>33942736.052483991</c:v>
                </c:pt>
                <c:pt idx="16949">
                  <c:v>33931328.921241008</c:v>
                </c:pt>
                <c:pt idx="16950">
                  <c:v>33919919.215284005</c:v>
                </c:pt>
                <c:pt idx="16951">
                  <c:v>33908506.935702004</c:v>
                </c:pt>
                <c:pt idx="16952">
                  <c:v>33897092.083581991</c:v>
                </c:pt>
                <c:pt idx="16953">
                  <c:v>33885674.660011001</c:v>
                </c:pt>
                <c:pt idx="16954">
                  <c:v>33874254.666074</c:v>
                </c:pt>
                <c:pt idx="16955">
                  <c:v>33862832.102854997</c:v>
                </c:pt>
                <c:pt idx="16956">
                  <c:v>33851406.971436001</c:v>
                </c:pt>
                <c:pt idx="16957">
                  <c:v>33839979.272895999</c:v>
                </c:pt>
                <c:pt idx="16958">
                  <c:v>33828549.008315995</c:v>
                </c:pt>
                <c:pt idx="16959">
                  <c:v>33817116.178771995</c:v>
                </c:pt>
                <c:pt idx="16960">
                  <c:v>33805680.785340011</c:v>
                </c:pt>
                <c:pt idx="16961">
                  <c:v>33794242.829096004</c:v>
                </c:pt>
                <c:pt idx="16962">
                  <c:v>33782802.311109997</c:v>
                </c:pt>
                <c:pt idx="16963">
                  <c:v>33771359.232455999</c:v>
                </c:pt>
                <c:pt idx="16964">
                  <c:v>33759913.594202004</c:v>
                </c:pt>
                <c:pt idx="16965">
                  <c:v>33748465.397418</c:v>
                </c:pt>
                <c:pt idx="16966">
                  <c:v>33737014.643169001</c:v>
                </c:pt>
                <c:pt idx="16967">
                  <c:v>33725561.33252199</c:v>
                </c:pt>
                <c:pt idx="16968">
                  <c:v>33714105.466540001</c:v>
                </c:pt>
                <c:pt idx="16969">
                  <c:v>33702647.046284996</c:v>
                </c:pt>
                <c:pt idx="16970">
                  <c:v>33691186.072818995</c:v>
                </c:pt>
                <c:pt idx="16971">
                  <c:v>33679722.547200002</c:v>
                </c:pt>
                <c:pt idx="16972">
                  <c:v>33668256.470485993</c:v>
                </c:pt>
                <c:pt idx="16973">
                  <c:v>33656787.843734995</c:v>
                </c:pt>
                <c:pt idx="16974">
                  <c:v>33645316.667999007</c:v>
                </c:pt>
                <c:pt idx="16975">
                  <c:v>33633842.944334</c:v>
                </c:pt>
                <c:pt idx="16976">
                  <c:v>33622366.673790999</c:v>
                </c:pt>
                <c:pt idx="16977">
                  <c:v>33610887.857418992</c:v>
                </c:pt>
                <c:pt idx="16978">
                  <c:v>33599406.496268004</c:v>
                </c:pt>
                <c:pt idx="16979">
                  <c:v>33587922.591385998</c:v>
                </c:pt>
                <c:pt idx="16980">
                  <c:v>33576436.143817998</c:v>
                </c:pt>
                <c:pt idx="16981">
                  <c:v>33564947.154608004</c:v>
                </c:pt>
                <c:pt idx="16982">
                  <c:v>33553455.6248</c:v>
                </c:pt>
                <c:pt idx="16983">
                  <c:v>33541961.555435002</c:v>
                </c:pt>
                <c:pt idx="16984">
                  <c:v>33530464.947551996</c:v>
                </c:pt>
                <c:pt idx="16985">
                  <c:v>33518965.802190002</c:v>
                </c:pt>
                <c:pt idx="16986">
                  <c:v>33507464.120387003</c:v>
                </c:pt>
                <c:pt idx="16987">
                  <c:v>33495959.903177995</c:v>
                </c:pt>
                <c:pt idx="16988">
                  <c:v>33484453.151595999</c:v>
                </c:pt>
                <c:pt idx="16989">
                  <c:v>33472943.866673995</c:v>
                </c:pt>
                <c:pt idx="16990">
                  <c:v>33461432.049443997</c:v>
                </c:pt>
                <c:pt idx="16991">
                  <c:v>33449917.700934</c:v>
                </c:pt>
                <c:pt idx="16992">
                  <c:v>33438400.822172999</c:v>
                </c:pt>
                <c:pt idx="16993">
                  <c:v>33426881.414188001</c:v>
                </c:pt>
                <c:pt idx="16994">
                  <c:v>33415359.478004001</c:v>
                </c:pt>
                <c:pt idx="16995">
                  <c:v>33403835.014644001</c:v>
                </c:pt>
                <c:pt idx="16996">
                  <c:v>33392308.02513</c:v>
                </c:pt>
                <c:pt idx="16997">
                  <c:v>33380778.510483999</c:v>
                </c:pt>
                <c:pt idx="16998">
                  <c:v>33369246.471724998</c:v>
                </c:pt>
                <c:pt idx="16999">
                  <c:v>33357711.909869995</c:v>
                </c:pt>
                <c:pt idx="17000">
                  <c:v>33346174.825936001</c:v>
                </c:pt>
                <c:pt idx="17001">
                  <c:v>33334635.220937997</c:v>
                </c:pt>
                <c:pt idx="17002">
                  <c:v>33323093.095888995</c:v>
                </c:pt>
                <c:pt idx="17003">
                  <c:v>33311548.451801997</c:v>
                </c:pt>
                <c:pt idx="17004">
                  <c:v>33300001.289684996</c:v>
                </c:pt>
                <c:pt idx="17005">
                  <c:v>33288451.610550005</c:v>
                </c:pt>
                <c:pt idx="17006">
                  <c:v>33276899.415402997</c:v>
                </c:pt>
                <c:pt idx="17007">
                  <c:v>33265344.705249995</c:v>
                </c:pt>
                <c:pt idx="17008">
                  <c:v>33253787.481096998</c:v>
                </c:pt>
                <c:pt idx="17009">
                  <c:v>33242227.743945997</c:v>
                </c:pt>
                <c:pt idx="17010">
                  <c:v>33230665.494798996</c:v>
                </c:pt>
                <c:pt idx="17011">
                  <c:v>33219100.734657001</c:v>
                </c:pt>
                <c:pt idx="17012">
                  <c:v>33207533.464517996</c:v>
                </c:pt>
                <c:pt idx="17013">
                  <c:v>33195963.685380001</c:v>
                </c:pt>
                <c:pt idx="17014">
                  <c:v>33184391.398239005</c:v>
                </c:pt>
                <c:pt idx="17015">
                  <c:v>33172816.604090001</c:v>
                </c:pt>
                <c:pt idx="17016">
                  <c:v>33161239.303925</c:v>
                </c:pt>
                <c:pt idx="17017">
                  <c:v>33149659.498736005</c:v>
                </c:pt>
                <c:pt idx="17018">
                  <c:v>33138077.189513002</c:v>
                </c:pt>
                <c:pt idx="17019">
                  <c:v>33126492.377246</c:v>
                </c:pt>
                <c:pt idx="17020">
                  <c:v>33114905.062920999</c:v>
                </c:pt>
                <c:pt idx="17021">
                  <c:v>33103315.247524999</c:v>
                </c:pt>
                <c:pt idx="17022">
                  <c:v>33091722.932041995</c:v>
                </c:pt>
                <c:pt idx="17023">
                  <c:v>33080128.117454004</c:v>
                </c:pt>
                <c:pt idx="17024">
                  <c:v>33068530.804744001</c:v>
                </c:pt>
                <c:pt idx="17025">
                  <c:v>33056930.994891997</c:v>
                </c:pt>
                <c:pt idx="17026">
                  <c:v>33045328.688876998</c:v>
                </c:pt>
                <c:pt idx="17027">
                  <c:v>33033723.887674995</c:v>
                </c:pt>
                <c:pt idx="17028">
                  <c:v>33022116.592262</c:v>
                </c:pt>
                <c:pt idx="17029">
                  <c:v>33010506.803614002</c:v>
                </c:pt>
                <c:pt idx="17030">
                  <c:v>32998894.522702999</c:v>
                </c:pt>
                <c:pt idx="17031">
                  <c:v>32987279.750500001</c:v>
                </c:pt>
                <c:pt idx="17032">
                  <c:v>32975662.487975996</c:v>
                </c:pt>
                <c:pt idx="17033">
                  <c:v>32964042.736099999</c:v>
                </c:pt>
                <c:pt idx="17034">
                  <c:v>32952420.495838996</c:v>
                </c:pt>
                <c:pt idx="17035">
                  <c:v>32940795.768158</c:v>
                </c:pt>
                <c:pt idx="17036">
                  <c:v>32929168.554023001</c:v>
                </c:pt>
                <c:pt idx="17037">
                  <c:v>32917538.854396004</c:v>
                </c:pt>
                <c:pt idx="17038">
                  <c:v>32905906.670239005</c:v>
                </c:pt>
                <c:pt idx="17039">
                  <c:v>32894272.002512001</c:v>
                </c:pt>
                <c:pt idx="17040">
                  <c:v>32882634.852173999</c:v>
                </c:pt>
                <c:pt idx="17041">
                  <c:v>32870995.220183</c:v>
                </c:pt>
                <c:pt idx="17042">
                  <c:v>32859353.107494</c:v>
                </c:pt>
                <c:pt idx="17043">
                  <c:v>32847708.515060998</c:v>
                </c:pt>
                <c:pt idx="17044">
                  <c:v>32836061.443838991</c:v>
                </c:pt>
                <c:pt idx="17045">
                  <c:v>32824411.894779</c:v>
                </c:pt>
                <c:pt idx="17046">
                  <c:v>32812759.868830997</c:v>
                </c:pt>
                <c:pt idx="17047">
                  <c:v>32801105.366944</c:v>
                </c:pt>
                <c:pt idx="17048">
                  <c:v>32789448.390066005</c:v>
                </c:pt>
                <c:pt idx="17049">
                  <c:v>32777788.939142</c:v>
                </c:pt>
                <c:pt idx="17050">
                  <c:v>32766127.015117999</c:v>
                </c:pt>
                <c:pt idx="17051">
                  <c:v>32754462.618937004</c:v>
                </c:pt>
                <c:pt idx="17052">
                  <c:v>32742795.751539998</c:v>
                </c:pt>
                <c:pt idx="17053">
                  <c:v>32731126.413868997</c:v>
                </c:pt>
                <c:pt idx="17054">
                  <c:v>32719454.606862001</c:v>
                </c:pt>
                <c:pt idx="17055">
                  <c:v>32707780.331457</c:v>
                </c:pt>
                <c:pt idx="17056">
                  <c:v>32696103.58859</c:v>
                </c:pt>
                <c:pt idx="17057">
                  <c:v>32684424.379197001</c:v>
                </c:pt>
                <c:pt idx="17058">
                  <c:v>32672742.704209998</c:v>
                </c:pt>
                <c:pt idx="17059">
                  <c:v>32661058.564562</c:v>
                </c:pt>
                <c:pt idx="17060">
                  <c:v>32649371.961184997</c:v>
                </c:pt>
                <c:pt idx="17061">
                  <c:v>32637682.895006001</c:v>
                </c:pt>
                <c:pt idx="17062">
                  <c:v>32625991.366953999</c:v>
                </c:pt>
                <c:pt idx="17063">
                  <c:v>32614297.377955999</c:v>
                </c:pt>
                <c:pt idx="17064">
                  <c:v>32602600.928936001</c:v>
                </c:pt>
                <c:pt idx="17065">
                  <c:v>32590902.020818997</c:v>
                </c:pt>
                <c:pt idx="17066">
                  <c:v>32579200.654527005</c:v>
                </c:pt>
                <c:pt idx="17067">
                  <c:v>32567496.830981001</c:v>
                </c:pt>
                <c:pt idx="17068">
                  <c:v>32555790.551100999</c:v>
                </c:pt>
                <c:pt idx="17069">
                  <c:v>32544081.815804999</c:v>
                </c:pt>
                <c:pt idx="17070">
                  <c:v>32532370.626008999</c:v>
                </c:pt>
                <c:pt idx="17071">
                  <c:v>32520656.982629996</c:v>
                </c:pt>
                <c:pt idx="17072">
                  <c:v>32508940.886581</c:v>
                </c:pt>
                <c:pt idx="17073">
                  <c:v>32497222.338775001</c:v>
                </c:pt>
                <c:pt idx="17074">
                  <c:v>32485501.340124004</c:v>
                </c:pt>
                <c:pt idx="17075">
                  <c:v>32473777.891538002</c:v>
                </c:pt>
                <c:pt idx="17076">
                  <c:v>32462051.993923996</c:v>
                </c:pt>
                <c:pt idx="17077">
                  <c:v>32450323.648191001</c:v>
                </c:pt>
                <c:pt idx="17078">
                  <c:v>32438592.855245002</c:v>
                </c:pt>
                <c:pt idx="17079">
                  <c:v>32426859.615989003</c:v>
                </c:pt>
                <c:pt idx="17080">
                  <c:v>32415123.931327</c:v>
                </c:pt>
                <c:pt idx="17081">
                  <c:v>32403385.802160002</c:v>
                </c:pt>
                <c:pt idx="17082">
                  <c:v>32391645.229389999</c:v>
                </c:pt>
                <c:pt idx="17083">
                  <c:v>32379902.213915002</c:v>
                </c:pt>
                <c:pt idx="17084">
                  <c:v>32368156.756632</c:v>
                </c:pt>
                <c:pt idx="17085">
                  <c:v>32356408.858438998</c:v>
                </c:pt>
                <c:pt idx="17086">
                  <c:v>32344658.520229001</c:v>
                </c:pt>
                <c:pt idx="17087">
                  <c:v>32332905.742897995</c:v>
                </c:pt>
                <c:pt idx="17088">
                  <c:v>32321150.527336001</c:v>
                </c:pt>
                <c:pt idx="17089">
                  <c:v>32309392.874434005</c:v>
                </c:pt>
                <c:pt idx="17090">
                  <c:v>32297632.785082996</c:v>
                </c:pt>
                <c:pt idx="17091">
                  <c:v>32285870.260170002</c:v>
                </c:pt>
                <c:pt idx="17092">
                  <c:v>32274105.300581999</c:v>
                </c:pt>
                <c:pt idx="17093">
                  <c:v>32262337.907204997</c:v>
                </c:pt>
                <c:pt idx="17094">
                  <c:v>32250568.080922</c:v>
                </c:pt>
                <c:pt idx="17095">
                  <c:v>32238795.822617002</c:v>
                </c:pt>
                <c:pt idx="17096">
                  <c:v>32227021.133170001</c:v>
                </c:pt>
                <c:pt idx="17097">
                  <c:v>32215244.013462</c:v>
                </c:pt>
                <c:pt idx="17098">
                  <c:v>32203464.464370996</c:v>
                </c:pt>
                <c:pt idx="17099">
                  <c:v>32191682.486774996</c:v>
                </c:pt>
                <c:pt idx="17100">
                  <c:v>32179898.081548996</c:v>
                </c:pt>
                <c:pt idx="17101">
                  <c:v>32168111.249568995</c:v>
                </c:pt>
                <c:pt idx="17102">
                  <c:v>32156321.991706997</c:v>
                </c:pt>
                <c:pt idx="17103">
                  <c:v>32144530.308835</c:v>
                </c:pt>
                <c:pt idx="17104">
                  <c:v>32132736.201824997</c:v>
                </c:pt>
                <c:pt idx="17105">
                  <c:v>32120939.671544999</c:v>
                </c:pt>
                <c:pt idx="17106">
                  <c:v>32109140.718862999</c:v>
                </c:pt>
                <c:pt idx="17107">
                  <c:v>32097339.344644997</c:v>
                </c:pt>
                <c:pt idx="17108">
                  <c:v>32085535.549757998</c:v>
                </c:pt>
                <c:pt idx="17109">
                  <c:v>32073729.335064001</c:v>
                </c:pt>
                <c:pt idx="17110">
                  <c:v>32061920.701427002</c:v>
                </c:pt>
                <c:pt idx="17111">
                  <c:v>32050109.649707999</c:v>
                </c:pt>
                <c:pt idx="17112">
                  <c:v>32038296.180766001</c:v>
                </c:pt>
                <c:pt idx="17113">
                  <c:v>32026480.295459997</c:v>
                </c:pt>
                <c:pt idx="17114">
                  <c:v>32014661.994646996</c:v>
                </c:pt>
                <c:pt idx="17115">
                  <c:v>32002841.279183</c:v>
                </c:pt>
                <c:pt idx="17116">
                  <c:v>31991018.149923</c:v>
                </c:pt>
                <c:pt idx="17117">
                  <c:v>31979192.607719</c:v>
                </c:pt>
                <c:pt idx="17118">
                  <c:v>31967364.653425001</c:v>
                </c:pt>
                <c:pt idx="17119">
                  <c:v>31955534.287889995</c:v>
                </c:pt>
                <c:pt idx="17120">
                  <c:v>31943701.511962999</c:v>
                </c:pt>
                <c:pt idx="17121">
                  <c:v>31931866.326492</c:v>
                </c:pt>
                <c:pt idx="17122">
                  <c:v>31920028.732325003</c:v>
                </c:pt>
                <c:pt idx="17123">
                  <c:v>31908188.730306003</c:v>
                </c:pt>
                <c:pt idx="17124">
                  <c:v>31896346.321278997</c:v>
                </c:pt>
                <c:pt idx="17125">
                  <c:v>31884501.506087001</c:v>
                </c:pt>
                <c:pt idx="17126">
                  <c:v>31872654.285570994</c:v>
                </c:pt>
                <c:pt idx="17127">
                  <c:v>31860804.660572</c:v>
                </c:pt>
                <c:pt idx="17128">
                  <c:v>31848952.631926004</c:v>
                </c:pt>
                <c:pt idx="17129">
                  <c:v>31837098.200472996</c:v>
                </c:pt>
                <c:pt idx="17130">
                  <c:v>31825241.367048997</c:v>
                </c:pt>
                <c:pt idx="17131">
                  <c:v>31813382.132487003</c:v>
                </c:pt>
                <c:pt idx="17132">
                  <c:v>31801520.497620996</c:v>
                </c:pt>
                <c:pt idx="17133">
                  <c:v>31789656.463282995</c:v>
                </c:pt>
                <c:pt idx="17134">
                  <c:v>31777790.030305002</c:v>
                </c:pt>
                <c:pt idx="17135">
                  <c:v>31765921.199515</c:v>
                </c:pt>
                <c:pt idx="17136">
                  <c:v>31754049.971740995</c:v>
                </c:pt>
                <c:pt idx="17137">
                  <c:v>31742176.347810995</c:v>
                </c:pt>
                <c:pt idx="17138">
                  <c:v>31730300.328551006</c:v>
                </c:pt>
                <c:pt idx="17139">
                  <c:v>31718421.914783001</c:v>
                </c:pt>
                <c:pt idx="17140">
                  <c:v>31706541.107331999</c:v>
                </c:pt>
                <c:pt idx="17141">
                  <c:v>31694657.907017995</c:v>
                </c:pt>
                <c:pt idx="17142">
                  <c:v>31682772.314663</c:v>
                </c:pt>
                <c:pt idx="17143">
                  <c:v>31670884.331084006</c:v>
                </c:pt>
                <c:pt idx="17144">
                  <c:v>31658993.9571</c:v>
                </c:pt>
                <c:pt idx="17145">
                  <c:v>31647101.193528</c:v>
                </c:pt>
                <c:pt idx="17146">
                  <c:v>31635206.041182</c:v>
                </c:pt>
                <c:pt idx="17147">
                  <c:v>31623308.500875995</c:v>
                </c:pt>
                <c:pt idx="17148">
                  <c:v>31611408.573422998</c:v>
                </c:pt>
                <c:pt idx="17149">
                  <c:v>31599506.259632997</c:v>
                </c:pt>
                <c:pt idx="17150">
                  <c:v>31587601.560316999</c:v>
                </c:pt>
                <c:pt idx="17151">
                  <c:v>31575694.476284001</c:v>
                </c:pt>
                <c:pt idx="17152">
                  <c:v>31563785.008340001</c:v>
                </c:pt>
                <c:pt idx="17153">
                  <c:v>31551873.157292001</c:v>
                </c:pt>
                <c:pt idx="17154">
                  <c:v>31539958.923943996</c:v>
                </c:pt>
                <c:pt idx="17155">
                  <c:v>31528042.309101</c:v>
                </c:pt>
                <c:pt idx="17156">
                  <c:v>31516123.313563</c:v>
                </c:pt>
                <c:pt idx="17157">
                  <c:v>31504201.938131999</c:v>
                </c:pt>
                <c:pt idx="17158">
                  <c:v>31492278.183607996</c:v>
                </c:pt>
                <c:pt idx="17159">
                  <c:v>31480352.050788999</c:v>
                </c:pt>
                <c:pt idx="17160">
                  <c:v>31468423.540470995</c:v>
                </c:pt>
                <c:pt idx="17161">
                  <c:v>31456492.653450999</c:v>
                </c:pt>
                <c:pt idx="17162">
                  <c:v>31444559.390524004</c:v>
                </c:pt>
                <c:pt idx="17163">
                  <c:v>31432623.752480999</c:v>
                </c:pt>
                <c:pt idx="17164">
                  <c:v>31420685.740115002</c:v>
                </c:pt>
                <c:pt idx="17165">
                  <c:v>31408745.354217</c:v>
                </c:pt>
                <c:pt idx="17166">
                  <c:v>31396802.595575996</c:v>
                </c:pt>
                <c:pt idx="17167">
                  <c:v>31384857.464979995</c:v>
                </c:pt>
                <c:pt idx="17168">
                  <c:v>31372909.963214993</c:v>
                </c:pt>
                <c:pt idx="17169">
                  <c:v>31360960.091067996</c:v>
                </c:pt>
                <c:pt idx="17170">
                  <c:v>31349007.849323001</c:v>
                </c:pt>
                <c:pt idx="17171">
                  <c:v>31337053.238761999</c:v>
                </c:pt>
                <c:pt idx="17172">
                  <c:v>31325096.260166001</c:v>
                </c:pt>
                <c:pt idx="17173">
                  <c:v>31313136.914317999</c:v>
                </c:pt>
                <c:pt idx="17174">
                  <c:v>31301175.201994997</c:v>
                </c:pt>
                <c:pt idx="17175">
                  <c:v>31289211.123974998</c:v>
                </c:pt>
                <c:pt idx="17176">
                  <c:v>31277244.681034997</c:v>
                </c:pt>
                <c:pt idx="17177">
                  <c:v>31265275.873950999</c:v>
                </c:pt>
                <c:pt idx="17178">
                  <c:v>31253304.703496002</c:v>
                </c:pt>
                <c:pt idx="17179">
                  <c:v>31241331.170442998</c:v>
                </c:pt>
                <c:pt idx="17180">
                  <c:v>31229355.275563002</c:v>
                </c:pt>
                <c:pt idx="17181">
                  <c:v>31217377.019628</c:v>
                </c:pt>
                <c:pt idx="17182">
                  <c:v>31205396.403404996</c:v>
                </c:pt>
                <c:pt idx="17183">
                  <c:v>31193413.427662995</c:v>
                </c:pt>
                <c:pt idx="17184">
                  <c:v>31181428.093168002</c:v>
                </c:pt>
                <c:pt idx="17185">
                  <c:v>31169440.400684997</c:v>
                </c:pt>
                <c:pt idx="17186">
                  <c:v>31157450.350977998</c:v>
                </c:pt>
                <c:pt idx="17187">
                  <c:v>31145457.944809996</c:v>
                </c:pt>
                <c:pt idx="17188">
                  <c:v>31133463.182941996</c:v>
                </c:pt>
                <c:pt idx="17189">
                  <c:v>31121466.066133998</c:v>
                </c:pt>
                <c:pt idx="17190">
                  <c:v>31109466.595146</c:v>
                </c:pt>
                <c:pt idx="17191">
                  <c:v>31097464.770734999</c:v>
                </c:pt>
                <c:pt idx="17192">
                  <c:v>31085460.593657002</c:v>
                </c:pt>
                <c:pt idx="17193">
                  <c:v>31073454.064666998</c:v>
                </c:pt>
                <c:pt idx="17194">
                  <c:v>31061445.184519999</c:v>
                </c:pt>
                <c:pt idx="17195">
                  <c:v>31049433.953967996</c:v>
                </c:pt>
                <c:pt idx="17196">
                  <c:v>31037420.373762</c:v>
                </c:pt>
                <c:pt idx="17197">
                  <c:v>31025404.444652997</c:v>
                </c:pt>
                <c:pt idx="17198">
                  <c:v>31013386.167389005</c:v>
                </c:pt>
                <c:pt idx="17199">
                  <c:v>31001365.542717997</c:v>
                </c:pt>
                <c:pt idx="17200">
                  <c:v>30989342.571385998</c:v>
                </c:pt>
                <c:pt idx="17201">
                  <c:v>30977317.254138999</c:v>
                </c:pt>
                <c:pt idx="17202">
                  <c:v>30965289.59172</c:v>
                </c:pt>
                <c:pt idx="17203">
                  <c:v>30953259.584872995</c:v>
                </c:pt>
                <c:pt idx="17204">
                  <c:v>30941227.234338</c:v>
                </c:pt>
                <c:pt idx="17205">
                  <c:v>30929192.540855002</c:v>
                </c:pt>
                <c:pt idx="17206">
                  <c:v>30917155.505165</c:v>
                </c:pt>
                <c:pt idx="17207">
                  <c:v>30905116.128003001</c:v>
                </c:pt>
                <c:pt idx="17208">
                  <c:v>30893074.410108</c:v>
                </c:pt>
                <c:pt idx="17209">
                  <c:v>30881030.352212999</c:v>
                </c:pt>
                <c:pt idx="17210">
                  <c:v>30868983.955054</c:v>
                </c:pt>
                <c:pt idx="17211">
                  <c:v>30856935.219361998</c:v>
                </c:pt>
                <c:pt idx="17212">
                  <c:v>30844884.145869002</c:v>
                </c:pt>
                <c:pt idx="17213">
                  <c:v>30832830.735305998</c:v>
                </c:pt>
                <c:pt idx="17214">
                  <c:v>30820774.988400996</c:v>
                </c:pt>
                <c:pt idx="17215">
                  <c:v>30808716.905882996</c:v>
                </c:pt>
                <c:pt idx="17216">
                  <c:v>30796656.488476995</c:v>
                </c:pt>
                <c:pt idx="17217">
                  <c:v>30784593.73691</c:v>
                </c:pt>
                <c:pt idx="17218">
                  <c:v>30772528.651905</c:v>
                </c:pt>
                <c:pt idx="17219">
                  <c:v>30760461.234185003</c:v>
                </c:pt>
                <c:pt idx="17220">
                  <c:v>30748391.484472994</c:v>
                </c:pt>
                <c:pt idx="17221">
                  <c:v>30736319.403487995</c:v>
                </c:pt>
                <c:pt idx="17222">
                  <c:v>30724244.991948992</c:v>
                </c:pt>
                <c:pt idx="17223">
                  <c:v>30712168.250574999</c:v>
                </c:pt>
                <c:pt idx="17224">
                  <c:v>30700089.180082001</c:v>
                </c:pt>
                <c:pt idx="17225">
                  <c:v>30688007.781186</c:v>
                </c:pt>
                <c:pt idx="17226">
                  <c:v>30675924.054600999</c:v>
                </c:pt>
                <c:pt idx="17227">
                  <c:v>30663838.001039997</c:v>
                </c:pt>
                <c:pt idx="17228">
                  <c:v>30651749.621214997</c:v>
                </c:pt>
                <c:pt idx="17229">
                  <c:v>30639658.915836997</c:v>
                </c:pt>
                <c:pt idx="17230">
                  <c:v>30627565.885615997</c:v>
                </c:pt>
                <c:pt idx="17231">
                  <c:v>30615470.531259</c:v>
                </c:pt>
                <c:pt idx="17232">
                  <c:v>30603372.853472997</c:v>
                </c:pt>
                <c:pt idx="17233">
                  <c:v>30591272.852963999</c:v>
                </c:pt>
                <c:pt idx="17234">
                  <c:v>30579170.530437</c:v>
                </c:pt>
                <c:pt idx="17235">
                  <c:v>30567065.886596005</c:v>
                </c:pt>
                <c:pt idx="17236">
                  <c:v>30554958.922140997</c:v>
                </c:pt>
                <c:pt idx="17237">
                  <c:v>30542849.637775</c:v>
                </c:pt>
                <c:pt idx="17238">
                  <c:v>30530738.034196004</c:v>
                </c:pt>
                <c:pt idx="17239">
                  <c:v>30518624.112104002</c:v>
                </c:pt>
                <c:pt idx="17240">
                  <c:v>30506507.872196004</c:v>
                </c:pt>
                <c:pt idx="17241">
                  <c:v>30494389.315168001</c:v>
                </c:pt>
                <c:pt idx="17242">
                  <c:v>30482268.441713996</c:v>
                </c:pt>
                <c:pt idx="17243">
                  <c:v>30470145.252528999</c:v>
                </c:pt>
                <c:pt idx="17244">
                  <c:v>30458019.748303998</c:v>
                </c:pt>
                <c:pt idx="17245">
                  <c:v>30445891.929731995</c:v>
                </c:pt>
                <c:pt idx="17246">
                  <c:v>30433761.797502</c:v>
                </c:pt>
                <c:pt idx="17247">
                  <c:v>30421629.352302004</c:v>
                </c:pt>
                <c:pt idx="17248">
                  <c:v>30409494.594822001</c:v>
                </c:pt>
                <c:pt idx="17249">
                  <c:v>30397357.525746997</c:v>
                </c:pt>
                <c:pt idx="17250">
                  <c:v>30385218.145762</c:v>
                </c:pt>
                <c:pt idx="17251">
                  <c:v>30373076.455552001</c:v>
                </c:pt>
                <c:pt idx="17252">
                  <c:v>30360932.455798995</c:v>
                </c:pt>
                <c:pt idx="17253">
                  <c:v>30348786.147185005</c:v>
                </c:pt>
                <c:pt idx="17254">
                  <c:v>30336637.530390006</c:v>
                </c:pt>
                <c:pt idx="17255">
                  <c:v>30324486.606093999</c:v>
                </c:pt>
                <c:pt idx="17256">
                  <c:v>30312333.374976005</c:v>
                </c:pt>
                <c:pt idx="17257">
                  <c:v>30300177.837710001</c:v>
                </c:pt>
                <c:pt idx="17258">
                  <c:v>30288019.994974997</c:v>
                </c:pt>
                <c:pt idx="17259">
                  <c:v>30275859.847442996</c:v>
                </c:pt>
                <c:pt idx="17260">
                  <c:v>30263697.395787999</c:v>
                </c:pt>
                <c:pt idx="17261">
                  <c:v>30251532.640682999</c:v>
                </c:pt>
                <c:pt idx="17262">
                  <c:v>30239365.582797997</c:v>
                </c:pt>
                <c:pt idx="17263">
                  <c:v>30227196.222802997</c:v>
                </c:pt>
                <c:pt idx="17264">
                  <c:v>30215024.561365996</c:v>
                </c:pt>
                <c:pt idx="17265">
                  <c:v>30202850.599156003</c:v>
                </c:pt>
                <c:pt idx="17266">
                  <c:v>30190674.336837001</c:v>
                </c:pt>
                <c:pt idx="17267">
                  <c:v>30178495.775075994</c:v>
                </c:pt>
                <c:pt idx="17268">
                  <c:v>30166314.914535999</c:v>
                </c:pt>
                <c:pt idx="17269">
                  <c:v>30154131.755878996</c:v>
                </c:pt>
                <c:pt idx="17270">
                  <c:v>30141946.299766999</c:v>
                </c:pt>
                <c:pt idx="17271">
                  <c:v>30129758.546860997</c:v>
                </c:pt>
                <c:pt idx="17272">
                  <c:v>30117568.497817993</c:v>
                </c:pt>
                <c:pt idx="17273">
                  <c:v>30105376.153298002</c:v>
                </c:pt>
                <c:pt idx="17274">
                  <c:v>30093181.513958</c:v>
                </c:pt>
                <c:pt idx="17275">
                  <c:v>30080984.580450997</c:v>
                </c:pt>
                <c:pt idx="17276">
                  <c:v>30068785.353434</c:v>
                </c:pt>
                <c:pt idx="17277">
                  <c:v>30056583.833558001</c:v>
                </c:pt>
                <c:pt idx="17278">
                  <c:v>30044380.021476995</c:v>
                </c:pt>
                <c:pt idx="17279">
                  <c:v>30032173.917840995</c:v>
                </c:pt>
                <c:pt idx="17280">
                  <c:v>30019965.523298997</c:v>
                </c:pt>
                <c:pt idx="17281">
                  <c:v>30007754.838501003</c:v>
                </c:pt>
                <c:pt idx="17282">
                  <c:v>29995541.864092998</c:v>
                </c:pt>
                <c:pt idx="17283">
                  <c:v>29983326.600722004</c:v>
                </c:pt>
                <c:pt idx="17284">
                  <c:v>29971109.049032997</c:v>
                </c:pt>
                <c:pt idx="17285">
                  <c:v>29958889.209668998</c:v>
                </c:pt>
                <c:pt idx="17286">
                  <c:v>29946667.083272994</c:v>
                </c:pt>
                <c:pt idx="17287">
                  <c:v>29934442.670487005</c:v>
                </c:pt>
                <c:pt idx="17288">
                  <c:v>29922215.971949995</c:v>
                </c:pt>
                <c:pt idx="17289">
                  <c:v>29909986.988302998</c:v>
                </c:pt>
                <c:pt idx="17290">
                  <c:v>29897755.720183</c:v>
                </c:pt>
                <c:pt idx="17291">
                  <c:v>29885522.168227002</c:v>
                </c:pt>
                <c:pt idx="17292">
                  <c:v>29873286.333070997</c:v>
                </c:pt>
                <c:pt idx="17293">
                  <c:v>29861048.215349</c:v>
                </c:pt>
                <c:pt idx="17294">
                  <c:v>29848807.815694001</c:v>
                </c:pt>
                <c:pt idx="17295">
                  <c:v>29836565.134739004</c:v>
                </c:pt>
                <c:pt idx="17296">
                  <c:v>29824320.173114005</c:v>
                </c:pt>
                <c:pt idx="17297">
                  <c:v>29812072.931449994</c:v>
                </c:pt>
                <c:pt idx="17298">
                  <c:v>29799823.410374999</c:v>
                </c:pt>
                <c:pt idx="17299">
                  <c:v>29787571.610518001</c:v>
                </c:pt>
                <c:pt idx="17300">
                  <c:v>29775317.532503001</c:v>
                </c:pt>
                <c:pt idx="17301">
                  <c:v>29763061.176957004</c:v>
                </c:pt>
                <c:pt idx="17302">
                  <c:v>29750802.544503</c:v>
                </c:pt>
                <c:pt idx="17303">
                  <c:v>29738541.635765001</c:v>
                </c:pt>
                <c:pt idx="17304">
                  <c:v>29726278.451363996</c:v>
                </c:pt>
                <c:pt idx="17305">
                  <c:v>29714012.991920996</c:v>
                </c:pt>
                <c:pt idx="17306">
                  <c:v>29701745.258056004</c:v>
                </c:pt>
                <c:pt idx="17307">
                  <c:v>29689475.250386003</c:v>
                </c:pt>
                <c:pt idx="17308">
                  <c:v>29677202.969528995</c:v>
                </c:pt>
                <c:pt idx="17309">
                  <c:v>29664928.416101001</c:v>
                </c:pt>
                <c:pt idx="17310">
                  <c:v>29652651.590716999</c:v>
                </c:pt>
                <c:pt idx="17311">
                  <c:v>29640372.493989997</c:v>
                </c:pt>
                <c:pt idx="17312">
                  <c:v>29628091.126534004</c:v>
                </c:pt>
                <c:pt idx="17313">
                  <c:v>29615807.488959</c:v>
                </c:pt>
                <c:pt idx="17314">
                  <c:v>29603521.581876993</c:v>
                </c:pt>
                <c:pt idx="17315">
                  <c:v>29591233.405894995</c:v>
                </c:pt>
                <c:pt idx="17316">
                  <c:v>29578942.961622998</c:v>
                </c:pt>
                <c:pt idx="17317">
                  <c:v>29566650.249666002</c:v>
                </c:pt>
                <c:pt idx="17318">
                  <c:v>29554355.270631995</c:v>
                </c:pt>
                <c:pt idx="17319">
                  <c:v>29542058.025123999</c:v>
                </c:pt>
                <c:pt idx="17320">
                  <c:v>29529758.513744999</c:v>
                </c:pt>
                <c:pt idx="17321">
                  <c:v>29517456.737098996</c:v>
                </c:pt>
                <c:pt idx="17322">
                  <c:v>29505152.695787001</c:v>
                </c:pt>
                <c:pt idx="17323">
                  <c:v>29492846.390408002</c:v>
                </c:pt>
                <c:pt idx="17324">
                  <c:v>29480537.821560998</c:v>
                </c:pt>
                <c:pt idx="17325">
                  <c:v>29468226.989843998</c:v>
                </c:pt>
                <c:pt idx="17326">
                  <c:v>29455913.895854</c:v>
                </c:pt>
                <c:pt idx="17327">
                  <c:v>29443598.540187001</c:v>
                </c:pt>
                <c:pt idx="17328">
                  <c:v>29431280.923435997</c:v>
                </c:pt>
                <c:pt idx="17329">
                  <c:v>29418961.046195999</c:v>
                </c:pt>
                <c:pt idx="17330">
                  <c:v>29406638.909056999</c:v>
                </c:pt>
                <c:pt idx="17331">
                  <c:v>29394314.512612</c:v>
                </c:pt>
                <c:pt idx="17332">
                  <c:v>29381987.857450001</c:v>
                </c:pt>
                <c:pt idx="17333">
                  <c:v>29369658.944159001</c:v>
                </c:pt>
                <c:pt idx="17334">
                  <c:v>29357327.773327999</c:v>
                </c:pt>
                <c:pt idx="17335">
                  <c:v>29344994.345542997</c:v>
                </c:pt>
                <c:pt idx="17336">
                  <c:v>29332658.661389999</c:v>
                </c:pt>
                <c:pt idx="17337">
                  <c:v>29320320.721450996</c:v>
                </c:pt>
                <c:pt idx="17338">
                  <c:v>29307980.526312001</c:v>
                </c:pt>
                <c:pt idx="17339">
                  <c:v>29295638.076553002</c:v>
                </c:pt>
                <c:pt idx="17340">
                  <c:v>29283293.372756004</c:v>
                </c:pt>
                <c:pt idx="17341">
                  <c:v>29270946.4155</c:v>
                </c:pt>
                <c:pt idx="17342">
                  <c:v>29258597.205364</c:v>
                </c:pt>
                <c:pt idx="17343">
                  <c:v>29246245.742924999</c:v>
                </c:pt>
                <c:pt idx="17344">
                  <c:v>29233892.028760999</c:v>
                </c:pt>
                <c:pt idx="17345">
                  <c:v>29221536.063444998</c:v>
                </c:pt>
                <c:pt idx="17346">
                  <c:v>29209177.847553</c:v>
                </c:pt>
                <c:pt idx="17347">
                  <c:v>29196817.381657995</c:v>
                </c:pt>
                <c:pt idx="17348">
                  <c:v>29184454.666330002</c:v>
                </c:pt>
                <c:pt idx="17349">
                  <c:v>29172089.702142</c:v>
                </c:pt>
                <c:pt idx="17350">
                  <c:v>29159722.489662994</c:v>
                </c:pt>
                <c:pt idx="17351">
                  <c:v>29147353.029461995</c:v>
                </c:pt>
                <c:pt idx="17352">
                  <c:v>29134981.322105005</c:v>
                </c:pt>
                <c:pt idx="17353">
                  <c:v>29122607.368160002</c:v>
                </c:pt>
                <c:pt idx="17354">
                  <c:v>29110231.168191999</c:v>
                </c:pt>
                <c:pt idx="17355">
                  <c:v>29097852.722764999</c:v>
                </c:pt>
                <c:pt idx="17356">
                  <c:v>29085472.032440998</c:v>
                </c:pt>
                <c:pt idx="17357">
                  <c:v>29073089.097782999</c:v>
                </c:pt>
                <c:pt idx="17358">
                  <c:v>29060703.919353001</c:v>
                </c:pt>
                <c:pt idx="17359">
                  <c:v>29048316.497707997</c:v>
                </c:pt>
                <c:pt idx="17360">
                  <c:v>29035926.833409</c:v>
                </c:pt>
                <c:pt idx="17361">
                  <c:v>29023534.927011997</c:v>
                </c:pt>
                <c:pt idx="17362">
                  <c:v>29011140.779074997</c:v>
                </c:pt>
                <c:pt idx="17363">
                  <c:v>28998744.390151005</c:v>
                </c:pt>
                <c:pt idx="17364">
                  <c:v>28986345.760796998</c:v>
                </c:pt>
                <c:pt idx="17365">
                  <c:v>28973944.891564</c:v>
                </c:pt>
                <c:pt idx="17366">
                  <c:v>28961541.783004995</c:v>
                </c:pt>
                <c:pt idx="17367">
                  <c:v>28949136.435670998</c:v>
                </c:pt>
                <c:pt idx="17368">
                  <c:v>28936728.850111</c:v>
                </c:pt>
                <c:pt idx="17369">
                  <c:v>28924319.026874997</c:v>
                </c:pt>
                <c:pt idx="17370">
                  <c:v>28911906.966510002</c:v>
                </c:pt>
                <c:pt idx="17371">
                  <c:v>28899492.669562001</c:v>
                </c:pt>
                <c:pt idx="17372">
                  <c:v>28887076.136577003</c:v>
                </c:pt>
                <c:pt idx="17373">
                  <c:v>28874657.368099</c:v>
                </c:pt>
                <c:pt idx="17374">
                  <c:v>28862236.364671998</c:v>
                </c:pt>
                <c:pt idx="17375">
                  <c:v>28849813.126837999</c:v>
                </c:pt>
                <c:pt idx="17376">
                  <c:v>28837387.655137002</c:v>
                </c:pt>
                <c:pt idx="17377">
                  <c:v>28824959.950111002</c:v>
                </c:pt>
                <c:pt idx="17378">
                  <c:v>28812530.012297001</c:v>
                </c:pt>
                <c:pt idx="17379">
                  <c:v>28800097.842234001</c:v>
                </c:pt>
                <c:pt idx="17380">
                  <c:v>28787663.440456998</c:v>
                </c:pt>
                <c:pt idx="17381">
                  <c:v>28775226.807503998</c:v>
                </c:pt>
                <c:pt idx="17382">
                  <c:v>28762787.943908997</c:v>
                </c:pt>
                <c:pt idx="17383">
                  <c:v>28750346.850203998</c:v>
                </c:pt>
                <c:pt idx="17384">
                  <c:v>28737903.526921999</c:v>
                </c:pt>
                <c:pt idx="17385">
                  <c:v>28725457.974596001</c:v>
                </c:pt>
                <c:pt idx="17386">
                  <c:v>28713010.193753999</c:v>
                </c:pt>
                <c:pt idx="17387">
                  <c:v>28700560.184925999</c:v>
                </c:pt>
                <c:pt idx="17388">
                  <c:v>28688107.948639996</c:v>
                </c:pt>
                <c:pt idx="17389">
                  <c:v>28675653.485422995</c:v>
                </c:pt>
                <c:pt idx="17390">
                  <c:v>28663196.795800995</c:v>
                </c:pt>
                <c:pt idx="17391">
                  <c:v>28650737.880298994</c:v>
                </c:pt>
                <c:pt idx="17392">
                  <c:v>28638276.739440002</c:v>
                </c:pt>
                <c:pt idx="17393">
                  <c:v>28625813.373747997</c:v>
                </c:pt>
                <c:pt idx="17394">
                  <c:v>28613347.783742998</c:v>
                </c:pt>
                <c:pt idx="17395">
                  <c:v>28600879.969946995</c:v>
                </c:pt>
                <c:pt idx="17396">
                  <c:v>28588409.932877995</c:v>
                </c:pt>
                <c:pt idx="17397">
                  <c:v>28575937.673055001</c:v>
                </c:pt>
                <c:pt idx="17398">
                  <c:v>28563463.190995999</c:v>
                </c:pt>
                <c:pt idx="17399">
                  <c:v>28550986.487215996</c:v>
                </c:pt>
                <c:pt idx="17400">
                  <c:v>28538507.562230997</c:v>
                </c:pt>
                <c:pt idx="17401">
                  <c:v>28526026.416555002</c:v>
                </c:pt>
                <c:pt idx="17402">
                  <c:v>28513543.050700001</c:v>
                </c:pt>
                <c:pt idx="17403">
                  <c:v>28501057.465178996</c:v>
                </c:pt>
                <c:pt idx="17404">
                  <c:v>28488569.660503</c:v>
                </c:pt>
                <c:pt idx="17405">
                  <c:v>28476079.637182005</c:v>
                </c:pt>
                <c:pt idx="17406">
                  <c:v>28463587.395723999</c:v>
                </c:pt>
                <c:pt idx="17407">
                  <c:v>28451092.936636001</c:v>
                </c:pt>
                <c:pt idx="17408">
                  <c:v>28438596.260426</c:v>
                </c:pt>
                <c:pt idx="17409">
                  <c:v>28426097.367598996</c:v>
                </c:pt>
                <c:pt idx="17410">
                  <c:v>28413596.25866</c:v>
                </c:pt>
                <c:pt idx="17411">
                  <c:v>28401092.934110999</c:v>
                </c:pt>
                <c:pt idx="17412">
                  <c:v>28388587.394455999</c:v>
                </c:pt>
                <c:pt idx="17413">
                  <c:v>28376079.640195999</c:v>
                </c:pt>
                <c:pt idx="17414">
                  <c:v>28363569.671829998</c:v>
                </c:pt>
                <c:pt idx="17415">
                  <c:v>28351057.489857994</c:v>
                </c:pt>
                <c:pt idx="17416">
                  <c:v>28338543.094779</c:v>
                </c:pt>
                <c:pt idx="17417">
                  <c:v>28326026.487088997</c:v>
                </c:pt>
                <c:pt idx="17418">
                  <c:v>28313507.667284001</c:v>
                </c:pt>
                <c:pt idx="17419">
                  <c:v>28300986.635859001</c:v>
                </c:pt>
                <c:pt idx="17420">
                  <c:v>28288463.393307999</c:v>
                </c:pt>
                <c:pt idx="17421">
                  <c:v>28275937.940125</c:v>
                </c:pt>
                <c:pt idx="17422">
                  <c:v>28263410.276799999</c:v>
                </c:pt>
                <c:pt idx="17423">
                  <c:v>28250880.403824002</c:v>
                </c:pt>
                <c:pt idx="17424">
                  <c:v>28238348.321687996</c:v>
                </c:pt>
                <c:pt idx="17425">
                  <c:v>28225814.03088</c:v>
                </c:pt>
                <c:pt idx="17426">
                  <c:v>28213277.531886999</c:v>
                </c:pt>
                <c:pt idx="17427">
                  <c:v>28200738.825196005</c:v>
                </c:pt>
                <c:pt idx="17428">
                  <c:v>28188197.911292996</c:v>
                </c:pt>
                <c:pt idx="17429">
                  <c:v>28175654.790662002</c:v>
                </c:pt>
                <c:pt idx="17430">
                  <c:v>28163109.463785995</c:v>
                </c:pt>
                <c:pt idx="17431">
                  <c:v>28150561.931147002</c:v>
                </c:pt>
                <c:pt idx="17432">
                  <c:v>28138012.193227999</c:v>
                </c:pt>
                <c:pt idx="17433">
                  <c:v>28125460.250507999</c:v>
                </c:pt>
                <c:pt idx="17434">
                  <c:v>28112906.103466999</c:v>
                </c:pt>
                <c:pt idx="17435">
                  <c:v>28100349.752581999</c:v>
                </c:pt>
                <c:pt idx="17436">
                  <c:v>28087791.198331002</c:v>
                </c:pt>
                <c:pt idx="17437">
                  <c:v>28075230.441189997</c:v>
                </c:pt>
                <c:pt idx="17438">
                  <c:v>28062667.481633991</c:v>
                </c:pt>
                <c:pt idx="17439">
                  <c:v>28050102.320137005</c:v>
                </c:pt>
                <c:pt idx="17440">
                  <c:v>28037534.957172997</c:v>
                </c:pt>
                <c:pt idx="17441">
                  <c:v>28024965.393212002</c:v>
                </c:pt>
                <c:pt idx="17442">
                  <c:v>28012393.628726009</c:v>
                </c:pt>
                <c:pt idx="17443">
                  <c:v>27999819.664185002</c:v>
                </c:pt>
                <c:pt idx="17444">
                  <c:v>27987243.500057001</c:v>
                </c:pt>
                <c:pt idx="17445">
                  <c:v>27974665.136810999</c:v>
                </c:pt>
                <c:pt idx="17446">
                  <c:v>27962084.574914001</c:v>
                </c:pt>
                <c:pt idx="17447">
                  <c:v>27949501.814830001</c:v>
                </c:pt>
                <c:pt idx="17448">
                  <c:v>27936916.857023999</c:v>
                </c:pt>
                <c:pt idx="17449">
                  <c:v>27924329.701962002</c:v>
                </c:pt>
                <c:pt idx="17450">
                  <c:v>27911740.350104004</c:v>
                </c:pt>
                <c:pt idx="17451">
                  <c:v>27899148.801911995</c:v>
                </c:pt>
                <c:pt idx="17452">
                  <c:v>27886555.057847995</c:v>
                </c:pt>
                <c:pt idx="17453">
                  <c:v>27873959.118371002</c:v>
                </c:pt>
                <c:pt idx="17454">
                  <c:v>27861360.983938992</c:v>
                </c:pt>
                <c:pt idx="17455">
                  <c:v>27848760.65501</c:v>
                </c:pt>
                <c:pt idx="17456">
                  <c:v>27836158.132040001</c:v>
                </c:pt>
                <c:pt idx="17457">
                  <c:v>27823553.415484998</c:v>
                </c:pt>
                <c:pt idx="17458">
                  <c:v>27810946.505799998</c:v>
                </c:pt>
                <c:pt idx="17459">
                  <c:v>27798337.403436996</c:v>
                </c:pt>
                <c:pt idx="17460">
                  <c:v>27785726.108849</c:v>
                </c:pt>
                <c:pt idx="17461">
                  <c:v>27773112.622487001</c:v>
                </c:pt>
                <c:pt idx="17462">
                  <c:v>27760496.944801997</c:v>
                </c:pt>
                <c:pt idx="17463">
                  <c:v>27747879.076242998</c:v>
                </c:pt>
                <c:pt idx="17464">
                  <c:v>27735259.017259005</c:v>
                </c:pt>
                <c:pt idx="17465">
                  <c:v>27722636.768297002</c:v>
                </c:pt>
                <c:pt idx="17466">
                  <c:v>27710012.329801995</c:v>
                </c:pt>
                <c:pt idx="17467">
                  <c:v>27697385.702220999</c:v>
                </c:pt>
                <c:pt idx="17468">
                  <c:v>27684756.885997996</c:v>
                </c:pt>
                <c:pt idx="17469">
                  <c:v>27672125.881574996</c:v>
                </c:pt>
                <c:pt idx="17470">
                  <c:v>27659492.689394999</c:v>
                </c:pt>
                <c:pt idx="17471">
                  <c:v>27646857.309898995</c:v>
                </c:pt>
                <c:pt idx="17472">
                  <c:v>27634219.743527997</c:v>
                </c:pt>
                <c:pt idx="17473">
                  <c:v>27621579.990720998</c:v>
                </c:pt>
                <c:pt idx="17474">
                  <c:v>27608938.051914997</c:v>
                </c:pt>
                <c:pt idx="17475">
                  <c:v>27596293.927547995</c:v>
                </c:pt>
                <c:pt idx="17476">
                  <c:v>27583647.618057005</c:v>
                </c:pt>
                <c:pt idx="17477">
                  <c:v>27570999.123876002</c:v>
                </c:pt>
                <c:pt idx="17478">
                  <c:v>27558348.445438996</c:v>
                </c:pt>
                <c:pt idx="17479">
                  <c:v>27545695.583179995</c:v>
                </c:pt>
                <c:pt idx="17480">
                  <c:v>27533040.537530001</c:v>
                </c:pt>
                <c:pt idx="17481">
                  <c:v>27520383.308921006</c:v>
                </c:pt>
                <c:pt idx="17482">
                  <c:v>27507723.897783998</c:v>
                </c:pt>
                <c:pt idx="17483">
                  <c:v>27495062.304545999</c:v>
                </c:pt>
                <c:pt idx="17484">
                  <c:v>27482398.529636998</c:v>
                </c:pt>
                <c:pt idx="17485">
                  <c:v>27469732.573482998</c:v>
                </c:pt>
                <c:pt idx="17486">
                  <c:v>27457064.43651</c:v>
                </c:pt>
                <c:pt idx="17487">
                  <c:v>27444394.119144004</c:v>
                </c:pt>
                <c:pt idx="17488">
                  <c:v>27431721.621808995</c:v>
                </c:pt>
                <c:pt idx="17489">
                  <c:v>27419046.944928002</c:v>
                </c:pt>
                <c:pt idx="17490">
                  <c:v>27406370.088922001</c:v>
                </c:pt>
                <c:pt idx="17491">
                  <c:v>27393691.054214001</c:v>
                </c:pt>
                <c:pt idx="17492">
                  <c:v>27381009.841222998</c:v>
                </c:pt>
                <c:pt idx="17493">
                  <c:v>27368326.450367998</c:v>
                </c:pt>
                <c:pt idx="17494">
                  <c:v>27355640.882067997</c:v>
                </c:pt>
                <c:pt idx="17495">
                  <c:v>27342953.136740003</c:v>
                </c:pt>
                <c:pt idx="17496">
                  <c:v>27330263.214799006</c:v>
                </c:pt>
                <c:pt idx="17497">
                  <c:v>27317571.116661999</c:v>
                </c:pt>
                <c:pt idx="17498">
                  <c:v>27304876.842742</c:v>
                </c:pt>
                <c:pt idx="17499">
                  <c:v>27292180.393452</c:v>
                </c:pt>
                <c:pt idx="17500">
                  <c:v>27279481.769203994</c:v>
                </c:pt>
                <c:pt idx="17501">
                  <c:v>27266780.970410995</c:v>
                </c:pt>
                <c:pt idx="17502">
                  <c:v>27254077.997480996</c:v>
                </c:pt>
                <c:pt idx="17503">
                  <c:v>27241372.850825001</c:v>
                </c:pt>
                <c:pt idx="17504">
                  <c:v>27228665.530850999</c:v>
                </c:pt>
                <c:pt idx="17505">
                  <c:v>27215956.037965</c:v>
                </c:pt>
                <c:pt idx="17506">
                  <c:v>27203244.372574005</c:v>
                </c:pt>
                <c:pt idx="17507">
                  <c:v>27190530.535084005</c:v>
                </c:pt>
                <c:pt idx="17508">
                  <c:v>27177814.525897995</c:v>
                </c:pt>
                <c:pt idx="17509">
                  <c:v>27165096.345420998</c:v>
                </c:pt>
                <c:pt idx="17510">
                  <c:v>27152375.994054001</c:v>
                </c:pt>
                <c:pt idx="17511">
                  <c:v>27139653.472199</c:v>
                </c:pt>
                <c:pt idx="17512">
                  <c:v>27126928.780255996</c:v>
                </c:pt>
                <c:pt idx="17513">
                  <c:v>27114201.918623999</c:v>
                </c:pt>
                <c:pt idx="17514">
                  <c:v>27101472.887702998</c:v>
                </c:pt>
                <c:pt idx="17515">
                  <c:v>27088741.687888995</c:v>
                </c:pt>
                <c:pt idx="17516">
                  <c:v>27076008.319580004</c:v>
                </c:pt>
                <c:pt idx="17517">
                  <c:v>27063272.783169996</c:v>
                </c:pt>
                <c:pt idx="17518">
                  <c:v>27050535.079054005</c:v>
                </c:pt>
                <c:pt idx="17519">
                  <c:v>27037795.207625002</c:v>
                </c:pt>
                <c:pt idx="17520">
                  <c:v>27025053.169276997</c:v>
                </c:pt>
                <c:pt idx="17521">
                  <c:v>27012308.964400996</c:v>
                </c:pt>
                <c:pt idx="17522">
                  <c:v>26999562.593387</c:v>
                </c:pt>
                <c:pt idx="17523">
                  <c:v>26986814.056626003</c:v>
                </c:pt>
                <c:pt idx="17524">
                  <c:v>26974063.354506005</c:v>
                </c:pt>
                <c:pt idx="17525">
                  <c:v>26961310.487413991</c:v>
                </c:pt>
                <c:pt idx="17526">
                  <c:v>26948555.455737997</c:v>
                </c:pt>
                <c:pt idx="17527">
                  <c:v>26935798.259862997</c:v>
                </c:pt>
                <c:pt idx="17528">
                  <c:v>26923038.900173996</c:v>
                </c:pt>
                <c:pt idx="17529">
                  <c:v>26910277.377055999</c:v>
                </c:pt>
                <c:pt idx="17530">
                  <c:v>26897513.690889999</c:v>
                </c:pt>
                <c:pt idx="17531">
                  <c:v>26884747.84206</c:v>
                </c:pt>
                <c:pt idx="17532">
                  <c:v>26871979.830945</c:v>
                </c:pt>
                <c:pt idx="17533">
                  <c:v>26859209.657926004</c:v>
                </c:pt>
                <c:pt idx="17534">
                  <c:v>26846437.323382001</c:v>
                </c:pt>
                <c:pt idx="17535">
                  <c:v>26833662.827691995</c:v>
                </c:pt>
                <c:pt idx="17536">
                  <c:v>26820886.171231002</c:v>
                </c:pt>
                <c:pt idx="17537">
                  <c:v>26808107.354378</c:v>
                </c:pt>
                <c:pt idx="17538">
                  <c:v>26795326.377505999</c:v>
                </c:pt>
                <c:pt idx="17539">
                  <c:v>26782543.240990002</c:v>
                </c:pt>
                <c:pt idx="17540">
                  <c:v>26769757.945202995</c:v>
                </c:pt>
                <c:pt idx="17541">
                  <c:v>26756970.490517996</c:v>
                </c:pt>
                <c:pt idx="17542">
                  <c:v>26744180.877305999</c:v>
                </c:pt>
                <c:pt idx="17543">
                  <c:v>26731389.105937999</c:v>
                </c:pt>
                <c:pt idx="17544">
                  <c:v>26718595.176783003</c:v>
                </c:pt>
                <c:pt idx="17545">
                  <c:v>26705799.090209998</c:v>
                </c:pt>
                <c:pt idx="17546">
                  <c:v>26693000.846586004</c:v>
                </c:pt>
                <c:pt idx="17547">
                  <c:v>26680200.446276996</c:v>
                </c:pt>
                <c:pt idx="17548">
                  <c:v>26667397.889650997</c:v>
                </c:pt>
                <c:pt idx="17549">
                  <c:v>26654593.177070998</c:v>
                </c:pt>
                <c:pt idx="17550">
                  <c:v>26641786.308901001</c:v>
                </c:pt>
                <c:pt idx="17551">
                  <c:v>26628977.285503995</c:v>
                </c:pt>
                <c:pt idx="17552">
                  <c:v>26616166.107242998</c:v>
                </c:pt>
                <c:pt idx="17553">
                  <c:v>26603352.774476998</c:v>
                </c:pt>
                <c:pt idx="17554">
                  <c:v>26590537.287566997</c:v>
                </c:pt>
                <c:pt idx="17555">
                  <c:v>26577719.646872997</c:v>
                </c:pt>
                <c:pt idx="17556">
                  <c:v>26564899.852752004</c:v>
                </c:pt>
                <c:pt idx="17557">
                  <c:v>26552077.905560996</c:v>
                </c:pt>
                <c:pt idx="17558">
                  <c:v>26539253.805656999</c:v>
                </c:pt>
                <c:pt idx="17559">
                  <c:v>26526427.553394999</c:v>
                </c:pt>
                <c:pt idx="17560">
                  <c:v>26513599.149130005</c:v>
                </c:pt>
                <c:pt idx="17561">
                  <c:v>26500768.593214002</c:v>
                </c:pt>
                <c:pt idx="17562">
                  <c:v>26487935.886000998</c:v>
                </c:pt>
                <c:pt idx="17563">
                  <c:v>26475101.027841996</c:v>
                </c:pt>
                <c:pt idx="17564">
                  <c:v>26462264.019088</c:v>
                </c:pt>
                <c:pt idx="17565">
                  <c:v>26449424.860087998</c:v>
                </c:pt>
                <c:pt idx="17566">
                  <c:v>26436583.551190998</c:v>
                </c:pt>
                <c:pt idx="17567">
                  <c:v>26423740.092744999</c:v>
                </c:pt>
                <c:pt idx="17568">
                  <c:v>26410894.485096995</c:v>
                </c:pt>
                <c:pt idx="17569">
                  <c:v>26398046.728592999</c:v>
                </c:pt>
                <c:pt idx="17570">
                  <c:v>26385196.823577996</c:v>
                </c:pt>
                <c:pt idx="17571">
                  <c:v>26372344.770396005</c:v>
                </c:pt>
                <c:pt idx="17572">
                  <c:v>26359490.569389999</c:v>
                </c:pt>
                <c:pt idx="17573">
                  <c:v>26346634.220902</c:v>
                </c:pt>
                <c:pt idx="17574">
                  <c:v>26333775.725273997</c:v>
                </c:pt>
                <c:pt idx="17575">
                  <c:v>26320915.082846995</c:v>
                </c:pt>
                <c:pt idx="17576">
                  <c:v>26308052.293958995</c:v>
                </c:pt>
                <c:pt idx="17577">
                  <c:v>26295187.358948998</c:v>
                </c:pt>
                <c:pt idx="17578">
                  <c:v>26282320.278155003</c:v>
                </c:pt>
                <c:pt idx="17579">
                  <c:v>26269451.051913995</c:v>
                </c:pt>
                <c:pt idx="17580">
                  <c:v>26256579.680560999</c:v>
                </c:pt>
                <c:pt idx="17581">
                  <c:v>26243706.164430998</c:v>
                </c:pt>
                <c:pt idx="17582">
                  <c:v>26230830.503858995</c:v>
                </c:pt>
                <c:pt idx="17583">
                  <c:v>26217952.699177001</c:v>
                </c:pt>
                <c:pt idx="17584">
                  <c:v>26205072.750716999</c:v>
                </c:pt>
                <c:pt idx="17585">
                  <c:v>26192190.658810001</c:v>
                </c:pt>
                <c:pt idx="17586">
                  <c:v>26179306.423787002</c:v>
                </c:pt>
                <c:pt idx="17587">
                  <c:v>26166420.045977995</c:v>
                </c:pt>
                <c:pt idx="17588">
                  <c:v>26153531.525710002</c:v>
                </c:pt>
                <c:pt idx="17589">
                  <c:v>26140640.863310996</c:v>
                </c:pt>
                <c:pt idx="17590">
                  <c:v>26127748.059107002</c:v>
                </c:pt>
                <c:pt idx="17591">
                  <c:v>26114853.113426004</c:v>
                </c:pt>
                <c:pt idx="17592">
                  <c:v>26101956.026590001</c:v>
                </c:pt>
                <c:pt idx="17593">
                  <c:v>26089056.798923999</c:v>
                </c:pt>
                <c:pt idx="17594">
                  <c:v>26076155.430752005</c:v>
                </c:pt>
                <c:pt idx="17595">
                  <c:v>26063251.922394</c:v>
                </c:pt>
                <c:pt idx="17596">
                  <c:v>26050346.274172999</c:v>
                </c:pt>
                <c:pt idx="17597">
                  <c:v>26037438.486407995</c:v>
                </c:pt>
                <c:pt idx="17598">
                  <c:v>26024528.559418995</c:v>
                </c:pt>
                <c:pt idx="17599">
                  <c:v>26011616.493524998</c:v>
                </c:pt>
                <c:pt idx="17600">
                  <c:v>25998702.289041996</c:v>
                </c:pt>
                <c:pt idx="17601">
                  <c:v>25985785.946287997</c:v>
                </c:pt>
                <c:pt idx="17602">
                  <c:v>25972867.465576995</c:v>
                </c:pt>
                <c:pt idx="17603">
                  <c:v>25959946.847226001</c:v>
                </c:pt>
                <c:pt idx="17604">
                  <c:v>25947024.091547996</c:v>
                </c:pt>
                <c:pt idx="17605">
                  <c:v>25934099.198855001</c:v>
                </c:pt>
                <c:pt idx="17606">
                  <c:v>25921172.169459999</c:v>
                </c:pt>
                <c:pt idx="17607">
                  <c:v>25908243.003674995</c:v>
                </c:pt>
                <c:pt idx="17608">
                  <c:v>25895311.701808996</c:v>
                </c:pt>
                <c:pt idx="17609">
                  <c:v>25882378.264171995</c:v>
                </c:pt>
                <c:pt idx="17610">
                  <c:v>25869442.691072997</c:v>
                </c:pt>
                <c:pt idx="17611">
                  <c:v>25856504.982818991</c:v>
                </c:pt>
                <c:pt idx="17612">
                  <c:v>25843565.139715999</c:v>
                </c:pt>
                <c:pt idx="17613">
                  <c:v>25830623.162071995</c:v>
                </c:pt>
                <c:pt idx="17614">
                  <c:v>25817679.050190005</c:v>
                </c:pt>
                <c:pt idx="17615">
                  <c:v>25804732.804373998</c:v>
                </c:pt>
                <c:pt idx="17616">
                  <c:v>25791784.424929</c:v>
                </c:pt>
                <c:pt idx="17617">
                  <c:v>25778833.912156004</c:v>
                </c:pt>
                <c:pt idx="17618">
                  <c:v>25765881.266355999</c:v>
                </c:pt>
                <c:pt idx="17619">
                  <c:v>25752926.487829998</c:v>
                </c:pt>
                <c:pt idx="17620">
                  <c:v>25739969.576877996</c:v>
                </c:pt>
                <c:pt idx="17621">
                  <c:v>25727010.533798002</c:v>
                </c:pt>
                <c:pt idx="17622">
                  <c:v>25714049.358888999</c:v>
                </c:pt>
                <c:pt idx="17623">
                  <c:v>25701086.052446</c:v>
                </c:pt>
                <c:pt idx="17624">
                  <c:v>25688120.614767004</c:v>
                </c:pt>
                <c:pt idx="17625">
                  <c:v>25675153.046147</c:v>
                </c:pt>
                <c:pt idx="17626">
                  <c:v>25662183.346879002</c:v>
                </c:pt>
                <c:pt idx="17627">
                  <c:v>25649211.517257001</c:v>
                </c:pt>
                <c:pt idx="17628">
                  <c:v>25636237.557574</c:v>
                </c:pt>
                <c:pt idx="17629">
                  <c:v>25623261.468122005</c:v>
                </c:pt>
                <c:pt idx="17630">
                  <c:v>25610283.249189999</c:v>
                </c:pt>
                <c:pt idx="17631">
                  <c:v>25597302.901069995</c:v>
                </c:pt>
                <c:pt idx="17632">
                  <c:v>25584320.42405</c:v>
                </c:pt>
                <c:pt idx="17633">
                  <c:v>25571335.818418</c:v>
                </c:pt>
                <c:pt idx="17634">
                  <c:v>25558349.084460996</c:v>
                </c:pt>
                <c:pt idx="17635">
                  <c:v>25545360.222467002</c:v>
                </c:pt>
                <c:pt idx="17636">
                  <c:v>25532369.232719999</c:v>
                </c:pt>
                <c:pt idx="17637">
                  <c:v>25519376.115506005</c:v>
                </c:pt>
                <c:pt idx="17638">
                  <c:v>25506380.871107001</c:v>
                </c:pt>
                <c:pt idx="17639">
                  <c:v>25493383.499806996</c:v>
                </c:pt>
                <c:pt idx="17640">
                  <c:v>25480384.001887996</c:v>
                </c:pt>
                <c:pt idx="17641">
                  <c:v>25467382.377630997</c:v>
                </c:pt>
                <c:pt idx="17642">
                  <c:v>25454378.627317</c:v>
                </c:pt>
                <c:pt idx="17643">
                  <c:v>25441372.751224</c:v>
                </c:pt>
                <c:pt idx="17644">
                  <c:v>25428364.749631997</c:v>
                </c:pt>
                <c:pt idx="17645">
                  <c:v>25415354.622818995</c:v>
                </c:pt>
                <c:pt idx="17646">
                  <c:v>25402342.371059999</c:v>
                </c:pt>
                <c:pt idx="17647">
                  <c:v>25389327.994631995</c:v>
                </c:pt>
                <c:pt idx="17648">
                  <c:v>25376311.493809998</c:v>
                </c:pt>
                <c:pt idx="17649">
                  <c:v>25363292.868868995</c:v>
                </c:pt>
                <c:pt idx="17650">
                  <c:v>25350272.120081998</c:v>
                </c:pt>
                <c:pt idx="17651">
                  <c:v>25337249.247721002</c:v>
                </c:pt>
                <c:pt idx="17652">
                  <c:v>25324224.252057999</c:v>
                </c:pt>
                <c:pt idx="17653">
                  <c:v>25311197.133363999</c:v>
                </c:pt>
                <c:pt idx="17654">
                  <c:v>25298167.891909</c:v>
                </c:pt>
                <c:pt idx="17655">
                  <c:v>25285136.527960997</c:v>
                </c:pt>
                <c:pt idx="17656">
                  <c:v>25272103.041790996</c:v>
                </c:pt>
                <c:pt idx="17657">
                  <c:v>25259067.433662996</c:v>
                </c:pt>
                <c:pt idx="17658">
                  <c:v>25246029.703845996</c:v>
                </c:pt>
                <c:pt idx="17659">
                  <c:v>25232989.852605</c:v>
                </c:pt>
                <c:pt idx="17660">
                  <c:v>25219947.880204</c:v>
                </c:pt>
                <c:pt idx="17661">
                  <c:v>25206903.786908995</c:v>
                </c:pt>
                <c:pt idx="17662">
                  <c:v>25193857.572981</c:v>
                </c:pt>
                <c:pt idx="17663">
                  <c:v>25180809.238683</c:v>
                </c:pt>
                <c:pt idx="17664">
                  <c:v>25167758.784276996</c:v>
                </c:pt>
                <c:pt idx="17665">
                  <c:v>25154706.210023999</c:v>
                </c:pt>
                <c:pt idx="17666">
                  <c:v>25141651.516182009</c:v>
                </c:pt>
                <c:pt idx="17667">
                  <c:v>25128594.703010995</c:v>
                </c:pt>
                <c:pt idx="17668">
                  <c:v>25115535.770769998</c:v>
                </c:pt>
                <c:pt idx="17669">
                  <c:v>25102474.719714001</c:v>
                </c:pt>
                <c:pt idx="17670">
                  <c:v>25089411.550101001</c:v>
                </c:pt>
                <c:pt idx="17671">
                  <c:v>25076346.262187</c:v>
                </c:pt>
                <c:pt idx="17672">
                  <c:v>25063278.856225003</c:v>
                </c:pt>
                <c:pt idx="17673">
                  <c:v>25050209.33247</c:v>
                </c:pt>
                <c:pt idx="17674">
                  <c:v>25037137.691174999</c:v>
                </c:pt>
                <c:pt idx="17675">
                  <c:v>25024063.932590999</c:v>
                </c:pt>
                <c:pt idx="17676">
                  <c:v>25010988.056970999</c:v>
                </c:pt>
                <c:pt idx="17677">
                  <c:v>24997910.064564999</c:v>
                </c:pt>
                <c:pt idx="17678">
                  <c:v>24984829.955621995</c:v>
                </c:pt>
                <c:pt idx="17679">
                  <c:v>24971747.730392005</c:v>
                </c:pt>
                <c:pt idx="17680">
                  <c:v>24958663.389122006</c:v>
                </c:pt>
                <c:pt idx="17681">
                  <c:v>24945576.932059001</c:v>
                </c:pt>
                <c:pt idx="17682">
                  <c:v>24932488.359451</c:v>
                </c:pt>
                <c:pt idx="17683">
                  <c:v>24919397.671542</c:v>
                </c:pt>
                <c:pt idx="17684">
                  <c:v>24906304.868577</c:v>
                </c:pt>
                <c:pt idx="17685">
                  <c:v>24893209.950799</c:v>
                </c:pt>
                <c:pt idx="17686">
                  <c:v>24880112.918453</c:v>
                </c:pt>
                <c:pt idx="17687">
                  <c:v>24867013.771780998</c:v>
                </c:pt>
                <c:pt idx="17688">
                  <c:v>24853912.511022005</c:v>
                </c:pt>
                <c:pt idx="17689">
                  <c:v>24840809.136418998</c:v>
                </c:pt>
                <c:pt idx="17690">
                  <c:v>24827703.648210999</c:v>
                </c:pt>
                <c:pt idx="17691">
                  <c:v>24814596.046636999</c:v>
                </c:pt>
                <c:pt idx="17692">
                  <c:v>24801486.331934001</c:v>
                </c:pt>
                <c:pt idx="17693">
                  <c:v>24788374.504340999</c:v>
                </c:pt>
                <c:pt idx="17694">
                  <c:v>24775260.564092997</c:v>
                </c:pt>
                <c:pt idx="17695">
                  <c:v>24762144.511427</c:v>
                </c:pt>
                <c:pt idx="17696">
                  <c:v>24749026.346577</c:v>
                </c:pt>
                <c:pt idx="17697">
                  <c:v>24735906.069775995</c:v>
                </c:pt>
                <c:pt idx="17698">
                  <c:v>24722783.681258995</c:v>
                </c:pt>
                <c:pt idx="17699">
                  <c:v>24709659.181257997</c:v>
                </c:pt>
                <c:pt idx="17700">
                  <c:v>24696532.570004001</c:v>
                </c:pt>
                <c:pt idx="17701">
                  <c:v>24683403.847727999</c:v>
                </c:pt>
                <c:pt idx="17702">
                  <c:v>24670273.014658999</c:v>
                </c:pt>
                <c:pt idx="17703">
                  <c:v>24657140.071028002</c:v>
                </c:pt>
                <c:pt idx="17704">
                  <c:v>24644005.017062001</c:v>
                </c:pt>
                <c:pt idx="17705">
                  <c:v>24630867.852988999</c:v>
                </c:pt>
                <c:pt idx="17706">
                  <c:v>24617728.579034999</c:v>
                </c:pt>
                <c:pt idx="17707">
                  <c:v>24604587.195425998</c:v>
                </c:pt>
                <c:pt idx="17708">
                  <c:v>24591443.702388</c:v>
                </c:pt>
                <c:pt idx="17709">
                  <c:v>24578298.100145001</c:v>
                </c:pt>
                <c:pt idx="17710">
                  <c:v>24565150.388920005</c:v>
                </c:pt>
                <c:pt idx="17711">
                  <c:v>24552000.568934999</c:v>
                </c:pt>
                <c:pt idx="17712">
                  <c:v>24538848.640414</c:v>
                </c:pt>
                <c:pt idx="17713">
                  <c:v>24525694.603576001</c:v>
                </c:pt>
                <c:pt idx="17714">
                  <c:v>24512538.458641995</c:v>
                </c:pt>
                <c:pt idx="17715">
                  <c:v>24499380.205830995</c:v>
                </c:pt>
                <c:pt idx="17716">
                  <c:v>24486219.845362999</c:v>
                </c:pt>
                <c:pt idx="17717">
                  <c:v>24473057.377455</c:v>
                </c:pt>
                <c:pt idx="17718">
                  <c:v>24459892.802324004</c:v>
                </c:pt>
                <c:pt idx="17719">
                  <c:v>24446726.120186005</c:v>
                </c:pt>
                <c:pt idx="17720">
                  <c:v>24433557.331257001</c:v>
                </c:pt>
                <c:pt idx="17721">
                  <c:v>24420386.435750999</c:v>
                </c:pt>
                <c:pt idx="17722">
                  <c:v>24407213.433882996</c:v>
                </c:pt>
                <c:pt idx="17723">
                  <c:v>24394038.325865995</c:v>
                </c:pt>
                <c:pt idx="17724">
                  <c:v>24380861.111910999</c:v>
                </c:pt>
                <c:pt idx="17725">
                  <c:v>24367681.792229999</c:v>
                </c:pt>
                <c:pt idx="17726">
                  <c:v>24354500.367035002</c:v>
                </c:pt>
                <c:pt idx="17727">
                  <c:v>24341316.836535003</c:v>
                </c:pt>
                <c:pt idx="17728">
                  <c:v>24328131.200937998</c:v>
                </c:pt>
                <c:pt idx="17729">
                  <c:v>24314943.460454997</c:v>
                </c:pt>
                <c:pt idx="17730">
                  <c:v>24301753.615290999</c:v>
                </c:pt>
                <c:pt idx="17731">
                  <c:v>24288561.665654998</c:v>
                </c:pt>
                <c:pt idx="17732">
                  <c:v>24275367.611751001</c:v>
                </c:pt>
                <c:pt idx="17733">
                  <c:v>24262171.453786001</c:v>
                </c:pt>
                <c:pt idx="17734">
                  <c:v>24248973.191962998</c:v>
                </c:pt>
                <c:pt idx="17735">
                  <c:v>24235772.826485999</c:v>
                </c:pt>
                <c:pt idx="17736">
                  <c:v>24222570.357558999</c:v>
                </c:pt>
                <c:pt idx="17737">
                  <c:v>24209365.785382997</c:v>
                </c:pt>
                <c:pt idx="17738">
                  <c:v>24196159.110160004</c:v>
                </c:pt>
                <c:pt idx="17739">
                  <c:v>24182950.332091</c:v>
                </c:pt>
                <c:pt idx="17740">
                  <c:v>24169739.451374002</c:v>
                </c:pt>
                <c:pt idx="17741">
                  <c:v>24156526.468208995</c:v>
                </c:pt>
                <c:pt idx="17742">
                  <c:v>24143311.382794999</c:v>
                </c:pt>
                <c:pt idx="17743">
                  <c:v>24130094.195328999</c:v>
                </c:pt>
                <c:pt idx="17744">
                  <c:v>24116874.906006999</c:v>
                </c:pt>
                <c:pt idx="17745">
                  <c:v>24103653.515025001</c:v>
                </c:pt>
                <c:pt idx="17746">
                  <c:v>24090430.022580005</c:v>
                </c:pt>
                <c:pt idx="17747">
                  <c:v>24077204.428863995</c:v>
                </c:pt>
                <c:pt idx="17748">
                  <c:v>24063976.734072</c:v>
                </c:pt>
                <c:pt idx="17749">
                  <c:v>24050746.938397001</c:v>
                </c:pt>
                <c:pt idx="17750">
                  <c:v>24037515.042029999</c:v>
                </c:pt>
                <c:pt idx="17751">
                  <c:v>24024281.045164</c:v>
                </c:pt>
                <c:pt idx="17752">
                  <c:v>24011044.947987996</c:v>
                </c:pt>
                <c:pt idx="17753">
                  <c:v>23997806.750691995</c:v>
                </c:pt>
                <c:pt idx="17754">
                  <c:v>23984566.453466997</c:v>
                </c:pt>
                <c:pt idx="17755">
                  <c:v>23971324.056497999</c:v>
                </c:pt>
                <c:pt idx="17756">
                  <c:v>23958079.559976</c:v>
                </c:pt>
                <c:pt idx="17757">
                  <c:v>23944832.964084998</c:v>
                </c:pt>
                <c:pt idx="17758">
                  <c:v>23931584.269012995</c:v>
                </c:pt>
                <c:pt idx="17759">
                  <c:v>23918333.474943995</c:v>
                </c:pt>
                <c:pt idx="17760">
                  <c:v>23905080.582062997</c:v>
                </c:pt>
                <c:pt idx="17761">
                  <c:v>23891825.590553999</c:v>
                </c:pt>
                <c:pt idx="17762">
                  <c:v>23878568.500599001</c:v>
                </c:pt>
                <c:pt idx="17763">
                  <c:v>23865309.312382005</c:v>
                </c:pt>
                <c:pt idx="17764">
                  <c:v>23852048.026083</c:v>
                </c:pt>
                <c:pt idx="17765">
                  <c:v>23838784.641883995</c:v>
                </c:pt>
                <c:pt idx="17766">
                  <c:v>23825519.159963999</c:v>
                </c:pt>
                <c:pt idx="17767">
                  <c:v>23812251.580502</c:v>
                </c:pt>
                <c:pt idx="17768">
                  <c:v>23798981.903677993</c:v>
                </c:pt>
                <c:pt idx="17769">
                  <c:v>23785710.129668996</c:v>
                </c:pt>
                <c:pt idx="17770">
                  <c:v>23772436.258652005</c:v>
                </c:pt>
                <c:pt idx="17771">
                  <c:v>23759160.290802997</c:v>
                </c:pt>
                <c:pt idx="17772">
                  <c:v>23745882.226297997</c:v>
                </c:pt>
                <c:pt idx="17773">
                  <c:v>23732602.065312002</c:v>
                </c:pt>
                <c:pt idx="17774">
                  <c:v>23719319.808017999</c:v>
                </c:pt>
                <c:pt idx="17775">
                  <c:v>23706035.454590999</c:v>
                </c:pt>
                <c:pt idx="17776">
                  <c:v>23692749.005201995</c:v>
                </c:pt>
                <c:pt idx="17777">
                  <c:v>23679460.460023995</c:v>
                </c:pt>
                <c:pt idx="17778">
                  <c:v>23666169.819228001</c:v>
                </c:pt>
                <c:pt idx="17779">
                  <c:v>23652877.082984</c:v>
                </c:pt>
                <c:pt idx="17780">
                  <c:v>23639582.251460996</c:v>
                </c:pt>
                <c:pt idx="17781">
                  <c:v>23626285.324829999</c:v>
                </c:pt>
                <c:pt idx="17782">
                  <c:v>23612986.303257</c:v>
                </c:pt>
                <c:pt idx="17783">
                  <c:v>23599685.186911002</c:v>
                </c:pt>
                <c:pt idx="17784">
                  <c:v>23586381.975957997</c:v>
                </c:pt>
                <c:pt idx="17785">
                  <c:v>23573076.670564003</c:v>
                </c:pt>
                <c:pt idx="17786">
                  <c:v>23559769.270894997</c:v>
                </c:pt>
                <c:pt idx="17787">
                  <c:v>23546459.777114999</c:v>
                </c:pt>
                <c:pt idx="17788">
                  <c:v>23533148.189387999</c:v>
                </c:pt>
                <c:pt idx="17789">
                  <c:v>23519834.507876996</c:v>
                </c:pt>
                <c:pt idx="17790">
                  <c:v>23506518.732744001</c:v>
                </c:pt>
                <c:pt idx="17791">
                  <c:v>23493200.864151999</c:v>
                </c:pt>
                <c:pt idx="17792">
                  <c:v>23479880.902260002</c:v>
                </c:pt>
                <c:pt idx="17793">
                  <c:v>23466558.847230997</c:v>
                </c:pt>
                <c:pt idx="17794">
                  <c:v>23453234.699221998</c:v>
                </c:pt>
                <c:pt idx="17795">
                  <c:v>23439908.458392005</c:v>
                </c:pt>
                <c:pt idx="17796">
                  <c:v>23426580.124901</c:v>
                </c:pt>
                <c:pt idx="17797">
                  <c:v>23413249.698905002</c:v>
                </c:pt>
                <c:pt idx="17798">
                  <c:v>23399917.18056</c:v>
                </c:pt>
                <c:pt idx="17799">
                  <c:v>23386582.570023999</c:v>
                </c:pt>
                <c:pt idx="17800">
                  <c:v>23373245.867449995</c:v>
                </c:pt>
                <c:pt idx="17801">
                  <c:v>23359907.072994001</c:v>
                </c:pt>
                <c:pt idx="17802">
                  <c:v>23346566.186810002</c:v>
                </c:pt>
                <c:pt idx="17803">
                  <c:v>23333223.20905</c:v>
                </c:pt>
                <c:pt idx="17804">
                  <c:v>23319878.139867999</c:v>
                </c:pt>
                <c:pt idx="17805">
                  <c:v>23306530.979413997</c:v>
                </c:pt>
                <c:pt idx="17806">
                  <c:v>23293181.727839995</c:v>
                </c:pt>
                <c:pt idx="17807">
                  <c:v>23279830.385294996</c:v>
                </c:pt>
                <c:pt idx="17808">
                  <c:v>23266476.951930996</c:v>
                </c:pt>
                <c:pt idx="17809">
                  <c:v>23253121.427894995</c:v>
                </c:pt>
                <c:pt idx="17810">
                  <c:v>23239763.813336004</c:v>
                </c:pt>
                <c:pt idx="17811">
                  <c:v>23226404.108401</c:v>
                </c:pt>
                <c:pt idx="17812">
                  <c:v>23213042.313237</c:v>
                </c:pt>
                <c:pt idx="17813">
                  <c:v>23199678.427989997</c:v>
                </c:pt>
                <c:pt idx="17814">
                  <c:v>23186312.452807002</c:v>
                </c:pt>
                <c:pt idx="17815">
                  <c:v>23172944.387829997</c:v>
                </c:pt>
                <c:pt idx="17816">
                  <c:v>23159574.233205002</c:v>
                </c:pt>
                <c:pt idx="17817">
                  <c:v>23146201.989073992</c:v>
                </c:pt>
                <c:pt idx="17818">
                  <c:v>23132827.655581001</c:v>
                </c:pt>
                <c:pt idx="17819">
                  <c:v>23119451.232867997</c:v>
                </c:pt>
                <c:pt idx="17820">
                  <c:v>23106072.721074995</c:v>
                </c:pt>
                <c:pt idx="17821">
                  <c:v>23092692.120343</c:v>
                </c:pt>
                <c:pt idx="17822">
                  <c:v>23079309.430811998</c:v>
                </c:pt>
                <c:pt idx="17823">
                  <c:v>23065924.652621999</c:v>
                </c:pt>
                <c:pt idx="17824">
                  <c:v>23052537.785910994</c:v>
                </c:pt>
                <c:pt idx="17825">
                  <c:v>23039148.830816001</c:v>
                </c:pt>
                <c:pt idx="17826">
                  <c:v>23025757.787474994</c:v>
                </c:pt>
                <c:pt idx="17827">
                  <c:v>23012364.656025004</c:v>
                </c:pt>
                <c:pt idx="17828">
                  <c:v>22998969.436601002</c:v>
                </c:pt>
                <c:pt idx="17829">
                  <c:v>22985572.129338998</c:v>
                </c:pt>
                <c:pt idx="17830">
                  <c:v>22972172.734372001</c:v>
                </c:pt>
                <c:pt idx="17831">
                  <c:v>22958771.251834996</c:v>
                </c:pt>
                <c:pt idx="17832">
                  <c:v>22945367.681860995</c:v>
                </c:pt>
                <c:pt idx="17833">
                  <c:v>22931962.024581999</c:v>
                </c:pt>
                <c:pt idx="17834">
                  <c:v>22918554.280129999</c:v>
                </c:pt>
                <c:pt idx="17835">
                  <c:v>22905144.448635995</c:v>
                </c:pt>
                <c:pt idx="17836">
                  <c:v>22891732.530230999</c:v>
                </c:pt>
                <c:pt idx="17837">
                  <c:v>22878318.525044002</c:v>
                </c:pt>
                <c:pt idx="17838">
                  <c:v>22864902.433203995</c:v>
                </c:pt>
                <c:pt idx="17839">
                  <c:v>22851484.254839998</c:v>
                </c:pt>
                <c:pt idx="17840">
                  <c:v>22838063.990079995</c:v>
                </c:pt>
                <c:pt idx="17841">
                  <c:v>22824641.639051005</c:v>
                </c:pt>
                <c:pt idx="17842">
                  <c:v>22811217.201877993</c:v>
                </c:pt>
                <c:pt idx="17843">
                  <c:v>22797790.678688999</c:v>
                </c:pt>
                <c:pt idx="17844">
                  <c:v>22784362.069607995</c:v>
                </c:pt>
                <c:pt idx="17845">
                  <c:v>22770931.374759004</c:v>
                </c:pt>
                <c:pt idx="17846">
                  <c:v>22757498.594267</c:v>
                </c:pt>
                <c:pt idx="17847">
                  <c:v>22744063.728254005</c:v>
                </c:pt>
                <c:pt idx="17848">
                  <c:v>22730626.776842996</c:v>
                </c:pt>
                <c:pt idx="17849">
                  <c:v>22717187.740155999</c:v>
                </c:pt>
                <c:pt idx="17850">
                  <c:v>22703746.618315004</c:v>
                </c:pt>
                <c:pt idx="17851">
                  <c:v>22690303.411437996</c:v>
                </c:pt>
                <c:pt idx="17852">
                  <c:v>22676858.119647998</c:v>
                </c:pt>
                <c:pt idx="17853">
                  <c:v>22663410.743061997</c:v>
                </c:pt>
                <c:pt idx="17854">
                  <c:v>22649961.281798996</c:v>
                </c:pt>
                <c:pt idx="17855">
                  <c:v>22636509.735977996</c:v>
                </c:pt>
                <c:pt idx="17856">
                  <c:v>22623056.105716001</c:v>
                </c:pt>
                <c:pt idx="17857">
                  <c:v>22609600.391128</c:v>
                </c:pt>
                <c:pt idx="17858">
                  <c:v>22596142.592332006</c:v>
                </c:pt>
                <c:pt idx="17859">
                  <c:v>22582682.709442995</c:v>
                </c:pt>
                <c:pt idx="17860">
                  <c:v>22569220.742575996</c:v>
                </c:pt>
                <c:pt idx="17861">
                  <c:v>22555756.691843998</c:v>
                </c:pt>
                <c:pt idx="17862">
                  <c:v>22542290.557360999</c:v>
                </c:pt>
                <c:pt idx="17863">
                  <c:v>22528822.339239001</c:v>
                </c:pt>
                <c:pt idx="17864">
                  <c:v>22515352.037592001</c:v>
                </c:pt>
                <c:pt idx="17865">
                  <c:v>22501879.652531005</c:v>
                </c:pt>
                <c:pt idx="17866">
                  <c:v>22488405.184165999</c:v>
                </c:pt>
                <c:pt idx="17867">
                  <c:v>22474928.632608</c:v>
                </c:pt>
                <c:pt idx="17868">
                  <c:v>22461449.997966997</c:v>
                </c:pt>
                <c:pt idx="17869">
                  <c:v>22447969.280351002</c:v>
                </c:pt>
                <c:pt idx="17870">
                  <c:v>22434486.479869995</c:v>
                </c:pt>
                <c:pt idx="17871">
                  <c:v>22421001.59663</c:v>
                </c:pt>
                <c:pt idx="17872">
                  <c:v>22407514.630739003</c:v>
                </c:pt>
                <c:pt idx="17873">
                  <c:v>22394025.582304001</c:v>
                </c:pt>
                <c:pt idx="17874">
                  <c:v>22380534.451429997</c:v>
                </c:pt>
                <c:pt idx="17875">
                  <c:v>22367041.238223001</c:v>
                </c:pt>
                <c:pt idx="17876">
                  <c:v>22353545.942787997</c:v>
                </c:pt>
                <c:pt idx="17877">
                  <c:v>22340048.565227997</c:v>
                </c:pt>
                <c:pt idx="17878">
                  <c:v>22326549.105646998</c:v>
                </c:pt>
                <c:pt idx="17879">
                  <c:v>22313047.564147998</c:v>
                </c:pt>
                <c:pt idx="17880">
                  <c:v>22299543.940832995</c:v>
                </c:pt>
                <c:pt idx="17881">
                  <c:v>22286038.235803995</c:v>
                </c:pt>
                <c:pt idx="17882">
                  <c:v>22272530.449160997</c:v>
                </c:pt>
                <c:pt idx="17883">
                  <c:v>22259020.581006002</c:v>
                </c:pt>
                <c:pt idx="17884">
                  <c:v>22245508.631437</c:v>
                </c:pt>
                <c:pt idx="17885">
                  <c:v>22231994.600555003</c:v>
                </c:pt>
                <c:pt idx="17886">
                  <c:v>22218478.488456</c:v>
                </c:pt>
                <c:pt idx="17887">
                  <c:v>22204960.295240995</c:v>
                </c:pt>
                <c:pt idx="17888">
                  <c:v>22191440.021004997</c:v>
                </c:pt>
                <c:pt idx="17889">
                  <c:v>22177917.665846996</c:v>
                </c:pt>
                <c:pt idx="17890">
                  <c:v>22164393.229859997</c:v>
                </c:pt>
                <c:pt idx="17891">
                  <c:v>22150866.713142999</c:v>
                </c:pt>
                <c:pt idx="17892">
                  <c:v>22137338.115788005</c:v>
                </c:pt>
                <c:pt idx="17893">
                  <c:v>22123807.437891997</c:v>
                </c:pt>
                <c:pt idx="17894">
                  <c:v>22110274.679547001</c:v>
                </c:pt>
                <c:pt idx="17895">
                  <c:v>22096739.840845995</c:v>
                </c:pt>
                <c:pt idx="17896">
                  <c:v>22083202.921882994</c:v>
                </c:pt>
                <c:pt idx="17897">
                  <c:v>22069663.922749002</c:v>
                </c:pt>
                <c:pt idx="17898">
                  <c:v>22056122.843534999</c:v>
                </c:pt>
                <c:pt idx="17899">
                  <c:v>22042579.684333</c:v>
                </c:pt>
                <c:pt idx="17900">
                  <c:v>22029034.445232995</c:v>
                </c:pt>
                <c:pt idx="17901">
                  <c:v>22015487.126324009</c:v>
                </c:pt>
                <c:pt idx="17902">
                  <c:v>22001937.727694996</c:v>
                </c:pt>
                <c:pt idx="17903">
                  <c:v>21988386.249434996</c:v>
                </c:pt>
                <c:pt idx="17904">
                  <c:v>21974832.691631995</c:v>
                </c:pt>
                <c:pt idx="17905">
                  <c:v>21961277.054372001</c:v>
                </c:pt>
                <c:pt idx="17906">
                  <c:v>21947719.337744001</c:v>
                </c:pt>
                <c:pt idx="17907">
                  <c:v>21934159.541831996</c:v>
                </c:pt>
                <c:pt idx="17908">
                  <c:v>21920597.666723005</c:v>
                </c:pt>
                <c:pt idx="17909">
                  <c:v>21907033.712501001</c:v>
                </c:pt>
                <c:pt idx="17910">
                  <c:v>21893467.679251</c:v>
                </c:pt>
                <c:pt idx="17911">
                  <c:v>21879899.567056</c:v>
                </c:pt>
                <c:pt idx="17912">
                  <c:v>21866329.376001</c:v>
                </c:pt>
                <c:pt idx="17913">
                  <c:v>21852757.106167004</c:v>
                </c:pt>
                <c:pt idx="17914">
                  <c:v>21839182.757637996</c:v>
                </c:pt>
                <c:pt idx="17915">
                  <c:v>21825606.330492999</c:v>
                </c:pt>
                <c:pt idx="17916">
                  <c:v>21812027.824814998</c:v>
                </c:pt>
                <c:pt idx="17917">
                  <c:v>21798447.240683995</c:v>
                </c:pt>
                <c:pt idx="17918">
                  <c:v>21784864.578180004</c:v>
                </c:pt>
                <c:pt idx="17919">
                  <c:v>21771279.837382004</c:v>
                </c:pt>
                <c:pt idx="17920">
                  <c:v>21757693.018368002</c:v>
                </c:pt>
                <c:pt idx="17921">
                  <c:v>21744104.121217996</c:v>
                </c:pt>
                <c:pt idx="17922">
                  <c:v>21730513.146008</c:v>
                </c:pt>
                <c:pt idx="17923">
                  <c:v>21716920.092815995</c:v>
                </c:pt>
                <c:pt idx="17924">
                  <c:v>21703324.961718991</c:v>
                </c:pt>
                <c:pt idx="17925">
                  <c:v>21689727.752792001</c:v>
                </c:pt>
                <c:pt idx="17926">
                  <c:v>21676128.466109999</c:v>
                </c:pt>
                <c:pt idx="17927">
                  <c:v>21662527.101748995</c:v>
                </c:pt>
                <c:pt idx="17928">
                  <c:v>21648923.659784004</c:v>
                </c:pt>
                <c:pt idx="17929">
                  <c:v>21635318.140287001</c:v>
                </c:pt>
                <c:pt idx="17930">
                  <c:v>21621710.543331996</c:v>
                </c:pt>
                <c:pt idx="17931">
                  <c:v>21608100.868990999</c:v>
                </c:pt>
                <c:pt idx="17932">
                  <c:v>21594489.117338005</c:v>
                </c:pt>
                <c:pt idx="17933">
                  <c:v>21580875.288442995</c:v>
                </c:pt>
                <c:pt idx="17934">
                  <c:v>21567259.382377997</c:v>
                </c:pt>
                <c:pt idx="17935">
                  <c:v>21553641.399211995</c:v>
                </c:pt>
                <c:pt idx="17936">
                  <c:v>21540021.339017</c:v>
                </c:pt>
                <c:pt idx="17937">
                  <c:v>21526399.201861996</c:v>
                </c:pt>
                <c:pt idx="17938">
                  <c:v>21512774.987814993</c:v>
                </c:pt>
                <c:pt idx="17939">
                  <c:v>21499148.696945</c:v>
                </c:pt>
                <c:pt idx="17940">
                  <c:v>21485520.329319</c:v>
                </c:pt>
                <c:pt idx="17941">
                  <c:v>21471889.885005996</c:v>
                </c:pt>
                <c:pt idx="17942">
                  <c:v>21458257.364071995</c:v>
                </c:pt>
                <c:pt idx="17943">
                  <c:v>21444622.766582999</c:v>
                </c:pt>
                <c:pt idx="17944">
                  <c:v>21430986.092604998</c:v>
                </c:pt>
                <c:pt idx="17945">
                  <c:v>21417347.342204001</c:v>
                </c:pt>
                <c:pt idx="17946">
                  <c:v>21403706.515442997</c:v>
                </c:pt>
                <c:pt idx="17947">
                  <c:v>21390063.612388004</c:v>
                </c:pt>
                <c:pt idx="17948">
                  <c:v>21376418.633101001</c:v>
                </c:pt>
                <c:pt idx="17949">
                  <c:v>21362771.577645995</c:v>
                </c:pt>
                <c:pt idx="17950">
                  <c:v>21349122.446086001</c:v>
                </c:pt>
                <c:pt idx="17951">
                  <c:v>21335471.238483001</c:v>
                </c:pt>
                <c:pt idx="17952">
                  <c:v>21321817.954898994</c:v>
                </c:pt>
                <c:pt idx="17953">
                  <c:v>21308162.595392998</c:v>
                </c:pt>
                <c:pt idx="17954">
                  <c:v>21294505.160027999</c:v>
                </c:pt>
                <c:pt idx="17955">
                  <c:v>21280845.648862999</c:v>
                </c:pt>
                <c:pt idx="17956">
                  <c:v>21267184.061957996</c:v>
                </c:pt>
                <c:pt idx="17957">
                  <c:v>21253520.399372</c:v>
                </c:pt>
                <c:pt idx="17958">
                  <c:v>21239854.661164001</c:v>
                </c:pt>
                <c:pt idx="17959">
                  <c:v>21226186.84739</c:v>
                </c:pt>
                <c:pt idx="17960">
                  <c:v>21212516.958110001</c:v>
                </c:pt>
                <c:pt idx="17961">
                  <c:v>21198844.993380997</c:v>
                </c:pt>
                <c:pt idx="17962">
                  <c:v>21185170.953256998</c:v>
                </c:pt>
                <c:pt idx="17963">
                  <c:v>21171494.837797001</c:v>
                </c:pt>
                <c:pt idx="17964">
                  <c:v>21157816.647055</c:v>
                </c:pt>
                <c:pt idx="17965">
                  <c:v>21144136.381086998</c:v>
                </c:pt>
                <c:pt idx="17966">
                  <c:v>21130454.039946999</c:v>
                </c:pt>
                <c:pt idx="17967">
                  <c:v>21116769.623689</c:v>
                </c:pt>
                <c:pt idx="17968">
                  <c:v>21103083.132367004</c:v>
                </c:pt>
                <c:pt idx="17969">
                  <c:v>21089394.566034</c:v>
                </c:pt>
                <c:pt idx="17970">
                  <c:v>21075703.924741995</c:v>
                </c:pt>
                <c:pt idx="17971">
                  <c:v>21062011.208544999</c:v>
                </c:pt>
                <c:pt idx="17972">
                  <c:v>21048316.417492997</c:v>
                </c:pt>
                <c:pt idx="17973">
                  <c:v>21034619.551636998</c:v>
                </c:pt>
                <c:pt idx="17974">
                  <c:v>21020920.611030001</c:v>
                </c:pt>
                <c:pt idx="17975">
                  <c:v>21007219.595718995</c:v>
                </c:pt>
                <c:pt idx="17976">
                  <c:v>20993516.505757</c:v>
                </c:pt>
                <c:pt idx="17977">
                  <c:v>20979811.341190998</c:v>
                </c:pt>
                <c:pt idx="17978">
                  <c:v>20966104.102070998</c:v>
                </c:pt>
                <c:pt idx="17979">
                  <c:v>20952394.788444996</c:v>
                </c:pt>
                <c:pt idx="17980">
                  <c:v>20938683.400359999</c:v>
                </c:pt>
                <c:pt idx="17981">
                  <c:v>20924969.937864996</c:v>
                </c:pt>
                <c:pt idx="17982">
                  <c:v>20911254.401005995</c:v>
                </c:pt>
                <c:pt idx="17983">
                  <c:v>20897536.789829995</c:v>
                </c:pt>
                <c:pt idx="17984">
                  <c:v>20883817.104383003</c:v>
                </c:pt>
                <c:pt idx="17985">
                  <c:v>20870095.34471</c:v>
                </c:pt>
                <c:pt idx="17986">
                  <c:v>20856371.510857001</c:v>
                </c:pt>
                <c:pt idx="17987">
                  <c:v>20842645.602867998</c:v>
                </c:pt>
                <c:pt idx="17988">
                  <c:v>20828917.620787002</c:v>
                </c:pt>
                <c:pt idx="17989">
                  <c:v>20815187.564657997</c:v>
                </c:pt>
                <c:pt idx="17990">
                  <c:v>20801455.434525006</c:v>
                </c:pt>
                <c:pt idx="17991">
                  <c:v>20787721.23043</c:v>
                </c:pt>
                <c:pt idx="17992">
                  <c:v>20773984.952415995</c:v>
                </c:pt>
                <c:pt idx="17993">
                  <c:v>20760246.600524005</c:v>
                </c:pt>
                <c:pt idx="17994">
                  <c:v>20746506.174796004</c:v>
                </c:pt>
                <c:pt idx="17995">
                  <c:v>20732763.675272997</c:v>
                </c:pt>
                <c:pt idx="17996">
                  <c:v>20719019.101996001</c:v>
                </c:pt>
                <c:pt idx="17997">
                  <c:v>20705272.455004998</c:v>
                </c:pt>
                <c:pt idx="17998">
                  <c:v>20691523.734340001</c:v>
                </c:pt>
                <c:pt idx="17999">
                  <c:v>20677772.940039996</c:v>
                </c:pt>
                <c:pt idx="18000">
                  <c:v>20664020.072143</c:v>
                </c:pt>
                <c:pt idx="18001">
                  <c:v>20650265.130688999</c:v>
                </c:pt>
                <c:pt idx="18002">
                  <c:v>20636508.115713999</c:v>
                </c:pt>
                <c:pt idx="18003">
                  <c:v>20622749.027257998</c:v>
                </c:pt>
                <c:pt idx="18004">
                  <c:v>20608987.865357</c:v>
                </c:pt>
                <c:pt idx="18005">
                  <c:v>20595224.630047001</c:v>
                </c:pt>
                <c:pt idx="18006">
                  <c:v>20581459.321364999</c:v>
                </c:pt>
                <c:pt idx="18007">
                  <c:v>20567691.939346999</c:v>
                </c:pt>
                <c:pt idx="18008">
                  <c:v>20553922.484027997</c:v>
                </c:pt>
                <c:pt idx="18009">
                  <c:v>20540150.955443997</c:v>
                </c:pt>
                <c:pt idx="18010">
                  <c:v>20526377.353627998</c:v>
                </c:pt>
                <c:pt idx="18011">
                  <c:v>20512601.678615</c:v>
                </c:pt>
                <c:pt idx="18012">
                  <c:v>20498823.930438995</c:v>
                </c:pt>
                <c:pt idx="18013">
                  <c:v>20485044.109133001</c:v>
                </c:pt>
                <c:pt idx="18014">
                  <c:v>20471262.214730002</c:v>
                </c:pt>
                <c:pt idx="18015">
                  <c:v>20457478.247262996</c:v>
                </c:pt>
                <c:pt idx="18016">
                  <c:v>20443692.206764001</c:v>
                </c:pt>
                <c:pt idx="18017">
                  <c:v>20429904.093263995</c:v>
                </c:pt>
                <c:pt idx="18018">
                  <c:v>20416113.906794</c:v>
                </c:pt>
                <c:pt idx="18019">
                  <c:v>20402321.647387005</c:v>
                </c:pt>
                <c:pt idx="18020">
                  <c:v>20388527.315071002</c:v>
                </c:pt>
                <c:pt idx="18021">
                  <c:v>20374730.909877993</c:v>
                </c:pt>
                <c:pt idx="18022">
                  <c:v>20360932.431836002</c:v>
                </c:pt>
                <c:pt idx="18023">
                  <c:v>20347131.880975995</c:v>
                </c:pt>
                <c:pt idx="18024">
                  <c:v>20333329.257327005</c:v>
                </c:pt>
                <c:pt idx="18025">
                  <c:v>20319524.560914997</c:v>
                </c:pt>
                <c:pt idx="18026">
                  <c:v>20305717.791770995</c:v>
                </c:pt>
                <c:pt idx="18027">
                  <c:v>20291908.949921995</c:v>
                </c:pt>
                <c:pt idx="18028">
                  <c:v>20278098.035394005</c:v>
                </c:pt>
                <c:pt idx="18029">
                  <c:v>20264285.048215002</c:v>
                </c:pt>
                <c:pt idx="18030">
                  <c:v>20250469.988411997</c:v>
                </c:pt>
                <c:pt idx="18031">
                  <c:v>20236652.856011</c:v>
                </c:pt>
                <c:pt idx="18032">
                  <c:v>20222833.651037</c:v>
                </c:pt>
                <c:pt idx="18033">
                  <c:v>20209012.373516001</c:v>
                </c:pt>
                <c:pt idx="18034">
                  <c:v>20195189.023473997</c:v>
                </c:pt>
                <c:pt idx="18035">
                  <c:v>20181363.600933999</c:v>
                </c:pt>
                <c:pt idx="18036">
                  <c:v>20167536.105921</c:v>
                </c:pt>
                <c:pt idx="18037">
                  <c:v>20153706.538460001</c:v>
                </c:pt>
                <c:pt idx="18038">
                  <c:v>20139874.898573</c:v>
                </c:pt>
                <c:pt idx="18039">
                  <c:v>20126041.186283998</c:v>
                </c:pt>
                <c:pt idx="18040">
                  <c:v>20112205.401615996</c:v>
                </c:pt>
                <c:pt idx="18041">
                  <c:v>20098367.544590998</c:v>
                </c:pt>
                <c:pt idx="18042">
                  <c:v>20084527.615231998</c:v>
                </c:pt>
                <c:pt idx="18043">
                  <c:v>20070685.613560002</c:v>
                </c:pt>
                <c:pt idx="18044">
                  <c:v>20056841.539595999</c:v>
                </c:pt>
                <c:pt idx="18045">
                  <c:v>20042995.393362999</c:v>
                </c:pt>
                <c:pt idx="18046">
                  <c:v>20029147.174879</c:v>
                </c:pt>
                <c:pt idx="18047">
                  <c:v>20015296.884167001</c:v>
                </c:pt>
                <c:pt idx="18048">
                  <c:v>20001444.521244995</c:v>
                </c:pt>
                <c:pt idx="18049">
                  <c:v>19987590.086134005</c:v>
                </c:pt>
                <c:pt idx="18050">
                  <c:v>19973733.578852005</c:v>
                </c:pt>
                <c:pt idx="18051">
                  <c:v>19959874.999419995</c:v>
                </c:pt>
                <c:pt idx="18052">
                  <c:v>19946014.347854</c:v>
                </c:pt>
                <c:pt idx="18053">
                  <c:v>19932151.624175001</c:v>
                </c:pt>
                <c:pt idx="18054">
                  <c:v>19918286.828398</c:v>
                </c:pt>
                <c:pt idx="18055">
                  <c:v>19904419.960543998</c:v>
                </c:pt>
                <c:pt idx="18056">
                  <c:v>19890551.020626999</c:v>
                </c:pt>
                <c:pt idx="18057">
                  <c:v>19876680.008667</c:v>
                </c:pt>
                <c:pt idx="18058">
                  <c:v>19862806.924677998</c:v>
                </c:pt>
                <c:pt idx="18059">
                  <c:v>19848931.768677995</c:v>
                </c:pt>
                <c:pt idx="18060">
                  <c:v>19835054.540681995</c:v>
                </c:pt>
                <c:pt idx="18061">
                  <c:v>19821175.240706</c:v>
                </c:pt>
                <c:pt idx="18062">
                  <c:v>19807293.868765</c:v>
                </c:pt>
                <c:pt idx="18063">
                  <c:v>19793410.424874995</c:v>
                </c:pt>
                <c:pt idx="18064">
                  <c:v>19779524.909048997</c:v>
                </c:pt>
                <c:pt idx="18065">
                  <c:v>19765637.321302999</c:v>
                </c:pt>
                <c:pt idx="18066">
                  <c:v>19751747.661649995</c:v>
                </c:pt>
                <c:pt idx="18067">
                  <c:v>19737855.930105001</c:v>
                </c:pt>
                <c:pt idx="18068">
                  <c:v>19723962.126680005</c:v>
                </c:pt>
                <c:pt idx="18069">
                  <c:v>19710066.251387998</c:v>
                </c:pt>
                <c:pt idx="18070">
                  <c:v>19696168.304242998</c:v>
                </c:pt>
                <c:pt idx="18071">
                  <c:v>19682268.285256997</c:v>
                </c:pt>
                <c:pt idx="18072">
                  <c:v>19668366.194442</c:v>
                </c:pt>
                <c:pt idx="18073">
                  <c:v>19654462.031810995</c:v>
                </c:pt>
                <c:pt idx="18074">
                  <c:v>19640555.797372997</c:v>
                </c:pt>
                <c:pt idx="18075">
                  <c:v>19626647.491141997</c:v>
                </c:pt>
                <c:pt idx="18076">
                  <c:v>19612737.113128003</c:v>
                </c:pt>
                <c:pt idx="18077">
                  <c:v>19598824.663340997</c:v>
                </c:pt>
                <c:pt idx="18078">
                  <c:v>19584910.141792998</c:v>
                </c:pt>
                <c:pt idx="18079">
                  <c:v>19570993.548492</c:v>
                </c:pt>
                <c:pt idx="18080">
                  <c:v>19557074.883449998</c:v>
                </c:pt>
                <c:pt idx="18081">
                  <c:v>19543154.146675002</c:v>
                </c:pt>
                <c:pt idx="18082">
                  <c:v>19529231.338177003</c:v>
                </c:pt>
                <c:pt idx="18083">
                  <c:v>19515306.457966</c:v>
                </c:pt>
                <c:pt idx="18084">
                  <c:v>19501379.506047998</c:v>
                </c:pt>
                <c:pt idx="18085">
                  <c:v>19487450.482433997</c:v>
                </c:pt>
                <c:pt idx="18086">
                  <c:v>19473519.387131002</c:v>
                </c:pt>
                <c:pt idx="18087">
                  <c:v>19459586.220146999</c:v>
                </c:pt>
                <c:pt idx="18088">
                  <c:v>19445650.981489994</c:v>
                </c:pt>
                <c:pt idx="18089">
                  <c:v>19431713.671168</c:v>
                </c:pt>
                <c:pt idx="18090">
                  <c:v>19417774.289186001</c:v>
                </c:pt>
                <c:pt idx="18091">
                  <c:v>19403832.835552003</c:v>
                </c:pt>
                <c:pt idx="18092">
                  <c:v>19389889.310272999</c:v>
                </c:pt>
                <c:pt idx="18093">
                  <c:v>19375943.713355001</c:v>
                </c:pt>
                <c:pt idx="18094">
                  <c:v>19361996.044803996</c:v>
                </c:pt>
                <c:pt idx="18095">
                  <c:v>19348046.304625999</c:v>
                </c:pt>
                <c:pt idx="18096">
                  <c:v>19334094.492824998</c:v>
                </c:pt>
                <c:pt idx="18097">
                  <c:v>19320140.609409001</c:v>
                </c:pt>
                <c:pt idx="18098">
                  <c:v>19306184.654381003</c:v>
                </c:pt>
                <c:pt idx="18099">
                  <c:v>19292226.627746999</c:v>
                </c:pt>
                <c:pt idx="18100">
                  <c:v>19278266.529510997</c:v>
                </c:pt>
                <c:pt idx="18101">
                  <c:v>19264304.359677002</c:v>
                </c:pt>
                <c:pt idx="18102">
                  <c:v>19250340.118248999</c:v>
                </c:pt>
                <c:pt idx="18103">
                  <c:v>19236373.805230998</c:v>
                </c:pt>
                <c:pt idx="18104">
                  <c:v>19222405.420627996</c:v>
                </c:pt>
                <c:pt idx="18105">
                  <c:v>19208434.964440994</c:v>
                </c:pt>
                <c:pt idx="18106">
                  <c:v>19194462.436674997</c:v>
                </c:pt>
                <c:pt idx="18107">
                  <c:v>19180487.837331999</c:v>
                </c:pt>
                <c:pt idx="18108">
                  <c:v>19166511.166414998</c:v>
                </c:pt>
                <c:pt idx="18109">
                  <c:v>19152532.423926</c:v>
                </c:pt>
                <c:pt idx="18110">
                  <c:v>19138551.609867997</c:v>
                </c:pt>
                <c:pt idx="18111">
                  <c:v>19124568.724242002</c:v>
                </c:pt>
                <c:pt idx="18112">
                  <c:v>19110583.767050996</c:v>
                </c:pt>
                <c:pt idx="18113">
                  <c:v>19096596.738295</c:v>
                </c:pt>
                <c:pt idx="18114">
                  <c:v>19082607.637977</c:v>
                </c:pt>
                <c:pt idx="18115">
                  <c:v>19068616.466096997</c:v>
                </c:pt>
                <c:pt idx="18116">
                  <c:v>19054623.222656</c:v>
                </c:pt>
                <c:pt idx="18117">
                  <c:v>19040627.907655995</c:v>
                </c:pt>
                <c:pt idx="18118">
                  <c:v>19026630.521095995</c:v>
                </c:pt>
                <c:pt idx="18119">
                  <c:v>19012631.062976997</c:v>
                </c:pt>
                <c:pt idx="18120">
                  <c:v>18998629.533298995</c:v>
                </c:pt>
                <c:pt idx="18121">
                  <c:v>18984625.932061002</c:v>
                </c:pt>
                <c:pt idx="18122">
                  <c:v>18970620.259264998</c:v>
                </c:pt>
                <c:pt idx="18123">
                  <c:v>18956612.514908999</c:v>
                </c:pt>
                <c:pt idx="18124">
                  <c:v>18942602.698991999</c:v>
                </c:pt>
                <c:pt idx="18125">
                  <c:v>18928590.811514001</c:v>
                </c:pt>
                <c:pt idx="18126">
                  <c:v>18914576.852472998</c:v>
                </c:pt>
                <c:pt idx="18127">
                  <c:v>18900560.821868997</c:v>
                </c:pt>
                <c:pt idx="18128">
                  <c:v>18886542.719700001</c:v>
                </c:pt>
                <c:pt idx="18129">
                  <c:v>18872522.545964997</c:v>
                </c:pt>
                <c:pt idx="18130">
                  <c:v>18858500.300660998</c:v>
                </c:pt>
                <c:pt idx="18131">
                  <c:v>18844475.983786996</c:v>
                </c:pt>
                <c:pt idx="18132">
                  <c:v>18830449.595339999</c:v>
                </c:pt>
                <c:pt idx="18133">
                  <c:v>18816421.135318998</c:v>
                </c:pt>
                <c:pt idx="18134">
                  <c:v>18802390.603721</c:v>
                </c:pt>
                <c:pt idx="18135">
                  <c:v>18788358.000542998</c:v>
                </c:pt>
                <c:pt idx="18136">
                  <c:v>18774323.325782999</c:v>
                </c:pt>
                <c:pt idx="18137">
                  <c:v>18760286.579436999</c:v>
                </c:pt>
                <c:pt idx="18138">
                  <c:v>18746247.761501998</c:v>
                </c:pt>
                <c:pt idx="18139">
                  <c:v>18732206.871975996</c:v>
                </c:pt>
                <c:pt idx="18140">
                  <c:v>18718163.910854999</c:v>
                </c:pt>
                <c:pt idx="18141">
                  <c:v>18704118.878135003</c:v>
                </c:pt>
                <c:pt idx="18142">
                  <c:v>18690071.773812998</c:v>
                </c:pt>
                <c:pt idx="18143">
                  <c:v>18676022.597883996</c:v>
                </c:pt>
                <c:pt idx="18144">
                  <c:v>18661971.350345001</c:v>
                </c:pt>
                <c:pt idx="18145">
                  <c:v>18647918.031190999</c:v>
                </c:pt>
                <c:pt idx="18146">
                  <c:v>18633862.640418995</c:v>
                </c:pt>
                <c:pt idx="18147">
                  <c:v>18619805.178024005</c:v>
                </c:pt>
                <c:pt idx="18148">
                  <c:v>18605745.644001</c:v>
                </c:pt>
                <c:pt idx="18149">
                  <c:v>18591684.038345005</c:v>
                </c:pt>
                <c:pt idx="18150">
                  <c:v>18577620.361051995</c:v>
                </c:pt>
                <c:pt idx="18151">
                  <c:v>18563554.612118002</c:v>
                </c:pt>
                <c:pt idx="18152">
                  <c:v>18549486.791536</c:v>
                </c:pt>
                <c:pt idx="18153">
                  <c:v>18535416.899301998</c:v>
                </c:pt>
                <c:pt idx="18154">
                  <c:v>18521344.935408995</c:v>
                </c:pt>
                <c:pt idx="18155">
                  <c:v>18507270.899854001</c:v>
                </c:pt>
                <c:pt idx="18156">
                  <c:v>18493194.792630997</c:v>
                </c:pt>
                <c:pt idx="18157">
                  <c:v>18479116.613731999</c:v>
                </c:pt>
                <c:pt idx="18158">
                  <c:v>18465036.363154005</c:v>
                </c:pt>
                <c:pt idx="18159">
                  <c:v>18450954.040889997</c:v>
                </c:pt>
                <c:pt idx="18160">
                  <c:v>18436869.646933999</c:v>
                </c:pt>
                <c:pt idx="18161">
                  <c:v>18422783.181279995</c:v>
                </c:pt>
                <c:pt idx="18162">
                  <c:v>18408694.643920999</c:v>
                </c:pt>
                <c:pt idx="18163">
                  <c:v>18394604.034853</c:v>
                </c:pt>
                <c:pt idx="18164">
                  <c:v>18380511.354067001</c:v>
                </c:pt>
                <c:pt idx="18165">
                  <c:v>18366416.601558</c:v>
                </c:pt>
                <c:pt idx="18166">
                  <c:v>18352319.777318995</c:v>
                </c:pt>
                <c:pt idx="18167">
                  <c:v>18338220.881344002</c:v>
                </c:pt>
                <c:pt idx="18168">
                  <c:v>18324119.913624998</c:v>
                </c:pt>
                <c:pt idx="18169">
                  <c:v>18310016.874156002</c:v>
                </c:pt>
                <c:pt idx="18170">
                  <c:v>18295911.762930997</c:v>
                </c:pt>
                <c:pt idx="18171">
                  <c:v>18281804.579940997</c:v>
                </c:pt>
                <c:pt idx="18172">
                  <c:v>18267695.325181</c:v>
                </c:pt>
                <c:pt idx="18173">
                  <c:v>18253583.998641998</c:v>
                </c:pt>
                <c:pt idx="18174">
                  <c:v>18239470.600318</c:v>
                </c:pt>
                <c:pt idx="18175">
                  <c:v>18225355.130201999</c:v>
                </c:pt>
                <c:pt idx="18176">
                  <c:v>18211237.588284999</c:v>
                </c:pt>
                <c:pt idx="18177">
                  <c:v>18197117.974562</c:v>
                </c:pt>
                <c:pt idx="18178">
                  <c:v>18182996.289023995</c:v>
                </c:pt>
                <c:pt idx="18179">
                  <c:v>18168872.531663995</c:v>
                </c:pt>
                <c:pt idx="18180">
                  <c:v>18154746.702474002</c:v>
                </c:pt>
                <c:pt idx="18181">
                  <c:v>18140618.801446997</c:v>
                </c:pt>
                <c:pt idx="18182">
                  <c:v>18126488.828575</c:v>
                </c:pt>
                <c:pt idx="18183">
                  <c:v>18112356.783849992</c:v>
                </c:pt>
                <c:pt idx="18184">
                  <c:v>18098222.667265002</c:v>
                </c:pt>
                <c:pt idx="18185">
                  <c:v>18084086.478812002</c:v>
                </c:pt>
                <c:pt idx="18186">
                  <c:v>18069948.218483001</c:v>
                </c:pt>
                <c:pt idx="18187">
                  <c:v>18055807.886270002</c:v>
                </c:pt>
                <c:pt idx="18188">
                  <c:v>18041665.482164998</c:v>
                </c:pt>
                <c:pt idx="18189">
                  <c:v>18027521.006161001</c:v>
                </c:pt>
                <c:pt idx="18190">
                  <c:v>18013374.458248995</c:v>
                </c:pt>
                <c:pt idx="18191">
                  <c:v>17999225.838422004</c:v>
                </c:pt>
                <c:pt idx="18192">
                  <c:v>17985075.146671996</c:v>
                </c:pt>
                <c:pt idx="18193">
                  <c:v>17970922.382989999</c:v>
                </c:pt>
                <c:pt idx="18194">
                  <c:v>17956767.547367997</c:v>
                </c:pt>
                <c:pt idx="18195">
                  <c:v>17942610.639798999</c:v>
                </c:pt>
                <c:pt idx="18196">
                  <c:v>17928451.660274997</c:v>
                </c:pt>
                <c:pt idx="18197">
                  <c:v>17914290.608786009</c:v>
                </c:pt>
                <c:pt idx="18198">
                  <c:v>17900127.485327002</c:v>
                </c:pt>
                <c:pt idx="18199">
                  <c:v>17885962.289886996</c:v>
                </c:pt>
                <c:pt idx="18200">
                  <c:v>17871795.022459999</c:v>
                </c:pt>
                <c:pt idx="18201">
                  <c:v>17857625.683037002</c:v>
                </c:pt>
                <c:pt idx="18202">
                  <c:v>17843454.271609996</c:v>
                </c:pt>
                <c:pt idx="18203">
                  <c:v>17829280.788170997</c:v>
                </c:pt>
                <c:pt idx="18204">
                  <c:v>17815105.232712001</c:v>
                </c:pt>
                <c:pt idx="18205">
                  <c:v>17800927.605225001</c:v>
                </c:pt>
                <c:pt idx="18206">
                  <c:v>17786747.905701995</c:v>
                </c:pt>
                <c:pt idx="18207">
                  <c:v>17772566.134135004</c:v>
                </c:pt>
                <c:pt idx="18208">
                  <c:v>17758382.290516999</c:v>
                </c:pt>
                <c:pt idx="18209">
                  <c:v>17744196.374837998</c:v>
                </c:pt>
                <c:pt idx="18210">
                  <c:v>17730008.387092002</c:v>
                </c:pt>
                <c:pt idx="18211">
                  <c:v>17715818.327270996</c:v>
                </c:pt>
                <c:pt idx="18212">
                  <c:v>17701626.195365001</c:v>
                </c:pt>
                <c:pt idx="18213">
                  <c:v>17687431.991369002</c:v>
                </c:pt>
                <c:pt idx="18214">
                  <c:v>17673235.715273995</c:v>
                </c:pt>
                <c:pt idx="18215">
                  <c:v>17659037.367071997</c:v>
                </c:pt>
                <c:pt idx="18216">
                  <c:v>17644836.946756005</c:v>
                </c:pt>
                <c:pt idx="18217">
                  <c:v>17630634.454317</c:v>
                </c:pt>
                <c:pt idx="18218">
                  <c:v>17616429.889749002</c:v>
                </c:pt>
                <c:pt idx="18219">
                  <c:v>17602223.253044996</c:v>
                </c:pt>
                <c:pt idx="18220">
                  <c:v>17588014.544195</c:v>
                </c:pt>
                <c:pt idx="18221">
                  <c:v>17573803.763193995</c:v>
                </c:pt>
                <c:pt idx="18222">
                  <c:v>17559590.910032999</c:v>
                </c:pt>
                <c:pt idx="18223">
                  <c:v>17545375.984705996</c:v>
                </c:pt>
                <c:pt idx="18224">
                  <c:v>17531158.987205997</c:v>
                </c:pt>
                <c:pt idx="18225">
                  <c:v>17516939.917523999</c:v>
                </c:pt>
                <c:pt idx="18226">
                  <c:v>17502718.775654998</c:v>
                </c:pt>
                <c:pt idx="18227">
                  <c:v>17488495.561590996</c:v>
                </c:pt>
                <c:pt idx="18228">
                  <c:v>17474270.275325</c:v>
                </c:pt>
                <c:pt idx="18229">
                  <c:v>17460042.916850001</c:v>
                </c:pt>
                <c:pt idx="18230">
                  <c:v>17445813.486160997</c:v>
                </c:pt>
                <c:pt idx="18231">
                  <c:v>17431581.983248994</c:v>
                </c:pt>
                <c:pt idx="18232">
                  <c:v>17417348.408109006</c:v>
                </c:pt>
                <c:pt idx="18233">
                  <c:v>17403112.760733996</c:v>
                </c:pt>
                <c:pt idx="18234">
                  <c:v>17388875.041117996</c:v>
                </c:pt>
                <c:pt idx="18235">
                  <c:v>17374635.249253996</c:v>
                </c:pt>
                <c:pt idx="18236">
                  <c:v>17360393.385136999</c:v>
                </c:pt>
                <c:pt idx="18237">
                  <c:v>17346149.448759999</c:v>
                </c:pt>
                <c:pt idx="18238">
                  <c:v>17331903.440117996</c:v>
                </c:pt>
                <c:pt idx="18239">
                  <c:v>17317655.359204005</c:v>
                </c:pt>
                <c:pt idx="18240">
                  <c:v>17303405.206014</c:v>
                </c:pt>
                <c:pt idx="18241">
                  <c:v>17289152.980540995</c:v>
                </c:pt>
                <c:pt idx="18242">
                  <c:v>17274898.682778995</c:v>
                </c:pt>
                <c:pt idx="18243">
                  <c:v>17260642.312725004</c:v>
                </c:pt>
                <c:pt idx="18244">
                  <c:v>17246383.870372001</c:v>
                </c:pt>
                <c:pt idx="18245">
                  <c:v>17232123.355714999</c:v>
                </c:pt>
                <c:pt idx="18246">
                  <c:v>17217860.768750001</c:v>
                </c:pt>
                <c:pt idx="18247">
                  <c:v>17203596.109471995</c:v>
                </c:pt>
                <c:pt idx="18248">
                  <c:v>17189329.377875995</c:v>
                </c:pt>
                <c:pt idx="18249">
                  <c:v>17175060.573957998</c:v>
                </c:pt>
                <c:pt idx="18250">
                  <c:v>17160789.697712999</c:v>
                </c:pt>
                <c:pt idx="18251">
                  <c:v>17146516.749136999</c:v>
                </c:pt>
                <c:pt idx="18252">
                  <c:v>17132241.728225999</c:v>
                </c:pt>
                <c:pt idx="18253">
                  <c:v>17117964.634976003</c:v>
                </c:pt>
                <c:pt idx="18254">
                  <c:v>17103685.469384</c:v>
                </c:pt>
                <c:pt idx="18255">
                  <c:v>17089404.231446002</c:v>
                </c:pt>
                <c:pt idx="18256">
                  <c:v>17075120.921157997</c:v>
                </c:pt>
                <c:pt idx="18257">
                  <c:v>17060835.538518</c:v>
                </c:pt>
                <c:pt idx="18258">
                  <c:v>17046548.083521996</c:v>
                </c:pt>
                <c:pt idx="18259">
                  <c:v>17032258.556168001</c:v>
                </c:pt>
                <c:pt idx="18260">
                  <c:v>17017966.956452999</c:v>
                </c:pt>
                <c:pt idx="18261">
                  <c:v>17003673.284372997</c:v>
                </c:pt>
                <c:pt idx="18262">
                  <c:v>16989377.539928</c:v>
                </c:pt>
                <c:pt idx="18263">
                  <c:v>16975079.723114997</c:v>
                </c:pt>
                <c:pt idx="18264">
                  <c:v>16960779.833932001</c:v>
                </c:pt>
                <c:pt idx="18265">
                  <c:v>16946477.872377001</c:v>
                </c:pt>
                <c:pt idx="18266">
                  <c:v>16932173.838449001</c:v>
                </c:pt>
                <c:pt idx="18267">
                  <c:v>16917867.732145999</c:v>
                </c:pt>
                <c:pt idx="18268">
                  <c:v>16903559.553467996</c:v>
                </c:pt>
                <c:pt idx="18269">
                  <c:v>16889249.302413002</c:v>
                </c:pt>
                <c:pt idx="18270">
                  <c:v>16874936.978980999</c:v>
                </c:pt>
                <c:pt idx="18271">
                  <c:v>16860622.583170995</c:v>
                </c:pt>
                <c:pt idx="18272">
                  <c:v>16846306.114983004</c:v>
                </c:pt>
                <c:pt idx="18273">
                  <c:v>16831987.574416999</c:v>
                </c:pt>
                <c:pt idx="18274">
                  <c:v>16817666.961472992</c:v>
                </c:pt>
                <c:pt idx="18275">
                  <c:v>16803344.276152004</c:v>
                </c:pt>
                <c:pt idx="18276">
                  <c:v>16789019.518454004</c:v>
                </c:pt>
                <c:pt idx="18277">
                  <c:v>16774692.688380998</c:v>
                </c:pt>
                <c:pt idx="18278">
                  <c:v>16760363.785932999</c:v>
                </c:pt>
                <c:pt idx="18279">
                  <c:v>16746032.811110999</c:v>
                </c:pt>
                <c:pt idx="18280">
                  <c:v>16731699.763917999</c:v>
                </c:pt>
                <c:pt idx="18281">
                  <c:v>16717364.644355001</c:v>
                </c:pt>
                <c:pt idx="18282">
                  <c:v>16703027.452424997</c:v>
                </c:pt>
                <c:pt idx="18283">
                  <c:v>16688688.188128999</c:v>
                </c:pt>
                <c:pt idx="18284">
                  <c:v>16674346.851470999</c:v>
                </c:pt>
                <c:pt idx="18285">
                  <c:v>16660003.442453003</c:v>
                </c:pt>
                <c:pt idx="18286">
                  <c:v>16645657.961079001</c:v>
                </c:pt>
                <c:pt idx="18287">
                  <c:v>16631310.407352</c:v>
                </c:pt>
                <c:pt idx="18288">
                  <c:v>16616960.781274999</c:v>
                </c:pt>
                <c:pt idx="18289">
                  <c:v>16602609.082854003</c:v>
                </c:pt>
                <c:pt idx="18290">
                  <c:v>16588255.312091</c:v>
                </c:pt>
                <c:pt idx="18291">
                  <c:v>16573899.468992</c:v>
                </c:pt>
                <c:pt idx="18292">
                  <c:v>16559541.553562</c:v>
                </c:pt>
                <c:pt idx="18293">
                  <c:v>16545181.565806001</c:v>
                </c:pt>
                <c:pt idx="18294">
                  <c:v>16530819.505728003</c:v>
                </c:pt>
                <c:pt idx="18295">
                  <c:v>16516455.373336</c:v>
                </c:pt>
                <c:pt idx="18296">
                  <c:v>16502089.168635</c:v>
                </c:pt>
                <c:pt idx="18297">
                  <c:v>16487720.891631002</c:v>
                </c:pt>
                <c:pt idx="18298">
                  <c:v>16473350.542331001</c:v>
                </c:pt>
                <c:pt idx="18299">
                  <c:v>16458978.120742003</c:v>
                </c:pt>
                <c:pt idx="18300">
                  <c:v>16444603.626871997</c:v>
                </c:pt>
                <c:pt idx="18301">
                  <c:v>16430227.060727</c:v>
                </c:pt>
                <c:pt idx="18302">
                  <c:v>16415848.422317</c:v>
                </c:pt>
                <c:pt idx="18303">
                  <c:v>16401467.711649003</c:v>
                </c:pt>
                <c:pt idx="18304">
                  <c:v>16387084.928732</c:v>
                </c:pt>
                <c:pt idx="18305">
                  <c:v>16372700.073574997</c:v>
                </c:pt>
                <c:pt idx="18306">
                  <c:v>16358313.146186998</c:v>
                </c:pt>
                <c:pt idx="18307">
                  <c:v>16343924.146577999</c:v>
                </c:pt>
                <c:pt idx="18308">
                  <c:v>16329533.074757002</c:v>
                </c:pt>
                <c:pt idx="18309">
                  <c:v>16315139.930736</c:v>
                </c:pt>
                <c:pt idx="18310">
                  <c:v>16300744.714524996</c:v>
                </c:pt>
                <c:pt idx="18311">
                  <c:v>16286347.426134998</c:v>
                </c:pt>
                <c:pt idx="18312">
                  <c:v>16271948.065577</c:v>
                </c:pt>
                <c:pt idx="18313">
                  <c:v>16257546.632863</c:v>
                </c:pt>
                <c:pt idx="18314">
                  <c:v>16243143.128004998</c:v>
                </c:pt>
                <c:pt idx="18315">
                  <c:v>16228737.551015999</c:v>
                </c:pt>
                <c:pt idx="18316">
                  <c:v>16214329.901908999</c:v>
                </c:pt>
                <c:pt idx="18317">
                  <c:v>16199920.180697</c:v>
                </c:pt>
                <c:pt idx="18318">
                  <c:v>16185508.387393</c:v>
                </c:pt>
                <c:pt idx="18319">
                  <c:v>16171094.522012999</c:v>
                </c:pt>
                <c:pt idx="18320">
                  <c:v>16156678.584569</c:v>
                </c:pt>
                <c:pt idx="18321">
                  <c:v>16142260.575076999</c:v>
                </c:pt>
                <c:pt idx="18322">
                  <c:v>16127840.493553001</c:v>
                </c:pt>
                <c:pt idx="18323">
                  <c:v>16113418.340011002</c:v>
                </c:pt>
                <c:pt idx="18324">
                  <c:v>16098994.114468997</c:v>
                </c:pt>
                <c:pt idx="18325">
                  <c:v>16084567.816941002</c:v>
                </c:pt>
                <c:pt idx="18326">
                  <c:v>16070139.447446998</c:v>
                </c:pt>
                <c:pt idx="18327">
                  <c:v>16055709.006000997</c:v>
                </c:pt>
                <c:pt idx="18328">
                  <c:v>16041276.492622999</c:v>
                </c:pt>
                <c:pt idx="18329">
                  <c:v>16026841.907330997</c:v>
                </c:pt>
                <c:pt idx="18330">
                  <c:v>16012405.250142002</c:v>
                </c:pt>
                <c:pt idx="18331">
                  <c:v>15997966.521075998</c:v>
                </c:pt>
                <c:pt idx="18332">
                  <c:v>15983525.720153</c:v>
                </c:pt>
                <c:pt idx="18333">
                  <c:v>15969082.847392999</c:v>
                </c:pt>
                <c:pt idx="18334">
                  <c:v>15954637.902814999</c:v>
                </c:pt>
                <c:pt idx="18335">
                  <c:v>15940190.88644</c:v>
                </c:pt>
                <c:pt idx="18336">
                  <c:v>15925741.798290998</c:v>
                </c:pt>
                <c:pt idx="18337">
                  <c:v>15911290.638387999</c:v>
                </c:pt>
                <c:pt idx="18338">
                  <c:v>15896837.406753002</c:v>
                </c:pt>
                <c:pt idx="18339">
                  <c:v>15882382.10341</c:v>
                </c:pt>
                <c:pt idx="18340">
                  <c:v>15867924.728380999</c:v>
                </c:pt>
                <c:pt idx="18341">
                  <c:v>15853465.28169</c:v>
                </c:pt>
                <c:pt idx="18342">
                  <c:v>15839003.763361</c:v>
                </c:pt>
                <c:pt idx="18343">
                  <c:v>15824540.173419002</c:v>
                </c:pt>
                <c:pt idx="18344">
                  <c:v>15810074.511887999</c:v>
                </c:pt>
                <c:pt idx="18345">
                  <c:v>15795606.778793998</c:v>
                </c:pt>
                <c:pt idx="18346">
                  <c:v>15781136.974163001</c:v>
                </c:pt>
                <c:pt idx="18347">
                  <c:v>15766665.098022001</c:v>
                </c:pt>
                <c:pt idx="18348">
                  <c:v>15752191.150397997</c:v>
                </c:pt>
                <c:pt idx="18349">
                  <c:v>15737715.131317001</c:v>
                </c:pt>
                <c:pt idx="18350">
                  <c:v>15723237.040809</c:v>
                </c:pt>
                <c:pt idx="18351">
                  <c:v>15708756.878901999</c:v>
                </c:pt>
                <c:pt idx="18352">
                  <c:v>15694274.645624001</c:v>
                </c:pt>
                <c:pt idx="18353">
                  <c:v>15679790.341006</c:v>
                </c:pt>
                <c:pt idx="18354">
                  <c:v>15665303.965077002</c:v>
                </c:pt>
                <c:pt idx="18355">
                  <c:v>15650815.517867997</c:v>
                </c:pt>
                <c:pt idx="18356">
                  <c:v>15636324.99941</c:v>
                </c:pt>
                <c:pt idx="18357">
                  <c:v>15621832.409736</c:v>
                </c:pt>
                <c:pt idx="18358">
                  <c:v>15607337.748876998</c:v>
                </c:pt>
                <c:pt idx="18359">
                  <c:v>15592841.016865999</c:v>
                </c:pt>
                <c:pt idx="18360">
                  <c:v>15578342.213736</c:v>
                </c:pt>
                <c:pt idx="18361">
                  <c:v>15563841.339521999</c:v>
                </c:pt>
                <c:pt idx="18362">
                  <c:v>15549338.394257002</c:v>
                </c:pt>
                <c:pt idx="18363">
                  <c:v>15534833.377978003</c:v>
                </c:pt>
                <c:pt idx="18364">
                  <c:v>15520326.290719002</c:v>
                </c:pt>
                <c:pt idx="18365">
                  <c:v>15505817.132517001</c:v>
                </c:pt>
                <c:pt idx="18366">
                  <c:v>15491305.903409</c:v>
                </c:pt>
                <c:pt idx="18367">
                  <c:v>15476792.603430998</c:v>
                </c:pt>
                <c:pt idx="18368">
                  <c:v>15462277.232621998</c:v>
                </c:pt>
                <c:pt idx="18369">
                  <c:v>15447759.791021001</c:v>
                </c:pt>
                <c:pt idx="18370">
                  <c:v>15433240.278666001</c:v>
                </c:pt>
                <c:pt idx="18371">
                  <c:v>15418718.695596999</c:v>
                </c:pt>
                <c:pt idx="18372">
                  <c:v>15404195.041855</c:v>
                </c:pt>
                <c:pt idx="18373">
                  <c:v>15389669.31748</c:v>
                </c:pt>
                <c:pt idx="18374">
                  <c:v>15375141.522515001</c:v>
                </c:pt>
                <c:pt idx="18375">
                  <c:v>15360611.657</c:v>
                </c:pt>
                <c:pt idx="18376">
                  <c:v>15346079.72098</c:v>
                </c:pt>
                <c:pt idx="18377">
                  <c:v>15331545.714497998</c:v>
                </c:pt>
                <c:pt idx="18378">
                  <c:v>15317009.637595996</c:v>
                </c:pt>
                <c:pt idx="18379">
                  <c:v>15302471.490320997</c:v>
                </c:pt>
                <c:pt idx="18380">
                  <c:v>15287931.272717999</c:v>
                </c:pt>
                <c:pt idx="18381">
                  <c:v>15273388.984832002</c:v>
                </c:pt>
                <c:pt idx="18382">
                  <c:v>15258844.626711</c:v>
                </c:pt>
                <c:pt idx="18383">
                  <c:v>15244298.198400998</c:v>
                </c:pt>
                <c:pt idx="18384">
                  <c:v>15229749.69995</c:v>
                </c:pt>
                <c:pt idx="18385">
                  <c:v>15215199.131406998</c:v>
                </c:pt>
                <c:pt idx="18386">
                  <c:v>15200646.492822003</c:v>
                </c:pt>
                <c:pt idx="18387">
                  <c:v>15186091.784244001</c:v>
                </c:pt>
                <c:pt idx="18388">
                  <c:v>15171535.005723001</c:v>
                </c:pt>
                <c:pt idx="18389">
                  <c:v>15156976.157312</c:v>
                </c:pt>
                <c:pt idx="18390">
                  <c:v>15142415.239061998</c:v>
                </c:pt>
                <c:pt idx="18391">
                  <c:v>15127852.251026001</c:v>
                </c:pt>
                <c:pt idx="18392">
                  <c:v>15113287.193256</c:v>
                </c:pt>
                <c:pt idx="18393">
                  <c:v>15098720.065808002</c:v>
                </c:pt>
                <c:pt idx="18394">
                  <c:v>15084150.868736999</c:v>
                </c:pt>
                <c:pt idx="18395">
                  <c:v>15069579.602096001</c:v>
                </c:pt>
                <c:pt idx="18396">
                  <c:v>15055006.265943002</c:v>
                </c:pt>
                <c:pt idx="18397">
                  <c:v>15040430.860335</c:v>
                </c:pt>
                <c:pt idx="18398">
                  <c:v>15025853.385329003</c:v>
                </c:pt>
                <c:pt idx="18399">
                  <c:v>15011273.840983002</c:v>
                </c:pt>
                <c:pt idx="18400">
                  <c:v>14996692.227357998</c:v>
                </c:pt>
                <c:pt idx="18401">
                  <c:v>14982108.544511</c:v>
                </c:pt>
                <c:pt idx="18402">
                  <c:v>14967522.792504998</c:v>
                </c:pt>
                <c:pt idx="18403">
                  <c:v>14952934.9714</c:v>
                </c:pt>
                <c:pt idx="18404">
                  <c:v>14938345.081258999</c:v>
                </c:pt>
                <c:pt idx="18405">
                  <c:v>14923753.122144001</c:v>
                </c:pt>
                <c:pt idx="18406">
                  <c:v>14909159.094118999</c:v>
                </c:pt>
                <c:pt idx="18407">
                  <c:v>14894562.997246997</c:v>
                </c:pt>
                <c:pt idx="18408">
                  <c:v>14879964.831595998</c:v>
                </c:pt>
                <c:pt idx="18409">
                  <c:v>14865364.597228998</c:v>
                </c:pt>
                <c:pt idx="18410">
                  <c:v>14850762.294214997</c:v>
                </c:pt>
                <c:pt idx="18411">
                  <c:v>14836157.922619002</c:v>
                </c:pt>
                <c:pt idx="18412">
                  <c:v>14821551.482511999</c:v>
                </c:pt>
                <c:pt idx="18413">
                  <c:v>14806942.973960999</c:v>
                </c:pt>
                <c:pt idx="18414">
                  <c:v>14792332.397035997</c:v>
                </c:pt>
                <c:pt idx="18415">
                  <c:v>14777719.751808999</c:v>
                </c:pt>
                <c:pt idx="18416">
                  <c:v>14763105.038349997</c:v>
                </c:pt>
                <c:pt idx="18417">
                  <c:v>14748488.256733</c:v>
                </c:pt>
                <c:pt idx="18418">
                  <c:v>14733869.407028997</c:v>
                </c:pt>
                <c:pt idx="18419">
                  <c:v>14719248.489313003</c:v>
                </c:pt>
                <c:pt idx="18420">
                  <c:v>14704625.503659004</c:v>
                </c:pt>
                <c:pt idx="18421">
                  <c:v>14690000.450144</c:v>
                </c:pt>
                <c:pt idx="18422">
                  <c:v>14675373.328844</c:v>
                </c:pt>
                <c:pt idx="18423">
                  <c:v>14660744.139834998</c:v>
                </c:pt>
                <c:pt idx="18424">
                  <c:v>14646112.883197</c:v>
                </c:pt>
                <c:pt idx="18425">
                  <c:v>14631479.559007</c:v>
                </c:pt>
                <c:pt idx="18426">
                  <c:v>14616844.167346001</c:v>
                </c:pt>
                <c:pt idx="18427">
                  <c:v>14602206.708294999</c:v>
                </c:pt>
                <c:pt idx="18428">
                  <c:v>14587567.181934001</c:v>
                </c:pt>
                <c:pt idx="18429">
                  <c:v>14572925.588346997</c:v>
                </c:pt>
                <c:pt idx="18430">
                  <c:v>14558281.927617</c:v>
                </c:pt>
                <c:pt idx="18431">
                  <c:v>14543636.199828001</c:v>
                </c:pt>
                <c:pt idx="18432">
                  <c:v>14528988.405065</c:v>
                </c:pt>
                <c:pt idx="18433">
                  <c:v>14514338.543413999</c:v>
                </c:pt>
                <c:pt idx="18434">
                  <c:v>14499686.614962</c:v>
                </c:pt>
                <c:pt idx="18435">
                  <c:v>14485032.619797001</c:v>
                </c:pt>
                <c:pt idx="18436">
                  <c:v>14470376.558007</c:v>
                </c:pt>
                <c:pt idx="18437">
                  <c:v>14455718.429682001</c:v>
                </c:pt>
                <c:pt idx="18438">
                  <c:v>14441058.234913003</c:v>
                </c:pt>
                <c:pt idx="18439">
                  <c:v>14426395.973791001</c:v>
                </c:pt>
                <c:pt idx="18440">
                  <c:v>14411731.646407995</c:v>
                </c:pt>
                <c:pt idx="18441">
                  <c:v>14397065.252858002</c:v>
                </c:pt>
                <c:pt idx="18442">
                  <c:v>14382396.793234998</c:v>
                </c:pt>
                <c:pt idx="18443">
                  <c:v>14367726.267634001</c:v>
                </c:pt>
                <c:pt idx="18444">
                  <c:v>14353053.676152</c:v>
                </c:pt>
                <c:pt idx="18445">
                  <c:v>14338379.018886</c:v>
                </c:pt>
                <c:pt idx="18446">
                  <c:v>14323702.295933003</c:v>
                </c:pt>
                <c:pt idx="18447">
                  <c:v>14309023.507391999</c:v>
                </c:pt>
                <c:pt idx="18448">
                  <c:v>14294342.653364997</c:v>
                </c:pt>
                <c:pt idx="18449">
                  <c:v>14279659.733951</c:v>
                </c:pt>
                <c:pt idx="18450">
                  <c:v>14264974.749252997</c:v>
                </c:pt>
                <c:pt idx="18451">
                  <c:v>14250287.699373998</c:v>
                </c:pt>
                <c:pt idx="18452">
                  <c:v>14235598.584418003</c:v>
                </c:pt>
                <c:pt idx="18453">
                  <c:v>14220907.404488999</c:v>
                </c:pt>
                <c:pt idx="18454">
                  <c:v>14206214.159694998</c:v>
                </c:pt>
                <c:pt idx="18455">
                  <c:v>14191518.850141002</c:v>
                </c:pt>
                <c:pt idx="18456">
                  <c:v>14176821.475935999</c:v>
                </c:pt>
                <c:pt idx="18457">
                  <c:v>14162122.037187997</c:v>
                </c:pt>
                <c:pt idx="18458">
                  <c:v>14147420.534009</c:v>
                </c:pt>
                <c:pt idx="18459">
                  <c:v>14132716.966508998</c:v>
                </c:pt>
                <c:pt idx="18460">
                  <c:v>14118011.334799999</c:v>
                </c:pt>
                <c:pt idx="18461">
                  <c:v>14103303.638994996</c:v>
                </c:pt>
                <c:pt idx="18462">
                  <c:v>14088593.879209002</c:v>
                </c:pt>
                <c:pt idx="18463">
                  <c:v>14073882.055557001</c:v>
                </c:pt>
                <c:pt idx="18464">
                  <c:v>14059168.168156</c:v>
                </c:pt>
                <c:pt idx="18465">
                  <c:v>14044452.217121998</c:v>
                </c:pt>
                <c:pt idx="18466">
                  <c:v>14029734.202574998</c:v>
                </c:pt>
                <c:pt idx="18467">
                  <c:v>14015014.124632999</c:v>
                </c:pt>
                <c:pt idx="18468">
                  <c:v>14000291.983418003</c:v>
                </c:pt>
                <c:pt idx="18469">
                  <c:v>13985567.779052</c:v>
                </c:pt>
                <c:pt idx="18470">
                  <c:v>13970841.511655999</c:v>
                </c:pt>
                <c:pt idx="18471">
                  <c:v>13956113.181356</c:v>
                </c:pt>
                <c:pt idx="18472">
                  <c:v>13941382.788275998</c:v>
                </c:pt>
                <c:pt idx="18473">
                  <c:v>13926650.332543002</c:v>
                </c:pt>
                <c:pt idx="18474">
                  <c:v>13911915.814283002</c:v>
                </c:pt>
                <c:pt idx="18475">
                  <c:v>13897179.233624998</c:v>
                </c:pt>
                <c:pt idx="18476">
                  <c:v>13882440.590700002</c:v>
                </c:pt>
                <c:pt idx="18477">
                  <c:v>13867699.885636002</c:v>
                </c:pt>
                <c:pt idx="18478">
                  <c:v>13852957.118566995</c:v>
                </c:pt>
                <c:pt idx="18479">
                  <c:v>13838212.289625999</c:v>
                </c:pt>
                <c:pt idx="18480">
                  <c:v>13823465.398945</c:v>
                </c:pt>
                <c:pt idx="18481">
                  <c:v>13808716.446661998</c:v>
                </c:pt>
                <c:pt idx="18482">
                  <c:v>13793965.432910999</c:v>
                </c:pt>
                <c:pt idx="18483">
                  <c:v>13779212.357832002</c:v>
                </c:pt>
                <c:pt idx="18484">
                  <c:v>13764457.221561998</c:v>
                </c:pt>
                <c:pt idx="18485">
                  <c:v>13749700.024242003</c:v>
                </c:pt>
                <c:pt idx="18486">
                  <c:v>13734940.766013</c:v>
                </c:pt>
                <c:pt idx="18487">
                  <c:v>13720179.447016997</c:v>
                </c:pt>
                <c:pt idx="18488">
                  <c:v>13705416.067398001</c:v>
                </c:pt>
                <c:pt idx="18489">
                  <c:v>13690650.627299998</c:v>
                </c:pt>
                <c:pt idx="18490">
                  <c:v>13675883.126870001</c:v>
                </c:pt>
                <c:pt idx="18491">
                  <c:v>13661113.566256</c:v>
                </c:pt>
                <c:pt idx="18492">
                  <c:v>13646341.945604</c:v>
                </c:pt>
                <c:pt idx="18493">
                  <c:v>13631568.265066</c:v>
                </c:pt>
                <c:pt idx="18494">
                  <c:v>13616792.524791</c:v>
                </c:pt>
                <c:pt idx="18495">
                  <c:v>13602014.724933</c:v>
                </c:pt>
                <c:pt idx="18496">
                  <c:v>13587234.865645004</c:v>
                </c:pt>
                <c:pt idx="18497">
                  <c:v>13572452.947079998</c:v>
                </c:pt>
                <c:pt idx="18498">
                  <c:v>13557668.969396001</c:v>
                </c:pt>
                <c:pt idx="18499">
                  <c:v>13542882.932750002</c:v>
                </c:pt>
                <c:pt idx="18500">
                  <c:v>13528094.837298999</c:v>
                </c:pt>
                <c:pt idx="18501">
                  <c:v>13513304.683204001</c:v>
                </c:pt>
                <c:pt idx="18502">
                  <c:v>13498512.470626</c:v>
                </c:pt>
                <c:pt idx="18503">
                  <c:v>13483718.199727001</c:v>
                </c:pt>
                <c:pt idx="18504">
                  <c:v>13468921.870671002</c:v>
                </c:pt>
                <c:pt idx="18505">
                  <c:v>13454123.483622001</c:v>
                </c:pt>
                <c:pt idx="18506">
                  <c:v>13439323.038748</c:v>
                </c:pt>
                <c:pt idx="18507">
                  <c:v>13424520.536214998</c:v>
                </c:pt>
                <c:pt idx="18508">
                  <c:v>13409715.976193</c:v>
                </c:pt>
                <c:pt idx="18509">
                  <c:v>13394909.358851004</c:v>
                </c:pt>
                <c:pt idx="18510">
                  <c:v>13380100.684362</c:v>
                </c:pt>
                <c:pt idx="18511">
                  <c:v>13365289.952897999</c:v>
                </c:pt>
                <c:pt idx="18512">
                  <c:v>13350477.164634002</c:v>
                </c:pt>
                <c:pt idx="18513">
                  <c:v>13335662.319744</c:v>
                </c:pt>
                <c:pt idx="18514">
                  <c:v>13320845.418408001</c:v>
                </c:pt>
                <c:pt idx="18515">
                  <c:v>13306026.460801002</c:v>
                </c:pt>
                <c:pt idx="18516">
                  <c:v>13291205.447104998</c:v>
                </c:pt>
                <c:pt idx="18517">
                  <c:v>13276382.377501</c:v>
                </c:pt>
                <c:pt idx="18518">
                  <c:v>13261557.25217</c:v>
                </c:pt>
                <c:pt idx="18519">
                  <c:v>13246730.071296997</c:v>
                </c:pt>
                <c:pt idx="18520">
                  <c:v>13231900.835068</c:v>
                </c:pt>
                <c:pt idx="18521">
                  <c:v>13217069.543668</c:v>
                </c:pt>
                <c:pt idx="18522">
                  <c:v>13202236.197287001</c:v>
                </c:pt>
                <c:pt idx="18523">
                  <c:v>13187400.796112997</c:v>
                </c:pt>
                <c:pt idx="18524">
                  <c:v>13172563.340337997</c:v>
                </c:pt>
                <c:pt idx="18525">
                  <c:v>13157723.830154</c:v>
                </c:pt>
                <c:pt idx="18526">
                  <c:v>13142882.265755001</c:v>
                </c:pt>
                <c:pt idx="18527">
                  <c:v>13128038.647336999</c:v>
                </c:pt>
                <c:pt idx="18528">
                  <c:v>13113192.975095</c:v>
                </c:pt>
                <c:pt idx="18529">
                  <c:v>13098345.249228999</c:v>
                </c:pt>
                <c:pt idx="18530">
                  <c:v>13083495.469938003</c:v>
                </c:pt>
                <c:pt idx="18531">
                  <c:v>13068643.637422996</c:v>
                </c:pt>
                <c:pt idx="18532">
                  <c:v>13053789.751886999</c:v>
                </c:pt>
                <c:pt idx="18533">
                  <c:v>13038933.813534001</c:v>
                </c:pt>
                <c:pt idx="18534">
                  <c:v>13024075.82257</c:v>
                </c:pt>
                <c:pt idx="18535">
                  <c:v>13009215.779201001</c:v>
                </c:pt>
                <c:pt idx="18536">
                  <c:v>12994353.683638003</c:v>
                </c:pt>
                <c:pt idx="18537">
                  <c:v>12979489.536087997</c:v>
                </c:pt>
                <c:pt idx="18538">
                  <c:v>12964623.336766001</c:v>
                </c:pt>
                <c:pt idx="18539">
                  <c:v>12949755.085883005</c:v>
                </c:pt>
                <c:pt idx="18540">
                  <c:v>12934884.783655003</c:v>
                </c:pt>
                <c:pt idx="18541">
                  <c:v>12920012.430296998</c:v>
                </c:pt>
                <c:pt idx="18542">
                  <c:v>12905138.026027998</c:v>
                </c:pt>
                <c:pt idx="18543">
                  <c:v>12890261.571067</c:v>
                </c:pt>
                <c:pt idx="18544">
                  <c:v>12875383.065636002</c:v>
                </c:pt>
                <c:pt idx="18545">
                  <c:v>12860502.509956</c:v>
                </c:pt>
                <c:pt idx="18546">
                  <c:v>12845619.904252002</c:v>
                </c:pt>
                <c:pt idx="18547">
                  <c:v>12830735.248748997</c:v>
                </c:pt>
                <c:pt idx="18548">
                  <c:v>12815848.543676</c:v>
                </c:pt>
                <c:pt idx="18549">
                  <c:v>12800959.789259998</c:v>
                </c:pt>
                <c:pt idx="18550">
                  <c:v>12786068.985732002</c:v>
                </c:pt>
                <c:pt idx="18551">
                  <c:v>12771176.133325998</c:v>
                </c:pt>
                <c:pt idx="18552">
                  <c:v>12756281.232272997</c:v>
                </c:pt>
                <c:pt idx="18553">
                  <c:v>12741384.282810003</c:v>
                </c:pt>
                <c:pt idx="18554">
                  <c:v>12726485.285173999</c:v>
                </c:pt>
                <c:pt idx="18555">
                  <c:v>12711584.239603998</c:v>
                </c:pt>
                <c:pt idx="18556">
                  <c:v>12696681.146338996</c:v>
                </c:pt>
                <c:pt idx="18557">
                  <c:v>12681776.005622001</c:v>
                </c:pt>
                <c:pt idx="18558">
                  <c:v>12666868.817697</c:v>
                </c:pt>
                <c:pt idx="18559">
                  <c:v>12651959.582807999</c:v>
                </c:pt>
                <c:pt idx="18560">
                  <c:v>12637048.301202999</c:v>
                </c:pt>
                <c:pt idx="18561">
                  <c:v>12622134.973130999</c:v>
                </c:pt>
                <c:pt idx="18562">
                  <c:v>12607219.598841</c:v>
                </c:pt>
                <c:pt idx="18563">
                  <c:v>12592302.178587001</c:v>
                </c:pt>
                <c:pt idx="18564">
                  <c:v>12577382.712622</c:v>
                </c:pt>
                <c:pt idx="18565">
                  <c:v>12562461.201199997</c:v>
                </c:pt>
                <c:pt idx="18566">
                  <c:v>12547537.644580998</c:v>
                </c:pt>
                <c:pt idx="18567">
                  <c:v>12532612.043021997</c:v>
                </c:pt>
                <c:pt idx="18568">
                  <c:v>12517684.396784</c:v>
                </c:pt>
                <c:pt idx="18569">
                  <c:v>12502754.706129998</c:v>
                </c:pt>
                <c:pt idx="18570">
                  <c:v>12487822.971324001</c:v>
                </c:pt>
                <c:pt idx="18571">
                  <c:v>12472889.192632999</c:v>
                </c:pt>
                <c:pt idx="18572">
                  <c:v>12457953.370322</c:v>
                </c:pt>
                <c:pt idx="18573">
                  <c:v>12443015.504663002</c:v>
                </c:pt>
                <c:pt idx="18574">
                  <c:v>12428075.595927</c:v>
                </c:pt>
                <c:pt idx="18575">
                  <c:v>12413133.644386997</c:v>
                </c:pt>
                <c:pt idx="18576">
                  <c:v>12398189.650317</c:v>
                </c:pt>
                <c:pt idx="18577">
                  <c:v>12383243.613993999</c:v>
                </c:pt>
                <c:pt idx="18578">
                  <c:v>12368295.535697</c:v>
                </c:pt>
                <c:pt idx="18579">
                  <c:v>12353345.415707001</c:v>
                </c:pt>
                <c:pt idx="18580">
                  <c:v>12338393.254304998</c:v>
                </c:pt>
                <c:pt idx="18581">
                  <c:v>12323439.051774999</c:v>
                </c:pt>
                <c:pt idx="18582">
                  <c:v>12308482.808403999</c:v>
                </c:pt>
                <c:pt idx="18583">
                  <c:v>12293524.524478</c:v>
                </c:pt>
                <c:pt idx="18584">
                  <c:v>12278564.200289</c:v>
                </c:pt>
                <c:pt idx="18585">
                  <c:v>12263601.836125998</c:v>
                </c:pt>
                <c:pt idx="18586">
                  <c:v>12248637.432283999</c:v>
                </c:pt>
                <c:pt idx="18587">
                  <c:v>12233670.989057003</c:v>
                </c:pt>
                <c:pt idx="18588">
                  <c:v>12218702.506743003</c:v>
                </c:pt>
                <c:pt idx="18589">
                  <c:v>12203731.985641005</c:v>
                </c:pt>
                <c:pt idx="18590">
                  <c:v>12188759.426051</c:v>
                </c:pt>
                <c:pt idx="18591">
                  <c:v>12173784.828276997</c:v>
                </c:pt>
                <c:pt idx="18592">
                  <c:v>12158808.192624001</c:v>
                </c:pt>
                <c:pt idx="18593">
                  <c:v>12143829.519396998</c:v>
                </c:pt>
                <c:pt idx="18594">
                  <c:v>12128848.808906</c:v>
                </c:pt>
                <c:pt idx="18595">
                  <c:v>12113866.061461</c:v>
                </c:pt>
                <c:pt idx="18596">
                  <c:v>12098881.277374998</c:v>
                </c:pt>
                <c:pt idx="18597">
                  <c:v>12083894.456962002</c:v>
                </c:pt>
                <c:pt idx="18598">
                  <c:v>12068905.600539001</c:v>
                </c:pt>
                <c:pt idx="18599">
                  <c:v>12053914.708423996</c:v>
                </c:pt>
                <c:pt idx="18600">
                  <c:v>12038921.780937998</c:v>
                </c:pt>
                <c:pt idx="18601">
                  <c:v>12023926.818403</c:v>
                </c:pt>
                <c:pt idx="18602">
                  <c:v>12008929.821142999</c:v>
                </c:pt>
                <c:pt idx="18603">
                  <c:v>11993930.789485998</c:v>
                </c:pt>
                <c:pt idx="18604">
                  <c:v>11978929.723758999</c:v>
                </c:pt>
                <c:pt idx="18605">
                  <c:v>11963926.624293</c:v>
                </c:pt>
                <c:pt idx="18606">
                  <c:v>11948921.491420997</c:v>
                </c:pt>
                <c:pt idx="18607">
                  <c:v>11933914.325477</c:v>
                </c:pt>
                <c:pt idx="18608">
                  <c:v>11918905.126797998</c:v>
                </c:pt>
                <c:pt idx="18609">
                  <c:v>11903893.895723002</c:v>
                </c:pt>
                <c:pt idx="18610">
                  <c:v>11888880.632592998</c:v>
                </c:pt>
                <c:pt idx="18611">
                  <c:v>11873865.337750003</c:v>
                </c:pt>
                <c:pt idx="18612">
                  <c:v>11858848.011538997</c:v>
                </c:pt>
                <c:pt idx="18613">
                  <c:v>11843828.654308002</c:v>
                </c:pt>
                <c:pt idx="18614">
                  <c:v>11828807.266404996</c:v>
                </c:pt>
                <c:pt idx="18615">
                  <c:v>11813783.848182</c:v>
                </c:pt>
                <c:pt idx="18616">
                  <c:v>11798758.399993002</c:v>
                </c:pt>
                <c:pt idx="18617">
                  <c:v>11783730.922193</c:v>
                </c:pt>
                <c:pt idx="18618">
                  <c:v>11768701.415139003</c:v>
                </c:pt>
                <c:pt idx="18619">
                  <c:v>11753669.879192</c:v>
                </c:pt>
                <c:pt idx="18620">
                  <c:v>11738636.314713001</c:v>
                </c:pt>
                <c:pt idx="18621">
                  <c:v>11723600.722066998</c:v>
                </c:pt>
                <c:pt idx="18622">
                  <c:v>11708563.10162</c:v>
                </c:pt>
                <c:pt idx="18623">
                  <c:v>11693523.453741001</c:v>
                </c:pt>
                <c:pt idx="18624">
                  <c:v>11678481.7788</c:v>
                </c:pt>
                <c:pt idx="18625">
                  <c:v>11663438.077169998</c:v>
                </c:pt>
                <c:pt idx="18626">
                  <c:v>11648392.349226998</c:v>
                </c:pt>
                <c:pt idx="18627">
                  <c:v>11633344.595347</c:v>
                </c:pt>
                <c:pt idx="18628">
                  <c:v>11618294.815910002</c:v>
                </c:pt>
                <c:pt idx="18629">
                  <c:v>11603243.011298997</c:v>
                </c:pt>
                <c:pt idx="18630">
                  <c:v>11588189.181896998</c:v>
                </c:pt>
                <c:pt idx="18631">
                  <c:v>11573133.328090997</c:v>
                </c:pt>
                <c:pt idx="18632">
                  <c:v>11558075.450268</c:v>
                </c:pt>
                <c:pt idx="18633">
                  <c:v>11543015.548820999</c:v>
                </c:pt>
                <c:pt idx="18634">
                  <c:v>11527953.624142</c:v>
                </c:pt>
                <c:pt idx="18635">
                  <c:v>11512889.676626001</c:v>
                </c:pt>
                <c:pt idx="18636">
                  <c:v>11497823.706672</c:v>
                </c:pt>
                <c:pt idx="18637">
                  <c:v>11482755.714679003</c:v>
                </c:pt>
                <c:pt idx="18638">
                  <c:v>11467685.70105</c:v>
                </c:pt>
                <c:pt idx="18639">
                  <c:v>11452613.666189</c:v>
                </c:pt>
                <c:pt idx="18640">
                  <c:v>11437539.610503998</c:v>
                </c:pt>
                <c:pt idx="18641">
                  <c:v>11422463.534403</c:v>
                </c:pt>
                <c:pt idx="18642">
                  <c:v>11407385.438298998</c:v>
                </c:pt>
                <c:pt idx="18643">
                  <c:v>11392305.322605999</c:v>
                </c:pt>
                <c:pt idx="18644">
                  <c:v>11377223.187739</c:v>
                </c:pt>
                <c:pt idx="18645">
                  <c:v>11362139.034119003</c:v>
                </c:pt>
                <c:pt idx="18646">
                  <c:v>11347052.862166002</c:v>
                </c:pt>
                <c:pt idx="18647">
                  <c:v>11331964.672303</c:v>
                </c:pt>
                <c:pt idx="18648">
                  <c:v>11316874.464958005</c:v>
                </c:pt>
                <c:pt idx="18649">
                  <c:v>11301782.240557998</c:v>
                </c:pt>
                <c:pt idx="18650">
                  <c:v>11286687.999533998</c:v>
                </c:pt>
                <c:pt idx="18651">
                  <c:v>11271591.742319001</c:v>
                </c:pt>
                <c:pt idx="18652">
                  <c:v>11256493.469350003</c:v>
                </c:pt>
                <c:pt idx="18653">
                  <c:v>11241393.181065001</c:v>
                </c:pt>
                <c:pt idx="18654">
                  <c:v>11226290.877904</c:v>
                </c:pt>
                <c:pt idx="18655">
                  <c:v>11211186.560310002</c:v>
                </c:pt>
                <c:pt idx="18656">
                  <c:v>11196080.228728998</c:v>
                </c:pt>
                <c:pt idx="18657">
                  <c:v>11180971.883610005</c:v>
                </c:pt>
                <c:pt idx="18658">
                  <c:v>11165861.525402</c:v>
                </c:pt>
                <c:pt idx="18659">
                  <c:v>11150749.15456</c:v>
                </c:pt>
                <c:pt idx="18660">
                  <c:v>11135634.771539001</c:v>
                </c:pt>
                <c:pt idx="18661">
                  <c:v>11120518.376797</c:v>
                </c:pt>
                <c:pt idx="18662">
                  <c:v>11105399.970794</c:v>
                </c:pt>
                <c:pt idx="18663">
                  <c:v>11090279.553995</c:v>
                </c:pt>
                <c:pt idx="18664">
                  <c:v>11075157.126864998</c:v>
                </c:pt>
                <c:pt idx="18665">
                  <c:v>11060032.689873002</c:v>
                </c:pt>
                <c:pt idx="18666">
                  <c:v>11044906.243488997</c:v>
                </c:pt>
                <c:pt idx="18667">
                  <c:v>11029777.788187997</c:v>
                </c:pt>
                <c:pt idx="18668">
                  <c:v>11014647.324445</c:v>
                </c:pt>
                <c:pt idx="18669">
                  <c:v>10999514.852740001</c:v>
                </c:pt>
                <c:pt idx="18670">
                  <c:v>10984380.373554002</c:v>
                </c:pt>
                <c:pt idx="18671">
                  <c:v>10969243.887371</c:v>
                </c:pt>
                <c:pt idx="18672">
                  <c:v>10954105.394677002</c:v>
                </c:pt>
                <c:pt idx="18673">
                  <c:v>10938964.895963002</c:v>
                </c:pt>
                <c:pt idx="18674">
                  <c:v>10923822.391720003</c:v>
                </c:pt>
                <c:pt idx="18675">
                  <c:v>10908677.882443001</c:v>
                </c:pt>
                <c:pt idx="18676">
                  <c:v>10893531.368629999</c:v>
                </c:pt>
                <c:pt idx="18677">
                  <c:v>10878382.850781001</c:v>
                </c:pt>
                <c:pt idx="18678">
                  <c:v>10863232.329398001</c:v>
                </c:pt>
                <c:pt idx="18679">
                  <c:v>10848079.804987002</c:v>
                </c:pt>
                <c:pt idx="18680">
                  <c:v>10832925.278055998</c:v>
                </c:pt>
                <c:pt idx="18681">
                  <c:v>10817768.749115998</c:v>
                </c:pt>
                <c:pt idx="18682">
                  <c:v>10802610.218682</c:v>
                </c:pt>
                <c:pt idx="18683">
                  <c:v>10787449.687268998</c:v>
                </c:pt>
                <c:pt idx="18684">
                  <c:v>10772287.155397</c:v>
                </c:pt>
                <c:pt idx="18685">
                  <c:v>10757122.623587998</c:v>
                </c:pt>
                <c:pt idx="18686">
                  <c:v>10741956.092367001</c:v>
                </c:pt>
                <c:pt idx="18687">
                  <c:v>10726787.56226</c:v>
                </c:pt>
                <c:pt idx="18688">
                  <c:v>10711617.0338</c:v>
                </c:pt>
                <c:pt idx="18689">
                  <c:v>10696444.507518997</c:v>
                </c:pt>
                <c:pt idx="18690">
                  <c:v>10681269.983952004</c:v>
                </c:pt>
                <c:pt idx="18691">
                  <c:v>10666093.463640004</c:v>
                </c:pt>
                <c:pt idx="18692">
                  <c:v>10650914.947122999</c:v>
                </c:pt>
                <c:pt idx="18693">
                  <c:v>10635734.434947003</c:v>
                </c:pt>
                <c:pt idx="18694">
                  <c:v>10620551.927657999</c:v>
                </c:pt>
                <c:pt idx="18695">
                  <c:v>10605367.425807999</c:v>
                </c:pt>
                <c:pt idx="18696">
                  <c:v>10590180.929949</c:v>
                </c:pt>
                <c:pt idx="18697">
                  <c:v>10574992.440638</c:v>
                </c:pt>
                <c:pt idx="18698">
                  <c:v>10559801.958433</c:v>
                </c:pt>
                <c:pt idx="18699">
                  <c:v>10544609.483897002</c:v>
                </c:pt>
                <c:pt idx="18700">
                  <c:v>10529415.017594999</c:v>
                </c:pt>
                <c:pt idx="18701">
                  <c:v>10514218.560094001</c:v>
                </c:pt>
                <c:pt idx="18702">
                  <c:v>10499020.111966001</c:v>
                </c:pt>
                <c:pt idx="18703">
                  <c:v>10483819.673783004</c:v>
                </c:pt>
                <c:pt idx="18704">
                  <c:v>10468617.246123996</c:v>
                </c:pt>
                <c:pt idx="18705">
                  <c:v>10453412.829566998</c:v>
                </c:pt>
                <c:pt idx="18706">
                  <c:v>10438206.424696</c:v>
                </c:pt>
                <c:pt idx="18707">
                  <c:v>10422998.032095999</c:v>
                </c:pt>
                <c:pt idx="18708">
                  <c:v>10407787.652355</c:v>
                </c:pt>
                <c:pt idx="18709">
                  <c:v>10392575.286066998</c:v>
                </c:pt>
                <c:pt idx="18710">
                  <c:v>10377360.933824997</c:v>
                </c:pt>
                <c:pt idx="18711">
                  <c:v>10362144.596227998</c:v>
                </c:pt>
                <c:pt idx="18712">
                  <c:v>10346926.273877</c:v>
                </c:pt>
                <c:pt idx="18713">
                  <c:v>10331705.967374997</c:v>
                </c:pt>
                <c:pt idx="18714">
                  <c:v>10316483.677329998</c:v>
                </c:pt>
                <c:pt idx="18715">
                  <c:v>10301259.404352002</c:v>
                </c:pt>
                <c:pt idx="18716">
                  <c:v>10286033.149053998</c:v>
                </c:pt>
                <c:pt idx="18717">
                  <c:v>10270804.912054</c:v>
                </c:pt>
                <c:pt idx="18718">
                  <c:v>10255574.69397</c:v>
                </c:pt>
                <c:pt idx="18719">
                  <c:v>10240342.495425001</c:v>
                </c:pt>
                <c:pt idx="18720">
                  <c:v>10225108.317046</c:v>
                </c:pt>
                <c:pt idx="18721">
                  <c:v>10209872.159460997</c:v>
                </c:pt>
                <c:pt idx="18722">
                  <c:v>10194634.023303</c:v>
                </c:pt>
                <c:pt idx="18723">
                  <c:v>10179393.909206998</c:v>
                </c:pt>
                <c:pt idx="18724">
                  <c:v>10164151.817810999</c:v>
                </c:pt>
                <c:pt idx="18725">
                  <c:v>10148907.749759</c:v>
                </c:pt>
                <c:pt idx="18726">
                  <c:v>10133661.705693999</c:v>
                </c:pt>
                <c:pt idx="18727">
                  <c:v>10118413.686264995</c:v>
                </c:pt>
                <c:pt idx="18728">
                  <c:v>10103163.692123998</c:v>
                </c:pt>
                <c:pt idx="18729">
                  <c:v>10087911.723925998</c:v>
                </c:pt>
                <c:pt idx="18730">
                  <c:v>10072657.782327998</c:v>
                </c:pt>
                <c:pt idx="18731">
                  <c:v>10057401.867993003</c:v>
                </c:pt>
                <c:pt idx="18732">
                  <c:v>10042143.981583999</c:v>
                </c:pt>
                <c:pt idx="18733">
                  <c:v>10026884.12377</c:v>
                </c:pt>
                <c:pt idx="18734">
                  <c:v>10011622.295223</c:v>
                </c:pt>
                <c:pt idx="18735">
                  <c:v>9996358.4966160003</c:v>
                </c:pt>
                <c:pt idx="18736">
                  <c:v>9981092.7286279984</c:v>
                </c:pt>
                <c:pt idx="18737">
                  <c:v>9965824.9919409994</c:v>
                </c:pt>
                <c:pt idx="18738">
                  <c:v>9950555.2872389983</c:v>
                </c:pt>
                <c:pt idx="18739">
                  <c:v>9935283.6152090002</c:v>
                </c:pt>
                <c:pt idx="18740">
                  <c:v>9920009.9765449986</c:v>
                </c:pt>
                <c:pt idx="18741">
                  <c:v>9904734.3719400018</c:v>
                </c:pt>
                <c:pt idx="18742">
                  <c:v>9889456.8020929992</c:v>
                </c:pt>
                <c:pt idx="18743">
                  <c:v>9874177.2677059975</c:v>
                </c:pt>
                <c:pt idx="18744">
                  <c:v>9858895.769483</c:v>
                </c:pt>
                <c:pt idx="18745">
                  <c:v>9843612.3081349973</c:v>
                </c:pt>
                <c:pt idx="18746">
                  <c:v>9828326.8843719997</c:v>
                </c:pt>
                <c:pt idx="18747">
                  <c:v>9813039.4989100005</c:v>
                </c:pt>
                <c:pt idx="18748">
                  <c:v>9797750.152468998</c:v>
                </c:pt>
                <c:pt idx="18749">
                  <c:v>9782458.8457699995</c:v>
                </c:pt>
                <c:pt idx="18750">
                  <c:v>9767165.5795409977</c:v>
                </c:pt>
                <c:pt idx="18751">
                  <c:v>9751870.3545110021</c:v>
                </c:pt>
                <c:pt idx="18752">
                  <c:v>9736573.1714130007</c:v>
                </c:pt>
                <c:pt idx="18753">
                  <c:v>9721274.0309829991</c:v>
                </c:pt>
                <c:pt idx="18754">
                  <c:v>9705972.9339620005</c:v>
                </c:pt>
                <c:pt idx="18755">
                  <c:v>9690669.8810939994</c:v>
                </c:pt>
                <c:pt idx="18756">
                  <c:v>9675364.8731270004</c:v>
                </c:pt>
                <c:pt idx="18757">
                  <c:v>9660057.9108109996</c:v>
                </c:pt>
                <c:pt idx="18758">
                  <c:v>9644748.9949009996</c:v>
                </c:pt>
                <c:pt idx="18759">
                  <c:v>9629438.1261549983</c:v>
                </c:pt>
                <c:pt idx="18760">
                  <c:v>9614125.3053360004</c:v>
                </c:pt>
                <c:pt idx="18761">
                  <c:v>9598810.5332089979</c:v>
                </c:pt>
                <c:pt idx="18762">
                  <c:v>9583493.8105439991</c:v>
                </c:pt>
                <c:pt idx="18763">
                  <c:v>9568175.1381119974</c:v>
                </c:pt>
                <c:pt idx="18764">
                  <c:v>9552854.5166919976</c:v>
                </c:pt>
                <c:pt idx="18765">
                  <c:v>9537531.9470619988</c:v>
                </c:pt>
                <c:pt idx="18766">
                  <c:v>9522207.430009</c:v>
                </c:pt>
                <c:pt idx="18767">
                  <c:v>9506880.9663180001</c:v>
                </c:pt>
                <c:pt idx="18768">
                  <c:v>9491552.5567819998</c:v>
                </c:pt>
                <c:pt idx="18769">
                  <c:v>9476222.2021959983</c:v>
                </c:pt>
                <c:pt idx="18770">
                  <c:v>9460889.9033599999</c:v>
                </c:pt>
                <c:pt idx="18771">
                  <c:v>9445555.6610749979</c:v>
                </c:pt>
                <c:pt idx="18772">
                  <c:v>9430219.4761490002</c:v>
                </c:pt>
                <c:pt idx="18773">
                  <c:v>9414881.349392999</c:v>
                </c:pt>
                <c:pt idx="18774">
                  <c:v>9399541.2816199996</c:v>
                </c:pt>
                <c:pt idx="18775">
                  <c:v>9384199.2736479994</c:v>
                </c:pt>
                <c:pt idx="18776">
                  <c:v>9368855.3263009973</c:v>
                </c:pt>
                <c:pt idx="18777">
                  <c:v>9353509.4404029977</c:v>
                </c:pt>
                <c:pt idx="18778">
                  <c:v>9338161.6167839989</c:v>
                </c:pt>
                <c:pt idx="18779">
                  <c:v>9322811.8562790006</c:v>
                </c:pt>
                <c:pt idx="18780">
                  <c:v>9307460.1597230006</c:v>
                </c:pt>
                <c:pt idx="18781">
                  <c:v>9292106.5279599987</c:v>
                </c:pt>
                <c:pt idx="18782">
                  <c:v>9276750.9618340004</c:v>
                </c:pt>
                <c:pt idx="18783">
                  <c:v>9261393.4621949978</c:v>
                </c:pt>
                <c:pt idx="18784">
                  <c:v>9246034.0298969988</c:v>
                </c:pt>
                <c:pt idx="18785">
                  <c:v>9230672.6657950003</c:v>
                </c:pt>
                <c:pt idx="18786">
                  <c:v>9215309.3707520012</c:v>
                </c:pt>
                <c:pt idx="18787">
                  <c:v>9199944.1456330009</c:v>
                </c:pt>
                <c:pt idx="18788">
                  <c:v>9184576.9913069978</c:v>
                </c:pt>
                <c:pt idx="18789">
                  <c:v>9169207.9086479992</c:v>
                </c:pt>
                <c:pt idx="18790">
                  <c:v>9153836.8985319976</c:v>
                </c:pt>
                <c:pt idx="18791">
                  <c:v>9138463.9618420023</c:v>
                </c:pt>
                <c:pt idx="18792">
                  <c:v>9123089.0994619988</c:v>
                </c:pt>
                <c:pt idx="18793">
                  <c:v>9107712.3122830018</c:v>
                </c:pt>
                <c:pt idx="18794">
                  <c:v>9092333.601197999</c:v>
                </c:pt>
                <c:pt idx="18795">
                  <c:v>9076952.9671049975</c:v>
                </c:pt>
                <c:pt idx="18796">
                  <c:v>9061570.410904998</c:v>
                </c:pt>
                <c:pt idx="18797">
                  <c:v>9046185.9335049987</c:v>
                </c:pt>
                <c:pt idx="18798">
                  <c:v>9030799.5358160008</c:v>
                </c:pt>
                <c:pt idx="18799">
                  <c:v>9015411.2187510002</c:v>
                </c:pt>
                <c:pt idx="18800">
                  <c:v>9000020.983227998</c:v>
                </c:pt>
                <c:pt idx="18801">
                  <c:v>8984628.8301720005</c:v>
                </c:pt>
                <c:pt idx="18802">
                  <c:v>8969234.760507999</c:v>
                </c:pt>
                <c:pt idx="18803">
                  <c:v>8953838.775169</c:v>
                </c:pt>
                <c:pt idx="18804">
                  <c:v>8938440.8750880025</c:v>
                </c:pt>
                <c:pt idx="18805">
                  <c:v>8923041.0612070002</c:v>
                </c:pt>
                <c:pt idx="18806">
                  <c:v>8907639.334468998</c:v>
                </c:pt>
                <c:pt idx="18807">
                  <c:v>8892235.6958230007</c:v>
                </c:pt>
                <c:pt idx="18808">
                  <c:v>8876830.146220997</c:v>
                </c:pt>
                <c:pt idx="18809">
                  <c:v>8861422.6866190005</c:v>
                </c:pt>
                <c:pt idx="18810">
                  <c:v>8846013.3179800007</c:v>
                </c:pt>
                <c:pt idx="18811">
                  <c:v>8830602.0412689988</c:v>
                </c:pt>
                <c:pt idx="18812">
                  <c:v>8815188.8574550003</c:v>
                </c:pt>
                <c:pt idx="18813">
                  <c:v>8799773.7675129976</c:v>
                </c:pt>
                <c:pt idx="18814">
                  <c:v>8784356.7724219989</c:v>
                </c:pt>
                <c:pt idx="18815">
                  <c:v>8768937.8731650002</c:v>
                </c:pt>
                <c:pt idx="18816">
                  <c:v>8753517.0707290005</c:v>
                </c:pt>
                <c:pt idx="18817">
                  <c:v>8738094.3661059979</c:v>
                </c:pt>
                <c:pt idx="18818">
                  <c:v>8722669.7602939978</c:v>
                </c:pt>
                <c:pt idx="18819">
                  <c:v>8707243.254290998</c:v>
                </c:pt>
                <c:pt idx="18820">
                  <c:v>8691814.8491049986</c:v>
                </c:pt>
                <c:pt idx="18821">
                  <c:v>8676384.5457450002</c:v>
                </c:pt>
                <c:pt idx="18822">
                  <c:v>8660952.3452249989</c:v>
                </c:pt>
                <c:pt idx="18823">
                  <c:v>8645518.2485639956</c:v>
                </c:pt>
                <c:pt idx="18824">
                  <c:v>8630082.256786</c:v>
                </c:pt>
                <c:pt idx="18825">
                  <c:v>8614644.370918002</c:v>
                </c:pt>
                <c:pt idx="18826">
                  <c:v>8599204.5919930004</c:v>
                </c:pt>
                <c:pt idx="18827">
                  <c:v>8583762.9210490007</c:v>
                </c:pt>
                <c:pt idx="18828">
                  <c:v>8568319.359127</c:v>
                </c:pt>
                <c:pt idx="18829">
                  <c:v>8552873.9072739985</c:v>
                </c:pt>
                <c:pt idx="18830">
                  <c:v>8537426.5665399972</c:v>
                </c:pt>
                <c:pt idx="18831">
                  <c:v>8521977.3379810005</c:v>
                </c:pt>
                <c:pt idx="18832">
                  <c:v>8506526.2226570006</c:v>
                </c:pt>
                <c:pt idx="18833">
                  <c:v>8491073.2216349989</c:v>
                </c:pt>
                <c:pt idx="18834">
                  <c:v>8475618.3359830026</c:v>
                </c:pt>
                <c:pt idx="18835">
                  <c:v>8460161.5667749979</c:v>
                </c:pt>
                <c:pt idx="18836">
                  <c:v>8444702.9150910005</c:v>
                </c:pt>
                <c:pt idx="18837">
                  <c:v>8429242.3820159994</c:v>
                </c:pt>
                <c:pt idx="18838">
                  <c:v>8413779.9686360005</c:v>
                </c:pt>
                <c:pt idx="18839">
                  <c:v>8398315.6760469973</c:v>
                </c:pt>
                <c:pt idx="18840">
                  <c:v>8382849.5053460002</c:v>
                </c:pt>
                <c:pt idx="18841">
                  <c:v>8367381.4576369999</c:v>
                </c:pt>
                <c:pt idx="18842">
                  <c:v>8351911.534027</c:v>
                </c:pt>
                <c:pt idx="18843">
                  <c:v>8336439.7356280014</c:v>
                </c:pt>
                <c:pt idx="18844">
                  <c:v>8320966.0635599997</c:v>
                </c:pt>
                <c:pt idx="18845">
                  <c:v>8305490.5189430006</c:v>
                </c:pt>
                <c:pt idx="18846">
                  <c:v>8290013.1029060008</c:v>
                </c:pt>
                <c:pt idx="18847">
                  <c:v>8274533.8165799994</c:v>
                </c:pt>
                <c:pt idx="18848">
                  <c:v>8259052.6611039992</c:v>
                </c:pt>
                <c:pt idx="18849">
                  <c:v>8243569.6376179997</c:v>
                </c:pt>
                <c:pt idx="18850">
                  <c:v>8228084.7472710004</c:v>
                </c:pt>
                <c:pt idx="18851">
                  <c:v>8212597.9912139997</c:v>
                </c:pt>
                <c:pt idx="18852">
                  <c:v>8197109.3706040001</c:v>
                </c:pt>
                <c:pt idx="18853">
                  <c:v>8181618.8866039999</c:v>
                </c:pt>
                <c:pt idx="18854">
                  <c:v>8166126.5403800001</c:v>
                </c:pt>
                <c:pt idx="18855">
                  <c:v>8150632.3331049997</c:v>
                </c:pt>
                <c:pt idx="18856">
                  <c:v>8135136.2659559995</c:v>
                </c:pt>
                <c:pt idx="18857">
                  <c:v>8119638.3401149996</c:v>
                </c:pt>
                <c:pt idx="18858">
                  <c:v>8104138.5567690004</c:v>
                </c:pt>
                <c:pt idx="18859">
                  <c:v>8088636.9171119994</c:v>
                </c:pt>
                <c:pt idx="18860">
                  <c:v>8073133.422340001</c:v>
                </c:pt>
                <c:pt idx="18861">
                  <c:v>8057628.0736559993</c:v>
                </c:pt>
                <c:pt idx="18862">
                  <c:v>8042120.8722690009</c:v>
                </c:pt>
                <c:pt idx="18863">
                  <c:v>8026611.8193910001</c:v>
                </c:pt>
                <c:pt idx="18864">
                  <c:v>8011100.9162410004</c:v>
                </c:pt>
                <c:pt idx="18865">
                  <c:v>7995588.1640419997</c:v>
                </c:pt>
                <c:pt idx="18866">
                  <c:v>7980073.5640229993</c:v>
                </c:pt>
                <c:pt idx="18867">
                  <c:v>7964557.1174179995</c:v>
                </c:pt>
                <c:pt idx="18868">
                  <c:v>7949038.8254660005</c:v>
                </c:pt>
                <c:pt idx="18869">
                  <c:v>7933518.6894119997</c:v>
                </c:pt>
                <c:pt idx="18870">
                  <c:v>7917996.7105060006</c:v>
                </c:pt>
                <c:pt idx="18871">
                  <c:v>7902472.8900019992</c:v>
                </c:pt>
                <c:pt idx="18872">
                  <c:v>7886947.2291609999</c:v>
                </c:pt>
                <c:pt idx="18873">
                  <c:v>7871419.7292489996</c:v>
                </c:pt>
                <c:pt idx="18874">
                  <c:v>7855890.3915379997</c:v>
                </c:pt>
                <c:pt idx="18875">
                  <c:v>7840359.2173030004</c:v>
                </c:pt>
                <c:pt idx="18876">
                  <c:v>7824826.2078269999</c:v>
                </c:pt>
                <c:pt idx="18877">
                  <c:v>7809291.3643979998</c:v>
                </c:pt>
                <c:pt idx="18878">
                  <c:v>7793754.6883070003</c:v>
                </c:pt>
                <c:pt idx="18879">
                  <c:v>7778216.1808539992</c:v>
                </c:pt>
                <c:pt idx="18880">
                  <c:v>7762675.8433429999</c:v>
                </c:pt>
                <c:pt idx="18881">
                  <c:v>7747133.6770819994</c:v>
                </c:pt>
                <c:pt idx="18882">
                  <c:v>7731589.6833859999</c:v>
                </c:pt>
                <c:pt idx="18883">
                  <c:v>7716043.8635759996</c:v>
                </c:pt>
                <c:pt idx="18884">
                  <c:v>7700496.2189780008</c:v>
                </c:pt>
                <c:pt idx="18885">
                  <c:v>7684946.7509230003</c:v>
                </c:pt>
                <c:pt idx="18886">
                  <c:v>7669395.4607490003</c:v>
                </c:pt>
                <c:pt idx="18887">
                  <c:v>7653842.3497969992</c:v>
                </c:pt>
                <c:pt idx="18888">
                  <c:v>7638287.4194159992</c:v>
                </c:pt>
                <c:pt idx="18889">
                  <c:v>7622730.670961001</c:v>
                </c:pt>
                <c:pt idx="18890">
                  <c:v>7607172.1057899995</c:v>
                </c:pt>
                <c:pt idx="18891">
                  <c:v>7591611.7252699994</c:v>
                </c:pt>
                <c:pt idx="18892">
                  <c:v>7576049.5307700001</c:v>
                </c:pt>
                <c:pt idx="18893">
                  <c:v>7560485.5236689998</c:v>
                </c:pt>
                <c:pt idx="18894">
                  <c:v>7544919.7053470006</c:v>
                </c:pt>
                <c:pt idx="18895">
                  <c:v>7529352.0771940006</c:v>
                </c:pt>
                <c:pt idx="18896">
                  <c:v>7513782.6406039996</c:v>
                </c:pt>
                <c:pt idx="18897">
                  <c:v>7498211.3969750004</c:v>
                </c:pt>
                <c:pt idx="18898">
                  <c:v>7482638.3477149997</c:v>
                </c:pt>
                <c:pt idx="18899">
                  <c:v>7467063.4942329992</c:v>
                </c:pt>
                <c:pt idx="18900">
                  <c:v>7451486.837948001</c:v>
                </c:pt>
                <c:pt idx="18901">
                  <c:v>7435908.3802819997</c:v>
                </c:pt>
                <c:pt idx="18902">
                  <c:v>7420328.1226650001</c:v>
                </c:pt>
                <c:pt idx="18903">
                  <c:v>7404746.066531999</c:v>
                </c:pt>
                <c:pt idx="18904">
                  <c:v>7389162.2133229999</c:v>
                </c:pt>
                <c:pt idx="18905">
                  <c:v>7373576.5644849995</c:v>
                </c:pt>
                <c:pt idx="18906">
                  <c:v>7357989.1214719992</c:v>
                </c:pt>
                <c:pt idx="18907">
                  <c:v>7342399.8857410001</c:v>
                </c:pt>
                <c:pt idx="18908">
                  <c:v>7326808.8587579997</c:v>
                </c:pt>
                <c:pt idx="18909">
                  <c:v>7311216.0419930005</c:v>
                </c:pt>
                <c:pt idx="18910">
                  <c:v>7295621.436923001</c:v>
                </c:pt>
                <c:pt idx="18911">
                  <c:v>7280025.0450309999</c:v>
                </c:pt>
                <c:pt idx="18912">
                  <c:v>7264426.867806999</c:v>
                </c:pt>
                <c:pt idx="18913">
                  <c:v>7248826.9067450007</c:v>
                </c:pt>
                <c:pt idx="18914">
                  <c:v>7233225.1633459991</c:v>
                </c:pt>
                <c:pt idx="18915">
                  <c:v>7217621.639117999</c:v>
                </c:pt>
                <c:pt idx="18916">
                  <c:v>7202016.3355750004</c:v>
                </c:pt>
                <c:pt idx="18917">
                  <c:v>7186409.2542359997</c:v>
                </c:pt>
                <c:pt idx="18918">
                  <c:v>7170800.3966259994</c:v>
                </c:pt>
                <c:pt idx="18919">
                  <c:v>7155189.7642799998</c:v>
                </c:pt>
                <c:pt idx="18920">
                  <c:v>7139577.3587329993</c:v>
                </c:pt>
                <c:pt idx="18921">
                  <c:v>7123963.1815329995</c:v>
                </c:pt>
                <c:pt idx="18922">
                  <c:v>7108347.234228</c:v>
                </c:pt>
                <c:pt idx="18923">
                  <c:v>7092729.5183770014</c:v>
                </c:pt>
                <c:pt idx="18924">
                  <c:v>7077110.0355430003</c:v>
                </c:pt>
                <c:pt idx="18925">
                  <c:v>7061488.7872970002</c:v>
                </c:pt>
                <c:pt idx="18926">
                  <c:v>7045865.7752139997</c:v>
                </c:pt>
                <c:pt idx="18927">
                  <c:v>7030241.0008769995</c:v>
                </c:pt>
                <c:pt idx="18928">
                  <c:v>7014614.4658749998</c:v>
                </c:pt>
                <c:pt idx="18929">
                  <c:v>6998986.1718049999</c:v>
                </c:pt>
                <c:pt idx="18930">
                  <c:v>6983356.1202669991</c:v>
                </c:pt>
                <c:pt idx="18931">
                  <c:v>6967724.3128709998</c:v>
                </c:pt>
                <c:pt idx="18932">
                  <c:v>6952090.7512300005</c:v>
                </c:pt>
                <c:pt idx="18933">
                  <c:v>6936455.4369680015</c:v>
                </c:pt>
                <c:pt idx="18934">
                  <c:v>6920818.3717119992</c:v>
                </c:pt>
                <c:pt idx="18935">
                  <c:v>6905179.5570960008</c:v>
                </c:pt>
                <c:pt idx="18936">
                  <c:v>6889538.9947620006</c:v>
                </c:pt>
                <c:pt idx="18937">
                  <c:v>6873896.6863569999</c:v>
                </c:pt>
                <c:pt idx="18938">
                  <c:v>6858252.6335359998</c:v>
                </c:pt>
                <c:pt idx="18939">
                  <c:v>6842606.8379600011</c:v>
                </c:pt>
                <c:pt idx="18940">
                  <c:v>6826959.3012969997</c:v>
                </c:pt>
                <c:pt idx="18941">
                  <c:v>6811310.0252199993</c:v>
                </c:pt>
                <c:pt idx="18942">
                  <c:v>6795659.0114119994</c:v>
                </c:pt>
                <c:pt idx="18943">
                  <c:v>6780006.2615600005</c:v>
                </c:pt>
                <c:pt idx="18944">
                  <c:v>6764351.7773580011</c:v>
                </c:pt>
                <c:pt idx="18945">
                  <c:v>6748695.5605069995</c:v>
                </c:pt>
                <c:pt idx="18946">
                  <c:v>6733037.6127169989</c:v>
                </c:pt>
                <c:pt idx="18947">
                  <c:v>6717377.9357020007</c:v>
                </c:pt>
                <c:pt idx="18948">
                  <c:v>6701716.531184</c:v>
                </c:pt>
                <c:pt idx="18949">
                  <c:v>6686053.4008910004</c:v>
                </c:pt>
                <c:pt idx="18950">
                  <c:v>6670388.5465590004</c:v>
                </c:pt>
                <c:pt idx="18951">
                  <c:v>6654721.9699309999</c:v>
                </c:pt>
                <c:pt idx="18952">
                  <c:v>6639053.6727559995</c:v>
                </c:pt>
                <c:pt idx="18953">
                  <c:v>6623383.6567899995</c:v>
                </c:pt>
                <c:pt idx="18954">
                  <c:v>6607711.9237969993</c:v>
                </c:pt>
                <c:pt idx="18955">
                  <c:v>6592038.4755460015</c:v>
                </c:pt>
                <c:pt idx="18956">
                  <c:v>6576363.3138159988</c:v>
                </c:pt>
                <c:pt idx="18957">
                  <c:v>6560686.4403900011</c:v>
                </c:pt>
                <c:pt idx="18958">
                  <c:v>6545007.8570610005</c:v>
                </c:pt>
                <c:pt idx="18959">
                  <c:v>6529327.5656259991</c:v>
                </c:pt>
                <c:pt idx="18960">
                  <c:v>6513645.5678919991</c:v>
                </c:pt>
                <c:pt idx="18961">
                  <c:v>6497961.8656699993</c:v>
                </c:pt>
                <c:pt idx="18962">
                  <c:v>6482276.4607819999</c:v>
                </c:pt>
                <c:pt idx="18963">
                  <c:v>6466589.3550539995</c:v>
                </c:pt>
                <c:pt idx="18964">
                  <c:v>6450900.5503200004</c:v>
                </c:pt>
                <c:pt idx="18965">
                  <c:v>6435210.0484220004</c:v>
                </c:pt>
                <c:pt idx="18966">
                  <c:v>6419517.8512089998</c:v>
                </c:pt>
                <c:pt idx="18967">
                  <c:v>6403823.9605359994</c:v>
                </c:pt>
                <c:pt idx="18968">
                  <c:v>6388128.3782680007</c:v>
                </c:pt>
                <c:pt idx="18969">
                  <c:v>6372431.1062749997</c:v>
                </c:pt>
                <c:pt idx="18970">
                  <c:v>6356732.1464339998</c:v>
                </c:pt>
                <c:pt idx="18971">
                  <c:v>6341031.5006319992</c:v>
                </c:pt>
                <c:pt idx="18972">
                  <c:v>6325329.1707610004</c:v>
                </c:pt>
                <c:pt idx="18973">
                  <c:v>6309625.158721</c:v>
                </c:pt>
                <c:pt idx="18974">
                  <c:v>6293919.4664200004</c:v>
                </c:pt>
                <c:pt idx="18975">
                  <c:v>6278212.0957719991</c:v>
                </c:pt>
                <c:pt idx="18976">
                  <c:v>6262503.0487020006</c:v>
                </c:pt>
                <c:pt idx="18977">
                  <c:v>6246792.327136999</c:v>
                </c:pt>
                <c:pt idx="18978">
                  <c:v>6231079.9330169996</c:v>
                </c:pt>
                <c:pt idx="18979">
                  <c:v>6215365.8682869989</c:v>
                </c:pt>
                <c:pt idx="18980">
                  <c:v>6199650.1348979995</c:v>
                </c:pt>
                <c:pt idx="18981">
                  <c:v>6183932.7348119998</c:v>
                </c:pt>
                <c:pt idx="18982">
                  <c:v>6168213.6699959999</c:v>
                </c:pt>
                <c:pt idx="18983">
                  <c:v>6152492.9424260017</c:v>
                </c:pt>
                <c:pt idx="18984">
                  <c:v>6136770.5540859997</c:v>
                </c:pt>
                <c:pt idx="18985">
                  <c:v>6121046.5069660004</c:v>
                </c:pt>
                <c:pt idx="18986">
                  <c:v>6105320.8030659994</c:v>
                </c:pt>
                <c:pt idx="18987">
                  <c:v>6089593.444391001</c:v>
                </c:pt>
                <c:pt idx="18988">
                  <c:v>6073864.4329550015</c:v>
                </c:pt>
                <c:pt idx="18989">
                  <c:v>6058133.7707819995</c:v>
                </c:pt>
                <c:pt idx="18990">
                  <c:v>6042401.4599010004</c:v>
                </c:pt>
                <c:pt idx="18991">
                  <c:v>6026667.5023500016</c:v>
                </c:pt>
                <c:pt idx="18992">
                  <c:v>6010931.9001740003</c:v>
                </c:pt>
                <c:pt idx="18993">
                  <c:v>5995194.6554269996</c:v>
                </c:pt>
                <c:pt idx="18994">
                  <c:v>5979455.7701700004</c:v>
                </c:pt>
                <c:pt idx="18995">
                  <c:v>5963715.2464730004</c:v>
                </c:pt>
                <c:pt idx="18996">
                  <c:v>5947973.0864129998</c:v>
                </c:pt>
                <c:pt idx="18997">
                  <c:v>5932229.292076</c:v>
                </c:pt>
                <c:pt idx="18998">
                  <c:v>5916483.8655549996</c:v>
                </c:pt>
                <c:pt idx="18999">
                  <c:v>5900736.8089510007</c:v>
                </c:pt>
                <c:pt idx="19000">
                  <c:v>5884988.1243749997</c:v>
                </c:pt>
                <c:pt idx="19001">
                  <c:v>5869237.8139429996</c:v>
                </c:pt>
                <c:pt idx="19002">
                  <c:v>5853485.8797819996</c:v>
                </c:pt>
                <c:pt idx="19003">
                  <c:v>5837732.3240259998</c:v>
                </c:pt>
                <c:pt idx="19004">
                  <c:v>5821977.148816999</c:v>
                </c:pt>
                <c:pt idx="19005">
                  <c:v>5806220.3563040001</c:v>
                </c:pt>
                <c:pt idx="19006">
                  <c:v>5790461.9486480011</c:v>
                </c:pt>
                <c:pt idx="19007">
                  <c:v>5774701.9280139999</c:v>
                </c:pt>
                <c:pt idx="19008">
                  <c:v>5758940.2965770001</c:v>
                </c:pt>
                <c:pt idx="19009">
                  <c:v>5743177.0565229999</c:v>
                </c:pt>
                <c:pt idx="19010">
                  <c:v>5727412.2100410005</c:v>
                </c:pt>
                <c:pt idx="19011">
                  <c:v>5711645.7593319993</c:v>
                </c:pt>
                <c:pt idx="19012">
                  <c:v>5695877.7066060007</c:v>
                </c:pt>
                <c:pt idx="19013">
                  <c:v>5680108.0540779997</c:v>
                </c:pt>
                <c:pt idx="19014">
                  <c:v>5664336.803975</c:v>
                </c:pt>
                <c:pt idx="19015">
                  <c:v>5648563.9585300004</c:v>
                </c:pt>
                <c:pt idx="19016">
                  <c:v>5632789.5199859999</c:v>
                </c:pt>
                <c:pt idx="19017">
                  <c:v>5617013.4905940006</c:v>
                </c:pt>
                <c:pt idx="19018">
                  <c:v>5601235.8726119995</c:v>
                </c:pt>
                <c:pt idx="19019">
                  <c:v>5585456.6683109999</c:v>
                </c:pt>
                <c:pt idx="19020">
                  <c:v>5569675.8799650008</c:v>
                </c:pt>
                <c:pt idx="19021">
                  <c:v>5553893.5098609999</c:v>
                </c:pt>
                <c:pt idx="19022">
                  <c:v>5538109.560291999</c:v>
                </c:pt>
                <c:pt idx="19023">
                  <c:v>5522324.0335620008</c:v>
                </c:pt>
                <c:pt idx="19024">
                  <c:v>5506536.931981001</c:v>
                </c:pt>
                <c:pt idx="19025">
                  <c:v>5490748.2578700008</c:v>
                </c:pt>
                <c:pt idx="19026">
                  <c:v>5474958.0135579994</c:v>
                </c:pt>
                <c:pt idx="19027">
                  <c:v>5459166.2013830002</c:v>
                </c:pt>
                <c:pt idx="19028">
                  <c:v>5443372.8236909993</c:v>
                </c:pt>
                <c:pt idx="19029">
                  <c:v>5427577.8828379996</c:v>
                </c:pt>
                <c:pt idx="19030">
                  <c:v>5411781.3811879996</c:v>
                </c:pt>
                <c:pt idx="19031">
                  <c:v>5395983.321113999</c:v>
                </c:pt>
                <c:pt idx="19032">
                  <c:v>5380183.7049990008</c:v>
                </c:pt>
                <c:pt idx="19033">
                  <c:v>5364382.5352339996</c:v>
                </c:pt>
                <c:pt idx="19034">
                  <c:v>5348579.8142189989</c:v>
                </c:pt>
                <c:pt idx="19035">
                  <c:v>5332775.5443630004</c:v>
                </c:pt>
                <c:pt idx="19036">
                  <c:v>5316969.7280850001</c:v>
                </c:pt>
                <c:pt idx="19037">
                  <c:v>5301162.367810999</c:v>
                </c:pt>
                <c:pt idx="19038">
                  <c:v>5285353.4659800008</c:v>
                </c:pt>
                <c:pt idx="19039">
                  <c:v>5269543.0250349995</c:v>
                </c:pt>
                <c:pt idx="19040">
                  <c:v>5253731.0474330001</c:v>
                </c:pt>
                <c:pt idx="19041">
                  <c:v>5237917.5356369996</c:v>
                </c:pt>
                <c:pt idx="19042">
                  <c:v>5222102.4921190003</c:v>
                </c:pt>
                <c:pt idx="19043">
                  <c:v>5206285.9193640007</c:v>
                </c:pt>
                <c:pt idx="19044">
                  <c:v>5190467.819862999</c:v>
                </c:pt>
                <c:pt idx="19045">
                  <c:v>5174648.1961159986</c:v>
                </c:pt>
                <c:pt idx="19046">
                  <c:v>5158827.0506349998</c:v>
                </c:pt>
                <c:pt idx="19047">
                  <c:v>5143004.3859390002</c:v>
                </c:pt>
                <c:pt idx="19048">
                  <c:v>5127180.2045569997</c:v>
                </c:pt>
                <c:pt idx="19049">
                  <c:v>5111354.5090290001</c:v>
                </c:pt>
                <c:pt idx="19050">
                  <c:v>5095527.3019020008</c:v>
                </c:pt>
                <c:pt idx="19051">
                  <c:v>5079698.5857339995</c:v>
                </c:pt>
                <c:pt idx="19052">
                  <c:v>5063868.363092999</c:v>
                </c:pt>
                <c:pt idx="19053">
                  <c:v>5048036.636554</c:v>
                </c:pt>
                <c:pt idx="19054">
                  <c:v>5032203.4087060001</c:v>
                </c:pt>
                <c:pt idx="19055">
                  <c:v>5016368.682143</c:v>
                </c:pt>
                <c:pt idx="19056">
                  <c:v>5000532.4594710004</c:v>
                </c:pt>
                <c:pt idx="19057">
                  <c:v>4984694.7433060007</c:v>
                </c:pt>
                <c:pt idx="19058">
                  <c:v>4968855.5362720005</c:v>
                </c:pt>
                <c:pt idx="19059">
                  <c:v>4953014.8410050003</c:v>
                </c:pt>
                <c:pt idx="19060">
                  <c:v>4937172.6601479994</c:v>
                </c:pt>
                <c:pt idx="19061">
                  <c:v>4921328.9963580007</c:v>
                </c:pt>
                <c:pt idx="19062">
                  <c:v>4905483.8522959994</c:v>
                </c:pt>
                <c:pt idx="19063">
                  <c:v>4889637.2306390004</c:v>
                </c:pt>
                <c:pt idx="19064">
                  <c:v>4873789.1340690004</c:v>
                </c:pt>
                <c:pt idx="19065">
                  <c:v>4857939.5652799997</c:v>
                </c:pt>
                <c:pt idx="19066">
                  <c:v>4842088.5269769998</c:v>
                </c:pt>
                <c:pt idx="19067">
                  <c:v>4826236.0218729991</c:v>
                </c:pt>
                <c:pt idx="19068">
                  <c:v>4810382.0526930001</c:v>
                </c:pt>
                <c:pt idx="19069">
                  <c:v>4794526.6221690001</c:v>
                </c:pt>
                <c:pt idx="19070">
                  <c:v>4778669.7330470001</c:v>
                </c:pt>
                <c:pt idx="19071">
                  <c:v>4762811.3880790006</c:v>
                </c:pt>
                <c:pt idx="19072">
                  <c:v>4746951.5900319992</c:v>
                </c:pt>
                <c:pt idx="19073">
                  <c:v>4731090.3416780001</c:v>
                </c:pt>
                <c:pt idx="19074">
                  <c:v>4715227.6458029989</c:v>
                </c:pt>
                <c:pt idx="19075">
                  <c:v>4699363.5052019991</c:v>
                </c:pt>
                <c:pt idx="19076">
                  <c:v>4683497.9226790005</c:v>
                </c:pt>
                <c:pt idx="19077">
                  <c:v>4667630.9010510007</c:v>
                </c:pt>
                <c:pt idx="19078">
                  <c:v>4651762.4431440001</c:v>
                </c:pt>
                <c:pt idx="19079">
                  <c:v>4635892.5517919995</c:v>
                </c:pt>
                <c:pt idx="19080">
                  <c:v>4620021.2298439993</c:v>
                </c:pt>
                <c:pt idx="19081">
                  <c:v>4604148.480157</c:v>
                </c:pt>
                <c:pt idx="19082">
                  <c:v>4588274.3055969998</c:v>
                </c:pt>
                <c:pt idx="19083">
                  <c:v>4572398.7090429999</c:v>
                </c:pt>
                <c:pt idx="19084">
                  <c:v>4556521.6933839992</c:v>
                </c:pt>
                <c:pt idx="19085">
                  <c:v>4540643.2615179997</c:v>
                </c:pt>
                <c:pt idx="19086">
                  <c:v>4524763.4163570004</c:v>
                </c:pt>
                <c:pt idx="19087">
                  <c:v>4508882.1608189987</c:v>
                </c:pt>
                <c:pt idx="19088">
                  <c:v>4492999.4978359994</c:v>
                </c:pt>
                <c:pt idx="19089">
                  <c:v>4477115.4303510012</c:v>
                </c:pt>
                <c:pt idx="19090">
                  <c:v>4461229.9613150004</c:v>
                </c:pt>
                <c:pt idx="19091">
                  <c:v>4445343.0936919991</c:v>
                </c:pt>
                <c:pt idx="19092">
                  <c:v>4429454.8304570001</c:v>
                </c:pt>
                <c:pt idx="19093">
                  <c:v>4413565.1745929997</c:v>
                </c:pt>
                <c:pt idx="19094">
                  <c:v>4397674.1290979991</c:v>
                </c:pt>
                <c:pt idx="19095">
                  <c:v>4381781.6969769998</c:v>
                </c:pt>
                <c:pt idx="19096">
                  <c:v>4365887.8812490003</c:v>
                </c:pt>
                <c:pt idx="19097">
                  <c:v>4349992.6849420005</c:v>
                </c:pt>
                <c:pt idx="19098">
                  <c:v>4334096.1110969996</c:v>
                </c:pt>
                <c:pt idx="19099">
                  <c:v>4318198.1627629995</c:v>
                </c:pt>
                <c:pt idx="19100">
                  <c:v>4302298.8430029992</c:v>
                </c:pt>
                <c:pt idx="19101">
                  <c:v>4286398.154889999</c:v>
                </c:pt>
                <c:pt idx="19102">
                  <c:v>4270496.1015079999</c:v>
                </c:pt>
                <c:pt idx="19103">
                  <c:v>4254592.6859519994</c:v>
                </c:pt>
                <c:pt idx="19104">
                  <c:v>4238687.9113290012</c:v>
                </c:pt>
                <c:pt idx="19105">
                  <c:v>4222781.7807569997</c:v>
                </c:pt>
                <c:pt idx="19106">
                  <c:v>4206874.2973650014</c:v>
                </c:pt>
                <c:pt idx="19107">
                  <c:v>4190965.4642930003</c:v>
                </c:pt>
                <c:pt idx="19108">
                  <c:v>4175055.2846930004</c:v>
                </c:pt>
                <c:pt idx="19109">
                  <c:v>4159143.7617280004</c:v>
                </c:pt>
                <c:pt idx="19110">
                  <c:v>4143230.8985729995</c:v>
                </c:pt>
                <c:pt idx="19111">
                  <c:v>4127316.6984149995</c:v>
                </c:pt>
                <c:pt idx="19112">
                  <c:v>4111401.16445</c:v>
                </c:pt>
                <c:pt idx="19113">
                  <c:v>4095484.2998890001</c:v>
                </c:pt>
                <c:pt idx="19114">
                  <c:v>4079566.1079509999</c:v>
                </c:pt>
                <c:pt idx="19115">
                  <c:v>4063646.5918700001</c:v>
                </c:pt>
                <c:pt idx="19116">
                  <c:v>4047725.7548880004</c:v>
                </c:pt>
                <c:pt idx="19117">
                  <c:v>4031803.600263</c:v>
                </c:pt>
                <c:pt idx="19118">
                  <c:v>4015880.1312620002</c:v>
                </c:pt>
                <c:pt idx="19119">
                  <c:v>3999955.3511629994</c:v>
                </c:pt>
                <c:pt idx="19120">
                  <c:v>3984029.2632579999</c:v>
                </c:pt>
                <c:pt idx="19121">
                  <c:v>3968101.8708499996</c:v>
                </c:pt>
                <c:pt idx="19122">
                  <c:v>3952173.1772540002</c:v>
                </c:pt>
                <c:pt idx="19123">
                  <c:v>3936243.1857950003</c:v>
                </c:pt>
                <c:pt idx="19124">
                  <c:v>3920311.8998139994</c:v>
                </c:pt>
                <c:pt idx="19125">
                  <c:v>3904379.3226599996</c:v>
                </c:pt>
                <c:pt idx="19126">
                  <c:v>3888445.4576960001</c:v>
                </c:pt>
                <c:pt idx="19127">
                  <c:v>3872510.3082980001</c:v>
                </c:pt>
                <c:pt idx="19128">
                  <c:v>3856573.8778509996</c:v>
                </c:pt>
                <c:pt idx="19129">
                  <c:v>3840636.1697539999</c:v>
                </c:pt>
                <c:pt idx="19130">
                  <c:v>3824697.1874199999</c:v>
                </c:pt>
                <c:pt idx="19131">
                  <c:v>3808756.9342709999</c:v>
                </c:pt>
                <c:pt idx="19132">
                  <c:v>3792815.4137419993</c:v>
                </c:pt>
                <c:pt idx="19133">
                  <c:v>3776872.6292830002</c:v>
                </c:pt>
                <c:pt idx="19134">
                  <c:v>3760928.5843520002</c:v>
                </c:pt>
                <c:pt idx="19135">
                  <c:v>3744983.2824229999</c:v>
                </c:pt>
                <c:pt idx="19136">
                  <c:v>3729036.726981</c:v>
                </c:pt>
                <c:pt idx="19137">
                  <c:v>3713088.9215230001</c:v>
                </c:pt>
                <c:pt idx="19138">
                  <c:v>3697139.8695589998</c:v>
                </c:pt>
                <c:pt idx="19139">
                  <c:v>3681189.574612</c:v>
                </c:pt>
                <c:pt idx="19140">
                  <c:v>3665238.0402159998</c:v>
                </c:pt>
                <c:pt idx="19141">
                  <c:v>3649285.2699199999</c:v>
                </c:pt>
                <c:pt idx="19142">
                  <c:v>3633331.2672840003</c:v>
                </c:pt>
                <c:pt idx="19143">
                  <c:v>3617376.0358799994</c:v>
                </c:pt>
                <c:pt idx="19144">
                  <c:v>3601419.5792950001</c:v>
                </c:pt>
                <c:pt idx="19145">
                  <c:v>3585461.9011269999</c:v>
                </c:pt>
                <c:pt idx="19146">
                  <c:v>3569503.004987</c:v>
                </c:pt>
                <c:pt idx="19147">
                  <c:v>3553542.8944989997</c:v>
                </c:pt>
                <c:pt idx="19148">
                  <c:v>3537581.5733009996</c:v>
                </c:pt>
                <c:pt idx="19149">
                  <c:v>3521619.0450429996</c:v>
                </c:pt>
                <c:pt idx="19150">
                  <c:v>3505655.3133869995</c:v>
                </c:pt>
                <c:pt idx="19151">
                  <c:v>3489690.3820089996</c:v>
                </c:pt>
                <c:pt idx="19152">
                  <c:v>3473724.2545980006</c:v>
                </c:pt>
                <c:pt idx="19153">
                  <c:v>3457756.9348569997</c:v>
                </c:pt>
                <c:pt idx="19154">
                  <c:v>3441788.4265000001</c:v>
                </c:pt>
                <c:pt idx="19155">
                  <c:v>3425818.7332560001</c:v>
                </c:pt>
                <c:pt idx="19156">
                  <c:v>3409847.8588669994</c:v>
                </c:pt>
                <c:pt idx="19157">
                  <c:v>3393875.807087</c:v>
                </c:pt>
                <c:pt idx="19158">
                  <c:v>3377902.5816850001</c:v>
                </c:pt>
                <c:pt idx="19159">
                  <c:v>3361928.1864419994</c:v>
                </c:pt>
                <c:pt idx="19160">
                  <c:v>3345952.6251529995</c:v>
                </c:pt>
                <c:pt idx="19161">
                  <c:v>3329975.9016260002</c:v>
                </c:pt>
                <c:pt idx="19162">
                  <c:v>3313998.0196829997</c:v>
                </c:pt>
                <c:pt idx="19163">
                  <c:v>3298018.9831589996</c:v>
                </c:pt>
                <c:pt idx="19164">
                  <c:v>3282038.7959029996</c:v>
                </c:pt>
                <c:pt idx="19165">
                  <c:v>3266057.4617770002</c:v>
                </c:pt>
                <c:pt idx="19166">
                  <c:v>3250074.9846580001</c:v>
                </c:pt>
                <c:pt idx="19167">
                  <c:v>3234091.3684349996</c:v>
                </c:pt>
                <c:pt idx="19168">
                  <c:v>3218106.6170109999</c:v>
                </c:pt>
                <c:pt idx="19169">
                  <c:v>3202120.7343049999</c:v>
                </c:pt>
                <c:pt idx="19170">
                  <c:v>3186133.7242459999</c:v>
                </c:pt>
                <c:pt idx="19171">
                  <c:v>3170145.590779</c:v>
                </c:pt>
                <c:pt idx="19172">
                  <c:v>3154156.3378639994</c:v>
                </c:pt>
                <c:pt idx="19173">
                  <c:v>3138165.9694729997</c:v>
                </c:pt>
                <c:pt idx="19174">
                  <c:v>3122174.4895919999</c:v>
                </c:pt>
                <c:pt idx="19175">
                  <c:v>3106181.9022229998</c:v>
                </c:pt>
                <c:pt idx="19176">
                  <c:v>3090188.211379</c:v>
                </c:pt>
                <c:pt idx="19177">
                  <c:v>3074193.4210910001</c:v>
                </c:pt>
                <c:pt idx="19178">
                  <c:v>3058197.5353999995</c:v>
                </c:pt>
                <c:pt idx="19179">
                  <c:v>3042200.5583639997</c:v>
                </c:pt>
                <c:pt idx="19180">
                  <c:v>3026202.4940549997</c:v>
                </c:pt>
                <c:pt idx="19181">
                  <c:v>3010203.3465589997</c:v>
                </c:pt>
                <c:pt idx="19182">
                  <c:v>2994203.1199739994</c:v>
                </c:pt>
                <c:pt idx="19183">
                  <c:v>2978201.8184169992</c:v>
                </c:pt>
                <c:pt idx="19184">
                  <c:v>2962199.4460149999</c:v>
                </c:pt>
                <c:pt idx="19185">
                  <c:v>2946196.006912</c:v>
                </c:pt>
                <c:pt idx="19186">
                  <c:v>2930191.5052660001</c:v>
                </c:pt>
                <c:pt idx="19187">
                  <c:v>2914185.9452489996</c:v>
                </c:pt>
                <c:pt idx="19188">
                  <c:v>2898179.3310479997</c:v>
                </c:pt>
                <c:pt idx="19189">
                  <c:v>2882171.6668659998</c:v>
                </c:pt>
                <c:pt idx="19190">
                  <c:v>2866162.9569179993</c:v>
                </c:pt>
                <c:pt idx="19191">
                  <c:v>2850153.2054349999</c:v>
                </c:pt>
                <c:pt idx="19192">
                  <c:v>2834142.4166639997</c:v>
                </c:pt>
                <c:pt idx="19193">
                  <c:v>2818130.5948649999</c:v>
                </c:pt>
                <c:pt idx="19194">
                  <c:v>2802117.7443140005</c:v>
                </c:pt>
                <c:pt idx="19195">
                  <c:v>2786103.8693009997</c:v>
                </c:pt>
                <c:pt idx="19196">
                  <c:v>2770088.974132</c:v>
                </c:pt>
                <c:pt idx="19197">
                  <c:v>2754073.0631269999</c:v>
                </c:pt>
                <c:pt idx="19198">
                  <c:v>2738056.140623</c:v>
                </c:pt>
                <c:pt idx="19199">
                  <c:v>2722038.2109689997</c:v>
                </c:pt>
                <c:pt idx="19200">
                  <c:v>2706019.2785319998</c:v>
                </c:pt>
                <c:pt idx="19201">
                  <c:v>2689999.347693</c:v>
                </c:pt>
                <c:pt idx="19202">
                  <c:v>2673978.4228479997</c:v>
                </c:pt>
                <c:pt idx="19203">
                  <c:v>2657956.5084089995</c:v>
                </c:pt>
                <c:pt idx="19204">
                  <c:v>2641933.6088029998</c:v>
                </c:pt>
                <c:pt idx="19205">
                  <c:v>2625909.7284729998</c:v>
                </c:pt>
                <c:pt idx="19206">
                  <c:v>2609884.871876</c:v>
                </c:pt>
                <c:pt idx="19207">
                  <c:v>2593859.043486</c:v>
                </c:pt>
                <c:pt idx="19208">
                  <c:v>2577832.2477910006</c:v>
                </c:pt>
                <c:pt idx="19209">
                  <c:v>2561804.4892970002</c:v>
                </c:pt>
                <c:pt idx="19210">
                  <c:v>2545775.7725229999</c:v>
                </c:pt>
                <c:pt idx="19211">
                  <c:v>2529746.102006</c:v>
                </c:pt>
                <c:pt idx="19212">
                  <c:v>2513715.482297</c:v>
                </c:pt>
                <c:pt idx="19213">
                  <c:v>2497683.9179639993</c:v>
                </c:pt>
                <c:pt idx="19214">
                  <c:v>2481651.4135889998</c:v>
                </c:pt>
                <c:pt idx="19215">
                  <c:v>2465617.9737720001</c:v>
                </c:pt>
                <c:pt idx="19216">
                  <c:v>2449583.6031280002</c:v>
                </c:pt>
                <c:pt idx="19217">
                  <c:v>2433548.306289</c:v>
                </c:pt>
                <c:pt idx="19218">
                  <c:v>2417512.0879009999</c:v>
                </c:pt>
                <c:pt idx="19219">
                  <c:v>2401474.9526279997</c:v>
                </c:pt>
                <c:pt idx="19220">
                  <c:v>2385436.9051489993</c:v>
                </c:pt>
                <c:pt idx="19221">
                  <c:v>2369397.9501599995</c:v>
                </c:pt>
                <c:pt idx="19222">
                  <c:v>2353358.0923719998</c:v>
                </c:pt>
                <c:pt idx="19223">
                  <c:v>2337317.3365149996</c:v>
                </c:pt>
                <c:pt idx="19224">
                  <c:v>2321275.6873310003</c:v>
                </c:pt>
                <c:pt idx="19225">
                  <c:v>2305233.1495830002</c:v>
                </c:pt>
                <c:pt idx="19226">
                  <c:v>2289189.7280469998</c:v>
                </c:pt>
                <c:pt idx="19227">
                  <c:v>2273145.4275179999</c:v>
                </c:pt>
                <c:pt idx="19228">
                  <c:v>2257100.2528059995</c:v>
                </c:pt>
                <c:pt idx="19229">
                  <c:v>2241054.2087380006</c:v>
                </c:pt>
                <c:pt idx="19230">
                  <c:v>2225007.3001569994</c:v>
                </c:pt>
                <c:pt idx="19231">
                  <c:v>2208959.531924</c:v>
                </c:pt>
                <c:pt idx="19232">
                  <c:v>2192910.9089169996</c:v>
                </c:pt>
                <c:pt idx="19233">
                  <c:v>2176861.436028</c:v>
                </c:pt>
                <c:pt idx="19234">
                  <c:v>2160811.1181699997</c:v>
                </c:pt>
                <c:pt idx="19235">
                  <c:v>2144759.9602700002</c:v>
                </c:pt>
                <c:pt idx="19236">
                  <c:v>2128707.9672719999</c:v>
                </c:pt>
                <c:pt idx="19237">
                  <c:v>2112655.1441390002</c:v>
                </c:pt>
                <c:pt idx="19238">
                  <c:v>2096601.4958490001</c:v>
                </c:pt>
                <c:pt idx="19239">
                  <c:v>2080547.027398</c:v>
                </c:pt>
                <c:pt idx="19240">
                  <c:v>2064491.7438000001</c:v>
                </c:pt>
                <c:pt idx="19241">
                  <c:v>2048435.6500850001</c:v>
                </c:pt>
                <c:pt idx="19242">
                  <c:v>2032378.7512999999</c:v>
                </c:pt>
                <c:pt idx="19243">
                  <c:v>2016321.0525120003</c:v>
                </c:pt>
                <c:pt idx="19244">
                  <c:v>2000262.558802</c:v>
                </c:pt>
                <c:pt idx="19245">
                  <c:v>1984203.2752699999</c:v>
                </c:pt>
                <c:pt idx="19246">
                  <c:v>1968143.207034</c:v>
                </c:pt>
                <c:pt idx="19247">
                  <c:v>1952082.3592290001</c:v>
                </c:pt>
                <c:pt idx="19248">
                  <c:v>1936020.737007</c:v>
                </c:pt>
                <c:pt idx="19249">
                  <c:v>1919958.3455400001</c:v>
                </c:pt>
                <c:pt idx="19250">
                  <c:v>1903895.1900150003</c:v>
                </c:pt>
                <c:pt idx="19251">
                  <c:v>1887831.2756369999</c:v>
                </c:pt>
                <c:pt idx="19252">
                  <c:v>1871766.607632</c:v>
                </c:pt>
                <c:pt idx="19253">
                  <c:v>1855701.1912400001</c:v>
                </c:pt>
                <c:pt idx="19254">
                  <c:v>1839635.0317209999</c:v>
                </c:pt>
                <c:pt idx="19255">
                  <c:v>1823568.134354</c:v>
                </c:pt>
                <c:pt idx="19256">
                  <c:v>1807500.504432</c:v>
                </c:pt>
                <c:pt idx="19257">
                  <c:v>1791432.1472720001</c:v>
                </c:pt>
                <c:pt idx="19258">
                  <c:v>1775363.0682039999</c:v>
                </c:pt>
                <c:pt idx="19259">
                  <c:v>1759293.2725780003</c:v>
                </c:pt>
                <c:pt idx="19260">
                  <c:v>1743222.7657639999</c:v>
                </c:pt>
                <c:pt idx="19261">
                  <c:v>1727151.5531490003</c:v>
                </c:pt>
                <c:pt idx="19262">
                  <c:v>1711079.6401380002</c:v>
                </c:pt>
                <c:pt idx="19263">
                  <c:v>1695007.0321540001</c:v>
                </c:pt>
                <c:pt idx="19264">
                  <c:v>1678933.7346409999</c:v>
                </c:pt>
                <c:pt idx="19265">
                  <c:v>1662859.753058</c:v>
                </c:pt>
                <c:pt idx="19266">
                  <c:v>1646785.0928870002</c:v>
                </c:pt>
                <c:pt idx="19267">
                  <c:v>1630709.7596249999</c:v>
                </c:pt>
                <c:pt idx="19268">
                  <c:v>1614633.7587899999</c:v>
                </c:pt>
                <c:pt idx="19269">
                  <c:v>1598557.0959170002</c:v>
                </c:pt>
                <c:pt idx="19270">
                  <c:v>1582479.7765620002</c:v>
                </c:pt>
                <c:pt idx="19271">
                  <c:v>1566401.806297</c:v>
                </c:pt>
                <c:pt idx="19272">
                  <c:v>1550323.1907170003</c:v>
                </c:pt>
                <c:pt idx="19273">
                  <c:v>1534243.9354329999</c:v>
                </c:pt>
                <c:pt idx="19274">
                  <c:v>1518164.0460760002</c:v>
                </c:pt>
                <c:pt idx="19275">
                  <c:v>1502083.5282959999</c:v>
                </c:pt>
                <c:pt idx="19276">
                  <c:v>1486002.3877630001</c:v>
                </c:pt>
                <c:pt idx="19277">
                  <c:v>1469920.6301660002</c:v>
                </c:pt>
                <c:pt idx="19278">
                  <c:v>1453838.2612119999</c:v>
                </c:pt>
                <c:pt idx="19279">
                  <c:v>1437755.28663</c:v>
                </c:pt>
                <c:pt idx="19280">
                  <c:v>1421671.7121660002</c:v>
                </c:pt>
                <c:pt idx="19281">
                  <c:v>1405587.5435880001</c:v>
                </c:pt>
                <c:pt idx="19282">
                  <c:v>1389502.7866809999</c:v>
                </c:pt>
                <c:pt idx="19283">
                  <c:v>1373417.4472519998</c:v>
                </c:pt>
                <c:pt idx="19284">
                  <c:v>1357331.531125</c:v>
                </c:pt>
                <c:pt idx="19285">
                  <c:v>1341245.0441470002</c:v>
                </c:pt>
                <c:pt idx="19286">
                  <c:v>1325157.9921840001</c:v>
                </c:pt>
                <c:pt idx="19287">
                  <c:v>1309070.38112</c:v>
                </c:pt>
                <c:pt idx="19288">
                  <c:v>1292982.21686</c:v>
                </c:pt>
                <c:pt idx="19289">
                  <c:v>1276893.5053299998</c:v>
                </c:pt>
                <c:pt idx="19290">
                  <c:v>1260804.2524760002</c:v>
                </c:pt>
                <c:pt idx="19291">
                  <c:v>1244714.4642629998</c:v>
                </c:pt>
                <c:pt idx="19292">
                  <c:v>1228624.1466770002</c:v>
                </c:pt>
                <c:pt idx="19293">
                  <c:v>1212533.3057249999</c:v>
                </c:pt>
                <c:pt idx="19294">
                  <c:v>1196441.947432</c:v>
                </c:pt>
                <c:pt idx="19295">
                  <c:v>1180350.0778460002</c:v>
                </c:pt>
                <c:pt idx="19296">
                  <c:v>1164257.703035</c:v>
                </c:pt>
                <c:pt idx="19297">
                  <c:v>1148164.8290860001</c:v>
                </c:pt>
                <c:pt idx="19298">
                  <c:v>1132071.4621090002</c:v>
                </c:pt>
                <c:pt idx="19299">
                  <c:v>1115977.6082319999</c:v>
                </c:pt>
                <c:pt idx="19300">
                  <c:v>1099883.273607</c:v>
                </c:pt>
                <c:pt idx="19301">
                  <c:v>1083788.464403</c:v>
                </c:pt>
                <c:pt idx="19302">
                  <c:v>1067693.1868130004</c:v>
                </c:pt>
                <c:pt idx="19303">
                  <c:v>1051597.4470509999</c:v>
                </c:pt>
                <c:pt idx="19304">
                  <c:v>1035501.2513489999</c:v>
                </c:pt>
                <c:pt idx="19305">
                  <c:v>1019404.605962</c:v>
                </c:pt>
                <c:pt idx="19306">
                  <c:v>1003307.5171679999</c:v>
                </c:pt>
                <c:pt idx="19307">
                  <c:v>987209.99126299995</c:v>
                </c:pt>
                <c:pt idx="19308">
                  <c:v>971112.03456599999</c:v>
                </c:pt>
                <c:pt idx="19309">
                  <c:v>955013.65341700008</c:v>
                </c:pt>
                <c:pt idx="19310">
                  <c:v>938914.85417799989</c:v>
                </c:pt>
                <c:pt idx="19311">
                  <c:v>922815.64323100005</c:v>
                </c:pt>
                <c:pt idx="19312">
                  <c:v>906716.0269820001</c:v>
                </c:pt>
                <c:pt idx="19313">
                  <c:v>890616.01185600029</c:v>
                </c:pt>
                <c:pt idx="19314">
                  <c:v>874515.6043009999</c:v>
                </c:pt>
                <c:pt idx="19315">
                  <c:v>858414.81078700011</c:v>
                </c:pt>
                <c:pt idx="19316">
                  <c:v>842313.63780600007</c:v>
                </c:pt>
                <c:pt idx="19317">
                  <c:v>826212.09187100001</c:v>
                </c:pt>
                <c:pt idx="19318">
                  <c:v>810110.17951699987</c:v>
                </c:pt>
                <c:pt idx="19319">
                  <c:v>794007.90730199998</c:v>
                </c:pt>
                <c:pt idx="19320">
                  <c:v>777905.28180500004</c:v>
                </c:pt>
                <c:pt idx="19321">
                  <c:v>761802.30962800002</c:v>
                </c:pt>
                <c:pt idx="19322">
                  <c:v>745698.99739599996</c:v>
                </c:pt>
                <c:pt idx="19323">
                  <c:v>729595.35175400006</c:v>
                </c:pt>
                <c:pt idx="19324">
                  <c:v>713491.37937099987</c:v>
                </c:pt>
                <c:pt idx="19325">
                  <c:v>697387.08693899983</c:v>
                </c:pt>
                <c:pt idx="19326">
                  <c:v>681282.48117099993</c:v>
                </c:pt>
                <c:pt idx="19327">
                  <c:v>665177.56880400016</c:v>
                </c:pt>
                <c:pt idx="19328">
                  <c:v>649072.35659700015</c:v>
                </c:pt>
                <c:pt idx="19329">
                  <c:v>632966.8513310001</c:v>
                </c:pt>
                <c:pt idx="19330">
                  <c:v>616861.05981200002</c:v>
                </c:pt>
                <c:pt idx="19331">
                  <c:v>600754.98886600009</c:v>
                </c:pt>
                <c:pt idx="19332">
                  <c:v>584648.64534499997</c:v>
                </c:pt>
                <c:pt idx="19333">
                  <c:v>568542.03612200008</c:v>
                </c:pt>
                <c:pt idx="19334">
                  <c:v>552435.16809400008</c:v>
                </c:pt>
                <c:pt idx="19335">
                  <c:v>536328.04818000004</c:v>
                </c:pt>
                <c:pt idx="19336">
                  <c:v>520220.68332499999</c:v>
                </c:pt>
                <c:pt idx="19337">
                  <c:v>504113.08049400005</c:v>
                </c:pt>
                <c:pt idx="19338">
                  <c:v>488005.24667700002</c:v>
                </c:pt>
                <c:pt idx="19339">
                  <c:v>471897.18888799992</c:v>
                </c:pt>
                <c:pt idx="19340">
                  <c:v>455788.91416400002</c:v>
                </c:pt>
                <c:pt idx="19341">
                  <c:v>439680.42956600006</c:v>
                </c:pt>
                <c:pt idx="19342">
                  <c:v>423571.74217799999</c:v>
                </c:pt>
                <c:pt idx="19343">
                  <c:v>407462.859108</c:v>
                </c:pt>
                <c:pt idx="19344">
                  <c:v>391353.78748800006</c:v>
                </c:pt>
                <c:pt idx="19345">
                  <c:v>375244.5344740001</c:v>
                </c:pt>
                <c:pt idx="19346">
                  <c:v>359135.10724600003</c:v>
                </c:pt>
                <c:pt idx="19347">
                  <c:v>343025.51300900005</c:v>
                </c:pt>
                <c:pt idx="19348">
                  <c:v>326915.75898999994</c:v>
                </c:pt>
                <c:pt idx="19349">
                  <c:v>310805.85244300001</c:v>
                </c:pt>
                <c:pt idx="19350">
                  <c:v>294695.80064300005</c:v>
                </c:pt>
                <c:pt idx="19351">
                  <c:v>278585.61089299992</c:v>
                </c:pt>
                <c:pt idx="19352">
                  <c:v>262475.29051800008</c:v>
                </c:pt>
                <c:pt idx="19353">
                  <c:v>246364.846869</c:v>
                </c:pt>
                <c:pt idx="19354">
                  <c:v>230254.28731900002</c:v>
                </c:pt>
                <c:pt idx="19355">
                  <c:v>214143.61927000002</c:v>
                </c:pt>
                <c:pt idx="19356">
                  <c:v>198032.85014599998</c:v>
                </c:pt>
                <c:pt idx="19357">
                  <c:v>181921.987395</c:v>
                </c:pt>
                <c:pt idx="19358">
                  <c:v>165811.03849299997</c:v>
                </c:pt>
                <c:pt idx="19359">
                  <c:v>149700.01093799999</c:v>
                </c:pt>
                <c:pt idx="19360">
                  <c:v>133588.91225500003</c:v>
                </c:pt>
                <c:pt idx="19361">
                  <c:v>117477.749994</c:v>
                </c:pt>
                <c:pt idx="19362">
                  <c:v>101366.53173</c:v>
                </c:pt>
                <c:pt idx="19363">
                  <c:v>85255.265063000013</c:v>
                </c:pt>
                <c:pt idx="19364">
                  <c:v>69143.957618999993</c:v>
                </c:pt>
                <c:pt idx="19365">
                  <c:v>53032.617048</c:v>
                </c:pt>
                <c:pt idx="19366">
                  <c:v>36921.251028999999</c:v>
                </c:pt>
                <c:pt idx="19367">
                  <c:v>20809.867263</c:v>
                </c:pt>
                <c:pt idx="19368">
                  <c:v>4698.4734789999993</c:v>
                </c:pt>
                <c:pt idx="19369">
                  <c:v>-11412.922569</c:v>
                </c:pt>
                <c:pt idx="19370">
                  <c:v>-27524.313101</c:v>
                </c:pt>
                <c:pt idx="19371">
                  <c:v>-43635.690310999998</c:v>
                </c:pt>
                <c:pt idx="19372">
                  <c:v>-59747.046366000002</c:v>
                </c:pt>
                <c:pt idx="19373">
                  <c:v>-75858.373409000007</c:v>
                </c:pt>
                <c:pt idx="19374">
                  <c:v>-91969.663553999999</c:v>
                </c:pt>
                <c:pt idx="19375">
                  <c:v>-108080.90889099998</c:v>
                </c:pt>
                <c:pt idx="19376">
                  <c:v>-124192.10148200001</c:v>
                </c:pt>
                <c:pt idx="19377">
                  <c:v>-140303.233362</c:v>
                </c:pt>
                <c:pt idx="19378">
                  <c:v>-156414.296543</c:v>
                </c:pt>
                <c:pt idx="19379">
                  <c:v>-172525.28300599998</c:v>
                </c:pt>
                <c:pt idx="19380">
                  <c:v>-188636.18470699998</c:v>
                </c:pt>
                <c:pt idx="19381">
                  <c:v>-204746.993575</c:v>
                </c:pt>
                <c:pt idx="19382">
                  <c:v>-220857.70151299998</c:v>
                </c:pt>
                <c:pt idx="19383">
                  <c:v>-236968.30039599998</c:v>
                </c:pt>
                <c:pt idx="19384">
                  <c:v>-253078.78207099999</c:v>
                </c:pt>
                <c:pt idx="19385">
                  <c:v>-269189.13835999992</c:v>
                </c:pt>
                <c:pt idx="19386">
                  <c:v>-285299.36105599994</c:v>
                </c:pt>
                <c:pt idx="19387">
                  <c:v>-301409.44192499993</c:v>
                </c:pt>
                <c:pt idx="19388">
                  <c:v>-317519.37270699994</c:v>
                </c:pt>
                <c:pt idx="19389">
                  <c:v>-333629.14511099999</c:v>
                </c:pt>
                <c:pt idx="19390">
                  <c:v>-349738.75082099997</c:v>
                </c:pt>
                <c:pt idx="19391">
                  <c:v>-365848.18149399996</c:v>
                </c:pt>
                <c:pt idx="19392">
                  <c:v>-381957.42875699996</c:v>
                </c:pt>
                <c:pt idx="19393">
                  <c:v>-398066.48421000008</c:v>
                </c:pt>
                <c:pt idx="19394">
                  <c:v>-414175.33942500001</c:v>
                </c:pt>
                <c:pt idx="19395">
                  <c:v>-430283.98594599997</c:v>
                </c:pt>
                <c:pt idx="19396">
                  <c:v>-446392.41528900014</c:v>
                </c:pt>
                <c:pt idx="19397">
                  <c:v>-462500.61894099996</c:v>
                </c:pt>
                <c:pt idx="19398">
                  <c:v>-478608.588361</c:v>
                </c:pt>
                <c:pt idx="19399">
                  <c:v>-494716.31498000002</c:v>
                </c:pt>
                <c:pt idx="19400">
                  <c:v>-510823.79020000005</c:v>
                </c:pt>
                <c:pt idx="19401">
                  <c:v>-526931.00539499999</c:v>
                </c:pt>
                <c:pt idx="19402">
                  <c:v>-543037.95190800005</c:v>
                </c:pt>
                <c:pt idx="19403">
                  <c:v>-559144.62105700013</c:v>
                </c:pt>
                <c:pt idx="19404">
                  <c:v>-575251.00412799988</c:v>
                </c:pt>
                <c:pt idx="19405">
                  <c:v>-591357.0923779998</c:v>
                </c:pt>
                <c:pt idx="19406">
                  <c:v>-607462.87703700003</c:v>
                </c:pt>
                <c:pt idx="19407">
                  <c:v>-623568.34930500004</c:v>
                </c:pt>
                <c:pt idx="19408">
                  <c:v>-639673.500352</c:v>
                </c:pt>
                <c:pt idx="19409">
                  <c:v>-655778.32131800009</c:v>
                </c:pt>
                <c:pt idx="19410">
                  <c:v>-671882.80331600003</c:v>
                </c:pt>
                <c:pt idx="19411">
                  <c:v>-687986.93742700014</c:v>
                </c:pt>
                <c:pt idx="19412">
                  <c:v>-704090.71470299992</c:v>
                </c:pt>
                <c:pt idx="19413">
                  <c:v>-720194.12616700004</c:v>
                </c:pt>
                <c:pt idx="19414">
                  <c:v>-736297.16281200002</c:v>
                </c:pt>
                <c:pt idx="19415">
                  <c:v>-752399.81559999997</c:v>
                </c:pt>
                <c:pt idx="19416">
                  <c:v>-768502.07546399999</c:v>
                </c:pt>
                <c:pt idx="19417">
                  <c:v>-784603.93330600008</c:v>
                </c:pt>
                <c:pt idx="19418">
                  <c:v>-800705.37999799999</c:v>
                </c:pt>
                <c:pt idx="19419">
                  <c:v>-816806.40638300008</c:v>
                </c:pt>
                <c:pt idx="19420">
                  <c:v>-832907.003272</c:v>
                </c:pt>
                <c:pt idx="19421">
                  <c:v>-849007.16144500009</c:v>
                </c:pt>
                <c:pt idx="19422">
                  <c:v>-865106.87165300013</c:v>
                </c:pt>
                <c:pt idx="19423">
                  <c:v>-881206.12461499998</c:v>
                </c:pt>
                <c:pt idx="19424">
                  <c:v>-897304.91102000012</c:v>
                </c:pt>
                <c:pt idx="19425">
                  <c:v>-913403.22152499994</c:v>
                </c:pt>
                <c:pt idx="19426">
                  <c:v>-929501.04675800004</c:v>
                </c:pt>
                <c:pt idx="19427">
                  <c:v>-945598.37731299992</c:v>
                </c:pt>
                <c:pt idx="19428">
                  <c:v>-961695.20375500002</c:v>
                </c:pt>
                <c:pt idx="19429">
                  <c:v>-977791.5166170001</c:v>
                </c:pt>
                <c:pt idx="19430">
                  <c:v>-993887.30640000012</c:v>
                </c:pt>
                <c:pt idx="19431">
                  <c:v>-1009982.563574</c:v>
                </c:pt>
                <c:pt idx="19432">
                  <c:v>-1026077.2785779998</c:v>
                </c:pt>
                <c:pt idx="19433">
                  <c:v>-1042171.4418170002</c:v>
                </c:pt>
                <c:pt idx="19434">
                  <c:v>-1058265.043667</c:v>
                </c:pt>
                <c:pt idx="19435">
                  <c:v>-1074358.0744700001</c:v>
                </c:pt>
                <c:pt idx="19436">
                  <c:v>-1090450.5245370001</c:v>
                </c:pt>
                <c:pt idx="19437">
                  <c:v>-1106542.3841460003</c:v>
                </c:pt>
                <c:pt idx="19438">
                  <c:v>-1122633.6435440003</c:v>
                </c:pt>
                <c:pt idx="19439">
                  <c:v>-1138724.2929430003</c:v>
                </c:pt>
                <c:pt idx="19440">
                  <c:v>-1154814.3225260002</c:v>
                </c:pt>
                <c:pt idx="19441">
                  <c:v>-1170903.7224410002</c:v>
                </c:pt>
                <c:pt idx="19442">
                  <c:v>-1186992.4828040001</c:v>
                </c:pt>
                <c:pt idx="19443">
                  <c:v>-1203080.5936990001</c:v>
                </c:pt>
                <c:pt idx="19444">
                  <c:v>-1219168.0451750001</c:v>
                </c:pt>
                <c:pt idx="19445">
                  <c:v>-1235254.8272499999</c:v>
                </c:pt>
                <c:pt idx="19446">
                  <c:v>-1251340.9299080002</c:v>
                </c:pt>
                <c:pt idx="19447">
                  <c:v>-1267426.3430990002</c:v>
                </c:pt>
                <c:pt idx="19448">
                  <c:v>-1283511.0567430002</c:v>
                </c:pt>
                <c:pt idx="19449">
                  <c:v>-1299595.060722</c:v>
                </c:pt>
                <c:pt idx="19450">
                  <c:v>-1315678.3448880001</c:v>
                </c:pt>
                <c:pt idx="19451">
                  <c:v>-1331760.8990560002</c:v>
                </c:pt>
                <c:pt idx="19452">
                  <c:v>-1347842.7130110001</c:v>
                </c:pt>
                <c:pt idx="19453">
                  <c:v>-1363923.7765010002</c:v>
                </c:pt>
                <c:pt idx="19454">
                  <c:v>-1380004.0792420001</c:v>
                </c:pt>
                <c:pt idx="19455">
                  <c:v>-1396083.6109150003</c:v>
                </c:pt>
                <c:pt idx="19456">
                  <c:v>-1412162.3611670001</c:v>
                </c:pt>
                <c:pt idx="19457">
                  <c:v>-1428240.3196100001</c:v>
                </c:pt>
                <c:pt idx="19458">
                  <c:v>-1444317.4758219998</c:v>
                </c:pt>
                <c:pt idx="19459">
                  <c:v>-1460393.8193480002</c:v>
                </c:pt>
                <c:pt idx="19460">
                  <c:v>-1476469.3396960001</c:v>
                </c:pt>
                <c:pt idx="19461">
                  <c:v>-1492544.0263390001</c:v>
                </c:pt>
                <c:pt idx="19462">
                  <c:v>-1508617.8687180001</c:v>
                </c:pt>
                <c:pt idx="19463">
                  <c:v>-1524690.8562370001</c:v>
                </c:pt>
                <c:pt idx="19464">
                  <c:v>-1540762.9782639998</c:v>
                </c:pt>
                <c:pt idx="19465">
                  <c:v>-1556834.224133</c:v>
                </c:pt>
                <c:pt idx="19466">
                  <c:v>-1572904.5831440003</c:v>
                </c:pt>
                <c:pt idx="19467">
                  <c:v>-1588974.0445580001</c:v>
                </c:pt>
                <c:pt idx="19468">
                  <c:v>-1605042.597604</c:v>
                </c:pt>
                <c:pt idx="19469">
                  <c:v>-1621110.231473</c:v>
                </c:pt>
                <c:pt idx="19470">
                  <c:v>-1637176.9353209997</c:v>
                </c:pt>
                <c:pt idx="19471">
                  <c:v>-1653242.698267</c:v>
                </c:pt>
                <c:pt idx="19472">
                  <c:v>-1669307.5093970001</c:v>
                </c:pt>
                <c:pt idx="19473">
                  <c:v>-1685371.357757</c:v>
                </c:pt>
                <c:pt idx="19474">
                  <c:v>-1701434.232359</c:v>
                </c:pt>
                <c:pt idx="19475">
                  <c:v>-1717496.1221780004</c:v>
                </c:pt>
                <c:pt idx="19476">
                  <c:v>-1733557.0161520001</c:v>
                </c:pt>
                <c:pt idx="19477">
                  <c:v>-1749616.9031839999</c:v>
                </c:pt>
                <c:pt idx="19478">
                  <c:v>-1765675.7721380002</c:v>
                </c:pt>
                <c:pt idx="19479">
                  <c:v>-1781733.6118430002</c:v>
                </c:pt>
                <c:pt idx="19480">
                  <c:v>-1797790.4110889998</c:v>
                </c:pt>
                <c:pt idx="19481">
                  <c:v>-1813846.15863</c:v>
                </c:pt>
                <c:pt idx="19482">
                  <c:v>-1829900.8431840001</c:v>
                </c:pt>
                <c:pt idx="19483">
                  <c:v>-1845954.45343</c:v>
                </c:pt>
                <c:pt idx="19484">
                  <c:v>-1862006.978009</c:v>
                </c:pt>
                <c:pt idx="19485">
                  <c:v>-1878058.4055259998</c:v>
                </c:pt>
                <c:pt idx="19486">
                  <c:v>-1894108.7245470001</c:v>
                </c:pt>
                <c:pt idx="19487">
                  <c:v>-1910157.9236009999</c:v>
                </c:pt>
                <c:pt idx="19488">
                  <c:v>-1926205.9911780001</c:v>
                </c:pt>
                <c:pt idx="19489">
                  <c:v>-1942252.9157309998</c:v>
                </c:pt>
                <c:pt idx="19490">
                  <c:v>-1958298.6856730001</c:v>
                </c:pt>
                <c:pt idx="19491">
                  <c:v>-1974343.289382</c:v>
                </c:pt>
                <c:pt idx="19492">
                  <c:v>-1990386.7151929999</c:v>
                </c:pt>
                <c:pt idx="19493">
                  <c:v>-2006428.9514059999</c:v>
                </c:pt>
                <c:pt idx="19494">
                  <c:v>-2022469.9862809998</c:v>
                </c:pt>
                <c:pt idx="19495">
                  <c:v>-2038509.808039</c:v>
                </c:pt>
                <c:pt idx="19496">
                  <c:v>-2054548.4048609999</c:v>
                </c:pt>
                <c:pt idx="19497">
                  <c:v>-2070585.76489</c:v>
                </c:pt>
                <c:pt idx="19498">
                  <c:v>-2086621.8762300001</c:v>
                </c:pt>
                <c:pt idx="19499">
                  <c:v>-2102656.726946</c:v>
                </c:pt>
                <c:pt idx="19500">
                  <c:v>-2118690.3050609995</c:v>
                </c:pt>
                <c:pt idx="19501">
                  <c:v>-2134722.5985609996</c:v>
                </c:pt>
                <c:pt idx="19502">
                  <c:v>-2150753.5953909997</c:v>
                </c:pt>
                <c:pt idx="19503">
                  <c:v>-2166783.2834549998</c:v>
                </c:pt>
                <c:pt idx="19504">
                  <c:v>-2182811.65062</c:v>
                </c:pt>
                <c:pt idx="19505">
                  <c:v>-2198838.6847100006</c:v>
                </c:pt>
                <c:pt idx="19506">
                  <c:v>-2214864.3735099994</c:v>
                </c:pt>
                <c:pt idx="19507">
                  <c:v>-2230888.7047640006</c:v>
                </c:pt>
                <c:pt idx="19508">
                  <c:v>-2246911.6661749999</c:v>
                </c:pt>
                <c:pt idx="19509">
                  <c:v>-2262933.2454059995</c:v>
                </c:pt>
                <c:pt idx="19510">
                  <c:v>-2278953.4300789996</c:v>
                </c:pt>
                <c:pt idx="19511">
                  <c:v>-2294972.2077760003</c:v>
                </c:pt>
                <c:pt idx="19512">
                  <c:v>-2310989.5660350001</c:v>
                </c:pt>
                <c:pt idx="19513">
                  <c:v>-2327005.4923559995</c:v>
                </c:pt>
                <c:pt idx="19514">
                  <c:v>-2343019.9741949998</c:v>
                </c:pt>
                <c:pt idx="19515">
                  <c:v>-2359032.9989689994</c:v>
                </c:pt>
                <c:pt idx="19516">
                  <c:v>-2375044.5540499995</c:v>
                </c:pt>
                <c:pt idx="19517">
                  <c:v>-2391054.6267710002</c:v>
                </c:pt>
                <c:pt idx="19518">
                  <c:v>-2407063.2044219999</c:v>
                </c:pt>
                <c:pt idx="19519">
                  <c:v>-2423070.274251</c:v>
                </c:pt>
                <c:pt idx="19520">
                  <c:v>-2439075.8234629994</c:v>
                </c:pt>
                <c:pt idx="19521">
                  <c:v>-2455079.839222</c:v>
                </c:pt>
                <c:pt idx="19522">
                  <c:v>-2471082.3086489993</c:v>
                </c:pt>
                <c:pt idx="19523">
                  <c:v>-2487083.2188220001</c:v>
                </c:pt>
                <c:pt idx="19524">
                  <c:v>-2503082.5567749999</c:v>
                </c:pt>
                <c:pt idx="19525">
                  <c:v>-2519080.309502</c:v>
                </c:pt>
                <c:pt idx="19526">
                  <c:v>-2535076.4639509995</c:v>
                </c:pt>
                <c:pt idx="19527">
                  <c:v>-2551071.0070290002</c:v>
                </c:pt>
                <c:pt idx="19528">
                  <c:v>-2567063.9255969999</c:v>
                </c:pt>
                <c:pt idx="19529">
                  <c:v>-2583055.2064760001</c:v>
                </c:pt>
                <c:pt idx="19530">
                  <c:v>-2599044.8364399993</c:v>
                </c:pt>
                <c:pt idx="19531">
                  <c:v>-2615032.80222</c:v>
                </c:pt>
                <c:pt idx="19532">
                  <c:v>-2631019.0905049997</c:v>
                </c:pt>
                <c:pt idx="19533">
                  <c:v>-2647003.6879380005</c:v>
                </c:pt>
                <c:pt idx="19534">
                  <c:v>-2662986.5811180002</c:v>
                </c:pt>
                <c:pt idx="19535">
                  <c:v>-2678967.7565990002</c:v>
                </c:pt>
                <c:pt idx="19536">
                  <c:v>-2694947.2008930002</c:v>
                </c:pt>
                <c:pt idx="19537">
                  <c:v>-2710924.9004629995</c:v>
                </c:pt>
                <c:pt idx="19538">
                  <c:v>-2726900.8417310002</c:v>
                </c:pt>
                <c:pt idx="19539">
                  <c:v>-2742875.011072</c:v>
                </c:pt>
                <c:pt idx="19540">
                  <c:v>-2758847.3948169998</c:v>
                </c:pt>
                <c:pt idx="19541">
                  <c:v>-2774817.9792509996</c:v>
                </c:pt>
                <c:pt idx="19542">
                  <c:v>-2790786.7506129998</c:v>
                </c:pt>
                <c:pt idx="19543">
                  <c:v>-2806753.6950969999</c:v>
                </c:pt>
                <c:pt idx="19544">
                  <c:v>-2822718.7988519995</c:v>
                </c:pt>
                <c:pt idx="19545">
                  <c:v>-2838682.047979</c:v>
                </c:pt>
                <c:pt idx="19546">
                  <c:v>-2854643.428535</c:v>
                </c:pt>
                <c:pt idx="19547">
                  <c:v>-2870602.9265299998</c:v>
                </c:pt>
                <c:pt idx="19548">
                  <c:v>-2886560.5279259998</c:v>
                </c:pt>
                <c:pt idx="19549">
                  <c:v>-2902516.2186419996</c:v>
                </c:pt>
                <c:pt idx="19550">
                  <c:v>-2918469.9845469999</c:v>
                </c:pt>
                <c:pt idx="19551">
                  <c:v>-2934421.8114649993</c:v>
                </c:pt>
                <c:pt idx="19552">
                  <c:v>-2950371.685172</c:v>
                </c:pt>
                <c:pt idx="19553">
                  <c:v>-2966319.591397</c:v>
                </c:pt>
                <c:pt idx="19554">
                  <c:v>-2982265.5158209996</c:v>
                </c:pt>
                <c:pt idx="19555">
                  <c:v>-2998209.4440799998</c:v>
                </c:pt>
                <c:pt idx="19556">
                  <c:v>-3014151.3617600002</c:v>
                </c:pt>
                <c:pt idx="19557">
                  <c:v>-3030091.2544</c:v>
                </c:pt>
                <c:pt idx="19558">
                  <c:v>-3046029.1074890001</c:v>
                </c:pt>
                <c:pt idx="19559">
                  <c:v>-3061964.9064719994</c:v>
                </c:pt>
                <c:pt idx="19560">
                  <c:v>-3077898.636742</c:v>
                </c:pt>
                <c:pt idx="19561">
                  <c:v>-3093830.2836460001</c:v>
                </c:pt>
                <c:pt idx="19562">
                  <c:v>-3109759.8324789992</c:v>
                </c:pt>
                <c:pt idx="19563">
                  <c:v>-3125687.2684920002</c:v>
                </c:pt>
                <c:pt idx="19564">
                  <c:v>-3141612.5768829999</c:v>
                </c:pt>
                <c:pt idx="19565">
                  <c:v>-3157535.7428020001</c:v>
                </c:pt>
                <c:pt idx="19566">
                  <c:v>-3173456.7513509998</c:v>
                </c:pt>
                <c:pt idx="19567">
                  <c:v>-3189375.5875810003</c:v>
                </c:pt>
                <c:pt idx="19568">
                  <c:v>-3205292.2364940001</c:v>
                </c:pt>
                <c:pt idx="19569">
                  <c:v>-3221206.6830409998</c:v>
                </c:pt>
                <c:pt idx="19570">
                  <c:v>-3237118.9121259996</c:v>
                </c:pt>
                <c:pt idx="19571">
                  <c:v>-3253028.908599</c:v>
                </c:pt>
                <c:pt idx="19572">
                  <c:v>-3268936.657263</c:v>
                </c:pt>
                <c:pt idx="19573">
                  <c:v>-3284842.1428689999</c:v>
                </c:pt>
                <c:pt idx="19574">
                  <c:v>-3300745.3501169994</c:v>
                </c:pt>
                <c:pt idx="19575">
                  <c:v>-3316646.2636560001</c:v>
                </c:pt>
                <c:pt idx="19576">
                  <c:v>-3332544.868086</c:v>
                </c:pt>
                <c:pt idx="19577">
                  <c:v>-3348441.1479540002</c:v>
                </c:pt>
                <c:pt idx="19578">
                  <c:v>-3364335.0877550002</c:v>
                </c:pt>
                <c:pt idx="19579">
                  <c:v>-3380226.6719340002</c:v>
                </c:pt>
                <c:pt idx="19580">
                  <c:v>-3396115.8848850001</c:v>
                </c:pt>
                <c:pt idx="19581">
                  <c:v>-3412002.7109479997</c:v>
                </c:pt>
                <c:pt idx="19582">
                  <c:v>-3427887.134412</c:v>
                </c:pt>
                <c:pt idx="19583">
                  <c:v>-3443769.1395140002</c:v>
                </c:pt>
                <c:pt idx="19584">
                  <c:v>-3459648.7104369998</c:v>
                </c:pt>
                <c:pt idx="19585">
                  <c:v>-3475525.8313139994</c:v>
                </c:pt>
                <c:pt idx="19586">
                  <c:v>-3491400.4862230001</c:v>
                </c:pt>
                <c:pt idx="19587">
                  <c:v>-3507272.6591909998</c:v>
                </c:pt>
                <c:pt idx="19588">
                  <c:v>-3523142.3341889996</c:v>
                </c:pt>
                <c:pt idx="19589">
                  <c:v>-3539009.4951379998</c:v>
                </c:pt>
                <c:pt idx="19590">
                  <c:v>-3554874.1259039994</c:v>
                </c:pt>
                <c:pt idx="19591">
                  <c:v>-3570736.2102979999</c:v>
                </c:pt>
                <c:pt idx="19592">
                  <c:v>-3586595.7320789997</c:v>
                </c:pt>
                <c:pt idx="19593">
                  <c:v>-3602452.6749509997</c:v>
                </c:pt>
                <c:pt idx="19594">
                  <c:v>-3618307.0225649998</c:v>
                </c:pt>
                <c:pt idx="19595">
                  <c:v>-3634158.7585160001</c:v>
                </c:pt>
                <c:pt idx="19596">
                  <c:v>-3650007.8663449995</c:v>
                </c:pt>
                <c:pt idx="19597">
                  <c:v>-3665854.3295390001</c:v>
                </c:pt>
                <c:pt idx="19598">
                  <c:v>-3681698.1315279999</c:v>
                </c:pt>
                <c:pt idx="19599">
                  <c:v>-3697539.2556889998</c:v>
                </c:pt>
                <c:pt idx="19600">
                  <c:v>-3713377.6853419994</c:v>
                </c:pt>
                <c:pt idx="19601">
                  <c:v>-3729213.4037529998</c:v>
                </c:pt>
                <c:pt idx="19602">
                  <c:v>-3745046.3941309997</c:v>
                </c:pt>
                <c:pt idx="19603">
                  <c:v>-3760876.6396289999</c:v>
                </c:pt>
                <c:pt idx="19604">
                  <c:v>-3776704.1233449997</c:v>
                </c:pt>
                <c:pt idx="19605">
                  <c:v>-3792528.8283189996</c:v>
                </c:pt>
                <c:pt idx="19606">
                  <c:v>-3808350.7375370003</c:v>
                </c:pt>
                <c:pt idx="19607">
                  <c:v>-3824169.8339259997</c:v>
                </c:pt>
                <c:pt idx="19608">
                  <c:v>-3839986.1003569998</c:v>
                </c:pt>
                <c:pt idx="19609">
                  <c:v>-3855799.5196429994</c:v>
                </c:pt>
                <c:pt idx="19610">
                  <c:v>-3871610.0745409997</c:v>
                </c:pt>
                <c:pt idx="19611">
                  <c:v>-3887417.7477490003</c:v>
                </c:pt>
                <c:pt idx="19612">
                  <c:v>-3903222.5219100001</c:v>
                </c:pt>
                <c:pt idx="19613">
                  <c:v>-3919024.3796059997</c:v>
                </c:pt>
                <c:pt idx="19614">
                  <c:v>-3934823.3033629996</c:v>
                </c:pt>
                <c:pt idx="19615">
                  <c:v>-3950619.2756469995</c:v>
                </c:pt>
                <c:pt idx="19616">
                  <c:v>-3966412.2788669998</c:v>
                </c:pt>
                <c:pt idx="19617">
                  <c:v>-3982202.295372</c:v>
                </c:pt>
                <c:pt idx="19618">
                  <c:v>-3997989.3074529995</c:v>
                </c:pt>
                <c:pt idx="19619">
                  <c:v>-4013773.2973420001</c:v>
                </c:pt>
                <c:pt idx="19620">
                  <c:v>-4029554.2472120007</c:v>
                </c:pt>
                <c:pt idx="19621">
                  <c:v>-4045332.1391739994</c:v>
                </c:pt>
                <c:pt idx="19622">
                  <c:v>-4061106.9552819994</c:v>
                </c:pt>
                <c:pt idx="19623">
                  <c:v>-4076878.6775290002</c:v>
                </c:pt>
                <c:pt idx="19624">
                  <c:v>-4092647.2878479999</c:v>
                </c:pt>
                <c:pt idx="19625">
                  <c:v>-4108412.7681109998</c:v>
                </c:pt>
                <c:pt idx="19626">
                  <c:v>-4124175.1001309999</c:v>
                </c:pt>
                <c:pt idx="19627">
                  <c:v>-4139934.2656589998</c:v>
                </c:pt>
                <c:pt idx="19628">
                  <c:v>-4155690.2463850002</c:v>
                </c:pt>
                <c:pt idx="19629">
                  <c:v>-4171443.023937</c:v>
                </c:pt>
                <c:pt idx="19630">
                  <c:v>-4187192.5798840001</c:v>
                </c:pt>
                <c:pt idx="19631">
                  <c:v>-4202938.8957319995</c:v>
                </c:pt>
                <c:pt idx="19632">
                  <c:v>-4218681.952924001</c:v>
                </c:pt>
                <c:pt idx="19633">
                  <c:v>-4234421.7328430004</c:v>
                </c:pt>
                <c:pt idx="19634">
                  <c:v>-4250158.2168079996</c:v>
                </c:pt>
                <c:pt idx="19635">
                  <c:v>-4265891.3860769998</c:v>
                </c:pt>
                <c:pt idx="19636">
                  <c:v>-4281621.2218439998</c:v>
                </c:pt>
                <c:pt idx="19637">
                  <c:v>-4297347.7052410003</c:v>
                </c:pt>
                <c:pt idx="19638">
                  <c:v>-4313070.8173360005</c:v>
                </c:pt>
                <c:pt idx="19639">
                  <c:v>-4328790.5391339995</c:v>
                </c:pt>
                <c:pt idx="19640">
                  <c:v>-4344506.8515760005</c:v>
                </c:pt>
                <c:pt idx="19641">
                  <c:v>-4360219.735541001</c:v>
                </c:pt>
                <c:pt idx="19642">
                  <c:v>-4375929.1718419995</c:v>
                </c:pt>
                <c:pt idx="19643">
                  <c:v>-4391635.1412269995</c:v>
                </c:pt>
                <c:pt idx="19644">
                  <c:v>-4407337.6243829988</c:v>
                </c:pt>
                <c:pt idx="19645">
                  <c:v>-4423036.6019280003</c:v>
                </c:pt>
                <c:pt idx="19646">
                  <c:v>-4438732.0544179995</c:v>
                </c:pt>
                <c:pt idx="19647">
                  <c:v>-4454423.9623430008</c:v>
                </c:pt>
                <c:pt idx="19648">
                  <c:v>-4470112.3061279999</c:v>
                </c:pt>
                <c:pt idx="19649">
                  <c:v>-4485797.0661299992</c:v>
                </c:pt>
                <c:pt idx="19650">
                  <c:v>-4501478.2226440003</c:v>
                </c:pt>
                <c:pt idx="19651">
                  <c:v>-4517155.7558959993</c:v>
                </c:pt>
                <c:pt idx="19652">
                  <c:v>-4532829.6460469998</c:v>
                </c:pt>
                <c:pt idx="19653">
                  <c:v>-4548499.8731899997</c:v>
                </c:pt>
                <c:pt idx="19654">
                  <c:v>-4564166.4173530005</c:v>
                </c:pt>
                <c:pt idx="19655">
                  <c:v>-4579829.2584950011</c:v>
                </c:pt>
                <c:pt idx="19656">
                  <c:v>-4595488.3765100008</c:v>
                </c:pt>
                <c:pt idx="19657">
                  <c:v>-4611143.751224</c:v>
                </c:pt>
                <c:pt idx="19658">
                  <c:v>-4626795.3623920009</c:v>
                </c:pt>
                <c:pt idx="19659">
                  <c:v>-4642443.1897059996</c:v>
                </c:pt>
                <c:pt idx="19660">
                  <c:v>-4658087.212785</c:v>
                </c:pt>
                <c:pt idx="19661">
                  <c:v>-4673727.4111839999</c:v>
                </c:pt>
                <c:pt idx="19662">
                  <c:v>-4689363.7643869994</c:v>
                </c:pt>
                <c:pt idx="19663">
                  <c:v>-4704996.2518069996</c:v>
                </c:pt>
                <c:pt idx="19664">
                  <c:v>-4720624.8527919995</c:v>
                </c:pt>
                <c:pt idx="19665">
                  <c:v>-4736249.5466179997</c:v>
                </c:pt>
                <c:pt idx="19666">
                  <c:v>-4751870.3124910006</c:v>
                </c:pt>
                <c:pt idx="19667">
                  <c:v>-4767487.1295489995</c:v>
                </c:pt>
                <c:pt idx="19668">
                  <c:v>-4783099.976857</c:v>
                </c:pt>
                <c:pt idx="19669">
                  <c:v>-4798708.8334129993</c:v>
                </c:pt>
                <c:pt idx="19670">
                  <c:v>-4814313.6781410007</c:v>
                </c:pt>
                <c:pt idx="19671">
                  <c:v>-4829914.4898959994</c:v>
                </c:pt>
                <c:pt idx="19672">
                  <c:v>-4845511.2474620016</c:v>
                </c:pt>
                <c:pt idx="19673">
                  <c:v>-4861103.9295500005</c:v>
                </c:pt>
                <c:pt idx="19674">
                  <c:v>-4876692.5148009993</c:v>
                </c:pt>
                <c:pt idx="19675">
                  <c:v>-4892276.9817820005</c:v>
                </c:pt>
                <c:pt idx="19676">
                  <c:v>-4907857.3089900007</c:v>
                </c:pt>
                <c:pt idx="19677">
                  <c:v>-4923433.4748480003</c:v>
                </c:pt>
                <c:pt idx="19678">
                  <c:v>-4939005.4577060007</c:v>
                </c:pt>
                <c:pt idx="19679">
                  <c:v>-4954573.235843</c:v>
                </c:pt>
                <c:pt idx="19680">
                  <c:v>-4970136.787463001</c:v>
                </c:pt>
                <c:pt idx="19681">
                  <c:v>-4985696.0906969998</c:v>
                </c:pt>
                <c:pt idx="19682">
                  <c:v>-5001251.1236019982</c:v>
                </c:pt>
                <c:pt idx="19683">
                  <c:v>-5016801.8641609997</c:v>
                </c:pt>
                <c:pt idx="19684">
                  <c:v>-5032348.2902839994</c:v>
                </c:pt>
                <c:pt idx="19685">
                  <c:v>-5047890.3798029991</c:v>
                </c:pt>
                <c:pt idx="19686">
                  <c:v>-5063428.110479</c:v>
                </c:pt>
                <c:pt idx="19687">
                  <c:v>-5078961.4599950006</c:v>
                </c:pt>
                <c:pt idx="19688">
                  <c:v>-5094490.4059610013</c:v>
                </c:pt>
                <c:pt idx="19689">
                  <c:v>-5110014.9259100007</c:v>
                </c:pt>
                <c:pt idx="19690">
                  <c:v>-5125534.9972990006</c:v>
                </c:pt>
                <c:pt idx="19691">
                  <c:v>-5141050.5975090014</c:v>
                </c:pt>
                <c:pt idx="19692">
                  <c:v>-5156561.7038439997</c:v>
                </c:pt>
                <c:pt idx="19693">
                  <c:v>-5172068.2935329992</c:v>
                </c:pt>
                <c:pt idx="19694">
                  <c:v>-5187570.3437269991</c:v>
                </c:pt>
                <c:pt idx="19695">
                  <c:v>-5203067.8314970005</c:v>
                </c:pt>
                <c:pt idx="19696">
                  <c:v>-5218560.7338419994</c:v>
                </c:pt>
                <c:pt idx="19697">
                  <c:v>-5234049.0276779998</c:v>
                </c:pt>
                <c:pt idx="19698">
                  <c:v>-5249532.6898449995</c:v>
                </c:pt>
                <c:pt idx="19699">
                  <c:v>-5265011.6971049998</c:v>
                </c:pt>
                <c:pt idx="19700">
                  <c:v>-5280486.026141</c:v>
                </c:pt>
                <c:pt idx="19701">
                  <c:v>-5295955.6535559986</c:v>
                </c:pt>
                <c:pt idx="19702">
                  <c:v>-5311420.5558749996</c:v>
                </c:pt>
                <c:pt idx="19703">
                  <c:v>-5326880.7095420007</c:v>
                </c:pt>
                <c:pt idx="19704">
                  <c:v>-5342336.0909230001</c:v>
                </c:pt>
                <c:pt idx="19705">
                  <c:v>-5357786.6763020009</c:v>
                </c:pt>
                <c:pt idx="19706">
                  <c:v>-5373232.4418850001</c:v>
                </c:pt>
                <c:pt idx="19707">
                  <c:v>-5388673.3637929987</c:v>
                </c:pt>
                <c:pt idx="19708">
                  <c:v>-5404109.4180710008</c:v>
                </c:pt>
                <c:pt idx="19709">
                  <c:v>-5419540.5806790004</c:v>
                </c:pt>
                <c:pt idx="19710">
                  <c:v>-5434966.8274980001</c:v>
                </c:pt>
                <c:pt idx="19711">
                  <c:v>-5450388.1343240002</c:v>
                </c:pt>
                <c:pt idx="19712">
                  <c:v>-5465804.4768740004</c:v>
                </c:pt>
                <c:pt idx="19713">
                  <c:v>-5481215.8307809997</c:v>
                </c:pt>
                <c:pt idx="19714">
                  <c:v>-5496622.1715950007</c:v>
                </c:pt>
                <c:pt idx="19715">
                  <c:v>-5512023.4747819994</c:v>
                </c:pt>
                <c:pt idx="19716">
                  <c:v>-5527419.7157279998</c:v>
                </c:pt>
                <c:pt idx="19717">
                  <c:v>-5542810.8697309988</c:v>
                </c:pt>
                <c:pt idx="19718">
                  <c:v>-5558196.9120090008</c:v>
                </c:pt>
                <c:pt idx="19719">
                  <c:v>-5573577.8176910002</c:v>
                </c:pt>
                <c:pt idx="19720">
                  <c:v>-5588953.5618269993</c:v>
                </c:pt>
                <c:pt idx="19721">
                  <c:v>-5604324.1193769993</c:v>
                </c:pt>
                <c:pt idx="19722">
                  <c:v>-5619689.4652179992</c:v>
                </c:pt>
                <c:pt idx="19723">
                  <c:v>-5635049.5741420006</c:v>
                </c:pt>
                <c:pt idx="19724">
                  <c:v>-5650404.4208539994</c:v>
                </c:pt>
                <c:pt idx="19725">
                  <c:v>-5665753.9799730005</c:v>
                </c:pt>
                <c:pt idx="19726">
                  <c:v>-5681098.2260319991</c:v>
                </c:pt>
                <c:pt idx="19727">
                  <c:v>-5696437.1334769996</c:v>
                </c:pt>
                <c:pt idx="19728">
                  <c:v>-5711770.6766660009</c:v>
                </c:pt>
                <c:pt idx="19729">
                  <c:v>-5727098.8298709989</c:v>
                </c:pt>
                <c:pt idx="19730">
                  <c:v>-5742421.5672739996</c:v>
                </c:pt>
                <c:pt idx="19731">
                  <c:v>-5757738.8629710004</c:v>
                </c:pt>
                <c:pt idx="19732">
                  <c:v>-5773050.6909700008</c:v>
                </c:pt>
                <c:pt idx="19733">
                  <c:v>-5788357.0251869988</c:v>
                </c:pt>
                <c:pt idx="19734">
                  <c:v>-5803657.8394519994</c:v>
                </c:pt>
                <c:pt idx="19735">
                  <c:v>-5818953.1075050002</c:v>
                </c:pt>
                <c:pt idx="19736">
                  <c:v>-5834242.8029940007</c:v>
                </c:pt>
                <c:pt idx="19737">
                  <c:v>-5849526.8994809994</c:v>
                </c:pt>
                <c:pt idx="19738">
                  <c:v>-5864805.3704340002</c:v>
                </c:pt>
                <c:pt idx="19739">
                  <c:v>-5880078.1892319983</c:v>
                </c:pt>
                <c:pt idx="19740">
                  <c:v>-5895345.3291619997</c:v>
                </c:pt>
                <c:pt idx="19741">
                  <c:v>-5910606.7634199997</c:v>
                </c:pt>
                <c:pt idx="19742">
                  <c:v>-5925862.4651099993</c:v>
                </c:pt>
                <c:pt idx="19743">
                  <c:v>-5941112.4072450008</c:v>
                </c:pt>
                <c:pt idx="19744">
                  <c:v>-5956356.5627450002</c:v>
                </c:pt>
                <c:pt idx="19745">
                  <c:v>-5971594.9044350004</c:v>
                </c:pt>
                <c:pt idx="19746">
                  <c:v>-5986827.4050510004</c:v>
                </c:pt>
                <c:pt idx="19747">
                  <c:v>-6002054.0372310001</c:v>
                </c:pt>
                <c:pt idx="19748">
                  <c:v>-6017274.7735240003</c:v>
                </c:pt>
                <c:pt idx="19749">
                  <c:v>-6032489.5863800002</c:v>
                </c:pt>
                <c:pt idx="19750">
                  <c:v>-6047698.4481590008</c:v>
                </c:pt>
                <c:pt idx="19751">
                  <c:v>-6062901.3311220007</c:v>
                </c:pt>
                <c:pt idx="19752">
                  <c:v>-6078098.2074370002</c:v>
                </c:pt>
                <c:pt idx="19753">
                  <c:v>-6093289.0491779996</c:v>
                </c:pt>
                <c:pt idx="19754">
                  <c:v>-6108473.8283179998</c:v>
                </c:pt>
                <c:pt idx="19755">
                  <c:v>-6123652.5167399999</c:v>
                </c:pt>
                <c:pt idx="19756">
                  <c:v>-6138825.0862250002</c:v>
                </c:pt>
                <c:pt idx="19757">
                  <c:v>-6153991.5084600011</c:v>
                </c:pt>
                <c:pt idx="19758">
                  <c:v>-6169151.7550339997</c:v>
                </c:pt>
                <c:pt idx="19759">
                  <c:v>-6184305.7974370001</c:v>
                </c:pt>
                <c:pt idx="19760">
                  <c:v>-6199453.6070640003</c:v>
                </c:pt>
                <c:pt idx="19761">
                  <c:v>-6214595.1552069988</c:v>
                </c:pt>
                <c:pt idx="19762">
                  <c:v>-6229730.4130640002</c:v>
                </c:pt>
                <c:pt idx="19763">
                  <c:v>-6244859.351729</c:v>
                </c:pt>
                <c:pt idx="19764">
                  <c:v>-6259981.9422010006</c:v>
                </c:pt>
                <c:pt idx="19765">
                  <c:v>-6275098.1553759994</c:v>
                </c:pt>
                <c:pt idx="19766">
                  <c:v>-6290207.9620490009</c:v>
                </c:pt>
                <c:pt idx="19767">
                  <c:v>-6305311.3329190006</c:v>
                </c:pt>
                <c:pt idx="19768">
                  <c:v>-6320408.238578001</c:v>
                </c:pt>
                <c:pt idx="19769">
                  <c:v>-6335498.6495199995</c:v>
                </c:pt>
                <c:pt idx="19770">
                  <c:v>-6350582.5361359995</c:v>
                </c:pt>
                <c:pt idx="19771">
                  <c:v>-6365659.8687159996</c:v>
                </c:pt>
                <c:pt idx="19772">
                  <c:v>-6380730.617447</c:v>
                </c:pt>
                <c:pt idx="19773">
                  <c:v>-6395794.7524100002</c:v>
                </c:pt>
                <c:pt idx="19774">
                  <c:v>-6410852.2435879996</c:v>
                </c:pt>
                <c:pt idx="19775">
                  <c:v>-6425903.0608549993</c:v>
                </c:pt>
                <c:pt idx="19776">
                  <c:v>-6440947.1739840005</c:v>
                </c:pt>
                <c:pt idx="19777">
                  <c:v>-6455984.5526430001</c:v>
                </c:pt>
                <c:pt idx="19778">
                  <c:v>-6471015.1663929997</c:v>
                </c:pt>
                <c:pt idx="19779">
                  <c:v>-6486038.9846930001</c:v>
                </c:pt>
                <c:pt idx="19780">
                  <c:v>-6501055.9768930003</c:v>
                </c:pt>
                <c:pt idx="19781">
                  <c:v>-6516066.1122389995</c:v>
                </c:pt>
                <c:pt idx="19782">
                  <c:v>-6531069.3598699998</c:v>
                </c:pt>
                <c:pt idx="19783">
                  <c:v>-6546065.6888159998</c:v>
                </c:pt>
                <c:pt idx="19784">
                  <c:v>-6561055.0680029998</c:v>
                </c:pt>
                <c:pt idx="19785">
                  <c:v>-6576037.4662460005</c:v>
                </c:pt>
                <c:pt idx="19786">
                  <c:v>-6591012.8522549998</c:v>
                </c:pt>
                <c:pt idx="19787">
                  <c:v>-6605981.1946279993</c:v>
                </c:pt>
                <c:pt idx="19788">
                  <c:v>-6620942.4618559992</c:v>
                </c:pt>
                <c:pt idx="19789">
                  <c:v>-6635896.6223210003</c:v>
                </c:pt>
                <c:pt idx="19790">
                  <c:v>-6650843.6442939993</c:v>
                </c:pt>
                <c:pt idx="19791">
                  <c:v>-6665783.4959350005</c:v>
                </c:pt>
                <c:pt idx="19792">
                  <c:v>-6680716.1452949997</c:v>
                </c:pt>
                <c:pt idx="19793">
                  <c:v>-6695641.5603129994</c:v>
                </c:pt>
                <c:pt idx="19794">
                  <c:v>-6710559.7088169996</c:v>
                </c:pt>
                <c:pt idx="19795">
                  <c:v>-6725470.558522</c:v>
                </c:pt>
                <c:pt idx="19796">
                  <c:v>-6740374.0770330001</c:v>
                </c:pt>
                <c:pt idx="19797">
                  <c:v>-6755270.231838</c:v>
                </c:pt>
                <c:pt idx="19798">
                  <c:v>-6770158.9903150005</c:v>
                </c:pt>
                <c:pt idx="19799">
                  <c:v>-6785040.3197269989</c:v>
                </c:pt>
                <c:pt idx="19800">
                  <c:v>-6799914.187225</c:v>
                </c:pt>
                <c:pt idx="19801">
                  <c:v>-6814780.5598419998</c:v>
                </c:pt>
                <c:pt idx="19802">
                  <c:v>-6829639.4044980006</c:v>
                </c:pt>
                <c:pt idx="19803">
                  <c:v>-6844490.6879970003</c:v>
                </c:pt>
                <c:pt idx="19804">
                  <c:v>-6859334.3770280005</c:v>
                </c:pt>
                <c:pt idx="19805">
                  <c:v>-6874170.4381630011</c:v>
                </c:pt>
                <c:pt idx="19806">
                  <c:v>-6888998.8378559994</c:v>
                </c:pt>
                <c:pt idx="19807">
                  <c:v>-6903819.5424450012</c:v>
                </c:pt>
                <c:pt idx="19808">
                  <c:v>-6918632.5181510001</c:v>
                </c:pt>
                <c:pt idx="19809">
                  <c:v>-6933437.7310760003</c:v>
                </c:pt>
                <c:pt idx="19810">
                  <c:v>-6948235.1472029993</c:v>
                </c:pt>
                <c:pt idx="19811">
                  <c:v>-6963024.732396001</c:v>
                </c:pt>
                <c:pt idx="19812">
                  <c:v>-6977806.4524000017</c:v>
                </c:pt>
                <c:pt idx="19813">
                  <c:v>-6992580.2728400007</c:v>
                </c:pt>
                <c:pt idx="19814">
                  <c:v>-7007346.1592199989</c:v>
                </c:pt>
                <c:pt idx="19815">
                  <c:v>-7022104.0769230006</c:v>
                </c:pt>
                <c:pt idx="19816">
                  <c:v>-7036853.9912119992</c:v>
                </c:pt>
                <c:pt idx="19817">
                  <c:v>-7051595.8672259999</c:v>
                </c:pt>
                <c:pt idx="19818">
                  <c:v>-7066329.6699839989</c:v>
                </c:pt>
                <c:pt idx="19819">
                  <c:v>-7081055.3643789999</c:v>
                </c:pt>
                <c:pt idx="19820">
                  <c:v>-7095772.9151839996</c:v>
                </c:pt>
                <c:pt idx="19821">
                  <c:v>-7110482.2870470006</c:v>
                </c:pt>
                <c:pt idx="19822">
                  <c:v>-7125183.4444910008</c:v>
                </c:pt>
                <c:pt idx="19823">
                  <c:v>-7139876.351915</c:v>
                </c:pt>
                <c:pt idx="19824">
                  <c:v>-7154560.9735920001</c:v>
                </c:pt>
                <c:pt idx="19825">
                  <c:v>-7169237.2736710003</c:v>
                </c:pt>
                <c:pt idx="19826">
                  <c:v>-7183905.2161719995</c:v>
                </c:pt>
                <c:pt idx="19827">
                  <c:v>-7198564.7649920005</c:v>
                </c:pt>
                <c:pt idx="19828">
                  <c:v>-7213215.8838969991</c:v>
                </c:pt>
                <c:pt idx="19829">
                  <c:v>-7227858.5365270004</c:v>
                </c:pt>
                <c:pt idx="19830">
                  <c:v>-7242492.686396</c:v>
                </c:pt>
                <c:pt idx="19831">
                  <c:v>-7257118.2968849996</c:v>
                </c:pt>
                <c:pt idx="19832">
                  <c:v>-7271735.3312480003</c:v>
                </c:pt>
                <c:pt idx="19833">
                  <c:v>-7286343.7526100008</c:v>
                </c:pt>
                <c:pt idx="19834">
                  <c:v>-7300943.5239650002</c:v>
                </c:pt>
                <c:pt idx="19835">
                  <c:v>-7315534.6081759995</c:v>
                </c:pt>
                <c:pt idx="19836">
                  <c:v>-7330116.9679740006</c:v>
                </c:pt>
                <c:pt idx="19837">
                  <c:v>-7344690.5659610005</c:v>
                </c:pt>
                <c:pt idx="19838">
                  <c:v>-7359255.3646039991</c:v>
                </c:pt>
                <c:pt idx="19839">
                  <c:v>-7373811.3262379989</c:v>
                </c:pt>
                <c:pt idx="19840">
                  <c:v>-7388358.4130650004</c:v>
                </c:pt>
                <c:pt idx="19841">
                  <c:v>-7402896.5871529998</c:v>
                </c:pt>
                <c:pt idx="19842">
                  <c:v>-7417425.8104349999</c:v>
                </c:pt>
                <c:pt idx="19843">
                  <c:v>-7431946.0447099991</c:v>
                </c:pt>
                <c:pt idx="19844">
                  <c:v>-7446457.2516410006</c:v>
                </c:pt>
                <c:pt idx="19845">
                  <c:v>-7460959.3927559992</c:v>
                </c:pt>
                <c:pt idx="19846">
                  <c:v>-7475452.4294450004</c:v>
                </c:pt>
                <c:pt idx="19847">
                  <c:v>-7489936.3229610007</c:v>
                </c:pt>
                <c:pt idx="19848">
                  <c:v>-7504411.0344210006</c:v>
                </c:pt>
                <c:pt idx="19849">
                  <c:v>-7518876.5248019984</c:v>
                </c:pt>
                <c:pt idx="19850">
                  <c:v>-7533332.7549430002</c:v>
                </c:pt>
                <c:pt idx="19851">
                  <c:v>-7547779.6855450002</c:v>
                </c:pt>
                <c:pt idx="19852">
                  <c:v>-7562217.2771670008</c:v>
                </c:pt>
                <c:pt idx="19853">
                  <c:v>-7576645.4902290003</c:v>
                </c:pt>
                <c:pt idx="19854">
                  <c:v>-7591064.2850100007</c:v>
                </c:pt>
                <c:pt idx="19855">
                  <c:v>-7605473.6216459991</c:v>
                </c:pt>
                <c:pt idx="19856">
                  <c:v>-7619873.4601339996</c:v>
                </c:pt>
                <c:pt idx="19857">
                  <c:v>-7634263.7603250006</c:v>
                </c:pt>
                <c:pt idx="19858">
                  <c:v>-7648644.4819300016</c:v>
                </c:pt>
                <c:pt idx="19859">
                  <c:v>-7663015.5845129993</c:v>
                </c:pt>
                <c:pt idx="19860">
                  <c:v>-7677377.0274960008</c:v>
                </c:pt>
                <c:pt idx="19861">
                  <c:v>-7691728.7701550005</c:v>
                </c:pt>
                <c:pt idx="19862">
                  <c:v>-7706070.771621001</c:v>
                </c:pt>
                <c:pt idx="19863">
                  <c:v>-7720402.9908779999</c:v>
                </c:pt>
                <c:pt idx="19864">
                  <c:v>-7734725.3867660007</c:v>
                </c:pt>
                <c:pt idx="19865">
                  <c:v>-7749037.917975001</c:v>
                </c:pt>
                <c:pt idx="19866">
                  <c:v>-7763340.5430469997</c:v>
                </c:pt>
                <c:pt idx="19867">
                  <c:v>-7777633.2203780003</c:v>
                </c:pt>
                <c:pt idx="19868">
                  <c:v>-7791915.9082120005</c:v>
                </c:pt>
                <c:pt idx="19869">
                  <c:v>-7806188.5646459991</c:v>
                </c:pt>
                <c:pt idx="19870">
                  <c:v>-7820451.1476250002</c:v>
                </c:pt>
                <c:pt idx="19871">
                  <c:v>-7834703.6149439998</c:v>
                </c:pt>
                <c:pt idx="19872">
                  <c:v>-7848945.9242469994</c:v>
                </c:pt>
                <c:pt idx="19873">
                  <c:v>-7863178.033024</c:v>
                </c:pt>
                <c:pt idx="19874">
                  <c:v>-7877399.8986139996</c:v>
                </c:pt>
                <c:pt idx="19875">
                  <c:v>-7891611.4782030005</c:v>
                </c:pt>
                <c:pt idx="19876">
                  <c:v>-7905812.7288219994</c:v>
                </c:pt>
                <c:pt idx="19877">
                  <c:v>-7920003.6073470004</c:v>
                </c:pt>
                <c:pt idx="19878">
                  <c:v>-7934184.0705000004</c:v>
                </c:pt>
                <c:pt idx="19879">
                  <c:v>-7948354.0748469997</c:v>
                </c:pt>
                <c:pt idx="19880">
                  <c:v>-7962513.5767970001</c:v>
                </c:pt>
                <c:pt idx="19881">
                  <c:v>-7976662.5326030003</c:v>
                </c:pt>
                <c:pt idx="19882">
                  <c:v>-7990800.8983590007</c:v>
                </c:pt>
                <c:pt idx="19883">
                  <c:v>-8004928.6300019994</c:v>
                </c:pt>
                <c:pt idx="19884">
                  <c:v>-8019045.6833079997</c:v>
                </c:pt>
                <c:pt idx="19885">
                  <c:v>-8033152.0138959996</c:v>
                </c:pt>
                <c:pt idx="19886">
                  <c:v>-8047247.5772220008</c:v>
                </c:pt>
                <c:pt idx="19887">
                  <c:v>-8061332.3285839995</c:v>
                </c:pt>
                <c:pt idx="19888">
                  <c:v>-8075406.223114999</c:v>
                </c:pt>
                <c:pt idx="19889">
                  <c:v>-8089469.2157879993</c:v>
                </c:pt>
                <c:pt idx="19890">
                  <c:v>-8103521.2614129996</c:v>
                </c:pt>
                <c:pt idx="19891">
                  <c:v>-8117562.3146359986</c:v>
                </c:pt>
                <c:pt idx="19892">
                  <c:v>-8131592.3299389994</c:v>
                </c:pt>
                <c:pt idx="19893">
                  <c:v>-8145611.2616369994</c:v>
                </c:pt>
                <c:pt idx="19894">
                  <c:v>-8159619.0638829982</c:v>
                </c:pt>
                <c:pt idx="19895">
                  <c:v>-8173615.6906619994</c:v>
                </c:pt>
                <c:pt idx="19896">
                  <c:v>-8187601.0957899997</c:v>
                </c:pt>
                <c:pt idx="19897">
                  <c:v>-8201575.2329180008</c:v>
                </c:pt>
                <c:pt idx="19898">
                  <c:v>-8215538.0555290002</c:v>
                </c:pt>
                <c:pt idx="19899">
                  <c:v>-8229489.5169350002</c:v>
                </c:pt>
                <c:pt idx="19900">
                  <c:v>-8243429.5702780001</c:v>
                </c:pt>
                <c:pt idx="19901">
                  <c:v>-8257358.1685319999</c:v>
                </c:pt>
                <c:pt idx="19902">
                  <c:v>-8271275.2644990003</c:v>
                </c:pt>
                <c:pt idx="19903">
                  <c:v>-8285180.8108059997</c:v>
                </c:pt>
                <c:pt idx="19904">
                  <c:v>-8299074.7599129993</c:v>
                </c:pt>
                <c:pt idx="19905">
                  <c:v>-8312957.0641009994</c:v>
                </c:pt>
                <c:pt idx="19906">
                  <c:v>-8326827.6754819993</c:v>
                </c:pt>
                <c:pt idx="19907">
                  <c:v>-8340686.5459900005</c:v>
                </c:pt>
                <c:pt idx="19908">
                  <c:v>-8354533.6273849998</c:v>
                </c:pt>
                <c:pt idx="19909">
                  <c:v>-8368368.8712500008</c:v>
                </c:pt>
                <c:pt idx="19910">
                  <c:v>-8382192.2289910009</c:v>
                </c:pt>
                <c:pt idx="19911">
                  <c:v>-8396003.6518380009</c:v>
                </c:pt>
                <c:pt idx="19912">
                  <c:v>-8409803.0908419993</c:v>
                </c:pt>
                <c:pt idx="19913">
                  <c:v>-8423590.4968720004</c:v>
                </c:pt>
                <c:pt idx="19914">
                  <c:v>-8437365.8206210006</c:v>
                </c:pt>
                <c:pt idx="19915">
                  <c:v>-8451129.0126009993</c:v>
                </c:pt>
                <c:pt idx="19916">
                  <c:v>-8464880.0231389981</c:v>
                </c:pt>
                <c:pt idx="19917">
                  <c:v>-8478618.8023840003</c:v>
                </c:pt>
                <c:pt idx="19918">
                  <c:v>-8492345.3003010005</c:v>
                </c:pt>
                <c:pt idx="19919">
                  <c:v>-8506059.4666690007</c:v>
                </c:pt>
                <c:pt idx="19920">
                  <c:v>-8519761.2510860004</c:v>
                </c:pt>
                <c:pt idx="19921">
                  <c:v>-8533450.6029630005</c:v>
                </c:pt>
                <c:pt idx="19922">
                  <c:v>-8547127.4715249985</c:v>
                </c:pt>
                <c:pt idx="19923">
                  <c:v>-8560791.805811001</c:v>
                </c:pt>
                <c:pt idx="19924">
                  <c:v>-8574443.5546710026</c:v>
                </c:pt>
                <c:pt idx="19925">
                  <c:v>-8588082.6667689979</c:v>
                </c:pt>
                <c:pt idx="19926">
                  <c:v>-8601709.0905769989</c:v>
                </c:pt>
                <c:pt idx="19927">
                  <c:v>-8615322.7743800003</c:v>
                </c:pt>
                <c:pt idx="19928">
                  <c:v>-8628923.6662709974</c:v>
                </c:pt>
                <c:pt idx="19929">
                  <c:v>-8642511.7141500004</c:v>
                </c:pt>
                <c:pt idx="19930">
                  <c:v>-8656086.8657269999</c:v>
                </c:pt>
                <c:pt idx="19931">
                  <c:v>-8669649.068519</c:v>
                </c:pt>
                <c:pt idx="19932">
                  <c:v>-8683198.269847</c:v>
                </c:pt>
                <c:pt idx="19933">
                  <c:v>-8696734.4168379977</c:v>
                </c:pt>
                <c:pt idx="19934">
                  <c:v>-8710257.4564239979</c:v>
                </c:pt>
                <c:pt idx="19935">
                  <c:v>-8723767.3353400007</c:v>
                </c:pt>
                <c:pt idx="19936">
                  <c:v>-8737264.0001249984</c:v>
                </c:pt>
                <c:pt idx="19937">
                  <c:v>-8750747.3971180003</c:v>
                </c:pt>
                <c:pt idx="19938">
                  <c:v>-8764217.4724610001</c:v>
                </c:pt>
                <c:pt idx="19939">
                  <c:v>-8777674.1720939986</c:v>
                </c:pt>
                <c:pt idx="19940">
                  <c:v>-8791117.4417579994</c:v>
                </c:pt>
                <c:pt idx="19941">
                  <c:v>-8804547.2269929983</c:v>
                </c:pt>
                <c:pt idx="19942">
                  <c:v>-8817963.4731350001</c:v>
                </c:pt>
                <c:pt idx="19943">
                  <c:v>-8831366.1253180001</c:v>
                </c:pt>
                <c:pt idx="19944">
                  <c:v>-8844755.1284709983</c:v>
                </c:pt>
                <c:pt idx="19945">
                  <c:v>-8858130.4273189977</c:v>
                </c:pt>
                <c:pt idx="19946">
                  <c:v>-8871491.9663810004</c:v>
                </c:pt>
                <c:pt idx="19947">
                  <c:v>-8884839.6899689976</c:v>
                </c:pt>
                <c:pt idx="19948">
                  <c:v>-8898173.5421869978</c:v>
                </c:pt>
                <c:pt idx="19949">
                  <c:v>-8911493.4669320006</c:v>
                </c:pt>
                <c:pt idx="19950">
                  <c:v>-8924799.4078909978</c:v>
                </c:pt>
                <c:pt idx="19951">
                  <c:v>-8938091.3085389975</c:v>
                </c:pt>
                <c:pt idx="19952">
                  <c:v>-8951369.1121420003</c:v>
                </c:pt>
                <c:pt idx="19953">
                  <c:v>-8964632.7617550008</c:v>
                </c:pt>
                <c:pt idx="19954">
                  <c:v>-8977882.2002149988</c:v>
                </c:pt>
                <c:pt idx="19955">
                  <c:v>-8991117.3701520022</c:v>
                </c:pt>
                <c:pt idx="19956">
                  <c:v>-9004338.2139749974</c:v>
                </c:pt>
                <c:pt idx="19957">
                  <c:v>-9017544.6738809999</c:v>
                </c:pt>
                <c:pt idx="19958">
                  <c:v>-9030736.6918480005</c:v>
                </c:pt>
                <c:pt idx="19959">
                  <c:v>-9043914.20964</c:v>
                </c:pt>
                <c:pt idx="19960">
                  <c:v>-9057077.1687979978</c:v>
                </c:pt>
                <c:pt idx="19961">
                  <c:v>-9070225.5106470007</c:v>
                </c:pt>
                <c:pt idx="19962">
                  <c:v>-9083359.1762889978</c:v>
                </c:pt>
                <c:pt idx="19963">
                  <c:v>-9096478.1066069975</c:v>
                </c:pt>
                <c:pt idx="19964">
                  <c:v>-9109582.2422589976</c:v>
                </c:pt>
                <c:pt idx="19965">
                  <c:v>-9122671.523682002</c:v>
                </c:pt>
                <c:pt idx="19966">
                  <c:v>-9135745.8910879996</c:v>
                </c:pt>
                <c:pt idx="19967">
                  <c:v>-9148805.2844629977</c:v>
                </c:pt>
                <c:pt idx="19968">
                  <c:v>-9161849.6435679961</c:v>
                </c:pt>
                <c:pt idx="19969">
                  <c:v>-9174878.9079359975</c:v>
                </c:pt>
                <c:pt idx="19970">
                  <c:v>-9187893.0168719981</c:v>
                </c:pt>
                <c:pt idx="19971">
                  <c:v>-9200891.9094510004</c:v>
                </c:pt>
                <c:pt idx="19972">
                  <c:v>-9213875.5245199986</c:v>
                </c:pt>
                <c:pt idx="19973">
                  <c:v>-9226843.8006919995</c:v>
                </c:pt>
                <c:pt idx="19974">
                  <c:v>-9239796.6763489973</c:v>
                </c:pt>
                <c:pt idx="19975">
                  <c:v>-9252734.0896409992</c:v>
                </c:pt>
                <c:pt idx="19976">
                  <c:v>-9265655.9784820005</c:v>
                </c:pt>
                <c:pt idx="19977">
                  <c:v>-9278562.2805519979</c:v>
                </c:pt>
                <c:pt idx="19978">
                  <c:v>-9291452.933292998</c:v>
                </c:pt>
                <c:pt idx="19979">
                  <c:v>-9304327.8739110027</c:v>
                </c:pt>
                <c:pt idx="19980">
                  <c:v>-9317187.0393739976</c:v>
                </c:pt>
                <c:pt idx="19981">
                  <c:v>-9330030.366409</c:v>
                </c:pt>
                <c:pt idx="19982">
                  <c:v>-9342857.7915049959</c:v>
                </c:pt>
                <c:pt idx="19983">
                  <c:v>-9355669.2509059981</c:v>
                </c:pt>
                <c:pt idx="19984">
                  <c:v>-9368464.6806160007</c:v>
                </c:pt>
                <c:pt idx="19985">
                  <c:v>-9381244.0163939968</c:v>
                </c:pt>
                <c:pt idx="19986">
                  <c:v>-9394007.1937559992</c:v>
                </c:pt>
                <c:pt idx="19987">
                  <c:v>-9406754.1479699984</c:v>
                </c:pt>
                <c:pt idx="19988">
                  <c:v>-9419484.8140590023</c:v>
                </c:pt>
                <c:pt idx="19989">
                  <c:v>-9432199.1267969962</c:v>
                </c:pt>
                <c:pt idx="19990">
                  <c:v>-9444897.020707</c:v>
                </c:pt>
                <c:pt idx="19991">
                  <c:v>-9457578.4300659988</c:v>
                </c:pt>
                <c:pt idx="19992">
                  <c:v>-9470243.2888969984</c:v>
                </c:pt>
                <c:pt idx="19993">
                  <c:v>-9482891.5309699979</c:v>
                </c:pt>
                <c:pt idx="19994">
                  <c:v>-9495523.0898039993</c:v>
                </c:pt>
                <c:pt idx="19995">
                  <c:v>-9508137.8986600004</c:v>
                </c:pt>
                <c:pt idx="19996">
                  <c:v>-9520735.8905449975</c:v>
                </c:pt>
                <c:pt idx="19997">
                  <c:v>-9533316.9982110001</c:v>
                </c:pt>
                <c:pt idx="19998">
                  <c:v>-9545881.1541479994</c:v>
                </c:pt>
                <c:pt idx="19999">
                  <c:v>-9558428.2905889973</c:v>
                </c:pt>
                <c:pt idx="20000">
                  <c:v>-9570958.3395059984</c:v>
                </c:pt>
                <c:pt idx="20001">
                  <c:v>-9583471.2326100003</c:v>
                </c:pt>
                <c:pt idx="20002">
                  <c:v>-9595966.9013490006</c:v>
                </c:pt>
                <c:pt idx="20003">
                  <c:v>-9608445.2769069988</c:v>
                </c:pt>
                <c:pt idx="20004">
                  <c:v>-9620906.2902029976</c:v>
                </c:pt>
                <c:pt idx="20005">
                  <c:v>-9633349.8718890026</c:v>
                </c:pt>
                <c:pt idx="20006">
                  <c:v>-9645775.9523499999</c:v>
                </c:pt>
                <c:pt idx="20007">
                  <c:v>-9658184.4617030025</c:v>
                </c:pt>
                <c:pt idx="20008">
                  <c:v>-9670575.329793999</c:v>
                </c:pt>
                <c:pt idx="20009">
                  <c:v>-9682948.486198999</c:v>
                </c:pt>
                <c:pt idx="20010">
                  <c:v>-9695303.8602210004</c:v>
                </c:pt>
                <c:pt idx="20011">
                  <c:v>-9707641.3808890022</c:v>
                </c:pt>
                <c:pt idx="20012">
                  <c:v>-9719960.9769589994</c:v>
                </c:pt>
                <c:pt idx="20013">
                  <c:v>-9732262.576907998</c:v>
                </c:pt>
                <c:pt idx="20014">
                  <c:v>-9744546.1089389976</c:v>
                </c:pt>
                <c:pt idx="20015">
                  <c:v>-9756811.5009749979</c:v>
                </c:pt>
                <c:pt idx="20016">
                  <c:v>-9769058.6806579996</c:v>
                </c:pt>
                <c:pt idx="20017">
                  <c:v>-9781287.5753499996</c:v>
                </c:pt>
                <c:pt idx="20018">
                  <c:v>-9793498.112133</c:v>
                </c:pt>
                <c:pt idx="20019">
                  <c:v>-9805690.2178009991</c:v>
                </c:pt>
                <c:pt idx="20020">
                  <c:v>-9817863.8188659977</c:v>
                </c:pt>
                <c:pt idx="20021">
                  <c:v>-9830018.8415539991</c:v>
                </c:pt>
                <c:pt idx="20022">
                  <c:v>-9842155.2118009981</c:v>
                </c:pt>
                <c:pt idx="20023">
                  <c:v>-9854272.855258001</c:v>
                </c:pt>
                <c:pt idx="20024">
                  <c:v>-9866371.6972819977</c:v>
                </c:pt>
                <c:pt idx="20025">
                  <c:v>-9878451.6629409995</c:v>
                </c:pt>
                <c:pt idx="20026">
                  <c:v>-9890512.6770099979</c:v>
                </c:pt>
                <c:pt idx="20027">
                  <c:v>-9902554.6639690008</c:v>
                </c:pt>
                <c:pt idx="20028">
                  <c:v>-9914577.5480029974</c:v>
                </c:pt>
                <c:pt idx="20029">
                  <c:v>-9926581.2530010007</c:v>
                </c:pt>
                <c:pt idx="20030">
                  <c:v>-9938565.7025520001</c:v>
                </c:pt>
                <c:pt idx="20031">
                  <c:v>-9950530.8199480008</c:v>
                </c:pt>
                <c:pt idx="20032">
                  <c:v>-9962476.528177999</c:v>
                </c:pt>
                <c:pt idx="20033">
                  <c:v>-9974402.749928996</c:v>
                </c:pt>
                <c:pt idx="20034">
                  <c:v>-9986309.407585999</c:v>
                </c:pt>
                <c:pt idx="20035">
                  <c:v>-9998196.4232279975</c:v>
                </c:pt>
                <c:pt idx="20036">
                  <c:v>-10010063.718625998</c:v>
                </c:pt>
                <c:pt idx="20037">
                  <c:v>-10021911.215244997</c:v>
                </c:pt>
                <c:pt idx="20038">
                  <c:v>-10033738.834240003</c:v>
                </c:pt>
                <c:pt idx="20039">
                  <c:v>-10045546.496456997</c:v>
                </c:pt>
                <c:pt idx="20040">
                  <c:v>-10057334.122426998</c:v>
                </c:pt>
                <c:pt idx="20041">
                  <c:v>-10069101.632367998</c:v>
                </c:pt>
                <c:pt idx="20042">
                  <c:v>-10080848.946185999</c:v>
                </c:pt>
                <c:pt idx="20043">
                  <c:v>-10092575.983467</c:v>
                </c:pt>
                <c:pt idx="20044">
                  <c:v>-10104282.663481003</c:v>
                </c:pt>
                <c:pt idx="20045">
                  <c:v>-10115968.905177003</c:v>
                </c:pt>
                <c:pt idx="20046">
                  <c:v>-10127634.627184998</c:v>
                </c:pt>
                <c:pt idx="20047">
                  <c:v>-10139279.747811001</c:v>
                </c:pt>
                <c:pt idx="20048">
                  <c:v>-10150904.185038</c:v>
                </c:pt>
                <c:pt idx="20049">
                  <c:v>-10162507.856523</c:v>
                </c:pt>
                <c:pt idx="20050">
                  <c:v>-10174090.679596998</c:v>
                </c:pt>
                <c:pt idx="20051">
                  <c:v>-10185652.571262</c:v>
                </c:pt>
                <c:pt idx="20052">
                  <c:v>-10197193.448189998</c:v>
                </c:pt>
                <c:pt idx="20053">
                  <c:v>-10208713.226720998</c:v>
                </c:pt>
                <c:pt idx="20054">
                  <c:v>-10220211.822863001</c:v>
                </c:pt>
                <c:pt idx="20055">
                  <c:v>-10231689.152287999</c:v>
                </c:pt>
                <c:pt idx="20056">
                  <c:v>-10243145.130333997</c:v>
                </c:pt>
                <c:pt idx="20057">
                  <c:v>-10254579.671999</c:v>
                </c:pt>
                <c:pt idx="20058">
                  <c:v>-10265992.691942999</c:v>
                </c:pt>
                <c:pt idx="20059">
                  <c:v>-10277384.104485</c:v>
                </c:pt>
                <c:pt idx="20060">
                  <c:v>-10288753.823601002</c:v>
                </c:pt>
                <c:pt idx="20061">
                  <c:v>-10300101.762923</c:v>
                </c:pt>
                <c:pt idx="20062">
                  <c:v>-10311427.835736999</c:v>
                </c:pt>
                <c:pt idx="20063">
                  <c:v>-10322731.954982001</c:v>
                </c:pt>
                <c:pt idx="20064">
                  <c:v>-10334014.033248</c:v>
                </c:pt>
                <c:pt idx="20065">
                  <c:v>-10345273.982775003</c:v>
                </c:pt>
                <c:pt idx="20066">
                  <c:v>-10356511.715449</c:v>
                </c:pt>
                <c:pt idx="20067">
                  <c:v>-10367727.142804001</c:v>
                </c:pt>
                <c:pt idx="20068">
                  <c:v>-10378920.176015997</c:v>
                </c:pt>
                <c:pt idx="20069">
                  <c:v>-10390090.725906</c:v>
                </c:pt>
                <c:pt idx="20070">
                  <c:v>-10401238.702935001</c:v>
                </c:pt>
                <c:pt idx="20071">
                  <c:v>-10412364.017202998</c:v>
                </c:pt>
                <c:pt idx="20072">
                  <c:v>-10423466.578447998</c:v>
                </c:pt>
                <c:pt idx="20073">
                  <c:v>-10434546.296043998</c:v>
                </c:pt>
                <c:pt idx="20074">
                  <c:v>-10445603.078997998</c:v>
                </c:pt>
                <c:pt idx="20075">
                  <c:v>-10456636.835951002</c:v>
                </c:pt>
                <c:pt idx="20076">
                  <c:v>-10467647.475174</c:v>
                </c:pt>
                <c:pt idx="20077">
                  <c:v>-10478634.904565997</c:v>
                </c:pt>
                <c:pt idx="20078">
                  <c:v>-10489599.031655002</c:v>
                </c:pt>
                <c:pt idx="20079">
                  <c:v>-10500539.763591997</c:v>
                </c:pt>
                <c:pt idx="20080">
                  <c:v>-10511457.007154001</c:v>
                </c:pt>
                <c:pt idx="20081">
                  <c:v>-10522350.668737</c:v>
                </c:pt>
                <c:pt idx="20082">
                  <c:v>-10533220.65436</c:v>
                </c:pt>
                <c:pt idx="20083">
                  <c:v>-10544066.869658004</c:v>
                </c:pt>
                <c:pt idx="20084">
                  <c:v>-10554889.219882</c:v>
                </c:pt>
                <c:pt idx="20085">
                  <c:v>-10565687.609898997</c:v>
                </c:pt>
                <c:pt idx="20086">
                  <c:v>-10576461.944189003</c:v>
                </c:pt>
                <c:pt idx="20087">
                  <c:v>-10587212.126839997</c:v>
                </c:pt>
                <c:pt idx="20088">
                  <c:v>-10597938.061551999</c:v>
                </c:pt>
                <c:pt idx="20089">
                  <c:v>-10608639.651629003</c:v>
                </c:pt>
                <c:pt idx="20090">
                  <c:v>-10619316.799983</c:v>
                </c:pt>
                <c:pt idx="20091">
                  <c:v>-10629969.409127001</c:v>
                </c:pt>
                <c:pt idx="20092">
                  <c:v>-10640597.381176</c:v>
                </c:pt>
                <c:pt idx="20093">
                  <c:v>-10651200.617845001</c:v>
                </c:pt>
                <c:pt idx="20094">
                  <c:v>-10661779.020447001</c:v>
                </c:pt>
                <c:pt idx="20095">
                  <c:v>-10672332.489886999</c:v>
                </c:pt>
                <c:pt idx="20096">
                  <c:v>-10682860.926667998</c:v>
                </c:pt>
                <c:pt idx="20097">
                  <c:v>-10693364.230882</c:v>
                </c:pt>
                <c:pt idx="20098">
                  <c:v>-10703842.302209999</c:v>
                </c:pt>
                <c:pt idx="20099">
                  <c:v>-10714295.039923998</c:v>
                </c:pt>
                <c:pt idx="20100">
                  <c:v>-10724722.342877002</c:v>
                </c:pt>
                <c:pt idx="20101">
                  <c:v>-10735124.109509001</c:v>
                </c:pt>
                <c:pt idx="20102">
                  <c:v>-10745500.237840001</c:v>
                </c:pt>
                <c:pt idx="20103">
                  <c:v>-10755850.625471</c:v>
                </c:pt>
                <c:pt idx="20104">
                  <c:v>-10766175.169578001</c:v>
                </c:pt>
                <c:pt idx="20105">
                  <c:v>-10776473.766914997</c:v>
                </c:pt>
                <c:pt idx="20106">
                  <c:v>-10786746.313806999</c:v>
                </c:pt>
                <c:pt idx="20107">
                  <c:v>-10796992.706153</c:v>
                </c:pt>
                <c:pt idx="20108">
                  <c:v>-10807212.839418</c:v>
                </c:pt>
                <c:pt idx="20109">
                  <c:v>-10817406.608637</c:v>
                </c:pt>
                <c:pt idx="20110">
                  <c:v>-10827573.908407997</c:v>
                </c:pt>
                <c:pt idx="20111">
                  <c:v>-10837714.632893</c:v>
                </c:pt>
                <c:pt idx="20112">
                  <c:v>-10847828.675813004</c:v>
                </c:pt>
                <c:pt idx="20113">
                  <c:v>-10857915.93045</c:v>
                </c:pt>
                <c:pt idx="20114">
                  <c:v>-10867976.28964</c:v>
                </c:pt>
                <c:pt idx="20115">
                  <c:v>-10878009.645775</c:v>
                </c:pt>
                <c:pt idx="20116">
                  <c:v>-10888015.890797</c:v>
                </c:pt>
                <c:pt idx="20117">
                  <c:v>-10897994.916200997</c:v>
                </c:pt>
                <c:pt idx="20118">
                  <c:v>-10907946.613024998</c:v>
                </c:pt>
                <c:pt idx="20119">
                  <c:v>-10917870.871856002</c:v>
                </c:pt>
                <c:pt idx="20120">
                  <c:v>-10927767.582823003</c:v>
                </c:pt>
                <c:pt idx="20121">
                  <c:v>-10937636.635595998</c:v>
                </c:pt>
                <c:pt idx="20122">
                  <c:v>-10947477.919382</c:v>
                </c:pt>
                <c:pt idx="20123">
                  <c:v>-10957291.322927</c:v>
                </c:pt>
                <c:pt idx="20124">
                  <c:v>-10967076.734510001</c:v>
                </c:pt>
                <c:pt idx="20125">
                  <c:v>-10976834.041939</c:v>
                </c:pt>
                <c:pt idx="20126">
                  <c:v>-10986563.132554999</c:v>
                </c:pt>
                <c:pt idx="20127">
                  <c:v>-10996263.893224997</c:v>
                </c:pt>
                <c:pt idx="20128">
                  <c:v>-11005936.210340001</c:v>
                </c:pt>
                <c:pt idx="20129">
                  <c:v>-11015579.969813002</c:v>
                </c:pt>
                <c:pt idx="20130">
                  <c:v>-11025195.057079</c:v>
                </c:pt>
                <c:pt idx="20131">
                  <c:v>-11034781.357086999</c:v>
                </c:pt>
                <c:pt idx="20132">
                  <c:v>-11044338.754304998</c:v>
                </c:pt>
                <c:pt idx="20133">
                  <c:v>-11053867.132711003</c:v>
                </c:pt>
                <c:pt idx="20134">
                  <c:v>-11063366.375794999</c:v>
                </c:pt>
                <c:pt idx="20135">
                  <c:v>-11072836.366553999</c:v>
                </c:pt>
                <c:pt idx="20136">
                  <c:v>-11082276.987489998</c:v>
                </c:pt>
                <c:pt idx="20137">
                  <c:v>-11091688.120609</c:v>
                </c:pt>
                <c:pt idx="20138">
                  <c:v>-11101069.647416998</c:v>
                </c:pt>
                <c:pt idx="20139">
                  <c:v>-11110421.448917</c:v>
                </c:pt>
                <c:pt idx="20140">
                  <c:v>-11119743.405610004</c:v>
                </c:pt>
                <c:pt idx="20141">
                  <c:v>-11129035.397485998</c:v>
                </c:pt>
                <c:pt idx="20142">
                  <c:v>-11138297.304029003</c:v>
                </c:pt>
                <c:pt idx="20143">
                  <c:v>-11147529.004209002</c:v>
                </c:pt>
                <c:pt idx="20144">
                  <c:v>-11156730.376481</c:v>
                </c:pt>
                <c:pt idx="20145">
                  <c:v>-11165901.298784001</c:v>
                </c:pt>
                <c:pt idx="20146">
                  <c:v>-11175041.648534996</c:v>
                </c:pt>
                <c:pt idx="20147">
                  <c:v>-11184151.302631002</c:v>
                </c:pt>
                <c:pt idx="20148">
                  <c:v>-11193230.137439998</c:v>
                </c:pt>
                <c:pt idx="20149">
                  <c:v>-11202278.028806997</c:v>
                </c:pt>
                <c:pt idx="20150">
                  <c:v>-11211294.852043001</c:v>
                </c:pt>
                <c:pt idx="20151">
                  <c:v>-11220280.481925</c:v>
                </c:pt>
                <c:pt idx="20152">
                  <c:v>-11229234.792698</c:v>
                </c:pt>
                <c:pt idx="20153">
                  <c:v>-11238157.658063998</c:v>
                </c:pt>
                <c:pt idx="20154">
                  <c:v>-11247048.951188002</c:v>
                </c:pt>
                <c:pt idx="20155">
                  <c:v>-11255908.544686003</c:v>
                </c:pt>
                <c:pt idx="20156">
                  <c:v>-11264736.310631001</c:v>
                </c:pt>
                <c:pt idx="20157">
                  <c:v>-11273532.120544998</c:v>
                </c:pt>
                <c:pt idx="20158">
                  <c:v>-11282295.845396997</c:v>
                </c:pt>
                <c:pt idx="20159">
                  <c:v>-11291027.355602004</c:v>
                </c:pt>
                <c:pt idx="20160">
                  <c:v>-11299726.521015</c:v>
                </c:pt>
                <c:pt idx="20161">
                  <c:v>-11308393.210933</c:v>
                </c:pt>
                <c:pt idx="20162">
                  <c:v>-11317027.294086</c:v>
                </c:pt>
                <c:pt idx="20163">
                  <c:v>-11325628.638638997</c:v>
                </c:pt>
                <c:pt idx="20164">
                  <c:v>-11334197.112188</c:v>
                </c:pt>
                <c:pt idx="20165">
                  <c:v>-11342732.581755999</c:v>
                </c:pt>
                <c:pt idx="20166">
                  <c:v>-11351234.913789002</c:v>
                </c:pt>
                <c:pt idx="20167">
                  <c:v>-11359703.974157002</c:v>
                </c:pt>
                <c:pt idx="20168">
                  <c:v>-11368139.628146999</c:v>
                </c:pt>
                <c:pt idx="20169">
                  <c:v>-11376541.740463996</c:v>
                </c:pt>
                <c:pt idx="20170">
                  <c:v>-11384910.175224001</c:v>
                </c:pt>
                <c:pt idx="20171">
                  <c:v>-11393244.795950999</c:v>
                </c:pt>
                <c:pt idx="20172">
                  <c:v>-11401545.465580001</c:v>
                </c:pt>
                <c:pt idx="20173">
                  <c:v>-11409812.046445996</c:v>
                </c:pt>
                <c:pt idx="20174">
                  <c:v>-11418044.400287</c:v>
                </c:pt>
                <c:pt idx="20175">
                  <c:v>-11426242.388235997</c:v>
                </c:pt>
                <c:pt idx="20176">
                  <c:v>-11434405.870823001</c:v>
                </c:pt>
                <c:pt idx="20177">
                  <c:v>-11442534.707966998</c:v>
                </c:pt>
                <c:pt idx="20178">
                  <c:v>-11450628.758978</c:v>
                </c:pt>
                <c:pt idx="20179">
                  <c:v>-11458687.882547</c:v>
                </c:pt>
                <c:pt idx="20180">
                  <c:v>-11466711.93675</c:v>
                </c:pt>
                <c:pt idx="20181">
                  <c:v>-11474700.779041</c:v>
                </c:pt>
                <c:pt idx="20182">
                  <c:v>-11482654.266248997</c:v>
                </c:pt>
                <c:pt idx="20183">
                  <c:v>-11490572.254574997</c:v>
                </c:pt>
                <c:pt idx="20184">
                  <c:v>-11498454.599587997</c:v>
                </c:pt>
                <c:pt idx="20185">
                  <c:v>-11506301.156225998</c:v>
                </c:pt>
                <c:pt idx="20186">
                  <c:v>-11514111.778785</c:v>
                </c:pt>
                <c:pt idx="20187">
                  <c:v>-11521886.320923002</c:v>
                </c:pt>
                <c:pt idx="20188">
                  <c:v>-11529624.635654002</c:v>
                </c:pt>
                <c:pt idx="20189">
                  <c:v>-11537326.575340999</c:v>
                </c:pt>
                <c:pt idx="20190">
                  <c:v>-11544991.991700999</c:v>
                </c:pt>
                <c:pt idx="20191">
                  <c:v>-11552620.735792</c:v>
                </c:pt>
                <c:pt idx="20192">
                  <c:v>-11560212.658016</c:v>
                </c:pt>
                <c:pt idx="20193">
                  <c:v>-11567767.608116001</c:v>
                </c:pt>
                <c:pt idx="20194">
                  <c:v>-11575285.435167</c:v>
                </c:pt>
                <c:pt idx="20195">
                  <c:v>-11582765.987577001</c:v>
                </c:pt>
                <c:pt idx="20196">
                  <c:v>-11590209.113082999</c:v>
                </c:pt>
                <c:pt idx="20197">
                  <c:v>-11597614.658746</c:v>
                </c:pt>
                <c:pt idx="20198">
                  <c:v>-11604982.470951002</c:v>
                </c:pt>
                <c:pt idx="20199">
                  <c:v>-11612312.395396</c:v>
                </c:pt>
                <c:pt idx="20200">
                  <c:v>-11619604.277097998</c:v>
                </c:pt>
                <c:pt idx="20201">
                  <c:v>-11626857.960380999</c:v>
                </c:pt>
                <c:pt idx="20202">
                  <c:v>-11634073.28888</c:v>
                </c:pt>
                <c:pt idx="20203">
                  <c:v>-11641250.105528997</c:v>
                </c:pt>
                <c:pt idx="20204">
                  <c:v>-11648388.252564998</c:v>
                </c:pt>
                <c:pt idx="20205">
                  <c:v>-11655487.571520001</c:v>
                </c:pt>
                <c:pt idx="20206">
                  <c:v>-11662547.903217999</c:v>
                </c:pt>
                <c:pt idx="20207">
                  <c:v>-11669569.087773003</c:v>
                </c:pt>
                <c:pt idx="20208">
                  <c:v>-11676550.964583002</c:v>
                </c:pt>
                <c:pt idx="20209">
                  <c:v>-11683493.372326</c:v>
                </c:pt>
                <c:pt idx="20210">
                  <c:v>-11690396.148959998</c:v>
                </c:pt>
                <c:pt idx="20211">
                  <c:v>-11697259.131715</c:v>
                </c:pt>
                <c:pt idx="20212">
                  <c:v>-11704082.157090997</c:v>
                </c:pt>
                <c:pt idx="20213">
                  <c:v>-11710865.060854001</c:v>
                </c:pt>
                <c:pt idx="20214">
                  <c:v>-11717607.678032</c:v>
                </c:pt>
                <c:pt idx="20215">
                  <c:v>-11724309.842910999</c:v>
                </c:pt>
                <c:pt idx="20216">
                  <c:v>-11730971.389033003</c:v>
                </c:pt>
                <c:pt idx="20217">
                  <c:v>-11737592.149186999</c:v>
                </c:pt>
                <c:pt idx="20218">
                  <c:v>-11744171.955411002</c:v>
                </c:pt>
                <c:pt idx="20219">
                  <c:v>-11750710.638985001</c:v>
                </c:pt>
                <c:pt idx="20220">
                  <c:v>-11757208.030424995</c:v>
                </c:pt>
                <c:pt idx="20221">
                  <c:v>-11763663.959486</c:v>
                </c:pt>
                <c:pt idx="20222">
                  <c:v>-11770078.255147999</c:v>
                </c:pt>
                <c:pt idx="20223">
                  <c:v>-11776450.745620998</c:v>
                </c:pt>
                <c:pt idx="20224">
                  <c:v>-11782781.258335998</c:v>
                </c:pt>
                <c:pt idx="20225">
                  <c:v>-11789069.61994</c:v>
                </c:pt>
                <c:pt idx="20226">
                  <c:v>-11795315.656297999</c:v>
                </c:pt>
                <c:pt idx="20227">
                  <c:v>-11801519.19248</c:v>
                </c:pt>
                <c:pt idx="20228">
                  <c:v>-11807680.052764</c:v>
                </c:pt>
                <c:pt idx="20229">
                  <c:v>-11813798.060629999</c:v>
                </c:pt>
                <c:pt idx="20230">
                  <c:v>-11819873.038752999</c:v>
                </c:pt>
                <c:pt idx="20231">
                  <c:v>-11825904.809001002</c:v>
                </c:pt>
                <c:pt idx="20232">
                  <c:v>-11831893.192431998</c:v>
                </c:pt>
                <c:pt idx="20233">
                  <c:v>-11837838.009284997</c:v>
                </c:pt>
                <c:pt idx="20234">
                  <c:v>-11843739.078983001</c:v>
                </c:pt>
                <c:pt idx="20235">
                  <c:v>-11849596.220120998</c:v>
                </c:pt>
                <c:pt idx="20236">
                  <c:v>-11855409.250465998</c:v>
                </c:pt>
                <c:pt idx="20237">
                  <c:v>-11861177.986950999</c:v>
                </c:pt>
                <c:pt idx="20238">
                  <c:v>-11866902.245673003</c:v>
                </c:pt>
                <c:pt idx="20239">
                  <c:v>-11872581.841884</c:v>
                </c:pt>
                <c:pt idx="20240">
                  <c:v>-11878216.589989999</c:v>
                </c:pt>
                <c:pt idx="20241">
                  <c:v>-11883806.303548003</c:v>
                </c:pt>
                <c:pt idx="20242">
                  <c:v>-11889350.795256</c:v>
                </c:pt>
                <c:pt idx="20243">
                  <c:v>-11894849.876952002</c:v>
                </c:pt>
                <c:pt idx="20244">
                  <c:v>-11900303.359609002</c:v>
                </c:pt>
                <c:pt idx="20245">
                  <c:v>-11905711.053331999</c:v>
                </c:pt>
                <c:pt idx="20246">
                  <c:v>-11911072.767349998</c:v>
                </c:pt>
                <c:pt idx="20247">
                  <c:v>-11916388.310012002</c:v>
                </c:pt>
                <c:pt idx="20248">
                  <c:v>-11921657.488785002</c:v>
                </c:pt>
                <c:pt idx="20249">
                  <c:v>-11926880.110246997</c:v>
                </c:pt>
                <c:pt idx="20250">
                  <c:v>-11932055.980083002</c:v>
                </c:pt>
                <c:pt idx="20251">
                  <c:v>-11937184.903077999</c:v>
                </c:pt>
                <c:pt idx="20252">
                  <c:v>-11942266.683115</c:v>
                </c:pt>
                <c:pt idx="20253">
                  <c:v>-11947301.123172</c:v>
                </c:pt>
                <c:pt idx="20254">
                  <c:v>-11952288.025311003</c:v>
                </c:pt>
                <c:pt idx="20255">
                  <c:v>-11957227.190677</c:v>
                </c:pt>
                <c:pt idx="20256">
                  <c:v>-11962118.419493997</c:v>
                </c:pt>
                <c:pt idx="20257">
                  <c:v>-11966961.511057002</c:v>
                </c:pt>
                <c:pt idx="20258">
                  <c:v>-11971756.263730003</c:v>
                </c:pt>
                <c:pt idx="20259">
                  <c:v>-11976502.474939002</c:v>
                </c:pt>
                <c:pt idx="20260">
                  <c:v>-11981199.941167001</c:v>
                </c:pt>
                <c:pt idx="20261">
                  <c:v>-11985848.457951002</c:v>
                </c:pt>
                <c:pt idx="20262">
                  <c:v>-11990447.819873001</c:v>
                </c:pt>
                <c:pt idx="20263">
                  <c:v>-11994997.820560001</c:v>
                </c:pt>
                <c:pt idx="20264">
                  <c:v>-11999498.252674</c:v>
                </c:pt>
                <c:pt idx="20265">
                  <c:v>-12003948.907911003</c:v>
                </c:pt>
                <c:pt idx="20266">
                  <c:v>-12008349.576992</c:v>
                </c:pt>
                <c:pt idx="20267">
                  <c:v>-12012700.049659003</c:v>
                </c:pt>
                <c:pt idx="20268">
                  <c:v>-12017000.114673002</c:v>
                </c:pt>
                <c:pt idx="20269">
                  <c:v>-12021249.559804</c:v>
                </c:pt>
                <c:pt idx="20270">
                  <c:v>-12025448.171828</c:v>
                </c:pt>
                <c:pt idx="20271">
                  <c:v>-12029595.736519996</c:v>
                </c:pt>
                <c:pt idx="20272">
                  <c:v>-12033692.038652999</c:v>
                </c:pt>
                <c:pt idx="20273">
                  <c:v>-12037736.861986002</c:v>
                </c:pt>
                <c:pt idx="20274">
                  <c:v>-12041729.989264999</c:v>
                </c:pt>
                <c:pt idx="20275">
                  <c:v>-12045671.202212</c:v>
                </c:pt>
                <c:pt idx="20276">
                  <c:v>-12049560.281522999</c:v>
                </c:pt>
                <c:pt idx="20277">
                  <c:v>-12053397.006863</c:v>
                </c:pt>
                <c:pt idx="20278">
                  <c:v>-12057181.156857003</c:v>
                </c:pt>
                <c:pt idx="20279">
                  <c:v>-12060912.509088</c:v>
                </c:pt>
                <c:pt idx="20280">
                  <c:v>-12064590.840087</c:v>
                </c:pt>
                <c:pt idx="20281">
                  <c:v>-12068215.925333999</c:v>
                </c:pt>
                <c:pt idx="20282">
                  <c:v>-12071787.539244998</c:v>
                </c:pt>
                <c:pt idx="20283">
                  <c:v>-12075305.455172002</c:v>
                </c:pt>
                <c:pt idx="20284">
                  <c:v>-12078769.445393</c:v>
                </c:pt>
                <c:pt idx="20285">
                  <c:v>-12082179.28111</c:v>
                </c:pt>
                <c:pt idx="20286">
                  <c:v>-12085534.732439999</c:v>
                </c:pt>
                <c:pt idx="20287">
                  <c:v>-12088835.568412</c:v>
                </c:pt>
                <c:pt idx="20288">
                  <c:v>-12092081.556958999</c:v>
                </c:pt>
                <c:pt idx="20289">
                  <c:v>-12095272.464911005</c:v>
                </c:pt>
                <c:pt idx="20290">
                  <c:v>-12098408.057994001</c:v>
                </c:pt>
                <c:pt idx="20291">
                  <c:v>-12101488.100818003</c:v>
                </c:pt>
                <c:pt idx="20292">
                  <c:v>-12104512.356876999</c:v>
                </c:pt>
                <c:pt idx="20293">
                  <c:v>-12107480.588536998</c:v>
                </c:pt>
                <c:pt idx="20294">
                  <c:v>-12110392.557034001</c:v>
                </c:pt>
                <c:pt idx="20295">
                  <c:v>-12113248.022466999</c:v>
                </c:pt>
                <c:pt idx="20296">
                  <c:v>-12116046.743791997</c:v>
                </c:pt>
                <c:pt idx="20297">
                  <c:v>-12118788.478813002</c:v>
                </c:pt>
                <c:pt idx="20298">
                  <c:v>-12121472.984182002</c:v>
                </c:pt>
                <c:pt idx="20299">
                  <c:v>-12124100.015386</c:v>
                </c:pt>
                <c:pt idx="20300">
                  <c:v>-12126669.326746</c:v>
                </c:pt>
                <c:pt idx="20301">
                  <c:v>-12129180.671406997</c:v>
                </c:pt>
                <c:pt idx="20302">
                  <c:v>-12131633.801333999</c:v>
                </c:pt>
                <c:pt idx="20303">
                  <c:v>-12134028.467305001</c:v>
                </c:pt>
                <c:pt idx="20304">
                  <c:v>-12136364.418904997</c:v>
                </c:pt>
                <c:pt idx="20305">
                  <c:v>-12138641.404518999</c:v>
                </c:pt>
                <c:pt idx="20306">
                  <c:v>-12140859.171323998</c:v>
                </c:pt>
                <c:pt idx="20307">
                  <c:v>-12143017.465286002</c:v>
                </c:pt>
                <c:pt idx="20308">
                  <c:v>-12145116.031152003</c:v>
                </c:pt>
                <c:pt idx="20309">
                  <c:v>-12147154.612443</c:v>
                </c:pt>
                <c:pt idx="20310">
                  <c:v>-12149132.951447003</c:v>
                </c:pt>
                <c:pt idx="20311">
                  <c:v>-12151050.789213</c:v>
                </c:pt>
                <c:pt idx="20312">
                  <c:v>-12152907.865546999</c:v>
                </c:pt>
                <c:pt idx="20313">
                  <c:v>-12154703.918999</c:v>
                </c:pt>
                <c:pt idx="20314">
                  <c:v>-12156438.686863</c:v>
                </c:pt>
                <c:pt idx="20315">
                  <c:v>-12158111.905166</c:v>
                </c:pt>
                <c:pt idx="20316">
                  <c:v>-12159723.308664</c:v>
                </c:pt>
                <c:pt idx="20317">
                  <c:v>-12161272.630833</c:v>
                </c:pt>
                <c:pt idx="20318">
                  <c:v>-12162759.603863003</c:v>
                </c:pt>
                <c:pt idx="20319">
                  <c:v>-12164183.958652005</c:v>
                </c:pt>
                <c:pt idx="20320">
                  <c:v>-12165545.424798002</c:v>
                </c:pt>
                <c:pt idx="20321">
                  <c:v>-12166843.730591996</c:v>
                </c:pt>
                <c:pt idx="20322">
                  <c:v>-12168078.603013001</c:v>
                </c:pt>
                <c:pt idx="20323">
                  <c:v>-12169249.767718</c:v>
                </c:pt>
                <c:pt idx="20324">
                  <c:v>-12170356.949037001</c:v>
                </c:pt>
                <c:pt idx="20325">
                  <c:v>-12171399.869967002</c:v>
                </c:pt>
                <c:pt idx="20326">
                  <c:v>-12172378.252161</c:v>
                </c:pt>
                <c:pt idx="20327">
                  <c:v>-12173291.815926</c:v>
                </c:pt>
                <c:pt idx="20328">
                  <c:v>-12174140.280211</c:v>
                </c:pt>
                <c:pt idx="20329">
                  <c:v>-12174923.362605002</c:v>
                </c:pt>
                <c:pt idx="20330">
                  <c:v>-12175640.779323999</c:v>
                </c:pt>
                <c:pt idx="20331">
                  <c:v>-12176292.245208997</c:v>
                </c:pt>
                <c:pt idx="20332">
                  <c:v>-12176877.473714001</c:v>
                </c:pt>
                <c:pt idx="20333">
                  <c:v>-12177396.176903998</c:v>
                </c:pt>
                <c:pt idx="20334">
                  <c:v>-12177848.065444</c:v>
                </c:pt>
                <c:pt idx="20335">
                  <c:v>-12178232.848591998</c:v>
                </c:pt>
                <c:pt idx="20336">
                  <c:v>-12178550.234192997</c:v>
                </c:pt>
                <c:pt idx="20337">
                  <c:v>-12178799.92867</c:v>
                </c:pt>
                <c:pt idx="20338">
                  <c:v>-12178981.637018001</c:v>
                </c:pt>
                <c:pt idx="20339">
                  <c:v>-12179095.062797002</c:v>
                </c:pt>
                <c:pt idx="20340">
                  <c:v>-12179139.908121997</c:v>
                </c:pt>
                <c:pt idx="20341">
                  <c:v>-12179115.873657001</c:v>
                </c:pt>
                <c:pt idx="20342">
                  <c:v>-12179022.658609999</c:v>
                </c:pt>
                <c:pt idx="20343">
                  <c:v>-12178859.960718002</c:v>
                </c:pt>
                <c:pt idx="20344">
                  <c:v>-12178627.47625</c:v>
                </c:pt>
                <c:pt idx="20345">
                  <c:v>-12178324.899991</c:v>
                </c:pt>
                <c:pt idx="20346">
                  <c:v>-12177951.925235</c:v>
                </c:pt>
                <c:pt idx="20347">
                  <c:v>-12177508.243783999</c:v>
                </c:pt>
                <c:pt idx="20348">
                  <c:v>-12176993.545932002</c:v>
                </c:pt>
                <c:pt idx="20349">
                  <c:v>-12176407.520462997</c:v>
                </c:pt>
                <c:pt idx="20350">
                  <c:v>-12175749.854640003</c:v>
                </c:pt>
                <c:pt idx="20351">
                  <c:v>-12175020.234200001</c:v>
                </c:pt>
                <c:pt idx="20352">
                  <c:v>-12174218.343342002</c:v>
                </c:pt>
                <c:pt idx="20353">
                  <c:v>-12173343.864724999</c:v>
                </c:pt>
                <c:pt idx="20354">
                  <c:v>-12172396.479456</c:v>
                </c:pt>
                <c:pt idx="20355">
                  <c:v>-12171375.867081001</c:v>
                </c:pt>
                <c:pt idx="20356">
                  <c:v>-12170281.705582</c:v>
                </c:pt>
                <c:pt idx="20357">
                  <c:v>-12169113.671364998</c:v>
                </c:pt>
                <c:pt idx="20358">
                  <c:v>-12167871.439254001</c:v>
                </c:pt>
                <c:pt idx="20359">
                  <c:v>-12166554.682481</c:v>
                </c:pt>
                <c:pt idx="20360">
                  <c:v>-12165163.072682004</c:v>
                </c:pt>
                <c:pt idx="20361">
                  <c:v>-12163696.279882999</c:v>
                </c:pt>
                <c:pt idx="20362">
                  <c:v>-12162153.972498</c:v>
                </c:pt>
                <c:pt idx="20363">
                  <c:v>-12160535.817318</c:v>
                </c:pt>
                <c:pt idx="20364">
                  <c:v>-12158841.479502</c:v>
                </c:pt>
                <c:pt idx="20365">
                  <c:v>-12157070.622571997</c:v>
                </c:pt>
                <c:pt idx="20366">
                  <c:v>-12155222.908400998</c:v>
                </c:pt>
                <c:pt idx="20367">
                  <c:v>-12153297.997207997</c:v>
                </c:pt>
                <c:pt idx="20368">
                  <c:v>-12151295.547547998</c:v>
                </c:pt>
                <c:pt idx="20369">
                  <c:v>-12149215.216306996</c:v>
                </c:pt>
                <c:pt idx="20370">
                  <c:v>-12147056.65869</c:v>
                </c:pt>
                <c:pt idx="20371">
                  <c:v>-12144819.528212</c:v>
                </c:pt>
                <c:pt idx="20372">
                  <c:v>-12142503.476694997</c:v>
                </c:pt>
                <c:pt idx="20373">
                  <c:v>-12140108.154255999</c:v>
                </c:pt>
                <c:pt idx="20374">
                  <c:v>-12137633.209300999</c:v>
                </c:pt>
                <c:pt idx="20375">
                  <c:v>-12135078.288511001</c:v>
                </c:pt>
                <c:pt idx="20376">
                  <c:v>-12132443.036843998</c:v>
                </c:pt>
                <c:pt idx="20377">
                  <c:v>-12129727.097515998</c:v>
                </c:pt>
                <c:pt idx="20378">
                  <c:v>-12126930.111998998</c:v>
                </c:pt>
                <c:pt idx="20379">
                  <c:v>-12124051.720013</c:v>
                </c:pt>
                <c:pt idx="20380">
                  <c:v>-12121091.559513999</c:v>
                </c:pt>
                <c:pt idx="20381">
                  <c:v>-12118049.266689003</c:v>
                </c:pt>
                <c:pt idx="20382">
                  <c:v>-12114924.475944001</c:v>
                </c:pt>
                <c:pt idx="20383">
                  <c:v>-12111716.819901003</c:v>
                </c:pt>
                <c:pt idx="20384">
                  <c:v>-12108425.929385997</c:v>
                </c:pt>
                <c:pt idx="20385">
                  <c:v>-12105051.433419</c:v>
                </c:pt>
                <c:pt idx="20386">
                  <c:v>-12101592.959209999</c:v>
                </c:pt>
                <c:pt idx="20387">
                  <c:v>-12098050.13215</c:v>
                </c:pt>
                <c:pt idx="20388">
                  <c:v>-12094422.575799001</c:v>
                </c:pt>
                <c:pt idx="20389">
                  <c:v>-12090709.911882002</c:v>
                </c:pt>
                <c:pt idx="20390">
                  <c:v>-12086911.760275997</c:v>
                </c:pt>
                <c:pt idx="20391">
                  <c:v>-12083027.739008998</c:v>
                </c:pt>
                <c:pt idx="20392">
                  <c:v>-12079057.464242002</c:v>
                </c:pt>
                <c:pt idx="20393">
                  <c:v>-12075000.550269</c:v>
                </c:pt>
                <c:pt idx="20394">
                  <c:v>-12070856.609504998</c:v>
                </c:pt>
                <c:pt idx="20395">
                  <c:v>-12066625.252478</c:v>
                </c:pt>
                <c:pt idx="20396">
                  <c:v>-12062306.087820997</c:v>
                </c:pt>
                <c:pt idx="20397">
                  <c:v>-12057898.722263001</c:v>
                </c:pt>
                <c:pt idx="20398">
                  <c:v>-12053402.760623002</c:v>
                </c:pt>
                <c:pt idx="20399">
                  <c:v>-12048817.805798002</c:v>
                </c:pt>
                <c:pt idx="20400">
                  <c:v>-12044143.458759004</c:v>
                </c:pt>
                <c:pt idx="20401">
                  <c:v>-12039379.318538997</c:v>
                </c:pt>
                <c:pt idx="20402">
                  <c:v>-12034524.982226998</c:v>
                </c:pt>
                <c:pt idx="20403">
                  <c:v>-12029580.044961</c:v>
                </c:pt>
                <c:pt idx="20404">
                  <c:v>-12024544.099916</c:v>
                </c:pt>
                <c:pt idx="20405">
                  <c:v>-12019416.738298995</c:v>
                </c:pt>
                <c:pt idx="20406">
                  <c:v>-12014197.549339999</c:v>
                </c:pt>
                <c:pt idx="20407">
                  <c:v>-12008886.120283999</c:v>
                </c:pt>
                <c:pt idx="20408">
                  <c:v>-12003482.036382001</c:v>
                </c:pt>
                <c:pt idx="20409">
                  <c:v>-11997984.880884999</c:v>
                </c:pt>
                <c:pt idx="20410">
                  <c:v>-11992394.235033998</c:v>
                </c:pt>
                <c:pt idx="20411">
                  <c:v>-11986709.678053999</c:v>
                </c:pt>
                <c:pt idx="20412">
                  <c:v>-11980930.787143998</c:v>
                </c:pt>
                <c:pt idx="20413">
                  <c:v>-11975057.137470998</c:v>
                </c:pt>
                <c:pt idx="20414">
                  <c:v>-11969088.30216</c:v>
                </c:pt>
                <c:pt idx="20415">
                  <c:v>-11963023.852289004</c:v>
                </c:pt>
                <c:pt idx="20416">
                  <c:v>-11956863.356879001</c:v>
                </c:pt>
                <c:pt idx="20417">
                  <c:v>-11950606.382887002</c:v>
                </c:pt>
                <c:pt idx="20418">
                  <c:v>-11944252.495200999</c:v>
                </c:pt>
                <c:pt idx="20419">
                  <c:v>-11937801.256626001</c:v>
                </c:pt>
                <c:pt idx="20420">
                  <c:v>-11931252.227883</c:v>
                </c:pt>
                <c:pt idx="20421">
                  <c:v>-11924604.967599001</c:v>
                </c:pt>
                <c:pt idx="20422">
                  <c:v>-11917859.032298001</c:v>
                </c:pt>
                <c:pt idx="20423">
                  <c:v>-11911013.976396998</c:v>
                </c:pt>
                <c:pt idx="20424">
                  <c:v>-11904069.352197003</c:v>
                </c:pt>
                <c:pt idx="20425">
                  <c:v>-11897024.709873</c:v>
                </c:pt>
                <c:pt idx="20426">
                  <c:v>-11889879.597473998</c:v>
                </c:pt>
                <c:pt idx="20427">
                  <c:v>-11882633.560908999</c:v>
                </c:pt>
                <c:pt idx="20428">
                  <c:v>-11875286.143942</c:v>
                </c:pt>
                <c:pt idx="20429">
                  <c:v>-11867836.888188003</c:v>
                </c:pt>
                <c:pt idx="20430">
                  <c:v>-11860285.333102999</c:v>
                </c:pt>
                <c:pt idx="20431">
                  <c:v>-11852631.015977003</c:v>
                </c:pt>
                <c:pt idx="20432">
                  <c:v>-11844873.471932001</c:v>
                </c:pt>
                <c:pt idx="20433">
                  <c:v>-11837012.233907998</c:v>
                </c:pt>
                <c:pt idx="20434">
                  <c:v>-11829046.832664</c:v>
                </c:pt>
                <c:pt idx="20435">
                  <c:v>-11820976.796766998</c:v>
                </c:pt>
                <c:pt idx="20436">
                  <c:v>-11812801.652588002</c:v>
                </c:pt>
                <c:pt idx="20437">
                  <c:v>-11804520.924295001</c:v>
                </c:pt>
                <c:pt idx="20438">
                  <c:v>-11796134.133846</c:v>
                </c:pt>
                <c:pt idx="20439">
                  <c:v>-11787640.800984999</c:v>
                </c:pt>
                <c:pt idx="20440">
                  <c:v>-11779040.443236001</c:v>
                </c:pt>
                <c:pt idx="20441">
                  <c:v>-11770332.575896</c:v>
                </c:pt>
                <c:pt idx="20442">
                  <c:v>-11761516.712033</c:v>
                </c:pt>
                <c:pt idx="20443">
                  <c:v>-11752592.362474</c:v>
                </c:pt>
                <c:pt idx="20444">
                  <c:v>-11743559.035807</c:v>
                </c:pt>
                <c:pt idx="20445">
                  <c:v>-11734416.238371998</c:v>
                </c:pt>
                <c:pt idx="20446">
                  <c:v>-11725163.474257002</c:v>
                </c:pt>
                <c:pt idx="20447">
                  <c:v>-11715800.245291999</c:v>
                </c:pt>
                <c:pt idx="20448">
                  <c:v>-11706326.051046999</c:v>
                </c:pt>
                <c:pt idx="20449">
                  <c:v>-11696740.388826</c:v>
                </c:pt>
                <c:pt idx="20450">
                  <c:v>-11687042.753661999</c:v>
                </c:pt>
                <c:pt idx="20451">
                  <c:v>-11677232.638313998</c:v>
                </c:pt>
                <c:pt idx="20452">
                  <c:v>-11667309.533263998</c:v>
                </c:pt>
                <c:pt idx="20453">
                  <c:v>-11657272.926711002</c:v>
                </c:pt>
                <c:pt idx="20454">
                  <c:v>-11647122.304568</c:v>
                </c:pt>
                <c:pt idx="20455">
                  <c:v>-11636857.150459999</c:v>
                </c:pt>
                <c:pt idx="20456">
                  <c:v>-11626476.94572</c:v>
                </c:pt>
                <c:pt idx="20457">
                  <c:v>-11615981.169387</c:v>
                </c:pt>
                <c:pt idx="20458">
                  <c:v>-11605369.298202001</c:v>
                </c:pt>
                <c:pt idx="20459">
                  <c:v>-11594640.806604</c:v>
                </c:pt>
                <c:pt idx="20460">
                  <c:v>-11583795.166732</c:v>
                </c:pt>
                <c:pt idx="20461">
                  <c:v>-11572831.848418998</c:v>
                </c:pt>
                <c:pt idx="20462">
                  <c:v>-11561750.319193998</c:v>
                </c:pt>
                <c:pt idx="20463">
                  <c:v>-11550550.044275001</c:v>
                </c:pt>
                <c:pt idx="20464">
                  <c:v>-11539230.486574998</c:v>
                </c:pt>
                <c:pt idx="20465">
                  <c:v>-11527791.106693</c:v>
                </c:pt>
                <c:pt idx="20466">
                  <c:v>-11516231.362919005</c:v>
                </c:pt>
                <c:pt idx="20467">
                  <c:v>-11504550.711231997</c:v>
                </c:pt>
                <c:pt idx="20468">
                  <c:v>-11492748.605299</c:v>
                </c:pt>
                <c:pt idx="20469">
                  <c:v>-11480824.496473998</c:v>
                </c:pt>
                <c:pt idx="20470">
                  <c:v>-11468777.833802002</c:v>
                </c:pt>
                <c:pt idx="20471">
                  <c:v>-11456608.064017002</c:v>
                </c:pt>
                <c:pt idx="20472">
                  <c:v>-11444314.631542001</c:v>
                </c:pt>
                <c:pt idx="20473">
                  <c:v>-11431896.978493998</c:v>
                </c:pt>
                <c:pt idx="20474">
                  <c:v>-11419354.544683002</c:v>
                </c:pt>
                <c:pt idx="20475">
                  <c:v>-11406686.767612003</c:v>
                </c:pt>
                <c:pt idx="20476">
                  <c:v>-11393893.082483999</c:v>
                </c:pt>
                <c:pt idx="20477">
                  <c:v>-11380972.922203002</c:v>
                </c:pt>
                <c:pt idx="20478">
                  <c:v>-11367925.717374995</c:v>
                </c:pt>
                <c:pt idx="20479">
                  <c:v>-11354750.896314001</c:v>
                </c:pt>
                <c:pt idx="20480">
                  <c:v>-11341447.885043005</c:v>
                </c:pt>
                <c:pt idx="20481">
                  <c:v>-11328016.107302001</c:v>
                </c:pt>
                <c:pt idx="20482">
                  <c:v>-11314454.984549003</c:v>
                </c:pt>
                <c:pt idx="20483">
                  <c:v>-11300763.935967</c:v>
                </c:pt>
                <c:pt idx="20484">
                  <c:v>-11286942.378471</c:v>
                </c:pt>
                <c:pt idx="20485">
                  <c:v>-11272989.726706998</c:v>
                </c:pt>
                <c:pt idx="20486">
                  <c:v>-11258905.393069003</c:v>
                </c:pt>
                <c:pt idx="20487">
                  <c:v>-11244688.787695998</c:v>
                </c:pt>
                <c:pt idx="20488">
                  <c:v>-11230339.318484997</c:v>
                </c:pt>
                <c:pt idx="20489">
                  <c:v>-11215856.391096</c:v>
                </c:pt>
                <c:pt idx="20490">
                  <c:v>-11201239.408963</c:v>
                </c:pt>
                <c:pt idx="20491">
                  <c:v>-11186487.773298997</c:v>
                </c:pt>
                <c:pt idx="20492">
                  <c:v>-11171600.883107999</c:v>
                </c:pt>
                <c:pt idx="20493">
                  <c:v>-11156578.135194998</c:v>
                </c:pt>
                <c:pt idx="20494">
                  <c:v>-11141418.924172999</c:v>
                </c:pt>
                <c:pt idx="20495">
                  <c:v>-11126122.642479001</c:v>
                </c:pt>
                <c:pt idx="20496">
                  <c:v>-11110688.68038</c:v>
                </c:pt>
                <c:pt idx="20497">
                  <c:v>-11095116.42599</c:v>
                </c:pt>
                <c:pt idx="20498">
                  <c:v>-11079405.265278</c:v>
                </c:pt>
                <c:pt idx="20499">
                  <c:v>-11063554.582087003</c:v>
                </c:pt>
                <c:pt idx="20500">
                  <c:v>-11047563.75814</c:v>
                </c:pt>
                <c:pt idx="20501">
                  <c:v>-11031432.173061</c:v>
                </c:pt>
                <c:pt idx="20502">
                  <c:v>-11015159.204389</c:v>
                </c:pt>
                <c:pt idx="20503">
                  <c:v>-10998744.227590997</c:v>
                </c:pt>
                <c:pt idx="20504">
                  <c:v>-10982186.616079997</c:v>
                </c:pt>
                <c:pt idx="20505">
                  <c:v>-10965485.741234995</c:v>
                </c:pt>
                <c:pt idx="20506">
                  <c:v>-10948640.972413002</c:v>
                </c:pt>
                <c:pt idx="20507">
                  <c:v>-10931651.676973</c:v>
                </c:pt>
                <c:pt idx="20508">
                  <c:v>-10914517.220292998</c:v>
                </c:pt>
                <c:pt idx="20509">
                  <c:v>-10897236.965789003</c:v>
                </c:pt>
                <c:pt idx="20510">
                  <c:v>-10879810.274940003</c:v>
                </c:pt>
                <c:pt idx="20511">
                  <c:v>-10862236.507302998</c:v>
                </c:pt>
                <c:pt idx="20512">
                  <c:v>-10844515.020543</c:v>
                </c:pt>
                <c:pt idx="20513">
                  <c:v>-10826645.170451</c:v>
                </c:pt>
                <c:pt idx="20514">
                  <c:v>-10808626.310970003</c:v>
                </c:pt>
                <c:pt idx="20515">
                  <c:v>-10790457.794221001</c:v>
                </c:pt>
                <c:pt idx="20516">
                  <c:v>-10772138.970525999</c:v>
                </c:pt>
                <c:pt idx="20517">
                  <c:v>-10753669.188438999</c:v>
                </c:pt>
                <c:pt idx="20518">
                  <c:v>-10735047.794771003</c:v>
                </c:pt>
                <c:pt idx="20519">
                  <c:v>-10716274.134617003</c:v>
                </c:pt>
                <c:pt idx="20520">
                  <c:v>-10697347.551388999</c:v>
                </c:pt>
                <c:pt idx="20521">
                  <c:v>-10678267.386848003</c:v>
                </c:pt>
                <c:pt idx="20522">
                  <c:v>-10659032.981129</c:v>
                </c:pt>
                <c:pt idx="20523">
                  <c:v>-10639643.672781002</c:v>
                </c:pt>
                <c:pt idx="20524">
                  <c:v>-10620098.798794998</c:v>
                </c:pt>
                <c:pt idx="20525">
                  <c:v>-10600397.694644</c:v>
                </c:pt>
                <c:pt idx="20526">
                  <c:v>-10580539.694312003</c:v>
                </c:pt>
                <c:pt idx="20527">
                  <c:v>-10560524.130340001</c:v>
                </c:pt>
                <c:pt idx="20528">
                  <c:v>-10540350.333856001</c:v>
                </c:pt>
                <c:pt idx="20529">
                  <c:v>-10520017.634617999</c:v>
                </c:pt>
                <c:pt idx="20530">
                  <c:v>-10499525.361054001</c:v>
                </c:pt>
                <c:pt idx="20531">
                  <c:v>-10478872.840303998</c:v>
                </c:pt>
                <c:pt idx="20532">
                  <c:v>-10458059.398262</c:v>
                </c:pt>
                <c:pt idx="20533">
                  <c:v>-10437084.359621001</c:v>
                </c:pt>
                <c:pt idx="20534">
                  <c:v>-10415947.047917997</c:v>
                </c:pt>
                <c:pt idx="20535">
                  <c:v>-10394646.78558</c:v>
                </c:pt>
                <c:pt idx="20536">
                  <c:v>-10373182.893972002</c:v>
                </c:pt>
                <c:pt idx="20537">
                  <c:v>-10351554.693449</c:v>
                </c:pt>
                <c:pt idx="20538">
                  <c:v>-10329761.503404001</c:v>
                </c:pt>
                <c:pt idx="20539">
                  <c:v>-10307802.642320998</c:v>
                </c:pt>
                <c:pt idx="20540">
                  <c:v>-10285677.427828001</c:v>
                </c:pt>
                <c:pt idx="20541">
                  <c:v>-10263385.176752999</c:v>
                </c:pt>
                <c:pt idx="20542">
                  <c:v>-10240925.205180002</c:v>
                </c:pt>
                <c:pt idx="20543">
                  <c:v>-10218296.828508001</c:v>
                </c:pt>
                <c:pt idx="20544">
                  <c:v>-10195499.361509999</c:v>
                </c:pt>
                <c:pt idx="20545">
                  <c:v>-10172532.118390998</c:v>
                </c:pt>
                <c:pt idx="20546">
                  <c:v>-10149394.412859002</c:v>
                </c:pt>
                <c:pt idx="20547">
                  <c:v>-10126085.558179</c:v>
                </c:pt>
                <c:pt idx="20548">
                  <c:v>-10102604.867246</c:v>
                </c:pt>
                <c:pt idx="20549">
                  <c:v>-10078951.652653001</c:v>
                </c:pt>
                <c:pt idx="20550">
                  <c:v>-10055125.226755001</c:v>
                </c:pt>
                <c:pt idx="20551">
                  <c:v>-10031124.901745003</c:v>
                </c:pt>
                <c:pt idx="20552">
                  <c:v>-10006949.989727</c:v>
                </c:pt>
                <c:pt idx="20553">
                  <c:v>-9982599.8027860019</c:v>
                </c:pt>
                <c:pt idx="20554">
                  <c:v>-9958073.6530709993</c:v>
                </c:pt>
                <c:pt idx="20555">
                  <c:v>-9933370.8528680019</c:v>
                </c:pt>
                <c:pt idx="20556">
                  <c:v>-9908490.7146850005</c:v>
                </c:pt>
                <c:pt idx="20557">
                  <c:v>-9883432.5513300002</c:v>
                </c:pt>
                <c:pt idx="20558">
                  <c:v>-9858195.6759990007</c:v>
                </c:pt>
                <c:pt idx="20559">
                  <c:v>-9832779.4023589995</c:v>
                </c:pt>
                <c:pt idx="20560">
                  <c:v>-9807183.0446400009</c:v>
                </c:pt>
                <c:pt idx="20561">
                  <c:v>-9781405.9177219979</c:v>
                </c:pt>
                <c:pt idx="20562">
                  <c:v>-9755447.3372299988</c:v>
                </c:pt>
                <c:pt idx="20563">
                  <c:v>-9729306.6196259987</c:v>
                </c:pt>
                <c:pt idx="20564">
                  <c:v>-9702983.082308</c:v>
                </c:pt>
                <c:pt idx="20565">
                  <c:v>-9676476.0437080003</c:v>
                </c:pt>
                <c:pt idx="20566">
                  <c:v>-9649784.8233949989</c:v>
                </c:pt>
                <c:pt idx="20567">
                  <c:v>-9622908.7421759982</c:v>
                </c:pt>
                <c:pt idx="20568">
                  <c:v>-9595847.1222009975</c:v>
                </c:pt>
                <c:pt idx="20569">
                  <c:v>-9568599.2870749962</c:v>
                </c:pt>
                <c:pt idx="20570">
                  <c:v>-9541164.5619670004</c:v>
                </c:pt>
                <c:pt idx="20571">
                  <c:v>-9513542.2737199999</c:v>
                </c:pt>
                <c:pt idx="20572">
                  <c:v>-9485731.7509700004</c:v>
                </c:pt>
                <c:pt idx="20573">
                  <c:v>-9457732.3242620006</c:v>
                </c:pt>
                <c:pt idx="20574">
                  <c:v>-9429543.3261719979</c:v>
                </c:pt>
                <c:pt idx="20575">
                  <c:v>-9401164.0914259981</c:v>
                </c:pt>
                <c:pt idx="20576">
                  <c:v>-9372593.9570300002</c:v>
                </c:pt>
                <c:pt idx="20577">
                  <c:v>-9343832.2623959985</c:v>
                </c:pt>
                <c:pt idx="20578">
                  <c:v>-9314878.3494719975</c:v>
                </c:pt>
                <c:pt idx="20579">
                  <c:v>-9285731.5628779996</c:v>
                </c:pt>
                <c:pt idx="20580">
                  <c:v>-9256391.2500369977</c:v>
                </c:pt>
                <c:pt idx="20581">
                  <c:v>-9226856.7613209989</c:v>
                </c:pt>
                <c:pt idx="20582">
                  <c:v>-9197127.4501850009</c:v>
                </c:pt>
                <c:pt idx="20583">
                  <c:v>-9167202.6733180005</c:v>
                </c:pt>
                <c:pt idx="20584">
                  <c:v>-9137081.7907870002</c:v>
                </c:pt>
                <c:pt idx="20585">
                  <c:v>-9106764.1661859974</c:v>
                </c:pt>
                <c:pt idx="20586">
                  <c:v>-9076249.166793</c:v>
                </c:pt>
                <c:pt idx="20587">
                  <c:v>-9045536.1637219992</c:v>
                </c:pt>
                <c:pt idx="20588">
                  <c:v>-9014624.5320849977</c:v>
                </c:pt>
                <c:pt idx="20589">
                  <c:v>-8983513.6511530019</c:v>
                </c:pt>
                <c:pt idx="20590">
                  <c:v>-8952202.9045189992</c:v>
                </c:pt>
                <c:pt idx="20591">
                  <c:v>-8920691.6802699976</c:v>
                </c:pt>
                <c:pt idx="20592">
                  <c:v>-8888979.3711549994</c:v>
                </c:pt>
                <c:pt idx="20593">
                  <c:v>-8857065.3747630026</c:v>
                </c:pt>
                <c:pt idx="20594">
                  <c:v>-8824949.0936960001</c:v>
                </c:pt>
                <c:pt idx="20595">
                  <c:v>-8792629.9357510023</c:v>
                </c:pt>
                <c:pt idx="20596">
                  <c:v>-8760107.3141079992</c:v>
                </c:pt>
                <c:pt idx="20597">
                  <c:v>-8727380.6475109961</c:v>
                </c:pt>
                <c:pt idx="20598">
                  <c:v>-8694449.3604630008</c:v>
                </c:pt>
                <c:pt idx="20599">
                  <c:v>-8661312.8834179994</c:v>
                </c:pt>
                <c:pt idx="20600">
                  <c:v>-8627970.6529770009</c:v>
                </c:pt>
                <c:pt idx="20601">
                  <c:v>-8594422.1120919976</c:v>
                </c:pt>
                <c:pt idx="20602">
                  <c:v>-8560666.7102649957</c:v>
                </c:pt>
                <c:pt idx="20603">
                  <c:v>-8526703.9037580024</c:v>
                </c:pt>
                <c:pt idx="20604">
                  <c:v>-8492533.1558010019</c:v>
                </c:pt>
                <c:pt idx="20605">
                  <c:v>-8458153.9368110001</c:v>
                </c:pt>
                <c:pt idx="20606">
                  <c:v>-8423565.7246029992</c:v>
                </c:pt>
                <c:pt idx="20607">
                  <c:v>-8388768.0046159998</c:v>
                </c:pt>
                <c:pt idx="20608">
                  <c:v>-8353760.2701320006</c:v>
                </c:pt>
                <c:pt idx="20609">
                  <c:v>-8318542.0225090003</c:v>
                </c:pt>
                <c:pt idx="20610">
                  <c:v>-8283112.7714070007</c:v>
                </c:pt>
                <c:pt idx="20611">
                  <c:v>-8247472.0350270001</c:v>
                </c:pt>
                <c:pt idx="20612">
                  <c:v>-8211619.3403470004</c:v>
                </c:pt>
                <c:pt idx="20613">
                  <c:v>-8175554.2233620007</c:v>
                </c:pt>
                <c:pt idx="20614">
                  <c:v>-8139276.2293329993</c:v>
                </c:pt>
                <c:pt idx="20615">
                  <c:v>-8102784.9130299995</c:v>
                </c:pt>
                <c:pt idx="20616">
                  <c:v>-8066079.8389910012</c:v>
                </c:pt>
                <c:pt idx="20617">
                  <c:v>-8029160.58177</c:v>
                </c:pt>
                <c:pt idx="20618">
                  <c:v>-7992026.7261999995</c:v>
                </c:pt>
                <c:pt idx="20619">
                  <c:v>-7954677.8676569993</c:v>
                </c:pt>
                <c:pt idx="20620">
                  <c:v>-7917113.6123210005</c:v>
                </c:pt>
                <c:pt idx="20621">
                  <c:v>-7879333.5774480011</c:v>
                </c:pt>
                <c:pt idx="20622">
                  <c:v>-7841337.3916440001</c:v>
                </c:pt>
                <c:pt idx="20623">
                  <c:v>-7803124.6951369988</c:v>
                </c:pt>
                <c:pt idx="20624">
                  <c:v>-7764695.1400610004</c:v>
                </c:pt>
                <c:pt idx="20625">
                  <c:v>-7726048.390732999</c:v>
                </c:pt>
                <c:pt idx="20626">
                  <c:v>-7687184.1239449997</c:v>
                </c:pt>
                <c:pt idx="20627">
                  <c:v>-7648102.029250999</c:v>
                </c:pt>
                <c:pt idx="20628">
                  <c:v>-7608801.8092549993</c:v>
                </c:pt>
                <c:pt idx="20629">
                  <c:v>-7569283.1799139995</c:v>
                </c:pt>
                <c:pt idx="20630">
                  <c:v>-7529545.8708329992</c:v>
                </c:pt>
                <c:pt idx="20631">
                  <c:v>-7489589.6255649999</c:v>
                </c:pt>
                <c:pt idx="20632">
                  <c:v>-7449414.2019200008</c:v>
                </c:pt>
                <c:pt idx="20633">
                  <c:v>-7409019.3722690009</c:v>
                </c:pt>
                <c:pt idx="20634">
                  <c:v>-7368404.923857999</c:v>
                </c:pt>
                <c:pt idx="20635">
                  <c:v>-7327570.659119999</c:v>
                </c:pt>
                <c:pt idx="20636">
                  <c:v>-7286516.3959900001</c:v>
                </c:pt>
                <c:pt idx="20637">
                  <c:v>-7245241.9682290014</c:v>
                </c:pt>
                <c:pt idx="20638">
                  <c:v>-7203747.2257379992</c:v>
                </c:pt>
                <c:pt idx="20639">
                  <c:v>-7162032.0348889995</c:v>
                </c:pt>
                <c:pt idx="20640">
                  <c:v>-7120096.2788510006</c:v>
                </c:pt>
                <c:pt idx="20641">
                  <c:v>-7077939.8579129996</c:v>
                </c:pt>
                <c:pt idx="20642">
                  <c:v>-7035562.6898229988</c:v>
                </c:pt>
                <c:pt idx="20643">
                  <c:v>-6992964.7101179995</c:v>
                </c:pt>
                <c:pt idx="20644">
                  <c:v>-6950145.8724580007</c:v>
                </c:pt>
                <c:pt idx="20645">
                  <c:v>-6907106.1489670007</c:v>
                </c:pt>
                <c:pt idx="20646">
                  <c:v>-6863845.5305680009</c:v>
                </c:pt>
                <c:pt idx="20647">
                  <c:v>-6820364.0273310002</c:v>
                </c:pt>
                <c:pt idx="20648">
                  <c:v>-6776661.6688059997</c:v>
                </c:pt>
                <c:pt idx="20649">
                  <c:v>-6732738.5043750005</c:v>
                </c:pt>
                <c:pt idx="20650">
                  <c:v>-6688594.6035929993</c:v>
                </c:pt>
                <c:pt idx="20651">
                  <c:v>-6644230.0565379998</c:v>
                </c:pt>
                <c:pt idx="20652">
                  <c:v>-6599644.9741520006</c:v>
                </c:pt>
                <c:pt idx="20653">
                  <c:v>-6554839.4885970009</c:v>
                </c:pt>
                <c:pt idx="20654">
                  <c:v>-6509813.7535979999</c:v>
                </c:pt>
                <c:pt idx="20655">
                  <c:v>-6464567.9447969999</c:v>
                </c:pt>
                <c:pt idx="20656">
                  <c:v>-6419102.2600969998</c:v>
                </c:pt>
                <c:pt idx="20657">
                  <c:v>-6373416.9200189998</c:v>
                </c:pt>
                <c:pt idx="20658">
                  <c:v>-6327512.1680439999</c:v>
                </c:pt>
                <c:pt idx="20659">
                  <c:v>-6281388.2709680013</c:v>
                </c:pt>
                <c:pt idx="20660">
                  <c:v>-6235045.5192519985</c:v>
                </c:pt>
                <c:pt idx="20661">
                  <c:v>-6188484.2273640009</c:v>
                </c:pt>
                <c:pt idx="20662">
                  <c:v>-6141704.7341329996</c:v>
                </c:pt>
                <c:pt idx="20663">
                  <c:v>-6094707.4030920006</c:v>
                </c:pt>
                <c:pt idx="20664">
                  <c:v>-6047492.6228249995</c:v>
                </c:pt>
                <c:pt idx="20665">
                  <c:v>-6000060.8073070003</c:v>
                </c:pt>
                <c:pt idx="20666">
                  <c:v>-5952412.3962519998</c:v>
                </c:pt>
                <c:pt idx="20667">
                  <c:v>-5904547.8554480001</c:v>
                </c:pt>
                <c:pt idx="20668">
                  <c:v>-5856467.6770940004</c:v>
                </c:pt>
                <c:pt idx="20669">
                  <c:v>-5808172.3801379995</c:v>
                </c:pt>
                <c:pt idx="20670">
                  <c:v>-5759662.5106069995</c:v>
                </c:pt>
                <c:pt idx="20671">
                  <c:v>-5710938.641938</c:v>
                </c:pt>
                <c:pt idx="20672">
                  <c:v>-5662001.375302</c:v>
                </c:pt>
                <c:pt idx="20673">
                  <c:v>-5612851.3399250004</c:v>
                </c:pt>
                <c:pt idx="20674">
                  <c:v>-5563489.1934079994</c:v>
                </c:pt>
                <c:pt idx="20675">
                  <c:v>-5513915.6220410001</c:v>
                </c:pt>
                <c:pt idx="20676">
                  <c:v>-5464131.3411129992</c:v>
                </c:pt>
                <c:pt idx="20677">
                  <c:v>-5414137.095213999</c:v>
                </c:pt>
                <c:pt idx="20678">
                  <c:v>-5363933.6585349999</c:v>
                </c:pt>
                <c:pt idx="20679">
                  <c:v>-5313521.8351650005</c:v>
                </c:pt>
                <c:pt idx="20680">
                  <c:v>-5262902.4593770001</c:v>
                </c:pt>
                <c:pt idx="20681">
                  <c:v>-5212076.3959099995</c:v>
                </c:pt>
                <c:pt idx="20682">
                  <c:v>-5161044.5402450003</c:v>
                </c:pt>
                <c:pt idx="20683">
                  <c:v>-5109807.8188769994</c:v>
                </c:pt>
                <c:pt idx="20684">
                  <c:v>-5058367.1895719999</c:v>
                </c:pt>
                <c:pt idx="20685">
                  <c:v>-5006723.6416250002</c:v>
                </c:pt>
                <c:pt idx="20686">
                  <c:v>-4954878.1961089997</c:v>
                </c:pt>
                <c:pt idx="20687">
                  <c:v>-4902831.9061090006</c:v>
                </c:pt>
                <c:pt idx="20688">
                  <c:v>-4850585.8569569997</c:v>
                </c:pt>
                <c:pt idx="20689">
                  <c:v>-4798141.1664479999</c:v>
                </c:pt>
                <c:pt idx="20690">
                  <c:v>-4745498.9850630006</c:v>
                </c:pt>
                <c:pt idx="20691">
                  <c:v>-4692660.4961610008</c:v>
                </c:pt>
                <c:pt idx="20692">
                  <c:v>-4639626.9161790004</c:v>
                </c:pt>
                <c:pt idx="20693">
                  <c:v>-4586399.4948139992</c:v>
                </c:pt>
                <c:pt idx="20694">
                  <c:v>-4532979.5151969995</c:v>
                </c:pt>
                <c:pt idx="20695">
                  <c:v>-4479368.2940529995</c:v>
                </c:pt>
                <c:pt idx="20696">
                  <c:v>-4425567.1818519998</c:v>
                </c:pt>
                <c:pt idx="20697">
                  <c:v>-4371577.5629520006</c:v>
                </c:pt>
                <c:pt idx="20698">
                  <c:v>-4317400.8557209997</c:v>
                </c:pt>
                <c:pt idx="20699">
                  <c:v>-4263038.5126569998</c:v>
                </c:pt>
                <c:pt idx="20700">
                  <c:v>-4208492.0204889998</c:v>
                </c:pt>
                <c:pt idx="20701">
                  <c:v>-4153762.9002680001</c:v>
                </c:pt>
                <c:pt idx="20702">
                  <c:v>-4098852.7074409998</c:v>
                </c:pt>
                <c:pt idx="20703">
                  <c:v>-4043763.0319169997</c:v>
                </c:pt>
                <c:pt idx="20704">
                  <c:v>-3988495.4981169994</c:v>
                </c:pt>
                <c:pt idx="20705">
                  <c:v>-3933051.765007</c:v>
                </c:pt>
                <c:pt idx="20706">
                  <c:v>-3877433.5261189998</c:v>
                </c:pt>
                <c:pt idx="20707">
                  <c:v>-3821642.5095580001</c:v>
                </c:pt>
                <c:pt idx="20708">
                  <c:v>-3765680.4779949998</c:v>
                </c:pt>
                <c:pt idx="20709">
                  <c:v>-3709549.2286379999</c:v>
                </c:pt>
                <c:pt idx="20710">
                  <c:v>-3653250.5931949997</c:v>
                </c:pt>
                <c:pt idx="20711">
                  <c:v>-3596786.4378189999</c:v>
                </c:pt>
                <c:pt idx="20712">
                  <c:v>-3540158.6630330002</c:v>
                </c:pt>
                <c:pt idx="20713">
                  <c:v>-3483369.2036449998</c:v>
                </c:pt>
                <c:pt idx="20714">
                  <c:v>-3426420.0286409995</c:v>
                </c:pt>
                <c:pt idx="20715">
                  <c:v>-3369313.1410630001</c:v>
                </c:pt>
                <c:pt idx="20716">
                  <c:v>-3312050.5778720002</c:v>
                </c:pt>
                <c:pt idx="20717">
                  <c:v>-3254634.4097899999</c:v>
                </c:pt>
                <c:pt idx="20718">
                  <c:v>-3197066.7411270002</c:v>
                </c:pt>
                <c:pt idx="20719">
                  <c:v>-3139349.7095890003</c:v>
                </c:pt>
                <c:pt idx="20720">
                  <c:v>-3081485.4860729999</c:v>
                </c:pt>
                <c:pt idx="20721">
                  <c:v>-3023476.274435</c:v>
                </c:pt>
                <c:pt idx="20722">
                  <c:v>-2965324.3112479993</c:v>
                </c:pt>
                <c:pt idx="20723">
                  <c:v>-2907031.8655380001</c:v>
                </c:pt>
                <c:pt idx="20724">
                  <c:v>-2848601.2385029998</c:v>
                </c:pt>
                <c:pt idx="20725">
                  <c:v>-2790034.7632160005</c:v>
                </c:pt>
                <c:pt idx="20726">
                  <c:v>-2731334.804302</c:v>
                </c:pt>
                <c:pt idx="20727">
                  <c:v>-2672503.7576060002</c:v>
                </c:pt>
                <c:pt idx="20728">
                  <c:v>-2613544.0498350002</c:v>
                </c:pt>
                <c:pt idx="20729">
                  <c:v>-2554458.1381889996</c:v>
                </c:pt>
                <c:pt idx="20730">
                  <c:v>-2495248.509966</c:v>
                </c:pt>
                <c:pt idx="20731">
                  <c:v>-2435917.6821529996</c:v>
                </c:pt>
                <c:pt idx="20732">
                  <c:v>-2376468.2009979999</c:v>
                </c:pt>
                <c:pt idx="20733">
                  <c:v>-2316902.6415619999</c:v>
                </c:pt>
                <c:pt idx="20734">
                  <c:v>-2257223.6072590002</c:v>
                </c:pt>
                <c:pt idx="20735">
                  <c:v>-2197433.7293659998</c:v>
                </c:pt>
                <c:pt idx="20736">
                  <c:v>-2137535.6665320005</c:v>
                </c:pt>
                <c:pt idx="20737">
                  <c:v>-2077532.1042480001</c:v>
                </c:pt>
                <c:pt idx="20738">
                  <c:v>-2017425.7543219998</c:v>
                </c:pt>
                <c:pt idx="20739">
                  <c:v>-1957219.3543200002</c:v>
                </c:pt>
                <c:pt idx="20740">
                  <c:v>-1896915.6669970003</c:v>
                </c:pt>
                <c:pt idx="20741">
                  <c:v>-1836517.4797100001</c:v>
                </c:pt>
                <c:pt idx="20742">
                  <c:v>-1776027.6038140003</c:v>
                </c:pt>
                <c:pt idx="20743">
                  <c:v>-1715448.8740430002</c:v>
                </c:pt>
                <c:pt idx="20744">
                  <c:v>-1654784.1478730002</c:v>
                </c:pt>
                <c:pt idx="20745">
                  <c:v>-1594036.3048690001</c:v>
                </c:pt>
                <c:pt idx="20746">
                  <c:v>-1533208.246021</c:v>
                </c:pt>
                <c:pt idx="20747">
                  <c:v>-1472302.8930590001</c:v>
                </c:pt>
                <c:pt idx="20748">
                  <c:v>-1411323.1877580001</c:v>
                </c:pt>
                <c:pt idx="20749">
                  <c:v>-1350272.0912269999</c:v>
                </c:pt>
                <c:pt idx="20750">
                  <c:v>-1289152.5831840001</c:v>
                </c:pt>
                <c:pt idx="20751">
                  <c:v>-1227967.6612190001</c:v>
                </c:pt>
                <c:pt idx="20752">
                  <c:v>-1166720.3400410002</c:v>
                </c:pt>
                <c:pt idx="20753">
                  <c:v>-1105413.6507180003</c:v>
                </c:pt>
                <c:pt idx="20754">
                  <c:v>-1044050.6399</c:v>
                </c:pt>
                <c:pt idx="20755">
                  <c:v>-982634.36903600011</c:v>
                </c:pt>
                <c:pt idx="20756">
                  <c:v>-921167.913573</c:v>
                </c:pt>
                <c:pt idx="20757">
                  <c:v>-859654.36214799993</c:v>
                </c:pt>
                <c:pt idx="20758">
                  <c:v>-798096.81577900006</c:v>
                </c:pt>
                <c:pt idx="20759">
                  <c:v>-736498.38702800008</c:v>
                </c:pt>
                <c:pt idx="20760">
                  <c:v>-674862.19917599985</c:v>
                </c:pt>
                <c:pt idx="20761">
                  <c:v>-613191.38537499984</c:v>
                </c:pt>
                <c:pt idx="20762">
                  <c:v>-551489.08779899986</c:v>
                </c:pt>
                <c:pt idx="20763">
                  <c:v>-489758.45679000003</c:v>
                </c:pt>
                <c:pt idx="20764">
                  <c:v>-428002.64999199996</c:v>
                </c:pt>
                <c:pt idx="20765">
                  <c:v>-366224.83148499997</c:v>
                </c:pt>
                <c:pt idx="20766">
                  <c:v>-304428.17091499997</c:v>
                </c:pt>
                <c:pt idx="20767">
                  <c:v>-242615.842611</c:v>
                </c:pt>
                <c:pt idx="20768">
                  <c:v>-180791.02470999997</c:v>
                </c:pt>
                <c:pt idx="20769">
                  <c:v>-118956.89827200001</c:v>
                </c:pt>
                <c:pt idx="20770">
                  <c:v>-57116.646396000004</c:v>
                </c:pt>
                <c:pt idx="20771">
                  <c:v>4726.5466680000009</c:v>
                </c:pt>
                <c:pt idx="20772">
                  <c:v>66569.49640399999</c:v>
                </c:pt>
                <c:pt idx="20773">
                  <c:v>128409.018921</c:v>
                </c:pt>
                <c:pt idx="20774">
                  <c:v>190241.93183399996</c:v>
                </c:pt>
                <c:pt idx="20775">
                  <c:v>252065.05515599999</c:v>
                </c:pt>
                <c:pt idx="20776">
                  <c:v>313875.21217400004</c:v>
                </c:pt>
                <c:pt idx="20777">
                  <c:v>375669.23033700004</c:v>
                </c:pt>
                <c:pt idx="20778">
                  <c:v>437443.94212899992</c:v>
                </c:pt>
                <c:pt idx="20779">
                  <c:v>499196.185941</c:v>
                </c:pt>
                <c:pt idx="20780">
                  <c:v>560922.80694600008</c:v>
                </c:pt>
                <c:pt idx="20781">
                  <c:v>622620.65795700008</c:v>
                </c:pt>
                <c:pt idx="20782">
                  <c:v>684286.60028500005</c:v>
                </c:pt>
                <c:pt idx="20783">
                  <c:v>745917.50459299993</c:v>
                </c:pt>
                <c:pt idx="20784">
                  <c:v>807510.25173899997</c:v>
                </c:pt>
                <c:pt idx="20785">
                  <c:v>869061.7336080001</c:v>
                </c:pt>
                <c:pt idx="20786">
                  <c:v>930568.8539450001</c:v>
                </c:pt>
                <c:pt idx="20787">
                  <c:v>992028.5291729999</c:v>
                </c:pt>
                <c:pt idx="20788">
                  <c:v>1053437.6891970003</c:v>
                </c:pt>
                <c:pt idx="20789">
                  <c:v>1114793.2782089999</c:v>
                </c:pt>
                <c:pt idx="20790">
                  <c:v>1176092.255473</c:v>
                </c:pt>
                <c:pt idx="20791">
                  <c:v>1237331.5961030002</c:v>
                </c:pt>
                <c:pt idx="20792">
                  <c:v>1298508.291829</c:v>
                </c:pt>
                <c:pt idx="20793">
                  <c:v>1359619.3517480001</c:v>
                </c:pt>
                <c:pt idx="20794">
                  <c:v>1420661.8030670001</c:v>
                </c:pt>
                <c:pt idx="20795">
                  <c:v>1481632.6918280001</c:v>
                </c:pt>
                <c:pt idx="20796">
                  <c:v>1542529.083624</c:v>
                </c:pt>
                <c:pt idx="20797">
                  <c:v>1603348.0642959999</c:v>
                </c:pt>
                <c:pt idx="20798">
                  <c:v>1664086.7406209998</c:v>
                </c:pt>
                <c:pt idx="20799">
                  <c:v>1724742.2409780002</c:v>
                </c:pt>
                <c:pt idx="20800">
                  <c:v>1785311.7160090001</c:v>
                </c:pt>
                <c:pt idx="20801">
                  <c:v>1845792.339254</c:v>
                </c:pt>
                <c:pt idx="20802">
                  <c:v>1906181.3077740001</c:v>
                </c:pt>
                <c:pt idx="20803">
                  <c:v>1966475.8427640002</c:v>
                </c:pt>
                <c:pt idx="20804">
                  <c:v>2026673.1901370003</c:v>
                </c:pt>
                <c:pt idx="20805">
                  <c:v>2086770.6211040001</c:v>
                </c:pt>
                <c:pt idx="20806">
                  <c:v>2146765.4327269997</c:v>
                </c:pt>
                <c:pt idx="20807">
                  <c:v>2206654.9484609994</c:v>
                </c:pt>
                <c:pt idx="20808">
                  <c:v>2266436.5186759997</c:v>
                </c:pt>
                <c:pt idx="20809">
                  <c:v>2326107.5211629998</c:v>
                </c:pt>
                <c:pt idx="20810">
                  <c:v>2385665.3616200001</c:v>
                </c:pt>
                <c:pt idx="20811">
                  <c:v>2445107.4741199994</c:v>
                </c:pt>
                <c:pt idx="20812">
                  <c:v>2504431.3215660001</c:v>
                </c:pt>
                <c:pt idx="20813">
                  <c:v>2563634.3961189995</c:v>
                </c:pt>
                <c:pt idx="20814">
                  <c:v>2622714.2196189999</c:v>
                </c:pt>
                <c:pt idx="20815">
                  <c:v>2681668.3439759994</c:v>
                </c:pt>
                <c:pt idx="20816">
                  <c:v>2740494.3515509996</c:v>
                </c:pt>
                <c:pt idx="20817">
                  <c:v>2799189.8555159997</c:v>
                </c:pt>
                <c:pt idx="20818">
                  <c:v>2857752.5001949999</c:v>
                </c:pt>
                <c:pt idx="20819">
                  <c:v>2916179.961387</c:v>
                </c:pt>
                <c:pt idx="20820">
                  <c:v>2974469.9466749998</c:v>
                </c:pt>
                <c:pt idx="20821">
                  <c:v>3032620.1957049998</c:v>
                </c:pt>
                <c:pt idx="20822">
                  <c:v>3090628.4804629995</c:v>
                </c:pt>
                <c:pt idx="20823">
                  <c:v>3148492.6055200002</c:v>
                </c:pt>
                <c:pt idx="20824">
                  <c:v>3206210.4082689998</c:v>
                </c:pt>
                <c:pt idx="20825">
                  <c:v>3263779.7591349999</c:v>
                </c:pt>
                <c:pt idx="20826">
                  <c:v>3321198.5617780006</c:v>
                </c:pt>
                <c:pt idx="20827">
                  <c:v>3378464.753269</c:v>
                </c:pt>
                <c:pt idx="20828">
                  <c:v>3435576.3042529998</c:v>
                </c:pt>
                <c:pt idx="20829">
                  <c:v>3492531.2190939998</c:v>
                </c:pt>
                <c:pt idx="20830">
                  <c:v>3549327.5360049997</c:v>
                </c:pt>
                <c:pt idx="20831">
                  <c:v>3605963.3271559994</c:v>
                </c:pt>
                <c:pt idx="20832">
                  <c:v>3662436.6987749999</c:v>
                </c:pt>
                <c:pt idx="20833">
                  <c:v>3718745.7912200005</c:v>
                </c:pt>
                <c:pt idx="20834">
                  <c:v>3774888.7790429997</c:v>
                </c:pt>
                <c:pt idx="20835">
                  <c:v>3830863.8710419997</c:v>
                </c:pt>
                <c:pt idx="20836">
                  <c:v>3886669.3102839994</c:v>
                </c:pt>
                <c:pt idx="20837">
                  <c:v>3942303.3741269996</c:v>
                </c:pt>
                <c:pt idx="20838">
                  <c:v>3997764.3742189999</c:v>
                </c:pt>
                <c:pt idx="20839">
                  <c:v>4053050.6564829997</c:v>
                </c:pt>
                <c:pt idx="20840">
                  <c:v>4108160.6010900005</c:v>
                </c:pt>
                <c:pt idx="20841">
                  <c:v>4163092.6224159994</c:v>
                </c:pt>
                <c:pt idx="20842">
                  <c:v>4217845.1689849999</c:v>
                </c:pt>
                <c:pt idx="20843">
                  <c:v>4272416.7234019991</c:v>
                </c:pt>
                <c:pt idx="20844">
                  <c:v>4326805.8022680003</c:v>
                </c:pt>
                <c:pt idx="20845">
                  <c:v>4381010.9560839999</c:v>
                </c:pt>
                <c:pt idx="20846">
                  <c:v>4435030.7691419991</c:v>
                </c:pt>
                <c:pt idx="20847">
                  <c:v>4488863.8594089998</c:v>
                </c:pt>
                <c:pt idx="20848">
                  <c:v>4542508.8783900011</c:v>
                </c:pt>
                <c:pt idx="20849">
                  <c:v>4595964.5109859994</c:v>
                </c:pt>
                <c:pt idx="20850">
                  <c:v>4649229.4753380008</c:v>
                </c:pt>
                <c:pt idx="20851">
                  <c:v>4702302.522663</c:v>
                </c:pt>
                <c:pt idx="20852">
                  <c:v>4755182.4370790012</c:v>
                </c:pt>
                <c:pt idx="20853">
                  <c:v>4807868.0354129998</c:v>
                </c:pt>
                <c:pt idx="20854">
                  <c:v>4860358.167009999</c:v>
                </c:pt>
                <c:pt idx="20855">
                  <c:v>4912651.7135269996</c:v>
                </c:pt>
                <c:pt idx="20856">
                  <c:v>4964747.5887150001</c:v>
                </c:pt>
                <c:pt idx="20857">
                  <c:v>5016644.7381990012</c:v>
                </c:pt>
                <c:pt idx="20858">
                  <c:v>5068342.1392419999</c:v>
                </c:pt>
                <c:pt idx="20859">
                  <c:v>5119838.8005119991</c:v>
                </c:pt>
                <c:pt idx="20860">
                  <c:v>5171133.7618259992</c:v>
                </c:pt>
                <c:pt idx="20861">
                  <c:v>5222226.093901</c:v>
                </c:pt>
                <c:pt idx="20862">
                  <c:v>5273114.898089</c:v>
                </c:pt>
                <c:pt idx="20863">
                  <c:v>5323799.3061069995</c:v>
                </c:pt>
                <c:pt idx="20864">
                  <c:v>5374278.4797650008</c:v>
                </c:pt>
                <c:pt idx="20865">
                  <c:v>5424551.6106809992</c:v>
                </c:pt>
                <c:pt idx="20866">
                  <c:v>5474617.9199970001</c:v>
                </c:pt>
                <c:pt idx="20867">
                  <c:v>5524476.658081999</c:v>
                </c:pt>
                <c:pt idx="20868">
                  <c:v>5574127.1042399993</c:v>
                </c:pt>
                <c:pt idx="20869">
                  <c:v>5623568.5663990006</c:v>
                </c:pt>
                <c:pt idx="20870">
                  <c:v>5672800.3808119996</c:v>
                </c:pt>
                <c:pt idx="20871">
                  <c:v>5721821.9117390001</c:v>
                </c:pt>
                <c:pt idx="20872">
                  <c:v>5770632.5511359992</c:v>
                </c:pt>
                <c:pt idx="20873">
                  <c:v>5819231.7183320001</c:v>
                </c:pt>
                <c:pt idx="20874">
                  <c:v>5867618.859707999</c:v>
                </c:pt>
                <c:pt idx="20875">
                  <c:v>5915793.4483710015</c:v>
                </c:pt>
                <c:pt idx="20876">
                  <c:v>5963754.9838239998</c:v>
                </c:pt>
                <c:pt idx="20877">
                  <c:v>6011502.9916380001</c:v>
                </c:pt>
                <c:pt idx="20878">
                  <c:v>6059037.0231129983</c:v>
                </c:pt>
                <c:pt idx="20879">
                  <c:v>6106356.6549459994</c:v>
                </c:pt>
                <c:pt idx="20880">
                  <c:v>6153461.4888930004</c:v>
                </c:pt>
                <c:pt idx="20881">
                  <c:v>6200351.1514260005</c:v>
                </c:pt>
                <c:pt idx="20882">
                  <c:v>6247025.2933960008</c:v>
                </c:pt>
                <c:pt idx="20883">
                  <c:v>6293483.5896919994</c:v>
                </c:pt>
                <c:pt idx="20884">
                  <c:v>6339725.7388920002</c:v>
                </c:pt>
                <c:pt idx="20885">
                  <c:v>6385751.462925001</c:v>
                </c:pt>
                <c:pt idx="20886">
                  <c:v>6431560.5067260005</c:v>
                </c:pt>
                <c:pt idx="20887">
                  <c:v>6477152.6378869992</c:v>
                </c:pt>
                <c:pt idx="20888">
                  <c:v>6522527.6463190001</c:v>
                </c:pt>
                <c:pt idx="20889">
                  <c:v>6567685.343901</c:v>
                </c:pt>
                <c:pt idx="20890">
                  <c:v>6612625.5641389992</c:v>
                </c:pt>
                <c:pt idx="20891">
                  <c:v>6657348.1618219996</c:v>
                </c:pt>
                <c:pt idx="20892">
                  <c:v>6701853.0126780001</c:v>
                </c:pt>
                <c:pt idx="20893">
                  <c:v>6746140.0130289998</c:v>
                </c:pt>
                <c:pt idx="20894">
                  <c:v>6790209.0794520006</c:v>
                </c:pt>
                <c:pt idx="20895">
                  <c:v>6834060.1484380001</c:v>
                </c:pt>
                <c:pt idx="20896">
                  <c:v>6877693.1760510001</c:v>
                </c:pt>
                <c:pt idx="20897">
                  <c:v>6921108.1375900004</c:v>
                </c:pt>
                <c:pt idx="20898">
                  <c:v>6964305.0272529991</c:v>
                </c:pt>
                <c:pt idx="20899">
                  <c:v>7007283.8577990001</c:v>
                </c:pt>
                <c:pt idx="20900">
                  <c:v>7050044.660219999</c:v>
                </c:pt>
                <c:pt idx="20901">
                  <c:v>7092587.4834050005</c:v>
                </c:pt>
                <c:pt idx="20902">
                  <c:v>7134912.3938099984</c:v>
                </c:pt>
                <c:pt idx="20903">
                  <c:v>7177019.4751310004</c:v>
                </c:pt>
                <c:pt idx="20904">
                  <c:v>7218908.8279829994</c:v>
                </c:pt>
                <c:pt idx="20905">
                  <c:v>7260580.569569</c:v>
                </c:pt>
                <c:pt idx="20906">
                  <c:v>7302034.8333640005</c:v>
                </c:pt>
                <c:pt idx="20907">
                  <c:v>7343271.7687969999</c:v>
                </c:pt>
                <c:pt idx="20908">
                  <c:v>7384291.5409329999</c:v>
                </c:pt>
                <c:pt idx="20909">
                  <c:v>7425094.3301600004</c:v>
                </c:pt>
                <c:pt idx="20910">
                  <c:v>7465680.3318799995</c:v>
                </c:pt>
                <c:pt idx="20911">
                  <c:v>7506049.7561980002</c:v>
                </c:pt>
                <c:pt idx="20912">
                  <c:v>7546202.8276219992</c:v>
                </c:pt>
                <c:pt idx="20913">
                  <c:v>7586139.7847549999</c:v>
                </c:pt>
                <c:pt idx="20914">
                  <c:v>7625860.8800019994</c:v>
                </c:pt>
                <c:pt idx="20915">
                  <c:v>7665366.3792669997</c:v>
                </c:pt>
                <c:pt idx="20916">
                  <c:v>7704656.5616669999</c:v>
                </c:pt>
                <c:pt idx="20917">
                  <c:v>7743731.7192359986</c:v>
                </c:pt>
                <c:pt idx="20918">
                  <c:v>7782592.156641</c:v>
                </c:pt>
                <c:pt idx="20919">
                  <c:v>7821238.1908989996</c:v>
                </c:pt>
                <c:pt idx="20920">
                  <c:v>7859670.1510950001</c:v>
                </c:pt>
                <c:pt idx="20921">
                  <c:v>7897888.3781030001</c:v>
                </c:pt>
                <c:pt idx="20922">
                  <c:v>7935893.2243169993</c:v>
                </c:pt>
                <c:pt idx="20923">
                  <c:v>7973685.0533759994</c:v>
                </c:pt>
                <c:pt idx="20924">
                  <c:v>8011264.2398969997</c:v>
                </c:pt>
                <c:pt idx="20925">
                  <c:v>8048631.1692129979</c:v>
                </c:pt>
                <c:pt idx="20926">
                  <c:v>8085786.2371120006</c:v>
                </c:pt>
                <c:pt idx="20927">
                  <c:v>8122729.8495779997</c:v>
                </c:pt>
                <c:pt idx="20928">
                  <c:v>8159462.4225390004</c:v>
                </c:pt>
                <c:pt idx="20929">
                  <c:v>8195984.3816129994</c:v>
                </c:pt>
                <c:pt idx="20930">
                  <c:v>8232296.1618659999</c:v>
                </c:pt>
                <c:pt idx="20931">
                  <c:v>8268398.2075660015</c:v>
                </c:pt>
                <c:pt idx="20932">
                  <c:v>8304290.9719400015</c:v>
                </c:pt>
                <c:pt idx="20933">
                  <c:v>8339974.9169420004</c:v>
                </c:pt>
                <c:pt idx="20934">
                  <c:v>8375450.5130159985</c:v>
                </c:pt>
                <c:pt idx="20935">
                  <c:v>8410718.238866996</c:v>
                </c:pt>
                <c:pt idx="20936">
                  <c:v>8445778.5812339988</c:v>
                </c:pt>
                <c:pt idx="20937">
                  <c:v>8480632.0346690007</c:v>
                </c:pt>
                <c:pt idx="20938">
                  <c:v>8515279.1013130005</c:v>
                </c:pt>
                <c:pt idx="20939">
                  <c:v>8549720.2906829994</c:v>
                </c:pt>
                <c:pt idx="20940">
                  <c:v>8583956.1194559988</c:v>
                </c:pt>
                <c:pt idx="20941">
                  <c:v>8617987.1112629976</c:v>
                </c:pt>
                <c:pt idx="20942">
                  <c:v>8651813.7964779958</c:v>
                </c:pt>
                <c:pt idx="20943">
                  <c:v>8685436.712018</c:v>
                </c:pt>
                <c:pt idx="20944">
                  <c:v>8718856.4011439998</c:v>
                </c:pt>
                <c:pt idx="20945">
                  <c:v>8752073.4132589996</c:v>
                </c:pt>
                <c:pt idx="20946">
                  <c:v>8785088.3037209995</c:v>
                </c:pt>
                <c:pt idx="20947">
                  <c:v>8817901.6336480007</c:v>
                </c:pt>
                <c:pt idx="20948">
                  <c:v>8850513.9697360005</c:v>
                </c:pt>
                <c:pt idx="20949">
                  <c:v>8882925.8840709999</c:v>
                </c:pt>
                <c:pt idx="20950">
                  <c:v>8915137.9539490025</c:v>
                </c:pt>
                <c:pt idx="20951">
                  <c:v>8947150.7617010009</c:v>
                </c:pt>
                <c:pt idx="20952">
                  <c:v>8978964.8945170008</c:v>
                </c:pt>
                <c:pt idx="20953">
                  <c:v>9010580.9442749973</c:v>
                </c:pt>
                <c:pt idx="20954">
                  <c:v>9041999.5073729977</c:v>
                </c:pt>
                <c:pt idx="20955">
                  <c:v>9073221.1845639981</c:v>
                </c:pt>
                <c:pt idx="20956">
                  <c:v>9104246.5807920005</c:v>
                </c:pt>
                <c:pt idx="20957">
                  <c:v>9135076.3050369993</c:v>
                </c:pt>
                <c:pt idx="20958">
                  <c:v>9165710.9701550007</c:v>
                </c:pt>
                <c:pt idx="20959">
                  <c:v>9196151.1927259974</c:v>
                </c:pt>
                <c:pt idx="20960">
                  <c:v>9226397.5929039996</c:v>
                </c:pt>
                <c:pt idx="20961">
                  <c:v>9256450.794267999</c:v>
                </c:pt>
                <c:pt idx="20962">
                  <c:v>9286311.4236800019</c:v>
                </c:pt>
                <c:pt idx="20963">
                  <c:v>9315980.1111379974</c:v>
                </c:pt>
                <c:pt idx="20964">
                  <c:v>9345457.4896430019</c:v>
                </c:pt>
                <c:pt idx="20965">
                  <c:v>9374744.1950579993</c:v>
                </c:pt>
                <c:pt idx="20966">
                  <c:v>9403840.8659750018</c:v>
                </c:pt>
                <c:pt idx="20967">
                  <c:v>9432748.143587999</c:v>
                </c:pt>
                <c:pt idx="20968">
                  <c:v>9461466.6715549976</c:v>
                </c:pt>
                <c:pt idx="20969">
                  <c:v>9489997.0958820023</c:v>
                </c:pt>
                <c:pt idx="20970">
                  <c:v>9518340.0647940002</c:v>
                </c:pt>
                <c:pt idx="20971">
                  <c:v>9546496.228614999</c:v>
                </c:pt>
                <c:pt idx="20972">
                  <c:v>9574466.2396510001</c:v>
                </c:pt>
                <c:pt idx="20973">
                  <c:v>9602250.7520729993</c:v>
                </c:pt>
                <c:pt idx="20974">
                  <c:v>9629850.4218029995</c:v>
                </c:pt>
                <c:pt idx="20975">
                  <c:v>9657265.9064009991</c:v>
                </c:pt>
                <c:pt idx="20976">
                  <c:v>9684497.8649630025</c:v>
                </c:pt>
                <c:pt idx="20977">
                  <c:v>9711546.9580060001</c:v>
                </c:pt>
                <c:pt idx="20978">
                  <c:v>9738413.8473689985</c:v>
                </c:pt>
                <c:pt idx="20979">
                  <c:v>9765099.1961089987</c:v>
                </c:pt>
                <c:pt idx="20980">
                  <c:v>9791603.6684019975</c:v>
                </c:pt>
                <c:pt idx="20981">
                  <c:v>9817927.9294459987</c:v>
                </c:pt>
                <c:pt idx="20982">
                  <c:v>9844072.6453639977</c:v>
                </c:pt>
                <c:pt idx="20983">
                  <c:v>9870038.4831099994</c:v>
                </c:pt>
                <c:pt idx="20984">
                  <c:v>9895826.1103809979</c:v>
                </c:pt>
                <c:pt idx="20985">
                  <c:v>9921436.1955249961</c:v>
                </c:pt>
                <c:pt idx="20986">
                  <c:v>9946869.4074549973</c:v>
                </c:pt>
                <c:pt idx="20987">
                  <c:v>9972126.4155630004</c:v>
                </c:pt>
                <c:pt idx="20988">
                  <c:v>9997207.8896360006</c:v>
                </c:pt>
                <c:pt idx="20989">
                  <c:v>10022114.499779003</c:v>
                </c:pt>
                <c:pt idx="20990">
                  <c:v>10046846.916327998</c:v>
                </c:pt>
                <c:pt idx="20991">
                  <c:v>10071405.809781002</c:v>
                </c:pt>
                <c:pt idx="20992">
                  <c:v>10095791.850716002</c:v>
                </c:pt>
                <c:pt idx="20993">
                  <c:v>10120005.709717</c:v>
                </c:pt>
                <c:pt idx="20994">
                  <c:v>10144048.057308</c:v>
                </c:pt>
                <c:pt idx="20995">
                  <c:v>10167919.563875999</c:v>
                </c:pt>
                <c:pt idx="20996">
                  <c:v>10191620.899603002</c:v>
                </c:pt>
                <c:pt idx="20997">
                  <c:v>10215152.734403998</c:v>
                </c:pt>
                <c:pt idx="20998">
                  <c:v>10238515.737856001</c:v>
                </c:pt>
                <c:pt idx="20999">
                  <c:v>10261710.579135997</c:v>
                </c:pt>
                <c:pt idx="21000">
                  <c:v>10284737.926959002</c:v>
                </c:pt>
                <c:pt idx="21001">
                  <c:v>10307598.449519997</c:v>
                </c:pt>
                <c:pt idx="21002">
                  <c:v>10330292.814428</c:v>
                </c:pt>
                <c:pt idx="21003">
                  <c:v>10352821.688656</c:v>
                </c:pt>
                <c:pt idx="21004">
                  <c:v>10375185.738479998</c:v>
                </c:pt>
                <c:pt idx="21005">
                  <c:v>10397385.629425999</c:v>
                </c:pt>
                <c:pt idx="21006">
                  <c:v>10419422.026217001</c:v>
                </c:pt>
                <c:pt idx="21007">
                  <c:v>10441295.592721</c:v>
                </c:pt>
                <c:pt idx="21008">
                  <c:v>10463006.991898</c:v>
                </c:pt>
                <c:pt idx="21009">
                  <c:v>10484556.885757001</c:v>
                </c:pt>
                <c:pt idx="21010">
                  <c:v>10505945.9353</c:v>
                </c:pt>
                <c:pt idx="21011">
                  <c:v>10527174.800481999</c:v>
                </c:pt>
                <c:pt idx="21012">
                  <c:v>10548244.140164996</c:v>
                </c:pt>
                <c:pt idx="21013">
                  <c:v>10569154.612069</c:v>
                </c:pt>
                <c:pt idx="21014">
                  <c:v>10589906.872736001</c:v>
                </c:pt>
                <c:pt idx="21015">
                  <c:v>10610501.577483</c:v>
                </c:pt>
                <c:pt idx="21016">
                  <c:v>10630939.380364997</c:v>
                </c:pt>
                <c:pt idx="21017">
                  <c:v>10651220.934134997</c:v>
                </c:pt>
                <c:pt idx="21018">
                  <c:v>10671346.890205</c:v>
                </c:pt>
                <c:pt idx="21019">
                  <c:v>10691317.898608999</c:v>
                </c:pt>
                <c:pt idx="21020">
                  <c:v>10711134.607968001</c:v>
                </c:pt>
                <c:pt idx="21021">
                  <c:v>10730797.665456003</c:v>
                </c:pt>
                <c:pt idx="21022">
                  <c:v>10750307.716762997</c:v>
                </c:pt>
                <c:pt idx="21023">
                  <c:v>10769665.406065999</c:v>
                </c:pt>
                <c:pt idx="21024">
                  <c:v>10788871.375995999</c:v>
                </c:pt>
                <c:pt idx="21025">
                  <c:v>10807926.267604001</c:v>
                </c:pt>
                <c:pt idx="21026">
                  <c:v>10826830.720337998</c:v>
                </c:pt>
                <c:pt idx="21027">
                  <c:v>10845585.372006999</c:v>
                </c:pt>
                <c:pt idx="21028">
                  <c:v>10864190.858756002</c:v>
                </c:pt>
                <c:pt idx="21029">
                  <c:v>10882647.815043004</c:v>
                </c:pt>
                <c:pt idx="21030">
                  <c:v>10900956.873605002</c:v>
                </c:pt>
                <c:pt idx="21031">
                  <c:v>10919118.665438</c:v>
                </c:pt>
                <c:pt idx="21032">
                  <c:v>10937133.819774</c:v>
                </c:pt>
                <c:pt idx="21033">
                  <c:v>10955002.964050004</c:v>
                </c:pt>
                <c:pt idx="21034">
                  <c:v>10972726.723893998</c:v>
                </c:pt>
                <c:pt idx="21035">
                  <c:v>10990305.723096998</c:v>
                </c:pt>
                <c:pt idx="21036">
                  <c:v>11007740.583595999</c:v>
                </c:pt>
                <c:pt idx="21037">
                  <c:v>11025031.925448</c:v>
                </c:pt>
                <c:pt idx="21038">
                  <c:v>11042180.366818001</c:v>
                </c:pt>
                <c:pt idx="21039">
                  <c:v>11059186.523952002</c:v>
                </c:pt>
                <c:pt idx="21040">
                  <c:v>11076051.011163998</c:v>
                </c:pt>
                <c:pt idx="21041">
                  <c:v>11092774.440819003</c:v>
                </c:pt>
                <c:pt idx="21042">
                  <c:v>11109357.423311003</c:v>
                </c:pt>
                <c:pt idx="21043">
                  <c:v>11125800.567051999</c:v>
                </c:pt>
                <c:pt idx="21044">
                  <c:v>11142104.478455</c:v>
                </c:pt>
                <c:pt idx="21045">
                  <c:v>11158269.761917002</c:v>
                </c:pt>
                <c:pt idx="21046">
                  <c:v>11174297.019807</c:v>
                </c:pt>
                <c:pt idx="21047">
                  <c:v>11190186.852452004</c:v>
                </c:pt>
                <c:pt idx="21048">
                  <c:v>11205939.858124997</c:v>
                </c:pt>
                <c:pt idx="21049">
                  <c:v>11221556.633028001</c:v>
                </c:pt>
                <c:pt idx="21050">
                  <c:v>11237037.771287</c:v>
                </c:pt>
                <c:pt idx="21051">
                  <c:v>11252383.864934001</c:v>
                </c:pt>
                <c:pt idx="21052">
                  <c:v>11267595.503901999</c:v>
                </c:pt>
                <c:pt idx="21053">
                  <c:v>11282673.276009997</c:v>
                </c:pt>
                <c:pt idx="21054">
                  <c:v>11297617.766956</c:v>
                </c:pt>
                <c:pt idx="21055">
                  <c:v>11312429.560308</c:v>
                </c:pt>
                <c:pt idx="21056">
                  <c:v>11327109.237493996</c:v>
                </c:pt>
                <c:pt idx="21057">
                  <c:v>11341657.377792003</c:v>
                </c:pt>
                <c:pt idx="21058">
                  <c:v>11356074.558328001</c:v>
                </c:pt>
                <c:pt idx="21059">
                  <c:v>11370361.354062002</c:v>
                </c:pt>
                <c:pt idx="21060">
                  <c:v>11384518.337787</c:v>
                </c:pt>
                <c:pt idx="21061">
                  <c:v>11398546.080118002</c:v>
                </c:pt>
                <c:pt idx="21062">
                  <c:v>11412445.149488999</c:v>
                </c:pt>
                <c:pt idx="21063">
                  <c:v>11426216.112144997</c:v>
                </c:pt>
                <c:pt idx="21064">
                  <c:v>11439859.53214</c:v>
                </c:pt>
                <c:pt idx="21065">
                  <c:v>11453375.971331</c:v>
                </c:pt>
                <c:pt idx="21066">
                  <c:v>11466765.98937</c:v>
                </c:pt>
                <c:pt idx="21067">
                  <c:v>11480030.143705998</c:v>
                </c:pt>
                <c:pt idx="21068">
                  <c:v>11493168.989577997</c:v>
                </c:pt>
                <c:pt idx="21069">
                  <c:v>11506183.080012999</c:v>
                </c:pt>
                <c:pt idx="21070">
                  <c:v>11519072.965821002</c:v>
                </c:pt>
                <c:pt idx="21071">
                  <c:v>11531839.195596999</c:v>
                </c:pt>
                <c:pt idx="21072">
                  <c:v>11544482.315712001</c:v>
                </c:pt>
                <c:pt idx="21073">
                  <c:v>11557002.870319001</c:v>
                </c:pt>
                <c:pt idx="21074">
                  <c:v>11569401.401343999</c:v>
                </c:pt>
                <c:pt idx="21075">
                  <c:v>11581678.448489998</c:v>
                </c:pt>
                <c:pt idx="21076">
                  <c:v>11593834.549234996</c:v>
                </c:pt>
                <c:pt idx="21077">
                  <c:v>11605870.238829998</c:v>
                </c:pt>
                <c:pt idx="21078">
                  <c:v>11617786.050299</c:v>
                </c:pt>
                <c:pt idx="21079">
                  <c:v>11629582.51444</c:v>
                </c:pt>
                <c:pt idx="21080">
                  <c:v>11641260.159825001</c:v>
                </c:pt>
                <c:pt idx="21081">
                  <c:v>11652819.512798</c:v>
                </c:pt>
                <c:pt idx="21082">
                  <c:v>11664261.097480001</c:v>
                </c:pt>
                <c:pt idx="21083">
                  <c:v>11675585.435767002</c:v>
                </c:pt>
                <c:pt idx="21084">
                  <c:v>11686793.047332998</c:v>
                </c:pt>
                <c:pt idx="21085">
                  <c:v>11697884.449628998</c:v>
                </c:pt>
                <c:pt idx="21086">
                  <c:v>11708860.157886</c:v>
                </c:pt>
                <c:pt idx="21087">
                  <c:v>11719720.68512</c:v>
                </c:pt>
                <c:pt idx="21088">
                  <c:v>11730466.542127999</c:v>
                </c:pt>
                <c:pt idx="21089">
                  <c:v>11741098.237496996</c:v>
                </c:pt>
                <c:pt idx="21090">
                  <c:v>11751616.2776</c:v>
                </c:pt>
                <c:pt idx="21091">
                  <c:v>11762021.166604998</c:v>
                </c:pt>
                <c:pt idx="21092">
                  <c:v>11772313.406473</c:v>
                </c:pt>
                <c:pt idx="21093">
                  <c:v>11782493.496964999</c:v>
                </c:pt>
                <c:pt idx="21094">
                  <c:v>11792561.935643004</c:v>
                </c:pt>
                <c:pt idx="21095">
                  <c:v>11802519.217873998</c:v>
                </c:pt>
                <c:pt idx="21096">
                  <c:v>11812365.836833</c:v>
                </c:pt>
                <c:pt idx="21097">
                  <c:v>11822102.28351</c:v>
                </c:pt>
                <c:pt idx="21098">
                  <c:v>11831729.046711</c:v>
                </c:pt>
                <c:pt idx="21099">
                  <c:v>11841246.613061</c:v>
                </c:pt>
                <c:pt idx="21100">
                  <c:v>11850655.467014</c:v>
                </c:pt>
                <c:pt idx="21101">
                  <c:v>11859956.090852002</c:v>
                </c:pt>
                <c:pt idx="21102">
                  <c:v>11869148.964691002</c:v>
                </c:pt>
                <c:pt idx="21103">
                  <c:v>11878234.566489</c:v>
                </c:pt>
                <c:pt idx="21104">
                  <c:v>11887213.372044003</c:v>
                </c:pt>
                <c:pt idx="21105">
                  <c:v>11896085.855008004</c:v>
                </c:pt>
                <c:pt idx="21106">
                  <c:v>11904852.486886</c:v>
                </c:pt>
                <c:pt idx="21107">
                  <c:v>11913513.737040998</c:v>
                </c:pt>
                <c:pt idx="21108">
                  <c:v>11922070.072705003</c:v>
                </c:pt>
                <c:pt idx="21109">
                  <c:v>11930521.958978999</c:v>
                </c:pt>
                <c:pt idx="21110">
                  <c:v>11938869.858841002</c:v>
                </c:pt>
                <c:pt idx="21111">
                  <c:v>11947114.23315</c:v>
                </c:pt>
                <c:pt idx="21112">
                  <c:v>11955255.540656</c:v>
                </c:pt>
                <c:pt idx="21113">
                  <c:v>11963294.238001999</c:v>
                </c:pt>
                <c:pt idx="21114">
                  <c:v>11971230.779732</c:v>
                </c:pt>
                <c:pt idx="21115">
                  <c:v>11979065.618294999</c:v>
                </c:pt>
                <c:pt idx="21116">
                  <c:v>11986799.204056</c:v>
                </c:pt>
                <c:pt idx="21117">
                  <c:v>11994431.985296</c:v>
                </c:pt>
                <c:pt idx="21118">
                  <c:v>12001964.408223998</c:v>
                </c:pt>
                <c:pt idx="21119">
                  <c:v>12009396.91698</c:v>
                </c:pt>
                <c:pt idx="21120">
                  <c:v>12016729.953644002</c:v>
                </c:pt>
                <c:pt idx="21121">
                  <c:v>12023963.958241003</c:v>
                </c:pt>
                <c:pt idx="21122">
                  <c:v>12031099.368749002</c:v>
                </c:pt>
                <c:pt idx="21123">
                  <c:v>12038136.621103</c:v>
                </c:pt>
                <c:pt idx="21124">
                  <c:v>12045076.149205996</c:v>
                </c:pt>
                <c:pt idx="21125">
                  <c:v>12051918.384935003</c:v>
                </c:pt>
                <c:pt idx="21126">
                  <c:v>12058663.758145001</c:v>
                </c:pt>
                <c:pt idx="21127">
                  <c:v>12065312.69668</c:v>
                </c:pt>
                <c:pt idx="21128">
                  <c:v>12071865.626374999</c:v>
                </c:pt>
                <c:pt idx="21129">
                  <c:v>12078322.971070999</c:v>
                </c:pt>
                <c:pt idx="21130">
                  <c:v>12084685.152614001</c:v>
                </c:pt>
                <c:pt idx="21131">
                  <c:v>12090952.590869</c:v>
                </c:pt>
                <c:pt idx="21132">
                  <c:v>12097125.703722</c:v>
                </c:pt>
                <c:pt idx="21133">
                  <c:v>12103204.907090997</c:v>
                </c:pt>
                <c:pt idx="21134">
                  <c:v>12109190.614933003</c:v>
                </c:pt>
                <c:pt idx="21135">
                  <c:v>12115083.239247998</c:v>
                </c:pt>
                <c:pt idx="21136">
                  <c:v>12120883.190091997</c:v>
                </c:pt>
                <c:pt idx="21137">
                  <c:v>12126590.875581002</c:v>
                </c:pt>
                <c:pt idx="21138">
                  <c:v>12132206.701899</c:v>
                </c:pt>
                <c:pt idx="21139">
                  <c:v>12137731.073305</c:v>
                </c:pt>
                <c:pt idx="21140">
                  <c:v>12143164.392143002</c:v>
                </c:pt>
                <c:pt idx="21141">
                  <c:v>12148507.058848999</c:v>
                </c:pt>
                <c:pt idx="21142">
                  <c:v>12153759.471956002</c:v>
                </c:pt>
                <c:pt idx="21143">
                  <c:v>12158922.028104998</c:v>
                </c:pt>
                <c:pt idx="21144">
                  <c:v>12163995.122051002</c:v>
                </c:pt>
                <c:pt idx="21145">
                  <c:v>12168979.146671997</c:v>
                </c:pt>
                <c:pt idx="21146">
                  <c:v>12173874.492974</c:v>
                </c:pt>
                <c:pt idx="21147">
                  <c:v>12178681.550104</c:v>
                </c:pt>
                <c:pt idx="21148">
                  <c:v>12183400.705352003</c:v>
                </c:pt>
                <c:pt idx="21149">
                  <c:v>12188032.344162</c:v>
                </c:pt>
                <c:pt idx="21150">
                  <c:v>12192576.850142002</c:v>
                </c:pt>
                <c:pt idx="21151">
                  <c:v>12197034.605064997</c:v>
                </c:pt>
                <c:pt idx="21152">
                  <c:v>12201405.988886002</c:v>
                </c:pt>
                <c:pt idx="21153">
                  <c:v>12205691.379740002</c:v>
                </c:pt>
                <c:pt idx="21154">
                  <c:v>12209891.153959002</c:v>
                </c:pt>
                <c:pt idx="21155">
                  <c:v>12214005.686073</c:v>
                </c:pt>
                <c:pt idx="21156">
                  <c:v>12218035.348823998</c:v>
                </c:pt>
                <c:pt idx="21157">
                  <c:v>12221980.513166998</c:v>
                </c:pt>
                <c:pt idx="21158">
                  <c:v>12225841.548284998</c:v>
                </c:pt>
                <c:pt idx="21159">
                  <c:v>12229618.821591998</c:v>
                </c:pt>
                <c:pt idx="21160">
                  <c:v>12233312.698742</c:v>
                </c:pt>
                <c:pt idx="21161">
                  <c:v>12236923.543638</c:v>
                </c:pt>
                <c:pt idx="21162">
                  <c:v>12240451.718439998</c:v>
                </c:pt>
                <c:pt idx="21163">
                  <c:v>12243897.583572</c:v>
                </c:pt>
                <c:pt idx="21164">
                  <c:v>12247261.49773</c:v>
                </c:pt>
                <c:pt idx="21165">
                  <c:v>12250543.81789</c:v>
                </c:pt>
                <c:pt idx="21166">
                  <c:v>12253744.899316</c:v>
                </c:pt>
                <c:pt idx="21167">
                  <c:v>12256865.095569</c:v>
                </c:pt>
                <c:pt idx="21168">
                  <c:v>12259904.758513</c:v>
                </c:pt>
                <c:pt idx="21169">
                  <c:v>12262864.238323996</c:v>
                </c:pt>
                <c:pt idx="21170">
                  <c:v>12265743.883497</c:v>
                </c:pt>
                <c:pt idx="21171">
                  <c:v>12268544.040857</c:v>
                </c:pt>
                <c:pt idx="21172">
                  <c:v>12271265.055562003</c:v>
                </c:pt>
                <c:pt idx="21173">
                  <c:v>12273907.271113999</c:v>
                </c:pt>
                <c:pt idx="21174">
                  <c:v>12276471.029365998</c:v>
                </c:pt>
                <c:pt idx="21175">
                  <c:v>12278956.670530997</c:v>
                </c:pt>
                <c:pt idx="21176">
                  <c:v>12281364.533189002</c:v>
                </c:pt>
                <c:pt idx="21177">
                  <c:v>12283694.954291999</c:v>
                </c:pt>
                <c:pt idx="21178">
                  <c:v>12285948.269176997</c:v>
                </c:pt>
                <c:pt idx="21179">
                  <c:v>12288124.811571</c:v>
                </c:pt>
                <c:pt idx="21180">
                  <c:v>12290224.913598998</c:v>
                </c:pt>
                <c:pt idx="21181">
                  <c:v>12292248.905790001</c:v>
                </c:pt>
                <c:pt idx="21182">
                  <c:v>12294197.117089998</c:v>
                </c:pt>
                <c:pt idx="21183">
                  <c:v>12296069.874862002</c:v>
                </c:pt>
                <c:pt idx="21184">
                  <c:v>12297867.504899999</c:v>
                </c:pt>
                <c:pt idx="21185">
                  <c:v>12299590.331436997</c:v>
                </c:pt>
                <c:pt idx="21186">
                  <c:v>12301238.677146001</c:v>
                </c:pt>
                <c:pt idx="21187">
                  <c:v>12302812.863154002</c:v>
                </c:pt>
                <c:pt idx="21188">
                  <c:v>12304313.209048998</c:v>
                </c:pt>
                <c:pt idx="21189">
                  <c:v>12305740.032883001</c:v>
                </c:pt>
                <c:pt idx="21190">
                  <c:v>12307093.651184</c:v>
                </c:pt>
                <c:pt idx="21191">
                  <c:v>12308374.378963999</c:v>
                </c:pt>
                <c:pt idx="21192">
                  <c:v>12309582.529723998</c:v>
                </c:pt>
                <c:pt idx="21193">
                  <c:v>12310718.41546</c:v>
                </c:pt>
                <c:pt idx="21194">
                  <c:v>12311782.346675998</c:v>
                </c:pt>
                <c:pt idx="21195">
                  <c:v>12312774.632386997</c:v>
                </c:pt>
                <c:pt idx="21196">
                  <c:v>12313695.580127997</c:v>
                </c:pt>
                <c:pt idx="21197">
                  <c:v>12314545.495960999</c:v>
                </c:pt>
                <c:pt idx="21198">
                  <c:v>12315324.684482999</c:v>
                </c:pt>
                <c:pt idx="21199">
                  <c:v>12316033.448833</c:v>
                </c:pt>
                <c:pt idx="21200">
                  <c:v>12316672.090699</c:v>
                </c:pt>
                <c:pt idx="21201">
                  <c:v>12317240.910325998</c:v>
                </c:pt>
                <c:pt idx="21202">
                  <c:v>12317740.206521995</c:v>
                </c:pt>
                <c:pt idx="21203">
                  <c:v>12318170.276668997</c:v>
                </c:pt>
                <c:pt idx="21204">
                  <c:v>12318531.416724999</c:v>
                </c:pt>
                <c:pt idx="21205">
                  <c:v>12318823.921233999</c:v>
                </c:pt>
                <c:pt idx="21206">
                  <c:v>12319048.083334001</c:v>
                </c:pt>
                <c:pt idx="21207">
                  <c:v>12319204.194763999</c:v>
                </c:pt>
                <c:pt idx="21208">
                  <c:v>12319292.545867</c:v>
                </c:pt>
                <c:pt idx="21209">
                  <c:v>12319313.425604003</c:v>
                </c:pt>
                <c:pt idx="21210">
                  <c:v>12319267.121555001</c:v>
                </c:pt>
                <c:pt idx="21211">
                  <c:v>12319153.91993</c:v>
                </c:pt>
                <c:pt idx="21212">
                  <c:v>12318974.105575001</c:v>
                </c:pt>
                <c:pt idx="21213">
                  <c:v>12318727.961976999</c:v>
                </c:pt>
                <c:pt idx="21214">
                  <c:v>12318415.771273999</c:v>
                </c:pt>
                <c:pt idx="21215">
                  <c:v>12318037.814261002</c:v>
                </c:pt>
                <c:pt idx="21216">
                  <c:v>12317594.370394001</c:v>
                </c:pt>
                <c:pt idx="21217">
                  <c:v>12317085.717803</c:v>
                </c:pt>
                <c:pt idx="21218">
                  <c:v>12316512.133292997</c:v>
                </c:pt>
                <c:pt idx="21219">
                  <c:v>12315873.892353002</c:v>
                </c:pt>
                <c:pt idx="21220">
                  <c:v>12315171.269163998</c:v>
                </c:pt>
                <c:pt idx="21221">
                  <c:v>12314404.536604999</c:v>
                </c:pt>
                <c:pt idx="21222">
                  <c:v>12313573.966258002</c:v>
                </c:pt>
                <c:pt idx="21223">
                  <c:v>12312679.828418</c:v>
                </c:pt>
                <c:pt idx="21224">
                  <c:v>12311722.392097</c:v>
                </c:pt>
                <c:pt idx="21225">
                  <c:v>12310701.925031003</c:v>
                </c:pt>
                <c:pt idx="21226">
                  <c:v>12309618.69369</c:v>
                </c:pt>
                <c:pt idx="21227">
                  <c:v>12308472.963277999</c:v>
                </c:pt>
                <c:pt idx="21228">
                  <c:v>12307264.997746</c:v>
                </c:pt>
                <c:pt idx="21229">
                  <c:v>12305995.059796</c:v>
                </c:pt>
                <c:pt idx="21230">
                  <c:v>12304663.410886999</c:v>
                </c:pt>
                <c:pt idx="21231">
                  <c:v>12303270.311241003</c:v>
                </c:pt>
                <c:pt idx="21232">
                  <c:v>12301816.019853001</c:v>
                </c:pt>
                <c:pt idx="21233">
                  <c:v>12300300.794492001</c:v>
                </c:pt>
                <c:pt idx="21234">
                  <c:v>12298724.891713005</c:v>
                </c:pt>
                <c:pt idx="21235">
                  <c:v>12297088.56686</c:v>
                </c:pt>
                <c:pt idx="21236">
                  <c:v>12295392.074070999</c:v>
                </c:pt>
                <c:pt idx="21237">
                  <c:v>12293635.666288</c:v>
                </c:pt>
                <c:pt idx="21238">
                  <c:v>12291819.595264001</c:v>
                </c:pt>
                <c:pt idx="21239">
                  <c:v>12289944.111563001</c:v>
                </c:pt>
                <c:pt idx="21240">
                  <c:v>12288009.464571999</c:v>
                </c:pt>
                <c:pt idx="21241">
                  <c:v>12286015.902504997</c:v>
                </c:pt>
                <c:pt idx="21242">
                  <c:v>12283963.67241</c:v>
                </c:pt>
                <c:pt idx="21243">
                  <c:v>12281853.020173999</c:v>
                </c:pt>
                <c:pt idx="21244">
                  <c:v>12279684.190530999</c:v>
                </c:pt>
                <c:pt idx="21245">
                  <c:v>12277457.427065998</c:v>
                </c:pt>
                <c:pt idx="21246">
                  <c:v>12275172.972221</c:v>
                </c:pt>
                <c:pt idx="21247">
                  <c:v>12272831.067303</c:v>
                </c:pt>
                <c:pt idx="21248">
                  <c:v>12270431.952489002</c:v>
                </c:pt>
                <c:pt idx="21249">
                  <c:v>12267975.866831999</c:v>
                </c:pt>
                <c:pt idx="21250">
                  <c:v>12265463.048265995</c:v>
                </c:pt>
                <c:pt idx="21251">
                  <c:v>12262893.733612999</c:v>
                </c:pt>
                <c:pt idx="21252">
                  <c:v>12260268.158588</c:v>
                </c:pt>
                <c:pt idx="21253">
                  <c:v>12257586.557808002</c:v>
                </c:pt>
                <c:pt idx="21254">
                  <c:v>12254849.164790999</c:v>
                </c:pt>
                <c:pt idx="21255">
                  <c:v>12252056.21197</c:v>
                </c:pt>
                <c:pt idx="21256">
                  <c:v>12249207.930693002</c:v>
                </c:pt>
                <c:pt idx="21257">
                  <c:v>12246304.551229</c:v>
                </c:pt>
                <c:pt idx="21258">
                  <c:v>12243346.302778002</c:v>
                </c:pt>
                <c:pt idx="21259">
                  <c:v>12240333.413473003</c:v>
                </c:pt>
                <c:pt idx="21260">
                  <c:v>12237266.110383999</c:v>
                </c:pt>
                <c:pt idx="21261">
                  <c:v>12234144.619529998</c:v>
                </c:pt>
                <c:pt idx="21262">
                  <c:v>12230969.165878002</c:v>
                </c:pt>
                <c:pt idx="21263">
                  <c:v>12227739.973352002</c:v>
                </c:pt>
                <c:pt idx="21264">
                  <c:v>12224457.264838003</c:v>
                </c:pt>
                <c:pt idx="21265">
                  <c:v>12221121.262188002</c:v>
                </c:pt>
                <c:pt idx="21266">
                  <c:v>12217732.186228998</c:v>
                </c:pt>
                <c:pt idx="21267">
                  <c:v>12214290.256763</c:v>
                </c:pt>
                <c:pt idx="21268">
                  <c:v>12210795.692577997</c:v>
                </c:pt>
                <c:pt idx="21269">
                  <c:v>12207248.711449997</c:v>
                </c:pt>
                <c:pt idx="21270">
                  <c:v>12203649.530149</c:v>
                </c:pt>
                <c:pt idx="21271">
                  <c:v>12199998.364445003</c:v>
                </c:pt>
                <c:pt idx="21272">
                  <c:v>12196295.429113002</c:v>
                </c:pt>
                <c:pt idx="21273">
                  <c:v>12192540.937937001</c:v>
                </c:pt>
                <c:pt idx="21274">
                  <c:v>12188735.103718001</c:v>
                </c:pt>
                <c:pt idx="21275">
                  <c:v>12184878.138275998</c:v>
                </c:pt>
                <c:pt idx="21276">
                  <c:v>12180970.252457</c:v>
                </c:pt>
                <c:pt idx="21277">
                  <c:v>12177011.65614</c:v>
                </c:pt>
                <c:pt idx="21278">
                  <c:v>12173002.558235997</c:v>
                </c:pt>
                <c:pt idx="21279">
                  <c:v>12168943.166701</c:v>
                </c:pt>
                <c:pt idx="21280">
                  <c:v>12164833.688533999</c:v>
                </c:pt>
                <c:pt idx="21281">
                  <c:v>12160674.329787999</c:v>
                </c:pt>
                <c:pt idx="21282">
                  <c:v>12156465.295569997</c:v>
                </c:pt>
                <c:pt idx="21283">
                  <c:v>12152206.79005</c:v>
                </c:pt>
                <c:pt idx="21284">
                  <c:v>12147899.016461998</c:v>
                </c:pt>
                <c:pt idx="21285">
                  <c:v>12143542.177112</c:v>
                </c:pt>
                <c:pt idx="21286">
                  <c:v>12139136.473384</c:v>
                </c:pt>
                <c:pt idx="21287">
                  <c:v>12134682.105740001</c:v>
                </c:pt>
                <c:pt idx="21288">
                  <c:v>12130179.273729</c:v>
                </c:pt>
                <c:pt idx="21289">
                  <c:v>12125628.17599</c:v>
                </c:pt>
                <c:pt idx="21290">
                  <c:v>12121029.010258</c:v>
                </c:pt>
                <c:pt idx="21291">
                  <c:v>12116381.973368</c:v>
                </c:pt>
                <c:pt idx="21292">
                  <c:v>12111687.261259003</c:v>
                </c:pt>
                <c:pt idx="21293">
                  <c:v>12106945.068980999</c:v>
                </c:pt>
                <c:pt idx="21294">
                  <c:v>12102155.590697</c:v>
                </c:pt>
                <c:pt idx="21295">
                  <c:v>12097319.019688999</c:v>
                </c:pt>
                <c:pt idx="21296">
                  <c:v>12092435.548362998</c:v>
                </c:pt>
                <c:pt idx="21297">
                  <c:v>12087505.368254</c:v>
                </c:pt>
                <c:pt idx="21298">
                  <c:v>12082528.670027001</c:v>
                </c:pt>
                <c:pt idx="21299">
                  <c:v>12077505.643487001</c:v>
                </c:pt>
                <c:pt idx="21300">
                  <c:v>12072436.477581</c:v>
                </c:pt>
                <c:pt idx="21301">
                  <c:v>12067321.360400002</c:v>
                </c:pt>
                <c:pt idx="21302">
                  <c:v>12062160.479188003</c:v>
                </c:pt>
                <c:pt idx="21303">
                  <c:v>12056954.020343</c:v>
                </c:pt>
                <c:pt idx="21304">
                  <c:v>12051702.169423997</c:v>
                </c:pt>
                <c:pt idx="21305">
                  <c:v>12046405.111152003</c:v>
                </c:pt>
                <c:pt idx="21306">
                  <c:v>12041063.029419998</c:v>
                </c:pt>
                <c:pt idx="21307">
                  <c:v>12035676.107289998</c:v>
                </c:pt>
                <c:pt idx="21308">
                  <c:v>12030244.527003998</c:v>
                </c:pt>
                <c:pt idx="21309">
                  <c:v>12024768.469985003</c:v>
                </c:pt>
                <c:pt idx="21310">
                  <c:v>12019248.116841</c:v>
                </c:pt>
                <c:pt idx="21311">
                  <c:v>12013683.647370998</c:v>
                </c:pt>
                <c:pt idx="21312">
                  <c:v>12008075.240567999</c:v>
                </c:pt>
                <c:pt idx="21313">
                  <c:v>12002423.074623002</c:v>
                </c:pt>
                <c:pt idx="21314">
                  <c:v>11996727.326932</c:v>
                </c:pt>
                <c:pt idx="21315">
                  <c:v>11990988.174094001</c:v>
                </c:pt>
                <c:pt idx="21316">
                  <c:v>11985205.791923</c:v>
                </c:pt>
                <c:pt idx="21317">
                  <c:v>11979380.355444999</c:v>
                </c:pt>
                <c:pt idx="21318">
                  <c:v>11973512.038908998</c:v>
                </c:pt>
                <c:pt idx="21319">
                  <c:v>11967601.015784001</c:v>
                </c:pt>
                <c:pt idx="21320">
                  <c:v>11961647.458767002</c:v>
                </c:pt>
                <c:pt idx="21321">
                  <c:v>11955651.539789002</c:v>
                </c:pt>
                <c:pt idx="21322">
                  <c:v>11949613.430012003</c:v>
                </c:pt>
                <c:pt idx="21323">
                  <c:v>11943533.299843</c:v>
                </c:pt>
                <c:pt idx="21324">
                  <c:v>11937411.318926997</c:v>
                </c:pt>
                <c:pt idx="21325">
                  <c:v>11931247.656159</c:v>
                </c:pt>
                <c:pt idx="21326">
                  <c:v>11925042.479685999</c:v>
                </c:pt>
                <c:pt idx="21327">
                  <c:v>11918795.956909003</c:v>
                </c:pt>
                <c:pt idx="21328">
                  <c:v>11912508.254487</c:v>
                </c:pt>
                <c:pt idx="21329">
                  <c:v>11906179.538343998</c:v>
                </c:pt>
                <c:pt idx="21330">
                  <c:v>11899809.973670002</c:v>
                </c:pt>
                <c:pt idx="21331">
                  <c:v>11893399.724924998</c:v>
                </c:pt>
                <c:pt idx="21332">
                  <c:v>11886948.955842003</c:v>
                </c:pt>
                <c:pt idx="21333">
                  <c:v>11880457.829435999</c:v>
                </c:pt>
                <c:pt idx="21334">
                  <c:v>11873926.507998997</c:v>
                </c:pt>
                <c:pt idx="21335">
                  <c:v>11867355.153112002</c:v>
                </c:pt>
                <c:pt idx="21336">
                  <c:v>11860743.925644001</c:v>
                </c:pt>
                <c:pt idx="21337">
                  <c:v>11854092.985756004</c:v>
                </c:pt>
                <c:pt idx="21338">
                  <c:v>11847402.492907999</c:v>
                </c:pt>
                <c:pt idx="21339">
                  <c:v>11840672.605857002</c:v>
                </c:pt>
                <c:pt idx="21340">
                  <c:v>11833903.482666003</c:v>
                </c:pt>
                <c:pt idx="21341">
                  <c:v>11827095.280704997</c:v>
                </c:pt>
                <c:pt idx="21342">
                  <c:v>11820248.156654</c:v>
                </c:pt>
                <c:pt idx="21343">
                  <c:v>11813362.266507998</c:v>
                </c:pt>
                <c:pt idx="21344">
                  <c:v>11806437.76558</c:v>
                </c:pt>
                <c:pt idx="21345">
                  <c:v>11799474.808506001</c:v>
                </c:pt>
                <c:pt idx="21346">
                  <c:v>11792473.549244998</c:v>
                </c:pt>
                <c:pt idx="21347">
                  <c:v>11785434.141083999</c:v>
                </c:pt>
                <c:pt idx="21348">
                  <c:v>11778356.736643998</c:v>
                </c:pt>
                <c:pt idx="21349">
                  <c:v>11771241.487880999</c:v>
                </c:pt>
                <c:pt idx="21350">
                  <c:v>11764088.546088997</c:v>
                </c:pt>
                <c:pt idx="21351">
                  <c:v>11756898.061904</c:v>
                </c:pt>
                <c:pt idx="21352">
                  <c:v>11749670.185308</c:v>
                </c:pt>
                <c:pt idx="21353">
                  <c:v>11742405.065632004</c:v>
                </c:pt>
                <c:pt idx="21354">
                  <c:v>11735102.851559002</c:v>
                </c:pt>
                <c:pt idx="21355">
                  <c:v>11727763.691126999</c:v>
                </c:pt>
                <c:pt idx="21356">
                  <c:v>11720387.731734999</c:v>
                </c:pt>
                <c:pt idx="21357">
                  <c:v>11712975.120142</c:v>
                </c:pt>
                <c:pt idx="21358">
                  <c:v>11705526.002472</c:v>
                </c:pt>
                <c:pt idx="21359">
                  <c:v>11698040.524219999</c:v>
                </c:pt>
                <c:pt idx="21360">
                  <c:v>11690518.830250002</c:v>
                </c:pt>
                <c:pt idx="21361">
                  <c:v>11682961.064803004</c:v>
                </c:pt>
                <c:pt idx="21362">
                  <c:v>11675367.371498</c:v>
                </c:pt>
                <c:pt idx="21363">
                  <c:v>11667737.893335</c:v>
                </c:pt>
                <c:pt idx="21364">
                  <c:v>11660072.772697</c:v>
                </c:pt>
                <c:pt idx="21365">
                  <c:v>11652372.151357999</c:v>
                </c:pt>
                <c:pt idx="21366">
                  <c:v>11644636.170481</c:v>
                </c:pt>
                <c:pt idx="21367">
                  <c:v>11636864.970620999</c:v>
                </c:pt>
                <c:pt idx="21368">
                  <c:v>11629058.691733003</c:v>
                </c:pt>
                <c:pt idx="21369">
                  <c:v>11621217.473169999</c:v>
                </c:pt>
                <c:pt idx="21370">
                  <c:v>11613341.453689003</c:v>
                </c:pt>
                <c:pt idx="21371">
                  <c:v>11605430.771453002</c:v>
                </c:pt>
                <c:pt idx="21372">
                  <c:v>11597485.564034</c:v>
                </c:pt>
                <c:pt idx="21373">
                  <c:v>11589505.968415</c:v>
                </c:pt>
                <c:pt idx="21374">
                  <c:v>11581492.120994998</c:v>
                </c:pt>
                <c:pt idx="21375">
                  <c:v>11573444.157590998</c:v>
                </c:pt>
                <c:pt idx="21376">
                  <c:v>11565362.213439997</c:v>
                </c:pt>
                <c:pt idx="21377">
                  <c:v>11557246.423204998</c:v>
                </c:pt>
                <c:pt idx="21378">
                  <c:v>11549096.920972999</c:v>
                </c:pt>
                <c:pt idx="21379">
                  <c:v>11540913.840262</c:v>
                </c:pt>
                <c:pt idx="21380">
                  <c:v>11532697.314022003</c:v>
                </c:pt>
                <c:pt idx="21381">
                  <c:v>11524447.474640004</c:v>
                </c:pt>
                <c:pt idx="21382">
                  <c:v>11516164.453937002</c:v>
                </c:pt>
                <c:pt idx="21383">
                  <c:v>11507848.383180002</c:v>
                </c:pt>
                <c:pt idx="21384">
                  <c:v>11499499.393076999</c:v>
                </c:pt>
                <c:pt idx="21385">
                  <c:v>11491117.613782002</c:v>
                </c:pt>
                <c:pt idx="21386">
                  <c:v>11482703.174900999</c:v>
                </c:pt>
                <c:pt idx="21387">
                  <c:v>11474256.205488</c:v>
                </c:pt>
                <c:pt idx="21388">
                  <c:v>11465776.834057001</c:v>
                </c:pt>
                <c:pt idx="21389">
                  <c:v>11457265.188575998</c:v>
                </c:pt>
                <c:pt idx="21390">
                  <c:v>11448721.396473</c:v>
                </c:pt>
                <c:pt idx="21391">
                  <c:v>11440145.584641002</c:v>
                </c:pt>
                <c:pt idx="21392">
                  <c:v>11431537.879437</c:v>
                </c:pt>
                <c:pt idx="21393">
                  <c:v>11422898.406687999</c:v>
                </c:pt>
                <c:pt idx="21394">
                  <c:v>11414227.291691</c:v>
                </c:pt>
                <c:pt idx="21395">
                  <c:v>11405524.659215</c:v>
                </c:pt>
                <c:pt idx="21396">
                  <c:v>11396790.633508001</c:v>
                </c:pt>
                <c:pt idx="21397">
                  <c:v>11388025.338294998</c:v>
                </c:pt>
                <c:pt idx="21398">
                  <c:v>11379228.896783002</c:v>
                </c:pt>
                <c:pt idx="21399">
                  <c:v>11370401.431662999</c:v>
                </c:pt>
                <c:pt idx="21400">
                  <c:v>11361543.065111002</c:v>
                </c:pt>
                <c:pt idx="21401">
                  <c:v>11352653.918795001</c:v>
                </c:pt>
                <c:pt idx="21402">
                  <c:v>11343734.113872999</c:v>
                </c:pt>
                <c:pt idx="21403">
                  <c:v>11334783.770996001</c:v>
                </c:pt>
                <c:pt idx="21404">
                  <c:v>11325803.010313002</c:v>
                </c:pt>
                <c:pt idx="21405">
                  <c:v>11316791.951471999</c:v>
                </c:pt>
                <c:pt idx="21406">
                  <c:v>11307750.713621</c:v>
                </c:pt>
                <c:pt idx="21407">
                  <c:v>11298679.415415</c:v>
                </c:pt>
                <c:pt idx="21408">
                  <c:v>11289578.175013002</c:v>
                </c:pt>
                <c:pt idx="21409">
                  <c:v>11280447.110083999</c:v>
                </c:pt>
                <c:pt idx="21410">
                  <c:v>11271286.337807</c:v>
                </c:pt>
                <c:pt idx="21411">
                  <c:v>11262095.974876001</c:v>
                </c:pt>
                <c:pt idx="21412">
                  <c:v>11252876.137500996</c:v>
                </c:pt>
                <c:pt idx="21413">
                  <c:v>11243626.941408997</c:v>
                </c:pt>
                <c:pt idx="21414">
                  <c:v>11234348.501850002</c:v>
                </c:pt>
                <c:pt idx="21415">
                  <c:v>11225040.933595998</c:v>
                </c:pt>
                <c:pt idx="21416">
                  <c:v>11215704.350944001</c:v>
                </c:pt>
                <c:pt idx="21417">
                  <c:v>11206338.86772</c:v>
                </c:pt>
                <c:pt idx="21418">
                  <c:v>11196944.597278997</c:v>
                </c:pt>
                <c:pt idx="21419">
                  <c:v>11187521.652509</c:v>
                </c:pt>
                <c:pt idx="21420">
                  <c:v>11178070.145833002</c:v>
                </c:pt>
                <c:pt idx="21421">
                  <c:v>11168590.18921</c:v>
                </c:pt>
                <c:pt idx="21422">
                  <c:v>11159081.894140001</c:v>
                </c:pt>
                <c:pt idx="21423">
                  <c:v>11149545.371662002</c:v>
                </c:pt>
                <c:pt idx="21424">
                  <c:v>11139980.732359998</c:v>
                </c:pt>
                <c:pt idx="21425">
                  <c:v>11130388.086364996</c:v>
                </c:pt>
                <c:pt idx="21426">
                  <c:v>11120767.543354997</c:v>
                </c:pt>
                <c:pt idx="21427">
                  <c:v>11111119.212556997</c:v>
                </c:pt>
                <c:pt idx="21428">
                  <c:v>11101443.202753002</c:v>
                </c:pt>
                <c:pt idx="21429">
                  <c:v>11091739.622277997</c:v>
                </c:pt>
                <c:pt idx="21430">
                  <c:v>11082008.579023998</c:v>
                </c:pt>
                <c:pt idx="21431">
                  <c:v>11072250.180443</c:v>
                </c:pt>
                <c:pt idx="21432">
                  <c:v>11062464.533546997</c:v>
                </c:pt>
                <c:pt idx="21433">
                  <c:v>11052651.744911</c:v>
                </c:pt>
                <c:pt idx="21434">
                  <c:v>11042811.920677003</c:v>
                </c:pt>
                <c:pt idx="21435">
                  <c:v>11032945.166553</c:v>
                </c:pt>
                <c:pt idx="21436">
                  <c:v>11023051.587816</c:v>
                </c:pt>
                <c:pt idx="21437">
                  <c:v>11013131.289315999</c:v>
                </c:pt>
                <c:pt idx="21438">
                  <c:v>11003184.375476003</c:v>
                </c:pt>
                <c:pt idx="21439">
                  <c:v>10993210.950293999</c:v>
                </c:pt>
                <c:pt idx="21440">
                  <c:v>10983211.117346998</c:v>
                </c:pt>
                <c:pt idx="21441">
                  <c:v>10973184.979791</c:v>
                </c:pt>
                <c:pt idx="21442">
                  <c:v>10963132.640364999</c:v>
                </c:pt>
                <c:pt idx="21443">
                  <c:v>10953054.201388</c:v>
                </c:pt>
                <c:pt idx="21444">
                  <c:v>10942949.764768999</c:v>
                </c:pt>
                <c:pt idx="21445">
                  <c:v>10932819.432003999</c:v>
                </c:pt>
                <c:pt idx="21446">
                  <c:v>10922663.304176003</c:v>
                </c:pt>
                <c:pt idx="21447">
                  <c:v>10912481.481961999</c:v>
                </c:pt>
                <c:pt idx="21448">
                  <c:v>10902274.065632004</c:v>
                </c:pt>
                <c:pt idx="21449">
                  <c:v>10892041.155053005</c:v>
                </c:pt>
                <c:pt idx="21450">
                  <c:v>10881782.849686</c:v>
                </c:pt>
                <c:pt idx="21451">
                  <c:v>10871499.248594994</c:v>
                </c:pt>
                <c:pt idx="21452">
                  <c:v>10861190.450443001</c:v>
                </c:pt>
                <c:pt idx="21453">
                  <c:v>10850856.553497</c:v>
                </c:pt>
                <c:pt idx="21454">
                  <c:v>10840497.655629002</c:v>
                </c:pt>
                <c:pt idx="21455">
                  <c:v>10830113.854318002</c:v>
                </c:pt>
                <c:pt idx="21456">
                  <c:v>10819705.246652</c:v>
                </c:pt>
                <c:pt idx="21457">
                  <c:v>10809271.929330001</c:v>
                </c:pt>
                <c:pt idx="21458">
                  <c:v>10798813.998661</c:v>
                </c:pt>
                <c:pt idx="21459">
                  <c:v>10788331.550572</c:v>
                </c:pt>
                <c:pt idx="21460">
                  <c:v>10777824.680602999</c:v>
                </c:pt>
                <c:pt idx="21461">
                  <c:v>10767293.483914999</c:v>
                </c:pt>
                <c:pt idx="21462">
                  <c:v>10756738.055284999</c:v>
                </c:pt>
                <c:pt idx="21463">
                  <c:v>10746158.489116</c:v>
                </c:pt>
                <c:pt idx="21464">
                  <c:v>10735554.87943</c:v>
                </c:pt>
                <c:pt idx="21465">
                  <c:v>10724927.319877002</c:v>
                </c:pt>
                <c:pt idx="21466">
                  <c:v>10714275.903733002</c:v>
                </c:pt>
                <c:pt idx="21467">
                  <c:v>10703600.723903</c:v>
                </c:pt>
                <c:pt idx="21468">
                  <c:v>10692901.872920999</c:v>
                </c:pt>
                <c:pt idx="21469">
                  <c:v>10682179.442954</c:v>
                </c:pt>
                <c:pt idx="21470">
                  <c:v>10671433.525804</c:v>
                </c:pt>
                <c:pt idx="21471">
                  <c:v>10660664.212905997</c:v>
                </c:pt>
                <c:pt idx="21472">
                  <c:v>10649871.595334997</c:v>
                </c:pt>
                <c:pt idx="21473">
                  <c:v>10639055.763801999</c:v>
                </c:pt>
                <c:pt idx="21474">
                  <c:v>10628216.808661999</c:v>
                </c:pt>
                <c:pt idx="21475">
                  <c:v>10617354.819909003</c:v>
                </c:pt>
                <c:pt idx="21476">
                  <c:v>10606469.887184</c:v>
                </c:pt>
                <c:pt idx="21477">
                  <c:v>10595562.09977</c:v>
                </c:pt>
                <c:pt idx="21478">
                  <c:v>10584631.546600997</c:v>
                </c:pt>
                <c:pt idx="21479">
                  <c:v>10573678.316257</c:v>
                </c:pt>
                <c:pt idx="21480">
                  <c:v>10562702.496971</c:v>
                </c:pt>
                <c:pt idx="21481">
                  <c:v>10551704.176626001</c:v>
                </c:pt>
                <c:pt idx="21482">
                  <c:v>10540683.442761</c:v>
                </c:pt>
                <c:pt idx="21483">
                  <c:v>10529640.382567</c:v>
                </c:pt>
                <c:pt idx="21484">
                  <c:v>10518575.082896</c:v>
                </c:pt>
                <c:pt idx="21485">
                  <c:v>10507487.630255001</c:v>
                </c:pt>
                <c:pt idx="21486">
                  <c:v>10496378.110815</c:v>
                </c:pt>
                <c:pt idx="21487">
                  <c:v>10485246.610403998</c:v>
                </c:pt>
                <c:pt idx="21488">
                  <c:v>10474093.214516997</c:v>
                </c:pt>
                <c:pt idx="21489">
                  <c:v>10462918.008312</c:v>
                </c:pt>
                <c:pt idx="21490">
                  <c:v>10451721.076615</c:v>
                </c:pt>
                <c:pt idx="21491">
                  <c:v>10440502.503916999</c:v>
                </c:pt>
                <c:pt idx="21492">
                  <c:v>10429262.374383004</c:v>
                </c:pt>
                <c:pt idx="21493">
                  <c:v>10418000.771842999</c:v>
                </c:pt>
                <c:pt idx="21494">
                  <c:v>10406717.779805001</c:v>
                </c:pt>
                <c:pt idx="21495">
                  <c:v>10395413.481448</c:v>
                </c:pt>
                <c:pt idx="21496">
                  <c:v>10384087.959626</c:v>
                </c:pt>
                <c:pt idx="21497">
                  <c:v>10372741.296873</c:v>
                </c:pt>
                <c:pt idx="21498">
                  <c:v>10361373.575398</c:v>
                </c:pt>
                <c:pt idx="21499">
                  <c:v>10349984.877091</c:v>
                </c:pt>
                <c:pt idx="21500">
                  <c:v>10338575.283524996</c:v>
                </c:pt>
                <c:pt idx="21501">
                  <c:v>10327144.875954002</c:v>
                </c:pt>
                <c:pt idx="21502">
                  <c:v>10315693.735316001</c:v>
                </c:pt>
                <c:pt idx="21503">
                  <c:v>10304221.942236001</c:v>
                </c:pt>
                <c:pt idx="21504">
                  <c:v>10292729.577025998</c:v>
                </c:pt>
                <c:pt idx="21505">
                  <c:v>10281216.719684998</c:v>
                </c:pt>
                <c:pt idx="21506">
                  <c:v>10269683.449903999</c:v>
                </c:pt>
                <c:pt idx="21507">
                  <c:v>10258129.847063998</c:v>
                </c:pt>
                <c:pt idx="21508">
                  <c:v>10246555.990238</c:v>
                </c:pt>
                <c:pt idx="21509">
                  <c:v>10234961.958197</c:v>
                </c:pt>
                <c:pt idx="21510">
                  <c:v>10223347.829403</c:v>
                </c:pt>
                <c:pt idx="21511">
                  <c:v>10211713.682017</c:v>
                </c:pt>
                <c:pt idx="21512">
                  <c:v>10200059.593899</c:v>
                </c:pt>
                <c:pt idx="21513">
                  <c:v>10188385.642607</c:v>
                </c:pt>
                <c:pt idx="21514">
                  <c:v>10176691.905400002</c:v>
                </c:pt>
                <c:pt idx="21515">
                  <c:v>10164978.459241999</c:v>
                </c:pt>
                <c:pt idx="21516">
                  <c:v>10153245.380798003</c:v>
                </c:pt>
                <c:pt idx="21517">
                  <c:v>10141492.746437997</c:v>
                </c:pt>
                <c:pt idx="21518">
                  <c:v>10129720.632240998</c:v>
                </c:pt>
                <c:pt idx="21519">
                  <c:v>10117929.11399</c:v>
                </c:pt>
                <c:pt idx="21520">
                  <c:v>10106118.267181</c:v>
                </c:pt>
                <c:pt idx="21521">
                  <c:v>10094288.167017</c:v>
                </c:pt>
                <c:pt idx="21522">
                  <c:v>10082438.888413003</c:v>
                </c:pt>
                <c:pt idx="21523">
                  <c:v>10070570.505999999</c:v>
                </c:pt>
                <c:pt idx="21524">
                  <c:v>10058683.09412</c:v>
                </c:pt>
                <c:pt idx="21525">
                  <c:v>10046776.726830998</c:v>
                </c:pt>
                <c:pt idx="21526">
                  <c:v>10034851.477908</c:v>
                </c:pt>
                <c:pt idx="21527">
                  <c:v>10022907.420844</c:v>
                </c:pt>
                <c:pt idx="21528">
                  <c:v>10010944.628853003</c:v>
                </c:pt>
                <c:pt idx="21529">
                  <c:v>9998963.1748660002</c:v>
                </c:pt>
                <c:pt idx="21530">
                  <c:v>9986963.1315389983</c:v>
                </c:pt>
                <c:pt idx="21531">
                  <c:v>9974944.5712490007</c:v>
                </c:pt>
                <c:pt idx="21532">
                  <c:v>9962907.566097999</c:v>
                </c:pt>
                <c:pt idx="21533">
                  <c:v>9950852.1879130006</c:v>
                </c:pt>
                <c:pt idx="21534">
                  <c:v>9938778.5082479976</c:v>
                </c:pt>
                <c:pt idx="21535">
                  <c:v>9926686.598385999</c:v>
                </c:pt>
                <c:pt idx="21536">
                  <c:v>9914576.5293369982</c:v>
                </c:pt>
                <c:pt idx="21537">
                  <c:v>9902448.3718420025</c:v>
                </c:pt>
                <c:pt idx="21538">
                  <c:v>9890302.1963739973</c:v>
                </c:pt>
                <c:pt idx="21539">
                  <c:v>9878138.0731390007</c:v>
                </c:pt>
                <c:pt idx="21540">
                  <c:v>9865956.0720760003</c:v>
                </c:pt>
                <c:pt idx="21541">
                  <c:v>9853756.2628579997</c:v>
                </c:pt>
                <c:pt idx="21542">
                  <c:v>9841538.7148969974</c:v>
                </c:pt>
                <c:pt idx="21543">
                  <c:v>9829303.4973409977</c:v>
                </c:pt>
                <c:pt idx="21544">
                  <c:v>9817050.6790749989</c:v>
                </c:pt>
                <c:pt idx="21545">
                  <c:v>9804780.3287259974</c:v>
                </c:pt>
                <c:pt idx="21546">
                  <c:v>9792492.5146609992</c:v>
                </c:pt>
                <c:pt idx="21547">
                  <c:v>9780187.3049880024</c:v>
                </c:pt>
                <c:pt idx="21548">
                  <c:v>9767864.7675589975</c:v>
                </c:pt>
                <c:pt idx="21549">
                  <c:v>9755524.9699700009</c:v>
                </c:pt>
                <c:pt idx="21550">
                  <c:v>9743167.9795629978</c:v>
                </c:pt>
                <c:pt idx="21551">
                  <c:v>9730793.8634249978</c:v>
                </c:pt>
                <c:pt idx="21552">
                  <c:v>9718402.6883919984</c:v>
                </c:pt>
                <c:pt idx="21553">
                  <c:v>9705994.521046998</c:v>
                </c:pt>
                <c:pt idx="21554">
                  <c:v>9693569.4277249984</c:v>
                </c:pt>
                <c:pt idx="21555">
                  <c:v>9681127.4745109994</c:v>
                </c:pt>
                <c:pt idx="21556">
                  <c:v>9668668.727238996</c:v>
                </c:pt>
                <c:pt idx="21557">
                  <c:v>9656193.2515019979</c:v>
                </c:pt>
                <c:pt idx="21558">
                  <c:v>9643701.1126409993</c:v>
                </c:pt>
                <c:pt idx="21559">
                  <c:v>9631192.3757550027</c:v>
                </c:pt>
                <c:pt idx="21560">
                  <c:v>9618667.1057009995</c:v>
                </c:pt>
                <c:pt idx="21561">
                  <c:v>9606125.3670889996</c:v>
                </c:pt>
                <c:pt idx="21562">
                  <c:v>9593567.2242909987</c:v>
                </c:pt>
                <c:pt idx="21563">
                  <c:v>9580992.7414359972</c:v>
                </c:pt>
                <c:pt idx="21564">
                  <c:v>9568401.9824160002</c:v>
                </c:pt>
                <c:pt idx="21565">
                  <c:v>9555795.0108809993</c:v>
                </c:pt>
                <c:pt idx="21566">
                  <c:v>9543171.8902470004</c:v>
                </c:pt>
                <c:pt idx="21567">
                  <c:v>9530532.6836910006</c:v>
                </c:pt>
                <c:pt idx="21568">
                  <c:v>9517877.454156002</c:v>
                </c:pt>
                <c:pt idx="21569">
                  <c:v>9505206.2643490005</c:v>
                </c:pt>
                <c:pt idx="21570">
                  <c:v>9492519.1767459977</c:v>
                </c:pt>
                <c:pt idx="21571">
                  <c:v>9479816.2535870001</c:v>
                </c:pt>
                <c:pt idx="21572">
                  <c:v>9467097.5568850003</c:v>
                </c:pt>
                <c:pt idx="21573">
                  <c:v>9454363.1484189983</c:v>
                </c:pt>
                <c:pt idx="21574">
                  <c:v>9441613.0897400007</c:v>
                </c:pt>
                <c:pt idx="21575">
                  <c:v>9428847.4421699978</c:v>
                </c:pt>
                <c:pt idx="21576">
                  <c:v>9416066.2668039985</c:v>
                </c:pt>
                <c:pt idx="21577">
                  <c:v>9403269.6245109979</c:v>
                </c:pt>
                <c:pt idx="21578">
                  <c:v>9390457.5759330019</c:v>
                </c:pt>
                <c:pt idx="21579">
                  <c:v>9377630.1814890001</c:v>
                </c:pt>
                <c:pt idx="21580">
                  <c:v>9364787.5013739988</c:v>
                </c:pt>
                <c:pt idx="21581">
                  <c:v>9351929.5955580007</c:v>
                </c:pt>
                <c:pt idx="21582">
                  <c:v>9339056.5237930007</c:v>
                </c:pt>
                <c:pt idx="21583">
                  <c:v>9326168.3456090018</c:v>
                </c:pt>
                <c:pt idx="21584">
                  <c:v>9313265.1203139983</c:v>
                </c:pt>
                <c:pt idx="21585">
                  <c:v>9300346.9069989976</c:v>
                </c:pt>
                <c:pt idx="21586">
                  <c:v>9287413.7645379975</c:v>
                </c:pt>
                <c:pt idx="21587">
                  <c:v>9274465.7515869979</c:v>
                </c:pt>
                <c:pt idx="21588">
                  <c:v>9261502.9265839979</c:v>
                </c:pt>
                <c:pt idx="21589">
                  <c:v>9248525.347755</c:v>
                </c:pt>
                <c:pt idx="21590">
                  <c:v>9235533.0731099993</c:v>
                </c:pt>
                <c:pt idx="21591">
                  <c:v>9222526.1604459975</c:v>
                </c:pt>
                <c:pt idx="21592">
                  <c:v>9209504.6673479974</c:v>
                </c:pt>
                <c:pt idx="21593">
                  <c:v>9196468.6511870008</c:v>
                </c:pt>
                <c:pt idx="21594">
                  <c:v>9183418.1691269986</c:v>
                </c:pt>
                <c:pt idx="21595">
                  <c:v>9170353.2781199981</c:v>
                </c:pt>
                <c:pt idx="21596">
                  <c:v>9157274.0349100009</c:v>
                </c:pt>
                <c:pt idx="21597">
                  <c:v>9144180.4960309975</c:v>
                </c:pt>
                <c:pt idx="21598">
                  <c:v>9131072.7178130001</c:v>
                </c:pt>
                <c:pt idx="21599">
                  <c:v>9117950.7563779987</c:v>
                </c:pt>
                <c:pt idx="21600">
                  <c:v>9104814.6676419992</c:v>
                </c:pt>
                <c:pt idx="21601">
                  <c:v>9091664.5073179975</c:v>
                </c:pt>
                <c:pt idx="21602">
                  <c:v>9078500.330914</c:v>
                </c:pt>
                <c:pt idx="21603">
                  <c:v>9065322.193736</c:v>
                </c:pt>
                <c:pt idx="21604">
                  <c:v>9052130.1508879997</c:v>
                </c:pt>
                <c:pt idx="21605">
                  <c:v>9038924.2572729979</c:v>
                </c:pt>
                <c:pt idx="21606">
                  <c:v>9025704.5675919987</c:v>
                </c:pt>
                <c:pt idx="21607">
                  <c:v>9012471.1363499984</c:v>
                </c:pt>
                <c:pt idx="21608">
                  <c:v>8999224.0178490002</c:v>
                </c:pt>
                <c:pt idx="21609">
                  <c:v>8985963.266196996</c:v>
                </c:pt>
                <c:pt idx="21610">
                  <c:v>8972688.9353039991</c:v>
                </c:pt>
                <c:pt idx="21611">
                  <c:v>8959401.0788829997</c:v>
                </c:pt>
                <c:pt idx="21612">
                  <c:v>8946099.7504510004</c:v>
                </c:pt>
                <c:pt idx="21613">
                  <c:v>8932785.0033339988</c:v>
                </c:pt>
                <c:pt idx="21614">
                  <c:v>8919456.890660001</c:v>
                </c:pt>
                <c:pt idx="21615">
                  <c:v>8906115.4653670006</c:v>
                </c:pt>
                <c:pt idx="21616">
                  <c:v>8892760.7802009974</c:v>
                </c:pt>
                <c:pt idx="21617">
                  <c:v>8879392.8877140004</c:v>
                </c:pt>
                <c:pt idx="21618">
                  <c:v>8866011.8402699977</c:v>
                </c:pt>
                <c:pt idx="21619">
                  <c:v>8852617.6900420003</c:v>
                </c:pt>
                <c:pt idx="21620">
                  <c:v>8839210.4890160002</c:v>
                </c:pt>
                <c:pt idx="21621">
                  <c:v>8825790.2889879979</c:v>
                </c:pt>
                <c:pt idx="21622">
                  <c:v>8812357.1415669955</c:v>
                </c:pt>
                <c:pt idx="21623">
                  <c:v>8798911.0981749985</c:v>
                </c:pt>
                <c:pt idx="21624">
                  <c:v>8785452.210049998</c:v>
                </c:pt>
                <c:pt idx="21625">
                  <c:v>8771980.5282419976</c:v>
                </c:pt>
                <c:pt idx="21626">
                  <c:v>8758496.1036210004</c:v>
                </c:pt>
                <c:pt idx="21627">
                  <c:v>8744998.9868679978</c:v>
                </c:pt>
                <c:pt idx="21628">
                  <c:v>8731489.2284869961</c:v>
                </c:pt>
                <c:pt idx="21629">
                  <c:v>8717966.8787949979</c:v>
                </c:pt>
                <c:pt idx="21630">
                  <c:v>8704431.9879310001</c:v>
                </c:pt>
                <c:pt idx="21631">
                  <c:v>8690884.6058520023</c:v>
                </c:pt>
                <c:pt idx="21632">
                  <c:v>8677324.7823359985</c:v>
                </c:pt>
                <c:pt idx="21633">
                  <c:v>8663752.5669800006</c:v>
                </c:pt>
                <c:pt idx="21634">
                  <c:v>8650168.0092069972</c:v>
                </c:pt>
                <c:pt idx="21635">
                  <c:v>8636571.1582570001</c:v>
                </c:pt>
                <c:pt idx="21636">
                  <c:v>8622962.0631980002</c:v>
                </c:pt>
                <c:pt idx="21637">
                  <c:v>8609340.7729180008</c:v>
                </c:pt>
                <c:pt idx="21638">
                  <c:v>8595707.3361319974</c:v>
                </c:pt>
                <c:pt idx="21639">
                  <c:v>8582061.8013790008</c:v>
                </c:pt>
                <c:pt idx="21640">
                  <c:v>8568404.2170259971</c:v>
                </c:pt>
                <c:pt idx="21641">
                  <c:v>8554734.6312639974</c:v>
                </c:pt>
                <c:pt idx="21642">
                  <c:v>8541053.0921129994</c:v>
                </c:pt>
                <c:pt idx="21643">
                  <c:v>8527359.6474199966</c:v>
                </c:pt>
                <c:pt idx="21644">
                  <c:v>8513654.3448639996</c:v>
                </c:pt>
                <c:pt idx="21645">
                  <c:v>8499937.2319499981</c:v>
                </c:pt>
                <c:pt idx="21646">
                  <c:v>8486208.3560140003</c:v>
                </c:pt>
                <c:pt idx="21647">
                  <c:v>8472467.7642239984</c:v>
                </c:pt>
                <c:pt idx="21648">
                  <c:v>8458715.5035779979</c:v>
                </c:pt>
                <c:pt idx="21649">
                  <c:v>8444951.620908998</c:v>
                </c:pt>
                <c:pt idx="21650">
                  <c:v>8431176.1628799997</c:v>
                </c:pt>
                <c:pt idx="21651">
                  <c:v>8417389.1759879999</c:v>
                </c:pt>
                <c:pt idx="21652">
                  <c:v>8403590.7065679971</c:v>
                </c:pt>
                <c:pt idx="21653">
                  <c:v>8389780.8007840011</c:v>
                </c:pt>
                <c:pt idx="21654">
                  <c:v>8375959.5046410002</c:v>
                </c:pt>
                <c:pt idx="21655">
                  <c:v>8362126.8639759999</c:v>
                </c:pt>
                <c:pt idx="21656">
                  <c:v>8348282.9244670002</c:v>
                </c:pt>
                <c:pt idx="21657">
                  <c:v>8334427.7316270005</c:v>
                </c:pt>
                <c:pt idx="21658">
                  <c:v>8320561.3308069995</c:v>
                </c:pt>
                <c:pt idx="21659">
                  <c:v>8306683.7671990003</c:v>
                </c:pt>
                <c:pt idx="21660">
                  <c:v>8292795.0858329991</c:v>
                </c:pt>
                <c:pt idx="21661">
                  <c:v>8278895.33158</c:v>
                </c:pt>
                <c:pt idx="21662">
                  <c:v>8264984.5491499994</c:v>
                </c:pt>
                <c:pt idx="21663">
                  <c:v>8251062.7830980001</c:v>
                </c:pt>
                <c:pt idx="21664">
                  <c:v>8237130.0778169995</c:v>
                </c:pt>
                <c:pt idx="21665">
                  <c:v>8223186.4775470011</c:v>
                </c:pt>
                <c:pt idx="21666">
                  <c:v>8209232.0263680005</c:v>
                </c:pt>
                <c:pt idx="21667">
                  <c:v>8195266.7682050001</c:v>
                </c:pt>
                <c:pt idx="21668">
                  <c:v>8181290.7468280001</c:v>
                </c:pt>
                <c:pt idx="21669">
                  <c:v>8167304.0058539994</c:v>
                </c:pt>
                <c:pt idx="21670">
                  <c:v>8153306.5887410007</c:v>
                </c:pt>
                <c:pt idx="21671">
                  <c:v>8139298.5387990009</c:v>
                </c:pt>
                <c:pt idx="21672">
                  <c:v>8125279.899180999</c:v>
                </c:pt>
                <c:pt idx="21673">
                  <c:v>8111250.7128900001</c:v>
                </c:pt>
                <c:pt idx="21674">
                  <c:v>8097211.0227769995</c:v>
                </c:pt>
                <c:pt idx="21675">
                  <c:v>8083160.8715410009</c:v>
                </c:pt>
                <c:pt idx="21676">
                  <c:v>8069100.3017309997</c:v>
                </c:pt>
                <c:pt idx="21677">
                  <c:v>8055029.3557469994</c:v>
                </c:pt>
                <c:pt idx="21678">
                  <c:v>8040948.0758369993</c:v>
                </c:pt>
                <c:pt idx="21679">
                  <c:v>8026856.5041049998</c:v>
                </c:pt>
                <c:pt idx="21680">
                  <c:v>8012754.6825020006</c:v>
                </c:pt>
                <c:pt idx="21681">
                  <c:v>7998642.6528329989</c:v>
                </c:pt>
                <c:pt idx="21682">
                  <c:v>7984520.4567590002</c:v>
                </c:pt>
                <c:pt idx="21683">
                  <c:v>7970388.1357899997</c:v>
                </c:pt>
                <c:pt idx="21684">
                  <c:v>7956245.7312940005</c:v>
                </c:pt>
                <c:pt idx="21685">
                  <c:v>7942093.284492</c:v>
                </c:pt>
                <c:pt idx="21686">
                  <c:v>7927930.8364600008</c:v>
                </c:pt>
                <c:pt idx="21687">
                  <c:v>7913758.4281300008</c:v>
                </c:pt>
                <c:pt idx="21688">
                  <c:v>7899576.1002929993</c:v>
                </c:pt>
                <c:pt idx="21689">
                  <c:v>7885383.8935929993</c:v>
                </c:pt>
                <c:pt idx="21690">
                  <c:v>7871181.8485350003</c:v>
                </c:pt>
                <c:pt idx="21691">
                  <c:v>7856970.0054810001</c:v>
                </c:pt>
                <c:pt idx="21692">
                  <c:v>7842748.4046500009</c:v>
                </c:pt>
                <c:pt idx="21693">
                  <c:v>7828517.0861250004</c:v>
                </c:pt>
                <c:pt idx="21694">
                  <c:v>7814276.0898429994</c:v>
                </c:pt>
                <c:pt idx="21695">
                  <c:v>7800025.4556050003</c:v>
                </c:pt>
                <c:pt idx="21696">
                  <c:v>7785765.2230729992</c:v>
                </c:pt>
                <c:pt idx="21697">
                  <c:v>7771495.4317680011</c:v>
                </c:pt>
                <c:pt idx="21698">
                  <c:v>7757216.1210769992</c:v>
                </c:pt>
                <c:pt idx="21699">
                  <c:v>7742927.3302450003</c:v>
                </c:pt>
                <c:pt idx="21700">
                  <c:v>7728629.0983830001</c:v>
                </c:pt>
                <c:pt idx="21701">
                  <c:v>7714321.464466</c:v>
                </c:pt>
                <c:pt idx="21702">
                  <c:v>7700004.4673310006</c:v>
                </c:pt>
                <c:pt idx="21703">
                  <c:v>7685678.1456809994</c:v>
                </c:pt>
                <c:pt idx="21704">
                  <c:v>7671342.5380840003</c:v>
                </c:pt>
                <c:pt idx="21705">
                  <c:v>7656997.6829740014</c:v>
                </c:pt>
                <c:pt idx="21706">
                  <c:v>7642643.6186509999</c:v>
                </c:pt>
                <c:pt idx="21707">
                  <c:v>7628280.3832819983</c:v>
                </c:pt>
                <c:pt idx="21708">
                  <c:v>7613908.0149010001</c:v>
                </c:pt>
                <c:pt idx="21709">
                  <c:v>7599526.5514100008</c:v>
                </c:pt>
                <c:pt idx="21710">
                  <c:v>7585136.0305790007</c:v>
                </c:pt>
                <c:pt idx="21711">
                  <c:v>7570736.4900480006</c:v>
                </c:pt>
                <c:pt idx="21712">
                  <c:v>7556327.967325001</c:v>
                </c:pt>
                <c:pt idx="21713">
                  <c:v>7541910.4997889996</c:v>
                </c:pt>
                <c:pt idx="21714">
                  <c:v>7527484.1246869983</c:v>
                </c:pt>
                <c:pt idx="21715">
                  <c:v>7513048.8791399999</c:v>
                </c:pt>
                <c:pt idx="21716">
                  <c:v>7498604.8001389997</c:v>
                </c:pt>
                <c:pt idx="21717">
                  <c:v>7484151.9245460005</c:v>
                </c:pt>
                <c:pt idx="21718">
                  <c:v>7469690.2890969999</c:v>
                </c:pt>
                <c:pt idx="21719">
                  <c:v>7455219.9304000009</c:v>
                </c:pt>
                <c:pt idx="21720">
                  <c:v>7440740.884935</c:v>
                </c:pt>
                <c:pt idx="21721">
                  <c:v>7426253.1890579993</c:v>
                </c:pt>
                <c:pt idx="21722">
                  <c:v>7411756.8789990013</c:v>
                </c:pt>
                <c:pt idx="21723">
                  <c:v>7397251.9908620007</c:v>
                </c:pt>
                <c:pt idx="21724">
                  <c:v>7382738.5606249999</c:v>
                </c:pt>
                <c:pt idx="21725">
                  <c:v>7368216.6241449993</c:v>
                </c:pt>
                <c:pt idx="21726">
                  <c:v>7353686.2171529997</c:v>
                </c:pt>
                <c:pt idx="21727">
                  <c:v>7339147.3752559992</c:v>
                </c:pt>
                <c:pt idx="21728">
                  <c:v>7324600.1339410003</c:v>
                </c:pt>
                <c:pt idx="21729">
                  <c:v>7310044.5285700001</c:v>
                </c:pt>
                <c:pt idx="21730">
                  <c:v>7295480.5943849999</c:v>
                </c:pt>
                <c:pt idx="21731">
                  <c:v>7280908.3665039996</c:v>
                </c:pt>
                <c:pt idx="21732">
                  <c:v>7266327.8799260007</c:v>
                </c:pt>
                <c:pt idx="21733">
                  <c:v>7251739.1695299996</c:v>
                </c:pt>
                <c:pt idx="21734">
                  <c:v>7237142.2700740006</c:v>
                </c:pt>
                <c:pt idx="21735">
                  <c:v>7222537.2161950003</c:v>
                </c:pt>
                <c:pt idx="21736">
                  <c:v>7207924.0424150005</c:v>
                </c:pt>
                <c:pt idx="21737">
                  <c:v>7193302.7831319999</c:v>
                </c:pt>
                <c:pt idx="21738">
                  <c:v>7178673.4726300016</c:v>
                </c:pt>
                <c:pt idx="21739">
                  <c:v>7164036.1450739997</c:v>
                </c:pt>
                <c:pt idx="21740">
                  <c:v>7149390.8345099995</c:v>
                </c:pt>
                <c:pt idx="21741">
                  <c:v>7134737.5748690004</c:v>
                </c:pt>
                <c:pt idx="21742">
                  <c:v>7120076.3999650003</c:v>
                </c:pt>
                <c:pt idx="21743">
                  <c:v>7105407.3434959995</c:v>
                </c:pt>
                <c:pt idx="21744">
                  <c:v>7090730.4390450008</c:v>
                </c:pt>
                <c:pt idx="21745">
                  <c:v>7076045.7200790001</c:v>
                </c:pt>
                <c:pt idx="21746">
                  <c:v>7061353.2199500008</c:v>
                </c:pt>
                <c:pt idx="21747">
                  <c:v>7046652.9718970004</c:v>
                </c:pt>
                <c:pt idx="21748">
                  <c:v>7031945.0090439999</c:v>
                </c:pt>
                <c:pt idx="21749">
                  <c:v>7017229.3644029992</c:v>
                </c:pt>
                <c:pt idx="21750">
                  <c:v>7002506.0708710002</c:v>
                </c:pt>
                <c:pt idx="21751">
                  <c:v>6987775.1612349991</c:v>
                </c:pt>
                <c:pt idx="21752">
                  <c:v>6973036.6681679999</c:v>
                </c:pt>
                <c:pt idx="21753">
                  <c:v>6958290.6242309986</c:v>
                </c:pt>
                <c:pt idx="21754">
                  <c:v>6943537.0618749997</c:v>
                </c:pt>
                <c:pt idx="21755">
                  <c:v>6928776.0134399999</c:v>
                </c:pt>
                <c:pt idx="21756">
                  <c:v>6914007.511155</c:v>
                </c:pt>
                <c:pt idx="21757">
                  <c:v>6899231.5871390002</c:v>
                </c:pt>
                <c:pt idx="21758">
                  <c:v>6884448.2734020008</c:v>
                </c:pt>
                <c:pt idx="21759">
                  <c:v>6869657.6018449999</c:v>
                </c:pt>
                <c:pt idx="21760">
                  <c:v>6854859.604257999</c:v>
                </c:pt>
                <c:pt idx="21761">
                  <c:v>6840054.3123250008</c:v>
                </c:pt>
                <c:pt idx="21762">
                  <c:v>6825241.7576220008</c:v>
                </c:pt>
                <c:pt idx="21763">
                  <c:v>6810421.9716150006</c:v>
                </c:pt>
                <c:pt idx="21764">
                  <c:v>6795594.9856660003</c:v>
                </c:pt>
                <c:pt idx="21765">
                  <c:v>6780760.8310280014</c:v>
                </c:pt>
                <c:pt idx="21766">
                  <c:v>6765919.5388480006</c:v>
                </c:pt>
                <c:pt idx="21767">
                  <c:v>6751071.1401690003</c:v>
                </c:pt>
                <c:pt idx="21768">
                  <c:v>6736215.6659239996</c:v>
                </c:pt>
                <c:pt idx="21769">
                  <c:v>6721353.1469460009</c:v>
                </c:pt>
                <c:pt idx="21770">
                  <c:v>6706483.6139599998</c:v>
                </c:pt>
                <c:pt idx="21771">
                  <c:v>6691607.0975869996</c:v>
                </c:pt>
                <c:pt idx="21772">
                  <c:v>6676723.6283450006</c:v>
                </c:pt>
                <c:pt idx="21773">
                  <c:v>6661833.2366470005</c:v>
                </c:pt>
                <c:pt idx="21774">
                  <c:v>6646935.9528040001</c:v>
                </c:pt>
                <c:pt idx="21775">
                  <c:v>6632031.807023</c:v>
                </c:pt>
                <c:pt idx="21776">
                  <c:v>6617120.8294099998</c:v>
                </c:pt>
                <c:pt idx="21777">
                  <c:v>6602203.0499680005</c:v>
                </c:pt>
                <c:pt idx="21778">
                  <c:v>6587278.4985970007</c:v>
                </c:pt>
                <c:pt idx="21779">
                  <c:v>6572347.2050990006</c:v>
                </c:pt>
                <c:pt idx="21780">
                  <c:v>6557409.1991709992</c:v>
                </c:pt>
                <c:pt idx="21781">
                  <c:v>6542464.5104119992</c:v>
                </c:pt>
                <c:pt idx="21782">
                  <c:v>6527513.1683210004</c:v>
                </c:pt>
                <c:pt idx="21783">
                  <c:v>6512555.2022950007</c:v>
                </c:pt>
                <c:pt idx="21784">
                  <c:v>6497590.6416340005</c:v>
                </c:pt>
                <c:pt idx="21785">
                  <c:v>6482619.5155359991</c:v>
                </c:pt>
                <c:pt idx="21786">
                  <c:v>6467641.853103999</c:v>
                </c:pt>
                <c:pt idx="21787">
                  <c:v>6452657.68334</c:v>
                </c:pt>
                <c:pt idx="21788">
                  <c:v>6437667.0351470001</c:v>
                </c:pt>
                <c:pt idx="21789">
                  <c:v>6422669.9373340011</c:v>
                </c:pt>
                <c:pt idx="21790">
                  <c:v>6407666.4186090007</c:v>
                </c:pt>
                <c:pt idx="21791">
                  <c:v>6392656.507584</c:v>
                </c:pt>
                <c:pt idx="21792">
                  <c:v>6377640.2327770004</c:v>
                </c:pt>
                <c:pt idx="21793">
                  <c:v>6362617.6226069992</c:v>
                </c:pt>
                <c:pt idx="21794">
                  <c:v>6347588.7053970005</c:v>
                </c:pt>
                <c:pt idx="21795">
                  <c:v>6332553.5093760006</c:v>
                </c:pt>
                <c:pt idx="21796">
                  <c:v>6317512.0626769997</c:v>
                </c:pt>
                <c:pt idx="21797">
                  <c:v>6302464.3933379995</c:v>
                </c:pt>
                <c:pt idx="21798">
                  <c:v>6287410.5293029994</c:v>
                </c:pt>
                <c:pt idx="21799">
                  <c:v>6272350.4984220015</c:v>
                </c:pt>
                <c:pt idx="21800">
                  <c:v>6257284.3284500008</c:v>
                </c:pt>
                <c:pt idx="21801">
                  <c:v>6242212.0470510004</c:v>
                </c:pt>
                <c:pt idx="21802">
                  <c:v>6227133.6817919994</c:v>
                </c:pt>
                <c:pt idx="21803">
                  <c:v>6212049.2601519991</c:v>
                </c:pt>
                <c:pt idx="21804">
                  <c:v>6196958.8095129989</c:v>
                </c:pt>
                <c:pt idx="21805">
                  <c:v>6181862.357167</c:v>
                </c:pt>
                <c:pt idx="21806">
                  <c:v>6166759.9303160002</c:v>
                </c:pt>
                <c:pt idx="21807">
                  <c:v>6151651.5560670001</c:v>
                </c:pt>
                <c:pt idx="21808">
                  <c:v>6136537.2614390003</c:v>
                </c:pt>
                <c:pt idx="21809">
                  <c:v>6121417.073357</c:v>
                </c:pt>
                <c:pt idx="21810">
                  <c:v>6106291.0186600005</c:v>
                </c:pt>
                <c:pt idx="21811">
                  <c:v>6091159.1240919996</c:v>
                </c:pt>
                <c:pt idx="21812">
                  <c:v>6076021.4163110005</c:v>
                </c:pt>
                <c:pt idx="21813">
                  <c:v>6060877.9218829991</c:v>
                </c:pt>
                <c:pt idx="21814">
                  <c:v>6045728.6672869995</c:v>
                </c:pt>
                <c:pt idx="21815">
                  <c:v>6030573.6789120007</c:v>
                </c:pt>
                <c:pt idx="21816">
                  <c:v>6015412.983058</c:v>
                </c:pt>
                <c:pt idx="21817">
                  <c:v>6000246.6059379997</c:v>
                </c:pt>
                <c:pt idx="21818">
                  <c:v>5985074.5736759994</c:v>
                </c:pt>
                <c:pt idx="21819">
                  <c:v>5969896.9123110007</c:v>
                </c:pt>
                <c:pt idx="21820">
                  <c:v>5954713.6477899998</c:v>
                </c:pt>
                <c:pt idx="21821">
                  <c:v>5939524.8059790004</c:v>
                </c:pt>
                <c:pt idx="21822">
                  <c:v>5924330.4126520008</c:v>
                </c:pt>
                <c:pt idx="21823">
                  <c:v>5909130.4935000008</c:v>
                </c:pt>
                <c:pt idx="21824">
                  <c:v>5893925.0741280001</c:v>
                </c:pt>
                <c:pt idx="21825">
                  <c:v>5878714.1800529994</c:v>
                </c:pt>
                <c:pt idx="21826">
                  <c:v>5863497.8367099995</c:v>
                </c:pt>
                <c:pt idx="21827">
                  <c:v>5848276.0694459993</c:v>
                </c:pt>
                <c:pt idx="21828">
                  <c:v>5833048.9035240002</c:v>
                </c:pt>
                <c:pt idx="21829">
                  <c:v>5817816.3641229989</c:v>
                </c:pt>
                <c:pt idx="21830">
                  <c:v>5802578.4763400014</c:v>
                </c:pt>
                <c:pt idx="21831">
                  <c:v>5787335.265182999</c:v>
                </c:pt>
                <c:pt idx="21832">
                  <c:v>5772086.7555819992</c:v>
                </c:pt>
                <c:pt idx="21833">
                  <c:v>5756832.9723790018</c:v>
                </c:pt>
                <c:pt idx="21834">
                  <c:v>5741573.9403380007</c:v>
                </c:pt>
                <c:pt idx="21835">
                  <c:v>5726309.6841349993</c:v>
                </c:pt>
                <c:pt idx="21836">
                  <c:v>5711040.2283690013</c:v>
                </c:pt>
                <c:pt idx="21837">
                  <c:v>5695765.5975520005</c:v>
                </c:pt>
                <c:pt idx="21838">
                  <c:v>5680485.8161179991</c:v>
                </c:pt>
                <c:pt idx="21839">
                  <c:v>5665200.9084190009</c:v>
                </c:pt>
                <c:pt idx="21840">
                  <c:v>5649910.8987229997</c:v>
                </c:pt>
                <c:pt idx="21841">
                  <c:v>5634615.8112199996</c:v>
                </c:pt>
                <c:pt idx="21842">
                  <c:v>5619315.6700189998</c:v>
                </c:pt>
                <c:pt idx="21843">
                  <c:v>5604010.499148</c:v>
                </c:pt>
                <c:pt idx="21844">
                  <c:v>5588700.322555</c:v>
                </c:pt>
                <c:pt idx="21845">
                  <c:v>5573385.1641089991</c:v>
                </c:pt>
                <c:pt idx="21846">
                  <c:v>5558065.0475990009</c:v>
                </c:pt>
                <c:pt idx="21847">
                  <c:v>5542739.9967350001</c:v>
                </c:pt>
                <c:pt idx="21848">
                  <c:v>5527410.0351480003</c:v>
                </c:pt>
                <c:pt idx="21849">
                  <c:v>5512075.1863900004</c:v>
                </c:pt>
                <c:pt idx="21850">
                  <c:v>5496735.4739360008</c:v>
                </c:pt>
                <c:pt idx="21851">
                  <c:v>5481390.9211809998</c:v>
                </c:pt>
                <c:pt idx="21852">
                  <c:v>5466041.5514450008</c:v>
                </c:pt>
                <c:pt idx="21853">
                  <c:v>5450687.3879670007</c:v>
                </c:pt>
                <c:pt idx="21854">
                  <c:v>5435328.4539129995</c:v>
                </c:pt>
                <c:pt idx="21855">
                  <c:v>5419964.7723670015</c:v>
                </c:pt>
                <c:pt idx="21856">
                  <c:v>5404596.3663420007</c:v>
                </c:pt>
                <c:pt idx="21857">
                  <c:v>5389223.2587690009</c:v>
                </c:pt>
                <c:pt idx="21858">
                  <c:v>5373845.4725070009</c:v>
                </c:pt>
                <c:pt idx="21859">
                  <c:v>5358463.0303380005</c:v>
                </c:pt>
                <c:pt idx="21860">
                  <c:v>5343075.9549670005</c:v>
                </c:pt>
                <c:pt idx="21861">
                  <c:v>5327684.2690259991</c:v>
                </c:pt>
                <c:pt idx="21862">
                  <c:v>5312287.9950700002</c:v>
                </c:pt>
                <c:pt idx="21863">
                  <c:v>5296887.1555799991</c:v>
                </c:pt>
                <c:pt idx="21864">
                  <c:v>5281481.7729620012</c:v>
                </c:pt>
                <c:pt idx="21865">
                  <c:v>5266071.8695499999</c:v>
                </c:pt>
                <c:pt idx="21866">
                  <c:v>5250657.4676010003</c:v>
                </c:pt>
                <c:pt idx="21867">
                  <c:v>5235238.5892989999</c:v>
                </c:pt>
                <c:pt idx="21868">
                  <c:v>5219815.256755</c:v>
                </c:pt>
                <c:pt idx="21869">
                  <c:v>5204387.4920080006</c:v>
                </c:pt>
                <c:pt idx="21870">
                  <c:v>5188955.3170219995</c:v>
                </c:pt>
                <c:pt idx="21871">
                  <c:v>5173518.7536889995</c:v>
                </c:pt>
                <c:pt idx="21872">
                  <c:v>5158077.8238279987</c:v>
                </c:pt>
                <c:pt idx="21873">
                  <c:v>5142632.5491879992</c:v>
                </c:pt>
                <c:pt idx="21874">
                  <c:v>5127182.9514440009</c:v>
                </c:pt>
                <c:pt idx="21875">
                  <c:v>5111729.0521990005</c:v>
                </c:pt>
                <c:pt idx="21876">
                  <c:v>5096270.8729850007</c:v>
                </c:pt>
                <c:pt idx="21877">
                  <c:v>5080808.4352650009</c:v>
                </c:pt>
                <c:pt idx="21878">
                  <c:v>5065341.7604280002</c:v>
                </c:pt>
                <c:pt idx="21879">
                  <c:v>5049870.869793999</c:v>
                </c:pt>
                <c:pt idx="21880">
                  <c:v>5034395.7846119991</c:v>
                </c:pt>
                <c:pt idx="21881">
                  <c:v>5018916.5260610003</c:v>
                </c:pt>
                <c:pt idx="21882">
                  <c:v>5003433.1152489996</c:v>
                </c:pt>
                <c:pt idx="21883">
                  <c:v>4987945.5732169989</c:v>
                </c:pt>
                <c:pt idx="21884">
                  <c:v>4972453.9209329998</c:v>
                </c:pt>
                <c:pt idx="21885">
                  <c:v>4956958.1792979995</c:v>
                </c:pt>
                <c:pt idx="21886">
                  <c:v>4941458.3691449994</c:v>
                </c:pt>
                <c:pt idx="21887">
                  <c:v>4925954.5112349996</c:v>
                </c:pt>
                <c:pt idx="21888">
                  <c:v>4910446.6262629991</c:v>
                </c:pt>
                <c:pt idx="21889">
                  <c:v>4894934.7348549999</c:v>
                </c:pt>
                <c:pt idx="21890">
                  <c:v>4879418.8575690007</c:v>
                </c:pt>
                <c:pt idx="21891">
                  <c:v>4863899.0148949996</c:v>
                </c:pt>
                <c:pt idx="21892">
                  <c:v>4848375.2272569994</c:v>
                </c:pt>
                <c:pt idx="21893">
                  <c:v>4832847.5150079997</c:v>
                </c:pt>
                <c:pt idx="21894">
                  <c:v>4817315.8984390004</c:v>
                </c:pt>
                <c:pt idx="21895">
                  <c:v>4801780.3977690004</c:v>
                </c:pt>
                <c:pt idx="21896">
                  <c:v>4786241.0331539996</c:v>
                </c:pt>
                <c:pt idx="21897">
                  <c:v>4770697.8246829985</c:v>
                </c:pt>
                <c:pt idx="21898">
                  <c:v>4755150.7923770007</c:v>
                </c:pt>
                <c:pt idx="21899">
                  <c:v>4739599.9561930001</c:v>
                </c:pt>
                <c:pt idx="21900">
                  <c:v>4724045.3360210005</c:v>
                </c:pt>
                <c:pt idx="21901">
                  <c:v>4708486.9516869998</c:v>
                </c:pt>
                <c:pt idx="21902">
                  <c:v>4692924.8229500009</c:v>
                </c:pt>
                <c:pt idx="21903">
                  <c:v>4677358.9695059992</c:v>
                </c:pt>
                <c:pt idx="21904">
                  <c:v>4661789.4109840002</c:v>
                </c:pt>
                <c:pt idx="21905">
                  <c:v>4646216.1669500005</c:v>
                </c:pt>
                <c:pt idx="21906">
                  <c:v>4630639.2569050007</c:v>
                </c:pt>
                <c:pt idx="21907">
                  <c:v>4615058.7002859991</c:v>
                </c:pt>
                <c:pt idx="21908">
                  <c:v>4599474.5164660001</c:v>
                </c:pt>
                <c:pt idx="21909">
                  <c:v>4583886.7247549994</c:v>
                </c:pt>
                <c:pt idx="21910">
                  <c:v>4568295.3443980003</c:v>
                </c:pt>
                <c:pt idx="21911">
                  <c:v>4552700.3945779996</c:v>
                </c:pt>
                <c:pt idx="21912">
                  <c:v>4537101.8944159998</c:v>
                </c:pt>
                <c:pt idx="21913">
                  <c:v>4521499.8629670003</c:v>
                </c:pt>
                <c:pt idx="21914">
                  <c:v>4505894.3192259995</c:v>
                </c:pt>
                <c:pt idx="21915">
                  <c:v>4490285.2821250008</c:v>
                </c:pt>
                <c:pt idx="21916">
                  <c:v>4474672.7705330001</c:v>
                </c:pt>
                <c:pt idx="21917">
                  <c:v>4459056.803257999</c:v>
                </c:pt>
                <c:pt idx="21918">
                  <c:v>4443437.3990469994</c:v>
                </c:pt>
                <c:pt idx="21919">
                  <c:v>4427814.5765840001</c:v>
                </c:pt>
                <c:pt idx="21920">
                  <c:v>4412188.3544910001</c:v>
                </c:pt>
                <c:pt idx="21921">
                  <c:v>4396558.7513320008</c:v>
                </c:pt>
                <c:pt idx="21922">
                  <c:v>4380925.7856060006</c:v>
                </c:pt>
                <c:pt idx="21923">
                  <c:v>4365289.4757540002</c:v>
                </c:pt>
                <c:pt idx="21924">
                  <c:v>4349649.8401579997</c:v>
                </c:pt>
                <c:pt idx="21925">
                  <c:v>4334006.8971349997</c:v>
                </c:pt>
                <c:pt idx="21926">
                  <c:v>4318360.6649449999</c:v>
                </c:pt>
                <c:pt idx="21927">
                  <c:v>4302711.1617899993</c:v>
                </c:pt>
                <c:pt idx="21928">
                  <c:v>4287058.4058069997</c:v>
                </c:pt>
                <c:pt idx="21929">
                  <c:v>4271402.4150790004</c:v>
                </c:pt>
                <c:pt idx="21930">
                  <c:v>4255743.207626</c:v>
                </c:pt>
                <c:pt idx="21931">
                  <c:v>4240080.8014110001</c:v>
                </c:pt>
                <c:pt idx="21932">
                  <c:v>4224415.2143359995</c:v>
                </c:pt>
                <c:pt idx="21933">
                  <c:v>4208746.4642479997</c:v>
                </c:pt>
                <c:pt idx="21934">
                  <c:v>4193074.5689320001</c:v>
                </c:pt>
                <c:pt idx="21935">
                  <c:v>4177399.5461169998</c:v>
                </c:pt>
                <c:pt idx="21936">
                  <c:v>4161721.4134719996</c:v>
                </c:pt>
                <c:pt idx="21937">
                  <c:v>4146040.1886089998</c:v>
                </c:pt>
                <c:pt idx="21938">
                  <c:v>4130355.8890840001</c:v>
                </c:pt>
                <c:pt idx="21939">
                  <c:v>4114668.5323929996</c:v>
                </c:pt>
                <c:pt idx="21940">
                  <c:v>4098978.1359759998</c:v>
                </c:pt>
                <c:pt idx="21941">
                  <c:v>4083284.7172150002</c:v>
                </c:pt>
                <c:pt idx="21942">
                  <c:v>4067588.2934369999</c:v>
                </c:pt>
                <c:pt idx="21943">
                  <c:v>4051888.8819109998</c:v>
                </c:pt>
                <c:pt idx="21944">
                  <c:v>4036186.4998489995</c:v>
                </c:pt>
                <c:pt idx="21945">
                  <c:v>4020481.1644080002</c:v>
                </c:pt>
                <c:pt idx="21946">
                  <c:v>4004772.8926869994</c:v>
                </c:pt>
                <c:pt idx="21947">
                  <c:v>3989061.7017320003</c:v>
                </c:pt>
                <c:pt idx="21948">
                  <c:v>3973347.6085310001</c:v>
                </c:pt>
                <c:pt idx="21949">
                  <c:v>3957630.6300169998</c:v>
                </c:pt>
                <c:pt idx="21950">
                  <c:v>3941910.7830670001</c:v>
                </c:pt>
                <c:pt idx="21951">
                  <c:v>3926188.0845039999</c:v>
                </c:pt>
                <c:pt idx="21952">
                  <c:v>3910462.5510959998</c:v>
                </c:pt>
                <c:pt idx="21953">
                  <c:v>3894734.1995549998</c:v>
                </c:pt>
                <c:pt idx="21954">
                  <c:v>3879003.0465390002</c:v>
                </c:pt>
                <c:pt idx="21955">
                  <c:v>3863269.1086529996</c:v>
                </c:pt>
                <c:pt idx="21956">
                  <c:v>3847532.4024449992</c:v>
                </c:pt>
                <c:pt idx="21957">
                  <c:v>3831792.9444109998</c:v>
                </c:pt>
                <c:pt idx="21958">
                  <c:v>3816050.7509929999</c:v>
                </c:pt>
                <c:pt idx="21959">
                  <c:v>3800305.8385779997</c:v>
                </c:pt>
                <c:pt idx="21960">
                  <c:v>3784558.2234999998</c:v>
                </c:pt>
                <c:pt idx="21961">
                  <c:v>3768807.9220419996</c:v>
                </c:pt>
                <c:pt idx="21962">
                  <c:v>3753054.9504289995</c:v>
                </c:pt>
                <c:pt idx="21963">
                  <c:v>3737299.3248379999</c:v>
                </c:pt>
                <c:pt idx="21964">
                  <c:v>3721541.0613890002</c:v>
                </c:pt>
                <c:pt idx="21965">
                  <c:v>3705780.1761539998</c:v>
                </c:pt>
                <c:pt idx="21966">
                  <c:v>3690016.6851479993</c:v>
                </c:pt>
                <c:pt idx="21967">
                  <c:v>3674250.6043360005</c:v>
                </c:pt>
                <c:pt idx="21968">
                  <c:v>3658481.9496309999</c:v>
                </c:pt>
                <c:pt idx="21969">
                  <c:v>3642710.7368939999</c:v>
                </c:pt>
                <c:pt idx="21970">
                  <c:v>3626936.981933</c:v>
                </c:pt>
                <c:pt idx="21971">
                  <c:v>3611160.7005059998</c:v>
                </c:pt>
                <c:pt idx="21972">
                  <c:v>3595381.9083189997</c:v>
                </c:pt>
                <c:pt idx="21973">
                  <c:v>3579600.6210270002</c:v>
                </c:pt>
                <c:pt idx="21974">
                  <c:v>3563816.8542320002</c:v>
                </c:pt>
                <c:pt idx="21975">
                  <c:v>3548030.6234889999</c:v>
                </c:pt>
                <c:pt idx="21976">
                  <c:v>3532241.9442990003</c:v>
                </c:pt>
                <c:pt idx="21977">
                  <c:v>3516450.8321139989</c:v>
                </c:pt>
                <c:pt idx="21978">
                  <c:v>3500657.3023339994</c:v>
                </c:pt>
                <c:pt idx="21979">
                  <c:v>3484861.3703109995</c:v>
                </c:pt>
                <c:pt idx="21980">
                  <c:v>3469063.0513459994</c:v>
                </c:pt>
                <c:pt idx="21981">
                  <c:v>3453262.36069</c:v>
                </c:pt>
                <c:pt idx="21982">
                  <c:v>3437459.3135439996</c:v>
                </c:pt>
                <c:pt idx="21983">
                  <c:v>3421653.9250599993</c:v>
                </c:pt>
                <c:pt idx="21984">
                  <c:v>3405846.2103409995</c:v>
                </c:pt>
                <c:pt idx="21985">
                  <c:v>3390036.1844390002</c:v>
                </c:pt>
                <c:pt idx="21986">
                  <c:v>3374223.8623589994</c:v>
                </c:pt>
                <c:pt idx="21987">
                  <c:v>3358409.259056</c:v>
                </c:pt>
                <c:pt idx="21988">
                  <c:v>3342592.3894369998</c:v>
                </c:pt>
                <c:pt idx="21989">
                  <c:v>3326773.2683600001</c:v>
                </c:pt>
                <c:pt idx="21990">
                  <c:v>3310951.9106339994</c:v>
                </c:pt>
                <c:pt idx="21991">
                  <c:v>3295128.3310209997</c:v>
                </c:pt>
                <c:pt idx="21992">
                  <c:v>3279302.5442340006</c:v>
                </c:pt>
                <c:pt idx="21993">
                  <c:v>3263474.5649379999</c:v>
                </c:pt>
                <c:pt idx="21994">
                  <c:v>3247644.4077519998</c:v>
                </c:pt>
                <c:pt idx="21995">
                  <c:v>3231812.0872450001</c:v>
                </c:pt>
                <c:pt idx="21996">
                  <c:v>3215977.6179399998</c:v>
                </c:pt>
                <c:pt idx="21997">
                  <c:v>3200141.0143129998</c:v>
                </c:pt>
                <c:pt idx="21998">
                  <c:v>3184302.2907910002</c:v>
                </c:pt>
                <c:pt idx="21999">
                  <c:v>3168461.4617550001</c:v>
                </c:pt>
                <c:pt idx="22000">
                  <c:v>3152618.5415409999</c:v>
                </c:pt>
                <c:pt idx="22001">
                  <c:v>3136773.5444359998</c:v>
                </c:pt>
                <c:pt idx="22002">
                  <c:v>3120926.484681</c:v>
                </c:pt>
                <c:pt idx="22003">
                  <c:v>3105077.3764709993</c:v>
                </c:pt>
                <c:pt idx="22004">
                  <c:v>3089226.2339549996</c:v>
                </c:pt>
                <c:pt idx="22005">
                  <c:v>3073373.0712359999</c:v>
                </c:pt>
                <c:pt idx="22006">
                  <c:v>3057517.9023699993</c:v>
                </c:pt>
                <c:pt idx="22007">
                  <c:v>3041660.7413690002</c:v>
                </c:pt>
                <c:pt idx="22008">
                  <c:v>3025801.6021980001</c:v>
                </c:pt>
                <c:pt idx="22009">
                  <c:v>3009940.4987769998</c:v>
                </c:pt>
                <c:pt idx="22010">
                  <c:v>2994077.4449809999</c:v>
                </c:pt>
                <c:pt idx="22011">
                  <c:v>2978212.4546399997</c:v>
                </c:pt>
                <c:pt idx="22012">
                  <c:v>2962345.5415370003</c:v>
                </c:pt>
                <c:pt idx="22013">
                  <c:v>2946476.7194139995</c:v>
                </c:pt>
                <c:pt idx="22014">
                  <c:v>2930606.0019640001</c:v>
                </c:pt>
                <c:pt idx="22015">
                  <c:v>2914733.4028389999</c:v>
                </c:pt>
                <c:pt idx="22016">
                  <c:v>2898858.9356449991</c:v>
                </c:pt>
                <c:pt idx="22017">
                  <c:v>2882982.6139439996</c:v>
                </c:pt>
                <c:pt idx="22018">
                  <c:v>2867104.4512529997</c:v>
                </c:pt>
                <c:pt idx="22019">
                  <c:v>2851224.4610469998</c:v>
                </c:pt>
                <c:pt idx="22020">
                  <c:v>2835342.6567549999</c:v>
                </c:pt>
                <c:pt idx="22021">
                  <c:v>2819459.0517640002</c:v>
                </c:pt>
                <c:pt idx="22022">
                  <c:v>2803573.6594169997</c:v>
                </c:pt>
                <c:pt idx="22023">
                  <c:v>2787686.4930129997</c:v>
                </c:pt>
                <c:pt idx="22024">
                  <c:v>2771797.565808</c:v>
                </c:pt>
                <c:pt idx="22025">
                  <c:v>2755906.891016</c:v>
                </c:pt>
                <c:pt idx="22026">
                  <c:v>2740014.4818060002</c:v>
                </c:pt>
                <c:pt idx="22027">
                  <c:v>2724120.3513059993</c:v>
                </c:pt>
                <c:pt idx="22028">
                  <c:v>2708224.5126009993</c:v>
                </c:pt>
                <c:pt idx="22029">
                  <c:v>2692326.9787329999</c:v>
                </c:pt>
                <c:pt idx="22030">
                  <c:v>2676427.7627010001</c:v>
                </c:pt>
                <c:pt idx="22031">
                  <c:v>2660526.8774639997</c:v>
                </c:pt>
                <c:pt idx="22032">
                  <c:v>2644624.3359349994</c:v>
                </c:pt>
                <c:pt idx="22033">
                  <c:v>2628720.15099</c:v>
                </c:pt>
                <c:pt idx="22034">
                  <c:v>2612814.3354579993</c:v>
                </c:pt>
                <c:pt idx="22035">
                  <c:v>2596906.9021309996</c:v>
                </c:pt>
                <c:pt idx="22036">
                  <c:v>2580997.8637560001</c:v>
                </c:pt>
                <c:pt idx="22037">
                  <c:v>2565087.2330399998</c:v>
                </c:pt>
                <c:pt idx="22038">
                  <c:v>2549175.0226489995</c:v>
                </c:pt>
                <c:pt idx="22039">
                  <c:v>2533261.2452070001</c:v>
                </c:pt>
                <c:pt idx="22040">
                  <c:v>2517345.9132980001</c:v>
                </c:pt>
                <c:pt idx="22041">
                  <c:v>2501429.0394629994</c:v>
                </c:pt>
                <c:pt idx="22042">
                  <c:v>2485510.6362040001</c:v>
                </c:pt>
                <c:pt idx="22043">
                  <c:v>2469590.7159829997</c:v>
                </c:pt>
                <c:pt idx="22044">
                  <c:v>2453669.2912200005</c:v>
                </c:pt>
                <c:pt idx="22045">
                  <c:v>2437746.3742960002</c:v>
                </c:pt>
                <c:pt idx="22046">
                  <c:v>2421821.9775489997</c:v>
                </c:pt>
                <c:pt idx="22047">
                  <c:v>2405896.1132800002</c:v>
                </c:pt>
                <c:pt idx="22048">
                  <c:v>2389968.7937500002</c:v>
                </c:pt>
                <c:pt idx="22049">
                  <c:v>2374040.0311769997</c:v>
                </c:pt>
                <c:pt idx="22050">
                  <c:v>2358109.8377419994</c:v>
                </c:pt>
                <c:pt idx="22051">
                  <c:v>2342178.2255859999</c:v>
                </c:pt>
                <c:pt idx="22052">
                  <c:v>2326245.2068110001</c:v>
                </c:pt>
                <c:pt idx="22053">
                  <c:v>2310310.793478</c:v>
                </c:pt>
                <c:pt idx="22054">
                  <c:v>2294374.9976089997</c:v>
                </c:pt>
                <c:pt idx="22055">
                  <c:v>2278437.8311899994</c:v>
                </c:pt>
                <c:pt idx="22056">
                  <c:v>2262499.3061629995</c:v>
                </c:pt>
                <c:pt idx="22057">
                  <c:v>2246559.434436</c:v>
                </c:pt>
                <c:pt idx="22058">
                  <c:v>2230618.2278760006</c:v>
                </c:pt>
                <c:pt idx="22059">
                  <c:v>2214675.6983099994</c:v>
                </c:pt>
                <c:pt idx="22060">
                  <c:v>2198731.8575309999</c:v>
                </c:pt>
                <c:pt idx="22061">
                  <c:v>2182786.7172880005</c:v>
                </c:pt>
                <c:pt idx="22062">
                  <c:v>2166840.2892970005</c:v>
                </c:pt>
                <c:pt idx="22063">
                  <c:v>2150892.5852330001</c:v>
                </c:pt>
                <c:pt idx="22064">
                  <c:v>2134943.6167330001</c:v>
                </c:pt>
                <c:pt idx="22065">
                  <c:v>2118993.3953979993</c:v>
                </c:pt>
                <c:pt idx="22066">
                  <c:v>2103041.9327889998</c:v>
                </c:pt>
                <c:pt idx="22067">
                  <c:v>2087089.240432</c:v>
                </c:pt>
                <c:pt idx="22068">
                  <c:v>2071135.3298130003</c:v>
                </c:pt>
                <c:pt idx="22069">
                  <c:v>2055180.2123819999</c:v>
                </c:pt>
                <c:pt idx="22070">
                  <c:v>2039223.8995530002</c:v>
                </c:pt>
                <c:pt idx="22071">
                  <c:v>2023266.4027</c:v>
                </c:pt>
                <c:pt idx="22072">
                  <c:v>2007307.7331620001</c:v>
                </c:pt>
                <c:pt idx="22073">
                  <c:v>1991347.902241</c:v>
                </c:pt>
                <c:pt idx="22074">
                  <c:v>1975386.9212019998</c:v>
                </c:pt>
                <c:pt idx="22075">
                  <c:v>1959424.801273</c:v>
                </c:pt>
                <c:pt idx="22076">
                  <c:v>1943461.5536460001</c:v>
                </c:pt>
                <c:pt idx="22077">
                  <c:v>1927497.1894770004</c:v>
                </c:pt>
                <c:pt idx="22078">
                  <c:v>1911531.719885</c:v>
                </c:pt>
                <c:pt idx="22079">
                  <c:v>1895565.1559530001</c:v>
                </c:pt>
                <c:pt idx="22080">
                  <c:v>1879597.5087279999</c:v>
                </c:pt>
                <c:pt idx="22081">
                  <c:v>1863628.7892209999</c:v>
                </c:pt>
                <c:pt idx="22082">
                  <c:v>1847659.008407</c:v>
                </c:pt>
                <c:pt idx="22083">
                  <c:v>1831688.177227</c:v>
                </c:pt>
                <c:pt idx="22084">
                  <c:v>1815716.3065850001</c:v>
                </c:pt>
                <c:pt idx="22085">
                  <c:v>1799743.407348</c:v>
                </c:pt>
                <c:pt idx="22086">
                  <c:v>1783769.4903509999</c:v>
                </c:pt>
                <c:pt idx="22087">
                  <c:v>1767794.5663920001</c:v>
                </c:pt>
                <c:pt idx="22088">
                  <c:v>1751818.6462330001</c:v>
                </c:pt>
                <c:pt idx="22089">
                  <c:v>1735841.7406029999</c:v>
                </c:pt>
                <c:pt idx="22090">
                  <c:v>1719863.8601950002</c:v>
                </c:pt>
                <c:pt idx="22091">
                  <c:v>1703885.0156669999</c:v>
                </c:pt>
                <c:pt idx="22092">
                  <c:v>1687905.217643</c:v>
                </c:pt>
                <c:pt idx="22093">
                  <c:v>1671924.4767120001</c:v>
                </c:pt>
                <c:pt idx="22094">
                  <c:v>1655942.8034290001</c:v>
                </c:pt>
                <c:pt idx="22095">
                  <c:v>1639960.2083139999</c:v>
                </c:pt>
                <c:pt idx="22096">
                  <c:v>1623976.7018529999</c:v>
                </c:pt>
                <c:pt idx="22097">
                  <c:v>1607992.2944990001</c:v>
                </c:pt>
                <c:pt idx="22098">
                  <c:v>1592006.996669</c:v>
                </c:pt>
                <c:pt idx="22099">
                  <c:v>1576020.8187480001</c:v>
                </c:pt>
                <c:pt idx="22100">
                  <c:v>1560033.7710859999</c:v>
                </c:pt>
                <c:pt idx="22101">
                  <c:v>1544045.8640000001</c:v>
                </c:pt>
                <c:pt idx="22102">
                  <c:v>1528057.1077740001</c:v>
                </c:pt>
                <c:pt idx="22103">
                  <c:v>1512067.512656</c:v>
                </c:pt>
                <c:pt idx="22104">
                  <c:v>1496077.088863</c:v>
                </c:pt>
                <c:pt idx="22105">
                  <c:v>1480085.8465790004</c:v>
                </c:pt>
                <c:pt idx="22106">
                  <c:v>1464093.795953</c:v>
                </c:pt>
                <c:pt idx="22107">
                  <c:v>1448100.947103</c:v>
                </c:pt>
                <c:pt idx="22108">
                  <c:v>1432107.3101120002</c:v>
                </c:pt>
                <c:pt idx="22109">
                  <c:v>1416112.895031</c:v>
                </c:pt>
                <c:pt idx="22110">
                  <c:v>1400117.7118799998</c:v>
                </c:pt>
                <c:pt idx="22111">
                  <c:v>1384121.770645</c:v>
                </c:pt>
                <c:pt idx="22112">
                  <c:v>1368125.081277</c:v>
                </c:pt>
                <c:pt idx="22113">
                  <c:v>1352127.6537000001</c:v>
                </c:pt>
                <c:pt idx="22114">
                  <c:v>1336129.497801</c:v>
                </c:pt>
                <c:pt idx="22115">
                  <c:v>1320130.6234360002</c:v>
                </c:pt>
                <c:pt idx="22116">
                  <c:v>1304131.0404310001</c:v>
                </c:pt>
                <c:pt idx="22117">
                  <c:v>1288130.7585780001</c:v>
                </c:pt>
                <c:pt idx="22118">
                  <c:v>1272129.787638</c:v>
                </c:pt>
                <c:pt idx="22119">
                  <c:v>1256128.1373380001</c:v>
                </c:pt>
                <c:pt idx="22120">
                  <c:v>1240125.8173770001</c:v>
                </c:pt>
                <c:pt idx="22121">
                  <c:v>1224122.8374190002</c:v>
                </c:pt>
                <c:pt idx="22122">
                  <c:v>1208119.2071</c:v>
                </c:pt>
                <c:pt idx="22123">
                  <c:v>1192114.9360209999</c:v>
                </c:pt>
                <c:pt idx="22124">
                  <c:v>1176110.033754</c:v>
                </c:pt>
                <c:pt idx="22125">
                  <c:v>1160104.5098390002</c:v>
                </c:pt>
                <c:pt idx="22126">
                  <c:v>1144098.3737860001</c:v>
                </c:pt>
                <c:pt idx="22127">
                  <c:v>1128091.6350720001</c:v>
                </c:pt>
                <c:pt idx="22128">
                  <c:v>1112084.3031450002</c:v>
                </c:pt>
                <c:pt idx="22129">
                  <c:v>1096076.3874210001</c:v>
                </c:pt>
                <c:pt idx="22130">
                  <c:v>1080067.897286</c:v>
                </c:pt>
                <c:pt idx="22131">
                  <c:v>1064058.8420950002</c:v>
                </c:pt>
                <c:pt idx="22132">
                  <c:v>1048049.2311729998</c:v>
                </c:pt>
                <c:pt idx="22133">
                  <c:v>1032039.073815</c:v>
                </c:pt>
                <c:pt idx="22134">
                  <c:v>1016028.379284</c:v>
                </c:pt>
                <c:pt idx="22135">
                  <c:v>1000017.1568130001</c:v>
                </c:pt>
                <c:pt idx="22136">
                  <c:v>984005.41560800001</c:v>
                </c:pt>
                <c:pt idx="22137">
                  <c:v>967993.164842</c:v>
                </c:pt>
                <c:pt idx="22138">
                  <c:v>951980.41365700029</c:v>
                </c:pt>
                <c:pt idx="22139">
                  <c:v>935967.17116899986</c:v>
                </c:pt>
                <c:pt idx="22140">
                  <c:v>919953.44646200014</c:v>
                </c:pt>
                <c:pt idx="22141">
                  <c:v>903939.24858899997</c:v>
                </c:pt>
                <c:pt idx="22142">
                  <c:v>887924.58657699998</c:v>
                </c:pt>
                <c:pt idx="22143">
                  <c:v>871909.4694210001</c:v>
                </c:pt>
                <c:pt idx="22144">
                  <c:v>855893.90608700016</c:v>
                </c:pt>
                <c:pt idx="22145">
                  <c:v>839877.90551299998</c:v>
                </c:pt>
                <c:pt idx="22146">
                  <c:v>823861.47660500009</c:v>
                </c:pt>
                <c:pt idx="22147">
                  <c:v>807844.62824300001</c:v>
                </c:pt>
                <c:pt idx="22148">
                  <c:v>791827.36927700008</c:v>
                </c:pt>
                <c:pt idx="22149">
                  <c:v>775809.70852799993</c:v>
                </c:pt>
                <c:pt idx="22150">
                  <c:v>759791.65478700004</c:v>
                </c:pt>
                <c:pt idx="22151">
                  <c:v>743773.21681899996</c:v>
                </c:pt>
                <c:pt idx="22152">
                  <c:v>727754.4033580001</c:v>
                </c:pt>
                <c:pt idx="22153">
                  <c:v>711735.2231099999</c:v>
                </c:pt>
                <c:pt idx="22154">
                  <c:v>695715.68475299992</c:v>
                </c:pt>
                <c:pt idx="22155">
                  <c:v>679695.79693700001</c:v>
                </c:pt>
                <c:pt idx="22156">
                  <c:v>663675.56828200014</c:v>
                </c:pt>
                <c:pt idx="22157">
                  <c:v>647655.00738299999</c:v>
                </c:pt>
                <c:pt idx="22158">
                  <c:v>631634.12280400004</c:v>
                </c:pt>
                <c:pt idx="22159">
                  <c:v>615612.92308200011</c:v>
                </c:pt>
                <c:pt idx="22160">
                  <c:v>599591.41672600014</c:v>
                </c:pt>
                <c:pt idx="22161">
                  <c:v>583569.61221799999</c:v>
                </c:pt>
                <c:pt idx="22162">
                  <c:v>567547.51801100001</c:v>
                </c:pt>
                <c:pt idx="22163">
                  <c:v>551525.14253099996</c:v>
                </c:pt>
                <c:pt idx="22164">
                  <c:v>535502.4941769999</c:v>
                </c:pt>
                <c:pt idx="22165">
                  <c:v>519479.58132</c:v>
                </c:pt>
                <c:pt idx="22166">
                  <c:v>503456.41230199998</c:v>
                </c:pt>
                <c:pt idx="22167">
                  <c:v>487432.99544100004</c:v>
                </c:pt>
                <c:pt idx="22168">
                  <c:v>471409.339026</c:v>
                </c:pt>
                <c:pt idx="22169">
                  <c:v>455385.45131799998</c:v>
                </c:pt>
                <c:pt idx="22170">
                  <c:v>439361.34055299999</c:v>
                </c:pt>
                <c:pt idx="22171">
                  <c:v>423337.01493800001</c:v>
                </c:pt>
                <c:pt idx="22172">
                  <c:v>407312.482655</c:v>
                </c:pt>
                <c:pt idx="22173">
                  <c:v>391287.75185799995</c:v>
                </c:pt>
                <c:pt idx="22174">
                  <c:v>375262.83067499998</c:v>
                </c:pt>
                <c:pt idx="22175">
                  <c:v>359237.72720700002</c:v>
                </c:pt>
                <c:pt idx="22176">
                  <c:v>343212.44952800008</c:v>
                </c:pt>
                <c:pt idx="22177">
                  <c:v>327187.00568700006</c:v>
                </c:pt>
                <c:pt idx="22178">
                  <c:v>311161.403705</c:v>
                </c:pt>
                <c:pt idx="22179">
                  <c:v>295135.65157799999</c:v>
                </c:pt>
                <c:pt idx="22180">
                  <c:v>279109.75727499992</c:v>
                </c:pt>
                <c:pt idx="22181">
                  <c:v>263083.72873999999</c:v>
                </c:pt>
                <c:pt idx="22182">
                  <c:v>247057.57388899999</c:v>
                </c:pt>
                <c:pt idx="22183">
                  <c:v>231031.30061399998</c:v>
                </c:pt>
                <c:pt idx="22184">
                  <c:v>215004.91678</c:v>
                </c:pt>
                <c:pt idx="22185">
                  <c:v>198978.430226</c:v>
                </c:pt>
                <c:pt idx="22186">
                  <c:v>182951.848768</c:v>
                </c:pt>
                <c:pt idx="22187">
                  <c:v>166925.18019199997</c:v>
                </c:pt>
                <c:pt idx="22188">
                  <c:v>150898.43226199999</c:v>
                </c:pt>
                <c:pt idx="22189">
                  <c:v>134871.61271500002</c:v>
                </c:pt>
                <c:pt idx="22190">
                  <c:v>118844.72926199999</c:v>
                </c:pt>
                <c:pt idx="22191">
                  <c:v>102817.78959099999</c:v>
                </c:pt>
                <c:pt idx="22192">
                  <c:v>86790.801363000006</c:v>
                </c:pt>
                <c:pt idx="22193">
                  <c:v>70763.772213999982</c:v>
                </c:pt>
                <c:pt idx="22194">
                  <c:v>54736.709754999996</c:v>
                </c:pt>
                <c:pt idx="22195">
                  <c:v>38709.621572999997</c:v>
                </c:pt>
                <c:pt idx="22196">
                  <c:v>22682.515227999997</c:v>
                </c:pt>
                <c:pt idx="22197">
                  <c:v>6655.3982570000007</c:v>
                </c:pt>
                <c:pt idx="22198">
                  <c:v>-9371.7218279999997</c:v>
                </c:pt>
                <c:pt idx="22199">
                  <c:v>-25398.837538999996</c:v>
                </c:pt>
                <c:pt idx="22200">
                  <c:v>-41425.941416000001</c:v>
                </c:pt>
                <c:pt idx="22201">
                  <c:v>-57453.026019000004</c:v>
                </c:pt>
                <c:pt idx="22202">
                  <c:v>-73480.083934999988</c:v>
                </c:pt>
                <c:pt idx="22203">
                  <c:v>-89507.107774999997</c:v>
                </c:pt>
                <c:pt idx="22204">
                  <c:v>-105534.09017499999</c:v>
                </c:pt>
                <c:pt idx="22205">
                  <c:v>-121561.023793</c:v>
                </c:pt>
                <c:pt idx="22206">
                  <c:v>-137587.90131199997</c:v>
                </c:pt>
                <c:pt idx="22207">
                  <c:v>-153614.71544200002</c:v>
                </c:pt>
                <c:pt idx="22208">
                  <c:v>-169641.45891199997</c:v>
                </c:pt>
                <c:pt idx="22209">
                  <c:v>-185668.12447899996</c:v>
                </c:pt>
                <c:pt idx="22210">
                  <c:v>-201694.704922</c:v>
                </c:pt>
                <c:pt idx="22211">
                  <c:v>-217721.19304400001</c:v>
                </c:pt>
                <c:pt idx="22212">
                  <c:v>-233747.58167099996</c:v>
                </c:pt>
                <c:pt idx="22213">
                  <c:v>-249773.86365399996</c:v>
                </c:pt>
                <c:pt idx="22214">
                  <c:v>-265800.03186599992</c:v>
                </c:pt>
                <c:pt idx="22215">
                  <c:v>-281826.07920600002</c:v>
                </c:pt>
                <c:pt idx="22216">
                  <c:v>-297851.998594</c:v>
                </c:pt>
                <c:pt idx="22217">
                  <c:v>-313877.78297300002</c:v>
                </c:pt>
                <c:pt idx="22218">
                  <c:v>-329903.42531100014</c:v>
                </c:pt>
                <c:pt idx="22219">
                  <c:v>-345928.91859900008</c:v>
                </c:pt>
                <c:pt idx="22220">
                  <c:v>-361954.25584999996</c:v>
                </c:pt>
                <c:pt idx="22221">
                  <c:v>-377979.43010000006</c:v>
                </c:pt>
                <c:pt idx="22222">
                  <c:v>-394004.43440900004</c:v>
                </c:pt>
                <c:pt idx="22223">
                  <c:v>-410029.26186000003</c:v>
                </c:pt>
                <c:pt idx="22224">
                  <c:v>-426053.90555800009</c:v>
                </c:pt>
                <c:pt idx="22225">
                  <c:v>-442078.35862999992</c:v>
                </c:pt>
                <c:pt idx="22226">
                  <c:v>-458102.61422799999</c:v>
                </c:pt>
                <c:pt idx="22227">
                  <c:v>-474126.66552399995</c:v>
                </c:pt>
                <c:pt idx="22228">
                  <c:v>-490150.50571499992</c:v>
                </c:pt>
                <c:pt idx="22229">
                  <c:v>-506174.12801799999</c:v>
                </c:pt>
                <c:pt idx="22230">
                  <c:v>-522197.52567400003</c:v>
                </c:pt>
                <c:pt idx="22231">
                  <c:v>-538220.69194599998</c:v>
                </c:pt>
                <c:pt idx="22232">
                  <c:v>-554243.62011899985</c:v>
                </c:pt>
                <c:pt idx="22233">
                  <c:v>-570266.30350100005</c:v>
                </c:pt>
                <c:pt idx="22234">
                  <c:v>-586288.73542000004</c:v>
                </c:pt>
                <c:pt idx="22235">
                  <c:v>-602310.90922899998</c:v>
                </c:pt>
                <c:pt idx="22236">
                  <c:v>-618332.81830100005</c:v>
                </c:pt>
                <c:pt idx="22237">
                  <c:v>-634354.45603100013</c:v>
                </c:pt>
                <c:pt idx="22238">
                  <c:v>-650375.81583600014</c:v>
                </c:pt>
                <c:pt idx="22239">
                  <c:v>-666396.89115600009</c:v>
                </c:pt>
                <c:pt idx="22240">
                  <c:v>-682417.67545099999</c:v>
                </c:pt>
                <c:pt idx="22241">
                  <c:v>-698438.16220300004</c:v>
                </c:pt>
                <c:pt idx="22242">
                  <c:v>-714458.34491600003</c:v>
                </c:pt>
                <c:pt idx="22243">
                  <c:v>-730478.2171159999</c:v>
                </c:pt>
                <c:pt idx="22244">
                  <c:v>-746497.77234899974</c:v>
                </c:pt>
                <c:pt idx="22245">
                  <c:v>-762517.00418399996</c:v>
                </c:pt>
                <c:pt idx="22246">
                  <c:v>-778535.90620900004</c:v>
                </c:pt>
                <c:pt idx="22247">
                  <c:v>-794554.47203599999</c:v>
                </c:pt>
                <c:pt idx="22248">
                  <c:v>-810572.69529599999</c:v>
                </c:pt>
                <c:pt idx="22249">
                  <c:v>-826590.56964300002</c:v>
                </c:pt>
                <c:pt idx="22250">
                  <c:v>-842608.08875</c:v>
                </c:pt>
                <c:pt idx="22251">
                  <c:v>-858625.24631199997</c:v>
                </c:pt>
                <c:pt idx="22252">
                  <c:v>-874642.03604500007</c:v>
                </c:pt>
                <c:pt idx="22253">
                  <c:v>-890658.45168600022</c:v>
                </c:pt>
                <c:pt idx="22254">
                  <c:v>-906674.48699200002</c:v>
                </c:pt>
                <c:pt idx="22255">
                  <c:v>-922690.13574199984</c:v>
                </c:pt>
                <c:pt idx="22256">
                  <c:v>-938705.39173300005</c:v>
                </c:pt>
                <c:pt idx="22257">
                  <c:v>-954720.24878599995</c:v>
                </c:pt>
                <c:pt idx="22258">
                  <c:v>-970734.70073999988</c:v>
                </c:pt>
                <c:pt idx="22259">
                  <c:v>-986748.74145600013</c:v>
                </c:pt>
                <c:pt idx="22260">
                  <c:v>-1002762.3648150001</c:v>
                </c:pt>
                <c:pt idx="22261">
                  <c:v>-1018775.564716</c:v>
                </c:pt>
                <c:pt idx="22262">
                  <c:v>-1034788.3350830001</c:v>
                </c:pt>
                <c:pt idx="22263">
                  <c:v>-1050800.6698560002</c:v>
                </c:pt>
                <c:pt idx="22264">
                  <c:v>-1066812.5629970003</c:v>
                </c:pt>
                <c:pt idx="22265">
                  <c:v>-1082824.0084869999</c:v>
                </c:pt>
                <c:pt idx="22266">
                  <c:v>-1098835.0003289999</c:v>
                </c:pt>
                <c:pt idx="22267">
                  <c:v>-1114845.5325440003</c:v>
                </c:pt>
                <c:pt idx="22268">
                  <c:v>-1130855.5991740003</c:v>
                </c:pt>
                <c:pt idx="22269">
                  <c:v>-1146865.1942790002</c:v>
                </c:pt>
                <c:pt idx="22270">
                  <c:v>-1162874.3119420002</c:v>
                </c:pt>
                <c:pt idx="22271">
                  <c:v>-1178882.9462629999</c:v>
                </c:pt>
                <c:pt idx="22272">
                  <c:v>-1194891.091362</c:v>
                </c:pt>
                <c:pt idx="22273">
                  <c:v>-1210898.7413799998</c:v>
                </c:pt>
                <c:pt idx="22274">
                  <c:v>-1226905.8904760003</c:v>
                </c:pt>
                <c:pt idx="22275">
                  <c:v>-1242912.5328290001</c:v>
                </c:pt>
                <c:pt idx="22276">
                  <c:v>-1258918.6626380002</c:v>
                </c:pt>
                <c:pt idx="22277">
                  <c:v>-1274924.274121</c:v>
                </c:pt>
                <c:pt idx="22278">
                  <c:v>-1290929.3615130002</c:v>
                </c:pt>
                <c:pt idx="22279">
                  <c:v>-1306933.9190730001</c:v>
                </c:pt>
                <c:pt idx="22280">
                  <c:v>-1322937.941075</c:v>
                </c:pt>
                <c:pt idx="22281">
                  <c:v>-1338941.421814</c:v>
                </c:pt>
                <c:pt idx="22282">
                  <c:v>-1354944.3556029999</c:v>
                </c:pt>
                <c:pt idx="22283">
                  <c:v>-1370946.7367750001</c:v>
                </c:pt>
                <c:pt idx="22284">
                  <c:v>-1386948.559682</c:v>
                </c:pt>
                <c:pt idx="22285">
                  <c:v>-1402949.8186929999</c:v>
                </c:pt>
                <c:pt idx="22286">
                  <c:v>-1418950.508199</c:v>
                </c:pt>
                <c:pt idx="22287">
                  <c:v>-1434950.6226060002</c:v>
                </c:pt>
                <c:pt idx="22288">
                  <c:v>-1450950.1563410002</c:v>
                </c:pt>
                <c:pt idx="22289">
                  <c:v>-1466949.1038500001</c:v>
                </c:pt>
                <c:pt idx="22290">
                  <c:v>-1482947.4595970002</c:v>
                </c:pt>
                <c:pt idx="22291">
                  <c:v>-1498945.2180629999</c:v>
                </c:pt>
                <c:pt idx="22292">
                  <c:v>-1514942.37375</c:v>
                </c:pt>
                <c:pt idx="22293">
                  <c:v>-1530938.921177</c:v>
                </c:pt>
                <c:pt idx="22294">
                  <c:v>-1546934.854881</c:v>
                </c:pt>
                <c:pt idx="22295">
                  <c:v>-1562930.1694170004</c:v>
                </c:pt>
                <c:pt idx="22296">
                  <c:v>-1578924.8593610001</c:v>
                </c:pt>
                <c:pt idx="22297">
                  <c:v>-1594918.919304</c:v>
                </c:pt>
                <c:pt idx="22298">
                  <c:v>-1610912.3438560001</c:v>
                </c:pt>
                <c:pt idx="22299">
                  <c:v>-1626905.1276470001</c:v>
                </c:pt>
                <c:pt idx="22300">
                  <c:v>-1642897.2653209998</c:v>
                </c:pt>
                <c:pt idx="22301">
                  <c:v>-1658888.7515450001</c:v>
                </c:pt>
                <c:pt idx="22302">
                  <c:v>-1674879.5809990002</c:v>
                </c:pt>
                <c:pt idx="22303">
                  <c:v>-1690869.7483839998</c:v>
                </c:pt>
                <c:pt idx="22304">
                  <c:v>-1706859.2484180001</c:v>
                </c:pt>
                <c:pt idx="22305">
                  <c:v>-1722848.075837</c:v>
                </c:pt>
                <c:pt idx="22306">
                  <c:v>-1738836.2253929998</c:v>
                </c:pt>
                <c:pt idx="22307">
                  <c:v>-1754823.6918570001</c:v>
                </c:pt>
                <c:pt idx="22308">
                  <c:v>-1770810.4700190001</c:v>
                </c:pt>
                <c:pt idx="22309">
                  <c:v>-1786796.5546829998</c:v>
                </c:pt>
                <c:pt idx="22310">
                  <c:v>-1802781.940674</c:v>
                </c:pt>
                <c:pt idx="22311">
                  <c:v>-1818766.6228320003</c:v>
                </c:pt>
                <c:pt idx="22312">
                  <c:v>-1834750.5960150003</c:v>
                </c:pt>
                <c:pt idx="22313">
                  <c:v>-1850733.855099</c:v>
                </c:pt>
                <c:pt idx="22314">
                  <c:v>-1866716.3949770003</c:v>
                </c:pt>
                <c:pt idx="22315">
                  <c:v>-1882698.210558</c:v>
                </c:pt>
                <c:pt idx="22316">
                  <c:v>-1898679.2967690001</c:v>
                </c:pt>
                <c:pt idx="22317">
                  <c:v>-1914659.6485550001</c:v>
                </c:pt>
                <c:pt idx="22318">
                  <c:v>-1930639.2608760002</c:v>
                </c:pt>
                <c:pt idx="22319">
                  <c:v>-1946618.1287120001</c:v>
                </c:pt>
                <c:pt idx="22320">
                  <c:v>-1962596.2470549999</c:v>
                </c:pt>
                <c:pt idx="22321">
                  <c:v>-1978573.6109200004</c:v>
                </c:pt>
                <c:pt idx="22322">
                  <c:v>-1994550.2153339998</c:v>
                </c:pt>
                <c:pt idx="22323">
                  <c:v>-2010526.055343</c:v>
                </c:pt>
                <c:pt idx="22324">
                  <c:v>-2026501.1260090002</c:v>
                </c:pt>
                <c:pt idx="22325">
                  <c:v>-2042475.4224110001</c:v>
                </c:pt>
                <c:pt idx="22326">
                  <c:v>-2058448.939644</c:v>
                </c:pt>
                <c:pt idx="22327">
                  <c:v>-2074421.6728210002</c:v>
                </c:pt>
                <c:pt idx="22328">
                  <c:v>-2090393.6170700002</c:v>
                </c:pt>
                <c:pt idx="22329">
                  <c:v>-2106364.7675360003</c:v>
                </c:pt>
                <c:pt idx="22330">
                  <c:v>-2122335.11938</c:v>
                </c:pt>
                <c:pt idx="22331">
                  <c:v>-2138304.6677810005</c:v>
                </c:pt>
                <c:pt idx="22332">
                  <c:v>-2154273.4079319998</c:v>
                </c:pt>
                <c:pt idx="22333">
                  <c:v>-2170241.3350439989</c:v>
                </c:pt>
                <c:pt idx="22334">
                  <c:v>-2186208.444344</c:v>
                </c:pt>
                <c:pt idx="22335">
                  <c:v>-2202174.731073</c:v>
                </c:pt>
                <c:pt idx="22336">
                  <c:v>-2218140.1904909997</c:v>
                </c:pt>
                <c:pt idx="22337">
                  <c:v>-2234104.8178729997</c:v>
                </c:pt>
                <c:pt idx="22338">
                  <c:v>-2250068.6085089999</c:v>
                </c:pt>
                <c:pt idx="22339">
                  <c:v>-2266031.5577059998</c:v>
                </c:pt>
                <c:pt idx="22340">
                  <c:v>-2281993.6607880006</c:v>
                </c:pt>
                <c:pt idx="22341">
                  <c:v>-2297954.9130929997</c:v>
                </c:pt>
                <c:pt idx="22342">
                  <c:v>-2313915.3099739994</c:v>
                </c:pt>
                <c:pt idx="22343">
                  <c:v>-2329874.846804</c:v>
                </c:pt>
                <c:pt idx="22344">
                  <c:v>-2345833.5189659996</c:v>
                </c:pt>
                <c:pt idx="22345">
                  <c:v>-2361791.3218629998</c:v>
                </c:pt>
                <c:pt idx="22346">
                  <c:v>-2377748.250912</c:v>
                </c:pt>
                <c:pt idx="22347">
                  <c:v>-2393704.3015459995</c:v>
                </c:pt>
                <c:pt idx="22348">
                  <c:v>-2409659.469213</c:v>
                </c:pt>
                <c:pt idx="22349">
                  <c:v>-2425613.7493759999</c:v>
                </c:pt>
                <c:pt idx="22350">
                  <c:v>-2441567.1375159998</c:v>
                </c:pt>
                <c:pt idx="22351">
                  <c:v>-2457519.629125</c:v>
                </c:pt>
                <c:pt idx="22352">
                  <c:v>-2473471.2197150001</c:v>
                </c:pt>
                <c:pt idx="22353">
                  <c:v>-2489421.904811</c:v>
                </c:pt>
                <c:pt idx="22354">
                  <c:v>-2505371.6799519993</c:v>
                </c:pt>
                <c:pt idx="22355">
                  <c:v>-2521320.5406940002</c:v>
                </c:pt>
                <c:pt idx="22356">
                  <c:v>-2537268.4826089996</c:v>
                </c:pt>
                <c:pt idx="22357">
                  <c:v>-2553215.5012820004</c:v>
                </c:pt>
                <c:pt idx="22358">
                  <c:v>-2569161.5923129995</c:v>
                </c:pt>
                <c:pt idx="22359">
                  <c:v>-2585106.7513179998</c:v>
                </c:pt>
                <c:pt idx="22360">
                  <c:v>-2601050.9739299994</c:v>
                </c:pt>
                <c:pt idx="22361">
                  <c:v>-2616994.2557919999</c:v>
                </c:pt>
                <c:pt idx="22362">
                  <c:v>-2632936.5925659994</c:v>
                </c:pt>
                <c:pt idx="22363">
                  <c:v>-2648877.9799269997</c:v>
                </c:pt>
                <c:pt idx="22364">
                  <c:v>-2664818.4135649996</c:v>
                </c:pt>
                <c:pt idx="22365">
                  <c:v>-2680757.8891849997</c:v>
                </c:pt>
                <c:pt idx="22366">
                  <c:v>-2696696.4025069997</c:v>
                </c:pt>
                <c:pt idx="22367">
                  <c:v>-2712633.9492640002</c:v>
                </c:pt>
                <c:pt idx="22368">
                  <c:v>-2728570.5252069999</c:v>
                </c:pt>
                <c:pt idx="22369">
                  <c:v>-2744506.1260970002</c:v>
                </c:pt>
                <c:pt idx="22370">
                  <c:v>-2760440.7477130005</c:v>
                </c:pt>
                <c:pt idx="22371">
                  <c:v>-2776374.3858479997</c:v>
                </c:pt>
                <c:pt idx="22372">
                  <c:v>-2792307.0363069996</c:v>
                </c:pt>
                <c:pt idx="22373">
                  <c:v>-2808238.6949120001</c:v>
                </c:pt>
                <c:pt idx="22374">
                  <c:v>-2824169.3574979994</c:v>
                </c:pt>
                <c:pt idx="22375">
                  <c:v>-2840099.0199159994</c:v>
                </c:pt>
                <c:pt idx="22376">
                  <c:v>-2856027.6780280001</c:v>
                </c:pt>
                <c:pt idx="22377">
                  <c:v>-2871955.3277130001</c:v>
                </c:pt>
                <c:pt idx="22378">
                  <c:v>-2887881.964863</c:v>
                </c:pt>
                <c:pt idx="22379">
                  <c:v>-2903807.5853849999</c:v>
                </c:pt>
                <c:pt idx="22380">
                  <c:v>-2919732.1851989999</c:v>
                </c:pt>
                <c:pt idx="22381">
                  <c:v>-2935655.7602390004</c:v>
                </c:pt>
                <c:pt idx="22382">
                  <c:v>-2951578.3064539996</c:v>
                </c:pt>
                <c:pt idx="22383">
                  <c:v>-2967499.8198049995</c:v>
                </c:pt>
                <c:pt idx="22384">
                  <c:v>-2983420.2962699998</c:v>
                </c:pt>
                <c:pt idx="22385">
                  <c:v>-2999339.7318390002</c:v>
                </c:pt>
                <c:pt idx="22386">
                  <c:v>-3015258.1225140002</c:v>
                </c:pt>
                <c:pt idx="22387">
                  <c:v>-3031175.4643140002</c:v>
                </c:pt>
                <c:pt idx="22388">
                  <c:v>-3047091.7532700002</c:v>
                </c:pt>
                <c:pt idx="22389">
                  <c:v>-3063006.9854269996</c:v>
                </c:pt>
                <c:pt idx="22390">
                  <c:v>-3078921.1568429996</c:v>
                </c:pt>
                <c:pt idx="22391">
                  <c:v>-3094834.2635910003</c:v>
                </c:pt>
                <c:pt idx="22392">
                  <c:v>-3110746.3017569999</c:v>
                </c:pt>
                <c:pt idx="22393">
                  <c:v>-3126657.2674400001</c:v>
                </c:pt>
                <c:pt idx="22394">
                  <c:v>-3142567.1567520001</c:v>
                </c:pt>
                <c:pt idx="22395">
                  <c:v>-3158475.96582</c:v>
                </c:pt>
                <c:pt idx="22396">
                  <c:v>-3174383.6907830001</c:v>
                </c:pt>
                <c:pt idx="22397">
                  <c:v>-3190290.3277940005</c:v>
                </c:pt>
                <c:pt idx="22398">
                  <c:v>-3206195.8730189996</c:v>
                </c:pt>
                <c:pt idx="22399">
                  <c:v>-3222100.3226379994</c:v>
                </c:pt>
                <c:pt idx="22400">
                  <c:v>-3238003.6728429995</c:v>
                </c:pt>
                <c:pt idx="22401">
                  <c:v>-3253905.9198399996</c:v>
                </c:pt>
                <c:pt idx="22402">
                  <c:v>-3269807.0598479994</c:v>
                </c:pt>
                <c:pt idx="22403">
                  <c:v>-3285707.0890990002</c:v>
                </c:pt>
                <c:pt idx="22404">
                  <c:v>-3301606.0038379999</c:v>
                </c:pt>
                <c:pt idx="22405">
                  <c:v>-3317503.8003229997</c:v>
                </c:pt>
                <c:pt idx="22406">
                  <c:v>-3333400.4748249999</c:v>
                </c:pt>
                <c:pt idx="22407">
                  <c:v>-3349296.0236289999</c:v>
                </c:pt>
                <c:pt idx="22408">
                  <c:v>-3365190.443031</c:v>
                </c:pt>
                <c:pt idx="22409">
                  <c:v>-3381083.7293400001</c:v>
                </c:pt>
                <c:pt idx="22410">
                  <c:v>-3396975.8788799997</c:v>
                </c:pt>
                <c:pt idx="22411">
                  <c:v>-3412866.8879860002</c:v>
                </c:pt>
                <c:pt idx="22412">
                  <c:v>-3428756.7530060001</c:v>
                </c:pt>
                <c:pt idx="22413">
                  <c:v>-3444645.4702999997</c:v>
                </c:pt>
                <c:pt idx="22414">
                  <c:v>-3460533.0362429996</c:v>
                </c:pt>
                <c:pt idx="22415">
                  <c:v>-3476419.4472190002</c:v>
                </c:pt>
                <c:pt idx="22416">
                  <c:v>-3492304.6996280001</c:v>
                </c:pt>
                <c:pt idx="22417">
                  <c:v>-3508188.7898810003</c:v>
                </c:pt>
                <c:pt idx="22418">
                  <c:v>-3524071.714402</c:v>
                </c:pt>
                <c:pt idx="22419">
                  <c:v>-3539953.4696260002</c:v>
                </c:pt>
                <c:pt idx="22420">
                  <c:v>-3555834.0520019997</c:v>
                </c:pt>
                <c:pt idx="22421">
                  <c:v>-3571713.457992</c:v>
                </c:pt>
                <c:pt idx="22422">
                  <c:v>-3587591.6840670002</c:v>
                </c:pt>
                <c:pt idx="22423">
                  <c:v>-3603468.7267150003</c:v>
                </c:pt>
                <c:pt idx="22424">
                  <c:v>-3619344.582432</c:v>
                </c:pt>
                <c:pt idx="22425">
                  <c:v>-3635219.2477300004</c:v>
                </c:pt>
                <c:pt idx="22426">
                  <c:v>-3651092.7191289999</c:v>
                </c:pt>
                <c:pt idx="22427">
                  <c:v>-3666964.9931649994</c:v>
                </c:pt>
                <c:pt idx="22428">
                  <c:v>-3682836.0663839998</c:v>
                </c:pt>
                <c:pt idx="22429">
                  <c:v>-3698705.9353449992</c:v>
                </c:pt>
                <c:pt idx="22430">
                  <c:v>-3714574.596618</c:v>
                </c:pt>
                <c:pt idx="22431">
                  <c:v>-3730442.0467860005</c:v>
                </c:pt>
                <c:pt idx="22432">
                  <c:v>-3746308.2824449996</c:v>
                </c:pt>
                <c:pt idx="22433">
                  <c:v>-3762173.3001989997</c:v>
                </c:pt>
                <c:pt idx="22434">
                  <c:v>-3778037.0966689996</c:v>
                </c:pt>
                <c:pt idx="22435">
                  <c:v>-3793899.6684829998</c:v>
                </c:pt>
                <c:pt idx="22436">
                  <c:v>-3809761.0122849997</c:v>
                </c:pt>
                <c:pt idx="22437">
                  <c:v>-3825621.1247280003</c:v>
                </c:pt>
                <c:pt idx="22438">
                  <c:v>-3841480.0024789996</c:v>
                </c:pt>
                <c:pt idx="22439">
                  <c:v>-3857337.6422140002</c:v>
                </c:pt>
                <c:pt idx="22440">
                  <c:v>-3873194.0406220001</c:v>
                </c:pt>
                <c:pt idx="22441">
                  <c:v>-3889049.1944049997</c:v>
                </c:pt>
                <c:pt idx="22442">
                  <c:v>-3904903.1002739999</c:v>
                </c:pt>
                <c:pt idx="22443">
                  <c:v>-3920755.754954</c:v>
                </c:pt>
                <c:pt idx="22444">
                  <c:v>-3936607.1551799993</c:v>
                </c:pt>
                <c:pt idx="22445">
                  <c:v>-3952457.2976990002</c:v>
                </c:pt>
                <c:pt idx="22446">
                  <c:v>-3968306.179269</c:v>
                </c:pt>
                <c:pt idx="22447">
                  <c:v>-3984153.7966609998</c:v>
                </c:pt>
                <c:pt idx="22448">
                  <c:v>-4000000.1466549998</c:v>
                </c:pt>
                <c:pt idx="22449">
                  <c:v>-4015845.2260429999</c:v>
                </c:pt>
                <c:pt idx="22450">
                  <c:v>-4031689.0316309999</c:v>
                </c:pt>
                <c:pt idx="22451">
                  <c:v>-4047531.5602330002</c:v>
                </c:pt>
                <c:pt idx="22452">
                  <c:v>-4063372.8086759998</c:v>
                </c:pt>
                <c:pt idx="22453">
                  <c:v>-4079212.7737970003</c:v>
                </c:pt>
                <c:pt idx="22454">
                  <c:v>-4095051.4524439992</c:v>
                </c:pt>
                <c:pt idx="22455">
                  <c:v>-4110888.8414789997</c:v>
                </c:pt>
                <c:pt idx="22456">
                  <c:v>-4126724.9377720002</c:v>
                </c:pt>
                <c:pt idx="22457">
                  <c:v>-4142559.7382060001</c:v>
                </c:pt>
                <c:pt idx="22458">
                  <c:v>-4158393.2396729998</c:v>
                </c:pt>
                <c:pt idx="22459">
                  <c:v>-4174225.4390779994</c:v>
                </c:pt>
                <c:pt idx="22460">
                  <c:v>-4190056.3333349996</c:v>
                </c:pt>
                <c:pt idx="22461">
                  <c:v>-4205885.9193720007</c:v>
                </c:pt>
                <c:pt idx="22462">
                  <c:v>-4221714.1941259997</c:v>
                </c:pt>
                <c:pt idx="22463">
                  <c:v>-4237541.1545429993</c:v>
                </c:pt>
                <c:pt idx="22464">
                  <c:v>-4253366.7975829998</c:v>
                </c:pt>
                <c:pt idx="22465">
                  <c:v>-4269191.120215999</c:v>
                </c:pt>
                <c:pt idx="22466">
                  <c:v>-4285014.1194219999</c:v>
                </c:pt>
                <c:pt idx="22467">
                  <c:v>-4300835.792192</c:v>
                </c:pt>
                <c:pt idx="22468">
                  <c:v>-4316656.1355269998</c:v>
                </c:pt>
                <c:pt idx="22469">
                  <c:v>-4332475.1464410005</c:v>
                </c:pt>
                <c:pt idx="22470">
                  <c:v>-4348292.8219559994</c:v>
                </c:pt>
                <c:pt idx="22471">
                  <c:v>-4364109.1591059985</c:v>
                </c:pt>
                <c:pt idx="22472">
                  <c:v>-4379924.1549359998</c:v>
                </c:pt>
                <c:pt idx="22473">
                  <c:v>-4395737.8064990006</c:v>
                </c:pt>
                <c:pt idx="22474">
                  <c:v>-4411550.1108629992</c:v>
                </c:pt>
                <c:pt idx="22475">
                  <c:v>-4427361.0651019998</c:v>
                </c:pt>
                <c:pt idx="22476">
                  <c:v>-4443170.6663019992</c:v>
                </c:pt>
                <c:pt idx="22477">
                  <c:v>-4458978.9115610011</c:v>
                </c:pt>
                <c:pt idx="22478">
                  <c:v>-4474785.7979850005</c:v>
                </c:pt>
                <c:pt idx="22479">
                  <c:v>-4490591.3226919994</c:v>
                </c:pt>
                <c:pt idx="22480">
                  <c:v>-4506395.48281</c:v>
                </c:pt>
                <c:pt idx="22481">
                  <c:v>-4522198.2754760003</c:v>
                </c:pt>
                <c:pt idx="22482">
                  <c:v>-4537999.6978389993</c:v>
                </c:pt>
                <c:pt idx="22483">
                  <c:v>-4553799.7470570002</c:v>
                </c:pt>
                <c:pt idx="22484">
                  <c:v>-4569598.4203000003</c:v>
                </c:pt>
                <c:pt idx="22485">
                  <c:v>-4585395.714745</c:v>
                </c:pt>
                <c:pt idx="22486">
                  <c:v>-4601191.6275819996</c:v>
                </c:pt>
                <c:pt idx="22487">
                  <c:v>-4616986.1560089998</c:v>
                </c:pt>
                <c:pt idx="22488">
                  <c:v>-4632779.2972369995</c:v>
                </c:pt>
                <c:pt idx="22489">
                  <c:v>-4648571.0484830001</c:v>
                </c:pt>
                <c:pt idx="22490">
                  <c:v>-4664361.4069780009</c:v>
                </c:pt>
                <c:pt idx="22491">
                  <c:v>-4680150.3699589996</c:v>
                </c:pt>
                <c:pt idx="22492">
                  <c:v>-4695937.9346780004</c:v>
                </c:pt>
                <c:pt idx="22493">
                  <c:v>-4711724.0983910011</c:v>
                </c:pt>
                <c:pt idx="22494">
                  <c:v>-4727508.8583680009</c:v>
                </c:pt>
                <c:pt idx="22495">
                  <c:v>-4743292.2118879994</c:v>
                </c:pt>
                <c:pt idx="22496">
                  <c:v>-4759074.1562389992</c:v>
                </c:pt>
                <c:pt idx="22497">
                  <c:v>-4774854.68872</c:v>
                </c:pt>
                <c:pt idx="22498">
                  <c:v>-4790633.8066379996</c:v>
                </c:pt>
                <c:pt idx="22499">
                  <c:v>-4806411.5073110005</c:v>
                </c:pt>
                <c:pt idx="22500">
                  <c:v>-4822187.7880670009</c:v>
                </c:pt>
                <c:pt idx="22501">
                  <c:v>-4837962.6462419992</c:v>
                </c:pt>
                <c:pt idx="22502">
                  <c:v>-4853736.0791839994</c:v>
                </c:pt>
                <c:pt idx="22503">
                  <c:v>-4869508.0842479998</c:v>
                </c:pt>
                <c:pt idx="22504">
                  <c:v>-4885278.6588019999</c:v>
                </c:pt>
                <c:pt idx="22505">
                  <c:v>-4901047.8002189994</c:v>
                </c:pt>
                <c:pt idx="22506">
                  <c:v>-4916815.5058849994</c:v>
                </c:pt>
                <c:pt idx="22507">
                  <c:v>-4932581.7731950004</c:v>
                </c:pt>
                <c:pt idx="22508">
                  <c:v>-4948346.5995519999</c:v>
                </c:pt>
                <c:pt idx="22509">
                  <c:v>-4964109.9823700013</c:v>
                </c:pt>
                <c:pt idx="22510">
                  <c:v>-4979871.9190719994</c:v>
                </c:pt>
                <c:pt idx="22511">
                  <c:v>-4995632.4070890006</c:v>
                </c:pt>
                <c:pt idx="22512">
                  <c:v>-5011391.4438620005</c:v>
                </c:pt>
                <c:pt idx="22513">
                  <c:v>-5027149.0268439995</c:v>
                </c:pt>
                <c:pt idx="22514">
                  <c:v>-5042905.1534929993</c:v>
                </c:pt>
                <c:pt idx="22515">
                  <c:v>-5058659.8212789996</c:v>
                </c:pt>
                <c:pt idx="22516">
                  <c:v>-5074413.0276799994</c:v>
                </c:pt>
                <c:pt idx="22517">
                  <c:v>-5090164.770184</c:v>
                </c:pt>
                <c:pt idx="22518">
                  <c:v>-5105915.0462879995</c:v>
                </c:pt>
                <c:pt idx="22519">
                  <c:v>-5121663.8534979997</c:v>
                </c:pt>
                <c:pt idx="22520">
                  <c:v>-5137411.1893290002</c:v>
                </c:pt>
                <c:pt idx="22521">
                  <c:v>-5153157.0513050007</c:v>
                </c:pt>
                <c:pt idx="22522">
                  <c:v>-5168901.4369590012</c:v>
                </c:pt>
                <c:pt idx="22523">
                  <c:v>-5184644.3438339988</c:v>
                </c:pt>
                <c:pt idx="22524">
                  <c:v>-5200385.7694799993</c:v>
                </c:pt>
                <c:pt idx="22525">
                  <c:v>-5216125.7114580004</c:v>
                </c:pt>
                <c:pt idx="22526">
                  <c:v>-5231864.1673369994</c:v>
                </c:pt>
                <c:pt idx="22527">
                  <c:v>-5247601.134695</c:v>
                </c:pt>
                <c:pt idx="22528">
                  <c:v>-5263336.6111189993</c:v>
                </c:pt>
                <c:pt idx="22529">
                  <c:v>-5279070.5942049995</c:v>
                </c:pt>
                <c:pt idx="22530">
                  <c:v>-5294803.0815570001</c:v>
                </c:pt>
                <c:pt idx="22531">
                  <c:v>-5310534.0707879998</c:v>
                </c:pt>
                <c:pt idx="22532">
                  <c:v>-5326263.5595209999</c:v>
                </c:pt>
                <c:pt idx="22533">
                  <c:v>-5341991.5453869998</c:v>
                </c:pt>
                <c:pt idx="22534">
                  <c:v>-5357718.0260259993</c:v>
                </c:pt>
                <c:pt idx="22535">
                  <c:v>-5373442.9990849998</c:v>
                </c:pt>
                <c:pt idx="22536">
                  <c:v>-5389166.4622210003</c:v>
                </c:pt>
                <c:pt idx="22537">
                  <c:v>-5404888.4131009998</c:v>
                </c:pt>
                <c:pt idx="22538">
                  <c:v>-5420608.8493980002</c:v>
                </c:pt>
                <c:pt idx="22539">
                  <c:v>-5436327.7687960006</c:v>
                </c:pt>
                <c:pt idx="22540">
                  <c:v>-5452045.1689839996</c:v>
                </c:pt>
                <c:pt idx="22541">
                  <c:v>-5467761.0476650009</c:v>
                </c:pt>
                <c:pt idx="22542">
                  <c:v>-5483475.4025450014</c:v>
                </c:pt>
                <c:pt idx="22543">
                  <c:v>-5499188.2313420009</c:v>
                </c:pt>
                <c:pt idx="22544">
                  <c:v>-5514899.5317800008</c:v>
                </c:pt>
                <c:pt idx="22545">
                  <c:v>-5530609.3015940003</c:v>
                </c:pt>
                <c:pt idx="22546">
                  <c:v>-5546317.5385260014</c:v>
                </c:pt>
                <c:pt idx="22547">
                  <c:v>-5562024.2403270006</c:v>
                </c:pt>
                <c:pt idx="22548">
                  <c:v>-5577729.4047539998</c:v>
                </c:pt>
                <c:pt idx="22549">
                  <c:v>-5593433.0295749996</c:v>
                </c:pt>
                <c:pt idx="22550">
                  <c:v>-5609135.1125670001</c:v>
                </c:pt>
                <c:pt idx="22551">
                  <c:v>-5624835.6515109995</c:v>
                </c:pt>
                <c:pt idx="22552">
                  <c:v>-5640534.644199999</c:v>
                </c:pt>
                <c:pt idx="22553">
                  <c:v>-5656232.0884350007</c:v>
                </c:pt>
                <c:pt idx="22554">
                  <c:v>-5671927.982024001</c:v>
                </c:pt>
                <c:pt idx="22555">
                  <c:v>-5687622.3227829989</c:v>
                </c:pt>
                <c:pt idx="22556">
                  <c:v>-5703315.1085359994</c:v>
                </c:pt>
                <c:pt idx="22557">
                  <c:v>-5719006.3371179998</c:v>
                </c:pt>
                <c:pt idx="22558">
                  <c:v>-5734696.0063670008</c:v>
                </c:pt>
                <c:pt idx="22559">
                  <c:v>-5750384.1141339988</c:v>
                </c:pt>
                <c:pt idx="22560">
                  <c:v>-5766070.6582739996</c:v>
                </c:pt>
                <c:pt idx="22561">
                  <c:v>-5781755.6366539998</c:v>
                </c:pt>
                <c:pt idx="22562">
                  <c:v>-5797439.047146</c:v>
                </c:pt>
                <c:pt idx="22563">
                  <c:v>-5813120.8876300007</c:v>
                </c:pt>
                <c:pt idx="22564">
                  <c:v>-5828801.1559959995</c:v>
                </c:pt>
                <c:pt idx="22565">
                  <c:v>-5844479.8501399998</c:v>
                </c:pt>
                <c:pt idx="22566">
                  <c:v>-5860156.9679670008</c:v>
                </c:pt>
                <c:pt idx="22567">
                  <c:v>-5875832.5073900009</c:v>
                </c:pt>
                <c:pt idx="22568">
                  <c:v>-5891506.4663270004</c:v>
                </c:pt>
                <c:pt idx="22569">
                  <c:v>-5907178.8427090002</c:v>
                </c:pt>
                <c:pt idx="22570">
                  <c:v>-5922849.6344700009</c:v>
                </c:pt>
                <c:pt idx="22571">
                  <c:v>-5938518.8395529995</c:v>
                </c:pt>
                <c:pt idx="22572">
                  <c:v>-5954186.4559120005</c:v>
                </c:pt>
                <c:pt idx="22573">
                  <c:v>-5969852.4815030005</c:v>
                </c:pt>
                <c:pt idx="22574">
                  <c:v>-5985516.914295</c:v>
                </c:pt>
                <c:pt idx="22575">
                  <c:v>-6001179.752262</c:v>
                </c:pt>
                <c:pt idx="22576">
                  <c:v>-6016840.9933850002</c:v>
                </c:pt>
                <c:pt idx="22577">
                  <c:v>-6032500.6356549999</c:v>
                </c:pt>
                <c:pt idx="22578">
                  <c:v>-6048158.6770680007</c:v>
                </c:pt>
                <c:pt idx="22579">
                  <c:v>-6063815.1156299999</c:v>
                </c:pt>
                <c:pt idx="22580">
                  <c:v>-6079469.9493530001</c:v>
                </c:pt>
                <c:pt idx="22581">
                  <c:v>-6095123.1762559991</c:v>
                </c:pt>
                <c:pt idx="22582">
                  <c:v>-6110774.7943670014</c:v>
                </c:pt>
                <c:pt idx="22583">
                  <c:v>-6126424.8017210001</c:v>
                </c:pt>
                <c:pt idx="22584">
                  <c:v>-6142073.1963600004</c:v>
                </c:pt>
                <c:pt idx="22585">
                  <c:v>-6157719.9763340009</c:v>
                </c:pt>
                <c:pt idx="22586">
                  <c:v>-6173365.1396999992</c:v>
                </c:pt>
                <c:pt idx="22587">
                  <c:v>-6189008.6845229995</c:v>
                </c:pt>
                <c:pt idx="22588">
                  <c:v>-6204650.6088739997</c:v>
                </c:pt>
                <c:pt idx="22589">
                  <c:v>-6220290.910831999</c:v>
                </c:pt>
                <c:pt idx="22590">
                  <c:v>-6235929.5884850007</c:v>
                </c:pt>
                <c:pt idx="22591">
                  <c:v>-6251566.6399250003</c:v>
                </c:pt>
                <c:pt idx="22592">
                  <c:v>-6267202.0632539988</c:v>
                </c:pt>
                <c:pt idx="22593">
                  <c:v>-6282835.8565799994</c:v>
                </c:pt>
                <c:pt idx="22594">
                  <c:v>-6298468.0180179998</c:v>
                </c:pt>
                <c:pt idx="22595">
                  <c:v>-6314098.5456920005</c:v>
                </c:pt>
                <c:pt idx="22596">
                  <c:v>-6329727.4377300004</c:v>
                </c:pt>
                <c:pt idx="22597">
                  <c:v>-6345354.6922709998</c:v>
                </c:pt>
                <c:pt idx="22598">
                  <c:v>-6360980.3074580003</c:v>
                </c:pt>
                <c:pt idx="22599">
                  <c:v>-6376604.2814420015</c:v>
                </c:pt>
                <c:pt idx="22600">
                  <c:v>-6392226.6123819994</c:v>
                </c:pt>
                <c:pt idx="22601">
                  <c:v>-6407847.2984420015</c:v>
                </c:pt>
                <c:pt idx="22602">
                  <c:v>-6423466.3377960008</c:v>
                </c:pt>
                <c:pt idx="22603">
                  <c:v>-6439083.728623</c:v>
                </c:pt>
                <c:pt idx="22604">
                  <c:v>-6454699.4691089997</c:v>
                </c:pt>
                <c:pt idx="22605">
                  <c:v>-6470313.5574470004</c:v>
                </c:pt>
                <c:pt idx="22606">
                  <c:v>-6485925.9918379998</c:v>
                </c:pt>
                <c:pt idx="22607">
                  <c:v>-6501536.7704890007</c:v>
                </c:pt>
                <c:pt idx="22608">
                  <c:v>-6517145.8916139994</c:v>
                </c:pt>
                <c:pt idx="22609">
                  <c:v>-6532753.3534339992</c:v>
                </c:pt>
                <c:pt idx="22610">
                  <c:v>-6548359.1541769989</c:v>
                </c:pt>
                <c:pt idx="22611">
                  <c:v>-6563963.2920780005</c:v>
                </c:pt>
                <c:pt idx="22612">
                  <c:v>-6579565.7653780002</c:v>
                </c:pt>
                <c:pt idx="22613">
                  <c:v>-6595166.5723250015</c:v>
                </c:pt>
                <c:pt idx="22614">
                  <c:v>-6610765.7111740001</c:v>
                </c:pt>
                <c:pt idx="22615">
                  <c:v>-6626363.1801879993</c:v>
                </c:pt>
                <c:pt idx="22616">
                  <c:v>-6641958.9776350008</c:v>
                </c:pt>
                <c:pt idx="22617">
                  <c:v>-6657553.1017889995</c:v>
                </c:pt>
                <c:pt idx="22618">
                  <c:v>-6673145.5509339999</c:v>
                </c:pt>
                <c:pt idx="22619">
                  <c:v>-6688736.3233569991</c:v>
                </c:pt>
                <c:pt idx="22620">
                  <c:v>-6704325.4173540007</c:v>
                </c:pt>
                <c:pt idx="22621">
                  <c:v>-6719912.8312260006</c:v>
                </c:pt>
                <c:pt idx="22622">
                  <c:v>-6735498.5632829983</c:v>
                </c:pt>
                <c:pt idx="22623">
                  <c:v>-6751082.611837999</c:v>
                </c:pt>
                <c:pt idx="22624">
                  <c:v>-6766664.9752139999</c:v>
                </c:pt>
                <c:pt idx="22625">
                  <c:v>-6782245.6517389994</c:v>
                </c:pt>
                <c:pt idx="22626">
                  <c:v>-6797824.6397479996</c:v>
                </c:pt>
                <c:pt idx="22627">
                  <c:v>-6813401.9375810008</c:v>
                </c:pt>
                <c:pt idx="22628">
                  <c:v>-6828977.5435859999</c:v>
                </c:pt>
                <c:pt idx="22629">
                  <c:v>-6844551.4561169995</c:v>
                </c:pt>
                <c:pt idx="22630">
                  <c:v>-6860123.6735349996</c:v>
                </c:pt>
                <c:pt idx="22631">
                  <c:v>-6875694.1942069987</c:v>
                </c:pt>
                <c:pt idx="22632">
                  <c:v>-6891263.0165050002</c:v>
                </c:pt>
                <c:pt idx="22633">
                  <c:v>-6906830.1388099995</c:v>
                </c:pt>
                <c:pt idx="22634">
                  <c:v>-6922395.5595079996</c:v>
                </c:pt>
                <c:pt idx="22635">
                  <c:v>-6937959.2769900011</c:v>
                </c:pt>
                <c:pt idx="22636">
                  <c:v>-6953521.2896559993</c:v>
                </c:pt>
                <c:pt idx="22637">
                  <c:v>-6969081.5959109999</c:v>
                </c:pt>
                <c:pt idx="22638">
                  <c:v>-6984640.1941649998</c:v>
                </c:pt>
                <c:pt idx="22639">
                  <c:v>-7000197.0828359993</c:v>
                </c:pt>
                <c:pt idx="22640">
                  <c:v>-7015752.2603480006</c:v>
                </c:pt>
                <c:pt idx="22641">
                  <c:v>-7031305.7251309995</c:v>
                </c:pt>
                <c:pt idx="22642">
                  <c:v>-7046857.4756210009</c:v>
                </c:pt>
                <c:pt idx="22643">
                  <c:v>-7062407.5102589997</c:v>
                </c:pt>
                <c:pt idx="22644">
                  <c:v>-7077955.8274960006</c:v>
                </c:pt>
                <c:pt idx="22645">
                  <c:v>-7093502.4257839993</c:v>
                </c:pt>
                <c:pt idx="22646">
                  <c:v>-7109047.3035849994</c:v>
                </c:pt>
                <c:pt idx="22647">
                  <c:v>-7124590.4593650009</c:v>
                </c:pt>
                <c:pt idx="22648">
                  <c:v>-7140131.891597</c:v>
                </c:pt>
                <c:pt idx="22649">
                  <c:v>-7155671.5987610007</c:v>
                </c:pt>
                <c:pt idx="22650">
                  <c:v>-7171209.5793400006</c:v>
                </c:pt>
                <c:pt idx="22651">
                  <c:v>-7186745.8318260005</c:v>
                </c:pt>
                <c:pt idx="22652">
                  <c:v>-7202280.3547159983</c:v>
                </c:pt>
                <c:pt idx="22653">
                  <c:v>-7217813.1465129992</c:v>
                </c:pt>
                <c:pt idx="22654">
                  <c:v>-7233344.205724</c:v>
                </c:pt>
                <c:pt idx="22655">
                  <c:v>-7248873.5308660008</c:v>
                </c:pt>
                <c:pt idx="22656">
                  <c:v>-7264401.1204589996</c:v>
                </c:pt>
                <c:pt idx="22657">
                  <c:v>-7279926.9730290007</c:v>
                </c:pt>
                <c:pt idx="22658">
                  <c:v>-7295451.0871090004</c:v>
                </c:pt>
                <c:pt idx="22659">
                  <c:v>-7310973.4612369994</c:v>
                </c:pt>
                <c:pt idx="22660">
                  <c:v>-7326494.0939579997</c:v>
                </c:pt>
                <c:pt idx="22661">
                  <c:v>-7342012.9838199997</c:v>
                </c:pt>
                <c:pt idx="22662">
                  <c:v>-7357530.1293809991</c:v>
                </c:pt>
                <c:pt idx="22663">
                  <c:v>-7373045.5292009991</c:v>
                </c:pt>
                <c:pt idx="22664">
                  <c:v>-7388559.1818469996</c:v>
                </c:pt>
                <c:pt idx="22665">
                  <c:v>-7404071.0858939998</c:v>
                </c:pt>
                <c:pt idx="22666">
                  <c:v>-7419581.2399200005</c:v>
                </c:pt>
                <c:pt idx="22667">
                  <c:v>-7435089.6425080001</c:v>
                </c:pt>
                <c:pt idx="22668">
                  <c:v>-7450596.2922500009</c:v>
                </c:pt>
                <c:pt idx="22669">
                  <c:v>-7466101.1877410002</c:v>
                </c:pt>
                <c:pt idx="22670">
                  <c:v>-7481604.3275829991</c:v>
                </c:pt>
                <c:pt idx="22671">
                  <c:v>-7497105.7103829999</c:v>
                </c:pt>
                <c:pt idx="22672">
                  <c:v>-7512605.3347529992</c:v>
                </c:pt>
                <c:pt idx="22673">
                  <c:v>-7528103.1993119996</c:v>
                </c:pt>
                <c:pt idx="22674">
                  <c:v>-7543599.302685</c:v>
                </c:pt>
                <c:pt idx="22675">
                  <c:v>-7559093.643499</c:v>
                </c:pt>
                <c:pt idx="22676">
                  <c:v>-7574586.2203910006</c:v>
                </c:pt>
                <c:pt idx="22677">
                  <c:v>-7590077.0320010008</c:v>
                </c:pt>
                <c:pt idx="22678">
                  <c:v>-7605566.076975001</c:v>
                </c:pt>
                <c:pt idx="22679">
                  <c:v>-7621053.3539650002</c:v>
                </c:pt>
                <c:pt idx="22680">
                  <c:v>-7636538.8616269995</c:v>
                </c:pt>
                <c:pt idx="22681">
                  <c:v>-7652022.5986250006</c:v>
                </c:pt>
                <c:pt idx="22682">
                  <c:v>-7667504.5636249995</c:v>
                </c:pt>
                <c:pt idx="22683">
                  <c:v>-7682984.7553020008</c:v>
                </c:pt>
                <c:pt idx="22684">
                  <c:v>-7698463.1723350007</c:v>
                </c:pt>
                <c:pt idx="22685">
                  <c:v>-7713939.8134059999</c:v>
                </c:pt>
                <c:pt idx="22686">
                  <c:v>-7729414.6772069996</c:v>
                </c:pt>
                <c:pt idx="22687">
                  <c:v>-7744887.7624310004</c:v>
                </c:pt>
                <c:pt idx="22688">
                  <c:v>-7760359.0677779997</c:v>
                </c:pt>
                <c:pt idx="22689">
                  <c:v>-7775828.5919560008</c:v>
                </c:pt>
                <c:pt idx="22690">
                  <c:v>-7791296.3336729994</c:v>
                </c:pt>
                <c:pt idx="22691">
                  <c:v>-7806762.291646</c:v>
                </c:pt>
                <c:pt idx="22692">
                  <c:v>-7822226.4645969998</c:v>
                </c:pt>
                <c:pt idx="22693">
                  <c:v>-7837688.8512529992</c:v>
                </c:pt>
                <c:pt idx="22694">
                  <c:v>-7853149.4503430007</c:v>
                </c:pt>
                <c:pt idx="22695">
                  <c:v>-7868608.2606069995</c:v>
                </c:pt>
                <c:pt idx="22696">
                  <c:v>-7884065.2807859993</c:v>
                </c:pt>
                <c:pt idx="22697">
                  <c:v>-7899520.5096269995</c:v>
                </c:pt>
                <c:pt idx="22698">
                  <c:v>-7914973.9458829993</c:v>
                </c:pt>
                <c:pt idx="22699">
                  <c:v>-7930425.588312</c:v>
                </c:pt>
                <c:pt idx="22700">
                  <c:v>-7945875.4356770003</c:v>
                </c:pt>
                <c:pt idx="22701">
                  <c:v>-7961323.4867440006</c:v>
                </c:pt>
                <c:pt idx="22702">
                  <c:v>-7976769.7402879996</c:v>
                </c:pt>
                <c:pt idx="22703">
                  <c:v>-7992214.1950859996</c:v>
                </c:pt>
                <c:pt idx="22704">
                  <c:v>-8007656.8499219995</c:v>
                </c:pt>
                <c:pt idx="22705">
                  <c:v>-8023097.7035839995</c:v>
                </c:pt>
                <c:pt idx="22706">
                  <c:v>-8038536.7548639998</c:v>
                </c:pt>
                <c:pt idx="22707">
                  <c:v>-8053974.0025620004</c:v>
                </c:pt>
                <c:pt idx="22708">
                  <c:v>-8069409.4454800002</c:v>
                </c:pt>
                <c:pt idx="22709">
                  <c:v>-8084843.0824260004</c:v>
                </c:pt>
                <c:pt idx="22710">
                  <c:v>-8100274.9122139998</c:v>
                </c:pt>
                <c:pt idx="22711">
                  <c:v>-8115704.9336620001</c:v>
                </c:pt>
                <c:pt idx="22712">
                  <c:v>-8131133.1455919994</c:v>
                </c:pt>
                <c:pt idx="22713">
                  <c:v>-8146559.5468329992</c:v>
                </c:pt>
                <c:pt idx="22714">
                  <c:v>-8161984.136216999</c:v>
                </c:pt>
                <c:pt idx="22715">
                  <c:v>-8177406.9125820007</c:v>
                </c:pt>
                <c:pt idx="22716">
                  <c:v>-8192827.8747709999</c:v>
                </c:pt>
                <c:pt idx="22717">
                  <c:v>-8208247.0216309996</c:v>
                </c:pt>
                <c:pt idx="22718">
                  <c:v>-8223664.3520139996</c:v>
                </c:pt>
                <c:pt idx="22719">
                  <c:v>-8239079.8647769988</c:v>
                </c:pt>
                <c:pt idx="22720">
                  <c:v>-8254493.5587819992</c:v>
                </c:pt>
                <c:pt idx="22721">
                  <c:v>-8269905.4328960003</c:v>
                </c:pt>
                <c:pt idx="22722">
                  <c:v>-8285315.4859900009</c:v>
                </c:pt>
                <c:pt idx="22723">
                  <c:v>-8300723.7169400007</c:v>
                </c:pt>
                <c:pt idx="22724">
                  <c:v>-8316130.1246259985</c:v>
                </c:pt>
                <c:pt idx="22725">
                  <c:v>-8331534.7079360001</c:v>
                </c:pt>
                <c:pt idx="22726">
                  <c:v>-8346937.4657579996</c:v>
                </c:pt>
                <c:pt idx="22727">
                  <c:v>-8362338.3969879998</c:v>
                </c:pt>
                <c:pt idx="22728">
                  <c:v>-8377737.5005250005</c:v>
                </c:pt>
                <c:pt idx="22729">
                  <c:v>-8393134.7752739992</c:v>
                </c:pt>
                <c:pt idx="22730">
                  <c:v>-8408530.2201429978</c:v>
                </c:pt>
                <c:pt idx="22731">
                  <c:v>-8423923.8340460006</c:v>
                </c:pt>
                <c:pt idx="22732">
                  <c:v>-8439315.6159019992</c:v>
                </c:pt>
                <c:pt idx="22733">
                  <c:v>-8454705.5646330025</c:v>
                </c:pt>
                <c:pt idx="22734">
                  <c:v>-8470093.6791659985</c:v>
                </c:pt>
                <c:pt idx="22735">
                  <c:v>-8485479.9584330004</c:v>
                </c:pt>
                <c:pt idx="22736">
                  <c:v>-8500864.4013710003</c:v>
                </c:pt>
                <c:pt idx="22737">
                  <c:v>-8516247.0069209989</c:v>
                </c:pt>
                <c:pt idx="22738">
                  <c:v>-8531627.7740269974</c:v>
                </c:pt>
                <c:pt idx="22739">
                  <c:v>-8547006.7016410008</c:v>
                </c:pt>
                <c:pt idx="22740">
                  <c:v>-8562383.788716998</c:v>
                </c:pt>
                <c:pt idx="22741">
                  <c:v>-8577759.0342120007</c:v>
                </c:pt>
                <c:pt idx="22742">
                  <c:v>-8593132.4370919988</c:v>
                </c:pt>
                <c:pt idx="22743">
                  <c:v>-8608503.9963239972</c:v>
                </c:pt>
                <c:pt idx="22744">
                  <c:v>-8623873.7108800001</c:v>
                </c:pt>
                <c:pt idx="22745">
                  <c:v>-8639241.5797359981</c:v>
                </c:pt>
                <c:pt idx="22746">
                  <c:v>-8654607.6018739995</c:v>
                </c:pt>
                <c:pt idx="22747">
                  <c:v>-8669971.7762799989</c:v>
                </c:pt>
                <c:pt idx="22748">
                  <c:v>-8685334.1019429993</c:v>
                </c:pt>
                <c:pt idx="22749">
                  <c:v>-8700694.5778560005</c:v>
                </c:pt>
                <c:pt idx="22750">
                  <c:v>-8716053.203019999</c:v>
                </c:pt>
                <c:pt idx="22751">
                  <c:v>-8731409.9764369987</c:v>
                </c:pt>
                <c:pt idx="22752">
                  <c:v>-8746764.8971129991</c:v>
                </c:pt>
                <c:pt idx="22753">
                  <c:v>-8762117.9640609995</c:v>
                </c:pt>
                <c:pt idx="22754">
                  <c:v>-8777469.1762959957</c:v>
                </c:pt>
                <c:pt idx="22755">
                  <c:v>-8792818.532838</c:v>
                </c:pt>
                <c:pt idx="22756">
                  <c:v>-8808166.0327109993</c:v>
                </c:pt>
                <c:pt idx="22757">
                  <c:v>-8823511.6749440003</c:v>
                </c:pt>
                <c:pt idx="22758">
                  <c:v>-8838855.4585689977</c:v>
                </c:pt>
                <c:pt idx="22759">
                  <c:v>-8854197.3826240003</c:v>
                </c:pt>
                <c:pt idx="22760">
                  <c:v>-8869537.446148999</c:v>
                </c:pt>
                <c:pt idx="22761">
                  <c:v>-8884875.6481899973</c:v>
                </c:pt>
                <c:pt idx="22762">
                  <c:v>-8900211.9877969977</c:v>
                </c:pt>
                <c:pt idx="22763">
                  <c:v>-8915546.4640219994</c:v>
                </c:pt>
                <c:pt idx="22764">
                  <c:v>-8930879.075925</c:v>
                </c:pt>
                <c:pt idx="22765">
                  <c:v>-8946209.8225649986</c:v>
                </c:pt>
                <c:pt idx="22766">
                  <c:v>-8961538.7030110005</c:v>
                </c:pt>
                <c:pt idx="22767">
                  <c:v>-8976865.7163309958</c:v>
                </c:pt>
                <c:pt idx="22768">
                  <c:v>-8992190.8615990002</c:v>
                </c:pt>
                <c:pt idx="22769">
                  <c:v>-9007514.1378949955</c:v>
                </c:pt>
                <c:pt idx="22770">
                  <c:v>-9022835.5442999974</c:v>
                </c:pt>
                <c:pt idx="22771">
                  <c:v>-9038155.0799010005</c:v>
                </c:pt>
                <c:pt idx="22772">
                  <c:v>-9053472.743787</c:v>
                </c:pt>
                <c:pt idx="22773">
                  <c:v>-9068788.5350540001</c:v>
                </c:pt>
                <c:pt idx="22774">
                  <c:v>-9084102.4528000019</c:v>
                </c:pt>
                <c:pt idx="22775">
                  <c:v>-9099414.4961269982</c:v>
                </c:pt>
                <c:pt idx="22776">
                  <c:v>-9114724.6641409993</c:v>
                </c:pt>
                <c:pt idx="22777">
                  <c:v>-9130032.9559530038</c:v>
                </c:pt>
                <c:pt idx="22778">
                  <c:v>-9145339.3706759997</c:v>
                </c:pt>
                <c:pt idx="22779">
                  <c:v>-9160643.9074299987</c:v>
                </c:pt>
                <c:pt idx="22780">
                  <c:v>-9175946.5653360002</c:v>
                </c:pt>
                <c:pt idx="22781">
                  <c:v>-9191247.3435199987</c:v>
                </c:pt>
                <c:pt idx="22782">
                  <c:v>-9206546.2411119975</c:v>
                </c:pt>
                <c:pt idx="22783">
                  <c:v>-9221843.2572459988</c:v>
                </c:pt>
                <c:pt idx="22784">
                  <c:v>-9237138.3910590019</c:v>
                </c:pt>
                <c:pt idx="22785">
                  <c:v>-9252431.6416929979</c:v>
                </c:pt>
                <c:pt idx="22786">
                  <c:v>-9267723.0082929973</c:v>
                </c:pt>
                <c:pt idx="22787">
                  <c:v>-9283012.4900080003</c:v>
                </c:pt>
                <c:pt idx="22788">
                  <c:v>-9298300.0859919991</c:v>
                </c:pt>
                <c:pt idx="22789">
                  <c:v>-9313585.7953999974</c:v>
                </c:pt>
                <c:pt idx="22790">
                  <c:v>-9328869.6173939966</c:v>
                </c:pt>
                <c:pt idx="22791">
                  <c:v>-9344151.5511370003</c:v>
                </c:pt>
                <c:pt idx="22792">
                  <c:v>-9359431.5957980007</c:v>
                </c:pt>
                <c:pt idx="22793">
                  <c:v>-9374709.7505489979</c:v>
                </c:pt>
                <c:pt idx="22794">
                  <c:v>-9389986.0145649984</c:v>
                </c:pt>
                <c:pt idx="22795">
                  <c:v>-9405260.3870249987</c:v>
                </c:pt>
                <c:pt idx="22796">
                  <c:v>-9420532.8671119995</c:v>
                </c:pt>
                <c:pt idx="22797">
                  <c:v>-9435803.4540140014</c:v>
                </c:pt>
                <c:pt idx="22798">
                  <c:v>-9451072.146918999</c:v>
                </c:pt>
                <c:pt idx="22799">
                  <c:v>-9466338.9450230002</c:v>
                </c:pt>
                <c:pt idx="22800">
                  <c:v>-9481603.8475229982</c:v>
                </c:pt>
                <c:pt idx="22801">
                  <c:v>-9496866.853620002</c:v>
                </c:pt>
                <c:pt idx="22802">
                  <c:v>-9512127.9625199996</c:v>
                </c:pt>
                <c:pt idx="22803">
                  <c:v>-9527387.1734299976</c:v>
                </c:pt>
                <c:pt idx="22804">
                  <c:v>-9542644.4855630007</c:v>
                </c:pt>
                <c:pt idx="22805">
                  <c:v>-9557899.898134999</c:v>
                </c:pt>
                <c:pt idx="22806">
                  <c:v>-9573153.4103639983</c:v>
                </c:pt>
                <c:pt idx="22807">
                  <c:v>-9588405.0214749984</c:v>
                </c:pt>
                <c:pt idx="22808">
                  <c:v>-9603654.7306929976</c:v>
                </c:pt>
                <c:pt idx="22809">
                  <c:v>-9618902.5372479986</c:v>
                </c:pt>
                <c:pt idx="22810">
                  <c:v>-9634148.4403739981</c:v>
                </c:pt>
                <c:pt idx="22811">
                  <c:v>-9649392.4393079989</c:v>
                </c:pt>
                <c:pt idx="22812">
                  <c:v>-9664634.5332899988</c:v>
                </c:pt>
                <c:pt idx="22813">
                  <c:v>-9679874.721564997</c:v>
                </c:pt>
                <c:pt idx="22814">
                  <c:v>-9695113.0033800006</c:v>
                </c:pt>
                <c:pt idx="22815">
                  <c:v>-9710349.3779860009</c:v>
                </c:pt>
                <c:pt idx="22816">
                  <c:v>-9725583.8446379993</c:v>
                </c:pt>
                <c:pt idx="22817">
                  <c:v>-9740816.402592998</c:v>
                </c:pt>
                <c:pt idx="22818">
                  <c:v>-9756047.051113002</c:v>
                </c:pt>
                <c:pt idx="22819">
                  <c:v>-9771275.7894619983</c:v>
                </c:pt>
                <c:pt idx="22820">
                  <c:v>-9786502.6169089973</c:v>
                </c:pt>
                <c:pt idx="22821">
                  <c:v>-9801727.5327249989</c:v>
                </c:pt>
                <c:pt idx="22822">
                  <c:v>-9816950.5361849982</c:v>
                </c:pt>
                <c:pt idx="22823">
                  <c:v>-9832171.626567997</c:v>
                </c:pt>
                <c:pt idx="22824">
                  <c:v>-9847390.8031549994</c:v>
                </c:pt>
                <c:pt idx="22825">
                  <c:v>-9862608.0652319994</c:v>
                </c:pt>
                <c:pt idx="22826">
                  <c:v>-9877823.4120850004</c:v>
                </c:pt>
                <c:pt idx="22827">
                  <c:v>-9893036.8430090006</c:v>
                </c:pt>
                <c:pt idx="22828">
                  <c:v>-9908248.3572959974</c:v>
                </c:pt>
                <c:pt idx="22829">
                  <c:v>-9923457.9542459995</c:v>
                </c:pt>
                <c:pt idx="22830">
                  <c:v>-9938665.633160999</c:v>
                </c:pt>
                <c:pt idx="22831">
                  <c:v>-9953871.393344</c:v>
                </c:pt>
                <c:pt idx="22832">
                  <c:v>-9969075.2341049984</c:v>
                </c:pt>
                <c:pt idx="22833">
                  <c:v>-9984277.1547540016</c:v>
                </c:pt>
                <c:pt idx="22834">
                  <c:v>-9999477.1546069998</c:v>
                </c:pt>
                <c:pt idx="22835">
                  <c:v>-10014675.232981</c:v>
                </c:pt>
                <c:pt idx="22836">
                  <c:v>-10029871.389196998</c:v>
                </c:pt>
                <c:pt idx="22837">
                  <c:v>-10045065.622579001</c:v>
                </c:pt>
                <c:pt idx="22838">
                  <c:v>-10060257.932456</c:v>
                </c:pt>
                <c:pt idx="22839">
                  <c:v>-10075448.318158003</c:v>
                </c:pt>
                <c:pt idx="22840">
                  <c:v>-10090636.779018</c:v>
                </c:pt>
                <c:pt idx="22841">
                  <c:v>-10105823.314374</c:v>
                </c:pt>
                <c:pt idx="22842">
                  <c:v>-10121007.923566001</c:v>
                </c:pt>
                <c:pt idx="22843">
                  <c:v>-10136190.605938002</c:v>
                </c:pt>
                <c:pt idx="22844">
                  <c:v>-10151371.360834002</c:v>
                </c:pt>
                <c:pt idx="22845">
                  <c:v>-10166550.187607</c:v>
                </c:pt>
                <c:pt idx="22846">
                  <c:v>-10181727.085607002</c:v>
                </c:pt>
                <c:pt idx="22847">
                  <c:v>-10196902.054191003</c:v>
                </c:pt>
                <c:pt idx="22848">
                  <c:v>-10212075.092716999</c:v>
                </c:pt>
                <c:pt idx="22849">
                  <c:v>-10227246.200548001</c:v>
                </c:pt>
                <c:pt idx="22850">
                  <c:v>-10242415.377048999</c:v>
                </c:pt>
                <c:pt idx="22851">
                  <c:v>-10257582.621587001</c:v>
                </c:pt>
                <c:pt idx="22852">
                  <c:v>-10272747.933533998</c:v>
                </c:pt>
                <c:pt idx="22853">
                  <c:v>-10287911.312263999</c:v>
                </c:pt>
                <c:pt idx="22854">
                  <c:v>-10303072.757154001</c:v>
                </c:pt>
                <c:pt idx="22855">
                  <c:v>-10318232.267583998</c:v>
                </c:pt>
                <c:pt idx="22856">
                  <c:v>-10333389.842937</c:v>
                </c:pt>
                <c:pt idx="22857">
                  <c:v>-10348545.482600002</c:v>
                </c:pt>
                <c:pt idx="22858">
                  <c:v>-10363699.185961002</c:v>
                </c:pt>
                <c:pt idx="22859">
                  <c:v>-10378850.952413002</c:v>
                </c:pt>
                <c:pt idx="22860">
                  <c:v>-10394000.781351</c:v>
                </c:pt>
                <c:pt idx="22861">
                  <c:v>-10409148.672172002</c:v>
                </c:pt>
                <c:pt idx="22862">
                  <c:v>-10424294.624278</c:v>
                </c:pt>
                <c:pt idx="22863">
                  <c:v>-10439438.637073001</c:v>
                </c:pt>
                <c:pt idx="22864">
                  <c:v>-10454580.709962998</c:v>
                </c:pt>
                <c:pt idx="22865">
                  <c:v>-10469720.842357</c:v>
                </c:pt>
                <c:pt idx="22866">
                  <c:v>-10484859.033669</c:v>
                </c:pt>
                <c:pt idx="22867">
                  <c:v>-10499995.283313002</c:v>
                </c:pt>
                <c:pt idx="22868">
                  <c:v>-10515129.590709003</c:v>
                </c:pt>
                <c:pt idx="22869">
                  <c:v>-10530261.955277001</c:v>
                </c:pt>
                <c:pt idx="22870">
                  <c:v>-10545392.376441</c:v>
                </c:pt>
                <c:pt idx="22871">
                  <c:v>-10560520.853628002</c:v>
                </c:pt>
                <c:pt idx="22872">
                  <c:v>-10575647.386267997</c:v>
                </c:pt>
                <c:pt idx="22873">
                  <c:v>-10590771.973793002</c:v>
                </c:pt>
                <c:pt idx="22874">
                  <c:v>-10605894.615638999</c:v>
                </c:pt>
                <c:pt idx="22875">
                  <c:v>-10621015.311243001</c:v>
                </c:pt>
                <c:pt idx="22876">
                  <c:v>-10636134.060047003</c:v>
                </c:pt>
                <c:pt idx="22877">
                  <c:v>-10651250.861493003</c:v>
                </c:pt>
                <c:pt idx="22878">
                  <c:v>-10666365.715028998</c:v>
                </c:pt>
                <c:pt idx="22879">
                  <c:v>-10681478.620103998</c:v>
                </c:pt>
                <c:pt idx="22880">
                  <c:v>-10696589.576168997</c:v>
                </c:pt>
                <c:pt idx="22881">
                  <c:v>-10711698.582679002</c:v>
                </c:pt>
                <c:pt idx="22882">
                  <c:v>-10726805.639091998</c:v>
                </c:pt>
                <c:pt idx="22883">
                  <c:v>-10741910.744867997</c:v>
                </c:pt>
                <c:pt idx="22884">
                  <c:v>-10757013.899468997</c:v>
                </c:pt>
                <c:pt idx="22885">
                  <c:v>-10772115.102360997</c:v>
                </c:pt>
                <c:pt idx="22886">
                  <c:v>-10787214.353012001</c:v>
                </c:pt>
                <c:pt idx="22887">
                  <c:v>-10802311.650893003</c:v>
                </c:pt>
                <c:pt idx="22888">
                  <c:v>-10817406.995477</c:v>
                </c:pt>
                <c:pt idx="22889">
                  <c:v>-10832500.386241</c:v>
                </c:pt>
                <c:pt idx="22890">
                  <c:v>-10847591.822664</c:v>
                </c:pt>
                <c:pt idx="22891">
                  <c:v>-10862681.304226</c:v>
                </c:pt>
                <c:pt idx="22892">
                  <c:v>-10877768.830412</c:v>
                </c:pt>
                <c:pt idx="22893">
                  <c:v>-10892854.400708999</c:v>
                </c:pt>
                <c:pt idx="22894">
                  <c:v>-10907938.014605002</c:v>
                </c:pt>
                <c:pt idx="22895">
                  <c:v>-10923019.671592997</c:v>
                </c:pt>
                <c:pt idx="22896">
                  <c:v>-10938099.371168002</c:v>
                </c:pt>
                <c:pt idx="22897">
                  <c:v>-10953177.112826001</c:v>
                </c:pt>
                <c:pt idx="22898">
                  <c:v>-10968252.896066001</c:v>
                </c:pt>
                <c:pt idx="22899">
                  <c:v>-10983326.720391998</c:v>
                </c:pt>
                <c:pt idx="22900">
                  <c:v>-10998398.585308</c:v>
                </c:pt>
                <c:pt idx="22901">
                  <c:v>-11013468.490320001</c:v>
                </c:pt>
                <c:pt idx="22902">
                  <c:v>-11028536.434939999</c:v>
                </c:pt>
                <c:pt idx="22903">
                  <c:v>-11043602.418678002</c:v>
                </c:pt>
                <c:pt idx="22904">
                  <c:v>-11058666.441051003</c:v>
                </c:pt>
                <c:pt idx="22905">
                  <c:v>-11073728.501573998</c:v>
                </c:pt>
                <c:pt idx="22906">
                  <c:v>-11088788.599769</c:v>
                </c:pt>
                <c:pt idx="22907">
                  <c:v>-11103846.735157</c:v>
                </c:pt>
                <c:pt idx="22908">
                  <c:v>-11118902.907263</c:v>
                </c:pt>
                <c:pt idx="22909">
                  <c:v>-11133957.115614999</c:v>
                </c:pt>
                <c:pt idx="22910">
                  <c:v>-11149009.359741002</c:v>
                </c:pt>
                <c:pt idx="22911">
                  <c:v>-11164059.639174998</c:v>
                </c:pt>
                <c:pt idx="22912">
                  <c:v>-11179107.953450002</c:v>
                </c:pt>
                <c:pt idx="22913">
                  <c:v>-11194154.302104</c:v>
                </c:pt>
                <c:pt idx="22914">
                  <c:v>-11209198.684675002</c:v>
                </c:pt>
                <c:pt idx="22915">
                  <c:v>-11224241.100707</c:v>
                </c:pt>
                <c:pt idx="22916">
                  <c:v>-11239281.549742</c:v>
                </c:pt>
                <c:pt idx="22917">
                  <c:v>-11254320.031327998</c:v>
                </c:pt>
                <c:pt idx="22918">
                  <c:v>-11269356.545014</c:v>
                </c:pt>
                <c:pt idx="22919">
                  <c:v>-11284391.09035</c:v>
                </c:pt>
                <c:pt idx="22920">
                  <c:v>-11299423.666890997</c:v>
                </c:pt>
                <c:pt idx="22921">
                  <c:v>-11314454.274192</c:v>
                </c:pt>
                <c:pt idx="22922">
                  <c:v>-11329482.911813002</c:v>
                </c:pt>
                <c:pt idx="22923">
                  <c:v>-11344509.579312</c:v>
                </c:pt>
                <c:pt idx="22924">
                  <c:v>-11359534.276254999</c:v>
                </c:pt>
                <c:pt idx="22925">
                  <c:v>-11374557.002204997</c:v>
                </c:pt>
                <c:pt idx="22926">
                  <c:v>-11389577.756732</c:v>
                </c:pt>
                <c:pt idx="22927">
                  <c:v>-11404596.539403997</c:v>
                </c:pt>
                <c:pt idx="22928">
                  <c:v>-11419613.349793</c:v>
                </c:pt>
                <c:pt idx="22929">
                  <c:v>-11434628.187474998</c:v>
                </c:pt>
                <c:pt idx="22930">
                  <c:v>-11449641.052027</c:v>
                </c:pt>
                <c:pt idx="22931">
                  <c:v>-11464651.943026001</c:v>
                </c:pt>
                <c:pt idx="22932">
                  <c:v>-11479660.860055001</c:v>
                </c:pt>
                <c:pt idx="22933">
                  <c:v>-11494667.802696999</c:v>
                </c:pt>
                <c:pt idx="22934">
                  <c:v>-11509672.770537999</c:v>
                </c:pt>
                <c:pt idx="22935">
                  <c:v>-11524675.763165997</c:v>
                </c:pt>
                <c:pt idx="22936">
                  <c:v>-11539676.780170998</c:v>
                </c:pt>
                <c:pt idx="22937">
                  <c:v>-11554675.821146</c:v>
                </c:pt>
                <c:pt idx="22938">
                  <c:v>-11569672.885685004</c:v>
                </c:pt>
                <c:pt idx="22939">
                  <c:v>-11584667.973384</c:v>
                </c:pt>
                <c:pt idx="22940">
                  <c:v>-11599661.083844</c:v>
                </c:pt>
                <c:pt idx="22941">
                  <c:v>-11614652.216664998</c:v>
                </c:pt>
                <c:pt idx="22942">
                  <c:v>-11629641.371451002</c:v>
                </c:pt>
                <c:pt idx="22943">
                  <c:v>-11644628.547807001</c:v>
                </c:pt>
                <c:pt idx="22944">
                  <c:v>-11659613.745340997</c:v>
                </c:pt>
                <c:pt idx="22945">
                  <c:v>-11674596.963662002</c:v>
                </c:pt>
                <c:pt idx="22946">
                  <c:v>-11689578.202382</c:v>
                </c:pt>
                <c:pt idx="22947">
                  <c:v>-11704557.461116999</c:v>
                </c:pt>
                <c:pt idx="22948">
                  <c:v>-11719534.739480998</c:v>
                </c:pt>
                <c:pt idx="22949">
                  <c:v>-11734510.037092999</c:v>
                </c:pt>
                <c:pt idx="22950">
                  <c:v>-11749483.353573002</c:v>
                </c:pt>
                <c:pt idx="22951">
                  <c:v>-11764454.688543998</c:v>
                </c:pt>
                <c:pt idx="22952">
                  <c:v>-11779424.041631</c:v>
                </c:pt>
                <c:pt idx="22953">
                  <c:v>-11794391.412459999</c:v>
                </c:pt>
                <c:pt idx="22954">
                  <c:v>-11809356.800659005</c:v>
                </c:pt>
                <c:pt idx="22955">
                  <c:v>-11824320.20586</c:v>
                </c:pt>
                <c:pt idx="22956">
                  <c:v>-11839281.627694998</c:v>
                </c:pt>
                <c:pt idx="22957">
                  <c:v>-11854241.065800002</c:v>
                </c:pt>
                <c:pt idx="22958">
                  <c:v>-11869198.51981</c:v>
                </c:pt>
                <c:pt idx="22959">
                  <c:v>-11884153.989364998</c:v>
                </c:pt>
                <c:pt idx="22960">
                  <c:v>-11899107.474106003</c:v>
                </c:pt>
                <c:pt idx="22961">
                  <c:v>-11914058.973676002</c:v>
                </c:pt>
                <c:pt idx="22962">
                  <c:v>-11929008.487718999</c:v>
                </c:pt>
                <c:pt idx="22963">
                  <c:v>-11943956.015883004</c:v>
                </c:pt>
                <c:pt idx="22964">
                  <c:v>-11958901.557816003</c:v>
                </c:pt>
                <c:pt idx="22965">
                  <c:v>-11973845.113169</c:v>
                </c:pt>
                <c:pt idx="22966">
                  <c:v>-11988786.681595998</c:v>
                </c:pt>
                <c:pt idx="22967">
                  <c:v>-12003726.262750002</c:v>
                </c:pt>
                <c:pt idx="22968">
                  <c:v>-12018663.856288999</c:v>
                </c:pt>
                <c:pt idx="22969">
                  <c:v>-12033599.461871002</c:v>
                </c:pt>
                <c:pt idx="22970">
                  <c:v>-12048533.079157</c:v>
                </c:pt>
                <c:pt idx="22971">
                  <c:v>-12063464.70781</c:v>
                </c:pt>
                <c:pt idx="22972">
                  <c:v>-12078394.347493999</c:v>
                </c:pt>
                <c:pt idx="22973">
                  <c:v>-12093321.997873999</c:v>
                </c:pt>
                <c:pt idx="22974">
                  <c:v>-12108247.658621</c:v>
                </c:pt>
                <c:pt idx="22975">
                  <c:v>-12123171.329403</c:v>
                </c:pt>
                <c:pt idx="22976">
                  <c:v>-12138093.009893</c:v>
                </c:pt>
                <c:pt idx="22977">
                  <c:v>-12153012.699764999</c:v>
                </c:pt>
                <c:pt idx="22978">
                  <c:v>-12167930.398693999</c:v>
                </c:pt>
                <c:pt idx="22979">
                  <c:v>-12182846.106358998</c:v>
                </c:pt>
                <c:pt idx="22980">
                  <c:v>-12197759.822438</c:v>
                </c:pt>
                <c:pt idx="22981">
                  <c:v>-12212671.546614001</c:v>
                </c:pt>
                <c:pt idx="22982">
                  <c:v>-12227581.278568998</c:v>
                </c:pt>
                <c:pt idx="22983">
                  <c:v>-12242489.017989</c:v>
                </c:pt>
                <c:pt idx="22984">
                  <c:v>-12257394.764559999</c:v>
                </c:pt>
                <c:pt idx="22985">
                  <c:v>-12272298.517971</c:v>
                </c:pt>
                <c:pt idx="22986">
                  <c:v>-12287200.277913</c:v>
                </c:pt>
                <c:pt idx="22987">
                  <c:v>-12302100.044077</c:v>
                </c:pt>
                <c:pt idx="22988">
                  <c:v>-12316997.816159002</c:v>
                </c:pt>
                <c:pt idx="22989">
                  <c:v>-12331893.593854003</c:v>
                </c:pt>
                <c:pt idx="22990">
                  <c:v>-12346787.376859002</c:v>
                </c:pt>
                <c:pt idx="22991">
                  <c:v>-12361679.164874</c:v>
                </c:pt>
                <c:pt idx="22992">
                  <c:v>-12376568.957601001</c:v>
                </c:pt>
                <c:pt idx="22993">
                  <c:v>-12391456.754743002</c:v>
                </c:pt>
                <c:pt idx="22994">
                  <c:v>-12406342.556003002</c:v>
                </c:pt>
                <c:pt idx="22995">
                  <c:v>-12421226.361089002</c:v>
                </c:pt>
                <c:pt idx="22996">
                  <c:v>-12436108.169708</c:v>
                </c:pt>
                <c:pt idx="22997">
                  <c:v>-12450987.981572</c:v>
                </c:pt>
                <c:pt idx="22998">
                  <c:v>-12465865.796390995</c:v>
                </c:pt>
                <c:pt idx="22999">
                  <c:v>-12480741.613878002</c:v>
                </c:pt>
                <c:pt idx="23000">
                  <c:v>-12495615.433750002</c:v>
                </c:pt>
                <c:pt idx="23001">
                  <c:v>-12510487.255721999</c:v>
                </c:pt>
                <c:pt idx="23002">
                  <c:v>-12525357.079513</c:v>
                </c:pt>
                <c:pt idx="23003">
                  <c:v>-12540224.904844001</c:v>
                </c:pt>
                <c:pt idx="23004">
                  <c:v>-12555090.731435996</c:v>
                </c:pt>
                <c:pt idx="23005">
                  <c:v>-12569954.559012001</c:v>
                </c:pt>
                <c:pt idx="23006">
                  <c:v>-12584816.387298997</c:v>
                </c:pt>
                <c:pt idx="23007">
                  <c:v>-12599676.216021998</c:v>
                </c:pt>
                <c:pt idx="23008">
                  <c:v>-12614534.044910002</c:v>
                </c:pt>
                <c:pt idx="23009">
                  <c:v>-12629389.873694003</c:v>
                </c:pt>
                <c:pt idx="23010">
                  <c:v>-12644243.702105001</c:v>
                </c:pt>
                <c:pt idx="23011">
                  <c:v>-12659095.529875997</c:v>
                </c:pt>
                <c:pt idx="23012">
                  <c:v>-12673945.356743002</c:v>
                </c:pt>
                <c:pt idx="23013">
                  <c:v>-12688793.182442</c:v>
                </c:pt>
                <c:pt idx="23014">
                  <c:v>-12703639.006711002</c:v>
                </c:pt>
                <c:pt idx="23015">
                  <c:v>-12718482.829290997</c:v>
                </c:pt>
                <c:pt idx="23016">
                  <c:v>-12733324.649921998</c:v>
                </c:pt>
                <c:pt idx="23017">
                  <c:v>-12748164.468347</c:v>
                </c:pt>
                <c:pt idx="23018">
                  <c:v>-12763002.284312</c:v>
                </c:pt>
                <c:pt idx="23019">
                  <c:v>-12777838.097562999</c:v>
                </c:pt>
                <c:pt idx="23020">
                  <c:v>-12792671.907846</c:v>
                </c:pt>
                <c:pt idx="23021">
                  <c:v>-12807503.714911999</c:v>
                </c:pt>
                <c:pt idx="23022">
                  <c:v>-12822333.518510997</c:v>
                </c:pt>
                <c:pt idx="23023">
                  <c:v>-12837161.318394998</c:v>
                </c:pt>
                <c:pt idx="23024">
                  <c:v>-12851987.114319</c:v>
                </c:pt>
                <c:pt idx="23025">
                  <c:v>-12866810.906039</c:v>
                </c:pt>
                <c:pt idx="23026">
                  <c:v>-12881632.69331</c:v>
                </c:pt>
                <c:pt idx="23027">
                  <c:v>-12896452.475891002</c:v>
                </c:pt>
                <c:pt idx="23028">
                  <c:v>-12911270.253543003</c:v>
                </c:pt>
                <c:pt idx="23029">
                  <c:v>-12926086.026026998</c:v>
                </c:pt>
                <c:pt idx="23030">
                  <c:v>-12940899.793105001</c:v>
                </c:pt>
                <c:pt idx="23031">
                  <c:v>-12955711.554543002</c:v>
                </c:pt>
                <c:pt idx="23032">
                  <c:v>-12970521.310107</c:v>
                </c:pt>
                <c:pt idx="23033">
                  <c:v>-12985329.059563</c:v>
                </c:pt>
                <c:pt idx="23034">
                  <c:v>-13000134.802681005</c:v>
                </c:pt>
                <c:pt idx="23035">
                  <c:v>-13014938.539230999</c:v>
                </c:pt>
                <c:pt idx="23036">
                  <c:v>-13029740.268985</c:v>
                </c:pt>
                <c:pt idx="23037">
                  <c:v>-13044539.991715999</c:v>
                </c:pt>
                <c:pt idx="23038">
                  <c:v>-13059337.707198998</c:v>
                </c:pt>
                <c:pt idx="23039">
                  <c:v>-13074133.415211001</c:v>
                </c:pt>
                <c:pt idx="23040">
                  <c:v>-13088927.115528001</c:v>
                </c:pt>
                <c:pt idx="23041">
                  <c:v>-13103718.80793</c:v>
                </c:pt>
                <c:pt idx="23042">
                  <c:v>-13118508.492196998</c:v>
                </c:pt>
                <c:pt idx="23043">
                  <c:v>-13133296.168111</c:v>
                </c:pt>
                <c:pt idx="23044">
                  <c:v>-13148081.835455</c:v>
                </c:pt>
                <c:pt idx="23045">
                  <c:v>-13162865.494014002</c:v>
                </c:pt>
                <c:pt idx="23046">
                  <c:v>-13177647.143574998</c:v>
                </c:pt>
                <c:pt idx="23047">
                  <c:v>-13192426.783923</c:v>
                </c:pt>
                <c:pt idx="23048">
                  <c:v>-13207204.414849002</c:v>
                </c:pt>
                <c:pt idx="23049">
                  <c:v>-13221980.036142997</c:v>
                </c:pt>
                <c:pt idx="23050">
                  <c:v>-13236753.647594996</c:v>
                </c:pt>
                <c:pt idx="23051">
                  <c:v>-13251525.248998998</c:v>
                </c:pt>
                <c:pt idx="23052">
                  <c:v>-13266294.840149</c:v>
                </c:pt>
                <c:pt idx="23053">
                  <c:v>-13281062.420840999</c:v>
                </c:pt>
                <c:pt idx="23054">
                  <c:v>-13295827.990870999</c:v>
                </c:pt>
                <c:pt idx="23055">
                  <c:v>-13310591.550039003</c:v>
                </c:pt>
                <c:pt idx="23056">
                  <c:v>-13325353.098142</c:v>
                </c:pt>
                <c:pt idx="23057">
                  <c:v>-13340112.634984</c:v>
                </c:pt>
                <c:pt idx="23058">
                  <c:v>-13354870.160364999</c:v>
                </c:pt>
                <c:pt idx="23059">
                  <c:v>-13369625.674089001</c:v>
                </c:pt>
                <c:pt idx="23060">
                  <c:v>-13384379.175961003</c:v>
                </c:pt>
                <c:pt idx="23061">
                  <c:v>-13399130.665788002</c:v>
                </c:pt>
                <c:pt idx="23062">
                  <c:v>-13413880.143375998</c:v>
                </c:pt>
                <c:pt idx="23063">
                  <c:v>-13428627.608533999</c:v>
                </c:pt>
                <c:pt idx="23064">
                  <c:v>-13443373.061073001</c:v>
                </c:pt>
                <c:pt idx="23065">
                  <c:v>-13458116.500804</c:v>
                </c:pt>
                <c:pt idx="23066">
                  <c:v>-13472857.927538998</c:v>
                </c:pt>
                <c:pt idx="23067">
                  <c:v>-13487597.341091</c:v>
                </c:pt>
                <c:pt idx="23068">
                  <c:v>-13502334.741276998</c:v>
                </c:pt>
                <c:pt idx="23069">
                  <c:v>-13517070.127912</c:v>
                </c:pt>
                <c:pt idx="23070">
                  <c:v>-13531803.500815</c:v>
                </c:pt>
                <c:pt idx="23071">
                  <c:v>-13546534.859802002</c:v>
                </c:pt>
                <c:pt idx="23072">
                  <c:v>-13561264.204696</c:v>
                </c:pt>
                <c:pt idx="23073">
                  <c:v>-13575991.535316</c:v>
                </c:pt>
                <c:pt idx="23074">
                  <c:v>-13590716.851485999</c:v>
                </c:pt>
                <c:pt idx="23075">
                  <c:v>-13605440.153028</c:v>
                </c:pt>
                <c:pt idx="23076">
                  <c:v>-13620161.439769</c:v>
                </c:pt>
                <c:pt idx="23077">
                  <c:v>-13634880.711533997</c:v>
                </c:pt>
                <c:pt idx="23078">
                  <c:v>-13649597.968149003</c:v>
                </c:pt>
                <c:pt idx="23079">
                  <c:v>-13664313.209444998</c:v>
                </c:pt>
                <c:pt idx="23080">
                  <c:v>-13679026.435249003</c:v>
                </c:pt>
                <c:pt idx="23081">
                  <c:v>-13693737.645393997</c:v>
                </c:pt>
                <c:pt idx="23082">
                  <c:v>-13708446.839710999</c:v>
                </c:pt>
                <c:pt idx="23083">
                  <c:v>-13723154.018033</c:v>
                </c:pt>
                <c:pt idx="23084">
                  <c:v>-13737859.180194998</c:v>
                </c:pt>
                <c:pt idx="23085">
                  <c:v>-13752562.326030998</c:v>
                </c:pt>
                <c:pt idx="23086">
                  <c:v>-13767263.455379002</c:v>
                </c:pt>
                <c:pt idx="23087">
                  <c:v>-13781962.568077</c:v>
                </c:pt>
                <c:pt idx="23088">
                  <c:v>-13796659.663961999</c:v>
                </c:pt>
                <c:pt idx="23089">
                  <c:v>-13811354.742876001</c:v>
                </c:pt>
                <c:pt idx="23090">
                  <c:v>-13826047.804659003</c:v>
                </c:pt>
                <c:pt idx="23091">
                  <c:v>-13840738.849153999</c:v>
                </c:pt>
                <c:pt idx="23092">
                  <c:v>-13855427.876203002</c:v>
                </c:pt>
                <c:pt idx="23093">
                  <c:v>-13870114.885652004</c:v>
                </c:pt>
                <c:pt idx="23094">
                  <c:v>-13884799.877346</c:v>
                </c:pt>
                <c:pt idx="23095">
                  <c:v>-13899482.851131001</c:v>
                </c:pt>
                <c:pt idx="23096">
                  <c:v>-13914163.806856003</c:v>
                </c:pt>
                <c:pt idx="23097">
                  <c:v>-13928842.744368998</c:v>
                </c:pt>
                <c:pt idx="23098">
                  <c:v>-13943519.663520001</c:v>
                </c:pt>
                <c:pt idx="23099">
                  <c:v>-13958194.564161003</c:v>
                </c:pt>
                <c:pt idx="23100">
                  <c:v>-13972867.446141997</c:v>
                </c:pt>
                <c:pt idx="23101">
                  <c:v>-13987538.309318</c:v>
                </c:pt>
                <c:pt idx="23102">
                  <c:v>-14002207.153542003</c:v>
                </c:pt>
                <c:pt idx="23103">
                  <c:v>-14016873.978669999</c:v>
                </c:pt>
                <c:pt idx="23104">
                  <c:v>-14031538.784558</c:v>
                </c:pt>
                <c:pt idx="23105">
                  <c:v>-14046201.571063999</c:v>
                </c:pt>
                <c:pt idx="23106">
                  <c:v>-14060862.338044997</c:v>
                </c:pt>
                <c:pt idx="23107">
                  <c:v>-14075521.085361</c:v>
                </c:pt>
                <c:pt idx="23108">
                  <c:v>-14090177.812872002</c:v>
                </c:pt>
                <c:pt idx="23109">
                  <c:v>-14104832.520440998</c:v>
                </c:pt>
                <c:pt idx="23110">
                  <c:v>-14119485.207927998</c:v>
                </c:pt>
                <c:pt idx="23111">
                  <c:v>-14134135.875198999</c:v>
                </c:pt>
                <c:pt idx="23112">
                  <c:v>-14148784.522116</c:v>
                </c:pt>
                <c:pt idx="23113">
                  <c:v>-14163431.148545995</c:v>
                </c:pt>
                <c:pt idx="23114">
                  <c:v>-14178075.754355</c:v>
                </c:pt>
                <c:pt idx="23115">
                  <c:v>-14192718.339411</c:v>
                </c:pt>
                <c:pt idx="23116">
                  <c:v>-14207358.903581999</c:v>
                </c:pt>
                <c:pt idx="23117">
                  <c:v>-14221997.446737001</c:v>
                </c:pt>
                <c:pt idx="23118">
                  <c:v>-14236633.968746003</c:v>
                </c:pt>
                <c:pt idx="23119">
                  <c:v>-14251268.469481003</c:v>
                </c:pt>
                <c:pt idx="23120">
                  <c:v>-14265900.948814997</c:v>
                </c:pt>
                <c:pt idx="23121">
                  <c:v>-14280531.40662</c:v>
                </c:pt>
                <c:pt idx="23122">
                  <c:v>-14295159.842770003</c:v>
                </c:pt>
                <c:pt idx="23123">
                  <c:v>-14309786.257141</c:v>
                </c:pt>
                <c:pt idx="23124">
                  <c:v>-14324410.649608998</c:v>
                </c:pt>
                <c:pt idx="23125">
                  <c:v>-14339033.02005</c:v>
                </c:pt>
                <c:pt idx="23126">
                  <c:v>-14353653.368342999</c:v>
                </c:pt>
                <c:pt idx="23127">
                  <c:v>-14368271.694367001</c:v>
                </c:pt>
                <c:pt idx="23128">
                  <c:v>-14382887.998001</c:v>
                </c:pt>
                <c:pt idx="23129">
                  <c:v>-14397502.279124996</c:v>
                </c:pt>
                <c:pt idx="23130">
                  <c:v>-14412114.537622998</c:v>
                </c:pt>
                <c:pt idx="23131">
                  <c:v>-14426724.773375001</c:v>
                </c:pt>
                <c:pt idx="23132">
                  <c:v>-14441332.986264998</c:v>
                </c:pt>
                <c:pt idx="23133">
                  <c:v>-14455939.176178001</c:v>
                </c:pt>
                <c:pt idx="23134">
                  <c:v>-14470543.342998</c:v>
                </c:pt>
                <c:pt idx="23135">
                  <c:v>-14485145.486613002</c:v>
                </c:pt>
                <c:pt idx="23136">
                  <c:v>-14499745.606907997</c:v>
                </c:pt>
                <c:pt idx="23137">
                  <c:v>-14514343.703771003</c:v>
                </c:pt>
                <c:pt idx="23138">
                  <c:v>-14528939.777091999</c:v>
                </c:pt>
                <c:pt idx="23139">
                  <c:v>-14543533.826758999</c:v>
                </c:pt>
                <c:pt idx="23140">
                  <c:v>-14558125.852663001</c:v>
                </c:pt>
                <c:pt idx="23141">
                  <c:v>-14572715.854696002</c:v>
                </c:pt>
                <c:pt idx="23142">
                  <c:v>-14587303.832748001</c:v>
                </c:pt>
                <c:pt idx="23143">
                  <c:v>-14601889.786714001</c:v>
                </c:pt>
                <c:pt idx="23144">
                  <c:v>-14616473.716486998</c:v>
                </c:pt>
                <c:pt idx="23145">
                  <c:v>-14631055.621960998</c:v>
                </c:pt>
                <c:pt idx="23146">
                  <c:v>-14645635.503032003</c:v>
                </c:pt>
                <c:pt idx="23147">
                  <c:v>-14660213.359595997</c:v>
                </c:pt>
                <c:pt idx="23148">
                  <c:v>-14674789.191551</c:v>
                </c:pt>
                <c:pt idx="23149">
                  <c:v>-14689362.998793</c:v>
                </c:pt>
                <c:pt idx="23150">
                  <c:v>-14703934.781222997</c:v>
                </c:pt>
                <c:pt idx="23151">
                  <c:v>-14718504.538737997</c:v>
                </c:pt>
                <c:pt idx="23152">
                  <c:v>-14733072.27124</c:v>
                </c:pt>
                <c:pt idx="23153">
                  <c:v>-14747637.978629</c:v>
                </c:pt>
                <c:pt idx="23154">
                  <c:v>-14762201.660807</c:v>
                </c:pt>
                <c:pt idx="23155">
                  <c:v>-14776763.317678003</c:v>
                </c:pt>
                <c:pt idx="23156">
                  <c:v>-14791322.949143998</c:v>
                </c:pt>
                <c:pt idx="23157">
                  <c:v>-14805880.555109002</c:v>
                </c:pt>
                <c:pt idx="23158">
                  <c:v>-14820436.135478998</c:v>
                </c:pt>
                <c:pt idx="23159">
                  <c:v>-14834989.690159</c:v>
                </c:pt>
                <c:pt idx="23160">
                  <c:v>-14849541.219055997</c:v>
                </c:pt>
                <c:pt idx="23161">
                  <c:v>-14864090.722076001</c:v>
                </c:pt>
                <c:pt idx="23162">
                  <c:v>-14878638.199128998</c:v>
                </c:pt>
                <c:pt idx="23163">
                  <c:v>-14893183.650122</c:v>
                </c:pt>
                <c:pt idx="23164">
                  <c:v>-14907727.074965</c:v>
                </c:pt>
                <c:pt idx="23165">
                  <c:v>-14922268.473569</c:v>
                </c:pt>
                <c:pt idx="23166">
                  <c:v>-14936807.845843002</c:v>
                </c:pt>
                <c:pt idx="23167">
                  <c:v>-14951345.191701002</c:v>
                </c:pt>
                <c:pt idx="23168">
                  <c:v>-14965880.511054</c:v>
                </c:pt>
                <c:pt idx="23169">
                  <c:v>-14980413.803815002</c:v>
                </c:pt>
                <c:pt idx="23170">
                  <c:v>-14994945.069898</c:v>
                </c:pt>
                <c:pt idx="23171">
                  <c:v>-15009474.309218002</c:v>
                </c:pt>
                <c:pt idx="23172">
                  <c:v>-15024001.52169</c:v>
                </c:pt>
                <c:pt idx="23173">
                  <c:v>-15038526.707229998</c:v>
                </c:pt>
                <c:pt idx="23174">
                  <c:v>-15053049.865754005</c:v>
                </c:pt>
                <c:pt idx="23175">
                  <c:v>-15067570.997179</c:v>
                </c:pt>
                <c:pt idx="23176">
                  <c:v>-15082090.101424998</c:v>
                </c:pt>
                <c:pt idx="23177">
                  <c:v>-15096607.178409001</c:v>
                </c:pt>
                <c:pt idx="23178">
                  <c:v>-15111122.228049997</c:v>
                </c:pt>
                <c:pt idx="23179">
                  <c:v>-15125635.25027</c:v>
                </c:pt>
                <c:pt idx="23180">
                  <c:v>-15140146.244988</c:v>
                </c:pt>
                <c:pt idx="23181">
                  <c:v>-15154655.212124998</c:v>
                </c:pt>
                <c:pt idx="23182">
                  <c:v>-15169162.151605003</c:v>
                </c:pt>
                <c:pt idx="23183">
                  <c:v>-15183667.063348999</c:v>
                </c:pt>
                <c:pt idx="23184">
                  <c:v>-15198169.947280001</c:v>
                </c:pt>
                <c:pt idx="23185">
                  <c:v>-15212670.803324001</c:v>
                </c:pt>
                <c:pt idx="23186">
                  <c:v>-15227169.631402997</c:v>
                </c:pt>
                <c:pt idx="23187">
                  <c:v>-15241666.431445001</c:v>
                </c:pt>
                <c:pt idx="23188">
                  <c:v>-15256161.203373</c:v>
                </c:pt>
                <c:pt idx="23189">
                  <c:v>-15270653.947116001</c:v>
                </c:pt>
                <c:pt idx="23190">
                  <c:v>-15285144.662598997</c:v>
                </c:pt>
                <c:pt idx="23191">
                  <c:v>-15299633.349752001</c:v>
                </c:pt>
                <c:pt idx="23192">
                  <c:v>-15314120.008501001</c:v>
                </c:pt>
                <c:pt idx="23193">
                  <c:v>-15328604.638777001</c:v>
                </c:pt>
                <c:pt idx="23194">
                  <c:v>-15343087.240507996</c:v>
                </c:pt>
                <c:pt idx="23195">
                  <c:v>-15357567.813625</c:v>
                </c:pt>
                <c:pt idx="23196">
                  <c:v>-15372046.358059002</c:v>
                </c:pt>
                <c:pt idx="23197">
                  <c:v>-15386522.873740004</c:v>
                </c:pt>
                <c:pt idx="23198">
                  <c:v>-15400997.360601002</c:v>
                </c:pt>
                <c:pt idx="23199">
                  <c:v>-15415469.818574999</c:v>
                </c:pt>
                <c:pt idx="23200">
                  <c:v>-15429940.247593997</c:v>
                </c:pt>
                <c:pt idx="23201">
                  <c:v>-15444408.647591999</c:v>
                </c:pt>
                <c:pt idx="23202">
                  <c:v>-15458875.018503997</c:v>
                </c:pt>
                <c:pt idx="23203">
                  <c:v>-15473339.360264</c:v>
                </c:pt>
                <c:pt idx="23204">
                  <c:v>-15487801.672808003</c:v>
                </c:pt>
                <c:pt idx="23205">
                  <c:v>-15502261.956071002</c:v>
                </c:pt>
                <c:pt idx="23206">
                  <c:v>-15516720.209989998</c:v>
                </c:pt>
                <c:pt idx="23207">
                  <c:v>-15531176.434502</c:v>
                </c:pt>
                <c:pt idx="23208">
                  <c:v>-15545630.629544996</c:v>
                </c:pt>
                <c:pt idx="23209">
                  <c:v>-15560082.795057002</c:v>
                </c:pt>
                <c:pt idx="23210">
                  <c:v>-15574532.930977</c:v>
                </c:pt>
                <c:pt idx="23211">
                  <c:v>-15588981.037242997</c:v>
                </c:pt>
                <c:pt idx="23212">
                  <c:v>-15603427.113794997</c:v>
                </c:pt>
                <c:pt idx="23213">
                  <c:v>-15617871.160575001</c:v>
                </c:pt>
                <c:pt idx="23214">
                  <c:v>-15632313.177520998</c:v>
                </c:pt>
                <c:pt idx="23215">
                  <c:v>-15646753.164577</c:v>
                </c:pt>
                <c:pt idx="23216">
                  <c:v>-15661191.121683002</c:v>
                </c:pt>
                <c:pt idx="23217">
                  <c:v>-15675627.048782</c:v>
                </c:pt>
                <c:pt idx="23218">
                  <c:v>-15690060.945816999</c:v>
                </c:pt>
                <c:pt idx="23219">
                  <c:v>-15704492.812731002</c:v>
                </c:pt>
                <c:pt idx="23220">
                  <c:v>-15718922.649467995</c:v>
                </c:pt>
                <c:pt idx="23221">
                  <c:v>-15733350.455972001</c:v>
                </c:pt>
                <c:pt idx="23222">
                  <c:v>-15747776.232187998</c:v>
                </c:pt>
                <c:pt idx="23223">
                  <c:v>-15762199.978062</c:v>
                </c:pt>
                <c:pt idx="23224">
                  <c:v>-15776621.693538001</c:v>
                </c:pt>
                <c:pt idx="23225">
                  <c:v>-15791041.378563998</c:v>
                </c:pt>
                <c:pt idx="23226">
                  <c:v>-15805459.033086</c:v>
                </c:pt>
                <c:pt idx="23227">
                  <c:v>-15819874.657051999</c:v>
                </c:pt>
                <c:pt idx="23228">
                  <c:v>-15834288.250407998</c:v>
                </c:pt>
                <c:pt idx="23229">
                  <c:v>-15848699.813103002</c:v>
                </c:pt>
                <c:pt idx="23230">
                  <c:v>-15863109.345086003</c:v>
                </c:pt>
                <c:pt idx="23231">
                  <c:v>-15877516.846305998</c:v>
                </c:pt>
                <c:pt idx="23232">
                  <c:v>-15891922.316711999</c:v>
                </c:pt>
                <c:pt idx="23233">
                  <c:v>-15906325.756254001</c:v>
                </c:pt>
                <c:pt idx="23234">
                  <c:v>-15920727.164882004</c:v>
                </c:pt>
                <c:pt idx="23235">
                  <c:v>-15935126.542547001</c:v>
                </c:pt>
                <c:pt idx="23236">
                  <c:v>-15949523.889201</c:v>
                </c:pt>
                <c:pt idx="23237">
                  <c:v>-15963919.204794997</c:v>
                </c:pt>
                <c:pt idx="23238">
                  <c:v>-15978312.489282003</c:v>
                </c:pt>
                <c:pt idx="23239">
                  <c:v>-15992703.742613003</c:v>
                </c:pt>
                <c:pt idx="23240">
                  <c:v>-16007092.964741005</c:v>
                </c:pt>
                <c:pt idx="23241">
                  <c:v>-16021480.155621001</c:v>
                </c:pt>
                <c:pt idx="23242">
                  <c:v>-16035865.315206002</c:v>
                </c:pt>
                <c:pt idx="23243">
                  <c:v>-16050248.443449</c:v>
                </c:pt>
                <c:pt idx="23244">
                  <c:v>-16064629.540305998</c:v>
                </c:pt>
                <c:pt idx="23245">
                  <c:v>-16079008.605732001</c:v>
                </c:pt>
                <c:pt idx="23246">
                  <c:v>-16093385.639681</c:v>
                </c:pt>
                <c:pt idx="23247">
                  <c:v>-16107760.642109998</c:v>
                </c:pt>
                <c:pt idx="23248">
                  <c:v>-16122133.612974998</c:v>
                </c:pt>
                <c:pt idx="23249">
                  <c:v>-16136504.552231999</c:v>
                </c:pt>
                <c:pt idx="23250">
                  <c:v>-16150873.459837999</c:v>
                </c:pt>
                <c:pt idx="23251">
                  <c:v>-16165240.335751005</c:v>
                </c:pt>
                <c:pt idx="23252">
                  <c:v>-16179605.179927997</c:v>
                </c:pt>
                <c:pt idx="23253">
                  <c:v>-16193967.992326997</c:v>
                </c:pt>
                <c:pt idx="23254">
                  <c:v>-16208328.772906</c:v>
                </c:pt>
                <c:pt idx="23255">
                  <c:v>-16222687.521624997</c:v>
                </c:pt>
                <c:pt idx="23256">
                  <c:v>-16237044.238441998</c:v>
                </c:pt>
                <c:pt idx="23257">
                  <c:v>-16251398.923317</c:v>
                </c:pt>
                <c:pt idx="23258">
                  <c:v>-16265751.57621</c:v>
                </c:pt>
                <c:pt idx="23259">
                  <c:v>-16280102.197081</c:v>
                </c:pt>
                <c:pt idx="23260">
                  <c:v>-16294450.78589</c:v>
                </c:pt>
                <c:pt idx="23261">
                  <c:v>-16308797.342598001</c:v>
                </c:pt>
                <c:pt idx="23262">
                  <c:v>-16323141.867167</c:v>
                </c:pt>
                <c:pt idx="23263">
                  <c:v>-16337484.359557999</c:v>
                </c:pt>
                <c:pt idx="23264">
                  <c:v>-16351824.819732999</c:v>
                </c:pt>
                <c:pt idx="23265">
                  <c:v>-16366163.247653</c:v>
                </c:pt>
                <c:pt idx="23266">
                  <c:v>-16380499.643282</c:v>
                </c:pt>
                <c:pt idx="23267">
                  <c:v>-16394834.006583</c:v>
                </c:pt>
                <c:pt idx="23268">
                  <c:v>-16409166.337517001</c:v>
                </c:pt>
                <c:pt idx="23269">
                  <c:v>-16423496.636050001</c:v>
                </c:pt>
                <c:pt idx="23270">
                  <c:v>-16437824.902144</c:v>
                </c:pt>
                <c:pt idx="23271">
                  <c:v>-16452151.135763999</c:v>
                </c:pt>
                <c:pt idx="23272">
                  <c:v>-16466475.336874001</c:v>
                </c:pt>
                <c:pt idx="23273">
                  <c:v>-16480797.505439</c:v>
                </c:pt>
                <c:pt idx="23274">
                  <c:v>-16495117.641422998</c:v>
                </c:pt>
                <c:pt idx="23275">
                  <c:v>-16509435.744793</c:v>
                </c:pt>
                <c:pt idx="23276">
                  <c:v>-16523751.815512002</c:v>
                </c:pt>
                <c:pt idx="23277">
                  <c:v>-16538065.853548001</c:v>
                </c:pt>
                <c:pt idx="23278">
                  <c:v>-16552377.858867003</c:v>
                </c:pt>
                <c:pt idx="23279">
                  <c:v>-16566687.831433998</c:v>
                </c:pt>
                <c:pt idx="23280">
                  <c:v>-16580995.771215998</c:v>
                </c:pt>
                <c:pt idx="23281">
                  <c:v>-16595301.67818</c:v>
                </c:pt>
                <c:pt idx="23282">
                  <c:v>-16609605.552293999</c:v>
                </c:pt>
                <c:pt idx="23283">
                  <c:v>-16623907.393525001</c:v>
                </c:pt>
                <c:pt idx="23284">
                  <c:v>-16638207.20184</c:v>
                </c:pt>
                <c:pt idx="23285">
                  <c:v>-16652504.977208</c:v>
                </c:pt>
                <c:pt idx="23286">
                  <c:v>-16666800.719595997</c:v>
                </c:pt>
                <c:pt idx="23287">
                  <c:v>-16681094.428974001</c:v>
                </c:pt>
                <c:pt idx="23288">
                  <c:v>-16695386.105309</c:v>
                </c:pt>
                <c:pt idx="23289">
                  <c:v>-16709675.748571996</c:v>
                </c:pt>
                <c:pt idx="23290">
                  <c:v>-16723963.358730001</c:v>
                </c:pt>
                <c:pt idx="23291">
                  <c:v>-16738248.935753005</c:v>
                </c:pt>
                <c:pt idx="23292">
                  <c:v>-16752532.479612002</c:v>
                </c:pt>
                <c:pt idx="23293">
                  <c:v>-16766813.990276</c:v>
                </c:pt>
                <c:pt idx="23294">
                  <c:v>-16781093.467713997</c:v>
                </c:pt>
                <c:pt idx="23295">
                  <c:v>-16795370.911898997</c:v>
                </c:pt>
                <c:pt idx="23296">
                  <c:v>-16809646.322797999</c:v>
                </c:pt>
                <c:pt idx="23297">
                  <c:v>-16823919.700385001</c:v>
                </c:pt>
                <c:pt idx="23298">
                  <c:v>-16838191.044629</c:v>
                </c:pt>
                <c:pt idx="23299">
                  <c:v>-16852460.355503</c:v>
                </c:pt>
                <c:pt idx="23300">
                  <c:v>-16866727.632975999</c:v>
                </c:pt>
                <c:pt idx="23301">
                  <c:v>-16880992.877021</c:v>
                </c:pt>
                <c:pt idx="23302">
                  <c:v>-16895256.087609995</c:v>
                </c:pt>
                <c:pt idx="23303">
                  <c:v>-16909517.264713995</c:v>
                </c:pt>
                <c:pt idx="23304">
                  <c:v>-16923776.408305999</c:v>
                </c:pt>
                <c:pt idx="23305">
                  <c:v>-16938033.518359009</c:v>
                </c:pt>
                <c:pt idx="23306">
                  <c:v>-16952288.594843995</c:v>
                </c:pt>
                <c:pt idx="23307">
                  <c:v>-16966541.637734003</c:v>
                </c:pt>
                <c:pt idx="23308">
                  <c:v>-16980792.647002999</c:v>
                </c:pt>
                <c:pt idx="23309">
                  <c:v>-16995041.622623</c:v>
                </c:pt>
                <c:pt idx="23310">
                  <c:v>-17009288.564569</c:v>
                </c:pt>
                <c:pt idx="23311">
                  <c:v>-17023533.472811997</c:v>
                </c:pt>
                <c:pt idx="23312">
                  <c:v>-17037776.347327001</c:v>
                </c:pt>
                <c:pt idx="23313">
                  <c:v>-17052017.188088</c:v>
                </c:pt>
                <c:pt idx="23314">
                  <c:v>-17066255.995067995</c:v>
                </c:pt>
                <c:pt idx="23315">
                  <c:v>-17080492.768242002</c:v>
                </c:pt>
                <c:pt idx="23316">
                  <c:v>-17094727.507583</c:v>
                </c:pt>
                <c:pt idx="23317">
                  <c:v>-17108960.213066999</c:v>
                </c:pt>
                <c:pt idx="23318">
                  <c:v>-17123190.884667996</c:v>
                </c:pt>
                <c:pt idx="23319">
                  <c:v>-17137419.522360001</c:v>
                </c:pt>
                <c:pt idx="23320">
                  <c:v>-17151646.126118999</c:v>
                </c:pt>
                <c:pt idx="23321">
                  <c:v>-17165870.695917998</c:v>
                </c:pt>
                <c:pt idx="23322">
                  <c:v>-17180093.231734999</c:v>
                </c:pt>
                <c:pt idx="23323">
                  <c:v>-17194313.733541995</c:v>
                </c:pt>
                <c:pt idx="23324">
                  <c:v>-17208532.201316997</c:v>
                </c:pt>
                <c:pt idx="23325">
                  <c:v>-17222748.635035001</c:v>
                </c:pt>
                <c:pt idx="23326">
                  <c:v>-17236963.034669999</c:v>
                </c:pt>
                <c:pt idx="23327">
                  <c:v>-17251175.400199998</c:v>
                </c:pt>
                <c:pt idx="23328">
                  <c:v>-17265385.731598996</c:v>
                </c:pt>
                <c:pt idx="23329">
                  <c:v>-17279594.028843995</c:v>
                </c:pt>
                <c:pt idx="23330">
                  <c:v>-17293800.291910995</c:v>
                </c:pt>
                <c:pt idx="23331">
                  <c:v>-17308004.520776</c:v>
                </c:pt>
                <c:pt idx="23332">
                  <c:v>-17322206.715414997</c:v>
                </c:pt>
                <c:pt idx="23333">
                  <c:v>-17336406.875805002</c:v>
                </c:pt>
                <c:pt idx="23334">
                  <c:v>-17350605.001922</c:v>
                </c:pt>
                <c:pt idx="23335">
                  <c:v>-17364801.093742996</c:v>
                </c:pt>
                <c:pt idx="23336">
                  <c:v>-17378995.151244</c:v>
                </c:pt>
                <c:pt idx="23337">
                  <c:v>-17393187.174403001</c:v>
                </c:pt>
                <c:pt idx="23338">
                  <c:v>-17407377.163196001</c:v>
                </c:pt>
                <c:pt idx="23339">
                  <c:v>-17421565.117601</c:v>
                </c:pt>
                <c:pt idx="23340">
                  <c:v>-17435751.037593</c:v>
                </c:pt>
                <c:pt idx="23341">
                  <c:v>-17449934.923150998</c:v>
                </c:pt>
                <c:pt idx="23342">
                  <c:v>-17464116.774250999</c:v>
                </c:pt>
                <c:pt idx="23343">
                  <c:v>-17478296.590870995</c:v>
                </c:pt>
                <c:pt idx="23344">
                  <c:v>-17492474.372988001</c:v>
                </c:pt>
                <c:pt idx="23345">
                  <c:v>-17506650.120579001</c:v>
                </c:pt>
                <c:pt idx="23346">
                  <c:v>-17520823.833622999</c:v>
                </c:pt>
                <c:pt idx="23347">
                  <c:v>-17534995.512095999</c:v>
                </c:pt>
                <c:pt idx="23348">
                  <c:v>-17549165.155976001</c:v>
                </c:pt>
                <c:pt idx="23349">
                  <c:v>-17563332.765240993</c:v>
                </c:pt>
                <c:pt idx="23350">
                  <c:v>-17577498.339869</c:v>
                </c:pt>
                <c:pt idx="23351">
                  <c:v>-17591661.879836001</c:v>
                </c:pt>
                <c:pt idx="23352">
                  <c:v>-17605823.385122001</c:v>
                </c:pt>
                <c:pt idx="23353">
                  <c:v>-17619982.855703</c:v>
                </c:pt>
                <c:pt idx="23354">
                  <c:v>-17634140.291557997</c:v>
                </c:pt>
                <c:pt idx="23355">
                  <c:v>-17648295.692665</c:v>
                </c:pt>
                <c:pt idx="23356">
                  <c:v>-17662449.059000999</c:v>
                </c:pt>
                <c:pt idx="23357">
                  <c:v>-17676600.390544999</c:v>
                </c:pt>
                <c:pt idx="23358">
                  <c:v>-17690749.687274002</c:v>
                </c:pt>
                <c:pt idx="23359">
                  <c:v>-17704896.949166998</c:v>
                </c:pt>
                <c:pt idx="23360">
                  <c:v>-17719042.176201999</c:v>
                </c:pt>
                <c:pt idx="23361">
                  <c:v>-17733185.368356004</c:v>
                </c:pt>
                <c:pt idx="23362">
                  <c:v>-17747326.525609002</c:v>
                </c:pt>
                <c:pt idx="23363">
                  <c:v>-17761465.647937</c:v>
                </c:pt>
                <c:pt idx="23364">
                  <c:v>-17775602.735319</c:v>
                </c:pt>
                <c:pt idx="23365">
                  <c:v>-17789737.787733994</c:v>
                </c:pt>
                <c:pt idx="23366">
                  <c:v>-17803870.805158999</c:v>
                </c:pt>
                <c:pt idx="23367">
                  <c:v>-17818001.787572995</c:v>
                </c:pt>
                <c:pt idx="23368">
                  <c:v>-17832130.734953001</c:v>
                </c:pt>
                <c:pt idx="23369">
                  <c:v>-17846257.647279002</c:v>
                </c:pt>
                <c:pt idx="23370">
                  <c:v>-17860382.524527002</c:v>
                </c:pt>
                <c:pt idx="23371">
                  <c:v>-17874505.366676997</c:v>
                </c:pt>
                <c:pt idx="23372">
                  <c:v>-17888626.173705999</c:v>
                </c:pt>
                <c:pt idx="23373">
                  <c:v>-17902744.945591997</c:v>
                </c:pt>
                <c:pt idx="23374">
                  <c:v>-17916861.682314001</c:v>
                </c:pt>
                <c:pt idx="23375">
                  <c:v>-17930976.383849997</c:v>
                </c:pt>
                <c:pt idx="23376">
                  <c:v>-17945089.050177999</c:v>
                </c:pt>
                <c:pt idx="23377">
                  <c:v>-17959199.681274995</c:v>
                </c:pt>
                <c:pt idx="23378">
                  <c:v>-17973308.277120005</c:v>
                </c:pt>
                <c:pt idx="23379">
                  <c:v>-17987414.837692</c:v>
                </c:pt>
                <c:pt idx="23380">
                  <c:v>-18001519.362966999</c:v>
                </c:pt>
                <c:pt idx="23381">
                  <c:v>-18015621.852923002</c:v>
                </c:pt>
                <c:pt idx="23382">
                  <c:v>-18029722.307539999</c:v>
                </c:pt>
                <c:pt idx="23383">
                  <c:v>-18043820.726794001</c:v>
                </c:pt>
                <c:pt idx="23384">
                  <c:v>-18057917.110663</c:v>
                </c:pt>
                <c:pt idx="23385">
                  <c:v>-18072011.459125999</c:v>
                </c:pt>
                <c:pt idx="23386">
                  <c:v>-18086103.772158999</c:v>
                </c:pt>
                <c:pt idx="23387">
                  <c:v>-18100194.049741995</c:v>
                </c:pt>
                <c:pt idx="23388">
                  <c:v>-18114282.291849997</c:v>
                </c:pt>
                <c:pt idx="23389">
                  <c:v>-18128368.498461995</c:v>
                </c:pt>
                <c:pt idx="23390">
                  <c:v>-18142452.669555999</c:v>
                </c:pt>
                <c:pt idx="23391">
                  <c:v>-18156534.805108</c:v>
                </c:pt>
                <c:pt idx="23392">
                  <c:v>-18170614.905095994</c:v>
                </c:pt>
                <c:pt idx="23393">
                  <c:v>-18184692.969498992</c:v>
                </c:pt>
                <c:pt idx="23394">
                  <c:v>-18198768.998290997</c:v>
                </c:pt>
                <c:pt idx="23395">
                  <c:v>-18212842.991451997</c:v>
                </c:pt>
                <c:pt idx="23396">
                  <c:v>-18226914.948957998</c:v>
                </c:pt>
                <c:pt idx="23397">
                  <c:v>-18240984.870787002</c:v>
                </c:pt>
                <c:pt idx="23398">
                  <c:v>-18255052.756914001</c:v>
                </c:pt>
                <c:pt idx="23399">
                  <c:v>-18269118.607317999</c:v>
                </c:pt>
                <c:pt idx="23400">
                  <c:v>-18283182.421973996</c:v>
                </c:pt>
                <c:pt idx="23401">
                  <c:v>-18297244.200860996</c:v>
                </c:pt>
                <c:pt idx="23402">
                  <c:v>-18311303.943952996</c:v>
                </c:pt>
                <c:pt idx="23403">
                  <c:v>-18325361.651227999</c:v>
                </c:pt>
                <c:pt idx="23404">
                  <c:v>-18339417.322663002</c:v>
                </c:pt>
                <c:pt idx="23405">
                  <c:v>-18353470.958232999</c:v>
                </c:pt>
                <c:pt idx="23406">
                  <c:v>-18367522.557916</c:v>
                </c:pt>
                <c:pt idx="23407">
                  <c:v>-18381572.121686</c:v>
                </c:pt>
                <c:pt idx="23408">
                  <c:v>-18395619.649521001</c:v>
                </c:pt>
                <c:pt idx="23409">
                  <c:v>-18409665.141396001</c:v>
                </c:pt>
                <c:pt idx="23410">
                  <c:v>-18423708.597286001</c:v>
                </c:pt>
                <c:pt idx="23411">
                  <c:v>-18437750.017168999</c:v>
                </c:pt>
                <c:pt idx="23412">
                  <c:v>-18451789.401018996</c:v>
                </c:pt>
                <c:pt idx="23413">
                  <c:v>-18465826.748811997</c:v>
                </c:pt>
                <c:pt idx="23414">
                  <c:v>-18479862.060523</c:v>
                </c:pt>
                <c:pt idx="23415">
                  <c:v>-18493895.336128004</c:v>
                </c:pt>
                <c:pt idx="23416">
                  <c:v>-18507926.575601995</c:v>
                </c:pt>
                <c:pt idx="23417">
                  <c:v>-18521955.778919</c:v>
                </c:pt>
                <c:pt idx="23418">
                  <c:v>-18535982.946056001</c:v>
                </c:pt>
                <c:pt idx="23419">
                  <c:v>-18550008.076985005</c:v>
                </c:pt>
                <c:pt idx="23420">
                  <c:v>-18564031.171682999</c:v>
                </c:pt>
                <c:pt idx="23421">
                  <c:v>-18578052.230124004</c:v>
                </c:pt>
                <c:pt idx="23422">
                  <c:v>-18592071.252282001</c:v>
                </c:pt>
                <c:pt idx="23423">
                  <c:v>-18606088.238131005</c:v>
                </c:pt>
                <c:pt idx="23424">
                  <c:v>-18620103.187644996</c:v>
                </c:pt>
                <c:pt idx="23425">
                  <c:v>-18634116.100799005</c:v>
                </c:pt>
                <c:pt idx="23426">
                  <c:v>-18648126.977566</c:v>
                </c:pt>
                <c:pt idx="23427">
                  <c:v>-18662135.817919999</c:v>
                </c:pt>
                <c:pt idx="23428">
                  <c:v>-18676142.621833995</c:v>
                </c:pt>
                <c:pt idx="23429">
                  <c:v>-18690147.389281996</c:v>
                </c:pt>
                <c:pt idx="23430">
                  <c:v>-18704150.120237</c:v>
                </c:pt>
                <c:pt idx="23431">
                  <c:v>-18718150.814672001</c:v>
                </c:pt>
                <c:pt idx="23432">
                  <c:v>-18732149.47256</c:v>
                </c:pt>
                <c:pt idx="23433">
                  <c:v>-18746146.093872998</c:v>
                </c:pt>
                <c:pt idx="23434">
                  <c:v>-18760140.678585004</c:v>
                </c:pt>
                <c:pt idx="23435">
                  <c:v>-18774133.226667002</c:v>
                </c:pt>
                <c:pt idx="23436">
                  <c:v>-18788123.738092005</c:v>
                </c:pt>
                <c:pt idx="23437">
                  <c:v>-18802112.212831002</c:v>
                </c:pt>
                <c:pt idx="23438">
                  <c:v>-18816098.650858</c:v>
                </c:pt>
                <c:pt idx="23439">
                  <c:v>-18830083.052142005</c:v>
                </c:pt>
                <c:pt idx="23440">
                  <c:v>-18844065.416657001</c:v>
                </c:pt>
                <c:pt idx="23441">
                  <c:v>-18858045.744372997</c:v>
                </c:pt>
                <c:pt idx="23442">
                  <c:v>-18872024.035260998</c:v>
                </c:pt>
                <c:pt idx="23443">
                  <c:v>-18886000.289292995</c:v>
                </c:pt>
                <c:pt idx="23444">
                  <c:v>-18899974.506439</c:v>
                </c:pt>
                <c:pt idx="23445">
                  <c:v>-18913946.686670002</c:v>
                </c:pt>
                <c:pt idx="23446">
                  <c:v>-18927916.829955999</c:v>
                </c:pt>
                <c:pt idx="23447">
                  <c:v>-18941884.936267</c:v>
                </c:pt>
                <c:pt idx="23448">
                  <c:v>-18955851.005573995</c:v>
                </c:pt>
                <c:pt idx="23449">
                  <c:v>-18969815.037845995</c:v>
                </c:pt>
                <c:pt idx="23450">
                  <c:v>-18983777.033053</c:v>
                </c:pt>
                <c:pt idx="23451">
                  <c:v>-18997736.991163995</c:v>
                </c:pt>
                <c:pt idx="23452">
                  <c:v>-19011694.912149001</c:v>
                </c:pt>
                <c:pt idx="23453">
                  <c:v>-19025650.795976002</c:v>
                </c:pt>
                <c:pt idx="23454">
                  <c:v>-19039604.642614</c:v>
                </c:pt>
                <c:pt idx="23455">
                  <c:v>-19053556.452032</c:v>
                </c:pt>
                <c:pt idx="23456">
                  <c:v>-19067506.224197999</c:v>
                </c:pt>
                <c:pt idx="23457">
                  <c:v>-19081453.959081002</c:v>
                </c:pt>
                <c:pt idx="23458">
                  <c:v>-19095399.656647999</c:v>
                </c:pt>
                <c:pt idx="23459">
                  <c:v>-19109343.316867001</c:v>
                </c:pt>
                <c:pt idx="23460">
                  <c:v>-19123284.939704999</c:v>
                </c:pt>
                <c:pt idx="23461">
                  <c:v>-19137224.52513</c:v>
                </c:pt>
                <c:pt idx="23462">
                  <c:v>-19151162.073109001</c:v>
                </c:pt>
                <c:pt idx="23463">
                  <c:v>-19165097.583607994</c:v>
                </c:pt>
                <c:pt idx="23464">
                  <c:v>-19179031.056593999</c:v>
                </c:pt>
                <c:pt idx="23465">
                  <c:v>-19192962.492033996</c:v>
                </c:pt>
                <c:pt idx="23466">
                  <c:v>-19206891.889892995</c:v>
                </c:pt>
                <c:pt idx="23467">
                  <c:v>-19220819.250138</c:v>
                </c:pt>
                <c:pt idx="23468">
                  <c:v>-19234744.572733998</c:v>
                </c:pt>
                <c:pt idx="23469">
                  <c:v>-19248667.857646</c:v>
                </c:pt>
                <c:pt idx="23470">
                  <c:v>-19262589.104839001</c:v>
                </c:pt>
                <c:pt idx="23471">
                  <c:v>-19276508.314279001</c:v>
                </c:pt>
                <c:pt idx="23472">
                  <c:v>-19290425.485929996</c:v>
                </c:pt>
                <c:pt idx="23473">
                  <c:v>-19304340.619757004</c:v>
                </c:pt>
                <c:pt idx="23474">
                  <c:v>-19318253.715723</c:v>
                </c:pt>
                <c:pt idx="23475">
                  <c:v>-19332164.773791995</c:v>
                </c:pt>
                <c:pt idx="23476">
                  <c:v>-19346073.793927997</c:v>
                </c:pt>
                <c:pt idx="23477">
                  <c:v>-19359980.776094999</c:v>
                </c:pt>
                <c:pt idx="23478">
                  <c:v>-19373885.720254999</c:v>
                </c:pt>
                <c:pt idx="23479">
                  <c:v>-19387788.626371998</c:v>
                </c:pt>
                <c:pt idx="23480">
                  <c:v>-19401689.494406998</c:v>
                </c:pt>
                <c:pt idx="23481">
                  <c:v>-19415588.324324004</c:v>
                </c:pt>
                <c:pt idx="23482">
                  <c:v>-19429485.116084002</c:v>
                </c:pt>
                <c:pt idx="23483">
                  <c:v>-19443379.869648997</c:v>
                </c:pt>
                <c:pt idx="23484">
                  <c:v>-19457272.58498</c:v>
                </c:pt>
                <c:pt idx="23485">
                  <c:v>-19471163.262038995</c:v>
                </c:pt>
                <c:pt idx="23486">
                  <c:v>-19485051.900786001</c:v>
                </c:pt>
                <c:pt idx="23487">
                  <c:v>-19498938.501182999</c:v>
                </c:pt>
                <c:pt idx="23488">
                  <c:v>-19512823.063189998</c:v>
                </c:pt>
                <c:pt idx="23489">
                  <c:v>-19526705.586766001</c:v>
                </c:pt>
                <c:pt idx="23490">
                  <c:v>-19540586.071871996</c:v>
                </c:pt>
                <c:pt idx="23491">
                  <c:v>-19554464.518466003</c:v>
                </c:pt>
                <c:pt idx="23492">
                  <c:v>-19568340.926509</c:v>
                </c:pt>
                <c:pt idx="23493">
                  <c:v>-19582215.295959</c:v>
                </c:pt>
                <c:pt idx="23494">
                  <c:v>-19596087.626775</c:v>
                </c:pt>
                <c:pt idx="23495">
                  <c:v>-19609957.918915</c:v>
                </c:pt>
                <c:pt idx="23496">
                  <c:v>-19623826.172337003</c:v>
                </c:pt>
                <c:pt idx="23497">
                  <c:v>-19637692.386999</c:v>
                </c:pt>
                <c:pt idx="23498">
                  <c:v>-19651556.562858995</c:v>
                </c:pt>
                <c:pt idx="23499">
                  <c:v>-19665418.699872997</c:v>
                </c:pt>
                <c:pt idx="23500">
                  <c:v>-19679278.797997996</c:v>
                </c:pt>
                <c:pt idx="23501">
                  <c:v>-19693136.857191</c:v>
                </c:pt>
                <c:pt idx="23502">
                  <c:v>-19706992.877408002</c:v>
                </c:pt>
                <c:pt idx="23503">
                  <c:v>-19720846.858605001</c:v>
                </c:pt>
                <c:pt idx="23504">
                  <c:v>-19734698.800737999</c:v>
                </c:pt>
                <c:pt idx="23505">
                  <c:v>-19748548.703760996</c:v>
                </c:pt>
                <c:pt idx="23506">
                  <c:v>-19762396.567629997</c:v>
                </c:pt>
                <c:pt idx="23507">
                  <c:v>-19776242.392299</c:v>
                </c:pt>
                <c:pt idx="23508">
                  <c:v>-19790086.177723005</c:v>
                </c:pt>
                <c:pt idx="23509">
                  <c:v>-19803927.923854996</c:v>
                </c:pt>
                <c:pt idx="23510">
                  <c:v>-19817767.630649999</c:v>
                </c:pt>
                <c:pt idx="23511">
                  <c:v>-19831605.298060998</c:v>
                </c:pt>
                <c:pt idx="23512">
                  <c:v>-19845440.926039997</c:v>
                </c:pt>
                <c:pt idx="23513">
                  <c:v>-19859274.514540005</c:v>
                </c:pt>
                <c:pt idx="23514">
                  <c:v>-19873106.063514002</c:v>
                </c:pt>
                <c:pt idx="23515">
                  <c:v>-19886935.572912998</c:v>
                </c:pt>
                <c:pt idx="23516">
                  <c:v>-19900763.042689998</c:v>
                </c:pt>
                <c:pt idx="23517">
                  <c:v>-19914588.472796001</c:v>
                </c:pt>
                <c:pt idx="23518">
                  <c:v>-19928411.863180999</c:v>
                </c:pt>
                <c:pt idx="23519">
                  <c:v>-19942233.213796001</c:v>
                </c:pt>
                <c:pt idx="23520">
                  <c:v>-19956052.524590999</c:v>
                </c:pt>
                <c:pt idx="23521">
                  <c:v>-19969869.795516998</c:v>
                </c:pt>
                <c:pt idx="23522">
                  <c:v>-19983685.026524004</c:v>
                </c:pt>
                <c:pt idx="23523">
                  <c:v>-19997498.217558999</c:v>
                </c:pt>
                <c:pt idx="23524">
                  <c:v>-20011309.368572999</c:v>
                </c:pt>
                <c:pt idx="23525">
                  <c:v>-20025118.479512997</c:v>
                </c:pt>
                <c:pt idx="23526">
                  <c:v>-20038925.550328001</c:v>
                </c:pt>
                <c:pt idx="23527">
                  <c:v>-20052730.580966</c:v>
                </c:pt>
                <c:pt idx="23528">
                  <c:v>-20066533.571373995</c:v>
                </c:pt>
                <c:pt idx="23529">
                  <c:v>-20080334.521498997</c:v>
                </c:pt>
                <c:pt idx="23530">
                  <c:v>-20094133.431288995</c:v>
                </c:pt>
                <c:pt idx="23531">
                  <c:v>-20107930.300689001</c:v>
                </c:pt>
                <c:pt idx="23532">
                  <c:v>-20121725.129644997</c:v>
                </c:pt>
                <c:pt idx="23533">
                  <c:v>-20135517.918104004</c:v>
                </c:pt>
                <c:pt idx="23534">
                  <c:v>-20149308.666009001</c:v>
                </c:pt>
                <c:pt idx="23535">
                  <c:v>-20163097.373307001</c:v>
                </c:pt>
                <c:pt idx="23536">
                  <c:v>-20176884.039942</c:v>
                </c:pt>
                <c:pt idx="23537">
                  <c:v>-20190668.665856998</c:v>
                </c:pt>
                <c:pt idx="23538">
                  <c:v>-20204451.250998002</c:v>
                </c:pt>
                <c:pt idx="23539">
                  <c:v>-20218231.795306001</c:v>
                </c:pt>
                <c:pt idx="23540">
                  <c:v>-20232010.298725005</c:v>
                </c:pt>
                <c:pt idx="23541">
                  <c:v>-20245786.761197995</c:v>
                </c:pt>
                <c:pt idx="23542">
                  <c:v>-20259561.182666998</c:v>
                </c:pt>
                <c:pt idx="23543">
                  <c:v>-20273333.563073996</c:v>
                </c:pt>
                <c:pt idx="23544">
                  <c:v>-20287103.90236</c:v>
                </c:pt>
                <c:pt idx="23545">
                  <c:v>-20300872.200466</c:v>
                </c:pt>
                <c:pt idx="23546">
                  <c:v>-20314638.457334001</c:v>
                </c:pt>
                <c:pt idx="23547">
                  <c:v>-20328402.672901999</c:v>
                </c:pt>
                <c:pt idx="23548">
                  <c:v>-20342164.847112</c:v>
                </c:pt>
                <c:pt idx="23549">
                  <c:v>-20355924.979901996</c:v>
                </c:pt>
                <c:pt idx="23550">
                  <c:v>-20369683.071211997</c:v>
                </c:pt>
                <c:pt idx="23551">
                  <c:v>-20383439.120981</c:v>
                </c:pt>
                <c:pt idx="23552">
                  <c:v>-20397193.129145999</c:v>
                </c:pt>
                <c:pt idx="23553">
                  <c:v>-20410945.095645998</c:v>
                </c:pt>
                <c:pt idx="23554">
                  <c:v>-20424695.020416997</c:v>
                </c:pt>
                <c:pt idx="23555">
                  <c:v>-20438442.903397996</c:v>
                </c:pt>
                <c:pt idx="23556">
                  <c:v>-20452188.744525</c:v>
                </c:pt>
                <c:pt idx="23557">
                  <c:v>-20465932.543733995</c:v>
                </c:pt>
                <c:pt idx="23558">
                  <c:v>-20479674.300960999</c:v>
                </c:pt>
                <c:pt idx="23559">
                  <c:v>-20493414.016140003</c:v>
                </c:pt>
                <c:pt idx="23560">
                  <c:v>-20507151.689208996</c:v>
                </c:pt>
                <c:pt idx="23561">
                  <c:v>-20520887.320099998</c:v>
                </c:pt>
                <c:pt idx="23562">
                  <c:v>-20534620.908747997</c:v>
                </c:pt>
                <c:pt idx="23563">
                  <c:v>-20548352.455086999</c:v>
                </c:pt>
                <c:pt idx="23564">
                  <c:v>-20562081.95905</c:v>
                </c:pt>
                <c:pt idx="23565">
                  <c:v>-20575809.420569997</c:v>
                </c:pt>
                <c:pt idx="23566">
                  <c:v>-20589534.839579001</c:v>
                </c:pt>
                <c:pt idx="23567">
                  <c:v>-20603258.216010001</c:v>
                </c:pt>
                <c:pt idx="23568">
                  <c:v>-20616979.549794</c:v>
                </c:pt>
                <c:pt idx="23569">
                  <c:v>-20630698.840861995</c:v>
                </c:pt>
                <c:pt idx="23570">
                  <c:v>-20644416.089144997</c:v>
                </c:pt>
                <c:pt idx="23571">
                  <c:v>-20658131.294574</c:v>
                </c:pt>
                <c:pt idx="23572">
                  <c:v>-20671844.457076997</c:v>
                </c:pt>
                <c:pt idx="23573">
                  <c:v>-20685555.576586004</c:v>
                </c:pt>
                <c:pt idx="23574">
                  <c:v>-20699264.653027005</c:v>
                </c:pt>
                <c:pt idx="23575">
                  <c:v>-20712971.686331</c:v>
                </c:pt>
                <c:pt idx="23576">
                  <c:v>-20726676.676425003</c:v>
                </c:pt>
                <c:pt idx="23577">
                  <c:v>-20740379.623236999</c:v>
                </c:pt>
                <c:pt idx="23578">
                  <c:v>-20754080.526694</c:v>
                </c:pt>
                <c:pt idx="23579">
                  <c:v>-20767779.386723001</c:v>
                </c:pt>
                <c:pt idx="23580">
                  <c:v>-20781476.203249995</c:v>
                </c:pt>
                <c:pt idx="23581">
                  <c:v>-20795170.976201002</c:v>
                </c:pt>
                <c:pt idx="23582">
                  <c:v>-20808863.705500998</c:v>
                </c:pt>
                <c:pt idx="23583">
                  <c:v>-20822554.391075995</c:v>
                </c:pt>
                <c:pt idx="23584">
                  <c:v>-20836243.032850001</c:v>
                </c:pt>
                <c:pt idx="23585">
                  <c:v>-20849929.630746003</c:v>
                </c:pt>
                <c:pt idx="23586">
                  <c:v>-20863614.184689</c:v>
                </c:pt>
                <c:pt idx="23587">
                  <c:v>-20877296.694600999</c:v>
                </c:pt>
                <c:pt idx="23588">
                  <c:v>-20890977.160406001</c:v>
                </c:pt>
                <c:pt idx="23589">
                  <c:v>-20904655.582024999</c:v>
                </c:pt>
                <c:pt idx="23590">
                  <c:v>-20918331.959380001</c:v>
                </c:pt>
                <c:pt idx="23591">
                  <c:v>-20932006.292392001</c:v>
                </c:pt>
                <c:pt idx="23592">
                  <c:v>-20945678.580982</c:v>
                </c:pt>
                <c:pt idx="23593">
                  <c:v>-20959348.825070996</c:v>
                </c:pt>
                <c:pt idx="23594">
                  <c:v>-20973017.024577998</c:v>
                </c:pt>
                <c:pt idx="23595">
                  <c:v>-20986683.179423001</c:v>
                </c:pt>
                <c:pt idx="23596">
                  <c:v>-21000347.289524</c:v>
                </c:pt>
                <c:pt idx="23597">
                  <c:v>-21014009.354800001</c:v>
                </c:pt>
                <c:pt idx="23598">
                  <c:v>-21027669.375169005</c:v>
                </c:pt>
                <c:pt idx="23599">
                  <c:v>-21041327.350547999</c:v>
                </c:pt>
                <c:pt idx="23600">
                  <c:v>-21054983.280854002</c:v>
                </c:pt>
                <c:pt idx="23601">
                  <c:v>-21068637.166003998</c:v>
                </c:pt>
                <c:pt idx="23602">
                  <c:v>-21082289.005913995</c:v>
                </c:pt>
                <c:pt idx="23603">
                  <c:v>-21095938.800497998</c:v>
                </c:pt>
                <c:pt idx="23604">
                  <c:v>-21109586.549672995</c:v>
                </c:pt>
                <c:pt idx="23605">
                  <c:v>-21123232.253353</c:v>
                </c:pt>
                <c:pt idx="23606">
                  <c:v>-21136875.911450997</c:v>
                </c:pt>
                <c:pt idx="23607">
                  <c:v>-21150517.523882002</c:v>
                </c:pt>
                <c:pt idx="23608">
                  <c:v>-21164157.090558</c:v>
                </c:pt>
                <c:pt idx="23609">
                  <c:v>-21177794.611391999</c:v>
                </c:pt>
                <c:pt idx="23610">
                  <c:v>-21191430.086294997</c:v>
                </c:pt>
                <c:pt idx="23611">
                  <c:v>-21205063.515179999</c:v>
                </c:pt>
                <c:pt idx="23612">
                  <c:v>-21218694.897957999</c:v>
                </c:pt>
                <c:pt idx="23613">
                  <c:v>-21232324.234538998</c:v>
                </c:pt>
                <c:pt idx="23614">
                  <c:v>-21245951.524831995</c:v>
                </c:pt>
                <c:pt idx="23615">
                  <c:v>-21259576.768748995</c:v>
                </c:pt>
                <c:pt idx="23616">
                  <c:v>-21273199.966196999</c:v>
                </c:pt>
                <c:pt idx="23617">
                  <c:v>-21286821.117085002</c:v>
                </c:pt>
                <c:pt idx="23618">
                  <c:v>-21300440.221321002</c:v>
                </c:pt>
                <c:pt idx="23619">
                  <c:v>-21314057.278812997</c:v>
                </c:pt>
                <c:pt idx="23620">
                  <c:v>-21327672.289467998</c:v>
                </c:pt>
                <c:pt idx="23621">
                  <c:v>-21341285.253192</c:v>
                </c:pt>
                <c:pt idx="23622">
                  <c:v>-21354896.169890996</c:v>
                </c:pt>
                <c:pt idx="23623">
                  <c:v>-21368505.039469998</c:v>
                </c:pt>
                <c:pt idx="23624">
                  <c:v>-21382111.861834995</c:v>
                </c:pt>
                <c:pt idx="23625">
                  <c:v>-21395716.636888999</c:v>
                </c:pt>
                <c:pt idx="23626">
                  <c:v>-21409319.364537999</c:v>
                </c:pt>
                <c:pt idx="23627">
                  <c:v>-21422920.044682998</c:v>
                </c:pt>
                <c:pt idx="23628">
                  <c:v>-21436518.677228</c:v>
                </c:pt>
                <c:pt idx="23629">
                  <c:v>-21450115.262074996</c:v>
                </c:pt>
                <c:pt idx="23630">
                  <c:v>-21463709.799125999</c:v>
                </c:pt>
                <c:pt idx="23631">
                  <c:v>-21477302.288283002</c:v>
                </c:pt>
                <c:pt idx="23632">
                  <c:v>-21490892.729444996</c:v>
                </c:pt>
                <c:pt idx="23633">
                  <c:v>-21504481.122513</c:v>
                </c:pt>
                <c:pt idx="23634">
                  <c:v>-21518067.467386998</c:v>
                </c:pt>
                <c:pt idx="23635">
                  <c:v>-21531651.763966002</c:v>
                </c:pt>
                <c:pt idx="23636">
                  <c:v>-21545234.012148</c:v>
                </c:pt>
                <c:pt idx="23637">
                  <c:v>-21558814.211830996</c:v>
                </c:pt>
                <c:pt idx="23638">
                  <c:v>-21572392.362912998</c:v>
                </c:pt>
                <c:pt idx="23639">
                  <c:v>-21585968.465290993</c:v>
                </c:pt>
                <c:pt idx="23640">
                  <c:v>-21599542.518862005</c:v>
                </c:pt>
                <c:pt idx="23641">
                  <c:v>-21613114.52352</c:v>
                </c:pt>
                <c:pt idx="23642">
                  <c:v>-21626684.479162</c:v>
                </c:pt>
                <c:pt idx="23643">
                  <c:v>-21640252.385682002</c:v>
                </c:pt>
                <c:pt idx="23644">
                  <c:v>-21653818.242973994</c:v>
                </c:pt>
                <c:pt idx="23645">
                  <c:v>-21667382.050932001</c:v>
                </c:pt>
                <c:pt idx="23646">
                  <c:v>-21680943.809450001</c:v>
                </c:pt>
                <c:pt idx="23647">
                  <c:v>-21694503.518419001</c:v>
                </c:pt>
                <c:pt idx="23648">
                  <c:v>-21708061.177731998</c:v>
                </c:pt>
                <c:pt idx="23649">
                  <c:v>-21721616.787279997</c:v>
                </c:pt>
                <c:pt idx="23650">
                  <c:v>-21735170.346953999</c:v>
                </c:pt>
                <c:pt idx="23651">
                  <c:v>-21748721.856644999</c:v>
                </c:pt>
                <c:pt idx="23652">
                  <c:v>-21762271.316241998</c:v>
                </c:pt>
                <c:pt idx="23653">
                  <c:v>-21775818.725633997</c:v>
                </c:pt>
                <c:pt idx="23654">
                  <c:v>-21789364.084710997</c:v>
                </c:pt>
                <c:pt idx="23655">
                  <c:v>-21802907.393359005</c:v>
                </c:pt>
                <c:pt idx="23656">
                  <c:v>-21816448.651467998</c:v>
                </c:pt>
                <c:pt idx="23657">
                  <c:v>-21829987.858923003</c:v>
                </c:pt>
                <c:pt idx="23658">
                  <c:v>-21843525.015610997</c:v>
                </c:pt>
                <c:pt idx="23659">
                  <c:v>-21857060.121417996</c:v>
                </c:pt>
                <c:pt idx="23660">
                  <c:v>-21870593.176229004</c:v>
                </c:pt>
                <c:pt idx="23661">
                  <c:v>-21884124.179928999</c:v>
                </c:pt>
                <c:pt idx="23662">
                  <c:v>-21897653.132401999</c:v>
                </c:pt>
                <c:pt idx="23663">
                  <c:v>-21911180.033530999</c:v>
                </c:pt>
                <c:pt idx="23664">
                  <c:v>-21924704.883199997</c:v>
                </c:pt>
                <c:pt idx="23665">
                  <c:v>-21938227.681290995</c:v>
                </c:pt>
                <c:pt idx="23666">
                  <c:v>-21951748.427684996</c:v>
                </c:pt>
                <c:pt idx="23667">
                  <c:v>-21965267.122264005</c:v>
                </c:pt>
                <c:pt idx="23668">
                  <c:v>-21978783.764907997</c:v>
                </c:pt>
                <c:pt idx="23669">
                  <c:v>-21992298.355497997</c:v>
                </c:pt>
                <c:pt idx="23670">
                  <c:v>-22005810.893912997</c:v>
                </c:pt>
                <c:pt idx="23671">
                  <c:v>-22019321.380031995</c:v>
                </c:pt>
                <c:pt idx="23672">
                  <c:v>-22032829.813731998</c:v>
                </c:pt>
                <c:pt idx="23673">
                  <c:v>-22046336.194892999</c:v>
                </c:pt>
                <c:pt idx="23674">
                  <c:v>-22059840.523390997</c:v>
                </c:pt>
                <c:pt idx="23675">
                  <c:v>-22073342.799102001</c:v>
                </c:pt>
                <c:pt idx="23676">
                  <c:v>-22086843.021901995</c:v>
                </c:pt>
                <c:pt idx="23677">
                  <c:v>-22100341.191667002</c:v>
                </c:pt>
                <c:pt idx="23678">
                  <c:v>-22113837.308272</c:v>
                </c:pt>
                <c:pt idx="23679">
                  <c:v>-22127331.37159</c:v>
                </c:pt>
                <c:pt idx="23680">
                  <c:v>-22140823.381495997</c:v>
                </c:pt>
                <c:pt idx="23681">
                  <c:v>-22154313.337860998</c:v>
                </c:pt>
                <c:pt idx="23682">
                  <c:v>-22167801.240559001</c:v>
                </c:pt>
                <c:pt idx="23683">
                  <c:v>-22181287.089460995</c:v>
                </c:pt>
                <c:pt idx="23684">
                  <c:v>-22194770.884438995</c:v>
                </c:pt>
                <c:pt idx="23685">
                  <c:v>-22208252.625362001</c:v>
                </c:pt>
                <c:pt idx="23686">
                  <c:v>-22221732.312102005</c:v>
                </c:pt>
                <c:pt idx="23687">
                  <c:v>-22235209.944526006</c:v>
                </c:pt>
                <c:pt idx="23688">
                  <c:v>-22248685.522504006</c:v>
                </c:pt>
                <c:pt idx="23689">
                  <c:v>-22262159.045903996</c:v>
                </c:pt>
                <c:pt idx="23690">
                  <c:v>-22275630.514594004</c:v>
                </c:pt>
                <c:pt idx="23691">
                  <c:v>-22289099.928439997</c:v>
                </c:pt>
                <c:pt idx="23692">
                  <c:v>-22302567.287307996</c:v>
                </c:pt>
                <c:pt idx="23693">
                  <c:v>-22316032.591064997</c:v>
                </c:pt>
                <c:pt idx="23694">
                  <c:v>-22329495.839575</c:v>
                </c:pt>
                <c:pt idx="23695">
                  <c:v>-22342957.032703001</c:v>
                </c:pt>
                <c:pt idx="23696">
                  <c:v>-22356416.170311999</c:v>
                </c:pt>
                <c:pt idx="23697">
                  <c:v>-22369873.252266001</c:v>
                </c:pt>
                <c:pt idx="23698">
                  <c:v>-22383328.278427001</c:v>
                </c:pt>
                <c:pt idx="23699">
                  <c:v>-22396781.248656999</c:v>
                </c:pt>
                <c:pt idx="23700">
                  <c:v>-22410232.162816998</c:v>
                </c:pt>
                <c:pt idx="23701">
                  <c:v>-22423681.020769</c:v>
                </c:pt>
                <c:pt idx="23702">
                  <c:v>-22437127.822372001</c:v>
                </c:pt>
                <c:pt idx="23703">
                  <c:v>-22450572.567485996</c:v>
                </c:pt>
                <c:pt idx="23704">
                  <c:v>-22464015.255968995</c:v>
                </c:pt>
                <c:pt idx="23705">
                  <c:v>-22477455.887678992</c:v>
                </c:pt>
                <c:pt idx="23706">
                  <c:v>-22490894.462474998</c:v>
                </c:pt>
                <c:pt idx="23707">
                  <c:v>-22504330.980212994</c:v>
                </c:pt>
                <c:pt idx="23708">
                  <c:v>-22517765.440748997</c:v>
                </c:pt>
                <c:pt idx="23709">
                  <c:v>-22531197.843938995</c:v>
                </c:pt>
                <c:pt idx="23710">
                  <c:v>-22544628.189637996</c:v>
                </c:pt>
                <c:pt idx="23711">
                  <c:v>-22558056.477699995</c:v>
                </c:pt>
                <c:pt idx="23712">
                  <c:v>-22571482.707978997</c:v>
                </c:pt>
                <c:pt idx="23713">
                  <c:v>-22584906.880328</c:v>
                </c:pt>
                <c:pt idx="23714">
                  <c:v>-22598328.994600002</c:v>
                </c:pt>
                <c:pt idx="23715">
                  <c:v>-22611749.050647002</c:v>
                </c:pt>
                <c:pt idx="23716">
                  <c:v>-22625167.048317999</c:v>
                </c:pt>
                <c:pt idx="23717">
                  <c:v>-22638582.987465996</c:v>
                </c:pt>
                <c:pt idx="23718">
                  <c:v>-22651996.867938995</c:v>
                </c:pt>
                <c:pt idx="23719">
                  <c:v>-22665408.689587999</c:v>
                </c:pt>
                <c:pt idx="23720">
                  <c:v>-22678818.452259999</c:v>
                </c:pt>
                <c:pt idx="23721">
                  <c:v>-22692226.155804001</c:v>
                </c:pt>
                <c:pt idx="23722">
                  <c:v>-22705631.800067</c:v>
                </c:pt>
                <c:pt idx="23723">
                  <c:v>-22719035.384893995</c:v>
                </c:pt>
                <c:pt idx="23724">
                  <c:v>-22732436.910133999</c:v>
                </c:pt>
                <c:pt idx="23725">
                  <c:v>-22745836.375629999</c:v>
                </c:pt>
                <c:pt idx="23726">
                  <c:v>-22759233.781226996</c:v>
                </c:pt>
                <c:pt idx="23727">
                  <c:v>-22772629.126768999</c:v>
                </c:pt>
                <c:pt idx="23728">
                  <c:v>-22786022.412099998</c:v>
                </c:pt>
                <c:pt idx="23729">
                  <c:v>-22799413.637063</c:v>
                </c:pt>
                <c:pt idx="23730">
                  <c:v>-22812802.801497996</c:v>
                </c:pt>
                <c:pt idx="23731">
                  <c:v>-22826189.905248996</c:v>
                </c:pt>
                <c:pt idx="23732">
                  <c:v>-22839574.948153999</c:v>
                </c:pt>
                <c:pt idx="23733">
                  <c:v>-22852957.930055</c:v>
                </c:pt>
                <c:pt idx="23734">
                  <c:v>-22866338.850790001</c:v>
                </c:pt>
                <c:pt idx="23735">
                  <c:v>-22879717.710198998</c:v>
                </c:pt>
                <c:pt idx="23736">
                  <c:v>-22893094.508118998</c:v>
                </c:pt>
                <c:pt idx="23737">
                  <c:v>-22906469.244387999</c:v>
                </c:pt>
                <c:pt idx="23738">
                  <c:v>-22919841.918841995</c:v>
                </c:pt>
                <c:pt idx="23739">
                  <c:v>-22933212.531316999</c:v>
                </c:pt>
                <c:pt idx="23740">
                  <c:v>-22946581.081648998</c:v>
                </c:pt>
                <c:pt idx="23741">
                  <c:v>-22959947.569671996</c:v>
                </c:pt>
                <c:pt idx="23742">
                  <c:v>-22973311.995220996</c:v>
                </c:pt>
                <c:pt idx="23743">
                  <c:v>-22986674.358128004</c:v>
                </c:pt>
                <c:pt idx="23744">
                  <c:v>-23000034.658226002</c:v>
                </c:pt>
                <c:pt idx="23745">
                  <c:v>-23013392.895347998</c:v>
                </c:pt>
                <c:pt idx="23746">
                  <c:v>-23026749.069323</c:v>
                </c:pt>
                <c:pt idx="23747">
                  <c:v>-23040103.179984003</c:v>
                </c:pt>
                <c:pt idx="23748">
                  <c:v>-23053455.227159999</c:v>
                </c:pt>
                <c:pt idx="23749">
                  <c:v>-23066805.210678995</c:v>
                </c:pt>
                <c:pt idx="23750">
                  <c:v>-23080153.130371999</c:v>
                </c:pt>
                <c:pt idx="23751">
                  <c:v>-23093498.986063994</c:v>
                </c:pt>
                <c:pt idx="23752">
                  <c:v>-23106842.777584001</c:v>
                </c:pt>
                <c:pt idx="23753">
                  <c:v>-23120184.504758999</c:v>
                </c:pt>
                <c:pt idx="23754">
                  <c:v>-23133524.167412996</c:v>
                </c:pt>
                <c:pt idx="23755">
                  <c:v>-23146861.765371997</c:v>
                </c:pt>
                <c:pt idx="23756">
                  <c:v>-23160197.298459999</c:v>
                </c:pt>
                <c:pt idx="23757">
                  <c:v>-23173530.766500998</c:v>
                </c:pt>
                <c:pt idx="23758">
                  <c:v>-23186862.169318002</c:v>
                </c:pt>
                <c:pt idx="23759">
                  <c:v>-23200191.506733999</c:v>
                </c:pt>
                <c:pt idx="23760">
                  <c:v>-23213518.778569005</c:v>
                </c:pt>
                <c:pt idx="23761">
                  <c:v>-23226843.984645996</c:v>
                </c:pt>
                <c:pt idx="23762">
                  <c:v>-23240167.124783006</c:v>
                </c:pt>
                <c:pt idx="23763">
                  <c:v>-23253488.198800001</c:v>
                </c:pt>
                <c:pt idx="23764">
                  <c:v>-23266807.206518002</c:v>
                </c:pt>
                <c:pt idx="23765">
                  <c:v>-23280124.147751998</c:v>
                </c:pt>
                <c:pt idx="23766">
                  <c:v>-23293439.022321999</c:v>
                </c:pt>
                <c:pt idx="23767">
                  <c:v>-23306751.830042999</c:v>
                </c:pt>
                <c:pt idx="23768">
                  <c:v>-23320062.570730999</c:v>
                </c:pt>
                <c:pt idx="23769">
                  <c:v>-23333371.244202998</c:v>
                </c:pt>
                <c:pt idx="23770">
                  <c:v>-23346677.850270998</c:v>
                </c:pt>
                <c:pt idx="23771">
                  <c:v>-23359982.388751</c:v>
                </c:pt>
                <c:pt idx="23772">
                  <c:v>-23373284.859455999</c:v>
                </c:pt>
                <c:pt idx="23773">
                  <c:v>-23386585.262197997</c:v>
                </c:pt>
                <c:pt idx="23774">
                  <c:v>-23399883.596788</c:v>
                </c:pt>
                <c:pt idx="23775">
                  <c:v>-23413179.863037996</c:v>
                </c:pt>
                <c:pt idx="23776">
                  <c:v>-23426474.060757998</c:v>
                </c:pt>
                <c:pt idx="23777">
                  <c:v>-23439766.189757001</c:v>
                </c:pt>
                <c:pt idx="23778">
                  <c:v>-23453056.249844998</c:v>
                </c:pt>
                <c:pt idx="23779">
                  <c:v>-23466344.240828995</c:v>
                </c:pt>
                <c:pt idx="23780">
                  <c:v>-23479630.162517998</c:v>
                </c:pt>
                <c:pt idx="23781">
                  <c:v>-23492914.014717001</c:v>
                </c:pt>
                <c:pt idx="23782">
                  <c:v>-23506195.797233995</c:v>
                </c:pt>
                <c:pt idx="23783">
                  <c:v>-23519475.509871997</c:v>
                </c:pt>
                <c:pt idx="23784">
                  <c:v>-23532753.152437001</c:v>
                </c:pt>
                <c:pt idx="23785">
                  <c:v>-23546028.724732</c:v>
                </c:pt>
                <c:pt idx="23786">
                  <c:v>-23559302.226560999</c:v>
                </c:pt>
                <c:pt idx="23787">
                  <c:v>-23572573.657725003</c:v>
                </c:pt>
                <c:pt idx="23788">
                  <c:v>-23585843.018028002</c:v>
                </c:pt>
                <c:pt idx="23789">
                  <c:v>-23599110.307267997</c:v>
                </c:pt>
                <c:pt idx="23790">
                  <c:v>-23612375.525247995</c:v>
                </c:pt>
                <c:pt idx="23791">
                  <c:v>-23625638.671765</c:v>
                </c:pt>
                <c:pt idx="23792">
                  <c:v>-23638899.746619996</c:v>
                </c:pt>
                <c:pt idx="23793">
                  <c:v>-23652158.749608997</c:v>
                </c:pt>
                <c:pt idx="23794">
                  <c:v>-23665415.68053</c:v>
                </c:pt>
                <c:pt idx="23795">
                  <c:v>-23678670.539179999</c:v>
                </c:pt>
                <c:pt idx="23796">
                  <c:v>-23691923.325355001</c:v>
                </c:pt>
                <c:pt idx="23797">
                  <c:v>-23705174.038848002</c:v>
                </c:pt>
                <c:pt idx="23798">
                  <c:v>-23718422.679455999</c:v>
                </c:pt>
                <c:pt idx="23799">
                  <c:v>-23731669.246970996</c:v>
                </c:pt>
                <c:pt idx="23800">
                  <c:v>-23744913.741186</c:v>
                </c:pt>
                <c:pt idx="23801">
                  <c:v>-23758156.161892995</c:v>
                </c:pt>
                <c:pt idx="23802">
                  <c:v>-23771396.508884005</c:v>
                </c:pt>
                <c:pt idx="23803">
                  <c:v>-23784634.781948991</c:v>
                </c:pt>
                <c:pt idx="23804">
                  <c:v>-23797870.980877992</c:v>
                </c:pt>
                <c:pt idx="23805">
                  <c:v>-23811105.105459999</c:v>
                </c:pt>
                <c:pt idx="23806">
                  <c:v>-23824337.155483998</c:v>
                </c:pt>
                <c:pt idx="23807">
                  <c:v>-23837567.130737003</c:v>
                </c:pt>
                <c:pt idx="23808">
                  <c:v>-23850795.031004999</c:v>
                </c:pt>
                <c:pt idx="23809">
                  <c:v>-23864020.856075998</c:v>
                </c:pt>
                <c:pt idx="23810">
                  <c:v>-23877244.605734006</c:v>
                </c:pt>
                <c:pt idx="23811">
                  <c:v>-23890466.279764999</c:v>
                </c:pt>
                <c:pt idx="23812">
                  <c:v>-23903685.877951</c:v>
                </c:pt>
                <c:pt idx="23813">
                  <c:v>-23916903.400075994</c:v>
                </c:pt>
                <c:pt idx="23814">
                  <c:v>-23930118.845922999</c:v>
                </c:pt>
                <c:pt idx="23815">
                  <c:v>-23943332.215271994</c:v>
                </c:pt>
                <c:pt idx="23816">
                  <c:v>-23956543.507904999</c:v>
                </c:pt>
                <c:pt idx="23817">
                  <c:v>-23969752.723601997</c:v>
                </c:pt>
                <c:pt idx="23818">
                  <c:v>-23982959.862142</c:v>
                </c:pt>
                <c:pt idx="23819">
                  <c:v>-23996164.923303995</c:v>
                </c:pt>
                <c:pt idx="23820">
                  <c:v>-24009367.906864997</c:v>
                </c:pt>
                <c:pt idx="23821">
                  <c:v>-24022568.812603001</c:v>
                </c:pt>
                <c:pt idx="23822">
                  <c:v>-24035767.640292998</c:v>
                </c:pt>
                <c:pt idx="23823">
                  <c:v>-24048964.389711995</c:v>
                </c:pt>
                <c:pt idx="23824">
                  <c:v>-24062159.060633995</c:v>
                </c:pt>
                <c:pt idx="23825">
                  <c:v>-24075351.652832001</c:v>
                </c:pt>
                <c:pt idx="23826">
                  <c:v>-24088542.166081</c:v>
                </c:pt>
                <c:pt idx="23827">
                  <c:v>-24101730.600152005</c:v>
                </c:pt>
                <c:pt idx="23828">
                  <c:v>-24114916.954817995</c:v>
                </c:pt>
                <c:pt idx="23829">
                  <c:v>-24128101.229847994</c:v>
                </c:pt>
                <c:pt idx="23830">
                  <c:v>-24141283.425013997</c:v>
                </c:pt>
                <c:pt idx="23831">
                  <c:v>-24154463.540084001</c:v>
                </c:pt>
                <c:pt idx="23832">
                  <c:v>-24167641.574827</c:v>
                </c:pt>
                <c:pt idx="23833">
                  <c:v>-24180817.529010996</c:v>
                </c:pt>
                <c:pt idx="23834">
                  <c:v>-24193991.402402997</c:v>
                </c:pt>
                <c:pt idx="23835">
                  <c:v>-24207163.194768999</c:v>
                </c:pt>
                <c:pt idx="23836">
                  <c:v>-24220332.905873992</c:v>
                </c:pt>
                <c:pt idx="23837">
                  <c:v>-24233500.535484001</c:v>
                </c:pt>
                <c:pt idx="23838">
                  <c:v>-24246666.083361994</c:v>
                </c:pt>
                <c:pt idx="23839">
                  <c:v>-24259829.549270995</c:v>
                </c:pt>
                <c:pt idx="23840">
                  <c:v>-24272990.932972997</c:v>
                </c:pt>
                <c:pt idx="23841">
                  <c:v>-24286150.234230999</c:v>
                </c:pt>
                <c:pt idx="23842">
                  <c:v>-24299307.452804998</c:v>
                </c:pt>
                <c:pt idx="23843">
                  <c:v>-24312462.588454001</c:v>
                </c:pt>
                <c:pt idx="23844">
                  <c:v>-24325615.640937999</c:v>
                </c:pt>
                <c:pt idx="23845">
                  <c:v>-24338766.610016003</c:v>
                </c:pt>
                <c:pt idx="23846">
                  <c:v>-24351915.495444994</c:v>
                </c:pt>
                <c:pt idx="23847">
                  <c:v>-24365062.296980999</c:v>
                </c:pt>
                <c:pt idx="23848">
                  <c:v>-24378207.014381003</c:v>
                </c:pt>
                <c:pt idx="23849">
                  <c:v>-24391349.647400998</c:v>
                </c:pt>
                <c:pt idx="23850">
                  <c:v>-24404490.195794001</c:v>
                </c:pt>
                <c:pt idx="23851">
                  <c:v>-24417628.659313999</c:v>
                </c:pt>
                <c:pt idx="23852">
                  <c:v>-24430765.037714999</c:v>
                </c:pt>
                <c:pt idx="23853">
                  <c:v>-24443899.330747001</c:v>
                </c:pt>
                <c:pt idx="23854">
                  <c:v>-24457031.538163003</c:v>
                </c:pt>
                <c:pt idx="23855">
                  <c:v>-24470161.659713</c:v>
                </c:pt>
                <c:pt idx="23856">
                  <c:v>-24483289.695145998</c:v>
                </c:pt>
                <c:pt idx="23857">
                  <c:v>-24496415.644212</c:v>
                </c:pt>
                <c:pt idx="23858">
                  <c:v>-24509539.506657999</c:v>
                </c:pt>
                <c:pt idx="23859">
                  <c:v>-24522661.282230996</c:v>
                </c:pt>
                <c:pt idx="23860">
                  <c:v>-24535780.970678996</c:v>
                </c:pt>
                <c:pt idx="23861">
                  <c:v>-24548898.571746998</c:v>
                </c:pt>
                <c:pt idx="23862">
                  <c:v>-24562014.085179996</c:v>
                </c:pt>
                <c:pt idx="23863">
                  <c:v>-24575127.510721005</c:v>
                </c:pt>
                <c:pt idx="23864">
                  <c:v>-24588238.848115001</c:v>
                </c:pt>
                <c:pt idx="23865">
                  <c:v>-24601348.097103</c:v>
                </c:pt>
                <c:pt idx="23866">
                  <c:v>-24614455.257426001</c:v>
                </c:pt>
                <c:pt idx="23867">
                  <c:v>-24627560.328827001</c:v>
                </c:pt>
                <c:pt idx="23868">
                  <c:v>-24640663.311044998</c:v>
                </c:pt>
                <c:pt idx="23869">
                  <c:v>-24653764.203818992</c:v>
                </c:pt>
                <c:pt idx="23870">
                  <c:v>-24666863.006887</c:v>
                </c:pt>
                <c:pt idx="23871">
                  <c:v>-24679959.719988</c:v>
                </c:pt>
                <c:pt idx="23872">
                  <c:v>-24693054.342856999</c:v>
                </c:pt>
                <c:pt idx="23873">
                  <c:v>-24706146.875231002</c:v>
                </c:pt>
                <c:pt idx="23874">
                  <c:v>-24719237.316845</c:v>
                </c:pt>
                <c:pt idx="23875">
                  <c:v>-24732325.667432997</c:v>
                </c:pt>
                <c:pt idx="23876">
                  <c:v>-24745411.926727999</c:v>
                </c:pt>
                <c:pt idx="23877">
                  <c:v>-24758496.094464999</c:v>
                </c:pt>
                <c:pt idx="23878">
                  <c:v>-24771578.170373</c:v>
                </c:pt>
                <c:pt idx="23879">
                  <c:v>-24784658.154185005</c:v>
                </c:pt>
                <c:pt idx="23880">
                  <c:v>-24797736.045629997</c:v>
                </c:pt>
                <c:pt idx="23881">
                  <c:v>-24810811.844438002</c:v>
                </c:pt>
                <c:pt idx="23882">
                  <c:v>-24823885.550337005</c:v>
                </c:pt>
                <c:pt idx="23883">
                  <c:v>-24836957.163054999</c:v>
                </c:pt>
                <c:pt idx="23884">
                  <c:v>-24850026.682319999</c:v>
                </c:pt>
                <c:pt idx="23885">
                  <c:v>-24863094.107856005</c:v>
                </c:pt>
                <c:pt idx="23886">
                  <c:v>-24876159.43939</c:v>
                </c:pt>
                <c:pt idx="23887">
                  <c:v>-24889222.676646005</c:v>
                </c:pt>
                <c:pt idx="23888">
                  <c:v>-24902283.819348</c:v>
                </c:pt>
                <c:pt idx="23889">
                  <c:v>-24915342.867216997</c:v>
                </c:pt>
                <c:pt idx="23890">
                  <c:v>-24928399.819977</c:v>
                </c:pt>
                <c:pt idx="23891">
                  <c:v>-24941454.677347001</c:v>
                </c:pt>
                <c:pt idx="23892">
                  <c:v>-24954507.43905</c:v>
                </c:pt>
                <c:pt idx="23893">
                  <c:v>-24967558.104803</c:v>
                </c:pt>
                <c:pt idx="23894">
                  <c:v>-24980606.674326003</c:v>
                </c:pt>
                <c:pt idx="23895">
                  <c:v>-24993653.147335999</c:v>
                </c:pt>
                <c:pt idx="23896">
                  <c:v>-25006697.52355</c:v>
                </c:pt>
                <c:pt idx="23897">
                  <c:v>-25019739.802685</c:v>
                </c:pt>
                <c:pt idx="23898">
                  <c:v>-25032779.984454997</c:v>
                </c:pt>
                <c:pt idx="23899">
                  <c:v>-25045818.068574999</c:v>
                </c:pt>
                <c:pt idx="23900">
                  <c:v>-25058854.054758999</c:v>
                </c:pt>
                <c:pt idx="23901">
                  <c:v>-25071887.942718998</c:v>
                </c:pt>
                <c:pt idx="23902">
                  <c:v>-25084919.732167006</c:v>
                </c:pt>
                <c:pt idx="23903">
                  <c:v>-25097949.422813997</c:v>
                </c:pt>
                <c:pt idx="23904">
                  <c:v>-25110977.014371</c:v>
                </c:pt>
                <c:pt idx="23905">
                  <c:v>-25124002.506545998</c:v>
                </c:pt>
                <c:pt idx="23906">
                  <c:v>-25137025.899048995</c:v>
                </c:pt>
                <c:pt idx="23907">
                  <c:v>-25150047.191585999</c:v>
                </c:pt>
                <c:pt idx="23908">
                  <c:v>-25163066.383864995</c:v>
                </c:pt>
                <c:pt idx="23909">
                  <c:v>-25176083.475591995</c:v>
                </c:pt>
                <c:pt idx="23910">
                  <c:v>-25189098.466471996</c:v>
                </c:pt>
                <c:pt idx="23911">
                  <c:v>-25202111.356208</c:v>
                </c:pt>
                <c:pt idx="23912">
                  <c:v>-25215122.144505005</c:v>
                </c:pt>
                <c:pt idx="23913">
                  <c:v>-25228130.831064999</c:v>
                </c:pt>
                <c:pt idx="23914">
                  <c:v>-25241137.415589999</c:v>
                </c:pt>
                <c:pt idx="23915">
                  <c:v>-25254141.897780001</c:v>
                </c:pt>
                <c:pt idx="23916">
                  <c:v>-25267144.277336001</c:v>
                </c:pt>
                <c:pt idx="23917">
                  <c:v>-25280144.553955998</c:v>
                </c:pt>
                <c:pt idx="23918">
                  <c:v>-25293142.727339</c:v>
                </c:pt>
                <c:pt idx="23919">
                  <c:v>-25306138.797182001</c:v>
                </c:pt>
                <c:pt idx="23920">
                  <c:v>-25319132.763182998</c:v>
                </c:pt>
                <c:pt idx="23921">
                  <c:v>-25332124.625034999</c:v>
                </c:pt>
                <c:pt idx="23922">
                  <c:v>-25345114.382434998</c:v>
                </c:pt>
                <c:pt idx="23923">
                  <c:v>-25358102.035076998</c:v>
                </c:pt>
                <c:pt idx="23924">
                  <c:v>-25371087.582652997</c:v>
                </c:pt>
                <c:pt idx="23925">
                  <c:v>-25384071.024854999</c:v>
                </c:pt>
                <c:pt idx="23926">
                  <c:v>-25397052.361375995</c:v>
                </c:pt>
                <c:pt idx="23927">
                  <c:v>-25410031.591905002</c:v>
                </c:pt>
                <c:pt idx="23928">
                  <c:v>-25423008.716132004</c:v>
                </c:pt>
                <c:pt idx="23929">
                  <c:v>-25435983.733747002</c:v>
                </c:pt>
                <c:pt idx="23930">
                  <c:v>-25448956.644436006</c:v>
                </c:pt>
                <c:pt idx="23931">
                  <c:v>-25461927.447886996</c:v>
                </c:pt>
                <c:pt idx="23932">
                  <c:v>-25474896.143785998</c:v>
                </c:pt>
                <c:pt idx="23933">
                  <c:v>-25487862.731817998</c:v>
                </c:pt>
                <c:pt idx="23934">
                  <c:v>-25500827.211669002</c:v>
                </c:pt>
                <c:pt idx="23935">
                  <c:v>-25513789.583020002</c:v>
                </c:pt>
                <c:pt idx="23936">
                  <c:v>-25526749.845555998</c:v>
                </c:pt>
                <c:pt idx="23937">
                  <c:v>-25539707.998957001</c:v>
                </c:pt>
                <c:pt idx="23938">
                  <c:v>-25552664.042904999</c:v>
                </c:pt>
                <c:pt idx="23939">
                  <c:v>-25565617.977079995</c:v>
                </c:pt>
                <c:pt idx="23940">
                  <c:v>-25578569.801160999</c:v>
                </c:pt>
                <c:pt idx="23941">
                  <c:v>-25591519.514826003</c:v>
                </c:pt>
                <c:pt idx="23942">
                  <c:v>-25604467.117753003</c:v>
                </c:pt>
                <c:pt idx="23943">
                  <c:v>-25617412.609616999</c:v>
                </c:pt>
                <c:pt idx="23944">
                  <c:v>-25630355.990095995</c:v>
                </c:pt>
                <c:pt idx="23945">
                  <c:v>-25643297.258862998</c:v>
                </c:pt>
                <c:pt idx="23946">
                  <c:v>-25656236.415592998</c:v>
                </c:pt>
                <c:pt idx="23947">
                  <c:v>-25669173.459957998</c:v>
                </c:pt>
                <c:pt idx="23948">
                  <c:v>-25682108.391629998</c:v>
                </c:pt>
                <c:pt idx="23949">
                  <c:v>-25695041.210282005</c:v>
                </c:pt>
                <c:pt idx="23950">
                  <c:v>-25707971.915582001</c:v>
                </c:pt>
                <c:pt idx="23951">
                  <c:v>-25720900.507200997</c:v>
                </c:pt>
                <c:pt idx="23952">
                  <c:v>-25733826.984806996</c:v>
                </c:pt>
                <c:pt idx="23953">
                  <c:v>-25746751.348067999</c:v>
                </c:pt>
                <c:pt idx="23954">
                  <c:v>-25759673.596650001</c:v>
                </c:pt>
                <c:pt idx="23955">
                  <c:v>-25772593.730220001</c:v>
                </c:pt>
                <c:pt idx="23956">
                  <c:v>-25785511.748442996</c:v>
                </c:pt>
                <c:pt idx="23957">
                  <c:v>-25798427.650982004</c:v>
                </c:pt>
                <c:pt idx="23958">
                  <c:v>-25811341.4375</c:v>
                </c:pt>
                <c:pt idx="23959">
                  <c:v>-25824253.107660998</c:v>
                </c:pt>
                <c:pt idx="23960">
                  <c:v>-25837162.661125001</c:v>
                </c:pt>
                <c:pt idx="23961">
                  <c:v>-25850070.097553998</c:v>
                </c:pt>
                <c:pt idx="23962">
                  <c:v>-25862975.416606005</c:v>
                </c:pt>
                <c:pt idx="23963">
                  <c:v>-25875878.617940001</c:v>
                </c:pt>
                <c:pt idx="23964">
                  <c:v>-25888779.701214995</c:v>
                </c:pt>
                <c:pt idx="23965">
                  <c:v>-25901678.666085999</c:v>
                </c:pt>
                <c:pt idx="23966">
                  <c:v>-25914575.512210999</c:v>
                </c:pt>
                <c:pt idx="23967">
                  <c:v>-25927470.239243995</c:v>
                </c:pt>
                <c:pt idx="23968">
                  <c:v>-25940362.846840002</c:v>
                </c:pt>
                <c:pt idx="23969">
                  <c:v>-25953253.334651999</c:v>
                </c:pt>
                <c:pt idx="23970">
                  <c:v>-25966141.702330999</c:v>
                </c:pt>
                <c:pt idx="23971">
                  <c:v>-25979027.949530996</c:v>
                </c:pt>
                <c:pt idx="23972">
                  <c:v>-25991912.075901002</c:v>
                </c:pt>
                <c:pt idx="23973">
                  <c:v>-26004794.081089996</c:v>
                </c:pt>
                <c:pt idx="23974">
                  <c:v>-26017673.964748997</c:v>
                </c:pt>
                <c:pt idx="23975">
                  <c:v>-26030551.726523999</c:v>
                </c:pt>
                <c:pt idx="23976">
                  <c:v>-26043427.366062999</c:v>
                </c:pt>
                <c:pt idx="23977">
                  <c:v>-26056300.883011997</c:v>
                </c:pt>
                <c:pt idx="23978">
                  <c:v>-26069172.277015995</c:v>
                </c:pt>
                <c:pt idx="23979">
                  <c:v>-26082041.547717996</c:v>
                </c:pt>
                <c:pt idx="23980">
                  <c:v>-26094908.694763001</c:v>
                </c:pt>
                <c:pt idx="23981">
                  <c:v>-26107773.717792999</c:v>
                </c:pt>
                <c:pt idx="23982">
                  <c:v>-26120636.616450004</c:v>
                </c:pt>
                <c:pt idx="23983">
                  <c:v>-26133497.390372999</c:v>
                </c:pt>
                <c:pt idx="23984">
                  <c:v>-26146356.039202001</c:v>
                </c:pt>
                <c:pt idx="23985">
                  <c:v>-26159212.562577002</c:v>
                </c:pt>
                <c:pt idx="23986">
                  <c:v>-26172066.960135002</c:v>
                </c:pt>
                <c:pt idx="23987">
                  <c:v>-26184919.231512997</c:v>
                </c:pt>
                <c:pt idx="23988">
                  <c:v>-26197769.376347005</c:v>
                </c:pt>
                <c:pt idx="23989">
                  <c:v>-26210617.394270997</c:v>
                </c:pt>
                <c:pt idx="23990">
                  <c:v>-26223463.284921002</c:v>
                </c:pt>
                <c:pt idx="23991">
                  <c:v>-26236307.047929998</c:v>
                </c:pt>
                <c:pt idx="23992">
                  <c:v>-26249148.682929005</c:v>
                </c:pt>
                <c:pt idx="23993">
                  <c:v>-26261988.189550001</c:v>
                </c:pt>
                <c:pt idx="23994">
                  <c:v>-26274825.567422997</c:v>
                </c:pt>
                <c:pt idx="23995">
                  <c:v>-26287660.816178001</c:v>
                </c:pt>
                <c:pt idx="23996">
                  <c:v>-26300493.935443997</c:v>
                </c:pt>
                <c:pt idx="23997">
                  <c:v>-26313324.924847994</c:v>
                </c:pt>
                <c:pt idx="23998">
                  <c:v>-26326153.784016997</c:v>
                </c:pt>
                <c:pt idx="23999">
                  <c:v>-26338980.512577001</c:v>
                </c:pt>
                <c:pt idx="24000">
                  <c:v>-26351805.110152002</c:v>
                </c:pt>
                <c:pt idx="24001">
                  <c:v>-26364627.576367002</c:v>
                </c:pt>
                <c:pt idx="24002">
                  <c:v>-26377447.910843994</c:v>
                </c:pt>
                <c:pt idx="24003">
                  <c:v>-26390266.113205999</c:v>
                </c:pt>
                <c:pt idx="24004">
                  <c:v>-26403082.183072995</c:v>
                </c:pt>
                <c:pt idx="24005">
                  <c:v>-26415896.120065998</c:v>
                </c:pt>
                <c:pt idx="24006">
                  <c:v>-26428707.923804995</c:v>
                </c:pt>
                <c:pt idx="24007">
                  <c:v>-26441517.593906999</c:v>
                </c:pt>
                <c:pt idx="24008">
                  <c:v>-26454325.12999</c:v>
                </c:pt>
                <c:pt idx="24009">
                  <c:v>-26467130.531669997</c:v>
                </c:pt>
                <c:pt idx="24010">
                  <c:v>-26479933.798563</c:v>
                </c:pt>
                <c:pt idx="24011">
                  <c:v>-26492734.930282999</c:v>
                </c:pt>
                <c:pt idx="24012">
                  <c:v>-26505533.926443998</c:v>
                </c:pt>
                <c:pt idx="24013">
                  <c:v>-26518330.786658995</c:v>
                </c:pt>
                <c:pt idx="24014">
                  <c:v>-26531125.510540001</c:v>
                </c:pt>
                <c:pt idx="24015">
                  <c:v>-26543918.097695995</c:v>
                </c:pt>
                <c:pt idx="24016">
                  <c:v>-26556708.547738995</c:v>
                </c:pt>
                <c:pt idx="24017">
                  <c:v>-26569496.860275995</c:v>
                </c:pt>
                <c:pt idx="24018">
                  <c:v>-26582283.034917001</c:v>
                </c:pt>
                <c:pt idx="24019">
                  <c:v>-26595067.071267996</c:v>
                </c:pt>
                <c:pt idx="24020">
                  <c:v>-26607848.968934</c:v>
                </c:pt>
                <c:pt idx="24021">
                  <c:v>-26620628.727522001</c:v>
                </c:pt>
                <c:pt idx="24022">
                  <c:v>-26633406.346634999</c:v>
                </c:pt>
                <c:pt idx="24023">
                  <c:v>-26646181.825875998</c:v>
                </c:pt>
                <c:pt idx="24024">
                  <c:v>-26658955.164847996</c:v>
                </c:pt>
                <c:pt idx="24025">
                  <c:v>-26671726.363152001</c:v>
                </c:pt>
                <c:pt idx="24026">
                  <c:v>-26684495.420389</c:v>
                </c:pt>
                <c:pt idx="24027">
                  <c:v>-26697262.336158004</c:v>
                </c:pt>
                <c:pt idx="24028">
                  <c:v>-26710027.110056009</c:v>
                </c:pt>
                <c:pt idx="24029">
                  <c:v>-26722789.741682995</c:v>
                </c:pt>
                <c:pt idx="24030">
                  <c:v>-26735550.230634</c:v>
                </c:pt>
                <c:pt idx="24031">
                  <c:v>-26748308.576504003</c:v>
                </c:pt>
                <c:pt idx="24032">
                  <c:v>-26761064.778889999</c:v>
                </c:pt>
                <c:pt idx="24033">
                  <c:v>-26773818.837383002</c:v>
                </c:pt>
                <c:pt idx="24034">
                  <c:v>-26786570.751576997</c:v>
                </c:pt>
                <c:pt idx="24035">
                  <c:v>-26799320.521063995</c:v>
                </c:pt>
                <c:pt idx="24036">
                  <c:v>-26812068.145434</c:v>
                </c:pt>
                <c:pt idx="24037">
                  <c:v>-26824813.624277998</c:v>
                </c:pt>
                <c:pt idx="24038">
                  <c:v>-26837556.957183</c:v>
                </c:pt>
                <c:pt idx="24039">
                  <c:v>-26850298.143738002</c:v>
                </c:pt>
                <c:pt idx="24040">
                  <c:v>-26863037.183530997</c:v>
                </c:pt>
                <c:pt idx="24041">
                  <c:v>-26875774.076145001</c:v>
                </c:pt>
                <c:pt idx="24042">
                  <c:v>-26888508.821168002</c:v>
                </c:pt>
                <c:pt idx="24043">
                  <c:v>-26901241.418183003</c:v>
                </c:pt>
                <c:pt idx="24044">
                  <c:v>-26913971.866772</c:v>
                </c:pt>
                <c:pt idx="24045">
                  <c:v>-26926700.166517999</c:v>
                </c:pt>
                <c:pt idx="24046">
                  <c:v>-26939426.317003001</c:v>
                </c:pt>
                <c:pt idx="24047">
                  <c:v>-26952150.317805</c:v>
                </c:pt>
                <c:pt idx="24048">
                  <c:v>-26964872.168505006</c:v>
                </c:pt>
                <c:pt idx="24049">
                  <c:v>-26977591.86868</c:v>
                </c:pt>
                <c:pt idx="24050">
                  <c:v>-26990309.417909</c:v>
                </c:pt>
                <c:pt idx="24051">
                  <c:v>-27003024.815765999</c:v>
                </c:pt>
                <c:pt idx="24052">
                  <c:v>-27015738.061826997</c:v>
                </c:pt>
                <c:pt idx="24053">
                  <c:v>-27028449.155667</c:v>
                </c:pt>
                <c:pt idx="24054">
                  <c:v>-27041158.096859001</c:v>
                </c:pt>
                <c:pt idx="24055">
                  <c:v>-27053864.884974997</c:v>
                </c:pt>
                <c:pt idx="24056">
                  <c:v>-27066569.519587003</c:v>
                </c:pt>
                <c:pt idx="24057">
                  <c:v>-27079272.000264999</c:v>
                </c:pt>
                <c:pt idx="24058">
                  <c:v>-27091972.326577999</c:v>
                </c:pt>
                <c:pt idx="24059">
                  <c:v>-27104670.498094</c:v>
                </c:pt>
                <c:pt idx="24060">
                  <c:v>-27117366.514382005</c:v>
                </c:pt>
                <c:pt idx="24061">
                  <c:v>-27130060.375007998</c:v>
                </c:pt>
                <c:pt idx="24062">
                  <c:v>-27142752.079537001</c:v>
                </c:pt>
                <c:pt idx="24063">
                  <c:v>-27155441.627533</c:v>
                </c:pt>
                <c:pt idx="24064">
                  <c:v>-27168129.018561002</c:v>
                </c:pt>
                <c:pt idx="24065">
                  <c:v>-27180814.252181999</c:v>
                </c:pt>
                <c:pt idx="24066">
                  <c:v>-27193497.327959001</c:v>
                </c:pt>
                <c:pt idx="24067">
                  <c:v>-27206178.245450996</c:v>
                </c:pt>
                <c:pt idx="24068">
                  <c:v>-27218857.004217997</c:v>
                </c:pt>
                <c:pt idx="24069">
                  <c:v>-27231533.603818998</c:v>
                </c:pt>
                <c:pt idx="24070">
                  <c:v>-27244208.043811992</c:v>
                </c:pt>
                <c:pt idx="24071">
                  <c:v>-27256880.323752001</c:v>
                </c:pt>
                <c:pt idx="24072">
                  <c:v>-27269550.443195995</c:v>
                </c:pt>
                <c:pt idx="24073">
                  <c:v>-27282218.401697993</c:v>
                </c:pt>
                <c:pt idx="24074">
                  <c:v>-27294884.198812</c:v>
                </c:pt>
                <c:pt idx="24075">
                  <c:v>-27307547.834090002</c:v>
                </c:pt>
                <c:pt idx="24076">
                  <c:v>-27320209.307084005</c:v>
                </c:pt>
                <c:pt idx="24077">
                  <c:v>-27332868.617343999</c:v>
                </c:pt>
                <c:pt idx="24078">
                  <c:v>-27345525.764420997</c:v>
                </c:pt>
                <c:pt idx="24079">
                  <c:v>-27358180.747861996</c:v>
                </c:pt>
                <c:pt idx="24080">
                  <c:v>-27370833.567215998</c:v>
                </c:pt>
                <c:pt idx="24081">
                  <c:v>-27383484.222029001</c:v>
                </c:pt>
                <c:pt idx="24082">
                  <c:v>-27396132.711845998</c:v>
                </c:pt>
                <c:pt idx="24083">
                  <c:v>-27408779.036212001</c:v>
                </c:pt>
                <c:pt idx="24084">
                  <c:v>-27421423.194670998</c:v>
                </c:pt>
                <c:pt idx="24085">
                  <c:v>-27434065.186765999</c:v>
                </c:pt>
                <c:pt idx="24086">
                  <c:v>-27446705.012038</c:v>
                </c:pt>
                <c:pt idx="24087">
                  <c:v>-27459342.670027003</c:v>
                </c:pt>
                <c:pt idx="24088">
                  <c:v>-27471978.160272997</c:v>
                </c:pt>
                <c:pt idx="24089">
                  <c:v>-27484611.482314996</c:v>
                </c:pt>
                <c:pt idx="24090">
                  <c:v>-27497242.635690998</c:v>
                </c:pt>
                <c:pt idx="24091">
                  <c:v>-27509871.619936004</c:v>
                </c:pt>
                <c:pt idx="24092">
                  <c:v>-27522498.434587006</c:v>
                </c:pt>
                <c:pt idx="24093">
                  <c:v>-27535123.079178002</c:v>
                </c:pt>
                <c:pt idx="24094">
                  <c:v>-27547745.553242996</c:v>
                </c:pt>
                <c:pt idx="24095">
                  <c:v>-27560365.856313001</c:v>
                </c:pt>
                <c:pt idx="24096">
                  <c:v>-27572983.987920996</c:v>
                </c:pt>
                <c:pt idx="24097">
                  <c:v>-27585599.947596997</c:v>
                </c:pt>
                <c:pt idx="24098">
                  <c:v>-27598213.734870996</c:v>
                </c:pt>
                <c:pt idx="24099">
                  <c:v>-27610825.349270996</c:v>
                </c:pt>
                <c:pt idx="24100">
                  <c:v>-27623434.790323999</c:v>
                </c:pt>
                <c:pt idx="24101">
                  <c:v>-27636042.057557005</c:v>
                </c:pt>
                <c:pt idx="24102">
                  <c:v>-27648647.150495</c:v>
                </c:pt>
                <c:pt idx="24103">
                  <c:v>-27661250.068662997</c:v>
                </c:pt>
                <c:pt idx="24104">
                  <c:v>-27673850.811585005</c:v>
                </c:pt>
                <c:pt idx="24105">
                  <c:v>-27686449.378781002</c:v>
                </c:pt>
                <c:pt idx="24106">
                  <c:v>-27699045.769774996</c:v>
                </c:pt>
                <c:pt idx="24107">
                  <c:v>-27711639.984085996</c:v>
                </c:pt>
                <c:pt idx="24108">
                  <c:v>-27724232.021232996</c:v>
                </c:pt>
                <c:pt idx="24109">
                  <c:v>-27736821.880734</c:v>
                </c:pt>
                <c:pt idx="24110">
                  <c:v>-27749409.562107999</c:v>
                </c:pt>
                <c:pt idx="24111">
                  <c:v>-27761995.064869996</c:v>
                </c:pt>
                <c:pt idx="24112">
                  <c:v>-27774578.388535</c:v>
                </c:pt>
                <c:pt idx="24113">
                  <c:v>-27787159.532617997</c:v>
                </c:pt>
                <c:pt idx="24114">
                  <c:v>-27799738.496630996</c:v>
                </c:pt>
                <c:pt idx="24115">
                  <c:v>-27812315.280087002</c:v>
                </c:pt>
                <c:pt idx="24116">
                  <c:v>-27824889.882496998</c:v>
                </c:pt>
                <c:pt idx="24117">
                  <c:v>-27837462.303369999</c:v>
                </c:pt>
                <c:pt idx="24118">
                  <c:v>-27850032.542216998</c:v>
                </c:pt>
                <c:pt idx="24119">
                  <c:v>-27862600.598544005</c:v>
                </c:pt>
                <c:pt idx="24120">
                  <c:v>-27875166.471859995</c:v>
                </c:pt>
                <c:pt idx="24121">
                  <c:v>-27887730.161668997</c:v>
                </c:pt>
                <c:pt idx="24122">
                  <c:v>-27900291.667476997</c:v>
                </c:pt>
                <c:pt idx="24123">
                  <c:v>-27912850.988786999</c:v>
                </c:pt>
                <c:pt idx="24124">
                  <c:v>-27925408.125101998</c:v>
                </c:pt>
                <c:pt idx="24125">
                  <c:v>-27937963.075925</c:v>
                </c:pt>
                <c:pt idx="24126">
                  <c:v>-27950515.840755001</c:v>
                </c:pt>
                <c:pt idx="24127">
                  <c:v>-27963066.419093002</c:v>
                </c:pt>
                <c:pt idx="24128">
                  <c:v>-27975614.810437001</c:v>
                </c:pt>
                <c:pt idx="24129">
                  <c:v>-27988161.014285002</c:v>
                </c:pt>
                <c:pt idx="24130">
                  <c:v>-28000705.030133005</c:v>
                </c:pt>
                <c:pt idx="24131">
                  <c:v>-28013246.857477002</c:v>
                </c:pt>
                <c:pt idx="24132">
                  <c:v>-28025786.495811991</c:v>
                </c:pt>
                <c:pt idx="24133">
                  <c:v>-28038323.944629997</c:v>
                </c:pt>
                <c:pt idx="24134">
                  <c:v>-28050859.203424998</c:v>
                </c:pt>
                <c:pt idx="24135">
                  <c:v>-28063392.271686997</c:v>
                </c:pt>
                <c:pt idx="24136">
                  <c:v>-28075923.148907002</c:v>
                </c:pt>
                <c:pt idx="24137">
                  <c:v>-28088451.834573999</c:v>
                </c:pt>
                <c:pt idx="24138">
                  <c:v>-28100978.328177001</c:v>
                </c:pt>
                <c:pt idx="24139">
                  <c:v>-28113502.629202001</c:v>
                </c:pt>
                <c:pt idx="24140">
                  <c:v>-28126024.737135999</c:v>
                </c:pt>
                <c:pt idx="24141">
                  <c:v>-28138544.651464</c:v>
                </c:pt>
                <c:pt idx="24142">
                  <c:v>-28151062.371668994</c:v>
                </c:pt>
                <c:pt idx="24143">
                  <c:v>-28163577.897234999</c:v>
                </c:pt>
                <c:pt idx="24144">
                  <c:v>-28176091.227643996</c:v>
                </c:pt>
                <c:pt idx="24145">
                  <c:v>-28188602.362376001</c:v>
                </c:pt>
                <c:pt idx="24146">
                  <c:v>-28201111.300912</c:v>
                </c:pt>
                <c:pt idx="24147">
                  <c:v>-28213618.042729001</c:v>
                </c:pt>
                <c:pt idx="24148">
                  <c:v>-28226122.587306999</c:v>
                </c:pt>
                <c:pt idx="24149">
                  <c:v>-28238624.934119999</c:v>
                </c:pt>
                <c:pt idx="24150">
                  <c:v>-28251125.082645997</c:v>
                </c:pt>
                <c:pt idx="24151">
                  <c:v>-28263623.032358002</c:v>
                </c:pt>
                <c:pt idx="24152">
                  <c:v>-28276118.782729</c:v>
                </c:pt>
                <c:pt idx="24153">
                  <c:v>-28288612.333232999</c:v>
                </c:pt>
                <c:pt idx="24154">
                  <c:v>-28301103.683340997</c:v>
                </c:pt>
                <c:pt idx="24155">
                  <c:v>-28313592.832523003</c:v>
                </c:pt>
                <c:pt idx="24156">
                  <c:v>-28326079.780246995</c:v>
                </c:pt>
                <c:pt idx="24157">
                  <c:v>-28338564.525982998</c:v>
                </c:pt>
                <c:pt idx="24158">
                  <c:v>-28351047.069196999</c:v>
                </c:pt>
                <c:pt idx="24159">
                  <c:v>-28363527.409355</c:v>
                </c:pt>
                <c:pt idx="24160">
                  <c:v>-28376005.545922998</c:v>
                </c:pt>
                <c:pt idx="24161">
                  <c:v>-28388481.478363998</c:v>
                </c:pt>
                <c:pt idx="24162">
                  <c:v>-28400955.20614</c:v>
                </c:pt>
                <c:pt idx="24163">
                  <c:v>-28413426.728714999</c:v>
                </c:pt>
                <c:pt idx="24164">
                  <c:v>-28425896.045546997</c:v>
                </c:pt>
                <c:pt idx="24165">
                  <c:v>-28438363.156098001</c:v>
                </c:pt>
                <c:pt idx="24166">
                  <c:v>-28450828.059824001</c:v>
                </c:pt>
                <c:pt idx="24167">
                  <c:v>-28463290.756185003</c:v>
                </c:pt>
                <c:pt idx="24168">
                  <c:v>-28475751.244635995</c:v>
                </c:pt>
                <c:pt idx="24169">
                  <c:v>-28488209.524633002</c:v>
                </c:pt>
                <c:pt idx="24170">
                  <c:v>-28500665.595628995</c:v>
                </c:pt>
                <c:pt idx="24171">
                  <c:v>-28513119.457077995</c:v>
                </c:pt>
                <c:pt idx="24172">
                  <c:v>-28525571.108433001</c:v>
                </c:pt>
                <c:pt idx="24173">
                  <c:v>-28538020.549142998</c:v>
                </c:pt>
                <c:pt idx="24174">
                  <c:v>-28550467.778659001</c:v>
                </c:pt>
                <c:pt idx="24175">
                  <c:v>-28562912.796429999</c:v>
                </c:pt>
                <c:pt idx="24176">
                  <c:v>-28575355.601904001</c:v>
                </c:pt>
                <c:pt idx="24177">
                  <c:v>-28587796.194526009</c:v>
                </c:pt>
                <c:pt idx="24178">
                  <c:v>-28600234.573743995</c:v>
                </c:pt>
                <c:pt idx="24179">
                  <c:v>-28612670.739</c:v>
                </c:pt>
                <c:pt idx="24180">
                  <c:v>-28625104.689739998</c:v>
                </c:pt>
                <c:pt idx="24181">
                  <c:v>-28637536.425403997</c:v>
                </c:pt>
                <c:pt idx="24182">
                  <c:v>-28649965.945434995</c:v>
                </c:pt>
                <c:pt idx="24183">
                  <c:v>-28662393.249271996</c:v>
                </c:pt>
                <c:pt idx="24184">
                  <c:v>-28674818.336355004</c:v>
                </c:pt>
                <c:pt idx="24185">
                  <c:v>-28687241.206121001</c:v>
                </c:pt>
                <c:pt idx="24186">
                  <c:v>-28699661.858008001</c:v>
                </c:pt>
                <c:pt idx="24187">
                  <c:v>-28712080.291450996</c:v>
                </c:pt>
                <c:pt idx="24188">
                  <c:v>-28724496.505884998</c:v>
                </c:pt>
                <c:pt idx="24189">
                  <c:v>-28736910.500744</c:v>
                </c:pt>
                <c:pt idx="24190">
                  <c:v>-28749322.275458995</c:v>
                </c:pt>
                <c:pt idx="24191">
                  <c:v>-28761731.829464</c:v>
                </c:pt>
                <c:pt idx="24192">
                  <c:v>-28774139.162187003</c:v>
                </c:pt>
                <c:pt idx="24193">
                  <c:v>-28786544.273058996</c:v>
                </c:pt>
                <c:pt idx="24194">
                  <c:v>-28798947.161506999</c:v>
                </c:pt>
                <c:pt idx="24195">
                  <c:v>-28811347.826958001</c:v>
                </c:pt>
                <c:pt idx="24196">
                  <c:v>-28823746.268839002</c:v>
                </c:pt>
                <c:pt idx="24197">
                  <c:v>-28836142.486574002</c:v>
                </c:pt>
                <c:pt idx="24198">
                  <c:v>-28848536.479587</c:v>
                </c:pt>
                <c:pt idx="24199">
                  <c:v>-28860928.247299995</c:v>
                </c:pt>
                <c:pt idx="24200">
                  <c:v>-28873317.789136998</c:v>
                </c:pt>
                <c:pt idx="24201">
                  <c:v>-28885705.104515001</c:v>
                </c:pt>
                <c:pt idx="24202">
                  <c:v>-28898090.192855999</c:v>
                </c:pt>
                <c:pt idx="24203">
                  <c:v>-28910473.053576998</c:v>
                </c:pt>
                <c:pt idx="24204">
                  <c:v>-28922853.686096001</c:v>
                </c:pt>
                <c:pt idx="24205">
                  <c:v>-28935232.089827996</c:v>
                </c:pt>
                <c:pt idx="24206">
                  <c:v>-28947608.264189001</c:v>
                </c:pt>
                <c:pt idx="24207">
                  <c:v>-28959982.208592001</c:v>
                </c:pt>
                <c:pt idx="24208">
                  <c:v>-28972353.922449995</c:v>
                </c:pt>
                <c:pt idx="24209">
                  <c:v>-28984723.405174997</c:v>
                </c:pt>
                <c:pt idx="24210">
                  <c:v>-28997090.656177003</c:v>
                </c:pt>
                <c:pt idx="24211">
                  <c:v>-29009455.674865998</c:v>
                </c:pt>
                <c:pt idx="24212">
                  <c:v>-29021818.460648991</c:v>
                </c:pt>
                <c:pt idx="24213">
                  <c:v>-29034179.012935001</c:v>
                </c:pt>
                <c:pt idx="24214">
                  <c:v>-29046537.331128001</c:v>
                </c:pt>
                <c:pt idx="24215">
                  <c:v>-29058893.414634999</c:v>
                </c:pt>
                <c:pt idx="24216">
                  <c:v>-29071247.262859002</c:v>
                </c:pt>
                <c:pt idx="24217">
                  <c:v>-29083598.875202</c:v>
                </c:pt>
                <c:pt idx="24218">
                  <c:v>-29095948.251065996</c:v>
                </c:pt>
                <c:pt idx="24219">
                  <c:v>-29108295.389851995</c:v>
                </c:pt>
                <c:pt idx="24220">
                  <c:v>-29120640.290959001</c:v>
                </c:pt>
                <c:pt idx="24221">
                  <c:v>-29132982.953784999</c:v>
                </c:pt>
                <c:pt idx="24222">
                  <c:v>-29145323.377728</c:v>
                </c:pt>
                <c:pt idx="24223">
                  <c:v>-29157661.562183</c:v>
                </c:pt>
                <c:pt idx="24224">
                  <c:v>-29169997.506545</c:v>
                </c:pt>
                <c:pt idx="24225">
                  <c:v>-29182331.210207999</c:v>
                </c:pt>
                <c:pt idx="24226">
                  <c:v>-29194662.672565002</c:v>
                </c:pt>
                <c:pt idx="24227">
                  <c:v>-29206991.893006999</c:v>
                </c:pt>
                <c:pt idx="24228">
                  <c:v>-29219318.870925006</c:v>
                </c:pt>
                <c:pt idx="24229">
                  <c:v>-29231643.605707999</c:v>
                </c:pt>
                <c:pt idx="24230">
                  <c:v>-29243966.096742999</c:v>
                </c:pt>
                <c:pt idx="24231">
                  <c:v>-29256286.343417995</c:v>
                </c:pt>
                <c:pt idx="24232">
                  <c:v>-29268604.345120005</c:v>
                </c:pt>
                <c:pt idx="24233">
                  <c:v>-29280920.101230998</c:v>
                </c:pt>
                <c:pt idx="24234">
                  <c:v>-29293233.611137003</c:v>
                </c:pt>
                <c:pt idx="24235">
                  <c:v>-29305544.874219999</c:v>
                </c:pt>
                <c:pt idx="24236">
                  <c:v>-29317853.889859997</c:v>
                </c:pt>
                <c:pt idx="24237">
                  <c:v>-29330160.657439001</c:v>
                </c:pt>
                <c:pt idx="24238">
                  <c:v>-29342465.176335003</c:v>
                </c:pt>
                <c:pt idx="24239">
                  <c:v>-29354767.445925996</c:v>
                </c:pt>
                <c:pt idx="24240">
                  <c:v>-29367067.465589002</c:v>
                </c:pt>
                <c:pt idx="24241">
                  <c:v>-29379365.234700006</c:v>
                </c:pt>
                <c:pt idx="24242">
                  <c:v>-29391660.752633002</c:v>
                </c:pt>
                <c:pt idx="24243">
                  <c:v>-29403954.018762004</c:v>
                </c:pt>
                <c:pt idx="24244">
                  <c:v>-29416245.032458</c:v>
                </c:pt>
                <c:pt idx="24245">
                  <c:v>-29428533.793094002</c:v>
                </c:pt>
                <c:pt idx="24246">
                  <c:v>-29440820.300039001</c:v>
                </c:pt>
                <c:pt idx="24247">
                  <c:v>-29453104.552661002</c:v>
                </c:pt>
                <c:pt idx="24248">
                  <c:v>-29465386.550329003</c:v>
                </c:pt>
                <c:pt idx="24249">
                  <c:v>-29477666.292407997</c:v>
                </c:pt>
                <c:pt idx="24250">
                  <c:v>-29489943.778266001</c:v>
                </c:pt>
                <c:pt idx="24251">
                  <c:v>-29502219.007265002</c:v>
                </c:pt>
                <c:pt idx="24252">
                  <c:v>-29514491.978767999</c:v>
                </c:pt>
                <c:pt idx="24253">
                  <c:v>-29526762.692139003</c:v>
                </c:pt>
                <c:pt idx="24254">
                  <c:v>-29539031.146736003</c:v>
                </c:pt>
                <c:pt idx="24255">
                  <c:v>-29551297.341922</c:v>
                </c:pt>
                <c:pt idx="24256">
                  <c:v>-29563561.277052</c:v>
                </c:pt>
                <c:pt idx="24257">
                  <c:v>-29575822.951485995</c:v>
                </c:pt>
                <c:pt idx="24258">
                  <c:v>-29588082.364579</c:v>
                </c:pt>
                <c:pt idx="24259">
                  <c:v>-29600339.515687</c:v>
                </c:pt>
                <c:pt idx="24260">
                  <c:v>-29612594.404162001</c:v>
                </c:pt>
                <c:pt idx="24261">
                  <c:v>-29624847.029359005</c:v>
                </c:pt>
                <c:pt idx="24262">
                  <c:v>-29637097.390627999</c:v>
                </c:pt>
                <c:pt idx="24263">
                  <c:v>-29649345.487319995</c:v>
                </c:pt>
                <c:pt idx="24264">
                  <c:v>-29661591.318785004</c:v>
                </c:pt>
                <c:pt idx="24265">
                  <c:v>-29673834.884369999</c:v>
                </c:pt>
                <c:pt idx="24266">
                  <c:v>-29686076.183421995</c:v>
                </c:pt>
                <c:pt idx="24267">
                  <c:v>-29698315.215287</c:v>
                </c:pt>
                <c:pt idx="24268">
                  <c:v>-29710551.979309998</c:v>
                </c:pt>
                <c:pt idx="24269">
                  <c:v>-29722786.474833995</c:v>
                </c:pt>
                <c:pt idx="24270">
                  <c:v>-29735018.701201998</c:v>
                </c:pt>
                <c:pt idx="24271">
                  <c:v>-29747248.657754004</c:v>
                </c:pt>
                <c:pt idx="24272">
                  <c:v>-29759476.343830995</c:v>
                </c:pt>
                <c:pt idx="24273">
                  <c:v>-29771701.758772001</c:v>
                </c:pt>
                <c:pt idx="24274">
                  <c:v>-29783924.901913997</c:v>
                </c:pt>
                <c:pt idx="24275">
                  <c:v>-29796145.772592999</c:v>
                </c:pt>
                <c:pt idx="24276">
                  <c:v>-29808364.370145001</c:v>
                </c:pt>
                <c:pt idx="24277">
                  <c:v>-29820580.693904001</c:v>
                </c:pt>
                <c:pt idx="24278">
                  <c:v>-29832794.743203998</c:v>
                </c:pt>
                <c:pt idx="24279">
                  <c:v>-29845006.517375</c:v>
                </c:pt>
                <c:pt idx="24280">
                  <c:v>-29857216.015749</c:v>
                </c:pt>
                <c:pt idx="24281">
                  <c:v>-29869423.237654001</c:v>
                </c:pt>
                <c:pt idx="24282">
                  <c:v>-29881628.18242</c:v>
                </c:pt>
                <c:pt idx="24283">
                  <c:v>-29893830.849373002</c:v>
                </c:pt>
                <c:pt idx="24284">
                  <c:v>-29906031.237839997</c:v>
                </c:pt>
                <c:pt idx="24285">
                  <c:v>-29918229.347144</c:v>
                </c:pt>
                <c:pt idx="24286">
                  <c:v>-29930425.17661</c:v>
                </c:pt>
                <c:pt idx="24287">
                  <c:v>-29942618.725559998</c:v>
                </c:pt>
                <c:pt idx="24288">
                  <c:v>-29954809.993314996</c:v>
                </c:pt>
                <c:pt idx="24289">
                  <c:v>-29966998.979196001</c:v>
                </c:pt>
                <c:pt idx="24290">
                  <c:v>-29979185.682521001</c:v>
                </c:pt>
                <c:pt idx="24291">
                  <c:v>-29991370.102607001</c:v>
                </c:pt>
                <c:pt idx="24292">
                  <c:v>-30003552.238772001</c:v>
                </c:pt>
                <c:pt idx="24293">
                  <c:v>-30015732.090330001</c:v>
                </c:pt>
                <c:pt idx="24294">
                  <c:v>-30027909.656596005</c:v>
                </c:pt>
                <c:pt idx="24295">
                  <c:v>-30040084.936882999</c:v>
                </c:pt>
                <c:pt idx="24296">
                  <c:v>-30052257.930502001</c:v>
                </c:pt>
                <c:pt idx="24297">
                  <c:v>-30064428.636765003</c:v>
                </c:pt>
                <c:pt idx="24298">
                  <c:v>-30076597.054979</c:v>
                </c:pt>
                <c:pt idx="24299">
                  <c:v>-30088763.184455</c:v>
                </c:pt>
                <c:pt idx="24300">
                  <c:v>-30100927.024496999</c:v>
                </c:pt>
                <c:pt idx="24301">
                  <c:v>-30113088.574413002</c:v>
                </c:pt>
                <c:pt idx="24302">
                  <c:v>-30125247.833508</c:v>
                </c:pt>
                <c:pt idx="24303">
                  <c:v>-30137404.801082999</c:v>
                </c:pt>
                <c:pt idx="24304">
                  <c:v>-30149559.476442002</c:v>
                </c:pt>
                <c:pt idx="24305">
                  <c:v>-30161711.858886003</c:v>
                </c:pt>
                <c:pt idx="24306">
                  <c:v>-30173861.947714996</c:v>
                </c:pt>
                <c:pt idx="24307">
                  <c:v>-30186009.742226001</c:v>
                </c:pt>
                <c:pt idx="24308">
                  <c:v>-30198155.241717998</c:v>
                </c:pt>
                <c:pt idx="24309">
                  <c:v>-30210298.445486996</c:v>
                </c:pt>
                <c:pt idx="24310">
                  <c:v>-30222439.352828</c:v>
                </c:pt>
                <c:pt idx="24311">
                  <c:v>-30234577.963034995</c:v>
                </c:pt>
                <c:pt idx="24312">
                  <c:v>-30246714.275400002</c:v>
                </c:pt>
                <c:pt idx="24313">
                  <c:v>-30258848.289214995</c:v>
                </c:pt>
                <c:pt idx="24314">
                  <c:v>-30270980.003768995</c:v>
                </c:pt>
                <c:pt idx="24315">
                  <c:v>-30283109.418353003</c:v>
                </c:pt>
                <c:pt idx="24316">
                  <c:v>-30295236.532253999</c:v>
                </c:pt>
                <c:pt idx="24317">
                  <c:v>-30307361.344758</c:v>
                </c:pt>
                <c:pt idx="24318">
                  <c:v>-30319483.855152003</c:v>
                </c:pt>
                <c:pt idx="24319">
                  <c:v>-30331604.062717997</c:v>
                </c:pt>
                <c:pt idx="24320">
                  <c:v>-30343721.966740996</c:v>
                </c:pt>
                <c:pt idx="24321">
                  <c:v>-30355837.566500999</c:v>
                </c:pt>
                <c:pt idx="24322">
                  <c:v>-30367950.861280002</c:v>
                </c:pt>
                <c:pt idx="24323">
                  <c:v>-30380061.850357004</c:v>
                </c:pt>
                <c:pt idx="24324">
                  <c:v>-30392170.533009999</c:v>
                </c:pt>
                <c:pt idx="24325">
                  <c:v>-30404276.908514999</c:v>
                </c:pt>
                <c:pt idx="24326">
                  <c:v>-30416380.976149999</c:v>
                </c:pt>
                <c:pt idx="24327">
                  <c:v>-30428482.735188</c:v>
                </c:pt>
                <c:pt idx="24328">
                  <c:v>-30440582.184902001</c:v>
                </c:pt>
                <c:pt idx="24329">
                  <c:v>-30452679.324563999</c:v>
                </c:pt>
                <c:pt idx="24330">
                  <c:v>-30464774.153446</c:v>
                </c:pt>
                <c:pt idx="24331">
                  <c:v>-30476866.670816999</c:v>
                </c:pt>
                <c:pt idx="24332">
                  <c:v>-30488956.875946</c:v>
                </c:pt>
                <c:pt idx="24333">
                  <c:v>-30501044.768098995</c:v>
                </c:pt>
                <c:pt idx="24334">
                  <c:v>-30513130.346542999</c:v>
                </c:pt>
                <c:pt idx="24335">
                  <c:v>-30525213.610541999</c:v>
                </c:pt>
                <c:pt idx="24336">
                  <c:v>-30537294.559360001</c:v>
                </c:pt>
                <c:pt idx="24337">
                  <c:v>-30549373.192258999</c:v>
                </c:pt>
                <c:pt idx="24338">
                  <c:v>-30561449.508499999</c:v>
                </c:pt>
                <c:pt idx="24339">
                  <c:v>-30573523.507343002</c:v>
                </c:pt>
                <c:pt idx="24340">
                  <c:v>-30585595.188046999</c:v>
                </c:pt>
                <c:pt idx="24341">
                  <c:v>-30597664.549869996</c:v>
                </c:pt>
                <c:pt idx="24342">
                  <c:v>-30609731.592066001</c:v>
                </c:pt>
                <c:pt idx="24343">
                  <c:v>-30621796.313891996</c:v>
                </c:pt>
                <c:pt idx="24344">
                  <c:v>-30633858.714600001</c:v>
                </c:pt>
                <c:pt idx="24345">
                  <c:v>-30645918.793443996</c:v>
                </c:pt>
                <c:pt idx="24346">
                  <c:v>-30657976.549673997</c:v>
                </c:pt>
                <c:pt idx="24347">
                  <c:v>-30670031.982540995</c:v>
                </c:pt>
                <c:pt idx="24348">
                  <c:v>-30682085.091292996</c:v>
                </c:pt>
                <c:pt idx="24349">
                  <c:v>-30694135.875178002</c:v>
                </c:pt>
                <c:pt idx="24350">
                  <c:v>-30706184.333441995</c:v>
                </c:pt>
                <c:pt idx="24351">
                  <c:v>-30718230.465329997</c:v>
                </c:pt>
                <c:pt idx="24352">
                  <c:v>-30730274.270086005</c:v>
                </c:pt>
                <c:pt idx="24353">
                  <c:v>-30742315.746952001</c:v>
                </c:pt>
                <c:pt idx="24354">
                  <c:v>-30754354.895169999</c:v>
                </c:pt>
                <c:pt idx="24355">
                  <c:v>-30766391.713980999</c:v>
                </c:pt>
                <c:pt idx="24356">
                  <c:v>-30778426.202622</c:v>
                </c:pt>
                <c:pt idx="24357">
                  <c:v>-30790458.360330999</c:v>
                </c:pt>
                <c:pt idx="24358">
                  <c:v>-30802488.186345</c:v>
                </c:pt>
                <c:pt idx="24359">
                  <c:v>-30814515.679897998</c:v>
                </c:pt>
                <c:pt idx="24360">
                  <c:v>-30826540.840225</c:v>
                </c:pt>
                <c:pt idx="24361">
                  <c:v>-30838563.666559003</c:v>
                </c:pt>
                <c:pt idx="24362">
                  <c:v>-30850584.158130005</c:v>
                </c:pt>
                <c:pt idx="24363">
                  <c:v>-30862602.314169005</c:v>
                </c:pt>
                <c:pt idx="24364">
                  <c:v>-30874618.133903999</c:v>
                </c:pt>
                <c:pt idx="24365">
                  <c:v>-30886631.616563004</c:v>
                </c:pt>
                <c:pt idx="24366">
                  <c:v>-30898642.761372995</c:v>
                </c:pt>
                <c:pt idx="24367">
                  <c:v>-30910651.567558002</c:v>
                </c:pt>
                <c:pt idx="24368">
                  <c:v>-30922658.034341998</c:v>
                </c:pt>
                <c:pt idx="24369">
                  <c:v>-30934662.160948996</c:v>
                </c:pt>
                <c:pt idx="24370">
                  <c:v>-30946663.946598995</c:v>
                </c:pt>
                <c:pt idx="24371">
                  <c:v>-30958663.390512001</c:v>
                </c:pt>
                <c:pt idx="24372">
                  <c:v>-30970660.491906997</c:v>
                </c:pt>
                <c:pt idx="24373">
                  <c:v>-30982655.250002</c:v>
                </c:pt>
                <c:pt idx="24374">
                  <c:v>-30994647.664012998</c:v>
                </c:pt>
                <c:pt idx="24375">
                  <c:v>-31006637.733155001</c:v>
                </c:pt>
                <c:pt idx="24376">
                  <c:v>-31018625.456640996</c:v>
                </c:pt>
                <c:pt idx="24377">
                  <c:v>-31030610.833684999</c:v>
                </c:pt>
                <c:pt idx="24378">
                  <c:v>-31042593.863496996</c:v>
                </c:pt>
                <c:pt idx="24379">
                  <c:v>-31054574.545287997</c:v>
                </c:pt>
                <c:pt idx="24380">
                  <c:v>-31066552.878265001</c:v>
                </c:pt>
                <c:pt idx="24381">
                  <c:v>-31078528.861636996</c:v>
                </c:pt>
                <c:pt idx="24382">
                  <c:v>-31090502.494609997</c:v>
                </c:pt>
                <c:pt idx="24383">
                  <c:v>-31102473.776388001</c:v>
                </c:pt>
                <c:pt idx="24384">
                  <c:v>-31114442.706176005</c:v>
                </c:pt>
                <c:pt idx="24385">
                  <c:v>-31126409.283174995</c:v>
                </c:pt>
                <c:pt idx="24386">
                  <c:v>-31138373.506586004</c:v>
                </c:pt>
                <c:pt idx="24387">
                  <c:v>-31150335.375609998</c:v>
                </c:pt>
                <c:pt idx="24388">
                  <c:v>-31162294.889444996</c:v>
                </c:pt>
                <c:pt idx="24389">
                  <c:v>-31174252.047287997</c:v>
                </c:pt>
                <c:pt idx="24390">
                  <c:v>-31186206.848334003</c:v>
                </c:pt>
                <c:pt idx="24391">
                  <c:v>-31198159.291779995</c:v>
                </c:pt>
                <c:pt idx="24392">
                  <c:v>-31210109.376817998</c:v>
                </c:pt>
                <c:pt idx="24393">
                  <c:v>-31222057.102639999</c:v>
                </c:pt>
                <c:pt idx="24394">
                  <c:v>-31234002.468436997</c:v>
                </c:pt>
                <c:pt idx="24395">
                  <c:v>-31245945.473397996</c:v>
                </c:pt>
                <c:pt idx="24396">
                  <c:v>-31257886.116713002</c:v>
                </c:pt>
                <c:pt idx="24397">
                  <c:v>-31269824.397567</c:v>
                </c:pt>
                <c:pt idx="24398">
                  <c:v>-31281760.315147001</c:v>
                </c:pt>
                <c:pt idx="24399">
                  <c:v>-31293693.868637998</c:v>
                </c:pt>
                <c:pt idx="24400">
                  <c:v>-31305625.057220999</c:v>
                </c:pt>
                <c:pt idx="24401">
                  <c:v>-31317553.880078997</c:v>
                </c:pt>
                <c:pt idx="24402">
                  <c:v>-31329480.336393002</c:v>
                </c:pt>
                <c:pt idx="24403">
                  <c:v>-31341404.425341997</c:v>
                </c:pt>
                <c:pt idx="24404">
                  <c:v>-31353326.146103002</c:v>
                </c:pt>
                <c:pt idx="24405">
                  <c:v>-31365245.497854002</c:v>
                </c:pt>
                <c:pt idx="24406">
                  <c:v>-31377162.479769997</c:v>
                </c:pt>
                <c:pt idx="24407">
                  <c:v>-31389077.091024999</c:v>
                </c:pt>
                <c:pt idx="24408">
                  <c:v>-31400989.330791</c:v>
                </c:pt>
                <c:pt idx="24409">
                  <c:v>-31412899.198240999</c:v>
                </c:pt>
                <c:pt idx="24410">
                  <c:v>-31424806.692543998</c:v>
                </c:pt>
                <c:pt idx="24411">
                  <c:v>-31436711.812869001</c:v>
                </c:pt>
                <c:pt idx="24412">
                  <c:v>-31448614.558384005</c:v>
                </c:pt>
                <c:pt idx="24413">
                  <c:v>-31460514.928256001</c:v>
                </c:pt>
                <c:pt idx="24414">
                  <c:v>-31472412.921647992</c:v>
                </c:pt>
                <c:pt idx="24415">
                  <c:v>-31484308.537726004</c:v>
                </c:pt>
                <c:pt idx="24416">
                  <c:v>-31496201.775649995</c:v>
                </c:pt>
                <c:pt idx="24417">
                  <c:v>-31508092.634583004</c:v>
                </c:pt>
                <c:pt idx="24418">
                  <c:v>-31519981.113685001</c:v>
                </c:pt>
                <c:pt idx="24419">
                  <c:v>-31531867.212111998</c:v>
                </c:pt>
                <c:pt idx="24420">
                  <c:v>-31543750.929024</c:v>
                </c:pt>
                <c:pt idx="24421">
                  <c:v>-31555632.263574995</c:v>
                </c:pt>
                <c:pt idx="24422">
                  <c:v>-31567511.214919999</c:v>
                </c:pt>
                <c:pt idx="24423">
                  <c:v>-31579387.782211997</c:v>
                </c:pt>
                <c:pt idx="24424">
                  <c:v>-31591261.964603998</c:v>
                </c:pt>
                <c:pt idx="24425">
                  <c:v>-31603133.761244994</c:v>
                </c:pt>
                <c:pt idx="24426">
                  <c:v>-31615003.171286006</c:v>
                </c:pt>
                <c:pt idx="24427">
                  <c:v>-31626870.193872996</c:v>
                </c:pt>
                <c:pt idx="24428">
                  <c:v>-31638734.828155003</c:v>
                </c:pt>
                <c:pt idx="24429">
                  <c:v>-31650597.073274996</c:v>
                </c:pt>
                <c:pt idx="24430">
                  <c:v>-31662456.928378996</c:v>
                </c:pt>
                <c:pt idx="24431">
                  <c:v>-31674314.392608002</c:v>
                </c:pt>
                <c:pt idx="24432">
                  <c:v>-31686169.465104997</c:v>
                </c:pt>
                <c:pt idx="24433">
                  <c:v>-31698022.145007998</c:v>
                </c:pt>
                <c:pt idx="24434">
                  <c:v>-31709872.431457996</c:v>
                </c:pt>
                <c:pt idx="24435">
                  <c:v>-31721720.323590998</c:v>
                </c:pt>
                <c:pt idx="24436">
                  <c:v>-31733565.820542999</c:v>
                </c:pt>
                <c:pt idx="24437">
                  <c:v>-31745408.921448991</c:v>
                </c:pt>
                <c:pt idx="24438">
                  <c:v>-31757249.625442997</c:v>
                </c:pt>
                <c:pt idx="24439">
                  <c:v>-31769087.931656998</c:v>
                </c:pt>
                <c:pt idx="24440">
                  <c:v>-31780923.839221001</c:v>
                </c:pt>
                <c:pt idx="24441">
                  <c:v>-31792757.347264998</c:v>
                </c:pt>
                <c:pt idx="24442">
                  <c:v>-31804588.454916999</c:v>
                </c:pt>
                <c:pt idx="24443">
                  <c:v>-31816417.161302999</c:v>
                </c:pt>
                <c:pt idx="24444">
                  <c:v>-31828243.465550002</c:v>
                </c:pt>
                <c:pt idx="24445">
                  <c:v>-31840067.366781</c:v>
                </c:pt>
                <c:pt idx="24446">
                  <c:v>-31851888.864119001</c:v>
                </c:pt>
                <c:pt idx="24447">
                  <c:v>-31863707.956684999</c:v>
                </c:pt>
                <c:pt idx="24448">
                  <c:v>-31875524.643599998</c:v>
                </c:pt>
                <c:pt idx="24449">
                  <c:v>-31887338.923982002</c:v>
                </c:pt>
                <c:pt idx="24450">
                  <c:v>-31899150.796947997</c:v>
                </c:pt>
                <c:pt idx="24451">
                  <c:v>-31910960.261615992</c:v>
                </c:pt>
                <c:pt idx="24452">
                  <c:v>-31922767.317099001</c:v>
                </c:pt>
                <c:pt idx="24453">
                  <c:v>-31934571.962509997</c:v>
                </c:pt>
                <c:pt idx="24454">
                  <c:v>-31946374.196963001</c:v>
                </c:pt>
                <c:pt idx="24455">
                  <c:v>-31958174.019567005</c:v>
                </c:pt>
                <c:pt idx="24456">
                  <c:v>-31969971.429431997</c:v>
                </c:pt>
                <c:pt idx="24457">
                  <c:v>-31981766.425664995</c:v>
                </c:pt>
                <c:pt idx="24458">
                  <c:v>-31993559.007374</c:v>
                </c:pt>
                <c:pt idx="24459">
                  <c:v>-32005349.173664</c:v>
                </c:pt>
                <c:pt idx="24460">
                  <c:v>-32017136.923638992</c:v>
                </c:pt>
                <c:pt idx="24461">
                  <c:v>-32028922.256400999</c:v>
                </c:pt>
                <c:pt idx="24462">
                  <c:v>-32040705.171050999</c:v>
                </c:pt>
                <c:pt idx="24463">
                  <c:v>-32052485.666689999</c:v>
                </c:pt>
                <c:pt idx="24464">
                  <c:v>-32064263.742414996</c:v>
                </c:pt>
                <c:pt idx="24465">
                  <c:v>-32076039.397325005</c:v>
                </c:pt>
                <c:pt idx="24466">
                  <c:v>-32087812.630514003</c:v>
                </c:pt>
                <c:pt idx="24467">
                  <c:v>-32099583.441077992</c:v>
                </c:pt>
                <c:pt idx="24468">
                  <c:v>-32111351.828109004</c:v>
                </c:pt>
                <c:pt idx="24469">
                  <c:v>-32123117.7907</c:v>
                </c:pt>
                <c:pt idx="24470">
                  <c:v>-32134881.327939</c:v>
                </c:pt>
                <c:pt idx="24471">
                  <c:v>-32146642.438917998</c:v>
                </c:pt>
                <c:pt idx="24472">
                  <c:v>-32158401.122722004</c:v>
                </c:pt>
                <c:pt idx="24473">
                  <c:v>-32170157.378439005</c:v>
                </c:pt>
                <c:pt idx="24474">
                  <c:v>-32181911.205152001</c:v>
                </c:pt>
                <c:pt idx="24475">
                  <c:v>-32193662.601946998</c:v>
                </c:pt>
                <c:pt idx="24476">
                  <c:v>-32205411.567903996</c:v>
                </c:pt>
                <c:pt idx="24477">
                  <c:v>-32217158.102106005</c:v>
                </c:pt>
                <c:pt idx="24478">
                  <c:v>-32228902.203629997</c:v>
                </c:pt>
                <c:pt idx="24479">
                  <c:v>-32240643.871555001</c:v>
                </c:pt>
                <c:pt idx="24480">
                  <c:v>-32252383.104958005</c:v>
                </c:pt>
                <c:pt idx="24481">
                  <c:v>-32264119.902914997</c:v>
                </c:pt>
                <c:pt idx="24482">
                  <c:v>-32275854.264497995</c:v>
                </c:pt>
                <c:pt idx="24483">
                  <c:v>-32287586.188781001</c:v>
                </c:pt>
                <c:pt idx="24484">
                  <c:v>-32299315.674834006</c:v>
                </c:pt>
                <c:pt idx="24485">
                  <c:v>-32311042.721727997</c:v>
                </c:pt>
                <c:pt idx="24486">
                  <c:v>-32322767.328531001</c:v>
                </c:pt>
                <c:pt idx="24487">
                  <c:v>-32334489.494309999</c:v>
                </c:pt>
                <c:pt idx="24488">
                  <c:v>-32346209.218130004</c:v>
                </c:pt>
                <c:pt idx="24489">
                  <c:v>-32357926.499056</c:v>
                </c:pt>
                <c:pt idx="24490">
                  <c:v>-32369641.336151004</c:v>
                </c:pt>
                <c:pt idx="24491">
                  <c:v>-32381353.728474997</c:v>
                </c:pt>
                <c:pt idx="24492">
                  <c:v>-32393063.67509</c:v>
                </c:pt>
                <c:pt idx="24493">
                  <c:v>-32404771.175053999</c:v>
                </c:pt>
                <c:pt idx="24494">
                  <c:v>-32416476.227423996</c:v>
                </c:pt>
                <c:pt idx="24495">
                  <c:v>-32428178.831255998</c:v>
                </c:pt>
                <c:pt idx="24496">
                  <c:v>-32439878.985603992</c:v>
                </c:pt>
                <c:pt idx="24497">
                  <c:v>-32451576.689523</c:v>
                </c:pt>
                <c:pt idx="24498">
                  <c:v>-32463271.942062002</c:v>
                </c:pt>
                <c:pt idx="24499">
                  <c:v>-32474964.742273998</c:v>
                </c:pt>
                <c:pt idx="24500">
                  <c:v>-32486655.089205995</c:v>
                </c:pt>
                <c:pt idx="24501">
                  <c:v>-32498342.981906995</c:v>
                </c:pt>
                <c:pt idx="24502">
                  <c:v>-32510028.419422001</c:v>
                </c:pt>
                <c:pt idx="24503">
                  <c:v>-32521711.400796</c:v>
                </c:pt>
                <c:pt idx="24504">
                  <c:v>-32533391.925072998</c:v>
                </c:pt>
                <c:pt idx="24505">
                  <c:v>-32545069.991293997</c:v>
                </c:pt>
                <c:pt idx="24506">
                  <c:v>-32556745.598499998</c:v>
                </c:pt>
                <c:pt idx="24507">
                  <c:v>-32568418.745729998</c:v>
                </c:pt>
                <c:pt idx="24508">
                  <c:v>-32580089.432022005</c:v>
                </c:pt>
                <c:pt idx="24509">
                  <c:v>-32591757.656412005</c:v>
                </c:pt>
                <c:pt idx="24510">
                  <c:v>-32603423.417934999</c:v>
                </c:pt>
                <c:pt idx="24511">
                  <c:v>-32615086.715624999</c:v>
                </c:pt>
                <c:pt idx="24512">
                  <c:v>-32626747.548512999</c:v>
                </c:pt>
                <c:pt idx="24513">
                  <c:v>-32638405.915630002</c:v>
                </c:pt>
                <c:pt idx="24514">
                  <c:v>-32650061.816006005</c:v>
                </c:pt>
                <c:pt idx="24515">
                  <c:v>-32661715.248667996</c:v>
                </c:pt>
                <c:pt idx="24516">
                  <c:v>-32673366.212642998</c:v>
                </c:pt>
                <c:pt idx="24517">
                  <c:v>-32685014.706955999</c:v>
                </c:pt>
                <c:pt idx="24518">
                  <c:v>-32696660.730629999</c:v>
                </c:pt>
                <c:pt idx="24519">
                  <c:v>-32708304.282686997</c:v>
                </c:pt>
                <c:pt idx="24520">
                  <c:v>-32719945.362149</c:v>
                </c:pt>
                <c:pt idx="24521">
                  <c:v>-32731583.968033995</c:v>
                </c:pt>
                <c:pt idx="24522">
                  <c:v>-32743220.099360999</c:v>
                </c:pt>
                <c:pt idx="24523">
                  <c:v>-32754853.755146001</c:v>
                </c:pt>
                <c:pt idx="24524">
                  <c:v>-32766484.934402999</c:v>
                </c:pt>
                <c:pt idx="24525">
                  <c:v>-32778113.636148002</c:v>
                </c:pt>
                <c:pt idx="24526">
                  <c:v>-32789739.859391</c:v>
                </c:pt>
                <c:pt idx="24527">
                  <c:v>-32801363.603144001</c:v>
                </c:pt>
                <c:pt idx="24528">
                  <c:v>-32812984.866414998</c:v>
                </c:pt>
                <c:pt idx="24529">
                  <c:v>-32824603.648214001</c:v>
                </c:pt>
                <c:pt idx="24530">
                  <c:v>-32836219.947544996</c:v>
                </c:pt>
                <c:pt idx="24531">
                  <c:v>-32847833.763414994</c:v>
                </c:pt>
                <c:pt idx="24532">
                  <c:v>-32859445.094827</c:v>
                </c:pt>
                <c:pt idx="24533">
                  <c:v>-32871053.940782998</c:v>
                </c:pt>
                <c:pt idx="24534">
                  <c:v>-32882660.300283998</c:v>
                </c:pt>
                <c:pt idx="24535">
                  <c:v>-32894264.172328003</c:v>
                </c:pt>
                <c:pt idx="24536">
                  <c:v>-32905865.555915002</c:v>
                </c:pt>
                <c:pt idx="24537">
                  <c:v>-32917464.450039998</c:v>
                </c:pt>
                <c:pt idx="24538">
                  <c:v>-32929060.853697997</c:v>
                </c:pt>
                <c:pt idx="24539">
                  <c:v>-32940654.765882995</c:v>
                </c:pt>
                <c:pt idx="24540">
                  <c:v>-32952246.185586005</c:v>
                </c:pt>
                <c:pt idx="24541">
                  <c:v>-32963835.111799005</c:v>
                </c:pt>
                <c:pt idx="24542">
                  <c:v>-32975421.543510996</c:v>
                </c:pt>
                <c:pt idx="24543">
                  <c:v>-32987005.479708996</c:v>
                </c:pt>
                <c:pt idx="24544">
                  <c:v>-32998586.919380005</c:v>
                </c:pt>
                <c:pt idx="24545">
                  <c:v>-33010165.861507997</c:v>
                </c:pt>
                <c:pt idx="24546">
                  <c:v>-33021742.305076998</c:v>
                </c:pt>
                <c:pt idx="24547">
                  <c:v>-33033316.249069002</c:v>
                </c:pt>
                <c:pt idx="24548">
                  <c:v>-33044887.692462999</c:v>
                </c:pt>
                <c:pt idx="24549">
                  <c:v>-33056456.634240001</c:v>
                </c:pt>
                <c:pt idx="24550">
                  <c:v>-33068023.073376998</c:v>
                </c:pt>
                <c:pt idx="24551">
                  <c:v>-33079587.008850001</c:v>
                </c:pt>
                <c:pt idx="24552">
                  <c:v>-33091148.439632997</c:v>
                </c:pt>
                <c:pt idx="24553">
                  <c:v>-33102707.364698995</c:v>
                </c:pt>
                <c:pt idx="24554">
                  <c:v>-33114263.783020996</c:v>
                </c:pt>
                <c:pt idx="24555">
                  <c:v>-33125817.693567999</c:v>
                </c:pt>
                <c:pt idx="24556">
                  <c:v>-33137369.095309999</c:v>
                </c:pt>
                <c:pt idx="24557">
                  <c:v>-33148917.987212993</c:v>
                </c:pt>
                <c:pt idx="24558">
                  <c:v>-33160464.368244</c:v>
                </c:pt>
                <c:pt idx="24559">
                  <c:v>-33172008.237365998</c:v>
                </c:pt>
                <c:pt idx="24560">
                  <c:v>-33183549.593542997</c:v>
                </c:pt>
                <c:pt idx="24561">
                  <c:v>-33195088.435736001</c:v>
                </c:pt>
                <c:pt idx="24562">
                  <c:v>-33206624.762905002</c:v>
                </c:pt>
                <c:pt idx="24563">
                  <c:v>-33218158.574009001</c:v>
                </c:pt>
                <c:pt idx="24564">
                  <c:v>-33229689.868005</c:v>
                </c:pt>
                <c:pt idx="24565">
                  <c:v>-33241218.643846996</c:v>
                </c:pt>
                <c:pt idx="24566">
                  <c:v>-33252744.900489997</c:v>
                </c:pt>
                <c:pt idx="24567">
                  <c:v>-33264268.636887003</c:v>
                </c:pt>
                <c:pt idx="24568">
                  <c:v>-33275789.851989001</c:v>
                </c:pt>
                <c:pt idx="24569">
                  <c:v>-33287308.544744998</c:v>
                </c:pt>
                <c:pt idx="24570">
                  <c:v>-33298824.714104004</c:v>
                </c:pt>
                <c:pt idx="24571">
                  <c:v>-33310338.359010998</c:v>
                </c:pt>
                <c:pt idx="24572">
                  <c:v>-33321849.478412997</c:v>
                </c:pt>
                <c:pt idx="24573">
                  <c:v>-33333358.071253002</c:v>
                </c:pt>
                <c:pt idx="24574">
                  <c:v>-33344864.136473</c:v>
                </c:pt>
                <c:pt idx="24575">
                  <c:v>-33356367.673013002</c:v>
                </c:pt>
                <c:pt idx="24576">
                  <c:v>-33367868.679814</c:v>
                </c:pt>
                <c:pt idx="24577">
                  <c:v>-33379367.155811995</c:v>
                </c:pt>
                <c:pt idx="24578">
                  <c:v>-33390863.099943995</c:v>
                </c:pt>
                <c:pt idx="24579">
                  <c:v>-33402356.511144001</c:v>
                </c:pt>
                <c:pt idx="24580">
                  <c:v>-33413847.388346005</c:v>
                </c:pt>
                <c:pt idx="24581">
                  <c:v>-33425335.730482001</c:v>
                </c:pt>
                <c:pt idx="24582">
                  <c:v>-33436821.536481</c:v>
                </c:pt>
                <c:pt idx="24583">
                  <c:v>-33448304.805272996</c:v>
                </c:pt>
                <c:pt idx="24584">
                  <c:v>-33459785.535783999</c:v>
                </c:pt>
                <c:pt idx="24585">
                  <c:v>-33471263.726939999</c:v>
                </c:pt>
                <c:pt idx="24586">
                  <c:v>-33482739.377666</c:v>
                </c:pt>
                <c:pt idx="24587">
                  <c:v>-33494212.486884996</c:v>
                </c:pt>
                <c:pt idx="24588">
                  <c:v>-33505683.053516001</c:v>
                </c:pt>
                <c:pt idx="24589">
                  <c:v>-33517151.076481</c:v>
                </c:pt>
                <c:pt idx="24590">
                  <c:v>-33528616.554696001</c:v>
                </c:pt>
                <c:pt idx="24591">
                  <c:v>-33540079.487079997</c:v>
                </c:pt>
                <c:pt idx="24592">
                  <c:v>-33551539.872547001</c:v>
                </c:pt>
                <c:pt idx="24593">
                  <c:v>-33562997.71001</c:v>
                </c:pt>
                <c:pt idx="24594">
                  <c:v>-33574452.998381995</c:v>
                </c:pt>
                <c:pt idx="24595">
                  <c:v>-33585905.736574002</c:v>
                </c:pt>
                <c:pt idx="24596">
                  <c:v>-33597355.923494011</c:v>
                </c:pt>
                <c:pt idx="24597">
                  <c:v>-33608803.558049999</c:v>
                </c:pt>
                <c:pt idx="24598">
                  <c:v>-33620248.639148012</c:v>
                </c:pt>
                <c:pt idx="24599">
                  <c:v>-33631691.165693015</c:v>
                </c:pt>
                <c:pt idx="24600">
                  <c:v>-33643131.136587001</c:v>
                </c:pt>
                <c:pt idx="24601">
                  <c:v>-33654568.550733</c:v>
                </c:pt>
                <c:pt idx="24602">
                  <c:v>-33666003.407028995</c:v>
                </c:pt>
                <c:pt idx="24603">
                  <c:v>-33677435.704374999</c:v>
                </c:pt>
                <c:pt idx="24604">
                  <c:v>-33688865.441666998</c:v>
                </c:pt>
                <c:pt idx="24605">
                  <c:v>-33700292.617800996</c:v>
                </c:pt>
                <c:pt idx="24606">
                  <c:v>-33711717.231670007</c:v>
                </c:pt>
                <c:pt idx="24607">
                  <c:v>-33723139.282168001</c:v>
                </c:pt>
                <c:pt idx="24608">
                  <c:v>-33734558.768183008</c:v>
                </c:pt>
                <c:pt idx="24609">
                  <c:v>-33745975.688607007</c:v>
                </c:pt>
                <c:pt idx="24610">
                  <c:v>-33757390.042325988</c:v>
                </c:pt>
                <c:pt idx="24611">
                  <c:v>-33768801.828226998</c:v>
                </c:pt>
                <c:pt idx="24612">
                  <c:v>-33780211.045194007</c:v>
                </c:pt>
                <c:pt idx="24613">
                  <c:v>-33791617.692110002</c:v>
                </c:pt>
                <c:pt idx="24614">
                  <c:v>-33803021.767858006</c:v>
                </c:pt>
                <c:pt idx="24615">
                  <c:v>-33814423.271315999</c:v>
                </c:pt>
                <c:pt idx="24616">
                  <c:v>-33825822.201362997</c:v>
                </c:pt>
                <c:pt idx="24617">
                  <c:v>-33837218.556876995</c:v>
                </c:pt>
                <c:pt idx="24618">
                  <c:v>-33848612.336731993</c:v>
                </c:pt>
                <c:pt idx="24619">
                  <c:v>-33860003.539802</c:v>
                </c:pt>
                <c:pt idx="24620">
                  <c:v>-33871392.164960004</c:v>
                </c:pt>
                <c:pt idx="24621">
                  <c:v>-33882778.211075999</c:v>
                </c:pt>
                <c:pt idx="24622">
                  <c:v>-33894161.677019998</c:v>
                </c:pt>
                <c:pt idx="24623">
                  <c:v>-33905542.561659008</c:v>
                </c:pt>
                <c:pt idx="24624">
                  <c:v>-33916920.863857999</c:v>
                </c:pt>
                <c:pt idx="24625">
                  <c:v>-33928296.582482994</c:v>
                </c:pt>
                <c:pt idx="24626">
                  <c:v>-33939669.716397002</c:v>
                </c:pt>
                <c:pt idx="24627">
                  <c:v>-33951040.264460005</c:v>
                </c:pt>
                <c:pt idx="24628">
                  <c:v>-33962408.225533016</c:v>
                </c:pt>
                <c:pt idx="24629">
                  <c:v>-33973773.598472998</c:v>
                </c:pt>
                <c:pt idx="24630">
                  <c:v>-33985136.382137999</c:v>
                </c:pt>
                <c:pt idx="24631">
                  <c:v>-33996496.575383</c:v>
                </c:pt>
                <c:pt idx="24632">
                  <c:v>-34007854.177060001</c:v>
                </c:pt>
                <c:pt idx="24633">
                  <c:v>-34019209.186021991</c:v>
                </c:pt>
                <c:pt idx="24634">
                  <c:v>-34030561.601120003</c:v>
                </c:pt>
                <c:pt idx="24635">
                  <c:v>-34041911.421202004</c:v>
                </c:pt>
                <c:pt idx="24636">
                  <c:v>-34053258.645115003</c:v>
                </c:pt>
                <c:pt idx="24637">
                  <c:v>-34064603.271706</c:v>
                </c:pt>
                <c:pt idx="24638">
                  <c:v>-34075945.299817011</c:v>
                </c:pt>
                <c:pt idx="24639">
                  <c:v>-34087284.728292011</c:v>
                </c:pt>
                <c:pt idx="24640">
                  <c:v>-34098621.555971995</c:v>
                </c:pt>
                <c:pt idx="24641">
                  <c:v>-34109955.781696007</c:v>
                </c:pt>
                <c:pt idx="24642">
                  <c:v>-34121287.404301994</c:v>
                </c:pt>
                <c:pt idx="24643">
                  <c:v>-34132616.422624998</c:v>
                </c:pt>
                <c:pt idx="24644">
                  <c:v>-34143942.835501</c:v>
                </c:pt>
                <c:pt idx="24645">
                  <c:v>-34155266.641761996</c:v>
                </c:pt>
                <c:pt idx="24646">
                  <c:v>-34166587.840240002</c:v>
                </c:pt>
                <c:pt idx="24647">
                  <c:v>-34177906.429765999</c:v>
                </c:pt>
                <c:pt idx="24648">
                  <c:v>-34189222.409166001</c:v>
                </c:pt>
                <c:pt idx="24649">
                  <c:v>-34200535.777267009</c:v>
                </c:pt>
                <c:pt idx="24650">
                  <c:v>-34211846.532895997</c:v>
                </c:pt>
                <c:pt idx="24651">
                  <c:v>-34223154.674874</c:v>
                </c:pt>
                <c:pt idx="24652">
                  <c:v>-34234460.202024996</c:v>
                </c:pt>
                <c:pt idx="24653">
                  <c:v>-34245763.113168001</c:v>
                </c:pt>
                <c:pt idx="24654">
                  <c:v>-34257063.407121994</c:v>
                </c:pt>
                <c:pt idx="24655">
                  <c:v>-34268361.082703993</c:v>
                </c:pt>
                <c:pt idx="24656">
                  <c:v>-34279656.138728999</c:v>
                </c:pt>
                <c:pt idx="24657">
                  <c:v>-34290948.574011996</c:v>
                </c:pt>
                <c:pt idx="24658">
                  <c:v>-34302238.387364991</c:v>
                </c:pt>
                <c:pt idx="24659">
                  <c:v>-34313525.577597007</c:v>
                </c:pt>
                <c:pt idx="24660">
                  <c:v>-34324810.143518999</c:v>
                </c:pt>
                <c:pt idx="24661">
                  <c:v>-34336092.083938003</c:v>
                </c:pt>
                <c:pt idx="24662">
                  <c:v>-34347371.397659004</c:v>
                </c:pt>
                <c:pt idx="24663">
                  <c:v>-34358648.083486989</c:v>
                </c:pt>
                <c:pt idx="24664">
                  <c:v>-34369922.140224002</c:v>
                </c:pt>
                <c:pt idx="24665">
                  <c:v>-34381193.566671997</c:v>
                </c:pt>
                <c:pt idx="24666">
                  <c:v>-34392462.361629002</c:v>
                </c:pt>
                <c:pt idx="24667">
                  <c:v>-34403728.523894005</c:v>
                </c:pt>
                <c:pt idx="24668">
                  <c:v>-34414992.052261993</c:v>
                </c:pt>
                <c:pt idx="24669">
                  <c:v>-34426252.945528001</c:v>
                </c:pt>
                <c:pt idx="24670">
                  <c:v>-34437511.202484995</c:v>
                </c:pt>
                <c:pt idx="24671">
                  <c:v>-34448766.821924001</c:v>
                </c:pt>
                <c:pt idx="24672">
                  <c:v>-34460019.802634001</c:v>
                </c:pt>
                <c:pt idx="24673">
                  <c:v>-34471270.143404998</c:v>
                </c:pt>
                <c:pt idx="24674">
                  <c:v>-34482517.84302099</c:v>
                </c:pt>
                <c:pt idx="24675">
                  <c:v>-34493762.900268003</c:v>
                </c:pt>
                <c:pt idx="24676">
                  <c:v>-34505005.313928992</c:v>
                </c:pt>
                <c:pt idx="24677">
                  <c:v>-34516245.082785986</c:v>
                </c:pt>
                <c:pt idx="24678">
                  <c:v>-34527482.205617011</c:v>
                </c:pt>
                <c:pt idx="24679">
                  <c:v>-34538716.681202002</c:v>
                </c:pt>
                <c:pt idx="24680">
                  <c:v>-34549948.508317001</c:v>
                </c:pt>
                <c:pt idx="24681">
                  <c:v>-34561177.685736001</c:v>
                </c:pt>
                <c:pt idx="24682">
                  <c:v>-34572404.212234005</c:v>
                </c:pt>
                <c:pt idx="24683">
                  <c:v>-34583628.086580992</c:v>
                </c:pt>
                <c:pt idx="24684">
                  <c:v>-34594849.307548001</c:v>
                </c:pt>
                <c:pt idx="24685">
                  <c:v>-34606067.873902991</c:v>
                </c:pt>
                <c:pt idx="24686">
                  <c:v>-34617283.784411997</c:v>
                </c:pt>
                <c:pt idx="24687">
                  <c:v>-34628497.037841</c:v>
                </c:pt>
                <c:pt idx="24688">
                  <c:v>-34639707.632953003</c:v>
                </c:pt>
                <c:pt idx="24689">
                  <c:v>-34650915.568510003</c:v>
                </c:pt>
                <c:pt idx="24690">
                  <c:v>-34662120.843271993</c:v>
                </c:pt>
                <c:pt idx="24691">
                  <c:v>-34673323.455996998</c:v>
                </c:pt>
                <c:pt idx="24692">
                  <c:v>-34684523.405441999</c:v>
                </c:pt>
                <c:pt idx="24693">
                  <c:v>-34695720.690362997</c:v>
                </c:pt>
                <c:pt idx="24694">
                  <c:v>-34706915.309510998</c:v>
                </c:pt>
                <c:pt idx="24695">
                  <c:v>-34718107.261641011</c:v>
                </c:pt>
                <c:pt idx="24696">
                  <c:v>-34729296.545500003</c:v>
                </c:pt>
                <c:pt idx="24697">
                  <c:v>-34740483.159839004</c:v>
                </c:pt>
                <c:pt idx="24698">
                  <c:v>-34751667.103403002</c:v>
                </c:pt>
                <c:pt idx="24699">
                  <c:v>-34762848.374936998</c:v>
                </c:pt>
                <c:pt idx="24700">
                  <c:v>-34774026.973187</c:v>
                </c:pt>
                <c:pt idx="24701">
                  <c:v>-34785202.896892004</c:v>
                </c:pt>
                <c:pt idx="24702">
                  <c:v>-34796376.144792996</c:v>
                </c:pt>
                <c:pt idx="24703">
                  <c:v>-34807546.715628006</c:v>
                </c:pt>
                <c:pt idx="24704">
                  <c:v>-34818714.608135007</c:v>
                </c:pt>
                <c:pt idx="24705">
                  <c:v>-34829879.821048006</c:v>
                </c:pt>
                <c:pt idx="24706">
                  <c:v>-34841042.353100993</c:v>
                </c:pt>
                <c:pt idx="24707">
                  <c:v>-34852202.203024998</c:v>
                </c:pt>
                <c:pt idx="24708">
                  <c:v>-34863359.369550005</c:v>
                </c:pt>
                <c:pt idx="24709">
                  <c:v>-34874513.851405993</c:v>
                </c:pt>
                <c:pt idx="24710">
                  <c:v>-34885665.647317</c:v>
                </c:pt>
                <c:pt idx="24711">
                  <c:v>-34896814.756009996</c:v>
                </c:pt>
                <c:pt idx="24712">
                  <c:v>-34907961.176206999</c:v>
                </c:pt>
                <c:pt idx="24713">
                  <c:v>-34919104.906631</c:v>
                </c:pt>
                <c:pt idx="24714">
                  <c:v>-34930245.946000993</c:v>
                </c:pt>
                <c:pt idx="24715">
                  <c:v>-34941384.293035008</c:v>
                </c:pt>
                <c:pt idx="24716">
                  <c:v>-34952519.946448997</c:v>
                </c:pt>
                <c:pt idx="24717">
                  <c:v>-34963652.904959999</c:v>
                </c:pt>
                <c:pt idx="24718">
                  <c:v>-34974783.167278007</c:v>
                </c:pt>
                <c:pt idx="24719">
                  <c:v>-34985910.732116997</c:v>
                </c:pt>
                <c:pt idx="24720">
                  <c:v>-34997035.598186001</c:v>
                </c:pt>
                <c:pt idx="24721">
                  <c:v>-35008157.764192007</c:v>
                </c:pt>
                <c:pt idx="24722">
                  <c:v>-35019277.228842005</c:v>
                </c:pt>
                <c:pt idx="24723">
                  <c:v>-35030393.990841001</c:v>
                </c:pt>
                <c:pt idx="24724">
                  <c:v>-35041508.048891</c:v>
                </c:pt>
                <c:pt idx="24725">
                  <c:v>-35052619.401694007</c:v>
                </c:pt>
                <c:pt idx="24726">
                  <c:v>-35063728.047949001</c:v>
                </c:pt>
                <c:pt idx="24727">
                  <c:v>-35074833.986352995</c:v>
                </c:pt>
                <c:pt idx="24728">
                  <c:v>-35085937.215603009</c:v>
                </c:pt>
                <c:pt idx="24729">
                  <c:v>-35097037.734394006</c:v>
                </c:pt>
                <c:pt idx="24730">
                  <c:v>-35108135.541417003</c:v>
                </c:pt>
                <c:pt idx="24731">
                  <c:v>-35119230.635362998</c:v>
                </c:pt>
                <c:pt idx="24732">
                  <c:v>-35130323.014921993</c:v>
                </c:pt>
                <c:pt idx="24733">
                  <c:v>-35141412.678780995</c:v>
                </c:pt>
                <c:pt idx="24734">
                  <c:v>-35152499.625626005</c:v>
                </c:pt>
                <c:pt idx="24735">
                  <c:v>-35163583.854139999</c:v>
                </c:pt>
                <c:pt idx="24736">
                  <c:v>-35174665.363005996</c:v>
                </c:pt>
                <c:pt idx="24737">
                  <c:v>-35185744.150904998</c:v>
                </c:pt>
                <c:pt idx="24738">
                  <c:v>-35196820.216514997</c:v>
                </c:pt>
                <c:pt idx="24739">
                  <c:v>-35207893.558511995</c:v>
                </c:pt>
                <c:pt idx="24740">
                  <c:v>-35218964.175572999</c:v>
                </c:pt>
                <c:pt idx="24741">
                  <c:v>-35230032.066371992</c:v>
                </c:pt>
                <c:pt idx="24742">
                  <c:v>-35241097.229579009</c:v>
                </c:pt>
                <c:pt idx="24743">
                  <c:v>-35252159.663864002</c:v>
                </c:pt>
                <c:pt idx="24744">
                  <c:v>-35263219.367896996</c:v>
                </c:pt>
                <c:pt idx="24745">
                  <c:v>-35274276.340343997</c:v>
                </c:pt>
                <c:pt idx="24746">
                  <c:v>-35285330.579869002</c:v>
                </c:pt>
                <c:pt idx="24747">
                  <c:v>-35296382.085136004</c:v>
                </c:pt>
                <c:pt idx="24748">
                  <c:v>-35307430.854805991</c:v>
                </c:pt>
                <c:pt idx="24749">
                  <c:v>-35318476.887538999</c:v>
                </c:pt>
                <c:pt idx="24750">
                  <c:v>-35329520.181992002</c:v>
                </c:pt>
                <c:pt idx="24751">
                  <c:v>-35340560.736820996</c:v>
                </c:pt>
                <c:pt idx="24752">
                  <c:v>-35351598.550680995</c:v>
                </c:pt>
                <c:pt idx="24753">
                  <c:v>-35362633.622225001</c:v>
                </c:pt>
                <c:pt idx="24754">
                  <c:v>-35373665.950103</c:v>
                </c:pt>
                <c:pt idx="24755">
                  <c:v>-35384695.532963999</c:v>
                </c:pt>
                <c:pt idx="24756">
                  <c:v>-35395722.369455002</c:v>
                </c:pt>
                <c:pt idx="24757">
                  <c:v>-35406746.458223</c:v>
                </c:pt>
                <c:pt idx="24758">
                  <c:v>-35417767.797910005</c:v>
                </c:pt>
                <c:pt idx="24759">
                  <c:v>-35428786.387158997</c:v>
                </c:pt>
                <c:pt idx="24760">
                  <c:v>-35439802.224610008</c:v>
                </c:pt>
                <c:pt idx="24761">
                  <c:v>-35450815.308900997</c:v>
                </c:pt>
                <c:pt idx="24762">
                  <c:v>-35461825.638669007</c:v>
                </c:pt>
                <c:pt idx="24763">
                  <c:v>-35472833.212549001</c:v>
                </c:pt>
                <c:pt idx="24764">
                  <c:v>-35483838.029174007</c:v>
                </c:pt>
                <c:pt idx="24765">
                  <c:v>-35494840.087174997</c:v>
                </c:pt>
                <c:pt idx="24766">
                  <c:v>-35505839.385181993</c:v>
                </c:pt>
                <c:pt idx="24767">
                  <c:v>-35516835.921821997</c:v>
                </c:pt>
                <c:pt idx="24768">
                  <c:v>-35527829.695721999</c:v>
                </c:pt>
                <c:pt idx="24769">
                  <c:v>-35538820.705506004</c:v>
                </c:pt>
                <c:pt idx="24770">
                  <c:v>-35549808.949795999</c:v>
                </c:pt>
                <c:pt idx="24771">
                  <c:v>-35560794.427212998</c:v>
                </c:pt>
                <c:pt idx="24772">
                  <c:v>-35571777.136374995</c:v>
                </c:pt>
                <c:pt idx="24773">
                  <c:v>-35582757.075899005</c:v>
                </c:pt>
                <c:pt idx="24774">
                  <c:v>-35593734.244401999</c:v>
                </c:pt>
                <c:pt idx="24775">
                  <c:v>-35604708.640495002</c:v>
                </c:pt>
                <c:pt idx="24776">
                  <c:v>-35615680.262791</c:v>
                </c:pt>
                <c:pt idx="24777">
                  <c:v>-35626649.109900005</c:v>
                </c:pt>
                <c:pt idx="24778">
                  <c:v>-35637615.180430003</c:v>
                </c:pt>
                <c:pt idx="24779">
                  <c:v>-35648578.472987004</c:v>
                </c:pt>
                <c:pt idx="24780">
                  <c:v>-35659538.986173995</c:v>
                </c:pt>
                <c:pt idx="24781">
                  <c:v>-35670496.718596004</c:v>
                </c:pt>
                <c:pt idx="24782">
                  <c:v>-35681451.668852001</c:v>
                </c:pt>
                <c:pt idx="24783">
                  <c:v>-35692403.835542001</c:v>
                </c:pt>
                <c:pt idx="24784">
                  <c:v>-35703353.217262998</c:v>
                </c:pt>
                <c:pt idx="24785">
                  <c:v>-35714299.812608995</c:v>
                </c:pt>
                <c:pt idx="24786">
                  <c:v>-35725243.620176002</c:v>
                </c:pt>
                <c:pt idx="24787">
                  <c:v>-35736184.638554007</c:v>
                </c:pt>
                <c:pt idx="24788">
                  <c:v>-35747122.866333</c:v>
                </c:pt>
                <c:pt idx="24789">
                  <c:v>-35758058.302100994</c:v>
                </c:pt>
                <c:pt idx="24790">
                  <c:v>-35768990.944444999</c:v>
                </c:pt>
                <c:pt idx="24791">
                  <c:v>-35779920.791949011</c:v>
                </c:pt>
                <c:pt idx="24792">
                  <c:v>-35790847.843194999</c:v>
                </c:pt>
                <c:pt idx="24793">
                  <c:v>-35801772.096764997</c:v>
                </c:pt>
                <c:pt idx="24794">
                  <c:v>-35812693.551237009</c:v>
                </c:pt>
                <c:pt idx="24795">
                  <c:v>-35823612.205188006</c:v>
                </c:pt>
                <c:pt idx="24796">
                  <c:v>-35834528.057194002</c:v>
                </c:pt>
                <c:pt idx="24797">
                  <c:v>-35845441.105828002</c:v>
                </c:pt>
                <c:pt idx="24798">
                  <c:v>-35856351.349661</c:v>
                </c:pt>
                <c:pt idx="24799">
                  <c:v>-35867258.787264004</c:v>
                </c:pt>
                <c:pt idx="24800">
                  <c:v>-35878163.417204</c:v>
                </c:pt>
                <c:pt idx="24801">
                  <c:v>-35889065.238047004</c:v>
                </c:pt>
                <c:pt idx="24802">
                  <c:v>-35899964.248356998</c:v>
                </c:pt>
                <c:pt idx="24803">
                  <c:v>-35910860.446696997</c:v>
                </c:pt>
                <c:pt idx="24804">
                  <c:v>-35921753.831626996</c:v>
                </c:pt>
                <c:pt idx="24805">
                  <c:v>-35932644.401705995</c:v>
                </c:pt>
                <c:pt idx="24806">
                  <c:v>-35943532.155491002</c:v>
                </c:pt>
                <c:pt idx="24807">
                  <c:v>-35954417.091536008</c:v>
                </c:pt>
                <c:pt idx="24808">
                  <c:v>-35965299.208395004</c:v>
                </c:pt>
                <c:pt idx="24809">
                  <c:v>-35976178.504619002</c:v>
                </c:pt>
                <c:pt idx="24810">
                  <c:v>-35987054.978757001</c:v>
                </c:pt>
                <c:pt idx="24811">
                  <c:v>-35997928.629356004</c:v>
                </c:pt>
                <c:pt idx="24812">
                  <c:v>-36008799.454962991</c:v>
                </c:pt>
                <c:pt idx="24813">
                  <c:v>-36019667.454119995</c:v>
                </c:pt>
                <c:pt idx="24814">
                  <c:v>-36030532.625371002</c:v>
                </c:pt>
                <c:pt idx="24815">
                  <c:v>-36041394.967254005</c:v>
                </c:pt>
                <c:pt idx="24816">
                  <c:v>-36052254.478308998</c:v>
                </c:pt>
                <c:pt idx="24817">
                  <c:v>-36063111.157069996</c:v>
                </c:pt>
                <c:pt idx="24818">
                  <c:v>-36073965.00207299</c:v>
                </c:pt>
                <c:pt idx="24819">
                  <c:v>-36084816.011849999</c:v>
                </c:pt>
                <c:pt idx="24820">
                  <c:v>-36095664.184932001</c:v>
                </c:pt>
                <c:pt idx="24821">
                  <c:v>-36106509.519848004</c:v>
                </c:pt>
                <c:pt idx="24822">
                  <c:v>-36117352.015123002</c:v>
                </c:pt>
                <c:pt idx="24823">
                  <c:v>-36128191.669284008</c:v>
                </c:pt>
                <c:pt idx="24824">
                  <c:v>-36139028.480852991</c:v>
                </c:pt>
                <c:pt idx="24825">
                  <c:v>-36149862.448350996</c:v>
                </c:pt>
                <c:pt idx="24826">
                  <c:v>-36160693.570298009</c:v>
                </c:pt>
                <c:pt idx="24827">
                  <c:v>-36171521.845210999</c:v>
                </c:pt>
                <c:pt idx="24828">
                  <c:v>-36182347.271606006</c:v>
                </c:pt>
                <c:pt idx="24829">
                  <c:v>-36193169.847994998</c:v>
                </c:pt>
                <c:pt idx="24830">
                  <c:v>-36203989.572891995</c:v>
                </c:pt>
                <c:pt idx="24831">
                  <c:v>-36214806.444805004</c:v>
                </c:pt>
                <c:pt idx="24832">
                  <c:v>-36225620.462242</c:v>
                </c:pt>
                <c:pt idx="24833">
                  <c:v>-36236431.623709999</c:v>
                </c:pt>
                <c:pt idx="24834">
                  <c:v>-36247239.927711993</c:v>
                </c:pt>
                <c:pt idx="24835">
                  <c:v>-36258045.37275099</c:v>
                </c:pt>
                <c:pt idx="24836">
                  <c:v>-36268847.957325988</c:v>
                </c:pt>
                <c:pt idx="24837">
                  <c:v>-36279647.679937005</c:v>
                </c:pt>
                <c:pt idx="24838">
                  <c:v>-36290444.539079003</c:v>
                </c:pt>
                <c:pt idx="24839">
                  <c:v>-36301238.533246003</c:v>
                </c:pt>
                <c:pt idx="24840">
                  <c:v>-36312029.66093301</c:v>
                </c:pt>
                <c:pt idx="24841">
                  <c:v>-36322817.920628004</c:v>
                </c:pt>
                <c:pt idx="24842">
                  <c:v>-36333603.310820989</c:v>
                </c:pt>
                <c:pt idx="24843">
                  <c:v>-36344385.829999007</c:v>
                </c:pt>
                <c:pt idx="24844">
                  <c:v>-36355165.476645999</c:v>
                </c:pt>
                <c:pt idx="24845">
                  <c:v>-36365942.24924501</c:v>
                </c:pt>
                <c:pt idx="24846">
                  <c:v>-36376716.146278001</c:v>
                </c:pt>
                <c:pt idx="24847">
                  <c:v>-36387487.166222997</c:v>
                </c:pt>
                <c:pt idx="24848">
                  <c:v>-36398255.307557002</c:v>
                </c:pt>
                <c:pt idx="24849">
                  <c:v>-36409020.568755999</c:v>
                </c:pt>
                <c:pt idx="24850">
                  <c:v>-36419782.948292002</c:v>
                </c:pt>
                <c:pt idx="24851">
                  <c:v>-36430542.444638006</c:v>
                </c:pt>
                <c:pt idx="24852">
                  <c:v>-36441299.056261994</c:v>
                </c:pt>
                <c:pt idx="24853">
                  <c:v>-36452052.781631008</c:v>
                </c:pt>
                <c:pt idx="24854">
                  <c:v>-36462803.619212002</c:v>
                </c:pt>
                <c:pt idx="24855">
                  <c:v>-36473551.567466997</c:v>
                </c:pt>
                <c:pt idx="24856">
                  <c:v>-36484296.624858007</c:v>
                </c:pt>
                <c:pt idx="24857">
                  <c:v>-36495038.789845005</c:v>
                </c:pt>
                <c:pt idx="24858">
                  <c:v>-36505778.060884997</c:v>
                </c:pt>
                <c:pt idx="24859">
                  <c:v>-36516514.436434001</c:v>
                </c:pt>
                <c:pt idx="24860">
                  <c:v>-36527247.914945997</c:v>
                </c:pt>
                <c:pt idx="24861">
                  <c:v>-36537978.494871996</c:v>
                </c:pt>
                <c:pt idx="24862">
                  <c:v>-36548706.174662001</c:v>
                </c:pt>
                <c:pt idx="24863">
                  <c:v>-36559430.952762984</c:v>
                </c:pt>
                <c:pt idx="24864">
                  <c:v>-36570152.827621996</c:v>
                </c:pt>
                <c:pt idx="24865">
                  <c:v>-36580871.797683008</c:v>
                </c:pt>
                <c:pt idx="24866">
                  <c:v>-36591587.861385994</c:v>
                </c:pt>
                <c:pt idx="24867">
                  <c:v>-36602301.017173</c:v>
                </c:pt>
                <c:pt idx="24868">
                  <c:v>-36613011.263480999</c:v>
                </c:pt>
                <c:pt idx="24869">
                  <c:v>-36623718.598746002</c:v>
                </c:pt>
                <c:pt idx="24870">
                  <c:v>-36634423.021401003</c:v>
                </c:pt>
                <c:pt idx="24871">
                  <c:v>-36645124.529880002</c:v>
                </c:pt>
                <c:pt idx="24872">
                  <c:v>-36655823.122611001</c:v>
                </c:pt>
                <c:pt idx="24873">
                  <c:v>-36666518.798022002</c:v>
                </c:pt>
                <c:pt idx="24874">
                  <c:v>-36677211.554540001</c:v>
                </c:pt>
                <c:pt idx="24875">
                  <c:v>-36687901.390588999</c:v>
                </c:pt>
                <c:pt idx="24876">
                  <c:v>-36698588.304591</c:v>
                </c:pt>
                <c:pt idx="24877">
                  <c:v>-36709272.294964008</c:v>
                </c:pt>
                <c:pt idx="24878">
                  <c:v>-36719953.360128999</c:v>
                </c:pt>
                <c:pt idx="24879">
                  <c:v>-36730631.498500004</c:v>
                </c:pt>
                <c:pt idx="24880">
                  <c:v>-36741306.708491005</c:v>
                </c:pt>
                <c:pt idx="24881">
                  <c:v>-36751978.988514997</c:v>
                </c:pt>
                <c:pt idx="24882">
                  <c:v>-36762648.336980991</c:v>
                </c:pt>
                <c:pt idx="24883">
                  <c:v>-36773314.752296999</c:v>
                </c:pt>
                <c:pt idx="24884">
                  <c:v>-36783978.232868999</c:v>
                </c:pt>
                <c:pt idx="24885">
                  <c:v>-36794638.777102001</c:v>
                </c:pt>
                <c:pt idx="24886">
                  <c:v>-36805296.383395992</c:v>
                </c:pt>
                <c:pt idx="24887">
                  <c:v>-36815951.050151996</c:v>
                </c:pt>
                <c:pt idx="24888">
                  <c:v>-36826602.775768004</c:v>
                </c:pt>
                <c:pt idx="24889">
                  <c:v>-36837251.558639005</c:v>
                </c:pt>
                <c:pt idx="24890">
                  <c:v>-36847897.397159003</c:v>
                </c:pt>
                <c:pt idx="24891">
                  <c:v>-36858540.289719999</c:v>
                </c:pt>
                <c:pt idx="24892">
                  <c:v>-36869180.234711997</c:v>
                </c:pt>
                <c:pt idx="24893">
                  <c:v>-36879817.230522998</c:v>
                </c:pt>
                <c:pt idx="24894">
                  <c:v>-36890451.275537007</c:v>
                </c:pt>
                <c:pt idx="24895">
                  <c:v>-36901082.368139006</c:v>
                </c:pt>
                <c:pt idx="24896">
                  <c:v>-36911710.506709993</c:v>
                </c:pt>
                <c:pt idx="24897">
                  <c:v>-36922335.689630009</c:v>
                </c:pt>
                <c:pt idx="24898">
                  <c:v>-36932957.915275998</c:v>
                </c:pt>
                <c:pt idx="24899">
                  <c:v>-36943577.182023004</c:v>
                </c:pt>
                <c:pt idx="24900">
                  <c:v>-36954193.488246001</c:v>
                </c:pt>
                <c:pt idx="24901">
                  <c:v>-36964806.832313992</c:v>
                </c:pt>
                <c:pt idx="24902">
                  <c:v>-36975417.212599002</c:v>
                </c:pt>
                <c:pt idx="24903">
                  <c:v>-36986024.627466001</c:v>
                </c:pt>
                <c:pt idx="24904">
                  <c:v>-36996629.075281002</c:v>
                </c:pt>
                <c:pt idx="24905">
                  <c:v>-37007230.554407001</c:v>
                </c:pt>
                <c:pt idx="24906">
                  <c:v>-37017829.063205004</c:v>
                </c:pt>
                <c:pt idx="24907">
                  <c:v>-37028424.600034006</c:v>
                </c:pt>
                <c:pt idx="24908">
                  <c:v>-37039017.163251005</c:v>
                </c:pt>
                <c:pt idx="24909">
                  <c:v>-37049606.751211002</c:v>
                </c:pt>
                <c:pt idx="24910">
                  <c:v>-37060193.362265997</c:v>
                </c:pt>
                <c:pt idx="24911">
                  <c:v>-37070776.994768001</c:v>
                </c:pt>
                <c:pt idx="24912">
                  <c:v>-37081357.647064</c:v>
                </c:pt>
                <c:pt idx="24913">
                  <c:v>-37091935.317500994</c:v>
                </c:pt>
                <c:pt idx="24914">
                  <c:v>-37102510.004423998</c:v>
                </c:pt>
                <c:pt idx="24915">
                  <c:v>-37113081.706174999</c:v>
                </c:pt>
                <c:pt idx="24916">
                  <c:v>-37123650.421095006</c:v>
                </c:pt>
                <c:pt idx="24917">
                  <c:v>-37134216.147520997</c:v>
                </c:pt>
                <c:pt idx="24918">
                  <c:v>-37144778.883788988</c:v>
                </c:pt>
                <c:pt idx="24919">
                  <c:v>-37155338.628234014</c:v>
                </c:pt>
                <c:pt idx="24920">
                  <c:v>-37165895.379188001</c:v>
                </c:pt>
                <c:pt idx="24921">
                  <c:v>-37176449.134980001</c:v>
                </c:pt>
                <c:pt idx="24922">
                  <c:v>-37186999.893936999</c:v>
                </c:pt>
                <c:pt idx="24923">
                  <c:v>-37197547.65438699</c:v>
                </c:pt>
                <c:pt idx="24924">
                  <c:v>-37208092.414650999</c:v>
                </c:pt>
                <c:pt idx="24925">
                  <c:v>-37218634.173051</c:v>
                </c:pt>
                <c:pt idx="24926">
                  <c:v>-37229172.927908003</c:v>
                </c:pt>
                <c:pt idx="24927">
                  <c:v>-37239708.677537009</c:v>
                </c:pt>
                <c:pt idx="24928">
                  <c:v>-37250241.420254007</c:v>
                </c:pt>
                <c:pt idx="24929">
                  <c:v>-37260771.154371992</c:v>
                </c:pt>
                <c:pt idx="24930">
                  <c:v>-37271297.878201</c:v>
                </c:pt>
                <c:pt idx="24931">
                  <c:v>-37281821.590050004</c:v>
                </c:pt>
                <c:pt idx="24932">
                  <c:v>-37292342.288226999</c:v>
                </c:pt>
                <c:pt idx="24933">
                  <c:v>-37302859.971034005</c:v>
                </c:pt>
                <c:pt idx="24934">
                  <c:v>-37313374.636775993</c:v>
                </c:pt>
                <c:pt idx="24935">
                  <c:v>-37323886.283749998</c:v>
                </c:pt>
                <c:pt idx="24936">
                  <c:v>-37334394.910256997</c:v>
                </c:pt>
                <c:pt idx="24937">
                  <c:v>-37344900.514591001</c:v>
                </c:pt>
                <c:pt idx="24938">
                  <c:v>-37355403.095047005</c:v>
                </c:pt>
                <c:pt idx="24939">
                  <c:v>-37365902.649916001</c:v>
                </c:pt>
                <c:pt idx="24940">
                  <c:v>-37376399.177487001</c:v>
                </c:pt>
                <c:pt idx="24941">
                  <c:v>-37386892.676048003</c:v>
                </c:pt>
                <c:pt idx="24942">
                  <c:v>-37397383.143883996</c:v>
                </c:pt>
                <c:pt idx="24943">
                  <c:v>-37407870.579278007</c:v>
                </c:pt>
                <c:pt idx="24944">
                  <c:v>-37418354.980509996</c:v>
                </c:pt>
                <c:pt idx="24945">
                  <c:v>-37428836.345860995</c:v>
                </c:pt>
                <c:pt idx="24946">
                  <c:v>-37439314.673606001</c:v>
                </c:pt>
                <c:pt idx="24947">
                  <c:v>-37449789.962018996</c:v>
                </c:pt>
                <c:pt idx="24948">
                  <c:v>-37460262.209372997</c:v>
                </c:pt>
                <c:pt idx="24949">
                  <c:v>-37470731.413938001</c:v>
                </c:pt>
                <c:pt idx="24950">
                  <c:v>-37481197.573980995</c:v>
                </c:pt>
                <c:pt idx="24951">
                  <c:v>-37491660.687768996</c:v>
                </c:pt>
                <c:pt idx="24952">
                  <c:v>-37502120.753565997</c:v>
                </c:pt>
                <c:pt idx="24953">
                  <c:v>-37512577.769631013</c:v>
                </c:pt>
                <c:pt idx="24954">
                  <c:v>-37523031.734226003</c:v>
                </c:pt>
                <c:pt idx="24955">
                  <c:v>-37533482.645606011</c:v>
                </c:pt>
                <c:pt idx="24956">
                  <c:v>-37543930.502025992</c:v>
                </c:pt>
                <c:pt idx="24957">
                  <c:v>-37554375.301739998</c:v>
                </c:pt>
                <c:pt idx="24958">
                  <c:v>-37564817.042997003</c:v>
                </c:pt>
                <c:pt idx="24959">
                  <c:v>-37575255.724047005</c:v>
                </c:pt>
                <c:pt idx="24960">
                  <c:v>-37585691.343134001</c:v>
                </c:pt>
                <c:pt idx="24961">
                  <c:v>-37596123.898502998</c:v>
                </c:pt>
                <c:pt idx="24962">
                  <c:v>-37606553.388395995</c:v>
                </c:pt>
                <c:pt idx="24963">
                  <c:v>-37616979.811051995</c:v>
                </c:pt>
                <c:pt idx="24964">
                  <c:v>-37627403.164708003</c:v>
                </c:pt>
                <c:pt idx="24965">
                  <c:v>-37637823.4476</c:v>
                </c:pt>
                <c:pt idx="24966">
                  <c:v>-37648240.657958999</c:v>
                </c:pt>
                <c:pt idx="24967">
                  <c:v>-37658654.794018008</c:v>
                </c:pt>
                <c:pt idx="24968">
                  <c:v>-37669065.854004994</c:v>
                </c:pt>
                <c:pt idx="24969">
                  <c:v>-37679473.836144999</c:v>
                </c:pt>
                <c:pt idx="24970">
                  <c:v>-37689878.738662004</c:v>
                </c:pt>
                <c:pt idx="24971">
                  <c:v>-37700280.559778996</c:v>
                </c:pt>
                <c:pt idx="24972">
                  <c:v>-37710679.297715999</c:v>
                </c:pt>
                <c:pt idx="24973">
                  <c:v>-37721074.950687997</c:v>
                </c:pt>
                <c:pt idx="24974">
                  <c:v>-37731467.516911991</c:v>
                </c:pt>
                <c:pt idx="24975">
                  <c:v>-37741856.994601004</c:v>
                </c:pt>
                <c:pt idx="24976">
                  <c:v>-37752243.381963998</c:v>
                </c:pt>
                <c:pt idx="24977">
                  <c:v>-37762626.677211002</c:v>
                </c:pt>
                <c:pt idx="24978">
                  <c:v>-37773006.878546998</c:v>
                </c:pt>
                <c:pt idx="24979">
                  <c:v>-37783383.984177001</c:v>
                </c:pt>
                <c:pt idx="24980">
                  <c:v>-37793757.992301993</c:v>
                </c:pt>
                <c:pt idx="24981">
                  <c:v>-37804128.901121996</c:v>
                </c:pt>
                <c:pt idx="24982">
                  <c:v>-37814496.708834007</c:v>
                </c:pt>
                <c:pt idx="24983">
                  <c:v>-37824861.413632996</c:v>
                </c:pt>
                <c:pt idx="24984">
                  <c:v>-37835223.013710991</c:v>
                </c:pt>
                <c:pt idx="24985">
                  <c:v>-37845581.507259004</c:v>
                </c:pt>
                <c:pt idx="24986">
                  <c:v>-37855936.892464995</c:v>
                </c:pt>
                <c:pt idx="24987">
                  <c:v>-37866289.167515002</c:v>
                </c:pt>
                <c:pt idx="24988">
                  <c:v>-37876638.330591999</c:v>
                </c:pt>
                <c:pt idx="24989">
                  <c:v>-37886984.379878998</c:v>
                </c:pt>
                <c:pt idx="24990">
                  <c:v>-37897327.313553996</c:v>
                </c:pt>
                <c:pt idx="24991">
                  <c:v>-37907667.129794009</c:v>
                </c:pt>
                <c:pt idx="24992">
                  <c:v>-37918003.826772995</c:v>
                </c:pt>
                <c:pt idx="24993">
                  <c:v>-37928337.402663998</c:v>
                </c:pt>
                <c:pt idx="24994">
                  <c:v>-37938667.855636999</c:v>
                </c:pt>
                <c:pt idx="24995">
                  <c:v>-37948995.183858998</c:v>
                </c:pt>
                <c:pt idx="24996">
                  <c:v>-37959319.385495998</c:v>
                </c:pt>
                <c:pt idx="24997">
                  <c:v>-37969640.458710991</c:v>
                </c:pt>
                <c:pt idx="24998">
                  <c:v>-37979958.401665002</c:v>
                </c:pt>
                <c:pt idx="24999">
                  <c:v>-37990273.212515995</c:v>
                </c:pt>
                <c:pt idx="25000">
                  <c:v>-38000584.889420994</c:v>
                </c:pt>
                <c:pt idx="25001">
                  <c:v>-38010893.430534005</c:v>
                </c:pt>
                <c:pt idx="25002">
                  <c:v>-38021198.834005997</c:v>
                </c:pt>
                <c:pt idx="25003">
                  <c:v>-38031501.097985998</c:v>
                </c:pt>
                <c:pt idx="25004">
                  <c:v>-38041800.220622003</c:v>
                </c:pt>
                <c:pt idx="25005">
                  <c:v>-38052096.200059004</c:v>
                </c:pt>
                <c:pt idx="25006">
                  <c:v>-38062389.034438007</c:v>
                </c:pt>
                <c:pt idx="25007">
                  <c:v>-38072678.721900009</c:v>
                </c:pt>
                <c:pt idx="25008">
                  <c:v>-38082965.260582</c:v>
                </c:pt>
                <c:pt idx="25009">
                  <c:v>-38093248.648621</c:v>
                </c:pt>
                <c:pt idx="25010">
                  <c:v>-38103528.884149</c:v>
                </c:pt>
                <c:pt idx="25011">
                  <c:v>-38113805.965297006</c:v>
                </c:pt>
                <c:pt idx="25012">
                  <c:v>-38124079.890193008</c:v>
                </c:pt>
                <c:pt idx="25013">
                  <c:v>-38134350.656963997</c:v>
                </c:pt>
                <c:pt idx="25014">
                  <c:v>-38144618.263734005</c:v>
                </c:pt>
                <c:pt idx="25015">
                  <c:v>-38154882.708622999</c:v>
                </c:pt>
                <c:pt idx="25016">
                  <c:v>-38165143.989751004</c:v>
                </c:pt>
                <c:pt idx="25017">
                  <c:v>-38175402.10523501</c:v>
                </c:pt>
                <c:pt idx="25018">
                  <c:v>-38185657.053188995</c:v>
                </c:pt>
                <c:pt idx="25019">
                  <c:v>-38195908.831725992</c:v>
                </c:pt>
                <c:pt idx="25020">
                  <c:v>-38206157.438954003</c:v>
                </c:pt>
                <c:pt idx="25021">
                  <c:v>-38216402.872981988</c:v>
                </c:pt>
                <c:pt idx="25022">
                  <c:v>-38226645.131914005</c:v>
                </c:pt>
                <c:pt idx="25023">
                  <c:v>-38236884.213853002</c:v>
                </c:pt>
                <c:pt idx="25024">
                  <c:v>-38247120.116899997</c:v>
                </c:pt>
                <c:pt idx="25025">
                  <c:v>-38257352.839151002</c:v>
                </c:pt>
                <c:pt idx="25026">
                  <c:v>-38267582.378703997</c:v>
                </c:pt>
                <c:pt idx="25027">
                  <c:v>-38277808.733650006</c:v>
                </c:pt>
                <c:pt idx="25028">
                  <c:v>-38288031.902081996</c:v>
                </c:pt>
                <c:pt idx="25029">
                  <c:v>-38298251.882085986</c:v>
                </c:pt>
                <c:pt idx="25030">
                  <c:v>-38308468.671750002</c:v>
                </c:pt>
                <c:pt idx="25031">
                  <c:v>-38318682.269157015</c:v>
                </c:pt>
                <c:pt idx="25032">
                  <c:v>-38328892.672386989</c:v>
                </c:pt>
                <c:pt idx="25033">
                  <c:v>-38339099.879520997</c:v>
                </c:pt>
                <c:pt idx="25034">
                  <c:v>-38349303.888635002</c:v>
                </c:pt>
                <c:pt idx="25035">
                  <c:v>-38359504.697802</c:v>
                </c:pt>
                <c:pt idx="25036">
                  <c:v>-38369702.305095002</c:v>
                </c:pt>
                <c:pt idx="25037">
                  <c:v>-38379896.708581999</c:v>
                </c:pt>
                <c:pt idx="25038">
                  <c:v>-38390087.906330995</c:v>
                </c:pt>
                <c:pt idx="25039">
                  <c:v>-38400275.896405995</c:v>
                </c:pt>
                <c:pt idx="25040">
                  <c:v>-38410460.676868998</c:v>
                </c:pt>
                <c:pt idx="25041">
                  <c:v>-38420642.245779999</c:v>
                </c:pt>
                <c:pt idx="25042">
                  <c:v>-38430820.601196006</c:v>
                </c:pt>
                <c:pt idx="25043">
                  <c:v>-38440995.741172001</c:v>
                </c:pt>
                <c:pt idx="25044">
                  <c:v>-38451167.663759999</c:v>
                </c:pt>
                <c:pt idx="25045">
                  <c:v>-38461336.367009997</c:v>
                </c:pt>
                <c:pt idx="25046">
                  <c:v>-38471501.848970994</c:v>
                </c:pt>
                <c:pt idx="25047">
                  <c:v>-38481664.107685998</c:v>
                </c:pt>
                <c:pt idx="25048">
                  <c:v>-38491823.141199008</c:v>
                </c:pt>
                <c:pt idx="25049">
                  <c:v>-38501978.947549999</c:v>
                </c:pt>
                <c:pt idx="25050">
                  <c:v>-38512131.524777003</c:v>
                </c:pt>
                <c:pt idx="25051">
                  <c:v>-38522280.870914996</c:v>
                </c:pt>
                <c:pt idx="25052">
                  <c:v>-38532426.983997002</c:v>
                </c:pt>
                <c:pt idx="25053">
                  <c:v>-38542569.862052992</c:v>
                </c:pt>
                <c:pt idx="25054">
                  <c:v>-38552709.503113002</c:v>
                </c:pt>
                <c:pt idx="25055">
                  <c:v>-38562845.905200005</c:v>
                </c:pt>
                <c:pt idx="25056">
                  <c:v>-38572979.066339001</c:v>
                </c:pt>
                <c:pt idx="25057">
                  <c:v>-38583108.984549999</c:v>
                </c:pt>
                <c:pt idx="25058">
                  <c:v>-38593235.657850996</c:v>
                </c:pt>
                <c:pt idx="25059">
                  <c:v>-38603359.084258005</c:v>
                </c:pt>
                <c:pt idx="25060">
                  <c:v>-38613479.261784002</c:v>
                </c:pt>
                <c:pt idx="25061">
                  <c:v>-38623596.188440003</c:v>
                </c:pt>
                <c:pt idx="25062">
                  <c:v>-38633709.862234004</c:v>
                </c:pt>
                <c:pt idx="25063">
                  <c:v>-38643820.281172998</c:v>
                </c:pt>
                <c:pt idx="25064">
                  <c:v>-38653927.443259001</c:v>
                </c:pt>
                <c:pt idx="25065">
                  <c:v>-38664031.346492991</c:v>
                </c:pt>
                <c:pt idx="25066">
                  <c:v>-38674131.988874994</c:v>
                </c:pt>
                <c:pt idx="25067">
                  <c:v>-38684229.368399002</c:v>
                </c:pt>
                <c:pt idx="25068">
                  <c:v>-38694323.483058996</c:v>
                </c:pt>
                <c:pt idx="25069">
                  <c:v>-38704414.330845997</c:v>
                </c:pt>
                <c:pt idx="25070">
                  <c:v>-38714501.909748003</c:v>
                </c:pt>
                <c:pt idx="25071">
                  <c:v>-38724586.217751995</c:v>
                </c:pt>
                <c:pt idx="25072">
                  <c:v>-38734667.252839997</c:v>
                </c:pt>
                <c:pt idx="25073">
                  <c:v>-38744745.012993999</c:v>
                </c:pt>
                <c:pt idx="25074">
                  <c:v>-38754819.496192001</c:v>
                </c:pt>
                <c:pt idx="25075">
                  <c:v>-38764890.700410001</c:v>
                </c:pt>
                <c:pt idx="25076">
                  <c:v>-38774958.623621002</c:v>
                </c:pt>
                <c:pt idx="25077">
                  <c:v>-38785023.263796002</c:v>
                </c:pt>
                <c:pt idx="25078">
                  <c:v>-38795084.618904002</c:v>
                </c:pt>
                <c:pt idx="25079">
                  <c:v>-38805142.686908998</c:v>
                </c:pt>
                <c:pt idx="25080">
                  <c:v>-38815197.465775996</c:v>
                </c:pt>
                <c:pt idx="25081">
                  <c:v>-38825248.953464992</c:v>
                </c:pt>
                <c:pt idx="25082">
                  <c:v>-38835297.147934005</c:v>
                </c:pt>
                <c:pt idx="25083">
                  <c:v>-38845342.047139004</c:v>
                </c:pt>
                <c:pt idx="25084">
                  <c:v>-38855383.649032004</c:v>
                </c:pt>
                <c:pt idx="25085">
                  <c:v>-38865421.951565996</c:v>
                </c:pt>
                <c:pt idx="25086">
                  <c:v>-38875456.952685989</c:v>
                </c:pt>
                <c:pt idx="25087">
                  <c:v>-38885488.650339998</c:v>
                </c:pt>
                <c:pt idx="25088">
                  <c:v>-38895517.042468995</c:v>
                </c:pt>
                <c:pt idx="25089">
                  <c:v>-38905542.127015002</c:v>
                </c:pt>
                <c:pt idx="25090">
                  <c:v>-38915563.901914001</c:v>
                </c:pt>
                <c:pt idx="25091">
                  <c:v>-38925582.365102001</c:v>
                </c:pt>
                <c:pt idx="25092">
                  <c:v>-38935597.514511995</c:v>
                </c:pt>
                <c:pt idx="25093">
                  <c:v>-38945609.348073997</c:v>
                </c:pt>
                <c:pt idx="25094">
                  <c:v>-38955617.863714993</c:v>
                </c:pt>
                <c:pt idx="25095">
                  <c:v>-38965623.059359998</c:v>
                </c:pt>
                <c:pt idx="25096">
                  <c:v>-38975624.932931997</c:v>
                </c:pt>
                <c:pt idx="25097">
                  <c:v>-38985623.482349992</c:v>
                </c:pt>
                <c:pt idx="25098">
                  <c:v>-38995618.70553001</c:v>
                </c:pt>
                <c:pt idx="25099">
                  <c:v>-39005610.600388996</c:v>
                </c:pt>
                <c:pt idx="25100">
                  <c:v>-39015599.164838009</c:v>
                </c:pt>
                <c:pt idx="25101">
                  <c:v>-39025584.396785989</c:v>
                </c:pt>
                <c:pt idx="25102">
                  <c:v>-39035566.294139013</c:v>
                </c:pt>
                <c:pt idx="25103">
                  <c:v>-39045544.854802996</c:v>
                </c:pt>
                <c:pt idx="25104">
                  <c:v>-39055520.076678999</c:v>
                </c:pt>
                <c:pt idx="25105">
                  <c:v>-39065491.957664996</c:v>
                </c:pt>
                <c:pt idx="25106">
                  <c:v>-39075460.495657004</c:v>
                </c:pt>
                <c:pt idx="25107">
                  <c:v>-39085425.688551001</c:v>
                </c:pt>
                <c:pt idx="25108">
                  <c:v>-39095387.534236006</c:v>
                </c:pt>
                <c:pt idx="25109">
                  <c:v>-39105346.030601002</c:v>
                </c:pt>
                <c:pt idx="25110">
                  <c:v>-39115301.175532006</c:v>
                </c:pt>
                <c:pt idx="25111">
                  <c:v>-39125252.966911994</c:v>
                </c:pt>
                <c:pt idx="25112">
                  <c:v>-39135201.402621992</c:v>
                </c:pt>
                <c:pt idx="25113">
                  <c:v>-39145146.48054</c:v>
                </c:pt>
                <c:pt idx="25114">
                  <c:v>-39155088.19854001</c:v>
                </c:pt>
                <c:pt idx="25115">
                  <c:v>-39165026.554495998</c:v>
                </c:pt>
                <c:pt idx="25116">
                  <c:v>-39174961.546278</c:v>
                </c:pt>
                <c:pt idx="25117">
                  <c:v>-39184893.171751998</c:v>
                </c:pt>
                <c:pt idx="25118">
                  <c:v>-39194821.428783998</c:v>
                </c:pt>
                <c:pt idx="25119">
                  <c:v>-39204746.315236002</c:v>
                </c:pt>
                <c:pt idx="25120">
                  <c:v>-39214667.828965999</c:v>
                </c:pt>
                <c:pt idx="25121">
                  <c:v>-39224585.967832997</c:v>
                </c:pt>
                <c:pt idx="25122">
                  <c:v>-39234500.729688019</c:v>
                </c:pt>
                <c:pt idx="25123">
                  <c:v>-39244412.11238499</c:v>
                </c:pt>
                <c:pt idx="25124">
                  <c:v>-39254320.11377199</c:v>
                </c:pt>
                <c:pt idx="25125">
                  <c:v>-39264224.731694013</c:v>
                </c:pt>
                <c:pt idx="25126">
                  <c:v>-39274125.963996001</c:v>
                </c:pt>
                <c:pt idx="25127">
                  <c:v>-39284023.808517002</c:v>
                </c:pt>
                <c:pt idx="25128">
                  <c:v>-39293918.263095006</c:v>
                </c:pt>
                <c:pt idx="25129">
                  <c:v>-39303809.325567007</c:v>
                </c:pt>
                <c:pt idx="25130">
                  <c:v>-39313696.993763998</c:v>
                </c:pt>
                <c:pt idx="25131">
                  <c:v>-39323581.265517004</c:v>
                </c:pt>
                <c:pt idx="25132">
                  <c:v>-39333462.138652004</c:v>
                </c:pt>
                <c:pt idx="25133">
                  <c:v>-39343339.610992998</c:v>
                </c:pt>
                <c:pt idx="25134">
                  <c:v>-39353213.680363998</c:v>
                </c:pt>
                <c:pt idx="25135">
                  <c:v>-39363084.344581991</c:v>
                </c:pt>
                <c:pt idx="25136">
                  <c:v>-39372951.601465002</c:v>
                </c:pt>
                <c:pt idx="25137">
                  <c:v>-39382815.448824994</c:v>
                </c:pt>
                <c:pt idx="25138">
                  <c:v>-39392675.884472996</c:v>
                </c:pt>
                <c:pt idx="25139">
                  <c:v>-39402532.906218</c:v>
                </c:pt>
                <c:pt idx="25140">
                  <c:v>-39412386.511864997</c:v>
                </c:pt>
                <c:pt idx="25141">
                  <c:v>-39422236.699217007</c:v>
                </c:pt>
                <c:pt idx="25142">
                  <c:v>-39432083.466073997</c:v>
                </c:pt>
                <c:pt idx="25143">
                  <c:v>-39441926.810231999</c:v>
                </c:pt>
                <c:pt idx="25144">
                  <c:v>-39451766.729487009</c:v>
                </c:pt>
                <c:pt idx="25145">
                  <c:v>-39461603.221630014</c:v>
                </c:pt>
                <c:pt idx="25146">
                  <c:v>-39471436.284450002</c:v>
                </c:pt>
                <c:pt idx="25147">
                  <c:v>-39481265.915733002</c:v>
                </c:pt>
                <c:pt idx="25148">
                  <c:v>-39491092.113261998</c:v>
                </c:pt>
                <c:pt idx="25149">
                  <c:v>-39500914.874818996</c:v>
                </c:pt>
                <c:pt idx="25150">
                  <c:v>-39510734.198182002</c:v>
                </c:pt>
                <c:pt idx="25151">
                  <c:v>-39520550.081124</c:v>
                </c:pt>
                <c:pt idx="25152">
                  <c:v>-39530362.521420002</c:v>
                </c:pt>
                <c:pt idx="25153">
                  <c:v>-39540171.516837001</c:v>
                </c:pt>
                <c:pt idx="25154">
                  <c:v>-39549977.06514401</c:v>
                </c:pt>
                <c:pt idx="25155">
                  <c:v>-39559779.164104007</c:v>
                </c:pt>
                <c:pt idx="25156">
                  <c:v>-39569577.811478995</c:v>
                </c:pt>
                <c:pt idx="25157">
                  <c:v>-39579373.005025998</c:v>
                </c:pt>
                <c:pt idx="25158">
                  <c:v>-39589164.742501996</c:v>
                </c:pt>
                <c:pt idx="25159">
                  <c:v>-39598953.021659009</c:v>
                </c:pt>
                <c:pt idx="25160">
                  <c:v>-39608737.840246998</c:v>
                </c:pt>
                <c:pt idx="25161">
                  <c:v>-39618519.196014002</c:v>
                </c:pt>
                <c:pt idx="25162">
                  <c:v>-39628297.086703993</c:v>
                </c:pt>
                <c:pt idx="25163">
                  <c:v>-39638071.510058999</c:v>
                </c:pt>
                <c:pt idx="25164">
                  <c:v>-39647842.463817999</c:v>
                </c:pt>
                <c:pt idx="25165">
                  <c:v>-39657609.945715994</c:v>
                </c:pt>
                <c:pt idx="25166">
                  <c:v>-39667373.953485988</c:v>
                </c:pt>
                <c:pt idx="25167">
                  <c:v>-39677134.484859996</c:v>
                </c:pt>
                <c:pt idx="25168">
                  <c:v>-39686891.537564002</c:v>
                </c:pt>
                <c:pt idx="25169">
                  <c:v>-39696645.109323002</c:v>
                </c:pt>
                <c:pt idx="25170">
                  <c:v>-39706395.197859004</c:v>
                </c:pt>
                <c:pt idx="25171">
                  <c:v>-39716141.800890997</c:v>
                </c:pt>
                <c:pt idx="25172">
                  <c:v>-39725884.916134998</c:v>
                </c:pt>
                <c:pt idx="25173">
                  <c:v>-39735624.541304</c:v>
                </c:pt>
                <c:pt idx="25174">
                  <c:v>-39745360.674109004</c:v>
                </c:pt>
                <c:pt idx="25175">
                  <c:v>-39755093.312257998</c:v>
                </c:pt>
                <c:pt idx="25176">
                  <c:v>-39764822.453453995</c:v>
                </c:pt>
                <c:pt idx="25177">
                  <c:v>-39774548.095401004</c:v>
                </c:pt>
                <c:pt idx="25178">
                  <c:v>-39784270.235796005</c:v>
                </c:pt>
                <c:pt idx="25179">
                  <c:v>-39793988.872335993</c:v>
                </c:pt>
                <c:pt idx="25180">
                  <c:v>-39803704.002713993</c:v>
                </c:pt>
                <c:pt idx="25181">
                  <c:v>-39813415.624621004</c:v>
                </c:pt>
                <c:pt idx="25182">
                  <c:v>-39823123.735743009</c:v>
                </c:pt>
                <c:pt idx="25183">
                  <c:v>-39832828.333766989</c:v>
                </c:pt>
                <c:pt idx="25184">
                  <c:v>-39842529.416371986</c:v>
                </c:pt>
                <c:pt idx="25185">
                  <c:v>-39852226.981238008</c:v>
                </c:pt>
                <c:pt idx="25186">
                  <c:v>-39861921.026041001</c:v>
                </c:pt>
                <c:pt idx="25187">
                  <c:v>-39871611.548454002</c:v>
                </c:pt>
                <c:pt idx="25188">
                  <c:v>-39881298.546145998</c:v>
                </c:pt>
                <c:pt idx="25189">
                  <c:v>-39890982.016785987</c:v>
                </c:pt>
                <c:pt idx="25190">
                  <c:v>-39900661.958036996</c:v>
                </c:pt>
                <c:pt idx="25191">
                  <c:v>-39910338.367559999</c:v>
                </c:pt>
                <c:pt idx="25192">
                  <c:v>-39920011.243014</c:v>
                </c:pt>
                <c:pt idx="25193">
                  <c:v>-39929680.582054995</c:v>
                </c:pt>
                <c:pt idx="25194">
                  <c:v>-39939346.382333994</c:v>
                </c:pt>
                <c:pt idx="25195">
                  <c:v>-39949008.641502</c:v>
                </c:pt>
                <c:pt idx="25196">
                  <c:v>-39958667.357204996</c:v>
                </c:pt>
                <c:pt idx="25197">
                  <c:v>-39968322.527087003</c:v>
                </c:pt>
                <c:pt idx="25198">
                  <c:v>-39977974.148788996</c:v>
                </c:pt>
                <c:pt idx="25199">
                  <c:v>-39987622.219948009</c:v>
                </c:pt>
                <c:pt idx="25200">
                  <c:v>-39997266.73819901</c:v>
                </c:pt>
                <c:pt idx="25201">
                  <c:v>-40006907.701175004</c:v>
                </c:pt>
                <c:pt idx="25202">
                  <c:v>-40016545.106503002</c:v>
                </c:pt>
                <c:pt idx="25203">
                  <c:v>-40026178.951810993</c:v>
                </c:pt>
                <c:pt idx="25204">
                  <c:v>-40035809.234720998</c:v>
                </c:pt>
                <c:pt idx="25205">
                  <c:v>-40045435.952852994</c:v>
                </c:pt>
                <c:pt idx="25206">
                  <c:v>-40055059.103823997</c:v>
                </c:pt>
                <c:pt idx="25207">
                  <c:v>-40064678.68524801</c:v>
                </c:pt>
                <c:pt idx="25208">
                  <c:v>-40074294.69473701</c:v>
                </c:pt>
                <c:pt idx="25209">
                  <c:v>-40083907.129897006</c:v>
                </c:pt>
                <c:pt idx="25210">
                  <c:v>-40093515.988335997</c:v>
                </c:pt>
                <c:pt idx="25211">
                  <c:v>-40103121.267654009</c:v>
                </c:pt>
                <c:pt idx="25212">
                  <c:v>-40112722.965450004</c:v>
                </c:pt>
                <c:pt idx="25213">
                  <c:v>-40122321.079320997</c:v>
                </c:pt>
                <c:pt idx="25214">
                  <c:v>-40131915.606859997</c:v>
                </c:pt>
                <c:pt idx="25215">
                  <c:v>-40141506.545657009</c:v>
                </c:pt>
                <c:pt idx="25216">
                  <c:v>-40151093.893298008</c:v>
                </c:pt>
                <c:pt idx="25217">
                  <c:v>-40160677.647368997</c:v>
                </c:pt>
                <c:pt idx="25218">
                  <c:v>-40170257.805449001</c:v>
                </c:pt>
                <c:pt idx="25219">
                  <c:v>-40179834.365116999</c:v>
                </c:pt>
                <c:pt idx="25220">
                  <c:v>-40189407.323946998</c:v>
                </c:pt>
                <c:pt idx="25221">
                  <c:v>-40198976.679512002</c:v>
                </c:pt>
                <c:pt idx="25222">
                  <c:v>-40208542.429380998</c:v>
                </c:pt>
                <c:pt idx="25223">
                  <c:v>-40218104.571118005</c:v>
                </c:pt>
                <c:pt idx="25224">
                  <c:v>-40227663.102288</c:v>
                </c:pt>
                <c:pt idx="25225">
                  <c:v>-40237218.020449005</c:v>
                </c:pt>
                <c:pt idx="25226">
                  <c:v>-40246769.323158003</c:v>
                </c:pt>
                <c:pt idx="25227">
                  <c:v>-40256317.007968999</c:v>
                </c:pt>
                <c:pt idx="25228">
                  <c:v>-40265861.072430998</c:v>
                </c:pt>
                <c:pt idx="25229">
                  <c:v>-40275401.514094003</c:v>
                </c:pt>
                <c:pt idx="25230">
                  <c:v>-40284938.330499999</c:v>
                </c:pt>
                <c:pt idx="25231">
                  <c:v>-40294471.519191004</c:v>
                </c:pt>
                <c:pt idx="25232">
                  <c:v>-40304001.077705994</c:v>
                </c:pt>
                <c:pt idx="25233">
                  <c:v>-40313527.003578998</c:v>
                </c:pt>
                <c:pt idx="25234">
                  <c:v>-40323049.294342004</c:v>
                </c:pt>
                <c:pt idx="25235">
                  <c:v>-40332567.947524004</c:v>
                </c:pt>
                <c:pt idx="25236">
                  <c:v>-40342082.960651003</c:v>
                </c:pt>
                <c:pt idx="25237">
                  <c:v>-40351594.331246011</c:v>
                </c:pt>
                <c:pt idx="25238">
                  <c:v>-40361102.056826994</c:v>
                </c:pt>
                <c:pt idx="25239">
                  <c:v>-40370606.134911999</c:v>
                </c:pt>
                <c:pt idx="25240">
                  <c:v>-40380106.563014001</c:v>
                </c:pt>
                <c:pt idx="25241">
                  <c:v>-40389603.338643007</c:v>
                </c:pt>
                <c:pt idx="25242">
                  <c:v>-40399096.459307</c:v>
                </c:pt>
                <c:pt idx="25243">
                  <c:v>-40408585.922508001</c:v>
                </c:pt>
                <c:pt idx="25244">
                  <c:v>-40418071.725747004</c:v>
                </c:pt>
                <c:pt idx="25245">
                  <c:v>-40427553.86652299</c:v>
                </c:pt>
                <c:pt idx="25246">
                  <c:v>-40437032.342330992</c:v>
                </c:pt>
                <c:pt idx="25247">
                  <c:v>-40446507.150660001</c:v>
                </c:pt>
                <c:pt idx="25248">
                  <c:v>-40455978.289000005</c:v>
                </c:pt>
                <c:pt idx="25249">
                  <c:v>-40465445.754835002</c:v>
                </c:pt>
                <c:pt idx="25250">
                  <c:v>-40474909.54564701</c:v>
                </c:pt>
                <c:pt idx="25251">
                  <c:v>-40484369.658915997</c:v>
                </c:pt>
                <c:pt idx="25252">
                  <c:v>-40493826.092115998</c:v>
                </c:pt>
                <c:pt idx="25253">
                  <c:v>-40503278.842719987</c:v>
                </c:pt>
                <c:pt idx="25254">
                  <c:v>-40512727.908197008</c:v>
                </c:pt>
                <c:pt idx="25255">
                  <c:v>-40522173.286013</c:v>
                </c:pt>
                <c:pt idx="25256">
                  <c:v>-40531614.973630011</c:v>
                </c:pt>
                <c:pt idx="25257">
                  <c:v>-40541052.968510002</c:v>
                </c:pt>
                <c:pt idx="25258">
                  <c:v>-40550487.268107004</c:v>
                </c:pt>
                <c:pt idx="25259">
                  <c:v>-40559917.869874999</c:v>
                </c:pt>
                <c:pt idx="25260">
                  <c:v>-40569344.771264009</c:v>
                </c:pt>
                <c:pt idx="25261">
                  <c:v>-40578767.969720997</c:v>
                </c:pt>
                <c:pt idx="25262">
                  <c:v>-40588187.462688997</c:v>
                </c:pt>
                <c:pt idx="25263">
                  <c:v>-40597603.247608006</c:v>
                </c:pt>
                <c:pt idx="25264">
                  <c:v>-40607015.321916997</c:v>
                </c:pt>
                <c:pt idx="25265">
                  <c:v>-40616423.683048002</c:v>
                </c:pt>
                <c:pt idx="25266">
                  <c:v>-40625828.328433007</c:v>
                </c:pt>
                <c:pt idx="25267">
                  <c:v>-40635229.255498007</c:v>
                </c:pt>
                <c:pt idx="25268">
                  <c:v>-40644626.461668007</c:v>
                </c:pt>
                <c:pt idx="25269">
                  <c:v>-40654019.944363996</c:v>
                </c:pt>
                <c:pt idx="25270">
                  <c:v>-40663409.701003008</c:v>
                </c:pt>
                <c:pt idx="25271">
                  <c:v>-40672795.72900001</c:v>
                </c:pt>
                <c:pt idx="25272">
                  <c:v>-40682178.025766</c:v>
                </c:pt>
                <c:pt idx="25273">
                  <c:v>-40691556.588708997</c:v>
                </c:pt>
                <c:pt idx="25274">
                  <c:v>-40700931.415233009</c:v>
                </c:pt>
                <c:pt idx="25275">
                  <c:v>-40710302.502739996</c:v>
                </c:pt>
                <c:pt idx="25276">
                  <c:v>-40719669.848627999</c:v>
                </c:pt>
                <c:pt idx="25277">
                  <c:v>-40729033.450291</c:v>
                </c:pt>
                <c:pt idx="25278">
                  <c:v>-40738393.305121996</c:v>
                </c:pt>
                <c:pt idx="25279">
                  <c:v>-40747749.410507001</c:v>
                </c:pt>
                <c:pt idx="25280">
                  <c:v>-40757101.763833009</c:v>
                </c:pt>
                <c:pt idx="25281">
                  <c:v>-40766450.362479992</c:v>
                </c:pt>
                <c:pt idx="25282">
                  <c:v>-40775795.203827001</c:v>
                </c:pt>
                <c:pt idx="25283">
                  <c:v>-40785136.28524901</c:v>
                </c:pt>
                <c:pt idx="25284">
                  <c:v>-40794473.604118004</c:v>
                </c:pt>
                <c:pt idx="25285">
                  <c:v>-40803807.157800995</c:v>
                </c:pt>
                <c:pt idx="25286">
                  <c:v>-40813136.943663999</c:v>
                </c:pt>
                <c:pt idx="25287">
                  <c:v>-40822462.959068</c:v>
                </c:pt>
                <c:pt idx="25288">
                  <c:v>-40831785.201371998</c:v>
                </c:pt>
                <c:pt idx="25289">
                  <c:v>-40841103.667931005</c:v>
                </c:pt>
                <c:pt idx="25290">
                  <c:v>-40850418.356095992</c:v>
                </c:pt>
                <c:pt idx="25291">
                  <c:v>-40859729.263216004</c:v>
                </c:pt>
                <c:pt idx="25292">
                  <c:v>-40869036.386634998</c:v>
                </c:pt>
                <c:pt idx="25293">
                  <c:v>-40878339.72369501</c:v>
                </c:pt>
                <c:pt idx="25294">
                  <c:v>-40887639.271735005</c:v>
                </c:pt>
                <c:pt idx="25295">
                  <c:v>-40896935.028088003</c:v>
                </c:pt>
                <c:pt idx="25296">
                  <c:v>-40906226.990087003</c:v>
                </c:pt>
                <c:pt idx="25297">
                  <c:v>-40915515.155060001</c:v>
                </c:pt>
                <c:pt idx="25298">
                  <c:v>-40924799.520331003</c:v>
                </c:pt>
                <c:pt idx="25299">
                  <c:v>-40934080.083220996</c:v>
                </c:pt>
                <c:pt idx="25300">
                  <c:v>-40943356.841049001</c:v>
                </c:pt>
                <c:pt idx="25301">
                  <c:v>-40952629.791129008</c:v>
                </c:pt>
                <c:pt idx="25302">
                  <c:v>-40961898.930771992</c:v>
                </c:pt>
                <c:pt idx="25303">
                  <c:v>-40971164.257284999</c:v>
                </c:pt>
                <c:pt idx="25304">
                  <c:v>-40980425.767974004</c:v>
                </c:pt>
                <c:pt idx="25305">
                  <c:v>-40989683.460138008</c:v>
                </c:pt>
                <c:pt idx="25306">
                  <c:v>-40998937.331076004</c:v>
                </c:pt>
                <c:pt idx="25307">
                  <c:v>-41008187.378080994</c:v>
                </c:pt>
                <c:pt idx="25308">
                  <c:v>-41017433.598443009</c:v>
                </c:pt>
                <c:pt idx="25309">
                  <c:v>-41026675.989450999</c:v>
                </c:pt>
                <c:pt idx="25310">
                  <c:v>-41035914.548386991</c:v>
                </c:pt>
                <c:pt idx="25311">
                  <c:v>-41045149.272533007</c:v>
                </c:pt>
                <c:pt idx="25312">
                  <c:v>-41054380.159164004</c:v>
                </c:pt>
                <c:pt idx="25313">
                  <c:v>-41063607.20555301</c:v>
                </c:pt>
                <c:pt idx="25314">
                  <c:v>-41072830.408971995</c:v>
                </c:pt>
                <c:pt idx="25315">
                  <c:v>-41082049.766686</c:v>
                </c:pt>
                <c:pt idx="25316">
                  <c:v>-41091265.275958009</c:v>
                </c:pt>
                <c:pt idx="25317">
                  <c:v>-41100476.934048004</c:v>
                </c:pt>
                <c:pt idx="25318">
                  <c:v>-41109684.738212004</c:v>
                </c:pt>
                <c:pt idx="25319">
                  <c:v>-41118888.685700998</c:v>
                </c:pt>
                <c:pt idx="25320">
                  <c:v>-41128088.773764998</c:v>
                </c:pt>
                <c:pt idx="25321">
                  <c:v>-41137284.999650009</c:v>
                </c:pt>
                <c:pt idx="25322">
                  <c:v>-41146477.360598005</c:v>
                </c:pt>
                <c:pt idx="25323">
                  <c:v>-41155665.853845991</c:v>
                </c:pt>
                <c:pt idx="25324">
                  <c:v>-41164850.476631001</c:v>
                </c:pt>
                <c:pt idx="25325">
                  <c:v>-41174031.226181999</c:v>
                </c:pt>
                <c:pt idx="25326">
                  <c:v>-41183208.099729002</c:v>
                </c:pt>
                <c:pt idx="25327">
                  <c:v>-41192381.094496004</c:v>
                </c:pt>
                <c:pt idx="25328">
                  <c:v>-41201550.207703002</c:v>
                </c:pt>
                <c:pt idx="25329">
                  <c:v>-41210715.436567001</c:v>
                </c:pt>
                <c:pt idx="25330">
                  <c:v>-41219876.778304003</c:v>
                </c:pt>
                <c:pt idx="25331">
                  <c:v>-41229034.230122</c:v>
                </c:pt>
                <c:pt idx="25332">
                  <c:v>-41238187.789229006</c:v>
                </c:pt>
                <c:pt idx="25333">
                  <c:v>-41247337.452826984</c:v>
                </c:pt>
                <c:pt idx="25334">
                  <c:v>-41256483.218116</c:v>
                </c:pt>
                <c:pt idx="25335">
                  <c:v>-41265625.082291998</c:v>
                </c:pt>
                <c:pt idx="25336">
                  <c:v>-41274763.042548001</c:v>
                </c:pt>
                <c:pt idx="25337">
                  <c:v>-41283897.096071996</c:v>
                </c:pt>
                <c:pt idx="25338">
                  <c:v>-41293027.240049005</c:v>
                </c:pt>
                <c:pt idx="25339">
                  <c:v>-41302153.471662</c:v>
                </c:pt>
                <c:pt idx="25340">
                  <c:v>-41311275.788088001</c:v>
                </c:pt>
                <c:pt idx="25341">
                  <c:v>-41320394.186500996</c:v>
                </c:pt>
                <c:pt idx="25342">
                  <c:v>-41329508.664072998</c:v>
                </c:pt>
                <c:pt idx="25343">
                  <c:v>-41338619.217969999</c:v>
                </c:pt>
                <c:pt idx="25344">
                  <c:v>-41347725.845357001</c:v>
                </c:pt>
                <c:pt idx="25345">
                  <c:v>-41356828.543391995</c:v>
                </c:pt>
                <c:pt idx="25346">
                  <c:v>-41365927.309234008</c:v>
                </c:pt>
                <c:pt idx="25347">
                  <c:v>-41375022.140032999</c:v>
                </c:pt>
                <c:pt idx="25348">
                  <c:v>-41384113.03294</c:v>
                </c:pt>
                <c:pt idx="25349">
                  <c:v>-41393199.985100001</c:v>
                </c:pt>
                <c:pt idx="25350">
                  <c:v>-41402282.993654005</c:v>
                </c:pt>
                <c:pt idx="25351">
                  <c:v>-41411362.055740997</c:v>
                </c:pt>
                <c:pt idx="25352">
                  <c:v>-41420437.168495007</c:v>
                </c:pt>
                <c:pt idx="25353">
                  <c:v>-41429508.329046011</c:v>
                </c:pt>
                <c:pt idx="25354">
                  <c:v>-41438575.534523003</c:v>
                </c:pt>
                <c:pt idx="25355">
                  <c:v>-41447638.782049</c:v>
                </c:pt>
                <c:pt idx="25356">
                  <c:v>-41456698.068742998</c:v>
                </c:pt>
                <c:pt idx="25357">
                  <c:v>-41465753.391720995</c:v>
                </c:pt>
                <c:pt idx="25358">
                  <c:v>-41474804.748096004</c:v>
                </c:pt>
                <c:pt idx="25359">
                  <c:v>-41483852.134976</c:v>
                </c:pt>
                <c:pt idx="25360">
                  <c:v>-41492895.549466997</c:v>
                </c:pt>
                <c:pt idx="25361">
                  <c:v>-41501934.988669999</c:v>
                </c:pt>
                <c:pt idx="25362">
                  <c:v>-41510970.449680999</c:v>
                </c:pt>
                <c:pt idx="25363">
                  <c:v>-41520001.929596007</c:v>
                </c:pt>
                <c:pt idx="25364">
                  <c:v>-41529029.425505005</c:v>
                </c:pt>
                <c:pt idx="25365">
                  <c:v>-41538052.934491999</c:v>
                </c:pt>
                <c:pt idx="25366">
                  <c:v>-41547072.453641996</c:v>
                </c:pt>
                <c:pt idx="25367">
                  <c:v>-41556087.980034001</c:v>
                </c:pt>
                <c:pt idx="25368">
                  <c:v>-41565099.510740995</c:v>
                </c:pt>
                <c:pt idx="25369">
                  <c:v>-41574107.042837001</c:v>
                </c:pt>
                <c:pt idx="25370">
                  <c:v>-41583110.57338699</c:v>
                </c:pt>
                <c:pt idx="25371">
                  <c:v>-41592110.099457011</c:v>
                </c:pt>
                <c:pt idx="25372">
                  <c:v>-41601105.618106999</c:v>
                </c:pt>
                <c:pt idx="25373">
                  <c:v>-41610097.126391999</c:v>
                </c:pt>
                <c:pt idx="25374">
                  <c:v>-41619084.621365003</c:v>
                </c:pt>
                <c:pt idx="25375">
                  <c:v>-41628068.100074999</c:v>
                </c:pt>
                <c:pt idx="25376">
                  <c:v>-41637047.559566997</c:v>
                </c:pt>
                <c:pt idx="25377">
                  <c:v>-41646022.99688299</c:v>
                </c:pt>
                <c:pt idx="25378">
                  <c:v>-41654994.409059003</c:v>
                </c:pt>
                <c:pt idx="25379">
                  <c:v>-41663961.793129005</c:v>
                </c:pt>
                <c:pt idx="25380">
                  <c:v>-41672925.146122992</c:v>
                </c:pt>
                <c:pt idx="25381">
                  <c:v>-41681884.465066001</c:v>
                </c:pt>
                <c:pt idx="25382">
                  <c:v>-41690839.746981993</c:v>
                </c:pt>
                <c:pt idx="25383">
                  <c:v>-41699790.98888699</c:v>
                </c:pt>
                <c:pt idx="25384">
                  <c:v>-41708738.187797002</c:v>
                </c:pt>
                <c:pt idx="25385">
                  <c:v>-41717681.340721987</c:v>
                </c:pt>
                <c:pt idx="25386">
                  <c:v>-41726620.444669001</c:v>
                </c:pt>
                <c:pt idx="25387">
                  <c:v>-41735555.496640004</c:v>
                </c:pt>
                <c:pt idx="25388">
                  <c:v>-41744486.493635006</c:v>
                </c:pt>
                <c:pt idx="25389">
                  <c:v>-41753413.432649001</c:v>
                </c:pt>
                <c:pt idx="25390">
                  <c:v>-41762336.310672991</c:v>
                </c:pt>
                <c:pt idx="25391">
                  <c:v>-41771255.12469501</c:v>
                </c:pt>
                <c:pt idx="25392">
                  <c:v>-41780169.871697009</c:v>
                </c:pt>
                <c:pt idx="25393">
                  <c:v>-41789080.548660003</c:v>
                </c:pt>
                <c:pt idx="25394">
                  <c:v>-41797987.152558997</c:v>
                </c:pt>
                <c:pt idx="25395">
                  <c:v>-41806889.680367</c:v>
                </c:pt>
                <c:pt idx="25396">
                  <c:v>-41815788.129050009</c:v>
                </c:pt>
                <c:pt idx="25397">
                  <c:v>-41824682.495572999</c:v>
                </c:pt>
                <c:pt idx="25398">
                  <c:v>-41833572.776896</c:v>
                </c:pt>
                <c:pt idx="25399">
                  <c:v>-41842458.969976</c:v>
                </c:pt>
                <c:pt idx="25400">
                  <c:v>-41851341.071763001</c:v>
                </c:pt>
                <c:pt idx="25401">
                  <c:v>-41860219.079208009</c:v>
                </c:pt>
                <c:pt idx="25402">
                  <c:v>-41869092.989252999</c:v>
                </c:pt>
                <c:pt idx="25403">
                  <c:v>-41877962.79883901</c:v>
                </c:pt>
                <c:pt idx="25404">
                  <c:v>-41886828.504903011</c:v>
                </c:pt>
                <c:pt idx="25405">
                  <c:v>-41895690.104378</c:v>
                </c:pt>
                <c:pt idx="25406">
                  <c:v>-41904547.594191007</c:v>
                </c:pt>
                <c:pt idx="25407">
                  <c:v>-41913400.971267007</c:v>
                </c:pt>
                <c:pt idx="25408">
                  <c:v>-41922250.232525997</c:v>
                </c:pt>
                <c:pt idx="25409">
                  <c:v>-41931095.374885991</c:v>
                </c:pt>
                <c:pt idx="25410">
                  <c:v>-41939936.395259008</c:v>
                </c:pt>
                <c:pt idx="25411">
                  <c:v>-41948773.290553018</c:v>
                </c:pt>
                <c:pt idx="25412">
                  <c:v>-41957606.057671994</c:v>
                </c:pt>
                <c:pt idx="25413">
                  <c:v>-41966434.693518005</c:v>
                </c:pt>
                <c:pt idx="25414">
                  <c:v>-41975259.194986999</c:v>
                </c:pt>
                <c:pt idx="25415">
                  <c:v>-41984079.558970995</c:v>
                </c:pt>
                <c:pt idx="25416">
                  <c:v>-41992895.782358997</c:v>
                </c:pt>
                <c:pt idx="25417">
                  <c:v>-42001707.862034</c:v>
                </c:pt>
                <c:pt idx="25418">
                  <c:v>-42010515.794879004</c:v>
                </c:pt>
                <c:pt idx="25419">
                  <c:v>-42019319.577767998</c:v>
                </c:pt>
                <c:pt idx="25420">
                  <c:v>-42028119.207575001</c:v>
                </c:pt>
                <c:pt idx="25421">
                  <c:v>-42036914.681166999</c:v>
                </c:pt>
                <c:pt idx="25422">
                  <c:v>-42045705.995408006</c:v>
                </c:pt>
                <c:pt idx="25423">
                  <c:v>-42054493.147159003</c:v>
                </c:pt>
                <c:pt idx="25424">
                  <c:v>-42063276.133276001</c:v>
                </c:pt>
                <c:pt idx="25425">
                  <c:v>-42072054.950609997</c:v>
                </c:pt>
                <c:pt idx="25426">
                  <c:v>-42080829.596009001</c:v>
                </c:pt>
                <c:pt idx="25427">
                  <c:v>-42089600.066316992</c:v>
                </c:pt>
                <c:pt idx="25428">
                  <c:v>-42098366.358373992</c:v>
                </c:pt>
                <c:pt idx="25429">
                  <c:v>-42107128.469015002</c:v>
                </c:pt>
                <c:pt idx="25430">
                  <c:v>-42115886.395071</c:v>
                </c:pt>
                <c:pt idx="25431">
                  <c:v>-42124640.133369997</c:v>
                </c:pt>
                <c:pt idx="25432">
                  <c:v>-42133389.680734999</c:v>
                </c:pt>
                <c:pt idx="25433">
                  <c:v>-42142135.033984996</c:v>
                </c:pt>
                <c:pt idx="25434">
                  <c:v>-42150876.189934008</c:v>
                </c:pt>
                <c:pt idx="25435">
                  <c:v>-42159613.145394005</c:v>
                </c:pt>
                <c:pt idx="25436">
                  <c:v>-42168345.89717</c:v>
                </c:pt>
                <c:pt idx="25437">
                  <c:v>-42177074.442065991</c:v>
                </c:pt>
                <c:pt idx="25438">
                  <c:v>-42185798.776880004</c:v>
                </c:pt>
                <c:pt idx="25439">
                  <c:v>-42194518.898405001</c:v>
                </c:pt>
                <c:pt idx="25440">
                  <c:v>-42203234.803430997</c:v>
                </c:pt>
                <c:pt idx="25441">
                  <c:v>-42211946.488743998</c:v>
                </c:pt>
                <c:pt idx="25442">
                  <c:v>-42220653.951125994</c:v>
                </c:pt>
                <c:pt idx="25443">
                  <c:v>-42229357.187353</c:v>
                </c:pt>
                <c:pt idx="25444">
                  <c:v>-42238056.194199011</c:v>
                </c:pt>
                <c:pt idx="25445">
                  <c:v>-42246750.968433008</c:v>
                </c:pt>
                <c:pt idx="25446">
                  <c:v>-42255441.506818995</c:v>
                </c:pt>
                <c:pt idx="25447">
                  <c:v>-42264127.806117997</c:v>
                </c:pt>
                <c:pt idx="25448">
                  <c:v>-42272809.863085993</c:v>
                </c:pt>
                <c:pt idx="25449">
                  <c:v>-42281487.674474001</c:v>
                </c:pt>
                <c:pt idx="25450">
                  <c:v>-42290161.237031005</c:v>
                </c:pt>
                <c:pt idx="25451">
                  <c:v>-42298830.547499001</c:v>
                </c:pt>
                <c:pt idx="25452">
                  <c:v>-42307495.602618001</c:v>
                </c:pt>
                <c:pt idx="25453">
                  <c:v>-42316156.399124004</c:v>
                </c:pt>
                <c:pt idx="25454">
                  <c:v>-42324812.933744997</c:v>
                </c:pt>
                <c:pt idx="25455">
                  <c:v>-42333465.203209005</c:v>
                </c:pt>
                <c:pt idx="25456">
                  <c:v>-42342113.204239011</c:v>
                </c:pt>
                <c:pt idx="25457">
                  <c:v>-42350756.93355</c:v>
                </c:pt>
                <c:pt idx="25458">
                  <c:v>-42359396.387857996</c:v>
                </c:pt>
                <c:pt idx="25459">
                  <c:v>-42368031.563871004</c:v>
                </c:pt>
                <c:pt idx="25460">
                  <c:v>-42376662.458292998</c:v>
                </c:pt>
                <c:pt idx="25461">
                  <c:v>-42385289.067827001</c:v>
                </c:pt>
                <c:pt idx="25462">
                  <c:v>-42393911.389165998</c:v>
                </c:pt>
                <c:pt idx="25463">
                  <c:v>-42402529.419004999</c:v>
                </c:pt>
                <c:pt idx="25464">
                  <c:v>-42411143.154028997</c:v>
                </c:pt>
                <c:pt idx="25465">
                  <c:v>-42419752.590921998</c:v>
                </c:pt>
                <c:pt idx="25466">
                  <c:v>-42428357.726363003</c:v>
                </c:pt>
                <c:pt idx="25467">
                  <c:v>-42436958.557025991</c:v>
                </c:pt>
                <c:pt idx="25468">
                  <c:v>-42445555.079581998</c:v>
                </c:pt>
                <c:pt idx="25469">
                  <c:v>-42454147.29069601</c:v>
                </c:pt>
                <c:pt idx="25470">
                  <c:v>-42462735.187028997</c:v>
                </c:pt>
                <c:pt idx="25471">
                  <c:v>-42471318.765238017</c:v>
                </c:pt>
                <c:pt idx="25472">
                  <c:v>-42479898.021976002</c:v>
                </c:pt>
                <c:pt idx="25473">
                  <c:v>-42488472.953890994</c:v>
                </c:pt>
                <c:pt idx="25474">
                  <c:v>-42497043.557627</c:v>
                </c:pt>
                <c:pt idx="25475">
                  <c:v>-42505609.829821996</c:v>
                </c:pt>
                <c:pt idx="25476">
                  <c:v>-42514171.767112002</c:v>
                </c:pt>
                <c:pt idx="25477">
                  <c:v>-42522729.366126992</c:v>
                </c:pt>
                <c:pt idx="25478">
                  <c:v>-42531282.623493008</c:v>
                </c:pt>
                <c:pt idx="25479">
                  <c:v>-42539831.535831004</c:v>
                </c:pt>
                <c:pt idx="25480">
                  <c:v>-42548376.099760003</c:v>
                </c:pt>
                <c:pt idx="25481">
                  <c:v>-42556916.311889991</c:v>
                </c:pt>
                <c:pt idx="25482">
                  <c:v>-42565452.168831006</c:v>
                </c:pt>
                <c:pt idx="25483">
                  <c:v>-42573983.667185999</c:v>
                </c:pt>
                <c:pt idx="25484">
                  <c:v>-42582510.803553998</c:v>
                </c:pt>
                <c:pt idx="25485">
                  <c:v>-42591033.574529998</c:v>
                </c:pt>
                <c:pt idx="25486">
                  <c:v>-42599551.976704992</c:v>
                </c:pt>
                <c:pt idx="25487">
                  <c:v>-42608066.006663002</c:v>
                </c:pt>
                <c:pt idx="25488">
                  <c:v>-42616575.660986997</c:v>
                </c:pt>
                <c:pt idx="25489">
                  <c:v>-42625080.936251998</c:v>
                </c:pt>
                <c:pt idx="25490">
                  <c:v>-42633581.829031006</c:v>
                </c:pt>
                <c:pt idx="25491">
                  <c:v>-42642078.335891001</c:v>
                </c:pt>
                <c:pt idx="25492">
                  <c:v>-42650570.453395993</c:v>
                </c:pt>
                <c:pt idx="25493">
                  <c:v>-42659058.178105004</c:v>
                </c:pt>
                <c:pt idx="25494">
                  <c:v>-42667541.506569996</c:v>
                </c:pt>
                <c:pt idx="25495">
                  <c:v>-42676020.435341999</c:v>
                </c:pt>
                <c:pt idx="25496">
                  <c:v>-42684494.960965</c:v>
                </c:pt>
                <c:pt idx="25497">
                  <c:v>-42692965.079980001</c:v>
                </c:pt>
                <c:pt idx="25498">
                  <c:v>-42701430.788921997</c:v>
                </c:pt>
                <c:pt idx="25499">
                  <c:v>-42709892.084321991</c:v>
                </c:pt>
                <c:pt idx="25500">
                  <c:v>-42718348.962707996</c:v>
                </c:pt>
                <c:pt idx="25501">
                  <c:v>-42726801.420600004</c:v>
                </c:pt>
                <c:pt idx="25502">
                  <c:v>-42735249.454515994</c:v>
                </c:pt>
                <c:pt idx="25503">
                  <c:v>-42743693.060969003</c:v>
                </c:pt>
                <c:pt idx="25504">
                  <c:v>-42752132.236465998</c:v>
                </c:pt>
                <c:pt idx="25505">
                  <c:v>-42760566.977511995</c:v>
                </c:pt>
                <c:pt idx="25506">
                  <c:v>-42768997.280604005</c:v>
                </c:pt>
                <c:pt idx="25507">
                  <c:v>-42777423.142238006</c:v>
                </c:pt>
                <c:pt idx="25508">
                  <c:v>-42785844.558900997</c:v>
                </c:pt>
                <c:pt idx="25509">
                  <c:v>-42794261.527079999</c:v>
                </c:pt>
                <c:pt idx="25510">
                  <c:v>-42802674.043255001</c:v>
                </c:pt>
                <c:pt idx="25511">
                  <c:v>-42811082.103899002</c:v>
                </c:pt>
                <c:pt idx="25512">
                  <c:v>-42819485.705486</c:v>
                </c:pt>
                <c:pt idx="25513">
                  <c:v>-42827884.844478995</c:v>
                </c:pt>
                <c:pt idx="25514">
                  <c:v>-42836279.517341994</c:v>
                </c:pt>
                <c:pt idx="25515">
                  <c:v>-42844669.720530011</c:v>
                </c:pt>
                <c:pt idx="25516">
                  <c:v>-42853055.450494997</c:v>
                </c:pt>
                <c:pt idx="25517">
                  <c:v>-42861436.703684002</c:v>
                </c:pt>
                <c:pt idx="25518">
                  <c:v>-42869813.476540998</c:v>
                </c:pt>
                <c:pt idx="25519">
                  <c:v>-42878185.765501007</c:v>
                </c:pt>
                <c:pt idx="25520">
                  <c:v>-42886553.567000002</c:v>
                </c:pt>
                <c:pt idx="25521">
                  <c:v>-42894916.877463996</c:v>
                </c:pt>
                <c:pt idx="25522">
                  <c:v>-42903275.693317011</c:v>
                </c:pt>
                <c:pt idx="25523">
                  <c:v>-42911630.010978997</c:v>
                </c:pt>
                <c:pt idx="25524">
                  <c:v>-42919979.826860994</c:v>
                </c:pt>
                <c:pt idx="25525">
                  <c:v>-42928325.137374997</c:v>
                </c:pt>
                <c:pt idx="25526">
                  <c:v>-42936665.938923001</c:v>
                </c:pt>
                <c:pt idx="25527">
                  <c:v>-42945002.227906011</c:v>
                </c:pt>
                <c:pt idx="25528">
                  <c:v>-42953334.000717998</c:v>
                </c:pt>
                <c:pt idx="25529">
                  <c:v>-42961661.253748998</c:v>
                </c:pt>
                <c:pt idx="25530">
                  <c:v>-42969983.983383991</c:v>
                </c:pt>
                <c:pt idx="25531">
                  <c:v>-42978302.186003</c:v>
                </c:pt>
                <c:pt idx="25532">
                  <c:v>-42986615.857981987</c:v>
                </c:pt>
                <c:pt idx="25533">
                  <c:v>-42994924.995691009</c:v>
                </c:pt>
                <c:pt idx="25534">
                  <c:v>-43003229.595495008</c:v>
                </c:pt>
                <c:pt idx="25535">
                  <c:v>-43011529.653755993</c:v>
                </c:pt>
                <c:pt idx="25536">
                  <c:v>-43019825.166828997</c:v>
                </c:pt>
                <c:pt idx="25537">
                  <c:v>-43028116.131065011</c:v>
                </c:pt>
                <c:pt idx="25538">
                  <c:v>-43036402.542810991</c:v>
                </c:pt>
                <c:pt idx="25539">
                  <c:v>-43044684.398406997</c:v>
                </c:pt>
                <c:pt idx="25540">
                  <c:v>-43052961.69419001</c:v>
                </c:pt>
                <c:pt idx="25541">
                  <c:v>-43061234.426491</c:v>
                </c:pt>
                <c:pt idx="25542">
                  <c:v>-43069502.591637015</c:v>
                </c:pt>
                <c:pt idx="25543">
                  <c:v>-43077766.185950011</c:v>
                </c:pt>
                <c:pt idx="25544">
                  <c:v>-43086025.205745004</c:v>
                </c:pt>
                <c:pt idx="25545">
                  <c:v>-43094279.647334002</c:v>
                </c:pt>
                <c:pt idx="25546">
                  <c:v>-43102529.507024996</c:v>
                </c:pt>
                <c:pt idx="25547">
                  <c:v>-43110774.781118006</c:v>
                </c:pt>
                <c:pt idx="25548">
                  <c:v>-43119015.465911001</c:v>
                </c:pt>
                <c:pt idx="25549">
                  <c:v>-43127251.557696</c:v>
                </c:pt>
                <c:pt idx="25550">
                  <c:v>-43135483.052757993</c:v>
                </c:pt>
                <c:pt idx="25551">
                  <c:v>-43143709.947379991</c:v>
                </c:pt>
                <c:pt idx="25552">
                  <c:v>-43151932.237839006</c:v>
                </c:pt>
                <c:pt idx="25553">
                  <c:v>-43160149.920405999</c:v>
                </c:pt>
                <c:pt idx="25554">
                  <c:v>-43168362.991349004</c:v>
                </c:pt>
                <c:pt idx="25555">
                  <c:v>-43176571.446927994</c:v>
                </c:pt>
                <c:pt idx="25556">
                  <c:v>-43184775.283399999</c:v>
                </c:pt>
                <c:pt idx="25557">
                  <c:v>-43192974.497018002</c:v>
                </c:pt>
                <c:pt idx="25558">
                  <c:v>-43201169.084027</c:v>
                </c:pt>
                <c:pt idx="25559">
                  <c:v>-43209359.040669002</c:v>
                </c:pt>
                <c:pt idx="25560">
                  <c:v>-43217544.363180995</c:v>
                </c:pt>
                <c:pt idx="25561">
                  <c:v>-43225725.047793999</c:v>
                </c:pt>
                <c:pt idx="25562">
                  <c:v>-43233901.090732999</c:v>
                </c:pt>
                <c:pt idx="25563">
                  <c:v>-43242072.488220997</c:v>
                </c:pt>
                <c:pt idx="25564">
                  <c:v>-43250239.236473002</c:v>
                </c:pt>
                <c:pt idx="25565">
                  <c:v>-43258401.331700005</c:v>
                </c:pt>
                <c:pt idx="25566">
                  <c:v>-43266558.770108007</c:v>
                </c:pt>
                <c:pt idx="25567">
                  <c:v>-43274711.547897011</c:v>
                </c:pt>
                <c:pt idx="25568">
                  <c:v>-43282859.66126401</c:v>
                </c:pt>
                <c:pt idx="25569">
                  <c:v>-43291003.106398001</c:v>
                </c:pt>
                <c:pt idx="25570">
                  <c:v>-43299141.879483998</c:v>
                </c:pt>
                <c:pt idx="25571">
                  <c:v>-43307275.976702996</c:v>
                </c:pt>
                <c:pt idx="25572">
                  <c:v>-43315405.394230008</c:v>
                </c:pt>
                <c:pt idx="25573">
                  <c:v>-43323530.128234014</c:v>
                </c:pt>
                <c:pt idx="25574">
                  <c:v>-43331650.174879</c:v>
                </c:pt>
                <c:pt idx="25575">
                  <c:v>-43339765.530325994</c:v>
                </c:pt>
                <c:pt idx="25576">
                  <c:v>-43347876.190727003</c:v>
                </c:pt>
                <c:pt idx="25577">
                  <c:v>-43355982.152232997</c:v>
                </c:pt>
                <c:pt idx="25578">
                  <c:v>-43364083.410985991</c:v>
                </c:pt>
                <c:pt idx="25579">
                  <c:v>-43372179.963124</c:v>
                </c:pt>
                <c:pt idx="25580">
                  <c:v>-43380271.804781988</c:v>
                </c:pt>
                <c:pt idx="25581">
                  <c:v>-43388358.932085991</c:v>
                </c:pt>
                <c:pt idx="25582">
                  <c:v>-43396441.341159999</c:v>
                </c:pt>
                <c:pt idx="25583">
                  <c:v>-43404519.028121002</c:v>
                </c:pt>
                <c:pt idx="25584">
                  <c:v>-43412591.989079997</c:v>
                </c:pt>
                <c:pt idx="25585">
                  <c:v>-43420660.220145009</c:v>
                </c:pt>
                <c:pt idx="25586">
                  <c:v>-43428723.717417002</c:v>
                </c:pt>
                <c:pt idx="25587">
                  <c:v>-43436782.476993002</c:v>
                </c:pt>
                <c:pt idx="25588">
                  <c:v>-43444836.494961999</c:v>
                </c:pt>
                <c:pt idx="25589">
                  <c:v>-43452885.767411001</c:v>
                </c:pt>
                <c:pt idx="25590">
                  <c:v>-43460930.290420003</c:v>
                </c:pt>
                <c:pt idx="25591">
                  <c:v>-43468970.060062997</c:v>
                </c:pt>
                <c:pt idx="25592">
                  <c:v>-43477005.072409995</c:v>
                </c:pt>
                <c:pt idx="25593">
                  <c:v>-43485035.323525995</c:v>
                </c:pt>
                <c:pt idx="25594">
                  <c:v>-43493060.809468001</c:v>
                </c:pt>
                <c:pt idx="25595">
                  <c:v>-43501081.526289999</c:v>
                </c:pt>
                <c:pt idx="25596">
                  <c:v>-43509097.470040999</c:v>
                </c:pt>
                <c:pt idx="25597">
                  <c:v>-43517108.636762992</c:v>
                </c:pt>
                <c:pt idx="25598">
                  <c:v>-43525115.022491999</c:v>
                </c:pt>
                <c:pt idx="25599">
                  <c:v>-43533116.623261005</c:v>
                </c:pt>
                <c:pt idx="25600">
                  <c:v>-43541113.435096003</c:v>
                </c:pt>
                <c:pt idx="25601">
                  <c:v>-43549105.454016991</c:v>
                </c:pt>
                <c:pt idx="25602">
                  <c:v>-43557092.676041</c:v>
                </c:pt>
                <c:pt idx="25603">
                  <c:v>-43565075.097176999</c:v>
                </c:pt>
                <c:pt idx="25604">
                  <c:v>-43573052.713430002</c:v>
                </c:pt>
                <c:pt idx="25605">
                  <c:v>-43581025.520798005</c:v>
                </c:pt>
                <c:pt idx="25606">
                  <c:v>-43588993.515276</c:v>
                </c:pt>
                <c:pt idx="25607">
                  <c:v>-43596956.692851</c:v>
                </c:pt>
                <c:pt idx="25608">
                  <c:v>-43604915.049506001</c:v>
                </c:pt>
                <c:pt idx="25609">
                  <c:v>-43612868.581216998</c:v>
                </c:pt>
                <c:pt idx="25610">
                  <c:v>-43620817.283956997</c:v>
                </c:pt>
                <c:pt idx="25611">
                  <c:v>-43628761.153692</c:v>
                </c:pt>
                <c:pt idx="25612">
                  <c:v>-43636700.18638099</c:v>
                </c:pt>
                <c:pt idx="25613">
                  <c:v>-43644634.377979994</c:v>
                </c:pt>
                <c:pt idx="25614">
                  <c:v>-43652563.724438012</c:v>
                </c:pt>
                <c:pt idx="25615">
                  <c:v>-43660488.221699014</c:v>
                </c:pt>
                <c:pt idx="25616">
                  <c:v>-43668407.865700006</c:v>
                </c:pt>
                <c:pt idx="25617">
                  <c:v>-43676322.652375996</c:v>
                </c:pt>
                <c:pt idx="25618">
                  <c:v>-43684232.577652</c:v>
                </c:pt>
                <c:pt idx="25619">
                  <c:v>-43692137.637449004</c:v>
                </c:pt>
                <c:pt idx="25620">
                  <c:v>-43700037.827684999</c:v>
                </c:pt>
                <c:pt idx="25621">
                  <c:v>-43707933.144268006</c:v>
                </c:pt>
                <c:pt idx="25622">
                  <c:v>-43715823.583103999</c:v>
                </c:pt>
                <c:pt idx="25623">
                  <c:v>-43723709.140091002</c:v>
                </c:pt>
                <c:pt idx="25624">
                  <c:v>-43731589.811121993</c:v>
                </c:pt>
                <c:pt idx="25625">
                  <c:v>-43739465.592084996</c:v>
                </c:pt>
                <c:pt idx="25626">
                  <c:v>-43747336.478863001</c:v>
                </c:pt>
                <c:pt idx="25627">
                  <c:v>-43755202.467330001</c:v>
                </c:pt>
                <c:pt idx="25628">
                  <c:v>-43763063.55335699</c:v>
                </c:pt>
                <c:pt idx="25629">
                  <c:v>-43770919.732809998</c:v>
                </c:pt>
                <c:pt idx="25630">
                  <c:v>-43778771.001547009</c:v>
                </c:pt>
                <c:pt idx="25631">
                  <c:v>-43786617.35542199</c:v>
                </c:pt>
                <c:pt idx="25632">
                  <c:v>-43794458.790281005</c:v>
                </c:pt>
                <c:pt idx="25633">
                  <c:v>-43802295.301968001</c:v>
                </c:pt>
                <c:pt idx="25634">
                  <c:v>-43810126.886317991</c:v>
                </c:pt>
                <c:pt idx="25635">
                  <c:v>-43817953.539162003</c:v>
                </c:pt>
                <c:pt idx="25636">
                  <c:v>-43825775.256322995</c:v>
                </c:pt>
                <c:pt idx="25637">
                  <c:v>-43833592.033621997</c:v>
                </c:pt>
                <c:pt idx="25638">
                  <c:v>-43841403.866869994</c:v>
                </c:pt>
                <c:pt idx="25639">
                  <c:v>-43849210.751874998</c:v>
                </c:pt>
                <c:pt idx="25640">
                  <c:v>-43857012.684438005</c:v>
                </c:pt>
                <c:pt idx="25641">
                  <c:v>-43864809.660355002</c:v>
                </c:pt>
                <c:pt idx="25642">
                  <c:v>-43872601.675415002</c:v>
                </c:pt>
                <c:pt idx="25643">
                  <c:v>-43880388.725403011</c:v>
                </c:pt>
                <c:pt idx="25644">
                  <c:v>-43888170.806095995</c:v>
                </c:pt>
                <c:pt idx="25645">
                  <c:v>-43895947.913265996</c:v>
                </c:pt>
                <c:pt idx="25646">
                  <c:v>-43903720.042679995</c:v>
                </c:pt>
                <c:pt idx="25647">
                  <c:v>-43911487.19009801</c:v>
                </c:pt>
                <c:pt idx="25648">
                  <c:v>-43919249.351273999</c:v>
                </c:pt>
                <c:pt idx="25649">
                  <c:v>-43927006.52195701</c:v>
                </c:pt>
                <c:pt idx="25650">
                  <c:v>-43934758.697889999</c:v>
                </c:pt>
                <c:pt idx="25651">
                  <c:v>-43942505.874808997</c:v>
                </c:pt>
                <c:pt idx="25652">
                  <c:v>-43950248.048445001</c:v>
                </c:pt>
                <c:pt idx="25653">
                  <c:v>-43957985.214523003</c:v>
                </c:pt>
                <c:pt idx="25654">
                  <c:v>-43965717.368761994</c:v>
                </c:pt>
                <c:pt idx="25655">
                  <c:v>-43973444.506873995</c:v>
                </c:pt>
                <c:pt idx="25656">
                  <c:v>-43981166.624566011</c:v>
                </c:pt>
                <c:pt idx="25657">
                  <c:v>-43988883.717540003</c:v>
                </c:pt>
                <c:pt idx="25658">
                  <c:v>-43996595.781489</c:v>
                </c:pt>
                <c:pt idx="25659">
                  <c:v>-44004302.812103994</c:v>
                </c:pt>
                <c:pt idx="25660">
                  <c:v>-44012004.805067003</c:v>
                </c:pt>
                <c:pt idx="25661">
                  <c:v>-44019701.756053999</c:v>
                </c:pt>
                <c:pt idx="25662">
                  <c:v>-44027393.660737008</c:v>
                </c:pt>
                <c:pt idx="25663">
                  <c:v>-44035080.514779992</c:v>
                </c:pt>
                <c:pt idx="25664">
                  <c:v>-44042762.313841991</c:v>
                </c:pt>
                <c:pt idx="25665">
                  <c:v>-44050439.053574994</c:v>
                </c:pt>
                <c:pt idx="25666">
                  <c:v>-44058110.729627006</c:v>
                </c:pt>
                <c:pt idx="25667">
                  <c:v>-44065777.337636001</c:v>
                </c:pt>
                <c:pt idx="25668">
                  <c:v>-44073438.873238005</c:v>
                </c:pt>
                <c:pt idx="25669">
                  <c:v>-44081095.332060993</c:v>
                </c:pt>
                <c:pt idx="25670">
                  <c:v>-44088746.709725998</c:v>
                </c:pt>
                <c:pt idx="25671">
                  <c:v>-44096393.001850002</c:v>
                </c:pt>
                <c:pt idx="25672">
                  <c:v>-44104034.204042003</c:v>
                </c:pt>
                <c:pt idx="25673">
                  <c:v>-44111670.311905995</c:v>
                </c:pt>
                <c:pt idx="25674">
                  <c:v>-44119301.321039006</c:v>
                </c:pt>
                <c:pt idx="25675">
                  <c:v>-44126927.227033004</c:v>
                </c:pt>
                <c:pt idx="25676">
                  <c:v>-44134548.025472</c:v>
                </c:pt>
                <c:pt idx="25677">
                  <c:v>-44142163.711935006</c:v>
                </c:pt>
                <c:pt idx="25678">
                  <c:v>-44149774.281995006</c:v>
                </c:pt>
                <c:pt idx="25679">
                  <c:v>-44157379.73121801</c:v>
                </c:pt>
                <c:pt idx="25680">
                  <c:v>-44164980.055164002</c:v>
                </c:pt>
                <c:pt idx="25681">
                  <c:v>-44172575.249387003</c:v>
                </c:pt>
                <c:pt idx="25682">
                  <c:v>-44180165.309435003</c:v>
                </c:pt>
                <c:pt idx="25683">
                  <c:v>-44187750.230848007</c:v>
                </c:pt>
                <c:pt idx="25684">
                  <c:v>-44195330.009163007</c:v>
                </c:pt>
                <c:pt idx="25685">
                  <c:v>-44202904.63990701</c:v>
                </c:pt>
                <c:pt idx="25686">
                  <c:v>-44210474.118602</c:v>
                </c:pt>
                <c:pt idx="25687">
                  <c:v>-44218038.440765992</c:v>
                </c:pt>
                <c:pt idx="25688">
                  <c:v>-44225597.601908006</c:v>
                </c:pt>
                <c:pt idx="25689">
                  <c:v>-44233151.597531006</c:v>
                </c:pt>
                <c:pt idx="25690">
                  <c:v>-44240700.423132002</c:v>
                </c:pt>
                <c:pt idx="25691">
                  <c:v>-44248244.074202001</c:v>
                </c:pt>
                <c:pt idx="25692">
                  <c:v>-44255782.546224996</c:v>
                </c:pt>
                <c:pt idx="25693">
                  <c:v>-44263315.834679</c:v>
                </c:pt>
                <c:pt idx="25694">
                  <c:v>-44270843.935036011</c:v>
                </c:pt>
                <c:pt idx="25695">
                  <c:v>-44278366.842759989</c:v>
                </c:pt>
                <c:pt idx="25696">
                  <c:v>-44285884.55331099</c:v>
                </c:pt>
                <c:pt idx="25697">
                  <c:v>-44293397.062141001</c:v>
                </c:pt>
                <c:pt idx="25698">
                  <c:v>-44300904.364695005</c:v>
                </c:pt>
                <c:pt idx="25699">
                  <c:v>-44308406.456411988</c:v>
                </c:pt>
                <c:pt idx="25700">
                  <c:v>-44315903.332725987</c:v>
                </c:pt>
                <c:pt idx="25701">
                  <c:v>-44323394.989063002</c:v>
                </c:pt>
                <c:pt idx="25702">
                  <c:v>-44330881.420842998</c:v>
                </c:pt>
                <c:pt idx="25703">
                  <c:v>-44338362.623479001</c:v>
                </c:pt>
                <c:pt idx="25704">
                  <c:v>-44345838.592377998</c:v>
                </c:pt>
                <c:pt idx="25705">
                  <c:v>-44353309.322939999</c:v>
                </c:pt>
                <c:pt idx="25706">
                  <c:v>-44360774.810558997</c:v>
                </c:pt>
                <c:pt idx="25707">
                  <c:v>-44368235.050623</c:v>
                </c:pt>
                <c:pt idx="25708">
                  <c:v>-44375690.038511999</c:v>
                </c:pt>
                <c:pt idx="25709">
                  <c:v>-44383139.769599013</c:v>
                </c:pt>
                <c:pt idx="25710">
                  <c:v>-44390584.239254013</c:v>
                </c:pt>
                <c:pt idx="25711">
                  <c:v>-44398023.442834996</c:v>
                </c:pt>
                <c:pt idx="25712">
                  <c:v>-44405457.375699006</c:v>
                </c:pt>
                <c:pt idx="25713">
                  <c:v>-44412886.033191003</c:v>
                </c:pt>
                <c:pt idx="25714">
                  <c:v>-44420309.410654001</c:v>
                </c:pt>
                <c:pt idx="25715">
                  <c:v>-44427727.503421992</c:v>
                </c:pt>
                <c:pt idx="25716">
                  <c:v>-44435140.306821987</c:v>
                </c:pt>
                <c:pt idx="25717">
                  <c:v>-44442547.81617599</c:v>
                </c:pt>
                <c:pt idx="25718">
                  <c:v>-44449950.026796997</c:v>
                </c:pt>
                <c:pt idx="25719">
                  <c:v>-44457346.933994003</c:v>
                </c:pt>
                <c:pt idx="25720">
                  <c:v>-44464738.533067003</c:v>
                </c:pt>
                <c:pt idx="25721">
                  <c:v>-44472124.819310993</c:v>
                </c:pt>
                <c:pt idx="25722">
                  <c:v>-44479505.788011998</c:v>
                </c:pt>
                <c:pt idx="25723">
                  <c:v>-44486881.434453003</c:v>
                </c:pt>
                <c:pt idx="25724">
                  <c:v>-44494251.753905997</c:v>
                </c:pt>
                <c:pt idx="25725">
                  <c:v>-44501616.741638012</c:v>
                </c:pt>
                <c:pt idx="25726">
                  <c:v>-44508976.392910995</c:v>
                </c:pt>
                <c:pt idx="25727">
                  <c:v>-44516330.702978</c:v>
                </c:pt>
                <c:pt idx="25728">
                  <c:v>-44523679.667084999</c:v>
                </c:pt>
                <c:pt idx="25729">
                  <c:v>-44531023.280473001</c:v>
                </c:pt>
                <c:pt idx="25730">
                  <c:v>-44538361.538374998</c:v>
                </c:pt>
                <c:pt idx="25731">
                  <c:v>-44545694.436016992</c:v>
                </c:pt>
                <c:pt idx="25732">
                  <c:v>-44553021.968618006</c:v>
                </c:pt>
                <c:pt idx="25733">
                  <c:v>-44560344.131389998</c:v>
                </c:pt>
                <c:pt idx="25734">
                  <c:v>-44567660.919541001</c:v>
                </c:pt>
                <c:pt idx="25735">
                  <c:v>-44574972.328268006</c:v>
                </c:pt>
                <c:pt idx="25736">
                  <c:v>-44582278.352762982</c:v>
                </c:pt>
                <c:pt idx="25737">
                  <c:v>-44589578.988210998</c:v>
                </c:pt>
                <c:pt idx="25738">
                  <c:v>-44596874.22979001</c:v>
                </c:pt>
                <c:pt idx="25739">
                  <c:v>-44604164.072671995</c:v>
                </c:pt>
                <c:pt idx="25740">
                  <c:v>-44611448.512018993</c:v>
                </c:pt>
                <c:pt idx="25741">
                  <c:v>-44618727.542989992</c:v>
                </c:pt>
                <c:pt idx="25742">
                  <c:v>-44626001.160735011</c:v>
                </c:pt>
                <c:pt idx="25743">
                  <c:v>-44633269.360394999</c:v>
                </c:pt>
                <c:pt idx="25744">
                  <c:v>-44640532.137109004</c:v>
                </c:pt>
                <c:pt idx="25745">
                  <c:v>-44647789.486003995</c:v>
                </c:pt>
                <c:pt idx="25746">
                  <c:v>-44655041.402201995</c:v>
                </c:pt>
                <c:pt idx="25747">
                  <c:v>-44662287.880819991</c:v>
                </c:pt>
                <c:pt idx="25748">
                  <c:v>-44669528.916963004</c:v>
                </c:pt>
                <c:pt idx="25749">
                  <c:v>-44676764.505735002</c:v>
                </c:pt>
                <c:pt idx="25750">
                  <c:v>-44683994.642227001</c:v>
                </c:pt>
                <c:pt idx="25751">
                  <c:v>-44691219.321526997</c:v>
                </c:pt>
                <c:pt idx="25752">
                  <c:v>-44698438.538713999</c:v>
                </c:pt>
                <c:pt idx="25753">
                  <c:v>-44705652.288860001</c:v>
                </c:pt>
                <c:pt idx="25754">
                  <c:v>-44712860.567031011</c:v>
                </c:pt>
                <c:pt idx="25755">
                  <c:v>-44720063.368285</c:v>
                </c:pt>
                <c:pt idx="25756">
                  <c:v>-44727260.687673002</c:v>
                </c:pt>
                <c:pt idx="25757">
                  <c:v>-44734452.520238012</c:v>
                </c:pt>
                <c:pt idx="25758">
                  <c:v>-44741638.861017011</c:v>
                </c:pt>
                <c:pt idx="25759">
                  <c:v>-44748819.705039009</c:v>
                </c:pt>
                <c:pt idx="25760">
                  <c:v>-44755995.047325991</c:v>
                </c:pt>
                <c:pt idx="25761">
                  <c:v>-44763164.882893004</c:v>
                </c:pt>
                <c:pt idx="25762">
                  <c:v>-44770329.206748001</c:v>
                </c:pt>
                <c:pt idx="25763">
                  <c:v>-44777488.013889991</c:v>
                </c:pt>
                <c:pt idx="25764">
                  <c:v>-44784641.299313009</c:v>
                </c:pt>
                <c:pt idx="25765">
                  <c:v>-44791789.058003001</c:v>
                </c:pt>
                <c:pt idx="25766">
                  <c:v>-44798931.284937009</c:v>
                </c:pt>
                <c:pt idx="25767">
                  <c:v>-44806067.975088</c:v>
                </c:pt>
                <c:pt idx="25768">
                  <c:v>-44813199.123418003</c:v>
                </c:pt>
                <c:pt idx="25769">
                  <c:v>-44820324.724884003</c:v>
                </c:pt>
                <c:pt idx="25770">
                  <c:v>-44827444.774435006</c:v>
                </c:pt>
                <c:pt idx="25771">
                  <c:v>-44834559.267012998</c:v>
                </c:pt>
                <c:pt idx="25772">
                  <c:v>-44841668.197552003</c:v>
                </c:pt>
                <c:pt idx="25773">
                  <c:v>-44848771.560979001</c:v>
                </c:pt>
                <c:pt idx="25774">
                  <c:v>-44855869.352212995</c:v>
                </c:pt>
                <c:pt idx="25775">
                  <c:v>-44862961.566165999</c:v>
                </c:pt>
                <c:pt idx="25776">
                  <c:v>-44870048.197742999</c:v>
                </c:pt>
                <c:pt idx="25777">
                  <c:v>-44877129.241841003</c:v>
                </c:pt>
                <c:pt idx="25778">
                  <c:v>-44884204.693349004</c:v>
                </c:pt>
                <c:pt idx="25779">
                  <c:v>-44891274.547149003</c:v>
                </c:pt>
                <c:pt idx="25780">
                  <c:v>-44898338.798117004</c:v>
                </c:pt>
                <c:pt idx="25781">
                  <c:v>-44905397.441118002</c:v>
                </c:pt>
                <c:pt idx="25782">
                  <c:v>-44912450.471014</c:v>
                </c:pt>
                <c:pt idx="25783">
                  <c:v>-44919497.882654995</c:v>
                </c:pt>
                <c:pt idx="25784">
                  <c:v>-44926539.670885995</c:v>
                </c:pt>
                <c:pt idx="25785">
                  <c:v>-44933575.830544002</c:v>
                </c:pt>
                <c:pt idx="25786">
                  <c:v>-44940606.356457993</c:v>
                </c:pt>
                <c:pt idx="25787">
                  <c:v>-44947631.243450999</c:v>
                </c:pt>
                <c:pt idx="25788">
                  <c:v>-44954650.486334994</c:v>
                </c:pt>
                <c:pt idx="25789">
                  <c:v>-44961664.079916999</c:v>
                </c:pt>
                <c:pt idx="25790">
                  <c:v>-44968672.018996</c:v>
                </c:pt>
                <c:pt idx="25791">
                  <c:v>-44975674.298364006</c:v>
                </c:pt>
                <c:pt idx="25792">
                  <c:v>-44982670.912801988</c:v>
                </c:pt>
                <c:pt idx="25793">
                  <c:v>-44989661.857088991</c:v>
                </c:pt>
                <c:pt idx="25794">
                  <c:v>-44996647.125990011</c:v>
                </c:pt>
                <c:pt idx="25795">
                  <c:v>-45003626.714267008</c:v>
                </c:pt>
                <c:pt idx="25796">
                  <c:v>-45010600.616671994</c:v>
                </c:pt>
                <c:pt idx="25797">
                  <c:v>-45017568.827949002</c:v>
                </c:pt>
                <c:pt idx="25798">
                  <c:v>-45024531.342836991</c:v>
                </c:pt>
                <c:pt idx="25799">
                  <c:v>-45031488.15606299</c:v>
                </c:pt>
                <c:pt idx="25800">
                  <c:v>-45038439.26235</c:v>
                </c:pt>
                <c:pt idx="25801">
                  <c:v>-45045384.656410992</c:v>
                </c:pt>
                <c:pt idx="25802">
                  <c:v>-45052324.332951993</c:v>
                </c:pt>
                <c:pt idx="25803">
                  <c:v>-45059258.286670998</c:v>
                </c:pt>
                <c:pt idx="25804">
                  <c:v>-45066186.512257002</c:v>
                </c:pt>
                <c:pt idx="25805">
                  <c:v>-45073109.004394002</c:v>
                </c:pt>
                <c:pt idx="25806">
                  <c:v>-45080025.757754996</c:v>
                </c:pt>
                <c:pt idx="25807">
                  <c:v>-45086936.767008007</c:v>
                </c:pt>
                <c:pt idx="25808">
                  <c:v>-45093842.026808999</c:v>
                </c:pt>
                <c:pt idx="25809">
                  <c:v>-45100741.531810999</c:v>
                </c:pt>
                <c:pt idx="25810">
                  <c:v>-45107635.276655003</c:v>
                </c:pt>
                <c:pt idx="25811">
                  <c:v>-45114523.255975999</c:v>
                </c:pt>
                <c:pt idx="25812">
                  <c:v>-45121405.464401998</c:v>
                </c:pt>
                <c:pt idx="25813">
                  <c:v>-45128281.89655</c:v>
                </c:pt>
                <c:pt idx="25814">
                  <c:v>-45135152.547031</c:v>
                </c:pt>
                <c:pt idx="25815">
                  <c:v>-45142017.410448</c:v>
                </c:pt>
                <c:pt idx="25816">
                  <c:v>-45148876.481395997</c:v>
                </c:pt>
                <c:pt idx="25817">
                  <c:v>-45155729.75446</c:v>
                </c:pt>
                <c:pt idx="25818">
                  <c:v>-45162577.224221006</c:v>
                </c:pt>
                <c:pt idx="25819">
                  <c:v>-45169418.885247007</c:v>
                </c:pt>
                <c:pt idx="25820">
                  <c:v>-45176254.732101001</c:v>
                </c:pt>
                <c:pt idx="25821">
                  <c:v>-45183084.759338006</c:v>
                </c:pt>
                <c:pt idx="25822">
                  <c:v>-45189908.961502999</c:v>
                </c:pt>
                <c:pt idx="25823">
                  <c:v>-45196727.333134003</c:v>
                </c:pt>
                <c:pt idx="25824">
                  <c:v>-45203539.868761994</c:v>
                </c:pt>
                <c:pt idx="25825">
                  <c:v>-45210346.562905997</c:v>
                </c:pt>
                <c:pt idx="25826">
                  <c:v>-45217147.41008199</c:v>
                </c:pt>
                <c:pt idx="25827">
                  <c:v>-45223942.404793002</c:v>
                </c:pt>
                <c:pt idx="25828">
                  <c:v>-45230731.541537009</c:v>
                </c:pt>
                <c:pt idx="25829">
                  <c:v>-45237514.814801991</c:v>
                </c:pt>
                <c:pt idx="25830">
                  <c:v>-45244292.219069004</c:v>
                </c:pt>
                <c:pt idx="25831">
                  <c:v>-45251063.748809002</c:v>
                </c:pt>
                <c:pt idx="25832">
                  <c:v>-45257829.398487002</c:v>
                </c:pt>
                <c:pt idx="25833">
                  <c:v>-45264589.162558004</c:v>
                </c:pt>
                <c:pt idx="25834">
                  <c:v>-45271343.035470001</c:v>
                </c:pt>
                <c:pt idx="25835">
                  <c:v>-45278091.011659004</c:v>
                </c:pt>
                <c:pt idx="25836">
                  <c:v>-45284833.085559003</c:v>
                </c:pt>
                <c:pt idx="25837">
                  <c:v>-45291569.251589</c:v>
                </c:pt>
                <c:pt idx="25838">
                  <c:v>-45298299.504165001</c:v>
                </c:pt>
                <c:pt idx="25839">
                  <c:v>-45305023.837690003</c:v>
                </c:pt>
                <c:pt idx="25840">
                  <c:v>-45311742.246563002</c:v>
                </c:pt>
                <c:pt idx="25841">
                  <c:v>-45318454.725171007</c:v>
                </c:pt>
                <c:pt idx="25842">
                  <c:v>-45325161.267894007</c:v>
                </c:pt>
                <c:pt idx="25843">
                  <c:v>-45331861.869104005</c:v>
                </c:pt>
                <c:pt idx="25844">
                  <c:v>-45338556.523162998</c:v>
                </c:pt>
                <c:pt idx="25845">
                  <c:v>-45345245.224427007</c:v>
                </c:pt>
                <c:pt idx="25846">
                  <c:v>-45351927.967240006</c:v>
                </c:pt>
                <c:pt idx="25847">
                  <c:v>-45358604.745941006</c:v>
                </c:pt>
                <c:pt idx="25848">
                  <c:v>-45365275.554857001</c:v>
                </c:pt>
                <c:pt idx="25849">
                  <c:v>-45371940.388309993</c:v>
                </c:pt>
                <c:pt idx="25850">
                  <c:v>-45378599.240611002</c:v>
                </c:pt>
                <c:pt idx="25851">
                  <c:v>-45385252.106061995</c:v>
                </c:pt>
                <c:pt idx="25852">
                  <c:v>-45391898.978958003</c:v>
                </c:pt>
                <c:pt idx="25853">
                  <c:v>-45398539.853585988</c:v>
                </c:pt>
                <c:pt idx="25854">
                  <c:v>-45405174.724221006</c:v>
                </c:pt>
                <c:pt idx="25855">
                  <c:v>-45411803.585132003</c:v>
                </c:pt>
                <c:pt idx="25856">
                  <c:v>-45418426.430578999</c:v>
                </c:pt>
                <c:pt idx="25857">
                  <c:v>-45425043.254813001</c:v>
                </c:pt>
                <c:pt idx="25858">
                  <c:v>-45431654.052076995</c:v>
                </c:pt>
                <c:pt idx="25859">
                  <c:v>-45438258.816601992</c:v>
                </c:pt>
                <c:pt idx="25860">
                  <c:v>-45444857.542614996</c:v>
                </c:pt>
                <c:pt idx="25861">
                  <c:v>-45451450.224331006</c:v>
                </c:pt>
                <c:pt idx="25862">
                  <c:v>-45458036.855957001</c:v>
                </c:pt>
                <c:pt idx="25863">
                  <c:v>-45464617.431692004</c:v>
                </c:pt>
                <c:pt idx="25864">
                  <c:v>-45471191.945724994</c:v>
                </c:pt>
                <c:pt idx="25865">
                  <c:v>-45477760.392236002</c:v>
                </c:pt>
                <c:pt idx="25866">
                  <c:v>-45484322.765397005</c:v>
                </c:pt>
                <c:pt idx="25867">
                  <c:v>-45490879.059371993</c:v>
                </c:pt>
                <c:pt idx="25868">
                  <c:v>-45497429.268312998</c:v>
                </c:pt>
                <c:pt idx="25869">
                  <c:v>-45503973.386366993</c:v>
                </c:pt>
                <c:pt idx="25870">
                  <c:v>-45510511.407668002</c:v>
                </c:pt>
                <c:pt idx="25871">
                  <c:v>-45517043.326343998</c:v>
                </c:pt>
                <c:pt idx="25872">
                  <c:v>-45523569.136514001</c:v>
                </c:pt>
                <c:pt idx="25873">
                  <c:v>-45530088.832285993</c:v>
                </c:pt>
                <c:pt idx="25874">
                  <c:v>-45536602.407759994</c:v>
                </c:pt>
                <c:pt idx="25875">
                  <c:v>-45543109.857026994</c:v>
                </c:pt>
                <c:pt idx="25876">
                  <c:v>-45549611.174170002</c:v>
                </c:pt>
                <c:pt idx="25877">
                  <c:v>-45556106.353259996</c:v>
                </c:pt>
                <c:pt idx="25878">
                  <c:v>-45562595.388362989</c:v>
                </c:pt>
                <c:pt idx="25879">
                  <c:v>-45569078.273533009</c:v>
                </c:pt>
                <c:pt idx="25880">
                  <c:v>-45575555.002814993</c:v>
                </c:pt>
                <c:pt idx="25881">
                  <c:v>-45582025.570246011</c:v>
                </c:pt>
                <c:pt idx="25882">
                  <c:v>-45588489.969852999</c:v>
                </c:pt>
                <c:pt idx="25883">
                  <c:v>-45594948.195654012</c:v>
                </c:pt>
                <c:pt idx="25884">
                  <c:v>-45601400.24165801</c:v>
                </c:pt>
                <c:pt idx="25885">
                  <c:v>-45607846.101865001</c:v>
                </c:pt>
                <c:pt idx="25886">
                  <c:v>-45614285.770265006</c:v>
                </c:pt>
                <c:pt idx="25887">
                  <c:v>-45620719.240839005</c:v>
                </c:pt>
                <c:pt idx="25888">
                  <c:v>-45627146.50756</c:v>
                </c:pt>
                <c:pt idx="25889">
                  <c:v>-45633567.564388998</c:v>
                </c:pt>
                <c:pt idx="25890">
                  <c:v>-45639982.405281</c:v>
                </c:pt>
                <c:pt idx="25891">
                  <c:v>-45646391.024179004</c:v>
                </c:pt>
                <c:pt idx="25892">
                  <c:v>-45652793.415017001</c:v>
                </c:pt>
                <c:pt idx="25893">
                  <c:v>-45659189.571720995</c:v>
                </c:pt>
                <c:pt idx="25894">
                  <c:v>-45665579.488206998</c:v>
                </c:pt>
                <c:pt idx="25895">
                  <c:v>-45671963.158381991</c:v>
                </c:pt>
                <c:pt idx="25896">
                  <c:v>-45678340.576141</c:v>
                </c:pt>
                <c:pt idx="25897">
                  <c:v>-45684711.735374011</c:v>
                </c:pt>
                <c:pt idx="25898">
                  <c:v>-45691076.629957005</c:v>
                </c:pt>
                <c:pt idx="25899">
                  <c:v>-45697435.253759995</c:v>
                </c:pt>
                <c:pt idx="25900">
                  <c:v>-45703787.600641005</c:v>
                </c:pt>
                <c:pt idx="25901">
                  <c:v>-45710133.664451003</c:v>
                </c:pt>
                <c:pt idx="25902">
                  <c:v>-45716473.439029001</c:v>
                </c:pt>
                <c:pt idx="25903">
                  <c:v>-45722806.918205</c:v>
                </c:pt>
                <c:pt idx="25904">
                  <c:v>-45729134.095801003</c:v>
                </c:pt>
                <c:pt idx="25905">
                  <c:v>-45735454.965629004</c:v>
                </c:pt>
                <c:pt idx="25906">
                  <c:v>-45741769.521488003</c:v>
                </c:pt>
                <c:pt idx="25907">
                  <c:v>-45748077.757173002</c:v>
                </c:pt>
                <c:pt idx="25908">
                  <c:v>-45754379.666464001</c:v>
                </c:pt>
                <c:pt idx="25909">
                  <c:v>-45760675.243135005</c:v>
                </c:pt>
                <c:pt idx="25910">
                  <c:v>-45766964.480949</c:v>
                </c:pt>
                <c:pt idx="25911">
                  <c:v>-45773247.373659</c:v>
                </c:pt>
                <c:pt idx="25912">
                  <c:v>-45779523.915008001</c:v>
                </c:pt>
                <c:pt idx="25913">
                  <c:v>-45785794.098729998</c:v>
                </c:pt>
                <c:pt idx="25914">
                  <c:v>-45792057.91855</c:v>
                </c:pt>
                <c:pt idx="25915">
                  <c:v>-45798315.368180998</c:v>
                </c:pt>
                <c:pt idx="25916">
                  <c:v>-45804566.441327997</c:v>
                </c:pt>
                <c:pt idx="25917">
                  <c:v>-45810811.131685011</c:v>
                </c:pt>
                <c:pt idx="25918">
                  <c:v>-45817049.432935998</c:v>
                </c:pt>
                <c:pt idx="25919">
                  <c:v>-45823281.338757999</c:v>
                </c:pt>
                <c:pt idx="25920">
                  <c:v>-45829506.842813991</c:v>
                </c:pt>
                <c:pt idx="25921">
                  <c:v>-45835725.938758999</c:v>
                </c:pt>
                <c:pt idx="25922">
                  <c:v>-45841938.620239012</c:v>
                </c:pt>
                <c:pt idx="25923">
                  <c:v>-45848144.880888991</c:v>
                </c:pt>
                <c:pt idx="25924">
                  <c:v>-45854344.714332998</c:v>
                </c:pt>
                <c:pt idx="25925">
                  <c:v>-45860538.114187002</c:v>
                </c:pt>
                <c:pt idx="25926">
                  <c:v>-45866725.074055001</c:v>
                </c:pt>
                <c:pt idx="25927">
                  <c:v>-45872905.587532997</c:v>
                </c:pt>
                <c:pt idx="25928">
                  <c:v>-45879079.648205005</c:v>
                </c:pt>
                <c:pt idx="25929">
                  <c:v>-45885247.249647006</c:v>
                </c:pt>
                <c:pt idx="25930">
                  <c:v>-45891408.385421991</c:v>
                </c:pt>
                <c:pt idx="25931">
                  <c:v>-45897563.049085997</c:v>
                </c:pt>
                <c:pt idx="25932">
                  <c:v>-45903711.234184004</c:v>
                </c:pt>
                <c:pt idx="25933">
                  <c:v>-45909852.934248008</c:v>
                </c:pt>
                <c:pt idx="25934">
                  <c:v>-45915988.142803997</c:v>
                </c:pt>
                <c:pt idx="25935">
                  <c:v>-45922116.853363991</c:v>
                </c:pt>
                <c:pt idx="25936">
                  <c:v>-45928239.059434004</c:v>
                </c:pt>
                <c:pt idx="25937">
                  <c:v>-45934354.754505001</c:v>
                </c:pt>
                <c:pt idx="25938">
                  <c:v>-45940463.932061993</c:v>
                </c:pt>
                <c:pt idx="25939">
                  <c:v>-45946566.585575998</c:v>
                </c:pt>
                <c:pt idx="25940">
                  <c:v>-45952662.708511002</c:v>
                </c:pt>
                <c:pt idx="25941">
                  <c:v>-45958752.294318005</c:v>
                </c:pt>
                <c:pt idx="25942">
                  <c:v>-45964835.336438999</c:v>
                </c:pt>
                <c:pt idx="25943">
                  <c:v>-45970911.828305997</c:v>
                </c:pt>
                <c:pt idx="25944">
                  <c:v>-45976981.763338007</c:v>
                </c:pt>
                <c:pt idx="25945">
                  <c:v>-45983045.134948008</c:v>
                </c:pt>
                <c:pt idx="25946">
                  <c:v>-45989101.936535001</c:v>
                </c:pt>
                <c:pt idx="25947">
                  <c:v>-45995152.161486998</c:v>
                </c:pt>
                <c:pt idx="25948">
                  <c:v>-46001195.803185992</c:v>
                </c:pt>
                <c:pt idx="25949">
                  <c:v>-46007232.854998</c:v>
                </c:pt>
                <c:pt idx="25950">
                  <c:v>-46013263.310281992</c:v>
                </c:pt>
                <c:pt idx="25951">
                  <c:v>-46019287.162385993</c:v>
                </c:pt>
                <c:pt idx="25952">
                  <c:v>-46025304.404646002</c:v>
                </c:pt>
                <c:pt idx="25953">
                  <c:v>-46031315.030388996</c:v>
                </c:pt>
                <c:pt idx="25954">
                  <c:v>-46037319.032928996</c:v>
                </c:pt>
                <c:pt idx="25955">
                  <c:v>-46043316.405573003</c:v>
                </c:pt>
                <c:pt idx="25956">
                  <c:v>-46049307.141614005</c:v>
                </c:pt>
                <c:pt idx="25957">
                  <c:v>-46055291.234336011</c:v>
                </c:pt>
                <c:pt idx="25958">
                  <c:v>-46061268.677011997</c:v>
                </c:pt>
                <c:pt idx="25959">
                  <c:v>-46067239.462903999</c:v>
                </c:pt>
                <c:pt idx="25960">
                  <c:v>-46073203.585262001</c:v>
                </c:pt>
                <c:pt idx="25961">
                  <c:v>-46079161.037328996</c:v>
                </c:pt>
                <c:pt idx="25962">
                  <c:v>-46085111.812332995</c:v>
                </c:pt>
                <c:pt idx="25963">
                  <c:v>-46091055.903494</c:v>
                </c:pt>
                <c:pt idx="25964">
                  <c:v>-46096993.304018997</c:v>
                </c:pt>
                <c:pt idx="25965">
                  <c:v>-46102924.007105999</c:v>
                </c:pt>
                <c:pt idx="25966">
                  <c:v>-46108848.005941011</c:v>
                </c:pt>
                <c:pt idx="25967">
                  <c:v>-46114765.293699011</c:v>
                </c:pt>
                <c:pt idx="25968">
                  <c:v>-46120675.863545001</c:v>
                </c:pt>
                <c:pt idx="25969">
                  <c:v>-46126579.708632007</c:v>
                </c:pt>
                <c:pt idx="25970">
                  <c:v>-46132476.822101995</c:v>
                </c:pt>
                <c:pt idx="25971">
                  <c:v>-46138367.197086997</c:v>
                </c:pt>
                <c:pt idx="25972">
                  <c:v>-46144250.826706991</c:v>
                </c:pt>
                <c:pt idx="25973">
                  <c:v>-46150127.704071999</c:v>
                </c:pt>
                <c:pt idx="25974">
                  <c:v>-46155997.822278999</c:v>
                </c:pt>
                <c:pt idx="25975">
                  <c:v>-46161861.174415998</c:v>
                </c:pt>
                <c:pt idx="25976">
                  <c:v>-46167717.753559001</c:v>
                </c:pt>
                <c:pt idx="25977">
                  <c:v>-46173567.552771986</c:v>
                </c:pt>
                <c:pt idx="25978">
                  <c:v>-46179410.565109007</c:v>
                </c:pt>
                <c:pt idx="25979">
                  <c:v>-46185246.783612996</c:v>
                </c:pt>
                <c:pt idx="25980">
                  <c:v>-46191076.201314002</c:v>
                </c:pt>
                <c:pt idx="25981">
                  <c:v>-46196898.811232001</c:v>
                </c:pt>
                <c:pt idx="25982">
                  <c:v>-46202714.606375992</c:v>
                </c:pt>
                <c:pt idx="25983">
                  <c:v>-46208523.579744011</c:v>
                </c:pt>
                <c:pt idx="25984">
                  <c:v>-46214325.724320002</c:v>
                </c:pt>
                <c:pt idx="25985">
                  <c:v>-46220121.033080995</c:v>
                </c:pt>
                <c:pt idx="25986">
                  <c:v>-46225909.498988003</c:v>
                </c:pt>
                <c:pt idx="25987">
                  <c:v>-46231691.114994004</c:v>
                </c:pt>
                <c:pt idx="25988">
                  <c:v>-46237465.874039002</c:v>
                </c:pt>
                <c:pt idx="25989">
                  <c:v>-46243233.769052006</c:v>
                </c:pt>
                <c:pt idx="25990">
                  <c:v>-46248994.792951003</c:v>
                </c:pt>
                <c:pt idx="25991">
                  <c:v>-46254748.938641004</c:v>
                </c:pt>
                <c:pt idx="25992">
                  <c:v>-46260496.199017011</c:v>
                </c:pt>
                <c:pt idx="25993">
                  <c:v>-46266236.566960998</c:v>
                </c:pt>
                <c:pt idx="25994">
                  <c:v>-46271970.035346001</c:v>
                </c:pt>
                <c:pt idx="25995">
                  <c:v>-46277696.597029999</c:v>
                </c:pt>
                <c:pt idx="25996">
                  <c:v>-46283416.244860999</c:v>
                </c:pt>
                <c:pt idx="25997">
                  <c:v>-46289128.971676998</c:v>
                </c:pt>
                <c:pt idx="25998">
                  <c:v>-46294834.770300999</c:v>
                </c:pt>
                <c:pt idx="25999">
                  <c:v>-46300533.633547008</c:v>
                </c:pt>
                <c:pt idx="26000">
                  <c:v>-46306225.554215997</c:v>
                </c:pt>
                <c:pt idx="26001">
                  <c:v>-46311910.525098011</c:v>
                </c:pt>
                <c:pt idx="26002">
                  <c:v>-46317588.538969003</c:v>
                </c:pt>
                <c:pt idx="26003">
                  <c:v>-46323259.588597007</c:v>
                </c:pt>
                <c:pt idx="26004">
                  <c:v>-46328923.666735001</c:v>
                </c:pt>
                <c:pt idx="26005">
                  <c:v>-46334580.766125001</c:v>
                </c:pt>
                <c:pt idx="26006">
                  <c:v>-46340230.879498005</c:v>
                </c:pt>
                <c:pt idx="26007">
                  <c:v>-46345873.999573007</c:v>
                </c:pt>
                <c:pt idx="26008">
                  <c:v>-46351510.119054005</c:v>
                </c:pt>
                <c:pt idx="26009">
                  <c:v>-46357139.230638012</c:v>
                </c:pt>
                <c:pt idx="26010">
                  <c:v>-46362761.327007003</c:v>
                </c:pt>
                <c:pt idx="26011">
                  <c:v>-46368376.400830999</c:v>
                </c:pt>
                <c:pt idx="26012">
                  <c:v>-46373984.444768995</c:v>
                </c:pt>
                <c:pt idx="26013">
                  <c:v>-46379585.451467</c:v>
                </c:pt>
                <c:pt idx="26014">
                  <c:v>-46385179.413559996</c:v>
                </c:pt>
                <c:pt idx="26015">
                  <c:v>-46390766.323669001</c:v>
                </c:pt>
                <c:pt idx="26016">
                  <c:v>-46396346.174405001</c:v>
                </c:pt>
                <c:pt idx="26017">
                  <c:v>-46401918.958364993</c:v>
                </c:pt>
                <c:pt idx="26018">
                  <c:v>-46407484.668136008</c:v>
                </c:pt>
                <c:pt idx="26019">
                  <c:v>-46413043.296291009</c:v>
                </c:pt>
                <c:pt idx="26020">
                  <c:v>-46418594.835390002</c:v>
                </c:pt>
                <c:pt idx="26021">
                  <c:v>-46424139.277983002</c:v>
                </c:pt>
                <c:pt idx="26022">
                  <c:v>-46429676.616607003</c:v>
                </c:pt>
                <c:pt idx="26023">
                  <c:v>-46435206.843784988</c:v>
                </c:pt>
                <c:pt idx="26024">
                  <c:v>-46440729.952029996</c:v>
                </c:pt>
                <c:pt idx="26025">
                  <c:v>-46446245.933841996</c:v>
                </c:pt>
                <c:pt idx="26026">
                  <c:v>-46451754.781705998</c:v>
                </c:pt>
                <c:pt idx="26027">
                  <c:v>-46457256.488098003</c:v>
                </c:pt>
                <c:pt idx="26028">
                  <c:v>-46462751.045480996</c:v>
                </c:pt>
                <c:pt idx="26029">
                  <c:v>-46468238.446302995</c:v>
                </c:pt>
                <c:pt idx="26030">
                  <c:v>-46473718.683001995</c:v>
                </c:pt>
                <c:pt idx="26031">
                  <c:v>-46479191.748002</c:v>
                </c:pt>
                <c:pt idx="26032">
                  <c:v>-46484657.633715995</c:v>
                </c:pt>
                <c:pt idx="26033">
                  <c:v>-46490116.332543001</c:v>
                </c:pt>
                <c:pt idx="26034">
                  <c:v>-46495567.836868994</c:v>
                </c:pt>
                <c:pt idx="26035">
                  <c:v>-46501012.139069006</c:v>
                </c:pt>
                <c:pt idx="26036">
                  <c:v>-46506449.231504008</c:v>
                </c:pt>
                <c:pt idx="26037">
                  <c:v>-46511879.106523998</c:v>
                </c:pt>
                <c:pt idx="26038">
                  <c:v>-46517301.756461993</c:v>
                </c:pt>
                <c:pt idx="26039">
                  <c:v>-46522717.173644006</c:v>
                </c:pt>
                <c:pt idx="26040">
                  <c:v>-46528125.35037899</c:v>
                </c:pt>
                <c:pt idx="26041">
                  <c:v>-46533526.278964005</c:v>
                </c:pt>
                <c:pt idx="26042">
                  <c:v>-46538919.951684996</c:v>
                </c:pt>
                <c:pt idx="26043">
                  <c:v>-46544306.360812992</c:v>
                </c:pt>
                <c:pt idx="26044">
                  <c:v>-46549685.49860701</c:v>
                </c:pt>
                <c:pt idx="26045">
                  <c:v>-46555057.357311986</c:v>
                </c:pt>
                <c:pt idx="26046">
                  <c:v>-46560421.929162003</c:v>
                </c:pt>
                <c:pt idx="26047">
                  <c:v>-46565779.206377</c:v>
                </c:pt>
                <c:pt idx="26048">
                  <c:v>-46571129.181162</c:v>
                </c:pt>
                <c:pt idx="26049">
                  <c:v>-46576471.84571299</c:v>
                </c:pt>
                <c:pt idx="26050">
                  <c:v>-46581807.192209005</c:v>
                </c:pt>
                <c:pt idx="26051">
                  <c:v>-46587135.212818995</c:v>
                </c:pt>
                <c:pt idx="26052">
                  <c:v>-46592455.899696007</c:v>
                </c:pt>
                <c:pt idx="26053">
                  <c:v>-46597769.244981997</c:v>
                </c:pt>
                <c:pt idx="26054">
                  <c:v>-46603075.240804002</c:v>
                </c:pt>
                <c:pt idx="26055">
                  <c:v>-46608373.879278004</c:v>
                </c:pt>
                <c:pt idx="26056">
                  <c:v>-46613665.152504995</c:v>
                </c:pt>
                <c:pt idx="26057">
                  <c:v>-46618949.05257199</c:v>
                </c:pt>
                <c:pt idx="26058">
                  <c:v>-46624225.571556002</c:v>
                </c:pt>
                <c:pt idx="26059">
                  <c:v>-46629494.701517008</c:v>
                </c:pt>
                <c:pt idx="26060">
                  <c:v>-46634756.434502997</c:v>
                </c:pt>
                <c:pt idx="26061">
                  <c:v>-46640010.762548007</c:v>
                </c:pt>
                <c:pt idx="26062">
                  <c:v>-46645257.677675001</c:v>
                </c:pt>
                <c:pt idx="26063">
                  <c:v>-46650497.171891004</c:v>
                </c:pt>
                <c:pt idx="26064">
                  <c:v>-46655729.237189002</c:v>
                </c:pt>
                <c:pt idx="26065">
                  <c:v>-46660953.865551002</c:v>
                </c:pt>
                <c:pt idx="26066">
                  <c:v>-46666171.048942998</c:v>
                </c:pt>
                <c:pt idx="26067">
                  <c:v>-46671380.779319003</c:v>
                </c:pt>
                <c:pt idx="26068">
                  <c:v>-46676583.048619002</c:v>
                </c:pt>
                <c:pt idx="26069">
                  <c:v>-46681777.848767996</c:v>
                </c:pt>
                <c:pt idx="26070">
                  <c:v>-46686965.171680003</c:v>
                </c:pt>
                <c:pt idx="26071">
                  <c:v>-46692145.009252004</c:v>
                </c:pt>
                <c:pt idx="26072">
                  <c:v>-46697317.353369989</c:v>
                </c:pt>
                <c:pt idx="26073">
                  <c:v>-46702482.195905007</c:v>
                </c:pt>
                <c:pt idx="26074">
                  <c:v>-46707639.528713003</c:v>
                </c:pt>
                <c:pt idx="26075">
                  <c:v>-46712789.34364</c:v>
                </c:pt>
                <c:pt idx="26076">
                  <c:v>-46717931.632513002</c:v>
                </c:pt>
                <c:pt idx="26077">
                  <c:v>-46723066.387148</c:v>
                </c:pt>
                <c:pt idx="26078">
                  <c:v>-46728193.599348009</c:v>
                </c:pt>
                <c:pt idx="26079">
                  <c:v>-46733313.260900006</c:v>
                </c:pt>
                <c:pt idx="26080">
                  <c:v>-46738425.363577001</c:v>
                </c:pt>
                <c:pt idx="26081">
                  <c:v>-46743529.899139009</c:v>
                </c:pt>
                <c:pt idx="26082">
                  <c:v>-46748626.859331995</c:v>
                </c:pt>
                <c:pt idx="26083">
                  <c:v>-46753716.235886998</c:v>
                </c:pt>
                <c:pt idx="26084">
                  <c:v>-46758798.020521</c:v>
                </c:pt>
                <c:pt idx="26085">
                  <c:v>-46763872.204937018</c:v>
                </c:pt>
                <c:pt idx="26086">
                  <c:v>-46768938.780823998</c:v>
                </c:pt>
                <c:pt idx="26087">
                  <c:v>-46773997.739857011</c:v>
                </c:pt>
                <c:pt idx="26088">
                  <c:v>-46779049.073696002</c:v>
                </c:pt>
                <c:pt idx="26089">
                  <c:v>-46784092.773987003</c:v>
                </c:pt>
                <c:pt idx="26090">
                  <c:v>-46789128.83236099</c:v>
                </c:pt>
                <c:pt idx="26091">
                  <c:v>-46794157.240437008</c:v>
                </c:pt>
                <c:pt idx="26092">
                  <c:v>-46799177.989815995</c:v>
                </c:pt>
                <c:pt idx="26093">
                  <c:v>-46804191.072087996</c:v>
                </c:pt>
                <c:pt idx="26094">
                  <c:v>-46809196.478825994</c:v>
                </c:pt>
                <c:pt idx="26095">
                  <c:v>-46814194.201589003</c:v>
                </c:pt>
                <c:pt idx="26096">
                  <c:v>-46819184.231922999</c:v>
                </c:pt>
                <c:pt idx="26097">
                  <c:v>-46824166.561358005</c:v>
                </c:pt>
                <c:pt idx="26098">
                  <c:v>-46829141.18141</c:v>
                </c:pt>
                <c:pt idx="26099">
                  <c:v>-46834108.083579995</c:v>
                </c:pt>
                <c:pt idx="26100">
                  <c:v>-46839067.259352997</c:v>
                </c:pt>
                <c:pt idx="26101">
                  <c:v>-46844018.700202003</c:v>
                </c:pt>
                <c:pt idx="26102">
                  <c:v>-46848962.397583999</c:v>
                </c:pt>
                <c:pt idx="26103">
                  <c:v>-46853898.342940994</c:v>
                </c:pt>
                <c:pt idx="26104">
                  <c:v>-46858826.527700998</c:v>
                </c:pt>
                <c:pt idx="26105">
                  <c:v>-46863746.943273999</c:v>
                </c:pt>
                <c:pt idx="26106">
                  <c:v>-46868659.58106</c:v>
                </c:pt>
                <c:pt idx="26107">
                  <c:v>-46873564.432441995</c:v>
                </c:pt>
                <c:pt idx="26108">
                  <c:v>-46878461.488784991</c:v>
                </c:pt>
                <c:pt idx="26109">
                  <c:v>-46883350.741445005</c:v>
                </c:pt>
                <c:pt idx="26110">
                  <c:v>-46888232.181757003</c:v>
                </c:pt>
                <c:pt idx="26111">
                  <c:v>-46893105.801045001</c:v>
                </c:pt>
                <c:pt idx="26112">
                  <c:v>-46897971.590617009</c:v>
                </c:pt>
                <c:pt idx="26113">
                  <c:v>-46902829.541763999</c:v>
                </c:pt>
                <c:pt idx="26114">
                  <c:v>-46907679.645764999</c:v>
                </c:pt>
                <c:pt idx="26115">
                  <c:v>-46912521.893880993</c:v>
                </c:pt>
                <c:pt idx="26116">
                  <c:v>-46917356.277358003</c:v>
                </c:pt>
                <c:pt idx="26117">
                  <c:v>-46922182.787430003</c:v>
                </c:pt>
                <c:pt idx="26118">
                  <c:v>-46927001.415310994</c:v>
                </c:pt>
                <c:pt idx="26119">
                  <c:v>-46931812.152203001</c:v>
                </c:pt>
                <c:pt idx="26120">
                  <c:v>-46936614.989291005</c:v>
                </c:pt>
                <c:pt idx="26121">
                  <c:v>-46941409.917744994</c:v>
                </c:pt>
                <c:pt idx="26122">
                  <c:v>-46946196.928720996</c:v>
                </c:pt>
                <c:pt idx="26123">
                  <c:v>-46950976.013356991</c:v>
                </c:pt>
                <c:pt idx="26124">
                  <c:v>-46955747.162775993</c:v>
                </c:pt>
                <c:pt idx="26125">
                  <c:v>-46960510.368088</c:v>
                </c:pt>
                <c:pt idx="26126">
                  <c:v>-46965265.620384</c:v>
                </c:pt>
                <c:pt idx="26127">
                  <c:v>-46970012.910740994</c:v>
                </c:pt>
                <c:pt idx="26128">
                  <c:v>-46974752.230221003</c:v>
                </c:pt>
                <c:pt idx="26129">
                  <c:v>-46979483.569869004</c:v>
                </c:pt>
                <c:pt idx="26130">
                  <c:v>-46984206.920714997</c:v>
                </c:pt>
                <c:pt idx="26131">
                  <c:v>-46988922.273771994</c:v>
                </c:pt>
                <c:pt idx="26132">
                  <c:v>-46993629.620039009</c:v>
                </c:pt>
                <c:pt idx="26133">
                  <c:v>-46998328.950498998</c:v>
                </c:pt>
                <c:pt idx="26134">
                  <c:v>-47003020.256115995</c:v>
                </c:pt>
                <c:pt idx="26135">
                  <c:v>-47007703.527842999</c:v>
                </c:pt>
                <c:pt idx="26136">
                  <c:v>-47012378.756613001</c:v>
                </c:pt>
                <c:pt idx="26137">
                  <c:v>-47017045.933344997</c:v>
                </c:pt>
                <c:pt idx="26138">
                  <c:v>-47021705.048941001</c:v>
                </c:pt>
                <c:pt idx="26139">
                  <c:v>-47026356.094287008</c:v>
                </c:pt>
                <c:pt idx="26140">
                  <c:v>-47030999.060255006</c:v>
                </c:pt>
                <c:pt idx="26141">
                  <c:v>-47035633.937697008</c:v>
                </c:pt>
                <c:pt idx="26142">
                  <c:v>-47040260.717451997</c:v>
                </c:pt>
                <c:pt idx="26143">
                  <c:v>-47044879.390341997</c:v>
                </c:pt>
                <c:pt idx="26144">
                  <c:v>-47049489.947170995</c:v>
                </c:pt>
                <c:pt idx="26145">
                  <c:v>-47054092.378728993</c:v>
                </c:pt>
                <c:pt idx="26146">
                  <c:v>-47058686.675788</c:v>
                </c:pt>
                <c:pt idx="26147">
                  <c:v>-47063272.829104006</c:v>
                </c:pt>
                <c:pt idx="26148">
                  <c:v>-47067850.829418011</c:v>
                </c:pt>
                <c:pt idx="26149">
                  <c:v>-47072420.667452998</c:v>
                </c:pt>
                <c:pt idx="26150">
                  <c:v>-47076982.333915994</c:v>
                </c:pt>
                <c:pt idx="26151">
                  <c:v>-47081535.819495998</c:v>
                </c:pt>
                <c:pt idx="26152">
                  <c:v>-47086081.114868</c:v>
                </c:pt>
                <c:pt idx="26153">
                  <c:v>-47090618.210689001</c:v>
                </c:pt>
                <c:pt idx="26154">
                  <c:v>-47095147.097599007</c:v>
                </c:pt>
                <c:pt idx="26155">
                  <c:v>-47099667.766222</c:v>
                </c:pt>
                <c:pt idx="26156">
                  <c:v>-47104180.207164004</c:v>
                </c:pt>
                <c:pt idx="26157">
                  <c:v>-47108684.411015995</c:v>
                </c:pt>
                <c:pt idx="26158">
                  <c:v>-47113180.368351996</c:v>
                </c:pt>
                <c:pt idx="26159">
                  <c:v>-47117668.069727011</c:v>
                </c:pt>
                <c:pt idx="26160">
                  <c:v>-47122147.505681001</c:v>
                </c:pt>
                <c:pt idx="26161">
                  <c:v>-47126618.666736998</c:v>
                </c:pt>
                <c:pt idx="26162">
                  <c:v>-47131081.543399997</c:v>
                </c:pt>
                <c:pt idx="26163">
                  <c:v>-47135536.126159005</c:v>
                </c:pt>
                <c:pt idx="26164">
                  <c:v>-47139982.405484997</c:v>
                </c:pt>
                <c:pt idx="26165">
                  <c:v>-47144420.371831998</c:v>
                </c:pt>
                <c:pt idx="26166">
                  <c:v>-47148850.015639007</c:v>
                </c:pt>
                <c:pt idx="26167">
                  <c:v>-47153271.327323996</c:v>
                </c:pt>
                <c:pt idx="26168">
                  <c:v>-47157684.297291011</c:v>
                </c:pt>
                <c:pt idx="26169">
                  <c:v>-47162088.915925004</c:v>
                </c:pt>
                <c:pt idx="26170">
                  <c:v>-47166485.173593007</c:v>
                </c:pt>
                <c:pt idx="26171">
                  <c:v>-47170873.060648009</c:v>
                </c:pt>
                <c:pt idx="26172">
                  <c:v>-47175252.567420997</c:v>
                </c:pt>
                <c:pt idx="26173">
                  <c:v>-47179623.684230007</c:v>
                </c:pt>
                <c:pt idx="26174">
                  <c:v>-47183986.401371993</c:v>
                </c:pt>
                <c:pt idx="26175">
                  <c:v>-47188340.709128007</c:v>
                </c:pt>
                <c:pt idx="26176">
                  <c:v>-47192686.597762004</c:v>
                </c:pt>
                <c:pt idx="26177">
                  <c:v>-47197024.057517998</c:v>
                </c:pt>
                <c:pt idx="26178">
                  <c:v>-47201353.078625999</c:v>
                </c:pt>
                <c:pt idx="26179">
                  <c:v>-47205673.651295006</c:v>
                </c:pt>
                <c:pt idx="26180">
                  <c:v>-47209985.765718006</c:v>
                </c:pt>
                <c:pt idx="26181">
                  <c:v>-47214289.412068993</c:v>
                </c:pt>
                <c:pt idx="26182">
                  <c:v>-47218584.580504999</c:v>
                </c:pt>
                <c:pt idx="26183">
                  <c:v>-47222871.261166006</c:v>
                </c:pt>
                <c:pt idx="26184">
                  <c:v>-47227149.444173001</c:v>
                </c:pt>
                <c:pt idx="26185">
                  <c:v>-47231419.119626999</c:v>
                </c:pt>
                <c:pt idx="26186">
                  <c:v>-47235680.277615003</c:v>
                </c:pt>
                <c:pt idx="26187">
                  <c:v>-47239932.908204004</c:v>
                </c:pt>
                <c:pt idx="26188">
                  <c:v>-47244177.001441002</c:v>
                </c:pt>
                <c:pt idx="26189">
                  <c:v>-47248412.547358997</c:v>
                </c:pt>
                <c:pt idx="26190">
                  <c:v>-47252639.535970002</c:v>
                </c:pt>
                <c:pt idx="26191">
                  <c:v>-47256857.957267001</c:v>
                </c:pt>
                <c:pt idx="26192">
                  <c:v>-47261067.801227003</c:v>
                </c:pt>
                <c:pt idx="26193">
                  <c:v>-47265269.057806991</c:v>
                </c:pt>
                <c:pt idx="26194">
                  <c:v>-47269461.716948003</c:v>
                </c:pt>
                <c:pt idx="26195">
                  <c:v>-47273645.768568009</c:v>
                </c:pt>
                <c:pt idx="26196">
                  <c:v>-47277821.202573001</c:v>
                </c:pt>
                <c:pt idx="26197">
                  <c:v>-47281988.008842997</c:v>
                </c:pt>
                <c:pt idx="26198">
                  <c:v>-47286146.17724701</c:v>
                </c:pt>
                <c:pt idx="26199">
                  <c:v>-47290295.697629005</c:v>
                </c:pt>
                <c:pt idx="26200">
                  <c:v>-47294436.559818</c:v>
                </c:pt>
                <c:pt idx="26201">
                  <c:v>-47298568.753624</c:v>
                </c:pt>
                <c:pt idx="26202">
                  <c:v>-47302692.268837005</c:v>
                </c:pt>
                <c:pt idx="26203">
                  <c:v>-47306807.095229007</c:v>
                </c:pt>
                <c:pt idx="26204">
                  <c:v>-47310913.222553007</c:v>
                </c:pt>
                <c:pt idx="26205">
                  <c:v>-47315010.640542999</c:v>
                </c:pt>
                <c:pt idx="26206">
                  <c:v>-47319099.338913999</c:v>
                </c:pt>
                <c:pt idx="26207">
                  <c:v>-47323179.307362996</c:v>
                </c:pt>
                <c:pt idx="26208">
                  <c:v>-47327250.535566002</c:v>
                </c:pt>
                <c:pt idx="26209">
                  <c:v>-47331313.013181992</c:v>
                </c:pt>
                <c:pt idx="26210">
                  <c:v>-47335366.729850009</c:v>
                </c:pt>
                <c:pt idx="26211">
                  <c:v>-47339411.675189003</c:v>
                </c:pt>
                <c:pt idx="26212">
                  <c:v>-47343447.838800997</c:v>
                </c:pt>
                <c:pt idx="26213">
                  <c:v>-47347475.210266002</c:v>
                </c:pt>
                <c:pt idx="26214">
                  <c:v>-47351493.779147007</c:v>
                </c:pt>
                <c:pt idx="26215">
                  <c:v>-47355503.534985997</c:v>
                </c:pt>
                <c:pt idx="26216">
                  <c:v>-47359504.467307001</c:v>
                </c:pt>
                <c:pt idx="26217">
                  <c:v>-47363496.565613009</c:v>
                </c:pt>
                <c:pt idx="26218">
                  <c:v>-47367479.819387995</c:v>
                </c:pt>
                <c:pt idx="26219">
                  <c:v>-47371454.218098007</c:v>
                </c:pt>
                <c:pt idx="26220">
                  <c:v>-47375419.751188003</c:v>
                </c:pt>
                <c:pt idx="26221">
                  <c:v>-47379376.408081993</c:v>
                </c:pt>
                <c:pt idx="26222">
                  <c:v>-47383324.178186998</c:v>
                </c:pt>
                <c:pt idx="26223">
                  <c:v>-47387263.050888993</c:v>
                </c:pt>
                <c:pt idx="26224">
                  <c:v>-47391193.015554003</c:v>
                </c:pt>
                <c:pt idx="26225">
                  <c:v>-47395114.061528005</c:v>
                </c:pt>
                <c:pt idx="26226">
                  <c:v>-47399026.17813801</c:v>
                </c:pt>
                <c:pt idx="26227">
                  <c:v>-47402929.354690999</c:v>
                </c:pt>
                <c:pt idx="26228">
                  <c:v>-47406823.580471992</c:v>
                </c:pt>
                <c:pt idx="26229">
                  <c:v>-47410708.844749004</c:v>
                </c:pt>
                <c:pt idx="26230">
                  <c:v>-47414585.136767</c:v>
                </c:pt>
                <c:pt idx="26231">
                  <c:v>-47418452.445753001</c:v>
                </c:pt>
                <c:pt idx="26232">
                  <c:v>-47422310.760912001</c:v>
                </c:pt>
                <c:pt idx="26233">
                  <c:v>-47426160.071432002</c:v>
                </c:pt>
                <c:pt idx="26234">
                  <c:v>-47430000.366475992</c:v>
                </c:pt>
                <c:pt idx="26235">
                  <c:v>-47433831.63519001</c:v>
                </c:pt>
                <c:pt idx="26236">
                  <c:v>-47437653.866698004</c:v>
                </c:pt>
                <c:pt idx="26237">
                  <c:v>-47441467.050105996</c:v>
                </c:pt>
                <c:pt idx="26238">
                  <c:v>-47445271.174495004</c:v>
                </c:pt>
                <c:pt idx="26239">
                  <c:v>-47449066.22893101</c:v>
                </c:pt>
                <c:pt idx="26240">
                  <c:v>-47452852.202454001</c:v>
                </c:pt>
                <c:pt idx="26241">
                  <c:v>-47456629.084085993</c:v>
                </c:pt>
                <c:pt idx="26242">
                  <c:v>-47460396.862829991</c:v>
                </c:pt>
                <c:pt idx="26243">
                  <c:v>-47464155.527664006</c:v>
                </c:pt>
                <c:pt idx="26244">
                  <c:v>-47467905.067549005</c:v>
                </c:pt>
                <c:pt idx="26245">
                  <c:v>-47471645.471423</c:v>
                </c:pt>
                <c:pt idx="26246">
                  <c:v>-47475376.728203006</c:v>
                </c:pt>
                <c:pt idx="26247">
                  <c:v>-47479098.826786995</c:v>
                </c:pt>
                <c:pt idx="26248">
                  <c:v>-47482811.756049</c:v>
                </c:pt>
                <c:pt idx="26249">
                  <c:v>-47486515.504845001</c:v>
                </c:pt>
                <c:pt idx="26250">
                  <c:v>-47490210.062005997</c:v>
                </c:pt>
                <c:pt idx="26251">
                  <c:v>-47493895.41634699</c:v>
                </c:pt>
                <c:pt idx="26252">
                  <c:v>-47497571.556657001</c:v>
                </c:pt>
                <c:pt idx="26253">
                  <c:v>-47501238.471704997</c:v>
                </c:pt>
                <c:pt idx="26254">
                  <c:v>-47504896.150241002</c:v>
                </c:pt>
                <c:pt idx="26255">
                  <c:v>-47508544.580990002</c:v>
                </c:pt>
                <c:pt idx="26256">
                  <c:v>-47512183.752658002</c:v>
                </c:pt>
                <c:pt idx="26257">
                  <c:v>-47515813.653928995</c:v>
                </c:pt>
                <c:pt idx="26258">
                  <c:v>-47519434.273464002</c:v>
                </c:pt>
                <c:pt idx="26259">
                  <c:v>-47523045.599904008</c:v>
                </c:pt>
                <c:pt idx="26260">
                  <c:v>-47526647.621868007</c:v>
                </c:pt>
                <c:pt idx="26261">
                  <c:v>-47530240.327953003</c:v>
                </c:pt>
                <c:pt idx="26262">
                  <c:v>-47533823.706733003</c:v>
                </c:pt>
                <c:pt idx="26263">
                  <c:v>-47537397.746761993</c:v>
                </c:pt>
                <c:pt idx="26264">
                  <c:v>-47540962.436571993</c:v>
                </c:pt>
                <c:pt idx="26265">
                  <c:v>-47544517.764671005</c:v>
                </c:pt>
                <c:pt idx="26266">
                  <c:v>-47548063.719547018</c:v>
                </c:pt>
                <c:pt idx="26267">
                  <c:v>-47551600.289665006</c:v>
                </c:pt>
                <c:pt idx="26268">
                  <c:v>-47555127.463467002</c:v>
                </c:pt>
                <c:pt idx="26269">
                  <c:v>-47558645.229376003</c:v>
                </c:pt>
                <c:pt idx="26270">
                  <c:v>-47562153.575788997</c:v>
                </c:pt>
                <c:pt idx="26271">
                  <c:v>-47565652.491081998</c:v>
                </c:pt>
                <c:pt idx="26272">
                  <c:v>-47569141.963609003</c:v>
                </c:pt>
                <c:pt idx="26273">
                  <c:v>-47572621.981701992</c:v>
                </c:pt>
                <c:pt idx="26274">
                  <c:v>-47576092.533669002</c:v>
                </c:pt>
                <c:pt idx="26275">
                  <c:v>-47579553.607795998</c:v>
                </c:pt>
                <c:pt idx="26276">
                  <c:v>-47583005.192346998</c:v>
                </c:pt>
                <c:pt idx="26277">
                  <c:v>-47586447.275563009</c:v>
                </c:pt>
                <c:pt idx="26278">
                  <c:v>-47589879.845661998</c:v>
                </c:pt>
                <c:pt idx="26279">
                  <c:v>-47593302.890839003</c:v>
                </c:pt>
                <c:pt idx="26280">
                  <c:v>-47596716.39926701</c:v>
                </c:pt>
                <c:pt idx="26281">
                  <c:v>-47600120.359095</c:v>
                </c:pt>
                <c:pt idx="26282">
                  <c:v>-47603514.758450001</c:v>
                </c:pt>
                <c:pt idx="26283">
                  <c:v>-47606899.585435003</c:v>
                </c:pt>
                <c:pt idx="26284">
                  <c:v>-47610274.828131005</c:v>
                </c:pt>
                <c:pt idx="26285">
                  <c:v>-47613640.474595003</c:v>
                </c:pt>
                <c:pt idx="26286">
                  <c:v>-47616996.512859993</c:v>
                </c:pt>
                <c:pt idx="26287">
                  <c:v>-47620342.930938005</c:v>
                </c:pt>
                <c:pt idx="26288">
                  <c:v>-47623679.716815993</c:v>
                </c:pt>
                <c:pt idx="26289">
                  <c:v>-47627006.858457997</c:v>
                </c:pt>
                <c:pt idx="26290">
                  <c:v>-47630324.343802996</c:v>
                </c:pt>
                <c:pt idx="26291">
                  <c:v>-47633632.160769999</c:v>
                </c:pt>
                <c:pt idx="26292">
                  <c:v>-47636930.29725001</c:v>
                </c:pt>
                <c:pt idx="26293">
                  <c:v>-47640218.741115004</c:v>
                </c:pt>
                <c:pt idx="26294">
                  <c:v>-47643497.480209</c:v>
                </c:pt>
                <c:pt idx="26295">
                  <c:v>-47646766.502354994</c:v>
                </c:pt>
                <c:pt idx="26296">
                  <c:v>-47650025.795351006</c:v>
                </c:pt>
                <c:pt idx="26297">
                  <c:v>-47653275.346971996</c:v>
                </c:pt>
                <c:pt idx="26298">
                  <c:v>-47656515.144966997</c:v>
                </c:pt>
                <c:pt idx="26299">
                  <c:v>-47659745.177061997</c:v>
                </c:pt>
                <c:pt idx="26300">
                  <c:v>-47662965.430960998</c:v>
                </c:pt>
                <c:pt idx="26301">
                  <c:v>-47666175.894340999</c:v>
                </c:pt>
                <c:pt idx="26302">
                  <c:v>-47669376.554855995</c:v>
                </c:pt>
                <c:pt idx="26303">
                  <c:v>-47672567.400135003</c:v>
                </c:pt>
                <c:pt idx="26304">
                  <c:v>-47675748.417782992</c:v>
                </c:pt>
                <c:pt idx="26305">
                  <c:v>-47678919.595380999</c:v>
                </c:pt>
                <c:pt idx="26306">
                  <c:v>-47682080.920484997</c:v>
                </c:pt>
                <c:pt idx="26307">
                  <c:v>-47685232.380626991</c:v>
                </c:pt>
                <c:pt idx="26308">
                  <c:v>-47688373.963312991</c:v>
                </c:pt>
                <c:pt idx="26309">
                  <c:v>-47691505.656025991</c:v>
                </c:pt>
                <c:pt idx="26310">
                  <c:v>-47694627.446223997</c:v>
                </c:pt>
                <c:pt idx="26311">
                  <c:v>-47697739.321338005</c:v>
                </c:pt>
                <c:pt idx="26312">
                  <c:v>-47700841.268776998</c:v>
                </c:pt>
                <c:pt idx="26313">
                  <c:v>-47703933.275922999</c:v>
                </c:pt>
                <c:pt idx="26314">
                  <c:v>-47707015.330135003</c:v>
                </c:pt>
                <c:pt idx="26315">
                  <c:v>-47710087.418745004</c:v>
                </c:pt>
                <c:pt idx="26316">
                  <c:v>-47713149.529060006</c:v>
                </c:pt>
                <c:pt idx="26317">
                  <c:v>-47716201.648361996</c:v>
                </c:pt>
                <c:pt idx="26318">
                  <c:v>-47719243.763909005</c:v>
                </c:pt>
                <c:pt idx="26319">
                  <c:v>-47722275.862933002</c:v>
                </c:pt>
                <c:pt idx="26320">
                  <c:v>-47725297.932638004</c:v>
                </c:pt>
                <c:pt idx="26321">
                  <c:v>-47728309.960207008</c:v>
                </c:pt>
                <c:pt idx="26322">
                  <c:v>-47731311.932792991</c:v>
                </c:pt>
                <c:pt idx="26323">
                  <c:v>-47734303.837526992</c:v>
                </c:pt>
                <c:pt idx="26324">
                  <c:v>-47737285.661512002</c:v>
                </c:pt>
                <c:pt idx="26325">
                  <c:v>-47740257.391825996</c:v>
                </c:pt>
                <c:pt idx="26326">
                  <c:v>-47743219.015519999</c:v>
                </c:pt>
                <c:pt idx="26327">
                  <c:v>-47746170.519622996</c:v>
                </c:pt>
                <c:pt idx="26328">
                  <c:v>-47749111.891132005</c:v>
                </c:pt>
                <c:pt idx="26329">
                  <c:v>-47752043.117022991</c:v>
                </c:pt>
                <c:pt idx="26330">
                  <c:v>-47754964.184243008</c:v>
                </c:pt>
                <c:pt idx="26331">
                  <c:v>-47757875.079714</c:v>
                </c:pt>
                <c:pt idx="26332">
                  <c:v>-47760775.790331006</c:v>
                </c:pt>
                <c:pt idx="26333">
                  <c:v>-47763666.302963994</c:v>
                </c:pt>
                <c:pt idx="26334">
                  <c:v>-47766546.604455002</c:v>
                </c:pt>
                <c:pt idx="26335">
                  <c:v>-47769416.681620002</c:v>
                </c:pt>
                <c:pt idx="26336">
                  <c:v>-47772276.521249019</c:v>
                </c:pt>
                <c:pt idx="26337">
                  <c:v>-47775126.110105</c:v>
                </c:pt>
                <c:pt idx="26338">
                  <c:v>-47777965.434923999</c:v>
                </c:pt>
                <c:pt idx="26339">
                  <c:v>-47780794.482415989</c:v>
                </c:pt>
                <c:pt idx="26340">
                  <c:v>-47783613.239262007</c:v>
                </c:pt>
                <c:pt idx="26341">
                  <c:v>-47786421.692120001</c:v>
                </c:pt>
                <c:pt idx="26342">
                  <c:v>-47789219.827615999</c:v>
                </c:pt>
                <c:pt idx="26343">
                  <c:v>-47792007.632353</c:v>
                </c:pt>
                <c:pt idx="26344">
                  <c:v>-47794785.092905998</c:v>
                </c:pt>
                <c:pt idx="26345">
                  <c:v>-47797552.195821002</c:v>
                </c:pt>
                <c:pt idx="26346">
                  <c:v>-47800308.927618004</c:v>
                </c:pt>
                <c:pt idx="26347">
                  <c:v>-47803055.274789996</c:v>
                </c:pt>
                <c:pt idx="26348">
                  <c:v>-47805791.223802</c:v>
                </c:pt>
                <c:pt idx="26349">
                  <c:v>-47808516.76109001</c:v>
                </c:pt>
                <c:pt idx="26350">
                  <c:v>-47811231.873065993</c:v>
                </c:pt>
                <c:pt idx="26351">
                  <c:v>-47813936.546109997</c:v>
                </c:pt>
                <c:pt idx="26352">
                  <c:v>-47816630.766579002</c:v>
                </c:pt>
                <c:pt idx="26353">
                  <c:v>-47819314.520796999</c:v>
                </c:pt>
                <c:pt idx="26354">
                  <c:v>-47821987.79506401</c:v>
                </c:pt>
                <c:pt idx="26355">
                  <c:v>-47824650.575650007</c:v>
                </c:pt>
                <c:pt idx="26356">
                  <c:v>-47827302.848797999</c:v>
                </c:pt>
                <c:pt idx="26357">
                  <c:v>-47829944.600721993</c:v>
                </c:pt>
                <c:pt idx="26358">
                  <c:v>-47832575.817608997</c:v>
                </c:pt>
                <c:pt idx="26359">
                  <c:v>-47835196.485615999</c:v>
                </c:pt>
                <c:pt idx="26360">
                  <c:v>-47837806.590873003</c:v>
                </c:pt>
                <c:pt idx="26361">
                  <c:v>-47840406.119480997</c:v>
                </c:pt>
                <c:pt idx="26362">
                  <c:v>-47842995.057510994</c:v>
                </c:pt>
                <c:pt idx="26363">
                  <c:v>-47845573.391009003</c:v>
                </c:pt>
                <c:pt idx="26364">
                  <c:v>-47848141.105989002</c:v>
                </c:pt>
                <c:pt idx="26365">
                  <c:v>-47850698.188438006</c:v>
                </c:pt>
                <c:pt idx="26366">
                  <c:v>-47853244.624311998</c:v>
                </c:pt>
                <c:pt idx="26367">
                  <c:v>-47855780.399541005</c:v>
                </c:pt>
                <c:pt idx="26368">
                  <c:v>-47858305.500023</c:v>
                </c:pt>
                <c:pt idx="26369">
                  <c:v>-47860819.911631003</c:v>
                </c:pt>
                <c:pt idx="26370">
                  <c:v>-47863323.620203011</c:v>
                </c:pt>
                <c:pt idx="26371">
                  <c:v>-47865816.611552998</c:v>
                </c:pt>
                <c:pt idx="26372">
                  <c:v>-47868298.871463001</c:v>
                </c:pt>
                <c:pt idx="26373">
                  <c:v>-47870770.385685995</c:v>
                </c:pt>
                <c:pt idx="26374">
                  <c:v>-47873231.139945008</c:v>
                </c:pt>
                <c:pt idx="26375">
                  <c:v>-47875681.119935006</c:v>
                </c:pt>
                <c:pt idx="26376">
                  <c:v>-47878120.311319992</c:v>
                </c:pt>
                <c:pt idx="26377">
                  <c:v>-47880548.69973401</c:v>
                </c:pt>
                <c:pt idx="26378">
                  <c:v>-47882966.270783</c:v>
                </c:pt>
                <c:pt idx="26379">
                  <c:v>-47885373.01004</c:v>
                </c:pt>
                <c:pt idx="26380">
                  <c:v>-47887768.903049998</c:v>
                </c:pt>
                <c:pt idx="26381">
                  <c:v>-47890153.935327999</c:v>
                </c:pt>
                <c:pt idx="26382">
                  <c:v>-47892528.092358999</c:v>
                </c:pt>
                <c:pt idx="26383">
                  <c:v>-47894891.359595001</c:v>
                </c:pt>
                <c:pt idx="26384">
                  <c:v>-47897243.722461998</c:v>
                </c:pt>
                <c:pt idx="26385">
                  <c:v>-47899585.166353002</c:v>
                </c:pt>
                <c:pt idx="26386">
                  <c:v>-47901915.676628999</c:v>
                </c:pt>
                <c:pt idx="26387">
                  <c:v>-47904235.238623008</c:v>
                </c:pt>
                <c:pt idx="26388">
                  <c:v>-47906543.837637007</c:v>
                </c:pt>
                <c:pt idx="26389">
                  <c:v>-47908841.458940998</c:v>
                </c:pt>
                <c:pt idx="26390">
                  <c:v>-47911128.087774992</c:v>
                </c:pt>
                <c:pt idx="26391">
                  <c:v>-47913403.709346004</c:v>
                </c:pt>
                <c:pt idx="26392">
                  <c:v>-47915668.308834001</c:v>
                </c:pt>
                <c:pt idx="26393">
                  <c:v>-47917921.871384993</c:v>
                </c:pt>
                <c:pt idx="26394">
                  <c:v>-47920164.382112995</c:v>
                </c:pt>
                <c:pt idx="26395">
                  <c:v>-47922395.826101996</c:v>
                </c:pt>
                <c:pt idx="26396">
                  <c:v>-47924616.188405</c:v>
                </c:pt>
                <c:pt idx="26397">
                  <c:v>-47926825.454043999</c:v>
                </c:pt>
                <c:pt idx="26398">
                  <c:v>-47929023.608006001</c:v>
                </c:pt>
                <c:pt idx="26399">
                  <c:v>-47931210.63525001</c:v>
                </c:pt>
                <c:pt idx="26400">
                  <c:v>-47933386.520701997</c:v>
                </c:pt>
                <c:pt idx="26401">
                  <c:v>-47935551.249256007</c:v>
                </c:pt>
                <c:pt idx="26402">
                  <c:v>-47937704.80577299</c:v>
                </c:pt>
                <c:pt idx="26403">
                  <c:v>-47939847.175082996</c:v>
                </c:pt>
                <c:pt idx="26404">
                  <c:v>-47941978.341984995</c:v>
                </c:pt>
                <c:pt idx="26405">
                  <c:v>-47944098.291243017</c:v>
                </c:pt>
                <c:pt idx="26406">
                  <c:v>-47946207.007592</c:v>
                </c:pt>
                <c:pt idx="26407">
                  <c:v>-47948304.475731</c:v>
                </c:pt>
                <c:pt idx="26408">
                  <c:v>-47950390.680327997</c:v>
                </c:pt>
                <c:pt idx="26409">
                  <c:v>-47952465.606020004</c:v>
                </c:pt>
                <c:pt idx="26410">
                  <c:v>-47954529.237410001</c:v>
                </c:pt>
                <c:pt idx="26411">
                  <c:v>-47956581.559065998</c:v>
                </c:pt>
                <c:pt idx="26412">
                  <c:v>-47958622.555527002</c:v>
                </c:pt>
                <c:pt idx="26413">
                  <c:v>-47960652.211297005</c:v>
                </c:pt>
                <c:pt idx="26414">
                  <c:v>-47962670.510844998</c:v>
                </c:pt>
                <c:pt idx="26415">
                  <c:v>-47964677.438611999</c:v>
                </c:pt>
                <c:pt idx="26416">
                  <c:v>-47966672.979000002</c:v>
                </c:pt>
                <c:pt idx="26417">
                  <c:v>-47968657.11638099</c:v>
                </c:pt>
                <c:pt idx="26418">
                  <c:v>-47970629.835092001</c:v>
                </c:pt>
                <c:pt idx="26419">
                  <c:v>-47972591.119438007</c:v>
                </c:pt>
                <c:pt idx="26420">
                  <c:v>-47974540.95369</c:v>
                </c:pt>
                <c:pt idx="26421">
                  <c:v>-47976479.322082989</c:v>
                </c:pt>
                <c:pt idx="26422">
                  <c:v>-47978406.20882</c:v>
                </c:pt>
                <c:pt idx="26423">
                  <c:v>-47980321.598070003</c:v>
                </c:pt>
                <c:pt idx="26424">
                  <c:v>-47982225.473967999</c:v>
                </c:pt>
                <c:pt idx="26425">
                  <c:v>-47984117.820614003</c:v>
                </c:pt>
                <c:pt idx="26426">
                  <c:v>-47985998.622074999</c:v>
                </c:pt>
                <c:pt idx="26427">
                  <c:v>-47987867.862380989</c:v>
                </c:pt>
                <c:pt idx="26428">
                  <c:v>-47989725.525531009</c:v>
                </c:pt>
                <c:pt idx="26429">
                  <c:v>-47991571.595486999</c:v>
                </c:pt>
                <c:pt idx="26430">
                  <c:v>-47993406.056178004</c:v>
                </c:pt>
                <c:pt idx="26431">
                  <c:v>-47995228.891496003</c:v>
                </c:pt>
                <c:pt idx="26432">
                  <c:v>-47997040.085299008</c:v>
                </c:pt>
                <c:pt idx="26433">
                  <c:v>-47998839.621412002</c:v>
                </c:pt>
                <c:pt idx="26434">
                  <c:v>-48000627.483621992</c:v>
                </c:pt>
                <c:pt idx="26435">
                  <c:v>-48002403.655683003</c:v>
                </c:pt>
                <c:pt idx="26436">
                  <c:v>-48004168.121312998</c:v>
                </c:pt>
                <c:pt idx="26437">
                  <c:v>-48005920.864192002</c:v>
                </c:pt>
                <c:pt idx="26438">
                  <c:v>-48007661.867969997</c:v>
                </c:pt>
                <c:pt idx="26439">
                  <c:v>-48009391.116255999</c:v>
                </c:pt>
                <c:pt idx="26440">
                  <c:v>-48011108.592625998</c:v>
                </c:pt>
                <c:pt idx="26441">
                  <c:v>-48012814.280620001</c:v>
                </c:pt>
                <c:pt idx="26442">
                  <c:v>-48014508.163741998</c:v>
                </c:pt>
                <c:pt idx="26443">
                  <c:v>-48016190.225459009</c:v>
                </c:pt>
                <c:pt idx="26444">
                  <c:v>-48017860.449202001</c:v>
                </c:pt>
                <c:pt idx="26445">
                  <c:v>-48019518.818367995</c:v>
                </c:pt>
                <c:pt idx="26446">
                  <c:v>-48021165.316313989</c:v>
                </c:pt>
                <c:pt idx="26447">
                  <c:v>-48022799.926363997</c:v>
                </c:pt>
                <c:pt idx="26448">
                  <c:v>-48024422.631802998</c:v>
                </c:pt>
                <c:pt idx="26449">
                  <c:v>-48026033.415879995</c:v>
                </c:pt>
                <c:pt idx="26450">
                  <c:v>-48027632.261808008</c:v>
                </c:pt>
                <c:pt idx="26451">
                  <c:v>-48029219.152761988</c:v>
                </c:pt>
                <c:pt idx="26452">
                  <c:v>-48030794.071879998</c:v>
                </c:pt>
                <c:pt idx="26453">
                  <c:v>-48032357.002263002</c:v>
                </c:pt>
                <c:pt idx="26454">
                  <c:v>-48033907.926975995</c:v>
                </c:pt>
                <c:pt idx="26455">
                  <c:v>-48035446.829046011</c:v>
                </c:pt>
                <c:pt idx="26456">
                  <c:v>-48036973.691460006</c:v>
                </c:pt>
                <c:pt idx="26457">
                  <c:v>-48038488.497171998</c:v>
                </c:pt>
                <c:pt idx="26458">
                  <c:v>-48039991.229094014</c:v>
                </c:pt>
                <c:pt idx="26459">
                  <c:v>-48041481.870103002</c:v>
                </c:pt>
                <c:pt idx="26460">
                  <c:v>-48042960.403036997</c:v>
                </c:pt>
                <c:pt idx="26461">
                  <c:v>-48044426.810695998</c:v>
                </c:pt>
                <c:pt idx="26462">
                  <c:v>-48045881.075841002</c:v>
                </c:pt>
                <c:pt idx="26463">
                  <c:v>-48047323.18119701</c:v>
                </c:pt>
                <c:pt idx="26464">
                  <c:v>-48048753.109449007</c:v>
                </c:pt>
                <c:pt idx="26465">
                  <c:v>-48050170.843244001</c:v>
                </c:pt>
                <c:pt idx="26466">
                  <c:v>-48051576.365189001</c:v>
                </c:pt>
                <c:pt idx="26467">
                  <c:v>-48052969.657853</c:v>
                </c:pt>
                <c:pt idx="26468">
                  <c:v>-48054350.703768998</c:v>
                </c:pt>
                <c:pt idx="26469">
                  <c:v>-48055719.485425994</c:v>
                </c:pt>
                <c:pt idx="26470">
                  <c:v>-48057075.985278003</c:v>
                </c:pt>
                <c:pt idx="26471">
                  <c:v>-48058420.185738005</c:v>
                </c:pt>
                <c:pt idx="26472">
                  <c:v>-48059752.069180004</c:v>
                </c:pt>
                <c:pt idx="26473">
                  <c:v>-48061071.617936999</c:v>
                </c:pt>
                <c:pt idx="26474">
                  <c:v>-48062378.814305991</c:v>
                </c:pt>
                <c:pt idx="26475">
                  <c:v>-48063673.640540004</c:v>
                </c:pt>
                <c:pt idx="26476">
                  <c:v>-48064956.078855999</c:v>
                </c:pt>
                <c:pt idx="26477">
                  <c:v>-48066226.111428998</c:v>
                </c:pt>
                <c:pt idx="26478">
                  <c:v>-48067483.720395006</c:v>
                </c:pt>
                <c:pt idx="26479">
                  <c:v>-48068728.887847997</c:v>
                </c:pt>
                <c:pt idx="26480">
                  <c:v>-48069961.59584301</c:v>
                </c:pt>
                <c:pt idx="26481">
                  <c:v>-48071181.826394998</c:v>
                </c:pt>
                <c:pt idx="26482">
                  <c:v>-48072389.561478004</c:v>
                </c:pt>
                <c:pt idx="26483">
                  <c:v>-48073584.783023998</c:v>
                </c:pt>
                <c:pt idx="26484">
                  <c:v>-48074767.472926989</c:v>
                </c:pt>
                <c:pt idx="26485">
                  <c:v>-48075937.613038003</c:v>
                </c:pt>
                <c:pt idx="26486">
                  <c:v>-48077095.185167007</c:v>
                </c:pt>
                <c:pt idx="26487">
                  <c:v>-48078240.171084002</c:v>
                </c:pt>
                <c:pt idx="26488">
                  <c:v>-48079372.552515991</c:v>
                </c:pt>
                <c:pt idx="26489">
                  <c:v>-48080492.311149001</c:v>
                </c:pt>
                <c:pt idx="26490">
                  <c:v>-48081599.428630009</c:v>
                </c:pt>
                <c:pt idx="26491">
                  <c:v>-48082693.886559993</c:v>
                </c:pt>
                <c:pt idx="26492">
                  <c:v>-48083775.666501999</c:v>
                </c:pt>
                <c:pt idx="26493">
                  <c:v>-48084844.749975003</c:v>
                </c:pt>
                <c:pt idx="26494">
                  <c:v>-48085901.118455999</c:v>
                </c:pt>
                <c:pt idx="26495">
                  <c:v>-48086944.753380992</c:v>
                </c:pt>
                <c:pt idx="26496">
                  <c:v>-48087975.636141002</c:v>
                </c:pt>
                <c:pt idx="26497">
                  <c:v>-48088993.748088002</c:v>
                </c:pt>
                <c:pt idx="26498">
                  <c:v>-48089999.070528999</c:v>
                </c:pt>
                <c:pt idx="26499">
                  <c:v>-48090991.584729992</c:v>
                </c:pt>
                <c:pt idx="26500">
                  <c:v>-48091971.271911003</c:v>
                </c:pt>
                <c:pt idx="26501">
                  <c:v>-48092938.113252997</c:v>
                </c:pt>
                <c:pt idx="26502">
                  <c:v>-48093892.089891002</c:v>
                </c:pt>
                <c:pt idx="26503">
                  <c:v>-48094833.182917997</c:v>
                </c:pt>
                <c:pt idx="26504">
                  <c:v>-48095761.373382993</c:v>
                </c:pt>
                <c:pt idx="26505">
                  <c:v>-48096676.642292</c:v>
                </c:pt>
                <c:pt idx="26506">
                  <c:v>-48097578.970606998</c:v>
                </c:pt>
                <c:pt idx="26507">
                  <c:v>-48098468.339245006</c:v>
                </c:pt>
                <c:pt idx="26508">
                  <c:v>-48099344.729082003</c:v>
                </c:pt>
                <c:pt idx="26509">
                  <c:v>-48100208.120946005</c:v>
                </c:pt>
                <c:pt idx="26510">
                  <c:v>-48101058.495625004</c:v>
                </c:pt>
                <c:pt idx="26511">
                  <c:v>-48101895.833859995</c:v>
                </c:pt>
                <c:pt idx="26512">
                  <c:v>-48102720.116347</c:v>
                </c:pt>
                <c:pt idx="26513">
                  <c:v>-48103531.323738001</c:v>
                </c:pt>
                <c:pt idx="26514">
                  <c:v>-48104329.436641999</c:v>
                </c:pt>
                <c:pt idx="26515">
                  <c:v>-48105114.435621001</c:v>
                </c:pt>
                <c:pt idx="26516">
                  <c:v>-48105886.301191002</c:v>
                </c:pt>
                <c:pt idx="26517">
                  <c:v>-48106645.013827004</c:v>
                </c:pt>
                <c:pt idx="26518">
                  <c:v>-48107390.553952992</c:v>
                </c:pt>
                <c:pt idx="26519">
                  <c:v>-48108122.901951998</c:v>
                </c:pt>
                <c:pt idx="26520">
                  <c:v>-48108842.038160011</c:v>
                </c:pt>
                <c:pt idx="26521">
                  <c:v>-48109547.94286599</c:v>
                </c:pt>
                <c:pt idx="26522">
                  <c:v>-48110240.596313</c:v>
                </c:pt>
                <c:pt idx="26523">
                  <c:v>-48110919.978700995</c:v>
                </c:pt>
                <c:pt idx="26524">
                  <c:v>-48111586.070179999</c:v>
                </c:pt>
                <c:pt idx="26525">
                  <c:v>-48112238.850855991</c:v>
                </c:pt>
                <c:pt idx="26526">
                  <c:v>-48112878.300786994</c:v>
                </c:pt>
                <c:pt idx="26527">
                  <c:v>-48113504.399985</c:v>
                </c:pt>
                <c:pt idx="26528">
                  <c:v>-48114117.128416002</c:v>
                </c:pt>
                <c:pt idx="26529">
                  <c:v>-48114716.46599701</c:v>
                </c:pt>
                <c:pt idx="26530">
                  <c:v>-48115302.3926</c:v>
                </c:pt>
                <c:pt idx="26531">
                  <c:v>-48115874.888048001</c:v>
                </c:pt>
                <c:pt idx="26532">
                  <c:v>-48116433.932117</c:v>
                </c:pt>
                <c:pt idx="26533">
                  <c:v>-48116979.504536003</c:v>
                </c:pt>
                <c:pt idx="26534">
                  <c:v>-48117511.584985994</c:v>
                </c:pt>
                <c:pt idx="26535">
                  <c:v>-48118030.153099999</c:v>
                </c:pt>
                <c:pt idx="26536">
                  <c:v>-48118535.188461997</c:v>
                </c:pt>
                <c:pt idx="26537">
                  <c:v>-48119026.670611002</c:v>
                </c:pt>
                <c:pt idx="26538">
                  <c:v>-48119504.57903301</c:v>
                </c:pt>
                <c:pt idx="26539">
                  <c:v>-48119968.893169999</c:v>
                </c:pt>
                <c:pt idx="26540">
                  <c:v>-48120419.592410997</c:v>
                </c:pt>
                <c:pt idx="26541">
                  <c:v>-48120856.656098999</c:v>
                </c:pt>
                <c:pt idx="26542">
                  <c:v>-48121280.063529</c:v>
                </c:pt>
                <c:pt idx="26543">
                  <c:v>-48121689.79394301</c:v>
                </c:pt>
                <c:pt idx="26544">
                  <c:v>-48122085.826536998</c:v>
                </c:pt>
                <c:pt idx="26545">
                  <c:v>-48122468.140455998</c:v>
                </c:pt>
                <c:pt idx="26546">
                  <c:v>-48122836.714795999</c:v>
                </c:pt>
                <c:pt idx="26547">
                  <c:v>-48123191.528602004</c:v>
                </c:pt>
                <c:pt idx="26548">
                  <c:v>-48123532.560871996</c:v>
                </c:pt>
                <c:pt idx="26549">
                  <c:v>-48123859.790550008</c:v>
                </c:pt>
                <c:pt idx="26550">
                  <c:v>-48124173.196533009</c:v>
                </c:pt>
                <c:pt idx="26551">
                  <c:v>-48124472.757665999</c:v>
                </c:pt>
                <c:pt idx="26552">
                  <c:v>-48124758.452741988</c:v>
                </c:pt>
                <c:pt idx="26553">
                  <c:v>-48125030.260506004</c:v>
                </c:pt>
                <c:pt idx="26554">
                  <c:v>-48125288.159652002</c:v>
                </c:pt>
                <c:pt idx="26555">
                  <c:v>-48125532.128819011</c:v>
                </c:pt>
                <c:pt idx="26556">
                  <c:v>-48125762.146599002</c:v>
                </c:pt>
                <c:pt idx="26557">
                  <c:v>-48125978.191532008</c:v>
                </c:pt>
                <c:pt idx="26558">
                  <c:v>-48126180.242103003</c:v>
                </c:pt>
                <c:pt idx="26559">
                  <c:v>-48126368.276749998</c:v>
                </c:pt>
                <c:pt idx="26560">
                  <c:v>-48126542.273854002</c:v>
                </c:pt>
                <c:pt idx="26561">
                  <c:v>-48126702.211749002</c:v>
                </c:pt>
                <c:pt idx="26562">
                  <c:v>-48126848.068713002</c:v>
                </c:pt>
                <c:pt idx="26563">
                  <c:v>-48126979.822972991</c:v>
                </c:pt>
                <c:pt idx="26564">
                  <c:v>-48127097.45270399</c:v>
                </c:pt>
                <c:pt idx="26565">
                  <c:v>-48127200.936024994</c:v>
                </c:pt>
                <c:pt idx="26566">
                  <c:v>-48127290.251006</c:v>
                </c:pt>
                <c:pt idx="26567">
                  <c:v>-48127365.375661999</c:v>
                </c:pt>
                <c:pt idx="26568">
                  <c:v>-48127426.287955001</c:v>
                </c:pt>
                <c:pt idx="26569">
                  <c:v>-48127472.965792</c:v>
                </c:pt>
                <c:pt idx="26570">
                  <c:v>-48127505.387028992</c:v>
                </c:pt>
                <c:pt idx="26571">
                  <c:v>-48127523.529466003</c:v>
                </c:pt>
                <c:pt idx="26572">
                  <c:v>-48127527.370848998</c:v>
                </c:pt>
                <c:pt idx="26573">
                  <c:v>-48127516.88887199</c:v>
                </c:pt>
                <c:pt idx="26574">
                  <c:v>-48127492.061171003</c:v>
                </c:pt>
                <c:pt idx="26575">
                  <c:v>-48127452.865332</c:v>
                </c:pt>
                <c:pt idx="26576">
                  <c:v>-48127399.278880998</c:v>
                </c:pt>
                <c:pt idx="26577">
                  <c:v>-48127331.279293016</c:v>
                </c:pt>
                <c:pt idx="26578">
                  <c:v>-48127248.84398599</c:v>
                </c:pt>
                <c:pt idx="26579">
                  <c:v>-48127151.950322993</c:v>
                </c:pt>
                <c:pt idx="26580">
                  <c:v>-48127040.575612999</c:v>
                </c:pt>
                <c:pt idx="26581">
                  <c:v>-48126914.697106004</c:v>
                </c:pt>
                <c:pt idx="26582">
                  <c:v>-48126774.291999012</c:v>
                </c:pt>
                <c:pt idx="26583">
                  <c:v>-48126619.337431997</c:v>
                </c:pt>
                <c:pt idx="26584">
                  <c:v>-48126449.810488991</c:v>
                </c:pt>
                <c:pt idx="26585">
                  <c:v>-48126265.688197009</c:v>
                </c:pt>
                <c:pt idx="26586">
                  <c:v>-48126066.947525993</c:v>
                </c:pt>
                <c:pt idx="26587">
                  <c:v>-48125853.565389998</c:v>
                </c:pt>
                <c:pt idx="26588">
                  <c:v>-48125625.518647008</c:v>
                </c:pt>
                <c:pt idx="26589">
                  <c:v>-48125382.784095004</c:v>
                </c:pt>
                <c:pt idx="26590">
                  <c:v>-48125125.338475995</c:v>
                </c:pt>
                <c:pt idx="26591">
                  <c:v>-48124853.158475995</c:v>
                </c:pt>
                <c:pt idx="26592">
                  <c:v>-48124566.220720001</c:v>
                </c:pt>
                <c:pt idx="26593">
                  <c:v>-48124264.501777999</c:v>
                </c:pt>
                <c:pt idx="26594">
                  <c:v>-48123947.978159003</c:v>
                </c:pt>
                <c:pt idx="26595">
                  <c:v>-48123616.626317002</c:v>
                </c:pt>
                <c:pt idx="26596">
                  <c:v>-48123270.422645003</c:v>
                </c:pt>
                <c:pt idx="26597">
                  <c:v>-48122909.34347599</c:v>
                </c:pt>
                <c:pt idx="26598">
                  <c:v>-48122533.365088001</c:v>
                </c:pt>
                <c:pt idx="26599">
                  <c:v>-48122142.463696003</c:v>
                </c:pt>
                <c:pt idx="26600">
                  <c:v>-48121736.615458004</c:v>
                </c:pt>
                <c:pt idx="26601">
                  <c:v>-48121315.796471</c:v>
                </c:pt>
                <c:pt idx="26602">
                  <c:v>-48120879.982771985</c:v>
                </c:pt>
                <c:pt idx="26603">
                  <c:v>-48120429.150340997</c:v>
                </c:pt>
                <c:pt idx="26604">
                  <c:v>-48119963.275093004</c:v>
                </c:pt>
                <c:pt idx="26605">
                  <c:v>-48119482.332886994</c:v>
                </c:pt>
                <c:pt idx="26606">
                  <c:v>-48118986.29951901</c:v>
                </c:pt>
                <c:pt idx="26607">
                  <c:v>-48118475.150723994</c:v>
                </c:pt>
                <c:pt idx="26608">
                  <c:v>-48117948.862176992</c:v>
                </c:pt>
                <c:pt idx="26609">
                  <c:v>-48117407.409491003</c:v>
                </c:pt>
                <c:pt idx="26610">
                  <c:v>-48116850.768218011</c:v>
                </c:pt>
                <c:pt idx="26611">
                  <c:v>-48116278.913849004</c:v>
                </c:pt>
                <c:pt idx="26612">
                  <c:v>-48115691.821810998</c:v>
                </c:pt>
                <c:pt idx="26613">
                  <c:v>-48115089.467471004</c:v>
                </c:pt>
                <c:pt idx="26614">
                  <c:v>-48114471.826132998</c:v>
                </c:pt>
                <c:pt idx="26615">
                  <c:v>-48113838.873038001</c:v>
                </c:pt>
                <c:pt idx="26616">
                  <c:v>-48113190.583364993</c:v>
                </c:pt>
                <c:pt idx="26617">
                  <c:v>-48112526.932228997</c:v>
                </c:pt>
                <c:pt idx="26618">
                  <c:v>-48111847.894683003</c:v>
                </c:pt>
                <c:pt idx="26619">
                  <c:v>-48111153.445715994</c:v>
                </c:pt>
                <c:pt idx="26620">
                  <c:v>-48110443.560253009</c:v>
                </c:pt>
                <c:pt idx="26621">
                  <c:v>-48109718.213156998</c:v>
                </c:pt>
                <c:pt idx="26622">
                  <c:v>-48108977.379222997</c:v>
                </c:pt>
                <c:pt idx="26623">
                  <c:v>-48108221.033186004</c:v>
                </c:pt>
                <c:pt idx="26624">
                  <c:v>-48107449.149714999</c:v>
                </c:pt>
                <c:pt idx="26625">
                  <c:v>-48106661.703413002</c:v>
                </c:pt>
                <c:pt idx="26626">
                  <c:v>-48105858.668819003</c:v>
                </c:pt>
                <c:pt idx="26627">
                  <c:v>-48105040.020406999</c:v>
                </c:pt>
                <c:pt idx="26628">
                  <c:v>-48104205.732585996</c:v>
                </c:pt>
                <c:pt idx="26629">
                  <c:v>-48103355.779698014</c:v>
                </c:pt>
                <c:pt idx="26630">
                  <c:v>-48102490.136019997</c:v>
                </c:pt>
                <c:pt idx="26631">
                  <c:v>-48101608.775761999</c:v>
                </c:pt>
                <c:pt idx="26632">
                  <c:v>-48100711.673069999</c:v>
                </c:pt>
                <c:pt idx="26633">
                  <c:v>-48099798.802020989</c:v>
                </c:pt>
                <c:pt idx="26634">
                  <c:v>-48098870.136625998</c:v>
                </c:pt>
                <c:pt idx="26635">
                  <c:v>-48097925.650827996</c:v>
                </c:pt>
                <c:pt idx="26636">
                  <c:v>-48096965.318504997</c:v>
                </c:pt>
                <c:pt idx="26637">
                  <c:v>-48095989.113465995</c:v>
                </c:pt>
                <c:pt idx="26638">
                  <c:v>-48094997.009452</c:v>
                </c:pt>
                <c:pt idx="26639">
                  <c:v>-48093988.980136</c:v>
                </c:pt>
                <c:pt idx="26640">
                  <c:v>-48092964.999123007</c:v>
                </c:pt>
                <c:pt idx="26641">
                  <c:v>-48091925.039951004</c:v>
                </c:pt>
                <c:pt idx="26642">
                  <c:v>-48090869.076085992</c:v>
                </c:pt>
                <c:pt idx="26643">
                  <c:v>-48089797.080927998</c:v>
                </c:pt>
                <c:pt idx="26644">
                  <c:v>-48088709.027806997</c:v>
                </c:pt>
                <c:pt idx="26645">
                  <c:v>-48087604.889981993</c:v>
                </c:pt>
                <c:pt idx="26646">
                  <c:v>-48086484.640645005</c:v>
                </c:pt>
                <c:pt idx="26647">
                  <c:v>-48085348.252915993</c:v>
                </c:pt>
                <c:pt idx="26648">
                  <c:v>-48084195.69984401</c:v>
                </c:pt>
                <c:pt idx="26649">
                  <c:v>-48083026.954410993</c:v>
                </c:pt>
                <c:pt idx="26650">
                  <c:v>-48081841.989524998</c:v>
                </c:pt>
                <c:pt idx="26651">
                  <c:v>-48080640.778024003</c:v>
                </c:pt>
                <c:pt idx="26652">
                  <c:v>-48079423.292676002</c:v>
                </c:pt>
                <c:pt idx="26653">
                  <c:v>-48078189.506174996</c:v>
                </c:pt>
                <c:pt idx="26654">
                  <c:v>-48076939.391146004</c:v>
                </c:pt>
                <c:pt idx="26655">
                  <c:v>-48075672.920140006</c:v>
                </c:pt>
                <c:pt idx="26656">
                  <c:v>-48074390.065638013</c:v>
                </c:pt>
                <c:pt idx="26657">
                  <c:v>-48073090.800044999</c:v>
                </c:pt>
                <c:pt idx="26658">
                  <c:v>-48071775.09569601</c:v>
                </c:pt>
                <c:pt idx="26659">
                  <c:v>-48070442.924851999</c:v>
                </c:pt>
                <c:pt idx="26660">
                  <c:v>-48069094.259701997</c:v>
                </c:pt>
                <c:pt idx="26661">
                  <c:v>-48067729.072358996</c:v>
                </c:pt>
                <c:pt idx="26662">
                  <c:v>-48066347.334863</c:v>
                </c:pt>
                <c:pt idx="26663">
                  <c:v>-48064949.019183002</c:v>
                </c:pt>
                <c:pt idx="26664">
                  <c:v>-48063534.097208008</c:v>
                </c:pt>
                <c:pt idx="26665">
                  <c:v>-48062102.540757999</c:v>
                </c:pt>
                <c:pt idx="26666">
                  <c:v>-48060654.321572997</c:v>
                </c:pt>
                <c:pt idx="26667">
                  <c:v>-48059189.41132199</c:v>
                </c:pt>
                <c:pt idx="26668">
                  <c:v>-48057707.781596005</c:v>
                </c:pt>
                <c:pt idx="26669">
                  <c:v>-48056209.403911993</c:v>
                </c:pt>
                <c:pt idx="26670">
                  <c:v>-48054694.249710001</c:v>
                </c:pt>
                <c:pt idx="26671">
                  <c:v>-48053162.290352002</c:v>
                </c:pt>
                <c:pt idx="26672">
                  <c:v>-48051613.497128002</c:v>
                </c:pt>
                <c:pt idx="26673">
                  <c:v>-48050047.841246001</c:v>
                </c:pt>
                <c:pt idx="26674">
                  <c:v>-48048465.293841004</c:v>
                </c:pt>
                <c:pt idx="26675">
                  <c:v>-48046865.825968005</c:v>
                </c:pt>
                <c:pt idx="26676">
                  <c:v>-48045249.408605002</c:v>
                </c:pt>
                <c:pt idx="26677">
                  <c:v>-48043616.012653001</c:v>
                </c:pt>
                <c:pt idx="26678">
                  <c:v>-48041965.608933009</c:v>
                </c:pt>
                <c:pt idx="26679">
                  <c:v>-48040298.168189004</c:v>
                </c:pt>
                <c:pt idx="26680">
                  <c:v>-48038613.661086001</c:v>
                </c:pt>
                <c:pt idx="26681">
                  <c:v>-48036912.058209002</c:v>
                </c:pt>
                <c:pt idx="26682">
                  <c:v>-48035193.330063</c:v>
                </c:pt>
                <c:pt idx="26683">
                  <c:v>-48033457.447075993</c:v>
                </c:pt>
                <c:pt idx="26684">
                  <c:v>-48031704.379593007</c:v>
                </c:pt>
                <c:pt idx="26685">
                  <c:v>-48029934.097879998</c:v>
                </c:pt>
                <c:pt idx="26686">
                  <c:v>-48028146.572123997</c:v>
                </c:pt>
                <c:pt idx="26687">
                  <c:v>-48026341.772427</c:v>
                </c:pt>
                <c:pt idx="26688">
                  <c:v>-48024519.668814003</c:v>
                </c:pt>
                <c:pt idx="26689">
                  <c:v>-48022680.231226005</c:v>
                </c:pt>
                <c:pt idx="26690">
                  <c:v>-48020823.429522999</c:v>
                </c:pt>
                <c:pt idx="26691">
                  <c:v>-48018949.233483002</c:v>
                </c:pt>
                <c:pt idx="26692">
                  <c:v>-48017057.612800993</c:v>
                </c:pt>
                <c:pt idx="26693">
                  <c:v>-48015148.537090003</c:v>
                </c:pt>
                <c:pt idx="26694">
                  <c:v>-48013221.975878999</c:v>
                </c:pt>
                <c:pt idx="26695">
                  <c:v>-48011277.898615003</c:v>
                </c:pt>
                <c:pt idx="26696">
                  <c:v>-48009316.274661005</c:v>
                </c:pt>
                <c:pt idx="26697">
                  <c:v>-48007337.073294006</c:v>
                </c:pt>
                <c:pt idx="26698">
                  <c:v>-48005340.26371</c:v>
                </c:pt>
                <c:pt idx="26699">
                  <c:v>-48003325.815017</c:v>
                </c:pt>
                <c:pt idx="26700">
                  <c:v>-48001293.696242005</c:v>
                </c:pt>
                <c:pt idx="26701">
                  <c:v>-47999243.876322992</c:v>
                </c:pt>
                <c:pt idx="26702">
                  <c:v>-47997176.324114002</c:v>
                </c:pt>
                <c:pt idx="26703">
                  <c:v>-47995091.008382991</c:v>
                </c:pt>
                <c:pt idx="26704">
                  <c:v>-47992987.897813</c:v>
                </c:pt>
                <c:pt idx="26705">
                  <c:v>-47990866.960999005</c:v>
                </c:pt>
                <c:pt idx="26706">
                  <c:v>-47988728.166448005</c:v>
                </c:pt>
                <c:pt idx="26707">
                  <c:v>-47986571.482582994</c:v>
                </c:pt>
                <c:pt idx="26708">
                  <c:v>-47984396.877737001</c:v>
                </c:pt>
                <c:pt idx="26709">
                  <c:v>-47982204.320156001</c:v>
                </c:pt>
                <c:pt idx="26710">
                  <c:v>-47979993.777998008</c:v>
                </c:pt>
                <c:pt idx="26711">
                  <c:v>-47977765.219332002</c:v>
                </c:pt>
                <c:pt idx="26712">
                  <c:v>-47975518.612136997</c:v>
                </c:pt>
                <c:pt idx="26713">
                  <c:v>-47973253.924307011</c:v>
                </c:pt>
                <c:pt idx="26714">
                  <c:v>-47970971.123640008</c:v>
                </c:pt>
                <c:pt idx="26715">
                  <c:v>-47968670.177850999</c:v>
                </c:pt>
                <c:pt idx="26716">
                  <c:v>-47966351.054559</c:v>
                </c:pt>
                <c:pt idx="26717">
                  <c:v>-47964013.721297018</c:v>
                </c:pt>
                <c:pt idx="26718">
                  <c:v>-47961658.145502999</c:v>
                </c:pt>
                <c:pt idx="26719">
                  <c:v>-47959284.294526003</c:v>
                </c:pt>
                <c:pt idx="26720">
                  <c:v>-47956892.135624006</c:v>
                </c:pt>
                <c:pt idx="26721">
                  <c:v>-47954481.635962002</c:v>
                </c:pt>
                <c:pt idx="26722">
                  <c:v>-47952052.762612</c:v>
                </c:pt>
                <c:pt idx="26723">
                  <c:v>-47949605.482554995</c:v>
                </c:pt>
                <c:pt idx="26724">
                  <c:v>-47947139.762676999</c:v>
                </c:pt>
                <c:pt idx="26725">
                  <c:v>-47944655.569771998</c:v>
                </c:pt>
                <c:pt idx="26726">
                  <c:v>-47942152.870540999</c:v>
                </c:pt>
                <c:pt idx="26727">
                  <c:v>-47939631.631588005</c:v>
                </c:pt>
                <c:pt idx="26728">
                  <c:v>-47937091.819424994</c:v>
                </c:pt>
                <c:pt idx="26729">
                  <c:v>-47934533.400468998</c:v>
                </c:pt>
                <c:pt idx="26730">
                  <c:v>-47931956.34104</c:v>
                </c:pt>
                <c:pt idx="26731">
                  <c:v>-47929360.607364997</c:v>
                </c:pt>
                <c:pt idx="26732">
                  <c:v>-47926746.165573008</c:v>
                </c:pt>
                <c:pt idx="26733">
                  <c:v>-47924112.981698006</c:v>
                </c:pt>
                <c:pt idx="26734">
                  <c:v>-47921461.021675006</c:v>
                </c:pt>
                <c:pt idx="26735">
                  <c:v>-47918790.251345001</c:v>
                </c:pt>
                <c:pt idx="26736">
                  <c:v>-47916100.63645</c:v>
                </c:pt>
                <c:pt idx="26737">
                  <c:v>-47913392.142632999</c:v>
                </c:pt>
                <c:pt idx="26738">
                  <c:v>-47910664.735441007</c:v>
                </c:pt>
                <c:pt idx="26739">
                  <c:v>-47907918.380321987</c:v>
                </c:pt>
                <c:pt idx="26740">
                  <c:v>-47905153.042622991</c:v>
                </c:pt>
                <c:pt idx="26741">
                  <c:v>-47902368.687594004</c:v>
                </c:pt>
                <c:pt idx="26742">
                  <c:v>-47899565.280383997</c:v>
                </c:pt>
                <c:pt idx="26743">
                  <c:v>-47896742.786040999</c:v>
                </c:pt>
                <c:pt idx="26744">
                  <c:v>-47893901.169515006</c:v>
                </c:pt>
                <c:pt idx="26745">
                  <c:v>-47891040.395653009</c:v>
                </c:pt>
                <c:pt idx="26746">
                  <c:v>-47888160.429201007</c:v>
                </c:pt>
                <c:pt idx="26747">
                  <c:v>-47885261.234804004</c:v>
                </c:pt>
                <c:pt idx="26748">
                  <c:v>-47882342.777004011</c:v>
                </c:pt>
                <c:pt idx="26749">
                  <c:v>-47879405.020240009</c:v>
                </c:pt>
                <c:pt idx="26750">
                  <c:v>-47876447.928849004</c:v>
                </c:pt>
                <c:pt idx="26751">
                  <c:v>-47873471.467064001</c:v>
                </c:pt>
                <c:pt idx="26752">
                  <c:v>-47870475.599016003</c:v>
                </c:pt>
                <c:pt idx="26753">
                  <c:v>-47867460.288728997</c:v>
                </c:pt>
                <c:pt idx="26754">
                  <c:v>-47864425.500124</c:v>
                </c:pt>
                <c:pt idx="26755">
                  <c:v>-47861371.197016999</c:v>
                </c:pt>
                <c:pt idx="26756">
                  <c:v>-47858297.343118995</c:v>
                </c:pt>
                <c:pt idx="26757">
                  <c:v>-47855203.902031995</c:v>
                </c:pt>
                <c:pt idx="26758">
                  <c:v>-47852090.837255999</c:v>
                </c:pt>
                <c:pt idx="26759">
                  <c:v>-47848958.112181991</c:v>
                </c:pt>
                <c:pt idx="26760">
                  <c:v>-47845805.690094009</c:v>
                </c:pt>
                <c:pt idx="26761">
                  <c:v>-47842633.534168005</c:v>
                </c:pt>
                <c:pt idx="26762">
                  <c:v>-47839441.607473999</c:v>
                </c:pt>
                <c:pt idx="26763">
                  <c:v>-47836229.872969992</c:v>
                </c:pt>
                <c:pt idx="26764">
                  <c:v>-47832998.293510005</c:v>
                </c:pt>
                <c:pt idx="26765">
                  <c:v>-47829746.831834003</c:v>
                </c:pt>
                <c:pt idx="26766">
                  <c:v>-47826475.450574994</c:v>
                </c:pt>
                <c:pt idx="26767">
                  <c:v>-47823184.112255</c:v>
                </c:pt>
                <c:pt idx="26768">
                  <c:v>-47819872.779285006</c:v>
                </c:pt>
                <c:pt idx="26769">
                  <c:v>-47816541.413964994</c:v>
                </c:pt>
                <c:pt idx="26770">
                  <c:v>-47813189.978483997</c:v>
                </c:pt>
                <c:pt idx="26771">
                  <c:v>-47809818.434919</c:v>
                </c:pt>
                <c:pt idx="26772">
                  <c:v>-47806426.745234013</c:v>
                </c:pt>
                <c:pt idx="26773">
                  <c:v>-47803014.87128</c:v>
                </c:pt>
                <c:pt idx="26774">
                  <c:v>-47799582.774796002</c:v>
                </c:pt>
                <c:pt idx="26775">
                  <c:v>-47796130.417404994</c:v>
                </c:pt>
                <c:pt idx="26776">
                  <c:v>-47792657.76061701</c:v>
                </c:pt>
                <c:pt idx="26777">
                  <c:v>-47789164.765828006</c:v>
                </c:pt>
                <c:pt idx="26778">
                  <c:v>-47785651.394317001</c:v>
                </c:pt>
                <c:pt idx="26779">
                  <c:v>-47782117.607249007</c:v>
                </c:pt>
                <c:pt idx="26780">
                  <c:v>-47778563.365671001</c:v>
                </c:pt>
                <c:pt idx="26781">
                  <c:v>-47774988.630514003</c:v>
                </c:pt>
                <c:pt idx="26782">
                  <c:v>-47771393.362594001</c:v>
                </c:pt>
                <c:pt idx="26783">
                  <c:v>-47767777.522606</c:v>
                </c:pt>
                <c:pt idx="26784">
                  <c:v>-47764141.071130008</c:v>
                </c:pt>
                <c:pt idx="26785">
                  <c:v>-47760483.968624003</c:v>
                </c:pt>
                <c:pt idx="26786">
                  <c:v>-47756806.175430007</c:v>
                </c:pt>
                <c:pt idx="26787">
                  <c:v>-47753107.651769996</c:v>
                </c:pt>
                <c:pt idx="26788">
                  <c:v>-47749388.357743993</c:v>
                </c:pt>
                <c:pt idx="26789">
                  <c:v>-47745648.253333002</c:v>
                </c:pt>
                <c:pt idx="26790">
                  <c:v>-47741887.298397005</c:v>
                </c:pt>
                <c:pt idx="26791">
                  <c:v>-47738105.452673994</c:v>
                </c:pt>
                <c:pt idx="26792">
                  <c:v>-47734302.675779998</c:v>
                </c:pt>
                <c:pt idx="26793">
                  <c:v>-47730478.927208006</c:v>
                </c:pt>
                <c:pt idx="26794">
                  <c:v>-47726634.166330002</c:v>
                </c:pt>
                <c:pt idx="26795">
                  <c:v>-47722768.35239099</c:v>
                </c:pt>
                <c:pt idx="26796">
                  <c:v>-47718881.444514997</c:v>
                </c:pt>
                <c:pt idx="26797">
                  <c:v>-47714973.401700005</c:v>
                </c:pt>
                <c:pt idx="26798">
                  <c:v>-47711044.182817996</c:v>
                </c:pt>
                <c:pt idx="26799">
                  <c:v>-47707093.746618003</c:v>
                </c:pt>
                <c:pt idx="26800">
                  <c:v>-47703122.051718995</c:v>
                </c:pt>
                <c:pt idx="26801">
                  <c:v>-47699129.056617998</c:v>
                </c:pt>
                <c:pt idx="26802">
                  <c:v>-47695114.719680004</c:v>
                </c:pt>
                <c:pt idx="26803">
                  <c:v>-47691078.999146007</c:v>
                </c:pt>
                <c:pt idx="26804">
                  <c:v>-47687021.853125989</c:v>
                </c:pt>
                <c:pt idx="26805">
                  <c:v>-47682943.239603005</c:v>
                </c:pt>
                <c:pt idx="26806">
                  <c:v>-47678843.116429992</c:v>
                </c:pt>
                <c:pt idx="26807">
                  <c:v>-47674721.441328995</c:v>
                </c:pt>
                <c:pt idx="26808">
                  <c:v>-47670578.171893008</c:v>
                </c:pt>
                <c:pt idx="26809">
                  <c:v>-47666413.265584007</c:v>
                </c:pt>
                <c:pt idx="26810">
                  <c:v>-47662226.679729998</c:v>
                </c:pt>
                <c:pt idx="26811">
                  <c:v>-47658018.371531002</c:v>
                </c:pt>
                <c:pt idx="26812">
                  <c:v>-47653788.298050009</c:v>
                </c:pt>
                <c:pt idx="26813">
                  <c:v>-47649536.416218996</c:v>
                </c:pt>
                <c:pt idx="26814">
                  <c:v>-47645262.682837002</c:v>
                </c:pt>
                <c:pt idx="26815">
                  <c:v>-47640967.054564998</c:v>
                </c:pt>
                <c:pt idx="26816">
                  <c:v>-47636649.487934001</c:v>
                </c:pt>
                <c:pt idx="26817">
                  <c:v>-47632309.939335003</c:v>
                </c:pt>
                <c:pt idx="26818">
                  <c:v>-47627948.365024999</c:v>
                </c:pt>
                <c:pt idx="26819">
                  <c:v>-47623564.721125007</c:v>
                </c:pt>
                <c:pt idx="26820">
                  <c:v>-47619158.963615999</c:v>
                </c:pt>
                <c:pt idx="26821">
                  <c:v>-47614731.048343003</c:v>
                </c:pt>
                <c:pt idx="26822">
                  <c:v>-47610280.931014001</c:v>
                </c:pt>
                <c:pt idx="26823">
                  <c:v>-47605808.567193009</c:v>
                </c:pt>
                <c:pt idx="26824">
                  <c:v>-47601313.912309989</c:v>
                </c:pt>
                <c:pt idx="26825">
                  <c:v>-47596796.921652004</c:v>
                </c:pt>
                <c:pt idx="26826">
                  <c:v>-47592257.550362989</c:v>
                </c:pt>
                <c:pt idx="26827">
                  <c:v>-47587695.753449999</c:v>
                </c:pt>
                <c:pt idx="26828">
                  <c:v>-47583111.485774994</c:v>
                </c:pt>
                <c:pt idx="26829">
                  <c:v>-47578504.702056997</c:v>
                </c:pt>
                <c:pt idx="26830">
                  <c:v>-47573875.356873989</c:v>
                </c:pt>
                <c:pt idx="26831">
                  <c:v>-47569223.404656999</c:v>
                </c:pt>
                <c:pt idx="26832">
                  <c:v>-47564548.799696013</c:v>
                </c:pt>
                <c:pt idx="26833">
                  <c:v>-47559851.496131003</c:v>
                </c:pt>
                <c:pt idx="26834">
                  <c:v>-47555131.447960995</c:v>
                </c:pt>
                <c:pt idx="26835">
                  <c:v>-47550388.609035008</c:v>
                </c:pt>
                <c:pt idx="26836">
                  <c:v>-47545622.933058001</c:v>
                </c:pt>
                <c:pt idx="26837">
                  <c:v>-47540834.373583995</c:v>
                </c:pt>
                <c:pt idx="26838">
                  <c:v>-47536022.884019993</c:v>
                </c:pt>
                <c:pt idx="26839">
                  <c:v>-47531188.417623997</c:v>
                </c:pt>
                <c:pt idx="26840">
                  <c:v>-47526330.927506</c:v>
                </c:pt>
                <c:pt idx="26841">
                  <c:v>-47521450.366620995</c:v>
                </c:pt>
                <c:pt idx="26842">
                  <c:v>-47516546.687778004</c:v>
                </c:pt>
                <c:pt idx="26843">
                  <c:v>-47511619.843631998</c:v>
                </c:pt>
                <c:pt idx="26844">
                  <c:v>-47506669.786683999</c:v>
                </c:pt>
                <c:pt idx="26845">
                  <c:v>-47501696.469286002</c:v>
                </c:pt>
                <c:pt idx="26846">
                  <c:v>-47496699.843631998</c:v>
                </c:pt>
                <c:pt idx="26847">
                  <c:v>-47491679.861764997</c:v>
                </c:pt>
                <c:pt idx="26848">
                  <c:v>-47486636.475570001</c:v>
                </c:pt>
                <c:pt idx="26849">
                  <c:v>-47481569.636778995</c:v>
                </c:pt>
                <c:pt idx="26850">
                  <c:v>-47476479.296966001</c:v>
                </c:pt>
                <c:pt idx="26851">
                  <c:v>-47471365.407546997</c:v>
                </c:pt>
                <c:pt idx="26852">
                  <c:v>-47466227.919783004</c:v>
                </c:pt>
                <c:pt idx="26853">
                  <c:v>-47461066.784773</c:v>
                </c:pt>
                <c:pt idx="26854">
                  <c:v>-47455881.953458995</c:v>
                </c:pt>
                <c:pt idx="26855">
                  <c:v>-47450673.37662299</c:v>
                </c:pt>
                <c:pt idx="26856">
                  <c:v>-47445441.004884996</c:v>
                </c:pt>
                <c:pt idx="26857">
                  <c:v>-47440184.788704</c:v>
                </c:pt>
                <c:pt idx="26858">
                  <c:v>-47434904.678378001</c:v>
                </c:pt>
                <c:pt idx="26859">
                  <c:v>-47429600.624041006</c:v>
                </c:pt>
                <c:pt idx="26860">
                  <c:v>-47424272.575663008</c:v>
                </c:pt>
                <c:pt idx="26861">
                  <c:v>-47418920.483050995</c:v>
                </c:pt>
                <c:pt idx="26862">
                  <c:v>-47413544.295846008</c:v>
                </c:pt>
                <c:pt idx="26863">
                  <c:v>-47408143.963523999</c:v>
                </c:pt>
                <c:pt idx="26864">
                  <c:v>-47402719.435394004</c:v>
                </c:pt>
                <c:pt idx="26865">
                  <c:v>-47397270.660597004</c:v>
                </c:pt>
                <c:pt idx="26866">
                  <c:v>-47391797.588105999</c:v>
                </c:pt>
                <c:pt idx="26867">
                  <c:v>-47386300.166726992</c:v>
                </c:pt>
                <c:pt idx="26868">
                  <c:v>-47380778.345094003</c:v>
                </c:pt>
                <c:pt idx="26869">
                  <c:v>-47375232.071672</c:v>
                </c:pt>
                <c:pt idx="26870">
                  <c:v>-47369661.294755004</c:v>
                </c:pt>
                <c:pt idx="26871">
                  <c:v>-47364065.962464996</c:v>
                </c:pt>
                <c:pt idx="26872">
                  <c:v>-47358446.022749998</c:v>
                </c:pt>
                <c:pt idx="26873">
                  <c:v>-47352801.423384994</c:v>
                </c:pt>
                <c:pt idx="26874">
                  <c:v>-47347132.111973003</c:v>
                </c:pt>
                <c:pt idx="26875">
                  <c:v>-47341438.03593801</c:v>
                </c:pt>
                <c:pt idx="26876">
                  <c:v>-47335719.142531998</c:v>
                </c:pt>
                <c:pt idx="26877">
                  <c:v>-47329975.378827997</c:v>
                </c:pt>
                <c:pt idx="26878">
                  <c:v>-47324206.691721</c:v>
                </c:pt>
                <c:pt idx="26879">
                  <c:v>-47318413.027929999</c:v>
                </c:pt>
                <c:pt idx="26880">
                  <c:v>-47312594.333993003</c:v>
                </c:pt>
                <c:pt idx="26881">
                  <c:v>-47306750.556268997</c:v>
                </c:pt>
                <c:pt idx="26882">
                  <c:v>-47300881.640934005</c:v>
                </c:pt>
                <c:pt idx="26883">
                  <c:v>-47294987.533987001</c:v>
                </c:pt>
                <c:pt idx="26884">
                  <c:v>-47289068.181239009</c:v>
                </c:pt>
                <c:pt idx="26885">
                  <c:v>-47283123.528321996</c:v>
                </c:pt>
                <c:pt idx="26886">
                  <c:v>-47277153.520682</c:v>
                </c:pt>
                <c:pt idx="26887">
                  <c:v>-47271158.103579998</c:v>
                </c:pt>
                <c:pt idx="26888">
                  <c:v>-47265137.222092003</c:v>
                </c:pt>
                <c:pt idx="26889">
                  <c:v>-47259090.821105003</c:v>
                </c:pt>
                <c:pt idx="26890">
                  <c:v>-47253018.845320992</c:v>
                </c:pt>
                <c:pt idx="26891">
                  <c:v>-47246921.239252008</c:v>
                </c:pt>
                <c:pt idx="26892">
                  <c:v>-47240797.947221994</c:v>
                </c:pt>
                <c:pt idx="26893">
                  <c:v>-47234648.913361989</c:v>
                </c:pt>
                <c:pt idx="26894">
                  <c:v>-47228474.081615999</c:v>
                </c:pt>
                <c:pt idx="26895">
                  <c:v>-47222273.395732999</c:v>
                </c:pt>
                <c:pt idx="26896">
                  <c:v>-47216046.799268015</c:v>
                </c:pt>
                <c:pt idx="26897">
                  <c:v>-47209794.235586002</c:v>
                </c:pt>
                <c:pt idx="26898">
                  <c:v>-47203515.647854</c:v>
                </c:pt>
                <c:pt idx="26899">
                  <c:v>-47197210.979044005</c:v>
                </c:pt>
                <c:pt idx="26900">
                  <c:v>-47190880.17193301</c:v>
                </c:pt>
                <c:pt idx="26901">
                  <c:v>-47184523.169098012</c:v>
                </c:pt>
                <c:pt idx="26902">
                  <c:v>-47178139.912919991</c:v>
                </c:pt>
                <c:pt idx="26903">
                  <c:v>-47171730.345578998</c:v>
                </c:pt>
                <c:pt idx="26904">
                  <c:v>-47165294.409054011</c:v>
                </c:pt>
                <c:pt idx="26905">
                  <c:v>-47158832.045125</c:v>
                </c:pt>
                <c:pt idx="26906">
                  <c:v>-47152343.195368007</c:v>
                </c:pt>
                <c:pt idx="26907">
                  <c:v>-47145827.801155999</c:v>
                </c:pt>
                <c:pt idx="26908">
                  <c:v>-47139285.803659</c:v>
                </c:pt>
                <c:pt idx="26909">
                  <c:v>-47132717.143839002</c:v>
                </c:pt>
                <c:pt idx="26910">
                  <c:v>-47126121.762455001</c:v>
                </c:pt>
                <c:pt idx="26911">
                  <c:v>-47119499.600058004</c:v>
                </c:pt>
                <c:pt idx="26912">
                  <c:v>-47112850.596988998</c:v>
                </c:pt>
                <c:pt idx="26913">
                  <c:v>-47106174.693381995</c:v>
                </c:pt>
                <c:pt idx="26914">
                  <c:v>-47099471.829161003</c:v>
                </c:pt>
                <c:pt idx="26915">
                  <c:v>-47092741.944036998</c:v>
                </c:pt>
                <c:pt idx="26916">
                  <c:v>-47085984.977509998</c:v>
                </c:pt>
                <c:pt idx="26917">
                  <c:v>-47079200.868867002</c:v>
                </c:pt>
                <c:pt idx="26918">
                  <c:v>-47072389.557179995</c:v>
                </c:pt>
                <c:pt idx="26919">
                  <c:v>-47065550.981305994</c:v>
                </c:pt>
                <c:pt idx="26920">
                  <c:v>-47058685.079887003</c:v>
                </c:pt>
                <c:pt idx="26921">
                  <c:v>-47051791.791345008</c:v>
                </c:pt>
                <c:pt idx="26922">
                  <c:v>-47044871.053886995</c:v>
                </c:pt>
                <c:pt idx="26923">
                  <c:v>-47037922.805496998</c:v>
                </c:pt>
                <c:pt idx="26924">
                  <c:v>-47030946.983941995</c:v>
                </c:pt>
                <c:pt idx="26925">
                  <c:v>-47023943.526763998</c:v>
                </c:pt>
                <c:pt idx="26926">
                  <c:v>-47016912.371284001</c:v>
                </c:pt>
                <c:pt idx="26927">
                  <c:v>-47009853.454599999</c:v>
                </c:pt>
                <c:pt idx="26928">
                  <c:v>-47002766.713583</c:v>
                </c:pt>
                <c:pt idx="26929">
                  <c:v>-46995652.084880993</c:v>
                </c:pt>
                <c:pt idx="26930">
                  <c:v>-46988509.504911996</c:v>
                </c:pt>
                <c:pt idx="26931">
                  <c:v>-46981338.909867011</c:v>
                </c:pt>
                <c:pt idx="26932">
                  <c:v>-46974140.235708006</c:v>
                </c:pt>
                <c:pt idx="26933">
                  <c:v>-46966913.418167002</c:v>
                </c:pt>
                <c:pt idx="26934">
                  <c:v>-46959658.392741993</c:v>
                </c:pt>
                <c:pt idx="26935">
                  <c:v>-46952375.094701</c:v>
                </c:pt>
                <c:pt idx="26936">
                  <c:v>-46945063.459077001</c:v>
                </c:pt>
                <c:pt idx="26937">
                  <c:v>-46937723.420667008</c:v>
                </c:pt>
                <c:pt idx="26938">
                  <c:v>-46930354.914034002</c:v>
                </c:pt>
                <c:pt idx="26939">
                  <c:v>-46922957.873503</c:v>
                </c:pt>
                <c:pt idx="26940">
                  <c:v>-46915532.233158007</c:v>
                </c:pt>
                <c:pt idx="26941">
                  <c:v>-46908077.926847003</c:v>
                </c:pt>
                <c:pt idx="26942">
                  <c:v>-46900594.888173997</c:v>
                </c:pt>
                <c:pt idx="26943">
                  <c:v>-46893083.050501995</c:v>
                </c:pt>
                <c:pt idx="26944">
                  <c:v>-46885542.346950993</c:v>
                </c:pt>
                <c:pt idx="26945">
                  <c:v>-46877972.710396998</c:v>
                </c:pt>
                <c:pt idx="26946">
                  <c:v>-46870374.073468998</c:v>
                </c:pt>
                <c:pt idx="26947">
                  <c:v>-46862746.368548006</c:v>
                </c:pt>
                <c:pt idx="26948">
                  <c:v>-46855089.527768999</c:v>
                </c:pt>
                <c:pt idx="26949">
                  <c:v>-46847403.48301699</c:v>
                </c:pt>
                <c:pt idx="26950">
                  <c:v>-46839688.165926002</c:v>
                </c:pt>
                <c:pt idx="26951">
                  <c:v>-46831943.507875994</c:v>
                </c:pt>
                <c:pt idx="26952">
                  <c:v>-46824169.43999701</c:v>
                </c:pt>
                <c:pt idx="26953">
                  <c:v>-46816365.893161997</c:v>
                </c:pt>
                <c:pt idx="26954">
                  <c:v>-46808532.797989003</c:v>
                </c:pt>
                <c:pt idx="26955">
                  <c:v>-46800670.084839001</c:v>
                </c:pt>
                <c:pt idx="26956">
                  <c:v>-46792777.683813997</c:v>
                </c:pt>
                <c:pt idx="26957">
                  <c:v>-46784855.524755999</c:v>
                </c:pt>
                <c:pt idx="26958">
                  <c:v>-46776903.537248008</c:v>
                </c:pt>
                <c:pt idx="26959">
                  <c:v>-46768921.650606997</c:v>
                </c:pt>
                <c:pt idx="26960">
                  <c:v>-46760909.793889001</c:v>
                </c:pt>
                <c:pt idx="26961">
                  <c:v>-46752867.895883001</c:v>
                </c:pt>
                <c:pt idx="26962">
                  <c:v>-46744795.885113001</c:v>
                </c:pt>
                <c:pt idx="26963">
                  <c:v>-46736693.689835005</c:v>
                </c:pt>
                <c:pt idx="26964">
                  <c:v>-46728561.23803401</c:v>
                </c:pt>
                <c:pt idx="26965">
                  <c:v>-46720398.457426995</c:v>
                </c:pt>
                <c:pt idx="26966">
                  <c:v>-46712205.275456004</c:v>
                </c:pt>
                <c:pt idx="26967">
                  <c:v>-46703981.619291008</c:v>
                </c:pt>
                <c:pt idx="26968">
                  <c:v>-46695727.415828995</c:v>
                </c:pt>
                <c:pt idx="26969">
                  <c:v>-46687442.591688007</c:v>
                </c:pt>
                <c:pt idx="26970">
                  <c:v>-46679127.073209003</c:v>
                </c:pt>
                <c:pt idx="26971">
                  <c:v>-46670780.786454998</c:v>
                </c:pt>
                <c:pt idx="26972">
                  <c:v>-46662403.657206997</c:v>
                </c:pt>
                <c:pt idx="26973">
                  <c:v>-46653995.610963002</c:v>
                </c:pt>
                <c:pt idx="26974">
                  <c:v>-46645556.572942004</c:v>
                </c:pt>
                <c:pt idx="26975">
                  <c:v>-46637086.468071997</c:v>
                </c:pt>
                <c:pt idx="26976">
                  <c:v>-46628585.22099901</c:v>
                </c:pt>
                <c:pt idx="26977">
                  <c:v>-46620052.756078996</c:v>
                </c:pt>
                <c:pt idx="26978">
                  <c:v>-46611488.997379996</c:v>
                </c:pt>
                <c:pt idx="26979">
                  <c:v>-46602893.868675999</c:v>
                </c:pt>
                <c:pt idx="26980">
                  <c:v>-46594267.293452002</c:v>
                </c:pt>
                <c:pt idx="26981">
                  <c:v>-46585609.194897011</c:v>
                </c:pt>
                <c:pt idx="26982">
                  <c:v>-46576919.495904006</c:v>
                </c:pt>
                <c:pt idx="26983">
                  <c:v>-46568198.119070001</c:v>
                </c:pt>
                <c:pt idx="26984">
                  <c:v>-46559444.986691996</c:v>
                </c:pt>
                <c:pt idx="26985">
                  <c:v>-46550660.020768002</c:v>
                </c:pt>
                <c:pt idx="26986">
                  <c:v>-46541843.142994002</c:v>
                </c:pt>
                <c:pt idx="26987">
                  <c:v>-46532994.27476</c:v>
                </c:pt>
                <c:pt idx="26988">
                  <c:v>-46524113.337154999</c:v>
                </c:pt>
                <c:pt idx="26989">
                  <c:v>-46515200.250956997</c:v>
                </c:pt>
                <c:pt idx="26990">
                  <c:v>-46506254.936639003</c:v>
                </c:pt>
                <c:pt idx="26991">
                  <c:v>-46497277.314361989</c:v>
                </c:pt>
                <c:pt idx="26992">
                  <c:v>-46488267.303974994</c:v>
                </c:pt>
                <c:pt idx="26993">
                  <c:v>-46479224.825015001</c:v>
                </c:pt>
                <c:pt idx="26994">
                  <c:v>-46470149.796703003</c:v>
                </c:pt>
                <c:pt idx="26995">
                  <c:v>-46461042.137944005</c:v>
                </c:pt>
                <c:pt idx="26996">
                  <c:v>-46451901.767323002</c:v>
                </c:pt>
                <c:pt idx="26997">
                  <c:v>-46442728.603108004</c:v>
                </c:pt>
                <c:pt idx="26998">
                  <c:v>-46433522.563241005</c:v>
                </c:pt>
                <c:pt idx="26999">
                  <c:v>-46424283.565343007</c:v>
                </c:pt>
                <c:pt idx="27000">
                  <c:v>-46415011.526710004</c:v>
                </c:pt>
                <c:pt idx="27001">
                  <c:v>-46405706.364308</c:v>
                </c:pt>
                <c:pt idx="27002">
                  <c:v>-46396367.994778</c:v>
                </c:pt>
                <c:pt idx="27003">
                  <c:v>-46386996.334425993</c:v>
                </c:pt>
                <c:pt idx="27004">
                  <c:v>-46377591.299230017</c:v>
                </c:pt>
                <c:pt idx="27005">
                  <c:v>-46368152.804828994</c:v>
                </c:pt>
                <c:pt idx="27006">
                  <c:v>-46358680.766530007</c:v>
                </c:pt>
                <c:pt idx="27007">
                  <c:v>-46349175.099300012</c:v>
                </c:pt>
                <c:pt idx="27008">
                  <c:v>-46339635.717767</c:v>
                </c:pt>
                <c:pt idx="27009">
                  <c:v>-46330062.536215</c:v>
                </c:pt>
                <c:pt idx="27010">
                  <c:v>-46320455.468587011</c:v>
                </c:pt>
                <c:pt idx="27011">
                  <c:v>-46310814.428479999</c:v>
                </c:pt>
                <c:pt idx="27012">
                  <c:v>-46301139.329144008</c:v>
                </c:pt>
                <c:pt idx="27013">
                  <c:v>-46291430.083477996</c:v>
                </c:pt>
                <c:pt idx="27014">
                  <c:v>-46281686.604032002</c:v>
                </c:pt>
                <c:pt idx="27015">
                  <c:v>-46271908.803000994</c:v>
                </c:pt>
                <c:pt idx="27016">
                  <c:v>-46262096.592225999</c:v>
                </c:pt>
                <c:pt idx="27017">
                  <c:v>-46252249.883190997</c:v>
                </c:pt>
                <c:pt idx="27018">
                  <c:v>-46242368.587019995</c:v>
                </c:pt>
                <c:pt idx="27019">
                  <c:v>-46232452.614477001</c:v>
                </c:pt>
                <c:pt idx="27020">
                  <c:v>-46222501.875961997</c:v>
                </c:pt>
                <c:pt idx="27021">
                  <c:v>-46212516.281512</c:v>
                </c:pt>
                <c:pt idx="27022">
                  <c:v>-46202495.740794003</c:v>
                </c:pt>
                <c:pt idx="27023">
                  <c:v>-46192440.163107008</c:v>
                </c:pt>
                <c:pt idx="27024">
                  <c:v>-46182349.457379989</c:v>
                </c:pt>
                <c:pt idx="27025">
                  <c:v>-46172223.532167003</c:v>
                </c:pt>
                <c:pt idx="27026">
                  <c:v>-46162062.295648016</c:v>
                </c:pt>
                <c:pt idx="27027">
                  <c:v>-46151865.655622996</c:v>
                </c:pt>
                <c:pt idx="27028">
                  <c:v>-46141633.519515999</c:v>
                </c:pt>
                <c:pt idx="27029">
                  <c:v>-46131365.794367008</c:v>
                </c:pt>
                <c:pt idx="27030">
                  <c:v>-46121062.386831991</c:v>
                </c:pt>
                <c:pt idx="27031">
                  <c:v>-46110723.20318</c:v>
                </c:pt>
                <c:pt idx="27032">
                  <c:v>-46100348.14929501</c:v>
                </c:pt>
                <c:pt idx="27033">
                  <c:v>-46089937.130667008</c:v>
                </c:pt>
                <c:pt idx="27034">
                  <c:v>-46079490.052394994</c:v>
                </c:pt>
                <c:pt idx="27035">
                  <c:v>-46069006.819181994</c:v>
                </c:pt>
                <c:pt idx="27036">
                  <c:v>-46058487.335336</c:v>
                </c:pt>
                <c:pt idx="27037">
                  <c:v>-46047931.504761994</c:v>
                </c:pt>
                <c:pt idx="27038">
                  <c:v>-46037339.230967008</c:v>
                </c:pt>
                <c:pt idx="27039">
                  <c:v>-46026710.417049997</c:v>
                </c:pt>
                <c:pt idx="27040">
                  <c:v>-46016044.965706997</c:v>
                </c:pt>
                <c:pt idx="27041">
                  <c:v>-46005342.779224008</c:v>
                </c:pt>
                <c:pt idx="27042">
                  <c:v>-45994603.759475</c:v>
                </c:pt>
                <c:pt idx="27043">
                  <c:v>-45983827.807920992</c:v>
                </c:pt>
                <c:pt idx="27044">
                  <c:v>-45973014.825608008</c:v>
                </c:pt>
                <c:pt idx="27045">
                  <c:v>-45962164.713164002</c:v>
                </c:pt>
                <c:pt idx="27046">
                  <c:v>-45951277.370793998</c:v>
                </c:pt>
                <c:pt idx="27047">
                  <c:v>-45940352.698281005</c:v>
                </c:pt>
                <c:pt idx="27048">
                  <c:v>-45929390.594985001</c:v>
                </c:pt>
                <c:pt idx="27049">
                  <c:v>-45918390.959833011</c:v>
                </c:pt>
                <c:pt idx="27050">
                  <c:v>-45907353.691326</c:v>
                </c:pt>
                <c:pt idx="27051">
                  <c:v>-45896278.687527999</c:v>
                </c:pt>
                <c:pt idx="27052">
                  <c:v>-45885165.846071988</c:v>
                </c:pt>
                <c:pt idx="27053">
                  <c:v>-45874015.064148009</c:v>
                </c:pt>
                <c:pt idx="27054">
                  <c:v>-45862826.238509007</c:v>
                </c:pt>
                <c:pt idx="27055">
                  <c:v>-45851599.265462011</c:v>
                </c:pt>
                <c:pt idx="27056">
                  <c:v>-45840334.040869996</c:v>
                </c:pt>
                <c:pt idx="27057">
                  <c:v>-45829030.460146002</c:v>
                </c:pt>
                <c:pt idx="27058">
                  <c:v>-45817688.418251999</c:v>
                </c:pt>
                <c:pt idx="27059">
                  <c:v>-45806307.809699006</c:v>
                </c:pt>
                <c:pt idx="27060">
                  <c:v>-45794888.528536007</c:v>
                </c:pt>
                <c:pt idx="27061">
                  <c:v>-45783430.468356997</c:v>
                </c:pt>
                <c:pt idx="27062">
                  <c:v>-45771933.522293009</c:v>
                </c:pt>
                <c:pt idx="27063">
                  <c:v>-45760397.583008997</c:v>
                </c:pt>
                <c:pt idx="27064">
                  <c:v>-45748822.542704992</c:v>
                </c:pt>
                <c:pt idx="27065">
                  <c:v>-45737208.29310701</c:v>
                </c:pt>
                <c:pt idx="27066">
                  <c:v>-45725554.725471005</c:v>
                </c:pt>
                <c:pt idx="27067">
                  <c:v>-45713861.730576001</c:v>
                </c:pt>
                <c:pt idx="27068">
                  <c:v>-45702129.198721997</c:v>
                </c:pt>
                <c:pt idx="27069">
                  <c:v>-45690357.019726992</c:v>
                </c:pt>
                <c:pt idx="27070">
                  <c:v>-45678545.08292599</c:v>
                </c:pt>
                <c:pt idx="27071">
                  <c:v>-45666693.277164005</c:v>
                </c:pt>
                <c:pt idx="27072">
                  <c:v>-45654801.490798004</c:v>
                </c:pt>
                <c:pt idx="27073">
                  <c:v>-45642869.611689001</c:v>
                </c:pt>
                <c:pt idx="27074">
                  <c:v>-45630897.527204007</c:v>
                </c:pt>
                <c:pt idx="27075">
                  <c:v>-45618885.124209009</c:v>
                </c:pt>
                <c:pt idx="27076">
                  <c:v>-45606832.289068006</c:v>
                </c:pt>
                <c:pt idx="27077">
                  <c:v>-45594738.907640003</c:v>
                </c:pt>
                <c:pt idx="27078">
                  <c:v>-45582604.865275003</c:v>
                </c:pt>
                <c:pt idx="27079">
                  <c:v>-45570430.046810992</c:v>
                </c:pt>
                <c:pt idx="27080">
                  <c:v>-45558214.336570993</c:v>
                </c:pt>
                <c:pt idx="27081">
                  <c:v>-45545957.618361004</c:v>
                </c:pt>
                <c:pt idx="27082">
                  <c:v>-45533659.775464006</c:v>
                </c:pt>
                <c:pt idx="27083">
                  <c:v>-45521320.69064001</c:v>
                </c:pt>
                <c:pt idx="27084">
                  <c:v>-45508940.246121995</c:v>
                </c:pt>
                <c:pt idx="27085">
                  <c:v>-45496518.323610999</c:v>
                </c:pt>
                <c:pt idx="27086">
                  <c:v>-45484054.804274</c:v>
                </c:pt>
                <c:pt idx="27087">
                  <c:v>-45471549.568740003</c:v>
                </c:pt>
                <c:pt idx="27088">
                  <c:v>-45459002.497098006</c:v>
                </c:pt>
                <c:pt idx="27089">
                  <c:v>-45446413.468892999</c:v>
                </c:pt>
                <c:pt idx="27090">
                  <c:v>-45433782.363120995</c:v>
                </c:pt>
                <c:pt idx="27091">
                  <c:v>-45421109.058229998</c:v>
                </c:pt>
                <c:pt idx="27092">
                  <c:v>-45408393.432110995</c:v>
                </c:pt>
                <c:pt idx="27093">
                  <c:v>-45395635.362098001</c:v>
                </c:pt>
                <c:pt idx="27094">
                  <c:v>-45382834.724963009</c:v>
                </c:pt>
                <c:pt idx="27095">
                  <c:v>-45369991.396912992</c:v>
                </c:pt>
                <c:pt idx="27096">
                  <c:v>-45357105.253588997</c:v>
                </c:pt>
                <c:pt idx="27097">
                  <c:v>-45344176.170058005</c:v>
                </c:pt>
                <c:pt idx="27098">
                  <c:v>-45331204.020810999</c:v>
                </c:pt>
                <c:pt idx="27099">
                  <c:v>-45318188.679760002</c:v>
                </c:pt>
                <c:pt idx="27100">
                  <c:v>-45305130.020235009</c:v>
                </c:pt>
                <c:pt idx="27101">
                  <c:v>-45292027.914978996</c:v>
                </c:pt>
                <c:pt idx="27102">
                  <c:v>-45278882.236145005</c:v>
                </c:pt>
                <c:pt idx="27103">
                  <c:v>-45265692.855290003</c:v>
                </c:pt>
                <c:pt idx="27104">
                  <c:v>-45252459.643375993</c:v>
                </c:pt>
                <c:pt idx="27105">
                  <c:v>-45239182.470761992</c:v>
                </c:pt>
                <c:pt idx="27106">
                  <c:v>-45225861.207200006</c:v>
                </c:pt>
                <c:pt idx="27107">
                  <c:v>-45212495.721836008</c:v>
                </c:pt>
                <c:pt idx="27108">
                  <c:v>-45199085.883198999</c:v>
                </c:pt>
                <c:pt idx="27109">
                  <c:v>-45185631.559202999</c:v>
                </c:pt>
                <c:pt idx="27110">
                  <c:v>-45172132.617140003</c:v>
                </c:pt>
                <c:pt idx="27111">
                  <c:v>-45158588.923678003</c:v>
                </c:pt>
                <c:pt idx="27112">
                  <c:v>-45145000.344853997</c:v>
                </c:pt>
                <c:pt idx="27113">
                  <c:v>-45131366.746073</c:v>
                </c:pt>
                <c:pt idx="27114">
                  <c:v>-45117687.992100999</c:v>
                </c:pt>
                <c:pt idx="27115">
                  <c:v>-45103963.947063997</c:v>
                </c:pt>
                <c:pt idx="27116">
                  <c:v>-45090194.474440999</c:v>
                </c:pt>
                <c:pt idx="27117">
                  <c:v>-45076379.437061995</c:v>
                </c:pt>
                <c:pt idx="27118">
                  <c:v>-45062518.697103009</c:v>
                </c:pt>
                <c:pt idx="27119">
                  <c:v>-45048612.116080992</c:v>
                </c:pt>
                <c:pt idx="27120">
                  <c:v>-45034659.554848999</c:v>
                </c:pt>
                <c:pt idx="27121">
                  <c:v>-45020660.873595998</c:v>
                </c:pt>
                <c:pt idx="27122">
                  <c:v>-45006615.931835003</c:v>
                </c:pt>
                <c:pt idx="27123">
                  <c:v>-44992524.588408001</c:v>
                </c:pt>
                <c:pt idx="27124">
                  <c:v>-44978386.701472998</c:v>
                </c:pt>
                <c:pt idx="27125">
                  <c:v>-44964202.128505006</c:v>
                </c:pt>
                <c:pt idx="27126">
                  <c:v>-44949970.726288006</c:v>
                </c:pt>
                <c:pt idx="27127">
                  <c:v>-44935692.350912996</c:v>
                </c:pt>
                <c:pt idx="27128">
                  <c:v>-44921366.857771985</c:v>
                </c:pt>
                <c:pt idx="27129">
                  <c:v>-44906994.101556003</c:v>
                </c:pt>
                <c:pt idx="27130">
                  <c:v>-44892573.936242998</c:v>
                </c:pt>
                <c:pt idx="27131">
                  <c:v>-44878106.215104006</c:v>
                </c:pt>
                <c:pt idx="27132">
                  <c:v>-44863590.790688008</c:v>
                </c:pt>
                <c:pt idx="27133">
                  <c:v>-44849027.514824994</c:v>
                </c:pt>
                <c:pt idx="27134">
                  <c:v>-44834416.238616005</c:v>
                </c:pt>
                <c:pt idx="27135">
                  <c:v>-44819756.812430993</c:v>
                </c:pt>
                <c:pt idx="27136">
                  <c:v>-44805049.085901998</c:v>
                </c:pt>
                <c:pt idx="27137">
                  <c:v>-44790292.907918997</c:v>
                </c:pt>
                <c:pt idx="27138">
                  <c:v>-44775488.126628004</c:v>
                </c:pt>
                <c:pt idx="27139">
                  <c:v>-44760634.589419</c:v>
                </c:pt>
                <c:pt idx="27140">
                  <c:v>-44745732.142927997</c:v>
                </c:pt>
                <c:pt idx="27141">
                  <c:v>-44730780.633027002</c:v>
                </c:pt>
                <c:pt idx="27142">
                  <c:v>-44715779.904819995</c:v>
                </c:pt>
                <c:pt idx="27143">
                  <c:v>-44700729.802640997</c:v>
                </c:pt>
                <c:pt idx="27144">
                  <c:v>-44685630.170044005</c:v>
                </c:pt>
                <c:pt idx="27145">
                  <c:v>-44670480.849800996</c:v>
                </c:pt>
                <c:pt idx="27146">
                  <c:v>-44655281.683891997</c:v>
                </c:pt>
                <c:pt idx="27147">
                  <c:v>-44640032.513508998</c:v>
                </c:pt>
                <c:pt idx="27148">
                  <c:v>-44624733.179038011</c:v>
                </c:pt>
                <c:pt idx="27149">
                  <c:v>-44609383.520064004</c:v>
                </c:pt>
                <c:pt idx="27150">
                  <c:v>-44593983.375359997</c:v>
                </c:pt>
                <c:pt idx="27151">
                  <c:v>-44578532.582883991</c:v>
                </c:pt>
                <c:pt idx="27152">
                  <c:v>-44563030.979769997</c:v>
                </c:pt>
                <c:pt idx="27153">
                  <c:v>-44547478.402325988</c:v>
                </c:pt>
                <c:pt idx="27154">
                  <c:v>-44531874.686025992</c:v>
                </c:pt>
                <c:pt idx="27155">
                  <c:v>-44516219.665505007</c:v>
                </c:pt>
                <c:pt idx="27156">
                  <c:v>-44500513.174552001</c:v>
                </c:pt>
                <c:pt idx="27157">
                  <c:v>-44484755.046107002</c:v>
                </c:pt>
                <c:pt idx="27158">
                  <c:v>-44468945.112250999</c:v>
                </c:pt>
                <c:pt idx="27159">
                  <c:v>-44453083.204204008</c:v>
                </c:pt>
                <c:pt idx="27160">
                  <c:v>-44437169.152314991</c:v>
                </c:pt>
                <c:pt idx="27161">
                  <c:v>-44421202.786058001</c:v>
                </c:pt>
                <c:pt idx="27162">
                  <c:v>-44405183.934027001</c:v>
                </c:pt>
                <c:pt idx="27163">
                  <c:v>-44389112.423928</c:v>
                </c:pt>
                <c:pt idx="27164">
                  <c:v>-44372988.082571991</c:v>
                </c:pt>
                <c:pt idx="27165">
                  <c:v>-44356810.735871002</c:v>
                </c:pt>
                <c:pt idx="27166">
                  <c:v>-44340580.208829999</c:v>
                </c:pt>
                <c:pt idx="27167">
                  <c:v>-44324296.325539008</c:v>
                </c:pt>
                <c:pt idx="27168">
                  <c:v>-44307958.909170002</c:v>
                </c:pt>
                <c:pt idx="27169">
                  <c:v>-44291567.781970002</c:v>
                </c:pt>
                <c:pt idx="27170">
                  <c:v>-44275122.765251011</c:v>
                </c:pt>
                <c:pt idx="27171">
                  <c:v>-44258623.679384999</c:v>
                </c:pt>
                <c:pt idx="27172">
                  <c:v>-44242070.343798995</c:v>
                </c:pt>
                <c:pt idx="27173">
                  <c:v>-44225462.576967001</c:v>
                </c:pt>
                <c:pt idx="27174">
                  <c:v>-44208800.196400002</c:v>
                </c:pt>
                <c:pt idx="27175">
                  <c:v>-44192083.018646002</c:v>
                </c:pt>
                <c:pt idx="27176">
                  <c:v>-44175310.859275997</c:v>
                </c:pt>
                <c:pt idx="27177">
                  <c:v>-44158483.532879993</c:v>
                </c:pt>
                <c:pt idx="27178">
                  <c:v>-44141600.853059992</c:v>
                </c:pt>
                <c:pt idx="27179">
                  <c:v>-44124662.632423997</c:v>
                </c:pt>
                <c:pt idx="27180">
                  <c:v>-44107668.682572991</c:v>
                </c:pt>
                <c:pt idx="27181">
                  <c:v>-44090618.814103</c:v>
                </c:pt>
                <c:pt idx="27182">
                  <c:v>-44073512.836587995</c:v>
                </c:pt>
                <c:pt idx="27183">
                  <c:v>-44056350.558577999</c:v>
                </c:pt>
                <c:pt idx="27184">
                  <c:v>-44039131.787592001</c:v>
                </c:pt>
                <c:pt idx="27185">
                  <c:v>-44021856.330107003</c:v>
                </c:pt>
                <c:pt idx="27186">
                  <c:v>-44004523.991551004</c:v>
                </c:pt>
                <c:pt idx="27187">
                  <c:v>-43987134.576299004</c:v>
                </c:pt>
                <c:pt idx="27188">
                  <c:v>-43969687.887658998</c:v>
                </c:pt>
                <c:pt idx="27189">
                  <c:v>-43952183.727870002</c:v>
                </c:pt>
                <c:pt idx="27190">
                  <c:v>-43934621.898088999</c:v>
                </c:pt>
                <c:pt idx="27191">
                  <c:v>-43917002.198388003</c:v>
                </c:pt>
                <c:pt idx="27192">
                  <c:v>-43899324.427740999</c:v>
                </c:pt>
                <c:pt idx="27193">
                  <c:v>-43881588.384017996</c:v>
                </c:pt>
                <c:pt idx="27194">
                  <c:v>-43863793.863977998</c:v>
                </c:pt>
                <c:pt idx="27195">
                  <c:v>-43845940.66325701</c:v>
                </c:pt>
                <c:pt idx="27196">
                  <c:v>-43828028.576363996</c:v>
                </c:pt>
                <c:pt idx="27197">
                  <c:v>-43810057.396669</c:v>
                </c:pt>
                <c:pt idx="27198">
                  <c:v>-43792026.916393995</c:v>
                </c:pt>
                <c:pt idx="27199">
                  <c:v>-43773936.92661</c:v>
                </c:pt>
                <c:pt idx="27200">
                  <c:v>-43755787.217219003</c:v>
                </c:pt>
                <c:pt idx="27201">
                  <c:v>-43737577.576953001</c:v>
                </c:pt>
                <c:pt idx="27202">
                  <c:v>-43719307.793361999</c:v>
                </c:pt>
                <c:pt idx="27203">
                  <c:v>-43700977.652804993</c:v>
                </c:pt>
                <c:pt idx="27204">
                  <c:v>-43682586.940439001</c:v>
                </c:pt>
                <c:pt idx="27205">
                  <c:v>-43664135.440214999</c:v>
                </c:pt>
                <c:pt idx="27206">
                  <c:v>-43645622.934863001</c:v>
                </c:pt>
                <c:pt idx="27207">
                  <c:v>-43627049.205885001</c:v>
                </c:pt>
                <c:pt idx="27208">
                  <c:v>-43608414.033546001</c:v>
                </c:pt>
                <c:pt idx="27209">
                  <c:v>-43589717.196864001</c:v>
                </c:pt>
                <c:pt idx="27210">
                  <c:v>-43570958.473599002</c:v>
                </c:pt>
                <c:pt idx="27211">
                  <c:v>-43552137.640246004</c:v>
                </c:pt>
                <c:pt idx="27212">
                  <c:v>-43533254.472022995</c:v>
                </c:pt>
                <c:pt idx="27213">
                  <c:v>-43514308.742858998</c:v>
                </c:pt>
                <c:pt idx="27214">
                  <c:v>-43495300.22539001</c:v>
                </c:pt>
                <c:pt idx="27215">
                  <c:v>-43476228.69094301</c:v>
                </c:pt>
                <c:pt idx="27216">
                  <c:v>-43457093.909526996</c:v>
                </c:pt>
                <c:pt idx="27217">
                  <c:v>-43437895.649825998</c:v>
                </c:pt>
                <c:pt idx="27218">
                  <c:v>-43418633.679184005</c:v>
                </c:pt>
                <c:pt idx="27219">
                  <c:v>-43399307.76359801</c:v>
                </c:pt>
                <c:pt idx="27220">
                  <c:v>-43379917.667701997</c:v>
                </c:pt>
                <c:pt idx="27221">
                  <c:v>-43360463.154764995</c:v>
                </c:pt>
                <c:pt idx="27222">
                  <c:v>-43340943.986670993</c:v>
                </c:pt>
                <c:pt idx="27223">
                  <c:v>-43321359.923912004</c:v>
                </c:pt>
                <c:pt idx="27224">
                  <c:v>-43301710.725579008</c:v>
                </c:pt>
                <c:pt idx="27225">
                  <c:v>-43281996.149347007</c:v>
                </c:pt>
                <c:pt idx="27226">
                  <c:v>-43262215.951463997</c:v>
                </c:pt>
                <c:pt idx="27227">
                  <c:v>-43242369.886742994</c:v>
                </c:pt>
                <c:pt idx="27228">
                  <c:v>-43222457.708545007</c:v>
                </c:pt>
                <c:pt idx="27229">
                  <c:v>-43202479.168771997</c:v>
                </c:pt>
                <c:pt idx="27230">
                  <c:v>-43182434.017852992</c:v>
                </c:pt>
                <c:pt idx="27231">
                  <c:v>-43162322.004731998</c:v>
                </c:pt>
                <c:pt idx="27232">
                  <c:v>-43142142.87685699</c:v>
                </c:pt>
                <c:pt idx="27233">
                  <c:v>-43121896.380165994</c:v>
                </c:pt>
                <c:pt idx="27234">
                  <c:v>-43101582.259075999</c:v>
                </c:pt>
                <c:pt idx="27235">
                  <c:v>-43081200.256468996</c:v>
                </c:pt>
                <c:pt idx="27236">
                  <c:v>-43060750.113683999</c:v>
                </c:pt>
                <c:pt idx="27237">
                  <c:v>-43040231.570496</c:v>
                </c:pt>
                <c:pt idx="27238">
                  <c:v>-43019644.365111001</c:v>
                </c:pt>
                <c:pt idx="27239">
                  <c:v>-42998988.234151006</c:v>
                </c:pt>
                <c:pt idx="27240">
                  <c:v>-42978262.912634999</c:v>
                </c:pt>
                <c:pt idx="27241">
                  <c:v>-42957468.133974999</c:v>
                </c:pt>
                <c:pt idx="27242">
                  <c:v>-42936603.629957005</c:v>
                </c:pt>
                <c:pt idx="27243">
                  <c:v>-42915669.130725995</c:v>
                </c:pt>
                <c:pt idx="27244">
                  <c:v>-42894664.364777997</c:v>
                </c:pt>
                <c:pt idx="27245">
                  <c:v>-42873589.058940999</c:v>
                </c:pt>
                <c:pt idx="27246">
                  <c:v>-42852442.938361995</c:v>
                </c:pt>
                <c:pt idx="27247">
                  <c:v>-42831225.726496011</c:v>
                </c:pt>
                <c:pt idx="27248">
                  <c:v>-42809937.145088002</c:v>
                </c:pt>
                <c:pt idx="27249">
                  <c:v>-42788576.914160997</c:v>
                </c:pt>
                <c:pt idx="27250">
                  <c:v>-42767144.751997009</c:v>
                </c:pt>
                <c:pt idx="27251">
                  <c:v>-42745640.375129998</c:v>
                </c:pt>
                <c:pt idx="27252">
                  <c:v>-42724063.498323999</c:v>
                </c:pt>
                <c:pt idx="27253">
                  <c:v>-42702413.834559999</c:v>
                </c:pt>
                <c:pt idx="27254">
                  <c:v>-42680691.095024005</c:v>
                </c:pt>
                <c:pt idx="27255">
                  <c:v>-42658894.989083998</c:v>
                </c:pt>
                <c:pt idx="27256">
                  <c:v>-42637025.224284008</c:v>
                </c:pt>
                <c:pt idx="27257">
                  <c:v>-42615081.506320991</c:v>
                </c:pt>
                <c:pt idx="27258">
                  <c:v>-42593063.539032005</c:v>
                </c:pt>
                <c:pt idx="27259">
                  <c:v>-42570971.024375997</c:v>
                </c:pt>
                <c:pt idx="27260">
                  <c:v>-42548803.662421994</c:v>
                </c:pt>
                <c:pt idx="27261">
                  <c:v>-42526561.151325993</c:v>
                </c:pt>
                <c:pt idx="27262">
                  <c:v>-42504243.187319994</c:v>
                </c:pt>
                <c:pt idx="27263">
                  <c:v>-42481849.464694008</c:v>
                </c:pt>
                <c:pt idx="27264">
                  <c:v>-42459379.675774999</c:v>
                </c:pt>
                <c:pt idx="27265">
                  <c:v>-42436833.510915004</c:v>
                </c:pt>
                <c:pt idx="27266">
                  <c:v>-42414210.658471994</c:v>
                </c:pt>
                <c:pt idx="27267">
                  <c:v>-42391510.804788992</c:v>
                </c:pt>
                <c:pt idx="27268">
                  <c:v>-42368733.634181999</c:v>
                </c:pt>
                <c:pt idx="27269">
                  <c:v>-42345878.828916997</c:v>
                </c:pt>
                <c:pt idx="27270">
                  <c:v>-42322946.06919501</c:v>
                </c:pt>
                <c:pt idx="27271">
                  <c:v>-42299935.033132002</c:v>
                </c:pt>
                <c:pt idx="27272">
                  <c:v>-42276845.396738999</c:v>
                </c:pt>
                <c:pt idx="27273">
                  <c:v>-42253676.833907999</c:v>
                </c:pt>
                <c:pt idx="27274">
                  <c:v>-42230429.01638899</c:v>
                </c:pt>
                <c:pt idx="27275">
                  <c:v>-42207101.613768995</c:v>
                </c:pt>
                <c:pt idx="27276">
                  <c:v>-42183694.293459006</c:v>
                </c:pt>
                <c:pt idx="27277">
                  <c:v>-42160206.72066801</c:v>
                </c:pt>
                <c:pt idx="27278">
                  <c:v>-42136638.558384992</c:v>
                </c:pt>
                <c:pt idx="27279">
                  <c:v>-42112989.467361994</c:v>
                </c:pt>
                <c:pt idx="27280">
                  <c:v>-42089259.106087998</c:v>
                </c:pt>
                <c:pt idx="27281">
                  <c:v>-42065447.130773999</c:v>
                </c:pt>
                <c:pt idx="27282">
                  <c:v>-42041553.195326999</c:v>
                </c:pt>
                <c:pt idx="27283">
                  <c:v>-42017576.951333001</c:v>
                </c:pt>
                <c:pt idx="27284">
                  <c:v>-41993518.048032999</c:v>
                </c:pt>
                <c:pt idx="27285">
                  <c:v>-41969376.132302992</c:v>
                </c:pt>
                <c:pt idx="27286">
                  <c:v>-41945150.848632</c:v>
                </c:pt>
                <c:pt idx="27287">
                  <c:v>-41920841.839097008</c:v>
                </c:pt>
                <c:pt idx="27288">
                  <c:v>-41896448.743345998</c:v>
                </c:pt>
                <c:pt idx="27289">
                  <c:v>-41871971.198570006</c:v>
                </c:pt>
                <c:pt idx="27290">
                  <c:v>-41847408.839484997</c:v>
                </c:pt>
                <c:pt idx="27291">
                  <c:v>-41822761.298304006</c:v>
                </c:pt>
                <c:pt idx="27292">
                  <c:v>-41798028.204715997</c:v>
                </c:pt>
                <c:pt idx="27293">
                  <c:v>-41773209.185863003</c:v>
                </c:pt>
                <c:pt idx="27294">
                  <c:v>-41748303.866314992</c:v>
                </c:pt>
                <c:pt idx="27295">
                  <c:v>-41723311.868046001</c:v>
                </c:pt>
                <c:pt idx="27296">
                  <c:v>-41698232.810408004</c:v>
                </c:pt>
                <c:pt idx="27297">
                  <c:v>-41673066.310108997</c:v>
                </c:pt>
                <c:pt idx="27298">
                  <c:v>-41647811.981183998</c:v>
                </c:pt>
                <c:pt idx="27299">
                  <c:v>-41622469.434973001</c:v>
                </c:pt>
                <c:pt idx="27300">
                  <c:v>-41597038.280094005</c:v>
                </c:pt>
                <c:pt idx="27301">
                  <c:v>-41571518.122414999</c:v>
                </c:pt>
                <c:pt idx="27302">
                  <c:v>-41545908.565031007</c:v>
                </c:pt>
                <c:pt idx="27303">
                  <c:v>-41520209.208235011</c:v>
                </c:pt>
                <c:pt idx="27304">
                  <c:v>-41494419.649489999</c:v>
                </c:pt>
                <c:pt idx="27305">
                  <c:v>-41468539.483405992</c:v>
                </c:pt>
                <c:pt idx="27306">
                  <c:v>-41442568.301704995</c:v>
                </c:pt>
                <c:pt idx="27307">
                  <c:v>-41416505.693201005</c:v>
                </c:pt>
                <c:pt idx="27308">
                  <c:v>-41390351.243764997</c:v>
                </c:pt>
                <c:pt idx="27309">
                  <c:v>-41364104.536300004</c:v>
                </c:pt>
                <c:pt idx="27310">
                  <c:v>-41337765.150710993</c:v>
                </c:pt>
                <c:pt idx="27311">
                  <c:v>-41311332.663873002</c:v>
                </c:pt>
                <c:pt idx="27312">
                  <c:v>-41284806.649606004</c:v>
                </c:pt>
                <c:pt idx="27313">
                  <c:v>-41258186.678640008</c:v>
                </c:pt>
                <c:pt idx="27314">
                  <c:v>-41231472.31858699</c:v>
                </c:pt>
                <c:pt idx="27315">
                  <c:v>-41204663.133909002</c:v>
                </c:pt>
                <c:pt idx="27316">
                  <c:v>-41177758.685888</c:v>
                </c:pt>
                <c:pt idx="27317">
                  <c:v>-41150758.532591</c:v>
                </c:pt>
                <c:pt idx="27318">
                  <c:v>-41123662.228841007</c:v>
                </c:pt>
                <c:pt idx="27319">
                  <c:v>-41096469.326182991</c:v>
                </c:pt>
                <c:pt idx="27320">
                  <c:v>-41069179.372850992</c:v>
                </c:pt>
                <c:pt idx="27321">
                  <c:v>-41041791.913734995</c:v>
                </c:pt>
                <c:pt idx="27322">
                  <c:v>-41014306.490345001</c:v>
                </c:pt>
                <c:pt idx="27323">
                  <c:v>-40986722.640780993</c:v>
                </c:pt>
                <c:pt idx="27324">
                  <c:v>-40959039.899692006</c:v>
                </c:pt>
                <c:pt idx="27325">
                  <c:v>-40931257.798247017</c:v>
                </c:pt>
                <c:pt idx="27326">
                  <c:v>-40903375.864096999</c:v>
                </c:pt>
                <c:pt idx="27327">
                  <c:v>-40875393.621336006</c:v>
                </c:pt>
                <c:pt idx="27328">
                  <c:v>-40847310.590466999</c:v>
                </c:pt>
                <c:pt idx="27329">
                  <c:v>-40819126.288367003</c:v>
                </c:pt>
                <c:pt idx="27330">
                  <c:v>-40790840.228246011</c:v>
                </c:pt>
                <c:pt idx="27331">
                  <c:v>-40762451.919606999</c:v>
                </c:pt>
                <c:pt idx="27332">
                  <c:v>-40733960.868215002</c:v>
                </c:pt>
                <c:pt idx="27333">
                  <c:v>-40705366.576049</c:v>
                </c:pt>
                <c:pt idx="27334">
                  <c:v>-40676668.541270003</c:v>
                </c:pt>
                <c:pt idx="27335">
                  <c:v>-40647866.258175001</c:v>
                </c:pt>
                <c:pt idx="27336">
                  <c:v>-40618959.217159003</c:v>
                </c:pt>
                <c:pt idx="27337">
                  <c:v>-40589946.904674999</c:v>
                </c:pt>
                <c:pt idx="27338">
                  <c:v>-40560828.803188995</c:v>
                </c:pt>
                <c:pt idx="27339">
                  <c:v>-40531604.391139008</c:v>
                </c:pt>
                <c:pt idx="27340">
                  <c:v>-40502273.142894</c:v>
                </c:pt>
                <c:pt idx="27341">
                  <c:v>-40472834.528706998</c:v>
                </c:pt>
                <c:pt idx="27342">
                  <c:v>-40443288.014674999</c:v>
                </c:pt>
                <c:pt idx="27343">
                  <c:v>-40413633.062688999</c:v>
                </c:pt>
                <c:pt idx="27344">
                  <c:v>-40383869.130394004</c:v>
                </c:pt>
                <c:pt idx="27345">
                  <c:v>-40353995.671141006</c:v>
                </c:pt>
                <c:pt idx="27346">
                  <c:v>-40324012.133938007</c:v>
                </c:pt>
                <c:pt idx="27347">
                  <c:v>-40293917.963405997</c:v>
                </c:pt>
                <c:pt idx="27348">
                  <c:v>-40263712.599730007</c:v>
                </c:pt>
                <c:pt idx="27349">
                  <c:v>-40233395.478611998</c:v>
                </c:pt>
                <c:pt idx="27350">
                  <c:v>-40202966.031219006</c:v>
                </c:pt>
                <c:pt idx="27351">
                  <c:v>-40172423.684134007</c:v>
                </c:pt>
                <c:pt idx="27352">
                  <c:v>-40141767.859306991</c:v>
                </c:pt>
                <c:pt idx="27353">
                  <c:v>-40110997.974002004</c:v>
                </c:pt>
                <c:pt idx="27354">
                  <c:v>-40080113.440745994</c:v>
                </c:pt>
                <c:pt idx="27355">
                  <c:v>-40049113.667276002</c:v>
                </c:pt>
                <c:pt idx="27356">
                  <c:v>-40017998.05648499</c:v>
                </c:pt>
                <c:pt idx="27357">
                  <c:v>-39986766.006366991</c:v>
                </c:pt>
                <c:pt idx="27358">
                  <c:v>-39955416.909965999</c:v>
                </c:pt>
                <c:pt idx="27359">
                  <c:v>-39923950.155313998</c:v>
                </c:pt>
                <c:pt idx="27360">
                  <c:v>-39892365.125381</c:v>
                </c:pt>
                <c:pt idx="27361">
                  <c:v>-39860661.198011003</c:v>
                </c:pt>
                <c:pt idx="27362">
                  <c:v>-39828837.745870002</c:v>
                </c:pt>
                <c:pt idx="27363">
                  <c:v>-39796894.136380993</c:v>
                </c:pt>
                <c:pt idx="27364">
                  <c:v>-39764829.731670007</c:v>
                </c:pt>
                <c:pt idx="27365">
                  <c:v>-39732643.888498999</c:v>
                </c:pt>
                <c:pt idx="27366">
                  <c:v>-39700335.958210997</c:v>
                </c:pt>
                <c:pt idx="27367">
                  <c:v>-39667905.286660999</c:v>
                </c:pt>
                <c:pt idx="27368">
                  <c:v>-39635351.214158006</c:v>
                </c:pt>
                <c:pt idx="27369">
                  <c:v>-39602673.075394005</c:v>
                </c:pt>
                <c:pt idx="27370">
                  <c:v>-39569870.199388005</c:v>
                </c:pt>
                <c:pt idx="27371">
                  <c:v>-39536941.909409001</c:v>
                </c:pt>
                <c:pt idx="27372">
                  <c:v>-39503887.522915997</c:v>
                </c:pt>
                <c:pt idx="27373">
                  <c:v>-39470706.351488993</c:v>
                </c:pt>
                <c:pt idx="27374">
                  <c:v>-39437397.700755998</c:v>
                </c:pt>
                <c:pt idx="27375">
                  <c:v>-39403960.870323993</c:v>
                </c:pt>
                <c:pt idx="27376">
                  <c:v>-39370395.153710991</c:v>
                </c:pt>
                <c:pt idx="27377">
                  <c:v>-39336699.838269003</c:v>
                </c:pt>
                <c:pt idx="27378">
                  <c:v>-39302874.205111004</c:v>
                </c:pt>
                <c:pt idx="27379">
                  <c:v>-39268917.529040009</c:v>
                </c:pt>
                <c:pt idx="27380">
                  <c:v>-39234829.078466997</c:v>
                </c:pt>
                <c:pt idx="27381">
                  <c:v>-39200608.115340002</c:v>
                </c:pt>
                <c:pt idx="27382">
                  <c:v>-39166253.895061001</c:v>
                </c:pt>
                <c:pt idx="27383">
                  <c:v>-39131765.666410998</c:v>
                </c:pt>
                <c:pt idx="27384">
                  <c:v>-39097142.671465002</c:v>
                </c:pt>
                <c:pt idx="27385">
                  <c:v>-39062384.145511001</c:v>
                </c:pt>
                <c:pt idx="27386">
                  <c:v>-39027489.316971987</c:v>
                </c:pt>
                <c:pt idx="27387">
                  <c:v>-38992457.407312989</c:v>
                </c:pt>
                <c:pt idx="27388">
                  <c:v>-38957287.630961001</c:v>
                </c:pt>
                <c:pt idx="27389">
                  <c:v>-38921979.195218012</c:v>
                </c:pt>
                <c:pt idx="27390">
                  <c:v>-38886531.300168</c:v>
                </c:pt>
                <c:pt idx="27391">
                  <c:v>-38850943.138592005</c:v>
                </c:pt>
                <c:pt idx="27392">
                  <c:v>-38815213.895874001</c:v>
                </c:pt>
                <c:pt idx="27393">
                  <c:v>-38779342.749910004</c:v>
                </c:pt>
                <c:pt idx="27394">
                  <c:v>-38743328.871009998</c:v>
                </c:pt>
                <c:pt idx="27395">
                  <c:v>-38707171.421806</c:v>
                </c:pt>
                <c:pt idx="27396">
                  <c:v>-38670869.557155997</c:v>
                </c:pt>
                <c:pt idx="27397">
                  <c:v>-38634422.424039006</c:v>
                </c:pt>
                <c:pt idx="27398">
                  <c:v>-38597829.161460005</c:v>
                </c:pt>
                <c:pt idx="27399">
                  <c:v>-38561088.900345996</c:v>
                </c:pt>
                <c:pt idx="27400">
                  <c:v>-38524200.763442002</c:v>
                </c:pt>
                <c:pt idx="27401">
                  <c:v>-38487163.865206003</c:v>
                </c:pt>
                <c:pt idx="27402">
                  <c:v>-38449977.311701991</c:v>
                </c:pt>
                <c:pt idx="27403">
                  <c:v>-38412640.200491011</c:v>
                </c:pt>
                <c:pt idx="27404">
                  <c:v>-38375151.620519005</c:v>
                </c:pt>
                <c:pt idx="27405">
                  <c:v>-38337510.652006991</c:v>
                </c:pt>
                <c:pt idx="27406">
                  <c:v>-38299716.366333999</c:v>
                </c:pt>
                <c:pt idx="27407">
                  <c:v>-38261767.825921997</c:v>
                </c:pt>
                <c:pt idx="27408">
                  <c:v>-38223664.084119</c:v>
                </c:pt>
                <c:pt idx="27409">
                  <c:v>-38185404.185075</c:v>
                </c:pt>
                <c:pt idx="27410">
                  <c:v>-38146987.163624011</c:v>
                </c:pt>
                <c:pt idx="27411">
                  <c:v>-38108412.045156002</c:v>
                </c:pt>
                <c:pt idx="27412">
                  <c:v>-38069677.845494002</c:v>
                </c:pt>
                <c:pt idx="27413">
                  <c:v>-38030783.570762992</c:v>
                </c:pt>
                <c:pt idx="27414">
                  <c:v>-37991728.217259005</c:v>
                </c:pt>
                <c:pt idx="27415">
                  <c:v>-37952510.771316998</c:v>
                </c:pt>
                <c:pt idx="27416">
                  <c:v>-37913130.20917701</c:v>
                </c:pt>
                <c:pt idx="27417">
                  <c:v>-37873585.496844999</c:v>
                </c:pt>
                <c:pt idx="27418">
                  <c:v>-37833875.589951001</c:v>
                </c:pt>
                <c:pt idx="27419">
                  <c:v>-37793999.433609001</c:v>
                </c:pt>
                <c:pt idx="27420">
                  <c:v>-37753955.962273002</c:v>
                </c:pt>
                <c:pt idx="27421">
                  <c:v>-37713744.099586003</c:v>
                </c:pt>
                <c:pt idx="27422">
                  <c:v>-37673362.758235008</c:v>
                </c:pt>
                <c:pt idx="27423">
                  <c:v>-37632810.839791998</c:v>
                </c:pt>
                <c:pt idx="27424">
                  <c:v>-37592087.234563008</c:v>
                </c:pt>
                <c:pt idx="27425">
                  <c:v>-37551190.821429998</c:v>
                </c:pt>
                <c:pt idx="27426">
                  <c:v>-37510120.467687003</c:v>
                </c:pt>
                <c:pt idx="27427">
                  <c:v>-37468875.028879002</c:v>
                </c:pt>
                <c:pt idx="27428">
                  <c:v>-37427453.348634005</c:v>
                </c:pt>
                <c:pt idx="27429">
                  <c:v>-37385854.258492</c:v>
                </c:pt>
                <c:pt idx="27430">
                  <c:v>-37344076.577735998</c:v>
                </c:pt>
                <c:pt idx="27431">
                  <c:v>-37302119.11321</c:v>
                </c:pt>
                <c:pt idx="27432">
                  <c:v>-37259980.659147009</c:v>
                </c:pt>
                <c:pt idx="27433">
                  <c:v>-37217659.996979997</c:v>
                </c:pt>
                <c:pt idx="27434">
                  <c:v>-37175155.895158008</c:v>
                </c:pt>
                <c:pt idx="27435">
                  <c:v>-37132467.108961001</c:v>
                </c:pt>
                <c:pt idx="27436">
                  <c:v>-37089592.380299993</c:v>
                </c:pt>
                <c:pt idx="27437">
                  <c:v>-37046530.437527999</c:v>
                </c:pt>
                <c:pt idx="27438">
                  <c:v>-37003279.995234013</c:v>
                </c:pt>
                <c:pt idx="27439">
                  <c:v>-36959839.754041001</c:v>
                </c:pt>
                <c:pt idx="27440">
                  <c:v>-36916208.400401004</c:v>
                </c:pt>
                <c:pt idx="27441">
                  <c:v>-36872384.606380992</c:v>
                </c:pt>
                <c:pt idx="27442">
                  <c:v>-36828367.029447004</c:v>
                </c:pt>
                <c:pt idx="27443">
                  <c:v>-36784154.312247001</c:v>
                </c:pt>
                <c:pt idx="27444">
                  <c:v>-36739745.08238399</c:v>
                </c:pt>
                <c:pt idx="27445">
                  <c:v>-36695137.952188991</c:v>
                </c:pt>
                <c:pt idx="27446">
                  <c:v>-36650331.518491998</c:v>
                </c:pt>
                <c:pt idx="27447">
                  <c:v>-36605324.362379991</c:v>
                </c:pt>
                <c:pt idx="27448">
                  <c:v>-36560115.048955999</c:v>
                </c:pt>
                <c:pt idx="27449">
                  <c:v>-36514702.127097011</c:v>
                </c:pt>
                <c:pt idx="27450">
                  <c:v>-36469084.129198015</c:v>
                </c:pt>
                <c:pt idx="27451">
                  <c:v>-36423259.570919</c:v>
                </c:pt>
                <c:pt idx="27452">
                  <c:v>-36377226.950922996</c:v>
                </c:pt>
                <c:pt idx="27453">
                  <c:v>-36330984.750610001</c:v>
                </c:pt>
                <c:pt idx="27454">
                  <c:v>-36284531.433844998</c:v>
                </c:pt>
                <c:pt idx="27455">
                  <c:v>-36237865.446679994</c:v>
                </c:pt>
                <c:pt idx="27456">
                  <c:v>-36190985.217073999</c:v>
                </c:pt>
                <c:pt idx="27457">
                  <c:v>-36143889.154605001</c:v>
                </c:pt>
                <c:pt idx="27458">
                  <c:v>-36096575.650171995</c:v>
                </c:pt>
                <c:pt idx="27459">
                  <c:v>-36049043.075699009</c:v>
                </c:pt>
                <c:pt idx="27460">
                  <c:v>-36001289.783826992</c:v>
                </c:pt>
                <c:pt idx="27461">
                  <c:v>-35953314.107604004</c:v>
                </c:pt>
                <c:pt idx="27462">
                  <c:v>-35905114.360160999</c:v>
                </c:pt>
                <c:pt idx="27463">
                  <c:v>-35856688.834393002</c:v>
                </c:pt>
                <c:pt idx="27464">
                  <c:v>-35808035.802623995</c:v>
                </c:pt>
                <c:pt idx="27465">
                  <c:v>-35759153.516265996</c:v>
                </c:pt>
                <c:pt idx="27466">
                  <c:v>-35710040.205476999</c:v>
                </c:pt>
                <c:pt idx="27467">
                  <c:v>-35660694.078804001</c:v>
                </c:pt>
                <c:pt idx="27468">
                  <c:v>-35611113.322825991</c:v>
                </c:pt>
                <c:pt idx="27469">
                  <c:v>-35561296.101779997</c:v>
                </c:pt>
                <c:pt idx="27470">
                  <c:v>-35511240.557190999</c:v>
                </c:pt>
                <c:pt idx="27471">
                  <c:v>-35460944.807482995</c:v>
                </c:pt>
                <c:pt idx="27472">
                  <c:v>-35410406.947588995</c:v>
                </c:pt>
                <c:pt idx="27473">
                  <c:v>-35359625.048550002</c:v>
                </c:pt>
                <c:pt idx="27474">
                  <c:v>-35308597.157103002</c:v>
                </c:pt>
                <c:pt idx="27475">
                  <c:v>-35257321.295263015</c:v>
                </c:pt>
                <c:pt idx="27476">
                  <c:v>-35205795.459898002</c:v>
                </c:pt>
                <c:pt idx="27477">
                  <c:v>-35154017.622289002</c:v>
                </c:pt>
                <c:pt idx="27478">
                  <c:v>-35101985.727684006</c:v>
                </c:pt>
                <c:pt idx="27479">
                  <c:v>-35049697.694841005</c:v>
                </c:pt>
                <c:pt idx="27480">
                  <c:v>-34997151.415561996</c:v>
                </c:pt>
                <c:pt idx="27481">
                  <c:v>-34944344.754215002</c:v>
                </c:pt>
                <c:pt idx="27482">
                  <c:v>-34891275.547246002</c:v>
                </c:pt>
                <c:pt idx="27483">
                  <c:v>-34837941.602679998</c:v>
                </c:pt>
                <c:pt idx="27484">
                  <c:v>-34784340.699612007</c:v>
                </c:pt>
                <c:pt idx="27485">
                  <c:v>-34730470.587680995</c:v>
                </c:pt>
                <c:pt idx="27486">
                  <c:v>-34676328.986541994</c:v>
                </c:pt>
                <c:pt idx="27487">
                  <c:v>-34621913.585315995</c:v>
                </c:pt>
                <c:pt idx="27488">
                  <c:v>-34567222.042028993</c:v>
                </c:pt>
                <c:pt idx="27489">
                  <c:v>-34512251.983047999</c:v>
                </c:pt>
                <c:pt idx="27490">
                  <c:v>-34457001.002487995</c:v>
                </c:pt>
                <c:pt idx="27491">
                  <c:v>-34401466.661616005</c:v>
                </c:pt>
                <c:pt idx="27492">
                  <c:v>-34345646.488240011</c:v>
                </c:pt>
                <c:pt idx="27493">
                  <c:v>-34289537.976079993</c:v>
                </c:pt>
                <c:pt idx="27494">
                  <c:v>-34233138.584123999</c:v>
                </c:pt>
                <c:pt idx="27495">
                  <c:v>-34176445.735973008</c:v>
                </c:pt>
                <c:pt idx="27496">
                  <c:v>-34119456.819168001</c:v>
                </c:pt>
                <c:pt idx="27497">
                  <c:v>-34062169.184496</c:v>
                </c:pt>
                <c:pt idx="27498">
                  <c:v>-34004580.14529001</c:v>
                </c:pt>
                <c:pt idx="27499">
                  <c:v>-33946686.976696998</c:v>
                </c:pt>
                <c:pt idx="27500">
                  <c:v>-33888486.914947003</c:v>
                </c:pt>
                <c:pt idx="27501">
                  <c:v>-33829977.156583004</c:v>
                </c:pt>
                <c:pt idx="27502">
                  <c:v>-33771154.857690997</c:v>
                </c:pt>
                <c:pt idx="27503">
                  <c:v>-33712017.133097008</c:v>
                </c:pt>
                <c:pt idx="27504">
                  <c:v>-33652561.055551</c:v>
                </c:pt>
                <c:pt idx="27505">
                  <c:v>-33592783.654888995</c:v>
                </c:pt>
                <c:pt idx="27506">
                  <c:v>-33532681.917174</c:v>
                </c:pt>
                <c:pt idx="27507">
                  <c:v>-33472252.783812992</c:v>
                </c:pt>
                <c:pt idx="27508">
                  <c:v>-33411493.150656004</c:v>
                </c:pt>
                <c:pt idx="27509">
                  <c:v>-33350399.867064998</c:v>
                </c:pt>
                <c:pt idx="27510">
                  <c:v>-33288969.734969001</c:v>
                </c:pt>
                <c:pt idx="27511">
                  <c:v>-33227199.507882997</c:v>
                </c:pt>
                <c:pt idx="27512">
                  <c:v>-33165085.889910996</c:v>
                </c:pt>
                <c:pt idx="27513">
                  <c:v>-33102625.534715001</c:v>
                </c:pt>
                <c:pt idx="27514">
                  <c:v>-33039815.044466998</c:v>
                </c:pt>
                <c:pt idx="27515">
                  <c:v>-32976650.968760997</c:v>
                </c:pt>
                <c:pt idx="27516">
                  <c:v>-32913129.803502999</c:v>
                </c:pt>
                <c:pt idx="27517">
                  <c:v>-32849247.989775997</c:v>
                </c:pt>
                <c:pt idx="27518">
                  <c:v>-32785001.912661996</c:v>
                </c:pt>
                <c:pt idx="27519">
                  <c:v>-32720387.900039997</c:v>
                </c:pt>
                <c:pt idx="27520">
                  <c:v>-32655402.221356001</c:v>
                </c:pt>
                <c:pt idx="27521">
                  <c:v>-32590041.086344998</c:v>
                </c:pt>
                <c:pt idx="27522">
                  <c:v>-32524300.643734999</c:v>
                </c:pt>
                <c:pt idx="27523">
                  <c:v>-32458176.979896996</c:v>
                </c:pt>
                <c:pt idx="27524">
                  <c:v>-32391666.117478002</c:v>
                </c:pt>
                <c:pt idx="27525">
                  <c:v>-32324764.013974998</c:v>
                </c:pt>
                <c:pt idx="27526">
                  <c:v>-32257466.560284</c:v>
                </c:pt>
                <c:pt idx="27527">
                  <c:v>-32189769.579199001</c:v>
                </c:pt>
                <c:pt idx="27528">
                  <c:v>-32121668.823875997</c:v>
                </c:pt>
                <c:pt idx="27529">
                  <c:v>-32053159.976244997</c:v>
                </c:pt>
                <c:pt idx="27530">
                  <c:v>-31984238.645380005</c:v>
                </c:pt>
                <c:pt idx="27531">
                  <c:v>-31914900.365826</c:v>
                </c:pt>
                <c:pt idx="27532">
                  <c:v>-31845140.595864996</c:v>
                </c:pt>
                <c:pt idx="27533">
                  <c:v>-31774954.715748996</c:v>
                </c:pt>
                <c:pt idx="27534">
                  <c:v>-31704338.025861997</c:v>
                </c:pt>
                <c:pt idx="27535">
                  <c:v>-31633285.744842995</c:v>
                </c:pt>
                <c:pt idx="27536">
                  <c:v>-31561793.007638995</c:v>
                </c:pt>
                <c:pt idx="27537">
                  <c:v>-31489854.863516998</c:v>
                </c:pt>
                <c:pt idx="27538">
                  <c:v>-31417466.273996998</c:v>
                </c:pt>
                <c:pt idx="27539">
                  <c:v>-31344622.110733002</c:v>
                </c:pt>
                <c:pt idx="27540">
                  <c:v>-31271317.153330002</c:v>
                </c:pt>
                <c:pt idx="27541">
                  <c:v>-31197546.087087996</c:v>
                </c:pt>
                <c:pt idx="27542">
                  <c:v>-31123303.500682</c:v>
                </c:pt>
                <c:pt idx="27543">
                  <c:v>-31048583.883760002</c:v>
                </c:pt>
                <c:pt idx="27544">
                  <c:v>-30973381.624481998</c:v>
                </c:pt>
                <c:pt idx="27545">
                  <c:v>-30897691.006963</c:v>
                </c:pt>
                <c:pt idx="27546">
                  <c:v>-30821506.208645996</c:v>
                </c:pt>
                <c:pt idx="27547">
                  <c:v>-30744821.297592998</c:v>
                </c:pt>
                <c:pt idx="27548">
                  <c:v>-30667630.229676995</c:v>
                </c:pt>
                <c:pt idx="27549">
                  <c:v>-30589926.845694002</c:v>
                </c:pt>
                <c:pt idx="27550">
                  <c:v>-30511704.868376005</c:v>
                </c:pt>
                <c:pt idx="27551">
                  <c:v>-30432957.899307001</c:v>
                </c:pt>
                <c:pt idx="27552">
                  <c:v>-30353679.415739</c:v>
                </c:pt>
                <c:pt idx="27553">
                  <c:v>-30273862.767295998</c:v>
                </c:pt>
                <c:pt idx="27554">
                  <c:v>-30193501.172575999</c:v>
                </c:pt>
                <c:pt idx="27555">
                  <c:v>-30112587.715630997</c:v>
                </c:pt>
                <c:pt idx="27556">
                  <c:v>-30031115.342333999</c:v>
                </c:pt>
                <c:pt idx="27557">
                  <c:v>-29949076.856614001</c:v>
                </c:pt>
                <c:pt idx="27558">
                  <c:v>-29866464.916572001</c:v>
                </c:pt>
                <c:pt idx="27559">
                  <c:v>-29783272.030450001</c:v>
                </c:pt>
                <c:pt idx="27560">
                  <c:v>-29699490.552471995</c:v>
                </c:pt>
                <c:pt idx="27561">
                  <c:v>-29615112.678528003</c:v>
                </c:pt>
                <c:pt idx="27562">
                  <c:v>-29530130.441712998</c:v>
                </c:pt>
                <c:pt idx="27563">
                  <c:v>-29444535.707704</c:v>
                </c:pt>
                <c:pt idx="27564">
                  <c:v>-29358320.169969</c:v>
                </c:pt>
                <c:pt idx="27565">
                  <c:v>-29271475.344806001</c:v>
                </c:pt>
                <c:pt idx="27566">
                  <c:v>-29183992.566204999</c:v>
                </c:pt>
                <c:pt idx="27567">
                  <c:v>-29095862.980507996</c:v>
                </c:pt>
                <c:pt idx="27568">
                  <c:v>-29007077.540890995</c:v>
                </c:pt>
                <c:pt idx="27569">
                  <c:v>-28917627.001622997</c:v>
                </c:pt>
                <c:pt idx="27570">
                  <c:v>-28827501.912120003</c:v>
                </c:pt>
                <c:pt idx="27571">
                  <c:v>-28736692.610773999</c:v>
                </c:pt>
                <c:pt idx="27572">
                  <c:v>-28645189.218541998</c:v>
                </c:pt>
                <c:pt idx="27573">
                  <c:v>-28552981.632293999</c:v>
                </c:pt>
                <c:pt idx="27574">
                  <c:v>-28460059.517903</c:v>
                </c:pt>
                <c:pt idx="27575">
                  <c:v>-28366412.303061996</c:v>
                </c:pt>
                <c:pt idx="27576">
                  <c:v>-28272029.169829</c:v>
                </c:pt>
                <c:pt idx="27577">
                  <c:v>-28176899.046863995</c:v>
                </c:pt>
                <c:pt idx="27578">
                  <c:v>-28081010.601369001</c:v>
                </c:pt>
                <c:pt idx="27579">
                  <c:v>-27984352.230698995</c:v>
                </c:pt>
                <c:pt idx="27580">
                  <c:v>-27886912.053630002</c:v>
                </c:pt>
                <c:pt idx="27581">
                  <c:v>-27788677.901280995</c:v>
                </c:pt>
                <c:pt idx="27582">
                  <c:v>-27689637.307648998</c:v>
                </c:pt>
                <c:pt idx="27583">
                  <c:v>-27589777.499767002</c:v>
                </c:pt>
                <c:pt idx="27584">
                  <c:v>-27489085.387436997</c:v>
                </c:pt>
                <c:pt idx="27585">
                  <c:v>-27387547.552540001</c:v>
                </c:pt>
                <c:pt idx="27586">
                  <c:v>-27285150.237888996</c:v>
                </c:pt>
                <c:pt idx="27587">
                  <c:v>-27181879.335600998</c:v>
                </c:pt>
                <c:pt idx="27588">
                  <c:v>-27077720.374974001</c:v>
                </c:pt>
                <c:pt idx="27589">
                  <c:v>-26972658.509830002</c:v>
                </c:pt>
                <c:pt idx="27590">
                  <c:v>-26866678.505306005</c:v>
                </c:pt>
                <c:pt idx="27591">
                  <c:v>-26759764.724060997</c:v>
                </c:pt>
                <c:pt idx="27592">
                  <c:v>-26651901.111857001</c:v>
                </c:pt>
                <c:pt idx="27593">
                  <c:v>-26543071.18251</c:v>
                </c:pt>
                <c:pt idx="27594">
                  <c:v>-26433258.002136003</c:v>
                </c:pt>
                <c:pt idx="27595">
                  <c:v>-26322444.172688</c:v>
                </c:pt>
                <c:pt idx="27596">
                  <c:v>-26210611.814730003</c:v>
                </c:pt>
                <c:pt idx="27597">
                  <c:v>-26097742.549403995</c:v>
                </c:pt>
                <c:pt idx="27598">
                  <c:v>-25983817.479550999</c:v>
                </c:pt>
                <c:pt idx="27599">
                  <c:v>-25868817.169934999</c:v>
                </c:pt>
                <c:pt idx="27600">
                  <c:v>-25752721.626522005</c:v>
                </c:pt>
                <c:pt idx="27601">
                  <c:v>-25635510.274747998</c:v>
                </c:pt>
                <c:pt idx="27602">
                  <c:v>-25517161.936742999</c:v>
                </c:pt>
                <c:pt idx="27603">
                  <c:v>-25397654.807417996</c:v>
                </c:pt>
                <c:pt idx="27604">
                  <c:v>-25276966.429370996</c:v>
                </c:pt>
                <c:pt idx="27605">
                  <c:v>-25155073.666538998</c:v>
                </c:pt>
                <c:pt idx="27606">
                  <c:v>-25031952.676503003</c:v>
                </c:pt>
                <c:pt idx="27607">
                  <c:v>-24907578.881394997</c:v>
                </c:pt>
                <c:pt idx="27608">
                  <c:v>-24781926.937290002</c:v>
                </c:pt>
                <c:pt idx="27609">
                  <c:v>-24654970.702009998</c:v>
                </c:pt>
                <c:pt idx="27610">
                  <c:v>-24526683.201239996</c:v>
                </c:pt>
                <c:pt idx="27611">
                  <c:v>-24397036.592837997</c:v>
                </c:pt>
                <c:pt idx="27612">
                  <c:v>-24266002.129237</c:v>
                </c:pt>
                <c:pt idx="27613">
                  <c:v>-24133550.117814001</c:v>
                </c:pt>
                <c:pt idx="27614">
                  <c:v>-23999649.879087001</c:v>
                </c:pt>
                <c:pt idx="27615">
                  <c:v>-23864269.702617995</c:v>
                </c:pt>
                <c:pt idx="27616">
                  <c:v>-23727376.800447997</c:v>
                </c:pt>
                <c:pt idx="27617">
                  <c:v>-23588937.257914998</c:v>
                </c:pt>
                <c:pt idx="27618">
                  <c:v>-23448915.981685996</c:v>
                </c:pt>
                <c:pt idx="27619">
                  <c:v>-23307276.644795001</c:v>
                </c:pt>
                <c:pt idx="27620">
                  <c:v>-23163981.628507003</c:v>
                </c:pt>
                <c:pt idx="27621">
                  <c:v>-23018991.960766997</c:v>
                </c:pt>
                <c:pt idx="27622">
                  <c:v>-22872267.251024999</c:v>
                </c:pt>
                <c:pt idx="27623">
                  <c:v>-22723765.621160999</c:v>
                </c:pt>
                <c:pt idx="27624">
                  <c:v>-22573443.632242005</c:v>
                </c:pt>
                <c:pt idx="27625">
                  <c:v>-22421256.206827998</c:v>
                </c:pt>
                <c:pt idx="27626">
                  <c:v>-22267156.546490997</c:v>
                </c:pt>
                <c:pt idx="27627">
                  <c:v>-22111096.044209</c:v>
                </c:pt>
                <c:pt idx="27628">
                  <c:v>-21953024.191272996</c:v>
                </c:pt>
                <c:pt idx="27629">
                  <c:v>-21792888.478282001</c:v>
                </c:pt>
                <c:pt idx="27630">
                  <c:v>-21630634.289814994</c:v>
                </c:pt>
                <c:pt idx="27631">
                  <c:v>-21466204.792288002</c:v>
                </c:pt>
                <c:pt idx="27632">
                  <c:v>-21299540.814502005</c:v>
                </c:pt>
                <c:pt idx="27633">
                  <c:v>-21130580.720321</c:v>
                </c:pt>
                <c:pt idx="27634">
                  <c:v>-20959260.272886999</c:v>
                </c:pt>
                <c:pt idx="27635">
                  <c:v>-20785512.489722997</c:v>
                </c:pt>
                <c:pt idx="27636">
                  <c:v>-20609267.488028996</c:v>
                </c:pt>
                <c:pt idx="27637">
                  <c:v>-20430452.319405001</c:v>
                </c:pt>
                <c:pt idx="27638">
                  <c:v>-20248990.793196999</c:v>
                </c:pt>
                <c:pt idx="27639">
                  <c:v>-20064803.287561998</c:v>
                </c:pt>
                <c:pt idx="27640">
                  <c:v>-19877806.547316</c:v>
                </c:pt>
                <c:pt idx="27641">
                  <c:v>-19687913.467510995</c:v>
                </c:pt>
                <c:pt idx="27642">
                  <c:v>-19495032.861645997</c:v>
                </c:pt>
                <c:pt idx="27643">
                  <c:v>-19299069.213297997</c:v>
                </c:pt>
                <c:pt idx="27644">
                  <c:v>-19099922.409892995</c:v>
                </c:pt>
                <c:pt idx="27645">
                  <c:v>-18897487.457231995</c:v>
                </c:pt>
                <c:pt idx="27646">
                  <c:v>-18691654.173292</c:v>
                </c:pt>
                <c:pt idx="27647">
                  <c:v>-18482306.859719999</c:v>
                </c:pt>
                <c:pt idx="27648">
                  <c:v>-18269323.949367002</c:v>
                </c:pt>
                <c:pt idx="27649">
                  <c:v>-18052577.628075</c:v>
                </c:pt>
                <c:pt idx="27650">
                  <c:v>-17831933.428884</c:v>
                </c:pt>
                <c:pt idx="27651">
                  <c:v>-17607249.796734001</c:v>
                </c:pt>
                <c:pt idx="27652">
                  <c:v>-17378377.621695995</c:v>
                </c:pt>
                <c:pt idx="27653">
                  <c:v>-17145159.738749001</c:v>
                </c:pt>
                <c:pt idx="27654">
                  <c:v>-16907430.392131001</c:v>
                </c:pt>
                <c:pt idx="27655">
                  <c:v>-16665014.662401</c:v>
                </c:pt>
                <c:pt idx="27656">
                  <c:v>-16417727.854495</c:v>
                </c:pt>
                <c:pt idx="27657">
                  <c:v>-16165374.845357999</c:v>
                </c:pt>
                <c:pt idx="27658">
                  <c:v>-15907749.390153002</c:v>
                </c:pt>
                <c:pt idx="27659">
                  <c:v>-15644633.386689002</c:v>
                </c:pt>
                <c:pt idx="27660">
                  <c:v>-15375796.098611003</c:v>
                </c:pt>
                <c:pt idx="27661">
                  <c:v>-15100993.339108</c:v>
                </c:pt>
                <c:pt idx="27662">
                  <c:v>-14819966.618650002</c:v>
                </c:pt>
                <c:pt idx="27663">
                  <c:v>-14532442.262481</c:v>
                </c:pt>
                <c:pt idx="27664">
                  <c:v>-14238130.506728997</c:v>
                </c:pt>
                <c:pt idx="27665">
                  <c:v>-13936724.585969999</c:v>
                </c:pt>
                <c:pt idx="27666">
                  <c:v>-13627899.830468001</c:v>
                </c:pt>
                <c:pt idx="27667">
                  <c:v>-13311312.798242001</c:v>
                </c:pt>
                <c:pt idx="27668">
                  <c:v>-12986600.476159999</c:v>
                </c:pt>
                <c:pt idx="27669">
                  <c:v>-12653379.595956001</c:v>
                </c:pt>
                <c:pt idx="27670">
                  <c:v>-12311246.126064999</c:v>
                </c:pt>
                <c:pt idx="27671">
                  <c:v>-11959775.01925</c:v>
                </c:pt>
                <c:pt idx="27672">
                  <c:v>-11598520.3202</c:v>
                </c:pt>
                <c:pt idx="27673">
                  <c:v>-11227015.767445998</c:v>
                </c:pt>
                <c:pt idx="27674">
                  <c:v>-10844776.061295997</c:v>
                </c:pt>
                <c:pt idx="27675">
                  <c:v>-10451299.014889002</c:v>
                </c:pt>
                <c:pt idx="27676">
                  <c:v>-10046068.859395998</c:v>
                </c:pt>
                <c:pt idx="27677">
                  <c:v>-9628561.0367659982</c:v>
                </c:pt>
                <c:pt idx="27678">
                  <c:v>-9198248.8822840005</c:v>
                </c:pt>
                <c:pt idx="27679">
                  <c:v>-8754612.6703949962</c:v>
                </c:pt>
                <c:pt idx="27680">
                  <c:v>-8297151.56238</c:v>
                </c:pt>
                <c:pt idx="27681">
                  <c:v>-7825399.03938</c:v>
                </c:pt>
                <c:pt idx="27682">
                  <c:v>-7338942.406448001</c:v>
                </c:pt>
                <c:pt idx="27683">
                  <c:v>-6837446.8802749999</c:v>
                </c:pt>
                <c:pt idx="27684">
                  <c:v>-6320684.58103</c:v>
                </c:pt>
                <c:pt idx="27685">
                  <c:v>-5788568.3848119983</c:v>
                </c:pt>
                <c:pt idx="27686">
                  <c:v>-5241190.0040589999</c:v>
                </c:pt>
                <c:pt idx="27687">
                  <c:v>-4678860.8124369998</c:v>
                </c:pt>
                <c:pt idx="27688">
                  <c:v>-4102152.8282559994</c:v>
                </c:pt>
                <c:pt idx="27689">
                  <c:v>-3511936.0123229995</c:v>
                </c:pt>
                <c:pt idx="27690">
                  <c:v>-2909406.8422429995</c:v>
                </c:pt>
                <c:pt idx="27691">
                  <c:v>-2296102.3522099997</c:v>
                </c:pt>
                <c:pt idx="27692">
                  <c:v>-1673893.9213859998</c:v>
                </c:pt>
                <c:pt idx="27693">
                  <c:v>-1044956.457761</c:v>
                </c:pt>
                <c:pt idx="27694">
                  <c:v>-411711.41011000006</c:v>
                </c:pt>
                <c:pt idx="27695">
                  <c:v>223254.050884</c:v>
                </c:pt>
                <c:pt idx="27696">
                  <c:v>857285.12306899996</c:v>
                </c:pt>
                <c:pt idx="27697">
                  <c:v>1487764.7867610001</c:v>
                </c:pt>
                <c:pt idx="27698">
                  <c:v>2112215.0819009999</c:v>
                </c:pt>
                <c:pt idx="27699">
                  <c:v>2728383.6501009995</c:v>
                </c:pt>
                <c:pt idx="27700">
                  <c:v>3334307.8931049993</c:v>
                </c:pt>
                <c:pt idx="27701">
                  <c:v>3928353.2031800002</c:v>
                </c:pt>
                <c:pt idx="27702">
                  <c:v>4509225.8171069995</c:v>
                </c:pt>
                <c:pt idx="27703">
                  <c:v>5075963.9990309998</c:v>
                </c:pt>
                <c:pt idx="27704">
                  <c:v>5627913.0218069991</c:v>
                </c:pt>
                <c:pt idx="27705">
                  <c:v>6164689.8341469998</c:v>
                </c:pt>
                <c:pt idx="27706">
                  <c:v>6686142.7265149998</c:v>
                </c:pt>
                <c:pt idx="27707">
                  <c:v>7192310.1932549989</c:v>
                </c:pt>
                <c:pt idx="27708">
                  <c:v>7683381.9214710006</c:v>
                </c:pt>
                <c:pt idx="27709">
                  <c:v>8159663.6775890002</c:v>
                </c:pt>
                <c:pt idx="27710">
                  <c:v>8621546.937661998</c:v>
                </c:pt>
                <c:pt idx="27711">
                  <c:v>9069483.4474389981</c:v>
                </c:pt>
                <c:pt idx="27712">
                  <c:v>9503964.4760110006</c:v>
                </c:pt>
                <c:pt idx="27713">
                  <c:v>9925504.2918909974</c:v>
                </c:pt>
                <c:pt idx="27714">
                  <c:v>10334627.288405998</c:v>
                </c:pt>
                <c:pt idx="27715">
                  <c:v>10731858.169929</c:v>
                </c:pt>
                <c:pt idx="27716">
                  <c:v>11117714.645721</c:v>
                </c:pt>
                <c:pt idx="27717">
                  <c:v>11492702.139180997</c:v>
                </c:pt>
                <c:pt idx="27718">
                  <c:v>11857310.090613002</c:v>
                </c:pt>
                <c:pt idx="27719">
                  <c:v>12212009.501621</c:v>
                </c:pt>
                <c:pt idx="27720">
                  <c:v>12557251.433538998</c:v>
                </c:pt>
                <c:pt idx="27721">
                  <c:v>12893466.228630001</c:v>
                </c:pt>
                <c:pt idx="27722">
                  <c:v>13221063.270496998</c:v>
                </c:pt>
                <c:pt idx="27723">
                  <c:v>13540431.139609</c:v>
                </c:pt>
                <c:pt idx="27724">
                  <c:v>13851938.051937999</c:v>
                </c:pt>
                <c:pt idx="27725">
                  <c:v>14155932.494441003</c:v>
                </c:pt>
                <c:pt idx="27726">
                  <c:v>14452743.991526999</c:v>
                </c:pt>
                <c:pt idx="27727">
                  <c:v>14742683.952723002</c:v>
                </c:pt>
                <c:pt idx="27728">
                  <c:v>15026046.56429</c:v>
                </c:pt>
                <c:pt idx="27729">
                  <c:v>15303109.697269998</c:v>
                </c:pt>
                <c:pt idx="27730">
                  <c:v>15574135.811936</c:v>
                </c:pt>
                <c:pt idx="27731">
                  <c:v>15839372.844379</c:v>
                </c:pt>
                <c:pt idx="27732">
                  <c:v>16099055.065350002</c:v>
                </c:pt>
                <c:pt idx="27733">
                  <c:v>16353403.904758004</c:v>
                </c:pt>
                <c:pt idx="27734">
                  <c:v>16602628.737756997</c:v>
                </c:pt>
                <c:pt idx="27735">
                  <c:v>16846927.630181003</c:v>
                </c:pt>
                <c:pt idx="27736">
                  <c:v>17086488.042442996</c:v>
                </c:pt>
                <c:pt idx="27737">
                  <c:v>17321487.492035002</c:v>
                </c:pt>
                <c:pt idx="27738">
                  <c:v>17552094.175416999</c:v>
                </c:pt>
                <c:pt idx="27739">
                  <c:v>17778467.550624005</c:v>
                </c:pt>
                <c:pt idx="27740">
                  <c:v>18000758.882199999</c:v>
                </c:pt>
                <c:pt idx="27741">
                  <c:v>18219111.750282001</c:v>
                </c:pt>
                <c:pt idx="27742">
                  <c:v>18433662.525769997</c:v>
                </c:pt>
                <c:pt idx="27743">
                  <c:v>18644540.813557003</c:v>
                </c:pt>
                <c:pt idx="27744">
                  <c:v>18851869.865782999</c:v>
                </c:pt>
                <c:pt idx="27745">
                  <c:v>19055766.967036996</c:v>
                </c:pt>
                <c:pt idx="27746">
                  <c:v>19256343.793375995</c:v>
                </c:pt>
                <c:pt idx="27747">
                  <c:v>19453706.746934</c:v>
                </c:pt>
                <c:pt idx="27748">
                  <c:v>19647957.267821997</c:v>
                </c:pt>
                <c:pt idx="27749">
                  <c:v>19839192.124908999</c:v>
                </c:pt>
                <c:pt idx="27750">
                  <c:v>20027503.686990999</c:v>
                </c:pt>
                <c:pt idx="27751">
                  <c:v>20212980.175753001</c:v>
                </c:pt>
                <c:pt idx="27752">
                  <c:v>20395705.901829995</c:v>
                </c:pt>
                <c:pt idx="27753">
                  <c:v>20575761.485196002</c:v>
                </c:pt>
                <c:pt idx="27754">
                  <c:v>20753224.061006997</c:v>
                </c:pt>
                <c:pt idx="27755">
                  <c:v>20928167.471959997</c:v>
                </c:pt>
                <c:pt idx="27756">
                  <c:v>21100662.448137999</c:v>
                </c:pt>
                <c:pt idx="27757">
                  <c:v>21270776.775238995</c:v>
                </c:pt>
                <c:pt idx="27758">
                  <c:v>21438575.452034999</c:v>
                </c:pt>
                <c:pt idx="27759">
                  <c:v>21604120.837827999</c:v>
                </c:pt>
                <c:pt idx="27760">
                  <c:v>21767472.790613998</c:v>
                </c:pt>
                <c:pt idx="27761">
                  <c:v>21928688.796615995</c:v>
                </c:pt>
                <c:pt idx="27762">
                  <c:v>22087824.091802996</c:v>
                </c:pt>
                <c:pt idx="27763">
                  <c:v>22244931.775947995</c:v>
                </c:pt>
                <c:pt idx="27764">
                  <c:v>22400062.919744</c:v>
                </c:pt>
                <c:pt idx="27765">
                  <c:v>22553266.665474996</c:v>
                </c:pt>
                <c:pt idx="27766">
                  <c:v>22704590.321669996</c:v>
                </c:pt>
                <c:pt idx="27767">
                  <c:v>22854079.452149</c:v>
                </c:pt>
                <c:pt idx="27768">
                  <c:v>23001777.959862996</c:v>
                </c:pt>
                <c:pt idx="27769">
                  <c:v>23147728.165856</c:v>
                </c:pt>
                <c:pt idx="27770">
                  <c:v>23291970.883681998</c:v>
                </c:pt>
                <c:pt idx="27771">
                  <c:v>23434545.489584997</c:v>
                </c:pt>
                <c:pt idx="27772">
                  <c:v>23575489.988718998</c:v>
                </c:pt>
                <c:pt idx="27773">
                  <c:v>23714841.077652</c:v>
                </c:pt>
                <c:pt idx="27774">
                  <c:v>23852634.203415997</c:v>
                </c:pt>
                <c:pt idx="27775">
                  <c:v>23988903.619316004</c:v>
                </c:pt>
                <c:pt idx="27776">
                  <c:v>24123682.437692996</c:v>
                </c:pt>
                <c:pt idx="27777">
                  <c:v>24257002.679857001</c:v>
                </c:pt>
                <c:pt idx="27778">
                  <c:v>24388895.323346999</c:v>
                </c:pt>
                <c:pt idx="27779">
                  <c:v>24519390.346689999</c:v>
                </c:pt>
                <c:pt idx="27780">
                  <c:v>24648516.771822002</c:v>
                </c:pt>
                <c:pt idx="27781">
                  <c:v>24776302.704298995</c:v>
                </c:pt>
                <c:pt idx="27782">
                  <c:v>24902775.371444996</c:v>
                </c:pt>
                <c:pt idx="27783">
                  <c:v>25027961.158551004</c:v>
                </c:pt>
                <c:pt idx="27784">
                  <c:v>25151885.643251002</c:v>
                </c:pt>
                <c:pt idx="27785">
                  <c:v>25274573.628171999</c:v>
                </c:pt>
                <c:pt idx="27786">
                  <c:v>25396049.171967</c:v>
                </c:pt>
                <c:pt idx="27787">
                  <c:v>25516335.618825004</c:v>
                </c:pt>
                <c:pt idx="27788">
                  <c:v>25635455.626536004</c:v>
                </c:pt>
                <c:pt idx="27789">
                  <c:v>25753431.193211995</c:v>
                </c:pt>
                <c:pt idx="27790">
                  <c:v>25870283.682719</c:v>
                </c:pt>
                <c:pt idx="27791">
                  <c:v>25986033.848907001</c:v>
                </c:pt>
                <c:pt idx="27792">
                  <c:v>26100701.858701006</c:v>
                </c:pt>
                <c:pt idx="27793">
                  <c:v>26214307.314114004</c:v>
                </c:pt>
                <c:pt idx="27794">
                  <c:v>26326869.273245998</c:v>
                </c:pt>
                <c:pt idx="27795">
                  <c:v>26438406.270314001</c:v>
                </c:pt>
                <c:pt idx="27796">
                  <c:v>26548936.334782004</c:v>
                </c:pt>
                <c:pt idx="27797">
                  <c:v>26658477.009618998</c:v>
                </c:pt>
                <c:pt idx="27798">
                  <c:v>26767045.368751999</c:v>
                </c:pt>
                <c:pt idx="27799">
                  <c:v>26874658.033737</c:v>
                </c:pt>
                <c:pt idx="27800">
                  <c:v>26981331.189702</c:v>
                </c:pt>
                <c:pt idx="27801">
                  <c:v>27087080.600598</c:v>
                </c:pt>
                <c:pt idx="27802">
                  <c:v>27191921.623787001</c:v>
                </c:pt>
                <c:pt idx="27803">
                  <c:v>27295869.224009</c:v>
                </c:pt>
                <c:pt idx="27804">
                  <c:v>27398937.986748997</c:v>
                </c:pt>
                <c:pt idx="27805">
                  <c:v>27501142.131049</c:v>
                </c:pt>
                <c:pt idx="27806">
                  <c:v>27602495.521782</c:v>
                </c:pt>
                <c:pt idx="27807">
                  <c:v>27703011.681409996</c:v>
                </c:pt>
                <c:pt idx="27808">
                  <c:v>27802703.801267996</c:v>
                </c:pt>
                <c:pt idx="27809">
                  <c:v>27901584.752383001</c:v>
                </c:pt>
                <c:pt idx="27810">
                  <c:v>27999667.095852997</c:v>
                </c:pt>
                <c:pt idx="27811">
                  <c:v>28096963.092813995</c:v>
                </c:pt>
                <c:pt idx="27812">
                  <c:v>28193484.714001998</c:v>
                </c:pt>
                <c:pt idx="27813">
                  <c:v>28289243.648947001</c:v>
                </c:pt>
                <c:pt idx="27814">
                  <c:v>28384251.314795002</c:v>
                </c:pt>
                <c:pt idx="27815">
                  <c:v>28478518.864797</c:v>
                </c:pt>
                <c:pt idx="27816">
                  <c:v>28572057.196458999</c:v>
                </c:pt>
                <c:pt idx="27817">
                  <c:v>28664876.959387999</c:v>
                </c:pt>
                <c:pt idx="27818">
                  <c:v>28756988.562834997</c:v>
                </c:pt>
                <c:pt idx="27819">
                  <c:v>28848402.182955001</c:v>
                </c:pt>
                <c:pt idx="27820">
                  <c:v>28939127.769787997</c:v>
                </c:pt>
                <c:pt idx="27821">
                  <c:v>29029175.053990997</c:v>
                </c:pt>
                <c:pt idx="27822">
                  <c:v>29118553.553312998</c:v>
                </c:pt>
                <c:pt idx="27823">
                  <c:v>29207272.578832</c:v>
                </c:pt>
                <c:pt idx="27824">
                  <c:v>29295341.240969997</c:v>
                </c:pt>
                <c:pt idx="27825">
                  <c:v>29382768.455286998</c:v>
                </c:pt>
                <c:pt idx="27826">
                  <c:v>29469562.948063996</c:v>
                </c:pt>
                <c:pt idx="27827">
                  <c:v>29555733.261692993</c:v>
                </c:pt>
                <c:pt idx="27828">
                  <c:v>29641287.759871997</c:v>
                </c:pt>
                <c:pt idx="27829">
                  <c:v>29726234.632617999</c:v>
                </c:pt>
                <c:pt idx="27830">
                  <c:v>29810581.901103996</c:v>
                </c:pt>
                <c:pt idx="27831">
                  <c:v>29894337.422332</c:v>
                </c:pt>
                <c:pt idx="27832">
                  <c:v>29977508.893637996</c:v>
                </c:pt>
                <c:pt idx="27833">
                  <c:v>30060103.857050005</c:v>
                </c:pt>
                <c:pt idx="27834">
                  <c:v>30142129.703493997</c:v>
                </c:pt>
                <c:pt idx="27835">
                  <c:v>30223593.676857002</c:v>
                </c:pt>
                <c:pt idx="27836">
                  <c:v>30304502.877919</c:v>
                </c:pt>
                <c:pt idx="27837">
                  <c:v>30384864.268146999</c:v>
                </c:pt>
                <c:pt idx="27838">
                  <c:v>30464684.673367999</c:v>
                </c:pt>
                <c:pt idx="27839">
                  <c:v>30543970.787322</c:v>
                </c:pt>
                <c:pt idx="27840">
                  <c:v>30622729.175094999</c:v>
                </c:pt>
                <c:pt idx="27841">
                  <c:v>30700966.276441995</c:v>
                </c:pt>
                <c:pt idx="27842">
                  <c:v>30778688.409006</c:v>
                </c:pt>
                <c:pt idx="27843">
                  <c:v>30855901.771428995</c:v>
                </c:pt>
                <c:pt idx="27844">
                  <c:v>30932612.446369</c:v>
                </c:pt>
                <c:pt idx="27845">
                  <c:v>31008826.403416995</c:v>
                </c:pt>
                <c:pt idx="27846">
                  <c:v>31084549.501924001</c:v>
                </c:pt>
                <c:pt idx="27847">
                  <c:v>31159787.493741997</c:v>
                </c:pt>
                <c:pt idx="27848">
                  <c:v>31234546.025874995</c:v>
                </c:pt>
                <c:pt idx="27849">
                  <c:v>31308830.643056005</c:v>
                </c:pt>
                <c:pt idx="27850">
                  <c:v>31382646.790235002</c:v>
                </c:pt>
                <c:pt idx="27851">
                  <c:v>31455999.814997002</c:v>
                </c:pt>
                <c:pt idx="27852">
                  <c:v>31528894.969911996</c:v>
                </c:pt>
                <c:pt idx="27853">
                  <c:v>31601337.414799999</c:v>
                </c:pt>
                <c:pt idx="27854">
                  <c:v>31673332.218943998</c:v>
                </c:pt>
                <c:pt idx="27855">
                  <c:v>31744884.363225002</c:v>
                </c:pt>
                <c:pt idx="27856">
                  <c:v>31815998.742199998</c:v>
                </c:pt>
                <c:pt idx="27857">
                  <c:v>31886680.166121002</c:v>
                </c:pt>
                <c:pt idx="27858">
                  <c:v>31956933.362886</c:v>
                </c:pt>
                <c:pt idx="27859">
                  <c:v>32026762.979944997</c:v>
                </c:pt>
                <c:pt idx="27860">
                  <c:v>32096173.586140998</c:v>
                </c:pt>
                <c:pt idx="27861">
                  <c:v>32165169.673503</c:v>
                </c:pt>
                <c:pt idx="27862">
                  <c:v>32233755.658989005</c:v>
                </c:pt>
                <c:pt idx="27863">
                  <c:v>32301935.886177</c:v>
                </c:pt>
                <c:pt idx="27864">
                  <c:v>32369714.626907002</c:v>
                </c:pt>
                <c:pt idx="27865">
                  <c:v>32437096.082880002</c:v>
                </c:pt>
                <c:pt idx="27866">
                  <c:v>32504084.387214996</c:v>
                </c:pt>
                <c:pt idx="27867">
                  <c:v>32570683.605953</c:v>
                </c:pt>
                <c:pt idx="27868">
                  <c:v>32636897.739528999</c:v>
                </c:pt>
                <c:pt idx="27869">
                  <c:v>32702730.724200998</c:v>
                </c:pt>
                <c:pt idx="27870">
                  <c:v>32768186.433437996</c:v>
                </c:pt>
                <c:pt idx="27871">
                  <c:v>32833268.679272</c:v>
                </c:pt>
                <c:pt idx="27872">
                  <c:v>32897981.213614997</c:v>
                </c:pt>
                <c:pt idx="27873">
                  <c:v>32962327.729534</c:v>
                </c:pt>
                <c:pt idx="27874">
                  <c:v>33026311.862505</c:v>
                </c:pt>
                <c:pt idx="27875">
                  <c:v>33089937.191616997</c:v>
                </c:pt>
                <c:pt idx="27876">
                  <c:v>33153207.240759999</c:v>
                </c:pt>
                <c:pt idx="27877">
                  <c:v>33216125.479768995</c:v>
                </c:pt>
                <c:pt idx="27878">
                  <c:v>33278695.325548995</c:v>
                </c:pt>
                <c:pt idx="27879">
                  <c:v>33340920.143162001</c:v>
                </c:pt>
                <c:pt idx="27880">
                  <c:v>33402803.246889997</c:v>
                </c:pt>
                <c:pt idx="27881">
                  <c:v>33464347.901274994</c:v>
                </c:pt>
                <c:pt idx="27882">
                  <c:v>33525557.322117999</c:v>
                </c:pt>
                <c:pt idx="27883">
                  <c:v>33586434.677471995</c:v>
                </c:pt>
                <c:pt idx="27884">
                  <c:v>33646983.088597007</c:v>
                </c:pt>
                <c:pt idx="27885">
                  <c:v>33707205.630888999</c:v>
                </c:pt>
                <c:pt idx="27886">
                  <c:v>33767105.334798001</c:v>
                </c:pt>
                <c:pt idx="27887">
                  <c:v>33826685.186713994</c:v>
                </c:pt>
                <c:pt idx="27888">
                  <c:v>33885948.129831009</c:v>
                </c:pt>
                <c:pt idx="27889">
                  <c:v>33944897.064992003</c:v>
                </c:pt>
                <c:pt idx="27890">
                  <c:v>34003534.851514995</c:v>
                </c:pt>
                <c:pt idx="27891">
                  <c:v>34061864.307994999</c:v>
                </c:pt>
                <c:pt idx="27892">
                  <c:v>34119888.213091001</c:v>
                </c:pt>
                <c:pt idx="27893">
                  <c:v>34177609.306285992</c:v>
                </c:pt>
                <c:pt idx="27894">
                  <c:v>34235030.288641006</c:v>
                </c:pt>
                <c:pt idx="27895">
                  <c:v>34292153.823518001</c:v>
                </c:pt>
                <c:pt idx="27896">
                  <c:v>34348982.537295006</c:v>
                </c:pt>
                <c:pt idx="27897">
                  <c:v>34405519.020060003</c:v>
                </c:pt>
                <c:pt idx="27898">
                  <c:v>34461765.826289997</c:v>
                </c:pt>
                <c:pt idx="27899">
                  <c:v>34517725.475511</c:v>
                </c:pt>
                <c:pt idx="27900">
                  <c:v>34573400.452949993</c:v>
                </c:pt>
                <c:pt idx="27901">
                  <c:v>34628793.210161999</c:v>
                </c:pt>
                <c:pt idx="27902">
                  <c:v>34683906.16565001</c:v>
                </c:pt>
                <c:pt idx="27903">
                  <c:v>34738741.705468006</c:v>
                </c:pt>
                <c:pt idx="27904">
                  <c:v>34793302.183809996</c:v>
                </c:pt>
                <c:pt idx="27905">
                  <c:v>34847589.923584998</c:v>
                </c:pt>
                <c:pt idx="27906">
                  <c:v>34901607.216982991</c:v>
                </c:pt>
                <c:pt idx="27907">
                  <c:v>34955356.326019995</c:v>
                </c:pt>
                <c:pt idx="27908">
                  <c:v>35008839.483080991</c:v>
                </c:pt>
                <c:pt idx="27909">
                  <c:v>35062058.891441002</c:v>
                </c:pt>
                <c:pt idx="27910">
                  <c:v>35115016.725782998</c:v>
                </c:pt>
                <c:pt idx="27911">
                  <c:v>35167715.132699005</c:v>
                </c:pt>
                <c:pt idx="27912">
                  <c:v>35220156.231181003</c:v>
                </c:pt>
                <c:pt idx="27913">
                  <c:v>35272342.1131</c:v>
                </c:pt>
                <c:pt idx="27914">
                  <c:v>35324274.843681991</c:v>
                </c:pt>
                <c:pt idx="27915">
                  <c:v>35375956.461960003</c:v>
                </c:pt>
                <c:pt idx="27916">
                  <c:v>35427388.981231004</c:v>
                </c:pt>
                <c:pt idx="27917">
                  <c:v>35478574.389491998</c:v>
                </c:pt>
                <c:pt idx="27918">
                  <c:v>35529514.649871998</c:v>
                </c:pt>
                <c:pt idx="27919">
                  <c:v>35580211.701053008</c:v>
                </c:pt>
                <c:pt idx="27920">
                  <c:v>35630667.45768299</c:v>
                </c:pt>
                <c:pt idx="27921">
                  <c:v>35680883.810781986</c:v>
                </c:pt>
                <c:pt idx="27922">
                  <c:v>35730862.628132008</c:v>
                </c:pt>
                <c:pt idx="27923">
                  <c:v>35780605.754669003</c:v>
                </c:pt>
                <c:pt idx="27924">
                  <c:v>35830115.012858994</c:v>
                </c:pt>
                <c:pt idx="27925">
                  <c:v>35879392.20307</c:v>
                </c:pt>
                <c:pt idx="27926">
                  <c:v>35928439.103935003</c:v>
                </c:pt>
                <c:pt idx="27927">
                  <c:v>35977257.472707994</c:v>
                </c:pt>
                <c:pt idx="27928">
                  <c:v>36025849.045612998</c:v>
                </c:pt>
                <c:pt idx="27929">
                  <c:v>36074215.538181998</c:v>
                </c:pt>
                <c:pt idx="27930">
                  <c:v>36122358.645594008</c:v>
                </c:pt>
                <c:pt idx="27931">
                  <c:v>36170280.042999998</c:v>
                </c:pt>
                <c:pt idx="27932">
                  <c:v>36217981.385844</c:v>
                </c:pt>
                <c:pt idx="27933">
                  <c:v>36265464.310176991</c:v>
                </c:pt>
                <c:pt idx="27934">
                  <c:v>36312730.432965994</c:v>
                </c:pt>
                <c:pt idx="27935">
                  <c:v>36359781.352395989</c:v>
                </c:pt>
                <c:pt idx="27936">
                  <c:v>36406618.648165002</c:v>
                </c:pt>
                <c:pt idx="27937">
                  <c:v>36453243.88177599</c:v>
                </c:pt>
                <c:pt idx="27938">
                  <c:v>36499658.596818998</c:v>
                </c:pt>
                <c:pt idx="27939">
                  <c:v>36545864.319249004</c:v>
                </c:pt>
                <c:pt idx="27940">
                  <c:v>36591862.557663999</c:v>
                </c:pt>
                <c:pt idx="27941">
                  <c:v>36637654.803567998</c:v>
                </c:pt>
                <c:pt idx="27942">
                  <c:v>36683242.531638011</c:v>
                </c:pt>
                <c:pt idx="27943">
                  <c:v>36728627.199976005</c:v>
                </c:pt>
                <c:pt idx="27944">
                  <c:v>36773810.250367999</c:v>
                </c:pt>
                <c:pt idx="27945">
                  <c:v>36818793.108526997</c:v>
                </c:pt>
                <c:pt idx="27946">
                  <c:v>36863577.184339002</c:v>
                </c:pt>
                <c:pt idx="27947">
                  <c:v>36908163.872101992</c:v>
                </c:pt>
                <c:pt idx="27948">
                  <c:v>36952554.550754994</c:v>
                </c:pt>
                <c:pt idx="27949">
                  <c:v>36996750.584114</c:v>
                </c:pt>
                <c:pt idx="27950">
                  <c:v>37040753.321093008</c:v>
                </c:pt>
                <c:pt idx="27951">
                  <c:v>37084564.095926002</c:v>
                </c:pt>
                <c:pt idx="27952">
                  <c:v>37128184.228386</c:v>
                </c:pt>
                <c:pt idx="27953">
                  <c:v>37171615.023994006</c:v>
                </c:pt>
                <c:pt idx="27954">
                  <c:v>37214857.774231009</c:v>
                </c:pt>
                <c:pt idx="27955">
                  <c:v>37257913.756740995</c:v>
                </c:pt>
                <c:pt idx="27956">
                  <c:v>37300784.235533006</c:v>
                </c:pt>
                <c:pt idx="27957">
                  <c:v>37343470.461179003</c:v>
                </c:pt>
                <c:pt idx="27958">
                  <c:v>37385973.671010002</c:v>
                </c:pt>
                <c:pt idx="27959">
                  <c:v>37428295.089300998</c:v>
                </c:pt>
                <c:pt idx="27960">
                  <c:v>37470435.927461997</c:v>
                </c:pt>
                <c:pt idx="27961">
                  <c:v>37512397.384221993</c:v>
                </c:pt>
                <c:pt idx="27962">
                  <c:v>37554180.645806</c:v>
                </c:pt>
                <c:pt idx="27963">
                  <c:v>37595786.886116989</c:v>
                </c:pt>
                <c:pt idx="27964">
                  <c:v>37637217.266904004</c:v>
                </c:pt>
                <c:pt idx="27965">
                  <c:v>37678472.937938005</c:v>
                </c:pt>
                <c:pt idx="27966">
                  <c:v>37719555.037176996</c:v>
                </c:pt>
                <c:pt idx="27967">
                  <c:v>37760464.690933004</c:v>
                </c:pt>
                <c:pt idx="27968">
                  <c:v>37801203.014031</c:v>
                </c:pt>
                <c:pt idx="27969">
                  <c:v>37841771.109969005</c:v>
                </c:pt>
                <c:pt idx="27970">
                  <c:v>37882170.071076997</c:v>
                </c:pt>
                <c:pt idx="27971">
                  <c:v>37922400.978668004</c:v>
                </c:pt>
                <c:pt idx="27972">
                  <c:v>37962464.903188996</c:v>
                </c:pt>
                <c:pt idx="27973">
                  <c:v>38002362.904369995</c:v>
                </c:pt>
                <c:pt idx="27974">
                  <c:v>38042096.031370997</c:v>
                </c:pt>
                <c:pt idx="27975">
                  <c:v>38081665.322921991</c:v>
                </c:pt>
                <c:pt idx="27976">
                  <c:v>38121071.807467997</c:v>
                </c:pt>
                <c:pt idx="27977">
                  <c:v>38160316.503303997</c:v>
                </c:pt>
                <c:pt idx="27978">
                  <c:v>38199400.41871199</c:v>
                </c:pt>
                <c:pt idx="27979">
                  <c:v>38238324.552097999</c:v>
                </c:pt>
                <c:pt idx="27980">
                  <c:v>38277089.892117001</c:v>
                </c:pt>
                <c:pt idx="27981">
                  <c:v>38315697.417808004</c:v>
                </c:pt>
                <c:pt idx="27982">
                  <c:v>38354148.098719999</c:v>
                </c:pt>
                <c:pt idx="27983">
                  <c:v>38392442.895036004</c:v>
                </c:pt>
                <c:pt idx="27984">
                  <c:v>38430582.757695004</c:v>
                </c:pt>
                <c:pt idx="27985">
                  <c:v>38468568.628515005</c:v>
                </c:pt>
                <c:pt idx="27986">
                  <c:v>38506401.440312989</c:v>
                </c:pt>
                <c:pt idx="27987">
                  <c:v>38544082.117017999</c:v>
                </c:pt>
                <c:pt idx="27988">
                  <c:v>38581611.573788993</c:v>
                </c:pt>
                <c:pt idx="27989">
                  <c:v>38618990.717127003</c:v>
                </c:pt>
                <c:pt idx="27990">
                  <c:v>38656220.444988996</c:v>
                </c:pt>
                <c:pt idx="27991">
                  <c:v>38693301.646892004</c:v>
                </c:pt>
                <c:pt idx="27992">
                  <c:v>38730235.204028003</c:v>
                </c:pt>
                <c:pt idx="27993">
                  <c:v>38767021.989361994</c:v>
                </c:pt>
                <c:pt idx="27994">
                  <c:v>38803662.867743999</c:v>
                </c:pt>
                <c:pt idx="27995">
                  <c:v>38840158.696008004</c:v>
                </c:pt>
                <c:pt idx="27996">
                  <c:v>38876510.323070996</c:v>
                </c:pt>
                <c:pt idx="27997">
                  <c:v>38912718.590036005</c:v>
                </c:pt>
                <c:pt idx="27998">
                  <c:v>38948784.330289997</c:v>
                </c:pt>
                <c:pt idx="27999">
                  <c:v>38984708.369595006</c:v>
                </c:pt>
                <c:pt idx="28000">
                  <c:v>39020491.526192002</c:v>
                </c:pt>
                <c:pt idx="28001">
                  <c:v>39056134.610883996</c:v>
                </c:pt>
                <c:pt idx="28002">
                  <c:v>39091638.427136004</c:v>
                </c:pt>
                <c:pt idx="28003">
                  <c:v>39127003.771160007</c:v>
                </c:pt>
                <c:pt idx="28004">
                  <c:v>39162231.432007998</c:v>
                </c:pt>
                <c:pt idx="28005">
                  <c:v>39197322.191657007</c:v>
                </c:pt>
                <c:pt idx="28006">
                  <c:v>39232276.825096011</c:v>
                </c:pt>
                <c:pt idx="28007">
                  <c:v>39267096.100412004</c:v>
                </c:pt>
                <c:pt idx="28008">
                  <c:v>39301780.778871</c:v>
                </c:pt>
                <c:pt idx="28009">
                  <c:v>39336331.615004003</c:v>
                </c:pt>
                <c:pt idx="28010">
                  <c:v>39370749.356685996</c:v>
                </c:pt>
                <c:pt idx="28011">
                  <c:v>39405034.745213009</c:v>
                </c:pt>
                <c:pt idx="28012">
                  <c:v>39439188.515387997</c:v>
                </c:pt>
                <c:pt idx="28013">
                  <c:v>39473211.395592004</c:v>
                </c:pt>
                <c:pt idx="28014">
                  <c:v>39507104.107863002</c:v>
                </c:pt>
                <c:pt idx="28015">
                  <c:v>39540867.367970996</c:v>
                </c:pt>
                <c:pt idx="28016">
                  <c:v>39574501.885490999</c:v>
                </c:pt>
                <c:pt idx="28017">
                  <c:v>39608008.363876991</c:v>
                </c:pt>
                <c:pt idx="28018">
                  <c:v>39641387.500535004</c:v>
                </c:pt>
                <c:pt idx="28019">
                  <c:v>39674639.986889996</c:v>
                </c:pt>
                <c:pt idx="28020">
                  <c:v>39707766.508459002</c:v>
                </c:pt>
                <c:pt idx="28021">
                  <c:v>39740767.744920999</c:v>
                </c:pt>
                <c:pt idx="28022">
                  <c:v>39773644.370178998</c:v>
                </c:pt>
                <c:pt idx="28023">
                  <c:v>39806397.052431993</c:v>
                </c:pt>
                <c:pt idx="28024">
                  <c:v>39839026.454241</c:v>
                </c:pt>
                <c:pt idx="28025">
                  <c:v>39871533.232588001</c:v>
                </c:pt>
                <c:pt idx="28026">
                  <c:v>39903918.038946003</c:v>
                </c:pt>
                <c:pt idx="28027">
                  <c:v>39936181.519340001</c:v>
                </c:pt>
                <c:pt idx="28028">
                  <c:v>39968324.314407997</c:v>
                </c:pt>
                <c:pt idx="28029">
                  <c:v>40000347.059461996</c:v>
                </c:pt>
                <c:pt idx="28030">
                  <c:v>40032250.384549998</c:v>
                </c:pt>
                <c:pt idx="28031">
                  <c:v>40064034.914513998</c:v>
                </c:pt>
                <c:pt idx="28032">
                  <c:v>40095701.26905001</c:v>
                </c:pt>
                <c:pt idx="28033">
                  <c:v>40127250.062763996</c:v>
                </c:pt>
                <c:pt idx="28034">
                  <c:v>40158681.905228004</c:v>
                </c:pt>
                <c:pt idx="28035">
                  <c:v>40189997.401041999</c:v>
                </c:pt>
                <c:pt idx="28036">
                  <c:v>40221197.149879999</c:v>
                </c:pt>
                <c:pt idx="28037">
                  <c:v>40252281.746552996</c:v>
                </c:pt>
                <c:pt idx="28038">
                  <c:v>40283251.781057008</c:v>
                </c:pt>
                <c:pt idx="28039">
                  <c:v>40314107.838632002</c:v>
                </c:pt>
                <c:pt idx="28040">
                  <c:v>40344850.499806002</c:v>
                </c:pt>
                <c:pt idx="28041">
                  <c:v>40375480.340454996</c:v>
                </c:pt>
                <c:pt idx="28042">
                  <c:v>40405997.931848004</c:v>
                </c:pt>
                <c:pt idx="28043">
                  <c:v>40436403.840699002</c:v>
                </c:pt>
                <c:pt idx="28044">
                  <c:v>40466698.629218012</c:v>
                </c:pt>
                <c:pt idx="28045">
                  <c:v>40496882.855158001</c:v>
                </c:pt>
                <c:pt idx="28046">
                  <c:v>40526957.071864001</c:v>
                </c:pt>
                <c:pt idx="28047">
                  <c:v>40556921.828317001</c:v>
                </c:pt>
                <c:pt idx="28048">
                  <c:v>40586777.669189006</c:v>
                </c:pt>
                <c:pt idx="28049">
                  <c:v>40616525.134879</c:v>
                </c:pt>
                <c:pt idx="28050">
                  <c:v>40646164.761567004</c:v>
                </c:pt>
                <c:pt idx="28051">
                  <c:v>40675697.081253007</c:v>
                </c:pt>
                <c:pt idx="28052">
                  <c:v>40705122.621805005</c:v>
                </c:pt>
                <c:pt idx="28053">
                  <c:v>40734441.907001995</c:v>
                </c:pt>
                <c:pt idx="28054">
                  <c:v>40763655.456576996</c:v>
                </c:pt>
                <c:pt idx="28055">
                  <c:v>40792763.786256</c:v>
                </c:pt>
                <c:pt idx="28056">
                  <c:v>40821767.407807998</c:v>
                </c:pt>
                <c:pt idx="28057">
                  <c:v>40850666.829078004</c:v>
                </c:pt>
                <c:pt idx="28058">
                  <c:v>40879462.554032996</c:v>
                </c:pt>
                <c:pt idx="28059">
                  <c:v>40908155.08280199</c:v>
                </c:pt>
                <c:pt idx="28060">
                  <c:v>40936744.911713995</c:v>
                </c:pt>
                <c:pt idx="28061">
                  <c:v>40965232.533338003</c:v>
                </c:pt>
                <c:pt idx="28062">
                  <c:v>40993618.436520994</c:v>
                </c:pt>
                <c:pt idx="28063">
                  <c:v>41021903.106428996</c:v>
                </c:pt>
                <c:pt idx="28064">
                  <c:v>41050087.024582997</c:v>
                </c:pt>
                <c:pt idx="28065">
                  <c:v>41078170.668895006</c:v>
                </c:pt>
                <c:pt idx="28066">
                  <c:v>41106154.51370699</c:v>
                </c:pt>
                <c:pt idx="28067">
                  <c:v>41134039.029828005</c:v>
                </c:pt>
                <c:pt idx="28068">
                  <c:v>41161824.684565</c:v>
                </c:pt>
                <c:pt idx="28069">
                  <c:v>41189511.941764995</c:v>
                </c:pt>
                <c:pt idx="28070">
                  <c:v>41217101.261846006</c:v>
                </c:pt>
                <c:pt idx="28071">
                  <c:v>41244593.101831004</c:v>
                </c:pt>
                <c:pt idx="28072">
                  <c:v>41271987.915385991</c:v>
                </c:pt>
                <c:pt idx="28073">
                  <c:v>41299286.152847998</c:v>
                </c:pt>
                <c:pt idx="28074">
                  <c:v>41326488.261264011</c:v>
                </c:pt>
                <c:pt idx="28075">
                  <c:v>41353594.684419997</c:v>
                </c:pt>
                <c:pt idx="28076">
                  <c:v>41380605.862874992</c:v>
                </c:pt>
                <c:pt idx="28077">
                  <c:v>41407522.233991005</c:v>
                </c:pt>
                <c:pt idx="28078">
                  <c:v>41434344.23196701</c:v>
                </c:pt>
                <c:pt idx="28079">
                  <c:v>41461072.287871994</c:v>
                </c:pt>
                <c:pt idx="28080">
                  <c:v>41487706.829668008</c:v>
                </c:pt>
                <c:pt idx="28081">
                  <c:v>41514248.282249011</c:v>
                </c:pt>
                <c:pt idx="28082">
                  <c:v>41540697.067465998</c:v>
                </c:pt>
                <c:pt idx="28083">
                  <c:v>41567053.604161002</c:v>
                </c:pt>
                <c:pt idx="28084">
                  <c:v>41593318.308190003</c:v>
                </c:pt>
                <c:pt idx="28085">
                  <c:v>41619491.592456996</c:v>
                </c:pt>
                <c:pt idx="28086">
                  <c:v>41645573.866941996</c:v>
                </c:pt>
                <c:pt idx="28087">
                  <c:v>41671565.538725995</c:v>
                </c:pt>
                <c:pt idx="28088">
                  <c:v>41697467.012022994</c:v>
                </c:pt>
                <c:pt idx="28089">
                  <c:v>41723278.688206002</c:v>
                </c:pt>
                <c:pt idx="28090">
                  <c:v>41749000.965834007</c:v>
                </c:pt>
                <c:pt idx="28091">
                  <c:v>41774634.240676001</c:v>
                </c:pt>
                <c:pt idx="28092">
                  <c:v>41800178.905745</c:v>
                </c:pt>
                <c:pt idx="28093">
                  <c:v>41825635.351316996</c:v>
                </c:pt>
                <c:pt idx="28094">
                  <c:v>41851003.964959003</c:v>
                </c:pt>
                <c:pt idx="28095">
                  <c:v>41876285.131558008</c:v>
                </c:pt>
                <c:pt idx="28096">
                  <c:v>41901479.233341001</c:v>
                </c:pt>
                <c:pt idx="28097">
                  <c:v>41926586.649904005</c:v>
                </c:pt>
                <c:pt idx="28098">
                  <c:v>41951607.758234009</c:v>
                </c:pt>
                <c:pt idx="28099">
                  <c:v>41976542.932737</c:v>
                </c:pt>
                <c:pt idx="28100">
                  <c:v>42001392.545258008</c:v>
                </c:pt>
                <c:pt idx="28101">
                  <c:v>42026156.965107009</c:v>
                </c:pt>
                <c:pt idx="28102">
                  <c:v>42050836.559083</c:v>
                </c:pt>
                <c:pt idx="28103">
                  <c:v>42075431.691496007</c:v>
                </c:pt>
                <c:pt idx="28104">
                  <c:v>42099942.724190004</c:v>
                </c:pt>
                <c:pt idx="28105">
                  <c:v>42124370.016568996</c:v>
                </c:pt>
                <c:pt idx="28106">
                  <c:v>42148713.925613008</c:v>
                </c:pt>
                <c:pt idx="28107">
                  <c:v>42172974.805905998</c:v>
                </c:pt>
                <c:pt idx="28108">
                  <c:v>42197153.00965701</c:v>
                </c:pt>
                <c:pt idx="28109">
                  <c:v>42221248.886719987</c:v>
                </c:pt>
                <c:pt idx="28110">
                  <c:v>42245262.784615003</c:v>
                </c:pt>
                <c:pt idx="28111">
                  <c:v>42269195.048551001</c:v>
                </c:pt>
                <c:pt idx="28112">
                  <c:v>42293046.021448009</c:v>
                </c:pt>
                <c:pt idx="28113">
                  <c:v>42316816.043954</c:v>
                </c:pt>
                <c:pt idx="28114">
                  <c:v>42340505.454467997</c:v>
                </c:pt>
                <c:pt idx="28115">
                  <c:v>42364114.589161001</c:v>
                </c:pt>
                <c:pt idx="28116">
                  <c:v>42387643.781994008</c:v>
                </c:pt>
                <c:pt idx="28117">
                  <c:v>42411093.364739001</c:v>
                </c:pt>
                <c:pt idx="28118">
                  <c:v>42434463.666997008</c:v>
                </c:pt>
                <c:pt idx="28119">
                  <c:v>42457755.016220994</c:v>
                </c:pt>
                <c:pt idx="28120">
                  <c:v>42480967.737729996</c:v>
                </c:pt>
                <c:pt idx="28121">
                  <c:v>42504102.154731996</c:v>
                </c:pt>
                <c:pt idx="28122">
                  <c:v>42527158.588343002</c:v>
                </c:pt>
                <c:pt idx="28123">
                  <c:v>42550137.357600994</c:v>
                </c:pt>
                <c:pt idx="28124">
                  <c:v>42573038.779486999</c:v>
                </c:pt>
                <c:pt idx="28125">
                  <c:v>42595863.168947004</c:v>
                </c:pt>
                <c:pt idx="28126">
                  <c:v>42618610.838903002</c:v>
                </c:pt>
                <c:pt idx="28127">
                  <c:v>42641282.100274004</c:v>
                </c:pt>
                <c:pt idx="28128">
                  <c:v>42663877.261994012</c:v>
                </c:pt>
                <c:pt idx="28129">
                  <c:v>42686396.631028004</c:v>
                </c:pt>
                <c:pt idx="28130">
                  <c:v>42708840.512390994</c:v>
                </c:pt>
                <c:pt idx="28131">
                  <c:v>42731209.209161006</c:v>
                </c:pt>
                <c:pt idx="28132">
                  <c:v>42753503.022503003</c:v>
                </c:pt>
                <c:pt idx="28133">
                  <c:v>42775722.251675002</c:v>
                </c:pt>
                <c:pt idx="28134">
                  <c:v>42797867.194055006</c:v>
                </c:pt>
                <c:pt idx="28135">
                  <c:v>42819938.145150006</c:v>
                </c:pt>
                <c:pt idx="28136">
                  <c:v>42841935.398615003</c:v>
                </c:pt>
                <c:pt idx="28137">
                  <c:v>42863859.246270001</c:v>
                </c:pt>
                <c:pt idx="28138">
                  <c:v>42885709.978110999</c:v>
                </c:pt>
                <c:pt idx="28139">
                  <c:v>42907487.882330991</c:v>
                </c:pt>
                <c:pt idx="28140">
                  <c:v>42929193.245332003</c:v>
                </c:pt>
                <c:pt idx="28141">
                  <c:v>42950826.351738997</c:v>
                </c:pt>
                <c:pt idx="28142">
                  <c:v>42972387.484421991</c:v>
                </c:pt>
                <c:pt idx="28143">
                  <c:v>42993876.924501002</c:v>
                </c:pt>
                <c:pt idx="28144">
                  <c:v>43015294.951366991</c:v>
                </c:pt>
                <c:pt idx="28145">
                  <c:v>43036641.842696004</c:v>
                </c:pt>
                <c:pt idx="28146">
                  <c:v>43057917.874462992</c:v>
                </c:pt>
                <c:pt idx="28147">
                  <c:v>43079123.320952997</c:v>
                </c:pt>
                <c:pt idx="28148">
                  <c:v>43100258.45477999</c:v>
                </c:pt>
                <c:pt idx="28149">
                  <c:v>43121323.546898998</c:v>
                </c:pt>
                <c:pt idx="28150">
                  <c:v>43142318.866617002</c:v>
                </c:pt>
                <c:pt idx="28151">
                  <c:v>43163244.681612</c:v>
                </c:pt>
                <c:pt idx="28152">
                  <c:v>43184101.257941</c:v>
                </c:pt>
                <c:pt idx="28153">
                  <c:v>43204888.860059001</c:v>
                </c:pt>
                <c:pt idx="28154">
                  <c:v>43225607.750825994</c:v>
                </c:pt>
                <c:pt idx="28155">
                  <c:v>43246258.191525005</c:v>
                </c:pt>
                <c:pt idx="28156">
                  <c:v>43266840.441872992</c:v>
                </c:pt>
                <c:pt idx="28157">
                  <c:v>43287354.760033004</c:v>
                </c:pt>
                <c:pt idx="28158">
                  <c:v>43307801.402631</c:v>
                </c:pt>
                <c:pt idx="28159">
                  <c:v>43328180.624760002</c:v>
                </c:pt>
                <c:pt idx="28160">
                  <c:v>43348492.680001996</c:v>
                </c:pt>
                <c:pt idx="28161">
                  <c:v>43368737.820432998</c:v>
                </c:pt>
                <c:pt idx="28162">
                  <c:v>43388916.296640009</c:v>
                </c:pt>
                <c:pt idx="28163">
                  <c:v>43409028.357730992</c:v>
                </c:pt>
                <c:pt idx="28164">
                  <c:v>43429074.251345001</c:v>
                </c:pt>
                <c:pt idx="28165">
                  <c:v>43449054.223669007</c:v>
                </c:pt>
                <c:pt idx="28166">
                  <c:v>43468968.519442998</c:v>
                </c:pt>
                <c:pt idx="28167">
                  <c:v>43488817.381976992</c:v>
                </c:pt>
                <c:pt idx="28168">
                  <c:v>43508601.053160995</c:v>
                </c:pt>
                <c:pt idx="28169">
                  <c:v>43528319.773474</c:v>
                </c:pt>
                <c:pt idx="28170">
                  <c:v>43547973.781998008</c:v>
                </c:pt>
                <c:pt idx="28171">
                  <c:v>43567563.316427991</c:v>
                </c:pt>
                <c:pt idx="28172">
                  <c:v>43587088.613083996</c:v>
                </c:pt>
                <c:pt idx="28173">
                  <c:v>43606549.906918995</c:v>
                </c:pt>
                <c:pt idx="28174">
                  <c:v>43625947.431532003</c:v>
                </c:pt>
                <c:pt idx="28175">
                  <c:v>43645281.419179998</c:v>
                </c:pt>
                <c:pt idx="28176">
                  <c:v>43664552.100785993</c:v>
                </c:pt>
                <c:pt idx="28177">
                  <c:v>43683759.705950007</c:v>
                </c:pt>
                <c:pt idx="28178">
                  <c:v>43702904.462958999</c:v>
                </c:pt>
                <c:pt idx="28179">
                  <c:v>43721986.598799005</c:v>
                </c:pt>
                <c:pt idx="28180">
                  <c:v>43741006.339165002</c:v>
                </c:pt>
                <c:pt idx="28181">
                  <c:v>43759963.908468001</c:v>
                </c:pt>
                <c:pt idx="28182">
                  <c:v>43778859.529847018</c:v>
                </c:pt>
                <c:pt idx="28183">
                  <c:v>43797693.425182</c:v>
                </c:pt>
                <c:pt idx="28184">
                  <c:v>43816465.815096997</c:v>
                </c:pt>
                <c:pt idx="28185">
                  <c:v>43835176.918974996</c:v>
                </c:pt>
                <c:pt idx="28186">
                  <c:v>43853826.954964995</c:v>
                </c:pt>
                <c:pt idx="28187">
                  <c:v>43872416.13999401</c:v>
                </c:pt>
                <c:pt idx="28188">
                  <c:v>43890944.689771995</c:v>
                </c:pt>
                <c:pt idx="28189">
                  <c:v>43909412.818805993</c:v>
                </c:pt>
                <c:pt idx="28190">
                  <c:v>43927820.740406998</c:v>
                </c:pt>
                <c:pt idx="28191">
                  <c:v>43946168.666698009</c:v>
                </c:pt>
                <c:pt idx="28192">
                  <c:v>43964456.808624998</c:v>
                </c:pt>
                <c:pt idx="28193">
                  <c:v>43982685.375964999</c:v>
                </c:pt>
                <c:pt idx="28194">
                  <c:v>44000854.577335998</c:v>
                </c:pt>
                <c:pt idx="28195">
                  <c:v>44018964.620203011</c:v>
                </c:pt>
                <c:pt idx="28196">
                  <c:v>44037015.710890003</c:v>
                </c:pt>
                <c:pt idx="28197">
                  <c:v>44055008.054585993</c:v>
                </c:pt>
                <c:pt idx="28198">
                  <c:v>44072941.855354995</c:v>
                </c:pt>
                <c:pt idx="28199">
                  <c:v>44090817.316142991</c:v>
                </c:pt>
                <c:pt idx="28200">
                  <c:v>44108634.638789997</c:v>
                </c:pt>
                <c:pt idx="28201">
                  <c:v>44126394.024032004</c:v>
                </c:pt>
                <c:pt idx="28202">
                  <c:v>44144095.671515003</c:v>
                </c:pt>
                <c:pt idx="28203">
                  <c:v>44161739.779801011</c:v>
                </c:pt>
                <c:pt idx="28204">
                  <c:v>44179326.546374992</c:v>
                </c:pt>
                <c:pt idx="28205">
                  <c:v>44196856.167655006</c:v>
                </c:pt>
                <c:pt idx="28206">
                  <c:v>44214328.838996001</c:v>
                </c:pt>
                <c:pt idx="28207">
                  <c:v>44231744.754703999</c:v>
                </c:pt>
                <c:pt idx="28208">
                  <c:v>44249104.108039007</c:v>
                </c:pt>
                <c:pt idx="28209">
                  <c:v>44266407.091224007</c:v>
                </c:pt>
                <c:pt idx="28210">
                  <c:v>44283653.895452</c:v>
                </c:pt>
                <c:pt idx="28211">
                  <c:v>44300844.710895002</c:v>
                </c:pt>
                <c:pt idx="28212">
                  <c:v>44317979.726709999</c:v>
                </c:pt>
                <c:pt idx="28213">
                  <c:v>44335059.131048009</c:v>
                </c:pt>
                <c:pt idx="28214">
                  <c:v>44352083.111058004</c:v>
                </c:pt>
                <c:pt idx="28215">
                  <c:v>44369051.852898993</c:v>
                </c:pt>
                <c:pt idx="28216">
                  <c:v>44385965.541744001</c:v>
                </c:pt>
                <c:pt idx="28217">
                  <c:v>44402824.361786991</c:v>
                </c:pt>
                <c:pt idx="28218">
                  <c:v>44419628.496252</c:v>
                </c:pt>
                <c:pt idx="28219">
                  <c:v>44436378.127398007</c:v>
                </c:pt>
                <c:pt idx="28220">
                  <c:v>44453073.436526991</c:v>
                </c:pt>
                <c:pt idx="28221">
                  <c:v>44469714.603992999</c:v>
                </c:pt>
                <c:pt idx="28222">
                  <c:v>44486301.809202</c:v>
                </c:pt>
                <c:pt idx="28223">
                  <c:v>44502835.230627008</c:v>
                </c:pt>
                <c:pt idx="28224">
                  <c:v>44519315.045809001</c:v>
                </c:pt>
                <c:pt idx="28225">
                  <c:v>44535741.431367002</c:v>
                </c:pt>
                <c:pt idx="28226">
                  <c:v>44552114.563000999</c:v>
                </c:pt>
                <c:pt idx="28227">
                  <c:v>44568434.615502998</c:v>
                </c:pt>
                <c:pt idx="28228">
                  <c:v>44584701.762759</c:v>
                </c:pt>
                <c:pt idx="28229">
                  <c:v>44600916.177758999</c:v>
                </c:pt>
                <c:pt idx="28230">
                  <c:v>44617078.032600001</c:v>
                </c:pt>
                <c:pt idx="28231">
                  <c:v>44633187.498497009</c:v>
                </c:pt>
                <c:pt idx="28232">
                  <c:v>44649244.745781995</c:v>
                </c:pt>
                <c:pt idx="28233">
                  <c:v>44665249.943917997</c:v>
                </c:pt>
                <c:pt idx="28234">
                  <c:v>44681203.261500008</c:v>
                </c:pt>
                <c:pt idx="28235">
                  <c:v>44697104.866263002</c:v>
                </c:pt>
                <c:pt idx="28236">
                  <c:v>44712954.925086997</c:v>
                </c:pt>
                <c:pt idx="28237">
                  <c:v>44728753.604004003</c:v>
                </c:pt>
                <c:pt idx="28238">
                  <c:v>44744501.068202004</c:v>
                </c:pt>
                <c:pt idx="28239">
                  <c:v>44760197.482035004</c:v>
                </c:pt>
                <c:pt idx="28240">
                  <c:v>44775843.009024002</c:v>
                </c:pt>
                <c:pt idx="28241">
                  <c:v>44791437.811864004</c:v>
                </c:pt>
                <c:pt idx="28242">
                  <c:v>44806982.052432992</c:v>
                </c:pt>
                <c:pt idx="28243">
                  <c:v>44822475.891794011</c:v>
                </c:pt>
                <c:pt idx="28244">
                  <c:v>44837919.490200005</c:v>
                </c:pt>
                <c:pt idx="28245">
                  <c:v>44853313.007104002</c:v>
                </c:pt>
                <c:pt idx="28246">
                  <c:v>44868656.601158008</c:v>
                </c:pt>
                <c:pt idx="28247">
                  <c:v>44883950.430226997</c:v>
                </c:pt>
                <c:pt idx="28248">
                  <c:v>44899194.651385993</c:v>
                </c:pt>
                <c:pt idx="28249">
                  <c:v>44914389.420929998</c:v>
                </c:pt>
                <c:pt idx="28250">
                  <c:v>44929534.894377999</c:v>
                </c:pt>
                <c:pt idx="28251">
                  <c:v>44944631.226478003</c:v>
                </c:pt>
                <c:pt idx="28252">
                  <c:v>44959678.571215004</c:v>
                </c:pt>
                <c:pt idx="28253">
                  <c:v>44974677.081809998</c:v>
                </c:pt>
                <c:pt idx="28254">
                  <c:v>44989626.910731994</c:v>
                </c:pt>
                <c:pt idx="28255">
                  <c:v>45004528.209700003</c:v>
                </c:pt>
                <c:pt idx="28256">
                  <c:v>45019381.129686005</c:v>
                </c:pt>
                <c:pt idx="28257">
                  <c:v>45034185.820923001</c:v>
                </c:pt>
                <c:pt idx="28258">
                  <c:v>45048942.432910994</c:v>
                </c:pt>
                <c:pt idx="28259">
                  <c:v>45063651.114418</c:v>
                </c:pt>
                <c:pt idx="28260">
                  <c:v>45078312.01348599</c:v>
                </c:pt>
                <c:pt idx="28261">
                  <c:v>45092925.277439006</c:v>
                </c:pt>
                <c:pt idx="28262">
                  <c:v>45107491.052882984</c:v>
                </c:pt>
                <c:pt idx="28263">
                  <c:v>45122009.485715993</c:v>
                </c:pt>
                <c:pt idx="28264">
                  <c:v>45136480.721128009</c:v>
                </c:pt>
                <c:pt idx="28265">
                  <c:v>45150904.903608002</c:v>
                </c:pt>
                <c:pt idx="28266">
                  <c:v>45165282.176946998</c:v>
                </c:pt>
                <c:pt idx="28267">
                  <c:v>45179612.684247009</c:v>
                </c:pt>
                <c:pt idx="28268">
                  <c:v>45193896.567918003</c:v>
                </c:pt>
                <c:pt idx="28269">
                  <c:v>45208133.969691008</c:v>
                </c:pt>
                <c:pt idx="28270">
                  <c:v>45222325.030616</c:v>
                </c:pt>
                <c:pt idx="28271">
                  <c:v>45236469.891068004</c:v>
                </c:pt>
                <c:pt idx="28272">
                  <c:v>45250568.690756001</c:v>
                </c:pt>
                <c:pt idx="28273">
                  <c:v>45264621.568719</c:v>
                </c:pt>
                <c:pt idx="28274">
                  <c:v>45278628.663337007</c:v>
                </c:pt>
                <c:pt idx="28275">
                  <c:v>45292590.112333998</c:v>
                </c:pt>
                <c:pt idx="28276">
                  <c:v>45306506.052778989</c:v>
                </c:pt>
                <c:pt idx="28277">
                  <c:v>45320376.621096008</c:v>
                </c:pt>
                <c:pt idx="28278">
                  <c:v>45334201.95306199</c:v>
                </c:pt>
                <c:pt idx="28279">
                  <c:v>45347982.183814995</c:v>
                </c:pt>
                <c:pt idx="28280">
                  <c:v>45361717.447857</c:v>
                </c:pt>
                <c:pt idx="28281">
                  <c:v>45375407.879058003</c:v>
                </c:pt>
                <c:pt idx="28282">
                  <c:v>45389053.610661</c:v>
                </c:pt>
                <c:pt idx="28283">
                  <c:v>45402654.775285006</c:v>
                </c:pt>
                <c:pt idx="28284">
                  <c:v>45416211.504928999</c:v>
                </c:pt>
                <c:pt idx="28285">
                  <c:v>45429723.930975996</c:v>
                </c:pt>
                <c:pt idx="28286">
                  <c:v>45443192.184199005</c:v>
                </c:pt>
                <c:pt idx="28287">
                  <c:v>45456616.394758999</c:v>
                </c:pt>
                <c:pt idx="28288">
                  <c:v>45469996.692217007</c:v>
                </c:pt>
                <c:pt idx="28289">
                  <c:v>45483333.205533005</c:v>
                </c:pt>
                <c:pt idx="28290">
                  <c:v>45496626.063068002</c:v>
                </c:pt>
                <c:pt idx="28291">
                  <c:v>45509875.392592996</c:v>
                </c:pt>
                <c:pt idx="28292">
                  <c:v>45523081.321289003</c:v>
                </c:pt>
                <c:pt idx="28293">
                  <c:v>45536243.975751996</c:v>
                </c:pt>
                <c:pt idx="28294">
                  <c:v>45549363.481996</c:v>
                </c:pt>
                <c:pt idx="28295">
                  <c:v>45562439.965457007</c:v>
                </c:pt>
                <c:pt idx="28296">
                  <c:v>45575473.550999001</c:v>
                </c:pt>
                <c:pt idx="28297">
                  <c:v>45588464.362910993</c:v>
                </c:pt>
                <c:pt idx="28298">
                  <c:v>45601412.524920002</c:v>
                </c:pt>
                <c:pt idx="28299">
                  <c:v>45614318.160184003</c:v>
                </c:pt>
                <c:pt idx="28300">
                  <c:v>45627181.391305</c:v>
                </c:pt>
                <c:pt idx="28301">
                  <c:v>45640002.340326995</c:v>
                </c:pt>
                <c:pt idx="28302">
                  <c:v>45652781.128740005</c:v>
                </c:pt>
                <c:pt idx="28303">
                  <c:v>45665517.877485991</c:v>
                </c:pt>
                <c:pt idx="28304">
                  <c:v>45678212.70696</c:v>
                </c:pt>
                <c:pt idx="28305">
                  <c:v>45690865.737012997</c:v>
                </c:pt>
                <c:pt idx="28306">
                  <c:v>45703477.086957999</c:v>
                </c:pt>
                <c:pt idx="28307">
                  <c:v>45716046.875569999</c:v>
                </c:pt>
                <c:pt idx="28308">
                  <c:v>45728575.221093006</c:v>
                </c:pt>
                <c:pt idx="28309">
                  <c:v>45741062.24124001</c:v>
                </c:pt>
                <c:pt idx="28310">
                  <c:v>45753508.053196996</c:v>
                </c:pt>
                <c:pt idx="28311">
                  <c:v>45765912.773628004</c:v>
                </c:pt>
                <c:pt idx="28312">
                  <c:v>45778276.518677011</c:v>
                </c:pt>
                <c:pt idx="28313">
                  <c:v>45790599.403968997</c:v>
                </c:pt>
                <c:pt idx="28314">
                  <c:v>45802881.544618003</c:v>
                </c:pt>
                <c:pt idx="28315">
                  <c:v>45815123.055225</c:v>
                </c:pt>
                <c:pt idx="28316">
                  <c:v>45827324.049885996</c:v>
                </c:pt>
                <c:pt idx="28317">
                  <c:v>45839484.642190002</c:v>
                </c:pt>
                <c:pt idx="28318">
                  <c:v>45851604.945225999</c:v>
                </c:pt>
                <c:pt idx="28319">
                  <c:v>45863685.071584001</c:v>
                </c:pt>
                <c:pt idx="28320">
                  <c:v>45875725.133359</c:v>
                </c:pt>
                <c:pt idx="28321">
                  <c:v>45887725.242152996</c:v>
                </c:pt>
                <c:pt idx="28322">
                  <c:v>45899685.50908</c:v>
                </c:pt>
                <c:pt idx="28323">
                  <c:v>45911606.044765994</c:v>
                </c:pt>
                <c:pt idx="28324">
                  <c:v>45923486.959353</c:v>
                </c:pt>
                <c:pt idx="28325">
                  <c:v>45935328.362503998</c:v>
                </c:pt>
                <c:pt idx="28326">
                  <c:v>45947130.363401994</c:v>
                </c:pt>
                <c:pt idx="28327">
                  <c:v>45958893.070758</c:v>
                </c:pt>
                <c:pt idx="28328">
                  <c:v>45970616.592808001</c:v>
                </c:pt>
                <c:pt idx="28329">
                  <c:v>45982301.037319995</c:v>
                </c:pt>
                <c:pt idx="28330">
                  <c:v>45993946.511594005</c:v>
                </c:pt>
                <c:pt idx="28331">
                  <c:v>46005553.122468002</c:v>
                </c:pt>
                <c:pt idx="28332">
                  <c:v>46017120.976318993</c:v>
                </c:pt>
                <c:pt idx="28333">
                  <c:v>46028650.179063007</c:v>
                </c:pt>
                <c:pt idx="28334">
                  <c:v>46040140.836161993</c:v>
                </c:pt>
                <c:pt idx="28335">
                  <c:v>46051593.05262699</c:v>
                </c:pt>
                <c:pt idx="28336">
                  <c:v>46063006.933013998</c:v>
                </c:pt>
                <c:pt idx="28337">
                  <c:v>46074382.581436001</c:v>
                </c:pt>
                <c:pt idx="28338">
                  <c:v>46085720.101558007</c:v>
                </c:pt>
                <c:pt idx="28339">
                  <c:v>46097019.596602999</c:v>
                </c:pt>
                <c:pt idx="28340">
                  <c:v>46108281.169355005</c:v>
                </c:pt>
                <c:pt idx="28341">
                  <c:v>46119504.922160998</c:v>
                </c:pt>
                <c:pt idx="28342">
                  <c:v>46130690.956929989</c:v>
                </c:pt>
                <c:pt idx="28343">
                  <c:v>46141839.375142999</c:v>
                </c:pt>
                <c:pt idx="28344">
                  <c:v>46152950.277849011</c:v>
                </c:pt>
                <c:pt idx="28345">
                  <c:v>46164023.765669011</c:v>
                </c:pt>
                <c:pt idx="28346">
                  <c:v>46175059.938801996</c:v>
                </c:pt>
                <c:pt idx="28347">
                  <c:v>46186058.897020996</c:v>
                </c:pt>
                <c:pt idx="28348">
                  <c:v>46197020.739681005</c:v>
                </c:pt>
                <c:pt idx="28349">
                  <c:v>46207945.565720998</c:v>
                </c:pt>
                <c:pt idx="28350">
                  <c:v>46218833.473661996</c:v>
                </c:pt>
                <c:pt idx="28351">
                  <c:v>46229684.561613008</c:v>
                </c:pt>
                <c:pt idx="28352">
                  <c:v>46240498.927275002</c:v>
                </c:pt>
                <c:pt idx="28353">
                  <c:v>46251276.667938009</c:v>
                </c:pt>
                <c:pt idx="28354">
                  <c:v>46262017.880487993</c:v>
                </c:pt>
                <c:pt idx="28355">
                  <c:v>46272722.661406003</c:v>
                </c:pt>
                <c:pt idx="28356">
                  <c:v>46283391.106773995</c:v>
                </c:pt>
                <c:pt idx="28357">
                  <c:v>46294023.312273994</c:v>
                </c:pt>
                <c:pt idx="28358">
                  <c:v>46304619.373191997</c:v>
                </c:pt>
                <c:pt idx="28359">
                  <c:v>46315179.384417996</c:v>
                </c:pt>
                <c:pt idx="28360">
                  <c:v>46325703.440453</c:v>
                </c:pt>
                <c:pt idx="28361">
                  <c:v>46336191.635406002</c:v>
                </c:pt>
                <c:pt idx="28362">
                  <c:v>46346644.062998004</c:v>
                </c:pt>
                <c:pt idx="28363">
                  <c:v>46357060.81656599</c:v>
                </c:pt>
                <c:pt idx="28364">
                  <c:v>46367441.989061996</c:v>
                </c:pt>
                <c:pt idx="28365">
                  <c:v>46377787.67306</c:v>
                </c:pt>
                <c:pt idx="28366">
                  <c:v>46388097.960750997</c:v>
                </c:pt>
                <c:pt idx="28367">
                  <c:v>46398372.943950996</c:v>
                </c:pt>
                <c:pt idx="28368">
                  <c:v>46408612.714102</c:v>
                </c:pt>
                <c:pt idx="28369">
                  <c:v>46418817.362271994</c:v>
                </c:pt>
                <c:pt idx="28370">
                  <c:v>46428986.979159005</c:v>
                </c:pt>
                <c:pt idx="28371">
                  <c:v>46439121.655092999</c:v>
                </c:pt>
                <c:pt idx="28372">
                  <c:v>46449221.480035</c:v>
                </c:pt>
                <c:pt idx="28373">
                  <c:v>46459286.543584995</c:v>
                </c:pt>
                <c:pt idx="28374">
                  <c:v>46469316.934978001</c:v>
                </c:pt>
                <c:pt idx="28375">
                  <c:v>46479312.743089996</c:v>
                </c:pt>
                <c:pt idx="28376">
                  <c:v>46489274.056437001</c:v>
                </c:pt>
                <c:pt idx="28377">
                  <c:v>46499200.963179998</c:v>
                </c:pt>
                <c:pt idx="28378">
                  <c:v>46509093.551124997</c:v>
                </c:pt>
                <c:pt idx="28379">
                  <c:v>46518951.907724991</c:v>
                </c:pt>
                <c:pt idx="28380">
                  <c:v>46528776.120081998</c:v>
                </c:pt>
                <c:pt idx="28381">
                  <c:v>46538566.274952002</c:v>
                </c:pt>
                <c:pt idx="28382">
                  <c:v>46548322.458740994</c:v>
                </c:pt>
                <c:pt idx="28383">
                  <c:v>46558044.757509999</c:v>
                </c:pt>
                <c:pt idx="28384">
                  <c:v>46567733.256980993</c:v>
                </c:pt>
                <c:pt idx="28385">
                  <c:v>46577388.042528994</c:v>
                </c:pt>
                <c:pt idx="28386">
                  <c:v>46587009.199195012</c:v>
                </c:pt>
                <c:pt idx="28387">
                  <c:v>46596596.811678998</c:v>
                </c:pt>
                <c:pt idx="28388">
                  <c:v>46606150.964348003</c:v>
                </c:pt>
                <c:pt idx="28389">
                  <c:v>46615671.741232008</c:v>
                </c:pt>
                <c:pt idx="28390">
                  <c:v>46625159.226032004</c:v>
                </c:pt>
                <c:pt idx="28391">
                  <c:v>46634613.502117001</c:v>
                </c:pt>
                <c:pt idx="28392">
                  <c:v>46644034.652528994</c:v>
                </c:pt>
                <c:pt idx="28393">
                  <c:v>46653422.759981997</c:v>
                </c:pt>
                <c:pt idx="28394">
                  <c:v>46662777.906864993</c:v>
                </c:pt>
                <c:pt idx="28395">
                  <c:v>46672100.175246008</c:v>
                </c:pt>
                <c:pt idx="28396">
                  <c:v>46681389.646867998</c:v>
                </c:pt>
                <c:pt idx="28397">
                  <c:v>46690646.403157003</c:v>
                </c:pt>
                <c:pt idx="28398">
                  <c:v>46699870.525221005</c:v>
                </c:pt>
                <c:pt idx="28399">
                  <c:v>46709062.093850002</c:v>
                </c:pt>
                <c:pt idx="28400">
                  <c:v>46718221.189521</c:v>
                </c:pt>
                <c:pt idx="28401">
                  <c:v>46727347.892397001</c:v>
                </c:pt>
                <c:pt idx="28402">
                  <c:v>46736442.282330997</c:v>
                </c:pt>
                <c:pt idx="28403">
                  <c:v>46745504.438864</c:v>
                </c:pt>
                <c:pt idx="28404">
                  <c:v>46754534.441232003</c:v>
                </c:pt>
                <c:pt idx="28405">
                  <c:v>46763532.368361995</c:v>
                </c:pt>
                <c:pt idx="28406">
                  <c:v>46772498.298877008</c:v>
                </c:pt>
                <c:pt idx="28407">
                  <c:v>46781432.311099999</c:v>
                </c:pt>
                <c:pt idx="28408">
                  <c:v>46790334.483045995</c:v>
                </c:pt>
                <c:pt idx="28409">
                  <c:v>46799204.892437011</c:v>
                </c:pt>
                <c:pt idx="28410">
                  <c:v>46808043.616691999</c:v>
                </c:pt>
                <c:pt idx="28411">
                  <c:v>46816850.732935004</c:v>
                </c:pt>
                <c:pt idx="28412">
                  <c:v>46825626.317993999</c:v>
                </c:pt>
                <c:pt idx="28413">
                  <c:v>46834370.448403999</c:v>
                </c:pt>
                <c:pt idx="28414">
                  <c:v>46843083.200408004</c:v>
                </c:pt>
                <c:pt idx="28415">
                  <c:v>46851764.649957009</c:v>
                </c:pt>
                <c:pt idx="28416">
                  <c:v>46860414.872713991</c:v>
                </c:pt>
                <c:pt idx="28417">
                  <c:v>46869033.944054998</c:v>
                </c:pt>
                <c:pt idx="28418">
                  <c:v>46877621.939068004</c:v>
                </c:pt>
                <c:pt idx="28419">
                  <c:v>46886178.932558</c:v>
                </c:pt>
                <c:pt idx="28420">
                  <c:v>46894704.999046005</c:v>
                </c:pt>
                <c:pt idx="28421">
                  <c:v>46903200.212770991</c:v>
                </c:pt>
                <c:pt idx="28422">
                  <c:v>46911664.647694007</c:v>
                </c:pt>
                <c:pt idx="28423">
                  <c:v>46920098.377494</c:v>
                </c:pt>
                <c:pt idx="28424">
                  <c:v>46928501.475575</c:v>
                </c:pt>
                <c:pt idx="28425">
                  <c:v>46936874.015063003</c:v>
                </c:pt>
                <c:pt idx="28426">
                  <c:v>46945216.068811998</c:v>
                </c:pt>
                <c:pt idx="28427">
                  <c:v>46953527.709400006</c:v>
                </c:pt>
                <c:pt idx="28428">
                  <c:v>46961809.009137005</c:v>
                </c:pt>
                <c:pt idx="28429">
                  <c:v>46970060.040059</c:v>
                </c:pt>
                <c:pt idx="28430">
                  <c:v>46978280.873935997</c:v>
                </c:pt>
                <c:pt idx="28431">
                  <c:v>46986471.582267001</c:v>
                </c:pt>
                <c:pt idx="28432">
                  <c:v>46994632.236289002</c:v>
                </c:pt>
                <c:pt idx="28433">
                  <c:v>47002762.906969994</c:v>
                </c:pt>
                <c:pt idx="28434">
                  <c:v>47010863.665019006</c:v>
                </c:pt>
                <c:pt idx="28435">
                  <c:v>47018934.580877997</c:v>
                </c:pt>
                <c:pt idx="28436">
                  <c:v>47026975.724732004</c:v>
                </c:pt>
                <c:pt idx="28437">
                  <c:v>47034987.166504003</c:v>
                </c:pt>
                <c:pt idx="28438">
                  <c:v>47042968.975860998</c:v>
                </c:pt>
                <c:pt idx="28439">
                  <c:v>47050921.222211003</c:v>
                </c:pt>
                <c:pt idx="28440">
                  <c:v>47058843.974707998</c:v>
                </c:pt>
                <c:pt idx="28441">
                  <c:v>47066737.302251004</c:v>
                </c:pt>
                <c:pt idx="28442">
                  <c:v>47074601.273485996</c:v>
                </c:pt>
                <c:pt idx="28443">
                  <c:v>47082435.956806995</c:v>
                </c:pt>
                <c:pt idx="28444">
                  <c:v>47090241.420356996</c:v>
                </c:pt>
                <c:pt idx="28445">
                  <c:v>47098017.732032001</c:v>
                </c:pt>
                <c:pt idx="28446">
                  <c:v>47105764.959477998</c:v>
                </c:pt>
                <c:pt idx="28447">
                  <c:v>47113483.170094006</c:v>
                </c:pt>
                <c:pt idx="28448">
                  <c:v>47121172.431035005</c:v>
                </c:pt>
                <c:pt idx="28449">
                  <c:v>47128832.809211001</c:v>
                </c:pt>
                <c:pt idx="28450">
                  <c:v>47136464.371288002</c:v>
                </c:pt>
                <c:pt idx="28451">
                  <c:v>47144067.183692001</c:v>
                </c:pt>
                <c:pt idx="28452">
                  <c:v>47151641.312605992</c:v>
                </c:pt>
                <c:pt idx="28453">
                  <c:v>47159186.823975995</c:v>
                </c:pt>
                <c:pt idx="28454">
                  <c:v>47166703.783508003</c:v>
                </c:pt>
                <c:pt idx="28455">
                  <c:v>47174192.256670997</c:v>
                </c:pt>
                <c:pt idx="28456">
                  <c:v>47181652.308699004</c:v>
                </c:pt>
                <c:pt idx="28457">
                  <c:v>47189084.004589997</c:v>
                </c:pt>
                <c:pt idx="28458">
                  <c:v>47196487.409109004</c:v>
                </c:pt>
                <c:pt idx="28459">
                  <c:v>47203862.58678899</c:v>
                </c:pt>
                <c:pt idx="28460">
                  <c:v>47211209.601930007</c:v>
                </c:pt>
                <c:pt idx="28461">
                  <c:v>47218528.518604003</c:v>
                </c:pt>
                <c:pt idx="28462">
                  <c:v>47225819.400652997</c:v>
                </c:pt>
                <c:pt idx="28463">
                  <c:v>47233082.311688997</c:v>
                </c:pt>
                <c:pt idx="28464">
                  <c:v>47240317.315100998</c:v>
                </c:pt>
                <c:pt idx="28465">
                  <c:v>47247524.474049002</c:v>
                </c:pt>
                <c:pt idx="28466">
                  <c:v>47254703.851468995</c:v>
                </c:pt>
                <c:pt idx="28467">
                  <c:v>47261855.510075994</c:v>
                </c:pt>
                <c:pt idx="28468">
                  <c:v>47268979.512358993</c:v>
                </c:pt>
                <c:pt idx="28469">
                  <c:v>47276075.920588002</c:v>
                </c:pt>
                <c:pt idx="28470">
                  <c:v>47283144.796811</c:v>
                </c:pt>
                <c:pt idx="28471">
                  <c:v>47290186.202858001</c:v>
                </c:pt>
                <c:pt idx="28472">
                  <c:v>47297200.200340003</c:v>
                </c:pt>
                <c:pt idx="28473">
                  <c:v>47304186.850651994</c:v>
                </c:pt>
                <c:pt idx="28474">
                  <c:v>47311146.214971997</c:v>
                </c:pt>
                <c:pt idx="28475">
                  <c:v>47318078.354261994</c:v>
                </c:pt>
                <c:pt idx="28476">
                  <c:v>47324983.329272002</c:v>
                </c:pt>
                <c:pt idx="28477">
                  <c:v>47331861.200537018</c:v>
                </c:pt>
                <c:pt idx="28478">
                  <c:v>47338712.028383002</c:v>
                </c:pt>
                <c:pt idx="28479">
                  <c:v>47345535.87292099</c:v>
                </c:pt>
                <c:pt idx="28480">
                  <c:v>47352332.794056006</c:v>
                </c:pt>
                <c:pt idx="28481">
                  <c:v>47359102.851480991</c:v>
                </c:pt>
                <c:pt idx="28482">
                  <c:v>47365846.104682997</c:v>
                </c:pt>
                <c:pt idx="28483">
                  <c:v>47372562.612939999</c:v>
                </c:pt>
                <c:pt idx="28484">
                  <c:v>47379252.435327001</c:v>
                </c:pt>
                <c:pt idx="28485">
                  <c:v>47385915.630710997</c:v>
                </c:pt>
                <c:pt idx="28486">
                  <c:v>47392552.257757001</c:v>
                </c:pt>
                <c:pt idx="28487">
                  <c:v>47399162.374926992</c:v>
                </c:pt>
                <c:pt idx="28488">
                  <c:v>47405746.040477999</c:v>
                </c:pt>
                <c:pt idx="28489">
                  <c:v>47412303.312469989</c:v>
                </c:pt>
                <c:pt idx="28490">
                  <c:v>47418834.24876</c:v>
                </c:pt>
                <c:pt idx="28491">
                  <c:v>47425338.907005996</c:v>
                </c:pt>
                <c:pt idx="28492">
                  <c:v>47431817.344669998</c:v>
                </c:pt>
                <c:pt idx="28493">
                  <c:v>47438269.619012997</c:v>
                </c:pt>
                <c:pt idx="28494">
                  <c:v>47444695.787101999</c:v>
                </c:pt>
                <c:pt idx="28495">
                  <c:v>47451095.905809</c:v>
                </c:pt>
                <c:pt idx="28496">
                  <c:v>47457470.031809002</c:v>
                </c:pt>
                <c:pt idx="28497">
                  <c:v>47463818.221585006</c:v>
                </c:pt>
                <c:pt idx="28498">
                  <c:v>47470140.531425998</c:v>
                </c:pt>
                <c:pt idx="28499">
                  <c:v>47476437.017431997</c:v>
                </c:pt>
                <c:pt idx="28500">
                  <c:v>47482707.735507004</c:v>
                </c:pt>
                <c:pt idx="28501">
                  <c:v>47488952.74137</c:v>
                </c:pt>
                <c:pt idx="28502">
                  <c:v>47495172.090548009</c:v>
                </c:pt>
                <c:pt idx="28503">
                  <c:v>47501365.838379994</c:v>
                </c:pt>
                <c:pt idx="28504">
                  <c:v>47507534.040018</c:v>
                </c:pt>
                <c:pt idx="28505">
                  <c:v>47513676.750425994</c:v>
                </c:pt>
                <c:pt idx="28506">
                  <c:v>47519794.024384998</c:v>
                </c:pt>
                <c:pt idx="28507">
                  <c:v>47525885.916487992</c:v>
                </c:pt>
                <c:pt idx="28508">
                  <c:v>47531952.481146999</c:v>
                </c:pt>
                <c:pt idx="28509">
                  <c:v>47537993.772587001</c:v>
                </c:pt>
                <c:pt idx="28510">
                  <c:v>47544009.844854996</c:v>
                </c:pt>
                <c:pt idx="28511">
                  <c:v>47550000.751814</c:v>
                </c:pt>
                <c:pt idx="28512">
                  <c:v>47555966.547146</c:v>
                </c:pt>
                <c:pt idx="28513">
                  <c:v>47561907.284355</c:v>
                </c:pt>
                <c:pt idx="28514">
                  <c:v>47567823.016762994</c:v>
                </c:pt>
                <c:pt idx="28515">
                  <c:v>47573713.797518007</c:v>
                </c:pt>
                <c:pt idx="28516">
                  <c:v>47579579.679586001</c:v>
                </c:pt>
                <c:pt idx="28517">
                  <c:v>47585420.715760998</c:v>
                </c:pt>
                <c:pt idx="28518">
                  <c:v>47591236.958656996</c:v>
                </c:pt>
                <c:pt idx="28519">
                  <c:v>47597028.460715994</c:v>
                </c:pt>
                <c:pt idx="28520">
                  <c:v>47602795.274205007</c:v>
                </c:pt>
                <c:pt idx="28521">
                  <c:v>47608537.451215997</c:v>
                </c:pt>
                <c:pt idx="28522">
                  <c:v>47614255.043671995</c:v>
                </c:pt>
                <c:pt idx="28523">
                  <c:v>47619948.103319995</c:v>
                </c:pt>
                <c:pt idx="28524">
                  <c:v>47625616.681739002</c:v>
                </c:pt>
                <c:pt idx="28525">
                  <c:v>47631260.830337003</c:v>
                </c:pt>
                <c:pt idx="28526">
                  <c:v>47636880.600350998</c:v>
                </c:pt>
                <c:pt idx="28527">
                  <c:v>47642476.042851992</c:v>
                </c:pt>
                <c:pt idx="28528">
                  <c:v>47648047.208740003</c:v>
                </c:pt>
                <c:pt idx="28529">
                  <c:v>47653594.14875</c:v>
                </c:pt>
                <c:pt idx="28530">
                  <c:v>47659116.913449995</c:v>
                </c:pt>
                <c:pt idx="28531">
                  <c:v>47664615.553241998</c:v>
                </c:pt>
                <c:pt idx="28532">
                  <c:v>47670090.118363</c:v>
                </c:pt>
                <c:pt idx="28533">
                  <c:v>47675540.658885993</c:v>
                </c:pt>
                <c:pt idx="28534">
                  <c:v>47680967.224720001</c:v>
                </c:pt>
                <c:pt idx="28535">
                  <c:v>47686369.865612</c:v>
                </c:pt>
                <c:pt idx="28536">
                  <c:v>47691748.631146006</c:v>
                </c:pt>
                <c:pt idx="28537">
                  <c:v>47697103.570747003</c:v>
                </c:pt>
                <c:pt idx="28538">
                  <c:v>47702434.733675003</c:v>
                </c:pt>
                <c:pt idx="28539">
                  <c:v>47707742.16903501</c:v>
                </c:pt>
                <c:pt idx="28540">
                  <c:v>47713025.925769001</c:v>
                </c:pt>
                <c:pt idx="28541">
                  <c:v>47718286.052662991</c:v>
                </c:pt>
                <c:pt idx="28542">
                  <c:v>47723522.598344006</c:v>
                </c:pt>
                <c:pt idx="28543">
                  <c:v>47728735.611281998</c:v>
                </c:pt>
                <c:pt idx="28544">
                  <c:v>47733925.139791004</c:v>
                </c:pt>
                <c:pt idx="28545">
                  <c:v>47739091.232028998</c:v>
                </c:pt>
                <c:pt idx="28546">
                  <c:v>47744233.935999006</c:v>
                </c:pt>
                <c:pt idx="28547">
                  <c:v>47749353.29955101</c:v>
                </c:pt>
                <c:pt idx="28548">
                  <c:v>47754449.370377995</c:v>
                </c:pt>
                <c:pt idx="28549">
                  <c:v>47759522.196024001</c:v>
                </c:pt>
                <c:pt idx="28550">
                  <c:v>47764571.823877998</c:v>
                </c:pt>
                <c:pt idx="28551">
                  <c:v>47769598.301178999</c:v>
                </c:pt>
                <c:pt idx="28552">
                  <c:v>47774601.675012998</c:v>
                </c:pt>
                <c:pt idx="28553">
                  <c:v>47779581.992317997</c:v>
                </c:pt>
                <c:pt idx="28554">
                  <c:v>47784539.299881004</c:v>
                </c:pt>
                <c:pt idx="28555">
                  <c:v>47789473.644339003</c:v>
                </c:pt>
                <c:pt idx="28556">
                  <c:v>47794385.072183996</c:v>
                </c:pt>
                <c:pt idx="28557">
                  <c:v>47799273.629757009</c:v>
                </c:pt>
                <c:pt idx="28558">
                  <c:v>47804139.363254003</c:v>
                </c:pt>
                <c:pt idx="28559">
                  <c:v>47808982.318721987</c:v>
                </c:pt>
                <c:pt idx="28560">
                  <c:v>47813802.542065993</c:v>
                </c:pt>
                <c:pt idx="28561">
                  <c:v>47818600.079042003</c:v>
                </c:pt>
                <c:pt idx="28562">
                  <c:v>47823374.975264005</c:v>
                </c:pt>
                <c:pt idx="28563">
                  <c:v>47828127.276202001</c:v>
                </c:pt>
                <c:pt idx="28564">
                  <c:v>47832857.027180001</c:v>
                </c:pt>
                <c:pt idx="28565">
                  <c:v>47837564.273383997</c:v>
                </c:pt>
                <c:pt idx="28566">
                  <c:v>47842249.059853002</c:v>
                </c:pt>
                <c:pt idx="28567">
                  <c:v>47846911.431487001</c:v>
                </c:pt>
                <c:pt idx="28568">
                  <c:v>47851551.433045998</c:v>
                </c:pt>
                <c:pt idx="28569">
                  <c:v>47856169.109149009</c:v>
                </c:pt>
                <c:pt idx="28570">
                  <c:v>47860764.504272997</c:v>
                </c:pt>
                <c:pt idx="28571">
                  <c:v>47865337.662760995</c:v>
                </c:pt>
                <c:pt idx="28572">
                  <c:v>47869888.628812</c:v>
                </c:pt>
                <c:pt idx="28573">
                  <c:v>47874417.446490996</c:v>
                </c:pt>
                <c:pt idx="28574">
                  <c:v>47878924.159723997</c:v>
                </c:pt>
                <c:pt idx="28575">
                  <c:v>47883408.812300988</c:v>
                </c:pt>
                <c:pt idx="28576">
                  <c:v>47887871.447875991</c:v>
                </c:pt>
                <c:pt idx="28577">
                  <c:v>47892312.109967008</c:v>
                </c:pt>
                <c:pt idx="28578">
                  <c:v>47896730.841955997</c:v>
                </c:pt>
                <c:pt idx="28579">
                  <c:v>47901127.687094003</c:v>
                </c:pt>
                <c:pt idx="28580">
                  <c:v>47905502.688495003</c:v>
                </c:pt>
                <c:pt idx="28581">
                  <c:v>47909855.889140002</c:v>
                </c:pt>
                <c:pt idx="28582">
                  <c:v>47914187.331878997</c:v>
                </c:pt>
                <c:pt idx="28583">
                  <c:v>47918497.059428997</c:v>
                </c:pt>
                <c:pt idx="28584">
                  <c:v>47922785.114375994</c:v>
                </c:pt>
                <c:pt idx="28585">
                  <c:v>47927051.539173007</c:v>
                </c:pt>
                <c:pt idx="28586">
                  <c:v>47931296.376144998</c:v>
                </c:pt>
                <c:pt idx="28587">
                  <c:v>47935519.667484999</c:v>
                </c:pt>
                <c:pt idx="28588">
                  <c:v>47939721.455259003</c:v>
                </c:pt>
                <c:pt idx="28589">
                  <c:v>47943901.781402998</c:v>
                </c:pt>
                <c:pt idx="28590">
                  <c:v>47948060.687722996</c:v>
                </c:pt>
                <c:pt idx="28591">
                  <c:v>47952198.215900004</c:v>
                </c:pt>
                <c:pt idx="28592">
                  <c:v>47956314.40748699</c:v>
                </c:pt>
                <c:pt idx="28593">
                  <c:v>47960409.303908996</c:v>
                </c:pt>
                <c:pt idx="28594">
                  <c:v>47964482.946465991</c:v>
                </c:pt>
                <c:pt idx="28595">
                  <c:v>47968535.376332991</c:v>
                </c:pt>
                <c:pt idx="28596">
                  <c:v>47972566.634558007</c:v>
                </c:pt>
                <c:pt idx="28597">
                  <c:v>47976576.762065999</c:v>
                </c:pt>
                <c:pt idx="28598">
                  <c:v>47980565.799658015</c:v>
                </c:pt>
                <c:pt idx="28599">
                  <c:v>47984533.788009003</c:v>
                </c:pt>
                <c:pt idx="28600">
                  <c:v>47988480.767675005</c:v>
                </c:pt>
                <c:pt idx="28601">
                  <c:v>47992406.779087007</c:v>
                </c:pt>
                <c:pt idx="28602">
                  <c:v>47996311.862553</c:v>
                </c:pt>
                <c:pt idx="28603">
                  <c:v>48000196.058261</c:v>
                </c:pt>
                <c:pt idx="28604">
                  <c:v>48004059.406278998</c:v>
                </c:pt>
                <c:pt idx="28605">
                  <c:v>48007901.946551993</c:v>
                </c:pt>
                <c:pt idx="28606">
                  <c:v>48011723.718906</c:v>
                </c:pt>
                <c:pt idx="28607">
                  <c:v>48015524.763049006</c:v>
                </c:pt>
                <c:pt idx="28608">
                  <c:v>48019305.118568003</c:v>
                </c:pt>
                <c:pt idx="28609">
                  <c:v>48023064.824931003</c:v>
                </c:pt>
                <c:pt idx="28610">
                  <c:v>48026803.921489999</c:v>
                </c:pt>
                <c:pt idx="28611">
                  <c:v>48030522.447477996</c:v>
                </c:pt>
                <c:pt idx="28612">
                  <c:v>48034220.44201199</c:v>
                </c:pt>
                <c:pt idx="28613">
                  <c:v>48037897.944090001</c:v>
                </c:pt>
                <c:pt idx="28614">
                  <c:v>48041554.992598005</c:v>
                </c:pt>
                <c:pt idx="28615">
                  <c:v>48045191.626300998</c:v>
                </c:pt>
                <c:pt idx="28616">
                  <c:v>48048807.883852996</c:v>
                </c:pt>
                <c:pt idx="28617">
                  <c:v>48052403.803791992</c:v>
                </c:pt>
                <c:pt idx="28618">
                  <c:v>48055979.424542002</c:v>
                </c:pt>
                <c:pt idx="28619">
                  <c:v>48059534.784410998</c:v>
                </c:pt>
                <c:pt idx="28620">
                  <c:v>48063069.921597004</c:v>
                </c:pt>
                <c:pt idx="28621">
                  <c:v>48066584.874181993</c:v>
                </c:pt>
                <c:pt idx="28622">
                  <c:v>48070079.680139005</c:v>
                </c:pt>
                <c:pt idx="28623">
                  <c:v>48073554.377325989</c:v>
                </c:pt>
                <c:pt idx="28624">
                  <c:v>48077009.003490001</c:v>
                </c:pt>
                <c:pt idx="28625">
                  <c:v>48080443.596269004</c:v>
                </c:pt>
                <c:pt idx="28626">
                  <c:v>48083858.193186998</c:v>
                </c:pt>
                <c:pt idx="28627">
                  <c:v>48087252.831660002</c:v>
                </c:pt>
                <c:pt idx="28628">
                  <c:v>48090627.548995003</c:v>
                </c:pt>
                <c:pt idx="28629">
                  <c:v>48093982.382387988</c:v>
                </c:pt>
                <c:pt idx="28630">
                  <c:v>48097317.368927002</c:v>
                </c:pt>
                <c:pt idx="28631">
                  <c:v>48100632.545589998</c:v>
                </c:pt>
                <c:pt idx="28632">
                  <c:v>48103927.949250005</c:v>
                </c:pt>
                <c:pt idx="28633">
                  <c:v>48107203.616668999</c:v>
                </c:pt>
                <c:pt idx="28634">
                  <c:v>48110459.584504001</c:v>
                </c:pt>
                <c:pt idx="28635">
                  <c:v>48113695.889305994</c:v>
                </c:pt>
                <c:pt idx="28636">
                  <c:v>48116912.567516997</c:v>
                </c:pt>
                <c:pt idx="28637">
                  <c:v>48120109.655474998</c:v>
                </c:pt>
                <c:pt idx="28638">
                  <c:v>48123287.189413011</c:v>
                </c:pt>
                <c:pt idx="28639">
                  <c:v>48126445.205457009</c:v>
                </c:pt>
                <c:pt idx="28640">
                  <c:v>48129583.739631012</c:v>
                </c:pt>
                <c:pt idx="28641">
                  <c:v>48132702.827851996</c:v>
                </c:pt>
                <c:pt idx="28642">
                  <c:v>48135802.505935006</c:v>
                </c:pt>
                <c:pt idx="28643">
                  <c:v>48138882.809592001</c:v>
                </c:pt>
                <c:pt idx="28644">
                  <c:v>48141943.774429999</c:v>
                </c:pt>
                <c:pt idx="28645">
                  <c:v>48144985.435955003</c:v>
                </c:pt>
                <c:pt idx="28646">
                  <c:v>48148007.829570003</c:v>
                </c:pt>
                <c:pt idx="28647">
                  <c:v>48151010.990578003</c:v>
                </c:pt>
                <c:pt idx="28648">
                  <c:v>48153994.954178996</c:v>
                </c:pt>
                <c:pt idx="28649">
                  <c:v>48156959.755471997</c:v>
                </c:pt>
                <c:pt idx="28650">
                  <c:v>48159905.429456003</c:v>
                </c:pt>
                <c:pt idx="28651">
                  <c:v>48162832.011028998</c:v>
                </c:pt>
                <c:pt idx="28652">
                  <c:v>48165739.534991011</c:v>
                </c:pt>
                <c:pt idx="28653">
                  <c:v>48168628.036040999</c:v>
                </c:pt>
                <c:pt idx="28654">
                  <c:v>48171497.548778996</c:v>
                </c:pt>
                <c:pt idx="28655">
                  <c:v>48174348.107708</c:v>
                </c:pt>
                <c:pt idx="28656">
                  <c:v>48177179.747231007</c:v>
                </c:pt>
                <c:pt idx="28657">
                  <c:v>48179992.501653008</c:v>
                </c:pt>
                <c:pt idx="28658">
                  <c:v>48182786.405184001</c:v>
                </c:pt>
                <c:pt idx="28659">
                  <c:v>48185561.491934009</c:v>
                </c:pt>
                <c:pt idx="28660">
                  <c:v>48188317.79591801</c:v>
                </c:pt>
                <c:pt idx="28661">
                  <c:v>48191055.351052992</c:v>
                </c:pt>
                <c:pt idx="28662">
                  <c:v>48193774.191164009</c:v>
                </c:pt>
                <c:pt idx="28663">
                  <c:v>48196474.349974997</c:v>
                </c:pt>
                <c:pt idx="28664">
                  <c:v>48199155.861118011</c:v>
                </c:pt>
                <c:pt idx="28665">
                  <c:v>48201818.758129999</c:v>
                </c:pt>
                <c:pt idx="28666">
                  <c:v>48204463.074453011</c:v>
                </c:pt>
                <c:pt idx="28667">
                  <c:v>48207088.843434997</c:v>
                </c:pt>
                <c:pt idx="28668">
                  <c:v>48209696.098329999</c:v>
                </c:pt>
                <c:pt idx="28669">
                  <c:v>48212284.872298002</c:v>
                </c:pt>
                <c:pt idx="28670">
                  <c:v>48214855.198408008</c:v>
                </c:pt>
                <c:pt idx="28671">
                  <c:v>48217407.109634012</c:v>
                </c:pt>
                <c:pt idx="28672">
                  <c:v>48219940.638859004</c:v>
                </c:pt>
                <c:pt idx="28673">
                  <c:v>48222455.818873994</c:v>
                </c:pt>
                <c:pt idx="28674">
                  <c:v>48224952.682376996</c:v>
                </c:pt>
                <c:pt idx="28675">
                  <c:v>48227431.261977009</c:v>
                </c:pt>
                <c:pt idx="28676">
                  <c:v>48229891.590190008</c:v>
                </c:pt>
                <c:pt idx="28677">
                  <c:v>48232333.699443005</c:v>
                </c:pt>
                <c:pt idx="28678">
                  <c:v>48234757.622071996</c:v>
                </c:pt>
                <c:pt idx="28679">
                  <c:v>48237163.390321992</c:v>
                </c:pt>
                <c:pt idx="28680">
                  <c:v>48239551.036349997</c:v>
                </c:pt>
                <c:pt idx="28681">
                  <c:v>48241920.592224002</c:v>
                </c:pt>
                <c:pt idx="28682">
                  <c:v>48244272.089921996</c:v>
                </c:pt>
                <c:pt idx="28683">
                  <c:v>48246605.561333008</c:v>
                </c:pt>
                <c:pt idx="28684">
                  <c:v>48248921.038261004</c:v>
                </c:pt>
                <c:pt idx="28685">
                  <c:v>48251218.552417994</c:v>
                </c:pt>
                <c:pt idx="28686">
                  <c:v>48253498.135430008</c:v>
                </c:pt>
                <c:pt idx="28687">
                  <c:v>48255759.818838</c:v>
                </c:pt>
                <c:pt idx="28688">
                  <c:v>48258003.634092003</c:v>
                </c:pt>
                <c:pt idx="28689">
                  <c:v>48260229.612558998</c:v>
                </c:pt>
                <c:pt idx="28690">
                  <c:v>48262437.785518005</c:v>
                </c:pt>
                <c:pt idx="28691">
                  <c:v>48264628.184162997</c:v>
                </c:pt>
                <c:pt idx="28692">
                  <c:v>48266800.839601003</c:v>
                </c:pt>
                <c:pt idx="28693">
                  <c:v>48268955.782855995</c:v>
                </c:pt>
                <c:pt idx="28694">
                  <c:v>48271093.044863999</c:v>
                </c:pt>
                <c:pt idx="28695">
                  <c:v>48273212.656478994</c:v>
                </c:pt>
                <c:pt idx="28696">
                  <c:v>48275314.648469999</c:v>
                </c:pt>
                <c:pt idx="28697">
                  <c:v>48277399.051521994</c:v>
                </c:pt>
                <c:pt idx="28698">
                  <c:v>48279465.896235004</c:v>
                </c:pt>
                <c:pt idx="28699">
                  <c:v>48281515.213128</c:v>
                </c:pt>
                <c:pt idx="28700">
                  <c:v>48283547.032634005</c:v>
                </c:pt>
                <c:pt idx="28701">
                  <c:v>48285561.385107003</c:v>
                </c:pt>
                <c:pt idx="28702">
                  <c:v>48287558.300814994</c:v>
                </c:pt>
                <c:pt idx="28703">
                  <c:v>48289537.809945002</c:v>
                </c:pt>
                <c:pt idx="28704">
                  <c:v>48291499.942603998</c:v>
                </c:pt>
                <c:pt idx="28705">
                  <c:v>48293444.728815004</c:v>
                </c:pt>
                <c:pt idx="28706">
                  <c:v>48295372.198522002</c:v>
                </c:pt>
                <c:pt idx="28707">
                  <c:v>48297282.381584994</c:v>
                </c:pt>
                <c:pt idx="28708">
                  <c:v>48299175.307785988</c:v>
                </c:pt>
                <c:pt idx="28709">
                  <c:v>48301051.006825991</c:v>
                </c:pt>
                <c:pt idx="28710">
                  <c:v>48302909.508325994</c:v>
                </c:pt>
                <c:pt idx="28711">
                  <c:v>48304750.841825992</c:v>
                </c:pt>
                <c:pt idx="28712">
                  <c:v>48306575.036789991</c:v>
                </c:pt>
                <c:pt idx="28713">
                  <c:v>48308382.122598007</c:v>
                </c:pt>
                <c:pt idx="28714">
                  <c:v>48310172.128554009</c:v>
                </c:pt>
                <c:pt idx="28715">
                  <c:v>48311945.083884992</c:v>
                </c:pt>
                <c:pt idx="28716">
                  <c:v>48313701.017735995</c:v>
                </c:pt>
                <c:pt idx="28717">
                  <c:v>48315439.959175996</c:v>
                </c:pt>
                <c:pt idx="28718">
                  <c:v>48317161.937196001</c:v>
                </c:pt>
                <c:pt idx="28719">
                  <c:v>48318866.980709992</c:v>
                </c:pt>
                <c:pt idx="28720">
                  <c:v>48320555.118554011</c:v>
                </c:pt>
                <c:pt idx="28721">
                  <c:v>48322226.379487999</c:v>
                </c:pt>
                <c:pt idx="28722">
                  <c:v>48323880.792195007</c:v>
                </c:pt>
                <c:pt idx="28723">
                  <c:v>48325518.385281995</c:v>
                </c:pt>
                <c:pt idx="28724">
                  <c:v>48327139.187279001</c:v>
                </c:pt>
                <c:pt idx="28725">
                  <c:v>48328743.226642005</c:v>
                </c:pt>
                <c:pt idx="28726">
                  <c:v>48330330.531748004</c:v>
                </c:pt>
                <c:pt idx="28727">
                  <c:v>48331901.130904004</c:v>
                </c:pt>
                <c:pt idx="28728">
                  <c:v>48333455.052337997</c:v>
                </c:pt>
                <c:pt idx="28729">
                  <c:v>48334992.324205011</c:v>
                </c:pt>
                <c:pt idx="28730">
                  <c:v>48336512.974583998</c:v>
                </c:pt>
                <c:pt idx="28731">
                  <c:v>48338017.031483002</c:v>
                </c:pt>
                <c:pt idx="28732">
                  <c:v>48339504.522832997</c:v>
                </c:pt>
                <c:pt idx="28733">
                  <c:v>48340975.476493001</c:v>
                </c:pt>
                <c:pt idx="28734">
                  <c:v>48342429.920249008</c:v>
                </c:pt>
                <c:pt idx="28735">
                  <c:v>48343867.881811991</c:v>
                </c:pt>
                <c:pt idx="28736">
                  <c:v>48345289.388821989</c:v>
                </c:pt>
                <c:pt idx="28737">
                  <c:v>48346694.468846001</c:v>
                </c:pt>
                <c:pt idx="28738">
                  <c:v>48348083.149379</c:v>
                </c:pt>
                <c:pt idx="28739">
                  <c:v>48349455.457842991</c:v>
                </c:pt>
                <c:pt idx="28740">
                  <c:v>48350811.421589002</c:v>
                </c:pt>
                <c:pt idx="28741">
                  <c:v>48352151.067896001</c:v>
                </c:pt>
                <c:pt idx="28742">
                  <c:v>48353474.423973002</c:v>
                </c:pt>
                <c:pt idx="28743">
                  <c:v>48354781.516957</c:v>
                </c:pt>
                <c:pt idx="28744">
                  <c:v>48356072.37391299</c:v>
                </c:pt>
                <c:pt idx="28745">
                  <c:v>48357347.021839008</c:v>
                </c:pt>
                <c:pt idx="28746">
                  <c:v>48358605.487659</c:v>
                </c:pt>
                <c:pt idx="28747">
                  <c:v>48359847.798229009</c:v>
                </c:pt>
                <c:pt idx="28748">
                  <c:v>48361073.980333999</c:v>
                </c:pt>
                <c:pt idx="28749">
                  <c:v>48362284.060693011</c:v>
                </c:pt>
                <c:pt idx="28750">
                  <c:v>48363478.065950006</c:v>
                </c:pt>
                <c:pt idx="28751">
                  <c:v>48364656.022685997</c:v>
                </c:pt>
                <c:pt idx="28752">
                  <c:v>48365817.957408004</c:v>
                </c:pt>
                <c:pt idx="28753">
                  <c:v>48366963.896558002</c:v>
                </c:pt>
                <c:pt idx="28754">
                  <c:v>48368093.866508998</c:v>
                </c:pt>
                <c:pt idx="28755">
                  <c:v>48369207.893564999</c:v>
                </c:pt>
                <c:pt idx="28756">
                  <c:v>48370306.003961995</c:v>
                </c:pt>
                <c:pt idx="28757">
                  <c:v>48371388.223870002</c:v>
                </c:pt>
                <c:pt idx="28758">
                  <c:v>48372454.579391003</c:v>
                </c:pt>
                <c:pt idx="28759">
                  <c:v>48373505.096560001</c:v>
                </c:pt>
                <c:pt idx="28760">
                  <c:v>48374539.801344</c:v>
                </c:pt>
                <c:pt idx="28761">
                  <c:v>48375558.719645008</c:v>
                </c:pt>
                <c:pt idx="28762">
                  <c:v>48376561.877298005</c:v>
                </c:pt>
                <c:pt idx="28763">
                  <c:v>48377549.300070994</c:v>
                </c:pt>
                <c:pt idx="28764">
                  <c:v>48378521.013668001</c:v>
                </c:pt>
                <c:pt idx="28765">
                  <c:v>48379477.043724991</c:v>
                </c:pt>
                <c:pt idx="28766">
                  <c:v>48380417.415814996</c:v>
                </c:pt>
                <c:pt idx="28767">
                  <c:v>48381342.155444011</c:v>
                </c:pt>
                <c:pt idx="28768">
                  <c:v>48382251.288052998</c:v>
                </c:pt>
                <c:pt idx="28769">
                  <c:v>48383144.839019999</c:v>
                </c:pt>
                <c:pt idx="28770">
                  <c:v>48384022.833655</c:v>
                </c:pt>
                <c:pt idx="28771">
                  <c:v>48384885.297208019</c:v>
                </c:pt>
                <c:pt idx="28772">
                  <c:v>48385732.254863001</c:v>
                </c:pt>
                <c:pt idx="28773">
                  <c:v>48386563.731738009</c:v>
                </c:pt>
                <c:pt idx="28774">
                  <c:v>48387379.752889991</c:v>
                </c:pt>
                <c:pt idx="28775">
                  <c:v>48388180.343311988</c:v>
                </c:pt>
                <c:pt idx="28776">
                  <c:v>48388965.527933009</c:v>
                </c:pt>
                <c:pt idx="28777">
                  <c:v>48389735.331620999</c:v>
                </c:pt>
                <c:pt idx="28778">
                  <c:v>48390489.779178008</c:v>
                </c:pt>
                <c:pt idx="28779">
                  <c:v>48391228.895346001</c:v>
                </c:pt>
                <c:pt idx="28780">
                  <c:v>48391952.704805002</c:v>
                </c:pt>
                <c:pt idx="28781">
                  <c:v>48392661.232170001</c:v>
                </c:pt>
                <c:pt idx="28782">
                  <c:v>48393354.501996003</c:v>
                </c:pt>
                <c:pt idx="28783">
                  <c:v>48394032.538777001</c:v>
                </c:pt>
                <c:pt idx="28784">
                  <c:v>48394695.366944</c:v>
                </c:pt>
                <c:pt idx="28785">
                  <c:v>48395343.010867</c:v>
                </c:pt>
                <c:pt idx="28786">
                  <c:v>48395975.494856998</c:v>
                </c:pt>
                <c:pt idx="28787">
                  <c:v>48396592.843159996</c:v>
                </c:pt>
                <c:pt idx="28788">
                  <c:v>48397195.079965003</c:v>
                </c:pt>
                <c:pt idx="28789">
                  <c:v>48397782.229399011</c:v>
                </c:pt>
                <c:pt idx="28790">
                  <c:v>48398354.315528996</c:v>
                </c:pt>
                <c:pt idx="28791">
                  <c:v>48398911.36236199</c:v>
                </c:pt>
                <c:pt idx="28792">
                  <c:v>48399453.393844999</c:v>
                </c:pt>
                <c:pt idx="28793">
                  <c:v>48399980.433864996</c:v>
                </c:pt>
                <c:pt idx="28794">
                  <c:v>48400492.506251998</c:v>
                </c:pt>
                <c:pt idx="28795">
                  <c:v>48400989.634771995</c:v>
                </c:pt>
                <c:pt idx="28796">
                  <c:v>48401471.843137003</c:v>
                </c:pt>
                <c:pt idx="28797">
                  <c:v>48401939.154996999</c:v>
                </c:pt>
                <c:pt idx="28798">
                  <c:v>48402391.593945004</c:v>
                </c:pt>
                <c:pt idx="28799">
                  <c:v>48402829.183513999</c:v>
                </c:pt>
                <c:pt idx="28800">
                  <c:v>48403251.947180994</c:v>
                </c:pt>
                <c:pt idx="28801">
                  <c:v>48403659.908361994</c:v>
                </c:pt>
                <c:pt idx="28802">
                  <c:v>48404053.090416998</c:v>
                </c:pt>
                <c:pt idx="28803">
                  <c:v>48404431.516649999</c:v>
                </c:pt>
                <c:pt idx="28804">
                  <c:v>48404795.210303999</c:v>
                </c:pt>
                <c:pt idx="28805">
                  <c:v>48405144.19456701</c:v>
                </c:pt>
                <c:pt idx="28806">
                  <c:v>48405478.492569</c:v>
                </c:pt>
                <c:pt idx="28807">
                  <c:v>48405798.127384</c:v>
                </c:pt>
                <c:pt idx="28808">
                  <c:v>48406103.122028001</c:v>
                </c:pt>
                <c:pt idx="28809">
                  <c:v>48406393.499462999</c:v>
                </c:pt>
                <c:pt idx="28810">
                  <c:v>48406669.282591</c:v>
                </c:pt>
                <c:pt idx="28811">
                  <c:v>48406930.494262002</c:v>
                </c:pt>
                <c:pt idx="28812">
                  <c:v>48407177.157265998</c:v>
                </c:pt>
                <c:pt idx="28813">
                  <c:v>48407409.294340007</c:v>
                </c:pt>
                <c:pt idx="28814">
                  <c:v>48407626.928165011</c:v>
                </c:pt>
                <c:pt idx="28815">
                  <c:v>48407830.081367001</c:v>
                </c:pt>
                <c:pt idx="28816">
                  <c:v>48408018.776515</c:v>
                </c:pt>
                <c:pt idx="28817">
                  <c:v>48408193.036123998</c:v>
                </c:pt>
                <c:pt idx="28818">
                  <c:v>48408352.882654995</c:v>
                </c:pt>
                <c:pt idx="28819">
                  <c:v>48408498.338513002</c:v>
                </c:pt>
                <c:pt idx="28820">
                  <c:v>48408629.42605</c:v>
                </c:pt>
                <c:pt idx="28821">
                  <c:v>48408746.167562</c:v>
                </c:pt>
                <c:pt idx="28822">
                  <c:v>48408848.58529301</c:v>
                </c:pt>
                <c:pt idx="28823">
                  <c:v>48408936.701432005</c:v>
                </c:pt>
                <c:pt idx="28824">
                  <c:v>48409010.538112998</c:v>
                </c:pt>
                <c:pt idx="28825">
                  <c:v>48409070.117417999</c:v>
                </c:pt>
                <c:pt idx="28826">
                  <c:v>48409115.461375996</c:v>
                </c:pt>
                <c:pt idx="28827">
                  <c:v>48409146.591962002</c:v>
                </c:pt>
                <c:pt idx="28828">
                  <c:v>48409163.53109701</c:v>
                </c:pt>
                <c:pt idx="28829">
                  <c:v>48409166.300650999</c:v>
                </c:pt>
                <c:pt idx="28830">
                  <c:v>48409154.922440998</c:v>
                </c:pt>
                <c:pt idx="28831">
                  <c:v>48409129.418228999</c:v>
                </c:pt>
                <c:pt idx="28832">
                  <c:v>48409089.809728995</c:v>
                </c:pt>
                <c:pt idx="28833">
                  <c:v>48409036.118599005</c:v>
                </c:pt>
                <c:pt idx="28834">
                  <c:v>48408968.366447002</c:v>
                </c:pt>
                <c:pt idx="28835">
                  <c:v>48408886.574827999</c:v>
                </c:pt>
                <c:pt idx="28836">
                  <c:v>48408790.765247017</c:v>
                </c:pt>
                <c:pt idx="28837">
                  <c:v>48408680.959156998</c:v>
                </c:pt>
                <c:pt idx="28838">
                  <c:v>48408557.177956998</c:v>
                </c:pt>
                <c:pt idx="28839">
                  <c:v>48408419.442998998</c:v>
                </c:pt>
                <c:pt idx="28840">
                  <c:v>48408267.775582001</c:v>
                </c:pt>
                <c:pt idx="28841">
                  <c:v>48408102.196952999</c:v>
                </c:pt>
                <c:pt idx="28842">
                  <c:v>48407922.728310004</c:v>
                </c:pt>
                <c:pt idx="28843">
                  <c:v>48407729.390800998</c:v>
                </c:pt>
                <c:pt idx="28844">
                  <c:v>48407522.205522001</c:v>
                </c:pt>
                <c:pt idx="28845">
                  <c:v>48407301.193521</c:v>
                </c:pt>
                <c:pt idx="28846">
                  <c:v>48407066.375791997</c:v>
                </c:pt>
                <c:pt idx="28847">
                  <c:v>48406817.773284003</c:v>
                </c:pt>
                <c:pt idx="28848">
                  <c:v>48406555.406893998</c:v>
                </c:pt>
                <c:pt idx="28849">
                  <c:v>48406279.297469005</c:v>
                </c:pt>
                <c:pt idx="28850">
                  <c:v>48405989.465806998</c:v>
                </c:pt>
                <c:pt idx="28851">
                  <c:v>48405685.932657003</c:v>
                </c:pt>
                <c:pt idx="28852">
                  <c:v>48405368.718719997</c:v>
                </c:pt>
                <c:pt idx="28853">
                  <c:v>48405037.844646998</c:v>
                </c:pt>
                <c:pt idx="28854">
                  <c:v>48404693.331040002</c:v>
                </c:pt>
                <c:pt idx="28855">
                  <c:v>48404335.198453009</c:v>
                </c:pt>
                <c:pt idx="28856">
                  <c:v>48403963.467391998</c:v>
                </c:pt>
                <c:pt idx="28857">
                  <c:v>48403578.158312991</c:v>
                </c:pt>
                <c:pt idx="28858">
                  <c:v>48403179.291626006</c:v>
                </c:pt>
                <c:pt idx="28859">
                  <c:v>48402766.887691997</c:v>
                </c:pt>
                <c:pt idx="28860">
                  <c:v>48402340.966824993</c:v>
                </c:pt>
                <c:pt idx="28861">
                  <c:v>48401901.549290009</c:v>
                </c:pt>
                <c:pt idx="28862">
                  <c:v>48401448.655305997</c:v>
                </c:pt>
                <c:pt idx="28863">
                  <c:v>48400982.305042997</c:v>
                </c:pt>
                <c:pt idx="28864">
                  <c:v>48400502.518625997</c:v>
                </c:pt>
                <c:pt idx="28865">
                  <c:v>48400009.316130996</c:v>
                </c:pt>
                <c:pt idx="28866">
                  <c:v>48399502.717587002</c:v>
                </c:pt>
                <c:pt idx="28867">
                  <c:v>48398982.742978998</c:v>
                </c:pt>
                <c:pt idx="28868">
                  <c:v>48398449.412243001</c:v>
                </c:pt>
                <c:pt idx="28869">
                  <c:v>48397902.74526801</c:v>
                </c:pt>
                <c:pt idx="28870">
                  <c:v>48397342.761899009</c:v>
                </c:pt>
                <c:pt idx="28871">
                  <c:v>48396769.481932998</c:v>
                </c:pt>
                <c:pt idx="28872">
                  <c:v>48396182.925122</c:v>
                </c:pt>
                <c:pt idx="28873">
                  <c:v>48395583.111172996</c:v>
                </c:pt>
                <c:pt idx="28874">
                  <c:v>48394970.059744</c:v>
                </c:pt>
                <c:pt idx="28875">
                  <c:v>48394343.790451005</c:v>
                </c:pt>
                <c:pt idx="28876">
                  <c:v>48393704.32286299</c:v>
                </c:pt>
                <c:pt idx="28877">
                  <c:v>48393051.676504001</c:v>
                </c:pt>
                <c:pt idx="28878">
                  <c:v>48392385.870852992</c:v>
                </c:pt>
                <c:pt idx="28879">
                  <c:v>48391706.925342999</c:v>
                </c:pt>
                <c:pt idx="28880">
                  <c:v>48391014.85936299</c:v>
                </c:pt>
                <c:pt idx="28881">
                  <c:v>48390309.692258008</c:v>
                </c:pt>
                <c:pt idx="28882">
                  <c:v>48389591.443327993</c:v>
                </c:pt>
                <c:pt idx="28883">
                  <c:v>48388860.131826997</c:v>
                </c:pt>
                <c:pt idx="28884">
                  <c:v>48388115.776966996</c:v>
                </c:pt>
                <c:pt idx="28885">
                  <c:v>48387358.397914998</c:v>
                </c:pt>
                <c:pt idx="28886">
                  <c:v>48386588.013792992</c:v>
                </c:pt>
                <c:pt idx="28887">
                  <c:v>48385804.643680997</c:v>
                </c:pt>
                <c:pt idx="28888">
                  <c:v>48385008.306612991</c:v>
                </c:pt>
                <c:pt idx="28889">
                  <c:v>48384199.021581002</c:v>
                </c:pt>
                <c:pt idx="28890">
                  <c:v>48383376.807534002</c:v>
                </c:pt>
                <c:pt idx="28891">
                  <c:v>48382541.68337699</c:v>
                </c:pt>
                <c:pt idx="28892">
                  <c:v>48381693.667971</c:v>
                </c:pt>
                <c:pt idx="28893">
                  <c:v>48380832.780134007</c:v>
                </c:pt>
                <c:pt idx="28894">
                  <c:v>48379959.03864301</c:v>
                </c:pt>
                <c:pt idx="28895">
                  <c:v>48379072.462231003</c:v>
                </c:pt>
                <c:pt idx="28896">
                  <c:v>48378173.069587007</c:v>
                </c:pt>
                <c:pt idx="28897">
                  <c:v>48377260.879359998</c:v>
                </c:pt>
                <c:pt idx="28898">
                  <c:v>48376335.910154</c:v>
                </c:pt>
                <c:pt idx="28899">
                  <c:v>48375398.180534005</c:v>
                </c:pt>
                <c:pt idx="28900">
                  <c:v>48374447.709020011</c:v>
                </c:pt>
                <c:pt idx="28901">
                  <c:v>48373484.514091</c:v>
                </c:pt>
                <c:pt idx="28902">
                  <c:v>48372508.614184</c:v>
                </c:pt>
                <c:pt idx="28903">
                  <c:v>48371520.027695008</c:v>
                </c:pt>
                <c:pt idx="28904">
                  <c:v>48370518.772977002</c:v>
                </c:pt>
                <c:pt idx="28905">
                  <c:v>48369504.868343003</c:v>
                </c:pt>
                <c:pt idx="28906">
                  <c:v>48368478.332062989</c:v>
                </c:pt>
                <c:pt idx="28907">
                  <c:v>48367439.182367995</c:v>
                </c:pt>
                <c:pt idx="28908">
                  <c:v>48366387.437446997</c:v>
                </c:pt>
                <c:pt idx="28909">
                  <c:v>48365323.115445003</c:v>
                </c:pt>
                <c:pt idx="28910">
                  <c:v>48364246.234471999</c:v>
                </c:pt>
                <c:pt idx="28911">
                  <c:v>48363156.812591992</c:v>
                </c:pt>
                <c:pt idx="28912">
                  <c:v>48362054.867831998</c:v>
                </c:pt>
                <c:pt idx="28913">
                  <c:v>48360940.418174997</c:v>
                </c:pt>
                <c:pt idx="28914">
                  <c:v>48359813.481568001</c:v>
                </c:pt>
                <c:pt idx="28915">
                  <c:v>48358674.075914003</c:v>
                </c:pt>
                <c:pt idx="28916">
                  <c:v>48357522.219078004</c:v>
                </c:pt>
                <c:pt idx="28917">
                  <c:v>48356357.928884</c:v>
                </c:pt>
                <c:pt idx="28918">
                  <c:v>48355181.223116003</c:v>
                </c:pt>
                <c:pt idx="28919">
                  <c:v>48353992.119520001</c:v>
                </c:pt>
                <c:pt idx="28920">
                  <c:v>48352790.635801002</c:v>
                </c:pt>
                <c:pt idx="28921">
                  <c:v>48351576.789625004</c:v>
                </c:pt>
                <c:pt idx="28922">
                  <c:v>48350350.59861701</c:v>
                </c:pt>
                <c:pt idx="28923">
                  <c:v>48349112.080363996</c:v>
                </c:pt>
                <c:pt idx="28924">
                  <c:v>48347861.252415992</c:v>
                </c:pt>
                <c:pt idx="28925">
                  <c:v>48346598.13228</c:v>
                </c:pt>
                <c:pt idx="28926">
                  <c:v>48345322.737425998</c:v>
                </c:pt>
                <c:pt idx="28927">
                  <c:v>48344035.085285999</c:v>
                </c:pt>
                <c:pt idx="28928">
                  <c:v>48342735.193253011</c:v>
                </c:pt>
                <c:pt idx="28929">
                  <c:v>48341423.078680001</c:v>
                </c:pt>
                <c:pt idx="28930">
                  <c:v>48340098.758882992</c:v>
                </c:pt>
                <c:pt idx="28931">
                  <c:v>48338762.251140006</c:v>
                </c:pt>
                <c:pt idx="28932">
                  <c:v>48337413.572688997</c:v>
                </c:pt>
                <c:pt idx="28933">
                  <c:v>48336052.740731001</c:v>
                </c:pt>
                <c:pt idx="28934">
                  <c:v>48334679.772428997</c:v>
                </c:pt>
                <c:pt idx="28935">
                  <c:v>48333294.684909001</c:v>
                </c:pt>
                <c:pt idx="28936">
                  <c:v>48331897.495258011</c:v>
                </c:pt>
                <c:pt idx="28937">
                  <c:v>48330488.220525004</c:v>
                </c:pt>
                <c:pt idx="28938">
                  <c:v>48329066.877723992</c:v>
                </c:pt>
                <c:pt idx="28939">
                  <c:v>48327633.483827993</c:v>
                </c:pt>
                <c:pt idx="28940">
                  <c:v>48326188.055775993</c:v>
                </c:pt>
                <c:pt idx="28941">
                  <c:v>48324730.610468</c:v>
                </c:pt>
                <c:pt idx="28942">
                  <c:v>48323261.164766997</c:v>
                </c:pt>
                <c:pt idx="28943">
                  <c:v>48321779.735499009</c:v>
                </c:pt>
                <c:pt idx="28944">
                  <c:v>48320286.339455001</c:v>
                </c:pt>
                <c:pt idx="28945">
                  <c:v>48318780.993385993</c:v>
                </c:pt>
                <c:pt idx="28946">
                  <c:v>48317263.71401</c:v>
                </c:pt>
                <c:pt idx="28947">
                  <c:v>48315734.518004999</c:v>
                </c:pt>
                <c:pt idx="28948">
                  <c:v>48314193.422014996</c:v>
                </c:pt>
                <c:pt idx="28949">
                  <c:v>48312640.442648001</c:v>
                </c:pt>
                <c:pt idx="28950">
                  <c:v>48311075.596471995</c:v>
                </c:pt>
                <c:pt idx="28951">
                  <c:v>48309498.900023997</c:v>
                </c:pt>
                <c:pt idx="28952">
                  <c:v>48307910.369802997</c:v>
                </c:pt>
                <c:pt idx="28953">
                  <c:v>48306310.022269003</c:v>
                </c:pt>
                <c:pt idx="28954">
                  <c:v>48304697.873851992</c:v>
                </c:pt>
                <c:pt idx="28955">
                  <c:v>48303073.940941997</c:v>
                </c:pt>
                <c:pt idx="28956">
                  <c:v>48301438.23989401</c:v>
                </c:pt>
                <c:pt idx="28957">
                  <c:v>48299790.787029997</c:v>
                </c:pt>
                <c:pt idx="28958">
                  <c:v>48298131.59863501</c:v>
                </c:pt>
                <c:pt idx="28959">
                  <c:v>48296460.69095701</c:v>
                </c:pt>
                <c:pt idx="28960">
                  <c:v>48294778.080211997</c:v>
                </c:pt>
                <c:pt idx="28961">
                  <c:v>48293083.782579996</c:v>
                </c:pt>
                <c:pt idx="28962">
                  <c:v>48291377.814204998</c:v>
                </c:pt>
                <c:pt idx="28963">
                  <c:v>48289660.19119601</c:v>
                </c:pt>
                <c:pt idx="28964">
                  <c:v>48287930.929630004</c:v>
                </c:pt>
                <c:pt idx="28965">
                  <c:v>48286190.045546003</c:v>
                </c:pt>
                <c:pt idx="28966">
                  <c:v>48284437.554949999</c:v>
                </c:pt>
                <c:pt idx="28967">
                  <c:v>48282673.473814994</c:v>
                </c:pt>
                <c:pt idx="28968">
                  <c:v>48280897.818075992</c:v>
                </c:pt>
                <c:pt idx="28969">
                  <c:v>48279110.603638008</c:v>
                </c:pt>
                <c:pt idx="28970">
                  <c:v>48277311.846368991</c:v>
                </c:pt>
                <c:pt idx="28971">
                  <c:v>48275501.562104002</c:v>
                </c:pt>
                <c:pt idx="28972">
                  <c:v>48273679.766644008</c:v>
                </c:pt>
                <c:pt idx="28973">
                  <c:v>48271846.475754999</c:v>
                </c:pt>
                <c:pt idx="28974">
                  <c:v>48270001.705172002</c:v>
                </c:pt>
                <c:pt idx="28975">
                  <c:v>48268145.470594004</c:v>
                </c:pt>
                <c:pt idx="28976">
                  <c:v>48266277.787688002</c:v>
                </c:pt>
                <c:pt idx="28977">
                  <c:v>48264398.672084995</c:v>
                </c:pt>
                <c:pt idx="28978">
                  <c:v>48262508.139386997</c:v>
                </c:pt>
                <c:pt idx="28979">
                  <c:v>48260606.20515801</c:v>
                </c:pt>
                <c:pt idx="28980">
                  <c:v>48258692.884931996</c:v>
                </c:pt>
                <c:pt idx="28981">
                  <c:v>48256768.194208018</c:v>
                </c:pt>
                <c:pt idx="28982">
                  <c:v>48254832.148455001</c:v>
                </c:pt>
                <c:pt idx="28983">
                  <c:v>48252884.763106003</c:v>
                </c:pt>
                <c:pt idx="28984">
                  <c:v>48250926.053562991</c:v>
                </c:pt>
                <c:pt idx="28985">
                  <c:v>48248956.035195008</c:v>
                </c:pt>
                <c:pt idx="28986">
                  <c:v>48246974.72333701</c:v>
                </c:pt>
                <c:pt idx="28987">
                  <c:v>48244982.13329301</c:v>
                </c:pt>
                <c:pt idx="28988">
                  <c:v>48242978.280336</c:v>
                </c:pt>
                <c:pt idx="28989">
                  <c:v>48240963.179702997</c:v>
                </c:pt>
                <c:pt idx="28990">
                  <c:v>48238936.846602991</c:v>
                </c:pt>
                <c:pt idx="28991">
                  <c:v>48236899.296209008</c:v>
                </c:pt>
                <c:pt idx="28992">
                  <c:v>48234850.543664001</c:v>
                </c:pt>
                <c:pt idx="28993">
                  <c:v>48232790.604079999</c:v>
                </c:pt>
                <c:pt idx="28994">
                  <c:v>48230719.492535003</c:v>
                </c:pt>
                <c:pt idx="28995">
                  <c:v>48228637.224076003</c:v>
                </c:pt>
                <c:pt idx="28996">
                  <c:v>48226543.813719988</c:v>
                </c:pt>
                <c:pt idx="28997">
                  <c:v>48224439.276450001</c:v>
                </c:pt>
                <c:pt idx="28998">
                  <c:v>48222323.627219006</c:v>
                </c:pt>
                <c:pt idx="28999">
                  <c:v>48220196.880948</c:v>
                </c:pt>
                <c:pt idx="29000">
                  <c:v>48218059.05252599</c:v>
                </c:pt>
                <c:pt idx="29001">
                  <c:v>48215910.156813994</c:v>
                </c:pt>
                <c:pt idx="29002">
                  <c:v>48213750.208638012</c:v>
                </c:pt>
                <c:pt idx="29003">
                  <c:v>48211579.222796001</c:v>
                </c:pt>
                <c:pt idx="29004">
                  <c:v>48209397.214051001</c:v>
                </c:pt>
                <c:pt idx="29005">
                  <c:v>48207204.197141007</c:v>
                </c:pt>
                <c:pt idx="29006">
                  <c:v>48205000.186767995</c:v>
                </c:pt>
                <c:pt idx="29007">
                  <c:v>48202785.197606005</c:v>
                </c:pt>
                <c:pt idx="29008">
                  <c:v>48200559.244298019</c:v>
                </c:pt>
                <c:pt idx="29009">
                  <c:v>48198322.341457002</c:v>
                </c:pt>
                <c:pt idx="29010">
                  <c:v>48196074.503663003</c:v>
                </c:pt>
                <c:pt idx="29011">
                  <c:v>48193815.745469004</c:v>
                </c:pt>
                <c:pt idx="29012">
                  <c:v>48191546.081396997</c:v>
                </c:pt>
                <c:pt idx="29013">
                  <c:v>48189265.525936007</c:v>
                </c:pt>
                <c:pt idx="29014">
                  <c:v>48186974.093549006</c:v>
                </c:pt>
                <c:pt idx="29015">
                  <c:v>48184671.798667006</c:v>
                </c:pt>
                <c:pt idx="29016">
                  <c:v>48182358.655689999</c:v>
                </c:pt>
                <c:pt idx="29017">
                  <c:v>48180034.678991005</c:v>
                </c:pt>
                <c:pt idx="29018">
                  <c:v>48177699.882910989</c:v>
                </c:pt>
                <c:pt idx="29019">
                  <c:v>48175354.281761996</c:v>
                </c:pt>
                <c:pt idx="29020">
                  <c:v>48172997.889826991</c:v>
                </c:pt>
                <c:pt idx="29021">
                  <c:v>48170630.721358009</c:v>
                </c:pt>
                <c:pt idx="29022">
                  <c:v>48168252.790580004</c:v>
                </c:pt>
                <c:pt idx="29023">
                  <c:v>48165864.111685999</c:v>
                </c:pt>
                <c:pt idx="29024">
                  <c:v>48163464.698842004</c:v>
                </c:pt>
                <c:pt idx="29025">
                  <c:v>48161054.566183001</c:v>
                </c:pt>
                <c:pt idx="29026">
                  <c:v>48158633.727816999</c:v>
                </c:pt>
                <c:pt idx="29027">
                  <c:v>48156202.197820999</c:v>
                </c:pt>
                <c:pt idx="29028">
                  <c:v>48153759.990245007</c:v>
                </c:pt>
                <c:pt idx="29029">
                  <c:v>48151307.119108006</c:v>
                </c:pt>
                <c:pt idx="29030">
                  <c:v>48148843.598401003</c:v>
                </c:pt>
                <c:pt idx="29031">
                  <c:v>48146369.442088991</c:v>
                </c:pt>
                <c:pt idx="29032">
                  <c:v>48143884.664104007</c:v>
                </c:pt>
                <c:pt idx="29033">
                  <c:v>48141389.278352</c:v>
                </c:pt>
                <c:pt idx="29034">
                  <c:v>48138883.298711002</c:v>
                </c:pt>
                <c:pt idx="29035">
                  <c:v>48136366.739029005</c:v>
                </c:pt>
                <c:pt idx="29036">
                  <c:v>48133839.613127001</c:v>
                </c:pt>
                <c:pt idx="29037">
                  <c:v>48131301.934796996</c:v>
                </c:pt>
                <c:pt idx="29038">
                  <c:v>48128753.717804</c:v>
                </c:pt>
                <c:pt idx="29039">
                  <c:v>48126194.975883998</c:v>
                </c:pt>
                <c:pt idx="29040">
                  <c:v>48123625.722745001</c:v>
                </c:pt>
                <c:pt idx="29041">
                  <c:v>48121045.972066991</c:v>
                </c:pt>
                <c:pt idx="29042">
                  <c:v>48118455.737504005</c:v>
                </c:pt>
                <c:pt idx="29043">
                  <c:v>48115855.032678999</c:v>
                </c:pt>
                <c:pt idx="29044">
                  <c:v>48113243.871191002</c:v>
                </c:pt>
                <c:pt idx="29045">
                  <c:v>48110622.266609006</c:v>
                </c:pt>
                <c:pt idx="29046">
                  <c:v>48107990.232473999</c:v>
                </c:pt>
                <c:pt idx="29047">
                  <c:v>48105347.782302991</c:v>
                </c:pt>
                <c:pt idx="29048">
                  <c:v>48102694.929581001</c:v>
                </c:pt>
                <c:pt idx="29049">
                  <c:v>48100031.687768996</c:v>
                </c:pt>
                <c:pt idx="29050">
                  <c:v>48097358.070300996</c:v>
                </c:pt>
                <c:pt idx="29051">
                  <c:v>48094674.090581</c:v>
                </c:pt>
                <c:pt idx="29052">
                  <c:v>48091979.761989005</c:v>
                </c:pt>
                <c:pt idx="29053">
                  <c:v>48089275.097877003</c:v>
                </c:pt>
                <c:pt idx="29054">
                  <c:v>48086560.111568004</c:v>
                </c:pt>
                <c:pt idx="29055">
                  <c:v>48083834.816361986</c:v>
                </c:pt>
                <c:pt idx="29056">
                  <c:v>48081099.225529008</c:v>
                </c:pt>
                <c:pt idx="29057">
                  <c:v>48078353.352313988</c:v>
                </c:pt>
                <c:pt idx="29058">
                  <c:v>48075597.209935009</c:v>
                </c:pt>
                <c:pt idx="29059">
                  <c:v>48072830.811583996</c:v>
                </c:pt>
                <c:pt idx="29060">
                  <c:v>48070054.170424998</c:v>
                </c:pt>
                <c:pt idx="29061">
                  <c:v>48067267.299597017</c:v>
                </c:pt>
                <c:pt idx="29062">
                  <c:v>48064470.212213002</c:v>
                </c:pt>
                <c:pt idx="29063">
                  <c:v>48061662.921358004</c:v>
                </c:pt>
                <c:pt idx="29064">
                  <c:v>48058845.440091997</c:v>
                </c:pt>
                <c:pt idx="29065">
                  <c:v>48056017.781449005</c:v>
                </c:pt>
                <c:pt idx="29066">
                  <c:v>48053179.958435997</c:v>
                </c:pt>
                <c:pt idx="29067">
                  <c:v>48050331.984035999</c:v>
                </c:pt>
                <c:pt idx="29068">
                  <c:v>48047473.871205002</c:v>
                </c:pt>
                <c:pt idx="29069">
                  <c:v>48044605.632870995</c:v>
                </c:pt>
                <c:pt idx="29070">
                  <c:v>48041727.281940006</c:v>
                </c:pt>
                <c:pt idx="29071">
                  <c:v>48038838.831289999</c:v>
                </c:pt>
                <c:pt idx="29072">
                  <c:v>48035940.293775</c:v>
                </c:pt>
                <c:pt idx="29073">
                  <c:v>48033031.682219997</c:v>
                </c:pt>
                <c:pt idx="29074">
                  <c:v>48030113.009429999</c:v>
                </c:pt>
                <c:pt idx="29075">
                  <c:v>48027184.288179003</c:v>
                </c:pt>
                <c:pt idx="29076">
                  <c:v>48024245.531219006</c:v>
                </c:pt>
                <c:pt idx="29077">
                  <c:v>48021296.751277007</c:v>
                </c:pt>
                <c:pt idx="29078">
                  <c:v>48018337.961052001</c:v>
                </c:pt>
                <c:pt idx="29079">
                  <c:v>48015369.173220001</c:v>
                </c:pt>
                <c:pt idx="29080">
                  <c:v>48012390.400432996</c:v>
                </c:pt>
                <c:pt idx="29081">
                  <c:v>48009401.655314997</c:v>
                </c:pt>
                <c:pt idx="29082">
                  <c:v>48006402.95046699</c:v>
                </c:pt>
                <c:pt idx="29083">
                  <c:v>48003394.298465006</c:v>
                </c:pt>
                <c:pt idx="29084">
                  <c:v>48000375.711859003</c:v>
                </c:pt>
                <c:pt idx="29085">
                  <c:v>47997347.203176998</c:v>
                </c:pt>
                <c:pt idx="29086">
                  <c:v>47994308.784918003</c:v>
                </c:pt>
                <c:pt idx="29087">
                  <c:v>47991260.469561003</c:v>
                </c:pt>
                <c:pt idx="29088">
                  <c:v>47988202.269558012</c:v>
                </c:pt>
                <c:pt idx="29089">
                  <c:v>47985134.197335005</c:v>
                </c:pt>
                <c:pt idx="29090">
                  <c:v>47982056.265298016</c:v>
                </c:pt>
                <c:pt idx="29091">
                  <c:v>47978968.485824995</c:v>
                </c:pt>
                <c:pt idx="29092">
                  <c:v>47975870.871270999</c:v>
                </c:pt>
                <c:pt idx="29093">
                  <c:v>47972763.433967002</c:v>
                </c:pt>
                <c:pt idx="29094">
                  <c:v>47969646.186218999</c:v>
                </c:pt>
                <c:pt idx="29095">
                  <c:v>47966519.140309997</c:v>
                </c:pt>
                <c:pt idx="29096">
                  <c:v>47963382.308496997</c:v>
                </c:pt>
                <c:pt idx="29097">
                  <c:v>47960235.703015998</c:v>
                </c:pt>
                <c:pt idx="29098">
                  <c:v>47957079.33607699</c:v>
                </c:pt>
                <c:pt idx="29099">
                  <c:v>47953913.219866998</c:v>
                </c:pt>
                <c:pt idx="29100">
                  <c:v>47950737.366548002</c:v>
                </c:pt>
                <c:pt idx="29101">
                  <c:v>47947551.788260005</c:v>
                </c:pt>
                <c:pt idx="29102">
                  <c:v>47944356.497119002</c:v>
                </c:pt>
                <c:pt idx="29103">
                  <c:v>47941151.505217008</c:v>
                </c:pt>
                <c:pt idx="29104">
                  <c:v>47937936.824620999</c:v>
                </c:pt>
                <c:pt idx="29105">
                  <c:v>47934712.467377998</c:v>
                </c:pt>
                <c:pt idx="29106">
                  <c:v>47931478.445508003</c:v>
                </c:pt>
                <c:pt idx="29107">
                  <c:v>47928234.771011002</c:v>
                </c:pt>
                <c:pt idx="29108">
                  <c:v>47924981.455860995</c:v>
                </c:pt>
                <c:pt idx="29109">
                  <c:v>47921718.512009993</c:v>
                </c:pt>
                <c:pt idx="29110">
                  <c:v>47918445.951386996</c:v>
                </c:pt>
                <c:pt idx="29111">
                  <c:v>47915163.785898007</c:v>
                </c:pt>
                <c:pt idx="29112">
                  <c:v>47911872.027424</c:v>
                </c:pt>
                <c:pt idx="29113">
                  <c:v>47908570.687825993</c:v>
                </c:pt>
                <c:pt idx="29114">
                  <c:v>47905259.778941005</c:v>
                </c:pt>
                <c:pt idx="29115">
                  <c:v>47901939.312580988</c:v>
                </c:pt>
                <c:pt idx="29116">
                  <c:v>47898609.30054</c:v>
                </c:pt>
                <c:pt idx="29117">
                  <c:v>47895269.754583001</c:v>
                </c:pt>
                <c:pt idx="29118">
                  <c:v>47891920.686458997</c:v>
                </c:pt>
                <c:pt idx="29119">
                  <c:v>47888562.107888997</c:v>
                </c:pt>
                <c:pt idx="29120">
                  <c:v>47885194.030573003</c:v>
                </c:pt>
                <c:pt idx="29121">
                  <c:v>47881816.466191001</c:v>
                </c:pt>
                <c:pt idx="29122">
                  <c:v>47878429.426398002</c:v>
                </c:pt>
                <c:pt idx="29123">
                  <c:v>47875032.92282699</c:v>
                </c:pt>
                <c:pt idx="29124">
                  <c:v>47871626.967087999</c:v>
                </c:pt>
                <c:pt idx="29125">
                  <c:v>47868211.570770994</c:v>
                </c:pt>
                <c:pt idx="29126">
                  <c:v>47864786.745442003</c:v>
                </c:pt>
                <c:pt idx="29127">
                  <c:v>47861352.502645999</c:v>
                </c:pt>
                <c:pt idx="29128">
                  <c:v>47857908.853903994</c:v>
                </c:pt>
                <c:pt idx="29129">
                  <c:v>47854455.810715988</c:v>
                </c:pt>
                <c:pt idx="29130">
                  <c:v>47850993.384561993</c:v>
                </c:pt>
                <c:pt idx="29131">
                  <c:v>47847521.586897001</c:v>
                </c:pt>
                <c:pt idx="29132">
                  <c:v>47844040.429156005</c:v>
                </c:pt>
                <c:pt idx="29133">
                  <c:v>47840549.922750995</c:v>
                </c:pt>
                <c:pt idx="29134">
                  <c:v>47837050.079074003</c:v>
                </c:pt>
                <c:pt idx="29135">
                  <c:v>47833540.909492999</c:v>
                </c:pt>
                <c:pt idx="29136">
                  <c:v>47830022.425356999</c:v>
                </c:pt>
                <c:pt idx="29137">
                  <c:v>47826494.637991011</c:v>
                </c:pt>
                <c:pt idx="29138">
                  <c:v>47822957.558699004</c:v>
                </c:pt>
                <c:pt idx="29139">
                  <c:v>47819411.198765002</c:v>
                </c:pt>
                <c:pt idx="29140">
                  <c:v>47815855.569451004</c:v>
                </c:pt>
                <c:pt idx="29141">
                  <c:v>47812290.681996003</c:v>
                </c:pt>
                <c:pt idx="29142">
                  <c:v>47808716.547619998</c:v>
                </c:pt>
                <c:pt idx="29143">
                  <c:v>47805133.177519999</c:v>
                </c:pt>
                <c:pt idx="29144">
                  <c:v>47801540.582872994</c:v>
                </c:pt>
                <c:pt idx="29145">
                  <c:v>47797938.774834007</c:v>
                </c:pt>
                <c:pt idx="29146">
                  <c:v>47794327.764538012</c:v>
                </c:pt>
                <c:pt idx="29147">
                  <c:v>47790707.563098006</c:v>
                </c:pt>
                <c:pt idx="29148">
                  <c:v>47787078.181605004</c:v>
                </c:pt>
                <c:pt idx="29149">
                  <c:v>47783439.631132007</c:v>
                </c:pt>
                <c:pt idx="29150">
                  <c:v>47779791.922728993</c:v>
                </c:pt>
                <c:pt idx="29151">
                  <c:v>47776135.067426004</c:v>
                </c:pt>
                <c:pt idx="29152">
                  <c:v>47772469.076231003</c:v>
                </c:pt>
                <c:pt idx="29153">
                  <c:v>47768793.960133009</c:v>
                </c:pt>
                <c:pt idx="29154">
                  <c:v>47765109.730099007</c:v>
                </c:pt>
                <c:pt idx="29155">
                  <c:v>47761416.397075996</c:v>
                </c:pt>
                <c:pt idx="29156">
                  <c:v>47757713.971991003</c:v>
                </c:pt>
                <c:pt idx="29157">
                  <c:v>47754002.465749003</c:v>
                </c:pt>
                <c:pt idx="29158">
                  <c:v>47750281.889237009</c:v>
                </c:pt>
                <c:pt idx="29159">
                  <c:v>47746552.253317997</c:v>
                </c:pt>
                <c:pt idx="29160">
                  <c:v>47742813.568838008</c:v>
                </c:pt>
                <c:pt idx="29161">
                  <c:v>47739065.84662199</c:v>
                </c:pt>
                <c:pt idx="29162">
                  <c:v>47735309.097471997</c:v>
                </c:pt>
                <c:pt idx="29163">
                  <c:v>47731543.332173996</c:v>
                </c:pt>
                <c:pt idx="29164">
                  <c:v>47727768.561489999</c:v>
                </c:pt>
                <c:pt idx="29165">
                  <c:v>47723984.796166003</c:v>
                </c:pt>
                <c:pt idx="29166">
                  <c:v>47720192.046923995</c:v>
                </c:pt>
                <c:pt idx="29167">
                  <c:v>47716390.324468002</c:v>
                </c:pt>
                <c:pt idx="29168">
                  <c:v>47712579.639481999</c:v>
                </c:pt>
                <c:pt idx="29169">
                  <c:v>47708760.002630003</c:v>
                </c:pt>
                <c:pt idx="29170">
                  <c:v>47704931.424556002</c:v>
                </c:pt>
                <c:pt idx="29171">
                  <c:v>47701093.915884994</c:v>
                </c:pt>
                <c:pt idx="29172">
                  <c:v>47697247.487218998</c:v>
                </c:pt>
                <c:pt idx="29173">
                  <c:v>47693392.149146006</c:v>
                </c:pt>
                <c:pt idx="29174">
                  <c:v>47689527.912228994</c:v>
                </c:pt>
                <c:pt idx="29175">
                  <c:v>47685654.787014</c:v>
                </c:pt>
                <c:pt idx="29176">
                  <c:v>47681772.784028001</c:v>
                </c:pt>
                <c:pt idx="29177">
                  <c:v>47677881.913775988</c:v>
                </c:pt>
                <c:pt idx="29178">
                  <c:v>47673982.186747</c:v>
                </c:pt>
                <c:pt idx="29179">
                  <c:v>47670073.613407999</c:v>
                </c:pt>
                <c:pt idx="29180">
                  <c:v>47666156.204206005</c:v>
                </c:pt>
                <c:pt idx="29181">
                  <c:v>47662229.969572</c:v>
                </c:pt>
                <c:pt idx="29182">
                  <c:v>47658294.919914998</c:v>
                </c:pt>
                <c:pt idx="29183">
                  <c:v>47654351.065626003</c:v>
                </c:pt>
                <c:pt idx="29184">
                  <c:v>47650398.417075992</c:v>
                </c:pt>
                <c:pt idx="29185">
                  <c:v>47646436.984617002</c:v>
                </c:pt>
                <c:pt idx="29186">
                  <c:v>47642466.778584003</c:v>
                </c:pt>
                <c:pt idx="29187">
                  <c:v>47638487.809289001</c:v>
                </c:pt>
                <c:pt idx="29188">
                  <c:v>47634500.087028995</c:v>
                </c:pt>
                <c:pt idx="29189">
                  <c:v>47630503.622079998</c:v>
                </c:pt>
                <c:pt idx="29190">
                  <c:v>47626498.424700007</c:v>
                </c:pt>
                <c:pt idx="29191">
                  <c:v>47622484.505125999</c:v>
                </c:pt>
                <c:pt idx="29192">
                  <c:v>47618461.873579994</c:v>
                </c:pt>
                <c:pt idx="29193">
                  <c:v>47614430.540261999</c:v>
                </c:pt>
                <c:pt idx="29194">
                  <c:v>47610390.515354998</c:v>
                </c:pt>
                <c:pt idx="29195">
                  <c:v>47606341.809023</c:v>
                </c:pt>
                <c:pt idx="29196">
                  <c:v>47602284.431410998</c:v>
                </c:pt>
                <c:pt idx="29197">
                  <c:v>47598218.392645001</c:v>
                </c:pt>
                <c:pt idx="29198">
                  <c:v>47594143.702835001</c:v>
                </c:pt>
                <c:pt idx="29199">
                  <c:v>47590060.372068994</c:v>
                </c:pt>
                <c:pt idx="29200">
                  <c:v>47585968.410419993</c:v>
                </c:pt>
                <c:pt idx="29201">
                  <c:v>47581867.827940002</c:v>
                </c:pt>
                <c:pt idx="29202">
                  <c:v>47577758.634664007</c:v>
                </c:pt>
                <c:pt idx="29203">
                  <c:v>47573640.840608999</c:v>
                </c:pt>
                <c:pt idx="29204">
                  <c:v>47569514.45577199</c:v>
                </c:pt>
                <c:pt idx="29205">
                  <c:v>47565379.490134008</c:v>
                </c:pt>
                <c:pt idx="29206">
                  <c:v>47561235.953655995</c:v>
                </c:pt>
                <c:pt idx="29207">
                  <c:v>47557083.856281988</c:v>
                </c:pt>
                <c:pt idx="29208">
                  <c:v>47552923.207939006</c:v>
                </c:pt>
                <c:pt idx="29209">
                  <c:v>47548754.018532999</c:v>
                </c:pt>
                <c:pt idx="29210">
                  <c:v>47544576.297955006</c:v>
                </c:pt>
                <c:pt idx="29211">
                  <c:v>47540390.05607599</c:v>
                </c:pt>
                <c:pt idx="29212">
                  <c:v>47536195.302749991</c:v>
                </c:pt>
                <c:pt idx="29213">
                  <c:v>47531992.047813997</c:v>
                </c:pt>
                <c:pt idx="29214">
                  <c:v>47527780.301085994</c:v>
                </c:pt>
                <c:pt idx="29215">
                  <c:v>47523560.072364993</c:v>
                </c:pt>
                <c:pt idx="29216">
                  <c:v>47519331.371436998</c:v>
                </c:pt>
                <c:pt idx="29217">
                  <c:v>47515094.208064005</c:v>
                </c:pt>
                <c:pt idx="29218">
                  <c:v>47510848.591996007</c:v>
                </c:pt>
                <c:pt idx="29219">
                  <c:v>47506594.532961994</c:v>
                </c:pt>
                <c:pt idx="29220">
                  <c:v>47502332.040674999</c:v>
                </c:pt>
                <c:pt idx="29221">
                  <c:v>47498061.124829002</c:v>
                </c:pt>
                <c:pt idx="29222">
                  <c:v>47493781.795103006</c:v>
                </c:pt>
                <c:pt idx="29223">
                  <c:v>47489494.061156005</c:v>
                </c:pt>
                <c:pt idx="29224">
                  <c:v>47485197.932631999</c:v>
                </c:pt>
                <c:pt idx="29225">
                  <c:v>47480893.419156</c:v>
                </c:pt>
                <c:pt idx="29226">
                  <c:v>47476580.530335002</c:v>
                </c:pt>
                <c:pt idx="29227">
                  <c:v>47472259.275761999</c:v>
                </c:pt>
                <c:pt idx="29228">
                  <c:v>47467929.665009007</c:v>
                </c:pt>
                <c:pt idx="29229">
                  <c:v>47463591.707635008</c:v>
                </c:pt>
                <c:pt idx="29230">
                  <c:v>47459245.413176991</c:v>
                </c:pt>
                <c:pt idx="29231">
                  <c:v>47454890.791158013</c:v>
                </c:pt>
                <c:pt idx="29232">
                  <c:v>47450527.851084992</c:v>
                </c:pt>
                <c:pt idx="29233">
                  <c:v>47446156.602444999</c:v>
                </c:pt>
                <c:pt idx="29234">
                  <c:v>47441777.054709993</c:v>
                </c:pt>
                <c:pt idx="29235">
                  <c:v>47437389.217335001</c:v>
                </c:pt>
                <c:pt idx="29236">
                  <c:v>47432993.099757008</c:v>
                </c:pt>
                <c:pt idx="29237">
                  <c:v>47428588.711397007</c:v>
                </c:pt>
                <c:pt idx="29238">
                  <c:v>47424176.061660007</c:v>
                </c:pt>
                <c:pt idx="29239">
                  <c:v>47419755.159932002</c:v>
                </c:pt>
                <c:pt idx="29240">
                  <c:v>47415326.015584998</c:v>
                </c:pt>
                <c:pt idx="29241">
                  <c:v>47410888.637971997</c:v>
                </c:pt>
                <c:pt idx="29242">
                  <c:v>47406443.036431</c:v>
                </c:pt>
                <c:pt idx="29243">
                  <c:v>47401989.220283009</c:v>
                </c:pt>
                <c:pt idx="29244">
                  <c:v>47397527.198831007</c:v>
                </c:pt>
                <c:pt idx="29245">
                  <c:v>47393056.981364995</c:v>
                </c:pt>
                <c:pt idx="29246">
                  <c:v>47388578.577154003</c:v>
                </c:pt>
                <c:pt idx="29247">
                  <c:v>47384091.995454006</c:v>
                </c:pt>
                <c:pt idx="29248">
                  <c:v>47379597.245503008</c:v>
                </c:pt>
                <c:pt idx="29249">
                  <c:v>47375094.336523995</c:v>
                </c:pt>
                <c:pt idx="29250">
                  <c:v>47370583.277722992</c:v>
                </c:pt>
                <c:pt idx="29251">
                  <c:v>47366064.078288004</c:v>
                </c:pt>
                <c:pt idx="29252">
                  <c:v>47361536.747392997</c:v>
                </c:pt>
                <c:pt idx="29253">
                  <c:v>47357001.29419601</c:v>
                </c:pt>
                <c:pt idx="29254">
                  <c:v>47352457.727837004</c:v>
                </c:pt>
                <c:pt idx="29255">
                  <c:v>47347906.057441004</c:v>
                </c:pt>
                <c:pt idx="29256">
                  <c:v>47343346.292117007</c:v>
                </c:pt>
                <c:pt idx="29257">
                  <c:v>47338778.440958001</c:v>
                </c:pt>
                <c:pt idx="29258">
                  <c:v>47334202.513040997</c:v>
                </c:pt>
                <c:pt idx="29259">
                  <c:v>47329618.517424993</c:v>
                </c:pt>
                <c:pt idx="29260">
                  <c:v>47325026.463156998</c:v>
                </c:pt>
                <c:pt idx="29261">
                  <c:v>47320426.359265</c:v>
                </c:pt>
                <c:pt idx="29262">
                  <c:v>47315818.214761995</c:v>
                </c:pt>
                <c:pt idx="29263">
                  <c:v>47311202.038645007</c:v>
                </c:pt>
                <c:pt idx="29264">
                  <c:v>47306577.839896001</c:v>
                </c:pt>
                <c:pt idx="29265">
                  <c:v>47301945.627481997</c:v>
                </c:pt>
                <c:pt idx="29266">
                  <c:v>47297305.410350993</c:v>
                </c:pt>
                <c:pt idx="29267">
                  <c:v>47292657.197438009</c:v>
                </c:pt>
                <c:pt idx="29268">
                  <c:v>47288000.997662</c:v>
                </c:pt>
                <c:pt idx="29269">
                  <c:v>47283336.819927</c:v>
                </c:pt>
                <c:pt idx="29270">
                  <c:v>47278664.673119001</c:v>
                </c:pt>
                <c:pt idx="29271">
                  <c:v>47273984.566111997</c:v>
                </c:pt>
                <c:pt idx="29272">
                  <c:v>47269296.507760994</c:v>
                </c:pt>
                <c:pt idx="29273">
                  <c:v>47264600.506908</c:v>
                </c:pt>
                <c:pt idx="29274">
                  <c:v>47259896.572378993</c:v>
                </c:pt>
                <c:pt idx="29275">
                  <c:v>47255184.712983996</c:v>
                </c:pt>
                <c:pt idx="29276">
                  <c:v>47250464.937517002</c:v>
                </c:pt>
                <c:pt idx="29277">
                  <c:v>47245737.254759997</c:v>
                </c:pt>
                <c:pt idx="29278">
                  <c:v>47241001.673475996</c:v>
                </c:pt>
                <c:pt idx="29279">
                  <c:v>47236258.202414997</c:v>
                </c:pt>
                <c:pt idx="29280">
                  <c:v>47231506.85030999</c:v>
                </c:pt>
                <c:pt idx="29281">
                  <c:v>47226747.625882</c:v>
                </c:pt>
                <c:pt idx="29282">
                  <c:v>47221980.537831999</c:v>
                </c:pt>
                <c:pt idx="29283">
                  <c:v>47217205.594851002</c:v>
                </c:pt>
                <c:pt idx="29284">
                  <c:v>47212422.805611998</c:v>
                </c:pt>
                <c:pt idx="29285">
                  <c:v>47207632.178773001</c:v>
                </c:pt>
                <c:pt idx="29286">
                  <c:v>47202833.722978003</c:v>
                </c:pt>
                <c:pt idx="29287">
                  <c:v>47198027.446855992</c:v>
                </c:pt>
                <c:pt idx="29288">
                  <c:v>47193213.359019995</c:v>
                </c:pt>
                <c:pt idx="29289">
                  <c:v>47188391.46807</c:v>
                </c:pt>
                <c:pt idx="29290">
                  <c:v>47183561.782588996</c:v>
                </c:pt>
                <c:pt idx="29291">
                  <c:v>47178724.311148003</c:v>
                </c:pt>
                <c:pt idx="29292">
                  <c:v>47173879.062299006</c:v>
                </c:pt>
                <c:pt idx="29293">
                  <c:v>47169026.044583999</c:v>
                </c:pt>
                <c:pt idx="29294">
                  <c:v>47164165.266525999</c:v>
                </c:pt>
                <c:pt idx="29295">
                  <c:v>47159296.736637019</c:v>
                </c:pt>
                <c:pt idx="29296">
                  <c:v>47154420.463411994</c:v>
                </c:pt>
                <c:pt idx="29297">
                  <c:v>47149536.455332004</c:v>
                </c:pt>
                <c:pt idx="29298">
                  <c:v>47144644.720863007</c:v>
                </c:pt>
                <c:pt idx="29299">
                  <c:v>47139745.268459007</c:v>
                </c:pt>
                <c:pt idx="29300">
                  <c:v>47134838.106555</c:v>
                </c:pt>
                <c:pt idx="29301">
                  <c:v>47129923.243574999</c:v>
                </c:pt>
                <c:pt idx="29302">
                  <c:v>47125000.687928997</c:v>
                </c:pt>
                <c:pt idx="29303">
                  <c:v>47120070.448008999</c:v>
                </c:pt>
                <c:pt idx="29304">
                  <c:v>47115132.532195002</c:v>
                </c:pt>
                <c:pt idx="29305">
                  <c:v>47110186.948853999</c:v>
                </c:pt>
                <c:pt idx="29306">
                  <c:v>47105233.706335999</c:v>
                </c:pt>
                <c:pt idx="29307">
                  <c:v>47100272.812977992</c:v>
                </c:pt>
                <c:pt idx="29308">
                  <c:v>47095304.277102999</c:v>
                </c:pt>
                <c:pt idx="29309">
                  <c:v>47090328.107019</c:v>
                </c:pt>
                <c:pt idx="29310">
                  <c:v>47085344.311019994</c:v>
                </c:pt>
                <c:pt idx="29311">
                  <c:v>47080352.897385992</c:v>
                </c:pt>
                <c:pt idx="29312">
                  <c:v>47075353.874383993</c:v>
                </c:pt>
                <c:pt idx="29313">
                  <c:v>47070347.250266001</c:v>
                </c:pt>
                <c:pt idx="29314">
                  <c:v>47065333.033268005</c:v>
                </c:pt>
                <c:pt idx="29315">
                  <c:v>47060311.231616005</c:v>
                </c:pt>
                <c:pt idx="29316">
                  <c:v>47055281.853517994</c:v>
                </c:pt>
                <c:pt idx="29317">
                  <c:v>47050244.907171004</c:v>
                </c:pt>
                <c:pt idx="29318">
                  <c:v>47045200.400755994</c:v>
                </c:pt>
                <c:pt idx="29319">
                  <c:v>47040148.342442989</c:v>
                </c:pt>
                <c:pt idx="29320">
                  <c:v>47035088.740383998</c:v>
                </c:pt>
                <c:pt idx="29321">
                  <c:v>47030021.602720991</c:v>
                </c:pt>
                <c:pt idx="29322">
                  <c:v>47024946.937579997</c:v>
                </c:pt>
                <c:pt idx="29323">
                  <c:v>47019864.753073998</c:v>
                </c:pt>
                <c:pt idx="29324">
                  <c:v>47014775.057300992</c:v>
                </c:pt>
                <c:pt idx="29325">
                  <c:v>47009677.858348995</c:v>
                </c:pt>
                <c:pt idx="29326">
                  <c:v>47004573.164287008</c:v>
                </c:pt>
                <c:pt idx="29327">
                  <c:v>46999460.983174004</c:v>
                </c:pt>
                <c:pt idx="29328">
                  <c:v>46994341.323055997</c:v>
                </c:pt>
                <c:pt idx="29329">
                  <c:v>46989214.191962011</c:v>
                </c:pt>
                <c:pt idx="29330">
                  <c:v>46984079.597909003</c:v>
                </c:pt>
                <c:pt idx="29331">
                  <c:v>46978937.548903003</c:v>
                </c:pt>
                <c:pt idx="29332">
                  <c:v>46973788.052933</c:v>
                </c:pt>
                <c:pt idx="29333">
                  <c:v>46968631.117977001</c:v>
                </c:pt>
                <c:pt idx="29334">
                  <c:v>46963466.751997009</c:v>
                </c:pt>
                <c:pt idx="29335">
                  <c:v>46958294.962943003</c:v>
                </c:pt>
                <c:pt idx="29336">
                  <c:v>46953115.758754</c:v>
                </c:pt>
                <c:pt idx="29337">
                  <c:v>46947929.147350997</c:v>
                </c:pt>
                <c:pt idx="29338">
                  <c:v>46942735.136645004</c:v>
                </c:pt>
                <c:pt idx="29339">
                  <c:v>46937533.734533004</c:v>
                </c:pt>
                <c:pt idx="29340">
                  <c:v>46932324.948898003</c:v>
                </c:pt>
                <c:pt idx="29341">
                  <c:v>46927108.787611</c:v>
                </c:pt>
                <c:pt idx="29342">
                  <c:v>46921885.258529</c:v>
                </c:pt>
                <c:pt idx="29343">
                  <c:v>46916654.369496003</c:v>
                </c:pt>
                <c:pt idx="29344">
                  <c:v>46911416.128343008</c:v>
                </c:pt>
                <c:pt idx="29345">
                  <c:v>46906170.542886995</c:v>
                </c:pt>
                <c:pt idx="29346">
                  <c:v>46900917.62093401</c:v>
                </c:pt>
                <c:pt idx="29347">
                  <c:v>46895657.370274998</c:v>
                </c:pt>
                <c:pt idx="29348">
                  <c:v>46890389.798688009</c:v>
                </c:pt>
                <c:pt idx="29349">
                  <c:v>46885114.913939998</c:v>
                </c:pt>
                <c:pt idx="29350">
                  <c:v>46879832.723781995</c:v>
                </c:pt>
                <c:pt idx="29351">
                  <c:v>46874543.235956006</c:v>
                </c:pt>
                <c:pt idx="29352">
                  <c:v>46869246.458187997</c:v>
                </c:pt>
                <c:pt idx="29353">
                  <c:v>46863942.398192003</c:v>
                </c:pt>
                <c:pt idx="29354">
                  <c:v>46858631.063668005</c:v>
                </c:pt>
                <c:pt idx="29355">
                  <c:v>46853312.462306991</c:v>
                </c:pt>
                <c:pt idx="29356">
                  <c:v>46847986.601781994</c:v>
                </c:pt>
                <c:pt idx="29357">
                  <c:v>46842653.489758</c:v>
                </c:pt>
                <c:pt idx="29358">
                  <c:v>46837313.133882992</c:v>
                </c:pt>
                <c:pt idx="29359">
                  <c:v>46831965.541796997</c:v>
                </c:pt>
                <c:pt idx="29360">
                  <c:v>46826610.72112301</c:v>
                </c:pt>
                <c:pt idx="29361">
                  <c:v>46821248.679472998</c:v>
                </c:pt>
                <c:pt idx="29362">
                  <c:v>46815879.424448006</c:v>
                </c:pt>
                <c:pt idx="29363">
                  <c:v>46810502.963634007</c:v>
                </c:pt>
                <c:pt idx="29364">
                  <c:v>46805119.304605</c:v>
                </c:pt>
                <c:pt idx="29365">
                  <c:v>46799728.454923995</c:v>
                </c:pt>
                <c:pt idx="29366">
                  <c:v>46794330.422140002</c:v>
                </c:pt>
                <c:pt idx="29367">
                  <c:v>46788925.213788994</c:v>
                </c:pt>
                <c:pt idx="29368">
                  <c:v>46783512.837397002</c:v>
                </c:pt>
                <c:pt idx="29369">
                  <c:v>46778093.300474994</c:v>
                </c:pt>
                <c:pt idx="29370">
                  <c:v>46772666.610523</c:v>
                </c:pt>
                <c:pt idx="29371">
                  <c:v>46767232.775026999</c:v>
                </c:pt>
                <c:pt idx="29372">
                  <c:v>46761791.801463999</c:v>
                </c:pt>
                <c:pt idx="29373">
                  <c:v>46756343.697296008</c:v>
                </c:pt>
                <c:pt idx="29374">
                  <c:v>46750888.469972998</c:v>
                </c:pt>
                <c:pt idx="29375">
                  <c:v>46745426.126933008</c:v>
                </c:pt>
                <c:pt idx="29376">
                  <c:v>46739956.675602004</c:v>
                </c:pt>
                <c:pt idx="29377">
                  <c:v>46734480.123394005</c:v>
                </c:pt>
                <c:pt idx="29378">
                  <c:v>46728996.477709994</c:v>
                </c:pt>
                <c:pt idx="29379">
                  <c:v>46723505.745939009</c:v>
                </c:pt>
                <c:pt idx="29380">
                  <c:v>46718007.935460001</c:v>
                </c:pt>
                <c:pt idx="29381">
                  <c:v>46712503.053636998</c:v>
                </c:pt>
                <c:pt idx="29382">
                  <c:v>46706991.107821994</c:v>
                </c:pt>
                <c:pt idx="29383">
                  <c:v>46701472.105358005</c:v>
                </c:pt>
                <c:pt idx="29384">
                  <c:v>46695946.05357299</c:v>
                </c:pt>
                <c:pt idx="29385">
                  <c:v>46690412.959783994</c:v>
                </c:pt>
                <c:pt idx="29386">
                  <c:v>46684872.831296004</c:v>
                </c:pt>
                <c:pt idx="29387">
                  <c:v>46679325.675402001</c:v>
                </c:pt>
                <c:pt idx="29388">
                  <c:v>46673771.499384001</c:v>
                </c:pt>
                <c:pt idx="29389">
                  <c:v>46668210.310510993</c:v>
                </c:pt>
                <c:pt idx="29390">
                  <c:v>46662642.116039999</c:v>
                </c:pt>
                <c:pt idx="29391">
                  <c:v>46657066.923216999</c:v>
                </c:pt>
                <c:pt idx="29392">
                  <c:v>46651484.739275008</c:v>
                </c:pt>
                <c:pt idx="29393">
                  <c:v>46645895.571438007</c:v>
                </c:pt>
                <c:pt idx="29394">
                  <c:v>46640299.426913999</c:v>
                </c:pt>
                <c:pt idx="29395">
                  <c:v>46634696.312902994</c:v>
                </c:pt>
                <c:pt idx="29396">
                  <c:v>46629086.236592002</c:v>
                </c:pt>
                <c:pt idx="29397">
                  <c:v>46623469.205155008</c:v>
                </c:pt>
                <c:pt idx="29398">
                  <c:v>46617845.225756004</c:v>
                </c:pt>
                <c:pt idx="29399">
                  <c:v>46612214.305546999</c:v>
                </c:pt>
                <c:pt idx="29400">
                  <c:v>46606576.451668002</c:v>
                </c:pt>
                <c:pt idx="29401">
                  <c:v>46600931.671248011</c:v>
                </c:pt>
                <c:pt idx="29402">
                  <c:v>46595279.971404999</c:v>
                </c:pt>
                <c:pt idx="29403">
                  <c:v>46589621.359242</c:v>
                </c:pt>
                <c:pt idx="29404">
                  <c:v>46583955.841855995</c:v>
                </c:pt>
                <c:pt idx="29405">
                  <c:v>46578283.426327996</c:v>
                </c:pt>
                <c:pt idx="29406">
                  <c:v>46572604.119728997</c:v>
                </c:pt>
                <c:pt idx="29407">
                  <c:v>46566917.929120004</c:v>
                </c:pt>
                <c:pt idx="29408">
                  <c:v>46561224.861548007</c:v>
                </c:pt>
                <c:pt idx="29409">
                  <c:v>46555524.924051002</c:v>
                </c:pt>
                <c:pt idx="29410">
                  <c:v>46549818.123654008</c:v>
                </c:pt>
                <c:pt idx="29411">
                  <c:v>46544104.467369996</c:v>
                </c:pt>
                <c:pt idx="29412">
                  <c:v>46538383.962205</c:v>
                </c:pt>
                <c:pt idx="29413">
                  <c:v>46532656.615148008</c:v>
                </c:pt>
                <c:pt idx="29414">
                  <c:v>46526922.433179997</c:v>
                </c:pt>
                <c:pt idx="29415">
                  <c:v>46521181.423270002</c:v>
                </c:pt>
                <c:pt idx="29416">
                  <c:v>46515433.592377</c:v>
                </c:pt>
                <c:pt idx="29417">
                  <c:v>46509678.947447002</c:v>
                </c:pt>
                <c:pt idx="29418">
                  <c:v>46503917.495416</c:v>
                </c:pt>
                <c:pt idx="29419">
                  <c:v>46498149.243207008</c:v>
                </c:pt>
                <c:pt idx="29420">
                  <c:v>46492374.197735004</c:v>
                </c:pt>
                <c:pt idx="29421">
                  <c:v>46486592.365901999</c:v>
                </c:pt>
                <c:pt idx="29422">
                  <c:v>46480803.754598007</c:v>
                </c:pt>
                <c:pt idx="29423">
                  <c:v>46475008.370703995</c:v>
                </c:pt>
                <c:pt idx="29424">
                  <c:v>46469206.221089005</c:v>
                </c:pt>
                <c:pt idx="29425">
                  <c:v>46463397.31261199</c:v>
                </c:pt>
                <c:pt idx="29426">
                  <c:v>46457581.652117997</c:v>
                </c:pt>
                <c:pt idx="29427">
                  <c:v>46451759.246444002</c:v>
                </c:pt>
                <c:pt idx="29428">
                  <c:v>46445930.102415994</c:v>
                </c:pt>
                <c:pt idx="29429">
                  <c:v>46440094.226848006</c:v>
                </c:pt>
                <c:pt idx="29430">
                  <c:v>46434251.626543008</c:v>
                </c:pt>
                <c:pt idx="29431">
                  <c:v>46428402.308294006</c:v>
                </c:pt>
                <c:pt idx="29432">
                  <c:v>46422546.278881997</c:v>
                </c:pt>
                <c:pt idx="29433">
                  <c:v>46416683.545079</c:v>
                </c:pt>
                <c:pt idx="29434">
                  <c:v>46410814.113644004</c:v>
                </c:pt>
                <c:pt idx="29435">
                  <c:v>46404937.991327003</c:v>
                </c:pt>
                <c:pt idx="29436">
                  <c:v>46399055.184867002</c:v>
                </c:pt>
                <c:pt idx="29437">
                  <c:v>46393165.700991005</c:v>
                </c:pt>
                <c:pt idx="29438">
                  <c:v>46387269.546415992</c:v>
                </c:pt>
                <c:pt idx="29439">
                  <c:v>46381366.727850005</c:v>
                </c:pt>
                <c:pt idx="29440">
                  <c:v>46375457.251987003</c:v>
                </c:pt>
                <c:pt idx="29441">
                  <c:v>46369541.125514008</c:v>
                </c:pt>
                <c:pt idx="29442">
                  <c:v>46363618.355103999</c:v>
                </c:pt>
                <c:pt idx="29443">
                  <c:v>46357688.947423004</c:v>
                </c:pt>
                <c:pt idx="29444">
                  <c:v>46351752.909121998</c:v>
                </c:pt>
                <c:pt idx="29445">
                  <c:v>46345810.246844999</c:v>
                </c:pt>
                <c:pt idx="29446">
                  <c:v>46339860.967225</c:v>
                </c:pt>
                <c:pt idx="29447">
                  <c:v>46333905.076882996</c:v>
                </c:pt>
                <c:pt idx="29448">
                  <c:v>46327942.582430996</c:v>
                </c:pt>
                <c:pt idx="29449">
                  <c:v>46321973.490469001</c:v>
                </c:pt>
                <c:pt idx="29450">
                  <c:v>46315997.807588995</c:v>
                </c:pt>
                <c:pt idx="29451">
                  <c:v>46310015.540368997</c:v>
                </c:pt>
                <c:pt idx="29452">
                  <c:v>46304026.695381001</c:v>
                </c:pt>
                <c:pt idx="29453">
                  <c:v>46298031.279183008</c:v>
                </c:pt>
                <c:pt idx="29454">
                  <c:v>46292029.298324004</c:v>
                </c:pt>
                <c:pt idx="29455">
                  <c:v>46286020.759342998</c:v>
                </c:pt>
                <c:pt idx="29456">
                  <c:v>46280005.668769002</c:v>
                </c:pt>
                <c:pt idx="29457">
                  <c:v>46273984.033118002</c:v>
                </c:pt>
                <c:pt idx="29458">
                  <c:v>46267955.858899996</c:v>
                </c:pt>
                <c:pt idx="29459">
                  <c:v>46261921.152610995</c:v>
                </c:pt>
                <c:pt idx="29460">
                  <c:v>46255879.920739003</c:v>
                </c:pt>
                <c:pt idx="29461">
                  <c:v>46249832.169762</c:v>
                </c:pt>
                <c:pt idx="29462">
                  <c:v>46243777.906144999</c:v>
                </c:pt>
                <c:pt idx="29463">
                  <c:v>46237717.136347003</c:v>
                </c:pt>
                <c:pt idx="29464">
                  <c:v>46231649.866812989</c:v>
                </c:pt>
                <c:pt idx="29465">
                  <c:v>46225576.103979997</c:v>
                </c:pt>
                <c:pt idx="29466">
                  <c:v>46219495.854274996</c:v>
                </c:pt>
                <c:pt idx="29467">
                  <c:v>46213409.124114007</c:v>
                </c:pt>
                <c:pt idx="29468">
                  <c:v>46207315.919903003</c:v>
                </c:pt>
                <c:pt idx="29469">
                  <c:v>46201216.248039007</c:v>
                </c:pt>
                <c:pt idx="29470">
                  <c:v>46195110.114908002</c:v>
                </c:pt>
                <c:pt idx="29471">
                  <c:v>46188997.526885994</c:v>
                </c:pt>
                <c:pt idx="29472">
                  <c:v>46182878.490340002</c:v>
                </c:pt>
                <c:pt idx="29473">
                  <c:v>46176753.011625998</c:v>
                </c:pt>
                <c:pt idx="29474">
                  <c:v>46170621.097089998</c:v>
                </c:pt>
                <c:pt idx="29475">
                  <c:v>46164482.753068998</c:v>
                </c:pt>
                <c:pt idx="29476">
                  <c:v>46158337.985890999</c:v>
                </c:pt>
                <c:pt idx="29477">
                  <c:v>46152186.801869996</c:v>
                </c:pt>
                <c:pt idx="29478">
                  <c:v>46146029.207315996</c:v>
                </c:pt>
                <c:pt idx="29479">
                  <c:v>46139865.208524011</c:v>
                </c:pt>
                <c:pt idx="29480">
                  <c:v>46133694.811781988</c:v>
                </c:pt>
                <c:pt idx="29481">
                  <c:v>46127518.023367003</c:v>
                </c:pt>
                <c:pt idx="29482">
                  <c:v>46121334.849548005</c:v>
                </c:pt>
                <c:pt idx="29483">
                  <c:v>46115145.296582997</c:v>
                </c:pt>
                <c:pt idx="29484">
                  <c:v>46108949.370718993</c:v>
                </c:pt>
                <c:pt idx="29485">
                  <c:v>46102747.078195006</c:v>
                </c:pt>
                <c:pt idx="29486">
                  <c:v>46096538.425241008</c:v>
                </c:pt>
                <c:pt idx="29487">
                  <c:v>46090323.418074995</c:v>
                </c:pt>
                <c:pt idx="29488">
                  <c:v>46084102.062907003</c:v>
                </c:pt>
                <c:pt idx="29489">
                  <c:v>46077874.365937009</c:v>
                </c:pt>
                <c:pt idx="29490">
                  <c:v>46071640.333355993</c:v>
                </c:pt>
                <c:pt idx="29491">
                  <c:v>46065399.971344002</c:v>
                </c:pt>
                <c:pt idx="29492">
                  <c:v>46059153.286072992</c:v>
                </c:pt>
                <c:pt idx="29493">
                  <c:v>46052900.283703998</c:v>
                </c:pt>
                <c:pt idx="29494">
                  <c:v>46046640.970388994</c:v>
                </c:pt>
                <c:pt idx="29495">
                  <c:v>46040375.352270991</c:v>
                </c:pt>
                <c:pt idx="29496">
                  <c:v>46034103.435483001</c:v>
                </c:pt>
                <c:pt idx="29497">
                  <c:v>46027825.226149008</c:v>
                </c:pt>
                <c:pt idx="29498">
                  <c:v>46021540.730383001</c:v>
                </c:pt>
                <c:pt idx="29499">
                  <c:v>46015249.954290003</c:v>
                </c:pt>
                <c:pt idx="29500">
                  <c:v>46008952.903964996</c:v>
                </c:pt>
                <c:pt idx="29501">
                  <c:v>46002649.585494004</c:v>
                </c:pt>
                <c:pt idx="29502">
                  <c:v>45996340.004954003</c:v>
                </c:pt>
                <c:pt idx="29503">
                  <c:v>45990024.168412</c:v>
                </c:pt>
                <c:pt idx="29504">
                  <c:v>45983702.081925996</c:v>
                </c:pt>
                <c:pt idx="29505">
                  <c:v>45977373.751545005</c:v>
                </c:pt>
                <c:pt idx="29506">
                  <c:v>45971039.183307</c:v>
                </c:pt>
                <c:pt idx="29507">
                  <c:v>45964698.383244</c:v>
                </c:pt>
                <c:pt idx="29508">
                  <c:v>45958351.357374988</c:v>
                </c:pt>
                <c:pt idx="29509">
                  <c:v>45951998.111711994</c:v>
                </c:pt>
                <c:pt idx="29510">
                  <c:v>45945638.652258001</c:v>
                </c:pt>
                <c:pt idx="29511">
                  <c:v>45939272.985004999</c:v>
                </c:pt>
                <c:pt idx="29512">
                  <c:v>45932901.115938008</c:v>
                </c:pt>
                <c:pt idx="29513">
                  <c:v>45926523.051031001</c:v>
                </c:pt>
                <c:pt idx="29514">
                  <c:v>45920138.796250008</c:v>
                </c:pt>
                <c:pt idx="29515">
                  <c:v>45913748.357551992</c:v>
                </c:pt>
                <c:pt idx="29516">
                  <c:v>45907351.740881994</c:v>
                </c:pt>
                <c:pt idx="29517">
                  <c:v>45900948.952180989</c:v>
                </c:pt>
                <c:pt idx="29518">
                  <c:v>45894539.997377001</c:v>
                </c:pt>
                <c:pt idx="29519">
                  <c:v>45888124.882388987</c:v>
                </c:pt>
                <c:pt idx="29520">
                  <c:v>45881703.613130003</c:v>
                </c:pt>
                <c:pt idx="29521">
                  <c:v>45875276.195501007</c:v>
                </c:pt>
                <c:pt idx="29522">
                  <c:v>45868842.635396011</c:v>
                </c:pt>
                <c:pt idx="29523">
                  <c:v>45862402.938698009</c:v>
                </c:pt>
                <c:pt idx="29524">
                  <c:v>45855957.111281998</c:v>
                </c:pt>
                <c:pt idx="29525">
                  <c:v>45849505.159014001</c:v>
                </c:pt>
                <c:pt idx="29526">
                  <c:v>45843047.08775299</c:v>
                </c:pt>
                <c:pt idx="29527">
                  <c:v>45836582.903345004</c:v>
                </c:pt>
                <c:pt idx="29528">
                  <c:v>45830112.611631006</c:v>
                </c:pt>
                <c:pt idx="29529">
                  <c:v>45823636.218441002</c:v>
                </c:pt>
                <c:pt idx="29530">
                  <c:v>45817153.729596011</c:v>
                </c:pt>
                <c:pt idx="29531">
                  <c:v>45810665.150909998</c:v>
                </c:pt>
                <c:pt idx="29532">
                  <c:v>45804170.488185994</c:v>
                </c:pt>
                <c:pt idx="29533">
                  <c:v>45797669.747219004</c:v>
                </c:pt>
                <c:pt idx="29534">
                  <c:v>45791162.933797002</c:v>
                </c:pt>
                <c:pt idx="29535">
                  <c:v>45784650.053695999</c:v>
                </c:pt>
                <c:pt idx="29536">
                  <c:v>45778131.112684995</c:v>
                </c:pt>
                <c:pt idx="29537">
                  <c:v>45771606.116524994</c:v>
                </c:pt>
                <c:pt idx="29538">
                  <c:v>45765075.070967011</c:v>
                </c:pt>
                <c:pt idx="29539">
                  <c:v>45758537.981752992</c:v>
                </c:pt>
                <c:pt idx="29540">
                  <c:v>45751994.854617998</c:v>
                </c:pt>
                <c:pt idx="29541">
                  <c:v>45745445.695286006</c:v>
                </c:pt>
                <c:pt idx="29542">
                  <c:v>45738890.509475999</c:v>
                </c:pt>
                <c:pt idx="29543">
                  <c:v>45732329.30289299</c:v>
                </c:pt>
                <c:pt idx="29544">
                  <c:v>45725762.081239007</c:v>
                </c:pt>
                <c:pt idx="29545">
                  <c:v>45719188.850203</c:v>
                </c:pt>
                <c:pt idx="29546">
                  <c:v>45712609.615469001</c:v>
                </c:pt>
                <c:pt idx="29547">
                  <c:v>45706024.382708989</c:v>
                </c:pt>
                <c:pt idx="29548">
                  <c:v>45699433.157588996</c:v>
                </c:pt>
                <c:pt idx="29549">
                  <c:v>45692835.945765994</c:v>
                </c:pt>
                <c:pt idx="29550">
                  <c:v>45686232.752886996</c:v>
                </c:pt>
                <c:pt idx="29551">
                  <c:v>45679623.584592</c:v>
                </c:pt>
                <c:pt idx="29552">
                  <c:v>45673008.446511991</c:v>
                </c:pt>
                <c:pt idx="29553">
                  <c:v>45666387.344269</c:v>
                </c:pt>
                <c:pt idx="29554">
                  <c:v>45659760.283478998</c:v>
                </c:pt>
                <c:pt idx="29555">
                  <c:v>45653127.269746006</c:v>
                </c:pt>
                <c:pt idx="29556">
                  <c:v>45646488.308668002</c:v>
                </c:pt>
                <c:pt idx="29557">
                  <c:v>45639843.405834004</c:v>
                </c:pt>
                <c:pt idx="29558">
                  <c:v>45633192.566823997</c:v>
                </c:pt>
                <c:pt idx="29559">
                  <c:v>45626535.797211006</c:v>
                </c:pt>
                <c:pt idx="29560">
                  <c:v>45619873.102558002</c:v>
                </c:pt>
                <c:pt idx="29561">
                  <c:v>45613204.488419995</c:v>
                </c:pt>
                <c:pt idx="29562">
                  <c:v>45606529.960345998</c:v>
                </c:pt>
                <c:pt idx="29563">
                  <c:v>45599849.523873001</c:v>
                </c:pt>
                <c:pt idx="29564">
                  <c:v>45593163.184533007</c:v>
                </c:pt>
                <c:pt idx="29565">
                  <c:v>45586470.947847001</c:v>
                </c:pt>
                <c:pt idx="29566">
                  <c:v>45579772.819329992</c:v>
                </c:pt>
                <c:pt idx="29567">
                  <c:v>45573068.80448699</c:v>
                </c:pt>
                <c:pt idx="29568">
                  <c:v>45566358.908815995</c:v>
                </c:pt>
                <c:pt idx="29569">
                  <c:v>45559643.137806997</c:v>
                </c:pt>
                <c:pt idx="29570">
                  <c:v>45552921.496940002</c:v>
                </c:pt>
                <c:pt idx="29571">
                  <c:v>45546193.991689004</c:v>
                </c:pt>
                <c:pt idx="29572">
                  <c:v>45539460.627518006</c:v>
                </c:pt>
                <c:pt idx="29573">
                  <c:v>45532721.409883998</c:v>
                </c:pt>
                <c:pt idx="29574">
                  <c:v>45525976.344236001</c:v>
                </c:pt>
                <c:pt idx="29575">
                  <c:v>45519225.436013997</c:v>
                </c:pt>
                <c:pt idx="29576">
                  <c:v>45512468.690651007</c:v>
                </c:pt>
                <c:pt idx="29577">
                  <c:v>45505706.113569997</c:v>
                </c:pt>
                <c:pt idx="29578">
                  <c:v>45498937.710188001</c:v>
                </c:pt>
                <c:pt idx="29579">
                  <c:v>45492163.485913999</c:v>
                </c:pt>
                <c:pt idx="29580">
                  <c:v>45485383.446147002</c:v>
                </c:pt>
                <c:pt idx="29581">
                  <c:v>45478597.596279003</c:v>
                </c:pt>
                <c:pt idx="29582">
                  <c:v>45471805.941695005</c:v>
                </c:pt>
                <c:pt idx="29583">
                  <c:v>45465008.48777099</c:v>
                </c:pt>
                <c:pt idx="29584">
                  <c:v>45458205.239874005</c:v>
                </c:pt>
                <c:pt idx="29585">
                  <c:v>45451396.203365996</c:v>
                </c:pt>
                <c:pt idx="29586">
                  <c:v>45444581.383598</c:v>
                </c:pt>
                <c:pt idx="29587">
                  <c:v>45437760.785915002</c:v>
                </c:pt>
                <c:pt idx="29588">
                  <c:v>45430934.415652998</c:v>
                </c:pt>
                <c:pt idx="29589">
                  <c:v>45424102.278140008</c:v>
                </c:pt>
                <c:pt idx="29590">
                  <c:v>45417264.378699005</c:v>
                </c:pt>
                <c:pt idx="29591">
                  <c:v>45410420.722640008</c:v>
                </c:pt>
                <c:pt idx="29592">
                  <c:v>45403571.315269001</c:v>
                </c:pt>
                <c:pt idx="29593">
                  <c:v>45396716.161884002</c:v>
                </c:pt>
                <c:pt idx="29594">
                  <c:v>45389855.267773002</c:v>
                </c:pt>
                <c:pt idx="29595">
                  <c:v>45382988.638218008</c:v>
                </c:pt>
                <c:pt idx="29596">
                  <c:v>45376116.27849301</c:v>
                </c:pt>
                <c:pt idx="29597">
                  <c:v>45369238.193862997</c:v>
                </c:pt>
                <c:pt idx="29598">
                  <c:v>45362354.389587</c:v>
                </c:pt>
                <c:pt idx="29599">
                  <c:v>45355464.870915994</c:v>
                </c:pt>
                <c:pt idx="29600">
                  <c:v>45348569.643091001</c:v>
                </c:pt>
                <c:pt idx="29601">
                  <c:v>45341668.711349003</c:v>
                </c:pt>
                <c:pt idx="29602">
                  <c:v>45334762.080914997</c:v>
                </c:pt>
                <c:pt idx="29603">
                  <c:v>45327849.757010996</c:v>
                </c:pt>
                <c:pt idx="29604">
                  <c:v>45320931.744847007</c:v>
                </c:pt>
                <c:pt idx="29605">
                  <c:v>45314008.049628004</c:v>
                </c:pt>
                <c:pt idx="29606">
                  <c:v>45307078.676550999</c:v>
                </c:pt>
                <c:pt idx="29607">
                  <c:v>45300143.630804002</c:v>
                </c:pt>
                <c:pt idx="29608">
                  <c:v>45293202.917568997</c:v>
                </c:pt>
                <c:pt idx="29609">
                  <c:v>45286256.542020991</c:v>
                </c:pt>
                <c:pt idx="29610">
                  <c:v>45279304.509323999</c:v>
                </c:pt>
                <c:pt idx="29611">
                  <c:v>45272346.824637011</c:v>
                </c:pt>
                <c:pt idx="29612">
                  <c:v>45265383.493113011</c:v>
                </c:pt>
                <c:pt idx="29613">
                  <c:v>45258414.519892998</c:v>
                </c:pt>
                <c:pt idx="29614">
                  <c:v>45251439.910115004</c:v>
                </c:pt>
                <c:pt idx="29615">
                  <c:v>45244459.668907009</c:v>
                </c:pt>
                <c:pt idx="29616">
                  <c:v>45237473.801388994</c:v>
                </c:pt>
                <c:pt idx="29617">
                  <c:v>45230482.31267599</c:v>
                </c:pt>
                <c:pt idx="29618">
                  <c:v>45223485.207871996</c:v>
                </c:pt>
                <c:pt idx="29619">
                  <c:v>45216482.492077999</c:v>
                </c:pt>
                <c:pt idx="29620">
                  <c:v>45209474.170383997</c:v>
                </c:pt>
                <c:pt idx="29621">
                  <c:v>45202460.247873001</c:v>
                </c:pt>
                <c:pt idx="29622">
                  <c:v>45195440.729623005</c:v>
                </c:pt>
                <c:pt idx="29623">
                  <c:v>45188415.620701998</c:v>
                </c:pt>
                <c:pt idx="29624">
                  <c:v>45181384.926170997</c:v>
                </c:pt>
                <c:pt idx="29625">
                  <c:v>45174348.651083998</c:v>
                </c:pt>
                <c:pt idx="29626">
                  <c:v>45167306.800489992</c:v>
                </c:pt>
                <c:pt idx="29627">
                  <c:v>45160259.379425995</c:v>
                </c:pt>
                <c:pt idx="29628">
                  <c:v>45153206.392924994</c:v>
                </c:pt>
                <c:pt idx="29629">
                  <c:v>45146147.846011996</c:v>
                </c:pt>
                <c:pt idx="29630">
                  <c:v>45139083.743703999</c:v>
                </c:pt>
                <c:pt idx="29631">
                  <c:v>45132014.091012001</c:v>
                </c:pt>
                <c:pt idx="29632">
                  <c:v>45124938.892938003</c:v>
                </c:pt>
                <c:pt idx="29633">
                  <c:v>45117858.154477999</c:v>
                </c:pt>
                <c:pt idx="29634">
                  <c:v>45110771.880620994</c:v>
                </c:pt>
                <c:pt idx="29635">
                  <c:v>45103680.076347999</c:v>
                </c:pt>
                <c:pt idx="29636">
                  <c:v>45096582.746632002</c:v>
                </c:pt>
                <c:pt idx="29637">
                  <c:v>45089479.896440998</c:v>
                </c:pt>
                <c:pt idx="29638">
                  <c:v>45082371.530734003</c:v>
                </c:pt>
                <c:pt idx="29639">
                  <c:v>45075257.654463999</c:v>
                </c:pt>
                <c:pt idx="29640">
                  <c:v>45068138.272574998</c:v>
                </c:pt>
                <c:pt idx="29641">
                  <c:v>45061013.390005</c:v>
                </c:pt>
                <c:pt idx="29642">
                  <c:v>45053883.011687003</c:v>
                </c:pt>
                <c:pt idx="29643">
                  <c:v>45046747.142543003</c:v>
                </c:pt>
                <c:pt idx="29644">
                  <c:v>45039605.787490003</c:v>
                </c:pt>
                <c:pt idx="29645">
                  <c:v>45032458.951438002</c:v>
                </c:pt>
                <c:pt idx="29646">
                  <c:v>45025306.639289007</c:v>
                </c:pt>
                <c:pt idx="29647">
                  <c:v>45018148.855938002</c:v>
                </c:pt>
                <c:pt idx="29648">
                  <c:v>45010985.606275</c:v>
                </c:pt>
                <c:pt idx="29649">
                  <c:v>45003816.895180002</c:v>
                </c:pt>
                <c:pt idx="29650">
                  <c:v>44996642.727528006</c:v>
                </c:pt>
                <c:pt idx="29651">
                  <c:v>44989463.108185001</c:v>
                </c:pt>
                <c:pt idx="29652">
                  <c:v>44982278.04201299</c:v>
                </c:pt>
                <c:pt idx="29653">
                  <c:v>44975087.533863001</c:v>
                </c:pt>
                <c:pt idx="29654">
                  <c:v>44967891.588583998</c:v>
                </c:pt>
                <c:pt idx="29655">
                  <c:v>44960690.211012997</c:v>
                </c:pt>
                <c:pt idx="29656">
                  <c:v>44953483.405983999</c:v>
                </c:pt>
                <c:pt idx="29657">
                  <c:v>44946271.178320996</c:v>
                </c:pt>
                <c:pt idx="29658">
                  <c:v>44939053.532844</c:v>
                </c:pt>
                <c:pt idx="29659">
                  <c:v>44931830.474362992</c:v>
                </c:pt>
                <c:pt idx="29660">
                  <c:v>44924602.007683001</c:v>
                </c:pt>
                <c:pt idx="29661">
                  <c:v>44917368.137603007</c:v>
                </c:pt>
                <c:pt idx="29662">
                  <c:v>44910128.868911996</c:v>
                </c:pt>
                <c:pt idx="29663">
                  <c:v>44902884.206395</c:v>
                </c:pt>
                <c:pt idx="29664">
                  <c:v>44895634.154828995</c:v>
                </c:pt>
                <c:pt idx="29665">
                  <c:v>44888378.718984999</c:v>
                </c:pt>
                <c:pt idx="29666">
                  <c:v>44881117.903624997</c:v>
                </c:pt>
                <c:pt idx="29667">
                  <c:v>44873851.713506997</c:v>
                </c:pt>
                <c:pt idx="29668">
                  <c:v>44866580.153379992</c:v>
                </c:pt>
                <c:pt idx="29669">
                  <c:v>44859303.227988005</c:v>
                </c:pt>
                <c:pt idx="29670">
                  <c:v>44852020.942065991</c:v>
                </c:pt>
                <c:pt idx="29671">
                  <c:v>44844733.300343998</c:v>
                </c:pt>
                <c:pt idx="29672">
                  <c:v>44837440.307544999</c:v>
                </c:pt>
                <c:pt idx="29673">
                  <c:v>44830141.968385004</c:v>
                </c:pt>
                <c:pt idx="29674">
                  <c:v>44822838.287573002</c:v>
                </c:pt>
                <c:pt idx="29675">
                  <c:v>44815529.269812003</c:v>
                </c:pt>
                <c:pt idx="29676">
                  <c:v>44808214.919797003</c:v>
                </c:pt>
                <c:pt idx="29677">
                  <c:v>44800895.242218003</c:v>
                </c:pt>
                <c:pt idx="29678">
                  <c:v>44793570.241758004</c:v>
                </c:pt>
                <c:pt idx="29679">
                  <c:v>44786239.923091002</c:v>
                </c:pt>
                <c:pt idx="29680">
                  <c:v>44778904.290886998</c:v>
                </c:pt>
                <c:pt idx="29681">
                  <c:v>44771563.349808998</c:v>
                </c:pt>
                <c:pt idx="29682">
                  <c:v>44764217.104512997</c:v>
                </c:pt>
                <c:pt idx="29683">
                  <c:v>44756865.559647009</c:v>
                </c:pt>
                <c:pt idx="29684">
                  <c:v>44749508.719855003</c:v>
                </c:pt>
                <c:pt idx="29685">
                  <c:v>44742146.589771993</c:v>
                </c:pt>
                <c:pt idx="29686">
                  <c:v>44734779.174028002</c:v>
                </c:pt>
                <c:pt idx="29687">
                  <c:v>44727406.477245003</c:v>
                </c:pt>
                <c:pt idx="29688">
                  <c:v>44720028.504041001</c:v>
                </c:pt>
                <c:pt idx="29689">
                  <c:v>44712645.259025</c:v>
                </c:pt>
                <c:pt idx="29690">
                  <c:v>44705256.746799998</c:v>
                </c:pt>
                <c:pt idx="29691">
                  <c:v>44697862.971961997</c:v>
                </c:pt>
                <c:pt idx="29692">
                  <c:v>44690463.939103007</c:v>
                </c:pt>
                <c:pt idx="29693">
                  <c:v>44683059.652804993</c:v>
                </c:pt>
                <c:pt idx="29694">
                  <c:v>44675650.117646001</c:v>
                </c:pt>
                <c:pt idx="29695">
                  <c:v>44668235.338196002</c:v>
                </c:pt>
                <c:pt idx="29696">
                  <c:v>44660815.319020994</c:v>
                </c:pt>
                <c:pt idx="29697">
                  <c:v>44653390.064677007</c:v>
                </c:pt>
                <c:pt idx="29698">
                  <c:v>44645959.579715997</c:v>
                </c:pt>
                <c:pt idx="29699">
                  <c:v>44638523.868683003</c:v>
                </c:pt>
                <c:pt idx="29700">
                  <c:v>44631082.936117001</c:v>
                </c:pt>
                <c:pt idx="29701">
                  <c:v>44623636.786549002</c:v>
                </c:pt>
                <c:pt idx="29702">
                  <c:v>44616185.424505003</c:v>
                </c:pt>
                <c:pt idx="29703">
                  <c:v>44608728.854504995</c:v>
                </c:pt>
                <c:pt idx="29704">
                  <c:v>44601267.081061997</c:v>
                </c:pt>
                <c:pt idx="29705">
                  <c:v>44593800.108681001</c:v>
                </c:pt>
                <c:pt idx="29706">
                  <c:v>44586327.941863999</c:v>
                </c:pt>
                <c:pt idx="29707">
                  <c:v>44578850.585104011</c:v>
                </c:pt>
                <c:pt idx="29708">
                  <c:v>44571368.042887993</c:v>
                </c:pt>
                <c:pt idx="29709">
                  <c:v>44563880.319699004</c:v>
                </c:pt>
                <c:pt idx="29710">
                  <c:v>44556387.42001</c:v>
                </c:pt>
                <c:pt idx="29711">
                  <c:v>44548889.348291002</c:v>
                </c:pt>
                <c:pt idx="29712">
                  <c:v>44541386.109004006</c:v>
                </c:pt>
                <c:pt idx="29713">
                  <c:v>44533877.706605002</c:v>
                </c:pt>
                <c:pt idx="29714">
                  <c:v>44526364.145544007</c:v>
                </c:pt>
                <c:pt idx="29715">
                  <c:v>44518845.430262998</c:v>
                </c:pt>
                <c:pt idx="29716">
                  <c:v>44511321.565202005</c:v>
                </c:pt>
                <c:pt idx="29717">
                  <c:v>44503792.55478999</c:v>
                </c:pt>
                <c:pt idx="29718">
                  <c:v>44496258.403453</c:v>
                </c:pt>
                <c:pt idx="29719">
                  <c:v>44488719.115610003</c:v>
                </c:pt>
                <c:pt idx="29720">
                  <c:v>44481174.695672005</c:v>
                </c:pt>
                <c:pt idx="29721">
                  <c:v>44473625.148046002</c:v>
                </c:pt>
                <c:pt idx="29722">
                  <c:v>44466070.477132998</c:v>
                </c:pt>
                <c:pt idx="29723">
                  <c:v>44458510.687324993</c:v>
                </c:pt>
                <c:pt idx="29724">
                  <c:v>44450945.783011995</c:v>
                </c:pt>
                <c:pt idx="29725">
                  <c:v>44443375.768575005</c:v>
                </c:pt>
                <c:pt idx="29726">
                  <c:v>44435800.648387998</c:v>
                </c:pt>
                <c:pt idx="29727">
                  <c:v>44428220.42682299</c:v>
                </c:pt>
                <c:pt idx="29728">
                  <c:v>44420635.108241007</c:v>
                </c:pt>
                <c:pt idx="29729">
                  <c:v>44413044.697001003</c:v>
                </c:pt>
                <c:pt idx="29730">
                  <c:v>44405449.197453007</c:v>
                </c:pt>
                <c:pt idx="29731">
                  <c:v>44397848.613943003</c:v>
                </c:pt>
                <c:pt idx="29732">
                  <c:v>44390242.950808004</c:v>
                </c:pt>
                <c:pt idx="29733">
                  <c:v>44382632.212383993</c:v>
                </c:pt>
                <c:pt idx="29734">
                  <c:v>44375016.402994998</c:v>
                </c:pt>
                <c:pt idx="29735">
                  <c:v>44367395.526964001</c:v>
                </c:pt>
                <c:pt idx="29736">
                  <c:v>44359769.588605002</c:v>
                </c:pt>
                <c:pt idx="29737">
                  <c:v>44352138.592226997</c:v>
                </c:pt>
                <c:pt idx="29738">
                  <c:v>44344502.542131998</c:v>
                </c:pt>
                <c:pt idx="29739">
                  <c:v>44336861.442617998</c:v>
                </c:pt>
                <c:pt idx="29740">
                  <c:v>44329215.297975011</c:v>
                </c:pt>
                <c:pt idx="29741">
                  <c:v>44321564.112488993</c:v>
                </c:pt>
                <c:pt idx="29742">
                  <c:v>44313907.890438005</c:v>
                </c:pt>
                <c:pt idx="29743">
                  <c:v>44306246.636095002</c:v>
                </c:pt>
                <c:pt idx="29744">
                  <c:v>44298580.353727989</c:v>
                </c:pt>
                <c:pt idx="29745">
                  <c:v>44290909.047596999</c:v>
                </c:pt>
                <c:pt idx="29746">
                  <c:v>44283232.721958011</c:v>
                </c:pt>
                <c:pt idx="29747">
                  <c:v>44275551.381059997</c:v>
                </c:pt>
                <c:pt idx="29748">
                  <c:v>44267865.029146008</c:v>
                </c:pt>
                <c:pt idx="29749">
                  <c:v>44260173.670454003</c:v>
                </c:pt>
                <c:pt idx="29750">
                  <c:v>44252477.309216</c:v>
                </c:pt>
                <c:pt idx="29751">
                  <c:v>44244775.949657008</c:v>
                </c:pt>
                <c:pt idx="29752">
                  <c:v>44237069.595998012</c:v>
                </c:pt>
                <c:pt idx="29753">
                  <c:v>44229358.252451994</c:v>
                </c:pt>
                <c:pt idx="29754">
                  <c:v>44221641.923226997</c:v>
                </c:pt>
                <c:pt idx="29755">
                  <c:v>44213920.61252699</c:v>
                </c:pt>
                <c:pt idx="29756">
                  <c:v>44206194.324548006</c:v>
                </c:pt>
                <c:pt idx="29757">
                  <c:v>44198463.063479997</c:v>
                </c:pt>
                <c:pt idx="29758">
                  <c:v>44190726.833508</c:v>
                </c:pt>
                <c:pt idx="29759">
                  <c:v>44182985.638812996</c:v>
                </c:pt>
                <c:pt idx="29760">
                  <c:v>44175239.483566992</c:v>
                </c:pt>
                <c:pt idx="29761">
                  <c:v>44167488.371936999</c:v>
                </c:pt>
                <c:pt idx="29762">
                  <c:v>44159732.308086991</c:v>
                </c:pt>
                <c:pt idx="29763">
                  <c:v>44151971.296172</c:v>
                </c:pt>
                <c:pt idx="29764">
                  <c:v>44144205.340341993</c:v>
                </c:pt>
                <c:pt idx="29765">
                  <c:v>44136434.444743</c:v>
                </c:pt>
                <c:pt idx="29766">
                  <c:v>44128658.613513999</c:v>
                </c:pt>
                <c:pt idx="29767">
                  <c:v>44120877.850786984</c:v>
                </c:pt>
                <c:pt idx="29768">
                  <c:v>44113092.16069001</c:v>
                </c:pt>
                <c:pt idx="29769">
                  <c:v>44105301.547344998</c:v>
                </c:pt>
                <c:pt idx="29770">
                  <c:v>44097506.014869995</c:v>
                </c:pt>
                <c:pt idx="29771">
                  <c:v>44089705.567373</c:v>
                </c:pt>
                <c:pt idx="29772">
                  <c:v>44081900.208961003</c:v>
                </c:pt>
                <c:pt idx="29773">
                  <c:v>44074089.943731993</c:v>
                </c:pt>
                <c:pt idx="29774">
                  <c:v>44066274.77578</c:v>
                </c:pt>
                <c:pt idx="29775">
                  <c:v>44058454.709194012</c:v>
                </c:pt>
                <c:pt idx="29776">
                  <c:v>44050629.748055011</c:v>
                </c:pt>
                <c:pt idx="29777">
                  <c:v>44042799.896440998</c:v>
                </c:pt>
                <c:pt idx="29778">
                  <c:v>44034965.158421993</c:v>
                </c:pt>
                <c:pt idx="29779">
                  <c:v>44027125.538065001</c:v>
                </c:pt>
                <c:pt idx="29780">
                  <c:v>44019281.039429002</c:v>
                </c:pt>
                <c:pt idx="29781">
                  <c:v>44011431.666569002</c:v>
                </c:pt>
                <c:pt idx="29782">
                  <c:v>44003577.423535004</c:v>
                </c:pt>
                <c:pt idx="29783">
                  <c:v>43995718.314367995</c:v>
                </c:pt>
                <c:pt idx="29784">
                  <c:v>43987854.343107998</c:v>
                </c:pt>
                <c:pt idx="29785">
                  <c:v>43979985.513785988</c:v>
                </c:pt>
                <c:pt idx="29786">
                  <c:v>43972111.830428995</c:v>
                </c:pt>
                <c:pt idx="29787">
                  <c:v>43964233.297059007</c:v>
                </c:pt>
                <c:pt idx="29788">
                  <c:v>43956349.917691</c:v>
                </c:pt>
                <c:pt idx="29789">
                  <c:v>43948461.696336001</c:v>
                </c:pt>
                <c:pt idx="29790">
                  <c:v>43940568.636999011</c:v>
                </c:pt>
                <c:pt idx="29791">
                  <c:v>43932670.743678011</c:v>
                </c:pt>
                <c:pt idx="29792">
                  <c:v>43924768.020368002</c:v>
                </c:pt>
                <c:pt idx="29793">
                  <c:v>43916860.471058011</c:v>
                </c:pt>
                <c:pt idx="29794">
                  <c:v>43908948.099729002</c:v>
                </c:pt>
                <c:pt idx="29795">
                  <c:v>43901030.910359994</c:v>
                </c:pt>
                <c:pt idx="29796">
                  <c:v>43893108.906923994</c:v>
                </c:pt>
                <c:pt idx="29797">
                  <c:v>43885182.093385004</c:v>
                </c:pt>
                <c:pt idx="29798">
                  <c:v>43877250.47370699</c:v>
                </c:pt>
                <c:pt idx="29799">
                  <c:v>43869314.051844001</c:v>
                </c:pt>
                <c:pt idx="29800">
                  <c:v>43861372.831747003</c:v>
                </c:pt>
                <c:pt idx="29801">
                  <c:v>43853426.817361988</c:v>
                </c:pt>
                <c:pt idx="29802">
                  <c:v>43845476.012627997</c:v>
                </c:pt>
                <c:pt idx="29803">
                  <c:v>43837520.42148</c:v>
                </c:pt>
                <c:pt idx="29804">
                  <c:v>43829560.047845997</c:v>
                </c:pt>
                <c:pt idx="29805">
                  <c:v>43821594.895651005</c:v>
                </c:pt>
                <c:pt idx="29806">
                  <c:v>43813624.968811996</c:v>
                </c:pt>
                <c:pt idx="29807">
                  <c:v>43805650.271242008</c:v>
                </c:pt>
                <c:pt idx="29808">
                  <c:v>43797670.806849994</c:v>
                </c:pt>
                <c:pt idx="29809">
                  <c:v>43789686.57953801</c:v>
                </c:pt>
                <c:pt idx="29810">
                  <c:v>43781697.593203008</c:v>
                </c:pt>
                <c:pt idx="29811">
                  <c:v>43773703.851737</c:v>
                </c:pt>
                <c:pt idx="29812">
                  <c:v>43765705.359025992</c:v>
                </c:pt>
                <c:pt idx="29813">
                  <c:v>43757702.118951</c:v>
                </c:pt>
                <c:pt idx="29814">
                  <c:v>43749694.135389</c:v>
                </c:pt>
                <c:pt idx="29815">
                  <c:v>43741681.412209995</c:v>
                </c:pt>
                <c:pt idx="29816">
                  <c:v>43733663.953279994</c:v>
                </c:pt>
                <c:pt idx="29817">
                  <c:v>43725641.762459002</c:v>
                </c:pt>
                <c:pt idx="29818">
                  <c:v>43717614.843601994</c:v>
                </c:pt>
                <c:pt idx="29819">
                  <c:v>43709583.200559005</c:v>
                </c:pt>
                <c:pt idx="29820">
                  <c:v>43701546.837174997</c:v>
                </c:pt>
                <c:pt idx="29821">
                  <c:v>43693505.757288001</c:v>
                </c:pt>
                <c:pt idx="29822">
                  <c:v>43685459.964734003</c:v>
                </c:pt>
                <c:pt idx="29823">
                  <c:v>43677409.463340998</c:v>
                </c:pt>
                <c:pt idx="29824">
                  <c:v>43669354.256931998</c:v>
                </c:pt>
                <c:pt idx="29825">
                  <c:v>43661294.349327996</c:v>
                </c:pt>
                <c:pt idx="29826">
                  <c:v>43653229.744341001</c:v>
                </c:pt>
                <c:pt idx="29827">
                  <c:v>43645160.445778996</c:v>
                </c:pt>
                <c:pt idx="29828">
                  <c:v>43637086.457445994</c:v>
                </c:pt>
                <c:pt idx="29829">
                  <c:v>43629007.783140011</c:v>
                </c:pt>
                <c:pt idx="29830">
                  <c:v>43620924.426654011</c:v>
                </c:pt>
                <c:pt idx="29831">
                  <c:v>43612836.391774997</c:v>
                </c:pt>
                <c:pt idx="29832">
                  <c:v>43604743.682287</c:v>
                </c:pt>
                <c:pt idx="29833">
                  <c:v>43596646.301968001</c:v>
                </c:pt>
                <c:pt idx="29834">
                  <c:v>43588544.254588999</c:v>
                </c:pt>
                <c:pt idx="29835">
                  <c:v>43580437.543917999</c:v>
                </c:pt>
                <c:pt idx="29836">
                  <c:v>43572326.173717998</c:v>
                </c:pt>
                <c:pt idx="29837">
                  <c:v>43564210.147745997</c:v>
                </c:pt>
                <c:pt idx="29838">
                  <c:v>43556089.469754003</c:v>
                </c:pt>
                <c:pt idx="29839">
                  <c:v>43547964.143488996</c:v>
                </c:pt>
                <c:pt idx="29840">
                  <c:v>43539834.172694005</c:v>
                </c:pt>
                <c:pt idx="29841">
                  <c:v>43531699.561106004</c:v>
                </c:pt>
                <c:pt idx="29842">
                  <c:v>43523560.312456995</c:v>
                </c:pt>
                <c:pt idx="29843">
                  <c:v>43515416.430474997</c:v>
                </c:pt>
                <c:pt idx="29844">
                  <c:v>43507267.918879993</c:v>
                </c:pt>
                <c:pt idx="29845">
                  <c:v>43499114.781391002</c:v>
                </c:pt>
                <c:pt idx="29846">
                  <c:v>43490957.021719001</c:v>
                </c:pt>
                <c:pt idx="29847">
                  <c:v>43482794.643571995</c:v>
                </c:pt>
                <c:pt idx="29848">
                  <c:v>43474627.650651999</c:v>
                </c:pt>
                <c:pt idx="29849">
                  <c:v>43466456.046655998</c:v>
                </c:pt>
                <c:pt idx="29850">
                  <c:v>43458279.835276</c:v>
                </c:pt>
                <c:pt idx="29851">
                  <c:v>43450099.020200007</c:v>
                </c:pt>
                <c:pt idx="29852">
                  <c:v>43441913.605110005</c:v>
                </c:pt>
                <c:pt idx="29853">
                  <c:v>43433723.593682997</c:v>
                </c:pt>
                <c:pt idx="29854">
                  <c:v>43425528.989592001</c:v>
                </c:pt>
                <c:pt idx="29855">
                  <c:v>43417329.796505004</c:v>
                </c:pt>
                <c:pt idx="29856">
                  <c:v>43409126.018083997</c:v>
                </c:pt>
                <c:pt idx="29857">
                  <c:v>43400917.657986991</c:v>
                </c:pt>
                <c:pt idx="29858">
                  <c:v>43392704.719866998</c:v>
                </c:pt>
                <c:pt idx="29859">
                  <c:v>43384487.207371995</c:v>
                </c:pt>
                <c:pt idx="29860">
                  <c:v>43376265.124145009</c:v>
                </c:pt>
                <c:pt idx="29861">
                  <c:v>43368038.473824993</c:v>
                </c:pt>
                <c:pt idx="29862">
                  <c:v>43359807.260044008</c:v>
                </c:pt>
                <c:pt idx="29863">
                  <c:v>43351571.486430995</c:v>
                </c:pt>
                <c:pt idx="29864">
                  <c:v>43343331.156609997</c:v>
                </c:pt>
                <c:pt idx="29865">
                  <c:v>43335086.274201006</c:v>
                </c:pt>
                <c:pt idx="29866">
                  <c:v>43326836.842815988</c:v>
                </c:pt>
                <c:pt idx="29867">
                  <c:v>43318582.866064996</c:v>
                </c:pt>
                <c:pt idx="29868">
                  <c:v>43310324.347553</c:v>
                </c:pt>
                <c:pt idx="29869">
                  <c:v>43302061.290879011</c:v>
                </c:pt>
                <c:pt idx="29870">
                  <c:v>43293793.699638017</c:v>
                </c:pt>
                <c:pt idx="29871">
                  <c:v>43285521.577420995</c:v>
                </c:pt>
                <c:pt idx="29872">
                  <c:v>43277244.927810997</c:v>
                </c:pt>
                <c:pt idx="29873">
                  <c:v>43268963.754390001</c:v>
                </c:pt>
                <c:pt idx="29874">
                  <c:v>43260678.060734004</c:v>
                </c:pt>
                <c:pt idx="29875">
                  <c:v>43252387.850411996</c:v>
                </c:pt>
                <c:pt idx="29876">
                  <c:v>43244093.126993008</c:v>
                </c:pt>
                <c:pt idx="29877">
                  <c:v>43235793.894036002</c:v>
                </c:pt>
                <c:pt idx="29878">
                  <c:v>43227490.155099005</c:v>
                </c:pt>
                <c:pt idx="29879">
                  <c:v>43219181.913733996</c:v>
                </c:pt>
                <c:pt idx="29880">
                  <c:v>43210869.173487999</c:v>
                </c:pt>
                <c:pt idx="29881">
                  <c:v>43202551.937903002</c:v>
                </c:pt>
                <c:pt idx="29882">
                  <c:v>43194230.210518003</c:v>
                </c:pt>
                <c:pt idx="29883">
                  <c:v>43185903.994865</c:v>
                </c:pt>
                <c:pt idx="29884">
                  <c:v>43177573.294473007</c:v>
                </c:pt>
                <c:pt idx="29885">
                  <c:v>43169238.112865992</c:v>
                </c:pt>
                <c:pt idx="29886">
                  <c:v>43160898.45356299</c:v>
                </c:pt>
                <c:pt idx="29887">
                  <c:v>43152554.320078999</c:v>
                </c:pt>
                <c:pt idx="29888">
                  <c:v>43144205.715921998</c:v>
                </c:pt>
                <c:pt idx="29889">
                  <c:v>43135852.644598007</c:v>
                </c:pt>
                <c:pt idx="29890">
                  <c:v>43127495.109609008</c:v>
                </c:pt>
                <c:pt idx="29891">
                  <c:v>43119133.114449002</c:v>
                </c:pt>
                <c:pt idx="29892">
                  <c:v>43110766.662609003</c:v>
                </c:pt>
                <c:pt idx="29893">
                  <c:v>43102395.757578</c:v>
                </c:pt>
                <c:pt idx="29894">
                  <c:v>43094020.402834997</c:v>
                </c:pt>
                <c:pt idx="29895">
                  <c:v>43085640.601860002</c:v>
                </c:pt>
                <c:pt idx="29896">
                  <c:v>43077256.35812299</c:v>
                </c:pt>
                <c:pt idx="29897">
                  <c:v>43068867.675095007</c:v>
                </c:pt>
                <c:pt idx="29898">
                  <c:v>43060474.556238003</c:v>
                </c:pt>
                <c:pt idx="29899">
                  <c:v>43052077.005011998</c:v>
                </c:pt>
                <c:pt idx="29900">
                  <c:v>43043675.024870001</c:v>
                </c:pt>
                <c:pt idx="29901">
                  <c:v>43035268.619263008</c:v>
                </c:pt>
                <c:pt idx="29902">
                  <c:v>43026857.791636012</c:v>
                </c:pt>
                <c:pt idx="29903">
                  <c:v>43018442.545429997</c:v>
                </c:pt>
                <c:pt idx="29904">
                  <c:v>43010022.884080991</c:v>
                </c:pt>
                <c:pt idx="29905">
                  <c:v>43001598.811020993</c:v>
                </c:pt>
                <c:pt idx="29906">
                  <c:v>42993170.329677008</c:v>
                </c:pt>
                <c:pt idx="29907">
                  <c:v>42984737.443470992</c:v>
                </c:pt>
                <c:pt idx="29908">
                  <c:v>42976300.155823</c:v>
                </c:pt>
                <c:pt idx="29909">
                  <c:v>42967858.470144011</c:v>
                </c:pt>
                <c:pt idx="29910">
                  <c:v>42959412.389845997</c:v>
                </c:pt>
                <c:pt idx="29911">
                  <c:v>42950961.918331996</c:v>
                </c:pt>
                <c:pt idx="29912">
                  <c:v>42942507.059001997</c:v>
                </c:pt>
                <c:pt idx="29913">
                  <c:v>42934047.815252997</c:v>
                </c:pt>
                <c:pt idx="29914">
                  <c:v>42925584.190475002</c:v>
                </c:pt>
                <c:pt idx="29915">
                  <c:v>42917116.188056</c:v>
                </c:pt>
                <c:pt idx="29916">
                  <c:v>42908643.811376989</c:v>
                </c:pt>
                <c:pt idx="29917">
                  <c:v>42900167.063816004</c:v>
                </c:pt>
                <c:pt idx="29918">
                  <c:v>42891685.948747002</c:v>
                </c:pt>
                <c:pt idx="29919">
                  <c:v>42883200.469539009</c:v>
                </c:pt>
                <c:pt idx="29920">
                  <c:v>42874710.629557006</c:v>
                </c:pt>
                <c:pt idx="29921">
                  <c:v>42866216.432159998</c:v>
                </c:pt>
                <c:pt idx="29922">
                  <c:v>42857717.880703993</c:v>
                </c:pt>
                <c:pt idx="29923">
                  <c:v>42849214.978541002</c:v>
                </c:pt>
                <c:pt idx="29924">
                  <c:v>42840707.72901801</c:v>
                </c:pt>
                <c:pt idx="29925">
                  <c:v>42832196.135476999</c:v>
                </c:pt>
                <c:pt idx="29926">
                  <c:v>42823680.201256007</c:v>
                </c:pt>
                <c:pt idx="29927">
                  <c:v>42815159.929689005</c:v>
                </c:pt>
                <c:pt idx="29928">
                  <c:v>42806635.324106</c:v>
                </c:pt>
                <c:pt idx="29929">
                  <c:v>42798106.387830995</c:v>
                </c:pt>
                <c:pt idx="29930">
                  <c:v>42789573.124186002</c:v>
                </c:pt>
                <c:pt idx="29931">
                  <c:v>42781035.536485992</c:v>
                </c:pt>
                <c:pt idx="29932">
                  <c:v>42772493.628043011</c:v>
                </c:pt>
                <c:pt idx="29933">
                  <c:v>42763947.402165994</c:v>
                </c:pt>
                <c:pt idx="29934">
                  <c:v>42755396.862157002</c:v>
                </c:pt>
                <c:pt idx="29935">
                  <c:v>42746842.011315994</c:v>
                </c:pt>
                <c:pt idx="29936">
                  <c:v>42738282.852936991</c:v>
                </c:pt>
                <c:pt idx="29937">
                  <c:v>42729719.390310995</c:v>
                </c:pt>
                <c:pt idx="29938">
                  <c:v>42721151.626722991</c:v>
                </c:pt>
                <c:pt idx="29939">
                  <c:v>42712579.565456003</c:v>
                </c:pt>
                <c:pt idx="29940">
                  <c:v>42704003.209787011</c:v>
                </c:pt>
                <c:pt idx="29941">
                  <c:v>42695422.562988997</c:v>
                </c:pt>
                <c:pt idx="29942">
                  <c:v>42686837.628331006</c:v>
                </c:pt>
                <c:pt idx="29943">
                  <c:v>42678248.409078002</c:v>
                </c:pt>
                <c:pt idx="29944">
                  <c:v>42669654.908488996</c:v>
                </c:pt>
                <c:pt idx="29945">
                  <c:v>42661057.129822001</c:v>
                </c:pt>
                <c:pt idx="29946">
                  <c:v>42652455.076328993</c:v>
                </c:pt>
                <c:pt idx="29947">
                  <c:v>42643848.751256004</c:v>
                </c:pt>
                <c:pt idx="29948">
                  <c:v>42635238.157847002</c:v>
                </c:pt>
                <c:pt idx="29949">
                  <c:v>42626623.299342006</c:v>
                </c:pt>
                <c:pt idx="29950">
                  <c:v>42618004.178975001</c:v>
                </c:pt>
                <c:pt idx="29951">
                  <c:v>42609380.799977005</c:v>
                </c:pt>
                <c:pt idx="29952">
                  <c:v>42600753.165575005</c:v>
                </c:pt>
                <c:pt idx="29953">
                  <c:v>42592121.278991006</c:v>
                </c:pt>
                <c:pt idx="29954">
                  <c:v>42583485.143443003</c:v>
                </c:pt>
                <c:pt idx="29955">
                  <c:v>42574844.762145005</c:v>
                </c:pt>
                <c:pt idx="29956">
                  <c:v>42566200.138306998</c:v>
                </c:pt>
                <c:pt idx="29957">
                  <c:v>42557551.275134012</c:v>
                </c:pt>
                <c:pt idx="29958">
                  <c:v>42548898.175828002</c:v>
                </c:pt>
                <c:pt idx="29959">
                  <c:v>42540240.84358599</c:v>
                </c:pt>
                <c:pt idx="29960">
                  <c:v>42531579.281601004</c:v>
                </c:pt>
                <c:pt idx="29961">
                  <c:v>42522913.493061997</c:v>
                </c:pt>
                <c:pt idx="29962">
                  <c:v>42514243.481154002</c:v>
                </c:pt>
                <c:pt idx="29963">
                  <c:v>42505569.249058008</c:v>
                </c:pt>
                <c:pt idx="29964">
                  <c:v>42496890.799949013</c:v>
                </c:pt>
                <c:pt idx="29965">
                  <c:v>42488208.137001</c:v>
                </c:pt>
                <c:pt idx="29966">
                  <c:v>42479521.263381995</c:v>
                </c:pt>
                <c:pt idx="29967">
                  <c:v>42470830.182255</c:v>
                </c:pt>
                <c:pt idx="29968">
                  <c:v>42462134.896781988</c:v>
                </c:pt>
                <c:pt idx="29969">
                  <c:v>42453435.410117</c:v>
                </c:pt>
                <c:pt idx="29970">
                  <c:v>42444731.72541301</c:v>
                </c:pt>
                <c:pt idx="29971">
                  <c:v>42436023.845817</c:v>
                </c:pt>
                <c:pt idx="29972">
                  <c:v>42427311.774472997</c:v>
                </c:pt>
                <c:pt idx="29973">
                  <c:v>42418595.514520995</c:v>
                </c:pt>
                <c:pt idx="29974">
                  <c:v>42409875.069097005</c:v>
                </c:pt>
                <c:pt idx="29975">
                  <c:v>42401150.441330999</c:v>
                </c:pt>
                <c:pt idx="29976">
                  <c:v>42392421.634351999</c:v>
                </c:pt>
                <c:pt idx="29977">
                  <c:v>42383688.651281998</c:v>
                </c:pt>
                <c:pt idx="29978">
                  <c:v>42374951.49524001</c:v>
                </c:pt>
                <c:pt idx="29979">
                  <c:v>42366210.16934301</c:v>
                </c:pt>
                <c:pt idx="29980">
                  <c:v>42357464.676701993</c:v>
                </c:pt>
                <c:pt idx="29981">
                  <c:v>42348715.020423003</c:v>
                </c:pt>
                <c:pt idx="29982">
                  <c:v>42339961.203610003</c:v>
                </c:pt>
                <c:pt idx="29983">
                  <c:v>42331203.229362011</c:v>
                </c:pt>
                <c:pt idx="29984">
                  <c:v>42322441.100773998</c:v>
                </c:pt>
                <c:pt idx="29985">
                  <c:v>42313674.820937008</c:v>
                </c:pt>
                <c:pt idx="29986">
                  <c:v>42304904.39294</c:v>
                </c:pt>
                <c:pt idx="29987">
                  <c:v>42296129.819863997</c:v>
                </c:pt>
                <c:pt idx="29988">
                  <c:v>42287351.104788996</c:v>
                </c:pt>
                <c:pt idx="29989">
                  <c:v>42278568.25079</c:v>
                </c:pt>
                <c:pt idx="29990">
                  <c:v>42269781.260939009</c:v>
                </c:pt>
                <c:pt idx="29991">
                  <c:v>42260990.138301998</c:v>
                </c:pt>
                <c:pt idx="29992">
                  <c:v>42252194.885944001</c:v>
                </c:pt>
                <c:pt idx="29993">
                  <c:v>42243395.50692299</c:v>
                </c:pt>
                <c:pt idx="29994">
                  <c:v>42234592.004295006</c:v>
                </c:pt>
                <c:pt idx="29995">
                  <c:v>42225784.381111994</c:v>
                </c:pt>
                <c:pt idx="29996">
                  <c:v>42216972.640420996</c:v>
                </c:pt>
                <c:pt idx="29997">
                  <c:v>42208156.785265006</c:v>
                </c:pt>
                <c:pt idx="29998">
                  <c:v>42199336.818684995</c:v>
                </c:pt>
                <c:pt idx="29999">
                  <c:v>42190512.743715994</c:v>
                </c:pt>
                <c:pt idx="30000">
                  <c:v>42181684.563390002</c:v>
                </c:pt>
                <c:pt idx="30001">
                  <c:v>42172852.280735001</c:v>
                </c:pt>
                <c:pt idx="30002">
                  <c:v>42164015.898774996</c:v>
                </c:pt>
                <c:pt idx="30003">
                  <c:v>42155175.420531005</c:v>
                </c:pt>
                <c:pt idx="30004">
                  <c:v>42146330.849018</c:v>
                </c:pt>
                <c:pt idx="30005">
                  <c:v>42137482.187249005</c:v>
                </c:pt>
                <c:pt idx="30006">
                  <c:v>42128629.43823301</c:v>
                </c:pt>
                <c:pt idx="30007">
                  <c:v>42119772.604974002</c:v>
                </c:pt>
                <c:pt idx="30008">
                  <c:v>42110911.690472998</c:v>
                </c:pt>
                <c:pt idx="30009">
                  <c:v>42102046.697725996</c:v>
                </c:pt>
                <c:pt idx="30010">
                  <c:v>42093177.629728004</c:v>
                </c:pt>
                <c:pt idx="30011">
                  <c:v>42084304.489467002</c:v>
                </c:pt>
                <c:pt idx="30012">
                  <c:v>42075427.279929005</c:v>
                </c:pt>
                <c:pt idx="30013">
                  <c:v>42066546.004095003</c:v>
                </c:pt>
                <c:pt idx="30014">
                  <c:v>42057660.66494301</c:v>
                </c:pt>
                <c:pt idx="30015">
                  <c:v>42048771.265447006</c:v>
                </c:pt>
                <c:pt idx="30016">
                  <c:v>42039877.808575995</c:v>
                </c:pt>
                <c:pt idx="30017">
                  <c:v>42030980.297298014</c:v>
                </c:pt>
                <c:pt idx="30018">
                  <c:v>42022078.734575003</c:v>
                </c:pt>
                <c:pt idx="30019">
                  <c:v>42013173.123365</c:v>
                </c:pt>
                <c:pt idx="30020">
                  <c:v>42004263.466623001</c:v>
                </c:pt>
                <c:pt idx="30021">
                  <c:v>41995349.767301001</c:v>
                </c:pt>
                <c:pt idx="30022">
                  <c:v>41986432.028345011</c:v>
                </c:pt>
                <c:pt idx="30023">
                  <c:v>41977510.252699003</c:v>
                </c:pt>
                <c:pt idx="30024">
                  <c:v>41968584.443302989</c:v>
                </c:pt>
                <c:pt idx="30025">
                  <c:v>41959654.603092998</c:v>
                </c:pt>
                <c:pt idx="30026">
                  <c:v>41950720.735001005</c:v>
                </c:pt>
                <c:pt idx="30027">
                  <c:v>41941782.841954999</c:v>
                </c:pt>
                <c:pt idx="30028">
                  <c:v>41932840.926880993</c:v>
                </c:pt>
                <c:pt idx="30029">
                  <c:v>41923894.992699005</c:v>
                </c:pt>
                <c:pt idx="30030">
                  <c:v>41914945.042325988</c:v>
                </c:pt>
                <c:pt idx="30031">
                  <c:v>41905991.078676</c:v>
                </c:pt>
                <c:pt idx="30032">
                  <c:v>41897033.104659006</c:v>
                </c:pt>
                <c:pt idx="30033">
                  <c:v>41888071.123180002</c:v>
                </c:pt>
                <c:pt idx="30034">
                  <c:v>41879105.137142003</c:v>
                </c:pt>
                <c:pt idx="30035">
                  <c:v>41870135.149444006</c:v>
                </c:pt>
                <c:pt idx="30036">
                  <c:v>41861161.162979998</c:v>
                </c:pt>
                <c:pt idx="30037">
                  <c:v>41852183.180642001</c:v>
                </c:pt>
                <c:pt idx="30038">
                  <c:v>41843201.205316998</c:v>
                </c:pt>
                <c:pt idx="30039">
                  <c:v>41834215.239889003</c:v>
                </c:pt>
                <c:pt idx="30040">
                  <c:v>41825225.287238009</c:v>
                </c:pt>
                <c:pt idx="30041">
                  <c:v>41816231.350240998</c:v>
                </c:pt>
                <c:pt idx="30042">
                  <c:v>41807233.431768999</c:v>
                </c:pt>
                <c:pt idx="30043">
                  <c:v>41798231.53469301</c:v>
                </c:pt>
                <c:pt idx="30044">
                  <c:v>41789225.661878005</c:v>
                </c:pt>
                <c:pt idx="30045">
                  <c:v>41780215.816185988</c:v>
                </c:pt>
                <c:pt idx="30046">
                  <c:v>41771202.000473998</c:v>
                </c:pt>
                <c:pt idx="30047">
                  <c:v>41762184.217597008</c:v>
                </c:pt>
                <c:pt idx="30048">
                  <c:v>41753162.470407002</c:v>
                </c:pt>
                <c:pt idx="30049">
                  <c:v>41744136.761749007</c:v>
                </c:pt>
                <c:pt idx="30050">
                  <c:v>41735107.094469003</c:v>
                </c:pt>
                <c:pt idx="30051">
                  <c:v>41726073.471404999</c:v>
                </c:pt>
                <c:pt idx="30052">
                  <c:v>41717035.895394005</c:v>
                </c:pt>
                <c:pt idx="30053">
                  <c:v>41707994.369268008</c:v>
                </c:pt>
                <c:pt idx="30054">
                  <c:v>41698948.895858005</c:v>
                </c:pt>
                <c:pt idx="30055">
                  <c:v>41689899.477987997</c:v>
                </c:pt>
                <c:pt idx="30056">
                  <c:v>41680846.118479997</c:v>
                </c:pt>
                <c:pt idx="30057">
                  <c:v>41671788.820152</c:v>
                </c:pt>
                <c:pt idx="30058">
                  <c:v>41662727.585819997</c:v>
                </c:pt>
                <c:pt idx="30059">
                  <c:v>41653662.418294005</c:v>
                </c:pt>
                <c:pt idx="30060">
                  <c:v>41644593.320381992</c:v>
                </c:pt>
                <c:pt idx="30061">
                  <c:v>41635520.294886999</c:v>
                </c:pt>
                <c:pt idx="30062">
                  <c:v>41626443.344610997</c:v>
                </c:pt>
                <c:pt idx="30063">
                  <c:v>41617362.472349994</c:v>
                </c:pt>
                <c:pt idx="30064">
                  <c:v>41608277.680896997</c:v>
                </c:pt>
                <c:pt idx="30065">
                  <c:v>41599188.973041996</c:v>
                </c:pt>
                <c:pt idx="30066">
                  <c:v>41590096.351570994</c:v>
                </c:pt>
                <c:pt idx="30067">
                  <c:v>41580999.819268003</c:v>
                </c:pt>
                <c:pt idx="30068">
                  <c:v>41571899.378909998</c:v>
                </c:pt>
                <c:pt idx="30069">
                  <c:v>41562795.033272997</c:v>
                </c:pt>
                <c:pt idx="30070">
                  <c:v>41553686.785131007</c:v>
                </c:pt>
                <c:pt idx="30071">
                  <c:v>41544574.637250006</c:v>
                </c:pt>
                <c:pt idx="30072">
                  <c:v>41535458.592395999</c:v>
                </c:pt>
                <c:pt idx="30073">
                  <c:v>41526338.653330997</c:v>
                </c:pt>
                <c:pt idx="30074">
                  <c:v>41517214.822811991</c:v>
                </c:pt>
                <c:pt idx="30075">
                  <c:v>41508087.103595003</c:v>
                </c:pt>
                <c:pt idx="30076">
                  <c:v>41498955.498429</c:v>
                </c:pt>
                <c:pt idx="30077">
                  <c:v>41489820.010063</c:v>
                </c:pt>
                <c:pt idx="30078">
                  <c:v>41480680.641240008</c:v>
                </c:pt>
                <c:pt idx="30079">
                  <c:v>41471537.394700997</c:v>
                </c:pt>
                <c:pt idx="30080">
                  <c:v>41462390.273183003</c:v>
                </c:pt>
                <c:pt idx="30081">
                  <c:v>41453239.279420003</c:v>
                </c:pt>
                <c:pt idx="30082">
                  <c:v>41444084.416141994</c:v>
                </c:pt>
                <c:pt idx="30083">
                  <c:v>41434925.686074004</c:v>
                </c:pt>
                <c:pt idx="30084">
                  <c:v>41425763.091942005</c:v>
                </c:pt>
                <c:pt idx="30085">
                  <c:v>41416596.636463001</c:v>
                </c:pt>
                <c:pt idx="30086">
                  <c:v>41407426.322354995</c:v>
                </c:pt>
                <c:pt idx="30087">
                  <c:v>41398252.152330995</c:v>
                </c:pt>
                <c:pt idx="30088">
                  <c:v>41389074.129099011</c:v>
                </c:pt>
                <c:pt idx="30089">
                  <c:v>41379892.255365998</c:v>
                </c:pt>
                <c:pt idx="30090">
                  <c:v>41370706.533834003</c:v>
                </c:pt>
                <c:pt idx="30091">
                  <c:v>41361516.967202999</c:v>
                </c:pt>
                <c:pt idx="30092">
                  <c:v>41352323.558168001</c:v>
                </c:pt>
                <c:pt idx="30093">
                  <c:v>41343126.309420995</c:v>
                </c:pt>
                <c:pt idx="30094">
                  <c:v>41333925.223652005</c:v>
                </c:pt>
                <c:pt idx="30095">
                  <c:v>41324720.303544998</c:v>
                </c:pt>
                <c:pt idx="30096">
                  <c:v>41315511.551783994</c:v>
                </c:pt>
                <c:pt idx="30097">
                  <c:v>41306298.971046001</c:v>
                </c:pt>
                <c:pt idx="30098">
                  <c:v>41297082.564006001</c:v>
                </c:pt>
                <c:pt idx="30099">
                  <c:v>41287862.333338</c:v>
                </c:pt>
                <c:pt idx="30100">
                  <c:v>41278638.281709</c:v>
                </c:pt>
                <c:pt idx="30101">
                  <c:v>41269410.411783993</c:v>
                </c:pt>
                <c:pt idx="30102">
                  <c:v>41260178.726226002</c:v>
                </c:pt>
                <c:pt idx="30103">
                  <c:v>41250943.227693006</c:v>
                </c:pt>
                <c:pt idx="30104">
                  <c:v>41241703.918839</c:v>
                </c:pt>
                <c:pt idx="30105">
                  <c:v>41232460.802316993</c:v>
                </c:pt>
                <c:pt idx="30106">
                  <c:v>41223213.88077499</c:v>
                </c:pt>
                <c:pt idx="30107">
                  <c:v>41213963.156856991</c:v>
                </c:pt>
                <c:pt idx="30108">
                  <c:v>41204708.633207008</c:v>
                </c:pt>
                <c:pt idx="30109">
                  <c:v>41195450.312460996</c:v>
                </c:pt>
                <c:pt idx="30110">
                  <c:v>41186188.197255008</c:v>
                </c:pt>
                <c:pt idx="30111">
                  <c:v>41176922.290221006</c:v>
                </c:pt>
                <c:pt idx="30112">
                  <c:v>41167652.593987003</c:v>
                </c:pt>
                <c:pt idx="30113">
                  <c:v>41158379.111178003</c:v>
                </c:pt>
                <c:pt idx="30114">
                  <c:v>41149101.844415992</c:v>
                </c:pt>
                <c:pt idx="30115">
                  <c:v>41139820.796319999</c:v>
                </c:pt>
                <c:pt idx="30116">
                  <c:v>41130535.969503008</c:v>
                </c:pt>
                <c:pt idx="30117">
                  <c:v>41121247.366579004</c:v>
                </c:pt>
                <c:pt idx="30118">
                  <c:v>41111954.990155004</c:v>
                </c:pt>
                <c:pt idx="30119">
                  <c:v>41102658.842837997</c:v>
                </c:pt>
                <c:pt idx="30120">
                  <c:v>41093358.927228004</c:v>
                </c:pt>
                <c:pt idx="30121">
                  <c:v>41084055.245925002</c:v>
                </c:pt>
                <c:pt idx="30122">
                  <c:v>41074747.801523998</c:v>
                </c:pt>
                <c:pt idx="30123">
                  <c:v>41065436.596616998</c:v>
                </c:pt>
                <c:pt idx="30124">
                  <c:v>41056121.633792996</c:v>
                </c:pt>
                <c:pt idx="30125">
                  <c:v>41046802.915638007</c:v>
                </c:pt>
                <c:pt idx="30126">
                  <c:v>41037480.444734</c:v>
                </c:pt>
                <c:pt idx="30127">
                  <c:v>41028154.223660007</c:v>
                </c:pt>
                <c:pt idx="30128">
                  <c:v>41018824.254992001</c:v>
                </c:pt>
                <c:pt idx="30129">
                  <c:v>41009490.541301996</c:v>
                </c:pt>
                <c:pt idx="30130">
                  <c:v>41000153.085160002</c:v>
                </c:pt>
                <c:pt idx="30131">
                  <c:v>40990811.889132001</c:v>
                </c:pt>
                <c:pt idx="30132">
                  <c:v>40981466.95578099</c:v>
                </c:pt>
                <c:pt idx="30133">
                  <c:v>40972118.287666999</c:v>
                </c:pt>
                <c:pt idx="30134">
                  <c:v>40962765.887345992</c:v>
                </c:pt>
                <c:pt idx="30135">
                  <c:v>40953409.757369995</c:v>
                </c:pt>
                <c:pt idx="30136">
                  <c:v>40944049.900292002</c:v>
                </c:pt>
                <c:pt idx="30137">
                  <c:v>40934686.318655998</c:v>
                </c:pt>
                <c:pt idx="30138">
                  <c:v>40925319.015006997</c:v>
                </c:pt>
                <c:pt idx="30139">
                  <c:v>40915947.991884999</c:v>
                </c:pt>
                <c:pt idx="30140">
                  <c:v>40906573.251827002</c:v>
                </c:pt>
                <c:pt idx="30141">
                  <c:v>40897194.797368005</c:v>
                </c:pt>
                <c:pt idx="30142">
                  <c:v>40887812.63103801</c:v>
                </c:pt>
                <c:pt idx="30143">
                  <c:v>40878426.755364999</c:v>
                </c:pt>
                <c:pt idx="30144">
                  <c:v>40869037.17287299</c:v>
                </c:pt>
                <c:pt idx="30145">
                  <c:v>40859643.88608399</c:v>
                </c:pt>
                <c:pt idx="30146">
                  <c:v>40850246.897515997</c:v>
                </c:pt>
                <c:pt idx="30147">
                  <c:v>40840846.209683008</c:v>
                </c:pt>
                <c:pt idx="30148">
                  <c:v>40831441.825098008</c:v>
                </c:pt>
                <c:pt idx="30149">
                  <c:v>40822033.746270001</c:v>
                </c:pt>
                <c:pt idx="30150">
                  <c:v>40812621.975703001</c:v>
                </c:pt>
                <c:pt idx="30151">
                  <c:v>40803206.515900001</c:v>
                </c:pt>
                <c:pt idx="30152">
                  <c:v>40793787.369360998</c:v>
                </c:pt>
                <c:pt idx="30153">
                  <c:v>40784364.538580999</c:v>
                </c:pt>
                <c:pt idx="30154">
                  <c:v>40774938.026052997</c:v>
                </c:pt>
                <c:pt idx="30155">
                  <c:v>40765507.834268011</c:v>
                </c:pt>
                <c:pt idx="30156">
                  <c:v>40756073.965711996</c:v>
                </c:pt>
                <c:pt idx="30157">
                  <c:v>40746636.422867998</c:v>
                </c:pt>
                <c:pt idx="30158">
                  <c:v>40737195.20821701</c:v>
                </c:pt>
                <c:pt idx="30159">
                  <c:v>40727750.324237004</c:v>
                </c:pt>
                <c:pt idx="30160">
                  <c:v>40718301.773401</c:v>
                </c:pt>
                <c:pt idx="30161">
                  <c:v>40708849.558180995</c:v>
                </c:pt>
                <c:pt idx="30162">
                  <c:v>40699393.681045003</c:v>
                </c:pt>
                <c:pt idx="30163">
                  <c:v>40689934.144456998</c:v>
                </c:pt>
                <c:pt idx="30164">
                  <c:v>40680470.950879991</c:v>
                </c:pt>
                <c:pt idx="30165">
                  <c:v>40671004.102772996</c:v>
                </c:pt>
                <c:pt idx="30166">
                  <c:v>40661533.602590002</c:v>
                </c:pt>
                <c:pt idx="30167">
                  <c:v>40652059.452784985</c:v>
                </c:pt>
                <c:pt idx="30168">
                  <c:v>40642581.655807003</c:v>
                </c:pt>
                <c:pt idx="30169">
                  <c:v>40633100.214102998</c:v>
                </c:pt>
                <c:pt idx="30170">
                  <c:v>40623615.130116001</c:v>
                </c:pt>
                <c:pt idx="30171">
                  <c:v>40614126.406285994</c:v>
                </c:pt>
                <c:pt idx="30172">
                  <c:v>40604634.045051001</c:v>
                </c:pt>
                <c:pt idx="30173">
                  <c:v>40595138.048845001</c:v>
                </c:pt>
                <c:pt idx="30174">
                  <c:v>40585638.420099005</c:v>
                </c:pt>
                <c:pt idx="30175">
                  <c:v>40576135.16124101</c:v>
                </c:pt>
                <c:pt idx="30176">
                  <c:v>40566628.274696007</c:v>
                </c:pt>
                <c:pt idx="30177">
                  <c:v>40557117.762887001</c:v>
                </c:pt>
                <c:pt idx="30178">
                  <c:v>40547603.62823201</c:v>
                </c:pt>
                <c:pt idx="30179">
                  <c:v>40538085.873148002</c:v>
                </c:pt>
                <c:pt idx="30180">
                  <c:v>40528564.500046998</c:v>
                </c:pt>
                <c:pt idx="30181">
                  <c:v>40519039.511339001</c:v>
                </c:pt>
                <c:pt idx="30182">
                  <c:v>40509510.909431003</c:v>
                </c:pt>
                <c:pt idx="30183">
                  <c:v>40499978.696727999</c:v>
                </c:pt>
                <c:pt idx="30184">
                  <c:v>40490442.875629</c:v>
                </c:pt>
                <c:pt idx="30185">
                  <c:v>40480903.448534004</c:v>
                </c:pt>
                <c:pt idx="30186">
                  <c:v>40471360.417835996</c:v>
                </c:pt>
                <c:pt idx="30187">
                  <c:v>40461813.785929002</c:v>
                </c:pt>
                <c:pt idx="30188">
                  <c:v>40452263.555200003</c:v>
                </c:pt>
                <c:pt idx="30189">
                  <c:v>40442709.72803501</c:v>
                </c:pt>
                <c:pt idx="30190">
                  <c:v>40433152.306817994</c:v>
                </c:pt>
                <c:pt idx="30191">
                  <c:v>40423591.293929003</c:v>
                </c:pt>
                <c:pt idx="30192">
                  <c:v>40414026.691745006</c:v>
                </c:pt>
                <c:pt idx="30193">
                  <c:v>40404458.502639003</c:v>
                </c:pt>
                <c:pt idx="30194">
                  <c:v>40394886.728982002</c:v>
                </c:pt>
                <c:pt idx="30195">
                  <c:v>40385311.373144001</c:v>
                </c:pt>
                <c:pt idx="30196">
                  <c:v>40375732.437487997</c:v>
                </c:pt>
                <c:pt idx="30197">
                  <c:v>40366149.924377002</c:v>
                </c:pt>
                <c:pt idx="30198">
                  <c:v>40356563.836170994</c:v>
                </c:pt>
                <c:pt idx="30199">
                  <c:v>40346974.175225005</c:v>
                </c:pt>
                <c:pt idx="30200">
                  <c:v>40337380.943893</c:v>
                </c:pt>
                <c:pt idx="30201">
                  <c:v>40327784.144524999</c:v>
                </c:pt>
                <c:pt idx="30202">
                  <c:v>40318183.779469006</c:v>
                </c:pt>
                <c:pt idx="30203">
                  <c:v>40308579.851068996</c:v>
                </c:pt>
                <c:pt idx="30204">
                  <c:v>40298972.361667007</c:v>
                </c:pt>
                <c:pt idx="30205">
                  <c:v>40289361.313600995</c:v>
                </c:pt>
                <c:pt idx="30206">
                  <c:v>40279746.709208012</c:v>
                </c:pt>
                <c:pt idx="30207">
                  <c:v>40270128.550819993</c:v>
                </c:pt>
                <c:pt idx="30208">
                  <c:v>40260506.840767004</c:v>
                </c:pt>
                <c:pt idx="30209">
                  <c:v>40250881.581374995</c:v>
                </c:pt>
                <c:pt idx="30210">
                  <c:v>40241252.774970002</c:v>
                </c:pt>
                <c:pt idx="30211">
                  <c:v>40231620.423871994</c:v>
                </c:pt>
                <c:pt idx="30212">
                  <c:v>40221984.530400001</c:v>
                </c:pt>
                <c:pt idx="30213">
                  <c:v>40212345.096868999</c:v>
                </c:pt>
                <c:pt idx="30214">
                  <c:v>40202702.12559101</c:v>
                </c:pt>
                <c:pt idx="30215">
                  <c:v>40193055.618875995</c:v>
                </c:pt>
                <c:pt idx="30216">
                  <c:v>40183405.579032004</c:v>
                </c:pt>
                <c:pt idx="30217">
                  <c:v>40173752.008360997</c:v>
                </c:pt>
                <c:pt idx="30218">
                  <c:v>40164094.909164004</c:v>
                </c:pt>
                <c:pt idx="30219">
                  <c:v>40154434.283740997</c:v>
                </c:pt>
                <c:pt idx="30220">
                  <c:v>40144770.134385996</c:v>
                </c:pt>
                <c:pt idx="30221">
                  <c:v>40135102.463390999</c:v>
                </c:pt>
                <c:pt idx="30222">
                  <c:v>40125431.273047008</c:v>
                </c:pt>
                <c:pt idx="30223">
                  <c:v>40115756.565639012</c:v>
                </c:pt>
                <c:pt idx="30224">
                  <c:v>40106078.343451992</c:v>
                </c:pt>
                <c:pt idx="30225">
                  <c:v>40096396.608765997</c:v>
                </c:pt>
                <c:pt idx="30226">
                  <c:v>40086711.363860004</c:v>
                </c:pt>
                <c:pt idx="30227">
                  <c:v>40077022.61101</c:v>
                </c:pt>
                <c:pt idx="30228">
                  <c:v>40067330.352485985</c:v>
                </c:pt>
                <c:pt idx="30229">
                  <c:v>40057634.590560004</c:v>
                </c:pt>
                <c:pt idx="30230">
                  <c:v>40047935.327496998</c:v>
                </c:pt>
                <c:pt idx="30231">
                  <c:v>40038232.565562002</c:v>
                </c:pt>
                <c:pt idx="30232">
                  <c:v>40028526.307015993</c:v>
                </c:pt>
                <c:pt idx="30233">
                  <c:v>40018816.554118</c:v>
                </c:pt>
                <c:pt idx="30234">
                  <c:v>40009103.309122004</c:v>
                </c:pt>
                <c:pt idx="30235">
                  <c:v>39999386.574281998</c:v>
                </c:pt>
                <c:pt idx="30236">
                  <c:v>39989666.351847</c:v>
                </c:pt>
                <c:pt idx="30237">
                  <c:v>39979942.644065</c:v>
                </c:pt>
                <c:pt idx="30238">
                  <c:v>39970215.453178994</c:v>
                </c:pt>
                <c:pt idx="30239">
                  <c:v>39960484.781432003</c:v>
                </c:pt>
                <c:pt idx="30240">
                  <c:v>39950750.631061003</c:v>
                </c:pt>
                <c:pt idx="30241">
                  <c:v>39941013.004303999</c:v>
                </c:pt>
                <c:pt idx="30242">
                  <c:v>39931271.903391995</c:v>
                </c:pt>
                <c:pt idx="30243">
                  <c:v>39921527.330555998</c:v>
                </c:pt>
                <c:pt idx="30244">
                  <c:v>39911779.288024999</c:v>
                </c:pt>
                <c:pt idx="30245">
                  <c:v>39902027.778021999</c:v>
                </c:pt>
                <c:pt idx="30246">
                  <c:v>39892272.802769996</c:v>
                </c:pt>
                <c:pt idx="30247">
                  <c:v>39882514.364487</c:v>
                </c:pt>
                <c:pt idx="30248">
                  <c:v>39872752.465391003</c:v>
                </c:pt>
                <c:pt idx="30249">
                  <c:v>39862987.107695006</c:v>
                </c:pt>
                <c:pt idx="30250">
                  <c:v>39853218.293610007</c:v>
                </c:pt>
                <c:pt idx="30251">
                  <c:v>39843446.025345005</c:v>
                </c:pt>
                <c:pt idx="30252">
                  <c:v>39833670.305104002</c:v>
                </c:pt>
                <c:pt idx="30253">
                  <c:v>39823891.135090008</c:v>
                </c:pt>
                <c:pt idx="30254">
                  <c:v>39814108.517503999</c:v>
                </c:pt>
                <c:pt idx="30255">
                  <c:v>39804322.454543002</c:v>
                </c:pt>
                <c:pt idx="30256">
                  <c:v>39794532.948399998</c:v>
                </c:pt>
                <c:pt idx="30257">
                  <c:v>39784740.001268007</c:v>
                </c:pt>
                <c:pt idx="30258">
                  <c:v>39774943.615336999</c:v>
                </c:pt>
                <c:pt idx="30259">
                  <c:v>39765143.792791001</c:v>
                </c:pt>
                <c:pt idx="30260">
                  <c:v>39755340.535815001</c:v>
                </c:pt>
                <c:pt idx="30261">
                  <c:v>39745533.84658999</c:v>
                </c:pt>
                <c:pt idx="30262">
                  <c:v>39735723.727294013</c:v>
                </c:pt>
                <c:pt idx="30263">
                  <c:v>39725910.180101998</c:v>
                </c:pt>
                <c:pt idx="30264">
                  <c:v>39716093.207186997</c:v>
                </c:pt>
                <c:pt idx="30265">
                  <c:v>39706272.810718991</c:v>
                </c:pt>
                <c:pt idx="30266">
                  <c:v>39696448.992865004</c:v>
                </c:pt>
                <c:pt idx="30267">
                  <c:v>39686621.755790003</c:v>
                </c:pt>
                <c:pt idx="30268">
                  <c:v>39676791.101656005</c:v>
                </c:pt>
                <c:pt idx="30269">
                  <c:v>39666957.032621995</c:v>
                </c:pt>
                <c:pt idx="30270">
                  <c:v>39657119.550843999</c:v>
                </c:pt>
                <c:pt idx="30271">
                  <c:v>39647278.658477001</c:v>
                </c:pt>
                <c:pt idx="30272">
                  <c:v>39637434.357671991</c:v>
                </c:pt>
                <c:pt idx="30273">
                  <c:v>39627586.650577001</c:v>
                </c:pt>
                <c:pt idx="30274">
                  <c:v>39617735.539338008</c:v>
                </c:pt>
                <c:pt idx="30275">
                  <c:v>39607881.026099004</c:v>
                </c:pt>
                <c:pt idx="30276">
                  <c:v>39598023.112999</c:v>
                </c:pt>
                <c:pt idx="30277">
                  <c:v>39588161.802175991</c:v>
                </c:pt>
                <c:pt idx="30278">
                  <c:v>39578297.095766999</c:v>
                </c:pt>
                <c:pt idx="30279">
                  <c:v>39568428.995902002</c:v>
                </c:pt>
                <c:pt idx="30280">
                  <c:v>39558557.504712991</c:v>
                </c:pt>
                <c:pt idx="30281">
                  <c:v>39548682.624325998</c:v>
                </c:pt>
                <c:pt idx="30282">
                  <c:v>39538804.356865987</c:v>
                </c:pt>
                <c:pt idx="30283">
                  <c:v>39528922.704455003</c:v>
                </c:pt>
                <c:pt idx="30284">
                  <c:v>39519037.669211008</c:v>
                </c:pt>
                <c:pt idx="30285">
                  <c:v>39509149.253252998</c:v>
                </c:pt>
                <c:pt idx="30286">
                  <c:v>39499257.458692998</c:v>
                </c:pt>
                <c:pt idx="30287">
                  <c:v>39489362.287644006</c:v>
                </c:pt>
                <c:pt idx="30288">
                  <c:v>39479463.742213003</c:v>
                </c:pt>
                <c:pt idx="30289">
                  <c:v>39469561.824508004</c:v>
                </c:pt>
                <c:pt idx="30290">
                  <c:v>39459656.536631003</c:v>
                </c:pt>
                <c:pt idx="30291">
                  <c:v>39449747.88068299</c:v>
                </c:pt>
                <c:pt idx="30292">
                  <c:v>39439835.858762994</c:v>
                </c:pt>
                <c:pt idx="30293">
                  <c:v>39429920.472966991</c:v>
                </c:pt>
                <c:pt idx="30294">
                  <c:v>39420001.725387007</c:v>
                </c:pt>
                <c:pt idx="30295">
                  <c:v>39410079.618114002</c:v>
                </c:pt>
                <c:pt idx="30296">
                  <c:v>39400154.153236002</c:v>
                </c:pt>
                <c:pt idx="30297">
                  <c:v>39390225.332837</c:v>
                </c:pt>
                <c:pt idx="30298">
                  <c:v>39380293.159001999</c:v>
                </c:pt>
                <c:pt idx="30299">
                  <c:v>39370357.633809</c:v>
                </c:pt>
                <c:pt idx="30300">
                  <c:v>39360418.759337008</c:v>
                </c:pt>
                <c:pt idx="30301">
                  <c:v>39350476.537660003</c:v>
                </c:pt>
                <c:pt idx="30302">
                  <c:v>39340530.970849998</c:v>
                </c:pt>
                <c:pt idx="30303">
                  <c:v>39330582.060978003</c:v>
                </c:pt>
                <c:pt idx="30304">
                  <c:v>39320629.810109995</c:v>
                </c:pt>
                <c:pt idx="30305">
                  <c:v>39310674.220311001</c:v>
                </c:pt>
                <c:pt idx="30306">
                  <c:v>39300715.293643005</c:v>
                </c:pt>
                <c:pt idx="30307">
                  <c:v>39290753.032165997</c:v>
                </c:pt>
                <c:pt idx="30308">
                  <c:v>39280787.437936001</c:v>
                </c:pt>
                <c:pt idx="30309">
                  <c:v>39270818.513007998</c:v>
                </c:pt>
                <c:pt idx="30310">
                  <c:v>39260846.259433009</c:v>
                </c:pt>
                <c:pt idx="30311">
                  <c:v>39250870.679262005</c:v>
                </c:pt>
                <c:pt idx="30312">
                  <c:v>39240891.774540007</c:v>
                </c:pt>
                <c:pt idx="30313">
                  <c:v>39230909.547310993</c:v>
                </c:pt>
                <c:pt idx="30314">
                  <c:v>39220923.999618009</c:v>
                </c:pt>
                <c:pt idx="30315">
                  <c:v>39210935.133499004</c:v>
                </c:pt>
                <c:pt idx="30316">
                  <c:v>39200942.950990997</c:v>
                </c:pt>
                <c:pt idx="30317">
                  <c:v>39190947.454127997</c:v>
                </c:pt>
                <c:pt idx="30318">
                  <c:v>39180948.644941002</c:v>
                </c:pt>
                <c:pt idx="30319">
                  <c:v>39170946.525460005</c:v>
                </c:pt>
                <c:pt idx="30320">
                  <c:v>39160941.097709998</c:v>
                </c:pt>
                <c:pt idx="30321">
                  <c:v>39150932.363714993</c:v>
                </c:pt>
                <c:pt idx="30322">
                  <c:v>39140920.325498007</c:v>
                </c:pt>
                <c:pt idx="30323">
                  <c:v>39130904.985075995</c:v>
                </c:pt>
                <c:pt idx="30324">
                  <c:v>39120886.344465993</c:v>
                </c:pt>
                <c:pt idx="30325">
                  <c:v>39110864.405681998</c:v>
                </c:pt>
                <c:pt idx="30326">
                  <c:v>39100839.170736</c:v>
                </c:pt>
                <c:pt idx="30327">
                  <c:v>39090810.641635008</c:v>
                </c:pt>
                <c:pt idx="30328">
                  <c:v>39080778.820386991</c:v>
                </c:pt>
                <c:pt idx="30329">
                  <c:v>39070743.708995007</c:v>
                </c:pt>
                <c:pt idx="30330">
                  <c:v>39060705.309460998</c:v>
                </c:pt>
                <c:pt idx="30331">
                  <c:v>39050663.623783</c:v>
                </c:pt>
                <c:pt idx="30332">
                  <c:v>39040618.653958</c:v>
                </c:pt>
                <c:pt idx="30333">
                  <c:v>39030570.401979998</c:v>
                </c:pt>
                <c:pt idx="30334">
                  <c:v>39020518.869840011</c:v>
                </c:pt>
                <c:pt idx="30335">
                  <c:v>39010464.059525996</c:v>
                </c:pt>
                <c:pt idx="30336">
                  <c:v>39000405.973025993</c:v>
                </c:pt>
                <c:pt idx="30337">
                  <c:v>38990344.612323992</c:v>
                </c:pt>
                <c:pt idx="30338">
                  <c:v>38980279.979400001</c:v>
                </c:pt>
                <c:pt idx="30339">
                  <c:v>38970212.076234005</c:v>
                </c:pt>
                <c:pt idx="30340">
                  <c:v>38960140.904803</c:v>
                </c:pt>
                <c:pt idx="30341">
                  <c:v>38950066.467079997</c:v>
                </c:pt>
                <c:pt idx="30342">
                  <c:v>38939988.765037015</c:v>
                </c:pt>
                <c:pt idx="30343">
                  <c:v>38929907.800644003</c:v>
                </c:pt>
                <c:pt idx="30344">
                  <c:v>38919823.575866997</c:v>
                </c:pt>
                <c:pt idx="30345">
                  <c:v>38909736.092670999</c:v>
                </c:pt>
                <c:pt idx="30346">
                  <c:v>38899645.353016995</c:v>
                </c:pt>
                <c:pt idx="30347">
                  <c:v>38889551.358864993</c:v>
                </c:pt>
                <c:pt idx="30348">
                  <c:v>38879454.112170994</c:v>
                </c:pt>
                <c:pt idx="30349">
                  <c:v>38869353.614891</c:v>
                </c:pt>
                <c:pt idx="30350">
                  <c:v>38859249.868975997</c:v>
                </c:pt>
                <c:pt idx="30351">
                  <c:v>38849142.876375988</c:v>
                </c:pt>
                <c:pt idx="30352">
                  <c:v>38839032.639038011</c:v>
                </c:pt>
                <c:pt idx="30353">
                  <c:v>38828919.158907011</c:v>
                </c:pt>
                <c:pt idx="30354">
                  <c:v>38818802.437925994</c:v>
                </c:pt>
                <c:pt idx="30355">
                  <c:v>38808682.478034005</c:v>
                </c:pt>
                <c:pt idx="30356">
                  <c:v>38798559.281170003</c:v>
                </c:pt>
                <c:pt idx="30357">
                  <c:v>38788432.849266998</c:v>
                </c:pt>
                <c:pt idx="30358">
                  <c:v>38778303.184260003</c:v>
                </c:pt>
                <c:pt idx="30359">
                  <c:v>38768170.288078003</c:v>
                </c:pt>
                <c:pt idx="30360">
                  <c:v>38758034.162649006</c:v>
                </c:pt>
                <c:pt idx="30361">
                  <c:v>38747894.809898004</c:v>
                </c:pt>
                <c:pt idx="30362">
                  <c:v>38737752.231750004</c:v>
                </c:pt>
                <c:pt idx="30363">
                  <c:v>38727606.430124</c:v>
                </c:pt>
                <c:pt idx="30364">
                  <c:v>38717457.406939</c:v>
                </c:pt>
                <c:pt idx="30365">
                  <c:v>38707305.164111003</c:v>
                </c:pt>
                <c:pt idx="30366">
                  <c:v>38697149.703552999</c:v>
                </c:pt>
                <c:pt idx="30367">
                  <c:v>38686991.027176999</c:v>
                </c:pt>
                <c:pt idx="30368">
                  <c:v>38676829.136891</c:v>
                </c:pt>
                <c:pt idx="30369">
                  <c:v>38666664.034602001</c:v>
                </c:pt>
                <c:pt idx="30370">
                  <c:v>38656495.722214006</c:v>
                </c:pt>
                <c:pt idx="30371">
                  <c:v>38646324.201629005</c:v>
                </c:pt>
                <c:pt idx="30372">
                  <c:v>38636149.474744998</c:v>
                </c:pt>
                <c:pt idx="30373">
                  <c:v>38625971.543459997</c:v>
                </c:pt>
                <c:pt idx="30374">
                  <c:v>38615790.409669004</c:v>
                </c:pt>
                <c:pt idx="30375">
                  <c:v>38605606.075263008</c:v>
                </c:pt>
                <c:pt idx="30376">
                  <c:v>38595418.542131998</c:v>
                </c:pt>
                <c:pt idx="30377">
                  <c:v>38585227.812163994</c:v>
                </c:pt>
                <c:pt idx="30378">
                  <c:v>38575033.887244999</c:v>
                </c:pt>
                <c:pt idx="30379">
                  <c:v>38564836.769256011</c:v>
                </c:pt>
                <c:pt idx="30380">
                  <c:v>38554636.460078001</c:v>
                </c:pt>
                <c:pt idx="30381">
                  <c:v>38544432.961589999</c:v>
                </c:pt>
                <c:pt idx="30382">
                  <c:v>38534226.275667004</c:v>
                </c:pt>
                <c:pt idx="30383">
                  <c:v>38524016.404181994</c:v>
                </c:pt>
                <c:pt idx="30384">
                  <c:v>38513803.349007003</c:v>
                </c:pt>
                <c:pt idx="30385">
                  <c:v>38503587.112009995</c:v>
                </c:pt>
                <c:pt idx="30386">
                  <c:v>38493367.695058011</c:v>
                </c:pt>
                <c:pt idx="30387">
                  <c:v>38483145.100015</c:v>
                </c:pt>
                <c:pt idx="30388">
                  <c:v>38472919.328741997</c:v>
                </c:pt>
                <c:pt idx="30389">
                  <c:v>38462690.383098997</c:v>
                </c:pt>
                <c:pt idx="30390">
                  <c:v>38452458.264944009</c:v>
                </c:pt>
                <c:pt idx="30391">
                  <c:v>38442222.976130001</c:v>
                </c:pt>
                <c:pt idx="30392">
                  <c:v>38431984.518510997</c:v>
                </c:pt>
                <c:pt idx="30393">
                  <c:v>38421742.893936999</c:v>
                </c:pt>
                <c:pt idx="30394">
                  <c:v>38411498.104255006</c:v>
                </c:pt>
                <c:pt idx="30395">
                  <c:v>38401250.151310995</c:v>
                </c:pt>
                <c:pt idx="30396">
                  <c:v>38390999.036948003</c:v>
                </c:pt>
                <c:pt idx="30397">
                  <c:v>38380744.763007008</c:v>
                </c:pt>
                <c:pt idx="30398">
                  <c:v>38370487.331326991</c:v>
                </c:pt>
                <c:pt idx="30399">
                  <c:v>38360226.743744999</c:v>
                </c:pt>
                <c:pt idx="30400">
                  <c:v>38349963.002094001</c:v>
                </c:pt>
                <c:pt idx="30401">
                  <c:v>38339696.108205006</c:v>
                </c:pt>
                <c:pt idx="30402">
                  <c:v>38329426.06391</c:v>
                </c:pt>
                <c:pt idx="30403">
                  <c:v>38319152.871034004</c:v>
                </c:pt>
                <c:pt idx="30404">
                  <c:v>38308876.531401999</c:v>
                </c:pt>
                <c:pt idx="30405">
                  <c:v>38298597.046838</c:v>
                </c:pt>
                <c:pt idx="30406">
                  <c:v>38288314.419161998</c:v>
                </c:pt>
                <c:pt idx="30407">
                  <c:v>38278028.650191002</c:v>
                </c:pt>
                <c:pt idx="30408">
                  <c:v>38267739.741742</c:v>
                </c:pt>
                <c:pt idx="30409">
                  <c:v>38257447.69562801</c:v>
                </c:pt>
                <c:pt idx="30410">
                  <c:v>38247152.513659999</c:v>
                </c:pt>
                <c:pt idx="30411">
                  <c:v>38236854.197648019</c:v>
                </c:pt>
                <c:pt idx="30412">
                  <c:v>38226552.749398008</c:v>
                </c:pt>
                <c:pt idx="30413">
                  <c:v>38216248.170713998</c:v>
                </c:pt>
                <c:pt idx="30414">
                  <c:v>38205940.463399</c:v>
                </c:pt>
                <c:pt idx="30415">
                  <c:v>38195629.629253015</c:v>
                </c:pt>
                <c:pt idx="30416">
                  <c:v>38185315.670074001</c:v>
                </c:pt>
                <c:pt idx="30417">
                  <c:v>38174998.587656997</c:v>
                </c:pt>
                <c:pt idx="30418">
                  <c:v>38164678.383794993</c:v>
                </c:pt>
                <c:pt idx="30419">
                  <c:v>38154355.060279004</c:v>
                </c:pt>
                <c:pt idx="30420">
                  <c:v>38144028.618898004</c:v>
                </c:pt>
                <c:pt idx="30421">
                  <c:v>38133699.061439008</c:v>
                </c:pt>
                <c:pt idx="30422">
                  <c:v>38123366.389685996</c:v>
                </c:pt>
                <c:pt idx="30423">
                  <c:v>38113030.605420001</c:v>
                </c:pt>
                <c:pt idx="30424">
                  <c:v>38102691.710423</c:v>
                </c:pt>
                <c:pt idx="30425">
                  <c:v>38092349.706469998</c:v>
                </c:pt>
                <c:pt idx="30426">
                  <c:v>38082004.595338009</c:v>
                </c:pt>
                <c:pt idx="30427">
                  <c:v>38071656.378799997</c:v>
                </c:pt>
                <c:pt idx="30428">
                  <c:v>38061305.058627002</c:v>
                </c:pt>
                <c:pt idx="30429">
                  <c:v>38050950.636587001</c:v>
                </c:pt>
                <c:pt idx="30430">
                  <c:v>38040593.114446998</c:v>
                </c:pt>
                <c:pt idx="30431">
                  <c:v>38030232.493970998</c:v>
                </c:pt>
                <c:pt idx="30432">
                  <c:v>38019868.776921995</c:v>
                </c:pt>
                <c:pt idx="30433">
                  <c:v>38009501.965059005</c:v>
                </c:pt>
                <c:pt idx="30434">
                  <c:v>37999132.060139008</c:v>
                </c:pt>
                <c:pt idx="30435">
                  <c:v>37988759.063919</c:v>
                </c:pt>
                <c:pt idx="30436">
                  <c:v>37978382.978151001</c:v>
                </c:pt>
                <c:pt idx="30437">
                  <c:v>37968003.804585993</c:v>
                </c:pt>
                <c:pt idx="30438">
                  <c:v>37957621.544973999</c:v>
                </c:pt>
                <c:pt idx="30439">
                  <c:v>37947236.201061003</c:v>
                </c:pt>
                <c:pt idx="30440">
                  <c:v>37936847.774592005</c:v>
                </c:pt>
                <c:pt idx="30441">
                  <c:v>37926456.267308004</c:v>
                </c:pt>
                <c:pt idx="30442">
                  <c:v>37916061.680950001</c:v>
                </c:pt>
                <c:pt idx="30443">
                  <c:v>37905664.017255999</c:v>
                </c:pt>
                <c:pt idx="30444">
                  <c:v>37895263.277961999</c:v>
                </c:pt>
                <c:pt idx="30445">
                  <c:v>37884859.464800999</c:v>
                </c:pt>
                <c:pt idx="30446">
                  <c:v>37874452.579504006</c:v>
                </c:pt>
                <c:pt idx="30447">
                  <c:v>37864042.623801999</c:v>
                </c:pt>
                <c:pt idx="30448">
                  <c:v>37853629.599420011</c:v>
                </c:pt>
                <c:pt idx="30449">
                  <c:v>37843213.508083001</c:v>
                </c:pt>
                <c:pt idx="30450">
                  <c:v>37832794.351514995</c:v>
                </c:pt>
                <c:pt idx="30451">
                  <c:v>37822372.131436005</c:v>
                </c:pt>
                <c:pt idx="30452">
                  <c:v>37811946.849564001</c:v>
                </c:pt>
                <c:pt idx="30453">
                  <c:v>37801518.507615998</c:v>
                </c:pt>
                <c:pt idx="30454">
                  <c:v>37791087.107306004</c:v>
                </c:pt>
                <c:pt idx="30455">
                  <c:v>37780652.650344998</c:v>
                </c:pt>
                <c:pt idx="30456">
                  <c:v>37770215.138443008</c:v>
                </c:pt>
                <c:pt idx="30457">
                  <c:v>37759774.573308997</c:v>
                </c:pt>
                <c:pt idx="30458">
                  <c:v>37749330.956645995</c:v>
                </c:pt>
                <c:pt idx="30459">
                  <c:v>37738884.290160008</c:v>
                </c:pt>
                <c:pt idx="30460">
                  <c:v>37728434.575550005</c:v>
                </c:pt>
                <c:pt idx="30461">
                  <c:v>37717981.814516991</c:v>
                </c:pt>
                <c:pt idx="30462">
                  <c:v>37707526.008755997</c:v>
                </c:pt>
                <c:pt idx="30463">
                  <c:v>37697067.159964003</c:v>
                </c:pt>
                <c:pt idx="30464">
                  <c:v>37686605.269831009</c:v>
                </c:pt>
                <c:pt idx="30465">
                  <c:v>37676140.340049997</c:v>
                </c:pt>
                <c:pt idx="30466">
                  <c:v>37665672.372306995</c:v>
                </c:pt>
                <c:pt idx="30467">
                  <c:v>37655201.368291005</c:v>
                </c:pt>
                <c:pt idx="30468">
                  <c:v>37644727.329684004</c:v>
                </c:pt>
                <c:pt idx="30469">
                  <c:v>37634250.258168004</c:v>
                </c:pt>
                <c:pt idx="30470">
                  <c:v>37623770.155424997</c:v>
                </c:pt>
                <c:pt idx="30471">
                  <c:v>37613287.023131005</c:v>
                </c:pt>
                <c:pt idx="30472">
                  <c:v>37602800.862961993</c:v>
                </c:pt>
                <c:pt idx="30473">
                  <c:v>37592311.676592</c:v>
                </c:pt>
                <c:pt idx="30474">
                  <c:v>37581819.465691008</c:v>
                </c:pt>
                <c:pt idx="30475">
                  <c:v>37571324.231931008</c:v>
                </c:pt>
                <c:pt idx="30476">
                  <c:v>37560825.976976991</c:v>
                </c:pt>
                <c:pt idx="30477">
                  <c:v>37550324.702495001</c:v>
                </c:pt>
                <c:pt idx="30478">
                  <c:v>37539820.410149001</c:v>
                </c:pt>
                <c:pt idx="30479">
                  <c:v>37529313.101598009</c:v>
                </c:pt>
                <c:pt idx="30480">
                  <c:v>37518802.778502002</c:v>
                </c:pt>
                <c:pt idx="30481">
                  <c:v>37508289.44251699</c:v>
                </c:pt>
                <c:pt idx="30482">
                  <c:v>37497773.095299013</c:v>
                </c:pt>
                <c:pt idx="30483">
                  <c:v>37487253.738500006</c:v>
                </c:pt>
                <c:pt idx="30484">
                  <c:v>37476731.373769991</c:v>
                </c:pt>
                <c:pt idx="30485">
                  <c:v>37466206.002757996</c:v>
                </c:pt>
                <c:pt idx="30486">
                  <c:v>37455677.627111003</c:v>
                </c:pt>
                <c:pt idx="30487">
                  <c:v>37445146.248470999</c:v>
                </c:pt>
                <c:pt idx="30488">
                  <c:v>37434611.868483</c:v>
                </c:pt>
                <c:pt idx="30489">
                  <c:v>37424074.488784991</c:v>
                </c:pt>
                <c:pt idx="30490">
                  <c:v>37413534.111015998</c:v>
                </c:pt>
                <c:pt idx="30491">
                  <c:v>37402990.736811996</c:v>
                </c:pt>
                <c:pt idx="30492">
                  <c:v>37392444.367807001</c:v>
                </c:pt>
                <c:pt idx="30493">
                  <c:v>37381895.005632006</c:v>
                </c:pt>
                <c:pt idx="30494">
                  <c:v>37371342.651917003</c:v>
                </c:pt>
                <c:pt idx="30495">
                  <c:v>37360787.308291003</c:v>
                </c:pt>
                <c:pt idx="30496">
                  <c:v>37350228.976377994</c:v>
                </c:pt>
                <c:pt idx="30497">
                  <c:v>37339667.657802992</c:v>
                </c:pt>
                <c:pt idx="30498">
                  <c:v>37329103.354186989</c:v>
                </c:pt>
                <c:pt idx="30499">
                  <c:v>37318536.067150004</c:v>
                </c:pt>
                <c:pt idx="30500">
                  <c:v>37307965.798308007</c:v>
                </c:pt>
                <c:pt idx="30501">
                  <c:v>37297392.549277008</c:v>
                </c:pt>
                <c:pt idx="30502">
                  <c:v>37286816.321672</c:v>
                </c:pt>
                <c:pt idx="30503">
                  <c:v>37276237.117101997</c:v>
                </c:pt>
                <c:pt idx="30504">
                  <c:v>37265654.937178001</c:v>
                </c:pt>
                <c:pt idx="30505">
                  <c:v>37255069.783506997</c:v>
                </c:pt>
                <c:pt idx="30506">
                  <c:v>37244481.657692999</c:v>
                </c:pt>
                <c:pt idx="30507">
                  <c:v>37233890.561340004</c:v>
                </c:pt>
                <c:pt idx="30508">
                  <c:v>37223296.49605</c:v>
                </c:pt>
                <c:pt idx="30509">
                  <c:v>37212699.463420004</c:v>
                </c:pt>
                <c:pt idx="30510">
                  <c:v>37202099.465049006</c:v>
                </c:pt>
                <c:pt idx="30511">
                  <c:v>37191496.502531998</c:v>
                </c:pt>
                <c:pt idx="30512">
                  <c:v>37180890.577460997</c:v>
                </c:pt>
                <c:pt idx="30513">
                  <c:v>37170281.691428006</c:v>
                </c:pt>
                <c:pt idx="30514">
                  <c:v>37159669.846020989</c:v>
                </c:pt>
                <c:pt idx="30515">
                  <c:v>37149055.042827994</c:v>
                </c:pt>
                <c:pt idx="30516">
                  <c:v>37138437.283434011</c:v>
                </c:pt>
                <c:pt idx="30517">
                  <c:v>37127816.569421001</c:v>
                </c:pt>
                <c:pt idx="30518">
                  <c:v>37117192.902369991</c:v>
                </c:pt>
                <c:pt idx="30519">
                  <c:v>37106566.283860996</c:v>
                </c:pt>
                <c:pt idx="30520">
                  <c:v>37095936.715470001</c:v>
                </c:pt>
                <c:pt idx="30521">
                  <c:v>37085304.198772997</c:v>
                </c:pt>
                <c:pt idx="30522">
                  <c:v>37074668.735342003</c:v>
                </c:pt>
                <c:pt idx="30523">
                  <c:v>37064030.326747999</c:v>
                </c:pt>
                <c:pt idx="30524">
                  <c:v>37053388.974560998</c:v>
                </c:pt>
                <c:pt idx="30525">
                  <c:v>37042744.680345997</c:v>
                </c:pt>
                <c:pt idx="30526">
                  <c:v>37032097.445670001</c:v>
                </c:pt>
                <c:pt idx="30527">
                  <c:v>37021447.272095002</c:v>
                </c:pt>
                <c:pt idx="30528">
                  <c:v>37010794.161182001</c:v>
                </c:pt>
                <c:pt idx="30529">
                  <c:v>37000138.114490002</c:v>
                </c:pt>
                <c:pt idx="30530">
                  <c:v>36989479.133575998</c:v>
                </c:pt>
                <c:pt idx="30531">
                  <c:v>36978817.219996005</c:v>
                </c:pt>
                <c:pt idx="30532">
                  <c:v>36968152.375300996</c:v>
                </c:pt>
                <c:pt idx="30533">
                  <c:v>36957484.601044007</c:v>
                </c:pt>
                <c:pt idx="30534">
                  <c:v>36946813.898773998</c:v>
                </c:pt>
                <c:pt idx="30535">
                  <c:v>36936140.270036004</c:v>
                </c:pt>
                <c:pt idx="30536">
                  <c:v>36925463.716377996</c:v>
                </c:pt>
                <c:pt idx="30537">
                  <c:v>36914784.239342004</c:v>
                </c:pt>
                <c:pt idx="30538">
                  <c:v>36904101.840467997</c:v>
                </c:pt>
                <c:pt idx="30539">
                  <c:v>36893416.521297015</c:v>
                </c:pt>
                <c:pt idx="30540">
                  <c:v>36882728.283365995</c:v>
                </c:pt>
                <c:pt idx="30541">
                  <c:v>36872037.128210008</c:v>
                </c:pt>
                <c:pt idx="30542">
                  <c:v>36861343.05736199</c:v>
                </c:pt>
                <c:pt idx="30543">
                  <c:v>36850646.072353996</c:v>
                </c:pt>
                <c:pt idx="30544">
                  <c:v>36839946.174715996</c:v>
                </c:pt>
                <c:pt idx="30545">
                  <c:v>36829243.365974002</c:v>
                </c:pt>
                <c:pt idx="30546">
                  <c:v>36818537.647655003</c:v>
                </c:pt>
                <c:pt idx="30547">
                  <c:v>36807829.021281004</c:v>
                </c:pt>
                <c:pt idx="30548">
                  <c:v>36797117.488375992</c:v>
                </c:pt>
                <c:pt idx="30549">
                  <c:v>36786403.050457999</c:v>
                </c:pt>
                <c:pt idx="30550">
                  <c:v>36775685.709045008</c:v>
                </c:pt>
                <c:pt idx="30551">
                  <c:v>36764965.46565301</c:v>
                </c:pt>
                <c:pt idx="30552">
                  <c:v>36754242.321796</c:v>
                </c:pt>
                <c:pt idx="30553">
                  <c:v>36743516.278985001</c:v>
                </c:pt>
                <c:pt idx="30554">
                  <c:v>36732787.338731997</c:v>
                </c:pt>
                <c:pt idx="30555">
                  <c:v>36722055.502544001</c:v>
                </c:pt>
                <c:pt idx="30556">
                  <c:v>36711320.771926999</c:v>
                </c:pt>
                <c:pt idx="30557">
                  <c:v>36700583.148385994</c:v>
                </c:pt>
                <c:pt idx="30558">
                  <c:v>36689842.633423001</c:v>
                </c:pt>
                <c:pt idx="30559">
                  <c:v>36679099.228537016</c:v>
                </c:pt>
                <c:pt idx="30560">
                  <c:v>36668352.935229003</c:v>
                </c:pt>
                <c:pt idx="30561">
                  <c:v>36657603.754992999</c:v>
                </c:pt>
                <c:pt idx="30562">
                  <c:v>36646851.689325996</c:v>
                </c:pt>
                <c:pt idx="30563">
                  <c:v>36636096.739719003</c:v>
                </c:pt>
                <c:pt idx="30564">
                  <c:v>36625338.907664001</c:v>
                </c:pt>
                <c:pt idx="30565">
                  <c:v>36614578.194649011</c:v>
                </c:pt>
                <c:pt idx="30566">
                  <c:v>36603814.602160998</c:v>
                </c:pt>
                <c:pt idx="30567">
                  <c:v>36593048.131685011</c:v>
                </c:pt>
                <c:pt idx="30568">
                  <c:v>36582278.784705997</c:v>
                </c:pt>
                <c:pt idx="30569">
                  <c:v>36571506.562701993</c:v>
                </c:pt>
                <c:pt idx="30570">
                  <c:v>36560731.467156</c:v>
                </c:pt>
                <c:pt idx="30571">
                  <c:v>36549953.499542005</c:v>
                </c:pt>
                <c:pt idx="30572">
                  <c:v>36539172.661338009</c:v>
                </c:pt>
                <c:pt idx="30573">
                  <c:v>36528388.954016991</c:v>
                </c:pt>
                <c:pt idx="30574">
                  <c:v>36517602.379051</c:v>
                </c:pt>
                <c:pt idx="30575">
                  <c:v>36506812.937909</c:v>
                </c:pt>
                <c:pt idx="30576">
                  <c:v>36496020.632059</c:v>
                </c:pt>
                <c:pt idx="30577">
                  <c:v>36485225.462968998</c:v>
                </c:pt>
                <c:pt idx="30578">
                  <c:v>36474427.432100996</c:v>
                </c:pt>
                <c:pt idx="30579">
                  <c:v>36463626.540918</c:v>
                </c:pt>
                <c:pt idx="30580">
                  <c:v>36452822.790881</c:v>
                </c:pt>
                <c:pt idx="30581">
                  <c:v>36442016.183448002</c:v>
                </c:pt>
                <c:pt idx="30582">
                  <c:v>36431206.720076002</c:v>
                </c:pt>
                <c:pt idx="30583">
                  <c:v>36420394.402219996</c:v>
                </c:pt>
                <c:pt idx="30584">
                  <c:v>36409579.23133301</c:v>
                </c:pt>
                <c:pt idx="30585">
                  <c:v>36398761.208865002</c:v>
                </c:pt>
                <c:pt idx="30586">
                  <c:v>36387940.336266004</c:v>
                </c:pt>
                <c:pt idx="30587">
                  <c:v>36377116.614983998</c:v>
                </c:pt>
                <c:pt idx="30588">
                  <c:v>36366290.04646299</c:v>
                </c:pt>
                <c:pt idx="30589">
                  <c:v>36355460.632146999</c:v>
                </c:pt>
                <c:pt idx="30590">
                  <c:v>36344628.373478994</c:v>
                </c:pt>
                <c:pt idx="30591">
                  <c:v>36333793.271897011</c:v>
                </c:pt>
                <c:pt idx="30592">
                  <c:v>36322955.328841001</c:v>
                </c:pt>
                <c:pt idx="30593">
                  <c:v>36312114.545745</c:v>
                </c:pt>
                <c:pt idx="30594">
                  <c:v>36301270.924045004</c:v>
                </c:pt>
                <c:pt idx="30595">
                  <c:v>36290424.465172999</c:v>
                </c:pt>
                <c:pt idx="30596">
                  <c:v>36279575.170559004</c:v>
                </c:pt>
                <c:pt idx="30597">
                  <c:v>36268723.041632004</c:v>
                </c:pt>
                <c:pt idx="30598">
                  <c:v>36257868.079819001</c:v>
                </c:pt>
                <c:pt idx="30599">
                  <c:v>36247010.286545001</c:v>
                </c:pt>
                <c:pt idx="30600">
                  <c:v>36236149.66323401</c:v>
                </c:pt>
                <c:pt idx="30601">
                  <c:v>36225286.211305998</c:v>
                </c:pt>
                <c:pt idx="30602">
                  <c:v>36214419.932181992</c:v>
                </c:pt>
                <c:pt idx="30603">
                  <c:v>36203550.827278003</c:v>
                </c:pt>
                <c:pt idx="30604">
                  <c:v>36192678.898010999</c:v>
                </c:pt>
                <c:pt idx="30605">
                  <c:v>36181804.145795003</c:v>
                </c:pt>
                <c:pt idx="30606">
                  <c:v>36170926.572040997</c:v>
                </c:pt>
                <c:pt idx="30607">
                  <c:v>36160046.178161003</c:v>
                </c:pt>
                <c:pt idx="30608">
                  <c:v>36149162.965562001</c:v>
                </c:pt>
                <c:pt idx="30609">
                  <c:v>36138276.935652003</c:v>
                </c:pt>
                <c:pt idx="30610">
                  <c:v>36127388.089835003</c:v>
                </c:pt>
                <c:pt idx="30611">
                  <c:v>36116496.429514006</c:v>
                </c:pt>
                <c:pt idx="30612">
                  <c:v>36105601.956090994</c:v>
                </c:pt>
                <c:pt idx="30613">
                  <c:v>36094704.670965001</c:v>
                </c:pt>
                <c:pt idx="30614">
                  <c:v>36083804.57553301</c:v>
                </c:pt>
                <c:pt idx="30615">
                  <c:v>36072901.671191007</c:v>
                </c:pt>
                <c:pt idx="30616">
                  <c:v>36061995.959334001</c:v>
                </c:pt>
                <c:pt idx="30617">
                  <c:v>36051087.441351995</c:v>
                </c:pt>
                <c:pt idx="30618">
                  <c:v>36040176.118638009</c:v>
                </c:pt>
                <c:pt idx="30619">
                  <c:v>36029261.992578</c:v>
                </c:pt>
                <c:pt idx="30620">
                  <c:v>36018345.064560011</c:v>
                </c:pt>
                <c:pt idx="30621">
                  <c:v>36007425.335969001</c:v>
                </c:pt>
                <c:pt idx="30622">
                  <c:v>35996502.808187</c:v>
                </c:pt>
                <c:pt idx="30623">
                  <c:v>35985577.482597001</c:v>
                </c:pt>
                <c:pt idx="30624">
                  <c:v>35974649.360575996</c:v>
                </c:pt>
                <c:pt idx="30625">
                  <c:v>35963718.443504997</c:v>
                </c:pt>
                <c:pt idx="30626">
                  <c:v>35952784.732757002</c:v>
                </c:pt>
                <c:pt idx="30627">
                  <c:v>35941848.22970701</c:v>
                </c:pt>
                <c:pt idx="30628">
                  <c:v>35930908.935727999</c:v>
                </c:pt>
                <c:pt idx="30629">
                  <c:v>35919966.852189995</c:v>
                </c:pt>
                <c:pt idx="30630">
                  <c:v>35909021.980460994</c:v>
                </c:pt>
                <c:pt idx="30631">
                  <c:v>35898074.321909003</c:v>
                </c:pt>
                <c:pt idx="30632">
                  <c:v>35887123.877898999</c:v>
                </c:pt>
                <c:pt idx="30633">
                  <c:v>35876170.649792999</c:v>
                </c:pt>
                <c:pt idx="30634">
                  <c:v>35865214.638955005</c:v>
                </c:pt>
                <c:pt idx="30635">
                  <c:v>35854255.846742995</c:v>
                </c:pt>
                <c:pt idx="30636">
                  <c:v>35843294.274515003</c:v>
                </c:pt>
                <c:pt idx="30637">
                  <c:v>35832329.923628002</c:v>
                </c:pt>
                <c:pt idx="30638">
                  <c:v>35821362.79543601</c:v>
                </c:pt>
                <c:pt idx="30639">
                  <c:v>35810392.891292006</c:v>
                </c:pt>
                <c:pt idx="30640">
                  <c:v>35799420.212546997</c:v>
                </c:pt>
                <c:pt idx="30641">
                  <c:v>35788444.760549009</c:v>
                </c:pt>
                <c:pt idx="30642">
                  <c:v>35777466.536646999</c:v>
                </c:pt>
                <c:pt idx="30643">
                  <c:v>35766485.542184994</c:v>
                </c:pt>
                <c:pt idx="30644">
                  <c:v>35755501.778508008</c:v>
                </c:pt>
                <c:pt idx="30645">
                  <c:v>35744515.246958002</c:v>
                </c:pt>
                <c:pt idx="30646">
                  <c:v>35733525.948874995</c:v>
                </c:pt>
                <c:pt idx="30647">
                  <c:v>35722533.885598004</c:v>
                </c:pt>
                <c:pt idx="30648">
                  <c:v>35711539.058463</c:v>
                </c:pt>
                <c:pt idx="30649">
                  <c:v>35700541.468805</c:v>
                </c:pt>
                <c:pt idx="30650">
                  <c:v>35689541.117958002</c:v>
                </c:pt>
                <c:pt idx="30651">
                  <c:v>35678538.007252999</c:v>
                </c:pt>
                <c:pt idx="30652">
                  <c:v>35667532.138021</c:v>
                </c:pt>
                <c:pt idx="30653">
                  <c:v>35656523.511588</c:v>
                </c:pt>
                <c:pt idx="30654">
                  <c:v>35645512.129282005</c:v>
                </c:pt>
                <c:pt idx="30655">
                  <c:v>35634497.992425993</c:v>
                </c:pt>
                <c:pt idx="30656">
                  <c:v>35623481.102343999</c:v>
                </c:pt>
                <c:pt idx="30657">
                  <c:v>35612461.460355997</c:v>
                </c:pt>
                <c:pt idx="30658">
                  <c:v>35601439.067782991</c:v>
                </c:pt>
                <c:pt idx="30659">
                  <c:v>35590413.925941005</c:v>
                </c:pt>
                <c:pt idx="30660">
                  <c:v>35579386.036146</c:v>
                </c:pt>
                <c:pt idx="30661">
                  <c:v>35568355.399713002</c:v>
                </c:pt>
                <c:pt idx="30662">
                  <c:v>35557322.017953001</c:v>
                </c:pt>
                <c:pt idx="30663">
                  <c:v>35546285.892177999</c:v>
                </c:pt>
                <c:pt idx="30664">
                  <c:v>35535247.023696005</c:v>
                </c:pt>
                <c:pt idx="30665">
                  <c:v>35524205.413814992</c:v>
                </c:pt>
                <c:pt idx="30666">
                  <c:v>35513161.063839003</c:v>
                </c:pt>
                <c:pt idx="30667">
                  <c:v>35502113.975071996</c:v>
                </c:pt>
                <c:pt idx="30668">
                  <c:v>35491064.148818001</c:v>
                </c:pt>
                <c:pt idx="30669">
                  <c:v>35480011.586373992</c:v>
                </c:pt>
                <c:pt idx="30670">
                  <c:v>35468956.289042003</c:v>
                </c:pt>
                <c:pt idx="30671">
                  <c:v>35457898.258115999</c:v>
                </c:pt>
                <c:pt idx="30672">
                  <c:v>35446837.494892001</c:v>
                </c:pt>
                <c:pt idx="30673">
                  <c:v>35435774.000664003</c:v>
                </c:pt>
                <c:pt idx="30674">
                  <c:v>35424707.77672299</c:v>
                </c:pt>
                <c:pt idx="30675">
                  <c:v>35413638.824359</c:v>
                </c:pt>
                <c:pt idx="30676">
                  <c:v>35402567.144859999</c:v>
                </c:pt>
                <c:pt idx="30677">
                  <c:v>35391492.739514008</c:v>
                </c:pt>
                <c:pt idx="30678">
                  <c:v>35380415.609604008</c:v>
                </c:pt>
                <c:pt idx="30679">
                  <c:v>35369335.756414004</c:v>
                </c:pt>
                <c:pt idx="30680">
                  <c:v>35358253.181225002</c:v>
                </c:pt>
                <c:pt idx="30681">
                  <c:v>35347167.885315992</c:v>
                </c:pt>
                <c:pt idx="30682">
                  <c:v>35336079.869966999</c:v>
                </c:pt>
                <c:pt idx="30683">
                  <c:v>35324989.136453003</c:v>
                </c:pt>
                <c:pt idx="30684">
                  <c:v>35313895.686048999</c:v>
                </c:pt>
                <c:pt idx="30685">
                  <c:v>35302799.520026997</c:v>
                </c:pt>
                <c:pt idx="30686">
                  <c:v>35291700.63965901</c:v>
                </c:pt>
                <c:pt idx="30687">
                  <c:v>35280599.046214998</c:v>
                </c:pt>
                <c:pt idx="30688">
                  <c:v>35269494.740961999</c:v>
                </c:pt>
                <c:pt idx="30689">
                  <c:v>35258387.725166008</c:v>
                </c:pt>
                <c:pt idx="30690">
                  <c:v>35247278.000092</c:v>
                </c:pt>
                <c:pt idx="30691">
                  <c:v>35236165.567001998</c:v>
                </c:pt>
                <c:pt idx="30692">
                  <c:v>35225050.427158006</c:v>
                </c:pt>
                <c:pt idx="30693">
                  <c:v>35213932.581818998</c:v>
                </c:pt>
                <c:pt idx="30694">
                  <c:v>35202812.032242</c:v>
                </c:pt>
                <c:pt idx="30695">
                  <c:v>35191688.779685006</c:v>
                </c:pt>
                <c:pt idx="30696">
                  <c:v>35180562.825400002</c:v>
                </c:pt>
                <c:pt idx="30697">
                  <c:v>35169434.170641005</c:v>
                </c:pt>
                <c:pt idx="30698">
                  <c:v>35158302.816657998</c:v>
                </c:pt>
                <c:pt idx="30699">
                  <c:v>35147168.764701001</c:v>
                </c:pt>
                <c:pt idx="30700">
                  <c:v>35136032.016017996</c:v>
                </c:pt>
                <c:pt idx="30701">
                  <c:v>35124892.571855001</c:v>
                </c:pt>
                <c:pt idx="30702">
                  <c:v>35113750.433454998</c:v>
                </c:pt>
                <c:pt idx="30703">
                  <c:v>35102605.602061994</c:v>
                </c:pt>
                <c:pt idx="30704">
                  <c:v>35091458.078915998</c:v>
                </c:pt>
                <c:pt idx="30705">
                  <c:v>35080307.86525701</c:v>
                </c:pt>
                <c:pt idx="30706">
                  <c:v>35069154.962321989</c:v>
                </c:pt>
                <c:pt idx="30707">
                  <c:v>35057999.371348001</c:v>
                </c:pt>
                <c:pt idx="30708">
                  <c:v>35046841.093568005</c:v>
                </c:pt>
                <c:pt idx="30709">
                  <c:v>35035680.130215004</c:v>
                </c:pt>
                <c:pt idx="30710">
                  <c:v>35024516.482519992</c:v>
                </c:pt>
                <c:pt idx="30711">
                  <c:v>35013350.151712991</c:v>
                </c:pt>
                <c:pt idx="30712">
                  <c:v>35002181.139021002</c:v>
                </c:pt>
                <c:pt idx="30713">
                  <c:v>34991009.445671</c:v>
                </c:pt>
                <c:pt idx="30714">
                  <c:v>34979835.07288599</c:v>
                </c:pt>
                <c:pt idx="30715">
                  <c:v>34968658.021889001</c:v>
                </c:pt>
                <c:pt idx="30716">
                  <c:v>34957478.293902002</c:v>
                </c:pt>
                <c:pt idx="30717">
                  <c:v>34946295.890144005</c:v>
                </c:pt>
                <c:pt idx="30718">
                  <c:v>34935110.811831996</c:v>
                </c:pt>
                <c:pt idx="30719">
                  <c:v>34923923.060183011</c:v>
                </c:pt>
                <c:pt idx="30720">
                  <c:v>34912732.636410996</c:v>
                </c:pt>
                <c:pt idx="30721">
                  <c:v>34901539.541728996</c:v>
                </c:pt>
                <c:pt idx="30722">
                  <c:v>34890343.777349003</c:v>
                </c:pt>
                <c:pt idx="30723">
                  <c:v>34879145.344478995</c:v>
                </c:pt>
                <c:pt idx="30724">
                  <c:v>34867944.244328</c:v>
                </c:pt>
                <c:pt idx="30725">
                  <c:v>34856740.478102997</c:v>
                </c:pt>
                <c:pt idx="30726">
                  <c:v>34845534.047007002</c:v>
                </c:pt>
                <c:pt idx="30727">
                  <c:v>34834324.952243999</c:v>
                </c:pt>
                <c:pt idx="30728">
                  <c:v>34823113.195015006</c:v>
                </c:pt>
                <c:pt idx="30729">
                  <c:v>34811898.776519999</c:v>
                </c:pt>
                <c:pt idx="30730">
                  <c:v>34800681.697958007</c:v>
                </c:pt>
                <c:pt idx="30731">
                  <c:v>34789461.960524</c:v>
                </c:pt>
                <c:pt idx="30732">
                  <c:v>34778239.565412998</c:v>
                </c:pt>
                <c:pt idx="30733">
                  <c:v>34767014.513819993</c:v>
                </c:pt>
                <c:pt idx="30734">
                  <c:v>34755786.806934997</c:v>
                </c:pt>
                <c:pt idx="30735">
                  <c:v>34744556.445949003</c:v>
                </c:pt>
                <c:pt idx="30736">
                  <c:v>34733323.432048999</c:v>
                </c:pt>
                <c:pt idx="30737">
                  <c:v>34722087.766424</c:v>
                </c:pt>
                <c:pt idx="30738">
                  <c:v>34710849.450257003</c:v>
                </c:pt>
                <c:pt idx="30739">
                  <c:v>34699608.484733</c:v>
                </c:pt>
                <c:pt idx="30740">
                  <c:v>34688364.871032998</c:v>
                </c:pt>
                <c:pt idx="30741">
                  <c:v>34677118.610339001</c:v>
                </c:pt>
                <c:pt idx="30742">
                  <c:v>34665869.703828</c:v>
                </c:pt>
                <c:pt idx="30743">
                  <c:v>34654618.152677</c:v>
                </c:pt>
                <c:pt idx="30744">
                  <c:v>34643363.958062991</c:v>
                </c:pt>
                <c:pt idx="30745">
                  <c:v>34632107.121160008</c:v>
                </c:pt>
                <c:pt idx="30746">
                  <c:v>34620847.643138006</c:v>
                </c:pt>
                <c:pt idx="30747">
                  <c:v>34609585.525170006</c:v>
                </c:pt>
                <c:pt idx="30748">
                  <c:v>34598320.768424004</c:v>
                </c:pt>
                <c:pt idx="30749">
                  <c:v>34587053.374067999</c:v>
                </c:pt>
                <c:pt idx="30750">
                  <c:v>34575783.343268</c:v>
                </c:pt>
                <c:pt idx="30751">
                  <c:v>34564510.677188002</c:v>
                </c:pt>
                <c:pt idx="30752">
                  <c:v>34553235.376990996</c:v>
                </c:pt>
                <c:pt idx="30753">
                  <c:v>34541957.443838</c:v>
                </c:pt>
                <c:pt idx="30754">
                  <c:v>34530676.878888004</c:v>
                </c:pt>
                <c:pt idx="30755">
                  <c:v>34519393.683299005</c:v>
                </c:pt>
                <c:pt idx="30756">
                  <c:v>34508107.858228996</c:v>
                </c:pt>
                <c:pt idx="30757">
                  <c:v>34496819.404831</c:v>
                </c:pt>
                <c:pt idx="30758">
                  <c:v>34485528.324259005</c:v>
                </c:pt>
                <c:pt idx="30759">
                  <c:v>34474234.617664002</c:v>
                </c:pt>
                <c:pt idx="30760">
                  <c:v>34462938.286196001</c:v>
                </c:pt>
                <c:pt idx="30761">
                  <c:v>34451639.331005</c:v>
                </c:pt>
                <c:pt idx="30762">
                  <c:v>34440337.753236003</c:v>
                </c:pt>
                <c:pt idx="30763">
                  <c:v>34429033.554034002</c:v>
                </c:pt>
                <c:pt idx="30764">
                  <c:v>34417726.734545007</c:v>
                </c:pt>
                <c:pt idx="30765">
                  <c:v>34406417.29590901</c:v>
                </c:pt>
                <c:pt idx="30766">
                  <c:v>34395105.239268012</c:v>
                </c:pt>
                <c:pt idx="30767">
                  <c:v>34383790.565760002</c:v>
                </c:pt>
                <c:pt idx="30768">
                  <c:v>34372473.276523001</c:v>
                </c:pt>
                <c:pt idx="30769">
                  <c:v>34361153.372691996</c:v>
                </c:pt>
                <c:pt idx="30770">
                  <c:v>34349830.855401993</c:v>
                </c:pt>
                <c:pt idx="30771">
                  <c:v>34338505.725785002</c:v>
                </c:pt>
                <c:pt idx="30772">
                  <c:v>34327177.984972991</c:v>
                </c:pt>
                <c:pt idx="30773">
                  <c:v>34315847.634095006</c:v>
                </c:pt>
                <c:pt idx="30774">
                  <c:v>34304514.674280003</c:v>
                </c:pt>
                <c:pt idx="30775">
                  <c:v>34293179.106652997</c:v>
                </c:pt>
                <c:pt idx="30776">
                  <c:v>34281840.932338998</c:v>
                </c:pt>
                <c:pt idx="30777">
                  <c:v>34270500.152461991</c:v>
                </c:pt>
                <c:pt idx="30778">
                  <c:v>34259156.768144011</c:v>
                </c:pt>
                <c:pt idx="30779">
                  <c:v>34247810.780504003</c:v>
                </c:pt>
                <c:pt idx="30780">
                  <c:v>34236462.190662004</c:v>
                </c:pt>
                <c:pt idx="30781">
                  <c:v>34225110.999734007</c:v>
                </c:pt>
                <c:pt idx="30782">
                  <c:v>34213757.20883701</c:v>
                </c:pt>
                <c:pt idx="30783">
                  <c:v>34202400.81908299</c:v>
                </c:pt>
                <c:pt idx="30784">
                  <c:v>34191041.831585996</c:v>
                </c:pt>
                <c:pt idx="30785">
                  <c:v>34179680.247455999</c:v>
                </c:pt>
                <c:pt idx="30786">
                  <c:v>34168316.067803003</c:v>
                </c:pt>
                <c:pt idx="30787">
                  <c:v>34156949.293734007</c:v>
                </c:pt>
                <c:pt idx="30788">
                  <c:v>34145579.926355995</c:v>
                </c:pt>
                <c:pt idx="30789">
                  <c:v>34134207.966772996</c:v>
                </c:pt>
                <c:pt idx="30790">
                  <c:v>34122833.416088991</c:v>
                </c:pt>
                <c:pt idx="30791">
                  <c:v>34111456.275405005</c:v>
                </c:pt>
                <c:pt idx="30792">
                  <c:v>34100076.545821004</c:v>
                </c:pt>
                <c:pt idx="30793">
                  <c:v>34088694.228436008</c:v>
                </c:pt>
                <c:pt idx="30794">
                  <c:v>34077309.324346997</c:v>
                </c:pt>
                <c:pt idx="30795">
                  <c:v>34065921.834649004</c:v>
                </c:pt>
                <c:pt idx="30796">
                  <c:v>34054531.760437004</c:v>
                </c:pt>
                <c:pt idx="30797">
                  <c:v>34043139.102801993</c:v>
                </c:pt>
                <c:pt idx="30798">
                  <c:v>34031743.862835996</c:v>
                </c:pt>
                <c:pt idx="30799">
                  <c:v>34020346.041628003</c:v>
                </c:pt>
                <c:pt idx="30800">
                  <c:v>34008945.640265003</c:v>
                </c:pt>
                <c:pt idx="30801">
                  <c:v>33997542.659834005</c:v>
                </c:pt>
                <c:pt idx="30802">
                  <c:v>33986137.101420999</c:v>
                </c:pt>
                <c:pt idx="30803">
                  <c:v>33974728.966107003</c:v>
                </c:pt>
                <c:pt idx="30804">
                  <c:v>33963318.254974999</c:v>
                </c:pt>
                <c:pt idx="30805">
                  <c:v>33951904.969105005</c:v>
                </c:pt>
                <c:pt idx="30806">
                  <c:v>33940489.109575003</c:v>
                </c:pt>
                <c:pt idx="30807">
                  <c:v>33929070.677464001</c:v>
                </c:pt>
                <c:pt idx="30808">
                  <c:v>33917649.673845001</c:v>
                </c:pt>
                <c:pt idx="30809">
                  <c:v>33906226.099795006</c:v>
                </c:pt>
                <c:pt idx="30810">
                  <c:v>33894799.956383988</c:v>
                </c:pt>
                <c:pt idx="30811">
                  <c:v>33883371.244685002</c:v>
                </c:pt>
                <c:pt idx="30812">
                  <c:v>33871939.965765998</c:v>
                </c:pt>
                <c:pt idx="30813">
                  <c:v>33860506.120697007</c:v>
                </c:pt>
                <c:pt idx="30814">
                  <c:v>33849069.710542999</c:v>
                </c:pt>
                <c:pt idx="30815">
                  <c:v>33837630.736368999</c:v>
                </c:pt>
                <c:pt idx="30816">
                  <c:v>33826189.199240014</c:v>
                </c:pt>
                <c:pt idx="30817">
                  <c:v>33814745.100217007</c:v>
                </c:pt>
                <c:pt idx="30818">
                  <c:v>33803298.440359995</c:v>
                </c:pt>
                <c:pt idx="30819">
                  <c:v>33791849.220729001</c:v>
                </c:pt>
                <c:pt idx="30820">
                  <c:v>33780397.442381985</c:v>
                </c:pt>
                <c:pt idx="30821">
                  <c:v>33768943.10637299</c:v>
                </c:pt>
                <c:pt idx="30822">
                  <c:v>33757486.213758998</c:v>
                </c:pt>
                <c:pt idx="30823">
                  <c:v>33746026.76559101</c:v>
                </c:pt>
                <c:pt idx="30824">
                  <c:v>33734564.762921996</c:v>
                </c:pt>
                <c:pt idx="30825">
                  <c:v>33723100.206800997</c:v>
                </c:pt>
                <c:pt idx="30826">
                  <c:v>33711633.09827701</c:v>
                </c:pt>
                <c:pt idx="30827">
                  <c:v>33700163.438396998</c:v>
                </c:pt>
                <c:pt idx="30828">
                  <c:v>33688691.228206009</c:v>
                </c:pt>
                <c:pt idx="30829">
                  <c:v>33677216.46875</c:v>
                </c:pt>
                <c:pt idx="30830">
                  <c:v>33665739.161069006</c:v>
                </c:pt>
                <c:pt idx="30831">
                  <c:v>33654259.306205995</c:v>
                </c:pt>
                <c:pt idx="30832">
                  <c:v>33642776.905200005</c:v>
                </c:pt>
                <c:pt idx="30833">
                  <c:v>33631291.959087998</c:v>
                </c:pt>
                <c:pt idx="30834">
                  <c:v>33619804.468909003</c:v>
                </c:pt>
                <c:pt idx="30835">
                  <c:v>33608314.435696006</c:v>
                </c:pt>
                <c:pt idx="30836">
                  <c:v>33596821.860483997</c:v>
                </c:pt>
                <c:pt idx="30837">
                  <c:v>33585326.744305</c:v>
                </c:pt>
                <c:pt idx="30838">
                  <c:v>33573829.088188998</c:v>
                </c:pt>
                <c:pt idx="30839">
                  <c:v>33562328.893165998</c:v>
                </c:pt>
                <c:pt idx="30840">
                  <c:v>33550826.160262998</c:v>
                </c:pt>
                <c:pt idx="30841">
                  <c:v>33539320.890507001</c:v>
                </c:pt>
                <c:pt idx="30842">
                  <c:v>33527813.084922999</c:v>
                </c:pt>
                <c:pt idx="30843">
                  <c:v>33516302.744532999</c:v>
                </c:pt>
                <c:pt idx="30844">
                  <c:v>33504789.870360002</c:v>
                </c:pt>
                <c:pt idx="30845">
                  <c:v>33493274.463423997</c:v>
                </c:pt>
                <c:pt idx="30846">
                  <c:v>33481756.524744999</c:v>
                </c:pt>
                <c:pt idx="30847">
                  <c:v>33470236.055339001</c:v>
                </c:pt>
                <c:pt idx="30848">
                  <c:v>33458713.056221999</c:v>
                </c:pt>
                <c:pt idx="30849">
                  <c:v>33447187.528409999</c:v>
                </c:pt>
                <c:pt idx="30850">
                  <c:v>33435659.472913995</c:v>
                </c:pt>
                <c:pt idx="30851">
                  <c:v>33424128.890748002</c:v>
                </c:pt>
                <c:pt idx="30852">
                  <c:v>33412595.782919995</c:v>
                </c:pt>
                <c:pt idx="30853">
                  <c:v>33401060.15044</c:v>
                </c:pt>
                <c:pt idx="30854">
                  <c:v>33389521.994314</c:v>
                </c:pt>
                <c:pt idx="30855">
                  <c:v>33377981.315549999</c:v>
                </c:pt>
                <c:pt idx="30856">
                  <c:v>33366438.115150005</c:v>
                </c:pt>
                <c:pt idx="30857">
                  <c:v>33354892.394117001</c:v>
                </c:pt>
                <c:pt idx="30858">
                  <c:v>33343344.153453998</c:v>
                </c:pt>
                <c:pt idx="30859">
                  <c:v>33331793.394160002</c:v>
                </c:pt>
                <c:pt idx="30860">
                  <c:v>33320240.117233001</c:v>
                </c:pt>
                <c:pt idx="30861">
                  <c:v>33308684.323670994</c:v>
                </c:pt>
                <c:pt idx="30862">
                  <c:v>33297126.014469001</c:v>
                </c:pt>
                <c:pt idx="30863">
                  <c:v>33285565.190621</c:v>
                </c:pt>
                <c:pt idx="30864">
                  <c:v>33274001.853121001</c:v>
                </c:pt>
                <c:pt idx="30865">
                  <c:v>33262436.002959006</c:v>
                </c:pt>
                <c:pt idx="30866">
                  <c:v>33250867.641123999</c:v>
                </c:pt>
                <c:pt idx="30867">
                  <c:v>33239296.768606</c:v>
                </c:pt>
                <c:pt idx="30868">
                  <c:v>33227723.386392001</c:v>
                </c:pt>
                <c:pt idx="30869">
                  <c:v>33216147.495465998</c:v>
                </c:pt>
                <c:pt idx="30870">
                  <c:v>33204569.096813995</c:v>
                </c:pt>
                <c:pt idx="30871">
                  <c:v>33192988.191415995</c:v>
                </c:pt>
                <c:pt idx="30872">
                  <c:v>33181404.780255996</c:v>
                </c:pt>
                <c:pt idx="30873">
                  <c:v>33169818.864312001</c:v>
                </c:pt>
                <c:pt idx="30874">
                  <c:v>33158230.444561996</c:v>
                </c:pt>
                <c:pt idx="30875">
                  <c:v>33146639.521984</c:v>
                </c:pt>
                <c:pt idx="30876">
                  <c:v>33135046.097553</c:v>
                </c:pt>
                <c:pt idx="30877">
                  <c:v>33123450.172242999</c:v>
                </c:pt>
                <c:pt idx="30878">
                  <c:v>33111851.747026</c:v>
                </c:pt>
                <c:pt idx="30879">
                  <c:v>33100250.822874997</c:v>
                </c:pt>
                <c:pt idx="30880">
                  <c:v>33088647.400757</c:v>
                </c:pt>
                <c:pt idx="30881">
                  <c:v>33077041.481641993</c:v>
                </c:pt>
                <c:pt idx="30882">
                  <c:v>33065433.066497002</c:v>
                </c:pt>
                <c:pt idx="30883">
                  <c:v>33053822.156287003</c:v>
                </c:pt>
                <c:pt idx="30884">
                  <c:v>33042208.751974996</c:v>
                </c:pt>
                <c:pt idx="30885">
                  <c:v>33030592.854526002</c:v>
                </c:pt>
                <c:pt idx="30886">
                  <c:v>33018974.464897994</c:v>
                </c:pt>
                <c:pt idx="30887">
                  <c:v>33007353.584054001</c:v>
                </c:pt>
                <c:pt idx="30888">
                  <c:v>32995730.212949999</c:v>
                </c:pt>
                <c:pt idx="30889">
                  <c:v>32984104.352543999</c:v>
                </c:pt>
                <c:pt idx="30890">
                  <c:v>32972476.003790997</c:v>
                </c:pt>
                <c:pt idx="30891">
                  <c:v>32960845.167645995</c:v>
                </c:pt>
                <c:pt idx="30892">
                  <c:v>32949211.845059998</c:v>
                </c:pt>
                <c:pt idx="30893">
                  <c:v>32937576.036986005</c:v>
                </c:pt>
                <c:pt idx="30894">
                  <c:v>32925937.744372997</c:v>
                </c:pt>
                <c:pt idx="30895">
                  <c:v>32914296.968169</c:v>
                </c:pt>
                <c:pt idx="30896">
                  <c:v>32902653.709322006</c:v>
                </c:pt>
                <c:pt idx="30897">
                  <c:v>32891007.968776997</c:v>
                </c:pt>
                <c:pt idx="30898">
                  <c:v>32879359.747478992</c:v>
                </c:pt>
                <c:pt idx="30899">
                  <c:v>32867709.046369001</c:v>
                </c:pt>
                <c:pt idx="30900">
                  <c:v>32856055.866390999</c:v>
                </c:pt>
                <c:pt idx="30901">
                  <c:v>32844400.208482001</c:v>
                </c:pt>
                <c:pt idx="30902">
                  <c:v>32832742.073582999</c:v>
                </c:pt>
                <c:pt idx="30903">
                  <c:v>32821081.462630995</c:v>
                </c:pt>
                <c:pt idx="30904">
                  <c:v>32809418.376560003</c:v>
                </c:pt>
                <c:pt idx="30905">
                  <c:v>32797752.816307005</c:v>
                </c:pt>
                <c:pt idx="30906">
                  <c:v>32786084.782801997</c:v>
                </c:pt>
                <c:pt idx="30907">
                  <c:v>32774414.276978996</c:v>
                </c:pt>
                <c:pt idx="30908">
                  <c:v>32762741.299766999</c:v>
                </c:pt>
                <c:pt idx="30909">
                  <c:v>32751065.852095999</c:v>
                </c:pt>
                <c:pt idx="30910">
                  <c:v>32739387.934891995</c:v>
                </c:pt>
                <c:pt idx="30911">
                  <c:v>32727707.549082</c:v>
                </c:pt>
                <c:pt idx="30912">
                  <c:v>32716024.695590001</c:v>
                </c:pt>
                <c:pt idx="30913">
                  <c:v>32704339.375339001</c:v>
                </c:pt>
                <c:pt idx="30914">
                  <c:v>32692651.589251995</c:v>
                </c:pt>
                <c:pt idx="30915">
                  <c:v>32680961.338249005</c:v>
                </c:pt>
                <c:pt idx="30916">
                  <c:v>32669268.623249002</c:v>
                </c:pt>
                <c:pt idx="30917">
                  <c:v>32657573.445169996</c:v>
                </c:pt>
                <c:pt idx="30918">
                  <c:v>32645875.804927003</c:v>
                </c:pt>
                <c:pt idx="30919">
                  <c:v>32634175.703435995</c:v>
                </c:pt>
                <c:pt idx="30920">
                  <c:v>32622473.141610995</c:v>
                </c:pt>
                <c:pt idx="30921">
                  <c:v>32610768.120363999</c:v>
                </c:pt>
                <c:pt idx="30922">
                  <c:v>32599060.640604999</c:v>
                </c:pt>
                <c:pt idx="30923">
                  <c:v>32587350.703242995</c:v>
                </c:pt>
                <c:pt idx="30924">
                  <c:v>32575638.309188001</c:v>
                </c:pt>
                <c:pt idx="30925">
                  <c:v>32563923.459345002</c:v>
                </c:pt>
                <c:pt idx="30926">
                  <c:v>32552206.154619999</c:v>
                </c:pt>
                <c:pt idx="30927">
                  <c:v>32540486.395916998</c:v>
                </c:pt>
                <c:pt idx="30928">
                  <c:v>32528764.184138</c:v>
                </c:pt>
                <c:pt idx="30929">
                  <c:v>32517039.520185001</c:v>
                </c:pt>
                <c:pt idx="30930">
                  <c:v>32505312.404956006</c:v>
                </c:pt>
                <c:pt idx="30931">
                  <c:v>32493582.839352004</c:v>
                </c:pt>
                <c:pt idx="30932">
                  <c:v>32481850.824267998</c:v>
                </c:pt>
                <c:pt idx="30933">
                  <c:v>32470116.360600997</c:v>
                </c:pt>
                <c:pt idx="30934">
                  <c:v>32458379.449243996</c:v>
                </c:pt>
                <c:pt idx="30935">
                  <c:v>32446640.091090996</c:v>
                </c:pt>
                <c:pt idx="30936">
                  <c:v>32434898.287032995</c:v>
                </c:pt>
                <c:pt idx="30937">
                  <c:v>32423154.037960999</c:v>
                </c:pt>
                <c:pt idx="30938">
                  <c:v>32411407.344763</c:v>
                </c:pt>
                <c:pt idx="30939">
                  <c:v>32399658.208328001</c:v>
                </c:pt>
                <c:pt idx="30940">
                  <c:v>32387906.62954</c:v>
                </c:pt>
                <c:pt idx="30941">
                  <c:v>32376152.609285001</c:v>
                </c:pt>
                <c:pt idx="30942">
                  <c:v>32364396.148446999</c:v>
                </c:pt>
                <c:pt idx="30943">
                  <c:v>32352637.247905996</c:v>
                </c:pt>
                <c:pt idx="30944">
                  <c:v>32340875.908544999</c:v>
                </c:pt>
                <c:pt idx="30945">
                  <c:v>32329112.131243002</c:v>
                </c:pt>
                <c:pt idx="30946">
                  <c:v>32317345.916875996</c:v>
                </c:pt>
                <c:pt idx="30947">
                  <c:v>32305577.266323</c:v>
                </c:pt>
                <c:pt idx="30948">
                  <c:v>32293806.180459</c:v>
                </c:pt>
                <c:pt idx="30949">
                  <c:v>32282032.660157003</c:v>
                </c:pt>
                <c:pt idx="30950">
                  <c:v>32270256.706289999</c:v>
                </c:pt>
                <c:pt idx="30951">
                  <c:v>32258478.319729004</c:v>
                </c:pt>
                <c:pt idx="30952">
                  <c:v>32246697.501343995</c:v>
                </c:pt>
                <c:pt idx="30953">
                  <c:v>32234914.252004001</c:v>
                </c:pt>
                <c:pt idx="30954">
                  <c:v>32223128.572577</c:v>
                </c:pt>
                <c:pt idx="30955">
                  <c:v>32211340.463926997</c:v>
                </c:pt>
                <c:pt idx="30956">
                  <c:v>32199549.926918995</c:v>
                </c:pt>
                <c:pt idx="30957">
                  <c:v>32187756.962416995</c:v>
                </c:pt>
                <c:pt idx="30958">
                  <c:v>32175961.571282998</c:v>
                </c:pt>
                <c:pt idx="30959">
                  <c:v>32164163.754377</c:v>
                </c:pt>
                <c:pt idx="30960">
                  <c:v>32152363.512558002</c:v>
                </c:pt>
                <c:pt idx="30961">
                  <c:v>32140560.846684001</c:v>
                </c:pt>
                <c:pt idx="30962">
                  <c:v>32128755.757610995</c:v>
                </c:pt>
                <c:pt idx="30963">
                  <c:v>32116948.246195</c:v>
                </c:pt>
                <c:pt idx="30964">
                  <c:v>32105138.31329</c:v>
                </c:pt>
                <c:pt idx="30965">
                  <c:v>32093325.959747996</c:v>
                </c:pt>
                <c:pt idx="30966">
                  <c:v>32081511.186420001</c:v>
                </c:pt>
                <c:pt idx="30967">
                  <c:v>32069693.994155999</c:v>
                </c:pt>
                <c:pt idx="30968">
                  <c:v>32057874.383804996</c:v>
                </c:pt>
                <c:pt idx="30969">
                  <c:v>32046052.356214006</c:v>
                </c:pt>
                <c:pt idx="30970">
                  <c:v>32034227.912227999</c:v>
                </c:pt>
                <c:pt idx="30971">
                  <c:v>32022401.052692998</c:v>
                </c:pt>
                <c:pt idx="30972">
                  <c:v>32010571.778450001</c:v>
                </c:pt>
                <c:pt idx="30973">
                  <c:v>31998740.090344001</c:v>
                </c:pt>
                <c:pt idx="30974">
                  <c:v>31986905.989212994</c:v>
                </c:pt>
                <c:pt idx="30975">
                  <c:v>31975069.475896996</c:v>
                </c:pt>
                <c:pt idx="30976">
                  <c:v>31963230.551233996</c:v>
                </c:pt>
                <c:pt idx="30977">
                  <c:v>31951389.216060001</c:v>
                </c:pt>
                <c:pt idx="30978">
                  <c:v>31939545.471210994</c:v>
                </c:pt>
                <c:pt idx="30979">
                  <c:v>31927699.317522004</c:v>
                </c:pt>
                <c:pt idx="30980">
                  <c:v>31915850.755822998</c:v>
                </c:pt>
                <c:pt idx="30981">
                  <c:v>31903999.786947995</c:v>
                </c:pt>
                <c:pt idx="30982">
                  <c:v>31892146.411725</c:v>
                </c:pt>
                <c:pt idx="30983">
                  <c:v>31880290.630983002</c:v>
                </c:pt>
                <c:pt idx="30984">
                  <c:v>31868432.445550997</c:v>
                </c:pt>
                <c:pt idx="30985">
                  <c:v>31856571.856253006</c:v>
                </c:pt>
                <c:pt idx="30986">
                  <c:v>31844708.863914996</c:v>
                </c:pt>
                <c:pt idx="30987">
                  <c:v>31832843.469359998</c:v>
                </c:pt>
                <c:pt idx="30988">
                  <c:v>31820975.673409998</c:v>
                </c:pt>
                <c:pt idx="30989">
                  <c:v>31809105.476886999</c:v>
                </c:pt>
                <c:pt idx="30990">
                  <c:v>31797232.880608995</c:v>
                </c:pt>
                <c:pt idx="30991">
                  <c:v>31785357.885394</c:v>
                </c:pt>
                <c:pt idx="30992">
                  <c:v>31773480.492060997</c:v>
                </c:pt>
                <c:pt idx="30993">
                  <c:v>31761600.701422997</c:v>
                </c:pt>
                <c:pt idx="30994">
                  <c:v>31749718.514297001</c:v>
                </c:pt>
                <c:pt idx="30995">
                  <c:v>31737833.931493998</c:v>
                </c:pt>
                <c:pt idx="30996">
                  <c:v>31725946.953825995</c:v>
                </c:pt>
                <c:pt idx="30997">
                  <c:v>31714057.582104001</c:v>
                </c:pt>
                <c:pt idx="30998">
                  <c:v>31702165.817137003</c:v>
                </c:pt>
                <c:pt idx="30999">
                  <c:v>31690271.659731999</c:v>
                </c:pt>
                <c:pt idx="31000">
                  <c:v>31678375.110695999</c:v>
                </c:pt>
                <c:pt idx="31001">
                  <c:v>31666476.170835</c:v>
                </c:pt>
                <c:pt idx="31002">
                  <c:v>31654574.840952005</c:v>
                </c:pt>
                <c:pt idx="31003">
                  <c:v>31642671.121849995</c:v>
                </c:pt>
                <c:pt idx="31004">
                  <c:v>31630765.014330003</c:v>
                </c:pt>
                <c:pt idx="31005">
                  <c:v>31618856.519191999</c:v>
                </c:pt>
                <c:pt idx="31006">
                  <c:v>31606945.637235001</c:v>
                </c:pt>
                <c:pt idx="31007">
                  <c:v>31595032.369256999</c:v>
                </c:pt>
                <c:pt idx="31008">
                  <c:v>31583116.716053005</c:v>
                </c:pt>
                <c:pt idx="31009">
                  <c:v>31571198.678419001</c:v>
                </c:pt>
                <c:pt idx="31010">
                  <c:v>31559278.257146999</c:v>
                </c:pt>
                <c:pt idx="31011">
                  <c:v>31547355.453030996</c:v>
                </c:pt>
                <c:pt idx="31012">
                  <c:v>31535430.266861998</c:v>
                </c:pt>
                <c:pt idx="31013">
                  <c:v>31523502.699428</c:v>
                </c:pt>
                <c:pt idx="31014">
                  <c:v>31511572.751518995</c:v>
                </c:pt>
                <c:pt idx="31015">
                  <c:v>31499640.423921995</c:v>
                </c:pt>
                <c:pt idx="31016">
                  <c:v>31487705.717422001</c:v>
                </c:pt>
                <c:pt idx="31017">
                  <c:v>31475768.632805001</c:v>
                </c:pt>
                <c:pt idx="31018">
                  <c:v>31463829.170853</c:v>
                </c:pt>
                <c:pt idx="31019">
                  <c:v>31451887.332348</c:v>
                </c:pt>
                <c:pt idx="31020">
                  <c:v>31439943.118071999</c:v>
                </c:pt>
                <c:pt idx="31021">
                  <c:v>31427996.528804</c:v>
                </c:pt>
                <c:pt idx="31022">
                  <c:v>31416047.565322001</c:v>
                </c:pt>
                <c:pt idx="31023">
                  <c:v>31404096.228402998</c:v>
                </c:pt>
                <c:pt idx="31024">
                  <c:v>31392142.518823005</c:v>
                </c:pt>
                <c:pt idx="31025">
                  <c:v>31380186.437355999</c:v>
                </c:pt>
                <c:pt idx="31026">
                  <c:v>31368227.984774996</c:v>
                </c:pt>
                <c:pt idx="31027">
                  <c:v>31356267.161851995</c:v>
                </c:pt>
                <c:pt idx="31028">
                  <c:v>31344303.969357997</c:v>
                </c:pt>
                <c:pt idx="31029">
                  <c:v>31332338.408062</c:v>
                </c:pt>
                <c:pt idx="31030">
                  <c:v>31320370.478732001</c:v>
                </c:pt>
                <c:pt idx="31031">
                  <c:v>31308400.182133999</c:v>
                </c:pt>
                <c:pt idx="31032">
                  <c:v>31296427.519035999</c:v>
                </c:pt>
                <c:pt idx="31033">
                  <c:v>31284452.490200002</c:v>
                </c:pt>
                <c:pt idx="31034">
                  <c:v>31272475.096388999</c:v>
                </c:pt>
                <c:pt idx="31035">
                  <c:v>31260495.338366009</c:v>
                </c:pt>
                <c:pt idx="31036">
                  <c:v>31248513.216890998</c:v>
                </c:pt>
                <c:pt idx="31037">
                  <c:v>31236528.732721999</c:v>
                </c:pt>
                <c:pt idx="31038">
                  <c:v>31224541.886619002</c:v>
                </c:pt>
                <c:pt idx="31039">
                  <c:v>31212552.679338001</c:v>
                </c:pt>
                <c:pt idx="31040">
                  <c:v>31200561.111632999</c:v>
                </c:pt>
                <c:pt idx="31041">
                  <c:v>31188567.18426</c:v>
                </c:pt>
                <c:pt idx="31042">
                  <c:v>31176570.897971995</c:v>
                </c:pt>
                <c:pt idx="31043">
                  <c:v>31164572.253518995</c:v>
                </c:pt>
                <c:pt idx="31044">
                  <c:v>31152571.251651995</c:v>
                </c:pt>
                <c:pt idx="31045">
                  <c:v>31140567.893121</c:v>
                </c:pt>
                <c:pt idx="31046">
                  <c:v>31128562.178674001</c:v>
                </c:pt>
                <c:pt idx="31047">
                  <c:v>31116554.109056003</c:v>
                </c:pt>
                <c:pt idx="31048">
                  <c:v>31104543.685013995</c:v>
                </c:pt>
                <c:pt idx="31049">
                  <c:v>31092530.907290995</c:v>
                </c:pt>
                <c:pt idx="31050">
                  <c:v>31080515.776630998</c:v>
                </c:pt>
                <c:pt idx="31051">
                  <c:v>31068498.293776002</c:v>
                </c:pt>
                <c:pt idx="31052">
                  <c:v>31056478.459464997</c:v>
                </c:pt>
                <c:pt idx="31053">
                  <c:v>31044456.274436999</c:v>
                </c:pt>
                <c:pt idx="31054">
                  <c:v>31032431.739432</c:v>
                </c:pt>
                <c:pt idx="31055">
                  <c:v>31020404.855184004</c:v>
                </c:pt>
                <c:pt idx="31056">
                  <c:v>31008375.622430999</c:v>
                </c:pt>
                <c:pt idx="31057">
                  <c:v>30996344.041905995</c:v>
                </c:pt>
                <c:pt idx="31058">
                  <c:v>30984310.114341002</c:v>
                </c:pt>
                <c:pt idx="31059">
                  <c:v>30972273.840469997</c:v>
                </c:pt>
                <c:pt idx="31060">
                  <c:v>30960235.221020997</c:v>
                </c:pt>
                <c:pt idx="31061">
                  <c:v>30948194.256725002</c:v>
                </c:pt>
                <c:pt idx="31062">
                  <c:v>30936150.948309999</c:v>
                </c:pt>
                <c:pt idx="31063">
                  <c:v>30924105.296500999</c:v>
                </c:pt>
                <c:pt idx="31064">
                  <c:v>30912057.302026004</c:v>
                </c:pt>
                <c:pt idx="31065">
                  <c:v>30900006.965606995</c:v>
                </c:pt>
                <c:pt idx="31066">
                  <c:v>30887954.287968997</c:v>
                </c:pt>
                <c:pt idx="31067">
                  <c:v>30875899.269831996</c:v>
                </c:pt>
                <c:pt idx="31068">
                  <c:v>30863841.911917996</c:v>
                </c:pt>
                <c:pt idx="31069">
                  <c:v>30851782.214947</c:v>
                </c:pt>
                <c:pt idx="31070">
                  <c:v>30839720.179634999</c:v>
                </c:pt>
                <c:pt idx="31071">
                  <c:v>30827655.806699999</c:v>
                </c:pt>
                <c:pt idx="31072">
                  <c:v>30815589.096857999</c:v>
                </c:pt>
                <c:pt idx="31073">
                  <c:v>30803520.050822999</c:v>
                </c:pt>
                <c:pt idx="31074">
                  <c:v>30791448.669307999</c:v>
                </c:pt>
                <c:pt idx="31075">
                  <c:v>30779374.953026</c:v>
                </c:pt>
                <c:pt idx="31076">
                  <c:v>30767298.902686998</c:v>
                </c:pt>
                <c:pt idx="31077">
                  <c:v>30755220.519001</c:v>
                </c:pt>
                <c:pt idx="31078">
                  <c:v>30743139.802676</c:v>
                </c:pt>
                <c:pt idx="31079">
                  <c:v>30731056.754418995</c:v>
                </c:pt>
                <c:pt idx="31080">
                  <c:v>30718971.374936003</c:v>
                </c:pt>
                <c:pt idx="31081">
                  <c:v>30706883.664932001</c:v>
                </c:pt>
                <c:pt idx="31082">
                  <c:v>30694793.62511</c:v>
                </c:pt>
                <c:pt idx="31083">
                  <c:v>30682701.256173</c:v>
                </c:pt>
                <c:pt idx="31084">
                  <c:v>30670606.558821</c:v>
                </c:pt>
                <c:pt idx="31085">
                  <c:v>30658509.533755001</c:v>
                </c:pt>
                <c:pt idx="31086">
                  <c:v>30646410.181671992</c:v>
                </c:pt>
                <c:pt idx="31087">
                  <c:v>30634308.503270995</c:v>
                </c:pt>
                <c:pt idx="31088">
                  <c:v>30622204.499247998</c:v>
                </c:pt>
                <c:pt idx="31089">
                  <c:v>30610098.170297001</c:v>
                </c:pt>
                <c:pt idx="31090">
                  <c:v>30597989.517112006</c:v>
                </c:pt>
                <c:pt idx="31091">
                  <c:v>30585878.540385999</c:v>
                </c:pt>
                <c:pt idx="31092">
                  <c:v>30573765.240809996</c:v>
                </c:pt>
                <c:pt idx="31093">
                  <c:v>30561649.619073998</c:v>
                </c:pt>
                <c:pt idx="31094">
                  <c:v>30549531.675867997</c:v>
                </c:pt>
                <c:pt idx="31095">
                  <c:v>30537411.411877993</c:v>
                </c:pt>
                <c:pt idx="31096">
                  <c:v>30525288.827792</c:v>
                </c:pt>
                <c:pt idx="31097">
                  <c:v>30513163.924293995</c:v>
                </c:pt>
                <c:pt idx="31098">
                  <c:v>30501036.702068996</c:v>
                </c:pt>
                <c:pt idx="31099">
                  <c:v>30488907.161799997</c:v>
                </c:pt>
                <c:pt idx="31100">
                  <c:v>30476775.304168001</c:v>
                </c:pt>
                <c:pt idx="31101">
                  <c:v>30464641.129854001</c:v>
                </c:pt>
                <c:pt idx="31102">
                  <c:v>30452504.639536005</c:v>
                </c:pt>
                <c:pt idx="31103">
                  <c:v>30440365.833895002</c:v>
                </c:pt>
                <c:pt idx="31104">
                  <c:v>30428224.713605002</c:v>
                </c:pt>
                <c:pt idx="31105">
                  <c:v>30416081.279343002</c:v>
                </c:pt>
                <c:pt idx="31106">
                  <c:v>30403935.531783</c:v>
                </c:pt>
                <c:pt idx="31107">
                  <c:v>30391787.471598998</c:v>
                </c:pt>
                <c:pt idx="31108">
                  <c:v>30379637.099461995</c:v>
                </c:pt>
                <c:pt idx="31109">
                  <c:v>30367484.416044999</c:v>
                </c:pt>
                <c:pt idx="31110">
                  <c:v>30355329.422014996</c:v>
                </c:pt>
                <c:pt idx="31111">
                  <c:v>30343172.118042003</c:v>
                </c:pt>
                <c:pt idx="31112">
                  <c:v>30331012.504794005</c:v>
                </c:pt>
                <c:pt idx="31113">
                  <c:v>30318850.582936</c:v>
                </c:pt>
                <c:pt idx="31114">
                  <c:v>30306686.353133</c:v>
                </c:pt>
                <c:pt idx="31115">
                  <c:v>30294519.816048998</c:v>
                </c:pt>
                <c:pt idx="31116">
                  <c:v>30282350.972346999</c:v>
                </c:pt>
                <c:pt idx="31117">
                  <c:v>30270179.822687998</c:v>
                </c:pt>
                <c:pt idx="31118">
                  <c:v>30258006.367732</c:v>
                </c:pt>
                <c:pt idx="31119">
                  <c:v>30245830.608138002</c:v>
                </c:pt>
                <c:pt idx="31120">
                  <c:v>30233652.544564001</c:v>
                </c:pt>
                <c:pt idx="31121">
                  <c:v>30221472.177668002</c:v>
                </c:pt>
                <c:pt idx="31122">
                  <c:v>30209289.508103006</c:v>
                </c:pt>
                <c:pt idx="31123">
                  <c:v>30197104.536525004</c:v>
                </c:pt>
                <c:pt idx="31124">
                  <c:v>30184917.263587002</c:v>
                </c:pt>
                <c:pt idx="31125">
                  <c:v>30172727.689940002</c:v>
                </c:pt>
                <c:pt idx="31126">
                  <c:v>30160535.816235002</c:v>
                </c:pt>
                <c:pt idx="31127">
                  <c:v>30148341.643123001</c:v>
                </c:pt>
                <c:pt idx="31128">
                  <c:v>30136145.171250001</c:v>
                </c:pt>
                <c:pt idx="31129">
                  <c:v>30123946.401264995</c:v>
                </c:pt>
                <c:pt idx="31130">
                  <c:v>30111745.333813995</c:v>
                </c:pt>
                <c:pt idx="31131">
                  <c:v>30099541.969540995</c:v>
                </c:pt>
                <c:pt idx="31132">
                  <c:v>30087336.309091002</c:v>
                </c:pt>
                <c:pt idx="31133">
                  <c:v>30075128.353105001</c:v>
                </c:pt>
                <c:pt idx="31134">
                  <c:v>30062918.102225002</c:v>
                </c:pt>
                <c:pt idx="31135">
                  <c:v>30050705.557090998</c:v>
                </c:pt>
                <c:pt idx="31136">
                  <c:v>30038490.718341999</c:v>
                </c:pt>
                <c:pt idx="31137">
                  <c:v>30026273.586616997</c:v>
                </c:pt>
                <c:pt idx="31138">
                  <c:v>30014054.162551001</c:v>
                </c:pt>
                <c:pt idx="31139">
                  <c:v>30001832.446780998</c:v>
                </c:pt>
                <c:pt idx="31140">
                  <c:v>29989608.439940002</c:v>
                </c:pt>
                <c:pt idx="31141">
                  <c:v>29977382.142662</c:v>
                </c:pt>
                <c:pt idx="31142">
                  <c:v>29965153.555577997</c:v>
                </c:pt>
                <c:pt idx="31143">
                  <c:v>29952922.679320004</c:v>
                </c:pt>
                <c:pt idx="31144">
                  <c:v>29940689.514518</c:v>
                </c:pt>
                <c:pt idx="31145">
                  <c:v>29928454.061798997</c:v>
                </c:pt>
                <c:pt idx="31146">
                  <c:v>29916216.321791995</c:v>
                </c:pt>
                <c:pt idx="31147">
                  <c:v>29903976.295122001</c:v>
                </c:pt>
                <c:pt idx="31148">
                  <c:v>29891733.982413996</c:v>
                </c:pt>
                <c:pt idx="31149">
                  <c:v>29879489.384292997</c:v>
                </c:pt>
                <c:pt idx="31150">
                  <c:v>29867242.501380999</c:v>
                </c:pt>
                <c:pt idx="31151">
                  <c:v>29854993.334299006</c:v>
                </c:pt>
                <c:pt idx="31152">
                  <c:v>29842741.883668996</c:v>
                </c:pt>
                <c:pt idx="31153">
                  <c:v>29830488.150109004</c:v>
                </c:pt>
                <c:pt idx="31154">
                  <c:v>29818232.134237003</c:v>
                </c:pt>
                <c:pt idx="31155">
                  <c:v>29805973.83667</c:v>
                </c:pt>
                <c:pt idx="31156">
                  <c:v>29793713.258025005</c:v>
                </c:pt>
                <c:pt idx="31157">
                  <c:v>29781450.398915</c:v>
                </c:pt>
                <c:pt idx="31158">
                  <c:v>29769185.259955</c:v>
                </c:pt>
                <c:pt idx="31159">
                  <c:v>29756917.841756001</c:v>
                </c:pt>
                <c:pt idx="31160">
                  <c:v>29744648.144930001</c:v>
                </c:pt>
                <c:pt idx="31161">
                  <c:v>29732376.170087002</c:v>
                </c:pt>
                <c:pt idx="31162">
                  <c:v>29720101.917835996</c:v>
                </c:pt>
                <c:pt idx="31163">
                  <c:v>29707825.388783999</c:v>
                </c:pt>
                <c:pt idx="31164">
                  <c:v>29695546.583537996</c:v>
                </c:pt>
                <c:pt idx="31165">
                  <c:v>29683265.502703998</c:v>
                </c:pt>
                <c:pt idx="31166">
                  <c:v>29670982.146885999</c:v>
                </c:pt>
                <c:pt idx="31167">
                  <c:v>29658696.516687002</c:v>
                </c:pt>
                <c:pt idx="31168">
                  <c:v>29646408.612709004</c:v>
                </c:pt>
                <c:pt idx="31169">
                  <c:v>29634118.435552999</c:v>
                </c:pt>
                <c:pt idx="31170">
                  <c:v>29621825.985817991</c:v>
                </c:pt>
                <c:pt idx="31171">
                  <c:v>29609531.264104001</c:v>
                </c:pt>
                <c:pt idx="31172">
                  <c:v>29597234.271007996</c:v>
                </c:pt>
                <c:pt idx="31173">
                  <c:v>29584935.007126004</c:v>
                </c:pt>
                <c:pt idx="31174">
                  <c:v>29572633.473053996</c:v>
                </c:pt>
                <c:pt idx="31175">
                  <c:v>29560329.669383999</c:v>
                </c:pt>
                <c:pt idx="31176">
                  <c:v>29548023.596710999</c:v>
                </c:pt>
                <c:pt idx="31177">
                  <c:v>29535715.255626999</c:v>
                </c:pt>
                <c:pt idx="31178">
                  <c:v>29523404.646720003</c:v>
                </c:pt>
                <c:pt idx="31179">
                  <c:v>29511091.770583</c:v>
                </c:pt>
                <c:pt idx="31180">
                  <c:v>29498776.627801996</c:v>
                </c:pt>
                <c:pt idx="31181">
                  <c:v>29486459.218963999</c:v>
                </c:pt>
                <c:pt idx="31182">
                  <c:v>29474139.544656999</c:v>
                </c:pt>
                <c:pt idx="31183">
                  <c:v>29461817.605464999</c:v>
                </c:pt>
                <c:pt idx="31184">
                  <c:v>29449493.401971996</c:v>
                </c:pt>
                <c:pt idx="31185">
                  <c:v>29437166.934760999</c:v>
                </c:pt>
                <c:pt idx="31186">
                  <c:v>29424838.204412997</c:v>
                </c:pt>
                <c:pt idx="31187">
                  <c:v>29412507.211507998</c:v>
                </c:pt>
                <c:pt idx="31188">
                  <c:v>29400173.956627</c:v>
                </c:pt>
                <c:pt idx="31189">
                  <c:v>29387838.440346997</c:v>
                </c:pt>
                <c:pt idx="31190">
                  <c:v>29375500.663245995</c:v>
                </c:pt>
                <c:pt idx="31191">
                  <c:v>29363160.625898995</c:v>
                </c:pt>
                <c:pt idx="31192">
                  <c:v>29350818.328882001</c:v>
                </c:pt>
                <c:pt idx="31193">
                  <c:v>29338473.772767</c:v>
                </c:pt>
                <c:pt idx="31194">
                  <c:v>29326126.958129004</c:v>
                </c:pt>
                <c:pt idx="31195">
                  <c:v>29313777.885536999</c:v>
                </c:pt>
                <c:pt idx="31196">
                  <c:v>29301426.555562999</c:v>
                </c:pt>
                <c:pt idx="31197">
                  <c:v>29289072.968775995</c:v>
                </c:pt>
                <c:pt idx="31198">
                  <c:v>29276717.125744998</c:v>
                </c:pt>
                <c:pt idx="31199">
                  <c:v>29264359.027035002</c:v>
                </c:pt>
                <c:pt idx="31200">
                  <c:v>29251998.673212998</c:v>
                </c:pt>
                <c:pt idx="31201">
                  <c:v>29239636.064843997</c:v>
                </c:pt>
                <c:pt idx="31202">
                  <c:v>29227271.202491995</c:v>
                </c:pt>
                <c:pt idx="31203">
                  <c:v>29214904.086717997</c:v>
                </c:pt>
                <c:pt idx="31204">
                  <c:v>29202534.718086004</c:v>
                </c:pt>
                <c:pt idx="31205">
                  <c:v>29190163.097153999</c:v>
                </c:pt>
                <c:pt idx="31206">
                  <c:v>29177789.224482</c:v>
                </c:pt>
                <c:pt idx="31207">
                  <c:v>29165413.100629006</c:v>
                </c:pt>
                <c:pt idx="31208">
                  <c:v>29153034.726151001</c:v>
                </c:pt>
                <c:pt idx="31209">
                  <c:v>29140654.101604</c:v>
                </c:pt>
                <c:pt idx="31210">
                  <c:v>29128271.227543995</c:v>
                </c:pt>
                <c:pt idx="31211">
                  <c:v>29115886.104523003</c:v>
                </c:pt>
                <c:pt idx="31212">
                  <c:v>29103498.733093996</c:v>
                </c:pt>
                <c:pt idx="31213">
                  <c:v>29091109.113809999</c:v>
                </c:pt>
                <c:pt idx="31214">
                  <c:v>29078717.247219995</c:v>
                </c:pt>
                <c:pt idx="31215">
                  <c:v>29066323.133872997</c:v>
                </c:pt>
                <c:pt idx="31216">
                  <c:v>29053926.774317998</c:v>
                </c:pt>
                <c:pt idx="31217">
                  <c:v>29041528.169101998</c:v>
                </c:pt>
                <c:pt idx="31218">
                  <c:v>29029127.318771001</c:v>
                </c:pt>
                <c:pt idx="31219">
                  <c:v>29016724.223869998</c:v>
                </c:pt>
                <c:pt idx="31220">
                  <c:v>29004318.884941995</c:v>
                </c:pt>
                <c:pt idx="31221">
                  <c:v>28991911.302530006</c:v>
                </c:pt>
                <c:pt idx="31222">
                  <c:v>28979501.477175996</c:v>
                </c:pt>
                <c:pt idx="31223">
                  <c:v>28967089.409420997</c:v>
                </c:pt>
                <c:pt idx="31224">
                  <c:v>28954675.099802997</c:v>
                </c:pt>
                <c:pt idx="31225">
                  <c:v>28942258.548861995</c:v>
                </c:pt>
                <c:pt idx="31226">
                  <c:v>28929839.757133</c:v>
                </c:pt>
                <c:pt idx="31227">
                  <c:v>28917418.725154001</c:v>
                </c:pt>
                <c:pt idx="31228">
                  <c:v>28904995.453459997</c:v>
                </c:pt>
                <c:pt idx="31229">
                  <c:v>28892569.942584001</c:v>
                </c:pt>
                <c:pt idx="31230">
                  <c:v>28880142.193059001</c:v>
                </c:pt>
                <c:pt idx="31231">
                  <c:v>28867712.205416996</c:v>
                </c:pt>
                <c:pt idx="31232">
                  <c:v>28855279.980187997</c:v>
                </c:pt>
                <c:pt idx="31233">
                  <c:v>28842845.517903</c:v>
                </c:pt>
                <c:pt idx="31234">
                  <c:v>28830408.819090001</c:v>
                </c:pt>
                <c:pt idx="31235">
                  <c:v>28817969.884275995</c:v>
                </c:pt>
                <c:pt idx="31236">
                  <c:v>28805528.713987</c:v>
                </c:pt>
                <c:pt idx="31237">
                  <c:v>28793085.308749001</c:v>
                </c:pt>
                <c:pt idx="31238">
                  <c:v>28780639.669085</c:v>
                </c:pt>
                <c:pt idx="31239">
                  <c:v>28768191.79552</c:v>
                </c:pt>
                <c:pt idx="31240">
                  <c:v>28755741.688575</c:v>
                </c:pt>
                <c:pt idx="31241">
                  <c:v>28743289.34877</c:v>
                </c:pt>
                <c:pt idx="31242">
                  <c:v>28730834.776625998</c:v>
                </c:pt>
                <c:pt idx="31243">
                  <c:v>28718377.972662002</c:v>
                </c:pt>
                <c:pt idx="31244">
                  <c:v>28705918.937394999</c:v>
                </c:pt>
                <c:pt idx="31245">
                  <c:v>28693457.671340998</c:v>
                </c:pt>
                <c:pt idx="31246">
                  <c:v>28680994.175016999</c:v>
                </c:pt>
                <c:pt idx="31247">
                  <c:v>28668528.448936</c:v>
                </c:pt>
                <c:pt idx="31248">
                  <c:v>28656060.493611991</c:v>
                </c:pt>
                <c:pt idx="31249">
                  <c:v>28643590.309558</c:v>
                </c:pt>
                <c:pt idx="31250">
                  <c:v>28631117.897284001</c:v>
                </c:pt>
                <c:pt idx="31251">
                  <c:v>28618643.257300001</c:v>
                </c:pt>
                <c:pt idx="31252">
                  <c:v>28606166.390117001</c:v>
                </c:pt>
                <c:pt idx="31253">
                  <c:v>28593687.296240997</c:v>
                </c:pt>
                <c:pt idx="31254">
                  <c:v>28581205.976179</c:v>
                </c:pt>
                <c:pt idx="31255">
                  <c:v>28568722.430438995</c:v>
                </c:pt>
                <c:pt idx="31256">
                  <c:v>28556236.659523003</c:v>
                </c:pt>
                <c:pt idx="31257">
                  <c:v>28543748.663936999</c:v>
                </c:pt>
                <c:pt idx="31258">
                  <c:v>28531258.444182001</c:v>
                </c:pt>
                <c:pt idx="31259">
                  <c:v>28518766.00076</c:v>
                </c:pt>
                <c:pt idx="31260">
                  <c:v>28506271.334171999</c:v>
                </c:pt>
                <c:pt idx="31261">
                  <c:v>28493774.444917995</c:v>
                </c:pt>
                <c:pt idx="31262">
                  <c:v>28481275.333494999</c:v>
                </c:pt>
                <c:pt idx="31263">
                  <c:v>28468774.000400998</c:v>
                </c:pt>
                <c:pt idx="31264">
                  <c:v>28456270.446132001</c:v>
                </c:pt>
                <c:pt idx="31265">
                  <c:v>28443764.671184003</c:v>
                </c:pt>
                <c:pt idx="31266">
                  <c:v>28431256.676050004</c:v>
                </c:pt>
                <c:pt idx="31267">
                  <c:v>28418746.461223997</c:v>
                </c:pt>
                <c:pt idx="31268">
                  <c:v>28406234.027197</c:v>
                </c:pt>
                <c:pt idx="31269">
                  <c:v>28393719.374460999</c:v>
                </c:pt>
                <c:pt idx="31270">
                  <c:v>28381202.503506001</c:v>
                </c:pt>
                <c:pt idx="31271">
                  <c:v>28368683.414820001</c:v>
                </c:pt>
                <c:pt idx="31272">
                  <c:v>28356162.108890999</c:v>
                </c:pt>
                <c:pt idx="31273">
                  <c:v>28343638.586206</c:v>
                </c:pt>
                <c:pt idx="31274">
                  <c:v>28331112.847251002</c:v>
                </c:pt>
                <c:pt idx="31275">
                  <c:v>28318584.892510001</c:v>
                </c:pt>
                <c:pt idx="31276">
                  <c:v>28306054.722467002</c:v>
                </c:pt>
                <c:pt idx="31277">
                  <c:v>28293522.337604001</c:v>
                </c:pt>
                <c:pt idx="31278">
                  <c:v>28280987.738403</c:v>
                </c:pt>
                <c:pt idx="31279">
                  <c:v>28268450.925344002</c:v>
                </c:pt>
                <c:pt idx="31280">
                  <c:v>28255911.898907002</c:v>
                </c:pt>
                <c:pt idx="31281">
                  <c:v>28243370.659570001</c:v>
                </c:pt>
                <c:pt idx="31282">
                  <c:v>28230827.207809996</c:v>
                </c:pt>
                <c:pt idx="31283">
                  <c:v>28218281.544103</c:v>
                </c:pt>
                <c:pt idx="31284">
                  <c:v>28205733.668925002</c:v>
                </c:pt>
                <c:pt idx="31285">
                  <c:v>28193183.58275</c:v>
                </c:pt>
                <c:pt idx="31286">
                  <c:v>28180631.286050998</c:v>
                </c:pt>
                <c:pt idx="31287">
                  <c:v>28168076.779300001</c:v>
                </c:pt>
                <c:pt idx="31288">
                  <c:v>28155520.062967997</c:v>
                </c:pt>
                <c:pt idx="31289">
                  <c:v>28142961.137524005</c:v>
                </c:pt>
                <c:pt idx="31290">
                  <c:v>28130400.003439002</c:v>
                </c:pt>
                <c:pt idx="31291">
                  <c:v>28117836.661178995</c:v>
                </c:pt>
                <c:pt idx="31292">
                  <c:v>28105271.111210998</c:v>
                </c:pt>
                <c:pt idx="31293">
                  <c:v>28092703.354003001</c:v>
                </c:pt>
                <c:pt idx="31294">
                  <c:v>28080133.390016999</c:v>
                </c:pt>
                <c:pt idx="31295">
                  <c:v>28067561.219718002</c:v>
                </c:pt>
                <c:pt idx="31296">
                  <c:v>28054986.843568996</c:v>
                </c:pt>
                <c:pt idx="31297">
                  <c:v>28042410.262030996</c:v>
                </c:pt>
                <c:pt idx="31298">
                  <c:v>28029831.475564998</c:v>
                </c:pt>
                <c:pt idx="31299">
                  <c:v>28017250.484629996</c:v>
                </c:pt>
                <c:pt idx="31300">
                  <c:v>28004667.289684996</c:v>
                </c:pt>
                <c:pt idx="31301">
                  <c:v>27992081.891187999</c:v>
                </c:pt>
                <c:pt idx="31302">
                  <c:v>27979494.289594997</c:v>
                </c:pt>
                <c:pt idx="31303">
                  <c:v>27966904.485360995</c:v>
                </c:pt>
                <c:pt idx="31304">
                  <c:v>27954312.478940997</c:v>
                </c:pt>
                <c:pt idx="31305">
                  <c:v>27941718.270789001</c:v>
                </c:pt>
                <c:pt idx="31306">
                  <c:v>27929121.861356001</c:v>
                </c:pt>
                <c:pt idx="31307">
                  <c:v>27916523.251093995</c:v>
                </c:pt>
                <c:pt idx="31308">
                  <c:v>27903922.440453995</c:v>
                </c:pt>
                <c:pt idx="31309">
                  <c:v>27891319.429884002</c:v>
                </c:pt>
                <c:pt idx="31310">
                  <c:v>27878714.219834</c:v>
                </c:pt>
                <c:pt idx="31311">
                  <c:v>27866106.810749006</c:v>
                </c:pt>
                <c:pt idx="31312">
                  <c:v>27853497.203076996</c:v>
                </c:pt>
                <c:pt idx="31313">
                  <c:v>27840885.397262</c:v>
                </c:pt>
                <c:pt idx="31314">
                  <c:v>27828271.393748995</c:v>
                </c:pt>
                <c:pt idx="31315">
                  <c:v>27815655.192981999</c:v>
                </c:pt>
                <c:pt idx="31316">
                  <c:v>27803036.795400996</c:v>
                </c:pt>
                <c:pt idx="31317">
                  <c:v>27790416.201447994</c:v>
                </c:pt>
                <c:pt idx="31318">
                  <c:v>27777793.411564</c:v>
                </c:pt>
                <c:pt idx="31319">
                  <c:v>27765168.426187001</c:v>
                </c:pt>
                <c:pt idx="31320">
                  <c:v>27752541.245754998</c:v>
                </c:pt>
                <c:pt idx="31321">
                  <c:v>27739911.870705999</c:v>
                </c:pt>
                <c:pt idx="31322">
                  <c:v>27727280.301476002</c:v>
                </c:pt>
                <c:pt idx="31323">
                  <c:v>27714646.538499001</c:v>
                </c:pt>
                <c:pt idx="31324">
                  <c:v>27702010.582208995</c:v>
                </c:pt>
                <c:pt idx="31325">
                  <c:v>27689372.433039997</c:v>
                </c:pt>
                <c:pt idx="31326">
                  <c:v>27676732.091422997</c:v>
                </c:pt>
                <c:pt idx="31327">
                  <c:v>27664089.55779</c:v>
                </c:pt>
                <c:pt idx="31328">
                  <c:v>27651444.832571</c:v>
                </c:pt>
                <c:pt idx="31329">
                  <c:v>27638797.916193001</c:v>
                </c:pt>
                <c:pt idx="31330">
                  <c:v>27626148.809085999</c:v>
                </c:pt>
                <c:pt idx="31331">
                  <c:v>27613497.511676997</c:v>
                </c:pt>
                <c:pt idx="31332">
                  <c:v>27600844.024390001</c:v>
                </c:pt>
                <c:pt idx="31333">
                  <c:v>27588188.347650997</c:v>
                </c:pt>
                <c:pt idx="31334">
                  <c:v>27575530.481884994</c:v>
                </c:pt>
                <c:pt idx="31335">
                  <c:v>27562870.427512996</c:v>
                </c:pt>
                <c:pt idx="31336">
                  <c:v>27550208.184958</c:v>
                </c:pt>
                <c:pt idx="31337">
                  <c:v>27537543.754640996</c:v>
                </c:pt>
                <c:pt idx="31338">
                  <c:v>27524877.136981003</c:v>
                </c:pt>
                <c:pt idx="31339">
                  <c:v>27512208.332398001</c:v>
                </c:pt>
                <c:pt idx="31340">
                  <c:v>27499537.341309</c:v>
                </c:pt>
                <c:pt idx="31341">
                  <c:v>27486864.164131999</c:v>
                </c:pt>
                <c:pt idx="31342">
                  <c:v>27474188.801282</c:v>
                </c:pt>
                <c:pt idx="31343">
                  <c:v>27461511.253172997</c:v>
                </c:pt>
                <c:pt idx="31344">
                  <c:v>27448831.520220999</c:v>
                </c:pt>
                <c:pt idx="31345">
                  <c:v>27436149.602837</c:v>
                </c:pt>
                <c:pt idx="31346">
                  <c:v>27423465.501434997</c:v>
                </c:pt>
                <c:pt idx="31347">
                  <c:v>27410779.216424003</c:v>
                </c:pt>
                <c:pt idx="31348">
                  <c:v>27398090.748213995</c:v>
                </c:pt>
                <c:pt idx="31349">
                  <c:v>27385400.097214997</c:v>
                </c:pt>
                <c:pt idx="31350">
                  <c:v>27372707.263834998</c:v>
                </c:pt>
                <c:pt idx="31351">
                  <c:v>27360012.24848</c:v>
                </c:pt>
                <c:pt idx="31352">
                  <c:v>27347315.051555999</c:v>
                </c:pt>
                <c:pt idx="31353">
                  <c:v>27334615.673467997</c:v>
                </c:pt>
                <c:pt idx="31354">
                  <c:v>27321914.114621002</c:v>
                </c:pt>
                <c:pt idx="31355">
                  <c:v>27309210.375417002</c:v>
                </c:pt>
                <c:pt idx="31356">
                  <c:v>27296504.456257999</c:v>
                </c:pt>
                <c:pt idx="31357">
                  <c:v>27283796.357546005</c:v>
                </c:pt>
                <c:pt idx="31358">
                  <c:v>27271086.07968</c:v>
                </c:pt>
                <c:pt idx="31359">
                  <c:v>27258373.623059001</c:v>
                </c:pt>
                <c:pt idx="31360">
                  <c:v>27245658.988080997</c:v>
                </c:pt>
                <c:pt idx="31361">
                  <c:v>27232942.175144006</c:v>
                </c:pt>
                <c:pt idx="31362">
                  <c:v>27220223.184642997</c:v>
                </c:pt>
                <c:pt idx="31363">
                  <c:v>27207502.016973998</c:v>
                </c:pt>
                <c:pt idx="31364">
                  <c:v>27194778.672531001</c:v>
                </c:pt>
                <c:pt idx="31365">
                  <c:v>27182053.151705999</c:v>
                </c:pt>
                <c:pt idx="31366">
                  <c:v>27169325.454892997</c:v>
                </c:pt>
                <c:pt idx="31367">
                  <c:v>27156595.582481995</c:v>
                </c:pt>
                <c:pt idx="31368">
                  <c:v>27143863.534862999</c:v>
                </c:pt>
                <c:pt idx="31369">
                  <c:v>27131129.312426005</c:v>
                </c:pt>
                <c:pt idx="31370">
                  <c:v>27118392.915557999</c:v>
                </c:pt>
                <c:pt idx="31371">
                  <c:v>27105654.344647996</c:v>
                </c:pt>
                <c:pt idx="31372">
                  <c:v>27092913.600081</c:v>
                </c:pt>
                <c:pt idx="31373">
                  <c:v>27080170.682242997</c:v>
                </c:pt>
                <c:pt idx="31374">
                  <c:v>27067425.591518994</c:v>
                </c:pt>
                <c:pt idx="31375">
                  <c:v>27054678.328290001</c:v>
                </c:pt>
                <c:pt idx="31376">
                  <c:v>27041928.892941002</c:v>
                </c:pt>
                <c:pt idx="31377">
                  <c:v>27029177.285851996</c:v>
                </c:pt>
                <c:pt idx="31378">
                  <c:v>27016423.507404</c:v>
                </c:pt>
                <c:pt idx="31379">
                  <c:v>27003667.557976</c:v>
                </c:pt>
                <c:pt idx="31380">
                  <c:v>26990909.437946998</c:v>
                </c:pt>
                <c:pt idx="31381">
                  <c:v>26978149.147694997</c:v>
                </c:pt>
                <c:pt idx="31382">
                  <c:v>26965386.687596001</c:v>
                </c:pt>
                <c:pt idx="31383">
                  <c:v>26952622.058025002</c:v>
                </c:pt>
                <c:pt idx="31384">
                  <c:v>26939855.259357005</c:v>
                </c:pt>
                <c:pt idx="31385">
                  <c:v>26927086.291966997</c:v>
                </c:pt>
                <c:pt idx="31386">
                  <c:v>26914315.156227004</c:v>
                </c:pt>
                <c:pt idx="31387">
                  <c:v>26901541.852508001</c:v>
                </c:pt>
                <c:pt idx="31388">
                  <c:v>26888766.381181002</c:v>
                </c:pt>
                <c:pt idx="31389">
                  <c:v>26875988.742616996</c:v>
                </c:pt>
                <c:pt idx="31390">
                  <c:v>26863208.937183999</c:v>
                </c:pt>
                <c:pt idx="31391">
                  <c:v>26850426.965249997</c:v>
                </c:pt>
                <c:pt idx="31392">
                  <c:v>26837642.827181999</c:v>
                </c:pt>
                <c:pt idx="31393">
                  <c:v>26824856.523345996</c:v>
                </c:pt>
                <c:pt idx="31394">
                  <c:v>26812068.054108001</c:v>
                </c:pt>
                <c:pt idx="31395">
                  <c:v>26799277.419829998</c:v>
                </c:pt>
                <c:pt idx="31396">
                  <c:v>26786484.620876998</c:v>
                </c:pt>
                <c:pt idx="31397">
                  <c:v>26773689.657610998</c:v>
                </c:pt>
                <c:pt idx="31398">
                  <c:v>26760892.530391999</c:v>
                </c:pt>
                <c:pt idx="31399">
                  <c:v>26748093.239581998</c:v>
                </c:pt>
                <c:pt idx="31400">
                  <c:v>26735291.785539996</c:v>
                </c:pt>
                <c:pt idx="31401">
                  <c:v>26722488.168623</c:v>
                </c:pt>
                <c:pt idx="31402">
                  <c:v>26709682.389189001</c:v>
                </c:pt>
                <c:pt idx="31403">
                  <c:v>26696874.447595995</c:v>
                </c:pt>
                <c:pt idx="31404">
                  <c:v>26684064.344198</c:v>
                </c:pt>
                <c:pt idx="31405">
                  <c:v>26671252.079349998</c:v>
                </c:pt>
                <c:pt idx="31406">
                  <c:v>26658437.653405</c:v>
                </c:pt>
                <c:pt idx="31407">
                  <c:v>26645621.066716999</c:v>
                </c:pt>
                <c:pt idx="31408">
                  <c:v>26632802.319637001</c:v>
                </c:pt>
                <c:pt idx="31409">
                  <c:v>26619981.412516005</c:v>
                </c:pt>
                <c:pt idx="31410">
                  <c:v>26607158.345704</c:v>
                </c:pt>
                <c:pt idx="31411">
                  <c:v>26594333.119550005</c:v>
                </c:pt>
                <c:pt idx="31412">
                  <c:v>26581505.734400999</c:v>
                </c:pt>
                <c:pt idx="31413">
                  <c:v>26568676.190606005</c:v>
                </c:pt>
                <c:pt idx="31414">
                  <c:v>26555844.488508996</c:v>
                </c:pt>
                <c:pt idx="31415">
                  <c:v>26543010.628456004</c:v>
                </c:pt>
                <c:pt idx="31416">
                  <c:v>26530174.610792004</c:v>
                </c:pt>
                <c:pt idx="31417">
                  <c:v>26517336.435858995</c:v>
                </c:pt>
                <c:pt idx="31418">
                  <c:v>26504496.103999998</c:v>
                </c:pt>
                <c:pt idx="31419">
                  <c:v>26491653.615557004</c:v>
                </c:pt>
                <c:pt idx="31420">
                  <c:v>26478808.970869996</c:v>
                </c:pt>
                <c:pt idx="31421">
                  <c:v>26465962.170278002</c:v>
                </c:pt>
                <c:pt idx="31422">
                  <c:v>26453113.214120004</c:v>
                </c:pt>
                <c:pt idx="31423">
                  <c:v>26440262.102733999</c:v>
                </c:pt>
                <c:pt idx="31424">
                  <c:v>26427408.836456005</c:v>
                </c:pt>
                <c:pt idx="31425">
                  <c:v>26414553.415623002</c:v>
                </c:pt>
                <c:pt idx="31426">
                  <c:v>26401695.840569001</c:v>
                </c:pt>
                <c:pt idx="31427">
                  <c:v>26388836.111629006</c:v>
                </c:pt>
                <c:pt idx="31428">
                  <c:v>26375974.229134001</c:v>
                </c:pt>
                <c:pt idx="31429">
                  <c:v>26363110.193417996</c:v>
                </c:pt>
                <c:pt idx="31430">
                  <c:v>26350244.004811995</c:v>
                </c:pt>
                <c:pt idx="31431">
                  <c:v>26337375.663645998</c:v>
                </c:pt>
                <c:pt idx="31432">
                  <c:v>26324505.170248002</c:v>
                </c:pt>
                <c:pt idx="31433">
                  <c:v>26311632.524948996</c:v>
                </c:pt>
                <c:pt idx="31434">
                  <c:v>26298757.728073996</c:v>
                </c:pt>
                <c:pt idx="31435">
                  <c:v>26285880.779950999</c:v>
                </c:pt>
                <c:pt idx="31436">
                  <c:v>26273001.680904999</c:v>
                </c:pt>
                <c:pt idx="31437">
                  <c:v>26260120.431261998</c:v>
                </c:pt>
                <c:pt idx="31438">
                  <c:v>26247237.031344</c:v>
                </c:pt>
                <c:pt idx="31439">
                  <c:v>26234351.481474992</c:v>
                </c:pt>
                <c:pt idx="31440">
                  <c:v>26221463.781975992</c:v>
                </c:pt>
                <c:pt idx="31441">
                  <c:v>26208573.933169998</c:v>
                </c:pt>
                <c:pt idx="31442">
                  <c:v>26195681.935374998</c:v>
                </c:pt>
                <c:pt idx="31443">
                  <c:v>26182787.788911995</c:v>
                </c:pt>
                <c:pt idx="31444">
                  <c:v>26169891.494097002</c:v>
                </c:pt>
                <c:pt idx="31445">
                  <c:v>26156993.05125</c:v>
                </c:pt>
                <c:pt idx="31446">
                  <c:v>26144092.460685994</c:v>
                </c:pt>
                <c:pt idx="31447">
                  <c:v>26131189.722720999</c:v>
                </c:pt>
                <c:pt idx="31448">
                  <c:v>26118284.837669</c:v>
                </c:pt>
                <c:pt idx="31449">
                  <c:v>26105377.805844996</c:v>
                </c:pt>
                <c:pt idx="31450">
                  <c:v>26092468.627560001</c:v>
                </c:pt>
                <c:pt idx="31451">
                  <c:v>26079557.303128</c:v>
                </c:pt>
                <c:pt idx="31452">
                  <c:v>26066643.832858998</c:v>
                </c:pt>
                <c:pt idx="31453">
                  <c:v>26053728.217062999</c:v>
                </c:pt>
                <c:pt idx="31454">
                  <c:v>26040810.456048995</c:v>
                </c:pt>
                <c:pt idx="31455">
                  <c:v>26027890.550126005</c:v>
                </c:pt>
                <c:pt idx="31456">
                  <c:v>26014968.499600995</c:v>
                </c:pt>
                <c:pt idx="31457">
                  <c:v>26002044.304781001</c:v>
                </c:pt>
                <c:pt idx="31458">
                  <c:v>25989117.965970993</c:v>
                </c:pt>
                <c:pt idx="31459">
                  <c:v>25976189.483475998</c:v>
                </c:pt>
                <c:pt idx="31460">
                  <c:v>25963258.857599001</c:v>
                </c:pt>
                <c:pt idx="31461">
                  <c:v>25950326.088644002</c:v>
                </c:pt>
                <c:pt idx="31462">
                  <c:v>25937391.176911999</c:v>
                </c:pt>
                <c:pt idx="31463">
                  <c:v>25924454.122705001</c:v>
                </c:pt>
                <c:pt idx="31464">
                  <c:v>25911514.926323</c:v>
                </c:pt>
                <c:pt idx="31465">
                  <c:v>25898573.588066</c:v>
                </c:pt>
                <c:pt idx="31466">
                  <c:v>25885630.108230002</c:v>
                </c:pt>
                <c:pt idx="31467">
                  <c:v>25872684.487114996</c:v>
                </c:pt>
                <c:pt idx="31468">
                  <c:v>25859736.725016002</c:v>
                </c:pt>
                <c:pt idx="31469">
                  <c:v>25846786.82223</c:v>
                </c:pt>
                <c:pt idx="31470">
                  <c:v>25833834.779050998</c:v>
                </c:pt>
                <c:pt idx="31471">
                  <c:v>25820880.595772997</c:v>
                </c:pt>
                <c:pt idx="31472">
                  <c:v>25807924.272689</c:v>
                </c:pt>
                <c:pt idx="31473">
                  <c:v>25794965.810091998</c:v>
                </c:pt>
                <c:pt idx="31474">
                  <c:v>25782005.208271995</c:v>
                </c:pt>
                <c:pt idx="31475">
                  <c:v>25769042.467520997</c:v>
                </c:pt>
                <c:pt idx="31476">
                  <c:v>25756077.588126004</c:v>
                </c:pt>
                <c:pt idx="31477">
                  <c:v>25743110.570378002</c:v>
                </c:pt>
                <c:pt idx="31478">
                  <c:v>25730141.414563999</c:v>
                </c:pt>
                <c:pt idx="31479">
                  <c:v>25717170.120971002</c:v>
                </c:pt>
                <c:pt idx="31480">
                  <c:v>25704196.689884</c:v>
                </c:pt>
                <c:pt idx="31481">
                  <c:v>25691221.121589001</c:v>
                </c:pt>
                <c:pt idx="31482">
                  <c:v>25678243.416368999</c:v>
                </c:pt>
                <c:pt idx="31483">
                  <c:v>25665263.574508999</c:v>
                </c:pt>
                <c:pt idx="31484">
                  <c:v>25652281.596290998</c:v>
                </c:pt>
                <c:pt idx="31485">
                  <c:v>25639297.481995996</c:v>
                </c:pt>
                <c:pt idx="31486">
                  <c:v>25626311.231904998</c:v>
                </c:pt>
                <c:pt idx="31487">
                  <c:v>25613322.846297</c:v>
                </c:pt>
                <c:pt idx="31488">
                  <c:v>25600332.325452</c:v>
                </c:pt>
                <c:pt idx="31489">
                  <c:v>25587339.669647995</c:v>
                </c:pt>
                <c:pt idx="31490">
                  <c:v>25574344.879161</c:v>
                </c:pt>
                <c:pt idx="31491">
                  <c:v>25561347.954268996</c:v>
                </c:pt>
                <c:pt idx="31492">
                  <c:v>25548348.895245995</c:v>
                </c:pt>
                <c:pt idx="31493">
                  <c:v>25535347.702367999</c:v>
                </c:pt>
                <c:pt idx="31494">
                  <c:v>25522344.375907</c:v>
                </c:pt>
                <c:pt idx="31495">
                  <c:v>25509338.916136004</c:v>
                </c:pt>
                <c:pt idx="31496">
                  <c:v>25496331.323329005</c:v>
                </c:pt>
                <c:pt idx="31497">
                  <c:v>25483321.597754005</c:v>
                </c:pt>
                <c:pt idx="31498">
                  <c:v>25470309.739684001</c:v>
                </c:pt>
                <c:pt idx="31499">
                  <c:v>25457295.749387</c:v>
                </c:pt>
                <c:pt idx="31500">
                  <c:v>25444279.627131</c:v>
                </c:pt>
                <c:pt idx="31501">
                  <c:v>25431261.373185001</c:v>
                </c:pt>
                <c:pt idx="31502">
                  <c:v>25418240.987814993</c:v>
                </c:pt>
                <c:pt idx="31503">
                  <c:v>25405218.471285995</c:v>
                </c:pt>
                <c:pt idx="31504">
                  <c:v>25392193.823864996</c:v>
                </c:pt>
                <c:pt idx="31505">
                  <c:v>25379167.045813996</c:v>
                </c:pt>
                <c:pt idx="31506">
                  <c:v>25366138.137398001</c:v>
                </c:pt>
                <c:pt idx="31507">
                  <c:v>25353107.098878995</c:v>
                </c:pt>
                <c:pt idx="31508">
                  <c:v>25340073.930517998</c:v>
                </c:pt>
                <c:pt idx="31509">
                  <c:v>25327038.632576004</c:v>
                </c:pt>
                <c:pt idx="31510">
                  <c:v>25314001.205313995</c:v>
                </c:pt>
                <c:pt idx="31511">
                  <c:v>25300961.648988999</c:v>
                </c:pt>
                <c:pt idx="31512">
                  <c:v>25287919.963859994</c:v>
                </c:pt>
                <c:pt idx="31513">
                  <c:v>25274876.150185004</c:v>
                </c:pt>
                <c:pt idx="31514">
                  <c:v>25261830.208220001</c:v>
                </c:pt>
                <c:pt idx="31515">
                  <c:v>25248782.138220005</c:v>
                </c:pt>
                <c:pt idx="31516">
                  <c:v>25235731.940439995</c:v>
                </c:pt>
                <c:pt idx="31517">
                  <c:v>25222679.615135003</c:v>
                </c:pt>
                <c:pt idx="31518">
                  <c:v>25209625.162556004</c:v>
                </c:pt>
                <c:pt idx="31519">
                  <c:v>25196568.582958002</c:v>
                </c:pt>
                <c:pt idx="31520">
                  <c:v>25183509.876590002</c:v>
                </c:pt>
                <c:pt idx="31521">
                  <c:v>25170449.043702997</c:v>
                </c:pt>
                <c:pt idx="31522">
                  <c:v>25157386.084546998</c:v>
                </c:pt>
                <c:pt idx="31523">
                  <c:v>25144320.999370996</c:v>
                </c:pt>
                <c:pt idx="31524">
                  <c:v>25131253.788422</c:v>
                </c:pt>
                <c:pt idx="31525">
                  <c:v>25118184.451947995</c:v>
                </c:pt>
                <c:pt idx="31526">
                  <c:v>25105112.990196001</c:v>
                </c:pt>
                <c:pt idx="31527">
                  <c:v>25092039.403409995</c:v>
                </c:pt>
                <c:pt idx="31528">
                  <c:v>25078963.691834997</c:v>
                </c:pt>
                <c:pt idx="31529">
                  <c:v>25065885.855714999</c:v>
                </c:pt>
                <c:pt idx="31530">
                  <c:v>25052805.895292997</c:v>
                </c:pt>
                <c:pt idx="31531">
                  <c:v>25039723.810811002</c:v>
                </c:pt>
                <c:pt idx="31532">
                  <c:v>25026639.602510005</c:v>
                </c:pt>
                <c:pt idx="31533">
                  <c:v>25013553.270629998</c:v>
                </c:pt>
                <c:pt idx="31534">
                  <c:v>25000464.815412</c:v>
                </c:pt>
                <c:pt idx="31535">
                  <c:v>24987374.237094</c:v>
                </c:pt>
                <c:pt idx="31536">
                  <c:v>24974281.535914</c:v>
                </c:pt>
                <c:pt idx="31537">
                  <c:v>24961186.712108001</c:v>
                </c:pt>
                <c:pt idx="31538">
                  <c:v>24948089.765913997</c:v>
                </c:pt>
                <c:pt idx="31539">
                  <c:v>24934990.697567001</c:v>
                </c:pt>
                <c:pt idx="31540">
                  <c:v>24921889.507300001</c:v>
                </c:pt>
                <c:pt idx="31541">
                  <c:v>24908786.195349</c:v>
                </c:pt>
                <c:pt idx="31542">
                  <c:v>24895680.761944998</c:v>
                </c:pt>
                <c:pt idx="31543">
                  <c:v>24882573.207322001</c:v>
                </c:pt>
                <c:pt idx="31544">
                  <c:v>24869463.531709999</c:v>
                </c:pt>
                <c:pt idx="31545">
                  <c:v>24856351.735339999</c:v>
                </c:pt>
                <c:pt idx="31546">
                  <c:v>24843237.818441</c:v>
                </c:pt>
                <c:pt idx="31547">
                  <c:v>24830121.781241998</c:v>
                </c:pt>
                <c:pt idx="31548">
                  <c:v>24817003.623971995</c:v>
                </c:pt>
                <c:pt idx="31549">
                  <c:v>24803883.346857</c:v>
                </c:pt>
                <c:pt idx="31550">
                  <c:v>24790760.950123999</c:v>
                </c:pt>
                <c:pt idx="31551">
                  <c:v>24777636.433997996</c:v>
                </c:pt>
                <c:pt idx="31552">
                  <c:v>24764509.798705</c:v>
                </c:pt>
                <c:pt idx="31553">
                  <c:v>24751381.044466998</c:v>
                </c:pt>
                <c:pt idx="31554">
                  <c:v>24738250.171507999</c:v>
                </c:pt>
                <c:pt idx="31555">
                  <c:v>24725117.180050999</c:v>
                </c:pt>
                <c:pt idx="31556">
                  <c:v>24711982.070316005</c:v>
                </c:pt>
                <c:pt idx="31557">
                  <c:v>24698844.842525005</c:v>
                </c:pt>
                <c:pt idx="31558">
                  <c:v>24685705.496896997</c:v>
                </c:pt>
                <c:pt idx="31559">
                  <c:v>24672564.033652</c:v>
                </c:pt>
                <c:pt idx="31560">
                  <c:v>24659420.453006998</c:v>
                </c:pt>
                <c:pt idx="31561">
                  <c:v>24646274.755178995</c:v>
                </c:pt>
                <c:pt idx="31562">
                  <c:v>24633126.940386999</c:v>
                </c:pt>
                <c:pt idx="31563">
                  <c:v>24619977.008843996</c:v>
                </c:pt>
                <c:pt idx="31564">
                  <c:v>24606824.960766997</c:v>
                </c:pt>
                <c:pt idx="31565">
                  <c:v>24593670.79637</c:v>
                </c:pt>
                <c:pt idx="31566">
                  <c:v>24580514.515865002</c:v>
                </c:pt>
                <c:pt idx="31567">
                  <c:v>24567356.119465001</c:v>
                </c:pt>
                <c:pt idx="31568">
                  <c:v>24554195.607383005</c:v>
                </c:pt>
                <c:pt idx="31569">
                  <c:v>24541032.979828995</c:v>
                </c:pt>
                <c:pt idx="31570">
                  <c:v>24527868.237012997</c:v>
                </c:pt>
                <c:pt idx="31571">
                  <c:v>24514701.379145</c:v>
                </c:pt>
                <c:pt idx="31572">
                  <c:v>24501532.406432997</c:v>
                </c:pt>
                <c:pt idx="31573">
                  <c:v>24488361.319086004</c:v>
                </c:pt>
                <c:pt idx="31574">
                  <c:v>24475188.117309004</c:v>
                </c:pt>
                <c:pt idx="31575">
                  <c:v>24462012.801309001</c:v>
                </c:pt>
                <c:pt idx="31576">
                  <c:v>24448835.371291995</c:v>
                </c:pt>
                <c:pt idx="31577">
                  <c:v>24435655.827461995</c:v>
                </c:pt>
                <c:pt idx="31578">
                  <c:v>24422474.170023005</c:v>
                </c:pt>
                <c:pt idx="31579">
                  <c:v>24409290.399177998</c:v>
                </c:pt>
                <c:pt idx="31580">
                  <c:v>24396104.515130002</c:v>
                </c:pt>
                <c:pt idx="31581">
                  <c:v>24382916.518079001</c:v>
                </c:pt>
                <c:pt idx="31582">
                  <c:v>24369726.408225998</c:v>
                </c:pt>
                <c:pt idx="31583">
                  <c:v>24356534.185770996</c:v>
                </c:pt>
                <c:pt idx="31584">
                  <c:v>24343339.850914001</c:v>
                </c:pt>
                <c:pt idx="31585">
                  <c:v>24330143.403851997</c:v>
                </c:pt>
                <c:pt idx="31586">
                  <c:v>24316944.844783001</c:v>
                </c:pt>
                <c:pt idx="31587">
                  <c:v>24303744.173903</c:v>
                </c:pt>
                <c:pt idx="31588">
                  <c:v>24290541.391409997</c:v>
                </c:pt>
                <c:pt idx="31589">
                  <c:v>24277336.497496996</c:v>
                </c:pt>
                <c:pt idx="31590">
                  <c:v>24264129.492359001</c:v>
                </c:pt>
                <c:pt idx="31591">
                  <c:v>24250920.376190003</c:v>
                </c:pt>
                <c:pt idx="31592">
                  <c:v>24237709.149181999</c:v>
                </c:pt>
                <c:pt idx="31593">
                  <c:v>24224495.811528001</c:v>
                </c:pt>
                <c:pt idx="31594">
                  <c:v>24211280.363418996</c:v>
                </c:pt>
                <c:pt idx="31595">
                  <c:v>24198062.805046</c:v>
                </c:pt>
                <c:pt idx="31596">
                  <c:v>24184843.136597004</c:v>
                </c:pt>
                <c:pt idx="31597">
                  <c:v>24171621.358261999</c:v>
                </c:pt>
                <c:pt idx="31598">
                  <c:v>24158397.470229</c:v>
                </c:pt>
                <c:pt idx="31599">
                  <c:v>24145171.472686</c:v>
                </c:pt>
                <c:pt idx="31600">
                  <c:v>24131943.365818996</c:v>
                </c:pt>
                <c:pt idx="31601">
                  <c:v>24118713.149813995</c:v>
                </c:pt>
                <c:pt idx="31602">
                  <c:v>24105480.824857</c:v>
                </c:pt>
                <c:pt idx="31603">
                  <c:v>24092246.39113</c:v>
                </c:pt>
                <c:pt idx="31604">
                  <c:v>24079009.848818995</c:v>
                </c:pt>
                <c:pt idx="31605">
                  <c:v>24065771.198105004</c:v>
                </c:pt>
                <c:pt idx="31606">
                  <c:v>24052530.439170998</c:v>
                </c:pt>
                <c:pt idx="31607">
                  <c:v>24039287.572198</c:v>
                </c:pt>
                <c:pt idx="31608">
                  <c:v>24026042.597366001</c:v>
                </c:pt>
                <c:pt idx="31609">
                  <c:v>24012795.514855999</c:v>
                </c:pt>
                <c:pt idx="31610">
                  <c:v>23999546.324845996</c:v>
                </c:pt>
                <c:pt idx="31611">
                  <c:v>23986295.027513996</c:v>
                </c:pt>
                <c:pt idx="31612">
                  <c:v>23973041.623039</c:v>
                </c:pt>
                <c:pt idx="31613">
                  <c:v>23959786.111595999</c:v>
                </c:pt>
                <c:pt idx="31614">
                  <c:v>23946528.493360996</c:v>
                </c:pt>
                <c:pt idx="31615">
                  <c:v>23933268.768509999</c:v>
                </c:pt>
                <c:pt idx="31616">
                  <c:v>23920006.937217996</c:v>
                </c:pt>
                <c:pt idx="31617">
                  <c:v>23906742.999656998</c:v>
                </c:pt>
                <c:pt idx="31618">
                  <c:v>23893476.956000999</c:v>
                </c:pt>
                <c:pt idx="31619">
                  <c:v>23880208.806421999</c:v>
                </c:pt>
                <c:pt idx="31620">
                  <c:v>23866938.551090997</c:v>
                </c:pt>
                <c:pt idx="31621">
                  <c:v>23853666.190179005</c:v>
                </c:pt>
                <c:pt idx="31622">
                  <c:v>23840391.723856997</c:v>
                </c:pt>
                <c:pt idx="31623">
                  <c:v>23827115.152291998</c:v>
                </c:pt>
                <c:pt idx="31624">
                  <c:v>23813836.475654997</c:v>
                </c:pt>
                <c:pt idx="31625">
                  <c:v>23800555.694111001</c:v>
                </c:pt>
                <c:pt idx="31626">
                  <c:v>23787272.807829</c:v>
                </c:pt>
                <c:pt idx="31627">
                  <c:v>23773987.816975001</c:v>
                </c:pt>
                <c:pt idx="31628">
                  <c:v>23760700.721712995</c:v>
                </c:pt>
                <c:pt idx="31629">
                  <c:v>23747411.522209</c:v>
                </c:pt>
                <c:pt idx="31630">
                  <c:v>23734120.218627002</c:v>
                </c:pt>
                <c:pt idx="31631">
                  <c:v>23720826.811130002</c:v>
                </c:pt>
                <c:pt idx="31632">
                  <c:v>23707531.299880002</c:v>
                </c:pt>
                <c:pt idx="31633">
                  <c:v>23694233.685039997</c:v>
                </c:pt>
                <c:pt idx="31634">
                  <c:v>23680933.966769997</c:v>
                </c:pt>
                <c:pt idx="31635">
                  <c:v>23667632.145229999</c:v>
                </c:pt>
                <c:pt idx="31636">
                  <c:v>23654328.220580999</c:v>
                </c:pt>
                <c:pt idx="31637">
                  <c:v>23641022.192981001</c:v>
                </c:pt>
                <c:pt idx="31638">
                  <c:v>23627714.062587999</c:v>
                </c:pt>
                <c:pt idx="31639">
                  <c:v>23614403.82956</c:v>
                </c:pt>
                <c:pt idx="31640">
                  <c:v>23601091.494052999</c:v>
                </c:pt>
                <c:pt idx="31641">
                  <c:v>23587777.056223001</c:v>
                </c:pt>
                <c:pt idx="31642">
                  <c:v>23574460.516226005</c:v>
                </c:pt>
                <c:pt idx="31643">
                  <c:v>23561141.874214999</c:v>
                </c:pt>
                <c:pt idx="31644">
                  <c:v>23547821.130345006</c:v>
                </c:pt>
                <c:pt idx="31645">
                  <c:v>23534498.284768995</c:v>
                </c:pt>
                <c:pt idx="31646">
                  <c:v>23521173.337639</c:v>
                </c:pt>
                <c:pt idx="31647">
                  <c:v>23507846.289106</c:v>
                </c:pt>
                <c:pt idx="31648">
                  <c:v>23494517.139322005</c:v>
                </c:pt>
                <c:pt idx="31649">
                  <c:v>23481185.888436999</c:v>
                </c:pt>
                <c:pt idx="31650">
                  <c:v>23467852.536598999</c:v>
                </c:pt>
                <c:pt idx="31651">
                  <c:v>23454517.083958995</c:v>
                </c:pt>
                <c:pt idx="31652">
                  <c:v>23441179.530662999</c:v>
                </c:pt>
                <c:pt idx="31653">
                  <c:v>23427839.876859006</c:v>
                </c:pt>
                <c:pt idx="31654">
                  <c:v>23414498.122694999</c:v>
                </c:pt>
                <c:pt idx="31655">
                  <c:v>23401154.268314</c:v>
                </c:pt>
                <c:pt idx="31656">
                  <c:v>23387808.313864</c:v>
                </c:pt>
                <c:pt idx="31657">
                  <c:v>23374460.259486999</c:v>
                </c:pt>
                <c:pt idx="31658">
                  <c:v>23361110.105328999</c:v>
                </c:pt>
                <c:pt idx="31659">
                  <c:v>23347757.851532001</c:v>
                </c:pt>
                <c:pt idx="31660">
                  <c:v>23334403.498237997</c:v>
                </c:pt>
                <c:pt idx="31661">
                  <c:v>23321047.045588002</c:v>
                </c:pt>
                <c:pt idx="31662">
                  <c:v>23307688.493725002</c:v>
                </c:pt>
                <c:pt idx="31663">
                  <c:v>23294327.842788</c:v>
                </c:pt>
                <c:pt idx="31664">
                  <c:v>23280965.092916001</c:v>
                </c:pt>
                <c:pt idx="31665">
                  <c:v>23267600.244248997</c:v>
                </c:pt>
                <c:pt idx="31666">
                  <c:v>23254233.296925001</c:v>
                </c:pt>
                <c:pt idx="31667">
                  <c:v>23240864.251079995</c:v>
                </c:pt>
                <c:pt idx="31668">
                  <c:v>23227493.106851999</c:v>
                </c:pt>
                <c:pt idx="31669">
                  <c:v>23214119.864376999</c:v>
                </c:pt>
                <c:pt idx="31670">
                  <c:v>23200744.523789998</c:v>
                </c:pt>
                <c:pt idx="31671">
                  <c:v>23187367.085224997</c:v>
                </c:pt>
                <c:pt idx="31672">
                  <c:v>23173987.548816998</c:v>
                </c:pt>
                <c:pt idx="31673">
                  <c:v>23160605.914698996</c:v>
                </c:pt>
                <c:pt idx="31674">
                  <c:v>23147222.183003996</c:v>
                </c:pt>
                <c:pt idx="31675">
                  <c:v>23133836.353862997</c:v>
                </c:pt>
                <c:pt idx="31676">
                  <c:v>23120448.427406996</c:v>
                </c:pt>
                <c:pt idx="31677">
                  <c:v>23107058.403767996</c:v>
                </c:pt>
                <c:pt idx="31678">
                  <c:v>23093666.283073992</c:v>
                </c:pt>
                <c:pt idx="31679">
                  <c:v>23080272.065455996</c:v>
                </c:pt>
                <c:pt idx="31680">
                  <c:v>23066875.751040995</c:v>
                </c:pt>
                <c:pt idx="31681">
                  <c:v>23053477.339957003</c:v>
                </c:pt>
                <c:pt idx="31682">
                  <c:v>23040076.832331005</c:v>
                </c:pt>
                <c:pt idx="31683">
                  <c:v>23026674.228289999</c:v>
                </c:pt>
                <c:pt idx="31684">
                  <c:v>23013269.527959999</c:v>
                </c:pt>
                <c:pt idx="31685">
                  <c:v>22999862.731464997</c:v>
                </c:pt>
                <c:pt idx="31686">
                  <c:v>22986453.838930003</c:v>
                </c:pt>
                <c:pt idx="31687">
                  <c:v>22973042.850478996</c:v>
                </c:pt>
                <c:pt idx="31688">
                  <c:v>22959629.766233996</c:v>
                </c:pt>
                <c:pt idx="31689">
                  <c:v>22946214.586317997</c:v>
                </c:pt>
                <c:pt idx="31690">
                  <c:v>22932797.310853001</c:v>
                </c:pt>
                <c:pt idx="31691">
                  <c:v>22919377.939959001</c:v>
                </c:pt>
                <c:pt idx="31692">
                  <c:v>22905956.473757997</c:v>
                </c:pt>
                <c:pt idx="31693">
                  <c:v>22892532.912368</c:v>
                </c:pt>
                <c:pt idx="31694">
                  <c:v>22879107.255909</c:v>
                </c:pt>
                <c:pt idx="31695">
                  <c:v>22865679.504500005</c:v>
                </c:pt>
                <c:pt idx="31696">
                  <c:v>22852249.658256009</c:v>
                </c:pt>
                <c:pt idx="31697">
                  <c:v>22838817.717296999</c:v>
                </c:pt>
                <c:pt idx="31698">
                  <c:v>22825383.681737997</c:v>
                </c:pt>
                <c:pt idx="31699">
                  <c:v>22811947.551694997</c:v>
                </c:pt>
                <c:pt idx="31700">
                  <c:v>22798509.327282</c:v>
                </c:pt>
                <c:pt idx="31701">
                  <c:v>22785069.008614998</c:v>
                </c:pt>
                <c:pt idx="31702">
                  <c:v>22771626.595806997</c:v>
                </c:pt>
                <c:pt idx="31703">
                  <c:v>22758182.088970996</c:v>
                </c:pt>
                <c:pt idx="31704">
                  <c:v>22744735.488218997</c:v>
                </c:pt>
                <c:pt idx="31705">
                  <c:v>22731286.793662995</c:v>
                </c:pt>
                <c:pt idx="31706">
                  <c:v>22717836.005414996</c:v>
                </c:pt>
                <c:pt idx="31707">
                  <c:v>22704383.123585001</c:v>
                </c:pt>
                <c:pt idx="31708">
                  <c:v>22690928.148281999</c:v>
                </c:pt>
                <c:pt idx="31709">
                  <c:v>22677471.079616997</c:v>
                </c:pt>
                <c:pt idx="31710">
                  <c:v>22664011.917695995</c:v>
                </c:pt>
                <c:pt idx="31711">
                  <c:v>22650550.662629001</c:v>
                </c:pt>
                <c:pt idx="31712">
                  <c:v>22637087.314522002</c:v>
                </c:pt>
                <c:pt idx="31713">
                  <c:v>22623621.873482</c:v>
                </c:pt>
                <c:pt idx="31714">
                  <c:v>22610154.339614999</c:v>
                </c:pt>
                <c:pt idx="31715">
                  <c:v>22596684.713025998</c:v>
                </c:pt>
                <c:pt idx="31716">
                  <c:v>22583212.993819997</c:v>
                </c:pt>
                <c:pt idx="31717">
                  <c:v>22569739.182101</c:v>
                </c:pt>
                <c:pt idx="31718">
                  <c:v>22556263.277972002</c:v>
                </c:pt>
                <c:pt idx="31719">
                  <c:v>22542785.281536002</c:v>
                </c:pt>
                <c:pt idx="31720">
                  <c:v>22529305.192896001</c:v>
                </c:pt>
                <c:pt idx="31721">
                  <c:v>22515823.012152005</c:v>
                </c:pt>
                <c:pt idx="31722">
                  <c:v>22502338.739404999</c:v>
                </c:pt>
                <c:pt idx="31723">
                  <c:v>22488852.374756005</c:v>
                </c:pt>
                <c:pt idx="31724">
                  <c:v>22475363.918305002</c:v>
                </c:pt>
                <c:pt idx="31725">
                  <c:v>22461873.370150004</c:v>
                </c:pt>
                <c:pt idx="31726">
                  <c:v>22448380.730388999</c:v>
                </c:pt>
                <c:pt idx="31727">
                  <c:v>22434885.999120999</c:v>
                </c:pt>
                <c:pt idx="31728">
                  <c:v>22421389.176442001</c:v>
                </c:pt>
                <c:pt idx="31729">
                  <c:v>22407890.262448996</c:v>
                </c:pt>
                <c:pt idx="31730">
                  <c:v>22394389.257236999</c:v>
                </c:pt>
                <c:pt idx="31731">
                  <c:v>22380886.160902999</c:v>
                </c:pt>
                <c:pt idx="31732">
                  <c:v>22367380.973539997</c:v>
                </c:pt>
                <c:pt idx="31733">
                  <c:v>22353873.695241995</c:v>
                </c:pt>
                <c:pt idx="31734">
                  <c:v>22340364.326104004</c:v>
                </c:pt>
                <c:pt idx="31735">
                  <c:v>22326852.866216999</c:v>
                </c:pt>
                <c:pt idx="31736">
                  <c:v>22313339.315672997</c:v>
                </c:pt>
                <c:pt idx="31737">
                  <c:v>22299823.674565002</c:v>
                </c:pt>
                <c:pt idx="31738">
                  <c:v>22286305.942984</c:v>
                </c:pt>
                <c:pt idx="31739">
                  <c:v>22272786.121017996</c:v>
                </c:pt>
                <c:pt idx="31740">
                  <c:v>22259264.208758999</c:v>
                </c:pt>
                <c:pt idx="31741">
                  <c:v>22245740.206296001</c:v>
                </c:pt>
                <c:pt idx="31742">
                  <c:v>22232214.113715999</c:v>
                </c:pt>
                <c:pt idx="31743">
                  <c:v>22218685.931107</c:v>
                </c:pt>
                <c:pt idx="31744">
                  <c:v>22205155.658558004</c:v>
                </c:pt>
                <c:pt idx="31745">
                  <c:v>22191623.296154004</c:v>
                </c:pt>
                <c:pt idx="31746">
                  <c:v>22178088.843982</c:v>
                </c:pt>
                <c:pt idx="31747">
                  <c:v>22164552.302127004</c:v>
                </c:pt>
                <c:pt idx="31748">
                  <c:v>22151013.670674</c:v>
                </c:pt>
                <c:pt idx="31749">
                  <c:v>22137472.949706998</c:v>
                </c:pt>
                <c:pt idx="31750">
                  <c:v>22123930.139310002</c:v>
                </c:pt>
                <c:pt idx="31751">
                  <c:v>22110385.239567</c:v>
                </c:pt>
                <c:pt idx="31752">
                  <c:v>22096838.250558998</c:v>
                </c:pt>
                <c:pt idx="31753">
                  <c:v>22083289.172368001</c:v>
                </c:pt>
                <c:pt idx="31754">
                  <c:v>22069738.005075995</c:v>
                </c:pt>
                <c:pt idx="31755">
                  <c:v>22056184.748764001</c:v>
                </c:pt>
                <c:pt idx="31756">
                  <c:v>22042629.403510995</c:v>
                </c:pt>
                <c:pt idx="31757">
                  <c:v>22029071.969396997</c:v>
                </c:pt>
                <c:pt idx="31758">
                  <c:v>22015512.446502</c:v>
                </c:pt>
                <c:pt idx="31759">
                  <c:v>22001950.834903006</c:v>
                </c:pt>
                <c:pt idx="31760">
                  <c:v>21988387.134679001</c:v>
                </c:pt>
                <c:pt idx="31761">
                  <c:v>21974821.345906001</c:v>
                </c:pt>
                <c:pt idx="31762">
                  <c:v>21961253.468660995</c:v>
                </c:pt>
                <c:pt idx="31763">
                  <c:v>21947683.503021002</c:v>
                </c:pt>
                <c:pt idx="31764">
                  <c:v>21934111.449059997</c:v>
                </c:pt>
                <c:pt idx="31765">
                  <c:v>21920537.306853998</c:v>
                </c:pt>
                <c:pt idx="31766">
                  <c:v>21906961.076476999</c:v>
                </c:pt>
                <c:pt idx="31767">
                  <c:v>21893382.758003</c:v>
                </c:pt>
                <c:pt idx="31768">
                  <c:v>21879802.351505</c:v>
                </c:pt>
                <c:pt idx="31769">
                  <c:v>21866219.857055999</c:v>
                </c:pt>
                <c:pt idx="31770">
                  <c:v>21852635.274727006</c:v>
                </c:pt>
                <c:pt idx="31771">
                  <c:v>21839048.604591001</c:v>
                </c:pt>
                <c:pt idx="31772">
                  <c:v>21825459.846717</c:v>
                </c:pt>
                <c:pt idx="31773">
                  <c:v>21811869.001177996</c:v>
                </c:pt>
                <c:pt idx="31774">
                  <c:v>21798276.068040997</c:v>
                </c:pt>
                <c:pt idx="31775">
                  <c:v>21784681.047376998</c:v>
                </c:pt>
                <c:pt idx="31776">
                  <c:v>21771083.939254001</c:v>
                </c:pt>
                <c:pt idx="31777">
                  <c:v>21757484.743740994</c:v>
                </c:pt>
                <c:pt idx="31778">
                  <c:v>21743883.460903995</c:v>
                </c:pt>
                <c:pt idx="31779">
                  <c:v>21730280.090811998</c:v>
                </c:pt>
                <c:pt idx="31780">
                  <c:v>21716674.633529004</c:v>
                </c:pt>
                <c:pt idx="31781">
                  <c:v>21703067.089122999</c:v>
                </c:pt>
                <c:pt idx="31782">
                  <c:v>21689457.457658995</c:v>
                </c:pt>
                <c:pt idx="31783">
                  <c:v>21675845.739202</c:v>
                </c:pt>
                <c:pt idx="31784">
                  <c:v>21662231.933814995</c:v>
                </c:pt>
                <c:pt idx="31785">
                  <c:v>21648616.041561995</c:v>
                </c:pt>
                <c:pt idx="31786">
                  <c:v>21634998.062507</c:v>
                </c:pt>
                <c:pt idx="31787">
                  <c:v>21621377.996711995</c:v>
                </c:pt>
                <c:pt idx="31788">
                  <c:v>21607755.844239999</c:v>
                </c:pt>
                <c:pt idx="31789">
                  <c:v>21594131.605151001</c:v>
                </c:pt>
                <c:pt idx="31790">
                  <c:v>21580505.279507998</c:v>
                </c:pt>
                <c:pt idx="31791">
                  <c:v>21566876.867369998</c:v>
                </c:pt>
                <c:pt idx="31792">
                  <c:v>21553246.368797</c:v>
                </c:pt>
                <c:pt idx="31793">
                  <c:v>21539613.783847991</c:v>
                </c:pt>
                <c:pt idx="31794">
                  <c:v>21525979.112583004</c:v>
                </c:pt>
                <c:pt idx="31795">
                  <c:v>21512342.35506</c:v>
                </c:pt>
                <c:pt idx="31796">
                  <c:v>21498703.511337001</c:v>
                </c:pt>
                <c:pt idx="31797">
                  <c:v>21485062.581470992</c:v>
                </c:pt>
                <c:pt idx="31798">
                  <c:v>21471419.565517996</c:v>
                </c:pt>
                <c:pt idx="31799">
                  <c:v>21457774.463534996</c:v>
                </c:pt>
                <c:pt idx="31800">
                  <c:v>21444127.275577996</c:v>
                </c:pt>
                <c:pt idx="31801">
                  <c:v>21430478.001700997</c:v>
                </c:pt>
                <c:pt idx="31802">
                  <c:v>21416826.641959999</c:v>
                </c:pt>
                <c:pt idx="31803">
                  <c:v>21403173.196408</c:v>
                </c:pt>
                <c:pt idx="31804">
                  <c:v>21389517.665100001</c:v>
                </c:pt>
                <c:pt idx="31805">
                  <c:v>21375860.048087001</c:v>
                </c:pt>
                <c:pt idx="31806">
                  <c:v>21362200.345424</c:v>
                </c:pt>
                <c:pt idx="31807">
                  <c:v>21348538.557161</c:v>
                </c:pt>
                <c:pt idx="31808">
                  <c:v>21334874.683350999</c:v>
                </c:pt>
                <c:pt idx="31809">
                  <c:v>21321208.724043995</c:v>
                </c:pt>
                <c:pt idx="31810">
                  <c:v>21307540.679290999</c:v>
                </c:pt>
                <c:pt idx="31811">
                  <c:v>21293870.549141996</c:v>
                </c:pt>
                <c:pt idx="31812">
                  <c:v>21280198.333647002</c:v>
                </c:pt>
                <c:pt idx="31813">
                  <c:v>21266524.032853998</c:v>
                </c:pt>
                <c:pt idx="31814">
                  <c:v>21252847.646811996</c:v>
                </c:pt>
                <c:pt idx="31815">
                  <c:v>21239169.175569005</c:v>
                </c:pt>
                <c:pt idx="31816">
                  <c:v>21225488.619173001</c:v>
                </c:pt>
                <c:pt idx="31817">
                  <c:v>21211805.977670994</c:v>
                </c:pt>
                <c:pt idx="31818">
                  <c:v>21198121.251107998</c:v>
                </c:pt>
                <c:pt idx="31819">
                  <c:v>21184434.439530998</c:v>
                </c:pt>
                <c:pt idx="31820">
                  <c:v>21170745.542986006</c:v>
                </c:pt>
                <c:pt idx="31821">
                  <c:v>21157054.561517995</c:v>
                </c:pt>
                <c:pt idx="31822">
                  <c:v>21143361.495170996</c:v>
                </c:pt>
                <c:pt idx="31823">
                  <c:v>21129666.343989</c:v>
                </c:pt>
                <c:pt idx="31824">
                  <c:v>21115969.108015999</c:v>
                </c:pt>
                <c:pt idx="31825">
                  <c:v>21102269.787294995</c:v>
                </c:pt>
                <c:pt idx="31826">
                  <c:v>21088568.381867994</c:v>
                </c:pt>
                <c:pt idx="31827">
                  <c:v>21074864.891777996</c:v>
                </c:pt>
                <c:pt idx="31828">
                  <c:v>21061159.317065999</c:v>
                </c:pt>
                <c:pt idx="31829">
                  <c:v>21047451.657772999</c:v>
                </c:pt>
                <c:pt idx="31830">
                  <c:v>21033741.913939998</c:v>
                </c:pt>
                <c:pt idx="31831">
                  <c:v>21020030.085607998</c:v>
                </c:pt>
                <c:pt idx="31832">
                  <c:v>21006316.172814999</c:v>
                </c:pt>
                <c:pt idx="31833">
                  <c:v>20992600.175602</c:v>
                </c:pt>
                <c:pt idx="31834">
                  <c:v>20978882.094005998</c:v>
                </c:pt>
                <c:pt idx="31835">
                  <c:v>20965161.928066999</c:v>
                </c:pt>
                <c:pt idx="31836">
                  <c:v>20951439.677822001</c:v>
                </c:pt>
                <c:pt idx="31837">
                  <c:v>20937715.343308002</c:v>
                </c:pt>
                <c:pt idx="31838">
                  <c:v>20923988.924563002</c:v>
                </c:pt>
                <c:pt idx="31839">
                  <c:v>20910260.421621997</c:v>
                </c:pt>
                <c:pt idx="31840">
                  <c:v>20896529.834522005</c:v>
                </c:pt>
                <c:pt idx="31841">
                  <c:v>20882797.163299002</c:v>
                </c:pt>
                <c:pt idx="31842">
                  <c:v>20869062.407986999</c:v>
                </c:pt>
                <c:pt idx="31843">
                  <c:v>20855325.56862</c:v>
                </c:pt>
                <c:pt idx="31844">
                  <c:v>20841586.645234</c:v>
                </c:pt>
                <c:pt idx="31845">
                  <c:v>20827845.637862001</c:v>
                </c:pt>
                <c:pt idx="31846">
                  <c:v>20814102.546537001</c:v>
                </c:pt>
                <c:pt idx="31847">
                  <c:v>20800357.371290997</c:v>
                </c:pt>
                <c:pt idx="31848">
                  <c:v>20786610.112158004</c:v>
                </c:pt>
                <c:pt idx="31849">
                  <c:v>20772860.769168995</c:v>
                </c:pt>
                <c:pt idx="31850">
                  <c:v>20759109.342355005</c:v>
                </c:pt>
                <c:pt idx="31851">
                  <c:v>20745355.831747998</c:v>
                </c:pt>
                <c:pt idx="31852">
                  <c:v>20731600.237377997</c:v>
                </c:pt>
                <c:pt idx="31853">
                  <c:v>20717842.559274998</c:v>
                </c:pt>
                <c:pt idx="31854">
                  <c:v>20704082.797468998</c:v>
                </c:pt>
                <c:pt idx="31855">
                  <c:v>20690320.951988995</c:v>
                </c:pt>
                <c:pt idx="31856">
                  <c:v>20676557.022863995</c:v>
                </c:pt>
                <c:pt idx="31857">
                  <c:v>20662791.010123003</c:v>
                </c:pt>
                <c:pt idx="31858">
                  <c:v>20649022.913791995</c:v>
                </c:pt>
                <c:pt idx="31859">
                  <c:v>20635252.733901002</c:v>
                </c:pt>
                <c:pt idx="31860">
                  <c:v>20621480.470476002</c:v>
                </c:pt>
                <c:pt idx="31861">
                  <c:v>20607706.123543002</c:v>
                </c:pt>
                <c:pt idx="31862">
                  <c:v>20593929.693128999</c:v>
                </c:pt>
                <c:pt idx="31863">
                  <c:v>20580151.179258998</c:v>
                </c:pt>
                <c:pt idx="31864">
                  <c:v>20566370.581959996</c:v>
                </c:pt>
                <c:pt idx="31865">
                  <c:v>20552587.901255995</c:v>
                </c:pt>
                <c:pt idx="31866">
                  <c:v>20538803.137171</c:v>
                </c:pt>
                <c:pt idx="31867">
                  <c:v>20525016.289729998</c:v>
                </c:pt>
                <c:pt idx="31868">
                  <c:v>20511227.358956009</c:v>
                </c:pt>
                <c:pt idx="31869">
                  <c:v>20497436.344872996</c:v>
                </c:pt>
                <c:pt idx="31870">
                  <c:v>20483643.247504</c:v>
                </c:pt>
                <c:pt idx="31871">
                  <c:v>20469848.066870995</c:v>
                </c:pt>
                <c:pt idx="31872">
                  <c:v>20456050.802995998</c:v>
                </c:pt>
                <c:pt idx="31873">
                  <c:v>20442251.455900997</c:v>
                </c:pt>
                <c:pt idx="31874">
                  <c:v>20428450.025606997</c:v>
                </c:pt>
                <c:pt idx="31875">
                  <c:v>20414646.512136005</c:v>
                </c:pt>
                <c:pt idx="31876">
                  <c:v>20400840.915507</c:v>
                </c:pt>
                <c:pt idx="31877">
                  <c:v>20387033.235739999</c:v>
                </c:pt>
                <c:pt idx="31878">
                  <c:v>20373223.472856</c:v>
                </c:pt>
                <c:pt idx="31879">
                  <c:v>20359411.626872998</c:v>
                </c:pt>
                <c:pt idx="31880">
                  <c:v>20345597.697810996</c:v>
                </c:pt>
                <c:pt idx="31881">
                  <c:v>20331781.685687996</c:v>
                </c:pt>
                <c:pt idx="31882">
                  <c:v>20317963.590521999</c:v>
                </c:pt>
                <c:pt idx="31883">
                  <c:v>20304143.412331</c:v>
                </c:pt>
                <c:pt idx="31884">
                  <c:v>20290321.151131999</c:v>
                </c:pt>
                <c:pt idx="31885">
                  <c:v>20276496.806942001</c:v>
                </c:pt>
                <c:pt idx="31886">
                  <c:v>20262670.379777998</c:v>
                </c:pt>
                <c:pt idx="31887">
                  <c:v>20248841.869654998</c:v>
                </c:pt>
                <c:pt idx="31888">
                  <c:v>20235011.276590999</c:v>
                </c:pt>
                <c:pt idx="31889">
                  <c:v>20221178.600598998</c:v>
                </c:pt>
                <c:pt idx="31890">
                  <c:v>20207343.841696002</c:v>
                </c:pt>
                <c:pt idx="31891">
                  <c:v>20193506.999894995</c:v>
                </c:pt>
                <c:pt idx="31892">
                  <c:v>20179668.075212002</c:v>
                </c:pt>
                <c:pt idx="31893">
                  <c:v>20165827.067659996</c:v>
                </c:pt>
                <c:pt idx="31894">
                  <c:v>20151983.977251995</c:v>
                </c:pt>
                <c:pt idx="31895">
                  <c:v>20138138.804003</c:v>
                </c:pt>
                <c:pt idx="31896">
                  <c:v>20124291.547924001</c:v>
                </c:pt>
                <c:pt idx="31897">
                  <c:v>20110442.209029</c:v>
                </c:pt>
                <c:pt idx="31898">
                  <c:v>20096590.787328996</c:v>
                </c:pt>
                <c:pt idx="31899">
                  <c:v>20082737.282835998</c:v>
                </c:pt>
                <c:pt idx="31900">
                  <c:v>20068881.695560999</c:v>
                </c:pt>
                <c:pt idx="31901">
                  <c:v>20055024.025517002</c:v>
                </c:pt>
                <c:pt idx="31902">
                  <c:v>20041164.272712</c:v>
                </c:pt>
                <c:pt idx="31903">
                  <c:v>20027302.437159006</c:v>
                </c:pt>
                <c:pt idx="31904">
                  <c:v>20013438.518865999</c:v>
                </c:pt>
                <c:pt idx="31905">
                  <c:v>19999572.517842997</c:v>
                </c:pt>
                <c:pt idx="31906">
                  <c:v>19985704.434099998</c:v>
                </c:pt>
                <c:pt idx="31907">
                  <c:v>19971834.267645996</c:v>
                </c:pt>
                <c:pt idx="31908">
                  <c:v>19957962.018488999</c:v>
                </c:pt>
                <c:pt idx="31909">
                  <c:v>19944087.686636999</c:v>
                </c:pt>
                <c:pt idx="31910">
                  <c:v>19930211.272098996</c:v>
                </c:pt>
                <c:pt idx="31911">
                  <c:v>19916332.774882998</c:v>
                </c:pt>
                <c:pt idx="31912">
                  <c:v>19902452.194993999</c:v>
                </c:pt>
                <c:pt idx="31913">
                  <c:v>19888569.532442</c:v>
                </c:pt>
                <c:pt idx="31914">
                  <c:v>19874684.787230995</c:v>
                </c:pt>
                <c:pt idx="31915">
                  <c:v>19860797.959368002</c:v>
                </c:pt>
                <c:pt idx="31916">
                  <c:v>19846909.048859999</c:v>
                </c:pt>
                <c:pt idx="31917">
                  <c:v>19833018.055712</c:v>
                </c:pt>
                <c:pt idx="31918">
                  <c:v>19819124.979929</c:v>
                </c:pt>
                <c:pt idx="31919">
                  <c:v>19805229.821516</c:v>
                </c:pt>
                <c:pt idx="31920">
                  <c:v>19791332.580477994</c:v>
                </c:pt>
                <c:pt idx="31921">
                  <c:v>19777433.256820001</c:v>
                </c:pt>
                <c:pt idx="31922">
                  <c:v>19763531.850545</c:v>
                </c:pt>
                <c:pt idx="31923">
                  <c:v>19749628.361656997</c:v>
                </c:pt>
                <c:pt idx="31924">
                  <c:v>19735722.79016</c:v>
                </c:pt>
                <c:pt idx="31925">
                  <c:v>19721815.136056002</c:v>
                </c:pt>
                <c:pt idx="31926">
                  <c:v>19707905.399349999</c:v>
                </c:pt>
                <c:pt idx="31927">
                  <c:v>19693993.580041997</c:v>
                </c:pt>
                <c:pt idx="31928">
                  <c:v>19680079.678135004</c:v>
                </c:pt>
                <c:pt idx="31929">
                  <c:v>19666163.693631995</c:v>
                </c:pt>
                <c:pt idx="31930">
                  <c:v>19652245.626534004</c:v>
                </c:pt>
                <c:pt idx="31931">
                  <c:v>19638325.476840995</c:v>
                </c:pt>
                <c:pt idx="31932">
                  <c:v>19624403.244555999</c:v>
                </c:pt>
                <c:pt idx="31933">
                  <c:v>19610478.929678991</c:v>
                </c:pt>
                <c:pt idx="31934">
                  <c:v>19596552.532210998</c:v>
                </c:pt>
                <c:pt idx="31935">
                  <c:v>19582624.052151002</c:v>
                </c:pt>
                <c:pt idx="31936">
                  <c:v>19568693.489498992</c:v>
                </c:pt>
                <c:pt idx="31937">
                  <c:v>19554760.844255999</c:v>
                </c:pt>
                <c:pt idx="31938">
                  <c:v>19540826.116420005</c:v>
                </c:pt>
                <c:pt idx="31939">
                  <c:v>19526889.305989999</c:v>
                </c:pt>
                <c:pt idx="31940">
                  <c:v>19512950.412966006</c:v>
                </c:pt>
                <c:pt idx="31941">
                  <c:v>19499009.437345002</c:v>
                </c:pt>
                <c:pt idx="31942">
                  <c:v>19485066.379126005</c:v>
                </c:pt>
                <c:pt idx="31943">
                  <c:v>19471121.238307003</c:v>
                </c:pt>
                <c:pt idx="31944">
                  <c:v>19457174.014885999</c:v>
                </c:pt>
                <c:pt idx="31945">
                  <c:v>19443224.708859999</c:v>
                </c:pt>
                <c:pt idx="31946">
                  <c:v>19429273.320225</c:v>
                </c:pt>
                <c:pt idx="31947">
                  <c:v>19415319.848979998</c:v>
                </c:pt>
                <c:pt idx="31948">
                  <c:v>19401364.295120001</c:v>
                </c:pt>
                <c:pt idx="31949">
                  <c:v>19387406.658642001</c:v>
                </c:pt>
                <c:pt idx="31950">
                  <c:v>19373446.939541996</c:v>
                </c:pt>
                <c:pt idx="31951">
                  <c:v>19359485.137816001</c:v>
                </c:pt>
                <c:pt idx="31952">
                  <c:v>19345521.253459997</c:v>
                </c:pt>
                <c:pt idx="31953">
                  <c:v>19331555.286467995</c:v>
                </c:pt>
                <c:pt idx="31954">
                  <c:v>19317587.236837</c:v>
                </c:pt>
                <c:pt idx="31955">
                  <c:v>19303617.104560003</c:v>
                </c:pt>
                <c:pt idx="31956">
                  <c:v>19289644.889632996</c:v>
                </c:pt>
                <c:pt idx="31957">
                  <c:v>19275670.592050001</c:v>
                </c:pt>
                <c:pt idx="31958">
                  <c:v>19261694.211803995</c:v>
                </c:pt>
                <c:pt idx="31959">
                  <c:v>19247715.748890996</c:v>
                </c:pt>
                <c:pt idx="31960">
                  <c:v>19233735.203303002</c:v>
                </c:pt>
                <c:pt idx="31961">
                  <c:v>19219752.575034</c:v>
                </c:pt>
                <c:pt idx="31962">
                  <c:v>19205767.864077002</c:v>
                </c:pt>
                <c:pt idx="31963">
                  <c:v>19191781.070425998</c:v>
                </c:pt>
                <c:pt idx="31964">
                  <c:v>19177792.194072001</c:v>
                </c:pt>
                <c:pt idx="31965">
                  <c:v>19163801.235009</c:v>
                </c:pt>
                <c:pt idx="31966">
                  <c:v>19149808.193227999</c:v>
                </c:pt>
                <c:pt idx="31967">
                  <c:v>19135813.068723001</c:v>
                </c:pt>
                <c:pt idx="31968">
                  <c:v>19121815.861483995</c:v>
                </c:pt>
                <c:pt idx="31969">
                  <c:v>19107816.571504001</c:v>
                </c:pt>
                <c:pt idx="31970">
                  <c:v>19093815.198773</c:v>
                </c:pt>
                <c:pt idx="31971">
                  <c:v>19079811.743283994</c:v>
                </c:pt>
                <c:pt idx="31972">
                  <c:v>19065806.205026001</c:v>
                </c:pt>
                <c:pt idx="31973">
                  <c:v>19051798.583991997</c:v>
                </c:pt>
                <c:pt idx="31974">
                  <c:v>19037788.880170997</c:v>
                </c:pt>
                <c:pt idx="31975">
                  <c:v>19023777.093554001</c:v>
                </c:pt>
                <c:pt idx="31976">
                  <c:v>19009763.224132001</c:v>
                </c:pt>
                <c:pt idx="31977">
                  <c:v>18995747.271892995</c:v>
                </c:pt>
                <c:pt idx="31978">
                  <c:v>18981729.236829001</c:v>
                </c:pt>
                <c:pt idx="31979">
                  <c:v>18967709.118929002</c:v>
                </c:pt>
                <c:pt idx="31980">
                  <c:v>18953686.918181002</c:v>
                </c:pt>
                <c:pt idx="31981">
                  <c:v>18939662.634576004</c:v>
                </c:pt>
                <c:pt idx="31982">
                  <c:v>18925636.268103</c:v>
                </c:pt>
                <c:pt idx="31983">
                  <c:v>18911607.818750005</c:v>
                </c:pt>
                <c:pt idx="31984">
                  <c:v>18897577.286506001</c:v>
                </c:pt>
                <c:pt idx="31985">
                  <c:v>18883544.671358999</c:v>
                </c:pt>
                <c:pt idx="31986">
                  <c:v>18869509.973298997</c:v>
                </c:pt>
                <c:pt idx="31987">
                  <c:v>18855473.192313001</c:v>
                </c:pt>
                <c:pt idx="31988">
                  <c:v>18841434.328389004</c:v>
                </c:pt>
                <c:pt idx="31989">
                  <c:v>18827393.381515995</c:v>
                </c:pt>
                <c:pt idx="31990">
                  <c:v>18813350.351679996</c:v>
                </c:pt>
                <c:pt idx="31991">
                  <c:v>18799305.238869</c:v>
                </c:pt>
                <c:pt idx="31992">
                  <c:v>18785258.043070998</c:v>
                </c:pt>
                <c:pt idx="31993">
                  <c:v>18771208.764272995</c:v>
                </c:pt>
                <c:pt idx="31994">
                  <c:v>18757157.402461994</c:v>
                </c:pt>
                <c:pt idx="31995">
                  <c:v>18743103.957625002</c:v>
                </c:pt>
                <c:pt idx="31996">
                  <c:v>18729048.429747995</c:v>
                </c:pt>
                <c:pt idx="31997">
                  <c:v>18714990.818817999</c:v>
                </c:pt>
                <c:pt idx="31998">
                  <c:v>18700931.124821998</c:v>
                </c:pt>
                <c:pt idx="31999">
                  <c:v>18686869.347746</c:v>
                </c:pt>
                <c:pt idx="32000">
                  <c:v>18672805.487575997</c:v>
                </c:pt>
                <c:pt idx="32001">
                  <c:v>18658739.544297997</c:v>
                </c:pt>
                <c:pt idx="32002">
                  <c:v>18644671.517897997</c:v>
                </c:pt>
                <c:pt idx="32003">
                  <c:v>18630601.408360999</c:v>
                </c:pt>
                <c:pt idx="32004">
                  <c:v>18616529.215674002</c:v>
                </c:pt>
                <c:pt idx="32005">
                  <c:v>18602454.939822</c:v>
                </c:pt>
                <c:pt idx="32006">
                  <c:v>18588378.580789998</c:v>
                </c:pt>
                <c:pt idx="32007">
                  <c:v>18574300.138563003</c:v>
                </c:pt>
                <c:pt idx="32008">
                  <c:v>18560219.613126002</c:v>
                </c:pt>
                <c:pt idx="32009">
                  <c:v>18546137.004466001</c:v>
                </c:pt>
                <c:pt idx="32010">
                  <c:v>18532052.312565003</c:v>
                </c:pt>
                <c:pt idx="32011">
                  <c:v>18517965.537409</c:v>
                </c:pt>
                <c:pt idx="32012">
                  <c:v>18503876.678984005</c:v>
                </c:pt>
                <c:pt idx="32013">
                  <c:v>18489785.737272002</c:v>
                </c:pt>
                <c:pt idx="32014">
                  <c:v>18475692.712258998</c:v>
                </c:pt>
                <c:pt idx="32015">
                  <c:v>18461597.60393</c:v>
                </c:pt>
                <c:pt idx="32016">
                  <c:v>18447500.412266999</c:v>
                </c:pt>
                <c:pt idx="32017">
                  <c:v>18433401.137256004</c:v>
                </c:pt>
                <c:pt idx="32018">
                  <c:v>18419299.77888</c:v>
                </c:pt>
                <c:pt idx="32019">
                  <c:v>18405196.337124005</c:v>
                </c:pt>
                <c:pt idx="32020">
                  <c:v>18391090.811969999</c:v>
                </c:pt>
                <c:pt idx="32021">
                  <c:v>18376983.203403994</c:v>
                </c:pt>
                <c:pt idx="32022">
                  <c:v>18362873.511407997</c:v>
                </c:pt>
                <c:pt idx="32023">
                  <c:v>18348761.735966001</c:v>
                </c:pt>
                <c:pt idx="32024">
                  <c:v>18334647.877060998</c:v>
                </c:pt>
                <c:pt idx="32025">
                  <c:v>18320531.934677996</c:v>
                </c:pt>
                <c:pt idx="32026">
                  <c:v>18306413.908799</c:v>
                </c:pt>
                <c:pt idx="32027">
                  <c:v>18292293.799407996</c:v>
                </c:pt>
                <c:pt idx="32028">
                  <c:v>18278171.606487002</c:v>
                </c:pt>
                <c:pt idx="32029">
                  <c:v>18264047.330019999</c:v>
                </c:pt>
                <c:pt idx="32030">
                  <c:v>18249920.969989996</c:v>
                </c:pt>
                <c:pt idx="32031">
                  <c:v>18235792.526381001</c:v>
                </c:pt>
                <c:pt idx="32032">
                  <c:v>18221661.999173995</c:v>
                </c:pt>
                <c:pt idx="32033">
                  <c:v>18207529.388351999</c:v>
                </c:pt>
                <c:pt idx="32034">
                  <c:v>18193394.693898994</c:v>
                </c:pt>
                <c:pt idx="32035">
                  <c:v>18179257.915797997</c:v>
                </c:pt>
                <c:pt idx="32036">
                  <c:v>18165119.054030001</c:v>
                </c:pt>
                <c:pt idx="32037">
                  <c:v>18150978.108580004</c:v>
                </c:pt>
                <c:pt idx="32038">
                  <c:v>18136835.079427999</c:v>
                </c:pt>
                <c:pt idx="32039">
                  <c:v>18122689.966557998</c:v>
                </c:pt>
                <c:pt idx="32040">
                  <c:v>18108542.769952998</c:v>
                </c:pt>
                <c:pt idx="32041">
                  <c:v>18094393.489593998</c:v>
                </c:pt>
                <c:pt idx="32042">
                  <c:v>18080242.125464998</c:v>
                </c:pt>
                <c:pt idx="32043">
                  <c:v>18066088.677547</c:v>
                </c:pt>
                <c:pt idx="32044">
                  <c:v>18051933.145824</c:v>
                </c:pt>
                <c:pt idx="32045">
                  <c:v>18037775.530276999</c:v>
                </c:pt>
                <c:pt idx="32046">
                  <c:v>18023615.830889001</c:v>
                </c:pt>
                <c:pt idx="32047">
                  <c:v>18009454.047641996</c:v>
                </c:pt>
                <c:pt idx="32048">
                  <c:v>17995290.180519</c:v>
                </c:pt>
                <c:pt idx="32049">
                  <c:v>17981124.229501002</c:v>
                </c:pt>
                <c:pt idx="32050">
                  <c:v>17966956.194572005</c:v>
                </c:pt>
                <c:pt idx="32051">
                  <c:v>17952786.075712997</c:v>
                </c:pt>
                <c:pt idx="32052">
                  <c:v>17938613.872905999</c:v>
                </c:pt>
                <c:pt idx="32053">
                  <c:v>17924439.586134005</c:v>
                </c:pt>
                <c:pt idx="32054">
                  <c:v>17910263.215379</c:v>
                </c:pt>
                <c:pt idx="32055">
                  <c:v>17896084.760623995</c:v>
                </c:pt>
                <c:pt idx="32056">
                  <c:v>17881904.221849997</c:v>
                </c:pt>
                <c:pt idx="32057">
                  <c:v>17867721.599040002</c:v>
                </c:pt>
                <c:pt idx="32058">
                  <c:v>17853536.892177001</c:v>
                </c:pt>
                <c:pt idx="32059">
                  <c:v>17839350.101240996</c:v>
                </c:pt>
                <c:pt idx="32060">
                  <c:v>17825161.226217002</c:v>
                </c:pt>
                <c:pt idx="32061">
                  <c:v>17810970.267084997</c:v>
                </c:pt>
                <c:pt idx="32062">
                  <c:v>17796777.223828997</c:v>
                </c:pt>
                <c:pt idx="32063">
                  <c:v>17782582.096430998</c:v>
                </c:pt>
                <c:pt idx="32064">
                  <c:v>17768384.884871997</c:v>
                </c:pt>
                <c:pt idx="32065">
                  <c:v>17754185.589136999</c:v>
                </c:pt>
                <c:pt idx="32066">
                  <c:v>17739984.209206</c:v>
                </c:pt>
                <c:pt idx="32067">
                  <c:v>17725780.745062996</c:v>
                </c:pt>
                <c:pt idx="32068">
                  <c:v>17711575.196690001</c:v>
                </c:pt>
                <c:pt idx="32069">
                  <c:v>17697367.564068995</c:v>
                </c:pt>
                <c:pt idx="32070">
                  <c:v>17683157.847183999</c:v>
                </c:pt>
                <c:pt idx="32071">
                  <c:v>17668946.046016999</c:v>
                </c:pt>
                <c:pt idx="32072">
                  <c:v>17654732.160549998</c:v>
                </c:pt>
                <c:pt idx="32073">
                  <c:v>17640516.190765999</c:v>
                </c:pt>
                <c:pt idx="32074">
                  <c:v>17626298.136649001</c:v>
                </c:pt>
                <c:pt idx="32075">
                  <c:v>17612077.998181</c:v>
                </c:pt>
                <c:pt idx="32076">
                  <c:v>17597855.775343996</c:v>
                </c:pt>
                <c:pt idx="32077">
                  <c:v>17583631.468123</c:v>
                </c:pt>
                <c:pt idx="32078">
                  <c:v>17569405.076499</c:v>
                </c:pt>
                <c:pt idx="32079">
                  <c:v>17555176.600457001</c:v>
                </c:pt>
                <c:pt idx="32080">
                  <c:v>17540946.039979</c:v>
                </c:pt>
                <c:pt idx="32081">
                  <c:v>17526713.395048995</c:v>
                </c:pt>
                <c:pt idx="32082">
                  <c:v>17512478.665648997</c:v>
                </c:pt>
                <c:pt idx="32083">
                  <c:v>17498241.851764001</c:v>
                </c:pt>
                <c:pt idx="32084">
                  <c:v>17484002.953377996</c:v>
                </c:pt>
                <c:pt idx="32085">
                  <c:v>17469761.970471997</c:v>
                </c:pt>
                <c:pt idx="32086">
                  <c:v>17455518.903031997</c:v>
                </c:pt>
                <c:pt idx="32087">
                  <c:v>17441273.751040995</c:v>
                </c:pt>
                <c:pt idx="32088">
                  <c:v>17427026.514483001</c:v>
                </c:pt>
                <c:pt idx="32089">
                  <c:v>17412777.193342</c:v>
                </c:pt>
                <c:pt idx="32090">
                  <c:v>17398525.787602995</c:v>
                </c:pt>
                <c:pt idx="32091">
                  <c:v>17384272.297247995</c:v>
                </c:pt>
                <c:pt idx="32092">
                  <c:v>17370016.722262997</c:v>
                </c:pt>
                <c:pt idx="32093">
                  <c:v>17355759.062632997</c:v>
                </c:pt>
                <c:pt idx="32094">
                  <c:v>17341499.318340003</c:v>
                </c:pt>
                <c:pt idx="32095">
                  <c:v>17327237.489371996</c:v>
                </c:pt>
                <c:pt idx="32096">
                  <c:v>17312973.575710997</c:v>
                </c:pt>
                <c:pt idx="32097">
                  <c:v>17298707.577342998</c:v>
                </c:pt>
                <c:pt idx="32098">
                  <c:v>17284439.494252998</c:v>
                </c:pt>
                <c:pt idx="32099">
                  <c:v>17270169.326427005</c:v>
                </c:pt>
                <c:pt idx="32100">
                  <c:v>17255897.073847998</c:v>
                </c:pt>
                <c:pt idx="32101">
                  <c:v>17241622.736504003</c:v>
                </c:pt>
                <c:pt idx="32102">
                  <c:v>17227346.314380005</c:v>
                </c:pt>
                <c:pt idx="32103">
                  <c:v>17213067.807459999</c:v>
                </c:pt>
                <c:pt idx="32104">
                  <c:v>17198787.215732001</c:v>
                </c:pt>
                <c:pt idx="32105">
                  <c:v>17184504.539181001</c:v>
                </c:pt>
                <c:pt idx="32106">
                  <c:v>17170219.777794</c:v>
                </c:pt>
                <c:pt idx="32107">
                  <c:v>17155932.931556001</c:v>
                </c:pt>
                <c:pt idx="32108">
                  <c:v>17141644.000454001</c:v>
                </c:pt>
                <c:pt idx="32109">
                  <c:v>17127352.984474998</c:v>
                </c:pt>
                <c:pt idx="32110">
                  <c:v>17113059.883604996</c:v>
                </c:pt>
                <c:pt idx="32111">
                  <c:v>17098764.697833002</c:v>
                </c:pt>
                <c:pt idx="32112">
                  <c:v>17084467.427143995</c:v>
                </c:pt>
                <c:pt idx="32113">
                  <c:v>17070168.071525998</c:v>
                </c:pt>
                <c:pt idx="32114">
                  <c:v>17055866.630967002</c:v>
                </c:pt>
                <c:pt idx="32115">
                  <c:v>17041563.105454005</c:v>
                </c:pt>
                <c:pt idx="32116">
                  <c:v>17027257.494975995</c:v>
                </c:pt>
                <c:pt idx="32117">
                  <c:v>17012949.799520001</c:v>
                </c:pt>
                <c:pt idx="32118">
                  <c:v>16998640.019074</c:v>
                </c:pt>
                <c:pt idx="32119">
                  <c:v>16984328.153627999</c:v>
                </c:pt>
                <c:pt idx="32120">
                  <c:v>16970014.203168996</c:v>
                </c:pt>
                <c:pt idx="32121">
                  <c:v>16955698.167686999</c:v>
                </c:pt>
                <c:pt idx="32122">
                  <c:v>16941380.047170997</c:v>
                </c:pt>
                <c:pt idx="32123">
                  <c:v>16927059.841609996</c:v>
                </c:pt>
                <c:pt idx="32124">
                  <c:v>16912737.550992999</c:v>
                </c:pt>
                <c:pt idx="32125">
                  <c:v>16898413.175310001</c:v>
                </c:pt>
                <c:pt idx="32126">
                  <c:v>16884086.714551006</c:v>
                </c:pt>
                <c:pt idx="32127">
                  <c:v>16869758.168707002</c:v>
                </c:pt>
                <c:pt idx="32128">
                  <c:v>16855427.537767</c:v>
                </c:pt>
                <c:pt idx="32129">
                  <c:v>16841094.821722001</c:v>
                </c:pt>
                <c:pt idx="32130">
                  <c:v>16826760.020564001</c:v>
                </c:pt>
                <c:pt idx="32131">
                  <c:v>16812423.134282004</c:v>
                </c:pt>
                <c:pt idx="32132">
                  <c:v>16798084.162868995</c:v>
                </c:pt>
                <c:pt idx="32133">
                  <c:v>16783743.106316004</c:v>
                </c:pt>
                <c:pt idx="32134">
                  <c:v>16769399.964615002</c:v>
                </c:pt>
                <c:pt idx="32135">
                  <c:v>16755054.737757998</c:v>
                </c:pt>
                <c:pt idx="32136">
                  <c:v>16740707.425736003</c:v>
                </c:pt>
                <c:pt idx="32137">
                  <c:v>16726358.028543998</c:v>
                </c:pt>
                <c:pt idx="32138">
                  <c:v>16712006.546173001</c:v>
                </c:pt>
                <c:pt idx="32139">
                  <c:v>16697652.978615999</c:v>
                </c:pt>
                <c:pt idx="32140">
                  <c:v>16683297.325867999</c:v>
                </c:pt>
                <c:pt idx="32141">
                  <c:v>16668939.587920997</c:v>
                </c:pt>
                <c:pt idx="32142">
                  <c:v>16654579.764768999</c:v>
                </c:pt>
                <c:pt idx="32143">
                  <c:v>16640217.856407</c:v>
                </c:pt>
                <c:pt idx="32144">
                  <c:v>16625853.862830002</c:v>
                </c:pt>
                <c:pt idx="32145">
                  <c:v>16611487.784031</c:v>
                </c:pt>
                <c:pt idx="32146">
                  <c:v>16597119.620004999</c:v>
                </c:pt>
                <c:pt idx="32147">
                  <c:v>16582749.370749002</c:v>
                </c:pt>
                <c:pt idx="32148">
                  <c:v>16568377.036258001</c:v>
                </c:pt>
                <c:pt idx="32149">
                  <c:v>16554002.616526997</c:v>
                </c:pt>
                <c:pt idx="32150">
                  <c:v>16539626.111554001</c:v>
                </c:pt>
                <c:pt idx="32151">
                  <c:v>16525247.521333</c:v>
                </c:pt>
                <c:pt idx="32152">
                  <c:v>16510866.845863001</c:v>
                </c:pt>
                <c:pt idx="32153">
                  <c:v>16496484.085139999</c:v>
                </c:pt>
                <c:pt idx="32154">
                  <c:v>16482099.239161998</c:v>
                </c:pt>
                <c:pt idx="32155">
                  <c:v>16467712.307926998</c:v>
                </c:pt>
                <c:pt idx="32156">
                  <c:v>16453323.291432001</c:v>
                </c:pt>
                <c:pt idx="32157">
                  <c:v>16438932.189676</c:v>
                </c:pt>
                <c:pt idx="32158">
                  <c:v>16424539.002659002</c:v>
                </c:pt>
                <c:pt idx="32159">
                  <c:v>16410143.730377998</c:v>
                </c:pt>
                <c:pt idx="32160">
                  <c:v>16395746.372833002</c:v>
                </c:pt>
                <c:pt idx="32161">
                  <c:v>16381346.930024998</c:v>
                </c:pt>
                <c:pt idx="32162">
                  <c:v>16366945.401953004</c:v>
                </c:pt>
                <c:pt idx="32163">
                  <c:v>16352541.788618</c:v>
                </c:pt>
                <c:pt idx="32164">
                  <c:v>16338136.090019999</c:v>
                </c:pt>
                <c:pt idx="32165">
                  <c:v>16323728.306160998</c:v>
                </c:pt>
                <c:pt idx="32166">
                  <c:v>16309318.437042</c:v>
                </c:pt>
                <c:pt idx="32167">
                  <c:v>16294906.482666003</c:v>
                </c:pt>
                <c:pt idx="32168">
                  <c:v>16280492.443034001</c:v>
                </c:pt>
                <c:pt idx="32169">
                  <c:v>16266076.318149</c:v>
                </c:pt>
                <c:pt idx="32170">
                  <c:v>16251658.108014001</c:v>
                </c:pt>
                <c:pt idx="32171">
                  <c:v>16237237.812633002</c:v>
                </c:pt>
                <c:pt idx="32172">
                  <c:v>16222815.432009</c:v>
                </c:pt>
                <c:pt idx="32173">
                  <c:v>16208390.966146</c:v>
                </c:pt>
                <c:pt idx="32174">
                  <c:v>16193964.415050002</c:v>
                </c:pt>
                <c:pt idx="32175">
                  <c:v>16179535.778723998</c:v>
                </c:pt>
                <c:pt idx="32176">
                  <c:v>16165105.057174997</c:v>
                </c:pt>
                <c:pt idx="32177">
                  <c:v>16150672.250407998</c:v>
                </c:pt>
                <c:pt idx="32178">
                  <c:v>16136237.35843</c:v>
                </c:pt>
                <c:pt idx="32179">
                  <c:v>16121800.381246002</c:v>
                </c:pt>
                <c:pt idx="32180">
                  <c:v>16107361.318863999</c:v>
                </c:pt>
                <c:pt idx="32181">
                  <c:v>16092920.171290997</c:v>
                </c:pt>
                <c:pt idx="32182">
                  <c:v>16078476.938535998</c:v>
                </c:pt>
                <c:pt idx="32183">
                  <c:v>16064031.620604998</c:v>
                </c:pt>
                <c:pt idx="32184">
                  <c:v>16049584.217508998</c:v>
                </c:pt>
                <c:pt idx="32185">
                  <c:v>16035134.729255999</c:v>
                </c:pt>
                <c:pt idx="32186">
                  <c:v>16020683.155856002</c:v>
                </c:pt>
                <c:pt idx="32187">
                  <c:v>16006229.497318</c:v>
                </c:pt>
                <c:pt idx="32188">
                  <c:v>15991773.753654001</c:v>
                </c:pt>
                <c:pt idx="32189">
                  <c:v>15977315.924873002</c:v>
                </c:pt>
                <c:pt idx="32190">
                  <c:v>15962856.010988003</c:v>
                </c:pt>
                <c:pt idx="32191">
                  <c:v>15948394.012010003</c:v>
                </c:pt>
                <c:pt idx="32192">
                  <c:v>15933929.927952003</c:v>
                </c:pt>
                <c:pt idx="32193">
                  <c:v>15919463.758826001</c:v>
                </c:pt>
                <c:pt idx="32194">
                  <c:v>15904995.504644999</c:v>
                </c:pt>
                <c:pt idx="32195">
                  <c:v>15890525.165423</c:v>
                </c:pt>
                <c:pt idx="32196">
                  <c:v>15876052.741174998</c:v>
                </c:pt>
                <c:pt idx="32197">
                  <c:v>15861578.231914001</c:v>
                </c:pt>
                <c:pt idx="32198">
                  <c:v>15847101.637656</c:v>
                </c:pt>
                <c:pt idx="32199">
                  <c:v>15832622.958417</c:v>
                </c:pt>
                <c:pt idx="32200">
                  <c:v>15818142.194212999</c:v>
                </c:pt>
                <c:pt idx="32201">
                  <c:v>15803659.34506</c:v>
                </c:pt>
                <c:pt idx="32202">
                  <c:v>15789174.410976</c:v>
                </c:pt>
                <c:pt idx="32203">
                  <c:v>15774687.391976999</c:v>
                </c:pt>
                <c:pt idx="32204">
                  <c:v>15760198.288083</c:v>
                </c:pt>
                <c:pt idx="32205">
                  <c:v>15745707.099311</c:v>
                </c:pt>
                <c:pt idx="32206">
                  <c:v>15731213.825681001</c:v>
                </c:pt>
                <c:pt idx="32207">
                  <c:v>15716718.467212999</c:v>
                </c:pt>
                <c:pt idx="32208">
                  <c:v>15702221.023926998</c:v>
                </c:pt>
                <c:pt idx="32209">
                  <c:v>15687721.495844001</c:v>
                </c:pt>
                <c:pt idx="32210">
                  <c:v>15673219.882984001</c:v>
                </c:pt>
                <c:pt idx="32211">
                  <c:v>15658716.18537</c:v>
                </c:pt>
                <c:pt idx="32212">
                  <c:v>15644210.403023999</c:v>
                </c:pt>
                <c:pt idx="32213">
                  <c:v>15629702.535969</c:v>
                </c:pt>
                <c:pt idx="32214">
                  <c:v>15615192.584228</c:v>
                </c:pt>
                <c:pt idx="32215">
                  <c:v>15600680.547824996</c:v>
                </c:pt>
                <c:pt idx="32216">
                  <c:v>15586166.426786</c:v>
                </c:pt>
                <c:pt idx="32217">
                  <c:v>15571650.221134998</c:v>
                </c:pt>
                <c:pt idx="32218">
                  <c:v>15557131.930896997</c:v>
                </c:pt>
                <c:pt idx="32219">
                  <c:v>15542611.5561</c:v>
                </c:pt>
                <c:pt idx="32220">
                  <c:v>15528089.09677</c:v>
                </c:pt>
                <c:pt idx="32221">
                  <c:v>15513564.552934</c:v>
                </c:pt>
                <c:pt idx="32222">
                  <c:v>15499037.924621003</c:v>
                </c:pt>
                <c:pt idx="32223">
                  <c:v>15484509.211858002</c:v>
                </c:pt>
                <c:pt idx="32224">
                  <c:v>15469978.414675999</c:v>
                </c:pt>
                <c:pt idx="32225">
                  <c:v>15455445.533104001</c:v>
                </c:pt>
                <c:pt idx="32226">
                  <c:v>15440910.567173</c:v>
                </c:pt>
                <c:pt idx="32227">
                  <c:v>15426373.516914001</c:v>
                </c:pt>
                <c:pt idx="32228">
                  <c:v>15411834.382356999</c:v>
                </c:pt>
                <c:pt idx="32229">
                  <c:v>15397293.163535997</c:v>
                </c:pt>
                <c:pt idx="32230">
                  <c:v>15382749.860484</c:v>
                </c:pt>
                <c:pt idx="32231">
                  <c:v>15368204.473232999</c:v>
                </c:pt>
                <c:pt idx="32232">
                  <c:v>15353657.001819002</c:v>
                </c:pt>
                <c:pt idx="32233">
                  <c:v>15339107.446274998</c:v>
                </c:pt>
                <c:pt idx="32234">
                  <c:v>15324555.806638002</c:v>
                </c:pt>
                <c:pt idx="32235">
                  <c:v>15310002.082943002</c:v>
                </c:pt>
                <c:pt idx="32236">
                  <c:v>15295446.275226997</c:v>
                </c:pt>
                <c:pt idx="32237">
                  <c:v>15280888.383527</c:v>
                </c:pt>
                <c:pt idx="32238">
                  <c:v>15266328.407881999</c:v>
                </c:pt>
                <c:pt idx="32239">
                  <c:v>15251766.348329999</c:v>
                </c:pt>
                <c:pt idx="32240">
                  <c:v>15237202.204910999</c:v>
                </c:pt>
                <c:pt idx="32241">
                  <c:v>15222635.977663999</c:v>
                </c:pt>
                <c:pt idx="32242">
                  <c:v>15208067.66663</c:v>
                </c:pt>
                <c:pt idx="32243">
                  <c:v>15193497.271852002</c:v>
                </c:pt>
                <c:pt idx="32244">
                  <c:v>15178924.793369001</c:v>
                </c:pt>
                <c:pt idx="32245">
                  <c:v>15164350.231225995</c:v>
                </c:pt>
                <c:pt idx="32246">
                  <c:v>15149773.585467</c:v>
                </c:pt>
                <c:pt idx="32247">
                  <c:v>15135194.856133999</c:v>
                </c:pt>
                <c:pt idx="32248">
                  <c:v>15120614.043273</c:v>
                </c:pt>
                <c:pt idx="32249">
                  <c:v>15106031.146929998</c:v>
                </c:pt>
                <c:pt idx="32250">
                  <c:v>15091446.16715</c:v>
                </c:pt>
                <c:pt idx="32251">
                  <c:v>15076859.103982002</c:v>
                </c:pt>
                <c:pt idx="32252">
                  <c:v>15062269.957471</c:v>
                </c:pt>
                <c:pt idx="32253">
                  <c:v>15047678.727667999</c:v>
                </c:pt>
                <c:pt idx="32254">
                  <c:v>15033085.414620999</c:v>
                </c:pt>
                <c:pt idx="32255">
                  <c:v>15018490.018379997</c:v>
                </c:pt>
                <c:pt idx="32256">
                  <c:v>15003892.538995998</c:v>
                </c:pt>
                <c:pt idx="32257">
                  <c:v>14989292.976520998</c:v>
                </c:pt>
                <c:pt idx="32258">
                  <c:v>14974691.331005</c:v>
                </c:pt>
                <c:pt idx="32259">
                  <c:v>14960087.602503</c:v>
                </c:pt>
                <c:pt idx="32260">
                  <c:v>14945481.791066999</c:v>
                </c:pt>
                <c:pt idx="32261">
                  <c:v>14930873.896754</c:v>
                </c:pt>
                <c:pt idx="32262">
                  <c:v>14916263.919616003</c:v>
                </c:pt>
                <c:pt idx="32263">
                  <c:v>14901651.859712001</c:v>
                </c:pt>
                <c:pt idx="32264">
                  <c:v>14887037.717096996</c:v>
                </c:pt>
                <c:pt idx="32265">
                  <c:v>14872421.491828</c:v>
                </c:pt>
                <c:pt idx="32266">
                  <c:v>14857803.183964998</c:v>
                </c:pt>
                <c:pt idx="32267">
                  <c:v>14843182.793566998</c:v>
                </c:pt>
                <c:pt idx="32268">
                  <c:v>14828560.320692999</c:v>
                </c:pt>
                <c:pt idx="32269">
                  <c:v>14813935.765404001</c:v>
                </c:pt>
                <c:pt idx="32270">
                  <c:v>14799309.127761997</c:v>
                </c:pt>
                <c:pt idx="32271">
                  <c:v>14784680.407829</c:v>
                </c:pt>
                <c:pt idx="32272">
                  <c:v>14770049.605668003</c:v>
                </c:pt>
                <c:pt idx="32273">
                  <c:v>14755416.721342998</c:v>
                </c:pt>
                <c:pt idx="32274">
                  <c:v>14740781.75492</c:v>
                </c:pt>
                <c:pt idx="32275">
                  <c:v>14726144.706463996</c:v>
                </c:pt>
                <c:pt idx="32276">
                  <c:v>14711505.576041</c:v>
                </c:pt>
                <c:pt idx="32277">
                  <c:v>14696864.363719003</c:v>
                </c:pt>
                <c:pt idx="32278">
                  <c:v>14682221.069565998</c:v>
                </c:pt>
                <c:pt idx="32279">
                  <c:v>14667575.693651002</c:v>
                </c:pt>
                <c:pt idx="32280">
                  <c:v>14652928.236043001</c:v>
                </c:pt>
                <c:pt idx="32281">
                  <c:v>14638278.696815001</c:v>
                </c:pt>
                <c:pt idx="32282">
                  <c:v>14623627.076037997</c:v>
                </c:pt>
                <c:pt idx="32283">
                  <c:v>14608973.373783004</c:v>
                </c:pt>
                <c:pt idx="32284">
                  <c:v>14594317.590124998</c:v>
                </c:pt>
                <c:pt idx="32285">
                  <c:v>14579659.725137001</c:v>
                </c:pt>
                <c:pt idx="32286">
                  <c:v>14564999.778895998</c:v>
                </c:pt>
                <c:pt idx="32287">
                  <c:v>14550337.751476998</c:v>
                </c:pt>
                <c:pt idx="32288">
                  <c:v>14535673.642957</c:v>
                </c:pt>
                <c:pt idx="32289">
                  <c:v>14521007.453414002</c:v>
                </c:pt>
                <c:pt idx="32290">
                  <c:v>14506339.182926998</c:v>
                </c:pt>
                <c:pt idx="32291">
                  <c:v>14491668.831576001</c:v>
                </c:pt>
                <c:pt idx="32292">
                  <c:v>14476996.39944</c:v>
                </c:pt>
                <c:pt idx="32293">
                  <c:v>14462321.886603002</c:v>
                </c:pt>
                <c:pt idx="32294">
                  <c:v>14447645.293145997</c:v>
                </c:pt>
                <c:pt idx="32295">
                  <c:v>14432966.619154001</c:v>
                </c:pt>
                <c:pt idx="32296">
                  <c:v>14418285.864709001</c:v>
                </c:pt>
                <c:pt idx="32297">
                  <c:v>14403603.029898001</c:v>
                </c:pt>
                <c:pt idx="32298">
                  <c:v>14388918.114807</c:v>
                </c:pt>
                <c:pt idx="32299">
                  <c:v>14374231.119522998</c:v>
                </c:pt>
                <c:pt idx="32300">
                  <c:v>14359542.044135001</c:v>
                </c:pt>
                <c:pt idx="32301">
                  <c:v>14344850.888731999</c:v>
                </c:pt>
                <c:pt idx="32302">
                  <c:v>14330157.653403003</c:v>
                </c:pt>
                <c:pt idx="32303">
                  <c:v>14315462.338241</c:v>
                </c:pt>
                <c:pt idx="32304">
                  <c:v>14300764.943337001</c:v>
                </c:pt>
                <c:pt idx="32305">
                  <c:v>14286065.468784003</c:v>
                </c:pt>
                <c:pt idx="32306">
                  <c:v>14271363.914675999</c:v>
                </c:pt>
                <c:pt idx="32307">
                  <c:v>14256660.28111</c:v>
                </c:pt>
                <c:pt idx="32308">
                  <c:v>14241954.56818</c:v>
                </c:pt>
                <c:pt idx="32309">
                  <c:v>14227246.775984</c:v>
                </c:pt>
                <c:pt idx="32310">
                  <c:v>14212536.904620001</c:v>
                </c:pt>
                <c:pt idx="32311">
                  <c:v>14197824.954188002</c:v>
                </c:pt>
                <c:pt idx="32312">
                  <c:v>14183110.924787002</c:v>
                </c:pt>
                <c:pt idx="32313">
                  <c:v>14168394.816519998</c:v>
                </c:pt>
                <c:pt idx="32314">
                  <c:v>14153676.629486999</c:v>
                </c:pt>
                <c:pt idx="32315">
                  <c:v>14138956.363793004</c:v>
                </c:pt>
                <c:pt idx="32316">
                  <c:v>14124234.019543</c:v>
                </c:pt>
                <c:pt idx="32317">
                  <c:v>14109509.59684</c:v>
                </c:pt>
                <c:pt idx="32318">
                  <c:v>14094783.095792999</c:v>
                </c:pt>
                <c:pt idx="32319">
                  <c:v>14080054.516508998</c:v>
                </c:pt>
                <c:pt idx="32320">
                  <c:v>14065323.859096</c:v>
                </c:pt>
                <c:pt idx="32321">
                  <c:v>14050591.123663999</c:v>
                </c:pt>
                <c:pt idx="32322">
                  <c:v>14035856.310324999</c:v>
                </c:pt>
                <c:pt idx="32323">
                  <c:v>14021119.419189002</c:v>
                </c:pt>
                <c:pt idx="32324">
                  <c:v>14006380.450370003</c:v>
                </c:pt>
                <c:pt idx="32325">
                  <c:v>13991639.403983004</c:v>
                </c:pt>
                <c:pt idx="32326">
                  <c:v>13976896.280142</c:v>
                </c:pt>
                <c:pt idx="32327">
                  <c:v>13962151.078964001</c:v>
                </c:pt>
                <c:pt idx="32328">
                  <c:v>13947403.800566001</c:v>
                </c:pt>
                <c:pt idx="32329">
                  <c:v>13932654.445068</c:v>
                </c:pt>
                <c:pt idx="32330">
                  <c:v>13917903.012588</c:v>
                </c:pt>
                <c:pt idx="32331">
                  <c:v>13903149.503248002</c:v>
                </c:pt>
                <c:pt idx="32332">
                  <c:v>13888393.917169997</c:v>
                </c:pt>
                <c:pt idx="32333">
                  <c:v>13873636.254477</c:v>
                </c:pt>
                <c:pt idx="32334">
                  <c:v>13858876.515293</c:v>
                </c:pt>
                <c:pt idx="32335">
                  <c:v>13844114.699743999</c:v>
                </c:pt>
                <c:pt idx="32336">
                  <c:v>13829350.807956003</c:v>
                </c:pt>
                <c:pt idx="32337">
                  <c:v>13814584.840058003</c:v>
                </c:pt>
                <c:pt idx="32338">
                  <c:v>13799816.796177998</c:v>
                </c:pt>
                <c:pt idx="32339">
                  <c:v>13785046.676448001</c:v>
                </c:pt>
                <c:pt idx="32340">
                  <c:v>13770274.480997</c:v>
                </c:pt>
                <c:pt idx="32341">
                  <c:v>13755500.209959</c:v>
                </c:pt>
                <c:pt idx="32342">
                  <c:v>13740723.863468003</c:v>
                </c:pt>
                <c:pt idx="32343">
                  <c:v>13725945.441658001</c:v>
                </c:pt>
                <c:pt idx="32344">
                  <c:v>13711164.944667</c:v>
                </c:pt>
                <c:pt idx="32345">
                  <c:v>13696382.372630002</c:v>
                </c:pt>
                <c:pt idx="32346">
                  <c:v>13681597.725687999</c:v>
                </c:pt>
                <c:pt idx="32347">
                  <c:v>13666811.003980001</c:v>
                </c:pt>
                <c:pt idx="32348">
                  <c:v>13652022.207647</c:v>
                </c:pt>
                <c:pt idx="32349">
                  <c:v>13637231.336832</c:v>
                </c:pt>
                <c:pt idx="32350">
                  <c:v>13622438.391678002</c:v>
                </c:pt>
                <c:pt idx="32351">
                  <c:v>13607643.372331003</c:v>
                </c:pt>
                <c:pt idx="32352">
                  <c:v>13592846.278936001</c:v>
                </c:pt>
                <c:pt idx="32353">
                  <c:v>13578047.111640999</c:v>
                </c:pt>
                <c:pt idx="32354">
                  <c:v>13563245.870595001</c:v>
                </c:pt>
                <c:pt idx="32355">
                  <c:v>13548442.555948002</c:v>
                </c:pt>
                <c:pt idx="32356">
                  <c:v>13533637.167850999</c:v>
                </c:pt>
                <c:pt idx="32357">
                  <c:v>13518829.706456998</c:v>
                </c:pt>
                <c:pt idx="32358">
                  <c:v>13504020.17192</c:v>
                </c:pt>
                <c:pt idx="32359">
                  <c:v>13489208.564394997</c:v>
                </c:pt>
                <c:pt idx="32360">
                  <c:v>13474394.884037999</c:v>
                </c:pt>
                <c:pt idx="32361">
                  <c:v>13459579.131007997</c:v>
                </c:pt>
                <c:pt idx="32362">
                  <c:v>13444761.305464</c:v>
                </c:pt>
                <c:pt idx="32363">
                  <c:v>13429941.407565998</c:v>
                </c:pt>
                <c:pt idx="32364">
                  <c:v>13415119.437475998</c:v>
                </c:pt>
                <c:pt idx="32365">
                  <c:v>13400295.395358002</c:v>
                </c:pt>
                <c:pt idx="32366">
                  <c:v>13385469.281374998</c:v>
                </c:pt>
                <c:pt idx="32367">
                  <c:v>13370641.095695</c:v>
                </c:pt>
                <c:pt idx="32368">
                  <c:v>13355810.838483999</c:v>
                </c:pt>
                <c:pt idx="32369">
                  <c:v>13340978.509911003</c:v>
                </c:pt>
                <c:pt idx="32370">
                  <c:v>13326144.110145997</c:v>
                </c:pt>
                <c:pt idx="32371">
                  <c:v>13311307.639360998</c:v>
                </c:pt>
                <c:pt idx="32372">
                  <c:v>13296469.097727997</c:v>
                </c:pt>
                <c:pt idx="32373">
                  <c:v>13281628.485422</c:v>
                </c:pt>
                <c:pt idx="32374">
                  <c:v>13266785.802618004</c:v>
                </c:pt>
                <c:pt idx="32375">
                  <c:v>13251941.049493996</c:v>
                </c:pt>
                <c:pt idx="32376">
                  <c:v>13237094.226227999</c:v>
                </c:pt>
                <c:pt idx="32377">
                  <c:v>13222245.333000002</c:v>
                </c:pt>
                <c:pt idx="32378">
                  <c:v>13207394.369991003</c:v>
                </c:pt>
                <c:pt idx="32379">
                  <c:v>13192541.337385001</c:v>
                </c:pt>
                <c:pt idx="32380">
                  <c:v>13177686.235363998</c:v>
                </c:pt>
                <c:pt idx="32381">
                  <c:v>13162829.064115999</c:v>
                </c:pt>
                <c:pt idx="32382">
                  <c:v>13147969.823827</c:v>
                </c:pt>
                <c:pt idx="32383">
                  <c:v>13133108.514686001</c:v>
                </c:pt>
                <c:pt idx="32384">
                  <c:v>13118245.136882</c:v>
                </c:pt>
                <c:pt idx="32385">
                  <c:v>13103379.690609002</c:v>
                </c:pt>
                <c:pt idx="32386">
                  <c:v>13088512.176058</c:v>
                </c:pt>
                <c:pt idx="32387">
                  <c:v>13073642.593423998</c:v>
                </c:pt>
                <c:pt idx="32388">
                  <c:v>13058770.942903999</c:v>
                </c:pt>
                <c:pt idx="32389">
                  <c:v>13043897.224694001</c:v>
                </c:pt>
                <c:pt idx="32390">
                  <c:v>13029021.438994998</c:v>
                </c:pt>
                <c:pt idx="32391">
                  <c:v>13014143.586006001</c:v>
                </c:pt>
                <c:pt idx="32392">
                  <c:v>12999263.665929003</c:v>
                </c:pt>
                <c:pt idx="32393">
                  <c:v>12984381.67897</c:v>
                </c:pt>
                <c:pt idx="32394">
                  <c:v>12969497.625330998</c:v>
                </c:pt>
                <c:pt idx="32395">
                  <c:v>12954611.505222</c:v>
                </c:pt>
                <c:pt idx="32396">
                  <c:v>12939723.318848999</c:v>
                </c:pt>
                <c:pt idx="32397">
                  <c:v>12924833.066422001</c:v>
                </c:pt>
                <c:pt idx="32398">
                  <c:v>12909940.748153998</c:v>
                </c:pt>
                <c:pt idx="32399">
                  <c:v>12895046.364257002</c:v>
                </c:pt>
                <c:pt idx="32400">
                  <c:v>12880149.914945003</c:v>
                </c:pt>
                <c:pt idx="32401">
                  <c:v>12865251.400436001</c:v>
                </c:pt>
                <c:pt idx="32402">
                  <c:v>12850350.820946002</c:v>
                </c:pt>
                <c:pt idx="32403">
                  <c:v>12835448.176696001</c:v>
                </c:pt>
                <c:pt idx="32404">
                  <c:v>12820543.467905</c:v>
                </c:pt>
                <c:pt idx="32405">
                  <c:v>12805636.694798</c:v>
                </c:pt>
                <c:pt idx="32406">
                  <c:v>12790727.857597997</c:v>
                </c:pt>
                <c:pt idx="32407">
                  <c:v>12775816.956530998</c:v>
                </c:pt>
                <c:pt idx="32408">
                  <c:v>12760903.991824998</c:v>
                </c:pt>
                <c:pt idx="32409">
                  <c:v>12745988.963708002</c:v>
                </c:pt>
                <c:pt idx="32410">
                  <c:v>12731071.872413002</c:v>
                </c:pt>
                <c:pt idx="32411">
                  <c:v>12716152.718169998</c:v>
                </c:pt>
                <c:pt idx="32412">
                  <c:v>12701231.501215</c:v>
                </c:pt>
                <c:pt idx="32413">
                  <c:v>12686308.221783999</c:v>
                </c:pt>
                <c:pt idx="32414">
                  <c:v>12671382.880113002</c:v>
                </c:pt>
                <c:pt idx="32415">
                  <c:v>12656455.476442</c:v>
                </c:pt>
                <c:pt idx="32416">
                  <c:v>12641526.011012999</c:v>
                </c:pt>
                <c:pt idx="32417">
                  <c:v>12626594.484068003</c:v>
                </c:pt>
                <c:pt idx="32418">
                  <c:v>12611660.895850005</c:v>
                </c:pt>
                <c:pt idx="32419">
                  <c:v>12596725.246606998</c:v>
                </c:pt>
                <c:pt idx="32420">
                  <c:v>12581787.536585998</c:v>
                </c:pt>
                <c:pt idx="32421">
                  <c:v>12566847.766036998</c:v>
                </c:pt>
                <c:pt idx="32422">
                  <c:v>12551905.935210999</c:v>
                </c:pt>
                <c:pt idx="32423">
                  <c:v>12536962.044361001</c:v>
                </c:pt>
                <c:pt idx="32424">
                  <c:v>12522016.093742002</c:v>
                </c:pt>
                <c:pt idx="32425">
                  <c:v>12507068.083611002</c:v>
                </c:pt>
                <c:pt idx="32426">
                  <c:v>12492118.014225001</c:v>
                </c:pt>
                <c:pt idx="32427">
                  <c:v>12477165.885845002</c:v>
                </c:pt>
                <c:pt idx="32428">
                  <c:v>12462211.698733998</c:v>
                </c:pt>
                <c:pt idx="32429">
                  <c:v>12447255.453154001</c:v>
                </c:pt>
                <c:pt idx="32430">
                  <c:v>12432297.149371998</c:v>
                </c:pt>
                <c:pt idx="32431">
                  <c:v>12417336.787653999</c:v>
                </c:pt>
                <c:pt idx="32432">
                  <c:v>12402374.368271003</c:v>
                </c:pt>
                <c:pt idx="32433">
                  <c:v>12387409.891492</c:v>
                </c:pt>
                <c:pt idx="32434">
                  <c:v>12372443.357590998</c:v>
                </c:pt>
                <c:pt idx="32435">
                  <c:v>12357474.766843</c:v>
                </c:pt>
                <c:pt idx="32436">
                  <c:v>12342504.119522998</c:v>
                </c:pt>
                <c:pt idx="32437">
                  <c:v>12327531.415912002</c:v>
                </c:pt>
                <c:pt idx="32438">
                  <c:v>12312556.656288</c:v>
                </c:pt>
                <c:pt idx="32439">
                  <c:v>12297579.840933003</c:v>
                </c:pt>
                <c:pt idx="32440">
                  <c:v>12282600.970132999</c:v>
                </c:pt>
                <c:pt idx="32441">
                  <c:v>12267620.044173</c:v>
                </c:pt>
                <c:pt idx="32442">
                  <c:v>12252637.063340999</c:v>
                </c:pt>
                <c:pt idx="32443">
                  <c:v>12237652.027925998</c:v>
                </c:pt>
                <c:pt idx="32444">
                  <c:v>12222664.938220998</c:v>
                </c:pt>
                <c:pt idx="32445">
                  <c:v>12207675.794518</c:v>
                </c:pt>
                <c:pt idx="32446">
                  <c:v>12192684.597113999</c:v>
                </c:pt>
                <c:pt idx="32447">
                  <c:v>12177691.346304998</c:v>
                </c:pt>
                <c:pt idx="32448">
                  <c:v>12162696.042392001</c:v>
                </c:pt>
                <c:pt idx="32449">
                  <c:v>12147698.685675003</c:v>
                </c:pt>
                <c:pt idx="32450">
                  <c:v>12132699.276458001</c:v>
                </c:pt>
                <c:pt idx="32451">
                  <c:v>12117697.815047001</c:v>
                </c:pt>
                <c:pt idx="32452">
                  <c:v>12102694.301748002</c:v>
                </c:pt>
                <c:pt idx="32453">
                  <c:v>12087688.736870999</c:v>
                </c:pt>
                <c:pt idx="32454">
                  <c:v>12072681.120726001</c:v>
                </c:pt>
                <c:pt idx="32455">
                  <c:v>12057671.453629002</c:v>
                </c:pt>
                <c:pt idx="32456">
                  <c:v>12042659.735893</c:v>
                </c:pt>
                <c:pt idx="32457">
                  <c:v>12027645.967836</c:v>
                </c:pt>
                <c:pt idx="32458">
                  <c:v>12012630.149777001</c:v>
                </c:pt>
                <c:pt idx="32459">
                  <c:v>11997612.282039</c:v>
                </c:pt>
                <c:pt idx="32460">
                  <c:v>11982592.364943003</c:v>
                </c:pt>
                <c:pt idx="32461">
                  <c:v>11967570.398816003</c:v>
                </c:pt>
                <c:pt idx="32462">
                  <c:v>11952546.383986002</c:v>
                </c:pt>
                <c:pt idx="32463">
                  <c:v>11937520.320781002</c:v>
                </c:pt>
                <c:pt idx="32464">
                  <c:v>11922492.209533999</c:v>
                </c:pt>
                <c:pt idx="32465">
                  <c:v>11907462.050578</c:v>
                </c:pt>
                <c:pt idx="32466">
                  <c:v>11892429.844249999</c:v>
                </c:pt>
                <c:pt idx="32467">
                  <c:v>11877395.590887003</c:v>
                </c:pt>
                <c:pt idx="32468">
                  <c:v>11862359.290829998</c:v>
                </c:pt>
                <c:pt idx="32469">
                  <c:v>11847320.944420001</c:v>
                </c:pt>
                <c:pt idx="32470">
                  <c:v>11832280.552002002</c:v>
                </c:pt>
                <c:pt idx="32471">
                  <c:v>11817238.113923</c:v>
                </c:pt>
                <c:pt idx="32472">
                  <c:v>11802193.630530998</c:v>
                </c:pt>
                <c:pt idx="32473">
                  <c:v>11787147.102178</c:v>
                </c:pt>
                <c:pt idx="32474">
                  <c:v>11772098.529215001</c:v>
                </c:pt>
                <c:pt idx="32475">
                  <c:v>11757047.911999</c:v>
                </c:pt>
                <c:pt idx="32476">
                  <c:v>11741995.250886999</c:v>
                </c:pt>
                <c:pt idx="32477">
                  <c:v>11726940.546237998</c:v>
                </c:pt>
                <c:pt idx="32478">
                  <c:v>11711883.798412997</c:v>
                </c:pt>
                <c:pt idx="32479">
                  <c:v>11696825.007778</c:v>
                </c:pt>
                <c:pt idx="32480">
                  <c:v>11681764.174698003</c:v>
                </c:pt>
                <c:pt idx="32481">
                  <c:v>11666701.299540998</c:v>
                </c:pt>
                <c:pt idx="32482">
                  <c:v>11651636.382679002</c:v>
                </c:pt>
                <c:pt idx="32483">
                  <c:v>11636569.424484</c:v>
                </c:pt>
                <c:pt idx="32484">
                  <c:v>11621500.425331</c:v>
                </c:pt>
                <c:pt idx="32485">
                  <c:v>11606429.385597</c:v>
                </c:pt>
                <c:pt idx="32486">
                  <c:v>11591356.305664001</c:v>
                </c:pt>
                <c:pt idx="32487">
                  <c:v>11576281.185911002</c:v>
                </c:pt>
                <c:pt idx="32488">
                  <c:v>11561204.026723998</c:v>
                </c:pt>
                <c:pt idx="32489">
                  <c:v>11546124.828489</c:v>
                </c:pt>
                <c:pt idx="32490">
                  <c:v>11531043.591595998</c:v>
                </c:pt>
                <c:pt idx="32491">
                  <c:v>11515960.316434998</c:v>
                </c:pt>
                <c:pt idx="32492">
                  <c:v>11500875.003399</c:v>
                </c:pt>
                <c:pt idx="32493">
                  <c:v>11485787.652884999</c:v>
                </c:pt>
                <c:pt idx="32494">
                  <c:v>11470698.265291</c:v>
                </c:pt>
                <c:pt idx="32495">
                  <c:v>11455606.841018002</c:v>
                </c:pt>
                <c:pt idx="32496">
                  <c:v>11440513.380468</c:v>
                </c:pt>
                <c:pt idx="32497">
                  <c:v>11425417.884045999</c:v>
                </c:pt>
                <c:pt idx="32498">
                  <c:v>11410320.352161001</c:v>
                </c:pt>
                <c:pt idx="32499">
                  <c:v>11395220.785223</c:v>
                </c:pt>
                <c:pt idx="32500">
                  <c:v>11380119.183643002</c:v>
                </c:pt>
                <c:pt idx="32501">
                  <c:v>11365015.547836998</c:v>
                </c:pt>
                <c:pt idx="32502">
                  <c:v>11349909.878223</c:v>
                </c:pt>
                <c:pt idx="32503">
                  <c:v>11334802.175218999</c:v>
                </c:pt>
                <c:pt idx="32504">
                  <c:v>11319692.439247997</c:v>
                </c:pt>
                <c:pt idx="32505">
                  <c:v>11304580.670735</c:v>
                </c:pt>
                <c:pt idx="32506">
                  <c:v>11289466.870107003</c:v>
                </c:pt>
                <c:pt idx="32507">
                  <c:v>11274351.037793998</c:v>
                </c:pt>
                <c:pt idx="32508">
                  <c:v>11259233.174226001</c:v>
                </c:pt>
                <c:pt idx="32509">
                  <c:v>11244113.27984</c:v>
                </c:pt>
                <c:pt idx="32510">
                  <c:v>11228991.355072001</c:v>
                </c:pt>
                <c:pt idx="32511">
                  <c:v>11213867.400361</c:v>
                </c:pt>
                <c:pt idx="32512">
                  <c:v>11198741.41615</c:v>
                </c:pt>
                <c:pt idx="32513">
                  <c:v>11183613.402883004</c:v>
                </c:pt>
                <c:pt idx="32514">
                  <c:v>11168483.361006999</c:v>
                </c:pt>
                <c:pt idx="32515">
                  <c:v>11153351.290973</c:v>
                </c:pt>
                <c:pt idx="32516">
                  <c:v>11138217.193231</c:v>
                </c:pt>
                <c:pt idx="32517">
                  <c:v>11123081.068236997</c:v>
                </c:pt>
                <c:pt idx="32518">
                  <c:v>11107942.916448997</c:v>
                </c:pt>
                <c:pt idx="32519">
                  <c:v>11092802.738325996</c:v>
                </c:pt>
                <c:pt idx="32520">
                  <c:v>11077660.534329997</c:v>
                </c:pt>
                <c:pt idx="32521">
                  <c:v>11062516.304927999</c:v>
                </c:pt>
                <c:pt idx="32522">
                  <c:v>11047370.050586</c:v>
                </c:pt>
                <c:pt idx="32523">
                  <c:v>11032221.771775</c:v>
                </c:pt>
                <c:pt idx="32524">
                  <c:v>11017071.468968</c:v>
                </c:pt>
                <c:pt idx="32525">
                  <c:v>11001919.142641</c:v>
                </c:pt>
                <c:pt idx="32526">
                  <c:v>10986764.793272</c:v>
                </c:pt>
                <c:pt idx="32527">
                  <c:v>10971608.421342</c:v>
                </c:pt>
                <c:pt idx="32528">
                  <c:v>10956450.027334996</c:v>
                </c:pt>
                <c:pt idx="32529">
                  <c:v>10941289.611737</c:v>
                </c:pt>
                <c:pt idx="32530">
                  <c:v>10926127.175037</c:v>
                </c:pt>
                <c:pt idx="32531">
                  <c:v>10910962.717725998</c:v>
                </c:pt>
                <c:pt idx="32532">
                  <c:v>10895796.240299998</c:v>
                </c:pt>
                <c:pt idx="32533">
                  <c:v>10880627.743255001</c:v>
                </c:pt>
                <c:pt idx="32534">
                  <c:v>10865457.227091998</c:v>
                </c:pt>
                <c:pt idx="32535">
                  <c:v>10850284.692313002</c:v>
                </c:pt>
                <c:pt idx="32536">
                  <c:v>10835110.139422998</c:v>
                </c:pt>
                <c:pt idx="32537">
                  <c:v>10819933.568931</c:v>
                </c:pt>
                <c:pt idx="32538">
                  <c:v>10804754.981347</c:v>
                </c:pt>
                <c:pt idx="32539">
                  <c:v>10789574.377186</c:v>
                </c:pt>
                <c:pt idx="32540">
                  <c:v>10774391.756963998</c:v>
                </c:pt>
                <c:pt idx="32541">
                  <c:v>10759207.121200001</c:v>
                </c:pt>
                <c:pt idx="32542">
                  <c:v>10744020.470416</c:v>
                </c:pt>
                <c:pt idx="32543">
                  <c:v>10728831.805139001</c:v>
                </c:pt>
                <c:pt idx="32544">
                  <c:v>10713641.125894001</c:v>
                </c:pt>
                <c:pt idx="32545">
                  <c:v>10698448.433213999</c:v>
                </c:pt>
                <c:pt idx="32546">
                  <c:v>10683253.727631001</c:v>
                </c:pt>
                <c:pt idx="32547">
                  <c:v>10668057.009683002</c:v>
                </c:pt>
                <c:pt idx="32548">
                  <c:v>10652858.279908</c:v>
                </c:pt>
                <c:pt idx="32549">
                  <c:v>10637657.538848</c:v>
                </c:pt>
                <c:pt idx="32550">
                  <c:v>10622454.787049998</c:v>
                </c:pt>
                <c:pt idx="32551">
                  <c:v>10607250.02506</c:v>
                </c:pt>
                <c:pt idx="32552">
                  <c:v>10592043.25343</c:v>
                </c:pt>
                <c:pt idx="32553">
                  <c:v>10576834.472714001</c:v>
                </c:pt>
                <c:pt idx="32554">
                  <c:v>10561623.683468997</c:v>
                </c:pt>
                <c:pt idx="32555">
                  <c:v>10546410.886254</c:v>
                </c:pt>
                <c:pt idx="32556">
                  <c:v>10531196.081631999</c:v>
                </c:pt>
                <c:pt idx="32557">
                  <c:v>10515979.270168997</c:v>
                </c:pt>
                <c:pt idx="32558">
                  <c:v>10500760.452435</c:v>
                </c:pt>
                <c:pt idx="32559">
                  <c:v>10485539.628998999</c:v>
                </c:pt>
                <c:pt idx="32560">
                  <c:v>10470316.800438</c:v>
                </c:pt>
                <c:pt idx="32561">
                  <c:v>10455091.967328997</c:v>
                </c:pt>
                <c:pt idx="32562">
                  <c:v>10439865.130253999</c:v>
                </c:pt>
                <c:pt idx="32563">
                  <c:v>10424636.289794998</c:v>
                </c:pt>
                <c:pt idx="32564">
                  <c:v>10409405.446539998</c:v>
                </c:pt>
                <c:pt idx="32565">
                  <c:v>10394172.601079</c:v>
                </c:pt>
                <c:pt idx="32566">
                  <c:v>10378937.754005</c:v>
                </c:pt>
                <c:pt idx="32567">
                  <c:v>10363700.905914001</c:v>
                </c:pt>
                <c:pt idx="32568">
                  <c:v>10348462.057405001</c:v>
                </c:pt>
                <c:pt idx="32569">
                  <c:v>10333221.209082</c:v>
                </c:pt>
                <c:pt idx="32570">
                  <c:v>10317978.361548999</c:v>
                </c:pt>
                <c:pt idx="32571">
                  <c:v>10302733.515416</c:v>
                </c:pt>
                <c:pt idx="32572">
                  <c:v>10287486.671293</c:v>
                </c:pt>
                <c:pt idx="32573">
                  <c:v>10272237.829795998</c:v>
                </c:pt>
                <c:pt idx="32574">
                  <c:v>10256986.991544001</c:v>
                </c:pt>
                <c:pt idx="32575">
                  <c:v>10241734.157157</c:v>
                </c:pt>
                <c:pt idx="32576">
                  <c:v>10226479.327260001</c:v>
                </c:pt>
                <c:pt idx="32577">
                  <c:v>10211222.502482003</c:v>
                </c:pt>
                <c:pt idx="32578">
                  <c:v>10195963.683452003</c:v>
                </c:pt>
                <c:pt idx="32579">
                  <c:v>10180702.870805003</c:v>
                </c:pt>
                <c:pt idx="32580">
                  <c:v>10165440.065179002</c:v>
                </c:pt>
                <c:pt idx="32581">
                  <c:v>10150175.267213998</c:v>
                </c:pt>
                <c:pt idx="32582">
                  <c:v>10134908.477554001</c:v>
                </c:pt>
                <c:pt idx="32583">
                  <c:v>10119639.696846997</c:v>
                </c:pt>
                <c:pt idx="32584">
                  <c:v>10104368.925743004</c:v>
                </c:pt>
                <c:pt idx="32585">
                  <c:v>10089096.164895</c:v>
                </c:pt>
                <c:pt idx="32586">
                  <c:v>10073821.414961999</c:v>
                </c:pt>
                <c:pt idx="32587">
                  <c:v>10058544.676604001</c:v>
                </c:pt>
                <c:pt idx="32588">
                  <c:v>10043265.950484</c:v>
                </c:pt>
                <c:pt idx="32589">
                  <c:v>10027985.237269996</c:v>
                </c:pt>
                <c:pt idx="32590">
                  <c:v>10012702.537630998</c:v>
                </c:pt>
                <c:pt idx="32591">
                  <c:v>9997417.8522430025</c:v>
                </c:pt>
                <c:pt idx="32592">
                  <c:v>9982131.1817819998</c:v>
                </c:pt>
                <c:pt idx="32593">
                  <c:v>9966842.5269299988</c:v>
                </c:pt>
                <c:pt idx="32594">
                  <c:v>9951551.8883689977</c:v>
                </c:pt>
                <c:pt idx="32595">
                  <c:v>9936259.2667880002</c:v>
                </c:pt>
                <c:pt idx="32596">
                  <c:v>9920964.6628779992</c:v>
                </c:pt>
                <c:pt idx="32597">
                  <c:v>9905668.0773329977</c:v>
                </c:pt>
                <c:pt idx="32598">
                  <c:v>9890369.5108519997</c:v>
                </c:pt>
                <c:pt idx="32599">
                  <c:v>9875068.9641340002</c:v>
                </c:pt>
                <c:pt idx="32600">
                  <c:v>9859766.4378859978</c:v>
                </c:pt>
                <c:pt idx="32601">
                  <c:v>9844461.9328150004</c:v>
                </c:pt>
                <c:pt idx="32602">
                  <c:v>9829155.4496339988</c:v>
                </c:pt>
                <c:pt idx="32603">
                  <c:v>9813846.9890579991</c:v>
                </c:pt>
                <c:pt idx="32604">
                  <c:v>9798536.5518050008</c:v>
                </c:pt>
                <c:pt idx="32605">
                  <c:v>9783224.1385979969</c:v>
                </c:pt>
                <c:pt idx="32606">
                  <c:v>9767909.7501639985</c:v>
                </c:pt>
                <c:pt idx="32607">
                  <c:v>9752593.3872309979</c:v>
                </c:pt>
                <c:pt idx="32608">
                  <c:v>9737275.0505330004</c:v>
                </c:pt>
                <c:pt idx="32609">
                  <c:v>9721954.7408069987</c:v>
                </c:pt>
                <c:pt idx="32610">
                  <c:v>9706632.4587929994</c:v>
                </c:pt>
                <c:pt idx="32611">
                  <c:v>9691308.2052349988</c:v>
                </c:pt>
                <c:pt idx="32612">
                  <c:v>9675981.9808809999</c:v>
                </c:pt>
                <c:pt idx="32613">
                  <c:v>9660653.7864819989</c:v>
                </c:pt>
                <c:pt idx="32614">
                  <c:v>9645323.6227930002</c:v>
                </c:pt>
                <c:pt idx="32615">
                  <c:v>9629991.4905719981</c:v>
                </c:pt>
                <c:pt idx="32616">
                  <c:v>9614657.3905829992</c:v>
                </c:pt>
                <c:pt idx="32617">
                  <c:v>9599321.3235899992</c:v>
                </c:pt>
                <c:pt idx="32618">
                  <c:v>9583983.2903639972</c:v>
                </c:pt>
                <c:pt idx="32619">
                  <c:v>9568643.2916780002</c:v>
                </c:pt>
                <c:pt idx="32620">
                  <c:v>9553301.3283089977</c:v>
                </c:pt>
                <c:pt idx="32621">
                  <c:v>9537957.4010390006</c:v>
                </c:pt>
                <c:pt idx="32622">
                  <c:v>9522611.5106520019</c:v>
                </c:pt>
                <c:pt idx="32623">
                  <c:v>9507263.6579359975</c:v>
                </c:pt>
                <c:pt idx="32624">
                  <c:v>9491913.8436840009</c:v>
                </c:pt>
                <c:pt idx="32625">
                  <c:v>9476562.0686930008</c:v>
                </c:pt>
                <c:pt idx="32626">
                  <c:v>9461208.3337609991</c:v>
                </c:pt>
                <c:pt idx="32627">
                  <c:v>9445852.6396919973</c:v>
                </c:pt>
                <c:pt idx="32628">
                  <c:v>9430494.9872949962</c:v>
                </c:pt>
                <c:pt idx="32629">
                  <c:v>9415135.3773810007</c:v>
                </c:pt>
                <c:pt idx="32630">
                  <c:v>9399773.8107639998</c:v>
                </c:pt>
                <c:pt idx="32631">
                  <c:v>9384410.2882649954</c:v>
                </c:pt>
                <c:pt idx="32632">
                  <c:v>9369044.8107060008</c:v>
                </c:pt>
                <c:pt idx="32633">
                  <c:v>9353677.3789150007</c:v>
                </c:pt>
                <c:pt idx="32634">
                  <c:v>9338307.9937229995</c:v>
                </c:pt>
                <c:pt idx="32635">
                  <c:v>9322936.6559629999</c:v>
                </c:pt>
                <c:pt idx="32636">
                  <c:v>9307563.3664759975</c:v>
                </c:pt>
                <c:pt idx="32637">
                  <c:v>9292188.1261039972</c:v>
                </c:pt>
                <c:pt idx="32638">
                  <c:v>9276810.9356939998</c:v>
                </c:pt>
                <c:pt idx="32639">
                  <c:v>9261431.7960969955</c:v>
                </c:pt>
                <c:pt idx="32640">
                  <c:v>9246050.708166996</c:v>
                </c:pt>
                <c:pt idx="32641">
                  <c:v>9230667.6727639996</c:v>
                </c:pt>
                <c:pt idx="32642">
                  <c:v>9215282.6907499991</c:v>
                </c:pt>
                <c:pt idx="32643">
                  <c:v>9199895.7629920002</c:v>
                </c:pt>
                <c:pt idx="32644">
                  <c:v>9184506.8903620001</c:v>
                </c:pt>
                <c:pt idx="32645">
                  <c:v>9169116.0737340003</c:v>
                </c:pt>
                <c:pt idx="32646">
                  <c:v>9153723.313988002</c:v>
                </c:pt>
                <c:pt idx="32647">
                  <c:v>9138328.6120069977</c:v>
                </c:pt>
                <c:pt idx="32648">
                  <c:v>9122931.9686779995</c:v>
                </c:pt>
                <c:pt idx="32649">
                  <c:v>9107533.3848940004</c:v>
                </c:pt>
                <c:pt idx="32650">
                  <c:v>9092132.8615489993</c:v>
                </c:pt>
                <c:pt idx="32651">
                  <c:v>9076730.3995439988</c:v>
                </c:pt>
                <c:pt idx="32652">
                  <c:v>9061325.9997819997</c:v>
                </c:pt>
                <c:pt idx="32653">
                  <c:v>9045919.6631729994</c:v>
                </c:pt>
                <c:pt idx="32654">
                  <c:v>9030511.3906280007</c:v>
                </c:pt>
                <c:pt idx="32655">
                  <c:v>9015101.1830639988</c:v>
                </c:pt>
                <c:pt idx="32656">
                  <c:v>8999689.0414029974</c:v>
                </c:pt>
                <c:pt idx="32657">
                  <c:v>8984274.966568999</c:v>
                </c:pt>
                <c:pt idx="32658">
                  <c:v>8968858.9594909977</c:v>
                </c:pt>
                <c:pt idx="32659">
                  <c:v>8953441.0211049989</c:v>
                </c:pt>
                <c:pt idx="32660">
                  <c:v>8938021.1523470003</c:v>
                </c:pt>
                <c:pt idx="32661">
                  <c:v>8922599.3541600015</c:v>
                </c:pt>
                <c:pt idx="32662">
                  <c:v>8907175.6274909955</c:v>
                </c:pt>
                <c:pt idx="32663">
                  <c:v>8891749.9732910004</c:v>
                </c:pt>
                <c:pt idx="32664">
                  <c:v>8876322.392515</c:v>
                </c:pt>
                <c:pt idx="32665">
                  <c:v>8860892.8861229979</c:v>
                </c:pt>
                <c:pt idx="32666">
                  <c:v>8845461.4550790023</c:v>
                </c:pt>
                <c:pt idx="32667">
                  <c:v>8830028.1003520004</c:v>
                </c:pt>
                <c:pt idx="32668">
                  <c:v>8814592.8229150008</c:v>
                </c:pt>
                <c:pt idx="32669">
                  <c:v>8799155.623745</c:v>
                </c:pt>
                <c:pt idx="32670">
                  <c:v>8783716.5038239993</c:v>
                </c:pt>
                <c:pt idx="32671">
                  <c:v>8768275.4641389996</c:v>
                </c:pt>
                <c:pt idx="32672">
                  <c:v>8752832.505679002</c:v>
                </c:pt>
                <c:pt idx="32673">
                  <c:v>8737387.6294409987</c:v>
                </c:pt>
                <c:pt idx="32674">
                  <c:v>8721940.8364249971</c:v>
                </c:pt>
                <c:pt idx="32675">
                  <c:v>8706492.1276339982</c:v>
                </c:pt>
                <c:pt idx="32676">
                  <c:v>8691041.5040770005</c:v>
                </c:pt>
                <c:pt idx="32677">
                  <c:v>8675588.9667690005</c:v>
                </c:pt>
                <c:pt idx="32678">
                  <c:v>8660134.5167269986</c:v>
                </c:pt>
                <c:pt idx="32679">
                  <c:v>8644678.1549730022</c:v>
                </c:pt>
                <c:pt idx="32680">
                  <c:v>8629219.8825349975</c:v>
                </c:pt>
                <c:pt idx="32681">
                  <c:v>8613759.7004449982</c:v>
                </c:pt>
                <c:pt idx="32682">
                  <c:v>8598297.6097379979</c:v>
                </c:pt>
                <c:pt idx="32683">
                  <c:v>8582833.6114569977</c:v>
                </c:pt>
                <c:pt idx="32684">
                  <c:v>8567367.7066469975</c:v>
                </c:pt>
                <c:pt idx="32685">
                  <c:v>8551899.8963580001</c:v>
                </c:pt>
                <c:pt idx="32686">
                  <c:v>8536430.1816460006</c:v>
                </c:pt>
                <c:pt idx="32687">
                  <c:v>8520958.5635700002</c:v>
                </c:pt>
                <c:pt idx="32688">
                  <c:v>8505485.0431959983</c:v>
                </c:pt>
                <c:pt idx="32689">
                  <c:v>8490009.6215909962</c:v>
                </c:pt>
                <c:pt idx="32690">
                  <c:v>8474532.2998309974</c:v>
                </c:pt>
                <c:pt idx="32691">
                  <c:v>8459053.0789939985</c:v>
                </c:pt>
                <c:pt idx="32692">
                  <c:v>8443571.9601649977</c:v>
                </c:pt>
                <c:pt idx="32693">
                  <c:v>8428088.9444299974</c:v>
                </c:pt>
                <c:pt idx="32694">
                  <c:v>8412604.0328850001</c:v>
                </c:pt>
                <c:pt idx="32695">
                  <c:v>8397117.2266259957</c:v>
                </c:pt>
                <c:pt idx="32696">
                  <c:v>8381628.5267569991</c:v>
                </c:pt>
                <c:pt idx="32697">
                  <c:v>8366137.934386</c:v>
                </c:pt>
                <c:pt idx="32698">
                  <c:v>8350645.4506260008</c:v>
                </c:pt>
                <c:pt idx="32699">
                  <c:v>8335151.0765940007</c:v>
                </c:pt>
                <c:pt idx="32700">
                  <c:v>8319654.8134129988</c:v>
                </c:pt>
                <c:pt idx="32701">
                  <c:v>8304156.6622099997</c:v>
                </c:pt>
                <c:pt idx="32702">
                  <c:v>8288656.6241179984</c:v>
                </c:pt>
                <c:pt idx="32703">
                  <c:v>8273154.7002739999</c:v>
                </c:pt>
                <c:pt idx="32704">
                  <c:v>8257650.8918209998</c:v>
                </c:pt>
                <c:pt idx="32705">
                  <c:v>8242145.1999059999</c:v>
                </c:pt>
                <c:pt idx="32706">
                  <c:v>8226637.6256829984</c:v>
                </c:pt>
                <c:pt idx="32707">
                  <c:v>8211128.1703070002</c:v>
                </c:pt>
                <c:pt idx="32708">
                  <c:v>8195616.8349430002</c:v>
                </c:pt>
                <c:pt idx="32709">
                  <c:v>8180103.6207569987</c:v>
                </c:pt>
                <c:pt idx="32710">
                  <c:v>8164588.5289230002</c:v>
                </c:pt>
                <c:pt idx="32711">
                  <c:v>8149071.5606179992</c:v>
                </c:pt>
                <c:pt idx="32712">
                  <c:v>8133552.7170250006</c:v>
                </c:pt>
                <c:pt idx="32713">
                  <c:v>8118031.9993329998</c:v>
                </c:pt>
                <c:pt idx="32714">
                  <c:v>8102509.4087340003</c:v>
                </c:pt>
                <c:pt idx="32715">
                  <c:v>8086984.9464280009</c:v>
                </c:pt>
                <c:pt idx="32716">
                  <c:v>8071458.6136179985</c:v>
                </c:pt>
                <c:pt idx="32717">
                  <c:v>8055930.4115120005</c:v>
                </c:pt>
                <c:pt idx="32718">
                  <c:v>8040400.3413260002</c:v>
                </c:pt>
                <c:pt idx="32719">
                  <c:v>8024868.4042779999</c:v>
                </c:pt>
                <c:pt idx="32720">
                  <c:v>8009334.6015929999</c:v>
                </c:pt>
                <c:pt idx="32721">
                  <c:v>7993798.9345000004</c:v>
                </c:pt>
                <c:pt idx="32722">
                  <c:v>7978261.4042359991</c:v>
                </c:pt>
                <c:pt idx="32723">
                  <c:v>7962722.0120410006</c:v>
                </c:pt>
                <c:pt idx="32724">
                  <c:v>7947180.7591599999</c:v>
                </c:pt>
                <c:pt idx="32725">
                  <c:v>7931637.6468459992</c:v>
                </c:pt>
                <c:pt idx="32726">
                  <c:v>7916092.6763530001</c:v>
                </c:pt>
                <c:pt idx="32727">
                  <c:v>7900545.8489450011</c:v>
                </c:pt>
                <c:pt idx="32728">
                  <c:v>7884997.1658889987</c:v>
                </c:pt>
                <c:pt idx="32729">
                  <c:v>7869446.6284579998</c:v>
                </c:pt>
                <c:pt idx="32730">
                  <c:v>7853894.2379300017</c:v>
                </c:pt>
                <c:pt idx="32731">
                  <c:v>7838339.9955879999</c:v>
                </c:pt>
                <c:pt idx="32732">
                  <c:v>7822783.9027230004</c:v>
                </c:pt>
                <c:pt idx="32733">
                  <c:v>7807225.9606280001</c:v>
                </c:pt>
                <c:pt idx="32734">
                  <c:v>7791666.1706039999</c:v>
                </c:pt>
                <c:pt idx="32735">
                  <c:v>7776104.5339560006</c:v>
                </c:pt>
                <c:pt idx="32736">
                  <c:v>7760541.0519970004</c:v>
                </c:pt>
                <c:pt idx="32737">
                  <c:v>7744975.7260420006</c:v>
                </c:pt>
                <c:pt idx="32738">
                  <c:v>7729408.5574150002</c:v>
                </c:pt>
                <c:pt idx="32739">
                  <c:v>7713839.5474440008</c:v>
                </c:pt>
                <c:pt idx="32740">
                  <c:v>7698268.6974610006</c:v>
                </c:pt>
                <c:pt idx="32741">
                  <c:v>7682696.008808</c:v>
                </c:pt>
                <c:pt idx="32742">
                  <c:v>7667121.4828270003</c:v>
                </c:pt>
                <c:pt idx="32743">
                  <c:v>7651545.1208719984</c:v>
                </c:pt>
                <c:pt idx="32744">
                  <c:v>7635966.9242959991</c:v>
                </c:pt>
                <c:pt idx="32745">
                  <c:v>7620386.8944640001</c:v>
                </c:pt>
                <c:pt idx="32746">
                  <c:v>7604805.0327430004</c:v>
                </c:pt>
                <c:pt idx="32747">
                  <c:v>7589221.3405059995</c:v>
                </c:pt>
                <c:pt idx="32748">
                  <c:v>7573635.8191329986</c:v>
                </c:pt>
                <c:pt idx="32749">
                  <c:v>7558048.470009001</c:v>
                </c:pt>
                <c:pt idx="32750">
                  <c:v>7542459.2945250003</c:v>
                </c:pt>
                <c:pt idx="32751">
                  <c:v>7526868.2940779999</c:v>
                </c:pt>
                <c:pt idx="32752">
                  <c:v>7511275.4700700017</c:v>
                </c:pt>
                <c:pt idx="32753">
                  <c:v>7495680.8239109991</c:v>
                </c:pt>
                <c:pt idx="32754">
                  <c:v>7480084.3570149997</c:v>
                </c:pt>
                <c:pt idx="32755">
                  <c:v>7464486.0708010001</c:v>
                </c:pt>
                <c:pt idx="32756">
                  <c:v>7448885.9666980002</c:v>
                </c:pt>
                <c:pt idx="32757">
                  <c:v>7433284.0461359993</c:v>
                </c:pt>
                <c:pt idx="32758">
                  <c:v>7417680.3105539996</c:v>
                </c:pt>
                <c:pt idx="32759">
                  <c:v>7402074.7613960002</c:v>
                </c:pt>
                <c:pt idx="32760">
                  <c:v>7386467.4001129996</c:v>
                </c:pt>
                <c:pt idx="32761">
                  <c:v>7370858.2281610006</c:v>
                </c:pt>
                <c:pt idx="32762">
                  <c:v>7355247.247002</c:v>
                </c:pt>
                <c:pt idx="32763">
                  <c:v>7339634.4581040004</c:v>
                </c:pt>
                <c:pt idx="32764">
                  <c:v>7324019.8629430002</c:v>
                </c:pt>
                <c:pt idx="32765">
                  <c:v>7308403.4629980009</c:v>
                </c:pt>
                <c:pt idx="32766">
                  <c:v>7292785.2597559998</c:v>
                </c:pt>
                <c:pt idx="32767">
                  <c:v>7277165.2547109993</c:v>
                </c:pt>
                <c:pt idx="32768">
                  <c:v>7261543.4493620014</c:v>
                </c:pt>
                <c:pt idx="32769">
                  <c:v>7245919.8452129988</c:v>
                </c:pt>
                <c:pt idx="32770">
                  <c:v>7230294.4437759994</c:v>
                </c:pt>
                <c:pt idx="32771">
                  <c:v>7214667.2465680009</c:v>
                </c:pt>
                <c:pt idx="32772">
                  <c:v>7199038.2551149996</c:v>
                </c:pt>
                <c:pt idx="32773">
                  <c:v>7183407.4709450016</c:v>
                </c:pt>
                <c:pt idx="32774">
                  <c:v>7167774.8955959994</c:v>
                </c:pt>
                <c:pt idx="32775">
                  <c:v>7152140.5306100007</c:v>
                </c:pt>
                <c:pt idx="32776">
                  <c:v>7136504.3775360007</c:v>
                </c:pt>
                <c:pt idx="32777">
                  <c:v>7120866.4379310012</c:v>
                </c:pt>
                <c:pt idx="32778">
                  <c:v>7105226.7133550001</c:v>
                </c:pt>
                <c:pt idx="32779">
                  <c:v>7089585.2053770004</c:v>
                </c:pt>
                <c:pt idx="32780">
                  <c:v>7073941.9155720007</c:v>
                </c:pt>
                <c:pt idx="32781">
                  <c:v>7058296.8455210002</c:v>
                </c:pt>
                <c:pt idx="32782">
                  <c:v>7042649.9968119999</c:v>
                </c:pt>
                <c:pt idx="32783">
                  <c:v>7027001.3710380001</c:v>
                </c:pt>
                <c:pt idx="32784">
                  <c:v>7011350.9697999991</c:v>
                </c:pt>
                <c:pt idx="32785">
                  <c:v>6995698.7947059991</c:v>
                </c:pt>
                <c:pt idx="32786">
                  <c:v>6980044.847368001</c:v>
                </c:pt>
                <c:pt idx="32787">
                  <c:v>6964389.1294079991</c:v>
                </c:pt>
                <c:pt idx="32788">
                  <c:v>6948731.6424510004</c:v>
                </c:pt>
                <c:pt idx="32789">
                  <c:v>6933072.3881319994</c:v>
                </c:pt>
                <c:pt idx="32790">
                  <c:v>6917411.36809</c:v>
                </c:pt>
                <c:pt idx="32791">
                  <c:v>6901748.5839729998</c:v>
                </c:pt>
                <c:pt idx="32792">
                  <c:v>6886084.037432</c:v>
                </c:pt>
                <c:pt idx="32793">
                  <c:v>6870417.7301290007</c:v>
                </c:pt>
                <c:pt idx="32794">
                  <c:v>6854749.6637299983</c:v>
                </c:pt>
                <c:pt idx="32795">
                  <c:v>6839079.8399090003</c:v>
                </c:pt>
                <c:pt idx="32796">
                  <c:v>6823408.2603460001</c:v>
                </c:pt>
                <c:pt idx="32797">
                  <c:v>6807734.9267279999</c:v>
                </c:pt>
                <c:pt idx="32798">
                  <c:v>6792059.8407490002</c:v>
                </c:pt>
                <c:pt idx="32799">
                  <c:v>6776383.0041089999</c:v>
                </c:pt>
                <c:pt idx="32800">
                  <c:v>6760704.4185160007</c:v>
                </c:pt>
                <c:pt idx="32801">
                  <c:v>6745024.0856849998</c:v>
                </c:pt>
                <c:pt idx="32802">
                  <c:v>6729342.0073370002</c:v>
                </c:pt>
                <c:pt idx="32803">
                  <c:v>6713658.1851989999</c:v>
                </c:pt>
                <c:pt idx="32804">
                  <c:v>6697972.6210069992</c:v>
                </c:pt>
                <c:pt idx="32805">
                  <c:v>6682285.3165039998</c:v>
                </c:pt>
                <c:pt idx="32806">
                  <c:v>6666596.2734380001</c:v>
                </c:pt>
                <c:pt idx="32807">
                  <c:v>6650905.4935650006</c:v>
                </c:pt>
                <c:pt idx="32808">
                  <c:v>6635212.9786490016</c:v>
                </c:pt>
                <c:pt idx="32809">
                  <c:v>6619518.7304590009</c:v>
                </c:pt>
                <c:pt idx="32810">
                  <c:v>6603822.7507729996</c:v>
                </c:pt>
                <c:pt idx="32811">
                  <c:v>6588125.041375001</c:v>
                </c:pt>
                <c:pt idx="32812">
                  <c:v>6572425.6040569991</c:v>
                </c:pt>
                <c:pt idx="32813">
                  <c:v>6556724.4406169998</c:v>
                </c:pt>
                <c:pt idx="32814">
                  <c:v>6541021.5528620007</c:v>
                </c:pt>
                <c:pt idx="32815">
                  <c:v>6525316.9426030004</c:v>
                </c:pt>
                <c:pt idx="32816">
                  <c:v>6509610.6116610002</c:v>
                </c:pt>
                <c:pt idx="32817">
                  <c:v>6493902.5618629996</c:v>
                </c:pt>
                <c:pt idx="32818">
                  <c:v>6478192.7950450005</c:v>
                </c:pt>
                <c:pt idx="32819">
                  <c:v>6462481.3130479995</c:v>
                </c:pt>
                <c:pt idx="32820">
                  <c:v>6446768.1177209998</c:v>
                </c:pt>
                <c:pt idx="32821">
                  <c:v>6431053.2109210007</c:v>
                </c:pt>
                <c:pt idx="32822">
                  <c:v>6415336.5945119997</c:v>
                </c:pt>
                <c:pt idx="32823">
                  <c:v>6399618.2703650016</c:v>
                </c:pt>
                <c:pt idx="32824">
                  <c:v>6383898.2403580006</c:v>
                </c:pt>
                <c:pt idx="32825">
                  <c:v>6368176.5063790008</c:v>
                </c:pt>
                <c:pt idx="32826">
                  <c:v>6352453.0703200009</c:v>
                </c:pt>
                <c:pt idx="32827">
                  <c:v>6336727.9340820005</c:v>
                </c:pt>
                <c:pt idx="32828">
                  <c:v>6321001.0995749999</c:v>
                </c:pt>
                <c:pt idx="32829">
                  <c:v>6305272.5687139994</c:v>
                </c:pt>
                <c:pt idx="32830">
                  <c:v>6289542.3434219994</c:v>
                </c:pt>
                <c:pt idx="32831">
                  <c:v>6273810.4256309997</c:v>
                </c:pt>
                <c:pt idx="32832">
                  <c:v>6258076.8172799991</c:v>
                </c:pt>
                <c:pt idx="32833">
                  <c:v>6242341.5203149999</c:v>
                </c:pt>
                <c:pt idx="32834">
                  <c:v>6226604.5366900004</c:v>
                </c:pt>
                <c:pt idx="32835">
                  <c:v>6210865.8683670005</c:v>
                </c:pt>
                <c:pt idx="32836">
                  <c:v>6195125.5173150003</c:v>
                </c:pt>
                <c:pt idx="32837">
                  <c:v>6179383.4855110003</c:v>
                </c:pt>
                <c:pt idx="32838">
                  <c:v>6163639.7749410011</c:v>
                </c:pt>
                <c:pt idx="32839">
                  <c:v>6147894.3875950007</c:v>
                </c:pt>
                <c:pt idx="32840">
                  <c:v>6132147.3254759992</c:v>
                </c:pt>
                <c:pt idx="32841">
                  <c:v>6116398.5905910004</c:v>
                </c:pt>
                <c:pt idx="32842">
                  <c:v>6100648.1849569995</c:v>
                </c:pt>
                <c:pt idx="32843">
                  <c:v>6084896.1105959993</c:v>
                </c:pt>
                <c:pt idx="32844">
                  <c:v>6069142.3695419999</c:v>
                </c:pt>
                <c:pt idx="32845">
                  <c:v>6053386.9638339989</c:v>
                </c:pt>
                <c:pt idx="32846">
                  <c:v>6037629.8955179993</c:v>
                </c:pt>
                <c:pt idx="32847">
                  <c:v>6021871.1666519996</c:v>
                </c:pt>
                <c:pt idx="32848">
                  <c:v>6006110.7792990003</c:v>
                </c:pt>
                <c:pt idx="32849">
                  <c:v>5990348.7355300002</c:v>
                </c:pt>
                <c:pt idx="32850">
                  <c:v>5974585.0374240009</c:v>
                </c:pt>
                <c:pt idx="32851">
                  <c:v>5958819.6870710002</c:v>
                </c:pt>
                <c:pt idx="32852">
                  <c:v>5943052.6865650006</c:v>
                </c:pt>
                <c:pt idx="32853">
                  <c:v>5927284.0380110005</c:v>
                </c:pt>
                <c:pt idx="32854">
                  <c:v>5911513.74352</c:v>
                </c:pt>
                <c:pt idx="32855">
                  <c:v>5895741.805213999</c:v>
                </c:pt>
                <c:pt idx="32856">
                  <c:v>5879968.2252189992</c:v>
                </c:pt>
                <c:pt idx="32857">
                  <c:v>5864193.0056750001</c:v>
                </c:pt>
                <c:pt idx="32858">
                  <c:v>5848416.148724</c:v>
                </c:pt>
                <c:pt idx="32859">
                  <c:v>5832637.656521</c:v>
                </c:pt>
                <c:pt idx="32860">
                  <c:v>5816857.5312260007</c:v>
                </c:pt>
                <c:pt idx="32861">
                  <c:v>5801075.7750110002</c:v>
                </c:pt>
                <c:pt idx="32862">
                  <c:v>5785292.3900529994</c:v>
                </c:pt>
                <c:pt idx="32863">
                  <c:v>5769507.3785380004</c:v>
                </c:pt>
                <c:pt idx="32864">
                  <c:v>5753720.7426620014</c:v>
                </c:pt>
                <c:pt idx="32865">
                  <c:v>5737932.4846290005</c:v>
                </c:pt>
                <c:pt idx="32866">
                  <c:v>5722142.6066499995</c:v>
                </c:pt>
                <c:pt idx="32867">
                  <c:v>5706351.1109450003</c:v>
                </c:pt>
                <c:pt idx="32868">
                  <c:v>5690557.9997450002</c:v>
                </c:pt>
                <c:pt idx="32869">
                  <c:v>5674763.275285</c:v>
                </c:pt>
                <c:pt idx="32870">
                  <c:v>5658966.9398129992</c:v>
                </c:pt>
                <c:pt idx="32871">
                  <c:v>5643168.9955819994</c:v>
                </c:pt>
                <c:pt idx="32872">
                  <c:v>5627369.4448569994</c:v>
                </c:pt>
                <c:pt idx="32873">
                  <c:v>5611568.2899090005</c:v>
                </c:pt>
                <c:pt idx="32874">
                  <c:v>5595765.5330189997</c:v>
                </c:pt>
                <c:pt idx="32875">
                  <c:v>5579961.1764770001</c:v>
                </c:pt>
                <c:pt idx="32876">
                  <c:v>5564155.2225800008</c:v>
                </c:pt>
                <c:pt idx="32877">
                  <c:v>5548347.6736349994</c:v>
                </c:pt>
                <c:pt idx="32878">
                  <c:v>5532538.5319580007</c:v>
                </c:pt>
                <c:pt idx="32879">
                  <c:v>5516727.7998729991</c:v>
                </c:pt>
                <c:pt idx="32880">
                  <c:v>5500915.4797149999</c:v>
                </c:pt>
                <c:pt idx="32881">
                  <c:v>5485101.5738239996</c:v>
                </c:pt>
                <c:pt idx="32882">
                  <c:v>5469286.0845529996</c:v>
                </c:pt>
                <c:pt idx="32883">
                  <c:v>5453469.0142609999</c:v>
                </c:pt>
                <c:pt idx="32884">
                  <c:v>5437650.3653169991</c:v>
                </c:pt>
                <c:pt idx="32885">
                  <c:v>5421830.1400999995</c:v>
                </c:pt>
                <c:pt idx="32886">
                  <c:v>5406008.340996</c:v>
                </c:pt>
                <c:pt idx="32887">
                  <c:v>5390184.9704020014</c:v>
                </c:pt>
                <c:pt idx="32888">
                  <c:v>5374360.0307220006</c:v>
                </c:pt>
                <c:pt idx="32889">
                  <c:v>5358533.5243719993</c:v>
                </c:pt>
                <c:pt idx="32890">
                  <c:v>5342705.4537739996</c:v>
                </c:pt>
                <c:pt idx="32891">
                  <c:v>5326875.8213610006</c:v>
                </c:pt>
                <c:pt idx="32892">
                  <c:v>5311044.6295749992</c:v>
                </c:pt>
                <c:pt idx="32893">
                  <c:v>5295211.880868</c:v>
                </c:pt>
                <c:pt idx="32894">
                  <c:v>5279377.5776980007</c:v>
                </c:pt>
                <c:pt idx="32895">
                  <c:v>5263541.7225359995</c:v>
                </c:pt>
                <c:pt idx="32896">
                  <c:v>5247704.3178610001</c:v>
                </c:pt>
                <c:pt idx="32897">
                  <c:v>5231865.366161</c:v>
                </c:pt>
                <c:pt idx="32898">
                  <c:v>5216024.8699339991</c:v>
                </c:pt>
                <c:pt idx="32899">
                  <c:v>5200182.8316859994</c:v>
                </c:pt>
                <c:pt idx="32900">
                  <c:v>5184339.2539339997</c:v>
                </c:pt>
                <c:pt idx="32901">
                  <c:v>5168494.1392049994</c:v>
                </c:pt>
                <c:pt idx="32902">
                  <c:v>5152647.4900320005</c:v>
                </c:pt>
                <c:pt idx="32903">
                  <c:v>5136799.3089620015</c:v>
                </c:pt>
                <c:pt idx="32904">
                  <c:v>5120949.5985480007</c:v>
                </c:pt>
                <c:pt idx="32905">
                  <c:v>5105098.3613559995</c:v>
                </c:pt>
                <c:pt idx="32906">
                  <c:v>5089245.5999570005</c:v>
                </c:pt>
                <c:pt idx="32907">
                  <c:v>5073391.3169369996</c:v>
                </c:pt>
                <c:pt idx="32908">
                  <c:v>5057535.5148869986</c:v>
                </c:pt>
                <c:pt idx="32909">
                  <c:v>5041678.1964109996</c:v>
                </c:pt>
                <c:pt idx="32910">
                  <c:v>5025819.3641199991</c:v>
                </c:pt>
                <c:pt idx="32911">
                  <c:v>5009959.0206379993</c:v>
                </c:pt>
                <c:pt idx="32912">
                  <c:v>4994097.1685959995</c:v>
                </c:pt>
                <c:pt idx="32913">
                  <c:v>4978233.8106359998</c:v>
                </c:pt>
                <c:pt idx="32914">
                  <c:v>4962368.9494090006</c:v>
                </c:pt>
                <c:pt idx="32915">
                  <c:v>4946502.5875780005</c:v>
                </c:pt>
                <c:pt idx="32916">
                  <c:v>4930634.7278139992</c:v>
                </c:pt>
                <c:pt idx="32917">
                  <c:v>4914765.3727970002</c:v>
                </c:pt>
                <c:pt idx="32918">
                  <c:v>4898894.5252209995</c:v>
                </c:pt>
                <c:pt idx="32919">
                  <c:v>4883022.1877849996</c:v>
                </c:pt>
                <c:pt idx="32920">
                  <c:v>4867148.3632019982</c:v>
                </c:pt>
                <c:pt idx="32921">
                  <c:v>4851273.0541939996</c:v>
                </c:pt>
                <c:pt idx="32922">
                  <c:v>4835396.263491</c:v>
                </c:pt>
                <c:pt idx="32923">
                  <c:v>4819517.9938359996</c:v>
                </c:pt>
                <c:pt idx="32924">
                  <c:v>4803638.2479810007</c:v>
                </c:pt>
                <c:pt idx="32925">
                  <c:v>4787757.0286889998</c:v>
                </c:pt>
                <c:pt idx="32926">
                  <c:v>4771874.3387310002</c:v>
                </c:pt>
                <c:pt idx="32927">
                  <c:v>4755990.1808899995</c:v>
                </c:pt>
                <c:pt idx="32928">
                  <c:v>4740104.5579590006</c:v>
                </c:pt>
                <c:pt idx="32929">
                  <c:v>4724217.4727430008</c:v>
                </c:pt>
                <c:pt idx="32930">
                  <c:v>4708328.9280540003</c:v>
                </c:pt>
                <c:pt idx="32931">
                  <c:v>4692438.9267169992</c:v>
                </c:pt>
                <c:pt idx="32932">
                  <c:v>4676547.4715670012</c:v>
                </c:pt>
                <c:pt idx="32933">
                  <c:v>4660654.5654480001</c:v>
                </c:pt>
                <c:pt idx="32934">
                  <c:v>4644760.2112169992</c:v>
                </c:pt>
                <c:pt idx="32935">
                  <c:v>4628864.4117379999</c:v>
                </c:pt>
                <c:pt idx="32936">
                  <c:v>4612967.1698899986</c:v>
                </c:pt>
                <c:pt idx="32937">
                  <c:v>4597068.4885590011</c:v>
                </c:pt>
                <c:pt idx="32938">
                  <c:v>4581168.3706440004</c:v>
                </c:pt>
                <c:pt idx="32939">
                  <c:v>4565266.8190529989</c:v>
                </c:pt>
                <c:pt idx="32940">
                  <c:v>4549363.8367050001</c:v>
                </c:pt>
                <c:pt idx="32941">
                  <c:v>4533459.4265300008</c:v>
                </c:pt>
                <c:pt idx="32942">
                  <c:v>4517553.5914700003</c:v>
                </c:pt>
                <c:pt idx="32943">
                  <c:v>4501646.3344760006</c:v>
                </c:pt>
                <c:pt idx="32944">
                  <c:v>4485737.6585099995</c:v>
                </c:pt>
                <c:pt idx="32945">
                  <c:v>4469827.5665460005</c:v>
                </c:pt>
                <c:pt idx="32946">
                  <c:v>4453916.0615680004</c:v>
                </c:pt>
                <c:pt idx="32947">
                  <c:v>4438003.1465710001</c:v>
                </c:pt>
                <c:pt idx="32948">
                  <c:v>4422088.8245619992</c:v>
                </c:pt>
                <c:pt idx="32949">
                  <c:v>4406173.0985580003</c:v>
                </c:pt>
                <c:pt idx="32950">
                  <c:v>4390255.9715860002</c:v>
                </c:pt>
                <c:pt idx="32951">
                  <c:v>4374337.4466880001</c:v>
                </c:pt>
                <c:pt idx="32952">
                  <c:v>4358417.5269119991</c:v>
                </c:pt>
                <c:pt idx="32953">
                  <c:v>4342496.2153210007</c:v>
                </c:pt>
                <c:pt idx="32954">
                  <c:v>4326573.5149869993</c:v>
                </c:pt>
                <c:pt idx="32955">
                  <c:v>4310649.4289940009</c:v>
                </c:pt>
                <c:pt idx="32956">
                  <c:v>4294723.9604390003</c:v>
                </c:pt>
                <c:pt idx="32957">
                  <c:v>4278797.1124260006</c:v>
                </c:pt>
                <c:pt idx="32958">
                  <c:v>4262868.8880750006</c:v>
                </c:pt>
                <c:pt idx="32959">
                  <c:v>4246939.290515</c:v>
                </c:pt>
                <c:pt idx="32960">
                  <c:v>4231008.3228849992</c:v>
                </c:pt>
                <c:pt idx="32961">
                  <c:v>4215075.9883400016</c:v>
                </c:pt>
                <c:pt idx="32962">
                  <c:v>4199142.2900410006</c:v>
                </c:pt>
                <c:pt idx="32963">
                  <c:v>4183207.231164</c:v>
                </c:pt>
                <c:pt idx="32964">
                  <c:v>4167270.8148969999</c:v>
                </c:pt>
                <c:pt idx="32965">
                  <c:v>4151333.0444359998</c:v>
                </c:pt>
                <c:pt idx="32966">
                  <c:v>4135393.9229929997</c:v>
                </c:pt>
                <c:pt idx="32967">
                  <c:v>4119453.4537880002</c:v>
                </c:pt>
                <c:pt idx="32968">
                  <c:v>4103511.6400549999</c:v>
                </c:pt>
                <c:pt idx="32969">
                  <c:v>4087568.4850380002</c:v>
                </c:pt>
                <c:pt idx="32970">
                  <c:v>4071623.9919949998</c:v>
                </c:pt>
                <c:pt idx="32971">
                  <c:v>4055678.1641940004</c:v>
                </c:pt>
                <c:pt idx="32972">
                  <c:v>4039731.0049160002</c:v>
                </c:pt>
                <c:pt idx="32973">
                  <c:v>4023782.5174519997</c:v>
                </c:pt>
                <c:pt idx="32974">
                  <c:v>4007832.7051069997</c:v>
                </c:pt>
                <c:pt idx="32975">
                  <c:v>3991881.5711969999</c:v>
                </c:pt>
                <c:pt idx="32976">
                  <c:v>3975929.1190499994</c:v>
                </c:pt>
                <c:pt idx="32977">
                  <c:v>3959975.3520059995</c:v>
                </c:pt>
                <c:pt idx="32978">
                  <c:v>3944020.273418</c:v>
                </c:pt>
                <c:pt idx="32979">
                  <c:v>3928063.8866499993</c:v>
                </c:pt>
                <c:pt idx="32980">
                  <c:v>3912106.195078</c:v>
                </c:pt>
                <c:pt idx="32981">
                  <c:v>3896147.202091</c:v>
                </c:pt>
                <c:pt idx="32982">
                  <c:v>3880186.9110900001</c:v>
                </c:pt>
                <c:pt idx="32983">
                  <c:v>3864225.3254869995</c:v>
                </c:pt>
                <c:pt idx="32984">
                  <c:v>3848262.4487100001</c:v>
                </c:pt>
                <c:pt idx="32985">
                  <c:v>3832298.2841940005</c:v>
                </c:pt>
                <c:pt idx="32986">
                  <c:v>3816332.8353899997</c:v>
                </c:pt>
                <c:pt idx="32987">
                  <c:v>3800366.1057620002</c:v>
                </c:pt>
                <c:pt idx="32988">
                  <c:v>3784398.0987829999</c:v>
                </c:pt>
                <c:pt idx="32989">
                  <c:v>3768428.8179419995</c:v>
                </c:pt>
                <c:pt idx="32990">
                  <c:v>3752458.2667380003</c:v>
                </c:pt>
                <c:pt idx="32991">
                  <c:v>3736486.4486849997</c:v>
                </c:pt>
                <c:pt idx="32992">
                  <c:v>3720513.3673069999</c:v>
                </c:pt>
                <c:pt idx="32993">
                  <c:v>3704539.0261409995</c:v>
                </c:pt>
                <c:pt idx="32994">
                  <c:v>3688563.4287399999</c:v>
                </c:pt>
                <c:pt idx="32995">
                  <c:v>3672586.5786659997</c:v>
                </c:pt>
                <c:pt idx="32996">
                  <c:v>3656608.4794949996</c:v>
                </c:pt>
                <c:pt idx="32997">
                  <c:v>3640629.134815</c:v>
                </c:pt>
                <c:pt idx="32998">
                  <c:v>3624648.5482299998</c:v>
                </c:pt>
                <c:pt idx="32999">
                  <c:v>3608666.7233529999</c:v>
                </c:pt>
                <c:pt idx="33000">
                  <c:v>3592683.6638119998</c:v>
                </c:pt>
                <c:pt idx="33001">
                  <c:v>3576699.3732469995</c:v>
                </c:pt>
                <c:pt idx="33002">
                  <c:v>3560713.8553129993</c:v>
                </c:pt>
                <c:pt idx="33003">
                  <c:v>3544727.1136749997</c:v>
                </c:pt>
                <c:pt idx="33004">
                  <c:v>3528739.1520129996</c:v>
                </c:pt>
                <c:pt idx="33005">
                  <c:v>3512749.9740209999</c:v>
                </c:pt>
                <c:pt idx="33006">
                  <c:v>3496759.5834039995</c:v>
                </c:pt>
                <c:pt idx="33007">
                  <c:v>3480767.983881</c:v>
                </c:pt>
                <c:pt idx="33008">
                  <c:v>3464775.179186</c:v>
                </c:pt>
                <c:pt idx="33009">
                  <c:v>3448781.1730629997</c:v>
                </c:pt>
                <c:pt idx="33010">
                  <c:v>3432785.9692719998</c:v>
                </c:pt>
                <c:pt idx="33011">
                  <c:v>3416789.571585</c:v>
                </c:pt>
                <c:pt idx="33012">
                  <c:v>3400791.9837890002</c:v>
                </c:pt>
                <c:pt idx="33013">
                  <c:v>3384793.2096830001</c:v>
                </c:pt>
                <c:pt idx="33014">
                  <c:v>3368793.2530800002</c:v>
                </c:pt>
                <c:pt idx="33015">
                  <c:v>3352792.1178060002</c:v>
                </c:pt>
                <c:pt idx="33016">
                  <c:v>3336789.8077019998</c:v>
                </c:pt>
                <c:pt idx="33017">
                  <c:v>3320786.3266209997</c:v>
                </c:pt>
                <c:pt idx="33018">
                  <c:v>3304781.6784309996</c:v>
                </c:pt>
                <c:pt idx="33019">
                  <c:v>3288775.867013</c:v>
                </c:pt>
                <c:pt idx="33020">
                  <c:v>3272768.8962619994</c:v>
                </c:pt>
                <c:pt idx="33021">
                  <c:v>3256760.7700860002</c:v>
                </c:pt>
                <c:pt idx="33022">
                  <c:v>3240751.4924089992</c:v>
                </c:pt>
                <c:pt idx="33023">
                  <c:v>3224741.0671660001</c:v>
                </c:pt>
                <c:pt idx="33024">
                  <c:v>3208729.4983089995</c:v>
                </c:pt>
                <c:pt idx="33025">
                  <c:v>3192716.7898010002</c:v>
                </c:pt>
                <c:pt idx="33026">
                  <c:v>3176702.9456219994</c:v>
                </c:pt>
                <c:pt idx="33027">
                  <c:v>3160687.9697639998</c:v>
                </c:pt>
                <c:pt idx="33028">
                  <c:v>3144671.8662339998</c:v>
                </c:pt>
                <c:pt idx="33029">
                  <c:v>3128654.6390509997</c:v>
                </c:pt>
                <c:pt idx="33030">
                  <c:v>3112636.2922529997</c:v>
                </c:pt>
                <c:pt idx="33031">
                  <c:v>3096616.8298869999</c:v>
                </c:pt>
                <c:pt idx="33032">
                  <c:v>3080596.2560180002</c:v>
                </c:pt>
                <c:pt idx="33033">
                  <c:v>3064574.5747239999</c:v>
                </c:pt>
                <c:pt idx="33034">
                  <c:v>3048551.7900970001</c:v>
                </c:pt>
                <c:pt idx="33035">
                  <c:v>3032527.9062429997</c:v>
                </c:pt>
                <c:pt idx="33036">
                  <c:v>3016502.9272850002</c:v>
                </c:pt>
                <c:pt idx="33037">
                  <c:v>3000476.8573569995</c:v>
                </c:pt>
                <c:pt idx="33038">
                  <c:v>2984449.7006109999</c:v>
                </c:pt>
                <c:pt idx="33039">
                  <c:v>2968421.4612119999</c:v>
                </c:pt>
                <c:pt idx="33040">
                  <c:v>2952392.1433379999</c:v>
                </c:pt>
                <c:pt idx="33041">
                  <c:v>2936361.7511849999</c:v>
                </c:pt>
                <c:pt idx="33042">
                  <c:v>2920330.288962</c:v>
                </c:pt>
                <c:pt idx="33043">
                  <c:v>2904297.7608930003</c:v>
                </c:pt>
                <c:pt idx="33044">
                  <c:v>2888264.1712159999</c:v>
                </c:pt>
                <c:pt idx="33045">
                  <c:v>2872229.5241860002</c:v>
                </c:pt>
                <c:pt idx="33046">
                  <c:v>2856193.8240700001</c:v>
                </c:pt>
                <c:pt idx="33047">
                  <c:v>2840157.0751539995</c:v>
                </c:pt>
                <c:pt idx="33048">
                  <c:v>2824119.2817340009</c:v>
                </c:pt>
                <c:pt idx="33049">
                  <c:v>2808080.4481259994</c:v>
                </c:pt>
                <c:pt idx="33050">
                  <c:v>2792040.5786579996</c:v>
                </c:pt>
                <c:pt idx="33051">
                  <c:v>2775999.6776740002</c:v>
                </c:pt>
                <c:pt idx="33052">
                  <c:v>2759957.7495340006</c:v>
                </c:pt>
                <c:pt idx="33053">
                  <c:v>2743914.7986129997</c:v>
                </c:pt>
                <c:pt idx="33054">
                  <c:v>2727870.8292990001</c:v>
                </c:pt>
                <c:pt idx="33055">
                  <c:v>2711825.8459989997</c:v>
                </c:pt>
                <c:pt idx="33056">
                  <c:v>2695779.8531329995</c:v>
                </c:pt>
                <c:pt idx="33057">
                  <c:v>2679732.8551379996</c:v>
                </c:pt>
                <c:pt idx="33058">
                  <c:v>2663684.8564659995</c:v>
                </c:pt>
                <c:pt idx="33059">
                  <c:v>2647635.8615819998</c:v>
                </c:pt>
                <c:pt idx="33060">
                  <c:v>2631585.8749719993</c:v>
                </c:pt>
                <c:pt idx="33061">
                  <c:v>2615534.9011329999</c:v>
                </c:pt>
                <c:pt idx="33062">
                  <c:v>2599482.9445790001</c:v>
                </c:pt>
                <c:pt idx="33063">
                  <c:v>2583430.0098409997</c:v>
                </c:pt>
                <c:pt idx="33064">
                  <c:v>2567376.1014640001</c:v>
                </c:pt>
                <c:pt idx="33065">
                  <c:v>2551321.2240110002</c:v>
                </c:pt>
                <c:pt idx="33066">
                  <c:v>2535265.3820589995</c:v>
                </c:pt>
                <c:pt idx="33067">
                  <c:v>2519208.5802020002</c:v>
                </c:pt>
                <c:pt idx="33068">
                  <c:v>2503150.8230489995</c:v>
                </c:pt>
                <c:pt idx="33069">
                  <c:v>2487092.1152260001</c:v>
                </c:pt>
                <c:pt idx="33070">
                  <c:v>2471032.461375</c:v>
                </c:pt>
                <c:pt idx="33071">
                  <c:v>2454971.8661539997</c:v>
                </c:pt>
                <c:pt idx="33072">
                  <c:v>2438910.3342380002</c:v>
                </c:pt>
                <c:pt idx="33073">
                  <c:v>2422847.8703169995</c:v>
                </c:pt>
                <c:pt idx="33074">
                  <c:v>2406784.4790969999</c:v>
                </c:pt>
                <c:pt idx="33075">
                  <c:v>2390720.165302</c:v>
                </c:pt>
                <c:pt idx="33076">
                  <c:v>2374654.9336719997</c:v>
                </c:pt>
                <c:pt idx="33077">
                  <c:v>2358588.7889629998</c:v>
                </c:pt>
                <c:pt idx="33078">
                  <c:v>2342521.7359469994</c:v>
                </c:pt>
                <c:pt idx="33079">
                  <c:v>2326453.7794129997</c:v>
                </c:pt>
                <c:pt idx="33080">
                  <c:v>2310384.924168</c:v>
                </c:pt>
                <c:pt idx="33081">
                  <c:v>2294315.1750349998</c:v>
                </c:pt>
                <c:pt idx="33082">
                  <c:v>2278244.5368519993</c:v>
                </c:pt>
                <c:pt idx="33083">
                  <c:v>2262173.0144749996</c:v>
                </c:pt>
                <c:pt idx="33084">
                  <c:v>2246100.6127780001</c:v>
                </c:pt>
                <c:pt idx="33085">
                  <c:v>2230027.3366499995</c:v>
                </c:pt>
                <c:pt idx="33086">
                  <c:v>2213953.1909980001</c:v>
                </c:pt>
                <c:pt idx="33087">
                  <c:v>2197878.180747</c:v>
                </c:pt>
                <c:pt idx="33088">
                  <c:v>2181802.3108359994</c:v>
                </c:pt>
                <c:pt idx="33089">
                  <c:v>2165725.5862240004</c:v>
                </c:pt>
                <c:pt idx="33090">
                  <c:v>2149648.0118849999</c:v>
                </c:pt>
                <c:pt idx="33091">
                  <c:v>2133569.5928129996</c:v>
                </c:pt>
                <c:pt idx="33092">
                  <c:v>2117490.3340169997</c:v>
                </c:pt>
                <c:pt idx="33093">
                  <c:v>2101410.2405240005</c:v>
                </c:pt>
                <c:pt idx="33094">
                  <c:v>2085329.3173780001</c:v>
                </c:pt>
                <c:pt idx="33095">
                  <c:v>2069247.5696410001</c:v>
                </c:pt>
                <c:pt idx="33096">
                  <c:v>2053165.0023920001</c:v>
                </c:pt>
                <c:pt idx="33097">
                  <c:v>2037081.6207290001</c:v>
                </c:pt>
                <c:pt idx="33098">
                  <c:v>2020997.429765</c:v>
                </c:pt>
                <c:pt idx="33099">
                  <c:v>2004912.4346329998</c:v>
                </c:pt>
                <c:pt idx="33100">
                  <c:v>1988826.6404820001</c:v>
                </c:pt>
                <c:pt idx="33101">
                  <c:v>1972740.0524800001</c:v>
                </c:pt>
                <c:pt idx="33102">
                  <c:v>1956652.6758130002</c:v>
                </c:pt>
                <c:pt idx="33103">
                  <c:v>1940564.5156839998</c:v>
                </c:pt>
                <c:pt idx="33104">
                  <c:v>1924475.5773130001</c:v>
                </c:pt>
                <c:pt idx="33105">
                  <c:v>1908385.8659420002</c:v>
                </c:pt>
                <c:pt idx="33106">
                  <c:v>1892295.3868250002</c:v>
                </c:pt>
                <c:pt idx="33107">
                  <c:v>1876204.14524</c:v>
                </c:pt>
                <c:pt idx="33108">
                  <c:v>1860112.1464790003</c:v>
                </c:pt>
                <c:pt idx="33109">
                  <c:v>1844019.395855</c:v>
                </c:pt>
                <c:pt idx="33110">
                  <c:v>1827925.898697</c:v>
                </c:pt>
                <c:pt idx="33111">
                  <c:v>1811831.6603550001</c:v>
                </c:pt>
                <c:pt idx="33112">
                  <c:v>1795736.6861940003</c:v>
                </c:pt>
                <c:pt idx="33113">
                  <c:v>1779640.9815999998</c:v>
                </c:pt>
                <c:pt idx="33114">
                  <c:v>1763544.5519770002</c:v>
                </c:pt>
                <c:pt idx="33115">
                  <c:v>1747447.4027470001</c:v>
                </c:pt>
                <c:pt idx="33116">
                  <c:v>1731349.539352</c:v>
                </c:pt>
                <c:pt idx="33117">
                  <c:v>1715250.9672509998</c:v>
                </c:pt>
                <c:pt idx="33118">
                  <c:v>1699151.6919220001</c:v>
                </c:pt>
                <c:pt idx="33119">
                  <c:v>1683051.7188629999</c:v>
                </c:pt>
                <c:pt idx="33120">
                  <c:v>1666951.0535900001</c:v>
                </c:pt>
                <c:pt idx="33121">
                  <c:v>1650849.7016379999</c:v>
                </c:pt>
                <c:pt idx="33122">
                  <c:v>1634747.6685610001</c:v>
                </c:pt>
                <c:pt idx="33123">
                  <c:v>1618644.9599330002</c:v>
                </c:pt>
                <c:pt idx="33124">
                  <c:v>1602541.5813450001</c:v>
                </c:pt>
                <c:pt idx="33125">
                  <c:v>1586437.538408</c:v>
                </c:pt>
                <c:pt idx="33126">
                  <c:v>1570332.836754</c:v>
                </c:pt>
                <c:pt idx="33127">
                  <c:v>1554227.4820330001</c:v>
                </c:pt>
                <c:pt idx="33128">
                  <c:v>1538121.4799140003</c:v>
                </c:pt>
                <c:pt idx="33129">
                  <c:v>1522014.8360850001</c:v>
                </c:pt>
                <c:pt idx="33130">
                  <c:v>1505907.5562539999</c:v>
                </c:pt>
                <c:pt idx="33131">
                  <c:v>1489799.6461500004</c:v>
                </c:pt>
                <c:pt idx="33132">
                  <c:v>1473691.11152</c:v>
                </c:pt>
                <c:pt idx="33133">
                  <c:v>1457581.9581299999</c:v>
                </c:pt>
                <c:pt idx="33134">
                  <c:v>1441472.1917680001</c:v>
                </c:pt>
                <c:pt idx="33135">
                  <c:v>1425361.8182389999</c:v>
                </c:pt>
                <c:pt idx="33136">
                  <c:v>1409250.8433710001</c:v>
                </c:pt>
                <c:pt idx="33137">
                  <c:v>1393139.2730100001</c:v>
                </c:pt>
                <c:pt idx="33138">
                  <c:v>1377027.1130210001</c:v>
                </c:pt>
                <c:pt idx="33139">
                  <c:v>1360914.3692910001</c:v>
                </c:pt>
                <c:pt idx="33140">
                  <c:v>1344801.047727</c:v>
                </c:pt>
                <c:pt idx="33141">
                  <c:v>1328687.1542539999</c:v>
                </c:pt>
                <c:pt idx="33142">
                  <c:v>1312572.6948210001</c:v>
                </c:pt>
                <c:pt idx="33143">
                  <c:v>1296457.675393</c:v>
                </c:pt>
                <c:pt idx="33144">
                  <c:v>1280342.1019590001</c:v>
                </c:pt>
                <c:pt idx="33145">
                  <c:v>1264225.980525</c:v>
                </c:pt>
                <c:pt idx="33146">
                  <c:v>1248109.317122</c:v>
                </c:pt>
                <c:pt idx="33147">
                  <c:v>1231992.1177960001</c:v>
                </c:pt>
                <c:pt idx="33148">
                  <c:v>1215874.3886190001</c:v>
                </c:pt>
                <c:pt idx="33149">
                  <c:v>1199756.1356799998</c:v>
                </c:pt>
                <c:pt idx="33150">
                  <c:v>1183637.36509</c:v>
                </c:pt>
                <c:pt idx="33151">
                  <c:v>1167518.0829810002</c:v>
                </c:pt>
                <c:pt idx="33152">
                  <c:v>1151398.2955060001</c:v>
                </c:pt>
                <c:pt idx="33153">
                  <c:v>1135278.008838</c:v>
                </c:pt>
                <c:pt idx="33154">
                  <c:v>1119157.2291710002</c:v>
                </c:pt>
                <c:pt idx="33155">
                  <c:v>1103035.962723</c:v>
                </c:pt>
                <c:pt idx="33156">
                  <c:v>1086914.2157289998</c:v>
                </c:pt>
                <c:pt idx="33157">
                  <c:v>1070791.9944470001</c:v>
                </c:pt>
                <c:pt idx="33158">
                  <c:v>1054669.305157</c:v>
                </c:pt>
                <c:pt idx="33159">
                  <c:v>1038546.1541599999</c:v>
                </c:pt>
                <c:pt idx="33160">
                  <c:v>1022422.5477779999</c:v>
                </c:pt>
                <c:pt idx="33161">
                  <c:v>1006298.492354</c:v>
                </c:pt>
                <c:pt idx="33162">
                  <c:v>990173.99425300001</c:v>
                </c:pt>
                <c:pt idx="33163">
                  <c:v>974049.05986399995</c:v>
                </c:pt>
                <c:pt idx="33164">
                  <c:v>957923.69559299992</c:v>
                </c:pt>
                <c:pt idx="33165">
                  <c:v>941797.907871</c:v>
                </c:pt>
                <c:pt idx="33166">
                  <c:v>925671.70314999984</c:v>
                </c:pt>
                <c:pt idx="33167">
                  <c:v>909545.08790499996</c:v>
                </c:pt>
                <c:pt idx="33168">
                  <c:v>893418.06863100012</c:v>
                </c:pt>
                <c:pt idx="33169">
                  <c:v>877290.65184600011</c:v>
                </c:pt>
                <c:pt idx="33170">
                  <c:v>861162.84409100004</c:v>
                </c:pt>
                <c:pt idx="33171">
                  <c:v>845034.65192700014</c:v>
                </c:pt>
                <c:pt idx="33172">
                  <c:v>828906.08193999983</c:v>
                </c:pt>
                <c:pt idx="33173">
                  <c:v>812777.14073500002</c:v>
                </c:pt>
                <c:pt idx="33174">
                  <c:v>796647.834944</c:v>
                </c:pt>
                <c:pt idx="33175">
                  <c:v>780518.17121599999</c:v>
                </c:pt>
                <c:pt idx="33176">
                  <c:v>764388.15622700029</c:v>
                </c:pt>
                <c:pt idx="33177">
                  <c:v>748257.79667299998</c:v>
                </c:pt>
                <c:pt idx="33178">
                  <c:v>732127.09927399992</c:v>
                </c:pt>
                <c:pt idx="33179">
                  <c:v>715996.0707729999</c:v>
                </c:pt>
                <c:pt idx="33180">
                  <c:v>699864.71793299983</c:v>
                </c:pt>
                <c:pt idx="33181">
                  <c:v>683733.04754499998</c:v>
                </c:pt>
                <c:pt idx="33182">
                  <c:v>667601.06641800003</c:v>
                </c:pt>
                <c:pt idx="33183">
                  <c:v>651468.78138599999</c:v>
                </c:pt>
                <c:pt idx="33184">
                  <c:v>635336.19930699992</c:v>
                </c:pt>
                <c:pt idx="33185">
                  <c:v>619203.32706100005</c:v>
                </c:pt>
                <c:pt idx="33186">
                  <c:v>603070.17155199999</c:v>
                </c:pt>
                <c:pt idx="33187">
                  <c:v>586936.73970699997</c:v>
                </c:pt>
                <c:pt idx="33188">
                  <c:v>570803.03847600007</c:v>
                </c:pt>
                <c:pt idx="33189">
                  <c:v>554669.07483399997</c:v>
                </c:pt>
                <c:pt idx="33190">
                  <c:v>538534.85577599995</c:v>
                </c:pt>
                <c:pt idx="33191">
                  <c:v>522400.38832599996</c:v>
                </c:pt>
                <c:pt idx="33192">
                  <c:v>506265.679527</c:v>
                </c:pt>
                <c:pt idx="33193">
                  <c:v>490130.73644800007</c:v>
                </c:pt>
                <c:pt idx="33194">
                  <c:v>473995.56618199998</c:v>
                </c:pt>
                <c:pt idx="33195">
                  <c:v>457860.17584499996</c:v>
                </c:pt>
                <c:pt idx="33196">
                  <c:v>441724.57257700001</c:v>
                </c:pt>
                <c:pt idx="33197">
                  <c:v>425588.76354300004</c:v>
                </c:pt>
                <c:pt idx="33198">
                  <c:v>409452.755932</c:v>
                </c:pt>
                <c:pt idx="33199">
                  <c:v>393316.55695699994</c:v>
                </c:pt>
                <c:pt idx="33200">
                  <c:v>377180.17385499994</c:v>
                </c:pt>
                <c:pt idx="33201">
                  <c:v>361043.61388800002</c:v>
                </c:pt>
                <c:pt idx="33202">
                  <c:v>344906.88434200006</c:v>
                </c:pt>
                <c:pt idx="33203">
                  <c:v>328769.99252700002</c:v>
                </c:pt>
                <c:pt idx="33204">
                  <c:v>312632.94578000001</c:v>
                </c:pt>
                <c:pt idx="33205">
                  <c:v>296495.75146</c:v>
                </c:pt>
                <c:pt idx="33206">
                  <c:v>280358.416952</c:v>
                </c:pt>
                <c:pt idx="33207">
                  <c:v>264220.94966599997</c:v>
                </c:pt>
                <c:pt idx="33208">
                  <c:v>248083.35703699998</c:v>
                </c:pt>
                <c:pt idx="33209">
                  <c:v>231945.64652499999</c:v>
                </c:pt>
                <c:pt idx="33210">
                  <c:v>215807.82561399997</c:v>
                </c:pt>
                <c:pt idx="33211">
                  <c:v>199669.90181599997</c:v>
                </c:pt>
                <c:pt idx="33212">
                  <c:v>183531.88266399998</c:v>
                </c:pt>
                <c:pt idx="33213">
                  <c:v>167393.77572000003</c:v>
                </c:pt>
                <c:pt idx="33214">
                  <c:v>151255.588571</c:v>
                </c:pt>
                <c:pt idx="33215">
                  <c:v>135117.32882699996</c:v>
                </c:pt>
                <c:pt idx="33216">
                  <c:v>118979.00412700001</c:v>
                </c:pt>
                <c:pt idx="33217">
                  <c:v>102840.622133</c:v>
                </c:pt>
                <c:pt idx="33218">
                  <c:v>86702.190533999979</c:v>
                </c:pt>
                <c:pt idx="33219">
                  <c:v>70563.717044999998</c:v>
                </c:pt>
                <c:pt idx="33220">
                  <c:v>54425.209406999995</c:v>
                </c:pt>
                <c:pt idx="33221">
                  <c:v>38286.675385999995</c:v>
                </c:pt>
                <c:pt idx="33222">
                  <c:v>22148.122775</c:v>
                </c:pt>
                <c:pt idx="33223">
                  <c:v>6009.5593930000005</c:v>
                </c:pt>
                <c:pt idx="33224">
                  <c:v>-10129.006914999998</c:v>
                </c:pt>
                <c:pt idx="33225">
                  <c:v>-26267.568276999995</c:v>
                </c:pt>
                <c:pt idx="33226">
                  <c:v>-42406.116796000002</c:v>
                </c:pt>
                <c:pt idx="33227">
                  <c:v>-58544.644546000003</c:v>
                </c:pt>
                <c:pt idx="33228">
                  <c:v>-74683.143576999981</c:v>
                </c:pt>
                <c:pt idx="33229">
                  <c:v>-90821.605911000006</c:v>
                </c:pt>
                <c:pt idx="33230">
                  <c:v>-106960.023542</c:v>
                </c:pt>
                <c:pt idx="33231">
                  <c:v>-123098.388441</c:v>
                </c:pt>
                <c:pt idx="33232">
                  <c:v>-139236.69254700001</c:v>
                </c:pt>
                <c:pt idx="33233">
                  <c:v>-155374.92777499999</c:v>
                </c:pt>
                <c:pt idx="33234">
                  <c:v>-171513.08601399997</c:v>
                </c:pt>
                <c:pt idx="33235">
                  <c:v>-187651.15912199998</c:v>
                </c:pt>
                <c:pt idx="33236">
                  <c:v>-203789.13893300001</c:v>
                </c:pt>
                <c:pt idx="33237">
                  <c:v>-219927.01725200002</c:v>
                </c:pt>
                <c:pt idx="33238">
                  <c:v>-236064.78585700001</c:v>
                </c:pt>
                <c:pt idx="33239">
                  <c:v>-252202.43649899997</c:v>
                </c:pt>
                <c:pt idx="33240">
                  <c:v>-268339.96090000001</c:v>
                </c:pt>
                <c:pt idx="33241">
                  <c:v>-284477.3507549999</c:v>
                </c:pt>
                <c:pt idx="33242">
                  <c:v>-300614.59773099999</c:v>
                </c:pt>
                <c:pt idx="33243">
                  <c:v>-316751.69346799998</c:v>
                </c:pt>
                <c:pt idx="33244">
                  <c:v>-332888.62957599998</c:v>
                </c:pt>
                <c:pt idx="33245">
                  <c:v>-349025.39763899997</c:v>
                </c:pt>
                <c:pt idx="33246">
                  <c:v>-365161.98921100004</c:v>
                </c:pt>
                <c:pt idx="33247">
                  <c:v>-381298.39581800002</c:v>
                </c:pt>
                <c:pt idx="33248">
                  <c:v>-397434.60896099993</c:v>
                </c:pt>
                <c:pt idx="33249">
                  <c:v>-413570.62010599999</c:v>
                </c:pt>
                <c:pt idx="33250">
                  <c:v>-429706.42069700005</c:v>
                </c:pt>
                <c:pt idx="33251">
                  <c:v>-445842.00214499992</c:v>
                </c:pt>
                <c:pt idx="33252">
                  <c:v>-461977.35583399999</c:v>
                </c:pt>
                <c:pt idx="33253">
                  <c:v>-478112.47311900003</c:v>
                </c:pt>
                <c:pt idx="33254">
                  <c:v>-494247.34532599995</c:v>
                </c:pt>
                <c:pt idx="33255">
                  <c:v>-510381.96375200001</c:v>
                </c:pt>
                <c:pt idx="33256">
                  <c:v>-526516.31966399995</c:v>
                </c:pt>
                <c:pt idx="33257">
                  <c:v>-542650.40430099983</c:v>
                </c:pt>
                <c:pt idx="33258">
                  <c:v>-558784.208873</c:v>
                </c:pt>
                <c:pt idx="33259">
                  <c:v>-574917.72455799999</c:v>
                </c:pt>
                <c:pt idx="33260">
                  <c:v>-591050.94250799995</c:v>
                </c:pt>
                <c:pt idx="33261">
                  <c:v>-607183.85384300014</c:v>
                </c:pt>
                <c:pt idx="33262">
                  <c:v>-623316.44965300011</c:v>
                </c:pt>
                <c:pt idx="33263">
                  <c:v>-639448.72100100003</c:v>
                </c:pt>
                <c:pt idx="33264">
                  <c:v>-655580.65891799994</c:v>
                </c:pt>
                <c:pt idx="33265">
                  <c:v>-671712.25440400001</c:v>
                </c:pt>
                <c:pt idx="33266">
                  <c:v>-687843.49843200005</c:v>
                </c:pt>
                <c:pt idx="33267">
                  <c:v>-703974.38194200001</c:v>
                </c:pt>
                <c:pt idx="33268">
                  <c:v>-720104.89584400004</c:v>
                </c:pt>
                <c:pt idx="33269">
                  <c:v>-736235.03101999999</c:v>
                </c:pt>
                <c:pt idx="33270">
                  <c:v>-752364.7783189998</c:v>
                </c:pt>
                <c:pt idx="33271">
                  <c:v>-768494.12856099999</c:v>
                </c:pt>
                <c:pt idx="33272">
                  <c:v>-784623.07253399992</c:v>
                </c:pt>
                <c:pt idx="33273">
                  <c:v>-800751.60099599999</c:v>
                </c:pt>
                <c:pt idx="33274">
                  <c:v>-816879.70467399992</c:v>
                </c:pt>
                <c:pt idx="33275">
                  <c:v>-833007.37426399998</c:v>
                </c:pt>
                <c:pt idx="33276">
                  <c:v>-849134.60043200001</c:v>
                </c:pt>
                <c:pt idx="33277">
                  <c:v>-865261.37381000002</c:v>
                </c:pt>
                <c:pt idx="33278">
                  <c:v>-881387.68500099983</c:v>
                </c:pt>
                <c:pt idx="33279">
                  <c:v>-897513.52457699983</c:v>
                </c:pt>
                <c:pt idx="33280">
                  <c:v>-913638.88307700003</c:v>
                </c:pt>
                <c:pt idx="33281">
                  <c:v>-929763.751009</c:v>
                </c:pt>
                <c:pt idx="33282">
                  <c:v>-945888.11884999997</c:v>
                </c:pt>
                <c:pt idx="33283">
                  <c:v>-962011.97704400006</c:v>
                </c:pt>
                <c:pt idx="33284">
                  <c:v>-978135.31600300013</c:v>
                </c:pt>
                <c:pt idx="33285">
                  <c:v>-994258.12610799994</c:v>
                </c:pt>
                <c:pt idx="33286">
                  <c:v>-1010380.3977079999</c:v>
                </c:pt>
                <c:pt idx="33287">
                  <c:v>-1026502.12112</c:v>
                </c:pt>
                <c:pt idx="33288">
                  <c:v>-1042623.2866260001</c:v>
                </c:pt>
                <c:pt idx="33289">
                  <c:v>-1058743.88448</c:v>
                </c:pt>
                <c:pt idx="33290">
                  <c:v>-1074863.904899</c:v>
                </c:pt>
                <c:pt idx="33291">
                  <c:v>-1090983.3380700001</c:v>
                </c:pt>
                <c:pt idx="33292">
                  <c:v>-1107102.1741480003</c:v>
                </c:pt>
                <c:pt idx="33293">
                  <c:v>-1123220.4032519998</c:v>
                </c:pt>
                <c:pt idx="33294">
                  <c:v>-1139338.015471</c:v>
                </c:pt>
                <c:pt idx="33295">
                  <c:v>-1155455.000859</c:v>
                </c:pt>
                <c:pt idx="33296">
                  <c:v>-1171571.3494390002</c:v>
                </c:pt>
                <c:pt idx="33297">
                  <c:v>-1187687.0511980001</c:v>
                </c:pt>
                <c:pt idx="33298">
                  <c:v>-1203802.0960920001</c:v>
                </c:pt>
                <c:pt idx="33299">
                  <c:v>-1219916.474041</c:v>
                </c:pt>
                <c:pt idx="33300">
                  <c:v>-1236030.1749350003</c:v>
                </c:pt>
                <c:pt idx="33301">
                  <c:v>-1252143.188627</c:v>
                </c:pt>
                <c:pt idx="33302">
                  <c:v>-1268255.5049370001</c:v>
                </c:pt>
                <c:pt idx="33303">
                  <c:v>-1284367.113652</c:v>
                </c:pt>
                <c:pt idx="33304">
                  <c:v>-1300478.004524</c:v>
                </c:pt>
                <c:pt idx="33305">
                  <c:v>-1316588.1672720001</c:v>
                </c:pt>
                <c:pt idx="33306">
                  <c:v>-1332697.5915790002</c:v>
                </c:pt>
                <c:pt idx="33307">
                  <c:v>-1348806.267095</c:v>
                </c:pt>
                <c:pt idx="33308">
                  <c:v>-1364914.1834340002</c:v>
                </c:pt>
                <c:pt idx="33309">
                  <c:v>-1381021.3301780003</c:v>
                </c:pt>
                <c:pt idx="33310">
                  <c:v>-1397127.6968720003</c:v>
                </c:pt>
                <c:pt idx="33311">
                  <c:v>-1413233.273027</c:v>
                </c:pt>
                <c:pt idx="33312">
                  <c:v>-1429338.0481180002</c:v>
                </c:pt>
                <c:pt idx="33313">
                  <c:v>-1445442.011587</c:v>
                </c:pt>
                <c:pt idx="33314">
                  <c:v>-1461545.1528390003</c:v>
                </c:pt>
                <c:pt idx="33315">
                  <c:v>-1477647.4612449999</c:v>
                </c:pt>
                <c:pt idx="33316">
                  <c:v>-1493748.9261390001</c:v>
                </c:pt>
                <c:pt idx="33317">
                  <c:v>-1509849.536821</c:v>
                </c:pt>
                <c:pt idx="33318">
                  <c:v>-1525949.2825540002</c:v>
                </c:pt>
                <c:pt idx="33319">
                  <c:v>-1542048.1525680004</c:v>
                </c:pt>
                <c:pt idx="33320">
                  <c:v>-1558146.1360520001</c:v>
                </c:pt>
                <c:pt idx="33321">
                  <c:v>-1574243.2221650002</c:v>
                </c:pt>
                <c:pt idx="33322">
                  <c:v>-1590339.4000249999</c:v>
                </c:pt>
                <c:pt idx="33323">
                  <c:v>-1606434.6587170002</c:v>
                </c:pt>
                <c:pt idx="33324">
                  <c:v>-1622528.9872869998</c:v>
                </c:pt>
                <c:pt idx="33325">
                  <c:v>-1638622.3747470002</c:v>
                </c:pt>
                <c:pt idx="33326">
                  <c:v>-1654714.8100710001</c:v>
                </c:pt>
                <c:pt idx="33327">
                  <c:v>-1670806.2821970002</c:v>
                </c:pt>
                <c:pt idx="33328">
                  <c:v>-1686896.780025</c:v>
                </c:pt>
                <c:pt idx="33329">
                  <c:v>-1702986.2924180003</c:v>
                </c:pt>
                <c:pt idx="33330">
                  <c:v>-1719074.8082049999</c:v>
                </c:pt>
                <c:pt idx="33331">
                  <c:v>-1735162.3161730003</c:v>
                </c:pt>
                <c:pt idx="33332">
                  <c:v>-1751248.805075</c:v>
                </c:pt>
                <c:pt idx="33333">
                  <c:v>-1767334.2636269999</c:v>
                </c:pt>
                <c:pt idx="33334">
                  <c:v>-1783418.6805040003</c:v>
                </c:pt>
                <c:pt idx="33335">
                  <c:v>-1799502.0443460001</c:v>
                </c:pt>
                <c:pt idx="33336">
                  <c:v>-1815584.343756</c:v>
                </c:pt>
                <c:pt idx="33337">
                  <c:v>-1831665.567295</c:v>
                </c:pt>
                <c:pt idx="33338">
                  <c:v>-1847745.703491</c:v>
                </c:pt>
                <c:pt idx="33339">
                  <c:v>-1863824.740829</c:v>
                </c:pt>
                <c:pt idx="33340">
                  <c:v>-1879902.6677600001</c:v>
                </c:pt>
                <c:pt idx="33341">
                  <c:v>-1895979.472694</c:v>
                </c:pt>
                <c:pt idx="33342">
                  <c:v>-1912055.1440020001</c:v>
                </c:pt>
                <c:pt idx="33343">
                  <c:v>-1928129.6700170003</c:v>
                </c:pt>
                <c:pt idx="33344">
                  <c:v>-1944203.0390350001</c:v>
                </c:pt>
                <c:pt idx="33345">
                  <c:v>-1960275.2393110001</c:v>
                </c:pt>
                <c:pt idx="33346">
                  <c:v>-1976346.2590600001</c:v>
                </c:pt>
                <c:pt idx="33347">
                  <c:v>-1992416.0864600001</c:v>
                </c:pt>
                <c:pt idx="33348">
                  <c:v>-2008484.7096480001</c:v>
                </c:pt>
                <c:pt idx="33349">
                  <c:v>-2024552.1167240001</c:v>
                </c:pt>
                <c:pt idx="33350">
                  <c:v>-2040618.295744</c:v>
                </c:pt>
                <c:pt idx="33351">
                  <c:v>-2056683.2347279999</c:v>
                </c:pt>
                <c:pt idx="33352">
                  <c:v>-2072746.9216559997</c:v>
                </c:pt>
                <c:pt idx="33353">
                  <c:v>-2088809.3444650001</c:v>
                </c:pt>
                <c:pt idx="33354">
                  <c:v>-2104870.4910539994</c:v>
                </c:pt>
                <c:pt idx="33355">
                  <c:v>-2120930.349283</c:v>
                </c:pt>
                <c:pt idx="33356">
                  <c:v>-2136988.9069679994</c:v>
                </c:pt>
                <c:pt idx="33357">
                  <c:v>-2153046.1518879998</c:v>
                </c:pt>
                <c:pt idx="33358">
                  <c:v>-2169102.0717799999</c:v>
                </c:pt>
                <c:pt idx="33359">
                  <c:v>-2185156.6543379999</c:v>
                </c:pt>
                <c:pt idx="33360">
                  <c:v>-2201209.8872179999</c:v>
                </c:pt>
                <c:pt idx="33361">
                  <c:v>-2217261.7580349999</c:v>
                </c:pt>
                <c:pt idx="33362">
                  <c:v>-2233312.2543600001</c:v>
                </c:pt>
                <c:pt idx="33363">
                  <c:v>-2249361.3637250001</c:v>
                </c:pt>
                <c:pt idx="33364">
                  <c:v>-2265409.0736189997</c:v>
                </c:pt>
                <c:pt idx="33365">
                  <c:v>-2281455.3714909996</c:v>
                </c:pt>
                <c:pt idx="33366">
                  <c:v>-2297500.2447460005</c:v>
                </c:pt>
                <c:pt idx="33367">
                  <c:v>-2313543.6807499998</c:v>
                </c:pt>
                <c:pt idx="33368">
                  <c:v>-2329585.6668250002</c:v>
                </c:pt>
                <c:pt idx="33369">
                  <c:v>-2345626.19025</c:v>
                </c:pt>
                <c:pt idx="33370">
                  <c:v>-2361665.2382629998</c:v>
                </c:pt>
                <c:pt idx="33371">
                  <c:v>-2377702.7980589997</c:v>
                </c:pt>
                <c:pt idx="33372">
                  <c:v>-2393738.8567920001</c:v>
                </c:pt>
                <c:pt idx="33373">
                  <c:v>-2409773.4015700002</c:v>
                </c:pt>
                <c:pt idx="33374">
                  <c:v>-2425806.4194609993</c:v>
                </c:pt>
                <c:pt idx="33375">
                  <c:v>-2441837.8974879994</c:v>
                </c:pt>
                <c:pt idx="33376">
                  <c:v>-2457867.8226319994</c:v>
                </c:pt>
                <c:pt idx="33377">
                  <c:v>-2473896.1818300006</c:v>
                </c:pt>
                <c:pt idx="33378">
                  <c:v>-2489922.9619749999</c:v>
                </c:pt>
                <c:pt idx="33379">
                  <c:v>-2505948.149919</c:v>
                </c:pt>
                <c:pt idx="33380">
                  <c:v>-2521971.7324659997</c:v>
                </c:pt>
                <c:pt idx="33381">
                  <c:v>-2537993.6963800001</c:v>
                </c:pt>
                <c:pt idx="33382">
                  <c:v>-2554014.028378</c:v>
                </c:pt>
                <c:pt idx="33383">
                  <c:v>-2570032.7151339995</c:v>
                </c:pt>
                <c:pt idx="33384">
                  <c:v>-2586049.7432780005</c:v>
                </c:pt>
                <c:pt idx="33385">
                  <c:v>-2602065.0993960002</c:v>
                </c:pt>
                <c:pt idx="33386">
                  <c:v>-2618078.7700260002</c:v>
                </c:pt>
                <c:pt idx="33387">
                  <c:v>-2634090.7416650001</c:v>
                </c:pt>
                <c:pt idx="33388">
                  <c:v>-2650101.0007640002</c:v>
                </c:pt>
                <c:pt idx="33389">
                  <c:v>-2666109.533727</c:v>
                </c:pt>
                <c:pt idx="33390">
                  <c:v>-2682116.3269139994</c:v>
                </c:pt>
                <c:pt idx="33391">
                  <c:v>-2698121.3666409994</c:v>
                </c:pt>
                <c:pt idx="33392">
                  <c:v>-2714124.6391749997</c:v>
                </c:pt>
                <c:pt idx="33393">
                  <c:v>-2730126.1307409997</c:v>
                </c:pt>
                <c:pt idx="33394">
                  <c:v>-2746125.8275159998</c:v>
                </c:pt>
                <c:pt idx="33395">
                  <c:v>-2762123.71563</c:v>
                </c:pt>
                <c:pt idx="33396">
                  <c:v>-2778119.7811690001</c:v>
                </c:pt>
                <c:pt idx="33397">
                  <c:v>-2794114.0101719997</c:v>
                </c:pt>
                <c:pt idx="33398">
                  <c:v>-2810106.3886299995</c:v>
                </c:pt>
                <c:pt idx="33399">
                  <c:v>-2826096.9024899993</c:v>
                </c:pt>
                <c:pt idx="33400">
                  <c:v>-2842085.5376489996</c:v>
                </c:pt>
                <c:pt idx="33401">
                  <c:v>-2858072.2799579995</c:v>
                </c:pt>
                <c:pt idx="33402">
                  <c:v>-2874057.1152240001</c:v>
                </c:pt>
                <c:pt idx="33403">
                  <c:v>-2890040.0292019998</c:v>
                </c:pt>
                <c:pt idx="33404">
                  <c:v>-2906021.0076020001</c:v>
                </c:pt>
                <c:pt idx="33405">
                  <c:v>-2922000.0360849998</c:v>
                </c:pt>
                <c:pt idx="33406">
                  <c:v>-2937977.100267</c:v>
                </c:pt>
                <c:pt idx="33407">
                  <c:v>-2953952.1857130001</c:v>
                </c:pt>
                <c:pt idx="33408">
                  <c:v>-2969925.2779409997</c:v>
                </c:pt>
                <c:pt idx="33409">
                  <c:v>-2985896.3624199997</c:v>
                </c:pt>
                <c:pt idx="33410">
                  <c:v>-3001865.4245730001</c:v>
                </c:pt>
                <c:pt idx="33411">
                  <c:v>-3017832.4497699998</c:v>
                </c:pt>
                <c:pt idx="33412">
                  <c:v>-3033797.423337</c:v>
                </c:pt>
                <c:pt idx="33413">
                  <c:v>-3049760.3305489994</c:v>
                </c:pt>
                <c:pt idx="33414">
                  <c:v>-3065721.1566289999</c:v>
                </c:pt>
                <c:pt idx="33415">
                  <c:v>-3081679.8867560001</c:v>
                </c:pt>
                <c:pt idx="33416">
                  <c:v>-3097636.506056</c:v>
                </c:pt>
                <c:pt idx="33417">
                  <c:v>-3113590.9996049996</c:v>
                </c:pt>
                <c:pt idx="33418">
                  <c:v>-3129543.3524329993</c:v>
                </c:pt>
                <c:pt idx="33419">
                  <c:v>-3145493.5495150001</c:v>
                </c:pt>
                <c:pt idx="33420">
                  <c:v>-3161441.5757809998</c:v>
                </c:pt>
                <c:pt idx="33421">
                  <c:v>-3177387.4161049994</c:v>
                </c:pt>
                <c:pt idx="33422">
                  <c:v>-3193331.0553159993</c:v>
                </c:pt>
                <c:pt idx="33423">
                  <c:v>-3209272.4781879997</c:v>
                </c:pt>
                <c:pt idx="33424">
                  <c:v>-3225211.6694479994</c:v>
                </c:pt>
                <c:pt idx="33425">
                  <c:v>-3241148.6137680002</c:v>
                </c:pt>
                <c:pt idx="33426">
                  <c:v>-3257083.295773</c:v>
                </c:pt>
                <c:pt idx="33427">
                  <c:v>-3273015.7000330002</c:v>
                </c:pt>
                <c:pt idx="33428">
                  <c:v>-3288945.8110679993</c:v>
                </c:pt>
                <c:pt idx="33429">
                  <c:v>-3304873.6133459997</c:v>
                </c:pt>
                <c:pt idx="33430">
                  <c:v>-3320799.0912850001</c:v>
                </c:pt>
                <c:pt idx="33431">
                  <c:v>-3336722.2292479998</c:v>
                </c:pt>
                <c:pt idx="33432">
                  <c:v>-3352643.0115469997</c:v>
                </c:pt>
                <c:pt idx="33433">
                  <c:v>-3368561.4224429992</c:v>
                </c:pt>
                <c:pt idx="33434">
                  <c:v>-3384477.4461409994</c:v>
                </c:pt>
                <c:pt idx="33435">
                  <c:v>-3400391.0667970004</c:v>
                </c:pt>
                <c:pt idx="33436">
                  <c:v>-3416302.2685110001</c:v>
                </c:pt>
                <c:pt idx="33437">
                  <c:v>-3432211.0353319994</c:v>
                </c:pt>
                <c:pt idx="33438">
                  <c:v>-3448117.3512539994</c:v>
                </c:pt>
                <c:pt idx="33439">
                  <c:v>-3464021.2002190002</c:v>
                </c:pt>
                <c:pt idx="33440">
                  <c:v>-3479922.5661149998</c:v>
                </c:pt>
                <c:pt idx="33441">
                  <c:v>-3495821.4327749996</c:v>
                </c:pt>
                <c:pt idx="33442">
                  <c:v>-3511717.7839779998</c:v>
                </c:pt>
                <c:pt idx="33443">
                  <c:v>-3527611.6034509996</c:v>
                </c:pt>
                <c:pt idx="33444">
                  <c:v>-3543502.8748639994</c:v>
                </c:pt>
                <c:pt idx="33445">
                  <c:v>-3559391.5818340005</c:v>
                </c:pt>
                <c:pt idx="33446">
                  <c:v>-3575277.7079210002</c:v>
                </c:pt>
                <c:pt idx="33447">
                  <c:v>-3591161.236633</c:v>
                </c:pt>
                <c:pt idx="33448">
                  <c:v>-3607042.1514209998</c:v>
                </c:pt>
                <c:pt idx="33449">
                  <c:v>-3622920.4356809994</c:v>
                </c:pt>
                <c:pt idx="33450">
                  <c:v>-3638796.0727529996</c:v>
                </c:pt>
                <c:pt idx="33451">
                  <c:v>-3654669.0459209997</c:v>
                </c:pt>
                <c:pt idx="33452">
                  <c:v>-3670539.3384149992</c:v>
                </c:pt>
                <c:pt idx="33453">
                  <c:v>-3686406.9334059996</c:v>
                </c:pt>
                <c:pt idx="33454">
                  <c:v>-3702271.8140119994</c:v>
                </c:pt>
                <c:pt idx="33455">
                  <c:v>-3718133.9632899999</c:v>
                </c:pt>
                <c:pt idx="33456">
                  <c:v>-3733993.3642449998</c:v>
                </c:pt>
                <c:pt idx="33457">
                  <c:v>-3749849.999822</c:v>
                </c:pt>
                <c:pt idx="33458">
                  <c:v>-3765703.852909999</c:v>
                </c:pt>
                <c:pt idx="33459">
                  <c:v>-3781554.9063399998</c:v>
                </c:pt>
                <c:pt idx="33460">
                  <c:v>-3797403.1428860002</c:v>
                </c:pt>
                <c:pt idx="33461">
                  <c:v>-3813248.5452640001</c:v>
                </c:pt>
                <c:pt idx="33462">
                  <c:v>-3829091.0961329998</c:v>
                </c:pt>
                <c:pt idx="33463">
                  <c:v>-3844930.7780920002</c:v>
                </c:pt>
                <c:pt idx="33464">
                  <c:v>-3860767.5736829997</c:v>
                </c:pt>
                <c:pt idx="33465">
                  <c:v>-3876601.4653889998</c:v>
                </c:pt>
                <c:pt idx="33466">
                  <c:v>-3892432.4356349995</c:v>
                </c:pt>
                <c:pt idx="33467">
                  <c:v>-3908260.4667870002</c:v>
                </c:pt>
                <c:pt idx="33468">
                  <c:v>-3924085.5411489997</c:v>
                </c:pt>
                <c:pt idx="33469">
                  <c:v>-3939907.6409700001</c:v>
                </c:pt>
                <c:pt idx="33470">
                  <c:v>-3955726.748437</c:v>
                </c:pt>
                <c:pt idx="33471">
                  <c:v>-3971542.8456779993</c:v>
                </c:pt>
                <c:pt idx="33472">
                  <c:v>-3987355.9147589998</c:v>
                </c:pt>
                <c:pt idx="33473">
                  <c:v>-4003165.9376889998</c:v>
                </c:pt>
                <c:pt idx="33474">
                  <c:v>-4018972.8964139996</c:v>
                </c:pt>
                <c:pt idx="33475">
                  <c:v>-4034776.7728220001</c:v>
                </c:pt>
                <c:pt idx="33476">
                  <c:v>-4050577.5487360004</c:v>
                </c:pt>
                <c:pt idx="33477">
                  <c:v>-4066375.2059229999</c:v>
                </c:pt>
                <c:pt idx="33478">
                  <c:v>-4082169.7260850002</c:v>
                </c:pt>
                <c:pt idx="33479">
                  <c:v>-4097961.0908629997</c:v>
                </c:pt>
                <c:pt idx="33480">
                  <c:v>-4113749.2818390005</c:v>
                </c:pt>
                <c:pt idx="33481">
                  <c:v>-4129534.2805300006</c:v>
                </c:pt>
                <c:pt idx="33482">
                  <c:v>-4145316.0683929999</c:v>
                </c:pt>
                <c:pt idx="33483">
                  <c:v>-4161094.6268210001</c:v>
                </c:pt>
                <c:pt idx="33484">
                  <c:v>-4176869.9371449994</c:v>
                </c:pt>
                <c:pt idx="33485">
                  <c:v>-4192641.9806340002</c:v>
                </c:pt>
                <c:pt idx="33486">
                  <c:v>-4208410.7384930011</c:v>
                </c:pt>
                <c:pt idx="33487">
                  <c:v>-4224176.1918639997</c:v>
                </c:pt>
                <c:pt idx="33488">
                  <c:v>-4239938.3218259998</c:v>
                </c:pt>
                <c:pt idx="33489">
                  <c:v>-4255697.1093950002</c:v>
                </c:pt>
                <c:pt idx="33490">
                  <c:v>-4271452.5355210006</c:v>
                </c:pt>
                <c:pt idx="33491">
                  <c:v>-4287204.581092</c:v>
                </c:pt>
                <c:pt idx="33492">
                  <c:v>-4302953.2269290006</c:v>
                </c:pt>
                <c:pt idx="33493">
                  <c:v>-4318698.4537919993</c:v>
                </c:pt>
                <c:pt idx="33494">
                  <c:v>-4334440.2423740011</c:v>
                </c:pt>
                <c:pt idx="33495">
                  <c:v>-4350178.5733040003</c:v>
                </c:pt>
                <c:pt idx="33496">
                  <c:v>-4365913.4271430001</c:v>
                </c:pt>
                <c:pt idx="33497">
                  <c:v>-4381644.7843900006</c:v>
                </c:pt>
                <c:pt idx="33498">
                  <c:v>-4397372.6254769992</c:v>
                </c:pt>
                <c:pt idx="33499">
                  <c:v>-4413096.9307700004</c:v>
                </c:pt>
                <c:pt idx="33500">
                  <c:v>-4428817.6805690005</c:v>
                </c:pt>
                <c:pt idx="33501">
                  <c:v>-4444534.8551059999</c:v>
                </c:pt>
                <c:pt idx="33502">
                  <c:v>-4460248.434549001</c:v>
                </c:pt>
                <c:pt idx="33503">
                  <c:v>-4475958.3989980007</c:v>
                </c:pt>
                <c:pt idx="33504">
                  <c:v>-4491664.7284840001</c:v>
                </c:pt>
                <c:pt idx="33505">
                  <c:v>-4507367.4029740011</c:v>
                </c:pt>
                <c:pt idx="33506">
                  <c:v>-4523066.4023660012</c:v>
                </c:pt>
                <c:pt idx="33507">
                  <c:v>-4538761.7064880002</c:v>
                </c:pt>
                <c:pt idx="33508">
                  <c:v>-4554453.2951039998</c:v>
                </c:pt>
                <c:pt idx="33509">
                  <c:v>-4570141.1479060007</c:v>
                </c:pt>
                <c:pt idx="33510">
                  <c:v>-4585825.2445189999</c:v>
                </c:pt>
                <c:pt idx="33511">
                  <c:v>-4601505.5644999994</c:v>
                </c:pt>
                <c:pt idx="33512">
                  <c:v>-4617182.0873350007</c:v>
                </c:pt>
                <c:pt idx="33513">
                  <c:v>-4632854.7924430007</c:v>
                </c:pt>
                <c:pt idx="33514">
                  <c:v>-4648523.6591709992</c:v>
                </c:pt>
                <c:pt idx="33515">
                  <c:v>-4664188.6667979993</c:v>
                </c:pt>
                <c:pt idx="33516">
                  <c:v>-4679849.7945329994</c:v>
                </c:pt>
                <c:pt idx="33517">
                  <c:v>-4695507.0215119999</c:v>
                </c:pt>
                <c:pt idx="33518">
                  <c:v>-4711160.3268049993</c:v>
                </c:pt>
                <c:pt idx="33519">
                  <c:v>-4726809.6894069994</c:v>
                </c:pt>
                <c:pt idx="33520">
                  <c:v>-4742455.0882450007</c:v>
                </c:pt>
                <c:pt idx="33521">
                  <c:v>-4758096.5021720007</c:v>
                </c:pt>
                <c:pt idx="33522">
                  <c:v>-4773733.9099710006</c:v>
                </c:pt>
                <c:pt idx="33523">
                  <c:v>-4789367.2903540004</c:v>
                </c:pt>
                <c:pt idx="33524">
                  <c:v>-4804996.6219589999</c:v>
                </c:pt>
                <c:pt idx="33525">
                  <c:v>-4820621.8833529996</c:v>
                </c:pt>
                <c:pt idx="33526">
                  <c:v>-4836243.0530299991</c:v>
                </c:pt>
                <c:pt idx="33527">
                  <c:v>-4851860.1094099991</c:v>
                </c:pt>
                <c:pt idx="33528">
                  <c:v>-4867473.0308429999</c:v>
                </c:pt>
                <c:pt idx="33529">
                  <c:v>-4883081.7956019994</c:v>
                </c:pt>
                <c:pt idx="33530">
                  <c:v>-4898686.3818889996</c:v>
                </c:pt>
                <c:pt idx="33531">
                  <c:v>-4914286.7678299993</c:v>
                </c:pt>
                <c:pt idx="33532">
                  <c:v>-4929882.9314790014</c:v>
                </c:pt>
                <c:pt idx="33533">
                  <c:v>-4945474.8508139988</c:v>
                </c:pt>
                <c:pt idx="33534">
                  <c:v>-4961062.5037389994</c:v>
                </c:pt>
                <c:pt idx="33535">
                  <c:v>-4976645.8680829993</c:v>
                </c:pt>
                <c:pt idx="33536">
                  <c:v>-4992224.9215980014</c:v>
                </c:pt>
                <c:pt idx="33537">
                  <c:v>-5007799.6419640006</c:v>
                </c:pt>
                <c:pt idx="33538">
                  <c:v>-5023370.006781999</c:v>
                </c:pt>
                <c:pt idx="33539">
                  <c:v>-5038935.9935790002</c:v>
                </c:pt>
                <c:pt idx="33540">
                  <c:v>-5054497.5798039995</c:v>
                </c:pt>
                <c:pt idx="33541">
                  <c:v>-5070054.7428300008</c:v>
                </c:pt>
                <c:pt idx="33542">
                  <c:v>-5085607.4599540001</c:v>
                </c:pt>
                <c:pt idx="33543">
                  <c:v>-5101155.7083960017</c:v>
                </c:pt>
                <c:pt idx="33544">
                  <c:v>-5116699.4652959993</c:v>
                </c:pt>
                <c:pt idx="33545">
                  <c:v>-5132238.7077190001</c:v>
                </c:pt>
                <c:pt idx="33546">
                  <c:v>-5147773.4126510005</c:v>
                </c:pt>
                <c:pt idx="33547">
                  <c:v>-5163303.5569980005</c:v>
                </c:pt>
                <c:pt idx="33548">
                  <c:v>-5178829.1175919995</c:v>
                </c:pt>
                <c:pt idx="33549">
                  <c:v>-5194350.0711810002</c:v>
                </c:pt>
                <c:pt idx="33550">
                  <c:v>-5209866.3944359999</c:v>
                </c:pt>
                <c:pt idx="33551">
                  <c:v>-5225378.0639499994</c:v>
                </c:pt>
                <c:pt idx="33552">
                  <c:v>-5240885.0562349996</c:v>
                </c:pt>
                <c:pt idx="33553">
                  <c:v>-5256387.3477210002</c:v>
                </c:pt>
                <c:pt idx="33554">
                  <c:v>-5271884.9147610003</c:v>
                </c:pt>
                <c:pt idx="33555">
                  <c:v>-5287377.7336260006</c:v>
                </c:pt>
                <c:pt idx="33556">
                  <c:v>-5302865.7805050006</c:v>
                </c:pt>
                <c:pt idx="33557">
                  <c:v>-5318349.0315080006</c:v>
                </c:pt>
                <c:pt idx="33558">
                  <c:v>-5333827.4626620002</c:v>
                </c:pt>
                <c:pt idx="33559">
                  <c:v>-5349301.0499129994</c:v>
                </c:pt>
                <c:pt idx="33560">
                  <c:v>-5364769.7691239994</c:v>
                </c:pt>
                <c:pt idx="33561">
                  <c:v>-5380233.5960760005</c:v>
                </c:pt>
                <c:pt idx="33562">
                  <c:v>-5395692.5064680008</c:v>
                </c:pt>
                <c:pt idx="33563">
                  <c:v>-5411146.4759160001</c:v>
                </c:pt>
                <c:pt idx="33564">
                  <c:v>-5426595.4799500015</c:v>
                </c:pt>
                <c:pt idx="33565">
                  <c:v>-5442039.4940210003</c:v>
                </c:pt>
                <c:pt idx="33566">
                  <c:v>-5457478.493493</c:v>
                </c:pt>
                <c:pt idx="33567">
                  <c:v>-5472912.4536460005</c:v>
                </c:pt>
                <c:pt idx="33568">
                  <c:v>-5488341.349675999</c:v>
                </c:pt>
                <c:pt idx="33569">
                  <c:v>-5503765.1566949999</c:v>
                </c:pt>
                <c:pt idx="33570">
                  <c:v>-5519183.8497269992</c:v>
                </c:pt>
                <c:pt idx="33571">
                  <c:v>-5534597.4037149996</c:v>
                </c:pt>
                <c:pt idx="33572">
                  <c:v>-5550005.7935119998</c:v>
                </c:pt>
                <c:pt idx="33573">
                  <c:v>-5565408.9938879991</c:v>
                </c:pt>
                <c:pt idx="33574">
                  <c:v>-5580806.9795250008</c:v>
                </c:pt>
                <c:pt idx="33575">
                  <c:v>-5596199.7250169991</c:v>
                </c:pt>
                <c:pt idx="33576">
                  <c:v>-5611587.2048749998</c:v>
                </c:pt>
                <c:pt idx="33577">
                  <c:v>-5626969.393517999</c:v>
                </c:pt>
                <c:pt idx="33578">
                  <c:v>-5642346.2652809992</c:v>
                </c:pt>
                <c:pt idx="33579">
                  <c:v>-5657717.7944090003</c:v>
                </c:pt>
                <c:pt idx="33580">
                  <c:v>-5673083.9550580001</c:v>
                </c:pt>
                <c:pt idx="33581">
                  <c:v>-5688444.7212990001</c:v>
                </c:pt>
                <c:pt idx="33582">
                  <c:v>-5703800.0671089999</c:v>
                </c:pt>
                <c:pt idx="33583">
                  <c:v>-5719149.9663800001</c:v>
                </c:pt>
                <c:pt idx="33584">
                  <c:v>-5734494.3929119995</c:v>
                </c:pt>
                <c:pt idx="33585">
                  <c:v>-5749833.3204149995</c:v>
                </c:pt>
                <c:pt idx="33586">
                  <c:v>-5765166.7225090014</c:v>
                </c:pt>
                <c:pt idx="33587">
                  <c:v>-5780494.5727260001</c:v>
                </c:pt>
                <c:pt idx="33588">
                  <c:v>-5795816.8445019992</c:v>
                </c:pt>
                <c:pt idx="33589">
                  <c:v>-5811133.5111849997</c:v>
                </c:pt>
                <c:pt idx="33590">
                  <c:v>-5826444.5460310001</c:v>
                </c:pt>
                <c:pt idx="33591">
                  <c:v>-5841749.9222039999</c:v>
                </c:pt>
                <c:pt idx="33592">
                  <c:v>-5857049.6127749998</c:v>
                </c:pt>
                <c:pt idx="33593">
                  <c:v>-5872343.5907219993</c:v>
                </c:pt>
                <c:pt idx="33594">
                  <c:v>-5887631.8289319994</c:v>
                </c:pt>
                <c:pt idx="33595">
                  <c:v>-5902914.3001959994</c:v>
                </c:pt>
                <c:pt idx="33596">
                  <c:v>-5918190.9772129999</c:v>
                </c:pt>
                <c:pt idx="33597">
                  <c:v>-5933461.832587</c:v>
                </c:pt>
                <c:pt idx="33598">
                  <c:v>-5948726.8388280002</c:v>
                </c:pt>
                <c:pt idx="33599">
                  <c:v>-5963985.9683520002</c:v>
                </c:pt>
                <c:pt idx="33600">
                  <c:v>-5979239.1934779994</c:v>
                </c:pt>
                <c:pt idx="33601">
                  <c:v>-5994486.4864310008</c:v>
                </c:pt>
                <c:pt idx="33602">
                  <c:v>-6009727.8193399999</c:v>
                </c:pt>
                <c:pt idx="33603">
                  <c:v>-6024963.1642379984</c:v>
                </c:pt>
                <c:pt idx="33604">
                  <c:v>-6040192.493059</c:v>
                </c:pt>
                <c:pt idx="33605">
                  <c:v>-6055415.7776440009</c:v>
                </c:pt>
                <c:pt idx="33606">
                  <c:v>-6070632.9897349998</c:v>
                </c:pt>
                <c:pt idx="33607">
                  <c:v>-6085844.1009740001</c:v>
                </c:pt>
                <c:pt idx="33608">
                  <c:v>-6101049.0829080008</c:v>
                </c:pt>
                <c:pt idx="33609">
                  <c:v>-6116247.9069850007</c:v>
                </c:pt>
                <c:pt idx="33610">
                  <c:v>-6131440.5445529995</c:v>
                </c:pt>
                <c:pt idx="33611">
                  <c:v>-6146626.9668629998</c:v>
                </c:pt>
                <c:pt idx="33612">
                  <c:v>-6161807.1450650003</c:v>
                </c:pt>
                <c:pt idx="33613">
                  <c:v>-6176981.0502089998</c:v>
                </c:pt>
                <c:pt idx="33614">
                  <c:v>-6192148.653243999</c:v>
                </c:pt>
                <c:pt idx="33615">
                  <c:v>-6207309.9250210002</c:v>
                </c:pt>
                <c:pt idx="33616">
                  <c:v>-6222464.8362880005</c:v>
                </c:pt>
                <c:pt idx="33617">
                  <c:v>-6237613.3576910002</c:v>
                </c:pt>
                <c:pt idx="33618">
                  <c:v>-6252755.4597769994</c:v>
                </c:pt>
                <c:pt idx="33619">
                  <c:v>-6267891.1129879998</c:v>
                </c:pt>
                <c:pt idx="33620">
                  <c:v>-6283020.2876650011</c:v>
                </c:pt>
                <c:pt idx="33621">
                  <c:v>-6298142.9540440002</c:v>
                </c:pt>
                <c:pt idx="33622">
                  <c:v>-6313259.0822620001</c:v>
                </c:pt>
                <c:pt idx="33623">
                  <c:v>-6328368.6423470005</c:v>
                </c:pt>
                <c:pt idx="33624">
                  <c:v>-6343471.6042259997</c:v>
                </c:pt>
                <c:pt idx="33625">
                  <c:v>-6358567.937721001</c:v>
                </c:pt>
                <c:pt idx="33626">
                  <c:v>-6373657.6125500007</c:v>
                </c:pt>
                <c:pt idx="33627">
                  <c:v>-6388740.5983230006</c:v>
                </c:pt>
                <c:pt idx="33628">
                  <c:v>-6403816.8645469993</c:v>
                </c:pt>
                <c:pt idx="33629">
                  <c:v>-6418886.3806210002</c:v>
                </c:pt>
                <c:pt idx="33630">
                  <c:v>-6433949.1158379987</c:v>
                </c:pt>
                <c:pt idx="33631">
                  <c:v>-6449005.0393860005</c:v>
                </c:pt>
                <c:pt idx="33632">
                  <c:v>-6464054.1203419995</c:v>
                </c:pt>
                <c:pt idx="33633">
                  <c:v>-6479096.3276789999</c:v>
                </c:pt>
                <c:pt idx="33634">
                  <c:v>-6494131.6302589998</c:v>
                </c:pt>
                <c:pt idx="33635">
                  <c:v>-6509159.9968369994</c:v>
                </c:pt>
                <c:pt idx="33636">
                  <c:v>-6524181.3960579997</c:v>
                </c:pt>
                <c:pt idx="33637">
                  <c:v>-6539195.7964590006</c:v>
                </c:pt>
                <c:pt idx="33638">
                  <c:v>-6554203.1664660005</c:v>
                </c:pt>
                <c:pt idx="33639">
                  <c:v>-6569203.4743950013</c:v>
                </c:pt>
                <c:pt idx="33640">
                  <c:v>-6584196.6884510005</c:v>
                </c:pt>
                <c:pt idx="33641">
                  <c:v>-6599182.7767290007</c:v>
                </c:pt>
                <c:pt idx="33642">
                  <c:v>-6614161.7072109999</c:v>
                </c:pt>
                <c:pt idx="33643">
                  <c:v>-6629133.4477690011</c:v>
                </c:pt>
                <c:pt idx="33644">
                  <c:v>-6644097.9661610005</c:v>
                </c:pt>
                <c:pt idx="33645">
                  <c:v>-6659055.2300320007</c:v>
                </c:pt>
                <c:pt idx="33646">
                  <c:v>-6674005.2069160007</c:v>
                </c:pt>
                <c:pt idx="33647">
                  <c:v>-6688947.8642299986</c:v>
                </c:pt>
                <c:pt idx="33648">
                  <c:v>-6703883.1692799982</c:v>
                </c:pt>
                <c:pt idx="33649">
                  <c:v>-6718811.0892559998</c:v>
                </c:pt>
                <c:pt idx="33650">
                  <c:v>-6733731.5912329992</c:v>
                </c:pt>
                <c:pt idx="33651">
                  <c:v>-6748644.6421690006</c:v>
                </c:pt>
                <c:pt idx="33652">
                  <c:v>-6763550.2089110008</c:v>
                </c:pt>
                <c:pt idx="33653">
                  <c:v>-6778448.2581829997</c:v>
                </c:pt>
                <c:pt idx="33654">
                  <c:v>-6793338.7565990007</c:v>
                </c:pt>
                <c:pt idx="33655">
                  <c:v>-6808221.6706500007</c:v>
                </c:pt>
                <c:pt idx="33656">
                  <c:v>-6823096.9667119998</c:v>
                </c:pt>
                <c:pt idx="33657">
                  <c:v>-6837964.6110439999</c:v>
                </c:pt>
                <c:pt idx="33658">
                  <c:v>-6852824.5697839987</c:v>
                </c:pt>
                <c:pt idx="33659">
                  <c:v>-6867676.808952</c:v>
                </c:pt>
                <c:pt idx="33660">
                  <c:v>-6882521.2944490006</c:v>
                </c:pt>
                <c:pt idx="33661">
                  <c:v>-6897357.9920540005</c:v>
                </c:pt>
                <c:pt idx="33662">
                  <c:v>-6912186.8674280001</c:v>
                </c:pt>
                <c:pt idx="33663">
                  <c:v>-6927007.8861109996</c:v>
                </c:pt>
                <c:pt idx="33664">
                  <c:v>-6941821.0135179991</c:v>
                </c:pt>
                <c:pt idx="33665">
                  <c:v>-6956626.2149470001</c:v>
                </c:pt>
                <c:pt idx="33666">
                  <c:v>-6971423.4555700002</c:v>
                </c:pt>
                <c:pt idx="33667">
                  <c:v>-6986212.7004380003</c:v>
                </c:pt>
                <c:pt idx="33668">
                  <c:v>-7000993.9144790005</c:v>
                </c:pt>
                <c:pt idx="33669">
                  <c:v>-7015767.062496</c:v>
                </c:pt>
                <c:pt idx="33670">
                  <c:v>-7030532.1091679996</c:v>
                </c:pt>
                <c:pt idx="33671">
                  <c:v>-7045289.019049</c:v>
                </c:pt>
                <c:pt idx="33672">
                  <c:v>-7060037.7565690009</c:v>
                </c:pt>
                <c:pt idx="33673">
                  <c:v>-7074778.2860310003</c:v>
                </c:pt>
                <c:pt idx="33674">
                  <c:v>-7089510.5716129998</c:v>
                </c:pt>
                <c:pt idx="33675">
                  <c:v>-7104234.5773640014</c:v>
                </c:pt>
                <c:pt idx="33676">
                  <c:v>-7118950.267209</c:v>
                </c:pt>
                <c:pt idx="33677">
                  <c:v>-7133657.6049420005</c:v>
                </c:pt>
                <c:pt idx="33678">
                  <c:v>-7148356.5542309992</c:v>
                </c:pt>
                <c:pt idx="33679">
                  <c:v>-7163047.0786150005</c:v>
                </c:pt>
                <c:pt idx="33680">
                  <c:v>-7177729.1415029997</c:v>
                </c:pt>
                <c:pt idx="33681">
                  <c:v>-7192402.7061750004</c:v>
                </c:pt>
                <c:pt idx="33682">
                  <c:v>-7207067.7357790004</c:v>
                </c:pt>
                <c:pt idx="33683">
                  <c:v>-7221724.1933349995</c:v>
                </c:pt>
                <c:pt idx="33684">
                  <c:v>-7236372.0417300006</c:v>
                </c:pt>
                <c:pt idx="33685">
                  <c:v>-7251011.2437189994</c:v>
                </c:pt>
                <c:pt idx="33686">
                  <c:v>-7265641.7619250007</c:v>
                </c:pt>
                <c:pt idx="33687">
                  <c:v>-7280263.5588389998</c:v>
                </c:pt>
                <c:pt idx="33688">
                  <c:v>-7294876.5968179991</c:v>
                </c:pt>
                <c:pt idx="33689">
                  <c:v>-7309480.8380840002</c:v>
                </c:pt>
                <c:pt idx="33690">
                  <c:v>-7324076.2447259994</c:v>
                </c:pt>
                <c:pt idx="33691">
                  <c:v>-7338662.7786980011</c:v>
                </c:pt>
                <c:pt idx="33692">
                  <c:v>-7353240.4018179998</c:v>
                </c:pt>
                <c:pt idx="33693">
                  <c:v>-7367809.0757680004</c:v>
                </c:pt>
                <c:pt idx="33694">
                  <c:v>-7382368.7620930001</c:v>
                </c:pt>
                <c:pt idx="33695">
                  <c:v>-7396919.4222019995</c:v>
                </c:pt>
                <c:pt idx="33696">
                  <c:v>-7411461.0173650011</c:v>
                </c:pt>
                <c:pt idx="33697">
                  <c:v>-7425993.508715</c:v>
                </c:pt>
                <c:pt idx="33698">
                  <c:v>-7440516.8572459994</c:v>
                </c:pt>
                <c:pt idx="33699">
                  <c:v>-7455031.0238099983</c:v>
                </c:pt>
                <c:pt idx="33700">
                  <c:v>-7469535.9691239996</c:v>
                </c:pt>
                <c:pt idx="33701">
                  <c:v>-7484031.6537609994</c:v>
                </c:pt>
                <c:pt idx="33702">
                  <c:v>-7498518.0381540004</c:v>
                </c:pt>
                <c:pt idx="33703">
                  <c:v>-7512995.082595001</c:v>
                </c:pt>
                <c:pt idx="33704">
                  <c:v>-7527462.7472319994</c:v>
                </c:pt>
                <c:pt idx="33705">
                  <c:v>-7541920.9920720002</c:v>
                </c:pt>
                <c:pt idx="33706">
                  <c:v>-7556369.7769790012</c:v>
                </c:pt>
                <c:pt idx="33707">
                  <c:v>-7570809.061671</c:v>
                </c:pt>
                <c:pt idx="33708">
                  <c:v>-7585238.8057239996</c:v>
                </c:pt>
                <c:pt idx="33709">
                  <c:v>-7599658.9685680009</c:v>
                </c:pt>
                <c:pt idx="33710">
                  <c:v>-7614069.5094869994</c:v>
                </c:pt>
                <c:pt idx="33711">
                  <c:v>-7628470.3876200002</c:v>
                </c:pt>
                <c:pt idx="33712">
                  <c:v>-7642861.5619569998</c:v>
                </c:pt>
                <c:pt idx="33713">
                  <c:v>-7657242.9913420016</c:v>
                </c:pt>
                <c:pt idx="33714">
                  <c:v>-7671614.6344729997</c:v>
                </c:pt>
                <c:pt idx="33715">
                  <c:v>-7685976.4498950001</c:v>
                </c:pt>
                <c:pt idx="33716">
                  <c:v>-7700328.396009</c:v>
                </c:pt>
                <c:pt idx="33717">
                  <c:v>-7714670.4310610015</c:v>
                </c:pt>
                <c:pt idx="33718">
                  <c:v>-7729002.5131509993</c:v>
                </c:pt>
                <c:pt idx="33719">
                  <c:v>-7743324.6002249997</c:v>
                </c:pt>
                <c:pt idx="33720">
                  <c:v>-7757636.6500799991</c:v>
                </c:pt>
                <c:pt idx="33721">
                  <c:v>-7771938.6203589998</c:v>
                </c:pt>
                <c:pt idx="33722">
                  <c:v>-7786230.4685520008</c:v>
                </c:pt>
                <c:pt idx="33723">
                  <c:v>-7800512.151997</c:v>
                </c:pt>
                <c:pt idx="33724">
                  <c:v>-7814783.6278759995</c:v>
                </c:pt>
                <c:pt idx="33725">
                  <c:v>-7829044.8532189988</c:v>
                </c:pt>
                <c:pt idx="33726">
                  <c:v>-7843295.7848969996</c:v>
                </c:pt>
                <c:pt idx="33727">
                  <c:v>-7857536.3796299994</c:v>
                </c:pt>
                <c:pt idx="33728">
                  <c:v>-7871766.5939769996</c:v>
                </c:pt>
                <c:pt idx="33729">
                  <c:v>-7885986.3843410006</c:v>
                </c:pt>
                <c:pt idx="33730">
                  <c:v>-7900195.7069670008</c:v>
                </c:pt>
                <c:pt idx="33731">
                  <c:v>-7914394.5179440007</c:v>
                </c:pt>
                <c:pt idx="33732">
                  <c:v>-7928582.7731990004</c:v>
                </c:pt>
                <c:pt idx="33733">
                  <c:v>-7942760.4285000004</c:v>
                </c:pt>
                <c:pt idx="33734">
                  <c:v>-7956927.4394530002</c:v>
                </c:pt>
                <c:pt idx="33735">
                  <c:v>-7971083.7615069998</c:v>
                </c:pt>
                <c:pt idx="33736">
                  <c:v>-7985229.3499450004</c:v>
                </c:pt>
                <c:pt idx="33737">
                  <c:v>-7999364.1598889986</c:v>
                </c:pt>
                <c:pt idx="33738">
                  <c:v>-8013488.1462989999</c:v>
                </c:pt>
                <c:pt idx="33739">
                  <c:v>-8027601.2639700007</c:v>
                </c:pt>
                <c:pt idx="33740">
                  <c:v>-8041703.4675329998</c:v>
                </c:pt>
                <c:pt idx="33741">
                  <c:v>-8055794.7114530001</c:v>
                </c:pt>
                <c:pt idx="33742">
                  <c:v>-8069874.9500310002</c:v>
                </c:pt>
                <c:pt idx="33743">
                  <c:v>-8083944.137399001</c:v>
                </c:pt>
                <c:pt idx="33744">
                  <c:v>-8098002.2275240002</c:v>
                </c:pt>
                <c:pt idx="33745">
                  <c:v>-8112049.1742039993</c:v>
                </c:pt>
                <c:pt idx="33746">
                  <c:v>-8126084.9310700018</c:v>
                </c:pt>
                <c:pt idx="33747">
                  <c:v>-8140109.4515800001</c:v>
                </c:pt>
                <c:pt idx="33748">
                  <c:v>-8154122.6890269993</c:v>
                </c:pt>
                <c:pt idx="33749">
                  <c:v>-8168124.5965300007</c:v>
                </c:pt>
                <c:pt idx="33750">
                  <c:v>-8182115.1270359997</c:v>
                </c:pt>
                <c:pt idx="33751">
                  <c:v>-8196094.2333240006</c:v>
                </c:pt>
                <c:pt idx="33752">
                  <c:v>-8210061.8679960007</c:v>
                </c:pt>
                <c:pt idx="33753">
                  <c:v>-8224017.9834819995</c:v>
                </c:pt>
                <c:pt idx="33754">
                  <c:v>-8237962.5320380004</c:v>
                </c:pt>
                <c:pt idx="33755">
                  <c:v>-8251895.4657450002</c:v>
                </c:pt>
                <c:pt idx="33756">
                  <c:v>-8265816.7365090009</c:v>
                </c:pt>
                <c:pt idx="33757">
                  <c:v>-8279726.2960569998</c:v>
                </c:pt>
                <c:pt idx="33758">
                  <c:v>-8293624.0959420009</c:v>
                </c:pt>
                <c:pt idx="33759">
                  <c:v>-8307510.087537</c:v>
                </c:pt>
                <c:pt idx="33760">
                  <c:v>-8321384.2220369997</c:v>
                </c:pt>
                <c:pt idx="33761">
                  <c:v>-8335246.4504570002</c:v>
                </c:pt>
                <c:pt idx="33762">
                  <c:v>-8349096.7236349992</c:v>
                </c:pt>
                <c:pt idx="33763">
                  <c:v>-8362934.9922230002</c:v>
                </c:pt>
                <c:pt idx="33764">
                  <c:v>-8376761.2066950006</c:v>
                </c:pt>
                <c:pt idx="33765">
                  <c:v>-8390575.317340998</c:v>
                </c:pt>
                <c:pt idx="33766">
                  <c:v>-8404377.2742689978</c:v>
                </c:pt>
                <c:pt idx="33767">
                  <c:v>-8418167.0274029989</c:v>
                </c:pt>
                <c:pt idx="33768">
                  <c:v>-8431944.5264799986</c:v>
                </c:pt>
                <c:pt idx="33769">
                  <c:v>-8445709.7210549973</c:v>
                </c:pt>
                <c:pt idx="33770">
                  <c:v>-8459462.5604939982</c:v>
                </c:pt>
                <c:pt idx="33771">
                  <c:v>-8473202.9939760007</c:v>
                </c:pt>
                <c:pt idx="33772">
                  <c:v>-8486930.9704949986</c:v>
                </c:pt>
                <c:pt idx="33773">
                  <c:v>-8500646.4388529994</c:v>
                </c:pt>
                <c:pt idx="33774">
                  <c:v>-8514349.3476639986</c:v>
                </c:pt>
                <c:pt idx="33775">
                  <c:v>-8528039.6453520004</c:v>
                </c:pt>
                <c:pt idx="33776">
                  <c:v>-8541717.28015</c:v>
                </c:pt>
                <c:pt idx="33777">
                  <c:v>-8555382.2000989988</c:v>
                </c:pt>
                <c:pt idx="33778">
                  <c:v>-8569034.3530460019</c:v>
                </c:pt>
                <c:pt idx="33779">
                  <c:v>-8582673.6866469979</c:v>
                </c:pt>
                <c:pt idx="33780">
                  <c:v>-8596300.1483609956</c:v>
                </c:pt>
                <c:pt idx="33781">
                  <c:v>-8609913.6854539998</c:v>
                </c:pt>
                <c:pt idx="33782">
                  <c:v>-8623514.2449959982</c:v>
                </c:pt>
                <c:pt idx="33783">
                  <c:v>-8637101.7738579996</c:v>
                </c:pt>
                <c:pt idx="33784">
                  <c:v>-8650676.2187159974</c:v>
                </c:pt>
                <c:pt idx="33785">
                  <c:v>-8664237.5260459986</c:v>
                </c:pt>
                <c:pt idx="33786">
                  <c:v>-8677785.6421259958</c:v>
                </c:pt>
                <c:pt idx="33787">
                  <c:v>-8691320.5130310003</c:v>
                </c:pt>
                <c:pt idx="33788">
                  <c:v>-8704842.0846389998</c:v>
                </c:pt>
                <c:pt idx="33789">
                  <c:v>-8718350.3026230019</c:v>
                </c:pt>
                <c:pt idx="33790">
                  <c:v>-8731845.1124549974</c:v>
                </c:pt>
                <c:pt idx="33791">
                  <c:v>-8745326.4594020005</c:v>
                </c:pt>
                <c:pt idx="33792">
                  <c:v>-8758794.2885279953</c:v>
                </c:pt>
                <c:pt idx="33793">
                  <c:v>-8772248.5446910001</c:v>
                </c:pt>
                <c:pt idx="33794">
                  <c:v>-8785689.1725409981</c:v>
                </c:pt>
                <c:pt idx="33795">
                  <c:v>-8799116.1165249962</c:v>
                </c:pt>
                <c:pt idx="33796">
                  <c:v>-8812529.3208780009</c:v>
                </c:pt>
                <c:pt idx="33797">
                  <c:v>-8825928.7296279985</c:v>
                </c:pt>
                <c:pt idx="33798">
                  <c:v>-8839314.2865929957</c:v>
                </c:pt>
                <c:pt idx="33799">
                  <c:v>-8852685.9353810009</c:v>
                </c:pt>
                <c:pt idx="33800">
                  <c:v>-8866043.6193859987</c:v>
                </c:pt>
                <c:pt idx="33801">
                  <c:v>-8879387.2817919981</c:v>
                </c:pt>
                <c:pt idx="33802">
                  <c:v>-8892716.8655689992</c:v>
                </c:pt>
                <c:pt idx="33803">
                  <c:v>-8906032.3134710006</c:v>
                </c:pt>
                <c:pt idx="33804">
                  <c:v>-8919333.568039</c:v>
                </c:pt>
                <c:pt idx="33805">
                  <c:v>-8932620.5715959985</c:v>
                </c:pt>
                <c:pt idx="33806">
                  <c:v>-8945893.2662499975</c:v>
                </c:pt>
                <c:pt idx="33807">
                  <c:v>-8959151.5938879997</c:v>
                </c:pt>
                <c:pt idx="33808">
                  <c:v>-8972395.4961799979</c:v>
                </c:pt>
                <c:pt idx="33809">
                  <c:v>-8985624.9145759977</c:v>
                </c:pt>
                <c:pt idx="33810">
                  <c:v>-8998839.7903039977</c:v>
                </c:pt>
                <c:pt idx="33811">
                  <c:v>-9012040.0643709991</c:v>
                </c:pt>
                <c:pt idx="33812">
                  <c:v>-9025225.6775609981</c:v>
                </c:pt>
                <c:pt idx="33813">
                  <c:v>-9038396.5704330001</c:v>
                </c:pt>
                <c:pt idx="33814">
                  <c:v>-9051552.6833219975</c:v>
                </c:pt>
                <c:pt idx="33815">
                  <c:v>-9064693.9563389979</c:v>
                </c:pt>
                <c:pt idx="33816">
                  <c:v>-9077820.3293649983</c:v>
                </c:pt>
                <c:pt idx="33817">
                  <c:v>-9090931.7420549989</c:v>
                </c:pt>
                <c:pt idx="33818">
                  <c:v>-9104028.1338359974</c:v>
                </c:pt>
                <c:pt idx="33819">
                  <c:v>-9117109.4439029992</c:v>
                </c:pt>
                <c:pt idx="33820">
                  <c:v>-9130175.6112219989</c:v>
                </c:pt>
                <c:pt idx="33821">
                  <c:v>-9143226.5745259989</c:v>
                </c:pt>
                <c:pt idx="33822">
                  <c:v>-9156262.2723169979</c:v>
                </c:pt>
                <c:pt idx="33823">
                  <c:v>-9169282.6428619977</c:v>
                </c:pt>
                <c:pt idx="33824">
                  <c:v>-9182287.6241929978</c:v>
                </c:pt>
                <c:pt idx="33825">
                  <c:v>-9195277.1541050002</c:v>
                </c:pt>
                <c:pt idx="33826">
                  <c:v>-9208251.1701590009</c:v>
                </c:pt>
                <c:pt idx="33827">
                  <c:v>-9221209.6096759979</c:v>
                </c:pt>
                <c:pt idx="33828">
                  <c:v>-9234152.4097390007</c:v>
                </c:pt>
                <c:pt idx="33829">
                  <c:v>-9247079.507189</c:v>
                </c:pt>
                <c:pt idx="33830">
                  <c:v>-9259990.8386279978</c:v>
                </c:pt>
                <c:pt idx="33831">
                  <c:v>-9272886.3404139988</c:v>
                </c:pt>
                <c:pt idx="33832">
                  <c:v>-9285765.9486649986</c:v>
                </c:pt>
                <c:pt idx="33833">
                  <c:v>-9298629.5992510002</c:v>
                </c:pt>
                <c:pt idx="33834">
                  <c:v>-9311477.227796996</c:v>
                </c:pt>
                <c:pt idx="33835">
                  <c:v>-9324308.7696850002</c:v>
                </c:pt>
                <c:pt idx="33836">
                  <c:v>-9337124.1600449979</c:v>
                </c:pt>
                <c:pt idx="33837">
                  <c:v>-9349923.3337609991</c:v>
                </c:pt>
                <c:pt idx="33838">
                  <c:v>-9362706.225464996</c:v>
                </c:pt>
                <c:pt idx="33839">
                  <c:v>-9375472.7695419975</c:v>
                </c:pt>
                <c:pt idx="33840">
                  <c:v>-9388222.9001199994</c:v>
                </c:pt>
                <c:pt idx="33841">
                  <c:v>-9400956.5510779992</c:v>
                </c:pt>
                <c:pt idx="33842">
                  <c:v>-9413673.6560379975</c:v>
                </c:pt>
                <c:pt idx="33843">
                  <c:v>-9426374.1483679954</c:v>
                </c:pt>
                <c:pt idx="33844">
                  <c:v>-9439057.9611779992</c:v>
                </c:pt>
                <c:pt idx="33845">
                  <c:v>-9451725.0273229983</c:v>
                </c:pt>
                <c:pt idx="33846">
                  <c:v>-9464375.2793969959</c:v>
                </c:pt>
                <c:pt idx="33847">
                  <c:v>-9477008.6497329976</c:v>
                </c:pt>
                <c:pt idx="33848">
                  <c:v>-9489625.0704059973</c:v>
                </c:pt>
                <c:pt idx="33849">
                  <c:v>-9502224.4732249975</c:v>
                </c:pt>
                <c:pt idx="33850">
                  <c:v>-9514806.7897399981</c:v>
                </c:pt>
                <c:pt idx="33851">
                  <c:v>-9527371.9512309991</c:v>
                </c:pt>
                <c:pt idx="33852">
                  <c:v>-9539919.8887159992</c:v>
                </c:pt>
                <c:pt idx="33853">
                  <c:v>-9552450.5329439994</c:v>
                </c:pt>
                <c:pt idx="33854">
                  <c:v>-9564963.814398</c:v>
                </c:pt>
                <c:pt idx="33855">
                  <c:v>-9577459.6632879991</c:v>
                </c:pt>
                <c:pt idx="33856">
                  <c:v>-9589938.0095549989</c:v>
                </c:pt>
                <c:pt idx="33857">
                  <c:v>-9602398.782869</c:v>
                </c:pt>
                <c:pt idx="33858">
                  <c:v>-9614841.9126260001</c:v>
                </c:pt>
                <c:pt idx="33859">
                  <c:v>-9627267.327947</c:v>
                </c:pt>
                <c:pt idx="33860">
                  <c:v>-9639674.9576779995</c:v>
                </c:pt>
                <c:pt idx="33861">
                  <c:v>-9652064.7303879987</c:v>
                </c:pt>
                <c:pt idx="33862">
                  <c:v>-9664436.574368</c:v>
                </c:pt>
                <c:pt idx="33863">
                  <c:v>-9676790.4176289979</c:v>
                </c:pt>
                <c:pt idx="33864">
                  <c:v>-9689126.1879019979</c:v>
                </c:pt>
                <c:pt idx="33865">
                  <c:v>-9701443.8126350008</c:v>
                </c:pt>
                <c:pt idx="33866">
                  <c:v>-9713743.2189949956</c:v>
                </c:pt>
                <c:pt idx="33867">
                  <c:v>-9726024.3338610008</c:v>
                </c:pt>
                <c:pt idx="33868">
                  <c:v>-9738287.0838300008</c:v>
                </c:pt>
                <c:pt idx="33869">
                  <c:v>-9750531.3952079993</c:v>
                </c:pt>
                <c:pt idx="33870">
                  <c:v>-9762757.1940160003</c:v>
                </c:pt>
                <c:pt idx="33871">
                  <c:v>-9774964.4059840012</c:v>
                </c:pt>
                <c:pt idx="33872">
                  <c:v>-9787152.956549</c:v>
                </c:pt>
                <c:pt idx="33873">
                  <c:v>-9799322.7708579991</c:v>
                </c:pt>
                <c:pt idx="33874">
                  <c:v>-9811473.7737639993</c:v>
                </c:pt>
                <c:pt idx="33875">
                  <c:v>-9823605.8898239993</c:v>
                </c:pt>
                <c:pt idx="33876">
                  <c:v>-9835719.0432979986</c:v>
                </c:pt>
                <c:pt idx="33877">
                  <c:v>-9847813.1581510007</c:v>
                </c:pt>
                <c:pt idx="33878">
                  <c:v>-9859888.1580449976</c:v>
                </c:pt>
                <c:pt idx="33879">
                  <c:v>-9871943.9663449973</c:v>
                </c:pt>
                <c:pt idx="33880">
                  <c:v>-9883980.5061109979</c:v>
                </c:pt>
                <c:pt idx="33881">
                  <c:v>-9895997.7001009975</c:v>
                </c:pt>
                <c:pt idx="33882">
                  <c:v>-9907995.4707689993</c:v>
                </c:pt>
                <c:pt idx="33883">
                  <c:v>-9919973.7402629983</c:v>
                </c:pt>
                <c:pt idx="33884">
                  <c:v>-9931932.4304209985</c:v>
                </c:pt>
                <c:pt idx="33885">
                  <c:v>-9943871.4627740011</c:v>
                </c:pt>
                <c:pt idx="33886">
                  <c:v>-9955790.7585419975</c:v>
                </c:pt>
                <c:pt idx="33887">
                  <c:v>-9967690.2386339977</c:v>
                </c:pt>
                <c:pt idx="33888">
                  <c:v>-9979569.8236449994</c:v>
                </c:pt>
                <c:pt idx="33889">
                  <c:v>-9991429.4338559993</c:v>
                </c:pt>
                <c:pt idx="33890">
                  <c:v>-10003268.989229998</c:v>
                </c:pt>
                <c:pt idx="33891">
                  <c:v>-10015088.409413002</c:v>
                </c:pt>
                <c:pt idx="33892">
                  <c:v>-10026887.613733999</c:v>
                </c:pt>
                <c:pt idx="33893">
                  <c:v>-10038666.521198997</c:v>
                </c:pt>
                <c:pt idx="33894">
                  <c:v>-10050425.050492</c:v>
                </c:pt>
                <c:pt idx="33895">
                  <c:v>-10062163.119973999</c:v>
                </c:pt>
                <c:pt idx="33896">
                  <c:v>-10073880.647682</c:v>
                </c:pt>
                <c:pt idx="33897">
                  <c:v>-10085577.551324001</c:v>
                </c:pt>
                <c:pt idx="33898">
                  <c:v>-10097253.748280998</c:v>
                </c:pt>
                <c:pt idx="33899">
                  <c:v>-10108909.155605001</c:v>
                </c:pt>
                <c:pt idx="33900">
                  <c:v>-10120543.690016</c:v>
                </c:pt>
                <c:pt idx="33901">
                  <c:v>-10132157.267901</c:v>
                </c:pt>
                <c:pt idx="33902">
                  <c:v>-10143749.805312002</c:v>
                </c:pt>
                <c:pt idx="33903">
                  <c:v>-10155321.217966998</c:v>
                </c:pt>
                <c:pt idx="33904">
                  <c:v>-10166871.421246</c:v>
                </c:pt>
                <c:pt idx="33905">
                  <c:v>-10178400.330187</c:v>
                </c:pt>
                <c:pt idx="33906">
                  <c:v>-10189907.859491</c:v>
                </c:pt>
                <c:pt idx="33907">
                  <c:v>-10201393.923516</c:v>
                </c:pt>
                <c:pt idx="33908">
                  <c:v>-10212858.436273998</c:v>
                </c:pt>
                <c:pt idx="33909">
                  <c:v>-10224301.311434001</c:v>
                </c:pt>
                <c:pt idx="33910">
                  <c:v>-10235722.462316003</c:v>
                </c:pt>
                <c:pt idx="33911">
                  <c:v>-10247121.801893001</c:v>
                </c:pt>
                <c:pt idx="33912">
                  <c:v>-10258499.242783999</c:v>
                </c:pt>
                <c:pt idx="33913">
                  <c:v>-10269854.697260998</c:v>
                </c:pt>
                <c:pt idx="33914">
                  <c:v>-10281188.077238997</c:v>
                </c:pt>
                <c:pt idx="33915">
                  <c:v>-10292499.294276997</c:v>
                </c:pt>
                <c:pt idx="33916">
                  <c:v>-10303788.259578001</c:v>
                </c:pt>
                <c:pt idx="33917">
                  <c:v>-10315054.883987002</c:v>
                </c:pt>
                <c:pt idx="33918">
                  <c:v>-10326299.077988002</c:v>
                </c:pt>
                <c:pt idx="33919">
                  <c:v>-10337520.751700999</c:v>
                </c:pt>
                <c:pt idx="33920">
                  <c:v>-10348719.814885002</c:v>
                </c:pt>
                <c:pt idx="33921">
                  <c:v>-10359896.176929997</c:v>
                </c:pt>
                <c:pt idx="33922">
                  <c:v>-10371049.746860998</c:v>
                </c:pt>
                <c:pt idx="33923">
                  <c:v>-10382180.433333</c:v>
                </c:pt>
                <c:pt idx="33924">
                  <c:v>-10393288.14463</c:v>
                </c:pt>
                <c:pt idx="33925">
                  <c:v>-10404372.788663998</c:v>
                </c:pt>
                <c:pt idx="33926">
                  <c:v>-10415434.27297</c:v>
                </c:pt>
                <c:pt idx="33927">
                  <c:v>-10426472.504710002</c:v>
                </c:pt>
                <c:pt idx="33928">
                  <c:v>-10437487.390666002</c:v>
                </c:pt>
                <c:pt idx="33929">
                  <c:v>-10448478.837239997</c:v>
                </c:pt>
                <c:pt idx="33930">
                  <c:v>-10459446.750452003</c:v>
                </c:pt>
                <c:pt idx="33931">
                  <c:v>-10470391.035940999</c:v>
                </c:pt>
                <c:pt idx="33932">
                  <c:v>-10481311.598957</c:v>
                </c:pt>
                <c:pt idx="33933">
                  <c:v>-10492208.344363999</c:v>
                </c:pt>
                <c:pt idx="33934">
                  <c:v>-10503081.176639</c:v>
                </c:pt>
                <c:pt idx="33935">
                  <c:v>-10513929.999864997</c:v>
                </c:pt>
                <c:pt idx="33936">
                  <c:v>-10524754.717732998</c:v>
                </c:pt>
                <c:pt idx="33937">
                  <c:v>-10535555.233538998</c:v>
                </c:pt>
                <c:pt idx="33938">
                  <c:v>-10546331.450184003</c:v>
                </c:pt>
                <c:pt idx="33939">
                  <c:v>-10557083.270168001</c:v>
                </c:pt>
                <c:pt idx="33940">
                  <c:v>-10567810.595592</c:v>
                </c:pt>
                <c:pt idx="33941">
                  <c:v>-10578513.328154</c:v>
                </c:pt>
                <c:pt idx="33942">
                  <c:v>-10589191.369147003</c:v>
                </c:pt>
                <c:pt idx="33943">
                  <c:v>-10599844.619457997</c:v>
                </c:pt>
                <c:pt idx="33944">
                  <c:v>-10610472.979565999</c:v>
                </c:pt>
                <c:pt idx="33945">
                  <c:v>-10621076.349540001</c:v>
                </c:pt>
                <c:pt idx="33946">
                  <c:v>-10631654.629034998</c:v>
                </c:pt>
                <c:pt idx="33947">
                  <c:v>-10642207.717292998</c:v>
                </c:pt>
                <c:pt idx="33948">
                  <c:v>-10652735.513138</c:v>
                </c:pt>
                <c:pt idx="33949">
                  <c:v>-10663237.914977999</c:v>
                </c:pt>
                <c:pt idx="33950">
                  <c:v>-10673714.820799002</c:v>
                </c:pt>
                <c:pt idx="33951">
                  <c:v>-10684166.128164995</c:v>
                </c:pt>
                <c:pt idx="33952">
                  <c:v>-10694591.734213999</c:v>
                </c:pt>
                <c:pt idx="33953">
                  <c:v>-10704991.535659002</c:v>
                </c:pt>
                <c:pt idx="33954">
                  <c:v>-10715365.428785</c:v>
                </c:pt>
                <c:pt idx="33955">
                  <c:v>-10725713.309443003</c:v>
                </c:pt>
                <c:pt idx="33956">
                  <c:v>-10736035.073053002</c:v>
                </c:pt>
                <c:pt idx="33957">
                  <c:v>-10746330.614600999</c:v>
                </c:pt>
                <c:pt idx="33958">
                  <c:v>-10756599.828632999</c:v>
                </c:pt>
                <c:pt idx="33959">
                  <c:v>-10766842.609258</c:v>
                </c:pt>
                <c:pt idx="33960">
                  <c:v>-10777058.850143002</c:v>
                </c:pt>
                <c:pt idx="33961">
                  <c:v>-10787248.444511</c:v>
                </c:pt>
                <c:pt idx="33962">
                  <c:v>-10797411.285138</c:v>
                </c:pt>
                <c:pt idx="33963">
                  <c:v>-10807547.264353001</c:v>
                </c:pt>
                <c:pt idx="33964">
                  <c:v>-10817656.274034997</c:v>
                </c:pt>
                <c:pt idx="33965">
                  <c:v>-10827738.205610001</c:v>
                </c:pt>
                <c:pt idx="33966">
                  <c:v>-10837792.950049002</c:v>
                </c:pt>
                <c:pt idx="33967">
                  <c:v>-10847820.397865998</c:v>
                </c:pt>
                <c:pt idx="33968">
                  <c:v>-10857820.439117</c:v>
                </c:pt>
                <c:pt idx="33969">
                  <c:v>-10867792.963393999</c:v>
                </c:pt>
                <c:pt idx="33970">
                  <c:v>-10877737.859827003</c:v>
                </c:pt>
                <c:pt idx="33971">
                  <c:v>-10887655.01708</c:v>
                </c:pt>
                <c:pt idx="33972">
                  <c:v>-10897544.323347</c:v>
                </c:pt>
                <c:pt idx="33973">
                  <c:v>-10907405.666352</c:v>
                </c:pt>
                <c:pt idx="33974">
                  <c:v>-10917238.933347</c:v>
                </c:pt>
                <c:pt idx="33975">
                  <c:v>-10927044.011107</c:v>
                </c:pt>
                <c:pt idx="33976">
                  <c:v>-10936820.785928</c:v>
                </c:pt>
                <c:pt idx="33977">
                  <c:v>-10946569.143629</c:v>
                </c:pt>
                <c:pt idx="33978">
                  <c:v>-10956288.969544001</c:v>
                </c:pt>
                <c:pt idx="33979">
                  <c:v>-10965980.148522995</c:v>
                </c:pt>
                <c:pt idx="33980">
                  <c:v>-10975642.564928003</c:v>
                </c:pt>
                <c:pt idx="33981">
                  <c:v>-10985276.102630002</c:v>
                </c:pt>
                <c:pt idx="33982">
                  <c:v>-10994880.64501</c:v>
                </c:pt>
                <c:pt idx="33983">
                  <c:v>-11004456.074953001</c:v>
                </c:pt>
                <c:pt idx="33984">
                  <c:v>-11014002.274846002</c:v>
                </c:pt>
                <c:pt idx="33985">
                  <c:v>-11023519.126575999</c:v>
                </c:pt>
                <c:pt idx="33986">
                  <c:v>-11033006.511530001</c:v>
                </c:pt>
                <c:pt idx="33987">
                  <c:v>-11042464.310587</c:v>
                </c:pt>
                <c:pt idx="33988">
                  <c:v>-11051892.404122002</c:v>
                </c:pt>
                <c:pt idx="33989">
                  <c:v>-11061290.671995997</c:v>
                </c:pt>
                <c:pt idx="33990">
                  <c:v>-11070658.993561</c:v>
                </c:pt>
                <c:pt idx="33991">
                  <c:v>-11079997.247652</c:v>
                </c:pt>
                <c:pt idx="33992">
                  <c:v>-11089305.312587</c:v>
                </c:pt>
                <c:pt idx="33993">
                  <c:v>-11098583.066163998</c:v>
                </c:pt>
                <c:pt idx="33994">
                  <c:v>-11107830.385657001</c:v>
                </c:pt>
                <c:pt idx="33995">
                  <c:v>-11117047.147813998</c:v>
                </c:pt>
                <c:pt idx="33996">
                  <c:v>-11126233.228856998</c:v>
                </c:pt>
                <c:pt idx="33997">
                  <c:v>-11135388.504474998</c:v>
                </c:pt>
                <c:pt idx="33998">
                  <c:v>-11144512.849823998</c:v>
                </c:pt>
                <c:pt idx="33999">
                  <c:v>-11153606.139523996</c:v>
                </c:pt>
                <c:pt idx="34000">
                  <c:v>-11162668.247656001</c:v>
                </c:pt>
                <c:pt idx="34001">
                  <c:v>-11171699.047758</c:v>
                </c:pt>
                <c:pt idx="34002">
                  <c:v>-11180698.412823999</c:v>
                </c:pt>
                <c:pt idx="34003">
                  <c:v>-11189666.215302</c:v>
                </c:pt>
                <c:pt idx="34004">
                  <c:v>-11198602.327089</c:v>
                </c:pt>
                <c:pt idx="34005">
                  <c:v>-11207506.619527996</c:v>
                </c:pt>
                <c:pt idx="34006">
                  <c:v>-11216378.963407002</c:v>
                </c:pt>
                <c:pt idx="34007">
                  <c:v>-11225219.228956001</c:v>
                </c:pt>
                <c:pt idx="34008">
                  <c:v>-11234027.285843002</c:v>
                </c:pt>
                <c:pt idx="34009">
                  <c:v>-11242803.003171002</c:v>
                </c:pt>
                <c:pt idx="34010">
                  <c:v>-11251546.249477996</c:v>
                </c:pt>
                <c:pt idx="34011">
                  <c:v>-11260256.892729999</c:v>
                </c:pt>
                <c:pt idx="34012">
                  <c:v>-11268934.800319999</c:v>
                </c:pt>
                <c:pt idx="34013">
                  <c:v>-11277579.839066001</c:v>
                </c:pt>
                <c:pt idx="34014">
                  <c:v>-11286191.875206999</c:v>
                </c:pt>
                <c:pt idx="34015">
                  <c:v>-11294770.774398001</c:v>
                </c:pt>
                <c:pt idx="34016">
                  <c:v>-11303316.401712002</c:v>
                </c:pt>
                <c:pt idx="34017">
                  <c:v>-11311828.621634001</c:v>
                </c:pt>
                <c:pt idx="34018">
                  <c:v>-11320307.298055001</c:v>
                </c:pt>
                <c:pt idx="34019">
                  <c:v>-11328752.294273999</c:v>
                </c:pt>
                <c:pt idx="34020">
                  <c:v>-11337163.472995</c:v>
                </c:pt>
                <c:pt idx="34021">
                  <c:v>-11345540.696319001</c:v>
                </c:pt>
                <c:pt idx="34022">
                  <c:v>-11353883.825744001</c:v>
                </c:pt>
                <c:pt idx="34023">
                  <c:v>-11362192.722163998</c:v>
                </c:pt>
                <c:pt idx="34024">
                  <c:v>-11370467.245859999</c:v>
                </c:pt>
                <c:pt idx="34025">
                  <c:v>-11378707.256503997</c:v>
                </c:pt>
                <c:pt idx="34026">
                  <c:v>-11386912.613149</c:v>
                </c:pt>
                <c:pt idx="34027">
                  <c:v>-11395083.174233003</c:v>
                </c:pt>
                <c:pt idx="34028">
                  <c:v>-11403218.797566999</c:v>
                </c:pt>
                <c:pt idx="34029">
                  <c:v>-11411319.340341</c:v>
                </c:pt>
                <c:pt idx="34030">
                  <c:v>-11419384.659113999</c:v>
                </c:pt>
                <c:pt idx="34031">
                  <c:v>-11427414.609812003</c:v>
                </c:pt>
                <c:pt idx="34032">
                  <c:v>-11435409.047730001</c:v>
                </c:pt>
                <c:pt idx="34033">
                  <c:v>-11443367.827519998</c:v>
                </c:pt>
                <c:pt idx="34034">
                  <c:v>-11451290.803195</c:v>
                </c:pt>
                <c:pt idx="34035">
                  <c:v>-11459177.828121001</c:v>
                </c:pt>
                <c:pt idx="34036">
                  <c:v>-11467028.755016999</c:v>
                </c:pt>
                <c:pt idx="34037">
                  <c:v>-11474843.435950002</c:v>
                </c:pt>
                <c:pt idx="34038">
                  <c:v>-11482621.722329998</c:v>
                </c:pt>
                <c:pt idx="34039">
                  <c:v>-11490363.464910004</c:v>
                </c:pt>
                <c:pt idx="34040">
                  <c:v>-11498068.513781002</c:v>
                </c:pt>
                <c:pt idx="34041">
                  <c:v>-11505736.718365999</c:v>
                </c:pt>
                <c:pt idx="34042">
                  <c:v>-11513367.927422998</c:v>
                </c:pt>
                <c:pt idx="34043">
                  <c:v>-11520961.989033002</c:v>
                </c:pt>
                <c:pt idx="34044">
                  <c:v>-11528518.750603002</c:v>
                </c:pt>
                <c:pt idx="34045">
                  <c:v>-11536038.05886</c:v>
                </c:pt>
                <c:pt idx="34046">
                  <c:v>-11543519.759849999</c:v>
                </c:pt>
                <c:pt idx="34047">
                  <c:v>-11550963.698926998</c:v>
                </c:pt>
                <c:pt idx="34048">
                  <c:v>-11558369.720760001</c:v>
                </c:pt>
                <c:pt idx="34049">
                  <c:v>-11565737.669319998</c:v>
                </c:pt>
                <c:pt idx="34050">
                  <c:v>-11573067.387882002</c:v>
                </c:pt>
                <c:pt idx="34051">
                  <c:v>-11580358.719019998</c:v>
                </c:pt>
                <c:pt idx="34052">
                  <c:v>-11587611.504603002</c:v>
                </c:pt>
                <c:pt idx="34053">
                  <c:v>-11594825.585789004</c:v>
                </c:pt>
                <c:pt idx="34054">
                  <c:v>-11602000.803026</c:v>
                </c:pt>
                <c:pt idx="34055">
                  <c:v>-11609136.996045001</c:v>
                </c:pt>
                <c:pt idx="34056">
                  <c:v>-11616234.003854999</c:v>
                </c:pt>
                <c:pt idx="34057">
                  <c:v>-11623291.664744999</c:v>
                </c:pt>
                <c:pt idx="34058">
                  <c:v>-11630309.816272</c:v>
                </c:pt>
                <c:pt idx="34059">
                  <c:v>-11637288.295266001</c:v>
                </c:pt>
                <c:pt idx="34060">
                  <c:v>-11644226.937817</c:v>
                </c:pt>
                <c:pt idx="34061">
                  <c:v>-11651125.579278</c:v>
                </c:pt>
                <c:pt idx="34062">
                  <c:v>-11657984.054260002</c:v>
                </c:pt>
                <c:pt idx="34063">
                  <c:v>-11664802.196623998</c:v>
                </c:pt>
                <c:pt idx="34064">
                  <c:v>-11671579.839483</c:v>
                </c:pt>
                <c:pt idx="34065">
                  <c:v>-11678316.815191999</c:v>
                </c:pt>
                <c:pt idx="34066">
                  <c:v>-11685012.955348002</c:v>
                </c:pt>
                <c:pt idx="34067">
                  <c:v>-11691668.090785</c:v>
                </c:pt>
                <c:pt idx="34068">
                  <c:v>-11698282.05157</c:v>
                </c:pt>
                <c:pt idx="34069">
                  <c:v>-11704854.666999998</c:v>
                </c:pt>
                <c:pt idx="34070">
                  <c:v>-11711385.765592</c:v>
                </c:pt>
                <c:pt idx="34071">
                  <c:v>-11717875.17509</c:v>
                </c:pt>
                <c:pt idx="34072">
                  <c:v>-11724322.722448001</c:v>
                </c:pt>
                <c:pt idx="34073">
                  <c:v>-11730728.233837998</c:v>
                </c:pt>
                <c:pt idx="34074">
                  <c:v>-11737091.534635</c:v>
                </c:pt>
                <c:pt idx="34075">
                  <c:v>-11743412.449419998</c:v>
                </c:pt>
                <c:pt idx="34076">
                  <c:v>-11749690.801975003</c:v>
                </c:pt>
                <c:pt idx="34077">
                  <c:v>-11755926.415274</c:v>
                </c:pt>
                <c:pt idx="34078">
                  <c:v>-11762119.111483999</c:v>
                </c:pt>
                <c:pt idx="34079">
                  <c:v>-11768268.711959003</c:v>
                </c:pt>
                <c:pt idx="34080">
                  <c:v>-11774375.037233999</c:v>
                </c:pt>
                <c:pt idx="34081">
                  <c:v>-11780437.907021997</c:v>
                </c:pt>
                <c:pt idx="34082">
                  <c:v>-11786457.140210001</c:v>
                </c:pt>
                <c:pt idx="34083">
                  <c:v>-11792432.554854002</c:v>
                </c:pt>
                <c:pt idx="34084">
                  <c:v>-11798363.968173999</c:v>
                </c:pt>
                <c:pt idx="34085">
                  <c:v>-11804251.196551997</c:v>
                </c:pt>
                <c:pt idx="34086">
                  <c:v>-11810094.055524001</c:v>
                </c:pt>
                <c:pt idx="34087">
                  <c:v>-11815892.359776001</c:v>
                </c:pt>
                <c:pt idx="34088">
                  <c:v>-11821645.923144</c:v>
                </c:pt>
                <c:pt idx="34089">
                  <c:v>-11827354.558603002</c:v>
                </c:pt>
                <c:pt idx="34090">
                  <c:v>-11833018.078267001</c:v>
                </c:pt>
                <c:pt idx="34091">
                  <c:v>-11838636.293382</c:v>
                </c:pt>
                <c:pt idx="34092">
                  <c:v>-11844209.014322</c:v>
                </c:pt>
                <c:pt idx="34093">
                  <c:v>-11849736.050586</c:v>
                </c:pt>
                <c:pt idx="34094">
                  <c:v>-11855217.210788</c:v>
                </c:pt>
                <c:pt idx="34095">
                  <c:v>-11860652.302661002</c:v>
                </c:pt>
                <c:pt idx="34096">
                  <c:v>-11866041.133044001</c:v>
                </c:pt>
                <c:pt idx="34097">
                  <c:v>-11871383.50788</c:v>
                </c:pt>
                <c:pt idx="34098">
                  <c:v>-11876679.232213</c:v>
                </c:pt>
                <c:pt idx="34099">
                  <c:v>-11881928.110182</c:v>
                </c:pt>
                <c:pt idx="34100">
                  <c:v>-11887129.945015</c:v>
                </c:pt>
                <c:pt idx="34101">
                  <c:v>-11892284.539025998</c:v>
                </c:pt>
                <c:pt idx="34102">
                  <c:v>-11897391.693606</c:v>
                </c:pt>
                <c:pt idx="34103">
                  <c:v>-11902451.209225995</c:v>
                </c:pt>
                <c:pt idx="34104">
                  <c:v>-11907462.885422003</c:v>
                </c:pt>
                <c:pt idx="34105">
                  <c:v>-11912426.5208</c:v>
                </c:pt>
                <c:pt idx="34106">
                  <c:v>-11917341.913021</c:v>
                </c:pt>
                <c:pt idx="34107">
                  <c:v>-11922208.858805999</c:v>
                </c:pt>
                <c:pt idx="34108">
                  <c:v>-11927027.153921003</c:v>
                </c:pt>
                <c:pt idx="34109">
                  <c:v>-11931796.593180999</c:v>
                </c:pt>
                <c:pt idx="34110">
                  <c:v>-11936516.970437</c:v>
                </c:pt>
                <c:pt idx="34111">
                  <c:v>-11941188.078578001</c:v>
                </c:pt>
                <c:pt idx="34112">
                  <c:v>-11945809.709517999</c:v>
                </c:pt>
                <c:pt idx="34113">
                  <c:v>-11950381.654199</c:v>
                </c:pt>
                <c:pt idx="34114">
                  <c:v>-11954903.702578997</c:v>
                </c:pt>
                <c:pt idx="34115">
                  <c:v>-11959375.64363</c:v>
                </c:pt>
                <c:pt idx="34116">
                  <c:v>-11963797.265332</c:v>
                </c:pt>
                <c:pt idx="34117">
                  <c:v>-11968168.354669001</c:v>
                </c:pt>
                <c:pt idx="34118">
                  <c:v>-11972488.697620001</c:v>
                </c:pt>
                <c:pt idx="34119">
                  <c:v>-11976758.079157</c:v>
                </c:pt>
                <c:pt idx="34120">
                  <c:v>-11980976.283239</c:v>
                </c:pt>
                <c:pt idx="34121">
                  <c:v>-11985143.092805</c:v>
                </c:pt>
                <c:pt idx="34122">
                  <c:v>-11989258.289767997</c:v>
                </c:pt>
                <c:pt idx="34123">
                  <c:v>-11993321.655014999</c:v>
                </c:pt>
                <c:pt idx="34124">
                  <c:v>-11997332.968393</c:v>
                </c:pt>
                <c:pt idx="34125">
                  <c:v>-12001292.008710003</c:v>
                </c:pt>
                <c:pt idx="34126">
                  <c:v>-12005198.553726999</c:v>
                </c:pt>
                <c:pt idx="34127">
                  <c:v>-12009052.380150001</c:v>
                </c:pt>
                <c:pt idx="34128">
                  <c:v>-12012853.263630999</c:v>
                </c:pt>
                <c:pt idx="34129">
                  <c:v>-12016600.978753002</c:v>
                </c:pt>
                <c:pt idx="34130">
                  <c:v>-12020295.299032997</c:v>
                </c:pt>
                <c:pt idx="34131">
                  <c:v>-12023935.996912003</c:v>
                </c:pt>
                <c:pt idx="34132">
                  <c:v>-12027522.843746999</c:v>
                </c:pt>
                <c:pt idx="34133">
                  <c:v>-12031055.609809</c:v>
                </c:pt>
                <c:pt idx="34134">
                  <c:v>-12034534.064277999</c:v>
                </c:pt>
                <c:pt idx="34135">
                  <c:v>-12037957.975233002</c:v>
                </c:pt>
                <c:pt idx="34136">
                  <c:v>-12041327.109647</c:v>
                </c:pt>
                <c:pt idx="34137">
                  <c:v>-12044641.233384999</c:v>
                </c:pt>
                <c:pt idx="34138">
                  <c:v>-12047900.111191001</c:v>
                </c:pt>
                <c:pt idx="34139">
                  <c:v>-12051103.506689999</c:v>
                </c:pt>
                <c:pt idx="34140">
                  <c:v>-12054251.182375997</c:v>
                </c:pt>
                <c:pt idx="34141">
                  <c:v>-12057342.899607999</c:v>
                </c:pt>
                <c:pt idx="34142">
                  <c:v>-12060378.418602999</c:v>
                </c:pt>
                <c:pt idx="34143">
                  <c:v>-12063357.498431997</c:v>
                </c:pt>
                <c:pt idx="34144">
                  <c:v>-12066279.897011003</c:v>
                </c:pt>
                <c:pt idx="34145">
                  <c:v>-12069145.371096</c:v>
                </c:pt>
                <c:pt idx="34146">
                  <c:v>-12071953.676278997</c:v>
                </c:pt>
                <c:pt idx="34147">
                  <c:v>-12074704.566978</c:v>
                </c:pt>
                <c:pt idx="34148">
                  <c:v>-12077397.796430996</c:v>
                </c:pt>
                <c:pt idx="34149">
                  <c:v>-12080033.116691997</c:v>
                </c:pt>
                <c:pt idx="34150">
                  <c:v>-12082610.278624998</c:v>
                </c:pt>
                <c:pt idx="34151">
                  <c:v>-12085129.031893</c:v>
                </c:pt>
                <c:pt idx="34152">
                  <c:v>-12087589.124957003</c:v>
                </c:pt>
                <c:pt idx="34153">
                  <c:v>-12089990.305066003</c:v>
                </c:pt>
                <c:pt idx="34154">
                  <c:v>-12092332.318251999</c:v>
                </c:pt>
                <c:pt idx="34155">
                  <c:v>-12094614.909322998</c:v>
                </c:pt>
                <c:pt idx="34156">
                  <c:v>-12096837.821857002</c:v>
                </c:pt>
                <c:pt idx="34157">
                  <c:v>-12099000.798191998</c:v>
                </c:pt>
                <c:pt idx="34158">
                  <c:v>-12101103.579426998</c:v>
                </c:pt>
                <c:pt idx="34159">
                  <c:v>-12103145.905406</c:v>
                </c:pt>
                <c:pt idx="34160">
                  <c:v>-12105127.514719002</c:v>
                </c:pt>
                <c:pt idx="34161">
                  <c:v>-12107048.144691</c:v>
                </c:pt>
                <c:pt idx="34162">
                  <c:v>-12108907.531373998</c:v>
                </c:pt>
                <c:pt idx="34163">
                  <c:v>-12110705.409546997</c:v>
                </c:pt>
                <c:pt idx="34164">
                  <c:v>-12112441.512700003</c:v>
                </c:pt>
                <c:pt idx="34165">
                  <c:v>-12114115.573036</c:v>
                </c:pt>
                <c:pt idx="34166">
                  <c:v>-12115727.321456</c:v>
                </c:pt>
                <c:pt idx="34167">
                  <c:v>-12117276.487559</c:v>
                </c:pt>
                <c:pt idx="34168">
                  <c:v>-12118762.799629997</c:v>
                </c:pt>
                <c:pt idx="34169">
                  <c:v>-12120185.984635999</c:v>
                </c:pt>
                <c:pt idx="34170">
                  <c:v>-12121545.768217998</c:v>
                </c:pt>
                <c:pt idx="34171">
                  <c:v>-12122841.874682004</c:v>
                </c:pt>
                <c:pt idx="34172">
                  <c:v>-12124074.026996998</c:v>
                </c:pt>
                <c:pt idx="34173">
                  <c:v>-12125241.946781</c:v>
                </c:pt>
                <c:pt idx="34174">
                  <c:v>-12126345.354301002</c:v>
                </c:pt>
                <c:pt idx="34175">
                  <c:v>-12127383.968459003</c:v>
                </c:pt>
                <c:pt idx="34176">
                  <c:v>-12128357.506789999</c:v>
                </c:pt>
                <c:pt idx="34177">
                  <c:v>-12129265.685454</c:v>
                </c:pt>
                <c:pt idx="34178">
                  <c:v>-12130108.219224999</c:v>
                </c:pt>
                <c:pt idx="34179">
                  <c:v>-12130884.821486</c:v>
                </c:pt>
                <c:pt idx="34180">
                  <c:v>-12131595.204224998</c:v>
                </c:pt>
                <c:pt idx="34181">
                  <c:v>-12132239.078021998</c:v>
                </c:pt>
                <c:pt idx="34182">
                  <c:v>-12132816.152044</c:v>
                </c:pt>
                <c:pt idx="34183">
                  <c:v>-12133326.134039</c:v>
                </c:pt>
                <c:pt idx="34184">
                  <c:v>-12133768.730326999</c:v>
                </c:pt>
                <c:pt idx="34185">
                  <c:v>-12134143.645791</c:v>
                </c:pt>
                <c:pt idx="34186">
                  <c:v>-12134450.583873002</c:v>
                </c:pt>
                <c:pt idx="34187">
                  <c:v>-12134689.246563997</c:v>
                </c:pt>
                <c:pt idx="34188">
                  <c:v>-12134859.334396997</c:v>
                </c:pt>
                <c:pt idx="34189">
                  <c:v>-12134960.546438996</c:v>
                </c:pt>
                <c:pt idx="34190">
                  <c:v>-12134992.580285</c:v>
                </c:pt>
                <c:pt idx="34191">
                  <c:v>-12134955.132048</c:v>
                </c:pt>
                <c:pt idx="34192">
                  <c:v>-12134847.896352002</c:v>
                </c:pt>
                <c:pt idx="34193">
                  <c:v>-12134670.566325998</c:v>
                </c:pt>
                <c:pt idx="34194">
                  <c:v>-12134422.833594998</c:v>
                </c:pt>
                <c:pt idx="34195">
                  <c:v>-12134104.388269</c:v>
                </c:pt>
                <c:pt idx="34196">
                  <c:v>-12133714.918942999</c:v>
                </c:pt>
                <c:pt idx="34197">
                  <c:v>-12133254.112682002</c:v>
                </c:pt>
                <c:pt idx="34198">
                  <c:v>-12132721.655014003</c:v>
                </c:pt>
                <c:pt idx="34199">
                  <c:v>-12132117.229927998</c:v>
                </c:pt>
                <c:pt idx="34200">
                  <c:v>-12131440.519857002</c:v>
                </c:pt>
                <c:pt idx="34201">
                  <c:v>-12130691.205677999</c:v>
                </c:pt>
                <c:pt idx="34202">
                  <c:v>-12129868.966701003</c:v>
                </c:pt>
                <c:pt idx="34203">
                  <c:v>-12128973.480659004</c:v>
                </c:pt>
                <c:pt idx="34204">
                  <c:v>-12128004.423703002</c:v>
                </c:pt>
                <c:pt idx="34205">
                  <c:v>-12126961.470393999</c:v>
                </c:pt>
                <c:pt idx="34206">
                  <c:v>-12125844.29369</c:v>
                </c:pt>
                <c:pt idx="34207">
                  <c:v>-12124652.564946001</c:v>
                </c:pt>
                <c:pt idx="34208">
                  <c:v>-12123385.953900002</c:v>
                </c:pt>
                <c:pt idx="34209">
                  <c:v>-12122044.128665999</c:v>
                </c:pt>
                <c:pt idx="34210">
                  <c:v>-12120626.755726</c:v>
                </c:pt>
                <c:pt idx="34211">
                  <c:v>-12119133.499923998</c:v>
                </c:pt>
                <c:pt idx="34212">
                  <c:v>-12117564.024453999</c:v>
                </c:pt>
                <c:pt idx="34213">
                  <c:v>-12115917.990854003</c:v>
                </c:pt>
                <c:pt idx="34214">
                  <c:v>-12114195.058998</c:v>
                </c:pt>
                <c:pt idx="34215">
                  <c:v>-12112394.887088999</c:v>
                </c:pt>
                <c:pt idx="34216">
                  <c:v>-12110517.131645</c:v>
                </c:pt>
                <c:pt idx="34217">
                  <c:v>-12108561.447497996</c:v>
                </c:pt>
                <c:pt idx="34218">
                  <c:v>-12106527.487782001</c:v>
                </c:pt>
                <c:pt idx="34219">
                  <c:v>-12104414.903922999</c:v>
                </c:pt>
                <c:pt idx="34220">
                  <c:v>-12102223.345635002</c:v>
                </c:pt>
                <c:pt idx="34221">
                  <c:v>-12099952.460909002</c:v>
                </c:pt>
                <c:pt idx="34222">
                  <c:v>-12097601.896004001</c:v>
                </c:pt>
                <c:pt idx="34223">
                  <c:v>-12095171.29544</c:v>
                </c:pt>
                <c:pt idx="34224">
                  <c:v>-12092660.301991003</c:v>
                </c:pt>
                <c:pt idx="34225">
                  <c:v>-12090068.556671999</c:v>
                </c:pt>
                <c:pt idx="34226">
                  <c:v>-12087395.698735001</c:v>
                </c:pt>
                <c:pt idx="34227">
                  <c:v>-12084641.365661005</c:v>
                </c:pt>
                <c:pt idx="34228">
                  <c:v>-12081805.193144998</c:v>
                </c:pt>
                <c:pt idx="34229">
                  <c:v>-12078886.815097</c:v>
                </c:pt>
                <c:pt idx="34230">
                  <c:v>-12075885.863626001</c:v>
                </c:pt>
                <c:pt idx="34231">
                  <c:v>-12072801.969035</c:v>
                </c:pt>
                <c:pt idx="34232">
                  <c:v>-12069634.759811003</c:v>
                </c:pt>
                <c:pt idx="34233">
                  <c:v>-12066383.862620002</c:v>
                </c:pt>
                <c:pt idx="34234">
                  <c:v>-12063048.902293</c:v>
                </c:pt>
                <c:pt idx="34235">
                  <c:v>-12059629.501821</c:v>
                </c:pt>
                <c:pt idx="34236">
                  <c:v>-12056125.282349</c:v>
                </c:pt>
                <c:pt idx="34237">
                  <c:v>-12052535.863160001</c:v>
                </c:pt>
                <c:pt idx="34238">
                  <c:v>-12048860.861675002</c:v>
                </c:pt>
                <c:pt idx="34239">
                  <c:v>-12045099.893439</c:v>
                </c:pt>
                <c:pt idx="34240">
                  <c:v>-12041252.572114</c:v>
                </c:pt>
                <c:pt idx="34241">
                  <c:v>-12037318.509471998</c:v>
                </c:pt>
                <c:pt idx="34242">
                  <c:v>-12033297.315383002</c:v>
                </c:pt>
                <c:pt idx="34243">
                  <c:v>-12029188.597811</c:v>
                </c:pt>
                <c:pt idx="34244">
                  <c:v>-12024991.962803004</c:v>
                </c:pt>
                <c:pt idx="34245">
                  <c:v>-12020707.014481002</c:v>
                </c:pt>
                <c:pt idx="34246">
                  <c:v>-12016333.355035001</c:v>
                </c:pt>
                <c:pt idx="34247">
                  <c:v>-12011870.584710002</c:v>
                </c:pt>
                <c:pt idx="34248">
                  <c:v>-12007318.301804002</c:v>
                </c:pt>
                <c:pt idx="34249">
                  <c:v>-12002676.102655999</c:v>
                </c:pt>
                <c:pt idx="34250">
                  <c:v>-11997943.581637003</c:v>
                </c:pt>
                <c:pt idx="34251">
                  <c:v>-11993120.331145</c:v>
                </c:pt>
                <c:pt idx="34252">
                  <c:v>-11988205.941593001</c:v>
                </c:pt>
                <c:pt idx="34253">
                  <c:v>-11983200.001403</c:v>
                </c:pt>
                <c:pt idx="34254">
                  <c:v>-11978102.096998001</c:v>
                </c:pt>
                <c:pt idx="34255">
                  <c:v>-11972911.812790999</c:v>
                </c:pt>
                <c:pt idx="34256">
                  <c:v>-11967628.731182</c:v>
                </c:pt>
                <c:pt idx="34257">
                  <c:v>-11962252.432543</c:v>
                </c:pt>
                <c:pt idx="34258">
                  <c:v>-11956782.495216999</c:v>
                </c:pt>
                <c:pt idx="34259">
                  <c:v>-11951218.495503999</c:v>
                </c:pt>
                <c:pt idx="34260">
                  <c:v>-11945560.007657999</c:v>
                </c:pt>
                <c:pt idx="34261">
                  <c:v>-11939806.603873001</c:v>
                </c:pt>
                <c:pt idx="34262">
                  <c:v>-11933957.854282001</c:v>
                </c:pt>
                <c:pt idx="34263">
                  <c:v>-11928013.326943003</c:v>
                </c:pt>
                <c:pt idx="34264">
                  <c:v>-11921972.587836998</c:v>
                </c:pt>
                <c:pt idx="34265">
                  <c:v>-11915835.200854</c:v>
                </c:pt>
                <c:pt idx="34266">
                  <c:v>-11909600.727787998</c:v>
                </c:pt>
                <c:pt idx="34267">
                  <c:v>-11903268.728332998</c:v>
                </c:pt>
                <c:pt idx="34268">
                  <c:v>-11896838.760069</c:v>
                </c:pt>
                <c:pt idx="34269">
                  <c:v>-11890310.378458003</c:v>
                </c:pt>
                <c:pt idx="34270">
                  <c:v>-11883683.136835998</c:v>
                </c:pt>
                <c:pt idx="34271">
                  <c:v>-11876956.586404998</c:v>
                </c:pt>
                <c:pt idx="34272">
                  <c:v>-11870130.276225999</c:v>
                </c:pt>
                <c:pt idx="34273">
                  <c:v>-11863203.753213001</c:v>
                </c:pt>
                <c:pt idx="34274">
                  <c:v>-11856176.562122</c:v>
                </c:pt>
                <c:pt idx="34275">
                  <c:v>-11849048.245549001</c:v>
                </c:pt>
                <c:pt idx="34276">
                  <c:v>-11841818.343916999</c:v>
                </c:pt>
                <c:pt idx="34277">
                  <c:v>-11834486.395476</c:v>
                </c:pt>
                <c:pt idx="34278">
                  <c:v>-11827051.936288998</c:v>
                </c:pt>
                <c:pt idx="34279">
                  <c:v>-11819514.500229998</c:v>
                </c:pt>
                <c:pt idx="34280">
                  <c:v>-11811873.618976001</c:v>
                </c:pt>
                <c:pt idx="34281">
                  <c:v>-11804128.821999</c:v>
                </c:pt>
                <c:pt idx="34282">
                  <c:v>-11796279.636560999</c:v>
                </c:pt>
                <c:pt idx="34283">
                  <c:v>-11788325.587708</c:v>
                </c:pt>
                <c:pt idx="34284">
                  <c:v>-11780266.198263001</c:v>
                </c:pt>
                <c:pt idx="34285">
                  <c:v>-11772100.988817003</c:v>
                </c:pt>
                <c:pt idx="34286">
                  <c:v>-11763829.477729</c:v>
                </c:pt>
                <c:pt idx="34287">
                  <c:v>-11755451.181115</c:v>
                </c:pt>
                <c:pt idx="34288">
                  <c:v>-11746965.612844</c:v>
                </c:pt>
                <c:pt idx="34289">
                  <c:v>-11738372.284531998</c:v>
                </c:pt>
                <c:pt idx="34290">
                  <c:v>-11729670.705537001</c:v>
                </c:pt>
                <c:pt idx="34291">
                  <c:v>-11720860.382952001</c:v>
                </c:pt>
                <c:pt idx="34292">
                  <c:v>-11711940.821601002</c:v>
                </c:pt>
                <c:pt idx="34293">
                  <c:v>-11702911.524036</c:v>
                </c:pt>
                <c:pt idx="34294">
                  <c:v>-11693771.990525998</c:v>
                </c:pt>
                <c:pt idx="34295">
                  <c:v>-11684521.719059</c:v>
                </c:pt>
                <c:pt idx="34296">
                  <c:v>-11675160.205332</c:v>
                </c:pt>
                <c:pt idx="34297">
                  <c:v>-11665686.942748999</c:v>
                </c:pt>
                <c:pt idx="34298">
                  <c:v>-11656101.422418</c:v>
                </c:pt>
                <c:pt idx="34299">
                  <c:v>-11646403.133142</c:v>
                </c:pt>
                <c:pt idx="34300">
                  <c:v>-11636591.561422</c:v>
                </c:pt>
                <c:pt idx="34301">
                  <c:v>-11626666.191446001</c:v>
                </c:pt>
                <c:pt idx="34302">
                  <c:v>-11616626.50509</c:v>
                </c:pt>
                <c:pt idx="34303">
                  <c:v>-11606471.981915003</c:v>
                </c:pt>
                <c:pt idx="34304">
                  <c:v>-11596202.099159</c:v>
                </c:pt>
                <c:pt idx="34305">
                  <c:v>-11585816.331739999</c:v>
                </c:pt>
                <c:pt idx="34306">
                  <c:v>-11575314.152249999</c:v>
                </c:pt>
                <c:pt idx="34307">
                  <c:v>-11564695.030950002</c:v>
                </c:pt>
                <c:pt idx="34308">
                  <c:v>-11553958.435775002</c:v>
                </c:pt>
                <c:pt idx="34309">
                  <c:v>-11543103.832324998</c:v>
                </c:pt>
                <c:pt idx="34310">
                  <c:v>-11532130.683866</c:v>
                </c:pt>
                <c:pt idx="34311">
                  <c:v>-11521038.451328</c:v>
                </c:pt>
                <c:pt idx="34312">
                  <c:v>-11509826.593304997</c:v>
                </c:pt>
                <c:pt idx="34313">
                  <c:v>-11498494.566051999</c:v>
                </c:pt>
                <c:pt idx="34314">
                  <c:v>-11487041.823484</c:v>
                </c:pt>
                <c:pt idx="34315">
                  <c:v>-11475467.817179</c:v>
                </c:pt>
                <c:pt idx="34316">
                  <c:v>-11463771.996371998</c:v>
                </c:pt>
                <c:pt idx="34317">
                  <c:v>-11451953.807961</c:v>
                </c:pt>
                <c:pt idx="34318">
                  <c:v>-11440012.696504999</c:v>
                </c:pt>
                <c:pt idx="34319">
                  <c:v>-11427948.104222</c:v>
                </c:pt>
                <c:pt idx="34320">
                  <c:v>-11415759.470993999</c:v>
                </c:pt>
                <c:pt idx="34321">
                  <c:v>-11403446.234367998</c:v>
                </c:pt>
                <c:pt idx="34322">
                  <c:v>-11391007.829554001</c:v>
                </c:pt>
                <c:pt idx="34323">
                  <c:v>-11378443.689431001</c:v>
                </c:pt>
                <c:pt idx="34324">
                  <c:v>-11365753.244549001</c:v>
                </c:pt>
                <c:pt idx="34325">
                  <c:v>-11352935.923128</c:v>
                </c:pt>
                <c:pt idx="34326">
                  <c:v>-11339991.151066</c:v>
                </c:pt>
                <c:pt idx="34327">
                  <c:v>-11326918.351940002</c:v>
                </c:pt>
                <c:pt idx="34328">
                  <c:v>-11313716.947009001</c:v>
                </c:pt>
                <c:pt idx="34329">
                  <c:v>-11300386.355221001</c:v>
                </c:pt>
                <c:pt idx="34330">
                  <c:v>-11286925.993215</c:v>
                </c:pt>
                <c:pt idx="34331">
                  <c:v>-11273335.275328998</c:v>
                </c:pt>
                <c:pt idx="34332">
                  <c:v>-11259613.613600999</c:v>
                </c:pt>
                <c:pt idx="34333">
                  <c:v>-11245760.417781999</c:v>
                </c:pt>
                <c:pt idx="34334">
                  <c:v>-11231775.095334997</c:v>
                </c:pt>
                <c:pt idx="34335">
                  <c:v>-11217657.051447</c:v>
                </c:pt>
                <c:pt idx="34336">
                  <c:v>-11203405.689033998</c:v>
                </c:pt>
                <c:pt idx="34337">
                  <c:v>-11189020.408751002</c:v>
                </c:pt>
                <c:pt idx="34338">
                  <c:v>-11174500.608996999</c:v>
                </c:pt>
                <c:pt idx="34339">
                  <c:v>-11159845.685927</c:v>
                </c:pt>
                <c:pt idx="34340">
                  <c:v>-11145055.033461997</c:v>
                </c:pt>
                <c:pt idx="34341">
                  <c:v>-11130128.043295998</c:v>
                </c:pt>
                <c:pt idx="34342">
                  <c:v>-11115064.104907</c:v>
                </c:pt>
                <c:pt idx="34343">
                  <c:v>-11099862.605571</c:v>
                </c:pt>
                <c:pt idx="34344">
                  <c:v>-11084522.930369997</c:v>
                </c:pt>
                <c:pt idx="34345">
                  <c:v>-11069044.462207999</c:v>
                </c:pt>
                <c:pt idx="34346">
                  <c:v>-11053426.581821</c:v>
                </c:pt>
                <c:pt idx="34347">
                  <c:v>-11037668.667789999</c:v>
                </c:pt>
                <c:pt idx="34348">
                  <c:v>-11021770.096558997</c:v>
                </c:pt>
                <c:pt idx="34349">
                  <c:v>-11005730.242445998</c:v>
                </c:pt>
                <c:pt idx="34350">
                  <c:v>-10989548.47766</c:v>
                </c:pt>
                <c:pt idx="34351">
                  <c:v>-10973224.172317</c:v>
                </c:pt>
                <c:pt idx="34352">
                  <c:v>-10956756.694456</c:v>
                </c:pt>
                <c:pt idx="34353">
                  <c:v>-10940145.410057999</c:v>
                </c:pt>
                <c:pt idx="34354">
                  <c:v>-10923389.683065001</c:v>
                </c:pt>
                <c:pt idx="34355">
                  <c:v>-10906488.875393001</c:v>
                </c:pt>
                <c:pt idx="34356">
                  <c:v>-10889442.346961997</c:v>
                </c:pt>
                <c:pt idx="34357">
                  <c:v>-10872249.455706002</c:v>
                </c:pt>
                <c:pt idx="34358">
                  <c:v>-10854909.557601999</c:v>
                </c:pt>
                <c:pt idx="34359">
                  <c:v>-10837422.006688002</c:v>
                </c:pt>
                <c:pt idx="34360">
                  <c:v>-10819786.155088002</c:v>
                </c:pt>
                <c:pt idx="34361">
                  <c:v>-10802001.353034003</c:v>
                </c:pt>
                <c:pt idx="34362">
                  <c:v>-10784066.948892998</c:v>
                </c:pt>
                <c:pt idx="34363">
                  <c:v>-10765982.289189</c:v>
                </c:pt>
                <c:pt idx="34364">
                  <c:v>-10747746.718634998</c:v>
                </c:pt>
                <c:pt idx="34365">
                  <c:v>-10729359.580154</c:v>
                </c:pt>
                <c:pt idx="34366">
                  <c:v>-10710820.214912999</c:v>
                </c:pt>
                <c:pt idx="34367">
                  <c:v>-10692127.962347003</c:v>
                </c:pt>
                <c:pt idx="34368">
                  <c:v>-10673282.160194999</c:v>
                </c:pt>
                <c:pt idx="34369">
                  <c:v>-10654282.144525995</c:v>
                </c:pt>
                <c:pt idx="34370">
                  <c:v>-10635127.249773998</c:v>
                </c:pt>
                <c:pt idx="34371">
                  <c:v>-10615816.808770999</c:v>
                </c:pt>
                <c:pt idx="34372">
                  <c:v>-10596350.152783005</c:v>
                </c:pt>
                <c:pt idx="34373">
                  <c:v>-10576726.611540001</c:v>
                </c:pt>
                <c:pt idx="34374">
                  <c:v>-10556945.513279</c:v>
                </c:pt>
                <c:pt idx="34375">
                  <c:v>-10537006.184780002</c:v>
                </c:pt>
                <c:pt idx="34376">
                  <c:v>-10516907.951401999</c:v>
                </c:pt>
                <c:pt idx="34377">
                  <c:v>-10496650.137124997</c:v>
                </c:pt>
                <c:pt idx="34378">
                  <c:v>-10476232.064593</c:v>
                </c:pt>
                <c:pt idx="34379">
                  <c:v>-10455653.055154001</c:v>
                </c:pt>
                <c:pt idx="34380">
                  <c:v>-10434912.428903</c:v>
                </c:pt>
                <c:pt idx="34381">
                  <c:v>-10414009.504733002</c:v>
                </c:pt>
                <c:pt idx="34382">
                  <c:v>-10392943.600372</c:v>
                </c:pt>
                <c:pt idx="34383">
                  <c:v>-10371714.032438001</c:v>
                </c:pt>
                <c:pt idx="34384">
                  <c:v>-10350320.116486998</c:v>
                </c:pt>
                <c:pt idx="34385">
                  <c:v>-10328761.167059002</c:v>
                </c:pt>
                <c:pt idx="34386">
                  <c:v>-10307036.497734997</c:v>
                </c:pt>
                <c:pt idx="34387">
                  <c:v>-10285145.421188002</c:v>
                </c:pt>
                <c:pt idx="34388">
                  <c:v>-10263087.249235999</c:v>
                </c:pt>
                <c:pt idx="34389">
                  <c:v>-10240861.292903</c:v>
                </c:pt>
                <c:pt idx="34390">
                  <c:v>-10218466.862469999</c:v>
                </c:pt>
                <c:pt idx="34391">
                  <c:v>-10195903.267539999</c:v>
                </c:pt>
                <c:pt idx="34392">
                  <c:v>-10173169.817097997</c:v>
                </c:pt>
                <c:pt idx="34393">
                  <c:v>-10150265.819568001</c:v>
                </c:pt>
                <c:pt idx="34394">
                  <c:v>-10127190.582885999</c:v>
                </c:pt>
                <c:pt idx="34395">
                  <c:v>-10103943.414557002</c:v>
                </c:pt>
                <c:pt idx="34396">
                  <c:v>-10080523.621729</c:v>
                </c:pt>
                <c:pt idx="34397">
                  <c:v>-10056930.511256</c:v>
                </c:pt>
                <c:pt idx="34398">
                  <c:v>-10033163.389776003</c:v>
                </c:pt>
                <c:pt idx="34399">
                  <c:v>-10009221.563775999</c:v>
                </c:pt>
                <c:pt idx="34400">
                  <c:v>-9985104.3396749981</c:v>
                </c:pt>
                <c:pt idx="34401">
                  <c:v>-9960811.0238899998</c:v>
                </c:pt>
                <c:pt idx="34402">
                  <c:v>-9936340.9229249973</c:v>
                </c:pt>
                <c:pt idx="34403">
                  <c:v>-9911693.3434410002</c:v>
                </c:pt>
                <c:pt idx="34404">
                  <c:v>-9886867.5923469979</c:v>
                </c:pt>
                <c:pt idx="34405">
                  <c:v>-9861862.9768770002</c:v>
                </c:pt>
                <c:pt idx="34406">
                  <c:v>-9836678.804680001</c:v>
                </c:pt>
                <c:pt idx="34407">
                  <c:v>-9811314.3839069996</c:v>
                </c:pt>
                <c:pt idx="34408">
                  <c:v>-9785769.0232989974</c:v>
                </c:pt>
                <c:pt idx="34409">
                  <c:v>-9760042.0322849974</c:v>
                </c:pt>
                <c:pt idx="34410">
                  <c:v>-9734132.7210669983</c:v>
                </c:pt>
                <c:pt idx="34411">
                  <c:v>-9708040.4007280003</c:v>
                </c:pt>
                <c:pt idx="34412">
                  <c:v>-9681764.38332</c:v>
                </c:pt>
                <c:pt idx="34413">
                  <c:v>-9655303.9819709994</c:v>
                </c:pt>
                <c:pt idx="34414">
                  <c:v>-9628658.5109880008</c:v>
                </c:pt>
                <c:pt idx="34415">
                  <c:v>-9601827.2859610002</c:v>
                </c:pt>
                <c:pt idx="34416">
                  <c:v>-9574809.6238710005</c:v>
                </c:pt>
                <c:pt idx="34417">
                  <c:v>-9547604.8431989979</c:v>
                </c:pt>
                <c:pt idx="34418">
                  <c:v>-9520212.2640429996</c:v>
                </c:pt>
                <c:pt idx="34419">
                  <c:v>-9492631.2082299981</c:v>
                </c:pt>
                <c:pt idx="34420">
                  <c:v>-9464860.9994309973</c:v>
                </c:pt>
                <c:pt idx="34421">
                  <c:v>-9436900.9632869996</c:v>
                </c:pt>
                <c:pt idx="34422">
                  <c:v>-9408750.427528996</c:v>
                </c:pt>
                <c:pt idx="34423">
                  <c:v>-9380408.7221009973</c:v>
                </c:pt>
                <c:pt idx="34424">
                  <c:v>-9351875.1792909987</c:v>
                </c:pt>
                <c:pt idx="34425">
                  <c:v>-9323149.1338609979</c:v>
                </c:pt>
                <c:pt idx="34426">
                  <c:v>-9294229.9231780004</c:v>
                </c:pt>
                <c:pt idx="34427">
                  <c:v>-9265116.8873539995</c:v>
                </c:pt>
                <c:pt idx="34428">
                  <c:v>-9235809.3693809994</c:v>
                </c:pt>
                <c:pt idx="34429">
                  <c:v>-9206306.7152739987</c:v>
                </c:pt>
                <c:pt idx="34430">
                  <c:v>-9176608.2742149979</c:v>
                </c:pt>
                <c:pt idx="34431">
                  <c:v>-9146713.3987009991</c:v>
                </c:pt>
                <c:pt idx="34432">
                  <c:v>-9116621.4446929991</c:v>
                </c:pt>
                <c:pt idx="34433">
                  <c:v>-9086331.7717710007</c:v>
                </c:pt>
                <c:pt idx="34434">
                  <c:v>-9055843.7432869989</c:v>
                </c:pt>
                <c:pt idx="34435">
                  <c:v>-9025156.726525994</c:v>
                </c:pt>
                <c:pt idx="34436">
                  <c:v>-8994270.0928680003</c:v>
                </c:pt>
                <c:pt idx="34437">
                  <c:v>-8963183.217952</c:v>
                </c:pt>
                <c:pt idx="34438">
                  <c:v>-8931895.4818450008</c:v>
                </c:pt>
                <c:pt idx="34439">
                  <c:v>-8900406.2692139987</c:v>
                </c:pt>
                <c:pt idx="34440">
                  <c:v>-8868714.9694979973</c:v>
                </c:pt>
                <c:pt idx="34441">
                  <c:v>-8836820.9770880006</c:v>
                </c:pt>
                <c:pt idx="34442">
                  <c:v>-8804723.6915069986</c:v>
                </c:pt>
                <c:pt idx="34443">
                  <c:v>-8772422.5175929982</c:v>
                </c:pt>
                <c:pt idx="34444">
                  <c:v>-8739916.8656880017</c:v>
                </c:pt>
                <c:pt idx="34445">
                  <c:v>-8707206.151825998</c:v>
                </c:pt>
                <c:pt idx="34446">
                  <c:v>-8674289.7979309987</c:v>
                </c:pt>
                <c:pt idx="34447">
                  <c:v>-8641167.2320099976</c:v>
                </c:pt>
                <c:pt idx="34448">
                  <c:v>-8607837.8883570004</c:v>
                </c:pt>
                <c:pt idx="34449">
                  <c:v>-8574301.2077520005</c:v>
                </c:pt>
                <c:pt idx="34450">
                  <c:v>-8540556.6376749985</c:v>
                </c:pt>
                <c:pt idx="34451">
                  <c:v>-8506603.6325109974</c:v>
                </c:pt>
                <c:pt idx="34452">
                  <c:v>-8472441.6537679993</c:v>
                </c:pt>
                <c:pt idx="34453">
                  <c:v>-8438070.1702899989</c:v>
                </c:pt>
                <c:pt idx="34454">
                  <c:v>-8403488.6584830005</c:v>
                </c:pt>
                <c:pt idx="34455">
                  <c:v>-8368696.6025390001</c:v>
                </c:pt>
                <c:pt idx="34456">
                  <c:v>-8333693.4946590001</c:v>
                </c:pt>
                <c:pt idx="34457">
                  <c:v>-8298478.8352889996</c:v>
                </c:pt>
                <c:pt idx="34458">
                  <c:v>-8263052.1333550001</c:v>
                </c:pt>
                <c:pt idx="34459">
                  <c:v>-8227412.9065000014</c:v>
                </c:pt>
                <c:pt idx="34460">
                  <c:v>-8191560.6813250007</c:v>
                </c:pt>
                <c:pt idx="34461">
                  <c:v>-8155494.993635999</c:v>
                </c:pt>
                <c:pt idx="34462">
                  <c:v>-8119215.3886950007</c:v>
                </c:pt>
                <c:pt idx="34463">
                  <c:v>-8082721.4214660004</c:v>
                </c:pt>
                <c:pt idx="34464">
                  <c:v>-8046012.6568799997</c:v>
                </c:pt>
                <c:pt idx="34465">
                  <c:v>-8009088.6700859992</c:v>
                </c:pt>
                <c:pt idx="34466">
                  <c:v>-7971949.0467179995</c:v>
                </c:pt>
                <c:pt idx="34467">
                  <c:v>-7934593.3831639998</c:v>
                </c:pt>
                <c:pt idx="34468">
                  <c:v>-7897021.2868290003</c:v>
                </c:pt>
                <c:pt idx="34469">
                  <c:v>-7859232.3764129998</c:v>
                </c:pt>
                <c:pt idx="34470">
                  <c:v>-7821226.2821900006</c:v>
                </c:pt>
                <c:pt idx="34471">
                  <c:v>-7783002.6462809993</c:v>
                </c:pt>
                <c:pt idx="34472">
                  <c:v>-7744561.1229440002</c:v>
                </c:pt>
                <c:pt idx="34473">
                  <c:v>-7705901.3788550003</c:v>
                </c:pt>
                <c:pt idx="34474">
                  <c:v>-7667023.0934049999</c:v>
                </c:pt>
                <c:pt idx="34475">
                  <c:v>-7627925.9589880006</c:v>
                </c:pt>
                <c:pt idx="34476">
                  <c:v>-7588609.6812959993</c:v>
                </c:pt>
                <c:pt idx="34477">
                  <c:v>-7549073.9796270002</c:v>
                </c:pt>
                <c:pt idx="34478">
                  <c:v>-7509318.5871790005</c:v>
                </c:pt>
                <c:pt idx="34479">
                  <c:v>-7469343.2513590008</c:v>
                </c:pt>
                <c:pt idx="34480">
                  <c:v>-7429147.7340940004</c:v>
                </c:pt>
                <c:pt idx="34481">
                  <c:v>-7388731.8121400001</c:v>
                </c:pt>
                <c:pt idx="34482">
                  <c:v>-7348095.2773970012</c:v>
                </c:pt>
                <c:pt idx="34483">
                  <c:v>-7307237.9372300003</c:v>
                </c:pt>
                <c:pt idx="34484">
                  <c:v>-7266159.6147829983</c:v>
                </c:pt>
                <c:pt idx="34485">
                  <c:v>-7224860.1493059993</c:v>
                </c:pt>
                <c:pt idx="34486">
                  <c:v>-7183339.3964819992</c:v>
                </c:pt>
                <c:pt idx="34487">
                  <c:v>-7141597.2287500007</c:v>
                </c:pt>
                <c:pt idx="34488">
                  <c:v>-7099633.5356400004</c:v>
                </c:pt>
                <c:pt idx="34489">
                  <c:v>-7057448.2241029991</c:v>
                </c:pt>
                <c:pt idx="34490">
                  <c:v>-7015041.2188450005</c:v>
                </c:pt>
                <c:pt idx="34491">
                  <c:v>-6972412.462669001</c:v>
                </c:pt>
                <c:pt idx="34492">
                  <c:v>-6929561.9168059994</c:v>
                </c:pt>
                <c:pt idx="34493">
                  <c:v>-6886489.5612650001</c:v>
                </c:pt>
                <c:pt idx="34494">
                  <c:v>-6843195.3951650001</c:v>
                </c:pt>
                <c:pt idx="34495">
                  <c:v>-6799679.4370900011</c:v>
                </c:pt>
                <c:pt idx="34496">
                  <c:v>-6755941.7254260005</c:v>
                </c:pt>
                <c:pt idx="34497">
                  <c:v>-6711982.3187119998</c:v>
                </c:pt>
                <c:pt idx="34498">
                  <c:v>-6667801.2959850002</c:v>
                </c:pt>
                <c:pt idx="34499">
                  <c:v>-6623398.7571350001</c:v>
                </c:pt>
                <c:pt idx="34500">
                  <c:v>-6578774.823247999</c:v>
                </c:pt>
                <c:pt idx="34501">
                  <c:v>-6533929.636961001</c:v>
                </c:pt>
                <c:pt idx="34502">
                  <c:v>-6488863.3628099998</c:v>
                </c:pt>
                <c:pt idx="34503">
                  <c:v>-6443576.1875839997</c:v>
                </c:pt>
                <c:pt idx="34504">
                  <c:v>-6398068.3206779994</c:v>
                </c:pt>
                <c:pt idx="34505">
                  <c:v>-6352339.9944400005</c:v>
                </c:pt>
                <c:pt idx="34506">
                  <c:v>-6306391.4645250002</c:v>
                </c:pt>
                <c:pt idx="34507">
                  <c:v>-6260223.0102469996</c:v>
                </c:pt>
                <c:pt idx="34508">
                  <c:v>-6213834.9349260004</c:v>
                </c:pt>
                <c:pt idx="34509">
                  <c:v>-6167227.5662429994</c:v>
                </c:pt>
                <c:pt idx="34510">
                  <c:v>-6120401.2565819994</c:v>
                </c:pt>
                <c:pt idx="34511">
                  <c:v>-6073356.3833829993</c:v>
                </c:pt>
                <c:pt idx="34512">
                  <c:v>-6026093.3494819999</c:v>
                </c:pt>
                <c:pt idx="34513">
                  <c:v>-5978612.5834610006</c:v>
                </c:pt>
                <c:pt idx="34514">
                  <c:v>-5930914.5399829997</c:v>
                </c:pt>
                <c:pt idx="34515">
                  <c:v>-5882999.7001379998</c:v>
                </c:pt>
                <c:pt idx="34516">
                  <c:v>-5834868.5717770001</c:v>
                </c:pt>
                <c:pt idx="34517">
                  <c:v>-5786521.6898439992</c:v>
                </c:pt>
                <c:pt idx="34518">
                  <c:v>-5737959.6167139988</c:v>
                </c:pt>
                <c:pt idx="34519">
                  <c:v>-5689182.9425130002</c:v>
                </c:pt>
                <c:pt idx="34520">
                  <c:v>-5640192.2854480008</c:v>
                </c:pt>
                <c:pt idx="34521">
                  <c:v>-5590988.2921230001</c:v>
                </c:pt>
                <c:pt idx="34522">
                  <c:v>-5541571.6378610004</c:v>
                </c:pt>
                <c:pt idx="34523">
                  <c:v>-5491943.0270109996</c:v>
                </c:pt>
                <c:pt idx="34524">
                  <c:v>-5442103.1932539986</c:v>
                </c:pt>
                <c:pt idx="34525">
                  <c:v>-5392052.8999089999</c:v>
                </c:pt>
                <c:pt idx="34526">
                  <c:v>-5341792.9402280003</c:v>
                </c:pt>
                <c:pt idx="34527">
                  <c:v>-5291324.1376859993</c:v>
                </c:pt>
                <c:pt idx="34528">
                  <c:v>-5240647.3462629998</c:v>
                </c:pt>
                <c:pt idx="34529">
                  <c:v>-5189763.4507290004</c:v>
                </c:pt>
                <c:pt idx="34530">
                  <c:v>-5138673.3669099994</c:v>
                </c:pt>
                <c:pt idx="34531">
                  <c:v>-5087378.0419530002</c:v>
                </c:pt>
                <c:pt idx="34532">
                  <c:v>-5035878.4545869995</c:v>
                </c:pt>
                <c:pt idx="34533">
                  <c:v>-4984175.615367</c:v>
                </c:pt>
                <c:pt idx="34534">
                  <c:v>-4932270.5669200001</c:v>
                </c:pt>
                <c:pt idx="34535">
                  <c:v>-4880164.3841759991</c:v>
                </c:pt>
                <c:pt idx="34536">
                  <c:v>-4827858.1745919995</c:v>
                </c:pt>
                <c:pt idx="34537">
                  <c:v>-4775353.0783690019</c:v>
                </c:pt>
                <c:pt idx="34538">
                  <c:v>-4722650.2686560005</c:v>
                </c:pt>
                <c:pt idx="34539">
                  <c:v>-4669750.951746</c:v>
                </c:pt>
                <c:pt idx="34540">
                  <c:v>-4616656.3672619993</c:v>
                </c:pt>
                <c:pt idx="34541">
                  <c:v>-4563367.7883350011</c:v>
                </c:pt>
                <c:pt idx="34542">
                  <c:v>-4509886.5217629997</c:v>
                </c:pt>
                <c:pt idx="34543">
                  <c:v>-4456213.9081720002</c:v>
                </c:pt>
                <c:pt idx="34544">
                  <c:v>-4402351.3221490001</c:v>
                </c:pt>
                <c:pt idx="34545">
                  <c:v>-4348300.1723800004</c:v>
                </c:pt>
                <c:pt idx="34546">
                  <c:v>-4294061.9017640008</c:v>
                </c:pt>
                <c:pt idx="34547">
                  <c:v>-4239637.9875150006</c:v>
                </c:pt>
                <c:pt idx="34548">
                  <c:v>-4185029.9412639998</c:v>
                </c:pt>
                <c:pt idx="34549">
                  <c:v>-4130239.3091269997</c:v>
                </c:pt>
                <c:pt idx="34550">
                  <c:v>-4075267.6717770002</c:v>
                </c:pt>
                <c:pt idx="34551">
                  <c:v>-4020116.6444970001</c:v>
                </c:pt>
                <c:pt idx="34552">
                  <c:v>-3964787.8772129999</c:v>
                </c:pt>
                <c:pt idx="34553">
                  <c:v>-3909283.0545180002</c:v>
                </c:pt>
                <c:pt idx="34554">
                  <c:v>-3853603.8956849994</c:v>
                </c:pt>
                <c:pt idx="34555">
                  <c:v>-3797752.154654</c:v>
                </c:pt>
                <c:pt idx="34556">
                  <c:v>-3741729.620013</c:v>
                </c:pt>
                <c:pt idx="34557">
                  <c:v>-3685538.1149609997</c:v>
                </c:pt>
                <c:pt idx="34558">
                  <c:v>-3629179.4972529998</c:v>
                </c:pt>
                <c:pt idx="34559">
                  <c:v>-3572655.6591309998</c:v>
                </c:pt>
                <c:pt idx="34560">
                  <c:v>-3515968.5272350004</c:v>
                </c:pt>
                <c:pt idx="34561">
                  <c:v>-3459120.0625049998</c:v>
                </c:pt>
                <c:pt idx="34562">
                  <c:v>-3402112.260057</c:v>
                </c:pt>
                <c:pt idx="34563">
                  <c:v>-3344947.1490480001</c:v>
                </c:pt>
                <c:pt idx="34564">
                  <c:v>-3287626.7925209999</c:v>
                </c:pt>
                <c:pt idx="34565">
                  <c:v>-3230153.2872360004</c:v>
                </c:pt>
                <c:pt idx="34566">
                  <c:v>-3172528.7634760002</c:v>
                </c:pt>
                <c:pt idx="34567">
                  <c:v>-3114755.3848449998</c:v>
                </c:pt>
                <c:pt idx="34568">
                  <c:v>-3056835.3480380001</c:v>
                </c:pt>
                <c:pt idx="34569">
                  <c:v>-2998770.8826029995</c:v>
                </c:pt>
                <c:pt idx="34570">
                  <c:v>-2940564.250676</c:v>
                </c:pt>
                <c:pt idx="34571">
                  <c:v>-2882217.7467040005</c:v>
                </c:pt>
                <c:pt idx="34572">
                  <c:v>-2823733.6971429996</c:v>
                </c:pt>
                <c:pt idx="34573">
                  <c:v>-2765114.4601469995</c:v>
                </c:pt>
                <c:pt idx="34574">
                  <c:v>-2706362.4252300002</c:v>
                </c:pt>
                <c:pt idx="34575">
                  <c:v>-2647480.0129139996</c:v>
                </c:pt>
                <c:pt idx="34576">
                  <c:v>-2588469.6743569998</c:v>
                </c:pt>
                <c:pt idx="34577">
                  <c:v>-2529333.8909609993</c:v>
                </c:pt>
                <c:pt idx="34578">
                  <c:v>-2470075.1739669996</c:v>
                </c:pt>
                <c:pt idx="34579">
                  <c:v>-2410696.0640260004</c:v>
                </c:pt>
                <c:pt idx="34580">
                  <c:v>-2351199.1307529998</c:v>
                </c:pt>
                <c:pt idx="34581">
                  <c:v>-2291586.9722649995</c:v>
                </c:pt>
                <c:pt idx="34582">
                  <c:v>-2231862.2146999999</c:v>
                </c:pt>
                <c:pt idx="34583">
                  <c:v>-2172027.511715</c:v>
                </c:pt>
                <c:pt idx="34584">
                  <c:v>-2112085.543972</c:v>
                </c:pt>
                <c:pt idx="34585">
                  <c:v>-2052039.0186009998</c:v>
                </c:pt>
                <c:pt idx="34586">
                  <c:v>-1991890.6686490001</c:v>
                </c:pt>
                <c:pt idx="34587">
                  <c:v>-1931643.2525090002</c:v>
                </c:pt>
                <c:pt idx="34588">
                  <c:v>-1871299.5533360001</c:v>
                </c:pt>
                <c:pt idx="34589">
                  <c:v>-1810862.3784420001</c:v>
                </c:pt>
                <c:pt idx="34590">
                  <c:v>-1750334.558679</c:v>
                </c:pt>
                <c:pt idx="34591">
                  <c:v>-1689718.947801</c:v>
                </c:pt>
                <c:pt idx="34592">
                  <c:v>-1629018.421814</c:v>
                </c:pt>
                <c:pt idx="34593">
                  <c:v>-1568235.8783120001</c:v>
                </c:pt>
                <c:pt idx="34594">
                  <c:v>-1507374.2357909998</c:v>
                </c:pt>
                <c:pt idx="34595">
                  <c:v>-1446436.4329540001</c:v>
                </c:pt>
                <c:pt idx="34596">
                  <c:v>-1385425.4280059999</c:v>
                </c:pt>
                <c:pt idx="34597">
                  <c:v>-1324344.1979220002</c:v>
                </c:pt>
                <c:pt idx="34598">
                  <c:v>-1263195.737713</c:v>
                </c:pt>
                <c:pt idx="34599">
                  <c:v>-1201983.0596790002</c:v>
                </c:pt>
                <c:pt idx="34600">
                  <c:v>-1140709.1926400003</c:v>
                </c:pt>
                <c:pt idx="34601">
                  <c:v>-1079377.1811660002</c:v>
                </c:pt>
                <c:pt idx="34602">
                  <c:v>-1017990.0847879999</c:v>
                </c:pt>
                <c:pt idx="34603">
                  <c:v>-956550.977204</c:v>
                </c:pt>
                <c:pt idx="34604">
                  <c:v>-895062.94547100004</c:v>
                </c:pt>
                <c:pt idx="34605">
                  <c:v>-833529.08918499993</c:v>
                </c:pt>
                <c:pt idx="34606">
                  <c:v>-771952.51965899998</c:v>
                </c:pt>
                <c:pt idx="34607">
                  <c:v>-710336.35908900003</c:v>
                </c:pt>
                <c:pt idx="34608">
                  <c:v>-648683.73970499996</c:v>
                </c:pt>
                <c:pt idx="34609">
                  <c:v>-586997.80293000001</c:v>
                </c:pt>
                <c:pt idx="34610">
                  <c:v>-525281.69851499994</c:v>
                </c:pt>
                <c:pt idx="34611">
                  <c:v>-463538.58368400007</c:v>
                </c:pt>
                <c:pt idx="34612">
                  <c:v>-401771.62225799996</c:v>
                </c:pt>
                <c:pt idx="34613">
                  <c:v>-339983.98379000009</c:v>
                </c:pt>
                <c:pt idx="34614">
                  <c:v>-278178.84268200002</c:v>
                </c:pt>
                <c:pt idx="34615">
                  <c:v>-216359.37730600001</c:v>
                </c:pt>
                <c:pt idx="34616">
                  <c:v>-154528.769122</c:v>
                </c:pt>
                <c:pt idx="34617">
                  <c:v>-92690.201793</c:v>
                </c:pt>
                <c:pt idx="34618">
                  <c:v>-30846.860293000005</c:v>
                </c:pt>
                <c:pt idx="34619">
                  <c:v>30998.069971999998</c:v>
                </c:pt>
                <c:pt idx="34620">
                  <c:v>92841.404060999994</c:v>
                </c:pt>
                <c:pt idx="34621">
                  <c:v>154679.95837800001</c:v>
                </c:pt>
                <c:pt idx="34622">
                  <c:v>216510.55156299993</c:v>
                </c:pt>
                <c:pt idx="34623">
                  <c:v>278330.00537200004</c:v>
                </c:pt>
                <c:pt idx="34624">
                  <c:v>340135.14556099992</c:v>
                </c:pt>
                <c:pt idx="34625">
                  <c:v>401922.80276399991</c:v>
                </c:pt>
                <c:pt idx="34626">
                  <c:v>463689.81336600002</c:v>
                </c:pt>
                <c:pt idx="34627">
                  <c:v>525433.02037299983</c:v>
                </c:pt>
                <c:pt idx="34628">
                  <c:v>587149.27427499986</c:v>
                </c:pt>
                <c:pt idx="34629">
                  <c:v>648835.43390900001</c:v>
                </c:pt>
                <c:pt idx="34630">
                  <c:v>710488.36730500008</c:v>
                </c:pt>
                <c:pt idx="34631">
                  <c:v>772104.95253400004</c:v>
                </c:pt>
                <c:pt idx="34632">
                  <c:v>833682.07854399993</c:v>
                </c:pt>
                <c:pt idx="34633">
                  <c:v>895216.64598999999</c:v>
                </c:pt>
                <c:pt idx="34634">
                  <c:v>956705.56805200013</c:v>
                </c:pt>
                <c:pt idx="34635">
                  <c:v>1018145.7712439998</c:v>
                </c:pt>
                <c:pt idx="34636">
                  <c:v>1079534.1962190003</c:v>
                </c:pt>
                <c:pt idx="34637">
                  <c:v>1140867.798551</c:v>
                </c:pt>
                <c:pt idx="34638">
                  <c:v>1202143.5495200003</c:v>
                </c:pt>
                <c:pt idx="34639">
                  <c:v>1263358.4368730001</c:v>
                </c:pt>
                <c:pt idx="34640">
                  <c:v>1324509.4655839999</c:v>
                </c:pt>
                <c:pt idx="34641">
                  <c:v>1385593.6585880001</c:v>
                </c:pt>
                <c:pt idx="34642">
                  <c:v>1446608.0575180002</c:v>
                </c:pt>
                <c:pt idx="34643">
                  <c:v>1507549.7234130001</c:v>
                </c:pt>
                <c:pt idx="34644">
                  <c:v>1568415.7374219999</c:v>
                </c:pt>
                <c:pt idx="34645">
                  <c:v>1629203.2014899999</c:v>
                </c:pt>
                <c:pt idx="34646">
                  <c:v>1689909.239028</c:v>
                </c:pt>
                <c:pt idx="34647">
                  <c:v>1750530.9955730001</c:v>
                </c:pt>
                <c:pt idx="34648">
                  <c:v>1811065.6394240002</c:v>
                </c:pt>
                <c:pt idx="34649">
                  <c:v>1871510.3622710002</c:v>
                </c:pt>
                <c:pt idx="34650">
                  <c:v>1931862.3798020002</c:v>
                </c:pt>
                <c:pt idx="34651">
                  <c:v>1992118.9322949999</c:v>
                </c:pt>
                <c:pt idx="34652">
                  <c:v>2052277.285195</c:v>
                </c:pt>
                <c:pt idx="34653">
                  <c:v>2112334.7296699998</c:v>
                </c:pt>
                <c:pt idx="34654">
                  <c:v>2172288.5831569997</c:v>
                </c:pt>
                <c:pt idx="34655">
                  <c:v>2232136.1898810002</c:v>
                </c:pt>
                <c:pt idx="34656">
                  <c:v>2291874.9213640001</c:v>
                </c:pt>
                <c:pt idx="34657">
                  <c:v>2351502.1769129997</c:v>
                </c:pt>
                <c:pt idx="34658">
                  <c:v>2411015.3840919998</c:v>
                </c:pt>
                <c:pt idx="34659">
                  <c:v>2470411.9991719997</c:v>
                </c:pt>
                <c:pt idx="34660">
                  <c:v>2529689.5075690001</c:v>
                </c:pt>
                <c:pt idx="34661">
                  <c:v>2588845.424259</c:v>
                </c:pt>
                <c:pt idx="34662">
                  <c:v>2647877.2941760002</c:v>
                </c:pt>
                <c:pt idx="34663">
                  <c:v>2706782.6925900001</c:v>
                </c:pt>
                <c:pt idx="34664">
                  <c:v>2765559.225474</c:v>
                </c:pt>
                <c:pt idx="34665">
                  <c:v>2824204.5298429998</c:v>
                </c:pt>
                <c:pt idx="34666">
                  <c:v>2882716.2740790001</c:v>
                </c:pt>
                <c:pt idx="34667">
                  <c:v>2941092.1582399998</c:v>
                </c:pt>
                <c:pt idx="34668">
                  <c:v>2999329.9143469995</c:v>
                </c:pt>
                <c:pt idx="34669">
                  <c:v>3057427.3066569995</c:v>
                </c:pt>
                <c:pt idx="34670">
                  <c:v>3115382.13191</c:v>
                </c:pt>
                <c:pt idx="34671">
                  <c:v>3173192.219571</c:v>
                </c:pt>
                <c:pt idx="34672">
                  <c:v>3230855.4320399994</c:v>
                </c:pt>
                <c:pt idx="34673">
                  <c:v>3288369.6648559999</c:v>
                </c:pt>
                <c:pt idx="34674">
                  <c:v>3345732.8468749998</c:v>
                </c:pt>
                <c:pt idx="34675">
                  <c:v>3402942.9404369998</c:v>
                </c:pt>
                <c:pt idx="34676">
                  <c:v>3459997.941509</c:v>
                </c:pt>
                <c:pt idx="34677">
                  <c:v>3516895.8798229997</c:v>
                </c:pt>
                <c:pt idx="34678">
                  <c:v>3573634.8189789993</c:v>
                </c:pt>
                <c:pt idx="34679">
                  <c:v>3630212.8565499997</c:v>
                </c:pt>
                <c:pt idx="34680">
                  <c:v>3686628.1241589999</c:v>
                </c:pt>
                <c:pt idx="34681">
                  <c:v>3742878.7875430002</c:v>
                </c:pt>
                <c:pt idx="34682">
                  <c:v>3798963.046604</c:v>
                </c:pt>
                <c:pt idx="34683">
                  <c:v>3854879.1354389996</c:v>
                </c:pt>
                <c:pt idx="34684">
                  <c:v>3910625.3223609994</c:v>
                </c:pt>
                <c:pt idx="34685">
                  <c:v>3966199.9098990001</c:v>
                </c:pt>
                <c:pt idx="34686">
                  <c:v>4021601.2347870003</c:v>
                </c:pt>
                <c:pt idx="34687">
                  <c:v>4076827.6679390003</c:v>
                </c:pt>
                <c:pt idx="34688">
                  <c:v>4131877.6144059994</c:v>
                </c:pt>
                <c:pt idx="34689">
                  <c:v>4186749.5133249997</c:v>
                </c:pt>
                <c:pt idx="34690">
                  <c:v>4241441.8378460007</c:v>
                </c:pt>
                <c:pt idx="34691">
                  <c:v>4295953.095059</c:v>
                </c:pt>
                <c:pt idx="34692">
                  <c:v>4350281.8258909993</c:v>
                </c:pt>
                <c:pt idx="34693">
                  <c:v>4404426.6050089998</c:v>
                </c:pt>
                <c:pt idx="34694">
                  <c:v>4458386.040693</c:v>
                </c:pt>
                <c:pt idx="34695">
                  <c:v>4512158.7747109998</c:v>
                </c:pt>
                <c:pt idx="34696">
                  <c:v>4565743.4821770005</c:v>
                </c:pt>
                <c:pt idx="34697">
                  <c:v>4619138.8713960014</c:v>
                </c:pt>
                <c:pt idx="34698">
                  <c:v>4672343.6836999999</c:v>
                </c:pt>
                <c:pt idx="34699">
                  <c:v>4725356.6932769986</c:v>
                </c:pt>
                <c:pt idx="34700">
                  <c:v>4778176.7069820007</c:v>
                </c:pt>
                <c:pt idx="34701">
                  <c:v>4830802.564145999</c:v>
                </c:pt>
                <c:pt idx="34702">
                  <c:v>4883233.1363740014</c:v>
                </c:pt>
                <c:pt idx="34703">
                  <c:v>4935467.3273240002</c:v>
                </c:pt>
                <c:pt idx="34704">
                  <c:v>4987504.0724970009</c:v>
                </c:pt>
                <c:pt idx="34705">
                  <c:v>5039342.3389970008</c:v>
                </c:pt>
                <c:pt idx="34706">
                  <c:v>5090981.1252989992</c:v>
                </c:pt>
                <c:pt idx="34707">
                  <c:v>5142419.4610000001</c:v>
                </c:pt>
                <c:pt idx="34708">
                  <c:v>5193656.406568001</c:v>
                </c:pt>
                <c:pt idx="34709">
                  <c:v>5244691.0530799991</c:v>
                </c:pt>
                <c:pt idx="34710">
                  <c:v>5295522.5219560005</c:v>
                </c:pt>
                <c:pt idx="34711">
                  <c:v>5346149.9646829991</c:v>
                </c:pt>
                <c:pt idx="34712">
                  <c:v>5396572.5625400003</c:v>
                </c:pt>
                <c:pt idx="34713">
                  <c:v>5446789.5263060005</c:v>
                </c:pt>
                <c:pt idx="34714">
                  <c:v>5496800.0959760007</c:v>
                </c:pt>
                <c:pt idx="34715">
                  <c:v>5546603.540461001</c:v>
                </c:pt>
                <c:pt idx="34716">
                  <c:v>5596199.1572849993</c:v>
                </c:pt>
                <c:pt idx="34717">
                  <c:v>5645586.2722850004</c:v>
                </c:pt>
                <c:pt idx="34718">
                  <c:v>5694764.2392950002</c:v>
                </c:pt>
                <c:pt idx="34719">
                  <c:v>5743732.4398379996</c:v>
                </c:pt>
                <c:pt idx="34720">
                  <c:v>5792490.2828020006</c:v>
                </c:pt>
                <c:pt idx="34721">
                  <c:v>5841037.2041239999</c:v>
                </c:pt>
                <c:pt idx="34722">
                  <c:v>5889372.6664650002</c:v>
                </c:pt>
                <c:pt idx="34723">
                  <c:v>5937496.1588809993</c:v>
                </c:pt>
                <c:pt idx="34724">
                  <c:v>5985407.1964920005</c:v>
                </c:pt>
                <c:pt idx="34725">
                  <c:v>6033105.3201539991</c:v>
                </c:pt>
                <c:pt idx="34726">
                  <c:v>6080590.0961219994</c:v>
                </c:pt>
                <c:pt idx="34727">
                  <c:v>6127861.1157149989</c:v>
                </c:pt>
                <c:pt idx="34728">
                  <c:v>6174917.9949770002</c:v>
                </c:pt>
                <c:pt idx="34729">
                  <c:v>6221760.3743360005</c:v>
                </c:pt>
                <c:pt idx="34730">
                  <c:v>6268387.9182700003</c:v>
                </c:pt>
                <c:pt idx="34731">
                  <c:v>6314800.3149559991</c:v>
                </c:pt>
                <c:pt idx="34732">
                  <c:v>6360997.2759370003</c:v>
                </c:pt>
                <c:pt idx="34733">
                  <c:v>6406978.5357729997</c:v>
                </c:pt>
                <c:pt idx="34734">
                  <c:v>6452743.8517009998</c:v>
                </c:pt>
                <c:pt idx="34735">
                  <c:v>6498293.0032899994</c:v>
                </c:pt>
                <c:pt idx="34736">
                  <c:v>6543625.7920970004</c:v>
                </c:pt>
                <c:pt idx="34737">
                  <c:v>6588742.0413270006</c:v>
                </c:pt>
                <c:pt idx="34738">
                  <c:v>6633641.5954859992</c:v>
                </c:pt>
                <c:pt idx="34739">
                  <c:v>6678324.3200449999</c:v>
                </c:pt>
                <c:pt idx="34740">
                  <c:v>6722790.10109</c:v>
                </c:pt>
                <c:pt idx="34741">
                  <c:v>6767038.8449879996</c:v>
                </c:pt>
                <c:pt idx="34742">
                  <c:v>6811070.4780460009</c:v>
                </c:pt>
                <c:pt idx="34743">
                  <c:v>6854884.9461720008</c:v>
                </c:pt>
                <c:pt idx="34744">
                  <c:v>6898482.2145349998</c:v>
                </c:pt>
                <c:pt idx="34745">
                  <c:v>6941862.2672339994</c:v>
                </c:pt>
                <c:pt idx="34746">
                  <c:v>6985025.1069630003</c:v>
                </c:pt>
                <c:pt idx="34747">
                  <c:v>7027970.7546759993</c:v>
                </c:pt>
                <c:pt idx="34748">
                  <c:v>7070699.2492579995</c:v>
                </c:pt>
                <c:pt idx="34749">
                  <c:v>7113210.6471959995</c:v>
                </c:pt>
                <c:pt idx="34750">
                  <c:v>7155505.0222529992</c:v>
                </c:pt>
                <c:pt idx="34751">
                  <c:v>7197582.4651429998</c:v>
                </c:pt>
                <c:pt idx="34752">
                  <c:v>7239443.0832089996</c:v>
                </c:pt>
                <c:pt idx="34753">
                  <c:v>7281087.0001019994</c:v>
                </c:pt>
                <c:pt idx="34754">
                  <c:v>7322514.3554660007</c:v>
                </c:pt>
                <c:pt idx="34755">
                  <c:v>7363725.3046199996</c:v>
                </c:pt>
                <c:pt idx="34756">
                  <c:v>7404720.0182480002</c:v>
                </c:pt>
                <c:pt idx="34757">
                  <c:v>7445498.6820859993</c:v>
                </c:pt>
                <c:pt idx="34758">
                  <c:v>7486061.4966210006</c:v>
                </c:pt>
                <c:pt idx="34759">
                  <c:v>7526408.6767799994</c:v>
                </c:pt>
                <c:pt idx="34760">
                  <c:v>7566540.4516320005</c:v>
                </c:pt>
                <c:pt idx="34761">
                  <c:v>7606457.0640919991</c:v>
                </c:pt>
                <c:pt idx="34762">
                  <c:v>7646158.7706180001</c:v>
                </c:pt>
                <c:pt idx="34763">
                  <c:v>7685645.8409280004</c:v>
                </c:pt>
                <c:pt idx="34764">
                  <c:v>7724918.5577029996</c:v>
                </c:pt>
                <c:pt idx="34765">
                  <c:v>7763977.2163050007</c:v>
                </c:pt>
                <c:pt idx="34766">
                  <c:v>7802822.1244929992</c:v>
                </c:pt>
                <c:pt idx="34767">
                  <c:v>7841453.6021410003</c:v>
                </c:pt>
                <c:pt idx="34768">
                  <c:v>7879871.9809650015</c:v>
                </c:pt>
                <c:pt idx="34769">
                  <c:v>7918077.6042469991</c:v>
                </c:pt>
                <c:pt idx="34770">
                  <c:v>7956070.8265650002</c:v>
                </c:pt>
                <c:pt idx="34771">
                  <c:v>7993852.0135259992</c:v>
                </c:pt>
                <c:pt idx="34772">
                  <c:v>8031421.5415050006</c:v>
                </c:pt>
                <c:pt idx="34773">
                  <c:v>8068779.7973810006</c:v>
                </c:pt>
                <c:pt idx="34774">
                  <c:v>8105927.1782829994</c:v>
                </c:pt>
                <c:pt idx="34775">
                  <c:v>8142864.0913350005</c:v>
                </c:pt>
                <c:pt idx="34776">
                  <c:v>8179590.9534069998</c:v>
                </c:pt>
                <c:pt idx="34777">
                  <c:v>8216108.1908659991</c:v>
                </c:pt>
                <c:pt idx="34778">
                  <c:v>8252416.2393380003</c:v>
                </c:pt>
                <c:pt idx="34779">
                  <c:v>8288515.5434600003</c:v>
                </c:pt>
                <c:pt idx="34780">
                  <c:v>8324406.5566509999</c:v>
                </c:pt>
                <c:pt idx="34781">
                  <c:v>8360089.7408750001</c:v>
                </c:pt>
                <c:pt idx="34782">
                  <c:v>8395565.5664109979</c:v>
                </c:pt>
                <c:pt idx="34783">
                  <c:v>8430834.5116280001</c:v>
                </c:pt>
                <c:pt idx="34784">
                  <c:v>8465897.0627619997</c:v>
                </c:pt>
                <c:pt idx="34785">
                  <c:v>8500753.7136959974</c:v>
                </c:pt>
                <c:pt idx="34786">
                  <c:v>8535404.9657430016</c:v>
                </c:pt>
                <c:pt idx="34787">
                  <c:v>8569851.3274339978</c:v>
                </c:pt>
                <c:pt idx="34788">
                  <c:v>8604093.3143080007</c:v>
                </c:pt>
                <c:pt idx="34789">
                  <c:v>8638131.4487039987</c:v>
                </c:pt>
                <c:pt idx="34790">
                  <c:v>8671966.2595639974</c:v>
                </c:pt>
                <c:pt idx="34791">
                  <c:v>8705598.2822239976</c:v>
                </c:pt>
                <c:pt idx="34792">
                  <c:v>8739028.0582259987</c:v>
                </c:pt>
                <c:pt idx="34793">
                  <c:v>8772256.1351199988</c:v>
                </c:pt>
                <c:pt idx="34794">
                  <c:v>8805283.0662739985</c:v>
                </c:pt>
                <c:pt idx="34795">
                  <c:v>8838109.4106920008</c:v>
                </c:pt>
                <c:pt idx="34796">
                  <c:v>8870735.7328229975</c:v>
                </c:pt>
                <c:pt idx="34797">
                  <c:v>8903162.6023859978</c:v>
                </c:pt>
                <c:pt idx="34798">
                  <c:v>8935390.5941920001</c:v>
                </c:pt>
                <c:pt idx="34799">
                  <c:v>8967420.2879659962</c:v>
                </c:pt>
                <c:pt idx="34800">
                  <c:v>8999252.268180998</c:v>
                </c:pt>
                <c:pt idx="34801">
                  <c:v>9030887.1238870006</c:v>
                </c:pt>
                <c:pt idx="34802">
                  <c:v>9062325.4485439975</c:v>
                </c:pt>
                <c:pt idx="34803">
                  <c:v>9093567.8398649991</c:v>
                </c:pt>
                <c:pt idx="34804">
                  <c:v>9124614.8996520024</c:v>
                </c:pt>
                <c:pt idx="34805">
                  <c:v>9155467.2336420007</c:v>
                </c:pt>
                <c:pt idx="34806">
                  <c:v>9186125.4513540007</c:v>
                </c:pt>
                <c:pt idx="34807">
                  <c:v>9216590.1659360006</c:v>
                </c:pt>
                <c:pt idx="34808">
                  <c:v>9246861.9940210003</c:v>
                </c:pt>
                <c:pt idx="34809">
                  <c:v>9276941.5555789992</c:v>
                </c:pt>
                <c:pt idx="34810">
                  <c:v>9306829.473778002</c:v>
                </c:pt>
                <c:pt idx="34811">
                  <c:v>9336526.3748390023</c:v>
                </c:pt>
                <c:pt idx="34812">
                  <c:v>9366032.887906</c:v>
                </c:pt>
                <c:pt idx="34813">
                  <c:v>9395349.6449100003</c:v>
                </c:pt>
                <c:pt idx="34814">
                  <c:v>9424477.2804329973</c:v>
                </c:pt>
                <c:pt idx="34815">
                  <c:v>9453416.4315879978</c:v>
                </c:pt>
                <c:pt idx="34816">
                  <c:v>9482167.7378829978</c:v>
                </c:pt>
                <c:pt idx="34817">
                  <c:v>9510731.8411069978</c:v>
                </c:pt>
                <c:pt idx="34818">
                  <c:v>9539109.3852009997</c:v>
                </c:pt>
                <c:pt idx="34819">
                  <c:v>9567301.0161439981</c:v>
                </c:pt>
                <c:pt idx="34820">
                  <c:v>9595307.3818350006</c:v>
                </c:pt>
                <c:pt idx="34821">
                  <c:v>9623129.1319810003</c:v>
                </c:pt>
                <c:pt idx="34822">
                  <c:v>9650766.9179810006</c:v>
                </c:pt>
                <c:pt idx="34823">
                  <c:v>9678221.392825</c:v>
                </c:pt>
                <c:pt idx="34824">
                  <c:v>9705493.2109789979</c:v>
                </c:pt>
                <c:pt idx="34825">
                  <c:v>9732583.0282849986</c:v>
                </c:pt>
                <c:pt idx="34826">
                  <c:v>9759491.5018590018</c:v>
                </c:pt>
                <c:pt idx="34827">
                  <c:v>9786219.2899869978</c:v>
                </c:pt>
                <c:pt idx="34828">
                  <c:v>9812767.0520329997</c:v>
                </c:pt>
                <c:pt idx="34829">
                  <c:v>9839135.4483379982</c:v>
                </c:pt>
                <c:pt idx="34830">
                  <c:v>9865325.1401309986</c:v>
                </c:pt>
                <c:pt idx="34831">
                  <c:v>9891336.7894339971</c:v>
                </c:pt>
                <c:pt idx="34832">
                  <c:v>9917171.0589710008</c:v>
                </c:pt>
                <c:pt idx="34833">
                  <c:v>9942828.6120890006</c:v>
                </c:pt>
                <c:pt idx="34834">
                  <c:v>9968310.1126610003</c:v>
                </c:pt>
                <c:pt idx="34835">
                  <c:v>9993616.2250110004</c:v>
                </c:pt>
                <c:pt idx="34836">
                  <c:v>10018747.61383</c:v>
                </c:pt>
                <c:pt idx="34837">
                  <c:v>10043704.944096001</c:v>
                </c:pt>
                <c:pt idx="34838">
                  <c:v>10068488.880992999</c:v>
                </c:pt>
                <c:pt idx="34839">
                  <c:v>10093100.089841003</c:v>
                </c:pt>
                <c:pt idx="34840">
                  <c:v>10117539.236017998</c:v>
                </c:pt>
                <c:pt idx="34841">
                  <c:v>10141806.984889004</c:v>
                </c:pt>
                <c:pt idx="34842">
                  <c:v>10165904.001731999</c:v>
                </c:pt>
                <c:pt idx="34843">
                  <c:v>10189830.951673001</c:v>
                </c:pt>
                <c:pt idx="34844">
                  <c:v>10213588.499617999</c:v>
                </c:pt>
                <c:pt idx="34845">
                  <c:v>10237177.310185</c:v>
                </c:pt>
                <c:pt idx="34846">
                  <c:v>10260598.047642</c:v>
                </c:pt>
                <c:pt idx="34847">
                  <c:v>10283851.375842001</c:v>
                </c:pt>
                <c:pt idx="34848">
                  <c:v>10306937.958164997</c:v>
                </c:pt>
                <c:pt idx="34849">
                  <c:v>10329858.457459003</c:v>
                </c:pt>
                <c:pt idx="34850">
                  <c:v>10352613.535977</c:v>
                </c:pt>
                <c:pt idx="34851">
                  <c:v>10375203.855326002</c:v>
                </c:pt>
                <c:pt idx="34852">
                  <c:v>10397630.076409997</c:v>
                </c:pt>
                <c:pt idx="34853">
                  <c:v>10419892.859376</c:v>
                </c:pt>
                <c:pt idx="34854">
                  <c:v>10441992.863562003</c:v>
                </c:pt>
                <c:pt idx="34855">
                  <c:v>10463930.747445999</c:v>
                </c:pt>
                <c:pt idx="34856">
                  <c:v>10485707.168598998</c:v>
                </c:pt>
                <c:pt idx="34857">
                  <c:v>10507322.783632003</c:v>
                </c:pt>
                <c:pt idx="34858">
                  <c:v>10528778.248153998</c:v>
                </c:pt>
                <c:pt idx="34859">
                  <c:v>10550074.216724996</c:v>
                </c:pt>
                <c:pt idx="34860">
                  <c:v>10571211.342808999</c:v>
                </c:pt>
                <c:pt idx="34861">
                  <c:v>10592190.278733999</c:v>
                </c:pt>
                <c:pt idx="34862">
                  <c:v>10613011.675651005</c:v>
                </c:pt>
                <c:pt idx="34863">
                  <c:v>10633676.183489</c:v>
                </c:pt>
                <c:pt idx="34864">
                  <c:v>10654184.450919002</c:v>
                </c:pt>
                <c:pt idx="34865">
                  <c:v>10674537.125314998</c:v>
                </c:pt>
                <c:pt idx="34866">
                  <c:v>10694734.852716004</c:v>
                </c:pt>
                <c:pt idx="34867">
                  <c:v>10714778.277789</c:v>
                </c:pt>
                <c:pt idx="34868">
                  <c:v>10734668.043798</c:v>
                </c:pt>
                <c:pt idx="34869">
                  <c:v>10754404.792561999</c:v>
                </c:pt>
                <c:pt idx="34870">
                  <c:v>10773989.164432</c:v>
                </c:pt>
                <c:pt idx="34871">
                  <c:v>10793421.798250001</c:v>
                </c:pt>
                <c:pt idx="34872">
                  <c:v>10812703.331323</c:v>
                </c:pt>
                <c:pt idx="34873">
                  <c:v>10831834.399390997</c:v>
                </c:pt>
                <c:pt idx="34874">
                  <c:v>10850815.636598999</c:v>
                </c:pt>
                <c:pt idx="34875">
                  <c:v>10869647.675469</c:v>
                </c:pt>
                <c:pt idx="34876">
                  <c:v>10888331.146867998</c:v>
                </c:pt>
                <c:pt idx="34877">
                  <c:v>10906866.679989003</c:v>
                </c:pt>
                <c:pt idx="34878">
                  <c:v>10925254.902321</c:v>
                </c:pt>
                <c:pt idx="34879">
                  <c:v>10943496.439623998</c:v>
                </c:pt>
                <c:pt idx="34880">
                  <c:v>10961591.915906999</c:v>
                </c:pt>
                <c:pt idx="34881">
                  <c:v>10979541.953403002</c:v>
                </c:pt>
                <c:pt idx="34882">
                  <c:v>10997347.172548</c:v>
                </c:pt>
                <c:pt idx="34883">
                  <c:v>11015008.191961</c:v>
                </c:pt>
                <c:pt idx="34884">
                  <c:v>11032525.628417999</c:v>
                </c:pt>
                <c:pt idx="34885">
                  <c:v>11049900.096839</c:v>
                </c:pt>
                <c:pt idx="34886">
                  <c:v>11067132.210263997</c:v>
                </c:pt>
                <c:pt idx="34887">
                  <c:v>11084222.579833999</c:v>
                </c:pt>
                <c:pt idx="34888">
                  <c:v>11101171.814777002</c:v>
                </c:pt>
                <c:pt idx="34889">
                  <c:v>11117980.522388</c:v>
                </c:pt>
                <c:pt idx="34890">
                  <c:v>11134649.308014</c:v>
                </c:pt>
                <c:pt idx="34891">
                  <c:v>11151178.775036</c:v>
                </c:pt>
                <c:pt idx="34892">
                  <c:v>11167569.524855999</c:v>
                </c:pt>
                <c:pt idx="34893">
                  <c:v>11183822.156881999</c:v>
                </c:pt>
                <c:pt idx="34894">
                  <c:v>11199937.268513998</c:v>
                </c:pt>
                <c:pt idx="34895">
                  <c:v>11215915.455127999</c:v>
                </c:pt>
                <c:pt idx="34896">
                  <c:v>11231757.310070002</c:v>
                </c:pt>
                <c:pt idx="34897">
                  <c:v>11247463.424636003</c:v>
                </c:pt>
                <c:pt idx="34898">
                  <c:v>11263034.388064001</c:v>
                </c:pt>
                <c:pt idx="34899">
                  <c:v>11278470.787525997</c:v>
                </c:pt>
                <c:pt idx="34900">
                  <c:v>11293773.208109997</c:v>
                </c:pt>
                <c:pt idx="34901">
                  <c:v>11308942.232817</c:v>
                </c:pt>
                <c:pt idx="34902">
                  <c:v>11323978.44255</c:v>
                </c:pt>
                <c:pt idx="34903">
                  <c:v>11338882.416099001</c:v>
                </c:pt>
                <c:pt idx="34904">
                  <c:v>11353654.730142998</c:v>
                </c:pt>
                <c:pt idx="34905">
                  <c:v>11368295.959231</c:v>
                </c:pt>
                <c:pt idx="34906">
                  <c:v>11382806.675785001</c:v>
                </c:pt>
                <c:pt idx="34907">
                  <c:v>11397187.450082002</c:v>
                </c:pt>
                <c:pt idx="34908">
                  <c:v>11411438.850258002</c:v>
                </c:pt>
                <c:pt idx="34909">
                  <c:v>11425561.442293998</c:v>
                </c:pt>
                <c:pt idx="34910">
                  <c:v>11439555.790012</c:v>
                </c:pt>
                <c:pt idx="34911">
                  <c:v>11453422.455073005</c:v>
                </c:pt>
                <c:pt idx="34912">
                  <c:v>11467161.996967001</c:v>
                </c:pt>
                <c:pt idx="34913">
                  <c:v>11480774.973013004</c:v>
                </c:pt>
                <c:pt idx="34914">
                  <c:v>11494261.938352</c:v>
                </c:pt>
                <c:pt idx="34915">
                  <c:v>11507623.445942001</c:v>
                </c:pt>
                <c:pt idx="34916">
                  <c:v>11520860.046558999</c:v>
                </c:pt>
                <c:pt idx="34917">
                  <c:v>11533972.288790001</c:v>
                </c:pt>
                <c:pt idx="34918">
                  <c:v>11546960.719031001</c:v>
                </c:pt>
                <c:pt idx="34919">
                  <c:v>11559825.881486</c:v>
                </c:pt>
                <c:pt idx="34920">
                  <c:v>11572568.318163</c:v>
                </c:pt>
                <c:pt idx="34921">
                  <c:v>11585188.568871999</c:v>
                </c:pt>
                <c:pt idx="34922">
                  <c:v>11597687.171228001</c:v>
                </c:pt>
                <c:pt idx="34923">
                  <c:v>11610064.660643002</c:v>
                </c:pt>
                <c:pt idx="34924">
                  <c:v>11622321.570331</c:v>
                </c:pt>
                <c:pt idx="34925">
                  <c:v>11634458.431302</c:v>
                </c:pt>
                <c:pt idx="34926">
                  <c:v>11646475.772368997</c:v>
                </c:pt>
                <c:pt idx="34927">
                  <c:v>11658374.120141</c:v>
                </c:pt>
                <c:pt idx="34928">
                  <c:v>11670153.999024998</c:v>
                </c:pt>
                <c:pt idx="34929">
                  <c:v>11681815.931229001</c:v>
                </c:pt>
                <c:pt idx="34930">
                  <c:v>11693360.436760997</c:v>
                </c:pt>
                <c:pt idx="34931">
                  <c:v>11704788.033430997</c:v>
                </c:pt>
                <c:pt idx="34932">
                  <c:v>11716099.236849001</c:v>
                </c:pt>
                <c:pt idx="34933">
                  <c:v>11727294.560432</c:v>
                </c:pt>
                <c:pt idx="34934">
                  <c:v>11738374.515401</c:v>
                </c:pt>
                <c:pt idx="34935">
                  <c:v>11749339.610784</c:v>
                </c:pt>
                <c:pt idx="34936">
                  <c:v>11760190.353419002</c:v>
                </c:pt>
                <c:pt idx="34937">
                  <c:v>11770927.247958001</c:v>
                </c:pt>
                <c:pt idx="34938">
                  <c:v>11781550.796866998</c:v>
                </c:pt>
                <c:pt idx="34939">
                  <c:v>11792061.500425998</c:v>
                </c:pt>
                <c:pt idx="34940">
                  <c:v>11802459.856741002</c:v>
                </c:pt>
                <c:pt idx="34941">
                  <c:v>11812746.361738002</c:v>
                </c:pt>
                <c:pt idx="34942">
                  <c:v>11822921.50917</c:v>
                </c:pt>
                <c:pt idx="34943">
                  <c:v>11832985.790620998</c:v>
                </c:pt>
                <c:pt idx="34944">
                  <c:v>11842939.69551</c:v>
                </c:pt>
                <c:pt idx="34945">
                  <c:v>11852783.711092997</c:v>
                </c:pt>
                <c:pt idx="34946">
                  <c:v>11862518.322466997</c:v>
                </c:pt>
                <c:pt idx="34947">
                  <c:v>11872144.012576997</c:v>
                </c:pt>
                <c:pt idx="34948">
                  <c:v>11881661.262218</c:v>
                </c:pt>
                <c:pt idx="34949">
                  <c:v>11891070.550037</c:v>
                </c:pt>
                <c:pt idx="34950">
                  <c:v>11900372.352545002</c:v>
                </c:pt>
                <c:pt idx="34951">
                  <c:v>11909567.144114997</c:v>
                </c:pt>
                <c:pt idx="34952">
                  <c:v>11918655.396988003</c:v>
                </c:pt>
                <c:pt idx="34953">
                  <c:v>11927637.581280002</c:v>
                </c:pt>
                <c:pt idx="34954">
                  <c:v>11936514.164987002</c:v>
                </c:pt>
                <c:pt idx="34955">
                  <c:v>11945285.61399</c:v>
                </c:pt>
                <c:pt idx="34956">
                  <c:v>11953952.392057002</c:v>
                </c:pt>
                <c:pt idx="34957">
                  <c:v>11962514.960854001</c:v>
                </c:pt>
                <c:pt idx="34958">
                  <c:v>11970973.779947</c:v>
                </c:pt>
                <c:pt idx="34959">
                  <c:v>11979329.306809003</c:v>
                </c:pt>
                <c:pt idx="34960">
                  <c:v>11987581.996824998</c:v>
                </c:pt>
                <c:pt idx="34961">
                  <c:v>11995732.303299</c:v>
                </c:pt>
                <c:pt idx="34962">
                  <c:v>12003780.677457998</c:v>
                </c:pt>
                <c:pt idx="34963">
                  <c:v>12011727.568461997</c:v>
                </c:pt>
                <c:pt idx="34964">
                  <c:v>12019573.423405997</c:v>
                </c:pt>
                <c:pt idx="34965">
                  <c:v>12027318.687327998</c:v>
                </c:pt>
                <c:pt idx="34966">
                  <c:v>12034963.803215003</c:v>
                </c:pt>
                <c:pt idx="34967">
                  <c:v>12042509.212011</c:v>
                </c:pt>
                <c:pt idx="34968">
                  <c:v>12049955.352621002</c:v>
                </c:pt>
                <c:pt idx="34969">
                  <c:v>12057302.661921</c:v>
                </c:pt>
                <c:pt idx="34970">
                  <c:v>12064551.574760001</c:v>
                </c:pt>
                <c:pt idx="34971">
                  <c:v>12071702.52397</c:v>
                </c:pt>
                <c:pt idx="34972">
                  <c:v>12078755.940373</c:v>
                </c:pt>
                <c:pt idx="34973">
                  <c:v>12085712.252787001</c:v>
                </c:pt>
                <c:pt idx="34974">
                  <c:v>12092571.888031</c:v>
                </c:pt>
                <c:pt idx="34975">
                  <c:v>12099335.270935997</c:v>
                </c:pt>
                <c:pt idx="34976">
                  <c:v>12106002.824348999</c:v>
                </c:pt>
                <c:pt idx="34977">
                  <c:v>12112574.969141003</c:v>
                </c:pt>
                <c:pt idx="34978">
                  <c:v>12119052.124213003</c:v>
                </c:pt>
                <c:pt idx="34979">
                  <c:v>12125434.706506995</c:v>
                </c:pt>
                <c:pt idx="34980">
                  <c:v>12131723.131008998</c:v>
                </c:pt>
                <c:pt idx="34981">
                  <c:v>12137917.810757002</c:v>
                </c:pt>
                <c:pt idx="34982">
                  <c:v>12144019.156850003</c:v>
                </c:pt>
                <c:pt idx="34983">
                  <c:v>12150027.578454997</c:v>
                </c:pt>
                <c:pt idx="34984">
                  <c:v>12155943.482814003</c:v>
                </c:pt>
                <c:pt idx="34985">
                  <c:v>12161767.275250003</c:v>
                </c:pt>
                <c:pt idx="34986">
                  <c:v>12167499.359176002</c:v>
                </c:pt>
                <c:pt idx="34987">
                  <c:v>12173140.136104995</c:v>
                </c:pt>
                <c:pt idx="34988">
                  <c:v>12178690.005652001</c:v>
                </c:pt>
                <c:pt idx="34989">
                  <c:v>12184149.365545003</c:v>
                </c:pt>
                <c:pt idx="34990">
                  <c:v>12189518.611633999</c:v>
                </c:pt>
                <c:pt idx="34991">
                  <c:v>12194798.137893001</c:v>
                </c:pt>
                <c:pt idx="34992">
                  <c:v>12199988.336433997</c:v>
                </c:pt>
                <c:pt idx="34993">
                  <c:v>12205089.597511997</c:v>
                </c:pt>
                <c:pt idx="34994">
                  <c:v>12210102.309532</c:v>
                </c:pt>
                <c:pt idx="34995">
                  <c:v>12215026.859057002</c:v>
                </c:pt>
                <c:pt idx="34996">
                  <c:v>12219863.630816</c:v>
                </c:pt>
                <c:pt idx="34997">
                  <c:v>12224613.007711999</c:v>
                </c:pt>
                <c:pt idx="34998">
                  <c:v>12229275.370831002</c:v>
                </c:pt>
                <c:pt idx="34999">
                  <c:v>12233851.099446001</c:v>
                </c:pt>
                <c:pt idx="35000">
                  <c:v>12238340.571027</c:v>
                </c:pt>
                <c:pt idx="35001">
                  <c:v>12242744.161251999</c:v>
                </c:pt>
                <c:pt idx="35002">
                  <c:v>12247062.244008997</c:v>
                </c:pt>
                <c:pt idx="35003">
                  <c:v>12251295.191405999</c:v>
                </c:pt>
                <c:pt idx="35004">
                  <c:v>12255443.373780001</c:v>
                </c:pt>
                <c:pt idx="35005">
                  <c:v>12259507.159706</c:v>
                </c:pt>
                <c:pt idx="35006">
                  <c:v>12263486.915999003</c:v>
                </c:pt>
                <c:pt idx="35007">
                  <c:v>12267383.007728998</c:v>
                </c:pt>
                <c:pt idx="35008">
                  <c:v>12271195.798222998</c:v>
                </c:pt>
                <c:pt idx="35009">
                  <c:v>12274925.649076998</c:v>
                </c:pt>
                <c:pt idx="35010">
                  <c:v>12278572.920163</c:v>
                </c:pt>
                <c:pt idx="35011">
                  <c:v>12282137.969632002</c:v>
                </c:pt>
                <c:pt idx="35012">
                  <c:v>12285621.153929999</c:v>
                </c:pt>
                <c:pt idx="35013">
                  <c:v>12289022.827799</c:v>
                </c:pt>
                <c:pt idx="35014">
                  <c:v>12292343.344288999</c:v>
                </c:pt>
                <c:pt idx="35015">
                  <c:v>12295583.054762002</c:v>
                </c:pt>
                <c:pt idx="35016">
                  <c:v>12298742.308905</c:v>
                </c:pt>
                <c:pt idx="35017">
                  <c:v>12301821.454731004</c:v>
                </c:pt>
                <c:pt idx="35018">
                  <c:v>12304820.838593001</c:v>
                </c:pt>
                <c:pt idx="35019">
                  <c:v>12307740.805190003</c:v>
                </c:pt>
                <c:pt idx="35020">
                  <c:v>12310581.697571998</c:v>
                </c:pt>
                <c:pt idx="35021">
                  <c:v>12313343.857150001</c:v>
                </c:pt>
                <c:pt idx="35022">
                  <c:v>12316027.623705</c:v>
                </c:pt>
                <c:pt idx="35023">
                  <c:v>12318633.335393</c:v>
                </c:pt>
                <c:pt idx="35024">
                  <c:v>12321161.328755002</c:v>
                </c:pt>
                <c:pt idx="35025">
                  <c:v>12323611.938720997</c:v>
                </c:pt>
                <c:pt idx="35026">
                  <c:v>12325985.498624997</c:v>
                </c:pt>
                <c:pt idx="35027">
                  <c:v>12328282.340203</c:v>
                </c:pt>
                <c:pt idx="35028">
                  <c:v>12330502.793609999</c:v>
                </c:pt>
                <c:pt idx="35029">
                  <c:v>12332647.187419998</c:v>
                </c:pt>
                <c:pt idx="35030">
                  <c:v>12334715.848639</c:v>
                </c:pt>
                <c:pt idx="35031">
                  <c:v>12336709.102709999</c:v>
                </c:pt>
                <c:pt idx="35032">
                  <c:v>12338627.273519998</c:v>
                </c:pt>
                <c:pt idx="35033">
                  <c:v>12340470.683412002</c:v>
                </c:pt>
                <c:pt idx="35034">
                  <c:v>12342239.653185003</c:v>
                </c:pt>
                <c:pt idx="35035">
                  <c:v>12343934.502109</c:v>
                </c:pt>
                <c:pt idx="35036">
                  <c:v>12345555.547927998</c:v>
                </c:pt>
                <c:pt idx="35037">
                  <c:v>12347103.106868997</c:v>
                </c:pt>
                <c:pt idx="35038">
                  <c:v>12348577.493650004</c:v>
                </c:pt>
                <c:pt idx="35039">
                  <c:v>12349979.021485997</c:v>
                </c:pt>
                <c:pt idx="35040">
                  <c:v>12351308.002096998</c:v>
                </c:pt>
                <c:pt idx="35041">
                  <c:v>12352564.745716</c:v>
                </c:pt>
                <c:pt idx="35042">
                  <c:v>12353749.561097</c:v>
                </c:pt>
                <c:pt idx="35043">
                  <c:v>12354862.755519003</c:v>
                </c:pt>
                <c:pt idx="35044">
                  <c:v>12355904.634799</c:v>
                </c:pt>
                <c:pt idx="35045">
                  <c:v>12356875.503293</c:v>
                </c:pt>
                <c:pt idx="35046">
                  <c:v>12357775.663908999</c:v>
                </c:pt>
                <c:pt idx="35047">
                  <c:v>12358605.418107998</c:v>
                </c:pt>
                <c:pt idx="35048">
                  <c:v>12359365.065920003</c:v>
                </c:pt>
                <c:pt idx="35049">
                  <c:v>12360054.905941002</c:v>
                </c:pt>
                <c:pt idx="35050">
                  <c:v>12360675.235347997</c:v>
                </c:pt>
                <c:pt idx="35051">
                  <c:v>12361226.349904997</c:v>
                </c:pt>
                <c:pt idx="35052">
                  <c:v>12361708.543965001</c:v>
                </c:pt>
                <c:pt idx="35053">
                  <c:v>12362122.110483</c:v>
                </c:pt>
                <c:pt idx="35054">
                  <c:v>12362467.341019999</c:v>
                </c:pt>
                <c:pt idx="35055">
                  <c:v>12362744.525753004</c:v>
                </c:pt>
                <c:pt idx="35056">
                  <c:v>12362953.953477999</c:v>
                </c:pt>
                <c:pt idx="35057">
                  <c:v>12363095.911618002</c:v>
                </c:pt>
                <c:pt idx="35058">
                  <c:v>12363170.686234996</c:v>
                </c:pt>
                <c:pt idx="35059">
                  <c:v>12363178.562029</c:v>
                </c:pt>
                <c:pt idx="35060">
                  <c:v>12363119.822350999</c:v>
                </c:pt>
                <c:pt idx="35061">
                  <c:v>12362994.749207998</c:v>
                </c:pt>
                <c:pt idx="35062">
                  <c:v>12362803.623268001</c:v>
                </c:pt>
                <c:pt idx="35063">
                  <c:v>12362546.723872</c:v>
                </c:pt>
                <c:pt idx="35064">
                  <c:v>12362224.329034001</c:v>
                </c:pt>
                <c:pt idx="35065">
                  <c:v>12361836.715452</c:v>
                </c:pt>
                <c:pt idx="35066">
                  <c:v>12361384.158516997</c:v>
                </c:pt>
                <c:pt idx="35067">
                  <c:v>12360866.932312002</c:v>
                </c:pt>
                <c:pt idx="35068">
                  <c:v>12360285.309628</c:v>
                </c:pt>
                <c:pt idx="35069">
                  <c:v>12359639.561964</c:v>
                </c:pt>
                <c:pt idx="35070">
                  <c:v>12358929.959535997</c:v>
                </c:pt>
                <c:pt idx="35071">
                  <c:v>12358156.771283003</c:v>
                </c:pt>
                <c:pt idx="35072">
                  <c:v>12357320.264876002</c:v>
                </c:pt>
                <c:pt idx="35073">
                  <c:v>12356420.706720999</c:v>
                </c:pt>
                <c:pt idx="35074">
                  <c:v>12355458.361969002</c:v>
                </c:pt>
                <c:pt idx="35075">
                  <c:v>12354433.494519003</c:v>
                </c:pt>
                <c:pt idx="35076">
                  <c:v>12353346.367027</c:v>
                </c:pt>
                <c:pt idx="35077">
                  <c:v>12352197.240913</c:v>
                </c:pt>
                <c:pt idx="35078">
                  <c:v>12350986.376363</c:v>
                </c:pt>
                <c:pt idx="35079">
                  <c:v>12349714.032342</c:v>
                </c:pt>
                <c:pt idx="35080">
                  <c:v>12348380.466595998</c:v>
                </c:pt>
                <c:pt idx="35081">
                  <c:v>12346985.935659004</c:v>
                </c:pt>
                <c:pt idx="35082">
                  <c:v>12345530.694859002</c:v>
                </c:pt>
                <c:pt idx="35083">
                  <c:v>12344014.998325998</c:v>
                </c:pt>
                <c:pt idx="35084">
                  <c:v>12342439.098997001</c:v>
                </c:pt>
                <c:pt idx="35085">
                  <c:v>12340803.248621998</c:v>
                </c:pt>
                <c:pt idx="35086">
                  <c:v>12339107.697771</c:v>
                </c:pt>
                <c:pt idx="35087">
                  <c:v>12337352.695840999</c:v>
                </c:pt>
                <c:pt idx="35088">
                  <c:v>12335538.491059002</c:v>
                </c:pt>
                <c:pt idx="35089">
                  <c:v>12333665.330490001</c:v>
                </c:pt>
                <c:pt idx="35090">
                  <c:v>12331733.460046003</c:v>
                </c:pt>
                <c:pt idx="35091">
                  <c:v>12329743.124487</c:v>
                </c:pt>
                <c:pt idx="35092">
                  <c:v>12327694.567427998</c:v>
                </c:pt>
                <c:pt idx="35093">
                  <c:v>12325588.031349</c:v>
                </c:pt>
                <c:pt idx="35094">
                  <c:v>12323423.757597998</c:v>
                </c:pt>
                <c:pt idx="35095">
                  <c:v>12321201.986394998</c:v>
                </c:pt>
                <c:pt idx="35096">
                  <c:v>12318922.956842002</c:v>
                </c:pt>
                <c:pt idx="35097">
                  <c:v>12316586.906925999</c:v>
                </c:pt>
                <c:pt idx="35098">
                  <c:v>12314194.073527001</c:v>
                </c:pt>
                <c:pt idx="35099">
                  <c:v>12311744.692420999</c:v>
                </c:pt>
                <c:pt idx="35100">
                  <c:v>12309238.998289</c:v>
                </c:pt>
                <c:pt idx="35101">
                  <c:v>12306677.224719999</c:v>
                </c:pt>
                <c:pt idx="35102">
                  <c:v>12304059.604219003</c:v>
                </c:pt>
                <c:pt idx="35103">
                  <c:v>12301386.368210003</c:v>
                </c:pt>
                <c:pt idx="35104">
                  <c:v>12298657.747045996</c:v>
                </c:pt>
                <c:pt idx="35105">
                  <c:v>12295873.970008999</c:v>
                </c:pt>
                <c:pt idx="35106">
                  <c:v>12293035.265319999</c:v>
                </c:pt>
                <c:pt idx="35107">
                  <c:v>12290141.860145003</c:v>
                </c:pt>
                <c:pt idx="35108">
                  <c:v>12287193.980594998</c:v>
                </c:pt>
                <c:pt idx="35109">
                  <c:v>12284191.851739004</c:v>
                </c:pt>
                <c:pt idx="35110">
                  <c:v>12281135.697602</c:v>
                </c:pt>
                <c:pt idx="35111">
                  <c:v>12278025.741177998</c:v>
                </c:pt>
                <c:pt idx="35112">
                  <c:v>12274862.204429001</c:v>
                </c:pt>
                <c:pt idx="35113">
                  <c:v>12271645.308296001</c:v>
                </c:pt>
                <c:pt idx="35114">
                  <c:v>12268375.272697</c:v>
                </c:pt>
                <c:pt idx="35115">
                  <c:v>12265052.316542</c:v>
                </c:pt>
                <c:pt idx="35116">
                  <c:v>12261676.657729</c:v>
                </c:pt>
                <c:pt idx="35117">
                  <c:v>12258248.513157003</c:v>
                </c:pt>
                <c:pt idx="35118">
                  <c:v>12254768.098726001</c:v>
                </c:pt>
                <c:pt idx="35119">
                  <c:v>12251235.629342997</c:v>
                </c:pt>
                <c:pt idx="35120">
                  <c:v>12247651.318932002</c:v>
                </c:pt>
                <c:pt idx="35121">
                  <c:v>12244015.380431</c:v>
                </c:pt>
                <c:pt idx="35122">
                  <c:v>12240328.025804</c:v>
                </c:pt>
                <c:pt idx="35123">
                  <c:v>12236589.466045</c:v>
                </c:pt>
                <c:pt idx="35124">
                  <c:v>12232799.911179002</c:v>
                </c:pt>
                <c:pt idx="35125">
                  <c:v>12228959.570272002</c:v>
                </c:pt>
                <c:pt idx="35126">
                  <c:v>12225068.651435001</c:v>
                </c:pt>
                <c:pt idx="35127">
                  <c:v>12221127.361825</c:v>
                </c:pt>
                <c:pt idx="35128">
                  <c:v>12217135.907655003</c:v>
                </c:pt>
                <c:pt idx="35129">
                  <c:v>12213094.494197</c:v>
                </c:pt>
                <c:pt idx="35130">
                  <c:v>12209003.325788004</c:v>
                </c:pt>
                <c:pt idx="35131">
                  <c:v>12204862.605830999</c:v>
                </c:pt>
                <c:pt idx="35132">
                  <c:v>12200672.536807001</c:v>
                </c:pt>
                <c:pt idx="35133">
                  <c:v>12196433.320271</c:v>
                </c:pt>
                <c:pt idx="35134">
                  <c:v>12192145.156865997</c:v>
                </c:pt>
                <c:pt idx="35135">
                  <c:v>12187808.246319996</c:v>
                </c:pt>
                <c:pt idx="35136">
                  <c:v>12183422.787456999</c:v>
                </c:pt>
                <c:pt idx="35137">
                  <c:v>12178988.978197001</c:v>
                </c:pt>
                <c:pt idx="35138">
                  <c:v>12174507.015562</c:v>
                </c:pt>
                <c:pt idx="35139">
                  <c:v>12169977.095684001</c:v>
                </c:pt>
                <c:pt idx="35140">
                  <c:v>12165399.413805</c:v>
                </c:pt>
                <c:pt idx="35141">
                  <c:v>12160774.164285</c:v>
                </c:pt>
                <c:pt idx="35142">
                  <c:v>12156101.540604001</c:v>
                </c:pt>
                <c:pt idx="35143">
                  <c:v>12151381.735369001</c:v>
                </c:pt>
                <c:pt idx="35144">
                  <c:v>12146614.940318</c:v>
                </c:pt>
                <c:pt idx="35145">
                  <c:v>12141801.346322998</c:v>
                </c:pt>
                <c:pt idx="35146">
                  <c:v>12136941.143395996</c:v>
                </c:pt>
                <c:pt idx="35147">
                  <c:v>12132034.520694001</c:v>
                </c:pt>
                <c:pt idx="35148">
                  <c:v>12127081.666519998</c:v>
                </c:pt>
                <c:pt idx="35149">
                  <c:v>12122082.768333998</c:v>
                </c:pt>
                <c:pt idx="35150">
                  <c:v>12117038.012752002</c:v>
                </c:pt>
                <c:pt idx="35151">
                  <c:v>12111947.585549003</c:v>
                </c:pt>
                <c:pt idx="35152">
                  <c:v>12106811.671670999</c:v>
                </c:pt>
                <c:pt idx="35153">
                  <c:v>12101630.455232002</c:v>
                </c:pt>
                <c:pt idx="35154">
                  <c:v>12096404.119521998</c:v>
                </c:pt>
                <c:pt idx="35155">
                  <c:v>12091132.847008998</c:v>
                </c:pt>
                <c:pt idx="35156">
                  <c:v>12085816.819347</c:v>
                </c:pt>
                <c:pt idx="35157">
                  <c:v>12080456.217374995</c:v>
                </c:pt>
                <c:pt idx="35158">
                  <c:v>12075051.221125996</c:v>
                </c:pt>
                <c:pt idx="35159">
                  <c:v>12069602.009829</c:v>
                </c:pt>
                <c:pt idx="35160">
                  <c:v>12064108.761914</c:v>
                </c:pt>
                <c:pt idx="35161">
                  <c:v>12058571.655014999</c:v>
                </c:pt>
                <c:pt idx="35162">
                  <c:v>12052990.865974002</c:v>
                </c:pt>
                <c:pt idx="35163">
                  <c:v>12047366.570847999</c:v>
                </c:pt>
                <c:pt idx="35164">
                  <c:v>12041698.944909999</c:v>
                </c:pt>
                <c:pt idx="35165">
                  <c:v>12035988.162654001</c:v>
                </c:pt>
                <c:pt idx="35166">
                  <c:v>12030234.397799</c:v>
                </c:pt>
                <c:pt idx="35167">
                  <c:v>12024437.823294001</c:v>
                </c:pt>
                <c:pt idx="35168">
                  <c:v>12018598.611320999</c:v>
                </c:pt>
                <c:pt idx="35169">
                  <c:v>12012716.933298998</c:v>
                </c:pt>
                <c:pt idx="35170">
                  <c:v>12006792.959888002</c:v>
                </c:pt>
                <c:pt idx="35171">
                  <c:v>12000826.860993002</c:v>
                </c:pt>
                <c:pt idx="35172">
                  <c:v>11994818.805768002</c:v>
                </c:pt>
                <c:pt idx="35173">
                  <c:v>11988768.962621002</c:v>
                </c:pt>
                <c:pt idx="35174">
                  <c:v>11982677.499216</c:v>
                </c:pt>
                <c:pt idx="35175">
                  <c:v>11976544.582478</c:v>
                </c:pt>
                <c:pt idx="35176">
                  <c:v>11970370.378593998</c:v>
                </c:pt>
                <c:pt idx="35177">
                  <c:v>11964155.053024</c:v>
                </c:pt>
                <c:pt idx="35178">
                  <c:v>11957898.770495998</c:v>
                </c:pt>
                <c:pt idx="35179">
                  <c:v>11951601.695015</c:v>
                </c:pt>
                <c:pt idx="35180">
                  <c:v>11945263.989866</c:v>
                </c:pt>
                <c:pt idx="35181">
                  <c:v>11938885.817617999</c:v>
                </c:pt>
                <c:pt idx="35182">
                  <c:v>11932467.340124998</c:v>
                </c:pt>
                <c:pt idx="35183">
                  <c:v>11926008.718531998</c:v>
                </c:pt>
                <c:pt idx="35184">
                  <c:v>11919510.113281</c:v>
                </c:pt>
                <c:pt idx="35185">
                  <c:v>11912971.684108</c:v>
                </c:pt>
                <c:pt idx="35186">
                  <c:v>11906393.590053001</c:v>
                </c:pt>
                <c:pt idx="35187">
                  <c:v>11899775.989460001</c:v>
                </c:pt>
                <c:pt idx="35188">
                  <c:v>11893119.039984001</c:v>
                </c:pt>
                <c:pt idx="35189">
                  <c:v>11886422.898589</c:v>
                </c:pt>
                <c:pt idx="35190">
                  <c:v>11879687.721557001</c:v>
                </c:pt>
                <c:pt idx="35191">
                  <c:v>11872913.664488003</c:v>
                </c:pt>
                <c:pt idx="35192">
                  <c:v>11866100.882306</c:v>
                </c:pt>
                <c:pt idx="35193">
                  <c:v>11859249.529259998</c:v>
                </c:pt>
                <c:pt idx="35194">
                  <c:v>11852359.758931</c:v>
                </c:pt>
                <c:pt idx="35195">
                  <c:v>11845431.724230997</c:v>
                </c:pt>
                <c:pt idx="35196">
                  <c:v>11838465.577408997</c:v>
                </c:pt>
                <c:pt idx="35197">
                  <c:v>11831461.470054002</c:v>
                </c:pt>
                <c:pt idx="35198">
                  <c:v>11824419.553098002</c:v>
                </c:pt>
                <c:pt idx="35199">
                  <c:v>11817339.976822</c:v>
                </c:pt>
                <c:pt idx="35200">
                  <c:v>11810222.890853005</c:v>
                </c:pt>
                <c:pt idx="35201">
                  <c:v>11803068.444176</c:v>
                </c:pt>
                <c:pt idx="35202">
                  <c:v>11795876.785129</c:v>
                </c:pt>
                <c:pt idx="35203">
                  <c:v>11788648.061410002</c:v>
                </c:pt>
                <c:pt idx="35204">
                  <c:v>11781382.420084</c:v>
                </c:pt>
                <c:pt idx="35205">
                  <c:v>11774080.007577999</c:v>
                </c:pt>
                <c:pt idx="35206">
                  <c:v>11766740.969690003</c:v>
                </c:pt>
                <c:pt idx="35207">
                  <c:v>11759365.451593</c:v>
                </c:pt>
                <c:pt idx="35208">
                  <c:v>11751953.597833999</c:v>
                </c:pt>
                <c:pt idx="35209">
                  <c:v>11744505.552338</c:v>
                </c:pt>
                <c:pt idx="35210">
                  <c:v>11737021.458415</c:v>
                </c:pt>
                <c:pt idx="35211">
                  <c:v>11729501.458759004</c:v>
                </c:pt>
                <c:pt idx="35212">
                  <c:v>11721945.695454</c:v>
                </c:pt>
                <c:pt idx="35213">
                  <c:v>11714354.309973001</c:v>
                </c:pt>
                <c:pt idx="35214">
                  <c:v>11706727.443187</c:v>
                </c:pt>
                <c:pt idx="35215">
                  <c:v>11699065.235362001</c:v>
                </c:pt>
                <c:pt idx="35216">
                  <c:v>11691367.826165998</c:v>
                </c:pt>
                <c:pt idx="35217">
                  <c:v>11683635.354673004</c:v>
                </c:pt>
                <c:pt idx="35218">
                  <c:v>11675867.959359001</c:v>
                </c:pt>
                <c:pt idx="35219">
                  <c:v>11668065.778115001</c:v>
                </c:pt>
                <c:pt idx="35220">
                  <c:v>11660228.948243</c:v>
                </c:pt>
                <c:pt idx="35221">
                  <c:v>11652357.606458001</c:v>
                </c:pt>
                <c:pt idx="35222">
                  <c:v>11644451.888899</c:v>
                </c:pt>
                <c:pt idx="35223">
                  <c:v>11636511.931121998</c:v>
                </c:pt>
                <c:pt idx="35224">
                  <c:v>11628537.868109999</c:v>
                </c:pt>
                <c:pt idx="35225">
                  <c:v>11620529.834274</c:v>
                </c:pt>
                <c:pt idx="35226">
                  <c:v>11612487.963453002</c:v>
                </c:pt>
                <c:pt idx="35227">
                  <c:v>11604412.388922</c:v>
                </c:pt>
                <c:pt idx="35228">
                  <c:v>11596303.243388997</c:v>
                </c:pt>
                <c:pt idx="35229">
                  <c:v>11588160.659003999</c:v>
                </c:pt>
                <c:pt idx="35230">
                  <c:v>11579984.767356001</c:v>
                </c:pt>
                <c:pt idx="35231">
                  <c:v>11571775.699480001</c:v>
                </c:pt>
                <c:pt idx="35232">
                  <c:v>11563533.585859004</c:v>
                </c:pt>
                <c:pt idx="35233">
                  <c:v>11555258.556422001</c:v>
                </c:pt>
                <c:pt idx="35234">
                  <c:v>11546950.740556998</c:v>
                </c:pt>
                <c:pt idx="35235">
                  <c:v>11538610.267101998</c:v>
                </c:pt>
                <c:pt idx="35236">
                  <c:v>11530237.264356</c:v>
                </c:pt>
                <c:pt idx="35237">
                  <c:v>11521831.860076999</c:v>
                </c:pt>
                <c:pt idx="35238">
                  <c:v>11513394.181489998</c:v>
                </c:pt>
                <c:pt idx="35239">
                  <c:v>11504924.355282001</c:v>
                </c:pt>
                <c:pt idx="35240">
                  <c:v>11496422.507611003</c:v>
                </c:pt>
                <c:pt idx="35241">
                  <c:v>11487888.764108</c:v>
                </c:pt>
                <c:pt idx="35242">
                  <c:v>11479323.249873998</c:v>
                </c:pt>
                <c:pt idx="35243">
                  <c:v>11470726.089490999</c:v>
                </c:pt>
                <c:pt idx="35244">
                  <c:v>11462097.407019002</c:v>
                </c:pt>
                <c:pt idx="35245">
                  <c:v>11453437.325997002</c:v>
                </c:pt>
                <c:pt idx="35246">
                  <c:v>11444745.969453001</c:v>
                </c:pt>
                <c:pt idx="35247">
                  <c:v>11436023.459899999</c:v>
                </c:pt>
                <c:pt idx="35248">
                  <c:v>11427269.91934</c:v>
                </c:pt>
                <c:pt idx="35249">
                  <c:v>11418485.469267</c:v>
                </c:pt>
                <c:pt idx="35250">
                  <c:v>11409670.230669998</c:v>
                </c:pt>
                <c:pt idx="35251">
                  <c:v>11400824.324037002</c:v>
                </c:pt>
                <c:pt idx="35252">
                  <c:v>11391947.869352002</c:v>
                </c:pt>
                <c:pt idx="35253">
                  <c:v>11383040.986103</c:v>
                </c:pt>
                <c:pt idx="35254">
                  <c:v>11374103.793283002</c:v>
                </c:pt>
                <c:pt idx="35255">
                  <c:v>11365136.409391001</c:v>
                </c:pt>
                <c:pt idx="35256">
                  <c:v>11356138.952434</c:v>
                </c:pt>
                <c:pt idx="35257">
                  <c:v>11347111.539933</c:v>
                </c:pt>
                <c:pt idx="35258">
                  <c:v>11338054.288922001</c:v>
                </c:pt>
                <c:pt idx="35259">
                  <c:v>11328967.315952001</c:v>
                </c:pt>
                <c:pt idx="35260">
                  <c:v>11319850.737091998</c:v>
                </c:pt>
                <c:pt idx="35261">
                  <c:v>11310704.667932</c:v>
                </c:pt>
                <c:pt idx="35262">
                  <c:v>11301529.223587997</c:v>
                </c:pt>
                <c:pt idx="35263">
                  <c:v>11292324.518697998</c:v>
                </c:pt>
                <c:pt idx="35264">
                  <c:v>11283090.667432001</c:v>
                </c:pt>
                <c:pt idx="35265">
                  <c:v>11273827.783487</c:v>
                </c:pt>
                <c:pt idx="35266">
                  <c:v>11264535.980094997</c:v>
                </c:pt>
                <c:pt idx="35267">
                  <c:v>11255215.370022999</c:v>
                </c:pt>
                <c:pt idx="35268">
                  <c:v>11245866.065574</c:v>
                </c:pt>
                <c:pt idx="35269">
                  <c:v>11236488.178590998</c:v>
                </c:pt>
                <c:pt idx="35270">
                  <c:v>11227081.820459003</c:v>
                </c:pt>
                <c:pt idx="35271">
                  <c:v>11217647.102108</c:v>
                </c:pt>
                <c:pt idx="35272">
                  <c:v>11208184.134012002</c:v>
                </c:pt>
                <c:pt idx="35273">
                  <c:v>11198693.026195996</c:v>
                </c:pt>
                <c:pt idx="35274">
                  <c:v>11189173.888232</c:v>
                </c:pt>
                <c:pt idx="35275">
                  <c:v>11179626.829248</c:v>
                </c:pt>
                <c:pt idx="35276">
                  <c:v>11170051.957926</c:v>
                </c:pt>
                <c:pt idx="35277">
                  <c:v>11160449.382503999</c:v>
                </c:pt>
                <c:pt idx="35278">
                  <c:v>11150819.210781002</c:v>
                </c:pt>
                <c:pt idx="35279">
                  <c:v>11141161.550115</c:v>
                </c:pt>
                <c:pt idx="35280">
                  <c:v>11131476.507429998</c:v>
                </c:pt>
                <c:pt idx="35281">
                  <c:v>11121764.189213999</c:v>
                </c:pt>
                <c:pt idx="35282">
                  <c:v>11112024.701522999</c:v>
                </c:pt>
                <c:pt idx="35283">
                  <c:v>11102258.149981</c:v>
                </c:pt>
                <c:pt idx="35284">
                  <c:v>11092464.639788</c:v>
                </c:pt>
                <c:pt idx="35285">
                  <c:v>11082644.275712002</c:v>
                </c:pt>
                <c:pt idx="35286">
                  <c:v>11072797.162102999</c:v>
                </c:pt>
                <c:pt idx="35287">
                  <c:v>11062923.402884003</c:v>
                </c:pt>
                <c:pt idx="35288">
                  <c:v>11053023.101559998</c:v>
                </c:pt>
                <c:pt idx="35289">
                  <c:v>11043096.361218002</c:v>
                </c:pt>
                <c:pt idx="35290">
                  <c:v>11033143.284527998</c:v>
                </c:pt>
                <c:pt idx="35291">
                  <c:v>11023163.973747002</c:v>
                </c:pt>
                <c:pt idx="35292">
                  <c:v>11013158.530719999</c:v>
                </c:pt>
                <c:pt idx="35293">
                  <c:v>11003127.056879003</c:v>
                </c:pt>
                <c:pt idx="35294">
                  <c:v>10993069.653252002</c:v>
                </c:pt>
                <c:pt idx="35295">
                  <c:v>10982986.420458</c:v>
                </c:pt>
                <c:pt idx="35296">
                  <c:v>10972877.458712002</c:v>
                </c:pt>
                <c:pt idx="35297">
                  <c:v>10962742.867826</c:v>
                </c:pt>
                <c:pt idx="35298">
                  <c:v>10952582.747213999</c:v>
                </c:pt>
                <c:pt idx="35299">
                  <c:v>10942397.195889002</c:v>
                </c:pt>
                <c:pt idx="35300">
                  <c:v>10932186.312468</c:v>
                </c:pt>
                <c:pt idx="35301">
                  <c:v>10921950.195173003</c:v>
                </c:pt>
                <c:pt idx="35302">
                  <c:v>10911688.941832</c:v>
                </c:pt>
                <c:pt idx="35303">
                  <c:v>10901402.649885001</c:v>
                </c:pt>
                <c:pt idx="35304">
                  <c:v>10891091.416379998</c:v>
                </c:pt>
                <c:pt idx="35305">
                  <c:v>10880755.337977</c:v>
                </c:pt>
                <c:pt idx="35306">
                  <c:v>10870394.510953002</c:v>
                </c:pt>
                <c:pt idx="35307">
                  <c:v>10860009.031199997</c:v>
                </c:pt>
                <c:pt idx="35308">
                  <c:v>10849598.994225997</c:v>
                </c:pt>
                <c:pt idx="35309">
                  <c:v>10839164.495162003</c:v>
                </c:pt>
                <c:pt idx="35310">
                  <c:v>10828705.628759</c:v>
                </c:pt>
                <c:pt idx="35311">
                  <c:v>10818222.489390997</c:v>
                </c:pt>
                <c:pt idx="35312">
                  <c:v>10807715.171057999</c:v>
                </c:pt>
                <c:pt idx="35313">
                  <c:v>10797183.767387001</c:v>
                </c:pt>
                <c:pt idx="35314">
                  <c:v>10786628.371632002</c:v>
                </c:pt>
                <c:pt idx="35315">
                  <c:v>10776049.076679002</c:v>
                </c:pt>
                <c:pt idx="35316">
                  <c:v>10765445.975044999</c:v>
                </c:pt>
                <c:pt idx="35317">
                  <c:v>10754819.158882001</c:v>
                </c:pt>
                <c:pt idx="35318">
                  <c:v>10744168.719977997</c:v>
                </c:pt>
                <c:pt idx="35319">
                  <c:v>10733494.749753999</c:v>
                </c:pt>
                <c:pt idx="35320">
                  <c:v>10722797.339276001</c:v>
                </c:pt>
                <c:pt idx="35321">
                  <c:v>10712076.579245998</c:v>
                </c:pt>
                <c:pt idx="35322">
                  <c:v>10701332.560010999</c:v>
                </c:pt>
                <c:pt idx="35323">
                  <c:v>10690565.371559002</c:v>
                </c:pt>
                <c:pt idx="35324">
                  <c:v>10679775.103526998</c:v>
                </c:pt>
                <c:pt idx="35325">
                  <c:v>10668961.845195998</c:v>
                </c:pt>
                <c:pt idx="35326">
                  <c:v>10658125.685497997</c:v>
                </c:pt>
                <c:pt idx="35327">
                  <c:v>10647266.713016</c:v>
                </c:pt>
                <c:pt idx="35328">
                  <c:v>10636385.015982002</c:v>
                </c:pt>
                <c:pt idx="35329">
                  <c:v>10625480.682285</c:v>
                </c:pt>
                <c:pt idx="35330">
                  <c:v>10614553.799466996</c:v>
                </c:pt>
                <c:pt idx="35331">
                  <c:v>10603604.454729002</c:v>
                </c:pt>
                <c:pt idx="35332">
                  <c:v>10592632.734928001</c:v>
                </c:pt>
                <c:pt idx="35333">
                  <c:v>10581638.726583999</c:v>
                </c:pt>
                <c:pt idx="35334">
                  <c:v>10570622.515875002</c:v>
                </c:pt>
                <c:pt idx="35335">
                  <c:v>10559584.188645</c:v>
                </c:pt>
                <c:pt idx="35336">
                  <c:v>10548523.830402</c:v>
                </c:pt>
                <c:pt idx="35337">
                  <c:v>10537441.526319997</c:v>
                </c:pt>
                <c:pt idx="35338">
                  <c:v>10526337.361241002</c:v>
                </c:pt>
                <c:pt idx="35339">
                  <c:v>10515211.419676</c:v>
                </c:pt>
                <c:pt idx="35340">
                  <c:v>10504063.785807</c:v>
                </c:pt>
                <c:pt idx="35341">
                  <c:v>10492894.543489</c:v>
                </c:pt>
                <c:pt idx="35342">
                  <c:v>10481703.776249001</c:v>
                </c:pt>
                <c:pt idx="35343">
                  <c:v>10470491.567291997</c:v>
                </c:pt>
                <c:pt idx="35344">
                  <c:v>10459257.999496998</c:v>
                </c:pt>
                <c:pt idx="35345">
                  <c:v>10448003.155423</c:v>
                </c:pt>
                <c:pt idx="35346">
                  <c:v>10436727.117308998</c:v>
                </c:pt>
                <c:pt idx="35347">
                  <c:v>10425429.967073999</c:v>
                </c:pt>
                <c:pt idx="35348">
                  <c:v>10414111.786319999</c:v>
                </c:pt>
                <c:pt idx="35349">
                  <c:v>10402772.656333998</c:v>
                </c:pt>
                <c:pt idx="35350">
                  <c:v>10391412.658087</c:v>
                </c:pt>
                <c:pt idx="35351">
                  <c:v>10380031.872238003</c:v>
                </c:pt>
                <c:pt idx="35352">
                  <c:v>10368630.379133999</c:v>
                </c:pt>
                <c:pt idx="35353">
                  <c:v>10357208.258812999</c:v>
                </c:pt>
                <c:pt idx="35354">
                  <c:v>10345765.591002</c:v>
                </c:pt>
                <c:pt idx="35355">
                  <c:v>10334302.455123002</c:v>
                </c:pt>
                <c:pt idx="35356">
                  <c:v>10322818.930290001</c:v>
                </c:pt>
                <c:pt idx="35357">
                  <c:v>10311315.095311999</c:v>
                </c:pt>
                <c:pt idx="35358">
                  <c:v>10299791.028697997</c:v>
                </c:pt>
                <c:pt idx="35359">
                  <c:v>10288246.808652004</c:v>
                </c:pt>
                <c:pt idx="35360">
                  <c:v>10276682.513077</c:v>
                </c:pt>
                <c:pt idx="35361">
                  <c:v>10265098.219581001</c:v>
                </c:pt>
                <c:pt idx="35362">
                  <c:v>10253494.005469</c:v>
                </c:pt>
                <c:pt idx="35363">
                  <c:v>10241869.947753999</c:v>
                </c:pt>
                <c:pt idx="35364">
                  <c:v>10230226.123149</c:v>
                </c:pt>
                <c:pt idx="35365">
                  <c:v>10218562.608078998</c:v>
                </c:pt>
                <c:pt idx="35366">
                  <c:v>10206879.478670999</c:v>
                </c:pt>
                <c:pt idx="35367">
                  <c:v>10195176.810764</c:v>
                </c:pt>
                <c:pt idx="35368">
                  <c:v>10183454.679907</c:v>
                </c:pt>
                <c:pt idx="35369">
                  <c:v>10171713.161358999</c:v>
                </c:pt>
                <c:pt idx="35370">
                  <c:v>10159952.330091</c:v>
                </c:pt>
                <c:pt idx="35371">
                  <c:v>10148172.260792</c:v>
                </c:pt>
                <c:pt idx="35372">
                  <c:v>10136373.027860997</c:v>
                </c:pt>
                <c:pt idx="35373">
                  <c:v>10124554.705418</c:v>
                </c:pt>
                <c:pt idx="35374">
                  <c:v>10112717.367296997</c:v>
                </c:pt>
                <c:pt idx="35375">
                  <c:v>10100861.087053999</c:v>
                </c:pt>
                <c:pt idx="35376">
                  <c:v>10088985.937963</c:v>
                </c:pt>
                <c:pt idx="35377">
                  <c:v>10077091.993022</c:v>
                </c:pt>
                <c:pt idx="35378">
                  <c:v>10065179.324949002</c:v>
                </c:pt>
                <c:pt idx="35379">
                  <c:v>10053248.006188</c:v>
                </c:pt>
                <c:pt idx="35380">
                  <c:v>10041298.108907998</c:v>
                </c:pt>
                <c:pt idx="35381">
                  <c:v>10029329.705003003</c:v>
                </c:pt>
                <c:pt idx="35382">
                  <c:v>10017342.866095001</c:v>
                </c:pt>
                <c:pt idx="35383">
                  <c:v>10005337.663536998</c:v>
                </c:pt>
                <c:pt idx="35384">
                  <c:v>9993314.1684089974</c:v>
                </c:pt>
                <c:pt idx="35385">
                  <c:v>9981272.451524999</c:v>
                </c:pt>
                <c:pt idx="35386">
                  <c:v>9969212.5834279973</c:v>
                </c:pt>
                <c:pt idx="35387">
                  <c:v>9957134.6343989987</c:v>
                </c:pt>
                <c:pt idx="35388">
                  <c:v>9945038.6744490005</c:v>
                </c:pt>
                <c:pt idx="35389">
                  <c:v>9932924.7733289991</c:v>
                </c:pt>
                <c:pt idx="35390">
                  <c:v>9920793.0005249958</c:v>
                </c:pt>
                <c:pt idx="35391">
                  <c:v>9908643.4252620004</c:v>
                </c:pt>
                <c:pt idx="35392">
                  <c:v>9896476.1165019982</c:v>
                </c:pt>
                <c:pt idx="35393">
                  <c:v>9884291.1429520007</c:v>
                </c:pt>
                <c:pt idx="35394">
                  <c:v>9872088.5730559994</c:v>
                </c:pt>
                <c:pt idx="35395">
                  <c:v>9859868.4750050008</c:v>
                </c:pt>
                <c:pt idx="35396">
                  <c:v>9847630.9167299978</c:v>
                </c:pt>
                <c:pt idx="35397">
                  <c:v>9835375.9659100026</c:v>
                </c:pt>
                <c:pt idx="35398">
                  <c:v>9823103.6899689976</c:v>
                </c:pt>
                <c:pt idx="35399">
                  <c:v>9810814.1560779978</c:v>
                </c:pt>
                <c:pt idx="35400">
                  <c:v>9798507.4311570004</c:v>
                </c:pt>
                <c:pt idx="35401">
                  <c:v>9786183.5818750001</c:v>
                </c:pt>
                <c:pt idx="35402">
                  <c:v>9773842.6746520028</c:v>
                </c:pt>
                <c:pt idx="35403">
                  <c:v>9761484.7756590024</c:v>
                </c:pt>
                <c:pt idx="35404">
                  <c:v>9749109.9508190025</c:v>
                </c:pt>
                <c:pt idx="35405">
                  <c:v>9736718.2658120021</c:v>
                </c:pt>
                <c:pt idx="35406">
                  <c:v>9724309.7860679962</c:v>
                </c:pt>
                <c:pt idx="35407">
                  <c:v>9711884.5767780002</c:v>
                </c:pt>
                <c:pt idx="35408">
                  <c:v>9699442.7028860003</c:v>
                </c:pt>
                <c:pt idx="35409">
                  <c:v>9686984.2290959954</c:v>
                </c:pt>
                <c:pt idx="35410">
                  <c:v>9674509.2198709976</c:v>
                </c:pt>
                <c:pt idx="35411">
                  <c:v>9662017.7394329961</c:v>
                </c:pt>
                <c:pt idx="35412">
                  <c:v>9649509.8517659996</c:v>
                </c:pt>
                <c:pt idx="35413">
                  <c:v>9636985.6206160001</c:v>
                </c:pt>
                <c:pt idx="35414">
                  <c:v>9624445.1094919983</c:v>
                </c:pt>
                <c:pt idx="35415">
                  <c:v>9611888.3816679996</c:v>
                </c:pt>
                <c:pt idx="35416">
                  <c:v>9599315.5001829993</c:v>
                </c:pt>
                <c:pt idx="35417">
                  <c:v>9586726.5278399978</c:v>
                </c:pt>
                <c:pt idx="35418">
                  <c:v>9574121.5272129979</c:v>
                </c:pt>
                <c:pt idx="35419">
                  <c:v>9561500.5606420022</c:v>
                </c:pt>
                <c:pt idx="35420">
                  <c:v>9548863.6902349982</c:v>
                </c:pt>
                <c:pt idx="35421">
                  <c:v>9536210.9778739996</c:v>
                </c:pt>
                <c:pt idx="35422">
                  <c:v>9523542.4852089994</c:v>
                </c:pt>
                <c:pt idx="35423">
                  <c:v>9510858.2736629993</c:v>
                </c:pt>
                <c:pt idx="35424">
                  <c:v>9498158.4044330008</c:v>
                </c:pt>
                <c:pt idx="35425">
                  <c:v>9485442.9384879973</c:v>
                </c:pt>
                <c:pt idx="35426">
                  <c:v>9472711.9365759958</c:v>
                </c:pt>
                <c:pt idx="35427">
                  <c:v>9459965.4592160005</c:v>
                </c:pt>
                <c:pt idx="35428">
                  <c:v>9447203.5667080004</c:v>
                </c:pt>
                <c:pt idx="35429">
                  <c:v>9434426.3191279974</c:v>
                </c:pt>
                <c:pt idx="35430">
                  <c:v>9421633.7763329986</c:v>
                </c:pt>
                <c:pt idx="35431">
                  <c:v>9408825.9979560003</c:v>
                </c:pt>
                <c:pt idx="35432">
                  <c:v>9396003.0434139986</c:v>
                </c:pt>
                <c:pt idx="35433">
                  <c:v>9383164.9719050005</c:v>
                </c:pt>
                <c:pt idx="35434">
                  <c:v>9370311.84241</c:v>
                </c:pt>
                <c:pt idx="35435">
                  <c:v>9357443.713690998</c:v>
                </c:pt>
                <c:pt idx="35436">
                  <c:v>9344560.6442979984</c:v>
                </c:pt>
                <c:pt idx="35437">
                  <c:v>9331662.6925639976</c:v>
                </c:pt>
                <c:pt idx="35438">
                  <c:v>9318749.9166090004</c:v>
                </c:pt>
                <c:pt idx="35439">
                  <c:v>9305822.3743399996</c:v>
                </c:pt>
                <c:pt idx="35440">
                  <c:v>9292880.1234530006</c:v>
                </c:pt>
                <c:pt idx="35441">
                  <c:v>9279923.2214319985</c:v>
                </c:pt>
                <c:pt idx="35442">
                  <c:v>9266951.725550998</c:v>
                </c:pt>
                <c:pt idx="35443">
                  <c:v>9253965.6928749979</c:v>
                </c:pt>
                <c:pt idx="35444">
                  <c:v>9240965.1802599989</c:v>
                </c:pt>
                <c:pt idx="35445">
                  <c:v>9227950.2443549987</c:v>
                </c:pt>
                <c:pt idx="35446">
                  <c:v>9214920.9416029993</c:v>
                </c:pt>
                <c:pt idx="35447">
                  <c:v>9201877.3282399978</c:v>
                </c:pt>
                <c:pt idx="35448">
                  <c:v>9188819.4602969978</c:v>
                </c:pt>
                <c:pt idx="35449">
                  <c:v>9175747.393604001</c:v>
                </c:pt>
                <c:pt idx="35450">
                  <c:v>9162661.1837830022</c:v>
                </c:pt>
                <c:pt idx="35451">
                  <c:v>9149560.8862570003</c:v>
                </c:pt>
                <c:pt idx="35452">
                  <c:v>9136446.5562469978</c:v>
                </c:pt>
                <c:pt idx="35453">
                  <c:v>9123318.248771999</c:v>
                </c:pt>
                <c:pt idx="35454">
                  <c:v>9110176.0186529998</c:v>
                </c:pt>
                <c:pt idx="35455">
                  <c:v>9097019.920510998</c:v>
                </c:pt>
                <c:pt idx="35456">
                  <c:v>9083850.0087689981</c:v>
                </c:pt>
                <c:pt idx="35457">
                  <c:v>9070666.3376519997</c:v>
                </c:pt>
                <c:pt idx="35458">
                  <c:v>9057468.9611900002</c:v>
                </c:pt>
                <c:pt idx="35459">
                  <c:v>9044257.9332170002</c:v>
                </c:pt>
                <c:pt idx="35460">
                  <c:v>9031033.3073699977</c:v>
                </c:pt>
                <c:pt idx="35461">
                  <c:v>9017795.1370939966</c:v>
                </c:pt>
                <c:pt idx="35462">
                  <c:v>9004543.475641001</c:v>
                </c:pt>
                <c:pt idx="35463">
                  <c:v>8991278.3760700002</c:v>
                </c:pt>
                <c:pt idx="35464">
                  <c:v>8977999.8912470005</c:v>
                </c:pt>
                <c:pt idx="35465">
                  <c:v>8964708.0738479998</c:v>
                </c:pt>
                <c:pt idx="35466">
                  <c:v>8951402.976360999</c:v>
                </c:pt>
                <c:pt idx="35467">
                  <c:v>8938084.6510809995</c:v>
                </c:pt>
                <c:pt idx="35468">
                  <c:v>8924753.1501180008</c:v>
                </c:pt>
                <c:pt idx="35469">
                  <c:v>8911408.5253909975</c:v>
                </c:pt>
                <c:pt idx="35470">
                  <c:v>8898050.8286339995</c:v>
                </c:pt>
                <c:pt idx="35471">
                  <c:v>8884680.1113959961</c:v>
                </c:pt>
                <c:pt idx="35472">
                  <c:v>8871296.4250370003</c:v>
                </c:pt>
                <c:pt idx="35473">
                  <c:v>8857899.8207350001</c:v>
                </c:pt>
                <c:pt idx="35474">
                  <c:v>8844490.3494830001</c:v>
                </c:pt>
                <c:pt idx="35475">
                  <c:v>8831068.0620920006</c:v>
                </c:pt>
                <c:pt idx="35476">
                  <c:v>8817633.0091899987</c:v>
                </c:pt>
                <c:pt idx="35477">
                  <c:v>8804185.241221996</c:v>
                </c:pt>
                <c:pt idx="35478">
                  <c:v>8790724.8084539995</c:v>
                </c:pt>
                <c:pt idx="35479">
                  <c:v>8777251.7609710004</c:v>
                </c:pt>
                <c:pt idx="35480">
                  <c:v>8763766.1486789975</c:v>
                </c:pt>
                <c:pt idx="35481">
                  <c:v>8750268.0213039983</c:v>
                </c:pt>
                <c:pt idx="35482">
                  <c:v>8736757.4283959959</c:v>
                </c:pt>
                <c:pt idx="35483">
                  <c:v>8723234.4193259962</c:v>
                </c:pt>
                <c:pt idx="35484">
                  <c:v>8709699.0432890002</c:v>
                </c:pt>
                <c:pt idx="35485">
                  <c:v>8696151.3493049983</c:v>
                </c:pt>
                <c:pt idx="35486">
                  <c:v>8682591.386217</c:v>
                </c:pt>
                <c:pt idx="35487">
                  <c:v>8669019.2026969977</c:v>
                </c:pt>
                <c:pt idx="35488">
                  <c:v>8655434.8472389989</c:v>
                </c:pt>
                <c:pt idx="35489">
                  <c:v>8641838.368166998</c:v>
                </c:pt>
                <c:pt idx="35490">
                  <c:v>8628229.8136320021</c:v>
                </c:pt>
                <c:pt idx="35491">
                  <c:v>8614609.2316139992</c:v>
                </c:pt>
                <c:pt idx="35492">
                  <c:v>8600976.6699209977</c:v>
                </c:pt>
                <c:pt idx="35493">
                  <c:v>8587332.1761909984</c:v>
                </c:pt>
                <c:pt idx="35494">
                  <c:v>8573675.7978919987</c:v>
                </c:pt>
                <c:pt idx="35495">
                  <c:v>8560007.5823259987</c:v>
                </c:pt>
                <c:pt idx="35496">
                  <c:v>8546327.5766239986</c:v>
                </c:pt>
                <c:pt idx="35497">
                  <c:v>8532635.8277499992</c:v>
                </c:pt>
                <c:pt idx="35498">
                  <c:v>8518932.3825020008</c:v>
                </c:pt>
                <c:pt idx="35499">
                  <c:v>8505217.2875119988</c:v>
                </c:pt>
                <c:pt idx="35500">
                  <c:v>8491490.589244999</c:v>
                </c:pt>
                <c:pt idx="35501">
                  <c:v>8477752.3340029996</c:v>
                </c:pt>
                <c:pt idx="35502">
                  <c:v>8464002.5679230001</c:v>
                </c:pt>
                <c:pt idx="35503">
                  <c:v>8450241.336978998</c:v>
                </c:pt>
                <c:pt idx="35504">
                  <c:v>8436468.6869820002</c:v>
                </c:pt>
                <c:pt idx="35505">
                  <c:v>8422684.6635810006</c:v>
                </c:pt>
                <c:pt idx="35506">
                  <c:v>8408889.3122620005</c:v>
                </c:pt>
                <c:pt idx="35507">
                  <c:v>8395082.6783539988</c:v>
                </c:pt>
                <c:pt idx="35508">
                  <c:v>8381264.8070210004</c:v>
                </c:pt>
                <c:pt idx="35509">
                  <c:v>8367435.7432709998</c:v>
                </c:pt>
                <c:pt idx="35510">
                  <c:v>8353595.5319510009</c:v>
                </c:pt>
                <c:pt idx="35511">
                  <c:v>8339744.2177519994</c:v>
                </c:pt>
                <c:pt idx="35512">
                  <c:v>8325881.8452039994</c:v>
                </c:pt>
                <c:pt idx="35513">
                  <c:v>8312008.4586829999</c:v>
                </c:pt>
                <c:pt idx="35514">
                  <c:v>8298124.102407</c:v>
                </c:pt>
                <c:pt idx="35515">
                  <c:v>8284228.8204399999</c:v>
                </c:pt>
                <c:pt idx="35516">
                  <c:v>8270322.6566869989</c:v>
                </c:pt>
                <c:pt idx="35517">
                  <c:v>8256405.6549029993</c:v>
                </c:pt>
                <c:pt idx="35518">
                  <c:v>8242477.8586869994</c:v>
                </c:pt>
                <c:pt idx="35519">
                  <c:v>8228539.3114839997</c:v>
                </c:pt>
                <c:pt idx="35520">
                  <c:v>8214590.0565869994</c:v>
                </c:pt>
                <c:pt idx="35521">
                  <c:v>8200630.1371379998</c:v>
                </c:pt>
                <c:pt idx="35522">
                  <c:v>8186659.5961250002</c:v>
                </c:pt>
                <c:pt idx="35523">
                  <c:v>8172678.4763870006</c:v>
                </c:pt>
                <c:pt idx="35524">
                  <c:v>8158686.8206119984</c:v>
                </c:pt>
                <c:pt idx="35525">
                  <c:v>8144684.6713400008</c:v>
                </c:pt>
                <c:pt idx="35526">
                  <c:v>8130672.0709580006</c:v>
                </c:pt>
                <c:pt idx="35527">
                  <c:v>8116649.0617089998</c:v>
                </c:pt>
                <c:pt idx="35528">
                  <c:v>8102615.6856849995</c:v>
                </c:pt>
                <c:pt idx="35529">
                  <c:v>8088571.9848319991</c:v>
                </c:pt>
                <c:pt idx="35530">
                  <c:v>8074518.0009470014</c:v>
                </c:pt>
                <c:pt idx="35531">
                  <c:v>8060453.7756850002</c:v>
                </c:pt>
                <c:pt idx="35532">
                  <c:v>8046379.3505519992</c:v>
                </c:pt>
                <c:pt idx="35533">
                  <c:v>8032294.7669100007</c:v>
                </c:pt>
                <c:pt idx="35534">
                  <c:v>8018200.0659759995</c:v>
                </c:pt>
                <c:pt idx="35535">
                  <c:v>8004095.2888230002</c:v>
                </c:pt>
                <c:pt idx="35536">
                  <c:v>7989980.4763830006</c:v>
                </c:pt>
                <c:pt idx="35537">
                  <c:v>7975855.6694409996</c:v>
                </c:pt>
                <c:pt idx="35538">
                  <c:v>7961720.908644001</c:v>
                </c:pt>
                <c:pt idx="35539">
                  <c:v>7947576.2344940007</c:v>
                </c:pt>
                <c:pt idx="35540">
                  <c:v>7933421.6873550005</c:v>
                </c:pt>
                <c:pt idx="35541">
                  <c:v>7919257.3074470004</c:v>
                </c:pt>
                <c:pt idx="35542">
                  <c:v>7905083.1348519996</c:v>
                </c:pt>
                <c:pt idx="35543">
                  <c:v>7890899.2095129993</c:v>
                </c:pt>
                <c:pt idx="35544">
                  <c:v>7876705.5712329997</c:v>
                </c:pt>
                <c:pt idx="35545">
                  <c:v>7862502.2596759992</c:v>
                </c:pt>
                <c:pt idx="35546">
                  <c:v>7848289.314371</c:v>
                </c:pt>
                <c:pt idx="35547">
                  <c:v>7834066.7747050002</c:v>
                </c:pt>
                <c:pt idx="35548">
                  <c:v>7819834.6799339997</c:v>
                </c:pt>
                <c:pt idx="35549">
                  <c:v>7805593.0691719996</c:v>
                </c:pt>
                <c:pt idx="35550">
                  <c:v>7791341.9814010011</c:v>
                </c:pt>
                <c:pt idx="35551">
                  <c:v>7777081.4554670006</c:v>
                </c:pt>
                <c:pt idx="35552">
                  <c:v>7762811.5300810002</c:v>
                </c:pt>
                <c:pt idx="35553">
                  <c:v>7748532.2438199995</c:v>
                </c:pt>
                <c:pt idx="35554">
                  <c:v>7734243.6351269996</c:v>
                </c:pt>
                <c:pt idx="35555">
                  <c:v>7719945.7423120001</c:v>
                </c:pt>
                <c:pt idx="35556">
                  <c:v>7705638.6035539992</c:v>
                </c:pt>
                <c:pt idx="35557">
                  <c:v>7691322.2568959994</c:v>
                </c:pt>
                <c:pt idx="35558">
                  <c:v>7676996.7402539998</c:v>
                </c:pt>
                <c:pt idx="35559">
                  <c:v>7662662.0914100008</c:v>
                </c:pt>
                <c:pt idx="35560">
                  <c:v>7648318.3480159994</c:v>
                </c:pt>
                <c:pt idx="35561">
                  <c:v>7633965.5475950008</c:v>
                </c:pt>
                <c:pt idx="35562">
                  <c:v>7619603.7275390001</c:v>
                </c:pt>
                <c:pt idx="35563">
                  <c:v>7605232.9251119997</c:v>
                </c:pt>
                <c:pt idx="35564">
                  <c:v>7590853.177449001</c:v>
                </c:pt>
                <c:pt idx="35565">
                  <c:v>7576464.5215570005</c:v>
                </c:pt>
                <c:pt idx="35566">
                  <c:v>7562066.9943150003</c:v>
                </c:pt>
                <c:pt idx="35567">
                  <c:v>7547660.6324750008</c:v>
                </c:pt>
                <c:pt idx="35568">
                  <c:v>7533245.4726630012</c:v>
                </c:pt>
                <c:pt idx="35569">
                  <c:v>7518821.5513790008</c:v>
                </c:pt>
                <c:pt idx="35570">
                  <c:v>7504388.9049970005</c:v>
                </c:pt>
                <c:pt idx="35571">
                  <c:v>7489947.5697649997</c:v>
                </c:pt>
                <c:pt idx="35572">
                  <c:v>7475497.5818069996</c:v>
                </c:pt>
                <c:pt idx="35573">
                  <c:v>7461038.9771240009</c:v>
                </c:pt>
                <c:pt idx="35574">
                  <c:v>7446571.7915910007</c:v>
                </c:pt>
                <c:pt idx="35575">
                  <c:v>7432096.0609610006</c:v>
                </c:pt>
                <c:pt idx="35576">
                  <c:v>7417611.8208649997</c:v>
                </c:pt>
                <c:pt idx="35577">
                  <c:v>7403119.1068099998</c:v>
                </c:pt>
                <c:pt idx="35578">
                  <c:v>7388617.9541819999</c:v>
                </c:pt>
                <c:pt idx="35579">
                  <c:v>7374108.3982450003</c:v>
                </c:pt>
                <c:pt idx="35580">
                  <c:v>7359590.4741440006</c:v>
                </c:pt>
                <c:pt idx="35581">
                  <c:v>7345064.2169010006</c:v>
                </c:pt>
                <c:pt idx="35582">
                  <c:v>7330529.6614199998</c:v>
                </c:pt>
                <c:pt idx="35583">
                  <c:v>7315986.8424840001</c:v>
                </c:pt>
                <c:pt idx="35584">
                  <c:v>7301435.7947569992</c:v>
                </c:pt>
                <c:pt idx="35585">
                  <c:v>7286876.5527859991</c:v>
                </c:pt>
                <c:pt idx="35586">
                  <c:v>7272309.1509980001</c:v>
                </c:pt>
                <c:pt idx="35587">
                  <c:v>7257733.6237029983</c:v>
                </c:pt>
                <c:pt idx="35588">
                  <c:v>7243150.0050940001</c:v>
                </c:pt>
                <c:pt idx="35589">
                  <c:v>7228558.3292449992</c:v>
                </c:pt>
                <c:pt idx="35590">
                  <c:v>7213958.6301169991</c:v>
                </c:pt>
                <c:pt idx="35591">
                  <c:v>7199350.9415530004</c:v>
                </c:pt>
                <c:pt idx="35592">
                  <c:v>7184735.2972809998</c:v>
                </c:pt>
                <c:pt idx="35593">
                  <c:v>7170111.7309130002</c:v>
                </c:pt>
                <c:pt idx="35594">
                  <c:v>7155480.2759470008</c:v>
                </c:pt>
                <c:pt idx="35595">
                  <c:v>7140840.9657660006</c:v>
                </c:pt>
                <c:pt idx="35596">
                  <c:v>7126193.8336419994</c:v>
                </c:pt>
                <c:pt idx="35597">
                  <c:v>7111538.91273</c:v>
                </c:pt>
                <c:pt idx="35598">
                  <c:v>7096876.2360740006</c:v>
                </c:pt>
                <c:pt idx="35599">
                  <c:v>7082205.8366050003</c:v>
                </c:pt>
                <c:pt idx="35600">
                  <c:v>7067527.7471420001</c:v>
                </c:pt>
                <c:pt idx="35601">
                  <c:v>7052842.0003910009</c:v>
                </c:pt>
                <c:pt idx="35602">
                  <c:v>7038148.6289500007</c:v>
                </c:pt>
                <c:pt idx="35603">
                  <c:v>7023447.6653029993</c:v>
                </c:pt>
                <c:pt idx="35604">
                  <c:v>7008739.1418249998</c:v>
                </c:pt>
                <c:pt idx="35605">
                  <c:v>6994023.0907799993</c:v>
                </c:pt>
                <c:pt idx="35606">
                  <c:v>6979299.5443230001</c:v>
                </c:pt>
                <c:pt idx="35607">
                  <c:v>6964568.5345000001</c:v>
                </c:pt>
                <c:pt idx="35608">
                  <c:v>6949830.0932479994</c:v>
                </c:pt>
                <c:pt idx="35609">
                  <c:v>6935084.2523970008</c:v>
                </c:pt>
                <c:pt idx="35610">
                  <c:v>6920331.0436650002</c:v>
                </c:pt>
                <c:pt idx="35611">
                  <c:v>6905570.4986660015</c:v>
                </c:pt>
                <c:pt idx="35612">
                  <c:v>6890802.6489070002</c:v>
                </c:pt>
                <c:pt idx="35613">
                  <c:v>6876027.5257859984</c:v>
                </c:pt>
                <c:pt idx="35614">
                  <c:v>6861245.1605949998</c:v>
                </c:pt>
                <c:pt idx="35615">
                  <c:v>6846455.5845220005</c:v>
                </c:pt>
                <c:pt idx="35616">
                  <c:v>6831658.8286469998</c:v>
                </c:pt>
                <c:pt idx="35617">
                  <c:v>6816854.9239460006</c:v>
                </c:pt>
                <c:pt idx="35618">
                  <c:v>6802043.9012910007</c:v>
                </c:pt>
                <c:pt idx="35619">
                  <c:v>6787225.7914470006</c:v>
                </c:pt>
                <c:pt idx="35620">
                  <c:v>6772400.625076999</c:v>
                </c:pt>
                <c:pt idx="35621">
                  <c:v>6757568.4327410012</c:v>
                </c:pt>
                <c:pt idx="35622">
                  <c:v>6742729.2448930005</c:v>
                </c:pt>
                <c:pt idx="35623">
                  <c:v>6727883.0918859998</c:v>
                </c:pt>
                <c:pt idx="35624">
                  <c:v>6713030.0039710002</c:v>
                </c:pt>
                <c:pt idx="35625">
                  <c:v>6698170.0112959994</c:v>
                </c:pt>
                <c:pt idx="35626">
                  <c:v>6683303.1439059991</c:v>
                </c:pt>
                <c:pt idx="35627">
                  <c:v>6668429.4317470007</c:v>
                </c:pt>
                <c:pt idx="35628">
                  <c:v>6653548.904662</c:v>
                </c:pt>
                <c:pt idx="35629">
                  <c:v>6638661.5923960004</c:v>
                </c:pt>
                <c:pt idx="35630">
                  <c:v>6623767.5245899996</c:v>
                </c:pt>
                <c:pt idx="35631">
                  <c:v>6608866.7307879999</c:v>
                </c:pt>
                <c:pt idx="35632">
                  <c:v>6593959.240433</c:v>
                </c:pt>
                <c:pt idx="35633">
                  <c:v>6579045.08287</c:v>
                </c:pt>
                <c:pt idx="35634">
                  <c:v>6564124.2873440012</c:v>
                </c:pt>
                <c:pt idx="35635">
                  <c:v>6549196.8830029992</c:v>
                </c:pt>
                <c:pt idx="35636">
                  <c:v>6534262.8988950001</c:v>
                </c:pt>
                <c:pt idx="35637">
                  <c:v>6519322.3639719998</c:v>
                </c:pt>
                <c:pt idx="35638">
                  <c:v>6504375.3070879998</c:v>
                </c:pt>
                <c:pt idx="35639">
                  <c:v>6489421.7569990009</c:v>
                </c:pt>
                <c:pt idx="35640">
                  <c:v>6474461.7423670013</c:v>
                </c:pt>
                <c:pt idx="35641">
                  <c:v>6459495.2917539999</c:v>
                </c:pt>
                <c:pt idx="35642">
                  <c:v>6444522.4336300008</c:v>
                </c:pt>
                <c:pt idx="35643">
                  <c:v>6429543.1963670002</c:v>
                </c:pt>
                <c:pt idx="35644">
                  <c:v>6414557.6082410002</c:v>
                </c:pt>
                <c:pt idx="35645">
                  <c:v>6399565.6974359993</c:v>
                </c:pt>
                <c:pt idx="35646">
                  <c:v>6384567.4920380004</c:v>
                </c:pt>
                <c:pt idx="35647">
                  <c:v>6369563.0200419994</c:v>
                </c:pt>
                <c:pt idx="35648">
                  <c:v>6354552.3093480002</c:v>
                </c:pt>
                <c:pt idx="35649">
                  <c:v>6339535.3877610005</c:v>
                </c:pt>
                <c:pt idx="35650">
                  <c:v>6324512.2829950014</c:v>
                </c:pt>
                <c:pt idx="35651">
                  <c:v>6309483.0226690006</c:v>
                </c:pt>
                <c:pt idx="35652">
                  <c:v>6294447.6343119992</c:v>
                </c:pt>
                <c:pt idx="35653">
                  <c:v>6279406.1453590002</c:v>
                </c:pt>
                <c:pt idx="35654">
                  <c:v>6264358.5831529992</c:v>
                </c:pt>
                <c:pt idx="35655">
                  <c:v>6249304.9749470009</c:v>
                </c:pt>
                <c:pt idx="35656">
                  <c:v>6234245.347902</c:v>
                </c:pt>
                <c:pt idx="35657">
                  <c:v>6219179.7290879991</c:v>
                </c:pt>
                <c:pt idx="35658">
                  <c:v>6204108.1454839995</c:v>
                </c:pt>
                <c:pt idx="35659">
                  <c:v>6189030.6239799997</c:v>
                </c:pt>
                <c:pt idx="35660">
                  <c:v>6173947.1913760006</c:v>
                </c:pt>
                <c:pt idx="35661">
                  <c:v>6158857.8743819995</c:v>
                </c:pt>
                <c:pt idx="35662">
                  <c:v>6143762.6996179987</c:v>
                </c:pt>
                <c:pt idx="35663">
                  <c:v>6128661.6936159981</c:v>
                </c:pt>
                <c:pt idx="35664">
                  <c:v>6113554.8828210002</c:v>
                </c:pt>
                <c:pt idx="35665">
                  <c:v>6098442.2935859999</c:v>
                </c:pt>
                <c:pt idx="35666">
                  <c:v>6083323.95218</c:v>
                </c:pt>
                <c:pt idx="35667">
                  <c:v>6068199.8847819986</c:v>
                </c:pt>
                <c:pt idx="35668">
                  <c:v>6053070.1174839996</c:v>
                </c:pt>
                <c:pt idx="35669">
                  <c:v>6037934.6762919994</c:v>
                </c:pt>
                <c:pt idx="35670">
                  <c:v>6022793.5871230001</c:v>
                </c:pt>
                <c:pt idx="35671">
                  <c:v>6007646.8758119997</c:v>
                </c:pt>
                <c:pt idx="35672">
                  <c:v>5992494.5681029996</c:v>
                </c:pt>
                <c:pt idx="35673">
                  <c:v>5977336.689656999</c:v>
                </c:pt>
                <c:pt idx="35674">
                  <c:v>5962173.2660490004</c:v>
                </c:pt>
                <c:pt idx="35675">
                  <c:v>5947004.3227699995</c:v>
                </c:pt>
                <c:pt idx="35676">
                  <c:v>5931829.8852249999</c:v>
                </c:pt>
                <c:pt idx="35677">
                  <c:v>5916649.9787330003</c:v>
                </c:pt>
                <c:pt idx="35678">
                  <c:v>5901464.6285319999</c:v>
                </c:pt>
                <c:pt idx="35679">
                  <c:v>5886273.8597729988</c:v>
                </c:pt>
                <c:pt idx="35680">
                  <c:v>5871077.6975259995</c:v>
                </c:pt>
                <c:pt idx="35681">
                  <c:v>5855876.1667769989</c:v>
                </c:pt>
                <c:pt idx="35682">
                  <c:v>5840669.2924270006</c:v>
                </c:pt>
                <c:pt idx="35683">
                  <c:v>5825457.0992969992</c:v>
                </c:pt>
                <c:pt idx="35684">
                  <c:v>5810239.6121239997</c:v>
                </c:pt>
                <c:pt idx="35685">
                  <c:v>5795016.8555640001</c:v>
                </c:pt>
                <c:pt idx="35686">
                  <c:v>5779788.8541879989</c:v>
                </c:pt>
                <c:pt idx="35687">
                  <c:v>5764555.6324910009</c:v>
                </c:pt>
                <c:pt idx="35688">
                  <c:v>5749317.2148809992</c:v>
                </c:pt>
                <c:pt idx="35689">
                  <c:v>5734073.625688999</c:v>
                </c:pt>
                <c:pt idx="35690">
                  <c:v>5718824.8891639998</c:v>
                </c:pt>
                <c:pt idx="35691">
                  <c:v>5703571.0294729993</c:v>
                </c:pt>
                <c:pt idx="35692">
                  <c:v>5688312.0707069999</c:v>
                </c:pt>
                <c:pt idx="35693">
                  <c:v>5673048.0368719995</c:v>
                </c:pt>
                <c:pt idx="35694">
                  <c:v>5657778.9518990004</c:v>
                </c:pt>
                <c:pt idx="35695">
                  <c:v>5642504.8396369992</c:v>
                </c:pt>
                <c:pt idx="35696">
                  <c:v>5627225.7238559984</c:v>
                </c:pt>
                <c:pt idx="35697">
                  <c:v>5611941.6282499991</c:v>
                </c:pt>
                <c:pt idx="35698">
                  <c:v>5596652.5764310006</c:v>
                </c:pt>
                <c:pt idx="35699">
                  <c:v>5581358.5919350004</c:v>
                </c:pt>
                <c:pt idx="35700">
                  <c:v>5566059.6982209999</c:v>
                </c:pt>
                <c:pt idx="35701">
                  <c:v>5550755.9186670007</c:v>
                </c:pt>
                <c:pt idx="35702">
                  <c:v>5535447.2765770005</c:v>
                </c:pt>
                <c:pt idx="35703">
                  <c:v>5520133.7951759994</c:v>
                </c:pt>
                <c:pt idx="35704">
                  <c:v>5504815.497614</c:v>
                </c:pt>
                <c:pt idx="35705">
                  <c:v>5489492.406963001</c:v>
                </c:pt>
                <c:pt idx="35706">
                  <c:v>5474164.5462189997</c:v>
                </c:pt>
                <c:pt idx="35707">
                  <c:v>5458831.9383010017</c:v>
                </c:pt>
                <c:pt idx="35708">
                  <c:v>5443494.6060559992</c:v>
                </c:pt>
                <c:pt idx="35709">
                  <c:v>5428152.5722520007</c:v>
                </c:pt>
                <c:pt idx="35710">
                  <c:v>5412805.8595819985</c:v>
                </c:pt>
                <c:pt idx="35711">
                  <c:v>5397454.4906670004</c:v>
                </c:pt>
                <c:pt idx="35712">
                  <c:v>5382098.4880500017</c:v>
                </c:pt>
                <c:pt idx="35713">
                  <c:v>5366737.8742009997</c:v>
                </c:pt>
                <c:pt idx="35714">
                  <c:v>5351372.6715159994</c:v>
                </c:pt>
                <c:pt idx="35715">
                  <c:v>5336002.9023170006</c:v>
                </c:pt>
                <c:pt idx="35716">
                  <c:v>5320628.5888529997</c:v>
                </c:pt>
                <c:pt idx="35717">
                  <c:v>5305249.7532989997</c:v>
                </c:pt>
                <c:pt idx="35718">
                  <c:v>5289866.4177569998</c:v>
                </c:pt>
                <c:pt idx="35719">
                  <c:v>5274478.6042559985</c:v>
                </c:pt>
                <c:pt idx="35720">
                  <c:v>5259086.3347519999</c:v>
                </c:pt>
                <c:pt idx="35721">
                  <c:v>5243689.6311300006</c:v>
                </c:pt>
                <c:pt idx="35722">
                  <c:v>5228288.5152019998</c:v>
                </c:pt>
                <c:pt idx="35723">
                  <c:v>5212883.0087090004</c:v>
                </c:pt>
                <c:pt idx="35724">
                  <c:v>5197473.13332</c:v>
                </c:pt>
                <c:pt idx="35725">
                  <c:v>5182058.9106310001</c:v>
                </c:pt>
                <c:pt idx="35726">
                  <c:v>5166640.3621690003</c:v>
                </c:pt>
                <c:pt idx="35727">
                  <c:v>5151217.5093910005</c:v>
                </c:pt>
                <c:pt idx="35728">
                  <c:v>5135790.3736809995</c:v>
                </c:pt>
                <c:pt idx="35729">
                  <c:v>5120358.9763540011</c:v>
                </c:pt>
                <c:pt idx="35730">
                  <c:v>5104923.3386540003</c:v>
                </c:pt>
                <c:pt idx="35731">
                  <c:v>5089483.4817570001</c:v>
                </c:pt>
                <c:pt idx="35732">
                  <c:v>5074039.426767</c:v>
                </c:pt>
                <c:pt idx="35733">
                  <c:v>5058591.1947209993</c:v>
                </c:pt>
                <c:pt idx="35734">
                  <c:v>5043138.8065849999</c:v>
                </c:pt>
                <c:pt idx="35735">
                  <c:v>5027682.2832579995</c:v>
                </c:pt>
                <c:pt idx="35736">
                  <c:v>5012221.6455669999</c:v>
                </c:pt>
                <c:pt idx="35737">
                  <c:v>4996756.9142759992</c:v>
                </c:pt>
                <c:pt idx="35738">
                  <c:v>4981288.1100749997</c:v>
                </c:pt>
                <c:pt idx="35739">
                  <c:v>4965815.2535899999</c:v>
                </c:pt>
                <c:pt idx="35740">
                  <c:v>4950338.3653779998</c:v>
                </c:pt>
                <c:pt idx="35741">
                  <c:v>4934857.4659290006</c:v>
                </c:pt>
                <c:pt idx="35742">
                  <c:v>4919372.5756640006</c:v>
                </c:pt>
                <c:pt idx="35743">
                  <c:v>4903883.7149410006</c:v>
                </c:pt>
                <c:pt idx="35744">
                  <c:v>4888390.904046</c:v>
                </c:pt>
                <c:pt idx="35745">
                  <c:v>4872894.1632029982</c:v>
                </c:pt>
                <c:pt idx="35746">
                  <c:v>4857393.5125660002</c:v>
                </c:pt>
                <c:pt idx="35747">
                  <c:v>4841888.9722270006</c:v>
                </c:pt>
                <c:pt idx="35748">
                  <c:v>4826380.5622089999</c:v>
                </c:pt>
                <c:pt idx="35749">
                  <c:v>4810868.3024700014</c:v>
                </c:pt>
                <c:pt idx="35750">
                  <c:v>4795352.2129040007</c:v>
                </c:pt>
                <c:pt idx="35751">
                  <c:v>4779832.3133369992</c:v>
                </c:pt>
                <c:pt idx="35752">
                  <c:v>4764308.6235329984</c:v>
                </c:pt>
                <c:pt idx="35753">
                  <c:v>4748781.1631909991</c:v>
                </c:pt>
                <c:pt idx="35754">
                  <c:v>4733249.9519430008</c:v>
                </c:pt>
                <c:pt idx="35755">
                  <c:v>4717715.0093590003</c:v>
                </c:pt>
                <c:pt idx="35756">
                  <c:v>4702176.3549450003</c:v>
                </c:pt>
                <c:pt idx="35757">
                  <c:v>4686634.0081420001</c:v>
                </c:pt>
                <c:pt idx="35758">
                  <c:v>4671087.9883280015</c:v>
                </c:pt>
                <c:pt idx="35759">
                  <c:v>4655538.3148169983</c:v>
                </c:pt>
                <c:pt idx="35760">
                  <c:v>4639985.0068610003</c:v>
                </c:pt>
                <c:pt idx="35761">
                  <c:v>4624428.0836479999</c:v>
                </c:pt>
                <c:pt idx="35762">
                  <c:v>4608867.5643039998</c:v>
                </c:pt>
                <c:pt idx="35763">
                  <c:v>4593303.4678920005</c:v>
                </c:pt>
                <c:pt idx="35764">
                  <c:v>4577735.8134129988</c:v>
                </c:pt>
                <c:pt idx="35765">
                  <c:v>4562164.6198049989</c:v>
                </c:pt>
                <c:pt idx="35766">
                  <c:v>4546589.9059450012</c:v>
                </c:pt>
                <c:pt idx="35767">
                  <c:v>4531011.690649</c:v>
                </c:pt>
                <c:pt idx="35768">
                  <c:v>4515429.9926700015</c:v>
                </c:pt>
                <c:pt idx="35769">
                  <c:v>4499844.8307000007</c:v>
                </c:pt>
                <c:pt idx="35770">
                  <c:v>4484256.223371</c:v>
                </c:pt>
                <c:pt idx="35771">
                  <c:v>4468664.1892529987</c:v>
                </c:pt>
                <c:pt idx="35772">
                  <c:v>4453068.7468569996</c:v>
                </c:pt>
                <c:pt idx="35773">
                  <c:v>4437469.9146319991</c:v>
                </c:pt>
                <c:pt idx="35774">
                  <c:v>4421867.7109670006</c:v>
                </c:pt>
                <c:pt idx="35775">
                  <c:v>4406262.1541899992</c:v>
                </c:pt>
                <c:pt idx="35776">
                  <c:v>4390653.262573</c:v>
                </c:pt>
                <c:pt idx="35777">
                  <c:v>4375041.0543240001</c:v>
                </c:pt>
                <c:pt idx="35778">
                  <c:v>4359425.5475950008</c:v>
                </c:pt>
                <c:pt idx="35779">
                  <c:v>4343806.7604750004</c:v>
                </c:pt>
                <c:pt idx="35780">
                  <c:v>4328184.7109980006</c:v>
                </c:pt>
                <c:pt idx="35781">
                  <c:v>4312559.4171369998</c:v>
                </c:pt>
                <c:pt idx="35782">
                  <c:v>4296930.8968069991</c:v>
                </c:pt>
                <c:pt idx="35783">
                  <c:v>4281299.1678639995</c:v>
                </c:pt>
                <c:pt idx="35784">
                  <c:v>4265664.248106</c:v>
                </c:pt>
                <c:pt idx="35785">
                  <c:v>4250026.1552739991</c:v>
                </c:pt>
                <c:pt idx="35786">
                  <c:v>4234384.9070500014</c:v>
                </c:pt>
                <c:pt idx="35787">
                  <c:v>4218740.5210589999</c:v>
                </c:pt>
                <c:pt idx="35788">
                  <c:v>4203093.0148679996</c:v>
                </c:pt>
                <c:pt idx="35789">
                  <c:v>4187442.4059879994</c:v>
                </c:pt>
                <c:pt idx="35790">
                  <c:v>4171788.711871</c:v>
                </c:pt>
                <c:pt idx="35791">
                  <c:v>4156131.949914</c:v>
                </c:pt>
                <c:pt idx="35792">
                  <c:v>4140472.1374569996</c:v>
                </c:pt>
                <c:pt idx="35793">
                  <c:v>4124809.2917820006</c:v>
                </c:pt>
                <c:pt idx="35794">
                  <c:v>4109143.4301159997</c:v>
                </c:pt>
                <c:pt idx="35795">
                  <c:v>4093474.569631</c:v>
                </c:pt>
                <c:pt idx="35796">
                  <c:v>4077802.7274420001</c:v>
                </c:pt>
                <c:pt idx="35797">
                  <c:v>4062127.9206069997</c:v>
                </c:pt>
                <c:pt idx="35798">
                  <c:v>4046450.166131</c:v>
                </c:pt>
                <c:pt idx="35799">
                  <c:v>4030769.4809609996</c:v>
                </c:pt>
                <c:pt idx="35800">
                  <c:v>4015085.8819920002</c:v>
                </c:pt>
                <c:pt idx="35801">
                  <c:v>3999399.3860619995</c:v>
                </c:pt>
                <c:pt idx="35802">
                  <c:v>3983710.0099529997</c:v>
                </c:pt>
                <c:pt idx="35803">
                  <c:v>3968017.7703959998</c:v>
                </c:pt>
                <c:pt idx="35804">
                  <c:v>3952322.6840639999</c:v>
                </c:pt>
                <c:pt idx="35805">
                  <c:v>3936624.7675780007</c:v>
                </c:pt>
                <c:pt idx="35806">
                  <c:v>3920924.0375049999</c:v>
                </c:pt>
                <c:pt idx="35807">
                  <c:v>3905220.5103569995</c:v>
                </c:pt>
                <c:pt idx="35808">
                  <c:v>3889514.2025930001</c:v>
                </c:pt>
                <c:pt idx="35809">
                  <c:v>3873805.1306189997</c:v>
                </c:pt>
                <c:pt idx="35810">
                  <c:v>3858093.3107849997</c:v>
                </c:pt>
                <c:pt idx="35811">
                  <c:v>3842378.7593919998</c:v>
                </c:pt>
                <c:pt idx="35812">
                  <c:v>3826661.4926839997</c:v>
                </c:pt>
                <c:pt idx="35813">
                  <c:v>3810941.5268560001</c:v>
                </c:pt>
                <c:pt idx="35814">
                  <c:v>3795218.878047999</c:v>
                </c:pt>
                <c:pt idx="35815">
                  <c:v>3779493.5623479993</c:v>
                </c:pt>
                <c:pt idx="35816">
                  <c:v>3763765.5957920002</c:v>
                </c:pt>
                <c:pt idx="35817">
                  <c:v>3748034.9943629997</c:v>
                </c:pt>
                <c:pt idx="35818">
                  <c:v>3732301.7739940002</c:v>
                </c:pt>
                <c:pt idx="35819">
                  <c:v>3716565.9505659994</c:v>
                </c:pt>
                <c:pt idx="35820">
                  <c:v>3700827.5399049995</c:v>
                </c:pt>
                <c:pt idx="35821">
                  <c:v>3685086.5577900005</c:v>
                </c:pt>
                <c:pt idx="35822">
                  <c:v>3669343.0199479996</c:v>
                </c:pt>
                <c:pt idx="35823">
                  <c:v>3653596.9420519997</c:v>
                </c:pt>
                <c:pt idx="35824">
                  <c:v>3637848.3397269999</c:v>
                </c:pt>
                <c:pt idx="35825">
                  <c:v>3622097.2285460001</c:v>
                </c:pt>
                <c:pt idx="35826">
                  <c:v>3606343.6240330003</c:v>
                </c:pt>
                <c:pt idx="35827">
                  <c:v>3590587.5416589999</c:v>
                </c:pt>
                <c:pt idx="35828">
                  <c:v>3574828.9968479997</c:v>
                </c:pt>
                <c:pt idx="35829">
                  <c:v>3559068.0049709999</c:v>
                </c:pt>
                <c:pt idx="35830">
                  <c:v>3543304.5813520001</c:v>
                </c:pt>
                <c:pt idx="35831">
                  <c:v>3527538.7412620005</c:v>
                </c:pt>
                <c:pt idx="35832">
                  <c:v>3511770.4999249997</c:v>
                </c:pt>
                <c:pt idx="35833">
                  <c:v>3495999.8725139997</c:v>
                </c:pt>
                <c:pt idx="35834">
                  <c:v>3480226.8741559996</c:v>
                </c:pt>
                <c:pt idx="35835">
                  <c:v>3464451.5199239994</c:v>
                </c:pt>
                <c:pt idx="35836">
                  <c:v>3448673.8248459995</c:v>
                </c:pt>
                <c:pt idx="35837">
                  <c:v>3432893.8038999997</c:v>
                </c:pt>
                <c:pt idx="35838">
                  <c:v>3417111.4720149995</c:v>
                </c:pt>
                <c:pt idx="35839">
                  <c:v>3401326.8440729999</c:v>
                </c:pt>
                <c:pt idx="35840">
                  <c:v>3385539.9349059993</c:v>
                </c:pt>
                <c:pt idx="35841">
                  <c:v>3369750.7592990003</c:v>
                </c:pt>
                <c:pt idx="35842">
                  <c:v>3353959.3319879994</c:v>
                </c:pt>
                <c:pt idx="35843">
                  <c:v>3338165.6676639998</c:v>
                </c:pt>
                <c:pt idx="35844">
                  <c:v>3322369.7809669999</c:v>
                </c:pt>
                <c:pt idx="35845">
                  <c:v>3306571.6864919998</c:v>
                </c:pt>
                <c:pt idx="35846">
                  <c:v>3290771.3987849997</c:v>
                </c:pt>
                <c:pt idx="35847">
                  <c:v>3274968.9323459989</c:v>
                </c:pt>
                <c:pt idx="35848">
                  <c:v>3259164.3016280001</c:v>
                </c:pt>
                <c:pt idx="35849">
                  <c:v>3243357.5210360005</c:v>
                </c:pt>
                <c:pt idx="35850">
                  <c:v>3227548.6049290001</c:v>
                </c:pt>
                <c:pt idx="35851">
                  <c:v>3211737.5676210001</c:v>
                </c:pt>
                <c:pt idx="35852">
                  <c:v>3195924.423378</c:v>
                </c:pt>
                <c:pt idx="35853">
                  <c:v>3180109.1864200002</c:v>
                </c:pt>
                <c:pt idx="35854">
                  <c:v>3164291.8709209994</c:v>
                </c:pt>
                <c:pt idx="35855">
                  <c:v>3148472.4910089998</c:v>
                </c:pt>
                <c:pt idx="35856">
                  <c:v>3132651.0607659998</c:v>
                </c:pt>
                <c:pt idx="35857">
                  <c:v>3116827.5942299999</c:v>
                </c:pt>
                <c:pt idx="35858">
                  <c:v>3101002.1053909999</c:v>
                </c:pt>
                <c:pt idx="35859">
                  <c:v>3085174.6081969999</c:v>
                </c:pt>
                <c:pt idx="35860">
                  <c:v>3069345.1165469997</c:v>
                </c:pt>
                <c:pt idx="35861">
                  <c:v>3053513.6442990005</c:v>
                </c:pt>
                <c:pt idx="35862">
                  <c:v>3037680.2052620002</c:v>
                </c:pt>
                <c:pt idx="35863">
                  <c:v>3021844.8132029995</c:v>
                </c:pt>
                <c:pt idx="35864">
                  <c:v>3006007.4818449998</c:v>
                </c:pt>
                <c:pt idx="35865">
                  <c:v>2990168.2248640005</c:v>
                </c:pt>
                <c:pt idx="35866">
                  <c:v>2974327.055894</c:v>
                </c:pt>
                <c:pt idx="35867">
                  <c:v>2958483.9885240002</c:v>
                </c:pt>
                <c:pt idx="35868">
                  <c:v>2942639.036299</c:v>
                </c:pt>
                <c:pt idx="35869">
                  <c:v>2926792.2127200002</c:v>
                </c:pt>
                <c:pt idx="35870">
                  <c:v>2910943.531244</c:v>
                </c:pt>
                <c:pt idx="35871">
                  <c:v>2895093.0052860002</c:v>
                </c:pt>
                <c:pt idx="35872">
                  <c:v>2879240.6482159998</c:v>
                </c:pt>
                <c:pt idx="35873">
                  <c:v>2863386.4733619997</c:v>
                </c:pt>
                <c:pt idx="35874">
                  <c:v>2847530.4940069998</c:v>
                </c:pt>
                <c:pt idx="35875">
                  <c:v>2831672.7233940004</c:v>
                </c:pt>
                <c:pt idx="35876">
                  <c:v>2815813.1747200005</c:v>
                </c:pt>
                <c:pt idx="35877">
                  <c:v>2799951.8611409995</c:v>
                </c:pt>
                <c:pt idx="35878">
                  <c:v>2784088.7957700002</c:v>
                </c:pt>
                <c:pt idx="35879">
                  <c:v>2768223.991678</c:v>
                </c:pt>
                <c:pt idx="35880">
                  <c:v>2752357.4618930002</c:v>
                </c:pt>
                <c:pt idx="35881">
                  <c:v>2736489.2194029996</c:v>
                </c:pt>
                <c:pt idx="35882">
                  <c:v>2720619.27715</c:v>
                </c:pt>
                <c:pt idx="35883">
                  <c:v>2704747.6480370001</c:v>
                </c:pt>
                <c:pt idx="35884">
                  <c:v>2688874.3449260001</c:v>
                </c:pt>
                <c:pt idx="35885">
                  <c:v>2672999.3806340001</c:v>
                </c:pt>
                <c:pt idx="35886">
                  <c:v>2657122.7679409999</c:v>
                </c:pt>
                <c:pt idx="35887">
                  <c:v>2641244.5195809999</c:v>
                </c:pt>
                <c:pt idx="35888">
                  <c:v>2625364.6482509999</c:v>
                </c:pt>
                <c:pt idx="35889">
                  <c:v>2609483.1666040001</c:v>
                </c:pt>
                <c:pt idx="35890">
                  <c:v>2593600.0872530001</c:v>
                </c:pt>
                <c:pt idx="35891">
                  <c:v>2577715.4227709998</c:v>
                </c:pt>
                <c:pt idx="35892">
                  <c:v>2561829.1856889999</c:v>
                </c:pt>
                <c:pt idx="35893">
                  <c:v>2545941.3884989996</c:v>
                </c:pt>
                <c:pt idx="35894">
                  <c:v>2530052.0436509997</c:v>
                </c:pt>
                <c:pt idx="35895">
                  <c:v>2514161.1635560002</c:v>
                </c:pt>
                <c:pt idx="35896">
                  <c:v>2498268.7605840005</c:v>
                </c:pt>
                <c:pt idx="35897">
                  <c:v>2482374.8470660001</c:v>
                </c:pt>
                <c:pt idx="35898">
                  <c:v>2466479.4352909997</c:v>
                </c:pt>
                <c:pt idx="35899">
                  <c:v>2450582.5375109999</c:v>
                </c:pt>
                <c:pt idx="35900">
                  <c:v>2434684.1659380002</c:v>
                </c:pt>
                <c:pt idx="35901">
                  <c:v>2418784.3327409993</c:v>
                </c:pt>
                <c:pt idx="35902">
                  <c:v>2402883.0500539998</c:v>
                </c:pt>
                <c:pt idx="35903">
                  <c:v>2386980.3299709996</c:v>
                </c:pt>
                <c:pt idx="35904">
                  <c:v>2371076.1845430001</c:v>
                </c:pt>
                <c:pt idx="35905">
                  <c:v>2355170.6257879999</c:v>
                </c:pt>
                <c:pt idx="35906">
                  <c:v>2339263.6656809999</c:v>
                </c:pt>
                <c:pt idx="35907">
                  <c:v>2323355.316157999</c:v>
                </c:pt>
                <c:pt idx="35908">
                  <c:v>2307445.5891200001</c:v>
                </c:pt>
                <c:pt idx="35909">
                  <c:v>2291534.4964259993</c:v>
                </c:pt>
                <c:pt idx="35910">
                  <c:v>2275622.0498990002</c:v>
                </c:pt>
                <c:pt idx="35911">
                  <c:v>2259708.2613210003</c:v>
                </c:pt>
                <c:pt idx="35912">
                  <c:v>2243793.1424389998</c:v>
                </c:pt>
                <c:pt idx="35913">
                  <c:v>2227876.704961</c:v>
                </c:pt>
                <c:pt idx="35914">
                  <c:v>2211958.9605549998</c:v>
                </c:pt>
                <c:pt idx="35915">
                  <c:v>2196039.9208549997</c:v>
                </c:pt>
                <c:pt idx="35916">
                  <c:v>2180119.5974549996</c:v>
                </c:pt>
                <c:pt idx="35917">
                  <c:v>2164198.0019109999</c:v>
                </c:pt>
                <c:pt idx="35918">
                  <c:v>2148275.1457429999</c:v>
                </c:pt>
                <c:pt idx="35919">
                  <c:v>2132351.0404340001</c:v>
                </c:pt>
                <c:pt idx="35920">
                  <c:v>2116425.6974280002</c:v>
                </c:pt>
                <c:pt idx="35921">
                  <c:v>2100499.1281349999</c:v>
                </c:pt>
                <c:pt idx="35922">
                  <c:v>2084571.3439240002</c:v>
                </c:pt>
                <c:pt idx="35923">
                  <c:v>2068642.3561310002</c:v>
                </c:pt>
                <c:pt idx="35924">
                  <c:v>2052712.1760540002</c:v>
                </c:pt>
                <c:pt idx="35925">
                  <c:v>2036780.8149530001</c:v>
                </c:pt>
                <c:pt idx="35926">
                  <c:v>2020848.2840549999</c:v>
                </c:pt>
                <c:pt idx="35927">
                  <c:v>2004914.5945460002</c:v>
                </c:pt>
                <c:pt idx="35928">
                  <c:v>1988979.757581</c:v>
                </c:pt>
                <c:pt idx="35929">
                  <c:v>1973043.784274</c:v>
                </c:pt>
                <c:pt idx="35930">
                  <c:v>1957106.6857070001</c:v>
                </c:pt>
                <c:pt idx="35931">
                  <c:v>1941168.4729240001</c:v>
                </c:pt>
                <c:pt idx="35932">
                  <c:v>1925229.1569340003</c:v>
                </c:pt>
                <c:pt idx="35933">
                  <c:v>1909288.74871</c:v>
                </c:pt>
                <c:pt idx="35934">
                  <c:v>1893347.2591900001</c:v>
                </c:pt>
                <c:pt idx="35935">
                  <c:v>1877404.6992760003</c:v>
                </c:pt>
                <c:pt idx="35936">
                  <c:v>1861461.0798350002</c:v>
                </c:pt>
                <c:pt idx="35937">
                  <c:v>1845516.4116989998</c:v>
                </c:pt>
                <c:pt idx="35938">
                  <c:v>1829570.7056649998</c:v>
                </c:pt>
                <c:pt idx="35939">
                  <c:v>1813623.9724950001</c:v>
                </c:pt>
                <c:pt idx="35940">
                  <c:v>1797676.2229160003</c:v>
                </c:pt>
                <c:pt idx="35941">
                  <c:v>1781727.4676199998</c:v>
                </c:pt>
                <c:pt idx="35942">
                  <c:v>1765777.7172649999</c:v>
                </c:pt>
                <c:pt idx="35943">
                  <c:v>1749826.9824750002</c:v>
                </c:pt>
                <c:pt idx="35944">
                  <c:v>1733875.2738390001</c:v>
                </c:pt>
                <c:pt idx="35945">
                  <c:v>1717922.6019110002</c:v>
                </c:pt>
                <c:pt idx="35946">
                  <c:v>1701968.9772109999</c:v>
                </c:pt>
                <c:pt idx="35947">
                  <c:v>1686014.4102269998</c:v>
                </c:pt>
                <c:pt idx="35948">
                  <c:v>1670058.9114099999</c:v>
                </c:pt>
                <c:pt idx="35949">
                  <c:v>1654102.4911800001</c:v>
                </c:pt>
                <c:pt idx="35950">
                  <c:v>1638145.1599220003</c:v>
                </c:pt>
                <c:pt idx="35951">
                  <c:v>1622186.927986</c:v>
                </c:pt>
                <c:pt idx="35952">
                  <c:v>1606227.8056909998</c:v>
                </c:pt>
                <c:pt idx="35953">
                  <c:v>1590267.803321</c:v>
                </c:pt>
                <c:pt idx="35954">
                  <c:v>1574306.9311279999</c:v>
                </c:pt>
                <c:pt idx="35955">
                  <c:v>1558345.1993290002</c:v>
                </c:pt>
                <c:pt idx="35956">
                  <c:v>1542382.6181090001</c:v>
                </c:pt>
                <c:pt idx="35957">
                  <c:v>1526419.197621</c:v>
                </c:pt>
                <c:pt idx="35958">
                  <c:v>1510454.947983</c:v>
                </c:pt>
                <c:pt idx="35959">
                  <c:v>1494489.879282</c:v>
                </c:pt>
                <c:pt idx="35960">
                  <c:v>1478524.0015710001</c:v>
                </c:pt>
                <c:pt idx="35961">
                  <c:v>1462557.3248720001</c:v>
                </c:pt>
                <c:pt idx="35962">
                  <c:v>1446589.8591720003</c:v>
                </c:pt>
                <c:pt idx="35963">
                  <c:v>1430621.6144290001</c:v>
                </c:pt>
                <c:pt idx="35964">
                  <c:v>1414652.6005660002</c:v>
                </c:pt>
                <c:pt idx="35965">
                  <c:v>1398682.8274760002</c:v>
                </c:pt>
                <c:pt idx="35966">
                  <c:v>1382712.3050180001</c:v>
                </c:pt>
                <c:pt idx="35967">
                  <c:v>1366741.0430190002</c:v>
                </c:pt>
                <c:pt idx="35968">
                  <c:v>1350769.051277</c:v>
                </c:pt>
                <c:pt idx="35969">
                  <c:v>1334796.3395560002</c:v>
                </c:pt>
                <c:pt idx="35970">
                  <c:v>1318822.9175869999</c:v>
                </c:pt>
                <c:pt idx="35971">
                  <c:v>1302848.795073</c:v>
                </c:pt>
                <c:pt idx="35972">
                  <c:v>1286873.9816829998</c:v>
                </c:pt>
                <c:pt idx="35973">
                  <c:v>1270898.4870549999</c:v>
                </c:pt>
                <c:pt idx="35974">
                  <c:v>1254922.3207970001</c:v>
                </c:pt>
                <c:pt idx="35975">
                  <c:v>1238945.492484</c:v>
                </c:pt>
                <c:pt idx="35976">
                  <c:v>1222968.0116619999</c:v>
                </c:pt>
                <c:pt idx="35977">
                  <c:v>1206989.8878450003</c:v>
                </c:pt>
                <c:pt idx="35978">
                  <c:v>1191011.1305150003</c:v>
                </c:pt>
                <c:pt idx="35979">
                  <c:v>1175031.7491250001</c:v>
                </c:pt>
                <c:pt idx="35980">
                  <c:v>1159051.7530980001</c:v>
                </c:pt>
                <c:pt idx="35981">
                  <c:v>1143071.1518240001</c:v>
                </c:pt>
                <c:pt idx="35982">
                  <c:v>1127089.9546639998</c:v>
                </c:pt>
                <c:pt idx="35983">
                  <c:v>1111108.1709480004</c:v>
                </c:pt>
                <c:pt idx="35984">
                  <c:v>1095125.8099770003</c:v>
                </c:pt>
                <c:pt idx="35985">
                  <c:v>1079142.881021</c:v>
                </c:pt>
                <c:pt idx="35986">
                  <c:v>1063159.3933190003</c:v>
                </c:pt>
                <c:pt idx="35987">
                  <c:v>1047175.3560820002</c:v>
                </c:pt>
                <c:pt idx="35988">
                  <c:v>1031190.7784889999</c:v>
                </c:pt>
                <c:pt idx="35989">
                  <c:v>1015205.669692</c:v>
                </c:pt>
                <c:pt idx="35990">
                  <c:v>999220.03880900005</c:v>
                </c:pt>
                <c:pt idx="35991">
                  <c:v>983233.89493399998</c:v>
                </c:pt>
                <c:pt idx="35992">
                  <c:v>967247.247126</c:v>
                </c:pt>
                <c:pt idx="35993">
                  <c:v>951260.10441899986</c:v>
                </c:pt>
                <c:pt idx="35994">
                  <c:v>935272.47581500001</c:v>
                </c:pt>
                <c:pt idx="35995">
                  <c:v>919284.37028600008</c:v>
                </c:pt>
                <c:pt idx="35996">
                  <c:v>903295.79677899985</c:v>
                </c:pt>
                <c:pt idx="35997">
                  <c:v>887306.76420799992</c:v>
                </c:pt>
                <c:pt idx="35998">
                  <c:v>871317.28145999997</c:v>
                </c:pt>
                <c:pt idx="35999">
                  <c:v>855327.35739200003</c:v>
                </c:pt>
                <c:pt idx="36000">
                  <c:v>839337.00083300017</c:v>
                </c:pt>
                <c:pt idx="36001">
                  <c:v>823346.22058299999</c:v>
                </c:pt>
                <c:pt idx="36002">
                  <c:v>807355.02541300002</c:v>
                </c:pt>
                <c:pt idx="36003">
                  <c:v>791363.42406700004</c:v>
                </c:pt>
                <c:pt idx="36004">
                  <c:v>775371.42526000005</c:v>
                </c:pt>
                <c:pt idx="36005">
                  <c:v>759379.03767700004</c:v>
                </c:pt>
                <c:pt idx="36006">
                  <c:v>743386.26997699996</c:v>
                </c:pt>
                <c:pt idx="36007">
                  <c:v>727393.13078899996</c:v>
                </c:pt>
                <c:pt idx="36008">
                  <c:v>711399.62871600001</c:v>
                </c:pt>
                <c:pt idx="36009">
                  <c:v>695405.77233199985</c:v>
                </c:pt>
                <c:pt idx="36010">
                  <c:v>679411.57018199994</c:v>
                </c:pt>
                <c:pt idx="36011">
                  <c:v>663417.03078499995</c:v>
                </c:pt>
                <c:pt idx="36012">
                  <c:v>647422.16263100004</c:v>
                </c:pt>
                <c:pt idx="36013">
                  <c:v>631426.97418299993</c:v>
                </c:pt>
                <c:pt idx="36014">
                  <c:v>615431.47387700004</c:v>
                </c:pt>
                <c:pt idx="36015">
                  <c:v>599435.67012099992</c:v>
                </c:pt>
                <c:pt idx="36016">
                  <c:v>583439.57129500003</c:v>
                </c:pt>
                <c:pt idx="36017">
                  <c:v>567443.18575299997</c:v>
                </c:pt>
                <c:pt idx="36018">
                  <c:v>551446.52182100015</c:v>
                </c:pt>
                <c:pt idx="36019">
                  <c:v>535449.58779799996</c:v>
                </c:pt>
                <c:pt idx="36020">
                  <c:v>519452.39195499994</c:v>
                </c:pt>
                <c:pt idx="36021">
                  <c:v>503454.94254000002</c:v>
                </c:pt>
                <c:pt idx="36022">
                  <c:v>487457.24776899995</c:v>
                </c:pt>
                <c:pt idx="36023">
                  <c:v>471459.31583399995</c:v>
                </c:pt>
                <c:pt idx="36024">
                  <c:v>455461.15489999996</c:v>
                </c:pt>
                <c:pt idx="36025">
                  <c:v>439462.77310499997</c:v>
                </c:pt>
                <c:pt idx="36026">
                  <c:v>423464.17856099992</c:v>
                </c:pt>
                <c:pt idx="36027">
                  <c:v>407465.37935499992</c:v>
                </c:pt>
                <c:pt idx="36028">
                  <c:v>391466.38354300003</c:v>
                </c:pt>
                <c:pt idx="36029">
                  <c:v>375467.19916000002</c:v>
                </c:pt>
                <c:pt idx="36030">
                  <c:v>359467.83421200007</c:v>
                </c:pt>
                <c:pt idx="36031">
                  <c:v>343468.29667900008</c:v>
                </c:pt>
                <c:pt idx="36032">
                  <c:v>327468.59451600007</c:v>
                </c:pt>
                <c:pt idx="36033">
                  <c:v>311468.73565200006</c:v>
                </c:pt>
                <c:pt idx="36034">
                  <c:v>295468.72798899998</c:v>
                </c:pt>
                <c:pt idx="36035">
                  <c:v>279468.57940400002</c:v>
                </c:pt>
                <c:pt idx="36036">
                  <c:v>263468.29774800001</c:v>
                </c:pt>
                <c:pt idx="36037">
                  <c:v>247467.89084800001</c:v>
                </c:pt>
                <c:pt idx="36038">
                  <c:v>231467.36650199996</c:v>
                </c:pt>
                <c:pt idx="36039">
                  <c:v>215466.732487</c:v>
                </c:pt>
                <c:pt idx="36040">
                  <c:v>199465.99655099996</c:v>
                </c:pt>
                <c:pt idx="36041">
                  <c:v>183465.16641799998</c:v>
                </c:pt>
                <c:pt idx="36042">
                  <c:v>167464.24978700001</c:v>
                </c:pt>
                <c:pt idx="36043">
                  <c:v>151463.25433199998</c:v>
                </c:pt>
                <c:pt idx="36044">
                  <c:v>135462.18770099999</c:v>
                </c:pt>
                <c:pt idx="36045">
                  <c:v>119461.057518</c:v>
                </c:pt>
                <c:pt idx="36046">
                  <c:v>103459.87138200001</c:v>
                </c:pt>
                <c:pt idx="36047">
                  <c:v>87458.636866000001</c:v>
                </c:pt>
                <c:pt idx="36048">
                  <c:v>71457.361521000013</c:v>
                </c:pt>
                <c:pt idx="36049">
                  <c:v>55456.052870000007</c:v>
                </c:pt>
                <c:pt idx="36050">
                  <c:v>39454.718414000003</c:v>
                </c:pt>
                <c:pt idx="36051">
                  <c:v>23453.365626999996</c:v>
                </c:pt>
                <c:pt idx="36052">
                  <c:v>7452.0019620000003</c:v>
                </c:pt>
                <c:pt idx="36053">
                  <c:v>-8549.3651559999962</c:v>
                </c:pt>
                <c:pt idx="36054">
                  <c:v>-24550.728324000003</c:v>
                </c:pt>
                <c:pt idx="36055">
                  <c:v>-40552.080163999999</c:v>
                </c:pt>
                <c:pt idx="36056">
                  <c:v>-56553.413322</c:v>
                </c:pt>
                <c:pt idx="36057">
                  <c:v>-72554.720467000006</c:v>
                </c:pt>
                <c:pt idx="36058">
                  <c:v>-88555.994294999982</c:v>
                </c:pt>
                <c:pt idx="36059">
                  <c:v>-104557.22752099999</c:v>
                </c:pt>
                <c:pt idx="36060">
                  <c:v>-120558.41288999999</c:v>
                </c:pt>
                <c:pt idx="36061">
                  <c:v>-136559.54316500001</c:v>
                </c:pt>
                <c:pt idx="36062">
                  <c:v>-152560.61113599999</c:v>
                </c:pt>
                <c:pt idx="36063">
                  <c:v>-168561.60961599997</c:v>
                </c:pt>
                <c:pt idx="36064">
                  <c:v>-184562.531441</c:v>
                </c:pt>
                <c:pt idx="36065">
                  <c:v>-200563.36946999998</c:v>
                </c:pt>
                <c:pt idx="36066">
                  <c:v>-216564.116588</c:v>
                </c:pt>
                <c:pt idx="36067">
                  <c:v>-232564.76569999999</c:v>
                </c:pt>
                <c:pt idx="36068">
                  <c:v>-248565.30973599997</c:v>
                </c:pt>
                <c:pt idx="36069">
                  <c:v>-264565.74164899997</c:v>
                </c:pt>
                <c:pt idx="36070">
                  <c:v>-280566.05441500002</c:v>
                </c:pt>
                <c:pt idx="36071">
                  <c:v>-296566.241033</c:v>
                </c:pt>
                <c:pt idx="36072">
                  <c:v>-312566.29452499998</c:v>
                </c:pt>
                <c:pt idx="36073">
                  <c:v>-328566.20793499995</c:v>
                </c:pt>
                <c:pt idx="36074">
                  <c:v>-344565.97433200007</c:v>
                </c:pt>
                <c:pt idx="36075">
                  <c:v>-360565.58680500003</c:v>
                </c:pt>
                <c:pt idx="36076">
                  <c:v>-376565.03846900002</c:v>
                </c:pt>
                <c:pt idx="36077">
                  <c:v>-392564.32245699991</c:v>
                </c:pt>
                <c:pt idx="36078">
                  <c:v>-408563.43193000002</c:v>
                </c:pt>
                <c:pt idx="36079">
                  <c:v>-424562.36006599996</c:v>
                </c:pt>
                <c:pt idx="36080">
                  <c:v>-440561.10006999999</c:v>
                </c:pt>
                <c:pt idx="36081">
                  <c:v>-456559.64516599994</c:v>
                </c:pt>
                <c:pt idx="36082">
                  <c:v>-472557.98860300006</c:v>
                </c:pt>
                <c:pt idx="36083">
                  <c:v>-488556.12364900007</c:v>
                </c:pt>
                <c:pt idx="36084">
                  <c:v>-504554.04359800002</c:v>
                </c:pt>
                <c:pt idx="36085">
                  <c:v>-520551.74176199996</c:v>
                </c:pt>
                <c:pt idx="36086">
                  <c:v>-536549.21147799992</c:v>
                </c:pt>
                <c:pt idx="36087">
                  <c:v>-552546.44610300008</c:v>
                </c:pt>
                <c:pt idx="36088">
                  <c:v>-568543.43901799992</c:v>
                </c:pt>
                <c:pt idx="36089">
                  <c:v>-584540.18362400017</c:v>
                </c:pt>
                <c:pt idx="36090">
                  <c:v>-600536.67334299989</c:v>
                </c:pt>
                <c:pt idx="36091">
                  <c:v>-616532.90162000014</c:v>
                </c:pt>
                <c:pt idx="36092">
                  <c:v>-632528.86192300019</c:v>
                </c:pt>
                <c:pt idx="36093">
                  <c:v>-648524.54773799994</c:v>
                </c:pt>
                <c:pt idx="36094">
                  <c:v>-664519.95257600001</c:v>
                </c:pt>
                <c:pt idx="36095">
                  <c:v>-680515.06996600004</c:v>
                </c:pt>
                <c:pt idx="36096">
                  <c:v>-696509.89346100017</c:v>
                </c:pt>
                <c:pt idx="36097">
                  <c:v>-712504.41663300013</c:v>
                </c:pt>
                <c:pt idx="36098">
                  <c:v>-728498.63307799993</c:v>
                </c:pt>
                <c:pt idx="36099">
                  <c:v>-744492.53640999994</c:v>
                </c:pt>
                <c:pt idx="36100">
                  <c:v>-760486.12026700005</c:v>
                </c:pt>
                <c:pt idx="36101">
                  <c:v>-776479.37830500002</c:v>
                </c:pt>
                <c:pt idx="36102">
                  <c:v>-792472.30420300004</c:v>
                </c:pt>
                <c:pt idx="36103">
                  <c:v>-808464.89166100009</c:v>
                </c:pt>
                <c:pt idx="36104">
                  <c:v>-824457.13439799997</c:v>
                </c:pt>
                <c:pt idx="36105">
                  <c:v>-840449.02615500009</c:v>
                </c:pt>
                <c:pt idx="36106">
                  <c:v>-856440.56069300009</c:v>
                </c:pt>
                <c:pt idx="36107">
                  <c:v>-872431.73179500003</c:v>
                </c:pt>
                <c:pt idx="36108">
                  <c:v>-888422.53326300008</c:v>
                </c:pt>
                <c:pt idx="36109">
                  <c:v>-904412.958919</c:v>
                </c:pt>
                <c:pt idx="36110">
                  <c:v>-920403.00260799995</c:v>
                </c:pt>
                <c:pt idx="36111">
                  <c:v>-936392.65819300001</c:v>
                </c:pt>
                <c:pt idx="36112">
                  <c:v>-952381.91955799994</c:v>
                </c:pt>
                <c:pt idx="36113">
                  <c:v>-968370.78060699999</c:v>
                </c:pt>
                <c:pt idx="36114">
                  <c:v>-984359.23526400002</c:v>
                </c:pt>
                <c:pt idx="36115">
                  <c:v>-1000347.2774749999</c:v>
                </c:pt>
                <c:pt idx="36116">
                  <c:v>-1016334.9012020001</c:v>
                </c:pt>
                <c:pt idx="36117">
                  <c:v>-1032322.100432</c:v>
                </c:pt>
                <c:pt idx="36118">
                  <c:v>-1048308.8691670002</c:v>
                </c:pt>
                <c:pt idx="36119">
                  <c:v>-1064295.2014319999</c:v>
                </c:pt>
                <c:pt idx="36120">
                  <c:v>-1080281.091272</c:v>
                </c:pt>
                <c:pt idx="36121">
                  <c:v>-1096266.5327490002</c:v>
                </c:pt>
                <c:pt idx="36122">
                  <c:v>-1112251.5199470003</c:v>
                </c:pt>
                <c:pt idx="36123">
                  <c:v>-1128236.0469690003</c:v>
                </c:pt>
                <c:pt idx="36124">
                  <c:v>-1144220.1079370002</c:v>
                </c:pt>
                <c:pt idx="36125">
                  <c:v>-1160203.6969930003</c:v>
                </c:pt>
                <c:pt idx="36126">
                  <c:v>-1176186.8082979999</c:v>
                </c:pt>
                <c:pt idx="36127">
                  <c:v>-1192169.436034</c:v>
                </c:pt>
                <c:pt idx="36128">
                  <c:v>-1208151.574399</c:v>
                </c:pt>
                <c:pt idx="36129">
                  <c:v>-1224133.217614</c:v>
                </c:pt>
                <c:pt idx="36130">
                  <c:v>-1240114.3599160004</c:v>
                </c:pt>
                <c:pt idx="36131">
                  <c:v>-1256094.995562</c:v>
                </c:pt>
                <c:pt idx="36132">
                  <c:v>-1272075.1188310001</c:v>
                </c:pt>
                <c:pt idx="36133">
                  <c:v>-1288054.7240160001</c:v>
                </c:pt>
                <c:pt idx="36134">
                  <c:v>-1304033.805432</c:v>
                </c:pt>
                <c:pt idx="36135">
                  <c:v>-1320012.3574140002</c:v>
                </c:pt>
                <c:pt idx="36136">
                  <c:v>-1335990.3743120001</c:v>
                </c:pt>
                <c:pt idx="36137">
                  <c:v>-1351967.8504970002</c:v>
                </c:pt>
                <c:pt idx="36138">
                  <c:v>-1367944.78036</c:v>
                </c:pt>
                <c:pt idx="36139">
                  <c:v>-1383921.1583090001</c:v>
                </c:pt>
                <c:pt idx="36140">
                  <c:v>-1399896.9787699999</c:v>
                </c:pt>
                <c:pt idx="36141">
                  <c:v>-1415872.2361890001</c:v>
                </c:pt>
                <c:pt idx="36142">
                  <c:v>-1431846.9250299998</c:v>
                </c:pt>
                <c:pt idx="36143">
                  <c:v>-1447821.0397740002</c:v>
                </c:pt>
                <c:pt idx="36144">
                  <c:v>-1463794.5749230001</c:v>
                </c:pt>
                <c:pt idx="36145">
                  <c:v>-1479767.5249960001</c:v>
                </c:pt>
                <c:pt idx="36146">
                  <c:v>-1495739.8845290001</c:v>
                </c:pt>
                <c:pt idx="36147">
                  <c:v>-1511711.6480790002</c:v>
                </c:pt>
                <c:pt idx="36148">
                  <c:v>-1527682.8102180001</c:v>
                </c:pt>
                <c:pt idx="36149">
                  <c:v>-1543653.3655380001</c:v>
                </c:pt>
                <c:pt idx="36150">
                  <c:v>-1559623.308649</c:v>
                </c:pt>
                <c:pt idx="36151">
                  <c:v>-1575592.6341790003</c:v>
                </c:pt>
                <c:pt idx="36152">
                  <c:v>-1591561.3367720002</c:v>
                </c:pt>
                <c:pt idx="36153">
                  <c:v>-1607529.4110929999</c:v>
                </c:pt>
                <c:pt idx="36154">
                  <c:v>-1623496.851822</c:v>
                </c:pt>
                <c:pt idx="36155">
                  <c:v>-1639463.6536590001</c:v>
                </c:pt>
                <c:pt idx="36156">
                  <c:v>-1655429.8113190001</c:v>
                </c:pt>
                <c:pt idx="36157">
                  <c:v>-1671395.3195380003</c:v>
                </c:pt>
                <c:pt idx="36158">
                  <c:v>-1687360.1730670002</c:v>
                </c:pt>
                <c:pt idx="36159">
                  <c:v>-1703324.3666750002</c:v>
                </c:pt>
                <c:pt idx="36160">
                  <c:v>-1719287.89515</c:v>
                </c:pt>
                <c:pt idx="36161">
                  <c:v>-1735250.7532949999</c:v>
                </c:pt>
                <c:pt idx="36162">
                  <c:v>-1751212.9359319999</c:v>
                </c:pt>
                <c:pt idx="36163">
                  <c:v>-1767174.4379</c:v>
                </c:pt>
                <c:pt idx="36164">
                  <c:v>-1783135.2540559999</c:v>
                </c:pt>
                <c:pt idx="36165">
                  <c:v>-1799095.3792730002</c:v>
                </c:pt>
                <c:pt idx="36166">
                  <c:v>-1815054.8084400001</c:v>
                </c:pt>
                <c:pt idx="36167">
                  <c:v>-1831013.5364670001</c:v>
                </c:pt>
                <c:pt idx="36168">
                  <c:v>-1846971.558277</c:v>
                </c:pt>
                <c:pt idx="36169">
                  <c:v>-1862928.8688130002</c:v>
                </c:pt>
                <c:pt idx="36170">
                  <c:v>-1878885.463034</c:v>
                </c:pt>
                <c:pt idx="36171">
                  <c:v>-1894841.3359130002</c:v>
                </c:pt>
                <c:pt idx="36172">
                  <c:v>-1910796.4824450002</c:v>
                </c:pt>
                <c:pt idx="36173">
                  <c:v>-1926750.8976380001</c:v>
                </c:pt>
                <c:pt idx="36174">
                  <c:v>-1942704.5765190003</c:v>
                </c:pt>
                <c:pt idx="36175">
                  <c:v>-1958657.514129</c:v>
                </c:pt>
                <c:pt idx="36176">
                  <c:v>-1974609.7055289999</c:v>
                </c:pt>
                <c:pt idx="36177">
                  <c:v>-1990561.145793</c:v>
                </c:pt>
                <c:pt idx="36178">
                  <c:v>-2006511.8300150002</c:v>
                </c:pt>
                <c:pt idx="36179">
                  <c:v>-2022461.753304</c:v>
                </c:pt>
                <c:pt idx="36180">
                  <c:v>-2038410.9107829998</c:v>
                </c:pt>
                <c:pt idx="36181">
                  <c:v>-2054359.2975960001</c:v>
                </c:pt>
                <c:pt idx="36182">
                  <c:v>-2070306.9088999999</c:v>
                </c:pt>
                <c:pt idx="36183">
                  <c:v>-2086253.7398700002</c:v>
                </c:pt>
                <c:pt idx="36184">
                  <c:v>-2102199.7856959999</c:v>
                </c:pt>
                <c:pt idx="36185">
                  <c:v>-2118145.0415840005</c:v>
                </c:pt>
                <c:pt idx="36186">
                  <c:v>-2134089.502758</c:v>
                </c:pt>
                <c:pt idx="36187">
                  <c:v>-2150033.1644569999</c:v>
                </c:pt>
                <c:pt idx="36188">
                  <c:v>-2165976.0219350001</c:v>
                </c:pt>
                <c:pt idx="36189">
                  <c:v>-2181918.0704629994</c:v>
                </c:pt>
                <c:pt idx="36190">
                  <c:v>-2197859.3053279994</c:v>
                </c:pt>
                <c:pt idx="36191">
                  <c:v>-2213799.7218330004</c:v>
                </c:pt>
                <c:pt idx="36192">
                  <c:v>-2229739.3152969996</c:v>
                </c:pt>
                <c:pt idx="36193">
                  <c:v>-2245678.0810540002</c:v>
                </c:pt>
                <c:pt idx="36194">
                  <c:v>-2261616.0144539997</c:v>
                </c:pt>
                <c:pt idx="36195">
                  <c:v>-2277553.1108619994</c:v>
                </c:pt>
                <c:pt idx="36196">
                  <c:v>-2293489.3656609994</c:v>
                </c:pt>
                <c:pt idx="36197">
                  <c:v>-2309424.774247</c:v>
                </c:pt>
                <c:pt idx="36198">
                  <c:v>-2325359.3320329995</c:v>
                </c:pt>
                <c:pt idx="36199">
                  <c:v>-2341293.0344459997</c:v>
                </c:pt>
                <c:pt idx="36200">
                  <c:v>-2357225.8769309996</c:v>
                </c:pt>
                <c:pt idx="36201">
                  <c:v>-2373157.8549459996</c:v>
                </c:pt>
                <c:pt idx="36202">
                  <c:v>-2389088.9639659994</c:v>
                </c:pt>
                <c:pt idx="36203">
                  <c:v>-2405019.1994809997</c:v>
                </c:pt>
                <c:pt idx="36204">
                  <c:v>-2420948.556994</c:v>
                </c:pt>
                <c:pt idx="36205">
                  <c:v>-2436877.0320259994</c:v>
                </c:pt>
                <c:pt idx="36206">
                  <c:v>-2452804.6201129998</c:v>
                </c:pt>
                <c:pt idx="36207">
                  <c:v>-2468731.3168039997</c:v>
                </c:pt>
                <c:pt idx="36208">
                  <c:v>-2484657.1176649998</c:v>
                </c:pt>
                <c:pt idx="36209">
                  <c:v>-2500582.0182769997</c:v>
                </c:pt>
                <c:pt idx="36210">
                  <c:v>-2516506.0142350001</c:v>
                </c:pt>
                <c:pt idx="36211">
                  <c:v>-2532429.10115</c:v>
                </c:pt>
                <c:pt idx="36212">
                  <c:v>-2548351.274646</c:v>
                </c:pt>
                <c:pt idx="36213">
                  <c:v>-2564272.5303629995</c:v>
                </c:pt>
                <c:pt idx="36214">
                  <c:v>-2580192.8639579997</c:v>
                </c:pt>
                <c:pt idx="36215">
                  <c:v>-2596112.2710980005</c:v>
                </c:pt>
                <c:pt idx="36216">
                  <c:v>-2612030.7474699998</c:v>
                </c:pt>
                <c:pt idx="36217">
                  <c:v>-2627948.2887710002</c:v>
                </c:pt>
                <c:pt idx="36218">
                  <c:v>-2643864.8907149998</c:v>
                </c:pt>
                <c:pt idx="36219">
                  <c:v>-2659780.5490310001</c:v>
                </c:pt>
                <c:pt idx="36220">
                  <c:v>-2675695.2594609996</c:v>
                </c:pt>
                <c:pt idx="36221">
                  <c:v>-2691609.017763</c:v>
                </c:pt>
                <c:pt idx="36222">
                  <c:v>-2707521.8197079995</c:v>
                </c:pt>
                <c:pt idx="36223">
                  <c:v>-2723433.6610820005</c:v>
                </c:pt>
                <c:pt idx="36224">
                  <c:v>-2739344.5376860001</c:v>
                </c:pt>
                <c:pt idx="36225">
                  <c:v>-2755254.445334</c:v>
                </c:pt>
                <c:pt idx="36226">
                  <c:v>-2771163.3798549995</c:v>
                </c:pt>
                <c:pt idx="36227">
                  <c:v>-2787071.3370929998</c:v>
                </c:pt>
                <c:pt idx="36228">
                  <c:v>-2802978.3129049991</c:v>
                </c:pt>
                <c:pt idx="36229">
                  <c:v>-2818884.3031619997</c:v>
                </c:pt>
                <c:pt idx="36230">
                  <c:v>-2834789.3037509997</c:v>
                </c:pt>
                <c:pt idx="36231">
                  <c:v>-2850693.3105699997</c:v>
                </c:pt>
                <c:pt idx="36232">
                  <c:v>-2866596.3195329998</c:v>
                </c:pt>
                <c:pt idx="36233">
                  <c:v>-2882498.326568</c:v>
                </c:pt>
                <c:pt idx="36234">
                  <c:v>-2898399.3276169999</c:v>
                </c:pt>
                <c:pt idx="36235">
                  <c:v>-2914299.3186339997</c:v>
                </c:pt>
                <c:pt idx="36236">
                  <c:v>-2930198.295589</c:v>
                </c:pt>
                <c:pt idx="36237">
                  <c:v>-2946096.2544649998</c:v>
                </c:pt>
                <c:pt idx="36238">
                  <c:v>-2961993.191259</c:v>
                </c:pt>
                <c:pt idx="36239">
                  <c:v>-2977889.101981</c:v>
                </c:pt>
                <c:pt idx="36240">
                  <c:v>-2993783.9826549995</c:v>
                </c:pt>
                <c:pt idx="36241">
                  <c:v>-3009677.8293189998</c:v>
                </c:pt>
                <c:pt idx="36242">
                  <c:v>-3025570.638024</c:v>
                </c:pt>
                <c:pt idx="36243">
                  <c:v>-3041462.4048350002</c:v>
                </c:pt>
                <c:pt idx="36244">
                  <c:v>-3057353.125831</c:v>
                </c:pt>
                <c:pt idx="36245">
                  <c:v>-3073242.7971029999</c:v>
                </c:pt>
                <c:pt idx="36246">
                  <c:v>-3089131.4147569998</c:v>
                </c:pt>
                <c:pt idx="36247">
                  <c:v>-3105018.9749099994</c:v>
                </c:pt>
                <c:pt idx="36248">
                  <c:v>-3120905.4736949997</c:v>
                </c:pt>
                <c:pt idx="36249">
                  <c:v>-3136790.907257</c:v>
                </c:pt>
                <c:pt idx="36250">
                  <c:v>-3152675.2717550001</c:v>
                </c:pt>
                <c:pt idx="36251">
                  <c:v>-3168558.5633589998</c:v>
                </c:pt>
                <c:pt idx="36252">
                  <c:v>-3184440.778256</c:v>
                </c:pt>
                <c:pt idx="36253">
                  <c:v>-3200321.9126419988</c:v>
                </c:pt>
                <c:pt idx="36254">
                  <c:v>-3216201.962729</c:v>
                </c:pt>
                <c:pt idx="36255">
                  <c:v>-3232080.9247400002</c:v>
                </c:pt>
                <c:pt idx="36256">
                  <c:v>-3247958.7949140002</c:v>
                </c:pt>
                <c:pt idx="36257">
                  <c:v>-3263835.569499</c:v>
                </c:pt>
                <c:pt idx="36258">
                  <c:v>-3279711.2447590004</c:v>
                </c:pt>
                <c:pt idx="36259">
                  <c:v>-3295585.8169699996</c:v>
                </c:pt>
                <c:pt idx="36260">
                  <c:v>-3311459.2824200001</c:v>
                </c:pt>
                <c:pt idx="36261">
                  <c:v>-3327331.6374109997</c:v>
                </c:pt>
                <c:pt idx="36262">
                  <c:v>-3343202.8782559996</c:v>
                </c:pt>
                <c:pt idx="36263">
                  <c:v>-3359073.0012840005</c:v>
                </c:pt>
                <c:pt idx="36264">
                  <c:v>-3374942.0028329999</c:v>
                </c:pt>
                <c:pt idx="36265">
                  <c:v>-3390809.8792559993</c:v>
                </c:pt>
                <c:pt idx="36266">
                  <c:v>-3406676.6269180002</c:v>
                </c:pt>
                <c:pt idx="36267">
                  <c:v>-3422542.2421960002</c:v>
                </c:pt>
                <c:pt idx="36268">
                  <c:v>-3438406.7214810001</c:v>
                </c:pt>
                <c:pt idx="36269">
                  <c:v>-3454270.0611740001</c:v>
                </c:pt>
                <c:pt idx="36270">
                  <c:v>-3470132.2576910001</c:v>
                </c:pt>
                <c:pt idx="36271">
                  <c:v>-3485993.3074589996</c:v>
                </c:pt>
                <c:pt idx="36272">
                  <c:v>-3501853.2069179998</c:v>
                </c:pt>
                <c:pt idx="36273">
                  <c:v>-3517711.9525199994</c:v>
                </c:pt>
                <c:pt idx="36274">
                  <c:v>-3533569.5407290002</c:v>
                </c:pt>
                <c:pt idx="36275">
                  <c:v>-3549425.9680229998</c:v>
                </c:pt>
                <c:pt idx="36276">
                  <c:v>-3565281.230889</c:v>
                </c:pt>
                <c:pt idx="36277">
                  <c:v>-3581135.3258289997</c:v>
                </c:pt>
                <c:pt idx="36278">
                  <c:v>-3596988.249357</c:v>
                </c:pt>
                <c:pt idx="36279">
                  <c:v>-3612839.9979969999</c:v>
                </c:pt>
                <c:pt idx="36280">
                  <c:v>-3628690.5682870001</c:v>
                </c:pt>
                <c:pt idx="36281">
                  <c:v>-3644539.9567769999</c:v>
                </c:pt>
                <c:pt idx="36282">
                  <c:v>-3660388.1600270001</c:v>
                </c:pt>
                <c:pt idx="36283">
                  <c:v>-3676235.1746120001</c:v>
                </c:pt>
                <c:pt idx="36284">
                  <c:v>-3692080.9971169997</c:v>
                </c:pt>
                <c:pt idx="36285">
                  <c:v>-3707925.6241390002</c:v>
                </c:pt>
                <c:pt idx="36286">
                  <c:v>-3723769.052286</c:v>
                </c:pt>
                <c:pt idx="36287">
                  <c:v>-3739611.2781809997</c:v>
                </c:pt>
                <c:pt idx="36288">
                  <c:v>-3755452.2984559997</c:v>
                </c:pt>
                <c:pt idx="36289">
                  <c:v>-3771292.1097550001</c:v>
                </c:pt>
                <c:pt idx="36290">
                  <c:v>-3787130.7087340006</c:v>
                </c:pt>
                <c:pt idx="36291">
                  <c:v>-3802968.0920609995</c:v>
                </c:pt>
                <c:pt idx="36292">
                  <c:v>-3818804.2564169997</c:v>
                </c:pt>
                <c:pt idx="36293">
                  <c:v>-3834639.1984909996</c:v>
                </c:pt>
                <c:pt idx="36294">
                  <c:v>-3850472.9149859995</c:v>
                </c:pt>
                <c:pt idx="36295">
                  <c:v>-3866305.4026169996</c:v>
                </c:pt>
                <c:pt idx="36296">
                  <c:v>-3882136.6581099997</c:v>
                </c:pt>
                <c:pt idx="36297">
                  <c:v>-3897966.6782009997</c:v>
                </c:pt>
                <c:pt idx="36298">
                  <c:v>-3913795.4596389998</c:v>
                </c:pt>
                <c:pt idx="36299">
                  <c:v>-3929622.9991839994</c:v>
                </c:pt>
                <c:pt idx="36300">
                  <c:v>-3945449.2936069998</c:v>
                </c:pt>
                <c:pt idx="36301">
                  <c:v>-3961274.3396909996</c:v>
                </c:pt>
                <c:pt idx="36302">
                  <c:v>-3977098.1342300004</c:v>
                </c:pt>
                <c:pt idx="36303">
                  <c:v>-3992920.6740290001</c:v>
                </c:pt>
                <c:pt idx="36304">
                  <c:v>-4008741.9559049993</c:v>
                </c:pt>
                <c:pt idx="36305">
                  <c:v>-4024561.9766849997</c:v>
                </c:pt>
                <c:pt idx="36306">
                  <c:v>-4040380.733207</c:v>
                </c:pt>
                <c:pt idx="36307">
                  <c:v>-4056198.2223220002</c:v>
                </c:pt>
                <c:pt idx="36308">
                  <c:v>-4072014.4408900002</c:v>
                </c:pt>
                <c:pt idx="36309">
                  <c:v>-4087829.3857840002</c:v>
                </c:pt>
                <c:pt idx="36310">
                  <c:v>-4103643.0538860001</c:v>
                </c:pt>
                <c:pt idx="36311">
                  <c:v>-4119455.44209</c:v>
                </c:pt>
                <c:pt idx="36312">
                  <c:v>-4135266.547301</c:v>
                </c:pt>
                <c:pt idx="36313">
                  <c:v>-4151076.3664349997</c:v>
                </c:pt>
                <c:pt idx="36314">
                  <c:v>-4166884.8964189994</c:v>
                </c:pt>
                <c:pt idx="36315">
                  <c:v>-4182692.1341900001</c:v>
                </c:pt>
                <c:pt idx="36316">
                  <c:v>-4198498.0766960001</c:v>
                </c:pt>
                <c:pt idx="36317">
                  <c:v>-4214302.7208969994</c:v>
                </c:pt>
                <c:pt idx="36318">
                  <c:v>-4230106.0637619998</c:v>
                </c:pt>
                <c:pt idx="36319">
                  <c:v>-4245908.1022719992</c:v>
                </c:pt>
                <c:pt idx="36320">
                  <c:v>-4261708.8334179996</c:v>
                </c:pt>
                <c:pt idx="36321">
                  <c:v>-4277508.2542009996</c:v>
                </c:pt>
                <c:pt idx="36322">
                  <c:v>-4293306.3616349995</c:v>
                </c:pt>
                <c:pt idx="36323">
                  <c:v>-4309103.1527429996</c:v>
                </c:pt>
                <c:pt idx="36324">
                  <c:v>-4324898.6245569987</c:v>
                </c:pt>
                <c:pt idx="36325">
                  <c:v>-4340692.7741220007</c:v>
                </c:pt>
                <c:pt idx="36326">
                  <c:v>-4356485.5984930005</c:v>
                </c:pt>
                <c:pt idx="36327">
                  <c:v>-4372277.0947339991</c:v>
                </c:pt>
                <c:pt idx="36328">
                  <c:v>-4388067.2599210003</c:v>
                </c:pt>
                <c:pt idx="36329">
                  <c:v>-4403856.0911400001</c:v>
                </c:pt>
                <c:pt idx="36330">
                  <c:v>-4419643.5854869997</c:v>
                </c:pt>
                <c:pt idx="36331">
                  <c:v>-4435429.740069001</c:v>
                </c:pt>
                <c:pt idx="36332">
                  <c:v>-4451214.5520010004</c:v>
                </c:pt>
                <c:pt idx="36333">
                  <c:v>-4466998.0184120005</c:v>
                </c:pt>
                <c:pt idx="36334">
                  <c:v>-4482780.136438</c:v>
                </c:pt>
                <c:pt idx="36335">
                  <c:v>-4498560.9032269996</c:v>
                </c:pt>
                <c:pt idx="36336">
                  <c:v>-4514340.3159359992</c:v>
                </c:pt>
                <c:pt idx="36337">
                  <c:v>-4530118.3717339998</c:v>
                </c:pt>
                <c:pt idx="36338">
                  <c:v>-4545895.0677969996</c:v>
                </c:pt>
                <c:pt idx="36339">
                  <c:v>-4561670.4013150008</c:v>
                </c:pt>
                <c:pt idx="36340">
                  <c:v>-4577444.3694829987</c:v>
                </c:pt>
                <c:pt idx="36341">
                  <c:v>-4593216.9695119997</c:v>
                </c:pt>
                <c:pt idx="36342">
                  <c:v>-4608988.1986179994</c:v>
                </c:pt>
                <c:pt idx="36343">
                  <c:v>-4624758.0540299993</c:v>
                </c:pt>
                <c:pt idx="36344">
                  <c:v>-4640526.5329840006</c:v>
                </c:pt>
                <c:pt idx="36345">
                  <c:v>-4656293.6327290004</c:v>
                </c:pt>
                <c:pt idx="36346">
                  <c:v>-4672059.3505229997</c:v>
                </c:pt>
                <c:pt idx="36347">
                  <c:v>-4687823.6836309992</c:v>
                </c:pt>
                <c:pt idx="36348">
                  <c:v>-4703586.6293329988</c:v>
                </c:pt>
                <c:pt idx="36349">
                  <c:v>-4719348.1849129992</c:v>
                </c:pt>
                <c:pt idx="36350">
                  <c:v>-4735108.34767</c:v>
                </c:pt>
                <c:pt idx="36351">
                  <c:v>-4750867.1149080005</c:v>
                </c:pt>
                <c:pt idx="36352">
                  <c:v>-4766624.4839450009</c:v>
                </c:pt>
                <c:pt idx="36353">
                  <c:v>-4782380.4521050006</c:v>
                </c:pt>
                <c:pt idx="36354">
                  <c:v>-4798135.0167239998</c:v>
                </c:pt>
                <c:pt idx="36355">
                  <c:v>-4813888.1751469998</c:v>
                </c:pt>
                <c:pt idx="36356">
                  <c:v>-4829639.9247269994</c:v>
                </c:pt>
                <c:pt idx="36357">
                  <c:v>-4845390.2628290001</c:v>
                </c:pt>
                <c:pt idx="36358">
                  <c:v>-4861139.1868259991</c:v>
                </c:pt>
                <c:pt idx="36359">
                  <c:v>-4876886.6941009993</c:v>
                </c:pt>
                <c:pt idx="36360">
                  <c:v>-4892632.7820450012</c:v>
                </c:pt>
                <c:pt idx="36361">
                  <c:v>-4908377.4480610015</c:v>
                </c:pt>
                <c:pt idx="36362">
                  <c:v>-4924120.6895589996</c:v>
                </c:pt>
                <c:pt idx="36363">
                  <c:v>-4939862.5039600004</c:v>
                </c:pt>
                <c:pt idx="36364">
                  <c:v>-4955602.8886940004</c:v>
                </c:pt>
                <c:pt idx="36365">
                  <c:v>-4971341.8411990004</c:v>
                </c:pt>
                <c:pt idx="36366">
                  <c:v>-4987079.3589230003</c:v>
                </c:pt>
                <c:pt idx="36367">
                  <c:v>-5002815.4393240009</c:v>
                </c:pt>
                <c:pt idx="36368">
                  <c:v>-5018550.079868</c:v>
                </c:pt>
                <c:pt idx="36369">
                  <c:v>-5034283.2780310009</c:v>
                </c:pt>
                <c:pt idx="36370">
                  <c:v>-5050015.0312990006</c:v>
                </c:pt>
                <c:pt idx="36371">
                  <c:v>-5065745.3371650008</c:v>
                </c:pt>
                <c:pt idx="36372">
                  <c:v>-5081474.1931319982</c:v>
                </c:pt>
                <c:pt idx="36373">
                  <c:v>-5097201.5967119997</c:v>
                </c:pt>
                <c:pt idx="36374">
                  <c:v>-5112927.5454260008</c:v>
                </c:pt>
                <c:pt idx="36375">
                  <c:v>-5128652.0368059995</c:v>
                </c:pt>
                <c:pt idx="36376">
                  <c:v>-5144375.0683890004</c:v>
                </c:pt>
                <c:pt idx="36377">
                  <c:v>-5160096.637724</c:v>
                </c:pt>
                <c:pt idx="36378">
                  <c:v>-5175816.7423680015</c:v>
                </c:pt>
                <c:pt idx="36379">
                  <c:v>-5191535.3798869988</c:v>
                </c:pt>
                <c:pt idx="36380">
                  <c:v>-5207252.5478559993</c:v>
                </c:pt>
                <c:pt idx="36381">
                  <c:v>-5222968.2438579993</c:v>
                </c:pt>
                <c:pt idx="36382">
                  <c:v>-5238682.4654859994</c:v>
                </c:pt>
                <c:pt idx="36383">
                  <c:v>-5254395.2103400007</c:v>
                </c:pt>
                <c:pt idx="36384">
                  <c:v>-5270106.4760310007</c:v>
                </c:pt>
                <c:pt idx="36385">
                  <c:v>-5285816.2601779997</c:v>
                </c:pt>
                <c:pt idx="36386">
                  <c:v>-5301524.5604079999</c:v>
                </c:pt>
                <c:pt idx="36387">
                  <c:v>-5317231.3743560007</c:v>
                </c:pt>
                <c:pt idx="36388">
                  <c:v>-5332936.6996680005</c:v>
                </c:pt>
                <c:pt idx="36389">
                  <c:v>-5348640.5339970002</c:v>
                </c:pt>
                <c:pt idx="36390">
                  <c:v>-5364342.875004</c:v>
                </c:pt>
                <c:pt idx="36391">
                  <c:v>-5380043.7203610009</c:v>
                </c:pt>
                <c:pt idx="36392">
                  <c:v>-5395743.0677450001</c:v>
                </c:pt>
                <c:pt idx="36393">
                  <c:v>-5411440.9148459993</c:v>
                </c:pt>
                <c:pt idx="36394">
                  <c:v>-5427137.259358</c:v>
                </c:pt>
                <c:pt idx="36395">
                  <c:v>-5442832.0989850005</c:v>
                </c:pt>
                <c:pt idx="36396">
                  <c:v>-5458525.4314420009</c:v>
                </c:pt>
                <c:pt idx="36397">
                  <c:v>-5474217.2544490006</c:v>
                </c:pt>
                <c:pt idx="36398">
                  <c:v>-5489907.5657359986</c:v>
                </c:pt>
                <c:pt idx="36399">
                  <c:v>-5505596.3630399993</c:v>
                </c:pt>
                <c:pt idx="36400">
                  <c:v>-5521283.6441090005</c:v>
                </c:pt>
                <c:pt idx="36401">
                  <c:v>-5536969.4066960001</c:v>
                </c:pt>
                <c:pt idx="36402">
                  <c:v>-5552653.6485650009</c:v>
                </c:pt>
                <c:pt idx="36403">
                  <c:v>-5568336.3674859991</c:v>
                </c:pt>
                <c:pt idx="36404">
                  <c:v>-5584017.5612399997</c:v>
                </c:pt>
                <c:pt idx="36405">
                  <c:v>-5599697.2276129993</c:v>
                </c:pt>
                <c:pt idx="36406">
                  <c:v>-5615375.3644009996</c:v>
                </c:pt>
                <c:pt idx="36407">
                  <c:v>-5631051.9694090001</c:v>
                </c:pt>
                <c:pt idx="36408">
                  <c:v>-5646727.0404480007</c:v>
                </c:pt>
                <c:pt idx="36409">
                  <c:v>-5662400.5753380004</c:v>
                </c:pt>
                <c:pt idx="36410">
                  <c:v>-5678072.5719070006</c:v>
                </c:pt>
                <c:pt idx="36411">
                  <c:v>-5693743.0279920008</c:v>
                </c:pt>
                <c:pt idx="36412">
                  <c:v>-5709411.9414370004</c:v>
                </c:pt>
                <c:pt idx="36413">
                  <c:v>-5725079.3100939998</c:v>
                </c:pt>
                <c:pt idx="36414">
                  <c:v>-5740745.1318229996</c:v>
                </c:pt>
                <c:pt idx="36415">
                  <c:v>-5756409.4044920001</c:v>
                </c:pt>
                <c:pt idx="36416">
                  <c:v>-5772072.1259780005</c:v>
                </c:pt>
                <c:pt idx="36417">
                  <c:v>-5787733.2941640001</c:v>
                </c:pt>
                <c:pt idx="36418">
                  <c:v>-5803392.9069420015</c:v>
                </c:pt>
                <c:pt idx="36419">
                  <c:v>-5819050.9622109998</c:v>
                </c:pt>
                <c:pt idx="36420">
                  <c:v>-5834707.4578800006</c:v>
                </c:pt>
                <c:pt idx="36421">
                  <c:v>-5850362.3918629996</c:v>
                </c:pt>
                <c:pt idx="36422">
                  <c:v>-5866015.7620839998</c:v>
                </c:pt>
                <c:pt idx="36423">
                  <c:v>-5881667.5664719995</c:v>
                </c:pt>
                <c:pt idx="36424">
                  <c:v>-5897317.802968001</c:v>
                </c:pt>
                <c:pt idx="36425">
                  <c:v>-5912966.4695159998</c:v>
                </c:pt>
                <c:pt idx="36426">
                  <c:v>-5928613.5640709996</c:v>
                </c:pt>
                <c:pt idx="36427">
                  <c:v>-5944259.0845940001</c:v>
                </c:pt>
                <c:pt idx="36428">
                  <c:v>-5959903.0290539991</c:v>
                </c:pt>
                <c:pt idx="36429">
                  <c:v>-5975545.395428</c:v>
                </c:pt>
                <c:pt idx="36430">
                  <c:v>-5991186.1817009998</c:v>
                </c:pt>
                <c:pt idx="36431">
                  <c:v>-6006825.3858639998</c:v>
                </c:pt>
                <c:pt idx="36432">
                  <c:v>-6022463.0059169997</c:v>
                </c:pt>
                <c:pt idx="36433">
                  <c:v>-6038099.0398659995</c:v>
                </c:pt>
                <c:pt idx="36434">
                  <c:v>-6053733.4857260007</c:v>
                </c:pt>
                <c:pt idx="36435">
                  <c:v>-6069366.341519</c:v>
                </c:pt>
                <c:pt idx="36436">
                  <c:v>-6084997.6052739993</c:v>
                </c:pt>
                <c:pt idx="36437">
                  <c:v>-6100627.2750270003</c:v>
                </c:pt>
                <c:pt idx="36438">
                  <c:v>-6116255.3488229997</c:v>
                </c:pt>
                <c:pt idx="36439">
                  <c:v>-6131881.8247139985</c:v>
                </c:pt>
                <c:pt idx="36440">
                  <c:v>-6147506.7007569997</c:v>
                </c:pt>
                <c:pt idx="36441">
                  <c:v>-6163129.9750200007</c:v>
                </c:pt>
                <c:pt idx="36442">
                  <c:v>-6178751.645575</c:v>
                </c:pt>
                <c:pt idx="36443">
                  <c:v>-6194371.7105029998</c:v>
                </c:pt>
                <c:pt idx="36444">
                  <c:v>-6209990.167892999</c:v>
                </c:pt>
                <c:pt idx="36445">
                  <c:v>-6225607.0158379991</c:v>
                </c:pt>
                <c:pt idx="36446">
                  <c:v>-6241222.2524420004</c:v>
                </c:pt>
                <c:pt idx="36447">
                  <c:v>-6256835.8758149995</c:v>
                </c:pt>
                <c:pt idx="36448">
                  <c:v>-6272447.8840719992</c:v>
                </c:pt>
                <c:pt idx="36449">
                  <c:v>-6288058.2753370004</c:v>
                </c:pt>
                <c:pt idx="36450">
                  <c:v>-6303667.0477430001</c:v>
                </c:pt>
                <c:pt idx="36451">
                  <c:v>-6319274.1994249998</c:v>
                </c:pt>
                <c:pt idx="36452">
                  <c:v>-6334879.7285310002</c:v>
                </c:pt>
                <c:pt idx="36453">
                  <c:v>-6350483.6332119983</c:v>
                </c:pt>
                <c:pt idx="36454">
                  <c:v>-6366085.911626</c:v>
                </c:pt>
                <c:pt idx="36455">
                  <c:v>-6381686.5619410006</c:v>
                </c:pt>
                <c:pt idx="36456">
                  <c:v>-6397285.5823290013</c:v>
                </c:pt>
                <c:pt idx="36457">
                  <c:v>-6412882.9709700011</c:v>
                </c:pt>
                <c:pt idx="36458">
                  <c:v>-6428478.7260519993</c:v>
                </c:pt>
                <c:pt idx="36459">
                  <c:v>-6444072.8457690002</c:v>
                </c:pt>
                <c:pt idx="36460">
                  <c:v>-6459665.3283200003</c:v>
                </c:pt>
                <c:pt idx="36461">
                  <c:v>-6475256.1719150003</c:v>
                </c:pt>
                <c:pt idx="36462">
                  <c:v>-6490845.3747680001</c:v>
                </c:pt>
                <c:pt idx="36463">
                  <c:v>-6506432.935099001</c:v>
                </c:pt>
                <c:pt idx="36464">
                  <c:v>-6522018.8511379994</c:v>
                </c:pt>
                <c:pt idx="36465">
                  <c:v>-6537603.1211179988</c:v>
                </c:pt>
                <c:pt idx="36466">
                  <c:v>-6553185.7432829989</c:v>
                </c:pt>
                <c:pt idx="36467">
                  <c:v>-6568766.7158799991</c:v>
                </c:pt>
                <c:pt idx="36468">
                  <c:v>-6584346.037165001</c:v>
                </c:pt>
                <c:pt idx="36469">
                  <c:v>-6599923.705399001</c:v>
                </c:pt>
                <c:pt idx="36470">
                  <c:v>-6615499.7188519994</c:v>
                </c:pt>
                <c:pt idx="36471">
                  <c:v>-6631074.0757980002</c:v>
                </c:pt>
                <c:pt idx="36472">
                  <c:v>-6646646.7745190002</c:v>
                </c:pt>
                <c:pt idx="36473">
                  <c:v>-6662217.8133029994</c:v>
                </c:pt>
                <c:pt idx="36474">
                  <c:v>-6677787.1904469999</c:v>
                </c:pt>
                <c:pt idx="36475">
                  <c:v>-6693354.9042500006</c:v>
                </c:pt>
                <c:pt idx="36476">
                  <c:v>-6708920.9530229997</c:v>
                </c:pt>
                <c:pt idx="36477">
                  <c:v>-6724485.3350780001</c:v>
                </c:pt>
                <c:pt idx="36478">
                  <c:v>-6740048.0487390002</c:v>
                </c:pt>
                <c:pt idx="36479">
                  <c:v>-6755609.0923310006</c:v>
                </c:pt>
                <c:pt idx="36480">
                  <c:v>-6771168.4641899997</c:v>
                </c:pt>
                <c:pt idx="36481">
                  <c:v>-6786726.1626559999</c:v>
                </c:pt>
                <c:pt idx="36482">
                  <c:v>-6802282.1860759994</c:v>
                </c:pt>
                <c:pt idx="36483">
                  <c:v>-6817836.5328040002</c:v>
                </c:pt>
                <c:pt idx="36484">
                  <c:v>-6833389.2011990007</c:v>
                </c:pt>
                <c:pt idx="36485">
                  <c:v>-6848940.1896269992</c:v>
                </c:pt>
                <c:pt idx="36486">
                  <c:v>-6864489.4964620015</c:v>
                </c:pt>
                <c:pt idx="36487">
                  <c:v>-6880037.1200819984</c:v>
                </c:pt>
                <c:pt idx="36488">
                  <c:v>-6895583.0588719994</c:v>
                </c:pt>
                <c:pt idx="36489">
                  <c:v>-6911127.3112239996</c:v>
                </c:pt>
                <c:pt idx="36490">
                  <c:v>-6926669.8755359994</c:v>
                </c:pt>
                <c:pt idx="36491">
                  <c:v>-6942210.7502109995</c:v>
                </c:pt>
                <c:pt idx="36492">
                  <c:v>-6957749.9336590003</c:v>
                </c:pt>
                <c:pt idx="36493">
                  <c:v>-6973287.4242969994</c:v>
                </c:pt>
                <c:pt idx="36494">
                  <c:v>-6988823.2205480002</c:v>
                </c:pt>
                <c:pt idx="36495">
                  <c:v>-7004357.3208409995</c:v>
                </c:pt>
                <c:pt idx="36496">
                  <c:v>-7019889.7236089995</c:v>
                </c:pt>
                <c:pt idx="36497">
                  <c:v>-7035420.4272950003</c:v>
                </c:pt>
                <c:pt idx="36498">
                  <c:v>-7050949.4303450016</c:v>
                </c:pt>
                <c:pt idx="36499">
                  <c:v>-7066476.7312129997</c:v>
                </c:pt>
                <c:pt idx="36500">
                  <c:v>-7082002.3283569999</c:v>
                </c:pt>
                <c:pt idx="36501">
                  <c:v>-7097526.2202439997</c:v>
                </c:pt>
                <c:pt idx="36502">
                  <c:v>-7113048.405344001</c:v>
                </c:pt>
                <c:pt idx="36503">
                  <c:v>-7128568.8821350001</c:v>
                </c:pt>
                <c:pt idx="36504">
                  <c:v>-7144087.6490999991</c:v>
                </c:pt>
                <c:pt idx="36505">
                  <c:v>-7159604.7047279999</c:v>
                </c:pt>
                <c:pt idx="36506">
                  <c:v>-7175120.0475150002</c:v>
                </c:pt>
                <c:pt idx="36507">
                  <c:v>-7190633.6759620002</c:v>
                </c:pt>
                <c:pt idx="36508">
                  <c:v>-7206145.5885770004</c:v>
                </c:pt>
                <c:pt idx="36509">
                  <c:v>-7221655.7838709997</c:v>
                </c:pt>
                <c:pt idx="36510">
                  <c:v>-7237164.2603640007</c:v>
                </c:pt>
                <c:pt idx="36511">
                  <c:v>-7252671.0165800005</c:v>
                </c:pt>
                <c:pt idx="36512">
                  <c:v>-7268176.0510510001</c:v>
                </c:pt>
                <c:pt idx="36513">
                  <c:v>-7283679.3623119993</c:v>
                </c:pt>
                <c:pt idx="36514">
                  <c:v>-7299180.9489060016</c:v>
                </c:pt>
                <c:pt idx="36515">
                  <c:v>-7314680.8093800005</c:v>
                </c:pt>
                <c:pt idx="36516">
                  <c:v>-7330178.9422890004</c:v>
                </c:pt>
                <c:pt idx="36517">
                  <c:v>-7345675.3461919995</c:v>
                </c:pt>
                <c:pt idx="36518">
                  <c:v>-7361170.019652999</c:v>
                </c:pt>
                <c:pt idx="36519">
                  <c:v>-7376662.9612450004</c:v>
                </c:pt>
                <c:pt idx="36520">
                  <c:v>-7392154.1695419997</c:v>
                </c:pt>
                <c:pt idx="36521">
                  <c:v>-7407643.6431289995</c:v>
                </c:pt>
                <c:pt idx="36522">
                  <c:v>-7423131.3805920007</c:v>
                </c:pt>
                <c:pt idx="36523">
                  <c:v>-7438617.3805250004</c:v>
                </c:pt>
                <c:pt idx="36524">
                  <c:v>-7454101.6415269999</c:v>
                </c:pt>
                <c:pt idx="36525">
                  <c:v>-7469584.162202999</c:v>
                </c:pt>
                <c:pt idx="36526">
                  <c:v>-7485064.9411630007</c:v>
                </c:pt>
                <c:pt idx="36527">
                  <c:v>-7500543.9770240011</c:v>
                </c:pt>
                <c:pt idx="36528">
                  <c:v>-7516021.2684050007</c:v>
                </c:pt>
                <c:pt idx="36529">
                  <c:v>-7531496.8139359998</c:v>
                </c:pt>
                <c:pt idx="36530">
                  <c:v>-7546970.6122469995</c:v>
                </c:pt>
                <c:pt idx="36531">
                  <c:v>-7562442.6619759994</c:v>
                </c:pt>
                <c:pt idx="36532">
                  <c:v>-7577912.9617680004</c:v>
                </c:pt>
                <c:pt idx="36533">
                  <c:v>-7593381.5102709997</c:v>
                </c:pt>
                <c:pt idx="36534">
                  <c:v>-7608848.3061389998</c:v>
                </c:pt>
                <c:pt idx="36535">
                  <c:v>-7624313.3480329998</c:v>
                </c:pt>
                <c:pt idx="36536">
                  <c:v>-7639776.6346159996</c:v>
                </c:pt>
                <c:pt idx="36537">
                  <c:v>-7655238.1645589992</c:v>
                </c:pt>
                <c:pt idx="36538">
                  <c:v>-7670697.9365400011</c:v>
                </c:pt>
                <c:pt idx="36539">
                  <c:v>-7686155.9492369993</c:v>
                </c:pt>
                <c:pt idx="36540">
                  <c:v>-7701612.2013390008</c:v>
                </c:pt>
                <c:pt idx="36541">
                  <c:v>-7717066.6915359991</c:v>
                </c:pt>
                <c:pt idx="36542">
                  <c:v>-7732519.4185270006</c:v>
                </c:pt>
                <c:pt idx="36543">
                  <c:v>-7747970.3810129995</c:v>
                </c:pt>
                <c:pt idx="36544">
                  <c:v>-7763419.5777020007</c:v>
                </c:pt>
                <c:pt idx="36545">
                  <c:v>-7778867.0073070014</c:v>
                </c:pt>
                <c:pt idx="36546">
                  <c:v>-7794312.6685460005</c:v>
                </c:pt>
                <c:pt idx="36547">
                  <c:v>-7809756.5601429995</c:v>
                </c:pt>
                <c:pt idx="36548">
                  <c:v>-7825198.6808249997</c:v>
                </c:pt>
                <c:pt idx="36549">
                  <c:v>-7840639.0293269996</c:v>
                </c:pt>
                <c:pt idx="36550">
                  <c:v>-7856077.6043879995</c:v>
                </c:pt>
                <c:pt idx="36551">
                  <c:v>-7871514.404751</c:v>
                </c:pt>
                <c:pt idx="36552">
                  <c:v>-7886949.4291659994</c:v>
                </c:pt>
                <c:pt idx="36553">
                  <c:v>-7902382.6763860006</c:v>
                </c:pt>
                <c:pt idx="36554">
                  <c:v>-7917814.1451719999</c:v>
                </c:pt>
                <c:pt idx="36555">
                  <c:v>-7933243.834286999</c:v>
                </c:pt>
                <c:pt idx="36556">
                  <c:v>-7948671.7425020002</c:v>
                </c:pt>
                <c:pt idx="36557">
                  <c:v>-7964097.8685900001</c:v>
                </c:pt>
                <c:pt idx="36558">
                  <c:v>-7979522.2113300003</c:v>
                </c:pt>
                <c:pt idx="36559">
                  <c:v>-7994944.7695089998</c:v>
                </c:pt>
                <c:pt idx="36560">
                  <c:v>-8010365.5419140002</c:v>
                </c:pt>
                <c:pt idx="36561">
                  <c:v>-8025784.5273410007</c:v>
                </c:pt>
                <c:pt idx="36562">
                  <c:v>-8041201.7245890005</c:v>
                </c:pt>
                <c:pt idx="36563">
                  <c:v>-8056617.1324630007</c:v>
                </c:pt>
                <c:pt idx="36564">
                  <c:v>-8072030.7497709999</c:v>
                </c:pt>
                <c:pt idx="36565">
                  <c:v>-8087442.5753280008</c:v>
                </c:pt>
                <c:pt idx="36566">
                  <c:v>-8102852.6079529999</c:v>
                </c:pt>
                <c:pt idx="36567">
                  <c:v>-8118260.8464700002</c:v>
                </c:pt>
                <c:pt idx="36568">
                  <c:v>-8133667.2897079997</c:v>
                </c:pt>
                <c:pt idx="36569">
                  <c:v>-8149071.936501001</c:v>
                </c:pt>
                <c:pt idx="36570">
                  <c:v>-8164474.7856869996</c:v>
                </c:pt>
                <c:pt idx="36571">
                  <c:v>-8179875.8361090003</c:v>
                </c:pt>
                <c:pt idx="36572">
                  <c:v>-8195275.0866159992</c:v>
                </c:pt>
                <c:pt idx="36573">
                  <c:v>-8210672.5360600008</c:v>
                </c:pt>
                <c:pt idx="36574">
                  <c:v>-8226068.1832999997</c:v>
                </c:pt>
                <c:pt idx="36575">
                  <c:v>-8241462.0271969996</c:v>
                </c:pt>
                <c:pt idx="36576">
                  <c:v>-8256854.0666189995</c:v>
                </c:pt>
                <c:pt idx="36577">
                  <c:v>-8272244.3004379999</c:v>
                </c:pt>
                <c:pt idx="36578">
                  <c:v>-8287632.7275300007</c:v>
                </c:pt>
                <c:pt idx="36579">
                  <c:v>-8303019.3467770005</c:v>
                </c:pt>
                <c:pt idx="36580">
                  <c:v>-8318404.1570650004</c:v>
                </c:pt>
                <c:pt idx="36581">
                  <c:v>-8333787.1572829988</c:v>
                </c:pt>
                <c:pt idx="36582">
                  <c:v>-8349168.3463280005</c:v>
                </c:pt>
                <c:pt idx="36583">
                  <c:v>-8364547.7230999991</c:v>
                </c:pt>
                <c:pt idx="36584">
                  <c:v>-8379925.2865020009</c:v>
                </c:pt>
                <c:pt idx="36585">
                  <c:v>-8395301.0354439989</c:v>
                </c:pt>
                <c:pt idx="36586">
                  <c:v>-8410674.9688390009</c:v>
                </c:pt>
                <c:pt idx="36587">
                  <c:v>-8426047.0856069997</c:v>
                </c:pt>
                <c:pt idx="36588">
                  <c:v>-8441417.3846680019</c:v>
                </c:pt>
                <c:pt idx="36589">
                  <c:v>-8456785.8649520017</c:v>
                </c:pt>
                <c:pt idx="36590">
                  <c:v>-8472152.5253890008</c:v>
                </c:pt>
                <c:pt idx="36591">
                  <c:v>-8487517.3649170026</c:v>
                </c:pt>
                <c:pt idx="36592">
                  <c:v>-8502880.382474998</c:v>
                </c:pt>
                <c:pt idx="36593">
                  <c:v>-8518241.577008998</c:v>
                </c:pt>
                <c:pt idx="36594">
                  <c:v>-8533600.947468996</c:v>
                </c:pt>
                <c:pt idx="36595">
                  <c:v>-8548958.4928089995</c:v>
                </c:pt>
                <c:pt idx="36596">
                  <c:v>-8564314.2119880002</c:v>
                </c:pt>
                <c:pt idx="36597">
                  <c:v>-8579668.1039690003</c:v>
                </c:pt>
                <c:pt idx="36598">
                  <c:v>-8595020.1677189991</c:v>
                </c:pt>
                <c:pt idx="36599">
                  <c:v>-8610370.4022090007</c:v>
                </c:pt>
                <c:pt idx="36600">
                  <c:v>-8625718.8064169977</c:v>
                </c:pt>
                <c:pt idx="36601">
                  <c:v>-8641065.3793230001</c:v>
                </c:pt>
                <c:pt idx="36602">
                  <c:v>-8656410.1199110001</c:v>
                </c:pt>
                <c:pt idx="36603">
                  <c:v>-8671753.0271719974</c:v>
                </c:pt>
                <c:pt idx="36604">
                  <c:v>-8687094.1000969987</c:v>
                </c:pt>
                <c:pt idx="36605">
                  <c:v>-8702433.3376860004</c:v>
                </c:pt>
                <c:pt idx="36606">
                  <c:v>-8717770.7389399987</c:v>
                </c:pt>
                <c:pt idx="36607">
                  <c:v>-8733106.3028660007</c:v>
                </c:pt>
                <c:pt idx="36608">
                  <c:v>-8748440.0284739975</c:v>
                </c:pt>
                <c:pt idx="36609">
                  <c:v>-8763771.9147790018</c:v>
                </c:pt>
                <c:pt idx="36610">
                  <c:v>-8779101.9607999995</c:v>
                </c:pt>
                <c:pt idx="36611">
                  <c:v>-8794430.165560998</c:v>
                </c:pt>
                <c:pt idx="36612">
                  <c:v>-8809756.528088998</c:v>
                </c:pt>
                <c:pt idx="36613">
                  <c:v>-8825081.047415996</c:v>
                </c:pt>
                <c:pt idx="36614">
                  <c:v>-8840403.7225779984</c:v>
                </c:pt>
                <c:pt idx="36615">
                  <c:v>-8855724.5526140016</c:v>
                </c:pt>
                <c:pt idx="36616">
                  <c:v>-8871043.5365689956</c:v>
                </c:pt>
                <c:pt idx="36617">
                  <c:v>-8886360.6734909974</c:v>
                </c:pt>
                <c:pt idx="36618">
                  <c:v>-8901675.9624320008</c:v>
                </c:pt>
                <c:pt idx="36619">
                  <c:v>-8916989.4024500009</c:v>
                </c:pt>
                <c:pt idx="36620">
                  <c:v>-8932300.9926040005</c:v>
                </c:pt>
                <c:pt idx="36621">
                  <c:v>-8947610.7319590002</c:v>
                </c:pt>
                <c:pt idx="36622">
                  <c:v>-8962918.6195839979</c:v>
                </c:pt>
                <c:pt idx="36623">
                  <c:v>-8978224.6545509994</c:v>
                </c:pt>
                <c:pt idx="36624">
                  <c:v>-8993528.8359379992</c:v>
                </c:pt>
                <c:pt idx="36625">
                  <c:v>-9008831.1628249977</c:v>
                </c:pt>
                <c:pt idx="36626">
                  <c:v>-9024131.6342979986</c:v>
                </c:pt>
                <c:pt idx="36627">
                  <c:v>-9039430.2494439967</c:v>
                </c:pt>
                <c:pt idx="36628">
                  <c:v>-9054727.0073559973</c:v>
                </c:pt>
                <c:pt idx="36629">
                  <c:v>-9070021.9071319979</c:v>
                </c:pt>
                <c:pt idx="36630">
                  <c:v>-9085314.9478709977</c:v>
                </c:pt>
                <c:pt idx="36631">
                  <c:v>-9100606.128678998</c:v>
                </c:pt>
                <c:pt idx="36632">
                  <c:v>-9115895.4486639984</c:v>
                </c:pt>
                <c:pt idx="36633">
                  <c:v>-9131182.906938998</c:v>
                </c:pt>
                <c:pt idx="36634">
                  <c:v>-9146468.502619002</c:v>
                </c:pt>
                <c:pt idx="36635">
                  <c:v>-9161752.2348249983</c:v>
                </c:pt>
                <c:pt idx="36636">
                  <c:v>-9177034.1026820019</c:v>
                </c:pt>
                <c:pt idx="36637">
                  <c:v>-9192314.1053160001</c:v>
                </c:pt>
                <c:pt idx="36638">
                  <c:v>-9207592.2418599986</c:v>
                </c:pt>
                <c:pt idx="36639">
                  <c:v>-9222868.5114500001</c:v>
                </c:pt>
                <c:pt idx="36640">
                  <c:v>-9238142.9132239986</c:v>
                </c:pt>
                <c:pt idx="36641">
                  <c:v>-9253415.4463269971</c:v>
                </c:pt>
                <c:pt idx="36642">
                  <c:v>-9268686.1099039987</c:v>
                </c:pt>
                <c:pt idx="36643">
                  <c:v>-9283954.9031070005</c:v>
                </c:pt>
                <c:pt idx="36644">
                  <c:v>-9299221.8250910006</c:v>
                </c:pt>
                <c:pt idx="36645">
                  <c:v>-9314486.8750130013</c:v>
                </c:pt>
                <c:pt idx="36646">
                  <c:v>-9329750.0520360004</c:v>
                </c:pt>
                <c:pt idx="36647">
                  <c:v>-9345011.3553250004</c:v>
                </c:pt>
                <c:pt idx="36648">
                  <c:v>-9360270.7840500008</c:v>
                </c:pt>
                <c:pt idx="36649">
                  <c:v>-9375528.3373839986</c:v>
                </c:pt>
                <c:pt idx="36650">
                  <c:v>-9390784.0145039987</c:v>
                </c:pt>
                <c:pt idx="36651">
                  <c:v>-9406037.814590998</c:v>
                </c:pt>
                <c:pt idx="36652">
                  <c:v>-9421289.7368279956</c:v>
                </c:pt>
                <c:pt idx="36653">
                  <c:v>-9436539.7804039977</c:v>
                </c:pt>
                <c:pt idx="36654">
                  <c:v>-9451787.944509998</c:v>
                </c:pt>
                <c:pt idx="36655">
                  <c:v>-9467034.2283399962</c:v>
                </c:pt>
                <c:pt idx="36656">
                  <c:v>-9482278.6310949959</c:v>
                </c:pt>
                <c:pt idx="36657">
                  <c:v>-9497521.1519750003</c:v>
                </c:pt>
                <c:pt idx="36658">
                  <c:v>-9512761.7901879977</c:v>
                </c:pt>
                <c:pt idx="36659">
                  <c:v>-9528000.5449420009</c:v>
                </c:pt>
                <c:pt idx="36660">
                  <c:v>-9543237.4154499993</c:v>
                </c:pt>
                <c:pt idx="36661">
                  <c:v>-9558472.4009290002</c:v>
                </c:pt>
                <c:pt idx="36662">
                  <c:v>-9573705.5005989987</c:v>
                </c:pt>
                <c:pt idx="36663">
                  <c:v>-9588936.7136840001</c:v>
                </c:pt>
                <c:pt idx="36664">
                  <c:v>-9604166.039410999</c:v>
                </c:pt>
                <c:pt idx="36665">
                  <c:v>-9619393.4770110007</c:v>
                </c:pt>
                <c:pt idx="36666">
                  <c:v>-9634619.0257169995</c:v>
                </c:pt>
                <c:pt idx="36667">
                  <c:v>-9649842.6847670004</c:v>
                </c:pt>
                <c:pt idx="36668">
                  <c:v>-9665064.4534019995</c:v>
                </c:pt>
                <c:pt idx="36669">
                  <c:v>-9680284.3308680002</c:v>
                </c:pt>
                <c:pt idx="36670">
                  <c:v>-9695502.3164109979</c:v>
                </c:pt>
                <c:pt idx="36671">
                  <c:v>-9710718.4092829991</c:v>
                </c:pt>
                <c:pt idx="36672">
                  <c:v>-9725932.608738998</c:v>
                </c:pt>
                <c:pt idx="36673">
                  <c:v>-9741144.9140370004</c:v>
                </c:pt>
                <c:pt idx="36674">
                  <c:v>-9756355.3244390003</c:v>
                </c:pt>
                <c:pt idx="36675">
                  <c:v>-9771563.8392089978</c:v>
                </c:pt>
                <c:pt idx="36676">
                  <c:v>-9786770.4576159995</c:v>
                </c:pt>
                <c:pt idx="36677">
                  <c:v>-9801975.1789330002</c:v>
                </c:pt>
                <c:pt idx="36678">
                  <c:v>-9817178.002431998</c:v>
                </c:pt>
                <c:pt idx="36679">
                  <c:v>-9832378.9273939971</c:v>
                </c:pt>
                <c:pt idx="36680">
                  <c:v>-9847577.9530989993</c:v>
                </c:pt>
                <c:pt idx="36681">
                  <c:v>-9862775.0788330007</c:v>
                </c:pt>
                <c:pt idx="36682">
                  <c:v>-9877970.3038840014</c:v>
                </c:pt>
                <c:pt idx="36683">
                  <c:v>-9893163.627543997</c:v>
                </c:pt>
                <c:pt idx="36684">
                  <c:v>-9908355.0491069984</c:v>
                </c:pt>
                <c:pt idx="36685">
                  <c:v>-9923544.5678710006</c:v>
                </c:pt>
                <c:pt idx="36686">
                  <c:v>-9938732.183137998</c:v>
                </c:pt>
                <c:pt idx="36687">
                  <c:v>-9953917.8942130022</c:v>
                </c:pt>
                <c:pt idx="36688">
                  <c:v>-9969101.7004029974</c:v>
                </c:pt>
                <c:pt idx="36689">
                  <c:v>-9984283.6010190006</c:v>
                </c:pt>
                <c:pt idx="36690">
                  <c:v>-9999463.5953749977</c:v>
                </c:pt>
                <c:pt idx="36691">
                  <c:v>-10014641.682789002</c:v>
                </c:pt>
                <c:pt idx="36692">
                  <c:v>-10029817.862582002</c:v>
                </c:pt>
                <c:pt idx="36693">
                  <c:v>-10044992.134077</c:v>
                </c:pt>
                <c:pt idx="36694">
                  <c:v>-10060164.496601</c:v>
                </c:pt>
                <c:pt idx="36695">
                  <c:v>-10075334.949483998</c:v>
                </c:pt>
                <c:pt idx="36696">
                  <c:v>-10090503.49206</c:v>
                </c:pt>
                <c:pt idx="36697">
                  <c:v>-10105670.123663999</c:v>
                </c:pt>
                <c:pt idx="36698">
                  <c:v>-10120834.843637003</c:v>
                </c:pt>
                <c:pt idx="36699">
                  <c:v>-10135997.651320998</c:v>
                </c:pt>
                <c:pt idx="36700">
                  <c:v>-10151158.546060998</c:v>
                </c:pt>
                <c:pt idx="36701">
                  <c:v>-10166317.527205998</c:v>
                </c:pt>
                <c:pt idx="36702">
                  <c:v>-10181474.594108</c:v>
                </c:pt>
                <c:pt idx="36703">
                  <c:v>-10196629.746121999</c:v>
                </c:pt>
                <c:pt idx="36704">
                  <c:v>-10211782.982605999</c:v>
                </c:pt>
                <c:pt idx="36705">
                  <c:v>-10226934.302920002</c:v>
                </c:pt>
                <c:pt idx="36706">
                  <c:v>-10242083.706428995</c:v>
                </c:pt>
                <c:pt idx="36707">
                  <c:v>-10257231.192500001</c:v>
                </c:pt>
                <c:pt idx="36708">
                  <c:v>-10272376.760501998</c:v>
                </c:pt>
                <c:pt idx="36709">
                  <c:v>-10287520.409808002</c:v>
                </c:pt>
                <c:pt idx="36710">
                  <c:v>-10302662.139794998</c:v>
                </c:pt>
                <c:pt idx="36711">
                  <c:v>-10317801.949842</c:v>
                </c:pt>
                <c:pt idx="36712">
                  <c:v>-10332939.839330001</c:v>
                </c:pt>
                <c:pt idx="36713">
                  <c:v>-10348075.807644</c:v>
                </c:pt>
                <c:pt idx="36714">
                  <c:v>-10363209.854172004</c:v>
                </c:pt>
                <c:pt idx="36715">
                  <c:v>-10378341.978304001</c:v>
                </c:pt>
                <c:pt idx="36716">
                  <c:v>-10393472.179434998</c:v>
                </c:pt>
                <c:pt idx="36717">
                  <c:v>-10408600.45696</c:v>
                </c:pt>
                <c:pt idx="36718">
                  <c:v>-10423726.810280003</c:v>
                </c:pt>
                <c:pt idx="36719">
                  <c:v>-10438851.238795996</c:v>
                </c:pt>
                <c:pt idx="36720">
                  <c:v>-10453973.741913998</c:v>
                </c:pt>
                <c:pt idx="36721">
                  <c:v>-10469094.319042003</c:v>
                </c:pt>
                <c:pt idx="36722">
                  <c:v>-10484212.969590001</c:v>
                </c:pt>
                <c:pt idx="36723">
                  <c:v>-10499329.692973003</c:v>
                </c:pt>
                <c:pt idx="36724">
                  <c:v>-10514444.488606</c:v>
                </c:pt>
                <c:pt idx="36725">
                  <c:v>-10529557.355910001</c:v>
                </c:pt>
                <c:pt idx="36726">
                  <c:v>-10544668.294306997</c:v>
                </c:pt>
                <c:pt idx="36727">
                  <c:v>-10559777.303221</c:v>
                </c:pt>
                <c:pt idx="36728">
                  <c:v>-10574884.382081002</c:v>
                </c:pt>
                <c:pt idx="36729">
                  <c:v>-10589989.530316001</c:v>
                </c:pt>
                <c:pt idx="36730">
                  <c:v>-10605092.747361999</c:v>
                </c:pt>
                <c:pt idx="36731">
                  <c:v>-10620194.032652002</c:v>
                </c:pt>
                <c:pt idx="36732">
                  <c:v>-10635293.385627002</c:v>
                </c:pt>
                <c:pt idx="36733">
                  <c:v>-10650390.805729002</c:v>
                </c:pt>
                <c:pt idx="36734">
                  <c:v>-10665486.292400001</c:v>
                </c:pt>
                <c:pt idx="36735">
                  <c:v>-10680579.845089002</c:v>
                </c:pt>
                <c:pt idx="36736">
                  <c:v>-10695671.463246003</c:v>
                </c:pt>
                <c:pt idx="36737">
                  <c:v>-10710761.146321999</c:v>
                </c:pt>
                <c:pt idx="36738">
                  <c:v>-10725848.893773004</c:v>
                </c:pt>
                <c:pt idx="36739">
                  <c:v>-10740934.705057003</c:v>
                </c:pt>
                <c:pt idx="36740">
                  <c:v>-10756018.579635</c:v>
                </c:pt>
                <c:pt idx="36741">
                  <c:v>-10771100.516969001</c:v>
                </c:pt>
                <c:pt idx="36742">
                  <c:v>-10786180.516524997</c:v>
                </c:pt>
                <c:pt idx="36743">
                  <c:v>-10801258.577772003</c:v>
                </c:pt>
                <c:pt idx="36744">
                  <c:v>-10816334.700182</c:v>
                </c:pt>
                <c:pt idx="36745">
                  <c:v>-10831408.883227</c:v>
                </c:pt>
                <c:pt idx="36746">
                  <c:v>-10846481.126383997</c:v>
                </c:pt>
                <c:pt idx="36747">
                  <c:v>-10861551.429132</c:v>
                </c:pt>
                <c:pt idx="36748">
                  <c:v>-10876619.790952999</c:v>
                </c:pt>
                <c:pt idx="36749">
                  <c:v>-10891686.211331001</c:v>
                </c:pt>
                <c:pt idx="36750">
                  <c:v>-10906750.689753002</c:v>
                </c:pt>
                <c:pt idx="36751">
                  <c:v>-10921813.225707</c:v>
                </c:pt>
                <c:pt idx="36752">
                  <c:v>-10936873.818685999</c:v>
                </c:pt>
                <c:pt idx="36753">
                  <c:v>-10951932.468184</c:v>
                </c:pt>
                <c:pt idx="36754">
                  <c:v>-10966989.173697</c:v>
                </c:pt>
                <c:pt idx="36755">
                  <c:v>-10982043.934726</c:v>
                </c:pt>
                <c:pt idx="36756">
                  <c:v>-10997096.750773001</c:v>
                </c:pt>
                <c:pt idx="36757">
                  <c:v>-11012147.621340998</c:v>
                </c:pt>
                <c:pt idx="36758">
                  <c:v>-11027196.545938</c:v>
                </c:pt>
                <c:pt idx="36759">
                  <c:v>-11042243.524072999</c:v>
                </c:pt>
                <c:pt idx="36760">
                  <c:v>-11057288.555258002</c:v>
                </c:pt>
                <c:pt idx="36761">
                  <c:v>-11072331.639007999</c:v>
                </c:pt>
                <c:pt idx="36762">
                  <c:v>-11087372.774839003</c:v>
                </c:pt>
                <c:pt idx="36763">
                  <c:v>-11102411.962270999</c:v>
                </c:pt>
                <c:pt idx="36764">
                  <c:v>-11117449.200824998</c:v>
                </c:pt>
                <c:pt idx="36765">
                  <c:v>-11132484.490025001</c:v>
                </c:pt>
                <c:pt idx="36766">
                  <c:v>-11147517.829399001</c:v>
                </c:pt>
                <c:pt idx="36767">
                  <c:v>-11162549.218474995</c:v>
                </c:pt>
                <c:pt idx="36768">
                  <c:v>-11177578.656785</c:v>
                </c:pt>
                <c:pt idx="36769">
                  <c:v>-11192606.143862</c:v>
                </c:pt>
                <c:pt idx="36770">
                  <c:v>-11207631.679242</c:v>
                </c:pt>
                <c:pt idx="36771">
                  <c:v>-11222655.262464998</c:v>
                </c:pt>
                <c:pt idx="36772">
                  <c:v>-11237676.893071001</c:v>
                </c:pt>
                <c:pt idx="36773">
                  <c:v>-11252696.570603002</c:v>
                </c:pt>
                <c:pt idx="36774">
                  <c:v>-11267714.294608003</c:v>
                </c:pt>
                <c:pt idx="36775">
                  <c:v>-11282730.064632002</c:v>
                </c:pt>
                <c:pt idx="36776">
                  <c:v>-11297743.880227</c:v>
                </c:pt>
                <c:pt idx="36777">
                  <c:v>-11312755.740944998</c:v>
                </c:pt>
                <c:pt idx="36778">
                  <c:v>-11327765.646340998</c:v>
                </c:pt>
                <c:pt idx="36779">
                  <c:v>-11342773.595972002</c:v>
                </c:pt>
                <c:pt idx="36780">
                  <c:v>-11357779.589397999</c:v>
                </c:pt>
                <c:pt idx="36781">
                  <c:v>-11372783.626181001</c:v>
                </c:pt>
                <c:pt idx="36782">
                  <c:v>-11387785.705884</c:v>
                </c:pt>
                <c:pt idx="36783">
                  <c:v>-11402785.828074997</c:v>
                </c:pt>
                <c:pt idx="36784">
                  <c:v>-11417783.992321</c:v>
                </c:pt>
                <c:pt idx="36785">
                  <c:v>-11432780.198193999</c:v>
                </c:pt>
                <c:pt idx="36786">
                  <c:v>-11447774.445268</c:v>
                </c:pt>
                <c:pt idx="36787">
                  <c:v>-11462766.733116001</c:v>
                </c:pt>
                <c:pt idx="36788">
                  <c:v>-11477757.061317002</c:v>
                </c:pt>
                <c:pt idx="36789">
                  <c:v>-11492745.429451</c:v>
                </c:pt>
                <c:pt idx="36790">
                  <c:v>-11507731.837099997</c:v>
                </c:pt>
                <c:pt idx="36791">
                  <c:v>-11522716.283848003</c:v>
                </c:pt>
                <c:pt idx="36792">
                  <c:v>-11537698.769281</c:v>
                </c:pt>
                <c:pt idx="36793">
                  <c:v>-11552679.292988</c:v>
                </c:pt>
                <c:pt idx="36794">
                  <c:v>-11567657.854560003</c:v>
                </c:pt>
                <c:pt idx="36795">
                  <c:v>-11582634.453589002</c:v>
                </c:pt>
                <c:pt idx="36796">
                  <c:v>-11597609.089671999</c:v>
                </c:pt>
                <c:pt idx="36797">
                  <c:v>-11612581.762403999</c:v>
                </c:pt>
                <c:pt idx="36798">
                  <c:v>-11627552.471386002</c:v>
                </c:pt>
                <c:pt idx="36799">
                  <c:v>-11642521.216219001</c:v>
                </c:pt>
                <c:pt idx="36800">
                  <c:v>-11657487.996506998</c:v>
                </c:pt>
                <c:pt idx="36801">
                  <c:v>-11672452.811855001</c:v>
                </c:pt>
                <c:pt idx="36802">
                  <c:v>-11687415.661870999</c:v>
                </c:pt>
                <c:pt idx="36803">
                  <c:v>-11702376.546164999</c:v>
                </c:pt>
                <c:pt idx="36804">
                  <c:v>-11717335.464350002</c:v>
                </c:pt>
                <c:pt idx="36805">
                  <c:v>-11732292.416038997</c:v>
                </c:pt>
                <c:pt idx="36806">
                  <c:v>-11747247.400849001</c:v>
                </c:pt>
                <c:pt idx="36807">
                  <c:v>-11762200.418397998</c:v>
                </c:pt>
                <c:pt idx="36808">
                  <c:v>-11777151.468304997</c:v>
                </c:pt>
                <c:pt idx="36809">
                  <c:v>-11792100.550194997</c:v>
                </c:pt>
                <c:pt idx="36810">
                  <c:v>-11807047.663690003</c:v>
                </c:pt>
                <c:pt idx="36811">
                  <c:v>-11821992.808418</c:v>
                </c:pt>
                <c:pt idx="36812">
                  <c:v>-11836935.984007003</c:v>
                </c:pt>
                <c:pt idx="36813">
                  <c:v>-11851877.190087</c:v>
                </c:pt>
                <c:pt idx="36814">
                  <c:v>-11866816.426290998</c:v>
                </c:pt>
                <c:pt idx="36815">
                  <c:v>-11881753.692252999</c:v>
                </c:pt>
                <c:pt idx="36816">
                  <c:v>-11896688.987610999</c:v>
                </c:pt>
                <c:pt idx="36817">
                  <c:v>-11911622.312000999</c:v>
                </c:pt>
                <c:pt idx="36818">
                  <c:v>-11926553.665066</c:v>
                </c:pt>
                <c:pt idx="36819">
                  <c:v>-11941483.046445996</c:v>
                </c:pt>
                <c:pt idx="36820">
                  <c:v>-11956410.455787001</c:v>
                </c:pt>
                <c:pt idx="36821">
                  <c:v>-11971335.892735003</c:v>
                </c:pt>
                <c:pt idx="36822">
                  <c:v>-11986259.356938999</c:v>
                </c:pt>
                <c:pt idx="36823">
                  <c:v>-12001180.848046998</c:v>
                </c:pt>
                <c:pt idx="36824">
                  <c:v>-12016100.365713004</c:v>
                </c:pt>
                <c:pt idx="36825">
                  <c:v>-12031017.909589998</c:v>
                </c:pt>
                <c:pt idx="36826">
                  <c:v>-12045933.479335001</c:v>
                </c:pt>
                <c:pt idx="36827">
                  <c:v>-12060847.074604999</c:v>
                </c:pt>
                <c:pt idx="36828">
                  <c:v>-12075758.695061</c:v>
                </c:pt>
                <c:pt idx="36829">
                  <c:v>-12090668.340361997</c:v>
                </c:pt>
                <c:pt idx="36830">
                  <c:v>-12105576.010175001</c:v>
                </c:pt>
                <c:pt idx="36831">
                  <c:v>-12120481.704162</c:v>
                </c:pt>
                <c:pt idx="36832">
                  <c:v>-12135385.421993</c:v>
                </c:pt>
                <c:pt idx="36833">
                  <c:v>-12150287.163335998</c:v>
                </c:pt>
                <c:pt idx="36834">
                  <c:v>-12165186.927862</c:v>
                </c:pt>
                <c:pt idx="36835">
                  <c:v>-12180084.715243002</c:v>
                </c:pt>
                <c:pt idx="36836">
                  <c:v>-12194980.525155</c:v>
                </c:pt>
                <c:pt idx="36837">
                  <c:v>-12209874.357274</c:v>
                </c:pt>
                <c:pt idx="36838">
                  <c:v>-12224766.211278001</c:v>
                </c:pt>
                <c:pt idx="36839">
                  <c:v>-12239656.086848</c:v>
                </c:pt>
                <c:pt idx="36840">
                  <c:v>-12254543.983664</c:v>
                </c:pt>
                <c:pt idx="36841">
                  <c:v>-12269429.901412003</c:v>
                </c:pt>
                <c:pt idx="36842">
                  <c:v>-12284313.839776</c:v>
                </c:pt>
                <c:pt idx="36843">
                  <c:v>-12299195.798443997</c:v>
                </c:pt>
                <c:pt idx="36844">
                  <c:v>-12314075.777104998</c:v>
                </c:pt>
                <c:pt idx="36845">
                  <c:v>-12328953.775449</c:v>
                </c:pt>
                <c:pt idx="36846">
                  <c:v>-12343829.793168997</c:v>
                </c:pt>
                <c:pt idx="36847">
                  <c:v>-12358703.82996</c:v>
                </c:pt>
                <c:pt idx="36848">
                  <c:v>-12373575.885516999</c:v>
                </c:pt>
                <c:pt idx="36849">
                  <c:v>-12388445.959539</c:v>
                </c:pt>
                <c:pt idx="36850">
                  <c:v>-12403314.051725</c:v>
                </c:pt>
                <c:pt idx="36851">
                  <c:v>-12418180.161776002</c:v>
                </c:pt>
                <c:pt idx="36852">
                  <c:v>-12433044.289394999</c:v>
                </c:pt>
                <c:pt idx="36853">
                  <c:v>-12447906.434287</c:v>
                </c:pt>
                <c:pt idx="36854">
                  <c:v>-12462766.596158</c:v>
                </c:pt>
                <c:pt idx="36855">
                  <c:v>-12477624.774715999</c:v>
                </c:pt>
                <c:pt idx="36856">
                  <c:v>-12492480.969672002</c:v>
                </c:pt>
                <c:pt idx="36857">
                  <c:v>-12507335.180736</c:v>
                </c:pt>
                <c:pt idx="36858">
                  <c:v>-12522187.407621</c:v>
                </c:pt>
                <c:pt idx="36859">
                  <c:v>-12537037.650044</c:v>
                </c:pt>
                <c:pt idx="36860">
                  <c:v>-12551885.907718999</c:v>
                </c:pt>
                <c:pt idx="36861">
                  <c:v>-12566732.180364998</c:v>
                </c:pt>
                <c:pt idx="36862">
                  <c:v>-12581576.467700999</c:v>
                </c:pt>
                <c:pt idx="36863">
                  <c:v>-12596418.76945</c:v>
                </c:pt>
                <c:pt idx="36864">
                  <c:v>-12611259.085333999</c:v>
                </c:pt>
                <c:pt idx="36865">
                  <c:v>-12626097.415077003</c:v>
                </c:pt>
                <c:pt idx="36866">
                  <c:v>-12640933.758406999</c:v>
                </c:pt>
                <c:pt idx="36867">
                  <c:v>-12655768.115049999</c:v>
                </c:pt>
                <c:pt idx="36868">
                  <c:v>-12670600.484735999</c:v>
                </c:pt>
                <c:pt idx="36869">
                  <c:v>-12685430.867196998</c:v>
                </c:pt>
                <c:pt idx="36870">
                  <c:v>-12700259.262163999</c:v>
                </c:pt>
                <c:pt idx="36871">
                  <c:v>-12715085.669373</c:v>
                </c:pt>
                <c:pt idx="36872">
                  <c:v>-12729910.088559</c:v>
                </c:pt>
                <c:pt idx="36873">
                  <c:v>-12744732.519458</c:v>
                </c:pt>
                <c:pt idx="36874">
                  <c:v>-12759552.961811002</c:v>
                </c:pt>
                <c:pt idx="36875">
                  <c:v>-12774371.415356999</c:v>
                </c:pt>
                <c:pt idx="36876">
                  <c:v>-12789187.879838999</c:v>
                </c:pt>
                <c:pt idx="36877">
                  <c:v>-12804002.355000002</c:v>
                </c:pt>
                <c:pt idx="36878">
                  <c:v>-12818814.840585001</c:v>
                </c:pt>
                <c:pt idx="36879">
                  <c:v>-12833625.336340997</c:v>
                </c:pt>
                <c:pt idx="36880">
                  <c:v>-12848433.842016</c:v>
                </c:pt>
                <c:pt idx="36881">
                  <c:v>-12863240.357359001</c:v>
                </c:pt>
                <c:pt idx="36882">
                  <c:v>-12878044.882122003</c:v>
                </c:pt>
                <c:pt idx="36883">
                  <c:v>-12892847.416058</c:v>
                </c:pt>
                <c:pt idx="36884">
                  <c:v>-12907647.958919002</c:v>
                </c:pt>
                <c:pt idx="36885">
                  <c:v>-12922446.510462997</c:v>
                </c:pt>
                <c:pt idx="36886">
                  <c:v>-12937243.070446</c:v>
                </c:pt>
                <c:pt idx="36887">
                  <c:v>-12952037.638625998</c:v>
                </c:pt>
                <c:pt idx="36888">
                  <c:v>-12966830.214764997</c:v>
                </c:pt>
                <c:pt idx="36889">
                  <c:v>-12981620.798621997</c:v>
                </c:pt>
                <c:pt idx="36890">
                  <c:v>-12996409.389962003</c:v>
                </c:pt>
                <c:pt idx="36891">
                  <c:v>-13011195.988547998</c:v>
                </c:pt>
                <c:pt idx="36892">
                  <c:v>-13025980.594146</c:v>
                </c:pt>
                <c:pt idx="36893">
                  <c:v>-13040763.206523996</c:v>
                </c:pt>
                <c:pt idx="36894">
                  <c:v>-13055543.825449999</c:v>
                </c:pt>
                <c:pt idx="36895">
                  <c:v>-13070322.450694</c:v>
                </c:pt>
                <c:pt idx="36896">
                  <c:v>-13085099.082029</c:v>
                </c:pt>
                <c:pt idx="36897">
                  <c:v>-13099873.719225999</c:v>
                </c:pt>
                <c:pt idx="36898">
                  <c:v>-13114646.362060001</c:v>
                </c:pt>
                <c:pt idx="36899">
                  <c:v>-13129417.010306997</c:v>
                </c:pt>
                <c:pt idx="36900">
                  <c:v>-13144185.663743002</c:v>
                </c:pt>
                <c:pt idx="36901">
                  <c:v>-13158952.322148003</c:v>
                </c:pt>
                <c:pt idx="36902">
                  <c:v>-13173716.985301999</c:v>
                </c:pt>
                <c:pt idx="36903">
                  <c:v>-13188479.652984003</c:v>
                </c:pt>
                <c:pt idx="36904">
                  <c:v>-13203240.324979002</c:v>
                </c:pt>
                <c:pt idx="36905">
                  <c:v>-13217999.00107</c:v>
                </c:pt>
                <c:pt idx="36906">
                  <c:v>-13232755.681041</c:v>
                </c:pt>
                <c:pt idx="36907">
                  <c:v>-13247510.364681004</c:v>
                </c:pt>
                <c:pt idx="36908">
                  <c:v>-13262263.051775999</c:v>
                </c:pt>
                <c:pt idx="36909">
                  <c:v>-13277013.742117001</c:v>
                </c:pt>
                <c:pt idx="36910">
                  <c:v>-13291762.435493</c:v>
                </c:pt>
                <c:pt idx="36911">
                  <c:v>-13306509.131696001</c:v>
                </c:pt>
                <c:pt idx="36912">
                  <c:v>-13321253.830521001</c:v>
                </c:pt>
                <c:pt idx="36913">
                  <c:v>-13335996.531761</c:v>
                </c:pt>
                <c:pt idx="36914">
                  <c:v>-13350737.235212</c:v>
                </c:pt>
                <c:pt idx="36915">
                  <c:v>-13365475.940672003</c:v>
                </c:pt>
                <c:pt idx="36916">
                  <c:v>-13380212.647937998</c:v>
                </c:pt>
                <c:pt idx="36917">
                  <c:v>-13394947.356811002</c:v>
                </c:pt>
                <c:pt idx="36918">
                  <c:v>-13409680.067092</c:v>
                </c:pt>
                <c:pt idx="36919">
                  <c:v>-13424410.778581997</c:v>
                </c:pt>
                <c:pt idx="36920">
                  <c:v>-13439139.491085</c:v>
                </c:pt>
                <c:pt idx="36921">
                  <c:v>-13453866.204407001</c:v>
                </c:pt>
                <c:pt idx="36922">
                  <c:v>-13468590.918353003</c:v>
                </c:pt>
                <c:pt idx="36923">
                  <c:v>-13483313.632728998</c:v>
                </c:pt>
                <c:pt idx="36924">
                  <c:v>-13498034.347345999</c:v>
                </c:pt>
                <c:pt idx="36925">
                  <c:v>-13512753.062012002</c:v>
                </c:pt>
                <c:pt idx="36926">
                  <c:v>-13527469.776538998</c:v>
                </c:pt>
                <c:pt idx="36927">
                  <c:v>-13542184.490738003</c:v>
                </c:pt>
                <c:pt idx="36928">
                  <c:v>-13556897.204423998</c:v>
                </c:pt>
                <c:pt idx="36929">
                  <c:v>-13571607.917409997</c:v>
                </c:pt>
                <c:pt idx="36930">
                  <c:v>-13586316.629512997</c:v>
                </c:pt>
                <c:pt idx="36931">
                  <c:v>-13601023.340549</c:v>
                </c:pt>
                <c:pt idx="36932">
                  <c:v>-13615728.050337</c:v>
                </c:pt>
                <c:pt idx="36933">
                  <c:v>-13630430.758695997</c:v>
                </c:pt>
                <c:pt idx="36934">
                  <c:v>-13645131.465446003</c:v>
                </c:pt>
                <c:pt idx="36935">
                  <c:v>-13659830.17041</c:v>
                </c:pt>
                <c:pt idx="36936">
                  <c:v>-13674526.873410001</c:v>
                </c:pt>
                <c:pt idx="36937">
                  <c:v>-13689221.574270003</c:v>
                </c:pt>
                <c:pt idx="36938">
                  <c:v>-13703914.272816002</c:v>
                </c:pt>
                <c:pt idx="36939">
                  <c:v>-13718604.968873002</c:v>
                </c:pt>
                <c:pt idx="36940">
                  <c:v>-13733293.66227</c:v>
                </c:pt>
                <c:pt idx="36941">
                  <c:v>-13747980.352835001</c:v>
                </c:pt>
                <c:pt idx="36942">
                  <c:v>-13762665.040397998</c:v>
                </c:pt>
                <c:pt idx="36943">
                  <c:v>-13777347.724788999</c:v>
                </c:pt>
                <c:pt idx="36944">
                  <c:v>-13792028.405841002</c:v>
                </c:pt>
                <c:pt idx="36945">
                  <c:v>-13806707.083387</c:v>
                </c:pt>
                <c:pt idx="36946">
                  <c:v>-13821383.757261001</c:v>
                </c:pt>
                <c:pt idx="36947">
                  <c:v>-13836058.427298998</c:v>
                </c:pt>
                <c:pt idx="36948">
                  <c:v>-13850731.093335997</c:v>
                </c:pt>
                <c:pt idx="36949">
                  <c:v>-13865401.755210999</c:v>
                </c:pt>
                <c:pt idx="36950">
                  <c:v>-13880070.412761999</c:v>
                </c:pt>
                <c:pt idx="36951">
                  <c:v>-13894737.065827999</c:v>
                </c:pt>
                <c:pt idx="36952">
                  <c:v>-13909401.714252003</c:v>
                </c:pt>
                <c:pt idx="36953">
                  <c:v>-13924064.357873002</c:v>
                </c:pt>
                <c:pt idx="36954">
                  <c:v>-13938724.996536998</c:v>
                </c:pt>
                <c:pt idx="36955">
                  <c:v>-13953383.630085001</c:v>
                </c:pt>
                <c:pt idx="36956">
                  <c:v>-13968040.258363998</c:v>
                </c:pt>
                <c:pt idx="36957">
                  <c:v>-13982694.881219001</c:v>
                </c:pt>
                <c:pt idx="36958">
                  <c:v>-13997347.498497998</c:v>
                </c:pt>
                <c:pt idx="36959">
                  <c:v>-14011998.110049</c:v>
                </c:pt>
                <c:pt idx="36960">
                  <c:v>-14026646.715721</c:v>
                </c:pt>
                <c:pt idx="36961">
                  <c:v>-14041293.315363999</c:v>
                </c:pt>
                <c:pt idx="36962">
                  <c:v>-14055937.908829</c:v>
                </c:pt>
                <c:pt idx="36963">
                  <c:v>-14070580.495968999</c:v>
                </c:pt>
                <c:pt idx="36964">
                  <c:v>-14085221.076638</c:v>
                </c:pt>
                <c:pt idx="36965">
                  <c:v>-14099859.650688002</c:v>
                </c:pt>
                <c:pt idx="36966">
                  <c:v>-14114496.217976999</c:v>
                </c:pt>
                <c:pt idx="36967">
                  <c:v>-14129130.778359</c:v>
                </c:pt>
                <c:pt idx="36968">
                  <c:v>-14143763.331692003</c:v>
                </c:pt>
                <c:pt idx="36969">
                  <c:v>-14158393.877834</c:v>
                </c:pt>
                <c:pt idx="36970">
                  <c:v>-14173022.416646</c:v>
                </c:pt>
                <c:pt idx="36971">
                  <c:v>-14187648.947985997</c:v>
                </c:pt>
                <c:pt idx="36972">
                  <c:v>-14202273.471716002</c:v>
                </c:pt>
                <c:pt idx="36973">
                  <c:v>-14216895.987698</c:v>
                </c:pt>
                <c:pt idx="36974">
                  <c:v>-14231516.495795</c:v>
                </c:pt>
                <c:pt idx="36975">
                  <c:v>-14246134.995872002</c:v>
                </c:pt>
                <c:pt idx="36976">
                  <c:v>-14260751.487792</c:v>
                </c:pt>
                <c:pt idx="36977">
                  <c:v>-14275365.971423</c:v>
                </c:pt>
                <c:pt idx="36978">
                  <c:v>-14289978.446632</c:v>
                </c:pt>
                <c:pt idx="36979">
                  <c:v>-14304588.913284</c:v>
                </c:pt>
                <c:pt idx="36980">
                  <c:v>-14319197.371251002</c:v>
                </c:pt>
                <c:pt idx="36981">
                  <c:v>-14333803.820401</c:v>
                </c:pt>
                <c:pt idx="36982">
                  <c:v>-14348408.260604</c:v>
                </c:pt>
                <c:pt idx="36983">
                  <c:v>-14363010.691733003</c:v>
                </c:pt>
                <c:pt idx="36984">
                  <c:v>-14377611.113659002</c:v>
                </c:pt>
                <c:pt idx="36985">
                  <c:v>-14392209.526256001</c:v>
                </c:pt>
                <c:pt idx="36986">
                  <c:v>-14406805.929397998</c:v>
                </c:pt>
                <c:pt idx="36987">
                  <c:v>-14421400.322961003</c:v>
                </c:pt>
                <c:pt idx="36988">
                  <c:v>-14435992.706819</c:v>
                </c:pt>
                <c:pt idx="36989">
                  <c:v>-14450583.080851002</c:v>
                </c:pt>
                <c:pt idx="36990">
                  <c:v>-14465171.444932999</c:v>
                </c:pt>
                <c:pt idx="36991">
                  <c:v>-14479757.798943998</c:v>
                </c:pt>
                <c:pt idx="36992">
                  <c:v>-14494342.142763998</c:v>
                </c:pt>
                <c:pt idx="36993">
                  <c:v>-14508924.476273</c:v>
                </c:pt>
                <c:pt idx="36994">
                  <c:v>-14523504.799352</c:v>
                </c:pt>
                <c:pt idx="36995">
                  <c:v>-14538083.111883001</c:v>
                </c:pt>
                <c:pt idx="36996">
                  <c:v>-14552659.413749002</c:v>
                </c:pt>
                <c:pt idx="36997">
                  <c:v>-14567233.704833003</c:v>
                </c:pt>
                <c:pt idx="36998">
                  <c:v>-14581805.985021003</c:v>
                </c:pt>
                <c:pt idx="36999">
                  <c:v>-14596376.254198</c:v>
                </c:pt>
                <c:pt idx="37000">
                  <c:v>-14610944.512249</c:v>
                </c:pt>
                <c:pt idx="37001">
                  <c:v>-14625510.759062</c:v>
                </c:pt>
                <c:pt idx="37002">
                  <c:v>-14640074.994523998</c:v>
                </c:pt>
                <c:pt idx="37003">
                  <c:v>-14654637.218524996</c:v>
                </c:pt>
                <c:pt idx="37004">
                  <c:v>-14669197.430953002</c:v>
                </c:pt>
                <c:pt idx="37005">
                  <c:v>-14683755.631699</c:v>
                </c:pt>
                <c:pt idx="37006">
                  <c:v>-14698311.820654001</c:v>
                </c:pt>
                <c:pt idx="37007">
                  <c:v>-14712865.997709</c:v>
                </c:pt>
                <c:pt idx="37008">
                  <c:v>-14727418.162758002</c:v>
                </c:pt>
                <c:pt idx="37009">
                  <c:v>-14741968.315694002</c:v>
                </c:pt>
                <c:pt idx="37010">
                  <c:v>-14756516.456411</c:v>
                </c:pt>
                <c:pt idx="37011">
                  <c:v>-14771062.584803002</c:v>
                </c:pt>
                <c:pt idx="37012">
                  <c:v>-14785606.700768</c:v>
                </c:pt>
                <c:pt idx="37013">
                  <c:v>-14800148.804199999</c:v>
                </c:pt>
                <c:pt idx="37014">
                  <c:v>-14814688.894997003</c:v>
                </c:pt>
                <c:pt idx="37015">
                  <c:v>-14829226.973058002</c:v>
                </c:pt>
                <c:pt idx="37016">
                  <c:v>-14843763.038280997</c:v>
                </c:pt>
                <c:pt idx="37017">
                  <c:v>-14858297.090564998</c:v>
                </c:pt>
                <c:pt idx="37018">
                  <c:v>-14872829.129811</c:v>
                </c:pt>
                <c:pt idx="37019">
                  <c:v>-14887359.155920003</c:v>
                </c:pt>
                <c:pt idx="37020">
                  <c:v>-14901887.168793</c:v>
                </c:pt>
                <c:pt idx="37021">
                  <c:v>-14916413.168333</c:v>
                </c:pt>
                <c:pt idx="37022">
                  <c:v>-14930937.154443001</c:v>
                </c:pt>
                <c:pt idx="37023">
                  <c:v>-14945459.127025995</c:v>
                </c:pt>
                <c:pt idx="37024">
                  <c:v>-14959979.085988002</c:v>
                </c:pt>
                <c:pt idx="37025">
                  <c:v>-14974497.031233998</c:v>
                </c:pt>
                <c:pt idx="37026">
                  <c:v>-14989012.962669002</c:v>
                </c:pt>
                <c:pt idx="37027">
                  <c:v>-15003526.8802</c:v>
                </c:pt>
                <c:pt idx="37028">
                  <c:v>-15018038.783735</c:v>
                </c:pt>
                <c:pt idx="37029">
                  <c:v>-15032548.673181999</c:v>
                </c:pt>
                <c:pt idx="37030">
                  <c:v>-15047056.548448998</c:v>
                </c:pt>
                <c:pt idx="37031">
                  <c:v>-15061562.409446998</c:v>
                </c:pt>
                <c:pt idx="37032">
                  <c:v>-15076066.256084001</c:v>
                </c:pt>
                <c:pt idx="37033">
                  <c:v>-15090568.088270998</c:v>
                </c:pt>
                <c:pt idx="37034">
                  <c:v>-15105067.905920999</c:v>
                </c:pt>
                <c:pt idx="37035">
                  <c:v>-15119565.708946001</c:v>
                </c:pt>
                <c:pt idx="37036">
                  <c:v>-15134061.497257</c:v>
                </c:pt>
                <c:pt idx="37037">
                  <c:v>-15148555.270768</c:v>
                </c:pt>
                <c:pt idx="37038">
                  <c:v>-15163047.029393999</c:v>
                </c:pt>
                <c:pt idx="37039">
                  <c:v>-15177536.773050003</c:v>
                </c:pt>
                <c:pt idx="37040">
                  <c:v>-15192024.501649002</c:v>
                </c:pt>
                <c:pt idx="37041">
                  <c:v>-15206510.21511</c:v>
                </c:pt>
                <c:pt idx="37042">
                  <c:v>-15220993.913347</c:v>
                </c:pt>
                <c:pt idx="37043">
                  <c:v>-15235475.596279001</c:v>
                </c:pt>
                <c:pt idx="37044">
                  <c:v>-15249955.263823003</c:v>
                </c:pt>
                <c:pt idx="37045">
                  <c:v>-15264432.915897002</c:v>
                </c:pt>
                <c:pt idx="37046">
                  <c:v>-15278908.552422</c:v>
                </c:pt>
                <c:pt idx="37047">
                  <c:v>-15293382.173316</c:v>
                </c:pt>
                <c:pt idx="37048">
                  <c:v>-15307853.778498998</c:v>
                </c:pt>
                <c:pt idx="37049">
                  <c:v>-15322323.367892999</c:v>
                </c:pt>
                <c:pt idx="37050">
                  <c:v>-15336790.941419998</c:v>
                </c:pt>
                <c:pt idx="37051">
                  <c:v>-15351256.499001</c:v>
                </c:pt>
                <c:pt idx="37052">
                  <c:v>-15365720.040557997</c:v>
                </c:pt>
                <c:pt idx="37053">
                  <c:v>-15380181.566016</c:v>
                </c:pt>
                <c:pt idx="37054">
                  <c:v>-15394641.075298</c:v>
                </c:pt>
                <c:pt idx="37055">
                  <c:v>-15409098.568329001</c:v>
                </c:pt>
                <c:pt idx="37056">
                  <c:v>-15423554.045033</c:v>
                </c:pt>
                <c:pt idx="37057">
                  <c:v>-15438007.505336</c:v>
                </c:pt>
                <c:pt idx="37058">
                  <c:v>-15452458.949163998</c:v>
                </c:pt>
                <c:pt idx="37059">
                  <c:v>-15466908.376444001</c:v>
                </c:pt>
                <c:pt idx="37060">
                  <c:v>-15481355.787102997</c:v>
                </c:pt>
                <c:pt idx="37061">
                  <c:v>-15495801.181069</c:v>
                </c:pt>
                <c:pt idx="37062">
                  <c:v>-15510244.558271</c:v>
                </c:pt>
                <c:pt idx="37063">
                  <c:v>-15524685.918636</c:v>
                </c:pt>
                <c:pt idx="37064">
                  <c:v>-15539125.262095001</c:v>
                </c:pt>
                <c:pt idx="37065">
                  <c:v>-15553562.588576999</c:v>
                </c:pt>
                <c:pt idx="37066">
                  <c:v>-15567997.898014</c:v>
                </c:pt>
                <c:pt idx="37067">
                  <c:v>-15582431.190334998</c:v>
                </c:pt>
                <c:pt idx="37068">
                  <c:v>-15596862.465472002</c:v>
                </c:pt>
                <c:pt idx="37069">
                  <c:v>-15611291.723359</c:v>
                </c:pt>
                <c:pt idx="37070">
                  <c:v>-15625718.963926002</c:v>
                </c:pt>
                <c:pt idx="37071">
                  <c:v>-15640144.187106999</c:v>
                </c:pt>
                <c:pt idx="37072">
                  <c:v>-15654567.392836003</c:v>
                </c:pt>
                <c:pt idx="37073">
                  <c:v>-15668988.581047</c:v>
                </c:pt>
                <c:pt idx="37074">
                  <c:v>-15683407.751674</c:v>
                </c:pt>
                <c:pt idx="37075">
                  <c:v>-15697824.904652001</c:v>
                </c:pt>
                <c:pt idx="37076">
                  <c:v>-15712240.039918</c:v>
                </c:pt>
                <c:pt idx="37077">
                  <c:v>-15726653.157405999</c:v>
                </c:pt>
                <c:pt idx="37078">
                  <c:v>-15741064.257053999</c:v>
                </c:pt>
                <c:pt idx="37079">
                  <c:v>-15755473.338798</c:v>
                </c:pt>
                <c:pt idx="37080">
                  <c:v>-15769880.402575998</c:v>
                </c:pt>
                <c:pt idx="37081">
                  <c:v>-15784285.448325995</c:v>
                </c:pt>
                <c:pt idx="37082">
                  <c:v>-15798688.475987002</c:v>
                </c:pt>
                <c:pt idx="37083">
                  <c:v>-15813089.485495998</c:v>
                </c:pt>
                <c:pt idx="37084">
                  <c:v>-15827488.476794001</c:v>
                </c:pt>
                <c:pt idx="37085">
                  <c:v>-15841885.449820001</c:v>
                </c:pt>
                <c:pt idx="37086">
                  <c:v>-15856280.404515</c:v>
                </c:pt>
                <c:pt idx="37087">
                  <c:v>-15870673.340818999</c:v>
                </c:pt>
                <c:pt idx="37088">
                  <c:v>-15885064.258672003</c:v>
                </c:pt>
                <c:pt idx="37089">
                  <c:v>-15899453.158018</c:v>
                </c:pt>
                <c:pt idx="37090">
                  <c:v>-15913840.038798001</c:v>
                </c:pt>
                <c:pt idx="37091">
                  <c:v>-15928224.900953002</c:v>
                </c:pt>
                <c:pt idx="37092">
                  <c:v>-15942607.744427996</c:v>
                </c:pt>
                <c:pt idx="37093">
                  <c:v>-15956988.569165001</c:v>
                </c:pt>
                <c:pt idx="37094">
                  <c:v>-15971367.375108002</c:v>
                </c:pt>
                <c:pt idx="37095">
                  <c:v>-15985744.162201</c:v>
                </c:pt>
                <c:pt idx="37096">
                  <c:v>-16000118.930388</c:v>
                </c:pt>
                <c:pt idx="37097">
                  <c:v>-16014491.679615</c:v>
                </c:pt>
                <c:pt idx="37098">
                  <c:v>-16028862.409827</c:v>
                </c:pt>
                <c:pt idx="37099">
                  <c:v>-16043231.120968997</c:v>
                </c:pt>
                <c:pt idx="37100">
                  <c:v>-16057597.812988002</c:v>
                </c:pt>
                <c:pt idx="37101">
                  <c:v>-16071962.485830002</c:v>
                </c:pt>
                <c:pt idx="37102">
                  <c:v>-16086325.139442001</c:v>
                </c:pt>
                <c:pt idx="37103">
                  <c:v>-16100685.773771999</c:v>
                </c:pt>
                <c:pt idx="37104">
                  <c:v>-16115044.388766</c:v>
                </c:pt>
                <c:pt idx="37105">
                  <c:v>-16129400.984373001</c:v>
                </c:pt>
                <c:pt idx="37106">
                  <c:v>-16143755.560542</c:v>
                </c:pt>
                <c:pt idx="37107">
                  <c:v>-16158108.117220998</c:v>
                </c:pt>
                <c:pt idx="37108">
                  <c:v>-16172458.654359002</c:v>
                </c:pt>
                <c:pt idx="37109">
                  <c:v>-16186807.171907</c:v>
                </c:pt>
                <c:pt idx="37110">
                  <c:v>-16201153.669813002</c:v>
                </c:pt>
                <c:pt idx="37111">
                  <c:v>-16215498.148026995</c:v>
                </c:pt>
                <c:pt idx="37112">
                  <c:v>-16229840.606501998</c:v>
                </c:pt>
                <c:pt idx="37113">
                  <c:v>-16244181.045187</c:v>
                </c:pt>
                <c:pt idx="37114">
                  <c:v>-16258519.464034</c:v>
                </c:pt>
                <c:pt idx="37115">
                  <c:v>-16272855.862994</c:v>
                </c:pt>
                <c:pt idx="37116">
                  <c:v>-16287190.242019</c:v>
                </c:pt>
                <c:pt idx="37117">
                  <c:v>-16301522.601062</c:v>
                </c:pt>
                <c:pt idx="37118">
                  <c:v>-16315852.940075001</c:v>
                </c:pt>
                <c:pt idx="37119">
                  <c:v>-16330181.259011</c:v>
                </c:pt>
                <c:pt idx="37120">
                  <c:v>-16344507.557824001</c:v>
                </c:pt>
                <c:pt idx="37121">
                  <c:v>-16358831.836466998</c:v>
                </c:pt>
                <c:pt idx="37122">
                  <c:v>-16373154.094892999</c:v>
                </c:pt>
                <c:pt idx="37123">
                  <c:v>-16387474.333058001</c:v>
                </c:pt>
                <c:pt idx="37124">
                  <c:v>-16401792.550914999</c:v>
                </c:pt>
                <c:pt idx="37125">
                  <c:v>-16416108.748419996</c:v>
                </c:pt>
                <c:pt idx="37126">
                  <c:v>-16430422.925527001</c:v>
                </c:pt>
                <c:pt idx="37127">
                  <c:v>-16444735.082193</c:v>
                </c:pt>
                <c:pt idx="37128">
                  <c:v>-16459045.218371999</c:v>
                </c:pt>
                <c:pt idx="37129">
                  <c:v>-16473353.334021</c:v>
                </c:pt>
                <c:pt idx="37130">
                  <c:v>-16487659.429094998</c:v>
                </c:pt>
                <c:pt idx="37131">
                  <c:v>-16501963.503552999</c:v>
                </c:pt>
                <c:pt idx="37132">
                  <c:v>-16516265.55735</c:v>
                </c:pt>
                <c:pt idx="37133">
                  <c:v>-16530565.590443999</c:v>
                </c:pt>
                <c:pt idx="37134">
                  <c:v>-16544863.602791</c:v>
                </c:pt>
                <c:pt idx="37135">
                  <c:v>-16559159.594350999</c:v>
                </c:pt>
                <c:pt idx="37136">
                  <c:v>-16573453.565080002</c:v>
                </c:pt>
                <c:pt idx="37137">
                  <c:v>-16587745.514937</c:v>
                </c:pt>
                <c:pt idx="37138">
                  <c:v>-16602035.443879999</c:v>
                </c:pt>
                <c:pt idx="37139">
                  <c:v>-16616323.351869002</c:v>
                </c:pt>
                <c:pt idx="37140">
                  <c:v>-16630609.238860998</c:v>
                </c:pt>
                <c:pt idx="37141">
                  <c:v>-16644893.104816999</c:v>
                </c:pt>
                <c:pt idx="37142">
                  <c:v>-16659174.949696001</c:v>
                </c:pt>
                <c:pt idx="37143">
                  <c:v>-16673454.773458</c:v>
                </c:pt>
                <c:pt idx="37144">
                  <c:v>-16687732.576061998</c:v>
                </c:pt>
                <c:pt idx="37145">
                  <c:v>-16702008.357469</c:v>
                </c:pt>
                <c:pt idx="37146">
                  <c:v>-16716282.117639</c:v>
                </c:pt>
                <c:pt idx="37147">
                  <c:v>-16730553.856532</c:v>
                </c:pt>
                <c:pt idx="37148">
                  <c:v>-16744823.574111002</c:v>
                </c:pt>
                <c:pt idx="37149">
                  <c:v>-16759091.270335998</c:v>
                </c:pt>
                <c:pt idx="37150">
                  <c:v>-16773356.945166998</c:v>
                </c:pt>
                <c:pt idx="37151">
                  <c:v>-16787620.598568</c:v>
                </c:pt>
                <c:pt idx="37152">
                  <c:v>-16801882.230498996</c:v>
                </c:pt>
                <c:pt idx="37153">
                  <c:v>-16816141.840923</c:v>
                </c:pt>
                <c:pt idx="37154">
                  <c:v>-16830399.429800995</c:v>
                </c:pt>
                <c:pt idx="37155">
                  <c:v>-16844654.997096997</c:v>
                </c:pt>
                <c:pt idx="37156">
                  <c:v>-16858908.542771995</c:v>
                </c:pt>
                <c:pt idx="37157">
                  <c:v>-16873160.06679</c:v>
                </c:pt>
                <c:pt idx="37158">
                  <c:v>-16887409.569114</c:v>
                </c:pt>
                <c:pt idx="37159">
                  <c:v>-16901657.049706001</c:v>
                </c:pt>
                <c:pt idx="37160">
                  <c:v>-16915902.508530002</c:v>
                </c:pt>
                <c:pt idx="37161">
                  <c:v>-16930145.945549995</c:v>
                </c:pt>
                <c:pt idx="37162">
                  <c:v>-16944387.360729001</c:v>
                </c:pt>
                <c:pt idx="37163">
                  <c:v>-16958626.754030999</c:v>
                </c:pt>
                <c:pt idx="37164">
                  <c:v>-16972864.125420999</c:v>
                </c:pt>
                <c:pt idx="37165">
                  <c:v>-16987099.474862996</c:v>
                </c:pt>
                <c:pt idx="37166">
                  <c:v>-17001332.802320004</c:v>
                </c:pt>
                <c:pt idx="37167">
                  <c:v>-17015564.107758</c:v>
                </c:pt>
                <c:pt idx="37168">
                  <c:v>-17029793.391142</c:v>
                </c:pt>
                <c:pt idx="37169">
                  <c:v>-17044020.652435001</c:v>
                </c:pt>
                <c:pt idx="37170">
                  <c:v>-17058245.891603995</c:v>
                </c:pt>
                <c:pt idx="37171">
                  <c:v>-17072469.108614001</c:v>
                </c:pt>
                <c:pt idx="37172">
                  <c:v>-17086690.303429998</c:v>
                </c:pt>
                <c:pt idx="37173">
                  <c:v>-17100909.476016998</c:v>
                </c:pt>
                <c:pt idx="37174">
                  <c:v>-17115126.626341</c:v>
                </c:pt>
                <c:pt idx="37175">
                  <c:v>-17129341.754368</c:v>
                </c:pt>
                <c:pt idx="37176">
                  <c:v>-17143554.860064</c:v>
                </c:pt>
                <c:pt idx="37177">
                  <c:v>-17157765.943394996</c:v>
                </c:pt>
                <c:pt idx="37178">
                  <c:v>-17171975.004328001</c:v>
                </c:pt>
                <c:pt idx="37179">
                  <c:v>-17186182.042826999</c:v>
                </c:pt>
                <c:pt idx="37180">
                  <c:v>-17200387.058860999</c:v>
                </c:pt>
                <c:pt idx="37181">
                  <c:v>-17214590.052395001</c:v>
                </c:pt>
                <c:pt idx="37182">
                  <c:v>-17228791.023396999</c:v>
                </c:pt>
                <c:pt idx="37183">
                  <c:v>-17242989.971831996</c:v>
                </c:pt>
                <c:pt idx="37184">
                  <c:v>-17257186.897668995</c:v>
                </c:pt>
                <c:pt idx="37185">
                  <c:v>-17271381.800872996</c:v>
                </c:pt>
                <c:pt idx="37186">
                  <c:v>-17285574.681412995</c:v>
                </c:pt>
                <c:pt idx="37187">
                  <c:v>-17299765.539255001</c:v>
                </c:pt>
                <c:pt idx="37188">
                  <c:v>-17313954.374367002</c:v>
                </c:pt>
                <c:pt idx="37189">
                  <c:v>-17328141.186717</c:v>
                </c:pt>
                <c:pt idx="37190">
                  <c:v>-17342325.976270996</c:v>
                </c:pt>
                <c:pt idx="37191">
                  <c:v>-17356508.742997002</c:v>
                </c:pt>
                <c:pt idx="37192">
                  <c:v>-17370689.486863997</c:v>
                </c:pt>
                <c:pt idx="37193">
                  <c:v>-17384868.207838997</c:v>
                </c:pt>
                <c:pt idx="37194">
                  <c:v>-17399044.905888997</c:v>
                </c:pt>
                <c:pt idx="37195">
                  <c:v>-17413219.580983002</c:v>
                </c:pt>
                <c:pt idx="37196">
                  <c:v>-17427392.233089998</c:v>
                </c:pt>
                <c:pt idx="37197">
                  <c:v>-17441562.862176001</c:v>
                </c:pt>
                <c:pt idx="37198">
                  <c:v>-17455731.468210995</c:v>
                </c:pt>
                <c:pt idx="37199">
                  <c:v>-17469898.051162001</c:v>
                </c:pt>
                <c:pt idx="37200">
                  <c:v>-17484062.610998001</c:v>
                </c:pt>
                <c:pt idx="37201">
                  <c:v>-17498225.147686999</c:v>
                </c:pt>
                <c:pt idx="37202">
                  <c:v>-17512385.661197998</c:v>
                </c:pt>
                <c:pt idx="37203">
                  <c:v>-17526544.151498996</c:v>
                </c:pt>
                <c:pt idx="37204">
                  <c:v>-17540700.618559003</c:v>
                </c:pt>
                <c:pt idx="37205">
                  <c:v>-17554855.062346</c:v>
                </c:pt>
                <c:pt idx="37206">
                  <c:v>-17569007.482829995</c:v>
                </c:pt>
                <c:pt idx="37207">
                  <c:v>-17583157.879977997</c:v>
                </c:pt>
                <c:pt idx="37208">
                  <c:v>-17597306.253759999</c:v>
                </c:pt>
                <c:pt idx="37209">
                  <c:v>-17611452.604144003</c:v>
                </c:pt>
                <c:pt idx="37210">
                  <c:v>-17625596.931098998</c:v>
                </c:pt>
                <c:pt idx="37211">
                  <c:v>-17639739.234595001</c:v>
                </c:pt>
                <c:pt idx="37212">
                  <c:v>-17653879.514598999</c:v>
                </c:pt>
                <c:pt idx="37213">
                  <c:v>-17668017.771081995</c:v>
                </c:pt>
                <c:pt idx="37214">
                  <c:v>-17682154.004010998</c:v>
                </c:pt>
                <c:pt idx="37215">
                  <c:v>-17696288.213355999</c:v>
                </c:pt>
                <c:pt idx="37216">
                  <c:v>-17710420.399085999</c:v>
                </c:pt>
                <c:pt idx="37217">
                  <c:v>-17724550.561169997</c:v>
                </c:pt>
                <c:pt idx="37218">
                  <c:v>-17738678.699577</c:v>
                </c:pt>
                <c:pt idx="37219">
                  <c:v>-17752804.814275999</c:v>
                </c:pt>
                <c:pt idx="37220">
                  <c:v>-17766928.905235995</c:v>
                </c:pt>
                <c:pt idx="37221">
                  <c:v>-17781050.972426001</c:v>
                </c:pt>
                <c:pt idx="37222">
                  <c:v>-17795171.015814997</c:v>
                </c:pt>
                <c:pt idx="37223">
                  <c:v>-17809289.035372</c:v>
                </c:pt>
                <c:pt idx="37224">
                  <c:v>-17823405.031066999</c:v>
                </c:pt>
                <c:pt idx="37225">
                  <c:v>-17837519.002867997</c:v>
                </c:pt>
                <c:pt idx="37226">
                  <c:v>-17851630.950743996</c:v>
                </c:pt>
                <c:pt idx="37227">
                  <c:v>-17865740.874665</c:v>
                </c:pt>
                <c:pt idx="37228">
                  <c:v>-17879848.774599001</c:v>
                </c:pt>
                <c:pt idx="37229">
                  <c:v>-17893954.650516003</c:v>
                </c:pt>
                <c:pt idx="37230">
                  <c:v>-17908058.502385005</c:v>
                </c:pt>
                <c:pt idx="37231">
                  <c:v>-17922160.330173001</c:v>
                </c:pt>
                <c:pt idx="37232">
                  <c:v>-17936260.133852001</c:v>
                </c:pt>
                <c:pt idx="37233">
                  <c:v>-17950357.913387999</c:v>
                </c:pt>
                <c:pt idx="37234">
                  <c:v>-17964453.668752003</c:v>
                </c:pt>
                <c:pt idx="37235">
                  <c:v>-17978547.399912</c:v>
                </c:pt>
                <c:pt idx="37236">
                  <c:v>-17992639.106837001</c:v>
                </c:pt>
                <c:pt idx="37237">
                  <c:v>-18006728.789495997</c:v>
                </c:pt>
                <c:pt idx="37238">
                  <c:v>-18020816.447857995</c:v>
                </c:pt>
                <c:pt idx="37239">
                  <c:v>-18034902.081890993</c:v>
                </c:pt>
                <c:pt idx="37240">
                  <c:v>-18048985.691562999</c:v>
                </c:pt>
                <c:pt idx="37241">
                  <c:v>-18063067.276844997</c:v>
                </c:pt>
                <c:pt idx="37242">
                  <c:v>-18077146.837703001</c:v>
                </c:pt>
                <c:pt idx="37243">
                  <c:v>-18091224.374107003</c:v>
                </c:pt>
                <c:pt idx="37244">
                  <c:v>-18105299.886025999</c:v>
                </c:pt>
                <c:pt idx="37245">
                  <c:v>-18119373.373427</c:v>
                </c:pt>
                <c:pt idx="37246">
                  <c:v>-18133444.836277999</c:v>
                </c:pt>
                <c:pt idx="37247">
                  <c:v>-18147514.274549998</c:v>
                </c:pt>
                <c:pt idx="37248">
                  <c:v>-18161581.688207999</c:v>
                </c:pt>
                <c:pt idx="37249">
                  <c:v>-18175647.077222999</c:v>
                </c:pt>
                <c:pt idx="37250">
                  <c:v>-18189710.441559996</c:v>
                </c:pt>
                <c:pt idx="37251">
                  <c:v>-18203771.781189997</c:v>
                </c:pt>
                <c:pt idx="37252">
                  <c:v>-18217831.096080001</c:v>
                </c:pt>
                <c:pt idx="37253">
                  <c:v>-18231888.386197001</c:v>
                </c:pt>
                <c:pt idx="37254">
                  <c:v>-18245943.651509006</c:v>
                </c:pt>
                <c:pt idx="37255">
                  <c:v>-18259996.891984001</c:v>
                </c:pt>
                <c:pt idx="37256">
                  <c:v>-18274048.107590999</c:v>
                </c:pt>
                <c:pt idx="37257">
                  <c:v>-18288097.298294999</c:v>
                </c:pt>
                <c:pt idx="37258">
                  <c:v>-18302144.464064997</c:v>
                </c:pt>
                <c:pt idx="37259">
                  <c:v>-18316189.604867999</c:v>
                </c:pt>
                <c:pt idx="37260">
                  <c:v>-18330232.720670998</c:v>
                </c:pt>
                <c:pt idx="37261">
                  <c:v>-18344273.811440997</c:v>
                </c:pt>
                <c:pt idx="37262">
                  <c:v>-18358312.877145998</c:v>
                </c:pt>
                <c:pt idx="37263">
                  <c:v>-18372349.917753</c:v>
                </c:pt>
                <c:pt idx="37264">
                  <c:v>-18386384.933227997</c:v>
                </c:pt>
                <c:pt idx="37265">
                  <c:v>-18400417.923536997</c:v>
                </c:pt>
                <c:pt idx="37266">
                  <c:v>-18414448.888649002</c:v>
                </c:pt>
                <c:pt idx="37267">
                  <c:v>-18428477.828528002</c:v>
                </c:pt>
                <c:pt idx="37268">
                  <c:v>-18442504.743141998</c:v>
                </c:pt>
                <c:pt idx="37269">
                  <c:v>-18456529.632457003</c:v>
                </c:pt>
                <c:pt idx="37270">
                  <c:v>-18470552.496438995</c:v>
                </c:pt>
                <c:pt idx="37271">
                  <c:v>-18484573.335053999</c:v>
                </c:pt>
                <c:pt idx="37272">
                  <c:v>-18498592.148267999</c:v>
                </c:pt>
                <c:pt idx="37273">
                  <c:v>-18512608.936046001</c:v>
                </c:pt>
                <c:pt idx="37274">
                  <c:v>-18526623.698355004</c:v>
                </c:pt>
                <c:pt idx="37275">
                  <c:v>-18540636.43516</c:v>
                </c:pt>
                <c:pt idx="37276">
                  <c:v>-18554647.146427006</c:v>
                </c:pt>
                <c:pt idx="37277">
                  <c:v>-18568655.832120005</c:v>
                </c:pt>
                <c:pt idx="37278">
                  <c:v>-18582662.492203996</c:v>
                </c:pt>
                <c:pt idx="37279">
                  <c:v>-18596667.126646001</c:v>
                </c:pt>
                <c:pt idx="37280">
                  <c:v>-18610669.735407997</c:v>
                </c:pt>
                <c:pt idx="37281">
                  <c:v>-18624670.318458002</c:v>
                </c:pt>
                <c:pt idx="37282">
                  <c:v>-18638668.875757001</c:v>
                </c:pt>
                <c:pt idx="37283">
                  <c:v>-18652665.407271996</c:v>
                </c:pt>
                <c:pt idx="37284">
                  <c:v>-18666659.912967</c:v>
                </c:pt>
                <c:pt idx="37285">
                  <c:v>-18680652.392804999</c:v>
                </c:pt>
                <c:pt idx="37286">
                  <c:v>-18694642.846749999</c:v>
                </c:pt>
                <c:pt idx="37287">
                  <c:v>-18708631.274766006</c:v>
                </c:pt>
                <c:pt idx="37288">
                  <c:v>-18722617.676817998</c:v>
                </c:pt>
                <c:pt idx="37289">
                  <c:v>-18736602.052866999</c:v>
                </c:pt>
                <c:pt idx="37290">
                  <c:v>-18750584.402877994</c:v>
                </c:pt>
                <c:pt idx="37291">
                  <c:v>-18764564.726812996</c:v>
                </c:pt>
                <c:pt idx="37292">
                  <c:v>-18778543.024636</c:v>
                </c:pt>
                <c:pt idx="37293">
                  <c:v>-18792519.296309005</c:v>
                </c:pt>
                <c:pt idx="37294">
                  <c:v>-18806493.541794997</c:v>
                </c:pt>
                <c:pt idx="37295">
                  <c:v>-18820465.761056997</c:v>
                </c:pt>
                <c:pt idx="37296">
                  <c:v>-18834435.954055</c:v>
                </c:pt>
                <c:pt idx="37297">
                  <c:v>-18848404.120753001</c:v>
                </c:pt>
                <c:pt idx="37298">
                  <c:v>-18862370.261112995</c:v>
                </c:pt>
                <c:pt idx="37299">
                  <c:v>-18876334.375094999</c:v>
                </c:pt>
                <c:pt idx="37300">
                  <c:v>-18890296.462661996</c:v>
                </c:pt>
                <c:pt idx="37301">
                  <c:v>-18904256.523774996</c:v>
                </c:pt>
                <c:pt idx="37302">
                  <c:v>-18918214.558394004</c:v>
                </c:pt>
                <c:pt idx="37303">
                  <c:v>-18932170.566482</c:v>
                </c:pt>
                <c:pt idx="37304">
                  <c:v>-18946124.547997002</c:v>
                </c:pt>
                <c:pt idx="37305">
                  <c:v>-18960076.502902001</c:v>
                </c:pt>
                <c:pt idx="37306">
                  <c:v>-18974026.431155</c:v>
                </c:pt>
                <c:pt idx="37307">
                  <c:v>-18987974.332718</c:v>
                </c:pt>
                <c:pt idx="37308">
                  <c:v>-19001920.20755</c:v>
                </c:pt>
                <c:pt idx="37309">
                  <c:v>-19015864.055610996</c:v>
                </c:pt>
                <c:pt idx="37310">
                  <c:v>-19029805.87686</c:v>
                </c:pt>
                <c:pt idx="37311">
                  <c:v>-19043745.671257</c:v>
                </c:pt>
                <c:pt idx="37312">
                  <c:v>-19057683.438760001</c:v>
                </c:pt>
                <c:pt idx="37313">
                  <c:v>-19071619.179328002</c:v>
                </c:pt>
                <c:pt idx="37314">
                  <c:v>-19085552.892919999</c:v>
                </c:pt>
                <c:pt idx="37315">
                  <c:v>-19099484.579495002</c:v>
                </c:pt>
                <c:pt idx="37316">
                  <c:v>-19113414.239009999</c:v>
                </c:pt>
                <c:pt idx="37317">
                  <c:v>-19127341.871422999</c:v>
                </c:pt>
                <c:pt idx="37318">
                  <c:v>-19141267.476691995</c:v>
                </c:pt>
                <c:pt idx="37319">
                  <c:v>-19155191.054774001</c:v>
                </c:pt>
                <c:pt idx="37320">
                  <c:v>-19169112.605627</c:v>
                </c:pt>
                <c:pt idx="37321">
                  <c:v>-19183032.129207999</c:v>
                </c:pt>
                <c:pt idx="37322">
                  <c:v>-19196949.625472996</c:v>
                </c:pt>
                <c:pt idx="37323">
                  <c:v>-19210865.094377998</c:v>
                </c:pt>
                <c:pt idx="37324">
                  <c:v>-19224778.535881002</c:v>
                </c:pt>
                <c:pt idx="37325">
                  <c:v>-19238689.949936997</c:v>
                </c:pt>
                <c:pt idx="37326">
                  <c:v>-19252599.336502004</c:v>
                </c:pt>
                <c:pt idx="37327">
                  <c:v>-19266506.695530001</c:v>
                </c:pt>
                <c:pt idx="37328">
                  <c:v>-19280412.026978996</c:v>
                </c:pt>
                <c:pt idx="37329">
                  <c:v>-19294315.330802001</c:v>
                </c:pt>
                <c:pt idx="37330">
                  <c:v>-19308216.606955003</c:v>
                </c:pt>
                <c:pt idx="37331">
                  <c:v>-19322115.855390999</c:v>
                </c:pt>
                <c:pt idx="37332">
                  <c:v>-19336013.076065</c:v>
                </c:pt>
                <c:pt idx="37333">
                  <c:v>-19349908.268932</c:v>
                </c:pt>
                <c:pt idx="37334">
                  <c:v>-19363801.433944002</c:v>
                </c:pt>
                <c:pt idx="37335">
                  <c:v>-19377692.571056001</c:v>
                </c:pt>
                <c:pt idx="37336">
                  <c:v>-19391581.68022</c:v>
                </c:pt>
                <c:pt idx="37337">
                  <c:v>-19405468.761388995</c:v>
                </c:pt>
                <c:pt idx="37338">
                  <c:v>-19419353.814516004</c:v>
                </c:pt>
                <c:pt idx="37339">
                  <c:v>-19433236.839553002</c:v>
                </c:pt>
                <c:pt idx="37340">
                  <c:v>-19447117.836453002</c:v>
                </c:pt>
                <c:pt idx="37341">
                  <c:v>-19460996.805167001</c:v>
                </c:pt>
                <c:pt idx="37342">
                  <c:v>-19474873.745646995</c:v>
                </c:pt>
                <c:pt idx="37343">
                  <c:v>-19488748.657844</c:v>
                </c:pt>
                <c:pt idx="37344">
                  <c:v>-19502621.541708995</c:v>
                </c:pt>
                <c:pt idx="37345">
                  <c:v>-19516492.397192001</c:v>
                </c:pt>
                <c:pt idx="37346">
                  <c:v>-19530361.224244997</c:v>
                </c:pt>
                <c:pt idx="37347">
                  <c:v>-19544228.022815995</c:v>
                </c:pt>
                <c:pt idx="37348">
                  <c:v>-19558092.792856999</c:v>
                </c:pt>
                <c:pt idx="37349">
                  <c:v>-19571955.534316003</c:v>
                </c:pt>
                <c:pt idx="37350">
                  <c:v>-19585816.247141995</c:v>
                </c:pt>
                <c:pt idx="37351">
                  <c:v>-19599674.931284998</c:v>
                </c:pt>
                <c:pt idx="37352">
                  <c:v>-19613531.586693995</c:v>
                </c:pt>
                <c:pt idx="37353">
                  <c:v>-19627386.213316001</c:v>
                </c:pt>
                <c:pt idx="37354">
                  <c:v>-19641238.811099999</c:v>
                </c:pt>
                <c:pt idx="37355">
                  <c:v>-19655089.379992001</c:v>
                </c:pt>
                <c:pt idx="37356">
                  <c:v>-19668937.919941995</c:v>
                </c:pt>
                <c:pt idx="37357">
                  <c:v>-19682784.430894997</c:v>
                </c:pt>
                <c:pt idx="37358">
                  <c:v>-19696628.912799001</c:v>
                </c:pt>
                <c:pt idx="37359">
                  <c:v>-19710471.365599997</c:v>
                </c:pt>
                <c:pt idx="37360">
                  <c:v>-19724311.789243996</c:v>
                </c:pt>
                <c:pt idx="37361">
                  <c:v>-19738150.183676995</c:v>
                </c:pt>
                <c:pt idx="37362">
                  <c:v>-19751986.548843995</c:v>
                </c:pt>
                <c:pt idx="37363">
                  <c:v>-19765820.884691995</c:v>
                </c:pt>
                <c:pt idx="37364">
                  <c:v>-19779653.191164006</c:v>
                </c:pt>
                <c:pt idx="37365">
                  <c:v>-19793483.468203995</c:v>
                </c:pt>
                <c:pt idx="37366">
                  <c:v>-19807311.715759005</c:v>
                </c:pt>
                <c:pt idx="37367">
                  <c:v>-19821137.933769997</c:v>
                </c:pt>
                <c:pt idx="37368">
                  <c:v>-19834962.122183003</c:v>
                </c:pt>
                <c:pt idx="37369">
                  <c:v>-19848784.280939002</c:v>
                </c:pt>
                <c:pt idx="37370">
                  <c:v>-19862604.409982</c:v>
                </c:pt>
                <c:pt idx="37371">
                  <c:v>-19876422.509254999</c:v>
                </c:pt>
                <c:pt idx="37372">
                  <c:v>-19890238.578699</c:v>
                </c:pt>
                <c:pt idx="37373">
                  <c:v>-19904052.618257005</c:v>
                </c:pt>
                <c:pt idx="37374">
                  <c:v>-19917864.627869997</c:v>
                </c:pt>
                <c:pt idx="37375">
                  <c:v>-19931674.607478995</c:v>
                </c:pt>
                <c:pt idx="37376">
                  <c:v>-19945482.557025999</c:v>
                </c:pt>
                <c:pt idx="37377">
                  <c:v>-19959288.47645</c:v>
                </c:pt>
                <c:pt idx="37378">
                  <c:v>-19973092.365690995</c:v>
                </c:pt>
                <c:pt idx="37379">
                  <c:v>-19986894.224690996</c:v>
                </c:pt>
                <c:pt idx="37380">
                  <c:v>-20000694.053387001</c:v>
                </c:pt>
                <c:pt idx="37381">
                  <c:v>-20014491.851718996</c:v>
                </c:pt>
                <c:pt idx="37382">
                  <c:v>-20028287.619626004</c:v>
                </c:pt>
                <c:pt idx="37383">
                  <c:v>-20042081.357046001</c:v>
                </c:pt>
                <c:pt idx="37384">
                  <c:v>-20055873.063916996</c:v>
                </c:pt>
                <c:pt idx="37385">
                  <c:v>-20069662.740177002</c:v>
                </c:pt>
                <c:pt idx="37386">
                  <c:v>-20083450.385763995</c:v>
                </c:pt>
                <c:pt idx="37387">
                  <c:v>-20097236.000612997</c:v>
                </c:pt>
                <c:pt idx="37388">
                  <c:v>-20111019.584660996</c:v>
                </c:pt>
                <c:pt idx="37389">
                  <c:v>-20124801.137846</c:v>
                </c:pt>
                <c:pt idx="37390">
                  <c:v>-20138580.660101</c:v>
                </c:pt>
                <c:pt idx="37391">
                  <c:v>-20152358.151363999</c:v>
                </c:pt>
                <c:pt idx="37392">
                  <c:v>-20166133.611568</c:v>
                </c:pt>
                <c:pt idx="37393">
                  <c:v>-20179907.040649995</c:v>
                </c:pt>
                <c:pt idx="37394">
                  <c:v>-20193678.438542001</c:v>
                </c:pt>
                <c:pt idx="37395">
                  <c:v>-20207447.805179</c:v>
                </c:pt>
                <c:pt idx="37396">
                  <c:v>-20221215.140494</c:v>
                </c:pt>
                <c:pt idx="37397">
                  <c:v>-20234980.444420997</c:v>
                </c:pt>
                <c:pt idx="37398">
                  <c:v>-20248743.716892</c:v>
                </c:pt>
                <c:pt idx="37399">
                  <c:v>-20262504.957839996</c:v>
                </c:pt>
                <c:pt idx="37400">
                  <c:v>-20276264.167196006</c:v>
                </c:pt>
                <c:pt idx="37401">
                  <c:v>-20290021.344892997</c:v>
                </c:pt>
                <c:pt idx="37402">
                  <c:v>-20303776.490859997</c:v>
                </c:pt>
                <c:pt idx="37403">
                  <c:v>-20317529.60503</c:v>
                </c:pt>
                <c:pt idx="37404">
                  <c:v>-20331280.687332999</c:v>
                </c:pt>
                <c:pt idx="37405">
                  <c:v>-20345029.737697996</c:v>
                </c:pt>
                <c:pt idx="37406">
                  <c:v>-20358776.756056003</c:v>
                </c:pt>
                <c:pt idx="37407">
                  <c:v>-20372521.742334999</c:v>
                </c:pt>
                <c:pt idx="37408">
                  <c:v>-20386264.696463998</c:v>
                </c:pt>
                <c:pt idx="37409">
                  <c:v>-20400005.618371002</c:v>
                </c:pt>
                <c:pt idx="37410">
                  <c:v>-20413744.507985</c:v>
                </c:pt>
                <c:pt idx="37411">
                  <c:v>-20427481.365233995</c:v>
                </c:pt>
                <c:pt idx="37412">
                  <c:v>-20441216.190042999</c:v>
                </c:pt>
                <c:pt idx="37413">
                  <c:v>-20454948.982340995</c:v>
                </c:pt>
                <c:pt idx="37414">
                  <c:v>-20468679.742052998</c:v>
                </c:pt>
                <c:pt idx="37415">
                  <c:v>-20482408.469105002</c:v>
                </c:pt>
                <c:pt idx="37416">
                  <c:v>-20496135.163423002</c:v>
                </c:pt>
                <c:pt idx="37417">
                  <c:v>-20509859.824932005</c:v>
                </c:pt>
                <c:pt idx="37418">
                  <c:v>-20523582.453557</c:v>
                </c:pt>
                <c:pt idx="37419">
                  <c:v>-20537303.049221002</c:v>
                </c:pt>
                <c:pt idx="37420">
                  <c:v>-20551021.611848995</c:v>
                </c:pt>
                <c:pt idx="37421">
                  <c:v>-20564738.141364001</c:v>
                </c:pt>
                <c:pt idx="37422">
                  <c:v>-20578452.637689006</c:v>
                </c:pt>
                <c:pt idx="37423">
                  <c:v>-20592165.100745998</c:v>
                </c:pt>
                <c:pt idx="37424">
                  <c:v>-20605875.530458</c:v>
                </c:pt>
                <c:pt idx="37425">
                  <c:v>-20619583.926746</c:v>
                </c:pt>
                <c:pt idx="37426">
                  <c:v>-20633290.289530996</c:v>
                </c:pt>
                <c:pt idx="37427">
                  <c:v>-20646994.618735004</c:v>
                </c:pt>
                <c:pt idx="37428">
                  <c:v>-20660696.914276998</c:v>
                </c:pt>
                <c:pt idx="37429">
                  <c:v>-20674397.176077999</c:v>
                </c:pt>
                <c:pt idx="37430">
                  <c:v>-20688095.404057</c:v>
                </c:pt>
                <c:pt idx="37431">
                  <c:v>-20701791.598133001</c:v>
                </c:pt>
                <c:pt idx="37432">
                  <c:v>-20715485.758223999</c:v>
                </c:pt>
                <c:pt idx="37433">
                  <c:v>-20729177.884249002</c:v>
                </c:pt>
                <c:pt idx="37434">
                  <c:v>-20742867.976126004</c:v>
                </c:pt>
                <c:pt idx="37435">
                  <c:v>-20756556.033770997</c:v>
                </c:pt>
                <c:pt idx="37436">
                  <c:v>-20770242.057101998</c:v>
                </c:pt>
                <c:pt idx="37437">
                  <c:v>-20783926.046034001</c:v>
                </c:pt>
                <c:pt idx="37438">
                  <c:v>-20797608.000484001</c:v>
                </c:pt>
                <c:pt idx="37439">
                  <c:v>-20811287.920367997</c:v>
                </c:pt>
                <c:pt idx="37440">
                  <c:v>-20824965.805599</c:v>
                </c:pt>
                <c:pt idx="37441">
                  <c:v>-20838641.656093001</c:v>
                </c:pt>
                <c:pt idx="37442">
                  <c:v>-20852315.471763995</c:v>
                </c:pt>
                <c:pt idx="37443">
                  <c:v>-20865987.252524003</c:v>
                </c:pt>
                <c:pt idx="37444">
                  <c:v>-20879656.998287998</c:v>
                </c:pt>
                <c:pt idx="37445">
                  <c:v>-20893324.708967999</c:v>
                </c:pt>
                <c:pt idx="37446">
                  <c:v>-20906990.384476997</c:v>
                </c:pt>
                <c:pt idx="37447">
                  <c:v>-20920654.024725001</c:v>
                </c:pt>
                <c:pt idx="37448">
                  <c:v>-20934315.629624005</c:v>
                </c:pt>
                <c:pt idx="37449">
                  <c:v>-20947975.199085001</c:v>
                </c:pt>
                <c:pt idx="37450">
                  <c:v>-20961632.733019002</c:v>
                </c:pt>
                <c:pt idx="37451">
                  <c:v>-20975288.231334001</c:v>
                </c:pt>
                <c:pt idx="37452">
                  <c:v>-20988941.693940997</c:v>
                </c:pt>
                <c:pt idx="37453">
                  <c:v>-21002593.120747998</c:v>
                </c:pt>
                <c:pt idx="37454">
                  <c:v>-21016242.511663996</c:v>
                </c:pt>
                <c:pt idx="37455">
                  <c:v>-21029889.866595998</c:v>
                </c:pt>
                <c:pt idx="37456">
                  <c:v>-21043535.185451996</c:v>
                </c:pt>
                <c:pt idx="37457">
                  <c:v>-21057178.468139999</c:v>
                </c:pt>
                <c:pt idx="37458">
                  <c:v>-21070819.714563999</c:v>
                </c:pt>
                <c:pt idx="37459">
                  <c:v>-21084458.924632002</c:v>
                </c:pt>
                <c:pt idx="37460">
                  <c:v>-21098096.098249</c:v>
                </c:pt>
                <c:pt idx="37461">
                  <c:v>-21111731.235319</c:v>
                </c:pt>
                <c:pt idx="37462">
                  <c:v>-21125364.335747998</c:v>
                </c:pt>
                <c:pt idx="37463">
                  <c:v>-21138995.399439</c:v>
                </c:pt>
                <c:pt idx="37464">
                  <c:v>-21152624.426295996</c:v>
                </c:pt>
                <c:pt idx="37465">
                  <c:v>-21166251.416221999</c:v>
                </c:pt>
                <c:pt idx="37466">
                  <c:v>-21179876.369119</c:v>
                </c:pt>
                <c:pt idx="37467">
                  <c:v>-21193499.284888998</c:v>
                </c:pt>
                <c:pt idx="37468">
                  <c:v>-21207120.163433995</c:v>
                </c:pt>
                <c:pt idx="37469">
                  <c:v>-21220739.004655</c:v>
                </c:pt>
                <c:pt idx="37470">
                  <c:v>-21234355.808451999</c:v>
                </c:pt>
                <c:pt idx="37471">
                  <c:v>-21247970.574726004</c:v>
                </c:pt>
                <c:pt idx="37472">
                  <c:v>-21261583.303374998</c:v>
                </c:pt>
                <c:pt idx="37473">
                  <c:v>-21275193.994298995</c:v>
                </c:pt>
                <c:pt idx="37474">
                  <c:v>-21288802.647397</c:v>
                </c:pt>
                <c:pt idx="37475">
                  <c:v>-21302409.262565002</c:v>
                </c:pt>
                <c:pt idx="37476">
                  <c:v>-21316013.839701999</c:v>
                </c:pt>
                <c:pt idx="37477">
                  <c:v>-21329616.378705002</c:v>
                </c:pt>
                <c:pt idx="37478">
                  <c:v>-21343216.879469</c:v>
                </c:pt>
                <c:pt idx="37479">
                  <c:v>-21356815.341890994</c:v>
                </c:pt>
                <c:pt idx="37480">
                  <c:v>-21370411.765866995</c:v>
                </c:pt>
                <c:pt idx="37481">
                  <c:v>-21384006.151289999</c:v>
                </c:pt>
                <c:pt idx="37482">
                  <c:v>-21397598.498055998</c:v>
                </c:pt>
                <c:pt idx="37483">
                  <c:v>-21411188.806058001</c:v>
                </c:pt>
                <c:pt idx="37484">
                  <c:v>-21424777.075189006</c:v>
                </c:pt>
                <c:pt idx="37485">
                  <c:v>-21438363.305342</c:v>
                </c:pt>
                <c:pt idx="37486">
                  <c:v>-21451947.496409997</c:v>
                </c:pt>
                <c:pt idx="37487">
                  <c:v>-21465529.648283999</c:v>
                </c:pt>
                <c:pt idx="37488">
                  <c:v>-21479109.760853995</c:v>
                </c:pt>
                <c:pt idx="37489">
                  <c:v>-21492687.834013</c:v>
                </c:pt>
                <c:pt idx="37490">
                  <c:v>-21506263.867649995</c:v>
                </c:pt>
                <c:pt idx="37491">
                  <c:v>-21519837.861653995</c:v>
                </c:pt>
                <c:pt idx="37492">
                  <c:v>-21533409.815914001</c:v>
                </c:pt>
                <c:pt idx="37493">
                  <c:v>-21546979.730319001</c:v>
                </c:pt>
                <c:pt idx="37494">
                  <c:v>-21560547.604757003</c:v>
                </c:pt>
                <c:pt idx="37495">
                  <c:v>-21574113.439116001</c:v>
                </c:pt>
                <c:pt idx="37496">
                  <c:v>-21587677.233280998</c:v>
                </c:pt>
                <c:pt idx="37497">
                  <c:v>-21601238.987139996</c:v>
                </c:pt>
                <c:pt idx="37498">
                  <c:v>-21614798.700577997</c:v>
                </c:pt>
                <c:pt idx="37499">
                  <c:v>-21628356.37348</c:v>
                </c:pt>
                <c:pt idx="37500">
                  <c:v>-21641912.005732</c:v>
                </c:pt>
                <c:pt idx="37501">
                  <c:v>-21655465.597215995</c:v>
                </c:pt>
                <c:pt idx="37502">
                  <c:v>-21669017.147816997</c:v>
                </c:pt>
                <c:pt idx="37503">
                  <c:v>-21682566.657416999</c:v>
                </c:pt>
                <c:pt idx="37504">
                  <c:v>-21696114.1259</c:v>
                </c:pt>
                <c:pt idx="37505">
                  <c:v>-21709659.553146999</c:v>
                </c:pt>
                <c:pt idx="37506">
                  <c:v>-21723202.939038996</c:v>
                </c:pt>
                <c:pt idx="37507">
                  <c:v>-21736744.283456996</c:v>
                </c:pt>
                <c:pt idx="37508">
                  <c:v>-21750283.586282</c:v>
                </c:pt>
                <c:pt idx="37509">
                  <c:v>-21763820.847392</c:v>
                </c:pt>
                <c:pt idx="37510">
                  <c:v>-21777356.066667002</c:v>
                </c:pt>
                <c:pt idx="37511">
                  <c:v>-21790889.243985996</c:v>
                </c:pt>
                <c:pt idx="37512">
                  <c:v>-21804420.379227001</c:v>
                </c:pt>
                <c:pt idx="37513">
                  <c:v>-21817949.472266</c:v>
                </c:pt>
                <c:pt idx="37514">
                  <c:v>-21831476.522982001</c:v>
                </c:pt>
                <c:pt idx="37515">
                  <c:v>-21845001.531249002</c:v>
                </c:pt>
                <c:pt idx="37516">
                  <c:v>-21858524.496943995</c:v>
                </c:pt>
                <c:pt idx="37517">
                  <c:v>-21872045.419941995</c:v>
                </c:pt>
                <c:pt idx="37518">
                  <c:v>-21885564.300117001</c:v>
                </c:pt>
                <c:pt idx="37519">
                  <c:v>-21899081.137343001</c:v>
                </c:pt>
                <c:pt idx="37520">
                  <c:v>-21912595.931493998</c:v>
                </c:pt>
                <c:pt idx="37521">
                  <c:v>-21926108.682442997</c:v>
                </c:pt>
                <c:pt idx="37522">
                  <c:v>-21939619.390060998</c:v>
                </c:pt>
                <c:pt idx="37523">
                  <c:v>-21953128.054219998</c:v>
                </c:pt>
                <c:pt idx="37524">
                  <c:v>-21966634.674791999</c:v>
                </c:pt>
                <c:pt idx="37525">
                  <c:v>-21980139.251646996</c:v>
                </c:pt>
                <c:pt idx="37526">
                  <c:v>-21993641.784654997</c:v>
                </c:pt>
                <c:pt idx="37527">
                  <c:v>-22007142.273683995</c:v>
                </c:pt>
                <c:pt idx="37528">
                  <c:v>-22020640.718605001</c:v>
                </c:pt>
                <c:pt idx="37529">
                  <c:v>-22034137.119284004</c:v>
                </c:pt>
                <c:pt idx="37530">
                  <c:v>-22047631.475590002</c:v>
                </c:pt>
                <c:pt idx="37531">
                  <c:v>-22061123.787388995</c:v>
                </c:pt>
                <c:pt idx="37532">
                  <c:v>-22074614.054547999</c:v>
                </c:pt>
                <c:pt idx="37533">
                  <c:v>-22088102.276932001</c:v>
                </c:pt>
                <c:pt idx="37534">
                  <c:v>-22101588.454407997</c:v>
                </c:pt>
                <c:pt idx="37535">
                  <c:v>-22115072.586837996</c:v>
                </c:pt>
                <c:pt idx="37536">
                  <c:v>-22128554.674087003</c:v>
                </c:pt>
                <c:pt idx="37537">
                  <c:v>-22142034.716019999</c:v>
                </c:pt>
                <c:pt idx="37538">
                  <c:v>-22155512.712497</c:v>
                </c:pt>
                <c:pt idx="37539">
                  <c:v>-22168988.663382001</c:v>
                </c:pt>
                <c:pt idx="37540">
                  <c:v>-22182462.568535998</c:v>
                </c:pt>
                <c:pt idx="37541">
                  <c:v>-22195934.427819997</c:v>
                </c:pt>
                <c:pt idx="37542">
                  <c:v>-22209404.241094995</c:v>
                </c:pt>
                <c:pt idx="37543">
                  <c:v>-22222872.008219</c:v>
                </c:pt>
                <c:pt idx="37544">
                  <c:v>-22236337.729053002</c:v>
                </c:pt>
                <c:pt idx="37545">
                  <c:v>-22249801.403453995</c:v>
                </c:pt>
                <c:pt idx="37546">
                  <c:v>-22263263.031282</c:v>
                </c:pt>
                <c:pt idx="37547">
                  <c:v>-22276722.612392005</c:v>
                </c:pt>
                <c:pt idx="37548">
                  <c:v>-22290180.146641996</c:v>
                </c:pt>
                <c:pt idx="37549">
                  <c:v>-22303635.633887</c:v>
                </c:pt>
                <c:pt idx="37550">
                  <c:v>-22317089.073984001</c:v>
                </c:pt>
                <c:pt idx="37551">
                  <c:v>-22330540.466786001</c:v>
                </c:pt>
                <c:pt idx="37552">
                  <c:v>-22343989.812148999</c:v>
                </c:pt>
                <c:pt idx="37553">
                  <c:v>-22357437.109926004</c:v>
                </c:pt>
                <c:pt idx="37554">
                  <c:v>-22370882.359969001</c:v>
                </c:pt>
                <c:pt idx="37555">
                  <c:v>-22384325.562132001</c:v>
                </c:pt>
                <c:pt idx="37556">
                  <c:v>-22397766.716265</c:v>
                </c:pt>
                <c:pt idx="37557">
                  <c:v>-22411205.822221</c:v>
                </c:pt>
                <c:pt idx="37558">
                  <c:v>-22424642.879847996</c:v>
                </c:pt>
                <c:pt idx="37559">
                  <c:v>-22438077.888998002</c:v>
                </c:pt>
                <c:pt idx="37560">
                  <c:v>-22451510.849518996</c:v>
                </c:pt>
                <c:pt idx="37561">
                  <c:v>-22464941.761260994</c:v>
                </c:pt>
                <c:pt idx="37562">
                  <c:v>-22478370.62407</c:v>
                </c:pt>
                <c:pt idx="37563">
                  <c:v>-22491797.437794998</c:v>
                </c:pt>
                <c:pt idx="37564">
                  <c:v>-22505222.202282</c:v>
                </c:pt>
                <c:pt idx="37565">
                  <c:v>-22518644.917376</c:v>
                </c:pt>
                <c:pt idx="37566">
                  <c:v>-22532065.582924001</c:v>
                </c:pt>
                <c:pt idx="37567">
                  <c:v>-22545484.198771</c:v>
                </c:pt>
                <c:pt idx="37568">
                  <c:v>-22558900.764759</c:v>
                </c:pt>
                <c:pt idx="37569">
                  <c:v>-22572315.280733995</c:v>
                </c:pt>
                <c:pt idx="37570">
                  <c:v>-22585727.746537</c:v>
                </c:pt>
                <c:pt idx="37571">
                  <c:v>-22599138.162010998</c:v>
                </c:pt>
                <c:pt idx="37572">
                  <c:v>-22612546.526997</c:v>
                </c:pt>
                <c:pt idx="37573">
                  <c:v>-22625952.841336999</c:v>
                </c:pt>
                <c:pt idx="37574">
                  <c:v>-22639357.104869999</c:v>
                </c:pt>
                <c:pt idx="37575">
                  <c:v>-22652759.317437001</c:v>
                </c:pt>
                <c:pt idx="37576">
                  <c:v>-22666159.478875995</c:v>
                </c:pt>
                <c:pt idx="37577">
                  <c:v>-22679557.589024998</c:v>
                </c:pt>
                <c:pt idx="37578">
                  <c:v>-22692953.647721998</c:v>
                </c:pt>
                <c:pt idx="37579">
                  <c:v>-22706347.654805001</c:v>
                </c:pt>
                <c:pt idx="37580">
                  <c:v>-22719739.610109005</c:v>
                </c:pt>
                <c:pt idx="37581">
                  <c:v>-22733129.513470002</c:v>
                </c:pt>
                <c:pt idx="37582">
                  <c:v>-22746517.364723999</c:v>
                </c:pt>
                <c:pt idx="37583">
                  <c:v>-22759903.163704</c:v>
                </c:pt>
                <c:pt idx="37584">
                  <c:v>-22773286.910244998</c:v>
                </c:pt>
                <c:pt idx="37585">
                  <c:v>-22786668.604178999</c:v>
                </c:pt>
                <c:pt idx="37586">
                  <c:v>-22800048.245338995</c:v>
                </c:pt>
                <c:pt idx="37587">
                  <c:v>-22813425.833557002</c:v>
                </c:pt>
                <c:pt idx="37588">
                  <c:v>-22826801.368663002</c:v>
                </c:pt>
                <c:pt idx="37589">
                  <c:v>-22840174.850489005</c:v>
                </c:pt>
                <c:pt idx="37590">
                  <c:v>-22853546.278863002</c:v>
                </c:pt>
                <c:pt idx="37591">
                  <c:v>-22866915.653615002</c:v>
                </c:pt>
                <c:pt idx="37592">
                  <c:v>-22880282.974574</c:v>
                </c:pt>
                <c:pt idx="37593">
                  <c:v>-22893648.241566997</c:v>
                </c:pt>
                <c:pt idx="37594">
                  <c:v>-22907011.454420999</c:v>
                </c:pt>
                <c:pt idx="37595">
                  <c:v>-22920372.612962004</c:v>
                </c:pt>
                <c:pt idx="37596">
                  <c:v>-22933731.717016999</c:v>
                </c:pt>
                <c:pt idx="37597">
                  <c:v>-22947088.766409997</c:v>
                </c:pt>
                <c:pt idx="37598">
                  <c:v>-22960443.760964997</c:v>
                </c:pt>
                <c:pt idx="37599">
                  <c:v>-22973796.700507998</c:v>
                </c:pt>
                <c:pt idx="37600">
                  <c:v>-22987147.584858995</c:v>
                </c:pt>
                <c:pt idx="37601">
                  <c:v>-23000496.413841996</c:v>
                </c:pt>
                <c:pt idx="37602">
                  <c:v>-23013843.187278997</c:v>
                </c:pt>
                <c:pt idx="37603">
                  <c:v>-23027187.904989999</c:v>
                </c:pt>
                <c:pt idx="37604">
                  <c:v>-23040530.566796001</c:v>
                </c:pt>
                <c:pt idx="37605">
                  <c:v>-23053871.172515001</c:v>
                </c:pt>
                <c:pt idx="37606">
                  <c:v>-23067209.721968997</c:v>
                </c:pt>
                <c:pt idx="37607">
                  <c:v>-23080546.214972999</c:v>
                </c:pt>
                <c:pt idx="37608">
                  <c:v>-23093880.651347</c:v>
                </c:pt>
                <c:pt idx="37609">
                  <c:v>-23107213.030905999</c:v>
                </c:pt>
                <c:pt idx="37610">
                  <c:v>-23120543.353466999</c:v>
                </c:pt>
                <c:pt idx="37611">
                  <c:v>-23133871.618845999</c:v>
                </c:pt>
                <c:pt idx="37612">
                  <c:v>-23147197.826857001</c:v>
                </c:pt>
                <c:pt idx="37613">
                  <c:v>-23160521.977314997</c:v>
                </c:pt>
                <c:pt idx="37614">
                  <c:v>-23173844.070032001</c:v>
                </c:pt>
                <c:pt idx="37615">
                  <c:v>-23187164.104821999</c:v>
                </c:pt>
                <c:pt idx="37616">
                  <c:v>-23200482.081495997</c:v>
                </c:pt>
                <c:pt idx="37617">
                  <c:v>-23213797.999864995</c:v>
                </c:pt>
                <c:pt idx="37618">
                  <c:v>-23227111.859742001</c:v>
                </c:pt>
                <c:pt idx="37619">
                  <c:v>-23240423.660934001</c:v>
                </c:pt>
                <c:pt idx="37620">
                  <c:v>-23253733.403252002</c:v>
                </c:pt>
                <c:pt idx="37621">
                  <c:v>-23267041.086504001</c:v>
                </c:pt>
                <c:pt idx="37622">
                  <c:v>-23280346.710497998</c:v>
                </c:pt>
                <c:pt idx="37623">
                  <c:v>-23293650.275040995</c:v>
                </c:pt>
                <c:pt idx="37624">
                  <c:v>-23306951.779937997</c:v>
                </c:pt>
                <c:pt idx="37625">
                  <c:v>-23320251.224996999</c:v>
                </c:pt>
                <c:pt idx="37626">
                  <c:v>-23333548.610022005</c:v>
                </c:pt>
                <c:pt idx="37627">
                  <c:v>-23346843.934816997</c:v>
                </c:pt>
                <c:pt idx="37628">
                  <c:v>-23360137.199186005</c:v>
                </c:pt>
                <c:pt idx="37629">
                  <c:v>-23373428.402930997</c:v>
                </c:pt>
                <c:pt idx="37630">
                  <c:v>-23386717.545854997</c:v>
                </c:pt>
                <c:pt idx="37631">
                  <c:v>-23400004.627758998</c:v>
                </c:pt>
                <c:pt idx="37632">
                  <c:v>-23413289.648444001</c:v>
                </c:pt>
                <c:pt idx="37633">
                  <c:v>-23426572.607709005</c:v>
                </c:pt>
                <c:pt idx="37634">
                  <c:v>-23439853.505355</c:v>
                </c:pt>
                <c:pt idx="37635">
                  <c:v>-23453132.341178995</c:v>
                </c:pt>
                <c:pt idx="37636">
                  <c:v>-23466409.114980005</c:v>
                </c:pt>
                <c:pt idx="37637">
                  <c:v>-23479683.826554004</c:v>
                </c:pt>
                <c:pt idx="37638">
                  <c:v>-23492956.475697998</c:v>
                </c:pt>
                <c:pt idx="37639">
                  <c:v>-23506227.062207997</c:v>
                </c:pt>
                <c:pt idx="37640">
                  <c:v>-23519495.585878998</c:v>
                </c:pt>
                <c:pt idx="37641">
                  <c:v>-23532762.046503998</c:v>
                </c:pt>
                <c:pt idx="37642">
                  <c:v>-23546026.443876993</c:v>
                </c:pt>
                <c:pt idx="37643">
                  <c:v>-23559288.777790997</c:v>
                </c:pt>
                <c:pt idx="37644">
                  <c:v>-23572549.048039</c:v>
                </c:pt>
                <c:pt idx="37645">
                  <c:v>-23585807.254409999</c:v>
                </c:pt>
                <c:pt idx="37646">
                  <c:v>-23599063.396697</c:v>
                </c:pt>
                <c:pt idx="37647">
                  <c:v>-23612317.474687997</c:v>
                </c:pt>
                <c:pt idx="37648">
                  <c:v>-23625569.488172997</c:v>
                </c:pt>
                <c:pt idx="37649">
                  <c:v>-23638819.436939999</c:v>
                </c:pt>
                <c:pt idx="37650">
                  <c:v>-23652067.320777997</c:v>
                </c:pt>
                <c:pt idx="37651">
                  <c:v>-23665313.139472</c:v>
                </c:pt>
                <c:pt idx="37652">
                  <c:v>-23678556.892807998</c:v>
                </c:pt>
                <c:pt idx="37653">
                  <c:v>-23691798.580573995</c:v>
                </c:pt>
                <c:pt idx="37654">
                  <c:v>-23705038.202551998</c:v>
                </c:pt>
                <c:pt idx="37655">
                  <c:v>-23718275.758527003</c:v>
                </c:pt>
                <c:pt idx="37656">
                  <c:v>-23731511.248282999</c:v>
                </c:pt>
                <c:pt idx="37657">
                  <c:v>-23744744.671600997</c:v>
                </c:pt>
                <c:pt idx="37658">
                  <c:v>-23757976.028264001</c:v>
                </c:pt>
                <c:pt idx="37659">
                  <c:v>-23771205.318052005</c:v>
                </c:pt>
                <c:pt idx="37660">
                  <c:v>-23784432.540744998</c:v>
                </c:pt>
                <c:pt idx="37661">
                  <c:v>-23797657.696124002</c:v>
                </c:pt>
                <c:pt idx="37662">
                  <c:v>-23810880.783966996</c:v>
                </c:pt>
                <c:pt idx="37663">
                  <c:v>-23824101.804051001</c:v>
                </c:pt>
                <c:pt idx="37664">
                  <c:v>-23837320.756154004</c:v>
                </c:pt>
                <c:pt idx="37665">
                  <c:v>-23850537.640053</c:v>
                </c:pt>
                <c:pt idx="37666">
                  <c:v>-23863752.455524001</c:v>
                </c:pt>
                <c:pt idx="37667">
                  <c:v>-23876965.202339999</c:v>
                </c:pt>
                <c:pt idx="37668">
                  <c:v>-23890175.880276997</c:v>
                </c:pt>
                <c:pt idx="37669">
                  <c:v>-23903384.489107996</c:v>
                </c:pt>
                <c:pt idx="37670">
                  <c:v>-23916591.028606001</c:v>
                </c:pt>
                <c:pt idx="37671">
                  <c:v>-23929795.498542</c:v>
                </c:pt>
                <c:pt idx="37672">
                  <c:v>-23942997.898689006</c:v>
                </c:pt>
                <c:pt idx="37673">
                  <c:v>-23956198.228814997</c:v>
                </c:pt>
                <c:pt idx="37674">
                  <c:v>-23969396.488691997</c:v>
                </c:pt>
                <c:pt idx="37675">
                  <c:v>-23982592.678087004</c:v>
                </c:pt>
                <c:pt idx="37676">
                  <c:v>-23995786.796769999</c:v>
                </c:pt>
                <c:pt idx="37677">
                  <c:v>-24008978.844507001</c:v>
                </c:pt>
                <c:pt idx="37678">
                  <c:v>-24022168.821064997</c:v>
                </c:pt>
                <c:pt idx="37679">
                  <c:v>-24035356.726210002</c:v>
                </c:pt>
                <c:pt idx="37680">
                  <c:v>-24048542.559707001</c:v>
                </c:pt>
                <c:pt idx="37681">
                  <c:v>-24061726.321320999</c:v>
                </c:pt>
                <c:pt idx="37682">
                  <c:v>-24074908.010814998</c:v>
                </c:pt>
                <c:pt idx="37683">
                  <c:v>-24088087.627951</c:v>
                </c:pt>
                <c:pt idx="37684">
                  <c:v>-24101265.172492001</c:v>
                </c:pt>
                <c:pt idx="37685">
                  <c:v>-24114440.644198999</c:v>
                </c:pt>
                <c:pt idx="37686">
                  <c:v>-24127614.042832997</c:v>
                </c:pt>
                <c:pt idx="37687">
                  <c:v>-24140785.368153002</c:v>
                </c:pt>
                <c:pt idx="37688">
                  <c:v>-24153954.619918</c:v>
                </c:pt>
                <c:pt idx="37689">
                  <c:v>-24167121.797885995</c:v>
                </c:pt>
                <c:pt idx="37690">
                  <c:v>-24180286.901814993</c:v>
                </c:pt>
                <c:pt idx="37691">
                  <c:v>-24193449.931460995</c:v>
                </c:pt>
                <c:pt idx="37692">
                  <c:v>-24206610.886581</c:v>
                </c:pt>
                <c:pt idx="37693">
                  <c:v>-24219769.766929001</c:v>
                </c:pt>
                <c:pt idx="37694">
                  <c:v>-24232926.572259001</c:v>
                </c:pt>
                <c:pt idx="37695">
                  <c:v>-24246081.302324004</c:v>
                </c:pt>
                <c:pt idx="37696">
                  <c:v>-24259233.956878997</c:v>
                </c:pt>
                <c:pt idx="37697">
                  <c:v>-24272384.535673995</c:v>
                </c:pt>
                <c:pt idx="37698">
                  <c:v>-24285533.038460001</c:v>
                </c:pt>
                <c:pt idx="37699">
                  <c:v>-24298679.464988995</c:v>
                </c:pt>
                <c:pt idx="37700">
                  <c:v>-24311823.815009005</c:v>
                </c:pt>
                <c:pt idx="37701">
                  <c:v>-24324966.088268995</c:v>
                </c:pt>
                <c:pt idx="37702">
                  <c:v>-24338106.284517996</c:v>
                </c:pt>
                <c:pt idx="37703">
                  <c:v>-24351244.403501995</c:v>
                </c:pt>
                <c:pt idx="37704">
                  <c:v>-24364380.444967996</c:v>
                </c:pt>
                <c:pt idx="37705">
                  <c:v>-24377514.408660997</c:v>
                </c:pt>
                <c:pt idx="37706">
                  <c:v>-24390646.294326004</c:v>
                </c:pt>
                <c:pt idx="37707">
                  <c:v>-24403776.101707999</c:v>
                </c:pt>
                <c:pt idx="37708">
                  <c:v>-24416903.830549005</c:v>
                </c:pt>
                <c:pt idx="37709">
                  <c:v>-24430029.480592996</c:v>
                </c:pt>
                <c:pt idx="37710">
                  <c:v>-24443153.051578995</c:v>
                </c:pt>
                <c:pt idx="37711">
                  <c:v>-24456274.543249995</c:v>
                </c:pt>
                <c:pt idx="37712">
                  <c:v>-24469393.955345996</c:v>
                </c:pt>
                <c:pt idx="37713">
                  <c:v>-24482511.287604995</c:v>
                </c:pt>
                <c:pt idx="37714">
                  <c:v>-24495626.539765999</c:v>
                </c:pt>
                <c:pt idx="37715">
                  <c:v>-24508739.711567</c:v>
                </c:pt>
                <c:pt idx="37716">
                  <c:v>-24521850.802744001</c:v>
                </c:pt>
                <c:pt idx="37717">
                  <c:v>-24534959.813034005</c:v>
                </c:pt>
                <c:pt idx="37718">
                  <c:v>-24548066.742170997</c:v>
                </c:pt>
                <c:pt idx="37719">
                  <c:v>-24561171.589890998</c:v>
                </c:pt>
                <c:pt idx="37720">
                  <c:v>-24574274.355927005</c:v>
                </c:pt>
                <c:pt idx="37721">
                  <c:v>-24587375.040010996</c:v>
                </c:pt>
                <c:pt idx="37722">
                  <c:v>-24600473.641874995</c:v>
                </c:pt>
                <c:pt idx="37723">
                  <c:v>-24613570.161251996</c:v>
                </c:pt>
                <c:pt idx="37724">
                  <c:v>-24626664.597869996</c:v>
                </c:pt>
                <c:pt idx="37725">
                  <c:v>-24639756.951459996</c:v>
                </c:pt>
                <c:pt idx="37726">
                  <c:v>-24652847.221749995</c:v>
                </c:pt>
                <c:pt idx="37727">
                  <c:v>-24665935.408468995</c:v>
                </c:pt>
                <c:pt idx="37728">
                  <c:v>-24679021.511342999</c:v>
                </c:pt>
                <c:pt idx="37729">
                  <c:v>-24692105.530099001</c:v>
                </c:pt>
                <c:pt idx="37730">
                  <c:v>-24705187.464461997</c:v>
                </c:pt>
                <c:pt idx="37731">
                  <c:v>-24718267.314157009</c:v>
                </c:pt>
                <c:pt idx="37732">
                  <c:v>-24731345.078907005</c:v>
                </c:pt>
                <c:pt idx="37733">
                  <c:v>-24744420.758436006</c:v>
                </c:pt>
                <c:pt idx="37734">
                  <c:v>-24757494.352467</c:v>
                </c:pt>
                <c:pt idx="37735">
                  <c:v>-24770565.860718995</c:v>
                </c:pt>
                <c:pt idx="37736">
                  <c:v>-24783635.282913998</c:v>
                </c:pt>
                <c:pt idx="37737">
                  <c:v>-24796702.618772004</c:v>
                </c:pt>
                <c:pt idx="37738">
                  <c:v>-24809767.868012</c:v>
                </c:pt>
                <c:pt idx="37739">
                  <c:v>-24822831.030351005</c:v>
                </c:pt>
                <c:pt idx="37740">
                  <c:v>-24835892.105505999</c:v>
                </c:pt>
                <c:pt idx="37741">
                  <c:v>-24848951.093196001</c:v>
                </c:pt>
                <c:pt idx="37742">
                  <c:v>-24862007.993133996</c:v>
                </c:pt>
                <c:pt idx="37743">
                  <c:v>-24875062.805034999</c:v>
                </c:pt>
                <c:pt idx="37744">
                  <c:v>-24888115.528615002</c:v>
                </c:pt>
                <c:pt idx="37745">
                  <c:v>-24901166.163585</c:v>
                </c:pt>
                <c:pt idx="37746">
                  <c:v>-24914214.709657997</c:v>
                </c:pt>
                <c:pt idx="37747">
                  <c:v>-24927261.166545</c:v>
                </c:pt>
                <c:pt idx="37748">
                  <c:v>-24940305.533957999</c:v>
                </c:pt>
                <c:pt idx="37749">
                  <c:v>-24953347.811604999</c:v>
                </c:pt>
                <c:pt idx="37750">
                  <c:v>-24966387.999196</c:v>
                </c:pt>
                <c:pt idx="37751">
                  <c:v>-24979426.096439</c:v>
                </c:pt>
                <c:pt idx="37752">
                  <c:v>-24992462.103040997</c:v>
                </c:pt>
                <c:pt idx="37753">
                  <c:v>-25005496.018709004</c:v>
                </c:pt>
                <c:pt idx="37754">
                  <c:v>-25018527.843147997</c:v>
                </c:pt>
                <c:pt idx="37755">
                  <c:v>-25031557.576063</c:v>
                </c:pt>
                <c:pt idx="37756">
                  <c:v>-25044585.217158001</c:v>
                </c:pt>
                <c:pt idx="37757">
                  <c:v>-25057610.766135</c:v>
                </c:pt>
                <c:pt idx="37758">
                  <c:v>-25070634.222697996</c:v>
                </c:pt>
                <c:pt idx="37759">
                  <c:v>-25083655.586546998</c:v>
                </c:pt>
                <c:pt idx="37760">
                  <c:v>-25096674.857384004</c:v>
                </c:pt>
                <c:pt idx="37761">
                  <c:v>-25109692.034907002</c:v>
                </c:pt>
                <c:pt idx="37762">
                  <c:v>-25122707.118815001</c:v>
                </c:pt>
                <c:pt idx="37763">
                  <c:v>-25135720.108807001</c:v>
                </c:pt>
                <c:pt idx="37764">
                  <c:v>-25148731.004579999</c:v>
                </c:pt>
                <c:pt idx="37765">
                  <c:v>-25161739.805830002</c:v>
                </c:pt>
                <c:pt idx="37766">
                  <c:v>-25174746.512251999</c:v>
                </c:pt>
                <c:pt idx="37767">
                  <c:v>-25187751.123542</c:v>
                </c:pt>
                <c:pt idx="37768">
                  <c:v>-25200753.639392003</c:v>
                </c:pt>
                <c:pt idx="37769">
                  <c:v>-25213754.059494998</c:v>
                </c:pt>
                <c:pt idx="37770">
                  <c:v>-25226752.383544996</c:v>
                </c:pt>
                <c:pt idx="37771">
                  <c:v>-25239748.611230999</c:v>
                </c:pt>
                <c:pt idx="37772">
                  <c:v>-25252742.742243998</c:v>
                </c:pt>
                <c:pt idx="37773">
                  <c:v>-25265734.776273996</c:v>
                </c:pt>
                <c:pt idx="37774">
                  <c:v>-25278724.713009</c:v>
                </c:pt>
                <c:pt idx="37775">
                  <c:v>-25291712.552137002</c:v>
                </c:pt>
                <c:pt idx="37776">
                  <c:v>-25304698.293344997</c:v>
                </c:pt>
                <c:pt idx="37777">
                  <c:v>-25317681.936317999</c:v>
                </c:pt>
                <c:pt idx="37778">
                  <c:v>-25330663.480742995</c:v>
                </c:pt>
                <c:pt idx="37779">
                  <c:v>-25343642.926302999</c:v>
                </c:pt>
                <c:pt idx="37780">
                  <c:v>-25356620.272682</c:v>
                </c:pt>
                <c:pt idx="37781">
                  <c:v>-25369595.519561999</c:v>
                </c:pt>
                <c:pt idx="37782">
                  <c:v>-25382568.666625001</c:v>
                </c:pt>
                <c:pt idx="37783">
                  <c:v>-25395539.713551</c:v>
                </c:pt>
                <c:pt idx="37784">
                  <c:v>-25408508.660022005</c:v>
                </c:pt>
                <c:pt idx="37785">
                  <c:v>-25421475.505714998</c:v>
                </c:pt>
                <c:pt idx="37786">
                  <c:v>-25434440.25031</c:v>
                </c:pt>
                <c:pt idx="37787">
                  <c:v>-25447402.893483002</c:v>
                </c:pt>
                <c:pt idx="37788">
                  <c:v>-25460363.434909999</c:v>
                </c:pt>
                <c:pt idx="37789">
                  <c:v>-25473321.874269001</c:v>
                </c:pt>
                <c:pt idx="37790">
                  <c:v>-25486278.211232997</c:v>
                </c:pt>
                <c:pt idx="37791">
                  <c:v>-25499232.445474993</c:v>
                </c:pt>
                <c:pt idx="37792">
                  <c:v>-25512184.576669998</c:v>
                </c:pt>
                <c:pt idx="37793">
                  <c:v>-25525134.604490001</c:v>
                </c:pt>
                <c:pt idx="37794">
                  <c:v>-25538082.528604001</c:v>
                </c:pt>
                <c:pt idx="37795">
                  <c:v>-25551028.348685</c:v>
                </c:pt>
                <c:pt idx="37796">
                  <c:v>-25563972.064400997</c:v>
                </c:pt>
                <c:pt idx="37797">
                  <c:v>-25576913.675421</c:v>
                </c:pt>
                <c:pt idx="37798">
                  <c:v>-25589853.181411996</c:v>
                </c:pt>
                <c:pt idx="37799">
                  <c:v>-25602790.582041997</c:v>
                </c:pt>
                <c:pt idx="37800">
                  <c:v>-25615725.876977</c:v>
                </c:pt>
                <c:pt idx="37801">
                  <c:v>-25628659.065880995</c:v>
                </c:pt>
                <c:pt idx="37802">
                  <c:v>-25641590.148419</c:v>
                </c:pt>
                <c:pt idx="37803">
                  <c:v>-25654519.124253001</c:v>
                </c:pt>
                <c:pt idx="37804">
                  <c:v>-25667445.993047994</c:v>
                </c:pt>
                <c:pt idx="37805">
                  <c:v>-25680370.754462998</c:v>
                </c:pt>
                <c:pt idx="37806">
                  <c:v>-25693293.408160001</c:v>
                </c:pt>
                <c:pt idx="37807">
                  <c:v>-25706213.953797996</c:v>
                </c:pt>
                <c:pt idx="37808">
                  <c:v>-25719132.391036</c:v>
                </c:pt>
                <c:pt idx="37809">
                  <c:v>-25732048.719533</c:v>
                </c:pt>
                <c:pt idx="37810">
                  <c:v>-25744962.938944999</c:v>
                </c:pt>
                <c:pt idx="37811">
                  <c:v>-25757875.048928998</c:v>
                </c:pt>
                <c:pt idx="37812">
                  <c:v>-25770785.049139</c:v>
                </c:pt>
                <c:pt idx="37813">
                  <c:v>-25783692.939229999</c:v>
                </c:pt>
                <c:pt idx="37814">
                  <c:v>-25796598.718857005</c:v>
                </c:pt>
                <c:pt idx="37815">
                  <c:v>-25809502.387669995</c:v>
                </c:pt>
                <c:pt idx="37816">
                  <c:v>-25822403.945323002</c:v>
                </c:pt>
                <c:pt idx="37817">
                  <c:v>-25835303.391464997</c:v>
                </c:pt>
                <c:pt idx="37818">
                  <c:v>-25848200.725747995</c:v>
                </c:pt>
                <c:pt idx="37819">
                  <c:v>-25861095.947818991</c:v>
                </c:pt>
                <c:pt idx="37820">
                  <c:v>-25873989.057327002</c:v>
                </c:pt>
                <c:pt idx="37821">
                  <c:v>-25886880.053918995</c:v>
                </c:pt>
                <c:pt idx="37822">
                  <c:v>-25899768.937241998</c:v>
                </c:pt>
                <c:pt idx="37823">
                  <c:v>-25912655.706940997</c:v>
                </c:pt>
                <c:pt idx="37824">
                  <c:v>-25925540.362659998</c:v>
                </c:pt>
                <c:pt idx="37825">
                  <c:v>-25938422.904042996</c:v>
                </c:pt>
                <c:pt idx="37826">
                  <c:v>-25951303.330733001</c:v>
                </c:pt>
                <c:pt idx="37827">
                  <c:v>-25964181.642370999</c:v>
                </c:pt>
                <c:pt idx="37828">
                  <c:v>-25977057.838599004</c:v>
                </c:pt>
                <c:pt idx="37829">
                  <c:v>-25989931.919057</c:v>
                </c:pt>
                <c:pt idx="37830">
                  <c:v>-26002803.883382</c:v>
                </c:pt>
                <c:pt idx="37831">
                  <c:v>-26015673.731214996</c:v>
                </c:pt>
                <c:pt idx="37832">
                  <c:v>-26028541.462190997</c:v>
                </c:pt>
                <c:pt idx="37833">
                  <c:v>-26041407.075947996</c:v>
                </c:pt>
                <c:pt idx="37834">
                  <c:v>-26054270.572120003</c:v>
                </c:pt>
                <c:pt idx="37835">
                  <c:v>-26067131.950342</c:v>
                </c:pt>
                <c:pt idx="37836">
                  <c:v>-26079991.210248996</c:v>
                </c:pt>
                <c:pt idx="37837">
                  <c:v>-26092848.351470996</c:v>
                </c:pt>
                <c:pt idx="37838">
                  <c:v>-26105703.373641998</c:v>
                </c:pt>
                <c:pt idx="37839">
                  <c:v>-26118556.276392005</c:v>
                </c:pt>
                <c:pt idx="37840">
                  <c:v>-26131407.059351001</c:v>
                </c:pt>
                <c:pt idx="37841">
                  <c:v>-26144255.722147997</c:v>
                </c:pt>
                <c:pt idx="37842">
                  <c:v>-26157102.264410995</c:v>
                </c:pt>
                <c:pt idx="37843">
                  <c:v>-26169946.685767997</c:v>
                </c:pt>
                <c:pt idx="37844">
                  <c:v>-26182788.985843994</c:v>
                </c:pt>
                <c:pt idx="37845">
                  <c:v>-26195629.164264999</c:v>
                </c:pt>
                <c:pt idx="37846">
                  <c:v>-26208467.220655002</c:v>
                </c:pt>
                <c:pt idx="37847">
                  <c:v>-26221303.154638</c:v>
                </c:pt>
                <c:pt idx="37848">
                  <c:v>-26234136.965836998</c:v>
                </c:pt>
                <c:pt idx="37849">
                  <c:v>-26246968.653871994</c:v>
                </c:pt>
                <c:pt idx="37850">
                  <c:v>-26259798.218365002</c:v>
                </c:pt>
                <c:pt idx="37851">
                  <c:v>-26272625.658936005</c:v>
                </c:pt>
                <c:pt idx="37852">
                  <c:v>-26285450.975202002</c:v>
                </c:pt>
                <c:pt idx="37853">
                  <c:v>-26298274.166783001</c:v>
                </c:pt>
                <c:pt idx="37854">
                  <c:v>-26311095.233295996</c:v>
                </c:pt>
                <c:pt idx="37855">
                  <c:v>-26323914.174355004</c:v>
                </c:pt>
                <c:pt idx="37856">
                  <c:v>-26336730.989576995</c:v>
                </c:pt>
                <c:pt idx="37857">
                  <c:v>-26349545.678576004</c:v>
                </c:pt>
                <c:pt idx="37858">
                  <c:v>-26362358.240963995</c:v>
                </c:pt>
                <c:pt idx="37859">
                  <c:v>-26375168.676355004</c:v>
                </c:pt>
                <c:pt idx="37860">
                  <c:v>-26387976.984359</c:v>
                </c:pt>
                <c:pt idx="37861">
                  <c:v>-26400783.164587002</c:v>
                </c:pt>
                <c:pt idx="37862">
                  <c:v>-26413587.216649</c:v>
                </c:pt>
                <c:pt idx="37863">
                  <c:v>-26426389.140153002</c:v>
                </c:pt>
                <c:pt idx="37864">
                  <c:v>-26439188.934705999</c:v>
                </c:pt>
                <c:pt idx="37865">
                  <c:v>-26451986.599916</c:v>
                </c:pt>
                <c:pt idx="37866">
                  <c:v>-26464782.135389004</c:v>
                </c:pt>
                <c:pt idx="37867">
                  <c:v>-26477575.540727999</c:v>
                </c:pt>
                <c:pt idx="37868">
                  <c:v>-26490366.815538999</c:v>
                </c:pt>
                <c:pt idx="37869">
                  <c:v>-26503155.959423002</c:v>
                </c:pt>
                <c:pt idx="37870">
                  <c:v>-26515942.971982997</c:v>
                </c:pt>
                <c:pt idx="37871">
                  <c:v>-26528727.852820005</c:v>
                </c:pt>
                <c:pt idx="37872">
                  <c:v>-26541510.601534005</c:v>
                </c:pt>
                <c:pt idx="37873">
                  <c:v>-26554291.217723999</c:v>
                </c:pt>
                <c:pt idx="37874">
                  <c:v>-26567069.700987998</c:v>
                </c:pt>
                <c:pt idx="37875">
                  <c:v>-26579846.050925005</c:v>
                </c:pt>
                <c:pt idx="37876">
                  <c:v>-26592620.267129</c:v>
                </c:pt>
                <c:pt idx="37877">
                  <c:v>-26605392.349195998</c:v>
                </c:pt>
                <c:pt idx="37878">
                  <c:v>-26618162.296721</c:v>
                </c:pt>
                <c:pt idx="37879">
                  <c:v>-26630930.109297</c:v>
                </c:pt>
                <c:pt idx="37880">
                  <c:v>-26643695.786517002</c:v>
                </c:pt>
                <c:pt idx="37881">
                  <c:v>-26656459.327970996</c:v>
                </c:pt>
                <c:pt idx="37882">
                  <c:v>-26669220.733252</c:v>
                </c:pt>
                <c:pt idx="37883">
                  <c:v>-26681980.001947995</c:v>
                </c:pt>
                <c:pt idx="37884">
                  <c:v>-26694737.133647997</c:v>
                </c:pt>
                <c:pt idx="37885">
                  <c:v>-26707492.127939999</c:v>
                </c:pt>
                <c:pt idx="37886">
                  <c:v>-26720244.984410994</c:v>
                </c:pt>
                <c:pt idx="37887">
                  <c:v>-26732995.702645995</c:v>
                </c:pt>
                <c:pt idx="37888">
                  <c:v>-26745744.282229997</c:v>
                </c:pt>
                <c:pt idx="37889">
                  <c:v>-26758490.722747002</c:v>
                </c:pt>
                <c:pt idx="37890">
                  <c:v>-26771235.023779996</c:v>
                </c:pt>
                <c:pt idx="37891">
                  <c:v>-26783977.184912</c:v>
                </c:pt>
                <c:pt idx="37892">
                  <c:v>-26796717.205722</c:v>
                </c:pt>
                <c:pt idx="37893">
                  <c:v>-26809455.085790996</c:v>
                </c:pt>
                <c:pt idx="37894">
                  <c:v>-26822190.824699</c:v>
                </c:pt>
                <c:pt idx="37895">
                  <c:v>-26834924.422022</c:v>
                </c:pt>
                <c:pt idx="37896">
                  <c:v>-26847655.877339005</c:v>
                </c:pt>
                <c:pt idx="37897">
                  <c:v>-26860385.190226004</c:v>
                </c:pt>
                <c:pt idx="37898">
                  <c:v>-26873112.360257</c:v>
                </c:pt>
                <c:pt idx="37899">
                  <c:v>-26885837.387007996</c:v>
                </c:pt>
                <c:pt idx="37900">
                  <c:v>-26898560.27005</c:v>
                </c:pt>
                <c:pt idx="37901">
                  <c:v>-26911281.008957002</c:v>
                </c:pt>
                <c:pt idx="37902">
                  <c:v>-26923999.603300001</c:v>
                </c:pt>
                <c:pt idx="37903">
                  <c:v>-26936716.052648995</c:v>
                </c:pt>
                <c:pt idx="37904">
                  <c:v>-26949430.356573999</c:v>
                </c:pt>
                <c:pt idx="37905">
                  <c:v>-26962142.514642</c:v>
                </c:pt>
                <c:pt idx="37906">
                  <c:v>-26974852.526422001</c:v>
                </c:pt>
                <c:pt idx="37907">
                  <c:v>-26987560.391479995</c:v>
                </c:pt>
                <c:pt idx="37908">
                  <c:v>-27000266.109382004</c:v>
                </c:pt>
                <c:pt idx="37909">
                  <c:v>-27012969.679691002</c:v>
                </c:pt>
                <c:pt idx="37910">
                  <c:v>-27025671.101970997</c:v>
                </c:pt>
                <c:pt idx="37911">
                  <c:v>-27038370.375785001</c:v>
                </c:pt>
                <c:pt idx="37912">
                  <c:v>-27051067.500694998</c:v>
                </c:pt>
                <c:pt idx="37913">
                  <c:v>-27063762.476260997</c:v>
                </c:pt>
                <c:pt idx="37914">
                  <c:v>-27076455.302042</c:v>
                </c:pt>
                <c:pt idx="37915">
                  <c:v>-27089145.977597997</c:v>
                </c:pt>
                <c:pt idx="37916">
                  <c:v>-27101834.502485</c:v>
                </c:pt>
                <c:pt idx="37917">
                  <c:v>-27114520.876261</c:v>
                </c:pt>
                <c:pt idx="37918">
                  <c:v>-27127205.098480999</c:v>
                </c:pt>
                <c:pt idx="37919">
                  <c:v>-27139887.168699998</c:v>
                </c:pt>
                <c:pt idx="37920">
                  <c:v>-27152567.086471997</c:v>
                </c:pt>
                <c:pt idx="37921">
                  <c:v>-27165244.851348002</c:v>
                </c:pt>
                <c:pt idx="37922">
                  <c:v>-27177920.462881997</c:v>
                </c:pt>
                <c:pt idx="37923">
                  <c:v>-27190593.920622997</c:v>
                </c:pt>
                <c:pt idx="37924">
                  <c:v>-27203265.224121999</c:v>
                </c:pt>
                <c:pt idx="37925">
                  <c:v>-27215934.372927003</c:v>
                </c:pt>
                <c:pt idx="37926">
                  <c:v>-27228601.366585001</c:v>
                </c:pt>
                <c:pt idx="37927">
                  <c:v>-27241266.204644997</c:v>
                </c:pt>
                <c:pt idx="37928">
                  <c:v>-27253928.88665</c:v>
                </c:pt>
                <c:pt idx="37929">
                  <c:v>-27266589.412147</c:v>
                </c:pt>
                <c:pt idx="37930">
                  <c:v>-27279247.780678991</c:v>
                </c:pt>
                <c:pt idx="37931">
                  <c:v>-27291903.991787996</c:v>
                </c:pt>
                <c:pt idx="37932">
                  <c:v>-27304558.045016997</c:v>
                </c:pt>
                <c:pt idx="37933">
                  <c:v>-27317209.939906001</c:v>
                </c:pt>
                <c:pt idx="37934">
                  <c:v>-27329859.675995</c:v>
                </c:pt>
                <c:pt idx="37935">
                  <c:v>-27342507.252822999</c:v>
                </c:pt>
                <c:pt idx="37936">
                  <c:v>-27355152.669927001</c:v>
                </c:pt>
                <c:pt idx="37937">
                  <c:v>-27367795.926844995</c:v>
                </c:pt>
                <c:pt idx="37938">
                  <c:v>-27380437.023110997</c:v>
                </c:pt>
                <c:pt idx="37939">
                  <c:v>-27393075.958262</c:v>
                </c:pt>
                <c:pt idx="37940">
                  <c:v>-27405712.731829997</c:v>
                </c:pt>
                <c:pt idx="37941">
                  <c:v>-27418347.343348995</c:v>
                </c:pt>
                <c:pt idx="37942">
                  <c:v>-27430979.792350005</c:v>
                </c:pt>
                <c:pt idx="37943">
                  <c:v>-27443610.078364003</c:v>
                </c:pt>
                <c:pt idx="37944">
                  <c:v>-27456238.200920001</c:v>
                </c:pt>
                <c:pt idx="37945">
                  <c:v>-27468864.159548</c:v>
                </c:pt>
                <c:pt idx="37946">
                  <c:v>-27481487.953774996</c:v>
                </c:pt>
                <c:pt idx="37947">
                  <c:v>-27494109.583128002</c:v>
                </c:pt>
                <c:pt idx="37948">
                  <c:v>-27506729.047132</c:v>
                </c:pt>
                <c:pt idx="37949">
                  <c:v>-27519346.345311996</c:v>
                </c:pt>
                <c:pt idx="37950">
                  <c:v>-27531961.477193002</c:v>
                </c:pt>
                <c:pt idx="37951">
                  <c:v>-27544574.442295995</c:v>
                </c:pt>
                <c:pt idx="37952">
                  <c:v>-27557185.240142997</c:v>
                </c:pt>
                <c:pt idx="37953">
                  <c:v>-27569793.870255001</c:v>
                </c:pt>
                <c:pt idx="37954">
                  <c:v>-27582400.332151003</c:v>
                </c:pt>
                <c:pt idx="37955">
                  <c:v>-27595004.625351001</c:v>
                </c:pt>
                <c:pt idx="37956">
                  <c:v>-27607606.749370996</c:v>
                </c:pt>
                <c:pt idx="37957">
                  <c:v>-27620206.703728002</c:v>
                </c:pt>
                <c:pt idx="37958">
                  <c:v>-27632804.487937998</c:v>
                </c:pt>
                <c:pt idx="37959">
                  <c:v>-27645400.101516001</c:v>
                </c:pt>
                <c:pt idx="37960">
                  <c:v>-27657993.543973997</c:v>
                </c:pt>
                <c:pt idx="37961">
                  <c:v>-27670584.814825002</c:v>
                </c:pt>
                <c:pt idx="37962">
                  <c:v>-27683173.913580999</c:v>
                </c:pt>
                <c:pt idx="37963">
                  <c:v>-27695760.839753002</c:v>
                </c:pt>
                <c:pt idx="37964">
                  <c:v>-27708345.592847995</c:v>
                </c:pt>
                <c:pt idx="37965">
                  <c:v>-27720928.172377001</c:v>
                </c:pt>
                <c:pt idx="37966">
                  <c:v>-27733508.577846996</c:v>
                </c:pt>
                <c:pt idx="37967">
                  <c:v>-27746086.808761999</c:v>
                </c:pt>
                <c:pt idx="37968">
                  <c:v>-27758662.864629999</c:v>
                </c:pt>
                <c:pt idx="37969">
                  <c:v>-27771236.744954001</c:v>
                </c:pt>
                <c:pt idx="37970">
                  <c:v>-27783808.449237995</c:v>
                </c:pt>
                <c:pt idx="37971">
                  <c:v>-27796377.976983</c:v>
                </c:pt>
                <c:pt idx="37972">
                  <c:v>-27808945.327690996</c:v>
                </c:pt>
                <c:pt idx="37973">
                  <c:v>-27821510.500861995</c:v>
                </c:pt>
                <c:pt idx="37974">
                  <c:v>-27834073.495995995</c:v>
                </c:pt>
                <c:pt idx="37975">
                  <c:v>-27846634.312589005</c:v>
                </c:pt>
                <c:pt idx="37976">
                  <c:v>-27859192.950139999</c:v>
                </c:pt>
                <c:pt idx="37977">
                  <c:v>-27871749.408144001</c:v>
                </c:pt>
                <c:pt idx="37978">
                  <c:v>-27884303.686097</c:v>
                </c:pt>
                <c:pt idx="37979">
                  <c:v>-27896855.783491991</c:v>
                </c:pt>
                <c:pt idx="37980">
                  <c:v>-27909405.699822001</c:v>
                </c:pt>
                <c:pt idx="37981">
                  <c:v>-27921953.434579</c:v>
                </c:pt>
                <c:pt idx="37982">
                  <c:v>-27934498.987252995</c:v>
                </c:pt>
                <c:pt idx="37983">
                  <c:v>-27947042.357336003</c:v>
                </c:pt>
                <c:pt idx="37984">
                  <c:v>-27959583.544314001</c:v>
                </c:pt>
                <c:pt idx="37985">
                  <c:v>-27972122.547676995</c:v>
                </c:pt>
                <c:pt idx="37986">
                  <c:v>-27984659.366909999</c:v>
                </c:pt>
                <c:pt idx="37987">
                  <c:v>-27997194.001499996</c:v>
                </c:pt>
                <c:pt idx="37988">
                  <c:v>-28009726.450930998</c:v>
                </c:pt>
                <c:pt idx="37989">
                  <c:v>-28022256.714685999</c:v>
                </c:pt>
                <c:pt idx="37990">
                  <c:v>-28034784.792247996</c:v>
                </c:pt>
                <c:pt idx="37991">
                  <c:v>-28047310.683097996</c:v>
                </c:pt>
                <c:pt idx="37992">
                  <c:v>-28059834.386716999</c:v>
                </c:pt>
                <c:pt idx="37993">
                  <c:v>-28072355.902584001</c:v>
                </c:pt>
                <c:pt idx="37994">
                  <c:v>-28084875.230177999</c:v>
                </c:pt>
                <c:pt idx="37995">
                  <c:v>-28097392.368974999</c:v>
                </c:pt>
                <c:pt idx="37996">
                  <c:v>-28109907.318451002</c:v>
                </c:pt>
                <c:pt idx="37997">
                  <c:v>-28122420.078083001</c:v>
                </c:pt>
                <c:pt idx="37998">
                  <c:v>-28134930.647342999</c:v>
                </c:pt>
                <c:pt idx="37999">
                  <c:v>-28147439.025704999</c:v>
                </c:pt>
                <c:pt idx="38000">
                  <c:v>-28159945.212640997</c:v>
                </c:pt>
                <c:pt idx="38001">
                  <c:v>-28172449.207621995</c:v>
                </c:pt>
                <c:pt idx="38002">
                  <c:v>-28184951.010118</c:v>
                </c:pt>
                <c:pt idx="38003">
                  <c:v>-28197450.619597003</c:v>
                </c:pt>
                <c:pt idx="38004">
                  <c:v>-28209948.035527002</c:v>
                </c:pt>
                <c:pt idx="38005">
                  <c:v>-28222443.257374998</c:v>
                </c:pt>
                <c:pt idx="38006">
                  <c:v>-28234936.284606997</c:v>
                </c:pt>
                <c:pt idx="38007">
                  <c:v>-28247427.116686005</c:v>
                </c:pt>
                <c:pt idx="38008">
                  <c:v>-28259915.753076997</c:v>
                </c:pt>
                <c:pt idx="38009">
                  <c:v>-28272402.193241995</c:v>
                </c:pt>
                <c:pt idx="38010">
                  <c:v>-28284886.436641995</c:v>
                </c:pt>
                <c:pt idx="38011">
                  <c:v>-28297368.482736997</c:v>
                </c:pt>
                <c:pt idx="38012">
                  <c:v>-28309848.330988001</c:v>
                </c:pt>
                <c:pt idx="38013">
                  <c:v>-28322325.980850995</c:v>
                </c:pt>
                <c:pt idx="38014">
                  <c:v>-28334801.431784999</c:v>
                </c:pt>
                <c:pt idx="38015">
                  <c:v>-28347274.683243997</c:v>
                </c:pt>
                <c:pt idx="38016">
                  <c:v>-28359745.734685</c:v>
                </c:pt>
                <c:pt idx="38017">
                  <c:v>-28372214.585560996</c:v>
                </c:pt>
                <c:pt idx="38018">
                  <c:v>-28384681.235323999</c:v>
                </c:pt>
                <c:pt idx="38019">
                  <c:v>-28397145.683426999</c:v>
                </c:pt>
                <c:pt idx="38020">
                  <c:v>-28409607.92932</c:v>
                </c:pt>
                <c:pt idx="38021">
                  <c:v>-28422067.972452998</c:v>
                </c:pt>
                <c:pt idx="38022">
                  <c:v>-28434525.812274005</c:v>
                </c:pt>
                <c:pt idx="38023">
                  <c:v>-28446981.448230997</c:v>
                </c:pt>
                <c:pt idx="38024">
                  <c:v>-28459434.87977</c:v>
                </c:pt>
                <c:pt idx="38025">
                  <c:v>-28471886.106337003</c:v>
                </c:pt>
                <c:pt idx="38026">
                  <c:v>-28484335.127374999</c:v>
                </c:pt>
                <c:pt idx="38027">
                  <c:v>-28496781.942327999</c:v>
                </c:pt>
                <c:pt idx="38028">
                  <c:v>-28509226.550637998</c:v>
                </c:pt>
                <c:pt idx="38029">
                  <c:v>-28521668.951746002</c:v>
                </c:pt>
                <c:pt idx="38030">
                  <c:v>-28534109.145090997</c:v>
                </c:pt>
                <c:pt idx="38031">
                  <c:v>-28546547.130113002</c:v>
                </c:pt>
                <c:pt idx="38032">
                  <c:v>-28558982.90625</c:v>
                </c:pt>
                <c:pt idx="38033">
                  <c:v>-28571416.472936999</c:v>
                </c:pt>
                <c:pt idx="38034">
                  <c:v>-28583847.829610996</c:v>
                </c:pt>
                <c:pt idx="38035">
                  <c:v>-28596276.975706998</c:v>
                </c:pt>
                <c:pt idx="38036">
                  <c:v>-28608703.910656001</c:v>
                </c:pt>
                <c:pt idx="38037">
                  <c:v>-28621128.633892</c:v>
                </c:pt>
                <c:pt idx="38038">
                  <c:v>-28633551.144846998</c:v>
                </c:pt>
                <c:pt idx="38039">
                  <c:v>-28645971.442948997</c:v>
                </c:pt>
                <c:pt idx="38040">
                  <c:v>-28658389.527628995</c:v>
                </c:pt>
                <c:pt idx="38041">
                  <c:v>-28670805.398313999</c:v>
                </c:pt>
                <c:pt idx="38042">
                  <c:v>-28683219.054430999</c:v>
                </c:pt>
                <c:pt idx="38043">
                  <c:v>-28695630.495404996</c:v>
                </c:pt>
                <c:pt idx="38044">
                  <c:v>-28708039.720662002</c:v>
                </c:pt>
                <c:pt idx="38045">
                  <c:v>-28720446.729625002</c:v>
                </c:pt>
                <c:pt idx="38046">
                  <c:v>-28732851.521716997</c:v>
                </c:pt>
                <c:pt idx="38047">
                  <c:v>-28745254.096358001</c:v>
                </c:pt>
                <c:pt idx="38048">
                  <c:v>-28757654.452970002</c:v>
                </c:pt>
                <c:pt idx="38049">
                  <c:v>-28770052.590970997</c:v>
                </c:pt>
                <c:pt idx="38050">
                  <c:v>-28782448.509780001</c:v>
                </c:pt>
                <c:pt idx="38051">
                  <c:v>-28794842.208812997</c:v>
                </c:pt>
                <c:pt idx="38052">
                  <c:v>-28807233.687486999</c:v>
                </c:pt>
                <c:pt idx="38053">
                  <c:v>-28819622.945214998</c:v>
                </c:pt>
                <c:pt idx="38054">
                  <c:v>-28832009.981412992</c:v>
                </c:pt>
                <c:pt idx="38055">
                  <c:v>-28844394.795491997</c:v>
                </c:pt>
                <c:pt idx="38056">
                  <c:v>-28856777.386864997</c:v>
                </c:pt>
                <c:pt idx="38057">
                  <c:v>-28869157.754939999</c:v>
                </c:pt>
                <c:pt idx="38058">
                  <c:v>-28881535.899129003</c:v>
                </c:pt>
                <c:pt idx="38059">
                  <c:v>-28893911.818838</c:v>
                </c:pt>
                <c:pt idx="38060">
                  <c:v>-28906285.513474997</c:v>
                </c:pt>
                <c:pt idx="38061">
                  <c:v>-28918656.982445996</c:v>
                </c:pt>
                <c:pt idx="38062">
                  <c:v>-28931026.225156005</c:v>
                </c:pt>
                <c:pt idx="38063">
                  <c:v>-28943393.241008997</c:v>
                </c:pt>
                <c:pt idx="38064">
                  <c:v>-28955758.029406</c:v>
                </c:pt>
                <c:pt idx="38065">
                  <c:v>-28968120.589749996</c:v>
                </c:pt>
                <c:pt idx="38066">
                  <c:v>-28980480.921440993</c:v>
                </c:pt>
                <c:pt idx="38067">
                  <c:v>-28992839.023878992</c:v>
                </c:pt>
                <c:pt idx="38068">
                  <c:v>-29005194.896460999</c:v>
                </c:pt>
                <c:pt idx="38069">
                  <c:v>-29017548.538585003</c:v>
                </c:pt>
                <c:pt idx="38070">
                  <c:v>-29029899.949645996</c:v>
                </c:pt>
                <c:pt idx="38071">
                  <c:v>-29042249.129039001</c:v>
                </c:pt>
                <c:pt idx="38072">
                  <c:v>-29054596.076159004</c:v>
                </c:pt>
                <c:pt idx="38073">
                  <c:v>-29066940.790397</c:v>
                </c:pt>
                <c:pt idx="38074">
                  <c:v>-29079283.271145996</c:v>
                </c:pt>
                <c:pt idx="38075">
                  <c:v>-29091623.517795</c:v>
                </c:pt>
                <c:pt idx="38076">
                  <c:v>-29103961.529734001</c:v>
                </c:pt>
                <c:pt idx="38077">
                  <c:v>-29116297.306351002</c:v>
                </c:pt>
                <c:pt idx="38078">
                  <c:v>-29128630.847031996</c:v>
                </c:pt>
                <c:pt idx="38079">
                  <c:v>-29140962.151165001</c:v>
                </c:pt>
                <c:pt idx="38080">
                  <c:v>-29153291.218133003</c:v>
                </c:pt>
                <c:pt idx="38081">
                  <c:v>-29165618.047320001</c:v>
                </c:pt>
                <c:pt idx="38082">
                  <c:v>-29177942.638108004</c:v>
                </c:pt>
                <c:pt idx="38083">
                  <c:v>-29190264.989879992</c:v>
                </c:pt>
                <c:pt idx="38084">
                  <c:v>-29202585.102015</c:v>
                </c:pt>
                <c:pt idx="38085">
                  <c:v>-29214902.973891996</c:v>
                </c:pt>
                <c:pt idx="38086">
                  <c:v>-29227218.604889005</c:v>
                </c:pt>
                <c:pt idx="38087">
                  <c:v>-29239531.994383998</c:v>
                </c:pt>
                <c:pt idx="38088">
                  <c:v>-29251843.141750999</c:v>
                </c:pt>
                <c:pt idx="38089">
                  <c:v>-29264152.046365999</c:v>
                </c:pt>
                <c:pt idx="38090">
                  <c:v>-29276458.707600996</c:v>
                </c:pt>
                <c:pt idx="38091">
                  <c:v>-29288763.12483</c:v>
                </c:pt>
                <c:pt idx="38092">
                  <c:v>-29301065.297422998</c:v>
                </c:pt>
                <c:pt idx="38093">
                  <c:v>-29313365.224750001</c:v>
                </c:pt>
                <c:pt idx="38094">
                  <c:v>-29325662.906181</c:v>
                </c:pt>
                <c:pt idx="38095">
                  <c:v>-29337958.341082998</c:v>
                </c:pt>
                <c:pt idx="38096">
                  <c:v>-29350251.528822999</c:v>
                </c:pt>
                <c:pt idx="38097">
                  <c:v>-29362542.468765002</c:v>
                </c:pt>
                <c:pt idx="38098">
                  <c:v>-29374831.160275996</c:v>
                </c:pt>
                <c:pt idx="38099">
                  <c:v>-29387117.602717001</c:v>
                </c:pt>
                <c:pt idx="38100">
                  <c:v>-29399401.795449995</c:v>
                </c:pt>
                <c:pt idx="38101">
                  <c:v>-29411683.737837996</c:v>
                </c:pt>
                <c:pt idx="38102">
                  <c:v>-29423963.429238997</c:v>
                </c:pt>
                <c:pt idx="38103">
                  <c:v>-29436240.869011994</c:v>
                </c:pt>
                <c:pt idx="38104">
                  <c:v>-29448516.056513999</c:v>
                </c:pt>
                <c:pt idx="38105">
                  <c:v>-29460788.991102997</c:v>
                </c:pt>
                <c:pt idx="38106">
                  <c:v>-29473059.672133002</c:v>
                </c:pt>
                <c:pt idx="38107">
                  <c:v>-29485328.098957002</c:v>
                </c:pt>
                <c:pt idx="38108">
                  <c:v>-29497594.27093</c:v>
                </c:pt>
                <c:pt idx="38109">
                  <c:v>-29509858.187402997</c:v>
                </c:pt>
                <c:pt idx="38110">
                  <c:v>-29522119.847725999</c:v>
                </c:pt>
                <c:pt idx="38111">
                  <c:v>-29534379.251248997</c:v>
                </c:pt>
                <c:pt idx="38112">
                  <c:v>-29546636.397319</c:v>
                </c:pt>
                <c:pt idx="38113">
                  <c:v>-29558891.285286002</c:v>
                </c:pt>
                <c:pt idx="38114">
                  <c:v>-29571143.914492998</c:v>
                </c:pt>
                <c:pt idx="38115">
                  <c:v>-29583394.284286</c:v>
                </c:pt>
                <c:pt idx="38116">
                  <c:v>-29595642.394009005</c:v>
                </c:pt>
                <c:pt idx="38117">
                  <c:v>-29607888.243004002</c:v>
                </c:pt>
                <c:pt idx="38118">
                  <c:v>-29620131.830612</c:v>
                </c:pt>
                <c:pt idx="38119">
                  <c:v>-29632373.156175002</c:v>
                </c:pt>
                <c:pt idx="38120">
                  <c:v>-29644612.219028998</c:v>
                </c:pt>
                <c:pt idx="38121">
                  <c:v>-29656849.018515002</c:v>
                </c:pt>
                <c:pt idx="38122">
                  <c:v>-29669083.553966999</c:v>
                </c:pt>
                <c:pt idx="38123">
                  <c:v>-29681315.824723005</c:v>
                </c:pt>
                <c:pt idx="38124">
                  <c:v>-29693545.830116004</c:v>
                </c:pt>
                <c:pt idx="38125">
                  <c:v>-29705773.569477994</c:v>
                </c:pt>
                <c:pt idx="38126">
                  <c:v>-29717999.042144001</c:v>
                </c:pt>
                <c:pt idx="38127">
                  <c:v>-29730222.247441996</c:v>
                </c:pt>
                <c:pt idx="38128">
                  <c:v>-29742443.184703998</c:v>
                </c:pt>
                <c:pt idx="38129">
                  <c:v>-29754661.853257</c:v>
                </c:pt>
                <c:pt idx="38130">
                  <c:v>-29766878.252429001</c:v>
                </c:pt>
                <c:pt idx="38131">
                  <c:v>-29779092.381545994</c:v>
                </c:pt>
                <c:pt idx="38132">
                  <c:v>-29791304.239932999</c:v>
                </c:pt>
                <c:pt idx="38133">
                  <c:v>-29803513.826914001</c:v>
                </c:pt>
                <c:pt idx="38134">
                  <c:v>-29815721.141811997</c:v>
                </c:pt>
                <c:pt idx="38135">
                  <c:v>-29827926.183946997</c:v>
                </c:pt>
                <c:pt idx="38136">
                  <c:v>-29840128.952640995</c:v>
                </c:pt>
                <c:pt idx="38137">
                  <c:v>-29852329.447212998</c:v>
                </c:pt>
                <c:pt idx="38138">
                  <c:v>-29864527.666979998</c:v>
                </c:pt>
                <c:pt idx="38139">
                  <c:v>-29876723.611260001</c:v>
                </c:pt>
                <c:pt idx="38140">
                  <c:v>-29888917.279367998</c:v>
                </c:pt>
                <c:pt idx="38141">
                  <c:v>-29901108.670617998</c:v>
                </c:pt>
                <c:pt idx="38142">
                  <c:v>-29913297.784322999</c:v>
                </c:pt>
                <c:pt idx="38143">
                  <c:v>-29925484.619797003</c:v>
                </c:pt>
                <c:pt idx="38144">
                  <c:v>-29937669.176348999</c:v>
                </c:pt>
                <c:pt idx="38145">
                  <c:v>-29949851.453288995</c:v>
                </c:pt>
                <c:pt idx="38146">
                  <c:v>-29962031.449926</c:v>
                </c:pt>
                <c:pt idx="38147">
                  <c:v>-29974209.165568002</c:v>
                </c:pt>
                <c:pt idx="38148">
                  <c:v>-29986384.599518996</c:v>
                </c:pt>
                <c:pt idx="38149">
                  <c:v>-29998557.751086</c:v>
                </c:pt>
                <c:pt idx="38150">
                  <c:v>-30010728.619571999</c:v>
                </c:pt>
                <c:pt idx="38151">
                  <c:v>-30022897.20428</c:v>
                </c:pt>
                <c:pt idx="38152">
                  <c:v>-30035063.504510999</c:v>
                </c:pt>
                <c:pt idx="38153">
                  <c:v>-30047227.519565001</c:v>
                </c:pt>
                <c:pt idx="38154">
                  <c:v>-30059389.248741996</c:v>
                </c:pt>
                <c:pt idx="38155">
                  <c:v>-30071548.691337999</c:v>
                </c:pt>
                <c:pt idx="38156">
                  <c:v>-30083705.846650999</c:v>
                </c:pt>
                <c:pt idx="38157">
                  <c:v>-30095860.713977002</c:v>
                </c:pt>
                <c:pt idx="38158">
                  <c:v>-30108013.292607997</c:v>
                </c:pt>
                <c:pt idx="38159">
                  <c:v>-30120163.581839994</c:v>
                </c:pt>
                <c:pt idx="38160">
                  <c:v>-30132311.580961995</c:v>
                </c:pt>
                <c:pt idx="38161">
                  <c:v>-30144457.289265998</c:v>
                </c:pt>
                <c:pt idx="38162">
                  <c:v>-30156600.706041995</c:v>
                </c:pt>
                <c:pt idx="38163">
                  <c:v>-30168741.830577999</c:v>
                </c:pt>
                <c:pt idx="38164">
                  <c:v>-30180880.662159003</c:v>
                </c:pt>
                <c:pt idx="38165">
                  <c:v>-30193017.200073995</c:v>
                </c:pt>
                <c:pt idx="38166">
                  <c:v>-30205151.443604995</c:v>
                </c:pt>
                <c:pt idx="38167">
                  <c:v>-30217283.392037999</c:v>
                </c:pt>
                <c:pt idx="38168">
                  <c:v>-30229413.044652</c:v>
                </c:pt>
                <c:pt idx="38169">
                  <c:v>-30241540.400730997</c:v>
                </c:pt>
                <c:pt idx="38170">
                  <c:v>-30253665.459553</c:v>
                </c:pt>
                <c:pt idx="38171">
                  <c:v>-30265788.220397998</c:v>
                </c:pt>
                <c:pt idx="38172">
                  <c:v>-30277908.682542</c:v>
                </c:pt>
                <c:pt idx="38173">
                  <c:v>-30290026.845261995</c:v>
                </c:pt>
                <c:pt idx="38174">
                  <c:v>-30302142.707832996</c:v>
                </c:pt>
                <c:pt idx="38175">
                  <c:v>-30314256.269528002</c:v>
                </c:pt>
                <c:pt idx="38176">
                  <c:v>-30326367.529619996</c:v>
                </c:pt>
                <c:pt idx="38177">
                  <c:v>-30338476.487380996</c:v>
                </c:pt>
                <c:pt idx="38178">
                  <c:v>-30350583.142080005</c:v>
                </c:pt>
                <c:pt idx="38179">
                  <c:v>-30362687.492986001</c:v>
                </c:pt>
                <c:pt idx="38180">
                  <c:v>-30374789.539368</c:v>
                </c:pt>
                <c:pt idx="38181">
                  <c:v>-30386889.280490994</c:v>
                </c:pt>
                <c:pt idx="38182">
                  <c:v>-30398986.715622</c:v>
                </c:pt>
                <c:pt idx="38183">
                  <c:v>-30411081.844023</c:v>
                </c:pt>
                <c:pt idx="38184">
                  <c:v>-30423174.664958</c:v>
                </c:pt>
                <c:pt idx="38185">
                  <c:v>-30435265.177687999</c:v>
                </c:pt>
                <c:pt idx="38186">
                  <c:v>-30447353.381472994</c:v>
                </c:pt>
                <c:pt idx="38187">
                  <c:v>-30459439.275573995</c:v>
                </c:pt>
                <c:pt idx="38188">
                  <c:v>-30471522.859246999</c:v>
                </c:pt>
                <c:pt idx="38189">
                  <c:v>-30483604.131749999</c:v>
                </c:pt>
                <c:pt idx="38190">
                  <c:v>-30495683.092337999</c:v>
                </c:pt>
                <c:pt idx="38191">
                  <c:v>-30507759.740263995</c:v>
                </c:pt>
                <c:pt idx="38192">
                  <c:v>-30519834.074783001</c:v>
                </c:pt>
                <c:pt idx="38193">
                  <c:v>-30531906.095146</c:v>
                </c:pt>
                <c:pt idx="38194">
                  <c:v>-30543975.800604001</c:v>
                </c:pt>
                <c:pt idx="38195">
                  <c:v>-30556043.190405</c:v>
                </c:pt>
                <c:pt idx="38196">
                  <c:v>-30568108.263797995</c:v>
                </c:pt>
                <c:pt idx="38197">
                  <c:v>-30580171.020029999</c:v>
                </c:pt>
                <c:pt idx="38198">
                  <c:v>-30592231.458346006</c:v>
                </c:pt>
                <c:pt idx="38199">
                  <c:v>-30604289.577990998</c:v>
                </c:pt>
                <c:pt idx="38200">
                  <c:v>-30616345.378208</c:v>
                </c:pt>
                <c:pt idx="38201">
                  <c:v>-30628398.858238999</c:v>
                </c:pt>
                <c:pt idx="38202">
                  <c:v>-30640450.017324004</c:v>
                </c:pt>
                <c:pt idx="38203">
                  <c:v>-30652498.854703005</c:v>
                </c:pt>
                <c:pt idx="38204">
                  <c:v>-30664545.369614996</c:v>
                </c:pt>
                <c:pt idx="38205">
                  <c:v>-30676589.561294995</c:v>
                </c:pt>
                <c:pt idx="38206">
                  <c:v>-30688631.428980999</c:v>
                </c:pt>
                <c:pt idx="38207">
                  <c:v>-30700670.971904997</c:v>
                </c:pt>
                <c:pt idx="38208">
                  <c:v>-30712708.189303</c:v>
                </c:pt>
                <c:pt idx="38209">
                  <c:v>-30724743.080404997</c:v>
                </c:pt>
                <c:pt idx="38210">
                  <c:v>-30736775.644441996</c:v>
                </c:pt>
                <c:pt idx="38211">
                  <c:v>-30748805.880643997</c:v>
                </c:pt>
                <c:pt idx="38212">
                  <c:v>-30760833.788237996</c:v>
                </c:pt>
                <c:pt idx="38213">
                  <c:v>-30772859.366452999</c:v>
                </c:pt>
                <c:pt idx="38214">
                  <c:v>-30784882.614514004</c:v>
                </c:pt>
                <c:pt idx="38215">
                  <c:v>-30796903.531644996</c:v>
                </c:pt>
                <c:pt idx="38216">
                  <c:v>-30808922.117068999</c:v>
                </c:pt>
                <c:pt idx="38217">
                  <c:v>-30820938.370009001</c:v>
                </c:pt>
                <c:pt idx="38218">
                  <c:v>-30832952.289684996</c:v>
                </c:pt>
                <c:pt idx="38219">
                  <c:v>-30844963.875317</c:v>
                </c:pt>
                <c:pt idx="38220">
                  <c:v>-30856973.126123004</c:v>
                </c:pt>
                <c:pt idx="38221">
                  <c:v>-30868980.04132</c:v>
                </c:pt>
                <c:pt idx="38222">
                  <c:v>-30880984.620123003</c:v>
                </c:pt>
                <c:pt idx="38223">
                  <c:v>-30892986.861746997</c:v>
                </c:pt>
                <c:pt idx="38224">
                  <c:v>-30904986.765405998</c:v>
                </c:pt>
                <c:pt idx="38225">
                  <c:v>-30916984.330310002</c:v>
                </c:pt>
                <c:pt idx="38226">
                  <c:v>-30928979.555671997</c:v>
                </c:pt>
                <c:pt idx="38227">
                  <c:v>-30940972.440699995</c:v>
                </c:pt>
                <c:pt idx="38228">
                  <c:v>-30952962.984601997</c:v>
                </c:pt>
                <c:pt idx="38229">
                  <c:v>-30964951.186586004</c:v>
                </c:pt>
                <c:pt idx="38230">
                  <c:v>-30976937.045855995</c:v>
                </c:pt>
                <c:pt idx="38231">
                  <c:v>-30988920.561617993</c:v>
                </c:pt>
                <c:pt idx="38232">
                  <c:v>-31000901.733073995</c:v>
                </c:pt>
                <c:pt idx="38233">
                  <c:v>-31012880.559425998</c:v>
                </c:pt>
                <c:pt idx="38234">
                  <c:v>-31024857.039874997</c:v>
                </c:pt>
                <c:pt idx="38235">
                  <c:v>-31036831.17362</c:v>
                </c:pt>
                <c:pt idx="38236">
                  <c:v>-31048802.959858995</c:v>
                </c:pt>
                <c:pt idx="38237">
                  <c:v>-31060772.397787999</c:v>
                </c:pt>
                <c:pt idx="38238">
                  <c:v>-31072739.486603998</c:v>
                </c:pt>
                <c:pt idx="38239">
                  <c:v>-31084704.225499995</c:v>
                </c:pt>
                <c:pt idx="38240">
                  <c:v>-31096666.613669001</c:v>
                </c:pt>
                <c:pt idx="38241">
                  <c:v>-31108626.650302004</c:v>
                </c:pt>
                <c:pt idx="38242">
                  <c:v>-31120584.334591001</c:v>
                </c:pt>
                <c:pt idx="38243">
                  <c:v>-31132539.665725</c:v>
                </c:pt>
                <c:pt idx="38244">
                  <c:v>-31144492.642889999</c:v>
                </c:pt>
                <c:pt idx="38245">
                  <c:v>-31156443.265273992</c:v>
                </c:pt>
                <c:pt idx="38246">
                  <c:v>-31168391.532060999</c:v>
                </c:pt>
                <c:pt idx="38247">
                  <c:v>-31180337.442435995</c:v>
                </c:pt>
                <c:pt idx="38248">
                  <c:v>-31192280.995581996</c:v>
                </c:pt>
                <c:pt idx="38249">
                  <c:v>-31204222.190678995</c:v>
                </c:pt>
                <c:pt idx="38250">
                  <c:v>-31216161.026907999</c:v>
                </c:pt>
                <c:pt idx="38251">
                  <c:v>-31228097.503446996</c:v>
                </c:pt>
                <c:pt idx="38252">
                  <c:v>-31240031.619475</c:v>
                </c:pt>
                <c:pt idx="38253">
                  <c:v>-31251963.374167003</c:v>
                </c:pt>
                <c:pt idx="38254">
                  <c:v>-31263892.766697995</c:v>
                </c:pt>
                <c:pt idx="38255">
                  <c:v>-31275819.796241995</c:v>
                </c:pt>
                <c:pt idx="38256">
                  <c:v>-31287744.461970992</c:v>
                </c:pt>
                <c:pt idx="38257">
                  <c:v>-31299666.763055995</c:v>
                </c:pt>
                <c:pt idx="38258">
                  <c:v>-31311586.698667999</c:v>
                </c:pt>
                <c:pt idx="38259">
                  <c:v>-31323504.267972995</c:v>
                </c:pt>
                <c:pt idx="38260">
                  <c:v>-31335419.470140997</c:v>
                </c:pt>
                <c:pt idx="38261">
                  <c:v>-31347332.304336004</c:v>
                </c:pt>
                <c:pt idx="38262">
                  <c:v>-31359242.769722998</c:v>
                </c:pt>
                <c:pt idx="38263">
                  <c:v>-31371150.865464997</c:v>
                </c:pt>
                <c:pt idx="38264">
                  <c:v>-31383056.590725001</c:v>
                </c:pt>
                <c:pt idx="38265">
                  <c:v>-31394959.944661997</c:v>
                </c:pt>
                <c:pt idx="38266">
                  <c:v>-31406860.926437002</c:v>
                </c:pt>
                <c:pt idx="38267">
                  <c:v>-31418759.535207</c:v>
                </c:pt>
                <c:pt idx="38268">
                  <c:v>-31430655.770130001</c:v>
                </c:pt>
                <c:pt idx="38269">
                  <c:v>-31442549.630360004</c:v>
                </c:pt>
                <c:pt idx="38270">
                  <c:v>-31454441.115051001</c:v>
                </c:pt>
                <c:pt idx="38271">
                  <c:v>-31466330.223356999</c:v>
                </c:pt>
                <c:pt idx="38272">
                  <c:v>-31478216.954429999</c:v>
                </c:pt>
                <c:pt idx="38273">
                  <c:v>-31490101.307417996</c:v>
                </c:pt>
                <c:pt idx="38274">
                  <c:v>-31501983.281471994</c:v>
                </c:pt>
                <c:pt idx="38275">
                  <c:v>-31513862.875737999</c:v>
                </c:pt>
                <c:pt idx="38276">
                  <c:v>-31525740.089362998</c:v>
                </c:pt>
                <c:pt idx="38277">
                  <c:v>-31537614.921491992</c:v>
                </c:pt>
                <c:pt idx="38278">
                  <c:v>-31549487.371268995</c:v>
                </c:pt>
                <c:pt idx="38279">
                  <c:v>-31561357.437835995</c:v>
                </c:pt>
                <c:pt idx="38280">
                  <c:v>-31573225.120333999</c:v>
                </c:pt>
                <c:pt idx="38281">
                  <c:v>-31585090.417902</c:v>
                </c:pt>
                <c:pt idx="38282">
                  <c:v>-31596953.32968</c:v>
                </c:pt>
                <c:pt idx="38283">
                  <c:v>-31608813.854803</c:v>
                </c:pt>
                <c:pt idx="38284">
                  <c:v>-31620671.992407996</c:v>
                </c:pt>
                <c:pt idx="38285">
                  <c:v>-31632527.741629995</c:v>
                </c:pt>
                <c:pt idx="38286">
                  <c:v>-31644381.101599999</c:v>
                </c:pt>
                <c:pt idx="38287">
                  <c:v>-31656232.071451996</c:v>
                </c:pt>
                <c:pt idx="38288">
                  <c:v>-31668080.650315005</c:v>
                </c:pt>
                <c:pt idx="38289">
                  <c:v>-31679926.837319005</c:v>
                </c:pt>
                <c:pt idx="38290">
                  <c:v>-31691770.631590001</c:v>
                </c:pt>
                <c:pt idx="38291">
                  <c:v>-31703612.032257006</c:v>
                </c:pt>
                <c:pt idx="38292">
                  <c:v>-31715451.038442999</c:v>
                </c:pt>
                <c:pt idx="38293">
                  <c:v>-31727287.649272997</c:v>
                </c:pt>
                <c:pt idx="38294">
                  <c:v>-31739121.863869995</c:v>
                </c:pt>
                <c:pt idx="38295">
                  <c:v>-31750953.681352999</c:v>
                </c:pt>
                <c:pt idx="38296">
                  <c:v>-31762783.100842997</c:v>
                </c:pt>
                <c:pt idx="38297">
                  <c:v>-31774610.121459</c:v>
                </c:pt>
                <c:pt idx="38298">
                  <c:v>-31786434.742316999</c:v>
                </c:pt>
                <c:pt idx="38299">
                  <c:v>-31798256.962532997</c:v>
                </c:pt>
                <c:pt idx="38300">
                  <c:v>-31810076.781221997</c:v>
                </c:pt>
                <c:pt idx="38301">
                  <c:v>-31821894.197496001</c:v>
                </c:pt>
                <c:pt idx="38302">
                  <c:v>-31833709.210469</c:v>
                </c:pt>
                <c:pt idx="38303">
                  <c:v>-31845521.819249</c:v>
                </c:pt>
                <c:pt idx="38304">
                  <c:v>-31857332.022945002</c:v>
                </c:pt>
                <c:pt idx="38305">
                  <c:v>-31869139.820666999</c:v>
                </c:pt>
                <c:pt idx="38306">
                  <c:v>-31880945.211520001</c:v>
                </c:pt>
                <c:pt idx="38307">
                  <c:v>-31892748.194607999</c:v>
                </c:pt>
                <c:pt idx="38308">
                  <c:v>-31904548.769035995</c:v>
                </c:pt>
                <c:pt idx="38309">
                  <c:v>-31916346.933906998</c:v>
                </c:pt>
                <c:pt idx="38310">
                  <c:v>-31928142.688320003</c:v>
                </c:pt>
                <c:pt idx="38311">
                  <c:v>-31939936.031376</c:v>
                </c:pt>
                <c:pt idx="38312">
                  <c:v>-31951726.962172002</c:v>
                </c:pt>
                <c:pt idx="38313">
                  <c:v>-31963515.479806997</c:v>
                </c:pt>
                <c:pt idx="38314">
                  <c:v>-31975301.583373997</c:v>
                </c:pt>
                <c:pt idx="38315">
                  <c:v>-31987085.271969002</c:v>
                </c:pt>
                <c:pt idx="38316">
                  <c:v>-31998866.544684999</c:v>
                </c:pt>
                <c:pt idx="38317">
                  <c:v>-32010645.400611997</c:v>
                </c:pt>
                <c:pt idx="38318">
                  <c:v>-32022421.838840999</c:v>
                </c:pt>
                <c:pt idx="38319">
                  <c:v>-32034195.858461</c:v>
                </c:pt>
                <c:pt idx="38320">
                  <c:v>-32045967.458558999</c:v>
                </c:pt>
                <c:pt idx="38321">
                  <c:v>-32057736.638221003</c:v>
                </c:pt>
                <c:pt idx="38322">
                  <c:v>-32069503.396531001</c:v>
                </c:pt>
                <c:pt idx="38323">
                  <c:v>-32081267.732574001</c:v>
                </c:pt>
                <c:pt idx="38324">
                  <c:v>-32093029.645430997</c:v>
                </c:pt>
                <c:pt idx="38325">
                  <c:v>-32104789.134183004</c:v>
                </c:pt>
                <c:pt idx="38326">
                  <c:v>-32116546.197907999</c:v>
                </c:pt>
                <c:pt idx="38327">
                  <c:v>-32128300.835685</c:v>
                </c:pt>
                <c:pt idx="38328">
                  <c:v>-32140053.04659</c:v>
                </c:pt>
                <c:pt idx="38329">
                  <c:v>-32151802.829697996</c:v>
                </c:pt>
                <c:pt idx="38330">
                  <c:v>-32163550.184083</c:v>
                </c:pt>
                <c:pt idx="38331">
                  <c:v>-32175295.108817</c:v>
                </c:pt>
                <c:pt idx="38332">
                  <c:v>-32187037.602970999</c:v>
                </c:pt>
                <c:pt idx="38333">
                  <c:v>-32198777.665614996</c:v>
                </c:pt>
                <c:pt idx="38334">
                  <c:v>-32210515.295816995</c:v>
                </c:pt>
                <c:pt idx="38335">
                  <c:v>-32222250.492643997</c:v>
                </c:pt>
                <c:pt idx="38336">
                  <c:v>-32233983.255162001</c:v>
                </c:pt>
                <c:pt idx="38337">
                  <c:v>-32245713.582432996</c:v>
                </c:pt>
                <c:pt idx="38338">
                  <c:v>-32257441.473522</c:v>
                </c:pt>
                <c:pt idx="38339">
                  <c:v>-32269166.927488998</c:v>
                </c:pt>
                <c:pt idx="38340">
                  <c:v>-32280889.943394002</c:v>
                </c:pt>
                <c:pt idx="38341">
                  <c:v>-32292610.520296</c:v>
                </c:pt>
                <c:pt idx="38342">
                  <c:v>-32304328.657251999</c:v>
                </c:pt>
                <c:pt idx="38343">
                  <c:v>-32316044.353317998</c:v>
                </c:pt>
                <c:pt idx="38344">
                  <c:v>-32327757.607547</c:v>
                </c:pt>
                <c:pt idx="38345">
                  <c:v>-32339468.418993998</c:v>
                </c:pt>
                <c:pt idx="38346">
                  <c:v>-32351176.786708996</c:v>
                </c:pt>
                <c:pt idx="38347">
                  <c:v>-32362882.709743995</c:v>
                </c:pt>
                <c:pt idx="38348">
                  <c:v>-32374586.187144998</c:v>
                </c:pt>
                <c:pt idx="38349">
                  <c:v>-32386287.217962001</c:v>
                </c:pt>
                <c:pt idx="38350">
                  <c:v>-32397985.801239997</c:v>
                </c:pt>
                <c:pt idx="38351">
                  <c:v>-32409681.936023001</c:v>
                </c:pt>
                <c:pt idx="38352">
                  <c:v>-32421375.621355999</c:v>
                </c:pt>
                <c:pt idx="38353">
                  <c:v>-32433066.856279001</c:v>
                </c:pt>
                <c:pt idx="38354">
                  <c:v>-32444755.639833</c:v>
                </c:pt>
                <c:pt idx="38355">
                  <c:v>-32456441.971057002</c:v>
                </c:pt>
                <c:pt idx="38356">
                  <c:v>-32468125.848988</c:v>
                </c:pt>
                <c:pt idx="38357">
                  <c:v>-32479807.272663996</c:v>
                </c:pt>
                <c:pt idx="38358">
                  <c:v>-32491486.241117995</c:v>
                </c:pt>
                <c:pt idx="38359">
                  <c:v>-32503162.753385</c:v>
                </c:pt>
                <c:pt idx="38360">
                  <c:v>-32514836.808495</c:v>
                </c:pt>
                <c:pt idx="38361">
                  <c:v>-32526508.405479997</c:v>
                </c:pt>
                <c:pt idx="38362">
                  <c:v>-32538177.543368995</c:v>
                </c:pt>
                <c:pt idx="38363">
                  <c:v>-32549844.221189</c:v>
                </c:pt>
                <c:pt idx="38364">
                  <c:v>-32561508.437966999</c:v>
                </c:pt>
                <c:pt idx="38365">
                  <c:v>-32573170.192728005</c:v>
                </c:pt>
                <c:pt idx="38366">
                  <c:v>-32584829.484494995</c:v>
                </c:pt>
                <c:pt idx="38367">
                  <c:v>-32596486.312291</c:v>
                </c:pt>
                <c:pt idx="38368">
                  <c:v>-32608140.675135005</c:v>
                </c:pt>
                <c:pt idx="38369">
                  <c:v>-32619792.572047997</c:v>
                </c:pt>
                <c:pt idx="38370">
                  <c:v>-32631442.002046</c:v>
                </c:pt>
                <c:pt idx="38371">
                  <c:v>-32643088.964147996</c:v>
                </c:pt>
                <c:pt idx="38372">
                  <c:v>-32654733.457366001</c:v>
                </c:pt>
                <c:pt idx="38373">
                  <c:v>-32666375.480715998</c:v>
                </c:pt>
                <c:pt idx="38374">
                  <c:v>-32678015.033209</c:v>
                </c:pt>
                <c:pt idx="38375">
                  <c:v>-32689652.113855999</c:v>
                </c:pt>
                <c:pt idx="38376">
                  <c:v>-32701286.721665997</c:v>
                </c:pt>
                <c:pt idx="38377">
                  <c:v>-32712918.855646998</c:v>
                </c:pt>
                <c:pt idx="38378">
                  <c:v>-32724548.514805</c:v>
                </c:pt>
                <c:pt idx="38379">
                  <c:v>-32736175.698146004</c:v>
                </c:pt>
                <c:pt idx="38380">
                  <c:v>-32747800.404672995</c:v>
                </c:pt>
                <c:pt idx="38381">
                  <c:v>-32759422.633388001</c:v>
                </c:pt>
                <c:pt idx="38382">
                  <c:v>-32771042.383290995</c:v>
                </c:pt>
                <c:pt idx="38383">
                  <c:v>-32782659.653383005</c:v>
                </c:pt>
                <c:pt idx="38384">
                  <c:v>-32794274.442660995</c:v>
                </c:pt>
                <c:pt idx="38385">
                  <c:v>-32805886.750119999</c:v>
                </c:pt>
                <c:pt idx="38386">
                  <c:v>-32817496.574757002</c:v>
                </c:pt>
                <c:pt idx="38387">
                  <c:v>-32829103.915564999</c:v>
                </c:pt>
                <c:pt idx="38388">
                  <c:v>-32840708.771535002</c:v>
                </c:pt>
                <c:pt idx="38389">
                  <c:v>-32852311.141658995</c:v>
                </c:pt>
                <c:pt idx="38390">
                  <c:v>-32863911.024925001</c:v>
                </c:pt>
                <c:pt idx="38391">
                  <c:v>-32875508.420320999</c:v>
                </c:pt>
                <c:pt idx="38392">
                  <c:v>-32887103.326834001</c:v>
                </c:pt>
                <c:pt idx="38393">
                  <c:v>-32898695.743447993</c:v>
                </c:pt>
                <c:pt idx="38394">
                  <c:v>-32910285.669147</c:v>
                </c:pt>
                <c:pt idx="38395">
                  <c:v>-32921873.102913</c:v>
                </c:pt>
                <c:pt idx="38396">
                  <c:v>-32933458.043724999</c:v>
                </c:pt>
                <c:pt idx="38397">
                  <c:v>-32945040.490564</c:v>
                </c:pt>
                <c:pt idx="38398">
                  <c:v>-32956620.442405995</c:v>
                </c:pt>
                <c:pt idx="38399">
                  <c:v>-32968197.898228001</c:v>
                </c:pt>
                <c:pt idx="38400">
                  <c:v>-32979772.857004005</c:v>
                </c:pt>
                <c:pt idx="38401">
                  <c:v>-32991345.317708001</c:v>
                </c:pt>
                <c:pt idx="38402">
                  <c:v>-33002915.279312</c:v>
                </c:pt>
                <c:pt idx="38403">
                  <c:v>-33014482.740784001</c:v>
                </c:pt>
                <c:pt idx="38404">
                  <c:v>-33026047.701095995</c:v>
                </c:pt>
                <c:pt idx="38405">
                  <c:v>-33037610.159212001</c:v>
                </c:pt>
                <c:pt idx="38406">
                  <c:v>-33049170.114101004</c:v>
                </c:pt>
                <c:pt idx="38407">
                  <c:v>-33060727.564725</c:v>
                </c:pt>
                <c:pt idx="38408">
                  <c:v>-33072282.510049</c:v>
                </c:pt>
                <c:pt idx="38409">
                  <c:v>-33083834.949032996</c:v>
                </c:pt>
                <c:pt idx="38410">
                  <c:v>-33095384.880636998</c:v>
                </c:pt>
                <c:pt idx="38411">
                  <c:v>-33106932.303819995</c:v>
                </c:pt>
                <c:pt idx="38412">
                  <c:v>-33118477.21754</c:v>
                </c:pt>
                <c:pt idx="38413">
                  <c:v>-33130019.620749999</c:v>
                </c:pt>
                <c:pt idx="38414">
                  <c:v>-33141559.512407001</c:v>
                </c:pt>
                <c:pt idx="38415">
                  <c:v>-33153096.891461994</c:v>
                </c:pt>
                <c:pt idx="38416">
                  <c:v>-33164631.756866001</c:v>
                </c:pt>
                <c:pt idx="38417">
                  <c:v>-33176164.10757</c:v>
                </c:pt>
                <c:pt idx="38418">
                  <c:v>-33187693.94252</c:v>
                </c:pt>
                <c:pt idx="38419">
                  <c:v>-33199221.260664996</c:v>
                </c:pt>
                <c:pt idx="38420">
                  <c:v>-33210746.06095</c:v>
                </c:pt>
                <c:pt idx="38421">
                  <c:v>-33222268.342317</c:v>
                </c:pt>
                <c:pt idx="38422">
                  <c:v>-33233788.103709001</c:v>
                </c:pt>
                <c:pt idx="38423">
                  <c:v>-33245305.344067998</c:v>
                </c:pt>
                <c:pt idx="38424">
                  <c:v>-33256820.062332001</c:v>
                </c:pt>
                <c:pt idx="38425">
                  <c:v>-33268332.257438995</c:v>
                </c:pt>
                <c:pt idx="38426">
                  <c:v>-33279841.928326003</c:v>
                </c:pt>
                <c:pt idx="38427">
                  <c:v>-33291349.073927</c:v>
                </c:pt>
                <c:pt idx="38428">
                  <c:v>-33302853.693174999</c:v>
                </c:pt>
                <c:pt idx="38429">
                  <c:v>-33314355.785002995</c:v>
                </c:pt>
                <c:pt idx="38430">
                  <c:v>-33325855.348340999</c:v>
                </c:pt>
                <c:pt idx="38431">
                  <c:v>-33337352.382116999</c:v>
                </c:pt>
                <c:pt idx="38432">
                  <c:v>-33348846.885258995</c:v>
                </c:pt>
                <c:pt idx="38433">
                  <c:v>-33360338.856693</c:v>
                </c:pt>
                <c:pt idx="38434">
                  <c:v>-33371828.295341995</c:v>
                </c:pt>
                <c:pt idx="38435">
                  <c:v>-33383315.200130999</c:v>
                </c:pt>
                <c:pt idx="38436">
                  <c:v>-33394799.569979995</c:v>
                </c:pt>
                <c:pt idx="38437">
                  <c:v>-33406281.403808996</c:v>
                </c:pt>
                <c:pt idx="38438">
                  <c:v>-33417760.700536001</c:v>
                </c:pt>
                <c:pt idx="38439">
                  <c:v>-33429237.459077995</c:v>
                </c:pt>
                <c:pt idx="38440">
                  <c:v>-33440711.678351004</c:v>
                </c:pt>
                <c:pt idx="38441">
                  <c:v>-33452183.357267998</c:v>
                </c:pt>
                <c:pt idx="38442">
                  <c:v>-33463652.494740997</c:v>
                </c:pt>
                <c:pt idx="38443">
                  <c:v>-33475119.089682002</c:v>
                </c:pt>
                <c:pt idx="38444">
                  <c:v>-33486583.140999001</c:v>
                </c:pt>
                <c:pt idx="38445">
                  <c:v>-33498044.647599999</c:v>
                </c:pt>
                <c:pt idx="38446">
                  <c:v>-33509503.608392004</c:v>
                </c:pt>
                <c:pt idx="38447">
                  <c:v>-33520960.022277996</c:v>
                </c:pt>
                <c:pt idx="38448">
                  <c:v>-33532413.888163</c:v>
                </c:pt>
                <c:pt idx="38449">
                  <c:v>-33543865.204947997</c:v>
                </c:pt>
                <c:pt idx="38450">
                  <c:v>-33555313.971533008</c:v>
                </c:pt>
                <c:pt idx="38451">
                  <c:v>-33566760.186815992</c:v>
                </c:pt>
                <c:pt idx="38452">
                  <c:v>-33578203.849695005</c:v>
                </c:pt>
                <c:pt idx="38453">
                  <c:v>-33589644.959064998</c:v>
                </c:pt>
                <c:pt idx="38454">
                  <c:v>-33601083.513820991</c:v>
                </c:pt>
                <c:pt idx="38455">
                  <c:v>-33612519.512853995</c:v>
                </c:pt>
                <c:pt idx="38456">
                  <c:v>-33623952.955054998</c:v>
                </c:pt>
                <c:pt idx="38457">
                  <c:v>-33635383.839314997</c:v>
                </c:pt>
                <c:pt idx="38458">
                  <c:v>-33646812.164521001</c:v>
                </c:pt>
                <c:pt idx="38459">
                  <c:v>-33658237.929559007</c:v>
                </c:pt>
                <c:pt idx="38460">
                  <c:v>-33669661.133314997</c:v>
                </c:pt>
                <c:pt idx="38461">
                  <c:v>-33681081.774670005</c:v>
                </c:pt>
                <c:pt idx="38462">
                  <c:v>-33692499.852507994</c:v>
                </c:pt>
                <c:pt idx="38463">
                  <c:v>-33703915.365708001</c:v>
                </c:pt>
                <c:pt idx="38464">
                  <c:v>-33715328.313148998</c:v>
                </c:pt>
                <c:pt idx="38465">
                  <c:v>-33726738.693709001</c:v>
                </c:pt>
                <c:pt idx="38466">
                  <c:v>-33738146.506261997</c:v>
                </c:pt>
                <c:pt idx="38467">
                  <c:v>-33749551.749682002</c:v>
                </c:pt>
                <c:pt idx="38468">
                  <c:v>-33760954.422843002</c:v>
                </c:pt>
                <c:pt idx="38469">
                  <c:v>-33772354.524615005</c:v>
                </c:pt>
                <c:pt idx="38470">
                  <c:v>-33783752.05386699</c:v>
                </c:pt>
                <c:pt idx="38471">
                  <c:v>-33795147.009468004</c:v>
                </c:pt>
                <c:pt idx="38472">
                  <c:v>-33806539.390283003</c:v>
                </c:pt>
                <c:pt idx="38473">
                  <c:v>-33817929.19517801</c:v>
                </c:pt>
                <c:pt idx="38474">
                  <c:v>-33829316.423014</c:v>
                </c:pt>
                <c:pt idx="38475">
                  <c:v>-33840701.072655</c:v>
                </c:pt>
                <c:pt idx="38476">
                  <c:v>-33852083.142959997</c:v>
                </c:pt>
                <c:pt idx="38477">
                  <c:v>-33863462.632786989</c:v>
                </c:pt>
                <c:pt idx="38478">
                  <c:v>-33874839.540994003</c:v>
                </c:pt>
                <c:pt idx="38479">
                  <c:v>-33886213.866434999</c:v>
                </c:pt>
                <c:pt idx="38480">
                  <c:v>-33897585.607965</c:v>
                </c:pt>
                <c:pt idx="38481">
                  <c:v>-33908954.764436007</c:v>
                </c:pt>
                <c:pt idx="38482">
                  <c:v>-33920321.334698007</c:v>
                </c:pt>
                <c:pt idx="38483">
                  <c:v>-33931685.317600995</c:v>
                </c:pt>
                <c:pt idx="38484">
                  <c:v>-33943046.711992003</c:v>
                </c:pt>
                <c:pt idx="38485">
                  <c:v>-33954405.516715989</c:v>
                </c:pt>
                <c:pt idx="38486">
                  <c:v>-33965761.730619006</c:v>
                </c:pt>
                <c:pt idx="38487">
                  <c:v>-33977115.352542989</c:v>
                </c:pt>
                <c:pt idx="38488">
                  <c:v>-33988466.381329991</c:v>
                </c:pt>
                <c:pt idx="38489">
                  <c:v>-33999814.815817997</c:v>
                </c:pt>
                <c:pt idx="38490">
                  <c:v>-34011160.654845998</c:v>
                </c:pt>
                <c:pt idx="38491">
                  <c:v>-34022503.897251002</c:v>
                </c:pt>
                <c:pt idx="38492">
                  <c:v>-34033844.541867003</c:v>
                </c:pt>
                <c:pt idx="38493">
                  <c:v>-34045182.587527998</c:v>
                </c:pt>
                <c:pt idx="38494">
                  <c:v>-34056518.033064999</c:v>
                </c:pt>
                <c:pt idx="38495">
                  <c:v>-34067850.877308995</c:v>
                </c:pt>
                <c:pt idx="38496">
                  <c:v>-34079181.119088002</c:v>
                </c:pt>
                <c:pt idx="38497">
                  <c:v>-34090508.757229</c:v>
                </c:pt>
                <c:pt idx="38498">
                  <c:v>-34101833.790557005</c:v>
                </c:pt>
                <c:pt idx="38499">
                  <c:v>-34113156.217896998</c:v>
                </c:pt>
                <c:pt idx="38500">
                  <c:v>-34124476.038070001</c:v>
                </c:pt>
                <c:pt idx="38501">
                  <c:v>-34135793.249897011</c:v>
                </c:pt>
                <c:pt idx="38502">
                  <c:v>-34147107.852196991</c:v>
                </c:pt>
                <c:pt idx="38503">
                  <c:v>-34158419.843786992</c:v>
                </c:pt>
                <c:pt idx="38504">
                  <c:v>-34169729.223483011</c:v>
                </c:pt>
                <c:pt idx="38505">
                  <c:v>-34181035.990100004</c:v>
                </c:pt>
                <c:pt idx="38506">
                  <c:v>-34192340.142448999</c:v>
                </c:pt>
                <c:pt idx="38507">
                  <c:v>-34203641.679343008</c:v>
                </c:pt>
                <c:pt idx="38508">
                  <c:v>-34214940.599589005</c:v>
                </c:pt>
                <c:pt idx="38509">
                  <c:v>-34226236.901997007</c:v>
                </c:pt>
                <c:pt idx="38510">
                  <c:v>-34237530.585371993</c:v>
                </c:pt>
                <c:pt idx="38511">
                  <c:v>-34248821.648519002</c:v>
                </c:pt>
                <c:pt idx="38512">
                  <c:v>-34260110.090240009</c:v>
                </c:pt>
                <c:pt idx="38513">
                  <c:v>-34271395.909338005</c:v>
                </c:pt>
                <c:pt idx="38514">
                  <c:v>-34282679.104611002</c:v>
                </c:pt>
                <c:pt idx="38515">
                  <c:v>-34293959.674858004</c:v>
                </c:pt>
                <c:pt idx="38516">
                  <c:v>-34305237.618874997</c:v>
                </c:pt>
                <c:pt idx="38517">
                  <c:v>-34316512.935458004</c:v>
                </c:pt>
                <c:pt idx="38518">
                  <c:v>-34327785.623398006</c:v>
                </c:pt>
                <c:pt idx="38519">
                  <c:v>-34339055.681488998</c:v>
                </c:pt>
                <c:pt idx="38520">
                  <c:v>-34350323.108520001</c:v>
                </c:pt>
                <c:pt idx="38521">
                  <c:v>-34361587.903278999</c:v>
                </c:pt>
                <c:pt idx="38522">
                  <c:v>-34372850.064554006</c:v>
                </c:pt>
                <c:pt idx="38523">
                  <c:v>-34384109.591128007</c:v>
                </c:pt>
                <c:pt idx="38524">
                  <c:v>-34395366.48178599</c:v>
                </c:pt>
                <c:pt idx="38525">
                  <c:v>-34406620.735310003</c:v>
                </c:pt>
                <c:pt idx="38526">
                  <c:v>-34417872.350478992</c:v>
                </c:pt>
                <c:pt idx="38527">
                  <c:v>-34429121.326072991</c:v>
                </c:pt>
                <c:pt idx="38528">
                  <c:v>-34440367.660868004</c:v>
                </c:pt>
                <c:pt idx="38529">
                  <c:v>-34451611.353638999</c:v>
                </c:pt>
                <c:pt idx="38530">
                  <c:v>-34462852.403160997</c:v>
                </c:pt>
                <c:pt idx="38531">
                  <c:v>-34474090.808205001</c:v>
                </c:pt>
                <c:pt idx="38532">
                  <c:v>-34485326.567542002</c:v>
                </c:pt>
                <c:pt idx="38533">
                  <c:v>-34496559.679940008</c:v>
                </c:pt>
                <c:pt idx="38534">
                  <c:v>-34507790.144166</c:v>
                </c:pt>
                <c:pt idx="38535">
                  <c:v>-34519017.95898699</c:v>
                </c:pt>
                <c:pt idx="38536">
                  <c:v>-34530243.123165004</c:v>
                </c:pt>
                <c:pt idx="38537">
                  <c:v>-34541465.635462999</c:v>
                </c:pt>
                <c:pt idx="38538">
                  <c:v>-34552685.494641006</c:v>
                </c:pt>
                <c:pt idx="38539">
                  <c:v>-34563902.699459009</c:v>
                </c:pt>
                <c:pt idx="38540">
                  <c:v>-34575117.248672999</c:v>
                </c:pt>
                <c:pt idx="38541">
                  <c:v>-34586329.141039006</c:v>
                </c:pt>
                <c:pt idx="38542">
                  <c:v>-34597538.375309996</c:v>
                </c:pt>
                <c:pt idx="38543">
                  <c:v>-34608744.950240001</c:v>
                </c:pt>
                <c:pt idx="38544">
                  <c:v>-34619948.864578001</c:v>
                </c:pt>
                <c:pt idx="38545">
                  <c:v>-34631150.117072992</c:v>
                </c:pt>
                <c:pt idx="38546">
                  <c:v>-34642348.706473999</c:v>
                </c:pt>
                <c:pt idx="38547">
                  <c:v>-34653544.631524004</c:v>
                </c:pt>
                <c:pt idx="38548">
                  <c:v>-34664737.890968002</c:v>
                </c:pt>
                <c:pt idx="38549">
                  <c:v>-34675928.483548999</c:v>
                </c:pt>
                <c:pt idx="38550">
                  <c:v>-34687116.408007003</c:v>
                </c:pt>
                <c:pt idx="38551">
                  <c:v>-34698301.663080998</c:v>
                </c:pt>
                <c:pt idx="38552">
                  <c:v>-34709484.247506998</c:v>
                </c:pt>
                <c:pt idx="38553">
                  <c:v>-34720664.160021998</c:v>
                </c:pt>
                <c:pt idx="38554">
                  <c:v>-34731841.399359003</c:v>
                </c:pt>
                <c:pt idx="38555">
                  <c:v>-34743015.964251004</c:v>
                </c:pt>
                <c:pt idx="38556">
                  <c:v>-34754187.853427991</c:v>
                </c:pt>
                <c:pt idx="38557">
                  <c:v>-34765357.065618008</c:v>
                </c:pt>
                <c:pt idx="38558">
                  <c:v>-34776523.599550009</c:v>
                </c:pt>
                <c:pt idx="38559">
                  <c:v>-34787687.453947</c:v>
                </c:pt>
                <c:pt idx="38560">
                  <c:v>-34798848.627535008</c:v>
                </c:pt>
                <c:pt idx="38561">
                  <c:v>-34810007.119036004</c:v>
                </c:pt>
                <c:pt idx="38562">
                  <c:v>-34821162.927168004</c:v>
                </c:pt>
                <c:pt idx="38563">
                  <c:v>-34832316.050651997</c:v>
                </c:pt>
                <c:pt idx="38564">
                  <c:v>-34843466.488205001</c:v>
                </c:pt>
                <c:pt idx="38565">
                  <c:v>-34854614.238540009</c:v>
                </c:pt>
                <c:pt idx="38566">
                  <c:v>-34865759.300372995</c:v>
                </c:pt>
                <c:pt idx="38567">
                  <c:v>-34876901.672414996</c:v>
                </c:pt>
                <c:pt idx="38568">
                  <c:v>-34888041.353375986</c:v>
                </c:pt>
                <c:pt idx="38569">
                  <c:v>-34899178.341964997</c:v>
                </c:pt>
                <c:pt idx="38570">
                  <c:v>-34910312.636888996</c:v>
                </c:pt>
                <c:pt idx="38571">
                  <c:v>-34921444.236851998</c:v>
                </c:pt>
                <c:pt idx="38572">
                  <c:v>-34932573.140558004</c:v>
                </c:pt>
                <c:pt idx="38573">
                  <c:v>-34943699.346707992</c:v>
                </c:pt>
                <c:pt idx="38574">
                  <c:v>-34954822.854003996</c:v>
                </c:pt>
                <c:pt idx="38575">
                  <c:v>-34965943.661142007</c:v>
                </c:pt>
                <c:pt idx="38576">
                  <c:v>-34977061.766819</c:v>
                </c:pt>
                <c:pt idx="38577">
                  <c:v>-34988177.169731006</c:v>
                </c:pt>
                <c:pt idx="38578">
                  <c:v>-34999289.868570998</c:v>
                </c:pt>
                <c:pt idx="38579">
                  <c:v>-35010399.862028994</c:v>
                </c:pt>
                <c:pt idx="38580">
                  <c:v>-35021507.148795001</c:v>
                </c:pt>
                <c:pt idx="38581">
                  <c:v>-35032611.727558009</c:v>
                </c:pt>
                <c:pt idx="38582">
                  <c:v>-35043713.597002998</c:v>
                </c:pt>
                <c:pt idx="38583">
                  <c:v>-35054812.755815998</c:v>
                </c:pt>
                <c:pt idx="38584">
                  <c:v>-35065909.202678002</c:v>
                </c:pt>
                <c:pt idx="38585">
                  <c:v>-35077002.936270997</c:v>
                </c:pt>
                <c:pt idx="38586">
                  <c:v>-35088093.955274001</c:v>
                </c:pt>
                <c:pt idx="38587">
                  <c:v>-35099182.258366004</c:v>
                </c:pt>
                <c:pt idx="38588">
                  <c:v>-35110267.844220996</c:v>
                </c:pt>
                <c:pt idx="38589">
                  <c:v>-35121350.711512998</c:v>
                </c:pt>
                <c:pt idx="38590">
                  <c:v>-35132430.858915992</c:v>
                </c:pt>
                <c:pt idx="38591">
                  <c:v>-35143508.285100006</c:v>
                </c:pt>
                <c:pt idx="38592">
                  <c:v>-35154582.988733001</c:v>
                </c:pt>
                <c:pt idx="38593">
                  <c:v>-35165654.968483001</c:v>
                </c:pt>
                <c:pt idx="38594">
                  <c:v>-35176724.223015003</c:v>
                </c:pt>
                <c:pt idx="38595">
                  <c:v>-35187790.750992998</c:v>
                </c:pt>
                <c:pt idx="38596">
                  <c:v>-35198854.551078998</c:v>
                </c:pt>
                <c:pt idx="38597">
                  <c:v>-35209915.621933006</c:v>
                </c:pt>
                <c:pt idx="38598">
                  <c:v>-35220973.962214001</c:v>
                </c:pt>
                <c:pt idx="38599">
                  <c:v>-35232029.570577003</c:v>
                </c:pt>
                <c:pt idx="38600">
                  <c:v>-35243082.445679002</c:v>
                </c:pt>
                <c:pt idx="38601">
                  <c:v>-35254132.586170994</c:v>
                </c:pt>
                <c:pt idx="38602">
                  <c:v>-35265179.990705997</c:v>
                </c:pt>
                <c:pt idx="38603">
                  <c:v>-35276224.657934003</c:v>
                </c:pt>
                <c:pt idx="38604">
                  <c:v>-35287266.586500995</c:v>
                </c:pt>
                <c:pt idx="38605">
                  <c:v>-35298305.775055006</c:v>
                </c:pt>
                <c:pt idx="38606">
                  <c:v>-35309342.22223901</c:v>
                </c:pt>
                <c:pt idx="38607">
                  <c:v>-35320375.926696002</c:v>
                </c:pt>
                <c:pt idx="38608">
                  <c:v>-35331406.88706699</c:v>
                </c:pt>
                <c:pt idx="38609">
                  <c:v>-35342435.101991005</c:v>
                </c:pt>
                <c:pt idx="38610">
                  <c:v>-35353460.570106</c:v>
                </c:pt>
                <c:pt idx="38611">
                  <c:v>-35364483.290046006</c:v>
                </c:pt>
                <c:pt idx="38612">
                  <c:v>-35375503.260445006</c:v>
                </c:pt>
                <c:pt idx="38613">
                  <c:v>-35386520.479936011</c:v>
                </c:pt>
                <c:pt idx="38614">
                  <c:v>-35397534.947149001</c:v>
                </c:pt>
                <c:pt idx="38615">
                  <c:v>-35408546.660710998</c:v>
                </c:pt>
                <c:pt idx="38616">
                  <c:v>-35419555.619250007</c:v>
                </c:pt>
                <c:pt idx="38617">
                  <c:v>-35430561.821391001</c:v>
                </c:pt>
                <c:pt idx="38618">
                  <c:v>-35441565.265756011</c:v>
                </c:pt>
                <c:pt idx="38619">
                  <c:v>-35452565.950965993</c:v>
                </c:pt>
                <c:pt idx="38620">
                  <c:v>-35463563.875642002</c:v>
                </c:pt>
                <c:pt idx="38621">
                  <c:v>-35474559.038400002</c:v>
                </c:pt>
                <c:pt idx="38622">
                  <c:v>-35485551.437858</c:v>
                </c:pt>
                <c:pt idx="38623">
                  <c:v>-35496541.072627999</c:v>
                </c:pt>
                <c:pt idx="38624">
                  <c:v>-35507527.94132299</c:v>
                </c:pt>
                <c:pt idx="38625">
                  <c:v>-35518512.042553</c:v>
                </c:pt>
                <c:pt idx="38626">
                  <c:v>-35529493.374927998</c:v>
                </c:pt>
                <c:pt idx="38627">
                  <c:v>-35540471.937053002</c:v>
                </c:pt>
                <c:pt idx="38628">
                  <c:v>-35551447.727535009</c:v>
                </c:pt>
                <c:pt idx="38629">
                  <c:v>-35562420.744976997</c:v>
                </c:pt>
                <c:pt idx="38630">
                  <c:v>-35573390.987978995</c:v>
                </c:pt>
                <c:pt idx="38631">
                  <c:v>-35584358.455141999</c:v>
                </c:pt>
                <c:pt idx="38632">
                  <c:v>-35595323.145062998</c:v>
                </c:pt>
                <c:pt idx="38633">
                  <c:v>-35606285.056337997</c:v>
                </c:pt>
                <c:pt idx="38634">
                  <c:v>-35617244.187561996</c:v>
                </c:pt>
                <c:pt idx="38635">
                  <c:v>-35628200.537326992</c:v>
                </c:pt>
                <c:pt idx="38636">
                  <c:v>-35639154.104224004</c:v>
                </c:pt>
                <c:pt idx="38637">
                  <c:v>-35650104.886840992</c:v>
                </c:pt>
                <c:pt idx="38638">
                  <c:v>-35661052.883765988</c:v>
                </c:pt>
                <c:pt idx="38639">
                  <c:v>-35671998.093581997</c:v>
                </c:pt>
                <c:pt idx="38640">
                  <c:v>-35682940.514874995</c:v>
                </c:pt>
                <c:pt idx="38641">
                  <c:v>-35693880.146224</c:v>
                </c:pt>
                <c:pt idx="38642">
                  <c:v>-35704816.986209996</c:v>
                </c:pt>
                <c:pt idx="38643">
                  <c:v>-35715751.033411004</c:v>
                </c:pt>
                <c:pt idx="38644">
                  <c:v>-35726682.286403</c:v>
                </c:pt>
                <c:pt idx="38645">
                  <c:v>-35737610.743758</c:v>
                </c:pt>
                <c:pt idx="38646">
                  <c:v>-35748536.404050998</c:v>
                </c:pt>
                <c:pt idx="38647">
                  <c:v>-35759459.265851006</c:v>
                </c:pt>
                <c:pt idx="38648">
                  <c:v>-35770379.327727996</c:v>
                </c:pt>
                <c:pt idx="38649">
                  <c:v>-35781296.588246003</c:v>
                </c:pt>
                <c:pt idx="38650">
                  <c:v>-35792211.045973003</c:v>
                </c:pt>
                <c:pt idx="38651">
                  <c:v>-35803122.699470006</c:v>
                </c:pt>
                <c:pt idx="38652">
                  <c:v>-35814031.547299005</c:v>
                </c:pt>
                <c:pt idx="38653">
                  <c:v>-35824937.588019997</c:v>
                </c:pt>
                <c:pt idx="38654">
                  <c:v>-35835840.820188999</c:v>
                </c:pt>
                <c:pt idx="38655">
                  <c:v>-35846741.242362991</c:v>
                </c:pt>
                <c:pt idx="38656">
                  <c:v>-35857638.853094995</c:v>
                </c:pt>
                <c:pt idx="38657">
                  <c:v>-35868533.650936998</c:v>
                </c:pt>
                <c:pt idx="38658">
                  <c:v>-35879425.634440005</c:v>
                </c:pt>
                <c:pt idx="38659">
                  <c:v>-35890314.802150995</c:v>
                </c:pt>
                <c:pt idx="38660">
                  <c:v>-35901201.152617</c:v>
                </c:pt>
                <c:pt idx="38661">
                  <c:v>-35912084.68438299</c:v>
                </c:pt>
                <c:pt idx="38662">
                  <c:v>-35922965.395989999</c:v>
                </c:pt>
                <c:pt idx="38663">
                  <c:v>-35933843.285980999</c:v>
                </c:pt>
                <c:pt idx="38664">
                  <c:v>-35944718.352892995</c:v>
                </c:pt>
                <c:pt idx="38665">
                  <c:v>-35955590.595263004</c:v>
                </c:pt>
                <c:pt idx="38666">
                  <c:v>-35966460.011628002</c:v>
                </c:pt>
                <c:pt idx="38667">
                  <c:v>-35977326.60052</c:v>
                </c:pt>
                <c:pt idx="38668">
                  <c:v>-35988190.360469997</c:v>
                </c:pt>
                <c:pt idx="38669">
                  <c:v>-35999051.290008008</c:v>
                </c:pt>
                <c:pt idx="38670">
                  <c:v>-36009909.387660995</c:v>
                </c:pt>
                <c:pt idx="38671">
                  <c:v>-36020764.651955999</c:v>
                </c:pt>
                <c:pt idx="38672">
                  <c:v>-36031617.081415996</c:v>
                </c:pt>
                <c:pt idx="38673">
                  <c:v>-36042466.674564004</c:v>
                </c:pt>
                <c:pt idx="38674">
                  <c:v>-36053313.429918006</c:v>
                </c:pt>
                <c:pt idx="38675">
                  <c:v>-36064157.345998004</c:v>
                </c:pt>
                <c:pt idx="38676">
                  <c:v>-36074998.421319</c:v>
                </c:pt>
                <c:pt idx="38677">
                  <c:v>-36085836.654395998</c:v>
                </c:pt>
                <c:pt idx="38678">
                  <c:v>-36096672.043741994</c:v>
                </c:pt>
                <c:pt idx="38679">
                  <c:v>-36107504.587866992</c:v>
                </c:pt>
                <c:pt idx="38680">
                  <c:v>-36118334.285279006</c:v>
                </c:pt>
                <c:pt idx="38681">
                  <c:v>-36129161.134485997</c:v>
                </c:pt>
                <c:pt idx="38682">
                  <c:v>-36139985.133992001</c:v>
                </c:pt>
                <c:pt idx="38683">
                  <c:v>-36150806.282300994</c:v>
                </c:pt>
                <c:pt idx="38684">
                  <c:v>-36161624.577913001</c:v>
                </c:pt>
                <c:pt idx="38685">
                  <c:v>-36172440.019327</c:v>
                </c:pt>
                <c:pt idx="38686">
                  <c:v>-36183252.605040006</c:v>
                </c:pt>
                <c:pt idx="38687">
                  <c:v>-36194062.333549</c:v>
                </c:pt>
                <c:pt idx="38688">
                  <c:v>-36204869.203345999</c:v>
                </c:pt>
                <c:pt idx="38689">
                  <c:v>-36215673.21292299</c:v>
                </c:pt>
                <c:pt idx="38690">
                  <c:v>-36226474.360769004</c:v>
                </c:pt>
                <c:pt idx="38691">
                  <c:v>-36237272.645370997</c:v>
                </c:pt>
                <c:pt idx="38692">
                  <c:v>-36248068.065217011</c:v>
                </c:pt>
                <c:pt idx="38693">
                  <c:v>-36258860.618787996</c:v>
                </c:pt>
                <c:pt idx="38694">
                  <c:v>-36269650.304568</c:v>
                </c:pt>
                <c:pt idx="38695">
                  <c:v>-36280437.12103501</c:v>
                </c:pt>
                <c:pt idx="38696">
                  <c:v>-36291221.066669002</c:v>
                </c:pt>
                <c:pt idx="38697">
                  <c:v>-36302002.139944009</c:v>
                </c:pt>
                <c:pt idx="38698">
                  <c:v>-36312780.339335002</c:v>
                </c:pt>
                <c:pt idx="38699">
                  <c:v>-36323555.663314</c:v>
                </c:pt>
                <c:pt idx="38700">
                  <c:v>-36334328.110351995</c:v>
                </c:pt>
                <c:pt idx="38701">
                  <c:v>-36345097.678916</c:v>
                </c:pt>
                <c:pt idx="38702">
                  <c:v>-36355864.367472991</c:v>
                </c:pt>
                <c:pt idx="38703">
                  <c:v>-36366628.174487002</c:v>
                </c:pt>
                <c:pt idx="38704">
                  <c:v>-36377389.098420002</c:v>
                </c:pt>
                <c:pt idx="38705">
                  <c:v>-36388147.137732998</c:v>
                </c:pt>
                <c:pt idx="38706">
                  <c:v>-36398902.290885001</c:v>
                </c:pt>
                <c:pt idx="38707">
                  <c:v>-36409654.556330994</c:v>
                </c:pt>
                <c:pt idx="38708">
                  <c:v>-36420403.932526991</c:v>
                </c:pt>
                <c:pt idx="38709">
                  <c:v>-36431150.417924993</c:v>
                </c:pt>
                <c:pt idx="38710">
                  <c:v>-36441894.010975994</c:v>
                </c:pt>
                <c:pt idx="38711">
                  <c:v>-36452634.710127003</c:v>
                </c:pt>
                <c:pt idx="38712">
                  <c:v>-36463372.513827004</c:v>
                </c:pt>
                <c:pt idx="38713">
                  <c:v>-36474107.42052</c:v>
                </c:pt>
                <c:pt idx="38714">
                  <c:v>-36484839.428647004</c:v>
                </c:pt>
                <c:pt idx="38715">
                  <c:v>-36495568.536651999</c:v>
                </c:pt>
                <c:pt idx="38716">
                  <c:v>-36506294.742970996</c:v>
                </c:pt>
                <c:pt idx="38717">
                  <c:v>-36517018.046040997</c:v>
                </c:pt>
                <c:pt idx="38718">
                  <c:v>-36527738.444299005</c:v>
                </c:pt>
                <c:pt idx="38719">
                  <c:v>-36538455.936175995</c:v>
                </c:pt>
                <c:pt idx="38720">
                  <c:v>-36549170.520103008</c:v>
                </c:pt>
                <c:pt idx="38721">
                  <c:v>-36559882.194509007</c:v>
                </c:pt>
                <c:pt idx="38722">
                  <c:v>-36570590.957821988</c:v>
                </c:pt>
                <c:pt idx="38723">
                  <c:v>-36581296.808464997</c:v>
                </c:pt>
                <c:pt idx="38724">
                  <c:v>-36591999.744861998</c:v>
                </c:pt>
                <c:pt idx="38725">
                  <c:v>-36602699.765434012</c:v>
                </c:pt>
                <c:pt idx="38726">
                  <c:v>-36613396.868599005</c:v>
                </c:pt>
                <c:pt idx="38727">
                  <c:v>-36624091.052774988</c:v>
                </c:pt>
                <c:pt idx="38728">
                  <c:v>-36634782.316376984</c:v>
                </c:pt>
                <c:pt idx="38729">
                  <c:v>-36645470.657815993</c:v>
                </c:pt>
                <c:pt idx="38730">
                  <c:v>-36656156.075505003</c:v>
                </c:pt>
                <c:pt idx="38731">
                  <c:v>-36666838.567851998</c:v>
                </c:pt>
                <c:pt idx="38732">
                  <c:v>-36677518.133262999</c:v>
                </c:pt>
                <c:pt idx="38733">
                  <c:v>-36688194.770145006</c:v>
                </c:pt>
                <c:pt idx="38734">
                  <c:v>-36698868.476898998</c:v>
                </c:pt>
                <c:pt idx="38735">
                  <c:v>-36709539.251925997</c:v>
                </c:pt>
                <c:pt idx="38736">
                  <c:v>-36720207.093625002</c:v>
                </c:pt>
                <c:pt idx="38737">
                  <c:v>-36730872.000393003</c:v>
                </c:pt>
                <c:pt idx="38738">
                  <c:v>-36741533.970624998</c:v>
                </c:pt>
                <c:pt idx="38739">
                  <c:v>-36752193.002712995</c:v>
                </c:pt>
                <c:pt idx="38740">
                  <c:v>-36762849.09504801</c:v>
                </c:pt>
                <c:pt idx="38741">
                  <c:v>-36773502.246018998</c:v>
                </c:pt>
                <c:pt idx="38742">
                  <c:v>-36784152.454011992</c:v>
                </c:pt>
                <c:pt idx="38743">
                  <c:v>-36794799.717410997</c:v>
                </c:pt>
                <c:pt idx="38744">
                  <c:v>-36805444.034600005</c:v>
                </c:pt>
                <c:pt idx="38745">
                  <c:v>-36816085.403958999</c:v>
                </c:pt>
                <c:pt idx="38746">
                  <c:v>-36826723.823865995</c:v>
                </c:pt>
                <c:pt idx="38747">
                  <c:v>-36837359.292698011</c:v>
                </c:pt>
                <c:pt idx="38748">
                  <c:v>-36847991.808828995</c:v>
                </c:pt>
                <c:pt idx="38749">
                  <c:v>-36858621.370631002</c:v>
                </c:pt>
                <c:pt idx="38750">
                  <c:v>-36869247.976474993</c:v>
                </c:pt>
                <c:pt idx="38751">
                  <c:v>-36879871.624729</c:v>
                </c:pt>
                <c:pt idx="38752">
                  <c:v>-36890492.313757993</c:v>
                </c:pt>
                <c:pt idx="38753">
                  <c:v>-36901110.041928001</c:v>
                </c:pt>
                <c:pt idx="38754">
                  <c:v>-36911724.807599999</c:v>
                </c:pt>
                <c:pt idx="38755">
                  <c:v>-36922336.609134018</c:v>
                </c:pt>
                <c:pt idx="38756">
                  <c:v>-36932945.44488699</c:v>
                </c:pt>
                <c:pt idx="38757">
                  <c:v>-36943551.313216992</c:v>
                </c:pt>
                <c:pt idx="38758">
                  <c:v>-36954154.212475993</c:v>
                </c:pt>
                <c:pt idx="38759">
                  <c:v>-36964754.141015999</c:v>
                </c:pt>
                <c:pt idx="38760">
                  <c:v>-36975351.097186998</c:v>
                </c:pt>
                <c:pt idx="38761">
                  <c:v>-36985945.079336002</c:v>
                </c:pt>
                <c:pt idx="38762">
                  <c:v>-36996536.085809</c:v>
                </c:pt>
                <c:pt idx="38763">
                  <c:v>-37007124.114949003</c:v>
                </c:pt>
                <c:pt idx="38764">
                  <c:v>-37017709.165098011</c:v>
                </c:pt>
                <c:pt idx="38765">
                  <c:v>-37028291.23459401</c:v>
                </c:pt>
                <c:pt idx="38766">
                  <c:v>-37038870.321774997</c:v>
                </c:pt>
                <c:pt idx="38767">
                  <c:v>-37049446.424975</c:v>
                </c:pt>
                <c:pt idx="38768">
                  <c:v>-37060019.542528994</c:v>
                </c:pt>
                <c:pt idx="38769">
                  <c:v>-37070589.672764994</c:v>
                </c:pt>
                <c:pt idx="38770">
                  <c:v>-37081156.814014994</c:v>
                </c:pt>
                <c:pt idx="38771">
                  <c:v>-37091720.964602001</c:v>
                </c:pt>
                <c:pt idx="38772">
                  <c:v>-37102282.122854002</c:v>
                </c:pt>
                <c:pt idx="38773">
                  <c:v>-37112840.287091002</c:v>
                </c:pt>
                <c:pt idx="38774">
                  <c:v>-37123395.455634005</c:v>
                </c:pt>
                <c:pt idx="38775">
                  <c:v>-37133947.626800999</c:v>
                </c:pt>
                <c:pt idx="38776">
                  <c:v>-37144496.798909009</c:v>
                </c:pt>
                <c:pt idx="38777">
                  <c:v>-37155042.970271997</c:v>
                </c:pt>
                <c:pt idx="38778">
                  <c:v>-37165586.139200009</c:v>
                </c:pt>
                <c:pt idx="38779">
                  <c:v>-37176126.304004997</c:v>
                </c:pt>
                <c:pt idx="38780">
                  <c:v>-37186663.462993003</c:v>
                </c:pt>
                <c:pt idx="38781">
                  <c:v>-37197197.614469998</c:v>
                </c:pt>
                <c:pt idx="38782">
                  <c:v>-37207728.756739996</c:v>
                </c:pt>
                <c:pt idx="38783">
                  <c:v>-37218256.888103001</c:v>
                </c:pt>
                <c:pt idx="38784">
                  <c:v>-37228782.006858997</c:v>
                </c:pt>
                <c:pt idx="38785">
                  <c:v>-37239304.111304998</c:v>
                </c:pt>
                <c:pt idx="38786">
                  <c:v>-37249823.199736007</c:v>
                </c:pt>
                <c:pt idx="38787">
                  <c:v>-37260339.270444006</c:v>
                </c:pt>
                <c:pt idx="38788">
                  <c:v>-37270852.321719997</c:v>
                </c:pt>
                <c:pt idx="38789">
                  <c:v>-37281362.351851992</c:v>
                </c:pt>
                <c:pt idx="38790">
                  <c:v>-37291869.359125994</c:v>
                </c:pt>
                <c:pt idx="38791">
                  <c:v>-37302373.34182699</c:v>
                </c:pt>
                <c:pt idx="38792">
                  <c:v>-37312874.298237018</c:v>
                </c:pt>
                <c:pt idx="38793">
                  <c:v>-37323372.226635009</c:v>
                </c:pt>
                <c:pt idx="38794">
                  <c:v>-37333867.125299014</c:v>
                </c:pt>
                <c:pt idx="38795">
                  <c:v>-37344358.992504999</c:v>
                </c:pt>
                <c:pt idx="38796">
                  <c:v>-37354847.826525994</c:v>
                </c:pt>
                <c:pt idx="38797">
                  <c:v>-37365333.625633016</c:v>
                </c:pt>
                <c:pt idx="38798">
                  <c:v>-37375816.388094999</c:v>
                </c:pt>
                <c:pt idx="38799">
                  <c:v>-37386296.112179004</c:v>
                </c:pt>
                <c:pt idx="38800">
                  <c:v>-37396772.796149008</c:v>
                </c:pt>
                <c:pt idx="38801">
                  <c:v>-37407246.438269004</c:v>
                </c:pt>
                <c:pt idx="38802">
                  <c:v>-37417717.036798</c:v>
                </c:pt>
                <c:pt idx="38803">
                  <c:v>-37428184.589995004</c:v>
                </c:pt>
                <c:pt idx="38804">
                  <c:v>-37438649.096115001</c:v>
                </c:pt>
                <c:pt idx="38805">
                  <c:v>-37449110.553413004</c:v>
                </c:pt>
                <c:pt idx="38806">
                  <c:v>-37459568.960139006</c:v>
                </c:pt>
                <c:pt idx="38807">
                  <c:v>-37470024.314544</c:v>
                </c:pt>
                <c:pt idx="38808">
                  <c:v>-37480476.614873998</c:v>
                </c:pt>
                <c:pt idx="38809">
                  <c:v>-37490925.859374993</c:v>
                </c:pt>
                <c:pt idx="38810">
                  <c:v>-37501372.046288997</c:v>
                </c:pt>
                <c:pt idx="38811">
                  <c:v>-37511815.173858002</c:v>
                </c:pt>
                <c:pt idx="38812">
                  <c:v>-37522255.240318</c:v>
                </c:pt>
                <c:pt idx="38813">
                  <c:v>-37532692.243908003</c:v>
                </c:pt>
                <c:pt idx="38814">
                  <c:v>-37543126.182859994</c:v>
                </c:pt>
                <c:pt idx="38815">
                  <c:v>-37553557.055405997</c:v>
                </c:pt>
                <c:pt idx="38816">
                  <c:v>-37563984.859777004</c:v>
                </c:pt>
                <c:pt idx="38817">
                  <c:v>-37574409.594199009</c:v>
                </c:pt>
                <c:pt idx="38818">
                  <c:v>-37584831.256898001</c:v>
                </c:pt>
                <c:pt idx="38819">
                  <c:v>-37595249.846097</c:v>
                </c:pt>
                <c:pt idx="38820">
                  <c:v>-37605665.360014997</c:v>
                </c:pt>
                <c:pt idx="38821">
                  <c:v>-37616077.796873003</c:v>
                </c:pt>
                <c:pt idx="38822">
                  <c:v>-37626487.154885992</c:v>
                </c:pt>
                <c:pt idx="38823">
                  <c:v>-37636893.432268001</c:v>
                </c:pt>
                <c:pt idx="38824">
                  <c:v>-37647296.627231009</c:v>
                </c:pt>
                <c:pt idx="38825">
                  <c:v>-37657696.737985</c:v>
                </c:pt>
                <c:pt idx="38826">
                  <c:v>-37668093.762736</c:v>
                </c:pt>
                <c:pt idx="38827">
                  <c:v>-37678487.699691013</c:v>
                </c:pt>
                <c:pt idx="38828">
                  <c:v>-37688878.547050998</c:v>
                </c:pt>
                <c:pt idx="38829">
                  <c:v>-37699266.303018004</c:v>
                </c:pt>
                <c:pt idx="38830">
                  <c:v>-37709650.965791002</c:v>
                </c:pt>
                <c:pt idx="38831">
                  <c:v>-37720032.533564001</c:v>
                </c:pt>
                <c:pt idx="38832">
                  <c:v>-37730411.004532002</c:v>
                </c:pt>
                <c:pt idx="38833">
                  <c:v>-37740786.376886994</c:v>
                </c:pt>
                <c:pt idx="38834">
                  <c:v>-37751158.648817003</c:v>
                </c:pt>
                <c:pt idx="38835">
                  <c:v>-37761527.818510994</c:v>
                </c:pt>
                <c:pt idx="38836">
                  <c:v>-37771893.884151995</c:v>
                </c:pt>
                <c:pt idx="38837">
                  <c:v>-37782256.843923993</c:v>
                </c:pt>
                <c:pt idx="38838">
                  <c:v>-37792616.696006998</c:v>
                </c:pt>
                <c:pt idx="38839">
                  <c:v>-37802973.438579001</c:v>
                </c:pt>
                <c:pt idx="38840">
                  <c:v>-37813327.069815002</c:v>
                </c:pt>
                <c:pt idx="38841">
                  <c:v>-37823677.587888993</c:v>
                </c:pt>
                <c:pt idx="38842">
                  <c:v>-37834024.990973003</c:v>
                </c:pt>
                <c:pt idx="38843">
                  <c:v>-37844369.277235009</c:v>
                </c:pt>
                <c:pt idx="38844">
                  <c:v>-37854710.444840997</c:v>
                </c:pt>
                <c:pt idx="38845">
                  <c:v>-37865048.491957009</c:v>
                </c:pt>
                <c:pt idx="38846">
                  <c:v>-37875383.416743994</c:v>
                </c:pt>
                <c:pt idx="38847">
                  <c:v>-37885715.217361994</c:v>
                </c:pt>
                <c:pt idx="38848">
                  <c:v>-37896043.891969003</c:v>
                </c:pt>
                <c:pt idx="38849">
                  <c:v>-37906369.438719995</c:v>
                </c:pt>
                <c:pt idx="38850">
                  <c:v>-37916691.855766989</c:v>
                </c:pt>
                <c:pt idx="38851">
                  <c:v>-37927011.141261004</c:v>
                </c:pt>
                <c:pt idx="38852">
                  <c:v>-37937327.293351002</c:v>
                </c:pt>
                <c:pt idx="38853">
                  <c:v>-37947640.31018199</c:v>
                </c:pt>
                <c:pt idx="38854">
                  <c:v>-37957950.189898007</c:v>
                </c:pt>
                <c:pt idx="38855">
                  <c:v>-37968256.930641003</c:v>
                </c:pt>
                <c:pt idx="38856">
                  <c:v>-37978560.530549005</c:v>
                </c:pt>
                <c:pt idx="38857">
                  <c:v>-37988860.987758994</c:v>
                </c:pt>
                <c:pt idx="38858">
                  <c:v>-37999158.300405994</c:v>
                </c:pt>
                <c:pt idx="38859">
                  <c:v>-38009452.466621995</c:v>
                </c:pt>
                <c:pt idx="38860">
                  <c:v>-38019743.484535001</c:v>
                </c:pt>
                <c:pt idx="38861">
                  <c:v>-38030031.352274992</c:v>
                </c:pt>
                <c:pt idx="38862">
                  <c:v>-38040316.067965001</c:v>
                </c:pt>
                <c:pt idx="38863">
                  <c:v>-38050597.629729003</c:v>
                </c:pt>
                <c:pt idx="38864">
                  <c:v>-38060876.035687007</c:v>
                </c:pt>
                <c:pt idx="38865">
                  <c:v>-38071151.283956997</c:v>
                </c:pt>
                <c:pt idx="38866">
                  <c:v>-38081423.372654997</c:v>
                </c:pt>
                <c:pt idx="38867">
                  <c:v>-38091692.299893007</c:v>
                </c:pt>
                <c:pt idx="38868">
                  <c:v>-38101958.063783996</c:v>
                </c:pt>
                <c:pt idx="38869">
                  <c:v>-38112220.662435003</c:v>
                </c:pt>
                <c:pt idx="38870">
                  <c:v>-38122480.093954004</c:v>
                </c:pt>
                <c:pt idx="38871">
                  <c:v>-38132736.356442995</c:v>
                </c:pt>
                <c:pt idx="38872">
                  <c:v>-38142989.448004998</c:v>
                </c:pt>
                <c:pt idx="38873">
                  <c:v>-38153239.366737999</c:v>
                </c:pt>
                <c:pt idx="38874">
                  <c:v>-38163486.110740997</c:v>
                </c:pt>
                <c:pt idx="38875">
                  <c:v>-38173729.678106003</c:v>
                </c:pt>
                <c:pt idx="38876">
                  <c:v>-38183970.066927001</c:v>
                </c:pt>
                <c:pt idx="38877">
                  <c:v>-38194207.275292009</c:v>
                </c:pt>
                <c:pt idx="38878">
                  <c:v>-38204441.301289998</c:v>
                </c:pt>
                <c:pt idx="38879">
                  <c:v>-38214672.143004999</c:v>
                </c:pt>
                <c:pt idx="38880">
                  <c:v>-38224899.798520006</c:v>
                </c:pt>
                <c:pt idx="38881">
                  <c:v>-38235124.265915006</c:v>
                </c:pt>
                <c:pt idx="38882">
                  <c:v>-38245345.543268003</c:v>
                </c:pt>
                <c:pt idx="38883">
                  <c:v>-38255563.628654011</c:v>
                </c:pt>
                <c:pt idx="38884">
                  <c:v>-38265778.520147011</c:v>
                </c:pt>
                <c:pt idx="38885">
                  <c:v>-38275990.215815999</c:v>
                </c:pt>
                <c:pt idx="38886">
                  <c:v>-38286198.713730998</c:v>
                </c:pt>
                <c:pt idx="38887">
                  <c:v>-38296404.011956997</c:v>
                </c:pt>
                <c:pt idx="38888">
                  <c:v>-38306606.108557008</c:v>
                </c:pt>
                <c:pt idx="38889">
                  <c:v>-38316805.001592003</c:v>
                </c:pt>
                <c:pt idx="38890">
                  <c:v>-38327000.689121999</c:v>
                </c:pt>
                <c:pt idx="38891">
                  <c:v>-38337193.169202007</c:v>
                </c:pt>
                <c:pt idx="38892">
                  <c:v>-38347382.439884998</c:v>
                </c:pt>
                <c:pt idx="38893">
                  <c:v>-38357568.499224007</c:v>
                </c:pt>
                <c:pt idx="38894">
                  <c:v>-38367751.345266998</c:v>
                </c:pt>
                <c:pt idx="38895">
                  <c:v>-38377930.976060994</c:v>
                </c:pt>
                <c:pt idx="38896">
                  <c:v>-38388107.389649004</c:v>
                </c:pt>
                <c:pt idx="38897">
                  <c:v>-38398280.584073998</c:v>
                </c:pt>
                <c:pt idx="38898">
                  <c:v>-38408450.557373993</c:v>
                </c:pt>
                <c:pt idx="38899">
                  <c:v>-38418617.30758699</c:v>
                </c:pt>
                <c:pt idx="38900">
                  <c:v>-38428780.832745992</c:v>
                </c:pt>
                <c:pt idx="38901">
                  <c:v>-38438941.130883001</c:v>
                </c:pt>
                <c:pt idx="38902">
                  <c:v>-38449098.200029001</c:v>
                </c:pt>
                <c:pt idx="38903">
                  <c:v>-38459252.038209006</c:v>
                </c:pt>
                <c:pt idx="38904">
                  <c:v>-38469402.643448003</c:v>
                </c:pt>
                <c:pt idx="38905">
                  <c:v>-38479550.013768993</c:v>
                </c:pt>
                <c:pt idx="38906">
                  <c:v>-38489694.147189997</c:v>
                </c:pt>
                <c:pt idx="38907">
                  <c:v>-38499835.041730002</c:v>
                </c:pt>
                <c:pt idx="38908">
                  <c:v>-38509972.695402004</c:v>
                </c:pt>
                <c:pt idx="38909">
                  <c:v>-38520107.106219001</c:v>
                </c:pt>
                <c:pt idx="38910">
                  <c:v>-38530238.272191003</c:v>
                </c:pt>
                <c:pt idx="38911">
                  <c:v>-38540366.191324003</c:v>
                </c:pt>
                <c:pt idx="38912">
                  <c:v>-38550490.861624002</c:v>
                </c:pt>
                <c:pt idx="38913">
                  <c:v>-38560612.281092003</c:v>
                </c:pt>
                <c:pt idx="38914">
                  <c:v>-38570730.44772999</c:v>
                </c:pt>
                <c:pt idx="38915">
                  <c:v>-38580845.359532997</c:v>
                </c:pt>
                <c:pt idx="38916">
                  <c:v>-38590957.014496997</c:v>
                </c:pt>
                <c:pt idx="38917">
                  <c:v>-38601065.410613</c:v>
                </c:pt>
                <c:pt idx="38918">
                  <c:v>-38611170.545873001</c:v>
                </c:pt>
                <c:pt idx="38919">
                  <c:v>-38621272.418263003</c:v>
                </c:pt>
                <c:pt idx="38920">
                  <c:v>-38631371.025768004</c:v>
                </c:pt>
                <c:pt idx="38921">
                  <c:v>-38641466.366369992</c:v>
                </c:pt>
                <c:pt idx="38922">
                  <c:v>-38651558.438049003</c:v>
                </c:pt>
                <c:pt idx="38923">
                  <c:v>-38661647.238782004</c:v>
                </c:pt>
                <c:pt idx="38924">
                  <c:v>-38671732.766545005</c:v>
                </c:pt>
                <c:pt idx="38925">
                  <c:v>-38681815.019308999</c:v>
                </c:pt>
                <c:pt idx="38926">
                  <c:v>-38691893.995044008</c:v>
                </c:pt>
                <c:pt idx="38927">
                  <c:v>-38701969.691716999</c:v>
                </c:pt>
                <c:pt idx="38928">
                  <c:v>-38712042.10729301</c:v>
                </c:pt>
                <c:pt idx="38929">
                  <c:v>-38722111.239735007</c:v>
                </c:pt>
                <c:pt idx="38930">
                  <c:v>-38732177.087000996</c:v>
                </c:pt>
                <c:pt idx="38931">
                  <c:v>-38742239.647049002</c:v>
                </c:pt>
                <c:pt idx="38932">
                  <c:v>-38752298.917833</c:v>
                </c:pt>
                <c:pt idx="38933">
                  <c:v>-38762354.897304997</c:v>
                </c:pt>
                <c:pt idx="38934">
                  <c:v>-38772407.583415993</c:v>
                </c:pt>
                <c:pt idx="38935">
                  <c:v>-38782456.974110998</c:v>
                </c:pt>
                <c:pt idx="38936">
                  <c:v>-38792503.067335002</c:v>
                </c:pt>
                <c:pt idx="38937">
                  <c:v>-38802545.861028999</c:v>
                </c:pt>
                <c:pt idx="38938">
                  <c:v>-38812585.353133999</c:v>
                </c:pt>
                <c:pt idx="38939">
                  <c:v>-38822621.541584998</c:v>
                </c:pt>
                <c:pt idx="38940">
                  <c:v>-38832654.424317002</c:v>
                </c:pt>
                <c:pt idx="38941">
                  <c:v>-38842683.999262005</c:v>
                </c:pt>
                <c:pt idx="38942">
                  <c:v>-38852710.264347009</c:v>
                </c:pt>
                <c:pt idx="38943">
                  <c:v>-38862733.217500001</c:v>
                </c:pt>
                <c:pt idx="38944">
                  <c:v>-38872752.856644996</c:v>
                </c:pt>
                <c:pt idx="38945">
                  <c:v>-38882769.179701999</c:v>
                </c:pt>
                <c:pt idx="38946">
                  <c:v>-38892782.184589997</c:v>
                </c:pt>
                <c:pt idx="38947">
                  <c:v>-38902791.869225003</c:v>
                </c:pt>
                <c:pt idx="38948">
                  <c:v>-38912798.231521003</c:v>
                </c:pt>
                <c:pt idx="38949">
                  <c:v>-38922801.269388005</c:v>
                </c:pt>
                <c:pt idx="38950">
                  <c:v>-38932800.980735995</c:v>
                </c:pt>
                <c:pt idx="38951">
                  <c:v>-38942797.363467999</c:v>
                </c:pt>
                <c:pt idx="38952">
                  <c:v>-38952790.415488996</c:v>
                </c:pt>
                <c:pt idx="38953">
                  <c:v>-38962780.134699009</c:v>
                </c:pt>
                <c:pt idx="38954">
                  <c:v>-38972766.518996</c:v>
                </c:pt>
                <c:pt idx="38955">
                  <c:v>-38982749.566274002</c:v>
                </c:pt>
                <c:pt idx="38956">
                  <c:v>-38992729.274426997</c:v>
                </c:pt>
                <c:pt idx="38957">
                  <c:v>-39002705.641344003</c:v>
                </c:pt>
                <c:pt idx="38958">
                  <c:v>-39012678.664914005</c:v>
                </c:pt>
                <c:pt idx="38959">
                  <c:v>-39022648.343018994</c:v>
                </c:pt>
                <c:pt idx="38960">
                  <c:v>-39032614.673542999</c:v>
                </c:pt>
                <c:pt idx="38961">
                  <c:v>-39042577.654364996</c:v>
                </c:pt>
                <c:pt idx="38962">
                  <c:v>-39052537.283361994</c:v>
                </c:pt>
                <c:pt idx="38963">
                  <c:v>-39062493.558408</c:v>
                </c:pt>
                <c:pt idx="38964">
                  <c:v>-39072446.477373995</c:v>
                </c:pt>
                <c:pt idx="38965">
                  <c:v>-39082396.038130008</c:v>
                </c:pt>
                <c:pt idx="38966">
                  <c:v>-39092342.238541007</c:v>
                </c:pt>
                <c:pt idx="38967">
                  <c:v>-39102285.076470993</c:v>
                </c:pt>
                <c:pt idx="38968">
                  <c:v>-39112224.549781993</c:v>
                </c:pt>
                <c:pt idx="38969">
                  <c:v>-39122160.656329989</c:v>
                </c:pt>
                <c:pt idx="38970">
                  <c:v>-39132093.393971995</c:v>
                </c:pt>
                <c:pt idx="38971">
                  <c:v>-39142022.760561004</c:v>
                </c:pt>
                <c:pt idx="38972">
                  <c:v>-39151948.753946997</c:v>
                </c:pt>
                <c:pt idx="38973">
                  <c:v>-39161871.371978</c:v>
                </c:pt>
                <c:pt idx="38974">
                  <c:v>-39171790.612498</c:v>
                </c:pt>
                <c:pt idx="38975">
                  <c:v>-39181706.473348998</c:v>
                </c:pt>
                <c:pt idx="38976">
                  <c:v>-39191618.952370986</c:v>
                </c:pt>
                <c:pt idx="38977">
                  <c:v>-39201528.047401994</c:v>
                </c:pt>
                <c:pt idx="38978">
                  <c:v>-39211433.756274</c:v>
                </c:pt>
                <c:pt idx="38979">
                  <c:v>-39221336.076819994</c:v>
                </c:pt>
                <c:pt idx="38980">
                  <c:v>-39231235.006866992</c:v>
                </c:pt>
                <c:pt idx="38981">
                  <c:v>-39241130.544243008</c:v>
                </c:pt>
                <c:pt idx="38982">
                  <c:v>-39251022.68677099</c:v>
                </c:pt>
                <c:pt idx="38983">
                  <c:v>-39260911.432269998</c:v>
                </c:pt>
                <c:pt idx="38984">
                  <c:v>-39270796.778560005</c:v>
                </c:pt>
                <c:pt idx="38985">
                  <c:v>-39280678.723455004</c:v>
                </c:pt>
                <c:pt idx="38986">
                  <c:v>-39290557.264766999</c:v>
                </c:pt>
                <c:pt idx="38987">
                  <c:v>-39300432.400307</c:v>
                </c:pt>
                <c:pt idx="38988">
                  <c:v>-39310304.12788</c:v>
                </c:pt>
                <c:pt idx="38989">
                  <c:v>-39320172.445293009</c:v>
                </c:pt>
                <c:pt idx="38990">
                  <c:v>-39330037.350345992</c:v>
                </c:pt>
                <c:pt idx="38991">
                  <c:v>-39339898.840837002</c:v>
                </c:pt>
                <c:pt idx="38992">
                  <c:v>-39349756.914563999</c:v>
                </c:pt>
                <c:pt idx="38993">
                  <c:v>-39359611.569318004</c:v>
                </c:pt>
                <c:pt idx="38994">
                  <c:v>-39369462.802891992</c:v>
                </c:pt>
                <c:pt idx="38995">
                  <c:v>-39379310.613071993</c:v>
                </c:pt>
                <c:pt idx="38996">
                  <c:v>-39389154.997644007</c:v>
                </c:pt>
                <c:pt idx="38997">
                  <c:v>-39398995.954389989</c:v>
                </c:pt>
                <c:pt idx="38998">
                  <c:v>-39408833.481088996</c:v>
                </c:pt>
                <c:pt idx="38999">
                  <c:v>-39418667.575519003</c:v>
                </c:pt>
                <c:pt idx="39000">
                  <c:v>-39428498.235452004</c:v>
                </c:pt>
                <c:pt idx="39001">
                  <c:v>-39438325.458661996</c:v>
                </c:pt>
                <c:pt idx="39002">
                  <c:v>-39448149.242914997</c:v>
                </c:pt>
                <c:pt idx="39003">
                  <c:v>-39457969.585977003</c:v>
                </c:pt>
                <c:pt idx="39004">
                  <c:v>-39467786.485611998</c:v>
                </c:pt>
                <c:pt idx="39005">
                  <c:v>-39477599.939579003</c:v>
                </c:pt>
                <c:pt idx="39006">
                  <c:v>-39487409.945636004</c:v>
                </c:pt>
                <c:pt idx="39007">
                  <c:v>-39497216.50153701</c:v>
                </c:pt>
                <c:pt idx="39008">
                  <c:v>-39507019.605034009</c:v>
                </c:pt>
                <c:pt idx="39009">
                  <c:v>-39516819.253875993</c:v>
                </c:pt>
                <c:pt idx="39010">
                  <c:v>-39526615.445808999</c:v>
                </c:pt>
                <c:pt idx="39011">
                  <c:v>-39536408.178576</c:v>
                </c:pt>
                <c:pt idx="39012">
                  <c:v>-39546197.449917011</c:v>
                </c:pt>
                <c:pt idx="39013">
                  <c:v>-39555983.257569999</c:v>
                </c:pt>
                <c:pt idx="39014">
                  <c:v>-39565765.599271007</c:v>
                </c:pt>
                <c:pt idx="39015">
                  <c:v>-39575544.472749993</c:v>
                </c:pt>
                <c:pt idx="39016">
                  <c:v>-39585319.875738002</c:v>
                </c:pt>
                <c:pt idx="39017">
                  <c:v>-39595091.80596</c:v>
                </c:pt>
                <c:pt idx="39018">
                  <c:v>-39604860.261140011</c:v>
                </c:pt>
                <c:pt idx="39019">
                  <c:v>-39614625.238998011</c:v>
                </c:pt>
                <c:pt idx="39020">
                  <c:v>-39624386.73725301</c:v>
                </c:pt>
                <c:pt idx="39021">
                  <c:v>-39634144.753619</c:v>
                </c:pt>
                <c:pt idx="39022">
                  <c:v>-39643899.285808004</c:v>
                </c:pt>
                <c:pt idx="39023">
                  <c:v>-39653650.331531003</c:v>
                </c:pt>
                <c:pt idx="39024">
                  <c:v>-39663397.888491996</c:v>
                </c:pt>
                <c:pt idx="39025">
                  <c:v>-39673141.954395004</c:v>
                </c:pt>
                <c:pt idx="39026">
                  <c:v>-39682882.526942</c:v>
                </c:pt>
                <c:pt idx="39027">
                  <c:v>-39692619.603830002</c:v>
                </c:pt>
                <c:pt idx="39028">
                  <c:v>-39702353.182752989</c:v>
                </c:pt>
                <c:pt idx="39029">
                  <c:v>-39712083.261405006</c:v>
                </c:pt>
                <c:pt idx="39030">
                  <c:v>-39721809.83747299</c:v>
                </c:pt>
                <c:pt idx="39031">
                  <c:v>-39731532.908645004</c:v>
                </c:pt>
                <c:pt idx="39032">
                  <c:v>-39741252.472603001</c:v>
                </c:pt>
                <c:pt idx="39033">
                  <c:v>-39750968.527029</c:v>
                </c:pt>
                <c:pt idx="39034">
                  <c:v>-39760681.06959901</c:v>
                </c:pt>
                <c:pt idx="39035">
                  <c:v>-39770390.097989</c:v>
                </c:pt>
                <c:pt idx="39036">
                  <c:v>-39780095.609869003</c:v>
                </c:pt>
                <c:pt idx="39037">
                  <c:v>-39789797.602909997</c:v>
                </c:pt>
                <c:pt idx="39038">
                  <c:v>-39799496.074775994</c:v>
                </c:pt>
                <c:pt idx="39039">
                  <c:v>-39809191.023132004</c:v>
                </c:pt>
                <c:pt idx="39040">
                  <c:v>-39818882.445636004</c:v>
                </c:pt>
                <c:pt idx="39041">
                  <c:v>-39828570.339947008</c:v>
                </c:pt>
                <c:pt idx="39042">
                  <c:v>-39838254.703717999</c:v>
                </c:pt>
                <c:pt idx="39043">
                  <c:v>-39847935.534601003</c:v>
                </c:pt>
                <c:pt idx="39044">
                  <c:v>-39857612.830244005</c:v>
                </c:pt>
                <c:pt idx="39045">
                  <c:v>-39867286.588293009</c:v>
                </c:pt>
                <c:pt idx="39046">
                  <c:v>-39876956.806389995</c:v>
                </c:pt>
                <c:pt idx="39047">
                  <c:v>-39886623.482173994</c:v>
                </c:pt>
                <c:pt idx="39048">
                  <c:v>-39896286.613283001</c:v>
                </c:pt>
                <c:pt idx="39049">
                  <c:v>-39905946.197350003</c:v>
                </c:pt>
                <c:pt idx="39050">
                  <c:v>-39915602.232005</c:v>
                </c:pt>
                <c:pt idx="39051">
                  <c:v>-39925254.714876004</c:v>
                </c:pt>
                <c:pt idx="39052">
                  <c:v>-39934903.643588997</c:v>
                </c:pt>
                <c:pt idx="39053">
                  <c:v>-39944549.015763998</c:v>
                </c:pt>
                <c:pt idx="39054">
                  <c:v>-39954190.829020999</c:v>
                </c:pt>
                <c:pt idx="39055">
                  <c:v>-39963829.080975004</c:v>
                </c:pt>
                <c:pt idx="39056">
                  <c:v>-39973463.769239016</c:v>
                </c:pt>
                <c:pt idx="39057">
                  <c:v>-39983094.891424</c:v>
                </c:pt>
                <c:pt idx="39058">
                  <c:v>-39992722.445135005</c:v>
                </c:pt>
                <c:pt idx="39059">
                  <c:v>-40002346.427977003</c:v>
                </c:pt>
                <c:pt idx="39060">
                  <c:v>-40011966.837550998</c:v>
                </c:pt>
                <c:pt idx="39061">
                  <c:v>-40021583.671454005</c:v>
                </c:pt>
                <c:pt idx="39062">
                  <c:v>-40031196.927281</c:v>
                </c:pt>
                <c:pt idx="39063">
                  <c:v>-40040806.602624997</c:v>
                </c:pt>
                <c:pt idx="39064">
                  <c:v>-40050412.695073009</c:v>
                </c:pt>
                <c:pt idx="39065">
                  <c:v>-40060015.202211998</c:v>
                </c:pt>
                <c:pt idx="39066">
                  <c:v>-40069614.121625006</c:v>
                </c:pt>
                <c:pt idx="39067">
                  <c:v>-40079209.45088999</c:v>
                </c:pt>
                <c:pt idx="39068">
                  <c:v>-40088801.187585995</c:v>
                </c:pt>
                <c:pt idx="39069">
                  <c:v>-40098389.329285003</c:v>
                </c:pt>
                <c:pt idx="39070">
                  <c:v>-40107973.873558998</c:v>
                </c:pt>
                <c:pt idx="39071">
                  <c:v>-40117554.817973994</c:v>
                </c:pt>
                <c:pt idx="39072">
                  <c:v>-40127132.160095006</c:v>
                </c:pt>
                <c:pt idx="39073">
                  <c:v>-40136705.897483997</c:v>
                </c:pt>
                <c:pt idx="39074">
                  <c:v>-40146276.027699009</c:v>
                </c:pt>
                <c:pt idx="39075">
                  <c:v>-40155842.548295006</c:v>
                </c:pt>
                <c:pt idx="39076">
                  <c:v>-40165405.456825987</c:v>
                </c:pt>
                <c:pt idx="39077">
                  <c:v>-40174964.750839002</c:v>
                </c:pt>
                <c:pt idx="39078">
                  <c:v>-40184520.427880995</c:v>
                </c:pt>
                <c:pt idx="39079">
                  <c:v>-40194072.485495999</c:v>
                </c:pt>
                <c:pt idx="39080">
                  <c:v>-40203620.921222001</c:v>
                </c:pt>
                <c:pt idx="39081">
                  <c:v>-40213165.732598007</c:v>
                </c:pt>
                <c:pt idx="39082">
                  <c:v>-40222706.917155996</c:v>
                </c:pt>
                <c:pt idx="39083">
                  <c:v>-40232244.472427994</c:v>
                </c:pt>
                <c:pt idx="39084">
                  <c:v>-40241778.395940006</c:v>
                </c:pt>
                <c:pt idx="39085">
                  <c:v>-40251308.685219005</c:v>
                </c:pt>
                <c:pt idx="39086">
                  <c:v>-40260835.337783992</c:v>
                </c:pt>
                <c:pt idx="39087">
                  <c:v>-40270358.351154</c:v>
                </c:pt>
                <c:pt idx="39088">
                  <c:v>-40279877.722845003</c:v>
                </c:pt>
                <c:pt idx="39089">
                  <c:v>-40289393.450367995</c:v>
                </c:pt>
                <c:pt idx="39090">
                  <c:v>-40298905.531232007</c:v>
                </c:pt>
                <c:pt idx="39091">
                  <c:v>-40308413.962943003</c:v>
                </c:pt>
                <c:pt idx="39092">
                  <c:v>-40317918.743004002</c:v>
                </c:pt>
                <c:pt idx="39093">
                  <c:v>-40327419.868914001</c:v>
                </c:pt>
                <c:pt idx="39094">
                  <c:v>-40336917.338169999</c:v>
                </c:pt>
                <c:pt idx="39095">
                  <c:v>-40346411.148264006</c:v>
                </c:pt>
                <c:pt idx="39096">
                  <c:v>-40355901.296686999</c:v>
                </c:pt>
                <c:pt idx="39097">
                  <c:v>-40365387.780924998</c:v>
                </c:pt>
                <c:pt idx="39098">
                  <c:v>-40374870.598462999</c:v>
                </c:pt>
                <c:pt idx="39099">
                  <c:v>-40384349.746780992</c:v>
                </c:pt>
                <c:pt idx="39100">
                  <c:v>-40393825.223356001</c:v>
                </c:pt>
                <c:pt idx="39101">
                  <c:v>-40403297.025663011</c:v>
                </c:pt>
                <c:pt idx="39102">
                  <c:v>-40412765.151171997</c:v>
                </c:pt>
                <c:pt idx="39103">
                  <c:v>-40422229.597351</c:v>
                </c:pt>
                <c:pt idx="39104">
                  <c:v>-40431690.361666001</c:v>
                </c:pt>
                <c:pt idx="39105">
                  <c:v>-40441147.441577002</c:v>
                </c:pt>
                <c:pt idx="39106">
                  <c:v>-40450600.834542997</c:v>
                </c:pt>
                <c:pt idx="39107">
                  <c:v>-40460050.538019001</c:v>
                </c:pt>
                <c:pt idx="39108">
                  <c:v>-40469496.549456999</c:v>
                </c:pt>
                <c:pt idx="39109">
                  <c:v>-40478938.866305992</c:v>
                </c:pt>
                <c:pt idx="39110">
                  <c:v>-40488377.486009993</c:v>
                </c:pt>
                <c:pt idx="39111">
                  <c:v>-40497812.406011991</c:v>
                </c:pt>
                <c:pt idx="39112">
                  <c:v>-40507243.623751998</c:v>
                </c:pt>
                <c:pt idx="39113">
                  <c:v>-40516671.136664003</c:v>
                </c:pt>
                <c:pt idx="39114">
                  <c:v>-40526094.94218199</c:v>
                </c:pt>
                <c:pt idx="39115">
                  <c:v>-40535515.037735</c:v>
                </c:pt>
                <c:pt idx="39116">
                  <c:v>-40544931.420749001</c:v>
                </c:pt>
                <c:pt idx="39117">
                  <c:v>-40554344.088646002</c:v>
                </c:pt>
                <c:pt idx="39118">
                  <c:v>-40563753.038846999</c:v>
                </c:pt>
                <c:pt idx="39119">
                  <c:v>-40573158.268766999</c:v>
                </c:pt>
                <c:pt idx="39120">
                  <c:v>-40582559.775820002</c:v>
                </c:pt>
                <c:pt idx="39121">
                  <c:v>-40591957.557415992</c:v>
                </c:pt>
                <c:pt idx="39122">
                  <c:v>-40601351.610959999</c:v>
                </c:pt>
                <c:pt idx="39123">
                  <c:v>-40610741.933857001</c:v>
                </c:pt>
                <c:pt idx="39124">
                  <c:v>-40620128.523505002</c:v>
                </c:pt>
                <c:pt idx="39125">
                  <c:v>-40629511.377302989</c:v>
                </c:pt>
                <c:pt idx="39126">
                  <c:v>-40638890.492642999</c:v>
                </c:pt>
                <c:pt idx="39127">
                  <c:v>-40648265.866915993</c:v>
                </c:pt>
                <c:pt idx="39128">
                  <c:v>-40657637.497506998</c:v>
                </c:pt>
                <c:pt idx="39129">
                  <c:v>-40667005.381801993</c:v>
                </c:pt>
                <c:pt idx="39130">
                  <c:v>-40676369.517178997</c:v>
                </c:pt>
                <c:pt idx="39131">
                  <c:v>-40685729.901015997</c:v>
                </c:pt>
                <c:pt idx="39132">
                  <c:v>-40695086.530686997</c:v>
                </c:pt>
                <c:pt idx="39133">
                  <c:v>-40704439.403561004</c:v>
                </c:pt>
                <c:pt idx="39134">
                  <c:v>-40713788.517005995</c:v>
                </c:pt>
                <c:pt idx="39135">
                  <c:v>-40723133.868384995</c:v>
                </c:pt>
                <c:pt idx="39136">
                  <c:v>-40732475.455058001</c:v>
                </c:pt>
                <c:pt idx="39137">
                  <c:v>-40741813.274383999</c:v>
                </c:pt>
                <c:pt idx="39138">
                  <c:v>-40751147.323713996</c:v>
                </c:pt>
                <c:pt idx="39139">
                  <c:v>-40760477.600399002</c:v>
                </c:pt>
                <c:pt idx="39140">
                  <c:v>-40769804.101787001</c:v>
                </c:pt>
                <c:pt idx="39141">
                  <c:v>-40779126.825220011</c:v>
                </c:pt>
                <c:pt idx="39142">
                  <c:v>-40788445.76803901</c:v>
                </c:pt>
                <c:pt idx="39143">
                  <c:v>-40797760.927580997</c:v>
                </c:pt>
                <c:pt idx="39144">
                  <c:v>-40807072.301178001</c:v>
                </c:pt>
                <c:pt idx="39145">
                  <c:v>-40816379.88616199</c:v>
                </c:pt>
                <c:pt idx="39146">
                  <c:v>-40825683.679859005</c:v>
                </c:pt>
                <c:pt idx="39147">
                  <c:v>-40834983.679592006</c:v>
                </c:pt>
                <c:pt idx="39148">
                  <c:v>-40844279.88268099</c:v>
                </c:pt>
                <c:pt idx="39149">
                  <c:v>-40853572.286441997</c:v>
                </c:pt>
                <c:pt idx="39150">
                  <c:v>-40862860.888188995</c:v>
                </c:pt>
                <c:pt idx="39151">
                  <c:v>-40872145.685231008</c:v>
                </c:pt>
                <c:pt idx="39152">
                  <c:v>-40881426.674874999</c:v>
                </c:pt>
                <c:pt idx="39153">
                  <c:v>-40890703.854422994</c:v>
                </c:pt>
                <c:pt idx="39154">
                  <c:v>-40899977.221175008</c:v>
                </c:pt>
                <c:pt idx="39155">
                  <c:v>-40909246.772427</c:v>
                </c:pt>
                <c:pt idx="39156">
                  <c:v>-40918512.505470999</c:v>
                </c:pt>
                <c:pt idx="39157">
                  <c:v>-40927774.417597003</c:v>
                </c:pt>
                <c:pt idx="39158">
                  <c:v>-40937032.50609</c:v>
                </c:pt>
                <c:pt idx="39159">
                  <c:v>-40946286.76823201</c:v>
                </c:pt>
                <c:pt idx="39160">
                  <c:v>-40955537.201302998</c:v>
                </c:pt>
                <c:pt idx="39161">
                  <c:v>-40964783.802577995</c:v>
                </c:pt>
                <c:pt idx="39162">
                  <c:v>-40974026.569328003</c:v>
                </c:pt>
                <c:pt idx="39163">
                  <c:v>-40983265.498822004</c:v>
                </c:pt>
                <c:pt idx="39164">
                  <c:v>-40992500.588325992</c:v>
                </c:pt>
                <c:pt idx="39165">
                  <c:v>-41001731.835099004</c:v>
                </c:pt>
                <c:pt idx="39166">
                  <c:v>-41010959.236400999</c:v>
                </c:pt>
                <c:pt idx="39167">
                  <c:v>-41020182.789486997</c:v>
                </c:pt>
                <c:pt idx="39168">
                  <c:v>-41029402.491606005</c:v>
                </c:pt>
                <c:pt idx="39169">
                  <c:v>-41038618.340005994</c:v>
                </c:pt>
                <c:pt idx="39170">
                  <c:v>-41047830.331932999</c:v>
                </c:pt>
                <c:pt idx="39171">
                  <c:v>-41057038.464625001</c:v>
                </c:pt>
                <c:pt idx="39172">
                  <c:v>-41066242.735320002</c:v>
                </c:pt>
                <c:pt idx="39173">
                  <c:v>-41075443.141252011</c:v>
                </c:pt>
                <c:pt idx="39174">
                  <c:v>-41084639.679651007</c:v>
                </c:pt>
                <c:pt idx="39175">
                  <c:v>-41093832.347741991</c:v>
                </c:pt>
                <c:pt idx="39176">
                  <c:v>-41103021.142749995</c:v>
                </c:pt>
                <c:pt idx="39177">
                  <c:v>-41112206.061892003</c:v>
                </c:pt>
                <c:pt idx="39178">
                  <c:v>-41121387.10238599</c:v>
                </c:pt>
                <c:pt idx="39179">
                  <c:v>-41130564.261443004</c:v>
                </c:pt>
                <c:pt idx="39180">
                  <c:v>-41139737.536273003</c:v>
                </c:pt>
                <c:pt idx="39181">
                  <c:v>-41148906.924079999</c:v>
                </c:pt>
                <c:pt idx="39182">
                  <c:v>-41158072.422065996</c:v>
                </c:pt>
                <c:pt idx="39183">
                  <c:v>-41167234.027429</c:v>
                </c:pt>
                <c:pt idx="39184">
                  <c:v>-41176391.737363003</c:v>
                </c:pt>
                <c:pt idx="39185">
                  <c:v>-41185545.549060002</c:v>
                </c:pt>
                <c:pt idx="39186">
                  <c:v>-41194695.459705994</c:v>
                </c:pt>
                <c:pt idx="39187">
                  <c:v>-41203841.466485992</c:v>
                </c:pt>
                <c:pt idx="39188">
                  <c:v>-41212983.566579998</c:v>
                </c:pt>
                <c:pt idx="39189">
                  <c:v>-41222121.757163003</c:v>
                </c:pt>
                <c:pt idx="39190">
                  <c:v>-41231256.035410002</c:v>
                </c:pt>
                <c:pt idx="39191">
                  <c:v>-41240386.398488998</c:v>
                </c:pt>
                <c:pt idx="39192">
                  <c:v>-41249512.843566991</c:v>
                </c:pt>
                <c:pt idx="39193">
                  <c:v>-41258635.367803998</c:v>
                </c:pt>
                <c:pt idx="39194">
                  <c:v>-41267753.968359999</c:v>
                </c:pt>
                <c:pt idx="39195">
                  <c:v>-41276868.64238999</c:v>
                </c:pt>
                <c:pt idx="39196">
                  <c:v>-41285979.387043998</c:v>
                </c:pt>
                <c:pt idx="39197">
                  <c:v>-41295086.199470006</c:v>
                </c:pt>
                <c:pt idx="39198">
                  <c:v>-41304189.07681299</c:v>
                </c:pt>
                <c:pt idx="39199">
                  <c:v>-41313288.016211994</c:v>
                </c:pt>
                <c:pt idx="39200">
                  <c:v>-41322383.014803998</c:v>
                </c:pt>
                <c:pt idx="39201">
                  <c:v>-41331474.069720998</c:v>
                </c:pt>
                <c:pt idx="39202">
                  <c:v>-41340561.178094007</c:v>
                </c:pt>
                <c:pt idx="39203">
                  <c:v>-41349644.337048002</c:v>
                </c:pt>
                <c:pt idx="39204">
                  <c:v>-41358723.543704994</c:v>
                </c:pt>
                <c:pt idx="39205">
                  <c:v>-41367798.795182005</c:v>
                </c:pt>
                <c:pt idx="39206">
                  <c:v>-41376870.088595003</c:v>
                </c:pt>
                <c:pt idx="39207">
                  <c:v>-41385937.421054006</c:v>
                </c:pt>
                <c:pt idx="39208">
                  <c:v>-41395000.78966701</c:v>
                </c:pt>
                <c:pt idx="39209">
                  <c:v>-41404060.191536009</c:v>
                </c:pt>
                <c:pt idx="39210">
                  <c:v>-41413115.623761997</c:v>
                </c:pt>
                <c:pt idx="39211">
                  <c:v>-41422167.083439998</c:v>
                </c:pt>
                <c:pt idx="39212">
                  <c:v>-41431214.567664005</c:v>
                </c:pt>
                <c:pt idx="39213">
                  <c:v>-41440258.073520996</c:v>
                </c:pt>
                <c:pt idx="39214">
                  <c:v>-41449297.598096006</c:v>
                </c:pt>
                <c:pt idx="39215">
                  <c:v>-41458333.138470002</c:v>
                </c:pt>
                <c:pt idx="39216">
                  <c:v>-41467364.691721</c:v>
                </c:pt>
                <c:pt idx="39217">
                  <c:v>-41476392.254921995</c:v>
                </c:pt>
                <c:pt idx="39218">
                  <c:v>-41485415.825143009</c:v>
                </c:pt>
                <c:pt idx="39219">
                  <c:v>-41494435.399451002</c:v>
                </c:pt>
                <c:pt idx="39220">
                  <c:v>-41503450.974905998</c:v>
                </c:pt>
                <c:pt idx="39221">
                  <c:v>-41512462.548569001</c:v>
                </c:pt>
                <c:pt idx="39222">
                  <c:v>-41521470.117493011</c:v>
                </c:pt>
                <c:pt idx="39223">
                  <c:v>-41530473.678730011</c:v>
                </c:pt>
                <c:pt idx="39224">
                  <c:v>-41539473.229327008</c:v>
                </c:pt>
                <c:pt idx="39225">
                  <c:v>-41548468.766325995</c:v>
                </c:pt>
                <c:pt idx="39226">
                  <c:v>-41557460.286768995</c:v>
                </c:pt>
                <c:pt idx="39227">
                  <c:v>-41566447.787689999</c:v>
                </c:pt>
                <c:pt idx="39228">
                  <c:v>-41575431.266121</c:v>
                </c:pt>
                <c:pt idx="39229">
                  <c:v>-41584410.719091006</c:v>
                </c:pt>
                <c:pt idx="39230">
                  <c:v>-41593386.143623002</c:v>
                </c:pt>
                <c:pt idx="39231">
                  <c:v>-41602357.536738999</c:v>
                </c:pt>
                <c:pt idx="39232">
                  <c:v>-41611324.895455003</c:v>
                </c:pt>
                <c:pt idx="39233">
                  <c:v>-41620288.216783993</c:v>
                </c:pt>
                <c:pt idx="39234">
                  <c:v>-41629247.497734003</c:v>
                </c:pt>
                <c:pt idx="39235">
                  <c:v>-41638202.735311002</c:v>
                </c:pt>
                <c:pt idx="39236">
                  <c:v>-41647153.926515996</c:v>
                </c:pt>
                <c:pt idx="39237">
                  <c:v>-41656101.068346001</c:v>
                </c:pt>
                <c:pt idx="39238">
                  <c:v>-41665044.157794997</c:v>
                </c:pt>
                <c:pt idx="39239">
                  <c:v>-41673983.191853009</c:v>
                </c:pt>
                <c:pt idx="39240">
                  <c:v>-41682918.167505011</c:v>
                </c:pt>
                <c:pt idx="39241">
                  <c:v>-41691849.081733003</c:v>
                </c:pt>
                <c:pt idx="39242">
                  <c:v>-41700775.931515001</c:v>
                </c:pt>
                <c:pt idx="39243">
                  <c:v>-41709698.713824995</c:v>
                </c:pt>
                <c:pt idx="39244">
                  <c:v>-41718617.425633006</c:v>
                </c:pt>
                <c:pt idx="39245">
                  <c:v>-41727532.063905999</c:v>
                </c:pt>
                <c:pt idx="39246">
                  <c:v>-41736442.625605009</c:v>
                </c:pt>
                <c:pt idx="39247">
                  <c:v>-41745349.107689001</c:v>
                </c:pt>
                <c:pt idx="39248">
                  <c:v>-41754251.507113002</c:v>
                </c:pt>
                <c:pt idx="39249">
                  <c:v>-41763149.820827998</c:v>
                </c:pt>
                <c:pt idx="39250">
                  <c:v>-41772044.045778997</c:v>
                </c:pt>
                <c:pt idx="39251">
                  <c:v>-41780934.178909004</c:v>
                </c:pt>
                <c:pt idx="39252">
                  <c:v>-41789820.217156999</c:v>
                </c:pt>
                <c:pt idx="39253">
                  <c:v>-41798702.157458</c:v>
                </c:pt>
                <c:pt idx="39254">
                  <c:v>-41807579.996741995</c:v>
                </c:pt>
                <c:pt idx="39255">
                  <c:v>-41816453.731937006</c:v>
                </c:pt>
                <c:pt idx="39256">
                  <c:v>-41825323.359964997</c:v>
                </c:pt>
                <c:pt idx="39257">
                  <c:v>-41834188.877744995</c:v>
                </c:pt>
                <c:pt idx="39258">
                  <c:v>-41843050.282191001</c:v>
                </c:pt>
                <c:pt idx="39259">
                  <c:v>-41851907.570215002</c:v>
                </c:pt>
                <c:pt idx="39260">
                  <c:v>-41860760.738723002</c:v>
                </c:pt>
                <c:pt idx="39261">
                  <c:v>-41869609.784619011</c:v>
                </c:pt>
                <c:pt idx="39262">
                  <c:v>-41878454.704800002</c:v>
                </c:pt>
                <c:pt idx="39263">
                  <c:v>-41887295.496161997</c:v>
                </c:pt>
                <c:pt idx="39264">
                  <c:v>-41896132.155596003</c:v>
                </c:pt>
                <c:pt idx="39265">
                  <c:v>-41904964.679988004</c:v>
                </c:pt>
                <c:pt idx="39266">
                  <c:v>-41913793.066220999</c:v>
                </c:pt>
                <c:pt idx="39267">
                  <c:v>-41922617.311173998</c:v>
                </c:pt>
                <c:pt idx="39268">
                  <c:v>-41931437.411719993</c:v>
                </c:pt>
                <c:pt idx="39269">
                  <c:v>-41940253.364731997</c:v>
                </c:pt>
                <c:pt idx="39270">
                  <c:v>-41949065.167074002</c:v>
                </c:pt>
                <c:pt idx="39271">
                  <c:v>-41957872.815609999</c:v>
                </c:pt>
                <c:pt idx="39272">
                  <c:v>-41966676.307198003</c:v>
                </c:pt>
                <c:pt idx="39273">
                  <c:v>-41975475.638692006</c:v>
                </c:pt>
                <c:pt idx="39274">
                  <c:v>-41984270.806941994</c:v>
                </c:pt>
                <c:pt idx="39275">
                  <c:v>-41993061.808794998</c:v>
                </c:pt>
                <c:pt idx="39276">
                  <c:v>-42001848.641091004</c:v>
                </c:pt>
                <c:pt idx="39277">
                  <c:v>-42010631.300669998</c:v>
                </c:pt>
                <c:pt idx="39278">
                  <c:v>-42019409.784364</c:v>
                </c:pt>
                <c:pt idx="39279">
                  <c:v>-42028184.089004003</c:v>
                </c:pt>
                <c:pt idx="39280">
                  <c:v>-42036954.211415</c:v>
                </c:pt>
                <c:pt idx="39281">
                  <c:v>-42045720.148417003</c:v>
                </c:pt>
                <c:pt idx="39282">
                  <c:v>-42054481.896828994</c:v>
                </c:pt>
                <c:pt idx="39283">
                  <c:v>-42063239.453463994</c:v>
                </c:pt>
                <c:pt idx="39284">
                  <c:v>-42071992.815130003</c:v>
                </c:pt>
                <c:pt idx="39285">
                  <c:v>-42080741.978631005</c:v>
                </c:pt>
                <c:pt idx="39286">
                  <c:v>-42089486.940769993</c:v>
                </c:pt>
                <c:pt idx="39287">
                  <c:v>-42098227.698341005</c:v>
                </c:pt>
                <c:pt idx="39288">
                  <c:v>-42106964.248138011</c:v>
                </c:pt>
                <c:pt idx="39289">
                  <c:v>-42115696.586948</c:v>
                </c:pt>
                <c:pt idx="39290">
                  <c:v>-42124424.711555004</c:v>
                </c:pt>
                <c:pt idx="39291">
                  <c:v>-42133148.618738003</c:v>
                </c:pt>
                <c:pt idx="39292">
                  <c:v>-42141868.305274002</c:v>
                </c:pt>
                <c:pt idx="39293">
                  <c:v>-42150583.767933019</c:v>
                </c:pt>
                <c:pt idx="39294">
                  <c:v>-42159295.003481992</c:v>
                </c:pt>
                <c:pt idx="39295">
                  <c:v>-42168002.008685</c:v>
                </c:pt>
                <c:pt idx="39296">
                  <c:v>-42176704.780299008</c:v>
                </c:pt>
                <c:pt idx="39297">
                  <c:v>-42185403.315079994</c:v>
                </c:pt>
                <c:pt idx="39298">
                  <c:v>-42194097.609775998</c:v>
                </c:pt>
                <c:pt idx="39299">
                  <c:v>-42202787.661134012</c:v>
                </c:pt>
                <c:pt idx="39300">
                  <c:v>-42211473.465896003</c:v>
                </c:pt>
                <c:pt idx="39301">
                  <c:v>-42220155.020798005</c:v>
                </c:pt>
                <c:pt idx="39302">
                  <c:v>-42228832.322573997</c:v>
                </c:pt>
                <c:pt idx="39303">
                  <c:v>-42237505.367951997</c:v>
                </c:pt>
                <c:pt idx="39304">
                  <c:v>-42246174.153658003</c:v>
                </c:pt>
                <c:pt idx="39305">
                  <c:v>-42254838.676409997</c:v>
                </c:pt>
                <c:pt idx="39306">
                  <c:v>-42263498.932925992</c:v>
                </c:pt>
                <c:pt idx="39307">
                  <c:v>-42272154.919914998</c:v>
                </c:pt>
                <c:pt idx="39308">
                  <c:v>-42280806.634086996</c:v>
                </c:pt>
                <c:pt idx="39309">
                  <c:v>-42289454.072143003</c:v>
                </c:pt>
                <c:pt idx="39310">
                  <c:v>-42298097.230783001</c:v>
                </c:pt>
                <c:pt idx="39311">
                  <c:v>-42306736.106699996</c:v>
                </c:pt>
                <c:pt idx="39312">
                  <c:v>-42315370.696584001</c:v>
                </c:pt>
                <c:pt idx="39313">
                  <c:v>-42324000.997121997</c:v>
                </c:pt>
                <c:pt idx="39314">
                  <c:v>-42332627.004992999</c:v>
                </c:pt>
                <c:pt idx="39315">
                  <c:v>-42341248.716875993</c:v>
                </c:pt>
                <c:pt idx="39316">
                  <c:v>-42349866.129443005</c:v>
                </c:pt>
                <c:pt idx="39317">
                  <c:v>-42358479.239361003</c:v>
                </c:pt>
                <c:pt idx="39318">
                  <c:v>-42367088.043295003</c:v>
                </c:pt>
                <c:pt idx="39319">
                  <c:v>-42375692.537903003</c:v>
                </c:pt>
                <c:pt idx="39320">
                  <c:v>-42384292.719842002</c:v>
                </c:pt>
                <c:pt idx="39321">
                  <c:v>-42392888.585759997</c:v>
                </c:pt>
                <c:pt idx="39322">
                  <c:v>-42401480.132305995</c:v>
                </c:pt>
                <c:pt idx="39323">
                  <c:v>-42410067.356118992</c:v>
                </c:pt>
                <c:pt idx="39324">
                  <c:v>-42418650.253838003</c:v>
                </c:pt>
                <c:pt idx="39325">
                  <c:v>-42427228.822095998</c:v>
                </c:pt>
                <c:pt idx="39326">
                  <c:v>-42435803.057520993</c:v>
                </c:pt>
                <c:pt idx="39327">
                  <c:v>-42444372.956735991</c:v>
                </c:pt>
                <c:pt idx="39328">
                  <c:v>-42452938.516361989</c:v>
                </c:pt>
                <c:pt idx="39329">
                  <c:v>-42461499.733014002</c:v>
                </c:pt>
                <c:pt idx="39330">
                  <c:v>-42470056.603301004</c:v>
                </c:pt>
                <c:pt idx="39331">
                  <c:v>-42478609.123832002</c:v>
                </c:pt>
                <c:pt idx="39332">
                  <c:v>-42487157.29120601</c:v>
                </c:pt>
                <c:pt idx="39333">
                  <c:v>-42495701.102020994</c:v>
                </c:pt>
                <c:pt idx="39334">
                  <c:v>-42504240.552870989</c:v>
                </c:pt>
                <c:pt idx="39335">
                  <c:v>-42512775.640341997</c:v>
                </c:pt>
                <c:pt idx="39336">
                  <c:v>-42521306.361019</c:v>
                </c:pt>
                <c:pt idx="39337">
                  <c:v>-42529832.711481996</c:v>
                </c:pt>
                <c:pt idx="39338">
                  <c:v>-42538354.688304</c:v>
                </c:pt>
                <c:pt idx="39339">
                  <c:v>-42546872.288056001</c:v>
                </c:pt>
                <c:pt idx="39340">
                  <c:v>-42555385.507302992</c:v>
                </c:pt>
                <c:pt idx="39341">
                  <c:v>-42563894.342605993</c:v>
                </c:pt>
                <c:pt idx="39342">
                  <c:v>-42572398.790523008</c:v>
                </c:pt>
                <c:pt idx="39343">
                  <c:v>-42580898.847603999</c:v>
                </c:pt>
                <c:pt idx="39344">
                  <c:v>-42589394.510398</c:v>
                </c:pt>
                <c:pt idx="39345">
                  <c:v>-42597885.775447018</c:v>
                </c:pt>
                <c:pt idx="39346">
                  <c:v>-42606372.639288008</c:v>
                </c:pt>
                <c:pt idx="39347">
                  <c:v>-42614855.098457009</c:v>
                </c:pt>
                <c:pt idx="39348">
                  <c:v>-42623333.149481997</c:v>
                </c:pt>
                <c:pt idx="39349">
                  <c:v>-42631806.788885996</c:v>
                </c:pt>
                <c:pt idx="39350">
                  <c:v>-42640276.013191</c:v>
                </c:pt>
                <c:pt idx="39351">
                  <c:v>-42648740.818910994</c:v>
                </c:pt>
                <c:pt idx="39352">
                  <c:v>-42657201.202558003</c:v>
                </c:pt>
                <c:pt idx="39353">
                  <c:v>-42665657.160635009</c:v>
                </c:pt>
                <c:pt idx="39354">
                  <c:v>-42674108.689646006</c:v>
                </c:pt>
                <c:pt idx="39355">
                  <c:v>-42682555.786086991</c:v>
                </c:pt>
                <c:pt idx="39356">
                  <c:v>-42690998.446449995</c:v>
                </c:pt>
                <c:pt idx="39357">
                  <c:v>-42699436.667221002</c:v>
                </c:pt>
                <c:pt idx="39358">
                  <c:v>-42707870.444884993</c:v>
                </c:pt>
                <c:pt idx="39359">
                  <c:v>-42716299.775918007</c:v>
                </c:pt>
                <c:pt idx="39360">
                  <c:v>-42724724.656793997</c:v>
                </c:pt>
                <c:pt idx="39361">
                  <c:v>-42733145.083980992</c:v>
                </c:pt>
                <c:pt idx="39362">
                  <c:v>-42741561.053944997</c:v>
                </c:pt>
                <c:pt idx="39363">
                  <c:v>-42749972.563143007</c:v>
                </c:pt>
                <c:pt idx="39364">
                  <c:v>-42758379.608029999</c:v>
                </c:pt>
                <c:pt idx="39365">
                  <c:v>-42766782.185056001</c:v>
                </c:pt>
                <c:pt idx="39366">
                  <c:v>-42775180.290666007</c:v>
                </c:pt>
                <c:pt idx="39367">
                  <c:v>-42783573.921300001</c:v>
                </c:pt>
                <c:pt idx="39368">
                  <c:v>-42791963.073394001</c:v>
                </c:pt>
                <c:pt idx="39369">
                  <c:v>-42800347.743378997</c:v>
                </c:pt>
                <c:pt idx="39370">
                  <c:v>-42808727.927680001</c:v>
                </c:pt>
                <c:pt idx="39371">
                  <c:v>-42817103.622718997</c:v>
                </c:pt>
                <c:pt idx="39372">
                  <c:v>-42825474.824913003</c:v>
                </c:pt>
                <c:pt idx="39373">
                  <c:v>-42833841.530671999</c:v>
                </c:pt>
                <c:pt idx="39374">
                  <c:v>-42842203.736404002</c:v>
                </c:pt>
                <c:pt idx="39375">
                  <c:v>-42850561.438510999</c:v>
                </c:pt>
                <c:pt idx="39376">
                  <c:v>-42858914.633391</c:v>
                </c:pt>
                <c:pt idx="39377">
                  <c:v>-42867263.317434996</c:v>
                </c:pt>
                <c:pt idx="39378">
                  <c:v>-42875607.487032004</c:v>
                </c:pt>
                <c:pt idx="39379">
                  <c:v>-42883947.138563007</c:v>
                </c:pt>
                <c:pt idx="39380">
                  <c:v>-42892282.268408008</c:v>
                </c:pt>
                <c:pt idx="39381">
                  <c:v>-42900612.872938998</c:v>
                </c:pt>
                <c:pt idx="39382">
                  <c:v>-42908938.948524997</c:v>
                </c:pt>
                <c:pt idx="39383">
                  <c:v>-42917260.491528004</c:v>
                </c:pt>
                <c:pt idx="39384">
                  <c:v>-42925577.498308003</c:v>
                </c:pt>
                <c:pt idx="39385">
                  <c:v>-42933889.965217009</c:v>
                </c:pt>
                <c:pt idx="39386">
                  <c:v>-42942197.888605997</c:v>
                </c:pt>
                <c:pt idx="39387">
                  <c:v>-42950501.264816999</c:v>
                </c:pt>
                <c:pt idx="39388">
                  <c:v>-42958800.090190008</c:v>
                </c:pt>
                <c:pt idx="39389">
                  <c:v>-42967094.361058004</c:v>
                </c:pt>
                <c:pt idx="39390">
                  <c:v>-42975384.073750995</c:v>
                </c:pt>
                <c:pt idx="39391">
                  <c:v>-42983669.224593006</c:v>
                </c:pt>
                <c:pt idx="39392">
                  <c:v>-42991949.809903003</c:v>
                </c:pt>
                <c:pt idx="39393">
                  <c:v>-43000225.825995006</c:v>
                </c:pt>
                <c:pt idx="39394">
                  <c:v>-43008497.269179009</c:v>
                </c:pt>
                <c:pt idx="39395">
                  <c:v>-43016764.135760002</c:v>
                </c:pt>
                <c:pt idx="39396">
                  <c:v>-43025026.422036</c:v>
                </c:pt>
                <c:pt idx="39397">
                  <c:v>-43033284.124301001</c:v>
                </c:pt>
                <c:pt idx="39398">
                  <c:v>-43041537.23884701</c:v>
                </c:pt>
                <c:pt idx="39399">
                  <c:v>-43049785.761956006</c:v>
                </c:pt>
                <c:pt idx="39400">
                  <c:v>-43058029.689908005</c:v>
                </c:pt>
                <c:pt idx="39401">
                  <c:v>-43066269.018978</c:v>
                </c:pt>
                <c:pt idx="39402">
                  <c:v>-43074503.745436005</c:v>
                </c:pt>
                <c:pt idx="39403">
                  <c:v>-43082733.865545005</c:v>
                </c:pt>
                <c:pt idx="39404">
                  <c:v>-43090959.375564002</c:v>
                </c:pt>
                <c:pt idx="39405">
                  <c:v>-43099180.271749005</c:v>
                </c:pt>
                <c:pt idx="39406">
                  <c:v>-43107396.550348997</c:v>
                </c:pt>
                <c:pt idx="39407">
                  <c:v>-43115608.207607009</c:v>
                </c:pt>
                <c:pt idx="39408">
                  <c:v>-43123815.239762001</c:v>
                </c:pt>
                <c:pt idx="39409">
                  <c:v>-43132017.64305</c:v>
                </c:pt>
                <c:pt idx="39410">
                  <c:v>-43140215.413698003</c:v>
                </c:pt>
                <c:pt idx="39411">
                  <c:v>-43148408.547931001</c:v>
                </c:pt>
                <c:pt idx="39412">
                  <c:v>-43156597.041966997</c:v>
                </c:pt>
                <c:pt idx="39413">
                  <c:v>-43164780.892019995</c:v>
                </c:pt>
                <c:pt idx="39414">
                  <c:v>-43172960.094298013</c:v>
                </c:pt>
                <c:pt idx="39415">
                  <c:v>-43181134.645005003</c:v>
                </c:pt>
                <c:pt idx="39416">
                  <c:v>-43189304.540339001</c:v>
                </c:pt>
                <c:pt idx="39417">
                  <c:v>-43197469.776494004</c:v>
                </c:pt>
                <c:pt idx="39418">
                  <c:v>-43205630.349656001</c:v>
                </c:pt>
                <c:pt idx="39419">
                  <c:v>-43213786.256009996</c:v>
                </c:pt>
                <c:pt idx="39420">
                  <c:v>-43221937.491732001</c:v>
                </c:pt>
                <c:pt idx="39421">
                  <c:v>-43230084.052993998</c:v>
                </c:pt>
                <c:pt idx="39422">
                  <c:v>-43238225.935965002</c:v>
                </c:pt>
                <c:pt idx="39423">
                  <c:v>-43246363.136805996</c:v>
                </c:pt>
                <c:pt idx="39424">
                  <c:v>-43254495.651674002</c:v>
                </c:pt>
                <c:pt idx="39425">
                  <c:v>-43262623.47671999</c:v>
                </c:pt>
                <c:pt idx="39426">
                  <c:v>-43270746.608092003</c:v>
                </c:pt>
                <c:pt idx="39427">
                  <c:v>-43278865.041928999</c:v>
                </c:pt>
                <c:pt idx="39428">
                  <c:v>-43286978.774368003</c:v>
                </c:pt>
                <c:pt idx="39429">
                  <c:v>-43295087.801540002</c:v>
                </c:pt>
                <c:pt idx="39430">
                  <c:v>-43303192.119570002</c:v>
                </c:pt>
                <c:pt idx="39431">
                  <c:v>-43311291.724578008</c:v>
                </c:pt>
                <c:pt idx="39432">
                  <c:v>-43319386.612678997</c:v>
                </c:pt>
                <c:pt idx="39433">
                  <c:v>-43327476.779982001</c:v>
                </c:pt>
                <c:pt idx="39434">
                  <c:v>-43335562.222592011</c:v>
                </c:pt>
                <c:pt idx="39435">
                  <c:v>-43343642.936607003</c:v>
                </c:pt>
                <c:pt idx="39436">
                  <c:v>-43351718.918121994</c:v>
                </c:pt>
                <c:pt idx="39437">
                  <c:v>-43359790.163224004</c:v>
                </c:pt>
                <c:pt idx="39438">
                  <c:v>-43367856.66799701</c:v>
                </c:pt>
                <c:pt idx="39439">
                  <c:v>-43375918.428518005</c:v>
                </c:pt>
                <c:pt idx="39440">
                  <c:v>-43383975.440858997</c:v>
                </c:pt>
                <c:pt idx="39441">
                  <c:v>-43392027.701088004</c:v>
                </c:pt>
                <c:pt idx="39442">
                  <c:v>-43400075.205265008</c:v>
                </c:pt>
                <c:pt idx="39443">
                  <c:v>-43408117.949446999</c:v>
                </c:pt>
                <c:pt idx="39444">
                  <c:v>-43416155.929686002</c:v>
                </c:pt>
                <c:pt idx="39445">
                  <c:v>-43424189.142024994</c:v>
                </c:pt>
                <c:pt idx="39446">
                  <c:v>-43432217.582504995</c:v>
                </c:pt>
                <c:pt idx="39447">
                  <c:v>-43440241.247161001</c:v>
                </c:pt>
                <c:pt idx="39448">
                  <c:v>-43448260.132021993</c:v>
                </c:pt>
                <c:pt idx="39449">
                  <c:v>-43456274.233111002</c:v>
                </c:pt>
                <c:pt idx="39450">
                  <c:v>-43464283.546447001</c:v>
                </c:pt>
                <c:pt idx="39451">
                  <c:v>-43472288.068043008</c:v>
                </c:pt>
                <c:pt idx="39452">
                  <c:v>-43480287.793905005</c:v>
                </c:pt>
                <c:pt idx="39453">
                  <c:v>-43488282.720036007</c:v>
                </c:pt>
                <c:pt idx="39454">
                  <c:v>-43496272.842432991</c:v>
                </c:pt>
                <c:pt idx="39455">
                  <c:v>-43504258.157084994</c:v>
                </c:pt>
                <c:pt idx="39456">
                  <c:v>-43512238.659978002</c:v>
                </c:pt>
                <c:pt idx="39457">
                  <c:v>-43520214.347093001</c:v>
                </c:pt>
                <c:pt idx="39458">
                  <c:v>-43528185.214404002</c:v>
                </c:pt>
                <c:pt idx="39459">
                  <c:v>-43536151.257877998</c:v>
                </c:pt>
                <c:pt idx="39460">
                  <c:v>-43544112.473480992</c:v>
                </c:pt>
                <c:pt idx="39461">
                  <c:v>-43552068.857168995</c:v>
                </c:pt>
                <c:pt idx="39462">
                  <c:v>-43560020.404895</c:v>
                </c:pt>
                <c:pt idx="39463">
                  <c:v>-43567967.112604998</c:v>
                </c:pt>
                <c:pt idx="39464">
                  <c:v>-43575908.976241</c:v>
                </c:pt>
                <c:pt idx="39465">
                  <c:v>-43583845.991737008</c:v>
                </c:pt>
                <c:pt idx="39466">
                  <c:v>-43591778.155024</c:v>
                </c:pt>
                <c:pt idx="39467">
                  <c:v>-43599705.462025993</c:v>
                </c:pt>
                <c:pt idx="39468">
                  <c:v>-43607627.908661999</c:v>
                </c:pt>
                <c:pt idx="39469">
                  <c:v>-43615545.490844004</c:v>
                </c:pt>
                <c:pt idx="39470">
                  <c:v>-43623458.204480998</c:v>
                </c:pt>
                <c:pt idx="39471">
                  <c:v>-43631366.045473002</c:v>
                </c:pt>
                <c:pt idx="39472">
                  <c:v>-43639269.009717003</c:v>
                </c:pt>
                <c:pt idx="39473">
                  <c:v>-43647167.093102999</c:v>
                </c:pt>
                <c:pt idx="39474">
                  <c:v>-43655060.291517004</c:v>
                </c:pt>
                <c:pt idx="39475">
                  <c:v>-43662948.600836001</c:v>
                </c:pt>
                <c:pt idx="39476">
                  <c:v>-43670832.016934998</c:v>
                </c:pt>
                <c:pt idx="39477">
                  <c:v>-43678710.535682</c:v>
                </c:pt>
                <c:pt idx="39478">
                  <c:v>-43686584.152937002</c:v>
                </c:pt>
                <c:pt idx="39479">
                  <c:v>-43694452.864558004</c:v>
                </c:pt>
                <c:pt idx="39480">
                  <c:v>-43702316.666395001</c:v>
                </c:pt>
                <c:pt idx="39481">
                  <c:v>-43710175.554292001</c:v>
                </c:pt>
                <c:pt idx="39482">
                  <c:v>-43718029.524089001</c:v>
                </c:pt>
                <c:pt idx="39483">
                  <c:v>-43725878.571619004</c:v>
                </c:pt>
                <c:pt idx="39484">
                  <c:v>-43733722.692709997</c:v>
                </c:pt>
                <c:pt idx="39485">
                  <c:v>-43741561.883181989</c:v>
                </c:pt>
                <c:pt idx="39486">
                  <c:v>-43749396.138852999</c:v>
                </c:pt>
                <c:pt idx="39487">
                  <c:v>-43757225.455531001</c:v>
                </c:pt>
                <c:pt idx="39488">
                  <c:v>-43765049.829023011</c:v>
                </c:pt>
                <c:pt idx="39489">
                  <c:v>-43772869.255125001</c:v>
                </c:pt>
                <c:pt idx="39490">
                  <c:v>-43780683.729630016</c:v>
                </c:pt>
                <c:pt idx="39491">
                  <c:v>-43788493.248326004</c:v>
                </c:pt>
                <c:pt idx="39492">
                  <c:v>-43796297.806993</c:v>
                </c:pt>
                <c:pt idx="39493">
                  <c:v>-43804097.401405998</c:v>
                </c:pt>
                <c:pt idx="39494">
                  <c:v>-43811892.027335003</c:v>
                </c:pt>
                <c:pt idx="39495">
                  <c:v>-43819681.680542</c:v>
                </c:pt>
                <c:pt idx="39496">
                  <c:v>-43827466.356785983</c:v>
                </c:pt>
                <c:pt idx="39497">
                  <c:v>-43835246.051817</c:v>
                </c:pt>
                <c:pt idx="39498">
                  <c:v>-43843020.761381999</c:v>
                </c:pt>
                <c:pt idx="39499">
                  <c:v>-43850790.481219001</c:v>
                </c:pt>
                <c:pt idx="39500">
                  <c:v>-43858555.207064003</c:v>
                </c:pt>
                <c:pt idx="39501">
                  <c:v>-43866314.934642002</c:v>
                </c:pt>
                <c:pt idx="39502">
                  <c:v>-43874069.659676999</c:v>
                </c:pt>
                <c:pt idx="39503">
                  <c:v>-43881819.377883993</c:v>
                </c:pt>
                <c:pt idx="39504">
                  <c:v>-43889564.084973</c:v>
                </c:pt>
                <c:pt idx="39505">
                  <c:v>-43897303.776648007</c:v>
                </c:pt>
                <c:pt idx="39506">
                  <c:v>-43905038.448606998</c:v>
                </c:pt>
                <c:pt idx="39507">
                  <c:v>-43912768.096541002</c:v>
                </c:pt>
                <c:pt idx="39508">
                  <c:v>-43920492.716136999</c:v>
                </c:pt>
                <c:pt idx="39509">
                  <c:v>-43928212.303073995</c:v>
                </c:pt>
                <c:pt idx="39510">
                  <c:v>-43935926.853025988</c:v>
                </c:pt>
                <c:pt idx="39511">
                  <c:v>-43943636.361661002</c:v>
                </c:pt>
                <c:pt idx="39512">
                  <c:v>-43951340.824640006</c:v>
                </c:pt>
                <c:pt idx="39513">
                  <c:v>-43959040.237620011</c:v>
                </c:pt>
                <c:pt idx="39514">
                  <c:v>-43966734.596249007</c:v>
                </c:pt>
                <c:pt idx="39515">
                  <c:v>-43974423.896169998</c:v>
                </c:pt>
                <c:pt idx="39516">
                  <c:v>-43982108.133023001</c:v>
                </c:pt>
                <c:pt idx="39517">
                  <c:v>-43989787.302435994</c:v>
                </c:pt>
                <c:pt idx="39518">
                  <c:v>-43997461.400036</c:v>
                </c:pt>
                <c:pt idx="39519">
                  <c:v>-44005130.421441011</c:v>
                </c:pt>
                <c:pt idx="39520">
                  <c:v>-44012794.362264998</c:v>
                </c:pt>
                <c:pt idx="39521">
                  <c:v>-44020453.218112998</c:v>
                </c:pt>
                <c:pt idx="39522">
                  <c:v>-44028106.984585993</c:v>
                </c:pt>
                <c:pt idx="39523">
                  <c:v>-44035755.657278001</c:v>
                </c:pt>
                <c:pt idx="39524">
                  <c:v>-44043399.231778003</c:v>
                </c:pt>
                <c:pt idx="39525">
                  <c:v>-44051037.703667007</c:v>
                </c:pt>
                <c:pt idx="39526">
                  <c:v>-44058671.068521</c:v>
                </c:pt>
                <c:pt idx="39527">
                  <c:v>-44066299.321910001</c:v>
                </c:pt>
                <c:pt idx="39528">
                  <c:v>-44073922.459394999</c:v>
                </c:pt>
                <c:pt idx="39529">
                  <c:v>-44081540.476535</c:v>
                </c:pt>
                <c:pt idx="39530">
                  <c:v>-44089153.368880004</c:v>
                </c:pt>
                <c:pt idx="39531">
                  <c:v>-44096761.131974004</c:v>
                </c:pt>
                <c:pt idx="39532">
                  <c:v>-44104363.761355005</c:v>
                </c:pt>
                <c:pt idx="39533">
                  <c:v>-44111961.252556004</c:v>
                </c:pt>
                <c:pt idx="39534">
                  <c:v>-44119553.601101011</c:v>
                </c:pt>
                <c:pt idx="39535">
                  <c:v>-44127140.802509993</c:v>
                </c:pt>
                <c:pt idx="39536">
                  <c:v>-44134722.852295995</c:v>
                </c:pt>
                <c:pt idx="39537">
                  <c:v>-44142299.745964006</c:v>
                </c:pt>
                <c:pt idx="39538">
                  <c:v>-44149871.479015999</c:v>
                </c:pt>
                <c:pt idx="39539">
                  <c:v>-44157438.046944998</c:v>
                </c:pt>
                <c:pt idx="39540">
                  <c:v>-44164999.445238009</c:v>
                </c:pt>
                <c:pt idx="39541">
                  <c:v>-44172555.669376999</c:v>
                </c:pt>
                <c:pt idx="39542">
                  <c:v>-44180106.714835003</c:v>
                </c:pt>
                <c:pt idx="39543">
                  <c:v>-44187652.577081993</c:v>
                </c:pt>
                <c:pt idx="39544">
                  <c:v>-44195193.251579002</c:v>
                </c:pt>
                <c:pt idx="39545">
                  <c:v>-44202728.733780995</c:v>
                </c:pt>
                <c:pt idx="39546">
                  <c:v>-44210259.01913701</c:v>
                </c:pt>
                <c:pt idx="39547">
                  <c:v>-44217784.103090003</c:v>
                </c:pt>
                <c:pt idx="39548">
                  <c:v>-44225303.981075995</c:v>
                </c:pt>
                <c:pt idx="39549">
                  <c:v>-44232818.648523003</c:v>
                </c:pt>
                <c:pt idx="39550">
                  <c:v>-44240328.100855999</c:v>
                </c:pt>
                <c:pt idx="39551">
                  <c:v>-44247832.333490998</c:v>
                </c:pt>
                <c:pt idx="39552">
                  <c:v>-44255331.341836996</c:v>
                </c:pt>
                <c:pt idx="39553">
                  <c:v>-44262825.121298015</c:v>
                </c:pt>
                <c:pt idx="39554">
                  <c:v>-44270313.667271003</c:v>
                </c:pt>
                <c:pt idx="39555">
                  <c:v>-44277796.975146003</c:v>
                </c:pt>
                <c:pt idx="39556">
                  <c:v>-44285275.040307999</c:v>
                </c:pt>
                <c:pt idx="39557">
                  <c:v>-44292747.858133003</c:v>
                </c:pt>
                <c:pt idx="39558">
                  <c:v>-44300215.423992001</c:v>
                </c:pt>
                <c:pt idx="39559">
                  <c:v>-44307677.733249009</c:v>
                </c:pt>
                <c:pt idx="39560">
                  <c:v>-44315134.781261005</c:v>
                </c:pt>
                <c:pt idx="39561">
                  <c:v>-44322586.563379996</c:v>
                </c:pt>
                <c:pt idx="39562">
                  <c:v>-44330033.074949004</c:v>
                </c:pt>
                <c:pt idx="39563">
                  <c:v>-44337474.311305992</c:v>
                </c:pt>
                <c:pt idx="39564">
                  <c:v>-44344910.267783001</c:v>
                </c:pt>
                <c:pt idx="39565">
                  <c:v>-44352340.939701997</c:v>
                </c:pt>
                <c:pt idx="39566">
                  <c:v>-44359766.32238099</c:v>
                </c:pt>
                <c:pt idx="39567">
                  <c:v>-44367186.411132</c:v>
                </c:pt>
                <c:pt idx="39568">
                  <c:v>-44374601.20125901</c:v>
                </c:pt>
                <c:pt idx="39569">
                  <c:v>-44382010.688058004</c:v>
                </c:pt>
                <c:pt idx="39570">
                  <c:v>-44389414.866820991</c:v>
                </c:pt>
                <c:pt idx="39571">
                  <c:v>-44396813.732832</c:v>
                </c:pt>
                <c:pt idx="39572">
                  <c:v>-44404207.281366996</c:v>
                </c:pt>
                <c:pt idx="39573">
                  <c:v>-44411595.507697009</c:v>
                </c:pt>
                <c:pt idx="39574">
                  <c:v>-44418978.407084994</c:v>
                </c:pt>
                <c:pt idx="39575">
                  <c:v>-44426355.974788994</c:v>
                </c:pt>
                <c:pt idx="39576">
                  <c:v>-44433728.206058003</c:v>
                </c:pt>
                <c:pt idx="39577">
                  <c:v>-44441095.096136004</c:v>
                </c:pt>
                <c:pt idx="39578">
                  <c:v>-44448456.640258007</c:v>
                </c:pt>
                <c:pt idx="39579">
                  <c:v>-44455812.833655</c:v>
                </c:pt>
                <c:pt idx="39580">
                  <c:v>-44463163.671549007</c:v>
                </c:pt>
                <c:pt idx="39581">
                  <c:v>-44470509.149156004</c:v>
                </c:pt>
                <c:pt idx="39582">
                  <c:v>-44477849.261684008</c:v>
                </c:pt>
                <c:pt idx="39583">
                  <c:v>-44485184.004335999</c:v>
                </c:pt>
                <c:pt idx="39584">
                  <c:v>-44492513.372305989</c:v>
                </c:pt>
                <c:pt idx="39585">
                  <c:v>-44499837.360783994</c:v>
                </c:pt>
                <c:pt idx="39586">
                  <c:v>-44507155.964949004</c:v>
                </c:pt>
                <c:pt idx="39587">
                  <c:v>-44514469.179977007</c:v>
                </c:pt>
                <c:pt idx="39588">
                  <c:v>-44521777.001035005</c:v>
                </c:pt>
                <c:pt idx="39589">
                  <c:v>-44529079.423283003</c:v>
                </c:pt>
                <c:pt idx="39590">
                  <c:v>-44536376.441873997</c:v>
                </c:pt>
                <c:pt idx="39591">
                  <c:v>-44543668.051954001</c:v>
                </c:pt>
                <c:pt idx="39592">
                  <c:v>-44550954.248664007</c:v>
                </c:pt>
                <c:pt idx="39593">
                  <c:v>-44558235.027135007</c:v>
                </c:pt>
                <c:pt idx="39594">
                  <c:v>-44565510.382492989</c:v>
                </c:pt>
                <c:pt idx="39595">
                  <c:v>-44572780.309855998</c:v>
                </c:pt>
                <c:pt idx="39596">
                  <c:v>-44580044.804334998</c:v>
                </c:pt>
                <c:pt idx="39597">
                  <c:v>-44587303.861034006</c:v>
                </c:pt>
                <c:pt idx="39598">
                  <c:v>-44594557.475050002</c:v>
                </c:pt>
                <c:pt idx="39599">
                  <c:v>-44601805.641473003</c:v>
                </c:pt>
                <c:pt idx="39600">
                  <c:v>-44609048.355386995</c:v>
                </c:pt>
                <c:pt idx="39601">
                  <c:v>-44616285.611864999</c:v>
                </c:pt>
                <c:pt idx="39602">
                  <c:v>-44623517.405978002</c:v>
                </c:pt>
                <c:pt idx="39603">
                  <c:v>-44630743.732784994</c:v>
                </c:pt>
                <c:pt idx="39604">
                  <c:v>-44637964.587343</c:v>
                </c:pt>
                <c:pt idx="39605">
                  <c:v>-44645179.964696005</c:v>
                </c:pt>
                <c:pt idx="39606">
                  <c:v>-44652389.859885991</c:v>
                </c:pt>
                <c:pt idx="39607">
                  <c:v>-44659594.267945006</c:v>
                </c:pt>
                <c:pt idx="39608">
                  <c:v>-44666793.183898002</c:v>
                </c:pt>
                <c:pt idx="39609">
                  <c:v>-44673986.60276299</c:v>
                </c:pt>
                <c:pt idx="39610">
                  <c:v>-44681174.519552</c:v>
                </c:pt>
                <c:pt idx="39611">
                  <c:v>-44688356.929267004</c:v>
                </c:pt>
                <c:pt idx="39612">
                  <c:v>-44695533.826905996</c:v>
                </c:pt>
                <c:pt idx="39613">
                  <c:v>-44702705.207456</c:v>
                </c:pt>
                <c:pt idx="39614">
                  <c:v>-44709871.065900005</c:v>
                </c:pt>
                <c:pt idx="39615">
                  <c:v>-44717031.397212997</c:v>
                </c:pt>
                <c:pt idx="39616">
                  <c:v>-44724186.196360998</c:v>
                </c:pt>
                <c:pt idx="39617">
                  <c:v>-44731335.45830299</c:v>
                </c:pt>
                <c:pt idx="39618">
                  <c:v>-44738479.177994005</c:v>
                </c:pt>
                <c:pt idx="39619">
                  <c:v>-44745617.350375988</c:v>
                </c:pt>
                <c:pt idx="39620">
                  <c:v>-44752749.970388994</c:v>
                </c:pt>
                <c:pt idx="39621">
                  <c:v>-44759877.032960996</c:v>
                </c:pt>
                <c:pt idx="39622">
                  <c:v>-44766998.533017002</c:v>
                </c:pt>
                <c:pt idx="39623">
                  <c:v>-44774114.465470001</c:v>
                </c:pt>
                <c:pt idx="39624">
                  <c:v>-44781224.82523001</c:v>
                </c:pt>
                <c:pt idx="39625">
                  <c:v>-44788329.607196003</c:v>
                </c:pt>
                <c:pt idx="39626">
                  <c:v>-44795428.806261994</c:v>
                </c:pt>
                <c:pt idx="39627">
                  <c:v>-44802522.417312995</c:v>
                </c:pt>
                <c:pt idx="39628">
                  <c:v>-44809610.435226001</c:v>
                </c:pt>
                <c:pt idx="39629">
                  <c:v>-44816692.854872994</c:v>
                </c:pt>
                <c:pt idx="39630">
                  <c:v>-44823769.671117008</c:v>
                </c:pt>
                <c:pt idx="39631">
                  <c:v>-44830840.878811993</c:v>
                </c:pt>
                <c:pt idx="39632">
                  <c:v>-44837906.472805992</c:v>
                </c:pt>
                <c:pt idx="39633">
                  <c:v>-44844966.447939999</c:v>
                </c:pt>
                <c:pt idx="39634">
                  <c:v>-44852020.799047016</c:v>
                </c:pt>
                <c:pt idx="39635">
                  <c:v>-44859069.520950004</c:v>
                </c:pt>
                <c:pt idx="39636">
                  <c:v>-44866112.608469002</c:v>
                </c:pt>
                <c:pt idx="39637">
                  <c:v>-44873150.056411989</c:v>
                </c:pt>
                <c:pt idx="39638">
                  <c:v>-44880181.859581992</c:v>
                </c:pt>
                <c:pt idx="39639">
                  <c:v>-44887208.012772992</c:v>
                </c:pt>
                <c:pt idx="39640">
                  <c:v>-44894228.510772996</c:v>
                </c:pt>
                <c:pt idx="39641">
                  <c:v>-44901243.348359004</c:v>
                </c:pt>
                <c:pt idx="39642">
                  <c:v>-44908252.520304002</c:v>
                </c:pt>
                <c:pt idx="39643">
                  <c:v>-44915256.021371</c:v>
                </c:pt>
                <c:pt idx="39644">
                  <c:v>-44922253.846316993</c:v>
                </c:pt>
                <c:pt idx="39645">
                  <c:v>-44929245.989887998</c:v>
                </c:pt>
                <c:pt idx="39646">
                  <c:v>-44936232.446826994</c:v>
                </c:pt>
                <c:pt idx="39647">
                  <c:v>-44943213.211865</c:v>
                </c:pt>
                <c:pt idx="39648">
                  <c:v>-44950188.279728003</c:v>
                </c:pt>
                <c:pt idx="39649">
                  <c:v>-44957157.645132005</c:v>
                </c:pt>
                <c:pt idx="39650">
                  <c:v>-44964121.302786984</c:v>
                </c:pt>
                <c:pt idx="39651">
                  <c:v>-44971079.247394003</c:v>
                </c:pt>
                <c:pt idx="39652">
                  <c:v>-44978031.473646</c:v>
                </c:pt>
                <c:pt idx="39653">
                  <c:v>-44984977.976230003</c:v>
                </c:pt>
                <c:pt idx="39654">
                  <c:v>-44991918.749822997</c:v>
                </c:pt>
                <c:pt idx="39655">
                  <c:v>-44998853.789094009</c:v>
                </c:pt>
                <c:pt idx="39656">
                  <c:v>-45005783.088707</c:v>
                </c:pt>
                <c:pt idx="39657">
                  <c:v>-45012706.643314995</c:v>
                </c:pt>
                <c:pt idx="39658">
                  <c:v>-45019624.447563</c:v>
                </c:pt>
                <c:pt idx="39659">
                  <c:v>-45026536.496091001</c:v>
                </c:pt>
                <c:pt idx="39660">
                  <c:v>-45033442.783528</c:v>
                </c:pt>
                <c:pt idx="39661">
                  <c:v>-45040343.304495998</c:v>
                </c:pt>
                <c:pt idx="39662">
                  <c:v>-45047238.053610995</c:v>
                </c:pt>
                <c:pt idx="39663">
                  <c:v>-45054127.025476001</c:v>
                </c:pt>
                <c:pt idx="39664">
                  <c:v>-45061010.214692004</c:v>
                </c:pt>
                <c:pt idx="39665">
                  <c:v>-45067887.615848005</c:v>
                </c:pt>
                <c:pt idx="39666">
                  <c:v>-45074759.223525003</c:v>
                </c:pt>
                <c:pt idx="39667">
                  <c:v>-45081625.032298006</c:v>
                </c:pt>
                <c:pt idx="39668">
                  <c:v>-45088485.036731996</c:v>
                </c:pt>
                <c:pt idx="39669">
                  <c:v>-45095339.231385998</c:v>
                </c:pt>
                <c:pt idx="39670">
                  <c:v>-45102187.610808</c:v>
                </c:pt>
                <c:pt idx="39671">
                  <c:v>-45109030.16954001</c:v>
                </c:pt>
                <c:pt idx="39672">
                  <c:v>-45115866.902114995</c:v>
                </c:pt>
                <c:pt idx="39673">
                  <c:v>-45122697.803058997</c:v>
                </c:pt>
                <c:pt idx="39674">
                  <c:v>-45129522.866886996</c:v>
                </c:pt>
                <c:pt idx="39675">
                  <c:v>-45136342.08811</c:v>
                </c:pt>
                <c:pt idx="39676">
                  <c:v>-45143155.461226001</c:v>
                </c:pt>
                <c:pt idx="39677">
                  <c:v>-45149962.980727993</c:v>
                </c:pt>
                <c:pt idx="39678">
                  <c:v>-45156764.641101003</c:v>
                </c:pt>
                <c:pt idx="39679">
                  <c:v>-45163560.436818995</c:v>
                </c:pt>
                <c:pt idx="39680">
                  <c:v>-45170350.362349994</c:v>
                </c:pt>
                <c:pt idx="39681">
                  <c:v>-45177134.412152991</c:v>
                </c:pt>
                <c:pt idx="39682">
                  <c:v>-45183912.580678999</c:v>
                </c:pt>
                <c:pt idx="39683">
                  <c:v>-45190684.862368993</c:v>
                </c:pt>
                <c:pt idx="39684">
                  <c:v>-45197451.251659006</c:v>
                </c:pt>
                <c:pt idx="39685">
                  <c:v>-45204211.742973</c:v>
                </c:pt>
                <c:pt idx="39686">
                  <c:v>-45210966.330728993</c:v>
                </c:pt>
                <c:pt idx="39687">
                  <c:v>-45217715.009335004</c:v>
                </c:pt>
                <c:pt idx="39688">
                  <c:v>-45224457.773192003</c:v>
                </c:pt>
                <c:pt idx="39689">
                  <c:v>-45231194.616691999</c:v>
                </c:pt>
                <c:pt idx="39690">
                  <c:v>-45237925.534218006</c:v>
                </c:pt>
                <c:pt idx="39691">
                  <c:v>-45244650.520145006</c:v>
                </c:pt>
                <c:pt idx="39692">
                  <c:v>-45251369.568840005</c:v>
                </c:pt>
                <c:pt idx="39693">
                  <c:v>-45258082.674661003</c:v>
                </c:pt>
                <c:pt idx="39694">
                  <c:v>-45264789.831956998</c:v>
                </c:pt>
                <c:pt idx="39695">
                  <c:v>-45271491.035069011</c:v>
                </c:pt>
                <c:pt idx="39696">
                  <c:v>-45278186.278329</c:v>
                </c:pt>
                <c:pt idx="39697">
                  <c:v>-45284875.556061991</c:v>
                </c:pt>
                <c:pt idx="39698">
                  <c:v>-45291558.862581991</c:v>
                </c:pt>
                <c:pt idx="39699">
                  <c:v>-45298236.19219701</c:v>
                </c:pt>
                <c:pt idx="39700">
                  <c:v>-45304907.53920301</c:v>
                </c:pt>
                <c:pt idx="39701">
                  <c:v>-45311572.897890002</c:v>
                </c:pt>
                <c:pt idx="39702">
                  <c:v>-45318232.262540005</c:v>
                </c:pt>
                <c:pt idx="39703">
                  <c:v>-45324885.627423003</c:v>
                </c:pt>
                <c:pt idx="39704">
                  <c:v>-45331532.986802995</c:v>
                </c:pt>
                <c:pt idx="39705">
                  <c:v>-45338174.334936</c:v>
                </c:pt>
                <c:pt idx="39706">
                  <c:v>-45344809.666065</c:v>
                </c:pt>
                <c:pt idx="39707">
                  <c:v>-45351438.974430002</c:v>
                </c:pt>
                <c:pt idx="39708">
                  <c:v>-45358062.254257008</c:v>
                </c:pt>
                <c:pt idx="39709">
                  <c:v>-45364679.499766998</c:v>
                </c:pt>
                <c:pt idx="39710">
                  <c:v>-45371290.705170006</c:v>
                </c:pt>
                <c:pt idx="39711">
                  <c:v>-45377895.864669003</c:v>
                </c:pt>
                <c:pt idx="39712">
                  <c:v>-45384494.972454995</c:v>
                </c:pt>
                <c:pt idx="39713">
                  <c:v>-45391088.022713996</c:v>
                </c:pt>
                <c:pt idx="39714">
                  <c:v>-45397675.009621002</c:v>
                </c:pt>
                <c:pt idx="39715">
                  <c:v>-45404255.927341998</c:v>
                </c:pt>
                <c:pt idx="39716">
                  <c:v>-45410830.770035006</c:v>
                </c:pt>
                <c:pt idx="39717">
                  <c:v>-45417399.531848006</c:v>
                </c:pt>
                <c:pt idx="39718">
                  <c:v>-45423962.206920996</c:v>
                </c:pt>
                <c:pt idx="39719">
                  <c:v>-45430518.789385997</c:v>
                </c:pt>
                <c:pt idx="39720">
                  <c:v>-45437069.273363002</c:v>
                </c:pt>
                <c:pt idx="39721">
                  <c:v>-45443613.652964994</c:v>
                </c:pt>
                <c:pt idx="39722">
                  <c:v>-45450151.922297008</c:v>
                </c:pt>
                <c:pt idx="39723">
                  <c:v>-45456684.075452</c:v>
                </c:pt>
                <c:pt idx="39724">
                  <c:v>-45463210.106517002</c:v>
                </c:pt>
                <c:pt idx="39725">
                  <c:v>-45469730.009568006</c:v>
                </c:pt>
                <c:pt idx="39726">
                  <c:v>-45476243.778673008</c:v>
                </c:pt>
                <c:pt idx="39727">
                  <c:v>-45482751.407889992</c:v>
                </c:pt>
                <c:pt idx="39728">
                  <c:v>-45489252.891267009</c:v>
                </c:pt>
                <c:pt idx="39729">
                  <c:v>-45495748.222847007</c:v>
                </c:pt>
                <c:pt idx="39730">
                  <c:v>-45502237.396659002</c:v>
                </c:pt>
                <c:pt idx="39731">
                  <c:v>-45508720.406723991</c:v>
                </c:pt>
                <c:pt idx="39732">
                  <c:v>-45515197.247056998</c:v>
                </c:pt>
                <c:pt idx="39733">
                  <c:v>-45521667.911660001</c:v>
                </c:pt>
                <c:pt idx="39734">
                  <c:v>-45528132.394527003</c:v>
                </c:pt>
                <c:pt idx="39735">
                  <c:v>-45534590.68964301</c:v>
                </c:pt>
                <c:pt idx="39736">
                  <c:v>-45541042.790984005</c:v>
                </c:pt>
                <c:pt idx="39737">
                  <c:v>-45547488.692516997</c:v>
                </c:pt>
                <c:pt idx="39738">
                  <c:v>-45553928.388196997</c:v>
                </c:pt>
                <c:pt idx="39739">
                  <c:v>-45560361.871973</c:v>
                </c:pt>
                <c:pt idx="39740">
                  <c:v>-45566789.137782991</c:v>
                </c:pt>
                <c:pt idx="39741">
                  <c:v>-45573210.179557011</c:v>
                </c:pt>
                <c:pt idx="39742">
                  <c:v>-45579624.991213009</c:v>
                </c:pt>
                <c:pt idx="39743">
                  <c:v>-45586033.566661999</c:v>
                </c:pt>
                <c:pt idx="39744">
                  <c:v>-45592435.899804011</c:v>
                </c:pt>
                <c:pt idx="39745">
                  <c:v>-45598831.984531999</c:v>
                </c:pt>
                <c:pt idx="39746">
                  <c:v>-45605221.814725988</c:v>
                </c:pt>
                <c:pt idx="39747">
                  <c:v>-45611605.384259999</c:v>
                </c:pt>
                <c:pt idx="39748">
                  <c:v>-45617982.686995998</c:v>
                </c:pt>
                <c:pt idx="39749">
                  <c:v>-45624353.71678599</c:v>
                </c:pt>
                <c:pt idx="39750">
                  <c:v>-45630718.467477001</c:v>
                </c:pt>
                <c:pt idx="39751">
                  <c:v>-45637076.932899997</c:v>
                </c:pt>
                <c:pt idx="39752">
                  <c:v>-45643429.106881991</c:v>
                </c:pt>
                <c:pt idx="39753">
                  <c:v>-45649774.983236</c:v>
                </c:pt>
                <c:pt idx="39754">
                  <c:v>-45656114.555769995</c:v>
                </c:pt>
                <c:pt idx="39755">
                  <c:v>-45662447.818277001</c:v>
                </c:pt>
                <c:pt idx="39756">
                  <c:v>-45668774.764546007</c:v>
                </c:pt>
                <c:pt idx="39757">
                  <c:v>-45675095.388350993</c:v>
                </c:pt>
                <c:pt idx="39758">
                  <c:v>-45681409.683459997</c:v>
                </c:pt>
                <c:pt idx="39759">
                  <c:v>-45687717.643629998</c:v>
                </c:pt>
                <c:pt idx="39760">
                  <c:v>-45694019.262608007</c:v>
                </c:pt>
                <c:pt idx="39761">
                  <c:v>-45700314.534131005</c:v>
                </c:pt>
                <c:pt idx="39762">
                  <c:v>-45706603.451927997</c:v>
                </c:pt>
                <c:pt idx="39763">
                  <c:v>-45712886.009717003</c:v>
                </c:pt>
                <c:pt idx="39764">
                  <c:v>-45719162.201205008</c:v>
                </c:pt>
                <c:pt idx="39765">
                  <c:v>-45725432.020091005</c:v>
                </c:pt>
                <c:pt idx="39766">
                  <c:v>-45731695.460064001</c:v>
                </c:pt>
                <c:pt idx="39767">
                  <c:v>-45737952.514800996</c:v>
                </c:pt>
                <c:pt idx="39768">
                  <c:v>-45744203.177973002</c:v>
                </c:pt>
                <c:pt idx="39769">
                  <c:v>-45750447.443236001</c:v>
                </c:pt>
                <c:pt idx="39770">
                  <c:v>-45756685.304241002</c:v>
                </c:pt>
                <c:pt idx="39771">
                  <c:v>-45762916.754625998</c:v>
                </c:pt>
                <c:pt idx="39772">
                  <c:v>-45769141.78802</c:v>
                </c:pt>
                <c:pt idx="39773">
                  <c:v>-45775360.398042001</c:v>
                </c:pt>
                <c:pt idx="39774">
                  <c:v>-45781572.578300998</c:v>
                </c:pt>
                <c:pt idx="39775">
                  <c:v>-45787778.322394997</c:v>
                </c:pt>
                <c:pt idx="39776">
                  <c:v>-45793977.623912998</c:v>
                </c:pt>
                <c:pt idx="39777">
                  <c:v>-45800170.476434998</c:v>
                </c:pt>
                <c:pt idx="39778">
                  <c:v>-45806356.873528004</c:v>
                </c:pt>
                <c:pt idx="39779">
                  <c:v>-45812536.808750004</c:v>
                </c:pt>
                <c:pt idx="39780">
                  <c:v>-45818710.275651008</c:v>
                </c:pt>
                <c:pt idx="39781">
                  <c:v>-45824877.267769001</c:v>
                </c:pt>
                <c:pt idx="39782">
                  <c:v>-45831037.778630011</c:v>
                </c:pt>
                <c:pt idx="39783">
                  <c:v>-45837191.801752992</c:v>
                </c:pt>
                <c:pt idx="39784">
                  <c:v>-45843339.330646001</c:v>
                </c:pt>
                <c:pt idx="39785">
                  <c:v>-45849480.358804993</c:v>
                </c:pt>
                <c:pt idx="39786">
                  <c:v>-45855614.879717998</c:v>
                </c:pt>
                <c:pt idx="39787">
                  <c:v>-45861742.886860989</c:v>
                </c:pt>
                <c:pt idx="39788">
                  <c:v>-45867864.373699993</c:v>
                </c:pt>
                <c:pt idx="39789">
                  <c:v>-45873979.333691999</c:v>
                </c:pt>
                <c:pt idx="39790">
                  <c:v>-45880087.760282002</c:v>
                </c:pt>
                <c:pt idx="39791">
                  <c:v>-45886189.646904998</c:v>
                </c:pt>
                <c:pt idx="39792">
                  <c:v>-45892284.986985989</c:v>
                </c:pt>
                <c:pt idx="39793">
                  <c:v>-45898373.773939006</c:v>
                </c:pt>
                <c:pt idx="39794">
                  <c:v>-45904456.001169011</c:v>
                </c:pt>
                <c:pt idx="39795">
                  <c:v>-45910531.662069</c:v>
                </c:pt>
                <c:pt idx="39796">
                  <c:v>-45916600.750021994</c:v>
                </c:pt>
                <c:pt idx="39797">
                  <c:v>-45922663.258399002</c:v>
                </c:pt>
                <c:pt idx="39798">
                  <c:v>-45928719.180564001</c:v>
                </c:pt>
                <c:pt idx="39799">
                  <c:v>-45934768.509868003</c:v>
                </c:pt>
                <c:pt idx="39800">
                  <c:v>-45940811.239650019</c:v>
                </c:pt>
                <c:pt idx="39801">
                  <c:v>-45946847.363242999</c:v>
                </c:pt>
                <c:pt idx="39802">
                  <c:v>-45952876.873963997</c:v>
                </c:pt>
                <c:pt idx="39803">
                  <c:v>-45958899.76512301</c:v>
                </c:pt>
                <c:pt idx="39804">
                  <c:v>-45964916.030018002</c:v>
                </c:pt>
                <c:pt idx="39805">
                  <c:v>-45970925.661937006</c:v>
                </c:pt>
                <c:pt idx="39806">
                  <c:v>-45976928.654155999</c:v>
                </c:pt>
                <c:pt idx="39807">
                  <c:v>-45982924.999941006</c:v>
                </c:pt>
                <c:pt idx="39808">
                  <c:v>-45988914.692548007</c:v>
                </c:pt>
                <c:pt idx="39809">
                  <c:v>-45994897.725222006</c:v>
                </c:pt>
                <c:pt idx="39810">
                  <c:v>-46000874.09119501</c:v>
                </c:pt>
                <c:pt idx="39811">
                  <c:v>-46006843.783692002</c:v>
                </c:pt>
                <c:pt idx="39812">
                  <c:v>-46012806.79592301</c:v>
                </c:pt>
                <c:pt idx="39813">
                  <c:v>-46018763.121089004</c:v>
                </c:pt>
                <c:pt idx="39814">
                  <c:v>-46024712.752382994</c:v>
                </c:pt>
                <c:pt idx="39815">
                  <c:v>-46030655.682980992</c:v>
                </c:pt>
                <c:pt idx="39816">
                  <c:v>-46036591.906053998</c:v>
                </c:pt>
                <c:pt idx="39817">
                  <c:v>-46042521.414756991</c:v>
                </c:pt>
                <c:pt idx="39818">
                  <c:v>-46048444.202238008</c:v>
                </c:pt>
                <c:pt idx="39819">
                  <c:v>-46054360.261633016</c:v>
                </c:pt>
                <c:pt idx="39820">
                  <c:v>-46060269.586063996</c:v>
                </c:pt>
                <c:pt idx="39821">
                  <c:v>-46066172.168646008</c:v>
                </c:pt>
                <c:pt idx="39822">
                  <c:v>-46072068.002480991</c:v>
                </c:pt>
                <c:pt idx="39823">
                  <c:v>-46077957.080659002</c:v>
                </c:pt>
                <c:pt idx="39824">
                  <c:v>-46083839.396261998</c:v>
                </c:pt>
                <c:pt idx="39825">
                  <c:v>-46089714.94235599</c:v>
                </c:pt>
                <c:pt idx="39826">
                  <c:v>-46095583.712000996</c:v>
                </c:pt>
                <c:pt idx="39827">
                  <c:v>-46101445.698242009</c:v>
                </c:pt>
                <c:pt idx="39828">
                  <c:v>-46107300.894115001</c:v>
                </c:pt>
                <c:pt idx="39829">
                  <c:v>-46113149.292643011</c:v>
                </c:pt>
                <c:pt idx="39830">
                  <c:v>-46118990.886839993</c:v>
                </c:pt>
                <c:pt idx="39831">
                  <c:v>-46124825.669705003</c:v>
                </c:pt>
                <c:pt idx="39832">
                  <c:v>-46130653.63423001</c:v>
                </c:pt>
                <c:pt idx="39833">
                  <c:v>-46136474.773392998</c:v>
                </c:pt>
                <c:pt idx="39834">
                  <c:v>-46142289.080160998</c:v>
                </c:pt>
                <c:pt idx="39835">
                  <c:v>-46148096.547490001</c:v>
                </c:pt>
                <c:pt idx="39836">
                  <c:v>-46153897.168325</c:v>
                </c:pt>
                <c:pt idx="39837">
                  <c:v>-46159690.93559701</c:v>
                </c:pt>
                <c:pt idx="39838">
                  <c:v>-46165477.84223</c:v>
                </c:pt>
                <c:pt idx="39839">
                  <c:v>-46171257.881131999</c:v>
                </c:pt>
                <c:pt idx="39840">
                  <c:v>-46177031.045203008</c:v>
                </c:pt>
                <c:pt idx="39841">
                  <c:v>-46182797.327328995</c:v>
                </c:pt>
                <c:pt idx="39842">
                  <c:v>-46188556.720385</c:v>
                </c:pt>
                <c:pt idx="39843">
                  <c:v>-46194309.217236005</c:v>
                </c:pt>
                <c:pt idx="39844">
                  <c:v>-46200054.810732991</c:v>
                </c:pt>
                <c:pt idx="39845">
                  <c:v>-46205793.493717</c:v>
                </c:pt>
                <c:pt idx="39846">
                  <c:v>-46211525.259016</c:v>
                </c:pt>
                <c:pt idx="39847">
                  <c:v>-46217250.099447004</c:v>
                </c:pt>
                <c:pt idx="39848">
                  <c:v>-46222968.007817</c:v>
                </c:pt>
                <c:pt idx="39849">
                  <c:v>-46228678.976917997</c:v>
                </c:pt>
                <c:pt idx="39850">
                  <c:v>-46234382.999533005</c:v>
                </c:pt>
                <c:pt idx="39851">
                  <c:v>-46240080.068429999</c:v>
                </c:pt>
                <c:pt idx="39852">
                  <c:v>-46245770.176369995</c:v>
                </c:pt>
                <c:pt idx="39853">
                  <c:v>-46251453.316096991</c:v>
                </c:pt>
                <c:pt idx="39854">
                  <c:v>-46257129.480345994</c:v>
                </c:pt>
                <c:pt idx="39855">
                  <c:v>-46262798.661840007</c:v>
                </c:pt>
                <c:pt idx="39856">
                  <c:v>-46268460.853288993</c:v>
                </c:pt>
                <c:pt idx="39857">
                  <c:v>-46274116.047391996</c:v>
                </c:pt>
                <c:pt idx="39858">
                  <c:v>-46279764.236836001</c:v>
                </c:pt>
                <c:pt idx="39859">
                  <c:v>-46285405.414295003</c:v>
                </c:pt>
                <c:pt idx="39860">
                  <c:v>-46291039.572431996</c:v>
                </c:pt>
                <c:pt idx="39861">
                  <c:v>-46296666.703898005</c:v>
                </c:pt>
                <c:pt idx="39862">
                  <c:v>-46302286.80133</c:v>
                </c:pt>
                <c:pt idx="39863">
                  <c:v>-46307899.857354991</c:v>
                </c:pt>
                <c:pt idx="39864">
                  <c:v>-46313505.864588</c:v>
                </c:pt>
                <c:pt idx="39865">
                  <c:v>-46319104.815628998</c:v>
                </c:pt>
                <c:pt idx="39866">
                  <c:v>-46324696.70307</c:v>
                </c:pt>
                <c:pt idx="39867">
                  <c:v>-46330281.519487999</c:v>
                </c:pt>
                <c:pt idx="39868">
                  <c:v>-46335859.257448003</c:v>
                </c:pt>
                <c:pt idx="39869">
                  <c:v>-46341429.909502</c:v>
                </c:pt>
                <c:pt idx="39870">
                  <c:v>-46346993.468193009</c:v>
                </c:pt>
                <c:pt idx="39871">
                  <c:v>-46352549.926048003</c:v>
                </c:pt>
                <c:pt idx="39872">
                  <c:v>-46358099.275582999</c:v>
                </c:pt>
                <c:pt idx="39873">
                  <c:v>-46363641.509301998</c:v>
                </c:pt>
                <c:pt idx="39874">
                  <c:v>-46369176.619696006</c:v>
                </c:pt>
                <c:pt idx="39875">
                  <c:v>-46374704.599244013</c:v>
                </c:pt>
                <c:pt idx="39876">
                  <c:v>-46380225.440412991</c:v>
                </c:pt>
                <c:pt idx="39877">
                  <c:v>-46385739.135656007</c:v>
                </c:pt>
                <c:pt idx="39878">
                  <c:v>-46391245.677414</c:v>
                </c:pt>
                <c:pt idx="39879">
                  <c:v>-46396745.058117002</c:v>
                </c:pt>
                <c:pt idx="39880">
                  <c:v>-46402237.270180002</c:v>
                </c:pt>
                <c:pt idx="39881">
                  <c:v>-46407722.30600699</c:v>
                </c:pt>
                <c:pt idx="39882">
                  <c:v>-46413200.157988995</c:v>
                </c:pt>
                <c:pt idx="39883">
                  <c:v>-46418670.818503998</c:v>
                </c:pt>
                <c:pt idx="39884">
                  <c:v>-46424134.279918008</c:v>
                </c:pt>
                <c:pt idx="39885">
                  <c:v>-46429590.534584001</c:v>
                </c:pt>
                <c:pt idx="39886">
                  <c:v>-46435039.574841999</c:v>
                </c:pt>
                <c:pt idx="39887">
                  <c:v>-46440481.393018998</c:v>
                </c:pt>
                <c:pt idx="39888">
                  <c:v>-46445915.981428996</c:v>
                </c:pt>
                <c:pt idx="39889">
                  <c:v>-46451343.33237499</c:v>
                </c:pt>
                <c:pt idx="39890">
                  <c:v>-46456763.438145004</c:v>
                </c:pt>
                <c:pt idx="39891">
                  <c:v>-46462176.291015007</c:v>
                </c:pt>
                <c:pt idx="39892">
                  <c:v>-46467581.883248001</c:v>
                </c:pt>
                <c:pt idx="39893">
                  <c:v>-46472980.207095005</c:v>
                </c:pt>
                <c:pt idx="39894">
                  <c:v>-46478371.254791997</c:v>
                </c:pt>
                <c:pt idx="39895">
                  <c:v>-46483755.018563002</c:v>
                </c:pt>
                <c:pt idx="39896">
                  <c:v>-46489131.490620002</c:v>
                </c:pt>
                <c:pt idx="39897">
                  <c:v>-46494500.663160011</c:v>
                </c:pt>
                <c:pt idx="39898">
                  <c:v>-46499862.528368011</c:v>
                </c:pt>
                <c:pt idx="39899">
                  <c:v>-46505217.078415997</c:v>
                </c:pt>
                <c:pt idx="39900">
                  <c:v>-46510564.305463001</c:v>
                </c:pt>
                <c:pt idx="39901">
                  <c:v>-46515904.20165401</c:v>
                </c:pt>
                <c:pt idx="39902">
                  <c:v>-46521236.759121999</c:v>
                </c:pt>
                <c:pt idx="39903">
                  <c:v>-46526561.969984002</c:v>
                </c:pt>
                <c:pt idx="39904">
                  <c:v>-46531879.826347999</c:v>
                </c:pt>
                <c:pt idx="39905">
                  <c:v>-46537190.320304997</c:v>
                </c:pt>
                <c:pt idx="39906">
                  <c:v>-46542493.443934001</c:v>
                </c:pt>
                <c:pt idx="39907">
                  <c:v>-46547789.189300999</c:v>
                </c:pt>
                <c:pt idx="39908">
                  <c:v>-46553077.548458003</c:v>
                </c:pt>
                <c:pt idx="39909">
                  <c:v>-46558358.513444997</c:v>
                </c:pt>
                <c:pt idx="39910">
                  <c:v>-46563632.076287001</c:v>
                </c:pt>
                <c:pt idx="39911">
                  <c:v>-46568898.22899501</c:v>
                </c:pt>
                <c:pt idx="39912">
                  <c:v>-46574156.963568002</c:v>
                </c:pt>
                <c:pt idx="39913">
                  <c:v>-46579408.271990009</c:v>
                </c:pt>
                <c:pt idx="39914">
                  <c:v>-46584652.146234006</c:v>
                </c:pt>
                <c:pt idx="39915">
                  <c:v>-46589888.578257009</c:v>
                </c:pt>
                <c:pt idx="39916">
                  <c:v>-46595117.560002998</c:v>
                </c:pt>
                <c:pt idx="39917">
                  <c:v>-46600339.083401993</c:v>
                </c:pt>
                <c:pt idx="39918">
                  <c:v>-46605553.140370995</c:v>
                </c:pt>
                <c:pt idx="39919">
                  <c:v>-46610759.722813003</c:v>
                </c:pt>
                <c:pt idx="39920">
                  <c:v>-46615958.822617002</c:v>
                </c:pt>
                <c:pt idx="39921">
                  <c:v>-46621150.431658007</c:v>
                </c:pt>
                <c:pt idx="39922">
                  <c:v>-46626334.541799001</c:v>
                </c:pt>
                <c:pt idx="39923">
                  <c:v>-46631511.144885994</c:v>
                </c:pt>
                <c:pt idx="39924">
                  <c:v>-46636680.232754</c:v>
                </c:pt>
                <c:pt idx="39925">
                  <c:v>-46641841.797222003</c:v>
                </c:pt>
                <c:pt idx="39926">
                  <c:v>-46646995.830096997</c:v>
                </c:pt>
                <c:pt idx="39927">
                  <c:v>-46652142.323169999</c:v>
                </c:pt>
                <c:pt idx="39928">
                  <c:v>-46657281.268220007</c:v>
                </c:pt>
                <c:pt idx="39929">
                  <c:v>-46662412.657009996</c:v>
                </c:pt>
                <c:pt idx="39930">
                  <c:v>-46667536.481289998</c:v>
                </c:pt>
                <c:pt idx="39931">
                  <c:v>-46672652.732795998</c:v>
                </c:pt>
                <c:pt idx="39932">
                  <c:v>-46677761.403249003</c:v>
                </c:pt>
                <c:pt idx="39933">
                  <c:v>-46682862.484357998</c:v>
                </c:pt>
                <c:pt idx="39934">
                  <c:v>-46687955.967813998</c:v>
                </c:pt>
                <c:pt idx="39935">
                  <c:v>-46693041.845297009</c:v>
                </c:pt>
                <c:pt idx="39936">
                  <c:v>-46698120.108470999</c:v>
                </c:pt>
                <c:pt idx="39937">
                  <c:v>-46703190.748988003</c:v>
                </c:pt>
                <c:pt idx="39938">
                  <c:v>-46708253.758481994</c:v>
                </c:pt>
                <c:pt idx="39939">
                  <c:v>-46713309.128576003</c:v>
                </c:pt>
                <c:pt idx="39940">
                  <c:v>-46718356.850876994</c:v>
                </c:pt>
                <c:pt idx="39941">
                  <c:v>-46723396.916976996</c:v>
                </c:pt>
                <c:pt idx="39942">
                  <c:v>-46728429.318455994</c:v>
                </c:pt>
                <c:pt idx="39943">
                  <c:v>-46733454.046875991</c:v>
                </c:pt>
                <c:pt idx="39944">
                  <c:v>-46738471.093787</c:v>
                </c:pt>
                <c:pt idx="39945">
                  <c:v>-46743480.450723991</c:v>
                </c:pt>
                <c:pt idx="39946">
                  <c:v>-46748482.109207004</c:v>
                </c:pt>
                <c:pt idx="39947">
                  <c:v>-46753476.060741</c:v>
                </c:pt>
                <c:pt idx="39948">
                  <c:v>-46758462.296815999</c:v>
                </c:pt>
                <c:pt idx="39949">
                  <c:v>-46763440.808909997</c:v>
                </c:pt>
                <c:pt idx="39950">
                  <c:v>-46768411.588483997</c:v>
                </c:pt>
                <c:pt idx="39951">
                  <c:v>-46773374.626983002</c:v>
                </c:pt>
                <c:pt idx="39952">
                  <c:v>-46778329.91584</c:v>
                </c:pt>
                <c:pt idx="39953">
                  <c:v>-46783277.446471989</c:v>
                </c:pt>
                <c:pt idx="39954">
                  <c:v>-46788217.210280001</c:v>
                </c:pt>
                <c:pt idx="39955">
                  <c:v>-46793149.198652007</c:v>
                </c:pt>
                <c:pt idx="39956">
                  <c:v>-46798073.402958997</c:v>
                </c:pt>
                <c:pt idx="39957">
                  <c:v>-46802989.814558998</c:v>
                </c:pt>
                <c:pt idx="39958">
                  <c:v>-46807898.424795002</c:v>
                </c:pt>
                <c:pt idx="39959">
                  <c:v>-46812799.224992007</c:v>
                </c:pt>
                <c:pt idx="39960">
                  <c:v>-46817692.206464</c:v>
                </c:pt>
                <c:pt idx="39961">
                  <c:v>-46822577.360505998</c:v>
                </c:pt>
                <c:pt idx="39962">
                  <c:v>-46827454.678401001</c:v>
                </c:pt>
                <c:pt idx="39963">
                  <c:v>-46832324.151414998</c:v>
                </c:pt>
                <c:pt idx="39964">
                  <c:v>-46837185.770800002</c:v>
                </c:pt>
                <c:pt idx="39965">
                  <c:v>-46842039.527791001</c:v>
                </c:pt>
                <c:pt idx="39966">
                  <c:v>-46846885.413608</c:v>
                </c:pt>
                <c:pt idx="39967">
                  <c:v>-46851723.419459</c:v>
                </c:pt>
                <c:pt idx="39968">
                  <c:v>-46856553.536531001</c:v>
                </c:pt>
                <c:pt idx="39969">
                  <c:v>-46861375.756000996</c:v>
                </c:pt>
                <c:pt idx="39970">
                  <c:v>-46866190.069026001</c:v>
                </c:pt>
                <c:pt idx="39971">
                  <c:v>-46870996.466750994</c:v>
                </c:pt>
                <c:pt idx="39972">
                  <c:v>-46875794.940304004</c:v>
                </c:pt>
                <c:pt idx="39973">
                  <c:v>-46880585.480797</c:v>
                </c:pt>
                <c:pt idx="39974">
                  <c:v>-46885368.079327002</c:v>
                </c:pt>
                <c:pt idx="39975">
                  <c:v>-46890142.726976</c:v>
                </c:pt>
                <c:pt idx="39976">
                  <c:v>-46894909.414808996</c:v>
                </c:pt>
                <c:pt idx="39977">
                  <c:v>-46899668.133875996</c:v>
                </c:pt>
                <c:pt idx="39978">
                  <c:v>-46904418.875211</c:v>
                </c:pt>
                <c:pt idx="39979">
                  <c:v>-46909161.629833005</c:v>
                </c:pt>
                <c:pt idx="39980">
                  <c:v>-46913896.388743997</c:v>
                </c:pt>
                <c:pt idx="39981">
                  <c:v>-46918623.142930999</c:v>
                </c:pt>
                <c:pt idx="39982">
                  <c:v>-46923341.883365996</c:v>
                </c:pt>
                <c:pt idx="39983">
                  <c:v>-46928052.601002</c:v>
                </c:pt>
                <c:pt idx="39984">
                  <c:v>-46932755.286778994</c:v>
                </c:pt>
                <c:pt idx="39985">
                  <c:v>-46937449.931619003</c:v>
                </c:pt>
                <c:pt idx="39986">
                  <c:v>-46942136.526430003</c:v>
                </c:pt>
                <c:pt idx="39987">
                  <c:v>-46946815.062103003</c:v>
                </c:pt>
                <c:pt idx="39988">
                  <c:v>-46951485.529512003</c:v>
                </c:pt>
                <c:pt idx="39989">
                  <c:v>-46956147.919514999</c:v>
                </c:pt>
                <c:pt idx="39990">
                  <c:v>-46960802.222956002</c:v>
                </c:pt>
                <c:pt idx="39991">
                  <c:v>-46965448.430659011</c:v>
                </c:pt>
                <c:pt idx="39992">
                  <c:v>-46970086.533436</c:v>
                </c:pt>
                <c:pt idx="39993">
                  <c:v>-46974716.522078998</c:v>
                </c:pt>
                <c:pt idx="39994">
                  <c:v>-46979338.387365989</c:v>
                </c:pt>
                <c:pt idx="39995">
                  <c:v>-46983952.120057009</c:v>
                </c:pt>
                <c:pt idx="39996">
                  <c:v>-46988557.710896999</c:v>
                </c:pt>
                <c:pt idx="39997">
                  <c:v>-46993155.150613002</c:v>
                </c:pt>
                <c:pt idx="39998">
                  <c:v>-46997744.429918006</c:v>
                </c:pt>
                <c:pt idx="39999">
                  <c:v>-47002325.539505005</c:v>
                </c:pt>
                <c:pt idx="40000">
                  <c:v>-47006898.470054001</c:v>
                </c:pt>
                <c:pt idx="40001">
                  <c:v>-47011463.212224998</c:v>
                </c:pt>
                <c:pt idx="40002">
                  <c:v>-47016019.756663002</c:v>
                </c:pt>
                <c:pt idx="40003">
                  <c:v>-47020568.093998007</c:v>
                </c:pt>
                <c:pt idx="40004">
                  <c:v>-47025108.214839004</c:v>
                </c:pt>
                <c:pt idx="40005">
                  <c:v>-47029640.109783001</c:v>
                </c:pt>
                <c:pt idx="40006">
                  <c:v>-47034163.769406006</c:v>
                </c:pt>
                <c:pt idx="40007">
                  <c:v>-47038679.184270002</c:v>
                </c:pt>
                <c:pt idx="40008">
                  <c:v>-47043186.344919004</c:v>
                </c:pt>
                <c:pt idx="40009">
                  <c:v>-47047685.241879001</c:v>
                </c:pt>
                <c:pt idx="40010">
                  <c:v>-47052175.865662001</c:v>
                </c:pt>
                <c:pt idx="40011">
                  <c:v>-47056658.206759997</c:v>
                </c:pt>
                <c:pt idx="40012">
                  <c:v>-47061132.255649008</c:v>
                </c:pt>
                <c:pt idx="40013">
                  <c:v>-47065598.002787992</c:v>
                </c:pt>
                <c:pt idx="40014">
                  <c:v>-47070055.438618004</c:v>
                </c:pt>
                <c:pt idx="40015">
                  <c:v>-47074504.553564996</c:v>
                </c:pt>
                <c:pt idx="40016">
                  <c:v>-47078945.338036001</c:v>
                </c:pt>
                <c:pt idx="40017">
                  <c:v>-47083377.782419994</c:v>
                </c:pt>
                <c:pt idx="40018">
                  <c:v>-47087801.87709</c:v>
                </c:pt>
                <c:pt idx="40019">
                  <c:v>-47092217.612401992</c:v>
                </c:pt>
                <c:pt idx="40020">
                  <c:v>-47096624.978693008</c:v>
                </c:pt>
                <c:pt idx="40021">
                  <c:v>-47101023.966283999</c:v>
                </c:pt>
                <c:pt idx="40022">
                  <c:v>-47105414.565478005</c:v>
                </c:pt>
                <c:pt idx="40023">
                  <c:v>-47109796.766560003</c:v>
                </c:pt>
                <c:pt idx="40024">
                  <c:v>-47114170.559798002</c:v>
                </c:pt>
                <c:pt idx="40025">
                  <c:v>-47118535.935442999</c:v>
                </c:pt>
                <c:pt idx="40026">
                  <c:v>-47122892.883726984</c:v>
                </c:pt>
                <c:pt idx="40027">
                  <c:v>-47127241.394864</c:v>
                </c:pt>
                <c:pt idx="40028">
                  <c:v>-47131581.459051996</c:v>
                </c:pt>
                <c:pt idx="40029">
                  <c:v>-47135913.066469997</c:v>
                </c:pt>
                <c:pt idx="40030">
                  <c:v>-47140236.207280003</c:v>
                </c:pt>
                <c:pt idx="40031">
                  <c:v>-47144550.871624999</c:v>
                </c:pt>
                <c:pt idx="40032">
                  <c:v>-47148857.049630009</c:v>
                </c:pt>
                <c:pt idx="40033">
                  <c:v>-47153154.731404006</c:v>
                </c:pt>
                <c:pt idx="40034">
                  <c:v>-47157443.907035999</c:v>
                </c:pt>
                <c:pt idx="40035">
                  <c:v>-47161724.566597007</c:v>
                </c:pt>
                <c:pt idx="40036">
                  <c:v>-47165996.700142011</c:v>
                </c:pt>
                <c:pt idx="40037">
                  <c:v>-47170260.297705002</c:v>
                </c:pt>
                <c:pt idx="40038">
                  <c:v>-47174515.349303</c:v>
                </c:pt>
                <c:pt idx="40039">
                  <c:v>-47178761.844935998</c:v>
                </c:pt>
                <c:pt idx="40040">
                  <c:v>-47182999.774585001</c:v>
                </c:pt>
                <c:pt idx="40041">
                  <c:v>-47187229.128210008</c:v>
                </c:pt>
                <c:pt idx="40042">
                  <c:v>-47191449.895756997</c:v>
                </c:pt>
                <c:pt idx="40043">
                  <c:v>-47195662.067151003</c:v>
                </c:pt>
                <c:pt idx="40044">
                  <c:v>-47199865.632298008</c:v>
                </c:pt>
                <c:pt idx="40045">
                  <c:v>-47204060.581087999</c:v>
                </c:pt>
                <c:pt idx="40046">
                  <c:v>-47208246.90338999</c:v>
                </c:pt>
                <c:pt idx="40047">
                  <c:v>-47212424.589056</c:v>
                </c:pt>
                <c:pt idx="40048">
                  <c:v>-47216593.627918005</c:v>
                </c:pt>
                <c:pt idx="40049">
                  <c:v>-47220754.009791002</c:v>
                </c:pt>
                <c:pt idx="40050">
                  <c:v>-47224905.724469006</c:v>
                </c:pt>
                <c:pt idx="40051">
                  <c:v>-47229048.761729002</c:v>
                </c:pt>
                <c:pt idx="40052">
                  <c:v>-47233183.111328997</c:v>
                </c:pt>
                <c:pt idx="40053">
                  <c:v>-47237308.763008006</c:v>
                </c:pt>
                <c:pt idx="40054">
                  <c:v>-47241425.706484996</c:v>
                </c:pt>
                <c:pt idx="40055">
                  <c:v>-47245533.931461997</c:v>
                </c:pt>
                <c:pt idx="40056">
                  <c:v>-47249633.427619003</c:v>
                </c:pt>
                <c:pt idx="40057">
                  <c:v>-47253724.184620999</c:v>
                </c:pt>
                <c:pt idx="40058">
                  <c:v>-47257806.192110002</c:v>
                </c:pt>
                <c:pt idx="40059">
                  <c:v>-47261879.439710997</c:v>
                </c:pt>
                <c:pt idx="40060">
                  <c:v>-47265943.917028993</c:v>
                </c:pt>
                <c:pt idx="40061">
                  <c:v>-47269999.613651</c:v>
                </c:pt>
                <c:pt idx="40062">
                  <c:v>-47274046.519143008</c:v>
                </c:pt>
                <c:pt idx="40063">
                  <c:v>-47278084.623052001</c:v>
                </c:pt>
                <c:pt idx="40064">
                  <c:v>-47282113.914905995</c:v>
                </c:pt>
                <c:pt idx="40065">
                  <c:v>-47286134.384213999</c:v>
                </c:pt>
                <c:pt idx="40066">
                  <c:v>-47290146.020465001</c:v>
                </c:pt>
                <c:pt idx="40067">
                  <c:v>-47294148.813127995</c:v>
                </c:pt>
                <c:pt idx="40068">
                  <c:v>-47298142.751652002</c:v>
                </c:pt>
                <c:pt idx="40069">
                  <c:v>-47302127.825469002</c:v>
                </c:pt>
                <c:pt idx="40070">
                  <c:v>-47306104.023988999</c:v>
                </c:pt>
                <c:pt idx="40071">
                  <c:v>-47310071.336601995</c:v>
                </c:pt>
                <c:pt idx="40072">
                  <c:v>-47314029.752678998</c:v>
                </c:pt>
                <c:pt idx="40073">
                  <c:v>-47317979.261571005</c:v>
                </c:pt>
                <c:pt idx="40074">
                  <c:v>-47321919.852609992</c:v>
                </c:pt>
                <c:pt idx="40075">
                  <c:v>-47325851.515106</c:v>
                </c:pt>
                <c:pt idx="40076">
                  <c:v>-47329774.238351002</c:v>
                </c:pt>
                <c:pt idx="40077">
                  <c:v>-47333688.011615999</c:v>
                </c:pt>
                <c:pt idx="40078">
                  <c:v>-47337592.824152</c:v>
                </c:pt>
                <c:pt idx="40079">
                  <c:v>-47341488.665189005</c:v>
                </c:pt>
                <c:pt idx="40080">
                  <c:v>-47345375.523940004</c:v>
                </c:pt>
                <c:pt idx="40081">
                  <c:v>-47349253.389592998</c:v>
                </c:pt>
                <c:pt idx="40082">
                  <c:v>-47353122.251318999</c:v>
                </c:pt>
                <c:pt idx="40083">
                  <c:v>-47356982.09826801</c:v>
                </c:pt>
                <c:pt idx="40084">
                  <c:v>-47360832.919569001</c:v>
                </c:pt>
                <c:pt idx="40085">
                  <c:v>-47364674.704331003</c:v>
                </c:pt>
                <c:pt idx="40086">
                  <c:v>-47368507.441643007</c:v>
                </c:pt>
                <c:pt idx="40087">
                  <c:v>-47372331.120571002</c:v>
                </c:pt>
                <c:pt idx="40088">
                  <c:v>-47376145.730164006</c:v>
                </c:pt>
                <c:pt idx="40089">
                  <c:v>-47379951.259448007</c:v>
                </c:pt>
                <c:pt idx="40090">
                  <c:v>-47383747.697428003</c:v>
                </c:pt>
                <c:pt idx="40091">
                  <c:v>-47387535.033090003</c:v>
                </c:pt>
                <c:pt idx="40092">
                  <c:v>-47391313.255398005</c:v>
                </c:pt>
                <c:pt idx="40093">
                  <c:v>-47395082.353294</c:v>
                </c:pt>
                <c:pt idx="40094">
                  <c:v>-47398842.315701991</c:v>
                </c:pt>
                <c:pt idx="40095">
                  <c:v>-47402593.131522998</c:v>
                </c:pt>
                <c:pt idx="40096">
                  <c:v>-47406334.789636008</c:v>
                </c:pt>
                <c:pt idx="40097">
                  <c:v>-47410067.278901003</c:v>
                </c:pt>
                <c:pt idx="40098">
                  <c:v>-47413790.588156998</c:v>
                </c:pt>
                <c:pt idx="40099">
                  <c:v>-47417504.706219003</c:v>
                </c:pt>
                <c:pt idx="40100">
                  <c:v>-47421209.621884003</c:v>
                </c:pt>
                <c:pt idx="40101">
                  <c:v>-47424905.323925994</c:v>
                </c:pt>
                <c:pt idx="40102">
                  <c:v>-47428591.801096998</c:v>
                </c:pt>
                <c:pt idx="40103">
                  <c:v>-47432269.042130001</c:v>
                </c:pt>
                <c:pt idx="40104">
                  <c:v>-47435937.035732999</c:v>
                </c:pt>
                <c:pt idx="40105">
                  <c:v>-47439595.770596005</c:v>
                </c:pt>
                <c:pt idx="40106">
                  <c:v>-47443245.235384002</c:v>
                </c:pt>
                <c:pt idx="40107">
                  <c:v>-47446885.418743998</c:v>
                </c:pt>
                <c:pt idx="40108">
                  <c:v>-47450516.309299007</c:v>
                </c:pt>
                <c:pt idx="40109">
                  <c:v>-47454137.895651005</c:v>
                </c:pt>
                <c:pt idx="40110">
                  <c:v>-47457750.166377999</c:v>
                </c:pt>
                <c:pt idx="40111">
                  <c:v>-47461353.110040002</c:v>
                </c:pt>
                <c:pt idx="40112">
                  <c:v>-47464946.715172</c:v>
                </c:pt>
                <c:pt idx="40113">
                  <c:v>-47468530.970288999</c:v>
                </c:pt>
                <c:pt idx="40114">
                  <c:v>-47472105.86388199</c:v>
                </c:pt>
                <c:pt idx="40115">
                  <c:v>-47475671.384420991</c:v>
                </c:pt>
                <c:pt idx="40116">
                  <c:v>-47479227.520355001</c:v>
                </c:pt>
                <c:pt idx="40117">
                  <c:v>-47482774.260108009</c:v>
                </c:pt>
                <c:pt idx="40118">
                  <c:v>-47486311.592083998</c:v>
                </c:pt>
                <c:pt idx="40119">
                  <c:v>-47489839.504662998</c:v>
                </c:pt>
                <c:pt idx="40120">
                  <c:v>-47493357.986204997</c:v>
                </c:pt>
                <c:pt idx="40121">
                  <c:v>-47496867.025045007</c:v>
                </c:pt>
                <c:pt idx="40122">
                  <c:v>-47500366.609497011</c:v>
                </c:pt>
                <c:pt idx="40123">
                  <c:v>-47503856.727852002</c:v>
                </c:pt>
                <c:pt idx="40124">
                  <c:v>-47507337.368377998</c:v>
                </c:pt>
                <c:pt idx="40125">
                  <c:v>-47510808.519320995</c:v>
                </c:pt>
                <c:pt idx="40126">
                  <c:v>-47514270.168903008</c:v>
                </c:pt>
                <c:pt idx="40127">
                  <c:v>-47517722.305324994</c:v>
                </c:pt>
                <c:pt idx="40128">
                  <c:v>-47521164.916764989</c:v>
                </c:pt>
                <c:pt idx="40129">
                  <c:v>-47524597.991374999</c:v>
                </c:pt>
                <c:pt idx="40130">
                  <c:v>-47528021.517288998</c:v>
                </c:pt>
                <c:pt idx="40131">
                  <c:v>-47531435.48261299</c:v>
                </c:pt>
                <c:pt idx="40132">
                  <c:v>-47534839.875432998</c:v>
                </c:pt>
                <c:pt idx="40133">
                  <c:v>-47538234.683811992</c:v>
                </c:pt>
                <c:pt idx="40134">
                  <c:v>-47541619.895787001</c:v>
                </c:pt>
                <c:pt idx="40135">
                  <c:v>-47544995.499374002</c:v>
                </c:pt>
                <c:pt idx="40136">
                  <c:v>-47548361.482565992</c:v>
                </c:pt>
                <c:pt idx="40137">
                  <c:v>-47551717.833329991</c:v>
                </c:pt>
                <c:pt idx="40138">
                  <c:v>-47555064.539613008</c:v>
                </c:pt>
                <c:pt idx="40139">
                  <c:v>-47558401.589336</c:v>
                </c:pt>
                <c:pt idx="40140">
                  <c:v>-47561728.970395997</c:v>
                </c:pt>
                <c:pt idx="40141">
                  <c:v>-47565046.670669004</c:v>
                </c:pt>
                <c:pt idx="40142">
                  <c:v>-47568354.678005002</c:v>
                </c:pt>
                <c:pt idx="40143">
                  <c:v>-47571652.980231002</c:v>
                </c:pt>
                <c:pt idx="40144">
                  <c:v>-47574941.565149009</c:v>
                </c:pt>
                <c:pt idx="40145">
                  <c:v>-47578220.420540005</c:v>
                </c:pt>
                <c:pt idx="40146">
                  <c:v>-47581489.534157008</c:v>
                </c:pt>
                <c:pt idx="40147">
                  <c:v>-47584748.893733002</c:v>
                </c:pt>
                <c:pt idx="40148">
                  <c:v>-47587998.486972995</c:v>
                </c:pt>
                <c:pt idx="40149">
                  <c:v>-47591238.301561996</c:v>
                </c:pt>
                <c:pt idx="40150">
                  <c:v>-47594468.325157009</c:v>
                </c:pt>
                <c:pt idx="40151">
                  <c:v>-47597688.545391999</c:v>
                </c:pt>
                <c:pt idx="40152">
                  <c:v>-47600898.949878</c:v>
                </c:pt>
                <c:pt idx="40153">
                  <c:v>-47604099.526200004</c:v>
                </c:pt>
                <c:pt idx="40154">
                  <c:v>-47607290.261918008</c:v>
                </c:pt>
                <c:pt idx="40155">
                  <c:v>-47610471.14457</c:v>
                </c:pt>
                <c:pt idx="40156">
                  <c:v>-47613642.161667004</c:v>
                </c:pt>
                <c:pt idx="40157">
                  <c:v>-47616803.300695002</c:v>
                </c:pt>
                <c:pt idx="40158">
                  <c:v>-47619954.549118005</c:v>
                </c:pt>
                <c:pt idx="40159">
                  <c:v>-47623095.894373</c:v>
                </c:pt>
                <c:pt idx="40160">
                  <c:v>-47626227.323871993</c:v>
                </c:pt>
                <c:pt idx="40161">
                  <c:v>-47629348.825002998</c:v>
                </c:pt>
                <c:pt idx="40162">
                  <c:v>-47632460.385127999</c:v>
                </c:pt>
                <c:pt idx="40163">
                  <c:v>-47635561.991585001</c:v>
                </c:pt>
                <c:pt idx="40164">
                  <c:v>-47638653.631686002</c:v>
                </c:pt>
                <c:pt idx="40165">
                  <c:v>-47641735.292718999</c:v>
                </c:pt>
                <c:pt idx="40166">
                  <c:v>-47644806.961944006</c:v>
                </c:pt>
                <c:pt idx="40167">
                  <c:v>-47647868.626599006</c:v>
                </c:pt>
                <c:pt idx="40168">
                  <c:v>-47650920.273894005</c:v>
                </c:pt>
                <c:pt idx="40169">
                  <c:v>-47653961.891015001</c:v>
                </c:pt>
                <c:pt idx="40170">
                  <c:v>-47656993.465121001</c:v>
                </c:pt>
                <c:pt idx="40171">
                  <c:v>-47660014.983346991</c:v>
                </c:pt>
                <c:pt idx="40172">
                  <c:v>-47663026.432801992</c:v>
                </c:pt>
                <c:pt idx="40173">
                  <c:v>-47666027.800567001</c:v>
                </c:pt>
                <c:pt idx="40174">
                  <c:v>-47669019.073700994</c:v>
                </c:pt>
                <c:pt idx="40175">
                  <c:v>-47672000.239233017</c:v>
                </c:pt>
                <c:pt idx="40176">
                  <c:v>-47674971.284169003</c:v>
                </c:pt>
                <c:pt idx="40177">
                  <c:v>-47677932.195488006</c:v>
                </c:pt>
                <c:pt idx="40178">
                  <c:v>-47680882.960142002</c:v>
                </c:pt>
                <c:pt idx="40179">
                  <c:v>-47683823.565058008</c:v>
                </c:pt>
                <c:pt idx="40180">
                  <c:v>-47686753.997136004</c:v>
                </c:pt>
                <c:pt idx="40181">
                  <c:v>-47689674.243250005</c:v>
                </c:pt>
                <c:pt idx="40182">
                  <c:v>-47692584.290247016</c:v>
                </c:pt>
                <c:pt idx="40183">
                  <c:v>-47695484.124949008</c:v>
                </c:pt>
                <c:pt idx="40184">
                  <c:v>-47698373.734150007</c:v>
                </c:pt>
                <c:pt idx="40185">
                  <c:v>-47701253.104617007</c:v>
                </c:pt>
                <c:pt idx="40186">
                  <c:v>-47704122.223092005</c:v>
                </c:pt>
                <c:pt idx="40187">
                  <c:v>-47706981.076288</c:v>
                </c:pt>
                <c:pt idx="40188">
                  <c:v>-47709829.650894001</c:v>
                </c:pt>
                <c:pt idx="40189">
                  <c:v>-47712667.933569998</c:v>
                </c:pt>
                <c:pt idx="40190">
                  <c:v>-47715495.910948001</c:v>
                </c:pt>
                <c:pt idx="40191">
                  <c:v>-47718313.569637015</c:v>
                </c:pt>
                <c:pt idx="40192">
                  <c:v>-47721120.896213003</c:v>
                </c:pt>
                <c:pt idx="40193">
                  <c:v>-47723917.877231002</c:v>
                </c:pt>
                <c:pt idx="40194">
                  <c:v>-47726704.49921301</c:v>
                </c:pt>
                <c:pt idx="40195">
                  <c:v>-47729480.748658009</c:v>
                </c:pt>
                <c:pt idx="40196">
                  <c:v>-47732246.612034999</c:v>
                </c:pt>
                <c:pt idx="40197">
                  <c:v>-47735002.075787</c:v>
                </c:pt>
                <c:pt idx="40198">
                  <c:v>-47737747.126327999</c:v>
                </c:pt>
                <c:pt idx="40199">
                  <c:v>-47740481.750046</c:v>
                </c:pt>
                <c:pt idx="40200">
                  <c:v>-47743205.933298007</c:v>
                </c:pt>
                <c:pt idx="40201">
                  <c:v>-47745919.662417002</c:v>
                </c:pt>
                <c:pt idx="40202">
                  <c:v>-47748622.923707001</c:v>
                </c:pt>
                <c:pt idx="40203">
                  <c:v>-47751315.703442</c:v>
                </c:pt>
                <c:pt idx="40204">
                  <c:v>-47753997.987869993</c:v>
                </c:pt>
                <c:pt idx="40205">
                  <c:v>-47756669.763210006</c:v>
                </c:pt>
                <c:pt idx="40206">
                  <c:v>-47759331.015652999</c:v>
                </c:pt>
                <c:pt idx="40207">
                  <c:v>-47761981.731362</c:v>
                </c:pt>
                <c:pt idx="40208">
                  <c:v>-47764621.896470994</c:v>
                </c:pt>
                <c:pt idx="40209">
                  <c:v>-47767251.497085996</c:v>
                </c:pt>
                <c:pt idx="40210">
                  <c:v>-47769870.519284002</c:v>
                </c:pt>
                <c:pt idx="40211">
                  <c:v>-47772478.949114002</c:v>
                </c:pt>
                <c:pt idx="40212">
                  <c:v>-47775076.772595003</c:v>
                </c:pt>
                <c:pt idx="40213">
                  <c:v>-47777663.975718997</c:v>
                </c:pt>
                <c:pt idx="40214">
                  <c:v>-47780240.544448003</c:v>
                </c:pt>
                <c:pt idx="40215">
                  <c:v>-47782806.464715995</c:v>
                </c:pt>
                <c:pt idx="40216">
                  <c:v>-47785361.722425997</c:v>
                </c:pt>
                <c:pt idx="40217">
                  <c:v>-47787906.303452991</c:v>
                </c:pt>
                <c:pt idx="40218">
                  <c:v>-47790440.193645008</c:v>
                </c:pt>
                <c:pt idx="40219">
                  <c:v>-47792963.378816992</c:v>
                </c:pt>
                <c:pt idx="40220">
                  <c:v>-47795475.844756991</c:v>
                </c:pt>
                <c:pt idx="40221">
                  <c:v>-47797977.577221997</c:v>
                </c:pt>
                <c:pt idx="40222">
                  <c:v>-47800468.561942011</c:v>
                </c:pt>
                <c:pt idx="40223">
                  <c:v>-47802948.784614004</c:v>
                </c:pt>
                <c:pt idx="40224">
                  <c:v>-47805418.230908006</c:v>
                </c:pt>
                <c:pt idx="40225">
                  <c:v>-47807876.886462994</c:v>
                </c:pt>
                <c:pt idx="40226">
                  <c:v>-47810324.736888997</c:v>
                </c:pt>
                <c:pt idx="40227">
                  <c:v>-47812761.767765</c:v>
                </c:pt>
                <c:pt idx="40228">
                  <c:v>-47815187.964640006</c:v>
                </c:pt>
                <c:pt idx="40229">
                  <c:v>-47817603.313033998</c:v>
                </c:pt>
                <c:pt idx="40230">
                  <c:v>-47820007.798436008</c:v>
                </c:pt>
                <c:pt idx="40231">
                  <c:v>-47822401.406304993</c:v>
                </c:pt>
                <c:pt idx="40232">
                  <c:v>-47824784.12207</c:v>
                </c:pt>
                <c:pt idx="40233">
                  <c:v>-47827155.931126997</c:v>
                </c:pt>
                <c:pt idx="40234">
                  <c:v>-47829516.818845995</c:v>
                </c:pt>
                <c:pt idx="40235">
                  <c:v>-47831866.770562001</c:v>
                </c:pt>
                <c:pt idx="40236">
                  <c:v>-47834205.771582</c:v>
                </c:pt>
                <c:pt idx="40237">
                  <c:v>-47836533.807180993</c:v>
                </c:pt>
                <c:pt idx="40238">
                  <c:v>-47838850.862604</c:v>
                </c:pt>
                <c:pt idx="40239">
                  <c:v>-47841156.923064001</c:v>
                </c:pt>
                <c:pt idx="40240">
                  <c:v>-47843451.973742992</c:v>
                </c:pt>
                <c:pt idx="40241">
                  <c:v>-47845735.999793008</c:v>
                </c:pt>
                <c:pt idx="40242">
                  <c:v>-47848008.986334004</c:v>
                </c:pt>
                <c:pt idx="40243">
                  <c:v>-47850270.918453</c:v>
                </c:pt>
                <c:pt idx="40244">
                  <c:v>-47852521.781209007</c:v>
                </c:pt>
                <c:pt idx="40245">
                  <c:v>-47854761.559628002</c:v>
                </c:pt>
                <c:pt idx="40246">
                  <c:v>-47856990.238701999</c:v>
                </c:pt>
                <c:pt idx="40247">
                  <c:v>-47859207.803394996</c:v>
                </c:pt>
                <c:pt idx="40248">
                  <c:v>-47861414.238637015</c:v>
                </c:pt>
                <c:pt idx="40249">
                  <c:v>-47863609.529326998</c:v>
                </c:pt>
                <c:pt idx="40250">
                  <c:v>-47865793.660331003</c:v>
                </c:pt>
                <c:pt idx="40251">
                  <c:v>-47867966.616484992</c:v>
                </c:pt>
                <c:pt idx="40252">
                  <c:v>-47870128.382590994</c:v>
                </c:pt>
                <c:pt idx="40253">
                  <c:v>-47872278.943418004</c:v>
                </c:pt>
                <c:pt idx="40254">
                  <c:v>-47874418.283705004</c:v>
                </c:pt>
                <c:pt idx="40255">
                  <c:v>-47876546.388158001</c:v>
                </c:pt>
                <c:pt idx="40256">
                  <c:v>-47878663.241448008</c:v>
                </c:pt>
                <c:pt idx="40257">
                  <c:v>-47880768.828217007</c:v>
                </c:pt>
                <c:pt idx="40258">
                  <c:v>-47882863.133073002</c:v>
                </c:pt>
                <c:pt idx="40259">
                  <c:v>-47884946.140588999</c:v>
                </c:pt>
                <c:pt idx="40260">
                  <c:v>-47887017.835308</c:v>
                </c:pt>
                <c:pt idx="40261">
                  <c:v>-47889078.201739006</c:v>
                </c:pt>
                <c:pt idx="40262">
                  <c:v>-47891127.224356003</c:v>
                </c:pt>
                <c:pt idx="40263">
                  <c:v>-47893164.887603998</c:v>
                </c:pt>
                <c:pt idx="40264">
                  <c:v>-47895191.175891005</c:v>
                </c:pt>
                <c:pt idx="40265">
                  <c:v>-47897206.073592</c:v>
                </c:pt>
                <c:pt idx="40266">
                  <c:v>-47899209.565051004</c:v>
                </c:pt>
                <c:pt idx="40267">
                  <c:v>-47901201.634576</c:v>
                </c:pt>
                <c:pt idx="40268">
                  <c:v>-47903182.266442001</c:v>
                </c:pt>
                <c:pt idx="40269">
                  <c:v>-47905151.44489</c:v>
                </c:pt>
                <c:pt idx="40270">
                  <c:v>-47907109.154128999</c:v>
                </c:pt>
                <c:pt idx="40271">
                  <c:v>-47909055.37833</c:v>
                </c:pt>
                <c:pt idx="40272">
                  <c:v>-47910990.101634011</c:v>
                </c:pt>
                <c:pt idx="40273">
                  <c:v>-47912913.308146</c:v>
                </c:pt>
                <c:pt idx="40274">
                  <c:v>-47914824.981936</c:v>
                </c:pt>
                <c:pt idx="40275">
                  <c:v>-47916725.107041001</c:v>
                </c:pt>
                <c:pt idx="40276">
                  <c:v>-47918613.667464003</c:v>
                </c:pt>
                <c:pt idx="40277">
                  <c:v>-47920490.64717</c:v>
                </c:pt>
                <c:pt idx="40278">
                  <c:v>-47922356.030094005</c:v>
                </c:pt>
                <c:pt idx="40279">
                  <c:v>-47924209.800134003</c:v>
                </c:pt>
                <c:pt idx="40280">
                  <c:v>-47926051.941151001</c:v>
                </c:pt>
                <c:pt idx="40281">
                  <c:v>-47927882.436973996</c:v>
                </c:pt>
                <c:pt idx="40282">
                  <c:v>-47929701.271397009</c:v>
                </c:pt>
                <c:pt idx="40283">
                  <c:v>-47931508.428176001</c:v>
                </c:pt>
                <c:pt idx="40284">
                  <c:v>-47933303.891035005</c:v>
                </c:pt>
                <c:pt idx="40285">
                  <c:v>-47935087.643660001</c:v>
                </c:pt>
                <c:pt idx="40286">
                  <c:v>-47936859.669702001</c:v>
                </c:pt>
                <c:pt idx="40287">
                  <c:v>-47938619.952778988</c:v>
                </c:pt>
                <c:pt idx="40288">
                  <c:v>-47940368.476468995</c:v>
                </c:pt>
                <c:pt idx="40289">
                  <c:v>-47942105.224316999</c:v>
                </c:pt>
                <c:pt idx="40290">
                  <c:v>-47943830.179831006</c:v>
                </c:pt>
                <c:pt idx="40291">
                  <c:v>-47945543.326483995</c:v>
                </c:pt>
                <c:pt idx="40292">
                  <c:v>-47947244.647711992</c:v>
                </c:pt>
                <c:pt idx="40293">
                  <c:v>-47948934.126915</c:v>
                </c:pt>
                <c:pt idx="40294">
                  <c:v>-47950611.747455999</c:v>
                </c:pt>
                <c:pt idx="40295">
                  <c:v>-47952277.492661998</c:v>
                </c:pt>
                <c:pt idx="40296">
                  <c:v>-47953931.345823996</c:v>
                </c:pt>
                <c:pt idx="40297">
                  <c:v>-47955573.290195011</c:v>
                </c:pt>
                <c:pt idx="40298">
                  <c:v>-47957203.308991998</c:v>
                </c:pt>
                <c:pt idx="40299">
                  <c:v>-47958821.385396004</c:v>
                </c:pt>
                <c:pt idx="40300">
                  <c:v>-47960427.502549</c:v>
                </c:pt>
                <c:pt idx="40301">
                  <c:v>-47962021.643556997</c:v>
                </c:pt>
                <c:pt idx="40302">
                  <c:v>-47963603.791489005</c:v>
                </c:pt>
                <c:pt idx="40303">
                  <c:v>-47965173.929375999</c:v>
                </c:pt>
                <c:pt idx="40304">
                  <c:v>-47966732.040211</c:v>
                </c:pt>
                <c:pt idx="40305">
                  <c:v>-47968278.106951997</c:v>
                </c:pt>
                <c:pt idx="40306">
                  <c:v>-47969812.112514995</c:v>
                </c:pt>
                <c:pt idx="40307">
                  <c:v>-47971334.039781995</c:v>
                </c:pt>
                <c:pt idx="40308">
                  <c:v>-47972843.871595003</c:v>
                </c:pt>
                <c:pt idx="40309">
                  <c:v>-47974341.59076</c:v>
                </c:pt>
                <c:pt idx="40310">
                  <c:v>-47975827.180041999</c:v>
                </c:pt>
                <c:pt idx="40311">
                  <c:v>-47977300.622170001</c:v>
                </c:pt>
                <c:pt idx="40312">
                  <c:v>-47978761.899833009</c:v>
                </c:pt>
                <c:pt idx="40313">
                  <c:v>-47980210.995682999</c:v>
                </c:pt>
                <c:pt idx="40314">
                  <c:v>-47981647.892333001</c:v>
                </c:pt>
                <c:pt idx="40315">
                  <c:v>-47983072.572355993</c:v>
                </c:pt>
                <c:pt idx="40316">
                  <c:v>-47984485.018287003</c:v>
                </c:pt>
                <c:pt idx="40317">
                  <c:v>-47985885.212623</c:v>
                </c:pt>
                <c:pt idx="40318">
                  <c:v>-47987273.137819998</c:v>
                </c:pt>
                <c:pt idx="40319">
                  <c:v>-47988648.776296005</c:v>
                </c:pt>
                <c:pt idx="40320">
                  <c:v>-47990012.110430002</c:v>
                </c:pt>
                <c:pt idx="40321">
                  <c:v>-47991363.122560002</c:v>
                </c:pt>
                <c:pt idx="40322">
                  <c:v>-47992701.794987008</c:v>
                </c:pt>
                <c:pt idx="40323">
                  <c:v>-47994028.109968007</c:v>
                </c:pt>
                <c:pt idx="40324">
                  <c:v>-47995342.049725004</c:v>
                </c:pt>
                <c:pt idx="40325">
                  <c:v>-47996643.596438006</c:v>
                </c:pt>
                <c:pt idx="40326">
                  <c:v>-47997932.732245006</c:v>
                </c:pt>
                <c:pt idx="40327">
                  <c:v>-47999209.439248011</c:v>
                </c:pt>
                <c:pt idx="40328">
                  <c:v>-48000473.69950401</c:v>
                </c:pt>
                <c:pt idx="40329">
                  <c:v>-48001725.495033011</c:v>
                </c:pt>
                <c:pt idx="40330">
                  <c:v>-48002964.807813995</c:v>
                </c:pt>
                <c:pt idx="40331">
                  <c:v>-48004191.619782992</c:v>
                </c:pt>
                <c:pt idx="40332">
                  <c:v>-48005405.912838995</c:v>
                </c:pt>
                <c:pt idx="40333">
                  <c:v>-48006607.668836005</c:v>
                </c:pt>
                <c:pt idx="40334">
                  <c:v>-48007796.869589999</c:v>
                </c:pt>
                <c:pt idx="40335">
                  <c:v>-48008973.496873997</c:v>
                </c:pt>
                <c:pt idx="40336">
                  <c:v>-48010137.532419994</c:v>
                </c:pt>
                <c:pt idx="40337">
                  <c:v>-48011288.957919993</c:v>
                </c:pt>
                <c:pt idx="40338">
                  <c:v>-48012427.755021997</c:v>
                </c:pt>
                <c:pt idx="40339">
                  <c:v>-48013553.905335002</c:v>
                </c:pt>
                <c:pt idx="40340">
                  <c:v>-48014667.390424997</c:v>
                </c:pt>
                <c:pt idx="40341">
                  <c:v>-48015768.191814005</c:v>
                </c:pt>
                <c:pt idx="40342">
                  <c:v>-48016856.290984005</c:v>
                </c:pt>
                <c:pt idx="40343">
                  <c:v>-48017931.669376001</c:v>
                </c:pt>
                <c:pt idx="40344">
                  <c:v>-48018994.308386989</c:v>
                </c:pt>
                <c:pt idx="40345">
                  <c:v>-48020044.189369999</c:v>
                </c:pt>
                <c:pt idx="40346">
                  <c:v>-48021081.293638013</c:v>
                </c:pt>
                <c:pt idx="40347">
                  <c:v>-48022105.602460995</c:v>
                </c:pt>
                <c:pt idx="40348">
                  <c:v>-48023117.097064003</c:v>
                </c:pt>
                <c:pt idx="40349">
                  <c:v>-48024115.758632004</c:v>
                </c:pt>
                <c:pt idx="40350">
                  <c:v>-48025101.568304002</c:v>
                </c:pt>
                <c:pt idx="40351">
                  <c:v>-48026074.507178001</c:v>
                </c:pt>
                <c:pt idx="40352">
                  <c:v>-48027034.55630599</c:v>
                </c:pt>
                <c:pt idx="40353">
                  <c:v>-48027981.696699008</c:v>
                </c:pt>
                <c:pt idx="40354">
                  <c:v>-48028915.909322992</c:v>
                </c:pt>
                <c:pt idx="40355">
                  <c:v>-48029837.175101005</c:v>
                </c:pt>
                <c:pt idx="40356">
                  <c:v>-48030745.474910997</c:v>
                </c:pt>
                <c:pt idx="40357">
                  <c:v>-48031640.789586999</c:v>
                </c:pt>
                <c:pt idx="40358">
                  <c:v>-48032523.099919006</c:v>
                </c:pt>
                <c:pt idx="40359">
                  <c:v>-48033392.386653997</c:v>
                </c:pt>
                <c:pt idx="40360">
                  <c:v>-48034248.630492002</c:v>
                </c:pt>
                <c:pt idx="40361">
                  <c:v>-48035091.812089995</c:v>
                </c:pt>
                <c:pt idx="40362">
                  <c:v>-48035921.912059993</c:v>
                </c:pt>
                <c:pt idx="40363">
                  <c:v>-48036738.910967998</c:v>
                </c:pt>
                <c:pt idx="40364">
                  <c:v>-48037542.789336003</c:v>
                </c:pt>
                <c:pt idx="40365">
                  <c:v>-48038333.527640007</c:v>
                </c:pt>
                <c:pt idx="40366">
                  <c:v>-48039111.106311992</c:v>
                </c:pt>
                <c:pt idx="40367">
                  <c:v>-48039875.505736999</c:v>
                </c:pt>
                <c:pt idx="40368">
                  <c:v>-48040626.706255004</c:v>
                </c:pt>
                <c:pt idx="40369">
                  <c:v>-48041364.688159004</c:v>
                </c:pt>
                <c:pt idx="40370">
                  <c:v>-48042089.431698009</c:v>
                </c:pt>
                <c:pt idx="40371">
                  <c:v>-48042800.917074993</c:v>
                </c:pt>
                <c:pt idx="40372">
                  <c:v>-48043499.124444008</c:v>
                </c:pt>
                <c:pt idx="40373">
                  <c:v>-48044184.033914</c:v>
                </c:pt>
                <c:pt idx="40374">
                  <c:v>-48044855.625550009</c:v>
                </c:pt>
                <c:pt idx="40375">
                  <c:v>-48045513.879365996</c:v>
                </c:pt>
                <c:pt idx="40376">
                  <c:v>-48046158.775332004</c:v>
                </c:pt>
                <c:pt idx="40377">
                  <c:v>-48046790.293370001</c:v>
                </c:pt>
                <c:pt idx="40378">
                  <c:v>-48047408.413354993</c:v>
                </c:pt>
                <c:pt idx="40379">
                  <c:v>-48048013.115115002</c:v>
                </c:pt>
                <c:pt idx="40380">
                  <c:v>-48048604.378430001</c:v>
                </c:pt>
                <c:pt idx="40381">
                  <c:v>-48049182.183034003</c:v>
                </c:pt>
                <c:pt idx="40382">
                  <c:v>-48049746.508610003</c:v>
                </c:pt>
                <c:pt idx="40383">
                  <c:v>-48050297.334795997</c:v>
                </c:pt>
                <c:pt idx="40384">
                  <c:v>-48050834.641181</c:v>
                </c:pt>
                <c:pt idx="40385">
                  <c:v>-48051358.407305993</c:v>
                </c:pt>
                <c:pt idx="40386">
                  <c:v>-48051868.612663001</c:v>
                </c:pt>
                <c:pt idx="40387">
                  <c:v>-48052365.236695006</c:v>
                </c:pt>
                <c:pt idx="40388">
                  <c:v>-48052848.258799002</c:v>
                </c:pt>
                <c:pt idx="40389">
                  <c:v>-48053317.658319995</c:v>
                </c:pt>
                <c:pt idx="40390">
                  <c:v>-48053773.414554998</c:v>
                </c:pt>
                <c:pt idx="40391">
                  <c:v>-48054215.50675299</c:v>
                </c:pt>
                <c:pt idx="40392">
                  <c:v>-48054643.914113</c:v>
                </c:pt>
                <c:pt idx="40393">
                  <c:v>-48055058.615783997</c:v>
                </c:pt>
                <c:pt idx="40394">
                  <c:v>-48055459.590865999</c:v>
                </c:pt>
                <c:pt idx="40395">
                  <c:v>-48055846.818406992</c:v>
                </c:pt>
                <c:pt idx="40396">
                  <c:v>-48056220.277410001</c:v>
                </c:pt>
                <c:pt idx="40397">
                  <c:v>-48056579.946821988</c:v>
                </c:pt>
                <c:pt idx="40398">
                  <c:v>-48056925.805544004</c:v>
                </c:pt>
                <c:pt idx="40399">
                  <c:v>-48057257.832424991</c:v>
                </c:pt>
                <c:pt idx="40400">
                  <c:v>-48057576.006261997</c:v>
                </c:pt>
                <c:pt idx="40401">
                  <c:v>-48057880.305804998</c:v>
                </c:pt>
                <c:pt idx="40402">
                  <c:v>-48058170.709749006</c:v>
                </c:pt>
                <c:pt idx="40403">
                  <c:v>-48058447.196740001</c:v>
                </c:pt>
                <c:pt idx="40404">
                  <c:v>-48058709.745370999</c:v>
                </c:pt>
                <c:pt idx="40405">
                  <c:v>-48058958.334187001</c:v>
                </c:pt>
                <c:pt idx="40406">
                  <c:v>-48059192.941678002</c:v>
                </c:pt>
                <c:pt idx="40407">
                  <c:v>-48059413.546283998</c:v>
                </c:pt>
                <c:pt idx="40408">
                  <c:v>-48059620.126391001</c:v>
                </c:pt>
                <c:pt idx="40409">
                  <c:v>-48059812.660335004</c:v>
                </c:pt>
                <c:pt idx="40410">
                  <c:v>-48059991.126400001</c:v>
                </c:pt>
                <c:pt idx="40411">
                  <c:v>-48060155.502814993</c:v>
                </c:pt>
                <c:pt idx="40412">
                  <c:v>-48060305.767758004</c:v>
                </c:pt>
                <c:pt idx="40413">
                  <c:v>-48060441.899355002</c:v>
                </c:pt>
                <c:pt idx="40414">
                  <c:v>-48060563.875676997</c:v>
                </c:pt>
                <c:pt idx="40415">
                  <c:v>-48060671.674742997</c:v>
                </c:pt>
                <c:pt idx="40416">
                  <c:v>-48060765.274519004</c:v>
                </c:pt>
                <c:pt idx="40417">
                  <c:v>-48060844.652915992</c:v>
                </c:pt>
                <c:pt idx="40418">
                  <c:v>-48060909.787793003</c:v>
                </c:pt>
                <c:pt idx="40419">
                  <c:v>-48060960.656953998</c:v>
                </c:pt>
                <c:pt idx="40420">
                  <c:v>-48060997.23814901</c:v>
                </c:pt>
                <c:pt idx="40421">
                  <c:v>-48061019.509075001</c:v>
                </c:pt>
                <c:pt idx="40422">
                  <c:v>-48061027.447371989</c:v>
                </c:pt>
                <c:pt idx="40423">
                  <c:v>-48061021.030626997</c:v>
                </c:pt>
                <c:pt idx="40424">
                  <c:v>-48061000.236373998</c:v>
                </c:pt>
                <c:pt idx="40425">
                  <c:v>-48060965.042087995</c:v>
                </c:pt>
                <c:pt idx="40426">
                  <c:v>-48060915.425193004</c:v>
                </c:pt>
                <c:pt idx="40427">
                  <c:v>-48060851.363054</c:v>
                </c:pt>
                <c:pt idx="40428">
                  <c:v>-48060772.832982995</c:v>
                </c:pt>
                <c:pt idx="40429">
                  <c:v>-48060679.812234998</c:v>
                </c:pt>
                <c:pt idx="40430">
                  <c:v>-48060572.278010003</c:v>
                </c:pt>
                <c:pt idx="40431">
                  <c:v>-48060450.207451001</c:v>
                </c:pt>
                <c:pt idx="40432">
                  <c:v>-48060313.577645004</c:v>
                </c:pt>
                <c:pt idx="40433">
                  <c:v>-48060162.365624003</c:v>
                </c:pt>
                <c:pt idx="40434">
                  <c:v>-48059996.548359998</c:v>
                </c:pt>
                <c:pt idx="40435">
                  <c:v>-48059816.102770992</c:v>
                </c:pt>
                <c:pt idx="40436">
                  <c:v>-48059621.005718</c:v>
                </c:pt>
                <c:pt idx="40437">
                  <c:v>-48059411.234002002</c:v>
                </c:pt>
                <c:pt idx="40438">
                  <c:v>-48059186.764370002</c:v>
                </c:pt>
                <c:pt idx="40439">
                  <c:v>-48058947.573509999</c:v>
                </c:pt>
                <c:pt idx="40440">
                  <c:v>-48058693.638051003</c:v>
                </c:pt>
                <c:pt idx="40441">
                  <c:v>-48058424.934565</c:v>
                </c:pt>
                <c:pt idx="40442">
                  <c:v>-48058141.439566001</c:v>
                </c:pt>
                <c:pt idx="40443">
                  <c:v>-48057843.129510008</c:v>
                </c:pt>
                <c:pt idx="40444">
                  <c:v>-48057529.980792992</c:v>
                </c:pt>
                <c:pt idx="40445">
                  <c:v>-48057201.969752997</c:v>
                </c:pt>
                <c:pt idx="40446">
                  <c:v>-48056859.072668999</c:v>
                </c:pt>
                <c:pt idx="40447">
                  <c:v>-48056501.265761003</c:v>
                </c:pt>
                <c:pt idx="40448">
                  <c:v>-48056128.525190011</c:v>
                </c:pt>
                <c:pt idx="40449">
                  <c:v>-48055740.827055</c:v>
                </c:pt>
                <c:pt idx="40450">
                  <c:v>-48055338.147396997</c:v>
                </c:pt>
                <c:pt idx="40451">
                  <c:v>-48054920.462198004</c:v>
                </c:pt>
                <c:pt idx="40452">
                  <c:v>-48054487.747378998</c:v>
                </c:pt>
                <c:pt idx="40453">
                  <c:v>-48054039.978799</c:v>
                </c:pt>
                <c:pt idx="40454">
                  <c:v>-48053577.132257007</c:v>
                </c:pt>
                <c:pt idx="40455">
                  <c:v>-48053099.183493003</c:v>
                </c:pt>
                <c:pt idx="40456">
                  <c:v>-48052606.108185001</c:v>
                </c:pt>
                <c:pt idx="40457">
                  <c:v>-48052097.881948002</c:v>
                </c:pt>
                <c:pt idx="40458">
                  <c:v>-48051574.480337001</c:v>
                </c:pt>
                <c:pt idx="40459">
                  <c:v>-48051035.878847003</c:v>
                </c:pt>
                <c:pt idx="40460">
                  <c:v>-48050482.05290699</c:v>
                </c:pt>
                <c:pt idx="40461">
                  <c:v>-48049912.97788699</c:v>
                </c:pt>
                <c:pt idx="40462">
                  <c:v>-48049328.629094012</c:v>
                </c:pt>
                <c:pt idx="40463">
                  <c:v>-48048728.981771991</c:v>
                </c:pt>
                <c:pt idx="40464">
                  <c:v>-48048114.011102997</c:v>
                </c:pt>
                <c:pt idx="40465">
                  <c:v>-48047483.692205004</c:v>
                </c:pt>
                <c:pt idx="40466">
                  <c:v>-48046838.000134006</c:v>
                </c:pt>
                <c:pt idx="40467">
                  <c:v>-48046176.909880996</c:v>
                </c:pt>
                <c:pt idx="40468">
                  <c:v>-48045500.396374993</c:v>
                </c:pt>
                <c:pt idx="40469">
                  <c:v>-48044808.434478998</c:v>
                </c:pt>
                <c:pt idx="40470">
                  <c:v>-48044100.998995006</c:v>
                </c:pt>
                <c:pt idx="40471">
                  <c:v>-48043378.064659007</c:v>
                </c:pt>
                <c:pt idx="40472">
                  <c:v>-48042639.606140003</c:v>
                </c:pt>
                <c:pt idx="40473">
                  <c:v>-48041885.598048009</c:v>
                </c:pt>
                <c:pt idx="40474">
                  <c:v>-48041116.014921993</c:v>
                </c:pt>
                <c:pt idx="40475">
                  <c:v>-48040330.831240006</c:v>
                </c:pt>
                <c:pt idx="40476">
                  <c:v>-48039530.021412998</c:v>
                </c:pt>
                <c:pt idx="40477">
                  <c:v>-48038713.559784994</c:v>
                </c:pt>
                <c:pt idx="40478">
                  <c:v>-48037881.420637004</c:v>
                </c:pt>
                <c:pt idx="40479">
                  <c:v>-48037033.578181997</c:v>
                </c:pt>
                <c:pt idx="40480">
                  <c:v>-48036170.006565996</c:v>
                </c:pt>
                <c:pt idx="40481">
                  <c:v>-48035290.679870002</c:v>
                </c:pt>
                <c:pt idx="40482">
                  <c:v>-48034395.572107002</c:v>
                </c:pt>
                <c:pt idx="40483">
                  <c:v>-48033484.657224998</c:v>
                </c:pt>
                <c:pt idx="40484">
                  <c:v>-48032557.909101002</c:v>
                </c:pt>
                <c:pt idx="40485">
                  <c:v>-48031615.301548004</c:v>
                </c:pt>
                <c:pt idx="40486">
                  <c:v>-48030656.808309995</c:v>
                </c:pt>
                <c:pt idx="40487">
                  <c:v>-48029682.403060995</c:v>
                </c:pt>
                <c:pt idx="40488">
                  <c:v>-48028692.059409998</c:v>
                </c:pt>
                <c:pt idx="40489">
                  <c:v>-48027685.750895999</c:v>
                </c:pt>
                <c:pt idx="40490">
                  <c:v>-48026663.450988993</c:v>
                </c:pt>
                <c:pt idx="40491">
                  <c:v>-48025625.133088998</c:v>
                </c:pt>
                <c:pt idx="40492">
                  <c:v>-48024570.770530008</c:v>
                </c:pt>
                <c:pt idx="40493">
                  <c:v>-48023500.33657299</c:v>
                </c:pt>
                <c:pt idx="40494">
                  <c:v>-48022413.804411992</c:v>
                </c:pt>
                <c:pt idx="40495">
                  <c:v>-48021311.147168003</c:v>
                </c:pt>
                <c:pt idx="40496">
                  <c:v>-48020192.337894998</c:v>
                </c:pt>
                <c:pt idx="40497">
                  <c:v>-48019057.349574998</c:v>
                </c:pt>
                <c:pt idx="40498">
                  <c:v>-48017906.155118003</c:v>
                </c:pt>
                <c:pt idx="40499">
                  <c:v>-48016738.727366</c:v>
                </c:pt>
                <c:pt idx="40500">
                  <c:v>-48015555.039086998</c:v>
                </c:pt>
                <c:pt idx="40501">
                  <c:v>-48014355.062978998</c:v>
                </c:pt>
                <c:pt idx="40502">
                  <c:v>-48013138.771668009</c:v>
                </c:pt>
                <c:pt idx="40503">
                  <c:v>-48011906.137707002</c:v>
                </c:pt>
                <c:pt idx="40504">
                  <c:v>-48010657.133578002</c:v>
                </c:pt>
                <c:pt idx="40505">
                  <c:v>-48009391.731690004</c:v>
                </c:pt>
                <c:pt idx="40506">
                  <c:v>-48008109.904378995</c:v>
                </c:pt>
                <c:pt idx="40507">
                  <c:v>-48006811.623908006</c:v>
                </c:pt>
                <c:pt idx="40508">
                  <c:v>-48005496.862467997</c:v>
                </c:pt>
                <c:pt idx="40509">
                  <c:v>-48004165.592173003</c:v>
                </c:pt>
                <c:pt idx="40510">
                  <c:v>-48002817.785066999</c:v>
                </c:pt>
                <c:pt idx="40511">
                  <c:v>-48001453.413116992</c:v>
                </c:pt>
                <c:pt idx="40512">
                  <c:v>-48000072.448218003</c:v>
                </c:pt>
                <c:pt idx="40513">
                  <c:v>-47998674.862187997</c:v>
                </c:pt>
                <c:pt idx="40514">
                  <c:v>-47997260.626771994</c:v>
                </c:pt>
                <c:pt idx="40515">
                  <c:v>-47995829.713639006</c:v>
                </c:pt>
                <c:pt idx="40516">
                  <c:v>-47994382.094381995</c:v>
                </c:pt>
                <c:pt idx="40517">
                  <c:v>-47992917.740519002</c:v>
                </c:pt>
                <c:pt idx="40518">
                  <c:v>-47991436.623492002</c:v>
                </c:pt>
                <c:pt idx="40519">
                  <c:v>-47989938.714666001</c:v>
                </c:pt>
                <c:pt idx="40520">
                  <c:v>-47988423.985330001</c:v>
                </c:pt>
                <c:pt idx="40521">
                  <c:v>-47986892.406695999</c:v>
                </c:pt>
                <c:pt idx="40522">
                  <c:v>-47985343.949898005</c:v>
                </c:pt>
                <c:pt idx="40523">
                  <c:v>-47983778.585994005</c:v>
                </c:pt>
                <c:pt idx="40524">
                  <c:v>-47982196.285964005</c:v>
                </c:pt>
                <c:pt idx="40525">
                  <c:v>-47980597.020709001</c:v>
                </c:pt>
                <c:pt idx="40526">
                  <c:v>-47978980.761053011</c:v>
                </c:pt>
                <c:pt idx="40527">
                  <c:v>-47977347.477739997</c:v>
                </c:pt>
                <c:pt idx="40528">
                  <c:v>-47975697.141436003</c:v>
                </c:pt>
                <c:pt idx="40529">
                  <c:v>-47974029.722727999</c:v>
                </c:pt>
                <c:pt idx="40530">
                  <c:v>-47972345.192121997</c:v>
                </c:pt>
                <c:pt idx="40531">
                  <c:v>-47970643.520048007</c:v>
                </c:pt>
                <c:pt idx="40532">
                  <c:v>-47968924.676850997</c:v>
                </c:pt>
                <c:pt idx="40533">
                  <c:v>-47967188.632799998</c:v>
                </c:pt>
                <c:pt idx="40534">
                  <c:v>-47965435.358079992</c:v>
                </c:pt>
                <c:pt idx="40535">
                  <c:v>-47963664.822797</c:v>
                </c:pt>
                <c:pt idx="40536">
                  <c:v>-47961876.996974997</c:v>
                </c:pt>
                <c:pt idx="40537">
                  <c:v>-47960071.850557998</c:v>
                </c:pt>
                <c:pt idx="40538">
                  <c:v>-47958249.35340599</c:v>
                </c:pt>
                <c:pt idx="40539">
                  <c:v>-47956409.475297004</c:v>
                </c:pt>
                <c:pt idx="40540">
                  <c:v>-47954552.185929</c:v>
                </c:pt>
                <c:pt idx="40541">
                  <c:v>-47952677.454914004</c:v>
                </c:pt>
                <c:pt idx="40542">
                  <c:v>-47950785.251782991</c:v>
                </c:pt>
                <c:pt idx="40543">
                  <c:v>-47948875.545983002</c:v>
                </c:pt>
                <c:pt idx="40544">
                  <c:v>-47946948.306877993</c:v>
                </c:pt>
                <c:pt idx="40545">
                  <c:v>-47945003.503747001</c:v>
                </c:pt>
                <c:pt idx="40546">
                  <c:v>-47943041.105784997</c:v>
                </c:pt>
                <c:pt idx="40547">
                  <c:v>-47941061.082101993</c:v>
                </c:pt>
                <c:pt idx="40548">
                  <c:v>-47939063.401723996</c:v>
                </c:pt>
                <c:pt idx="40549">
                  <c:v>-47937048.033591002</c:v>
                </c:pt>
                <c:pt idx="40550">
                  <c:v>-47935014.946557</c:v>
                </c:pt>
                <c:pt idx="40551">
                  <c:v>-47932964.109391004</c:v>
                </c:pt>
                <c:pt idx="40552">
                  <c:v>-47930895.490775995</c:v>
                </c:pt>
                <c:pt idx="40553">
                  <c:v>-47928809.059307002</c:v>
                </c:pt>
                <c:pt idx="40554">
                  <c:v>-47926704.783492997</c:v>
                </c:pt>
                <c:pt idx="40555">
                  <c:v>-47924582.631756</c:v>
                </c:pt>
                <c:pt idx="40556">
                  <c:v>-47922442.57243</c:v>
                </c:pt>
                <c:pt idx="40557">
                  <c:v>-47920284.573760994</c:v>
                </c:pt>
                <c:pt idx="40558">
                  <c:v>-47918108.603906997</c:v>
                </c:pt>
                <c:pt idx="40559">
                  <c:v>-47915914.63093701</c:v>
                </c:pt>
                <c:pt idx="40560">
                  <c:v>-47913702.622832999</c:v>
                </c:pt>
                <c:pt idx="40561">
                  <c:v>-47911472.547483996</c:v>
                </c:pt>
                <c:pt idx="40562">
                  <c:v>-47909224.372694001</c:v>
                </c:pt>
                <c:pt idx="40563">
                  <c:v>-47906958.066173002</c:v>
                </c:pt>
                <c:pt idx="40564">
                  <c:v>-47904673.595543005</c:v>
                </c:pt>
                <c:pt idx="40565">
                  <c:v>-47902370.928336002</c:v>
                </c:pt>
                <c:pt idx="40566">
                  <c:v>-47900050.031989999</c:v>
                </c:pt>
                <c:pt idx="40567">
                  <c:v>-47897710.873853996</c:v>
                </c:pt>
                <c:pt idx="40568">
                  <c:v>-47895353.421186</c:v>
                </c:pt>
                <c:pt idx="40569">
                  <c:v>-47892977.641151011</c:v>
                </c:pt>
                <c:pt idx="40570">
                  <c:v>-47890583.500819996</c:v>
                </c:pt>
                <c:pt idx="40571">
                  <c:v>-47888170.967174001</c:v>
                </c:pt>
                <c:pt idx="40572">
                  <c:v>-47885740.007099003</c:v>
                </c:pt>
                <c:pt idx="40573">
                  <c:v>-47883290.587388992</c:v>
                </c:pt>
                <c:pt idx="40574">
                  <c:v>-47880822.674742997</c:v>
                </c:pt>
                <c:pt idx="40575">
                  <c:v>-47878336.235766001</c:v>
                </c:pt>
                <c:pt idx="40576">
                  <c:v>-47875831.23697</c:v>
                </c:pt>
                <c:pt idx="40577">
                  <c:v>-47873307.644770995</c:v>
                </c:pt>
                <c:pt idx="40578">
                  <c:v>-47870765.425488003</c:v>
                </c:pt>
                <c:pt idx="40579">
                  <c:v>-47868204.545346998</c:v>
                </c:pt>
                <c:pt idx="40580">
                  <c:v>-47865624.970477</c:v>
                </c:pt>
                <c:pt idx="40581">
                  <c:v>-47863026.666910999</c:v>
                </c:pt>
                <c:pt idx="40582">
                  <c:v>-47860409.600584</c:v>
                </c:pt>
                <c:pt idx="40583">
                  <c:v>-47857773.737335004</c:v>
                </c:pt>
                <c:pt idx="40584">
                  <c:v>-47855119.042905994</c:v>
                </c:pt>
                <c:pt idx="40585">
                  <c:v>-47852445.482939996</c:v>
                </c:pt>
                <c:pt idx="40586">
                  <c:v>-47849753.022980995</c:v>
                </c:pt>
                <c:pt idx="40587">
                  <c:v>-47847041.628477007</c:v>
                </c:pt>
                <c:pt idx="40588">
                  <c:v>-47844311.264774002</c:v>
                </c:pt>
                <c:pt idx="40589">
                  <c:v>-47841561.897120997</c:v>
                </c:pt>
                <c:pt idx="40590">
                  <c:v>-47838793.490666002</c:v>
                </c:pt>
                <c:pt idx="40591">
                  <c:v>-47836006.010455996</c:v>
                </c:pt>
                <c:pt idx="40592">
                  <c:v>-47833199.421439007</c:v>
                </c:pt>
                <c:pt idx="40593">
                  <c:v>-47830373.688460998</c:v>
                </c:pt>
                <c:pt idx="40594">
                  <c:v>-47827528.776267007</c:v>
                </c:pt>
                <c:pt idx="40595">
                  <c:v>-47824664.649500005</c:v>
                </c:pt>
                <c:pt idx="40596">
                  <c:v>-47821781.272700004</c:v>
                </c:pt>
                <c:pt idx="40597">
                  <c:v>-47818878.610307001</c:v>
                </c:pt>
                <c:pt idx="40598">
                  <c:v>-47815956.626654007</c:v>
                </c:pt>
                <c:pt idx="40599">
                  <c:v>-47813015.285975002</c:v>
                </c:pt>
                <c:pt idx="40600">
                  <c:v>-47810054.55239699</c:v>
                </c:pt>
                <c:pt idx="40601">
                  <c:v>-47807074.389943011</c:v>
                </c:pt>
                <c:pt idx="40602">
                  <c:v>-47804074.762532003</c:v>
                </c:pt>
                <c:pt idx="40603">
                  <c:v>-47801055.633979</c:v>
                </c:pt>
                <c:pt idx="40604">
                  <c:v>-47798016.967992</c:v>
                </c:pt>
                <c:pt idx="40605">
                  <c:v>-47794958.72817301</c:v>
                </c:pt>
                <c:pt idx="40606">
                  <c:v>-47791880.878017999</c:v>
                </c:pt>
                <c:pt idx="40607">
                  <c:v>-47788783.38091699</c:v>
                </c:pt>
                <c:pt idx="40608">
                  <c:v>-47785666.200151004</c:v>
                </c:pt>
                <c:pt idx="40609">
                  <c:v>-47782529.298896007</c:v>
                </c:pt>
                <c:pt idx="40610">
                  <c:v>-47779372.640218005</c:v>
                </c:pt>
                <c:pt idx="40611">
                  <c:v>-47776196.187073998</c:v>
                </c:pt>
                <c:pt idx="40612">
                  <c:v>-47772999.902313992</c:v>
                </c:pt>
                <c:pt idx="40613">
                  <c:v>-47769783.748677008</c:v>
                </c:pt>
                <c:pt idx="40614">
                  <c:v>-47766547.688793011</c:v>
                </c:pt>
                <c:pt idx="40615">
                  <c:v>-47763291.685180999</c:v>
                </c:pt>
                <c:pt idx="40616">
                  <c:v>-47760015.700251006</c:v>
                </c:pt>
                <c:pt idx="40617">
                  <c:v>-47756719.6963</c:v>
                </c:pt>
                <c:pt idx="40618">
                  <c:v>-47753403.635514006</c:v>
                </c:pt>
                <c:pt idx="40619">
                  <c:v>-47750067.479966998</c:v>
                </c:pt>
                <c:pt idx="40620">
                  <c:v>-47746711.191620007</c:v>
                </c:pt>
                <c:pt idx="40621">
                  <c:v>-47743334.732322991</c:v>
                </c:pt>
                <c:pt idx="40622">
                  <c:v>-47739938.063809998</c:v>
                </c:pt>
                <c:pt idx="40623">
                  <c:v>-47736521.147701994</c:v>
                </c:pt>
                <c:pt idx="40624">
                  <c:v>-47733083.945506997</c:v>
                </c:pt>
                <c:pt idx="40625">
                  <c:v>-47729626.418614998</c:v>
                </c:pt>
                <c:pt idx="40626">
                  <c:v>-47726148.528305002</c:v>
                </c:pt>
                <c:pt idx="40627">
                  <c:v>-47722650.235736005</c:v>
                </c:pt>
                <c:pt idx="40628">
                  <c:v>-47719131.501954004</c:v>
                </c:pt>
                <c:pt idx="40629">
                  <c:v>-47715592.287887</c:v>
                </c:pt>
                <c:pt idx="40630">
                  <c:v>-47712032.554345995</c:v>
                </c:pt>
                <c:pt idx="40631">
                  <c:v>-47708452.262023002</c:v>
                </c:pt>
                <c:pt idx="40632">
                  <c:v>-47704851.371492997</c:v>
                </c:pt>
                <c:pt idx="40633">
                  <c:v>-47701229.843213998</c:v>
                </c:pt>
                <c:pt idx="40634">
                  <c:v>-47697587.637521997</c:v>
                </c:pt>
                <c:pt idx="40635">
                  <c:v>-47693924.714635007</c:v>
                </c:pt>
                <c:pt idx="40636">
                  <c:v>-47690241.034650005</c:v>
                </c:pt>
                <c:pt idx="40637">
                  <c:v>-47686536.557544</c:v>
                </c:pt>
                <c:pt idx="40638">
                  <c:v>-47682811.243173003</c:v>
                </c:pt>
                <c:pt idx="40639">
                  <c:v>-47679065.051270999</c:v>
                </c:pt>
                <c:pt idx="40640">
                  <c:v>-47675297.94145</c:v>
                </c:pt>
                <c:pt idx="40641">
                  <c:v>-47671509.873199999</c:v>
                </c:pt>
                <c:pt idx="40642">
                  <c:v>-47667700.805885993</c:v>
                </c:pt>
                <c:pt idx="40643">
                  <c:v>-47663870.698751003</c:v>
                </c:pt>
                <c:pt idx="40644">
                  <c:v>-47660019.510913998</c:v>
                </c:pt>
                <c:pt idx="40645">
                  <c:v>-47656147.201368004</c:v>
                </c:pt>
                <c:pt idx="40646">
                  <c:v>-47652253.728982002</c:v>
                </c:pt>
                <c:pt idx="40647">
                  <c:v>-47648339.052497998</c:v>
                </c:pt>
                <c:pt idx="40648">
                  <c:v>-47644403.130534008</c:v>
                </c:pt>
                <c:pt idx="40649">
                  <c:v>-47640445.921579003</c:v>
                </c:pt>
                <c:pt idx="40650">
                  <c:v>-47636467.383994997</c:v>
                </c:pt>
                <c:pt idx="40651">
                  <c:v>-47632467.476016991</c:v>
                </c:pt>
                <c:pt idx="40652">
                  <c:v>-47628446.155749999</c:v>
                </c:pt>
                <c:pt idx="40653">
                  <c:v>-47624403.381173998</c:v>
                </c:pt>
                <c:pt idx="40654">
                  <c:v>-47620339.110134006</c:v>
                </c:pt>
                <c:pt idx="40655">
                  <c:v>-47616253.300348997</c:v>
                </c:pt>
                <c:pt idx="40656">
                  <c:v>-47612145.909405999</c:v>
                </c:pt>
                <c:pt idx="40657">
                  <c:v>-47608016.894761004</c:v>
                </c:pt>
                <c:pt idx="40658">
                  <c:v>-47603866.213739</c:v>
                </c:pt>
                <c:pt idx="40659">
                  <c:v>-47599693.823531002</c:v>
                </c:pt>
                <c:pt idx="40660">
                  <c:v>-47595499.68119701</c:v>
                </c:pt>
                <c:pt idx="40661">
                  <c:v>-47591283.743662998</c:v>
                </c:pt>
                <c:pt idx="40662">
                  <c:v>-47587045.967720993</c:v>
                </c:pt>
                <c:pt idx="40663">
                  <c:v>-47582786.310027994</c:v>
                </c:pt>
                <c:pt idx="40664">
                  <c:v>-47578504.727107011</c:v>
                </c:pt>
                <c:pt idx="40665">
                  <c:v>-47574201.175345011</c:v>
                </c:pt>
                <c:pt idx="40666">
                  <c:v>-47569875.610992998</c:v>
                </c:pt>
                <c:pt idx="40667">
                  <c:v>-47565527.990162998</c:v>
                </c:pt>
                <c:pt idx="40668">
                  <c:v>-47561158.268832006</c:v>
                </c:pt>
                <c:pt idx="40669">
                  <c:v>-47556766.402839996</c:v>
                </c:pt>
                <c:pt idx="40670">
                  <c:v>-47552352.34788499</c:v>
                </c:pt>
                <c:pt idx="40671">
                  <c:v>-47547916.059528001</c:v>
                </c:pt>
                <c:pt idx="40672">
                  <c:v>-47543457.493189998</c:v>
                </c:pt>
                <c:pt idx="40673">
                  <c:v>-47538976.604152001</c:v>
                </c:pt>
                <c:pt idx="40674">
                  <c:v>-47534473.347553</c:v>
                </c:pt>
                <c:pt idx="40675">
                  <c:v>-47529947.678389996</c:v>
                </c:pt>
                <c:pt idx="40676">
                  <c:v>-47525399.551519997</c:v>
                </c:pt>
                <c:pt idx="40677">
                  <c:v>-47520828.921655007</c:v>
                </c:pt>
                <c:pt idx="40678">
                  <c:v>-47516235.743364997</c:v>
                </c:pt>
                <c:pt idx="40679">
                  <c:v>-47511619.971074998</c:v>
                </c:pt>
                <c:pt idx="40680">
                  <c:v>-47506981.559064999</c:v>
                </c:pt>
                <c:pt idx="40681">
                  <c:v>-47502320.461471997</c:v>
                </c:pt>
                <c:pt idx="40682">
                  <c:v>-47497636.632284001</c:v>
                </c:pt>
                <c:pt idx="40683">
                  <c:v>-47492930.025344007</c:v>
                </c:pt>
                <c:pt idx="40684">
                  <c:v>-47488200.594347008</c:v>
                </c:pt>
                <c:pt idx="40685">
                  <c:v>-47483448.292842001</c:v>
                </c:pt>
                <c:pt idx="40686">
                  <c:v>-47478673.074228011</c:v>
                </c:pt>
                <c:pt idx="40687">
                  <c:v>-47473874.891754001</c:v>
                </c:pt>
                <c:pt idx="40688">
                  <c:v>-47469053.698520005</c:v>
                </c:pt>
                <c:pt idx="40689">
                  <c:v>-47464209.447476991</c:v>
                </c:pt>
                <c:pt idx="40690">
                  <c:v>-47459342.091422997</c:v>
                </c:pt>
                <c:pt idx="40691">
                  <c:v>-47454451.583005004</c:v>
                </c:pt>
                <c:pt idx="40692">
                  <c:v>-47449537.874715991</c:v>
                </c:pt>
                <c:pt idx="40693">
                  <c:v>-47444600.918898001</c:v>
                </c:pt>
                <c:pt idx="40694">
                  <c:v>-47439640.667739004</c:v>
                </c:pt>
                <c:pt idx="40695">
                  <c:v>-47434657.073270001</c:v>
                </c:pt>
                <c:pt idx="40696">
                  <c:v>-47429650.087369993</c:v>
                </c:pt>
                <c:pt idx="40697">
                  <c:v>-47424619.661761001</c:v>
                </c:pt>
                <c:pt idx="40698">
                  <c:v>-47419565.748006001</c:v>
                </c:pt>
                <c:pt idx="40699">
                  <c:v>-47414488.297515005</c:v>
                </c:pt>
                <c:pt idx="40700">
                  <c:v>-47409387.261537015</c:v>
                </c:pt>
                <c:pt idx="40701">
                  <c:v>-47404262.591163009</c:v>
                </c:pt>
                <c:pt idx="40702">
                  <c:v>-47399114.237324998</c:v>
                </c:pt>
                <c:pt idx="40703">
                  <c:v>-47393942.150794998</c:v>
                </c:pt>
                <c:pt idx="40704">
                  <c:v>-47388746.282183997</c:v>
                </c:pt>
                <c:pt idx="40705">
                  <c:v>-47383526.581940003</c:v>
                </c:pt>
                <c:pt idx="40706">
                  <c:v>-47378283.000353001</c:v>
                </c:pt>
                <c:pt idx="40707">
                  <c:v>-47373015.487544</c:v>
                </c:pt>
                <c:pt idx="40708">
                  <c:v>-47367723.993475996</c:v>
                </c:pt>
                <c:pt idx="40709">
                  <c:v>-47362408.467944011</c:v>
                </c:pt>
                <c:pt idx="40710">
                  <c:v>-47357068.860578001</c:v>
                </c:pt>
                <c:pt idx="40711">
                  <c:v>-47351705.120845005</c:v>
                </c:pt>
                <c:pt idx="40712">
                  <c:v>-47346317.198041007</c:v>
                </c:pt>
                <c:pt idx="40713">
                  <c:v>-47340905.041298009</c:v>
                </c:pt>
                <c:pt idx="40714">
                  <c:v>-47335468.599578008</c:v>
                </c:pt>
                <c:pt idx="40715">
                  <c:v>-47330007.821676001</c:v>
                </c:pt>
                <c:pt idx="40716">
                  <c:v>-47324522.656213999</c:v>
                </c:pt>
                <c:pt idx="40717">
                  <c:v>-47319013.051646002</c:v>
                </c:pt>
                <c:pt idx="40718">
                  <c:v>-47313478.956254996</c:v>
                </c:pt>
                <c:pt idx="40719">
                  <c:v>-47307920.318150997</c:v>
                </c:pt>
                <c:pt idx="40720">
                  <c:v>-47302337.085270002</c:v>
                </c:pt>
                <c:pt idx="40721">
                  <c:v>-47296729.205376998</c:v>
                </c:pt>
                <c:pt idx="40722">
                  <c:v>-47291096.626061</c:v>
                </c:pt>
                <c:pt idx="40723">
                  <c:v>-47285439.294736005</c:v>
                </c:pt>
                <c:pt idx="40724">
                  <c:v>-47279757.158639006</c:v>
                </c:pt>
                <c:pt idx="40725">
                  <c:v>-47274050.164833009</c:v>
                </c:pt>
                <c:pt idx="40726">
                  <c:v>-47268318.260200009</c:v>
                </c:pt>
                <c:pt idx="40727">
                  <c:v>-47262561.391446002</c:v>
                </c:pt>
                <c:pt idx="40728">
                  <c:v>-47256779.505097009</c:v>
                </c:pt>
                <c:pt idx="40729">
                  <c:v>-47250972.547498003</c:v>
                </c:pt>
                <c:pt idx="40730">
                  <c:v>-47245140.464814</c:v>
                </c:pt>
                <c:pt idx="40731">
                  <c:v>-47239283.203028999</c:v>
                </c:pt>
                <c:pt idx="40732">
                  <c:v>-47233400.707942002</c:v>
                </c:pt>
                <c:pt idx="40733">
                  <c:v>-47227492.925171003</c:v>
                </c:pt>
                <c:pt idx="40734">
                  <c:v>-47221559.800148003</c:v>
                </c:pt>
                <c:pt idx="40735">
                  <c:v>-47215601.278121002</c:v>
                </c:pt>
                <c:pt idx="40736">
                  <c:v>-47209617.304151997</c:v>
                </c:pt>
                <c:pt idx="40737">
                  <c:v>-47203607.823114</c:v>
                </c:pt>
                <c:pt idx="40738">
                  <c:v>-47197572.77969601</c:v>
                </c:pt>
                <c:pt idx="40739">
                  <c:v>-47191512.118395001</c:v>
                </c:pt>
                <c:pt idx="40740">
                  <c:v>-47185425.783519998</c:v>
                </c:pt>
                <c:pt idx="40741">
                  <c:v>-47179313.719189003</c:v>
                </c:pt>
                <c:pt idx="40742">
                  <c:v>-47173175.869328998</c:v>
                </c:pt>
                <c:pt idx="40743">
                  <c:v>-47167012.177675001</c:v>
                </c:pt>
                <c:pt idx="40744">
                  <c:v>-47160822.587768994</c:v>
                </c:pt>
                <c:pt idx="40745">
                  <c:v>-47154607.042958997</c:v>
                </c:pt>
                <c:pt idx="40746">
                  <c:v>-47148365.486396991</c:v>
                </c:pt>
                <c:pt idx="40747">
                  <c:v>-47142097.861040011</c:v>
                </c:pt>
                <c:pt idx="40748">
                  <c:v>-47135804.10964901</c:v>
                </c:pt>
                <c:pt idx="40749">
                  <c:v>-47129484.174785994</c:v>
                </c:pt>
                <c:pt idx="40750">
                  <c:v>-47123137.998815</c:v>
                </c:pt>
                <c:pt idx="40751">
                  <c:v>-47116765.523901001</c:v>
                </c:pt>
                <c:pt idx="40752">
                  <c:v>-47110366.692005999</c:v>
                </c:pt>
                <c:pt idx="40753">
                  <c:v>-47103941.444894001</c:v>
                </c:pt>
                <c:pt idx="40754">
                  <c:v>-47097489.724125005</c:v>
                </c:pt>
                <c:pt idx="40755">
                  <c:v>-47091011.471054003</c:v>
                </c:pt>
                <c:pt idx="40756">
                  <c:v>-47084506.626835003</c:v>
                </c:pt>
                <c:pt idx="40757">
                  <c:v>-47077975.132413</c:v>
                </c:pt>
                <c:pt idx="40758">
                  <c:v>-47071416.928530008</c:v>
                </c:pt>
                <c:pt idx="40759">
                  <c:v>-47064831.955718994</c:v>
                </c:pt>
                <c:pt idx="40760">
                  <c:v>-47058220.154303998</c:v>
                </c:pt>
                <c:pt idx="40761">
                  <c:v>-47051581.464401998</c:v>
                </c:pt>
                <c:pt idx="40762">
                  <c:v>-47044915.825916998</c:v>
                </c:pt>
                <c:pt idx="40763">
                  <c:v>-47038223.178544007</c:v>
                </c:pt>
                <c:pt idx="40764">
                  <c:v>-47031503.461764</c:v>
                </c:pt>
                <c:pt idx="40765">
                  <c:v>-47024756.614845</c:v>
                </c:pt>
                <c:pt idx="40766">
                  <c:v>-47017982.576841995</c:v>
                </c:pt>
                <c:pt idx="40767">
                  <c:v>-47011181.286592998</c:v>
                </c:pt>
                <c:pt idx="40768">
                  <c:v>-47004352.682718992</c:v>
                </c:pt>
                <c:pt idx="40769">
                  <c:v>-46997496.703625999</c:v>
                </c:pt>
                <c:pt idx="40770">
                  <c:v>-46990613.287499003</c:v>
                </c:pt>
                <c:pt idx="40771">
                  <c:v>-46983702.372303993</c:v>
                </c:pt>
                <c:pt idx="40772">
                  <c:v>-46976763.895787999</c:v>
                </c:pt>
                <c:pt idx="40773">
                  <c:v>-46969797.795473009</c:v>
                </c:pt>
                <c:pt idx="40774">
                  <c:v>-46962804.008660011</c:v>
                </c:pt>
                <c:pt idx="40775">
                  <c:v>-46955782.472427994</c:v>
                </c:pt>
                <c:pt idx="40776">
                  <c:v>-46948733.123626001</c:v>
                </c:pt>
                <c:pt idx="40777">
                  <c:v>-46941655.898881994</c:v>
                </c:pt>
                <c:pt idx="40778">
                  <c:v>-46934550.734593004</c:v>
                </c:pt>
                <c:pt idx="40779">
                  <c:v>-46927417.566928998</c:v>
                </c:pt>
                <c:pt idx="40780">
                  <c:v>-46920256.331831001</c:v>
                </c:pt>
                <c:pt idx="40781">
                  <c:v>-46913066.965010002</c:v>
                </c:pt>
                <c:pt idx="40782">
                  <c:v>-46905849.401942</c:v>
                </c:pt>
                <c:pt idx="40783">
                  <c:v>-46898603.577872992</c:v>
                </c:pt>
                <c:pt idx="40784">
                  <c:v>-46891329.427813999</c:v>
                </c:pt>
                <c:pt idx="40785">
                  <c:v>-46884026.886541992</c:v>
                </c:pt>
                <c:pt idx="40786">
                  <c:v>-46876695.888595</c:v>
                </c:pt>
                <c:pt idx="40787">
                  <c:v>-46869336.368275002</c:v>
                </c:pt>
                <c:pt idx="40788">
                  <c:v>-46861948.259645008</c:v>
                </c:pt>
                <c:pt idx="40789">
                  <c:v>-46854531.496528998</c:v>
                </c:pt>
                <c:pt idx="40790">
                  <c:v>-46847086.012507997</c:v>
                </c:pt>
                <c:pt idx="40791">
                  <c:v>-46839611.740923002</c:v>
                </c:pt>
                <c:pt idx="40792">
                  <c:v>-46832108.614868</c:v>
                </c:pt>
                <c:pt idx="40793">
                  <c:v>-46824576.567196004</c:v>
                </c:pt>
                <c:pt idx="40794">
                  <c:v>-46817015.530511998</c:v>
                </c:pt>
                <c:pt idx="40795">
                  <c:v>-46809425.437174</c:v>
                </c:pt>
                <c:pt idx="40796">
                  <c:v>-46801806.219290011</c:v>
                </c:pt>
                <c:pt idx="40797">
                  <c:v>-46794157.808721989</c:v>
                </c:pt>
                <c:pt idx="40798">
                  <c:v>-46786480.137077011</c:v>
                </c:pt>
                <c:pt idx="40799">
                  <c:v>-46778773.135713011</c:v>
                </c:pt>
                <c:pt idx="40800">
                  <c:v>-46771036.735731006</c:v>
                </c:pt>
                <c:pt idx="40801">
                  <c:v>-46763270.867981993</c:v>
                </c:pt>
                <c:pt idx="40802">
                  <c:v>-46755475.463055</c:v>
                </c:pt>
                <c:pt idx="40803">
                  <c:v>-46747650.451285996</c:v>
                </c:pt>
                <c:pt idx="40804">
                  <c:v>-46739795.762750998</c:v>
                </c:pt>
                <c:pt idx="40805">
                  <c:v>-46731911.327266</c:v>
                </c:pt>
                <c:pt idx="40806">
                  <c:v>-46723997.074384995</c:v>
                </c:pt>
                <c:pt idx="40807">
                  <c:v>-46716052.933398999</c:v>
                </c:pt>
                <c:pt idx="40808">
                  <c:v>-46708078.833337002</c:v>
                </c:pt>
                <c:pt idx="40809">
                  <c:v>-46700074.702960998</c:v>
                </c:pt>
                <c:pt idx="40810">
                  <c:v>-46692040.470764995</c:v>
                </c:pt>
                <c:pt idx="40811">
                  <c:v>-46683976.064979002</c:v>
                </c:pt>
                <c:pt idx="40812">
                  <c:v>-46675881.413557999</c:v>
                </c:pt>
                <c:pt idx="40813">
                  <c:v>-46667756.444191001</c:v>
                </c:pt>
                <c:pt idx="40814">
                  <c:v>-46659601.084293008</c:v>
                </c:pt>
                <c:pt idx="40815">
                  <c:v>-46651415.26100301</c:v>
                </c:pt>
                <c:pt idx="40816">
                  <c:v>-46643198.901188001</c:v>
                </c:pt>
                <c:pt idx="40817">
                  <c:v>-46634951.931438006</c:v>
                </c:pt>
                <c:pt idx="40818">
                  <c:v>-46626674.278062999</c:v>
                </c:pt>
                <c:pt idx="40819">
                  <c:v>-46618365.867095999</c:v>
                </c:pt>
                <c:pt idx="40820">
                  <c:v>-46610026.624287009</c:v>
                </c:pt>
                <c:pt idx="40821">
                  <c:v>-46601656.475106001</c:v>
                </c:pt>
                <c:pt idx="40822">
                  <c:v>-46593255.344737999</c:v>
                </c:pt>
                <c:pt idx="40823">
                  <c:v>-46584823.158080995</c:v>
                </c:pt>
                <c:pt idx="40824">
                  <c:v>-46576359.839749999</c:v>
                </c:pt>
                <c:pt idx="40825">
                  <c:v>-46567865.314067997</c:v>
                </c:pt>
                <c:pt idx="40826">
                  <c:v>-46559339.505070999</c:v>
                </c:pt>
                <c:pt idx="40827">
                  <c:v>-46550782.336501993</c:v>
                </c:pt>
                <c:pt idx="40828">
                  <c:v>-46542193.731812</c:v>
                </c:pt>
                <c:pt idx="40829">
                  <c:v>-46533573.614156</c:v>
                </c:pt>
                <c:pt idx="40830">
                  <c:v>-46524921.906397</c:v>
                </c:pt>
                <c:pt idx="40831">
                  <c:v>-46516238.531096004</c:v>
                </c:pt>
                <c:pt idx="40832">
                  <c:v>-46507523.410517</c:v>
                </c:pt>
                <c:pt idx="40833">
                  <c:v>-46498776.466623999</c:v>
                </c:pt>
                <c:pt idx="40834">
                  <c:v>-46489997.621078007</c:v>
                </c:pt>
                <c:pt idx="40835">
                  <c:v>-46481186.795235015</c:v>
                </c:pt>
                <c:pt idx="40836">
                  <c:v>-46472343.910146996</c:v>
                </c:pt>
                <c:pt idx="40837">
                  <c:v>-46463468.886559993</c:v>
                </c:pt>
                <c:pt idx="40838">
                  <c:v>-46454561.644909002</c:v>
                </c:pt>
                <c:pt idx="40839">
                  <c:v>-46445622.105318002</c:v>
                </c:pt>
                <c:pt idx="40840">
                  <c:v>-46436650.187602997</c:v>
                </c:pt>
                <c:pt idx="40841">
                  <c:v>-46427645.811261997</c:v>
                </c:pt>
                <c:pt idx="40842">
                  <c:v>-46418608.895480998</c:v>
                </c:pt>
                <c:pt idx="40843">
                  <c:v>-46409539.359124996</c:v>
                </c:pt>
                <c:pt idx="40844">
                  <c:v>-46400437.120745003</c:v>
                </c:pt>
                <c:pt idx="40845">
                  <c:v>-46391302.098567009</c:v>
                </c:pt>
                <c:pt idx="40846">
                  <c:v>-46382134.210498005</c:v>
                </c:pt>
                <c:pt idx="40847">
                  <c:v>-46372933.374118999</c:v>
                </c:pt>
                <c:pt idx="40848">
                  <c:v>-46363699.506687</c:v>
                </c:pt>
                <c:pt idx="40849">
                  <c:v>-46354432.525130019</c:v>
                </c:pt>
                <c:pt idx="40850">
                  <c:v>-46345132.346047997</c:v>
                </c:pt>
                <c:pt idx="40851">
                  <c:v>-46335798.885707997</c:v>
                </c:pt>
                <c:pt idx="40852">
                  <c:v>-46326432.060047008</c:v>
                </c:pt>
                <c:pt idx="40853">
                  <c:v>-46317031.784665003</c:v>
                </c:pt>
                <c:pt idx="40854">
                  <c:v>-46307597.974825993</c:v>
                </c:pt>
                <c:pt idx="40855">
                  <c:v>-46298130.545456998</c:v>
                </c:pt>
                <c:pt idx="40856">
                  <c:v>-46288629.411141999</c:v>
                </c:pt>
                <c:pt idx="40857">
                  <c:v>-46279094.486126989</c:v>
                </c:pt>
                <c:pt idx="40858">
                  <c:v>-46269525.684309997</c:v>
                </c:pt>
                <c:pt idx="40859">
                  <c:v>-46259922.919246003</c:v>
                </c:pt>
                <c:pt idx="40860">
                  <c:v>-46250286.104140006</c:v>
                </c:pt>
                <c:pt idx="40861">
                  <c:v>-46240615.15185</c:v>
                </c:pt>
                <c:pt idx="40862">
                  <c:v>-46230909.974880993</c:v>
                </c:pt>
                <c:pt idx="40863">
                  <c:v>-46221170.485383995</c:v>
                </c:pt>
                <c:pt idx="40864">
                  <c:v>-46211396.595155008</c:v>
                </c:pt>
                <c:pt idx="40865">
                  <c:v>-46201588.215632007</c:v>
                </c:pt>
                <c:pt idx="40866">
                  <c:v>-46191745.257895999</c:v>
                </c:pt>
                <c:pt idx="40867">
                  <c:v>-46181867.632662997</c:v>
                </c:pt>
                <c:pt idx="40868">
                  <c:v>-46171955.250289001</c:v>
                </c:pt>
                <c:pt idx="40869">
                  <c:v>-46162008.020761997</c:v>
                </c:pt>
                <c:pt idx="40870">
                  <c:v>-46152025.853702992</c:v>
                </c:pt>
                <c:pt idx="40871">
                  <c:v>-46142008.658363998</c:v>
                </c:pt>
                <c:pt idx="40872">
                  <c:v>-46131956.343624994</c:v>
                </c:pt>
                <c:pt idx="40873">
                  <c:v>-46121868.817993</c:v>
                </c:pt>
                <c:pt idx="40874">
                  <c:v>-46111745.989598006</c:v>
                </c:pt>
                <c:pt idx="40875">
                  <c:v>-46101587.76619301</c:v>
                </c:pt>
                <c:pt idx="40876">
                  <c:v>-46091394.055151001</c:v>
                </c:pt>
                <c:pt idx="40877">
                  <c:v>-46081164.763462</c:v>
                </c:pt>
                <c:pt idx="40878">
                  <c:v>-46070899.797731005</c:v>
                </c:pt>
                <c:pt idx="40879">
                  <c:v>-46060599.064179003</c:v>
                </c:pt>
                <c:pt idx="40880">
                  <c:v>-46050262.468635008</c:v>
                </c:pt>
                <c:pt idx="40881">
                  <c:v>-46039889.916539997</c:v>
                </c:pt>
                <c:pt idx="40882">
                  <c:v>-46029481.312939994</c:v>
                </c:pt>
                <c:pt idx="40883">
                  <c:v>-46019036.562485993</c:v>
                </c:pt>
                <c:pt idx="40884">
                  <c:v>-46008555.569432005</c:v>
                </c:pt>
                <c:pt idx="40885">
                  <c:v>-45998038.23763001</c:v>
                </c:pt>
                <c:pt idx="40886">
                  <c:v>-45987484.470532998</c:v>
                </c:pt>
                <c:pt idx="40887">
                  <c:v>-45976894.171186</c:v>
                </c:pt>
                <c:pt idx="40888">
                  <c:v>-45966267.242229998</c:v>
                </c:pt>
                <c:pt idx="40889">
                  <c:v>-45955603.585895002</c:v>
                </c:pt>
                <c:pt idx="40890">
                  <c:v>-45944903.103999004</c:v>
                </c:pt>
                <c:pt idx="40891">
                  <c:v>-45934165.697949007</c:v>
                </c:pt>
                <c:pt idx="40892">
                  <c:v>-45923391.268732004</c:v>
                </c:pt>
                <c:pt idx="40893">
                  <c:v>-45912579.716917999</c:v>
                </c:pt>
                <c:pt idx="40894">
                  <c:v>-45901730.942655995</c:v>
                </c:pt>
                <c:pt idx="40895">
                  <c:v>-45890844.845671996</c:v>
                </c:pt>
                <c:pt idx="40896">
                  <c:v>-45879921.325263008</c:v>
                </c:pt>
                <c:pt idx="40897">
                  <c:v>-45868960.280300997</c:v>
                </c:pt>
                <c:pt idx="40898">
                  <c:v>-45857961.609224007</c:v>
                </c:pt>
                <c:pt idx="40899">
                  <c:v>-45846925.210039005</c:v>
                </c:pt>
                <c:pt idx="40900">
                  <c:v>-45835850.980314992</c:v>
                </c:pt>
                <c:pt idx="40901">
                  <c:v>-45824738.817182995</c:v>
                </c:pt>
                <c:pt idx="40902">
                  <c:v>-45813588.617333002</c:v>
                </c:pt>
                <c:pt idx="40903">
                  <c:v>-45802400.277009003</c:v>
                </c:pt>
                <c:pt idx="40904">
                  <c:v>-45791173.692013003</c:v>
                </c:pt>
                <c:pt idx="40905">
                  <c:v>-45779908.757693008</c:v>
                </c:pt>
                <c:pt idx="40906">
                  <c:v>-45768605.368948005</c:v>
                </c:pt>
                <c:pt idx="40907">
                  <c:v>-45757263.420221999</c:v>
                </c:pt>
                <c:pt idx="40908">
                  <c:v>-45745882.805503003</c:v>
                </c:pt>
                <c:pt idx="40909">
                  <c:v>-45734463.418315992</c:v>
                </c:pt>
                <c:pt idx="40910">
                  <c:v>-45723005.151726991</c:v>
                </c:pt>
                <c:pt idx="40911">
                  <c:v>-45711507.898334004</c:v>
                </c:pt>
                <c:pt idx="40912">
                  <c:v>-45699971.550269</c:v>
                </c:pt>
                <c:pt idx="40913">
                  <c:v>-45688395.999192007</c:v>
                </c:pt>
                <c:pt idx="40914">
                  <c:v>-45676781.136289001</c:v>
                </c:pt>
                <c:pt idx="40915">
                  <c:v>-45665126.852268994</c:v>
                </c:pt>
                <c:pt idx="40916">
                  <c:v>-45653433.037363999</c:v>
                </c:pt>
                <c:pt idx="40917">
                  <c:v>-45641699.581321992</c:v>
                </c:pt>
                <c:pt idx="40918">
                  <c:v>-45629926.373404995</c:v>
                </c:pt>
                <c:pt idx="40919">
                  <c:v>-45618113.302386984</c:v>
                </c:pt>
                <c:pt idx="40920">
                  <c:v>-45606260.256554</c:v>
                </c:pt>
                <c:pt idx="40921">
                  <c:v>-45594367.123693004</c:v>
                </c:pt>
                <c:pt idx="40922">
                  <c:v>-45582433.791099012</c:v>
                </c:pt>
                <c:pt idx="40923">
                  <c:v>-45570460.145562999</c:v>
                </c:pt>
                <c:pt idx="40924">
                  <c:v>-45558446.073374994</c:v>
                </c:pt>
                <c:pt idx="40925">
                  <c:v>-45546391.460317001</c:v>
                </c:pt>
                <c:pt idx="40926">
                  <c:v>-45534296.191665009</c:v>
                </c:pt>
                <c:pt idx="40927">
                  <c:v>-45522160.152178995</c:v>
                </c:pt>
                <c:pt idx="40928">
                  <c:v>-45509983.226105005</c:v>
                </c:pt>
                <c:pt idx="40929">
                  <c:v>-45497765.297172002</c:v>
                </c:pt>
                <c:pt idx="40930">
                  <c:v>-45485506.248582996</c:v>
                </c:pt>
                <c:pt idx="40931">
                  <c:v>-45473205.963020995</c:v>
                </c:pt>
                <c:pt idx="40932">
                  <c:v>-45460864.322636001</c:v>
                </c:pt>
                <c:pt idx="40933">
                  <c:v>-45448481.209050007</c:v>
                </c:pt>
                <c:pt idx="40934">
                  <c:v>-45436056.503348</c:v>
                </c:pt>
                <c:pt idx="40935">
                  <c:v>-45423590.08607699</c:v>
                </c:pt>
                <c:pt idx="40936">
                  <c:v>-45411081.837244004</c:v>
                </c:pt>
                <c:pt idx="40937">
                  <c:v>-45398531.636310004</c:v>
                </c:pt>
                <c:pt idx="40938">
                  <c:v>-45385939.362187997</c:v>
                </c:pt>
                <c:pt idx="40939">
                  <c:v>-45373304.893239006</c:v>
                </c:pt>
                <c:pt idx="40940">
                  <c:v>-45360628.107268006</c:v>
                </c:pt>
                <c:pt idx="40941">
                  <c:v>-45347908.881524995</c:v>
                </c:pt>
                <c:pt idx="40942">
                  <c:v>-45335147.092693008</c:v>
                </c:pt>
                <c:pt idx="40943">
                  <c:v>-45322342.616891995</c:v>
                </c:pt>
                <c:pt idx="40944">
                  <c:v>-45309495.329674006</c:v>
                </c:pt>
                <c:pt idx="40945">
                  <c:v>-45296605.106014997</c:v>
                </c:pt>
                <c:pt idx="40946">
                  <c:v>-45283671.820317999</c:v>
                </c:pt>
                <c:pt idx="40947">
                  <c:v>-45270695.346403994</c:v>
                </c:pt>
                <c:pt idx="40948">
                  <c:v>-45257675.557509996</c:v>
                </c:pt>
                <c:pt idx="40949">
                  <c:v>-45244612.326287001</c:v>
                </c:pt>
                <c:pt idx="40950">
                  <c:v>-45231505.524792999</c:v>
                </c:pt>
                <c:pt idx="40951">
                  <c:v>-45218355.024494007</c:v>
                </c:pt>
                <c:pt idx="40952">
                  <c:v>-45205160.696254008</c:v>
                </c:pt>
                <c:pt idx="40953">
                  <c:v>-45191922.410337001</c:v>
                </c:pt>
                <c:pt idx="40954">
                  <c:v>-45178640.036398999</c:v>
                </c:pt>
                <c:pt idx="40955">
                  <c:v>-45165313.443486996</c:v>
                </c:pt>
                <c:pt idx="40956">
                  <c:v>-45151942.500034004</c:v>
                </c:pt>
                <c:pt idx="40957">
                  <c:v>-45138527.073853001</c:v>
                </c:pt>
                <c:pt idx="40958">
                  <c:v>-45125067.032136001</c:v>
                </c:pt>
                <c:pt idx="40959">
                  <c:v>-45111562.241450004</c:v>
                </c:pt>
                <c:pt idx="40960">
                  <c:v>-45098012.567730002</c:v>
                </c:pt>
                <c:pt idx="40961">
                  <c:v>-45084417.876278996</c:v>
                </c:pt>
                <c:pt idx="40962">
                  <c:v>-45070778.031758003</c:v>
                </c:pt>
                <c:pt idx="40963">
                  <c:v>-45057092.898189999</c:v>
                </c:pt>
                <c:pt idx="40964">
                  <c:v>-45043362.338949002</c:v>
                </c:pt>
                <c:pt idx="40965">
                  <c:v>-45029586.216755994</c:v>
                </c:pt>
                <c:pt idx="40966">
                  <c:v>-45015764.393681996</c:v>
                </c:pt>
                <c:pt idx="40967">
                  <c:v>-45001896.731134012</c:v>
                </c:pt>
                <c:pt idx="40968">
                  <c:v>-44987983.089856997</c:v>
                </c:pt>
                <c:pt idx="40969">
                  <c:v>-44974023.329929002</c:v>
                </c:pt>
                <c:pt idx="40970">
                  <c:v>-44960017.310752995</c:v>
                </c:pt>
                <c:pt idx="40971">
                  <c:v>-44945964.891057007</c:v>
                </c:pt>
                <c:pt idx="40972">
                  <c:v>-44931865.928888001</c:v>
                </c:pt>
                <c:pt idx="40973">
                  <c:v>-44917720.281605005</c:v>
                </c:pt>
                <c:pt idx="40974">
                  <c:v>-44903527.805877998</c:v>
                </c:pt>
                <c:pt idx="40975">
                  <c:v>-44889288.35768199</c:v>
                </c:pt>
                <c:pt idx="40976">
                  <c:v>-44875001.792292006</c:v>
                </c:pt>
                <c:pt idx="40977">
                  <c:v>-44860667.964278005</c:v>
                </c:pt>
                <c:pt idx="40978">
                  <c:v>-44846286.727504008</c:v>
                </c:pt>
                <c:pt idx="40979">
                  <c:v>-44831857.935116</c:v>
                </c:pt>
                <c:pt idx="40980">
                  <c:v>-44817381.439544007</c:v>
                </c:pt>
                <c:pt idx="40981">
                  <c:v>-44802857.092495002</c:v>
                </c:pt>
                <c:pt idx="40982">
                  <c:v>-44788284.744947009</c:v>
                </c:pt>
                <c:pt idx="40983">
                  <c:v>-44773664.247144006</c:v>
                </c:pt>
                <c:pt idx="40984">
                  <c:v>-44758995.448594004</c:v>
                </c:pt>
                <c:pt idx="40985">
                  <c:v>-44744278.198060006</c:v>
                </c:pt>
                <c:pt idx="40986">
                  <c:v>-44729512.343557999</c:v>
                </c:pt>
                <c:pt idx="40987">
                  <c:v>-44714697.732351996</c:v>
                </c:pt>
                <c:pt idx="40988">
                  <c:v>-44699834.210945003</c:v>
                </c:pt>
                <c:pt idx="40989">
                  <c:v>-44684921.625079006</c:v>
                </c:pt>
                <c:pt idx="40990">
                  <c:v>-44669959.819727004</c:v>
                </c:pt>
                <c:pt idx="40991">
                  <c:v>-44654948.639086001</c:v>
                </c:pt>
                <c:pt idx="40992">
                  <c:v>-44639887.926577002</c:v>
                </c:pt>
                <c:pt idx="40993">
                  <c:v>-44624777.524835005</c:v>
                </c:pt>
                <c:pt idx="40994">
                  <c:v>-44609617.275705002</c:v>
                </c:pt>
                <c:pt idx="40995">
                  <c:v>-44594407.020237006</c:v>
                </c:pt>
                <c:pt idx="40996">
                  <c:v>-44579146.598680004</c:v>
                </c:pt>
                <c:pt idx="40997">
                  <c:v>-44563835.850476995</c:v>
                </c:pt>
                <c:pt idx="40998">
                  <c:v>-44548474.614259005</c:v>
                </c:pt>
                <c:pt idx="40999">
                  <c:v>-44533062.72783801</c:v>
                </c:pt>
                <c:pt idx="41000">
                  <c:v>-44517600.028207004</c:v>
                </c:pt>
                <c:pt idx="41001">
                  <c:v>-44502086.351524994</c:v>
                </c:pt>
                <c:pt idx="41002">
                  <c:v>-44486521.533119999</c:v>
                </c:pt>
                <c:pt idx="41003">
                  <c:v>-44470905.407477997</c:v>
                </c:pt>
                <c:pt idx="41004">
                  <c:v>-44455237.808237009</c:v>
                </c:pt>
                <c:pt idx="41005">
                  <c:v>-44439518.568186</c:v>
                </c:pt>
                <c:pt idx="41006">
                  <c:v>-44423747.519254006</c:v>
                </c:pt>
                <c:pt idx="41007">
                  <c:v>-44407924.492504999</c:v>
                </c:pt>
                <c:pt idx="41008">
                  <c:v>-44392049.318134002</c:v>
                </c:pt>
                <c:pt idx="41009">
                  <c:v>-44376121.825456999</c:v>
                </c:pt>
                <c:pt idx="41010">
                  <c:v>-44360141.84291099</c:v>
                </c:pt>
                <c:pt idx="41011">
                  <c:v>-44344109.198040009</c:v>
                </c:pt>
                <c:pt idx="41012">
                  <c:v>-44328023.717495002</c:v>
                </c:pt>
                <c:pt idx="41013">
                  <c:v>-44311885.227024004</c:v>
                </c:pt>
                <c:pt idx="41014">
                  <c:v>-44295693.551468998</c:v>
                </c:pt>
                <c:pt idx="41015">
                  <c:v>-44279448.514753997</c:v>
                </c:pt>
                <c:pt idx="41016">
                  <c:v>-44263149.939884</c:v>
                </c:pt>
                <c:pt idx="41017">
                  <c:v>-44246797.648936003</c:v>
                </c:pt>
                <c:pt idx="41018">
                  <c:v>-44230391.463051997</c:v>
                </c:pt>
                <c:pt idx="41019">
                  <c:v>-44213931.202434003</c:v>
                </c:pt>
                <c:pt idx="41020">
                  <c:v>-44197416.686333001</c:v>
                </c:pt>
                <c:pt idx="41021">
                  <c:v>-44180847.733049005</c:v>
                </c:pt>
                <c:pt idx="41022">
                  <c:v>-44164224.159916997</c:v>
                </c:pt>
                <c:pt idx="41023">
                  <c:v>-44147545.783305995</c:v>
                </c:pt>
                <c:pt idx="41024">
                  <c:v>-44130812.418606997</c:v>
                </c:pt>
                <c:pt idx="41025">
                  <c:v>-44114023.880228996</c:v>
                </c:pt>
                <c:pt idx="41026">
                  <c:v>-44097179.981590003</c:v>
                </c:pt>
                <c:pt idx="41027">
                  <c:v>-44080280.535112999</c:v>
                </c:pt>
                <c:pt idx="41028">
                  <c:v>-44063325.352214992</c:v>
                </c:pt>
                <c:pt idx="41029">
                  <c:v>-44046314.243300006</c:v>
                </c:pt>
                <c:pt idx="41030">
                  <c:v>-44029247.017753996</c:v>
                </c:pt>
                <c:pt idx="41031">
                  <c:v>-44012123.483935997</c:v>
                </c:pt>
                <c:pt idx="41032">
                  <c:v>-43994943.449170001</c:v>
                </c:pt>
                <c:pt idx="41033">
                  <c:v>-43977706.719737008</c:v>
                </c:pt>
                <c:pt idx="41034">
                  <c:v>-43960413.100869</c:v>
                </c:pt>
                <c:pt idx="41035">
                  <c:v>-43943062.396741994</c:v>
                </c:pt>
                <c:pt idx="41036">
                  <c:v>-43925654.41046299</c:v>
                </c:pt>
                <c:pt idx="41037">
                  <c:v>-43908188.944068</c:v>
                </c:pt>
                <c:pt idx="41038">
                  <c:v>-43890665.798510008</c:v>
                </c:pt>
                <c:pt idx="41039">
                  <c:v>-43873084.773654006</c:v>
                </c:pt>
                <c:pt idx="41040">
                  <c:v>-43855445.668266006</c:v>
                </c:pt>
                <c:pt idx="41041">
                  <c:v>-43837748.280005001</c:v>
                </c:pt>
                <c:pt idx="41042">
                  <c:v>-43819992.405418001</c:v>
                </c:pt>
                <c:pt idx="41043">
                  <c:v>-43802177.839927003</c:v>
                </c:pt>
                <c:pt idx="41044">
                  <c:v>-43784304.377823994</c:v>
                </c:pt>
                <c:pt idx="41045">
                  <c:v>-43766371.812260993</c:v>
                </c:pt>
                <c:pt idx="41046">
                  <c:v>-43748379.935241006</c:v>
                </c:pt>
                <c:pt idx="41047">
                  <c:v>-43730328.537610002</c:v>
                </c:pt>
                <c:pt idx="41048">
                  <c:v>-43712217.409047008</c:v>
                </c:pt>
                <c:pt idx="41049">
                  <c:v>-43694046.338056996</c:v>
                </c:pt>
                <c:pt idx="41050">
                  <c:v>-43675815.111961998</c:v>
                </c:pt>
                <c:pt idx="41051">
                  <c:v>-43657523.516887993</c:v>
                </c:pt>
                <c:pt idx="41052">
                  <c:v>-43639171.337761991</c:v>
                </c:pt>
                <c:pt idx="41053">
                  <c:v>-43620758.358295999</c:v>
                </c:pt>
                <c:pt idx="41054">
                  <c:v>-43602284.360984996</c:v>
                </c:pt>
                <c:pt idx="41055">
                  <c:v>-43583749.127090007</c:v>
                </c:pt>
                <c:pt idx="41056">
                  <c:v>-43565152.436635002</c:v>
                </c:pt>
                <c:pt idx="41057">
                  <c:v>-43546494.068392001</c:v>
                </c:pt>
                <c:pt idx="41058">
                  <c:v>-43527773.799876004</c:v>
                </c:pt>
                <c:pt idx="41059">
                  <c:v>-43508991.407331996</c:v>
                </c:pt>
                <c:pt idx="41060">
                  <c:v>-43490146.665725999</c:v>
                </c:pt>
                <c:pt idx="41061">
                  <c:v>-43471239.348733999</c:v>
                </c:pt>
                <c:pt idx="41062">
                  <c:v>-43452269.228736006</c:v>
                </c:pt>
                <c:pt idx="41063">
                  <c:v>-43433236.076798998</c:v>
                </c:pt>
                <c:pt idx="41064">
                  <c:v>-43414139.662671998</c:v>
                </c:pt>
                <c:pt idx="41065">
                  <c:v>-43394979.754774995</c:v>
                </c:pt>
                <c:pt idx="41066">
                  <c:v>-43375756.120186001</c:v>
                </c:pt>
                <c:pt idx="41067">
                  <c:v>-43356468.524631009</c:v>
                </c:pt>
                <c:pt idx="41068">
                  <c:v>-43337116.732475996</c:v>
                </c:pt>
                <c:pt idx="41069">
                  <c:v>-43317700.506713994</c:v>
                </c:pt>
                <c:pt idx="41070">
                  <c:v>-43298219.608952001</c:v>
                </c:pt>
                <c:pt idx="41071">
                  <c:v>-43278673.79940401</c:v>
                </c:pt>
                <c:pt idx="41072">
                  <c:v>-43259062.836877994</c:v>
                </c:pt>
                <c:pt idx="41073">
                  <c:v>-43239386.478763998</c:v>
                </c:pt>
                <c:pt idx="41074">
                  <c:v>-43219644.481022991</c:v>
                </c:pt>
                <c:pt idx="41075">
                  <c:v>-43199836.598177008</c:v>
                </c:pt>
                <c:pt idx="41076">
                  <c:v>-43179962.583295003</c:v>
                </c:pt>
                <c:pt idx="41077">
                  <c:v>-43160022.187981993</c:v>
                </c:pt>
                <c:pt idx="41078">
                  <c:v>-43140015.162368</c:v>
                </c:pt>
                <c:pt idx="41079">
                  <c:v>-43119941.255096003</c:v>
                </c:pt>
                <c:pt idx="41080">
                  <c:v>-43099800.213307999</c:v>
                </c:pt>
                <c:pt idx="41081">
                  <c:v>-43079591.782635003</c:v>
                </c:pt>
                <c:pt idx="41082">
                  <c:v>-43059315.707183003</c:v>
                </c:pt>
                <c:pt idx="41083">
                  <c:v>-43038971.729521006</c:v>
                </c:pt>
                <c:pt idx="41084">
                  <c:v>-43018559.590668008</c:v>
                </c:pt>
                <c:pt idx="41085">
                  <c:v>-42998079.030081995</c:v>
                </c:pt>
                <c:pt idx="41086">
                  <c:v>-42977529.785646006</c:v>
                </c:pt>
                <c:pt idx="41087">
                  <c:v>-42956911.593652003</c:v>
                </c:pt>
                <c:pt idx="41088">
                  <c:v>-42936224.188793011</c:v>
                </c:pt>
                <c:pt idx="41089">
                  <c:v>-42915467.304145999</c:v>
                </c:pt>
                <c:pt idx="41090">
                  <c:v>-42894640.671161003</c:v>
                </c:pt>
                <c:pt idx="41091">
                  <c:v>-42873744.019644007</c:v>
                </c:pt>
                <c:pt idx="41092">
                  <c:v>-42852777.077747002</c:v>
                </c:pt>
                <c:pt idx="41093">
                  <c:v>-42831739.571952</c:v>
                </c:pt>
                <c:pt idx="41094">
                  <c:v>-42810631.22705701</c:v>
                </c:pt>
                <c:pt idx="41095">
                  <c:v>-42789451.766162999</c:v>
                </c:pt>
                <c:pt idx="41096">
                  <c:v>-42768200.910657011</c:v>
                </c:pt>
                <c:pt idx="41097">
                  <c:v>-42746878.380201995</c:v>
                </c:pt>
                <c:pt idx="41098">
                  <c:v>-42725483.892717995</c:v>
                </c:pt>
                <c:pt idx="41099">
                  <c:v>-42704017.164368011</c:v>
                </c:pt>
                <c:pt idx="41100">
                  <c:v>-42682477.909546003</c:v>
                </c:pt>
                <c:pt idx="41101">
                  <c:v>-42660865.840857998</c:v>
                </c:pt>
                <c:pt idx="41102">
                  <c:v>-42639180.669109009</c:v>
                </c:pt>
                <c:pt idx="41103">
                  <c:v>-42617422.103288002</c:v>
                </c:pt>
                <c:pt idx="41104">
                  <c:v>-42595589.850547999</c:v>
                </c:pt>
                <c:pt idx="41105">
                  <c:v>-42573683.616196997</c:v>
                </c:pt>
                <c:pt idx="41106">
                  <c:v>-42551703.103676997</c:v>
                </c:pt>
                <c:pt idx="41107">
                  <c:v>-42529648.014549002</c:v>
                </c:pt>
                <c:pt idx="41108">
                  <c:v>-42507518.048478</c:v>
                </c:pt>
                <c:pt idx="41109">
                  <c:v>-42485312.903214</c:v>
                </c:pt>
                <c:pt idx="41110">
                  <c:v>-42463032.274579003</c:v>
                </c:pt>
                <c:pt idx="41111">
                  <c:v>-42440675.856443994</c:v>
                </c:pt>
                <c:pt idx="41112">
                  <c:v>-42418243.340718992</c:v>
                </c:pt>
                <c:pt idx="41113">
                  <c:v>-42395734.417332992</c:v>
                </c:pt>
                <c:pt idx="41114">
                  <c:v>-42373148.774213009</c:v>
                </c:pt>
                <c:pt idx="41115">
                  <c:v>-42350486.097271003</c:v>
                </c:pt>
                <c:pt idx="41116">
                  <c:v>-42327746.070385993</c:v>
                </c:pt>
                <c:pt idx="41117">
                  <c:v>-42304928.375380993</c:v>
                </c:pt>
                <c:pt idx="41118">
                  <c:v>-42282032.692011997</c:v>
                </c:pt>
                <c:pt idx="41119">
                  <c:v>-42259058.697942011</c:v>
                </c:pt>
                <c:pt idx="41120">
                  <c:v>-42236006.068728998</c:v>
                </c:pt>
                <c:pt idx="41121">
                  <c:v>-42212874.477802992</c:v>
                </c:pt>
                <c:pt idx="41122">
                  <c:v>-42189663.596449003</c:v>
                </c:pt>
                <c:pt idx="41123">
                  <c:v>-42166373.093783997</c:v>
                </c:pt>
                <c:pt idx="41124">
                  <c:v>-42143002.636743002</c:v>
                </c:pt>
                <c:pt idx="41125">
                  <c:v>-42119551.890055999</c:v>
                </c:pt>
                <c:pt idx="41126">
                  <c:v>-42096020.516227998</c:v>
                </c:pt>
                <c:pt idx="41127">
                  <c:v>-42072408.175518006</c:v>
                </c:pt>
                <c:pt idx="41128">
                  <c:v>-42048714.525922999</c:v>
                </c:pt>
                <c:pt idx="41129">
                  <c:v>-42024939.223150007</c:v>
                </c:pt>
                <c:pt idx="41130">
                  <c:v>-42001081.920601003</c:v>
                </c:pt>
                <c:pt idx="41131">
                  <c:v>-41977142.269352004</c:v>
                </c:pt>
                <c:pt idx="41132">
                  <c:v>-41953119.918127</c:v>
                </c:pt>
                <c:pt idx="41133">
                  <c:v>-41929014.513278998</c:v>
                </c:pt>
                <c:pt idx="41134">
                  <c:v>-41904825.698768005</c:v>
                </c:pt>
                <c:pt idx="41135">
                  <c:v>-41880553.116140001</c:v>
                </c:pt>
                <c:pt idx="41136">
                  <c:v>-41856196.404501997</c:v>
                </c:pt>
                <c:pt idx="41137">
                  <c:v>-41831755.200502001</c:v>
                </c:pt>
                <c:pt idx="41138">
                  <c:v>-41807229.138301998</c:v>
                </c:pt>
                <c:pt idx="41139">
                  <c:v>-41782617.849560998</c:v>
                </c:pt>
                <c:pt idx="41140">
                  <c:v>-41757920.963404</c:v>
                </c:pt>
                <c:pt idx="41141">
                  <c:v>-41733138.106403999</c:v>
                </c:pt>
                <c:pt idx="41142">
                  <c:v>-41708268.902557001</c:v>
                </c:pt>
                <c:pt idx="41143">
                  <c:v>-41683312.973254003</c:v>
                </c:pt>
                <c:pt idx="41144">
                  <c:v>-41658269.937261</c:v>
                </c:pt>
                <c:pt idx="41145">
                  <c:v>-41633139.410690002</c:v>
                </c:pt>
                <c:pt idx="41146">
                  <c:v>-41607921.006977998</c:v>
                </c:pt>
                <c:pt idx="41147">
                  <c:v>-41582614.336855993</c:v>
                </c:pt>
                <c:pt idx="41148">
                  <c:v>-41557219.008327998</c:v>
                </c:pt>
                <c:pt idx="41149">
                  <c:v>-41531734.626643009</c:v>
                </c:pt>
                <c:pt idx="41150">
                  <c:v>-41506160.794268012</c:v>
                </c:pt>
                <c:pt idx="41151">
                  <c:v>-41480497.110861994</c:v>
                </c:pt>
                <c:pt idx="41152">
                  <c:v>-41454743.173246011</c:v>
                </c:pt>
                <c:pt idx="41153">
                  <c:v>-41428898.575381994</c:v>
                </c:pt>
                <c:pt idx="41154">
                  <c:v>-41402962.908336997</c:v>
                </c:pt>
                <c:pt idx="41155">
                  <c:v>-41376935.760262005</c:v>
                </c:pt>
                <c:pt idx="41156">
                  <c:v>-41350816.716357</c:v>
                </c:pt>
                <c:pt idx="41157">
                  <c:v>-41324605.358847998</c:v>
                </c:pt>
                <c:pt idx="41158">
                  <c:v>-41298301.266954005</c:v>
                </c:pt>
                <c:pt idx="41159">
                  <c:v>-41271904.016857997</c:v>
                </c:pt>
                <c:pt idx="41160">
                  <c:v>-41245413.181679003</c:v>
                </c:pt>
                <c:pt idx="41161">
                  <c:v>-41218828.331438005</c:v>
                </c:pt>
                <c:pt idx="41162">
                  <c:v>-41192149.033031002</c:v>
                </c:pt>
                <c:pt idx="41163">
                  <c:v>-41165374.850195996</c:v>
                </c:pt>
                <c:pt idx="41164">
                  <c:v>-41138505.343478993</c:v>
                </c:pt>
                <c:pt idx="41165">
                  <c:v>-41111540.070209004</c:v>
                </c:pt>
                <c:pt idx="41166">
                  <c:v>-41084478.584458001</c:v>
                </c:pt>
                <c:pt idx="41167">
                  <c:v>-41057320.437013999</c:v>
                </c:pt>
                <c:pt idx="41168">
                  <c:v>-41030065.175342001</c:v>
                </c:pt>
                <c:pt idx="41169">
                  <c:v>-41002712.343557999</c:v>
                </c:pt>
                <c:pt idx="41170">
                  <c:v>-40975261.48238799</c:v>
                </c:pt>
                <c:pt idx="41171">
                  <c:v>-40947712.129136018</c:v>
                </c:pt>
                <c:pt idx="41172">
                  <c:v>-40920063.817651004</c:v>
                </c:pt>
                <c:pt idx="41173">
                  <c:v>-40892316.078290008</c:v>
                </c:pt>
                <c:pt idx="41174">
                  <c:v>-40864468.437879995</c:v>
                </c:pt>
                <c:pt idx="41175">
                  <c:v>-40836520.419687003</c:v>
                </c:pt>
                <c:pt idx="41176">
                  <c:v>-40808471.543373004</c:v>
                </c:pt>
                <c:pt idx="41177">
                  <c:v>-40780321.324965</c:v>
                </c:pt>
                <c:pt idx="41178">
                  <c:v>-40752069.276809998</c:v>
                </c:pt>
                <c:pt idx="41179">
                  <c:v>-40723714.907545</c:v>
                </c:pt>
                <c:pt idx="41180">
                  <c:v>-40695257.722052</c:v>
                </c:pt>
                <c:pt idx="41181">
                  <c:v>-40666697.221420005</c:v>
                </c:pt>
                <c:pt idx="41182">
                  <c:v>-40638032.902908996</c:v>
                </c:pt>
                <c:pt idx="41183">
                  <c:v>-40609264.259904005</c:v>
                </c:pt>
                <c:pt idx="41184">
                  <c:v>-40580390.781877011</c:v>
                </c:pt>
                <c:pt idx="41185">
                  <c:v>-40551411.954347998</c:v>
                </c:pt>
                <c:pt idx="41186">
                  <c:v>-40522327.258838005</c:v>
                </c:pt>
                <c:pt idx="41187">
                  <c:v>-40493136.172830001</c:v>
                </c:pt>
                <c:pt idx="41188">
                  <c:v>-40463838.169724002</c:v>
                </c:pt>
                <c:pt idx="41189">
                  <c:v>-40434432.718796998</c:v>
                </c:pt>
                <c:pt idx="41190">
                  <c:v>-40404919.285152003</c:v>
                </c:pt>
                <c:pt idx="41191">
                  <c:v>-40375297.329680003</c:v>
                </c:pt>
                <c:pt idx="41192">
                  <c:v>-40345566.309011996</c:v>
                </c:pt>
                <c:pt idx="41193">
                  <c:v>-40315725.675469011</c:v>
                </c:pt>
                <c:pt idx="41194">
                  <c:v>-40285774.877021991</c:v>
                </c:pt>
                <c:pt idx="41195">
                  <c:v>-40255713.357240997</c:v>
                </c:pt>
                <c:pt idx="41196">
                  <c:v>-40225540.555246003</c:v>
                </c:pt>
                <c:pt idx="41197">
                  <c:v>-40195255.905661002</c:v>
                </c:pt>
                <c:pt idx="41198">
                  <c:v>-40164858.838560998</c:v>
                </c:pt>
                <c:pt idx="41199">
                  <c:v>-40134348.779428005</c:v>
                </c:pt>
                <c:pt idx="41200">
                  <c:v>-40103725.149092011</c:v>
                </c:pt>
                <c:pt idx="41201">
                  <c:v>-40072987.363685995</c:v>
                </c:pt>
                <c:pt idx="41202">
                  <c:v>-40042134.834592998</c:v>
                </c:pt>
                <c:pt idx="41203">
                  <c:v>-40011166.968390003</c:v>
                </c:pt>
                <c:pt idx="41204">
                  <c:v>-39980083.166795999</c:v>
                </c:pt>
                <c:pt idx="41205">
                  <c:v>-39948882.826617002</c:v>
                </c:pt>
                <c:pt idx="41206">
                  <c:v>-39917565.33969301</c:v>
                </c:pt>
                <c:pt idx="41207">
                  <c:v>-39886130.092840001</c:v>
                </c:pt>
                <c:pt idx="41208">
                  <c:v>-39854576.467790999</c:v>
                </c:pt>
                <c:pt idx="41209">
                  <c:v>-39822903.841145001</c:v>
                </c:pt>
                <c:pt idx="41210">
                  <c:v>-39791111.584300995</c:v>
                </c:pt>
                <c:pt idx="41211">
                  <c:v>-39759199.063401997</c:v>
                </c:pt>
                <c:pt idx="41212">
                  <c:v>-39727165.63927801</c:v>
                </c:pt>
                <c:pt idx="41213">
                  <c:v>-39695010.667378001</c:v>
                </c:pt>
                <c:pt idx="41214">
                  <c:v>-39662733.497713998</c:v>
                </c:pt>
                <c:pt idx="41215">
                  <c:v>-39630333.474794999</c:v>
                </c:pt>
                <c:pt idx="41216">
                  <c:v>-39597809.937565997</c:v>
                </c:pt>
                <c:pt idx="41217">
                  <c:v>-39565162.219339006</c:v>
                </c:pt>
                <c:pt idx="41218">
                  <c:v>-39532389.647730999</c:v>
                </c:pt>
                <c:pt idx="41219">
                  <c:v>-39499491.544596002</c:v>
                </c:pt>
                <c:pt idx="41220">
                  <c:v>-39466467.225958012</c:v>
                </c:pt>
                <c:pt idx="41221">
                  <c:v>-39433316.001941003</c:v>
                </c:pt>
                <c:pt idx="41222">
                  <c:v>-39400037.176700994</c:v>
                </c:pt>
                <c:pt idx="41223">
                  <c:v>-39366630.048354998</c:v>
                </c:pt>
                <c:pt idx="41224">
                  <c:v>-39333093.908908002</c:v>
                </c:pt>
                <c:pt idx="41225">
                  <c:v>-39299428.044179998</c:v>
                </c:pt>
                <c:pt idx="41226">
                  <c:v>-39265631.733734004</c:v>
                </c:pt>
                <c:pt idx="41227">
                  <c:v>-39231704.250800997</c:v>
                </c:pt>
                <c:pt idx="41228">
                  <c:v>-39197644.862199999</c:v>
                </c:pt>
                <c:pt idx="41229">
                  <c:v>-39163452.828265004</c:v>
                </c:pt>
                <c:pt idx="41230">
                  <c:v>-39129127.402764991</c:v>
                </c:pt>
                <c:pt idx="41231">
                  <c:v>-39094667.832821988</c:v>
                </c:pt>
                <c:pt idx="41232">
                  <c:v>-39060073.358833</c:v>
                </c:pt>
                <c:pt idx="41233">
                  <c:v>-39025343.214387998</c:v>
                </c:pt>
                <c:pt idx="41234">
                  <c:v>-38990476.626181997</c:v>
                </c:pt>
                <c:pt idx="41235">
                  <c:v>-38955472.813934997</c:v>
                </c:pt>
                <c:pt idx="41236">
                  <c:v>-38920330.990304999</c:v>
                </c:pt>
                <c:pt idx="41237">
                  <c:v>-38885050.360797003</c:v>
                </c:pt>
                <c:pt idx="41238">
                  <c:v>-38849630.123678006</c:v>
                </c:pt>
                <c:pt idx="41239">
                  <c:v>-38814069.469884999</c:v>
                </c:pt>
                <c:pt idx="41240">
                  <c:v>-38778367.582934</c:v>
                </c:pt>
                <c:pt idx="41241">
                  <c:v>-38742523.638825998</c:v>
                </c:pt>
                <c:pt idx="41242">
                  <c:v>-38706536.805951998</c:v>
                </c:pt>
                <c:pt idx="41243">
                  <c:v>-38670406.244998008</c:v>
                </c:pt>
                <c:pt idx="41244">
                  <c:v>-38634131.108847007</c:v>
                </c:pt>
                <c:pt idx="41245">
                  <c:v>-38597710.542478994</c:v>
                </c:pt>
                <c:pt idx="41246">
                  <c:v>-38561143.682869993</c:v>
                </c:pt>
                <c:pt idx="41247">
                  <c:v>-38524429.658891998</c:v>
                </c:pt>
                <c:pt idx="41248">
                  <c:v>-38487567.591203004</c:v>
                </c:pt>
                <c:pt idx="41249">
                  <c:v>-38450556.592147008</c:v>
                </c:pt>
                <c:pt idx="41250">
                  <c:v>-38413395.765646011</c:v>
                </c:pt>
                <c:pt idx="41251">
                  <c:v>-38376084.207084</c:v>
                </c:pt>
                <c:pt idx="41252">
                  <c:v>-38338621.003205001</c:v>
                </c:pt>
                <c:pt idx="41253">
                  <c:v>-38301005.231992006</c:v>
                </c:pt>
                <c:pt idx="41254">
                  <c:v>-38263235.962557003</c:v>
                </c:pt>
                <c:pt idx="41255">
                  <c:v>-38225312.255023003</c:v>
                </c:pt>
                <c:pt idx="41256">
                  <c:v>-38187233.160402998</c:v>
                </c:pt>
                <c:pt idx="41257">
                  <c:v>-38148997.720481999</c:v>
                </c:pt>
                <c:pt idx="41258">
                  <c:v>-38110604.967693008</c:v>
                </c:pt>
                <c:pt idx="41259">
                  <c:v>-38072053.924991004</c:v>
                </c:pt>
                <c:pt idx="41260">
                  <c:v>-38033343.605729997</c:v>
                </c:pt>
                <c:pt idx="41261">
                  <c:v>-37994473.013526991</c:v>
                </c:pt>
                <c:pt idx="41262">
                  <c:v>-37955441.142136998</c:v>
                </c:pt>
                <c:pt idx="41263">
                  <c:v>-37916246.975315996</c:v>
                </c:pt>
                <c:pt idx="41264">
                  <c:v>-37876889.486685991</c:v>
                </c:pt>
                <c:pt idx="41265">
                  <c:v>-37837367.639596008</c:v>
                </c:pt>
                <c:pt idx="41266">
                  <c:v>-37797680.386980988</c:v>
                </c:pt>
                <c:pt idx="41267">
                  <c:v>-37757826.671222001</c:v>
                </c:pt>
                <c:pt idx="41268">
                  <c:v>-37717805.423996001</c:v>
                </c:pt>
                <c:pt idx="41269">
                  <c:v>-37677615.566131003</c:v>
                </c:pt>
                <c:pt idx="41270">
                  <c:v>-37637256.007453002</c:v>
                </c:pt>
                <c:pt idx="41271">
                  <c:v>-37596725.646632999</c:v>
                </c:pt>
                <c:pt idx="41272">
                  <c:v>-37556023.371032998</c:v>
                </c:pt>
                <c:pt idx="41273">
                  <c:v>-37515148.056543998</c:v>
                </c:pt>
                <c:pt idx="41274">
                  <c:v>-37474098.567426004</c:v>
                </c:pt>
                <c:pt idx="41275">
                  <c:v>-37432873.756143011</c:v>
                </c:pt>
                <c:pt idx="41276">
                  <c:v>-37391472.463194005</c:v>
                </c:pt>
                <c:pt idx="41277">
                  <c:v>-37349893.516945995</c:v>
                </c:pt>
                <c:pt idx="41278">
                  <c:v>-37308135.733454004</c:v>
                </c:pt>
                <c:pt idx="41279">
                  <c:v>-37266197.916290998</c:v>
                </c:pt>
                <c:pt idx="41280">
                  <c:v>-37224078.856363989</c:v>
                </c:pt>
                <c:pt idx="41281">
                  <c:v>-37181777.331730001</c:v>
                </c:pt>
                <c:pt idx="41282">
                  <c:v>-37139292.107410997</c:v>
                </c:pt>
                <c:pt idx="41283">
                  <c:v>-37096621.935203008</c:v>
                </c:pt>
                <c:pt idx="41284">
                  <c:v>-37053765.553481996</c:v>
                </c:pt>
                <c:pt idx="41285">
                  <c:v>-37010721.687008999</c:v>
                </c:pt>
                <c:pt idx="41286">
                  <c:v>-36967489.046722993</c:v>
                </c:pt>
                <c:pt idx="41287">
                  <c:v>-36924066.329543009</c:v>
                </c:pt>
                <c:pt idx="41288">
                  <c:v>-36880452.218154006</c:v>
                </c:pt>
                <c:pt idx="41289">
                  <c:v>-36836645.380798995</c:v>
                </c:pt>
                <c:pt idx="41290">
                  <c:v>-36792644.471056998</c:v>
                </c:pt>
                <c:pt idx="41291">
                  <c:v>-36748448.127627008</c:v>
                </c:pt>
                <c:pt idx="41292">
                  <c:v>-36704054.974101998</c:v>
                </c:pt>
                <c:pt idx="41293">
                  <c:v>-36659463.618735</c:v>
                </c:pt>
                <c:pt idx="41294">
                  <c:v>-36614672.654211</c:v>
                </c:pt>
                <c:pt idx="41295">
                  <c:v>-36569680.657408997</c:v>
                </c:pt>
                <c:pt idx="41296">
                  <c:v>-36524486.189151004</c:v>
                </c:pt>
                <c:pt idx="41297">
                  <c:v>-36479087.793966003</c:v>
                </c:pt>
                <c:pt idx="41298">
                  <c:v>-36433483.999826998</c:v>
                </c:pt>
                <c:pt idx="41299">
                  <c:v>-36387673.317900993</c:v>
                </c:pt>
                <c:pt idx="41300">
                  <c:v>-36341654.242281996</c:v>
                </c:pt>
                <c:pt idx="41301">
                  <c:v>-36295425.249724999</c:v>
                </c:pt>
                <c:pt idx="41302">
                  <c:v>-36248984.799372002</c:v>
                </c:pt>
                <c:pt idx="41303">
                  <c:v>-36202331.332474992</c:v>
                </c:pt>
                <c:pt idx="41304">
                  <c:v>-36155463.272111997</c:v>
                </c:pt>
                <c:pt idx="41305">
                  <c:v>-36108379.022892997</c:v>
                </c:pt>
                <c:pt idx="41306">
                  <c:v>-36061076.970670998</c:v>
                </c:pt>
                <c:pt idx="41307">
                  <c:v>-36013555.482234001</c:v>
                </c:pt>
                <c:pt idx="41308">
                  <c:v>-35965812.905001</c:v>
                </c:pt>
                <c:pt idx="41309">
                  <c:v>-35917847.566707</c:v>
                </c:pt>
                <c:pt idx="41310">
                  <c:v>-35869657.775081001</c:v>
                </c:pt>
                <c:pt idx="41311">
                  <c:v>-35821241.817518994</c:v>
                </c:pt>
                <c:pt idx="41312">
                  <c:v>-35772597.960753001</c:v>
                </c:pt>
                <c:pt idx="41313">
                  <c:v>-35723724.450505994</c:v>
                </c:pt>
                <c:pt idx="41314">
                  <c:v>-35674619.511145003</c:v>
                </c:pt>
                <c:pt idx="41315">
                  <c:v>-35625281.34532699</c:v>
                </c:pt>
                <c:pt idx="41316">
                  <c:v>-35575708.13363301</c:v>
                </c:pt>
                <c:pt idx="41317">
                  <c:v>-35525898.034202002</c:v>
                </c:pt>
                <c:pt idx="41318">
                  <c:v>-35475849.182347</c:v>
                </c:pt>
                <c:pt idx="41319">
                  <c:v>-35425559.690172002</c:v>
                </c:pt>
                <c:pt idx="41320">
                  <c:v>-35375027.646175995</c:v>
                </c:pt>
                <c:pt idx="41321">
                  <c:v>-35324251.114848003</c:v>
                </c:pt>
                <c:pt idx="41322">
                  <c:v>-35273228.136258006</c:v>
                </c:pt>
                <c:pt idx="41323">
                  <c:v>-35221956.725631014</c:v>
                </c:pt>
                <c:pt idx="41324">
                  <c:v>-35170434.872921988</c:v>
                </c:pt>
                <c:pt idx="41325">
                  <c:v>-35118660.542371988</c:v>
                </c:pt>
                <c:pt idx="41326">
                  <c:v>-35066631.672058001</c:v>
                </c:pt>
                <c:pt idx="41327">
                  <c:v>-35014346.173439011</c:v>
                </c:pt>
                <c:pt idx="41328">
                  <c:v>-34961801.930877</c:v>
                </c:pt>
                <c:pt idx="41329">
                  <c:v>-34908996.801165998</c:v>
                </c:pt>
                <c:pt idx="41330">
                  <c:v>-34855928.613034002</c:v>
                </c:pt>
                <c:pt idx="41331">
                  <c:v>-34802595.166644007</c:v>
                </c:pt>
                <c:pt idx="41332">
                  <c:v>-34748994.233079001</c:v>
                </c:pt>
                <c:pt idx="41333">
                  <c:v>-34695123.553816989</c:v>
                </c:pt>
                <c:pt idx="41334">
                  <c:v>-34640980.840194002</c:v>
                </c:pt>
                <c:pt idx="41335">
                  <c:v>-34586563.772854</c:v>
                </c:pt>
                <c:pt idx="41336">
                  <c:v>-34531870.001184002</c:v>
                </c:pt>
                <c:pt idx="41337">
                  <c:v>-34476897.142741993</c:v>
                </c:pt>
                <c:pt idx="41338">
                  <c:v>-34421642.782669</c:v>
                </c:pt>
                <c:pt idx="41339">
                  <c:v>-34366104.473077998</c:v>
                </c:pt>
                <c:pt idx="41340">
                  <c:v>-34310279.732446998</c:v>
                </c:pt>
                <c:pt idx="41341">
                  <c:v>-34254166.044981994</c:v>
                </c:pt>
                <c:pt idx="41342">
                  <c:v>-34197760.859967999</c:v>
                </c:pt>
                <c:pt idx="41343">
                  <c:v>-34141061.591113009</c:v>
                </c:pt>
                <c:pt idx="41344">
                  <c:v>-34084065.615864001</c:v>
                </c:pt>
                <c:pt idx="41345">
                  <c:v>-34026770.274718001</c:v>
                </c:pt>
                <c:pt idx="41346">
                  <c:v>-33969172.870503999</c:v>
                </c:pt>
                <c:pt idx="41347">
                  <c:v>-33911270.667660005</c:v>
                </c:pt>
                <c:pt idx="41348">
                  <c:v>-33853060.891484</c:v>
                </c:pt>
                <c:pt idx="41349">
                  <c:v>-33794540.727366</c:v>
                </c:pt>
                <c:pt idx="41350">
                  <c:v>-33735707.320011996</c:v>
                </c:pt>
                <c:pt idx="41351">
                  <c:v>-33676557.772629999</c:v>
                </c:pt>
                <c:pt idx="41352">
                  <c:v>-33617089.146114998</c:v>
                </c:pt>
                <c:pt idx="41353">
                  <c:v>-33557298.4582</c:v>
                </c:pt>
                <c:pt idx="41354">
                  <c:v>-33497182.682592999</c:v>
                </c:pt>
                <c:pt idx="41355">
                  <c:v>-33436738.748085</c:v>
                </c:pt>
                <c:pt idx="41356">
                  <c:v>-33375963.537643995</c:v>
                </c:pt>
                <c:pt idx="41357">
                  <c:v>-33314853.887479994</c:v>
                </c:pt>
                <c:pt idx="41358">
                  <c:v>-33253406.586082999</c:v>
                </c:pt>
                <c:pt idx="41359">
                  <c:v>-33191618.373247996</c:v>
                </c:pt>
                <c:pt idx="41360">
                  <c:v>-33129485.939059999</c:v>
                </c:pt>
                <c:pt idx="41361">
                  <c:v>-33067005.922858994</c:v>
                </c:pt>
                <c:pt idx="41362">
                  <c:v>-33004174.912183005</c:v>
                </c:pt>
                <c:pt idx="41363">
                  <c:v>-32940989.441671994</c:v>
                </c:pt>
                <c:pt idx="41364">
                  <c:v>-32877445.991952997</c:v>
                </c:pt>
                <c:pt idx="41365">
                  <c:v>-32813540.988485996</c:v>
                </c:pt>
                <c:pt idx="41366">
                  <c:v>-32749270.800387003</c:v>
                </c:pt>
                <c:pt idx="41367">
                  <c:v>-32684631.739211995</c:v>
                </c:pt>
                <c:pt idx="41368">
                  <c:v>-32619620.057716001</c:v>
                </c:pt>
                <c:pt idx="41369">
                  <c:v>-32554231.948569998</c:v>
                </c:pt>
                <c:pt idx="41370">
                  <c:v>-32488463.543043997</c:v>
                </c:pt>
                <c:pt idx="41371">
                  <c:v>-32422310.909661997</c:v>
                </c:pt>
                <c:pt idx="41372">
                  <c:v>-32355770.052804999</c:v>
                </c:pt>
                <c:pt idx="41373">
                  <c:v>-32288836.911288995</c:v>
                </c:pt>
                <c:pt idx="41374">
                  <c:v>-32221507.356894001</c:v>
                </c:pt>
                <c:pt idx="41375">
                  <c:v>-32153777.192852005</c:v>
                </c:pt>
                <c:pt idx="41376">
                  <c:v>-32085642.152298</c:v>
                </c:pt>
                <c:pt idx="41377">
                  <c:v>-32017097.896667998</c:v>
                </c:pt>
                <c:pt idx="41378">
                  <c:v>-31948140.014059003</c:v>
                </c:pt>
                <c:pt idx="41379">
                  <c:v>-31878764.017535001</c:v>
                </c:pt>
                <c:pt idx="41380">
                  <c:v>-31808965.343385</c:v>
                </c:pt>
                <c:pt idx="41381">
                  <c:v>-31738739.349332999</c:v>
                </c:pt>
                <c:pt idx="41382">
                  <c:v>-31668081.312693998</c:v>
                </c:pt>
                <c:pt idx="41383">
                  <c:v>-31596986.428468995</c:v>
                </c:pt>
                <c:pt idx="41384">
                  <c:v>-31525449.807393</c:v>
                </c:pt>
                <c:pt idx="41385">
                  <c:v>-31453466.473916002</c:v>
                </c:pt>
                <c:pt idx="41386">
                  <c:v>-31381031.364128999</c:v>
                </c:pt>
                <c:pt idx="41387">
                  <c:v>-31308139.323621996</c:v>
                </c:pt>
                <c:pt idx="41388">
                  <c:v>-31234785.105278995</c:v>
                </c:pt>
                <c:pt idx="41389">
                  <c:v>-31160963.367001995</c:v>
                </c:pt>
                <c:pt idx="41390">
                  <c:v>-31086668.669372</c:v>
                </c:pt>
                <c:pt idx="41391">
                  <c:v>-31011895.473226</c:v>
                </c:pt>
                <c:pt idx="41392">
                  <c:v>-30936638.137165003</c:v>
                </c:pt>
                <c:pt idx="41393">
                  <c:v>-30860890.914983001</c:v>
                </c:pt>
                <c:pt idx="41394">
                  <c:v>-30784647.953012995</c:v>
                </c:pt>
                <c:pt idx="41395">
                  <c:v>-30707903.287385002</c:v>
                </c:pt>
                <c:pt idx="41396">
                  <c:v>-30630650.841198996</c:v>
                </c:pt>
                <c:pt idx="41397">
                  <c:v>-30552884.421607994</c:v>
                </c:pt>
                <c:pt idx="41398">
                  <c:v>-30474597.716798998</c:v>
                </c:pt>
                <c:pt idx="41399">
                  <c:v>-30395784.292881995</c:v>
                </c:pt>
                <c:pt idx="41400">
                  <c:v>-30316437.590671998</c:v>
                </c:pt>
                <c:pt idx="41401">
                  <c:v>-30236550.922364999</c:v>
                </c:pt>
                <c:pt idx="41402">
                  <c:v>-30156117.4681</c:v>
                </c:pt>
                <c:pt idx="41403">
                  <c:v>-30075130.272407997</c:v>
                </c:pt>
                <c:pt idx="41404">
                  <c:v>-29993582.240541995</c:v>
                </c:pt>
                <c:pt idx="41405">
                  <c:v>-29911466.134672001</c:v>
                </c:pt>
                <c:pt idx="41406">
                  <c:v>-29828774.569962997</c:v>
                </c:pt>
                <c:pt idx="41407">
                  <c:v>-29745500.010501999</c:v>
                </c:pt>
                <c:pt idx="41408">
                  <c:v>-29661634.765093997</c:v>
                </c:pt>
                <c:pt idx="41409">
                  <c:v>-29577170.982904997</c:v>
                </c:pt>
                <c:pt idx="41410">
                  <c:v>-29492100.648949001</c:v>
                </c:pt>
                <c:pt idx="41411">
                  <c:v>-29406415.579418994</c:v>
                </c:pt>
                <c:pt idx="41412">
                  <c:v>-29320107.416846</c:v>
                </c:pt>
                <c:pt idx="41413">
                  <c:v>-29233167.625082001</c:v>
                </c:pt>
                <c:pt idx="41414">
                  <c:v>-29145587.484104</c:v>
                </c:pt>
                <c:pt idx="41415">
                  <c:v>-29057358.084624</c:v>
                </c:pt>
                <c:pt idx="41416">
                  <c:v>-28968470.322501</c:v>
                </c:pt>
                <c:pt idx="41417">
                  <c:v>-28878914.892942</c:v>
                </c:pt>
                <c:pt idx="41418">
                  <c:v>-28788682.284488995</c:v>
                </c:pt>
                <c:pt idx="41419">
                  <c:v>-28697762.772775002</c:v>
                </c:pt>
                <c:pt idx="41420">
                  <c:v>-28606146.414044999</c:v>
                </c:pt>
                <c:pt idx="41421">
                  <c:v>-28513823.038422003</c:v>
                </c:pt>
                <c:pt idx="41422">
                  <c:v>-28420782.242924999</c:v>
                </c:pt>
                <c:pt idx="41423">
                  <c:v>-28327013.384197</c:v>
                </c:pt>
                <c:pt idx="41424">
                  <c:v>-28232505.570962001</c:v>
                </c:pt>
                <c:pt idx="41425">
                  <c:v>-28137247.656175002</c:v>
                </c:pt>
                <c:pt idx="41426">
                  <c:v>-28041228.228864998</c:v>
                </c:pt>
                <c:pt idx="41427">
                  <c:v>-27944435.605640002</c:v>
                </c:pt>
                <c:pt idx="41428">
                  <c:v>-27846857.821857002</c:v>
                </c:pt>
                <c:pt idx="41429">
                  <c:v>-27748482.622427005</c:v>
                </c:pt>
                <c:pt idx="41430">
                  <c:v>-27649297.452238996</c:v>
                </c:pt>
                <c:pt idx="41431">
                  <c:v>-27549289.446191002</c:v>
                </c:pt>
                <c:pt idx="41432">
                  <c:v>-27448445.418800998</c:v>
                </c:pt>
                <c:pt idx="41433">
                  <c:v>-27346751.853374999</c:v>
                </c:pt>
                <c:pt idx="41434">
                  <c:v>-27244194.890721999</c:v>
                </c:pt>
                <c:pt idx="41435">
                  <c:v>-27140760.317381002</c:v>
                </c:pt>
                <c:pt idx="41436">
                  <c:v>-27036433.553332999</c:v>
                </c:pt>
                <c:pt idx="41437">
                  <c:v>-26931199.639187004</c:v>
                </c:pt>
                <c:pt idx="41438">
                  <c:v>-26825043.222792</c:v>
                </c:pt>
                <c:pt idx="41439">
                  <c:v>-26717948.545259997</c:v>
                </c:pt>
                <c:pt idx="41440">
                  <c:v>-26609899.426364001</c:v>
                </c:pt>
                <c:pt idx="41441">
                  <c:v>-26500879.249272995</c:v>
                </c:pt>
                <c:pt idx="41442">
                  <c:v>-26390870.944591995</c:v>
                </c:pt>
                <c:pt idx="41443">
                  <c:v>-26279856.973670993</c:v>
                </c:pt>
                <c:pt idx="41444">
                  <c:v>-26167819.311140001</c:v>
                </c:pt>
                <c:pt idx="41445">
                  <c:v>-26054739.426622</c:v>
                </c:pt>
                <c:pt idx="41446">
                  <c:v>-25940598.265591998</c:v>
                </c:pt>
                <c:pt idx="41447">
                  <c:v>-25825376.229315002</c:v>
                </c:pt>
                <c:pt idx="41448">
                  <c:v>-25709053.153829001</c:v>
                </c:pt>
                <c:pt idx="41449">
                  <c:v>-25591608.287900995</c:v>
                </c:pt>
                <c:pt idx="41450">
                  <c:v>-25473020.269909997</c:v>
                </c:pt>
                <c:pt idx="41451">
                  <c:v>-25353267.103590999</c:v>
                </c:pt>
                <c:pt idx="41452">
                  <c:v>-25232326.132559005</c:v>
                </c:pt>
                <c:pt idx="41453">
                  <c:v>-25110174.013564005</c:v>
                </c:pt>
                <c:pt idx="41454">
                  <c:v>-24986786.688386004</c:v>
                </c:pt>
                <c:pt idx="41455">
                  <c:v>-24862139.354279999</c:v>
                </c:pt>
                <c:pt idx="41456">
                  <c:v>-24736206.432904001</c:v>
                </c:pt>
                <c:pt idx="41457">
                  <c:v>-24608961.537622001</c:v>
                </c:pt>
                <c:pt idx="41458">
                  <c:v>-24480377.439074997</c:v>
                </c:pt>
                <c:pt idx="41459">
                  <c:v>-24350426.028930999</c:v>
                </c:pt>
                <c:pt idx="41460">
                  <c:v>-24219078.281676993</c:v>
                </c:pt>
                <c:pt idx="41461">
                  <c:v>-24086304.214345001</c:v>
                </c:pt>
                <c:pt idx="41462">
                  <c:v>-23952072.844025001</c:v>
                </c:pt>
                <c:pt idx="41463">
                  <c:v>-23816352.143031996</c:v>
                </c:pt>
                <c:pt idx="41464">
                  <c:v>-23679108.991563994</c:v>
                </c:pt>
                <c:pt idx="41465">
                  <c:v>-23540309.127694</c:v>
                </c:pt>
                <c:pt idx="41466">
                  <c:v>-23399917.094500005</c:v>
                </c:pt>
                <c:pt idx="41467">
                  <c:v>-23257896.184170999</c:v>
                </c:pt>
                <c:pt idx="41468">
                  <c:v>-23114208.378842</c:v>
                </c:pt>
                <c:pt idx="41469">
                  <c:v>-22968814.287976995</c:v>
                </c:pt>
                <c:pt idx="41470">
                  <c:v>-22821673.082016997</c:v>
                </c:pt>
                <c:pt idx="41471">
                  <c:v>-22672742.422076996</c:v>
                </c:pt>
                <c:pt idx="41472">
                  <c:v>-22521978.385369997</c:v>
                </c:pt>
                <c:pt idx="41473">
                  <c:v>-22369335.386087</c:v>
                </c:pt>
                <c:pt idx="41474">
                  <c:v>-22214766.091389999</c:v>
                </c:pt>
                <c:pt idx="41475">
                  <c:v>-22058221.332173001</c:v>
                </c:pt>
                <c:pt idx="41476">
                  <c:v>-21899650.008200999</c:v>
                </c:pt>
                <c:pt idx="41477">
                  <c:v>-21738998.987224996</c:v>
                </c:pt>
                <c:pt idx="41478">
                  <c:v>-21576212.997619998</c:v>
                </c:pt>
                <c:pt idx="41479">
                  <c:v>-21411234.514061999</c:v>
                </c:pt>
                <c:pt idx="41480">
                  <c:v>-21244003.635727003</c:v>
                </c:pt>
                <c:pt idx="41481">
                  <c:v>-21074457.956445996</c:v>
                </c:pt>
                <c:pt idx="41482">
                  <c:v>-20902532.426200997</c:v>
                </c:pt>
                <c:pt idx="41483">
                  <c:v>-20728159.203294002</c:v>
                </c:pt>
                <c:pt idx="41484">
                  <c:v>-20551267.496494997</c:v>
                </c:pt>
                <c:pt idx="41485">
                  <c:v>-20371783.396357004</c:v>
                </c:pt>
                <c:pt idx="41486">
                  <c:v>-20189629.694899</c:v>
                </c:pt>
                <c:pt idx="41487">
                  <c:v>-20004725.692713</c:v>
                </c:pt>
                <c:pt idx="41488">
                  <c:v>-19816986.992547002</c:v>
                </c:pt>
                <c:pt idx="41489">
                  <c:v>-19626325.278282005</c:v>
                </c:pt>
                <c:pt idx="41490">
                  <c:v>-19432648.078173999</c:v>
                </c:pt>
                <c:pt idx="41491">
                  <c:v>-19235858.511137001</c:v>
                </c:pt>
                <c:pt idx="41492">
                  <c:v>-19035855.014738999</c:v>
                </c:pt>
                <c:pt idx="41493">
                  <c:v>-18832531.053504001</c:v>
                </c:pt>
                <c:pt idx="41494">
                  <c:v>-18625774.806012001</c:v>
                </c:pt>
                <c:pt idx="41495">
                  <c:v>-18415468.829179998</c:v>
                </c:pt>
                <c:pt idx="41496">
                  <c:v>-18201489.698040001</c:v>
                </c:pt>
                <c:pt idx="41497">
                  <c:v>-17983707.619199004</c:v>
                </c:pt>
                <c:pt idx="41498">
                  <c:v>-17761986.016124003</c:v>
                </c:pt>
                <c:pt idx="41499">
                  <c:v>-17536181.084306005</c:v>
                </c:pt>
                <c:pt idx="41500">
                  <c:v>-17306141.314320009</c:v>
                </c:pt>
                <c:pt idx="41501">
                  <c:v>-17071706.980802998</c:v>
                </c:pt>
                <c:pt idx="41502">
                  <c:v>-16832709.595387999</c:v>
                </c:pt>
                <c:pt idx="41503">
                  <c:v>-16588971.321766</c:v>
                </c:pt>
                <c:pt idx="41504">
                  <c:v>-16340304.351228002</c:v>
                </c:pt>
                <c:pt idx="41505">
                  <c:v>-16086510.237377996</c:v>
                </c:pt>
                <c:pt idx="41506">
                  <c:v>-15827379.189162998</c:v>
                </c:pt>
                <c:pt idx="41507">
                  <c:v>-15562689.322122</c:v>
                </c:pt>
                <c:pt idx="41508">
                  <c:v>-15292205.868683001</c:v>
                </c:pt>
                <c:pt idx="41509">
                  <c:v>-15015680.34976</c:v>
                </c:pt>
                <c:pt idx="41510">
                  <c:v>-14732849.711723</c:v>
                </c:pt>
                <c:pt idx="41511">
                  <c:v>-14443435.435337</c:v>
                </c:pt>
                <c:pt idx="41512">
                  <c:v>-14147142.626576995</c:v>
                </c:pt>
                <c:pt idx="41513">
                  <c:v>-13843659.103653004</c:v>
                </c:pt>
                <c:pt idx="41514">
                  <c:v>-13532654.500320001</c:v>
                </c:pt>
                <c:pt idx="41515">
                  <c:v>-13213779.413125001</c:v>
                </c:pt>
                <c:pt idx="41516">
                  <c:v>-12886664.629999001</c:v>
                </c:pt>
                <c:pt idx="41517">
                  <c:v>-12550920.490235001</c:v>
                </c:pt>
                <c:pt idx="41518">
                  <c:v>-12206136.442018</c:v>
                </c:pt>
                <c:pt idx="41519">
                  <c:v>-11851880.884242002</c:v>
                </c:pt>
                <c:pt idx="41520">
                  <c:v>-11487701.405215999</c:v>
                </c:pt>
                <c:pt idx="41521">
                  <c:v>-11113125.563149001</c:v>
                </c:pt>
                <c:pt idx="41522">
                  <c:v>-10727662.392996</c:v>
                </c:pt>
                <c:pt idx="41523">
                  <c:v>-10330804.872235</c:v>
                </c:pt>
                <c:pt idx="41524">
                  <c:v>-9922033.6347690001</c:v>
                </c:pt>
                <c:pt idx="41525">
                  <c:v>-9500822.2868019976</c:v>
                </c:pt>
                <c:pt idx="41526">
                  <c:v>-9066644.7487969957</c:v>
                </c:pt>
                <c:pt idx="41527">
                  <c:v>-8618985.1181779988</c:v>
                </c:pt>
                <c:pt idx="41528">
                  <c:v>-8157350.6084329998</c:v>
                </c:pt>
                <c:pt idx="41529">
                  <c:v>-7681288.1551199993</c:v>
                </c:pt>
                <c:pt idx="41530">
                  <c:v>-7190405.2628650004</c:v>
                </c:pt>
                <c:pt idx="41531">
                  <c:v>-6684395.5634899996</c:v>
                </c:pt>
                <c:pt idx="41532">
                  <c:v>-6163069.3171179993</c:v>
                </c:pt>
                <c:pt idx="41533">
                  <c:v>-5626388.6612129984</c:v>
                </c:pt>
                <c:pt idx="41534">
                  <c:v>-5074506.7462159991</c:v>
                </c:pt>
                <c:pt idx="41535">
                  <c:v>-4507808.9646869991</c:v>
                </c:pt>
                <c:pt idx="41536">
                  <c:v>-3926953.315179999</c:v>
                </c:pt>
                <c:pt idx="41537">
                  <c:v>-3332905.672518</c:v>
                </c:pt>
                <c:pt idx="41538">
                  <c:v>-2726964.6249990002</c:v>
                </c:pt>
                <c:pt idx="41539">
                  <c:v>-2110769.9789959993</c:v>
                </c:pt>
                <c:pt idx="41540">
                  <c:v>-1486289.474138</c:v>
                </c:pt>
                <c:pt idx="41541">
                  <c:v>-855780.04872800002</c:v>
                </c:pt>
                <c:pt idx="41542">
                  <c:v>-221723.17879899999</c:v>
                </c:pt>
                <c:pt idx="41543">
                  <c:v>413262.07358100003</c:v>
                </c:pt>
                <c:pt idx="41544">
                  <c:v>1046520.571282</c:v>
                </c:pt>
                <c:pt idx="41545">
                  <c:v>1675466.5248809999</c:v>
                </c:pt>
                <c:pt idx="41546">
                  <c:v>2297681.3680069996</c:v>
                </c:pt>
                <c:pt idx="41547">
                  <c:v>2910994.1874640002</c:v>
                </c:pt>
                <c:pt idx="41548">
                  <c:v>3513538.230926</c:v>
                </c:pt>
                <c:pt idx="41549">
                  <c:v>4103781.2392980005</c:v>
                </c:pt>
                <c:pt idx="41550">
                  <c:v>4680531.242637</c:v>
                </c:pt>
                <c:pt idx="41551">
                  <c:v>5242922.2149420008</c:v>
                </c:pt>
                <c:pt idx="41552">
                  <c:v>5790385.3166739997</c:v>
                </c:pt>
                <c:pt idx="41553">
                  <c:v>6322611.5247239992</c:v>
                </c:pt>
                <c:pt idx="41554">
                  <c:v>6839510.6635399992</c:v>
                </c:pt>
                <c:pt idx="41555">
                  <c:v>7341170.6533359997</c:v>
                </c:pt>
                <c:pt idx="41556">
                  <c:v>7827819.5355080003</c:v>
                </c:pt>
                <c:pt idx="41557">
                  <c:v>8299791.738365002</c:v>
                </c:pt>
                <c:pt idx="41558">
                  <c:v>8757499.2017080002</c:v>
                </c:pt>
                <c:pt idx="41559">
                  <c:v>9201407.3951559998</c:v>
                </c:pt>
                <c:pt idx="41560">
                  <c:v>9632015.9054930005</c:v>
                </c:pt>
                <c:pt idx="41561">
                  <c:v>10049843.079127001</c:v>
                </c:pt>
                <c:pt idx="41562">
                  <c:v>10455414.134520998</c:v>
                </c:pt>
                <c:pt idx="41563">
                  <c:v>10849252.162702002</c:v>
                </c:pt>
                <c:pt idx="41564">
                  <c:v>11231871.479277</c:v>
                </c:pt>
                <c:pt idx="41565">
                  <c:v>11603772.856559003</c:v>
                </c:pt>
                <c:pt idx="41566">
                  <c:v>11965440.235486997</c:v>
                </c:pt>
                <c:pt idx="41567">
                  <c:v>12317338.585659001</c:v>
                </c:pt>
                <c:pt idx="41568">
                  <c:v>12659912.643833999</c:v>
                </c:pt>
                <c:pt idx="41569">
                  <c:v>12993586.315027</c:v>
                </c:pt>
                <c:pt idx="41570">
                  <c:v>13318762.565393999</c:v>
                </c:pt>
                <c:pt idx="41571">
                  <c:v>13635823.673292</c:v>
                </c:pt>
                <c:pt idx="41572">
                  <c:v>13945131.734916</c:v>
                </c:pt>
                <c:pt idx="41573">
                  <c:v>14247029.344947999</c:v>
                </c:pt>
                <c:pt idx="41574">
                  <c:v>14541840.391638001</c:v>
                </c:pt>
                <c:pt idx="41575">
                  <c:v>14829870.920671999</c:v>
                </c:pt>
                <c:pt idx="41576">
                  <c:v>15111410.033787003</c:v>
                </c:pt>
                <c:pt idx="41577">
                  <c:v>15386730.797087001</c:v>
                </c:pt>
                <c:pt idx="41578">
                  <c:v>15656091.140945001</c:v>
                </c:pt>
                <c:pt idx="41579">
                  <c:v>15919734.738683999</c:v>
                </c:pt>
                <c:pt idx="41580">
                  <c:v>16177891.855230002</c:v>
                </c:pt>
                <c:pt idx="41581">
                  <c:v>16430780.160004998</c:v>
                </c:pt>
                <c:pt idx="41582">
                  <c:v>16678605.500577997</c:v>
                </c:pt>
                <c:pt idx="41583">
                  <c:v>16921562.635303006</c:v>
                </c:pt>
                <c:pt idx="41584">
                  <c:v>17159835.924394999</c:v>
                </c:pt>
                <c:pt idx="41585">
                  <c:v>17393599.979808997</c:v>
                </c:pt>
                <c:pt idx="41586">
                  <c:v>17623020.274882</c:v>
                </c:pt>
                <c:pt idx="41587">
                  <c:v>17848253.715178002</c:v>
                </c:pt>
                <c:pt idx="41588">
                  <c:v>18069449.172203001</c:v>
                </c:pt>
                <c:pt idx="41589">
                  <c:v>18286747.981872991</c:v>
                </c:pt>
                <c:pt idx="41590">
                  <c:v>18500284.409669995</c:v>
                </c:pt>
                <c:pt idx="41591">
                  <c:v>18710186.084471997</c:v>
                </c:pt>
                <c:pt idx="41592">
                  <c:v>18916574.403004002</c:v>
                </c:pt>
                <c:pt idx="41593">
                  <c:v>19119564.906819995</c:v>
                </c:pt>
                <c:pt idx="41594">
                  <c:v>19319267.633659001</c:v>
                </c:pt>
                <c:pt idx="41595">
                  <c:v>19515787.444924001</c:v>
                </c:pt>
                <c:pt idx="41596">
                  <c:v>19709224.330947001</c:v>
                </c:pt>
                <c:pt idx="41597">
                  <c:v>19899673.695614997</c:v>
                </c:pt>
                <c:pt idx="41598">
                  <c:v>20087226.621818997</c:v>
                </c:pt>
                <c:pt idx="41599">
                  <c:v>20271970.119110003</c:v>
                </c:pt>
                <c:pt idx="41600">
                  <c:v>20453987.354837999</c:v>
                </c:pt>
                <c:pt idx="41601">
                  <c:v>20633357.869979002</c:v>
                </c:pt>
                <c:pt idx="41602">
                  <c:v>20810157.780743998</c:v>
                </c:pt>
                <c:pt idx="41603">
                  <c:v>20984459.967010994</c:v>
                </c:pt>
                <c:pt idx="41604">
                  <c:v>21156334.248527005</c:v>
                </c:pt>
                <c:pt idx="41605">
                  <c:v>21325847.549757</c:v>
                </c:pt>
                <c:pt idx="41606">
                  <c:v>21493064.054212999</c:v>
                </c:pt>
                <c:pt idx="41607">
                  <c:v>21658045.348988</c:v>
                </c:pt>
                <c:pt idx="41608">
                  <c:v>21820850.560222998</c:v>
                </c:pt>
                <c:pt idx="41609">
                  <c:v>21981536.480126999</c:v>
                </c:pt>
                <c:pt idx="41610">
                  <c:v>22140157.686159004</c:v>
                </c:pt>
                <c:pt idx="41611">
                  <c:v>22296766.652911998</c:v>
                </c:pt>
                <c:pt idx="41612">
                  <c:v>22451413.857212</c:v>
                </c:pt>
                <c:pt idx="41613">
                  <c:v>22604147.876908001</c:v>
                </c:pt>
                <c:pt idx="41614">
                  <c:v>22755015.483768996</c:v>
                </c:pt>
                <c:pt idx="41615">
                  <c:v>22904061.730905998</c:v>
                </c:pt>
                <c:pt idx="41616">
                  <c:v>23051330.035082001</c:v>
                </c:pt>
                <c:pt idx="41617">
                  <c:v>23196862.254257001</c:v>
                </c:pt>
                <c:pt idx="41618">
                  <c:v>23340698.760682996</c:v>
                </c:pt>
                <c:pt idx="41619">
                  <c:v>23482878.509843998</c:v>
                </c:pt>
                <c:pt idx="41620">
                  <c:v>23623439.105514001</c:v>
                </c:pt>
                <c:pt idx="41621">
                  <c:v>23762416.861189</c:v>
                </c:pt>
                <c:pt idx="41622">
                  <c:v>23899846.858124003</c:v>
                </c:pt>
                <c:pt idx="41623">
                  <c:v>24035763.000187002</c:v>
                </c:pt>
                <c:pt idx="41624">
                  <c:v>24170198.065746997</c:v>
                </c:pt>
                <c:pt idx="41625">
                  <c:v>24303183.756767001</c:v>
                </c:pt>
                <c:pt idx="41626">
                  <c:v>24434750.745287996</c:v>
                </c:pt>
                <c:pt idx="41627">
                  <c:v>24564928.717463002</c:v>
                </c:pt>
                <c:pt idx="41628">
                  <c:v>24693746.415284</c:v>
                </c:pt>
                <c:pt idx="41629">
                  <c:v>24821231.676151004</c:v>
                </c:pt>
                <c:pt idx="41630">
                  <c:v>24947411.470419995</c:v>
                </c:pt>
                <c:pt idx="41631">
                  <c:v>25072311.937029</c:v>
                </c:pt>
                <c:pt idx="41632">
                  <c:v>25195958.417335</c:v>
                </c:pt>
                <c:pt idx="41633">
                  <c:v>25318375.487270992</c:v>
                </c:pt>
                <c:pt idx="41634">
                  <c:v>25439586.987894993</c:v>
                </c:pt>
                <c:pt idx="41635">
                  <c:v>25559616.054457001</c:v>
                </c:pt>
                <c:pt idx="41636">
                  <c:v>25678485.144046001</c:v>
                </c:pt>
                <c:pt idx="41637">
                  <c:v>25796216.061909996</c:v>
                </c:pt>
                <c:pt idx="41638">
                  <c:v>25912829.986512002</c:v>
                </c:pt>
                <c:pt idx="41639">
                  <c:v>26028347.493411992</c:v>
                </c:pt>
                <c:pt idx="41640">
                  <c:v>26142788.578021001</c:v>
                </c:pt>
                <c:pt idx="41641">
                  <c:v>26256172.677297</c:v>
                </c:pt>
                <c:pt idx="41642">
                  <c:v>26368518.690447997</c:v>
                </c:pt>
                <c:pt idx="41643">
                  <c:v>26479844.998679996</c:v>
                </c:pt>
                <c:pt idx="41644">
                  <c:v>26590169.484058995</c:v>
                </c:pt>
                <c:pt idx="41645">
                  <c:v>26699509.547517996</c:v>
                </c:pt>
                <c:pt idx="41646">
                  <c:v>26807882.126065999</c:v>
                </c:pt>
                <c:pt idx="41647">
                  <c:v>26915303.709238995</c:v>
                </c:pt>
                <c:pt idx="41648">
                  <c:v>27021790.354825001</c:v>
                </c:pt>
                <c:pt idx="41649">
                  <c:v>27127357.703908995</c:v>
                </c:pt>
                <c:pt idx="41650">
                  <c:v>27232020.995272994</c:v>
                </c:pt>
                <c:pt idx="41651">
                  <c:v>27335795.079170998</c:v>
                </c:pt>
                <c:pt idx="41652">
                  <c:v>27438694.430535</c:v>
                </c:pt>
                <c:pt idx="41653">
                  <c:v>27540733.161607996</c:v>
                </c:pt>
                <c:pt idx="41654">
                  <c:v>27641925.034068</c:v>
                </c:pt>
                <c:pt idx="41655">
                  <c:v>27742283.470634997</c:v>
                </c:pt>
                <c:pt idx="41656">
                  <c:v>27841821.566214997</c:v>
                </c:pt>
                <c:pt idx="41657">
                  <c:v>27940552.098577999</c:v>
                </c:pt>
                <c:pt idx="41658">
                  <c:v>28038487.538615</c:v>
                </c:pt>
                <c:pt idx="41659">
                  <c:v>28135640.060176</c:v>
                </c:pt>
                <c:pt idx="41660">
                  <c:v>28232021.549524006</c:v>
                </c:pt>
                <c:pt idx="41661">
                  <c:v>28327643.614408001</c:v>
                </c:pt>
                <c:pt idx="41662">
                  <c:v>28422517.592785999</c:v>
                </c:pt>
                <c:pt idx="41663">
                  <c:v>28516654.561206996</c:v>
                </c:pt>
                <c:pt idx="41664">
                  <c:v>28610065.342871998</c:v>
                </c:pt>
                <c:pt idx="41665">
                  <c:v>28702760.515383001</c:v>
                </c:pt>
                <c:pt idx="41666">
                  <c:v>28794750.418198001</c:v>
                </c:pt>
                <c:pt idx="41667">
                  <c:v>28886045.159807</c:v>
                </c:pt>
                <c:pt idx="41668">
                  <c:v>28976654.624639001</c:v>
                </c:pt>
                <c:pt idx="41669">
                  <c:v>29066588.479707997</c:v>
                </c:pt>
                <c:pt idx="41670">
                  <c:v>29155856.181023002</c:v>
                </c:pt>
                <c:pt idx="41671">
                  <c:v>29244466.97975</c:v>
                </c:pt>
                <c:pt idx="41672">
                  <c:v>29332429.928160999</c:v>
                </c:pt>
                <c:pt idx="41673">
                  <c:v>29419753.885366999</c:v>
                </c:pt>
                <c:pt idx="41674">
                  <c:v>29506447.522836</c:v>
                </c:pt>
                <c:pt idx="41675">
                  <c:v>29592519.329727001</c:v>
                </c:pt>
                <c:pt idx="41676">
                  <c:v>29677977.618029002</c:v>
                </c:pt>
                <c:pt idx="41677">
                  <c:v>29762830.527516</c:v>
                </c:pt>
                <c:pt idx="41678">
                  <c:v>29847086.030538</c:v>
                </c:pt>
                <c:pt idx="41679">
                  <c:v>29930751.936641995</c:v>
                </c:pt>
                <c:pt idx="41680">
                  <c:v>30013835.897031002</c:v>
                </c:pt>
                <c:pt idx="41681">
                  <c:v>30096345.408871997</c:v>
                </c:pt>
                <c:pt idx="41682">
                  <c:v>30178287.819465999</c:v>
                </c:pt>
                <c:pt idx="41683">
                  <c:v>30259670.330263998</c:v>
                </c:pt>
                <c:pt idx="41684">
                  <c:v>30340500.00076</c:v>
                </c:pt>
                <c:pt idx="41685">
                  <c:v>30420783.752246998</c:v>
                </c:pt>
                <c:pt idx="41686">
                  <c:v>30500528.371452998</c:v>
                </c:pt>
                <c:pt idx="41687">
                  <c:v>30579740.514057003</c:v>
                </c:pt>
                <c:pt idx="41688">
                  <c:v>30658426.70809</c:v>
                </c:pt>
                <c:pt idx="41689">
                  <c:v>30736593.357225999</c:v>
                </c:pt>
                <c:pt idx="41690">
                  <c:v>30814246.743964996</c:v>
                </c:pt>
                <c:pt idx="41691">
                  <c:v>30891393.032720003</c:v>
                </c:pt>
                <c:pt idx="41692">
                  <c:v>30968038.272799</c:v>
                </c:pt>
                <c:pt idx="41693">
                  <c:v>31044188.401295997</c:v>
                </c:pt>
                <c:pt idx="41694">
                  <c:v>31119849.245892998</c:v>
                </c:pt>
                <c:pt idx="41695">
                  <c:v>31195026.527573995</c:v>
                </c:pt>
                <c:pt idx="41696">
                  <c:v>31269725.863248996</c:v>
                </c:pt>
                <c:pt idx="41697">
                  <c:v>31343952.768309001</c:v>
                </c:pt>
                <c:pt idx="41698">
                  <c:v>31417712.659091</c:v>
                </c:pt>
                <c:pt idx="41699">
                  <c:v>31491010.855273996</c:v>
                </c:pt>
                <c:pt idx="41700">
                  <c:v>31563852.582201995</c:v>
                </c:pt>
                <c:pt idx="41701">
                  <c:v>31636242.973137997</c:v>
                </c:pt>
                <c:pt idx="41702">
                  <c:v>31708187.071448997</c:v>
                </c:pt>
                <c:pt idx="41703">
                  <c:v>31779689.832724005</c:v>
                </c:pt>
                <c:pt idx="41704">
                  <c:v>31850756.126837999</c:v>
                </c:pt>
                <c:pt idx="41705">
                  <c:v>31921390.739942998</c:v>
                </c:pt>
                <c:pt idx="41706">
                  <c:v>31991598.376412999</c:v>
                </c:pt>
                <c:pt idx="41707">
                  <c:v>32061383.660723999</c:v>
                </c:pt>
                <c:pt idx="41708">
                  <c:v>32130751.139286004</c:v>
                </c:pt>
                <c:pt idx="41709">
                  <c:v>32199705.282215998</c:v>
                </c:pt>
                <c:pt idx="41710">
                  <c:v>32268250.485065997</c:v>
                </c:pt>
                <c:pt idx="41711">
                  <c:v>32336391.070503999</c:v>
                </c:pt>
                <c:pt idx="41712">
                  <c:v>32404131.289935995</c:v>
                </c:pt>
                <c:pt idx="41713">
                  <c:v>32471475.325096998</c:v>
                </c:pt>
                <c:pt idx="41714">
                  <c:v>32538427.289587997</c:v>
                </c:pt>
                <c:pt idx="41715">
                  <c:v>32604991.230376001</c:v>
                </c:pt>
                <c:pt idx="41716">
                  <c:v>32671171.129246999</c:v>
                </c:pt>
                <c:pt idx="41717">
                  <c:v>32736970.904228002</c:v>
                </c:pt>
                <c:pt idx="41718">
                  <c:v>32802394.410957001</c:v>
                </c:pt>
                <c:pt idx="41719">
                  <c:v>32867445.444030996</c:v>
                </c:pt>
                <c:pt idx="41720">
                  <c:v>32932127.738308001</c:v>
                </c:pt>
                <c:pt idx="41721">
                  <c:v>32996444.970176</c:v>
                </c:pt>
                <c:pt idx="41722">
                  <c:v>33060400.758788999</c:v>
                </c:pt>
                <c:pt idx="41723">
                  <c:v>33123998.667269997</c:v>
                </c:pt>
                <c:pt idx="41724">
                  <c:v>33187242.203884996</c:v>
                </c:pt>
                <c:pt idx="41725">
                  <c:v>33250134.823177997</c:v>
                </c:pt>
                <c:pt idx="41726">
                  <c:v>33312679.927089997</c:v>
                </c:pt>
                <c:pt idx="41727">
                  <c:v>33374880.866034001</c:v>
                </c:pt>
                <c:pt idx="41728">
                  <c:v>33436740.939952001</c:v>
                </c:pt>
                <c:pt idx="41729">
                  <c:v>33498263.399342999</c:v>
                </c:pt>
                <c:pt idx="41730">
                  <c:v>33559451.446263999</c:v>
                </c:pt>
                <c:pt idx="41731">
                  <c:v>33620308.235303007</c:v>
                </c:pt>
                <c:pt idx="41732">
                  <c:v>33680836.874535002</c:v>
                </c:pt>
                <c:pt idx="41733">
                  <c:v>33741040.426443003</c:v>
                </c:pt>
                <c:pt idx="41734">
                  <c:v>33800921.908825994</c:v>
                </c:pt>
                <c:pt idx="41735">
                  <c:v>33860484.29567901</c:v>
                </c:pt>
                <c:pt idx="41736">
                  <c:v>33919730.518054001</c:v>
                </c:pt>
                <c:pt idx="41737">
                  <c:v>33978663.464896999</c:v>
                </c:pt>
                <c:pt idx="41738">
                  <c:v>34037285.983863994</c:v>
                </c:pt>
                <c:pt idx="41739">
                  <c:v>34095600.882123992</c:v>
                </c:pt>
                <c:pt idx="41740">
                  <c:v>34153610.927134007</c:v>
                </c:pt>
                <c:pt idx="41741">
                  <c:v>34211318.847398996</c:v>
                </c:pt>
                <c:pt idx="41742">
                  <c:v>34268727.333214998</c:v>
                </c:pt>
                <c:pt idx="41743">
                  <c:v>34325839.037390999</c:v>
                </c:pt>
                <c:pt idx="41744">
                  <c:v>34382656.575959004</c:v>
                </c:pt>
                <c:pt idx="41745">
                  <c:v>34439182.528858006</c:v>
                </c:pt>
                <c:pt idx="41746">
                  <c:v>34495419.440614998</c:v>
                </c:pt>
                <c:pt idx="41747">
                  <c:v>34551369.820997007</c:v>
                </c:pt>
                <c:pt idx="41748">
                  <c:v>34607036.145655006</c:v>
                </c:pt>
                <c:pt idx="41749">
                  <c:v>34662420.856755987</c:v>
                </c:pt>
                <c:pt idx="41750">
                  <c:v>34717526.363587998</c:v>
                </c:pt>
                <c:pt idx="41751">
                  <c:v>34772355.043167002</c:v>
                </c:pt>
                <c:pt idx="41752">
                  <c:v>34826909.240815997</c:v>
                </c:pt>
                <c:pt idx="41753">
                  <c:v>34881191.270741999</c:v>
                </c:pt>
                <c:pt idx="41754">
                  <c:v>34935203.416591004</c:v>
                </c:pt>
                <c:pt idx="41755">
                  <c:v>34988947.931998007</c:v>
                </c:pt>
                <c:pt idx="41756">
                  <c:v>35042427.041118003</c:v>
                </c:pt>
                <c:pt idx="41757">
                  <c:v>35095642.939149007</c:v>
                </c:pt>
                <c:pt idx="41758">
                  <c:v>35148597.792845003</c:v>
                </c:pt>
                <c:pt idx="41759">
                  <c:v>35201293.741012</c:v>
                </c:pt>
                <c:pt idx="41760">
                  <c:v>35253732.894998007</c:v>
                </c:pt>
                <c:pt idx="41761">
                  <c:v>35305917.339169003</c:v>
                </c:pt>
                <c:pt idx="41762">
                  <c:v>35357849.131379001</c:v>
                </c:pt>
                <c:pt idx="41763">
                  <c:v>35409530.303422995</c:v>
                </c:pt>
                <c:pt idx="41764">
                  <c:v>35460962.861487001</c:v>
                </c:pt>
                <c:pt idx="41765">
                  <c:v>35512148.786584996</c:v>
                </c:pt>
                <c:pt idx="41766">
                  <c:v>35563090.034985997</c:v>
                </c:pt>
                <c:pt idx="41767">
                  <c:v>35613788.538633004</c:v>
                </c:pt>
                <c:pt idx="41768">
                  <c:v>35664246.20555301</c:v>
                </c:pt>
                <c:pt idx="41769">
                  <c:v>35714464.920260005</c:v>
                </c:pt>
                <c:pt idx="41770">
                  <c:v>35764446.544145003</c:v>
                </c:pt>
                <c:pt idx="41771">
                  <c:v>35814192.915860996</c:v>
                </c:pt>
                <c:pt idx="41772">
                  <c:v>35863705.85170199</c:v>
                </c:pt>
                <c:pt idx="41773">
                  <c:v>35912987.145968005</c:v>
                </c:pt>
                <c:pt idx="41774">
                  <c:v>35962038.571331002</c:v>
                </c:pt>
                <c:pt idx="41775">
                  <c:v>36010861.879183002</c:v>
                </c:pt>
                <c:pt idx="41776">
                  <c:v>36059458.799984008</c:v>
                </c:pt>
                <c:pt idx="41777">
                  <c:v>36107831.043604001</c:v>
                </c:pt>
                <c:pt idx="41778">
                  <c:v>36155980.29965201</c:v>
                </c:pt>
                <c:pt idx="41779">
                  <c:v>36203908.237805001</c:v>
                </c:pt>
                <c:pt idx="41780">
                  <c:v>36251616.508120999</c:v>
                </c:pt>
                <c:pt idx="41781">
                  <c:v>36299106.741358005</c:v>
                </c:pt>
                <c:pt idx="41782">
                  <c:v>36346380.549276002</c:v>
                </c:pt>
                <c:pt idx="41783">
                  <c:v>36393439.524941005</c:v>
                </c:pt>
                <c:pt idx="41784">
                  <c:v>36440285.243014</c:v>
                </c:pt>
                <c:pt idx="41785">
                  <c:v>36486919.260044008</c:v>
                </c:pt>
                <c:pt idx="41786">
                  <c:v>36533343.114748999</c:v>
                </c:pt>
                <c:pt idx="41787">
                  <c:v>36579558.328292005</c:v>
                </c:pt>
                <c:pt idx="41788">
                  <c:v>36625566.404554002</c:v>
                </c:pt>
                <c:pt idx="41789">
                  <c:v>36671368.830401994</c:v>
                </c:pt>
                <c:pt idx="41790">
                  <c:v>36716967.075944006</c:v>
                </c:pt>
                <c:pt idx="41791">
                  <c:v>36762362.594795011</c:v>
                </c:pt>
                <c:pt idx="41792">
                  <c:v>36807556.824318998</c:v>
                </c:pt>
                <c:pt idx="41793">
                  <c:v>36852551.185881995</c:v>
                </c:pt>
                <c:pt idx="41794">
                  <c:v>36897347.085088</c:v>
                </c:pt>
                <c:pt idx="41795">
                  <c:v>36941945.912021987</c:v>
                </c:pt>
                <c:pt idx="41796">
                  <c:v>36986349.041478999</c:v>
                </c:pt>
                <c:pt idx="41797">
                  <c:v>37030557.833191</c:v>
                </c:pt>
                <c:pt idx="41798">
                  <c:v>37074573.632057011</c:v>
                </c:pt>
                <c:pt idx="41799">
                  <c:v>37118397.768356003</c:v>
                </c:pt>
                <c:pt idx="41800">
                  <c:v>37162031.557965994</c:v>
                </c:pt>
                <c:pt idx="41801">
                  <c:v>37205476.302575991</c:v>
                </c:pt>
                <c:pt idx="41802">
                  <c:v>37248733.289893009</c:v>
                </c:pt>
                <c:pt idx="41803">
                  <c:v>37291803.793844007</c:v>
                </c:pt>
                <c:pt idx="41804">
                  <c:v>37334689.074779995</c:v>
                </c:pt>
                <c:pt idx="41805">
                  <c:v>37377390.379670002</c:v>
                </c:pt>
                <c:pt idx="41806">
                  <c:v>37419908.942295</c:v>
                </c:pt>
                <c:pt idx="41807">
                  <c:v>37462245.983434997</c:v>
                </c:pt>
                <c:pt idx="41808">
                  <c:v>37504402.711060002</c:v>
                </c:pt>
                <c:pt idx="41809">
                  <c:v>37546380.320505999</c:v>
                </c:pt>
                <c:pt idx="41810">
                  <c:v>37588179.994662002</c:v>
                </c:pt>
                <c:pt idx="41811">
                  <c:v>37629802.904137008</c:v>
                </c:pt>
                <c:pt idx="41812">
                  <c:v>37671250.207444005</c:v>
                </c:pt>
                <c:pt idx="41813">
                  <c:v>37712523.051159002</c:v>
                </c:pt>
                <c:pt idx="41814">
                  <c:v>37753622.570096999</c:v>
                </c:pt>
                <c:pt idx="41815">
                  <c:v>37794549.887467995</c:v>
                </c:pt>
                <c:pt idx="41816">
                  <c:v>37835306.115045011</c:v>
                </c:pt>
                <c:pt idx="41817">
                  <c:v>37875892.353318989</c:v>
                </c:pt>
                <c:pt idx="41818">
                  <c:v>37916309.691654012</c:v>
                </c:pt>
                <c:pt idx="41819">
                  <c:v>37956559.208441004</c:v>
                </c:pt>
                <c:pt idx="41820">
                  <c:v>37996641.971250005</c:v>
                </c:pt>
                <c:pt idx="41821">
                  <c:v>38036559.036971994</c:v>
                </c:pt>
                <c:pt idx="41822">
                  <c:v>38076311.451970994</c:v>
                </c:pt>
                <c:pt idx="41823">
                  <c:v>38115900.252219997</c:v>
                </c:pt>
                <c:pt idx="41824">
                  <c:v>38155326.463448003</c:v>
                </c:pt>
                <c:pt idx="41825">
                  <c:v>38194591.101272002</c:v>
                </c:pt>
                <c:pt idx="41826">
                  <c:v>38233695.171334006</c:v>
                </c:pt>
                <c:pt idx="41827">
                  <c:v>38272639.669435009</c:v>
                </c:pt>
                <c:pt idx="41828">
                  <c:v>38311425.581668004</c:v>
                </c:pt>
                <c:pt idx="41829">
                  <c:v>38350053.884539999</c:v>
                </c:pt>
                <c:pt idx="41830">
                  <c:v>38388525.545107007</c:v>
                </c:pt>
                <c:pt idx="41831">
                  <c:v>38426841.521093011</c:v>
                </c:pt>
                <c:pt idx="41832">
                  <c:v>38465002.761011004</c:v>
                </c:pt>
                <c:pt idx="41833">
                  <c:v>38503010.204291008</c:v>
                </c:pt>
                <c:pt idx="41834">
                  <c:v>38540864.781388</c:v>
                </c:pt>
                <c:pt idx="41835">
                  <c:v>38578567.413908996</c:v>
                </c:pt>
                <c:pt idx="41836">
                  <c:v>38616119.014718004</c:v>
                </c:pt>
                <c:pt idx="41837">
                  <c:v>38653520.488057002</c:v>
                </c:pt>
                <c:pt idx="41838">
                  <c:v>38690772.729649015</c:v>
                </c:pt>
                <c:pt idx="41839">
                  <c:v>38727876.626814</c:v>
                </c:pt>
                <c:pt idx="41840">
                  <c:v>38764833.058571994</c:v>
                </c:pt>
                <c:pt idx="41841">
                  <c:v>38801642.895749003</c:v>
                </c:pt>
                <c:pt idx="41842">
                  <c:v>38838307.001083001</c:v>
                </c:pt>
                <c:pt idx="41843">
                  <c:v>38874826.229324006</c:v>
                </c:pt>
                <c:pt idx="41844">
                  <c:v>38911201.427334003</c:v>
                </c:pt>
                <c:pt idx="41845">
                  <c:v>38947433.434191003</c:v>
                </c:pt>
                <c:pt idx="41846">
                  <c:v>38983523.081279002</c:v>
                </c:pt>
                <c:pt idx="41847">
                  <c:v>39019471.192387998</c:v>
                </c:pt>
                <c:pt idx="41848">
                  <c:v>39055278.583810993</c:v>
                </c:pt>
                <c:pt idx="41849">
                  <c:v>39090946.064431004</c:v>
                </c:pt>
                <c:pt idx="41850">
                  <c:v>39126474.435814999</c:v>
                </c:pt>
                <c:pt idx="41851">
                  <c:v>39161864.492305994</c:v>
                </c:pt>
                <c:pt idx="41852">
                  <c:v>39197117.021108009</c:v>
                </c:pt>
                <c:pt idx="41853">
                  <c:v>39232232.802377991</c:v>
                </c:pt>
                <c:pt idx="41854">
                  <c:v>39267212.609305002</c:v>
                </c:pt>
                <c:pt idx="41855">
                  <c:v>39302057.208201006</c:v>
                </c:pt>
                <c:pt idx="41856">
                  <c:v>39336767.358582996</c:v>
                </c:pt>
                <c:pt idx="41857">
                  <c:v>39371343.813249998</c:v>
                </c:pt>
                <c:pt idx="41858">
                  <c:v>39405787.318371989</c:v>
                </c:pt>
                <c:pt idx="41859">
                  <c:v>39440098.613560997</c:v>
                </c:pt>
                <c:pt idx="41860">
                  <c:v>39474278.431956001</c:v>
                </c:pt>
                <c:pt idx="41861">
                  <c:v>39508327.500298008</c:v>
                </c:pt>
                <c:pt idx="41862">
                  <c:v>39542246.539002001</c:v>
                </c:pt>
                <c:pt idx="41863">
                  <c:v>39576036.262241006</c:v>
                </c:pt>
                <c:pt idx="41864">
                  <c:v>39609697.378008999</c:v>
                </c:pt>
                <c:pt idx="41865">
                  <c:v>39643230.588201001</c:v>
                </c:pt>
                <c:pt idx="41866">
                  <c:v>39676636.588684</c:v>
                </c:pt>
                <c:pt idx="41867">
                  <c:v>39709916.069361001</c:v>
                </c:pt>
                <c:pt idx="41868">
                  <c:v>39743069.714251004</c:v>
                </c:pt>
                <c:pt idx="41869">
                  <c:v>39776098.20154801</c:v>
                </c:pt>
                <c:pt idx="41870">
                  <c:v>39809002.203692004</c:v>
                </c:pt>
                <c:pt idx="41871">
                  <c:v>39841782.387438998</c:v>
                </c:pt>
                <c:pt idx="41872">
                  <c:v>39874439.413918994</c:v>
                </c:pt>
                <c:pt idx="41873">
                  <c:v>39906973.938708</c:v>
                </c:pt>
                <c:pt idx="41874">
                  <c:v>39939386.611884996</c:v>
                </c:pt>
                <c:pt idx="41875">
                  <c:v>39971678.078100003</c:v>
                </c:pt>
                <c:pt idx="41876">
                  <c:v>40003848.976634003</c:v>
                </c:pt>
                <c:pt idx="41877">
                  <c:v>40035899.941457003</c:v>
                </c:pt>
                <c:pt idx="41878">
                  <c:v>40067831.601293005</c:v>
                </c:pt>
                <c:pt idx="41879">
                  <c:v>40099644.579676002</c:v>
                </c:pt>
                <c:pt idx="41880">
                  <c:v>40131339.495007008</c:v>
                </c:pt>
                <c:pt idx="41881">
                  <c:v>40162916.960618004</c:v>
                </c:pt>
                <c:pt idx="41882">
                  <c:v>40194377.584817998</c:v>
                </c:pt>
                <c:pt idx="41883">
                  <c:v>40225721.970960997</c:v>
                </c:pt>
                <c:pt idx="41884">
                  <c:v>40256950.717491001</c:v>
                </c:pt>
                <c:pt idx="41885">
                  <c:v>40288064.418003</c:v>
                </c:pt>
                <c:pt idx="41886">
                  <c:v>40319063.661291011</c:v>
                </c:pt>
                <c:pt idx="41887">
                  <c:v>40349949.031406999</c:v>
                </c:pt>
                <c:pt idx="41888">
                  <c:v>40380721.107708</c:v>
                </c:pt>
                <c:pt idx="41889">
                  <c:v>40411380.464909002</c:v>
                </c:pt>
                <c:pt idx="41890">
                  <c:v>40441927.673135005</c:v>
                </c:pt>
                <c:pt idx="41891">
                  <c:v>40472363.297970004</c:v>
                </c:pt>
                <c:pt idx="41892">
                  <c:v>40502687.900504</c:v>
                </c:pt>
                <c:pt idx="41893">
                  <c:v>40532902.037384994</c:v>
                </c:pt>
                <c:pt idx="41894">
                  <c:v>40563006.260867007</c:v>
                </c:pt>
                <c:pt idx="41895">
                  <c:v>40593001.118853003</c:v>
                </c:pt>
                <c:pt idx="41896">
                  <c:v>40622887.154946998</c:v>
                </c:pt>
                <c:pt idx="41897">
                  <c:v>40652664.908495001</c:v>
                </c:pt>
                <c:pt idx="41898">
                  <c:v>40682334.914634004</c:v>
                </c:pt>
                <c:pt idx="41899">
                  <c:v>40711897.704337008</c:v>
                </c:pt>
                <c:pt idx="41900">
                  <c:v>40741353.804453999</c:v>
                </c:pt>
                <c:pt idx="41901">
                  <c:v>40770703.737758003</c:v>
                </c:pt>
                <c:pt idx="41902">
                  <c:v>40799948.022987001</c:v>
                </c:pt>
                <c:pt idx="41903">
                  <c:v>40829087.174885996</c:v>
                </c:pt>
                <c:pt idx="41904">
                  <c:v>40858121.704252005</c:v>
                </c:pt>
                <c:pt idx="41905">
                  <c:v>40887052.117970996</c:v>
                </c:pt>
                <c:pt idx="41906">
                  <c:v>40915878.919060998</c:v>
                </c:pt>
                <c:pt idx="41907">
                  <c:v>40944602.606710993</c:v>
                </c:pt>
                <c:pt idx="41908">
                  <c:v>40973223.676322989</c:v>
                </c:pt>
                <c:pt idx="41909">
                  <c:v>41001742.619550005</c:v>
                </c:pt>
                <c:pt idx="41910">
                  <c:v>41030159.924332999</c:v>
                </c:pt>
                <c:pt idx="41911">
                  <c:v>41058476.074942</c:v>
                </c:pt>
                <c:pt idx="41912">
                  <c:v>41086691.552009992</c:v>
                </c:pt>
                <c:pt idx="41913">
                  <c:v>41114806.832574993</c:v>
                </c:pt>
                <c:pt idx="41914">
                  <c:v>41142822.390110999</c:v>
                </c:pt>
                <c:pt idx="41915">
                  <c:v>41170738.694572002</c:v>
                </c:pt>
                <c:pt idx="41916">
                  <c:v>41198556.212416992</c:v>
                </c:pt>
                <c:pt idx="41917">
                  <c:v>41226275.406657003</c:v>
                </c:pt>
                <c:pt idx="41918">
                  <c:v>41253896.736880995</c:v>
                </c:pt>
                <c:pt idx="41919">
                  <c:v>41281420.659293011</c:v>
                </c:pt>
                <c:pt idx="41920">
                  <c:v>41308847.62675</c:v>
                </c:pt>
                <c:pt idx="41921">
                  <c:v>41336178.088787995</c:v>
                </c:pt>
                <c:pt idx="41922">
                  <c:v>41363412.491662003</c:v>
                </c:pt>
                <c:pt idx="41923">
                  <c:v>41390551.278375</c:v>
                </c:pt>
                <c:pt idx="41924">
                  <c:v>41417594.888709992</c:v>
                </c:pt>
                <c:pt idx="41925">
                  <c:v>41444543.759266004</c:v>
                </c:pt>
                <c:pt idx="41926">
                  <c:v>41471398.32348299</c:v>
                </c:pt>
                <c:pt idx="41927">
                  <c:v>41498159.011679001</c:v>
                </c:pt>
                <c:pt idx="41928">
                  <c:v>41524826.251078002</c:v>
                </c:pt>
                <c:pt idx="41929">
                  <c:v>41551400.465839006</c:v>
                </c:pt>
                <c:pt idx="41930">
                  <c:v>41577882.077088997</c:v>
                </c:pt>
                <c:pt idx="41931">
                  <c:v>41604271.502951004</c:v>
                </c:pt>
                <c:pt idx="41932">
                  <c:v>41630569.158573002</c:v>
                </c:pt>
                <c:pt idx="41933">
                  <c:v>41656775.456157997</c:v>
                </c:pt>
                <c:pt idx="41934">
                  <c:v>41682890.804990001</c:v>
                </c:pt>
                <c:pt idx="41935">
                  <c:v>41708915.611464001</c:v>
                </c:pt>
                <c:pt idx="41936">
                  <c:v>41734850.279116005</c:v>
                </c:pt>
                <c:pt idx="41937">
                  <c:v>41760695.208645009</c:v>
                </c:pt>
                <c:pt idx="41938">
                  <c:v>41786450.797946006</c:v>
                </c:pt>
                <c:pt idx="41939">
                  <c:v>41812117.442130998</c:v>
                </c:pt>
                <c:pt idx="41940">
                  <c:v>41837695.533560999</c:v>
                </c:pt>
                <c:pt idx="41941">
                  <c:v>41863185.461868003</c:v>
                </c:pt>
                <c:pt idx="41942">
                  <c:v>41888587.613984004</c:v>
                </c:pt>
                <c:pt idx="41943">
                  <c:v>41913902.374164</c:v>
                </c:pt>
                <c:pt idx="41944">
                  <c:v>41939130.124012001</c:v>
                </c:pt>
                <c:pt idx="41945">
                  <c:v>41964271.242505997</c:v>
                </c:pt>
                <c:pt idx="41946">
                  <c:v>41989326.106024995</c:v>
                </c:pt>
                <c:pt idx="41947">
                  <c:v>42014295.088368997</c:v>
                </c:pt>
                <c:pt idx="41948">
                  <c:v>42039178.560784996</c:v>
                </c:pt>
                <c:pt idx="41949">
                  <c:v>42063976.891993009</c:v>
                </c:pt>
                <c:pt idx="41950">
                  <c:v>42088690.448206</c:v>
                </c:pt>
                <c:pt idx="41951">
                  <c:v>42113319.593154006</c:v>
                </c:pt>
                <c:pt idx="41952">
                  <c:v>42137864.688110001</c:v>
                </c:pt>
                <c:pt idx="41953">
                  <c:v>42162326.091907009</c:v>
                </c:pt>
                <c:pt idx="41954">
                  <c:v>42186704.160968006</c:v>
                </c:pt>
                <c:pt idx="41955">
                  <c:v>42210999.249319002</c:v>
                </c:pt>
                <c:pt idx="41956">
                  <c:v>42235211.708620004</c:v>
                </c:pt>
                <c:pt idx="41957">
                  <c:v>42259341.888180993</c:v>
                </c:pt>
                <c:pt idx="41958">
                  <c:v>42283390.134981997</c:v>
                </c:pt>
                <c:pt idx="41959">
                  <c:v>42307356.793701999</c:v>
                </c:pt>
                <c:pt idx="41960">
                  <c:v>42331242.206730999</c:v>
                </c:pt>
                <c:pt idx="41961">
                  <c:v>42355046.714195006</c:v>
                </c:pt>
                <c:pt idx="41962">
                  <c:v>42378770.653977998</c:v>
                </c:pt>
                <c:pt idx="41963">
                  <c:v>42402414.361739002</c:v>
                </c:pt>
                <c:pt idx="41964">
                  <c:v>42425978.170931004</c:v>
                </c:pt>
                <c:pt idx="41965">
                  <c:v>42449462.412824988</c:v>
                </c:pt>
                <c:pt idx="41966">
                  <c:v>42472867.416528992</c:v>
                </c:pt>
                <c:pt idx="41967">
                  <c:v>42496193.509001002</c:v>
                </c:pt>
                <c:pt idx="41968">
                  <c:v>42519441.015077002</c:v>
                </c:pt>
                <c:pt idx="41969">
                  <c:v>42542610.257482991</c:v>
                </c:pt>
                <c:pt idx="41970">
                  <c:v>42565701.55685699</c:v>
                </c:pt>
                <c:pt idx="41971">
                  <c:v>42588715.231766999</c:v>
                </c:pt>
                <c:pt idx="41972">
                  <c:v>42611651.598728001</c:v>
                </c:pt>
                <c:pt idx="41973">
                  <c:v>42634510.972221993</c:v>
                </c:pt>
                <c:pt idx="41974">
                  <c:v>42657293.664714001</c:v>
                </c:pt>
                <c:pt idx="41975">
                  <c:v>42679999.986670993</c:v>
                </c:pt>
                <c:pt idx="41976">
                  <c:v>42702630.246578</c:v>
                </c:pt>
                <c:pt idx="41977">
                  <c:v>42725184.750955999</c:v>
                </c:pt>
                <c:pt idx="41978">
                  <c:v>42747663.804379992</c:v>
                </c:pt>
                <c:pt idx="41979">
                  <c:v>42770067.70949401</c:v>
                </c:pt>
                <c:pt idx="41980">
                  <c:v>42792396.767030008</c:v>
                </c:pt>
                <c:pt idx="41981">
                  <c:v>42814651.275821999</c:v>
                </c:pt>
                <c:pt idx="41982">
                  <c:v>42836831.532823995</c:v>
                </c:pt>
                <c:pt idx="41983">
                  <c:v>42858937.833124995</c:v>
                </c:pt>
                <c:pt idx="41984">
                  <c:v>42880970.469966002</c:v>
                </c:pt>
                <c:pt idx="41985">
                  <c:v>42902929.734756</c:v>
                </c:pt>
                <c:pt idx="41986">
                  <c:v>42924815.91708599</c:v>
                </c:pt>
                <c:pt idx="41987">
                  <c:v>42946629.304747</c:v>
                </c:pt>
                <c:pt idx="41988">
                  <c:v>42968370.183740996</c:v>
                </c:pt>
                <c:pt idx="41989">
                  <c:v>42990038.838301994</c:v>
                </c:pt>
                <c:pt idx="41990">
                  <c:v>43011635.550905995</c:v>
                </c:pt>
                <c:pt idx="41991">
                  <c:v>43033160.602288999</c:v>
                </c:pt>
                <c:pt idx="41992">
                  <c:v>43054614.271458007</c:v>
                </c:pt>
                <c:pt idx="41993">
                  <c:v>43075996.835709997</c:v>
                </c:pt>
                <c:pt idx="41994">
                  <c:v>43097308.570643008</c:v>
                </c:pt>
                <c:pt idx="41995">
                  <c:v>43118549.750173002</c:v>
                </c:pt>
                <c:pt idx="41996">
                  <c:v>43139720.646543011</c:v>
                </c:pt>
                <c:pt idx="41997">
                  <c:v>43160821.530344002</c:v>
                </c:pt>
                <c:pt idx="41998">
                  <c:v>43181852.670523003</c:v>
                </c:pt>
                <c:pt idx="41999">
                  <c:v>43202814.334399</c:v>
                </c:pt>
                <c:pt idx="42000">
                  <c:v>43223706.787674002</c:v>
                </c:pt>
                <c:pt idx="42001">
                  <c:v>43244530.29445301</c:v>
                </c:pt>
                <c:pt idx="42002">
                  <c:v>43265285.117248006</c:v>
                </c:pt>
                <c:pt idx="42003">
                  <c:v>43285971.516998</c:v>
                </c:pt>
                <c:pt idx="42004">
                  <c:v>43306589.753078997</c:v>
                </c:pt>
                <c:pt idx="42005">
                  <c:v>43327140.083316989</c:v>
                </c:pt>
                <c:pt idx="42006">
                  <c:v>43347622.764000006</c:v>
                </c:pt>
                <c:pt idx="42007">
                  <c:v>43368038.049892999</c:v>
                </c:pt>
                <c:pt idx="42008">
                  <c:v>43388386.194248013</c:v>
                </c:pt>
                <c:pt idx="42009">
                  <c:v>43408667.448817</c:v>
                </c:pt>
                <c:pt idx="42010">
                  <c:v>43428882.063864999</c:v>
                </c:pt>
                <c:pt idx="42011">
                  <c:v>43449030.288178004</c:v>
                </c:pt>
                <c:pt idx="42012">
                  <c:v>43469112.369083002</c:v>
                </c:pt>
                <c:pt idx="42013">
                  <c:v>43489128.552449994</c:v>
                </c:pt>
                <c:pt idx="42014">
                  <c:v>43509079.082711987</c:v>
                </c:pt>
                <c:pt idx="42015">
                  <c:v>43528964.202869996</c:v>
                </c:pt>
                <c:pt idx="42016">
                  <c:v>43548784.154509</c:v>
                </c:pt>
                <c:pt idx="42017">
                  <c:v>43568539.177809</c:v>
                </c:pt>
                <c:pt idx="42018">
                  <c:v>43588229.511551</c:v>
                </c:pt>
                <c:pt idx="42019">
                  <c:v>43607855.393135004</c:v>
                </c:pt>
                <c:pt idx="42020">
                  <c:v>43627417.058585994</c:v>
                </c:pt>
                <c:pt idx="42021">
                  <c:v>43646914.742568001</c:v>
                </c:pt>
                <c:pt idx="42022">
                  <c:v>43666348.678392999</c:v>
                </c:pt>
                <c:pt idx="42023">
                  <c:v>43685719.098032005</c:v>
                </c:pt>
                <c:pt idx="42024">
                  <c:v>43705026.232124999</c:v>
                </c:pt>
                <c:pt idx="42025">
                  <c:v>43724270.309991002</c:v>
                </c:pt>
                <c:pt idx="42026">
                  <c:v>43743451.559643008</c:v>
                </c:pt>
                <c:pt idx="42027">
                  <c:v>43762570.207788996</c:v>
                </c:pt>
                <c:pt idx="42028">
                  <c:v>43781626.479854003</c:v>
                </c:pt>
                <c:pt idx="42029">
                  <c:v>43800620.599977009</c:v>
                </c:pt>
                <c:pt idx="42030">
                  <c:v>43819552.791032009</c:v>
                </c:pt>
                <c:pt idx="42031">
                  <c:v>43838423.274633005</c:v>
                </c:pt>
                <c:pt idx="42032">
                  <c:v>43857232.271141008</c:v>
                </c:pt>
                <c:pt idx="42033">
                  <c:v>43875979.999680005</c:v>
                </c:pt>
                <c:pt idx="42034">
                  <c:v>43894666.678141005</c:v>
                </c:pt>
                <c:pt idx="42035">
                  <c:v>43913292.523195006</c:v>
                </c:pt>
                <c:pt idx="42036">
                  <c:v>43931857.750300996</c:v>
                </c:pt>
                <c:pt idx="42037">
                  <c:v>43950362.57371299</c:v>
                </c:pt>
                <c:pt idx="42038">
                  <c:v>43968807.206495002</c:v>
                </c:pt>
                <c:pt idx="42039">
                  <c:v>43987191.860523</c:v>
                </c:pt>
                <c:pt idx="42040">
                  <c:v>44005516.7465</c:v>
                </c:pt>
                <c:pt idx="42041">
                  <c:v>44023782.073959999</c:v>
                </c:pt>
                <c:pt idx="42042">
                  <c:v>44041988.051282004</c:v>
                </c:pt>
                <c:pt idx="42043">
                  <c:v>44060134.885695003</c:v>
                </c:pt>
                <c:pt idx="42044">
                  <c:v>44078222.783284999</c:v>
                </c:pt>
                <c:pt idx="42045">
                  <c:v>44096251.949009001</c:v>
                </c:pt>
                <c:pt idx="42046">
                  <c:v>44114222.586700991</c:v>
                </c:pt>
                <c:pt idx="42047">
                  <c:v>44132134.899078004</c:v>
                </c:pt>
                <c:pt idx="42048">
                  <c:v>44149989.087750994</c:v>
                </c:pt>
                <c:pt idx="42049">
                  <c:v>44167785.353231996</c:v>
                </c:pt>
                <c:pt idx="42050">
                  <c:v>44185523.894946001</c:v>
                </c:pt>
                <c:pt idx="42051">
                  <c:v>44203204.911231011</c:v>
                </c:pt>
                <c:pt idx="42052">
                  <c:v>44220828.599355005</c:v>
                </c:pt>
                <c:pt idx="42053">
                  <c:v>44238395.155518003</c:v>
                </c:pt>
                <c:pt idx="42054">
                  <c:v>44255904.774861999</c:v>
                </c:pt>
                <c:pt idx="42055">
                  <c:v>44273357.651477002</c:v>
                </c:pt>
                <c:pt idx="42056">
                  <c:v>44290753.978413999</c:v>
                </c:pt>
                <c:pt idx="42057">
                  <c:v>44308093.947683997</c:v>
                </c:pt>
                <c:pt idx="42058">
                  <c:v>44325377.750275001</c:v>
                </c:pt>
                <c:pt idx="42059">
                  <c:v>44342605.576151997</c:v>
                </c:pt>
                <c:pt idx="42060">
                  <c:v>44359777.614268005</c:v>
                </c:pt>
                <c:pt idx="42061">
                  <c:v>44376894.05257199</c:v>
                </c:pt>
                <c:pt idx="42062">
                  <c:v>44393955.078014001</c:v>
                </c:pt>
                <c:pt idx="42063">
                  <c:v>44410960.876552992</c:v>
                </c:pt>
                <c:pt idx="42064">
                  <c:v>44427911.633165002</c:v>
                </c:pt>
                <c:pt idx="42065">
                  <c:v>44444807.531850003</c:v>
                </c:pt>
                <c:pt idx="42066">
                  <c:v>44461648.755638011</c:v>
                </c:pt>
                <c:pt idx="42067">
                  <c:v>44478435.486595996</c:v>
                </c:pt>
                <c:pt idx="42068">
                  <c:v>44495167.905836999</c:v>
                </c:pt>
                <c:pt idx="42069">
                  <c:v>44511846.193524003</c:v>
                </c:pt>
                <c:pt idx="42070">
                  <c:v>44528470.528879002</c:v>
                </c:pt>
                <c:pt idx="42071">
                  <c:v>44545041.090189002</c:v>
                </c:pt>
                <c:pt idx="42072">
                  <c:v>44561558.054811992</c:v>
                </c:pt>
                <c:pt idx="42073">
                  <c:v>44578021.599184006</c:v>
                </c:pt>
                <c:pt idx="42074">
                  <c:v>44594431.898825996</c:v>
                </c:pt>
                <c:pt idx="42075">
                  <c:v>44610789.128350005</c:v>
                </c:pt>
                <c:pt idx="42076">
                  <c:v>44627093.461465999</c:v>
                </c:pt>
                <c:pt idx="42077">
                  <c:v>44643345.070987001</c:v>
                </c:pt>
                <c:pt idx="42078">
                  <c:v>44659544.128837004</c:v>
                </c:pt>
                <c:pt idx="42079">
                  <c:v>44675690.806056991</c:v>
                </c:pt>
                <c:pt idx="42080">
                  <c:v>44691785.272808999</c:v>
                </c:pt>
                <c:pt idx="42081">
                  <c:v>44707827.698385999</c:v>
                </c:pt>
                <c:pt idx="42082">
                  <c:v>44723818.251215003</c:v>
                </c:pt>
                <c:pt idx="42083">
                  <c:v>44739757.098864004</c:v>
                </c:pt>
                <c:pt idx="42084">
                  <c:v>44755644.408046998</c:v>
                </c:pt>
                <c:pt idx="42085">
                  <c:v>44771480.344632998</c:v>
                </c:pt>
                <c:pt idx="42086">
                  <c:v>44787265.073647007</c:v>
                </c:pt>
                <c:pt idx="42087">
                  <c:v>44802998.759282999</c:v>
                </c:pt>
                <c:pt idx="42088">
                  <c:v>44818681.564900003</c:v>
                </c:pt>
                <c:pt idx="42089">
                  <c:v>44834313.653036997</c:v>
                </c:pt>
                <c:pt idx="42090">
                  <c:v>44849895.185413003</c:v>
                </c:pt>
                <c:pt idx="42091">
                  <c:v>44865426.322935998</c:v>
                </c:pt>
                <c:pt idx="42092">
                  <c:v>44880907.225705005</c:v>
                </c:pt>
                <c:pt idx="42093">
                  <c:v>44896338.053018995</c:v>
                </c:pt>
                <c:pt idx="42094">
                  <c:v>44911718.963379994</c:v>
                </c:pt>
                <c:pt idx="42095">
                  <c:v>44927050.114500999</c:v>
                </c:pt>
                <c:pt idx="42096">
                  <c:v>44942331.663308002</c:v>
                </c:pt>
                <c:pt idx="42097">
                  <c:v>44957563.765948012</c:v>
                </c:pt>
                <c:pt idx="42098">
                  <c:v>44972746.577794001</c:v>
                </c:pt>
                <c:pt idx="42099">
                  <c:v>44987880.253449</c:v>
                </c:pt>
                <c:pt idx="42100">
                  <c:v>45002964.946751989</c:v>
                </c:pt>
                <c:pt idx="42101">
                  <c:v>45018000.810781986</c:v>
                </c:pt>
                <c:pt idx="42102">
                  <c:v>45032987.997867003</c:v>
                </c:pt>
                <c:pt idx="42103">
                  <c:v>45047926.659584001</c:v>
                </c:pt>
                <c:pt idx="42104">
                  <c:v>45062816.946765989</c:v>
                </c:pt>
                <c:pt idx="42105">
                  <c:v>45077659.009509005</c:v>
                </c:pt>
                <c:pt idx="42106">
                  <c:v>45092452.997175001</c:v>
                </c:pt>
                <c:pt idx="42107">
                  <c:v>45107199.058394998</c:v>
                </c:pt>
                <c:pt idx="42108">
                  <c:v>45121897.341077998</c:v>
                </c:pt>
                <c:pt idx="42109">
                  <c:v>45136547.992412992</c:v>
                </c:pt>
                <c:pt idx="42110">
                  <c:v>45151151.158874996</c:v>
                </c:pt>
                <c:pt idx="42111">
                  <c:v>45165706.986228995</c:v>
                </c:pt>
                <c:pt idx="42112">
                  <c:v>45180215.619535007</c:v>
                </c:pt>
                <c:pt idx="42113">
                  <c:v>45194677.203152999</c:v>
                </c:pt>
                <c:pt idx="42114">
                  <c:v>45209091.880748004</c:v>
                </c:pt>
                <c:pt idx="42115">
                  <c:v>45223459.795290016</c:v>
                </c:pt>
                <c:pt idx="42116">
                  <c:v>45237781.089068003</c:v>
                </c:pt>
                <c:pt idx="42117">
                  <c:v>45252055.903685004</c:v>
                </c:pt>
                <c:pt idx="42118">
                  <c:v>45266284.380068995</c:v>
                </c:pt>
                <c:pt idx="42119">
                  <c:v>45280466.658470996</c:v>
                </c:pt>
                <c:pt idx="42120">
                  <c:v>45294602.878477</c:v>
                </c:pt>
                <c:pt idx="42121">
                  <c:v>45308693.179007009</c:v>
                </c:pt>
                <c:pt idx="42122">
                  <c:v>45322737.698320001</c:v>
                </c:pt>
                <c:pt idx="42123">
                  <c:v>45336736.574021995</c:v>
                </c:pt>
                <c:pt idx="42124">
                  <c:v>45350689.943064995</c:v>
                </c:pt>
                <c:pt idx="42125">
                  <c:v>45364597.941753</c:v>
                </c:pt>
                <c:pt idx="42126">
                  <c:v>45378460.705750003</c:v>
                </c:pt>
                <c:pt idx="42127">
                  <c:v>45392278.370076992</c:v>
                </c:pt>
                <c:pt idx="42128">
                  <c:v>45406051.069123007</c:v>
                </c:pt>
                <c:pt idx="42129">
                  <c:v>45419778.936646</c:v>
                </c:pt>
                <c:pt idx="42130">
                  <c:v>45433462.105774999</c:v>
                </c:pt>
                <c:pt idx="42131">
                  <c:v>45447100.709018007</c:v>
                </c:pt>
                <c:pt idx="42132">
                  <c:v>45460694.878264003</c:v>
                </c:pt>
                <c:pt idx="42133">
                  <c:v>45474244.744787</c:v>
                </c:pt>
                <c:pt idx="42134">
                  <c:v>45487750.439250007</c:v>
                </c:pt>
                <c:pt idx="42135">
                  <c:v>45501212.091709003</c:v>
                </c:pt>
                <c:pt idx="42136">
                  <c:v>45514629.831616998</c:v>
                </c:pt>
                <c:pt idx="42137">
                  <c:v>45528003.787825994</c:v>
                </c:pt>
                <c:pt idx="42138">
                  <c:v>45541334.088595003</c:v>
                </c:pt>
                <c:pt idx="42139">
                  <c:v>45554620.861589998</c:v>
                </c:pt>
                <c:pt idx="42140">
                  <c:v>45567864.233888</c:v>
                </c:pt>
                <c:pt idx="42141">
                  <c:v>45581064.331983</c:v>
                </c:pt>
                <c:pt idx="42142">
                  <c:v>45594221.281787999</c:v>
                </c:pt>
                <c:pt idx="42143">
                  <c:v>45607335.208638012</c:v>
                </c:pt>
                <c:pt idx="42144">
                  <c:v>45620406.237296008</c:v>
                </c:pt>
                <c:pt idx="42145">
                  <c:v>45633434.491953008</c:v>
                </c:pt>
                <c:pt idx="42146">
                  <c:v>45646420.096236005</c:v>
                </c:pt>
                <c:pt idx="42147">
                  <c:v>45659363.173208006</c:v>
                </c:pt>
                <c:pt idx="42148">
                  <c:v>45672263.84537299</c:v>
                </c:pt>
                <c:pt idx="42149">
                  <c:v>45685122.234678008</c:v>
                </c:pt>
                <c:pt idx="42150">
                  <c:v>45697938.462519996</c:v>
                </c:pt>
                <c:pt idx="42151">
                  <c:v>45710712.649745002</c:v>
                </c:pt>
                <c:pt idx="42152">
                  <c:v>45723444.916654997</c:v>
                </c:pt>
                <c:pt idx="42153">
                  <c:v>45736135.383007996</c:v>
                </c:pt>
                <c:pt idx="42154">
                  <c:v>45748784.168025002</c:v>
                </c:pt>
                <c:pt idx="42155">
                  <c:v>45761391.390390001</c:v>
                </c:pt>
                <c:pt idx="42156">
                  <c:v>45773957.168255009</c:v>
                </c:pt>
                <c:pt idx="42157">
                  <c:v>45786481.619244009</c:v>
                </c:pt>
                <c:pt idx="42158">
                  <c:v>45798964.860454001</c:v>
                </c:pt>
                <c:pt idx="42159">
                  <c:v>45811407.008460999</c:v>
                </c:pt>
                <c:pt idx="42160">
                  <c:v>45823808.17932</c:v>
                </c:pt>
                <c:pt idx="42161">
                  <c:v>45836168.488569997</c:v>
                </c:pt>
                <c:pt idx="42162">
                  <c:v>45848488.051239006</c:v>
                </c:pt>
                <c:pt idx="42163">
                  <c:v>45860766.981840998</c:v>
                </c:pt>
                <c:pt idx="42164">
                  <c:v>45873005.394387998</c:v>
                </c:pt>
                <c:pt idx="42165">
                  <c:v>45885203.402384989</c:v>
                </c:pt>
                <c:pt idx="42166">
                  <c:v>45897361.118836001</c:v>
                </c:pt>
                <c:pt idx="42167">
                  <c:v>45909478.65625</c:v>
                </c:pt>
                <c:pt idx="42168">
                  <c:v>45921556.126639009</c:v>
                </c:pt>
                <c:pt idx="42169">
                  <c:v>45933593.641523011</c:v>
                </c:pt>
                <c:pt idx="42170">
                  <c:v>45945591.311935998</c:v>
                </c:pt>
                <c:pt idx="42171">
                  <c:v>45957549.248421997</c:v>
                </c:pt>
                <c:pt idx="42172">
                  <c:v>45969467.561046004</c:v>
                </c:pt>
                <c:pt idx="42173">
                  <c:v>45981346.359389991</c:v>
                </c:pt>
                <c:pt idx="42174">
                  <c:v>45993185.752559997</c:v>
                </c:pt>
                <c:pt idx="42175">
                  <c:v>46004985.849187002</c:v>
                </c:pt>
                <c:pt idx="42176">
                  <c:v>46016746.757432997</c:v>
                </c:pt>
                <c:pt idx="42177">
                  <c:v>46028468.584987</c:v>
                </c:pt>
                <c:pt idx="42178">
                  <c:v>46040151.439075001</c:v>
                </c:pt>
                <c:pt idx="42179">
                  <c:v>46051795.426459</c:v>
                </c:pt>
                <c:pt idx="42180">
                  <c:v>46063400.653439999</c:v>
                </c:pt>
                <c:pt idx="42181">
                  <c:v>46074967.225862004</c:v>
                </c:pt>
                <c:pt idx="42182">
                  <c:v>46086495.249114007</c:v>
                </c:pt>
                <c:pt idx="42183">
                  <c:v>46097984.828131005</c:v>
                </c:pt>
                <c:pt idx="42184">
                  <c:v>46109436.067400001</c:v>
                </c:pt>
                <c:pt idx="42185">
                  <c:v>46120849.070960999</c:v>
                </c:pt>
                <c:pt idx="42186">
                  <c:v>46132223.94240699</c:v>
                </c:pt>
                <c:pt idx="42187">
                  <c:v>46143560.784892</c:v>
                </c:pt>
                <c:pt idx="42188">
                  <c:v>46154859.701129004</c:v>
                </c:pt>
                <c:pt idx="42189">
                  <c:v>46166120.793395005</c:v>
                </c:pt>
                <c:pt idx="42190">
                  <c:v>46177344.16353301</c:v>
                </c:pt>
                <c:pt idx="42191">
                  <c:v>46188529.912951991</c:v>
                </c:pt>
                <c:pt idx="42192">
                  <c:v>46199678.142635003</c:v>
                </c:pt>
                <c:pt idx="42193">
                  <c:v>46210788.953135997</c:v>
                </c:pt>
                <c:pt idx="42194">
                  <c:v>46221862.444585994</c:v>
                </c:pt>
                <c:pt idx="42195">
                  <c:v>46232898.716692999</c:v>
                </c:pt>
                <c:pt idx="42196">
                  <c:v>46243897.868745998</c:v>
                </c:pt>
                <c:pt idx="42197">
                  <c:v>46254859.999619007</c:v>
                </c:pt>
                <c:pt idx="42198">
                  <c:v>46265785.207768001</c:v>
                </c:pt>
                <c:pt idx="42199">
                  <c:v>46276673.591239013</c:v>
                </c:pt>
                <c:pt idx="42200">
                  <c:v>46287525.247668006</c:v>
                </c:pt>
                <c:pt idx="42201">
                  <c:v>46298340.274282001</c:v>
                </c:pt>
                <c:pt idx="42202">
                  <c:v>46309118.767905004</c:v>
                </c:pt>
                <c:pt idx="42203">
                  <c:v>46319860.824956</c:v>
                </c:pt>
                <c:pt idx="42204">
                  <c:v>46330566.541455001</c:v>
                </c:pt>
                <c:pt idx="42205">
                  <c:v>46341236.013023995</c:v>
                </c:pt>
                <c:pt idx="42206">
                  <c:v>46351869.334885992</c:v>
                </c:pt>
                <c:pt idx="42207">
                  <c:v>46362466.601873003</c:v>
                </c:pt>
                <c:pt idx="42208">
                  <c:v>46373027.908425994</c:v>
                </c:pt>
                <c:pt idx="42209">
                  <c:v>46383553.348592997</c:v>
                </c:pt>
                <c:pt idx="42210">
                  <c:v>46394043.016038999</c:v>
                </c:pt>
                <c:pt idx="42211">
                  <c:v>46404497.004041001</c:v>
                </c:pt>
                <c:pt idx="42212">
                  <c:v>46414915.405495003</c:v>
                </c:pt>
                <c:pt idx="42213">
                  <c:v>46425298.31291499</c:v>
                </c:pt>
                <c:pt idx="42214">
                  <c:v>46435645.818435997</c:v>
                </c:pt>
                <c:pt idx="42215">
                  <c:v>46445958.013818994</c:v>
                </c:pt>
                <c:pt idx="42216">
                  <c:v>46456234.990449004</c:v>
                </c:pt>
                <c:pt idx="42217">
                  <c:v>46466476.839339003</c:v>
                </c:pt>
                <c:pt idx="42218">
                  <c:v>46476683.651131004</c:v>
                </c:pt>
                <c:pt idx="42219">
                  <c:v>46486855.516099997</c:v>
                </c:pt>
                <c:pt idx="42220">
                  <c:v>46496992.524154007</c:v>
                </c:pt>
                <c:pt idx="42221">
                  <c:v>46507094.764839008</c:v>
                </c:pt>
                <c:pt idx="42222">
                  <c:v>46517162.327335998</c:v>
                </c:pt>
                <c:pt idx="42223">
                  <c:v>46527195.300467998</c:v>
                </c:pt>
                <c:pt idx="42224">
                  <c:v>46537193.772699006</c:v>
                </c:pt>
                <c:pt idx="42225">
                  <c:v>46547157.832138002</c:v>
                </c:pt>
                <c:pt idx="42226">
                  <c:v>46557087.566539004</c:v>
                </c:pt>
                <c:pt idx="42227">
                  <c:v>46566983.063304</c:v>
                </c:pt>
                <c:pt idx="42228">
                  <c:v>46576844.409484997</c:v>
                </c:pt>
                <c:pt idx="42229">
                  <c:v>46586671.691784002</c:v>
                </c:pt>
                <c:pt idx="42230">
                  <c:v>46596464.99656</c:v>
                </c:pt>
                <c:pt idx="42231">
                  <c:v>46606224.409824997</c:v>
                </c:pt>
                <c:pt idx="42232">
                  <c:v>46615950.017249003</c:v>
                </c:pt>
                <c:pt idx="42233">
                  <c:v>46625641.90416</c:v>
                </c:pt>
                <c:pt idx="42234">
                  <c:v>46635300.155549005</c:v>
                </c:pt>
                <c:pt idx="42235">
                  <c:v>46644924.85606999</c:v>
                </c:pt>
                <c:pt idx="42236">
                  <c:v>46654516.090040006</c:v>
                </c:pt>
                <c:pt idx="42237">
                  <c:v>46664073.941443011</c:v>
                </c:pt>
                <c:pt idx="42238">
                  <c:v>46673598.493933007</c:v>
                </c:pt>
                <c:pt idx="42239">
                  <c:v>46683089.830830999</c:v>
                </c:pt>
                <c:pt idx="42240">
                  <c:v>46692548.035135008</c:v>
                </c:pt>
                <c:pt idx="42241">
                  <c:v>46701973.189510003</c:v>
                </c:pt>
                <c:pt idx="42242">
                  <c:v>46711365.376302995</c:v>
                </c:pt>
                <c:pt idx="42243">
                  <c:v>46720724.677534007</c:v>
                </c:pt>
                <c:pt idx="42244">
                  <c:v>46730051.174902998</c:v>
                </c:pt>
                <c:pt idx="42245">
                  <c:v>46739344.949790999</c:v>
                </c:pt>
                <c:pt idx="42246">
                  <c:v>46748606.083260998</c:v>
                </c:pt>
                <c:pt idx="42247">
                  <c:v>46757834.656059995</c:v>
                </c:pt>
                <c:pt idx="42248">
                  <c:v>46767030.748622</c:v>
                </c:pt>
                <c:pt idx="42249">
                  <c:v>46776194.441067003</c:v>
                </c:pt>
                <c:pt idx="42250">
                  <c:v>46785325.813203998</c:v>
                </c:pt>
                <c:pt idx="42251">
                  <c:v>46794424.944532</c:v>
                </c:pt>
                <c:pt idx="42252">
                  <c:v>46803491.914246</c:v>
                </c:pt>
                <c:pt idx="42253">
                  <c:v>46812526.801229998</c:v>
                </c:pt>
                <c:pt idx="42254">
                  <c:v>46821529.684068002</c:v>
                </c:pt>
                <c:pt idx="42255">
                  <c:v>46830500.641038008</c:v>
                </c:pt>
                <c:pt idx="42256">
                  <c:v>46839439.750118002</c:v>
                </c:pt>
                <c:pt idx="42257">
                  <c:v>46848347.088987999</c:v>
                </c:pt>
                <c:pt idx="42258">
                  <c:v>46857222.735026002</c:v>
                </c:pt>
                <c:pt idx="42259">
                  <c:v>46866066.765317008</c:v>
                </c:pt>
                <c:pt idx="42260">
                  <c:v>46874879.256650001</c:v>
                </c:pt>
                <c:pt idx="42261">
                  <c:v>46883660.285521001</c:v>
                </c:pt>
                <c:pt idx="42262">
                  <c:v>46892409.928133011</c:v>
                </c:pt>
                <c:pt idx="42263">
                  <c:v>46901128.260400005</c:v>
                </c:pt>
                <c:pt idx="42264">
                  <c:v>46909815.357945994</c:v>
                </c:pt>
                <c:pt idx="42265">
                  <c:v>46918471.296108007</c:v>
                </c:pt>
                <c:pt idx="42266">
                  <c:v>46927096.14993801</c:v>
                </c:pt>
                <c:pt idx="42267">
                  <c:v>46935689.994203009</c:v>
                </c:pt>
                <c:pt idx="42268">
                  <c:v>46944252.903387994</c:v>
                </c:pt>
                <c:pt idx="42269">
                  <c:v>46952784.951694004</c:v>
                </c:pt>
                <c:pt idx="42270">
                  <c:v>46961286.213045001</c:v>
                </c:pt>
                <c:pt idx="42271">
                  <c:v>46969756.761086002</c:v>
                </c:pt>
                <c:pt idx="42272">
                  <c:v>46978196.669183008</c:v>
                </c:pt>
                <c:pt idx="42273">
                  <c:v>46986606.010427997</c:v>
                </c:pt>
                <c:pt idx="42274">
                  <c:v>46994984.857639</c:v>
                </c:pt>
                <c:pt idx="42275">
                  <c:v>47003333.283358999</c:v>
                </c:pt>
                <c:pt idx="42276">
                  <c:v>47011651.359862991</c:v>
                </c:pt>
                <c:pt idx="42277">
                  <c:v>47019939.159154005</c:v>
                </c:pt>
                <c:pt idx="42278">
                  <c:v>47028196.752964996</c:v>
                </c:pt>
                <c:pt idx="42279">
                  <c:v>47036424.212763995</c:v>
                </c:pt>
                <c:pt idx="42280">
                  <c:v>47044621.609752998</c:v>
                </c:pt>
                <c:pt idx="42281">
                  <c:v>47052789.014867</c:v>
                </c:pt>
                <c:pt idx="42282">
                  <c:v>47060926.498780996</c:v>
                </c:pt>
                <c:pt idx="42283">
                  <c:v>47069034.131906003</c:v>
                </c:pt>
                <c:pt idx="42284">
                  <c:v>47077111.984393001</c:v>
                </c:pt>
                <c:pt idx="42285">
                  <c:v>47085160.12613301</c:v>
                </c:pt>
                <c:pt idx="42286">
                  <c:v>47093178.626760997</c:v>
                </c:pt>
                <c:pt idx="42287">
                  <c:v>47101167.555652998</c:v>
                </c:pt>
                <c:pt idx="42288">
                  <c:v>47109126.981931001</c:v>
                </c:pt>
                <c:pt idx="42289">
                  <c:v>47117056.974463999</c:v>
                </c:pt>
                <c:pt idx="42290">
                  <c:v>47124957.601865999</c:v>
                </c:pt>
                <c:pt idx="42291">
                  <c:v>47132828.932500996</c:v>
                </c:pt>
                <c:pt idx="42292">
                  <c:v>47140671.034480996</c:v>
                </c:pt>
                <c:pt idx="42293">
                  <c:v>47148483.975671001</c:v>
                </c:pt>
                <c:pt idx="42294">
                  <c:v>47156267.823688</c:v>
                </c:pt>
                <c:pt idx="42295">
                  <c:v>47164022.645901002</c:v>
                </c:pt>
                <c:pt idx="42296">
                  <c:v>47171748.509435005</c:v>
                </c:pt>
                <c:pt idx="42297">
                  <c:v>47179445.481170997</c:v>
                </c:pt>
                <c:pt idx="42298">
                  <c:v>47187113.627746001</c:v>
                </c:pt>
                <c:pt idx="42299">
                  <c:v>47194753.015556999</c:v>
                </c:pt>
                <c:pt idx="42300">
                  <c:v>47202363.710758999</c:v>
                </c:pt>
                <c:pt idx="42301">
                  <c:v>47209945.779268011</c:v>
                </c:pt>
                <c:pt idx="42302">
                  <c:v>47217499.28676299</c:v>
                </c:pt>
                <c:pt idx="42303">
                  <c:v>47225024.298685007</c:v>
                </c:pt>
                <c:pt idx="42304">
                  <c:v>47232520.880239002</c:v>
                </c:pt>
                <c:pt idx="42305">
                  <c:v>47239989.096398003</c:v>
                </c:pt>
                <c:pt idx="42306">
                  <c:v>47247429.011898011</c:v>
                </c:pt>
                <c:pt idx="42307">
                  <c:v>47254840.691245012</c:v>
                </c:pt>
                <c:pt idx="42308">
                  <c:v>47262224.198712997</c:v>
                </c:pt>
                <c:pt idx="42309">
                  <c:v>47269579.598347008</c:v>
                </c:pt>
                <c:pt idx="42310">
                  <c:v>47276906.953960992</c:v>
                </c:pt>
                <c:pt idx="42311">
                  <c:v>47284206.329144008</c:v>
                </c:pt>
                <c:pt idx="42312">
                  <c:v>47291477.787256002</c:v>
                </c:pt>
                <c:pt idx="42313">
                  <c:v>47298721.391433008</c:v>
                </c:pt>
                <c:pt idx="42314">
                  <c:v>47305937.204585999</c:v>
                </c:pt>
                <c:pt idx="42315">
                  <c:v>47313125.289402999</c:v>
                </c:pt>
                <c:pt idx="42316">
                  <c:v>47320285.708349004</c:v>
                </c:pt>
                <c:pt idx="42317">
                  <c:v>47327418.523668006</c:v>
                </c:pt>
                <c:pt idx="42318">
                  <c:v>47334523.797384001</c:v>
                </c:pt>
                <c:pt idx="42319">
                  <c:v>47341601.591302</c:v>
                </c:pt>
                <c:pt idx="42320">
                  <c:v>47348651.967009999</c:v>
                </c:pt>
                <c:pt idx="42321">
                  <c:v>47355674.985877998</c:v>
                </c:pt>
                <c:pt idx="42322">
                  <c:v>47362670.709059007</c:v>
                </c:pt>
                <c:pt idx="42323">
                  <c:v>47369639.197493009</c:v>
                </c:pt>
                <c:pt idx="42324">
                  <c:v>47376580.511905</c:v>
                </c:pt>
                <c:pt idx="42325">
                  <c:v>47383494.712808996</c:v>
                </c:pt>
                <c:pt idx="42326">
                  <c:v>47390381.860504001</c:v>
                </c:pt>
                <c:pt idx="42327">
                  <c:v>47397242.015083</c:v>
                </c:pt>
                <c:pt idx="42328">
                  <c:v>47404075.236423001</c:v>
                </c:pt>
                <c:pt idx="42329">
                  <c:v>47410881.584198005</c:v>
                </c:pt>
                <c:pt idx="42330">
                  <c:v>47417661.117871992</c:v>
                </c:pt>
                <c:pt idx="42331">
                  <c:v>47424413.896699995</c:v>
                </c:pt>
                <c:pt idx="42332">
                  <c:v>47431139.979736</c:v>
                </c:pt>
                <c:pt idx="42333">
                  <c:v>47437839.425824001</c:v>
                </c:pt>
                <c:pt idx="42334">
                  <c:v>47444512.29360801</c:v>
                </c:pt>
                <c:pt idx="42335">
                  <c:v>47451158.641526997</c:v>
                </c:pt>
                <c:pt idx="42336">
                  <c:v>47457778.527819999</c:v>
                </c:pt>
                <c:pt idx="42337">
                  <c:v>47464372.010522991</c:v>
                </c:pt>
                <c:pt idx="42338">
                  <c:v>47470939.147473</c:v>
                </c:pt>
                <c:pt idx="42339">
                  <c:v>47477479.996307999</c:v>
                </c:pt>
                <c:pt idx="42340">
                  <c:v>47483994.614468001</c:v>
                </c:pt>
                <c:pt idx="42341">
                  <c:v>47490483.059194006</c:v>
                </c:pt>
                <c:pt idx="42342">
                  <c:v>47496945.387534</c:v>
                </c:pt>
                <c:pt idx="42343">
                  <c:v>47503381.656337</c:v>
                </c:pt>
                <c:pt idx="42344">
                  <c:v>47509791.922261</c:v>
                </c:pt>
                <c:pt idx="42345">
                  <c:v>47516176.241768003</c:v>
                </c:pt>
                <c:pt idx="42346">
                  <c:v>47522534.671128005</c:v>
                </c:pt>
                <c:pt idx="42347">
                  <c:v>47528867.266419999</c:v>
                </c:pt>
                <c:pt idx="42348">
                  <c:v>47535174.083531998</c:v>
                </c:pt>
                <c:pt idx="42349">
                  <c:v>47541455.178160004</c:v>
                </c:pt>
                <c:pt idx="42350">
                  <c:v>47547710.605815001</c:v>
                </c:pt>
                <c:pt idx="42351">
                  <c:v>47553940.421815</c:v>
                </c:pt>
                <c:pt idx="42352">
                  <c:v>47560144.681295007</c:v>
                </c:pt>
                <c:pt idx="42353">
                  <c:v>47566323.439200006</c:v>
                </c:pt>
                <c:pt idx="42354">
                  <c:v>47572476.750292003</c:v>
                </c:pt>
                <c:pt idx="42355">
                  <c:v>47578604.669148013</c:v>
                </c:pt>
                <c:pt idx="42356">
                  <c:v>47584707.250159003</c:v>
                </c:pt>
                <c:pt idx="42357">
                  <c:v>47590784.547536001</c:v>
                </c:pt>
                <c:pt idx="42358">
                  <c:v>47596836.615304999</c:v>
                </c:pt>
                <c:pt idx="42359">
                  <c:v>47602863.507311992</c:v>
                </c:pt>
                <c:pt idx="42360">
                  <c:v>47608865.277222</c:v>
                </c:pt>
                <c:pt idx="42361">
                  <c:v>47614841.978521995</c:v>
                </c:pt>
                <c:pt idx="42362">
                  <c:v>47620793.664518006</c:v>
                </c:pt>
                <c:pt idx="42363">
                  <c:v>47626720.388338</c:v>
                </c:pt>
                <c:pt idx="42364">
                  <c:v>47632622.202935003</c:v>
                </c:pt>
                <c:pt idx="42365">
                  <c:v>47638499.161082998</c:v>
                </c:pt>
                <c:pt idx="42366">
                  <c:v>47644351.315380991</c:v>
                </c:pt>
                <c:pt idx="42367">
                  <c:v>47650178.718256004</c:v>
                </c:pt>
                <c:pt idx="42368">
                  <c:v>47655981.421956003</c:v>
                </c:pt>
                <c:pt idx="42369">
                  <c:v>47661759.478559002</c:v>
                </c:pt>
                <c:pt idx="42370">
                  <c:v>47667512.939970002</c:v>
                </c:pt>
                <c:pt idx="42371">
                  <c:v>47673241.857922994</c:v>
                </c:pt>
                <c:pt idx="42372">
                  <c:v>47678946.283979997</c:v>
                </c:pt>
                <c:pt idx="42373">
                  <c:v>47684626.26953201</c:v>
                </c:pt>
                <c:pt idx="42374">
                  <c:v>47690281.865803003</c:v>
                </c:pt>
                <c:pt idx="42375">
                  <c:v>47695913.123847008</c:v>
                </c:pt>
                <c:pt idx="42376">
                  <c:v>47701520.094550006</c:v>
                </c:pt>
                <c:pt idx="42377">
                  <c:v>47707102.828632005</c:v>
                </c:pt>
                <c:pt idx="42378">
                  <c:v>47712661.376644999</c:v>
                </c:pt>
                <c:pt idx="42379">
                  <c:v>47718195.788976997</c:v>
                </c:pt>
                <c:pt idx="42380">
                  <c:v>47723706.115851</c:v>
                </c:pt>
                <c:pt idx="42381">
                  <c:v>47729192.407323994</c:v>
                </c:pt>
                <c:pt idx="42382">
                  <c:v>47734654.713293009</c:v>
                </c:pt>
                <c:pt idx="42383">
                  <c:v>47740093.083487995</c:v>
                </c:pt>
                <c:pt idx="42384">
                  <c:v>47745507.567481995</c:v>
                </c:pt>
                <c:pt idx="42385">
                  <c:v>47750898.214681998</c:v>
                </c:pt>
                <c:pt idx="42386">
                  <c:v>47756265.074339002</c:v>
                </c:pt>
                <c:pt idx="42387">
                  <c:v>47761608.195540011</c:v>
                </c:pt>
                <c:pt idx="42388">
                  <c:v>47766927.627216004</c:v>
                </c:pt>
                <c:pt idx="42389">
                  <c:v>47772223.418138005</c:v>
                </c:pt>
                <c:pt idx="42390">
                  <c:v>47777495.616920993</c:v>
                </c:pt>
                <c:pt idx="42391">
                  <c:v>47782744.272020996</c:v>
                </c:pt>
                <c:pt idx="42392">
                  <c:v>47787969.431740001</c:v>
                </c:pt>
                <c:pt idx="42393">
                  <c:v>47793171.144221</c:v>
                </c:pt>
                <c:pt idx="42394">
                  <c:v>47798349.457455993</c:v>
                </c:pt>
                <c:pt idx="42395">
                  <c:v>47803504.419280998</c:v>
                </c:pt>
                <c:pt idx="42396">
                  <c:v>47808636.077376992</c:v>
                </c:pt>
                <c:pt idx="42397">
                  <c:v>47813744.479276001</c:v>
                </c:pt>
                <c:pt idx="42398">
                  <c:v>47818829.672352992</c:v>
                </c:pt>
                <c:pt idx="42399">
                  <c:v>47823891.703836001</c:v>
                </c:pt>
                <c:pt idx="42400">
                  <c:v>47828930.620798007</c:v>
                </c:pt>
                <c:pt idx="42401">
                  <c:v>47833946.470165998</c:v>
                </c:pt>
                <c:pt idx="42402">
                  <c:v>47838939.298714004</c:v>
                </c:pt>
                <c:pt idx="42403">
                  <c:v>47843909.153068997</c:v>
                </c:pt>
                <c:pt idx="42404">
                  <c:v>47848856.079709001</c:v>
                </c:pt>
                <c:pt idx="42405">
                  <c:v>47853780.124964006</c:v>
                </c:pt>
                <c:pt idx="42406">
                  <c:v>47858681.335018001</c:v>
                </c:pt>
                <c:pt idx="42407">
                  <c:v>47863559.755909003</c:v>
                </c:pt>
                <c:pt idx="42408">
                  <c:v>47868415.433527999</c:v>
                </c:pt>
                <c:pt idx="42409">
                  <c:v>47873248.413621992</c:v>
                </c:pt>
                <c:pt idx="42410">
                  <c:v>47878058.741792001</c:v>
                </c:pt>
                <c:pt idx="42411">
                  <c:v>47882846.463498004</c:v>
                </c:pt>
                <c:pt idx="42412">
                  <c:v>47887611.624053009</c:v>
                </c:pt>
                <c:pt idx="42413">
                  <c:v>47892354.26863201</c:v>
                </c:pt>
                <c:pt idx="42414">
                  <c:v>47897074.442263</c:v>
                </c:pt>
                <c:pt idx="42415">
                  <c:v>47901772.189837009</c:v>
                </c:pt>
                <c:pt idx="42416">
                  <c:v>47906447.556102991</c:v>
                </c:pt>
                <c:pt idx="42417">
                  <c:v>47911100.585666999</c:v>
                </c:pt>
                <c:pt idx="42418">
                  <c:v>47915731.322999999</c:v>
                </c:pt>
                <c:pt idx="42419">
                  <c:v>47920339.812430993</c:v>
                </c:pt>
                <c:pt idx="42420">
                  <c:v>47924926.098151006</c:v>
                </c:pt>
                <c:pt idx="42421">
                  <c:v>47929490.224215008</c:v>
                </c:pt>
                <c:pt idx="42422">
                  <c:v>47934032.23453901</c:v>
                </c:pt>
                <c:pt idx="42423">
                  <c:v>47938552.172903001</c:v>
                </c:pt>
                <c:pt idx="42424">
                  <c:v>47943050.082950994</c:v>
                </c:pt>
                <c:pt idx="42425">
                  <c:v>47947526.008191004</c:v>
                </c:pt>
                <c:pt idx="42426">
                  <c:v>47951979.991998009</c:v>
                </c:pt>
                <c:pt idx="42427">
                  <c:v>47956412.077610001</c:v>
                </c:pt>
                <c:pt idx="42428">
                  <c:v>47960822.308134004</c:v>
                </c:pt>
                <c:pt idx="42429">
                  <c:v>47965210.726542003</c:v>
                </c:pt>
                <c:pt idx="42430">
                  <c:v>47969577.375675</c:v>
                </c:pt>
                <c:pt idx="42431">
                  <c:v>47973922.298239015</c:v>
                </c:pt>
                <c:pt idx="42432">
                  <c:v>47978245.536810994</c:v>
                </c:pt>
                <c:pt idx="42433">
                  <c:v>47982547.133838005</c:v>
                </c:pt>
                <c:pt idx="42434">
                  <c:v>47986827.131634012</c:v>
                </c:pt>
                <c:pt idx="42435">
                  <c:v>47991085.572384991</c:v>
                </c:pt>
                <c:pt idx="42436">
                  <c:v>47995322.498147011</c:v>
                </c:pt>
                <c:pt idx="42437">
                  <c:v>47999537.950847</c:v>
                </c:pt>
                <c:pt idx="42438">
                  <c:v>48003731.972283997</c:v>
                </c:pt>
                <c:pt idx="42439">
                  <c:v>48007904.604131006</c:v>
                </c:pt>
                <c:pt idx="42440">
                  <c:v>48012055.887929991</c:v>
                </c:pt>
                <c:pt idx="42441">
                  <c:v>48016185.865101002</c:v>
                </c:pt>
                <c:pt idx="42442">
                  <c:v>48020294.576935001</c:v>
                </c:pt>
                <c:pt idx="42443">
                  <c:v>48024382.064598009</c:v>
                </c:pt>
                <c:pt idx="42444">
                  <c:v>48028448.369132005</c:v>
                </c:pt>
                <c:pt idx="42445">
                  <c:v>48032493.531452</c:v>
                </c:pt>
                <c:pt idx="42446">
                  <c:v>48036517.592351995</c:v>
                </c:pt>
                <c:pt idx="42447">
                  <c:v>48040520.592501</c:v>
                </c:pt>
                <c:pt idx="42448">
                  <c:v>48044502.572444998</c:v>
                </c:pt>
                <c:pt idx="42449">
                  <c:v>48048463.572608002</c:v>
                </c:pt>
                <c:pt idx="42450">
                  <c:v>48052403.63329301</c:v>
                </c:pt>
                <c:pt idx="42451">
                  <c:v>48056322.79467801</c:v>
                </c:pt>
                <c:pt idx="42452">
                  <c:v>48060221.096823998</c:v>
                </c:pt>
                <c:pt idx="42453">
                  <c:v>48064098.579670005</c:v>
                </c:pt>
                <c:pt idx="42454">
                  <c:v>48067955.283035003</c:v>
                </c:pt>
                <c:pt idx="42455">
                  <c:v>48071791.246619001</c:v>
                </c:pt>
                <c:pt idx="42456">
                  <c:v>48075606.510000996</c:v>
                </c:pt>
                <c:pt idx="42457">
                  <c:v>48079401.112645</c:v>
                </c:pt>
                <c:pt idx="42458">
                  <c:v>48083175.093895003</c:v>
                </c:pt>
                <c:pt idx="42459">
                  <c:v>48086928.492975995</c:v>
                </c:pt>
                <c:pt idx="42460">
                  <c:v>48090661.348999999</c:v>
                </c:pt>
                <c:pt idx="42461">
                  <c:v>48094373.700958006</c:v>
                </c:pt>
                <c:pt idx="42462">
                  <c:v>48098065.587727994</c:v>
                </c:pt>
                <c:pt idx="42463">
                  <c:v>48101737.048071995</c:v>
                </c:pt>
                <c:pt idx="42464">
                  <c:v>48105388.12063501</c:v>
                </c:pt>
                <c:pt idx="42465">
                  <c:v>48109018.843948998</c:v>
                </c:pt>
                <c:pt idx="42466">
                  <c:v>48112629.256430998</c:v>
                </c:pt>
                <c:pt idx="42467">
                  <c:v>48116219.39638599</c:v>
                </c:pt>
                <c:pt idx="42468">
                  <c:v>48119789.302003004</c:v>
                </c:pt>
                <c:pt idx="42469">
                  <c:v>48123339.011358999</c:v>
                </c:pt>
                <c:pt idx="42470">
                  <c:v>48126868.562420994</c:v>
                </c:pt>
                <c:pt idx="42471">
                  <c:v>48130377.993042</c:v>
                </c:pt>
                <c:pt idx="42472">
                  <c:v>48133867.340961993</c:v>
                </c:pt>
                <c:pt idx="42473">
                  <c:v>48137336.643812992</c:v>
                </c:pt>
                <c:pt idx="42474">
                  <c:v>48140785.939115003</c:v>
                </c:pt>
                <c:pt idx="42475">
                  <c:v>48144215.26427801</c:v>
                </c:pt>
                <c:pt idx="42476">
                  <c:v>48147624.656601995</c:v>
                </c:pt>
                <c:pt idx="42477">
                  <c:v>48151014.153278999</c:v>
                </c:pt>
                <c:pt idx="42478">
                  <c:v>48154383.791391008</c:v>
                </c:pt>
                <c:pt idx="42479">
                  <c:v>48157733.607910998</c:v>
                </c:pt>
                <c:pt idx="42480">
                  <c:v>48161063.639706999</c:v>
                </c:pt>
                <c:pt idx="42481">
                  <c:v>48164373.923535004</c:v>
                </c:pt>
                <c:pt idx="42482">
                  <c:v>48167664.496048003</c:v>
                </c:pt>
                <c:pt idx="42483">
                  <c:v>48170935.393790998</c:v>
                </c:pt>
                <c:pt idx="42484">
                  <c:v>48174186.653201997</c:v>
                </c:pt>
                <c:pt idx="42485">
                  <c:v>48177418.310612991</c:v>
                </c:pt>
                <c:pt idx="42486">
                  <c:v>48180630.402253002</c:v>
                </c:pt>
                <c:pt idx="42487">
                  <c:v>48183822.964242004</c:v>
                </c:pt>
                <c:pt idx="42488">
                  <c:v>48186996.032600999</c:v>
                </c:pt>
                <c:pt idx="42489">
                  <c:v>48190149.643241003</c:v>
                </c:pt>
                <c:pt idx="42490">
                  <c:v>48193283.831973001</c:v>
                </c:pt>
                <c:pt idx="42491">
                  <c:v>48196398.634502999</c:v>
                </c:pt>
                <c:pt idx="42492">
                  <c:v>48199494.086435996</c:v>
                </c:pt>
                <c:pt idx="42493">
                  <c:v>48202570.223272003</c:v>
                </c:pt>
                <c:pt idx="42494">
                  <c:v>48205627.080410995</c:v>
                </c:pt>
                <c:pt idx="42495">
                  <c:v>48208664.693150006</c:v>
                </c:pt>
                <c:pt idx="42496">
                  <c:v>48211683.096685</c:v>
                </c:pt>
                <c:pt idx="42497">
                  <c:v>48214682.326110996</c:v>
                </c:pt>
                <c:pt idx="42498">
                  <c:v>48217662.416423991</c:v>
                </c:pt>
                <c:pt idx="42499">
                  <c:v>48220623.402516991</c:v>
                </c:pt>
                <c:pt idx="42500">
                  <c:v>48223565.319185004</c:v>
                </c:pt>
                <c:pt idx="42501">
                  <c:v>48226488.201125003</c:v>
                </c:pt>
                <c:pt idx="42502">
                  <c:v>48229392.082931995</c:v>
                </c:pt>
                <c:pt idx="42503">
                  <c:v>48232276.999104008</c:v>
                </c:pt>
                <c:pt idx="42504">
                  <c:v>48235142.984043002</c:v>
                </c:pt>
                <c:pt idx="42505">
                  <c:v>48237990.072048999</c:v>
                </c:pt>
                <c:pt idx="42506">
                  <c:v>48240818.297326997</c:v>
                </c:pt>
                <c:pt idx="42507">
                  <c:v>48243627.693984002</c:v>
                </c:pt>
                <c:pt idx="42508">
                  <c:v>48246418.29603301</c:v>
                </c:pt>
                <c:pt idx="42509">
                  <c:v>48249190.137387</c:v>
                </c:pt>
                <c:pt idx="42510">
                  <c:v>48251943.251865</c:v>
                </c:pt>
                <c:pt idx="42511">
                  <c:v>48254677.673191011</c:v>
                </c:pt>
                <c:pt idx="42512">
                  <c:v>48257393.434991002</c:v>
                </c:pt>
                <c:pt idx="42513">
                  <c:v>48260090.570800997</c:v>
                </c:pt>
                <c:pt idx="42514">
                  <c:v>48262769.114058003</c:v>
                </c:pt>
                <c:pt idx="42515">
                  <c:v>48265429.09810701</c:v>
                </c:pt>
                <c:pt idx="42516">
                  <c:v>48268070.556198999</c:v>
                </c:pt>
                <c:pt idx="42517">
                  <c:v>48270693.521491006</c:v>
                </c:pt>
                <c:pt idx="42518">
                  <c:v>48273298.027049005</c:v>
                </c:pt>
                <c:pt idx="42519">
                  <c:v>48275884.105845004</c:v>
                </c:pt>
                <c:pt idx="42520">
                  <c:v>48278451.790757008</c:v>
                </c:pt>
                <c:pt idx="42521">
                  <c:v>48281001.114574999</c:v>
                </c:pt>
                <c:pt idx="42522">
                  <c:v>48283532.109993011</c:v>
                </c:pt>
                <c:pt idx="42523">
                  <c:v>48286044.809616998</c:v>
                </c:pt>
                <c:pt idx="42524">
                  <c:v>48288539.245961003</c:v>
                </c:pt>
                <c:pt idx="42525">
                  <c:v>48291015.451448999</c:v>
                </c:pt>
                <c:pt idx="42526">
                  <c:v>48293473.458413996</c:v>
                </c:pt>
                <c:pt idx="42527">
                  <c:v>48295913.299099013</c:v>
                </c:pt>
                <c:pt idx="42528">
                  <c:v>48298335.005659007</c:v>
                </c:pt>
                <c:pt idx="42529">
                  <c:v>48300738.610158004</c:v>
                </c:pt>
                <c:pt idx="42530">
                  <c:v>48303124.144571997</c:v>
                </c:pt>
                <c:pt idx="42531">
                  <c:v>48305491.640788995</c:v>
                </c:pt>
                <c:pt idx="42532">
                  <c:v>48307841.130608007</c:v>
                </c:pt>
                <c:pt idx="42533">
                  <c:v>48310172.645740002</c:v>
                </c:pt>
                <c:pt idx="42534">
                  <c:v>48312486.217809997</c:v>
                </c:pt>
                <c:pt idx="42535">
                  <c:v>48314781.878353998</c:v>
                </c:pt>
                <c:pt idx="42536">
                  <c:v>48317059.658821993</c:v>
                </c:pt>
                <c:pt idx="42537">
                  <c:v>48319319.590579003</c:v>
                </c:pt>
                <c:pt idx="42538">
                  <c:v>48321561.704900004</c:v>
                </c:pt>
                <c:pt idx="42539">
                  <c:v>48323786.032977998</c:v>
                </c:pt>
                <c:pt idx="42540">
                  <c:v>48325992.605919003</c:v>
                </c:pt>
                <c:pt idx="42541">
                  <c:v>48328181.45474299</c:v>
                </c:pt>
                <c:pt idx="42542">
                  <c:v>48330352.610385992</c:v>
                </c:pt>
                <c:pt idx="42543">
                  <c:v>48332506.103698008</c:v>
                </c:pt>
                <c:pt idx="42544">
                  <c:v>48334641.965448007</c:v>
                </c:pt>
                <c:pt idx="42545">
                  <c:v>48336760.226318002</c:v>
                </c:pt>
                <c:pt idx="42546">
                  <c:v>48338860.916907996</c:v>
                </c:pt>
                <c:pt idx="42547">
                  <c:v>48340944.067731999</c:v>
                </c:pt>
                <c:pt idx="42548">
                  <c:v>48343009.709225006</c:v>
                </c:pt>
                <c:pt idx="42549">
                  <c:v>48345057.871737003</c:v>
                </c:pt>
                <c:pt idx="42550">
                  <c:v>48347088.585535005</c:v>
                </c:pt>
                <c:pt idx="42551">
                  <c:v>48349101.880805992</c:v>
                </c:pt>
                <c:pt idx="42552">
                  <c:v>48351097.787652999</c:v>
                </c:pt>
                <c:pt idx="42553">
                  <c:v>48353076.336098999</c:v>
                </c:pt>
                <c:pt idx="42554">
                  <c:v>48355037.556083992</c:v>
                </c:pt>
                <c:pt idx="42555">
                  <c:v>48356981.477470994</c:v>
                </c:pt>
                <c:pt idx="42556">
                  <c:v>48358908.130038008</c:v>
                </c:pt>
                <c:pt idx="42557">
                  <c:v>48360817.543483995</c:v>
                </c:pt>
                <c:pt idx="42558">
                  <c:v>48362709.747431003</c:v>
                </c:pt>
                <c:pt idx="42559">
                  <c:v>48364584.771416001</c:v>
                </c:pt>
                <c:pt idx="42560">
                  <c:v>48366442.644901</c:v>
                </c:pt>
                <c:pt idx="42561">
                  <c:v>48368283.397268005</c:v>
                </c:pt>
                <c:pt idx="42562">
                  <c:v>48370107.057817996</c:v>
                </c:pt>
                <c:pt idx="42563">
                  <c:v>48371913.655775994</c:v>
                </c:pt>
                <c:pt idx="42564">
                  <c:v>48373703.220286004</c:v>
                </c:pt>
                <c:pt idx="42565">
                  <c:v>48375475.780418001</c:v>
                </c:pt>
                <c:pt idx="42566">
                  <c:v>48377231.365161002</c:v>
                </c:pt>
                <c:pt idx="42567">
                  <c:v>48378970.003427997</c:v>
                </c:pt>
                <c:pt idx="42568">
                  <c:v>48380691.724054009</c:v>
                </c:pt>
                <c:pt idx="42569">
                  <c:v>48382396.555798002</c:v>
                </c:pt>
                <c:pt idx="42570">
                  <c:v>48384084.527341999</c:v>
                </c:pt>
                <c:pt idx="42571">
                  <c:v>48385755.667292006</c:v>
                </c:pt>
                <c:pt idx="42572">
                  <c:v>48387410.004179001</c:v>
                </c:pt>
                <c:pt idx="42573">
                  <c:v>48389047.566454999</c:v>
                </c:pt>
                <c:pt idx="42574">
                  <c:v>48390668.382500991</c:v>
                </c:pt>
                <c:pt idx="42575">
                  <c:v>48392272.480618</c:v>
                </c:pt>
                <c:pt idx="42576">
                  <c:v>48393859.889036998</c:v>
                </c:pt>
                <c:pt idx="42577">
                  <c:v>48395430.635912001</c:v>
                </c:pt>
                <c:pt idx="42578">
                  <c:v>48396984.749320999</c:v>
                </c:pt>
                <c:pt idx="42579">
                  <c:v>48398522.257270001</c:v>
                </c:pt>
                <c:pt idx="42580">
                  <c:v>48400043.187691003</c:v>
                </c:pt>
                <c:pt idx="42581">
                  <c:v>48401547.568443008</c:v>
                </c:pt>
                <c:pt idx="42582">
                  <c:v>48403035.427310996</c:v>
                </c:pt>
                <c:pt idx="42583">
                  <c:v>48404506.792005002</c:v>
                </c:pt>
                <c:pt idx="42584">
                  <c:v>48405961.690165006</c:v>
                </c:pt>
                <c:pt idx="42585">
                  <c:v>48407400.149359003</c:v>
                </c:pt>
                <c:pt idx="42586">
                  <c:v>48408822.197079003</c:v>
                </c:pt>
                <c:pt idx="42587">
                  <c:v>48410227.860748999</c:v>
                </c:pt>
                <c:pt idx="42588">
                  <c:v>48411617.167718999</c:v>
                </c:pt>
                <c:pt idx="42589">
                  <c:v>48412990.145269006</c:v>
                </c:pt>
                <c:pt idx="42590">
                  <c:v>48414346.820605002</c:v>
                </c:pt>
                <c:pt idx="42591">
                  <c:v>48415687.220866002</c:v>
                </c:pt>
                <c:pt idx="42592">
                  <c:v>48417011.373117</c:v>
                </c:pt>
                <c:pt idx="42593">
                  <c:v>48418319.304353997</c:v>
                </c:pt>
                <c:pt idx="42594">
                  <c:v>48419611.041502997</c:v>
                </c:pt>
                <c:pt idx="42595">
                  <c:v>48420886.611419998</c:v>
                </c:pt>
                <c:pt idx="42596">
                  <c:v>48422146.040888995</c:v>
                </c:pt>
                <c:pt idx="42597">
                  <c:v>48423389.356628992</c:v>
                </c:pt>
                <c:pt idx="42598">
                  <c:v>48424616.585285001</c:v>
                </c:pt>
                <c:pt idx="42599">
                  <c:v>48425827.753435999</c:v>
                </c:pt>
                <c:pt idx="42600">
                  <c:v>48427022.887591995</c:v>
                </c:pt>
                <c:pt idx="42601">
                  <c:v>48428202.014194004</c:v>
                </c:pt>
                <c:pt idx="42602">
                  <c:v>48429365.159614004</c:v>
                </c:pt>
                <c:pt idx="42603">
                  <c:v>48430512.350157</c:v>
                </c:pt>
                <c:pt idx="42604">
                  <c:v>48431643.612059996</c:v>
                </c:pt>
                <c:pt idx="42605">
                  <c:v>48432758.971492998</c:v>
                </c:pt>
                <c:pt idx="42606">
                  <c:v>48433858.454557002</c:v>
                </c:pt>
                <c:pt idx="42607">
                  <c:v>48434942.087288998</c:v>
                </c:pt>
                <c:pt idx="42608">
                  <c:v>48436009.895656005</c:v>
                </c:pt>
                <c:pt idx="42609">
                  <c:v>48437061.905559003</c:v>
                </c:pt>
                <c:pt idx="42610">
                  <c:v>48438098.142834999</c:v>
                </c:pt>
                <c:pt idx="42611">
                  <c:v>48439118.633253008</c:v>
                </c:pt>
                <c:pt idx="42612">
                  <c:v>48440123.402514994</c:v>
                </c:pt>
                <c:pt idx="42613">
                  <c:v>48441112.476259999</c:v>
                </c:pt>
                <c:pt idx="42614">
                  <c:v>48442085.880058996</c:v>
                </c:pt>
                <c:pt idx="42615">
                  <c:v>48443043.639421001</c:v>
                </c:pt>
                <c:pt idx="42616">
                  <c:v>48443985.779785998</c:v>
                </c:pt>
                <c:pt idx="42617">
                  <c:v>48444912.326532997</c:v>
                </c:pt>
                <c:pt idx="42618">
                  <c:v>48445823.304973997</c:v>
                </c:pt>
                <c:pt idx="42619">
                  <c:v>48446718.740358002</c:v>
                </c:pt>
                <c:pt idx="42620">
                  <c:v>48447598.657867998</c:v>
                </c:pt>
                <c:pt idx="42621">
                  <c:v>48448463.082625993</c:v>
                </c:pt>
                <c:pt idx="42622">
                  <c:v>48449312.039689004</c:v>
                </c:pt>
                <c:pt idx="42623">
                  <c:v>48450145.554049999</c:v>
                </c:pt>
                <c:pt idx="42624">
                  <c:v>48450963.650639005</c:v>
                </c:pt>
                <c:pt idx="42625">
                  <c:v>48451766.354324989</c:v>
                </c:pt>
                <c:pt idx="42626">
                  <c:v>48452553.689910002</c:v>
                </c:pt>
                <c:pt idx="42627">
                  <c:v>48453325.682138003</c:v>
                </c:pt>
                <c:pt idx="42628">
                  <c:v>48454082.355688997</c:v>
                </c:pt>
                <c:pt idx="42629">
                  <c:v>48454823.735179007</c:v>
                </c:pt>
                <c:pt idx="42630">
                  <c:v>48455549.845164999</c:v>
                </c:pt>
                <c:pt idx="42631">
                  <c:v>48456260.710141003</c:v>
                </c:pt>
                <c:pt idx="42632">
                  <c:v>48456956.354538001</c:v>
                </c:pt>
                <c:pt idx="42633">
                  <c:v>48457636.802729994</c:v>
                </c:pt>
                <c:pt idx="42634">
                  <c:v>48458302.079025</c:v>
                </c:pt>
                <c:pt idx="42635">
                  <c:v>48458952.207672998</c:v>
                </c:pt>
                <c:pt idx="42636">
                  <c:v>48459587.212862991</c:v>
                </c:pt>
                <c:pt idx="42637">
                  <c:v>48460207.11872299</c:v>
                </c:pt>
                <c:pt idx="42638">
                  <c:v>48460811.949321993</c:v>
                </c:pt>
                <c:pt idx="42639">
                  <c:v>48461401.728667006</c:v>
                </c:pt>
                <c:pt idx="42640">
                  <c:v>48461976.48070699</c:v>
                </c:pt>
                <c:pt idx="42641">
                  <c:v>48462536.229330011</c:v>
                </c:pt>
                <c:pt idx="42642">
                  <c:v>48463080.998365998</c:v>
                </c:pt>
                <c:pt idx="42643">
                  <c:v>48463610.811583996</c:v>
                </c:pt>
                <c:pt idx="42644">
                  <c:v>48464125.692696005</c:v>
                </c:pt>
                <c:pt idx="42645">
                  <c:v>48464625.665354006</c:v>
                </c:pt>
                <c:pt idx="42646">
                  <c:v>48465110.753151998</c:v>
                </c:pt>
                <c:pt idx="42647">
                  <c:v>48465580.979624003</c:v>
                </c:pt>
                <c:pt idx="42648">
                  <c:v>48466036.368248008</c:v>
                </c:pt>
                <c:pt idx="42649">
                  <c:v>48466476.942442991</c:v>
                </c:pt>
                <c:pt idx="42650">
                  <c:v>48466902.72556901</c:v>
                </c:pt>
                <c:pt idx="42651">
                  <c:v>48467313.740932003</c:v>
                </c:pt>
                <c:pt idx="42652">
                  <c:v>48467710.011774994</c:v>
                </c:pt>
                <c:pt idx="42653">
                  <c:v>48468091.561289005</c:v>
                </c:pt>
                <c:pt idx="42654">
                  <c:v>48468458.412605993</c:v>
                </c:pt>
                <c:pt idx="42655">
                  <c:v>48468810.588799</c:v>
                </c:pt>
                <c:pt idx="42656">
                  <c:v>48469148.112887993</c:v>
                </c:pt>
                <c:pt idx="42657">
                  <c:v>48469471.007835001</c:v>
                </c:pt>
                <c:pt idx="42658">
                  <c:v>48469779.296544008</c:v>
                </c:pt>
                <c:pt idx="42659">
                  <c:v>48470073.001865998</c:v>
                </c:pt>
                <c:pt idx="42660">
                  <c:v>48470352.146594003</c:v>
                </c:pt>
                <c:pt idx="42661">
                  <c:v>48470616.753464997</c:v>
                </c:pt>
                <c:pt idx="42662">
                  <c:v>48470866.845163003</c:v>
                </c:pt>
                <c:pt idx="42663">
                  <c:v>48471102.44431299</c:v>
                </c:pt>
                <c:pt idx="42664">
                  <c:v>48471323.573487997</c:v>
                </c:pt>
                <c:pt idx="42665">
                  <c:v>48471530.255205005</c:v>
                </c:pt>
                <c:pt idx="42666">
                  <c:v>48471722.511925995</c:v>
                </c:pt>
                <c:pt idx="42667">
                  <c:v>48471900.366057001</c:v>
                </c:pt>
                <c:pt idx="42668">
                  <c:v>48472063.839951999</c:v>
                </c:pt>
                <c:pt idx="42669">
                  <c:v>48472212.955909997</c:v>
                </c:pt>
                <c:pt idx="42670">
                  <c:v>48472347.736175001</c:v>
                </c:pt>
                <c:pt idx="42671">
                  <c:v>48472468.202938005</c:v>
                </c:pt>
                <c:pt idx="42672">
                  <c:v>48472574.378335997</c:v>
                </c:pt>
                <c:pt idx="42673">
                  <c:v>48472666.284451999</c:v>
                </c:pt>
                <c:pt idx="42674">
                  <c:v>48472743.943317004</c:v>
                </c:pt>
                <c:pt idx="42675">
                  <c:v>48472807.376906991</c:v>
                </c:pt>
                <c:pt idx="42676">
                  <c:v>48472856.607146002</c:v>
                </c:pt>
                <c:pt idx="42677">
                  <c:v>48472891.655905999</c:v>
                </c:pt>
                <c:pt idx="42678">
                  <c:v>48472912.545004003</c:v>
                </c:pt>
                <c:pt idx="42679">
                  <c:v>48472919.296206005</c:v>
                </c:pt>
                <c:pt idx="42680">
                  <c:v>48472911.931226999</c:v>
                </c:pt>
                <c:pt idx="42681">
                  <c:v>48472890.471727997</c:v>
                </c:pt>
                <c:pt idx="42682">
                  <c:v>48472854.939317003</c:v>
                </c:pt>
                <c:pt idx="42683">
                  <c:v>48472805.355553001</c:v>
                </c:pt>
                <c:pt idx="42684">
                  <c:v>48472741.741941005</c:v>
                </c:pt>
                <c:pt idx="42685">
                  <c:v>48472664.11993701</c:v>
                </c:pt>
                <c:pt idx="42686">
                  <c:v>48472572.510943003</c:v>
                </c:pt>
                <c:pt idx="42687">
                  <c:v>48472466.93631199</c:v>
                </c:pt>
                <c:pt idx="42688">
                  <c:v>48472347.417343996</c:v>
                </c:pt>
                <c:pt idx="42689">
                  <c:v>48472213.975290008</c:v>
                </c:pt>
                <c:pt idx="42690">
                  <c:v>48472066.631350003</c:v>
                </c:pt>
                <c:pt idx="42691">
                  <c:v>48471905.406672992</c:v>
                </c:pt>
                <c:pt idx="42692">
                  <c:v>48471730.322356991</c:v>
                </c:pt>
                <c:pt idx="42693">
                  <c:v>48471541.399452001</c:v>
                </c:pt>
                <c:pt idx="42694">
                  <c:v>48471338.658956997</c:v>
                </c:pt>
                <c:pt idx="42695">
                  <c:v>48471122.121819004</c:v>
                </c:pt>
                <c:pt idx="42696">
                  <c:v>48470891.808940001</c:v>
                </c:pt>
                <c:pt idx="42697">
                  <c:v>48470647.741168007</c:v>
                </c:pt>
                <c:pt idx="42698">
                  <c:v>48470389.939303003</c:v>
                </c:pt>
                <c:pt idx="42699">
                  <c:v>48470118.424098007</c:v>
                </c:pt>
                <c:pt idx="42700">
                  <c:v>48469833.216255002</c:v>
                </c:pt>
                <c:pt idx="42701">
                  <c:v>48469534.336426996</c:v>
                </c:pt>
                <c:pt idx="42702">
                  <c:v>48469221.805218011</c:v>
                </c:pt>
                <c:pt idx="42703">
                  <c:v>48468895.643184997</c:v>
                </c:pt>
                <c:pt idx="42704">
                  <c:v>48468555.870834999</c:v>
                </c:pt>
                <c:pt idx="42705">
                  <c:v>48468202.508629002</c:v>
                </c:pt>
                <c:pt idx="42706">
                  <c:v>48467835.576977998</c:v>
                </c:pt>
                <c:pt idx="42707">
                  <c:v>48467455.096244007</c:v>
                </c:pt>
                <c:pt idx="42708">
                  <c:v>48467061.086744994</c:v>
                </c:pt>
                <c:pt idx="42709">
                  <c:v>48466653.568746999</c:v>
                </c:pt>
                <c:pt idx="42710">
                  <c:v>48466232.562472992</c:v>
                </c:pt>
                <c:pt idx="42711">
                  <c:v>48465798.088094003</c:v>
                </c:pt>
                <c:pt idx="42712">
                  <c:v>48465350.165738009</c:v>
                </c:pt>
                <c:pt idx="42713">
                  <c:v>48464888.815482989</c:v>
                </c:pt>
                <c:pt idx="42714">
                  <c:v>48464414.057360992</c:v>
                </c:pt>
                <c:pt idx="42715">
                  <c:v>48463925.911359996</c:v>
                </c:pt>
                <c:pt idx="42716">
                  <c:v>48463424.397415996</c:v>
                </c:pt>
                <c:pt idx="42717">
                  <c:v>48462909.535424002</c:v>
                </c:pt>
                <c:pt idx="42718">
                  <c:v>48462381.345228001</c:v>
                </c:pt>
                <c:pt idx="42719">
                  <c:v>48461839.846630998</c:v>
                </c:pt>
                <c:pt idx="42720">
                  <c:v>48461285.059384994</c:v>
                </c:pt>
                <c:pt idx="42721">
                  <c:v>48460717.003199011</c:v>
                </c:pt>
                <c:pt idx="42722">
                  <c:v>48460135.697736003</c:v>
                </c:pt>
                <c:pt idx="42723">
                  <c:v>48459541.162611999</c:v>
                </c:pt>
                <c:pt idx="42724">
                  <c:v>48458933.417400993</c:v>
                </c:pt>
                <c:pt idx="42725">
                  <c:v>48458312.481628001</c:v>
                </c:pt>
                <c:pt idx="42726">
                  <c:v>48457678.374773994</c:v>
                </c:pt>
                <c:pt idx="42727">
                  <c:v>48457031.116277002</c:v>
                </c:pt>
                <c:pt idx="42728">
                  <c:v>48456370.725526005</c:v>
                </c:pt>
                <c:pt idx="42729">
                  <c:v>48455697.221871011</c:v>
                </c:pt>
                <c:pt idx="42730">
                  <c:v>48455010.624612011</c:v>
                </c:pt>
                <c:pt idx="42731">
                  <c:v>48454310.953008004</c:v>
                </c:pt>
                <c:pt idx="42732">
                  <c:v>48453598.226272002</c:v>
                </c:pt>
                <c:pt idx="42733">
                  <c:v>48452872.463574998</c:v>
                </c:pt>
                <c:pt idx="42734">
                  <c:v>48452133.684040003</c:v>
                </c:pt>
                <c:pt idx="42735">
                  <c:v>48451381.906750992</c:v>
                </c:pt>
                <c:pt idx="42736">
                  <c:v>48450617.150744997</c:v>
                </c:pt>
                <c:pt idx="42737">
                  <c:v>48449839.435016997</c:v>
                </c:pt>
                <c:pt idx="42738">
                  <c:v>48449048.778516002</c:v>
                </c:pt>
                <c:pt idx="42739">
                  <c:v>48448245.200152002</c:v>
                </c:pt>
                <c:pt idx="42740">
                  <c:v>48447428.718787998</c:v>
                </c:pt>
                <c:pt idx="42741">
                  <c:v>48446599.353245996</c:v>
                </c:pt>
                <c:pt idx="42742">
                  <c:v>48445757.122304998</c:v>
                </c:pt>
                <c:pt idx="42743">
                  <c:v>48444902.044699006</c:v>
                </c:pt>
                <c:pt idx="42744">
                  <c:v>48444034.139123008</c:v>
                </c:pt>
                <c:pt idx="42745">
                  <c:v>48443153.424226001</c:v>
                </c:pt>
                <c:pt idx="42746">
                  <c:v>48442259.918617003</c:v>
                </c:pt>
                <c:pt idx="42747">
                  <c:v>48441353.640861996</c:v>
                </c:pt>
                <c:pt idx="42748">
                  <c:v>48440434.609485</c:v>
                </c:pt>
                <c:pt idx="42749">
                  <c:v>48439502.842967004</c:v>
                </c:pt>
                <c:pt idx="42750">
                  <c:v>48438558.359748997</c:v>
                </c:pt>
                <c:pt idx="42751">
                  <c:v>48437601.178229004</c:v>
                </c:pt>
                <c:pt idx="42752">
                  <c:v>48436631.316761985</c:v>
                </c:pt>
                <c:pt idx="42753">
                  <c:v>48435648.793666005</c:v>
                </c:pt>
                <c:pt idx="42754">
                  <c:v>48434653.627213009</c:v>
                </c:pt>
                <c:pt idx="42755">
                  <c:v>48433645.835636005</c:v>
                </c:pt>
                <c:pt idx="42756">
                  <c:v>48432625.437127002</c:v>
                </c:pt>
                <c:pt idx="42757">
                  <c:v>48431592.449836001</c:v>
                </c:pt>
                <c:pt idx="42758">
                  <c:v>48430546.891873002</c:v>
                </c:pt>
                <c:pt idx="42759">
                  <c:v>48429488.781306997</c:v>
                </c:pt>
                <c:pt idx="42760">
                  <c:v>48428418.136166997</c:v>
                </c:pt>
                <c:pt idx="42761">
                  <c:v>48427334.974440001</c:v>
                </c:pt>
                <c:pt idx="42762">
                  <c:v>48426239.314073995</c:v>
                </c:pt>
                <c:pt idx="42763">
                  <c:v>48425131.172977</c:v>
                </c:pt>
                <c:pt idx="42764">
                  <c:v>48424010.569015004</c:v>
                </c:pt>
                <c:pt idx="42765">
                  <c:v>48422877.520016998</c:v>
                </c:pt>
                <c:pt idx="42766">
                  <c:v>48421732.043769993</c:v>
                </c:pt>
                <c:pt idx="42767">
                  <c:v>48420574.158021994</c:v>
                </c:pt>
                <c:pt idx="42768">
                  <c:v>48419403.880479991</c:v>
                </c:pt>
                <c:pt idx="42769">
                  <c:v>48418221.228814006</c:v>
                </c:pt>
                <c:pt idx="42770">
                  <c:v>48417026.220653005</c:v>
                </c:pt>
                <c:pt idx="42771">
                  <c:v>48415818.87358699</c:v>
                </c:pt>
                <c:pt idx="42772">
                  <c:v>48414599.205166005</c:v>
                </c:pt>
                <c:pt idx="42773">
                  <c:v>48413367.232904002</c:v>
                </c:pt>
                <c:pt idx="42774">
                  <c:v>48412122.974273011</c:v>
                </c:pt>
                <c:pt idx="42775">
                  <c:v>48410866.446706995</c:v>
                </c:pt>
                <c:pt idx="42776">
                  <c:v>48409597.667602003</c:v>
                </c:pt>
                <c:pt idx="42777">
                  <c:v>48408316.654314995</c:v>
                </c:pt>
                <c:pt idx="42778">
                  <c:v>48407023.424165003</c:v>
                </c:pt>
                <c:pt idx="42779">
                  <c:v>48405717.994431004</c:v>
                </c:pt>
                <c:pt idx="42780">
                  <c:v>48404400.382357992</c:v>
                </c:pt>
                <c:pt idx="42781">
                  <c:v>48403070.605147004</c:v>
                </c:pt>
                <c:pt idx="42782">
                  <c:v>48401728.679967009</c:v>
                </c:pt>
                <c:pt idx="42783">
                  <c:v>48400374.623944007</c:v>
                </c:pt>
                <c:pt idx="42784">
                  <c:v>48399008.454168998</c:v>
                </c:pt>
                <c:pt idx="42785">
                  <c:v>48397630.187696002</c:v>
                </c:pt>
                <c:pt idx="42786">
                  <c:v>48396239.841540001</c:v>
                </c:pt>
                <c:pt idx="42787">
                  <c:v>48394837.432678998</c:v>
                </c:pt>
                <c:pt idx="42788">
                  <c:v>48393422.978053011</c:v>
                </c:pt>
                <c:pt idx="42789">
                  <c:v>48391996.494566001</c:v>
                </c:pt>
                <c:pt idx="42790">
                  <c:v>48390557.999086</c:v>
                </c:pt>
                <c:pt idx="42791">
                  <c:v>48389107.508440003</c:v>
                </c:pt>
                <c:pt idx="42792">
                  <c:v>48387645.039422996</c:v>
                </c:pt>
                <c:pt idx="42793">
                  <c:v>48386170.608790003</c:v>
                </c:pt>
                <c:pt idx="42794">
                  <c:v>48384684.233260006</c:v>
                </c:pt>
                <c:pt idx="42795">
                  <c:v>48383185.929516003</c:v>
                </c:pt>
                <c:pt idx="42796">
                  <c:v>48381675.714206003</c:v>
                </c:pt>
                <c:pt idx="42797">
                  <c:v>48380153.603938006</c:v>
                </c:pt>
                <c:pt idx="42798">
                  <c:v>48378619.615286998</c:v>
                </c:pt>
                <c:pt idx="42799">
                  <c:v>48377073.764791004</c:v>
                </c:pt>
                <c:pt idx="42800">
                  <c:v>48375516.068952002</c:v>
                </c:pt>
                <c:pt idx="42801">
                  <c:v>48373946.544236004</c:v>
                </c:pt>
                <c:pt idx="42802">
                  <c:v>48372365.207073003</c:v>
                </c:pt>
                <c:pt idx="42803">
                  <c:v>48370772.073858</c:v>
                </c:pt>
                <c:pt idx="42804">
                  <c:v>48369167.160949007</c:v>
                </c:pt>
                <c:pt idx="42805">
                  <c:v>48367550.484671995</c:v>
                </c:pt>
                <c:pt idx="42806">
                  <c:v>48365922.061313003</c:v>
                </c:pt>
                <c:pt idx="42807">
                  <c:v>48364281.907125995</c:v>
                </c:pt>
                <c:pt idx="42808">
                  <c:v>48362630.038328998</c:v>
                </c:pt>
                <c:pt idx="42809">
                  <c:v>48360966.471105002</c:v>
                </c:pt>
                <c:pt idx="42810">
                  <c:v>48359291.221602008</c:v>
                </c:pt>
                <c:pt idx="42811">
                  <c:v>48357604.305932999</c:v>
                </c:pt>
                <c:pt idx="42812">
                  <c:v>48355905.740176</c:v>
                </c:pt>
                <c:pt idx="42813">
                  <c:v>48354195.540375993</c:v>
                </c:pt>
                <c:pt idx="42814">
                  <c:v>48352473.722541004</c:v>
                </c:pt>
                <c:pt idx="42815">
                  <c:v>48350740.302647002</c:v>
                </c:pt>
                <c:pt idx="42816">
                  <c:v>48348995.296633005</c:v>
                </c:pt>
                <c:pt idx="42817">
                  <c:v>48347238.720408008</c:v>
                </c:pt>
                <c:pt idx="42818">
                  <c:v>48345470.589841999</c:v>
                </c:pt>
                <c:pt idx="42819">
                  <c:v>48343690.920773998</c:v>
                </c:pt>
                <c:pt idx="42820">
                  <c:v>48341899.729008012</c:v>
                </c:pt>
                <c:pt idx="42821">
                  <c:v>48340097.030314997</c:v>
                </c:pt>
                <c:pt idx="42822">
                  <c:v>48338282.840430997</c:v>
                </c:pt>
                <c:pt idx="42823">
                  <c:v>48336457.175060004</c:v>
                </c:pt>
                <c:pt idx="42824">
                  <c:v>48334620.049871996</c:v>
                </c:pt>
                <c:pt idx="42825">
                  <c:v>48332771.480501994</c:v>
                </c:pt>
                <c:pt idx="42826">
                  <c:v>48330911.48255299</c:v>
                </c:pt>
                <c:pt idx="42827">
                  <c:v>48329040.071595006</c:v>
                </c:pt>
                <c:pt idx="42828">
                  <c:v>48327157.263165005</c:v>
                </c:pt>
                <c:pt idx="42829">
                  <c:v>48325263.072765991</c:v>
                </c:pt>
                <c:pt idx="42830">
                  <c:v>48323357.515868999</c:v>
                </c:pt>
                <c:pt idx="42831">
                  <c:v>48321440.607910998</c:v>
                </c:pt>
                <c:pt idx="42832">
                  <c:v>48319512.36429701</c:v>
                </c:pt>
                <c:pt idx="42833">
                  <c:v>48317572.800398998</c:v>
                </c:pt>
                <c:pt idx="42834">
                  <c:v>48315621.931557007</c:v>
                </c:pt>
                <c:pt idx="42835">
                  <c:v>48313659.773079</c:v>
                </c:pt>
                <c:pt idx="42836">
                  <c:v>48311686.340239003</c:v>
                </c:pt>
                <c:pt idx="42837">
                  <c:v>48309701.648279004</c:v>
                </c:pt>
                <c:pt idx="42838">
                  <c:v>48307705.712410994</c:v>
                </c:pt>
                <c:pt idx="42839">
                  <c:v>48305698.547811992</c:v>
                </c:pt>
                <c:pt idx="42840">
                  <c:v>48303680.169629008</c:v>
                </c:pt>
                <c:pt idx="42841">
                  <c:v>48301650.592974998</c:v>
                </c:pt>
                <c:pt idx="42842">
                  <c:v>48299609.832934</c:v>
                </c:pt>
                <c:pt idx="42843">
                  <c:v>48297557.904555999</c:v>
                </c:pt>
                <c:pt idx="42844">
                  <c:v>48295494.822860993</c:v>
                </c:pt>
                <c:pt idx="42845">
                  <c:v>48293420.602835</c:v>
                </c:pt>
                <c:pt idx="42846">
                  <c:v>48291335.259436004</c:v>
                </c:pt>
                <c:pt idx="42847">
                  <c:v>48289238.80758699</c:v>
                </c:pt>
                <c:pt idx="42848">
                  <c:v>48287131.262183003</c:v>
                </c:pt>
                <c:pt idx="42849">
                  <c:v>48285012.638085</c:v>
                </c:pt>
                <c:pt idx="42850">
                  <c:v>48282882.950124994</c:v>
                </c:pt>
                <c:pt idx="42851">
                  <c:v>48280742.213102996</c:v>
                </c:pt>
                <c:pt idx="42852">
                  <c:v>48278590.441787995</c:v>
                </c:pt>
                <c:pt idx="42853">
                  <c:v>48276427.650917999</c:v>
                </c:pt>
                <c:pt idx="42854">
                  <c:v>48274253.855201997</c:v>
                </c:pt>
                <c:pt idx="42855">
                  <c:v>48272069.069315001</c:v>
                </c:pt>
                <c:pt idx="42856">
                  <c:v>48269873.307904996</c:v>
                </c:pt>
                <c:pt idx="42857">
                  <c:v>48267666.585588001</c:v>
                </c:pt>
                <c:pt idx="42858">
                  <c:v>48265448.916947998</c:v>
                </c:pt>
                <c:pt idx="42859">
                  <c:v>48263220.316540994</c:v>
                </c:pt>
                <c:pt idx="42860">
                  <c:v>48260980.798892006</c:v>
                </c:pt>
                <c:pt idx="42861">
                  <c:v>48258730.378495999</c:v>
                </c:pt>
                <c:pt idx="42862">
                  <c:v>48256469.069818005</c:v>
                </c:pt>
                <c:pt idx="42863">
                  <c:v>48254196.887290999</c:v>
                </c:pt>
                <c:pt idx="42864">
                  <c:v>48251913.845321991</c:v>
                </c:pt>
                <c:pt idx="42865">
                  <c:v>48249619.958284996</c:v>
                </c:pt>
                <c:pt idx="42866">
                  <c:v>48247315.240525</c:v>
                </c:pt>
                <c:pt idx="42867">
                  <c:v>48244999.706358001</c:v>
                </c:pt>
                <c:pt idx="42868">
                  <c:v>48242673.370069996</c:v>
                </c:pt>
                <c:pt idx="42869">
                  <c:v>48240336.245919004</c:v>
                </c:pt>
                <c:pt idx="42870">
                  <c:v>48237988.348130003</c:v>
                </c:pt>
                <c:pt idx="42871">
                  <c:v>48235629.690902002</c:v>
                </c:pt>
                <c:pt idx="42872">
                  <c:v>48233260.288404003</c:v>
                </c:pt>
                <c:pt idx="42873">
                  <c:v>48230880.154774994</c:v>
                </c:pt>
                <c:pt idx="42874">
                  <c:v>48228489.304125994</c:v>
                </c:pt>
                <c:pt idx="42875">
                  <c:v>48226087.750537008</c:v>
                </c:pt>
                <c:pt idx="42876">
                  <c:v>48223675.508063003</c:v>
                </c:pt>
                <c:pt idx="42877">
                  <c:v>48221252.590725996</c:v>
                </c:pt>
                <c:pt idx="42878">
                  <c:v>48218819.01252199</c:v>
                </c:pt>
                <c:pt idx="42879">
                  <c:v>48216374.787417002</c:v>
                </c:pt>
                <c:pt idx="42880">
                  <c:v>48213919.929348007</c:v>
                </c:pt>
                <c:pt idx="42881">
                  <c:v>48211454.452225991</c:v>
                </c:pt>
                <c:pt idx="42882">
                  <c:v>48208978.369929999</c:v>
                </c:pt>
                <c:pt idx="42883">
                  <c:v>48206491.696313001</c:v>
                </c:pt>
                <c:pt idx="42884">
                  <c:v>48203994.445201002</c:v>
                </c:pt>
                <c:pt idx="42885">
                  <c:v>48201486.630387001</c:v>
                </c:pt>
                <c:pt idx="42886">
                  <c:v>48198968.26564201</c:v>
                </c:pt>
                <c:pt idx="42887">
                  <c:v>48196439.364703</c:v>
                </c:pt>
                <c:pt idx="42888">
                  <c:v>48193899.941284001</c:v>
                </c:pt>
                <c:pt idx="42889">
                  <c:v>48191350.009069003</c:v>
                </c:pt>
                <c:pt idx="42890">
                  <c:v>48188789.581712991</c:v>
                </c:pt>
                <c:pt idx="42891">
                  <c:v>48186218.672845997</c:v>
                </c:pt>
                <c:pt idx="42892">
                  <c:v>48183637.296066999</c:v>
                </c:pt>
                <c:pt idx="42893">
                  <c:v>48181045.464951999</c:v>
                </c:pt>
                <c:pt idx="42894">
                  <c:v>48178443.193044007</c:v>
                </c:pt>
                <c:pt idx="42895">
                  <c:v>48175830.493863001</c:v>
                </c:pt>
                <c:pt idx="42896">
                  <c:v>48173207.380899996</c:v>
                </c:pt>
                <c:pt idx="42897">
                  <c:v>48170573.867618002</c:v>
                </c:pt>
                <c:pt idx="42898">
                  <c:v>48167929.967455</c:v>
                </c:pt>
                <c:pt idx="42899">
                  <c:v>48165275.693819001</c:v>
                </c:pt>
                <c:pt idx="42900">
                  <c:v>48162611.060093008</c:v>
                </c:pt>
                <c:pt idx="42901">
                  <c:v>48159936.079632007</c:v>
                </c:pt>
                <c:pt idx="42902">
                  <c:v>48157250.765766002</c:v>
                </c:pt>
                <c:pt idx="42903">
                  <c:v>48154555.131795004</c:v>
                </c:pt>
                <c:pt idx="42904">
                  <c:v>48151849.190995008</c:v>
                </c:pt>
                <c:pt idx="42905">
                  <c:v>48149132.956613995</c:v>
                </c:pt>
                <c:pt idx="42906">
                  <c:v>48146406.441873997</c:v>
                </c:pt>
                <c:pt idx="42907">
                  <c:v>48143669.65997</c:v>
                </c:pt>
                <c:pt idx="42908">
                  <c:v>48140922.624070011</c:v>
                </c:pt>
                <c:pt idx="42909">
                  <c:v>48138165.347316995</c:v>
                </c:pt>
                <c:pt idx="42910">
                  <c:v>48135397.842826992</c:v>
                </c:pt>
                <c:pt idx="42911">
                  <c:v>48132620.123690009</c:v>
                </c:pt>
                <c:pt idx="42912">
                  <c:v>48129832.202968001</c:v>
                </c:pt>
                <c:pt idx="42913">
                  <c:v>48127034.093700007</c:v>
                </c:pt>
                <c:pt idx="42914">
                  <c:v>48124225.808898002</c:v>
                </c:pt>
                <c:pt idx="42915">
                  <c:v>48121407.361546002</c:v>
                </c:pt>
                <c:pt idx="42916">
                  <c:v>48118578.76460401</c:v>
                </c:pt>
                <c:pt idx="42917">
                  <c:v>48115740.031006001</c:v>
                </c:pt>
                <c:pt idx="42918">
                  <c:v>48112891.173659004</c:v>
                </c:pt>
                <c:pt idx="42919">
                  <c:v>48110032.205447011</c:v>
                </c:pt>
                <c:pt idx="42920">
                  <c:v>48107163.139226004</c:v>
                </c:pt>
                <c:pt idx="42921">
                  <c:v>48104283.987826996</c:v>
                </c:pt>
                <c:pt idx="42922">
                  <c:v>48101394.764055006</c:v>
                </c:pt>
                <c:pt idx="42923">
                  <c:v>48098495.480691999</c:v>
                </c:pt>
                <c:pt idx="42924">
                  <c:v>48095586.150491998</c:v>
                </c:pt>
                <c:pt idx="42925">
                  <c:v>48092666.786183998</c:v>
                </c:pt>
                <c:pt idx="42926">
                  <c:v>48089737.400472991</c:v>
                </c:pt>
                <c:pt idx="42927">
                  <c:v>48086798.006039001</c:v>
                </c:pt>
                <c:pt idx="42928">
                  <c:v>48083848.615535006</c:v>
                </c:pt>
                <c:pt idx="42929">
                  <c:v>48080889.241592005</c:v>
                </c:pt>
                <c:pt idx="42930">
                  <c:v>48077919.89681299</c:v>
                </c:pt>
                <c:pt idx="42931">
                  <c:v>48074940.593777001</c:v>
                </c:pt>
                <c:pt idx="42932">
                  <c:v>48071951.345040001</c:v>
                </c:pt>
                <c:pt idx="42933">
                  <c:v>48068952.163132004</c:v>
                </c:pt>
                <c:pt idx="42934">
                  <c:v>48065943.060557008</c:v>
                </c:pt>
                <c:pt idx="42935">
                  <c:v>48062924.049796</c:v>
                </c:pt>
                <c:pt idx="42936">
                  <c:v>48059895.143305995</c:v>
                </c:pt>
                <c:pt idx="42937">
                  <c:v>48056856.353517994</c:v>
                </c:pt>
                <c:pt idx="42938">
                  <c:v>48053807.692839004</c:v>
                </c:pt>
                <c:pt idx="42939">
                  <c:v>48050749.173652001</c:v>
                </c:pt>
                <c:pt idx="42940">
                  <c:v>48047680.808316991</c:v>
                </c:pt>
                <c:pt idx="42941">
                  <c:v>48044602.60916701</c:v>
                </c:pt>
                <c:pt idx="42942">
                  <c:v>48041514.588511996</c:v>
                </c:pt>
                <c:pt idx="42943">
                  <c:v>48038416.758639008</c:v>
                </c:pt>
                <c:pt idx="42944">
                  <c:v>48035309.131811</c:v>
                </c:pt>
                <c:pt idx="42945">
                  <c:v>48032191.72026401</c:v>
                </c:pt>
                <c:pt idx="42946">
                  <c:v>48029064.536214001</c:v>
                </c:pt>
                <c:pt idx="42947">
                  <c:v>48025927.591851003</c:v>
                </c:pt>
                <c:pt idx="42948">
                  <c:v>48022780.899342</c:v>
                </c:pt>
                <c:pt idx="42949">
                  <c:v>48019624.470830001</c:v>
                </c:pt>
                <c:pt idx="42950">
                  <c:v>48016458.318434</c:v>
                </c:pt>
                <c:pt idx="42951">
                  <c:v>48013282.45425</c:v>
                </c:pt>
                <c:pt idx="42952">
                  <c:v>48010096.890349999</c:v>
                </c:pt>
                <c:pt idx="42953">
                  <c:v>48006901.638783</c:v>
                </c:pt>
                <c:pt idx="42954">
                  <c:v>48003696.711575001</c:v>
                </c:pt>
                <c:pt idx="42955">
                  <c:v>48000482.120728001</c:v>
                </c:pt>
                <c:pt idx="42956">
                  <c:v>47997257.878220998</c:v>
                </c:pt>
                <c:pt idx="42957">
                  <c:v>47994023.996008001</c:v>
                </c:pt>
                <c:pt idx="42958">
                  <c:v>47990780.486023992</c:v>
                </c:pt>
                <c:pt idx="42959">
                  <c:v>47987527.360175997</c:v>
                </c:pt>
                <c:pt idx="42960">
                  <c:v>47984264.630352996</c:v>
                </c:pt>
                <c:pt idx="42961">
                  <c:v>47980992.308415994</c:v>
                </c:pt>
                <c:pt idx="42962">
                  <c:v>47977710.406205997</c:v>
                </c:pt>
                <c:pt idx="42963">
                  <c:v>47974418.935542002</c:v>
                </c:pt>
                <c:pt idx="42964">
                  <c:v>47971117.908218004</c:v>
                </c:pt>
                <c:pt idx="42965">
                  <c:v>47967807.336005993</c:v>
                </c:pt>
                <c:pt idx="42966">
                  <c:v>47964487.230656005</c:v>
                </c:pt>
                <c:pt idx="42967">
                  <c:v>47961157.603894003</c:v>
                </c:pt>
                <c:pt idx="42968">
                  <c:v>47957818.467425995</c:v>
                </c:pt>
                <c:pt idx="42969">
                  <c:v>47954469.832931995</c:v>
                </c:pt>
                <c:pt idx="42970">
                  <c:v>47951111.712071992</c:v>
                </c:pt>
                <c:pt idx="42971">
                  <c:v>47947744.116482995</c:v>
                </c:pt>
                <c:pt idx="42972">
                  <c:v>47944367.05777999</c:v>
                </c:pt>
                <c:pt idx="42973">
                  <c:v>47940980.547555998</c:v>
                </c:pt>
                <c:pt idx="42974">
                  <c:v>47937584.597379997</c:v>
                </c:pt>
                <c:pt idx="42975">
                  <c:v>47934179.218800999</c:v>
                </c:pt>
                <c:pt idx="42976">
                  <c:v>47930764.423345</c:v>
                </c:pt>
                <c:pt idx="42977">
                  <c:v>47927340.222516</c:v>
                </c:pt>
                <c:pt idx="42978">
                  <c:v>47923906.627795003</c:v>
                </c:pt>
                <c:pt idx="42979">
                  <c:v>47920463.650644004</c:v>
                </c:pt>
                <c:pt idx="42980">
                  <c:v>47917011.302499995</c:v>
                </c:pt>
                <c:pt idx="42981">
                  <c:v>47913549.594779</c:v>
                </c:pt>
                <c:pt idx="42982">
                  <c:v>47910078.538877003</c:v>
                </c:pt>
                <c:pt idx="42983">
                  <c:v>47906598.146165997</c:v>
                </c:pt>
                <c:pt idx="42984">
                  <c:v>47903108.427998006</c:v>
                </c:pt>
                <c:pt idx="42985">
                  <c:v>47899609.395703003</c:v>
                </c:pt>
                <c:pt idx="42986">
                  <c:v>47896101.060589001</c:v>
                </c:pt>
                <c:pt idx="42987">
                  <c:v>47892583.433943003</c:v>
                </c:pt>
                <c:pt idx="42988">
                  <c:v>47889056.527029</c:v>
                </c:pt>
                <c:pt idx="42989">
                  <c:v>47885520.351093002</c:v>
                </c:pt>
                <c:pt idx="42990">
                  <c:v>47881974.917358004</c:v>
                </c:pt>
                <c:pt idx="42991">
                  <c:v>47878420.237023003</c:v>
                </c:pt>
                <c:pt idx="42992">
                  <c:v>47874856.321271002</c:v>
                </c:pt>
                <c:pt idx="42993">
                  <c:v>47871283.181260005</c:v>
                </c:pt>
                <c:pt idx="42994">
                  <c:v>47867700.828128003</c:v>
                </c:pt>
                <c:pt idx="42995">
                  <c:v>47864109.272992</c:v>
                </c:pt>
                <c:pt idx="42996">
                  <c:v>47860508.526949003</c:v>
                </c:pt>
                <c:pt idx="42997">
                  <c:v>47856898.601072997</c:v>
                </c:pt>
                <c:pt idx="42998">
                  <c:v>47853279.506418996</c:v>
                </c:pt>
                <c:pt idx="42999">
                  <c:v>47849651.254019998</c:v>
                </c:pt>
                <c:pt idx="43000">
                  <c:v>47846013.854888991</c:v>
                </c:pt>
                <c:pt idx="43001">
                  <c:v>47842367.320018999</c:v>
                </c:pt>
                <c:pt idx="43002">
                  <c:v>47838711.660379</c:v>
                </c:pt>
                <c:pt idx="43003">
                  <c:v>47835046.886921987</c:v>
                </c:pt>
                <c:pt idx="43004">
                  <c:v>47831373.010577999</c:v>
                </c:pt>
                <c:pt idx="43005">
                  <c:v>47827690.042254999</c:v>
                </c:pt>
                <c:pt idx="43006">
                  <c:v>47823997.992844</c:v>
                </c:pt>
                <c:pt idx="43007">
                  <c:v>47820296.873211995</c:v>
                </c:pt>
                <c:pt idx="43008">
                  <c:v>47816586.694210008</c:v>
                </c:pt>
                <c:pt idx="43009">
                  <c:v>47812867.466664001</c:v>
                </c:pt>
                <c:pt idx="43010">
                  <c:v>47809139.201383002</c:v>
                </c:pt>
                <c:pt idx="43011">
                  <c:v>47805401.909155004</c:v>
                </c:pt>
                <c:pt idx="43012">
                  <c:v>47801655.600746997</c:v>
                </c:pt>
                <c:pt idx="43013">
                  <c:v>47797900.286905997</c:v>
                </c:pt>
                <c:pt idx="43014">
                  <c:v>47794135.978360996</c:v>
                </c:pt>
                <c:pt idx="43015">
                  <c:v>47790362.685819</c:v>
                </c:pt>
                <c:pt idx="43016">
                  <c:v>47786580.419967003</c:v>
                </c:pt>
                <c:pt idx="43017">
                  <c:v>47782789.191473007</c:v>
                </c:pt>
                <c:pt idx="43018">
                  <c:v>47778989.010984994</c:v>
                </c:pt>
                <c:pt idx="43019">
                  <c:v>47775179.889131002</c:v>
                </c:pt>
                <c:pt idx="43020">
                  <c:v>47771361.836519994</c:v>
                </c:pt>
                <c:pt idx="43021">
                  <c:v>47767534.863738999</c:v>
                </c:pt>
                <c:pt idx="43022">
                  <c:v>47763698.981357999</c:v>
                </c:pt>
                <c:pt idx="43023">
                  <c:v>47759854.199926004</c:v>
                </c:pt>
                <c:pt idx="43024">
                  <c:v>47756000.529974006</c:v>
                </c:pt>
                <c:pt idx="43025">
                  <c:v>47752137.98201099</c:v>
                </c:pt>
                <c:pt idx="43026">
                  <c:v>47748266.566528</c:v>
                </c:pt>
                <c:pt idx="43027">
                  <c:v>47744386.29399801</c:v>
                </c:pt>
                <c:pt idx="43028">
                  <c:v>47740497.174871996</c:v>
                </c:pt>
                <c:pt idx="43029">
                  <c:v>47736599.219581999</c:v>
                </c:pt>
                <c:pt idx="43030">
                  <c:v>47732692.438544005</c:v>
                </c:pt>
                <c:pt idx="43031">
                  <c:v>47728776.842149995</c:v>
                </c:pt>
                <c:pt idx="43032">
                  <c:v>47724852.440776989</c:v>
                </c:pt>
                <c:pt idx="43033">
                  <c:v>47720919.244780995</c:v>
                </c:pt>
                <c:pt idx="43034">
                  <c:v>47716977.26449801</c:v>
                </c:pt>
                <c:pt idx="43035">
                  <c:v>47713026.510247007</c:v>
                </c:pt>
                <c:pt idx="43036">
                  <c:v>47709066.99232699</c:v>
                </c:pt>
                <c:pt idx="43037">
                  <c:v>47705098.721017011</c:v>
                </c:pt>
                <c:pt idx="43038">
                  <c:v>47701121.706580997</c:v>
                </c:pt>
                <c:pt idx="43039">
                  <c:v>47697135.959259003</c:v>
                </c:pt>
                <c:pt idx="43040">
                  <c:v>47693141.489275999</c:v>
                </c:pt>
                <c:pt idx="43041">
                  <c:v>47689138.306835994</c:v>
                </c:pt>
                <c:pt idx="43042">
                  <c:v>47685126.422127001</c:v>
                </c:pt>
                <c:pt idx="43043">
                  <c:v>47681105.845314994</c:v>
                </c:pt>
                <c:pt idx="43044">
                  <c:v>47677076.586550996</c:v>
                </c:pt>
                <c:pt idx="43045">
                  <c:v>47673038.655963011</c:v>
                </c:pt>
                <c:pt idx="43046">
                  <c:v>47668992.063665003</c:v>
                </c:pt>
                <c:pt idx="43047">
                  <c:v>47664936.819748998</c:v>
                </c:pt>
                <c:pt idx="43048">
                  <c:v>47660872.934292011</c:v>
                </c:pt>
                <c:pt idx="43049">
                  <c:v>47656800.417349994</c:v>
                </c:pt>
                <c:pt idx="43050">
                  <c:v>47652719.278961003</c:v>
                </c:pt>
                <c:pt idx="43051">
                  <c:v>47648629.529146008</c:v>
                </c:pt>
                <c:pt idx="43052">
                  <c:v>47644531.177906998</c:v>
                </c:pt>
                <c:pt idx="43053">
                  <c:v>47640424.235226005</c:v>
                </c:pt>
                <c:pt idx="43054">
                  <c:v>47636308.711071</c:v>
                </c:pt>
                <c:pt idx="43055">
                  <c:v>47632184.615388997</c:v>
                </c:pt>
                <c:pt idx="43056">
                  <c:v>47628051.958108999</c:v>
                </c:pt>
                <c:pt idx="43057">
                  <c:v>47623910.749142006</c:v>
                </c:pt>
                <c:pt idx="43058">
                  <c:v>47619760.998383</c:v>
                </c:pt>
                <c:pt idx="43059">
                  <c:v>47615602.715705998</c:v>
                </c:pt>
                <c:pt idx="43060">
                  <c:v>47611435.910969995</c:v>
                </c:pt>
                <c:pt idx="43061">
                  <c:v>47607260.594015002</c:v>
                </c:pt>
                <c:pt idx="43062">
                  <c:v>47603076.774662003</c:v>
                </c:pt>
                <c:pt idx="43063">
                  <c:v>47598884.462715991</c:v>
                </c:pt>
                <c:pt idx="43064">
                  <c:v>47594683.667962998</c:v>
                </c:pt>
                <c:pt idx="43065">
                  <c:v>47590474.400173999</c:v>
                </c:pt>
                <c:pt idx="43066">
                  <c:v>47586256.669098012</c:v>
                </c:pt>
                <c:pt idx="43067">
                  <c:v>47582030.484469995</c:v>
                </c:pt>
                <c:pt idx="43068">
                  <c:v>47577795.856005989</c:v>
                </c:pt>
                <c:pt idx="43069">
                  <c:v>47573552.793406002</c:v>
                </c:pt>
                <c:pt idx="43070">
                  <c:v>47569301.306348994</c:v>
                </c:pt>
                <c:pt idx="43071">
                  <c:v>47565041.404500999</c:v>
                </c:pt>
                <c:pt idx="43072">
                  <c:v>47560773.097508006</c:v>
                </c:pt>
                <c:pt idx="43073">
                  <c:v>47556496.394999005</c:v>
                </c:pt>
                <c:pt idx="43074">
                  <c:v>47552211.30658599</c:v>
                </c:pt>
                <c:pt idx="43075">
                  <c:v>47547917.841863997</c:v>
                </c:pt>
                <c:pt idx="43076">
                  <c:v>47543616.010410994</c:v>
                </c:pt>
                <c:pt idx="43077">
                  <c:v>47539305.821785994</c:v>
                </c:pt>
                <c:pt idx="43078">
                  <c:v>47534987.285534009</c:v>
                </c:pt>
                <c:pt idx="43079">
                  <c:v>47530660.411179997</c:v>
                </c:pt>
                <c:pt idx="43080">
                  <c:v>47526325.208233006</c:v>
                </c:pt>
                <c:pt idx="43081">
                  <c:v>47521981.686186992</c:v>
                </c:pt>
                <c:pt idx="43082">
                  <c:v>47517629.854514994</c:v>
                </c:pt>
                <c:pt idx="43083">
                  <c:v>47513269.722677007</c:v>
                </c:pt>
                <c:pt idx="43084">
                  <c:v>47508901.300113998</c:v>
                </c:pt>
                <c:pt idx="43085">
                  <c:v>47504524.596250005</c:v>
                </c:pt>
                <c:pt idx="43086">
                  <c:v>47500139.620495006</c:v>
                </c:pt>
                <c:pt idx="43087">
                  <c:v>47495746.382237002</c:v>
                </c:pt>
                <c:pt idx="43088">
                  <c:v>47491344.890853003</c:v>
                </c:pt>
                <c:pt idx="43089">
                  <c:v>47486935.155700006</c:v>
                </c:pt>
                <c:pt idx="43090">
                  <c:v>47482517.186117999</c:v>
                </c:pt>
                <c:pt idx="43091">
                  <c:v>47478090.99143301</c:v>
                </c:pt>
                <c:pt idx="43092">
                  <c:v>47473656.580953002</c:v>
                </c:pt>
                <c:pt idx="43093">
                  <c:v>47469213.963969</c:v>
                </c:pt>
                <c:pt idx="43094">
                  <c:v>47464763.149755999</c:v>
                </c:pt>
                <c:pt idx="43095">
                  <c:v>47460304.147573002</c:v>
                </c:pt>
                <c:pt idx="43096">
                  <c:v>47455836.966660999</c:v>
                </c:pt>
                <c:pt idx="43097">
                  <c:v>47451361.616248004</c:v>
                </c:pt>
                <c:pt idx="43098">
                  <c:v>47446878.105542004</c:v>
                </c:pt>
                <c:pt idx="43099">
                  <c:v>47442386.443735994</c:v>
                </c:pt>
                <c:pt idx="43100">
                  <c:v>47437886.640009001</c:v>
                </c:pt>
                <c:pt idx="43101">
                  <c:v>47433378.70352</c:v>
                </c:pt>
                <c:pt idx="43102">
                  <c:v>47428862.643413998</c:v>
                </c:pt>
                <c:pt idx="43103">
                  <c:v>47424338.468819998</c:v>
                </c:pt>
                <c:pt idx="43104">
                  <c:v>47419806.188850999</c:v>
                </c:pt>
                <c:pt idx="43105">
                  <c:v>47415265.812601991</c:v>
                </c:pt>
                <c:pt idx="43106">
                  <c:v>47410717.349155001</c:v>
                </c:pt>
                <c:pt idx="43107">
                  <c:v>47406160.807573996</c:v>
                </c:pt>
                <c:pt idx="43108">
                  <c:v>47401596.196908005</c:v>
                </c:pt>
                <c:pt idx="43109">
                  <c:v>47397023.526188001</c:v>
                </c:pt>
                <c:pt idx="43110">
                  <c:v>47392442.804433003</c:v>
                </c:pt>
                <c:pt idx="43111">
                  <c:v>47387854.040642001</c:v>
                </c:pt>
                <c:pt idx="43112">
                  <c:v>47383257.243802004</c:v>
                </c:pt>
                <c:pt idx="43113">
                  <c:v>47378652.422881991</c:v>
                </c:pt>
                <c:pt idx="43114">
                  <c:v>47374039.586834997</c:v>
                </c:pt>
                <c:pt idx="43115">
                  <c:v>47369418.744600005</c:v>
                </c:pt>
                <c:pt idx="43116">
                  <c:v>47364789.905099005</c:v>
                </c:pt>
                <c:pt idx="43117">
                  <c:v>47360153.077239007</c:v>
                </c:pt>
                <c:pt idx="43118">
                  <c:v>47355508.269912004</c:v>
                </c:pt>
                <c:pt idx="43119">
                  <c:v>47350855.49199301</c:v>
                </c:pt>
                <c:pt idx="43120">
                  <c:v>47346194.752341993</c:v>
                </c:pt>
                <c:pt idx="43121">
                  <c:v>47341526.059804998</c:v>
                </c:pt>
                <c:pt idx="43122">
                  <c:v>47336849.423211001</c:v>
                </c:pt>
                <c:pt idx="43123">
                  <c:v>47332164.851373993</c:v>
                </c:pt>
                <c:pt idx="43124">
                  <c:v>47327472.353092991</c:v>
                </c:pt>
                <c:pt idx="43125">
                  <c:v>47322771.937151998</c:v>
                </c:pt>
                <c:pt idx="43126">
                  <c:v>47318063.612317994</c:v>
                </c:pt>
                <c:pt idx="43127">
                  <c:v>47313347.387343995</c:v>
                </c:pt>
                <c:pt idx="43128">
                  <c:v>47308623.270969003</c:v>
                </c:pt>
                <c:pt idx="43129">
                  <c:v>47303891.271915011</c:v>
                </c:pt>
                <c:pt idx="43130">
                  <c:v>47299151.398888998</c:v>
                </c:pt>
                <c:pt idx="43131">
                  <c:v>47294403.660584003</c:v>
                </c:pt>
                <c:pt idx="43132">
                  <c:v>47289648.06567701</c:v>
                </c:pt>
                <c:pt idx="43133">
                  <c:v>47284884.622831002</c:v>
                </c:pt>
                <c:pt idx="43134">
                  <c:v>47280113.340691999</c:v>
                </c:pt>
                <c:pt idx="43135">
                  <c:v>47275334.227894008</c:v>
                </c:pt>
                <c:pt idx="43136">
                  <c:v>47270547.293053009</c:v>
                </c:pt>
                <c:pt idx="43137">
                  <c:v>47265752.544771992</c:v>
                </c:pt>
                <c:pt idx="43138">
                  <c:v>47260949.991640009</c:v>
                </c:pt>
                <c:pt idx="43139">
                  <c:v>47256139.642228</c:v>
                </c:pt>
                <c:pt idx="43140">
                  <c:v>47251321.505095005</c:v>
                </c:pt>
                <c:pt idx="43141">
                  <c:v>47246495.588784993</c:v>
                </c:pt>
                <c:pt idx="43142">
                  <c:v>47241661.901825994</c:v>
                </c:pt>
                <c:pt idx="43143">
                  <c:v>47236820.452731989</c:v>
                </c:pt>
                <c:pt idx="43144">
                  <c:v>47231971.250001997</c:v>
                </c:pt>
                <c:pt idx="43145">
                  <c:v>47227114.302121989</c:v>
                </c:pt>
                <c:pt idx="43146">
                  <c:v>47222249.617560998</c:v>
                </c:pt>
                <c:pt idx="43147">
                  <c:v>47217377.204774998</c:v>
                </c:pt>
                <c:pt idx="43148">
                  <c:v>47212497.072205998</c:v>
                </c:pt>
                <c:pt idx="43149">
                  <c:v>47207609.228280008</c:v>
                </c:pt>
                <c:pt idx="43150">
                  <c:v>47202713.681408003</c:v>
                </c:pt>
                <c:pt idx="43151">
                  <c:v>47197810.439989999</c:v>
                </c:pt>
                <c:pt idx="43152">
                  <c:v>47192899.512407996</c:v>
                </c:pt>
                <c:pt idx="43153">
                  <c:v>47187980.907031998</c:v>
                </c:pt>
                <c:pt idx="43154">
                  <c:v>47183054.632215001</c:v>
                </c:pt>
                <c:pt idx="43155">
                  <c:v>47178120.6963</c:v>
                </c:pt>
                <c:pt idx="43156">
                  <c:v>47173179.107611999</c:v>
                </c:pt>
                <c:pt idx="43157">
                  <c:v>47168229.874462992</c:v>
                </c:pt>
                <c:pt idx="43158">
                  <c:v>47163273.005150005</c:v>
                </c:pt>
                <c:pt idx="43159">
                  <c:v>47158308.507959001</c:v>
                </c:pt>
                <c:pt idx="43160">
                  <c:v>47153336.391158007</c:v>
                </c:pt>
                <c:pt idx="43161">
                  <c:v>47148356.663002998</c:v>
                </c:pt>
                <c:pt idx="43162">
                  <c:v>47143369.331735</c:v>
                </c:pt>
                <c:pt idx="43163">
                  <c:v>47138374.405581996</c:v>
                </c:pt>
                <c:pt idx="43164">
                  <c:v>47133371.892756991</c:v>
                </c:pt>
                <c:pt idx="43165">
                  <c:v>47128361.801461004</c:v>
                </c:pt>
                <c:pt idx="43166">
                  <c:v>47123344.139876999</c:v>
                </c:pt>
                <c:pt idx="43167">
                  <c:v>47118318.916178994</c:v>
                </c:pt>
                <c:pt idx="43168">
                  <c:v>47113286.138524003</c:v>
                </c:pt>
                <c:pt idx="43169">
                  <c:v>47108245.815056004</c:v>
                </c:pt>
                <c:pt idx="43170">
                  <c:v>47103197.953904994</c:v>
                </c:pt>
                <c:pt idx="43171">
                  <c:v>47098142.563188002</c:v>
                </c:pt>
                <c:pt idx="43172">
                  <c:v>47093079.651008002</c:v>
                </c:pt>
                <c:pt idx="43173">
                  <c:v>47088009.225453004</c:v>
                </c:pt>
                <c:pt idx="43174">
                  <c:v>47082931.294599012</c:v>
                </c:pt>
                <c:pt idx="43175">
                  <c:v>47077845.866508</c:v>
                </c:pt>
                <c:pt idx="43176">
                  <c:v>47072752.949226998</c:v>
                </c:pt>
                <c:pt idx="43177">
                  <c:v>47067652.550791994</c:v>
                </c:pt>
                <c:pt idx="43178">
                  <c:v>47062544.679222003</c:v>
                </c:pt>
                <c:pt idx="43179">
                  <c:v>47057429.342526995</c:v>
                </c:pt>
                <c:pt idx="43180">
                  <c:v>47052306.548699006</c:v>
                </c:pt>
                <c:pt idx="43181">
                  <c:v>47047176.305719994</c:v>
                </c:pt>
                <c:pt idx="43182">
                  <c:v>47042038.621555008</c:v>
                </c:pt>
                <c:pt idx="43183">
                  <c:v>47036893.504160002</c:v>
                </c:pt>
                <c:pt idx="43184">
                  <c:v>47031740.961474001</c:v>
                </c:pt>
                <c:pt idx="43185">
                  <c:v>47026581.001424</c:v>
                </c:pt>
                <c:pt idx="43186">
                  <c:v>47021413.631925002</c:v>
                </c:pt>
                <c:pt idx="43187">
                  <c:v>47016238.860875994</c:v>
                </c:pt>
                <c:pt idx="43188">
                  <c:v>47011056.696164005</c:v>
                </c:pt>
                <c:pt idx="43189">
                  <c:v>47005867.145664006</c:v>
                </c:pt>
                <c:pt idx="43190">
                  <c:v>47000670.217236005</c:v>
                </c:pt>
                <c:pt idx="43191">
                  <c:v>46995465.918727994</c:v>
                </c:pt>
                <c:pt idx="43192">
                  <c:v>46990254.257973999</c:v>
                </c:pt>
                <c:pt idx="43193">
                  <c:v>46985035.242795996</c:v>
                </c:pt>
                <c:pt idx="43194">
                  <c:v>46979808.881001994</c:v>
                </c:pt>
                <c:pt idx="43195">
                  <c:v>46974575.180388004</c:v>
                </c:pt>
                <c:pt idx="43196">
                  <c:v>46969334.148735002</c:v>
                </c:pt>
                <c:pt idx="43197">
                  <c:v>46964085.793811999</c:v>
                </c:pt>
                <c:pt idx="43198">
                  <c:v>46958830.123377003</c:v>
                </c:pt>
                <c:pt idx="43199">
                  <c:v>46953567.145172</c:v>
                </c:pt>
                <c:pt idx="43200">
                  <c:v>46948296.866928995</c:v>
                </c:pt>
                <c:pt idx="43201">
                  <c:v>46943019.296364002</c:v>
                </c:pt>
                <c:pt idx="43202">
                  <c:v>46937734.441181995</c:v>
                </c:pt>
                <c:pt idx="43203">
                  <c:v>46932442.309075996</c:v>
                </c:pt>
                <c:pt idx="43204">
                  <c:v>46927142.907723993</c:v>
                </c:pt>
                <c:pt idx="43205">
                  <c:v>46921836.244792998</c:v>
                </c:pt>
                <c:pt idx="43206">
                  <c:v>46916522.327936999</c:v>
                </c:pt>
                <c:pt idx="43207">
                  <c:v>46911201.164797008</c:v>
                </c:pt>
                <c:pt idx="43208">
                  <c:v>46905872.763000004</c:v>
                </c:pt>
                <c:pt idx="43209">
                  <c:v>46900537.130164005</c:v>
                </c:pt>
                <c:pt idx="43210">
                  <c:v>46895194.273890011</c:v>
                </c:pt>
                <c:pt idx="43211">
                  <c:v>46889844.20177</c:v>
                </c:pt>
                <c:pt idx="43212">
                  <c:v>46884486.921380997</c:v>
                </c:pt>
                <c:pt idx="43213">
                  <c:v>46879122.440288998</c:v>
                </c:pt>
                <c:pt idx="43214">
                  <c:v>46873750.766046003</c:v>
                </c:pt>
                <c:pt idx="43215">
                  <c:v>46868371.906194001</c:v>
                </c:pt>
                <c:pt idx="43216">
                  <c:v>46862985.868259005</c:v>
                </c:pt>
                <c:pt idx="43217">
                  <c:v>46857592.659759</c:v>
                </c:pt>
                <c:pt idx="43218">
                  <c:v>46852192.288195007</c:v>
                </c:pt>
                <c:pt idx="43219">
                  <c:v>46846784.76105801</c:v>
                </c:pt>
                <c:pt idx="43220">
                  <c:v>46841370.085827999</c:v>
                </c:pt>
                <c:pt idx="43221">
                  <c:v>46835948.269970007</c:v>
                </c:pt>
                <c:pt idx="43222">
                  <c:v>46830519.320939004</c:v>
                </c:pt>
                <c:pt idx="43223">
                  <c:v>46825083.246174999</c:v>
                </c:pt>
                <c:pt idx="43224">
                  <c:v>46819640.053107999</c:v>
                </c:pt>
                <c:pt idx="43225">
                  <c:v>46814189.749156006</c:v>
                </c:pt>
                <c:pt idx="43226">
                  <c:v>46808732.341722995</c:v>
                </c:pt>
                <c:pt idx="43227">
                  <c:v>46803267.838202998</c:v>
                </c:pt>
                <c:pt idx="43228">
                  <c:v>46797796.245975003</c:v>
                </c:pt>
                <c:pt idx="43229">
                  <c:v>46792317.572408997</c:v>
                </c:pt>
                <c:pt idx="43230">
                  <c:v>46786831.824861996</c:v>
                </c:pt>
                <c:pt idx="43231">
                  <c:v>46781339.010677002</c:v>
                </c:pt>
                <c:pt idx="43232">
                  <c:v>46775839.137186997</c:v>
                </c:pt>
                <c:pt idx="43233">
                  <c:v>46770332.211714</c:v>
                </c:pt>
                <c:pt idx="43234">
                  <c:v>46764818.241564006</c:v>
                </c:pt>
                <c:pt idx="43235">
                  <c:v>46759297.234036006</c:v>
                </c:pt>
                <c:pt idx="43236">
                  <c:v>46753769.196413003</c:v>
                </c:pt>
                <c:pt idx="43237">
                  <c:v>46748234.135968007</c:v>
                </c:pt>
                <c:pt idx="43238">
                  <c:v>46742692.059963003</c:v>
                </c:pt>
                <c:pt idx="43239">
                  <c:v>46737142.97564701</c:v>
                </c:pt>
                <c:pt idx="43240">
                  <c:v>46731586.890256003</c:v>
                </c:pt>
                <c:pt idx="43241">
                  <c:v>46726023.811016992</c:v>
                </c:pt>
                <c:pt idx="43242">
                  <c:v>46720453.745143004</c:v>
                </c:pt>
                <c:pt idx="43243">
                  <c:v>46714876.699836008</c:v>
                </c:pt>
                <c:pt idx="43244">
                  <c:v>46709292.682287</c:v>
                </c:pt>
                <c:pt idx="43245">
                  <c:v>46703701.699673004</c:v>
                </c:pt>
                <c:pt idx="43246">
                  <c:v>46698103.759163007</c:v>
                </c:pt>
                <c:pt idx="43247">
                  <c:v>46692498.867911004</c:v>
                </c:pt>
                <c:pt idx="43248">
                  <c:v>46686887.033060998</c:v>
                </c:pt>
                <c:pt idx="43249">
                  <c:v>46681268.261745006</c:v>
                </c:pt>
                <c:pt idx="43250">
                  <c:v>46675642.561084002</c:v>
                </c:pt>
                <c:pt idx="43251">
                  <c:v>46670009.938187003</c:v>
                </c:pt>
                <c:pt idx="43252">
                  <c:v>46664370.400151998</c:v>
                </c:pt>
                <c:pt idx="43253">
                  <c:v>46658723.954063997</c:v>
                </c:pt>
                <c:pt idx="43254">
                  <c:v>46653070.606998004</c:v>
                </c:pt>
                <c:pt idx="43255">
                  <c:v>46647410.366017997</c:v>
                </c:pt>
                <c:pt idx="43256">
                  <c:v>46641743.238174006</c:v>
                </c:pt>
                <c:pt idx="43257">
                  <c:v>46636069.230508007</c:v>
                </c:pt>
                <c:pt idx="43258">
                  <c:v>46630388.350048997</c:v>
                </c:pt>
                <c:pt idx="43259">
                  <c:v>46624700.603813998</c:v>
                </c:pt>
                <c:pt idx="43260">
                  <c:v>46619005.998809002</c:v>
                </c:pt>
                <c:pt idx="43261">
                  <c:v>46613304.542028993</c:v>
                </c:pt>
                <c:pt idx="43262">
                  <c:v>46607596.240460001</c:v>
                </c:pt>
                <c:pt idx="43263">
                  <c:v>46601881.101071998</c:v>
                </c:pt>
                <c:pt idx="43264">
                  <c:v>46596159.130827002</c:v>
                </c:pt>
                <c:pt idx="43265">
                  <c:v>46590430.336675994</c:v>
                </c:pt>
                <c:pt idx="43266">
                  <c:v>46584694.725558013</c:v>
                </c:pt>
                <c:pt idx="43267">
                  <c:v>46578952.304399997</c:v>
                </c:pt>
                <c:pt idx="43268">
                  <c:v>46573203.080118999</c:v>
                </c:pt>
                <c:pt idx="43269">
                  <c:v>46567447.059620999</c:v>
                </c:pt>
                <c:pt idx="43270">
                  <c:v>46561684.249800004</c:v>
                </c:pt>
                <c:pt idx="43271">
                  <c:v>46555914.657540001</c:v>
                </c:pt>
                <c:pt idx="43272">
                  <c:v>46550138.289713003</c:v>
                </c:pt>
                <c:pt idx="43273">
                  <c:v>46544355.153181992</c:v>
                </c:pt>
                <c:pt idx="43274">
                  <c:v>46538565.254795</c:v>
                </c:pt>
                <c:pt idx="43275">
                  <c:v>46532768.601394005</c:v>
                </c:pt>
                <c:pt idx="43276">
                  <c:v>46526965.199805006</c:v>
                </c:pt>
                <c:pt idx="43277">
                  <c:v>46521155.056848995</c:v>
                </c:pt>
                <c:pt idx="43278">
                  <c:v>46515338.179329999</c:v>
                </c:pt>
                <c:pt idx="43279">
                  <c:v>46509514.574045002</c:v>
                </c:pt>
                <c:pt idx="43280">
                  <c:v>46503684.247778997</c:v>
                </c:pt>
                <c:pt idx="43281">
                  <c:v>46497847.207307003</c:v>
                </c:pt>
                <c:pt idx="43282">
                  <c:v>46492003.459392004</c:v>
                </c:pt>
                <c:pt idx="43283">
                  <c:v>46486153.010786995</c:v>
                </c:pt>
                <c:pt idx="43284">
                  <c:v>46480295.86823301</c:v>
                </c:pt>
                <c:pt idx="43285">
                  <c:v>46474432.038461998</c:v>
                </c:pt>
                <c:pt idx="43286">
                  <c:v>46468561.528195009</c:v>
                </c:pt>
                <c:pt idx="43287">
                  <c:v>46462684.344140999</c:v>
                </c:pt>
                <c:pt idx="43288">
                  <c:v>46456800.492999002</c:v>
                </c:pt>
                <c:pt idx="43289">
                  <c:v>46450909.981458999</c:v>
                </c:pt>
                <c:pt idx="43290">
                  <c:v>46445012.816197999</c:v>
                </c:pt>
                <c:pt idx="43291">
                  <c:v>46439109.003883995</c:v>
                </c:pt>
                <c:pt idx="43292">
                  <c:v>46433198.551171996</c:v>
                </c:pt>
                <c:pt idx="43293">
                  <c:v>46427281.464710996</c:v>
                </c:pt>
                <c:pt idx="43294">
                  <c:v>46421357.751135007</c:v>
                </c:pt>
                <c:pt idx="43295">
                  <c:v>46415427.417068996</c:v>
                </c:pt>
                <c:pt idx="43296">
                  <c:v>46409490.469129011</c:v>
                </c:pt>
                <c:pt idx="43297">
                  <c:v>46403546.913917996</c:v>
                </c:pt>
                <c:pt idx="43298">
                  <c:v>46397596.758031003</c:v>
                </c:pt>
                <c:pt idx="43299">
                  <c:v>46391640.008051001</c:v>
                </c:pt>
                <c:pt idx="43300">
                  <c:v>46385676.670550011</c:v>
                </c:pt>
                <c:pt idx="43301">
                  <c:v>46379706.752091996</c:v>
                </c:pt>
                <c:pt idx="43302">
                  <c:v>46373730.25923001</c:v>
                </c:pt>
                <c:pt idx="43303">
                  <c:v>46367747.198504008</c:v>
                </c:pt>
                <c:pt idx="43304">
                  <c:v>46361757.576447003</c:v>
                </c:pt>
                <c:pt idx="43305">
                  <c:v>46355761.399579003</c:v>
                </c:pt>
                <c:pt idx="43306">
                  <c:v>46349758.674413003</c:v>
                </c:pt>
                <c:pt idx="43307">
                  <c:v>46343749.407449</c:v>
                </c:pt>
                <c:pt idx="43308">
                  <c:v>46337733.605178006</c:v>
                </c:pt>
                <c:pt idx="43309">
                  <c:v>46331711.274080001</c:v>
                </c:pt>
                <c:pt idx="43310">
                  <c:v>46325682.420625001</c:v>
                </c:pt>
                <c:pt idx="43311">
                  <c:v>46319647.051274002</c:v>
                </c:pt>
                <c:pt idx="43312">
                  <c:v>46313605.172476992</c:v>
                </c:pt>
                <c:pt idx="43313">
                  <c:v>46307556.79067301</c:v>
                </c:pt>
                <c:pt idx="43314">
                  <c:v>46301501.912293002</c:v>
                </c:pt>
                <c:pt idx="43315">
                  <c:v>46295440.543754995</c:v>
                </c:pt>
                <c:pt idx="43316">
                  <c:v>46289372.691470005</c:v>
                </c:pt>
                <c:pt idx="43317">
                  <c:v>46283298.361837007</c:v>
                </c:pt>
                <c:pt idx="43318">
                  <c:v>46277217.561246008</c:v>
                </c:pt>
                <c:pt idx="43319">
                  <c:v>46271130.296076998</c:v>
                </c:pt>
                <c:pt idx="43320">
                  <c:v>46265036.572699003</c:v>
                </c:pt>
                <c:pt idx="43321">
                  <c:v>46258936.397470996</c:v>
                </c:pt>
                <c:pt idx="43322">
                  <c:v>46252829.776744999</c:v>
                </c:pt>
                <c:pt idx="43323">
                  <c:v>46246716.716858</c:v>
                </c:pt>
                <c:pt idx="43324">
                  <c:v>46240597.224142008</c:v>
                </c:pt>
                <c:pt idx="43325">
                  <c:v>46234471.304917</c:v>
                </c:pt>
                <c:pt idx="43326">
                  <c:v>46228338.965492003</c:v>
                </c:pt>
                <c:pt idx="43327">
                  <c:v>46222200.212168999</c:v>
                </c:pt>
                <c:pt idx="43328">
                  <c:v>46216055.051237009</c:v>
                </c:pt>
                <c:pt idx="43329">
                  <c:v>46209903.488978997</c:v>
                </c:pt>
                <c:pt idx="43330">
                  <c:v>46203745.531663008</c:v>
                </c:pt>
                <c:pt idx="43331">
                  <c:v>46197581.185552999</c:v>
                </c:pt>
                <c:pt idx="43332">
                  <c:v>46191410.456899993</c:v>
                </c:pt>
                <c:pt idx="43333">
                  <c:v>46185233.351944998</c:v>
                </c:pt>
                <c:pt idx="43334">
                  <c:v>46179049.876919992</c:v>
                </c:pt>
                <c:pt idx="43335">
                  <c:v>46172860.038049005</c:v>
                </c:pt>
                <c:pt idx="43336">
                  <c:v>46166663.841544002</c:v>
                </c:pt>
                <c:pt idx="43337">
                  <c:v>46160461.293609008</c:v>
                </c:pt>
                <c:pt idx="43338">
                  <c:v>46154252.400435999</c:v>
                </c:pt>
                <c:pt idx="43339">
                  <c:v>46148037.168210007</c:v>
                </c:pt>
                <c:pt idx="43340">
                  <c:v>46141815.603106</c:v>
                </c:pt>
                <c:pt idx="43341">
                  <c:v>46135587.711288005</c:v>
                </c:pt>
                <c:pt idx="43342">
                  <c:v>46129353.498911999</c:v>
                </c:pt>
                <c:pt idx="43343">
                  <c:v>46123112.972123995</c:v>
                </c:pt>
                <c:pt idx="43344">
                  <c:v>46116866.137060001</c:v>
                </c:pt>
                <c:pt idx="43345">
                  <c:v>46110612.99984701</c:v>
                </c:pt>
                <c:pt idx="43346">
                  <c:v>46104353.566602997</c:v>
                </c:pt>
                <c:pt idx="43347">
                  <c:v>46098087.843433999</c:v>
                </c:pt>
                <c:pt idx="43348">
                  <c:v>46091815.836441994</c:v>
                </c:pt>
                <c:pt idx="43349">
                  <c:v>46085537.55171299</c:v>
                </c:pt>
                <c:pt idx="43350">
                  <c:v>46079252.995329</c:v>
                </c:pt>
                <c:pt idx="43351">
                  <c:v>46072962.173358999</c:v>
                </c:pt>
                <c:pt idx="43352">
                  <c:v>46066665.091865003</c:v>
                </c:pt>
                <c:pt idx="43353">
                  <c:v>46060361.756898999</c:v>
                </c:pt>
                <c:pt idx="43354">
                  <c:v>46054052.174502999</c:v>
                </c:pt>
                <c:pt idx="43355">
                  <c:v>46047736.35070999</c:v>
                </c:pt>
                <c:pt idx="43356">
                  <c:v>46041414.291545019</c:v>
                </c:pt>
                <c:pt idx="43357">
                  <c:v>46035086.003021993</c:v>
                </c:pt>
                <c:pt idx="43358">
                  <c:v>46028751.491146006</c:v>
                </c:pt>
                <c:pt idx="43359">
                  <c:v>46022410.761915006</c:v>
                </c:pt>
                <c:pt idx="43360">
                  <c:v>46016063.821314</c:v>
                </c:pt>
                <c:pt idx="43361">
                  <c:v>46009710.675323002</c:v>
                </c:pt>
                <c:pt idx="43362">
                  <c:v>46003351.329909004</c:v>
                </c:pt>
                <c:pt idx="43363">
                  <c:v>45996985.791033015</c:v>
                </c:pt>
                <c:pt idx="43364">
                  <c:v>45990614.064644009</c:v>
                </c:pt>
                <c:pt idx="43365">
                  <c:v>45984236.156684995</c:v>
                </c:pt>
                <c:pt idx="43366">
                  <c:v>45977852.073087998</c:v>
                </c:pt>
                <c:pt idx="43367">
                  <c:v>45971461.819775991</c:v>
                </c:pt>
                <c:pt idx="43368">
                  <c:v>45965065.402663</c:v>
                </c:pt>
                <c:pt idx="43369">
                  <c:v>45958662.827654004</c:v>
                </c:pt>
                <c:pt idx="43370">
                  <c:v>45952254.100646004</c:v>
                </c:pt>
                <c:pt idx="43371">
                  <c:v>45945839.227526002</c:v>
                </c:pt>
                <c:pt idx="43372">
                  <c:v>45939418.214172997</c:v>
                </c:pt>
                <c:pt idx="43373">
                  <c:v>45932991.066454001</c:v>
                </c:pt>
                <c:pt idx="43374">
                  <c:v>45926557.79023201</c:v>
                </c:pt>
                <c:pt idx="43375">
                  <c:v>45920118.391356997</c:v>
                </c:pt>
                <c:pt idx="43376">
                  <c:v>45913672.875671998</c:v>
                </c:pt>
                <c:pt idx="43377">
                  <c:v>45907221.249011002</c:v>
                </c:pt>
                <c:pt idx="43378">
                  <c:v>45900763.517196998</c:v>
                </c:pt>
                <c:pt idx="43379">
                  <c:v>45894299.686048999</c:v>
                </c:pt>
                <c:pt idx="43380">
                  <c:v>45887829.761371002</c:v>
                </c:pt>
                <c:pt idx="43381">
                  <c:v>45881353.748964004</c:v>
                </c:pt>
                <c:pt idx="43382">
                  <c:v>45874871.654615</c:v>
                </c:pt>
                <c:pt idx="43383">
                  <c:v>45868383.484107003</c:v>
                </c:pt>
                <c:pt idx="43384">
                  <c:v>45861889.243211001</c:v>
                </c:pt>
                <c:pt idx="43385">
                  <c:v>45855388.937689997</c:v>
                </c:pt>
                <c:pt idx="43386">
                  <c:v>45848882.573299006</c:v>
                </c:pt>
                <c:pt idx="43387">
                  <c:v>45842370.155783996</c:v>
                </c:pt>
                <c:pt idx="43388">
                  <c:v>45835851.690881997</c:v>
                </c:pt>
                <c:pt idx="43389">
                  <c:v>45829327.184319995</c:v>
                </c:pt>
                <c:pt idx="43390">
                  <c:v>45822796.641819999</c:v>
                </c:pt>
                <c:pt idx="43391">
                  <c:v>45816260.069092005</c:v>
                </c:pt>
                <c:pt idx="43392">
                  <c:v>45809717.471839003</c:v>
                </c:pt>
                <c:pt idx="43393">
                  <c:v>45803168.855754994</c:v>
                </c:pt>
                <c:pt idx="43394">
                  <c:v>45796614.226524003</c:v>
                </c:pt>
                <c:pt idx="43395">
                  <c:v>45790053.589824997</c:v>
                </c:pt>
                <c:pt idx="43396">
                  <c:v>45783486.951323994</c:v>
                </c:pt>
                <c:pt idx="43397">
                  <c:v>45776914.316681989</c:v>
                </c:pt>
                <c:pt idx="43398">
                  <c:v>45770335.691550009</c:v>
                </c:pt>
                <c:pt idx="43399">
                  <c:v>45763751.081570998</c:v>
                </c:pt>
                <c:pt idx="43400">
                  <c:v>45757160.492378995</c:v>
                </c:pt>
                <c:pt idx="43401">
                  <c:v>45750563.929599009</c:v>
                </c:pt>
                <c:pt idx="43402">
                  <c:v>45743961.398848005</c:v>
                </c:pt>
                <c:pt idx="43403">
                  <c:v>45737352.905736998</c:v>
                </c:pt>
                <c:pt idx="43404">
                  <c:v>45730738.455863997</c:v>
                </c:pt>
                <c:pt idx="43405">
                  <c:v>45724118.05482199</c:v>
                </c:pt>
                <c:pt idx="43406">
                  <c:v>45717491.708195008</c:v>
                </c:pt>
                <c:pt idx="43407">
                  <c:v>45710859.421558008</c:v>
                </c:pt>
                <c:pt idx="43408">
                  <c:v>45704221.200476997</c:v>
                </c:pt>
                <c:pt idx="43409">
                  <c:v>45697577.050511993</c:v>
                </c:pt>
                <c:pt idx="43410">
                  <c:v>45690926.977211997</c:v>
                </c:pt>
                <c:pt idx="43411">
                  <c:v>45684270.986119993</c:v>
                </c:pt>
                <c:pt idx="43412">
                  <c:v>45677609.082768992</c:v>
                </c:pt>
                <c:pt idx="43413">
                  <c:v>45670941.272684</c:v>
                </c:pt>
                <c:pt idx="43414">
                  <c:v>45664267.561383002</c:v>
                </c:pt>
                <c:pt idx="43415">
                  <c:v>45657587.954373993</c:v>
                </c:pt>
                <c:pt idx="43416">
                  <c:v>45650902.457157999</c:v>
                </c:pt>
                <c:pt idx="43417">
                  <c:v>45644211.075227007</c:v>
                </c:pt>
                <c:pt idx="43418">
                  <c:v>45637513.814066991</c:v>
                </c:pt>
                <c:pt idx="43419">
                  <c:v>45630810.679152004</c:v>
                </c:pt>
                <c:pt idx="43420">
                  <c:v>45624101.675950006</c:v>
                </c:pt>
                <c:pt idx="43421">
                  <c:v>45617386.809921995</c:v>
                </c:pt>
                <c:pt idx="43422">
                  <c:v>45610666.086519994</c:v>
                </c:pt>
                <c:pt idx="43423">
                  <c:v>45603939.511184998</c:v>
                </c:pt>
                <c:pt idx="43424">
                  <c:v>45597207.089354999</c:v>
                </c:pt>
                <c:pt idx="43425">
                  <c:v>45590468.826455995</c:v>
                </c:pt>
                <c:pt idx="43426">
                  <c:v>45583724.727908008</c:v>
                </c:pt>
                <c:pt idx="43427">
                  <c:v>45576974.799121007</c:v>
                </c:pt>
                <c:pt idx="43428">
                  <c:v>45570219.045499004</c:v>
                </c:pt>
                <c:pt idx="43429">
                  <c:v>45563457.472438</c:v>
                </c:pt>
                <c:pt idx="43430">
                  <c:v>45556690.085322991</c:v>
                </c:pt>
                <c:pt idx="43431">
                  <c:v>45549916.889536001</c:v>
                </c:pt>
                <c:pt idx="43432">
                  <c:v>45543137.890445001</c:v>
                </c:pt>
                <c:pt idx="43433">
                  <c:v>45536353.093415998</c:v>
                </c:pt>
                <c:pt idx="43434">
                  <c:v>45529562.503803</c:v>
                </c:pt>
                <c:pt idx="43435">
                  <c:v>45522766.126952998</c:v>
                </c:pt>
                <c:pt idx="43436">
                  <c:v>45515963.968207009</c:v>
                </c:pt>
                <c:pt idx="43437">
                  <c:v>45509156.032894999</c:v>
                </c:pt>
                <c:pt idx="43438">
                  <c:v>45502342.326340996</c:v>
                </c:pt>
                <c:pt idx="43439">
                  <c:v>45495522.853860989</c:v>
                </c:pt>
                <c:pt idx="43440">
                  <c:v>45488697.620762996</c:v>
                </c:pt>
                <c:pt idx="43441">
                  <c:v>45481866.632347003</c:v>
                </c:pt>
                <c:pt idx="43442">
                  <c:v>45475029.893905997</c:v>
                </c:pt>
                <c:pt idx="43443">
                  <c:v>45468187.410722993</c:v>
                </c:pt>
                <c:pt idx="43444">
                  <c:v>45461339.188075997</c:v>
                </c:pt>
                <c:pt idx="43445">
                  <c:v>45454485.231234014</c:v>
                </c:pt>
                <c:pt idx="43446">
                  <c:v>45447625.545456998</c:v>
                </c:pt>
                <c:pt idx="43447">
                  <c:v>45440760.135999009</c:v>
                </c:pt>
                <c:pt idx="43448">
                  <c:v>45433889.008106001</c:v>
                </c:pt>
                <c:pt idx="43449">
                  <c:v>45427012.167016</c:v>
                </c:pt>
                <c:pt idx="43450">
                  <c:v>45420129.617959</c:v>
                </c:pt>
                <c:pt idx="43451">
                  <c:v>45413241.366157003</c:v>
                </c:pt>
                <c:pt idx="43452">
                  <c:v>45406347.416825987</c:v>
                </c:pt>
                <c:pt idx="43453">
                  <c:v>45399447.775172003</c:v>
                </c:pt>
                <c:pt idx="43454">
                  <c:v>45392542.446395993</c:v>
                </c:pt>
                <c:pt idx="43455">
                  <c:v>45385631.435689002</c:v>
                </c:pt>
                <c:pt idx="43456">
                  <c:v>45378714.74823501</c:v>
                </c:pt>
                <c:pt idx="43457">
                  <c:v>45371792.389211997</c:v>
                </c:pt>
                <c:pt idx="43458">
                  <c:v>45364864.363787994</c:v>
                </c:pt>
                <c:pt idx="43459">
                  <c:v>45357930.677125998</c:v>
                </c:pt>
                <c:pt idx="43460">
                  <c:v>45350991.334377997</c:v>
                </c:pt>
                <c:pt idx="43461">
                  <c:v>45344046.340691999</c:v>
                </c:pt>
                <c:pt idx="43462">
                  <c:v>45337095.701207004</c:v>
                </c:pt>
                <c:pt idx="43463">
                  <c:v>45330139.421054006</c:v>
                </c:pt>
                <c:pt idx="43464">
                  <c:v>45323177.505355999</c:v>
                </c:pt>
                <c:pt idx="43465">
                  <c:v>45316209.959232002</c:v>
                </c:pt>
                <c:pt idx="43466">
                  <c:v>45309236.787788004</c:v>
                </c:pt>
                <c:pt idx="43467">
                  <c:v>45302257.996128</c:v>
                </c:pt>
                <c:pt idx="43468">
                  <c:v>45295273.589344002</c:v>
                </c:pt>
                <c:pt idx="43469">
                  <c:v>45288283.572524004</c:v>
                </c:pt>
                <c:pt idx="43470">
                  <c:v>45281287.950746991</c:v>
                </c:pt>
                <c:pt idx="43471">
                  <c:v>45274286.729085006</c:v>
                </c:pt>
                <c:pt idx="43472">
                  <c:v>45267279.912601992</c:v>
                </c:pt>
                <c:pt idx="43473">
                  <c:v>45260267.506354995</c:v>
                </c:pt>
                <c:pt idx="43474">
                  <c:v>45253249.515395001</c:v>
                </c:pt>
                <c:pt idx="43475">
                  <c:v>45246225.944761992</c:v>
                </c:pt>
                <c:pt idx="43476">
                  <c:v>45239196.799493015</c:v>
                </c:pt>
                <c:pt idx="43477">
                  <c:v>45232162.084615998</c:v>
                </c:pt>
                <c:pt idx="43478">
                  <c:v>45225121.805149004</c:v>
                </c:pt>
                <c:pt idx="43479">
                  <c:v>45218075.966107003</c:v>
                </c:pt>
                <c:pt idx="43480">
                  <c:v>45211024.572495997</c:v>
                </c:pt>
                <c:pt idx="43481">
                  <c:v>45203967.629314005</c:v>
                </c:pt>
                <c:pt idx="43482">
                  <c:v>45196905.141552001</c:v>
                </c:pt>
                <c:pt idx="43483">
                  <c:v>45189837.114195004</c:v>
                </c:pt>
                <c:pt idx="43484">
                  <c:v>45182763.552218996</c:v>
                </c:pt>
                <c:pt idx="43485">
                  <c:v>45175684.460594006</c:v>
                </c:pt>
                <c:pt idx="43486">
                  <c:v>45168599.844281994</c:v>
                </c:pt>
                <c:pt idx="43487">
                  <c:v>45161509.708239011</c:v>
                </c:pt>
                <c:pt idx="43488">
                  <c:v>45154414.057412989</c:v>
                </c:pt>
                <c:pt idx="43489">
                  <c:v>45147312.896744996</c:v>
                </c:pt>
                <c:pt idx="43490">
                  <c:v>45140206.231168009</c:v>
                </c:pt>
                <c:pt idx="43491">
                  <c:v>45133094.065609008</c:v>
                </c:pt>
                <c:pt idx="43492">
                  <c:v>45125976.404988997</c:v>
                </c:pt>
                <c:pt idx="43493">
                  <c:v>45118853.254218005</c:v>
                </c:pt>
                <c:pt idx="43494">
                  <c:v>45111724.618204005</c:v>
                </c:pt>
                <c:pt idx="43495">
                  <c:v>45104590.501842998</c:v>
                </c:pt>
                <c:pt idx="43496">
                  <c:v>45097450.91002699</c:v>
                </c:pt>
                <c:pt idx="43497">
                  <c:v>45090305.847640999</c:v>
                </c:pt>
                <c:pt idx="43498">
                  <c:v>45083155.319560997</c:v>
                </c:pt>
                <c:pt idx="43499">
                  <c:v>45075999.330656998</c:v>
                </c:pt>
                <c:pt idx="43500">
                  <c:v>45068837.885793999</c:v>
                </c:pt>
                <c:pt idx="43501">
                  <c:v>45061670.989825994</c:v>
                </c:pt>
                <c:pt idx="43502">
                  <c:v>45054498.647602998</c:v>
                </c:pt>
                <c:pt idx="43503">
                  <c:v>45047320.863967001</c:v>
                </c:pt>
                <c:pt idx="43504">
                  <c:v>45040137.643753</c:v>
                </c:pt>
                <c:pt idx="43505">
                  <c:v>45032948.991788998</c:v>
                </c:pt>
                <c:pt idx="43506">
                  <c:v>45025754.912897997</c:v>
                </c:pt>
                <c:pt idx="43507">
                  <c:v>45018555.411891997</c:v>
                </c:pt>
                <c:pt idx="43508">
                  <c:v>45011350.493580997</c:v>
                </c:pt>
                <c:pt idx="43509">
                  <c:v>45004140.162763</c:v>
                </c:pt>
                <c:pt idx="43510">
                  <c:v>44996924.424233004</c:v>
                </c:pt>
                <c:pt idx="43511">
                  <c:v>44989703.282777995</c:v>
                </c:pt>
                <c:pt idx="43512">
                  <c:v>44982476.743178003</c:v>
                </c:pt>
                <c:pt idx="43513">
                  <c:v>44975244.810204998</c:v>
                </c:pt>
                <c:pt idx="43514">
                  <c:v>44968007.488625996</c:v>
                </c:pt>
                <c:pt idx="43515">
                  <c:v>44960764.783201002</c:v>
                </c:pt>
                <c:pt idx="43516">
                  <c:v>44953516.698682003</c:v>
                </c:pt>
                <c:pt idx="43517">
                  <c:v>44946263.239816003</c:v>
                </c:pt>
                <c:pt idx="43518">
                  <c:v>44939004.411339998</c:v>
                </c:pt>
                <c:pt idx="43519">
                  <c:v>44931740.217987999</c:v>
                </c:pt>
                <c:pt idx="43520">
                  <c:v>44924470.664485</c:v>
                </c:pt>
                <c:pt idx="43521">
                  <c:v>44917195.755549006</c:v>
                </c:pt>
                <c:pt idx="43522">
                  <c:v>44909915.495894007</c:v>
                </c:pt>
                <c:pt idx="43523">
                  <c:v>44902629.890222996</c:v>
                </c:pt>
                <c:pt idx="43524">
                  <c:v>44895338.943236999</c:v>
                </c:pt>
                <c:pt idx="43525">
                  <c:v>44888042.659626</c:v>
                </c:pt>
                <c:pt idx="43526">
                  <c:v>44880741.044077002</c:v>
                </c:pt>
                <c:pt idx="43527">
                  <c:v>44873434.10126701</c:v>
                </c:pt>
                <c:pt idx="43528">
                  <c:v>44866121.835868999</c:v>
                </c:pt>
                <c:pt idx="43529">
                  <c:v>44858804.252547003</c:v>
                </c:pt>
                <c:pt idx="43530">
                  <c:v>44851481.355961993</c:v>
                </c:pt>
                <c:pt idx="43531">
                  <c:v>44844153.15076299</c:v>
                </c:pt>
                <c:pt idx="43532">
                  <c:v>44836819.641598009</c:v>
                </c:pt>
                <c:pt idx="43533">
                  <c:v>44829480.833103999</c:v>
                </c:pt>
                <c:pt idx="43534">
                  <c:v>44822136.729915008</c:v>
                </c:pt>
                <c:pt idx="43535">
                  <c:v>44814787.336654998</c:v>
                </c:pt>
                <c:pt idx="43536">
                  <c:v>44807432.657944001</c:v>
                </c:pt>
                <c:pt idx="43537">
                  <c:v>44800072.698394008</c:v>
                </c:pt>
                <c:pt idx="43538">
                  <c:v>44792707.462610997</c:v>
                </c:pt>
                <c:pt idx="43539">
                  <c:v>44785336.955195002</c:v>
                </c:pt>
                <c:pt idx="43540">
                  <c:v>44777961.180739</c:v>
                </c:pt>
                <c:pt idx="43541">
                  <c:v>44770580.143828996</c:v>
                </c:pt>
                <c:pt idx="43542">
                  <c:v>44763193.849045001</c:v>
                </c:pt>
                <c:pt idx="43543">
                  <c:v>44755802.300959997</c:v>
                </c:pt>
                <c:pt idx="43544">
                  <c:v>44748405.504142001</c:v>
                </c:pt>
                <c:pt idx="43545">
                  <c:v>44741003.463151</c:v>
                </c:pt>
                <c:pt idx="43546">
                  <c:v>44733596.182540998</c:v>
                </c:pt>
                <c:pt idx="43547">
                  <c:v>44726183.666859999</c:v>
                </c:pt>
                <c:pt idx="43548">
                  <c:v>44718765.920649007</c:v>
                </c:pt>
                <c:pt idx="43549">
                  <c:v>44711342.948443003</c:v>
                </c:pt>
                <c:pt idx="43550">
                  <c:v>44703914.754769996</c:v>
                </c:pt>
                <c:pt idx="43551">
                  <c:v>44696481.344153002</c:v>
                </c:pt>
                <c:pt idx="43552">
                  <c:v>44689042.721106008</c:v>
                </c:pt>
                <c:pt idx="43553">
                  <c:v>44681598.890140004</c:v>
                </c:pt>
                <c:pt idx="43554">
                  <c:v>44674149.855756991</c:v>
                </c:pt>
                <c:pt idx="43555">
                  <c:v>44666695.622454002</c:v>
                </c:pt>
                <c:pt idx="43556">
                  <c:v>44659236.194720998</c:v>
                </c:pt>
                <c:pt idx="43557">
                  <c:v>44651771.577041999</c:v>
                </c:pt>
                <c:pt idx="43558">
                  <c:v>44644301.773895003</c:v>
                </c:pt>
                <c:pt idx="43559">
                  <c:v>44636826.789751001</c:v>
                </c:pt>
                <c:pt idx="43560">
                  <c:v>44629346.629075006</c:v>
                </c:pt>
                <c:pt idx="43561">
                  <c:v>44621861.296325997</c:v>
                </c:pt>
                <c:pt idx="43562">
                  <c:v>44614370.795956008</c:v>
                </c:pt>
                <c:pt idx="43563">
                  <c:v>44606875.132411994</c:v>
                </c:pt>
                <c:pt idx="43564">
                  <c:v>44599374.310134001</c:v>
                </c:pt>
                <c:pt idx="43565">
                  <c:v>44591868.333554998</c:v>
                </c:pt>
                <c:pt idx="43566">
                  <c:v>44584357.207102999</c:v>
                </c:pt>
                <c:pt idx="43567">
                  <c:v>44576840.935199007</c:v>
                </c:pt>
                <c:pt idx="43568">
                  <c:v>44569319.522259004</c:v>
                </c:pt>
                <c:pt idx="43569">
                  <c:v>44561792.972691998</c:v>
                </c:pt>
                <c:pt idx="43570">
                  <c:v>44554261.290900007</c:v>
                </c:pt>
                <c:pt idx="43571">
                  <c:v>44546724.481279999</c:v>
                </c:pt>
                <c:pt idx="43572">
                  <c:v>44539182.548222996</c:v>
                </c:pt>
                <c:pt idx="43573">
                  <c:v>44531635.496111996</c:v>
                </c:pt>
                <c:pt idx="43574">
                  <c:v>44524083.329325996</c:v>
                </c:pt>
                <c:pt idx="43575">
                  <c:v>44516526.052238002</c:v>
                </c:pt>
                <c:pt idx="43576">
                  <c:v>44508963.669213004</c:v>
                </c:pt>
                <c:pt idx="43577">
                  <c:v>44501396.184610002</c:v>
                </c:pt>
                <c:pt idx="43578">
                  <c:v>44493823.602784991</c:v>
                </c:pt>
                <c:pt idx="43579">
                  <c:v>44486245.928084001</c:v>
                </c:pt>
                <c:pt idx="43580">
                  <c:v>44478663.164849006</c:v>
                </c:pt>
                <c:pt idx="43581">
                  <c:v>44471075.31741599</c:v>
                </c:pt>
                <c:pt idx="43582">
                  <c:v>44463482.390115</c:v>
                </c:pt>
                <c:pt idx="43583">
                  <c:v>44455884.387267999</c:v>
                </c:pt>
                <c:pt idx="43584">
                  <c:v>44448281.313193999</c:v>
                </c:pt>
                <c:pt idx="43585">
                  <c:v>44440673.172202997</c:v>
                </c:pt>
                <c:pt idx="43586">
                  <c:v>44433059.968602002</c:v>
                </c:pt>
                <c:pt idx="43587">
                  <c:v>44425441.706689999</c:v>
                </c:pt>
                <c:pt idx="43588">
                  <c:v>44417818.390759997</c:v>
                </c:pt>
                <c:pt idx="43589">
                  <c:v>44410190.025100008</c:v>
                </c:pt>
                <c:pt idx="43590">
                  <c:v>44402556.613991</c:v>
                </c:pt>
                <c:pt idx="43591">
                  <c:v>44394918.161710002</c:v>
                </c:pt>
                <c:pt idx="43592">
                  <c:v>44387274.672525004</c:v>
                </c:pt>
                <c:pt idx="43593">
                  <c:v>44379626.150699995</c:v>
                </c:pt>
                <c:pt idx="43594">
                  <c:v>44371972.600494005</c:v>
                </c:pt>
                <c:pt idx="43595">
                  <c:v>44364314.026159003</c:v>
                </c:pt>
                <c:pt idx="43596">
                  <c:v>44356650.431939006</c:v>
                </c:pt>
                <c:pt idx="43597">
                  <c:v>44348981.822075993</c:v>
                </c:pt>
                <c:pt idx="43598">
                  <c:v>44341308.200804003</c:v>
                </c:pt>
                <c:pt idx="43599">
                  <c:v>44333629.572349995</c:v>
                </c:pt>
                <c:pt idx="43600">
                  <c:v>44325945.940939002</c:v>
                </c:pt>
                <c:pt idx="43601">
                  <c:v>44318257.310785986</c:v>
                </c:pt>
                <c:pt idx="43602">
                  <c:v>44310563.686101995</c:v>
                </c:pt>
                <c:pt idx="43603">
                  <c:v>44302865.071092002</c:v>
                </c:pt>
                <c:pt idx="43604">
                  <c:v>44295161.469955005</c:v>
                </c:pt>
                <c:pt idx="43605">
                  <c:v>44287452.886885986</c:v>
                </c:pt>
                <c:pt idx="43606">
                  <c:v>44279739.326069996</c:v>
                </c:pt>
                <c:pt idx="43607">
                  <c:v>44272020.791692019</c:v>
                </c:pt>
                <c:pt idx="43608">
                  <c:v>44264297.287924998</c:v>
                </c:pt>
                <c:pt idx="43609">
                  <c:v>44256568.818940997</c:v>
                </c:pt>
                <c:pt idx="43610">
                  <c:v>44248835.388903998</c:v>
                </c:pt>
                <c:pt idx="43611">
                  <c:v>44241097.001973003</c:v>
                </c:pt>
                <c:pt idx="43612">
                  <c:v>44233353.662300996</c:v>
                </c:pt>
                <c:pt idx="43613">
                  <c:v>44225605.374035999</c:v>
                </c:pt>
                <c:pt idx="43614">
                  <c:v>44217852.141318001</c:v>
                </c:pt>
                <c:pt idx="43615">
                  <c:v>44210093.968284003</c:v>
                </c:pt>
                <c:pt idx="43616">
                  <c:v>44202330.859063998</c:v>
                </c:pt>
                <c:pt idx="43617">
                  <c:v>44194562.817781985</c:v>
                </c:pt>
                <c:pt idx="43618">
                  <c:v>44186789.848558001</c:v>
                </c:pt>
                <c:pt idx="43619">
                  <c:v>44179011.955504</c:v>
                </c:pt>
                <c:pt idx="43620">
                  <c:v>44171229.142728992</c:v>
                </c:pt>
                <c:pt idx="43621">
                  <c:v>44163441.414333001</c:v>
                </c:pt>
                <c:pt idx="43622">
                  <c:v>44155648.774412997</c:v>
                </c:pt>
                <c:pt idx="43623">
                  <c:v>44147851.227060005</c:v>
                </c:pt>
                <c:pt idx="43624">
                  <c:v>44140048.776358999</c:v>
                </c:pt>
                <c:pt idx="43625">
                  <c:v>44132241.426387995</c:v>
                </c:pt>
                <c:pt idx="43626">
                  <c:v>44124429.181222998</c:v>
                </c:pt>
                <c:pt idx="43627">
                  <c:v>44116612.044931002</c:v>
                </c:pt>
                <c:pt idx="43628">
                  <c:v>44108790.021574005</c:v>
                </c:pt>
                <c:pt idx="43629">
                  <c:v>44100963.115210004</c:v>
                </c:pt>
                <c:pt idx="43630">
                  <c:v>44093131.329889998</c:v>
                </c:pt>
                <c:pt idx="43631">
                  <c:v>44085294.669660009</c:v>
                </c:pt>
                <c:pt idx="43632">
                  <c:v>44077453.138560005</c:v>
                </c:pt>
                <c:pt idx="43633">
                  <c:v>44069606.740626</c:v>
                </c:pt>
                <c:pt idx="43634">
                  <c:v>44061755.479885995</c:v>
                </c:pt>
                <c:pt idx="43635">
                  <c:v>44053899.360364996</c:v>
                </c:pt>
                <c:pt idx="43636">
                  <c:v>44046038.386080988</c:v>
                </c:pt>
                <c:pt idx="43637">
                  <c:v>44038172.561046004</c:v>
                </c:pt>
                <c:pt idx="43638">
                  <c:v>44030301.889268003</c:v>
                </c:pt>
                <c:pt idx="43639">
                  <c:v>44022426.374748997</c:v>
                </c:pt>
                <c:pt idx="43640">
                  <c:v>44014546.021485001</c:v>
                </c:pt>
                <c:pt idx="43641">
                  <c:v>44006660.833466992</c:v>
                </c:pt>
                <c:pt idx="43642">
                  <c:v>43998770.814680994</c:v>
                </c:pt>
                <c:pt idx="43643">
                  <c:v>43990875.969106011</c:v>
                </c:pt>
                <c:pt idx="43644">
                  <c:v>43982976.300717004</c:v>
                </c:pt>
                <c:pt idx="43645">
                  <c:v>43975071.813483991</c:v>
                </c:pt>
                <c:pt idx="43646">
                  <c:v>43967162.511369996</c:v>
                </c:pt>
                <c:pt idx="43647">
                  <c:v>43959248.398332998</c:v>
                </c:pt>
                <c:pt idx="43648">
                  <c:v>43951329.478327997</c:v>
                </c:pt>
                <c:pt idx="43649">
                  <c:v>43943405.7553</c:v>
                </c:pt>
                <c:pt idx="43650">
                  <c:v>43935477.23319301</c:v>
                </c:pt>
                <c:pt idx="43651">
                  <c:v>43927543.915942997</c:v>
                </c:pt>
                <c:pt idx="43652">
                  <c:v>43919605.807481989</c:v>
                </c:pt>
                <c:pt idx="43653">
                  <c:v>43911662.911735997</c:v>
                </c:pt>
                <c:pt idx="43654">
                  <c:v>43903715.232625</c:v>
                </c:pt>
                <c:pt idx="43655">
                  <c:v>43895762.774066001</c:v>
                </c:pt>
                <c:pt idx="43656">
                  <c:v>43887805.539969005</c:v>
                </c:pt>
                <c:pt idx="43657">
                  <c:v>43879843.534238011</c:v>
                </c:pt>
                <c:pt idx="43658">
                  <c:v>43871876.760773003</c:v>
                </c:pt>
                <c:pt idx="43659">
                  <c:v>43863905.223468006</c:v>
                </c:pt>
                <c:pt idx="43660">
                  <c:v>43855928.926211998</c:v>
                </c:pt>
                <c:pt idx="43661">
                  <c:v>43847947.87288899</c:v>
                </c:pt>
                <c:pt idx="43662">
                  <c:v>43839962.067377999</c:v>
                </c:pt>
                <c:pt idx="43663">
                  <c:v>43831971.513550997</c:v>
                </c:pt>
                <c:pt idx="43664">
                  <c:v>43823976.215277009</c:v>
                </c:pt>
                <c:pt idx="43665">
                  <c:v>43815976.176417001</c:v>
                </c:pt>
                <c:pt idx="43666">
                  <c:v>43807971.400830999</c:v>
                </c:pt>
                <c:pt idx="43667">
                  <c:v>43799961.892369993</c:v>
                </c:pt>
                <c:pt idx="43668">
                  <c:v>43791947.654879995</c:v>
                </c:pt>
                <c:pt idx="43669">
                  <c:v>43783928.692205004</c:v>
                </c:pt>
                <c:pt idx="43670">
                  <c:v>43775905.008179002</c:v>
                </c:pt>
                <c:pt idx="43671">
                  <c:v>43767876.606636003</c:v>
                </c:pt>
                <c:pt idx="43672">
                  <c:v>43759843.491401002</c:v>
                </c:pt>
                <c:pt idx="43673">
                  <c:v>43751805.666295007</c:v>
                </c:pt>
                <c:pt idx="43674">
                  <c:v>43743763.13513501</c:v>
                </c:pt>
                <c:pt idx="43675">
                  <c:v>43735715.901730999</c:v>
                </c:pt>
                <c:pt idx="43676">
                  <c:v>43727663.969888002</c:v>
                </c:pt>
                <c:pt idx="43677">
                  <c:v>43719607.34340699</c:v>
                </c:pt>
                <c:pt idx="43678">
                  <c:v>43711546.026083998</c:v>
                </c:pt>
                <c:pt idx="43679">
                  <c:v>43703480.021709003</c:v>
                </c:pt>
                <c:pt idx="43680">
                  <c:v>43695409.334067002</c:v>
                </c:pt>
                <c:pt idx="43681">
                  <c:v>43687333.966938004</c:v>
                </c:pt>
                <c:pt idx="43682">
                  <c:v>43679253.924097009</c:v>
                </c:pt>
                <c:pt idx="43683">
                  <c:v>43671169.209314011</c:v>
                </c:pt>
                <c:pt idx="43684">
                  <c:v>43663079.826353997</c:v>
                </c:pt>
                <c:pt idx="43685">
                  <c:v>43654985.778976001</c:v>
                </c:pt>
                <c:pt idx="43686">
                  <c:v>43646887.070935003</c:v>
                </c:pt>
                <c:pt idx="43687">
                  <c:v>43638783.705981001</c:v>
                </c:pt>
                <c:pt idx="43688">
                  <c:v>43630675.687858999</c:v>
                </c:pt>
                <c:pt idx="43689">
                  <c:v>43622563.020306997</c:v>
                </c:pt>
                <c:pt idx="43690">
                  <c:v>43614445.707061</c:v>
                </c:pt>
                <c:pt idx="43691">
                  <c:v>43606323.751849003</c:v>
                </c:pt>
                <c:pt idx="43692">
                  <c:v>43598197.158396997</c:v>
                </c:pt>
                <c:pt idx="43693">
                  <c:v>43590065.930423997</c:v>
                </c:pt>
                <c:pt idx="43694">
                  <c:v>43581930.071645007</c:v>
                </c:pt>
                <c:pt idx="43695">
                  <c:v>43573789.585767999</c:v>
                </c:pt>
                <c:pt idx="43696">
                  <c:v>43565644.476498999</c:v>
                </c:pt>
                <c:pt idx="43697">
                  <c:v>43557494.747537009</c:v>
                </c:pt>
                <c:pt idx="43698">
                  <c:v>43549340.40257699</c:v>
                </c:pt>
                <c:pt idx="43699">
                  <c:v>43541181.445308</c:v>
                </c:pt>
                <c:pt idx="43700">
                  <c:v>43533017.879414998</c:v>
                </c:pt>
                <c:pt idx="43701">
                  <c:v>43524849.708578005</c:v>
                </c:pt>
                <c:pt idx="43702">
                  <c:v>43516676.936471991</c:v>
                </c:pt>
                <c:pt idx="43703">
                  <c:v>43508499.566765994</c:v>
                </c:pt>
                <c:pt idx="43704">
                  <c:v>43500317.603127003</c:v>
                </c:pt>
                <c:pt idx="43705">
                  <c:v>43492131.049213007</c:v>
                </c:pt>
                <c:pt idx="43706">
                  <c:v>43483939.908679999</c:v>
                </c:pt>
                <c:pt idx="43707">
                  <c:v>43475744.185179003</c:v>
                </c:pt>
                <c:pt idx="43708">
                  <c:v>43467543.882353991</c:v>
                </c:pt>
                <c:pt idx="43709">
                  <c:v>43459339.003847003</c:v>
                </c:pt>
                <c:pt idx="43710">
                  <c:v>43451129.553294003</c:v>
                </c:pt>
                <c:pt idx="43711">
                  <c:v>43442915.534323998</c:v>
                </c:pt>
                <c:pt idx="43712">
                  <c:v>43434696.950564995</c:v>
                </c:pt>
                <c:pt idx="43713">
                  <c:v>43426473.805637009</c:v>
                </c:pt>
                <c:pt idx="43714">
                  <c:v>43418246.103156999</c:v>
                </c:pt>
                <c:pt idx="43715">
                  <c:v>43410013.846735992</c:v>
                </c:pt>
                <c:pt idx="43716">
                  <c:v>43401777.039981</c:v>
                </c:pt>
                <c:pt idx="43717">
                  <c:v>43393535.686494999</c:v>
                </c:pt>
                <c:pt idx="43718">
                  <c:v>43385289.789872997</c:v>
                </c:pt>
                <c:pt idx="43719">
                  <c:v>43377039.35370899</c:v>
                </c:pt>
                <c:pt idx="43720">
                  <c:v>43368784.381588995</c:v>
                </c:pt>
                <c:pt idx="43721">
                  <c:v>43360524.877098002</c:v>
                </c:pt>
                <c:pt idx="43722">
                  <c:v>43352260.843811989</c:v>
                </c:pt>
                <c:pt idx="43723">
                  <c:v>43343992.285305001</c:v>
                </c:pt>
                <c:pt idx="43724">
                  <c:v>43335719.205145009</c:v>
                </c:pt>
                <c:pt idx="43725">
                  <c:v>43327441.606896996</c:v>
                </c:pt>
                <c:pt idx="43726">
                  <c:v>43319159.494119003</c:v>
                </c:pt>
                <c:pt idx="43727">
                  <c:v>43310872.870364994</c:v>
                </c:pt>
                <c:pt idx="43728">
                  <c:v>43302581.739186004</c:v>
                </c:pt>
                <c:pt idx="43729">
                  <c:v>43294286.104125001</c:v>
                </c:pt>
                <c:pt idx="43730">
                  <c:v>43285985.968723997</c:v>
                </c:pt>
                <c:pt idx="43731">
                  <c:v>43277681.336516991</c:v>
                </c:pt>
                <c:pt idx="43732">
                  <c:v>43269372.211035006</c:v>
                </c:pt>
                <c:pt idx="43733">
                  <c:v>43261058.595804006</c:v>
                </c:pt>
                <c:pt idx="43734">
                  <c:v>43252740.494346</c:v>
                </c:pt>
                <c:pt idx="43735">
                  <c:v>43244417.910177</c:v>
                </c:pt>
                <c:pt idx="43736">
                  <c:v>43236090.846809991</c:v>
                </c:pt>
                <c:pt idx="43737">
                  <c:v>43227759.307751991</c:v>
                </c:pt>
                <c:pt idx="43738">
                  <c:v>43219423.296505004</c:v>
                </c:pt>
                <c:pt idx="43739">
                  <c:v>43211082.816567995</c:v>
                </c:pt>
                <c:pt idx="43740">
                  <c:v>43202737.871434003</c:v>
                </c:pt>
                <c:pt idx="43741">
                  <c:v>43194388.464592002</c:v>
                </c:pt>
                <c:pt idx="43742">
                  <c:v>43186034.599526003</c:v>
                </c:pt>
                <c:pt idx="43743">
                  <c:v>43177676.279716</c:v>
                </c:pt>
                <c:pt idx="43744">
                  <c:v>43169313.508637019</c:v>
                </c:pt>
                <c:pt idx="43745">
                  <c:v>43160946.289760001</c:v>
                </c:pt>
                <c:pt idx="43746">
                  <c:v>43152574.626549006</c:v>
                </c:pt>
                <c:pt idx="43747">
                  <c:v>43144198.522468001</c:v>
                </c:pt>
                <c:pt idx="43748">
                  <c:v>43135817.980970994</c:v>
                </c:pt>
                <c:pt idx="43749">
                  <c:v>43127433.005511001</c:v>
                </c:pt>
                <c:pt idx="43750">
                  <c:v>43119043.599537015</c:v>
                </c:pt>
                <c:pt idx="43751">
                  <c:v>43110649.766489998</c:v>
                </c:pt>
                <c:pt idx="43752">
                  <c:v>43102251.509810001</c:v>
                </c:pt>
                <c:pt idx="43753">
                  <c:v>43093848.832929991</c:v>
                </c:pt>
                <c:pt idx="43754">
                  <c:v>43085441.739280008</c:v>
                </c:pt>
                <c:pt idx="43755">
                  <c:v>43077030.232285</c:v>
                </c:pt>
                <c:pt idx="43756">
                  <c:v>43068614.315363996</c:v>
                </c:pt>
                <c:pt idx="43757">
                  <c:v>43060193.991934009</c:v>
                </c:pt>
                <c:pt idx="43758">
                  <c:v>43051769.265407011</c:v>
                </c:pt>
                <c:pt idx="43759">
                  <c:v>43043340.139189005</c:v>
                </c:pt>
                <c:pt idx="43760">
                  <c:v>43034906.616681993</c:v>
                </c:pt>
                <c:pt idx="43761">
                  <c:v>43026468.701285005</c:v>
                </c:pt>
                <c:pt idx="43762">
                  <c:v>43018026.396390997</c:v>
                </c:pt>
                <c:pt idx="43763">
                  <c:v>43009579.705388002</c:v>
                </c:pt>
                <c:pt idx="43764">
                  <c:v>43001128.631662011</c:v>
                </c:pt>
                <c:pt idx="43765">
                  <c:v>42992673.178592004</c:v>
                </c:pt>
                <c:pt idx="43766">
                  <c:v>42984213.349555001</c:v>
                </c:pt>
                <c:pt idx="43767">
                  <c:v>42975749.147920996</c:v>
                </c:pt>
                <c:pt idx="43768">
                  <c:v>42967280.577056997</c:v>
                </c:pt>
                <c:pt idx="43769">
                  <c:v>42958807.640324995</c:v>
                </c:pt>
                <c:pt idx="43770">
                  <c:v>42950330.34108299</c:v>
                </c:pt>
                <c:pt idx="43771">
                  <c:v>42941848.682685994</c:v>
                </c:pt>
                <c:pt idx="43772">
                  <c:v>42933362.668481</c:v>
                </c:pt>
                <c:pt idx="43773">
                  <c:v>42924872.301813997</c:v>
                </c:pt>
                <c:pt idx="43774">
                  <c:v>42916377.586024992</c:v>
                </c:pt>
                <c:pt idx="43775">
                  <c:v>42907878.524450004</c:v>
                </c:pt>
                <c:pt idx="43776">
                  <c:v>42899375.120421</c:v>
                </c:pt>
                <c:pt idx="43777">
                  <c:v>42890867.377264</c:v>
                </c:pt>
                <c:pt idx="43778">
                  <c:v>42882355.298303008</c:v>
                </c:pt>
                <c:pt idx="43779">
                  <c:v>42873838.88685599</c:v>
                </c:pt>
                <c:pt idx="43780">
                  <c:v>42865318.146238007</c:v>
                </c:pt>
                <c:pt idx="43781">
                  <c:v>42856793.079756998</c:v>
                </c:pt>
                <c:pt idx="43782">
                  <c:v>42848263.690719999</c:v>
                </c:pt>
                <c:pt idx="43783">
                  <c:v>42839729.982427992</c:v>
                </c:pt>
                <c:pt idx="43784">
                  <c:v>42831191.958177</c:v>
                </c:pt>
                <c:pt idx="43785">
                  <c:v>42822649.621261008</c:v>
                </c:pt>
                <c:pt idx="43786">
                  <c:v>42814102.974965997</c:v>
                </c:pt>
                <c:pt idx="43787">
                  <c:v>42805552.022578999</c:v>
                </c:pt>
                <c:pt idx="43788">
                  <c:v>42796996.767375998</c:v>
                </c:pt>
                <c:pt idx="43789">
                  <c:v>42788437.212636001</c:v>
                </c:pt>
                <c:pt idx="43790">
                  <c:v>42779873.361626998</c:v>
                </c:pt>
                <c:pt idx="43791">
                  <c:v>42771305.217618003</c:v>
                </c:pt>
                <c:pt idx="43792">
                  <c:v>42762732.783869997</c:v>
                </c:pt>
                <c:pt idx="43793">
                  <c:v>42754156.063642003</c:v>
                </c:pt>
                <c:pt idx="43794">
                  <c:v>42745575.060188003</c:v>
                </c:pt>
                <c:pt idx="43795">
                  <c:v>42736989.776758</c:v>
                </c:pt>
                <c:pt idx="43796">
                  <c:v>42728400.216596998</c:v>
                </c:pt>
                <c:pt idx="43797">
                  <c:v>42719806.382945992</c:v>
                </c:pt>
                <c:pt idx="43798">
                  <c:v>42711208.279043004</c:v>
                </c:pt>
                <c:pt idx="43799">
                  <c:v>42702605.908120997</c:v>
                </c:pt>
                <c:pt idx="43800">
                  <c:v>42693999.273408003</c:v>
                </c:pt>
                <c:pt idx="43801">
                  <c:v>42685388.378128</c:v>
                </c:pt>
                <c:pt idx="43802">
                  <c:v>42676773.225502007</c:v>
                </c:pt>
                <c:pt idx="43803">
                  <c:v>42668153.818745993</c:v>
                </c:pt>
                <c:pt idx="43804">
                  <c:v>42659530.161072001</c:v>
                </c:pt>
                <c:pt idx="43805">
                  <c:v>42650902.255686998</c:v>
                </c:pt>
                <c:pt idx="43806">
                  <c:v>42642270.105795003</c:v>
                </c:pt>
                <c:pt idx="43807">
                  <c:v>42633633.714595005</c:v>
                </c:pt>
                <c:pt idx="43808">
                  <c:v>42624993.085282996</c:v>
                </c:pt>
                <c:pt idx="43809">
                  <c:v>42616348.221049011</c:v>
                </c:pt>
                <c:pt idx="43810">
                  <c:v>42607699.125080004</c:v>
                </c:pt>
                <c:pt idx="43811">
                  <c:v>42599045.800559998</c:v>
                </c:pt>
                <c:pt idx="43812">
                  <c:v>42590388.250666</c:v>
                </c:pt>
                <c:pt idx="43813">
                  <c:v>42581726.478574</c:v>
                </c:pt>
                <c:pt idx="43814">
                  <c:v>42573060.487452991</c:v>
                </c:pt>
                <c:pt idx="43815">
                  <c:v>42564390.280469</c:v>
                </c:pt>
                <c:pt idx="43816">
                  <c:v>42555715.860785991</c:v>
                </c:pt>
                <c:pt idx="43817">
                  <c:v>42547037.231560007</c:v>
                </c:pt>
                <c:pt idx="43818">
                  <c:v>42538354.395947009</c:v>
                </c:pt>
                <c:pt idx="43819">
                  <c:v>42529667.357094996</c:v>
                </c:pt>
                <c:pt idx="43820">
                  <c:v>42520976.118150003</c:v>
                </c:pt>
                <c:pt idx="43821">
                  <c:v>42512280.682254001</c:v>
                </c:pt>
                <c:pt idx="43822">
                  <c:v>42503581.052545995</c:v>
                </c:pt>
                <c:pt idx="43823">
                  <c:v>42494877.232156999</c:v>
                </c:pt>
                <c:pt idx="43824">
                  <c:v>42486169.224218011</c:v>
                </c:pt>
                <c:pt idx="43825">
                  <c:v>42477457.031854011</c:v>
                </c:pt>
                <c:pt idx="43826">
                  <c:v>42468740.658187002</c:v>
                </c:pt>
                <c:pt idx="43827">
                  <c:v>42460020.106334001</c:v>
                </c:pt>
                <c:pt idx="43828">
                  <c:v>42451295.379407011</c:v>
                </c:pt>
                <c:pt idx="43829">
                  <c:v>42442566.480517998</c:v>
                </c:pt>
                <c:pt idx="43830">
                  <c:v>42433833.41276899</c:v>
                </c:pt>
                <c:pt idx="43831">
                  <c:v>42425096.179264009</c:v>
                </c:pt>
                <c:pt idx="43832">
                  <c:v>42416354.783099003</c:v>
                </c:pt>
                <c:pt idx="43833">
                  <c:v>42407609.227366999</c:v>
                </c:pt>
                <c:pt idx="43834">
                  <c:v>42398859.515158005</c:v>
                </c:pt>
                <c:pt idx="43835">
                  <c:v>42390105.649557009</c:v>
                </c:pt>
                <c:pt idx="43836">
                  <c:v>42381347.633644007</c:v>
                </c:pt>
                <c:pt idx="43837">
                  <c:v>42372585.470498003</c:v>
                </c:pt>
                <c:pt idx="43838">
                  <c:v>42363819.163192004</c:v>
                </c:pt>
                <c:pt idx="43839">
                  <c:v>42355048.714794002</c:v>
                </c:pt>
                <c:pt idx="43840">
                  <c:v>42346274.128371</c:v>
                </c:pt>
                <c:pt idx="43841">
                  <c:v>42337495.406983994</c:v>
                </c:pt>
                <c:pt idx="43842">
                  <c:v>42328712.553688996</c:v>
                </c:pt>
                <c:pt idx="43843">
                  <c:v>42319925.571541004</c:v>
                </c:pt>
                <c:pt idx="43844">
                  <c:v>42311134.463590011</c:v>
                </c:pt>
                <c:pt idx="43845">
                  <c:v>42302339.232879996</c:v>
                </c:pt>
                <c:pt idx="43846">
                  <c:v>42293539.882453993</c:v>
                </c:pt>
                <c:pt idx="43847">
                  <c:v>42284736.415348999</c:v>
                </c:pt>
                <c:pt idx="43848">
                  <c:v>42275928.834600002</c:v>
                </c:pt>
                <c:pt idx="43849">
                  <c:v>42267117.143236004</c:v>
                </c:pt>
                <c:pt idx="43850">
                  <c:v>42258301.344283</c:v>
                </c:pt>
                <c:pt idx="43851">
                  <c:v>42249481.440763995</c:v>
                </c:pt>
                <c:pt idx="43852">
                  <c:v>42240657.435696006</c:v>
                </c:pt>
                <c:pt idx="43853">
                  <c:v>42231829.332094997</c:v>
                </c:pt>
                <c:pt idx="43854">
                  <c:v>42222997.132969998</c:v>
                </c:pt>
                <c:pt idx="43855">
                  <c:v>42214160.841328993</c:v>
                </c:pt>
                <c:pt idx="43856">
                  <c:v>42205320.460174002</c:v>
                </c:pt>
                <c:pt idx="43857">
                  <c:v>42196475.992503002</c:v>
                </c:pt>
                <c:pt idx="43858">
                  <c:v>42187627.441312991</c:v>
                </c:pt>
                <c:pt idx="43859">
                  <c:v>42178774.809595011</c:v>
                </c:pt>
                <c:pt idx="43860">
                  <c:v>42169918.100335002</c:v>
                </c:pt>
                <c:pt idx="43861">
                  <c:v>42161057.316516995</c:v>
                </c:pt>
                <c:pt idx="43862">
                  <c:v>42152192.461121</c:v>
                </c:pt>
                <c:pt idx="43863">
                  <c:v>42143323.537123002</c:v>
                </c:pt>
                <c:pt idx="43864">
                  <c:v>42134450.547495</c:v>
                </c:pt>
                <c:pt idx="43865">
                  <c:v>42125573.495205007</c:v>
                </c:pt>
                <c:pt idx="43866">
                  <c:v>42116692.383216992</c:v>
                </c:pt>
                <c:pt idx="43867">
                  <c:v>42107807.214492999</c:v>
                </c:pt>
                <c:pt idx="43868">
                  <c:v>42098917.991988003</c:v>
                </c:pt>
                <c:pt idx="43869">
                  <c:v>42090024.718657009</c:v>
                </c:pt>
                <c:pt idx="43870">
                  <c:v>42081127.397448003</c:v>
                </c:pt>
                <c:pt idx="43871">
                  <c:v>42072226.031305999</c:v>
                </c:pt>
                <c:pt idx="43872">
                  <c:v>42063320.623174004</c:v>
                </c:pt>
                <c:pt idx="43873">
                  <c:v>42054411.175989002</c:v>
                </c:pt>
                <c:pt idx="43874">
                  <c:v>42045497.692685999</c:v>
                </c:pt>
                <c:pt idx="43875">
                  <c:v>42036580.176194005</c:v>
                </c:pt>
                <c:pt idx="43876">
                  <c:v>42027658.629441008</c:v>
                </c:pt>
                <c:pt idx="43877">
                  <c:v>42018733.055349</c:v>
                </c:pt>
                <c:pt idx="43878">
                  <c:v>42009803.456837997</c:v>
                </c:pt>
                <c:pt idx="43879">
                  <c:v>42000869.836822994</c:v>
                </c:pt>
                <c:pt idx="43880">
                  <c:v>41991932.198215008</c:v>
                </c:pt>
                <c:pt idx="43881">
                  <c:v>41982990.543922991</c:v>
                </c:pt>
                <c:pt idx="43882">
                  <c:v>41974044.876850992</c:v>
                </c:pt>
                <c:pt idx="43883">
                  <c:v>41965095.19989901</c:v>
                </c:pt>
                <c:pt idx="43884">
                  <c:v>41956141.515964001</c:v>
                </c:pt>
                <c:pt idx="43885">
                  <c:v>41947183.827940002</c:v>
                </c:pt>
                <c:pt idx="43886">
                  <c:v>41938222.138714999</c:v>
                </c:pt>
                <c:pt idx="43887">
                  <c:v>41929256.451174997</c:v>
                </c:pt>
                <c:pt idx="43888">
                  <c:v>41920286.768203005</c:v>
                </c:pt>
                <c:pt idx="43889">
                  <c:v>41911313.092676997</c:v>
                </c:pt>
                <c:pt idx="43890">
                  <c:v>41902335.427470997</c:v>
                </c:pt>
                <c:pt idx="43891">
                  <c:v>41893353.775456004</c:v>
                </c:pt>
                <c:pt idx="43892">
                  <c:v>41884368.139500007</c:v>
                </c:pt>
                <c:pt idx="43893">
                  <c:v>41875378.522467002</c:v>
                </c:pt>
                <c:pt idx="43894">
                  <c:v>41866384.927215002</c:v>
                </c:pt>
                <c:pt idx="43895">
                  <c:v>41857387.356602989</c:v>
                </c:pt>
                <c:pt idx="43896">
                  <c:v>41848385.813481987</c:v>
                </c:pt>
                <c:pt idx="43897">
                  <c:v>41839380.300701991</c:v>
                </c:pt>
                <c:pt idx="43898">
                  <c:v>41830370.821108006</c:v>
                </c:pt>
                <c:pt idx="43899">
                  <c:v>41821357.377541997</c:v>
                </c:pt>
                <c:pt idx="43900">
                  <c:v>41812339.972840995</c:v>
                </c:pt>
                <c:pt idx="43901">
                  <c:v>41803318.609842002</c:v>
                </c:pt>
                <c:pt idx="43902">
                  <c:v>41794293.291374005</c:v>
                </c:pt>
                <c:pt idx="43903">
                  <c:v>41785264.020265006</c:v>
                </c:pt>
                <c:pt idx="43904">
                  <c:v>41776230.799338013</c:v>
                </c:pt>
                <c:pt idx="43905">
                  <c:v>41767193.631415002</c:v>
                </c:pt>
                <c:pt idx="43906">
                  <c:v>41758152.519310996</c:v>
                </c:pt>
                <c:pt idx="43907">
                  <c:v>41749107.465839006</c:v>
                </c:pt>
                <c:pt idx="43908">
                  <c:v>41740058.473808996</c:v>
                </c:pt>
                <c:pt idx="43909">
                  <c:v>41731005.54602699</c:v>
                </c:pt>
                <c:pt idx="43910">
                  <c:v>41721948.685295008</c:v>
                </c:pt>
                <c:pt idx="43911">
                  <c:v>41712887.894410998</c:v>
                </c:pt>
                <c:pt idx="43912">
                  <c:v>41703823.176171996</c:v>
                </c:pt>
                <c:pt idx="43913">
                  <c:v>41694754.533367001</c:v>
                </c:pt>
                <c:pt idx="43914">
                  <c:v>41685681.968785994</c:v>
                </c:pt>
                <c:pt idx="43915">
                  <c:v>41676605.485211998</c:v>
                </c:pt>
                <c:pt idx="43916">
                  <c:v>41667525.085427001</c:v>
                </c:pt>
                <c:pt idx="43917">
                  <c:v>41658440.772209011</c:v>
                </c:pt>
                <c:pt idx="43918">
                  <c:v>41649352.548330002</c:v>
                </c:pt>
                <c:pt idx="43919">
                  <c:v>41640260.416561991</c:v>
                </c:pt>
                <c:pt idx="43920">
                  <c:v>41631164.379671</c:v>
                </c:pt>
                <c:pt idx="43921">
                  <c:v>41622064.440419994</c:v>
                </c:pt>
                <c:pt idx="43922">
                  <c:v>41612960.601570003</c:v>
                </c:pt>
                <c:pt idx="43923">
                  <c:v>41603852.865875997</c:v>
                </c:pt>
                <c:pt idx="43924">
                  <c:v>41594741.236092001</c:v>
                </c:pt>
                <c:pt idx="43925">
                  <c:v>41585625.714965999</c:v>
                </c:pt>
                <c:pt idx="43926">
                  <c:v>41576506.305245005</c:v>
                </c:pt>
                <c:pt idx="43927">
                  <c:v>41567383.009671003</c:v>
                </c:pt>
                <c:pt idx="43928">
                  <c:v>41558255.830982991</c:v>
                </c:pt>
                <c:pt idx="43929">
                  <c:v>41549124.771916002</c:v>
                </c:pt>
                <c:pt idx="43930">
                  <c:v>41539989.835201003</c:v>
                </c:pt>
                <c:pt idx="43931">
                  <c:v>41530851.023569003</c:v>
                </c:pt>
                <c:pt idx="43932">
                  <c:v>41521708.339741997</c:v>
                </c:pt>
                <c:pt idx="43933">
                  <c:v>41512561.786444001</c:v>
                </c:pt>
                <c:pt idx="43934">
                  <c:v>41503411.366391994</c:v>
                </c:pt>
                <c:pt idx="43935">
                  <c:v>41494257.082299992</c:v>
                </c:pt>
                <c:pt idx="43936">
                  <c:v>41485098.936880991</c:v>
                </c:pt>
                <c:pt idx="43937">
                  <c:v>41475936.932840995</c:v>
                </c:pt>
                <c:pt idx="43938">
                  <c:v>41466771.072884992</c:v>
                </c:pt>
                <c:pt idx="43939">
                  <c:v>41457601.359714992</c:v>
                </c:pt>
                <c:pt idx="43940">
                  <c:v>41448427.796025999</c:v>
                </c:pt>
                <c:pt idx="43941">
                  <c:v>41439250.384513997</c:v>
                </c:pt>
                <c:pt idx="43942">
                  <c:v>41430069.127870001</c:v>
                </c:pt>
                <c:pt idx="43943">
                  <c:v>41420884.028779998</c:v>
                </c:pt>
                <c:pt idx="43944">
                  <c:v>41411695.089928001</c:v>
                </c:pt>
                <c:pt idx="43945">
                  <c:v>41402502.313995004</c:v>
                </c:pt>
                <c:pt idx="43946">
                  <c:v>41393305.703658007</c:v>
                </c:pt>
                <c:pt idx="43947">
                  <c:v>41384105.261590004</c:v>
                </c:pt>
                <c:pt idx="43948">
                  <c:v>41374900.990461998</c:v>
                </c:pt>
                <c:pt idx="43949">
                  <c:v>41365692.892940998</c:v>
                </c:pt>
                <c:pt idx="43950">
                  <c:v>41356480.971691005</c:v>
                </c:pt>
                <c:pt idx="43951">
                  <c:v>41347265.229371004</c:v>
                </c:pt>
                <c:pt idx="43952">
                  <c:v>41338045.668638013</c:v>
                </c:pt>
                <c:pt idx="43953">
                  <c:v>41328822.292147011</c:v>
                </c:pt>
                <c:pt idx="43954">
                  <c:v>41319595.102545999</c:v>
                </c:pt>
                <c:pt idx="43955">
                  <c:v>41310364.102482989</c:v>
                </c:pt>
                <c:pt idx="43956">
                  <c:v>41301129.294601008</c:v>
                </c:pt>
                <c:pt idx="43957">
                  <c:v>41291890.681541003</c:v>
                </c:pt>
                <c:pt idx="43958">
                  <c:v>41282648.265938014</c:v>
                </c:pt>
                <c:pt idx="43959">
                  <c:v>41273402.05042699</c:v>
                </c:pt>
                <c:pt idx="43960">
                  <c:v>41264152.037638009</c:v>
                </c:pt>
                <c:pt idx="43961">
                  <c:v>41254898.230197005</c:v>
                </c:pt>
                <c:pt idx="43962">
                  <c:v>41245640.630727999</c:v>
                </c:pt>
                <c:pt idx="43963">
                  <c:v>41236379.241851002</c:v>
                </c:pt>
                <c:pt idx="43964">
                  <c:v>41227114.066183001</c:v>
                </c:pt>
                <c:pt idx="43965">
                  <c:v>41217845.106337003</c:v>
                </c:pt>
                <c:pt idx="43966">
                  <c:v>41208572.364923999</c:v>
                </c:pt>
                <c:pt idx="43967">
                  <c:v>41199295.844550997</c:v>
                </c:pt>
                <c:pt idx="43968">
                  <c:v>41190015.547820993</c:v>
                </c:pt>
                <c:pt idx="43969">
                  <c:v>41180731.477334999</c:v>
                </c:pt>
                <c:pt idx="43970">
                  <c:v>41171443.635689005</c:v>
                </c:pt>
                <c:pt idx="43971">
                  <c:v>41162152.025479004</c:v>
                </c:pt>
                <c:pt idx="43972">
                  <c:v>41152856.649293005</c:v>
                </c:pt>
                <c:pt idx="43973">
                  <c:v>41143557.509719998</c:v>
                </c:pt>
                <c:pt idx="43974">
                  <c:v>41134254.609344006</c:v>
                </c:pt>
                <c:pt idx="43975">
                  <c:v>41124947.950744994</c:v>
                </c:pt>
                <c:pt idx="43976">
                  <c:v>41115637.536502004</c:v>
                </c:pt>
                <c:pt idx="43977">
                  <c:v>41106323.369186997</c:v>
                </c:pt>
                <c:pt idx="43978">
                  <c:v>41097005.451372996</c:v>
                </c:pt>
                <c:pt idx="43979">
                  <c:v>41087683.785628006</c:v>
                </c:pt>
                <c:pt idx="43980">
                  <c:v>41078358.374514997</c:v>
                </c:pt>
                <c:pt idx="43981">
                  <c:v>41069029.220596008</c:v>
                </c:pt>
                <c:pt idx="43982">
                  <c:v>41059696.326428995</c:v>
                </c:pt>
                <c:pt idx="43983">
                  <c:v>41050359.694570005</c:v>
                </c:pt>
                <c:pt idx="43984">
                  <c:v>41041019.327569999</c:v>
                </c:pt>
                <c:pt idx="43985">
                  <c:v>41031675.227977008</c:v>
                </c:pt>
                <c:pt idx="43986">
                  <c:v>41022327.398336001</c:v>
                </c:pt>
                <c:pt idx="43987">
                  <c:v>41012975.841191001</c:v>
                </c:pt>
                <c:pt idx="43988">
                  <c:v>41003620.559078999</c:v>
                </c:pt>
                <c:pt idx="43989">
                  <c:v>40994261.554536998</c:v>
                </c:pt>
                <c:pt idx="43990">
                  <c:v>40984898.830096997</c:v>
                </c:pt>
                <c:pt idx="43991">
                  <c:v>40975532.388287</c:v>
                </c:pt>
                <c:pt idx="43992">
                  <c:v>40966162.23163601</c:v>
                </c:pt>
                <c:pt idx="43993">
                  <c:v>40956788.362663999</c:v>
                </c:pt>
                <c:pt idx="43994">
                  <c:v>40947410.783892997</c:v>
                </c:pt>
                <c:pt idx="43995">
                  <c:v>40938029.497839004</c:v>
                </c:pt>
                <c:pt idx="43996">
                  <c:v>40928644.507014997</c:v>
                </c:pt>
                <c:pt idx="43997">
                  <c:v>40919255.813930996</c:v>
                </c:pt>
                <c:pt idx="43998">
                  <c:v>40909863.421095006</c:v>
                </c:pt>
                <c:pt idx="43999">
                  <c:v>40900467.331011996</c:v>
                </c:pt>
                <c:pt idx="44000">
                  <c:v>40891067.546179995</c:v>
                </c:pt>
                <c:pt idx="44001">
                  <c:v>40881664.069100007</c:v>
                </c:pt>
                <c:pt idx="44002">
                  <c:v>40872256.902263999</c:v>
                </c:pt>
                <c:pt idx="44003">
                  <c:v>40862846.048165001</c:v>
                </c:pt>
                <c:pt idx="44004">
                  <c:v>40853431.50929001</c:v>
                </c:pt>
                <c:pt idx="44005">
                  <c:v>40844013.288125999</c:v>
                </c:pt>
                <c:pt idx="44006">
                  <c:v>40834591.387153998</c:v>
                </c:pt>
                <c:pt idx="44007">
                  <c:v>40825165.808851995</c:v>
                </c:pt>
                <c:pt idx="44008">
                  <c:v>40815736.555698007</c:v>
                </c:pt>
                <c:pt idx="44009">
                  <c:v>40806303.630164005</c:v>
                </c:pt>
                <c:pt idx="44010">
                  <c:v>40796867.034718998</c:v>
                </c:pt>
                <c:pt idx="44011">
                  <c:v>40787426.771830007</c:v>
                </c:pt>
                <c:pt idx="44012">
                  <c:v>40777982.843960993</c:v>
                </c:pt>
                <c:pt idx="44013">
                  <c:v>40768535.253571004</c:v>
                </c:pt>
                <c:pt idx="44014">
                  <c:v>40759084.003118999</c:v>
                </c:pt>
                <c:pt idx="44015">
                  <c:v>40749629.095058009</c:v>
                </c:pt>
                <c:pt idx="44016">
                  <c:v>40740170.531840004</c:v>
                </c:pt>
                <c:pt idx="44017">
                  <c:v>40730708.315911993</c:v>
                </c:pt>
                <c:pt idx="44018">
                  <c:v>40721242.449719995</c:v>
                </c:pt>
                <c:pt idx="44019">
                  <c:v>40711772.935704999</c:v>
                </c:pt>
                <c:pt idx="44020">
                  <c:v>40702299.776307002</c:v>
                </c:pt>
                <c:pt idx="44021">
                  <c:v>40692822.973961994</c:v>
                </c:pt>
                <c:pt idx="44022">
                  <c:v>40683342.531101003</c:v>
                </c:pt>
                <c:pt idx="44023">
                  <c:v>40673858.450154997</c:v>
                </c:pt>
                <c:pt idx="44024">
                  <c:v>40664370.733551003</c:v>
                </c:pt>
                <c:pt idx="44025">
                  <c:v>40654879.383710988</c:v>
                </c:pt>
                <c:pt idx="44026">
                  <c:v>40645384.403058</c:v>
                </c:pt>
                <c:pt idx="44027">
                  <c:v>40635885.794008009</c:v>
                </c:pt>
                <c:pt idx="44028">
                  <c:v>40626383.558975004</c:v>
                </c:pt>
                <c:pt idx="44029">
                  <c:v>40616877.700371996</c:v>
                </c:pt>
                <c:pt idx="44030">
                  <c:v>40607368.220608011</c:v>
                </c:pt>
                <c:pt idx="44031">
                  <c:v>40597855.122085996</c:v>
                </c:pt>
                <c:pt idx="44032">
                  <c:v>40588338.40721</c:v>
                </c:pt>
                <c:pt idx="44033">
                  <c:v>40578818.078380004</c:v>
                </c:pt>
                <c:pt idx="44034">
                  <c:v>40569294.137992002</c:v>
                </c:pt>
                <c:pt idx="44035">
                  <c:v>40559766.588439003</c:v>
                </c:pt>
                <c:pt idx="44036">
                  <c:v>40550235.432111993</c:v>
                </c:pt>
                <c:pt idx="44037">
                  <c:v>40540700.671398006</c:v>
                </c:pt>
                <c:pt idx="44038">
                  <c:v>40531162.308683001</c:v>
                </c:pt>
                <c:pt idx="44039">
                  <c:v>40521620.346345991</c:v>
                </c:pt>
                <c:pt idx="44040">
                  <c:v>40512074.786767997</c:v>
                </c:pt>
                <c:pt idx="44041">
                  <c:v>40502525.632322989</c:v>
                </c:pt>
                <c:pt idx="44042">
                  <c:v>40492972.885383993</c:v>
                </c:pt>
                <c:pt idx="44043">
                  <c:v>40483416.548320994</c:v>
                </c:pt>
                <c:pt idx="44044">
                  <c:v>40473856.623501003</c:v>
                </c:pt>
                <c:pt idx="44045">
                  <c:v>40464293.113285996</c:v>
                </c:pt>
                <c:pt idx="44046">
                  <c:v>40454726.020039007</c:v>
                </c:pt>
                <c:pt idx="44047">
                  <c:v>40445155.346115991</c:v>
                </c:pt>
                <c:pt idx="44048">
                  <c:v>40435581.093873002</c:v>
                </c:pt>
                <c:pt idx="44049">
                  <c:v>40426003.265662007</c:v>
                </c:pt>
                <c:pt idx="44050">
                  <c:v>40416421.863830999</c:v>
                </c:pt>
                <c:pt idx="44051">
                  <c:v>40406836.890726991</c:v>
                </c:pt>
                <c:pt idx="44052">
                  <c:v>40397248.348692</c:v>
                </c:pt>
                <c:pt idx="44053">
                  <c:v>40387656.240066998</c:v>
                </c:pt>
                <c:pt idx="44054">
                  <c:v>40378060.567189999</c:v>
                </c:pt>
                <c:pt idx="44055">
                  <c:v>40368461.332393996</c:v>
                </c:pt>
                <c:pt idx="44056">
                  <c:v>40358858.538011</c:v>
                </c:pt>
                <c:pt idx="44057">
                  <c:v>40349252.186369993</c:v>
                </c:pt>
                <c:pt idx="44058">
                  <c:v>40339642.279795006</c:v>
                </c:pt>
                <c:pt idx="44059">
                  <c:v>40330028.820611</c:v>
                </c:pt>
                <c:pt idx="44060">
                  <c:v>40320411.811136</c:v>
                </c:pt>
                <c:pt idx="44061">
                  <c:v>40310791.253688</c:v>
                </c:pt>
                <c:pt idx="44062">
                  <c:v>40301167.150579996</c:v>
                </c:pt>
                <c:pt idx="44063">
                  <c:v>40291539.504124001</c:v>
                </c:pt>
                <c:pt idx="44064">
                  <c:v>40281908.316627994</c:v>
                </c:pt>
                <c:pt idx="44065">
                  <c:v>40272273.590398006</c:v>
                </c:pt>
                <c:pt idx="44066">
                  <c:v>40262635.327734999</c:v>
                </c:pt>
                <c:pt idx="44067">
                  <c:v>40252993.530940011</c:v>
                </c:pt>
                <c:pt idx="44068">
                  <c:v>40243348.202308998</c:v>
                </c:pt>
                <c:pt idx="44069">
                  <c:v>40233699.344136</c:v>
                </c:pt>
                <c:pt idx="44070">
                  <c:v>40224046.958711989</c:v>
                </c:pt>
                <c:pt idx="44071">
                  <c:v>40214391.048324995</c:v>
                </c:pt>
                <c:pt idx="44072">
                  <c:v>40204731.615261003</c:v>
                </c:pt>
                <c:pt idx="44073">
                  <c:v>40195068.661802001</c:v>
                </c:pt>
                <c:pt idx="44074">
                  <c:v>40185402.190228008</c:v>
                </c:pt>
                <c:pt idx="44075">
                  <c:v>40175732.202815995</c:v>
                </c:pt>
                <c:pt idx="44076">
                  <c:v>40166058.701838009</c:v>
                </c:pt>
                <c:pt idx="44077">
                  <c:v>40156381.689567007</c:v>
                </c:pt>
                <c:pt idx="44078">
                  <c:v>40146701.168271005</c:v>
                </c:pt>
                <c:pt idx="44079">
                  <c:v>40137017.140215002</c:v>
                </c:pt>
                <c:pt idx="44080">
                  <c:v>40127329.607662</c:v>
                </c:pt>
                <c:pt idx="44081">
                  <c:v>40117638.572871991</c:v>
                </c:pt>
                <c:pt idx="44082">
                  <c:v>40107944.038101003</c:v>
                </c:pt>
                <c:pt idx="44083">
                  <c:v>40098246.005603008</c:v>
                </c:pt>
                <c:pt idx="44084">
                  <c:v>40088544.477631003</c:v>
                </c:pt>
                <c:pt idx="44085">
                  <c:v>40078839.456431992</c:v>
                </c:pt>
                <c:pt idx="44086">
                  <c:v>40069130.944252998</c:v>
                </c:pt>
                <c:pt idx="44087">
                  <c:v>40059418.943335995</c:v>
                </c:pt>
                <c:pt idx="44088">
                  <c:v>40049703.455920994</c:v>
                </c:pt>
                <c:pt idx="44089">
                  <c:v>40039984.484246001</c:v>
                </c:pt>
                <c:pt idx="44090">
                  <c:v>40030262.030545011</c:v>
                </c:pt>
                <c:pt idx="44091">
                  <c:v>40020536.097051002</c:v>
                </c:pt>
                <c:pt idx="44092">
                  <c:v>40010806.685991004</c:v>
                </c:pt>
                <c:pt idx="44093">
                  <c:v>40001073.799593017</c:v>
                </c:pt>
                <c:pt idx="44094">
                  <c:v>39991337.440079994</c:v>
                </c:pt>
                <c:pt idx="44095">
                  <c:v>39981597.609672002</c:v>
                </c:pt>
                <c:pt idx="44096">
                  <c:v>39971854.310586989</c:v>
                </c:pt>
                <c:pt idx="44097">
                  <c:v>39962107.545041002</c:v>
                </c:pt>
                <c:pt idx="44098">
                  <c:v>39952357.315245003</c:v>
                </c:pt>
                <c:pt idx="44099">
                  <c:v>39942603.623411</c:v>
                </c:pt>
                <c:pt idx="44100">
                  <c:v>39932846.471743003</c:v>
                </c:pt>
                <c:pt idx="44101">
                  <c:v>39923085.862447001</c:v>
                </c:pt>
                <c:pt idx="44102">
                  <c:v>39913321.797724001</c:v>
                </c:pt>
                <c:pt idx="44103">
                  <c:v>39903554.279772997</c:v>
                </c:pt>
                <c:pt idx="44104">
                  <c:v>39893783.310788989</c:v>
                </c:pt>
                <c:pt idx="44105">
                  <c:v>39884008.892965995</c:v>
                </c:pt>
                <c:pt idx="44106">
                  <c:v>39874231.02849301</c:v>
                </c:pt>
                <c:pt idx="44107">
                  <c:v>39864449.719560005</c:v>
                </c:pt>
                <c:pt idx="44108">
                  <c:v>39854664.968350001</c:v>
                </c:pt>
                <c:pt idx="44109">
                  <c:v>39844876.777046002</c:v>
                </c:pt>
                <c:pt idx="44110">
                  <c:v>39835085.147827998</c:v>
                </c:pt>
                <c:pt idx="44111">
                  <c:v>39825290.082871988</c:v>
                </c:pt>
                <c:pt idx="44112">
                  <c:v>39815491.584351994</c:v>
                </c:pt>
                <c:pt idx="44113">
                  <c:v>39805689.654440999</c:v>
                </c:pt>
                <c:pt idx="44114">
                  <c:v>39795884.295306005</c:v>
                </c:pt>
                <c:pt idx="44115">
                  <c:v>39786075.509114005</c:v>
                </c:pt>
                <c:pt idx="44116">
                  <c:v>39776263.298027009</c:v>
                </c:pt>
                <c:pt idx="44117">
                  <c:v>39766447.66420801</c:v>
                </c:pt>
                <c:pt idx="44118">
                  <c:v>39756628.609811999</c:v>
                </c:pt>
                <c:pt idx="44119">
                  <c:v>39746806.136996999</c:v>
                </c:pt>
                <c:pt idx="44120">
                  <c:v>39736980.247914001</c:v>
                </c:pt>
                <c:pt idx="44121">
                  <c:v>39727150.944712989</c:v>
                </c:pt>
                <c:pt idx="44122">
                  <c:v>39717318.22954201</c:v>
                </c:pt>
                <c:pt idx="44123">
                  <c:v>39707482.104544006</c:v>
                </c:pt>
                <c:pt idx="44124">
                  <c:v>39697642.571863003</c:v>
                </c:pt>
                <c:pt idx="44125">
                  <c:v>39687799.633636005</c:v>
                </c:pt>
                <c:pt idx="44126">
                  <c:v>39677953.292001002</c:v>
                </c:pt>
                <c:pt idx="44127">
                  <c:v>39668103.549091004</c:v>
                </c:pt>
                <c:pt idx="44128">
                  <c:v>39658250.407038003</c:v>
                </c:pt>
                <c:pt idx="44129">
                  <c:v>39648393.867969997</c:v>
                </c:pt>
                <c:pt idx="44130">
                  <c:v>39638533.934014</c:v>
                </c:pt>
                <c:pt idx="44131">
                  <c:v>39628670.607292004</c:v>
                </c:pt>
                <c:pt idx="44132">
                  <c:v>39618803.889924996</c:v>
                </c:pt>
                <c:pt idx="44133">
                  <c:v>39608933.784031011</c:v>
                </c:pt>
                <c:pt idx="44134">
                  <c:v>39599060.291725002</c:v>
                </c:pt>
                <c:pt idx="44135">
                  <c:v>39589183.415119998</c:v>
                </c:pt>
                <c:pt idx="44136">
                  <c:v>39579303.156326994</c:v>
                </c:pt>
                <c:pt idx="44137">
                  <c:v>39569419.517453</c:v>
                </c:pt>
                <c:pt idx="44138">
                  <c:v>39559532.500601999</c:v>
                </c:pt>
                <c:pt idx="44139">
                  <c:v>39549642.107875995</c:v>
                </c:pt>
                <c:pt idx="44140">
                  <c:v>39539748.34137699</c:v>
                </c:pt>
                <c:pt idx="44141">
                  <c:v>39529851.203199007</c:v>
                </c:pt>
                <c:pt idx="44142">
                  <c:v>39519950.695439011</c:v>
                </c:pt>
                <c:pt idx="44143">
                  <c:v>39510046.820185997</c:v>
                </c:pt>
                <c:pt idx="44144">
                  <c:v>39500139.579532005</c:v>
                </c:pt>
                <c:pt idx="44145">
                  <c:v>39490228.975561999</c:v>
                </c:pt>
                <c:pt idx="44146">
                  <c:v>39480315.010360993</c:v>
                </c:pt>
                <c:pt idx="44147">
                  <c:v>39470397.686008997</c:v>
                </c:pt>
                <c:pt idx="44148">
                  <c:v>39460477.004584998</c:v>
                </c:pt>
                <c:pt idx="44149">
                  <c:v>39450552.968167007</c:v>
                </c:pt>
                <c:pt idx="44150">
                  <c:v>39440625.578825995</c:v>
                </c:pt>
                <c:pt idx="44151">
                  <c:v>39430694.838636003</c:v>
                </c:pt>
                <c:pt idx="44152">
                  <c:v>39420760.74966301</c:v>
                </c:pt>
                <c:pt idx="44153">
                  <c:v>39410823.313973993</c:v>
                </c:pt>
                <c:pt idx="44154">
                  <c:v>39400882.533632003</c:v>
                </c:pt>
                <c:pt idx="44155">
                  <c:v>39390938.410696998</c:v>
                </c:pt>
                <c:pt idx="44156">
                  <c:v>39380990.947228998</c:v>
                </c:pt>
                <c:pt idx="44157">
                  <c:v>39371040.145282999</c:v>
                </c:pt>
                <c:pt idx="44158">
                  <c:v>39361086.006911993</c:v>
                </c:pt>
                <c:pt idx="44159">
                  <c:v>39351128.534166001</c:v>
                </c:pt>
                <c:pt idx="44160">
                  <c:v>39341167.729093015</c:v>
                </c:pt>
                <c:pt idx="44161">
                  <c:v>39331203.593739003</c:v>
                </c:pt>
                <c:pt idx="44162">
                  <c:v>39321236.130146004</c:v>
                </c:pt>
                <c:pt idx="44163">
                  <c:v>39311265.340355992</c:v>
                </c:pt>
                <c:pt idx="44164">
                  <c:v>39301291.226405002</c:v>
                </c:pt>
                <c:pt idx="44165">
                  <c:v>39291313.790330008</c:v>
                </c:pt>
                <c:pt idx="44166">
                  <c:v>39281333.034162</c:v>
                </c:pt>
                <c:pt idx="44167">
                  <c:v>39271348.959931999</c:v>
                </c:pt>
                <c:pt idx="44168">
                  <c:v>39261361.56966801</c:v>
                </c:pt>
                <c:pt idx="44169">
                  <c:v>39251370.865394011</c:v>
                </c:pt>
                <c:pt idx="44170">
                  <c:v>39241376.849134006</c:v>
                </c:pt>
                <c:pt idx="44171">
                  <c:v>39231379.522908002</c:v>
                </c:pt>
                <c:pt idx="44172">
                  <c:v>39221378.888731994</c:v>
                </c:pt>
                <c:pt idx="44173">
                  <c:v>39211374.948623002</c:v>
                </c:pt>
                <c:pt idx="44174">
                  <c:v>39201367.70459301</c:v>
                </c:pt>
                <c:pt idx="44175">
                  <c:v>39191357.158651002</c:v>
                </c:pt>
                <c:pt idx="44176">
                  <c:v>39181343.312805988</c:v>
                </c:pt>
                <c:pt idx="44177">
                  <c:v>39171326.169063009</c:v>
                </c:pt>
                <c:pt idx="44178">
                  <c:v>39161305.729423009</c:v>
                </c:pt>
                <c:pt idx="44179">
                  <c:v>39151281.995888002</c:v>
                </c:pt>
                <c:pt idx="44180">
                  <c:v>39141254.970454998</c:v>
                </c:pt>
                <c:pt idx="44181">
                  <c:v>39131224.655119002</c:v>
                </c:pt>
                <c:pt idx="44182">
                  <c:v>39121191.051871993</c:v>
                </c:pt>
                <c:pt idx="44183">
                  <c:v>39111154.162704997</c:v>
                </c:pt>
                <c:pt idx="44184">
                  <c:v>39101113.989605002</c:v>
                </c:pt>
                <c:pt idx="44185">
                  <c:v>39091070.534558006</c:v>
                </c:pt>
                <c:pt idx="44186">
                  <c:v>39081023.799546011</c:v>
                </c:pt>
                <c:pt idx="44187">
                  <c:v>39070973.78655</c:v>
                </c:pt>
                <c:pt idx="44188">
                  <c:v>39060920.497547008</c:v>
                </c:pt>
                <c:pt idx="44189">
                  <c:v>39050863.934511997</c:v>
                </c:pt>
                <c:pt idx="44190">
                  <c:v>39040804.099419005</c:v>
                </c:pt>
                <c:pt idx="44191">
                  <c:v>39030740.99423901</c:v>
                </c:pt>
                <c:pt idx="44192">
                  <c:v>39020674.620938011</c:v>
                </c:pt>
                <c:pt idx="44193">
                  <c:v>39010604.981481992</c:v>
                </c:pt>
                <c:pt idx="44194">
                  <c:v>39000532.077835001</c:v>
                </c:pt>
                <c:pt idx="44195">
                  <c:v>38990455.911957003</c:v>
                </c:pt>
                <c:pt idx="44196">
                  <c:v>38980376.485807002</c:v>
                </c:pt>
                <c:pt idx="44197">
                  <c:v>38970293.801339</c:v>
                </c:pt>
                <c:pt idx="44198">
                  <c:v>38960207.860508002</c:v>
                </c:pt>
                <c:pt idx="44199">
                  <c:v>38950118.66526401</c:v>
                </c:pt>
                <c:pt idx="44200">
                  <c:v>38940026.217555001</c:v>
                </c:pt>
                <c:pt idx="44201">
                  <c:v>38929930.519327998</c:v>
                </c:pt>
                <c:pt idx="44202">
                  <c:v>38919831.572526991</c:v>
                </c:pt>
                <c:pt idx="44203">
                  <c:v>38909729.379091002</c:v>
                </c:pt>
                <c:pt idx="44204">
                  <c:v>38899623.940960996</c:v>
                </c:pt>
                <c:pt idx="44205">
                  <c:v>38889515.260072999</c:v>
                </c:pt>
                <c:pt idx="44206">
                  <c:v>38879403.338358998</c:v>
                </c:pt>
                <c:pt idx="44207">
                  <c:v>38869288.177753001</c:v>
                </c:pt>
                <c:pt idx="44208">
                  <c:v>38859169.780183002</c:v>
                </c:pt>
                <c:pt idx="44209">
                  <c:v>38849048.147574998</c:v>
                </c:pt>
                <c:pt idx="44210">
                  <c:v>38838923.281855002</c:v>
                </c:pt>
                <c:pt idx="44211">
                  <c:v>38828795.184942998</c:v>
                </c:pt>
                <c:pt idx="44212">
                  <c:v>38818663.858759992</c:v>
                </c:pt>
                <c:pt idx="44213">
                  <c:v>38808529.305221997</c:v>
                </c:pt>
                <c:pt idx="44214">
                  <c:v>38798391.526244007</c:v>
                </c:pt>
                <c:pt idx="44215">
                  <c:v>38788250.523739003</c:v>
                </c:pt>
                <c:pt idx="44216">
                  <c:v>38778106.299617015</c:v>
                </c:pt>
                <c:pt idx="44217">
                  <c:v>38767958.85578499</c:v>
                </c:pt>
                <c:pt idx="44218">
                  <c:v>38757808.194148012</c:v>
                </c:pt>
                <c:pt idx="44219">
                  <c:v>38747654.316608995</c:v>
                </c:pt>
                <c:pt idx="44220">
                  <c:v>38737497.225069009</c:v>
                </c:pt>
                <c:pt idx="44221">
                  <c:v>38727336.921425998</c:v>
                </c:pt>
                <c:pt idx="44222">
                  <c:v>38717173.407574996</c:v>
                </c:pt>
                <c:pt idx="44223">
                  <c:v>38707006.685409002</c:v>
                </c:pt>
                <c:pt idx="44224">
                  <c:v>38696836.756820992</c:v>
                </c:pt>
                <c:pt idx="44225">
                  <c:v>38686663.623698018</c:v>
                </c:pt>
                <c:pt idx="44226">
                  <c:v>38676487.287925996</c:v>
                </c:pt>
                <c:pt idx="44227">
                  <c:v>38666307.751390003</c:v>
                </c:pt>
                <c:pt idx="44228">
                  <c:v>38656125.015970998</c:v>
                </c:pt>
                <c:pt idx="44229">
                  <c:v>38645939.083548002</c:v>
                </c:pt>
                <c:pt idx="44230">
                  <c:v>38635749.955999002</c:v>
                </c:pt>
                <c:pt idx="44231">
                  <c:v>38625557.635197006</c:v>
                </c:pt>
                <c:pt idx="44232">
                  <c:v>38615362.123016</c:v>
                </c:pt>
                <c:pt idx="44233">
                  <c:v>38605163.421324</c:v>
                </c:pt>
                <c:pt idx="44234">
                  <c:v>38594961.531989001</c:v>
                </c:pt>
                <c:pt idx="44235">
                  <c:v>38584756.456876993</c:v>
                </c:pt>
                <c:pt idx="44236">
                  <c:v>38574548.197851002</c:v>
                </c:pt>
                <c:pt idx="44237">
                  <c:v>38564336.756769992</c:v>
                </c:pt>
                <c:pt idx="44238">
                  <c:v>38554122.135494009</c:v>
                </c:pt>
                <c:pt idx="44239">
                  <c:v>38543904.335878</c:v>
                </c:pt>
                <c:pt idx="44240">
                  <c:v>38533683.359774992</c:v>
                </c:pt>
                <c:pt idx="44241">
                  <c:v>38523459.209037006</c:v>
                </c:pt>
                <c:pt idx="44242">
                  <c:v>38513231.885513</c:v>
                </c:pt>
                <c:pt idx="44243">
                  <c:v>38503001.391050003</c:v>
                </c:pt>
                <c:pt idx="44244">
                  <c:v>38492767.727492005</c:v>
                </c:pt>
                <c:pt idx="44245">
                  <c:v>38482530.896680996</c:v>
                </c:pt>
                <c:pt idx="44246">
                  <c:v>38472290.900455996</c:v>
                </c:pt>
                <c:pt idx="44247">
                  <c:v>38462047.740655005</c:v>
                </c:pt>
                <c:pt idx="44248">
                  <c:v>38451801.419114001</c:v>
                </c:pt>
                <c:pt idx="44249">
                  <c:v>38441551.937665001</c:v>
                </c:pt>
                <c:pt idx="44250">
                  <c:v>38431299.298138015</c:v>
                </c:pt>
                <c:pt idx="44251">
                  <c:v>38421043.502362989</c:v>
                </c:pt>
                <c:pt idx="44252">
                  <c:v>38410784.552163996</c:v>
                </c:pt>
                <c:pt idx="44253">
                  <c:v>38400522.449367002</c:v>
                </c:pt>
                <c:pt idx="44254">
                  <c:v>38390257.195791006</c:v>
                </c:pt>
                <c:pt idx="44255">
                  <c:v>38379988.793256007</c:v>
                </c:pt>
                <c:pt idx="44256">
                  <c:v>38369717.243579999</c:v>
                </c:pt>
                <c:pt idx="44257">
                  <c:v>38359442.548577003</c:v>
                </c:pt>
                <c:pt idx="44258">
                  <c:v>38349164.710058011</c:v>
                </c:pt>
                <c:pt idx="44259">
                  <c:v>38338883.729835019</c:v>
                </c:pt>
                <c:pt idx="44260">
                  <c:v>38328599.609714001</c:v>
                </c:pt>
                <c:pt idx="44261">
                  <c:v>38318312.351501994</c:v>
                </c:pt>
                <c:pt idx="44262">
                  <c:v>38308021.957001992</c:v>
                </c:pt>
                <c:pt idx="44263">
                  <c:v>38297728.428015001</c:v>
                </c:pt>
                <c:pt idx="44264">
                  <c:v>38287431.766340002</c:v>
                </c:pt>
                <c:pt idx="44265">
                  <c:v>38277131.973771989</c:v>
                </c:pt>
                <c:pt idx="44266">
                  <c:v>38266829.052106991</c:v>
                </c:pt>
                <c:pt idx="44267">
                  <c:v>38256523.003137007</c:v>
                </c:pt>
                <c:pt idx="44268">
                  <c:v>38246213.828650005</c:v>
                </c:pt>
                <c:pt idx="44269">
                  <c:v>38235901.530436002</c:v>
                </c:pt>
                <c:pt idx="44270">
                  <c:v>38225586.110278003</c:v>
                </c:pt>
                <c:pt idx="44271">
                  <c:v>38215267.569961004</c:v>
                </c:pt>
                <c:pt idx="44272">
                  <c:v>38204945.911265001</c:v>
                </c:pt>
                <c:pt idx="44273">
                  <c:v>38194621.135969006</c:v>
                </c:pt>
                <c:pt idx="44274">
                  <c:v>38184293.245848008</c:v>
                </c:pt>
                <c:pt idx="44275">
                  <c:v>38173962.242678002</c:v>
                </c:pt>
                <c:pt idx="44276">
                  <c:v>38163628.128230006</c:v>
                </c:pt>
                <c:pt idx="44277">
                  <c:v>38153290.904274002</c:v>
                </c:pt>
                <c:pt idx="44278">
                  <c:v>38142950.572577998</c:v>
                </c:pt>
                <c:pt idx="44279">
                  <c:v>38132607.134906001</c:v>
                </c:pt>
                <c:pt idx="44280">
                  <c:v>38122260.593020998</c:v>
                </c:pt>
                <c:pt idx="44281">
                  <c:v>38111910.948686004</c:v>
                </c:pt>
                <c:pt idx="44282">
                  <c:v>38101558.203658007</c:v>
                </c:pt>
                <c:pt idx="44283">
                  <c:v>38091202.359692998</c:v>
                </c:pt>
                <c:pt idx="44284">
                  <c:v>38080843.418546997</c:v>
                </c:pt>
                <c:pt idx="44285">
                  <c:v>38070481.381969996</c:v>
                </c:pt>
                <c:pt idx="44286">
                  <c:v>38060116.251713999</c:v>
                </c:pt>
                <c:pt idx="44287">
                  <c:v>38049748.029525004</c:v>
                </c:pt>
                <c:pt idx="44288">
                  <c:v>38039376.717149004</c:v>
                </c:pt>
                <c:pt idx="44289">
                  <c:v>38029002.316328987</c:v>
                </c:pt>
                <c:pt idx="44290">
                  <c:v>38018624.828806996</c:v>
                </c:pt>
                <c:pt idx="44291">
                  <c:v>38008244.256320991</c:v>
                </c:pt>
                <c:pt idx="44292">
                  <c:v>37997860.600609004</c:v>
                </c:pt>
                <c:pt idx="44293">
                  <c:v>37987473.863403</c:v>
                </c:pt>
                <c:pt idx="44294">
                  <c:v>37977084.046438001</c:v>
                </c:pt>
                <c:pt idx="44295">
                  <c:v>37966691.151442997</c:v>
                </c:pt>
                <c:pt idx="44296">
                  <c:v>37956295.180146001</c:v>
                </c:pt>
                <c:pt idx="44297">
                  <c:v>37945896.134274006</c:v>
                </c:pt>
                <c:pt idx="44298">
                  <c:v>37935494.015549004</c:v>
                </c:pt>
                <c:pt idx="44299">
                  <c:v>37925088.825693004</c:v>
                </c:pt>
                <c:pt idx="44300">
                  <c:v>37914680.566425994</c:v>
                </c:pt>
                <c:pt idx="44301">
                  <c:v>37904269.239464007</c:v>
                </c:pt>
                <c:pt idx="44302">
                  <c:v>37893854.846523993</c:v>
                </c:pt>
                <c:pt idx="44303">
                  <c:v>37883437.389316991</c:v>
                </c:pt>
                <c:pt idx="44304">
                  <c:v>37873016.869554006</c:v>
                </c:pt>
                <c:pt idx="44305">
                  <c:v>37862593.288945004</c:v>
                </c:pt>
                <c:pt idx="44306">
                  <c:v>37852166.649195008</c:v>
                </c:pt>
                <c:pt idx="44307">
                  <c:v>37841736.952008992</c:v>
                </c:pt>
                <c:pt idx="44308">
                  <c:v>37831304.199088007</c:v>
                </c:pt>
                <c:pt idx="44309">
                  <c:v>37820868.392134003</c:v>
                </c:pt>
                <c:pt idx="44310">
                  <c:v>37810429.532843001</c:v>
                </c:pt>
                <c:pt idx="44311">
                  <c:v>37799987.622910999</c:v>
                </c:pt>
                <c:pt idx="44312">
                  <c:v>37789542.664033011</c:v>
                </c:pt>
                <c:pt idx="44313">
                  <c:v>37779094.657899</c:v>
                </c:pt>
                <c:pt idx="44314">
                  <c:v>37768643.606199004</c:v>
                </c:pt>
                <c:pt idx="44315">
                  <c:v>37758189.510619998</c:v>
                </c:pt>
                <c:pt idx="44316">
                  <c:v>37747732.372847997</c:v>
                </c:pt>
                <c:pt idx="44317">
                  <c:v>37737272.194564007</c:v>
                </c:pt>
                <c:pt idx="44318">
                  <c:v>37726808.977449998</c:v>
                </c:pt>
                <c:pt idx="44319">
                  <c:v>37716342.723185003</c:v>
                </c:pt>
                <c:pt idx="44320">
                  <c:v>37705873.433444999</c:v>
                </c:pt>
                <c:pt idx="44321">
                  <c:v>37695401.109905005</c:v>
                </c:pt>
                <c:pt idx="44322">
                  <c:v>37684925.754236005</c:v>
                </c:pt>
                <c:pt idx="44323">
                  <c:v>37674447.368110999</c:v>
                </c:pt>
                <c:pt idx="44324">
                  <c:v>37663965.953194998</c:v>
                </c:pt>
                <c:pt idx="44325">
                  <c:v>37653481.511156999</c:v>
                </c:pt>
                <c:pt idx="44326">
                  <c:v>37642994.043659002</c:v>
                </c:pt>
                <c:pt idx="44327">
                  <c:v>37632503.552362993</c:v>
                </c:pt>
                <c:pt idx="44328">
                  <c:v>37622010.038929</c:v>
                </c:pt>
                <c:pt idx="44329">
                  <c:v>37611513.505015999</c:v>
                </c:pt>
                <c:pt idx="44330">
                  <c:v>37601013.952277996</c:v>
                </c:pt>
                <c:pt idx="44331">
                  <c:v>37590511.382368989</c:v>
                </c:pt>
                <c:pt idx="44332">
                  <c:v>37580005.796940006</c:v>
                </c:pt>
                <c:pt idx="44333">
                  <c:v>37569497.197641008</c:v>
                </c:pt>
                <c:pt idx="44334">
                  <c:v>37558985.586117998</c:v>
                </c:pt>
                <c:pt idx="44335">
                  <c:v>37548470.964018002</c:v>
                </c:pt>
                <c:pt idx="44336">
                  <c:v>37537953.332982995</c:v>
                </c:pt>
                <c:pt idx="44337">
                  <c:v>37527432.69465401</c:v>
                </c:pt>
                <c:pt idx="44338">
                  <c:v>37516909.050669998</c:v>
                </c:pt>
                <c:pt idx="44339">
                  <c:v>37506382.402668998</c:v>
                </c:pt>
                <c:pt idx="44340">
                  <c:v>37495852.752282992</c:v>
                </c:pt>
                <c:pt idx="44341">
                  <c:v>37485320.101148009</c:v>
                </c:pt>
                <c:pt idx="44342">
                  <c:v>37474784.450891994</c:v>
                </c:pt>
                <c:pt idx="44343">
                  <c:v>37464245.803144999</c:v>
                </c:pt>
                <c:pt idx="44344">
                  <c:v>37453704.159534007</c:v>
                </c:pt>
                <c:pt idx="44345">
                  <c:v>37443159.521682002</c:v>
                </c:pt>
                <c:pt idx="44346">
                  <c:v>37432611.891212001</c:v>
                </c:pt>
                <c:pt idx="44347">
                  <c:v>37422061.269745007</c:v>
                </c:pt>
                <c:pt idx="44348">
                  <c:v>37411507.658898003</c:v>
                </c:pt>
                <c:pt idx="44349">
                  <c:v>37400951.060289003</c:v>
                </c:pt>
                <c:pt idx="44350">
                  <c:v>37390391.475531004</c:v>
                </c:pt>
                <c:pt idx="44351">
                  <c:v>37379828.906236999</c:v>
                </c:pt>
                <c:pt idx="44352">
                  <c:v>37369263.354015991</c:v>
                </c:pt>
                <c:pt idx="44353">
                  <c:v>37358694.820477001</c:v>
                </c:pt>
                <c:pt idx="44354">
                  <c:v>37348123.307224996</c:v>
                </c:pt>
                <c:pt idx="44355">
                  <c:v>37337548.815865993</c:v>
                </c:pt>
                <c:pt idx="44356">
                  <c:v>37326971.347999997</c:v>
                </c:pt>
                <c:pt idx="44357">
                  <c:v>37316390.905228004</c:v>
                </c:pt>
                <c:pt idx="44358">
                  <c:v>37305807.489148006</c:v>
                </c:pt>
                <c:pt idx="44359">
                  <c:v>37295221.101356</c:v>
                </c:pt>
                <c:pt idx="44360">
                  <c:v>37284631.743445002</c:v>
                </c:pt>
                <c:pt idx="44361">
                  <c:v>37274039.417006992</c:v>
                </c:pt>
                <c:pt idx="44362">
                  <c:v>37263444.123632006</c:v>
                </c:pt>
                <c:pt idx="44363">
                  <c:v>37252845.864909001</c:v>
                </c:pt>
                <c:pt idx="44364">
                  <c:v>37242244.642421991</c:v>
                </c:pt>
                <c:pt idx="44365">
                  <c:v>37231640.457754992</c:v>
                </c:pt>
                <c:pt idx="44366">
                  <c:v>37221033.312491991</c:v>
                </c:pt>
                <c:pt idx="44367">
                  <c:v>37210423.208210006</c:v>
                </c:pt>
                <c:pt idx="44368">
                  <c:v>37199810.146487996</c:v>
                </c:pt>
                <c:pt idx="44369">
                  <c:v>37189194.128902003</c:v>
                </c:pt>
                <c:pt idx="44370">
                  <c:v>37178575.157024994</c:v>
                </c:pt>
                <c:pt idx="44371">
                  <c:v>37167953.232428998</c:v>
                </c:pt>
                <c:pt idx="44372">
                  <c:v>37157328.356683992</c:v>
                </c:pt>
                <c:pt idx="44373">
                  <c:v>37146700.531358011</c:v>
                </c:pt>
                <c:pt idx="44374">
                  <c:v>37136069.758015998</c:v>
                </c:pt>
                <c:pt idx="44375">
                  <c:v>37125436.038222998</c:v>
                </c:pt>
                <c:pt idx="44376">
                  <c:v>37114799.373539001</c:v>
                </c:pt>
                <c:pt idx="44377">
                  <c:v>37104159.765525006</c:v>
                </c:pt>
                <c:pt idx="44378">
                  <c:v>37093517.215739004</c:v>
                </c:pt>
                <c:pt idx="44379">
                  <c:v>37082871.725736007</c:v>
                </c:pt>
                <c:pt idx="44380">
                  <c:v>37072223.297070004</c:v>
                </c:pt>
                <c:pt idx="44381">
                  <c:v>37061571.931294009</c:v>
                </c:pt>
                <c:pt idx="44382">
                  <c:v>37050917.629956007</c:v>
                </c:pt>
                <c:pt idx="44383">
                  <c:v>37040260.394605003</c:v>
                </c:pt>
                <c:pt idx="44384">
                  <c:v>37029600.226787001</c:v>
                </c:pt>
                <c:pt idx="44385">
                  <c:v>37018937.128046006</c:v>
                </c:pt>
                <c:pt idx="44386">
                  <c:v>37008271.099923007</c:v>
                </c:pt>
                <c:pt idx="44387">
                  <c:v>36997602.143959001</c:v>
                </c:pt>
                <c:pt idx="44388">
                  <c:v>36986930.26169201</c:v>
                </c:pt>
                <c:pt idx="44389">
                  <c:v>36976255.454658002</c:v>
                </c:pt>
                <c:pt idx="44390">
                  <c:v>36965577.724391006</c:v>
                </c:pt>
                <c:pt idx="44391">
                  <c:v>36954897.072423995</c:v>
                </c:pt>
                <c:pt idx="44392">
                  <c:v>36944213.500285</c:v>
                </c:pt>
                <c:pt idx="44393">
                  <c:v>36933527.009505011</c:v>
                </c:pt>
                <c:pt idx="44394">
                  <c:v>36922837.601608008</c:v>
                </c:pt>
                <c:pt idx="44395">
                  <c:v>36912145.278120011</c:v>
                </c:pt>
                <c:pt idx="44396">
                  <c:v>36901450.040563002</c:v>
                </c:pt>
                <c:pt idx="44397">
                  <c:v>36890751.890456997</c:v>
                </c:pt>
                <c:pt idx="44398">
                  <c:v>36880050.829319999</c:v>
                </c:pt>
                <c:pt idx="44399">
                  <c:v>36869346.858670004</c:v>
                </c:pt>
                <c:pt idx="44400">
                  <c:v>36858639.980021991</c:v>
                </c:pt>
                <c:pt idx="44401">
                  <c:v>36847930.194885999</c:v>
                </c:pt>
                <c:pt idx="44402">
                  <c:v>36837217.504775994</c:v>
                </c:pt>
                <c:pt idx="44403">
                  <c:v>36826501.911198005</c:v>
                </c:pt>
                <c:pt idx="44404">
                  <c:v>36815783.415661</c:v>
                </c:pt>
                <c:pt idx="44405">
                  <c:v>36805062.019669004</c:v>
                </c:pt>
                <c:pt idx="44406">
                  <c:v>36794337.724725999</c:v>
                </c:pt>
                <c:pt idx="44407">
                  <c:v>36783610.532330997</c:v>
                </c:pt>
                <c:pt idx="44408">
                  <c:v>36772880.443984993</c:v>
                </c:pt>
                <c:pt idx="44409">
                  <c:v>36762147.461185001</c:v>
                </c:pt>
                <c:pt idx="44410">
                  <c:v>36751411.585425995</c:v>
                </c:pt>
                <c:pt idx="44411">
                  <c:v>36740672.818201996</c:v>
                </c:pt>
                <c:pt idx="44412">
                  <c:v>36729931.161004007</c:v>
                </c:pt>
                <c:pt idx="44413">
                  <c:v>36719186.615320995</c:v>
                </c:pt>
                <c:pt idx="44414">
                  <c:v>36708439.182641998</c:v>
                </c:pt>
                <c:pt idx="44415">
                  <c:v>36697688.864450999</c:v>
                </c:pt>
                <c:pt idx="44416">
                  <c:v>36686935.662234008</c:v>
                </c:pt>
                <c:pt idx="44417">
                  <c:v>36676179.577471994</c:v>
                </c:pt>
                <c:pt idx="44418">
                  <c:v>36665420.611645006</c:v>
                </c:pt>
                <c:pt idx="44419">
                  <c:v>36654658.766231008</c:v>
                </c:pt>
                <c:pt idx="44420">
                  <c:v>36643894.04270599</c:v>
                </c:pt>
                <c:pt idx="44421">
                  <c:v>36633126.442544997</c:v>
                </c:pt>
                <c:pt idx="44422">
                  <c:v>36622355.967220001</c:v>
                </c:pt>
                <c:pt idx="44423">
                  <c:v>36611582.618202001</c:v>
                </c:pt>
                <c:pt idx="44424">
                  <c:v>36600806.396959998</c:v>
                </c:pt>
                <c:pt idx="44425">
                  <c:v>36590027.304958999</c:v>
                </c:pt>
                <c:pt idx="44426">
                  <c:v>36579245.343665995</c:v>
                </c:pt>
                <c:pt idx="44427">
                  <c:v>36568460.514542997</c:v>
                </c:pt>
                <c:pt idx="44428">
                  <c:v>36557672.819050997</c:v>
                </c:pt>
                <c:pt idx="44429">
                  <c:v>36546882.258650005</c:v>
                </c:pt>
                <c:pt idx="44430">
                  <c:v>36536088.834795997</c:v>
                </c:pt>
                <c:pt idx="44431">
                  <c:v>36525292.548946001</c:v>
                </c:pt>
                <c:pt idx="44432">
                  <c:v>36514493.402553</c:v>
                </c:pt>
                <c:pt idx="44433">
                  <c:v>36503691.397068001</c:v>
                </c:pt>
                <c:pt idx="44434">
                  <c:v>36492886.533941999</c:v>
                </c:pt>
                <c:pt idx="44435">
                  <c:v>36482078.814621992</c:v>
                </c:pt>
                <c:pt idx="44436">
                  <c:v>36471268.240554005</c:v>
                </c:pt>
                <c:pt idx="44437">
                  <c:v>36460454.813183993</c:v>
                </c:pt>
                <c:pt idx="44438">
                  <c:v>36449638.533951998</c:v>
                </c:pt>
                <c:pt idx="44439">
                  <c:v>36438819.404300004</c:v>
                </c:pt>
                <c:pt idx="44440">
                  <c:v>36427997.42566701</c:v>
                </c:pt>
                <c:pt idx="44441">
                  <c:v>36417172.599488005</c:v>
                </c:pt>
                <c:pt idx="44442">
                  <c:v>36406344.927200004</c:v>
                </c:pt>
                <c:pt idx="44443">
                  <c:v>36395514.410234004</c:v>
                </c:pt>
                <c:pt idx="44444">
                  <c:v>36384681.05002299</c:v>
                </c:pt>
                <c:pt idx="44445">
                  <c:v>36373844.847995996</c:v>
                </c:pt>
                <c:pt idx="44446">
                  <c:v>36363005.805578999</c:v>
                </c:pt>
                <c:pt idx="44447">
                  <c:v>36352163.924200006</c:v>
                </c:pt>
                <c:pt idx="44448">
                  <c:v>36341319.205281004</c:v>
                </c:pt>
                <c:pt idx="44449">
                  <c:v>36330471.650245003</c:v>
                </c:pt>
                <c:pt idx="44450">
                  <c:v>36319621.260511003</c:v>
                </c:pt>
                <c:pt idx="44451">
                  <c:v>36308768.037499003</c:v>
                </c:pt>
                <c:pt idx="44452">
                  <c:v>36297911.982623994</c:v>
                </c:pt>
                <c:pt idx="44453">
                  <c:v>36287053.097300999</c:v>
                </c:pt>
                <c:pt idx="44454">
                  <c:v>36276191.382942989</c:v>
                </c:pt>
                <c:pt idx="44455">
                  <c:v>36265326.840960994</c:v>
                </c:pt>
                <c:pt idx="44456">
                  <c:v>36254459.472762994</c:v>
                </c:pt>
                <c:pt idx="44457">
                  <c:v>36243589.279758006</c:v>
                </c:pt>
                <c:pt idx="44458">
                  <c:v>36232716.263351001</c:v>
                </c:pt>
                <c:pt idx="44459">
                  <c:v>36221840.424944006</c:v>
                </c:pt>
                <c:pt idx="44460">
                  <c:v>36210961.765941009</c:v>
                </c:pt>
                <c:pt idx="44461">
                  <c:v>36200080.287740998</c:v>
                </c:pt>
                <c:pt idx="44462">
                  <c:v>36189195.991742</c:v>
                </c:pt>
                <c:pt idx="44463">
                  <c:v>36178308.879340999</c:v>
                </c:pt>
                <c:pt idx="44464">
                  <c:v>36167418.951931</c:v>
                </c:pt>
                <c:pt idx="44465">
                  <c:v>36156526.210905999</c:v>
                </c:pt>
                <c:pt idx="44466">
                  <c:v>36145630.657656997</c:v>
                </c:pt>
                <c:pt idx="44467">
                  <c:v>36134732.293573007</c:v>
                </c:pt>
                <c:pt idx="44468">
                  <c:v>36123831.120040007</c:v>
                </c:pt>
                <c:pt idx="44469">
                  <c:v>36112927.138445005</c:v>
                </c:pt>
                <c:pt idx="44470">
                  <c:v>36102020.350170992</c:v>
                </c:pt>
                <c:pt idx="44471">
                  <c:v>36091110.756599002</c:v>
                </c:pt>
                <c:pt idx="44472">
                  <c:v>36080198.359111004</c:v>
                </c:pt>
                <c:pt idx="44473">
                  <c:v>36069283.159084</c:v>
                </c:pt>
                <c:pt idx="44474">
                  <c:v>36058365.157894</c:v>
                </c:pt>
                <c:pt idx="44475">
                  <c:v>36047444.356916994</c:v>
                </c:pt>
                <c:pt idx="44476">
                  <c:v>36036520.757523999</c:v>
                </c:pt>
                <c:pt idx="44477">
                  <c:v>36025594.361088</c:v>
                </c:pt>
                <c:pt idx="44478">
                  <c:v>36014665.168977007</c:v>
                </c:pt>
                <c:pt idx="44479">
                  <c:v>36003733.182558998</c:v>
                </c:pt>
                <c:pt idx="44480">
                  <c:v>35992798.403200001</c:v>
                </c:pt>
                <c:pt idx="44481">
                  <c:v>35981860.832263</c:v>
                </c:pt>
                <c:pt idx="44482">
                  <c:v>35970920.471110001</c:v>
                </c:pt>
                <c:pt idx="44483">
                  <c:v>35959977.321102001</c:v>
                </c:pt>
                <c:pt idx="44484">
                  <c:v>35949031.383598</c:v>
                </c:pt>
                <c:pt idx="44485">
                  <c:v>35938082.659954004</c:v>
                </c:pt>
                <c:pt idx="44486">
                  <c:v>35927131.151524998</c:v>
                </c:pt>
                <c:pt idx="44487">
                  <c:v>35916176.859664001</c:v>
                </c:pt>
                <c:pt idx="44488">
                  <c:v>35905219.785721995</c:v>
                </c:pt>
                <c:pt idx="44489">
                  <c:v>35894259.931051001</c:v>
                </c:pt>
                <c:pt idx="44490">
                  <c:v>35883297.296996005</c:v>
                </c:pt>
                <c:pt idx="44491">
                  <c:v>35872331.884904996</c:v>
                </c:pt>
                <c:pt idx="44492">
                  <c:v>35861363.696121998</c:v>
                </c:pt>
                <c:pt idx="44493">
                  <c:v>35850392.731988005</c:v>
                </c:pt>
                <c:pt idx="44494">
                  <c:v>35839418.993845999</c:v>
                </c:pt>
                <c:pt idx="44495">
                  <c:v>35828442.483034</c:v>
                </c:pt>
                <c:pt idx="44496">
                  <c:v>35817463.200889997</c:v>
                </c:pt>
                <c:pt idx="44497">
                  <c:v>35806481.148749001</c:v>
                </c:pt>
                <c:pt idx="44498">
                  <c:v>35795496.327944003</c:v>
                </c:pt>
                <c:pt idx="44499">
                  <c:v>35784508.739808008</c:v>
                </c:pt>
                <c:pt idx="44500">
                  <c:v>35773518.385670997</c:v>
                </c:pt>
                <c:pt idx="44501">
                  <c:v>35762525.266861998</c:v>
                </c:pt>
                <c:pt idx="44502">
                  <c:v>35751529.384705991</c:v>
                </c:pt>
                <c:pt idx="44503">
                  <c:v>35740530.740531005</c:v>
                </c:pt>
                <c:pt idx="44504">
                  <c:v>35729529.335657008</c:v>
                </c:pt>
                <c:pt idx="44505">
                  <c:v>35718525.171408005</c:v>
                </c:pt>
                <c:pt idx="44506">
                  <c:v>35707518.24910301</c:v>
                </c:pt>
                <c:pt idx="44507">
                  <c:v>35696508.570059001</c:v>
                </c:pt>
                <c:pt idx="44508">
                  <c:v>35685496.13559401</c:v>
                </c:pt>
                <c:pt idx="44509">
                  <c:v>35674480.947020993</c:v>
                </c:pt>
                <c:pt idx="44510">
                  <c:v>35663463.005654007</c:v>
                </c:pt>
                <c:pt idx="44511">
                  <c:v>35652442.312803991</c:v>
                </c:pt>
                <c:pt idx="44512">
                  <c:v>35641418.869778998</c:v>
                </c:pt>
                <c:pt idx="44513">
                  <c:v>35630392.677887999</c:v>
                </c:pt>
                <c:pt idx="44514">
                  <c:v>35619363.738436006</c:v>
                </c:pt>
                <c:pt idx="44515">
                  <c:v>35608332.05272799</c:v>
                </c:pt>
                <c:pt idx="44516">
                  <c:v>35597297.622065999</c:v>
                </c:pt>
                <c:pt idx="44517">
                  <c:v>35586260.447749995</c:v>
                </c:pt>
                <c:pt idx="44518">
                  <c:v>35575220.531080998</c:v>
                </c:pt>
                <c:pt idx="44519">
                  <c:v>35564177.873353995</c:v>
                </c:pt>
                <c:pt idx="44520">
                  <c:v>35553132.475864999</c:v>
                </c:pt>
                <c:pt idx="44521">
                  <c:v>35542084.339909002</c:v>
                </c:pt>
                <c:pt idx="44522">
                  <c:v>35531033.466776989</c:v>
                </c:pt>
                <c:pt idx="44523">
                  <c:v>35519979.85775999</c:v>
                </c:pt>
                <c:pt idx="44524">
                  <c:v>35508923.514146</c:v>
                </c:pt>
                <c:pt idx="44525">
                  <c:v>35497864.437221996</c:v>
                </c:pt>
                <c:pt idx="44526">
                  <c:v>35486802.628274009</c:v>
                </c:pt>
                <c:pt idx="44527">
                  <c:v>35475738.088584997</c:v>
                </c:pt>
                <c:pt idx="44528">
                  <c:v>35464670.819436997</c:v>
                </c:pt>
                <c:pt idx="44529">
                  <c:v>35453600.822109997</c:v>
                </c:pt>
                <c:pt idx="44530">
                  <c:v>35442528.097881995</c:v>
                </c:pt>
                <c:pt idx="44531">
                  <c:v>35431452.648029998</c:v>
                </c:pt>
                <c:pt idx="44532">
                  <c:v>35420374.47383</c:v>
                </c:pt>
                <c:pt idx="44533">
                  <c:v>35409293.576553002</c:v>
                </c:pt>
                <c:pt idx="44534">
                  <c:v>35398209.957472995</c:v>
                </c:pt>
                <c:pt idx="44535">
                  <c:v>35387123.617858998</c:v>
                </c:pt>
                <c:pt idx="44536">
                  <c:v>35376034.558978997</c:v>
                </c:pt>
                <c:pt idx="44537">
                  <c:v>35364942.782099999</c:v>
                </c:pt>
                <c:pt idx="44538">
                  <c:v>35353848.288485996</c:v>
                </c:pt>
                <c:pt idx="44539">
                  <c:v>35342751.079400003</c:v>
                </c:pt>
                <c:pt idx="44540">
                  <c:v>35331651.156104997</c:v>
                </c:pt>
                <c:pt idx="44541">
                  <c:v>35320548.519859999</c:v>
                </c:pt>
                <c:pt idx="44542">
                  <c:v>35309443.171922997</c:v>
                </c:pt>
                <c:pt idx="44543">
                  <c:v>35298335.113549002</c:v>
                </c:pt>
                <c:pt idx="44544">
                  <c:v>35287224.345995001</c:v>
                </c:pt>
                <c:pt idx="44545">
                  <c:v>35276110.870513</c:v>
                </c:pt>
                <c:pt idx="44546">
                  <c:v>35264994.688354999</c:v>
                </c:pt>
                <c:pt idx="44547">
                  <c:v>35253875.800768994</c:v>
                </c:pt>
                <c:pt idx="44548">
                  <c:v>35242754.209005006</c:v>
                </c:pt>
                <c:pt idx="44549">
                  <c:v>35231629.914307997</c:v>
                </c:pt>
                <c:pt idx="44550">
                  <c:v>35220502.917922996</c:v>
                </c:pt>
                <c:pt idx="44551">
                  <c:v>35209373.221093006</c:v>
                </c:pt>
                <c:pt idx="44552">
                  <c:v>35198240.825060003</c:v>
                </c:pt>
                <c:pt idx="44553">
                  <c:v>35187105.731062002</c:v>
                </c:pt>
                <c:pt idx="44554">
                  <c:v>35175967.940338999</c:v>
                </c:pt>
                <c:pt idx="44555">
                  <c:v>35164827.454124995</c:v>
                </c:pt>
                <c:pt idx="44556">
                  <c:v>35153684.273657009</c:v>
                </c:pt>
                <c:pt idx="44557">
                  <c:v>35142538.400167003</c:v>
                </c:pt>
                <c:pt idx="44558">
                  <c:v>35131389.834885992</c:v>
                </c:pt>
                <c:pt idx="44559">
                  <c:v>35120238.579044007</c:v>
                </c:pt>
                <c:pt idx="44560">
                  <c:v>35109084.633869</c:v>
                </c:pt>
                <c:pt idx="44561">
                  <c:v>35097928.000587001</c:v>
                </c:pt>
                <c:pt idx="44562">
                  <c:v>35086768.680422992</c:v>
                </c:pt>
                <c:pt idx="44563">
                  <c:v>35075606.674600005</c:v>
                </c:pt>
                <c:pt idx="44564">
                  <c:v>35064441.984339997</c:v>
                </c:pt>
                <c:pt idx="44565">
                  <c:v>35053274.610861994</c:v>
                </c:pt>
                <c:pt idx="44566">
                  <c:v>35042104.555383995</c:v>
                </c:pt>
                <c:pt idx="44567">
                  <c:v>35030931.819123</c:v>
                </c:pt>
                <c:pt idx="44568">
                  <c:v>35019756.403292999</c:v>
                </c:pt>
                <c:pt idx="44569">
                  <c:v>35008578.309108004</c:v>
                </c:pt>
                <c:pt idx="44570">
                  <c:v>34997397.537779994</c:v>
                </c:pt>
                <c:pt idx="44571">
                  <c:v>34986214.090516999</c:v>
                </c:pt>
                <c:pt idx="44572">
                  <c:v>34975027.968529001</c:v>
                </c:pt>
                <c:pt idx="44573">
                  <c:v>34963839.173021995</c:v>
                </c:pt>
                <c:pt idx="44574">
                  <c:v>34952647.705201007</c:v>
                </c:pt>
                <c:pt idx="44575">
                  <c:v>34941453.566269003</c:v>
                </c:pt>
                <c:pt idx="44576">
                  <c:v>34930256.757427998</c:v>
                </c:pt>
                <c:pt idx="44577">
                  <c:v>34919057.279879004</c:v>
                </c:pt>
                <c:pt idx="44578">
                  <c:v>34907855.134818003</c:v>
                </c:pt>
                <c:pt idx="44579">
                  <c:v>34896650.323445</c:v>
                </c:pt>
                <c:pt idx="44580">
                  <c:v>34885442.846951991</c:v>
                </c:pt>
                <c:pt idx="44581">
                  <c:v>34874232.706535004</c:v>
                </c:pt>
                <c:pt idx="44582">
                  <c:v>34863019.903383993</c:v>
                </c:pt>
                <c:pt idx="44583">
                  <c:v>34851804.438691005</c:v>
                </c:pt>
                <c:pt idx="44584">
                  <c:v>34840586.313644998</c:v>
                </c:pt>
                <c:pt idx="44585">
                  <c:v>34829365.529431008</c:v>
                </c:pt>
                <c:pt idx="44586">
                  <c:v>34818142.087235011</c:v>
                </c:pt>
                <c:pt idx="44587">
                  <c:v>34806915.988242</c:v>
                </c:pt>
                <c:pt idx="44588">
                  <c:v>34795687.23363401</c:v>
                </c:pt>
                <c:pt idx="44589">
                  <c:v>34784455.824591003</c:v>
                </c:pt>
                <c:pt idx="44590">
                  <c:v>34773221.762292005</c:v>
                </c:pt>
                <c:pt idx="44591">
                  <c:v>34761985.047914997</c:v>
                </c:pt>
                <c:pt idx="44592">
                  <c:v>34750745.682635002</c:v>
                </c:pt>
                <c:pt idx="44593">
                  <c:v>34739503.667626999</c:v>
                </c:pt>
                <c:pt idx="44594">
                  <c:v>34728259.004063003</c:v>
                </c:pt>
                <c:pt idx="44595">
                  <c:v>34717011.693114005</c:v>
                </c:pt>
                <c:pt idx="44596">
                  <c:v>34705761.73594901</c:v>
                </c:pt>
                <c:pt idx="44597">
                  <c:v>34694509.133736998</c:v>
                </c:pt>
                <c:pt idx="44598">
                  <c:v>34683253.887643002</c:v>
                </c:pt>
                <c:pt idx="44599">
                  <c:v>34671995.998832002</c:v>
                </c:pt>
                <c:pt idx="44600">
                  <c:v>34660735.468465999</c:v>
                </c:pt>
                <c:pt idx="44601">
                  <c:v>34649472.297708005</c:v>
                </c:pt>
                <c:pt idx="44602">
                  <c:v>34638206.487716995</c:v>
                </c:pt>
                <c:pt idx="44603">
                  <c:v>34626938.039652005</c:v>
                </c:pt>
                <c:pt idx="44604">
                  <c:v>34615666.954667002</c:v>
                </c:pt>
                <c:pt idx="44605">
                  <c:v>34604393.23392</c:v>
                </c:pt>
                <c:pt idx="44606">
                  <c:v>34593116.878563002</c:v>
                </c:pt>
                <c:pt idx="44607">
                  <c:v>34581837.889748</c:v>
                </c:pt>
                <c:pt idx="44608">
                  <c:v>34570556.268625006</c:v>
                </c:pt>
                <c:pt idx="44609">
                  <c:v>34559272.01634299</c:v>
                </c:pt>
                <c:pt idx="44610">
                  <c:v>34547985.134049006</c:v>
                </c:pt>
                <c:pt idx="44611">
                  <c:v>34536695.622887999</c:v>
                </c:pt>
                <c:pt idx="44612">
                  <c:v>34525403.484003998</c:v>
                </c:pt>
                <c:pt idx="44613">
                  <c:v>34514108.718540005</c:v>
                </c:pt>
                <c:pt idx="44614">
                  <c:v>34502811.327637009</c:v>
                </c:pt>
                <c:pt idx="44615">
                  <c:v>34491511.312431991</c:v>
                </c:pt>
                <c:pt idx="44616">
                  <c:v>34480208.674065001</c:v>
                </c:pt>
                <c:pt idx="44617">
                  <c:v>34468903.413671993</c:v>
                </c:pt>
                <c:pt idx="44618">
                  <c:v>34457595.532384992</c:v>
                </c:pt>
                <c:pt idx="44619">
                  <c:v>34446285.031339005</c:v>
                </c:pt>
                <c:pt idx="44620">
                  <c:v>34434971.911665</c:v>
                </c:pt>
                <c:pt idx="44621">
                  <c:v>34423656.174492002</c:v>
                </c:pt>
                <c:pt idx="44622">
                  <c:v>34412337.820949003</c:v>
                </c:pt>
                <c:pt idx="44623">
                  <c:v>34401016.852162994</c:v>
                </c:pt>
                <c:pt idx="44624">
                  <c:v>34389693.269257016</c:v>
                </c:pt>
                <c:pt idx="44625">
                  <c:v>34378367.073355995</c:v>
                </c:pt>
                <c:pt idx="44626">
                  <c:v>34367038.265582003</c:v>
                </c:pt>
                <c:pt idx="44627">
                  <c:v>34355706.847054996</c:v>
                </c:pt>
                <c:pt idx="44628">
                  <c:v>34344372.818893999</c:v>
                </c:pt>
                <c:pt idx="44629">
                  <c:v>34333036.182216004</c:v>
                </c:pt>
                <c:pt idx="44630">
                  <c:v>34321696.93813701</c:v>
                </c:pt>
                <c:pt idx="44631">
                  <c:v>34310355.087770991</c:v>
                </c:pt>
                <c:pt idx="44632">
                  <c:v>34299010.632229999</c:v>
                </c:pt>
                <c:pt idx="44633">
                  <c:v>34287663.572624996</c:v>
                </c:pt>
                <c:pt idx="44634">
                  <c:v>34276313.910066992</c:v>
                </c:pt>
                <c:pt idx="44635">
                  <c:v>34264961.645663008</c:v>
                </c:pt>
                <c:pt idx="44636">
                  <c:v>34253606.780519001</c:v>
                </c:pt>
                <c:pt idx="44637">
                  <c:v>34242249.315739997</c:v>
                </c:pt>
                <c:pt idx="44638">
                  <c:v>34230889.252429992</c:v>
                </c:pt>
                <c:pt idx="44639">
                  <c:v>34219526.591689005</c:v>
                </c:pt>
                <c:pt idx="44640">
                  <c:v>34208161.334619999</c:v>
                </c:pt>
                <c:pt idx="44641">
                  <c:v>34196793.48231899</c:v>
                </c:pt>
                <c:pt idx="44642">
                  <c:v>34185423.035884999</c:v>
                </c:pt>
                <c:pt idx="44643">
                  <c:v>34174049.996411994</c:v>
                </c:pt>
                <c:pt idx="44644">
                  <c:v>34162674.364995003</c:v>
                </c:pt>
                <c:pt idx="44645">
                  <c:v>34151296.142726995</c:v>
                </c:pt>
                <c:pt idx="44646">
                  <c:v>34139915.330698006</c:v>
                </c:pt>
                <c:pt idx="44647">
                  <c:v>34128531.92999801</c:v>
                </c:pt>
                <c:pt idx="44648">
                  <c:v>34117145.941714995</c:v>
                </c:pt>
                <c:pt idx="44649">
                  <c:v>34105757.366935</c:v>
                </c:pt>
                <c:pt idx="44650">
                  <c:v>34094366.206743002</c:v>
                </c:pt>
                <c:pt idx="44651">
                  <c:v>34082972.462221995</c:v>
                </c:pt>
                <c:pt idx="44652">
                  <c:v>34071576.134454004</c:v>
                </c:pt>
                <c:pt idx="44653">
                  <c:v>34060177.224520005</c:v>
                </c:pt>
                <c:pt idx="44654">
                  <c:v>34048775.733498007</c:v>
                </c:pt>
                <c:pt idx="44655">
                  <c:v>34037371.662465997</c:v>
                </c:pt>
                <c:pt idx="44656">
                  <c:v>34025965.012497999</c:v>
                </c:pt>
                <c:pt idx="44657">
                  <c:v>34014555.784670003</c:v>
                </c:pt>
                <c:pt idx="44658">
                  <c:v>34003143.980054997</c:v>
                </c:pt>
                <c:pt idx="44659">
                  <c:v>33991729.599721998</c:v>
                </c:pt>
                <c:pt idx="44660">
                  <c:v>33980312.644741997</c:v>
                </c:pt>
                <c:pt idx="44661">
                  <c:v>33968893.116184004</c:v>
                </c:pt>
                <c:pt idx="44662">
                  <c:v>33957471.015113011</c:v>
                </c:pt>
                <c:pt idx="44663">
                  <c:v>33946046.342595004</c:v>
                </c:pt>
                <c:pt idx="44664">
                  <c:v>33934619.099693015</c:v>
                </c:pt>
                <c:pt idx="44665">
                  <c:v>33923189.287469998</c:v>
                </c:pt>
                <c:pt idx="44666">
                  <c:v>33911756.906985991</c:v>
                </c:pt>
                <c:pt idx="44667">
                  <c:v>33900321.959300004</c:v>
                </c:pt>
                <c:pt idx="44668">
                  <c:v>33888884.445469998</c:v>
                </c:pt>
                <c:pt idx="44669">
                  <c:v>33877444.366550997</c:v>
                </c:pt>
                <c:pt idx="44670">
                  <c:v>33866001.723599009</c:v>
                </c:pt>
                <c:pt idx="44671">
                  <c:v>33854556.517667003</c:v>
                </c:pt>
                <c:pt idx="44672">
                  <c:v>33843108.749806002</c:v>
                </c:pt>
                <c:pt idx="44673">
                  <c:v>33831658.421065003</c:v>
                </c:pt>
                <c:pt idx="44674">
                  <c:v>33820205.532494999</c:v>
                </c:pt>
                <c:pt idx="44675">
                  <c:v>33808750.085141003</c:v>
                </c:pt>
                <c:pt idx="44676">
                  <c:v>33797292.080049001</c:v>
                </c:pt>
                <c:pt idx="44677">
                  <c:v>33785831.518264003</c:v>
                </c:pt>
                <c:pt idx="44678">
                  <c:v>33774368.400828995</c:v>
                </c:pt>
                <c:pt idx="44679">
                  <c:v>33762902.728782997</c:v>
                </c:pt>
                <c:pt idx="44680">
                  <c:v>33751434.503167003</c:v>
                </c:pt>
                <c:pt idx="44681">
                  <c:v>33739963.725019008</c:v>
                </c:pt>
                <c:pt idx="44682">
                  <c:v>33728490.395375997</c:v>
                </c:pt>
                <c:pt idx="44683">
                  <c:v>33717014.515271999</c:v>
                </c:pt>
                <c:pt idx="44684">
                  <c:v>33705536.085741997</c:v>
                </c:pt>
                <c:pt idx="44685">
                  <c:v>33694055.107817002</c:v>
                </c:pt>
                <c:pt idx="44686">
                  <c:v>33682571.582528993</c:v>
                </c:pt>
                <c:pt idx="44687">
                  <c:v>33671085.510905996</c:v>
                </c:pt>
                <c:pt idx="44688">
                  <c:v>33659596.893977001</c:v>
                </c:pt>
                <c:pt idx="44689">
                  <c:v>33648105.732767001</c:v>
                </c:pt>
                <c:pt idx="44690">
                  <c:v>33636612.028301999</c:v>
                </c:pt>
                <c:pt idx="44691">
                  <c:v>33625115.781604007</c:v>
                </c:pt>
                <c:pt idx="44692">
                  <c:v>33613616.993696004</c:v>
                </c:pt>
                <c:pt idx="44693">
                  <c:v>33602115.665598013</c:v>
                </c:pt>
                <c:pt idx="44694">
                  <c:v>33590611.798329003</c:v>
                </c:pt>
                <c:pt idx="44695">
                  <c:v>33579105.392905995</c:v>
                </c:pt>
                <c:pt idx="44696">
                  <c:v>33567596.450344995</c:v>
                </c:pt>
                <c:pt idx="44697">
                  <c:v>33556084.971661001</c:v>
                </c:pt>
                <c:pt idx="44698">
                  <c:v>33544570.957865994</c:v>
                </c:pt>
                <c:pt idx="44699">
                  <c:v>33533054.409972996</c:v>
                </c:pt>
                <c:pt idx="44700">
                  <c:v>33521535.328992005</c:v>
                </c:pt>
                <c:pt idx="44701">
                  <c:v>33510013.71593</c:v>
                </c:pt>
                <c:pt idx="44702">
                  <c:v>33498489.571796</c:v>
                </c:pt>
                <c:pt idx="44703">
                  <c:v>33486962.897595</c:v>
                </c:pt>
                <c:pt idx="44704">
                  <c:v>33475433.694331001</c:v>
                </c:pt>
                <c:pt idx="44705">
                  <c:v>33463901.963005997</c:v>
                </c:pt>
                <c:pt idx="44706">
                  <c:v>33452367.704624001</c:v>
                </c:pt>
                <c:pt idx="44707">
                  <c:v>33440830.920182001</c:v>
                </c:pt>
                <c:pt idx="44708">
                  <c:v>33429291.610679999</c:v>
                </c:pt>
                <c:pt idx="44709">
                  <c:v>33417749.777114</c:v>
                </c:pt>
                <c:pt idx="44710">
                  <c:v>33406205.420480996</c:v>
                </c:pt>
                <c:pt idx="44711">
                  <c:v>33394658.541773997</c:v>
                </c:pt>
                <c:pt idx="44712">
                  <c:v>33383109.141986001</c:v>
                </c:pt>
                <c:pt idx="44713">
                  <c:v>33371557.222107999</c:v>
                </c:pt>
                <c:pt idx="44714">
                  <c:v>33360002.783128995</c:v>
                </c:pt>
                <c:pt idx="44715">
                  <c:v>33348445.826037999</c:v>
                </c:pt>
                <c:pt idx="44716">
                  <c:v>33336886.351822998</c:v>
                </c:pt>
                <c:pt idx="44717">
                  <c:v>33325324.361466996</c:v>
                </c:pt>
                <c:pt idx="44718">
                  <c:v>33313759.855955999</c:v>
                </c:pt>
                <c:pt idx="44719">
                  <c:v>33302192.836270999</c:v>
                </c:pt>
                <c:pt idx="44720">
                  <c:v>33290623.303394001</c:v>
                </c:pt>
                <c:pt idx="44721">
                  <c:v>33279051.258304004</c:v>
                </c:pt>
                <c:pt idx="44722">
                  <c:v>33267476.701979995</c:v>
                </c:pt>
                <c:pt idx="44723">
                  <c:v>33255899.635398</c:v>
                </c:pt>
                <c:pt idx="44724">
                  <c:v>33244320.059533998</c:v>
                </c:pt>
                <c:pt idx="44725">
                  <c:v>33232737.975361995</c:v>
                </c:pt>
                <c:pt idx="44726">
                  <c:v>33221153.383852996</c:v>
                </c:pt>
                <c:pt idx="44727">
                  <c:v>33209566.285978992</c:v>
                </c:pt>
                <c:pt idx="44728">
                  <c:v>33197976.682709999</c:v>
                </c:pt>
                <c:pt idx="44729">
                  <c:v>33186384.575012997</c:v>
                </c:pt>
                <c:pt idx="44730">
                  <c:v>33174789.963855997</c:v>
                </c:pt>
                <c:pt idx="44731">
                  <c:v>33163192.850203998</c:v>
                </c:pt>
                <c:pt idx="44732">
                  <c:v>33151593.23502</c:v>
                </c:pt>
                <c:pt idx="44733">
                  <c:v>33139991.119268</c:v>
                </c:pt>
                <c:pt idx="44734">
                  <c:v>33128386.503906999</c:v>
                </c:pt>
                <c:pt idx="44735">
                  <c:v>33116779.389897995</c:v>
                </c:pt>
                <c:pt idx="44736">
                  <c:v>33105169.778198998</c:v>
                </c:pt>
                <c:pt idx="44737">
                  <c:v>33093557.669767</c:v>
                </c:pt>
                <c:pt idx="44738">
                  <c:v>33081943.065556999</c:v>
                </c:pt>
                <c:pt idx="44739">
                  <c:v>33070325.966522001</c:v>
                </c:pt>
                <c:pt idx="44740">
                  <c:v>33058706.373615995</c:v>
                </c:pt>
                <c:pt idx="44741">
                  <c:v>33047084.287789997</c:v>
                </c:pt>
                <c:pt idx="44742">
                  <c:v>33035459.709992997</c:v>
                </c:pt>
                <c:pt idx="44743">
                  <c:v>33023832.641172998</c:v>
                </c:pt>
                <c:pt idx="44744">
                  <c:v>33012203.082277995</c:v>
                </c:pt>
                <c:pt idx="44745">
                  <c:v>33000571.034251999</c:v>
                </c:pt>
                <c:pt idx="44746">
                  <c:v>32988936.498040002</c:v>
                </c:pt>
                <c:pt idx="44747">
                  <c:v>32977299.474585</c:v>
                </c:pt>
                <c:pt idx="44748">
                  <c:v>32965659.964826997</c:v>
                </c:pt>
                <c:pt idx="44749">
                  <c:v>32954017.969706997</c:v>
                </c:pt>
                <c:pt idx="44750">
                  <c:v>32942373.490162</c:v>
                </c:pt>
                <c:pt idx="44751">
                  <c:v>32930726.527130999</c:v>
                </c:pt>
                <c:pt idx="44752">
                  <c:v>32919077.081547998</c:v>
                </c:pt>
                <c:pt idx="44753">
                  <c:v>32907425.154347003</c:v>
                </c:pt>
                <c:pt idx="44754">
                  <c:v>32895770.746461995</c:v>
                </c:pt>
                <c:pt idx="44755">
                  <c:v>32884113.858824003</c:v>
                </c:pt>
                <c:pt idx="44756">
                  <c:v>32872454.492362998</c:v>
                </c:pt>
                <c:pt idx="44757">
                  <c:v>32860792.648007005</c:v>
                </c:pt>
                <c:pt idx="44758">
                  <c:v>32849128.326684006</c:v>
                </c:pt>
                <c:pt idx="44759">
                  <c:v>32837461.529320005</c:v>
                </c:pt>
                <c:pt idx="44760">
                  <c:v>32825792.256837998</c:v>
                </c:pt>
                <c:pt idx="44761">
                  <c:v>32814120.510163005</c:v>
                </c:pt>
                <c:pt idx="44762">
                  <c:v>32802446.290213995</c:v>
                </c:pt>
                <c:pt idx="44763">
                  <c:v>32790769.597913995</c:v>
                </c:pt>
                <c:pt idx="44764">
                  <c:v>32779090.434181001</c:v>
                </c:pt>
                <c:pt idx="44765">
                  <c:v>32767408.799930997</c:v>
                </c:pt>
                <c:pt idx="44766">
                  <c:v>32755724.696082003</c:v>
                </c:pt>
                <c:pt idx="44767">
                  <c:v>32744038.123547997</c:v>
                </c:pt>
                <c:pt idx="44768">
                  <c:v>32732349.083241992</c:v>
                </c:pt>
                <c:pt idx="44769">
                  <c:v>32720657.576076001</c:v>
                </c:pt>
                <c:pt idx="44770">
                  <c:v>32708963.602961</c:v>
                </c:pt>
                <c:pt idx="44771">
                  <c:v>32697267.164804999</c:v>
                </c:pt>
                <c:pt idx="44772">
                  <c:v>32685568.262517996</c:v>
                </c:pt>
                <c:pt idx="44773">
                  <c:v>32673866.897004001</c:v>
                </c:pt>
                <c:pt idx="44774">
                  <c:v>32662163.069169</c:v>
                </c:pt>
                <c:pt idx="44775">
                  <c:v>32650456.779917996</c:v>
                </c:pt>
                <c:pt idx="44776">
                  <c:v>32638748.030151002</c:v>
                </c:pt>
                <c:pt idx="44777">
                  <c:v>32627036.820769999</c:v>
                </c:pt>
                <c:pt idx="44778">
                  <c:v>32615323.152674001</c:v>
                </c:pt>
                <c:pt idx="44779">
                  <c:v>32603607.026762001</c:v>
                </c:pt>
                <c:pt idx="44780">
                  <c:v>32591888.443929996</c:v>
                </c:pt>
                <c:pt idx="44781">
                  <c:v>32580167.405073997</c:v>
                </c:pt>
                <c:pt idx="44782">
                  <c:v>32568443.911087997</c:v>
                </c:pt>
                <c:pt idx="44783">
                  <c:v>32556717.962863997</c:v>
                </c:pt>
                <c:pt idx="44784">
                  <c:v>32544989.561293997</c:v>
                </c:pt>
                <c:pt idx="44785">
                  <c:v>32533258.707267996</c:v>
                </c:pt>
                <c:pt idx="44786">
                  <c:v>32521525.401673991</c:v>
                </c:pt>
                <c:pt idx="44787">
                  <c:v>32509789.645399999</c:v>
                </c:pt>
                <c:pt idx="44788">
                  <c:v>32498051.43933</c:v>
                </c:pt>
                <c:pt idx="44789">
                  <c:v>32486310.784350999</c:v>
                </c:pt>
                <c:pt idx="44790">
                  <c:v>32474567.681343995</c:v>
                </c:pt>
                <c:pt idx="44791">
                  <c:v>32462822.131191999</c:v>
                </c:pt>
                <c:pt idx="44792">
                  <c:v>32451074.134776004</c:v>
                </c:pt>
                <c:pt idx="44793">
                  <c:v>32439323.692972999</c:v>
                </c:pt>
                <c:pt idx="44794">
                  <c:v>32427570.806662001</c:v>
                </c:pt>
                <c:pt idx="44795">
                  <c:v>32415815.476718996</c:v>
                </c:pt>
                <c:pt idx="44796">
                  <c:v>32404057.704020001</c:v>
                </c:pt>
                <c:pt idx="44797">
                  <c:v>32392297.489436995</c:v>
                </c:pt>
                <c:pt idx="44798">
                  <c:v>32380534.833842997</c:v>
                </c:pt>
                <c:pt idx="44799">
                  <c:v>32368769.738110002</c:v>
                </c:pt>
                <c:pt idx="44800">
                  <c:v>32357002.203104999</c:v>
                </c:pt>
                <c:pt idx="44801">
                  <c:v>32345232.229698997</c:v>
                </c:pt>
                <c:pt idx="44802">
                  <c:v>32333459.818757005</c:v>
                </c:pt>
                <c:pt idx="44803">
                  <c:v>32321684.971145995</c:v>
                </c:pt>
                <c:pt idx="44804">
                  <c:v>32309907.687729001</c:v>
                </c:pt>
                <c:pt idx="44805">
                  <c:v>32298127.969369002</c:v>
                </c:pt>
                <c:pt idx="44806">
                  <c:v>32286345.816927005</c:v>
                </c:pt>
                <c:pt idx="44807">
                  <c:v>32274561.231264997</c:v>
                </c:pt>
                <c:pt idx="44808">
                  <c:v>32262774.213239998</c:v>
                </c:pt>
                <c:pt idx="44809">
                  <c:v>32250984.763709996</c:v>
                </c:pt>
                <c:pt idx="44810">
                  <c:v>32239192.883531995</c:v>
                </c:pt>
                <c:pt idx="44811">
                  <c:v>32227398.573559999</c:v>
                </c:pt>
                <c:pt idx="44812">
                  <c:v>32215601.834647</c:v>
                </c:pt>
                <c:pt idx="44813">
                  <c:v>32203802.667645995</c:v>
                </c:pt>
                <c:pt idx="44814">
                  <c:v>32192001.073407996</c:v>
                </c:pt>
                <c:pt idx="44815">
                  <c:v>32180197.052781001</c:v>
                </c:pt>
                <c:pt idx="44816">
                  <c:v>32168390.606614001</c:v>
                </c:pt>
                <c:pt idx="44817">
                  <c:v>32156581.735755</c:v>
                </c:pt>
                <c:pt idx="44818">
                  <c:v>32144770.441046998</c:v>
                </c:pt>
                <c:pt idx="44819">
                  <c:v>32132956.723336</c:v>
                </c:pt>
                <c:pt idx="44820">
                  <c:v>32121140.583463997</c:v>
                </c:pt>
                <c:pt idx="44821">
                  <c:v>32109322.022272997</c:v>
                </c:pt>
                <c:pt idx="44822">
                  <c:v>32097501.040601995</c:v>
                </c:pt>
                <c:pt idx="44823">
                  <c:v>32085677.639292005</c:v>
                </c:pt>
                <c:pt idx="44824">
                  <c:v>32073851.819178</c:v>
                </c:pt>
                <c:pt idx="44825">
                  <c:v>32062023.581097994</c:v>
                </c:pt>
                <c:pt idx="44826">
                  <c:v>32050192.925884996</c:v>
                </c:pt>
                <c:pt idx="44827">
                  <c:v>32038359.854375001</c:v>
                </c:pt>
                <c:pt idx="44828">
                  <c:v>32026524.367397998</c:v>
                </c:pt>
                <c:pt idx="44829">
                  <c:v>32014686.465785995</c:v>
                </c:pt>
                <c:pt idx="44830">
                  <c:v>32002846.150369003</c:v>
                </c:pt>
                <c:pt idx="44831">
                  <c:v>31991003.421973996</c:v>
                </c:pt>
                <c:pt idx="44832">
                  <c:v>31979158.281427998</c:v>
                </c:pt>
                <c:pt idx="44833">
                  <c:v>31967310.729557998</c:v>
                </c:pt>
                <c:pt idx="44834">
                  <c:v>31955460.767186999</c:v>
                </c:pt>
                <c:pt idx="44835">
                  <c:v>31943608.395139001</c:v>
                </c:pt>
                <c:pt idx="44836">
                  <c:v>31931753.614234004</c:v>
                </c:pt>
                <c:pt idx="44837">
                  <c:v>31919896.425293997</c:v>
                </c:pt>
                <c:pt idx="44838">
                  <c:v>31908036.829138</c:v>
                </c:pt>
                <c:pt idx="44839">
                  <c:v>31896174.826583005</c:v>
                </c:pt>
                <c:pt idx="44840">
                  <c:v>31884310.418444999</c:v>
                </c:pt>
                <c:pt idx="44841">
                  <c:v>31872443.605540998</c:v>
                </c:pt>
                <c:pt idx="44842">
                  <c:v>31860574.388682999</c:v>
                </c:pt>
                <c:pt idx="44843">
                  <c:v>31848702.768684</c:v>
                </c:pt>
                <c:pt idx="44844">
                  <c:v>31836828.746355999</c:v>
                </c:pt>
                <c:pt idx="44845">
                  <c:v>31824952.322508</c:v>
                </c:pt>
                <c:pt idx="44846">
                  <c:v>31813073.497948997</c:v>
                </c:pt>
                <c:pt idx="44847">
                  <c:v>31801192.273486</c:v>
                </c:pt>
                <c:pt idx="44848">
                  <c:v>31789308.649925001</c:v>
                </c:pt>
                <c:pt idx="44849">
                  <c:v>31777422.628070999</c:v>
                </c:pt>
                <c:pt idx="44850">
                  <c:v>31765534.208728001</c:v>
                </c:pt>
                <c:pt idx="44851">
                  <c:v>31753643.392696999</c:v>
                </c:pt>
                <c:pt idx="44852">
                  <c:v>31741750.180778995</c:v>
                </c:pt>
                <c:pt idx="44853">
                  <c:v>31729854.573773995</c:v>
                </c:pt>
                <c:pt idx="44854">
                  <c:v>31717956.572480001</c:v>
                </c:pt>
                <c:pt idx="44855">
                  <c:v>31706056.177694999</c:v>
                </c:pt>
                <c:pt idx="44856">
                  <c:v>31694153.390211996</c:v>
                </c:pt>
                <c:pt idx="44857">
                  <c:v>31682248.210827999</c:v>
                </c:pt>
                <c:pt idx="44858">
                  <c:v>31670340.640333999</c:v>
                </c:pt>
                <c:pt idx="44859">
                  <c:v>31658430.679524004</c:v>
                </c:pt>
                <c:pt idx="44860">
                  <c:v>31646518.329186004</c:v>
                </c:pt>
                <c:pt idx="44861">
                  <c:v>31634603.590110999</c:v>
                </c:pt>
                <c:pt idx="44862">
                  <c:v>31622686.463086996</c:v>
                </c:pt>
                <c:pt idx="44863">
                  <c:v>31610766.948898997</c:v>
                </c:pt>
                <c:pt idx="44864">
                  <c:v>31598845.048333999</c:v>
                </c:pt>
                <c:pt idx="44865">
                  <c:v>31586920.762174997</c:v>
                </c:pt>
                <c:pt idx="44866">
                  <c:v>31574994.091204997</c:v>
                </c:pt>
                <c:pt idx="44867">
                  <c:v>31563065.036206003</c:v>
                </c:pt>
                <c:pt idx="44868">
                  <c:v>31551133.597957</c:v>
                </c:pt>
                <c:pt idx="44869">
                  <c:v>31539199.777238995</c:v>
                </c:pt>
                <c:pt idx="44870">
                  <c:v>31527263.574827</c:v>
                </c:pt>
                <c:pt idx="44871">
                  <c:v>31515324.991499998</c:v>
                </c:pt>
                <c:pt idx="44872">
                  <c:v>31503384.028030999</c:v>
                </c:pt>
                <c:pt idx="44873">
                  <c:v>31491440.685196001</c:v>
                </c:pt>
                <c:pt idx="44874">
                  <c:v>31479494.963764995</c:v>
                </c:pt>
                <c:pt idx="44875">
                  <c:v>31467546.864511002</c:v>
                </c:pt>
                <c:pt idx="44876">
                  <c:v>31455596.388202999</c:v>
                </c:pt>
                <c:pt idx="44877">
                  <c:v>31443643.535610996</c:v>
                </c:pt>
                <c:pt idx="44878">
                  <c:v>31431688.307500999</c:v>
                </c:pt>
                <c:pt idx="44879">
                  <c:v>31419730.704640996</c:v>
                </c:pt>
                <c:pt idx="44880">
                  <c:v>31407770.727793995</c:v>
                </c:pt>
                <c:pt idx="44881">
                  <c:v>31395808.377723999</c:v>
                </c:pt>
                <c:pt idx="44882">
                  <c:v>31383843.655195005</c:v>
                </c:pt>
                <c:pt idx="44883">
                  <c:v>31371876.560966</c:v>
                </c:pt>
                <c:pt idx="44884">
                  <c:v>31359907.095798995</c:v>
                </c:pt>
                <c:pt idx="44885">
                  <c:v>31347935.260450002</c:v>
                </c:pt>
                <c:pt idx="44886">
                  <c:v>31335961.055678997</c:v>
                </c:pt>
                <c:pt idx="44887">
                  <c:v>31323984.482239995</c:v>
                </c:pt>
                <c:pt idx="44888">
                  <c:v>31312005.540887997</c:v>
                </c:pt>
                <c:pt idx="44889">
                  <c:v>31300024.232377999</c:v>
                </c:pt>
                <c:pt idx="44890">
                  <c:v>31288040.557461996</c:v>
                </c:pt>
                <c:pt idx="44891">
                  <c:v>31276054.516890001</c:v>
                </c:pt>
                <c:pt idx="44892">
                  <c:v>31264066.111412</c:v>
                </c:pt>
                <c:pt idx="44893">
                  <c:v>31252075.341775995</c:v>
                </c:pt>
                <c:pt idx="44894">
                  <c:v>31240082.208730999</c:v>
                </c:pt>
                <c:pt idx="44895">
                  <c:v>31228086.713022001</c:v>
                </c:pt>
                <c:pt idx="44896">
                  <c:v>31216088.855393</c:v>
                </c:pt>
                <c:pt idx="44897">
                  <c:v>31204088.636589002</c:v>
                </c:pt>
                <c:pt idx="44898">
                  <c:v>31192086.057351001</c:v>
                </c:pt>
                <c:pt idx="44899">
                  <c:v>31180081.118421003</c:v>
                </c:pt>
                <c:pt idx="44900">
                  <c:v>31168073.820537999</c:v>
                </c:pt>
                <c:pt idx="44901">
                  <c:v>31156064.164439999</c:v>
                </c:pt>
                <c:pt idx="44902">
                  <c:v>31144052.150866006</c:v>
                </c:pt>
                <c:pt idx="44903">
                  <c:v>31132037.780549996</c:v>
                </c:pt>
                <c:pt idx="44904">
                  <c:v>31120021.054228</c:v>
                </c:pt>
                <c:pt idx="44905">
                  <c:v>31108001.972633995</c:v>
                </c:pt>
                <c:pt idx="44906">
                  <c:v>31095980.536499001</c:v>
                </c:pt>
                <c:pt idx="44907">
                  <c:v>31083956.746553998</c:v>
                </c:pt>
                <c:pt idx="44908">
                  <c:v>31071930.603530001</c:v>
                </c:pt>
                <c:pt idx="44909">
                  <c:v>31059902.108154003</c:v>
                </c:pt>
                <c:pt idx="44910">
                  <c:v>31047871.261154</c:v>
                </c:pt>
                <c:pt idx="44911">
                  <c:v>31035838.063256998</c:v>
                </c:pt>
                <c:pt idx="44912">
                  <c:v>31023802.515187003</c:v>
                </c:pt>
                <c:pt idx="44913">
                  <c:v>31011764.617667001</c:v>
                </c:pt>
                <c:pt idx="44914">
                  <c:v>30999724.37142</c:v>
                </c:pt>
                <c:pt idx="44915">
                  <c:v>30987681.777167</c:v>
                </c:pt>
                <c:pt idx="44916">
                  <c:v>30975636.835627999</c:v>
                </c:pt>
                <c:pt idx="44917">
                  <c:v>30963589.547522001</c:v>
                </c:pt>
                <c:pt idx="44918">
                  <c:v>30951539.913564999</c:v>
                </c:pt>
                <c:pt idx="44919">
                  <c:v>30939487.934474997</c:v>
                </c:pt>
                <c:pt idx="44920">
                  <c:v>30927433.610965002</c:v>
                </c:pt>
                <c:pt idx="44921">
                  <c:v>30915376.943750996</c:v>
                </c:pt>
                <c:pt idx="44922">
                  <c:v>30903317.933543995</c:v>
                </c:pt>
                <c:pt idx="44923">
                  <c:v>30891256.581054997</c:v>
                </c:pt>
                <c:pt idx="44924">
                  <c:v>30879192.886994001</c:v>
                </c:pt>
                <c:pt idx="44925">
                  <c:v>30867126.852070998</c:v>
                </c:pt>
                <c:pt idx="44926">
                  <c:v>30855058.476992998</c:v>
                </c:pt>
                <c:pt idx="44927">
                  <c:v>30842987.762465995</c:v>
                </c:pt>
                <c:pt idx="44928">
                  <c:v>30830914.709196001</c:v>
                </c:pt>
                <c:pt idx="44929">
                  <c:v>30818839.317885999</c:v>
                </c:pt>
                <c:pt idx="44930">
                  <c:v>30806761.589237995</c:v>
                </c:pt>
                <c:pt idx="44931">
                  <c:v>30794681.523956001</c:v>
                </c:pt>
                <c:pt idx="44932">
                  <c:v>30782599.122738</c:v>
                </c:pt>
                <c:pt idx="44933">
                  <c:v>30770514.386282999</c:v>
                </c:pt>
                <c:pt idx="44934">
                  <c:v>30758427.31529</c:v>
                </c:pt>
                <c:pt idx="44935">
                  <c:v>30746337.910455</c:v>
                </c:pt>
                <c:pt idx="44936">
                  <c:v>30734246.172474001</c:v>
                </c:pt>
                <c:pt idx="44937">
                  <c:v>30722152.10204</c:v>
                </c:pt>
                <c:pt idx="44938">
                  <c:v>30710055.699847002</c:v>
                </c:pt>
                <c:pt idx="44939">
                  <c:v>30697956.966586001</c:v>
                </c:pt>
                <c:pt idx="44940">
                  <c:v>30685855.902947996</c:v>
                </c:pt>
                <c:pt idx="44941">
                  <c:v>30673752.509622</c:v>
                </c:pt>
                <c:pt idx="44942">
                  <c:v>30661646.787295997</c:v>
                </c:pt>
                <c:pt idx="44943">
                  <c:v>30649538.736657001</c:v>
                </c:pt>
                <c:pt idx="44944">
                  <c:v>30637428.358391006</c:v>
                </c:pt>
                <c:pt idx="44945">
                  <c:v>30625315.653182004</c:v>
                </c:pt>
                <c:pt idx="44946">
                  <c:v>30613200.621714</c:v>
                </c:pt>
                <c:pt idx="44947">
                  <c:v>30601083.264667995</c:v>
                </c:pt>
                <c:pt idx="44948">
                  <c:v>30588963.582725</c:v>
                </c:pt>
                <c:pt idx="44949">
                  <c:v>30576841.576565001</c:v>
                </c:pt>
                <c:pt idx="44950">
                  <c:v>30564717.246866997</c:v>
                </c:pt>
                <c:pt idx="44951">
                  <c:v>30552590.594308</c:v>
                </c:pt>
                <c:pt idx="44952">
                  <c:v>30540461.619563002</c:v>
                </c:pt>
                <c:pt idx="44953">
                  <c:v>30528330.323307</c:v>
                </c:pt>
                <c:pt idx="44954">
                  <c:v>30516196.706215002</c:v>
                </c:pt>
                <c:pt idx="44955">
                  <c:v>30504060.768957999</c:v>
                </c:pt>
                <c:pt idx="44956">
                  <c:v>30491922.512208</c:v>
                </c:pt>
                <c:pt idx="44957">
                  <c:v>30479781.936634999</c:v>
                </c:pt>
                <c:pt idx="44958">
                  <c:v>30467639.042907</c:v>
                </c:pt>
                <c:pt idx="44959">
                  <c:v>30455493.831692997</c:v>
                </c:pt>
                <c:pt idx="44960">
                  <c:v>30443346.303657997</c:v>
                </c:pt>
                <c:pt idx="44961">
                  <c:v>30431196.459469002</c:v>
                </c:pt>
                <c:pt idx="44962">
                  <c:v>30419044.299787998</c:v>
                </c:pt>
                <c:pt idx="44963">
                  <c:v>30406889.825278997</c:v>
                </c:pt>
                <c:pt idx="44964">
                  <c:v>30394733.036603998</c:v>
                </c:pt>
                <c:pt idx="44965">
                  <c:v>30382573.934423</c:v>
                </c:pt>
                <c:pt idx="44966">
                  <c:v>30370412.519395001</c:v>
                </c:pt>
                <c:pt idx="44967">
                  <c:v>30358248.792179</c:v>
                </c:pt>
                <c:pt idx="44968">
                  <c:v>30346082.753430996</c:v>
                </c:pt>
                <c:pt idx="44969">
                  <c:v>30333914.403806996</c:v>
                </c:pt>
                <c:pt idx="44970">
                  <c:v>30321743.743961997</c:v>
                </c:pt>
                <c:pt idx="44971">
                  <c:v>30309570.774549</c:v>
                </c:pt>
                <c:pt idx="44972">
                  <c:v>30297395.49622</c:v>
                </c:pt>
                <c:pt idx="44973">
                  <c:v>30285217.909626</c:v>
                </c:pt>
                <c:pt idx="44974">
                  <c:v>30273038.015416998</c:v>
                </c:pt>
                <c:pt idx="44975">
                  <c:v>30260855.814242005</c:v>
                </c:pt>
                <c:pt idx="44976">
                  <c:v>30248671.306747999</c:v>
                </c:pt>
                <c:pt idx="44977">
                  <c:v>30236484.493580997</c:v>
                </c:pt>
                <c:pt idx="44978">
                  <c:v>30224295.375386003</c:v>
                </c:pt>
                <c:pt idx="44979">
                  <c:v>30212103.952807996</c:v>
                </c:pt>
                <c:pt idx="44980">
                  <c:v>30199910.226489</c:v>
                </c:pt>
                <c:pt idx="44981">
                  <c:v>30187714.197069999</c:v>
                </c:pt>
                <c:pt idx="44982">
                  <c:v>30175515.865192</c:v>
                </c:pt>
                <c:pt idx="44983">
                  <c:v>30163315.231494997</c:v>
                </c:pt>
                <c:pt idx="44984">
                  <c:v>30151112.296614997</c:v>
                </c:pt>
                <c:pt idx="44985">
                  <c:v>30138907.061190996</c:v>
                </c:pt>
                <c:pt idx="44986">
                  <c:v>30126699.525857002</c:v>
                </c:pt>
                <c:pt idx="44987">
                  <c:v>30114489.691249002</c:v>
                </c:pt>
                <c:pt idx="44988">
                  <c:v>30102277.557999</c:v>
                </c:pt>
                <c:pt idx="44989">
                  <c:v>30090063.126740001</c:v>
                </c:pt>
                <c:pt idx="44990">
                  <c:v>30077846.398103002</c:v>
                </c:pt>
                <c:pt idx="44991">
                  <c:v>30065627.372717001</c:v>
                </c:pt>
                <c:pt idx="44992">
                  <c:v>30053406.051212002</c:v>
                </c:pt>
                <c:pt idx="44993">
                  <c:v>30041182.434214</c:v>
                </c:pt>
                <c:pt idx="44994">
                  <c:v>30028956.522349998</c:v>
                </c:pt>
                <c:pt idx="44995">
                  <c:v>30016728.316245999</c:v>
                </c:pt>
                <c:pt idx="44996">
                  <c:v>30004497.816525005</c:v>
                </c:pt>
                <c:pt idx="44997">
                  <c:v>29992265.023809996</c:v>
                </c:pt>
                <c:pt idx="44998">
                  <c:v>29980029.938723005</c:v>
                </c:pt>
                <c:pt idx="44999">
                  <c:v>29967792.561884996</c:v>
                </c:pt>
                <c:pt idx="45000">
                  <c:v>29955552.893913995</c:v>
                </c:pt>
                <c:pt idx="45001">
                  <c:v>29943310.935428996</c:v>
                </c:pt>
                <c:pt idx="45002">
                  <c:v>29931066.687046997</c:v>
                </c:pt>
                <c:pt idx="45003">
                  <c:v>29918820.149383001</c:v>
                </c:pt>
                <c:pt idx="45004">
                  <c:v>29906571.323054001</c:v>
                </c:pt>
                <c:pt idx="45005">
                  <c:v>29894320.208670996</c:v>
                </c:pt>
                <c:pt idx="45006">
                  <c:v>29882066.806848995</c:v>
                </c:pt>
                <c:pt idx="45007">
                  <c:v>29869811.118197009</c:v>
                </c:pt>
                <c:pt idx="45008">
                  <c:v>29857553.143325999</c:v>
                </c:pt>
                <c:pt idx="45009">
                  <c:v>29845292.882843997</c:v>
                </c:pt>
                <c:pt idx="45010">
                  <c:v>29833030.337361</c:v>
                </c:pt>
                <c:pt idx="45011">
                  <c:v>29820765.507482</c:v>
                </c:pt>
                <c:pt idx="45012">
                  <c:v>29808498.393812995</c:v>
                </c:pt>
                <c:pt idx="45013">
                  <c:v>29796228.996957999</c:v>
                </c:pt>
                <c:pt idx="45014">
                  <c:v>29783957.317521002</c:v>
                </c:pt>
                <c:pt idx="45015">
                  <c:v>29771683.356103003</c:v>
                </c:pt>
                <c:pt idx="45016">
                  <c:v>29759407.113306005</c:v>
                </c:pt>
                <c:pt idx="45017">
                  <c:v>29747128.589729</c:v>
                </c:pt>
                <c:pt idx="45018">
                  <c:v>29734847.785970993</c:v>
                </c:pt>
                <c:pt idx="45019">
                  <c:v>29722564.702629998</c:v>
                </c:pt>
                <c:pt idx="45020">
                  <c:v>29710279.340301</c:v>
                </c:pt>
                <c:pt idx="45021">
                  <c:v>29697991.699579</c:v>
                </c:pt>
                <c:pt idx="45022">
                  <c:v>29685701.781059995</c:v>
                </c:pt>
                <c:pt idx="45023">
                  <c:v>29673409.585336</c:v>
                </c:pt>
                <c:pt idx="45024">
                  <c:v>29661115.112999003</c:v>
                </c:pt>
                <c:pt idx="45025">
                  <c:v>29648818.364637997</c:v>
                </c:pt>
                <c:pt idx="45026">
                  <c:v>29636519.340844996</c:v>
                </c:pt>
                <c:pt idx="45027">
                  <c:v>29624218.042206999</c:v>
                </c:pt>
                <c:pt idx="45028">
                  <c:v>29611914.469310995</c:v>
                </c:pt>
                <c:pt idx="45029">
                  <c:v>29599608.622744001</c:v>
                </c:pt>
                <c:pt idx="45030">
                  <c:v>29587300.503090002</c:v>
                </c:pt>
                <c:pt idx="45031">
                  <c:v>29574990.110933002</c:v>
                </c:pt>
                <c:pt idx="45032">
                  <c:v>29562677.446856</c:v>
                </c:pt>
                <c:pt idx="45033">
                  <c:v>29550362.511440996</c:v>
                </c:pt>
                <c:pt idx="45034">
                  <c:v>29538045.305267997</c:v>
                </c:pt>
                <c:pt idx="45035">
                  <c:v>29525725.828915998</c:v>
                </c:pt>
                <c:pt idx="45036">
                  <c:v>29513404.082963996</c:v>
                </c:pt>
                <c:pt idx="45037">
                  <c:v>29501080.067987997</c:v>
                </c:pt>
                <c:pt idx="45038">
                  <c:v>29488753.784565002</c:v>
                </c:pt>
                <c:pt idx="45039">
                  <c:v>29476425.233267996</c:v>
                </c:pt>
                <c:pt idx="45040">
                  <c:v>29464094.414672997</c:v>
                </c:pt>
                <c:pt idx="45041">
                  <c:v>29451761.329349998</c:v>
                </c:pt>
                <c:pt idx="45042">
                  <c:v>29439425.977872994</c:v>
                </c:pt>
                <c:pt idx="45043">
                  <c:v>29427088.360810995</c:v>
                </c:pt>
                <c:pt idx="45044">
                  <c:v>29414748.478732001</c:v>
                </c:pt>
                <c:pt idx="45045">
                  <c:v>29402406.332207005</c:v>
                </c:pt>
                <c:pt idx="45046">
                  <c:v>29390061.921799995</c:v>
                </c:pt>
                <c:pt idx="45047">
                  <c:v>29377715.248077996</c:v>
                </c:pt>
                <c:pt idx="45048">
                  <c:v>29365366.311606001</c:v>
                </c:pt>
                <c:pt idx="45049">
                  <c:v>29353015.112947002</c:v>
                </c:pt>
                <c:pt idx="45050">
                  <c:v>29340661.652663998</c:v>
                </c:pt>
                <c:pt idx="45051">
                  <c:v>29328305.931317996</c:v>
                </c:pt>
                <c:pt idx="45052">
                  <c:v>29315947.949468996</c:v>
                </c:pt>
                <c:pt idx="45053">
                  <c:v>29303587.707675997</c:v>
                </c:pt>
                <c:pt idx="45054">
                  <c:v>29291225.206497997</c:v>
                </c:pt>
                <c:pt idx="45055">
                  <c:v>29278860.446489997</c:v>
                </c:pt>
                <c:pt idx="45056">
                  <c:v>29266493.428209998</c:v>
                </c:pt>
                <c:pt idx="45057">
                  <c:v>29254124.152210999</c:v>
                </c:pt>
                <c:pt idx="45058">
                  <c:v>29241752.619047001</c:v>
                </c:pt>
                <c:pt idx="45059">
                  <c:v>29229378.829270996</c:v>
                </c:pt>
                <c:pt idx="45060">
                  <c:v>29217002.783432994</c:v>
                </c:pt>
                <c:pt idx="45061">
                  <c:v>29204624.482083995</c:v>
                </c:pt>
                <c:pt idx="45062">
                  <c:v>29192243.925773997</c:v>
                </c:pt>
                <c:pt idx="45063">
                  <c:v>29179861.115049001</c:v>
                </c:pt>
                <c:pt idx="45064">
                  <c:v>29167476.050457999</c:v>
                </c:pt>
                <c:pt idx="45065">
                  <c:v>29155088.732545</c:v>
                </c:pt>
                <c:pt idx="45066">
                  <c:v>29142699.161855996</c:v>
                </c:pt>
                <c:pt idx="45067">
                  <c:v>29130307.338933002</c:v>
                </c:pt>
                <c:pt idx="45068">
                  <c:v>29117913.264320001</c:v>
                </c:pt>
                <c:pt idx="45069">
                  <c:v>29105516.938558001</c:v>
                </c:pt>
                <c:pt idx="45070">
                  <c:v>29093118.362186003</c:v>
                </c:pt>
                <c:pt idx="45071">
                  <c:v>29080717.535744999</c:v>
                </c:pt>
                <c:pt idx="45072">
                  <c:v>29068314.459772997</c:v>
                </c:pt>
                <c:pt idx="45073">
                  <c:v>29055909.134805001</c:v>
                </c:pt>
                <c:pt idx="45074">
                  <c:v>29043501.561377995</c:v>
                </c:pt>
                <c:pt idx="45075">
                  <c:v>29031091.740027998</c:v>
                </c:pt>
                <c:pt idx="45076">
                  <c:v>29018679.671286006</c:v>
                </c:pt>
                <c:pt idx="45077">
                  <c:v>29006265.355687</c:v>
                </c:pt>
                <c:pt idx="45078">
                  <c:v>28993848.793761995</c:v>
                </c:pt>
                <c:pt idx="45079">
                  <c:v>28981429.986039996</c:v>
                </c:pt>
                <c:pt idx="45080">
                  <c:v>28969008.933050998</c:v>
                </c:pt>
                <c:pt idx="45081">
                  <c:v>28956585.635324005</c:v>
                </c:pt>
                <c:pt idx="45082">
                  <c:v>28944160.093385998</c:v>
                </c:pt>
                <c:pt idx="45083">
                  <c:v>28931732.307762001</c:v>
                </c:pt>
                <c:pt idx="45084">
                  <c:v>28919302.278976999</c:v>
                </c:pt>
                <c:pt idx="45085">
                  <c:v>28906870.007555999</c:v>
                </c:pt>
                <c:pt idx="45086">
                  <c:v>28894435.494020998</c:v>
                </c:pt>
                <c:pt idx="45087">
                  <c:v>28881998.738892999</c:v>
                </c:pt>
                <c:pt idx="45088">
                  <c:v>28869559.742694002</c:v>
                </c:pt>
                <c:pt idx="45089">
                  <c:v>28857118.505942997</c:v>
                </c:pt>
                <c:pt idx="45090">
                  <c:v>28844675.029158</c:v>
                </c:pt>
                <c:pt idx="45091">
                  <c:v>28832229.312856004</c:v>
                </c:pt>
                <c:pt idx="45092">
                  <c:v>28819781.357554004</c:v>
                </c:pt>
                <c:pt idx="45093">
                  <c:v>28807331.163766999</c:v>
                </c:pt>
                <c:pt idx="45094">
                  <c:v>28794878.732009001</c:v>
                </c:pt>
                <c:pt idx="45095">
                  <c:v>28782424.062791996</c:v>
                </c:pt>
                <c:pt idx="45096">
                  <c:v>28769967.156630002</c:v>
                </c:pt>
                <c:pt idx="45097">
                  <c:v>28757508.014031999</c:v>
                </c:pt>
                <c:pt idx="45098">
                  <c:v>28745046.635508999</c:v>
                </c:pt>
                <c:pt idx="45099">
                  <c:v>28732583.021568995</c:v>
                </c:pt>
                <c:pt idx="45100">
                  <c:v>28720117.172719005</c:v>
                </c:pt>
                <c:pt idx="45101">
                  <c:v>28707649.089466996</c:v>
                </c:pt>
                <c:pt idx="45102">
                  <c:v>28695178.772317</c:v>
                </c:pt>
                <c:pt idx="45103">
                  <c:v>28682706.221774995</c:v>
                </c:pt>
                <c:pt idx="45104">
                  <c:v>28670231.438343</c:v>
                </c:pt>
                <c:pt idx="45105">
                  <c:v>28657754.422522999</c:v>
                </c:pt>
                <c:pt idx="45106">
                  <c:v>28645275.174817</c:v>
                </c:pt>
                <c:pt idx="45107">
                  <c:v>28632793.695725001</c:v>
                </c:pt>
                <c:pt idx="45108">
                  <c:v>28620309.985745996</c:v>
                </c:pt>
                <c:pt idx="45109">
                  <c:v>28607824.045377996</c:v>
                </c:pt>
                <c:pt idx="45110">
                  <c:v>28595335.875117</c:v>
                </c:pt>
                <c:pt idx="45111">
                  <c:v>28582845.475458995</c:v>
                </c:pt>
                <c:pt idx="45112">
                  <c:v>28570352.846900001</c:v>
                </c:pt>
                <c:pt idx="45113">
                  <c:v>28557857.989932995</c:v>
                </c:pt>
                <c:pt idx="45114">
                  <c:v>28545360.905049995</c:v>
                </c:pt>
                <c:pt idx="45115">
                  <c:v>28532861.592742998</c:v>
                </c:pt>
                <c:pt idx="45116">
                  <c:v>28520360.053502999</c:v>
                </c:pt>
                <c:pt idx="45117">
                  <c:v>28507856.287817992</c:v>
                </c:pt>
                <c:pt idx="45118">
                  <c:v>28495350.296177998</c:v>
                </c:pt>
                <c:pt idx="45119">
                  <c:v>28482842.079069</c:v>
                </c:pt>
                <c:pt idx="45120">
                  <c:v>28470331.636978</c:v>
                </c:pt>
                <c:pt idx="45121">
                  <c:v>28457818.970389999</c:v>
                </c:pt>
                <c:pt idx="45122">
                  <c:v>28445304.07979</c:v>
                </c:pt>
                <c:pt idx="45123">
                  <c:v>28432786.965658996</c:v>
                </c:pt>
                <c:pt idx="45124">
                  <c:v>28420267.628479999</c:v>
                </c:pt>
                <c:pt idx="45125">
                  <c:v>28407746.068734001</c:v>
                </c:pt>
                <c:pt idx="45126">
                  <c:v>28395222.286901996</c:v>
                </c:pt>
                <c:pt idx="45127">
                  <c:v>28382696.283460993</c:v>
                </c:pt>
                <c:pt idx="45128">
                  <c:v>28370168.058889005</c:v>
                </c:pt>
                <c:pt idx="45129">
                  <c:v>28357637.613664001</c:v>
                </c:pt>
                <c:pt idx="45130">
                  <c:v>28345104.948260996</c:v>
                </c:pt>
                <c:pt idx="45131">
                  <c:v>28332570.063154001</c:v>
                </c:pt>
                <c:pt idx="45132">
                  <c:v>28320032.958816998</c:v>
                </c:pt>
                <c:pt idx="45133">
                  <c:v>28307493.635723002</c:v>
                </c:pt>
                <c:pt idx="45134">
                  <c:v>28294952.094342999</c:v>
                </c:pt>
                <c:pt idx="45135">
                  <c:v>28282408.335147999</c:v>
                </c:pt>
                <c:pt idx="45136">
                  <c:v>28269862.358605999</c:v>
                </c:pt>
                <c:pt idx="45137">
                  <c:v>28257314.165187001</c:v>
                </c:pt>
                <c:pt idx="45138">
                  <c:v>28244763.755357001</c:v>
                </c:pt>
                <c:pt idx="45139">
                  <c:v>28232211.129583001</c:v>
                </c:pt>
                <c:pt idx="45140">
                  <c:v>28219656.288329005</c:v>
                </c:pt>
                <c:pt idx="45141">
                  <c:v>28207099.232060999</c:v>
                </c:pt>
                <c:pt idx="45142">
                  <c:v>28194539.961240992</c:v>
                </c:pt>
                <c:pt idx="45143">
                  <c:v>28181978.476330999</c:v>
                </c:pt>
                <c:pt idx="45144">
                  <c:v>28169414.777791996</c:v>
                </c:pt>
                <c:pt idx="45145">
                  <c:v>28156848.866085</c:v>
                </c:pt>
                <c:pt idx="45146">
                  <c:v>28144280.741666995</c:v>
                </c:pt>
                <c:pt idx="45147">
                  <c:v>28131710.404997997</c:v>
                </c:pt>
                <c:pt idx="45148">
                  <c:v>28119137.856533002</c:v>
                </c:pt>
                <c:pt idx="45149">
                  <c:v>28106563.096728999</c:v>
                </c:pt>
                <c:pt idx="45150">
                  <c:v>28093986.126040999</c:v>
                </c:pt>
                <c:pt idx="45151">
                  <c:v>28081406.944922</c:v>
                </c:pt>
                <c:pt idx="45152">
                  <c:v>28068825.553824998</c:v>
                </c:pt>
                <c:pt idx="45153">
                  <c:v>28056241.953200996</c:v>
                </c:pt>
                <c:pt idx="45154">
                  <c:v>28043656.143502001</c:v>
                </c:pt>
                <c:pt idx="45155">
                  <c:v>28031068.125177</c:v>
                </c:pt>
                <c:pt idx="45156">
                  <c:v>28018477.898674</c:v>
                </c:pt>
                <c:pt idx="45157">
                  <c:v>28005885.464440994</c:v>
                </c:pt>
                <c:pt idx="45158">
                  <c:v>27993290.822925001</c:v>
                </c:pt>
                <c:pt idx="45159">
                  <c:v>27980693.974570997</c:v>
                </c:pt>
                <c:pt idx="45160">
                  <c:v>27968094.919822998</c:v>
                </c:pt>
                <c:pt idx="45161">
                  <c:v>27955493.659125004</c:v>
                </c:pt>
                <c:pt idx="45162">
                  <c:v>27942890.192919999</c:v>
                </c:pt>
                <c:pt idx="45163">
                  <c:v>27930284.521647993</c:v>
                </c:pt>
                <c:pt idx="45164">
                  <c:v>27917676.645750999</c:v>
                </c:pt>
                <c:pt idx="45165">
                  <c:v>27905066.565665998</c:v>
                </c:pt>
                <c:pt idx="45166">
                  <c:v>27892454.281833991</c:v>
                </c:pt>
                <c:pt idx="45167">
                  <c:v>27879839.794690996</c:v>
                </c:pt>
                <c:pt idx="45168">
                  <c:v>27867223.104672998</c:v>
                </c:pt>
                <c:pt idx="45169">
                  <c:v>27854604.212214999</c:v>
                </c:pt>
                <c:pt idx="45170">
                  <c:v>27841983.117753003</c:v>
                </c:pt>
                <c:pt idx="45171">
                  <c:v>27829359.821717996</c:v>
                </c:pt>
                <c:pt idx="45172">
                  <c:v>27816734.324544001</c:v>
                </c:pt>
                <c:pt idx="45173">
                  <c:v>27804106.626660001</c:v>
                </c:pt>
                <c:pt idx="45174">
                  <c:v>27791476.728498995</c:v>
                </c:pt>
                <c:pt idx="45175">
                  <c:v>27778844.630488001</c:v>
                </c:pt>
                <c:pt idx="45176">
                  <c:v>27766210.333055999</c:v>
                </c:pt>
                <c:pt idx="45177">
                  <c:v>27753573.836629003</c:v>
                </c:pt>
                <c:pt idx="45178">
                  <c:v>27740935.141634997</c:v>
                </c:pt>
                <c:pt idx="45179">
                  <c:v>27728294.248497002</c:v>
                </c:pt>
                <c:pt idx="45180">
                  <c:v>27715651.157640997</c:v>
                </c:pt>
                <c:pt idx="45181">
                  <c:v>27703005.869488996</c:v>
                </c:pt>
                <c:pt idx="45182">
                  <c:v>27690358.384462997</c:v>
                </c:pt>
                <c:pt idx="45183">
                  <c:v>27677708.702984001</c:v>
                </c:pt>
                <c:pt idx="45184">
                  <c:v>27665056.825471997</c:v>
                </c:pt>
                <c:pt idx="45185">
                  <c:v>27652402.752347</c:v>
                </c:pt>
                <c:pt idx="45186">
                  <c:v>27639746.484026</c:v>
                </c:pt>
                <c:pt idx="45187">
                  <c:v>27627088.020925999</c:v>
                </c:pt>
                <c:pt idx="45188">
                  <c:v>27614427.363462996</c:v>
                </c:pt>
                <c:pt idx="45189">
                  <c:v>27601764.512053005</c:v>
                </c:pt>
                <c:pt idx="45190">
                  <c:v>27589099.467108995</c:v>
                </c:pt>
                <c:pt idx="45191">
                  <c:v>27576432.229044002</c:v>
                </c:pt>
                <c:pt idx="45192">
                  <c:v>27563762.798270997</c:v>
                </c:pt>
                <c:pt idx="45193">
                  <c:v>27551091.175198998</c:v>
                </c:pt>
                <c:pt idx="45194">
                  <c:v>27538417.360239998</c:v>
                </c:pt>
                <c:pt idx="45195">
                  <c:v>27525741.353801996</c:v>
                </c:pt>
                <c:pt idx="45196">
                  <c:v>27513063.156293001</c:v>
                </c:pt>
                <c:pt idx="45197">
                  <c:v>27500382.768119998</c:v>
                </c:pt>
                <c:pt idx="45198">
                  <c:v>27487700.189688995</c:v>
                </c:pt>
                <c:pt idx="45199">
                  <c:v>27475015.421404995</c:v>
                </c:pt>
                <c:pt idx="45200">
                  <c:v>27462328.463671993</c:v>
                </c:pt>
                <c:pt idx="45201">
                  <c:v>27449639.316893</c:v>
                </c:pt>
                <c:pt idx="45202">
                  <c:v>27436947.981470991</c:v>
                </c:pt>
                <c:pt idx="45203">
                  <c:v>27424254.457804997</c:v>
                </c:pt>
                <c:pt idx="45204">
                  <c:v>27411558.746296</c:v>
                </c:pt>
                <c:pt idx="45205">
                  <c:v>27398860.847344</c:v>
                </c:pt>
                <c:pt idx="45206">
                  <c:v>27386160.761344995</c:v>
                </c:pt>
                <c:pt idx="45207">
                  <c:v>27373458.488697995</c:v>
                </c:pt>
                <c:pt idx="45208">
                  <c:v>27360754.029797997</c:v>
                </c:pt>
                <c:pt idx="45209">
                  <c:v>27348047.385039996</c:v>
                </c:pt>
                <c:pt idx="45210">
                  <c:v>27335338.554817997</c:v>
                </c:pt>
                <c:pt idx="45211">
                  <c:v>27322627.539526004</c:v>
                </c:pt>
                <c:pt idx="45212">
                  <c:v>27309914.339555003</c:v>
                </c:pt>
                <c:pt idx="45213">
                  <c:v>27297198.955296997</c:v>
                </c:pt>
                <c:pt idx="45214">
                  <c:v>27284481.387140997</c:v>
                </c:pt>
                <c:pt idx="45215">
                  <c:v>27271761.635477997</c:v>
                </c:pt>
                <c:pt idx="45216">
                  <c:v>27259039.700693995</c:v>
                </c:pt>
                <c:pt idx="45217">
                  <c:v>27246315.583177995</c:v>
                </c:pt>
                <c:pt idx="45218">
                  <c:v>27233589.283314995</c:v>
                </c:pt>
                <c:pt idx="45219">
                  <c:v>27220860.801489998</c:v>
                </c:pt>
                <c:pt idx="45220">
                  <c:v>27208130.138088003</c:v>
                </c:pt>
                <c:pt idx="45221">
                  <c:v>27195397.293492995</c:v>
                </c:pt>
                <c:pt idx="45222">
                  <c:v>27182662.268086001</c:v>
                </c:pt>
                <c:pt idx="45223">
                  <c:v>27169925.062247995</c:v>
                </c:pt>
                <c:pt idx="45224">
                  <c:v>27157185.676361002</c:v>
                </c:pt>
                <c:pt idx="45225">
                  <c:v>27144444.110801999</c:v>
                </c:pt>
                <c:pt idx="45226">
                  <c:v>27131700.365952</c:v>
                </c:pt>
                <c:pt idx="45227">
                  <c:v>27118954.442186005</c:v>
                </c:pt>
                <c:pt idx="45228">
                  <c:v>27106206.339883</c:v>
                </c:pt>
                <c:pt idx="45229">
                  <c:v>27093456.059416</c:v>
                </c:pt>
                <c:pt idx="45230">
                  <c:v>27080703.601160001</c:v>
                </c:pt>
                <c:pt idx="45231">
                  <c:v>27067948.965488996</c:v>
                </c:pt>
                <c:pt idx="45232">
                  <c:v>27055192.152775999</c:v>
                </c:pt>
                <c:pt idx="45233">
                  <c:v>27042433.163392</c:v>
                </c:pt>
                <c:pt idx="45234">
                  <c:v>27029671.997707997</c:v>
                </c:pt>
                <c:pt idx="45235">
                  <c:v>27016908.656093001</c:v>
                </c:pt>
                <c:pt idx="45236">
                  <c:v>27004143.138915002</c:v>
                </c:pt>
                <c:pt idx="45237">
                  <c:v>26991375.446543995</c:v>
                </c:pt>
                <c:pt idx="45238">
                  <c:v>26978605.579344001</c:v>
                </c:pt>
                <c:pt idx="45239">
                  <c:v>26965833.537682999</c:v>
                </c:pt>
                <c:pt idx="45240">
                  <c:v>26953059.321924999</c:v>
                </c:pt>
                <c:pt idx="45241">
                  <c:v>26940282.932434</c:v>
                </c:pt>
                <c:pt idx="45242">
                  <c:v>26927504.369571995</c:v>
                </c:pt>
                <c:pt idx="45243">
                  <c:v>26914723.633701999</c:v>
                </c:pt>
                <c:pt idx="45244">
                  <c:v>26901940.725184001</c:v>
                </c:pt>
                <c:pt idx="45245">
                  <c:v>26889155.644379001</c:v>
                </c:pt>
                <c:pt idx="45246">
                  <c:v>26876368.391644996</c:v>
                </c:pt>
                <c:pt idx="45247">
                  <c:v>26863578.967340995</c:v>
                </c:pt>
                <c:pt idx="45248">
                  <c:v>26850787.371824</c:v>
                </c:pt>
                <c:pt idx="45249">
                  <c:v>26837993.605450001</c:v>
                </c:pt>
                <c:pt idx="45250">
                  <c:v>26825197.668573</c:v>
                </c:pt>
                <c:pt idx="45251">
                  <c:v>26812399.561549995</c:v>
                </c:pt>
                <c:pt idx="45252">
                  <c:v>26799599.284731995</c:v>
                </c:pt>
                <c:pt idx="45253">
                  <c:v>26786796.838472001</c:v>
                </c:pt>
                <c:pt idx="45254">
                  <c:v>26773992.223120999</c:v>
                </c:pt>
                <c:pt idx="45255">
                  <c:v>26761185.439029999</c:v>
                </c:pt>
                <c:pt idx="45256">
                  <c:v>26748376.486548997</c:v>
                </c:pt>
                <c:pt idx="45257">
                  <c:v>26735565.366025001</c:v>
                </c:pt>
                <c:pt idx="45258">
                  <c:v>26722752.077807996</c:v>
                </c:pt>
                <c:pt idx="45259">
                  <c:v>26709936.622242</c:v>
                </c:pt>
                <c:pt idx="45260">
                  <c:v>26697118.999673996</c:v>
                </c:pt>
                <c:pt idx="45261">
                  <c:v>26684299.210448995</c:v>
                </c:pt>
                <c:pt idx="45262">
                  <c:v>26671477.25491</c:v>
                </c:pt>
                <c:pt idx="45263">
                  <c:v>26658653.133400001</c:v>
                </c:pt>
                <c:pt idx="45264">
                  <c:v>26645826.846262001</c:v>
                </c:pt>
                <c:pt idx="45265">
                  <c:v>26632998.393835995</c:v>
                </c:pt>
                <c:pt idx="45266">
                  <c:v>26620167.776462</c:v>
                </c:pt>
                <c:pt idx="45267">
                  <c:v>26607334.994478997</c:v>
                </c:pt>
                <c:pt idx="45268">
                  <c:v>26594500.048225999</c:v>
                </c:pt>
                <c:pt idx="45269">
                  <c:v>26581662.938039999</c:v>
                </c:pt>
                <c:pt idx="45270">
                  <c:v>26568823.664255999</c:v>
                </c:pt>
                <c:pt idx="45271">
                  <c:v>26555982.227210995</c:v>
                </c:pt>
                <c:pt idx="45272">
                  <c:v>26543138.627238002</c:v>
                </c:pt>
                <c:pt idx="45273">
                  <c:v>26530292.864671998</c:v>
                </c:pt>
                <c:pt idx="45274">
                  <c:v>26517444.939843997</c:v>
                </c:pt>
                <c:pt idx="45275">
                  <c:v>26504594.853087001</c:v>
                </c:pt>
                <c:pt idx="45276">
                  <c:v>26491742.604730003</c:v>
                </c:pt>
                <c:pt idx="45277">
                  <c:v>26478888.195103999</c:v>
                </c:pt>
                <c:pt idx="45278">
                  <c:v>26466031.624538001</c:v>
                </c:pt>
                <c:pt idx="45279">
                  <c:v>26453172.893358</c:v>
                </c:pt>
                <c:pt idx="45280">
                  <c:v>26440312.001892995</c:v>
                </c:pt>
                <c:pt idx="45281">
                  <c:v>26427448.950468995</c:v>
                </c:pt>
                <c:pt idx="45282">
                  <c:v>26414583.739409</c:v>
                </c:pt>
                <c:pt idx="45283">
                  <c:v>26401716.369038995</c:v>
                </c:pt>
                <c:pt idx="45284">
                  <c:v>26388846.839682005</c:v>
                </c:pt>
                <c:pt idx="45285">
                  <c:v>26375975.151659001</c:v>
                </c:pt>
                <c:pt idx="45286">
                  <c:v>26363101.305292998</c:v>
                </c:pt>
                <c:pt idx="45287">
                  <c:v>26350225.300903</c:v>
                </c:pt>
                <c:pt idx="45288">
                  <c:v>26337347.138810001</c:v>
                </c:pt>
                <c:pt idx="45289">
                  <c:v>26324466.819332004</c:v>
                </c:pt>
                <c:pt idx="45290">
                  <c:v>26311584.342785999</c:v>
                </c:pt>
                <c:pt idx="45291">
                  <c:v>26298699.709488995</c:v>
                </c:pt>
                <c:pt idx="45292">
                  <c:v>26285812.919757001</c:v>
                </c:pt>
                <c:pt idx="45293">
                  <c:v>26272923.973904997</c:v>
                </c:pt>
                <c:pt idx="45294">
                  <c:v>26260032.872247998</c:v>
                </c:pt>
                <c:pt idx="45295">
                  <c:v>26247139.615097001</c:v>
                </c:pt>
                <c:pt idx="45296">
                  <c:v>26234244.202764999</c:v>
                </c:pt>
                <c:pt idx="45297">
                  <c:v>26221346.635563999</c:v>
                </c:pt>
                <c:pt idx="45298">
                  <c:v>26208446.913803995</c:v>
                </c:pt>
                <c:pt idx="45299">
                  <c:v>26195545.037794001</c:v>
                </c:pt>
                <c:pt idx="45300">
                  <c:v>26182641.007841997</c:v>
                </c:pt>
                <c:pt idx="45301">
                  <c:v>26169734.824257001</c:v>
                </c:pt>
                <c:pt idx="45302">
                  <c:v>26156826.487343997</c:v>
                </c:pt>
                <c:pt idx="45303">
                  <c:v>26143915.997409996</c:v>
                </c:pt>
                <c:pt idx="45304">
                  <c:v>26131003.354760002</c:v>
                </c:pt>
                <c:pt idx="45305">
                  <c:v>26118088.559696</c:v>
                </c:pt>
                <c:pt idx="45306">
                  <c:v>26105171.612524003</c:v>
                </c:pt>
                <c:pt idx="45307">
                  <c:v>26092252.513544001</c:v>
                </c:pt>
                <c:pt idx="45308">
                  <c:v>26079331.263056997</c:v>
                </c:pt>
                <c:pt idx="45309">
                  <c:v>26066407.861365002</c:v>
                </c:pt>
                <c:pt idx="45310">
                  <c:v>26053482.308766004</c:v>
                </c:pt>
                <c:pt idx="45311">
                  <c:v>26040554.605558999</c:v>
                </c:pt>
                <c:pt idx="45312">
                  <c:v>26027624.752041996</c:v>
                </c:pt>
                <c:pt idx="45313">
                  <c:v>26014692.748510998</c:v>
                </c:pt>
                <c:pt idx="45314">
                  <c:v>26001758.595261995</c:v>
                </c:pt>
                <c:pt idx="45315">
                  <c:v>25988822.29259</c:v>
                </c:pt>
                <c:pt idx="45316">
                  <c:v>25975883.840787999</c:v>
                </c:pt>
                <c:pt idx="45317">
                  <c:v>25962943.240150999</c:v>
                </c:pt>
                <c:pt idx="45318">
                  <c:v>25950000.490969997</c:v>
                </c:pt>
                <c:pt idx="45319">
                  <c:v>25937055.593536001</c:v>
                </c:pt>
                <c:pt idx="45320">
                  <c:v>25924108.548140001</c:v>
                </c:pt>
                <c:pt idx="45321">
                  <c:v>25911159.355070997</c:v>
                </c:pt>
                <c:pt idx="45322">
                  <c:v>25898208.014619</c:v>
                </c:pt>
                <c:pt idx="45323">
                  <c:v>25885254.527069997</c:v>
                </c:pt>
                <c:pt idx="45324">
                  <c:v>25872298.892710999</c:v>
                </c:pt>
                <c:pt idx="45325">
                  <c:v>25859341.111829001</c:v>
                </c:pt>
                <c:pt idx="45326">
                  <c:v>25846381.184707999</c:v>
                </c:pt>
                <c:pt idx="45327">
                  <c:v>25833419.111632999</c:v>
                </c:pt>
                <c:pt idx="45328">
                  <c:v>25820454.892887</c:v>
                </c:pt>
                <c:pt idx="45329">
                  <c:v>25807488.528751999</c:v>
                </c:pt>
                <c:pt idx="45330">
                  <c:v>25794520.019508999</c:v>
                </c:pt>
                <c:pt idx="45331">
                  <c:v>25781549.365439996</c:v>
                </c:pt>
                <c:pt idx="45332">
                  <c:v>25768576.566822998</c:v>
                </c:pt>
                <c:pt idx="45333">
                  <c:v>25755601.623939</c:v>
                </c:pt>
                <c:pt idx="45334">
                  <c:v>25742624.537062999</c:v>
                </c:pt>
                <c:pt idx="45335">
                  <c:v>25729645.306474999</c:v>
                </c:pt>
                <c:pt idx="45336">
                  <c:v>25716663.93245</c:v>
                </c:pt>
                <c:pt idx="45337">
                  <c:v>25703680.415261995</c:v>
                </c:pt>
                <c:pt idx="45338">
                  <c:v>25690694.755187001</c:v>
                </c:pt>
                <c:pt idx="45339">
                  <c:v>25677706.952498995</c:v>
                </c:pt>
                <c:pt idx="45340">
                  <c:v>25664717.007468995</c:v>
                </c:pt>
                <c:pt idx="45341">
                  <c:v>25651724.920368996</c:v>
                </c:pt>
                <c:pt idx="45342">
                  <c:v>25638730.691470996</c:v>
                </c:pt>
                <c:pt idx="45343">
                  <c:v>25625734.321044002</c:v>
                </c:pt>
                <c:pt idx="45344">
                  <c:v>25612735.809358001</c:v>
                </c:pt>
                <c:pt idx="45345">
                  <c:v>25599735.156679999</c:v>
                </c:pt>
                <c:pt idx="45346">
                  <c:v>25586732.363277998</c:v>
                </c:pt>
                <c:pt idx="45347">
                  <c:v>25573727.429420002</c:v>
                </c:pt>
                <c:pt idx="45348">
                  <c:v>25560720.355369005</c:v>
                </c:pt>
                <c:pt idx="45349">
                  <c:v>25547711.141391002</c:v>
                </c:pt>
                <c:pt idx="45350">
                  <c:v>25534699.787750997</c:v>
                </c:pt>
                <c:pt idx="45351">
                  <c:v>25521686.294709999</c:v>
                </c:pt>
                <c:pt idx="45352">
                  <c:v>25508670.662531</c:v>
                </c:pt>
                <c:pt idx="45353">
                  <c:v>25495652.891476002</c:v>
                </c:pt>
                <c:pt idx="45354">
                  <c:v>25482632.981804993</c:v>
                </c:pt>
                <c:pt idx="45355">
                  <c:v>25469610.933776997</c:v>
                </c:pt>
                <c:pt idx="45356">
                  <c:v>25456586.747650996</c:v>
                </c:pt>
                <c:pt idx="45357">
                  <c:v>25443560.423684996</c:v>
                </c:pt>
                <c:pt idx="45358">
                  <c:v>25430531.962134998</c:v>
                </c:pt>
                <c:pt idx="45359">
                  <c:v>25417501.363258995</c:v>
                </c:pt>
                <c:pt idx="45360">
                  <c:v>25404468.627310999</c:v>
                </c:pt>
                <c:pt idx="45361">
                  <c:v>25391433.754544999</c:v>
                </c:pt>
                <c:pt idx="45362">
                  <c:v>25378396.745215997</c:v>
                </c:pt>
                <c:pt idx="45363">
                  <c:v>25365357.599575002</c:v>
                </c:pt>
                <c:pt idx="45364">
                  <c:v>25352316.317875002</c:v>
                </c:pt>
                <c:pt idx="45365">
                  <c:v>25339272.900366001</c:v>
                </c:pt>
                <c:pt idx="45366">
                  <c:v>25326227.347298995</c:v>
                </c:pt>
                <c:pt idx="45367">
                  <c:v>25313179.658923004</c:v>
                </c:pt>
                <c:pt idx="45368">
                  <c:v>25300129.835485</c:v>
                </c:pt>
                <c:pt idx="45369">
                  <c:v>25287077.877234999</c:v>
                </c:pt>
                <c:pt idx="45370">
                  <c:v>25274023.784417998</c:v>
                </c:pt>
                <c:pt idx="45371">
                  <c:v>25260967.55728</c:v>
                </c:pt>
                <c:pt idx="45372">
                  <c:v>25247909.196066003</c:v>
                </c:pt>
                <c:pt idx="45373">
                  <c:v>25234848.701020997</c:v>
                </c:pt>
                <c:pt idx="45374">
                  <c:v>25221786.072387002</c:v>
                </c:pt>
                <c:pt idx="45375">
                  <c:v>25208721.310407005</c:v>
                </c:pt>
                <c:pt idx="45376">
                  <c:v>25195654.415321998</c:v>
                </c:pt>
                <c:pt idx="45377">
                  <c:v>25182585.387373995</c:v>
                </c:pt>
                <c:pt idx="45378">
                  <c:v>25169514.226801995</c:v>
                </c:pt>
                <c:pt idx="45379">
                  <c:v>25156440.933844995</c:v>
                </c:pt>
                <c:pt idx="45380">
                  <c:v>25143365.508740999</c:v>
                </c:pt>
                <c:pt idx="45381">
                  <c:v>25130287.951729</c:v>
                </c:pt>
                <c:pt idx="45382">
                  <c:v>25117208.263042994</c:v>
                </c:pt>
                <c:pt idx="45383">
                  <c:v>25104126.442920998</c:v>
                </c:pt>
                <c:pt idx="45384">
                  <c:v>25091042.491595995</c:v>
                </c:pt>
                <c:pt idx="45385">
                  <c:v>25077956.409302998</c:v>
                </c:pt>
                <c:pt idx="45386">
                  <c:v>25064868.196275</c:v>
                </c:pt>
                <c:pt idx="45387">
                  <c:v>25051777.852743998</c:v>
                </c:pt>
                <c:pt idx="45388">
                  <c:v>25038685.378941</c:v>
                </c:pt>
                <c:pt idx="45389">
                  <c:v>25025590.775097996</c:v>
                </c:pt>
                <c:pt idx="45390">
                  <c:v>25012494.041444995</c:v>
                </c:pt>
                <c:pt idx="45391">
                  <c:v>24999395.178208999</c:v>
                </c:pt>
                <c:pt idx="45392">
                  <c:v>24986294.185618997</c:v>
                </c:pt>
                <c:pt idx="45393">
                  <c:v>24973191.063903995</c:v>
                </c:pt>
                <c:pt idx="45394">
                  <c:v>24960085.813287999</c:v>
                </c:pt>
                <c:pt idx="45395">
                  <c:v>24946978.433997996</c:v>
                </c:pt>
                <c:pt idx="45396">
                  <c:v>24933868.926257998</c:v>
                </c:pt>
                <c:pt idx="45397">
                  <c:v>24920757.290292997</c:v>
                </c:pt>
                <c:pt idx="45398">
                  <c:v>24907643.526326004</c:v>
                </c:pt>
                <c:pt idx="45399">
                  <c:v>24894527.634578999</c:v>
                </c:pt>
                <c:pt idx="45400">
                  <c:v>24881409.615272999</c:v>
                </c:pt>
                <c:pt idx="45401">
                  <c:v>24868289.468629997</c:v>
                </c:pt>
                <c:pt idx="45402">
                  <c:v>24855167.194869</c:v>
                </c:pt>
                <c:pt idx="45403">
                  <c:v>24842042.794209</c:v>
                </c:pt>
                <c:pt idx="45404">
                  <c:v>24828916.266867995</c:v>
                </c:pt>
                <c:pt idx="45405">
                  <c:v>24815787.613063999</c:v>
                </c:pt>
                <c:pt idx="45406">
                  <c:v>24802656.833014</c:v>
                </c:pt>
                <c:pt idx="45407">
                  <c:v>24789523.926933002</c:v>
                </c:pt>
                <c:pt idx="45408">
                  <c:v>24776388.895036001</c:v>
                </c:pt>
                <c:pt idx="45409">
                  <c:v>24763251.737537</c:v>
                </c:pt>
                <c:pt idx="45410">
                  <c:v>24750112.45465</c:v>
                </c:pt>
                <c:pt idx="45411">
                  <c:v>24736971.046587005</c:v>
                </c:pt>
                <c:pt idx="45412">
                  <c:v>24723827.513560001</c:v>
                </c:pt>
                <c:pt idx="45413">
                  <c:v>24710681.855780005</c:v>
                </c:pt>
                <c:pt idx="45414">
                  <c:v>24697534.073456001</c:v>
                </c:pt>
                <c:pt idx="45415">
                  <c:v>24684384.166797999</c:v>
                </c:pt>
                <c:pt idx="45416">
                  <c:v>24671232.136015005</c:v>
                </c:pt>
                <c:pt idx="45417">
                  <c:v>24658077.981313996</c:v>
                </c:pt>
                <c:pt idx="45418">
                  <c:v>24644921.702902</c:v>
                </c:pt>
                <c:pt idx="45419">
                  <c:v>24631763.300985001</c:v>
                </c:pt>
                <c:pt idx="45420">
                  <c:v>24618602.775767997</c:v>
                </c:pt>
                <c:pt idx="45421">
                  <c:v>24605440.127455</c:v>
                </c:pt>
                <c:pt idx="45422">
                  <c:v>24592275.356251001</c:v>
                </c:pt>
                <c:pt idx="45423">
                  <c:v>24579108.462358002</c:v>
                </c:pt>
                <c:pt idx="45424">
                  <c:v>24565939.445977993</c:v>
                </c:pt>
                <c:pt idx="45425">
                  <c:v>24552768.307312001</c:v>
                </c:pt>
                <c:pt idx="45426">
                  <c:v>24539595.046560999</c:v>
                </c:pt>
                <c:pt idx="45427">
                  <c:v>24526419.663924001</c:v>
                </c:pt>
                <c:pt idx="45428">
                  <c:v>24513242.159600001</c:v>
                </c:pt>
                <c:pt idx="45429">
                  <c:v>24500062.533787999</c:v>
                </c:pt>
                <c:pt idx="45430">
                  <c:v>24486880.786682997</c:v>
                </c:pt>
                <c:pt idx="45431">
                  <c:v>24473696.918483</c:v>
                </c:pt>
                <c:pt idx="45432">
                  <c:v>24460510.929384001</c:v>
                </c:pt>
                <c:pt idx="45433">
                  <c:v>24447322.819580004</c:v>
                </c:pt>
                <c:pt idx="45434">
                  <c:v>24434132.589264996</c:v>
                </c:pt>
                <c:pt idx="45435">
                  <c:v>24420940.238632001</c:v>
                </c:pt>
                <c:pt idx="45436">
                  <c:v>24407745.767874993</c:v>
                </c:pt>
                <c:pt idx="45437">
                  <c:v>24394549.177184004</c:v>
                </c:pt>
                <c:pt idx="45438">
                  <c:v>24381350.46675</c:v>
                </c:pt>
                <c:pt idx="45439">
                  <c:v>24368149.636764005</c:v>
                </c:pt>
                <c:pt idx="45440">
                  <c:v>24354946.687414996</c:v>
                </c:pt>
                <c:pt idx="45441">
                  <c:v>24341741.618891999</c:v>
                </c:pt>
                <c:pt idx="45442">
                  <c:v>24328534.431380998</c:v>
                </c:pt>
                <c:pt idx="45443">
                  <c:v>24315325.125070997</c:v>
                </c:pt>
                <c:pt idx="45444">
                  <c:v>24302113.700146999</c:v>
                </c:pt>
                <c:pt idx="45445">
                  <c:v>24288900.156795003</c:v>
                </c:pt>
                <c:pt idx="45446">
                  <c:v>24275684.495197996</c:v>
                </c:pt>
                <c:pt idx="45447">
                  <c:v>24262466.715542</c:v>
                </c:pt>
                <c:pt idx="45448">
                  <c:v>24249246.818010002</c:v>
                </c:pt>
                <c:pt idx="45449">
                  <c:v>24236024.802781999</c:v>
                </c:pt>
                <c:pt idx="45450">
                  <c:v>24222800.670042001</c:v>
                </c:pt>
                <c:pt idx="45451">
                  <c:v>24209574.419969</c:v>
                </c:pt>
                <c:pt idx="45452">
                  <c:v>24196346.052744001</c:v>
                </c:pt>
                <c:pt idx="45453">
                  <c:v>24183115.568546001</c:v>
                </c:pt>
                <c:pt idx="45454">
                  <c:v>24169882.967552997</c:v>
                </c:pt>
                <c:pt idx="45455">
                  <c:v>24156648.249942996</c:v>
                </c:pt>
                <c:pt idx="45456">
                  <c:v>24143411.415891998</c:v>
                </c:pt>
                <c:pt idx="45457">
                  <c:v>24130172.465576995</c:v>
                </c:pt>
                <c:pt idx="45458">
                  <c:v>24116931.399174001</c:v>
                </c:pt>
                <c:pt idx="45459">
                  <c:v>24103688.216855999</c:v>
                </c:pt>
                <c:pt idx="45460">
                  <c:v>24090442.918798</c:v>
                </c:pt>
                <c:pt idx="45461">
                  <c:v>24077195.505171996</c:v>
                </c:pt>
                <c:pt idx="45462">
                  <c:v>24063945.976151001</c:v>
                </c:pt>
                <c:pt idx="45463">
                  <c:v>24050694.331905998</c:v>
                </c:pt>
                <c:pt idx="45464">
                  <c:v>24037440.572609</c:v>
                </c:pt>
                <c:pt idx="45465">
                  <c:v>24024184.698428001</c:v>
                </c:pt>
                <c:pt idx="45466">
                  <c:v>24010926.709534001</c:v>
                </c:pt>
                <c:pt idx="45467">
                  <c:v>23997666.606093999</c:v>
                </c:pt>
                <c:pt idx="45468">
                  <c:v>23984404.388277002</c:v>
                </c:pt>
                <c:pt idx="45469">
                  <c:v>23971140.056249</c:v>
                </c:pt>
                <c:pt idx="45470">
                  <c:v>23957873.610177003</c:v>
                </c:pt>
                <c:pt idx="45471">
                  <c:v>23944605.050225999</c:v>
                </c:pt>
                <c:pt idx="45472">
                  <c:v>23931334.376560003</c:v>
                </c:pt>
                <c:pt idx="45473">
                  <c:v>23918061.589343995</c:v>
                </c:pt>
                <c:pt idx="45474">
                  <c:v>23904786.688740999</c:v>
                </c:pt>
                <c:pt idx="45475">
                  <c:v>23891509.674913</c:v>
                </c:pt>
                <c:pt idx="45476">
                  <c:v>23878230.548021998</c:v>
                </c:pt>
                <c:pt idx="45477">
                  <c:v>23864949.308228999</c:v>
                </c:pt>
                <c:pt idx="45478">
                  <c:v>23851665.955692995</c:v>
                </c:pt>
                <c:pt idx="45479">
                  <c:v>23838380.490574997</c:v>
                </c:pt>
                <c:pt idx="45480">
                  <c:v>23825092.913034</c:v>
                </c:pt>
                <c:pt idx="45481">
                  <c:v>23811803.223226</c:v>
                </c:pt>
                <c:pt idx="45482">
                  <c:v>23798511.421309996</c:v>
                </c:pt>
                <c:pt idx="45483">
                  <c:v>23785217.507440995</c:v>
                </c:pt>
                <c:pt idx="45484">
                  <c:v>23771921.481775992</c:v>
                </c:pt>
                <c:pt idx="45485">
                  <c:v>23758623.344470002</c:v>
                </c:pt>
                <c:pt idx="45486">
                  <c:v>23745323.095675997</c:v>
                </c:pt>
                <c:pt idx="45487">
                  <c:v>23732020.735547997</c:v>
                </c:pt>
                <c:pt idx="45488">
                  <c:v>23718716.264239997</c:v>
                </c:pt>
                <c:pt idx="45489">
                  <c:v>23705409.681901995</c:v>
                </c:pt>
                <c:pt idx="45490">
                  <c:v>23692100.988686997</c:v>
                </c:pt>
                <c:pt idx="45491">
                  <c:v>23678790.184744</c:v>
                </c:pt>
                <c:pt idx="45492">
                  <c:v>23665477.270224001</c:v>
                </c:pt>
                <c:pt idx="45493">
                  <c:v>23652162.245276995</c:v>
                </c:pt>
                <c:pt idx="45494">
                  <c:v>23638845.110048998</c:v>
                </c:pt>
                <c:pt idx="45495">
                  <c:v>23625525.864689</c:v>
                </c:pt>
                <c:pt idx="45496">
                  <c:v>23612204.509344</c:v>
                </c:pt>
                <c:pt idx="45497">
                  <c:v>23598881.044160001</c:v>
                </c:pt>
                <c:pt idx="45498">
                  <c:v>23585555.469281998</c:v>
                </c:pt>
                <c:pt idx="45499">
                  <c:v>23572227.784854997</c:v>
                </c:pt>
                <c:pt idx="45500">
                  <c:v>23558897.991023995</c:v>
                </c:pt>
                <c:pt idx="45501">
                  <c:v>23545566.087930996</c:v>
                </c:pt>
                <c:pt idx="45502">
                  <c:v>23532232.075718995</c:v>
                </c:pt>
                <c:pt idx="45503">
                  <c:v>23518895.954530001</c:v>
                </c:pt>
                <c:pt idx="45504">
                  <c:v>23505557.724504001</c:v>
                </c:pt>
                <c:pt idx="45505">
                  <c:v>23492217.385784</c:v>
                </c:pt>
                <c:pt idx="45506">
                  <c:v>23478874.938507006</c:v>
                </c:pt>
                <c:pt idx="45507">
                  <c:v>23465530.382813998</c:v>
                </c:pt>
                <c:pt idx="45508">
                  <c:v>23452183.718840998</c:v>
                </c:pt>
                <c:pt idx="45509">
                  <c:v>23438834.946727999</c:v>
                </c:pt>
                <c:pt idx="45510">
                  <c:v>23425484.066610996</c:v>
                </c:pt>
                <c:pt idx="45511">
                  <c:v>23412131.078625001</c:v>
                </c:pt>
                <c:pt idx="45512">
                  <c:v>23398775.982906997</c:v>
                </c:pt>
                <c:pt idx="45513">
                  <c:v>23385418.779589999</c:v>
                </c:pt>
                <c:pt idx="45514">
                  <c:v>23372059.468809996</c:v>
                </c:pt>
                <c:pt idx="45515">
                  <c:v>23358698.050698996</c:v>
                </c:pt>
                <c:pt idx="45516">
                  <c:v>23345334.525389001</c:v>
                </c:pt>
                <c:pt idx="45517">
                  <c:v>23331968.893013995</c:v>
                </c:pt>
                <c:pt idx="45518">
                  <c:v>23318601.153703</c:v>
                </c:pt>
                <c:pt idx="45519">
                  <c:v>23305231.307588</c:v>
                </c:pt>
                <c:pt idx="45520">
                  <c:v>23291859.354798</c:v>
                </c:pt>
                <c:pt idx="45521">
                  <c:v>23278485.295462996</c:v>
                </c:pt>
                <c:pt idx="45522">
                  <c:v>23265109.12971</c:v>
                </c:pt>
                <c:pt idx="45523">
                  <c:v>23251730.857666999</c:v>
                </c:pt>
                <c:pt idx="45524">
                  <c:v>23238350.479460996</c:v>
                </c:pt>
                <c:pt idx="45525">
                  <c:v>23224967.995218996</c:v>
                </c:pt>
                <c:pt idx="45526">
                  <c:v>23211583.405066997</c:v>
                </c:pt>
                <c:pt idx="45527">
                  <c:v>23198196.709128</c:v>
                </c:pt>
                <c:pt idx="45528">
                  <c:v>23184807.907528002</c:v>
                </c:pt>
                <c:pt idx="45529">
                  <c:v>23171417.000388999</c:v>
                </c:pt>
                <c:pt idx="45530">
                  <c:v>23158023.987834994</c:v>
                </c:pt>
                <c:pt idx="45531">
                  <c:v>23144628.869987998</c:v>
                </c:pt>
                <c:pt idx="45532">
                  <c:v>23131231.646969005</c:v>
                </c:pt>
                <c:pt idx="45533">
                  <c:v>23117832.318898998</c:v>
                </c:pt>
                <c:pt idx="45534">
                  <c:v>23104430.885897994</c:v>
                </c:pt>
                <c:pt idx="45535">
                  <c:v>23091027.348085001</c:v>
                </c:pt>
                <c:pt idx="45536">
                  <c:v>23077621.70558</c:v>
                </c:pt>
                <c:pt idx="45537">
                  <c:v>23064213.958500005</c:v>
                </c:pt>
                <c:pt idx="45538">
                  <c:v>23050804.106961999</c:v>
                </c:pt>
                <c:pt idx="45539">
                  <c:v>23037392.151083</c:v>
                </c:pt>
                <c:pt idx="45540">
                  <c:v>23023978.090980001</c:v>
                </c:pt>
                <c:pt idx="45541">
                  <c:v>23010561.926766999</c:v>
                </c:pt>
                <c:pt idx="45542">
                  <c:v>22997143.658559002</c:v>
                </c:pt>
                <c:pt idx="45543">
                  <c:v>22983723.286470998</c:v>
                </c:pt>
                <c:pt idx="45544">
                  <c:v>22970300.810614001</c:v>
                </c:pt>
                <c:pt idx="45545">
                  <c:v>22956876.231102999</c:v>
                </c:pt>
                <c:pt idx="45546">
                  <c:v>22943449.548048995</c:v>
                </c:pt>
                <c:pt idx="45547">
                  <c:v>22930020.761562996</c:v>
                </c:pt>
                <c:pt idx="45548">
                  <c:v>22916589.871755</c:v>
                </c:pt>
                <c:pt idx="45549">
                  <c:v>22903156.878737003</c:v>
                </c:pt>
                <c:pt idx="45550">
                  <c:v>22889721.782615997</c:v>
                </c:pt>
                <c:pt idx="45551">
                  <c:v>22876284.583502997</c:v>
                </c:pt>
                <c:pt idx="45552">
                  <c:v>22862845.281502996</c:v>
                </c:pt>
                <c:pt idx="45553">
                  <c:v>22849403.876726009</c:v>
                </c:pt>
                <c:pt idx="45554">
                  <c:v>22835960.369276997</c:v>
                </c:pt>
                <c:pt idx="45555">
                  <c:v>22822514.759262998</c:v>
                </c:pt>
                <c:pt idx="45556">
                  <c:v>22809067.046788</c:v>
                </c:pt>
                <c:pt idx="45557">
                  <c:v>22795617.231958002</c:v>
                </c:pt>
                <c:pt idx="45558">
                  <c:v>22782165.314876001</c:v>
                </c:pt>
                <c:pt idx="45559">
                  <c:v>22768711.295645997</c:v>
                </c:pt>
                <c:pt idx="45560">
                  <c:v>22755255.174371</c:v>
                </c:pt>
                <c:pt idx="45561">
                  <c:v>22741796.951152001</c:v>
                </c:pt>
                <c:pt idx="45562">
                  <c:v>22728336.626090001</c:v>
                </c:pt>
                <c:pt idx="45563">
                  <c:v>22714874.199287001</c:v>
                </c:pt>
                <c:pt idx="45564">
                  <c:v>22701409.670842998</c:v>
                </c:pt>
                <c:pt idx="45565">
                  <c:v>22687943.040856998</c:v>
                </c:pt>
                <c:pt idx="45566">
                  <c:v>22674474.309427999</c:v>
                </c:pt>
                <c:pt idx="45567">
                  <c:v>22661003.476652998</c:v>
                </c:pt>
                <c:pt idx="45568">
                  <c:v>22647530.542630997</c:v>
                </c:pt>
                <c:pt idx="45569">
                  <c:v>22634055.507459</c:v>
                </c:pt>
                <c:pt idx="45570">
                  <c:v>22620578.371230997</c:v>
                </c:pt>
                <c:pt idx="45571">
                  <c:v>22607099.134045001</c:v>
                </c:pt>
                <c:pt idx="45572">
                  <c:v>22593617.795994997</c:v>
                </c:pt>
                <c:pt idx="45573">
                  <c:v>22580134.357175</c:v>
                </c:pt>
                <c:pt idx="45574">
                  <c:v>22566648.817678995</c:v>
                </c:pt>
                <c:pt idx="45575">
                  <c:v>22553161.1776</c:v>
                </c:pt>
                <c:pt idx="45576">
                  <c:v>22539671.437030997</c:v>
                </c:pt>
                <c:pt idx="45577">
                  <c:v>22526179.596062001</c:v>
                </c:pt>
                <c:pt idx="45578">
                  <c:v>22512685.654786002</c:v>
                </c:pt>
                <c:pt idx="45579">
                  <c:v>22499189.613292001</c:v>
                </c:pt>
                <c:pt idx="45580">
                  <c:v>22485691.471670993</c:v>
                </c:pt>
                <c:pt idx="45581">
                  <c:v>22472191.230010998</c:v>
                </c:pt>
                <c:pt idx="45582">
                  <c:v>22458688.888402</c:v>
                </c:pt>
                <c:pt idx="45583">
                  <c:v>22445184.446931995</c:v>
                </c:pt>
                <c:pt idx="45584">
                  <c:v>22431677.905686997</c:v>
                </c:pt>
                <c:pt idx="45585">
                  <c:v>22418169.264754001</c:v>
                </c:pt>
                <c:pt idx="45586">
                  <c:v>22404658.524220001</c:v>
                </c:pt>
                <c:pt idx="45587">
                  <c:v>22391145.68417</c:v>
                </c:pt>
                <c:pt idx="45588">
                  <c:v>22377630.744688995</c:v>
                </c:pt>
                <c:pt idx="45589">
                  <c:v>22364113.705860995</c:v>
                </c:pt>
                <c:pt idx="45590">
                  <c:v>22350594.567769997</c:v>
                </c:pt>
                <c:pt idx="45591">
                  <c:v>22337073.330499001</c:v>
                </c:pt>
                <c:pt idx="45592">
                  <c:v>22323549.994128998</c:v>
                </c:pt>
                <c:pt idx="45593">
                  <c:v>22310024.558743998</c:v>
                </c:pt>
                <c:pt idx="45594">
                  <c:v>22296497.024425</c:v>
                </c:pt>
                <c:pt idx="45595">
                  <c:v>22282967.391249996</c:v>
                </c:pt>
                <c:pt idx="45596">
                  <c:v>22269435.659302004</c:v>
                </c:pt>
                <c:pt idx="45597">
                  <c:v>22255901.828659005</c:v>
                </c:pt>
                <c:pt idx="45598">
                  <c:v>22242365.8994</c:v>
                </c:pt>
                <c:pt idx="45599">
                  <c:v>22228827.871601995</c:v>
                </c:pt>
                <c:pt idx="45600">
                  <c:v>22215287.745344996</c:v>
                </c:pt>
                <c:pt idx="45601">
                  <c:v>22201745.520702999</c:v>
                </c:pt>
                <c:pt idx="45602">
                  <c:v>22188201.197755001</c:v>
                </c:pt>
                <c:pt idx="45603">
                  <c:v>22174654.776574999</c:v>
                </c:pt>
                <c:pt idx="45604">
                  <c:v>22161106.257238995</c:v>
                </c:pt>
                <c:pt idx="45605">
                  <c:v>22147555.639821999</c:v>
                </c:pt>
                <c:pt idx="45606">
                  <c:v>22134002.924396001</c:v>
                </c:pt>
                <c:pt idx="45607">
                  <c:v>22120448.111035999</c:v>
                </c:pt>
                <c:pt idx="45608">
                  <c:v>22106891.199814998</c:v>
                </c:pt>
                <c:pt idx="45609">
                  <c:v>22093332.190804001</c:v>
                </c:pt>
                <c:pt idx="45610">
                  <c:v>22079771.084075995</c:v>
                </c:pt>
                <c:pt idx="45611">
                  <c:v>22066207.879700001</c:v>
                </c:pt>
                <c:pt idx="45612">
                  <c:v>22052642.577747997</c:v>
                </c:pt>
                <c:pt idx="45613">
                  <c:v>22039075.178290002</c:v>
                </c:pt>
                <c:pt idx="45614">
                  <c:v>22025505.681394</c:v>
                </c:pt>
                <c:pt idx="45615">
                  <c:v>22011934.087129999</c:v>
                </c:pt>
                <c:pt idx="45616">
                  <c:v>21998360.395564999</c:v>
                </c:pt>
                <c:pt idx="45617">
                  <c:v>21984784.606767002</c:v>
                </c:pt>
                <c:pt idx="45618">
                  <c:v>21971206.720802002</c:v>
                </c:pt>
                <c:pt idx="45619">
                  <c:v>21957626.737737998</c:v>
                </c:pt>
                <c:pt idx="45620">
                  <c:v>21944044.657639999</c:v>
                </c:pt>
                <c:pt idx="45621">
                  <c:v>21930460.480572995</c:v>
                </c:pt>
                <c:pt idx="45622">
                  <c:v>21916874.206602</c:v>
                </c:pt>
                <c:pt idx="45623">
                  <c:v>21903285.835790999</c:v>
                </c:pt>
                <c:pt idx="45624">
                  <c:v>21889695.368202999</c:v>
                </c:pt>
                <c:pt idx="45625">
                  <c:v>21876102.803901002</c:v>
                </c:pt>
                <c:pt idx="45626">
                  <c:v>21862508.142948002</c:v>
                </c:pt>
                <c:pt idx="45627">
                  <c:v>21848911.385404997</c:v>
                </c:pt>
                <c:pt idx="45628">
                  <c:v>21835312.531334005</c:v>
                </c:pt>
                <c:pt idx="45629">
                  <c:v>21821711.580794998</c:v>
                </c:pt>
                <c:pt idx="45630">
                  <c:v>21808108.533847995</c:v>
                </c:pt>
                <c:pt idx="45631">
                  <c:v>21794503.390553001</c:v>
                </c:pt>
                <c:pt idx="45632">
                  <c:v>21780896.150968999</c:v>
                </c:pt>
                <c:pt idx="45633">
                  <c:v>21767286.815154005</c:v>
                </c:pt>
                <c:pt idx="45634">
                  <c:v>21753675.383166</c:v>
                </c:pt>
                <c:pt idx="45635">
                  <c:v>21740061.855062999</c:v>
                </c:pt>
                <c:pt idx="45636">
                  <c:v>21726446.230900999</c:v>
                </c:pt>
                <c:pt idx="45637">
                  <c:v>21712828.510736004</c:v>
                </c:pt>
                <c:pt idx="45638">
                  <c:v>21699208.694623999</c:v>
                </c:pt>
                <c:pt idx="45639">
                  <c:v>21685586.782620002</c:v>
                </c:pt>
                <c:pt idx="45640">
                  <c:v>21671962.774777997</c:v>
                </c:pt>
                <c:pt idx="45641">
                  <c:v>21658336.671153001</c:v>
                </c:pt>
                <c:pt idx="45642">
                  <c:v>21644708.471798997</c:v>
                </c:pt>
                <c:pt idx="45643">
                  <c:v>21631078.176767003</c:v>
                </c:pt>
                <c:pt idx="45644">
                  <c:v>21617445.786110997</c:v>
                </c:pt>
                <c:pt idx="45645">
                  <c:v>21603811.299880996</c:v>
                </c:pt>
                <c:pt idx="45646">
                  <c:v>21590174.718131002</c:v>
                </c:pt>
                <c:pt idx="45647">
                  <c:v>21576536.040909</c:v>
                </c:pt>
                <c:pt idx="45648">
                  <c:v>21562895.268266998</c:v>
                </c:pt>
                <c:pt idx="45649">
                  <c:v>21549252.400254</c:v>
                </c:pt>
                <c:pt idx="45650">
                  <c:v>21535607.436919998</c:v>
                </c:pt>
                <c:pt idx="45651">
                  <c:v>21521960.378311999</c:v>
                </c:pt>
                <c:pt idx="45652">
                  <c:v>21508311.224479996</c:v>
                </c:pt>
                <c:pt idx="45653">
                  <c:v>21494659.975469995</c:v>
                </c:pt>
                <c:pt idx="45654">
                  <c:v>21481006.631329004</c:v>
                </c:pt>
                <c:pt idx="45655">
                  <c:v>21467351.192105003</c:v>
                </c:pt>
                <c:pt idx="45656">
                  <c:v>21453693.657842997</c:v>
                </c:pt>
                <c:pt idx="45657">
                  <c:v>21440034.028588999</c:v>
                </c:pt>
                <c:pt idx="45658">
                  <c:v>21426372.304387003</c:v>
                </c:pt>
                <c:pt idx="45659">
                  <c:v>21412708.485281996</c:v>
                </c:pt>
                <c:pt idx="45660">
                  <c:v>21399042.571317997</c:v>
                </c:pt>
                <c:pt idx="45661">
                  <c:v>21385374.562538002</c:v>
                </c:pt>
                <c:pt idx="45662">
                  <c:v>21371704.458985001</c:v>
                </c:pt>
                <c:pt idx="45663">
                  <c:v>21358032.260701995</c:v>
                </c:pt>
                <c:pt idx="45664">
                  <c:v>21344357.967729997</c:v>
                </c:pt>
                <c:pt idx="45665">
                  <c:v>21330681.580110997</c:v>
                </c:pt>
                <c:pt idx="45666">
                  <c:v>21317003.097884998</c:v>
                </c:pt>
                <c:pt idx="45667">
                  <c:v>21303322.521092996</c:v>
                </c:pt>
                <c:pt idx="45668">
                  <c:v>21289639.849774998</c:v>
                </c:pt>
                <c:pt idx="45669">
                  <c:v>21275955.083969995</c:v>
                </c:pt>
                <c:pt idx="45670">
                  <c:v>21262268.223716997</c:v>
                </c:pt>
                <c:pt idx="45671">
                  <c:v>21248579.269053996</c:v>
                </c:pt>
                <c:pt idx="45672">
                  <c:v>21234888.220017996</c:v>
                </c:pt>
                <c:pt idx="45673">
                  <c:v>21221195.076647997</c:v>
                </c:pt>
                <c:pt idx="45674">
                  <c:v>21207499.838980004</c:v>
                </c:pt>
                <c:pt idx="45675">
                  <c:v>21193802.507050999</c:v>
                </c:pt>
                <c:pt idx="45676">
                  <c:v>21180103.080894995</c:v>
                </c:pt>
                <c:pt idx="45677">
                  <c:v>21166401.560550001</c:v>
                </c:pt>
                <c:pt idx="45678">
                  <c:v>21152697.946047995</c:v>
                </c:pt>
                <c:pt idx="45679">
                  <c:v>21138992.237426005</c:v>
                </c:pt>
                <c:pt idx="45680">
                  <c:v>21125284.434716001</c:v>
                </c:pt>
                <c:pt idx="45681">
                  <c:v>21111574.537951998</c:v>
                </c:pt>
                <c:pt idx="45682">
                  <c:v>21097862.547166999</c:v>
                </c:pt>
                <c:pt idx="45683">
                  <c:v>21084148.462392997</c:v>
                </c:pt>
                <c:pt idx="45684">
                  <c:v>21070432.283662993</c:v>
                </c:pt>
                <c:pt idx="45685">
                  <c:v>21056714.011007</c:v>
                </c:pt>
                <c:pt idx="45686">
                  <c:v>21042993.644457001</c:v>
                </c:pt>
                <c:pt idx="45687">
                  <c:v>21029271.184044</c:v>
                </c:pt>
                <c:pt idx="45688">
                  <c:v>21015546.629797</c:v>
                </c:pt>
                <c:pt idx="45689">
                  <c:v>21001819.981744993</c:v>
                </c:pt>
                <c:pt idx="45690">
                  <c:v>20988091.239918996</c:v>
                </c:pt>
                <c:pt idx="45691">
                  <c:v>20974360.404346</c:v>
                </c:pt>
                <c:pt idx="45692">
                  <c:v>20960627.475055002</c:v>
                </c:pt>
                <c:pt idx="45693">
                  <c:v>20946892.452072997</c:v>
                </c:pt>
                <c:pt idx="45694">
                  <c:v>20933155.335427999</c:v>
                </c:pt>
                <c:pt idx="45695">
                  <c:v>20919416.125146005</c:v>
                </c:pt>
                <c:pt idx="45696">
                  <c:v>20905674.821254</c:v>
                </c:pt>
                <c:pt idx="45697">
                  <c:v>20891931.423777994</c:v>
                </c:pt>
                <c:pt idx="45698">
                  <c:v>20878185.932743002</c:v>
                </c:pt>
                <c:pt idx="45699">
                  <c:v>20864438.348173</c:v>
                </c:pt>
                <c:pt idx="45700">
                  <c:v>20850688.670093998</c:v>
                </c:pt>
                <c:pt idx="45701">
                  <c:v>20836936.898529004</c:v>
                </c:pt>
                <c:pt idx="45702">
                  <c:v>20823183.033502001</c:v>
                </c:pt>
                <c:pt idx="45703">
                  <c:v>20809427.075036</c:v>
                </c:pt>
                <c:pt idx="45704">
                  <c:v>20795669.023154005</c:v>
                </c:pt>
                <c:pt idx="45705">
                  <c:v>20781908.877877995</c:v>
                </c:pt>
                <c:pt idx="45706">
                  <c:v>20768146.639230005</c:v>
                </c:pt>
                <c:pt idx="45707">
                  <c:v>20754382.307229999</c:v>
                </c:pt>
                <c:pt idx="45708">
                  <c:v>20740615.881900996</c:v>
                </c:pt>
                <c:pt idx="45709">
                  <c:v>20726847.363261998</c:v>
                </c:pt>
                <c:pt idx="45710">
                  <c:v>20713076.751334</c:v>
                </c:pt>
                <c:pt idx="45711">
                  <c:v>20699304.046135999</c:v>
                </c:pt>
                <c:pt idx="45712">
                  <c:v>20685529.247685995</c:v>
                </c:pt>
                <c:pt idx="45713">
                  <c:v>20671752.356005006</c:v>
                </c:pt>
                <c:pt idx="45714">
                  <c:v>20657973.37111</c:v>
                </c:pt>
                <c:pt idx="45715">
                  <c:v>20644192.293018997</c:v>
                </c:pt>
                <c:pt idx="45716">
                  <c:v>20630409.121750001</c:v>
                </c:pt>
                <c:pt idx="45717">
                  <c:v>20616623.857319001</c:v>
                </c:pt>
                <c:pt idx="45718">
                  <c:v>20602836.499742996</c:v>
                </c:pt>
                <c:pt idx="45719">
                  <c:v>20589047.049038995</c:v>
                </c:pt>
                <c:pt idx="45720">
                  <c:v>20575255.505221002</c:v>
                </c:pt>
                <c:pt idx="45721">
                  <c:v>20561461.868306004</c:v>
                </c:pt>
                <c:pt idx="45722">
                  <c:v>20547666.138308004</c:v>
                </c:pt>
                <c:pt idx="45723">
                  <c:v>20533868.315242</c:v>
                </c:pt>
                <c:pt idx="45724">
                  <c:v>20520068.399122003</c:v>
                </c:pt>
                <c:pt idx="45725">
                  <c:v>20506266.389960997</c:v>
                </c:pt>
                <c:pt idx="45726">
                  <c:v>20492462.287772994</c:v>
                </c:pt>
                <c:pt idx="45727">
                  <c:v>20478656.092569999</c:v>
                </c:pt>
                <c:pt idx="45728">
                  <c:v>20464847.804365005</c:v>
                </c:pt>
                <c:pt idx="45729">
                  <c:v>20451037.423170995</c:v>
                </c:pt>
                <c:pt idx="45730">
                  <c:v>20437224.948997997</c:v>
                </c:pt>
                <c:pt idx="45731">
                  <c:v>20423410.381857995</c:v>
                </c:pt>
                <c:pt idx="45732">
                  <c:v>20409593.721762002</c:v>
                </c:pt>
                <c:pt idx="45733">
                  <c:v>20395774.96872</c:v>
                </c:pt>
                <c:pt idx="45734">
                  <c:v>20381954.122742001</c:v>
                </c:pt>
                <c:pt idx="45735">
                  <c:v>20368131.183837995</c:v>
                </c:pt>
                <c:pt idx="45736">
                  <c:v>20354306.152017001</c:v>
                </c:pt>
                <c:pt idx="45737">
                  <c:v>20340479.027287997</c:v>
                </c:pt>
                <c:pt idx="45738">
                  <c:v>20326649.809659</c:v>
                </c:pt>
                <c:pt idx="45739">
                  <c:v>20312818.499140002</c:v>
                </c:pt>
                <c:pt idx="45740">
                  <c:v>20298985.095736001</c:v>
                </c:pt>
                <c:pt idx="45741">
                  <c:v>20285149.599456001</c:v>
                </c:pt>
                <c:pt idx="45742">
                  <c:v>20271312.010306004</c:v>
                </c:pt>
                <c:pt idx="45743">
                  <c:v>20257472.328294005</c:v>
                </c:pt>
                <c:pt idx="45744">
                  <c:v>20243630.553424999</c:v>
                </c:pt>
                <c:pt idx="45745">
                  <c:v>20229786.685704999</c:v>
                </c:pt>
                <c:pt idx="45746">
                  <c:v>20215940.725139</c:v>
                </c:pt>
                <c:pt idx="45747">
                  <c:v>20202092.671732999</c:v>
                </c:pt>
                <c:pt idx="45748">
                  <c:v>20188242.525490995</c:v>
                </c:pt>
                <c:pt idx="45749">
                  <c:v>20174390.286417995</c:v>
                </c:pt>
                <c:pt idx="45750">
                  <c:v>20160535.954516999</c:v>
                </c:pt>
                <c:pt idx="45751">
                  <c:v>20146679.529792</c:v>
                </c:pt>
                <c:pt idx="45752">
                  <c:v>20132821.012247</c:v>
                </c:pt>
                <c:pt idx="45753">
                  <c:v>20118960.401883997</c:v>
                </c:pt>
                <c:pt idx="45754">
                  <c:v>20105097.698706005</c:v>
                </c:pt>
                <c:pt idx="45755">
                  <c:v>20091232.902714998</c:v>
                </c:pt>
                <c:pt idx="45756">
                  <c:v>20077366.013912</c:v>
                </c:pt>
                <c:pt idx="45757">
                  <c:v>20063497.032299999</c:v>
                </c:pt>
                <c:pt idx="45758">
                  <c:v>20049625.957877994</c:v>
                </c:pt>
                <c:pt idx="45759">
                  <c:v>20035752.790648997</c:v>
                </c:pt>
                <c:pt idx="45760">
                  <c:v>20021877.530611996</c:v>
                </c:pt>
                <c:pt idx="45761">
                  <c:v>20008000.177767999</c:v>
                </c:pt>
                <c:pt idx="45762">
                  <c:v>19994120.732115999</c:v>
                </c:pt>
                <c:pt idx="45763">
                  <c:v>19980239.193654999</c:v>
                </c:pt>
                <c:pt idx="45764">
                  <c:v>19966355.562385</c:v>
                </c:pt>
                <c:pt idx="45765">
                  <c:v>19952469.838304009</c:v>
                </c:pt>
                <c:pt idx="45766">
                  <c:v>19938582.021410998</c:v>
                </c:pt>
                <c:pt idx="45767">
                  <c:v>19924692.111703001</c:v>
                </c:pt>
                <c:pt idx="45768">
                  <c:v>19910800.109179001</c:v>
                </c:pt>
                <c:pt idx="45769">
                  <c:v>19896906.013835002</c:v>
                </c:pt>
                <c:pt idx="45770">
                  <c:v>19883009.825669002</c:v>
                </c:pt>
                <c:pt idx="45771">
                  <c:v>19869111.544676997</c:v>
                </c:pt>
                <c:pt idx="45772">
                  <c:v>19855211.170855999</c:v>
                </c:pt>
                <c:pt idx="45773">
                  <c:v>19841308.704202</c:v>
                </c:pt>
                <c:pt idx="45774">
                  <c:v>19827404.144710999</c:v>
                </c:pt>
                <c:pt idx="45775">
                  <c:v>19813497.492377996</c:v>
                </c:pt>
                <c:pt idx="45776">
                  <c:v>19799588.747197997</c:v>
                </c:pt>
                <c:pt idx="45777">
                  <c:v>19785677.909164999</c:v>
                </c:pt>
                <c:pt idx="45778">
                  <c:v>19771764.978274997</c:v>
                </c:pt>
                <c:pt idx="45779">
                  <c:v>19757849.954521999</c:v>
                </c:pt>
                <c:pt idx="45780">
                  <c:v>19743932.837898996</c:v>
                </c:pt>
                <c:pt idx="45781">
                  <c:v>19730013.628400005</c:v>
                </c:pt>
                <c:pt idx="45782">
                  <c:v>19716092.326019</c:v>
                </c:pt>
                <c:pt idx="45783">
                  <c:v>19702168.930746999</c:v>
                </c:pt>
                <c:pt idx="45784">
                  <c:v>19688243.442578997</c:v>
                </c:pt>
                <c:pt idx="45785">
                  <c:v>19674315.861505002</c:v>
                </c:pt>
                <c:pt idx="45786">
                  <c:v>19660386.187518995</c:v>
                </c:pt>
                <c:pt idx="45787">
                  <c:v>19646454.420611996</c:v>
                </c:pt>
                <c:pt idx="45788">
                  <c:v>19632520.560774997</c:v>
                </c:pt>
                <c:pt idx="45789">
                  <c:v>19618584.607999999</c:v>
                </c:pt>
                <c:pt idx="45790">
                  <c:v>19604646.562277995</c:v>
                </c:pt>
                <c:pt idx="45791">
                  <c:v>19590706.423597995</c:v>
                </c:pt>
                <c:pt idx="45792">
                  <c:v>19576764.191953</c:v>
                </c:pt>
                <c:pt idx="45793">
                  <c:v>19562819.86733</c:v>
                </c:pt>
                <c:pt idx="45794">
                  <c:v>19548873.449720997</c:v>
                </c:pt>
                <c:pt idx="45795">
                  <c:v>19534924.939114999</c:v>
                </c:pt>
                <c:pt idx="45796">
                  <c:v>19520974.335501</c:v>
                </c:pt>
                <c:pt idx="45797">
                  <c:v>19507021.638868</c:v>
                </c:pt>
                <c:pt idx="45798">
                  <c:v>19493066.849204</c:v>
                </c:pt>
                <c:pt idx="45799">
                  <c:v>19479109.966497995</c:v>
                </c:pt>
                <c:pt idx="45800">
                  <c:v>19465150.990738995</c:v>
                </c:pt>
                <c:pt idx="45801">
                  <c:v>19451189.921912998</c:v>
                </c:pt>
                <c:pt idx="45802">
                  <c:v>19437226.760008994</c:v>
                </c:pt>
                <c:pt idx="45803">
                  <c:v>19423261.505013995</c:v>
                </c:pt>
                <c:pt idx="45804">
                  <c:v>19409294.156915005</c:v>
                </c:pt>
                <c:pt idx="45805">
                  <c:v>19395324.715698995</c:v>
                </c:pt>
                <c:pt idx="45806">
                  <c:v>19381353.181352999</c:v>
                </c:pt>
                <c:pt idx="45807">
                  <c:v>19367379.553862002</c:v>
                </c:pt>
                <c:pt idx="45808">
                  <c:v>19353403.833212998</c:v>
                </c:pt>
                <c:pt idx="45809">
                  <c:v>19339426.019391999</c:v>
                </c:pt>
                <c:pt idx="45810">
                  <c:v>19325446.112383004</c:v>
                </c:pt>
                <c:pt idx="45811">
                  <c:v>19311464.112174004</c:v>
                </c:pt>
                <c:pt idx="45812">
                  <c:v>19297480.018748</c:v>
                </c:pt>
                <c:pt idx="45813">
                  <c:v>19283493.832091</c:v>
                </c:pt>
                <c:pt idx="45814">
                  <c:v>19269505.552187003</c:v>
                </c:pt>
                <c:pt idx="45815">
                  <c:v>19255515.179019999</c:v>
                </c:pt>
                <c:pt idx="45816">
                  <c:v>19241522.712575</c:v>
                </c:pt>
                <c:pt idx="45817">
                  <c:v>19227528.152835999</c:v>
                </c:pt>
                <c:pt idx="45818">
                  <c:v>19213531.499786001</c:v>
                </c:pt>
                <c:pt idx="45819">
                  <c:v>19199532.753408995</c:v>
                </c:pt>
                <c:pt idx="45820">
                  <c:v>19185531.913687997</c:v>
                </c:pt>
                <c:pt idx="45821">
                  <c:v>19171528.980605997</c:v>
                </c:pt>
                <c:pt idx="45822">
                  <c:v>19157523.954146001</c:v>
                </c:pt>
                <c:pt idx="45823">
                  <c:v>19143516.834291</c:v>
                </c:pt>
                <c:pt idx="45824">
                  <c:v>19129507.621022001</c:v>
                </c:pt>
                <c:pt idx="45825">
                  <c:v>19115496.314323004</c:v>
                </c:pt>
                <c:pt idx="45826">
                  <c:v>19101482.914174005</c:v>
                </c:pt>
                <c:pt idx="45827">
                  <c:v>19087467.420558002</c:v>
                </c:pt>
                <c:pt idx="45828">
                  <c:v>19073449.833457001</c:v>
                </c:pt>
                <c:pt idx="45829">
                  <c:v>19059430.152851</c:v>
                </c:pt>
                <c:pt idx="45830">
                  <c:v>19045408.378721002</c:v>
                </c:pt>
                <c:pt idx="45831">
                  <c:v>19031384.511050001</c:v>
                </c:pt>
                <c:pt idx="45832">
                  <c:v>19017358.549816996</c:v>
                </c:pt>
                <c:pt idx="45833">
                  <c:v>19003330.495002996</c:v>
                </c:pt>
                <c:pt idx="45834">
                  <c:v>18989300.346588001</c:v>
                </c:pt>
                <c:pt idx="45835">
                  <c:v>18975268.104553003</c:v>
                </c:pt>
                <c:pt idx="45836">
                  <c:v>18961233.768876996</c:v>
                </c:pt>
                <c:pt idx="45837">
                  <c:v>18947197.339540999</c:v>
                </c:pt>
                <c:pt idx="45838">
                  <c:v>18933158.816524003</c:v>
                </c:pt>
                <c:pt idx="45839">
                  <c:v>18919118.199804999</c:v>
                </c:pt>
                <c:pt idx="45840">
                  <c:v>18905075.489362996</c:v>
                </c:pt>
                <c:pt idx="45841">
                  <c:v>18891030.685178995</c:v>
                </c:pt>
                <c:pt idx="45842">
                  <c:v>18876983.787229002</c:v>
                </c:pt>
                <c:pt idx="45843">
                  <c:v>18862934.795494996</c:v>
                </c:pt>
                <c:pt idx="45844">
                  <c:v>18848883.709952999</c:v>
                </c:pt>
                <c:pt idx="45845">
                  <c:v>18834830.530582003</c:v>
                </c:pt>
                <c:pt idx="45846">
                  <c:v>18820775.257360999</c:v>
                </c:pt>
                <c:pt idx="45847">
                  <c:v>18806717.890268002</c:v>
                </c:pt>
                <c:pt idx="45848">
                  <c:v>18792658.429280996</c:v>
                </c:pt>
                <c:pt idx="45849">
                  <c:v>18778596.874375999</c:v>
                </c:pt>
                <c:pt idx="45850">
                  <c:v>18764533.225532997</c:v>
                </c:pt>
                <c:pt idx="45851">
                  <c:v>18750467.482727997</c:v>
                </c:pt>
                <c:pt idx="45852">
                  <c:v>18736399.645939</c:v>
                </c:pt>
                <c:pt idx="45853">
                  <c:v>18722329.715142</c:v>
                </c:pt>
                <c:pt idx="45854">
                  <c:v>18708257.690315999</c:v>
                </c:pt>
                <c:pt idx="45855">
                  <c:v>18694183.571435995</c:v>
                </c:pt>
                <c:pt idx="45856">
                  <c:v>18680107.358479999</c:v>
                </c:pt>
                <c:pt idx="45857">
                  <c:v>18666029.051424</c:v>
                </c:pt>
                <c:pt idx="45858">
                  <c:v>18651948.650244001</c:v>
                </c:pt>
                <c:pt idx="45859">
                  <c:v>18637866.154918</c:v>
                </c:pt>
                <c:pt idx="45860">
                  <c:v>18623781.565420002</c:v>
                </c:pt>
                <c:pt idx="45861">
                  <c:v>18609694.881727997</c:v>
                </c:pt>
                <c:pt idx="45862">
                  <c:v>18595606.103816997</c:v>
                </c:pt>
                <c:pt idx="45863">
                  <c:v>18581515.231662996</c:v>
                </c:pt>
                <c:pt idx="45864">
                  <c:v>18567422.265241992</c:v>
                </c:pt>
                <c:pt idx="45865">
                  <c:v>18553327.204528999</c:v>
                </c:pt>
                <c:pt idx="45866">
                  <c:v>18539230.0495</c:v>
                </c:pt>
                <c:pt idx="45867">
                  <c:v>18525130.800130002</c:v>
                </c:pt>
                <c:pt idx="45868">
                  <c:v>18511029.456394006</c:v>
                </c:pt>
                <c:pt idx="45869">
                  <c:v>18496926.018268</c:v>
                </c:pt>
                <c:pt idx="45870">
                  <c:v>18482820.485725995</c:v>
                </c:pt>
                <c:pt idx="45871">
                  <c:v>18468712.858743999</c:v>
                </c:pt>
                <c:pt idx="45872">
                  <c:v>18454603.137297001</c:v>
                </c:pt>
                <c:pt idx="45873">
                  <c:v>18440491.321357999</c:v>
                </c:pt>
                <c:pt idx="45874">
                  <c:v>18426377.410904001</c:v>
                </c:pt>
                <c:pt idx="45875">
                  <c:v>18412261.405906998</c:v>
                </c:pt>
                <c:pt idx="45876">
                  <c:v>18398143.306343999</c:v>
                </c:pt>
                <c:pt idx="45877">
                  <c:v>18384023.112188004</c:v>
                </c:pt>
                <c:pt idx="45878">
                  <c:v>18369900.823412996</c:v>
                </c:pt>
                <c:pt idx="45879">
                  <c:v>18355776.439994</c:v>
                </c:pt>
                <c:pt idx="45880">
                  <c:v>18341649.961904995</c:v>
                </c:pt>
                <c:pt idx="45881">
                  <c:v>18327521.389118996</c:v>
                </c:pt>
                <c:pt idx="45882">
                  <c:v>18313390.721611992</c:v>
                </c:pt>
                <c:pt idx="45883">
                  <c:v>18299257.959355999</c:v>
                </c:pt>
                <c:pt idx="45884">
                  <c:v>18285123.102327004</c:v>
                </c:pt>
                <c:pt idx="45885">
                  <c:v>18270986.150495999</c:v>
                </c:pt>
                <c:pt idx="45886">
                  <c:v>18256847.103838995</c:v>
                </c:pt>
                <c:pt idx="45887">
                  <c:v>18242705.962329</c:v>
                </c:pt>
                <c:pt idx="45888">
                  <c:v>18228562.725938994</c:v>
                </c:pt>
                <c:pt idx="45889">
                  <c:v>18214417.394642998</c:v>
                </c:pt>
                <c:pt idx="45890">
                  <c:v>18200269.968413997</c:v>
                </c:pt>
                <c:pt idx="45891">
                  <c:v>18186120.447226997</c:v>
                </c:pt>
                <c:pt idx="45892">
                  <c:v>18171968.831053998</c:v>
                </c:pt>
                <c:pt idx="45893">
                  <c:v>18157815.119867999</c:v>
                </c:pt>
                <c:pt idx="45894">
                  <c:v>18143659.313643996</c:v>
                </c:pt>
                <c:pt idx="45895">
                  <c:v>18129501.412354004</c:v>
                </c:pt>
                <c:pt idx="45896">
                  <c:v>18115341.415970996</c:v>
                </c:pt>
                <c:pt idx="45897">
                  <c:v>18101179.324469</c:v>
                </c:pt>
                <c:pt idx="45898">
                  <c:v>18087015.137820005</c:v>
                </c:pt>
                <c:pt idx="45899">
                  <c:v>18072848.855999</c:v>
                </c:pt>
                <c:pt idx="45900">
                  <c:v>18058680.478977997</c:v>
                </c:pt>
                <c:pt idx="45901">
                  <c:v>18044510.006730001</c:v>
                </c:pt>
                <c:pt idx="45902">
                  <c:v>18030337.439227998</c:v>
                </c:pt>
                <c:pt idx="45903">
                  <c:v>18016162.776446</c:v>
                </c:pt>
                <c:pt idx="45904">
                  <c:v>18001986.018356003</c:v>
                </c:pt>
                <c:pt idx="45905">
                  <c:v>17987807.164930999</c:v>
                </c:pt>
                <c:pt idx="45906">
                  <c:v>17973626.216145001</c:v>
                </c:pt>
                <c:pt idx="45907">
                  <c:v>17959443.171969999</c:v>
                </c:pt>
                <c:pt idx="45908">
                  <c:v>17945258.032380003</c:v>
                </c:pt>
                <c:pt idx="45909">
                  <c:v>17931070.797347002</c:v>
                </c:pt>
                <c:pt idx="45910">
                  <c:v>17916881.466843996</c:v>
                </c:pt>
                <c:pt idx="45911">
                  <c:v>17902690.040844996</c:v>
                </c:pt>
                <c:pt idx="45912">
                  <c:v>17888496.519322004</c:v>
                </c:pt>
                <c:pt idx="45913">
                  <c:v>17874300.902248997</c:v>
                </c:pt>
                <c:pt idx="45914">
                  <c:v>17860103.189599</c:v>
                </c:pt>
                <c:pt idx="45915">
                  <c:v>17845903.381342996</c:v>
                </c:pt>
                <c:pt idx="45916">
                  <c:v>17831701.477457002</c:v>
                </c:pt>
                <c:pt idx="45917">
                  <c:v>17817497.477911998</c:v>
                </c:pt>
                <c:pt idx="45918">
                  <c:v>17803291.382682998</c:v>
                </c:pt>
                <c:pt idx="45919">
                  <c:v>17789083.191740997</c:v>
                </c:pt>
                <c:pt idx="45920">
                  <c:v>17774872.905059997</c:v>
                </c:pt>
                <c:pt idx="45921">
                  <c:v>17760660.522613995</c:v>
                </c:pt>
                <c:pt idx="45922">
                  <c:v>17746446.044376001</c:v>
                </c:pt>
                <c:pt idx="45923">
                  <c:v>17732229.470317997</c:v>
                </c:pt>
                <c:pt idx="45924">
                  <c:v>17718010.800415002</c:v>
                </c:pt>
                <c:pt idx="45925">
                  <c:v>17703790.034639999</c:v>
                </c:pt>
                <c:pt idx="45926">
                  <c:v>17689567.172966003</c:v>
                </c:pt>
                <c:pt idx="45927">
                  <c:v>17675342.215365998</c:v>
                </c:pt>
                <c:pt idx="45928">
                  <c:v>17661115.161813997</c:v>
                </c:pt>
                <c:pt idx="45929">
                  <c:v>17646886.012283999</c:v>
                </c:pt>
                <c:pt idx="45930">
                  <c:v>17632654.76675</c:v>
                </c:pt>
                <c:pt idx="45931">
                  <c:v>17618421.425184</c:v>
                </c:pt>
                <c:pt idx="45932">
                  <c:v>17604185.987561997</c:v>
                </c:pt>
                <c:pt idx="45933">
                  <c:v>17589948.453855995</c:v>
                </c:pt>
                <c:pt idx="45934">
                  <c:v>17575708.824039999</c:v>
                </c:pt>
                <c:pt idx="45935">
                  <c:v>17561467.09809</c:v>
                </c:pt>
                <c:pt idx="45936">
                  <c:v>17547223.275976997</c:v>
                </c:pt>
                <c:pt idx="45937">
                  <c:v>17532977.357677996</c:v>
                </c:pt>
                <c:pt idx="45938">
                  <c:v>17518729.343166001</c:v>
                </c:pt>
                <c:pt idx="45939">
                  <c:v>17504479.232415002</c:v>
                </c:pt>
                <c:pt idx="45940">
                  <c:v>17490227.025398996</c:v>
                </c:pt>
                <c:pt idx="45941">
                  <c:v>17475972.722093996</c:v>
                </c:pt>
                <c:pt idx="45942">
                  <c:v>17461716.322473995</c:v>
                </c:pt>
                <c:pt idx="45943">
                  <c:v>17447457.826513</c:v>
                </c:pt>
                <c:pt idx="45944">
                  <c:v>17433197.234187003</c:v>
                </c:pt>
                <c:pt idx="45945">
                  <c:v>17418934.545468997</c:v>
                </c:pt>
                <c:pt idx="45946">
                  <c:v>17404669.760336</c:v>
                </c:pt>
                <c:pt idx="45947">
                  <c:v>17390402.878763001</c:v>
                </c:pt>
                <c:pt idx="45948">
                  <c:v>17376133.900724001</c:v>
                </c:pt>
                <c:pt idx="45949">
                  <c:v>17361862.826193999</c:v>
                </c:pt>
                <c:pt idx="45950">
                  <c:v>17347589.655150004</c:v>
                </c:pt>
                <c:pt idx="45951">
                  <c:v>17333314.387566999</c:v>
                </c:pt>
                <c:pt idx="45952">
                  <c:v>17319037.023420997</c:v>
                </c:pt>
                <c:pt idx="45953">
                  <c:v>17304757.562686998</c:v>
                </c:pt>
                <c:pt idx="45954">
                  <c:v>17290476.005341996</c:v>
                </c:pt>
                <c:pt idx="45955">
                  <c:v>17276192.351362001</c:v>
                </c:pt>
                <c:pt idx="45956">
                  <c:v>17261906.600722004</c:v>
                </c:pt>
                <c:pt idx="45957">
                  <c:v>17247618.753400002</c:v>
                </c:pt>
                <c:pt idx="45958">
                  <c:v>17233328.809370998</c:v>
                </c:pt>
                <c:pt idx="45959">
                  <c:v>17219036.768612996</c:v>
                </c:pt>
                <c:pt idx="45960">
                  <c:v>17204742.631101999</c:v>
                </c:pt>
                <c:pt idx="45961">
                  <c:v>17190446.396816</c:v>
                </c:pt>
                <c:pt idx="45962">
                  <c:v>17176148.065730996</c:v>
                </c:pt>
                <c:pt idx="45963">
                  <c:v>17161847.637825001</c:v>
                </c:pt>
                <c:pt idx="45964">
                  <c:v>17147545.113074999</c:v>
                </c:pt>
                <c:pt idx="45965">
                  <c:v>17133240.491458997</c:v>
                </c:pt>
                <c:pt idx="45966">
                  <c:v>17118933.772955</c:v>
                </c:pt>
                <c:pt idx="45967">
                  <c:v>17104624.957540996</c:v>
                </c:pt>
                <c:pt idx="45968">
                  <c:v>17090314.045194998</c:v>
                </c:pt>
                <c:pt idx="45969">
                  <c:v>17076001.035894997</c:v>
                </c:pt>
                <c:pt idx="45970">
                  <c:v>17061685.929619998</c:v>
                </c:pt>
                <c:pt idx="45971">
                  <c:v>17047368.726349</c:v>
                </c:pt>
                <c:pt idx="45972">
                  <c:v>17033049.426059999</c:v>
                </c:pt>
                <c:pt idx="45973">
                  <c:v>17018728.028732006</c:v>
                </c:pt>
                <c:pt idx="45974">
                  <c:v>17004404.534345999</c:v>
                </c:pt>
                <c:pt idx="45975">
                  <c:v>16990078.942879997</c:v>
                </c:pt>
                <c:pt idx="45976">
                  <c:v>16975751.254314005</c:v>
                </c:pt>
                <c:pt idx="45977">
                  <c:v>16961421.468627997</c:v>
                </c:pt>
                <c:pt idx="45978">
                  <c:v>16947089.585801996</c:v>
                </c:pt>
                <c:pt idx="45979">
                  <c:v>16932755.605816998</c:v>
                </c:pt>
                <c:pt idx="45980">
                  <c:v>16918419.528653</c:v>
                </c:pt>
                <c:pt idx="45981">
                  <c:v>16904081.354290999</c:v>
                </c:pt>
                <c:pt idx="45982">
                  <c:v>16889741.082711995</c:v>
                </c:pt>
                <c:pt idx="45983">
                  <c:v>16875398.713896997</c:v>
                </c:pt>
                <c:pt idx="45984">
                  <c:v>16861054.247827996</c:v>
                </c:pt>
                <c:pt idx="45985">
                  <c:v>16846707.684486005</c:v>
                </c:pt>
                <c:pt idx="45986">
                  <c:v>16832359.023852997</c:v>
                </c:pt>
                <c:pt idx="45987">
                  <c:v>16818008.265910998</c:v>
                </c:pt>
                <c:pt idx="45988">
                  <c:v>16803655.410643995</c:v>
                </c:pt>
                <c:pt idx="45989">
                  <c:v>16789300.458032999</c:v>
                </c:pt>
                <c:pt idx="45990">
                  <c:v>16774943.408061</c:v>
                </c:pt>
                <c:pt idx="45991">
                  <c:v>16760584.260713002</c:v>
                </c:pt>
                <c:pt idx="45992">
                  <c:v>16746223.015969999</c:v>
                </c:pt>
                <c:pt idx="45993">
                  <c:v>16731859.673816999</c:v>
                </c:pt>
                <c:pt idx="45994">
                  <c:v>16717494.234238001</c:v>
                </c:pt>
                <c:pt idx="45995">
                  <c:v>16703126.697217001</c:v>
                </c:pt>
                <c:pt idx="45996">
                  <c:v>16688757.062737999</c:v>
                </c:pt>
                <c:pt idx="45997">
                  <c:v>16674385.330786999</c:v>
                </c:pt>
                <c:pt idx="45998">
                  <c:v>16660011.501348</c:v>
                </c:pt>
                <c:pt idx="45999">
                  <c:v>16645635.574407</c:v>
                </c:pt>
                <c:pt idx="46000">
                  <c:v>16631257.549949</c:v>
                </c:pt>
                <c:pt idx="46001">
                  <c:v>16616877.427960001</c:v>
                </c:pt>
                <c:pt idx="46002">
                  <c:v>16602495.208426999</c:v>
                </c:pt>
                <c:pt idx="46003">
                  <c:v>16588110.891336</c:v>
                </c:pt>
                <c:pt idx="46004">
                  <c:v>16573724.476674</c:v>
                </c:pt>
                <c:pt idx="46005">
                  <c:v>16559335.964428</c:v>
                </c:pt>
                <c:pt idx="46006">
                  <c:v>16544945.354584999</c:v>
                </c:pt>
                <c:pt idx="46007">
                  <c:v>16530552.647133997</c:v>
                </c:pt>
                <c:pt idx="46008">
                  <c:v>16516157.842061</c:v>
                </c:pt>
                <c:pt idx="46009">
                  <c:v>16501760.939356998</c:v>
                </c:pt>
                <c:pt idx="46010">
                  <c:v>16487361.939007998</c:v>
                </c:pt>
                <c:pt idx="46011">
                  <c:v>16472960.841006</c:v>
                </c:pt>
                <c:pt idx="46012">
                  <c:v>16458557.645336999</c:v>
                </c:pt>
                <c:pt idx="46013">
                  <c:v>16444152.351993002</c:v>
                </c:pt>
                <c:pt idx="46014">
                  <c:v>16429744.960964</c:v>
                </c:pt>
                <c:pt idx="46015">
                  <c:v>16415335.472239003</c:v>
                </c:pt>
                <c:pt idx="46016">
                  <c:v>16400923.885810005</c:v>
                </c:pt>
                <c:pt idx="46017">
                  <c:v>16386510.201668</c:v>
                </c:pt>
                <c:pt idx="46018">
                  <c:v>16372094.419803999</c:v>
                </c:pt>
                <c:pt idx="46019">
                  <c:v>16357676.540209001</c:v>
                </c:pt>
                <c:pt idx="46020">
                  <c:v>16343256.562876999</c:v>
                </c:pt>
                <c:pt idx="46021">
                  <c:v>16328834.487798</c:v>
                </c:pt>
                <c:pt idx="46022">
                  <c:v>16314410.314967999</c:v>
                </c:pt>
                <c:pt idx="46023">
                  <c:v>16299984.044376997</c:v>
                </c:pt>
                <c:pt idx="46024">
                  <c:v>16285555.676020999</c:v>
                </c:pt>
                <c:pt idx="46025">
                  <c:v>16271125.209892998</c:v>
                </c:pt>
                <c:pt idx="46026">
                  <c:v>16256692.645988002</c:v>
                </c:pt>
                <c:pt idx="46027">
                  <c:v>16242257.984300002</c:v>
                </c:pt>
                <c:pt idx="46028">
                  <c:v>16227821.224824999</c:v>
                </c:pt>
                <c:pt idx="46029">
                  <c:v>16213382.367557</c:v>
                </c:pt>
                <c:pt idx="46030">
                  <c:v>16198941.412493998</c:v>
                </c:pt>
                <c:pt idx="46031">
                  <c:v>16184498.359631002</c:v>
                </c:pt>
                <c:pt idx="46032">
                  <c:v>16170053.208964998</c:v>
                </c:pt>
                <c:pt idx="46033">
                  <c:v>16155605.960493</c:v>
                </c:pt>
                <c:pt idx="46034">
                  <c:v>16141156.614212999</c:v>
                </c:pt>
                <c:pt idx="46035">
                  <c:v>16126705.170123</c:v>
                </c:pt>
                <c:pt idx="46036">
                  <c:v>16112251.628220998</c:v>
                </c:pt>
                <c:pt idx="46037">
                  <c:v>16097795.988505999</c:v>
                </c:pt>
                <c:pt idx="46038">
                  <c:v>16083338.250977</c:v>
                </c:pt>
                <c:pt idx="46039">
                  <c:v>16068878.415635003</c:v>
                </c:pt>
                <c:pt idx="46040">
                  <c:v>16054416.482479</c:v>
                </c:pt>
                <c:pt idx="46041">
                  <c:v>16039952.451509999</c:v>
                </c:pt>
                <c:pt idx="46042">
                  <c:v>16025486.322728002</c:v>
                </c:pt>
                <c:pt idx="46043">
                  <c:v>16011018.096135998</c:v>
                </c:pt>
                <c:pt idx="46044">
                  <c:v>15996547.771734998</c:v>
                </c:pt>
                <c:pt idx="46045">
                  <c:v>15982075.349527998</c:v>
                </c:pt>
                <c:pt idx="46046">
                  <c:v>15967600.829516998</c:v>
                </c:pt>
                <c:pt idx="46047">
                  <c:v>15953124.211705998</c:v>
                </c:pt>
                <c:pt idx="46048">
                  <c:v>15938645.496099001</c:v>
                </c:pt>
                <c:pt idx="46049">
                  <c:v>15924164.682699</c:v>
                </c:pt>
                <c:pt idx="46050">
                  <c:v>15909681.771512</c:v>
                </c:pt>
                <c:pt idx="46051">
                  <c:v>15895196.762543</c:v>
                </c:pt>
                <c:pt idx="46052">
                  <c:v>15880709.655796999</c:v>
                </c:pt>
                <c:pt idx="46053">
                  <c:v>15866220.451281002</c:v>
                </c:pt>
                <c:pt idx="46054">
                  <c:v>15851729.149002001</c:v>
                </c:pt>
                <c:pt idx="46055">
                  <c:v>15837235.748965995</c:v>
                </c:pt>
                <c:pt idx="46056">
                  <c:v>15822740.251181003</c:v>
                </c:pt>
                <c:pt idx="46057">
                  <c:v>15808242.655656004</c:v>
                </c:pt>
                <c:pt idx="46058">
                  <c:v>15793742.962399</c:v>
                </c:pt>
                <c:pt idx="46059">
                  <c:v>15779241.171419999</c:v>
                </c:pt>
                <c:pt idx="46060">
                  <c:v>15764737.282726998</c:v>
                </c:pt>
                <c:pt idx="46061">
                  <c:v>15750231.296331998</c:v>
                </c:pt>
                <c:pt idx="46062">
                  <c:v>15735723.212245001</c:v>
                </c:pt>
                <c:pt idx="46063">
                  <c:v>15721213.030478001</c:v>
                </c:pt>
                <c:pt idx="46064">
                  <c:v>15706700.751041999</c:v>
                </c:pt>
                <c:pt idx="46065">
                  <c:v>15692186.373949004</c:v>
                </c:pt>
                <c:pt idx="46066">
                  <c:v>15677669.899214</c:v>
                </c:pt>
                <c:pt idx="46067">
                  <c:v>15663151.326848</c:v>
                </c:pt>
                <c:pt idx="46068">
                  <c:v>15648630.656866997</c:v>
                </c:pt>
                <c:pt idx="46069">
                  <c:v>15634107.889285</c:v>
                </c:pt>
                <c:pt idx="46070">
                  <c:v>15619583.024117</c:v>
                </c:pt>
                <c:pt idx="46071">
                  <c:v>15605056.061378</c:v>
                </c:pt>
                <c:pt idx="46072">
                  <c:v>15590527.001085</c:v>
                </c:pt>
                <c:pt idx="46073">
                  <c:v>15575995.843256</c:v>
                </c:pt>
                <c:pt idx="46074">
                  <c:v>15561462.587905997</c:v>
                </c:pt>
                <c:pt idx="46075">
                  <c:v>15546927.235055</c:v>
                </c:pt>
                <c:pt idx="46076">
                  <c:v>15532389.784721</c:v>
                </c:pt>
                <c:pt idx="46077">
                  <c:v>15517850.236922998</c:v>
                </c:pt>
                <c:pt idx="46078">
                  <c:v>15503308.591681002</c:v>
                </c:pt>
                <c:pt idx="46079">
                  <c:v>15488764.849014997</c:v>
                </c:pt>
                <c:pt idx="46080">
                  <c:v>15474219.008947</c:v>
                </c:pt>
                <c:pt idx="46081">
                  <c:v>15459671.071497997</c:v>
                </c:pt>
                <c:pt idx="46082">
                  <c:v>15445121.036689999</c:v>
                </c:pt>
                <c:pt idx="46083">
                  <c:v>15430568.904546</c:v>
                </c:pt>
                <c:pt idx="46084">
                  <c:v>15416014.67509</c:v>
                </c:pt>
                <c:pt idx="46085">
                  <c:v>15401458.348344998</c:v>
                </c:pt>
                <c:pt idx="46086">
                  <c:v>15386899.924337</c:v>
                </c:pt>
                <c:pt idx="46087">
                  <c:v>15372339.403091</c:v>
                </c:pt>
                <c:pt idx="46088">
                  <c:v>15357776.784631999</c:v>
                </c:pt>
                <c:pt idx="46089">
                  <c:v>15343212.068987999</c:v>
                </c:pt>
                <c:pt idx="46090">
                  <c:v>15328645.256185997</c:v>
                </c:pt>
                <c:pt idx="46091">
                  <c:v>15314076.346253</c:v>
                </c:pt>
                <c:pt idx="46092">
                  <c:v>15299505.339218</c:v>
                </c:pt>
                <c:pt idx="46093">
                  <c:v>15284932.235112</c:v>
                </c:pt>
                <c:pt idx="46094">
                  <c:v>15270357.033962</c:v>
                </c:pt>
                <c:pt idx="46095">
                  <c:v>15255779.735801</c:v>
                </c:pt>
                <c:pt idx="46096">
                  <c:v>15241200.340659002</c:v>
                </c:pt>
                <c:pt idx="46097">
                  <c:v>15226618.848568998</c:v>
                </c:pt>
                <c:pt idx="46098">
                  <c:v>15212035.259563001</c:v>
                </c:pt>
                <c:pt idx="46099">
                  <c:v>15197449.573674003</c:v>
                </c:pt>
                <c:pt idx="46100">
                  <c:v>15182861.790937001</c:v>
                </c:pt>
                <c:pt idx="46101">
                  <c:v>15168271.911386</c:v>
                </c:pt>
                <c:pt idx="46102">
                  <c:v>15153679.935056999</c:v>
                </c:pt>
                <c:pt idx="46103">
                  <c:v>15139085.861986002</c:v>
                </c:pt>
                <c:pt idx="46104">
                  <c:v>15124489.69221</c:v>
                </c:pt>
                <c:pt idx="46105">
                  <c:v>15109891.425765</c:v>
                </c:pt>
                <c:pt idx="46106">
                  <c:v>15095291.062692001</c:v>
                </c:pt>
                <c:pt idx="46107">
                  <c:v>15080688.603027998</c:v>
                </c:pt>
                <c:pt idx="46108">
                  <c:v>15066084.046813998</c:v>
                </c:pt>
                <c:pt idx="46109">
                  <c:v>15051477.394090002</c:v>
                </c:pt>
                <c:pt idx="46110">
                  <c:v>15036868.644897001</c:v>
                </c:pt>
                <c:pt idx="46111">
                  <c:v>15022257.799277999</c:v>
                </c:pt>
                <c:pt idx="46112">
                  <c:v>15007644.857275</c:v>
                </c:pt>
                <c:pt idx="46113">
                  <c:v>14993029.818931</c:v>
                </c:pt>
                <c:pt idx="46114">
                  <c:v>14978412.684291</c:v>
                </c:pt>
                <c:pt idx="46115">
                  <c:v>14963793.453400003</c:v>
                </c:pt>
                <c:pt idx="46116">
                  <c:v>14949172.126304999</c:v>
                </c:pt>
                <c:pt idx="46117">
                  <c:v>14934548.703050002</c:v>
                </c:pt>
                <c:pt idx="46118">
                  <c:v>14919923.183684003</c:v>
                </c:pt>
                <c:pt idx="46119">
                  <c:v>14905295.568256</c:v>
                </c:pt>
                <c:pt idx="46120">
                  <c:v>14890665.856813004</c:v>
                </c:pt>
                <c:pt idx="46121">
                  <c:v>14876034.049405996</c:v>
                </c:pt>
                <c:pt idx="46122">
                  <c:v>14861400.146084998</c:v>
                </c:pt>
                <c:pt idx="46123">
                  <c:v>14846764.146900998</c:v>
                </c:pt>
                <c:pt idx="46124">
                  <c:v>14832126.051907999</c:v>
                </c:pt>
                <c:pt idx="46125">
                  <c:v>14817485.861157002</c:v>
                </c:pt>
                <c:pt idx="46126">
                  <c:v>14802843.574703002</c:v>
                </c:pt>
                <c:pt idx="46127">
                  <c:v>14788199.192600003</c:v>
                </c:pt>
                <c:pt idx="46128">
                  <c:v>14773552.714903999</c:v>
                </c:pt>
                <c:pt idx="46129">
                  <c:v>14758904.141671</c:v>
                </c:pt>
                <c:pt idx="46130">
                  <c:v>14744253.472959004</c:v>
                </c:pt>
                <c:pt idx="46131">
                  <c:v>14729600.708823998</c:v>
                </c:pt>
                <c:pt idx="46132">
                  <c:v>14714945.849325998</c:v>
                </c:pt>
                <c:pt idx="46133">
                  <c:v>14700288.894525997</c:v>
                </c:pt>
                <c:pt idx="46134">
                  <c:v>14685629.844482003</c:v>
                </c:pt>
                <c:pt idx="46135">
                  <c:v>14670968.699256998</c:v>
                </c:pt>
                <c:pt idx="46136">
                  <c:v>14656305.458914002</c:v>
                </c:pt>
                <c:pt idx="46137">
                  <c:v>14641640.123513998</c:v>
                </c:pt>
                <c:pt idx="46138">
                  <c:v>14626972.693123</c:v>
                </c:pt>
                <c:pt idx="46139">
                  <c:v>14612303.167804997</c:v>
                </c:pt>
                <c:pt idx="46140">
                  <c:v>14597631.547626998</c:v>
                </c:pt>
                <c:pt idx="46141">
                  <c:v>14582957.832654001</c:v>
                </c:pt>
                <c:pt idx="46142">
                  <c:v>14568282.022955</c:v>
                </c:pt>
                <c:pt idx="46143">
                  <c:v>14553604.118597995</c:v>
                </c:pt>
                <c:pt idx="46144">
                  <c:v>14538924.119651999</c:v>
                </c:pt>
                <c:pt idx="46145">
                  <c:v>14524242.026187997</c:v>
                </c:pt>
                <c:pt idx="46146">
                  <c:v>14509557.838277997</c:v>
                </c:pt>
                <c:pt idx="46147">
                  <c:v>14494871.555993002</c:v>
                </c:pt>
                <c:pt idx="46148">
                  <c:v>14480183.179407001</c:v>
                </c:pt>
                <c:pt idx="46149">
                  <c:v>14465492.708593996</c:v>
                </c:pt>
                <c:pt idx="46150">
                  <c:v>14450800.143627997</c:v>
                </c:pt>
                <c:pt idx="46151">
                  <c:v>14436105.484587003</c:v>
                </c:pt>
                <c:pt idx="46152">
                  <c:v>14421408.731545998</c:v>
                </c:pt>
                <c:pt idx="46153">
                  <c:v>14406709.884585002</c:v>
                </c:pt>
                <c:pt idx="46154">
                  <c:v>14392008.943781001</c:v>
                </c:pt>
                <c:pt idx="46155">
                  <c:v>14377305.909213999</c:v>
                </c:pt>
                <c:pt idx="46156">
                  <c:v>14362600.780966001</c:v>
                </c:pt>
                <c:pt idx="46157">
                  <c:v>14347893.559118999</c:v>
                </c:pt>
                <c:pt idx="46158">
                  <c:v>14333184.243753999</c:v>
                </c:pt>
                <c:pt idx="46159">
                  <c:v>14318472.834956001</c:v>
                </c:pt>
                <c:pt idx="46160">
                  <c:v>14303759.332811002</c:v>
                </c:pt>
                <c:pt idx="46161">
                  <c:v>14289043.737401998</c:v>
                </c:pt>
                <c:pt idx="46162">
                  <c:v>14274326.048819</c:v>
                </c:pt>
                <c:pt idx="46163">
                  <c:v>14259606.267147001</c:v>
                </c:pt>
                <c:pt idx="46164">
                  <c:v>14244884.392477</c:v>
                </c:pt>
                <c:pt idx="46165">
                  <c:v>14230160.424897</c:v>
                </c:pt>
                <c:pt idx="46166">
                  <c:v>14215434.364499999</c:v>
                </c:pt>
                <c:pt idx="46167">
                  <c:v>14200706.211376999</c:v>
                </c:pt>
                <c:pt idx="46168">
                  <c:v>14185975.965621002</c:v>
                </c:pt>
                <c:pt idx="46169">
                  <c:v>14171243.627324997</c:v>
                </c:pt>
                <c:pt idx="46170">
                  <c:v>14156509.196585998</c:v>
                </c:pt>
                <c:pt idx="46171">
                  <c:v>14141772.6735</c:v>
                </c:pt>
                <c:pt idx="46172">
                  <c:v>14127034.058163</c:v>
                </c:pt>
                <c:pt idx="46173">
                  <c:v>14112293.350674002</c:v>
                </c:pt>
                <c:pt idx="46174">
                  <c:v>14097550.551131999</c:v>
                </c:pt>
                <c:pt idx="46175">
                  <c:v>14082805.659638003</c:v>
                </c:pt>
                <c:pt idx="46176">
                  <c:v>14068058.676293999</c:v>
                </c:pt>
                <c:pt idx="46177">
                  <c:v>14053309.601202</c:v>
                </c:pt>
                <c:pt idx="46178">
                  <c:v>14038558.434464999</c:v>
                </c:pt>
                <c:pt idx="46179">
                  <c:v>14023805.176189998</c:v>
                </c:pt>
                <c:pt idx="46180">
                  <c:v>14009049.826481</c:v>
                </c:pt>
                <c:pt idx="46181">
                  <c:v>13994292.385446003</c:v>
                </c:pt>
                <c:pt idx="46182">
                  <c:v>13979532.853193002</c:v>
                </c:pt>
                <c:pt idx="46183">
                  <c:v>13964771.229831997</c:v>
                </c:pt>
                <c:pt idx="46184">
                  <c:v>13950007.515473003</c:v>
                </c:pt>
                <c:pt idx="46185">
                  <c:v>13935241.710226998</c:v>
                </c:pt>
                <c:pt idx="46186">
                  <c:v>13920473.814208003</c:v>
                </c:pt>
                <c:pt idx="46187">
                  <c:v>13905703.827529998</c:v>
                </c:pt>
                <c:pt idx="46188">
                  <c:v>13890931.750306997</c:v>
                </c:pt>
                <c:pt idx="46189">
                  <c:v>13876157.582655001</c:v>
                </c:pt>
                <c:pt idx="46190">
                  <c:v>13861381.324693002</c:v>
                </c:pt>
                <c:pt idx="46191">
                  <c:v>13846602.976539001</c:v>
                </c:pt>
                <c:pt idx="46192">
                  <c:v>13831822.538311997</c:v>
                </c:pt>
                <c:pt idx="46193">
                  <c:v>13817040.010133998</c:v>
                </c:pt>
                <c:pt idx="46194">
                  <c:v>13802255.392127</c:v>
                </c:pt>
                <c:pt idx="46195">
                  <c:v>13787468.684415</c:v>
                </c:pt>
                <c:pt idx="46196">
                  <c:v>13772679.887120998</c:v>
                </c:pt>
                <c:pt idx="46197">
                  <c:v>13757889.000372</c:v>
                </c:pt>
                <c:pt idx="46198">
                  <c:v>13743096.024293998</c:v>
                </c:pt>
                <c:pt idx="46199">
                  <c:v>13728300.959016999</c:v>
                </c:pt>
                <c:pt idx="46200">
                  <c:v>13713503.804669002</c:v>
                </c:pt>
                <c:pt idx="46201">
                  <c:v>13698704.561381999</c:v>
                </c:pt>
                <c:pt idx="46202">
                  <c:v>13683903.229286999</c:v>
                </c:pt>
                <c:pt idx="46203">
                  <c:v>13669099.808517</c:v>
                </c:pt>
                <c:pt idx="46204">
                  <c:v>13654294.299206998</c:v>
                </c:pt>
                <c:pt idx="46205">
                  <c:v>13639486.701493001</c:v>
                </c:pt>
                <c:pt idx="46206">
                  <c:v>13624677.015512003</c:v>
                </c:pt>
                <c:pt idx="46207">
                  <c:v>13609865.241400998</c:v>
                </c:pt>
                <c:pt idx="46208">
                  <c:v>13595051.379302002</c:v>
                </c:pt>
                <c:pt idx="46209">
                  <c:v>13580235.429354001</c:v>
                </c:pt>
                <c:pt idx="46210">
                  <c:v>13565417.391698999</c:v>
                </c:pt>
                <c:pt idx="46211">
                  <c:v>13550597.266481997</c:v>
                </c:pt>
                <c:pt idx="46212">
                  <c:v>13535775.053847002</c:v>
                </c:pt>
                <c:pt idx="46213">
                  <c:v>13520950.753939003</c:v>
                </c:pt>
                <c:pt idx="46214">
                  <c:v>13506124.366907002</c:v>
                </c:pt>
                <c:pt idx="46215">
                  <c:v>13491295.892899999</c:v>
                </c:pt>
                <c:pt idx="46216">
                  <c:v>13476465.332066</c:v>
                </c:pt>
                <c:pt idx="46217">
                  <c:v>13461632.684558</c:v>
                </c:pt>
                <c:pt idx="46218">
                  <c:v>13446797.950529</c:v>
                </c:pt>
                <c:pt idx="46219">
                  <c:v>13431961.130132001</c:v>
                </c:pt>
                <c:pt idx="46220">
                  <c:v>13417122.223522998</c:v>
                </c:pt>
                <c:pt idx="46221">
                  <c:v>13402281.230858</c:v>
                </c:pt>
                <c:pt idx="46222">
                  <c:v>13387438.152296998</c:v>
                </c:pt>
                <c:pt idx="46223">
                  <c:v>13372592.987997998</c:v>
                </c:pt>
                <c:pt idx="46224">
                  <c:v>13357745.738122998</c:v>
                </c:pt>
                <c:pt idx="46225">
                  <c:v>13342896.402834</c:v>
                </c:pt>
                <c:pt idx="46226">
                  <c:v>13328044.982294001</c:v>
                </c:pt>
                <c:pt idx="46227">
                  <c:v>13313191.476669</c:v>
                </c:pt>
                <c:pt idx="46228">
                  <c:v>13298335.886125999</c:v>
                </c:pt>
                <c:pt idx="46229">
                  <c:v>13283478.210832</c:v>
                </c:pt>
                <c:pt idx="46230">
                  <c:v>13268618.450956002</c:v>
                </c:pt>
                <c:pt idx="46231">
                  <c:v>13253756.606671</c:v>
                </c:pt>
                <c:pt idx="46232">
                  <c:v>13238892.678146997</c:v>
                </c:pt>
                <c:pt idx="46233">
                  <c:v>13224026.665558999</c:v>
                </c:pt>
                <c:pt idx="46234">
                  <c:v>13209158.569080999</c:v>
                </c:pt>
                <c:pt idx="46235">
                  <c:v>13194288.388891</c:v>
                </c:pt>
                <c:pt idx="46236">
                  <c:v>13179416.125166997</c:v>
                </c:pt>
                <c:pt idx="46237">
                  <c:v>13164541.778088</c:v>
                </c:pt>
                <c:pt idx="46238">
                  <c:v>13149665.347835001</c:v>
                </c:pt>
                <c:pt idx="46239">
                  <c:v>13134786.834589999</c:v>
                </c:pt>
                <c:pt idx="46240">
                  <c:v>13119906.238538995</c:v>
                </c:pt>
                <c:pt idx="46241">
                  <c:v>13105023.559865</c:v>
                </c:pt>
                <c:pt idx="46242">
                  <c:v>13090138.798757</c:v>
                </c:pt>
                <c:pt idx="46243">
                  <c:v>13075251.955403002</c:v>
                </c:pt>
                <c:pt idx="46244">
                  <c:v>13060363.029993</c:v>
                </c:pt>
                <c:pt idx="46245">
                  <c:v>13045472.022717999</c:v>
                </c:pt>
                <c:pt idx="46246">
                  <c:v>13030578.933772001</c:v>
                </c:pt>
                <c:pt idx="46247">
                  <c:v>13015683.763349</c:v>
                </c:pt>
                <c:pt idx="46248">
                  <c:v>13000786.511646003</c:v>
                </c:pt>
                <c:pt idx="46249">
                  <c:v>12985887.178858999</c:v>
                </c:pt>
                <c:pt idx="46250">
                  <c:v>12970985.76519</c:v>
                </c:pt>
                <c:pt idx="46251">
                  <c:v>12956082.270838</c:v>
                </c:pt>
                <c:pt idx="46252">
                  <c:v>12941176.696005998</c:v>
                </c:pt>
                <c:pt idx="46253">
                  <c:v>12926269.040898997</c:v>
                </c:pt>
                <c:pt idx="46254">
                  <c:v>12911359.305721002</c:v>
                </c:pt>
                <c:pt idx="46255">
                  <c:v>12896447.490679001</c:v>
                </c:pt>
                <c:pt idx="46256">
                  <c:v>12881533.595984003</c:v>
                </c:pt>
                <c:pt idx="46257">
                  <c:v>12866617.621844998</c:v>
                </c:pt>
                <c:pt idx="46258">
                  <c:v>12851699.568475001</c:v>
                </c:pt>
                <c:pt idx="46259">
                  <c:v>12836779.436086001</c:v>
                </c:pt>
                <c:pt idx="46260">
                  <c:v>12821857.224894999</c:v>
                </c:pt>
                <c:pt idx="46261">
                  <c:v>12806932.935117999</c:v>
                </c:pt>
                <c:pt idx="46262">
                  <c:v>12792006.566974998</c:v>
                </c:pt>
                <c:pt idx="46263">
                  <c:v>12777078.120684</c:v>
                </c:pt>
                <c:pt idx="46264">
                  <c:v>12762147.596468998</c:v>
                </c:pt>
                <c:pt idx="46265">
                  <c:v>12747214.994553002</c:v>
                </c:pt>
                <c:pt idx="46266">
                  <c:v>12732280.315160999</c:v>
                </c:pt>
                <c:pt idx="46267">
                  <c:v>12717343.558519999</c:v>
                </c:pt>
                <c:pt idx="46268">
                  <c:v>12702404.724858999</c:v>
                </c:pt>
                <c:pt idx="46269">
                  <c:v>12687463.814409003</c:v>
                </c:pt>
                <c:pt idx="46270">
                  <c:v>12672520.827400001</c:v>
                </c:pt>
                <c:pt idx="46271">
                  <c:v>12657575.764068</c:v>
                </c:pt>
                <c:pt idx="46272">
                  <c:v>12642628.624647003</c:v>
                </c:pt>
                <c:pt idx="46273">
                  <c:v>12627679.409375001</c:v>
                </c:pt>
                <c:pt idx="46274">
                  <c:v>12612728.118490998</c:v>
                </c:pt>
                <c:pt idx="46275">
                  <c:v>12597774.752235997</c:v>
                </c:pt>
                <c:pt idx="46276">
                  <c:v>12582819.310851002</c:v>
                </c:pt>
                <c:pt idx="46277">
                  <c:v>12567861.794582</c:v>
                </c:pt>
                <c:pt idx="46278">
                  <c:v>12552902.203674</c:v>
                </c:pt>
                <c:pt idx="46279">
                  <c:v>12537940.538375998</c:v>
                </c:pt>
                <c:pt idx="46280">
                  <c:v>12522976.798935998</c:v>
                </c:pt>
                <c:pt idx="46281">
                  <c:v>12508010.985605001</c:v>
                </c:pt>
                <c:pt idx="46282">
                  <c:v>12493043.098638</c:v>
                </c:pt>
                <c:pt idx="46283">
                  <c:v>12478073.138289001</c:v>
                </c:pt>
                <c:pt idx="46284">
                  <c:v>12463101.104815003</c:v>
                </c:pt>
                <c:pt idx="46285">
                  <c:v>12448126.998474998</c:v>
                </c:pt>
                <c:pt idx="46286">
                  <c:v>12433150.819527999</c:v>
                </c:pt>
                <c:pt idx="46287">
                  <c:v>12418172.568236997</c:v>
                </c:pt>
                <c:pt idx="46288">
                  <c:v>12403192.244867001</c:v>
                </c:pt>
                <c:pt idx="46289">
                  <c:v>12388209.849683002</c:v>
                </c:pt>
                <c:pt idx="46290">
                  <c:v>12373225.382953001</c:v>
                </c:pt>
                <c:pt idx="46291">
                  <c:v>12358238.844946003</c:v>
                </c:pt>
                <c:pt idx="46292">
                  <c:v>12343250.235935001</c:v>
                </c:pt>
                <c:pt idx="46293">
                  <c:v>12328259.556191998</c:v>
                </c:pt>
                <c:pt idx="46294">
                  <c:v>12313266.805994</c:v>
                </c:pt>
                <c:pt idx="46295">
                  <c:v>12298271.985617004</c:v>
                </c:pt>
                <c:pt idx="46296">
                  <c:v>12283275.09534</c:v>
                </c:pt>
                <c:pt idx="46297">
                  <c:v>12268276.135443999</c:v>
                </c:pt>
                <c:pt idx="46298">
                  <c:v>12253275.106213</c:v>
                </c:pt>
                <c:pt idx="46299">
                  <c:v>12238272.007932</c:v>
                </c:pt>
                <c:pt idx="46300">
                  <c:v>12223266.840886002</c:v>
                </c:pt>
                <c:pt idx="46301">
                  <c:v>12208259.605366001</c:v>
                </c:pt>
                <c:pt idx="46302">
                  <c:v>12193250.301661002</c:v>
                </c:pt>
                <c:pt idx="46303">
                  <c:v>12178238.930064999</c:v>
                </c:pt>
                <c:pt idx="46304">
                  <c:v>12163225.490873002</c:v>
                </c:pt>
                <c:pt idx="46305">
                  <c:v>12148209.984379999</c:v>
                </c:pt>
                <c:pt idx="46306">
                  <c:v>12133192.410885002</c:v>
                </c:pt>
                <c:pt idx="46307">
                  <c:v>12118172.77069</c:v>
                </c:pt>
                <c:pt idx="46308">
                  <c:v>12103151.064097</c:v>
                </c:pt>
                <c:pt idx="46309">
                  <c:v>12088127.291409997</c:v>
                </c:pt>
                <c:pt idx="46310">
                  <c:v>12073101.452936999</c:v>
                </c:pt>
                <c:pt idx="46311">
                  <c:v>12058073.548985001</c:v>
                </c:pt>
                <c:pt idx="46312">
                  <c:v>12043043.579867</c:v>
                </c:pt>
                <c:pt idx="46313">
                  <c:v>12028011.545894001</c:v>
                </c:pt>
                <c:pt idx="46314">
                  <c:v>12012977.447380997</c:v>
                </c:pt>
                <c:pt idx="46315">
                  <c:v>11997941.284646003</c:v>
                </c:pt>
                <c:pt idx="46316">
                  <c:v>11982903.058008</c:v>
                </c:pt>
                <c:pt idx="46317">
                  <c:v>11967862.767787</c:v>
                </c:pt>
                <c:pt idx="46318">
                  <c:v>11952820.414307</c:v>
                </c:pt>
                <c:pt idx="46319">
                  <c:v>11937775.997893</c:v>
                </c:pt>
                <c:pt idx="46320">
                  <c:v>11922729.518873002</c:v>
                </c:pt>
                <c:pt idx="46321">
                  <c:v>11907680.977574999</c:v>
                </c:pt>
                <c:pt idx="46322">
                  <c:v>11892630.374332001</c:v>
                </c:pt>
                <c:pt idx="46323">
                  <c:v>11877577.709477998</c:v>
                </c:pt>
                <c:pt idx="46324">
                  <c:v>11862522.983348003</c:v>
                </c:pt>
                <c:pt idx="46325">
                  <c:v>11847466.196280001</c:v>
                </c:pt>
                <c:pt idx="46326">
                  <c:v>11832407.348615</c:v>
                </c:pt>
                <c:pt idx="46327">
                  <c:v>11817346.440695001</c:v>
                </c:pt>
                <c:pt idx="46328">
                  <c:v>11802283.472864</c:v>
                </c:pt>
                <c:pt idx="46329">
                  <c:v>11787218.44547</c:v>
                </c:pt>
                <c:pt idx="46330">
                  <c:v>11772151.358860999</c:v>
                </c:pt>
                <c:pt idx="46331">
                  <c:v>11757082.213389</c:v>
                </c:pt>
                <c:pt idx="46332">
                  <c:v>11742011.009405999</c:v>
                </c:pt>
                <c:pt idx="46333">
                  <c:v>11726937.747267999</c:v>
                </c:pt>
                <c:pt idx="46334">
                  <c:v>11711862.427333998</c:v>
                </c:pt>
                <c:pt idx="46335">
                  <c:v>11696785.049962997</c:v>
                </c:pt>
                <c:pt idx="46336">
                  <c:v>11681705.615518</c:v>
                </c:pt>
                <c:pt idx="46337">
                  <c:v>11666624.124361997</c:v>
                </c:pt>
                <c:pt idx="46338">
                  <c:v>11651540.576863999</c:v>
                </c:pt>
                <c:pt idx="46339">
                  <c:v>11636454.973391</c:v>
                </c:pt>
                <c:pt idx="46340">
                  <c:v>11621367.314316003</c:v>
                </c:pt>
                <c:pt idx="46341">
                  <c:v>11606277.600012003</c:v>
                </c:pt>
                <c:pt idx="46342">
                  <c:v>11591185.830855003</c:v>
                </c:pt>
                <c:pt idx="46343">
                  <c:v>11576092.007223001</c:v>
                </c:pt>
                <c:pt idx="46344">
                  <c:v>11560996.129496995</c:v>
                </c:pt>
                <c:pt idx="46345">
                  <c:v>11545898.198059998</c:v>
                </c:pt>
                <c:pt idx="46346">
                  <c:v>11530798.213296998</c:v>
                </c:pt>
                <c:pt idx="46347">
                  <c:v>11515696.175594999</c:v>
                </c:pt>
                <c:pt idx="46348">
                  <c:v>11500592.085346</c:v>
                </c:pt>
                <c:pt idx="46349">
                  <c:v>11485485.94294</c:v>
                </c:pt>
                <c:pt idx="46350">
                  <c:v>11470377.748773998</c:v>
                </c:pt>
                <c:pt idx="46351">
                  <c:v>11455267.503242999</c:v>
                </c:pt>
                <c:pt idx="46352">
                  <c:v>11440155.206746997</c:v>
                </c:pt>
                <c:pt idx="46353">
                  <c:v>11425040.859689001</c:v>
                </c:pt>
                <c:pt idx="46354">
                  <c:v>11409924.462471999</c:v>
                </c:pt>
                <c:pt idx="46355">
                  <c:v>11394806.015504001</c:v>
                </c:pt>
                <c:pt idx="46356">
                  <c:v>11379685.519192997</c:v>
                </c:pt>
                <c:pt idx="46357">
                  <c:v>11364562.973951004</c:v>
                </c:pt>
                <c:pt idx="46358">
                  <c:v>11349438.380192</c:v>
                </c:pt>
                <c:pt idx="46359">
                  <c:v>11334311.738332998</c:v>
                </c:pt>
                <c:pt idx="46360">
                  <c:v>11319183.048792997</c:v>
                </c:pt>
                <c:pt idx="46361">
                  <c:v>11304052.311992999</c:v>
                </c:pt>
                <c:pt idx="46362">
                  <c:v>11288919.528356997</c:v>
                </c:pt>
                <c:pt idx="46363">
                  <c:v>11273784.698311998</c:v>
                </c:pt>
                <c:pt idx="46364">
                  <c:v>11258647.822286</c:v>
                </c:pt>
                <c:pt idx="46365">
                  <c:v>11243508.900711002</c:v>
                </c:pt>
                <c:pt idx="46366">
                  <c:v>11228367.934021</c:v>
                </c:pt>
                <c:pt idx="46367">
                  <c:v>11213224.922653005</c:v>
                </c:pt>
                <c:pt idx="46368">
                  <c:v>11198079.867046</c:v>
                </c:pt>
                <c:pt idx="46369">
                  <c:v>11182932.767641</c:v>
                </c:pt>
                <c:pt idx="46370">
                  <c:v>11167783.624882001</c:v>
                </c:pt>
                <c:pt idx="46371">
                  <c:v>11152632.439216997</c:v>
                </c:pt>
                <c:pt idx="46372">
                  <c:v>11137479.211094998</c:v>
                </c:pt>
                <c:pt idx="46373">
                  <c:v>11122323.940967998</c:v>
                </c:pt>
                <c:pt idx="46374">
                  <c:v>11107166.629289998</c:v>
                </c:pt>
                <c:pt idx="46375">
                  <c:v>11092007.276517998</c:v>
                </c:pt>
                <c:pt idx="46376">
                  <c:v>11076845.883114003</c:v>
                </c:pt>
                <c:pt idx="46377">
                  <c:v>11061682.449537998</c:v>
                </c:pt>
                <c:pt idx="46378">
                  <c:v>11046516.976256</c:v>
                </c:pt>
                <c:pt idx="46379">
                  <c:v>11031349.463736001</c:v>
                </c:pt>
                <c:pt idx="46380">
                  <c:v>11016179.912448</c:v>
                </c:pt>
                <c:pt idx="46381">
                  <c:v>11001008.322866</c:v>
                </c:pt>
                <c:pt idx="46382">
                  <c:v>10985834.695464998</c:v>
                </c:pt>
                <c:pt idx="46383">
                  <c:v>10970659.030723998</c:v>
                </c:pt>
                <c:pt idx="46384">
                  <c:v>10955481.329123998</c:v>
                </c:pt>
                <c:pt idx="46385">
                  <c:v>10940301.591149</c:v>
                </c:pt>
                <c:pt idx="46386">
                  <c:v>10925119.817286</c:v>
                </c:pt>
                <c:pt idx="46387">
                  <c:v>10909936.008023998</c:v>
                </c:pt>
                <c:pt idx="46388">
                  <c:v>10894750.163854999</c:v>
                </c:pt>
                <c:pt idx="46389">
                  <c:v>10879562.285274001</c:v>
                </c:pt>
                <c:pt idx="46390">
                  <c:v>10864372.372779004</c:v>
                </c:pt>
                <c:pt idx="46391">
                  <c:v>10849180.42687</c:v>
                </c:pt>
                <c:pt idx="46392">
                  <c:v>10833986.448051</c:v>
                </c:pt>
                <c:pt idx="46393">
                  <c:v>10818790.436827999</c:v>
                </c:pt>
                <c:pt idx="46394">
                  <c:v>10803592.393709002</c:v>
                </c:pt>
                <c:pt idx="46395">
                  <c:v>10788392.319207</c:v>
                </c:pt>
                <c:pt idx="46396">
                  <c:v>10773190.213834997</c:v>
                </c:pt>
                <c:pt idx="46397">
                  <c:v>10757986.078112002</c:v>
                </c:pt>
                <c:pt idx="46398">
                  <c:v>10742779.912557</c:v>
                </c:pt>
                <c:pt idx="46399">
                  <c:v>10727571.717693998</c:v>
                </c:pt>
                <c:pt idx="46400">
                  <c:v>10712361.494047999</c:v>
                </c:pt>
                <c:pt idx="46401">
                  <c:v>10697149.242148997</c:v>
                </c:pt>
                <c:pt idx="46402">
                  <c:v>10681934.962528</c:v>
                </c:pt>
                <c:pt idx="46403">
                  <c:v>10666718.655719005</c:v>
                </c:pt>
                <c:pt idx="46404">
                  <c:v>10651500.322262</c:v>
                </c:pt>
                <c:pt idx="46405">
                  <c:v>10636279.962695003</c:v>
                </c:pt>
                <c:pt idx="46406">
                  <c:v>10621057.577563001</c:v>
                </c:pt>
                <c:pt idx="46407">
                  <c:v>10605833.167412</c:v>
                </c:pt>
                <c:pt idx="46408">
                  <c:v>10590606.732790997</c:v>
                </c:pt>
                <c:pt idx="46409">
                  <c:v>10575378.274253001</c:v>
                </c:pt>
                <c:pt idx="46410">
                  <c:v>10560147.792353</c:v>
                </c:pt>
                <c:pt idx="46411">
                  <c:v>10544915.287649</c:v>
                </c:pt>
                <c:pt idx="46412">
                  <c:v>10529680.760704</c:v>
                </c:pt>
                <c:pt idx="46413">
                  <c:v>10514444.21208</c:v>
                </c:pt>
                <c:pt idx="46414">
                  <c:v>10499205.642345998</c:v>
                </c:pt>
                <c:pt idx="46415">
                  <c:v>10483965.052072002</c:v>
                </c:pt>
                <c:pt idx="46416">
                  <c:v>10468722.441831</c:v>
                </c:pt>
                <c:pt idx="46417">
                  <c:v>10453477.812200002</c:v>
                </c:pt>
                <c:pt idx="46418">
                  <c:v>10438231.163760003</c:v>
                </c:pt>
                <c:pt idx="46419">
                  <c:v>10422982.497091001</c:v>
                </c:pt>
                <c:pt idx="46420">
                  <c:v>10407731.812781004</c:v>
                </c:pt>
                <c:pt idx="46421">
                  <c:v>10392479.111417998</c:v>
                </c:pt>
                <c:pt idx="46422">
                  <c:v>10377224.393595001</c:v>
                </c:pt>
                <c:pt idx="46423">
                  <c:v>10361967.659905</c:v>
                </c:pt>
                <c:pt idx="46424">
                  <c:v>10346708.910948999</c:v>
                </c:pt>
                <c:pt idx="46425">
                  <c:v>10331448.147326997</c:v>
                </c:pt>
                <c:pt idx="46426">
                  <c:v>10316185.369644001</c:v>
                </c:pt>
                <c:pt idx="46427">
                  <c:v>10300920.578508001</c:v>
                </c:pt>
                <c:pt idx="46428">
                  <c:v>10285653.774529001</c:v>
                </c:pt>
                <c:pt idx="46429">
                  <c:v>10270384.958322</c:v>
                </c:pt>
                <c:pt idx="46430">
                  <c:v>10255114.130504996</c:v>
                </c:pt>
                <c:pt idx="46431">
                  <c:v>10239841.291697998</c:v>
                </c:pt>
                <c:pt idx="46432">
                  <c:v>10224566.442524996</c:v>
                </c:pt>
                <c:pt idx="46433">
                  <c:v>10209289.583614001</c:v>
                </c:pt>
                <c:pt idx="46434">
                  <c:v>10194010.715593997</c:v>
                </c:pt>
                <c:pt idx="46435">
                  <c:v>10178729.839098997</c:v>
                </c:pt>
                <c:pt idx="46436">
                  <c:v>10163446.954766002</c:v>
                </c:pt>
                <c:pt idx="46437">
                  <c:v>10148162.063236</c:v>
                </c:pt>
                <c:pt idx="46438">
                  <c:v>10132875.165152002</c:v>
                </c:pt>
                <c:pt idx="46439">
                  <c:v>10117586.261161</c:v>
                </c:pt>
                <c:pt idx="46440">
                  <c:v>10102295.351913003</c:v>
                </c:pt>
                <c:pt idx="46441">
                  <c:v>10087002.438061997</c:v>
                </c:pt>
                <c:pt idx="46442">
                  <c:v>10071707.520264998</c:v>
                </c:pt>
                <c:pt idx="46443">
                  <c:v>10056410.599181</c:v>
                </c:pt>
                <c:pt idx="46444">
                  <c:v>10041111.675476</c:v>
                </c:pt>
                <c:pt idx="46445">
                  <c:v>10025810.749814998</c:v>
                </c:pt>
                <c:pt idx="46446">
                  <c:v>10010507.822868999</c:v>
                </c:pt>
                <c:pt idx="46447">
                  <c:v>9995202.8953120019</c:v>
                </c:pt>
                <c:pt idx="46448">
                  <c:v>9979895.9678220004</c:v>
                </c:pt>
                <c:pt idx="46449">
                  <c:v>9964587.0410789978</c:v>
                </c:pt>
                <c:pt idx="46450">
                  <c:v>9949276.1157670002</c:v>
                </c:pt>
                <c:pt idx="46451">
                  <c:v>9933963.1925749984</c:v>
                </c:pt>
                <c:pt idx="46452">
                  <c:v>9918648.2721929979</c:v>
                </c:pt>
                <c:pt idx="46453">
                  <c:v>9903331.3553149998</c:v>
                </c:pt>
                <c:pt idx="46454">
                  <c:v>9888012.4426409993</c:v>
                </c:pt>
                <c:pt idx="46455">
                  <c:v>9872691.5348710008</c:v>
                </c:pt>
                <c:pt idx="46456">
                  <c:v>9857368.6327119991</c:v>
                </c:pt>
                <c:pt idx="46457">
                  <c:v>9842043.7368709985</c:v>
                </c:pt>
                <c:pt idx="46458">
                  <c:v>9826716.8480609991</c:v>
                </c:pt>
                <c:pt idx="46459">
                  <c:v>9811387.9669979978</c:v>
                </c:pt>
                <c:pt idx="46460">
                  <c:v>9796057.0944010001</c:v>
                </c:pt>
                <c:pt idx="46461">
                  <c:v>9780724.2309939973</c:v>
                </c:pt>
                <c:pt idx="46462">
                  <c:v>9765389.377502</c:v>
                </c:pt>
                <c:pt idx="46463">
                  <c:v>9750052.5346569996</c:v>
                </c:pt>
                <c:pt idx="46464">
                  <c:v>9734713.7031919975</c:v>
                </c:pt>
                <c:pt idx="46465">
                  <c:v>9719372.8838449996</c:v>
                </c:pt>
                <c:pt idx="46466">
                  <c:v>9704030.0773569979</c:v>
                </c:pt>
                <c:pt idx="46467">
                  <c:v>9688685.284471998</c:v>
                </c:pt>
                <c:pt idx="46468">
                  <c:v>9673338.5059399996</c:v>
                </c:pt>
                <c:pt idx="46469">
                  <c:v>9657989.7425129972</c:v>
                </c:pt>
                <c:pt idx="46470">
                  <c:v>9642638.9949459992</c:v>
                </c:pt>
                <c:pt idx="46471">
                  <c:v>9627286.2639990002</c:v>
                </c:pt>
                <c:pt idx="46472">
                  <c:v>9611931.5504359975</c:v>
                </c:pt>
                <c:pt idx="46473">
                  <c:v>9596574.8550240006</c:v>
                </c:pt>
                <c:pt idx="46474">
                  <c:v>9581216.178532999</c:v>
                </c:pt>
                <c:pt idx="46475">
                  <c:v>9565855.5217390005</c:v>
                </c:pt>
                <c:pt idx="46476">
                  <c:v>9550492.8854200002</c:v>
                </c:pt>
                <c:pt idx="46477">
                  <c:v>9535128.270358</c:v>
                </c:pt>
                <c:pt idx="46478">
                  <c:v>9519761.677339999</c:v>
                </c:pt>
                <c:pt idx="46479">
                  <c:v>9504393.1071549989</c:v>
                </c:pt>
                <c:pt idx="46480">
                  <c:v>9489022.5605969988</c:v>
                </c:pt>
                <c:pt idx="46481">
                  <c:v>9473650.0384629983</c:v>
                </c:pt>
                <c:pt idx="46482">
                  <c:v>9458275.5415559988</c:v>
                </c:pt>
                <c:pt idx="46483">
                  <c:v>9442899.070681002</c:v>
                </c:pt>
                <c:pt idx="46484">
                  <c:v>9427520.626645999</c:v>
                </c:pt>
                <c:pt idx="46485">
                  <c:v>9412140.2102659959</c:v>
                </c:pt>
                <c:pt idx="46486">
                  <c:v>9396757.8223570008</c:v>
                </c:pt>
                <c:pt idx="46487">
                  <c:v>9381373.4637400024</c:v>
                </c:pt>
                <c:pt idx="46488">
                  <c:v>9365987.135241</c:v>
                </c:pt>
                <c:pt idx="46489">
                  <c:v>9350598.8376880009</c:v>
                </c:pt>
                <c:pt idx="46490">
                  <c:v>9335208.5719140004</c:v>
                </c:pt>
                <c:pt idx="46491">
                  <c:v>9319816.3387570009</c:v>
                </c:pt>
                <c:pt idx="46492">
                  <c:v>9304422.139055999</c:v>
                </c:pt>
                <c:pt idx="46493">
                  <c:v>9289025.9736580011</c:v>
                </c:pt>
                <c:pt idx="46494">
                  <c:v>9273627.8434110004</c:v>
                </c:pt>
                <c:pt idx="46495">
                  <c:v>9258227.7491689958</c:v>
                </c:pt>
                <c:pt idx="46496">
                  <c:v>9242825.6917879991</c:v>
                </c:pt>
                <c:pt idx="46497">
                  <c:v>9227421.6721289977</c:v>
                </c:pt>
                <c:pt idx="46498">
                  <c:v>9212015.6910590008</c:v>
                </c:pt>
                <c:pt idx="46499">
                  <c:v>9196607.7494449969</c:v>
                </c:pt>
                <c:pt idx="46500">
                  <c:v>9181197.8481629975</c:v>
                </c:pt>
                <c:pt idx="46501">
                  <c:v>9165785.9880890008</c:v>
                </c:pt>
                <c:pt idx="46502">
                  <c:v>9150372.1701059975</c:v>
                </c:pt>
                <c:pt idx="46503">
                  <c:v>9134956.3950989991</c:v>
                </c:pt>
                <c:pt idx="46504">
                  <c:v>9119538.6639580019</c:v>
                </c:pt>
                <c:pt idx="46505">
                  <c:v>9104118.9775779974</c:v>
                </c:pt>
                <c:pt idx="46506">
                  <c:v>9088697.3368580006</c:v>
                </c:pt>
                <c:pt idx="46507">
                  <c:v>9073273.7426999975</c:v>
                </c:pt>
                <c:pt idx="46508">
                  <c:v>9057848.1960109975</c:v>
                </c:pt>
                <c:pt idx="46509">
                  <c:v>9042420.6977019981</c:v>
                </c:pt>
                <c:pt idx="46510">
                  <c:v>9026991.2486899979</c:v>
                </c:pt>
                <c:pt idx="46511">
                  <c:v>9011559.849893</c:v>
                </c:pt>
                <c:pt idx="46512">
                  <c:v>8996126.5022369977</c:v>
                </c:pt>
                <c:pt idx="46513">
                  <c:v>8980691.2066479977</c:v>
                </c:pt>
                <c:pt idx="46514">
                  <c:v>8965253.9640609995</c:v>
                </c:pt>
                <c:pt idx="46515">
                  <c:v>8949814.7754120007</c:v>
                </c:pt>
                <c:pt idx="46516">
                  <c:v>8934373.6416430008</c:v>
                </c:pt>
                <c:pt idx="46517">
                  <c:v>8918930.5636989996</c:v>
                </c:pt>
                <c:pt idx="46518">
                  <c:v>8903485.5425299983</c:v>
                </c:pt>
                <c:pt idx="46519">
                  <c:v>8888038.5790919978</c:v>
                </c:pt>
                <c:pt idx="46520">
                  <c:v>8872589.6743429992</c:v>
                </c:pt>
                <c:pt idx="46521">
                  <c:v>8857138.8292469978</c:v>
                </c:pt>
                <c:pt idx="46522">
                  <c:v>8841686.0447710007</c:v>
                </c:pt>
                <c:pt idx="46523">
                  <c:v>8826231.3218890019</c:v>
                </c:pt>
                <c:pt idx="46524">
                  <c:v>8810774.6615759972</c:v>
                </c:pt>
                <c:pt idx="46525">
                  <c:v>8795316.0648140013</c:v>
                </c:pt>
                <c:pt idx="46526">
                  <c:v>8779855.5325879976</c:v>
                </c:pt>
                <c:pt idx="46527">
                  <c:v>8764393.0658909995</c:v>
                </c:pt>
                <c:pt idx="46528">
                  <c:v>8748928.6657149997</c:v>
                </c:pt>
                <c:pt idx="46529">
                  <c:v>8733462.3330600001</c:v>
                </c:pt>
                <c:pt idx="46530">
                  <c:v>8717994.0689320005</c:v>
                </c:pt>
                <c:pt idx="46531">
                  <c:v>8702523.8743370008</c:v>
                </c:pt>
                <c:pt idx="46532">
                  <c:v>8687051.7502899989</c:v>
                </c:pt>
                <c:pt idx="46533">
                  <c:v>8671577.6978069972</c:v>
                </c:pt>
                <c:pt idx="46534">
                  <c:v>8656101.7179129981</c:v>
                </c:pt>
                <c:pt idx="46535">
                  <c:v>8640623.811633002</c:v>
                </c:pt>
                <c:pt idx="46536">
                  <c:v>8625143.9799990002</c:v>
                </c:pt>
                <c:pt idx="46537">
                  <c:v>8609662.224047998</c:v>
                </c:pt>
                <c:pt idx="46538">
                  <c:v>8594178.5448209979</c:v>
                </c:pt>
                <c:pt idx="46539">
                  <c:v>8578692.9433639981</c:v>
                </c:pt>
                <c:pt idx="46540">
                  <c:v>8563205.4207269978</c:v>
                </c:pt>
                <c:pt idx="46541">
                  <c:v>8547715.9779659975</c:v>
                </c:pt>
                <c:pt idx="46542">
                  <c:v>8532224.6161409989</c:v>
                </c:pt>
                <c:pt idx="46543">
                  <c:v>8516731.3363159988</c:v>
                </c:pt>
                <c:pt idx="46544">
                  <c:v>8501236.1395609956</c:v>
                </c:pt>
                <c:pt idx="46545">
                  <c:v>8485739.0269510001</c:v>
                </c:pt>
                <c:pt idx="46546">
                  <c:v>8470239.9995639976</c:v>
                </c:pt>
                <c:pt idx="46547">
                  <c:v>8454739.0584859978</c:v>
                </c:pt>
                <c:pt idx="46548">
                  <c:v>8439236.2048049979</c:v>
                </c:pt>
                <c:pt idx="46549">
                  <c:v>8423731.4396139998</c:v>
                </c:pt>
                <c:pt idx="46550">
                  <c:v>8408224.7640129998</c:v>
                </c:pt>
                <c:pt idx="46551">
                  <c:v>8392716.1791049987</c:v>
                </c:pt>
                <c:pt idx="46552">
                  <c:v>8377205.6859990004</c:v>
                </c:pt>
                <c:pt idx="46553">
                  <c:v>8361693.2858079998</c:v>
                </c:pt>
                <c:pt idx="46554">
                  <c:v>8346178.9796500001</c:v>
                </c:pt>
                <c:pt idx="46555">
                  <c:v>8330662.76865</c:v>
                </c:pt>
                <c:pt idx="46556">
                  <c:v>8315144.6539349994</c:v>
                </c:pt>
                <c:pt idx="46557">
                  <c:v>8299624.6366389999</c:v>
                </c:pt>
                <c:pt idx="46558">
                  <c:v>8284102.7179000005</c:v>
                </c:pt>
                <c:pt idx="46559">
                  <c:v>8268578.8988620006</c:v>
                </c:pt>
                <c:pt idx="46560">
                  <c:v>8253053.1806729995</c:v>
                </c:pt>
                <c:pt idx="46561">
                  <c:v>8237525.5644879993</c:v>
                </c:pt>
                <c:pt idx="46562">
                  <c:v>8221996.0514640007</c:v>
                </c:pt>
                <c:pt idx="46563">
                  <c:v>8206464.6427660007</c:v>
                </c:pt>
                <c:pt idx="46564">
                  <c:v>8190931.3395620007</c:v>
                </c:pt>
                <c:pt idx="46565">
                  <c:v>8175396.1430269992</c:v>
                </c:pt>
                <c:pt idx="46566">
                  <c:v>8159859.0543400003</c:v>
                </c:pt>
                <c:pt idx="46567">
                  <c:v>8144320.0746849999</c:v>
                </c:pt>
                <c:pt idx="46568">
                  <c:v>8128779.2052509999</c:v>
                </c:pt>
                <c:pt idx="46569">
                  <c:v>8113236.4472350003</c:v>
                </c:pt>
                <c:pt idx="46570">
                  <c:v>8097691.8018349996</c:v>
                </c:pt>
                <c:pt idx="46571">
                  <c:v>8082145.2702580001</c:v>
                </c:pt>
                <c:pt idx="46572">
                  <c:v>8066596.8537129983</c:v>
                </c:pt>
                <c:pt idx="46573">
                  <c:v>8051046.5534169991</c:v>
                </c:pt>
                <c:pt idx="46574">
                  <c:v>8035494.3705900004</c:v>
                </c:pt>
                <c:pt idx="46575">
                  <c:v>8019940.3064600006</c:v>
                </c:pt>
                <c:pt idx="46576">
                  <c:v>8004384.3622569991</c:v>
                </c:pt>
                <c:pt idx="46577">
                  <c:v>7988826.5392199997</c:v>
                </c:pt>
                <c:pt idx="46578">
                  <c:v>7973266.838591001</c:v>
                </c:pt>
                <c:pt idx="46579">
                  <c:v>7957705.2616180005</c:v>
                </c:pt>
                <c:pt idx="46580">
                  <c:v>7942141.8095529992</c:v>
                </c:pt>
                <c:pt idx="46581">
                  <c:v>7926576.4836569997</c:v>
                </c:pt>
                <c:pt idx="46582">
                  <c:v>7911009.2851920007</c:v>
                </c:pt>
                <c:pt idx="46583">
                  <c:v>7895440.2154290006</c:v>
                </c:pt>
                <c:pt idx="46584">
                  <c:v>7879869.2756430004</c:v>
                </c:pt>
                <c:pt idx="46585">
                  <c:v>7864296.4671149999</c:v>
                </c:pt>
                <c:pt idx="46586">
                  <c:v>7848721.791131</c:v>
                </c:pt>
                <c:pt idx="46587">
                  <c:v>7833145.2489820002</c:v>
                </c:pt>
                <c:pt idx="46588">
                  <c:v>7817566.8419660004</c:v>
                </c:pt>
                <c:pt idx="46589">
                  <c:v>7801986.5713850008</c:v>
                </c:pt>
                <c:pt idx="46590">
                  <c:v>7786404.4385480015</c:v>
                </c:pt>
                <c:pt idx="46591">
                  <c:v>7770820.4447700009</c:v>
                </c:pt>
                <c:pt idx="46592">
                  <c:v>7755234.5913690012</c:v>
                </c:pt>
                <c:pt idx="46593">
                  <c:v>7739646.8796709999</c:v>
                </c:pt>
                <c:pt idx="46594">
                  <c:v>7724057.3110079998</c:v>
                </c:pt>
                <c:pt idx="46595">
                  <c:v>7708465.8867149996</c:v>
                </c:pt>
                <c:pt idx="46596">
                  <c:v>7692872.6081349999</c:v>
                </c:pt>
                <c:pt idx="46597">
                  <c:v>7677277.4766170001</c:v>
                </c:pt>
                <c:pt idx="46598">
                  <c:v>7661680.4935129993</c:v>
                </c:pt>
                <c:pt idx="46599">
                  <c:v>7646081.660184999</c:v>
                </c:pt>
                <c:pt idx="46600">
                  <c:v>7630480.977996001</c:v>
                </c:pt>
                <c:pt idx="46601">
                  <c:v>7614878.4483180009</c:v>
                </c:pt>
                <c:pt idx="46602">
                  <c:v>7599274.0725290012</c:v>
                </c:pt>
                <c:pt idx="46603">
                  <c:v>7583667.8520109998</c:v>
                </c:pt>
                <c:pt idx="46604">
                  <c:v>7568059.7881530002</c:v>
                </c:pt>
                <c:pt idx="46605">
                  <c:v>7552449.8823490012</c:v>
                </c:pt>
                <c:pt idx="46606">
                  <c:v>7536838.1360000009</c:v>
                </c:pt>
                <c:pt idx="46607">
                  <c:v>7521224.5505119991</c:v>
                </c:pt>
                <c:pt idx="46608">
                  <c:v>7505609.1272969991</c:v>
                </c:pt>
                <c:pt idx="46609">
                  <c:v>7489991.8677739995</c:v>
                </c:pt>
                <c:pt idx="46610">
                  <c:v>7474372.773368001</c:v>
                </c:pt>
                <c:pt idx="46611">
                  <c:v>7458751.8455069996</c:v>
                </c:pt>
                <c:pt idx="46612">
                  <c:v>7443129.0856290003</c:v>
                </c:pt>
                <c:pt idx="46613">
                  <c:v>7427504.4951760005</c:v>
                </c:pt>
                <c:pt idx="46614">
                  <c:v>7411878.0755960001</c:v>
                </c:pt>
                <c:pt idx="46615">
                  <c:v>7396249.8283440005</c:v>
                </c:pt>
                <c:pt idx="46616">
                  <c:v>7380619.7548799999</c:v>
                </c:pt>
                <c:pt idx="46617">
                  <c:v>7364987.8566700006</c:v>
                </c:pt>
                <c:pt idx="46618">
                  <c:v>7349354.1351879993</c:v>
                </c:pt>
                <c:pt idx="46619">
                  <c:v>7333718.5919119995</c:v>
                </c:pt>
                <c:pt idx="46620">
                  <c:v>7318081.2283270005</c:v>
                </c:pt>
                <c:pt idx="46621">
                  <c:v>7302442.045926</c:v>
                </c:pt>
                <c:pt idx="46622">
                  <c:v>7286801.0462039998</c:v>
                </c:pt>
                <c:pt idx="46623">
                  <c:v>7271158.2306660004</c:v>
                </c:pt>
                <c:pt idx="46624">
                  <c:v>7255513.6008229991</c:v>
                </c:pt>
                <c:pt idx="46625">
                  <c:v>7239867.1581889996</c:v>
                </c:pt>
                <c:pt idx="46626">
                  <c:v>7224218.9042879995</c:v>
                </c:pt>
                <c:pt idx="46627">
                  <c:v>7208568.8406490004</c:v>
                </c:pt>
                <c:pt idx="46628">
                  <c:v>7192916.9688059995</c:v>
                </c:pt>
                <c:pt idx="46629">
                  <c:v>7177263.290302</c:v>
                </c:pt>
                <c:pt idx="46630">
                  <c:v>7161607.8066839995</c:v>
                </c:pt>
                <c:pt idx="46631">
                  <c:v>7145950.5195069993</c:v>
                </c:pt>
                <c:pt idx="46632">
                  <c:v>7130291.4303310011</c:v>
                </c:pt>
                <c:pt idx="46633">
                  <c:v>7114630.540724</c:v>
                </c:pt>
                <c:pt idx="46634">
                  <c:v>7098967.8522589998</c:v>
                </c:pt>
                <c:pt idx="46635">
                  <c:v>7083303.366516999</c:v>
                </c:pt>
                <c:pt idx="46636">
                  <c:v>7067637.0850839997</c:v>
                </c:pt>
                <c:pt idx="46637">
                  <c:v>7051969.0095529994</c:v>
                </c:pt>
                <c:pt idx="46638">
                  <c:v>7036299.1415240001</c:v>
                </c:pt>
                <c:pt idx="46639">
                  <c:v>7020627.4826040007</c:v>
                </c:pt>
                <c:pt idx="46640">
                  <c:v>7004954.0344040003</c:v>
                </c:pt>
                <c:pt idx="46641">
                  <c:v>6989278.7985460004</c:v>
                </c:pt>
                <c:pt idx="46642">
                  <c:v>6973601.7766550006</c:v>
                </c:pt>
                <c:pt idx="46643">
                  <c:v>6957922.9703630013</c:v>
                </c:pt>
                <c:pt idx="46644">
                  <c:v>6942242.3813110003</c:v>
                </c:pt>
                <c:pt idx="46645">
                  <c:v>6926560.0111440001</c:v>
                </c:pt>
                <c:pt idx="46646">
                  <c:v>6910875.8615159998</c:v>
                </c:pt>
                <c:pt idx="46647">
                  <c:v>6895189.9340850003</c:v>
                </c:pt>
                <c:pt idx="46648">
                  <c:v>6879502.2305190004</c:v>
                </c:pt>
                <c:pt idx="46649">
                  <c:v>6863812.752491001</c:v>
                </c:pt>
                <c:pt idx="46650">
                  <c:v>6848121.5016800007</c:v>
                </c:pt>
                <c:pt idx="46651">
                  <c:v>6832428.4797740001</c:v>
                </c:pt>
                <c:pt idx="46652">
                  <c:v>6816733.6884670006</c:v>
                </c:pt>
                <c:pt idx="46653">
                  <c:v>6801037.129457999</c:v>
                </c:pt>
                <c:pt idx="46654">
                  <c:v>6785338.804455</c:v>
                </c:pt>
                <c:pt idx="46655">
                  <c:v>6769638.7151729995</c:v>
                </c:pt>
                <c:pt idx="46656">
                  <c:v>6753936.8633339992</c:v>
                </c:pt>
                <c:pt idx="46657">
                  <c:v>6738233.2506640004</c:v>
                </c:pt>
                <c:pt idx="46658">
                  <c:v>6722527.8789010011</c:v>
                </c:pt>
                <c:pt idx="46659">
                  <c:v>6706820.7497850005</c:v>
                </c:pt>
                <c:pt idx="46660">
                  <c:v>6691111.8650669996</c:v>
                </c:pt>
                <c:pt idx="46661">
                  <c:v>6675401.2265019994</c:v>
                </c:pt>
                <c:pt idx="46662">
                  <c:v>6659688.8358549997</c:v>
                </c:pt>
                <c:pt idx="46663">
                  <c:v>6643974.6948959986</c:v>
                </c:pt>
                <c:pt idx="46664">
                  <c:v>6628258.8054019995</c:v>
                </c:pt>
                <c:pt idx="46665">
                  <c:v>6612541.1691589989</c:v>
                </c:pt>
                <c:pt idx="46666">
                  <c:v>6596821.787959001</c:v>
                </c:pt>
                <c:pt idx="46667">
                  <c:v>6581100.6635999996</c:v>
                </c:pt>
                <c:pt idx="46668">
                  <c:v>6565377.79789</c:v>
                </c:pt>
                <c:pt idx="46669">
                  <c:v>6549653.1926410003</c:v>
                </c:pt>
                <c:pt idx="46670">
                  <c:v>6533926.849675999</c:v>
                </c:pt>
                <c:pt idx="46671">
                  <c:v>6518198.7708210004</c:v>
                </c:pt>
                <c:pt idx="46672">
                  <c:v>6502468.9579140004</c:v>
                </c:pt>
                <c:pt idx="46673">
                  <c:v>6486737.412796</c:v>
                </c:pt>
                <c:pt idx="46674">
                  <c:v>6471004.1373180002</c:v>
                </c:pt>
                <c:pt idx="46675">
                  <c:v>6455269.1333379997</c:v>
                </c:pt>
                <c:pt idx="46676">
                  <c:v>6439532.4027210008</c:v>
                </c:pt>
                <c:pt idx="46677">
                  <c:v>6423793.9473380009</c:v>
                </c:pt>
                <c:pt idx="46678">
                  <c:v>6408053.7690709997</c:v>
                </c:pt>
                <c:pt idx="46679">
                  <c:v>6392311.8698069984</c:v>
                </c:pt>
                <c:pt idx="46680">
                  <c:v>6376568.251441001</c:v>
                </c:pt>
                <c:pt idx="46681">
                  <c:v>6360822.9158739997</c:v>
                </c:pt>
                <c:pt idx="46682">
                  <c:v>6345075.865017999</c:v>
                </c:pt>
                <c:pt idx="46683">
                  <c:v>6329327.1007889993</c:v>
                </c:pt>
                <c:pt idx="46684">
                  <c:v>6313576.6251139985</c:v>
                </c:pt>
                <c:pt idx="46685">
                  <c:v>6297824.4399240008</c:v>
                </c:pt>
                <c:pt idx="46686">
                  <c:v>6282070.5471600005</c:v>
                </c:pt>
                <c:pt idx="46687">
                  <c:v>6266314.9487720001</c:v>
                </c:pt>
                <c:pt idx="46688">
                  <c:v>6250557.6467129989</c:v>
                </c:pt>
                <c:pt idx="46689">
                  <c:v>6234798.6429490009</c:v>
                </c:pt>
                <c:pt idx="46690">
                  <c:v>6219037.9394500004</c:v>
                </c:pt>
                <c:pt idx="46691">
                  <c:v>6203275.538195001</c:v>
                </c:pt>
                <c:pt idx="46692">
                  <c:v>6187511.441172</c:v>
                </c:pt>
                <c:pt idx="46693">
                  <c:v>6171745.6503750002</c:v>
                </c:pt>
                <c:pt idx="46694">
                  <c:v>6155978.1678069988</c:v>
                </c:pt>
                <c:pt idx="46695">
                  <c:v>6140208.9954780005</c:v>
                </c:pt>
                <c:pt idx="46696">
                  <c:v>6124438.1354069998</c:v>
                </c:pt>
                <c:pt idx="46697">
                  <c:v>6108665.5896199998</c:v>
                </c:pt>
                <c:pt idx="46698">
                  <c:v>6092891.3601509994</c:v>
                </c:pt>
                <c:pt idx="46699">
                  <c:v>6077115.4490430001</c:v>
                </c:pt>
                <c:pt idx="46700">
                  <c:v>6061337.858345001</c:v>
                </c:pt>
                <c:pt idx="46701">
                  <c:v>6045558.5901169991</c:v>
                </c:pt>
                <c:pt idx="46702">
                  <c:v>6029777.6464240002</c:v>
                </c:pt>
                <c:pt idx="46703">
                  <c:v>6013995.0293410001</c:v>
                </c:pt>
                <c:pt idx="46704">
                  <c:v>5998210.7409510007</c:v>
                </c:pt>
                <c:pt idx="46705">
                  <c:v>5982424.7833440006</c:v>
                </c:pt>
                <c:pt idx="46706">
                  <c:v>5966637.1586189996</c:v>
                </c:pt>
                <c:pt idx="46707">
                  <c:v>5950847.8688819986</c:v>
                </c:pt>
                <c:pt idx="46708">
                  <c:v>5935056.9162500007</c:v>
                </c:pt>
                <c:pt idx="46709">
                  <c:v>5919264.3028460005</c:v>
                </c:pt>
                <c:pt idx="46710">
                  <c:v>5903470.0308010001</c:v>
                </c:pt>
                <c:pt idx="46711">
                  <c:v>5887674.1022559991</c:v>
                </c:pt>
                <c:pt idx="46712">
                  <c:v>5871876.519359</c:v>
                </c:pt>
                <c:pt idx="46713">
                  <c:v>5856077.2842660006</c:v>
                </c:pt>
                <c:pt idx="46714">
                  <c:v>5840276.3991429992</c:v>
                </c:pt>
                <c:pt idx="46715">
                  <c:v>5824473.8661630005</c:v>
                </c:pt>
                <c:pt idx="46716">
                  <c:v>5808669.6875080001</c:v>
                </c:pt>
                <c:pt idx="46717">
                  <c:v>5792863.8653690005</c:v>
                </c:pt>
                <c:pt idx="46718">
                  <c:v>5777056.401943001</c:v>
                </c:pt>
                <c:pt idx="46719">
                  <c:v>5761247.2994400002</c:v>
                </c:pt>
                <c:pt idx="46720">
                  <c:v>5745436.5600729994</c:v>
                </c:pt>
                <c:pt idx="46721">
                  <c:v>5729624.1860690005</c:v>
                </c:pt>
                <c:pt idx="46722">
                  <c:v>5713810.1796599999</c:v>
                </c:pt>
                <c:pt idx="46723">
                  <c:v>5697994.5430869991</c:v>
                </c:pt>
                <c:pt idx="46724">
                  <c:v>5682177.278601001</c:v>
                </c:pt>
                <c:pt idx="46725">
                  <c:v>5666358.3884610012</c:v>
                </c:pt>
                <c:pt idx="46726">
                  <c:v>5650537.8749350002</c:v>
                </c:pt>
                <c:pt idx="46727">
                  <c:v>5634715.7402990004</c:v>
                </c:pt>
                <c:pt idx="46728">
                  <c:v>5618891.9868379999</c:v>
                </c:pt>
                <c:pt idx="46729">
                  <c:v>5603066.6168449996</c:v>
                </c:pt>
                <c:pt idx="46730">
                  <c:v>5587239.6326250006</c:v>
                </c:pt>
                <c:pt idx="46731">
                  <c:v>5571411.0364880003</c:v>
                </c:pt>
                <c:pt idx="46732">
                  <c:v>5555580.830755</c:v>
                </c:pt>
                <c:pt idx="46733">
                  <c:v>5539749.0177549999</c:v>
                </c:pt>
                <c:pt idx="46734">
                  <c:v>5523915.599826999</c:v>
                </c:pt>
                <c:pt idx="46735">
                  <c:v>5508080.579318</c:v>
                </c:pt>
                <c:pt idx="46736">
                  <c:v>5492243.9585840004</c:v>
                </c:pt>
                <c:pt idx="46737">
                  <c:v>5476405.7399900006</c:v>
                </c:pt>
                <c:pt idx="46738">
                  <c:v>5460565.9259100007</c:v>
                </c:pt>
                <c:pt idx="46739">
                  <c:v>5444724.5187290004</c:v>
                </c:pt>
                <c:pt idx="46740">
                  <c:v>5428881.5208379989</c:v>
                </c:pt>
                <c:pt idx="46741">
                  <c:v>5413036.9346390003</c:v>
                </c:pt>
                <c:pt idx="46742">
                  <c:v>5397190.762542</c:v>
                </c:pt>
                <c:pt idx="46743">
                  <c:v>5381343.0069680009</c:v>
                </c:pt>
                <c:pt idx="46744">
                  <c:v>5365493.6703460002</c:v>
                </c:pt>
                <c:pt idx="46745">
                  <c:v>5349642.7551139994</c:v>
                </c:pt>
                <c:pt idx="46746">
                  <c:v>5333790.2637199992</c:v>
                </c:pt>
                <c:pt idx="46747">
                  <c:v>5317936.1986210002</c:v>
                </c:pt>
                <c:pt idx="46748">
                  <c:v>5302080.5622819997</c:v>
                </c:pt>
                <c:pt idx="46749">
                  <c:v>5286223.3571809996</c:v>
                </c:pt>
                <c:pt idx="46750">
                  <c:v>5270364.5858009998</c:v>
                </c:pt>
                <c:pt idx="46751">
                  <c:v>5254504.2506379997</c:v>
                </c:pt>
                <c:pt idx="46752">
                  <c:v>5238642.3541939994</c:v>
                </c:pt>
                <c:pt idx="46753">
                  <c:v>5222778.8989850003</c:v>
                </c:pt>
                <c:pt idx="46754">
                  <c:v>5206913.8875319995</c:v>
                </c:pt>
                <c:pt idx="46755">
                  <c:v>5191047.3223680006</c:v>
                </c:pt>
                <c:pt idx="46756">
                  <c:v>5175179.206034</c:v>
                </c:pt>
                <c:pt idx="46757">
                  <c:v>5159309.5410839999</c:v>
                </c:pt>
                <c:pt idx="46758">
                  <c:v>5143438.3300780002</c:v>
                </c:pt>
                <c:pt idx="46759">
                  <c:v>5127565.5755869998</c:v>
                </c:pt>
                <c:pt idx="46760">
                  <c:v>5111691.2801910006</c:v>
                </c:pt>
                <c:pt idx="46761">
                  <c:v>5095815.4464810006</c:v>
                </c:pt>
                <c:pt idx="46762">
                  <c:v>5079938.0770580005</c:v>
                </c:pt>
                <c:pt idx="46763">
                  <c:v>5064059.1745299995</c:v>
                </c:pt>
                <c:pt idx="46764">
                  <c:v>5048178.7415180001</c:v>
                </c:pt>
                <c:pt idx="46765">
                  <c:v>5032296.7806520006</c:v>
                </c:pt>
                <c:pt idx="46766">
                  <c:v>5016413.2945710002</c:v>
                </c:pt>
                <c:pt idx="46767">
                  <c:v>5000528.2859240007</c:v>
                </c:pt>
                <c:pt idx="46768">
                  <c:v>4984641.7573710009</c:v>
                </c:pt>
                <c:pt idx="46769">
                  <c:v>4968753.7115800008</c:v>
                </c:pt>
                <c:pt idx="46770">
                  <c:v>4952864.1512319986</c:v>
                </c:pt>
                <c:pt idx="46771">
                  <c:v>4936973.0790159991</c:v>
                </c:pt>
                <c:pt idx="46772">
                  <c:v>4921080.4976310004</c:v>
                </c:pt>
                <c:pt idx="46773">
                  <c:v>4905186.4097869992</c:v>
                </c:pt>
                <c:pt idx="46774">
                  <c:v>4889290.8182029994</c:v>
                </c:pt>
                <c:pt idx="46775">
                  <c:v>4873393.7256099992</c:v>
                </c:pt>
                <c:pt idx="46776">
                  <c:v>4857495.1347469995</c:v>
                </c:pt>
                <c:pt idx="46777">
                  <c:v>4841595.0483650016</c:v>
                </c:pt>
                <c:pt idx="46778">
                  <c:v>4825693.4692239994</c:v>
                </c:pt>
                <c:pt idx="46779">
                  <c:v>4809790.4000950009</c:v>
                </c:pt>
                <c:pt idx="46780">
                  <c:v>4793885.8437599996</c:v>
                </c:pt>
                <c:pt idx="46781">
                  <c:v>4777979.8030089997</c:v>
                </c:pt>
                <c:pt idx="46782">
                  <c:v>4762072.2806460001</c:v>
                </c:pt>
                <c:pt idx="46783">
                  <c:v>4746163.2794820005</c:v>
                </c:pt>
                <c:pt idx="46784">
                  <c:v>4730252.8023400009</c:v>
                </c:pt>
                <c:pt idx="46785">
                  <c:v>4714340.8520539999</c:v>
                </c:pt>
                <c:pt idx="46786">
                  <c:v>4698427.4314680016</c:v>
                </c:pt>
                <c:pt idx="46787">
                  <c:v>4682512.5434349999</c:v>
                </c:pt>
                <c:pt idx="46788">
                  <c:v>4666596.1908219997</c:v>
                </c:pt>
                <c:pt idx="46789">
                  <c:v>4650678.376503</c:v>
                </c:pt>
                <c:pt idx="46790">
                  <c:v>4634759.1033660006</c:v>
                </c:pt>
                <c:pt idx="46791">
                  <c:v>4618838.3743070001</c:v>
                </c:pt>
                <c:pt idx="46792">
                  <c:v>4602916.192232999</c:v>
                </c:pt>
                <c:pt idx="46793">
                  <c:v>4586992.5600650003</c:v>
                </c:pt>
                <c:pt idx="46794">
                  <c:v>4571067.48073</c:v>
                </c:pt>
                <c:pt idx="46795">
                  <c:v>4555140.9571700003</c:v>
                </c:pt>
                <c:pt idx="46796">
                  <c:v>4539212.992335001</c:v>
                </c:pt>
                <c:pt idx="46797">
                  <c:v>4523283.589186999</c:v>
                </c:pt>
                <c:pt idx="46798">
                  <c:v>4507352.7507000007</c:v>
                </c:pt>
                <c:pt idx="46799">
                  <c:v>4491420.4798559994</c:v>
                </c:pt>
                <c:pt idx="46800">
                  <c:v>4475486.7796519995</c:v>
                </c:pt>
                <c:pt idx="46801">
                  <c:v>4459551.653092999</c:v>
                </c:pt>
                <c:pt idx="46802">
                  <c:v>4443615.1031949995</c:v>
                </c:pt>
                <c:pt idx="46803">
                  <c:v>4427677.1329880003</c:v>
                </c:pt>
                <c:pt idx="46804">
                  <c:v>4411737.745511</c:v>
                </c:pt>
                <c:pt idx="46805">
                  <c:v>4395796.9438129989</c:v>
                </c:pt>
                <c:pt idx="46806">
                  <c:v>4379854.7309570005</c:v>
                </c:pt>
                <c:pt idx="46807">
                  <c:v>4363911.1100159995</c:v>
                </c:pt>
                <c:pt idx="46808">
                  <c:v>4347966.0840739999</c:v>
                </c:pt>
                <c:pt idx="46809">
                  <c:v>4332019.6562259998</c:v>
                </c:pt>
                <c:pt idx="46810">
                  <c:v>4316071.8295799997</c:v>
                </c:pt>
                <c:pt idx="46811">
                  <c:v>4300122.6072529992</c:v>
                </c:pt>
                <c:pt idx="46812">
                  <c:v>4284171.9923760016</c:v>
                </c:pt>
                <c:pt idx="46813">
                  <c:v>4268219.988090001</c:v>
                </c:pt>
                <c:pt idx="46814">
                  <c:v>4252266.5975480005</c:v>
                </c:pt>
                <c:pt idx="46815">
                  <c:v>4236311.8239129987</c:v>
                </c:pt>
                <c:pt idx="46816">
                  <c:v>4220355.6703630006</c:v>
                </c:pt>
                <c:pt idx="46817">
                  <c:v>4204398.1400829991</c:v>
                </c:pt>
                <c:pt idx="46818">
                  <c:v>4188439.236275</c:v>
                </c:pt>
                <c:pt idx="46819">
                  <c:v>4172478.9621469993</c:v>
                </c:pt>
                <c:pt idx="46820">
                  <c:v>4156517.3209239994</c:v>
                </c:pt>
                <c:pt idx="46821">
                  <c:v>4140554.3158389996</c:v>
                </c:pt>
                <c:pt idx="46822">
                  <c:v>4124589.9501379994</c:v>
                </c:pt>
                <c:pt idx="46823">
                  <c:v>4108624.2270800006</c:v>
                </c:pt>
                <c:pt idx="46824">
                  <c:v>4092657.1499339999</c:v>
                </c:pt>
                <c:pt idx="46825">
                  <c:v>4076688.7219819999</c:v>
                </c:pt>
                <c:pt idx="46826">
                  <c:v>4060718.946519</c:v>
                </c:pt>
                <c:pt idx="46827">
                  <c:v>4044747.8268489996</c:v>
                </c:pt>
                <c:pt idx="46828">
                  <c:v>4028775.3662899998</c:v>
                </c:pt>
                <c:pt idx="46829">
                  <c:v>4012801.5681719994</c:v>
                </c:pt>
                <c:pt idx="46830">
                  <c:v>3996826.4358379995</c:v>
                </c:pt>
                <c:pt idx="46831">
                  <c:v>3980849.9726409991</c:v>
                </c:pt>
                <c:pt idx="46832">
                  <c:v>3964872.1819469999</c:v>
                </c:pt>
                <c:pt idx="46833">
                  <c:v>3948893.0671359999</c:v>
                </c:pt>
                <c:pt idx="46834">
                  <c:v>3932912.6315970002</c:v>
                </c:pt>
                <c:pt idx="46835">
                  <c:v>3916930.878734</c:v>
                </c:pt>
                <c:pt idx="46836">
                  <c:v>3900947.8119629994</c:v>
                </c:pt>
                <c:pt idx="46837">
                  <c:v>3884963.4347100002</c:v>
                </c:pt>
                <c:pt idx="46838">
                  <c:v>3868977.7504159994</c:v>
                </c:pt>
                <c:pt idx="46839">
                  <c:v>3852990.7625340004</c:v>
                </c:pt>
                <c:pt idx="46840">
                  <c:v>3837002.474529</c:v>
                </c:pt>
                <c:pt idx="46841">
                  <c:v>3821012.8898789999</c:v>
                </c:pt>
                <c:pt idx="46842">
                  <c:v>3805022.0120729995</c:v>
                </c:pt>
                <c:pt idx="46843">
                  <c:v>3789029.8446149998</c:v>
                </c:pt>
                <c:pt idx="46844">
                  <c:v>3773036.39102</c:v>
                </c:pt>
                <c:pt idx="46845">
                  <c:v>3757041.654817</c:v>
                </c:pt>
                <c:pt idx="46846">
                  <c:v>3741045.6395449997</c:v>
                </c:pt>
                <c:pt idx="46847">
                  <c:v>3725048.34876</c:v>
                </c:pt>
                <c:pt idx="46848">
                  <c:v>3709049.7860270003</c:v>
                </c:pt>
                <c:pt idx="46849">
                  <c:v>3693049.954926</c:v>
                </c:pt>
                <c:pt idx="46850">
                  <c:v>3677048.8590489994</c:v>
                </c:pt>
                <c:pt idx="46851">
                  <c:v>3661046.5020009996</c:v>
                </c:pt>
                <c:pt idx="46852">
                  <c:v>3645042.8874009997</c:v>
                </c:pt>
                <c:pt idx="46853">
                  <c:v>3629038.0188789996</c:v>
                </c:pt>
                <c:pt idx="46854">
                  <c:v>3613031.9000800001</c:v>
                </c:pt>
                <c:pt idx="46855">
                  <c:v>3597024.5346619994</c:v>
                </c:pt>
                <c:pt idx="46856">
                  <c:v>3581015.9262939999</c:v>
                </c:pt>
                <c:pt idx="46857">
                  <c:v>3565006.0786609994</c:v>
                </c:pt>
                <c:pt idx="46858">
                  <c:v>3548994.9954589992</c:v>
                </c:pt>
                <c:pt idx="46859">
                  <c:v>3532982.6803990002</c:v>
                </c:pt>
                <c:pt idx="46860">
                  <c:v>3516969.137203</c:v>
                </c:pt>
                <c:pt idx="46861">
                  <c:v>3500954.3696099995</c:v>
                </c:pt>
                <c:pt idx="46862">
                  <c:v>3484938.3813680001</c:v>
                </c:pt>
                <c:pt idx="46863">
                  <c:v>3468921.1762429997</c:v>
                </c:pt>
                <c:pt idx="46864">
                  <c:v>3452902.75801</c:v>
                </c:pt>
                <c:pt idx="46865">
                  <c:v>3436883.1304599997</c:v>
                </c:pt>
                <c:pt idx="46866">
                  <c:v>3420862.2973990003</c:v>
                </c:pt>
                <c:pt idx="46867">
                  <c:v>3404840.2626429996</c:v>
                </c:pt>
                <c:pt idx="46868">
                  <c:v>3388817.030024</c:v>
                </c:pt>
                <c:pt idx="46869">
                  <c:v>3372792.603387</c:v>
                </c:pt>
                <c:pt idx="46870">
                  <c:v>3356766.9865919999</c:v>
                </c:pt>
                <c:pt idx="46871">
                  <c:v>3340740.1835099999</c:v>
                </c:pt>
                <c:pt idx="46872">
                  <c:v>3324712.1980280001</c:v>
                </c:pt>
                <c:pt idx="46873">
                  <c:v>3308683.0340469996</c:v>
                </c:pt>
                <c:pt idx="46874">
                  <c:v>3292652.6954819993</c:v>
                </c:pt>
                <c:pt idx="46875">
                  <c:v>3276621.1862590001</c:v>
                </c:pt>
                <c:pt idx="46876">
                  <c:v>3260588.5103219994</c:v>
                </c:pt>
                <c:pt idx="46877">
                  <c:v>3244554.671627</c:v>
                </c:pt>
                <c:pt idx="46878">
                  <c:v>3228519.6741439993</c:v>
                </c:pt>
                <c:pt idx="46879">
                  <c:v>3212483.521857</c:v>
                </c:pt>
                <c:pt idx="46880">
                  <c:v>3196446.2187660001</c:v>
                </c:pt>
                <c:pt idx="46881">
                  <c:v>3180407.7688830001</c:v>
                </c:pt>
                <c:pt idx="46882">
                  <c:v>3164368.1762350001</c:v>
                </c:pt>
                <c:pt idx="46883">
                  <c:v>3148327.4448640002</c:v>
                </c:pt>
                <c:pt idx="46884">
                  <c:v>3132285.578826</c:v>
                </c:pt>
                <c:pt idx="46885">
                  <c:v>3116242.5821909998</c:v>
                </c:pt>
                <c:pt idx="46886">
                  <c:v>3100198.4590429994</c:v>
                </c:pt>
                <c:pt idx="46887">
                  <c:v>3084153.2134819995</c:v>
                </c:pt>
                <c:pt idx="46888">
                  <c:v>3068106.849622</c:v>
                </c:pt>
                <c:pt idx="46889">
                  <c:v>3052059.3715900001</c:v>
                </c:pt>
                <c:pt idx="46890">
                  <c:v>3036010.7835300006</c:v>
                </c:pt>
                <c:pt idx="46891">
                  <c:v>3019961.0896000001</c:v>
                </c:pt>
                <c:pt idx="46892">
                  <c:v>3003910.2939709998</c:v>
                </c:pt>
                <c:pt idx="46893">
                  <c:v>2987858.4008309999</c:v>
                </c:pt>
                <c:pt idx="46894">
                  <c:v>2971805.4143809997</c:v>
                </c:pt>
                <c:pt idx="46895">
                  <c:v>2955751.3388389996</c:v>
                </c:pt>
                <c:pt idx="46896">
                  <c:v>2939696.1784359994</c:v>
                </c:pt>
                <c:pt idx="46897">
                  <c:v>2923639.9374189996</c:v>
                </c:pt>
                <c:pt idx="46898">
                  <c:v>2907582.6200489998</c:v>
                </c:pt>
                <c:pt idx="46899">
                  <c:v>2891524.2306039995</c:v>
                </c:pt>
                <c:pt idx="46900">
                  <c:v>2875464.7733749999</c:v>
                </c:pt>
                <c:pt idx="46901">
                  <c:v>2859404.2526679994</c:v>
                </c:pt>
                <c:pt idx="46902">
                  <c:v>2843342.6728069996</c:v>
                </c:pt>
                <c:pt idx="46903">
                  <c:v>2827280.0381279998</c:v>
                </c:pt>
                <c:pt idx="46904">
                  <c:v>2811216.3529839995</c:v>
                </c:pt>
                <c:pt idx="46905">
                  <c:v>2795151.6217439999</c:v>
                </c:pt>
                <c:pt idx="46906">
                  <c:v>2779085.8487900002</c:v>
                </c:pt>
                <c:pt idx="46907">
                  <c:v>2763019.0385209997</c:v>
                </c:pt>
                <c:pt idx="46908">
                  <c:v>2746951.1953529995</c:v>
                </c:pt>
                <c:pt idx="46909">
                  <c:v>2730882.3237140002</c:v>
                </c:pt>
                <c:pt idx="46910">
                  <c:v>2714812.4280509995</c:v>
                </c:pt>
                <c:pt idx="46911">
                  <c:v>2698741.5128239994</c:v>
                </c:pt>
                <c:pt idx="46912">
                  <c:v>2682669.5825100001</c:v>
                </c:pt>
                <c:pt idx="46913">
                  <c:v>2666596.641601</c:v>
                </c:pt>
                <c:pt idx="46914">
                  <c:v>2650522.6946069999</c:v>
                </c:pt>
                <c:pt idx="46915">
                  <c:v>2634447.7460500002</c:v>
                </c:pt>
                <c:pt idx="46916">
                  <c:v>2618371.8004719997</c:v>
                </c:pt>
                <c:pt idx="46917">
                  <c:v>2602294.8624279997</c:v>
                </c:pt>
                <c:pt idx="46918">
                  <c:v>2586216.9364889995</c:v>
                </c:pt>
                <c:pt idx="46919">
                  <c:v>2570138.027245</c:v>
                </c:pt>
                <c:pt idx="46920">
                  <c:v>2554058.1392990001</c:v>
                </c:pt>
                <c:pt idx="46921">
                  <c:v>2537977.2772710002</c:v>
                </c:pt>
                <c:pt idx="46922">
                  <c:v>2521895.4457970001</c:v>
                </c:pt>
                <c:pt idx="46923">
                  <c:v>2505812.6495310003</c:v>
                </c:pt>
                <c:pt idx="46924">
                  <c:v>2489728.8931409991</c:v>
                </c:pt>
                <c:pt idx="46925">
                  <c:v>2473644.1813119999</c:v>
                </c:pt>
                <c:pt idx="46926">
                  <c:v>2457558.5187459993</c:v>
                </c:pt>
                <c:pt idx="46927">
                  <c:v>2441471.9101619995</c:v>
                </c:pt>
                <c:pt idx="46928">
                  <c:v>2425384.360293</c:v>
                </c:pt>
                <c:pt idx="46929">
                  <c:v>2409295.8738909997</c:v>
                </c:pt>
                <c:pt idx="46930">
                  <c:v>2393206.4557229998</c:v>
                </c:pt>
                <c:pt idx="46931">
                  <c:v>2377116.1105749998</c:v>
                </c:pt>
                <c:pt idx="46932">
                  <c:v>2361024.8432469997</c:v>
                </c:pt>
                <c:pt idx="46933">
                  <c:v>2344932.6585559994</c:v>
                </c:pt>
                <c:pt idx="46934">
                  <c:v>2328839.5613390002</c:v>
                </c:pt>
                <c:pt idx="46935">
                  <c:v>2312745.5564449993</c:v>
                </c:pt>
                <c:pt idx="46936">
                  <c:v>2296650.6487440001</c:v>
                </c:pt>
                <c:pt idx="46937">
                  <c:v>2280554.8431209996</c:v>
                </c:pt>
                <c:pt idx="46938">
                  <c:v>2264458.144479</c:v>
                </c:pt>
                <c:pt idx="46939">
                  <c:v>2248360.5577370003</c:v>
                </c:pt>
                <c:pt idx="46940">
                  <c:v>2232262.0878310003</c:v>
                </c:pt>
                <c:pt idx="46941">
                  <c:v>2216162.7397159999</c:v>
                </c:pt>
                <c:pt idx="46942">
                  <c:v>2200062.5183629994</c:v>
                </c:pt>
                <c:pt idx="46943">
                  <c:v>2183961.4287609998</c:v>
                </c:pt>
                <c:pt idx="46944">
                  <c:v>2167859.4759139996</c:v>
                </c:pt>
                <c:pt idx="46945">
                  <c:v>2151756.6648459998</c:v>
                </c:pt>
                <c:pt idx="46946">
                  <c:v>2135653.0005979999</c:v>
                </c:pt>
                <c:pt idx="46947">
                  <c:v>2119548.4882279998</c:v>
                </c:pt>
                <c:pt idx="46948">
                  <c:v>2103443.1328109996</c:v>
                </c:pt>
                <c:pt idx="46949">
                  <c:v>2087336.9394420001</c:v>
                </c:pt>
                <c:pt idx="46950">
                  <c:v>2071229.9132309998</c:v>
                </c:pt>
                <c:pt idx="46951">
                  <c:v>2055122.0593070001</c:v>
                </c:pt>
                <c:pt idx="46952">
                  <c:v>2039013.3828160004</c:v>
                </c:pt>
                <c:pt idx="46953">
                  <c:v>2022903.8889230001</c:v>
                </c:pt>
                <c:pt idx="46954">
                  <c:v>2006793.5828100003</c:v>
                </c:pt>
                <c:pt idx="46955">
                  <c:v>1990682.4696780001</c:v>
                </c:pt>
                <c:pt idx="46956">
                  <c:v>1974570.5547460001</c:v>
                </c:pt>
                <c:pt idx="46957">
                  <c:v>1958457.8432480001</c:v>
                </c:pt>
                <c:pt idx="46958">
                  <c:v>1942344.3404410002</c:v>
                </c:pt>
                <c:pt idx="46959">
                  <c:v>1926230.0515960001</c:v>
                </c:pt>
                <c:pt idx="46960">
                  <c:v>1910114.9820050001</c:v>
                </c:pt>
                <c:pt idx="46961">
                  <c:v>1893999.1369780004</c:v>
                </c:pt>
                <c:pt idx="46962">
                  <c:v>1877882.5218410001</c:v>
                </c:pt>
                <c:pt idx="46963">
                  <c:v>1861765.1419420002</c:v>
                </c:pt>
                <c:pt idx="46964">
                  <c:v>1845647.0026440001</c:v>
                </c:pt>
                <c:pt idx="46965">
                  <c:v>1829528.1093320001</c:v>
                </c:pt>
                <c:pt idx="46966">
                  <c:v>1813408.467405</c:v>
                </c:pt>
                <c:pt idx="46967">
                  <c:v>1797288.082287</c:v>
                </c:pt>
                <c:pt idx="46968">
                  <c:v>1781166.9594140002</c:v>
                </c:pt>
                <c:pt idx="46969">
                  <c:v>1765045.1042460001</c:v>
                </c:pt>
                <c:pt idx="46970">
                  <c:v>1748922.522259</c:v>
                </c:pt>
                <c:pt idx="46971">
                  <c:v>1732799.2189490001</c:v>
                </c:pt>
                <c:pt idx="46972">
                  <c:v>1716675.1998310003</c:v>
                </c:pt>
                <c:pt idx="46973">
                  <c:v>1700550.470438</c:v>
                </c:pt>
                <c:pt idx="46974">
                  <c:v>1684425.036323</c:v>
                </c:pt>
                <c:pt idx="46975">
                  <c:v>1668298.9030579999</c:v>
                </c:pt>
                <c:pt idx="46976">
                  <c:v>1652172.076234</c:v>
                </c:pt>
                <c:pt idx="46977">
                  <c:v>1636044.561462</c:v>
                </c:pt>
                <c:pt idx="46978">
                  <c:v>1619916.3643720001</c:v>
                </c:pt>
                <c:pt idx="46979">
                  <c:v>1603787.490611</c:v>
                </c:pt>
                <c:pt idx="46980">
                  <c:v>1587657.9458499998</c:v>
                </c:pt>
                <c:pt idx="46981">
                  <c:v>1571527.735776</c:v>
                </c:pt>
                <c:pt idx="46982">
                  <c:v>1555396.8660970002</c:v>
                </c:pt>
                <c:pt idx="46983">
                  <c:v>1539265.3425400003</c:v>
                </c:pt>
                <c:pt idx="46984">
                  <c:v>1523133.1708530001</c:v>
                </c:pt>
                <c:pt idx="46985">
                  <c:v>1507000.3568010002</c:v>
                </c:pt>
                <c:pt idx="46986">
                  <c:v>1490866.9061720001</c:v>
                </c:pt>
                <c:pt idx="46987">
                  <c:v>1474732.8247720001</c:v>
                </c:pt>
                <c:pt idx="46988">
                  <c:v>1458598.118427</c:v>
                </c:pt>
                <c:pt idx="46989">
                  <c:v>1442462.7929840002</c:v>
                </c:pt>
                <c:pt idx="46990">
                  <c:v>1426326.8543100001</c:v>
                </c:pt>
                <c:pt idx="46991">
                  <c:v>1410190.3082909998</c:v>
                </c:pt>
                <c:pt idx="46992">
                  <c:v>1394053.1608350002</c:v>
                </c:pt>
                <c:pt idx="46993">
                  <c:v>1377915.417867</c:v>
                </c:pt>
                <c:pt idx="46994">
                  <c:v>1361777.085337</c:v>
                </c:pt>
                <c:pt idx="46995">
                  <c:v>1345638.1692110002</c:v>
                </c:pt>
                <c:pt idx="46996">
                  <c:v>1329498.6754780002</c:v>
                </c:pt>
                <c:pt idx="46997">
                  <c:v>1313358.6101470003</c:v>
                </c:pt>
                <c:pt idx="46998">
                  <c:v>1297217.9792480001</c:v>
                </c:pt>
                <c:pt idx="46999">
                  <c:v>1281076.78883</c:v>
                </c:pt>
                <c:pt idx="47000">
                  <c:v>1264935.0449650001</c:v>
                </c:pt>
                <c:pt idx="47001">
                  <c:v>1248792.7537440001</c:v>
                </c:pt>
                <c:pt idx="47002">
                  <c:v>1232649.9212799999</c:v>
                </c:pt>
                <c:pt idx="47003">
                  <c:v>1216506.5537060001</c:v>
                </c:pt>
                <c:pt idx="47004">
                  <c:v>1200362.6571770003</c:v>
                </c:pt>
                <c:pt idx="47005">
                  <c:v>1184218.2378680001</c:v>
                </c:pt>
                <c:pt idx="47006">
                  <c:v>1168073.3019760002</c:v>
                </c:pt>
                <c:pt idx="47007">
                  <c:v>1151927.8557190001</c:v>
                </c:pt>
                <c:pt idx="47008">
                  <c:v>1135781.9053359998</c:v>
                </c:pt>
                <c:pt idx="47009">
                  <c:v>1119635.4570869999</c:v>
                </c:pt>
                <c:pt idx="47010">
                  <c:v>1103488.5172549998</c:v>
                </c:pt>
                <c:pt idx="47011">
                  <c:v>1087341.0921420003</c:v>
                </c:pt>
                <c:pt idx="47012">
                  <c:v>1071193.1880740002</c:v>
                </c:pt>
                <c:pt idx="47013">
                  <c:v>1055044.811396</c:v>
                </c:pt>
                <c:pt idx="47014">
                  <c:v>1038895.968478</c:v>
                </c:pt>
                <c:pt idx="47015">
                  <c:v>1022746.665709</c:v>
                </c:pt>
                <c:pt idx="47016">
                  <c:v>1006596.9095</c:v>
                </c:pt>
                <c:pt idx="47017">
                  <c:v>990446.70628600009</c:v>
                </c:pt>
                <c:pt idx="47018">
                  <c:v>974296.06252200005</c:v>
                </c:pt>
                <c:pt idx="47019">
                  <c:v>958144.98468400002</c:v>
                </c:pt>
                <c:pt idx="47020">
                  <c:v>941993.47927399992</c:v>
                </c:pt>
                <c:pt idx="47021">
                  <c:v>925841.55281300005</c:v>
                </c:pt>
                <c:pt idx="47022">
                  <c:v>909689.21184500004</c:v>
                </c:pt>
                <c:pt idx="47023">
                  <c:v>893536.46293600008</c:v>
                </c:pt>
                <c:pt idx="47024">
                  <c:v>877383.31267500005</c:v>
                </c:pt>
                <c:pt idx="47025">
                  <c:v>861229.76767299999</c:v>
                </c:pt>
                <c:pt idx="47026">
                  <c:v>845075.83456400002</c:v>
                </c:pt>
                <c:pt idx="47027">
                  <c:v>828921.52000500017</c:v>
                </c:pt>
                <c:pt idx="47028">
                  <c:v>812766.83067300008</c:v>
                </c:pt>
                <c:pt idx="47029">
                  <c:v>796611.7732719999</c:v>
                </c:pt>
                <c:pt idx="47030">
                  <c:v>780456.35452500009</c:v>
                </c:pt>
                <c:pt idx="47031">
                  <c:v>764300.58117899986</c:v>
                </c:pt>
                <c:pt idx="47032">
                  <c:v>748144.46000700013</c:v>
                </c:pt>
                <c:pt idx="47033">
                  <c:v>731987.99779899989</c:v>
                </c:pt>
                <c:pt idx="47034">
                  <c:v>715831.20137399994</c:v>
                </c:pt>
                <c:pt idx="47035">
                  <c:v>699674.07757099986</c:v>
                </c:pt>
                <c:pt idx="47036">
                  <c:v>683516.63325200009</c:v>
                </c:pt>
                <c:pt idx="47037">
                  <c:v>667358.87530399999</c:v>
                </c:pt>
                <c:pt idx="47038">
                  <c:v>651200.81063700013</c:v>
                </c:pt>
                <c:pt idx="47039">
                  <c:v>635042.44618400012</c:v>
                </c:pt>
                <c:pt idx="47040">
                  <c:v>618883.78890099993</c:v>
                </c:pt>
                <c:pt idx="47041">
                  <c:v>602724.84576900001</c:v>
                </c:pt>
                <c:pt idx="47042">
                  <c:v>586565.623792</c:v>
                </c:pt>
                <c:pt idx="47043">
                  <c:v>570406.12999699998</c:v>
                </c:pt>
                <c:pt idx="47044">
                  <c:v>554246.37143700011</c:v>
                </c:pt>
                <c:pt idx="47045">
                  <c:v>538086.35518600012</c:v>
                </c:pt>
                <c:pt idx="47046">
                  <c:v>521926.088346</c:v>
                </c:pt>
                <c:pt idx="47047">
                  <c:v>505765.57803799992</c:v>
                </c:pt>
                <c:pt idx="47048">
                  <c:v>489604.83141100005</c:v>
                </c:pt>
                <c:pt idx="47049">
                  <c:v>473443.85563800001</c:v>
                </c:pt>
                <c:pt idx="47050">
                  <c:v>457282.65791399992</c:v>
                </c:pt>
                <c:pt idx="47051">
                  <c:v>441121.24546000001</c:v>
                </c:pt>
                <c:pt idx="47052">
                  <c:v>424959.62552300002</c:v>
                </c:pt>
                <c:pt idx="47053">
                  <c:v>408797.80537000002</c:v>
                </c:pt>
                <c:pt idx="47054">
                  <c:v>392635.79229800001</c:v>
                </c:pt>
                <c:pt idx="47055">
                  <c:v>376473.59362499998</c:v>
                </c:pt>
                <c:pt idx="47056">
                  <c:v>360311.21669600002</c:v>
                </c:pt>
                <c:pt idx="47057">
                  <c:v>344148.66887799994</c:v>
                </c:pt>
                <c:pt idx="47058">
                  <c:v>327985.957566</c:v>
                </c:pt>
                <c:pt idx="47059">
                  <c:v>311823.09017900005</c:v>
                </c:pt>
                <c:pt idx="47060">
                  <c:v>295660.07416100008</c:v>
                </c:pt>
                <c:pt idx="47061">
                  <c:v>279496.91698100005</c:v>
                </c:pt>
                <c:pt idx="47062">
                  <c:v>263333.62613300001</c:v>
                </c:pt>
                <c:pt idx="47063">
                  <c:v>247170.209137</c:v>
                </c:pt>
                <c:pt idx="47064">
                  <c:v>231006.67353900001</c:v>
                </c:pt>
                <c:pt idx="47065">
                  <c:v>214843.02690900001</c:v>
                </c:pt>
                <c:pt idx="47066">
                  <c:v>198679.27684300003</c:v>
                </c:pt>
                <c:pt idx="47067">
                  <c:v>182515.430964</c:v>
                </c:pt>
                <c:pt idx="47068">
                  <c:v>166351.496919</c:v>
                </c:pt>
                <c:pt idx="47069">
                  <c:v>150187.48238199999</c:v>
                </c:pt>
                <c:pt idx="47070">
                  <c:v>134023.39505299996</c:v>
                </c:pt>
                <c:pt idx="47071">
                  <c:v>117859.24265699998</c:v>
                </c:pt>
                <c:pt idx="47072">
                  <c:v>101695.03294699999</c:v>
                </c:pt>
                <c:pt idx="47073">
                  <c:v>85530.773698000005</c:v>
                </c:pt>
                <c:pt idx="47074">
                  <c:v>69366.472718000005</c:v>
                </c:pt>
                <c:pt idx="47075">
                  <c:v>53202.137834000001</c:v>
                </c:pt>
                <c:pt idx="47076">
                  <c:v>37037.776904999999</c:v>
                </c:pt>
                <c:pt idx="47077">
                  <c:v>20873.397815000004</c:v>
                </c:pt>
                <c:pt idx="47078">
                  <c:v>4709.0084719999995</c:v>
                </c:pt>
                <c:pt idx="47079">
                  <c:v>-11455.383185000001</c:v>
                </c:pt>
                <c:pt idx="47080">
                  <c:v>-27619.769194000004</c:v>
                </c:pt>
                <c:pt idx="47081">
                  <c:v>-43784.141562999997</c:v>
                </c:pt>
                <c:pt idx="47082">
                  <c:v>-59948.492276000004</c:v>
                </c:pt>
                <c:pt idx="47083">
                  <c:v>-76112.81328799999</c:v>
                </c:pt>
                <c:pt idx="47084">
                  <c:v>-92277.09652799998</c:v>
                </c:pt>
                <c:pt idx="47085">
                  <c:v>-108441.33389499999</c:v>
                </c:pt>
                <c:pt idx="47086">
                  <c:v>-124605.51726499999</c:v>
                </c:pt>
                <c:pt idx="47087">
                  <c:v>-140769.638484</c:v>
                </c:pt>
                <c:pt idx="47088">
                  <c:v>-156933.68937099999</c:v>
                </c:pt>
                <c:pt idx="47089">
                  <c:v>-173097.66171699998</c:v>
                </c:pt>
                <c:pt idx="47090">
                  <c:v>-189261.54728600002</c:v>
                </c:pt>
                <c:pt idx="47091">
                  <c:v>-205425.337814</c:v>
                </c:pt>
                <c:pt idx="47092">
                  <c:v>-221589.025008</c:v>
                </c:pt>
                <c:pt idx="47093">
                  <c:v>-237752.60055</c:v>
                </c:pt>
                <c:pt idx="47094">
                  <c:v>-253916.05609199996</c:v>
                </c:pt>
                <c:pt idx="47095">
                  <c:v>-270079.383256</c:v>
                </c:pt>
                <c:pt idx="47096">
                  <c:v>-286242.57364000008</c:v>
                </c:pt>
                <c:pt idx="47097">
                  <c:v>-302405.61881099996</c:v>
                </c:pt>
                <c:pt idx="47098">
                  <c:v>-318568.51030800008</c:v>
                </c:pt>
                <c:pt idx="47099">
                  <c:v>-334731.23964200012</c:v>
                </c:pt>
                <c:pt idx="47100">
                  <c:v>-350893.79829399998</c:v>
                </c:pt>
                <c:pt idx="47101">
                  <c:v>-367056.17771799996</c:v>
                </c:pt>
                <c:pt idx="47102">
                  <c:v>-383218.36933999998</c:v>
                </c:pt>
                <c:pt idx="47103">
                  <c:v>-399380.36455400003</c:v>
                </c:pt>
                <c:pt idx="47104">
                  <c:v>-415542.15472699993</c:v>
                </c:pt>
                <c:pt idx="47105">
                  <c:v>-431703.73119800002</c:v>
                </c:pt>
                <c:pt idx="47106">
                  <c:v>-447865.08527500002</c:v>
                </c:pt>
                <c:pt idx="47107">
                  <c:v>-464026.20823799999</c:v>
                </c:pt>
                <c:pt idx="47108">
                  <c:v>-480187.09133600001</c:v>
                </c:pt>
                <c:pt idx="47109">
                  <c:v>-496347.72579</c:v>
                </c:pt>
                <c:pt idx="47110">
                  <c:v>-512508.10279199993</c:v>
                </c:pt>
                <c:pt idx="47111">
                  <c:v>-528668.21350399998</c:v>
                </c:pt>
                <c:pt idx="47112">
                  <c:v>-544828.04905600008</c:v>
                </c:pt>
                <c:pt idx="47113">
                  <c:v>-560987.60055099998</c:v>
                </c:pt>
                <c:pt idx="47114">
                  <c:v>-577146.85906100005</c:v>
                </c:pt>
                <c:pt idx="47115">
                  <c:v>-593305.81562900008</c:v>
                </c:pt>
                <c:pt idx="47116">
                  <c:v>-609464.46126600029</c:v>
                </c:pt>
                <c:pt idx="47117">
                  <c:v>-625622.78695500002</c:v>
                </c:pt>
                <c:pt idx="47118">
                  <c:v>-641780.78364599997</c:v>
                </c:pt>
                <c:pt idx="47119">
                  <c:v>-657938.44226100005</c:v>
                </c:pt>
                <c:pt idx="47120">
                  <c:v>-674095.75369100005</c:v>
                </c:pt>
                <c:pt idx="47121">
                  <c:v>-690252.70879499998</c:v>
                </c:pt>
                <c:pt idx="47122">
                  <c:v>-706409.298404</c:v>
                </c:pt>
                <c:pt idx="47123">
                  <c:v>-722565.51331499999</c:v>
                </c:pt>
                <c:pt idx="47124">
                  <c:v>-738721.34429700009</c:v>
                </c:pt>
                <c:pt idx="47125">
                  <c:v>-754876.78208499996</c:v>
                </c:pt>
                <c:pt idx="47126">
                  <c:v>-771031.81738700008</c:v>
                </c:pt>
                <c:pt idx="47127">
                  <c:v>-787186.44087500009</c:v>
                </c:pt>
                <c:pt idx="47128">
                  <c:v>-803340.643193</c:v>
                </c:pt>
                <c:pt idx="47129">
                  <c:v>-819494.41495400004</c:v>
                </c:pt>
                <c:pt idx="47130">
                  <c:v>-835647.74673599994</c:v>
                </c:pt>
                <c:pt idx="47131">
                  <c:v>-851800.62908899994</c:v>
                </c:pt>
                <c:pt idx="47132">
                  <c:v>-867953.05252899998</c:v>
                </c:pt>
                <c:pt idx="47133">
                  <c:v>-884105.00754199992</c:v>
                </c:pt>
                <c:pt idx="47134">
                  <c:v>-900256.48458100006</c:v>
                </c:pt>
                <c:pt idx="47135">
                  <c:v>-916407.47406699997</c:v>
                </c:pt>
                <c:pt idx="47136">
                  <c:v>-932557.96638800006</c:v>
                </c:pt>
                <c:pt idx="47137">
                  <c:v>-948707.95190200012</c:v>
                </c:pt>
                <c:pt idx="47138">
                  <c:v>-964857.42093200004</c:v>
                </c:pt>
                <c:pt idx="47139">
                  <c:v>-981006.36377199995</c:v>
                </c:pt>
                <c:pt idx="47140">
                  <c:v>-997154.77067999984</c:v>
                </c:pt>
                <c:pt idx="47141">
                  <c:v>-1013302.6318830001</c:v>
                </c:pt>
                <c:pt idx="47142">
                  <c:v>-1029449.937575</c:v>
                </c:pt>
                <c:pt idx="47143">
                  <c:v>-1045596.6779169999</c:v>
                </c:pt>
                <c:pt idx="47144">
                  <c:v>-1061742.8430370002</c:v>
                </c:pt>
                <c:pt idx="47145">
                  <c:v>-1077888.423031</c:v>
                </c:pt>
                <c:pt idx="47146">
                  <c:v>-1094033.407959</c:v>
                </c:pt>
                <c:pt idx="47147">
                  <c:v>-1110177.787852</c:v>
                </c:pt>
                <c:pt idx="47148">
                  <c:v>-1126321.5527030001</c:v>
                </c:pt>
                <c:pt idx="47149">
                  <c:v>-1142464.6924740004</c:v>
                </c:pt>
                <c:pt idx="47150">
                  <c:v>-1158607.1970940002</c:v>
                </c:pt>
                <c:pt idx="47151">
                  <c:v>-1174749.0564560001</c:v>
                </c:pt>
                <c:pt idx="47152">
                  <c:v>-1190890.260421</c:v>
                </c:pt>
                <c:pt idx="47153">
                  <c:v>-1207030.7988150001</c:v>
                </c:pt>
                <c:pt idx="47154">
                  <c:v>-1223170.6614300001</c:v>
                </c:pt>
                <c:pt idx="47155">
                  <c:v>-1239309.8380249999</c:v>
                </c:pt>
                <c:pt idx="47156">
                  <c:v>-1255448.3183229999</c:v>
                </c:pt>
                <c:pt idx="47157">
                  <c:v>-1271586.0920140003</c:v>
                </c:pt>
                <c:pt idx="47158">
                  <c:v>-1287723.148752</c:v>
                </c:pt>
                <c:pt idx="47159">
                  <c:v>-1303859.4781569999</c:v>
                </c:pt>
                <c:pt idx="47160">
                  <c:v>-1319995.0698160003</c:v>
                </c:pt>
                <c:pt idx="47161">
                  <c:v>-1336129.913278</c:v>
                </c:pt>
                <c:pt idx="47162">
                  <c:v>-1352263.9980599999</c:v>
                </c:pt>
                <c:pt idx="47163">
                  <c:v>-1368397.3136400001</c:v>
                </c:pt>
                <c:pt idx="47164">
                  <c:v>-1384529.8494660002</c:v>
                </c:pt>
                <c:pt idx="47165">
                  <c:v>-1400661.5949460003</c:v>
                </c:pt>
                <c:pt idx="47166">
                  <c:v>-1416792.5394550001</c:v>
                </c:pt>
                <c:pt idx="47167">
                  <c:v>-1432922.6723310002</c:v>
                </c:pt>
                <c:pt idx="47168">
                  <c:v>-1449051.9828790003</c:v>
                </c:pt>
                <c:pt idx="47169">
                  <c:v>-1465180.4603649999</c:v>
                </c:pt>
                <c:pt idx="47170">
                  <c:v>-1481308.09402</c:v>
                </c:pt>
                <c:pt idx="47171">
                  <c:v>-1497434.8730400002</c:v>
                </c:pt>
                <c:pt idx="47172">
                  <c:v>-1513560.7865850001</c:v>
                </c:pt>
                <c:pt idx="47173">
                  <c:v>-1529685.8237770002</c:v>
                </c:pt>
                <c:pt idx="47174">
                  <c:v>-1545809.973702</c:v>
                </c:pt>
                <c:pt idx="47175">
                  <c:v>-1561933.22541</c:v>
                </c:pt>
                <c:pt idx="47176">
                  <c:v>-1578055.5679160003</c:v>
                </c:pt>
                <c:pt idx="47177">
                  <c:v>-1594176.9901940001</c:v>
                </c:pt>
                <c:pt idx="47178">
                  <c:v>-1610297.4811859999</c:v>
                </c:pt>
                <c:pt idx="47179">
                  <c:v>-1626417.0297930001</c:v>
                </c:pt>
                <c:pt idx="47180">
                  <c:v>-1642535.624882</c:v>
                </c:pt>
                <c:pt idx="47181">
                  <c:v>-1658653.2552799999</c:v>
                </c:pt>
                <c:pt idx="47182">
                  <c:v>-1674769.9097780001</c:v>
                </c:pt>
                <c:pt idx="47183">
                  <c:v>-1690885.5771290001</c:v>
                </c:pt>
                <c:pt idx="47184">
                  <c:v>-1707000.24605</c:v>
                </c:pt>
                <c:pt idx="47185">
                  <c:v>-1723113.9052179998</c:v>
                </c:pt>
                <c:pt idx="47186">
                  <c:v>-1739226.543273</c:v>
                </c:pt>
                <c:pt idx="47187">
                  <c:v>-1755338.1488180002</c:v>
                </c:pt>
                <c:pt idx="47188">
                  <c:v>-1771448.7104160001</c:v>
                </c:pt>
                <c:pt idx="47189">
                  <c:v>-1787558.2165930001</c:v>
                </c:pt>
                <c:pt idx="47190">
                  <c:v>-1803666.6558360001</c:v>
                </c:pt>
                <c:pt idx="47191">
                  <c:v>-1819774.0165940002</c:v>
                </c:pt>
                <c:pt idx="47192">
                  <c:v>-1835880.287277</c:v>
                </c:pt>
                <c:pt idx="47193">
                  <c:v>-1851985.4562559999</c:v>
                </c:pt>
                <c:pt idx="47194">
                  <c:v>-1868089.511864</c:v>
                </c:pt>
                <c:pt idx="47195">
                  <c:v>-1884192.442394</c:v>
                </c:pt>
                <c:pt idx="47196">
                  <c:v>-1900294.2361010001</c:v>
                </c:pt>
                <c:pt idx="47197">
                  <c:v>-1916394.8811980002</c:v>
                </c:pt>
                <c:pt idx="47198">
                  <c:v>-1932494.365863</c:v>
                </c:pt>
                <c:pt idx="47199">
                  <c:v>-1948592.67823</c:v>
                </c:pt>
                <c:pt idx="47200">
                  <c:v>-1964689.8063960001</c:v>
                </c:pt>
                <c:pt idx="47201">
                  <c:v>-1980785.7384180001</c:v>
                </c:pt>
                <c:pt idx="47202">
                  <c:v>-1996880.4623120001</c:v>
                </c:pt>
                <c:pt idx="47203">
                  <c:v>-2012973.966053</c:v>
                </c:pt>
                <c:pt idx="47204">
                  <c:v>-2029066.23758</c:v>
                </c:pt>
                <c:pt idx="47205">
                  <c:v>-2045157.2647859999</c:v>
                </c:pt>
                <c:pt idx="47206">
                  <c:v>-2061247.035528</c:v>
                </c:pt>
                <c:pt idx="47207">
                  <c:v>-2077335.5376199998</c:v>
                </c:pt>
                <c:pt idx="47208">
                  <c:v>-2093422.758836</c:v>
                </c:pt>
                <c:pt idx="47209">
                  <c:v>-2109508.6869089999</c:v>
                </c:pt>
                <c:pt idx="47210">
                  <c:v>-2125593.309531</c:v>
                </c:pt>
                <c:pt idx="47211">
                  <c:v>-2141676.6143529997</c:v>
                </c:pt>
                <c:pt idx="47212">
                  <c:v>-2157758.588984</c:v>
                </c:pt>
                <c:pt idx="47213">
                  <c:v>-2173839.2209930001</c:v>
                </c:pt>
                <c:pt idx="47214">
                  <c:v>-2189918.4979049996</c:v>
                </c:pt>
                <c:pt idx="47215">
                  <c:v>-2205996.4072059998</c:v>
                </c:pt>
                <c:pt idx="47216">
                  <c:v>-2222072.936338</c:v>
                </c:pt>
                <c:pt idx="47217">
                  <c:v>-2238148.0727019995</c:v>
                </c:pt>
                <c:pt idx="47218">
                  <c:v>-2254221.8036569995</c:v>
                </c:pt>
                <c:pt idx="47219">
                  <c:v>-2270294.1165189999</c:v>
                </c:pt>
                <c:pt idx="47220">
                  <c:v>-2286364.9985609995</c:v>
                </c:pt>
                <c:pt idx="47221">
                  <c:v>-2302434.437016</c:v>
                </c:pt>
                <c:pt idx="47222">
                  <c:v>-2318502.4190729996</c:v>
                </c:pt>
                <c:pt idx="47223">
                  <c:v>-2334568.9318749998</c:v>
                </c:pt>
                <c:pt idx="47224">
                  <c:v>-2350633.9625269999</c:v>
                </c:pt>
                <c:pt idx="47225">
                  <c:v>-2366697.4980889997</c:v>
                </c:pt>
                <c:pt idx="47226">
                  <c:v>-2382759.5255749999</c:v>
                </c:pt>
                <c:pt idx="47227">
                  <c:v>-2398820.0319599994</c:v>
                </c:pt>
                <c:pt idx="47228">
                  <c:v>-2414879.0041709999</c:v>
                </c:pt>
                <c:pt idx="47229">
                  <c:v>-2430936.4290959998</c:v>
                </c:pt>
                <c:pt idx="47230">
                  <c:v>-2446992.293575</c:v>
                </c:pt>
                <c:pt idx="47231">
                  <c:v>-2463046.5844060001</c:v>
                </c:pt>
                <c:pt idx="47232">
                  <c:v>-2479099.288342</c:v>
                </c:pt>
                <c:pt idx="47233">
                  <c:v>-2495150.3920929995</c:v>
                </c:pt>
                <c:pt idx="47234">
                  <c:v>-2511199.8823219994</c:v>
                </c:pt>
                <c:pt idx="47235">
                  <c:v>-2527247.7456499995</c:v>
                </c:pt>
                <c:pt idx="47236">
                  <c:v>-2543293.9686519997</c:v>
                </c:pt>
                <c:pt idx="47237">
                  <c:v>-2559338.537858</c:v>
                </c:pt>
                <c:pt idx="47238">
                  <c:v>-2575381.4397539995</c:v>
                </c:pt>
                <c:pt idx="47239">
                  <c:v>-2591422.6607780005</c:v>
                </c:pt>
                <c:pt idx="47240">
                  <c:v>-2607462.1873260005</c:v>
                </c:pt>
                <c:pt idx="47241">
                  <c:v>-2623500.005746</c:v>
                </c:pt>
                <c:pt idx="47242">
                  <c:v>-2639536.1023409995</c:v>
                </c:pt>
                <c:pt idx="47243">
                  <c:v>-2655570.4633689998</c:v>
                </c:pt>
                <c:pt idx="47244">
                  <c:v>-2671603.0750419996</c:v>
                </c:pt>
                <c:pt idx="47245">
                  <c:v>-2687633.923523</c:v>
                </c:pt>
                <c:pt idx="47246">
                  <c:v>-2703662.9949329998</c:v>
                </c:pt>
                <c:pt idx="47247">
                  <c:v>-2719690.2753429995</c:v>
                </c:pt>
                <c:pt idx="47248">
                  <c:v>-2735715.7507790001</c:v>
                </c:pt>
                <c:pt idx="47249">
                  <c:v>-2751739.4072199999</c:v>
                </c:pt>
                <c:pt idx="47250">
                  <c:v>-2767761.2305979999</c:v>
                </c:pt>
                <c:pt idx="47251">
                  <c:v>-2783781.2067970005</c:v>
                </c:pt>
                <c:pt idx="47252">
                  <c:v>-2799799.3216559994</c:v>
                </c:pt>
                <c:pt idx="47253">
                  <c:v>-2815815.5609629997</c:v>
                </c:pt>
                <c:pt idx="47254">
                  <c:v>-2831829.910461999</c:v>
                </c:pt>
                <c:pt idx="47255">
                  <c:v>-2847842.3558469992</c:v>
                </c:pt>
                <c:pt idx="47256">
                  <c:v>-2863852.8827649998</c:v>
                </c:pt>
                <c:pt idx="47257">
                  <c:v>-2879861.4768149997</c:v>
                </c:pt>
                <c:pt idx="47258">
                  <c:v>-2895868.1235469999</c:v>
                </c:pt>
                <c:pt idx="47259">
                  <c:v>-2911872.8084619995</c:v>
                </c:pt>
                <c:pt idx="47260">
                  <c:v>-2927875.5170149999</c:v>
                </c:pt>
                <c:pt idx="47261">
                  <c:v>-2943876.2346100002</c:v>
                </c:pt>
                <c:pt idx="47262">
                  <c:v>-2959874.9466029997</c:v>
                </c:pt>
                <c:pt idx="47263">
                  <c:v>-2975871.638299</c:v>
                </c:pt>
                <c:pt idx="47264">
                  <c:v>-2991866.2949580001</c:v>
                </c:pt>
                <c:pt idx="47265">
                  <c:v>-3007858.9017850002</c:v>
                </c:pt>
                <c:pt idx="47266">
                  <c:v>-3023849.4439409995</c:v>
                </c:pt>
                <c:pt idx="47267">
                  <c:v>-3039837.9065330001</c:v>
                </c:pt>
                <c:pt idx="47268">
                  <c:v>-3055824.2746199998</c:v>
                </c:pt>
                <c:pt idx="47269">
                  <c:v>-3071808.5332109998</c:v>
                </c:pt>
                <c:pt idx="47270">
                  <c:v>-3087790.6672630003</c:v>
                </c:pt>
                <c:pt idx="47271">
                  <c:v>-3103770.6616850002</c:v>
                </c:pt>
                <c:pt idx="47272">
                  <c:v>-3119748.5013339999</c:v>
                </c:pt>
                <c:pt idx="47273">
                  <c:v>-3135724.1710160002</c:v>
                </c:pt>
                <c:pt idx="47274">
                  <c:v>-3151697.6554869995</c:v>
                </c:pt>
                <c:pt idx="47275">
                  <c:v>-3167668.939449999</c:v>
                </c:pt>
                <c:pt idx="47276">
                  <c:v>-3183638.007559</c:v>
                </c:pt>
                <c:pt idx="47277">
                  <c:v>-3199604.8444149997</c:v>
                </c:pt>
                <c:pt idx="47278">
                  <c:v>-3215569.434568</c:v>
                </c:pt>
                <c:pt idx="47279">
                  <c:v>-3231531.7625159998</c:v>
                </c:pt>
                <c:pt idx="47280">
                  <c:v>-3247491.8127049995</c:v>
                </c:pt>
                <c:pt idx="47281">
                  <c:v>-3263449.5695280004</c:v>
                </c:pt>
                <c:pt idx="47282">
                  <c:v>-3279405.0173269999</c:v>
                </c:pt>
                <c:pt idx="47283">
                  <c:v>-3295358.1403899998</c:v>
                </c:pt>
                <c:pt idx="47284">
                  <c:v>-3311308.9229529994</c:v>
                </c:pt>
                <c:pt idx="47285">
                  <c:v>-3327257.3492000001</c:v>
                </c:pt>
                <c:pt idx="47286">
                  <c:v>-3343203.4032600001</c:v>
                </c:pt>
                <c:pt idx="47287">
                  <c:v>-3359147.0692090001</c:v>
                </c:pt>
                <c:pt idx="47288">
                  <c:v>-3375088.3310709996</c:v>
                </c:pt>
                <c:pt idx="47289">
                  <c:v>-3391027.1728159995</c:v>
                </c:pt>
                <c:pt idx="47290">
                  <c:v>-3406963.5783589995</c:v>
                </c:pt>
                <c:pt idx="47291">
                  <c:v>-3422897.53156</c:v>
                </c:pt>
                <c:pt idx="47292">
                  <c:v>-3438829.0162289999</c:v>
                </c:pt>
                <c:pt idx="47293">
                  <c:v>-3454758.0161169996</c:v>
                </c:pt>
                <c:pt idx="47294">
                  <c:v>-3470684.5149229998</c:v>
                </c:pt>
                <c:pt idx="47295">
                  <c:v>-3486608.4962900002</c:v>
                </c:pt>
                <c:pt idx="47296">
                  <c:v>-3502529.9438069998</c:v>
                </c:pt>
                <c:pt idx="47297">
                  <c:v>-3518448.8410080001</c:v>
                </c:pt>
                <c:pt idx="47298">
                  <c:v>-3534365.1713689999</c:v>
                </c:pt>
                <c:pt idx="47299">
                  <c:v>-3550278.9183139997</c:v>
                </c:pt>
                <c:pt idx="47300">
                  <c:v>-3566190.0652089999</c:v>
                </c:pt>
                <c:pt idx="47301">
                  <c:v>-3582098.5953639997</c:v>
                </c:pt>
                <c:pt idx="47302">
                  <c:v>-3598004.4920349997</c:v>
                </c:pt>
                <c:pt idx="47303">
                  <c:v>-3613907.7384199994</c:v>
                </c:pt>
                <c:pt idx="47304">
                  <c:v>-3629808.3176599997</c:v>
                </c:pt>
                <c:pt idx="47305">
                  <c:v>-3645706.2128399997</c:v>
                </c:pt>
                <c:pt idx="47306">
                  <c:v>-3661601.406988</c:v>
                </c:pt>
                <c:pt idx="47307">
                  <c:v>-3677493.883076</c:v>
                </c:pt>
                <c:pt idx="47308">
                  <c:v>-3693383.6240160004</c:v>
                </c:pt>
                <c:pt idx="47309">
                  <c:v>-3709270.6126649994</c:v>
                </c:pt>
                <c:pt idx="47310">
                  <c:v>-3725154.8318209997</c:v>
                </c:pt>
                <c:pt idx="47311">
                  <c:v>-3741036.2642250005</c:v>
                </c:pt>
                <c:pt idx="47312">
                  <c:v>-3756914.8925589994</c:v>
                </c:pt>
                <c:pt idx="47313">
                  <c:v>-3772790.6994459997</c:v>
                </c:pt>
                <c:pt idx="47314">
                  <c:v>-3788663.6674529999</c:v>
                </c:pt>
                <c:pt idx="47315">
                  <c:v>-3804533.779085</c:v>
                </c:pt>
                <c:pt idx="47316">
                  <c:v>-3820401.016791</c:v>
                </c:pt>
                <c:pt idx="47317">
                  <c:v>-3836265.3629589994</c:v>
                </c:pt>
                <c:pt idx="47318">
                  <c:v>-3852126.7999189999</c:v>
                </c:pt>
                <c:pt idx="47319">
                  <c:v>-3867985.3099389998</c:v>
                </c:pt>
                <c:pt idx="47320">
                  <c:v>-3883840.8752309997</c:v>
                </c:pt>
                <c:pt idx="47321">
                  <c:v>-3899693.4779429995</c:v>
                </c:pt>
                <c:pt idx="47322">
                  <c:v>-3915543.100166</c:v>
                </c:pt>
                <c:pt idx="47323">
                  <c:v>-3931389.7239290001</c:v>
                </c:pt>
                <c:pt idx="47324">
                  <c:v>-3947233.3311999994</c:v>
                </c:pt>
                <c:pt idx="47325">
                  <c:v>-3963073.9038880002</c:v>
                </c:pt>
                <c:pt idx="47326">
                  <c:v>-3978911.4238390001</c:v>
                </c:pt>
                <c:pt idx="47327">
                  <c:v>-3994745.8728379994</c:v>
                </c:pt>
                <c:pt idx="47328">
                  <c:v>-4010577.2326099994</c:v>
                </c:pt>
                <c:pt idx="47329">
                  <c:v>-4026405.4848179999</c:v>
                </c:pt>
                <c:pt idx="47330">
                  <c:v>-4042230.6110609998</c:v>
                </c:pt>
                <c:pt idx="47331">
                  <c:v>-4058052.5928779994</c:v>
                </c:pt>
                <c:pt idx="47332">
                  <c:v>-4073871.4117449997</c:v>
                </c:pt>
                <c:pt idx="47333">
                  <c:v>-4089687.049075</c:v>
                </c:pt>
                <c:pt idx="47334">
                  <c:v>-4105499.4862190001</c:v>
                </c:pt>
                <c:pt idx="47335">
                  <c:v>-4121308.704465</c:v>
                </c:pt>
                <c:pt idx="47336">
                  <c:v>-4137114.6850370001</c:v>
                </c:pt>
                <c:pt idx="47337">
                  <c:v>-4152917.4090959998</c:v>
                </c:pt>
                <c:pt idx="47338">
                  <c:v>-4168716.8577390001</c:v>
                </c:pt>
                <c:pt idx="47339">
                  <c:v>-4184513.0119999996</c:v>
                </c:pt>
                <c:pt idx="47340">
                  <c:v>-4200305.8528479999</c:v>
                </c:pt>
                <c:pt idx="47341">
                  <c:v>-4216095.3611879991</c:v>
                </c:pt>
                <c:pt idx="47342">
                  <c:v>-4231881.5178589998</c:v>
                </c:pt>
                <c:pt idx="47343">
                  <c:v>-4247664.3036379991</c:v>
                </c:pt>
                <c:pt idx="47344">
                  <c:v>-4263443.6992359981</c:v>
                </c:pt>
                <c:pt idx="47345">
                  <c:v>-4279219.6852959991</c:v>
                </c:pt>
                <c:pt idx="47346">
                  <c:v>-4294992.2423990015</c:v>
                </c:pt>
                <c:pt idx="47347">
                  <c:v>-4310761.3510600002</c:v>
                </c:pt>
                <c:pt idx="47348">
                  <c:v>-4326526.9917240003</c:v>
                </c:pt>
                <c:pt idx="47349">
                  <c:v>-4342289.1447759997</c:v>
                </c:pt>
                <c:pt idx="47350">
                  <c:v>-4358047.7905290006</c:v>
                </c:pt>
                <c:pt idx="47351">
                  <c:v>-4373802.9092329992</c:v>
                </c:pt>
                <c:pt idx="47352">
                  <c:v>-4389554.4810680011</c:v>
                </c:pt>
                <c:pt idx="47353">
                  <c:v>-4405302.4861510005</c:v>
                </c:pt>
                <c:pt idx="47354">
                  <c:v>-4421046.9045270002</c:v>
                </c:pt>
                <c:pt idx="47355">
                  <c:v>-4436787.7161769997</c:v>
                </c:pt>
                <c:pt idx="47356">
                  <c:v>-4452524.9010129999</c:v>
                </c:pt>
                <c:pt idx="47357">
                  <c:v>-4468258.4388760002</c:v>
                </c:pt>
                <c:pt idx="47358">
                  <c:v>-4483988.3095439998</c:v>
                </c:pt>
                <c:pt idx="47359">
                  <c:v>-4499714.4927230002</c:v>
                </c:pt>
                <c:pt idx="47360">
                  <c:v>-4515436.9680490009</c:v>
                </c:pt>
                <c:pt idx="47361">
                  <c:v>-4531155.7150929999</c:v>
                </c:pt>
                <c:pt idx="47362">
                  <c:v>-4546870.7133519994</c:v>
                </c:pt>
                <c:pt idx="47363">
                  <c:v>-4562581.9422580004</c:v>
                </c:pt>
                <c:pt idx="47364">
                  <c:v>-4578289.3811700009</c:v>
                </c:pt>
                <c:pt idx="47365">
                  <c:v>-4593993.0093769999</c:v>
                </c:pt>
                <c:pt idx="47366">
                  <c:v>-4609692.8060990004</c:v>
                </c:pt>
                <c:pt idx="47367">
                  <c:v>-4625388.7504850002</c:v>
                </c:pt>
                <c:pt idx="47368">
                  <c:v>-4641080.8216139991</c:v>
                </c:pt>
                <c:pt idx="47369">
                  <c:v>-4656768.9984910013</c:v>
                </c:pt>
                <c:pt idx="47370">
                  <c:v>-4672453.2600529995</c:v>
                </c:pt>
                <c:pt idx="47371">
                  <c:v>-4688133.585163</c:v>
                </c:pt>
                <c:pt idx="47372">
                  <c:v>-4703809.9526140001</c:v>
                </c:pt>
                <c:pt idx="47373">
                  <c:v>-4719482.3411250003</c:v>
                </c:pt>
                <c:pt idx="47374">
                  <c:v>-4735150.7293440001</c:v>
                </c:pt>
                <c:pt idx="47375">
                  <c:v>-4750815.0958469994</c:v>
                </c:pt>
                <c:pt idx="47376">
                  <c:v>-4766475.4191339994</c:v>
                </c:pt>
                <c:pt idx="47377">
                  <c:v>-4782131.6776350001</c:v>
                </c:pt>
                <c:pt idx="47378">
                  <c:v>-4797783.8497059997</c:v>
                </c:pt>
                <c:pt idx="47379">
                  <c:v>-4813431.9136279998</c:v>
                </c:pt>
                <c:pt idx="47380">
                  <c:v>-4829075.847608</c:v>
                </c:pt>
                <c:pt idx="47381">
                  <c:v>-4844715.6297809985</c:v>
                </c:pt>
                <c:pt idx="47382">
                  <c:v>-4860351.2382040005</c:v>
                </c:pt>
                <c:pt idx="47383">
                  <c:v>-4875982.6508639995</c:v>
                </c:pt>
                <c:pt idx="47384">
                  <c:v>-4891609.8456680002</c:v>
                </c:pt>
                <c:pt idx="47385">
                  <c:v>-4907232.8004510002</c:v>
                </c:pt>
                <c:pt idx="47386">
                  <c:v>-4922851.492970001</c:v>
                </c:pt>
                <c:pt idx="47387">
                  <c:v>-4938465.900909001</c:v>
                </c:pt>
                <c:pt idx="47388">
                  <c:v>-4954076.0018729996</c:v>
                </c:pt>
                <c:pt idx="47389">
                  <c:v>-4969681.7733930005</c:v>
                </c:pt>
                <c:pt idx="47390">
                  <c:v>-4985283.1929220008</c:v>
                </c:pt>
                <c:pt idx="47391">
                  <c:v>-5000880.2378350003</c:v>
                </c:pt>
                <c:pt idx="47392">
                  <c:v>-5016472.8854329996</c:v>
                </c:pt>
                <c:pt idx="47393">
                  <c:v>-5032061.1129359994</c:v>
                </c:pt>
                <c:pt idx="47394">
                  <c:v>-5047644.8974869996</c:v>
                </c:pt>
                <c:pt idx="47395">
                  <c:v>-5063224.2161539998</c:v>
                </c:pt>
                <c:pt idx="47396">
                  <c:v>-5078799.0459210007</c:v>
                </c:pt>
                <c:pt idx="47397">
                  <c:v>-5094369.3636999996</c:v>
                </c:pt>
                <c:pt idx="47398">
                  <c:v>-5109935.1463169996</c:v>
                </c:pt>
                <c:pt idx="47399">
                  <c:v>-5125496.3705250006</c:v>
                </c:pt>
                <c:pt idx="47400">
                  <c:v>-5141053.0129940007</c:v>
                </c:pt>
                <c:pt idx="47401">
                  <c:v>-5156605.0503150001</c:v>
                </c:pt>
                <c:pt idx="47402">
                  <c:v>-5172152.4589980012</c:v>
                </c:pt>
                <c:pt idx="47403">
                  <c:v>-5187695.2154740002</c:v>
                </c:pt>
                <c:pt idx="47404">
                  <c:v>-5203233.2960940003</c:v>
                </c:pt>
                <c:pt idx="47405">
                  <c:v>-5218766.6771250004</c:v>
                </c:pt>
                <c:pt idx="47406">
                  <c:v>-5234295.3347549997</c:v>
                </c:pt>
                <c:pt idx="47407">
                  <c:v>-5249819.2450900003</c:v>
                </c:pt>
                <c:pt idx="47408">
                  <c:v>-5265338.3841539994</c:v>
                </c:pt>
                <c:pt idx="47409">
                  <c:v>-5280852.7278889995</c:v>
                </c:pt>
                <c:pt idx="47410">
                  <c:v>-5296362.2521550003</c:v>
                </c:pt>
                <c:pt idx="47411">
                  <c:v>-5311866.9327270007</c:v>
                </c:pt>
                <c:pt idx="47412">
                  <c:v>-5327366.7452990003</c:v>
                </c:pt>
                <c:pt idx="47413">
                  <c:v>-5342861.6654819986</c:v>
                </c:pt>
                <c:pt idx="47414">
                  <c:v>-5358351.6688009994</c:v>
                </c:pt>
                <c:pt idx="47415">
                  <c:v>-5373836.7306990009</c:v>
                </c:pt>
                <c:pt idx="47416">
                  <c:v>-5389316.8265339993</c:v>
                </c:pt>
                <c:pt idx="47417">
                  <c:v>-5404791.9315800015</c:v>
                </c:pt>
                <c:pt idx="47418">
                  <c:v>-5420262.0210239999</c:v>
                </c:pt>
                <c:pt idx="47419">
                  <c:v>-5435727.0699700005</c:v>
                </c:pt>
                <c:pt idx="47420">
                  <c:v>-5451187.0534359999</c:v>
                </c:pt>
                <c:pt idx="47421">
                  <c:v>-5466641.9463530006</c:v>
                </c:pt>
                <c:pt idx="47422">
                  <c:v>-5482091.7235659994</c:v>
                </c:pt>
                <c:pt idx="47423">
                  <c:v>-5497536.3598349988</c:v>
                </c:pt>
                <c:pt idx="47424">
                  <c:v>-5512975.8298319988</c:v>
                </c:pt>
                <c:pt idx="47425">
                  <c:v>-5528410.1081420006</c:v>
                </c:pt>
                <c:pt idx="47426">
                  <c:v>-5543839.1692619985</c:v>
                </c:pt>
                <c:pt idx="47427">
                  <c:v>-5559262.9876010008</c:v>
                </c:pt>
                <c:pt idx="47428">
                  <c:v>-5574681.537482</c:v>
                </c:pt>
                <c:pt idx="47429">
                  <c:v>-5590094.7931379993</c:v>
                </c:pt>
                <c:pt idx="47430">
                  <c:v>-5605502.7287109997</c:v>
                </c:pt>
                <c:pt idx="47431">
                  <c:v>-5620905.3182589998</c:v>
                </c:pt>
                <c:pt idx="47432">
                  <c:v>-5636302.5357460007</c:v>
                </c:pt>
                <c:pt idx="47433">
                  <c:v>-5651694.3550479999</c:v>
                </c:pt>
                <c:pt idx="47434">
                  <c:v>-5667080.7499510003</c:v>
                </c:pt>
                <c:pt idx="47435">
                  <c:v>-5682461.6941499999</c:v>
                </c:pt>
                <c:pt idx="47436">
                  <c:v>-5697837.1612489996</c:v>
                </c:pt>
                <c:pt idx="47437">
                  <c:v>-5713207.1247629989</c:v>
                </c:pt>
                <c:pt idx="47438">
                  <c:v>-5728571.5581119992</c:v>
                </c:pt>
                <c:pt idx="47439">
                  <c:v>-5743930.4346280005</c:v>
                </c:pt>
                <c:pt idx="47440">
                  <c:v>-5759283.7275470002</c:v>
                </c:pt>
                <c:pt idx="47441">
                  <c:v>-5774631.410015</c:v>
                </c:pt>
                <c:pt idx="47442">
                  <c:v>-5789973.455085</c:v>
                </c:pt>
                <c:pt idx="47443">
                  <c:v>-5805309.8357159998</c:v>
                </c:pt>
                <c:pt idx="47444">
                  <c:v>-5820640.5247739991</c:v>
                </c:pt>
                <c:pt idx="47445">
                  <c:v>-5835965.4950300008</c:v>
                </c:pt>
                <c:pt idx="47446">
                  <c:v>-5851284.7191629997</c:v>
                </c:pt>
                <c:pt idx="47447">
                  <c:v>-5866598.1697549988</c:v>
                </c:pt>
                <c:pt idx="47448">
                  <c:v>-5881905.8192939991</c:v>
                </c:pt>
                <c:pt idx="47449">
                  <c:v>-5897207.6401739996</c:v>
                </c:pt>
                <c:pt idx="47450">
                  <c:v>-5912503.6046909997</c:v>
                </c:pt>
                <c:pt idx="47451">
                  <c:v>-5927793.6850459995</c:v>
                </c:pt>
                <c:pt idx="47452">
                  <c:v>-5943077.8533439999</c:v>
                </c:pt>
                <c:pt idx="47453">
                  <c:v>-5958356.0815930003</c:v>
                </c:pt>
                <c:pt idx="47454">
                  <c:v>-5973628.3417039998</c:v>
                </c:pt>
                <c:pt idx="47455">
                  <c:v>-5988894.60549</c:v>
                </c:pt>
                <c:pt idx="47456">
                  <c:v>-6004154.8446669998</c:v>
                </c:pt>
                <c:pt idx="47457">
                  <c:v>-6019409.030851</c:v>
                </c:pt>
                <c:pt idx="47458">
                  <c:v>-6034657.1355610006</c:v>
                </c:pt>
                <c:pt idx="47459">
                  <c:v>-6049899.130216999</c:v>
                </c:pt>
                <c:pt idx="47460">
                  <c:v>-6065134.9861400006</c:v>
                </c:pt>
                <c:pt idx="47461">
                  <c:v>-6080364.6745490003</c:v>
                </c:pt>
                <c:pt idx="47462">
                  <c:v>-6095588.1665669996</c:v>
                </c:pt>
                <c:pt idx="47463">
                  <c:v>-6110805.4332109997</c:v>
                </c:pt>
                <c:pt idx="47464">
                  <c:v>-6126016.4454020001</c:v>
                </c:pt>
                <c:pt idx="47465">
                  <c:v>-6141221.1739579998</c:v>
                </c:pt>
                <c:pt idx="47466">
                  <c:v>-6156419.5895950003</c:v>
                </c:pt>
                <c:pt idx="47467">
                  <c:v>-6171611.6629269999</c:v>
                </c:pt>
                <c:pt idx="47468">
                  <c:v>-6186797.3644659994</c:v>
                </c:pt>
                <c:pt idx="47469">
                  <c:v>-6201976.6646219986</c:v>
                </c:pt>
                <c:pt idx="47470">
                  <c:v>-6217149.5337000005</c:v>
                </c:pt>
                <c:pt idx="47471">
                  <c:v>-6232315.9419030007</c:v>
                </c:pt>
                <c:pt idx="47472">
                  <c:v>-6247475.8593290001</c:v>
                </c:pt>
                <c:pt idx="47473">
                  <c:v>-6262629.2559730001</c:v>
                </c:pt>
                <c:pt idx="47474">
                  <c:v>-6277776.1017229995</c:v>
                </c:pt>
                <c:pt idx="47475">
                  <c:v>-6292916.3663640004</c:v>
                </c:pt>
                <c:pt idx="47476">
                  <c:v>-6308050.0195739996</c:v>
                </c:pt>
                <c:pt idx="47477">
                  <c:v>-6323177.0309270006</c:v>
                </c:pt>
                <c:pt idx="47478">
                  <c:v>-6338297.3698879983</c:v>
                </c:pt>
                <c:pt idx="47479">
                  <c:v>-6353411.0058179991</c:v>
                </c:pt>
                <c:pt idx="47480">
                  <c:v>-6368517.9079670012</c:v>
                </c:pt>
                <c:pt idx="47481">
                  <c:v>-6383618.0454819994</c:v>
                </c:pt>
                <c:pt idx="47482">
                  <c:v>-6398711.387399001</c:v>
                </c:pt>
                <c:pt idx="47483">
                  <c:v>-6413797.9026460014</c:v>
                </c:pt>
                <c:pt idx="47484">
                  <c:v>-6428877.5600429997</c:v>
                </c:pt>
                <c:pt idx="47485">
                  <c:v>-6443950.3283000002</c:v>
                </c:pt>
                <c:pt idx="47486">
                  <c:v>-6459016.1760169994</c:v>
                </c:pt>
                <c:pt idx="47487">
                  <c:v>-6474075.0716860006</c:v>
                </c:pt>
                <c:pt idx="47488">
                  <c:v>-6489126.9836859992</c:v>
                </c:pt>
                <c:pt idx="47489">
                  <c:v>-6504171.8802859997</c:v>
                </c:pt>
                <c:pt idx="47490">
                  <c:v>-6519209.7296439996</c:v>
                </c:pt>
                <c:pt idx="47491">
                  <c:v>-6534240.4998059999</c:v>
                </c:pt>
                <c:pt idx="47492">
                  <c:v>-6549264.1587049998</c:v>
                </c:pt>
                <c:pt idx="47493">
                  <c:v>-6564280.6741619995</c:v>
                </c:pt>
                <c:pt idx="47494">
                  <c:v>-6579290.0138859982</c:v>
                </c:pt>
                <c:pt idx="47495">
                  <c:v>-6594292.1454710001</c:v>
                </c:pt>
                <c:pt idx="47496">
                  <c:v>-6609287.0363960015</c:v>
                </c:pt>
                <c:pt idx="47497">
                  <c:v>-6624274.6540279994</c:v>
                </c:pt>
                <c:pt idx="47498">
                  <c:v>-6639254.9656189997</c:v>
                </c:pt>
                <c:pt idx="47499">
                  <c:v>-6654227.9383030012</c:v>
                </c:pt>
                <c:pt idx="47500">
                  <c:v>-6669193.5391009999</c:v>
                </c:pt>
                <c:pt idx="47501">
                  <c:v>-6684151.7349169999</c:v>
                </c:pt>
                <c:pt idx="47502">
                  <c:v>-6699102.4925380014</c:v>
                </c:pt>
                <c:pt idx="47503">
                  <c:v>-6714045.7786340006</c:v>
                </c:pt>
                <c:pt idx="47504">
                  <c:v>-6728981.5597569989</c:v>
                </c:pt>
                <c:pt idx="47505">
                  <c:v>-6743909.8023430007</c:v>
                </c:pt>
                <c:pt idx="47506">
                  <c:v>-6758830.4727060003</c:v>
                </c:pt>
                <c:pt idx="47507">
                  <c:v>-6773743.5370450011</c:v>
                </c:pt>
                <c:pt idx="47508">
                  <c:v>-6788648.961437</c:v>
                </c:pt>
                <c:pt idx="47509">
                  <c:v>-6803546.71184</c:v>
                </c:pt>
                <c:pt idx="47510">
                  <c:v>-6818436.7540910002</c:v>
                </c:pt>
                <c:pt idx="47511">
                  <c:v>-6833319.0539070005</c:v>
                </c:pt>
                <c:pt idx="47512">
                  <c:v>-6848193.5768829994</c:v>
                </c:pt>
                <c:pt idx="47513">
                  <c:v>-6863060.2884930009</c:v>
                </c:pt>
                <c:pt idx="47514">
                  <c:v>-6877919.1540889991</c:v>
                </c:pt>
                <c:pt idx="47515">
                  <c:v>-6892770.1388990004</c:v>
                </c:pt>
                <c:pt idx="47516">
                  <c:v>-6907613.2080280008</c:v>
                </c:pt>
                <c:pt idx="47517">
                  <c:v>-6922448.3264600001</c:v>
                </c:pt>
                <c:pt idx="47518">
                  <c:v>-6937275.4590500006</c:v>
                </c:pt>
                <c:pt idx="47519">
                  <c:v>-6952094.5705329999</c:v>
                </c:pt>
                <c:pt idx="47520">
                  <c:v>-6966905.6255159983</c:v>
                </c:pt>
                <c:pt idx="47521">
                  <c:v>-6981708.5884810006</c:v>
                </c:pt>
                <c:pt idx="47522">
                  <c:v>-6996503.4237849992</c:v>
                </c:pt>
                <c:pt idx="47523">
                  <c:v>-7011290.0956579996</c:v>
                </c:pt>
                <c:pt idx="47524">
                  <c:v>-7026068.5682009999</c:v>
                </c:pt>
                <c:pt idx="47525">
                  <c:v>-7040838.8053890001</c:v>
                </c:pt>
                <c:pt idx="47526">
                  <c:v>-7055600.7710700016</c:v>
                </c:pt>
                <c:pt idx="47527">
                  <c:v>-7070354.4289610013</c:v>
                </c:pt>
                <c:pt idx="47528">
                  <c:v>-7085099.7426510006</c:v>
                </c:pt>
                <c:pt idx="47529">
                  <c:v>-7099836.6756000007</c:v>
                </c:pt>
                <c:pt idx="47530">
                  <c:v>-7114565.1911359997</c:v>
                </c:pt>
                <c:pt idx="47531">
                  <c:v>-7129285.2524580006</c:v>
                </c:pt>
                <c:pt idx="47532">
                  <c:v>-7143996.8226339994</c:v>
                </c:pt>
                <c:pt idx="47533">
                  <c:v>-7158699.8645979995</c:v>
                </c:pt>
                <c:pt idx="47534">
                  <c:v>-7173394.341155</c:v>
                </c:pt>
                <c:pt idx="47535">
                  <c:v>-7188080.2149740001</c:v>
                </c:pt>
                <c:pt idx="47536">
                  <c:v>-7202757.4485930009</c:v>
                </c:pt>
                <c:pt idx="47537">
                  <c:v>-7217426.0044149999</c:v>
                </c:pt>
                <c:pt idx="47538">
                  <c:v>-7232085.8447099999</c:v>
                </c:pt>
                <c:pt idx="47539">
                  <c:v>-7246736.9316110006</c:v>
                </c:pt>
                <c:pt idx="47540">
                  <c:v>-7261379.2271169992</c:v>
                </c:pt>
                <c:pt idx="47541">
                  <c:v>-7276012.6930919997</c:v>
                </c:pt>
                <c:pt idx="47542">
                  <c:v>-7290637.2912610006</c:v>
                </c:pt>
                <c:pt idx="47543">
                  <c:v>-7305252.9832129991</c:v>
                </c:pt>
                <c:pt idx="47544">
                  <c:v>-7319859.7304010009</c:v>
                </c:pt>
                <c:pt idx="47545">
                  <c:v>-7334457.4941379996</c:v>
                </c:pt>
                <c:pt idx="47546">
                  <c:v>-7349046.2355980007</c:v>
                </c:pt>
                <c:pt idx="47547">
                  <c:v>-7363625.915816999</c:v>
                </c:pt>
                <c:pt idx="47548">
                  <c:v>-7378196.4956900002</c:v>
                </c:pt>
                <c:pt idx="47549">
                  <c:v>-7392757.935974001</c:v>
                </c:pt>
                <c:pt idx="47550">
                  <c:v>-7407310.1972819986</c:v>
                </c:pt>
                <c:pt idx="47551">
                  <c:v>-7421853.2400869997</c:v>
                </c:pt>
                <c:pt idx="47552">
                  <c:v>-7436387.0247209994</c:v>
                </c:pt>
                <c:pt idx="47553">
                  <c:v>-7450911.5113700004</c:v>
                </c:pt>
                <c:pt idx="47554">
                  <c:v>-7465426.6600809991</c:v>
                </c:pt>
                <c:pt idx="47555">
                  <c:v>-7479932.4307540003</c:v>
                </c:pt>
                <c:pt idx="47556">
                  <c:v>-7494428.7831460005</c:v>
                </c:pt>
                <c:pt idx="47557">
                  <c:v>-7508915.6768680001</c:v>
                </c:pt>
                <c:pt idx="47558">
                  <c:v>-7523393.0713880006</c:v>
                </c:pt>
                <c:pt idx="47559">
                  <c:v>-7537860.9260240002</c:v>
                </c:pt>
                <c:pt idx="47560">
                  <c:v>-7552319.1999509996</c:v>
                </c:pt>
                <c:pt idx="47561">
                  <c:v>-7566767.8521950003</c:v>
                </c:pt>
                <c:pt idx="47562">
                  <c:v>-7581206.8416329995</c:v>
                </c:pt>
                <c:pt idx="47563">
                  <c:v>-7595636.1269959994</c:v>
                </c:pt>
                <c:pt idx="47564">
                  <c:v>-7610055.6668629991</c:v>
                </c:pt>
                <c:pt idx="47565">
                  <c:v>-7624465.4196650004</c:v>
                </c:pt>
                <c:pt idx="47566">
                  <c:v>-7638865.343683999</c:v>
                </c:pt>
                <c:pt idx="47567">
                  <c:v>-7653255.3970480002</c:v>
                </c:pt>
                <c:pt idx="47568">
                  <c:v>-7667635.5377360005</c:v>
                </c:pt>
                <c:pt idx="47569">
                  <c:v>-7682005.7235719999</c:v>
                </c:pt>
                <c:pt idx="47570">
                  <c:v>-7696365.9122319994</c:v>
                </c:pt>
                <c:pt idx="47571">
                  <c:v>-7710716.0612319997</c:v>
                </c:pt>
                <c:pt idx="47572">
                  <c:v>-7725056.1279410003</c:v>
                </c:pt>
                <c:pt idx="47573">
                  <c:v>-7739386.0695669996</c:v>
                </c:pt>
                <c:pt idx="47574">
                  <c:v>-7753705.8431670005</c:v>
                </c:pt>
                <c:pt idx="47575">
                  <c:v>-7768015.4056410007</c:v>
                </c:pt>
                <c:pt idx="47576">
                  <c:v>-7782314.7137309993</c:v>
                </c:pt>
                <c:pt idx="47577">
                  <c:v>-7796603.7240239996</c:v>
                </c:pt>
                <c:pt idx="47578">
                  <c:v>-7810882.3929470014</c:v>
                </c:pt>
                <c:pt idx="47579">
                  <c:v>-7825150.6767690005</c:v>
                </c:pt>
                <c:pt idx="47580">
                  <c:v>-7839408.5316020008</c:v>
                </c:pt>
                <c:pt idx="47581">
                  <c:v>-7853655.9133960009</c:v>
                </c:pt>
                <c:pt idx="47582">
                  <c:v>-7867892.7779410016</c:v>
                </c:pt>
                <c:pt idx="47583">
                  <c:v>-7882119.0808650004</c:v>
                </c:pt>
                <c:pt idx="47584">
                  <c:v>-7896334.7776370002</c:v>
                </c:pt>
                <c:pt idx="47585">
                  <c:v>-7910539.8235589992</c:v>
                </c:pt>
                <c:pt idx="47586">
                  <c:v>-7924734.1737759998</c:v>
                </c:pt>
                <c:pt idx="47587">
                  <c:v>-7938917.7832629997</c:v>
                </c:pt>
                <c:pt idx="47588">
                  <c:v>-7953090.606833999</c:v>
                </c:pt>
                <c:pt idx="47589">
                  <c:v>-7967252.5991379991</c:v>
                </c:pt>
                <c:pt idx="47590">
                  <c:v>-7981403.7146569993</c:v>
                </c:pt>
                <c:pt idx="47591">
                  <c:v>-7995543.9077070002</c:v>
                </c:pt>
                <c:pt idx="47592">
                  <c:v>-8009673.1324360007</c:v>
                </c:pt>
                <c:pt idx="47593">
                  <c:v>-8023791.3428250002</c:v>
                </c:pt>
                <c:pt idx="47594">
                  <c:v>-8037898.4926850004</c:v>
                </c:pt>
                <c:pt idx="47595">
                  <c:v>-8051994.5356610008</c:v>
                </c:pt>
                <c:pt idx="47596">
                  <c:v>-8066079.4252249999</c:v>
                </c:pt>
                <c:pt idx="47597">
                  <c:v>-8080153.1146779992</c:v>
                </c:pt>
                <c:pt idx="47598">
                  <c:v>-8094215.5571519993</c:v>
                </c:pt>
                <c:pt idx="47599">
                  <c:v>-8108266.7056060005</c:v>
                </c:pt>
                <c:pt idx="47600">
                  <c:v>-8122306.5128239999</c:v>
                </c:pt>
                <c:pt idx="47601">
                  <c:v>-8136334.931419001</c:v>
                </c:pt>
                <c:pt idx="47602">
                  <c:v>-8150351.9138289997</c:v>
                </c:pt>
                <c:pt idx="47603">
                  <c:v>-8164357.4123160001</c:v>
                </c:pt>
                <c:pt idx="47604">
                  <c:v>-8178351.3789690016</c:v>
                </c:pt>
                <c:pt idx="47605">
                  <c:v>-8192333.7656969996</c:v>
                </c:pt>
                <c:pt idx="47606">
                  <c:v>-8206304.5242339987</c:v>
                </c:pt>
                <c:pt idx="47607">
                  <c:v>-8220263.6061349995</c:v>
                </c:pt>
                <c:pt idx="47608">
                  <c:v>-8234210.9627769999</c:v>
                </c:pt>
                <c:pt idx="47609">
                  <c:v>-8248146.5453580003</c:v>
                </c:pt>
                <c:pt idx="47610">
                  <c:v>-8262070.3048939994</c:v>
                </c:pt>
                <c:pt idx="47611">
                  <c:v>-8275982.1922219992</c:v>
                </c:pt>
                <c:pt idx="47612">
                  <c:v>-8289882.1579950005</c:v>
                </c:pt>
                <c:pt idx="47613">
                  <c:v>-8303770.1526859999</c:v>
                </c:pt>
                <c:pt idx="47614">
                  <c:v>-8317646.126583999</c:v>
                </c:pt>
                <c:pt idx="47615">
                  <c:v>-8331510.0297919996</c:v>
                </c:pt>
                <c:pt idx="47616">
                  <c:v>-8345361.8122319998</c:v>
                </c:pt>
                <c:pt idx="47617">
                  <c:v>-8359201.4236359997</c:v>
                </c:pt>
                <c:pt idx="47618">
                  <c:v>-8373028.8135529989</c:v>
                </c:pt>
                <c:pt idx="47619">
                  <c:v>-8386843.9313430013</c:v>
                </c:pt>
                <c:pt idx="47620">
                  <c:v>-8400646.7261789981</c:v>
                </c:pt>
                <c:pt idx="47621">
                  <c:v>-8414437.1470449958</c:v>
                </c:pt>
                <c:pt idx="47622">
                  <c:v>-8428215.1427359972</c:v>
                </c:pt>
                <c:pt idx="47623">
                  <c:v>-8441980.6618559994</c:v>
                </c:pt>
                <c:pt idx="47624">
                  <c:v>-8455733.6528159995</c:v>
                </c:pt>
                <c:pt idx="47625">
                  <c:v>-8469474.0638400018</c:v>
                </c:pt>
                <c:pt idx="47626">
                  <c:v>-8483201.8429530021</c:v>
                </c:pt>
                <c:pt idx="47627">
                  <c:v>-8496916.9379919972</c:v>
                </c:pt>
                <c:pt idx="47628">
                  <c:v>-8510619.2965959962</c:v>
                </c:pt>
                <c:pt idx="47629">
                  <c:v>-8524308.8662100006</c:v>
                </c:pt>
                <c:pt idx="47630">
                  <c:v>-8537985.5940819997</c:v>
                </c:pt>
                <c:pt idx="47631">
                  <c:v>-8551649.4272659961</c:v>
                </c:pt>
                <c:pt idx="47632">
                  <c:v>-8565300.3126140013</c:v>
                </c:pt>
                <c:pt idx="47633">
                  <c:v>-8578938.1967820004</c:v>
                </c:pt>
                <c:pt idx="47634">
                  <c:v>-8592563.0262269955</c:v>
                </c:pt>
                <c:pt idx="47635">
                  <c:v>-8606174.7472029962</c:v>
                </c:pt>
                <c:pt idx="47636">
                  <c:v>-8619773.3057659995</c:v>
                </c:pt>
                <c:pt idx="47637">
                  <c:v>-8633358.6477679983</c:v>
                </c:pt>
                <c:pt idx="47638">
                  <c:v>-8646930.7188590001</c:v>
                </c:pt>
                <c:pt idx="47639">
                  <c:v>-8660489.4644840006</c:v>
                </c:pt>
                <c:pt idx="47640">
                  <c:v>-8674034.8298850004</c:v>
                </c:pt>
                <c:pt idx="47641">
                  <c:v>-8687566.7600969989</c:v>
                </c:pt>
                <c:pt idx="47642">
                  <c:v>-8701085.199949</c:v>
                </c:pt>
                <c:pt idx="47643">
                  <c:v>-8714590.0940639991</c:v>
                </c:pt>
                <c:pt idx="47644">
                  <c:v>-8728081.3868550006</c:v>
                </c:pt>
                <c:pt idx="47645">
                  <c:v>-8741559.0225279983</c:v>
                </c:pt>
                <c:pt idx="47646">
                  <c:v>-8755022.9450749978</c:v>
                </c:pt>
                <c:pt idx="47647">
                  <c:v>-8768473.098282</c:v>
                </c:pt>
                <c:pt idx="47648">
                  <c:v>-8781909.4257210009</c:v>
                </c:pt>
                <c:pt idx="47649">
                  <c:v>-8795331.8707500026</c:v>
                </c:pt>
                <c:pt idx="47650">
                  <c:v>-8808740.3765149973</c:v>
                </c:pt>
                <c:pt idx="47651">
                  <c:v>-8822134.8859480023</c:v>
                </c:pt>
                <c:pt idx="47652">
                  <c:v>-8835515.3417629991</c:v>
                </c:pt>
                <c:pt idx="47653">
                  <c:v>-8848881.6864599977</c:v>
                </c:pt>
                <c:pt idx="47654">
                  <c:v>-8862233.8623200003</c:v>
                </c:pt>
                <c:pt idx="47655">
                  <c:v>-8875571.811406998</c:v>
                </c:pt>
                <c:pt idx="47656">
                  <c:v>-8888895.4755649976</c:v>
                </c:pt>
                <c:pt idx="47657">
                  <c:v>-8902204.7964179981</c:v>
                </c:pt>
                <c:pt idx="47658">
                  <c:v>-8915499.7153679989</c:v>
                </c:pt>
                <c:pt idx="47659">
                  <c:v>-8928780.1735959984</c:v>
                </c:pt>
                <c:pt idx="47660">
                  <c:v>-8942046.1120590009</c:v>
                </c:pt>
                <c:pt idx="47661">
                  <c:v>-8955297.4714909978</c:v>
                </c:pt>
                <c:pt idx="47662">
                  <c:v>-8968534.1923999973</c:v>
                </c:pt>
                <c:pt idx="47663">
                  <c:v>-8981756.2150669973</c:v>
                </c:pt>
                <c:pt idx="47664">
                  <c:v>-8994963.479549</c:v>
                </c:pt>
                <c:pt idx="47665">
                  <c:v>-9008155.9256710019</c:v>
                </c:pt>
                <c:pt idx="47666">
                  <c:v>-9021333.4930319991</c:v>
                </c:pt>
                <c:pt idx="47667">
                  <c:v>-9034496.1210009977</c:v>
                </c:pt>
                <c:pt idx="47668">
                  <c:v>-9047643.7487129979</c:v>
                </c:pt>
                <c:pt idx="47669">
                  <c:v>-9060776.3150730021</c:v>
                </c:pt>
                <c:pt idx="47670">
                  <c:v>-9073893.7587529998</c:v>
                </c:pt>
                <c:pt idx="47671">
                  <c:v>-9086996.0181909986</c:v>
                </c:pt>
                <c:pt idx="47672">
                  <c:v>-9100083.0315899979</c:v>
                </c:pt>
                <c:pt idx="47673">
                  <c:v>-9113154.7369139977</c:v>
                </c:pt>
                <c:pt idx="47674">
                  <c:v>-9126211.0718929991</c:v>
                </c:pt>
                <c:pt idx="47675">
                  <c:v>-9139251.9740180019</c:v>
                </c:pt>
                <c:pt idx="47676">
                  <c:v>-9152277.3805400003</c:v>
                </c:pt>
                <c:pt idx="47677">
                  <c:v>-9165287.2284699958</c:v>
                </c:pt>
                <c:pt idx="47678">
                  <c:v>-9178281.4545770008</c:v>
                </c:pt>
                <c:pt idx="47679">
                  <c:v>-9191259.9953879993</c:v>
                </c:pt>
                <c:pt idx="47680">
                  <c:v>-9204222.7871859986</c:v>
                </c:pt>
                <c:pt idx="47681">
                  <c:v>-9217169.7660099976</c:v>
                </c:pt>
                <c:pt idx="47682">
                  <c:v>-9230100.8676530011</c:v>
                </c:pt>
                <c:pt idx="47683">
                  <c:v>-9243016.0276599992</c:v>
                </c:pt>
                <c:pt idx="47684">
                  <c:v>-9255915.1813289989</c:v>
                </c:pt>
                <c:pt idx="47685">
                  <c:v>-9268798.2637099996</c:v>
                </c:pt>
                <c:pt idx="47686">
                  <c:v>-9281665.209599996</c:v>
                </c:pt>
                <c:pt idx="47687">
                  <c:v>-9294515.9535479993</c:v>
                </c:pt>
                <c:pt idx="47688">
                  <c:v>-9307350.4298470002</c:v>
                </c:pt>
                <c:pt idx="47689">
                  <c:v>-9320168.572538998</c:v>
                </c:pt>
                <c:pt idx="47690">
                  <c:v>-9332970.3154109996</c:v>
                </c:pt>
                <c:pt idx="47691">
                  <c:v>-9345755.5919939987</c:v>
                </c:pt>
                <c:pt idx="47692">
                  <c:v>-9358524.3355609979</c:v>
                </c:pt>
                <c:pt idx="47693">
                  <c:v>-9371276.4791279975</c:v>
                </c:pt>
                <c:pt idx="47694">
                  <c:v>-9384011.9554510023</c:v>
                </c:pt>
                <c:pt idx="47695">
                  <c:v>-9396730.6970259957</c:v>
                </c:pt>
                <c:pt idx="47696">
                  <c:v>-9409432.6360879987</c:v>
                </c:pt>
                <c:pt idx="47697">
                  <c:v>-9422117.7046070006</c:v>
                </c:pt>
                <c:pt idx="47698">
                  <c:v>-9434785.8342920002</c:v>
                </c:pt>
                <c:pt idx="47699">
                  <c:v>-9447436.9565849975</c:v>
                </c:pt>
                <c:pt idx="47700">
                  <c:v>-9460071.0026609991</c:v>
                </c:pt>
                <c:pt idx="47701">
                  <c:v>-9472687.9034279976</c:v>
                </c:pt>
                <c:pt idx="47702">
                  <c:v>-9485287.589526996</c:v>
                </c:pt>
                <c:pt idx="47703">
                  <c:v>-9497869.9913269989</c:v>
                </c:pt>
                <c:pt idx="47704">
                  <c:v>-9510435.0389259961</c:v>
                </c:pt>
                <c:pt idx="47705">
                  <c:v>-9522982.6621499993</c:v>
                </c:pt>
                <c:pt idx="47706">
                  <c:v>-9535512.7905499972</c:v>
                </c:pt>
                <c:pt idx="47707">
                  <c:v>-9548025.3534060009</c:v>
                </c:pt>
                <c:pt idx="47708">
                  <c:v>-9560520.279716</c:v>
                </c:pt>
                <c:pt idx="47709">
                  <c:v>-9572997.4982049987</c:v>
                </c:pt>
                <c:pt idx="47710">
                  <c:v>-9585456.9373179972</c:v>
                </c:pt>
                <c:pt idx="47711">
                  <c:v>-9597898.5252199993</c:v>
                </c:pt>
                <c:pt idx="47712">
                  <c:v>-9610322.1897939984</c:v>
                </c:pt>
                <c:pt idx="47713">
                  <c:v>-9622727.8586410023</c:v>
                </c:pt>
                <c:pt idx="47714">
                  <c:v>-9635115.4590789992</c:v>
                </c:pt>
                <c:pt idx="47715">
                  <c:v>-9647484.918141</c:v>
                </c:pt>
                <c:pt idx="47716">
                  <c:v>-9659836.1625709981</c:v>
                </c:pt>
                <c:pt idx="47717">
                  <c:v>-9672169.1188279986</c:v>
                </c:pt>
                <c:pt idx="47718">
                  <c:v>-9684483.7130810004</c:v>
                </c:pt>
                <c:pt idx="47719">
                  <c:v>-9696779.8712080009</c:v>
                </c:pt>
                <c:pt idx="47720">
                  <c:v>-9709057.518796999</c:v>
                </c:pt>
                <c:pt idx="47721">
                  <c:v>-9721316.5811420009</c:v>
                </c:pt>
                <c:pt idx="47722">
                  <c:v>-9733556.9832409993</c:v>
                </c:pt>
                <c:pt idx="47723">
                  <c:v>-9745778.6497999988</c:v>
                </c:pt>
                <c:pt idx="47724">
                  <c:v>-9757981.5052230004</c:v>
                </c:pt>
                <c:pt idx="47725">
                  <c:v>-9770165.4736209996</c:v>
                </c:pt>
                <c:pt idx="47726">
                  <c:v>-9782330.4788010009</c:v>
                </c:pt>
                <c:pt idx="47727">
                  <c:v>-9794476.444269998</c:v>
                </c:pt>
                <c:pt idx="47728">
                  <c:v>-9806603.2932329979</c:v>
                </c:pt>
                <c:pt idx="47729">
                  <c:v>-9818710.9485899974</c:v>
                </c:pt>
                <c:pt idx="47730">
                  <c:v>-9830799.3329360001</c:v>
                </c:pt>
                <c:pt idx="47731">
                  <c:v>-9842868.3685599994</c:v>
                </c:pt>
                <c:pt idx="47732">
                  <c:v>-9854917.9774420001</c:v>
                </c:pt>
                <c:pt idx="47733">
                  <c:v>-9866948.0812519994</c:v>
                </c:pt>
                <c:pt idx="47734">
                  <c:v>-9878958.601348998</c:v>
                </c:pt>
                <c:pt idx="47735">
                  <c:v>-9890949.4587800018</c:v>
                </c:pt>
                <c:pt idx="47736">
                  <c:v>-9902920.5742760003</c:v>
                </c:pt>
                <c:pt idx="47737">
                  <c:v>-9914871.8682569992</c:v>
                </c:pt>
                <c:pt idx="47738">
                  <c:v>-9926803.2608209979</c:v>
                </c:pt>
                <c:pt idx="47739">
                  <c:v>-9938714.6717499997</c:v>
                </c:pt>
                <c:pt idx="47740">
                  <c:v>-9950606.0205059983</c:v>
                </c:pt>
                <c:pt idx="47741">
                  <c:v>-9962477.2262289971</c:v>
                </c:pt>
                <c:pt idx="47742">
                  <c:v>-9974328.2077369988</c:v>
                </c:pt>
                <c:pt idx="47743">
                  <c:v>-9986158.8835230004</c:v>
                </c:pt>
                <c:pt idx="47744">
                  <c:v>-9997969.1717540007</c:v>
                </c:pt>
                <c:pt idx="47745">
                  <c:v>-10009758.990269</c:v>
                </c:pt>
                <c:pt idx="47746">
                  <c:v>-10021528.256579001</c:v>
                </c:pt>
                <c:pt idx="47747">
                  <c:v>-10033276.887864998</c:v>
                </c:pt>
                <c:pt idx="47748">
                  <c:v>-10045004.800974</c:v>
                </c:pt>
                <c:pt idx="47749">
                  <c:v>-10056711.912420001</c:v>
                </c:pt>
                <c:pt idx="47750">
                  <c:v>-10068398.138382997</c:v>
                </c:pt>
                <c:pt idx="47751">
                  <c:v>-10080063.394704001</c:v>
                </c:pt>
                <c:pt idx="47752">
                  <c:v>-10091707.596888</c:v>
                </c:pt>
                <c:pt idx="47753">
                  <c:v>-10103330.660097998</c:v>
                </c:pt>
                <c:pt idx="47754">
                  <c:v>-10114932.499158002</c:v>
                </c:pt>
                <c:pt idx="47755">
                  <c:v>-10126513.028544998</c:v>
                </c:pt>
                <c:pt idx="47756">
                  <c:v>-10138072.162393</c:v>
                </c:pt>
                <c:pt idx="47757">
                  <c:v>-10149609.814492</c:v>
                </c:pt>
                <c:pt idx="47758">
                  <c:v>-10161125.89828</c:v>
                </c:pt>
                <c:pt idx="47759">
                  <c:v>-10172620.326847</c:v>
                </c:pt>
                <c:pt idx="47760">
                  <c:v>-10184093.012932003</c:v>
                </c:pt>
                <c:pt idx="47761">
                  <c:v>-10195543.86892</c:v>
                </c:pt>
                <c:pt idx="47762">
                  <c:v>-10206972.806841999</c:v>
                </c:pt>
                <c:pt idx="47763">
                  <c:v>-10218379.738371998</c:v>
                </c:pt>
                <c:pt idx="47764">
                  <c:v>-10229764.574825</c:v>
                </c:pt>
                <c:pt idx="47765">
                  <c:v>-10241127.227158997</c:v>
                </c:pt>
                <c:pt idx="47766">
                  <c:v>-10252467.605967</c:v>
                </c:pt>
                <c:pt idx="47767">
                  <c:v>-10263785.621481</c:v>
                </c:pt>
                <c:pt idx="47768">
                  <c:v>-10275081.183568001</c:v>
                </c:pt>
                <c:pt idx="47769">
                  <c:v>-10286354.201726001</c:v>
                </c:pt>
                <c:pt idx="47770">
                  <c:v>-10297604.585086999</c:v>
                </c:pt>
                <c:pt idx="47771">
                  <c:v>-10308832.242412001</c:v>
                </c:pt>
                <c:pt idx="47772">
                  <c:v>-10320037.082087999</c:v>
                </c:pt>
                <c:pt idx="47773">
                  <c:v>-10331219.012131</c:v>
                </c:pt>
                <c:pt idx="47774">
                  <c:v>-10342377.94018</c:v>
                </c:pt>
                <c:pt idx="47775">
                  <c:v>-10353513.773496998</c:v>
                </c:pt>
                <c:pt idx="47776">
                  <c:v>-10364626.418963</c:v>
                </c:pt>
                <c:pt idx="47777">
                  <c:v>-10375715.783081003</c:v>
                </c:pt>
                <c:pt idx="47778">
                  <c:v>-10386781.771968</c:v>
                </c:pt>
                <c:pt idx="47779">
                  <c:v>-10397824.291359</c:v>
                </c:pt>
                <c:pt idx="47780">
                  <c:v>-10408843.246599998</c:v>
                </c:pt>
                <c:pt idx="47781">
                  <c:v>-10419838.542649003</c:v>
                </c:pt>
                <c:pt idx="47782">
                  <c:v>-10430810.084075</c:v>
                </c:pt>
                <c:pt idx="47783">
                  <c:v>-10441757.775054</c:v>
                </c:pt>
                <c:pt idx="47784">
                  <c:v>-10452681.519366998</c:v>
                </c:pt>
                <c:pt idx="47785">
                  <c:v>-10463581.220398998</c:v>
                </c:pt>
                <c:pt idx="47786">
                  <c:v>-10474456.78114</c:v>
                </c:pt>
                <c:pt idx="47787">
                  <c:v>-10485308.104175</c:v>
                </c:pt>
                <c:pt idx="47788">
                  <c:v>-10496135.091691</c:v>
                </c:pt>
                <c:pt idx="47789">
                  <c:v>-10506937.645470997</c:v>
                </c:pt>
                <c:pt idx="47790">
                  <c:v>-10517715.666890001</c:v>
                </c:pt>
                <c:pt idx="47791">
                  <c:v>-10528469.056916</c:v>
                </c:pt>
                <c:pt idx="47792">
                  <c:v>-10539197.716108998</c:v>
                </c:pt>
                <c:pt idx="47793">
                  <c:v>-10549901.544615</c:v>
                </c:pt>
                <c:pt idx="47794">
                  <c:v>-10560580.442167997</c:v>
                </c:pt>
                <c:pt idx="47795">
                  <c:v>-10571234.308085</c:v>
                </c:pt>
                <c:pt idx="47796">
                  <c:v>-10581863.041265998</c:v>
                </c:pt>
                <c:pt idx="47797">
                  <c:v>-10592466.540189998</c:v>
                </c:pt>
                <c:pt idx="47798">
                  <c:v>-10603044.702916</c:v>
                </c:pt>
                <c:pt idx="47799">
                  <c:v>-10613597.427076997</c:v>
                </c:pt>
                <c:pt idx="47800">
                  <c:v>-10624124.609882003</c:v>
                </c:pt>
                <c:pt idx="47801">
                  <c:v>-10634626.148108998</c:v>
                </c:pt>
                <c:pt idx="47802">
                  <c:v>-10645101.938108997</c:v>
                </c:pt>
                <c:pt idx="47803">
                  <c:v>-10655551.875799002</c:v>
                </c:pt>
                <c:pt idx="47804">
                  <c:v>-10665975.856660999</c:v>
                </c:pt>
                <c:pt idx="47805">
                  <c:v>-10676373.775741002</c:v>
                </c:pt>
                <c:pt idx="47806">
                  <c:v>-10686745.527646</c:v>
                </c:pt>
                <c:pt idx="47807">
                  <c:v>-10697091.006542997</c:v>
                </c:pt>
                <c:pt idx="47808">
                  <c:v>-10707410.106155001</c:v>
                </c:pt>
                <c:pt idx="47809">
                  <c:v>-10717702.719759</c:v>
                </c:pt>
                <c:pt idx="47810">
                  <c:v>-10727968.740185998</c:v>
                </c:pt>
                <c:pt idx="47811">
                  <c:v>-10738208.059815999</c:v>
                </c:pt>
                <c:pt idx="47812">
                  <c:v>-10748420.570579</c:v>
                </c:pt>
                <c:pt idx="47813">
                  <c:v>-10758606.163946999</c:v>
                </c:pt>
                <c:pt idx="47814">
                  <c:v>-10768764.730939997</c:v>
                </c:pt>
                <c:pt idx="47815">
                  <c:v>-10778896.162116</c:v>
                </c:pt>
                <c:pt idx="47816">
                  <c:v>-10789000.347573997</c:v>
                </c:pt>
                <c:pt idx="47817">
                  <c:v>-10799077.176949</c:v>
                </c:pt>
                <c:pt idx="47818">
                  <c:v>-10809126.539408999</c:v>
                </c:pt>
                <c:pt idx="47819">
                  <c:v>-10819148.323657002</c:v>
                </c:pt>
                <c:pt idx="47820">
                  <c:v>-10829142.417923</c:v>
                </c:pt>
                <c:pt idx="47821">
                  <c:v>-10839108.709964998</c:v>
                </c:pt>
                <c:pt idx="47822">
                  <c:v>-10849047.087068997</c:v>
                </c:pt>
                <c:pt idx="47823">
                  <c:v>-10858957.436038001</c:v>
                </c:pt>
                <c:pt idx="47824">
                  <c:v>-10868839.643200997</c:v>
                </c:pt>
                <c:pt idx="47825">
                  <c:v>-10878693.594401</c:v>
                </c:pt>
                <c:pt idx="47826">
                  <c:v>-10888519.174999002</c:v>
                </c:pt>
                <c:pt idx="47827">
                  <c:v>-10898316.269866997</c:v>
                </c:pt>
                <c:pt idx="47828">
                  <c:v>-10908084.763388</c:v>
                </c:pt>
                <c:pt idx="47829">
                  <c:v>-10917824.539454998</c:v>
                </c:pt>
                <c:pt idx="47830">
                  <c:v>-10927535.481463999</c:v>
                </c:pt>
                <c:pt idx="47831">
                  <c:v>-10937217.472315</c:v>
                </c:pt>
                <c:pt idx="47832">
                  <c:v>-10946870.394410999</c:v>
                </c:pt>
                <c:pt idx="47833">
                  <c:v>-10956494.12965</c:v>
                </c:pt>
                <c:pt idx="47834">
                  <c:v>-10966088.559425998</c:v>
                </c:pt>
                <c:pt idx="47835">
                  <c:v>-10975653.564629002</c:v>
                </c:pt>
                <c:pt idx="47836">
                  <c:v>-10985189.025635</c:v>
                </c:pt>
                <c:pt idx="47837">
                  <c:v>-10994694.822313001</c:v>
                </c:pt>
                <c:pt idx="47838">
                  <c:v>-11004170.834012002</c:v>
                </c:pt>
                <c:pt idx="47839">
                  <c:v>-11013616.939568998</c:v>
                </c:pt>
                <c:pt idx="47840">
                  <c:v>-11023033.017296998</c:v>
                </c:pt>
                <c:pt idx="47841">
                  <c:v>-11032418.944989001</c:v>
                </c:pt>
                <c:pt idx="47842">
                  <c:v>-11041774.599911002</c:v>
                </c:pt>
                <c:pt idx="47843">
                  <c:v>-11051099.858803002</c:v>
                </c:pt>
                <c:pt idx="47844">
                  <c:v>-11060394.597873</c:v>
                </c:pt>
                <c:pt idx="47845">
                  <c:v>-11069658.692797</c:v>
                </c:pt>
                <c:pt idx="47846">
                  <c:v>-11078892.018714</c:v>
                </c:pt>
                <c:pt idx="47847">
                  <c:v>-11088094.450223999</c:v>
                </c:pt>
                <c:pt idx="47848">
                  <c:v>-11097265.861389002</c:v>
                </c:pt>
                <c:pt idx="47849">
                  <c:v>-11106406.125722</c:v>
                </c:pt>
                <c:pt idx="47850">
                  <c:v>-11115515.116191998</c:v>
                </c:pt>
                <c:pt idx="47851">
                  <c:v>-11124592.705217</c:v>
                </c:pt>
                <c:pt idx="47852">
                  <c:v>-11133638.764665</c:v>
                </c:pt>
                <c:pt idx="47853">
                  <c:v>-11142653.165844999</c:v>
                </c:pt>
                <c:pt idx="47854">
                  <c:v>-11151635.779510001</c:v>
                </c:pt>
                <c:pt idx="47855">
                  <c:v>-11160586.475852003</c:v>
                </c:pt>
                <c:pt idx="47856">
                  <c:v>-11169505.124496998</c:v>
                </c:pt>
                <c:pt idx="47857">
                  <c:v>-11178391.594506998</c:v>
                </c:pt>
                <c:pt idx="47858">
                  <c:v>-11187245.754372999</c:v>
                </c:pt>
                <c:pt idx="47859">
                  <c:v>-11196067.472013002</c:v>
                </c:pt>
                <c:pt idx="47860">
                  <c:v>-11204856.614769002</c:v>
                </c:pt>
                <c:pt idx="47861">
                  <c:v>-11213613.049404996</c:v>
                </c:pt>
                <c:pt idx="47862">
                  <c:v>-11222336.642104998</c:v>
                </c:pt>
                <c:pt idx="47863">
                  <c:v>-11231027.258464996</c:v>
                </c:pt>
                <c:pt idx="47864">
                  <c:v>-11239684.763495998</c:v>
                </c:pt>
                <c:pt idx="47865">
                  <c:v>-11248309.021619001</c:v>
                </c:pt>
                <c:pt idx="47866">
                  <c:v>-11256899.896658001</c:v>
                </c:pt>
                <c:pt idx="47867">
                  <c:v>-11265457.251843002</c:v>
                </c:pt>
                <c:pt idx="47868">
                  <c:v>-11273980.949804001</c:v>
                </c:pt>
                <c:pt idx="47869">
                  <c:v>-11282470.852567</c:v>
                </c:pt>
                <c:pt idx="47870">
                  <c:v>-11290926.821552999</c:v>
                </c:pt>
                <c:pt idx="47871">
                  <c:v>-11299348.717573997</c:v>
                </c:pt>
                <c:pt idx="47872">
                  <c:v>-11307736.400827</c:v>
                </c:pt>
                <c:pt idx="47873">
                  <c:v>-11316089.730896998</c:v>
                </c:pt>
                <c:pt idx="47874">
                  <c:v>-11324408.566748003</c:v>
                </c:pt>
                <c:pt idx="47875">
                  <c:v>-11332692.766723</c:v>
                </c:pt>
                <c:pt idx="47876">
                  <c:v>-11340942.188539999</c:v>
                </c:pt>
                <c:pt idx="47877">
                  <c:v>-11349156.689286998</c:v>
                </c:pt>
                <c:pt idx="47878">
                  <c:v>-11357336.125422997</c:v>
                </c:pt>
                <c:pt idx="47879">
                  <c:v>-11365480.352770004</c:v>
                </c:pt>
                <c:pt idx="47880">
                  <c:v>-11373589.226510998</c:v>
                </c:pt>
                <c:pt idx="47881">
                  <c:v>-11381662.601190001</c:v>
                </c:pt>
                <c:pt idx="47882">
                  <c:v>-11389700.330704</c:v>
                </c:pt>
                <c:pt idx="47883">
                  <c:v>-11397702.268301001</c:v>
                </c:pt>
                <c:pt idx="47884">
                  <c:v>-11405668.266580001</c:v>
                </c:pt>
                <c:pt idx="47885">
                  <c:v>-11413598.177483</c:v>
                </c:pt>
                <c:pt idx="47886">
                  <c:v>-11421491.852293001</c:v>
                </c:pt>
                <c:pt idx="47887">
                  <c:v>-11429349.141632</c:v>
                </c:pt>
                <c:pt idx="47888">
                  <c:v>-11437169.895455003</c:v>
                </c:pt>
                <c:pt idx="47889">
                  <c:v>-11444953.963050002</c:v>
                </c:pt>
                <c:pt idx="47890">
                  <c:v>-11452701.193031</c:v>
                </c:pt>
                <c:pt idx="47891">
                  <c:v>-11460411.433336997</c:v>
                </c:pt>
                <c:pt idx="47892">
                  <c:v>-11468084.531225998</c:v>
                </c:pt>
                <c:pt idx="47893">
                  <c:v>-11475720.333273999</c:v>
                </c:pt>
                <c:pt idx="47894">
                  <c:v>-11483318.68537</c:v>
                </c:pt>
                <c:pt idx="47895">
                  <c:v>-11490879.432711001</c:v>
                </c:pt>
                <c:pt idx="47896">
                  <c:v>-11498402.419802999</c:v>
                </c:pt>
                <c:pt idx="47897">
                  <c:v>-11505887.490452003</c:v>
                </c:pt>
                <c:pt idx="47898">
                  <c:v>-11513334.487763003</c:v>
                </c:pt>
                <c:pt idx="47899">
                  <c:v>-11520743.254136</c:v>
                </c:pt>
                <c:pt idx="47900">
                  <c:v>-11528113.631263001</c:v>
                </c:pt>
                <c:pt idx="47901">
                  <c:v>-11535445.460121</c:v>
                </c:pt>
                <c:pt idx="47902">
                  <c:v>-11542738.580974</c:v>
                </c:pt>
                <c:pt idx="47903">
                  <c:v>-11549992.833364001</c:v>
                </c:pt>
                <c:pt idx="47904">
                  <c:v>-11557208.056108</c:v>
                </c:pt>
                <c:pt idx="47905">
                  <c:v>-11564384.087297998</c:v>
                </c:pt>
                <c:pt idx="47906">
                  <c:v>-11571520.764292</c:v>
                </c:pt>
                <c:pt idx="47907">
                  <c:v>-11578617.923713002</c:v>
                </c:pt>
                <c:pt idx="47908">
                  <c:v>-11585675.401445</c:v>
                </c:pt>
                <c:pt idx="47909">
                  <c:v>-11592693.032629</c:v>
                </c:pt>
                <c:pt idx="47910">
                  <c:v>-11599670.651657002</c:v>
                </c:pt>
                <c:pt idx="47911">
                  <c:v>-11606608.092172002</c:v>
                </c:pt>
                <c:pt idx="47912">
                  <c:v>-11613505.187059999</c:v>
                </c:pt>
                <c:pt idx="47913">
                  <c:v>-11620361.768448001</c:v>
                </c:pt>
                <c:pt idx="47914">
                  <c:v>-11627177.6677</c:v>
                </c:pt>
                <c:pt idx="47915">
                  <c:v>-11633952.715413</c:v>
                </c:pt>
                <c:pt idx="47916">
                  <c:v>-11640686.741410999</c:v>
                </c:pt>
                <c:pt idx="47917">
                  <c:v>-11647379.574744001</c:v>
                </c:pt>
                <c:pt idx="47918">
                  <c:v>-11654031.043682002</c:v>
                </c:pt>
                <c:pt idx="47919">
                  <c:v>-11660640.975709004</c:v>
                </c:pt>
                <c:pt idx="47920">
                  <c:v>-11667209.197522998</c:v>
                </c:pt>
                <c:pt idx="47921">
                  <c:v>-11673735.535029</c:v>
                </c:pt>
                <c:pt idx="47922">
                  <c:v>-11680219.813337</c:v>
                </c:pt>
                <c:pt idx="47923">
                  <c:v>-11686661.856752004</c:v>
                </c:pt>
                <c:pt idx="47924">
                  <c:v>-11693061.488778999</c:v>
                </c:pt>
                <c:pt idx="47925">
                  <c:v>-11699418.53211</c:v>
                </c:pt>
                <c:pt idx="47926">
                  <c:v>-11705732.808622999</c:v>
                </c:pt>
                <c:pt idx="47927">
                  <c:v>-11712004.139381001</c:v>
                </c:pt>
                <c:pt idx="47928">
                  <c:v>-11718232.344621999</c:v>
                </c:pt>
                <c:pt idx="47929">
                  <c:v>-11724417.243757</c:v>
                </c:pt>
                <c:pt idx="47930">
                  <c:v>-11730558.655367</c:v>
                </c:pt>
                <c:pt idx="47931">
                  <c:v>-11736656.397195999</c:v>
                </c:pt>
                <c:pt idx="47932">
                  <c:v>-11742710.286148001</c:v>
                </c:pt>
                <c:pt idx="47933">
                  <c:v>-11748720.138281997</c:v>
                </c:pt>
                <c:pt idx="47934">
                  <c:v>-11754685.768807</c:v>
                </c:pt>
                <c:pt idx="47935">
                  <c:v>-11760606.992079999</c:v>
                </c:pt>
                <c:pt idx="47936">
                  <c:v>-11766483.621596996</c:v>
                </c:pt>
                <c:pt idx="47937">
                  <c:v>-11772315.469993003</c:v>
                </c:pt>
                <c:pt idx="47938">
                  <c:v>-11778102.349033</c:v>
                </c:pt>
                <c:pt idx="47939">
                  <c:v>-11783844.069611002</c:v>
                </c:pt>
                <c:pt idx="47940">
                  <c:v>-11789540.441742999</c:v>
                </c:pt>
                <c:pt idx="47941">
                  <c:v>-11795191.274563998</c:v>
                </c:pt>
                <c:pt idx="47942">
                  <c:v>-11800796.376320001</c:v>
                </c:pt>
                <c:pt idx="47943">
                  <c:v>-11806355.554368</c:v>
                </c:pt>
                <c:pt idx="47944">
                  <c:v>-11811868.615168</c:v>
                </c:pt>
                <c:pt idx="47945">
                  <c:v>-11817335.364277001</c:v>
                </c:pt>
                <c:pt idx="47946">
                  <c:v>-11822755.606349001</c:v>
                </c:pt>
                <c:pt idx="47947">
                  <c:v>-11828129.145124998</c:v>
                </c:pt>
                <c:pt idx="47948">
                  <c:v>-11833455.783430001</c:v>
                </c:pt>
                <c:pt idx="47949">
                  <c:v>-11838735.323169</c:v>
                </c:pt>
                <c:pt idx="47950">
                  <c:v>-11843967.565322002</c:v>
                </c:pt>
                <c:pt idx="47951">
                  <c:v>-11849152.309936</c:v>
                </c:pt>
                <c:pt idx="47952">
                  <c:v>-11854289.356124001</c:v>
                </c:pt>
                <c:pt idx="47953">
                  <c:v>-11859378.502056003</c:v>
                </c:pt>
                <c:pt idx="47954">
                  <c:v>-11864419.54496</c:v>
                </c:pt>
                <c:pt idx="47955">
                  <c:v>-11869412.281106997</c:v>
                </c:pt>
                <c:pt idx="47956">
                  <c:v>-11874356.505818002</c:v>
                </c:pt>
                <c:pt idx="47957">
                  <c:v>-11879252.013447</c:v>
                </c:pt>
                <c:pt idx="47958">
                  <c:v>-11884098.597384999</c:v>
                </c:pt>
                <c:pt idx="47959">
                  <c:v>-11888896.050048999</c:v>
                </c:pt>
                <c:pt idx="47960">
                  <c:v>-11893644.162881002</c:v>
                </c:pt>
                <c:pt idx="47961">
                  <c:v>-11898342.726337995</c:v>
                </c:pt>
                <c:pt idx="47962">
                  <c:v>-11902991.529890997</c:v>
                </c:pt>
                <c:pt idx="47963">
                  <c:v>-11907590.362016002</c:v>
                </c:pt>
                <c:pt idx="47964">
                  <c:v>-11912139.010191998</c:v>
                </c:pt>
                <c:pt idx="47965">
                  <c:v>-11916637.260894001</c:v>
                </c:pt>
                <c:pt idx="47966">
                  <c:v>-11921084.899587</c:v>
                </c:pt>
                <c:pt idx="47967">
                  <c:v>-11925481.710720997</c:v>
                </c:pt>
                <c:pt idx="47968">
                  <c:v>-11929827.477724001</c:v>
                </c:pt>
                <c:pt idx="47969">
                  <c:v>-11934121.983002001</c:v>
                </c:pt>
                <c:pt idx="47970">
                  <c:v>-11938365.007925998</c:v>
                </c:pt>
                <c:pt idx="47971">
                  <c:v>-11942556.332831003</c:v>
                </c:pt>
                <c:pt idx="47972">
                  <c:v>-11946695.737009998</c:v>
                </c:pt>
                <c:pt idx="47973">
                  <c:v>-11950782.998705</c:v>
                </c:pt>
                <c:pt idx="47974">
                  <c:v>-11954817.895106999</c:v>
                </c:pt>
                <c:pt idx="47975">
                  <c:v>-11958800.202343998</c:v>
                </c:pt>
                <c:pt idx="47976">
                  <c:v>-11962729.695482003</c:v>
                </c:pt>
                <c:pt idx="47977">
                  <c:v>-11966606.148511998</c:v>
                </c:pt>
                <c:pt idx="47978">
                  <c:v>-11970429.334350999</c:v>
                </c:pt>
                <c:pt idx="47979">
                  <c:v>-11974199.024829</c:v>
                </c:pt>
                <c:pt idx="47980">
                  <c:v>-11977914.990691002</c:v>
                </c:pt>
                <c:pt idx="47981">
                  <c:v>-11981577.001584001</c:v>
                </c:pt>
                <c:pt idx="47982">
                  <c:v>-11985184.826056</c:v>
                </c:pt>
                <c:pt idx="47983">
                  <c:v>-11988738.231547998</c:v>
                </c:pt>
                <c:pt idx="47984">
                  <c:v>-11992236.984387999</c:v>
                </c:pt>
                <c:pt idx="47985">
                  <c:v>-11995680.849784</c:v>
                </c:pt>
                <c:pt idx="47986">
                  <c:v>-11999069.591821</c:v>
                </c:pt>
                <c:pt idx="47987">
                  <c:v>-12002402.973451002</c:v>
                </c:pt>
                <c:pt idx="47988">
                  <c:v>-12005680.756488997</c:v>
                </c:pt>
                <c:pt idx="47989">
                  <c:v>-12008902.701610003</c:v>
                </c:pt>
                <c:pt idx="47990">
                  <c:v>-12012068.568333998</c:v>
                </c:pt>
                <c:pt idx="47991">
                  <c:v>-12015178.115029</c:v>
                </c:pt>
                <c:pt idx="47992">
                  <c:v>-12018231.0989</c:v>
                </c:pt>
                <c:pt idx="47993">
                  <c:v>-12021227.275984</c:v>
                </c:pt>
                <c:pt idx="47994">
                  <c:v>-12024166.401141003</c:v>
                </c:pt>
                <c:pt idx="47995">
                  <c:v>-12027048.228053998</c:v>
                </c:pt>
                <c:pt idx="47996">
                  <c:v>-12029872.509214001</c:v>
                </c:pt>
                <c:pt idx="47997">
                  <c:v>-12032638.995921999</c:v>
                </c:pt>
                <c:pt idx="47998">
                  <c:v>-12035347.438275998</c:v>
                </c:pt>
                <c:pt idx="47999">
                  <c:v>-12037997.585168</c:v>
                </c:pt>
                <c:pt idx="48000">
                  <c:v>-12040589.184277</c:v>
                </c:pt>
                <c:pt idx="48001">
                  <c:v>-12043121.982061002</c:v>
                </c:pt>
                <c:pt idx="48002">
                  <c:v>-12045595.723754</c:v>
                </c:pt>
                <c:pt idx="48003">
                  <c:v>-12048010.153353002</c:v>
                </c:pt>
                <c:pt idx="48004">
                  <c:v>-12050365.013617001</c:v>
                </c:pt>
                <c:pt idx="48005">
                  <c:v>-12052660.046059998</c:v>
                </c:pt>
                <c:pt idx="48006">
                  <c:v>-12054894.990940999</c:v>
                </c:pt>
                <c:pt idx="48007">
                  <c:v>-12057069.587258</c:v>
                </c:pt>
                <c:pt idx="48008">
                  <c:v>-12059183.572744999</c:v>
                </c:pt>
                <c:pt idx="48009">
                  <c:v>-12061236.683859002</c:v>
                </c:pt>
                <c:pt idx="48010">
                  <c:v>-12063228.655780004</c:v>
                </c:pt>
                <c:pt idx="48011">
                  <c:v>-12065159.222398998</c:v>
                </c:pt>
                <c:pt idx="48012">
                  <c:v>-12067028.116311001</c:v>
                </c:pt>
                <c:pt idx="48013">
                  <c:v>-12068835.068813002</c:v>
                </c:pt>
                <c:pt idx="48014">
                  <c:v>-12070579.80989</c:v>
                </c:pt>
                <c:pt idx="48015">
                  <c:v>-12072262.068216</c:v>
                </c:pt>
                <c:pt idx="48016">
                  <c:v>-12073881.571140002</c:v>
                </c:pt>
                <c:pt idx="48017">
                  <c:v>-12075438.044681001</c:v>
                </c:pt>
                <c:pt idx="48018">
                  <c:v>-12076931.213523999</c:v>
                </c:pt>
                <c:pt idx="48019">
                  <c:v>-12078360.801007003</c:v>
                </c:pt>
                <c:pt idx="48020">
                  <c:v>-12079726.529119998</c:v>
                </c:pt>
                <c:pt idx="48021">
                  <c:v>-12081028.118493997</c:v>
                </c:pt>
                <c:pt idx="48022">
                  <c:v>-12082265.288393997</c:v>
                </c:pt>
                <c:pt idx="48023">
                  <c:v>-12083437.756712999</c:v>
                </c:pt>
                <c:pt idx="48024">
                  <c:v>-12084545.239964996</c:v>
                </c:pt>
                <c:pt idx="48025">
                  <c:v>-12085587.453274</c:v>
                </c:pt>
                <c:pt idx="48026">
                  <c:v>-12086564.110371998</c:v>
                </c:pt>
                <c:pt idx="48027">
                  <c:v>-12087474.923588</c:v>
                </c:pt>
                <c:pt idx="48028">
                  <c:v>-12088319.603840999</c:v>
                </c:pt>
                <c:pt idx="48029">
                  <c:v>-12089097.860634001</c:v>
                </c:pt>
                <c:pt idx="48030">
                  <c:v>-12089809.402045</c:v>
                </c:pt>
                <c:pt idx="48031">
                  <c:v>-12090453.93472</c:v>
                </c:pt>
                <c:pt idx="48032">
                  <c:v>-12091031.163866</c:v>
                </c:pt>
                <c:pt idx="48033">
                  <c:v>-12091540.793242</c:v>
                </c:pt>
                <c:pt idx="48034">
                  <c:v>-12091982.525152002</c:v>
                </c:pt>
                <c:pt idx="48035">
                  <c:v>-12092356.060439</c:v>
                </c:pt>
                <c:pt idx="48036">
                  <c:v>-12092661.098474998</c:v>
                </c:pt>
                <c:pt idx="48037">
                  <c:v>-12092897.337153003</c:v>
                </c:pt>
                <c:pt idx="48038">
                  <c:v>-12093064.472884001</c:v>
                </c:pt>
                <c:pt idx="48039">
                  <c:v>-12093162.200580997</c:v>
                </c:pt>
                <c:pt idx="48040">
                  <c:v>-12093190.213659002</c:v>
                </c:pt>
                <c:pt idx="48041">
                  <c:v>-12093148.204023998</c:v>
                </c:pt>
                <c:pt idx="48042">
                  <c:v>-12093035.862063002</c:v>
                </c:pt>
                <c:pt idx="48043">
                  <c:v>-12092852.876641002</c:v>
                </c:pt>
                <c:pt idx="48044">
                  <c:v>-12092598.935087999</c:v>
                </c:pt>
                <c:pt idx="48045">
                  <c:v>-12092273.723194998</c:v>
                </c:pt>
                <c:pt idx="48046">
                  <c:v>-12091876.925202999</c:v>
                </c:pt>
                <c:pt idx="48047">
                  <c:v>-12091408.223799</c:v>
                </c:pt>
                <c:pt idx="48048">
                  <c:v>-12090867.300102999</c:v>
                </c:pt>
                <c:pt idx="48049">
                  <c:v>-12090253.833662001</c:v>
                </c:pt>
                <c:pt idx="48050">
                  <c:v>-12089567.502446</c:v>
                </c:pt>
                <c:pt idx="48051">
                  <c:v>-12088807.982830999</c:v>
                </c:pt>
                <c:pt idx="48052">
                  <c:v>-12087974.949601</c:v>
                </c:pt>
                <c:pt idx="48053">
                  <c:v>-12087068.075932002</c:v>
                </c:pt>
                <c:pt idx="48054">
                  <c:v>-12086087.033387</c:v>
                </c:pt>
                <c:pt idx="48055">
                  <c:v>-12085031.491908999</c:v>
                </c:pt>
                <c:pt idx="48056">
                  <c:v>-12083901.119809</c:v>
                </c:pt>
                <c:pt idx="48057">
                  <c:v>-12082695.583764</c:v>
                </c:pt>
                <c:pt idx="48058">
                  <c:v>-12081414.548800001</c:v>
                </c:pt>
                <c:pt idx="48059">
                  <c:v>-12080057.678292001</c:v>
                </c:pt>
                <c:pt idx="48060">
                  <c:v>-12078624.633951999</c:v>
                </c:pt>
                <c:pt idx="48061">
                  <c:v>-12077115.075818002</c:v>
                </c:pt>
                <c:pt idx="48062">
                  <c:v>-12075528.662253002</c:v>
                </c:pt>
                <c:pt idx="48063">
                  <c:v>-12073865.049928999</c:v>
                </c:pt>
                <c:pt idx="48064">
                  <c:v>-12072123.893821999</c:v>
                </c:pt>
                <c:pt idx="48065">
                  <c:v>-12070304.847205998</c:v>
                </c:pt>
                <c:pt idx="48066">
                  <c:v>-12068407.561637999</c:v>
                </c:pt>
                <c:pt idx="48067">
                  <c:v>-12066431.686958</c:v>
                </c:pt>
                <c:pt idx="48068">
                  <c:v>-12064376.871272001</c:v>
                </c:pt>
                <c:pt idx="48069">
                  <c:v>-12062242.760950999</c:v>
                </c:pt>
                <c:pt idx="48070">
                  <c:v>-12060029.000616999</c:v>
                </c:pt>
                <c:pt idx="48071">
                  <c:v>-12057735.233136998</c:v>
                </c:pt>
                <c:pt idx="48072">
                  <c:v>-12055361.099615</c:v>
                </c:pt>
                <c:pt idx="48073">
                  <c:v>-12052906.239383001</c:v>
                </c:pt>
                <c:pt idx="48074">
                  <c:v>-12050370.289989</c:v>
                </c:pt>
                <c:pt idx="48075">
                  <c:v>-12047752.887197001</c:v>
                </c:pt>
                <c:pt idx="48076">
                  <c:v>-12045053.664967</c:v>
                </c:pt>
                <c:pt idx="48077">
                  <c:v>-12042272.255457003</c:v>
                </c:pt>
                <c:pt idx="48078">
                  <c:v>-12039408.289008001</c:v>
                </c:pt>
                <c:pt idx="48079">
                  <c:v>-12036461.394137003</c:v>
                </c:pt>
                <c:pt idx="48080">
                  <c:v>-12033431.197529998</c:v>
                </c:pt>
                <c:pt idx="48081">
                  <c:v>-12030317.324031999</c:v>
                </c:pt>
                <c:pt idx="48082">
                  <c:v>-12027119.396636</c:v>
                </c:pt>
                <c:pt idx="48083">
                  <c:v>-12023837.036482001</c:v>
                </c:pt>
                <c:pt idx="48084">
                  <c:v>-12020469.862838002</c:v>
                </c:pt>
                <c:pt idx="48085">
                  <c:v>-12017017.493101003</c:v>
                </c:pt>
                <c:pt idx="48086">
                  <c:v>-12013479.542781999</c:v>
                </c:pt>
                <c:pt idx="48087">
                  <c:v>-12009855.625499997</c:v>
                </c:pt>
                <c:pt idx="48088">
                  <c:v>-12006145.352973001</c:v>
                </c:pt>
                <c:pt idx="48089">
                  <c:v>-12002348.335011002</c:v>
                </c:pt>
                <c:pt idx="48090">
                  <c:v>-11998464.179503998</c:v>
                </c:pt>
                <c:pt idx="48091">
                  <c:v>-11994492.492416</c:v>
                </c:pt>
                <c:pt idx="48092">
                  <c:v>-11990432.877777003</c:v>
                </c:pt>
                <c:pt idx="48093">
                  <c:v>-11986284.93767</c:v>
                </c:pt>
                <c:pt idx="48094">
                  <c:v>-11982048.272231</c:v>
                </c:pt>
                <c:pt idx="48095">
                  <c:v>-11977722.479630003</c:v>
                </c:pt>
                <c:pt idx="48096">
                  <c:v>-11973307.15607</c:v>
                </c:pt>
                <c:pt idx="48097">
                  <c:v>-11968801.895778002</c:v>
                </c:pt>
                <c:pt idx="48098">
                  <c:v>-11964206.290991997</c:v>
                </c:pt>
                <c:pt idx="48099">
                  <c:v>-11959519.931957003</c:v>
                </c:pt>
                <c:pt idx="48100">
                  <c:v>-11954742.406915</c:v>
                </c:pt>
                <c:pt idx="48101">
                  <c:v>-11949873.302095</c:v>
                </c:pt>
                <c:pt idx="48102">
                  <c:v>-11944912.201707</c:v>
                </c:pt>
                <c:pt idx="48103">
                  <c:v>-11939858.687934998</c:v>
                </c:pt>
                <c:pt idx="48104">
                  <c:v>-11934712.340923</c:v>
                </c:pt>
                <c:pt idx="48105">
                  <c:v>-11929472.738772998</c:v>
                </c:pt>
                <c:pt idx="48106">
                  <c:v>-11924139.457533</c:v>
                </c:pt>
                <c:pt idx="48107">
                  <c:v>-11918712.07119</c:v>
                </c:pt>
                <c:pt idx="48108">
                  <c:v>-11913190.151660999</c:v>
                </c:pt>
                <c:pt idx="48109">
                  <c:v>-11907573.268787</c:v>
                </c:pt>
                <c:pt idx="48110">
                  <c:v>-11901860.990320997</c:v>
                </c:pt>
                <c:pt idx="48111">
                  <c:v>-11896052.881927</c:v>
                </c:pt>
                <c:pt idx="48112">
                  <c:v>-11890148.507161997</c:v>
                </c:pt>
                <c:pt idx="48113">
                  <c:v>-11884147.427476998</c:v>
                </c:pt>
                <c:pt idx="48114">
                  <c:v>-11878049.202203998</c:v>
                </c:pt>
                <c:pt idx="48115">
                  <c:v>-11871853.388552003</c:v>
                </c:pt>
                <c:pt idx="48116">
                  <c:v>-11865559.541593999</c:v>
                </c:pt>
                <c:pt idx="48117">
                  <c:v>-11859167.214263</c:v>
                </c:pt>
                <c:pt idx="48118">
                  <c:v>-11852675.957347</c:v>
                </c:pt>
                <c:pt idx="48119">
                  <c:v>-11846085.319473</c:v>
                </c:pt>
                <c:pt idx="48120">
                  <c:v>-11839394.847108001</c:v>
                </c:pt>
                <c:pt idx="48121">
                  <c:v>-11832604.084546</c:v>
                </c:pt>
                <c:pt idx="48122">
                  <c:v>-11825712.573905</c:v>
                </c:pt>
                <c:pt idx="48123">
                  <c:v>-11818719.855116002</c:v>
                </c:pt>
                <c:pt idx="48124">
                  <c:v>-11811625.465917004</c:v>
                </c:pt>
                <c:pt idx="48125">
                  <c:v>-11804428.941846</c:v>
                </c:pt>
                <c:pt idx="48126">
                  <c:v>-11797129.816236001</c:v>
                </c:pt>
                <c:pt idx="48127">
                  <c:v>-11789727.620203</c:v>
                </c:pt>
                <c:pt idx="48128">
                  <c:v>-11782221.882644001</c:v>
                </c:pt>
                <c:pt idx="48129">
                  <c:v>-11774612.130229998</c:v>
                </c:pt>
                <c:pt idx="48130">
                  <c:v>-11766897.887394998</c:v>
                </c:pt>
                <c:pt idx="48131">
                  <c:v>-11759078.676333001</c:v>
                </c:pt>
                <c:pt idx="48132">
                  <c:v>-11751154.016992001</c:v>
                </c:pt>
                <c:pt idx="48133">
                  <c:v>-11743123.427066999</c:v>
                </c:pt>
                <c:pt idx="48134">
                  <c:v>-11734986.42199</c:v>
                </c:pt>
                <c:pt idx="48135">
                  <c:v>-11726742.514931003</c:v>
                </c:pt>
                <c:pt idx="48136">
                  <c:v>-11718391.216786001</c:v>
                </c:pt>
                <c:pt idx="48137">
                  <c:v>-11709932.036174998</c:v>
                </c:pt>
                <c:pt idx="48138">
                  <c:v>-11701364.479433998</c:v>
                </c:pt>
                <c:pt idx="48139">
                  <c:v>-11692688.050609002</c:v>
                </c:pt>
                <c:pt idx="48140">
                  <c:v>-11683902.251455</c:v>
                </c:pt>
                <c:pt idx="48141">
                  <c:v>-11675006.581423</c:v>
                </c:pt>
                <c:pt idx="48142">
                  <c:v>-11666000.537663998</c:v>
                </c:pt>
                <c:pt idx="48143">
                  <c:v>-11656883.615016</c:v>
                </c:pt>
                <c:pt idx="48144">
                  <c:v>-11647655.306005998</c:v>
                </c:pt>
                <c:pt idx="48145">
                  <c:v>-11638315.100838</c:v>
                </c:pt>
                <c:pt idx="48146">
                  <c:v>-11628862.487395998</c:v>
                </c:pt>
                <c:pt idx="48147">
                  <c:v>-11619296.951235</c:v>
                </c:pt>
                <c:pt idx="48148">
                  <c:v>-11609617.975578003</c:v>
                </c:pt>
                <c:pt idx="48149">
                  <c:v>-11599825.041313998</c:v>
                </c:pt>
                <c:pt idx="48150">
                  <c:v>-11589917.626990998</c:v>
                </c:pt>
                <c:pt idx="48151">
                  <c:v>-11579895.208813</c:v>
                </c:pt>
                <c:pt idx="48152">
                  <c:v>-11569757.260642001</c:v>
                </c:pt>
                <c:pt idx="48153">
                  <c:v>-11559503.253988001</c:v>
                </c:pt>
                <c:pt idx="48154">
                  <c:v>-11549132.658008</c:v>
                </c:pt>
                <c:pt idx="48155">
                  <c:v>-11538644.939505998</c:v>
                </c:pt>
                <c:pt idx="48156">
                  <c:v>-11528039.562929999</c:v>
                </c:pt>
                <c:pt idx="48157">
                  <c:v>-11517315.990367001</c:v>
                </c:pt>
                <c:pt idx="48158">
                  <c:v>-11506473.681543</c:v>
                </c:pt>
                <c:pt idx="48159">
                  <c:v>-11495512.093822002</c:v>
                </c:pt>
                <c:pt idx="48160">
                  <c:v>-11484430.682204001</c:v>
                </c:pt>
                <c:pt idx="48161">
                  <c:v>-11473228.899321998</c:v>
                </c:pt>
                <c:pt idx="48162">
                  <c:v>-11461906.195444997</c:v>
                </c:pt>
                <c:pt idx="48163">
                  <c:v>-11450462.018473998</c:v>
                </c:pt>
                <c:pt idx="48164">
                  <c:v>-11438895.813944003</c:v>
                </c:pt>
                <c:pt idx="48165">
                  <c:v>-11427207.025022</c:v>
                </c:pt>
                <c:pt idx="48166">
                  <c:v>-11415395.09251</c:v>
                </c:pt>
                <c:pt idx="48167">
                  <c:v>-11403459.454842001</c:v>
                </c:pt>
                <c:pt idx="48168">
                  <c:v>-11391399.548087997</c:v>
                </c:pt>
                <c:pt idx="48169">
                  <c:v>-11379214.805955002</c:v>
                </c:pt>
                <c:pt idx="48170">
                  <c:v>-11366904.659787999</c:v>
                </c:pt>
                <c:pt idx="48171">
                  <c:v>-11354468.538569998</c:v>
                </c:pt>
                <c:pt idx="48172">
                  <c:v>-11341905.868928</c:v>
                </c:pt>
                <c:pt idx="48173">
                  <c:v>-11329216.075134</c:v>
                </c:pt>
                <c:pt idx="48174">
                  <c:v>-11316398.579107</c:v>
                </c:pt>
                <c:pt idx="48175">
                  <c:v>-11303452.800419999</c:v>
                </c:pt>
                <c:pt idx="48176">
                  <c:v>-11290378.156297999</c:v>
                </c:pt>
                <c:pt idx="48177">
                  <c:v>-11277174.061629999</c:v>
                </c:pt>
                <c:pt idx="48178">
                  <c:v>-11263839.928964999</c:v>
                </c:pt>
                <c:pt idx="48179">
                  <c:v>-11250375.168525996</c:v>
                </c:pt>
                <c:pt idx="48180">
                  <c:v>-11236779.188206999</c:v>
                </c:pt>
                <c:pt idx="48181">
                  <c:v>-11223051.393588003</c:v>
                </c:pt>
                <c:pt idx="48182">
                  <c:v>-11209191.187932</c:v>
                </c:pt>
                <c:pt idx="48183">
                  <c:v>-11195197.972200003</c:v>
                </c:pt>
                <c:pt idx="48184">
                  <c:v>-11181071.145052999</c:v>
                </c:pt>
                <c:pt idx="48185">
                  <c:v>-11166810.102864997</c:v>
                </c:pt>
                <c:pt idx="48186">
                  <c:v>-11152414.239725998</c:v>
                </c:pt>
                <c:pt idx="48187">
                  <c:v>-11137882.947454998</c:v>
                </c:pt>
                <c:pt idx="48188">
                  <c:v>-11123215.615605</c:v>
                </c:pt>
                <c:pt idx="48189">
                  <c:v>-11108411.631482</c:v>
                </c:pt>
                <c:pt idx="48190">
                  <c:v>-11093470.380143002</c:v>
                </c:pt>
                <c:pt idx="48191">
                  <c:v>-11078391.244418997</c:v>
                </c:pt>
                <c:pt idx="48192">
                  <c:v>-11063173.60492</c:v>
                </c:pt>
                <c:pt idx="48193">
                  <c:v>-11047816.840048</c:v>
                </c:pt>
                <c:pt idx="48194">
                  <c:v>-11032320.326013003</c:v>
                </c:pt>
                <c:pt idx="48195">
                  <c:v>-11016683.436843</c:v>
                </c:pt>
                <c:pt idx="48196">
                  <c:v>-11000905.544399997</c:v>
                </c:pt>
                <c:pt idx="48197">
                  <c:v>-10984986.018395996</c:v>
                </c:pt>
                <c:pt idx="48198">
                  <c:v>-10968924.226406999</c:v>
                </c:pt>
                <c:pt idx="48199">
                  <c:v>-10952719.53389</c:v>
                </c:pt>
                <c:pt idx="48200">
                  <c:v>-10936371.304197</c:v>
                </c:pt>
                <c:pt idx="48201">
                  <c:v>-10919878.898600003</c:v>
                </c:pt>
                <c:pt idx="48202">
                  <c:v>-10903241.676301001</c:v>
                </c:pt>
                <c:pt idx="48203">
                  <c:v>-10886458.994457999</c:v>
                </c:pt>
                <c:pt idx="48204">
                  <c:v>-10869530.208197998</c:v>
                </c:pt>
                <c:pt idx="48205">
                  <c:v>-10852454.670646003</c:v>
                </c:pt>
                <c:pt idx="48206">
                  <c:v>-10835231.732938997</c:v>
                </c:pt>
                <c:pt idx="48207">
                  <c:v>-10817860.744255001</c:v>
                </c:pt>
                <c:pt idx="48208">
                  <c:v>-10800341.051828003</c:v>
                </c:pt>
                <c:pt idx="48209">
                  <c:v>-10782672.000982001</c:v>
                </c:pt>
                <c:pt idx="48210">
                  <c:v>-10764852.935148999</c:v>
                </c:pt>
                <c:pt idx="48211">
                  <c:v>-10746883.195893999</c:v>
                </c:pt>
                <c:pt idx="48212">
                  <c:v>-10728762.122949</c:v>
                </c:pt>
                <c:pt idx="48213">
                  <c:v>-10710489.054233002</c:v>
                </c:pt>
                <c:pt idx="48214">
                  <c:v>-10692063.325885002</c:v>
                </c:pt>
                <c:pt idx="48215">
                  <c:v>-10673484.272293</c:v>
                </c:pt>
                <c:pt idx="48216">
                  <c:v>-10654751.226122998</c:v>
                </c:pt>
                <c:pt idx="48217">
                  <c:v>-10635863.518351</c:v>
                </c:pt>
                <c:pt idx="48218">
                  <c:v>-10616820.478297997</c:v>
                </c:pt>
                <c:pt idx="48219">
                  <c:v>-10597621.433662999</c:v>
                </c:pt>
                <c:pt idx="48220">
                  <c:v>-10578265.710553998</c:v>
                </c:pt>
                <c:pt idx="48221">
                  <c:v>-10558752.633528998</c:v>
                </c:pt>
                <c:pt idx="48222">
                  <c:v>-10539081.525629003</c:v>
                </c:pt>
                <c:pt idx="48223">
                  <c:v>-10519251.708421998</c:v>
                </c:pt>
                <c:pt idx="48224">
                  <c:v>-10499262.502033003</c:v>
                </c:pt>
                <c:pt idx="48225">
                  <c:v>-10479113.225194998</c:v>
                </c:pt>
                <c:pt idx="48226">
                  <c:v>-10458803.195282999</c:v>
                </c:pt>
                <c:pt idx="48227">
                  <c:v>-10438331.728360996</c:v>
                </c:pt>
                <c:pt idx="48228">
                  <c:v>-10417698.139224999</c:v>
                </c:pt>
                <c:pt idx="48229">
                  <c:v>-10396901.741446998</c:v>
                </c:pt>
                <c:pt idx="48230">
                  <c:v>-10375941.847427998</c:v>
                </c:pt>
                <c:pt idx="48231">
                  <c:v>-10354817.768436998</c:v>
                </c:pt>
                <c:pt idx="48232">
                  <c:v>-10333528.814670002</c:v>
                </c:pt>
                <c:pt idx="48233">
                  <c:v>-10312074.295293</c:v>
                </c:pt>
                <c:pt idx="48234">
                  <c:v>-10290453.518499998</c:v>
                </c:pt>
                <c:pt idx="48235">
                  <c:v>-10268665.791565996</c:v>
                </c:pt>
                <c:pt idx="48236">
                  <c:v>-10246710.420899</c:v>
                </c:pt>
                <c:pt idx="48237">
                  <c:v>-10224586.712100998</c:v>
                </c:pt>
                <c:pt idx="48238">
                  <c:v>-10202293.970024997</c:v>
                </c:pt>
                <c:pt idx="48239">
                  <c:v>-10179831.498834001</c:v>
                </c:pt>
                <c:pt idx="48240">
                  <c:v>-10157198.602063</c:v>
                </c:pt>
                <c:pt idx="48241">
                  <c:v>-10134394.582684001</c:v>
                </c:pt>
                <c:pt idx="48242">
                  <c:v>-10111418.743170001</c:v>
                </c:pt>
                <c:pt idx="48243">
                  <c:v>-10088270.385558002</c:v>
                </c:pt>
                <c:pt idx="48244">
                  <c:v>-10064948.811523998</c:v>
                </c:pt>
                <c:pt idx="48245">
                  <c:v>-10041453.322447</c:v>
                </c:pt>
                <c:pt idx="48246">
                  <c:v>-10017783.219484998</c:v>
                </c:pt>
                <c:pt idx="48247">
                  <c:v>-9993937.8036449999</c:v>
                </c:pt>
                <c:pt idx="48248">
                  <c:v>-9969916.3758630026</c:v>
                </c:pt>
                <c:pt idx="48249">
                  <c:v>-9945718.2370749954</c:v>
                </c:pt>
                <c:pt idx="48250">
                  <c:v>-9921342.6883029975</c:v>
                </c:pt>
                <c:pt idx="48251">
                  <c:v>-9896789.0307320002</c:v>
                </c:pt>
                <c:pt idx="48252">
                  <c:v>-9872056.565793002</c:v>
                </c:pt>
                <c:pt idx="48253">
                  <c:v>-9847144.5952499993</c:v>
                </c:pt>
                <c:pt idx="48254">
                  <c:v>-9822052.4212880004</c:v>
                </c:pt>
                <c:pt idx="48255">
                  <c:v>-9796779.3465979956</c:v>
                </c:pt>
                <c:pt idx="48256">
                  <c:v>-9771324.6744720004</c:v>
                </c:pt>
                <c:pt idx="48257">
                  <c:v>-9745687.708894996</c:v>
                </c:pt>
                <c:pt idx="48258">
                  <c:v>-9719867.7546430025</c:v>
                </c:pt>
                <c:pt idx="48259">
                  <c:v>-9693864.1173769962</c:v>
                </c:pt>
                <c:pt idx="48260">
                  <c:v>-9667676.1037450004</c:v>
                </c:pt>
                <c:pt idx="48261">
                  <c:v>-9641303.0214839987</c:v>
                </c:pt>
                <c:pt idx="48262">
                  <c:v>-9614744.1795259956</c:v>
                </c:pt>
                <c:pt idx="48263">
                  <c:v>-9587998.8881030008</c:v>
                </c:pt>
                <c:pt idx="48264">
                  <c:v>-9561066.458858002</c:v>
                </c:pt>
                <c:pt idx="48265">
                  <c:v>-9533946.2049560007</c:v>
                </c:pt>
                <c:pt idx="48266">
                  <c:v>-9506637.4411959983</c:v>
                </c:pt>
                <c:pt idx="48267">
                  <c:v>-9479139.4841329996</c:v>
                </c:pt>
                <c:pt idx="48268">
                  <c:v>-9451451.6521920003</c:v>
                </c:pt>
                <c:pt idx="48269">
                  <c:v>-9423573.2657939997</c:v>
                </c:pt>
                <c:pt idx="48270">
                  <c:v>-9395503.647475997</c:v>
                </c:pt>
                <c:pt idx="48271">
                  <c:v>-9367242.122020999</c:v>
                </c:pt>
                <c:pt idx="48272">
                  <c:v>-9338788.0165879987</c:v>
                </c:pt>
                <c:pt idx="48273">
                  <c:v>-9310140.6608419996</c:v>
                </c:pt>
                <c:pt idx="48274">
                  <c:v>-9281299.3870889992</c:v>
                </c:pt>
                <c:pt idx="48275">
                  <c:v>-9252263.5304189976</c:v>
                </c:pt>
                <c:pt idx="48276">
                  <c:v>-9223032.4288389981</c:v>
                </c:pt>
                <c:pt idx="48277">
                  <c:v>-9193605.4234209973</c:v>
                </c:pt>
                <c:pt idx="48278">
                  <c:v>-9163981.8584480006</c:v>
                </c:pt>
                <c:pt idx="48279">
                  <c:v>-9134161.081563998</c:v>
                </c:pt>
                <c:pt idx="48280">
                  <c:v>-9104142.4439209979</c:v>
                </c:pt>
                <c:pt idx="48281">
                  <c:v>-9073925.3003410008</c:v>
                </c:pt>
                <c:pt idx="48282">
                  <c:v>-9043509.009469999</c:v>
                </c:pt>
                <c:pt idx="48283">
                  <c:v>-9012892.9339400008</c:v>
                </c:pt>
                <c:pt idx="48284">
                  <c:v>-8982076.4405339975</c:v>
                </c:pt>
                <c:pt idx="48285">
                  <c:v>-8951058.9003509991</c:v>
                </c:pt>
                <c:pt idx="48286">
                  <c:v>-8919839.6889800001</c:v>
                </c:pt>
                <c:pt idx="48287">
                  <c:v>-8888418.186671</c:v>
                </c:pt>
                <c:pt idx="48288">
                  <c:v>-8856793.7785099987</c:v>
                </c:pt>
                <c:pt idx="48289">
                  <c:v>-8824965.8546040021</c:v>
                </c:pt>
                <c:pt idx="48290">
                  <c:v>-8792933.8102599997</c:v>
                </c:pt>
                <c:pt idx="48291">
                  <c:v>-8760697.0461749956</c:v>
                </c:pt>
                <c:pt idx="48292">
                  <c:v>-8728254.9686200004</c:v>
                </c:pt>
                <c:pt idx="48293">
                  <c:v>-8695606.9896399993</c:v>
                </c:pt>
                <c:pt idx="48294">
                  <c:v>-8662752.5272449981</c:v>
                </c:pt>
                <c:pt idx="48295">
                  <c:v>-8629691.0056130011</c:v>
                </c:pt>
                <c:pt idx="48296">
                  <c:v>-8596421.8552919999</c:v>
                </c:pt>
                <c:pt idx="48297">
                  <c:v>-8562944.5134049989</c:v>
                </c:pt>
                <c:pt idx="48298">
                  <c:v>-8529258.4238639995</c:v>
                </c:pt>
                <c:pt idx="48299">
                  <c:v>-8495363.0375799984</c:v>
                </c:pt>
                <c:pt idx="48300">
                  <c:v>-8461257.8126800023</c:v>
                </c:pt>
                <c:pt idx="48301">
                  <c:v>-8426942.2147279978</c:v>
                </c:pt>
                <c:pt idx="48302">
                  <c:v>-8392415.716951998</c:v>
                </c:pt>
                <c:pt idx="48303">
                  <c:v>-8357677.8004640006</c:v>
                </c:pt>
                <c:pt idx="48304">
                  <c:v>-8322727.9544990007</c:v>
                </c:pt>
                <c:pt idx="48305">
                  <c:v>-8287565.6766440002</c:v>
                </c:pt>
                <c:pt idx="48306">
                  <c:v>-8252190.4730770001</c:v>
                </c:pt>
                <c:pt idx="48307">
                  <c:v>-8216601.8588109994</c:v>
                </c:pt>
                <c:pt idx="48308">
                  <c:v>-8180799.357934</c:v>
                </c:pt>
                <c:pt idx="48309">
                  <c:v>-8144782.5038619991</c:v>
                </c:pt>
                <c:pt idx="48310">
                  <c:v>-8108550.83959</c:v>
                </c:pt>
                <c:pt idx="48311">
                  <c:v>-8072103.9179470008</c:v>
                </c:pt>
                <c:pt idx="48312">
                  <c:v>-8035441.3018519999</c:v>
                </c:pt>
                <c:pt idx="48313">
                  <c:v>-7998562.5645829989</c:v>
                </c:pt>
                <c:pt idx="48314">
                  <c:v>-7961467.2900369996</c:v>
                </c:pt>
                <c:pt idx="48315">
                  <c:v>-7924155.0730059994</c:v>
                </c:pt>
                <c:pt idx="48316">
                  <c:v>-7886625.5194410002</c:v>
                </c:pt>
                <c:pt idx="48317">
                  <c:v>-7848878.2467369996</c:v>
                </c:pt>
                <c:pt idx="48318">
                  <c:v>-7810912.8840079997</c:v>
                </c:pt>
                <c:pt idx="48319">
                  <c:v>-7772729.0723720016</c:v>
                </c:pt>
                <c:pt idx="48320">
                  <c:v>-7734326.4652389996</c:v>
                </c:pt>
                <c:pt idx="48321">
                  <c:v>-7695704.728596</c:v>
                </c:pt>
                <c:pt idx="48322">
                  <c:v>-7656863.5413060002</c:v>
                </c:pt>
                <c:pt idx="48323">
                  <c:v>-7617802.5954010002</c:v>
                </c:pt>
                <c:pt idx="48324">
                  <c:v>-7578521.5963829998</c:v>
                </c:pt>
                <c:pt idx="48325">
                  <c:v>-7539020.2635259992</c:v>
                </c:pt>
                <c:pt idx="48326">
                  <c:v>-7499298.3301829994</c:v>
                </c:pt>
                <c:pt idx="48327">
                  <c:v>-7459355.544094</c:v>
                </c:pt>
                <c:pt idx="48328">
                  <c:v>-7419191.6676999992</c:v>
                </c:pt>
                <c:pt idx="48329">
                  <c:v>-7378806.4784550015</c:v>
                </c:pt>
                <c:pt idx="48330">
                  <c:v>-7338199.7691469993</c:v>
                </c:pt>
                <c:pt idx="48331">
                  <c:v>-7297371.3482140005</c:v>
                </c:pt>
                <c:pt idx="48332">
                  <c:v>-7256321.0400740001</c:v>
                </c:pt>
                <c:pt idx="48333">
                  <c:v>-7215048.6854440002</c:v>
                </c:pt>
                <c:pt idx="48334">
                  <c:v>-7173554.1416739998</c:v>
                </c:pt>
                <c:pt idx="48335">
                  <c:v>-7131837.2830750002</c:v>
                </c:pt>
                <c:pt idx="48336">
                  <c:v>-7089898.0012519993</c:v>
                </c:pt>
                <c:pt idx="48337">
                  <c:v>-7047736.2054430004</c:v>
                </c:pt>
                <c:pt idx="48338">
                  <c:v>-7005351.8228509994</c:v>
                </c:pt>
                <c:pt idx="48339">
                  <c:v>-6962744.7989890007</c:v>
                </c:pt>
                <c:pt idx="48340">
                  <c:v>-6919915.0980200004</c:v>
                </c:pt>
                <c:pt idx="48341">
                  <c:v>-6876862.7031000005</c:v>
                </c:pt>
                <c:pt idx="48342">
                  <c:v>-6833587.6167219998</c:v>
                </c:pt>
                <c:pt idx="48343">
                  <c:v>-6790089.8610660005</c:v>
                </c:pt>
                <c:pt idx="48344">
                  <c:v>-6746369.4783420013</c:v>
                </c:pt>
                <c:pt idx="48345">
                  <c:v>-6702426.5311460001</c:v>
                </c:pt>
                <c:pt idx="48346">
                  <c:v>-6658261.1028029993</c:v>
                </c:pt>
                <c:pt idx="48347">
                  <c:v>-6613873.2977260007</c:v>
                </c:pt>
                <c:pt idx="48348">
                  <c:v>-6569263.2417620001</c:v>
                </c:pt>
                <c:pt idx="48349">
                  <c:v>-6524431.0825470006</c:v>
                </c:pt>
                <c:pt idx="48350">
                  <c:v>-6479376.9898579996</c:v>
                </c:pt>
                <c:pt idx="48351">
                  <c:v>-6434101.155971</c:v>
                </c:pt>
                <c:pt idx="48352">
                  <c:v>-6388603.7960080002</c:v>
                </c:pt>
                <c:pt idx="48353">
                  <c:v>-6342885.148294</c:v>
                </c:pt>
                <c:pt idx="48354">
                  <c:v>-6296945.4747100007</c:v>
                </c:pt>
                <c:pt idx="48355">
                  <c:v>-6250785.0610440001</c:v>
                </c:pt>
                <c:pt idx="48356">
                  <c:v>-6204404.2173450012</c:v>
                </c:pt>
                <c:pt idx="48357">
                  <c:v>-6157803.2782700015</c:v>
                </c:pt>
                <c:pt idx="48358">
                  <c:v>-6110982.6034389995</c:v>
                </c:pt>
                <c:pt idx="48359">
                  <c:v>-6063942.5777760008</c:v>
                </c:pt>
                <c:pt idx="48360">
                  <c:v>-6016683.6118639996</c:v>
                </c:pt>
                <c:pt idx="48361">
                  <c:v>-5969206.1422799993</c:v>
                </c:pt>
                <c:pt idx="48362">
                  <c:v>-5921510.6319470005</c:v>
                </c:pt>
                <c:pt idx="48363">
                  <c:v>-5873597.5704660015</c:v>
                </c:pt>
                <c:pt idx="48364">
                  <c:v>-5825467.4744590009</c:v>
                </c:pt>
                <c:pt idx="48365">
                  <c:v>-5777120.8878969997</c:v>
                </c:pt>
                <c:pt idx="48366">
                  <c:v>-5728558.3824400008</c:v>
                </c:pt>
                <c:pt idx="48367">
                  <c:v>-5679780.5577559993</c:v>
                </c:pt>
                <c:pt idx="48368">
                  <c:v>-5630788.0418490004</c:v>
                </c:pt>
                <c:pt idx="48369">
                  <c:v>-5581581.4913780009</c:v>
                </c:pt>
                <c:pt idx="48370">
                  <c:v>-5532161.5919730002</c:v>
                </c:pt>
                <c:pt idx="48371">
                  <c:v>-5482529.0585440006</c:v>
                </c:pt>
                <c:pt idx="48372">
                  <c:v>-5432684.6355889998</c:v>
                </c:pt>
                <c:pt idx="48373">
                  <c:v>-5382629.0974910008</c:v>
                </c:pt>
                <c:pt idx="48374">
                  <c:v>-5332363.2488159994</c:v>
                </c:pt>
                <c:pt idx="48375">
                  <c:v>-5281887.9245990003</c:v>
                </c:pt>
                <c:pt idx="48376">
                  <c:v>-5231203.9906290006</c:v>
                </c:pt>
                <c:pt idx="48377">
                  <c:v>-5180312.3437239993</c:v>
                </c:pt>
                <c:pt idx="48378">
                  <c:v>-5129213.9119990012</c:v>
                </c:pt>
                <c:pt idx="48379">
                  <c:v>-5077909.6551279994</c:v>
                </c:pt>
                <c:pt idx="48380">
                  <c:v>-5026400.5645999992</c:v>
                </c:pt>
                <c:pt idx="48381">
                  <c:v>-4974687.6639619991</c:v>
                </c:pt>
                <c:pt idx="48382">
                  <c:v>-4922772.0090600001</c:v>
                </c:pt>
                <c:pt idx="48383">
                  <c:v>-4870654.6882660007</c:v>
                </c:pt>
                <c:pt idx="48384">
                  <c:v>-4818336.8226999994</c:v>
                </c:pt>
                <c:pt idx="48385">
                  <c:v>-4765819.5664369995</c:v>
                </c:pt>
                <c:pt idx="48386">
                  <c:v>-4713104.1067149993</c:v>
                </c:pt>
                <c:pt idx="48387">
                  <c:v>-4660191.6641209992</c:v>
                </c:pt>
                <c:pt idx="48388">
                  <c:v>-4607083.4927710006</c:v>
                </c:pt>
                <c:pt idx="48389">
                  <c:v>-4553780.8804859994</c:v>
                </c:pt>
                <c:pt idx="48390">
                  <c:v>-4500285.148945001</c:v>
                </c:pt>
                <c:pt idx="48391">
                  <c:v>-4446597.6538339984</c:v>
                </c:pt>
                <c:pt idx="48392">
                  <c:v>-4392719.784984</c:v>
                </c:pt>
                <c:pt idx="48393">
                  <c:v>-4338652.9664940005</c:v>
                </c:pt>
                <c:pt idx="48394">
                  <c:v>-4284398.6568389991</c:v>
                </c:pt>
                <c:pt idx="48395">
                  <c:v>-4229958.3489720002</c:v>
                </c:pt>
                <c:pt idx="48396">
                  <c:v>-4175333.5704079997</c:v>
                </c:pt>
                <c:pt idx="48397">
                  <c:v>-4120525.8832970001</c:v>
                </c:pt>
                <c:pt idx="48398">
                  <c:v>-4065536.8844789998</c:v>
                </c:pt>
                <c:pt idx="48399">
                  <c:v>-4010368.2055299999</c:v>
                </c:pt>
                <c:pt idx="48400">
                  <c:v>-3955021.5127920001</c:v>
                </c:pt>
                <c:pt idx="48401">
                  <c:v>-3899498.5073879999</c:v>
                </c:pt>
                <c:pt idx="48402">
                  <c:v>-3843800.9252169998</c:v>
                </c:pt>
                <c:pt idx="48403">
                  <c:v>-3787930.5369469994</c:v>
                </c:pt>
                <c:pt idx="48404">
                  <c:v>-3731889.1479750001</c:v>
                </c:pt>
                <c:pt idx="48405">
                  <c:v>-3675678.5983859994</c:v>
                </c:pt>
                <c:pt idx="48406">
                  <c:v>-3619300.7628870001</c:v>
                </c:pt>
                <c:pt idx="48407">
                  <c:v>-3562757.550729</c:v>
                </c:pt>
                <c:pt idx="48408">
                  <c:v>-3506050.9056099993</c:v>
                </c:pt>
                <c:pt idx="48409">
                  <c:v>-3449182.8055609995</c:v>
                </c:pt>
                <c:pt idx="48410">
                  <c:v>-3392155.2628190001</c:v>
                </c:pt>
                <c:pt idx="48411">
                  <c:v>-3334970.3236749996</c:v>
                </c:pt>
                <c:pt idx="48412">
                  <c:v>-3277630.0683149998</c:v>
                </c:pt>
                <c:pt idx="48413">
                  <c:v>-3220136.610632</c:v>
                </c:pt>
                <c:pt idx="48414">
                  <c:v>-3162492.0980289998</c:v>
                </c:pt>
                <c:pt idx="48415">
                  <c:v>-3104698.711201</c:v>
                </c:pt>
                <c:pt idx="48416">
                  <c:v>-3046758.6638950002</c:v>
                </c:pt>
                <c:pt idx="48417">
                  <c:v>-2988674.2026609997</c:v>
                </c:pt>
                <c:pt idx="48418">
                  <c:v>-2930447.6065759999</c:v>
                </c:pt>
                <c:pt idx="48419">
                  <c:v>-2872081.1869509998</c:v>
                </c:pt>
                <c:pt idx="48420">
                  <c:v>-2813577.2870270004</c:v>
                </c:pt>
                <c:pt idx="48421">
                  <c:v>-2754938.2816400002</c:v>
                </c:pt>
                <c:pt idx="48422">
                  <c:v>-2696166.5768820001</c:v>
                </c:pt>
                <c:pt idx="48423">
                  <c:v>-2637264.6097290004</c:v>
                </c:pt>
                <c:pt idx="48424">
                  <c:v>-2578234.8476609997</c:v>
                </c:pt>
                <c:pt idx="48425">
                  <c:v>-2519079.7882579998</c:v>
                </c:pt>
                <c:pt idx="48426">
                  <c:v>-2459801.958782</c:v>
                </c:pt>
                <c:pt idx="48427">
                  <c:v>-2400403.9157369998</c:v>
                </c:pt>
                <c:pt idx="48428">
                  <c:v>-2340888.2444099998</c:v>
                </c:pt>
                <c:pt idx="48429">
                  <c:v>-2281257.5583969997</c:v>
                </c:pt>
                <c:pt idx="48430">
                  <c:v>-2221514.4991109995</c:v>
                </c:pt>
                <c:pt idx="48431">
                  <c:v>-2161661.7352669998</c:v>
                </c:pt>
                <c:pt idx="48432">
                  <c:v>-2101701.9623579998</c:v>
                </c:pt>
                <c:pt idx="48433">
                  <c:v>-2041637.9021040001</c:v>
                </c:pt>
                <c:pt idx="48434">
                  <c:v>-1981472.30189</c:v>
                </c:pt>
                <c:pt idx="48435">
                  <c:v>-1921207.9341879999</c:v>
                </c:pt>
                <c:pt idx="48436">
                  <c:v>-1860847.595953</c:v>
                </c:pt>
                <c:pt idx="48437">
                  <c:v>-1800394.1080140001</c:v>
                </c:pt>
                <c:pt idx="48438">
                  <c:v>-1739850.3144440001</c:v>
                </c:pt>
                <c:pt idx="48439">
                  <c:v>-1679219.0819090002</c:v>
                </c:pt>
                <c:pt idx="48440">
                  <c:v>-1618503.2990120002</c:v>
                </c:pt>
                <c:pt idx="48441">
                  <c:v>-1557705.875612</c:v>
                </c:pt>
                <c:pt idx="48442">
                  <c:v>-1496829.7421340002</c:v>
                </c:pt>
                <c:pt idx="48443">
                  <c:v>-1435877.848862</c:v>
                </c:pt>
                <c:pt idx="48444">
                  <c:v>-1374853.1652219999</c:v>
                </c:pt>
                <c:pt idx="48445">
                  <c:v>-1313758.6790420003</c:v>
                </c:pt>
                <c:pt idx="48446">
                  <c:v>-1252597.3958120001</c:v>
                </c:pt>
                <c:pt idx="48447">
                  <c:v>-1191372.3379220001</c:v>
                </c:pt>
                <c:pt idx="48448">
                  <c:v>-1130086.5438910001</c:v>
                </c:pt>
                <c:pt idx="48449">
                  <c:v>-1068743.0675830001</c:v>
                </c:pt>
                <c:pt idx="48450">
                  <c:v>-1007344.977414</c:v>
                </c:pt>
                <c:pt idx="48451">
                  <c:v>-945895.35554899997</c:v>
                </c:pt>
                <c:pt idx="48452">
                  <c:v>-884397.29708599998</c:v>
                </c:pt>
                <c:pt idx="48453">
                  <c:v>-822853.909231</c:v>
                </c:pt>
                <c:pt idx="48454">
                  <c:v>-761268.31046900002</c:v>
                </c:pt>
                <c:pt idx="48455">
                  <c:v>-699643.62971999985</c:v>
                </c:pt>
                <c:pt idx="48456">
                  <c:v>-637983.00549400004</c:v>
                </c:pt>
                <c:pt idx="48457">
                  <c:v>-576289.58503399999</c:v>
                </c:pt>
                <c:pt idx="48458">
                  <c:v>-514566.52345200005</c:v>
                </c:pt>
                <c:pt idx="48459">
                  <c:v>-452816.98286699993</c:v>
                </c:pt>
                <c:pt idx="48460">
                  <c:v>-391044.13153000001</c:v>
                </c:pt>
                <c:pt idx="48461">
                  <c:v>-329251.14294699993</c:v>
                </c:pt>
                <c:pt idx="48462">
                  <c:v>-267441.19500200002</c:v>
                </c:pt>
                <c:pt idx="48463">
                  <c:v>-205617.46906799998</c:v>
                </c:pt>
                <c:pt idx="48464">
                  <c:v>-143783.14912700001</c:v>
                </c:pt>
                <c:pt idx="48465">
                  <c:v>-81941.420880999998</c:v>
                </c:pt>
                <c:pt idx="48466">
                  <c:v>-20095.470861999998</c:v>
                </c:pt>
                <c:pt idx="48467">
                  <c:v>41751.514454000004</c:v>
                </c:pt>
                <c:pt idx="48468">
                  <c:v>103596.34953799998</c:v>
                </c:pt>
                <c:pt idx="48469">
                  <c:v>165435.85069199995</c:v>
                </c:pt>
                <c:pt idx="48470">
                  <c:v>227266.83693699996</c:v>
                </c:pt>
                <c:pt idx="48471">
                  <c:v>289086.13089399994</c:v>
                </c:pt>
                <c:pt idx="48472">
                  <c:v>350890.55966600002</c:v>
                </c:pt>
                <c:pt idx="48473">
                  <c:v>412676.95571399998</c:v>
                </c:pt>
                <c:pt idx="48474">
                  <c:v>474442.15772599989</c:v>
                </c:pt>
                <c:pt idx="48475">
                  <c:v>536183.01148800005</c:v>
                </c:pt>
                <c:pt idx="48476">
                  <c:v>597896.37074299983</c:v>
                </c:pt>
                <c:pt idx="48477">
                  <c:v>659579.09804499999</c:v>
                </c:pt>
                <c:pt idx="48478">
                  <c:v>721228.06560800003</c:v>
                </c:pt>
                <c:pt idx="48479">
                  <c:v>782840.15614700003</c:v>
                </c:pt>
                <c:pt idx="48480">
                  <c:v>844412.26370699995</c:v>
                </c:pt>
                <c:pt idx="48481">
                  <c:v>905941.2944919999</c:v>
                </c:pt>
                <c:pt idx="48482">
                  <c:v>967424.16767200001</c:v>
                </c:pt>
                <c:pt idx="48483">
                  <c:v>1028857.8161920002</c:v>
                </c:pt>
                <c:pt idx="48484">
                  <c:v>1090239.1875640003</c:v>
                </c:pt>
                <c:pt idx="48485">
                  <c:v>1151565.2446499998</c:v>
                </c:pt>
                <c:pt idx="48486">
                  <c:v>1212832.966431</c:v>
                </c:pt>
                <c:pt idx="48487">
                  <c:v>1274039.348769</c:v>
                </c:pt>
                <c:pt idx="48488">
                  <c:v>1335181.4051519998</c:v>
                </c:pt>
                <c:pt idx="48489">
                  <c:v>1396256.1674280001</c:v>
                </c:pt>
                <c:pt idx="48490">
                  <c:v>1457260.6865220002</c:v>
                </c:pt>
                <c:pt idx="48491">
                  <c:v>1518192.0331460002</c:v>
                </c:pt>
                <c:pt idx="48492">
                  <c:v>1579047.298491</c:v>
                </c:pt>
                <c:pt idx="48493">
                  <c:v>1639823.5949010001</c:v>
                </c:pt>
                <c:pt idx="48494">
                  <c:v>1700518.0565360002</c:v>
                </c:pt>
                <c:pt idx="48495">
                  <c:v>1761127.8400190002</c:v>
                </c:pt>
                <c:pt idx="48496">
                  <c:v>1821650.1250700001</c:v>
                </c:pt>
                <c:pt idx="48497">
                  <c:v>1882082.1151130002</c:v>
                </c:pt>
                <c:pt idx="48498">
                  <c:v>1942421.037884</c:v>
                </c:pt>
                <c:pt idx="48499">
                  <c:v>2002664.1460040002</c:v>
                </c:pt>
                <c:pt idx="48500">
                  <c:v>2062808.717552</c:v>
                </c:pt>
                <c:pt idx="48501">
                  <c:v>2122852.0566029996</c:v>
                </c:pt>
                <c:pt idx="48502">
                  <c:v>2182791.4937700001</c:v>
                </c:pt>
                <c:pt idx="48503">
                  <c:v>2242624.3867060002</c:v>
                </c:pt>
                <c:pt idx="48504">
                  <c:v>2302348.1206080001</c:v>
                </c:pt>
                <c:pt idx="48505">
                  <c:v>2361960.1086860001</c:v>
                </c:pt>
                <c:pt idx="48506">
                  <c:v>2421457.7926320001</c:v>
                </c:pt>
                <c:pt idx="48507">
                  <c:v>2480838.6430520001</c:v>
                </c:pt>
                <c:pt idx="48508">
                  <c:v>2540100.159895</c:v>
                </c:pt>
                <c:pt idx="48509">
                  <c:v>2599239.8728549993</c:v>
                </c:pt>
                <c:pt idx="48510">
                  <c:v>2658255.3417620002</c:v>
                </c:pt>
                <c:pt idx="48511">
                  <c:v>2717144.1569429995</c:v>
                </c:pt>
                <c:pt idx="48512">
                  <c:v>2775903.93958</c:v>
                </c:pt>
                <c:pt idx="48513">
                  <c:v>2834532.342038</c:v>
                </c:pt>
                <c:pt idx="48514">
                  <c:v>2893027.0481759994</c:v>
                </c:pt>
                <c:pt idx="48515">
                  <c:v>2951385.7736469996</c:v>
                </c:pt>
                <c:pt idx="48516">
                  <c:v>3009606.266175</c:v>
                </c:pt>
                <c:pt idx="48517">
                  <c:v>3067686.3058099994</c:v>
                </c:pt>
                <c:pt idx="48518">
                  <c:v>3125623.705174</c:v>
                </c:pt>
                <c:pt idx="48519">
                  <c:v>3183416.309682</c:v>
                </c:pt>
                <c:pt idx="48520">
                  <c:v>3241061.9977460001</c:v>
                </c:pt>
                <c:pt idx="48521">
                  <c:v>3298558.6809669998</c:v>
                </c:pt>
                <c:pt idx="48522">
                  <c:v>3355904.304306</c:v>
                </c:pt>
                <c:pt idx="48523">
                  <c:v>3413096.846231</c:v>
                </c:pt>
                <c:pt idx="48524">
                  <c:v>3470134.3188619995</c:v>
                </c:pt>
                <c:pt idx="48525">
                  <c:v>3527014.7680859999</c:v>
                </c:pt>
                <c:pt idx="48526">
                  <c:v>3583736.2736609997</c:v>
                </c:pt>
                <c:pt idx="48527">
                  <c:v>3640296.949302</c:v>
                </c:pt>
                <c:pt idx="48528">
                  <c:v>3696694.942754</c:v>
                </c:pt>
                <c:pt idx="48529">
                  <c:v>3752928.4358449993</c:v>
                </c:pt>
                <c:pt idx="48530">
                  <c:v>3808995.6445240006</c:v>
                </c:pt>
                <c:pt idx="48531">
                  <c:v>3864894.8188899998</c:v>
                </c:pt>
                <c:pt idx="48532">
                  <c:v>3920624.2431919998</c:v>
                </c:pt>
                <c:pt idx="48533">
                  <c:v>3976182.2358329999</c:v>
                </c:pt>
                <c:pt idx="48534">
                  <c:v>4031567.1493409998</c:v>
                </c:pt>
                <c:pt idx="48535">
                  <c:v>4086777.3703399994</c:v>
                </c:pt>
                <c:pt idx="48536">
                  <c:v>4141811.3194959997</c:v>
                </c:pt>
                <c:pt idx="48537">
                  <c:v>4196667.4514610013</c:v>
                </c:pt>
                <c:pt idx="48538">
                  <c:v>4251344.2547939997</c:v>
                </c:pt>
                <c:pt idx="48539">
                  <c:v>4305840.2518700007</c:v>
                </c:pt>
                <c:pt idx="48540">
                  <c:v>4360153.9987850003</c:v>
                </c:pt>
                <c:pt idx="48541">
                  <c:v>4414284.0852389997</c:v>
                </c:pt>
                <c:pt idx="48542">
                  <c:v>4468229.1344109997</c:v>
                </c:pt>
                <c:pt idx="48543">
                  <c:v>4521987.8028219994</c:v>
                </c:pt>
                <c:pt idx="48544">
                  <c:v>4575558.7801879998</c:v>
                </c:pt>
                <c:pt idx="48545">
                  <c:v>4628940.7892610002</c:v>
                </c:pt>
                <c:pt idx="48546">
                  <c:v>4682132.5856590001</c:v>
                </c:pt>
                <c:pt idx="48547">
                  <c:v>4735132.9576829998</c:v>
                </c:pt>
                <c:pt idx="48548">
                  <c:v>4787940.7261339994</c:v>
                </c:pt>
                <c:pt idx="48549">
                  <c:v>4840554.7441069996</c:v>
                </c:pt>
                <c:pt idx="48550">
                  <c:v>4892973.8967879992</c:v>
                </c:pt>
                <c:pt idx="48551">
                  <c:v>4945197.1012309995</c:v>
                </c:pt>
                <c:pt idx="48552">
                  <c:v>4997223.3061369993</c:v>
                </c:pt>
                <c:pt idx="48553">
                  <c:v>5049051.4916169997</c:v>
                </c:pt>
                <c:pt idx="48554">
                  <c:v>5100680.6689510001</c:v>
                </c:pt>
                <c:pt idx="48555">
                  <c:v>5152109.8803380001</c:v>
                </c:pt>
                <c:pt idx="48556">
                  <c:v>5203338.1986389998</c:v>
                </c:pt>
                <c:pt idx="48557">
                  <c:v>5254364.7271159999</c:v>
                </c:pt>
                <c:pt idx="48558">
                  <c:v>5305188.5991579993</c:v>
                </c:pt>
                <c:pt idx="48559">
                  <c:v>5355808.9780070009</c:v>
                </c:pt>
                <c:pt idx="48560">
                  <c:v>5406225.0564740002</c:v>
                </c:pt>
                <c:pt idx="48561">
                  <c:v>5456436.056655</c:v>
                </c:pt>
                <c:pt idx="48562">
                  <c:v>5506441.2296319986</c:v>
                </c:pt>
                <c:pt idx="48563">
                  <c:v>5556239.8551809993</c:v>
                </c:pt>
                <c:pt idx="48564">
                  <c:v>5605831.2414640011</c:v>
                </c:pt>
                <c:pt idx="48565">
                  <c:v>5655214.7247249996</c:v>
                </c:pt>
                <c:pt idx="48566">
                  <c:v>5704389.6689769998</c:v>
                </c:pt>
                <c:pt idx="48567">
                  <c:v>5753355.4656889997</c:v>
                </c:pt>
                <c:pt idx="48568">
                  <c:v>5802111.5334630003</c:v>
                </c:pt>
                <c:pt idx="48569">
                  <c:v>5850657.3177199997</c:v>
                </c:pt>
                <c:pt idx="48570">
                  <c:v>5898992.2903650012</c:v>
                </c:pt>
                <c:pt idx="48571">
                  <c:v>5947115.9494680008</c:v>
                </c:pt>
                <c:pt idx="48572">
                  <c:v>5995027.8189280005</c:v>
                </c:pt>
                <c:pt idx="48573">
                  <c:v>6042727.4481450012</c:v>
                </c:pt>
                <c:pt idx="48574">
                  <c:v>6090214.4116829997</c:v>
                </c:pt>
                <c:pt idx="48575">
                  <c:v>6137488.3089350006</c:v>
                </c:pt>
                <c:pt idx="48576">
                  <c:v>6184548.7637829985</c:v>
                </c:pt>
                <c:pt idx="48577">
                  <c:v>6231395.424265</c:v>
                </c:pt>
                <c:pt idx="48578">
                  <c:v>6278027.9622290004</c:v>
                </c:pt>
                <c:pt idx="48579">
                  <c:v>6324446.0729940012</c:v>
                </c:pt>
                <c:pt idx="48580">
                  <c:v>6370649.4750120007</c:v>
                </c:pt>
                <c:pt idx="48581">
                  <c:v>6416637.909519</c:v>
                </c:pt>
                <c:pt idx="48582">
                  <c:v>6462411.1402019998</c:v>
                </c:pt>
                <c:pt idx="48583">
                  <c:v>6507968.9528480014</c:v>
                </c:pt>
                <c:pt idx="48584">
                  <c:v>6553311.1550079994</c:v>
                </c:pt>
                <c:pt idx="48585">
                  <c:v>6598437.5756550003</c:v>
                </c:pt>
                <c:pt idx="48586">
                  <c:v>6643348.0648359982</c:v>
                </c:pt>
                <c:pt idx="48587">
                  <c:v>6688042.4933430003</c:v>
                </c:pt>
                <c:pt idx="48588">
                  <c:v>6732520.7523610014</c:v>
                </c:pt>
                <c:pt idx="48589">
                  <c:v>6776782.7531379992</c:v>
                </c:pt>
                <c:pt idx="48590">
                  <c:v>6820828.4266440002</c:v>
                </c:pt>
                <c:pt idx="48591">
                  <c:v>6864657.7232319983</c:v>
                </c:pt>
                <c:pt idx="48592">
                  <c:v>6908270.6123090014</c:v>
                </c:pt>
                <c:pt idx="48593">
                  <c:v>6951667.0819980009</c:v>
                </c:pt>
                <c:pt idx="48594">
                  <c:v>6994847.1388039999</c:v>
                </c:pt>
                <c:pt idx="48595">
                  <c:v>7037810.8072910002</c:v>
                </c:pt>
                <c:pt idx="48596">
                  <c:v>7080558.1297479989</c:v>
                </c:pt>
                <c:pt idx="48597">
                  <c:v>7123089.1658619996</c:v>
                </c:pt>
                <c:pt idx="48598">
                  <c:v>7165403.9923990015</c:v>
                </c:pt>
                <c:pt idx="48599">
                  <c:v>7207502.702877</c:v>
                </c:pt>
                <c:pt idx="48600">
                  <c:v>7249385.4072480006</c:v>
                </c:pt>
                <c:pt idx="48601">
                  <c:v>7291052.2315840004</c:v>
                </c:pt>
                <c:pt idx="48602">
                  <c:v>7332503.3177529993</c:v>
                </c:pt>
                <c:pt idx="48603">
                  <c:v>7373738.8231179984</c:v>
                </c:pt>
                <c:pt idx="48604">
                  <c:v>7414758.9202199997</c:v>
                </c:pt>
                <c:pt idx="48605">
                  <c:v>7455563.7964700004</c:v>
                </c:pt>
                <c:pt idx="48606">
                  <c:v>7496153.6538499985</c:v>
                </c:pt>
                <c:pt idx="48607">
                  <c:v>7536528.7086090008</c:v>
                </c:pt>
                <c:pt idx="48608">
                  <c:v>7576689.1909640003</c:v>
                </c:pt>
                <c:pt idx="48609">
                  <c:v>7616635.3448029989</c:v>
                </c:pt>
                <c:pt idx="48610">
                  <c:v>7656367.4273960004</c:v>
                </c:pt>
                <c:pt idx="48611">
                  <c:v>7695885.7091019992</c:v>
                </c:pt>
                <c:pt idx="48612">
                  <c:v>7735190.4730839999</c:v>
                </c:pt>
                <c:pt idx="48613">
                  <c:v>7774282.0150259994</c:v>
                </c:pt>
                <c:pt idx="48614">
                  <c:v>7813160.6428499995</c:v>
                </c:pt>
                <c:pt idx="48615">
                  <c:v>7851826.6764450008</c:v>
                </c:pt>
                <c:pt idx="48616">
                  <c:v>7890280.447385001</c:v>
                </c:pt>
                <c:pt idx="48617">
                  <c:v>7928522.2986630006</c:v>
                </c:pt>
                <c:pt idx="48618">
                  <c:v>7966552.5844260007</c:v>
                </c:pt>
                <c:pt idx="48619">
                  <c:v>8004371.6697059982</c:v>
                </c:pt>
                <c:pt idx="48620">
                  <c:v>8041979.9301600009</c:v>
                </c:pt>
                <c:pt idx="48621">
                  <c:v>8079377.7518179994</c:v>
                </c:pt>
                <c:pt idx="48622">
                  <c:v>8116565.5308210002</c:v>
                </c:pt>
                <c:pt idx="48623">
                  <c:v>8153543.6731769992</c:v>
                </c:pt>
                <c:pt idx="48624">
                  <c:v>8190312.594509</c:v>
                </c:pt>
                <c:pt idx="48625">
                  <c:v>8226872.7198139988</c:v>
                </c:pt>
                <c:pt idx="48626">
                  <c:v>8263224.4832210001</c:v>
                </c:pt>
                <c:pt idx="48627">
                  <c:v>8299368.3277549995</c:v>
                </c:pt>
                <c:pt idx="48628">
                  <c:v>8335304.7051019995</c:v>
                </c:pt>
                <c:pt idx="48629">
                  <c:v>8371034.075379001</c:v>
                </c:pt>
                <c:pt idx="48630">
                  <c:v>8406556.9069059975</c:v>
                </c:pt>
                <c:pt idx="48631">
                  <c:v>8441873.6759830024</c:v>
                </c:pt>
                <c:pt idx="48632">
                  <c:v>8476984.8666709997</c:v>
                </c:pt>
                <c:pt idx="48633">
                  <c:v>8511890.970573999</c:v>
                </c:pt>
                <c:pt idx="48634">
                  <c:v>8546592.4866230004</c:v>
                </c:pt>
                <c:pt idx="48635">
                  <c:v>8581089.920868</c:v>
                </c:pt>
                <c:pt idx="48636">
                  <c:v>8615383.7862719987</c:v>
                </c:pt>
                <c:pt idx="48637">
                  <c:v>8649474.6025049984</c:v>
                </c:pt>
                <c:pt idx="48638">
                  <c:v>8683362.8957440015</c:v>
                </c:pt>
                <c:pt idx="48639">
                  <c:v>8717049.1984749958</c:v>
                </c:pt>
                <c:pt idx="48640">
                  <c:v>8750534.0493009984</c:v>
                </c:pt>
                <c:pt idx="48641">
                  <c:v>8783817.9927490018</c:v>
                </c:pt>
                <c:pt idx="48642">
                  <c:v>8816901.5790860001</c:v>
                </c:pt>
                <c:pt idx="48643">
                  <c:v>8849785.3641299997</c:v>
                </c:pt>
                <c:pt idx="48644">
                  <c:v>8882469.9090689979</c:v>
                </c:pt>
                <c:pt idx="48645">
                  <c:v>8914955.7802879978</c:v>
                </c:pt>
                <c:pt idx="48646">
                  <c:v>8947243.549186999</c:v>
                </c:pt>
                <c:pt idx="48647">
                  <c:v>8979333.7920139991</c:v>
                </c:pt>
                <c:pt idx="48648">
                  <c:v>9011227.0896949973</c:v>
                </c:pt>
                <c:pt idx="48649">
                  <c:v>9042924.0276649985</c:v>
                </c:pt>
                <c:pt idx="48650">
                  <c:v>9074425.1957099997</c:v>
                </c:pt>
                <c:pt idx="48651">
                  <c:v>9105731.187802</c:v>
                </c:pt>
                <c:pt idx="48652">
                  <c:v>9136842.6019439995</c:v>
                </c:pt>
                <c:pt idx="48653">
                  <c:v>9167760.0400169976</c:v>
                </c:pt>
                <c:pt idx="48654">
                  <c:v>9198484.1076289974</c:v>
                </c:pt>
                <c:pt idx="48655">
                  <c:v>9229015.4139610007</c:v>
                </c:pt>
                <c:pt idx="48656">
                  <c:v>9259354.5716280006</c:v>
                </c:pt>
                <c:pt idx="48657">
                  <c:v>9289502.1965329982</c:v>
                </c:pt>
                <c:pt idx="48658">
                  <c:v>9319458.9077269975</c:v>
                </c:pt>
                <c:pt idx="48659">
                  <c:v>9349225.3272709977</c:v>
                </c:pt>
                <c:pt idx="48660">
                  <c:v>9378802.0801030006</c:v>
                </c:pt>
                <c:pt idx="48661">
                  <c:v>9408189.7939020004</c:v>
                </c:pt>
                <c:pt idx="48662">
                  <c:v>9437389.0989639983</c:v>
                </c:pt>
                <c:pt idx="48663">
                  <c:v>9466400.6280709989</c:v>
                </c:pt>
                <c:pt idx="48664">
                  <c:v>9495225.0163659956</c:v>
                </c:pt>
                <c:pt idx="48665">
                  <c:v>9523862.9012349974</c:v>
                </c:pt>
                <c:pt idx="48666">
                  <c:v>9552314.9221829996</c:v>
                </c:pt>
                <c:pt idx="48667">
                  <c:v>9580581.7207209989</c:v>
                </c:pt>
                <c:pt idx="48668">
                  <c:v>9608663.9402479976</c:v>
                </c:pt>
                <c:pt idx="48669">
                  <c:v>9636562.2259410005</c:v>
                </c:pt>
                <c:pt idx="48670">
                  <c:v>9664277.224645</c:v>
                </c:pt>
                <c:pt idx="48671">
                  <c:v>9691809.5847629998</c:v>
                </c:pt>
                <c:pt idx="48672">
                  <c:v>9719159.9561529998</c:v>
                </c:pt>
                <c:pt idx="48673">
                  <c:v>9746328.9900269974</c:v>
                </c:pt>
                <c:pt idx="48674">
                  <c:v>9773317.3388439994</c:v>
                </c:pt>
                <c:pt idx="48675">
                  <c:v>9800125.6562159974</c:v>
                </c:pt>
                <c:pt idx="48676">
                  <c:v>9826754.5968130007</c:v>
                </c:pt>
                <c:pt idx="48677">
                  <c:v>9853204.8162629977</c:v>
                </c:pt>
                <c:pt idx="48678">
                  <c:v>9879476.9710629992</c:v>
                </c:pt>
                <c:pt idx="48679">
                  <c:v>9905571.7184899971</c:v>
                </c:pt>
                <c:pt idx="48680">
                  <c:v>9931489.716509996</c:v>
                </c:pt>
                <c:pt idx="48681">
                  <c:v>9957231.6236939989</c:v>
                </c:pt>
                <c:pt idx="48682">
                  <c:v>9982798.0991309974</c:v>
                </c:pt>
                <c:pt idx="48683">
                  <c:v>10008189.802348999</c:v>
                </c:pt>
                <c:pt idx="48684">
                  <c:v>10033407.393230002</c:v>
                </c:pt>
                <c:pt idx="48685">
                  <c:v>10058451.531938</c:v>
                </c:pt>
                <c:pt idx="48686">
                  <c:v>10083322.878836</c:v>
                </c:pt>
                <c:pt idx="48687">
                  <c:v>10108022.094412003</c:v>
                </c:pt>
                <c:pt idx="48688">
                  <c:v>10132549.83921</c:v>
                </c:pt>
                <c:pt idx="48689">
                  <c:v>10156906.773753002</c:v>
                </c:pt>
                <c:pt idx="48690">
                  <c:v>10181093.558476998</c:v>
                </c:pt>
                <c:pt idx="48691">
                  <c:v>10205110.853662001</c:v>
                </c:pt>
                <c:pt idx="48692">
                  <c:v>10228959.319364998</c:v>
                </c:pt>
                <c:pt idx="48693">
                  <c:v>10252639.615354</c:v>
                </c:pt>
                <c:pt idx="48694">
                  <c:v>10276152.401047003</c:v>
                </c:pt>
                <c:pt idx="48695">
                  <c:v>10299498.335449999</c:v>
                </c:pt>
                <c:pt idx="48696">
                  <c:v>10322678.077097001</c:v>
                </c:pt>
                <c:pt idx="48697">
                  <c:v>10345692.283988003</c:v>
                </c:pt>
                <c:pt idx="48698">
                  <c:v>10368541.613535998</c:v>
                </c:pt>
                <c:pt idx="48699">
                  <c:v>10391226.722511997</c:v>
                </c:pt>
                <c:pt idx="48700">
                  <c:v>10413748.266984997</c:v>
                </c:pt>
                <c:pt idx="48701">
                  <c:v>10436106.902275</c:v>
                </c:pt>
                <c:pt idx="48702">
                  <c:v>10458303.282899</c:v>
                </c:pt>
                <c:pt idx="48703">
                  <c:v>10480338.062520998</c:v>
                </c:pt>
                <c:pt idx="48704">
                  <c:v>10502211.893903002</c:v>
                </c:pt>
                <c:pt idx="48705">
                  <c:v>10523925.428859999</c:v>
                </c:pt>
                <c:pt idx="48706">
                  <c:v>10545479.318209</c:v>
                </c:pt>
                <c:pt idx="48707">
                  <c:v>10566874.211727997</c:v>
                </c:pt>
                <c:pt idx="48708">
                  <c:v>10588110.758113002</c:v>
                </c:pt>
                <c:pt idx="48709">
                  <c:v>10609189.60493</c:v>
                </c:pt>
                <c:pt idx="48710">
                  <c:v>10630111.39858</c:v>
                </c:pt>
                <c:pt idx="48711">
                  <c:v>10650876.784256</c:v>
                </c:pt>
                <c:pt idx="48712">
                  <c:v>10671486.405903002</c:v>
                </c:pt>
                <c:pt idx="48713">
                  <c:v>10691940.906182</c:v>
                </c:pt>
                <c:pt idx="48714">
                  <c:v>10712240.926431999</c:v>
                </c:pt>
                <c:pt idx="48715">
                  <c:v>10732387.106635001</c:v>
                </c:pt>
                <c:pt idx="48716">
                  <c:v>10752380.085382001</c:v>
                </c:pt>
                <c:pt idx="48717">
                  <c:v>10772220.499836</c:v>
                </c:pt>
                <c:pt idx="48718">
                  <c:v>10791908.985704001</c:v>
                </c:pt>
                <c:pt idx="48719">
                  <c:v>10811446.177203</c:v>
                </c:pt>
                <c:pt idx="48720">
                  <c:v>10830832.707026996</c:v>
                </c:pt>
                <c:pt idx="48721">
                  <c:v>10850069.206321996</c:v>
                </c:pt>
                <c:pt idx="48722">
                  <c:v>10869156.304654002</c:v>
                </c:pt>
                <c:pt idx="48723">
                  <c:v>10888094.629984001</c:v>
                </c:pt>
                <c:pt idx="48724">
                  <c:v>10906884.808636</c:v>
                </c:pt>
                <c:pt idx="48725">
                  <c:v>10925527.465275003</c:v>
                </c:pt>
                <c:pt idx="48726">
                  <c:v>10944023.222881</c:v>
                </c:pt>
                <c:pt idx="48727">
                  <c:v>10962372.702726001</c:v>
                </c:pt>
                <c:pt idx="48728">
                  <c:v>10980576.524344997</c:v>
                </c:pt>
                <c:pt idx="48729">
                  <c:v>10998635.305519002</c:v>
                </c:pt>
                <c:pt idx="48730">
                  <c:v>11016549.662250999</c:v>
                </c:pt>
                <c:pt idx="48731">
                  <c:v>11034320.208745001</c:v>
                </c:pt>
                <c:pt idx="48732">
                  <c:v>11051947.557383003</c:v>
                </c:pt>
                <c:pt idx="48733">
                  <c:v>11069432.318708999</c:v>
                </c:pt>
                <c:pt idx="48734">
                  <c:v>11086775.101408998</c:v>
                </c:pt>
                <c:pt idx="48735">
                  <c:v>11103976.512292</c:v>
                </c:pt>
                <c:pt idx="48736">
                  <c:v>11121037.156269997</c:v>
                </c:pt>
                <c:pt idx="48737">
                  <c:v>11137957.636345996</c:v>
                </c:pt>
                <c:pt idx="48738">
                  <c:v>11154738.553595001</c:v>
                </c:pt>
                <c:pt idx="48739">
                  <c:v>11171380.507147998</c:v>
                </c:pt>
                <c:pt idx="48740">
                  <c:v>11187884.094178</c:v>
                </c:pt>
                <c:pt idx="48741">
                  <c:v>11204249.909885</c:v>
                </c:pt>
                <c:pt idx="48742">
                  <c:v>11220478.547482001</c:v>
                </c:pt>
                <c:pt idx="48743">
                  <c:v>11236570.598184001</c:v>
                </c:pt>
                <c:pt idx="48744">
                  <c:v>11252526.651192</c:v>
                </c:pt>
                <c:pt idx="48745">
                  <c:v>11268347.293682002</c:v>
                </c:pt>
                <c:pt idx="48746">
                  <c:v>11284033.110796997</c:v>
                </c:pt>
                <c:pt idx="48747">
                  <c:v>11299584.685631001</c:v>
                </c:pt>
                <c:pt idx="48748">
                  <c:v>11315002.599220999</c:v>
                </c:pt>
                <c:pt idx="48749">
                  <c:v>11330287.430538001</c:v>
                </c:pt>
                <c:pt idx="48750">
                  <c:v>11345439.756474998</c:v>
                </c:pt>
                <c:pt idx="48751">
                  <c:v>11360460.151841002</c:v>
                </c:pt>
                <c:pt idx="48752">
                  <c:v>11375349.189348998</c:v>
                </c:pt>
                <c:pt idx="48753">
                  <c:v>11390107.439614</c:v>
                </c:pt>
                <c:pt idx="48754">
                  <c:v>11404735.471138</c:v>
                </c:pt>
                <c:pt idx="48755">
                  <c:v>11419233.850307999</c:v>
                </c:pt>
                <c:pt idx="48756">
                  <c:v>11433603.141388997</c:v>
                </c:pt>
                <c:pt idx="48757">
                  <c:v>11447843.906516001</c:v>
                </c:pt>
                <c:pt idx="48758">
                  <c:v>11461956.70569</c:v>
                </c:pt>
                <c:pt idx="48759">
                  <c:v>11475942.096768998</c:v>
                </c:pt>
                <c:pt idx="48760">
                  <c:v>11489800.635469001</c:v>
                </c:pt>
                <c:pt idx="48761">
                  <c:v>11503532.875356002</c:v>
                </c:pt>
                <c:pt idx="48762">
                  <c:v>11517139.367839999</c:v>
                </c:pt>
                <c:pt idx="48763">
                  <c:v>11530620.662175</c:v>
                </c:pt>
                <c:pt idx="48764">
                  <c:v>11543977.305453004</c:v>
                </c:pt>
                <c:pt idx="48765">
                  <c:v>11557209.842600999</c:v>
                </c:pt>
                <c:pt idx="48766">
                  <c:v>11570318.816381</c:v>
                </c:pt>
                <c:pt idx="48767">
                  <c:v>11583304.767383998</c:v>
                </c:pt>
                <c:pt idx="48768">
                  <c:v>11596168.234029001</c:v>
                </c:pt>
                <c:pt idx="48769">
                  <c:v>11608909.752561998</c:v>
                </c:pt>
                <c:pt idx="48770">
                  <c:v>11621529.857054999</c:v>
                </c:pt>
                <c:pt idx="48771">
                  <c:v>11634029.079402</c:v>
                </c:pt>
                <c:pt idx="48772">
                  <c:v>11646407.949321998</c:v>
                </c:pt>
                <c:pt idx="48773">
                  <c:v>11658666.994355002</c:v>
                </c:pt>
                <c:pt idx="48774">
                  <c:v>11670806.739863001</c:v>
                </c:pt>
                <c:pt idx="48775">
                  <c:v>11682827.709031001</c:v>
                </c:pt>
                <c:pt idx="48776">
                  <c:v>11694730.422867</c:v>
                </c:pt>
                <c:pt idx="48777">
                  <c:v>11706515.400199</c:v>
                </c:pt>
                <c:pt idx="48778">
                  <c:v>11718183.157680999</c:v>
                </c:pt>
                <c:pt idx="48779">
                  <c:v>11729734.209790001</c:v>
                </c:pt>
                <c:pt idx="48780">
                  <c:v>11741169.06883</c:v>
                </c:pt>
                <c:pt idx="48781">
                  <c:v>11752488.244929997</c:v>
                </c:pt>
                <c:pt idx="48782">
                  <c:v>11763692.246048998</c:v>
                </c:pt>
                <c:pt idx="48783">
                  <c:v>11774781.577978</c:v>
                </c:pt>
                <c:pt idx="48784">
                  <c:v>11785756.744337998</c:v>
                </c:pt>
                <c:pt idx="48785">
                  <c:v>11796618.246586999</c:v>
                </c:pt>
                <c:pt idx="48786">
                  <c:v>11807366.584019002</c:v>
                </c:pt>
                <c:pt idx="48787">
                  <c:v>11818002.253771001</c:v>
                </c:pt>
                <c:pt idx="48788">
                  <c:v>11828525.75082</c:v>
                </c:pt>
                <c:pt idx="48789">
                  <c:v>11838937.567989999</c:v>
                </c:pt>
                <c:pt idx="48790">
                  <c:v>11849238.195956999</c:v>
                </c:pt>
                <c:pt idx="48791">
                  <c:v>11859428.123245997</c:v>
                </c:pt>
                <c:pt idx="48792">
                  <c:v>11869507.836240998</c:v>
                </c:pt>
                <c:pt idx="48793">
                  <c:v>11879477.819186</c:v>
                </c:pt>
                <c:pt idx="48794">
                  <c:v>11889338.554190002</c:v>
                </c:pt>
                <c:pt idx="48795">
                  <c:v>11899090.521226998</c:v>
                </c:pt>
                <c:pt idx="48796">
                  <c:v>11908734.198147001</c:v>
                </c:pt>
                <c:pt idx="48797">
                  <c:v>11918270.060675999</c:v>
                </c:pt>
                <c:pt idx="48798">
                  <c:v>11927698.582420997</c:v>
                </c:pt>
                <c:pt idx="48799">
                  <c:v>11937020.234874997</c:v>
                </c:pt>
                <c:pt idx="48800">
                  <c:v>11946235.487423001</c:v>
                </c:pt>
                <c:pt idx="48801">
                  <c:v>11955344.807343002</c:v>
                </c:pt>
                <c:pt idx="48802">
                  <c:v>11964348.659817999</c:v>
                </c:pt>
                <c:pt idx="48803">
                  <c:v>11973247.507933998</c:v>
                </c:pt>
                <c:pt idx="48804">
                  <c:v>11982041.812689004</c:v>
                </c:pt>
                <c:pt idx="48805">
                  <c:v>11990732.032997997</c:v>
                </c:pt>
                <c:pt idx="48806">
                  <c:v>11999318.625698</c:v>
                </c:pt>
                <c:pt idx="48807">
                  <c:v>12007802.045554997</c:v>
                </c:pt>
                <c:pt idx="48808">
                  <c:v>12016182.745264998</c:v>
                </c:pt>
                <c:pt idx="48809">
                  <c:v>12024461.175468</c:v>
                </c:pt>
                <c:pt idx="48810">
                  <c:v>12032637.784747003</c:v>
                </c:pt>
                <c:pt idx="48811">
                  <c:v>12040713.019634997</c:v>
                </c:pt>
                <c:pt idx="48812">
                  <c:v>12048687.324625</c:v>
                </c:pt>
                <c:pt idx="48813">
                  <c:v>12056561.142171998</c:v>
                </c:pt>
                <c:pt idx="48814">
                  <c:v>12064334.912699999</c:v>
                </c:pt>
                <c:pt idx="48815">
                  <c:v>12072009.074612001</c:v>
                </c:pt>
                <c:pt idx="48816">
                  <c:v>12079584.06429</c:v>
                </c:pt>
                <c:pt idx="48817">
                  <c:v>12087060.316106997</c:v>
                </c:pt>
                <c:pt idx="48818">
                  <c:v>12094438.262433</c:v>
                </c:pt>
                <c:pt idx="48819">
                  <c:v>12101718.333636003</c:v>
                </c:pt>
                <c:pt idx="48820">
                  <c:v>12108900.958098</c:v>
                </c:pt>
                <c:pt idx="48821">
                  <c:v>12115986.562213002</c:v>
                </c:pt>
                <c:pt idx="48822">
                  <c:v>12122975.570397997</c:v>
                </c:pt>
                <c:pt idx="48823">
                  <c:v>12129868.405102002</c:v>
                </c:pt>
                <c:pt idx="48824">
                  <c:v>12136665.486807</c:v>
                </c:pt>
                <c:pt idx="48825">
                  <c:v>12143367.234038997</c:v>
                </c:pt>
                <c:pt idx="48826">
                  <c:v>12149974.063376</c:v>
                </c:pt>
                <c:pt idx="48827">
                  <c:v>12156486.389452999</c:v>
                </c:pt>
                <c:pt idx="48828">
                  <c:v>12162904.624968</c:v>
                </c:pt>
                <c:pt idx="48829">
                  <c:v>12169229.180691</c:v>
                </c:pt>
                <c:pt idx="48830">
                  <c:v>12175460.465473002</c:v>
                </c:pt>
                <c:pt idx="48831">
                  <c:v>12181598.886248</c:v>
                </c:pt>
                <c:pt idx="48832">
                  <c:v>12187644.848046998</c:v>
                </c:pt>
                <c:pt idx="48833">
                  <c:v>12193598.753999</c:v>
                </c:pt>
                <c:pt idx="48834">
                  <c:v>12199461.005341999</c:v>
                </c:pt>
                <c:pt idx="48835">
                  <c:v>12205232.001430998</c:v>
                </c:pt>
                <c:pt idx="48836">
                  <c:v>12210912.139741</c:v>
                </c:pt>
                <c:pt idx="48837">
                  <c:v>12216501.815880004</c:v>
                </c:pt>
                <c:pt idx="48838">
                  <c:v>12222001.423593</c:v>
                </c:pt>
                <c:pt idx="48839">
                  <c:v>12227411.354770001</c:v>
                </c:pt>
                <c:pt idx="48840">
                  <c:v>12232731.999454997</c:v>
                </c:pt>
                <c:pt idx="48841">
                  <c:v>12237963.745851999</c:v>
                </c:pt>
                <c:pt idx="48842">
                  <c:v>12243106.980333</c:v>
                </c:pt>
                <c:pt idx="48843">
                  <c:v>12248162.087444998</c:v>
                </c:pt>
                <c:pt idx="48844">
                  <c:v>12253129.449920001</c:v>
                </c:pt>
                <c:pt idx="48845">
                  <c:v>12258009.448679</c:v>
                </c:pt>
                <c:pt idx="48846">
                  <c:v>12262802.462843005</c:v>
                </c:pt>
                <c:pt idx="48847">
                  <c:v>12267508.869738001</c:v>
                </c:pt>
                <c:pt idx="48848">
                  <c:v>12272129.044904998</c:v>
                </c:pt>
                <c:pt idx="48849">
                  <c:v>12276663.362105999</c:v>
                </c:pt>
                <c:pt idx="48850">
                  <c:v>12281112.193330998</c:v>
                </c:pt>
                <c:pt idx="48851">
                  <c:v>12285475.908809002</c:v>
                </c:pt>
                <c:pt idx="48852">
                  <c:v>12289754.877011999</c:v>
                </c:pt>
                <c:pt idx="48853">
                  <c:v>12293949.464664999</c:v>
                </c:pt>
                <c:pt idx="48854">
                  <c:v>12298060.036754001</c:v>
                </c:pt>
                <c:pt idx="48855">
                  <c:v>12302086.956529001</c:v>
                </c:pt>
                <c:pt idx="48856">
                  <c:v>12306030.585521</c:v>
                </c:pt>
                <c:pt idx="48857">
                  <c:v>12309891.283538001</c:v>
                </c:pt>
                <c:pt idx="48858">
                  <c:v>12313669.408684</c:v>
                </c:pt>
                <c:pt idx="48859">
                  <c:v>12317365.317359</c:v>
                </c:pt>
                <c:pt idx="48860">
                  <c:v>12320979.364269001</c:v>
                </c:pt>
                <c:pt idx="48861">
                  <c:v>12324511.902434001</c:v>
                </c:pt>
                <c:pt idx="48862">
                  <c:v>12327963.283198001</c:v>
                </c:pt>
                <c:pt idx="48863">
                  <c:v>12331333.85623</c:v>
                </c:pt>
                <c:pt idx="48864">
                  <c:v>12334623.969541</c:v>
                </c:pt>
                <c:pt idx="48865">
                  <c:v>12337833.969482999</c:v>
                </c:pt>
                <c:pt idx="48866">
                  <c:v>12340964.200762</c:v>
                </c:pt>
                <c:pt idx="48867">
                  <c:v>12344015.006442998</c:v>
                </c:pt>
                <c:pt idx="48868">
                  <c:v>12346986.727959</c:v>
                </c:pt>
                <c:pt idx="48869">
                  <c:v>12349879.705119999</c:v>
                </c:pt>
                <c:pt idx="48870">
                  <c:v>12352694.276115999</c:v>
                </c:pt>
                <c:pt idx="48871">
                  <c:v>12355430.777530998</c:v>
                </c:pt>
                <c:pt idx="48872">
                  <c:v>12358089.544344001</c:v>
                </c:pt>
                <c:pt idx="48873">
                  <c:v>12360670.909941999</c:v>
                </c:pt>
                <c:pt idx="48874">
                  <c:v>12363175.206123997</c:v>
                </c:pt>
                <c:pt idx="48875">
                  <c:v>12365602.763111003</c:v>
                </c:pt>
                <c:pt idx="48876">
                  <c:v>12367953.909553003</c:v>
                </c:pt>
                <c:pt idx="48877">
                  <c:v>12370228.972534001</c:v>
                </c:pt>
                <c:pt idx="48878">
                  <c:v>12372428.277582997</c:v>
                </c:pt>
                <c:pt idx="48879">
                  <c:v>12374552.148681</c:v>
                </c:pt>
                <c:pt idx="48880">
                  <c:v>12376600.908264998</c:v>
                </c:pt>
                <c:pt idx="48881">
                  <c:v>12378574.877241002</c:v>
                </c:pt>
                <c:pt idx="48882">
                  <c:v>12380474.374986002</c:v>
                </c:pt>
                <c:pt idx="48883">
                  <c:v>12382299.719360998</c:v>
                </c:pt>
                <c:pt idx="48884">
                  <c:v>12384051.226712</c:v>
                </c:pt>
                <c:pt idx="48885">
                  <c:v>12385729.211882999</c:v>
                </c:pt>
                <c:pt idx="48886">
                  <c:v>12387333.988220001</c:v>
                </c:pt>
                <c:pt idx="48887">
                  <c:v>12388865.867581002</c:v>
                </c:pt>
                <c:pt idx="48888">
                  <c:v>12390325.160341</c:v>
                </c:pt>
                <c:pt idx="48889">
                  <c:v>12391712.1754</c:v>
                </c:pt>
                <c:pt idx="48890">
                  <c:v>12393027.220190998</c:v>
                </c:pt>
                <c:pt idx="48891">
                  <c:v>12394270.600687003</c:v>
                </c:pt>
                <c:pt idx="48892">
                  <c:v>12395442.621405998</c:v>
                </c:pt>
                <c:pt idx="48893">
                  <c:v>12396543.585423999</c:v>
                </c:pt>
                <c:pt idx="48894">
                  <c:v>12397573.794375001</c:v>
                </c:pt>
                <c:pt idx="48895">
                  <c:v>12398533.548464997</c:v>
                </c:pt>
                <c:pt idx="48896">
                  <c:v>12399423.146470996</c:v>
                </c:pt>
                <c:pt idx="48897">
                  <c:v>12400242.885759003</c:v>
                </c:pt>
                <c:pt idx="48898">
                  <c:v>12400993.062279999</c:v>
                </c:pt>
                <c:pt idx="48899">
                  <c:v>12401673.970586</c:v>
                </c:pt>
                <c:pt idx="48900">
                  <c:v>12402285.903829003</c:v>
                </c:pt>
                <c:pt idx="48901">
                  <c:v>12402829.153778002</c:v>
                </c:pt>
                <c:pt idx="48902">
                  <c:v>12403304.010814</c:v>
                </c:pt>
                <c:pt idx="48903">
                  <c:v>12403710.763948999</c:v>
                </c:pt>
                <c:pt idx="48904">
                  <c:v>12404049.700823998</c:v>
                </c:pt>
                <c:pt idx="48905">
                  <c:v>12404321.107719</c:v>
                </c:pt>
                <c:pt idx="48906">
                  <c:v>12404525.269561999</c:v>
                </c:pt>
                <c:pt idx="48907">
                  <c:v>12404662.469931999</c:v>
                </c:pt>
                <c:pt idx="48908">
                  <c:v>12404732.991071003</c:v>
                </c:pt>
                <c:pt idx="48909">
                  <c:v>12404737.113884</c:v>
                </c:pt>
                <c:pt idx="48910">
                  <c:v>12404675.117952</c:v>
                </c:pt>
                <c:pt idx="48911">
                  <c:v>12404547.281535998</c:v>
                </c:pt>
                <c:pt idx="48912">
                  <c:v>12404353.881581999</c:v>
                </c:pt>
                <c:pt idx="48913">
                  <c:v>12404095.193732003</c:v>
                </c:pt>
                <c:pt idx="48914">
                  <c:v>12403771.492327997</c:v>
                </c:pt>
                <c:pt idx="48915">
                  <c:v>12403383.050419999</c:v>
                </c:pt>
                <c:pt idx="48916">
                  <c:v>12402930.139768997</c:v>
                </c:pt>
                <c:pt idx="48917">
                  <c:v>12402413.030859999</c:v>
                </c:pt>
                <c:pt idx="48918">
                  <c:v>12401831.992900999</c:v>
                </c:pt>
                <c:pt idx="48919">
                  <c:v>12401187.293838</c:v>
                </c:pt>
                <c:pt idx="48920">
                  <c:v>12400479.200354001</c:v>
                </c:pt>
                <c:pt idx="48921">
                  <c:v>12399707.977879003</c:v>
                </c:pt>
                <c:pt idx="48922">
                  <c:v>12398873.890597997</c:v>
                </c:pt>
                <c:pt idx="48923">
                  <c:v>12397977.201452</c:v>
                </c:pt>
                <c:pt idx="48924">
                  <c:v>12397018.172150999</c:v>
                </c:pt>
                <c:pt idx="48925">
                  <c:v>12395997.063177003</c:v>
                </c:pt>
                <c:pt idx="48926">
                  <c:v>12394914.133789999</c:v>
                </c:pt>
                <c:pt idx="48927">
                  <c:v>12393769.642033998</c:v>
                </c:pt>
                <c:pt idx="48928">
                  <c:v>12392563.844746999</c:v>
                </c:pt>
                <c:pt idx="48929">
                  <c:v>12391296.997562001</c:v>
                </c:pt>
                <c:pt idx="48930">
                  <c:v>12389969.354917001</c:v>
                </c:pt>
                <c:pt idx="48931">
                  <c:v>12388581.170059999</c:v>
                </c:pt>
                <c:pt idx="48932">
                  <c:v>12387132.695055</c:v>
                </c:pt>
                <c:pt idx="48933">
                  <c:v>12385624.18079</c:v>
                </c:pt>
                <c:pt idx="48934">
                  <c:v>12384055.876979003</c:v>
                </c:pt>
                <c:pt idx="48935">
                  <c:v>12382428.032173</c:v>
                </c:pt>
                <c:pt idx="48936">
                  <c:v>12380740.893762002</c:v>
                </c:pt>
                <c:pt idx="48937">
                  <c:v>12378994.707983999</c:v>
                </c:pt>
                <c:pt idx="48938">
                  <c:v>12377189.719927998</c:v>
                </c:pt>
                <c:pt idx="48939">
                  <c:v>12375326.173544997</c:v>
                </c:pt>
                <c:pt idx="48940">
                  <c:v>12373404.311649002</c:v>
                </c:pt>
                <c:pt idx="48941">
                  <c:v>12371424.375923002</c:v>
                </c:pt>
                <c:pt idx="48942">
                  <c:v>12369386.606927998</c:v>
                </c:pt>
                <c:pt idx="48943">
                  <c:v>12367291.244109998</c:v>
                </c:pt>
                <c:pt idx="48944">
                  <c:v>12365138.525799002</c:v>
                </c:pt>
                <c:pt idx="48945">
                  <c:v>12362928.689222001</c:v>
                </c:pt>
                <c:pt idx="48946">
                  <c:v>12360661.970504997</c:v>
                </c:pt>
                <c:pt idx="48947">
                  <c:v>12358338.604680002</c:v>
                </c:pt>
                <c:pt idx="48948">
                  <c:v>12355958.825689001</c:v>
                </c:pt>
                <c:pt idx="48949">
                  <c:v>12353522.866393</c:v>
                </c:pt>
                <c:pt idx="48950">
                  <c:v>12351030.958575998</c:v>
                </c:pt>
                <c:pt idx="48951">
                  <c:v>12348483.332947999</c:v>
                </c:pt>
                <c:pt idx="48952">
                  <c:v>12345880.219155001</c:v>
                </c:pt>
                <c:pt idx="48953">
                  <c:v>12343221.845782004</c:v>
                </c:pt>
                <c:pt idx="48954">
                  <c:v>12340508.440361001</c:v>
                </c:pt>
                <c:pt idx="48955">
                  <c:v>12337740.229370998</c:v>
                </c:pt>
                <c:pt idx="48956">
                  <c:v>12334917.43825</c:v>
                </c:pt>
                <c:pt idx="48957">
                  <c:v>12332040.291397998</c:v>
                </c:pt>
                <c:pt idx="48958">
                  <c:v>12329109.012179</c:v>
                </c:pt>
                <c:pt idx="48959">
                  <c:v>12326123.822935</c:v>
                </c:pt>
                <c:pt idx="48960">
                  <c:v>12323084.944979999</c:v>
                </c:pt>
                <c:pt idx="48961">
                  <c:v>12319992.598615</c:v>
                </c:pt>
                <c:pt idx="48962">
                  <c:v>12316847.003128</c:v>
                </c:pt>
                <c:pt idx="48963">
                  <c:v>12313648.376803001</c:v>
                </c:pt>
                <c:pt idx="48964">
                  <c:v>12310396.936922001</c:v>
                </c:pt>
                <c:pt idx="48965">
                  <c:v>12307092.899769999</c:v>
                </c:pt>
                <c:pt idx="48966">
                  <c:v>12303736.480644003</c:v>
                </c:pt>
                <c:pt idx="48967">
                  <c:v>12300327.893855002</c:v>
                </c:pt>
                <c:pt idx="48968">
                  <c:v>12296867.352734001</c:v>
                </c:pt>
                <c:pt idx="48969">
                  <c:v>12293355.069638003</c:v>
                </c:pt>
                <c:pt idx="48970">
                  <c:v>12289791.255953005</c:v>
                </c:pt>
                <c:pt idx="48971">
                  <c:v>12286176.122101</c:v>
                </c:pt>
                <c:pt idx="48972">
                  <c:v>12282509.877544997</c:v>
                </c:pt>
                <c:pt idx="48973">
                  <c:v>12278792.730792997</c:v>
                </c:pt>
                <c:pt idx="48974">
                  <c:v>12275024.889404997</c:v>
                </c:pt>
                <c:pt idx="48975">
                  <c:v>12271206.559993003</c:v>
                </c:pt>
                <c:pt idx="48976">
                  <c:v>12267337.948232997</c:v>
                </c:pt>
                <c:pt idx="48977">
                  <c:v>12263419.258865001</c:v>
                </c:pt>
                <c:pt idx="48978">
                  <c:v>12259450.695698</c:v>
                </c:pt>
                <c:pt idx="48979">
                  <c:v>12255432.461620001</c:v>
                </c:pt>
                <c:pt idx="48980">
                  <c:v>12251364.758593999</c:v>
                </c:pt>
                <c:pt idx="48981">
                  <c:v>12247247.787672</c:v>
                </c:pt>
                <c:pt idx="48982">
                  <c:v>12243081.748992998</c:v>
                </c:pt>
                <c:pt idx="48983">
                  <c:v>12238866.841792</c:v>
                </c:pt>
                <c:pt idx="48984">
                  <c:v>12234603.264402</c:v>
                </c:pt>
                <c:pt idx="48985">
                  <c:v>12230291.214260997</c:v>
                </c:pt>
                <c:pt idx="48986">
                  <c:v>12225930.887913002</c:v>
                </c:pt>
                <c:pt idx="48987">
                  <c:v>12221522.481019001</c:v>
                </c:pt>
                <c:pt idx="48988">
                  <c:v>12217066.188356001</c:v>
                </c:pt>
                <c:pt idx="48989">
                  <c:v>12212562.203822</c:v>
                </c:pt>
                <c:pt idx="48990">
                  <c:v>12208010.720442997</c:v>
                </c:pt>
                <c:pt idx="48991">
                  <c:v>12203411.930379</c:v>
                </c:pt>
                <c:pt idx="48992">
                  <c:v>12198766.024923</c:v>
                </c:pt>
                <c:pt idx="48993">
                  <c:v>12194073.194509</c:v>
                </c:pt>
                <c:pt idx="48994">
                  <c:v>12189333.628719</c:v>
                </c:pt>
                <c:pt idx="48995">
                  <c:v>12184547.516279997</c:v>
                </c:pt>
                <c:pt idx="48996">
                  <c:v>12179715.045078</c:v>
                </c:pt>
                <c:pt idx="48997">
                  <c:v>12174836.402154</c:v>
                </c:pt>
                <c:pt idx="48998">
                  <c:v>12169911.773712002</c:v>
                </c:pt>
                <c:pt idx="48999">
                  <c:v>12164941.345125001</c:v>
                </c:pt>
                <c:pt idx="49000">
                  <c:v>12159925.300938003</c:v>
                </c:pt>
                <c:pt idx="49001">
                  <c:v>12154863.824867999</c:v>
                </c:pt>
                <c:pt idx="49002">
                  <c:v>12149757.099816</c:v>
                </c:pt>
                <c:pt idx="49003">
                  <c:v>12144605.307866</c:v>
                </c:pt>
                <c:pt idx="49004">
                  <c:v>12139408.630291998</c:v>
                </c:pt>
                <c:pt idx="49005">
                  <c:v>12134167.247556996</c:v>
                </c:pt>
                <c:pt idx="49006">
                  <c:v>12128881.339326998</c:v>
                </c:pt>
                <c:pt idx="49007">
                  <c:v>12123551.084463</c:v>
                </c:pt>
                <c:pt idx="49008">
                  <c:v>12118176.661037</c:v>
                </c:pt>
                <c:pt idx="49009">
                  <c:v>12112758.246326996</c:v>
                </c:pt>
                <c:pt idx="49010">
                  <c:v>12107296.016824998</c:v>
                </c:pt>
                <c:pt idx="49011">
                  <c:v>12101790.148243001</c:v>
                </c:pt>
                <c:pt idx="49012">
                  <c:v>12096240.815513002</c:v>
                </c:pt>
                <c:pt idx="49013">
                  <c:v>12090648.192791</c:v>
                </c:pt>
                <c:pt idx="49014">
                  <c:v>12085012.453468002</c:v>
                </c:pt>
                <c:pt idx="49015">
                  <c:v>12079333.770163</c:v>
                </c:pt>
                <c:pt idx="49016">
                  <c:v>12073612.314737001</c:v>
                </c:pt>
                <c:pt idx="49017">
                  <c:v>12067848.258291001</c:v>
                </c:pt>
                <c:pt idx="49018">
                  <c:v>12062041.771172</c:v>
                </c:pt>
                <c:pt idx="49019">
                  <c:v>12056193.022976</c:v>
                </c:pt>
                <c:pt idx="49020">
                  <c:v>12050302.182553003</c:v>
                </c:pt>
                <c:pt idx="49021">
                  <c:v>12044369.418011</c:v>
                </c:pt>
                <c:pt idx="49022">
                  <c:v>12038394.896717003</c:v>
                </c:pt>
                <c:pt idx="49023">
                  <c:v>12032378.785305997</c:v>
                </c:pt>
                <c:pt idx="49024">
                  <c:v>12026321.249678997</c:v>
                </c:pt>
                <c:pt idx="49025">
                  <c:v>12020222.455010004</c:v>
                </c:pt>
                <c:pt idx="49026">
                  <c:v>12014082.565751001</c:v>
                </c:pt>
                <c:pt idx="49027">
                  <c:v>12007901.745632</c:v>
                </c:pt>
                <c:pt idx="49028">
                  <c:v>12001680.157668</c:v>
                </c:pt>
                <c:pt idx="49029">
                  <c:v>11995417.964160003</c:v>
                </c:pt>
                <c:pt idx="49030">
                  <c:v>11989115.326702002</c:v>
                </c:pt>
                <c:pt idx="49031">
                  <c:v>11982772.406181</c:v>
                </c:pt>
                <c:pt idx="49032">
                  <c:v>11976389.362782003</c:v>
                </c:pt>
                <c:pt idx="49033">
                  <c:v>11969966.355994001</c:v>
                </c:pt>
                <c:pt idx="49034">
                  <c:v>11963503.544609999</c:v>
                </c:pt>
                <c:pt idx="49035">
                  <c:v>11957001.086732</c:v>
                </c:pt>
                <c:pt idx="49036">
                  <c:v>11950459.139773998</c:v>
                </c:pt>
                <c:pt idx="49037">
                  <c:v>11943877.860469</c:v>
                </c:pt>
                <c:pt idx="49038">
                  <c:v>11937257.404866003</c:v>
                </c:pt>
                <c:pt idx="49039">
                  <c:v>11930597.928339001</c:v>
                </c:pt>
                <c:pt idx="49040">
                  <c:v>11923899.585588999</c:v>
                </c:pt>
                <c:pt idx="49041">
                  <c:v>11917162.530645</c:v>
                </c:pt>
                <c:pt idx="49042">
                  <c:v>11910386.916871</c:v>
                </c:pt>
                <c:pt idx="49043">
                  <c:v>11903572.896968</c:v>
                </c:pt>
                <c:pt idx="49044">
                  <c:v>11896720.622975998</c:v>
                </c:pt>
                <c:pt idx="49045">
                  <c:v>11889830.246278996</c:v>
                </c:pt>
                <c:pt idx="49046">
                  <c:v>11882901.917609002</c:v>
                </c:pt>
                <c:pt idx="49047">
                  <c:v>11875935.787045998</c:v>
                </c:pt>
                <c:pt idx="49048">
                  <c:v>11868932.004025998</c:v>
                </c:pt>
                <c:pt idx="49049">
                  <c:v>11861890.717339998</c:v>
                </c:pt>
                <c:pt idx="49050">
                  <c:v>11854812.075139999</c:v>
                </c:pt>
                <c:pt idx="49051">
                  <c:v>11847696.22494</c:v>
                </c:pt>
                <c:pt idx="49052">
                  <c:v>11840543.313624</c:v>
                </c:pt>
                <c:pt idx="49053">
                  <c:v>11833353.487441</c:v>
                </c:pt>
                <c:pt idx="49054">
                  <c:v>11826126.892015999</c:v>
                </c:pt>
                <c:pt idx="49055">
                  <c:v>11818863.672351003</c:v>
                </c:pt>
                <c:pt idx="49056">
                  <c:v>11811563.972824</c:v>
                </c:pt>
                <c:pt idx="49057">
                  <c:v>11804227.937196998</c:v>
                </c:pt>
                <c:pt idx="49058">
                  <c:v>11796855.708620001</c:v>
                </c:pt>
                <c:pt idx="49059">
                  <c:v>11789447.429628</c:v>
                </c:pt>
                <c:pt idx="49060">
                  <c:v>11782003.242148997</c:v>
                </c:pt>
                <c:pt idx="49061">
                  <c:v>11774523.287506996</c:v>
                </c:pt>
                <c:pt idx="49062">
                  <c:v>11767007.706421996</c:v>
                </c:pt>
                <c:pt idx="49063">
                  <c:v>11759456.639017001</c:v>
                </c:pt>
                <c:pt idx="49064">
                  <c:v>11751870.224816</c:v>
                </c:pt>
                <c:pt idx="49065">
                  <c:v>11744248.602754002</c:v>
                </c:pt>
                <c:pt idx="49066">
                  <c:v>11736591.911172003</c:v>
                </c:pt>
                <c:pt idx="49067">
                  <c:v>11728900.287825998</c:v>
                </c:pt>
                <c:pt idx="49068">
                  <c:v>11721173.869887002</c:v>
                </c:pt>
                <c:pt idx="49069">
                  <c:v>11713412.793946</c:v>
                </c:pt>
                <c:pt idx="49070">
                  <c:v>11705617.196013</c:v>
                </c:pt>
                <c:pt idx="49071">
                  <c:v>11697787.211525999</c:v>
                </c:pt>
                <c:pt idx="49072">
                  <c:v>11689922.975347999</c:v>
                </c:pt>
                <c:pt idx="49073">
                  <c:v>11682024.621773003</c:v>
                </c:pt>
                <c:pt idx="49074">
                  <c:v>11674092.284527998</c:v>
                </c:pt>
                <c:pt idx="49075">
                  <c:v>11666126.096775997</c:v>
                </c:pt>
                <c:pt idx="49076">
                  <c:v>11658126.191119</c:v>
                </c:pt>
                <c:pt idx="49077">
                  <c:v>11650092.699601</c:v>
                </c:pt>
                <c:pt idx="49078">
                  <c:v>11642025.753710002</c:v>
                </c:pt>
                <c:pt idx="49079">
                  <c:v>11633925.484381001</c:v>
                </c:pt>
                <c:pt idx="49080">
                  <c:v>11625792.021999</c:v>
                </c:pt>
                <c:pt idx="49081">
                  <c:v>11617625.496401001</c:v>
                </c:pt>
                <c:pt idx="49082">
                  <c:v>11609426.036881</c:v>
                </c:pt>
                <c:pt idx="49083">
                  <c:v>11601193.772189002</c:v>
                </c:pt>
                <c:pt idx="49084">
                  <c:v>11592928.830537001</c:v>
                </c:pt>
                <c:pt idx="49085">
                  <c:v>11584631.339601003</c:v>
                </c:pt>
                <c:pt idx="49086">
                  <c:v>11576301.426522998</c:v>
                </c:pt>
                <c:pt idx="49087">
                  <c:v>11567939.217910998</c:v>
                </c:pt>
                <c:pt idx="49088">
                  <c:v>11559544.839848002</c:v>
                </c:pt>
                <c:pt idx="49089">
                  <c:v>11551118.417888002</c:v>
                </c:pt>
                <c:pt idx="49090">
                  <c:v>11542660.077064998</c:v>
                </c:pt>
                <c:pt idx="49091">
                  <c:v>11534169.941888999</c:v>
                </c:pt>
                <c:pt idx="49092">
                  <c:v>11525648.136352001</c:v>
                </c:pt>
                <c:pt idx="49093">
                  <c:v>11517094.783933003</c:v>
                </c:pt>
                <c:pt idx="49094">
                  <c:v>11508510.007595995</c:v>
                </c:pt>
                <c:pt idx="49095">
                  <c:v>11499893.929793</c:v>
                </c:pt>
                <c:pt idx="49096">
                  <c:v>11491246.672468998</c:v>
                </c:pt>
                <c:pt idx="49097">
                  <c:v>11482568.357065</c:v>
                </c:pt>
                <c:pt idx="49098">
                  <c:v>11473859.104517</c:v>
                </c:pt>
                <c:pt idx="49099">
                  <c:v>11465119.035261</c:v>
                </c:pt>
                <c:pt idx="49100">
                  <c:v>11456348.269233998</c:v>
                </c:pt>
                <c:pt idx="49101">
                  <c:v>11447546.925878001</c:v>
                </c:pt>
                <c:pt idx="49102">
                  <c:v>11438715.124142</c:v>
                </c:pt>
                <c:pt idx="49103">
                  <c:v>11429852.982481999</c:v>
                </c:pt>
                <c:pt idx="49104">
                  <c:v>11420960.618868001</c:v>
                </c:pt>
                <c:pt idx="49105">
                  <c:v>11412038.150783004</c:v>
                </c:pt>
                <c:pt idx="49106">
                  <c:v>11403085.695224999</c:v>
                </c:pt>
                <c:pt idx="49107">
                  <c:v>11394103.368712004</c:v>
                </c:pt>
                <c:pt idx="49108">
                  <c:v>11385091.287283</c:v>
                </c:pt>
                <c:pt idx="49109">
                  <c:v>11376049.566498999</c:v>
                </c:pt>
                <c:pt idx="49110">
                  <c:v>11366978.321448</c:v>
                </c:pt>
                <c:pt idx="49111">
                  <c:v>11357877.666745</c:v>
                </c:pt>
                <c:pt idx="49112">
                  <c:v>11348747.716533996</c:v>
                </c:pt>
                <c:pt idx="49113">
                  <c:v>11339588.584495001</c:v>
                </c:pt>
                <c:pt idx="49114">
                  <c:v>11330400.383839002</c:v>
                </c:pt>
                <c:pt idx="49115">
                  <c:v>11321183.227316998</c:v>
                </c:pt>
                <c:pt idx="49116">
                  <c:v>11311937.227215998</c:v>
                </c:pt>
                <c:pt idx="49117">
                  <c:v>11302662.495367</c:v>
                </c:pt>
                <c:pt idx="49118">
                  <c:v>11293359.143145001</c:v>
                </c:pt>
                <c:pt idx="49119">
                  <c:v>11284027.281467998</c:v>
                </c:pt>
                <c:pt idx="49120">
                  <c:v>11274667.020804998</c:v>
                </c:pt>
                <c:pt idx="49121">
                  <c:v>11265278.471173001</c:v>
                </c:pt>
                <c:pt idx="49122">
                  <c:v>11255861.742143998</c:v>
                </c:pt>
                <c:pt idx="49123">
                  <c:v>11246416.942841999</c:v>
                </c:pt>
                <c:pt idx="49124">
                  <c:v>11236944.181948002</c:v>
                </c:pt>
                <c:pt idx="49125">
                  <c:v>11227443.567705</c:v>
                </c:pt>
                <c:pt idx="49126">
                  <c:v>11217915.207913</c:v>
                </c:pt>
                <c:pt idx="49127">
                  <c:v>11208359.209937001</c:v>
                </c:pt>
                <c:pt idx="49128">
                  <c:v>11198775.680706</c:v>
                </c:pt>
                <c:pt idx="49129">
                  <c:v>11189164.726718998</c:v>
                </c:pt>
                <c:pt idx="49130">
                  <c:v>11179526.454041002</c:v>
                </c:pt>
                <c:pt idx="49131">
                  <c:v>11169860.96831</c:v>
                </c:pt>
                <c:pt idx="49132">
                  <c:v>11160168.374738002</c:v>
                </c:pt>
                <c:pt idx="49133">
                  <c:v>11150448.778111</c:v>
                </c:pt>
                <c:pt idx="49134">
                  <c:v>11140702.282794001</c:v>
                </c:pt>
                <c:pt idx="49135">
                  <c:v>11130928.992729999</c:v>
                </c:pt>
                <c:pt idx="49136">
                  <c:v>11121129.011444001</c:v>
                </c:pt>
                <c:pt idx="49137">
                  <c:v>11111302.442046</c:v>
                </c:pt>
                <c:pt idx="49138">
                  <c:v>11101449.38723</c:v>
                </c:pt>
                <c:pt idx="49139">
                  <c:v>11091569.949277001</c:v>
                </c:pt>
                <c:pt idx="49140">
                  <c:v>11081664.230059</c:v>
                </c:pt>
                <c:pt idx="49141">
                  <c:v>11071732.331038</c:v>
                </c:pt>
                <c:pt idx="49142">
                  <c:v>11061774.353271002</c:v>
                </c:pt>
                <c:pt idx="49143">
                  <c:v>11051790.397407997</c:v>
                </c:pt>
                <c:pt idx="49144">
                  <c:v>11041780.563697999</c:v>
                </c:pt>
                <c:pt idx="49145">
                  <c:v>11031744.951987002</c:v>
                </c:pt>
                <c:pt idx="49146">
                  <c:v>11021683.661725</c:v>
                </c:pt>
                <c:pt idx="49147">
                  <c:v>11011596.791963</c:v>
                </c:pt>
                <c:pt idx="49148">
                  <c:v>11001484.441357</c:v>
                </c:pt>
                <c:pt idx="49149">
                  <c:v>10991346.708167998</c:v>
                </c:pt>
                <c:pt idx="49150">
                  <c:v>10981183.690269001</c:v>
                </c:pt>
                <c:pt idx="49151">
                  <c:v>10970995.485138999</c:v>
                </c:pt>
                <c:pt idx="49152">
                  <c:v>10960782.189873002</c:v>
                </c:pt>
                <c:pt idx="49153">
                  <c:v>10950543.901178</c:v>
                </c:pt>
                <c:pt idx="49154">
                  <c:v>10940280.715376997</c:v>
                </c:pt>
                <c:pt idx="49155">
                  <c:v>10929992.728409998</c:v>
                </c:pt>
                <c:pt idx="49156">
                  <c:v>10919680.035838</c:v>
                </c:pt>
                <c:pt idx="49157">
                  <c:v>10909342.732841</c:v>
                </c:pt>
                <c:pt idx="49158">
                  <c:v>10898980.914224001</c:v>
                </c:pt>
                <c:pt idx="49159">
                  <c:v>10888594.674414</c:v>
                </c:pt>
                <c:pt idx="49160">
                  <c:v>10878184.107467998</c:v>
                </c:pt>
                <c:pt idx="49161">
                  <c:v>10867749.307066998</c:v>
                </c:pt>
                <c:pt idx="49162">
                  <c:v>10857290.366526999</c:v>
                </c:pt>
                <c:pt idx="49163">
                  <c:v>10846807.37879</c:v>
                </c:pt>
                <c:pt idx="49164">
                  <c:v>10836300.436435996</c:v>
                </c:pt>
                <c:pt idx="49165">
                  <c:v>10825769.631677</c:v>
                </c:pt>
                <c:pt idx="49166">
                  <c:v>10815215.056363</c:v>
                </c:pt>
                <c:pt idx="49167">
                  <c:v>10804636.801984001</c:v>
                </c:pt>
                <c:pt idx="49168">
                  <c:v>10794034.959666003</c:v>
                </c:pt>
                <c:pt idx="49169">
                  <c:v>10783409.62018</c:v>
                </c:pt>
                <c:pt idx="49170">
                  <c:v>10772760.873941004</c:v>
                </c:pt>
                <c:pt idx="49171">
                  <c:v>10762088.811006</c:v>
                </c:pt>
                <c:pt idx="49172">
                  <c:v>10751393.521081002</c:v>
                </c:pt>
                <c:pt idx="49173">
                  <c:v>10740675.093521001</c:v>
                </c:pt>
                <c:pt idx="49174">
                  <c:v>10729933.617327996</c:v>
                </c:pt>
                <c:pt idx="49175">
                  <c:v>10719169.181159003</c:v>
                </c:pt>
                <c:pt idx="49176">
                  <c:v>10708381.873322003</c:v>
                </c:pt>
                <c:pt idx="49177">
                  <c:v>10697571.781780999</c:v>
                </c:pt>
                <c:pt idx="49178">
                  <c:v>10686738.994155003</c:v>
                </c:pt>
                <c:pt idx="49179">
                  <c:v>10675883.597722</c:v>
                </c:pt>
                <c:pt idx="49180">
                  <c:v>10665005.679419998</c:v>
                </c:pt>
                <c:pt idx="49181">
                  <c:v>10654105.325847002</c:v>
                </c:pt>
                <c:pt idx="49182">
                  <c:v>10643182.623263998</c:v>
                </c:pt>
                <c:pt idx="49183">
                  <c:v>10632237.657597998</c:v>
                </c:pt>
                <c:pt idx="49184">
                  <c:v>10621270.514438</c:v>
                </c:pt>
                <c:pt idx="49185">
                  <c:v>10610281.279045001</c:v>
                </c:pt>
                <c:pt idx="49186">
                  <c:v>10599270.036343001</c:v>
                </c:pt>
                <c:pt idx="49187">
                  <c:v>10588236.870933002</c:v>
                </c:pt>
                <c:pt idx="49188">
                  <c:v>10577181.867082002</c:v>
                </c:pt>
                <c:pt idx="49189">
                  <c:v>10566105.108733999</c:v>
                </c:pt>
                <c:pt idx="49190">
                  <c:v>10555006.679505998</c:v>
                </c:pt>
                <c:pt idx="49191">
                  <c:v>10543886.662691003</c:v>
                </c:pt>
                <c:pt idx="49192">
                  <c:v>10532745.141263001</c:v>
                </c:pt>
                <c:pt idx="49193">
                  <c:v>10521582.197871</c:v>
                </c:pt>
                <c:pt idx="49194">
                  <c:v>10510397.914847001</c:v>
                </c:pt>
                <c:pt idx="49195">
                  <c:v>10499192.374204</c:v>
                </c:pt>
                <c:pt idx="49196">
                  <c:v>10487965.657640999</c:v>
                </c:pt>
                <c:pt idx="49197">
                  <c:v>10476717.846537998</c:v>
                </c:pt>
                <c:pt idx="49198">
                  <c:v>10465449.021965001</c:v>
                </c:pt>
                <c:pt idx="49199">
                  <c:v>10454159.264679002</c:v>
                </c:pt>
                <c:pt idx="49200">
                  <c:v>10442848.655125</c:v>
                </c:pt>
                <c:pt idx="49201">
                  <c:v>10431517.27344</c:v>
                </c:pt>
                <c:pt idx="49202">
                  <c:v>10420165.199452</c:v>
                </c:pt>
                <c:pt idx="49203">
                  <c:v>10408792.512683002</c:v>
                </c:pt>
                <c:pt idx="49204">
                  <c:v>10397399.29235</c:v>
                </c:pt>
                <c:pt idx="49205">
                  <c:v>10385985.617366996</c:v>
                </c:pt>
                <c:pt idx="49206">
                  <c:v>10374551.566343</c:v>
                </c:pt>
                <c:pt idx="49207">
                  <c:v>10363097.217587998</c:v>
                </c:pt>
                <c:pt idx="49208">
                  <c:v>10351622.649112998</c:v>
                </c:pt>
                <c:pt idx="49209">
                  <c:v>10340127.938629</c:v>
                </c:pt>
                <c:pt idx="49210">
                  <c:v>10328613.163549</c:v>
                </c:pt>
                <c:pt idx="49211">
                  <c:v>10317078.400993999</c:v>
                </c:pt>
                <c:pt idx="49212">
                  <c:v>10305523.727786001</c:v>
                </c:pt>
                <c:pt idx="49213">
                  <c:v>10293949.220458001</c:v>
                </c:pt>
                <c:pt idx="49214">
                  <c:v>10282354.955249002</c:v>
                </c:pt>
                <c:pt idx="49215">
                  <c:v>10270741.008107997</c:v>
                </c:pt>
                <c:pt idx="49216">
                  <c:v>10259107.454696001</c:v>
                </c:pt>
                <c:pt idx="49217">
                  <c:v>10247454.370383002</c:v>
                </c:pt>
                <c:pt idx="49218">
                  <c:v>10235781.830256</c:v>
                </c:pt>
                <c:pt idx="49219">
                  <c:v>10224089.909113999</c:v>
                </c:pt>
                <c:pt idx="49220">
                  <c:v>10212378.681474999</c:v>
                </c:pt>
                <c:pt idx="49221">
                  <c:v>10200648.221570998</c:v>
                </c:pt>
                <c:pt idx="49222">
                  <c:v>10188898.603352999</c:v>
                </c:pt>
                <c:pt idx="49223">
                  <c:v>10177129.900494998</c:v>
                </c:pt>
                <c:pt idx="49224">
                  <c:v>10165342.186387001</c:v>
                </c:pt>
                <c:pt idx="49225">
                  <c:v>10153535.534144998</c:v>
                </c:pt>
                <c:pt idx="49226">
                  <c:v>10141710.016607</c:v>
                </c:pt>
                <c:pt idx="49227">
                  <c:v>10129865.706334999</c:v>
                </c:pt>
                <c:pt idx="49228">
                  <c:v>10118002.675619004</c:v>
                </c:pt>
                <c:pt idx="49229">
                  <c:v>10106120.996472998</c:v>
                </c:pt>
                <c:pt idx="49230">
                  <c:v>10094220.740642</c:v>
                </c:pt>
                <c:pt idx="49231">
                  <c:v>10082301.979599997</c:v>
                </c:pt>
                <c:pt idx="49232">
                  <c:v>10070364.78455</c:v>
                </c:pt>
                <c:pt idx="49233">
                  <c:v>10058409.226428997</c:v>
                </c:pt>
                <c:pt idx="49234">
                  <c:v>10046435.375904001</c:v>
                </c:pt>
                <c:pt idx="49235">
                  <c:v>10034443.303381002</c:v>
                </c:pt>
                <c:pt idx="49236">
                  <c:v>10022433.078996001</c:v>
                </c:pt>
                <c:pt idx="49237">
                  <c:v>10010404.772626</c:v>
                </c:pt>
                <c:pt idx="49238">
                  <c:v>9998358.4538820013</c:v>
                </c:pt>
                <c:pt idx="49239">
                  <c:v>9986294.192117</c:v>
                </c:pt>
                <c:pt idx="49240">
                  <c:v>9974212.0564219989</c:v>
                </c:pt>
                <c:pt idx="49241">
                  <c:v>9962112.1156290006</c:v>
                </c:pt>
                <c:pt idx="49242">
                  <c:v>9949994.4383139983</c:v>
                </c:pt>
                <c:pt idx="49243">
                  <c:v>9937859.0927939992</c:v>
                </c:pt>
                <c:pt idx="49244">
                  <c:v>9925706.1471329983</c:v>
                </c:pt>
                <c:pt idx="49245">
                  <c:v>9913535.6691389978</c:v>
                </c:pt>
                <c:pt idx="49246">
                  <c:v>9901347.7263659965</c:v>
                </c:pt>
                <c:pt idx="49247">
                  <c:v>9889142.3861180004</c:v>
                </c:pt>
                <c:pt idx="49248">
                  <c:v>9876919.7154449988</c:v>
                </c:pt>
                <c:pt idx="49249">
                  <c:v>9864679.7811500002</c:v>
                </c:pt>
                <c:pt idx="49250">
                  <c:v>9852422.6497859973</c:v>
                </c:pt>
                <c:pt idx="49251">
                  <c:v>9840148.3876569998</c:v>
                </c:pt>
                <c:pt idx="49252">
                  <c:v>9827857.0608210005</c:v>
                </c:pt>
                <c:pt idx="49253">
                  <c:v>9815548.7350909989</c:v>
                </c:pt>
                <c:pt idx="49254">
                  <c:v>9803223.4760330003</c:v>
                </c:pt>
                <c:pt idx="49255">
                  <c:v>9790881.3489739988</c:v>
                </c:pt>
                <c:pt idx="49256">
                  <c:v>9778522.4189929981</c:v>
                </c:pt>
                <c:pt idx="49257">
                  <c:v>9766146.7509300001</c:v>
                </c:pt>
                <c:pt idx="49258">
                  <c:v>9753754.409386998</c:v>
                </c:pt>
                <c:pt idx="49259">
                  <c:v>9741345.4587219991</c:v>
                </c:pt>
                <c:pt idx="49260">
                  <c:v>9728919.9630570021</c:v>
                </c:pt>
                <c:pt idx="49261">
                  <c:v>9716477.9862759989</c:v>
                </c:pt>
                <c:pt idx="49262">
                  <c:v>9704019.5920289978</c:v>
                </c:pt>
                <c:pt idx="49263">
                  <c:v>9691544.843725998</c:v>
                </c:pt>
                <c:pt idx="49264">
                  <c:v>9679053.8045470007</c:v>
                </c:pt>
                <c:pt idx="49265">
                  <c:v>9666546.5374369957</c:v>
                </c:pt>
                <c:pt idx="49266">
                  <c:v>9654023.1051080003</c:v>
                </c:pt>
                <c:pt idx="49267">
                  <c:v>9641483.5700410008</c:v>
                </c:pt>
                <c:pt idx="49268">
                  <c:v>9628927.9944880009</c:v>
                </c:pt>
                <c:pt idx="49269">
                  <c:v>9616356.4404699989</c:v>
                </c:pt>
                <c:pt idx="49270">
                  <c:v>9603768.9697799999</c:v>
                </c:pt>
                <c:pt idx="49271">
                  <c:v>9591165.6439849976</c:v>
                </c:pt>
                <c:pt idx="49272">
                  <c:v>9578546.5244229976</c:v>
                </c:pt>
                <c:pt idx="49273">
                  <c:v>9565911.672208</c:v>
                </c:pt>
                <c:pt idx="49274">
                  <c:v>9553261.1482289955</c:v>
                </c:pt>
                <c:pt idx="49275">
                  <c:v>9540595.0131529998</c:v>
                </c:pt>
                <c:pt idx="49276">
                  <c:v>9527913.3274229988</c:v>
                </c:pt>
                <c:pt idx="49277">
                  <c:v>9515216.1512599997</c:v>
                </c:pt>
                <c:pt idx="49278">
                  <c:v>9502503.5446639992</c:v>
                </c:pt>
                <c:pt idx="49279">
                  <c:v>9489775.5674179979</c:v>
                </c:pt>
                <c:pt idx="49280">
                  <c:v>9477032.279081</c:v>
                </c:pt>
                <c:pt idx="49281">
                  <c:v>9464273.7389999982</c:v>
                </c:pt>
                <c:pt idx="49282">
                  <c:v>9451500.0063009989</c:v>
                </c:pt>
                <c:pt idx="49283">
                  <c:v>9438711.1398939975</c:v>
                </c:pt>
                <c:pt idx="49284">
                  <c:v>9425907.198475996</c:v>
                </c:pt>
                <c:pt idx="49285">
                  <c:v>9413088.2405279968</c:v>
                </c:pt>
                <c:pt idx="49286">
                  <c:v>9400254.3243189994</c:v>
                </c:pt>
                <c:pt idx="49287">
                  <c:v>9387405.5079030003</c:v>
                </c:pt>
                <c:pt idx="49288">
                  <c:v>9374541.849124996</c:v>
                </c:pt>
                <c:pt idx="49289">
                  <c:v>9361663.4056180026</c:v>
                </c:pt>
                <c:pt idx="49290">
                  <c:v>9348770.2348049972</c:v>
                </c:pt>
                <c:pt idx="49291">
                  <c:v>9335862.3939009998</c:v>
                </c:pt>
                <c:pt idx="49292">
                  <c:v>9322939.9399120007</c:v>
                </c:pt>
                <c:pt idx="49293">
                  <c:v>9310002.9296380002</c:v>
                </c:pt>
                <c:pt idx="49294">
                  <c:v>9297051.4196719993</c:v>
                </c:pt>
                <c:pt idx="49295">
                  <c:v>9284085.4663999975</c:v>
                </c:pt>
                <c:pt idx="49296">
                  <c:v>9271105.126005996</c:v>
                </c:pt>
                <c:pt idx="49297">
                  <c:v>9258110.4544690009</c:v>
                </c:pt>
                <c:pt idx="49298">
                  <c:v>9245101.5075639971</c:v>
                </c:pt>
                <c:pt idx="49299">
                  <c:v>9232078.3408669978</c:v>
                </c:pt>
                <c:pt idx="49300">
                  <c:v>9219041.0097490009</c:v>
                </c:pt>
                <c:pt idx="49301">
                  <c:v>9205989.5693829991</c:v>
                </c:pt>
                <c:pt idx="49302">
                  <c:v>9192924.0747430027</c:v>
                </c:pt>
                <c:pt idx="49303">
                  <c:v>9179844.5806009993</c:v>
                </c:pt>
                <c:pt idx="49304">
                  <c:v>9166751.1415349972</c:v>
                </c:pt>
                <c:pt idx="49305">
                  <c:v>9153643.8119239993</c:v>
                </c:pt>
                <c:pt idx="49306">
                  <c:v>9140522.6459509991</c:v>
                </c:pt>
                <c:pt idx="49307">
                  <c:v>9127387.6976030003</c:v>
                </c:pt>
                <c:pt idx="49308">
                  <c:v>9114239.0206719991</c:v>
                </c:pt>
                <c:pt idx="49309">
                  <c:v>9101076.6687589996</c:v>
                </c:pt>
                <c:pt idx="49310">
                  <c:v>9087900.6952689979</c:v>
                </c:pt>
                <c:pt idx="49311">
                  <c:v>9074711.1534160003</c:v>
                </c:pt>
                <c:pt idx="49312">
                  <c:v>9061508.0962209981</c:v>
                </c:pt>
                <c:pt idx="49313">
                  <c:v>9048291.5765179973</c:v>
                </c:pt>
                <c:pt idx="49314">
                  <c:v>9035061.6469459962</c:v>
                </c:pt>
                <c:pt idx="49315">
                  <c:v>9021818.359960001</c:v>
                </c:pt>
                <c:pt idx="49316">
                  <c:v>9008561.7678239979</c:v>
                </c:pt>
                <c:pt idx="49317">
                  <c:v>8995291.9226130024</c:v>
                </c:pt>
                <c:pt idx="49318">
                  <c:v>8982008.876219999</c:v>
                </c:pt>
                <c:pt idx="49319">
                  <c:v>8968712.6803459972</c:v>
                </c:pt>
                <c:pt idx="49320">
                  <c:v>8955403.3865120001</c:v>
                </c:pt>
                <c:pt idx="49321">
                  <c:v>8942081.0460509975</c:v>
                </c:pt>
                <c:pt idx="49322">
                  <c:v>8928745.7101149987</c:v>
                </c:pt>
                <c:pt idx="49323">
                  <c:v>8915397.4296700004</c:v>
                </c:pt>
                <c:pt idx="49324">
                  <c:v>8902036.2555020005</c:v>
                </c:pt>
                <c:pt idx="49325">
                  <c:v>8888662.238215996</c:v>
                </c:pt>
                <c:pt idx="49326">
                  <c:v>8875275.4282339979</c:v>
                </c:pt>
                <c:pt idx="49327">
                  <c:v>8861875.8757990021</c:v>
                </c:pt>
                <c:pt idx="49328">
                  <c:v>8848463.6309759989</c:v>
                </c:pt>
                <c:pt idx="49329">
                  <c:v>8835038.7436500005</c:v>
                </c:pt>
                <c:pt idx="49330">
                  <c:v>8821601.2635269985</c:v>
                </c:pt>
                <c:pt idx="49331">
                  <c:v>8808151.2401399985</c:v>
                </c:pt>
                <c:pt idx="49332">
                  <c:v>8794688.7228410002</c:v>
                </c:pt>
                <c:pt idx="49333">
                  <c:v>8781213.7608090006</c:v>
                </c:pt>
                <c:pt idx="49334">
                  <c:v>8767726.4030479994</c:v>
                </c:pt>
                <c:pt idx="49335">
                  <c:v>8754226.6983859986</c:v>
                </c:pt>
                <c:pt idx="49336">
                  <c:v>8740714.6954800002</c:v>
                </c:pt>
                <c:pt idx="49337">
                  <c:v>8727190.4428119995</c:v>
                </c:pt>
                <c:pt idx="49338">
                  <c:v>8713653.9886939991</c:v>
                </c:pt>
                <c:pt idx="49339">
                  <c:v>8700105.3812639993</c:v>
                </c:pt>
                <c:pt idx="49340">
                  <c:v>8686544.6684899982</c:v>
                </c:pt>
                <c:pt idx="49341">
                  <c:v>8672971.8981720004</c:v>
                </c:pt>
                <c:pt idx="49342">
                  <c:v>8659387.1179379988</c:v>
                </c:pt>
                <c:pt idx="49343">
                  <c:v>8645790.3752490021</c:v>
                </c:pt>
                <c:pt idx="49344">
                  <c:v>8632181.7173979972</c:v>
                </c:pt>
                <c:pt idx="49345">
                  <c:v>8618561.1915079989</c:v>
                </c:pt>
                <c:pt idx="49346">
                  <c:v>8604928.84454</c:v>
                </c:pt>
                <c:pt idx="49347">
                  <c:v>8591284.7232839987</c:v>
                </c:pt>
                <c:pt idx="49348">
                  <c:v>8577628.8743689992</c:v>
                </c:pt>
                <c:pt idx="49349">
                  <c:v>8563961.3442560006</c:v>
                </c:pt>
                <c:pt idx="49350">
                  <c:v>8550282.1792449988</c:v>
                </c:pt>
                <c:pt idx="49351">
                  <c:v>8536591.425468998</c:v>
                </c:pt>
                <c:pt idx="49352">
                  <c:v>8522889.1289019976</c:v>
                </c:pt>
                <c:pt idx="49353">
                  <c:v>8509175.3353540003</c:v>
                </c:pt>
                <c:pt idx="49354">
                  <c:v>8495450.0904739983</c:v>
                </c:pt>
                <c:pt idx="49355">
                  <c:v>8481713.4397490006</c:v>
                </c:pt>
                <c:pt idx="49356">
                  <c:v>8467965.4285089988</c:v>
                </c:pt>
                <c:pt idx="49357">
                  <c:v>8454206.1019209977</c:v>
                </c:pt>
                <c:pt idx="49358">
                  <c:v>8440435.5049949978</c:v>
                </c:pt>
                <c:pt idx="49359">
                  <c:v>8426653.6825830005</c:v>
                </c:pt>
                <c:pt idx="49360">
                  <c:v>8412860.6793789975</c:v>
                </c:pt>
                <c:pt idx="49361">
                  <c:v>8399056.5399190001</c:v>
                </c:pt>
                <c:pt idx="49362">
                  <c:v>8385241.3085860005</c:v>
                </c:pt>
                <c:pt idx="49363">
                  <c:v>8371415.0296019996</c:v>
                </c:pt>
                <c:pt idx="49364">
                  <c:v>8357577.7470390005</c:v>
                </c:pt>
                <c:pt idx="49365">
                  <c:v>8343729.5048119985</c:v>
                </c:pt>
                <c:pt idx="49366">
                  <c:v>8329870.3466809997</c:v>
                </c:pt>
                <c:pt idx="49367">
                  <c:v>8316000.316256999</c:v>
                </c:pt>
                <c:pt idx="49368">
                  <c:v>8302119.4569930006</c:v>
                </c:pt>
                <c:pt idx="49369">
                  <c:v>8288227.8121950002</c:v>
                </c:pt>
                <c:pt idx="49370">
                  <c:v>8274325.4250129992</c:v>
                </c:pt>
                <c:pt idx="49371">
                  <c:v>8260412.3384490013</c:v>
                </c:pt>
                <c:pt idx="49372">
                  <c:v>8246488.5953540001</c:v>
                </c:pt>
                <c:pt idx="49373">
                  <c:v>8232554.2384300018</c:v>
                </c:pt>
                <c:pt idx="49374">
                  <c:v>8218609.3102289997</c:v>
                </c:pt>
                <c:pt idx="49375">
                  <c:v>8204653.853153999</c:v>
                </c:pt>
                <c:pt idx="49376">
                  <c:v>8190687.9094610009</c:v>
                </c:pt>
                <c:pt idx="49377">
                  <c:v>8176711.5212599998</c:v>
                </c:pt>
                <c:pt idx="49378">
                  <c:v>8162724.7305110004</c:v>
                </c:pt>
                <c:pt idx="49379">
                  <c:v>8148727.5790309999</c:v>
                </c:pt>
                <c:pt idx="49380">
                  <c:v>8134720.1084890002</c:v>
                </c:pt>
                <c:pt idx="49381">
                  <c:v>8120702.3604109995</c:v>
                </c:pt>
                <c:pt idx="49382">
                  <c:v>8106674.3761769999</c:v>
                </c:pt>
                <c:pt idx="49383">
                  <c:v>8092636.1970229996</c:v>
                </c:pt>
                <c:pt idx="49384">
                  <c:v>8078587.8640429992</c:v>
                </c:pt>
                <c:pt idx="49385">
                  <c:v>8064529.4181880001</c:v>
                </c:pt>
                <c:pt idx="49386">
                  <c:v>8050460.9002660001</c:v>
                </c:pt>
                <c:pt idx="49387">
                  <c:v>8036382.3509430001</c:v>
                </c:pt>
                <c:pt idx="49388">
                  <c:v>8022293.8107449999</c:v>
                </c:pt>
                <c:pt idx="49389">
                  <c:v>8008195.3200569991</c:v>
                </c:pt>
                <c:pt idx="49390">
                  <c:v>7994086.9191239998</c:v>
                </c:pt>
                <c:pt idx="49391">
                  <c:v>7979968.6480519995</c:v>
                </c:pt>
                <c:pt idx="49392">
                  <c:v>7965840.5468069995</c:v>
                </c:pt>
                <c:pt idx="49393">
                  <c:v>7951702.6552169984</c:v>
                </c:pt>
                <c:pt idx="49394">
                  <c:v>7937555.0129720001</c:v>
                </c:pt>
                <c:pt idx="49395">
                  <c:v>7923397.6596259996</c:v>
                </c:pt>
                <c:pt idx="49396">
                  <c:v>7909230.6345950002</c:v>
                </c:pt>
                <c:pt idx="49397">
                  <c:v>7895053.9771590009</c:v>
                </c:pt>
                <c:pt idx="49398">
                  <c:v>7880867.7264610007</c:v>
                </c:pt>
                <c:pt idx="49399">
                  <c:v>7866671.921511</c:v>
                </c:pt>
                <c:pt idx="49400">
                  <c:v>7852466.6011839993</c:v>
                </c:pt>
                <c:pt idx="49401">
                  <c:v>7838251.8042189991</c:v>
                </c:pt>
                <c:pt idx="49402">
                  <c:v>7824027.569223999</c:v>
                </c:pt>
                <c:pt idx="49403">
                  <c:v>7809793.9346700003</c:v>
                </c:pt>
                <c:pt idx="49404">
                  <c:v>7795550.9389000013</c:v>
                </c:pt>
                <c:pt idx="49405">
                  <c:v>7781298.6201219996</c:v>
                </c:pt>
                <c:pt idx="49406">
                  <c:v>7767037.0164129995</c:v>
                </c:pt>
                <c:pt idx="49407">
                  <c:v>7752766.1657179985</c:v>
                </c:pt>
                <c:pt idx="49408">
                  <c:v>7738486.105853999</c:v>
                </c:pt>
                <c:pt idx="49409">
                  <c:v>7724196.8745059995</c:v>
                </c:pt>
                <c:pt idx="49410">
                  <c:v>7709898.5092289997</c:v>
                </c:pt>
                <c:pt idx="49411">
                  <c:v>7695591.0474500004</c:v>
                </c:pt>
                <c:pt idx="49412">
                  <c:v>7681274.5264670001</c:v>
                </c:pt>
                <c:pt idx="49413">
                  <c:v>7666948.9834490009</c:v>
                </c:pt>
                <c:pt idx="49414">
                  <c:v>7652614.4554400006</c:v>
                </c:pt>
                <c:pt idx="49415">
                  <c:v>7638270.9793540007</c:v>
                </c:pt>
                <c:pt idx="49416">
                  <c:v>7623918.5919810003</c:v>
                </c:pt>
                <c:pt idx="49417">
                  <c:v>7609557.3299809992</c:v>
                </c:pt>
                <c:pt idx="49418">
                  <c:v>7595187.2298919996</c:v>
                </c:pt>
                <c:pt idx="49419">
                  <c:v>7580808.3281259993</c:v>
                </c:pt>
                <c:pt idx="49420">
                  <c:v>7566420.6609690003</c:v>
                </c:pt>
                <c:pt idx="49421">
                  <c:v>7552024.2645839993</c:v>
                </c:pt>
                <c:pt idx="49422">
                  <c:v>7537619.1750090001</c:v>
                </c:pt>
                <c:pt idx="49423">
                  <c:v>7523205.4281600006</c:v>
                </c:pt>
                <c:pt idx="49424">
                  <c:v>7508783.0598299997</c:v>
                </c:pt>
                <c:pt idx="49425">
                  <c:v>7494352.1056889994</c:v>
                </c:pt>
                <c:pt idx="49426">
                  <c:v>7479912.6012839992</c:v>
                </c:pt>
                <c:pt idx="49427">
                  <c:v>7465464.5820440007</c:v>
                </c:pt>
                <c:pt idx="49428">
                  <c:v>7451008.0832729992</c:v>
                </c:pt>
                <c:pt idx="49429">
                  <c:v>7436543.1401579995</c:v>
                </c:pt>
                <c:pt idx="49430">
                  <c:v>7422069.7877640007</c:v>
                </c:pt>
                <c:pt idx="49431">
                  <c:v>7407588.0610359991</c:v>
                </c:pt>
                <c:pt idx="49432">
                  <c:v>7393097.9948000005</c:v>
                </c:pt>
                <c:pt idx="49433">
                  <c:v>7378599.6237659985</c:v>
                </c:pt>
                <c:pt idx="49434">
                  <c:v>7364092.9825220015</c:v>
                </c:pt>
                <c:pt idx="49435">
                  <c:v>7349578.1055399999</c:v>
                </c:pt>
                <c:pt idx="49436">
                  <c:v>7335055.0271739997</c:v>
                </c:pt>
                <c:pt idx="49437">
                  <c:v>7320523.7816620003</c:v>
                </c:pt>
                <c:pt idx="49438">
                  <c:v>7305984.4031250002</c:v>
                </c:pt>
                <c:pt idx="49439">
                  <c:v>7291436.9255680004</c:v>
                </c:pt>
                <c:pt idx="49440">
                  <c:v>7276881.3828790002</c:v>
                </c:pt>
                <c:pt idx="49441">
                  <c:v>7262317.8088339996</c:v>
                </c:pt>
                <c:pt idx="49442">
                  <c:v>7247746.2370910011</c:v>
                </c:pt>
                <c:pt idx="49443">
                  <c:v>7233166.701196</c:v>
                </c:pt>
                <c:pt idx="49444">
                  <c:v>7218579.2345790006</c:v>
                </c:pt>
                <c:pt idx="49445">
                  <c:v>7203983.8705590004</c:v>
                </c:pt>
                <c:pt idx="49446">
                  <c:v>7189380.6423400007</c:v>
                </c:pt>
                <c:pt idx="49447">
                  <c:v>7174769.583012999</c:v>
                </c:pt>
                <c:pt idx="49448">
                  <c:v>7160150.7255589999</c:v>
                </c:pt>
                <c:pt idx="49449">
                  <c:v>7145524.1028469997</c:v>
                </c:pt>
                <c:pt idx="49450">
                  <c:v>7130889.7476310004</c:v>
                </c:pt>
                <c:pt idx="49451">
                  <c:v>7116247.6925590001</c:v>
                </c:pt>
                <c:pt idx="49452">
                  <c:v>7101597.9701650012</c:v>
                </c:pt>
                <c:pt idx="49453">
                  <c:v>7086940.6128749996</c:v>
                </c:pt>
                <c:pt idx="49454">
                  <c:v>7072275.653003999</c:v>
                </c:pt>
                <c:pt idx="49455">
                  <c:v>7057603.1227579992</c:v>
                </c:pt>
                <c:pt idx="49456">
                  <c:v>7042923.054233999</c:v>
                </c:pt>
                <c:pt idx="49457">
                  <c:v>7028235.4794210009</c:v>
                </c:pt>
                <c:pt idx="49458">
                  <c:v>7013540.430199001</c:v>
                </c:pt>
                <c:pt idx="49459">
                  <c:v>6998837.9383420013</c:v>
                </c:pt>
                <c:pt idx="49460">
                  <c:v>6984128.0355150001</c:v>
                </c:pt>
                <c:pt idx="49461">
                  <c:v>6969410.7532769991</c:v>
                </c:pt>
                <c:pt idx="49462">
                  <c:v>6954686.1230799984</c:v>
                </c:pt>
                <c:pt idx="49463">
                  <c:v>6939954.1762709999</c:v>
                </c:pt>
                <c:pt idx="49464">
                  <c:v>6925214.9440890001</c:v>
                </c:pt>
                <c:pt idx="49465">
                  <c:v>6910468.4576700004</c:v>
                </c:pt>
                <c:pt idx="49466">
                  <c:v>6895714.7480450012</c:v>
                </c:pt>
                <c:pt idx="49467">
                  <c:v>6880953.8461379996</c:v>
                </c:pt>
                <c:pt idx="49468">
                  <c:v>6866185.7827720009</c:v>
                </c:pt>
                <c:pt idx="49469">
                  <c:v>6851410.5886640009</c:v>
                </c:pt>
                <c:pt idx="49470">
                  <c:v>6836628.2944290005</c:v>
                </c:pt>
                <c:pt idx="49471">
                  <c:v>6821838.9305770006</c:v>
                </c:pt>
                <c:pt idx="49472">
                  <c:v>6807042.5275189998</c:v>
                </c:pt>
                <c:pt idx="49473">
                  <c:v>6792239.1155599998</c:v>
                </c:pt>
                <c:pt idx="49474">
                  <c:v>6777428.7249050001</c:v>
                </c:pt>
                <c:pt idx="49475">
                  <c:v>6762611.3856569994</c:v>
                </c:pt>
                <c:pt idx="49476">
                  <c:v>6747787.1278189989</c:v>
                </c:pt>
                <c:pt idx="49477">
                  <c:v>6732955.9812910007</c:v>
                </c:pt>
                <c:pt idx="49478">
                  <c:v>6718117.9758740002</c:v>
                </c:pt>
                <c:pt idx="49479">
                  <c:v>6703273.1412700005</c:v>
                </c:pt>
                <c:pt idx="49480">
                  <c:v>6688421.5070800008</c:v>
                </c:pt>
                <c:pt idx="49481">
                  <c:v>6673563.1028049998</c:v>
                </c:pt>
                <c:pt idx="49482">
                  <c:v>6658697.9578490006</c:v>
                </c:pt>
                <c:pt idx="49483">
                  <c:v>6643826.1015159991</c:v>
                </c:pt>
                <c:pt idx="49484">
                  <c:v>6628947.5630129986</c:v>
                </c:pt>
                <c:pt idx="49485">
                  <c:v>6614062.3714470007</c:v>
                </c:pt>
                <c:pt idx="49486">
                  <c:v>6599170.5558309993</c:v>
                </c:pt>
                <c:pt idx="49487">
                  <c:v>6584272.1450769994</c:v>
                </c:pt>
                <c:pt idx="49488">
                  <c:v>6569367.1680029994</c:v>
                </c:pt>
                <c:pt idx="49489">
                  <c:v>6554455.6533299992</c:v>
                </c:pt>
                <c:pt idx="49490">
                  <c:v>6539537.6296819989</c:v>
                </c:pt>
                <c:pt idx="49491">
                  <c:v>6524613.1255879989</c:v>
                </c:pt>
                <c:pt idx="49492">
                  <c:v>6509682.1694819983</c:v>
                </c:pt>
                <c:pt idx="49493">
                  <c:v>6494744.7897009999</c:v>
                </c:pt>
                <c:pt idx="49494">
                  <c:v>6479801.0144910002</c:v>
                </c:pt>
                <c:pt idx="49495">
                  <c:v>6464850.8720000004</c:v>
                </c:pt>
                <c:pt idx="49496">
                  <c:v>6449894.390283999</c:v>
                </c:pt>
                <c:pt idx="49497">
                  <c:v>6434931.5973040005</c:v>
                </c:pt>
                <c:pt idx="49498">
                  <c:v>6419962.5209300006</c:v>
                </c:pt>
                <c:pt idx="49499">
                  <c:v>6404987.1889360007</c:v>
                </c:pt>
                <c:pt idx="49500">
                  <c:v>6390005.6290069986</c:v>
                </c:pt>
                <c:pt idx="49501">
                  <c:v>6375017.8687310005</c:v>
                </c:pt>
                <c:pt idx="49502">
                  <c:v>6360023.9356090007</c:v>
                </c:pt>
                <c:pt idx="49503">
                  <c:v>6345023.8570460007</c:v>
                </c:pt>
                <c:pt idx="49504">
                  <c:v>6330017.6603600001</c:v>
                </c:pt>
                <c:pt idx="49505">
                  <c:v>6315005.372773</c:v>
                </c:pt>
                <c:pt idx="49506">
                  <c:v>6299987.0214220006</c:v>
                </c:pt>
                <c:pt idx="49507">
                  <c:v>6284962.6333480002</c:v>
                </c:pt>
                <c:pt idx="49508">
                  <c:v>6269932.2355070002</c:v>
                </c:pt>
                <c:pt idx="49509">
                  <c:v>6254895.8547619991</c:v>
                </c:pt>
                <c:pt idx="49510">
                  <c:v>6239853.5178879993</c:v>
                </c:pt>
                <c:pt idx="49511">
                  <c:v>6224805.2515700003</c:v>
                </c:pt>
                <c:pt idx="49512">
                  <c:v>6209751.0824060002</c:v>
                </c:pt>
                <c:pt idx="49513">
                  <c:v>6194691.0369050009</c:v>
                </c:pt>
                <c:pt idx="49514">
                  <c:v>6179625.1414859993</c:v>
                </c:pt>
                <c:pt idx="49515">
                  <c:v>6164553.422483</c:v>
                </c:pt>
                <c:pt idx="49516">
                  <c:v>6149475.9061410008</c:v>
                </c:pt>
                <c:pt idx="49517">
                  <c:v>6134392.6186189996</c:v>
                </c:pt>
                <c:pt idx="49518">
                  <c:v>6119303.5859869998</c:v>
                </c:pt>
                <c:pt idx="49519">
                  <c:v>6104208.8342309995</c:v>
                </c:pt>
                <c:pt idx="49520">
                  <c:v>6089108.3892489998</c:v>
                </c:pt>
                <c:pt idx="49521">
                  <c:v>6074002.2768540001</c:v>
                </c:pt>
                <c:pt idx="49522">
                  <c:v>6058890.5227739997</c:v>
                </c:pt>
                <c:pt idx="49523">
                  <c:v>6043773.1526500005</c:v>
                </c:pt>
                <c:pt idx="49524">
                  <c:v>6028650.1920400001</c:v>
                </c:pt>
                <c:pt idx="49525">
                  <c:v>6013521.6664159996</c:v>
                </c:pt>
                <c:pt idx="49526">
                  <c:v>5998387.6011650003</c:v>
                </c:pt>
                <c:pt idx="49527">
                  <c:v>5983248.0215920005</c:v>
                </c:pt>
                <c:pt idx="49528">
                  <c:v>5968102.9529180005</c:v>
                </c:pt>
                <c:pt idx="49529">
                  <c:v>5952952.4202769995</c:v>
                </c:pt>
                <c:pt idx="49530">
                  <c:v>5937796.448725001</c:v>
                </c:pt>
                <c:pt idx="49531">
                  <c:v>5922635.0632309988</c:v>
                </c:pt>
                <c:pt idx="49532">
                  <c:v>5907468.2886850005</c:v>
                </c:pt>
                <c:pt idx="49533">
                  <c:v>5892296.1498909993</c:v>
                </c:pt>
                <c:pt idx="49534">
                  <c:v>5877118.671573</c:v>
                </c:pt>
                <c:pt idx="49535">
                  <c:v>5861935.878374001</c:v>
                </c:pt>
                <c:pt idx="49536">
                  <c:v>5846747.7948539993</c:v>
                </c:pt>
                <c:pt idx="49537">
                  <c:v>5831554.4454930006</c:v>
                </c:pt>
                <c:pt idx="49538">
                  <c:v>5816355.8546889992</c:v>
                </c:pt>
                <c:pt idx="49539">
                  <c:v>5801152.0467610005</c:v>
                </c:pt>
                <c:pt idx="49540">
                  <c:v>5785943.0459460001</c:v>
                </c:pt>
                <c:pt idx="49541">
                  <c:v>5770728.8764030002</c:v>
                </c:pt>
                <c:pt idx="49542">
                  <c:v>5755509.5622099992</c:v>
                </c:pt>
                <c:pt idx="49543">
                  <c:v>5740285.1273640003</c:v>
                </c:pt>
                <c:pt idx="49544">
                  <c:v>5725055.595786999</c:v>
                </c:pt>
                <c:pt idx="49545">
                  <c:v>5709820.9913190007</c:v>
                </c:pt>
                <c:pt idx="49546">
                  <c:v>5694581.3377220007</c:v>
                </c:pt>
                <c:pt idx="49547">
                  <c:v>5679336.6586799994</c:v>
                </c:pt>
                <c:pt idx="49548">
                  <c:v>5664086.9777990011</c:v>
                </c:pt>
                <c:pt idx="49549">
                  <c:v>5648832.3186059995</c:v>
                </c:pt>
                <c:pt idx="49550">
                  <c:v>5633572.7045539999</c:v>
                </c:pt>
                <c:pt idx="49551">
                  <c:v>5618308.1590149989</c:v>
                </c:pt>
                <c:pt idx="49552">
                  <c:v>5603038.7052849997</c:v>
                </c:pt>
                <c:pt idx="49553">
                  <c:v>5587764.3665849995</c:v>
                </c:pt>
                <c:pt idx="49554">
                  <c:v>5572485.166056999</c:v>
                </c:pt>
                <c:pt idx="49555">
                  <c:v>5557201.126769999</c:v>
                </c:pt>
                <c:pt idx="49556">
                  <c:v>5541912.2717150003</c:v>
                </c:pt>
                <c:pt idx="49557">
                  <c:v>5526618.6238069981</c:v>
                </c:pt>
                <c:pt idx="49558">
                  <c:v>5511320.2058869991</c:v>
                </c:pt>
                <c:pt idx="49559">
                  <c:v>5496017.0407210002</c:v>
                </c:pt>
                <c:pt idx="49560">
                  <c:v>5480709.1509990003</c:v>
                </c:pt>
                <c:pt idx="49561">
                  <c:v>5465396.5593379997</c:v>
                </c:pt>
                <c:pt idx="49562">
                  <c:v>5450079.2882780004</c:v>
                </c:pt>
                <c:pt idx="49563">
                  <c:v>5434757.360288999</c:v>
                </c:pt>
                <c:pt idx="49564">
                  <c:v>5419430.7977640005</c:v>
                </c:pt>
                <c:pt idx="49565">
                  <c:v>5404099.6230229987</c:v>
                </c:pt>
                <c:pt idx="49566">
                  <c:v>5388763.8583140001</c:v>
                </c:pt>
                <c:pt idx="49567">
                  <c:v>5373423.5258109989</c:v>
                </c:pt>
                <c:pt idx="49568">
                  <c:v>5358078.6476159999</c:v>
                </c:pt>
                <c:pt idx="49569">
                  <c:v>5342729.2457579998</c:v>
                </c:pt>
                <c:pt idx="49570">
                  <c:v>5327375.3421940003</c:v>
                </c:pt>
                <c:pt idx="49571">
                  <c:v>5312016.9588080002</c:v>
                </c:pt>
                <c:pt idx="49572">
                  <c:v>5296654.1174129993</c:v>
                </c:pt>
                <c:pt idx="49573">
                  <c:v>5281286.8397519998</c:v>
                </c:pt>
                <c:pt idx="49574">
                  <c:v>5265915.1474940004</c:v>
                </c:pt>
                <c:pt idx="49575">
                  <c:v>5250539.0622399999</c:v>
                </c:pt>
                <c:pt idx="49576">
                  <c:v>5235158.605516999</c:v>
                </c:pt>
                <c:pt idx="49577">
                  <c:v>5219773.7987839999</c:v>
                </c:pt>
                <c:pt idx="49578">
                  <c:v>5204384.6634289995</c:v>
                </c:pt>
                <c:pt idx="49579">
                  <c:v>5188991.2207700005</c:v>
                </c:pt>
                <c:pt idx="49580">
                  <c:v>5173593.4920550007</c:v>
                </c:pt>
                <c:pt idx="49581">
                  <c:v>5158191.4984620018</c:v>
                </c:pt>
                <c:pt idx="49582">
                  <c:v>5142785.261101</c:v>
                </c:pt>
                <c:pt idx="49583">
                  <c:v>5127374.8010119991</c:v>
                </c:pt>
                <c:pt idx="49584">
                  <c:v>5111960.1391669996</c:v>
                </c:pt>
                <c:pt idx="49585">
                  <c:v>5096541.2964690011</c:v>
                </c:pt>
                <c:pt idx="49586">
                  <c:v>5081118.2937509995</c:v>
                </c:pt>
                <c:pt idx="49587">
                  <c:v>5065691.1517819986</c:v>
                </c:pt>
                <c:pt idx="49588">
                  <c:v>5050259.8912579995</c:v>
                </c:pt>
                <c:pt idx="49589">
                  <c:v>5034824.5328119993</c:v>
                </c:pt>
                <c:pt idx="49590">
                  <c:v>5019385.0970080001</c:v>
                </c:pt>
                <c:pt idx="49591">
                  <c:v>5003941.6043400001</c:v>
                </c:pt>
                <c:pt idx="49592">
                  <c:v>4988494.0752389999</c:v>
                </c:pt>
                <c:pt idx="49593">
                  <c:v>4973042.530069001</c:v>
                </c:pt>
                <c:pt idx="49594">
                  <c:v>4957586.9891240001</c:v>
                </c:pt>
                <c:pt idx="49595">
                  <c:v>4942127.4726360003</c:v>
                </c:pt>
                <c:pt idx="49596">
                  <c:v>4926664.000767</c:v>
                </c:pt>
                <c:pt idx="49597">
                  <c:v>4911196.593617999</c:v>
                </c:pt>
                <c:pt idx="49598">
                  <c:v>4895725.2712200014</c:v>
                </c:pt>
                <c:pt idx="49599">
                  <c:v>4880250.053541</c:v>
                </c:pt>
                <c:pt idx="49600">
                  <c:v>4864770.9604829997</c:v>
                </c:pt>
                <c:pt idx="49601">
                  <c:v>4849288.0118839992</c:v>
                </c:pt>
                <c:pt idx="49602">
                  <c:v>4833801.2275159992</c:v>
                </c:pt>
                <c:pt idx="49603">
                  <c:v>4818310.6270879991</c:v>
                </c:pt>
                <c:pt idx="49604">
                  <c:v>4802816.2302440004</c:v>
                </c:pt>
                <c:pt idx="49605">
                  <c:v>4787318.0565630002</c:v>
                </c:pt>
                <c:pt idx="49606">
                  <c:v>4771816.1255619992</c:v>
                </c:pt>
                <c:pt idx="49607">
                  <c:v>4756310.4566950006</c:v>
                </c:pt>
                <c:pt idx="49608">
                  <c:v>4740801.0693490002</c:v>
                </c:pt>
                <c:pt idx="49609">
                  <c:v>4725287.9828520007</c:v>
                </c:pt>
                <c:pt idx="49610">
                  <c:v>4709771.2164670005</c:v>
                </c:pt>
                <c:pt idx="49611">
                  <c:v>4694250.7893940005</c:v>
                </c:pt>
                <c:pt idx="49612">
                  <c:v>4678726.7207709998</c:v>
                </c:pt>
                <c:pt idx="49613">
                  <c:v>4663199.0296749994</c:v>
                </c:pt>
                <c:pt idx="49614">
                  <c:v>4647667.7351190001</c:v>
                </c:pt>
                <c:pt idx="49615">
                  <c:v>4632132.8560549999</c:v>
                </c:pt>
                <c:pt idx="49616">
                  <c:v>4616594.4113730006</c:v>
                </c:pt>
                <c:pt idx="49617">
                  <c:v>4601052.4199029999</c:v>
                </c:pt>
                <c:pt idx="49618">
                  <c:v>4585506.9004110005</c:v>
                </c:pt>
                <c:pt idx="49619">
                  <c:v>4569957.8716050014</c:v>
                </c:pt>
                <c:pt idx="49620">
                  <c:v>4554405.3521300005</c:v>
                </c:pt>
                <c:pt idx="49621">
                  <c:v>4538849.3605709998</c:v>
                </c:pt>
                <c:pt idx="49622">
                  <c:v>4523289.915453</c:v>
                </c:pt>
                <c:pt idx="49623">
                  <c:v>4507727.0352410004</c:v>
                </c:pt>
                <c:pt idx="49624">
                  <c:v>4492160.7383400016</c:v>
                </c:pt>
                <c:pt idx="49625">
                  <c:v>4476591.0430939998</c:v>
                </c:pt>
                <c:pt idx="49626">
                  <c:v>4461017.9677879997</c:v>
                </c:pt>
                <c:pt idx="49627">
                  <c:v>4445441.5306490008</c:v>
                </c:pt>
                <c:pt idx="49628">
                  <c:v>4429861.7498419993</c:v>
                </c:pt>
                <c:pt idx="49629">
                  <c:v>4414278.6434769994</c:v>
                </c:pt>
                <c:pt idx="49630">
                  <c:v>4398692.2295999993</c:v>
                </c:pt>
                <c:pt idx="49631">
                  <c:v>4383102.5262039993</c:v>
                </c:pt>
                <c:pt idx="49632">
                  <c:v>4367509.5512199998</c:v>
                </c:pt>
                <c:pt idx="49633">
                  <c:v>4351913.3225219995</c:v>
                </c:pt>
                <c:pt idx="49634">
                  <c:v>4336313.8579250006</c:v>
                </c:pt>
                <c:pt idx="49635">
                  <c:v>4320711.1751869991</c:v>
                </c:pt>
                <c:pt idx="49636">
                  <c:v>4305105.2920090007</c:v>
                </c:pt>
                <c:pt idx="49637">
                  <c:v>4289496.2260339996</c:v>
                </c:pt>
                <c:pt idx="49638">
                  <c:v>4273883.9948479999</c:v>
                </c:pt>
                <c:pt idx="49639">
                  <c:v>4258268.615979</c:v>
                </c:pt>
                <c:pt idx="49640">
                  <c:v>4242650.1068989998</c:v>
                </c:pt>
                <c:pt idx="49641">
                  <c:v>4227028.4850240005</c:v>
                </c:pt>
                <c:pt idx="49642">
                  <c:v>4211403.7677119998</c:v>
                </c:pt>
                <c:pt idx="49643">
                  <c:v>4195775.9722670009</c:v>
                </c:pt>
                <c:pt idx="49644">
                  <c:v>4180145.1159329996</c:v>
                </c:pt>
                <c:pt idx="49645">
                  <c:v>4164511.2159029995</c:v>
                </c:pt>
                <c:pt idx="49646">
                  <c:v>4148874.2893110001</c:v>
                </c:pt>
                <c:pt idx="49647">
                  <c:v>4133234.3532360001</c:v>
                </c:pt>
                <c:pt idx="49648">
                  <c:v>4117591.4247030001</c:v>
                </c:pt>
                <c:pt idx="49649">
                  <c:v>4101945.5206800001</c:v>
                </c:pt>
                <c:pt idx="49650">
                  <c:v>4086296.6580829998</c:v>
                </c:pt>
                <c:pt idx="49651">
                  <c:v>4070644.8537689997</c:v>
                </c:pt>
                <c:pt idx="49652">
                  <c:v>4054990.1245439998</c:v>
                </c:pt>
                <c:pt idx="49653">
                  <c:v>4039332.4871569998</c:v>
                </c:pt>
                <c:pt idx="49654">
                  <c:v>4023671.9583059996</c:v>
                </c:pt>
                <c:pt idx="49655">
                  <c:v>4008008.5546320002</c:v>
                </c:pt>
                <c:pt idx="49656">
                  <c:v>3992342.292723</c:v>
                </c:pt>
                <c:pt idx="49657">
                  <c:v>3976673.1891140002</c:v>
                </c:pt>
                <c:pt idx="49658">
                  <c:v>3961001.2602860006</c:v>
                </c:pt>
                <c:pt idx="49659">
                  <c:v>3945326.5226659994</c:v>
                </c:pt>
                <c:pt idx="49660">
                  <c:v>3929648.9926289995</c:v>
                </c:pt>
                <c:pt idx="49661">
                  <c:v>3913968.6864979998</c:v>
                </c:pt>
                <c:pt idx="49662">
                  <c:v>3898285.6205390003</c:v>
                </c:pt>
                <c:pt idx="49663">
                  <c:v>3882599.8109709993</c:v>
                </c:pt>
                <c:pt idx="49664">
                  <c:v>3866911.2739559994</c:v>
                </c:pt>
                <c:pt idx="49665">
                  <c:v>3851220.0256069996</c:v>
                </c:pt>
                <c:pt idx="49666">
                  <c:v>3835526.081981</c:v>
                </c:pt>
                <c:pt idx="49667">
                  <c:v>3819829.4590889998</c:v>
                </c:pt>
                <c:pt idx="49668">
                  <c:v>3804130.172884</c:v>
                </c:pt>
                <c:pt idx="49669">
                  <c:v>3788428.239271</c:v>
                </c:pt>
                <c:pt idx="49670">
                  <c:v>3772723.6741029997</c:v>
                </c:pt>
                <c:pt idx="49671">
                  <c:v>3757016.4931819993</c:v>
                </c:pt>
                <c:pt idx="49672">
                  <c:v>3741306.7122579995</c:v>
                </c:pt>
                <c:pt idx="49673">
                  <c:v>3725594.3470310001</c:v>
                </c:pt>
                <c:pt idx="49674">
                  <c:v>3709879.413149999</c:v>
                </c:pt>
                <c:pt idx="49675">
                  <c:v>3694161.926213</c:v>
                </c:pt>
                <c:pt idx="49676">
                  <c:v>3678441.9017690001</c:v>
                </c:pt>
                <c:pt idx="49677">
                  <c:v>3662719.3553139996</c:v>
                </c:pt>
                <c:pt idx="49678">
                  <c:v>3646994.3022980001</c:v>
                </c:pt>
                <c:pt idx="49679">
                  <c:v>3631266.7581169996</c:v>
                </c:pt>
                <c:pt idx="49680">
                  <c:v>3615536.7381209997</c:v>
                </c:pt>
                <c:pt idx="49681">
                  <c:v>3599804.2576069999</c:v>
                </c:pt>
                <c:pt idx="49682">
                  <c:v>3584069.3318249998</c:v>
                </c:pt>
                <c:pt idx="49683">
                  <c:v>3568331.9759749994</c:v>
                </c:pt>
                <c:pt idx="49684">
                  <c:v>3552592.2052079998</c:v>
                </c:pt>
                <c:pt idx="49685">
                  <c:v>3536850.0346260001</c:v>
                </c:pt>
                <c:pt idx="49686">
                  <c:v>3521105.4792820001</c:v>
                </c:pt>
                <c:pt idx="49687">
                  <c:v>3505358.554182</c:v>
                </c:pt>
                <c:pt idx="49688">
                  <c:v>3489609.2742800005</c:v>
                </c:pt>
                <c:pt idx="49689">
                  <c:v>3473857.6544869998</c:v>
                </c:pt>
                <c:pt idx="49690">
                  <c:v>3458103.7096600002</c:v>
                </c:pt>
                <c:pt idx="49691">
                  <c:v>3442347.4546139995</c:v>
                </c:pt>
                <c:pt idx="49692">
                  <c:v>3426588.90411</c:v>
                </c:pt>
                <c:pt idx="49693">
                  <c:v>3410828.0728679993</c:v>
                </c:pt>
                <c:pt idx="49694">
                  <c:v>3395064.9755549994</c:v>
                </c:pt>
                <c:pt idx="49695">
                  <c:v>3379299.6267930004</c:v>
                </c:pt>
                <c:pt idx="49696">
                  <c:v>3363532.041158</c:v>
                </c:pt>
                <c:pt idx="49697">
                  <c:v>3347762.2331769997</c:v>
                </c:pt>
                <c:pt idx="49698">
                  <c:v>3331990.2173299999</c:v>
                </c:pt>
                <c:pt idx="49699">
                  <c:v>3316216.0080519994</c:v>
                </c:pt>
                <c:pt idx="49700">
                  <c:v>3300439.6197310002</c:v>
                </c:pt>
                <c:pt idx="49701">
                  <c:v>3284661.0667079999</c:v>
                </c:pt>
                <c:pt idx="49702">
                  <c:v>3268880.3632769999</c:v>
                </c:pt>
                <c:pt idx="49703">
                  <c:v>3253097.5236889999</c:v>
                </c:pt>
                <c:pt idx="49704">
                  <c:v>3237312.5621449994</c:v>
                </c:pt>
                <c:pt idx="49705">
                  <c:v>3221525.4928029994</c:v>
                </c:pt>
                <c:pt idx="49706">
                  <c:v>3205736.329775</c:v>
                </c:pt>
                <c:pt idx="49707">
                  <c:v>3189945.0871259999</c:v>
                </c:pt>
                <c:pt idx="49708">
                  <c:v>3174151.7788780001</c:v>
                </c:pt>
                <c:pt idx="49709">
                  <c:v>3158356.4190059993</c:v>
                </c:pt>
                <c:pt idx="49710">
                  <c:v>3142559.0214409996</c:v>
                </c:pt>
                <c:pt idx="49711">
                  <c:v>3126759.6000680001</c:v>
                </c:pt>
                <c:pt idx="49712">
                  <c:v>3110958.1687290003</c:v>
                </c:pt>
                <c:pt idx="49713">
                  <c:v>3095154.7412190004</c:v>
                </c:pt>
                <c:pt idx="49714">
                  <c:v>3079349.3312909999</c:v>
                </c:pt>
                <c:pt idx="49715">
                  <c:v>3063541.952651999</c:v>
                </c:pt>
                <c:pt idx="49716">
                  <c:v>3047732.6189659997</c:v>
                </c:pt>
                <c:pt idx="49717">
                  <c:v>3031921.3438519994</c:v>
                </c:pt>
                <c:pt idx="49718">
                  <c:v>3016108.1408859999</c:v>
                </c:pt>
                <c:pt idx="49719">
                  <c:v>3000293.0235979999</c:v>
                </c:pt>
                <c:pt idx="49720">
                  <c:v>2984476.0054789996</c:v>
                </c:pt>
                <c:pt idx="49721">
                  <c:v>2968657.0999719994</c:v>
                </c:pt>
                <c:pt idx="49722">
                  <c:v>2952836.3204799998</c:v>
                </c:pt>
                <c:pt idx="49723">
                  <c:v>2937013.6803589999</c:v>
                </c:pt>
                <c:pt idx="49724">
                  <c:v>2921189.1929259994</c:v>
                </c:pt>
                <c:pt idx="49725">
                  <c:v>2905362.8714539995</c:v>
                </c:pt>
                <c:pt idx="49726">
                  <c:v>2889534.729171</c:v>
                </c:pt>
                <c:pt idx="49727">
                  <c:v>2873704.779265</c:v>
                </c:pt>
                <c:pt idx="49728">
                  <c:v>2857873.0348800002</c:v>
                </c:pt>
                <c:pt idx="49729">
                  <c:v>2842039.5091200001</c:v>
                </c:pt>
                <c:pt idx="49730">
                  <c:v>2826204.2150429995</c:v>
                </c:pt>
                <c:pt idx="49731">
                  <c:v>2810367.1656689998</c:v>
                </c:pt>
                <c:pt idx="49732">
                  <c:v>2794528.3739719996</c:v>
                </c:pt>
                <c:pt idx="49733">
                  <c:v>2778687.8528889995</c:v>
                </c:pt>
                <c:pt idx="49734">
                  <c:v>2762845.6153099993</c:v>
                </c:pt>
                <c:pt idx="49735">
                  <c:v>2747001.6740890001</c:v>
                </c:pt>
                <c:pt idx="49736">
                  <c:v>2731156.0420329999</c:v>
                </c:pt>
                <c:pt idx="49737">
                  <c:v>2715308.7319129999</c:v>
                </c:pt>
                <c:pt idx="49738">
                  <c:v>2699459.7564549996</c:v>
                </c:pt>
                <c:pt idx="49739">
                  <c:v>2683609.1283469996</c:v>
                </c:pt>
                <c:pt idx="49740">
                  <c:v>2667756.860233</c:v>
                </c:pt>
                <c:pt idx="49741">
                  <c:v>2651902.9647190003</c:v>
                </c:pt>
                <c:pt idx="49742">
                  <c:v>2636047.4543699995</c:v>
                </c:pt>
                <c:pt idx="49743">
                  <c:v>2620190.3417090001</c:v>
                </c:pt>
                <c:pt idx="49744">
                  <c:v>2604331.639219</c:v>
                </c:pt>
                <c:pt idx="49745">
                  <c:v>2588471.3593449993</c:v>
                </c:pt>
                <c:pt idx="49746">
                  <c:v>2572609.51449</c:v>
                </c:pt>
                <c:pt idx="49747">
                  <c:v>2556746.1170180002</c:v>
                </c:pt>
                <c:pt idx="49748">
                  <c:v>2540881.1792509998</c:v>
                </c:pt>
                <c:pt idx="49749">
                  <c:v>2525014.7134749996</c:v>
                </c:pt>
                <c:pt idx="49750">
                  <c:v>2509146.731933</c:v>
                </c:pt>
                <c:pt idx="49751">
                  <c:v>2493277.2468310003</c:v>
                </c:pt>
                <c:pt idx="49752">
                  <c:v>2477406.270335</c:v>
                </c:pt>
                <c:pt idx="49753">
                  <c:v>2461533.8145709997</c:v>
                </c:pt>
                <c:pt idx="49754">
                  <c:v>2445659.8916269997</c:v>
                </c:pt>
                <c:pt idx="49755">
                  <c:v>2429784.5135519993</c:v>
                </c:pt>
                <c:pt idx="49756">
                  <c:v>2413907.6923549995</c:v>
                </c:pt>
                <c:pt idx="49757">
                  <c:v>2398029.440008</c:v>
                </c:pt>
                <c:pt idx="49758">
                  <c:v>2382149.7684439993</c:v>
                </c:pt>
                <c:pt idx="49759">
                  <c:v>2366268.6895570001</c:v>
                </c:pt>
                <c:pt idx="49760">
                  <c:v>2350386.2152029998</c:v>
                </c:pt>
                <c:pt idx="49761">
                  <c:v>2334502.3572</c:v>
                </c:pt>
                <c:pt idx="49762">
                  <c:v>2318617.1273280005</c:v>
                </c:pt>
                <c:pt idx="49763">
                  <c:v>2302730.537329</c:v>
                </c:pt>
                <c:pt idx="49764">
                  <c:v>2286842.5989079997</c:v>
                </c:pt>
                <c:pt idx="49765">
                  <c:v>2270953.3237299998</c:v>
                </c:pt>
                <c:pt idx="49766">
                  <c:v>2255062.7234240002</c:v>
                </c:pt>
                <c:pt idx="49767">
                  <c:v>2239170.8095829999</c:v>
                </c:pt>
                <c:pt idx="49768">
                  <c:v>2223277.5937600001</c:v>
                </c:pt>
                <c:pt idx="49769">
                  <c:v>2207383.0874729999</c:v>
                </c:pt>
                <c:pt idx="49770">
                  <c:v>2191487.3021999993</c:v>
                </c:pt>
                <c:pt idx="49771">
                  <c:v>2175590.2493870002</c:v>
                </c:pt>
                <c:pt idx="49772">
                  <c:v>2159691.940438</c:v>
                </c:pt>
                <c:pt idx="49773">
                  <c:v>2143792.3867230001</c:v>
                </c:pt>
                <c:pt idx="49774">
                  <c:v>2127891.5995749999</c:v>
                </c:pt>
                <c:pt idx="49775">
                  <c:v>2111989.5902900002</c:v>
                </c:pt>
                <c:pt idx="49776">
                  <c:v>2096086.3701280002</c:v>
                </c:pt>
                <c:pt idx="49777">
                  <c:v>2080181.950314</c:v>
                </c:pt>
                <c:pt idx="49778">
                  <c:v>2064276.3420350002</c:v>
                </c:pt>
                <c:pt idx="49779">
                  <c:v>2048369.5564420002</c:v>
                </c:pt>
                <c:pt idx="49780">
                  <c:v>2032461.6046509999</c:v>
                </c:pt>
                <c:pt idx="49781">
                  <c:v>2016552.497742</c:v>
                </c:pt>
                <c:pt idx="49782">
                  <c:v>2000642.24676</c:v>
                </c:pt>
                <c:pt idx="49783">
                  <c:v>1984730.8627130003</c:v>
                </c:pt>
                <c:pt idx="49784">
                  <c:v>1968818.3565740003</c:v>
                </c:pt>
                <c:pt idx="49785">
                  <c:v>1952904.7392819999</c:v>
                </c:pt>
                <c:pt idx="49786">
                  <c:v>1936990.021739</c:v>
                </c:pt>
                <c:pt idx="49787">
                  <c:v>1921074.2148130001</c:v>
                </c:pt>
                <c:pt idx="49788">
                  <c:v>1905157.3293360001</c:v>
                </c:pt>
                <c:pt idx="49789">
                  <c:v>1889239.3761060003</c:v>
                </c:pt>
                <c:pt idx="49790">
                  <c:v>1873320.365886</c:v>
                </c:pt>
                <c:pt idx="49791">
                  <c:v>1857400.3094050002</c:v>
                </c:pt>
                <c:pt idx="49792">
                  <c:v>1841479.2173559999</c:v>
                </c:pt>
                <c:pt idx="49793">
                  <c:v>1825557.1003980001</c:v>
                </c:pt>
                <c:pt idx="49794">
                  <c:v>1809633.9691580001</c:v>
                </c:pt>
                <c:pt idx="49795">
                  <c:v>1793709.8342239999</c:v>
                </c:pt>
                <c:pt idx="49796">
                  <c:v>1777784.706155</c:v>
                </c:pt>
                <c:pt idx="49797">
                  <c:v>1761858.5954720001</c:v>
                </c:pt>
                <c:pt idx="49798">
                  <c:v>1745931.512665</c:v>
                </c:pt>
                <c:pt idx="49799">
                  <c:v>1730003.4681889999</c:v>
                </c:pt>
                <c:pt idx="49800">
                  <c:v>1714074.4724640001</c:v>
                </c:pt>
                <c:pt idx="49801">
                  <c:v>1698144.5358790001</c:v>
                </c:pt>
                <c:pt idx="49802">
                  <c:v>1682213.668788</c:v>
                </c:pt>
                <c:pt idx="49803">
                  <c:v>1666281.8815120002</c:v>
                </c:pt>
                <c:pt idx="49804">
                  <c:v>1650349.1843380001</c:v>
                </c:pt>
                <c:pt idx="49805">
                  <c:v>1634415.5875210001</c:v>
                </c:pt>
                <c:pt idx="49806">
                  <c:v>1618481.1012829999</c:v>
                </c:pt>
                <c:pt idx="49807">
                  <c:v>1602545.735812</c:v>
                </c:pt>
                <c:pt idx="49808">
                  <c:v>1586609.5012639998</c:v>
                </c:pt>
                <c:pt idx="49809">
                  <c:v>1570672.4077609999</c:v>
                </c:pt>
                <c:pt idx="49810">
                  <c:v>1554734.4653949998</c:v>
                </c:pt>
                <c:pt idx="49811">
                  <c:v>1538795.684222</c:v>
                </c:pt>
                <c:pt idx="49812">
                  <c:v>1522856.074269</c:v>
                </c:pt>
                <c:pt idx="49813">
                  <c:v>1506915.6455290001</c:v>
                </c:pt>
                <c:pt idx="49814">
                  <c:v>1490974.407962</c:v>
                </c:pt>
                <c:pt idx="49815">
                  <c:v>1475032.3714970001</c:v>
                </c:pt>
                <c:pt idx="49816">
                  <c:v>1459089.5460310001</c:v>
                </c:pt>
                <c:pt idx="49817">
                  <c:v>1443145.9414289999</c:v>
                </c:pt>
                <c:pt idx="49818">
                  <c:v>1427201.5675240001</c:v>
                </c:pt>
                <c:pt idx="49819">
                  <c:v>1411256.4341170001</c:v>
                </c:pt>
                <c:pt idx="49820">
                  <c:v>1395310.5509780003</c:v>
                </c:pt>
                <c:pt idx="49821">
                  <c:v>1379363.9278460001</c:v>
                </c:pt>
                <c:pt idx="49822">
                  <c:v>1363416.574426</c:v>
                </c:pt>
                <c:pt idx="49823">
                  <c:v>1347468.500395</c:v>
                </c:pt>
                <c:pt idx="49824">
                  <c:v>1331519.7153979999</c:v>
                </c:pt>
                <c:pt idx="49825">
                  <c:v>1315570.2290460002</c:v>
                </c:pt>
                <c:pt idx="49826">
                  <c:v>1299620.0509230001</c:v>
                </c:pt>
                <c:pt idx="49827">
                  <c:v>1283669.1905790004</c:v>
                </c:pt>
                <c:pt idx="49828">
                  <c:v>1267717.6575350002</c:v>
                </c:pt>
                <c:pt idx="49829">
                  <c:v>1251765.4612819997</c:v>
                </c:pt>
                <c:pt idx="49830">
                  <c:v>1235812.611277</c:v>
                </c:pt>
                <c:pt idx="49831">
                  <c:v>1219859.1169500004</c:v>
                </c:pt>
                <c:pt idx="49832">
                  <c:v>1203904.9876989999</c:v>
                </c:pt>
                <c:pt idx="49833">
                  <c:v>1187950.2328920001</c:v>
                </c:pt>
                <c:pt idx="49834">
                  <c:v>1171994.8618650001</c:v>
                </c:pt>
                <c:pt idx="49835">
                  <c:v>1156038.8839280002</c:v>
                </c:pt>
                <c:pt idx="49836">
                  <c:v>1140082.3083559999</c:v>
                </c:pt>
                <c:pt idx="49837">
                  <c:v>1124125.1443990001</c:v>
                </c:pt>
                <c:pt idx="49838">
                  <c:v>1108167.4012719998</c:v>
                </c:pt>
                <c:pt idx="49839">
                  <c:v>1092209.0881650001</c:v>
                </c:pt>
                <c:pt idx="49840">
                  <c:v>1076250.2142349998</c:v>
                </c:pt>
                <c:pt idx="49841">
                  <c:v>1060290.7886099999</c:v>
                </c:pt>
                <c:pt idx="49842">
                  <c:v>1044330.820391</c:v>
                </c:pt>
                <c:pt idx="49843">
                  <c:v>1028370.3186460001</c:v>
                </c:pt>
                <c:pt idx="49844">
                  <c:v>1012409.2924169999</c:v>
                </c:pt>
                <c:pt idx="49845">
                  <c:v>996447.75071399997</c:v>
                </c:pt>
                <c:pt idx="49846">
                  <c:v>980485.70251899981</c:v>
                </c:pt>
                <c:pt idx="49847">
                  <c:v>964523.15678600012</c:v>
                </c:pt>
                <c:pt idx="49848">
                  <c:v>948560.12243799993</c:v>
                </c:pt>
                <c:pt idx="49849">
                  <c:v>932596.60837099992</c:v>
                </c:pt>
                <c:pt idx="49850">
                  <c:v>916632.62345200009</c:v>
                </c:pt>
                <c:pt idx="49851">
                  <c:v>900668.17651899986</c:v>
                </c:pt>
                <c:pt idx="49852">
                  <c:v>884703.27637999994</c:v>
                </c:pt>
                <c:pt idx="49853">
                  <c:v>868737.93181700015</c:v>
                </c:pt>
                <c:pt idx="49854">
                  <c:v>852772.15158099995</c:v>
                </c:pt>
                <c:pt idx="49855">
                  <c:v>836805.94439799991</c:v>
                </c:pt>
                <c:pt idx="49856">
                  <c:v>820839.31896300009</c:v>
                </c:pt>
                <c:pt idx="49857">
                  <c:v>804872.28394499992</c:v>
                </c:pt>
                <c:pt idx="49858">
                  <c:v>788904.84798100009</c:v>
                </c:pt>
                <c:pt idx="49859">
                  <c:v>772937.01968600007</c:v>
                </c:pt>
                <c:pt idx="49860">
                  <c:v>756968.80764200003</c:v>
                </c:pt>
                <c:pt idx="49861">
                  <c:v>741000.22040500003</c:v>
                </c:pt>
                <c:pt idx="49862">
                  <c:v>725031.26650499995</c:v>
                </c:pt>
                <c:pt idx="49863">
                  <c:v>709061.95444200002</c:v>
                </c:pt>
                <c:pt idx="49864">
                  <c:v>693092.29268999991</c:v>
                </c:pt>
                <c:pt idx="49865">
                  <c:v>677122.28969399992</c:v>
                </c:pt>
                <c:pt idx="49866">
                  <c:v>661151.95387300011</c:v>
                </c:pt>
                <c:pt idx="49867">
                  <c:v>645181.29361899989</c:v>
                </c:pt>
                <c:pt idx="49868">
                  <c:v>629210.31729500007</c:v>
                </c:pt>
                <c:pt idx="49869">
                  <c:v>613239.03323900001</c:v>
                </c:pt>
                <c:pt idx="49870">
                  <c:v>597267.449761</c:v>
                </c:pt>
                <c:pt idx="49871">
                  <c:v>581295.57514399989</c:v>
                </c:pt>
                <c:pt idx="49872">
                  <c:v>565323.41764400003</c:v>
                </c:pt>
                <c:pt idx="49873">
                  <c:v>549350.98549200001</c:v>
                </c:pt>
                <c:pt idx="49874">
                  <c:v>533378.28688899998</c:v>
                </c:pt>
                <c:pt idx="49875">
                  <c:v>517405.33001300006</c:v>
                </c:pt>
                <c:pt idx="49876">
                  <c:v>501432.12301300006</c:v>
                </c:pt>
                <c:pt idx="49877">
                  <c:v>485458.67401199997</c:v>
                </c:pt>
                <c:pt idx="49878">
                  <c:v>469484.99110800005</c:v>
                </c:pt>
                <c:pt idx="49879">
                  <c:v>453511.08237199998</c:v>
                </c:pt>
                <c:pt idx="49880">
                  <c:v>437536.95584800001</c:v>
                </c:pt>
                <c:pt idx="49881">
                  <c:v>421562.61955499992</c:v>
                </c:pt>
                <c:pt idx="49882">
                  <c:v>405588.08148599998</c:v>
                </c:pt>
                <c:pt idx="49883">
                  <c:v>389613.349606</c:v>
                </c:pt>
                <c:pt idx="49884">
                  <c:v>373638.431858</c:v>
                </c:pt>
                <c:pt idx="49885">
                  <c:v>357663.33615599992</c:v>
                </c:pt>
                <c:pt idx="49886">
                  <c:v>341688.07038900006</c:v>
                </c:pt>
                <c:pt idx="49887">
                  <c:v>325712.64242099994</c:v>
                </c:pt>
                <c:pt idx="49888">
                  <c:v>309737.06008999998</c:v>
                </c:pt>
                <c:pt idx="49889">
                  <c:v>293761.33120999997</c:v>
                </c:pt>
                <c:pt idx="49890">
                  <c:v>277785.46356700006</c:v>
                </c:pt>
                <c:pt idx="49891">
                  <c:v>261809.46492500001</c:v>
                </c:pt>
                <c:pt idx="49892">
                  <c:v>245833.34301799999</c:v>
                </c:pt>
                <c:pt idx="49893">
                  <c:v>229857.105561</c:v>
                </c:pt>
                <c:pt idx="49894">
                  <c:v>213880.76023900002</c:v>
                </c:pt>
                <c:pt idx="49895">
                  <c:v>197904.31471299997</c:v>
                </c:pt>
                <c:pt idx="49896">
                  <c:v>181927.776622</c:v>
                </c:pt>
                <c:pt idx="49897">
                  <c:v>165951.15357699996</c:v>
                </c:pt>
                <c:pt idx="49898">
                  <c:v>149974.45316499998</c:v>
                </c:pt>
                <c:pt idx="49899">
                  <c:v>133997.68295000002</c:v>
                </c:pt>
                <c:pt idx="49900">
                  <c:v>118020.85046800002</c:v>
                </c:pt>
                <c:pt idx="49901">
                  <c:v>102043.96323399998</c:v>
                </c:pt>
                <c:pt idx="49902">
                  <c:v>86067.028737999994</c:v>
                </c:pt>
                <c:pt idx="49903">
                  <c:v>70090.054441999993</c:v>
                </c:pt>
                <c:pt idx="49904">
                  <c:v>54113.047788999997</c:v>
                </c:pt>
                <c:pt idx="49905">
                  <c:v>38136.016194000003</c:v>
                </c:pt>
                <c:pt idx="49906">
                  <c:v>22158.967049999999</c:v>
                </c:pt>
                <c:pt idx="49907">
                  <c:v>6181.9077249999991</c:v>
                </c:pt>
                <c:pt idx="49908">
                  <c:v>-9795.1544379999996</c:v>
                </c:pt>
                <c:pt idx="49909">
                  <c:v>-25772.212116999995</c:v>
                </c:pt>
                <c:pt idx="49910">
                  <c:v>-41749.258017000007</c:v>
                </c:pt>
                <c:pt idx="49911">
                  <c:v>-57726.284866000002</c:v>
                </c:pt>
                <c:pt idx="49912">
                  <c:v>-73703.285413000005</c:v>
                </c:pt>
                <c:pt idx="49913">
                  <c:v>-89680.25243399998</c:v>
                </c:pt>
                <c:pt idx="49914">
                  <c:v>-105657.17872700003</c:v>
                </c:pt>
                <c:pt idx="49915">
                  <c:v>-121634.057113</c:v>
                </c:pt>
                <c:pt idx="49916">
                  <c:v>-137610.88043799993</c:v>
                </c:pt>
                <c:pt idx="49917">
                  <c:v>-153587.64157099999</c:v>
                </c:pt>
                <c:pt idx="49918">
                  <c:v>-169564.33340199996</c:v>
                </c:pt>
                <c:pt idx="49919">
                  <c:v>-185540.94884699999</c:v>
                </c:pt>
                <c:pt idx="49920">
                  <c:v>-201517.480843</c:v>
                </c:pt>
                <c:pt idx="49921">
                  <c:v>-217493.92235199999</c:v>
                </c:pt>
                <c:pt idx="49922">
                  <c:v>-233470.26635699999</c:v>
                </c:pt>
                <c:pt idx="49923">
                  <c:v>-249446.50586500001</c:v>
                </c:pt>
                <c:pt idx="49924">
                  <c:v>-265422.633906</c:v>
                </c:pt>
                <c:pt idx="49925">
                  <c:v>-281398.64353300002</c:v>
                </c:pt>
                <c:pt idx="49926">
                  <c:v>-297374.52781999996</c:v>
                </c:pt>
                <c:pt idx="49927">
                  <c:v>-313350.27986499999</c:v>
                </c:pt>
                <c:pt idx="49928">
                  <c:v>-329325.892788</c:v>
                </c:pt>
                <c:pt idx="49929">
                  <c:v>-345301.35973199992</c:v>
                </c:pt>
                <c:pt idx="49930">
                  <c:v>-361276.673862</c:v>
                </c:pt>
                <c:pt idx="49931">
                  <c:v>-377251.82836499996</c:v>
                </c:pt>
                <c:pt idx="49932">
                  <c:v>-393226.81645099999</c:v>
                </c:pt>
                <c:pt idx="49933">
                  <c:v>-409201.631353</c:v>
                </c:pt>
                <c:pt idx="49934">
                  <c:v>-425176.26632300002</c:v>
                </c:pt>
                <c:pt idx="49935">
                  <c:v>-441150.71463800006</c:v>
                </c:pt>
                <c:pt idx="49936">
                  <c:v>-457124.96959599998</c:v>
                </c:pt>
                <c:pt idx="49937">
                  <c:v>-473099.02451800008</c:v>
                </c:pt>
                <c:pt idx="49938">
                  <c:v>-489072.87274299999</c:v>
                </c:pt>
                <c:pt idx="49939">
                  <c:v>-505046.50763800001</c:v>
                </c:pt>
                <c:pt idx="49940">
                  <c:v>-521019.92258500005</c:v>
                </c:pt>
                <c:pt idx="49941">
                  <c:v>-536993.11099399999</c:v>
                </c:pt>
                <c:pt idx="49942">
                  <c:v>-552966.06629100011</c:v>
                </c:pt>
                <c:pt idx="49943">
                  <c:v>-568938.78192799992</c:v>
                </c:pt>
                <c:pt idx="49944">
                  <c:v>-584911.25137499999</c:v>
                </c:pt>
                <c:pt idx="49945">
                  <c:v>-600883.46812600014</c:v>
                </c:pt>
                <c:pt idx="49946">
                  <c:v>-616855.42569400009</c:v>
                </c:pt>
                <c:pt idx="49947">
                  <c:v>-632827.117616</c:v>
                </c:pt>
                <c:pt idx="49948">
                  <c:v>-648798.53744700004</c:v>
                </c:pt>
                <c:pt idx="49949">
                  <c:v>-664769.67876599997</c:v>
                </c:pt>
                <c:pt idx="49950">
                  <c:v>-680740.53517099994</c:v>
                </c:pt>
                <c:pt idx="49951">
                  <c:v>-696711.10028300004</c:v>
                </c:pt>
                <c:pt idx="49952">
                  <c:v>-712681.36774100002</c:v>
                </c:pt>
                <c:pt idx="49953">
                  <c:v>-728651.33120800019</c:v>
                </c:pt>
                <c:pt idx="49954">
                  <c:v>-744620.98436599993</c:v>
                </c:pt>
                <c:pt idx="49955">
                  <c:v>-760590.32091699995</c:v>
                </c:pt>
                <c:pt idx="49956">
                  <c:v>-776559.33458700008</c:v>
                </c:pt>
                <c:pt idx="49957">
                  <c:v>-792528.01911799982</c:v>
                </c:pt>
                <c:pt idx="49958">
                  <c:v>-808496.36827600014</c:v>
                </c:pt>
                <c:pt idx="49959">
                  <c:v>-824464.37584700005</c:v>
                </c:pt>
                <c:pt idx="49960">
                  <c:v>-840432.0356360001</c:v>
                </c:pt>
                <c:pt idx="49961">
                  <c:v>-856399.3414700001</c:v>
                </c:pt>
                <c:pt idx="49962">
                  <c:v>-872366.28719399986</c:v>
                </c:pt>
                <c:pt idx="49963">
                  <c:v>-888332.86667600006</c:v>
                </c:pt>
                <c:pt idx="49964">
                  <c:v>-904299.07380300004</c:v>
                </c:pt>
                <c:pt idx="49965">
                  <c:v>-920264.90248100017</c:v>
                </c:pt>
                <c:pt idx="49966">
                  <c:v>-936230.34663700021</c:v>
                </c:pt>
                <c:pt idx="49967">
                  <c:v>-952195.40021899983</c:v>
                </c:pt>
                <c:pt idx="49968">
                  <c:v>-968160.05719199998</c:v>
                </c:pt>
                <c:pt idx="49969">
                  <c:v>-984124.31154499995</c:v>
                </c:pt>
                <c:pt idx="49970">
                  <c:v>-1000088.1572829999</c:v>
                </c:pt>
                <c:pt idx="49971">
                  <c:v>-1016051.588434</c:v>
                </c:pt>
                <c:pt idx="49972">
                  <c:v>-1032014.5990409999</c:v>
                </c:pt>
                <c:pt idx="49973">
                  <c:v>-1047977.1831719999</c:v>
                </c:pt>
                <c:pt idx="49974">
                  <c:v>-1063939.3349120002</c:v>
                </c:pt>
                <c:pt idx="49975">
                  <c:v>-1079901.0483639999</c:v>
                </c:pt>
                <c:pt idx="49976">
                  <c:v>-1095862.3176539999</c:v>
                </c:pt>
                <c:pt idx="49977">
                  <c:v>-1111823.1369240002</c:v>
                </c:pt>
                <c:pt idx="49978">
                  <c:v>-1127783.500337</c:v>
                </c:pt>
                <c:pt idx="49979">
                  <c:v>-1143743.4020750001</c:v>
                </c:pt>
                <c:pt idx="49980">
                  <c:v>-1159702.8363390001</c:v>
                </c:pt>
                <c:pt idx="49981">
                  <c:v>-1175661.7973500001</c:v>
                </c:pt>
                <c:pt idx="49982">
                  <c:v>-1191620.2793470002</c:v>
                </c:pt>
                <c:pt idx="49983">
                  <c:v>-1207578.2765880001</c:v>
                </c:pt>
                <c:pt idx="49984">
                  <c:v>-1223535.7833509999</c:v>
                </c:pt>
                <c:pt idx="49985">
                  <c:v>-1239492.7939320002</c:v>
                </c:pt>
                <c:pt idx="49986">
                  <c:v>-1255449.3026460002</c:v>
                </c:pt>
                <c:pt idx="49987">
                  <c:v>-1271405.3038260001</c:v>
                </c:pt>
                <c:pt idx="49988">
                  <c:v>-1287360.791827</c:v>
                </c:pt>
                <c:pt idx="49989">
                  <c:v>-1303315.7610180001</c:v>
                </c:pt>
                <c:pt idx="49990">
                  <c:v>-1319270.2057889998</c:v>
                </c:pt>
                <c:pt idx="49991">
                  <c:v>-1335224.1205500001</c:v>
                </c:pt>
                <c:pt idx="49992">
                  <c:v>-1351177.499727</c:v>
                </c:pt>
                <c:pt idx="49993">
                  <c:v>-1367130.3377650001</c:v>
                </c:pt>
                <c:pt idx="49994">
                  <c:v>-1383082.6291280002</c:v>
                </c:pt>
                <c:pt idx="49995">
                  <c:v>-1399034.368299</c:v>
                </c:pt>
                <c:pt idx="49996">
                  <c:v>-1414985.5497770002</c:v>
                </c:pt>
                <c:pt idx="49997">
                  <c:v>-1430936.168081</c:v>
                </c:pt>
                <c:pt idx="49998">
                  <c:v>-1446886.2177480001</c:v>
                </c:pt>
                <c:pt idx="49999">
                  <c:v>-1462835.6933330002</c:v>
                </c:pt>
                <c:pt idx="50000">
                  <c:v>-1478784.5894090002</c:v>
                </c:pt>
                <c:pt idx="50001">
                  <c:v>-1494732.900566</c:v>
                </c:pt>
                <c:pt idx="50002">
                  <c:v>-1510680.6214140002</c:v>
                </c:pt>
                <c:pt idx="50003">
                  <c:v>-1526627.7465780003</c:v>
                </c:pt>
                <c:pt idx="50004">
                  <c:v>-1542574.270704</c:v>
                </c:pt>
                <c:pt idx="50005">
                  <c:v>-1558520.188454</c:v>
                </c:pt>
                <c:pt idx="50006">
                  <c:v>-1574465.4945080001</c:v>
                </c:pt>
                <c:pt idx="50007">
                  <c:v>-1590410.1835630003</c:v>
                </c:pt>
                <c:pt idx="50008">
                  <c:v>-1606354.250335</c:v>
                </c:pt>
                <c:pt idx="50009">
                  <c:v>-1622297.6895570003</c:v>
                </c:pt>
                <c:pt idx="50010">
                  <c:v>-1638240.4959790001</c:v>
                </c:pt>
                <c:pt idx="50011">
                  <c:v>-1654182.6643690001</c:v>
                </c:pt>
                <c:pt idx="50012">
                  <c:v>-1670124.1895120004</c:v>
                </c:pt>
                <c:pt idx="50013">
                  <c:v>-1686065.0662100001</c:v>
                </c:pt>
                <c:pt idx="50014">
                  <c:v>-1702005.2892839999</c:v>
                </c:pt>
                <c:pt idx="50015">
                  <c:v>-1717944.8535700003</c:v>
                </c:pt>
                <c:pt idx="50016">
                  <c:v>-1733883.7539230001</c:v>
                </c:pt>
                <c:pt idx="50017">
                  <c:v>-1749821.9852139999</c:v>
                </c:pt>
                <c:pt idx="50018">
                  <c:v>-1765759.5423310001</c:v>
                </c:pt>
                <c:pt idx="50019">
                  <c:v>-1781696.4201800001</c:v>
                </c:pt>
                <c:pt idx="50020">
                  <c:v>-1797632.613684</c:v>
                </c:pt>
                <c:pt idx="50021">
                  <c:v>-1813568.117781</c:v>
                </c:pt>
                <c:pt idx="50022">
                  <c:v>-1829502.9274279999</c:v>
                </c:pt>
                <c:pt idx="50023">
                  <c:v>-1845437.0375990001</c:v>
                </c:pt>
                <c:pt idx="50024">
                  <c:v>-1861370.4432819998</c:v>
                </c:pt>
                <c:pt idx="50025">
                  <c:v>-1877303.1394840002</c:v>
                </c:pt>
                <c:pt idx="50026">
                  <c:v>-1893235.1212289999</c:v>
                </c:pt>
                <c:pt idx="50027">
                  <c:v>-1909166.3835560002</c:v>
                </c:pt>
                <c:pt idx="50028">
                  <c:v>-1925096.9215219999</c:v>
                </c:pt>
                <c:pt idx="50029">
                  <c:v>-1941026.7301999999</c:v>
                </c:pt>
                <c:pt idx="50030">
                  <c:v>-1956955.804678</c:v>
                </c:pt>
                <c:pt idx="50031">
                  <c:v>-1972884.1400630001</c:v>
                </c:pt>
                <c:pt idx="50032">
                  <c:v>-1988811.7314770001</c:v>
                </c:pt>
                <c:pt idx="50033">
                  <c:v>-2004738.574057</c:v>
                </c:pt>
                <c:pt idx="50034">
                  <c:v>-2020664.6629600003</c:v>
                </c:pt>
                <c:pt idx="50035">
                  <c:v>-2036589.9933549999</c:v>
                </c:pt>
                <c:pt idx="50036">
                  <c:v>-2052514.5604300001</c:v>
                </c:pt>
                <c:pt idx="50037">
                  <c:v>-2068438.3593880001</c:v>
                </c:pt>
                <c:pt idx="50038">
                  <c:v>-2084361.3854470002</c:v>
                </c:pt>
                <c:pt idx="50039">
                  <c:v>-2100283.6338439994</c:v>
                </c:pt>
                <c:pt idx="50040">
                  <c:v>-2116205.099829</c:v>
                </c:pt>
                <c:pt idx="50041">
                  <c:v>-2132125.7786699994</c:v>
                </c:pt>
                <c:pt idx="50042">
                  <c:v>-2148045.6656489996</c:v>
                </c:pt>
                <c:pt idx="50043">
                  <c:v>-2163964.7560649998</c:v>
                </c:pt>
                <c:pt idx="50044">
                  <c:v>-2179883.0452330001</c:v>
                </c:pt>
                <c:pt idx="50045">
                  <c:v>-2195800.5284829997</c:v>
                </c:pt>
                <c:pt idx="50046">
                  <c:v>-2211717.2011609999</c:v>
                </c:pt>
                <c:pt idx="50047">
                  <c:v>-2227633.0586279994</c:v>
                </c:pt>
                <c:pt idx="50048">
                  <c:v>-2243548.0962609998</c:v>
                </c:pt>
                <c:pt idx="50049">
                  <c:v>-2259462.3094539996</c:v>
                </c:pt>
                <c:pt idx="50050">
                  <c:v>-2275375.693614</c:v>
                </c:pt>
                <c:pt idx="50051">
                  <c:v>-2291288.244165</c:v>
                </c:pt>
                <c:pt idx="50052">
                  <c:v>-2307199.9565459997</c:v>
                </c:pt>
                <c:pt idx="50053">
                  <c:v>-2323110.8262109999</c:v>
                </c:pt>
                <c:pt idx="50054">
                  <c:v>-2339020.8486289997</c:v>
                </c:pt>
                <c:pt idx="50055">
                  <c:v>-2354930.0192860002</c:v>
                </c:pt>
                <c:pt idx="50056">
                  <c:v>-2370838.3336819997</c:v>
                </c:pt>
                <c:pt idx="50057">
                  <c:v>-2386745.7873310004</c:v>
                </c:pt>
                <c:pt idx="50058">
                  <c:v>-2402652.3757639998</c:v>
                </c:pt>
                <c:pt idx="50059">
                  <c:v>-2418558.0945259999</c:v>
                </c:pt>
                <c:pt idx="50060">
                  <c:v>-2434462.9391769995</c:v>
                </c:pt>
                <c:pt idx="50061">
                  <c:v>-2450366.9052940002</c:v>
                </c:pt>
                <c:pt idx="50062">
                  <c:v>-2466269.9884659997</c:v>
                </c:pt>
                <c:pt idx="50063">
                  <c:v>-2482172.1842980003</c:v>
                </c:pt>
                <c:pt idx="50064">
                  <c:v>-2498073.4884099998</c:v>
                </c:pt>
                <c:pt idx="50065">
                  <c:v>-2513973.8964369996</c:v>
                </c:pt>
                <c:pt idx="50066">
                  <c:v>-2529873.4040279998</c:v>
                </c:pt>
                <c:pt idx="50067">
                  <c:v>-2545772.0068469997</c:v>
                </c:pt>
                <c:pt idx="50068">
                  <c:v>-2561669.7005739999</c:v>
                </c:pt>
                <c:pt idx="50069">
                  <c:v>-2577566.4809019994</c:v>
                </c:pt>
                <c:pt idx="50070">
                  <c:v>-2593462.3435379998</c:v>
                </c:pt>
                <c:pt idx="50071">
                  <c:v>-2609357.2842050004</c:v>
                </c:pt>
                <c:pt idx="50072">
                  <c:v>-2625251.2986399997</c:v>
                </c:pt>
                <c:pt idx="50073">
                  <c:v>-2641144.3825949999</c:v>
                </c:pt>
                <c:pt idx="50074">
                  <c:v>-2657036.5318339998</c:v>
                </c:pt>
                <c:pt idx="50075">
                  <c:v>-2672927.742139</c:v>
                </c:pt>
                <c:pt idx="50076">
                  <c:v>-2688818.0093029998</c:v>
                </c:pt>
                <c:pt idx="50077">
                  <c:v>-2704707.329136</c:v>
                </c:pt>
                <c:pt idx="50078">
                  <c:v>-2720595.6974599995</c:v>
                </c:pt>
                <c:pt idx="50079">
                  <c:v>-2736483.1101109996</c:v>
                </c:pt>
                <c:pt idx="50080">
                  <c:v>-2752369.5629419996</c:v>
                </c:pt>
                <c:pt idx="50081">
                  <c:v>-2768255.0518169999</c:v>
                </c:pt>
                <c:pt idx="50082">
                  <c:v>-2784139.5726159997</c:v>
                </c:pt>
                <c:pt idx="50083">
                  <c:v>-2800023.1212320006</c:v>
                </c:pt>
                <c:pt idx="50084">
                  <c:v>-2815905.6935709999</c:v>
                </c:pt>
                <c:pt idx="50085">
                  <c:v>-2831787.2855560002</c:v>
                </c:pt>
                <c:pt idx="50086">
                  <c:v>-2847667.8931199997</c:v>
                </c:pt>
                <c:pt idx="50087">
                  <c:v>-2863547.5122139994</c:v>
                </c:pt>
                <c:pt idx="50088">
                  <c:v>-2879426.1387979998</c:v>
                </c:pt>
                <c:pt idx="50089">
                  <c:v>-2895303.7688500001</c:v>
                </c:pt>
                <c:pt idx="50090">
                  <c:v>-2911180.3983599995</c:v>
                </c:pt>
                <c:pt idx="50091">
                  <c:v>-2927056.0233300002</c:v>
                </c:pt>
                <c:pt idx="50092">
                  <c:v>-2942930.6397790001</c:v>
                </c:pt>
                <c:pt idx="50093">
                  <c:v>-2958804.2437370005</c:v>
                </c:pt>
                <c:pt idx="50094">
                  <c:v>-2974676.8312479993</c:v>
                </c:pt>
                <c:pt idx="50095">
                  <c:v>-2990548.3983709994</c:v>
                </c:pt>
                <c:pt idx="50096">
                  <c:v>-3006418.9411760001</c:v>
                </c:pt>
                <c:pt idx="50097">
                  <c:v>-3022288.4557479997</c:v>
                </c:pt>
                <c:pt idx="50098">
                  <c:v>-3038156.9381849994</c:v>
                </c:pt>
                <c:pt idx="50099">
                  <c:v>-3054024.3845980004</c:v>
                </c:pt>
                <c:pt idx="50100">
                  <c:v>-3069890.7911129999</c:v>
                </c:pt>
                <c:pt idx="50101">
                  <c:v>-3085756.153866</c:v>
                </c:pt>
                <c:pt idx="50102">
                  <c:v>-3101620.4690100001</c:v>
                </c:pt>
                <c:pt idx="50103">
                  <c:v>-3117483.7327069999</c:v>
                </c:pt>
                <c:pt idx="50104">
                  <c:v>-3133345.9411360002</c:v>
                </c:pt>
                <c:pt idx="50105">
                  <c:v>-3149207.0904859994</c:v>
                </c:pt>
                <c:pt idx="50106">
                  <c:v>-3165067.1769619994</c:v>
                </c:pt>
                <c:pt idx="50107">
                  <c:v>-3180926.1967790001</c:v>
                </c:pt>
                <c:pt idx="50108">
                  <c:v>-3196784.1461680001</c:v>
                </c:pt>
                <c:pt idx="50109">
                  <c:v>-3212641.0213700002</c:v>
                </c:pt>
                <c:pt idx="50110">
                  <c:v>-3228496.8186399993</c:v>
                </c:pt>
                <c:pt idx="50111">
                  <c:v>-3244351.5342469998</c:v>
                </c:pt>
                <c:pt idx="50112">
                  <c:v>-3260205.1644720002</c:v>
                </c:pt>
                <c:pt idx="50113">
                  <c:v>-3276057.7056069998</c:v>
                </c:pt>
                <c:pt idx="50114">
                  <c:v>-3291909.1539599993</c:v>
                </c:pt>
                <c:pt idx="50115">
                  <c:v>-3307759.5058489996</c:v>
                </c:pt>
                <c:pt idx="50116">
                  <c:v>-3323608.7576060002</c:v>
                </c:pt>
                <c:pt idx="50117">
                  <c:v>-3339456.9055749997</c:v>
                </c:pt>
                <c:pt idx="50118">
                  <c:v>-3355303.9461129997</c:v>
                </c:pt>
                <c:pt idx="50119">
                  <c:v>-3371149.8755889996</c:v>
                </c:pt>
                <c:pt idx="50120">
                  <c:v>-3386994.6903860001</c:v>
                </c:pt>
                <c:pt idx="50121">
                  <c:v>-3402838.3868959998</c:v>
                </c:pt>
                <c:pt idx="50122">
                  <c:v>-3418680.9615280004</c:v>
                </c:pt>
                <c:pt idx="50123">
                  <c:v>-3434522.4106999994</c:v>
                </c:pt>
                <c:pt idx="50124">
                  <c:v>-3450362.7308439994</c:v>
                </c:pt>
                <c:pt idx="50125">
                  <c:v>-3466201.9184029992</c:v>
                </c:pt>
                <c:pt idx="50126">
                  <c:v>-3482039.9698330001</c:v>
                </c:pt>
                <c:pt idx="50127">
                  <c:v>-3497876.881602</c:v>
                </c:pt>
                <c:pt idx="50128">
                  <c:v>-3513712.6501909997</c:v>
                </c:pt>
                <c:pt idx="50129">
                  <c:v>-3529547.2720929999</c:v>
                </c:pt>
                <c:pt idx="50130">
                  <c:v>-3545380.7438110001</c:v>
                </c:pt>
                <c:pt idx="50131">
                  <c:v>-3561213.061863</c:v>
                </c:pt>
                <c:pt idx="50132">
                  <c:v>-3577044.2227770002</c:v>
                </c:pt>
                <c:pt idx="50133">
                  <c:v>-3592874.2230950003</c:v>
                </c:pt>
                <c:pt idx="50134">
                  <c:v>-3608703.0593679994</c:v>
                </c:pt>
                <c:pt idx="50135">
                  <c:v>-3624530.728162</c:v>
                </c:pt>
                <c:pt idx="50136">
                  <c:v>-3640357.2260520002</c:v>
                </c:pt>
                <c:pt idx="50137">
                  <c:v>-3656182.5496279998</c:v>
                </c:pt>
                <c:pt idx="50138">
                  <c:v>-3672006.6954899994</c:v>
                </c:pt>
                <c:pt idx="50139">
                  <c:v>-3687829.6602489999</c:v>
                </c:pt>
                <c:pt idx="50140">
                  <c:v>-3703651.4405299998</c:v>
                </c:pt>
                <c:pt idx="50141">
                  <c:v>-3719472.0329669993</c:v>
                </c:pt>
                <c:pt idx="50142">
                  <c:v>-3735291.4342080001</c:v>
                </c:pt>
                <c:pt idx="50143">
                  <c:v>-3751109.6409120001</c:v>
                </c:pt>
                <c:pt idx="50144">
                  <c:v>-3766926.6497479999</c:v>
                </c:pt>
                <c:pt idx="50145">
                  <c:v>-3782742.4573999997</c:v>
                </c:pt>
                <c:pt idx="50146">
                  <c:v>-3798557.0605600001</c:v>
                </c:pt>
                <c:pt idx="50147">
                  <c:v>-3814370.4559329995</c:v>
                </c:pt>
                <c:pt idx="50148">
                  <c:v>-3830182.6402350003</c:v>
                </c:pt>
                <c:pt idx="50149">
                  <c:v>-3845993.610196</c:v>
                </c:pt>
                <c:pt idx="50150">
                  <c:v>-3861803.3625529995</c:v>
                </c:pt>
                <c:pt idx="50151">
                  <c:v>-3877611.8940569996</c:v>
                </c:pt>
                <c:pt idx="50152">
                  <c:v>-3893419.2014700002</c:v>
                </c:pt>
                <c:pt idx="50153">
                  <c:v>-3909225.2815660005</c:v>
                </c:pt>
                <c:pt idx="50154">
                  <c:v>-3925030.1311289999</c:v>
                </c:pt>
                <c:pt idx="50155">
                  <c:v>-3940833.7469540001</c:v>
                </c:pt>
                <c:pt idx="50156">
                  <c:v>-3956636.1258489997</c:v>
                </c:pt>
                <c:pt idx="50157">
                  <c:v>-3972437.2646310003</c:v>
                </c:pt>
                <c:pt idx="50158">
                  <c:v>-3988237.160129</c:v>
                </c:pt>
                <c:pt idx="50159">
                  <c:v>-4004035.8091839994</c:v>
                </c:pt>
                <c:pt idx="50160">
                  <c:v>-4019833.2086469997</c:v>
                </c:pt>
                <c:pt idx="50161">
                  <c:v>-4035629.3553789994</c:v>
                </c:pt>
                <c:pt idx="50162">
                  <c:v>-4051424.2462550001</c:v>
                </c:pt>
                <c:pt idx="50163">
                  <c:v>-4067217.8781589991</c:v>
                </c:pt>
                <c:pt idx="50164">
                  <c:v>-4083010.2479850003</c:v>
                </c:pt>
                <c:pt idx="50165">
                  <c:v>-4098801.3526389995</c:v>
                </c:pt>
                <c:pt idx="50166">
                  <c:v>-4114591.1890380005</c:v>
                </c:pt>
                <c:pt idx="50167">
                  <c:v>-4130379.7541109999</c:v>
                </c:pt>
                <c:pt idx="50168">
                  <c:v>-4146167.0447940007</c:v>
                </c:pt>
                <c:pt idx="50169">
                  <c:v>-4161953.058038</c:v>
                </c:pt>
                <c:pt idx="50170">
                  <c:v>-4177737.7908020001</c:v>
                </c:pt>
                <c:pt idx="50171">
                  <c:v>-4193521.240057</c:v>
                </c:pt>
                <c:pt idx="50172">
                  <c:v>-4209303.4027829999</c:v>
                </c:pt>
                <c:pt idx="50173">
                  <c:v>-4225084.2759730006</c:v>
                </c:pt>
                <c:pt idx="50174">
                  <c:v>-4240863.8566279998</c:v>
                </c:pt>
                <c:pt idx="50175">
                  <c:v>-4256642.1417629998</c:v>
                </c:pt>
                <c:pt idx="50176">
                  <c:v>-4272419.1284000007</c:v>
                </c:pt>
                <c:pt idx="50177">
                  <c:v>-4288194.8135719998</c:v>
                </c:pt>
                <c:pt idx="50178">
                  <c:v>-4303969.194325</c:v>
                </c:pt>
                <c:pt idx="50179">
                  <c:v>-4319742.2677139994</c:v>
                </c:pt>
                <c:pt idx="50180">
                  <c:v>-4335514.0308019994</c:v>
                </c:pt>
                <c:pt idx="50181">
                  <c:v>-4351284.4806670006</c:v>
                </c:pt>
                <c:pt idx="50182">
                  <c:v>-4367053.6143929996</c:v>
                </c:pt>
                <c:pt idx="50183">
                  <c:v>-4382821.4290759992</c:v>
                </c:pt>
                <c:pt idx="50184">
                  <c:v>-4398587.9218239998</c:v>
                </c:pt>
                <c:pt idx="50185">
                  <c:v>-4414353.0897519998</c:v>
                </c:pt>
                <c:pt idx="50186">
                  <c:v>-4430116.9299879996</c:v>
                </c:pt>
                <c:pt idx="50187">
                  <c:v>-4445879.4396680007</c:v>
                </c:pt>
                <c:pt idx="50188">
                  <c:v>-4461640.6159399999</c:v>
                </c:pt>
                <c:pt idx="50189">
                  <c:v>-4477400.4559600009</c:v>
                </c:pt>
                <c:pt idx="50190">
                  <c:v>-4493158.9568960005</c:v>
                </c:pt>
                <c:pt idx="50191">
                  <c:v>-4508916.1159259994</c:v>
                </c:pt>
                <c:pt idx="50192">
                  <c:v>-4524671.9302360006</c:v>
                </c:pt>
                <c:pt idx="50193">
                  <c:v>-4540426.3970229998</c:v>
                </c:pt>
                <c:pt idx="50194">
                  <c:v>-4556179.5134959994</c:v>
                </c:pt>
                <c:pt idx="50195">
                  <c:v>-4571931.2768710004</c:v>
                </c:pt>
                <c:pt idx="50196">
                  <c:v>-4587681.6843750002</c:v>
                </c:pt>
                <c:pt idx="50197">
                  <c:v>-4603430.7332450002</c:v>
                </c:pt>
                <c:pt idx="50198">
                  <c:v>-4619178.4207279999</c:v>
                </c:pt>
                <c:pt idx="50199">
                  <c:v>-4634924.7440800006</c:v>
                </c:pt>
                <c:pt idx="50200">
                  <c:v>-4650669.7005670005</c:v>
                </c:pt>
                <c:pt idx="50201">
                  <c:v>-4666413.2874660017</c:v>
                </c:pt>
                <c:pt idx="50202">
                  <c:v>-4682155.5020630006</c:v>
                </c:pt>
                <c:pt idx="50203">
                  <c:v>-4697896.3416519994</c:v>
                </c:pt>
                <c:pt idx="50204">
                  <c:v>-4713635.8035379993</c:v>
                </c:pt>
                <c:pt idx="50205">
                  <c:v>-4729373.8850369994</c:v>
                </c:pt>
                <c:pt idx="50206">
                  <c:v>-4745110.5834719995</c:v>
                </c:pt>
                <c:pt idx="50207">
                  <c:v>-4760845.8961779997</c:v>
                </c:pt>
                <c:pt idx="50208">
                  <c:v>-4776579.8204969997</c:v>
                </c:pt>
                <c:pt idx="50209">
                  <c:v>-4792312.3537819982</c:v>
                </c:pt>
                <c:pt idx="50210">
                  <c:v>-4808043.4933970002</c:v>
                </c:pt>
                <c:pt idx="50211">
                  <c:v>-4823773.2367110001</c:v>
                </c:pt>
                <c:pt idx="50212">
                  <c:v>-4839501.5811069999</c:v>
                </c:pt>
                <c:pt idx="50213">
                  <c:v>-4855228.5239749998</c:v>
                </c:pt>
                <c:pt idx="50214">
                  <c:v>-4870954.0627139993</c:v>
                </c:pt>
                <c:pt idx="50215">
                  <c:v>-4886678.1947339987</c:v>
                </c:pt>
                <c:pt idx="50216">
                  <c:v>-4902400.9174540006</c:v>
                </c:pt>
                <c:pt idx="50217">
                  <c:v>-4918122.2283010008</c:v>
                </c:pt>
                <c:pt idx="50218">
                  <c:v>-4933842.1247119987</c:v>
                </c:pt>
                <c:pt idx="50219">
                  <c:v>-4949560.6041329987</c:v>
                </c:pt>
                <c:pt idx="50220">
                  <c:v>-4965277.6640199991</c:v>
                </c:pt>
                <c:pt idx="50221">
                  <c:v>-4980993.3018359998</c:v>
                </c:pt>
                <c:pt idx="50222">
                  <c:v>-4996707.5150569994</c:v>
                </c:pt>
                <c:pt idx="50223">
                  <c:v>-5012420.3011630001</c:v>
                </c:pt>
                <c:pt idx="50224">
                  <c:v>-5028131.6576479999</c:v>
                </c:pt>
                <c:pt idx="50225">
                  <c:v>-5043841.5820110003</c:v>
                </c:pt>
                <c:pt idx="50226">
                  <c:v>-5059550.0717640007</c:v>
                </c:pt>
                <c:pt idx="50227">
                  <c:v>-5075257.1244239993</c:v>
                </c:pt>
                <c:pt idx="50228">
                  <c:v>-5090962.7375190007</c:v>
                </c:pt>
                <c:pt idx="50229">
                  <c:v>-5106666.9085860001</c:v>
                </c:pt>
                <c:pt idx="50230">
                  <c:v>-5122369.6351700006</c:v>
                </c:pt>
                <c:pt idx="50231">
                  <c:v>-5138070.9148259992</c:v>
                </c:pt>
                <c:pt idx="50232">
                  <c:v>-5153770.7451179996</c:v>
                </c:pt>
                <c:pt idx="50233">
                  <c:v>-5169469.1236169981</c:v>
                </c:pt>
                <c:pt idx="50234">
                  <c:v>-5185166.0479040006</c:v>
                </c:pt>
                <c:pt idx="50235">
                  <c:v>-5200861.5155690005</c:v>
                </c:pt>
                <c:pt idx="50236">
                  <c:v>-5216555.5242099985</c:v>
                </c:pt>
                <c:pt idx="50237">
                  <c:v>-5232248.0714340005</c:v>
                </c:pt>
                <c:pt idx="50238">
                  <c:v>-5247939.1548579987</c:v>
                </c:pt>
                <c:pt idx="50239">
                  <c:v>-5263628.7721050009</c:v>
                </c:pt>
                <c:pt idx="50240">
                  <c:v>-5279316.9208079996</c:v>
                </c:pt>
                <c:pt idx="50241">
                  <c:v>-5295003.5986100007</c:v>
                </c:pt>
                <c:pt idx="50242">
                  <c:v>-5310688.8031599997</c:v>
                </c:pt>
                <c:pt idx="50243">
                  <c:v>-5326372.5321180001</c:v>
                </c:pt>
                <c:pt idx="50244">
                  <c:v>-5342054.7831490003</c:v>
                </c:pt>
                <c:pt idx="50245">
                  <c:v>-5357735.5539309997</c:v>
                </c:pt>
                <c:pt idx="50246">
                  <c:v>-5373414.8421480004</c:v>
                </c:pt>
                <c:pt idx="50247">
                  <c:v>-5389092.6454910003</c:v>
                </c:pt>
                <c:pt idx="50248">
                  <c:v>-5404768.9616630003</c:v>
                </c:pt>
                <c:pt idx="50249">
                  <c:v>-5420443.7883720016</c:v>
                </c:pt>
                <c:pt idx="50250">
                  <c:v>-5436117.1233369987</c:v>
                </c:pt>
                <c:pt idx="50251">
                  <c:v>-5451788.9642839991</c:v>
                </c:pt>
                <c:pt idx="50252">
                  <c:v>-5467459.3089470007</c:v>
                </c:pt>
                <c:pt idx="50253">
                  <c:v>-5483128.1550690001</c:v>
                </c:pt>
                <c:pt idx="50254">
                  <c:v>-5498795.5004000003</c:v>
                </c:pt>
                <c:pt idx="50255">
                  <c:v>-5514461.3427010002</c:v>
                </c:pt>
                <c:pt idx="50256">
                  <c:v>-5530125.6797389993</c:v>
                </c:pt>
                <c:pt idx="50257">
                  <c:v>-5545788.5092889993</c:v>
                </c:pt>
                <c:pt idx="50258">
                  <c:v>-5561449.8291359982</c:v>
                </c:pt>
                <c:pt idx="50259">
                  <c:v>-5577109.6370700002</c:v>
                </c:pt>
                <c:pt idx="50260">
                  <c:v>-5592767.9308930002</c:v>
                </c:pt>
                <c:pt idx="50261">
                  <c:v>-5608424.708412</c:v>
                </c:pt>
                <c:pt idx="50262">
                  <c:v>-5624079.9674430005</c:v>
                </c:pt>
                <c:pt idx="50263">
                  <c:v>-5639733.7058109995</c:v>
                </c:pt>
                <c:pt idx="50264">
                  <c:v>-5655385.9213470006</c:v>
                </c:pt>
                <c:pt idx="50265">
                  <c:v>-5671036.6118929991</c:v>
                </c:pt>
                <c:pt idx="50266">
                  <c:v>-5686685.7752960008</c:v>
                </c:pt>
                <c:pt idx="50267">
                  <c:v>-5702333.4094119994</c:v>
                </c:pt>
                <c:pt idx="50268">
                  <c:v>-5717979.5121050002</c:v>
                </c:pt>
                <c:pt idx="50269">
                  <c:v>-5733624.081247</c:v>
                </c:pt>
                <c:pt idx="50270">
                  <c:v>-5749267.1147179985</c:v>
                </c:pt>
                <c:pt idx="50271">
                  <c:v>-5764908.6104049999</c:v>
                </c:pt>
                <c:pt idx="50272">
                  <c:v>-5780548.5662039993</c:v>
                </c:pt>
                <c:pt idx="50273">
                  <c:v>-5796186.9800180001</c:v>
                </c:pt>
                <c:pt idx="50274">
                  <c:v>-5811823.8497569989</c:v>
                </c:pt>
                <c:pt idx="50275">
                  <c:v>-5827459.1733400002</c:v>
                </c:pt>
                <c:pt idx="50276">
                  <c:v>-5843092.948694001</c:v>
                </c:pt>
                <c:pt idx="50277">
                  <c:v>-5858725.1737519996</c:v>
                </c:pt>
                <c:pt idx="50278">
                  <c:v>-5874355.8464569999</c:v>
                </c:pt>
                <c:pt idx="50279">
                  <c:v>-5889984.9647569992</c:v>
                </c:pt>
                <c:pt idx="50280">
                  <c:v>-5905612.5266099991</c:v>
                </c:pt>
                <c:pt idx="50281">
                  <c:v>-5921238.5299799992</c:v>
                </c:pt>
                <c:pt idx="50282">
                  <c:v>-5936862.9728380004</c:v>
                </c:pt>
                <c:pt idx="50283">
                  <c:v>-5952485.8531649997</c:v>
                </c:pt>
                <c:pt idx="50284">
                  <c:v>-5968107.1689480003</c:v>
                </c:pt>
                <c:pt idx="50285">
                  <c:v>-5983726.9181820005</c:v>
                </c:pt>
                <c:pt idx="50286">
                  <c:v>-5999345.0988680003</c:v>
                </c:pt>
                <c:pt idx="50287">
                  <c:v>-6014961.7090159999</c:v>
                </c:pt>
                <c:pt idx="50288">
                  <c:v>-6030576.7466430003</c:v>
                </c:pt>
                <c:pt idx="50289">
                  <c:v>-6046190.2097729994</c:v>
                </c:pt>
                <c:pt idx="50290">
                  <c:v>-6061802.0964390002</c:v>
                </c:pt>
                <c:pt idx="50291">
                  <c:v>-6077412.4046790004</c:v>
                </c:pt>
                <c:pt idx="50292">
                  <c:v>-6093021.1325390004</c:v>
                </c:pt>
                <c:pt idx="50293">
                  <c:v>-6108628.278074001</c:v>
                </c:pt>
                <c:pt idx="50294">
                  <c:v>-6124233.8393440004</c:v>
                </c:pt>
                <c:pt idx="50295">
                  <c:v>-6139837.8144179992</c:v>
                </c:pt>
                <c:pt idx="50296">
                  <c:v>-6155440.2013720004</c:v>
                </c:pt>
                <c:pt idx="50297">
                  <c:v>-6171040.9982869998</c:v>
                </c:pt>
                <c:pt idx="50298">
                  <c:v>-6186640.2032549996</c:v>
                </c:pt>
                <c:pt idx="50299">
                  <c:v>-6202237.814371</c:v>
                </c:pt>
                <c:pt idx="50300">
                  <c:v>-6217833.8297409993</c:v>
                </c:pt>
                <c:pt idx="50301">
                  <c:v>-6233428.2474760003</c:v>
                </c:pt>
                <c:pt idx="50302">
                  <c:v>-6249021.0656939996</c:v>
                </c:pt>
                <c:pt idx="50303">
                  <c:v>-6264612.2825200008</c:v>
                </c:pt>
                <c:pt idx="50304">
                  <c:v>-6280201.8960879995</c:v>
                </c:pt>
                <c:pt idx="50305">
                  <c:v>-6295789.904538</c:v>
                </c:pt>
                <c:pt idx="50306">
                  <c:v>-6311376.3060149997</c:v>
                </c:pt>
                <c:pt idx="50307">
                  <c:v>-6326961.098673</c:v>
                </c:pt>
                <c:pt idx="50308">
                  <c:v>-6342544.2806740003</c:v>
                </c:pt>
                <c:pt idx="50309">
                  <c:v>-6358125.8501849994</c:v>
                </c:pt>
                <c:pt idx="50310">
                  <c:v>-6373705.8053790005</c:v>
                </c:pt>
                <c:pt idx="50311">
                  <c:v>-6389284.1444399999</c:v>
                </c:pt>
                <c:pt idx="50312">
                  <c:v>-6404860.8655549996</c:v>
                </c:pt>
                <c:pt idx="50313">
                  <c:v>-6420435.966918</c:v>
                </c:pt>
                <c:pt idx="50314">
                  <c:v>-6436009.4467329998</c:v>
                </c:pt>
                <c:pt idx="50315">
                  <c:v>-6451581.3032089993</c:v>
                </c:pt>
                <c:pt idx="50316">
                  <c:v>-6467151.5345590003</c:v>
                </c:pt>
                <c:pt idx="50317">
                  <c:v>-6482720.1390079996</c:v>
                </c:pt>
                <c:pt idx="50318">
                  <c:v>-6498287.1147849988</c:v>
                </c:pt>
                <c:pt idx="50319">
                  <c:v>-6513852.460124</c:v>
                </c:pt>
                <c:pt idx="50320">
                  <c:v>-6529416.1732689999</c:v>
                </c:pt>
                <c:pt idx="50321">
                  <c:v>-6544978.2524700016</c:v>
                </c:pt>
                <c:pt idx="50322">
                  <c:v>-6560538.6959809996</c:v>
                </c:pt>
                <c:pt idx="50323">
                  <c:v>-6576097.5020670006</c:v>
                </c:pt>
                <c:pt idx="50324">
                  <c:v>-6591654.6689950004</c:v>
                </c:pt>
                <c:pt idx="50325">
                  <c:v>-6607210.1950409999</c:v>
                </c:pt>
                <c:pt idx="50326">
                  <c:v>-6622764.0784900011</c:v>
                </c:pt>
                <c:pt idx="50327">
                  <c:v>-6638316.3176279999</c:v>
                </c:pt>
                <c:pt idx="50328">
                  <c:v>-6653866.9107519994</c:v>
                </c:pt>
                <c:pt idx="50329">
                  <c:v>-6669415.856164</c:v>
                </c:pt>
                <c:pt idx="50330">
                  <c:v>-6684963.1521719992</c:v>
                </c:pt>
                <c:pt idx="50331">
                  <c:v>-6700508.797092</c:v>
                </c:pt>
                <c:pt idx="50332">
                  <c:v>-6716052.7892439999</c:v>
                </c:pt>
                <c:pt idx="50333">
                  <c:v>-6731595.1269579995</c:v>
                </c:pt>
                <c:pt idx="50334">
                  <c:v>-6747135.8085660003</c:v>
                </c:pt>
                <c:pt idx="50335">
                  <c:v>-6762674.8324110005</c:v>
                </c:pt>
                <c:pt idx="50336">
                  <c:v>-6778212.1968389992</c:v>
                </c:pt>
                <c:pt idx="50337">
                  <c:v>-6793747.9002040001</c:v>
                </c:pt>
                <c:pt idx="50338">
                  <c:v>-6809281.9408650007</c:v>
                </c:pt>
                <c:pt idx="50339">
                  <c:v>-6824814.3171879994</c:v>
                </c:pt>
                <c:pt idx="50340">
                  <c:v>-6840345.027547</c:v>
                </c:pt>
                <c:pt idx="50341">
                  <c:v>-6855874.0703200009</c:v>
                </c:pt>
                <c:pt idx="50342">
                  <c:v>-6871401.443891</c:v>
                </c:pt>
                <c:pt idx="50343">
                  <c:v>-6886927.1466529993</c:v>
                </c:pt>
                <c:pt idx="50344">
                  <c:v>-6902451.1770020006</c:v>
                </c:pt>
                <c:pt idx="50345">
                  <c:v>-6917973.5333420001</c:v>
                </c:pt>
                <c:pt idx="50346">
                  <c:v>-6933494.2140829992</c:v>
                </c:pt>
                <c:pt idx="50347">
                  <c:v>-6949013.2176420009</c:v>
                </c:pt>
                <c:pt idx="50348">
                  <c:v>-6964530.5424390007</c:v>
                </c:pt>
                <c:pt idx="50349">
                  <c:v>-6980046.1869040001</c:v>
                </c:pt>
                <c:pt idx="50350">
                  <c:v>-6995560.1494700005</c:v>
                </c:pt>
                <c:pt idx="50351">
                  <c:v>-7011072.4285780005</c:v>
                </c:pt>
                <c:pt idx="50352">
                  <c:v>-7026583.0226750001</c:v>
                </c:pt>
                <c:pt idx="50353">
                  <c:v>-7042091.9302129997</c:v>
                </c:pt>
                <c:pt idx="50354">
                  <c:v>-7057599.1496509993</c:v>
                </c:pt>
                <c:pt idx="50355">
                  <c:v>-7073104.6794529995</c:v>
                </c:pt>
                <c:pt idx="50356">
                  <c:v>-7088608.5180900004</c:v>
                </c:pt>
                <c:pt idx="50357">
                  <c:v>-7104110.6640379988</c:v>
                </c:pt>
                <c:pt idx="50358">
                  <c:v>-7119611.1157799996</c:v>
                </c:pt>
                <c:pt idx="50359">
                  <c:v>-7135109.8718039999</c:v>
                </c:pt>
                <c:pt idx="50360">
                  <c:v>-7150606.9306040006</c:v>
                </c:pt>
                <c:pt idx="50361">
                  <c:v>-7166102.2906800006</c:v>
                </c:pt>
                <c:pt idx="50362">
                  <c:v>-7181595.9505400006</c:v>
                </c:pt>
                <c:pt idx="50363">
                  <c:v>-7197087.9086930007</c:v>
                </c:pt>
                <c:pt idx="50364">
                  <c:v>-7212578.1636589989</c:v>
                </c:pt>
                <c:pt idx="50365">
                  <c:v>-7228066.7139610006</c:v>
                </c:pt>
                <c:pt idx="50366">
                  <c:v>-7243553.5581280002</c:v>
                </c:pt>
                <c:pt idx="50367">
                  <c:v>-7259038.6946939994</c:v>
                </c:pt>
                <c:pt idx="50368">
                  <c:v>-7274522.1222019996</c:v>
                </c:pt>
                <c:pt idx="50369">
                  <c:v>-7290003.8391979998</c:v>
                </c:pt>
                <c:pt idx="50370">
                  <c:v>-7305483.8442329988</c:v>
                </c:pt>
                <c:pt idx="50371">
                  <c:v>-7320962.1358659994</c:v>
                </c:pt>
                <c:pt idx="50372">
                  <c:v>-7336438.7126620002</c:v>
                </c:pt>
                <c:pt idx="50373">
                  <c:v>-7351913.5731879994</c:v>
                </c:pt>
                <c:pt idx="50374">
                  <c:v>-7367386.7160200002</c:v>
                </c:pt>
                <c:pt idx="50375">
                  <c:v>-7382858.1397389993</c:v>
                </c:pt>
                <c:pt idx="50376">
                  <c:v>-7398327.8429310005</c:v>
                </c:pt>
                <c:pt idx="50377">
                  <c:v>-7413795.8241879987</c:v>
                </c:pt>
                <c:pt idx="50378">
                  <c:v>-7429262.0821070001</c:v>
                </c:pt>
                <c:pt idx="50379">
                  <c:v>-7444726.6152909994</c:v>
                </c:pt>
                <c:pt idx="50380">
                  <c:v>-7460189.4223490013</c:v>
                </c:pt>
                <c:pt idx="50381">
                  <c:v>-7475650.5018950002</c:v>
                </c:pt>
                <c:pt idx="50382">
                  <c:v>-7491109.8525490006</c:v>
                </c:pt>
                <c:pt idx="50383">
                  <c:v>-7506567.4729350014</c:v>
                </c:pt>
                <c:pt idx="50384">
                  <c:v>-7522023.3616829989</c:v>
                </c:pt>
                <c:pt idx="50385">
                  <c:v>-7537477.5174310002</c:v>
                </c:pt>
                <c:pt idx="50386">
                  <c:v>-7552929.9388190005</c:v>
                </c:pt>
                <c:pt idx="50387">
                  <c:v>-7568380.6244939994</c:v>
                </c:pt>
                <c:pt idx="50388">
                  <c:v>-7583829.573109</c:v>
                </c:pt>
                <c:pt idx="50389">
                  <c:v>-7599276.7833200004</c:v>
                </c:pt>
                <c:pt idx="50390">
                  <c:v>-7614722.2537909998</c:v>
                </c:pt>
                <c:pt idx="50391">
                  <c:v>-7630165.9831900001</c:v>
                </c:pt>
                <c:pt idx="50392">
                  <c:v>-7645607.970191001</c:v>
                </c:pt>
                <c:pt idx="50393">
                  <c:v>-7661048.2134729996</c:v>
                </c:pt>
                <c:pt idx="50394">
                  <c:v>-7676486.71172</c:v>
                </c:pt>
                <c:pt idx="50395">
                  <c:v>-7691923.4636199996</c:v>
                </c:pt>
                <c:pt idx="50396">
                  <c:v>-7707358.4678700007</c:v>
                </c:pt>
                <c:pt idx="50397">
                  <c:v>-7722791.7231689999</c:v>
                </c:pt>
                <c:pt idx="50398">
                  <c:v>-7738223.2282229997</c:v>
                </c:pt>
                <c:pt idx="50399">
                  <c:v>-7753652.9817410009</c:v>
                </c:pt>
                <c:pt idx="50400">
                  <c:v>-7769080.9824390011</c:v>
                </c:pt>
                <c:pt idx="50401">
                  <c:v>-7784507.2290389994</c:v>
                </c:pt>
                <c:pt idx="50402">
                  <c:v>-7799931.7202659994</c:v>
                </c:pt>
                <c:pt idx="50403">
                  <c:v>-7815354.4548499994</c:v>
                </c:pt>
                <c:pt idx="50404">
                  <c:v>-7830775.4315300016</c:v>
                </c:pt>
                <c:pt idx="50405">
                  <c:v>-7846194.6490449999</c:v>
                </c:pt>
                <c:pt idx="50406">
                  <c:v>-7861612.1061419994</c:v>
                </c:pt>
                <c:pt idx="50407">
                  <c:v>-7877027.8015729999</c:v>
                </c:pt>
                <c:pt idx="50408">
                  <c:v>-7892441.7340940004</c:v>
                </c:pt>
                <c:pt idx="50409">
                  <c:v>-7907853.902466001</c:v>
                </c:pt>
                <c:pt idx="50410">
                  <c:v>-7923264.3054569997</c:v>
                </c:pt>
                <c:pt idx="50411">
                  <c:v>-7938672.941838</c:v>
                </c:pt>
                <c:pt idx="50412">
                  <c:v>-7954079.810385</c:v>
                </c:pt>
                <c:pt idx="50413">
                  <c:v>-7969484.9098809995</c:v>
                </c:pt>
                <c:pt idx="50414">
                  <c:v>-7984888.2391109997</c:v>
                </c:pt>
                <c:pt idx="50415">
                  <c:v>-8000289.7968669999</c:v>
                </c:pt>
                <c:pt idx="50416">
                  <c:v>-8015689.5819460014</c:v>
                </c:pt>
                <c:pt idx="50417">
                  <c:v>-8031087.5931489998</c:v>
                </c:pt>
                <c:pt idx="50418">
                  <c:v>-8046483.8292819988</c:v>
                </c:pt>
                <c:pt idx="50419">
                  <c:v>-8061878.2891549999</c:v>
                </c:pt>
                <c:pt idx="50420">
                  <c:v>-8077270.9715860002</c:v>
                </c:pt>
                <c:pt idx="50421">
                  <c:v>-8092661.8753950009</c:v>
                </c:pt>
                <c:pt idx="50422">
                  <c:v>-8108050.9994069999</c:v>
                </c:pt>
                <c:pt idx="50423">
                  <c:v>-8123438.3424530001</c:v>
                </c:pt>
                <c:pt idx="50424">
                  <c:v>-8138823.9033680009</c:v>
                </c:pt>
                <c:pt idx="50425">
                  <c:v>-8154207.6809920007</c:v>
                </c:pt>
                <c:pt idx="50426">
                  <c:v>-8169589.6741709998</c:v>
                </c:pt>
                <c:pt idx="50427">
                  <c:v>-8184969.8817519993</c:v>
                </c:pt>
                <c:pt idx="50428">
                  <c:v>-8200348.302592</c:v>
                </c:pt>
                <c:pt idx="50429">
                  <c:v>-8215724.935548001</c:v>
                </c:pt>
                <c:pt idx="50430">
                  <c:v>-8231099.7794840001</c:v>
                </c:pt>
                <c:pt idx="50431">
                  <c:v>-8246472.8332690001</c:v>
                </c:pt>
                <c:pt idx="50432">
                  <c:v>-8261844.0957759991</c:v>
                </c:pt>
                <c:pt idx="50433">
                  <c:v>-8277213.5658829985</c:v>
                </c:pt>
                <c:pt idx="50434">
                  <c:v>-8292581.2424710011</c:v>
                </c:pt>
                <c:pt idx="50435">
                  <c:v>-8307947.1244279994</c:v>
                </c:pt>
                <c:pt idx="50436">
                  <c:v>-8323311.2106460007</c:v>
                </c:pt>
                <c:pt idx="50437">
                  <c:v>-8338673.5000200002</c:v>
                </c:pt>
                <c:pt idx="50438">
                  <c:v>-8354033.9914520001</c:v>
                </c:pt>
                <c:pt idx="50439">
                  <c:v>-8369392.6838459997</c:v>
                </c:pt>
                <c:pt idx="50440">
                  <c:v>-8384749.5761129996</c:v>
                </c:pt>
                <c:pt idx="50441">
                  <c:v>-8400104.6671669986</c:v>
                </c:pt>
                <c:pt idx="50442">
                  <c:v>-8415457.9559269994</c:v>
                </c:pt>
                <c:pt idx="50443">
                  <c:v>-8430809.4413159974</c:v>
                </c:pt>
                <c:pt idx="50444">
                  <c:v>-8446159.1222619973</c:v>
                </c:pt>
                <c:pt idx="50445">
                  <c:v>-8461506.9976979978</c:v>
                </c:pt>
                <c:pt idx="50446">
                  <c:v>-8476853.0665609986</c:v>
                </c:pt>
                <c:pt idx="50447">
                  <c:v>-8492197.3277909979</c:v>
                </c:pt>
                <c:pt idx="50448">
                  <c:v>-8507539.7803359982</c:v>
                </c:pt>
                <c:pt idx="50449">
                  <c:v>-8522880.4231439997</c:v>
                </c:pt>
                <c:pt idx="50450">
                  <c:v>-8538219.2551700007</c:v>
                </c:pt>
                <c:pt idx="50451">
                  <c:v>-8553556.2753730007</c:v>
                </c:pt>
                <c:pt idx="50452">
                  <c:v>-8568891.4827169999</c:v>
                </c:pt>
                <c:pt idx="50453">
                  <c:v>-8584224.8761700001</c:v>
                </c:pt>
                <c:pt idx="50454">
                  <c:v>-8599556.4547020011</c:v>
                </c:pt>
                <c:pt idx="50455">
                  <c:v>-8614886.2172919959</c:v>
                </c:pt>
                <c:pt idx="50456">
                  <c:v>-8630214.1629179996</c:v>
                </c:pt>
                <c:pt idx="50457">
                  <c:v>-8645540.2905669957</c:v>
                </c:pt>
                <c:pt idx="50458">
                  <c:v>-8660864.5992279984</c:v>
                </c:pt>
                <c:pt idx="50459">
                  <c:v>-8676187.087892998</c:v>
                </c:pt>
                <c:pt idx="50460">
                  <c:v>-8691507.7555609979</c:v>
                </c:pt>
                <c:pt idx="50461">
                  <c:v>-8706826.6012339983</c:v>
                </c:pt>
                <c:pt idx="50462">
                  <c:v>-8722143.6239180006</c:v>
                </c:pt>
                <c:pt idx="50463">
                  <c:v>-8737458.8226239998</c:v>
                </c:pt>
                <c:pt idx="50464">
                  <c:v>-8752772.1963659972</c:v>
                </c:pt>
                <c:pt idx="50465">
                  <c:v>-8768083.7441629972</c:v>
                </c:pt>
                <c:pt idx="50466">
                  <c:v>-8783393.4650369994</c:v>
                </c:pt>
                <c:pt idx="50467">
                  <c:v>-8798701.3580169994</c:v>
                </c:pt>
                <c:pt idx="50468">
                  <c:v>-8814007.4221339989</c:v>
                </c:pt>
                <c:pt idx="50469">
                  <c:v>-8829311.6564219985</c:v>
                </c:pt>
                <c:pt idx="50470">
                  <c:v>-8844614.0599220004</c:v>
                </c:pt>
                <c:pt idx="50471">
                  <c:v>-8859914.6316780001</c:v>
                </c:pt>
                <c:pt idx="50472">
                  <c:v>-8875213.3707359992</c:v>
                </c:pt>
                <c:pt idx="50473">
                  <c:v>-8890510.2761489972</c:v>
                </c:pt>
                <c:pt idx="50474">
                  <c:v>-8905805.346971998</c:v>
                </c:pt>
                <c:pt idx="50475">
                  <c:v>-8921098.5822659973</c:v>
                </c:pt>
                <c:pt idx="50476">
                  <c:v>-8936389.9810949974</c:v>
                </c:pt>
                <c:pt idx="50477">
                  <c:v>-8951679.5425259955</c:v>
                </c:pt>
                <c:pt idx="50478">
                  <c:v>-8966967.2656309996</c:v>
                </c:pt>
                <c:pt idx="50479">
                  <c:v>-8982253.1494869981</c:v>
                </c:pt>
                <c:pt idx="50480">
                  <c:v>-8997537.193173999</c:v>
                </c:pt>
                <c:pt idx="50481">
                  <c:v>-9012819.3957749996</c:v>
                </c:pt>
                <c:pt idx="50482">
                  <c:v>-9028099.7563779987</c:v>
                </c:pt>
                <c:pt idx="50483">
                  <c:v>-9043378.2740749978</c:v>
                </c:pt>
                <c:pt idx="50484">
                  <c:v>-9058654.9479609989</c:v>
                </c:pt>
                <c:pt idx="50485">
                  <c:v>-9073929.7771379985</c:v>
                </c:pt>
                <c:pt idx="50486">
                  <c:v>-9089202.7607070003</c:v>
                </c:pt>
                <c:pt idx="50487">
                  <c:v>-9104473.8977770004</c:v>
                </c:pt>
                <c:pt idx="50488">
                  <c:v>-9119743.1874579974</c:v>
                </c:pt>
                <c:pt idx="50489">
                  <c:v>-9135010.6288659982</c:v>
                </c:pt>
                <c:pt idx="50490">
                  <c:v>-9150276.221119998</c:v>
                </c:pt>
                <c:pt idx="50491">
                  <c:v>-9165539.9633430019</c:v>
                </c:pt>
                <c:pt idx="50492">
                  <c:v>-9180801.8546610028</c:v>
                </c:pt>
                <c:pt idx="50493">
                  <c:v>-9196061.8942050003</c:v>
                </c:pt>
                <c:pt idx="50494">
                  <c:v>-9211320.0811090004</c:v>
                </c:pt>
                <c:pt idx="50495">
                  <c:v>-9226576.4145110007</c:v>
                </c:pt>
                <c:pt idx="50496">
                  <c:v>-9241830.8935529999</c:v>
                </c:pt>
                <c:pt idx="50497">
                  <c:v>-9257083.5173799973</c:v>
                </c:pt>
                <c:pt idx="50498">
                  <c:v>-9272334.2851429991</c:v>
                </c:pt>
                <c:pt idx="50499">
                  <c:v>-9287583.1959930006</c:v>
                </c:pt>
                <c:pt idx="50500">
                  <c:v>-9302830.2490869984</c:v>
                </c:pt>
                <c:pt idx="50501">
                  <c:v>-9318075.4435869977</c:v>
                </c:pt>
                <c:pt idx="50502">
                  <c:v>-9333318.7786560003</c:v>
                </c:pt>
                <c:pt idx="50503">
                  <c:v>-9348560.2534609977</c:v>
                </c:pt>
                <c:pt idx="50504">
                  <c:v>-9363799.8671749979</c:v>
                </c:pt>
                <c:pt idx="50505">
                  <c:v>-9379037.618973</c:v>
                </c:pt>
                <c:pt idx="50506">
                  <c:v>-9394273.5080329981</c:v>
                </c:pt>
                <c:pt idx="50507">
                  <c:v>-9409507.5335369986</c:v>
                </c:pt>
                <c:pt idx="50508">
                  <c:v>-9424739.6946729999</c:v>
                </c:pt>
                <c:pt idx="50509">
                  <c:v>-9439969.9906280003</c:v>
                </c:pt>
                <c:pt idx="50510">
                  <c:v>-9455198.4205979984</c:v>
                </c:pt>
                <c:pt idx="50511">
                  <c:v>-9470424.9837769996</c:v>
                </c:pt>
                <c:pt idx="50512">
                  <c:v>-9485649.6793669984</c:v>
                </c:pt>
                <c:pt idx="50513">
                  <c:v>-9500872.5065719988</c:v>
                </c:pt>
                <c:pt idx="50514">
                  <c:v>-9516093.464598</c:v>
                </c:pt>
                <c:pt idx="50515">
                  <c:v>-9531312.552658001</c:v>
                </c:pt>
                <c:pt idx="50516">
                  <c:v>-9546529.7699649986</c:v>
                </c:pt>
                <c:pt idx="50517">
                  <c:v>-9561745.1157370005</c:v>
                </c:pt>
                <c:pt idx="50518">
                  <c:v>-9576958.5891969986</c:v>
                </c:pt>
                <c:pt idx="50519">
                  <c:v>-9592170.1895679962</c:v>
                </c:pt>
                <c:pt idx="50520">
                  <c:v>-9607379.9160789978</c:v>
                </c:pt>
                <c:pt idx="50521">
                  <c:v>-9622587.7679629978</c:v>
                </c:pt>
                <c:pt idx="50522">
                  <c:v>-9637793.7444539983</c:v>
                </c:pt>
                <c:pt idx="50523">
                  <c:v>-9652997.8447910007</c:v>
                </c:pt>
                <c:pt idx="50524">
                  <c:v>-9668200.068217</c:v>
                </c:pt>
                <c:pt idx="50525">
                  <c:v>-9683400.4139760006</c:v>
                </c:pt>
                <c:pt idx="50526">
                  <c:v>-9698598.8813179992</c:v>
                </c:pt>
                <c:pt idx="50527">
                  <c:v>-9713795.4694959987</c:v>
                </c:pt>
                <c:pt idx="50528">
                  <c:v>-9728990.1777649987</c:v>
                </c:pt>
                <c:pt idx="50529">
                  <c:v>-9744183.005384</c:v>
                </c:pt>
                <c:pt idx="50530">
                  <c:v>-9759373.951615002</c:v>
                </c:pt>
                <c:pt idx="50531">
                  <c:v>-9774563.0157239996</c:v>
                </c:pt>
                <c:pt idx="50532">
                  <c:v>-9789750.1969809979</c:v>
                </c:pt>
                <c:pt idx="50533">
                  <c:v>-9804935.4946580026</c:v>
                </c:pt>
                <c:pt idx="50534">
                  <c:v>-9820118.9080299977</c:v>
                </c:pt>
                <c:pt idx="50535">
                  <c:v>-9835300.4363769982</c:v>
                </c:pt>
                <c:pt idx="50536">
                  <c:v>-9850480.0789800007</c:v>
                </c:pt>
                <c:pt idx="50537">
                  <c:v>-9865657.8351259977</c:v>
                </c:pt>
                <c:pt idx="50538">
                  <c:v>-9880833.7041020002</c:v>
                </c:pt>
                <c:pt idx="50539">
                  <c:v>-9896007.6852020007</c:v>
                </c:pt>
                <c:pt idx="50540">
                  <c:v>-9911179.7777199987</c:v>
                </c:pt>
                <c:pt idx="50541">
                  <c:v>-9926349.9809549991</c:v>
                </c:pt>
                <c:pt idx="50542">
                  <c:v>-9941518.2942089979</c:v>
                </c:pt>
                <c:pt idx="50543">
                  <c:v>-9956684.716785999</c:v>
                </c:pt>
                <c:pt idx="50544">
                  <c:v>-9971849.2479949966</c:v>
                </c:pt>
                <c:pt idx="50545">
                  <c:v>-9987011.887145998</c:v>
                </c:pt>
                <c:pt idx="50546">
                  <c:v>-10002172.633555001</c:v>
                </c:pt>
                <c:pt idx="50547">
                  <c:v>-10017331.486539001</c:v>
                </c:pt>
                <c:pt idx="50548">
                  <c:v>-10032488.445418</c:v>
                </c:pt>
                <c:pt idx="50549">
                  <c:v>-10047643.509516001</c:v>
                </c:pt>
                <c:pt idx="50550">
                  <c:v>-10062796.678161001</c:v>
                </c:pt>
                <c:pt idx="50551">
                  <c:v>-10077947.950682001</c:v>
                </c:pt>
                <c:pt idx="50552">
                  <c:v>-10093097.326413</c:v>
                </c:pt>
                <c:pt idx="50553">
                  <c:v>-10108244.804689001</c:v>
                </c:pt>
                <c:pt idx="50554">
                  <c:v>-10123390.384851001</c:v>
                </c:pt>
                <c:pt idx="50555">
                  <c:v>-10138534.06624</c:v>
                </c:pt>
                <c:pt idx="50556">
                  <c:v>-10153675.848203</c:v>
                </c:pt>
                <c:pt idx="50557">
                  <c:v>-10168815.730087001</c:v>
                </c:pt>
                <c:pt idx="50558">
                  <c:v>-10183953.711243</c:v>
                </c:pt>
                <c:pt idx="50559">
                  <c:v>-10199089.791027999</c:v>
                </c:pt>
                <c:pt idx="50560">
                  <c:v>-10214223.968797</c:v>
                </c:pt>
                <c:pt idx="50561">
                  <c:v>-10229356.243912</c:v>
                </c:pt>
                <c:pt idx="50562">
                  <c:v>-10244486.615736</c:v>
                </c:pt>
                <c:pt idx="50563">
                  <c:v>-10259615.083636003</c:v>
                </c:pt>
                <c:pt idx="50564">
                  <c:v>-10274741.646981997</c:v>
                </c:pt>
                <c:pt idx="50565">
                  <c:v>-10289866.305144003</c:v>
                </c:pt>
                <c:pt idx="50566">
                  <c:v>-10304989.057499997</c:v>
                </c:pt>
                <c:pt idx="50567">
                  <c:v>-10320109.903426997</c:v>
                </c:pt>
                <c:pt idx="50568">
                  <c:v>-10335228.842306998</c:v>
                </c:pt>
                <c:pt idx="50569">
                  <c:v>-10350345.873523002</c:v>
                </c:pt>
                <c:pt idx="50570">
                  <c:v>-10365460.996463001</c:v>
                </c:pt>
                <c:pt idx="50571">
                  <c:v>-10380574.210516999</c:v>
                </c:pt>
                <c:pt idx="50572">
                  <c:v>-10395685.515077</c:v>
                </c:pt>
                <c:pt idx="50573">
                  <c:v>-10410794.909539998</c:v>
                </c:pt>
                <c:pt idx="50574">
                  <c:v>-10425902.393302999</c:v>
                </c:pt>
                <c:pt idx="50575">
                  <c:v>-10441007.965768002</c:v>
                </c:pt>
                <c:pt idx="50576">
                  <c:v>-10456111.626339998</c:v>
                </c:pt>
                <c:pt idx="50577">
                  <c:v>-10471213.374426</c:v>
                </c:pt>
                <c:pt idx="50578">
                  <c:v>-10486313.209433999</c:v>
                </c:pt>
                <c:pt idx="50579">
                  <c:v>-10501411.130779</c:v>
                </c:pt>
                <c:pt idx="50580">
                  <c:v>-10516507.137875998</c:v>
                </c:pt>
                <c:pt idx="50581">
                  <c:v>-10531601.230141997</c:v>
                </c:pt>
                <c:pt idx="50582">
                  <c:v>-10546693.407</c:v>
                </c:pt>
                <c:pt idx="50583">
                  <c:v>-10561783.667872</c:v>
                </c:pt>
                <c:pt idx="50584">
                  <c:v>-10576872.012186</c:v>
                </c:pt>
                <c:pt idx="50585">
                  <c:v>-10591958.439370997</c:v>
                </c:pt>
                <c:pt idx="50586">
                  <c:v>-10607042.948858</c:v>
                </c:pt>
                <c:pt idx="50587">
                  <c:v>-10622125.540084001</c:v>
                </c:pt>
                <c:pt idx="50588">
                  <c:v>-10637206.212483998</c:v>
                </c:pt>
                <c:pt idx="50589">
                  <c:v>-10652284.965500003</c:v>
                </c:pt>
                <c:pt idx="50590">
                  <c:v>-10667361.798573999</c:v>
                </c:pt>
                <c:pt idx="50591">
                  <c:v>-10682436.711153002</c:v>
                </c:pt>
                <c:pt idx="50592">
                  <c:v>-10697509.702683002</c:v>
                </c:pt>
                <c:pt idx="50593">
                  <c:v>-10712580.772616999</c:v>
                </c:pt>
                <c:pt idx="50594">
                  <c:v>-10727649.920407997</c:v>
                </c:pt>
                <c:pt idx="50595">
                  <c:v>-10742717.145512</c:v>
                </c:pt>
                <c:pt idx="50596">
                  <c:v>-10757782.447388997</c:v>
                </c:pt>
                <c:pt idx="50597">
                  <c:v>-10772845.825499</c:v>
                </c:pt>
                <c:pt idx="50598">
                  <c:v>-10787907.279306998</c:v>
                </c:pt>
                <c:pt idx="50599">
                  <c:v>-10802966.808279</c:v>
                </c:pt>
                <c:pt idx="50600">
                  <c:v>-10818024.411885999</c:v>
                </c:pt>
                <c:pt idx="50601">
                  <c:v>-10833080.089597998</c:v>
                </c:pt>
                <c:pt idx="50602">
                  <c:v>-10848133.840891</c:v>
                </c:pt>
                <c:pt idx="50603">
                  <c:v>-10863185.665242001</c:v>
                </c:pt>
                <c:pt idx="50604">
                  <c:v>-10878235.56213</c:v>
                </c:pt>
                <c:pt idx="50605">
                  <c:v>-10893283.531036997</c:v>
                </c:pt>
                <c:pt idx="50606">
                  <c:v>-10908329.571449</c:v>
                </c:pt>
                <c:pt idx="50607">
                  <c:v>-10923373.682852002</c:v>
                </c:pt>
                <c:pt idx="50608">
                  <c:v>-10938415.864737002</c:v>
                </c:pt>
                <c:pt idx="50609">
                  <c:v>-10953456.116595997</c:v>
                </c:pt>
                <c:pt idx="50610">
                  <c:v>-10968494.437922997</c:v>
                </c:pt>
                <c:pt idx="50611">
                  <c:v>-10983530.828216</c:v>
                </c:pt>
                <c:pt idx="50612">
                  <c:v>-10998565.286974998</c:v>
                </c:pt>
                <c:pt idx="50613">
                  <c:v>-11013597.813702002</c:v>
                </c:pt>
                <c:pt idx="50614">
                  <c:v>-11028628.407902</c:v>
                </c:pt>
                <c:pt idx="50615">
                  <c:v>-11043657.069081999</c:v>
                </c:pt>
                <c:pt idx="50616">
                  <c:v>-11058683.796752</c:v>
                </c:pt>
                <c:pt idx="50617">
                  <c:v>-11073708.590423997</c:v>
                </c:pt>
                <c:pt idx="50618">
                  <c:v>-11088731.449611999</c:v>
                </c:pt>
                <c:pt idx="50619">
                  <c:v>-11103752.373833004</c:v>
                </c:pt>
                <c:pt idx="50620">
                  <c:v>-11118771.362607002</c:v>
                </c:pt>
                <c:pt idx="50621">
                  <c:v>-11133788.415456003</c:v>
                </c:pt>
                <c:pt idx="50622">
                  <c:v>-11148803.531903002</c:v>
                </c:pt>
                <c:pt idx="50623">
                  <c:v>-11163816.711474998</c:v>
                </c:pt>
                <c:pt idx="50624">
                  <c:v>-11178827.953702005</c:v>
                </c:pt>
                <c:pt idx="50625">
                  <c:v>-11193837.258114001</c:v>
                </c:pt>
                <c:pt idx="50626">
                  <c:v>-11208844.624244997</c:v>
                </c:pt>
                <c:pt idx="50627">
                  <c:v>-11223850.051632002</c:v>
                </c:pt>
                <c:pt idx="50628">
                  <c:v>-11238853.539811</c:v>
                </c:pt>
                <c:pt idx="50629">
                  <c:v>-11253855.088324996</c:v>
                </c:pt>
                <c:pt idx="50630">
                  <c:v>-11268854.696715998</c:v>
                </c:pt>
                <c:pt idx="50631">
                  <c:v>-11283852.364529002</c:v>
                </c:pt>
                <c:pt idx="50632">
                  <c:v>-11298848.091312002</c:v>
                </c:pt>
                <c:pt idx="50633">
                  <c:v>-11313841.876615003</c:v>
                </c:pt>
                <c:pt idx="50634">
                  <c:v>-11328833.719989998</c:v>
                </c:pt>
                <c:pt idx="50635">
                  <c:v>-11343823.620991001</c:v>
                </c:pt>
                <c:pt idx="50636">
                  <c:v>-11358811.579175998</c:v>
                </c:pt>
                <c:pt idx="50637">
                  <c:v>-11373797.594102999</c:v>
                </c:pt>
                <c:pt idx="50638">
                  <c:v>-11388781.665332999</c:v>
                </c:pt>
                <c:pt idx="50639">
                  <c:v>-11403763.792429999</c:v>
                </c:pt>
                <c:pt idx="50640">
                  <c:v>-11418743.974960001</c:v>
                </c:pt>
                <c:pt idx="50641">
                  <c:v>-11433722.212489998</c:v>
                </c:pt>
                <c:pt idx="50642">
                  <c:v>-11448698.504590997</c:v>
                </c:pt>
                <c:pt idx="50643">
                  <c:v>-11463672.850834003</c:v>
                </c:pt>
                <c:pt idx="50644">
                  <c:v>-11478645.250796</c:v>
                </c:pt>
                <c:pt idx="50645">
                  <c:v>-11493615.704051999</c:v>
                </c:pt>
                <c:pt idx="50646">
                  <c:v>-11508584.210179998</c:v>
                </c:pt>
                <c:pt idx="50647">
                  <c:v>-11523550.768763999</c:v>
                </c:pt>
                <c:pt idx="50648">
                  <c:v>-11538515.379385</c:v>
                </c:pt>
                <c:pt idx="50649">
                  <c:v>-11553478.041627998</c:v>
                </c:pt>
                <c:pt idx="50650">
                  <c:v>-11568438.755083002</c:v>
                </c:pt>
                <c:pt idx="50651">
                  <c:v>-11583397.519336998</c:v>
                </c:pt>
                <c:pt idx="50652">
                  <c:v>-11598354.333984002</c:v>
                </c:pt>
                <c:pt idx="50653">
                  <c:v>-11613309.198616</c:v>
                </c:pt>
                <c:pt idx="50654">
                  <c:v>-11628262.112831</c:v>
                </c:pt>
                <c:pt idx="50655">
                  <c:v>-11643213.076225998</c:v>
                </c:pt>
                <c:pt idx="50656">
                  <c:v>-11658162.088401997</c:v>
                </c:pt>
                <c:pt idx="50657">
                  <c:v>-11673109.148959998</c:v>
                </c:pt>
                <c:pt idx="50658">
                  <c:v>-11688054.257505998</c:v>
                </c:pt>
                <c:pt idx="50659">
                  <c:v>-11702997.413644999</c:v>
                </c:pt>
                <c:pt idx="50660">
                  <c:v>-11717938.616986997</c:v>
                </c:pt>
                <c:pt idx="50661">
                  <c:v>-11732877.867141003</c:v>
                </c:pt>
                <c:pt idx="50662">
                  <c:v>-11747815.163721999</c:v>
                </c:pt>
                <c:pt idx="50663">
                  <c:v>-11762750.506343</c:v>
                </c:pt>
                <c:pt idx="50664">
                  <c:v>-11777683.894621002</c:v>
                </c:pt>
                <c:pt idx="50665">
                  <c:v>-11792615.328175001</c:v>
                </c:pt>
                <c:pt idx="50666">
                  <c:v>-11807544.806624997</c:v>
                </c:pt>
                <c:pt idx="50667">
                  <c:v>-11822472.329594998</c:v>
                </c:pt>
                <c:pt idx="50668">
                  <c:v>-11837397.896709003</c:v>
                </c:pt>
                <c:pt idx="50669">
                  <c:v>-11852321.507593999</c:v>
                </c:pt>
                <c:pt idx="50670">
                  <c:v>-11867243.161878999</c:v>
                </c:pt>
                <c:pt idx="50671">
                  <c:v>-11882162.859195</c:v>
                </c:pt>
                <c:pt idx="50672">
                  <c:v>-11897080.599173998</c:v>
                </c:pt>
                <c:pt idx="50673">
                  <c:v>-11911996.381449999</c:v>
                </c:pt>
                <c:pt idx="50674">
                  <c:v>-11926910.205661003</c:v>
                </c:pt>
                <c:pt idx="50675">
                  <c:v>-11941822.071444998</c:v>
                </c:pt>
                <c:pt idx="50676">
                  <c:v>-11956731.978443</c:v>
                </c:pt>
                <c:pt idx="50677">
                  <c:v>-11971639.926295996</c:v>
                </c:pt>
                <c:pt idx="50678">
                  <c:v>-11986545.914650004</c:v>
                </c:pt>
                <c:pt idx="50679">
                  <c:v>-12001449.943151003</c:v>
                </c:pt>
                <c:pt idx="50680">
                  <c:v>-12016352.011445997</c:v>
                </c:pt>
                <c:pt idx="50681">
                  <c:v>-12031252.119185001</c:v>
                </c:pt>
                <c:pt idx="50682">
                  <c:v>-12046150.266021999</c:v>
                </c:pt>
                <c:pt idx="50683">
                  <c:v>-12061046.451609004</c:v>
                </c:pt>
                <c:pt idx="50684">
                  <c:v>-12075940.675602002</c:v>
                </c:pt>
                <c:pt idx="50685">
                  <c:v>-12090832.937658003</c:v>
                </c:pt>
                <c:pt idx="50686">
                  <c:v>-12105723.237437999</c:v>
                </c:pt>
                <c:pt idx="50687">
                  <c:v>-12120611.574602002</c:v>
                </c:pt>
                <c:pt idx="50688">
                  <c:v>-12135497.948813999</c:v>
                </c:pt>
                <c:pt idx="50689">
                  <c:v>-12150382.359738002</c:v>
                </c:pt>
                <c:pt idx="50690">
                  <c:v>-12165264.807041002</c:v>
                </c:pt>
                <c:pt idx="50691">
                  <c:v>-12180145.290392999</c:v>
                </c:pt>
                <c:pt idx="50692">
                  <c:v>-12195023.809462</c:v>
                </c:pt>
                <c:pt idx="50693">
                  <c:v>-12209900.363921002</c:v>
                </c:pt>
                <c:pt idx="50694">
                  <c:v>-12224774.953445002</c:v>
                </c:pt>
                <c:pt idx="50695">
                  <c:v>-12239647.577709002</c:v>
                </c:pt>
                <c:pt idx="50696">
                  <c:v>-12254518.236390997</c:v>
                </c:pt>
                <c:pt idx="50697">
                  <c:v>-12269386.929169998</c:v>
                </c:pt>
                <c:pt idx="50698">
                  <c:v>-12284253.655727003</c:v>
                </c:pt>
                <c:pt idx="50699">
                  <c:v>-12299118.415744999</c:v>
                </c:pt>
                <c:pt idx="50700">
                  <c:v>-12313981.208908997</c:v>
                </c:pt>
                <c:pt idx="50701">
                  <c:v>-12328842.034905</c:v>
                </c:pt>
                <c:pt idx="50702">
                  <c:v>-12343700.893421</c:v>
                </c:pt>
                <c:pt idx="50703">
                  <c:v>-12358557.784146</c:v>
                </c:pt>
                <c:pt idx="50704">
                  <c:v>-12373412.706773998</c:v>
                </c:pt>
                <c:pt idx="50705">
                  <c:v>-12388265.660995997</c:v>
                </c:pt>
                <c:pt idx="50706">
                  <c:v>-12403116.646507999</c:v>
                </c:pt>
                <c:pt idx="50707">
                  <c:v>-12417965.663006</c:v>
                </c:pt>
                <c:pt idx="50708">
                  <c:v>-12432812.710189998</c:v>
                </c:pt>
                <c:pt idx="50709">
                  <c:v>-12447657.787758</c:v>
                </c:pt>
                <c:pt idx="50710">
                  <c:v>-12462500.895413002</c:v>
                </c:pt>
                <c:pt idx="50711">
                  <c:v>-12477342.032857999</c:v>
                </c:pt>
                <c:pt idx="50712">
                  <c:v>-12492181.199797997</c:v>
                </c:pt>
                <c:pt idx="50713">
                  <c:v>-12507018.395940002</c:v>
                </c:pt>
                <c:pt idx="50714">
                  <c:v>-12521853.620991997</c:v>
                </c:pt>
                <c:pt idx="50715">
                  <c:v>-12536686.874664001</c:v>
                </c:pt>
                <c:pt idx="50716">
                  <c:v>-12551518.156669</c:v>
                </c:pt>
                <c:pt idx="50717">
                  <c:v>-12566347.466719002</c:v>
                </c:pt>
                <c:pt idx="50718">
                  <c:v>-12581174.804529</c:v>
                </c:pt>
                <c:pt idx="50719">
                  <c:v>-12596000.169816</c:v>
                </c:pt>
                <c:pt idx="50720">
                  <c:v>-12610823.562297</c:v>
                </c:pt>
                <c:pt idx="50721">
                  <c:v>-12625644.981694</c:v>
                </c:pt>
                <c:pt idx="50722">
                  <c:v>-12640464.427726001</c:v>
                </c:pt>
                <c:pt idx="50723">
                  <c:v>-12655281.900117002</c:v>
                </c:pt>
                <c:pt idx="50724">
                  <c:v>-12670097.398592001</c:v>
                </c:pt>
                <c:pt idx="50725">
                  <c:v>-12684910.922876</c:v>
                </c:pt>
                <c:pt idx="50726">
                  <c:v>-12699722.472697999</c:v>
                </c:pt>
                <c:pt idx="50727">
                  <c:v>-12714532.047785997</c:v>
                </c:pt>
                <c:pt idx="50728">
                  <c:v>-12729339.647871001</c:v>
                </c:pt>
                <c:pt idx="50729">
                  <c:v>-12744145.272685003</c:v>
                </c:pt>
                <c:pt idx="50730">
                  <c:v>-12758948.921963003</c:v>
                </c:pt>
                <c:pt idx="50731">
                  <c:v>-12773750.59544</c:v>
                </c:pt>
                <c:pt idx="50732">
                  <c:v>-12788550.292851999</c:v>
                </c:pt>
                <c:pt idx="50733">
                  <c:v>-12803348.013938</c:v>
                </c:pt>
                <c:pt idx="50734">
                  <c:v>-12818143.758439001</c:v>
                </c:pt>
                <c:pt idx="50735">
                  <c:v>-12832937.526094995</c:v>
                </c:pt>
                <c:pt idx="50736">
                  <c:v>-12847729.316648999</c:v>
                </c:pt>
                <c:pt idx="50737">
                  <c:v>-12862519.129846998</c:v>
                </c:pt>
                <c:pt idx="50738">
                  <c:v>-12877306.965433002</c:v>
                </c:pt>
                <c:pt idx="50739">
                  <c:v>-12892092.823155003</c:v>
                </c:pt>
                <c:pt idx="50740">
                  <c:v>-12906876.702763002</c:v>
                </c:pt>
                <c:pt idx="50741">
                  <c:v>-12921658.604006</c:v>
                </c:pt>
                <c:pt idx="50742">
                  <c:v>-12936438.526636997</c:v>
                </c:pt>
                <c:pt idx="50743">
                  <c:v>-12951216.470408</c:v>
                </c:pt>
                <c:pt idx="50744">
                  <c:v>-12965992.435074</c:v>
                </c:pt>
                <c:pt idx="50745">
                  <c:v>-12980766.420391997</c:v>
                </c:pt>
                <c:pt idx="50746">
                  <c:v>-12995538.426119</c:v>
                </c:pt>
                <c:pt idx="50747">
                  <c:v>-13010308.452014001</c:v>
                </c:pt>
                <c:pt idx="50748">
                  <c:v>-13025076.497837</c:v>
                </c:pt>
                <c:pt idx="50749">
                  <c:v>-13039842.563351002</c:v>
                </c:pt>
                <c:pt idx="50750">
                  <c:v>-13054606.648317998</c:v>
                </c:pt>
                <c:pt idx="50751">
                  <c:v>-13069368.752503999</c:v>
                </c:pt>
                <c:pt idx="50752">
                  <c:v>-13084128.875674002</c:v>
                </c:pt>
                <c:pt idx="50753">
                  <c:v>-13098887.017594999</c:v>
                </c:pt>
                <c:pt idx="50754">
                  <c:v>-13113643.178037997</c:v>
                </c:pt>
                <c:pt idx="50755">
                  <c:v>-13128397.356771002</c:v>
                </c:pt>
                <c:pt idx="50756">
                  <c:v>-13143149.553565998</c:v>
                </c:pt>
                <c:pt idx="50757">
                  <c:v>-13157899.768196998</c:v>
                </c:pt>
                <c:pt idx="50758">
                  <c:v>-13172648.000437001</c:v>
                </c:pt>
                <c:pt idx="50759">
                  <c:v>-13187394.250062</c:v>
                </c:pt>
                <c:pt idx="50760">
                  <c:v>-13202138.51685</c:v>
                </c:pt>
                <c:pt idx="50761">
                  <c:v>-13216880.800578</c:v>
                </c:pt>
                <c:pt idx="50762">
                  <c:v>-13231621.101025999</c:v>
                </c:pt>
                <c:pt idx="50763">
                  <c:v>-13246359.417975998</c:v>
                </c:pt>
                <c:pt idx="50764">
                  <c:v>-13261095.751209</c:v>
                </c:pt>
                <c:pt idx="50765">
                  <c:v>-13275830.100508997</c:v>
                </c:pt>
                <c:pt idx="50766">
                  <c:v>-13290562.465661002</c:v>
                </c:pt>
                <c:pt idx="50767">
                  <c:v>-13305292.846450998</c:v>
                </c:pt>
                <c:pt idx="50768">
                  <c:v>-13320021.242666001</c:v>
                </c:pt>
                <c:pt idx="50769">
                  <c:v>-13334747.654097</c:v>
                </c:pt>
                <c:pt idx="50770">
                  <c:v>-13349472.080531998</c:v>
                </c:pt>
                <c:pt idx="50771">
                  <c:v>-13364194.521763002</c:v>
                </c:pt>
                <c:pt idx="50772">
                  <c:v>-13378914.977582</c:v>
                </c:pt>
                <c:pt idx="50773">
                  <c:v>-13393633.447783999</c:v>
                </c:pt>
                <c:pt idx="50774">
                  <c:v>-13408349.932163998</c:v>
                </c:pt>
                <c:pt idx="50775">
                  <c:v>-13423064.430516997</c:v>
                </c:pt>
                <c:pt idx="50776">
                  <c:v>-13437776.942643002</c:v>
                </c:pt>
                <c:pt idx="50777">
                  <c:v>-13452487.468339</c:v>
                </c:pt>
                <c:pt idx="50778">
                  <c:v>-13467196.007404998</c:v>
                </c:pt>
                <c:pt idx="50779">
                  <c:v>-13481902.559644002</c:v>
                </c:pt>
                <c:pt idx="50780">
                  <c:v>-13496607.124857999</c:v>
                </c:pt>
                <c:pt idx="50781">
                  <c:v>-13511309.702849003</c:v>
                </c:pt>
                <c:pt idx="50782">
                  <c:v>-13526010.293424996</c:v>
                </c:pt>
                <c:pt idx="50783">
                  <c:v>-13540708.896389998</c:v>
                </c:pt>
                <c:pt idx="50784">
                  <c:v>-13555405.511552</c:v>
                </c:pt>
                <c:pt idx="50785">
                  <c:v>-13570100.138719998</c:v>
                </c:pt>
                <c:pt idx="50786">
                  <c:v>-13584792.777703</c:v>
                </c:pt>
                <c:pt idx="50787">
                  <c:v>-13599483.428312</c:v>
                </c:pt>
                <c:pt idx="50788">
                  <c:v>-13614172.090360001</c:v>
                </c:pt>
                <c:pt idx="50789">
                  <c:v>-13628858.763661003</c:v>
                </c:pt>
                <c:pt idx="50790">
                  <c:v>-13643543.448026998</c:v>
                </c:pt>
                <c:pt idx="50791">
                  <c:v>-13658226.143274998</c:v>
                </c:pt>
                <c:pt idx="50792">
                  <c:v>-13672906.849223001</c:v>
                </c:pt>
                <c:pt idx="50793">
                  <c:v>-13687585.565687004</c:v>
                </c:pt>
                <c:pt idx="50794">
                  <c:v>-13702262.292486001</c:v>
                </c:pt>
                <c:pt idx="50795">
                  <c:v>-13716937.029441997</c:v>
                </c:pt>
                <c:pt idx="50796">
                  <c:v>-13731609.776374996</c:v>
                </c:pt>
                <c:pt idx="50797">
                  <c:v>-13746280.533108</c:v>
                </c:pt>
                <c:pt idx="50798">
                  <c:v>-13760949.299463997</c:v>
                </c:pt>
                <c:pt idx="50799">
                  <c:v>-13775616.075269002</c:v>
                </c:pt>
                <c:pt idx="50800">
                  <c:v>-13790280.860347003</c:v>
                </c:pt>
                <c:pt idx="50801">
                  <c:v>-13804943.654526001</c:v>
                </c:pt>
                <c:pt idx="50802">
                  <c:v>-13819604.457634</c:v>
                </c:pt>
                <c:pt idx="50803">
                  <c:v>-13834263.269498998</c:v>
                </c:pt>
                <c:pt idx="50804">
                  <c:v>-13848920.089953002</c:v>
                </c:pt>
                <c:pt idx="50805">
                  <c:v>-13863574.918826001</c:v>
                </c:pt>
                <c:pt idx="50806">
                  <c:v>-13878227.755950002</c:v>
                </c:pt>
                <c:pt idx="50807">
                  <c:v>-13892878.601159999</c:v>
                </c:pt>
                <c:pt idx="50808">
                  <c:v>-13907527.454289002</c:v>
                </c:pt>
                <c:pt idx="50809">
                  <c:v>-13922174.315173002</c:v>
                </c:pt>
                <c:pt idx="50810">
                  <c:v>-13936819.183648001</c:v>
                </c:pt>
                <c:pt idx="50811">
                  <c:v>-13951462.059552999</c:v>
                </c:pt>
                <c:pt idx="50812">
                  <c:v>-13966102.942725001</c:v>
                </c:pt>
                <c:pt idx="50813">
                  <c:v>-13980741.833005</c:v>
                </c:pt>
                <c:pt idx="50814">
                  <c:v>-13995378.730233001</c:v>
                </c:pt>
                <c:pt idx="50815">
                  <c:v>-14010013.634251</c:v>
                </c:pt>
                <c:pt idx="50816">
                  <c:v>-14024646.544902002</c:v>
                </c:pt>
                <c:pt idx="50817">
                  <c:v>-14039277.462029003</c:v>
                </c:pt>
                <c:pt idx="50818">
                  <c:v>-14053906.385477003</c:v>
                </c:pt>
                <c:pt idx="50819">
                  <c:v>-14068533.315091999</c:v>
                </c:pt>
                <c:pt idx="50820">
                  <c:v>-14083158.250721</c:v>
                </c:pt>
                <c:pt idx="50821">
                  <c:v>-14097781.192211</c:v>
                </c:pt>
                <c:pt idx="50822">
                  <c:v>-14112402.139412001</c:v>
                </c:pt>
                <c:pt idx="50823">
                  <c:v>-14127021.092172002</c:v>
                </c:pt>
                <c:pt idx="50824">
                  <c:v>-14141638.050344</c:v>
                </c:pt>
                <c:pt idx="50825">
                  <c:v>-14156253.013777999</c:v>
                </c:pt>
                <c:pt idx="50826">
                  <c:v>-14170865.982326001</c:v>
                </c:pt>
                <c:pt idx="50827">
                  <c:v>-14185476.955844002</c:v>
                </c:pt>
                <c:pt idx="50828">
                  <c:v>-14200085.934185</c:v>
                </c:pt>
                <c:pt idx="50829">
                  <c:v>-14214692.917203998</c:v>
                </c:pt>
                <c:pt idx="50830">
                  <c:v>-14229297.904759001</c:v>
                </c:pt>
                <c:pt idx="50831">
                  <c:v>-14243900.896706</c:v>
                </c:pt>
                <c:pt idx="50832">
                  <c:v>-14258501.892904</c:v>
                </c:pt>
                <c:pt idx="50833">
                  <c:v>-14273100.893212002</c:v>
                </c:pt>
                <c:pt idx="50834">
                  <c:v>-14287697.897491001</c:v>
                </c:pt>
                <c:pt idx="50835">
                  <c:v>-14302292.905601002</c:v>
                </c:pt>
                <c:pt idx="50836">
                  <c:v>-14316885.917403998</c:v>
                </c:pt>
                <c:pt idx="50837">
                  <c:v>-14331476.932763999</c:v>
                </c:pt>
                <c:pt idx="50838">
                  <c:v>-14346065.951544</c:v>
                </c:pt>
                <c:pt idx="50839">
                  <c:v>-14360652.973609002</c:v>
                </c:pt>
                <c:pt idx="50840">
                  <c:v>-14375237.998823998</c:v>
                </c:pt>
                <c:pt idx="50841">
                  <c:v>-14389821.027057</c:v>
                </c:pt>
                <c:pt idx="50842">
                  <c:v>-14404402.058173999</c:v>
                </c:pt>
                <c:pt idx="50843">
                  <c:v>-14418981.092044</c:v>
                </c:pt>
                <c:pt idx="50844">
                  <c:v>-14433558.128535999</c:v>
                </c:pt>
                <c:pt idx="50845">
                  <c:v>-14448133.167518998</c:v>
                </c:pt>
                <c:pt idx="50846">
                  <c:v>-14462706.208865998</c:v>
                </c:pt>
                <c:pt idx="50847">
                  <c:v>-14477277.252446</c:v>
                </c:pt>
                <c:pt idx="50848">
                  <c:v>-14491846.298133997</c:v>
                </c:pt>
                <c:pt idx="50849">
                  <c:v>-14506413.345803002</c:v>
                </c:pt>
                <c:pt idx="50850">
                  <c:v>-14520978.395326</c:v>
                </c:pt>
                <c:pt idx="50851">
                  <c:v>-14535541.446578998</c:v>
                </c:pt>
                <c:pt idx="50852">
                  <c:v>-14550102.499438001</c:v>
                </c:pt>
                <c:pt idx="50853">
                  <c:v>-14564661.553779002</c:v>
                </c:pt>
                <c:pt idx="50854">
                  <c:v>-14579218.609480998</c:v>
                </c:pt>
                <c:pt idx="50855">
                  <c:v>-14593773.666421998</c:v>
                </c:pt>
                <c:pt idx="50856">
                  <c:v>-14608326.724479998</c:v>
                </c:pt>
                <c:pt idx="50857">
                  <c:v>-14622877.783535998</c:v>
                </c:pt>
                <c:pt idx="50858">
                  <c:v>-14637426.843471</c:v>
                </c:pt>
                <c:pt idx="50859">
                  <c:v>-14651973.904167</c:v>
                </c:pt>
                <c:pt idx="50860">
                  <c:v>-14666518.965505</c:v>
                </c:pt>
                <c:pt idx="50861">
                  <c:v>-14681062.027369998</c:v>
                </c:pt>
                <c:pt idx="50862">
                  <c:v>-14695603.089645</c:v>
                </c:pt>
                <c:pt idx="50863">
                  <c:v>-14710142.152214</c:v>
                </c:pt>
                <c:pt idx="50864">
                  <c:v>-14724679.214964001</c:v>
                </c:pt>
                <c:pt idx="50865">
                  <c:v>-14739214.277781</c:v>
                </c:pt>
                <c:pt idx="50866">
                  <c:v>-14753747.340552</c:v>
                </c:pt>
                <c:pt idx="50867">
                  <c:v>-14768278.403165</c:v>
                </c:pt>
                <c:pt idx="50868">
                  <c:v>-14782807.465508999</c:v>
                </c:pt>
                <c:pt idx="50869">
                  <c:v>-14797334.527472001</c:v>
                </c:pt>
                <c:pt idx="50870">
                  <c:v>-14811859.588945</c:v>
                </c:pt>
                <c:pt idx="50871">
                  <c:v>-14826382.649819</c:v>
                </c:pt>
                <c:pt idx="50872">
                  <c:v>-14840903.709985998</c:v>
                </c:pt>
                <c:pt idx="50873">
                  <c:v>-14855422.769336998</c:v>
                </c:pt>
                <c:pt idx="50874">
                  <c:v>-14869939.827767</c:v>
                </c:pt>
                <c:pt idx="50875">
                  <c:v>-14884454.885167999</c:v>
                </c:pt>
                <c:pt idx="50876">
                  <c:v>-14898967.941435998</c:v>
                </c:pt>
                <c:pt idx="50877">
                  <c:v>-14913478.996464996</c:v>
                </c:pt>
                <c:pt idx="50878">
                  <c:v>-14927988.050151002</c:v>
                </c:pt>
                <c:pt idx="50879">
                  <c:v>-14942495.102391001</c:v>
                </c:pt>
                <c:pt idx="50880">
                  <c:v>-14957000.153083002</c:v>
                </c:pt>
                <c:pt idx="50881">
                  <c:v>-14971503.202124998</c:v>
                </c:pt>
                <c:pt idx="50882">
                  <c:v>-14986004.249414999</c:v>
                </c:pt>
                <c:pt idx="50883">
                  <c:v>-15000503.294852002</c:v>
                </c:pt>
                <c:pt idx="50884">
                  <c:v>-15015000.338336999</c:v>
                </c:pt>
                <c:pt idx="50885">
                  <c:v>-15029495.379771002</c:v>
                </c:pt>
                <c:pt idx="50886">
                  <c:v>-15043988.419055</c:v>
                </c:pt>
                <c:pt idx="50887">
                  <c:v>-15058479.456091</c:v>
                </c:pt>
                <c:pt idx="50888">
                  <c:v>-15072968.490783002</c:v>
                </c:pt>
                <c:pt idx="50889">
                  <c:v>-15087455.523032</c:v>
                </c:pt>
                <c:pt idx="50890">
                  <c:v>-15101940.552745001</c:v>
                </c:pt>
                <c:pt idx="50891">
                  <c:v>-15116423.579824001</c:v>
                </c:pt>
                <c:pt idx="50892">
                  <c:v>-15130904.604177</c:v>
                </c:pt>
                <c:pt idx="50893">
                  <c:v>-15145383.625708003</c:v>
                </c:pt>
                <c:pt idx="50894">
                  <c:v>-15159860.644324996</c:v>
                </c:pt>
                <c:pt idx="50895">
                  <c:v>-15174335.659934998</c:v>
                </c:pt>
                <c:pt idx="50896">
                  <c:v>-15188808.672445998</c:v>
                </c:pt>
                <c:pt idx="50897">
                  <c:v>-15203279.681767</c:v>
                </c:pt>
                <c:pt idx="50898">
                  <c:v>-15217748.687805997</c:v>
                </c:pt>
                <c:pt idx="50899">
                  <c:v>-15232215.690473998</c:v>
                </c:pt>
                <c:pt idx="50900">
                  <c:v>-15246680.689680999</c:v>
                </c:pt>
                <c:pt idx="50901">
                  <c:v>-15261143.685338</c:v>
                </c:pt>
                <c:pt idx="50902">
                  <c:v>-15275604.677356998</c:v>
                </c:pt>
                <c:pt idx="50903">
                  <c:v>-15290063.665649004</c:v>
                </c:pt>
                <c:pt idx="50904">
                  <c:v>-15304520.650129</c:v>
                </c:pt>
                <c:pt idx="50905">
                  <c:v>-15318975.630709</c:v>
                </c:pt>
                <c:pt idx="50906">
                  <c:v>-15333428.607303998</c:v>
                </c:pt>
                <c:pt idx="50907">
                  <c:v>-15347879.579826998</c:v>
                </c:pt>
                <c:pt idx="50908">
                  <c:v>-15362328.548194999</c:v>
                </c:pt>
                <c:pt idx="50909">
                  <c:v>-15376775.512323</c:v>
                </c:pt>
                <c:pt idx="50910">
                  <c:v>-15391220.472127</c:v>
                </c:pt>
                <c:pt idx="50911">
                  <c:v>-15405663.427523997</c:v>
                </c:pt>
                <c:pt idx="50912">
                  <c:v>-15420104.378432</c:v>
                </c:pt>
                <c:pt idx="50913">
                  <c:v>-15434543.324769001</c:v>
                </c:pt>
                <c:pt idx="50914">
                  <c:v>-15448980.266453</c:v>
                </c:pt>
                <c:pt idx="50915">
                  <c:v>-15463415.203403998</c:v>
                </c:pt>
                <c:pt idx="50916">
                  <c:v>-15477848.135540998</c:v>
                </c:pt>
                <c:pt idx="50917">
                  <c:v>-15492279.062784001</c:v>
                </c:pt>
                <c:pt idx="50918">
                  <c:v>-15506707.985055001</c:v>
                </c:pt>
                <c:pt idx="50919">
                  <c:v>-15521134.902274</c:v>
                </c:pt>
                <c:pt idx="50920">
                  <c:v>-15535559.814363999</c:v>
                </c:pt>
                <c:pt idx="50921">
                  <c:v>-15549982.721245999</c:v>
                </c:pt>
                <c:pt idx="50922">
                  <c:v>-15564403.622842999</c:v>
                </c:pt>
                <c:pt idx="50923">
                  <c:v>-15578822.51908</c:v>
                </c:pt>
                <c:pt idx="50924">
                  <c:v>-15593239.409879999</c:v>
                </c:pt>
                <c:pt idx="50925">
                  <c:v>-15607654.295166001</c:v>
                </c:pt>
                <c:pt idx="50926">
                  <c:v>-15622067.174865</c:v>
                </c:pt>
                <c:pt idx="50927">
                  <c:v>-15636478.048901998</c:v>
                </c:pt>
                <c:pt idx="50928">
                  <c:v>-15650886.917202</c:v>
                </c:pt>
                <c:pt idx="50929">
                  <c:v>-15665293.779692</c:v>
                </c:pt>
                <c:pt idx="50930">
                  <c:v>-15679698.636298995</c:v>
                </c:pt>
                <c:pt idx="50931">
                  <c:v>-15694101.486950003</c:v>
                </c:pt>
                <c:pt idx="50932">
                  <c:v>-15708502.331573</c:v>
                </c:pt>
                <c:pt idx="50933">
                  <c:v>-15722901.170096001</c:v>
                </c:pt>
                <c:pt idx="50934">
                  <c:v>-15737298.002449</c:v>
                </c:pt>
                <c:pt idx="50935">
                  <c:v>-15751692.828559998</c:v>
                </c:pt>
                <c:pt idx="50936">
                  <c:v>-15766085.648359001</c:v>
                </c:pt>
                <c:pt idx="50937">
                  <c:v>-15780476.461777002</c:v>
                </c:pt>
                <c:pt idx="50938">
                  <c:v>-15794865.268743999</c:v>
                </c:pt>
                <c:pt idx="50939">
                  <c:v>-15809252.069190998</c:v>
                </c:pt>
                <c:pt idx="50940">
                  <c:v>-15823636.863051001</c:v>
                </c:pt>
                <c:pt idx="50941">
                  <c:v>-15838019.650253002</c:v>
                </c:pt>
                <c:pt idx="50942">
                  <c:v>-15852400.430733003</c:v>
                </c:pt>
                <c:pt idx="50943">
                  <c:v>-15866779.204421001</c:v>
                </c:pt>
                <c:pt idx="50944">
                  <c:v>-15881155.971252002</c:v>
                </c:pt>
                <c:pt idx="50945">
                  <c:v>-15895530.731159</c:v>
                </c:pt>
                <c:pt idx="50946">
                  <c:v>-15909903.484076999</c:v>
                </c:pt>
                <c:pt idx="50947">
                  <c:v>-15924274.229939001</c:v>
                </c:pt>
                <c:pt idx="50948">
                  <c:v>-15938642.968682002</c:v>
                </c:pt>
                <c:pt idx="50949">
                  <c:v>-15953009.700239997</c:v>
                </c:pt>
                <c:pt idx="50950">
                  <c:v>-15967374.424550002</c:v>
                </c:pt>
                <c:pt idx="50951">
                  <c:v>-15981737.141547998</c:v>
                </c:pt>
                <c:pt idx="50952">
                  <c:v>-15996097.851168999</c:v>
                </c:pt>
                <c:pt idx="50953">
                  <c:v>-16010456.553352002</c:v>
                </c:pt>
                <c:pt idx="50954">
                  <c:v>-16024813.248033997</c:v>
                </c:pt>
                <c:pt idx="50955">
                  <c:v>-16039167.935153002</c:v>
                </c:pt>
                <c:pt idx="50956">
                  <c:v>-16053520.614646003</c:v>
                </c:pt>
                <c:pt idx="50957">
                  <c:v>-16067871.286453998</c:v>
                </c:pt>
                <c:pt idx="50958">
                  <c:v>-16082219.950513002</c:v>
                </c:pt>
                <c:pt idx="50959">
                  <c:v>-16096566.606764998</c:v>
                </c:pt>
                <c:pt idx="50960">
                  <c:v>-16110911.255148999</c:v>
                </c:pt>
                <c:pt idx="50961">
                  <c:v>-16125253.895604001</c:v>
                </c:pt>
                <c:pt idx="50962">
                  <c:v>-16139594.528072</c:v>
                </c:pt>
                <c:pt idx="50963">
                  <c:v>-16153933.152493</c:v>
                </c:pt>
                <c:pt idx="50964">
                  <c:v>-16168269.768808</c:v>
                </c:pt>
                <c:pt idx="50965">
                  <c:v>-16182604.376959002</c:v>
                </c:pt>
                <c:pt idx="50966">
                  <c:v>-16196936.976888999</c:v>
                </c:pt>
                <c:pt idx="50967">
                  <c:v>-16211267.568538001</c:v>
                </c:pt>
                <c:pt idx="50968">
                  <c:v>-16225596.151851002</c:v>
                </c:pt>
                <c:pt idx="50969">
                  <c:v>-16239922.726768998</c:v>
                </c:pt>
                <c:pt idx="50970">
                  <c:v>-16254247.293237001</c:v>
                </c:pt>
                <c:pt idx="50971">
                  <c:v>-16268569.851197002</c:v>
                </c:pt>
                <c:pt idx="50972">
                  <c:v>-16282890.400593998</c:v>
                </c:pt>
                <c:pt idx="50973">
                  <c:v>-16297208.941372</c:v>
                </c:pt>
                <c:pt idx="50974">
                  <c:v>-16311525.473475</c:v>
                </c:pt>
                <c:pt idx="50975">
                  <c:v>-16325839.996849</c:v>
                </c:pt>
                <c:pt idx="50976">
                  <c:v>-16340152.511438997</c:v>
                </c:pt>
                <c:pt idx="50977">
                  <c:v>-16354463.017190998</c:v>
                </c:pt>
                <c:pt idx="50978">
                  <c:v>-16368771.514048999</c:v>
                </c:pt>
                <c:pt idx="50979">
                  <c:v>-16383078.001962002</c:v>
                </c:pt>
                <c:pt idx="50980">
                  <c:v>-16397382.480874</c:v>
                </c:pt>
                <c:pt idx="50981">
                  <c:v>-16411684.950732002</c:v>
                </c:pt>
                <c:pt idx="50982">
                  <c:v>-16425985.411485</c:v>
                </c:pt>
                <c:pt idx="50983">
                  <c:v>-16440283.863079002</c:v>
                </c:pt>
                <c:pt idx="50984">
                  <c:v>-16454580.305461003</c:v>
                </c:pt>
                <c:pt idx="50985">
                  <c:v>-16468874.738580998</c:v>
                </c:pt>
                <c:pt idx="50986">
                  <c:v>-16483167.162385</c:v>
                </c:pt>
                <c:pt idx="50987">
                  <c:v>-16497457.576823</c:v>
                </c:pt>
                <c:pt idx="50988">
                  <c:v>-16511745.981843002</c:v>
                </c:pt>
                <c:pt idx="50989">
                  <c:v>-16526032.377394998</c:v>
                </c:pt>
                <c:pt idx="50990">
                  <c:v>-16540316.763426999</c:v>
                </c:pt>
                <c:pt idx="50991">
                  <c:v>-16554599.139889</c:v>
                </c:pt>
                <c:pt idx="50992">
                  <c:v>-16568879.506732</c:v>
                </c:pt>
                <c:pt idx="50993">
                  <c:v>-16583157.863905001</c:v>
                </c:pt>
                <c:pt idx="50994">
                  <c:v>-16597434.211358</c:v>
                </c:pt>
                <c:pt idx="50995">
                  <c:v>-16611708.549042</c:v>
                </c:pt>
                <c:pt idx="50996">
                  <c:v>-16625980.876908002</c:v>
                </c:pt>
                <c:pt idx="50997">
                  <c:v>-16640251.194908002</c:v>
                </c:pt>
                <c:pt idx="50998">
                  <c:v>-16654519.502992</c:v>
                </c:pt>
                <c:pt idx="50999">
                  <c:v>-16668785.801112002</c:v>
                </c:pt>
                <c:pt idx="51000">
                  <c:v>-16683050.089219</c:v>
                </c:pt>
                <c:pt idx="51001">
                  <c:v>-16697312.367267</c:v>
                </c:pt>
                <c:pt idx="51002">
                  <c:v>-16711572.635206001</c:v>
                </c:pt>
                <c:pt idx="51003">
                  <c:v>-16725830.892991003</c:v>
                </c:pt>
                <c:pt idx="51004">
                  <c:v>-16740087.140571998</c:v>
                </c:pt>
                <c:pt idx="51005">
                  <c:v>-16754341.377904</c:v>
                </c:pt>
                <c:pt idx="51006">
                  <c:v>-16768593.604939003</c:v>
                </c:pt>
                <c:pt idx="51007">
                  <c:v>-16782843.821632002</c:v>
                </c:pt>
                <c:pt idx="51008">
                  <c:v>-16797092.027934</c:v>
                </c:pt>
                <c:pt idx="51009">
                  <c:v>-16811338.223800994</c:v>
                </c:pt>
                <c:pt idx="51010">
                  <c:v>-16825582.409185</c:v>
                </c:pt>
                <c:pt idx="51011">
                  <c:v>-16839824.584042002</c:v>
                </c:pt>
                <c:pt idx="51012">
                  <c:v>-16854064.748326004</c:v>
                </c:pt>
                <c:pt idx="51013">
                  <c:v>-16868302.901989996</c:v>
                </c:pt>
                <c:pt idx="51014">
                  <c:v>-16882539.044990998</c:v>
                </c:pt>
                <c:pt idx="51015">
                  <c:v>-16896773.177282006</c:v>
                </c:pt>
                <c:pt idx="51016">
                  <c:v>-16911005.29882</c:v>
                </c:pt>
                <c:pt idx="51017">
                  <c:v>-16925235.409559</c:v>
                </c:pt>
                <c:pt idx="51018">
                  <c:v>-16939463.509454001</c:v>
                </c:pt>
                <c:pt idx="51019">
                  <c:v>-16953689.598462</c:v>
                </c:pt>
                <c:pt idx="51020">
                  <c:v>-16967913.676538005</c:v>
                </c:pt>
                <c:pt idx="51021">
                  <c:v>-16982135.743637994</c:v>
                </c:pt>
                <c:pt idx="51022">
                  <c:v>-16996355.799718995</c:v>
                </c:pt>
                <c:pt idx="51023">
                  <c:v>-17010573.844735999</c:v>
                </c:pt>
                <c:pt idx="51024">
                  <c:v>-17024789.878646001</c:v>
                </c:pt>
                <c:pt idx="51025">
                  <c:v>-17039003.901405998</c:v>
                </c:pt>
                <c:pt idx="51026">
                  <c:v>-17053215.912971996</c:v>
                </c:pt>
                <c:pt idx="51027">
                  <c:v>-17067425.913302001</c:v>
                </c:pt>
                <c:pt idx="51028">
                  <c:v>-17081633.902352005</c:v>
                </c:pt>
                <c:pt idx="51029">
                  <c:v>-17095839.88008</c:v>
                </c:pt>
                <c:pt idx="51030">
                  <c:v>-17110043.846442997</c:v>
                </c:pt>
                <c:pt idx="51031">
                  <c:v>-17124245.801398002</c:v>
                </c:pt>
                <c:pt idx="51032">
                  <c:v>-17138445.744904</c:v>
                </c:pt>
                <c:pt idx="51033">
                  <c:v>-17152643.676917005</c:v>
                </c:pt>
                <c:pt idx="51034">
                  <c:v>-17166839.597394999</c:v>
                </c:pt>
                <c:pt idx="51035">
                  <c:v>-17181033.506298002</c:v>
                </c:pt>
                <c:pt idx="51036">
                  <c:v>-17195225.403581996</c:v>
                </c:pt>
                <c:pt idx="51037">
                  <c:v>-17209415.289205994</c:v>
                </c:pt>
                <c:pt idx="51038">
                  <c:v>-17223603.163128</c:v>
                </c:pt>
                <c:pt idx="51039">
                  <c:v>-17237789.025307</c:v>
                </c:pt>
                <c:pt idx="51040">
                  <c:v>-17251972.875700999</c:v>
                </c:pt>
                <c:pt idx="51041">
                  <c:v>-17266154.714269999</c:v>
                </c:pt>
                <c:pt idx="51042">
                  <c:v>-17280334.540970996</c:v>
                </c:pt>
                <c:pt idx="51043">
                  <c:v>-17294512.355763</c:v>
                </c:pt>
                <c:pt idx="51044">
                  <c:v>-17308688.158606004</c:v>
                </c:pt>
                <c:pt idx="51045">
                  <c:v>-17322861.949458998</c:v>
                </c:pt>
                <c:pt idx="51046">
                  <c:v>-17337033.72828</c:v>
                </c:pt>
                <c:pt idx="51047">
                  <c:v>-17351203.495029997</c:v>
                </c:pt>
                <c:pt idx="51048">
                  <c:v>-17365371.249666002</c:v>
                </c:pt>
                <c:pt idx="51049">
                  <c:v>-17379536.992150001</c:v>
                </c:pt>
                <c:pt idx="51050">
                  <c:v>-17393700.722438995</c:v>
                </c:pt>
                <c:pt idx="51051">
                  <c:v>-17407862.440493997</c:v>
                </c:pt>
                <c:pt idx="51052">
                  <c:v>-17422022.146274999</c:v>
                </c:pt>
                <c:pt idx="51053">
                  <c:v>-17436179.839740001</c:v>
                </c:pt>
                <c:pt idx="51054">
                  <c:v>-17450335.520849995</c:v>
                </c:pt>
                <c:pt idx="51055">
                  <c:v>-17464489.189564999</c:v>
                </c:pt>
                <c:pt idx="51056">
                  <c:v>-17478640.845844995</c:v>
                </c:pt>
                <c:pt idx="51057">
                  <c:v>-17492790.489647992</c:v>
                </c:pt>
                <c:pt idx="51058">
                  <c:v>-17506938.120937001</c:v>
                </c:pt>
                <c:pt idx="51059">
                  <c:v>-17521083.739668995</c:v>
                </c:pt>
                <c:pt idx="51060">
                  <c:v>-17535227.345806997</c:v>
                </c:pt>
                <c:pt idx="51061">
                  <c:v>-17549368.939309001</c:v>
                </c:pt>
                <c:pt idx="51062">
                  <c:v>-17563508.520135999</c:v>
                </c:pt>
                <c:pt idx="51063">
                  <c:v>-17577646.088247996</c:v>
                </c:pt>
                <c:pt idx="51064">
                  <c:v>-17591781.643604998</c:v>
                </c:pt>
                <c:pt idx="51065">
                  <c:v>-17605915.186168998</c:v>
                </c:pt>
                <c:pt idx="51066">
                  <c:v>-17620046.715897996</c:v>
                </c:pt>
                <c:pt idx="51067">
                  <c:v>-17634176.232754003</c:v>
                </c:pt>
                <c:pt idx="51068">
                  <c:v>-17648303.736697</c:v>
                </c:pt>
                <c:pt idx="51069">
                  <c:v>-17662429.227686998</c:v>
                </c:pt>
                <c:pt idx="51070">
                  <c:v>-17676552.705684997</c:v>
                </c:pt>
                <c:pt idx="51071">
                  <c:v>-17690674.170651</c:v>
                </c:pt>
                <c:pt idx="51072">
                  <c:v>-17704793.622545999</c:v>
                </c:pt>
                <c:pt idx="51073">
                  <c:v>-17718911.061330002</c:v>
                </c:pt>
                <c:pt idx="51074">
                  <c:v>-17733026.486963995</c:v>
                </c:pt>
                <c:pt idx="51075">
                  <c:v>-17747139.899407998</c:v>
                </c:pt>
                <c:pt idx="51076">
                  <c:v>-17761251.298622999</c:v>
                </c:pt>
                <c:pt idx="51077">
                  <c:v>-17775360.684569001</c:v>
                </c:pt>
                <c:pt idx="51078">
                  <c:v>-17789468.057206001</c:v>
                </c:pt>
                <c:pt idx="51079">
                  <c:v>-17803573.416497</c:v>
                </c:pt>
                <c:pt idx="51080">
                  <c:v>-17817676.762399998</c:v>
                </c:pt>
                <c:pt idx="51081">
                  <c:v>-17831778.094875995</c:v>
                </c:pt>
                <c:pt idx="51082">
                  <c:v>-17845877.413885996</c:v>
                </c:pt>
                <c:pt idx="51083">
                  <c:v>-17859974.719390001</c:v>
                </c:pt>
                <c:pt idx="51084">
                  <c:v>-17874070.011349998</c:v>
                </c:pt>
                <c:pt idx="51085">
                  <c:v>-17888163.289724</c:v>
                </c:pt>
                <c:pt idx="51086">
                  <c:v>-17902254.554474</c:v>
                </c:pt>
                <c:pt idx="51087">
                  <c:v>-17916343.80556</c:v>
                </c:pt>
                <c:pt idx="51088">
                  <c:v>-17930431.042942997</c:v>
                </c:pt>
                <c:pt idx="51089">
                  <c:v>-17944516.266582001</c:v>
                </c:pt>
                <c:pt idx="51090">
                  <c:v>-17958599.476438995</c:v>
                </c:pt>
                <c:pt idx="51091">
                  <c:v>-17972680.672472998</c:v>
                </c:pt>
                <c:pt idx="51092">
                  <c:v>-17986759.854644001</c:v>
                </c:pt>
                <c:pt idx="51093">
                  <c:v>-18000837.022914</c:v>
                </c:pt>
                <c:pt idx="51094">
                  <c:v>-18014912.177240998</c:v>
                </c:pt>
                <c:pt idx="51095">
                  <c:v>-18028985.317586005</c:v>
                </c:pt>
                <c:pt idx="51096">
                  <c:v>-18043056.443909995</c:v>
                </c:pt>
                <c:pt idx="51097">
                  <c:v>-18057125.556171</c:v>
                </c:pt>
                <c:pt idx="51098">
                  <c:v>-18071192.654331002</c:v>
                </c:pt>
                <c:pt idx="51099">
                  <c:v>-18085257.738349006</c:v>
                </c:pt>
                <c:pt idx="51100">
                  <c:v>-18099320.808185004</c:v>
                </c:pt>
                <c:pt idx="51101">
                  <c:v>-18113381.863797996</c:v>
                </c:pt>
                <c:pt idx="51102">
                  <c:v>-18127440.905149002</c:v>
                </c:pt>
                <c:pt idx="51103">
                  <c:v>-18141497.932197001</c:v>
                </c:pt>
                <c:pt idx="51104">
                  <c:v>-18155552.944900997</c:v>
                </c:pt>
                <c:pt idx="51105">
                  <c:v>-18169605.943221997</c:v>
                </c:pt>
                <c:pt idx="51106">
                  <c:v>-18183656.927117996</c:v>
                </c:pt>
                <c:pt idx="51107">
                  <c:v>-18197705.896550003</c:v>
                </c:pt>
                <c:pt idx="51108">
                  <c:v>-18211752.851474997</c:v>
                </c:pt>
                <c:pt idx="51109">
                  <c:v>-18225797.791854002</c:v>
                </c:pt>
                <c:pt idx="51110">
                  <c:v>-18239840.717645995</c:v>
                </c:pt>
                <c:pt idx="51111">
                  <c:v>-18253881.628809001</c:v>
                </c:pt>
                <c:pt idx="51112">
                  <c:v>-18267920.525302999</c:v>
                </c:pt>
                <c:pt idx="51113">
                  <c:v>-18281957.407086</c:v>
                </c:pt>
                <c:pt idx="51114">
                  <c:v>-18295992.274117</c:v>
                </c:pt>
                <c:pt idx="51115">
                  <c:v>-18310025.126356002</c:v>
                </c:pt>
                <c:pt idx="51116">
                  <c:v>-18324055.963759996</c:v>
                </c:pt>
                <c:pt idx="51117">
                  <c:v>-18338084.786286999</c:v>
                </c:pt>
                <c:pt idx="51118">
                  <c:v>-18352111.593896996</c:v>
                </c:pt>
                <c:pt idx="51119">
                  <c:v>-18366136.386547998</c:v>
                </c:pt>
                <c:pt idx="51120">
                  <c:v>-18380159.164197005</c:v>
                </c:pt>
                <c:pt idx="51121">
                  <c:v>-18394179.926802997</c:v>
                </c:pt>
                <c:pt idx="51122">
                  <c:v>-18408198.674324002</c:v>
                </c:pt>
                <c:pt idx="51123">
                  <c:v>-18422215.406716999</c:v>
                </c:pt>
                <c:pt idx="51124">
                  <c:v>-18436230.123940997</c:v>
                </c:pt>
                <c:pt idx="51125">
                  <c:v>-18450242.825952001</c:v>
                </c:pt>
                <c:pt idx="51126">
                  <c:v>-18464253.512708001</c:v>
                </c:pt>
                <c:pt idx="51127">
                  <c:v>-18478262.184167001</c:v>
                </c:pt>
                <c:pt idx="51128">
                  <c:v>-18492268.840286005</c:v>
                </c:pt>
                <c:pt idx="51129">
                  <c:v>-18506273.481021997</c:v>
                </c:pt>
                <c:pt idx="51130">
                  <c:v>-18520276.106331002</c:v>
                </c:pt>
                <c:pt idx="51131">
                  <c:v>-18534276.716171</c:v>
                </c:pt>
                <c:pt idx="51132">
                  <c:v>-18548275.310497999</c:v>
                </c:pt>
                <c:pt idx="51133">
                  <c:v>-18562271.889269002</c:v>
                </c:pt>
                <c:pt idx="51134">
                  <c:v>-18576266.452438995</c:v>
                </c:pt>
                <c:pt idx="51135">
                  <c:v>-18590258.999966998</c:v>
                </c:pt>
                <c:pt idx="51136">
                  <c:v>-18604249.531807002</c:v>
                </c:pt>
                <c:pt idx="51137">
                  <c:v>-18618238.047914997</c:v>
                </c:pt>
                <c:pt idx="51138">
                  <c:v>-18632224.548246998</c:v>
                </c:pt>
                <c:pt idx="51139">
                  <c:v>-18646209.032759003</c:v>
                </c:pt>
                <c:pt idx="51140">
                  <c:v>-18660191.501406997</c:v>
                </c:pt>
                <c:pt idx="51141">
                  <c:v>-18674171.954144999</c:v>
                </c:pt>
                <c:pt idx="51142">
                  <c:v>-18688150.390928999</c:v>
                </c:pt>
                <c:pt idx="51143">
                  <c:v>-18702126.811712999</c:v>
                </c:pt>
                <c:pt idx="51144">
                  <c:v>-18716101.216453999</c:v>
                </c:pt>
                <c:pt idx="51145">
                  <c:v>-18730073.605103999</c:v>
                </c:pt>
                <c:pt idx="51146">
                  <c:v>-18744043.977619994</c:v>
                </c:pt>
                <c:pt idx="51147">
                  <c:v>-18758012.333953999</c:v>
                </c:pt>
                <c:pt idx="51148">
                  <c:v>-18771978.674061999</c:v>
                </c:pt>
                <c:pt idx="51149">
                  <c:v>-18785942.997896995</c:v>
                </c:pt>
                <c:pt idx="51150">
                  <c:v>-18799905.305412997</c:v>
                </c:pt>
                <c:pt idx="51151">
                  <c:v>-18813865.596563999</c:v>
                </c:pt>
                <c:pt idx="51152">
                  <c:v>-18827823.871303</c:v>
                </c:pt>
                <c:pt idx="51153">
                  <c:v>-18841780.129583001</c:v>
                </c:pt>
                <c:pt idx="51154">
                  <c:v>-18855734.371358</c:v>
                </c:pt>
                <c:pt idx="51155">
                  <c:v>-18869686.596579</c:v>
                </c:pt>
                <c:pt idx="51156">
                  <c:v>-18883636.805200998</c:v>
                </c:pt>
                <c:pt idx="51157">
                  <c:v>-18897584.997174997</c:v>
                </c:pt>
                <c:pt idx="51158">
                  <c:v>-18911531.172454003</c:v>
                </c:pt>
                <c:pt idx="51159">
                  <c:v>-18925475.330988999</c:v>
                </c:pt>
                <c:pt idx="51160">
                  <c:v>-18939417.472734001</c:v>
                </c:pt>
                <c:pt idx="51161">
                  <c:v>-18953357.597637996</c:v>
                </c:pt>
                <c:pt idx="51162">
                  <c:v>-18967295.705653995</c:v>
                </c:pt>
                <c:pt idx="51163">
                  <c:v>-18981231.796734001</c:v>
                </c:pt>
                <c:pt idx="51164">
                  <c:v>-18995165.870827001</c:v>
                </c:pt>
                <c:pt idx="51165">
                  <c:v>-19009097.927886002</c:v>
                </c:pt>
                <c:pt idx="51166">
                  <c:v>-19023027.967859995</c:v>
                </c:pt>
                <c:pt idx="51167">
                  <c:v>-19036955.990699995</c:v>
                </c:pt>
                <c:pt idx="51168">
                  <c:v>-19050881.996355999</c:v>
                </c:pt>
                <c:pt idx="51169">
                  <c:v>-19064805.984777994</c:v>
                </c:pt>
                <c:pt idx="51170">
                  <c:v>-19078727.955915995</c:v>
                </c:pt>
                <c:pt idx="51171">
                  <c:v>-19092647.90972</c:v>
                </c:pt>
                <c:pt idx="51172">
                  <c:v>-19106565.846138</c:v>
                </c:pt>
                <c:pt idx="51173">
                  <c:v>-19120481.76512</c:v>
                </c:pt>
                <c:pt idx="51174">
                  <c:v>-19134395.666614</c:v>
                </c:pt>
                <c:pt idx="51175">
                  <c:v>-19148307.55057</c:v>
                </c:pt>
                <c:pt idx="51176">
                  <c:v>-19162217.416935999</c:v>
                </c:pt>
                <c:pt idx="51177">
                  <c:v>-19176125.265658997</c:v>
                </c:pt>
                <c:pt idx="51178">
                  <c:v>-19190031.096687</c:v>
                </c:pt>
                <c:pt idx="51179">
                  <c:v>-19203934.909968995</c:v>
                </c:pt>
                <c:pt idx="51180">
                  <c:v>-19217836.705450997</c:v>
                </c:pt>
                <c:pt idx="51181">
                  <c:v>-19231736.483080998</c:v>
                </c:pt>
                <c:pt idx="51182">
                  <c:v>-19245634.242805995</c:v>
                </c:pt>
                <c:pt idx="51183">
                  <c:v>-19259529.984571997</c:v>
                </c:pt>
                <c:pt idx="51184">
                  <c:v>-19273423.708326004</c:v>
                </c:pt>
                <c:pt idx="51185">
                  <c:v>-19287315.414012998</c:v>
                </c:pt>
                <c:pt idx="51186">
                  <c:v>-19301205.101580001</c:v>
                </c:pt>
                <c:pt idx="51187">
                  <c:v>-19315092.770972997</c:v>
                </c:pt>
                <c:pt idx="51188">
                  <c:v>-19328978.422136001</c:v>
                </c:pt>
                <c:pt idx="51189">
                  <c:v>-19342862.055014998</c:v>
                </c:pt>
                <c:pt idx="51190">
                  <c:v>-19356743.669553999</c:v>
                </c:pt>
                <c:pt idx="51191">
                  <c:v>-19370623.265698992</c:v>
                </c:pt>
                <c:pt idx="51192">
                  <c:v>-19384500.843393002</c:v>
                </c:pt>
                <c:pt idx="51193">
                  <c:v>-19398376.402580999</c:v>
                </c:pt>
                <c:pt idx="51194">
                  <c:v>-19412249.943205997</c:v>
                </c:pt>
                <c:pt idx="51195">
                  <c:v>-19426121.465210993</c:v>
                </c:pt>
                <c:pt idx="51196">
                  <c:v>-19439990.968540996</c:v>
                </c:pt>
                <c:pt idx="51197">
                  <c:v>-19453858.453136999</c:v>
                </c:pt>
                <c:pt idx="51198">
                  <c:v>-19467723.918942999</c:v>
                </c:pt>
                <c:pt idx="51199">
                  <c:v>-19481587.365900997</c:v>
                </c:pt>
                <c:pt idx="51200">
                  <c:v>-19495448.793951996</c:v>
                </c:pt>
                <c:pt idx="51201">
                  <c:v>-19509308.203039002</c:v>
                </c:pt>
                <c:pt idx="51202">
                  <c:v>-19523165.593102999</c:v>
                </c:pt>
                <c:pt idx="51203">
                  <c:v>-19537020.964086</c:v>
                </c:pt>
                <c:pt idx="51204">
                  <c:v>-19550874.315928001</c:v>
                </c:pt>
                <c:pt idx="51205">
                  <c:v>-19564725.648570001</c:v>
                </c:pt>
                <c:pt idx="51206">
                  <c:v>-19578574.961950995</c:v>
                </c:pt>
                <c:pt idx="51207">
                  <c:v>-19592422.256012999</c:v>
                </c:pt>
                <c:pt idx="51208">
                  <c:v>-19606267.530694999</c:v>
                </c:pt>
                <c:pt idx="51209">
                  <c:v>-19620110.785936002</c:v>
                </c:pt>
                <c:pt idx="51210">
                  <c:v>-19633952.021675996</c:v>
                </c:pt>
                <c:pt idx="51211">
                  <c:v>-19647791.237852</c:v>
                </c:pt>
                <c:pt idx="51212">
                  <c:v>-19661628.434404999</c:v>
                </c:pt>
                <c:pt idx="51213">
                  <c:v>-19675463.611269999</c:v>
                </c:pt>
                <c:pt idx="51214">
                  <c:v>-19689296.768387999</c:v>
                </c:pt>
                <c:pt idx="51215">
                  <c:v>-19703127.905694995</c:v>
                </c:pt>
                <c:pt idx="51216">
                  <c:v>-19716957.023127999</c:v>
                </c:pt>
                <c:pt idx="51217">
                  <c:v>-19730784.120625</c:v>
                </c:pt>
                <c:pt idx="51218">
                  <c:v>-19744609.198121004</c:v>
                </c:pt>
                <c:pt idx="51219">
                  <c:v>-19758432.255553</c:v>
                </c:pt>
                <c:pt idx="51220">
                  <c:v>-19772253.292857997</c:v>
                </c:pt>
                <c:pt idx="51221">
                  <c:v>-19786072.309969999</c:v>
                </c:pt>
                <c:pt idx="51222">
                  <c:v>-19799889.306825001</c:v>
                </c:pt>
                <c:pt idx="51223">
                  <c:v>-19813704.283357996</c:v>
                </c:pt>
                <c:pt idx="51224">
                  <c:v>-19827517.239503998</c:v>
                </c:pt>
                <c:pt idx="51225">
                  <c:v>-19841328.175195999</c:v>
                </c:pt>
                <c:pt idx="51226">
                  <c:v>-19855137.090369001</c:v>
                </c:pt>
                <c:pt idx="51227">
                  <c:v>-19868943.984956998</c:v>
                </c:pt>
                <c:pt idx="51228">
                  <c:v>-19882748.858892001</c:v>
                </c:pt>
                <c:pt idx="51229">
                  <c:v>-19896551.712107003</c:v>
                </c:pt>
                <c:pt idx="51230">
                  <c:v>-19910352.544535</c:v>
                </c:pt>
                <c:pt idx="51231">
                  <c:v>-19924151.356109004</c:v>
                </c:pt>
                <c:pt idx="51232">
                  <c:v>-19937948.146760006</c:v>
                </c:pt>
                <c:pt idx="51233">
                  <c:v>-19951742.916420005</c:v>
                </c:pt>
                <c:pt idx="51234">
                  <c:v>-19965535.665019002</c:v>
                </c:pt>
                <c:pt idx="51235">
                  <c:v>-19979326.392489001</c:v>
                </c:pt>
                <c:pt idx="51236">
                  <c:v>-19993115.098761</c:v>
                </c:pt>
                <c:pt idx="51237">
                  <c:v>-20006901.783762995</c:v>
                </c:pt>
                <c:pt idx="51238">
                  <c:v>-20020686.447426997</c:v>
                </c:pt>
                <c:pt idx="51239">
                  <c:v>-20034469.089680996</c:v>
                </c:pt>
                <c:pt idx="51240">
                  <c:v>-20048249.710455</c:v>
                </c:pt>
                <c:pt idx="51241">
                  <c:v>-20062028.309675995</c:v>
                </c:pt>
                <c:pt idx="51242">
                  <c:v>-20075804.887274995</c:v>
                </c:pt>
                <c:pt idx="51243">
                  <c:v>-20089579.443176996</c:v>
                </c:pt>
                <c:pt idx="51244">
                  <c:v>-20103351.977310997</c:v>
                </c:pt>
                <c:pt idx="51245">
                  <c:v>-20117122.489604995</c:v>
                </c:pt>
                <c:pt idx="51246">
                  <c:v>-20130890.979984</c:v>
                </c:pt>
                <c:pt idx="51247">
                  <c:v>-20144657.448376</c:v>
                </c:pt>
                <c:pt idx="51248">
                  <c:v>-20158421.894706003</c:v>
                </c:pt>
                <c:pt idx="51249">
                  <c:v>-20172184.318901002</c:v>
                </c:pt>
                <c:pt idx="51250">
                  <c:v>-20185944.720883995</c:v>
                </c:pt>
                <c:pt idx="51251">
                  <c:v>-20199703.100583002</c:v>
                </c:pt>
                <c:pt idx="51252">
                  <c:v>-20213459.457919002</c:v>
                </c:pt>
                <c:pt idx="51253">
                  <c:v>-20227213.792818997</c:v>
                </c:pt>
                <c:pt idx="51254">
                  <c:v>-20240966.105206005</c:v>
                </c:pt>
                <c:pt idx="51255">
                  <c:v>-20254716.395002998</c:v>
                </c:pt>
                <c:pt idx="51256">
                  <c:v>-20268464.662133001</c:v>
                </c:pt>
                <c:pt idx="51257">
                  <c:v>-20282210.906518996</c:v>
                </c:pt>
                <c:pt idx="51258">
                  <c:v>-20295955.128082003</c:v>
                </c:pt>
                <c:pt idx="51259">
                  <c:v>-20309697.326746006</c:v>
                </c:pt>
                <c:pt idx="51260">
                  <c:v>-20323437.502429999</c:v>
                </c:pt>
                <c:pt idx="51261">
                  <c:v>-20337175.655057006</c:v>
                </c:pt>
                <c:pt idx="51262">
                  <c:v>-20350911.784545995</c:v>
                </c:pt>
                <c:pt idx="51263">
                  <c:v>-20364645.890817996</c:v>
                </c:pt>
                <c:pt idx="51264">
                  <c:v>-20378377.973792996</c:v>
                </c:pt>
                <c:pt idx="51265">
                  <c:v>-20392108.03339</c:v>
                </c:pt>
                <c:pt idx="51266">
                  <c:v>-20405836.069527</c:v>
                </c:pt>
                <c:pt idx="51267">
                  <c:v>-20419562.082125001</c:v>
                </c:pt>
                <c:pt idx="51268">
                  <c:v>-20433286.0711</c:v>
                </c:pt>
                <c:pt idx="51269">
                  <c:v>-20447008.036371</c:v>
                </c:pt>
                <c:pt idx="51270">
                  <c:v>-20460727.977853995</c:v>
                </c:pt>
                <c:pt idx="51271">
                  <c:v>-20474445.895466998</c:v>
                </c:pt>
                <c:pt idx="51272">
                  <c:v>-20488161.789126001</c:v>
                </c:pt>
                <c:pt idx="51273">
                  <c:v>-20501875.658748001</c:v>
                </c:pt>
                <c:pt idx="51274">
                  <c:v>-20515587.504246999</c:v>
                </c:pt>
                <c:pt idx="51275">
                  <c:v>-20529297.325539999</c:v>
                </c:pt>
                <c:pt idx="51276">
                  <c:v>-20543005.122540001</c:v>
                </c:pt>
                <c:pt idx="51277">
                  <c:v>-20556710.895162001</c:v>
                </c:pt>
                <c:pt idx="51278">
                  <c:v>-20570414.643321</c:v>
                </c:pt>
                <c:pt idx="51279">
                  <c:v>-20584116.366928998</c:v>
                </c:pt>
                <c:pt idx="51280">
                  <c:v>-20597816.065900002</c:v>
                </c:pt>
                <c:pt idx="51281">
                  <c:v>-20611513.740146</c:v>
                </c:pt>
                <c:pt idx="51282">
                  <c:v>-20625209.38958</c:v>
                </c:pt>
                <c:pt idx="51283">
                  <c:v>-20638903.014113005</c:v>
                </c:pt>
                <c:pt idx="51284">
                  <c:v>-20652594.613655999</c:v>
                </c:pt>
                <c:pt idx="51285">
                  <c:v>-20666284.188121002</c:v>
                </c:pt>
                <c:pt idx="51286">
                  <c:v>-20679971.737417996</c:v>
                </c:pt>
                <c:pt idx="51287">
                  <c:v>-20693657.261456996</c:v>
                </c:pt>
                <c:pt idx="51288">
                  <c:v>-20707340.760147996</c:v>
                </c:pt>
                <c:pt idx="51289">
                  <c:v>-20721022.233399</c:v>
                </c:pt>
                <c:pt idx="51290">
                  <c:v>-20734701.681118995</c:v>
                </c:pt>
                <c:pt idx="51291">
                  <c:v>-20748379.103216</c:v>
                </c:pt>
                <c:pt idx="51292">
                  <c:v>-20762054.499598995</c:v>
                </c:pt>
                <c:pt idx="51293">
                  <c:v>-20775727.870173998</c:v>
                </c:pt>
                <c:pt idx="51294">
                  <c:v>-20789399.214847997</c:v>
                </c:pt>
                <c:pt idx="51295">
                  <c:v>-20803068.533528</c:v>
                </c:pt>
                <c:pt idx="51296">
                  <c:v>-20816735.826118998</c:v>
                </c:pt>
                <c:pt idx="51297">
                  <c:v>-20830401.092528</c:v>
                </c:pt>
                <c:pt idx="51298">
                  <c:v>-20844064.332658</c:v>
                </c:pt>
                <c:pt idx="51299">
                  <c:v>-20857725.546414997</c:v>
                </c:pt>
                <c:pt idx="51300">
                  <c:v>-20871384.733702</c:v>
                </c:pt>
                <c:pt idx="51301">
                  <c:v>-20885041.894423999</c:v>
                </c:pt>
                <c:pt idx="51302">
                  <c:v>-20898697.028483</c:v>
                </c:pt>
                <c:pt idx="51303">
                  <c:v>-20912350.135782003</c:v>
                </c:pt>
                <c:pt idx="51304">
                  <c:v>-20926001.216223001</c:v>
                </c:pt>
                <c:pt idx="51305">
                  <c:v>-20939650.269707996</c:v>
                </c:pt>
                <c:pt idx="51306">
                  <c:v>-20953297.296138</c:v>
                </c:pt>
                <c:pt idx="51307">
                  <c:v>-20966942.295413997</c:v>
                </c:pt>
                <c:pt idx="51308">
                  <c:v>-20980585.267436996</c:v>
                </c:pt>
                <c:pt idx="51309">
                  <c:v>-20994226.212105002</c:v>
                </c:pt>
                <c:pt idx="51310">
                  <c:v>-21007865.129317999</c:v>
                </c:pt>
                <c:pt idx="51311">
                  <c:v>-21021502.018975999</c:v>
                </c:pt>
                <c:pt idx="51312">
                  <c:v>-21035136.880975995</c:v>
                </c:pt>
                <c:pt idx="51313">
                  <c:v>-21048769.715216</c:v>
                </c:pt>
                <c:pt idx="51314">
                  <c:v>-21062400.521594997</c:v>
                </c:pt>
                <c:pt idx="51315">
                  <c:v>-21076029.300007001</c:v>
                </c:pt>
                <c:pt idx="51316">
                  <c:v>-21089656.050351001</c:v>
                </c:pt>
                <c:pt idx="51317">
                  <c:v>-21103280.772521999</c:v>
                </c:pt>
                <c:pt idx="51318">
                  <c:v>-21116903.466414995</c:v>
                </c:pt>
                <c:pt idx="51319">
                  <c:v>-21130524.131926004</c:v>
                </c:pt>
                <c:pt idx="51320">
                  <c:v>-21144142.768947996</c:v>
                </c:pt>
                <c:pt idx="51321">
                  <c:v>-21157759.377376001</c:v>
                </c:pt>
                <c:pt idx="51322">
                  <c:v>-21171373.957102001</c:v>
                </c:pt>
                <c:pt idx="51323">
                  <c:v>-21184986.508021001</c:v>
                </c:pt>
                <c:pt idx="51324">
                  <c:v>-21198597.030025005</c:v>
                </c:pt>
                <c:pt idx="51325">
                  <c:v>-21212205.523003995</c:v>
                </c:pt>
                <c:pt idx="51326">
                  <c:v>-21225811.986851998</c:v>
                </c:pt>
                <c:pt idx="51327">
                  <c:v>-21239416.421457995</c:v>
                </c:pt>
                <c:pt idx="51328">
                  <c:v>-21253018.826712999</c:v>
                </c:pt>
                <c:pt idx="51329">
                  <c:v>-21266619.202507</c:v>
                </c:pt>
                <c:pt idx="51330">
                  <c:v>-21280217.548728999</c:v>
                </c:pt>
                <c:pt idx="51331">
                  <c:v>-21293813.865269002</c:v>
                </c:pt>
                <c:pt idx="51332">
                  <c:v>-21307408.152013998</c:v>
                </c:pt>
                <c:pt idx="51333">
                  <c:v>-21321000.408852</c:v>
                </c:pt>
                <c:pt idx="51334">
                  <c:v>-21334590.635670997</c:v>
                </c:pt>
                <c:pt idx="51335">
                  <c:v>-21348178.832358003</c:v>
                </c:pt>
                <c:pt idx="51336">
                  <c:v>-21361764.998798002</c:v>
                </c:pt>
                <c:pt idx="51337">
                  <c:v>-21375349.134877998</c:v>
                </c:pt>
                <c:pt idx="51338">
                  <c:v>-21388931.240481995</c:v>
                </c:pt>
                <c:pt idx="51339">
                  <c:v>-21402511.315496001</c:v>
                </c:pt>
                <c:pt idx="51340">
                  <c:v>-21416089.359802999</c:v>
                </c:pt>
                <c:pt idx="51341">
                  <c:v>-21429665.373287998</c:v>
                </c:pt>
                <c:pt idx="51342">
                  <c:v>-21443239.355832998</c:v>
                </c:pt>
                <c:pt idx="51343">
                  <c:v>-21456811.307321001</c:v>
                </c:pt>
                <c:pt idx="51344">
                  <c:v>-21470381.227634002</c:v>
                </c:pt>
                <c:pt idx="51345">
                  <c:v>-21483949.116653003</c:v>
                </c:pt>
                <c:pt idx="51346">
                  <c:v>-21497514.974259999</c:v>
                </c:pt>
                <c:pt idx="51347">
                  <c:v>-21511078.800335001</c:v>
                </c:pt>
                <c:pt idx="51348">
                  <c:v>-21524640.594757006</c:v>
                </c:pt>
                <c:pt idx="51349">
                  <c:v>-21538200.357407</c:v>
                </c:pt>
                <c:pt idx="51350">
                  <c:v>-21551758.088163</c:v>
                </c:pt>
                <c:pt idx="51351">
                  <c:v>-21565313.786902998</c:v>
                </c:pt>
                <c:pt idx="51352">
                  <c:v>-21578867.453504998</c:v>
                </c:pt>
                <c:pt idx="51353">
                  <c:v>-21592419.087845996</c:v>
                </c:pt>
                <c:pt idx="51354">
                  <c:v>-21605968.689803995</c:v>
                </c:pt>
                <c:pt idx="51355">
                  <c:v>-21619516.259252999</c:v>
                </c:pt>
                <c:pt idx="51356">
                  <c:v>-21633061.796069</c:v>
                </c:pt>
                <c:pt idx="51357">
                  <c:v>-21646605.300129004</c:v>
                </c:pt>
                <c:pt idx="51358">
                  <c:v>-21660146.771304999</c:v>
                </c:pt>
                <c:pt idx="51359">
                  <c:v>-21673686.209471997</c:v>
                </c:pt>
                <c:pt idx="51360">
                  <c:v>-21687223.614503004</c:v>
                </c:pt>
                <c:pt idx="51361">
                  <c:v>-21700758.986271996</c:v>
                </c:pt>
                <c:pt idx="51362">
                  <c:v>-21714292.324648995</c:v>
                </c:pt>
                <c:pt idx="51363">
                  <c:v>-21727823.629507001</c:v>
                </c:pt>
                <c:pt idx="51364">
                  <c:v>-21741352.900717996</c:v>
                </c:pt>
                <c:pt idx="51365">
                  <c:v>-21754880.138150003</c:v>
                </c:pt>
                <c:pt idx="51366">
                  <c:v>-21768405.341674995</c:v>
                </c:pt>
                <c:pt idx="51367">
                  <c:v>-21781928.511162005</c:v>
                </c:pt>
                <c:pt idx="51368">
                  <c:v>-21795449.646480005</c:v>
                </c:pt>
                <c:pt idx="51369">
                  <c:v>-21808968.747496996</c:v>
                </c:pt>
                <c:pt idx="51370">
                  <c:v>-21822485.814080004</c:v>
                </c:pt>
                <c:pt idx="51371">
                  <c:v>-21836000.846097</c:v>
                </c:pt>
                <c:pt idx="51372">
                  <c:v>-21849513.843414996</c:v>
                </c:pt>
                <c:pt idx="51373">
                  <c:v>-21863024.805899002</c:v>
                </c:pt>
                <c:pt idx="51374">
                  <c:v>-21876533.733414996</c:v>
                </c:pt>
                <c:pt idx="51375">
                  <c:v>-21890040.625827</c:v>
                </c:pt>
                <c:pt idx="51376">
                  <c:v>-21903545.482999995</c:v>
                </c:pt>
                <c:pt idx="51377">
                  <c:v>-21917048.304798</c:v>
                </c:pt>
                <c:pt idx="51378">
                  <c:v>-21930549.091082998</c:v>
                </c:pt>
                <c:pt idx="51379">
                  <c:v>-21944047.841719002</c:v>
                </c:pt>
                <c:pt idx="51380">
                  <c:v>-21957544.556566004</c:v>
                </c:pt>
                <c:pt idx="51381">
                  <c:v>-21971039.235486999</c:v>
                </c:pt>
                <c:pt idx="51382">
                  <c:v>-21984531.878341999</c:v>
                </c:pt>
                <c:pt idx="51383">
                  <c:v>-21998022.484991997</c:v>
                </c:pt>
                <c:pt idx="51384">
                  <c:v>-22011511.055295002</c:v>
                </c:pt>
                <c:pt idx="51385">
                  <c:v>-22024997.589111995</c:v>
                </c:pt>
                <c:pt idx="51386">
                  <c:v>-22038482.086298995</c:v>
                </c:pt>
                <c:pt idx="51387">
                  <c:v>-22051964.546716001</c:v>
                </c:pt>
                <c:pt idx="51388">
                  <c:v>-22065444.970218997</c:v>
                </c:pt>
                <c:pt idx="51389">
                  <c:v>-22078923.356665999</c:v>
                </c:pt>
                <c:pt idx="51390">
                  <c:v>-22092399.705910996</c:v>
                </c:pt>
                <c:pt idx="51391">
                  <c:v>-22105874.017810997</c:v>
                </c:pt>
                <c:pt idx="51392">
                  <c:v>-22119346.29222</c:v>
                </c:pt>
                <c:pt idx="51393">
                  <c:v>-22132816.528992999</c:v>
                </c:pt>
                <c:pt idx="51394">
                  <c:v>-22146284.727982</c:v>
                </c:pt>
                <c:pt idx="51395">
                  <c:v>-22159750.889041997</c:v>
                </c:pt>
                <c:pt idx="51396">
                  <c:v>-22173215.012025002</c:v>
                </c:pt>
                <c:pt idx="51397">
                  <c:v>-22186677.096781999</c:v>
                </c:pt>
                <c:pt idx="51398">
                  <c:v>-22200137.143165</c:v>
                </c:pt>
                <c:pt idx="51399">
                  <c:v>-22213595.151023</c:v>
                </c:pt>
                <c:pt idx="51400">
                  <c:v>-22227051.120207999</c:v>
                </c:pt>
                <c:pt idx="51401">
                  <c:v>-22240505.050569005</c:v>
                </c:pt>
                <c:pt idx="51402">
                  <c:v>-22253956.941954002</c:v>
                </c:pt>
                <c:pt idx="51403">
                  <c:v>-22267406.794210996</c:v>
                </c:pt>
                <c:pt idx="51404">
                  <c:v>-22280854.607189003</c:v>
                </c:pt>
                <c:pt idx="51405">
                  <c:v>-22294300.380732998</c:v>
                </c:pt>
                <c:pt idx="51406">
                  <c:v>-22307744.114691</c:v>
                </c:pt>
                <c:pt idx="51407">
                  <c:v>-22321185.808908001</c:v>
                </c:pt>
                <c:pt idx="51408">
                  <c:v>-22334625.463227995</c:v>
                </c:pt>
                <c:pt idx="51409">
                  <c:v>-22348063.077497002</c:v>
                </c:pt>
                <c:pt idx="51410">
                  <c:v>-22361498.651558999</c:v>
                </c:pt>
                <c:pt idx="51411">
                  <c:v>-22374932.185256001</c:v>
                </c:pt>
                <c:pt idx="51412">
                  <c:v>-22388363.678431001</c:v>
                </c:pt>
                <c:pt idx="51413">
                  <c:v>-22401793.130926009</c:v>
                </c:pt>
                <c:pt idx="51414">
                  <c:v>-22415220.542582005</c:v>
                </c:pt>
                <c:pt idx="51415">
                  <c:v>-22428645.913239997</c:v>
                </c:pt>
                <c:pt idx="51416">
                  <c:v>-22442069.242740002</c:v>
                </c:pt>
                <c:pt idx="51417">
                  <c:v>-22455490.530921999</c:v>
                </c:pt>
                <c:pt idx="51418">
                  <c:v>-22468909.777624</c:v>
                </c:pt>
                <c:pt idx="51419">
                  <c:v>-22482326.982684996</c:v>
                </c:pt>
                <c:pt idx="51420">
                  <c:v>-22495742.145940997</c:v>
                </c:pt>
                <c:pt idx="51421">
                  <c:v>-22509155.267230995</c:v>
                </c:pt>
                <c:pt idx="51422">
                  <c:v>-22522566.346388999</c:v>
                </c:pt>
                <c:pt idx="51423">
                  <c:v>-22535975.383251995</c:v>
                </c:pt>
                <c:pt idx="51424">
                  <c:v>-22549382.377654999</c:v>
                </c:pt>
                <c:pt idx="51425">
                  <c:v>-22562787.329431996</c:v>
                </c:pt>
                <c:pt idx="51426">
                  <c:v>-22576190.238417</c:v>
                </c:pt>
                <c:pt idx="51427">
                  <c:v>-22589591.104442</c:v>
                </c:pt>
                <c:pt idx="51428">
                  <c:v>-22602989.927340996</c:v>
                </c:pt>
                <c:pt idx="51429">
                  <c:v>-22616386.706944</c:v>
                </c:pt>
                <c:pt idx="51430">
                  <c:v>-22629781.443084002</c:v>
                </c:pt>
                <c:pt idx="51431">
                  <c:v>-22643174.135590002</c:v>
                </c:pt>
                <c:pt idx="51432">
                  <c:v>-22656564.784291998</c:v>
                </c:pt>
                <c:pt idx="51433">
                  <c:v>-22669953.389018998</c:v>
                </c:pt>
                <c:pt idx="51434">
                  <c:v>-22683339.949600995</c:v>
                </c:pt>
                <c:pt idx="51435">
                  <c:v>-22696724.465863992</c:v>
                </c:pt>
                <c:pt idx="51436">
                  <c:v>-22710106.937636998</c:v>
                </c:pt>
                <c:pt idx="51437">
                  <c:v>-22723487.364744999</c:v>
                </c:pt>
                <c:pt idx="51438">
                  <c:v>-22736865.747013997</c:v>
                </c:pt>
                <c:pt idx="51439">
                  <c:v>-22750242.084269997</c:v>
                </c:pt>
                <c:pt idx="51440">
                  <c:v>-22763616.376337003</c:v>
                </c:pt>
                <c:pt idx="51441">
                  <c:v>-22776988.623039</c:v>
                </c:pt>
                <c:pt idx="51442">
                  <c:v>-22790358.824198999</c:v>
                </c:pt>
                <c:pt idx="51443">
                  <c:v>-22803726.979639996</c:v>
                </c:pt>
                <c:pt idx="51444">
                  <c:v>-22817093.089184001</c:v>
                </c:pt>
                <c:pt idx="51445">
                  <c:v>-22830457.152653001</c:v>
                </c:pt>
                <c:pt idx="51446">
                  <c:v>-22843819.169864997</c:v>
                </c:pt>
                <c:pt idx="51447">
                  <c:v>-22857179.140641995</c:v>
                </c:pt>
                <c:pt idx="51448">
                  <c:v>-22870537.064802997</c:v>
                </c:pt>
                <c:pt idx="51449">
                  <c:v>-22883892.942166999</c:v>
                </c:pt>
                <c:pt idx="51450">
                  <c:v>-22897246.772550005</c:v>
                </c:pt>
                <c:pt idx="51451">
                  <c:v>-22910598.555770997</c:v>
                </c:pt>
                <c:pt idx="51452">
                  <c:v>-22923948.291645996</c:v>
                </c:pt>
                <c:pt idx="51453">
                  <c:v>-22937295.979990996</c:v>
                </c:pt>
                <c:pt idx="51454">
                  <c:v>-22950641.620620999</c:v>
                </c:pt>
                <c:pt idx="51455">
                  <c:v>-22963985.213350005</c:v>
                </c:pt>
                <c:pt idx="51456">
                  <c:v>-22977326.757992998</c:v>
                </c:pt>
                <c:pt idx="51457">
                  <c:v>-22990666.254363</c:v>
                </c:pt>
                <c:pt idx="51458">
                  <c:v>-23004003.702270996</c:v>
                </c:pt>
                <c:pt idx="51459">
                  <c:v>-23017339.101530999</c:v>
                </c:pt>
                <c:pt idx="51460">
                  <c:v>-23030672.451951995</c:v>
                </c:pt>
                <c:pt idx="51461">
                  <c:v>-23044003.753346</c:v>
                </c:pt>
                <c:pt idx="51462">
                  <c:v>-23057333.005522005</c:v>
                </c:pt>
                <c:pt idx="51463">
                  <c:v>-23070660.208289001</c:v>
                </c:pt>
                <c:pt idx="51464">
                  <c:v>-23083985.361455996</c:v>
                </c:pt>
                <c:pt idx="51465">
                  <c:v>-23097308.464829002</c:v>
                </c:pt>
                <c:pt idx="51466">
                  <c:v>-23110629.518217999</c:v>
                </c:pt>
                <c:pt idx="51467">
                  <c:v>-23123948.521426</c:v>
                </c:pt>
                <c:pt idx="51468">
                  <c:v>-23137265.474260997</c:v>
                </c:pt>
                <c:pt idx="51469">
                  <c:v>-23150580.376527004</c:v>
                </c:pt>
                <c:pt idx="51470">
                  <c:v>-23163893.228027999</c:v>
                </c:pt>
                <c:pt idx="51471">
                  <c:v>-23177204.028568</c:v>
                </c:pt>
                <c:pt idx="51472">
                  <c:v>-23190512.777949002</c:v>
                </c:pt>
                <c:pt idx="51473">
                  <c:v>-23203819.475973997</c:v>
                </c:pt>
                <c:pt idx="51474">
                  <c:v>-23217124.122444</c:v>
                </c:pt>
                <c:pt idx="51475">
                  <c:v>-23230426.717160001</c:v>
                </c:pt>
                <c:pt idx="51476">
                  <c:v>-23243727.259922005</c:v>
                </c:pt>
                <c:pt idx="51477">
                  <c:v>-23257025.750528999</c:v>
                </c:pt>
                <c:pt idx="51478">
                  <c:v>-23270322.188779999</c:v>
                </c:pt>
                <c:pt idx="51479">
                  <c:v>-23283616.574472997</c:v>
                </c:pt>
                <c:pt idx="51480">
                  <c:v>-23296908.907404002</c:v>
                </c:pt>
                <c:pt idx="51481">
                  <c:v>-23310199.187370997</c:v>
                </c:pt>
                <c:pt idx="51482">
                  <c:v>-23323487.414168999</c:v>
                </c:pt>
                <c:pt idx="51483">
                  <c:v>-23336773.587592997</c:v>
                </c:pt>
                <c:pt idx="51484">
                  <c:v>-23350057.707437996</c:v>
                </c:pt>
                <c:pt idx="51485">
                  <c:v>-23363339.773496997</c:v>
                </c:pt>
                <c:pt idx="51486">
                  <c:v>-23376619.785562996</c:v>
                </c:pt>
                <c:pt idx="51487">
                  <c:v>-23389897.743427996</c:v>
                </c:pt>
                <c:pt idx="51488">
                  <c:v>-23403173.646885</c:v>
                </c:pt>
                <c:pt idx="51489">
                  <c:v>-23416447.495723002</c:v>
                </c:pt>
                <c:pt idx="51490">
                  <c:v>-23429719.289732996</c:v>
                </c:pt>
                <c:pt idx="51491">
                  <c:v>-23442989.028703999</c:v>
                </c:pt>
                <c:pt idx="51492">
                  <c:v>-23456256.712423999</c:v>
                </c:pt>
                <c:pt idx="51493">
                  <c:v>-23469522.340682</c:v>
                </c:pt>
                <c:pt idx="51494">
                  <c:v>-23482785.913265996</c:v>
                </c:pt>
                <c:pt idx="51495">
                  <c:v>-23496047.429959998</c:v>
                </c:pt>
                <c:pt idx="51496">
                  <c:v>-23509306.890551999</c:v>
                </c:pt>
                <c:pt idx="51497">
                  <c:v>-23522564.294824999</c:v>
                </c:pt>
                <c:pt idx="51498">
                  <c:v>-23535819.642565001</c:v>
                </c:pt>
                <c:pt idx="51499">
                  <c:v>-23549072.933555</c:v>
                </c:pt>
                <c:pt idx="51500">
                  <c:v>-23562324.167576998</c:v>
                </c:pt>
                <c:pt idx="51501">
                  <c:v>-23575573.344413996</c:v>
                </c:pt>
                <c:pt idx="51502">
                  <c:v>-23588820.463847991</c:v>
                </c:pt>
                <c:pt idx="51503">
                  <c:v>-23602065.525657997</c:v>
                </c:pt>
                <c:pt idx="51504">
                  <c:v>-23615308.529624999</c:v>
                </c:pt>
                <c:pt idx="51505">
                  <c:v>-23628549.475528002</c:v>
                </c:pt>
                <c:pt idx="51506">
                  <c:v>-23641788.363146</c:v>
                </c:pt>
                <c:pt idx="51507">
                  <c:v>-23655025.192255005</c:v>
                </c:pt>
                <c:pt idx="51508">
                  <c:v>-23668259.962633997</c:v>
                </c:pt>
                <c:pt idx="51509">
                  <c:v>-23681492.674057003</c:v>
                </c:pt>
                <c:pt idx="51510">
                  <c:v>-23694723.326301999</c:v>
                </c:pt>
                <c:pt idx="51511">
                  <c:v>-23707951.919140998</c:v>
                </c:pt>
                <c:pt idx="51512">
                  <c:v>-23721178.452351</c:v>
                </c:pt>
                <c:pt idx="51513">
                  <c:v>-23734402.925702997</c:v>
                </c:pt>
                <c:pt idx="51514">
                  <c:v>-23747625.338970006</c:v>
                </c:pt>
                <c:pt idx="51515">
                  <c:v>-23760845.691923998</c:v>
                </c:pt>
                <c:pt idx="51516">
                  <c:v>-23774063.984336998</c:v>
                </c:pt>
                <c:pt idx="51517">
                  <c:v>-23787280.215976998</c:v>
                </c:pt>
                <c:pt idx="51518">
                  <c:v>-23800494.386615995</c:v>
                </c:pt>
                <c:pt idx="51519">
                  <c:v>-23813706.496020999</c:v>
                </c:pt>
                <c:pt idx="51520">
                  <c:v>-23826916.543959998</c:v>
                </c:pt>
                <c:pt idx="51521">
                  <c:v>-23840124.530202001</c:v>
                </c:pt>
                <c:pt idx="51522">
                  <c:v>-23853330.454512</c:v>
                </c:pt>
                <c:pt idx="51523">
                  <c:v>-23866534.316656005</c:v>
                </c:pt>
                <c:pt idx="51524">
                  <c:v>-23879736.116400003</c:v>
                </c:pt>
                <c:pt idx="51525">
                  <c:v>-23892935.853505999</c:v>
                </c:pt>
                <c:pt idx="51526">
                  <c:v>-23906133.527740002</c:v>
                </c:pt>
                <c:pt idx="51527">
                  <c:v>-23919329.138863999</c:v>
                </c:pt>
                <c:pt idx="51528">
                  <c:v>-23932522.686639</c:v>
                </c:pt>
                <c:pt idx="51529">
                  <c:v>-23945714.170828</c:v>
                </c:pt>
                <c:pt idx="51530">
                  <c:v>-23958903.591189001</c:v>
                </c:pt>
                <c:pt idx="51531">
                  <c:v>-23972090.947484002</c:v>
                </c:pt>
                <c:pt idx="51532">
                  <c:v>-23985276.239470996</c:v>
                </c:pt>
                <c:pt idx="51533">
                  <c:v>-23998459.466907997</c:v>
                </c:pt>
                <c:pt idx="51534">
                  <c:v>-24011640.629553001</c:v>
                </c:pt>
                <c:pt idx="51535">
                  <c:v>-24024819.727162</c:v>
                </c:pt>
                <c:pt idx="51536">
                  <c:v>-24037996.759490997</c:v>
                </c:pt>
                <c:pt idx="51537">
                  <c:v>-24051171.726295002</c:v>
                </c:pt>
                <c:pt idx="51538">
                  <c:v>-24064344.627328999</c:v>
                </c:pt>
                <c:pt idx="51539">
                  <c:v>-24077515.462346997</c:v>
                </c:pt>
                <c:pt idx="51540">
                  <c:v>-24090684.2311</c:v>
                </c:pt>
                <c:pt idx="51541">
                  <c:v>-24103850.933340997</c:v>
                </c:pt>
                <c:pt idx="51542">
                  <c:v>-24117015.568822</c:v>
                </c:pt>
                <c:pt idx="51543">
                  <c:v>-24130178.137292001</c:v>
                </c:pt>
                <c:pt idx="51544">
                  <c:v>-24143338.638502009</c:v>
                </c:pt>
                <c:pt idx="51545">
                  <c:v>-24156497.0722</c:v>
                </c:pt>
                <c:pt idx="51546">
                  <c:v>-24169653.438135006</c:v>
                </c:pt>
                <c:pt idx="51547">
                  <c:v>-24182807.736053001</c:v>
                </c:pt>
                <c:pt idx="51548">
                  <c:v>-24195959.965701997</c:v>
                </c:pt>
                <c:pt idx="51549">
                  <c:v>-24209110.126827005</c:v>
                </c:pt>
                <c:pt idx="51550">
                  <c:v>-24222258.219174001</c:v>
                </c:pt>
                <c:pt idx="51551">
                  <c:v>-24235404.242486</c:v>
                </c:pt>
                <c:pt idx="51552">
                  <c:v>-24248548.196508005</c:v>
                </c:pt>
                <c:pt idx="51553">
                  <c:v>-24261690.080980998</c:v>
                </c:pt>
                <c:pt idx="51554">
                  <c:v>-24274829.895646997</c:v>
                </c:pt>
                <c:pt idx="51555">
                  <c:v>-24287967.640248995</c:v>
                </c:pt>
                <c:pt idx="51556">
                  <c:v>-24301103.314525004</c:v>
                </c:pt>
                <c:pt idx="51557">
                  <c:v>-24314236.918216001</c:v>
                </c:pt>
                <c:pt idx="51558">
                  <c:v>-24327368.451060995</c:v>
                </c:pt>
                <c:pt idx="51559">
                  <c:v>-24340497.912795998</c:v>
                </c:pt>
                <c:pt idx="51560">
                  <c:v>-24353625.303160001</c:v>
                </c:pt>
                <c:pt idx="51561">
                  <c:v>-24366750.621888995</c:v>
                </c:pt>
                <c:pt idx="51562">
                  <c:v>-24379873.868717998</c:v>
                </c:pt>
                <c:pt idx="51563">
                  <c:v>-24392995.043382</c:v>
                </c:pt>
                <c:pt idx="51564">
                  <c:v>-24406114.145615995</c:v>
                </c:pt>
                <c:pt idx="51565">
                  <c:v>-24419231.175152004</c:v>
                </c:pt>
                <c:pt idx="51566">
                  <c:v>-24432346.131721999</c:v>
                </c:pt>
                <c:pt idx="51567">
                  <c:v>-24445459.015059005</c:v>
                </c:pt>
                <c:pt idx="51568">
                  <c:v>-24458569.824892998</c:v>
                </c:pt>
                <c:pt idx="51569">
                  <c:v>-24471678.560952999</c:v>
                </c:pt>
                <c:pt idx="51570">
                  <c:v>-24484785.222970996</c:v>
                </c:pt>
                <c:pt idx="51571">
                  <c:v>-24497889.810672</c:v>
                </c:pt>
                <c:pt idx="51572">
                  <c:v>-24510992.323786005</c:v>
                </c:pt>
                <c:pt idx="51573">
                  <c:v>-24524092.762038995</c:v>
                </c:pt>
                <c:pt idx="51574">
                  <c:v>-24537191.125157002</c:v>
                </c:pt>
                <c:pt idx="51575">
                  <c:v>-24550287.412865002</c:v>
                </c:pt>
                <c:pt idx="51576">
                  <c:v>-24563381.624887999</c:v>
                </c:pt>
                <c:pt idx="51577">
                  <c:v>-24576473.760947995</c:v>
                </c:pt>
                <c:pt idx="51578">
                  <c:v>-24589563.820769999</c:v>
                </c:pt>
                <c:pt idx="51579">
                  <c:v>-24602651.804074001</c:v>
                </c:pt>
                <c:pt idx="51580">
                  <c:v>-24615737.710581001</c:v>
                </c:pt>
                <c:pt idx="51581">
                  <c:v>-24628821.540012997</c:v>
                </c:pt>
                <c:pt idx="51582">
                  <c:v>-24641903.292089</c:v>
                </c:pt>
                <c:pt idx="51583">
                  <c:v>-24654982.966527</c:v>
                </c:pt>
                <c:pt idx="51584">
                  <c:v>-24668060.563044995</c:v>
                </c:pt>
                <c:pt idx="51585">
                  <c:v>-24681136.081359997</c:v>
                </c:pt>
                <c:pt idx="51586">
                  <c:v>-24694209.521189</c:v>
                </c:pt>
                <c:pt idx="51587">
                  <c:v>-24707280.882245995</c:v>
                </c:pt>
                <c:pt idx="51588">
                  <c:v>-24720350.164246999</c:v>
                </c:pt>
                <c:pt idx="51589">
                  <c:v>-24733417.366905</c:v>
                </c:pt>
                <c:pt idx="51590">
                  <c:v>-24746482.489932995</c:v>
                </c:pt>
                <c:pt idx="51591">
                  <c:v>-24759545.533042997</c:v>
                </c:pt>
                <c:pt idx="51592">
                  <c:v>-24772606.495946996</c:v>
                </c:pt>
                <c:pt idx="51593">
                  <c:v>-24785665.378355004</c:v>
                </c:pt>
                <c:pt idx="51594">
                  <c:v>-24798722.179976001</c:v>
                </c:pt>
                <c:pt idx="51595">
                  <c:v>-24811776.900520999</c:v>
                </c:pt>
                <c:pt idx="51596">
                  <c:v>-24824829.539694998</c:v>
                </c:pt>
                <c:pt idx="51597">
                  <c:v>-24837880.097206999</c:v>
                </c:pt>
                <c:pt idx="51598">
                  <c:v>-24850928.572764006</c:v>
                </c:pt>
                <c:pt idx="51599">
                  <c:v>-24863974.966069996</c:v>
                </c:pt>
                <c:pt idx="51600">
                  <c:v>-24877019.276829999</c:v>
                </c:pt>
                <c:pt idx="51601">
                  <c:v>-24890061.504748002</c:v>
                </c:pt>
                <c:pt idx="51602">
                  <c:v>-24903101.649527002</c:v>
                </c:pt>
                <c:pt idx="51603">
                  <c:v>-24916139.710868996</c:v>
                </c:pt>
                <c:pt idx="51604">
                  <c:v>-24929175.688476</c:v>
                </c:pt>
                <c:pt idx="51605">
                  <c:v>-24942209.582047995</c:v>
                </c:pt>
                <c:pt idx="51606">
                  <c:v>-24955241.391284999</c:v>
                </c:pt>
                <c:pt idx="51607">
                  <c:v>-24968271.115885999</c:v>
                </c:pt>
                <c:pt idx="51608">
                  <c:v>-24981298.755547997</c:v>
                </c:pt>
                <c:pt idx="51609">
                  <c:v>-24994324.309969001</c:v>
                </c:pt>
                <c:pt idx="51610">
                  <c:v>-25007347.778844997</c:v>
                </c:pt>
                <c:pt idx="51611">
                  <c:v>-25020369.161871996</c:v>
                </c:pt>
                <c:pt idx="51612">
                  <c:v>-25033388.458744001</c:v>
                </c:pt>
                <c:pt idx="51613">
                  <c:v>-25046405.669155005</c:v>
                </c:pt>
                <c:pt idx="51614">
                  <c:v>-25059420.792797998</c:v>
                </c:pt>
                <c:pt idx="51615">
                  <c:v>-25072433.829365</c:v>
                </c:pt>
                <c:pt idx="51616">
                  <c:v>-25085444.778547</c:v>
                </c:pt>
                <c:pt idx="51617">
                  <c:v>-25098453.640035</c:v>
                </c:pt>
                <c:pt idx="51618">
                  <c:v>-25111460.413517997</c:v>
                </c:pt>
                <c:pt idx="51619">
                  <c:v>-25124465.098685998</c:v>
                </c:pt>
                <c:pt idx="51620">
                  <c:v>-25137467.695225</c:v>
                </c:pt>
                <c:pt idx="51621">
                  <c:v>-25150468.202822998</c:v>
                </c:pt>
                <c:pt idx="51622">
                  <c:v>-25163466.621165998</c:v>
                </c:pt>
                <c:pt idx="51623">
                  <c:v>-25176462.949939996</c:v>
                </c:pt>
                <c:pt idx="51624">
                  <c:v>-25189457.188827999</c:v>
                </c:pt>
                <c:pt idx="51625">
                  <c:v>-25202449.337515</c:v>
                </c:pt>
                <c:pt idx="51626">
                  <c:v>-25215439.395683002</c:v>
                </c:pt>
                <c:pt idx="51627">
                  <c:v>-25228427.363012996</c:v>
                </c:pt>
                <c:pt idx="51628">
                  <c:v>-25241413.239188001</c:v>
                </c:pt>
                <c:pt idx="51629">
                  <c:v>-25254397.023887996</c:v>
                </c:pt>
                <c:pt idx="51630">
                  <c:v>-25267378.716790006</c:v>
                </c:pt>
                <c:pt idx="51631">
                  <c:v>-25280358.317575</c:v>
                </c:pt>
                <c:pt idx="51632">
                  <c:v>-25293335.825920001</c:v>
                </c:pt>
                <c:pt idx="51633">
                  <c:v>-25306311.241499998</c:v>
                </c:pt>
                <c:pt idx="51634">
                  <c:v>-25319284.563992996</c:v>
                </c:pt>
                <c:pt idx="51635">
                  <c:v>-25332255.793072995</c:v>
                </c:pt>
                <c:pt idx="51636">
                  <c:v>-25345224.928414997</c:v>
                </c:pt>
                <c:pt idx="51637">
                  <c:v>-25358191.969690993</c:v>
                </c:pt>
                <c:pt idx="51638">
                  <c:v>-25371156.916574001</c:v>
                </c:pt>
                <c:pt idx="51639">
                  <c:v>-25384119.768734999</c:v>
                </c:pt>
                <c:pt idx="51640">
                  <c:v>-25397080.525845997</c:v>
                </c:pt>
                <c:pt idx="51641">
                  <c:v>-25410039.187576</c:v>
                </c:pt>
                <c:pt idx="51642">
                  <c:v>-25422995.753594</c:v>
                </c:pt>
                <c:pt idx="51643">
                  <c:v>-25435950.223567002</c:v>
                </c:pt>
                <c:pt idx="51644">
                  <c:v>-25448902.597164001</c:v>
                </c:pt>
                <c:pt idx="51645">
                  <c:v>-25461852.874051001</c:v>
                </c:pt>
                <c:pt idx="51646">
                  <c:v>-25474801.053892002</c:v>
                </c:pt>
                <c:pt idx="51647">
                  <c:v>-25487747.136353005</c:v>
                </c:pt>
                <c:pt idx="51648">
                  <c:v>-25500691.121096998</c:v>
                </c:pt>
                <c:pt idx="51649">
                  <c:v>-25513633.007787</c:v>
                </c:pt>
                <c:pt idx="51650">
                  <c:v>-25526572.796085998</c:v>
                </c:pt>
                <c:pt idx="51651">
                  <c:v>-25539510.485652998</c:v>
                </c:pt>
                <c:pt idx="51652">
                  <c:v>-25552446.076149005</c:v>
                </c:pt>
                <c:pt idx="51653">
                  <c:v>-25565379.567233995</c:v>
                </c:pt>
                <c:pt idx="51654">
                  <c:v>-25578310.958565</c:v>
                </c:pt>
                <c:pt idx="51655">
                  <c:v>-25591240.249800995</c:v>
                </c:pt>
                <c:pt idx="51656">
                  <c:v>-25604167.440597996</c:v>
                </c:pt>
                <c:pt idx="51657">
                  <c:v>-25617092.530611996</c:v>
                </c:pt>
                <c:pt idx="51658">
                  <c:v>-25630015.519498002</c:v>
                </c:pt>
                <c:pt idx="51659">
                  <c:v>-25642936.406909</c:v>
                </c:pt>
                <c:pt idx="51660">
                  <c:v>-25655855.192499001</c:v>
                </c:pt>
                <c:pt idx="51661">
                  <c:v>-25668771.875920001</c:v>
                </c:pt>
                <c:pt idx="51662">
                  <c:v>-25681686.456824001</c:v>
                </c:pt>
                <c:pt idx="51663">
                  <c:v>-25694598.934859999</c:v>
                </c:pt>
                <c:pt idx="51664">
                  <c:v>-25707509.309677996</c:v>
                </c:pt>
                <c:pt idx="51665">
                  <c:v>-25720417.580928002</c:v>
                </c:pt>
                <c:pt idx="51666">
                  <c:v>-25733323.748257</c:v>
                </c:pt>
                <c:pt idx="51667">
                  <c:v>-25746227.811310999</c:v>
                </c:pt>
                <c:pt idx="51668">
                  <c:v>-25759129.769735996</c:v>
                </c:pt>
                <c:pt idx="51669">
                  <c:v>-25772029.623179</c:v>
                </c:pt>
                <c:pt idx="51670">
                  <c:v>-25784927.371282</c:v>
                </c:pt>
                <c:pt idx="51671">
                  <c:v>-25797823.013689</c:v>
                </c:pt>
                <c:pt idx="51672">
                  <c:v>-25810716.550043002</c:v>
                </c:pt>
                <c:pt idx="51673">
                  <c:v>-25823607.979986001</c:v>
                </c:pt>
                <c:pt idx="51674">
                  <c:v>-25836497.303156003</c:v>
                </c:pt>
                <c:pt idx="51675">
                  <c:v>-25849384.519196004</c:v>
                </c:pt>
                <c:pt idx="51676">
                  <c:v>-25862269.627742</c:v>
                </c:pt>
                <c:pt idx="51677">
                  <c:v>-25875152.628433999</c:v>
                </c:pt>
                <c:pt idx="51678">
                  <c:v>-25888033.520907</c:v>
                </c:pt>
                <c:pt idx="51679">
                  <c:v>-25900912.304799005</c:v>
                </c:pt>
                <c:pt idx="51680">
                  <c:v>-25913788.979743995</c:v>
                </c:pt>
                <c:pt idx="51681">
                  <c:v>-25926663.545375995</c:v>
                </c:pt>
                <c:pt idx="51682">
                  <c:v>-25939536.001329999</c:v>
                </c:pt>
                <c:pt idx="51683">
                  <c:v>-25952406.347236998</c:v>
                </c:pt>
                <c:pt idx="51684">
                  <c:v>-25965274.582729001</c:v>
                </c:pt>
                <c:pt idx="51685">
                  <c:v>-25978140.707436997</c:v>
                </c:pt>
                <c:pt idx="51686">
                  <c:v>-25991004.720989998</c:v>
                </c:pt>
                <c:pt idx="51687">
                  <c:v>-26003866.623016998</c:v>
                </c:pt>
                <c:pt idx="51688">
                  <c:v>-26016726.413146</c:v>
                </c:pt>
                <c:pt idx="51689">
                  <c:v>-26029584.091004997</c:v>
                </c:pt>
                <c:pt idx="51690">
                  <c:v>-26042439.656218</c:v>
                </c:pt>
                <c:pt idx="51691">
                  <c:v>-26055293.108412001</c:v>
                </c:pt>
                <c:pt idx="51692">
                  <c:v>-26068144.447210994</c:v>
                </c:pt>
                <c:pt idx="51693">
                  <c:v>-26080993.672237001</c:v>
                </c:pt>
                <c:pt idx="51694">
                  <c:v>-26093840.783113997</c:v>
                </c:pt>
                <c:pt idx="51695">
                  <c:v>-26106685.779462997</c:v>
                </c:pt>
                <c:pt idx="51696">
                  <c:v>-26119528.660904001</c:v>
                </c:pt>
                <c:pt idx="51697">
                  <c:v>-26132369.427057996</c:v>
                </c:pt>
                <c:pt idx="51698">
                  <c:v>-26145208.077542</c:v>
                </c:pt>
                <c:pt idx="51699">
                  <c:v>-26158044.611974999</c:v>
                </c:pt>
                <c:pt idx="51700">
                  <c:v>-26170879.029972997</c:v>
                </c:pt>
                <c:pt idx="51701">
                  <c:v>-26183711.331153005</c:v>
                </c:pt>
                <c:pt idx="51702">
                  <c:v>-26196541.515130002</c:v>
                </c:pt>
                <c:pt idx="51703">
                  <c:v>-26209369.581516996</c:v>
                </c:pt>
                <c:pt idx="51704">
                  <c:v>-26222195.529929001</c:v>
                </c:pt>
                <c:pt idx="51705">
                  <c:v>-26235019.359976001</c:v>
                </c:pt>
                <c:pt idx="51706">
                  <c:v>-26247841.071270995</c:v>
                </c:pt>
                <c:pt idx="51707">
                  <c:v>-26260660.663424999</c:v>
                </c:pt>
                <c:pt idx="51708">
                  <c:v>-26273478.136045001</c:v>
                </c:pt>
                <c:pt idx="51709">
                  <c:v>-26286293.488741998</c:v>
                </c:pt>
                <c:pt idx="51710">
                  <c:v>-26299106.721122</c:v>
                </c:pt>
                <c:pt idx="51711">
                  <c:v>-26311917.832793001</c:v>
                </c:pt>
                <c:pt idx="51712">
                  <c:v>-26324726.823359001</c:v>
                </c:pt>
                <c:pt idx="51713">
                  <c:v>-26337533.692427002</c:v>
                </c:pt>
                <c:pt idx="51714">
                  <c:v>-26350338.439599</c:v>
                </c:pt>
                <c:pt idx="51715">
                  <c:v>-26363141.064478997</c:v>
                </c:pt>
                <c:pt idx="51716">
                  <c:v>-26375941.566668995</c:v>
                </c:pt>
                <c:pt idx="51717">
                  <c:v>-26388739.945769995</c:v>
                </c:pt>
                <c:pt idx="51718">
                  <c:v>-26401536.201382</c:v>
                </c:pt>
                <c:pt idx="51719">
                  <c:v>-26414330.333103999</c:v>
                </c:pt>
                <c:pt idx="51720">
                  <c:v>-26427122.340535</c:v>
                </c:pt>
                <c:pt idx="51721">
                  <c:v>-26439912.223270994</c:v>
                </c:pt>
                <c:pt idx="51722">
                  <c:v>-26452699.980909996</c:v>
                </c:pt>
                <c:pt idx="51723">
                  <c:v>-26465485.613046005</c:v>
                </c:pt>
                <c:pt idx="51724">
                  <c:v>-26478269.119274005</c:v>
                </c:pt>
                <c:pt idx="51725">
                  <c:v>-26491050.499187998</c:v>
                </c:pt>
                <c:pt idx="51726">
                  <c:v>-26503829.752379999</c:v>
                </c:pt>
                <c:pt idx="51727">
                  <c:v>-26516606.878442001</c:v>
                </c:pt>
                <c:pt idx="51728">
                  <c:v>-26529381.876965001</c:v>
                </c:pt>
                <c:pt idx="51729">
                  <c:v>-26542154.747537997</c:v>
                </c:pt>
                <c:pt idx="51730">
                  <c:v>-26554925.489750996</c:v>
                </c:pt>
                <c:pt idx="51731">
                  <c:v>-26567694.103190001</c:v>
                </c:pt>
                <c:pt idx="51732">
                  <c:v>-26580460.587443996</c:v>
                </c:pt>
                <c:pt idx="51733">
                  <c:v>-26593224.942096997</c:v>
                </c:pt>
                <c:pt idx="51734">
                  <c:v>-26605987.166735999</c:v>
                </c:pt>
                <c:pt idx="51735">
                  <c:v>-26618747.260942996</c:v>
                </c:pt>
                <c:pt idx="51736">
                  <c:v>-26631505.224302001</c:v>
                </c:pt>
                <c:pt idx="51737">
                  <c:v>-26644261.056396004</c:v>
                </c:pt>
                <c:pt idx="51738">
                  <c:v>-26657014.756806001</c:v>
                </c:pt>
                <c:pt idx="51739">
                  <c:v>-26669766.325111002</c:v>
                </c:pt>
                <c:pt idx="51740">
                  <c:v>-26682515.760889996</c:v>
                </c:pt>
                <c:pt idx="51741">
                  <c:v>-26695263.063724</c:v>
                </c:pt>
                <c:pt idx="51742">
                  <c:v>-26708008.233188</c:v>
                </c:pt>
                <c:pt idx="51743">
                  <c:v>-26720751.268858995</c:v>
                </c:pt>
                <c:pt idx="51744">
                  <c:v>-26733492.170311999</c:v>
                </c:pt>
                <c:pt idx="51745">
                  <c:v>-26746230.937121999</c:v>
                </c:pt>
                <c:pt idx="51746">
                  <c:v>-26758967.568862997</c:v>
                </c:pt>
                <c:pt idx="51747">
                  <c:v>-26771702.065106999</c:v>
                </c:pt>
                <c:pt idx="51748">
                  <c:v>-26784434.425425995</c:v>
                </c:pt>
                <c:pt idx="51749">
                  <c:v>-26797164.649390001</c:v>
                </c:pt>
                <c:pt idx="51750">
                  <c:v>-26809892.736568999</c:v>
                </c:pt>
                <c:pt idx="51751">
                  <c:v>-26822618.686531</c:v>
                </c:pt>
                <c:pt idx="51752">
                  <c:v>-26835342.498844996</c:v>
                </c:pt>
                <c:pt idx="51753">
                  <c:v>-26848064.173076</c:v>
                </c:pt>
                <c:pt idx="51754">
                  <c:v>-26860783.708792001</c:v>
                </c:pt>
                <c:pt idx="51755">
                  <c:v>-26873501.105556004</c:v>
                </c:pt>
                <c:pt idx="51756">
                  <c:v>-26886216.362932999</c:v>
                </c:pt>
                <c:pt idx="51757">
                  <c:v>-26898929.480484996</c:v>
                </c:pt>
                <c:pt idx="51758">
                  <c:v>-26911640.457773995</c:v>
                </c:pt>
                <c:pt idx="51759">
                  <c:v>-26924349.294362001</c:v>
                </c:pt>
                <c:pt idx="51760">
                  <c:v>-26937055.989806995</c:v>
                </c:pt>
                <c:pt idx="51761">
                  <c:v>-26949760.543669995</c:v>
                </c:pt>
                <c:pt idx="51762">
                  <c:v>-26962462.955507997</c:v>
                </c:pt>
                <c:pt idx="51763">
                  <c:v>-26975163.224877995</c:v>
                </c:pt>
                <c:pt idx="51764">
                  <c:v>-26987861.351335999</c:v>
                </c:pt>
                <c:pt idx="51765">
                  <c:v>-27000557.334437001</c:v>
                </c:pt>
                <c:pt idx="51766">
                  <c:v>-27013251.173735</c:v>
                </c:pt>
                <c:pt idx="51767">
                  <c:v>-27025942.868783999</c:v>
                </c:pt>
                <c:pt idx="51768">
                  <c:v>-27038632.419135001</c:v>
                </c:pt>
                <c:pt idx="51769">
                  <c:v>-27051319.824340001</c:v>
                </c:pt>
                <c:pt idx="51770">
                  <c:v>-27064005.083948996</c:v>
                </c:pt>
                <c:pt idx="51771">
                  <c:v>-27076688.197510999</c:v>
                </c:pt>
                <c:pt idx="51772">
                  <c:v>-27089369.164574001</c:v>
                </c:pt>
                <c:pt idx="51773">
                  <c:v>-27102047.984684996</c:v>
                </c:pt>
                <c:pt idx="51774">
                  <c:v>-27114724.657390002</c:v>
                </c:pt>
                <c:pt idx="51775">
                  <c:v>-27127399.182234999</c:v>
                </c:pt>
                <c:pt idx="51776">
                  <c:v>-27140071.558765005</c:v>
                </c:pt>
                <c:pt idx="51777">
                  <c:v>-27152741.786520999</c:v>
                </c:pt>
                <c:pt idx="51778">
                  <c:v>-27165409.865046997</c:v>
                </c:pt>
                <c:pt idx="51779">
                  <c:v>-27178075.793884002</c:v>
                </c:pt>
                <c:pt idx="51780">
                  <c:v>-27190739.572572</c:v>
                </c:pt>
                <c:pt idx="51781">
                  <c:v>-27203401.200648997</c:v>
                </c:pt>
                <c:pt idx="51782">
                  <c:v>-27216060.677655999</c:v>
                </c:pt>
                <c:pt idx="51783">
                  <c:v>-27228718.003128</c:v>
                </c:pt>
                <c:pt idx="51784">
                  <c:v>-27241373.176603001</c:v>
                </c:pt>
                <c:pt idx="51785">
                  <c:v>-27254026.197613996</c:v>
                </c:pt>
                <c:pt idx="51786">
                  <c:v>-27266677.065697998</c:v>
                </c:pt>
                <c:pt idx="51787">
                  <c:v>-27279325.780386999</c:v>
                </c:pt>
                <c:pt idx="51788">
                  <c:v>-27291972.341211997</c:v>
                </c:pt>
                <c:pt idx="51789">
                  <c:v>-27304616.747706998</c:v>
                </c:pt>
                <c:pt idx="51790">
                  <c:v>-27317258.999399997</c:v>
                </c:pt>
                <c:pt idx="51791">
                  <c:v>-27329899.095821995</c:v>
                </c:pt>
                <c:pt idx="51792">
                  <c:v>-27342537.036499999</c:v>
                </c:pt>
                <c:pt idx="51793">
                  <c:v>-27355172.820962001</c:v>
                </c:pt>
                <c:pt idx="51794">
                  <c:v>-27367806.448734</c:v>
                </c:pt>
                <c:pt idx="51795">
                  <c:v>-27380437.919341002</c:v>
                </c:pt>
                <c:pt idx="51796">
                  <c:v>-27393067.232308</c:v>
                </c:pt>
                <c:pt idx="51797">
                  <c:v>-27405694.387157999</c:v>
                </c:pt>
                <c:pt idx="51798">
                  <c:v>-27418319.383412994</c:v>
                </c:pt>
                <c:pt idx="51799">
                  <c:v>-27430942.220594998</c:v>
                </c:pt>
                <c:pt idx="51800">
                  <c:v>-27443562.898223005</c:v>
                </c:pt>
                <c:pt idx="51801">
                  <c:v>-27456181.415816996</c:v>
                </c:pt>
                <c:pt idx="51802">
                  <c:v>-27468797.772895996</c:v>
                </c:pt>
                <c:pt idx="51803">
                  <c:v>-27481411.968974996</c:v>
                </c:pt>
                <c:pt idx="51804">
                  <c:v>-27494024.003572997</c:v>
                </c:pt>
                <c:pt idx="51805">
                  <c:v>-27506633.876203001</c:v>
                </c:pt>
                <c:pt idx="51806">
                  <c:v>-27519241.586380001</c:v>
                </c:pt>
                <c:pt idx="51807">
                  <c:v>-27531847.133616999</c:v>
                </c:pt>
                <c:pt idx="51808">
                  <c:v>-27544450.517425999</c:v>
                </c:pt>
                <c:pt idx="51809">
                  <c:v>-27557051.737319</c:v>
                </c:pt>
                <c:pt idx="51810">
                  <c:v>-27569650.792804997</c:v>
                </c:pt>
                <c:pt idx="51811">
                  <c:v>-27582247.683393002</c:v>
                </c:pt>
                <c:pt idx="51812">
                  <c:v>-27594842.408592001</c:v>
                </c:pt>
                <c:pt idx="51813">
                  <c:v>-27607434.967908997</c:v>
                </c:pt>
                <c:pt idx="51814">
                  <c:v>-27620025.360849995</c:v>
                </c:pt>
                <c:pt idx="51815">
                  <c:v>-27632613.586918995</c:v>
                </c:pt>
                <c:pt idx="51816">
                  <c:v>-27645199.645621002</c:v>
                </c:pt>
                <c:pt idx="51817">
                  <c:v>-27657783.536458999</c:v>
                </c:pt>
                <c:pt idx="51818">
                  <c:v>-27670365.258933999</c:v>
                </c:pt>
                <c:pt idx="51819">
                  <c:v>-27682944.812548</c:v>
                </c:pt>
                <c:pt idx="51820">
                  <c:v>-27695522.196800001</c:v>
                </c:pt>
                <c:pt idx="51821">
                  <c:v>-27708097.411189001</c:v>
                </c:pt>
                <c:pt idx="51822">
                  <c:v>-27720670.455212995</c:v>
                </c:pt>
                <c:pt idx="51823">
                  <c:v>-27733241.328368999</c:v>
                </c:pt>
                <c:pt idx="51824">
                  <c:v>-27745810.030153003</c:v>
                </c:pt>
                <c:pt idx="51825">
                  <c:v>-27758376.560059</c:v>
                </c:pt>
                <c:pt idx="51826">
                  <c:v>-27770940.917580999</c:v>
                </c:pt>
                <c:pt idx="51827">
                  <c:v>-27783503.102212001</c:v>
                </c:pt>
                <c:pt idx="51828">
                  <c:v>-27796063.113442998</c:v>
                </c:pt>
                <c:pt idx="51829">
                  <c:v>-27808620.950766001</c:v>
                </c:pt>
                <c:pt idx="51830">
                  <c:v>-27821176.613667998</c:v>
                </c:pt>
                <c:pt idx="51831">
                  <c:v>-27833730.101639997</c:v>
                </c:pt>
                <c:pt idx="51832">
                  <c:v>-27846281.414168999</c:v>
                </c:pt>
                <c:pt idx="51833">
                  <c:v>-27858830.55074</c:v>
                </c:pt>
                <c:pt idx="51834">
                  <c:v>-27871377.510839999</c:v>
                </c:pt>
                <c:pt idx="51835">
                  <c:v>-27883922.293952998</c:v>
                </c:pt>
                <c:pt idx="51836">
                  <c:v>-27896464.899560999</c:v>
                </c:pt>
                <c:pt idx="51837">
                  <c:v>-27909005.327149</c:v>
                </c:pt>
                <c:pt idx="51838">
                  <c:v>-27921543.576196004</c:v>
                </c:pt>
                <c:pt idx="51839">
                  <c:v>-27934079.646183003</c:v>
                </c:pt>
                <c:pt idx="51840">
                  <c:v>-27946613.536589004</c:v>
                </c:pt>
                <c:pt idx="51841">
                  <c:v>-27959145.246892996</c:v>
                </c:pt>
                <c:pt idx="51842">
                  <c:v>-27971674.776571002</c:v>
                </c:pt>
                <c:pt idx="51843">
                  <c:v>-27984202.125099</c:v>
                </c:pt>
                <c:pt idx="51844">
                  <c:v>-27996727.291951995</c:v>
                </c:pt>
                <c:pt idx="51845">
                  <c:v>-28009250.276604999</c:v>
                </c:pt>
                <c:pt idx="51846">
                  <c:v>-28021771.078531001</c:v>
                </c:pt>
                <c:pt idx="51847">
                  <c:v>-28034289.6972</c:v>
                </c:pt>
                <c:pt idx="51848">
                  <c:v>-28046806.132084005</c:v>
                </c:pt>
                <c:pt idx="51849">
                  <c:v>-28059320.382652</c:v>
                </c:pt>
                <c:pt idx="51850">
                  <c:v>-28071832.448373996</c:v>
                </c:pt>
                <c:pt idx="51851">
                  <c:v>-28084342.328717001</c:v>
                </c:pt>
                <c:pt idx="51852">
                  <c:v>-28096850.023147997</c:v>
                </c:pt>
                <c:pt idx="51853">
                  <c:v>-28109355.531130999</c:v>
                </c:pt>
                <c:pt idx="51854">
                  <c:v>-28121858.852132004</c:v>
                </c:pt>
                <c:pt idx="51855">
                  <c:v>-28134359.985613998</c:v>
                </c:pt>
                <c:pt idx="51856">
                  <c:v>-28146858.931039002</c:v>
                </c:pt>
                <c:pt idx="51857">
                  <c:v>-28159355.687868997</c:v>
                </c:pt>
                <c:pt idx="51858">
                  <c:v>-28171850.255562998</c:v>
                </c:pt>
                <c:pt idx="51859">
                  <c:v>-28184342.633582003</c:v>
                </c:pt>
                <c:pt idx="51860">
                  <c:v>-28196832.821382001</c:v>
                </c:pt>
                <c:pt idx="51861">
                  <c:v>-28209320.818422005</c:v>
                </c:pt>
                <c:pt idx="51862">
                  <c:v>-28221806.624157004</c:v>
                </c:pt>
                <c:pt idx="51863">
                  <c:v>-28234290.238042001</c:v>
                </c:pt>
                <c:pt idx="51864">
                  <c:v>-28246771.659531999</c:v>
                </c:pt>
                <c:pt idx="51865">
                  <c:v>-28259250.888077997</c:v>
                </c:pt>
                <c:pt idx="51866">
                  <c:v>-28271727.923131995</c:v>
                </c:pt>
                <c:pt idx="51867">
                  <c:v>-28284202.764146</c:v>
                </c:pt>
                <c:pt idx="51868">
                  <c:v>-28296675.410567999</c:v>
                </c:pt>
                <c:pt idx="51869">
                  <c:v>-28309145.861847993</c:v>
                </c:pt>
                <c:pt idx="51870">
                  <c:v>-28321614.117433</c:v>
                </c:pt>
                <c:pt idx="51871">
                  <c:v>-28334080.176769003</c:v>
                </c:pt>
                <c:pt idx="51872">
                  <c:v>-28346544.039301001</c:v>
                </c:pt>
                <c:pt idx="51873">
                  <c:v>-28359005.704473995</c:v>
                </c:pt>
                <c:pt idx="51874">
                  <c:v>-28371465.171730999</c:v>
                </c:pt>
                <c:pt idx="51875">
                  <c:v>-28383922.440513995</c:v>
                </c:pt>
                <c:pt idx="51876">
                  <c:v>-28396377.510265</c:v>
                </c:pt>
                <c:pt idx="51877">
                  <c:v>-28408830.380422</c:v>
                </c:pt>
                <c:pt idx="51878">
                  <c:v>-28421281.050425</c:v>
                </c:pt>
                <c:pt idx="51879">
                  <c:v>-28433729.519712001</c:v>
                </c:pt>
                <c:pt idx="51880">
                  <c:v>-28446175.787719995</c:v>
                </c:pt>
                <c:pt idx="51881">
                  <c:v>-28458619.853882998</c:v>
                </c:pt>
                <c:pt idx="51882">
                  <c:v>-28471061.717636999</c:v>
                </c:pt>
                <c:pt idx="51883">
                  <c:v>-28483501.378415</c:v>
                </c:pt>
                <c:pt idx="51884">
                  <c:v>-28495938.835650001</c:v>
                </c:pt>
                <c:pt idx="51885">
                  <c:v>-28508374.088772997</c:v>
                </c:pt>
                <c:pt idx="51886">
                  <c:v>-28520807.137214001</c:v>
                </c:pt>
                <c:pt idx="51887">
                  <c:v>-28533237.980401997</c:v>
                </c:pt>
                <c:pt idx="51888">
                  <c:v>-28545666.617765002</c:v>
                </c:pt>
                <c:pt idx="51889">
                  <c:v>-28558093.048730001</c:v>
                </c:pt>
                <c:pt idx="51890">
                  <c:v>-28570517.272723999</c:v>
                </c:pt>
                <c:pt idx="51891">
                  <c:v>-28582939.289170995</c:v>
                </c:pt>
                <c:pt idx="51892">
                  <c:v>-28595359.097493995</c:v>
                </c:pt>
                <c:pt idx="51893">
                  <c:v>-28607776.697117001</c:v>
                </c:pt>
                <c:pt idx="51894">
                  <c:v>-28620192.087460995</c:v>
                </c:pt>
                <c:pt idx="51895">
                  <c:v>-28632605.267944995</c:v>
                </c:pt>
                <c:pt idx="51896">
                  <c:v>-28645016.237990998</c:v>
                </c:pt>
                <c:pt idx="51897">
                  <c:v>-28657424.997014996</c:v>
                </c:pt>
                <c:pt idx="51898">
                  <c:v>-28669831.544436</c:v>
                </c:pt>
                <c:pt idx="51899">
                  <c:v>-28682235.879668996</c:v>
                </c:pt>
                <c:pt idx="51900">
                  <c:v>-28694638.002129003</c:v>
                </c:pt>
                <c:pt idx="51901">
                  <c:v>-28707037.911228996</c:v>
                </c:pt>
                <c:pt idx="51902">
                  <c:v>-28719435.606384009</c:v>
                </c:pt>
                <c:pt idx="51903">
                  <c:v>-28731831.087003995</c:v>
                </c:pt>
                <c:pt idx="51904">
                  <c:v>-28744224.352499999</c:v>
                </c:pt>
                <c:pt idx="51905">
                  <c:v>-28756615.402282</c:v>
                </c:pt>
                <c:pt idx="51906">
                  <c:v>-28769004.235757999</c:v>
                </c:pt>
                <c:pt idx="51907">
                  <c:v>-28781390.852334004</c:v>
                </c:pt>
                <c:pt idx="51908">
                  <c:v>-28793775.251418997</c:v>
                </c:pt>
                <c:pt idx="51909">
                  <c:v>-28806157.432414997</c:v>
                </c:pt>
                <c:pt idx="51910">
                  <c:v>-28818537.394728001</c:v>
                </c:pt>
                <c:pt idx="51911">
                  <c:v>-28830915.137761001</c:v>
                </c:pt>
                <c:pt idx="51912">
                  <c:v>-28843290.660914</c:v>
                </c:pt>
                <c:pt idx="51913">
                  <c:v>-28855663.963588998</c:v>
                </c:pt>
                <c:pt idx="51914">
                  <c:v>-28868035.045186006</c:v>
                </c:pt>
                <c:pt idx="51915">
                  <c:v>-28880403.905102</c:v>
                </c:pt>
                <c:pt idx="51916">
                  <c:v>-28892770.542734999</c:v>
                </c:pt>
                <c:pt idx="51917">
                  <c:v>-28905134.957480997</c:v>
                </c:pt>
                <c:pt idx="51918">
                  <c:v>-28917497.148736004</c:v>
                </c:pt>
                <c:pt idx="51919">
                  <c:v>-28929857.115892999</c:v>
                </c:pt>
                <c:pt idx="51920">
                  <c:v>-28942214.858345002</c:v>
                </c:pt>
                <c:pt idx="51921">
                  <c:v>-28954570.375484001</c:v>
                </c:pt>
                <c:pt idx="51922">
                  <c:v>-28966923.666701</c:v>
                </c:pt>
                <c:pt idx="51923">
                  <c:v>-28979274.731385</c:v>
                </c:pt>
                <c:pt idx="51924">
                  <c:v>-28991623.568923999</c:v>
                </c:pt>
                <c:pt idx="51925">
                  <c:v>-29003970.178706005</c:v>
                </c:pt>
                <c:pt idx="51926">
                  <c:v>-29016314.560117997</c:v>
                </c:pt>
                <c:pt idx="51927">
                  <c:v>-29028656.712543</c:v>
                </c:pt>
                <c:pt idx="51928">
                  <c:v>-29040996.635366004</c:v>
                </c:pt>
                <c:pt idx="51929">
                  <c:v>-29053334.327970002</c:v>
                </c:pt>
                <c:pt idx="51930">
                  <c:v>-29065669.789736997</c:v>
                </c:pt>
                <c:pt idx="51931">
                  <c:v>-29078003.020047002</c:v>
                </c:pt>
                <c:pt idx="51932">
                  <c:v>-29090334.018279001</c:v>
                </c:pt>
                <c:pt idx="51933">
                  <c:v>-29102662.783812992</c:v>
                </c:pt>
                <c:pt idx="51934">
                  <c:v>-29114989.316024009</c:v>
                </c:pt>
                <c:pt idx="51935">
                  <c:v>-29127313.614290003</c:v>
                </c:pt>
                <c:pt idx="51936">
                  <c:v>-29139635.677983999</c:v>
                </c:pt>
                <c:pt idx="51937">
                  <c:v>-29151955.506482001</c:v>
                </c:pt>
                <c:pt idx="51938">
                  <c:v>-29164273.099155001</c:v>
                </c:pt>
                <c:pt idx="51939">
                  <c:v>-29176588.455374997</c:v>
                </c:pt>
                <c:pt idx="51940">
                  <c:v>-29188901.574513</c:v>
                </c:pt>
                <c:pt idx="51941">
                  <c:v>-29201212.455937002</c:v>
                </c:pt>
                <c:pt idx="51942">
                  <c:v>-29213521.099017002</c:v>
                </c:pt>
                <c:pt idx="51943">
                  <c:v>-29225827.503118996</c:v>
                </c:pt>
                <c:pt idx="51944">
                  <c:v>-29238131.667607997</c:v>
                </c:pt>
                <c:pt idx="51945">
                  <c:v>-29250433.591850996</c:v>
                </c:pt>
                <c:pt idx="51946">
                  <c:v>-29262733.275208995</c:v>
                </c:pt>
                <c:pt idx="51947">
                  <c:v>-29275030.717046998</c:v>
                </c:pt>
                <c:pt idx="51948">
                  <c:v>-29287325.916724004</c:v>
                </c:pt>
                <c:pt idx="51949">
                  <c:v>-29299618.873601995</c:v>
                </c:pt>
                <c:pt idx="51950">
                  <c:v>-29311909.587039996</c:v>
                </c:pt>
                <c:pt idx="51951">
                  <c:v>-29324198.056394003</c:v>
                </c:pt>
                <c:pt idx="51952">
                  <c:v>-29336484.281022996</c:v>
                </c:pt>
                <c:pt idx="51953">
                  <c:v>-29348768.260280997</c:v>
                </c:pt>
                <c:pt idx="51954">
                  <c:v>-29361049.993524</c:v>
                </c:pt>
                <c:pt idx="51955">
                  <c:v>-29373329.480103996</c:v>
                </c:pt>
                <c:pt idx="51956">
                  <c:v>-29385606.719374001</c:v>
                </c:pt>
                <c:pt idx="51957">
                  <c:v>-29397881.710685</c:v>
                </c:pt>
                <c:pt idx="51958">
                  <c:v>-29410154.453387</c:v>
                </c:pt>
                <c:pt idx="51959">
                  <c:v>-29422424.946827997</c:v>
                </c:pt>
                <c:pt idx="51960">
                  <c:v>-29434693.190356005</c:v>
                </c:pt>
                <c:pt idx="51961">
                  <c:v>-29446959.183317997</c:v>
                </c:pt>
                <c:pt idx="51962">
                  <c:v>-29459222.925058994</c:v>
                </c:pt>
                <c:pt idx="51963">
                  <c:v>-29471484.414923001</c:v>
                </c:pt>
                <c:pt idx="51964">
                  <c:v>-29483743.652252004</c:v>
                </c:pt>
                <c:pt idx="51965">
                  <c:v>-29496000.636390004</c:v>
                </c:pt>
                <c:pt idx="51966">
                  <c:v>-29508255.366676997</c:v>
                </c:pt>
                <c:pt idx="51967">
                  <c:v>-29520507.842450999</c:v>
                </c:pt>
                <c:pt idx="51968">
                  <c:v>-29532758.063051995</c:v>
                </c:pt>
                <c:pt idx="51969">
                  <c:v>-29545006.027816996</c:v>
                </c:pt>
                <c:pt idx="51970">
                  <c:v>-29557251.736081</c:v>
                </c:pt>
                <c:pt idx="51971">
                  <c:v>-29569495.187181</c:v>
                </c:pt>
                <c:pt idx="51972">
                  <c:v>-29581736.380448997</c:v>
                </c:pt>
                <c:pt idx="51973">
                  <c:v>-29593975.315218002</c:v>
                </c:pt>
                <c:pt idx="51974">
                  <c:v>-29606211.990818996</c:v>
                </c:pt>
                <c:pt idx="51975">
                  <c:v>-29618446.406583</c:v>
                </c:pt>
                <c:pt idx="51976">
                  <c:v>-29630678.561838992</c:v>
                </c:pt>
                <c:pt idx="51977">
                  <c:v>-29642908.455914997</c:v>
                </c:pt>
                <c:pt idx="51978">
                  <c:v>-29655136.088137001</c:v>
                </c:pt>
                <c:pt idx="51979">
                  <c:v>-29667361.457831997</c:v>
                </c:pt>
                <c:pt idx="51980">
                  <c:v>-29679584.564323001</c:v>
                </c:pt>
                <c:pt idx="51981">
                  <c:v>-29691805.406934001</c:v>
                </c:pt>
                <c:pt idx="51982">
                  <c:v>-29704023.984986998</c:v>
                </c:pt>
                <c:pt idx="51983">
                  <c:v>-29716240.297802996</c:v>
                </c:pt>
                <c:pt idx="51984">
                  <c:v>-29728454.344702005</c:v>
                </c:pt>
                <c:pt idx="51985">
                  <c:v>-29740666.125002</c:v>
                </c:pt>
                <c:pt idx="51986">
                  <c:v>-29752875.638020005</c:v>
                </c:pt>
                <c:pt idx="51987">
                  <c:v>-29765082.883073997</c:v>
                </c:pt>
                <c:pt idx="51988">
                  <c:v>-29777287.859476998</c:v>
                </c:pt>
                <c:pt idx="51989">
                  <c:v>-29789490.566544</c:v>
                </c:pt>
                <c:pt idx="51990">
                  <c:v>-29801691.003587998</c:v>
                </c:pt>
                <c:pt idx="51991">
                  <c:v>-29813889.169920001</c:v>
                </c:pt>
                <c:pt idx="51992">
                  <c:v>-29826085.064849995</c:v>
                </c:pt>
                <c:pt idx="51993">
                  <c:v>-29838278.687687997</c:v>
                </c:pt>
                <c:pt idx="51994">
                  <c:v>-29850470.037741002</c:v>
                </c:pt>
                <c:pt idx="51995">
                  <c:v>-29862659.114317004</c:v>
                </c:pt>
                <c:pt idx="51996">
                  <c:v>-29874845.916721001</c:v>
                </c:pt>
                <c:pt idx="51997">
                  <c:v>-29887030.444256999</c:v>
                </c:pt>
                <c:pt idx="51998">
                  <c:v>-29899212.696229003</c:v>
                </c:pt>
                <c:pt idx="51999">
                  <c:v>-29911392.671939</c:v>
                </c:pt>
                <c:pt idx="52000">
                  <c:v>-29923570.370687999</c:v>
                </c:pt>
                <c:pt idx="52001">
                  <c:v>-29935745.791774996</c:v>
                </c:pt>
                <c:pt idx="52002">
                  <c:v>-29947918.934498996</c:v>
                </c:pt>
                <c:pt idx="52003">
                  <c:v>-29960089.798157003</c:v>
                </c:pt>
                <c:pt idx="52004">
                  <c:v>-29972258.382044997</c:v>
                </c:pt>
                <c:pt idx="52005">
                  <c:v>-29984424.685458995</c:v>
                </c:pt>
                <c:pt idx="52006">
                  <c:v>-29996588.707691997</c:v>
                </c:pt>
                <c:pt idx="52007">
                  <c:v>-30008750.448036999</c:v>
                </c:pt>
                <c:pt idx="52008">
                  <c:v>-30020909.905784</c:v>
                </c:pt>
                <c:pt idx="52009">
                  <c:v>-30033067.080224998</c:v>
                </c:pt>
                <c:pt idx="52010">
                  <c:v>-30045221.970647994</c:v>
                </c:pt>
                <c:pt idx="52011">
                  <c:v>-30057374.576340999</c:v>
                </c:pt>
                <c:pt idx="52012">
                  <c:v>-30069524.896590002</c:v>
                </c:pt>
                <c:pt idx="52013">
                  <c:v>-30081672.930682</c:v>
                </c:pt>
                <c:pt idx="52014">
                  <c:v>-30093818.677898996</c:v>
                </c:pt>
                <c:pt idx="52015">
                  <c:v>-30105962.137525003</c:v>
                </c:pt>
                <c:pt idx="52016">
                  <c:v>-30118103.308843002</c:v>
                </c:pt>
                <c:pt idx="52017">
                  <c:v>-30130242.191130999</c:v>
                </c:pt>
                <c:pt idx="52018">
                  <c:v>-30142378.783670992</c:v>
                </c:pt>
                <c:pt idx="52019">
                  <c:v>-30154513.085739002</c:v>
                </c:pt>
                <c:pt idx="52020">
                  <c:v>-30166645.096613996</c:v>
                </c:pt>
                <c:pt idx="52021">
                  <c:v>-30178774.815570001</c:v>
                </c:pt>
                <c:pt idx="52022">
                  <c:v>-30190902.241881996</c:v>
                </c:pt>
                <c:pt idx="52023">
                  <c:v>-30203027.374823999</c:v>
                </c:pt>
                <c:pt idx="52024">
                  <c:v>-30215150.213667996</c:v>
                </c:pt>
                <c:pt idx="52025">
                  <c:v>-30227270.757684</c:v>
                </c:pt>
                <c:pt idx="52026">
                  <c:v>-30239389.006143</c:v>
                </c:pt>
                <c:pt idx="52027">
                  <c:v>-30251504.958312999</c:v>
                </c:pt>
                <c:pt idx="52028">
                  <c:v>-30263618.613460999</c:v>
                </c:pt>
                <c:pt idx="52029">
                  <c:v>-30275729.970852997</c:v>
                </c:pt>
                <c:pt idx="52030">
                  <c:v>-30287839.029754005</c:v>
                </c:pt>
                <c:pt idx="52031">
                  <c:v>-30299945.789429002</c:v>
                </c:pt>
                <c:pt idx="52032">
                  <c:v>-30312050.249137998</c:v>
                </c:pt>
                <c:pt idx="52033">
                  <c:v>-30324152.408144001</c:v>
                </c:pt>
                <c:pt idx="52034">
                  <c:v>-30336252.265705995</c:v>
                </c:pt>
                <c:pt idx="52035">
                  <c:v>-30348349.821083002</c:v>
                </c:pt>
                <c:pt idx="52036">
                  <c:v>-30360445.073532999</c:v>
                </c:pt>
                <c:pt idx="52037">
                  <c:v>-30372538.022312</c:v>
                </c:pt>
                <c:pt idx="52038">
                  <c:v>-30384628.666676</c:v>
                </c:pt>
                <c:pt idx="52039">
                  <c:v>-30396717.005876996</c:v>
                </c:pt>
                <c:pt idx="52040">
                  <c:v>-30408803.039168999</c:v>
                </c:pt>
                <c:pt idx="52041">
                  <c:v>-30420886.765803996</c:v>
                </c:pt>
                <c:pt idx="52042">
                  <c:v>-30432968.185030997</c:v>
                </c:pt>
                <c:pt idx="52043">
                  <c:v>-30445047.296099</c:v>
                </c:pt>
                <c:pt idx="52044">
                  <c:v>-30457124.098255999</c:v>
                </c:pt>
                <c:pt idx="52045">
                  <c:v>-30469198.590748996</c:v>
                </c:pt>
                <c:pt idx="52046">
                  <c:v>-30481270.772822998</c:v>
                </c:pt>
                <c:pt idx="52047">
                  <c:v>-30493340.643722001</c:v>
                </c:pt>
                <c:pt idx="52048">
                  <c:v>-30505408.202688996</c:v>
                </c:pt>
                <c:pt idx="52049">
                  <c:v>-30517473.448966</c:v>
                </c:pt>
                <c:pt idx="52050">
                  <c:v>-30529536.381791998</c:v>
                </c:pt>
                <c:pt idx="52051">
                  <c:v>-30541597.000406999</c:v>
                </c:pt>
                <c:pt idx="52052">
                  <c:v>-30553655.304049</c:v>
                </c:pt>
                <c:pt idx="52053">
                  <c:v>-30565711.291954</c:v>
                </c:pt>
                <c:pt idx="52054">
                  <c:v>-30577764.963358995</c:v>
                </c:pt>
                <c:pt idx="52055">
                  <c:v>-30589816.317496005</c:v>
                </c:pt>
                <c:pt idx="52056">
                  <c:v>-30601865.353599999</c:v>
                </c:pt>
                <c:pt idx="52057">
                  <c:v>-30613912.070900999</c:v>
                </c:pt>
                <c:pt idx="52058">
                  <c:v>-30625956.468630996</c:v>
                </c:pt>
                <c:pt idx="52059">
                  <c:v>-30637998.546017997</c:v>
                </c:pt>
                <c:pt idx="52060">
                  <c:v>-30650038.30229</c:v>
                </c:pt>
                <c:pt idx="52061">
                  <c:v>-30662075.736675002</c:v>
                </c:pt>
                <c:pt idx="52062">
                  <c:v>-30674110.848397005</c:v>
                </c:pt>
                <c:pt idx="52063">
                  <c:v>-30686143.636681005</c:v>
                </c:pt>
                <c:pt idx="52064">
                  <c:v>-30698174.100749999</c:v>
                </c:pt>
                <c:pt idx="52065">
                  <c:v>-30710202.239824999</c:v>
                </c:pt>
                <c:pt idx="52066">
                  <c:v>-30722228.053127002</c:v>
                </c:pt>
                <c:pt idx="52067">
                  <c:v>-30734251.539875995</c:v>
                </c:pt>
                <c:pt idx="52068">
                  <c:v>-30746272.699287999</c:v>
                </c:pt>
                <c:pt idx="52069">
                  <c:v>-30758291.530582003</c:v>
                </c:pt>
                <c:pt idx="52070">
                  <c:v>-30770308.032972001</c:v>
                </c:pt>
                <c:pt idx="52071">
                  <c:v>-30782322.205672998</c:v>
                </c:pt>
                <c:pt idx="52072">
                  <c:v>-30794334.047897995</c:v>
                </c:pt>
                <c:pt idx="52073">
                  <c:v>-30806343.558858</c:v>
                </c:pt>
                <c:pt idx="52074">
                  <c:v>-30818350.737762999</c:v>
                </c:pt>
                <c:pt idx="52075">
                  <c:v>-30830355.583823998</c:v>
                </c:pt>
                <c:pt idx="52076">
                  <c:v>-30842358.096246999</c:v>
                </c:pt>
                <c:pt idx="52077">
                  <c:v>-30854358.274239998</c:v>
                </c:pt>
                <c:pt idx="52078">
                  <c:v>-30866356.117008001</c:v>
                </c:pt>
                <c:pt idx="52079">
                  <c:v>-30878351.623755001</c:v>
                </c:pt>
                <c:pt idx="52080">
                  <c:v>-30890344.793683995</c:v>
                </c:pt>
                <c:pt idx="52081">
                  <c:v>-30902335.625996999</c:v>
                </c:pt>
                <c:pt idx="52082">
                  <c:v>-30914324.119893</c:v>
                </c:pt>
                <c:pt idx="52083">
                  <c:v>-30926310.274572998</c:v>
                </c:pt>
                <c:pt idx="52084">
                  <c:v>-30938294.089233994</c:v>
                </c:pt>
                <c:pt idx="52085">
                  <c:v>-30950275.563070994</c:v>
                </c:pt>
                <c:pt idx="52086">
                  <c:v>-30962254.695282001</c:v>
                </c:pt>
                <c:pt idx="52087">
                  <c:v>-30974231.485058997</c:v>
                </c:pt>
                <c:pt idx="52088">
                  <c:v>-30986205.931594998</c:v>
                </c:pt>
                <c:pt idx="52089">
                  <c:v>-30998178.034083001</c:v>
                </c:pt>
                <c:pt idx="52090">
                  <c:v>-31010147.791710995</c:v>
                </c:pt>
                <c:pt idx="52091">
                  <c:v>-31022115.203668997</c:v>
                </c:pt>
                <c:pt idx="52092">
                  <c:v>-31034080.269144997</c:v>
                </c:pt>
                <c:pt idx="52093">
                  <c:v>-31046042.987323996</c:v>
                </c:pt>
                <c:pt idx="52094">
                  <c:v>-31058003.357393</c:v>
                </c:pt>
                <c:pt idx="52095">
                  <c:v>-31069961.378534004</c:v>
                </c:pt>
                <c:pt idx="52096">
                  <c:v>-31081917.049930997</c:v>
                </c:pt>
                <c:pt idx="52097">
                  <c:v>-31093870.370763998</c:v>
                </c:pt>
                <c:pt idx="52098">
                  <c:v>-31105821.340212997</c:v>
                </c:pt>
                <c:pt idx="52099">
                  <c:v>-31117769.957456999</c:v>
                </c:pt>
                <c:pt idx="52100">
                  <c:v>-31129716.221673992</c:v>
                </c:pt>
                <c:pt idx="52101">
                  <c:v>-31141660.132040001</c:v>
                </c:pt>
                <c:pt idx="52102">
                  <c:v>-31153601.687729001</c:v>
                </c:pt>
                <c:pt idx="52103">
                  <c:v>-31165540.887914997</c:v>
                </c:pt>
                <c:pt idx="52104">
                  <c:v>-31177477.731769998</c:v>
                </c:pt>
                <c:pt idx="52105">
                  <c:v>-31189412.218465</c:v>
                </c:pt>
                <c:pt idx="52106">
                  <c:v>-31201344.347169001</c:v>
                </c:pt>
                <c:pt idx="52107">
                  <c:v>-31213274.117052004</c:v>
                </c:pt>
                <c:pt idx="52108">
                  <c:v>-31225201.527279995</c:v>
                </c:pt>
                <c:pt idx="52109">
                  <c:v>-31237126.577018995</c:v>
                </c:pt>
                <c:pt idx="52110">
                  <c:v>-31249049.265432995</c:v>
                </c:pt>
                <c:pt idx="52111">
                  <c:v>-31260969.591684997</c:v>
                </c:pt>
                <c:pt idx="52112">
                  <c:v>-31272887.554938</c:v>
                </c:pt>
                <c:pt idx="52113">
                  <c:v>-31284803.154352009</c:v>
                </c:pt>
                <c:pt idx="52114">
                  <c:v>-31296716.389086999</c:v>
                </c:pt>
                <c:pt idx="52115">
                  <c:v>-31308627.258299001</c:v>
                </c:pt>
                <c:pt idx="52116">
                  <c:v>-31320535.761146996</c:v>
                </c:pt>
                <c:pt idx="52117">
                  <c:v>-31332441.896785002</c:v>
                </c:pt>
                <c:pt idx="52118">
                  <c:v>-31344345.664367005</c:v>
                </c:pt>
                <c:pt idx="52119">
                  <c:v>-31356247.063045997</c:v>
                </c:pt>
                <c:pt idx="52120">
                  <c:v>-31368146.091973998</c:v>
                </c:pt>
                <c:pt idx="52121">
                  <c:v>-31380042.750301</c:v>
                </c:pt>
                <c:pt idx="52122">
                  <c:v>-31391937.037175</c:v>
                </c:pt>
                <c:pt idx="52123">
                  <c:v>-31403828.951744996</c:v>
                </c:pt>
                <c:pt idx="52124">
                  <c:v>-31415718.493156001</c:v>
                </c:pt>
                <c:pt idx="52125">
                  <c:v>-31427605.660553001</c:v>
                </c:pt>
                <c:pt idx="52126">
                  <c:v>-31439490.453079995</c:v>
                </c:pt>
                <c:pt idx="52127">
                  <c:v>-31451372.869878996</c:v>
                </c:pt>
                <c:pt idx="52128">
                  <c:v>-31463252.910092</c:v>
                </c:pt>
                <c:pt idx="52129">
                  <c:v>-31475130.572857</c:v>
                </c:pt>
                <c:pt idx="52130">
                  <c:v>-31487005.857314005</c:v>
                </c:pt>
                <c:pt idx="52131">
                  <c:v>-31498878.762598995</c:v>
                </c:pt>
                <c:pt idx="52132">
                  <c:v>-31510749.287847992</c:v>
                </c:pt>
                <c:pt idx="52133">
                  <c:v>-31522617.432195</c:v>
                </c:pt>
                <c:pt idx="52134">
                  <c:v>-31534483.194773</c:v>
                </c:pt>
                <c:pt idx="52135">
                  <c:v>-31546346.574715</c:v>
                </c:pt>
                <c:pt idx="52136">
                  <c:v>-31558207.571150001</c:v>
                </c:pt>
                <c:pt idx="52137">
                  <c:v>-31570066.183207996</c:v>
                </c:pt>
                <c:pt idx="52138">
                  <c:v>-31581922.410016</c:v>
                </c:pt>
                <c:pt idx="52139">
                  <c:v>-31593776.250700999</c:v>
                </c:pt>
                <c:pt idx="52140">
                  <c:v>-31605627.704388</c:v>
                </c:pt>
                <c:pt idx="52141">
                  <c:v>-31617476.770200998</c:v>
                </c:pt>
                <c:pt idx="52142">
                  <c:v>-31629323.447261997</c:v>
                </c:pt>
                <c:pt idx="52143">
                  <c:v>-31641167.734692998</c:v>
                </c:pt>
                <c:pt idx="52144">
                  <c:v>-31653009.631611995</c:v>
                </c:pt>
                <c:pt idx="52145">
                  <c:v>-31664849.137140002</c:v>
                </c:pt>
                <c:pt idx="52146">
                  <c:v>-31676686.250392001</c:v>
                </c:pt>
                <c:pt idx="52147">
                  <c:v>-31688520.970485002</c:v>
                </c:pt>
                <c:pt idx="52148">
                  <c:v>-31700353.296533</c:v>
                </c:pt>
                <c:pt idx="52149">
                  <c:v>-31712183.227648996</c:v>
                </c:pt>
                <c:pt idx="52150">
                  <c:v>-31724010.762944996</c:v>
                </c:pt>
                <c:pt idx="52151">
                  <c:v>-31735835.901530996</c:v>
                </c:pt>
                <c:pt idx="52152">
                  <c:v>-31747658.642517</c:v>
                </c:pt>
                <c:pt idx="52153">
                  <c:v>-31759478.985009998</c:v>
                </c:pt>
                <c:pt idx="52154">
                  <c:v>-31771296.928117</c:v>
                </c:pt>
                <c:pt idx="52155">
                  <c:v>-31783112.470942996</c:v>
                </c:pt>
                <c:pt idx="52156">
                  <c:v>-31794925.612591002</c:v>
                </c:pt>
                <c:pt idx="52157">
                  <c:v>-31806736.352164004</c:v>
                </c:pt>
                <c:pt idx="52158">
                  <c:v>-31818544.688763998</c:v>
                </c:pt>
                <c:pt idx="52159">
                  <c:v>-31830350.621487997</c:v>
                </c:pt>
                <c:pt idx="52160">
                  <c:v>-31842154.149436999</c:v>
                </c:pt>
                <c:pt idx="52161">
                  <c:v>-31853955.271706998</c:v>
                </c:pt>
                <c:pt idx="52162">
                  <c:v>-31865753.987392996</c:v>
                </c:pt>
                <c:pt idx="52163">
                  <c:v>-31877550.295589998</c:v>
                </c:pt>
                <c:pt idx="52164">
                  <c:v>-31889344.195390999</c:v>
                </c:pt>
                <c:pt idx="52165">
                  <c:v>-31901135.685887996</c:v>
                </c:pt>
                <c:pt idx="52166">
                  <c:v>-31912924.766169999</c:v>
                </c:pt>
                <c:pt idx="52167">
                  <c:v>-31924711.435325999</c:v>
                </c:pt>
                <c:pt idx="52168">
                  <c:v>-31936495.692444999</c:v>
                </c:pt>
                <c:pt idx="52169">
                  <c:v>-31948277.536612</c:v>
                </c:pt>
                <c:pt idx="52170">
                  <c:v>-31960056.966910996</c:v>
                </c:pt>
                <c:pt idx="52171">
                  <c:v>-31971833.982426997</c:v>
                </c:pt>
                <c:pt idx="52172">
                  <c:v>-31983608.582241997</c:v>
                </c:pt>
                <c:pt idx="52173">
                  <c:v>-31995380.765434995</c:v>
                </c:pt>
                <c:pt idx="52174">
                  <c:v>-32007150.531087998</c:v>
                </c:pt>
                <c:pt idx="52175">
                  <c:v>-32018917.878276005</c:v>
                </c:pt>
                <c:pt idx="52176">
                  <c:v>-32030682.806077</c:v>
                </c:pt>
                <c:pt idx="52177">
                  <c:v>-32042445.313567001</c:v>
                </c:pt>
                <c:pt idx="52178">
                  <c:v>-32054205.399819002</c:v>
                </c:pt>
                <c:pt idx="52179">
                  <c:v>-32065963.063904997</c:v>
                </c:pt>
                <c:pt idx="52180">
                  <c:v>-32077718.304896999</c:v>
                </c:pt>
                <c:pt idx="52181">
                  <c:v>-32089471.121864997</c:v>
                </c:pt>
                <c:pt idx="52182">
                  <c:v>-32101221.513875995</c:v>
                </c:pt>
                <c:pt idx="52183">
                  <c:v>-32112969.479997996</c:v>
                </c:pt>
                <c:pt idx="52184">
                  <c:v>-32124715.019297</c:v>
                </c:pt>
                <c:pt idx="52185">
                  <c:v>-32136458.130835999</c:v>
                </c:pt>
                <c:pt idx="52186">
                  <c:v>-32148198.813678995</c:v>
                </c:pt>
                <c:pt idx="52187">
                  <c:v>-32159937.066886</c:v>
                </c:pt>
                <c:pt idx="52188">
                  <c:v>-32171672.889518995</c:v>
                </c:pt>
                <c:pt idx="52189">
                  <c:v>-32183406.280635998</c:v>
                </c:pt>
                <c:pt idx="52190">
                  <c:v>-32195137.239293002</c:v>
                </c:pt>
                <c:pt idx="52191">
                  <c:v>-32206865.764547996</c:v>
                </c:pt>
                <c:pt idx="52192">
                  <c:v>-32218591.855454005</c:v>
                </c:pt>
                <c:pt idx="52193">
                  <c:v>-32230315.511066001</c:v>
                </c:pt>
                <c:pt idx="52194">
                  <c:v>-32242036.730432998</c:v>
                </c:pt>
                <c:pt idx="52195">
                  <c:v>-32253755.512607999</c:v>
                </c:pt>
                <c:pt idx="52196">
                  <c:v>-32265471.856639005</c:v>
                </c:pt>
                <c:pt idx="52197">
                  <c:v>-32277185.761572998</c:v>
                </c:pt>
                <c:pt idx="52198">
                  <c:v>-32288897.226457</c:v>
                </c:pt>
                <c:pt idx="52199">
                  <c:v>-32300606.250335999</c:v>
                </c:pt>
                <c:pt idx="52200">
                  <c:v>-32312312.832253005</c:v>
                </c:pt>
                <c:pt idx="52201">
                  <c:v>-32324016.971249998</c:v>
                </c:pt>
                <c:pt idx="52202">
                  <c:v>-32335718.666367006</c:v>
                </c:pt>
                <c:pt idx="52203">
                  <c:v>-32347417.916645002</c:v>
                </c:pt>
                <c:pt idx="52204">
                  <c:v>-32359114.72112</c:v>
                </c:pt>
                <c:pt idx="52205">
                  <c:v>-32370809.07883</c:v>
                </c:pt>
                <c:pt idx="52206">
                  <c:v>-32382500.988808997</c:v>
                </c:pt>
                <c:pt idx="52207">
                  <c:v>-32394190.450089999</c:v>
                </c:pt>
                <c:pt idx="52208">
                  <c:v>-32405877.461706996</c:v>
                </c:pt>
                <c:pt idx="52209">
                  <c:v>-32417562.022689998</c:v>
                </c:pt>
                <c:pt idx="52210">
                  <c:v>-32429244.132068001</c:v>
                </c:pt>
                <c:pt idx="52211">
                  <c:v>-32440923.788868997</c:v>
                </c:pt>
                <c:pt idx="52212">
                  <c:v>-32452600.992120001</c:v>
                </c:pt>
                <c:pt idx="52213">
                  <c:v>-32464275.740846995</c:v>
                </c:pt>
                <c:pt idx="52214">
                  <c:v>-32475948.034072001</c:v>
                </c:pt>
                <c:pt idx="52215">
                  <c:v>-32487617.870817997</c:v>
                </c:pt>
                <c:pt idx="52216">
                  <c:v>-32499285.250107005</c:v>
                </c:pt>
                <c:pt idx="52217">
                  <c:v>-32510950.170957003</c:v>
                </c:pt>
                <c:pt idx="52218">
                  <c:v>-32522612.632387005</c:v>
                </c:pt>
                <c:pt idx="52219">
                  <c:v>-32534272.633412998</c:v>
                </c:pt>
                <c:pt idx="52220">
                  <c:v>-32545930.173051</c:v>
                </c:pt>
                <c:pt idx="52221">
                  <c:v>-32557585.250314999</c:v>
                </c:pt>
                <c:pt idx="52222">
                  <c:v>-32569237.864216998</c:v>
                </c:pt>
                <c:pt idx="52223">
                  <c:v>-32580888.013767</c:v>
                </c:pt>
                <c:pt idx="52224">
                  <c:v>-32592535.697976001</c:v>
                </c:pt>
                <c:pt idx="52225">
                  <c:v>-32604180.915851995</c:v>
                </c:pt>
                <c:pt idx="52226">
                  <c:v>-32615823.666402001</c:v>
                </c:pt>
                <c:pt idx="52227">
                  <c:v>-32627463.948629998</c:v>
                </c:pt>
                <c:pt idx="52228">
                  <c:v>-32639101.761539996</c:v>
                </c:pt>
                <c:pt idx="52229">
                  <c:v>-32650737.104136005</c:v>
                </c:pt>
                <c:pt idx="52230">
                  <c:v>-32662369.975417994</c:v>
                </c:pt>
                <c:pt idx="52231">
                  <c:v>-32674000.374385003</c:v>
                </c:pt>
                <c:pt idx="52232">
                  <c:v>-32685628.300035998</c:v>
                </c:pt>
                <c:pt idx="52233">
                  <c:v>-32697253.751367997</c:v>
                </c:pt>
                <c:pt idx="52234">
                  <c:v>-32708876.727374997</c:v>
                </c:pt>
                <c:pt idx="52235">
                  <c:v>-32720497.227051996</c:v>
                </c:pt>
                <c:pt idx="52236">
                  <c:v>-32732115.249390997</c:v>
                </c:pt>
                <c:pt idx="52237">
                  <c:v>-32743730.793382</c:v>
                </c:pt>
                <c:pt idx="52238">
                  <c:v>-32755343.858015999</c:v>
                </c:pt>
                <c:pt idx="52239">
                  <c:v>-32766954.442280997</c:v>
                </c:pt>
                <c:pt idx="52240">
                  <c:v>-32778562.545162</c:v>
                </c:pt>
                <c:pt idx="52241">
                  <c:v>-32790168.165646002</c:v>
                </c:pt>
                <c:pt idx="52242">
                  <c:v>-32801771.302715998</c:v>
                </c:pt>
                <c:pt idx="52243">
                  <c:v>-32813371.955354001</c:v>
                </c:pt>
                <c:pt idx="52244">
                  <c:v>-32824970.122540999</c:v>
                </c:pt>
                <c:pt idx="52245">
                  <c:v>-32836565.803257</c:v>
                </c:pt>
                <c:pt idx="52246">
                  <c:v>-32848158.996477995</c:v>
                </c:pt>
                <c:pt idx="52247">
                  <c:v>-32859749.701182999</c:v>
                </c:pt>
                <c:pt idx="52248">
                  <c:v>-32871337.916345999</c:v>
                </c:pt>
                <c:pt idx="52249">
                  <c:v>-32882923.640939999</c:v>
                </c:pt>
                <c:pt idx="52250">
                  <c:v>-32894506.873938002</c:v>
                </c:pt>
                <c:pt idx="52251">
                  <c:v>-32906087.614310004</c:v>
                </c:pt>
                <c:pt idx="52252">
                  <c:v>-32917665.861025002</c:v>
                </c:pt>
                <c:pt idx="52253">
                  <c:v>-32929241.613051001</c:v>
                </c:pt>
                <c:pt idx="52254">
                  <c:v>-32940814.869355001</c:v>
                </c:pt>
                <c:pt idx="52255">
                  <c:v>-32952385.628901001</c:v>
                </c:pt>
                <c:pt idx="52256">
                  <c:v>-32963953.890652001</c:v>
                </c:pt>
                <c:pt idx="52257">
                  <c:v>-32975519.653570998</c:v>
                </c:pt>
                <c:pt idx="52258">
                  <c:v>-32987082.916617997</c:v>
                </c:pt>
                <c:pt idx="52259">
                  <c:v>-32998643.678752005</c:v>
                </c:pt>
                <c:pt idx="52260">
                  <c:v>-33010201.938928999</c:v>
                </c:pt>
                <c:pt idx="52261">
                  <c:v>-33021757.696107004</c:v>
                </c:pt>
                <c:pt idx="52262">
                  <c:v>-33033310.949239995</c:v>
                </c:pt>
                <c:pt idx="52263">
                  <c:v>-33044861.697280999</c:v>
                </c:pt>
                <c:pt idx="52264">
                  <c:v>-33056409.939180005</c:v>
                </c:pt>
                <c:pt idx="52265">
                  <c:v>-33067955.673889998</c:v>
                </c:pt>
                <c:pt idx="52266">
                  <c:v>-33079498.900357001</c:v>
                </c:pt>
                <c:pt idx="52267">
                  <c:v>-33091039.617530003</c:v>
                </c:pt>
                <c:pt idx="52268">
                  <c:v>-33102577.824354004</c:v>
                </c:pt>
                <c:pt idx="52269">
                  <c:v>-33114113.519772999</c:v>
                </c:pt>
                <c:pt idx="52270">
                  <c:v>-33125646.70273</c:v>
                </c:pt>
                <c:pt idx="52271">
                  <c:v>-33137177.372165002</c:v>
                </c:pt>
                <c:pt idx="52272">
                  <c:v>-33148705.52702</c:v>
                </c:pt>
                <c:pt idx="52273">
                  <c:v>-33160231.166230999</c:v>
                </c:pt>
                <c:pt idx="52274">
                  <c:v>-33171754.288736999</c:v>
                </c:pt>
                <c:pt idx="52275">
                  <c:v>-33183274.893470995</c:v>
                </c:pt>
                <c:pt idx="52276">
                  <c:v>-33194792.979367997</c:v>
                </c:pt>
                <c:pt idx="52277">
                  <c:v>-33206308.545360997</c:v>
                </c:pt>
                <c:pt idx="52278">
                  <c:v>-33217821.590379</c:v>
                </c:pt>
                <c:pt idx="52279">
                  <c:v>-33229332.113353003</c:v>
                </c:pt>
                <c:pt idx="52280">
                  <c:v>-33240840.113209005</c:v>
                </c:pt>
                <c:pt idx="52281">
                  <c:v>-33252345.588874996</c:v>
                </c:pt>
                <c:pt idx="52282">
                  <c:v>-33263848.539275002</c:v>
                </c:pt>
                <c:pt idx="52283">
                  <c:v>-33275348.963332996</c:v>
                </c:pt>
                <c:pt idx="52284">
                  <c:v>-33286846.859969001</c:v>
                </c:pt>
                <c:pt idx="52285">
                  <c:v>-33298342.228106003</c:v>
                </c:pt>
                <c:pt idx="52286">
                  <c:v>-33309835.066660997</c:v>
                </c:pt>
                <c:pt idx="52287">
                  <c:v>-33321325.374551002</c:v>
                </c:pt>
                <c:pt idx="52288">
                  <c:v>-33332813.150692999</c:v>
                </c:pt>
                <c:pt idx="52289">
                  <c:v>-33344298.394001</c:v>
                </c:pt>
                <c:pt idx="52290">
                  <c:v>-33355781.103387002</c:v>
                </c:pt>
                <c:pt idx="52291">
                  <c:v>-33367261.277763002</c:v>
                </c:pt>
                <c:pt idx="52292">
                  <c:v>-33378738.916037999</c:v>
                </c:pt>
                <c:pt idx="52293">
                  <c:v>-33390214.017122004</c:v>
                </c:pt>
                <c:pt idx="52294">
                  <c:v>-33401686.579918995</c:v>
                </c:pt>
                <c:pt idx="52295">
                  <c:v>-33413156.603337001</c:v>
                </c:pt>
                <c:pt idx="52296">
                  <c:v>-33424624.086277995</c:v>
                </c:pt>
                <c:pt idx="52297">
                  <c:v>-33436089.027644996</c:v>
                </c:pt>
                <c:pt idx="52298">
                  <c:v>-33447551.426337998</c:v>
                </c:pt>
                <c:pt idx="52299">
                  <c:v>-33459011.281255998</c:v>
                </c:pt>
                <c:pt idx="52300">
                  <c:v>-33470468.591296997</c:v>
                </c:pt>
                <c:pt idx="52301">
                  <c:v>-33481923.355357002</c:v>
                </c:pt>
                <c:pt idx="52302">
                  <c:v>-33493375.572331</c:v>
                </c:pt>
                <c:pt idx="52303">
                  <c:v>-33504825.241111998</c:v>
                </c:pt>
                <c:pt idx="52304">
                  <c:v>-33516272.360591002</c:v>
                </c:pt>
                <c:pt idx="52305">
                  <c:v>-33527716.929656997</c:v>
                </c:pt>
                <c:pt idx="52306">
                  <c:v>-33539158.947200995</c:v>
                </c:pt>
                <c:pt idx="52307">
                  <c:v>-33550598.412108</c:v>
                </c:pt>
                <c:pt idx="52308">
                  <c:v>-33562035.323264003</c:v>
                </c:pt>
                <c:pt idx="52309">
                  <c:v>-33573469.679552004</c:v>
                </c:pt>
                <c:pt idx="52310">
                  <c:v>-33584901.479855999</c:v>
                </c:pt>
                <c:pt idx="52311">
                  <c:v>-33596330.723056003</c:v>
                </c:pt>
                <c:pt idx="52312">
                  <c:v>-33607757.408030003</c:v>
                </c:pt>
                <c:pt idx="52313">
                  <c:v>-33619181.533656999</c:v>
                </c:pt>
                <c:pt idx="52314">
                  <c:v>-33630603.098812997</c:v>
                </c:pt>
                <c:pt idx="52315">
                  <c:v>-33642022.102372989</c:v>
                </c:pt>
                <c:pt idx="52316">
                  <c:v>-33653438.543209001</c:v>
                </c:pt>
                <c:pt idx="52317">
                  <c:v>-33664852.420193009</c:v>
                </c:pt>
                <c:pt idx="52318">
                  <c:v>-33676263.732195005</c:v>
                </c:pt>
                <c:pt idx="52319">
                  <c:v>-33687672.478083998</c:v>
                </c:pt>
                <c:pt idx="52320">
                  <c:v>-33699078.656725988</c:v>
                </c:pt>
                <c:pt idx="52321">
                  <c:v>-33710482.266985998</c:v>
                </c:pt>
                <c:pt idx="52322">
                  <c:v>-33721883.307728991</c:v>
                </c:pt>
                <c:pt idx="52323">
                  <c:v>-33733281.777817003</c:v>
                </c:pt>
                <c:pt idx="52324">
                  <c:v>-33744677.676109001</c:v>
                </c:pt>
                <c:pt idx="52325">
                  <c:v>-33756071.001465999</c:v>
                </c:pt>
                <c:pt idx="52326">
                  <c:v>-33767461.752744995</c:v>
                </c:pt>
                <c:pt idx="52327">
                  <c:v>-33778849.928801998</c:v>
                </c:pt>
                <c:pt idx="52328">
                  <c:v>-33790235.528491005</c:v>
                </c:pt>
                <c:pt idx="52329">
                  <c:v>-33801618.550664999</c:v>
                </c:pt>
                <c:pt idx="52330">
                  <c:v>-33812998.994175002</c:v>
                </c:pt>
                <c:pt idx="52331">
                  <c:v>-33824376.857871987</c:v>
                </c:pt>
                <c:pt idx="52332">
                  <c:v>-33835752.140602</c:v>
                </c:pt>
                <c:pt idx="52333">
                  <c:v>-33847124.841214001</c:v>
                </c:pt>
                <c:pt idx="52334">
                  <c:v>-33858494.958550997</c:v>
                </c:pt>
                <c:pt idx="52335">
                  <c:v>-33869862.491457008</c:v>
                </c:pt>
                <c:pt idx="52336">
                  <c:v>-33881227.438774996</c:v>
                </c:pt>
                <c:pt idx="52337">
                  <c:v>-33892589.799344011</c:v>
                </c:pt>
                <c:pt idx="52338">
                  <c:v>-33903949.572002992</c:v>
                </c:pt>
                <c:pt idx="52339">
                  <c:v>-33915306.755589999</c:v>
                </c:pt>
                <c:pt idx="52340">
                  <c:v>-33926661.348939002</c:v>
                </c:pt>
                <c:pt idx="52341">
                  <c:v>-33938013.350884989</c:v>
                </c:pt>
                <c:pt idx="52342">
                  <c:v>-33949362.760260008</c:v>
                </c:pt>
                <c:pt idx="52343">
                  <c:v>-33960709.575895004</c:v>
                </c:pt>
                <c:pt idx="52344">
                  <c:v>-33972053.796620004</c:v>
                </c:pt>
                <c:pt idx="52345">
                  <c:v>-33983395.421261005</c:v>
                </c:pt>
                <c:pt idx="52346">
                  <c:v>-33994734.448645003</c:v>
                </c:pt>
                <c:pt idx="52347">
                  <c:v>-34006070.877596997</c:v>
                </c:pt>
                <c:pt idx="52348">
                  <c:v>-34017404.706938006</c:v>
                </c:pt>
                <c:pt idx="52349">
                  <c:v>-34028735.935492001</c:v>
                </c:pt>
                <c:pt idx="52350">
                  <c:v>-34040064.562075995</c:v>
                </c:pt>
                <c:pt idx="52351">
                  <c:v>-34051390.585510001</c:v>
                </c:pt>
                <c:pt idx="52352">
                  <c:v>-34062714.004609011</c:v>
                </c:pt>
                <c:pt idx="52353">
                  <c:v>-34074034.818188995</c:v>
                </c:pt>
                <c:pt idx="52354">
                  <c:v>-34085353.025064006</c:v>
                </c:pt>
                <c:pt idx="52355">
                  <c:v>-34096668.62404301</c:v>
                </c:pt>
                <c:pt idx="52356">
                  <c:v>-34107981.613939002</c:v>
                </c:pt>
                <c:pt idx="52357">
                  <c:v>-34119291.993559003</c:v>
                </c:pt>
                <c:pt idx="52358">
                  <c:v>-34130599.761709005</c:v>
                </c:pt>
                <c:pt idx="52359">
                  <c:v>-34141904.917196997</c:v>
                </c:pt>
                <c:pt idx="52360">
                  <c:v>-34153207.458823994</c:v>
                </c:pt>
                <c:pt idx="52361">
                  <c:v>-34164507.385393001</c:v>
                </c:pt>
                <c:pt idx="52362">
                  <c:v>-34175804.695705004</c:v>
                </c:pt>
                <c:pt idx="52363">
                  <c:v>-34187099.388558</c:v>
                </c:pt>
                <c:pt idx="52364">
                  <c:v>-34198391.462749995</c:v>
                </c:pt>
                <c:pt idx="52365">
                  <c:v>-34209680.917075992</c:v>
                </c:pt>
                <c:pt idx="52366">
                  <c:v>-34220967.750330001</c:v>
                </c:pt>
                <c:pt idx="52367">
                  <c:v>-34232251.961305</c:v>
                </c:pt>
                <c:pt idx="52368">
                  <c:v>-34243533.548790999</c:v>
                </c:pt>
                <c:pt idx="52369">
                  <c:v>-34254812.511577003</c:v>
                </c:pt>
                <c:pt idx="52370">
                  <c:v>-34266088.848450996</c:v>
                </c:pt>
                <c:pt idx="52371">
                  <c:v>-34277362.558199003</c:v>
                </c:pt>
                <c:pt idx="52372">
                  <c:v>-34288633.639605008</c:v>
                </c:pt>
                <c:pt idx="52373">
                  <c:v>-34299902.091451004</c:v>
                </c:pt>
                <c:pt idx="52374">
                  <c:v>-34311167.912518993</c:v>
                </c:pt>
                <c:pt idx="52375">
                  <c:v>-34322431.101586998</c:v>
                </c:pt>
                <c:pt idx="52376">
                  <c:v>-34333691.657435</c:v>
                </c:pt>
                <c:pt idx="52377">
                  <c:v>-34344949.578837007</c:v>
                </c:pt>
                <c:pt idx="52378">
                  <c:v>-34356204.864568003</c:v>
                </c:pt>
                <c:pt idx="52379">
                  <c:v>-34367457.513400994</c:v>
                </c:pt>
                <c:pt idx="52380">
                  <c:v>-34378707.524107009</c:v>
                </c:pt>
                <c:pt idx="52381">
                  <c:v>-34389954.895456001</c:v>
                </c:pt>
                <c:pt idx="52382">
                  <c:v>-34401199.626216002</c:v>
                </c:pt>
                <c:pt idx="52383">
                  <c:v>-34412441.715152003</c:v>
                </c:pt>
                <c:pt idx="52384">
                  <c:v>-34423681.161029011</c:v>
                </c:pt>
                <c:pt idx="52385">
                  <c:v>-34434917.962610997</c:v>
                </c:pt>
                <c:pt idx="52386">
                  <c:v>-34446152.118659005</c:v>
                </c:pt>
                <c:pt idx="52387">
                  <c:v>-34457383.627931006</c:v>
                </c:pt>
                <c:pt idx="52388">
                  <c:v>-34468612.489187002</c:v>
                </c:pt>
                <c:pt idx="52389">
                  <c:v>-34479838.701182999</c:v>
                </c:pt>
                <c:pt idx="52390">
                  <c:v>-34491062.262672998</c:v>
                </c:pt>
                <c:pt idx="52391">
                  <c:v>-34502283.172409996</c:v>
                </c:pt>
                <c:pt idx="52392">
                  <c:v>-34513501.429145008</c:v>
                </c:pt>
                <c:pt idx="52393">
                  <c:v>-34524717.031630009</c:v>
                </c:pt>
                <c:pt idx="52394">
                  <c:v>-34535929.978610002</c:v>
                </c:pt>
                <c:pt idx="52395">
                  <c:v>-34547140.26883401</c:v>
                </c:pt>
                <c:pt idx="52396">
                  <c:v>-34558347.901045002</c:v>
                </c:pt>
                <c:pt idx="52397">
                  <c:v>-34569552.873985991</c:v>
                </c:pt>
                <c:pt idx="52398">
                  <c:v>-34580755.186399996</c:v>
                </c:pt>
                <c:pt idx="52399">
                  <c:v>-34591954.837024994</c:v>
                </c:pt>
                <c:pt idx="52400">
                  <c:v>-34603151.824600011</c:v>
                </c:pt>
                <c:pt idx="52401">
                  <c:v>-34614346.147860996</c:v>
                </c:pt>
                <c:pt idx="52402">
                  <c:v>-34625537.805542998</c:v>
                </c:pt>
                <c:pt idx="52403">
                  <c:v>-34636726.796379</c:v>
                </c:pt>
                <c:pt idx="52404">
                  <c:v>-34647913.119101003</c:v>
                </c:pt>
                <c:pt idx="52405">
                  <c:v>-34659096.772436999</c:v>
                </c:pt>
                <c:pt idx="52406">
                  <c:v>-34670277.755116001</c:v>
                </c:pt>
                <c:pt idx="52407">
                  <c:v>-34681456.065864004</c:v>
                </c:pt>
                <c:pt idx="52408">
                  <c:v>-34692631.703405999</c:v>
                </c:pt>
                <c:pt idx="52409">
                  <c:v>-34703804.666464001</c:v>
                </c:pt>
                <c:pt idx="52410">
                  <c:v>-34714974.953760989</c:v>
                </c:pt>
                <c:pt idx="52411">
                  <c:v>-34726142.564015999</c:v>
                </c:pt>
                <c:pt idx="52412">
                  <c:v>-34737307.495945007</c:v>
                </c:pt>
                <c:pt idx="52413">
                  <c:v>-34748469.74826701</c:v>
                </c:pt>
                <c:pt idx="52414">
                  <c:v>-34759629.319694005</c:v>
                </c:pt>
                <c:pt idx="52415">
                  <c:v>-34770786.208940007</c:v>
                </c:pt>
                <c:pt idx="52416">
                  <c:v>-34781940.414717004</c:v>
                </c:pt>
                <c:pt idx="52417">
                  <c:v>-34793091.935732998</c:v>
                </c:pt>
                <c:pt idx="52418">
                  <c:v>-34804240.770695008</c:v>
                </c:pt>
                <c:pt idx="52419">
                  <c:v>-34815386.918310992</c:v>
                </c:pt>
                <c:pt idx="52420">
                  <c:v>-34826530.377285004</c:v>
                </c:pt>
                <c:pt idx="52421">
                  <c:v>-34837671.146318004</c:v>
                </c:pt>
                <c:pt idx="52422">
                  <c:v>-34848809.224112004</c:v>
                </c:pt>
                <c:pt idx="52423">
                  <c:v>-34859944.609366</c:v>
                </c:pt>
                <c:pt idx="52424">
                  <c:v>-34871077.300776996</c:v>
                </c:pt>
                <c:pt idx="52425">
                  <c:v>-34882207.297042005</c:v>
                </c:pt>
                <c:pt idx="52426">
                  <c:v>-34893334.596854001</c:v>
                </c:pt>
                <c:pt idx="52427">
                  <c:v>-34904459.198905006</c:v>
                </c:pt>
                <c:pt idx="52428">
                  <c:v>-34915581.101885997</c:v>
                </c:pt>
                <c:pt idx="52429">
                  <c:v>-34926700.30448699</c:v>
                </c:pt>
                <c:pt idx="52430">
                  <c:v>-34937816.805394001</c:v>
                </c:pt>
                <c:pt idx="52431">
                  <c:v>-34948930.603292003</c:v>
                </c:pt>
                <c:pt idx="52432">
                  <c:v>-34960041.696865998</c:v>
                </c:pt>
                <c:pt idx="52433">
                  <c:v>-34971150.084795997</c:v>
                </c:pt>
                <c:pt idx="52434">
                  <c:v>-34982255.765765004</c:v>
                </c:pt>
                <c:pt idx="52435">
                  <c:v>-34993358.738450006</c:v>
                </c:pt>
                <c:pt idx="52436">
                  <c:v>-35004459.001526996</c:v>
                </c:pt>
                <c:pt idx="52437">
                  <c:v>-35015556.553672992</c:v>
                </c:pt>
                <c:pt idx="52438">
                  <c:v>-35026651.39356</c:v>
                </c:pt>
                <c:pt idx="52439">
                  <c:v>-35037743.519859001</c:v>
                </c:pt>
                <c:pt idx="52440">
                  <c:v>-35048832.931242004</c:v>
                </c:pt>
                <c:pt idx="52441">
                  <c:v>-35059919.626374997</c:v>
                </c:pt>
                <c:pt idx="52442">
                  <c:v>-35071003.603925996</c:v>
                </c:pt>
                <c:pt idx="52443">
                  <c:v>-35082084.862558998</c:v>
                </c:pt>
                <c:pt idx="52444">
                  <c:v>-35093163.400936</c:v>
                </c:pt>
                <c:pt idx="52445">
                  <c:v>-35104239.217719994</c:v>
                </c:pt>
                <c:pt idx="52446">
                  <c:v>-35115312.311568998</c:v>
                </c:pt>
                <c:pt idx="52447">
                  <c:v>-35126382.681140006</c:v>
                </c:pt>
                <c:pt idx="52448">
                  <c:v>-35137450.325091004</c:v>
                </c:pt>
                <c:pt idx="52449">
                  <c:v>-35148515.242075004</c:v>
                </c:pt>
                <c:pt idx="52450">
                  <c:v>-35159577.430744998</c:v>
                </c:pt>
                <c:pt idx="52451">
                  <c:v>-35170636.889749996</c:v>
                </c:pt>
                <c:pt idx="52452">
                  <c:v>-35181693.617741004</c:v>
                </c:pt>
                <c:pt idx="52453">
                  <c:v>-35192747.61336299</c:v>
                </c:pt>
                <c:pt idx="52454">
                  <c:v>-35203798.875262998</c:v>
                </c:pt>
                <c:pt idx="52455">
                  <c:v>-35214847.402083993</c:v>
                </c:pt>
                <c:pt idx="52456">
                  <c:v>-35225893.192468002</c:v>
                </c:pt>
                <c:pt idx="52457">
                  <c:v>-35236936.245055005</c:v>
                </c:pt>
                <c:pt idx="52458">
                  <c:v>-35247976.55848299</c:v>
                </c:pt>
                <c:pt idx="52459">
                  <c:v>-35259014.131389</c:v>
                </c:pt>
                <c:pt idx="52460">
                  <c:v>-35270048.962407999</c:v>
                </c:pt>
                <c:pt idx="52461">
                  <c:v>-35281081.050171994</c:v>
                </c:pt>
                <c:pt idx="52462">
                  <c:v>-35292110.393311992</c:v>
                </c:pt>
                <c:pt idx="52463">
                  <c:v>-35303136.990459003</c:v>
                </c:pt>
                <c:pt idx="52464">
                  <c:v>-35314160.840240002</c:v>
                </c:pt>
                <c:pt idx="52465">
                  <c:v>-35325181.94128</c:v>
                </c:pt>
                <c:pt idx="52466">
                  <c:v>-35336200.292204008</c:v>
                </c:pt>
                <c:pt idx="52467">
                  <c:v>-35347215.891633004</c:v>
                </c:pt>
                <c:pt idx="52468">
                  <c:v>-35358228.73819001</c:v>
                </c:pt>
                <c:pt idx="52469">
                  <c:v>-35369238.830490999</c:v>
                </c:pt>
                <c:pt idx="52470">
                  <c:v>-35380246.167155005</c:v>
                </c:pt>
                <c:pt idx="52471">
                  <c:v>-35391250.746795997</c:v>
                </c:pt>
                <c:pt idx="52472">
                  <c:v>-35402252.568026997</c:v>
                </c:pt>
                <c:pt idx="52473">
                  <c:v>-35413251.629461005</c:v>
                </c:pt>
                <c:pt idx="52474">
                  <c:v>-35424247.929706998</c:v>
                </c:pt>
                <c:pt idx="52475">
                  <c:v>-35435241.467371993</c:v>
                </c:pt>
                <c:pt idx="52476">
                  <c:v>-35446232.241064005</c:v>
                </c:pt>
                <c:pt idx="52477">
                  <c:v>-35457220.249384999</c:v>
                </c:pt>
                <c:pt idx="52478">
                  <c:v>-35468205.490940005</c:v>
                </c:pt>
                <c:pt idx="52479">
                  <c:v>-35479187.964328997</c:v>
                </c:pt>
                <c:pt idx="52480">
                  <c:v>-35490167.668150008</c:v>
                </c:pt>
                <c:pt idx="52481">
                  <c:v>-35501144.601000011</c:v>
                </c:pt>
                <c:pt idx="52482">
                  <c:v>-35512118.761476003</c:v>
                </c:pt>
                <c:pt idx="52483">
                  <c:v>-35523090.148170002</c:v>
                </c:pt>
                <c:pt idx="52484">
                  <c:v>-35534058.759674005</c:v>
                </c:pt>
                <c:pt idx="52485">
                  <c:v>-35545024.594578005</c:v>
                </c:pt>
                <c:pt idx="52486">
                  <c:v>-35555987.651469998</c:v>
                </c:pt>
                <c:pt idx="52487">
                  <c:v>-35566947.92893701</c:v>
                </c:pt>
                <c:pt idx="52488">
                  <c:v>-35577905.425562002</c:v>
                </c:pt>
                <c:pt idx="52489">
                  <c:v>-35588860.139928006</c:v>
                </c:pt>
                <c:pt idx="52490">
                  <c:v>-35599812.070615999</c:v>
                </c:pt>
                <c:pt idx="52491">
                  <c:v>-35610761.216205999</c:v>
                </c:pt>
                <c:pt idx="52492">
                  <c:v>-35621707.575273007</c:v>
                </c:pt>
                <c:pt idx="52493">
                  <c:v>-35632651.146393001</c:v>
                </c:pt>
                <c:pt idx="52494">
                  <c:v>-35643591.928140007</c:v>
                </c:pt>
                <c:pt idx="52495">
                  <c:v>-35654529.919084996</c:v>
                </c:pt>
                <c:pt idx="52496">
                  <c:v>-35665465.117797002</c:v>
                </c:pt>
                <c:pt idx="52497">
                  <c:v>-35676397.522845998</c:v>
                </c:pt>
                <c:pt idx="52498">
                  <c:v>-35687327.132797003</c:v>
                </c:pt>
                <c:pt idx="52499">
                  <c:v>-35698253.946213</c:v>
                </c:pt>
                <c:pt idx="52500">
                  <c:v>-35709177.961658008</c:v>
                </c:pt>
                <c:pt idx="52501">
                  <c:v>-35720099.177692011</c:v>
                </c:pt>
                <c:pt idx="52502">
                  <c:v>-35731017.592873998</c:v>
                </c:pt>
                <c:pt idx="52503">
                  <c:v>-35741933.205760002</c:v>
                </c:pt>
                <c:pt idx="52504">
                  <c:v>-35752846.014904998</c:v>
                </c:pt>
                <c:pt idx="52505">
                  <c:v>-35763756.018863</c:v>
                </c:pt>
                <c:pt idx="52506">
                  <c:v>-35774663.216185004</c:v>
                </c:pt>
                <c:pt idx="52507">
                  <c:v>-35785567.605420001</c:v>
                </c:pt>
                <c:pt idx="52508">
                  <c:v>-35796469.185115002</c:v>
                </c:pt>
                <c:pt idx="52509">
                  <c:v>-35807367.953816995</c:v>
                </c:pt>
                <c:pt idx="52510">
                  <c:v>-35818263.910069004</c:v>
                </c:pt>
                <c:pt idx="52511">
                  <c:v>-35829157.052412994</c:v>
                </c:pt>
                <c:pt idx="52512">
                  <c:v>-35840047.379388995</c:v>
                </c:pt>
                <c:pt idx="52513">
                  <c:v>-35850934.889536001</c:v>
                </c:pt>
                <c:pt idx="52514">
                  <c:v>-35861819.581388995</c:v>
                </c:pt>
                <c:pt idx="52515">
                  <c:v>-35872701.453483991</c:v>
                </c:pt>
                <c:pt idx="52516">
                  <c:v>-35883580.504351996</c:v>
                </c:pt>
                <c:pt idx="52517">
                  <c:v>-35894456.732524</c:v>
                </c:pt>
                <c:pt idx="52518">
                  <c:v>-35905330.136529997</c:v>
                </c:pt>
                <c:pt idx="52519">
                  <c:v>-35916200.714895003</c:v>
                </c:pt>
                <c:pt idx="52520">
                  <c:v>-35927068.466146</c:v>
                </c:pt>
                <c:pt idx="52521">
                  <c:v>-35937933.388804995</c:v>
                </c:pt>
                <c:pt idx="52522">
                  <c:v>-35948795.481394</c:v>
                </c:pt>
                <c:pt idx="52523">
                  <c:v>-35959654.742431998</c:v>
                </c:pt>
                <c:pt idx="52524">
                  <c:v>-35970511.170436002</c:v>
                </c:pt>
                <c:pt idx="52525">
                  <c:v>-35981364.763921998</c:v>
                </c:pt>
                <c:pt idx="52526">
                  <c:v>-35992215.521404006</c:v>
                </c:pt>
                <c:pt idx="52527">
                  <c:v>-36003063.441394001</c:v>
                </c:pt>
                <c:pt idx="52528">
                  <c:v>-36013908.522399999</c:v>
                </c:pt>
                <c:pt idx="52529">
                  <c:v>-36024750.762933008</c:v>
                </c:pt>
                <c:pt idx="52530">
                  <c:v>-36035590.161497004</c:v>
                </c:pt>
                <c:pt idx="52531">
                  <c:v>-36046426.716596</c:v>
                </c:pt>
                <c:pt idx="52532">
                  <c:v>-36057260.426734</c:v>
                </c:pt>
                <c:pt idx="52533">
                  <c:v>-36068091.290409006</c:v>
                </c:pt>
                <c:pt idx="52534">
                  <c:v>-36078919.30612199</c:v>
                </c:pt>
                <c:pt idx="52535">
                  <c:v>-36089744.472367994</c:v>
                </c:pt>
                <c:pt idx="52536">
                  <c:v>-36100566.787642002</c:v>
                </c:pt>
                <c:pt idx="52537">
                  <c:v>-36111386.250436001</c:v>
                </c:pt>
                <c:pt idx="52538">
                  <c:v>-36122202.859242</c:v>
                </c:pt>
                <c:pt idx="52539">
                  <c:v>-36133016.612548001</c:v>
                </c:pt>
                <c:pt idx="52540">
                  <c:v>-36143827.508841999</c:v>
                </c:pt>
                <c:pt idx="52541">
                  <c:v>-36154635.546607003</c:v>
                </c:pt>
                <c:pt idx="52542">
                  <c:v>-36165440.724328004</c:v>
                </c:pt>
                <c:pt idx="52543">
                  <c:v>-36176243.040485993</c:v>
                </c:pt>
                <c:pt idx="52544">
                  <c:v>-36187042.493559003</c:v>
                </c:pt>
                <c:pt idx="52545">
                  <c:v>-36197839.082024992</c:v>
                </c:pt>
                <c:pt idx="52546">
                  <c:v>-36208632.804358996</c:v>
                </c:pt>
                <c:pt idx="52547">
                  <c:v>-36219423.659035005</c:v>
                </c:pt>
                <c:pt idx="52548">
                  <c:v>-36230211.644524001</c:v>
                </c:pt>
                <c:pt idx="52549">
                  <c:v>-36240996.759296007</c:v>
                </c:pt>
                <c:pt idx="52550">
                  <c:v>-36251779.001818001</c:v>
                </c:pt>
                <c:pt idx="52551">
                  <c:v>-36262558.370554999</c:v>
                </c:pt>
                <c:pt idx="52552">
                  <c:v>-36273334.863972992</c:v>
                </c:pt>
                <c:pt idx="52553">
                  <c:v>-36284108.480531998</c:v>
                </c:pt>
                <c:pt idx="52554">
                  <c:v>-36294879.218691006</c:v>
                </c:pt>
                <c:pt idx="52555">
                  <c:v>-36305647.076909997</c:v>
                </c:pt>
                <c:pt idx="52556">
                  <c:v>-36316412.053643003</c:v>
                </c:pt>
                <c:pt idx="52557">
                  <c:v>-36327174.147344999</c:v>
                </c:pt>
                <c:pt idx="52558">
                  <c:v>-36337933.356467992</c:v>
                </c:pt>
                <c:pt idx="52559">
                  <c:v>-36348689.679461002</c:v>
                </c:pt>
                <c:pt idx="52560">
                  <c:v>-36359443.114771992</c:v>
                </c:pt>
                <c:pt idx="52561">
                  <c:v>-36370193.660848007</c:v>
                </c:pt>
                <c:pt idx="52562">
                  <c:v>-36380941.316133</c:v>
                </c:pt>
                <c:pt idx="52563">
                  <c:v>-36391686.079069003</c:v>
                </c:pt>
                <c:pt idx="52564">
                  <c:v>-36402427.948095001</c:v>
                </c:pt>
                <c:pt idx="52565">
                  <c:v>-36413166.921650007</c:v>
                </c:pt>
                <c:pt idx="52566">
                  <c:v>-36423902.998171002</c:v>
                </c:pt>
                <c:pt idx="52567">
                  <c:v>-36434636.176091</c:v>
                </c:pt>
                <c:pt idx="52568">
                  <c:v>-36445366.453841992</c:v>
                </c:pt>
                <c:pt idx="52569">
                  <c:v>-36456093.829856001</c:v>
                </c:pt>
                <c:pt idx="52570">
                  <c:v>-36466818.302558996</c:v>
                </c:pt>
                <c:pt idx="52571">
                  <c:v>-36477539.870377995</c:v>
                </c:pt>
                <c:pt idx="52572">
                  <c:v>-36488258.531738006</c:v>
                </c:pt>
                <c:pt idx="52573">
                  <c:v>-36498974.285061002</c:v>
                </c:pt>
                <c:pt idx="52574">
                  <c:v>-36509687.128766999</c:v>
                </c:pt>
                <c:pt idx="52575">
                  <c:v>-36520397.061274007</c:v>
                </c:pt>
                <c:pt idx="52576">
                  <c:v>-36531104.080998003</c:v>
                </c:pt>
                <c:pt idx="52577">
                  <c:v>-36541808.186353996</c:v>
                </c:pt>
                <c:pt idx="52578">
                  <c:v>-36552509.375754997</c:v>
                </c:pt>
                <c:pt idx="52579">
                  <c:v>-36563207.647609003</c:v>
                </c:pt>
                <c:pt idx="52580">
                  <c:v>-36573903.000325993</c:v>
                </c:pt>
                <c:pt idx="52581">
                  <c:v>-36584595.432311989</c:v>
                </c:pt>
                <c:pt idx="52582">
                  <c:v>-36595284.941970997</c:v>
                </c:pt>
                <c:pt idx="52583">
                  <c:v>-36605971.527704</c:v>
                </c:pt>
                <c:pt idx="52584">
                  <c:v>-36616655.187913001</c:v>
                </c:pt>
                <c:pt idx="52585">
                  <c:v>-36627335.920996003</c:v>
                </c:pt>
                <c:pt idx="52586">
                  <c:v>-36638013.725348011</c:v>
                </c:pt>
                <c:pt idx="52587">
                  <c:v>-36648688.599364005</c:v>
                </c:pt>
                <c:pt idx="52588">
                  <c:v>-36659360.541435003</c:v>
                </c:pt>
                <c:pt idx="52589">
                  <c:v>-36670029.549952999</c:v>
                </c:pt>
                <c:pt idx="52590">
                  <c:v>-36680695.623304002</c:v>
                </c:pt>
                <c:pt idx="52591">
                  <c:v>-36691358.759875</c:v>
                </c:pt>
                <c:pt idx="52592">
                  <c:v>-36702018.958049998</c:v>
                </c:pt>
                <c:pt idx="52593">
                  <c:v>-36712676.21621</c:v>
                </c:pt>
                <c:pt idx="52594">
                  <c:v>-36723330.532735996</c:v>
                </c:pt>
                <c:pt idx="52595">
                  <c:v>-36733981.906005993</c:v>
                </c:pt>
                <c:pt idx="52596">
                  <c:v>-36744630.334394</c:v>
                </c:pt>
                <c:pt idx="52597">
                  <c:v>-36755275.816275991</c:v>
                </c:pt>
                <c:pt idx="52598">
                  <c:v>-36765918.350021988</c:v>
                </c:pt>
                <c:pt idx="52599">
                  <c:v>-36776557.934003003</c:v>
                </c:pt>
                <c:pt idx="52600">
                  <c:v>-36787194.566584997</c:v>
                </c:pt>
                <c:pt idx="52601">
                  <c:v>-36797828.246135004</c:v>
                </c:pt>
                <c:pt idx="52602">
                  <c:v>-36808458.971014999</c:v>
                </c:pt>
                <c:pt idx="52603">
                  <c:v>-36819086.739588007</c:v>
                </c:pt>
                <c:pt idx="52604">
                  <c:v>-36829711.550211996</c:v>
                </c:pt>
                <c:pt idx="52605">
                  <c:v>-36840333.401245005</c:v>
                </c:pt>
                <c:pt idx="52606">
                  <c:v>-36850952.291043006</c:v>
                </c:pt>
                <c:pt idx="52607">
                  <c:v>-36861568.217956997</c:v>
                </c:pt>
                <c:pt idx="52608">
                  <c:v>-36872181.180339999</c:v>
                </c:pt>
                <c:pt idx="52609">
                  <c:v>-36882791.176540002</c:v>
                </c:pt>
                <c:pt idx="52610">
                  <c:v>-36893398.204905003</c:v>
                </c:pt>
                <c:pt idx="52611">
                  <c:v>-36904002.263778001</c:v>
                </c:pt>
                <c:pt idx="52612">
                  <c:v>-36914603.351503</c:v>
                </c:pt>
                <c:pt idx="52613">
                  <c:v>-36925201.466420993</c:v>
                </c:pt>
                <c:pt idx="52614">
                  <c:v>-36935796.606869996</c:v>
                </c:pt>
                <c:pt idx="52615">
                  <c:v>-36946388.771186002</c:v>
                </c:pt>
                <c:pt idx="52616">
                  <c:v>-36956977.957704991</c:v>
                </c:pt>
                <c:pt idx="52617">
                  <c:v>-36967564.164756998</c:v>
                </c:pt>
                <c:pt idx="52618">
                  <c:v>-36978147.390675001</c:v>
                </c:pt>
                <c:pt idx="52619">
                  <c:v>-36988727.633784994</c:v>
                </c:pt>
                <c:pt idx="52620">
                  <c:v>-36999304.89241299</c:v>
                </c:pt>
                <c:pt idx="52621">
                  <c:v>-37009879.164884999</c:v>
                </c:pt>
                <c:pt idx="52622">
                  <c:v>-37020450.449519999</c:v>
                </c:pt>
                <c:pt idx="52623">
                  <c:v>-37031018.744640008</c:v>
                </c:pt>
                <c:pt idx="52624">
                  <c:v>-37041584.048561998</c:v>
                </c:pt>
                <c:pt idx="52625">
                  <c:v>-37052146.359600998</c:v>
                </c:pt>
                <c:pt idx="52626">
                  <c:v>-37062705.676070996</c:v>
                </c:pt>
                <c:pt idx="52627">
                  <c:v>-37073261.996281996</c:v>
                </c:pt>
                <c:pt idx="52628">
                  <c:v>-37083815.318544</c:v>
                </c:pt>
                <c:pt idx="52629">
                  <c:v>-37094365.641165003</c:v>
                </c:pt>
                <c:pt idx="52630">
                  <c:v>-37104912.962448001</c:v>
                </c:pt>
                <c:pt idx="52631">
                  <c:v>-37115457.280698009</c:v>
                </c:pt>
                <c:pt idx="52632">
                  <c:v>-37125998.594213009</c:v>
                </c:pt>
                <c:pt idx="52633">
                  <c:v>-37136536.901294008</c:v>
                </c:pt>
                <c:pt idx="52634">
                  <c:v>-37147072.200235009</c:v>
                </c:pt>
                <c:pt idx="52635">
                  <c:v>-37157604.489331998</c:v>
                </c:pt>
                <c:pt idx="52636">
                  <c:v>-37168133.766877003</c:v>
                </c:pt>
                <c:pt idx="52637">
                  <c:v>-37178660.031159006</c:v>
                </c:pt>
                <c:pt idx="52638">
                  <c:v>-37189183.280467011</c:v>
                </c:pt>
                <c:pt idx="52639">
                  <c:v>-37199703.513085991</c:v>
                </c:pt>
                <c:pt idx="52640">
                  <c:v>-37210220.727299012</c:v>
                </c:pt>
                <c:pt idx="52641">
                  <c:v>-37220734.921388</c:v>
                </c:pt>
                <c:pt idx="52642">
                  <c:v>-37231246.093633018</c:v>
                </c:pt>
                <c:pt idx="52643">
                  <c:v>-37241754.242308997</c:v>
                </c:pt>
                <c:pt idx="52644">
                  <c:v>-37252259.36569301</c:v>
                </c:pt>
                <c:pt idx="52645">
                  <c:v>-37262761.462057002</c:v>
                </c:pt>
                <c:pt idx="52646">
                  <c:v>-37273260.529671006</c:v>
                </c:pt>
                <c:pt idx="52647">
                  <c:v>-37283756.566803999</c:v>
                </c:pt>
                <c:pt idx="52648">
                  <c:v>-37294249.571721993</c:v>
                </c:pt>
                <c:pt idx="52649">
                  <c:v>-37304739.542690001</c:v>
                </c:pt>
                <c:pt idx="52650">
                  <c:v>-37315226.477968</c:v>
                </c:pt>
                <c:pt idx="52651">
                  <c:v>-37325710.375817999</c:v>
                </c:pt>
                <c:pt idx="52652">
                  <c:v>-37336191.234496005</c:v>
                </c:pt>
                <c:pt idx="52653">
                  <c:v>-37346669.052257001</c:v>
                </c:pt>
                <c:pt idx="52654">
                  <c:v>-37357143.827355996</c:v>
                </c:pt>
                <c:pt idx="52655">
                  <c:v>-37367615.558043003</c:v>
                </c:pt>
                <c:pt idx="52656">
                  <c:v>-37378084.242567003</c:v>
                </c:pt>
                <c:pt idx="52657">
                  <c:v>-37388549.879174002</c:v>
                </c:pt>
                <c:pt idx="52658">
                  <c:v>-37399012.466109</c:v>
                </c:pt>
                <c:pt idx="52659">
                  <c:v>-37409472.001615003</c:v>
                </c:pt>
                <c:pt idx="52660">
                  <c:v>-37419928.483929992</c:v>
                </c:pt>
                <c:pt idx="52661">
                  <c:v>-37430381.911294006</c:v>
                </c:pt>
                <c:pt idx="52662">
                  <c:v>-37440832.281941004</c:v>
                </c:pt>
                <c:pt idx="52663">
                  <c:v>-37451279.594106011</c:v>
                </c:pt>
                <c:pt idx="52664">
                  <c:v>-37461723.846018992</c:v>
                </c:pt>
                <c:pt idx="52665">
                  <c:v>-37472165.035909005</c:v>
                </c:pt>
                <c:pt idx="52666">
                  <c:v>-37482603.162004001</c:v>
                </c:pt>
                <c:pt idx="52667">
                  <c:v>-37493038.222526997</c:v>
                </c:pt>
                <c:pt idx="52668">
                  <c:v>-37503470.215701997</c:v>
                </c:pt>
                <c:pt idx="52669">
                  <c:v>-37513899.139748007</c:v>
                </c:pt>
                <c:pt idx="52670">
                  <c:v>-37524324.992882989</c:v>
                </c:pt>
                <c:pt idx="52671">
                  <c:v>-37534747.773323998</c:v>
                </c:pt>
                <c:pt idx="52672">
                  <c:v>-37545167.479282998</c:v>
                </c:pt>
                <c:pt idx="52673">
                  <c:v>-37555584.108971</c:v>
                </c:pt>
                <c:pt idx="52674">
                  <c:v>-37565997.660599008</c:v>
                </c:pt>
                <c:pt idx="52675">
                  <c:v>-37576408.132370993</c:v>
                </c:pt>
                <c:pt idx="52676">
                  <c:v>-37586815.522494003</c:v>
                </c:pt>
                <c:pt idx="52677">
                  <c:v>-37597219.829170011</c:v>
                </c:pt>
                <c:pt idx="52678">
                  <c:v>-37607621.050596997</c:v>
                </c:pt>
                <c:pt idx="52679">
                  <c:v>-37618019.184974998</c:v>
                </c:pt>
                <c:pt idx="52680">
                  <c:v>-37628414.230499007</c:v>
                </c:pt>
                <c:pt idx="52681">
                  <c:v>-37638806.185361996</c:v>
                </c:pt>
                <c:pt idx="52682">
                  <c:v>-37649195.047754996</c:v>
                </c:pt>
                <c:pt idx="52683">
                  <c:v>-37659580.815866992</c:v>
                </c:pt>
                <c:pt idx="52684">
                  <c:v>-37669963.487883992</c:v>
                </c:pt>
                <c:pt idx="52685">
                  <c:v>-37680343.061991006</c:v>
                </c:pt>
                <c:pt idx="52686">
                  <c:v>-37690719.536369994</c:v>
                </c:pt>
                <c:pt idx="52687">
                  <c:v>-37701092.909200005</c:v>
                </c:pt>
                <c:pt idx="52688">
                  <c:v>-37711463.178660005</c:v>
                </c:pt>
                <c:pt idx="52689">
                  <c:v>-37721830.342922993</c:v>
                </c:pt>
                <c:pt idx="52690">
                  <c:v>-37732194.400164001</c:v>
                </c:pt>
                <c:pt idx="52691">
                  <c:v>-37742555.348552004</c:v>
                </c:pt>
                <c:pt idx="52692">
                  <c:v>-37752913.186255999</c:v>
                </c:pt>
                <c:pt idx="52693">
                  <c:v>-37763267.911443003</c:v>
                </c:pt>
                <c:pt idx="52694">
                  <c:v>-37773619.522275001</c:v>
                </c:pt>
                <c:pt idx="52695">
                  <c:v>-37783968.016914994</c:v>
                </c:pt>
                <c:pt idx="52696">
                  <c:v>-37794313.393521994</c:v>
                </c:pt>
                <c:pt idx="52697">
                  <c:v>-37804655.650251999</c:v>
                </c:pt>
                <c:pt idx="52698">
                  <c:v>-37814994.785261005</c:v>
                </c:pt>
                <c:pt idx="52699">
                  <c:v>-37825330.796700001</c:v>
                </c:pt>
                <c:pt idx="52700">
                  <c:v>-37835663.682719991</c:v>
                </c:pt>
                <c:pt idx="52701">
                  <c:v>-37845993.441467002</c:v>
                </c:pt>
                <c:pt idx="52702">
                  <c:v>-37856320.071089</c:v>
                </c:pt>
                <c:pt idx="52703">
                  <c:v>-37866643.569727011</c:v>
                </c:pt>
                <c:pt idx="52704">
                  <c:v>-37876963.935523003</c:v>
                </c:pt>
                <c:pt idx="52705">
                  <c:v>-37887281.166615002</c:v>
                </c:pt>
                <c:pt idx="52706">
                  <c:v>-37897595.261139013</c:v>
                </c:pt>
                <c:pt idx="52707">
                  <c:v>-37907906.217229001</c:v>
                </c:pt>
                <c:pt idx="52708">
                  <c:v>-37918214.033016004</c:v>
                </c:pt>
                <c:pt idx="52709">
                  <c:v>-37928518.706629999</c:v>
                </c:pt>
                <c:pt idx="52710">
                  <c:v>-37938820.236198008</c:v>
                </c:pt>
                <c:pt idx="52711">
                  <c:v>-37949118.619842999</c:v>
                </c:pt>
                <c:pt idx="52712">
                  <c:v>-37959413.855688997</c:v>
                </c:pt>
                <c:pt idx="52713">
                  <c:v>-37969705.941854998</c:v>
                </c:pt>
                <c:pt idx="52714">
                  <c:v>-37979994.876457997</c:v>
                </c:pt>
                <c:pt idx="52715">
                  <c:v>-37990280.657614</c:v>
                </c:pt>
                <c:pt idx="52716">
                  <c:v>-38000563.283435002</c:v>
                </c:pt>
                <c:pt idx="52717">
                  <c:v>-38010842.752031997</c:v>
                </c:pt>
                <c:pt idx="52718">
                  <c:v>-38021119.061512999</c:v>
                </c:pt>
                <c:pt idx="52719">
                  <c:v>-38031392.209984004</c:v>
                </c:pt>
                <c:pt idx="52720">
                  <c:v>-38041662.195548013</c:v>
                </c:pt>
                <c:pt idx="52721">
                  <c:v>-38051929.016305991</c:v>
                </c:pt>
                <c:pt idx="52722">
                  <c:v>-38062192.670356996</c:v>
                </c:pt>
                <c:pt idx="52723">
                  <c:v>-38072453.155796997</c:v>
                </c:pt>
                <c:pt idx="52724">
                  <c:v>-38082710.470719993</c:v>
                </c:pt>
                <c:pt idx="52725">
                  <c:v>-38092964.613217011</c:v>
                </c:pt>
                <c:pt idx="52726">
                  <c:v>-38103215.581378996</c:v>
                </c:pt>
                <c:pt idx="52727">
                  <c:v>-38113463.373290002</c:v>
                </c:pt>
                <c:pt idx="52728">
                  <c:v>-38123707.987037003</c:v>
                </c:pt>
                <c:pt idx="52729">
                  <c:v>-38133949.420700997</c:v>
                </c:pt>
                <c:pt idx="52730">
                  <c:v>-38144187.672360994</c:v>
                </c:pt>
                <c:pt idx="52731">
                  <c:v>-38154422.740095004</c:v>
                </c:pt>
                <c:pt idx="52732">
                  <c:v>-38164654.621978007</c:v>
                </c:pt>
                <c:pt idx="52733">
                  <c:v>-38174883.316082984</c:v>
                </c:pt>
                <c:pt idx="52734">
                  <c:v>-38185108.820478</c:v>
                </c:pt>
                <c:pt idx="52735">
                  <c:v>-38195331.133233011</c:v>
                </c:pt>
                <c:pt idx="52736">
                  <c:v>-38205550.252411991</c:v>
                </c:pt>
                <c:pt idx="52737">
                  <c:v>-38215766.176077001</c:v>
                </c:pt>
                <c:pt idx="52738">
                  <c:v>-38225978.902291</c:v>
                </c:pt>
                <c:pt idx="52739">
                  <c:v>-38236188.429110005</c:v>
                </c:pt>
                <c:pt idx="52740">
                  <c:v>-38246394.754589997</c:v>
                </c:pt>
                <c:pt idx="52741">
                  <c:v>-38256597.876784988</c:v>
                </c:pt>
                <c:pt idx="52742">
                  <c:v>-38266797.793744005</c:v>
                </c:pt>
                <c:pt idx="52743">
                  <c:v>-38276994.503518</c:v>
                </c:pt>
                <c:pt idx="52744">
                  <c:v>-38287188.004150003</c:v>
                </c:pt>
                <c:pt idx="52745">
                  <c:v>-38297378.293686002</c:v>
                </c:pt>
                <c:pt idx="52746">
                  <c:v>-38307565.370166004</c:v>
                </c:pt>
                <c:pt idx="52747">
                  <c:v>-38317749.231628008</c:v>
                </c:pt>
                <c:pt idx="52748">
                  <c:v>-38327929.876109995</c:v>
                </c:pt>
                <c:pt idx="52749">
                  <c:v>-38338107.301644005</c:v>
                </c:pt>
                <c:pt idx="52750">
                  <c:v>-38348281.506260999</c:v>
                </c:pt>
                <c:pt idx="52751">
                  <c:v>-38358452.487992004</c:v>
                </c:pt>
                <c:pt idx="52752">
                  <c:v>-38368620.244861998</c:v>
                </c:pt>
                <c:pt idx="52753">
                  <c:v>-38378784.774894007</c:v>
                </c:pt>
                <c:pt idx="52754">
                  <c:v>-38388946.076111995</c:v>
                </c:pt>
                <c:pt idx="52755">
                  <c:v>-38399104.146532997</c:v>
                </c:pt>
                <c:pt idx="52756">
                  <c:v>-38409258.984173998</c:v>
                </c:pt>
                <c:pt idx="52757">
                  <c:v>-38419410.587049</c:v>
                </c:pt>
                <c:pt idx="52758">
                  <c:v>-38429558.953169994</c:v>
                </c:pt>
                <c:pt idx="52759">
                  <c:v>-38439704.080546997</c:v>
                </c:pt>
                <c:pt idx="52760">
                  <c:v>-38449845.967184998</c:v>
                </c:pt>
                <c:pt idx="52761">
                  <c:v>-38459984.611088999</c:v>
                </c:pt>
                <c:pt idx="52762">
                  <c:v>-38470120.010260001</c:v>
                </c:pt>
                <c:pt idx="52763">
                  <c:v>-38480252.162699006</c:v>
                </c:pt>
                <c:pt idx="52764">
                  <c:v>-38490381.066400997</c:v>
                </c:pt>
                <c:pt idx="52765">
                  <c:v>-38500506.719361</c:v>
                </c:pt>
                <c:pt idx="52766">
                  <c:v>-38510629.119571</c:v>
                </c:pt>
                <c:pt idx="52767">
                  <c:v>-38520748.265020005</c:v>
                </c:pt>
                <c:pt idx="52768">
                  <c:v>-38530864.153694004</c:v>
                </c:pt>
                <c:pt idx="52769">
                  <c:v>-38540976.783578999</c:v>
                </c:pt>
                <c:pt idx="52770">
                  <c:v>-38551086.152654998</c:v>
                </c:pt>
                <c:pt idx="52771">
                  <c:v>-38561192.258901998</c:v>
                </c:pt>
                <c:pt idx="52772">
                  <c:v>-38571295.100297004</c:v>
                </c:pt>
                <c:pt idx="52773">
                  <c:v>-38581394.674813002</c:v>
                </c:pt>
                <c:pt idx="52774">
                  <c:v>-38591490.980422996</c:v>
                </c:pt>
                <c:pt idx="52775">
                  <c:v>-38601584.015097007</c:v>
                </c:pt>
                <c:pt idx="52776">
                  <c:v>-38611673.776799001</c:v>
                </c:pt>
                <c:pt idx="52777">
                  <c:v>-38621760.263495006</c:v>
                </c:pt>
                <c:pt idx="52778">
                  <c:v>-38631843.473145999</c:v>
                </c:pt>
                <c:pt idx="52779">
                  <c:v>-38641923.40371199</c:v>
                </c:pt>
                <c:pt idx="52780">
                  <c:v>-38652000.053148001</c:v>
                </c:pt>
                <c:pt idx="52781">
                  <c:v>-38662073.419408999</c:v>
                </c:pt>
                <c:pt idx="52782">
                  <c:v>-38672143.500445999</c:v>
                </c:pt>
                <c:pt idx="52783">
                  <c:v>-38682210.294208013</c:v>
                </c:pt>
                <c:pt idx="52784">
                  <c:v>-38692273.798641019</c:v>
                </c:pt>
                <c:pt idx="52785">
                  <c:v>-38702334.011689998</c:v>
                </c:pt>
                <c:pt idx="52786">
                  <c:v>-38712390.931295007</c:v>
                </c:pt>
                <c:pt idx="52787">
                  <c:v>-38722444.555395</c:v>
                </c:pt>
                <c:pt idx="52788">
                  <c:v>-38732494.881925993</c:v>
                </c:pt>
                <c:pt idx="52789">
                  <c:v>-38742541.908821993</c:v>
                </c:pt>
                <c:pt idx="52790">
                  <c:v>-38752585.634014003</c:v>
                </c:pt>
                <c:pt idx="52791">
                  <c:v>-38762626.055430003</c:v>
                </c:pt>
                <c:pt idx="52792">
                  <c:v>-38772663.170995004</c:v>
                </c:pt>
                <c:pt idx="52793">
                  <c:v>-38782696.978634007</c:v>
                </c:pt>
                <c:pt idx="52794">
                  <c:v>-38792727.476265997</c:v>
                </c:pt>
                <c:pt idx="52795">
                  <c:v>-38802754.661810003</c:v>
                </c:pt>
                <c:pt idx="52796">
                  <c:v>-38812778.533181995</c:v>
                </c:pt>
                <c:pt idx="52797">
                  <c:v>-38822799.088294007</c:v>
                </c:pt>
                <c:pt idx="52798">
                  <c:v>-38832816.325056002</c:v>
                </c:pt>
                <c:pt idx="52799">
                  <c:v>-38842830.241375998</c:v>
                </c:pt>
                <c:pt idx="52800">
                  <c:v>-38852840.835160002</c:v>
                </c:pt>
                <c:pt idx="52801">
                  <c:v>-38862848.104309998</c:v>
                </c:pt>
                <c:pt idx="52802">
                  <c:v>-38872852.04672499</c:v>
                </c:pt>
                <c:pt idx="52803">
                  <c:v>-38882852.660302997</c:v>
                </c:pt>
                <c:pt idx="52804">
                  <c:v>-38892849.942938998</c:v>
                </c:pt>
                <c:pt idx="52805">
                  <c:v>-38902843.892523997</c:v>
                </c:pt>
                <c:pt idx="52806">
                  <c:v>-38912834.506949</c:v>
                </c:pt>
                <c:pt idx="52807">
                  <c:v>-38922821.784099005</c:v>
                </c:pt>
                <c:pt idx="52808">
                  <c:v>-38932805.721859008</c:v>
                </c:pt>
                <c:pt idx="52809">
                  <c:v>-38942786.318109997</c:v>
                </c:pt>
                <c:pt idx="52810">
                  <c:v>-38952763.570731997</c:v>
                </c:pt>
                <c:pt idx="52811">
                  <c:v>-38962737.477600999</c:v>
                </c:pt>
                <c:pt idx="52812">
                  <c:v>-38972708.036590002</c:v>
                </c:pt>
                <c:pt idx="52813">
                  <c:v>-38982675.245570004</c:v>
                </c:pt>
                <c:pt idx="52814">
                  <c:v>-38992639.102408998</c:v>
                </c:pt>
                <c:pt idx="52815">
                  <c:v>-39002599.604974002</c:v>
                </c:pt>
                <c:pt idx="52816">
                  <c:v>-39012556.751125999</c:v>
                </c:pt>
                <c:pt idx="52817">
                  <c:v>-39022510.538727</c:v>
                </c:pt>
                <c:pt idx="52818">
                  <c:v>-39032460.965635009</c:v>
                </c:pt>
                <c:pt idx="52819">
                  <c:v>-39042408.029702999</c:v>
                </c:pt>
                <c:pt idx="52820">
                  <c:v>-39052351.728785001</c:v>
                </c:pt>
                <c:pt idx="52821">
                  <c:v>-39062292.060731001</c:v>
                </c:pt>
                <c:pt idx="52822">
                  <c:v>-39072229.023385994</c:v>
                </c:pt>
                <c:pt idx="52823">
                  <c:v>-39082162.614596002</c:v>
                </c:pt>
                <c:pt idx="52824">
                  <c:v>-39092092.832203001</c:v>
                </c:pt>
                <c:pt idx="52825">
                  <c:v>-39102019.674044006</c:v>
                </c:pt>
                <c:pt idx="52826">
                  <c:v>-39111943.137956999</c:v>
                </c:pt>
                <c:pt idx="52827">
                  <c:v>-39121863.221774004</c:v>
                </c:pt>
                <c:pt idx="52828">
                  <c:v>-39131779.923327997</c:v>
                </c:pt>
                <c:pt idx="52829">
                  <c:v>-39141693.240445003</c:v>
                </c:pt>
                <c:pt idx="52830">
                  <c:v>-39151603.170952</c:v>
                </c:pt>
                <c:pt idx="52831">
                  <c:v>-39161509.712670997</c:v>
                </c:pt>
                <c:pt idx="52832">
                  <c:v>-39171412.863421991</c:v>
                </c:pt>
                <c:pt idx="52833">
                  <c:v>-39181312.621022999</c:v>
                </c:pt>
                <c:pt idx="52834">
                  <c:v>-39191208.983287998</c:v>
                </c:pt>
                <c:pt idx="52835">
                  <c:v>-39201101.948028997</c:v>
                </c:pt>
                <c:pt idx="52836">
                  <c:v>-39210991.513054997</c:v>
                </c:pt>
                <c:pt idx="52837">
                  <c:v>-39220877.676173002</c:v>
                </c:pt>
                <c:pt idx="52838">
                  <c:v>-39230760.435185999</c:v>
                </c:pt>
                <c:pt idx="52839">
                  <c:v>-39240639.787896</c:v>
                </c:pt>
                <c:pt idx="52840">
                  <c:v>-39250515.732100002</c:v>
                </c:pt>
                <c:pt idx="52841">
                  <c:v>-39260388.265595011</c:v>
                </c:pt>
                <c:pt idx="52842">
                  <c:v>-39270257.386171989</c:v>
                </c:pt>
                <c:pt idx="52843">
                  <c:v>-39280123.091622002</c:v>
                </c:pt>
                <c:pt idx="52844">
                  <c:v>-39289985.379731998</c:v>
                </c:pt>
                <c:pt idx="52845">
                  <c:v>-39299844.248287007</c:v>
                </c:pt>
                <c:pt idx="52846">
                  <c:v>-39309699.695068009</c:v>
                </c:pt>
                <c:pt idx="52847">
                  <c:v>-39319551.717854001</c:v>
                </c:pt>
                <c:pt idx="52848">
                  <c:v>-39329400.314420991</c:v>
                </c:pt>
                <c:pt idx="52849">
                  <c:v>-39339245.482542992</c:v>
                </c:pt>
                <c:pt idx="52850">
                  <c:v>-39349087.219991006</c:v>
                </c:pt>
                <c:pt idx="52851">
                  <c:v>-39358925.524532005</c:v>
                </c:pt>
                <c:pt idx="52852">
                  <c:v>-39368760.393932</c:v>
                </c:pt>
                <c:pt idx="52853">
                  <c:v>-39378591.825952001</c:v>
                </c:pt>
                <c:pt idx="52854">
                  <c:v>-39388419.81835299</c:v>
                </c:pt>
                <c:pt idx="52855">
                  <c:v>-39398244.368890002</c:v>
                </c:pt>
                <c:pt idx="52856">
                  <c:v>-39408065.475318</c:v>
                </c:pt>
                <c:pt idx="52857">
                  <c:v>-39417883.135389</c:v>
                </c:pt>
                <c:pt idx="52858">
                  <c:v>-39427697.346848994</c:v>
                </c:pt>
                <c:pt idx="52859">
                  <c:v>-39437508.107446</c:v>
                </c:pt>
                <c:pt idx="52860">
                  <c:v>-39447315.414920993</c:v>
                </c:pt>
                <c:pt idx="52861">
                  <c:v>-39457119.267014004</c:v>
                </c:pt>
                <c:pt idx="52862">
                  <c:v>-39466919.661463007</c:v>
                </c:pt>
                <c:pt idx="52863">
                  <c:v>-39476716.596000999</c:v>
                </c:pt>
                <c:pt idx="52864">
                  <c:v>-39486510.068360999</c:v>
                </c:pt>
                <c:pt idx="52865">
                  <c:v>-39496300.076269999</c:v>
                </c:pt>
                <c:pt idx="52866">
                  <c:v>-39506086.617454998</c:v>
                </c:pt>
                <c:pt idx="52867">
                  <c:v>-39515869.689638019</c:v>
                </c:pt>
                <c:pt idx="52868">
                  <c:v>-39525649.290539011</c:v>
                </c:pt>
                <c:pt idx="52869">
                  <c:v>-39535425.41787599</c:v>
                </c:pt>
                <c:pt idx="52870">
                  <c:v>-39545198.069362998</c:v>
                </c:pt>
                <c:pt idx="52871">
                  <c:v>-39554967.242710993</c:v>
                </c:pt>
                <c:pt idx="52872">
                  <c:v>-39564732.935630009</c:v>
                </c:pt>
                <c:pt idx="52873">
                  <c:v>-39574495.145824999</c:v>
                </c:pt>
                <c:pt idx="52874">
                  <c:v>-39584253.870999001</c:v>
                </c:pt>
                <c:pt idx="52875">
                  <c:v>-39594009.108851001</c:v>
                </c:pt>
                <c:pt idx="52876">
                  <c:v>-39603760.85707999</c:v>
                </c:pt>
                <c:pt idx="52877">
                  <c:v>-39613509.113379993</c:v>
                </c:pt>
                <c:pt idx="52878">
                  <c:v>-39623253.875441</c:v>
                </c:pt>
                <c:pt idx="52879">
                  <c:v>-39632995.140952997</c:v>
                </c:pt>
                <c:pt idx="52880">
                  <c:v>-39642732.907600999</c:v>
                </c:pt>
                <c:pt idx="52881">
                  <c:v>-39652467.173069</c:v>
                </c:pt>
                <c:pt idx="52882">
                  <c:v>-39662197.935035005</c:v>
                </c:pt>
                <c:pt idx="52883">
                  <c:v>-39671925.191177011</c:v>
                </c:pt>
                <c:pt idx="52884">
                  <c:v>-39681648.939169005</c:v>
                </c:pt>
                <c:pt idx="52885">
                  <c:v>-39691369.176683001</c:v>
                </c:pt>
                <c:pt idx="52886">
                  <c:v>-39701085.901385993</c:v>
                </c:pt>
                <c:pt idx="52887">
                  <c:v>-39710799.110942997</c:v>
                </c:pt>
                <c:pt idx="52888">
                  <c:v>-39720508.803018004</c:v>
                </c:pt>
                <c:pt idx="52889">
                  <c:v>-39730214.975270003</c:v>
                </c:pt>
                <c:pt idx="52890">
                  <c:v>-39739917.625355005</c:v>
                </c:pt>
                <c:pt idx="52891">
                  <c:v>-39749616.750927001</c:v>
                </c:pt>
                <c:pt idx="52892">
                  <c:v>-39759312.349638008</c:v>
                </c:pt>
                <c:pt idx="52893">
                  <c:v>-39769004.419133008</c:v>
                </c:pt>
                <c:pt idx="52894">
                  <c:v>-39778692.957058996</c:v>
                </c:pt>
                <c:pt idx="52895">
                  <c:v>-39788377.961058006</c:v>
                </c:pt>
                <c:pt idx="52896">
                  <c:v>-39798059.428768001</c:v>
                </c:pt>
                <c:pt idx="52897">
                  <c:v>-39807737.357824996</c:v>
                </c:pt>
                <c:pt idx="52898">
                  <c:v>-39817411.745862998</c:v>
                </c:pt>
                <c:pt idx="52899">
                  <c:v>-39827082.590511002</c:v>
                </c:pt>
                <c:pt idx="52900">
                  <c:v>-39836749.889395997</c:v>
                </c:pt>
                <c:pt idx="52901">
                  <c:v>-39846413.640144005</c:v>
                </c:pt>
                <c:pt idx="52902">
                  <c:v>-39856073.840373993</c:v>
                </c:pt>
                <c:pt idx="52903">
                  <c:v>-39865730.487705991</c:v>
                </c:pt>
                <c:pt idx="52904">
                  <c:v>-39875383.579754002</c:v>
                </c:pt>
                <c:pt idx="52905">
                  <c:v>-39885033.114129998</c:v>
                </c:pt>
                <c:pt idx="52906">
                  <c:v>-39894679.088445</c:v>
                </c:pt>
                <c:pt idx="52907">
                  <c:v>-39904321.500303</c:v>
                </c:pt>
                <c:pt idx="52908">
                  <c:v>-39913960.347308993</c:v>
                </c:pt>
                <c:pt idx="52909">
                  <c:v>-39923595.627062999</c:v>
                </c:pt>
                <c:pt idx="52910">
                  <c:v>-39933227.337160997</c:v>
                </c:pt>
                <c:pt idx="52911">
                  <c:v>-39942855.475199006</c:v>
                </c:pt>
                <c:pt idx="52912">
                  <c:v>-39952480.038767003</c:v>
                </c:pt>
                <c:pt idx="52913">
                  <c:v>-39962101.025453009</c:v>
                </c:pt>
                <c:pt idx="52914">
                  <c:v>-39971718.432843</c:v>
                </c:pt>
                <c:pt idx="52915">
                  <c:v>-39981332.25852</c:v>
                </c:pt>
                <c:pt idx="52916">
                  <c:v>-39990942.500060998</c:v>
                </c:pt>
                <c:pt idx="52917">
                  <c:v>-40000549.155042998</c:v>
                </c:pt>
                <c:pt idx="52918">
                  <c:v>-40010152.22104001</c:v>
                </c:pt>
                <c:pt idx="52919">
                  <c:v>-40019751.695621006</c:v>
                </c:pt>
                <c:pt idx="52920">
                  <c:v>-40029347.576351993</c:v>
                </c:pt>
                <c:pt idx="52921">
                  <c:v>-40038939.860799998</c:v>
                </c:pt>
                <c:pt idx="52922">
                  <c:v>-40048528.54652299</c:v>
                </c:pt>
                <c:pt idx="52923">
                  <c:v>-40058113.631079003</c:v>
                </c:pt>
                <c:pt idx="52924">
                  <c:v>-40067695.112024993</c:v>
                </c:pt>
                <c:pt idx="52925">
                  <c:v>-40077272.986909993</c:v>
                </c:pt>
                <c:pt idx="52926">
                  <c:v>-40086847.253284998</c:v>
                </c:pt>
                <c:pt idx="52927">
                  <c:v>-40096417.908693008</c:v>
                </c:pt>
                <c:pt idx="52928">
                  <c:v>-40105984.950678997</c:v>
                </c:pt>
                <c:pt idx="52929">
                  <c:v>-40115548.376779988</c:v>
                </c:pt>
                <c:pt idx="52930">
                  <c:v>-40125108.184534006</c:v>
                </c:pt>
                <c:pt idx="52931">
                  <c:v>-40134664.371473998</c:v>
                </c:pt>
                <c:pt idx="52932">
                  <c:v>-40144216.935129002</c:v>
                </c:pt>
                <c:pt idx="52933">
                  <c:v>-40153765.873026989</c:v>
                </c:pt>
                <c:pt idx="52934">
                  <c:v>-40163311.182691</c:v>
                </c:pt>
                <c:pt idx="52935">
                  <c:v>-40172852.861643009</c:v>
                </c:pt>
                <c:pt idx="52936">
                  <c:v>-40182390.907399997</c:v>
                </c:pt>
                <c:pt idx="52937">
                  <c:v>-40191925.317475989</c:v>
                </c:pt>
                <c:pt idx="52938">
                  <c:v>-40201456.089382991</c:v>
                </c:pt>
                <c:pt idx="52939">
                  <c:v>-40210983.220629007</c:v>
                </c:pt>
                <c:pt idx="52940">
                  <c:v>-40220506.708719</c:v>
                </c:pt>
                <c:pt idx="52941">
                  <c:v>-40230026.551155999</c:v>
                </c:pt>
                <c:pt idx="52942">
                  <c:v>-40239542.74543801</c:v>
                </c:pt>
                <c:pt idx="52943">
                  <c:v>-40249055.289061002</c:v>
                </c:pt>
                <c:pt idx="52944">
                  <c:v>-40258564.179518007</c:v>
                </c:pt>
                <c:pt idx="52945">
                  <c:v>-40268069.414297007</c:v>
                </c:pt>
                <c:pt idx="52946">
                  <c:v>-40277570.990885995</c:v>
                </c:pt>
                <c:pt idx="52947">
                  <c:v>-40287068.90676599</c:v>
                </c:pt>
                <c:pt idx="52948">
                  <c:v>-40296563.159419999</c:v>
                </c:pt>
                <c:pt idx="52949">
                  <c:v>-40306053.746321991</c:v>
                </c:pt>
                <c:pt idx="52950">
                  <c:v>-40315540.664947011</c:v>
                </c:pt>
                <c:pt idx="52951">
                  <c:v>-40325023.91276399</c:v>
                </c:pt>
                <c:pt idx="52952">
                  <c:v>-40334503.487242997</c:v>
                </c:pt>
                <c:pt idx="52953">
                  <c:v>-40343979.385844998</c:v>
                </c:pt>
                <c:pt idx="52954">
                  <c:v>-40353451.606032997</c:v>
                </c:pt>
                <c:pt idx="52955">
                  <c:v>-40362920.145263009</c:v>
                </c:pt>
                <c:pt idx="52956">
                  <c:v>-40372385.000991002</c:v>
                </c:pt>
                <c:pt idx="52957">
                  <c:v>-40381846.170667008</c:v>
                </c:pt>
                <c:pt idx="52958">
                  <c:v>-40391303.65174</c:v>
                </c:pt>
                <c:pt idx="52959">
                  <c:v>-40400757.441654004</c:v>
                </c:pt>
                <c:pt idx="52960">
                  <c:v>-40410207.537850998</c:v>
                </c:pt>
                <c:pt idx="52961">
                  <c:v>-40419653.937769994</c:v>
                </c:pt>
                <c:pt idx="52962">
                  <c:v>-40429096.638845004</c:v>
                </c:pt>
                <c:pt idx="52963">
                  <c:v>-40438535.638508007</c:v>
                </c:pt>
                <c:pt idx="52964">
                  <c:v>-40447970.934188999</c:v>
                </c:pt>
                <c:pt idx="52965">
                  <c:v>-40457402.523311995</c:v>
                </c:pt>
                <c:pt idx="52966">
                  <c:v>-40466830.403299004</c:v>
                </c:pt>
                <c:pt idx="52967">
                  <c:v>-40476254.571571</c:v>
                </c:pt>
                <c:pt idx="52968">
                  <c:v>-40485675.025541008</c:v>
                </c:pt>
                <c:pt idx="52969">
                  <c:v>-40495091.762624003</c:v>
                </c:pt>
                <c:pt idx="52970">
                  <c:v>-40504504.780226998</c:v>
                </c:pt>
                <c:pt idx="52971">
                  <c:v>-40513914.075756997</c:v>
                </c:pt>
                <c:pt idx="52972">
                  <c:v>-40523319.646615997</c:v>
                </c:pt>
                <c:pt idx="52973">
                  <c:v>-40532721.490204006</c:v>
                </c:pt>
                <c:pt idx="52974">
                  <c:v>-40542119.603917003</c:v>
                </c:pt>
                <c:pt idx="52975">
                  <c:v>-40551513.985146999</c:v>
                </c:pt>
                <c:pt idx="52976">
                  <c:v>-40560904.631284006</c:v>
                </c:pt>
                <c:pt idx="52977">
                  <c:v>-40570291.539714999</c:v>
                </c:pt>
                <c:pt idx="52978">
                  <c:v>-40579674.707820997</c:v>
                </c:pt>
                <c:pt idx="52979">
                  <c:v>-40589054.132982992</c:v>
                </c:pt>
                <c:pt idx="52980">
                  <c:v>-40598429.812575988</c:v>
                </c:pt>
                <c:pt idx="52981">
                  <c:v>-40607801.743974999</c:v>
                </c:pt>
                <c:pt idx="52982">
                  <c:v>-40617169.924547009</c:v>
                </c:pt>
                <c:pt idx="52983">
                  <c:v>-40626534.351659998</c:v>
                </c:pt>
                <c:pt idx="52984">
                  <c:v>-40635895.022676997</c:v>
                </c:pt>
                <c:pt idx="52985">
                  <c:v>-40645251.934956998</c:v>
                </c:pt>
                <c:pt idx="52986">
                  <c:v>-40654605.085855998</c:v>
                </c:pt>
                <c:pt idx="52987">
                  <c:v>-40663954.472727992</c:v>
                </c:pt>
                <c:pt idx="52988">
                  <c:v>-40673300.092921995</c:v>
                </c:pt>
                <c:pt idx="52989">
                  <c:v>-40682641.943782993</c:v>
                </c:pt>
                <c:pt idx="52990">
                  <c:v>-40691980.022656001</c:v>
                </c:pt>
                <c:pt idx="52991">
                  <c:v>-40701314.326878995</c:v>
                </c:pt>
                <c:pt idx="52992">
                  <c:v>-40710644.853788987</c:v>
                </c:pt>
                <c:pt idx="52993">
                  <c:v>-40719971.600718997</c:v>
                </c:pt>
                <c:pt idx="52994">
                  <c:v>-40729294.56499701</c:v>
                </c:pt>
                <c:pt idx="52995">
                  <c:v>-40738613.743950002</c:v>
                </c:pt>
                <c:pt idx="52996">
                  <c:v>-40747929.134900011</c:v>
                </c:pt>
                <c:pt idx="52997">
                  <c:v>-40757240.735167004</c:v>
                </c:pt>
                <c:pt idx="52998">
                  <c:v>-40766548.542065993</c:v>
                </c:pt>
                <c:pt idx="52999">
                  <c:v>-40775852.552910991</c:v>
                </c:pt>
                <c:pt idx="53000">
                  <c:v>-40785152.765009008</c:v>
                </c:pt>
                <c:pt idx="53001">
                  <c:v>-40794449.175666004</c:v>
                </c:pt>
                <c:pt idx="53002">
                  <c:v>-40803741.782185994</c:v>
                </c:pt>
                <c:pt idx="53003">
                  <c:v>-40813030.581864998</c:v>
                </c:pt>
                <c:pt idx="53004">
                  <c:v>-40822315.572000995</c:v>
                </c:pt>
                <c:pt idx="53005">
                  <c:v>-40831596.749884002</c:v>
                </c:pt>
                <c:pt idx="53006">
                  <c:v>-40840874.11280299</c:v>
                </c:pt>
                <c:pt idx="53007">
                  <c:v>-40850147.658042997</c:v>
                </c:pt>
                <c:pt idx="53008">
                  <c:v>-40859417.382885985</c:v>
                </c:pt>
                <c:pt idx="53009">
                  <c:v>-40868683.284610003</c:v>
                </c:pt>
                <c:pt idx="53010">
                  <c:v>-40877945.360488996</c:v>
                </c:pt>
                <c:pt idx="53011">
                  <c:v>-40887203.607795</c:v>
                </c:pt>
                <c:pt idx="53012">
                  <c:v>-40896458.023795001</c:v>
                </c:pt>
                <c:pt idx="53013">
                  <c:v>-40905708.605754003</c:v>
                </c:pt>
                <c:pt idx="53014">
                  <c:v>-40914955.350933</c:v>
                </c:pt>
                <c:pt idx="53015">
                  <c:v>-40924198.256587997</c:v>
                </c:pt>
                <c:pt idx="53016">
                  <c:v>-40933437.319973998</c:v>
                </c:pt>
                <c:pt idx="53017">
                  <c:v>-40942672.538341001</c:v>
                </c:pt>
                <c:pt idx="53018">
                  <c:v>-40951903.908935003</c:v>
                </c:pt>
                <c:pt idx="53019">
                  <c:v>-40961131.429001011</c:v>
                </c:pt>
                <c:pt idx="53020">
                  <c:v>-40970355.095776998</c:v>
                </c:pt>
                <c:pt idx="53021">
                  <c:v>-40979574.906500995</c:v>
                </c:pt>
                <c:pt idx="53022">
                  <c:v>-40988790.858403996</c:v>
                </c:pt>
                <c:pt idx="53023">
                  <c:v>-40998002.948716991</c:v>
                </c:pt>
                <c:pt idx="53024">
                  <c:v>-41007211.174665004</c:v>
                </c:pt>
                <c:pt idx="53025">
                  <c:v>-41016415.533469997</c:v>
                </c:pt>
                <c:pt idx="53026">
                  <c:v>-41025616.022350997</c:v>
                </c:pt>
                <c:pt idx="53027">
                  <c:v>-41034812.638522997</c:v>
                </c:pt>
                <c:pt idx="53028">
                  <c:v>-41044005.379197009</c:v>
                </c:pt>
                <c:pt idx="53029">
                  <c:v>-41053194.241581999</c:v>
                </c:pt>
                <c:pt idx="53030">
                  <c:v>-41062379.222881995</c:v>
                </c:pt>
                <c:pt idx="53031">
                  <c:v>-41071560.320298009</c:v>
                </c:pt>
                <c:pt idx="53032">
                  <c:v>-41080737.531028003</c:v>
                </c:pt>
                <c:pt idx="53033">
                  <c:v>-41089910.852263995</c:v>
                </c:pt>
                <c:pt idx="53034">
                  <c:v>-41099080.28119801</c:v>
                </c:pt>
                <c:pt idx="53035">
                  <c:v>-41108245.815014996</c:v>
                </c:pt>
                <c:pt idx="53036">
                  <c:v>-41117407.450899996</c:v>
                </c:pt>
                <c:pt idx="53037">
                  <c:v>-41126565.18603</c:v>
                </c:pt>
                <c:pt idx="53038">
                  <c:v>-41135719.01758299</c:v>
                </c:pt>
                <c:pt idx="53039">
                  <c:v>-41144868.942729995</c:v>
                </c:pt>
                <c:pt idx="53040">
                  <c:v>-41154014.958639003</c:v>
                </c:pt>
                <c:pt idx="53041">
                  <c:v>-41163157.062477</c:v>
                </c:pt>
                <c:pt idx="53042">
                  <c:v>-41172295.251404002</c:v>
                </c:pt>
                <c:pt idx="53043">
                  <c:v>-41181429.522577003</c:v>
                </c:pt>
                <c:pt idx="53044">
                  <c:v>-41190559.873151995</c:v>
                </c:pt>
                <c:pt idx="53045">
                  <c:v>-41199686.300278001</c:v>
                </c:pt>
                <c:pt idx="53046">
                  <c:v>-41208808.801101997</c:v>
                </c:pt>
                <c:pt idx="53047">
                  <c:v>-41217927.372767992</c:v>
                </c:pt>
                <c:pt idx="53048">
                  <c:v>-41227042.012413993</c:v>
                </c:pt>
                <c:pt idx="53049">
                  <c:v>-41236152.717178002</c:v>
                </c:pt>
                <c:pt idx="53050">
                  <c:v>-41245259.484190002</c:v>
                </c:pt>
                <c:pt idx="53051">
                  <c:v>-41254362.310579993</c:v>
                </c:pt>
                <c:pt idx="53052">
                  <c:v>-41263461.193471998</c:v>
                </c:pt>
                <c:pt idx="53053">
                  <c:v>-41272556.129988007</c:v>
                </c:pt>
                <c:pt idx="53054">
                  <c:v>-41281647.117245011</c:v>
                </c:pt>
                <c:pt idx="53055">
                  <c:v>-41290734.152355991</c:v>
                </c:pt>
                <c:pt idx="53056">
                  <c:v>-41299817.232432</c:v>
                </c:pt>
                <c:pt idx="53057">
                  <c:v>-41308896.354579993</c:v>
                </c:pt>
                <c:pt idx="53058">
                  <c:v>-41317971.515900999</c:v>
                </c:pt>
                <c:pt idx="53059">
                  <c:v>-41327042.713495001</c:v>
                </c:pt>
                <c:pt idx="53060">
                  <c:v>-41336109.944458</c:v>
                </c:pt>
                <c:pt idx="53061">
                  <c:v>-41345173.205879003</c:v>
                </c:pt>
                <c:pt idx="53062">
                  <c:v>-41354232.494849004</c:v>
                </c:pt>
                <c:pt idx="53063">
                  <c:v>-41363287.808449</c:v>
                </c:pt>
                <c:pt idx="53064">
                  <c:v>-41372339.143761992</c:v>
                </c:pt>
                <c:pt idx="53065">
                  <c:v>-41381386.497861996</c:v>
                </c:pt>
                <c:pt idx="53066">
                  <c:v>-41390429.867823996</c:v>
                </c:pt>
                <c:pt idx="53067">
                  <c:v>-41399469.250715993</c:v>
                </c:pt>
                <c:pt idx="53068">
                  <c:v>-41408504.643602997</c:v>
                </c:pt>
                <c:pt idx="53069">
                  <c:v>-41417536.043548003</c:v>
                </c:pt>
                <c:pt idx="53070">
                  <c:v>-41426563.447607003</c:v>
                </c:pt>
                <c:pt idx="53071">
                  <c:v>-41435586.852833994</c:v>
                </c:pt>
                <c:pt idx="53072">
                  <c:v>-41444606.256280996</c:v>
                </c:pt>
                <c:pt idx="53073">
                  <c:v>-41453621.654991999</c:v>
                </c:pt>
                <c:pt idx="53074">
                  <c:v>-41462633.046011992</c:v>
                </c:pt>
                <c:pt idx="53075">
                  <c:v>-41471640.426376991</c:v>
                </c:pt>
                <c:pt idx="53076">
                  <c:v>-41480643.793125011</c:v>
                </c:pt>
                <c:pt idx="53077">
                  <c:v>-41489643.143284999</c:v>
                </c:pt>
                <c:pt idx="53078">
                  <c:v>-41498638.473884992</c:v>
                </c:pt>
                <c:pt idx="53079">
                  <c:v>-41507629.781949006</c:v>
                </c:pt>
                <c:pt idx="53080">
                  <c:v>-41516617.064496003</c:v>
                </c:pt>
                <c:pt idx="53081">
                  <c:v>-41525600.318540998</c:v>
                </c:pt>
                <c:pt idx="53082">
                  <c:v>-41534579.541098006</c:v>
                </c:pt>
                <c:pt idx="53083">
                  <c:v>-41543554.72917401</c:v>
                </c:pt>
                <c:pt idx="53084">
                  <c:v>-41552525.879772991</c:v>
                </c:pt>
                <c:pt idx="53085">
                  <c:v>-41561492.989896998</c:v>
                </c:pt>
                <c:pt idx="53086">
                  <c:v>-41570456.056539997</c:v>
                </c:pt>
                <c:pt idx="53087">
                  <c:v>-41579415.076696999</c:v>
                </c:pt>
                <c:pt idx="53088">
                  <c:v>-41588370.047355995</c:v>
                </c:pt>
                <c:pt idx="53089">
                  <c:v>-41597320.965501003</c:v>
                </c:pt>
                <c:pt idx="53090">
                  <c:v>-41606267.828114003</c:v>
                </c:pt>
                <c:pt idx="53091">
                  <c:v>-41615210.632173002</c:v>
                </c:pt>
                <c:pt idx="53092">
                  <c:v>-41624149.374649003</c:v>
                </c:pt>
                <c:pt idx="53093">
                  <c:v>-41633084.052512996</c:v>
                </c:pt>
                <c:pt idx="53094">
                  <c:v>-41642014.662730001</c:v>
                </c:pt>
                <c:pt idx="53095">
                  <c:v>-41650941.202261999</c:v>
                </c:pt>
                <c:pt idx="53096">
                  <c:v>-41659863.668065004</c:v>
                </c:pt>
                <c:pt idx="53097">
                  <c:v>-41668782.057094</c:v>
                </c:pt>
                <c:pt idx="53098">
                  <c:v>-41677696.366299003</c:v>
                </c:pt>
                <c:pt idx="53099">
                  <c:v>-41686606.592624001</c:v>
                </c:pt>
                <c:pt idx="53100">
                  <c:v>-41695512.733011998</c:v>
                </c:pt>
                <c:pt idx="53101">
                  <c:v>-41704414.784401</c:v>
                </c:pt>
                <c:pt idx="53102">
                  <c:v>-41713312.743724994</c:v>
                </c:pt>
                <c:pt idx="53103">
                  <c:v>-41722206.607913002</c:v>
                </c:pt>
                <c:pt idx="53104">
                  <c:v>-41731096.373891994</c:v>
                </c:pt>
                <c:pt idx="53105">
                  <c:v>-41739982.038581997</c:v>
                </c:pt>
                <c:pt idx="53106">
                  <c:v>-41748863.598904006</c:v>
                </c:pt>
                <c:pt idx="53107">
                  <c:v>-41757741.051768996</c:v>
                </c:pt>
                <c:pt idx="53108">
                  <c:v>-41766614.394088998</c:v>
                </c:pt>
                <c:pt idx="53109">
                  <c:v>-41775483.622768998</c:v>
                </c:pt>
                <c:pt idx="53110">
                  <c:v>-41784348.734711997</c:v>
                </c:pt>
                <c:pt idx="53111">
                  <c:v>-41793209.726814002</c:v>
                </c:pt>
                <c:pt idx="53112">
                  <c:v>-41802066.595971003</c:v>
                </c:pt>
                <c:pt idx="53113">
                  <c:v>-41810919.339071997</c:v>
                </c:pt>
                <c:pt idx="53114">
                  <c:v>-41819767.953001991</c:v>
                </c:pt>
                <c:pt idx="53115">
                  <c:v>-41828612.434645005</c:v>
                </c:pt>
                <c:pt idx="53116">
                  <c:v>-41837452.780875996</c:v>
                </c:pt>
                <c:pt idx="53117">
                  <c:v>-41846288.988570996</c:v>
                </c:pt>
                <c:pt idx="53118">
                  <c:v>-41855121.054599002</c:v>
                </c:pt>
                <c:pt idx="53119">
                  <c:v>-41863948.975824997</c:v>
                </c:pt>
                <c:pt idx="53120">
                  <c:v>-41872772.749111004</c:v>
                </c:pt>
                <c:pt idx="53121">
                  <c:v>-41881592.371314995</c:v>
                </c:pt>
                <c:pt idx="53122">
                  <c:v>-41890407.839289002</c:v>
                </c:pt>
                <c:pt idx="53123">
                  <c:v>-41899219.149883002</c:v>
                </c:pt>
                <c:pt idx="53124">
                  <c:v>-41908026.299942009</c:v>
                </c:pt>
                <c:pt idx="53125">
                  <c:v>-41916829.286307</c:v>
                </c:pt>
                <c:pt idx="53126">
                  <c:v>-41925628.105815001</c:v>
                </c:pt>
                <c:pt idx="53127">
                  <c:v>-41934422.7553</c:v>
                </c:pt>
                <c:pt idx="53128">
                  <c:v>-41943213.231589004</c:v>
                </c:pt>
                <c:pt idx="53129">
                  <c:v>-41951999.531507008</c:v>
                </c:pt>
                <c:pt idx="53130">
                  <c:v>-41960781.651874997</c:v>
                </c:pt>
                <c:pt idx="53131">
                  <c:v>-41969559.589509003</c:v>
                </c:pt>
                <c:pt idx="53132">
                  <c:v>-41978333.341219999</c:v>
                </c:pt>
                <c:pt idx="53133">
                  <c:v>-41987102.903817996</c:v>
                </c:pt>
                <c:pt idx="53134">
                  <c:v>-41995868.274106003</c:v>
                </c:pt>
                <c:pt idx="53135">
                  <c:v>-42004629.44888299</c:v>
                </c:pt>
                <c:pt idx="53136">
                  <c:v>-42013386.424946003</c:v>
                </c:pt>
                <c:pt idx="53137">
                  <c:v>-42022139.199084006</c:v>
                </c:pt>
                <c:pt idx="53138">
                  <c:v>-42030887.768086001</c:v>
                </c:pt>
                <c:pt idx="53139">
                  <c:v>-42039632.128735006</c:v>
                </c:pt>
                <c:pt idx="53140">
                  <c:v>-42048372.277808003</c:v>
                </c:pt>
                <c:pt idx="53141">
                  <c:v>-42057108.212081991</c:v>
                </c:pt>
                <c:pt idx="53142">
                  <c:v>-42065839.928324997</c:v>
                </c:pt>
                <c:pt idx="53143">
                  <c:v>-42074567.423303999</c:v>
                </c:pt>
                <c:pt idx="53144">
                  <c:v>-42083290.693779998</c:v>
                </c:pt>
                <c:pt idx="53145">
                  <c:v>-42092009.736511998</c:v>
                </c:pt>
                <c:pt idx="53146">
                  <c:v>-42100724.548253007</c:v>
                </c:pt>
                <c:pt idx="53147">
                  <c:v>-42109435.125752002</c:v>
                </c:pt>
                <c:pt idx="53148">
                  <c:v>-42118141.465754002</c:v>
                </c:pt>
                <c:pt idx="53149">
                  <c:v>-42126843.564998008</c:v>
                </c:pt>
                <c:pt idx="53150">
                  <c:v>-42135541.420222998</c:v>
                </c:pt>
                <c:pt idx="53151">
                  <c:v>-42144235.028160006</c:v>
                </c:pt>
                <c:pt idx="53152">
                  <c:v>-42152924.385535002</c:v>
                </c:pt>
                <c:pt idx="53153">
                  <c:v>-42161609.489073999</c:v>
                </c:pt>
                <c:pt idx="53154">
                  <c:v>-42170290.335496001</c:v>
                </c:pt>
                <c:pt idx="53155">
                  <c:v>-42178966.921514004</c:v>
                </c:pt>
                <c:pt idx="53156">
                  <c:v>-42187639.243840002</c:v>
                </c:pt>
                <c:pt idx="53157">
                  <c:v>-42196307.299181007</c:v>
                </c:pt>
                <c:pt idx="53158">
                  <c:v>-42204971.084237009</c:v>
                </c:pt>
                <c:pt idx="53159">
                  <c:v>-42213630.595706999</c:v>
                </c:pt>
                <c:pt idx="53160">
                  <c:v>-42222285.830283001</c:v>
                </c:pt>
                <c:pt idx="53161">
                  <c:v>-42230936.784656003</c:v>
                </c:pt>
                <c:pt idx="53162">
                  <c:v>-42239583.455509</c:v>
                </c:pt>
                <c:pt idx="53163">
                  <c:v>-42248225.839523003</c:v>
                </c:pt>
                <c:pt idx="53164">
                  <c:v>-42256863.933372989</c:v>
                </c:pt>
                <c:pt idx="53165">
                  <c:v>-42265497.733732</c:v>
                </c:pt>
                <c:pt idx="53166">
                  <c:v>-42274127.237266004</c:v>
                </c:pt>
                <c:pt idx="53167">
                  <c:v>-42282752.440638006</c:v>
                </c:pt>
                <c:pt idx="53168">
                  <c:v>-42291373.340505995</c:v>
                </c:pt>
                <c:pt idx="53169">
                  <c:v>-42299989.933524996</c:v>
                </c:pt>
                <c:pt idx="53170">
                  <c:v>-42308602.216343001</c:v>
                </c:pt>
                <c:pt idx="53171">
                  <c:v>-42317210.185607009</c:v>
                </c:pt>
                <c:pt idx="53172">
                  <c:v>-42325813.837955996</c:v>
                </c:pt>
                <c:pt idx="53173">
                  <c:v>-42334413.170028001</c:v>
                </c:pt>
                <c:pt idx="53174">
                  <c:v>-42343008.178452998</c:v>
                </c:pt>
                <c:pt idx="53175">
                  <c:v>-42351598.859859996</c:v>
                </c:pt>
                <c:pt idx="53176">
                  <c:v>-42360185.210871004</c:v>
                </c:pt>
                <c:pt idx="53177">
                  <c:v>-42368767.228106007</c:v>
                </c:pt>
                <c:pt idx="53178">
                  <c:v>-42377344.908177003</c:v>
                </c:pt>
                <c:pt idx="53179">
                  <c:v>-42385918.247695006</c:v>
                </c:pt>
                <c:pt idx="53180">
                  <c:v>-42394487.243265003</c:v>
                </c:pt>
                <c:pt idx="53181">
                  <c:v>-42403051.891487002</c:v>
                </c:pt>
                <c:pt idx="53182">
                  <c:v>-42411612.188958004</c:v>
                </c:pt>
                <c:pt idx="53183">
                  <c:v>-42420168.132269002</c:v>
                </c:pt>
                <c:pt idx="53184">
                  <c:v>-42428719.718008004</c:v>
                </c:pt>
                <c:pt idx="53185">
                  <c:v>-42437266.94275599</c:v>
                </c:pt>
                <c:pt idx="53186">
                  <c:v>-42445809.803093001</c:v>
                </c:pt>
                <c:pt idx="53187">
                  <c:v>-42454348.29559201</c:v>
                </c:pt>
                <c:pt idx="53188">
                  <c:v>-42462882.416821986</c:v>
                </c:pt>
                <c:pt idx="53189">
                  <c:v>-42471412.163346998</c:v>
                </c:pt>
                <c:pt idx="53190">
                  <c:v>-42479937.531727001</c:v>
                </c:pt>
                <c:pt idx="53191">
                  <c:v>-42488458.518518001</c:v>
                </c:pt>
                <c:pt idx="53192">
                  <c:v>-42496975.120271005</c:v>
                </c:pt>
                <c:pt idx="53193">
                  <c:v>-42505487.333532996</c:v>
                </c:pt>
                <c:pt idx="53194">
                  <c:v>-42513995.154843003</c:v>
                </c:pt>
                <c:pt idx="53195">
                  <c:v>-42522498.580740996</c:v>
                </c:pt>
                <c:pt idx="53196">
                  <c:v>-42530997.607758999</c:v>
                </c:pt>
                <c:pt idx="53197">
                  <c:v>-42539492.232423</c:v>
                </c:pt>
                <c:pt idx="53198">
                  <c:v>-42547982.451259002</c:v>
                </c:pt>
                <c:pt idx="53199">
                  <c:v>-42556468.260784</c:v>
                </c:pt>
                <c:pt idx="53200">
                  <c:v>-42564949.657511994</c:v>
                </c:pt>
                <c:pt idx="53201">
                  <c:v>-42573426.637954004</c:v>
                </c:pt>
                <c:pt idx="53202">
                  <c:v>-42581899.198614009</c:v>
                </c:pt>
                <c:pt idx="53203">
                  <c:v>-42590367.335991003</c:v>
                </c:pt>
                <c:pt idx="53204">
                  <c:v>-42598831.046582989</c:v>
                </c:pt>
                <c:pt idx="53205">
                  <c:v>-42607290.326878995</c:v>
                </c:pt>
                <c:pt idx="53206">
                  <c:v>-42615745.173365995</c:v>
                </c:pt>
                <c:pt idx="53207">
                  <c:v>-42624195.582524993</c:v>
                </c:pt>
                <c:pt idx="53208">
                  <c:v>-42632641.550834</c:v>
                </c:pt>
                <c:pt idx="53209">
                  <c:v>-42641083.074763998</c:v>
                </c:pt>
                <c:pt idx="53210">
                  <c:v>-42649520.150782995</c:v>
                </c:pt>
                <c:pt idx="53211">
                  <c:v>-42657952.775354005</c:v>
                </c:pt>
                <c:pt idx="53212">
                  <c:v>-42666380.944935001</c:v>
                </c:pt>
                <c:pt idx="53213">
                  <c:v>-42674804.655978002</c:v>
                </c:pt>
                <c:pt idx="53214">
                  <c:v>-42683223.904934004</c:v>
                </c:pt>
                <c:pt idx="53215">
                  <c:v>-42691638.688245006</c:v>
                </c:pt>
                <c:pt idx="53216">
                  <c:v>-42700049.002350993</c:v>
                </c:pt>
                <c:pt idx="53217">
                  <c:v>-42708454.84368699</c:v>
                </c:pt>
                <c:pt idx="53218">
                  <c:v>-42716856.208681002</c:v>
                </c:pt>
                <c:pt idx="53219">
                  <c:v>-42725253.093759</c:v>
                </c:pt>
                <c:pt idx="53220">
                  <c:v>-42733645.495341003</c:v>
                </c:pt>
                <c:pt idx="53221">
                  <c:v>-42742033.409841999</c:v>
                </c:pt>
                <c:pt idx="53222">
                  <c:v>-42750416.833673</c:v>
                </c:pt>
                <c:pt idx="53223">
                  <c:v>-42758795.763239019</c:v>
                </c:pt>
                <c:pt idx="53224">
                  <c:v>-42767170.194942005</c:v>
                </c:pt>
                <c:pt idx="53225">
                  <c:v>-42775540.125177011</c:v>
                </c:pt>
                <c:pt idx="53226">
                  <c:v>-42783905.550335996</c:v>
                </c:pt>
                <c:pt idx="53227">
                  <c:v>-42792266.466805004</c:v>
                </c:pt>
                <c:pt idx="53228">
                  <c:v>-42800622.870965995</c:v>
                </c:pt>
                <c:pt idx="53229">
                  <c:v>-42808974.759196006</c:v>
                </c:pt>
                <c:pt idx="53230">
                  <c:v>-42817322.127866</c:v>
                </c:pt>
                <c:pt idx="53231">
                  <c:v>-42825664.973343998</c:v>
                </c:pt>
                <c:pt idx="53232">
                  <c:v>-42834003.291992009</c:v>
                </c:pt>
                <c:pt idx="53233">
                  <c:v>-42842337.080168001</c:v>
                </c:pt>
                <c:pt idx="53234">
                  <c:v>-42850666.334221996</c:v>
                </c:pt>
                <c:pt idx="53235">
                  <c:v>-42858991.050504997</c:v>
                </c:pt>
                <c:pt idx="53236">
                  <c:v>-42867311.225357018</c:v>
                </c:pt>
                <c:pt idx="53237">
                  <c:v>-42875626.855115995</c:v>
                </c:pt>
                <c:pt idx="53238">
                  <c:v>-42883937.936117001</c:v>
                </c:pt>
                <c:pt idx="53239">
                  <c:v>-42892244.464685</c:v>
                </c:pt>
                <c:pt idx="53240">
                  <c:v>-42900546.437145002</c:v>
                </c:pt>
                <c:pt idx="53241">
                  <c:v>-42908843.849813998</c:v>
                </c:pt>
                <c:pt idx="53242">
                  <c:v>-42917136.699006006</c:v>
                </c:pt>
                <c:pt idx="53243">
                  <c:v>-42925424.981027998</c:v>
                </c:pt>
                <c:pt idx="53244">
                  <c:v>-42933708.692184001</c:v>
                </c:pt>
                <c:pt idx="53245">
                  <c:v>-42941987.828770995</c:v>
                </c:pt>
                <c:pt idx="53246">
                  <c:v>-42950262.387083992</c:v>
                </c:pt>
                <c:pt idx="53247">
                  <c:v>-42958532.363409996</c:v>
                </c:pt>
                <c:pt idx="53248">
                  <c:v>-42966797.754032999</c:v>
                </c:pt>
                <c:pt idx="53249">
                  <c:v>-42975058.555229999</c:v>
                </c:pt>
                <c:pt idx="53250">
                  <c:v>-42983314.763276003</c:v>
                </c:pt>
                <c:pt idx="53251">
                  <c:v>-42991566.374436997</c:v>
                </c:pt>
                <c:pt idx="53252">
                  <c:v>-42999813.384976991</c:v>
                </c:pt>
                <c:pt idx="53253">
                  <c:v>-43008055.79115501</c:v>
                </c:pt>
                <c:pt idx="53254">
                  <c:v>-43016293.589222997</c:v>
                </c:pt>
                <c:pt idx="53255">
                  <c:v>-43024526.775429003</c:v>
                </c:pt>
                <c:pt idx="53256">
                  <c:v>-43032755.346016996</c:v>
                </c:pt>
                <c:pt idx="53257">
                  <c:v>-43040979.297223009</c:v>
                </c:pt>
                <c:pt idx="53258">
                  <c:v>-43049198.625282004</c:v>
                </c:pt>
                <c:pt idx="53259">
                  <c:v>-43057413.326418996</c:v>
                </c:pt>
                <c:pt idx="53260">
                  <c:v>-43065623.396858998</c:v>
                </c:pt>
                <c:pt idx="53261">
                  <c:v>-43073828.832818992</c:v>
                </c:pt>
                <c:pt idx="53262">
                  <c:v>-43082029.630510002</c:v>
                </c:pt>
                <c:pt idx="53263">
                  <c:v>-43090225.786140002</c:v>
                </c:pt>
                <c:pt idx="53264">
                  <c:v>-43098417.295911007</c:v>
                </c:pt>
                <c:pt idx="53265">
                  <c:v>-43106604.156020992</c:v>
                </c:pt>
                <c:pt idx="53266">
                  <c:v>-43114786.362659998</c:v>
                </c:pt>
                <c:pt idx="53267">
                  <c:v>-43122963.912015989</c:v>
                </c:pt>
                <c:pt idx="53268">
                  <c:v>-43131136.800269</c:v>
                </c:pt>
                <c:pt idx="53269">
                  <c:v>-43139305.023597009</c:v>
                </c:pt>
                <c:pt idx="53270">
                  <c:v>-43147468.578170002</c:v>
                </c:pt>
                <c:pt idx="53271">
                  <c:v>-43155627.460155003</c:v>
                </c:pt>
                <c:pt idx="53272">
                  <c:v>-43163781.665711001</c:v>
                </c:pt>
                <c:pt idx="53273">
                  <c:v>-43171931.190995008</c:v>
                </c:pt>
                <c:pt idx="53274">
                  <c:v>-43180076.032155998</c:v>
                </c:pt>
                <c:pt idx="53275">
                  <c:v>-43188216.185340002</c:v>
                </c:pt>
                <c:pt idx="53276">
                  <c:v>-43196351.646687001</c:v>
                </c:pt>
                <c:pt idx="53277">
                  <c:v>-43204482.412329994</c:v>
                </c:pt>
                <c:pt idx="53278">
                  <c:v>-43212608.478399999</c:v>
                </c:pt>
                <c:pt idx="53279">
                  <c:v>-43220729.841019996</c:v>
                </c:pt>
                <c:pt idx="53280">
                  <c:v>-43228846.496309996</c:v>
                </c:pt>
                <c:pt idx="53281">
                  <c:v>-43236958.440381989</c:v>
                </c:pt>
                <c:pt idx="53282">
                  <c:v>-43245065.669344008</c:v>
                </c:pt>
                <c:pt idx="53283">
                  <c:v>-43253168.179300003</c:v>
                </c:pt>
                <c:pt idx="53284">
                  <c:v>-43261265.966347001</c:v>
                </c:pt>
                <c:pt idx="53285">
                  <c:v>-43269359.026578002</c:v>
                </c:pt>
                <c:pt idx="53286">
                  <c:v>-43277447.35607899</c:v>
                </c:pt>
                <c:pt idx="53287">
                  <c:v>-43285530.950932004</c:v>
                </c:pt>
                <c:pt idx="53288">
                  <c:v>-43293609.807213001</c:v>
                </c:pt>
                <c:pt idx="53289">
                  <c:v>-43301683.920993008</c:v>
                </c:pt>
                <c:pt idx="53290">
                  <c:v>-43309753.288337007</c:v>
                </c:pt>
                <c:pt idx="53291">
                  <c:v>-43317817.905305997</c:v>
                </c:pt>
                <c:pt idx="53292">
                  <c:v>-43325877.767954007</c:v>
                </c:pt>
                <c:pt idx="53293">
                  <c:v>-43333932.872330993</c:v>
                </c:pt>
                <c:pt idx="53294">
                  <c:v>-43341983.214481004</c:v>
                </c:pt>
                <c:pt idx="53295">
                  <c:v>-43350028.790442005</c:v>
                </c:pt>
                <c:pt idx="53296">
                  <c:v>-43358069.59624701</c:v>
                </c:pt>
                <c:pt idx="53297">
                  <c:v>-43366105.627925001</c:v>
                </c:pt>
                <c:pt idx="53298">
                  <c:v>-43374136.881495997</c:v>
                </c:pt>
                <c:pt idx="53299">
                  <c:v>-43382163.352978989</c:v>
                </c:pt>
                <c:pt idx="53300">
                  <c:v>-43390185.038383998</c:v>
                </c:pt>
                <c:pt idx="53301">
                  <c:v>-43398201.933717996</c:v>
                </c:pt>
                <c:pt idx="53302">
                  <c:v>-43406214.034979999</c:v>
                </c:pt>
                <c:pt idx="53303">
                  <c:v>-43414221.338165998</c:v>
                </c:pt>
                <c:pt idx="53304">
                  <c:v>-43422223.839266002</c:v>
                </c:pt>
                <c:pt idx="53305">
                  <c:v>-43430221.534262002</c:v>
                </c:pt>
                <c:pt idx="53306">
                  <c:v>-43438214.419133008</c:v>
                </c:pt>
                <c:pt idx="53307">
                  <c:v>-43446202.489853002</c:v>
                </c:pt>
                <c:pt idx="53308">
                  <c:v>-43454185.742388994</c:v>
                </c:pt>
                <c:pt idx="53309">
                  <c:v>-43462164.172701992</c:v>
                </c:pt>
                <c:pt idx="53310">
                  <c:v>-43470137.776749</c:v>
                </c:pt>
                <c:pt idx="53311">
                  <c:v>-43478106.550480992</c:v>
                </c:pt>
                <c:pt idx="53312">
                  <c:v>-43486070.489841998</c:v>
                </c:pt>
                <c:pt idx="53313">
                  <c:v>-43494029.590771995</c:v>
                </c:pt>
                <c:pt idx="53314">
                  <c:v>-43501983.849206001</c:v>
                </c:pt>
                <c:pt idx="53315">
                  <c:v>-43509933.261071004</c:v>
                </c:pt>
                <c:pt idx="53316">
                  <c:v>-43517877.822290003</c:v>
                </c:pt>
                <c:pt idx="53317">
                  <c:v>-43525817.528779998</c:v>
                </c:pt>
                <c:pt idx="53318">
                  <c:v>-43533752.37645299</c:v>
                </c:pt>
                <c:pt idx="53319">
                  <c:v>-43541682.361216001</c:v>
                </c:pt>
                <c:pt idx="53320">
                  <c:v>-43549607.478967011</c:v>
                </c:pt>
                <c:pt idx="53321">
                  <c:v>-43557527.72560101</c:v>
                </c:pt>
                <c:pt idx="53322">
                  <c:v>-43565443.097008005</c:v>
                </c:pt>
                <c:pt idx="53323">
                  <c:v>-43573353.58907</c:v>
                </c:pt>
                <c:pt idx="53324">
                  <c:v>-43581259.197666004</c:v>
                </c:pt>
                <c:pt idx="53325">
                  <c:v>-43589159.918667011</c:v>
                </c:pt>
                <c:pt idx="53326">
                  <c:v>-43597055.747938007</c:v>
                </c:pt>
                <c:pt idx="53327">
                  <c:v>-43604946.681341</c:v>
                </c:pt>
                <c:pt idx="53328">
                  <c:v>-43612832.714731</c:v>
                </c:pt>
                <c:pt idx="53329">
                  <c:v>-43620713.843954995</c:v>
                </c:pt>
                <c:pt idx="53330">
                  <c:v>-43628590.064856999</c:v>
                </c:pt>
                <c:pt idx="53331">
                  <c:v>-43636461.373275995</c:v>
                </c:pt>
                <c:pt idx="53332">
                  <c:v>-43644327.765041009</c:v>
                </c:pt>
                <c:pt idx="53333">
                  <c:v>-43652189.235980004</c:v>
                </c:pt>
                <c:pt idx="53334">
                  <c:v>-43660045.781911999</c:v>
                </c:pt>
                <c:pt idx="53335">
                  <c:v>-43667897.398652002</c:v>
                </c:pt>
                <c:pt idx="53336">
                  <c:v>-43675744.082007997</c:v>
                </c:pt>
                <c:pt idx="53337">
                  <c:v>-43683585.827782996</c:v>
                </c:pt>
                <c:pt idx="53338">
                  <c:v>-43691422.631773002</c:v>
                </c:pt>
                <c:pt idx="53339">
                  <c:v>-43699254.489769995</c:v>
                </c:pt>
                <c:pt idx="53340">
                  <c:v>-43707081.397559002</c:v>
                </c:pt>
                <c:pt idx="53341">
                  <c:v>-43714903.350918993</c:v>
                </c:pt>
                <c:pt idx="53342">
                  <c:v>-43722720.345623001</c:v>
                </c:pt>
                <c:pt idx="53343">
                  <c:v>-43730532.377439998</c:v>
                </c:pt>
                <c:pt idx="53344">
                  <c:v>-43738339.442129992</c:v>
                </c:pt>
                <c:pt idx="53345">
                  <c:v>-43746141.535450004</c:v>
                </c:pt>
                <c:pt idx="53346">
                  <c:v>-43753938.653149001</c:v>
                </c:pt>
                <c:pt idx="53347">
                  <c:v>-43761730.790971003</c:v>
                </c:pt>
                <c:pt idx="53348">
                  <c:v>-43769517.944655001</c:v>
                </c:pt>
                <c:pt idx="53349">
                  <c:v>-43777300.109932005</c:v>
                </c:pt>
                <c:pt idx="53350">
                  <c:v>-43785077.282527998</c:v>
                </c:pt>
                <c:pt idx="53351">
                  <c:v>-43792849.458163999</c:v>
                </c:pt>
                <c:pt idx="53352">
                  <c:v>-43800616.632554002</c:v>
                </c:pt>
                <c:pt idx="53353">
                  <c:v>-43808378.801404998</c:v>
                </c:pt>
                <c:pt idx="53354">
                  <c:v>-43816135.960420996</c:v>
                </c:pt>
                <c:pt idx="53355">
                  <c:v>-43823888.105297007</c:v>
                </c:pt>
                <c:pt idx="53356">
                  <c:v>-43831635.231723003</c:v>
                </c:pt>
                <c:pt idx="53357">
                  <c:v>-43839377.335383996</c:v>
                </c:pt>
                <c:pt idx="53358">
                  <c:v>-43847114.411957003</c:v>
                </c:pt>
                <c:pt idx="53359">
                  <c:v>-43854846.457114995</c:v>
                </c:pt>
                <c:pt idx="53360">
                  <c:v>-43862573.466523997</c:v>
                </c:pt>
                <c:pt idx="53361">
                  <c:v>-43870295.435844004</c:v>
                </c:pt>
                <c:pt idx="53362">
                  <c:v>-43878012.360727996</c:v>
                </c:pt>
                <c:pt idx="53363">
                  <c:v>-43885724.236823998</c:v>
                </c:pt>
                <c:pt idx="53364">
                  <c:v>-43893431.059773996</c:v>
                </c:pt>
                <c:pt idx="53365">
                  <c:v>-43901132.825214006</c:v>
                </c:pt>
                <c:pt idx="53366">
                  <c:v>-43908829.528771996</c:v>
                </c:pt>
                <c:pt idx="53367">
                  <c:v>-43916521.166073002</c:v>
                </c:pt>
                <c:pt idx="53368">
                  <c:v>-43924207.732731998</c:v>
                </c:pt>
                <c:pt idx="53369">
                  <c:v>-43931889.224362001</c:v>
                </c:pt>
                <c:pt idx="53370">
                  <c:v>-43939565.636566997</c:v>
                </c:pt>
                <c:pt idx="53371">
                  <c:v>-43947236.964946002</c:v>
                </c:pt>
                <c:pt idx="53372">
                  <c:v>-43954903.205090009</c:v>
                </c:pt>
                <c:pt idx="53373">
                  <c:v>-43962564.352586992</c:v>
                </c:pt>
                <c:pt idx="53374">
                  <c:v>-43970220.403016992</c:v>
                </c:pt>
                <c:pt idx="53375">
                  <c:v>-43977871.351951994</c:v>
                </c:pt>
                <c:pt idx="53376">
                  <c:v>-43985517.194961004</c:v>
                </c:pt>
                <c:pt idx="53377">
                  <c:v>-43993157.927605003</c:v>
                </c:pt>
                <c:pt idx="53378">
                  <c:v>-44000793.545440003</c:v>
                </c:pt>
                <c:pt idx="53379">
                  <c:v>-44008424.044013001</c:v>
                </c:pt>
                <c:pt idx="53380">
                  <c:v>-44016049.418867998</c:v>
                </c:pt>
                <c:pt idx="53381">
                  <c:v>-44023669.665541008</c:v>
                </c:pt>
                <c:pt idx="53382">
                  <c:v>-44031284.779561006</c:v>
                </c:pt>
                <c:pt idx="53383">
                  <c:v>-44038894.756451994</c:v>
                </c:pt>
                <c:pt idx="53384">
                  <c:v>-44046499.591732003</c:v>
                </c:pt>
                <c:pt idx="53385">
                  <c:v>-44054099.280910999</c:v>
                </c:pt>
                <c:pt idx="53386">
                  <c:v>-44061693.819495</c:v>
                </c:pt>
                <c:pt idx="53387">
                  <c:v>-44069283.202980995</c:v>
                </c:pt>
                <c:pt idx="53388">
                  <c:v>-44076867.426860996</c:v>
                </c:pt>
                <c:pt idx="53389">
                  <c:v>-44084446.486620992</c:v>
                </c:pt>
                <c:pt idx="53390">
                  <c:v>-44092020.377738997</c:v>
                </c:pt>
                <c:pt idx="53391">
                  <c:v>-44099589.095690005</c:v>
                </c:pt>
                <c:pt idx="53392">
                  <c:v>-44107152.635938019</c:v>
                </c:pt>
                <c:pt idx="53393">
                  <c:v>-44114710.993944004</c:v>
                </c:pt>
                <c:pt idx="53394">
                  <c:v>-44122264.165161006</c:v>
                </c:pt>
                <c:pt idx="53395">
                  <c:v>-44129812.145036004</c:v>
                </c:pt>
                <c:pt idx="53396">
                  <c:v>-44137354.929009005</c:v>
                </c:pt>
                <c:pt idx="53397">
                  <c:v>-44144892.512515992</c:v>
                </c:pt>
                <c:pt idx="53398">
                  <c:v>-44152424.890983</c:v>
                </c:pt>
                <c:pt idx="53399">
                  <c:v>-44159952.059830002</c:v>
                </c:pt>
                <c:pt idx="53400">
                  <c:v>-44167474.014473997</c:v>
                </c:pt>
                <c:pt idx="53401">
                  <c:v>-44174990.750321992</c:v>
                </c:pt>
                <c:pt idx="53402">
                  <c:v>-44182502.262774996</c:v>
                </c:pt>
                <c:pt idx="53403">
                  <c:v>-44190008.547228001</c:v>
                </c:pt>
                <c:pt idx="53404">
                  <c:v>-44197509.599069007</c:v>
                </c:pt>
                <c:pt idx="53405">
                  <c:v>-44205005.413681991</c:v>
                </c:pt>
                <c:pt idx="53406">
                  <c:v>-44212495.986438997</c:v>
                </c:pt>
                <c:pt idx="53407">
                  <c:v>-44219981.312711984</c:v>
                </c:pt>
                <c:pt idx="53408">
                  <c:v>-44227461.387859993</c:v>
                </c:pt>
                <c:pt idx="53409">
                  <c:v>-44234936.207240008</c:v>
                </c:pt>
                <c:pt idx="53410">
                  <c:v>-44242405.766201004</c:v>
                </c:pt>
                <c:pt idx="53411">
                  <c:v>-44249870.060084999</c:v>
                </c:pt>
                <c:pt idx="53412">
                  <c:v>-44257329.084227003</c:v>
                </c:pt>
                <c:pt idx="53413">
                  <c:v>-44264782.833955996</c:v>
                </c:pt>
                <c:pt idx="53414">
                  <c:v>-44272231.304594003</c:v>
                </c:pt>
                <c:pt idx="53415">
                  <c:v>-44279674.491457008</c:v>
                </c:pt>
                <c:pt idx="53416">
                  <c:v>-44287112.389853001</c:v>
                </c:pt>
                <c:pt idx="53417">
                  <c:v>-44294544.995085001</c:v>
                </c:pt>
                <c:pt idx="53418">
                  <c:v>-44301972.302446991</c:v>
                </c:pt>
                <c:pt idx="53419">
                  <c:v>-44309394.307228997</c:v>
                </c:pt>
                <c:pt idx="53420">
                  <c:v>-44316811.004711993</c:v>
                </c:pt>
                <c:pt idx="53421">
                  <c:v>-44324222.390170999</c:v>
                </c:pt>
                <c:pt idx="53422">
                  <c:v>-44331628.458874993</c:v>
                </c:pt>
                <c:pt idx="53423">
                  <c:v>-44339029.206084996</c:v>
                </c:pt>
                <c:pt idx="53424">
                  <c:v>-44346424.627055004</c:v>
                </c:pt>
                <c:pt idx="53425">
                  <c:v>-44353814.717034005</c:v>
                </c:pt>
                <c:pt idx="53426">
                  <c:v>-44361199.471262999</c:v>
                </c:pt>
                <c:pt idx="53427">
                  <c:v>-44368578.884974994</c:v>
                </c:pt>
                <c:pt idx="53428">
                  <c:v>-44375952.953398995</c:v>
                </c:pt>
                <c:pt idx="53429">
                  <c:v>-44383321.671755001</c:v>
                </c:pt>
                <c:pt idx="53430">
                  <c:v>-44390685.035256006</c:v>
                </c:pt>
                <c:pt idx="53431">
                  <c:v>-44398043.039109007</c:v>
                </c:pt>
                <c:pt idx="53432">
                  <c:v>-44405395.678512998</c:v>
                </c:pt>
                <c:pt idx="53433">
                  <c:v>-44412742.948662996</c:v>
                </c:pt>
                <c:pt idx="53434">
                  <c:v>-44420084.844743997</c:v>
                </c:pt>
                <c:pt idx="53435">
                  <c:v>-44427421.361934006</c:v>
                </c:pt>
                <c:pt idx="53436">
                  <c:v>-44434752.495406002</c:v>
                </c:pt>
                <c:pt idx="53437">
                  <c:v>-44442078.240324996</c:v>
                </c:pt>
                <c:pt idx="53438">
                  <c:v>-44449398.591850005</c:v>
                </c:pt>
                <c:pt idx="53439">
                  <c:v>-44456713.545131005</c:v>
                </c:pt>
                <c:pt idx="53440">
                  <c:v>-44464023.095311999</c:v>
                </c:pt>
                <c:pt idx="53441">
                  <c:v>-44471327.237531006</c:v>
                </c:pt>
                <c:pt idx="53442">
                  <c:v>-44478625.966917001</c:v>
                </c:pt>
                <c:pt idx="53443">
                  <c:v>-44485919.27859401</c:v>
                </c:pt>
                <c:pt idx="53444">
                  <c:v>-44493207.167678006</c:v>
                </c:pt>
                <c:pt idx="53445">
                  <c:v>-44500489.629278012</c:v>
                </c:pt>
                <c:pt idx="53446">
                  <c:v>-44507766.658495001</c:v>
                </c:pt>
                <c:pt idx="53447">
                  <c:v>-44515038.250423998</c:v>
                </c:pt>
                <c:pt idx="53448">
                  <c:v>-44522304.400153011</c:v>
                </c:pt>
                <c:pt idx="53449">
                  <c:v>-44529565.102761991</c:v>
                </c:pt>
                <c:pt idx="53450">
                  <c:v>-44536820.353324987</c:v>
                </c:pt>
                <c:pt idx="53451">
                  <c:v>-44544070.146908</c:v>
                </c:pt>
                <c:pt idx="53452">
                  <c:v>-44551314.478569999</c:v>
                </c:pt>
                <c:pt idx="53453">
                  <c:v>-44558553.343361996</c:v>
                </c:pt>
                <c:pt idx="53454">
                  <c:v>-44565786.736330003</c:v>
                </c:pt>
                <c:pt idx="53455">
                  <c:v>-44573014.652510993</c:v>
                </c:pt>
                <c:pt idx="53456">
                  <c:v>-44580237.086934999</c:v>
                </c:pt>
                <c:pt idx="53457">
                  <c:v>-44587454.034625001</c:v>
                </c:pt>
                <c:pt idx="53458">
                  <c:v>-44594665.49059701</c:v>
                </c:pt>
                <c:pt idx="53459">
                  <c:v>-44601871.449859999</c:v>
                </c:pt>
                <c:pt idx="53460">
                  <c:v>-44609071.907413997</c:v>
                </c:pt>
                <c:pt idx="53461">
                  <c:v>-44616266.858254001</c:v>
                </c:pt>
                <c:pt idx="53462">
                  <c:v>-44623456.297366001</c:v>
                </c:pt>
                <c:pt idx="53463">
                  <c:v>-44630640.219729997</c:v>
                </c:pt>
                <c:pt idx="53464">
                  <c:v>-44637818.620318003</c:v>
                </c:pt>
                <c:pt idx="53465">
                  <c:v>-44644991.494094007</c:v>
                </c:pt>
                <c:pt idx="53466">
                  <c:v>-44652158.836014993</c:v>
                </c:pt>
                <c:pt idx="53467">
                  <c:v>-44659320.641033009</c:v>
                </c:pt>
                <c:pt idx="53468">
                  <c:v>-44666476.904087998</c:v>
                </c:pt>
                <c:pt idx="53469">
                  <c:v>-44673627.620116003</c:v>
                </c:pt>
                <c:pt idx="53470">
                  <c:v>-44680772.784046002</c:v>
                </c:pt>
                <c:pt idx="53471">
                  <c:v>-44687912.390796997</c:v>
                </c:pt>
                <c:pt idx="53472">
                  <c:v>-44695046.435281999</c:v>
                </c:pt>
                <c:pt idx="53473">
                  <c:v>-44702174.912406996</c:v>
                </c:pt>
                <c:pt idx="53474">
                  <c:v>-44709297.817069992</c:v>
                </c:pt>
                <c:pt idx="53475">
                  <c:v>-44716415.144161001</c:v>
                </c:pt>
                <c:pt idx="53476">
                  <c:v>-44723526.888563</c:v>
                </c:pt>
                <c:pt idx="53477">
                  <c:v>-44730633.045151003</c:v>
                </c:pt>
                <c:pt idx="53478">
                  <c:v>-44737733.608794011</c:v>
                </c:pt>
                <c:pt idx="53479">
                  <c:v>-44744828.574352004</c:v>
                </c:pt>
                <c:pt idx="53480">
                  <c:v>-44751917.936678</c:v>
                </c:pt>
                <c:pt idx="53481">
                  <c:v>-44759001.69061701</c:v>
                </c:pt>
                <c:pt idx="53482">
                  <c:v>-44766079.831006996</c:v>
                </c:pt>
                <c:pt idx="53483">
                  <c:v>-44773152.352676995</c:v>
                </c:pt>
                <c:pt idx="53484">
                  <c:v>-44780219.250450999</c:v>
                </c:pt>
                <c:pt idx="53485">
                  <c:v>-44787280.519144006</c:v>
                </c:pt>
                <c:pt idx="53486">
                  <c:v>-44794336.153561994</c:v>
                </c:pt>
                <c:pt idx="53487">
                  <c:v>-44801386.148505002</c:v>
                </c:pt>
                <c:pt idx="53488">
                  <c:v>-44808430.498764999</c:v>
                </c:pt>
                <c:pt idx="53489">
                  <c:v>-44815469.199126005</c:v>
                </c:pt>
                <c:pt idx="53490">
                  <c:v>-44822502.244364999</c:v>
                </c:pt>
                <c:pt idx="53491">
                  <c:v>-44829529.629251011</c:v>
                </c:pt>
                <c:pt idx="53492">
                  <c:v>-44836551.348544002</c:v>
                </c:pt>
                <c:pt idx="53493">
                  <c:v>-44843567.396999002</c:v>
                </c:pt>
                <c:pt idx="53494">
                  <c:v>-44850577.769360006</c:v>
                </c:pt>
                <c:pt idx="53495">
                  <c:v>-44857582.460364997</c:v>
                </c:pt>
                <c:pt idx="53496">
                  <c:v>-44864581.464745</c:v>
                </c:pt>
                <c:pt idx="53497">
                  <c:v>-44871574.777221002</c:v>
                </c:pt>
                <c:pt idx="53498">
                  <c:v>-44878562.392508</c:v>
                </c:pt>
                <c:pt idx="53499">
                  <c:v>-44885544.305312991</c:v>
                </c:pt>
                <c:pt idx="53500">
                  <c:v>-44892520.510334998</c:v>
                </c:pt>
                <c:pt idx="53501">
                  <c:v>-44899491.002263002</c:v>
                </c:pt>
                <c:pt idx="53502">
                  <c:v>-44906455.775781997</c:v>
                </c:pt>
                <c:pt idx="53503">
                  <c:v>-44913414.825566001</c:v>
                </c:pt>
                <c:pt idx="53504">
                  <c:v>-44920368.146281995</c:v>
                </c:pt>
                <c:pt idx="53505">
                  <c:v>-44927315.732589997</c:v>
                </c:pt>
                <c:pt idx="53506">
                  <c:v>-44934257.579140007</c:v>
                </c:pt>
                <c:pt idx="53507">
                  <c:v>-44941193.680577002</c:v>
                </c:pt>
                <c:pt idx="53508">
                  <c:v>-44948124.031536005</c:v>
                </c:pt>
                <c:pt idx="53509">
                  <c:v>-44955048.626644008</c:v>
                </c:pt>
                <c:pt idx="53510">
                  <c:v>-44961967.460519999</c:v>
                </c:pt>
                <c:pt idx="53511">
                  <c:v>-44968880.527775995</c:v>
                </c:pt>
                <c:pt idx="53512">
                  <c:v>-44975787.823015995</c:v>
                </c:pt>
                <c:pt idx="53513">
                  <c:v>-44982689.340833001</c:v>
                </c:pt>
                <c:pt idx="53514">
                  <c:v>-44989585.075816996</c:v>
                </c:pt>
                <c:pt idx="53515">
                  <c:v>-44996475.022545002</c:v>
                </c:pt>
                <c:pt idx="53516">
                  <c:v>-45003359.175589003</c:v>
                </c:pt>
                <c:pt idx="53517">
                  <c:v>-45010237.529513009</c:v>
                </c:pt>
                <c:pt idx="53518">
                  <c:v>-45017110.078869</c:v>
                </c:pt>
                <c:pt idx="53519">
                  <c:v>-45023976.818207003</c:v>
                </c:pt>
                <c:pt idx="53520">
                  <c:v>-45030837.742063001</c:v>
                </c:pt>
                <c:pt idx="53521">
                  <c:v>-45037692.844967999</c:v>
                </c:pt>
                <c:pt idx="53522">
                  <c:v>-45044542.121445008</c:v>
                </c:pt>
                <c:pt idx="53523">
                  <c:v>-45051385.566007003</c:v>
                </c:pt>
                <c:pt idx="53524">
                  <c:v>-45058223.173160002</c:v>
                </c:pt>
                <c:pt idx="53525">
                  <c:v>-45065054.937401995</c:v>
                </c:pt>
                <c:pt idx="53526">
                  <c:v>-45071880.85322199</c:v>
                </c:pt>
                <c:pt idx="53527">
                  <c:v>-45078700.915100001</c:v>
                </c:pt>
                <c:pt idx="53528">
                  <c:v>-45085515.117509</c:v>
                </c:pt>
                <c:pt idx="53529">
                  <c:v>-45092323.454914995</c:v>
                </c:pt>
                <c:pt idx="53530">
                  <c:v>-45099125.921771996</c:v>
                </c:pt>
                <c:pt idx="53531">
                  <c:v>-45105922.512528993</c:v>
                </c:pt>
                <c:pt idx="53532">
                  <c:v>-45112713.221625008</c:v>
                </c:pt>
                <c:pt idx="53533">
                  <c:v>-45119498.043490998</c:v>
                </c:pt>
                <c:pt idx="53534">
                  <c:v>-45126276.972548999</c:v>
                </c:pt>
                <c:pt idx="53535">
                  <c:v>-45133050.003214002</c:v>
                </c:pt>
                <c:pt idx="53536">
                  <c:v>-45139817.129892007</c:v>
                </c:pt>
                <c:pt idx="53537">
                  <c:v>-45146578.346978992</c:v>
                </c:pt>
                <c:pt idx="53538">
                  <c:v>-45153333.648865998</c:v>
                </c:pt>
                <c:pt idx="53539">
                  <c:v>-45160083.029931009</c:v>
                </c:pt>
                <c:pt idx="53540">
                  <c:v>-45166826.484548002</c:v>
                </c:pt>
                <c:pt idx="53541">
                  <c:v>-45173564.007078998</c:v>
                </c:pt>
                <c:pt idx="53542">
                  <c:v>-45180295.591880001</c:v>
                </c:pt>
                <c:pt idx="53543">
                  <c:v>-45187021.233297005</c:v>
                </c:pt>
                <c:pt idx="53544">
                  <c:v>-45193740.92566701</c:v>
                </c:pt>
                <c:pt idx="53545">
                  <c:v>-45200454.663320996</c:v>
                </c:pt>
                <c:pt idx="53546">
                  <c:v>-45207162.440578997</c:v>
                </c:pt>
                <c:pt idx="53547">
                  <c:v>-45213864.251751997</c:v>
                </c:pt>
                <c:pt idx="53548">
                  <c:v>-45220560.091145009</c:v>
                </c:pt>
                <c:pt idx="53549">
                  <c:v>-45227249.953051992</c:v>
                </c:pt>
                <c:pt idx="53550">
                  <c:v>-45233933.831758998</c:v>
                </c:pt>
                <c:pt idx="53551">
                  <c:v>-45240611.721544012</c:v>
                </c:pt>
                <c:pt idx="53552">
                  <c:v>-45247283.616674997</c:v>
                </c:pt>
                <c:pt idx="53553">
                  <c:v>-45253949.511413999</c:v>
                </c:pt>
                <c:pt idx="53554">
                  <c:v>-45260609.400009997</c:v>
                </c:pt>
                <c:pt idx="53555">
                  <c:v>-45267263.276707999</c:v>
                </c:pt>
                <c:pt idx="53556">
                  <c:v>-45273911.135739006</c:v>
                </c:pt>
                <c:pt idx="53557">
                  <c:v>-45280552.971331</c:v>
                </c:pt>
                <c:pt idx="53558">
                  <c:v>-45287188.777699009</c:v>
                </c:pt>
                <c:pt idx="53559">
                  <c:v>-45293818.549050003</c:v>
                </c:pt>
                <c:pt idx="53560">
                  <c:v>-45300442.279584005</c:v>
                </c:pt>
                <c:pt idx="53561">
                  <c:v>-45307059.963490002</c:v>
                </c:pt>
                <c:pt idx="53562">
                  <c:v>-45313671.594949007</c:v>
                </c:pt>
                <c:pt idx="53563">
                  <c:v>-45320277.168133005</c:v>
                </c:pt>
                <c:pt idx="53564">
                  <c:v>-45326876.677205004</c:v>
                </c:pt>
                <c:pt idx="53565">
                  <c:v>-45333470.116319992</c:v>
                </c:pt>
                <c:pt idx="53566">
                  <c:v>-45340057.479622997</c:v>
                </c:pt>
                <c:pt idx="53567">
                  <c:v>-45346638.761250012</c:v>
                </c:pt>
                <c:pt idx="53568">
                  <c:v>-45353213.955328993</c:v>
                </c:pt>
                <c:pt idx="53569">
                  <c:v>-45359783.055978</c:v>
                </c:pt>
                <c:pt idx="53570">
                  <c:v>-45366346.05730699</c:v>
                </c:pt>
                <c:pt idx="53571">
                  <c:v>-45372902.95341599</c:v>
                </c:pt>
                <c:pt idx="53572">
                  <c:v>-45379453.738396004</c:v>
                </c:pt>
                <c:pt idx="53573">
                  <c:v>-45385998.406328991</c:v>
                </c:pt>
                <c:pt idx="53574">
                  <c:v>-45392536.951289997</c:v>
                </c:pt>
                <c:pt idx="53575">
                  <c:v>-45399069.367340997</c:v>
                </c:pt>
                <c:pt idx="53576">
                  <c:v>-45405595.648538008</c:v>
                </c:pt>
                <c:pt idx="53577">
                  <c:v>-45412115.788926996</c:v>
                </c:pt>
                <c:pt idx="53578">
                  <c:v>-45418629.782545</c:v>
                </c:pt>
                <c:pt idx="53579">
                  <c:v>-45425137.623418003</c:v>
                </c:pt>
                <c:pt idx="53580">
                  <c:v>-45431639.305565998</c:v>
                </c:pt>
                <c:pt idx="53581">
                  <c:v>-45438134.822996996</c:v>
                </c:pt>
                <c:pt idx="53582">
                  <c:v>-45444624.169712</c:v>
                </c:pt>
                <c:pt idx="53583">
                  <c:v>-45451107.339700006</c:v>
                </c:pt>
                <c:pt idx="53584">
                  <c:v>-45457584.326944001</c:v>
                </c:pt>
                <c:pt idx="53585">
                  <c:v>-45464055.125416003</c:v>
                </c:pt>
                <c:pt idx="53586">
                  <c:v>-45470519.72907801</c:v>
                </c:pt>
                <c:pt idx="53587">
                  <c:v>-45476978.131883003</c:v>
                </c:pt>
                <c:pt idx="53588">
                  <c:v>-45483430.327776991</c:v>
                </c:pt>
                <c:pt idx="53589">
                  <c:v>-45489876.310694002</c:v>
                </c:pt>
                <c:pt idx="53590">
                  <c:v>-45496316.074558005</c:v>
                </c:pt>
                <c:pt idx="53591">
                  <c:v>-45502749.613287002</c:v>
                </c:pt>
                <c:pt idx="53592">
                  <c:v>-45509176.920785993</c:v>
                </c:pt>
                <c:pt idx="53593">
                  <c:v>-45515597.990954004</c:v>
                </c:pt>
                <c:pt idx="53594">
                  <c:v>-45522012.817676991</c:v>
                </c:pt>
                <c:pt idx="53595">
                  <c:v>-45528421.394834004</c:v>
                </c:pt>
                <c:pt idx="53596">
                  <c:v>-45534823.716293007</c:v>
                </c:pt>
                <c:pt idx="53597">
                  <c:v>-45541219.775914006</c:v>
                </c:pt>
                <c:pt idx="53598">
                  <c:v>-45547609.567547008</c:v>
                </c:pt>
                <c:pt idx="53599">
                  <c:v>-45553993.085031003</c:v>
                </c:pt>
                <c:pt idx="53600">
                  <c:v>-45560370.322198011</c:v>
                </c:pt>
                <c:pt idx="53601">
                  <c:v>-45566741.272867002</c:v>
                </c:pt>
                <c:pt idx="53602">
                  <c:v>-45573105.930850998</c:v>
                </c:pt>
                <c:pt idx="53603">
                  <c:v>-45579464.289952002</c:v>
                </c:pt>
                <c:pt idx="53604">
                  <c:v>-45585816.343959995</c:v>
                </c:pt>
                <c:pt idx="53605">
                  <c:v>-45592162.086659998</c:v>
                </c:pt>
                <c:pt idx="53606">
                  <c:v>-45598501.511822991</c:v>
                </c:pt>
                <c:pt idx="53607">
                  <c:v>-45604834.613211997</c:v>
                </c:pt>
                <c:pt idx="53608">
                  <c:v>-45611161.384580992</c:v>
                </c:pt>
                <c:pt idx="53609">
                  <c:v>-45617481.819673002</c:v>
                </c:pt>
                <c:pt idx="53610">
                  <c:v>-45623795.912221991</c:v>
                </c:pt>
                <c:pt idx="53611">
                  <c:v>-45630103.655952998</c:v>
                </c:pt>
                <c:pt idx="53612">
                  <c:v>-45636405.044578001</c:v>
                </c:pt>
                <c:pt idx="53613">
                  <c:v>-45642700.071803011</c:v>
                </c:pt>
                <c:pt idx="53614">
                  <c:v>-45648988.731321</c:v>
                </c:pt>
                <c:pt idx="53615">
                  <c:v>-45655271.016818993</c:v>
                </c:pt>
                <c:pt idx="53616">
                  <c:v>-45661546.921969004</c:v>
                </c:pt>
                <c:pt idx="53617">
                  <c:v>-45667816.440438002</c:v>
                </c:pt>
                <c:pt idx="53618">
                  <c:v>-45674079.565879002</c:v>
                </c:pt>
                <c:pt idx="53619">
                  <c:v>-45680336.291938014</c:v>
                </c:pt>
                <c:pt idx="53620">
                  <c:v>-45686586.61225</c:v>
                </c:pt>
                <c:pt idx="53621">
                  <c:v>-45692830.520440005</c:v>
                </c:pt>
                <c:pt idx="53622">
                  <c:v>-45699068.010121994</c:v>
                </c:pt>
                <c:pt idx="53623">
                  <c:v>-45705299.074901998</c:v>
                </c:pt>
                <c:pt idx="53624">
                  <c:v>-45711523.708374001</c:v>
                </c:pt>
                <c:pt idx="53625">
                  <c:v>-45717741.904123999</c:v>
                </c:pt>
                <c:pt idx="53626">
                  <c:v>-45723953.655724995</c:v>
                </c:pt>
                <c:pt idx="53627">
                  <c:v>-45730158.956741996</c:v>
                </c:pt>
                <c:pt idx="53628">
                  <c:v>-45736357.80072999</c:v>
                </c:pt>
                <c:pt idx="53629">
                  <c:v>-45742550.181233004</c:v>
                </c:pt>
                <c:pt idx="53630">
                  <c:v>-45748736.091784999</c:v>
                </c:pt>
                <c:pt idx="53631">
                  <c:v>-45754915.525910005</c:v>
                </c:pt>
                <c:pt idx="53632">
                  <c:v>-45761088.477120996</c:v>
                </c:pt>
                <c:pt idx="53633">
                  <c:v>-45767254.938921995</c:v>
                </c:pt>
                <c:pt idx="53634">
                  <c:v>-45773414.904805996</c:v>
                </c:pt>
                <c:pt idx="53635">
                  <c:v>-45779568.368256003</c:v>
                </c:pt>
                <c:pt idx="53636">
                  <c:v>-45785715.322743997</c:v>
                </c:pt>
                <c:pt idx="53637">
                  <c:v>-45791855.761732005</c:v>
                </c:pt>
                <c:pt idx="53638">
                  <c:v>-45797989.678672001</c:v>
                </c:pt>
                <c:pt idx="53639">
                  <c:v>-45804117.067006998</c:v>
                </c:pt>
                <c:pt idx="53640">
                  <c:v>-45810237.920166001</c:v>
                </c:pt>
                <c:pt idx="53641">
                  <c:v>-45816352.231570005</c:v>
                </c:pt>
                <c:pt idx="53642">
                  <c:v>-45822459.994629003</c:v>
                </c:pt>
                <c:pt idx="53643">
                  <c:v>-45828561.202744</c:v>
                </c:pt>
                <c:pt idx="53644">
                  <c:v>-45834655.849303</c:v>
                </c:pt>
                <c:pt idx="53645">
                  <c:v>-45840743.927685998</c:v>
                </c:pt>
                <c:pt idx="53646">
                  <c:v>-45846825.431259006</c:v>
                </c:pt>
                <c:pt idx="53647">
                  <c:v>-45852900.353381984</c:v>
                </c:pt>
                <c:pt idx="53648">
                  <c:v>-45858968.687399998</c:v>
                </c:pt>
                <c:pt idx="53649">
                  <c:v>-45865030.426651001</c:v>
                </c:pt>
                <c:pt idx="53650">
                  <c:v>-45871085.564461</c:v>
                </c:pt>
                <c:pt idx="53651">
                  <c:v>-45877134.094143011</c:v>
                </c:pt>
                <c:pt idx="53652">
                  <c:v>-45883176.009004004</c:v>
                </c:pt>
                <c:pt idx="53653">
                  <c:v>-45889211.302336991</c:v>
                </c:pt>
                <c:pt idx="53654">
                  <c:v>-45895239.967425004</c:v>
                </c:pt>
                <c:pt idx="53655">
                  <c:v>-45901261.997540005</c:v>
                </c:pt>
                <c:pt idx="53656">
                  <c:v>-45907277.385944001</c:v>
                </c:pt>
                <c:pt idx="53657">
                  <c:v>-45913286.125888005</c:v>
                </c:pt>
                <c:pt idx="53658">
                  <c:v>-45919288.210611999</c:v>
                </c:pt>
                <c:pt idx="53659">
                  <c:v>-45925283.633345</c:v>
                </c:pt>
                <c:pt idx="53660">
                  <c:v>-45931272.38730599</c:v>
                </c:pt>
                <c:pt idx="53661">
                  <c:v>-45937254.465701997</c:v>
                </c:pt>
                <c:pt idx="53662">
                  <c:v>-45943229.861730002</c:v>
                </c:pt>
                <c:pt idx="53663">
                  <c:v>-45949198.568576001</c:v>
                </c:pt>
                <c:pt idx="53664">
                  <c:v>-45955160.579412997</c:v>
                </c:pt>
                <c:pt idx="53665">
                  <c:v>-45961115.88740699</c:v>
                </c:pt>
                <c:pt idx="53666">
                  <c:v>-45967064.485709995</c:v>
                </c:pt>
                <c:pt idx="53667">
                  <c:v>-45973006.367463998</c:v>
                </c:pt>
                <c:pt idx="53668">
                  <c:v>-45978941.525799006</c:v>
                </c:pt>
                <c:pt idx="53669">
                  <c:v>-45984869.953834996</c:v>
                </c:pt>
                <c:pt idx="53670">
                  <c:v>-45990791.644680999</c:v>
                </c:pt>
                <c:pt idx="53671">
                  <c:v>-45996706.591435008</c:v>
                </c:pt>
                <c:pt idx="53672">
                  <c:v>-46002614.787183002</c:v>
                </c:pt>
                <c:pt idx="53673">
                  <c:v>-46008516.225000009</c:v>
                </c:pt>
                <c:pt idx="53674">
                  <c:v>-46014410.897950001</c:v>
                </c:pt>
                <c:pt idx="53675">
                  <c:v>-46020298.79908701</c:v>
                </c:pt>
                <c:pt idx="53676">
                  <c:v>-46026179.921451002</c:v>
                </c:pt>
                <c:pt idx="53677">
                  <c:v>-46032054.258074</c:v>
                </c:pt>
                <c:pt idx="53678">
                  <c:v>-46037921.801973</c:v>
                </c:pt>
                <c:pt idx="53679">
                  <c:v>-46043782.546158999</c:v>
                </c:pt>
                <c:pt idx="53680">
                  <c:v>-46049636.483625993</c:v>
                </c:pt>
                <c:pt idx="53681">
                  <c:v>-46055483.607359998</c:v>
                </c:pt>
                <c:pt idx="53682">
                  <c:v>-46061323.910333999</c:v>
                </c:pt>
                <c:pt idx="53683">
                  <c:v>-46067157.385511994</c:v>
                </c:pt>
                <c:pt idx="53684">
                  <c:v>-46072984.025845006</c:v>
                </c:pt>
                <c:pt idx="53685">
                  <c:v>-46078803.824271001</c:v>
                </c:pt>
                <c:pt idx="53686">
                  <c:v>-46084616.773718998</c:v>
                </c:pt>
                <c:pt idx="53687">
                  <c:v>-46090422.867105</c:v>
                </c:pt>
                <c:pt idx="53688">
                  <c:v>-46096222.097335003</c:v>
                </c:pt>
                <c:pt idx="53689">
                  <c:v>-46102014.457301989</c:v>
                </c:pt>
                <c:pt idx="53690">
                  <c:v>-46107799.939888999</c:v>
                </c:pt>
                <c:pt idx="53691">
                  <c:v>-46113578.537964001</c:v>
                </c:pt>
                <c:pt idx="53692">
                  <c:v>-46119350.244387999</c:v>
                </c:pt>
                <c:pt idx="53693">
                  <c:v>-46125115.052007996</c:v>
                </c:pt>
                <c:pt idx="53694">
                  <c:v>-46130872.953658</c:v>
                </c:pt>
                <c:pt idx="53695">
                  <c:v>-46136623.942162991</c:v>
                </c:pt>
                <c:pt idx="53696">
                  <c:v>-46142368.010334998</c:v>
                </c:pt>
                <c:pt idx="53697">
                  <c:v>-46148105.150973</c:v>
                </c:pt>
                <c:pt idx="53698">
                  <c:v>-46153835.356866993</c:v>
                </c:pt>
                <c:pt idx="53699">
                  <c:v>-46159558.620794006</c:v>
                </c:pt>
                <c:pt idx="53700">
                  <c:v>-46165274.935516998</c:v>
                </c:pt>
                <c:pt idx="53701">
                  <c:v>-46170984.293791011</c:v>
                </c:pt>
                <c:pt idx="53702">
                  <c:v>-46176686.688355997</c:v>
                </c:pt>
                <c:pt idx="53703">
                  <c:v>-46182382.111942001</c:v>
                </c:pt>
                <c:pt idx="53704">
                  <c:v>-46188070.557265997</c:v>
                </c:pt>
                <c:pt idx="53705">
                  <c:v>-46193752.017033003</c:v>
                </c:pt>
                <c:pt idx="53706">
                  <c:v>-46199426.483938001</c:v>
                </c:pt>
                <c:pt idx="53707">
                  <c:v>-46205093.950661004</c:v>
                </c:pt>
                <c:pt idx="53708">
                  <c:v>-46210754.409870997</c:v>
                </c:pt>
                <c:pt idx="53709">
                  <c:v>-46216407.854226992</c:v>
                </c:pt>
                <c:pt idx="53710">
                  <c:v>-46222054.276373997</c:v>
                </c:pt>
                <c:pt idx="53711">
                  <c:v>-46227693.668944009</c:v>
                </c:pt>
                <c:pt idx="53712">
                  <c:v>-46233326.024558008</c:v>
                </c:pt>
                <c:pt idx="53713">
                  <c:v>-46238951.335827</c:v>
                </c:pt>
                <c:pt idx="53714">
                  <c:v>-46244569.595345005</c:v>
                </c:pt>
                <c:pt idx="53715">
                  <c:v>-46250180.795698017</c:v>
                </c:pt>
                <c:pt idx="53716">
                  <c:v>-46255784.929458007</c:v>
                </c:pt>
                <c:pt idx="53717">
                  <c:v>-46261381.989184998</c:v>
                </c:pt>
                <c:pt idx="53718">
                  <c:v>-46266971.967427</c:v>
                </c:pt>
                <c:pt idx="53719">
                  <c:v>-46272554.856717989</c:v>
                </c:pt>
                <c:pt idx="53720">
                  <c:v>-46278130.649581999</c:v>
                </c:pt>
                <c:pt idx="53721">
                  <c:v>-46283699.338529997</c:v>
                </c:pt>
                <c:pt idx="53722">
                  <c:v>-46289260.916058995</c:v>
                </c:pt>
                <c:pt idx="53723">
                  <c:v>-46294815.374655999</c:v>
                </c:pt>
                <c:pt idx="53724">
                  <c:v>-46300362.706794001</c:v>
                </c:pt>
                <c:pt idx="53725">
                  <c:v>-46305902.904932998</c:v>
                </c:pt>
                <c:pt idx="53726">
                  <c:v>-46311435.961521998</c:v>
                </c:pt>
                <c:pt idx="53727">
                  <c:v>-46316961.868997008</c:v>
                </c:pt>
                <c:pt idx="53728">
                  <c:v>-46322480.619779997</c:v>
                </c:pt>
                <c:pt idx="53729">
                  <c:v>-46327992.206283003</c:v>
                </c:pt>
                <c:pt idx="53730">
                  <c:v>-46333496.620904006</c:v>
                </c:pt>
                <c:pt idx="53731">
                  <c:v>-46338993.856026992</c:v>
                </c:pt>
                <c:pt idx="53732">
                  <c:v>-46344483.904024996</c:v>
                </c:pt>
                <c:pt idx="53733">
                  <c:v>-46349966.757259004</c:v>
                </c:pt>
                <c:pt idx="53734">
                  <c:v>-46355442.408074997</c:v>
                </c:pt>
                <c:pt idx="53735">
                  <c:v>-46360910.848808996</c:v>
                </c:pt>
                <c:pt idx="53736">
                  <c:v>-46366372.071780004</c:v>
                </c:pt>
                <c:pt idx="53737">
                  <c:v>-46371826.069299012</c:v>
                </c:pt>
                <c:pt idx="53738">
                  <c:v>-46377272.833660997</c:v>
                </c:pt>
                <c:pt idx="53739">
                  <c:v>-46382712.357149996</c:v>
                </c:pt>
                <c:pt idx="53740">
                  <c:v>-46388144.632035002</c:v>
                </c:pt>
                <c:pt idx="53741">
                  <c:v>-46393569.650573</c:v>
                </c:pt>
                <c:pt idx="53742">
                  <c:v>-46398987.40501</c:v>
                </c:pt>
                <c:pt idx="53743">
                  <c:v>-46404397.887574993</c:v>
                </c:pt>
                <c:pt idx="53744">
                  <c:v>-46409801.090488002</c:v>
                </c:pt>
                <c:pt idx="53745">
                  <c:v>-46415197.005954005</c:v>
                </c:pt>
                <c:pt idx="53746">
                  <c:v>-46420585.626164004</c:v>
                </c:pt>
                <c:pt idx="53747">
                  <c:v>-46425966.943296999</c:v>
                </c:pt>
                <c:pt idx="53748">
                  <c:v>-46431340.949519999</c:v>
                </c:pt>
                <c:pt idx="53749">
                  <c:v>-46436707.636983998</c:v>
                </c:pt>
                <c:pt idx="53750">
                  <c:v>-46442066.997830003</c:v>
                </c:pt>
                <c:pt idx="53751">
                  <c:v>-46447419.024184003</c:v>
                </c:pt>
                <c:pt idx="53752">
                  <c:v>-46452763.708158009</c:v>
                </c:pt>
                <c:pt idx="53753">
                  <c:v>-46458101.041851997</c:v>
                </c:pt>
                <c:pt idx="53754">
                  <c:v>-46463431.017352991</c:v>
                </c:pt>
                <c:pt idx="53755">
                  <c:v>-46468753.626732998</c:v>
                </c:pt>
                <c:pt idx="53756">
                  <c:v>-46474068.862052992</c:v>
                </c:pt>
                <c:pt idx="53757">
                  <c:v>-46479376.715356998</c:v>
                </c:pt>
                <c:pt idx="53758">
                  <c:v>-46484677.178680003</c:v>
                </c:pt>
                <c:pt idx="53759">
                  <c:v>-46489970.244039007</c:v>
                </c:pt>
                <c:pt idx="53760">
                  <c:v>-46495255.903441995</c:v>
                </c:pt>
                <c:pt idx="53761">
                  <c:v>-46500534.148878999</c:v>
                </c:pt>
                <c:pt idx="53762">
                  <c:v>-46505804.972330995</c:v>
                </c:pt>
                <c:pt idx="53763">
                  <c:v>-46511068.365760997</c:v>
                </c:pt>
                <c:pt idx="53764">
                  <c:v>-46516324.321121</c:v>
                </c:pt>
                <c:pt idx="53765">
                  <c:v>-46521572.830349997</c:v>
                </c:pt>
                <c:pt idx="53766">
                  <c:v>-46526813.885370992</c:v>
                </c:pt>
                <c:pt idx="53767">
                  <c:v>-46532047.478094004</c:v>
                </c:pt>
                <c:pt idx="53768">
                  <c:v>-46537273.600415997</c:v>
                </c:pt>
                <c:pt idx="53769">
                  <c:v>-46542492.244220003</c:v>
                </c:pt>
                <c:pt idx="53770">
                  <c:v>-46547703.401374996</c:v>
                </c:pt>
                <c:pt idx="53771">
                  <c:v>-46552907.063735999</c:v>
                </c:pt>
                <c:pt idx="53772">
                  <c:v>-46558103.22314401</c:v>
                </c:pt>
                <c:pt idx="53773">
                  <c:v>-46563291.871427</c:v>
                </c:pt>
                <c:pt idx="53774">
                  <c:v>-46568473.000398003</c:v>
                </c:pt>
                <c:pt idx="53775">
                  <c:v>-46573646.601856001</c:v>
                </c:pt>
                <c:pt idx="53776">
                  <c:v>-46578812.667588003</c:v>
                </c:pt>
                <c:pt idx="53777">
                  <c:v>-46583971.189364001</c:v>
                </c:pt>
                <c:pt idx="53778">
                  <c:v>-46589122.158941001</c:v>
                </c:pt>
                <c:pt idx="53779">
                  <c:v>-46594265.568064004</c:v>
                </c:pt>
                <c:pt idx="53780">
                  <c:v>-46599401.408460997</c:v>
                </c:pt>
                <c:pt idx="53781">
                  <c:v>-46604529.671847008</c:v>
                </c:pt>
                <c:pt idx="53782">
                  <c:v>-46609650.349921994</c:v>
                </c:pt>
                <c:pt idx="53783">
                  <c:v>-46614763.434373997</c:v>
                </c:pt>
                <c:pt idx="53784">
                  <c:v>-46619868.916873991</c:v>
                </c:pt>
                <c:pt idx="53785">
                  <c:v>-46624966.789081</c:v>
                </c:pt>
                <c:pt idx="53786">
                  <c:v>-46630057.042638004</c:v>
                </c:pt>
                <c:pt idx="53787">
                  <c:v>-46635139.669174008</c:v>
                </c:pt>
                <c:pt idx="53788">
                  <c:v>-46640214.660305001</c:v>
                </c:pt>
                <c:pt idx="53789">
                  <c:v>-46645282.007629998</c:v>
                </c:pt>
                <c:pt idx="53790">
                  <c:v>-46650341.702735998</c:v>
                </c:pt>
                <c:pt idx="53791">
                  <c:v>-46655393.737193011</c:v>
                </c:pt>
                <c:pt idx="53792">
                  <c:v>-46660438.102559999</c:v>
                </c:pt>
                <c:pt idx="53793">
                  <c:v>-46665474.790378004</c:v>
                </c:pt>
                <c:pt idx="53794">
                  <c:v>-46670503.792176001</c:v>
                </c:pt>
                <c:pt idx="53795">
                  <c:v>-46675525.099465005</c:v>
                </c:pt>
                <c:pt idx="53796">
                  <c:v>-46680538.703745</c:v>
                </c:pt>
                <c:pt idx="53797">
                  <c:v>-46685544.596500002</c:v>
                </c:pt>
                <c:pt idx="53798">
                  <c:v>-46690542.769199014</c:v>
                </c:pt>
                <c:pt idx="53799">
                  <c:v>-46695533.213295005</c:v>
                </c:pt>
                <c:pt idx="53800">
                  <c:v>-46700515.920229003</c:v>
                </c:pt>
                <c:pt idx="53801">
                  <c:v>-46705490.881424993</c:v>
                </c:pt>
                <c:pt idx="53802">
                  <c:v>-46710458.088292003</c:v>
                </c:pt>
                <c:pt idx="53803">
                  <c:v>-46715417.532227002</c:v>
                </c:pt>
                <c:pt idx="53804">
                  <c:v>-46720369.20460701</c:v>
                </c:pt>
                <c:pt idx="53805">
                  <c:v>-46725313.096799999</c:v>
                </c:pt>
                <c:pt idx="53806">
                  <c:v>-46730249.200153008</c:v>
                </c:pt>
                <c:pt idx="53807">
                  <c:v>-46735177.506003998</c:v>
                </c:pt>
                <c:pt idx="53808">
                  <c:v>-46740098.005670011</c:v>
                </c:pt>
                <c:pt idx="53809">
                  <c:v>-46745010.690457009</c:v>
                </c:pt>
                <c:pt idx="53810">
                  <c:v>-46749915.551655002</c:v>
                </c:pt>
                <c:pt idx="53811">
                  <c:v>-46754812.580536999</c:v>
                </c:pt>
                <c:pt idx="53812">
                  <c:v>-46759701.768364005</c:v>
                </c:pt>
                <c:pt idx="53813">
                  <c:v>-46764583.106377997</c:v>
                </c:pt>
                <c:pt idx="53814">
                  <c:v>-46769456.585809</c:v>
                </c:pt>
                <c:pt idx="53815">
                  <c:v>-46774322.197869003</c:v>
                </c:pt>
                <c:pt idx="53816">
                  <c:v>-46779179.933757</c:v>
                </c:pt>
                <c:pt idx="53817">
                  <c:v>-46784029.784656003</c:v>
                </c:pt>
                <c:pt idx="53818">
                  <c:v>-46788871.741731003</c:v>
                </c:pt>
                <c:pt idx="53819">
                  <c:v>-46793705.796135008</c:v>
                </c:pt>
                <c:pt idx="53820">
                  <c:v>-46798531.939004004</c:v>
                </c:pt>
                <c:pt idx="53821">
                  <c:v>-46803350.161458008</c:v>
                </c:pt>
                <c:pt idx="53822">
                  <c:v>-46808160.454603001</c:v>
                </c:pt>
                <c:pt idx="53823">
                  <c:v>-46812962.809527002</c:v>
                </c:pt>
                <c:pt idx="53824">
                  <c:v>-46817757.217303999</c:v>
                </c:pt>
                <c:pt idx="53825">
                  <c:v>-46822543.668993019</c:v>
                </c:pt>
                <c:pt idx="53826">
                  <c:v>-46827322.155635007</c:v>
                </c:pt>
                <c:pt idx="53827">
                  <c:v>-46832092.668257006</c:v>
                </c:pt>
                <c:pt idx="53828">
                  <c:v>-46836855.197870001</c:v>
                </c:pt>
                <c:pt idx="53829">
                  <c:v>-46841609.735469006</c:v>
                </c:pt>
                <c:pt idx="53830">
                  <c:v>-46846356.272031002</c:v>
                </c:pt>
                <c:pt idx="53831">
                  <c:v>-46851094.798522003</c:v>
                </c:pt>
                <c:pt idx="53832">
                  <c:v>-46855825.305885993</c:v>
                </c:pt>
                <c:pt idx="53833">
                  <c:v>-46860547.785057008</c:v>
                </c:pt>
                <c:pt idx="53834">
                  <c:v>-46865262.226948008</c:v>
                </c:pt>
                <c:pt idx="53835">
                  <c:v>-46869968.622458003</c:v>
                </c:pt>
                <c:pt idx="53836">
                  <c:v>-46874666.962470993</c:v>
                </c:pt>
                <c:pt idx="53837">
                  <c:v>-46879357.237854004</c:v>
                </c:pt>
                <c:pt idx="53838">
                  <c:v>-46884039.439456001</c:v>
                </c:pt>
                <c:pt idx="53839">
                  <c:v>-46888713.558111995</c:v>
                </c:pt>
                <c:pt idx="53840">
                  <c:v>-46893379.584640004</c:v>
                </c:pt>
                <c:pt idx="53841">
                  <c:v>-46898037.509842001</c:v>
                </c:pt>
                <c:pt idx="53842">
                  <c:v>-46902687.324502997</c:v>
                </c:pt>
                <c:pt idx="53843">
                  <c:v>-46907329.019391999</c:v>
                </c:pt>
                <c:pt idx="53844">
                  <c:v>-46911962.585262001</c:v>
                </c:pt>
                <c:pt idx="53845">
                  <c:v>-46916588.012848996</c:v>
                </c:pt>
                <c:pt idx="53846">
                  <c:v>-46921205.292873003</c:v>
                </c:pt>
                <c:pt idx="53847">
                  <c:v>-46925814.416035995</c:v>
                </c:pt>
                <c:pt idx="53848">
                  <c:v>-46930415.373025991</c:v>
                </c:pt>
                <c:pt idx="53849">
                  <c:v>-46935008.154510997</c:v>
                </c:pt>
                <c:pt idx="53850">
                  <c:v>-46939592.751147009</c:v>
                </c:pt>
                <c:pt idx="53851">
                  <c:v>-46944169.153568</c:v>
                </c:pt>
                <c:pt idx="53852">
                  <c:v>-46948737.352394991</c:v>
                </c:pt>
                <c:pt idx="53853">
                  <c:v>-46953297.338229999</c:v>
                </c:pt>
                <c:pt idx="53854">
                  <c:v>-46957849.101661004</c:v>
                </c:pt>
                <c:pt idx="53855">
                  <c:v>-46962392.633256003</c:v>
                </c:pt>
                <c:pt idx="53856">
                  <c:v>-46966927.923569001</c:v>
                </c:pt>
                <c:pt idx="53857">
                  <c:v>-46971454.963133007</c:v>
                </c:pt>
                <c:pt idx="53858">
                  <c:v>-46975973.742467999</c:v>
                </c:pt>
                <c:pt idx="53859">
                  <c:v>-46980484.252075993</c:v>
                </c:pt>
                <c:pt idx="53860">
                  <c:v>-46984986.482440993</c:v>
                </c:pt>
                <c:pt idx="53861">
                  <c:v>-46989480.424031004</c:v>
                </c:pt>
                <c:pt idx="53862">
                  <c:v>-46993966.067294009</c:v>
                </c:pt>
                <c:pt idx="53863">
                  <c:v>-46998443.402664997</c:v>
                </c:pt>
                <c:pt idx="53864">
                  <c:v>-47002912.420560002</c:v>
                </c:pt>
                <c:pt idx="53865">
                  <c:v>-47007373.111375995</c:v>
                </c:pt>
                <c:pt idx="53866">
                  <c:v>-47011825.465496011</c:v>
                </c:pt>
                <c:pt idx="53867">
                  <c:v>-47016269.473281994</c:v>
                </c:pt>
                <c:pt idx="53868">
                  <c:v>-47020705.125081003</c:v>
                </c:pt>
                <c:pt idx="53869">
                  <c:v>-47025132.411223002</c:v>
                </c:pt>
                <c:pt idx="53870">
                  <c:v>-47029551.322018996</c:v>
                </c:pt>
                <c:pt idx="53871">
                  <c:v>-47033961.847762994</c:v>
                </c:pt>
                <c:pt idx="53872">
                  <c:v>-47038363.978730999</c:v>
                </c:pt>
                <c:pt idx="53873">
                  <c:v>-47042757.705182001</c:v>
                </c:pt>
                <c:pt idx="53874">
                  <c:v>-47047143.017357998</c:v>
                </c:pt>
                <c:pt idx="53875">
                  <c:v>-47051519.905480996</c:v>
                </c:pt>
                <c:pt idx="53876">
                  <c:v>-47055888.359757997</c:v>
                </c:pt>
                <c:pt idx="53877">
                  <c:v>-47060248.370375991</c:v>
                </c:pt>
                <c:pt idx="53878">
                  <c:v>-47064599.927506998</c:v>
                </c:pt>
                <c:pt idx="53879">
                  <c:v>-47068943.021300003</c:v>
                </c:pt>
                <c:pt idx="53880">
                  <c:v>-47073277.641892999</c:v>
                </c:pt>
                <c:pt idx="53881">
                  <c:v>-47077603.779399008</c:v>
                </c:pt>
                <c:pt idx="53882">
                  <c:v>-47081921.423919</c:v>
                </c:pt>
                <c:pt idx="53883">
                  <c:v>-47086230.565532006</c:v>
                </c:pt>
                <c:pt idx="53884">
                  <c:v>-47090531.194300003</c:v>
                </c:pt>
                <c:pt idx="53885">
                  <c:v>-47094823.300269</c:v>
                </c:pt>
                <c:pt idx="53886">
                  <c:v>-47099106.873461992</c:v>
                </c:pt>
                <c:pt idx="53887">
                  <c:v>-47103381.903888993</c:v>
                </c:pt>
                <c:pt idx="53888">
                  <c:v>-47107648.381539002</c:v>
                </c:pt>
                <c:pt idx="53889">
                  <c:v>-47111906.296381995</c:v>
                </c:pt>
                <c:pt idx="53890">
                  <c:v>-47116155.638371997</c:v>
                </c:pt>
                <c:pt idx="53891">
                  <c:v>-47120396.397442997</c:v>
                </c:pt>
                <c:pt idx="53892">
                  <c:v>-47124628.563510999</c:v>
                </c:pt>
                <c:pt idx="53893">
                  <c:v>-47128852.126473002</c:v>
                </c:pt>
                <c:pt idx="53894">
                  <c:v>-47133067.076206997</c:v>
                </c:pt>
                <c:pt idx="53895">
                  <c:v>-47137273.402574994</c:v>
                </c:pt>
                <c:pt idx="53896">
                  <c:v>-47141471.095418006</c:v>
                </c:pt>
                <c:pt idx="53897">
                  <c:v>-47145660.144559003</c:v>
                </c:pt>
                <c:pt idx="53898">
                  <c:v>-47149840.539802</c:v>
                </c:pt>
                <c:pt idx="53899">
                  <c:v>-47154012.270932004</c:v>
                </c:pt>
                <c:pt idx="53900">
                  <c:v>-47158175.327716991</c:v>
                </c:pt>
                <c:pt idx="53901">
                  <c:v>-47162329.699903004</c:v>
                </c:pt>
                <c:pt idx="53902">
                  <c:v>-47166475.377219997</c:v>
                </c:pt>
                <c:pt idx="53903">
                  <c:v>-47170612.349376991</c:v>
                </c:pt>
                <c:pt idx="53904">
                  <c:v>-47174740.606065996</c:v>
                </c:pt>
                <c:pt idx="53905">
                  <c:v>-47178860.136958003</c:v>
                </c:pt>
                <c:pt idx="53906">
                  <c:v>-47182970.931705996</c:v>
                </c:pt>
                <c:pt idx="53907">
                  <c:v>-47187072.979944006</c:v>
                </c:pt>
                <c:pt idx="53908">
                  <c:v>-47191166.271285005</c:v>
                </c:pt>
                <c:pt idx="53909">
                  <c:v>-47195250.795325011</c:v>
                </c:pt>
                <c:pt idx="53910">
                  <c:v>-47199326.541640006</c:v>
                </c:pt>
                <c:pt idx="53911">
                  <c:v>-47203393.499784999</c:v>
                </c:pt>
                <c:pt idx="53912">
                  <c:v>-47207451.659300007</c:v>
                </c:pt>
                <c:pt idx="53913">
                  <c:v>-47211501.009699009</c:v>
                </c:pt>
                <c:pt idx="53914">
                  <c:v>-47215541.54048299</c:v>
                </c:pt>
                <c:pt idx="53915">
                  <c:v>-47219573.241130009</c:v>
                </c:pt>
                <c:pt idx="53916">
                  <c:v>-47223596.10109701</c:v>
                </c:pt>
                <c:pt idx="53917">
                  <c:v>-47227610.109825999</c:v>
                </c:pt>
                <c:pt idx="53918">
                  <c:v>-47231615.256734997</c:v>
                </c:pt>
                <c:pt idx="53919">
                  <c:v>-47235611.531225003</c:v>
                </c:pt>
                <c:pt idx="53920">
                  <c:v>-47239598.922674999</c:v>
                </c:pt>
                <c:pt idx="53921">
                  <c:v>-47243577.420446999</c:v>
                </c:pt>
                <c:pt idx="53922">
                  <c:v>-47247547.013878994</c:v>
                </c:pt>
                <c:pt idx="53923">
                  <c:v>-47251507.692293011</c:v>
                </c:pt>
                <c:pt idx="53924">
                  <c:v>-47255459.444990002</c:v>
                </c:pt>
                <c:pt idx="53925">
                  <c:v>-47259402.261249013</c:v>
                </c:pt>
                <c:pt idx="53926">
                  <c:v>-47263336.130332001</c:v>
                </c:pt>
                <c:pt idx="53927">
                  <c:v>-47267261.041478001</c:v>
                </c:pt>
                <c:pt idx="53928">
                  <c:v>-47271176.983906992</c:v>
                </c:pt>
                <c:pt idx="53929">
                  <c:v>-47275083.946818992</c:v>
                </c:pt>
                <c:pt idx="53930">
                  <c:v>-47278981.919393003</c:v>
                </c:pt>
                <c:pt idx="53931">
                  <c:v>-47282870.890790001</c:v>
                </c:pt>
                <c:pt idx="53932">
                  <c:v>-47286750.850147001</c:v>
                </c:pt>
                <c:pt idx="53933">
                  <c:v>-47290621.786582991</c:v>
                </c:pt>
                <c:pt idx="53934">
                  <c:v>-47294483.689195007</c:v>
                </c:pt>
                <c:pt idx="53935">
                  <c:v>-47298336.547060996</c:v>
                </c:pt>
                <c:pt idx="53936">
                  <c:v>-47302180.349238008</c:v>
                </c:pt>
                <c:pt idx="53937">
                  <c:v>-47306015.084759995</c:v>
                </c:pt>
                <c:pt idx="53938">
                  <c:v>-47309840.742645003</c:v>
                </c:pt>
                <c:pt idx="53939">
                  <c:v>-47313657.31188599</c:v>
                </c:pt>
                <c:pt idx="53940">
                  <c:v>-47317464.781456001</c:v>
                </c:pt>
                <c:pt idx="53941">
                  <c:v>-47321263.140308999</c:v>
                </c:pt>
                <c:pt idx="53942">
                  <c:v>-47325052.377376996</c:v>
                </c:pt>
                <c:pt idx="53943">
                  <c:v>-47328832.481569998</c:v>
                </c:pt>
                <c:pt idx="53944">
                  <c:v>-47332603.441777997</c:v>
                </c:pt>
                <c:pt idx="53945">
                  <c:v>-47336365.246870004</c:v>
                </c:pt>
                <c:pt idx="53946">
                  <c:v>-47340117.885694005</c:v>
                </c:pt>
                <c:pt idx="53947">
                  <c:v>-47343861.347074993</c:v>
                </c:pt>
                <c:pt idx="53948">
                  <c:v>-47347595.619820997</c:v>
                </c:pt>
                <c:pt idx="53949">
                  <c:v>-47351320.692713</c:v>
                </c:pt>
                <c:pt idx="53950">
                  <c:v>-47355036.554514997</c:v>
                </c:pt>
                <c:pt idx="53951">
                  <c:v>-47358743.193968005</c:v>
                </c:pt>
                <c:pt idx="53952">
                  <c:v>-47362440.599791005</c:v>
                </c:pt>
                <c:pt idx="53953">
                  <c:v>-47366128.760682002</c:v>
                </c:pt>
                <c:pt idx="53954">
                  <c:v>-47369807.665319003</c:v>
                </c:pt>
                <c:pt idx="53955">
                  <c:v>-47373477.30235599</c:v>
                </c:pt>
                <c:pt idx="53956">
                  <c:v>-47377137.660425</c:v>
                </c:pt>
                <c:pt idx="53957">
                  <c:v>-47380788.728140011</c:v>
                </c:pt>
                <c:pt idx="53958">
                  <c:v>-47384430.494089</c:v>
                </c:pt>
                <c:pt idx="53959">
                  <c:v>-47388062.946838997</c:v>
                </c:pt>
                <c:pt idx="53960">
                  <c:v>-47391686.074938007</c:v>
                </c:pt>
                <c:pt idx="53961">
                  <c:v>-47395299.866907999</c:v>
                </c:pt>
                <c:pt idx="53962">
                  <c:v>-47398904.311251998</c:v>
                </c:pt>
                <c:pt idx="53963">
                  <c:v>-47402499.396449998</c:v>
                </c:pt>
                <c:pt idx="53964">
                  <c:v>-47406085.110958003</c:v>
                </c:pt>
                <c:pt idx="53965">
                  <c:v>-47409661.443213001</c:v>
                </c:pt>
                <c:pt idx="53966">
                  <c:v>-47413228.381627999</c:v>
                </c:pt>
                <c:pt idx="53967">
                  <c:v>-47416785.914593011</c:v>
                </c:pt>
                <c:pt idx="53968">
                  <c:v>-47420334.030475996</c:v>
                </c:pt>
                <c:pt idx="53969">
                  <c:v>-47423872.717625</c:v>
                </c:pt>
                <c:pt idx="53970">
                  <c:v>-47427401.964361995</c:v>
                </c:pt>
                <c:pt idx="53971">
                  <c:v>-47430921.758988</c:v>
                </c:pt>
                <c:pt idx="53972">
                  <c:v>-47434432.089781992</c:v>
                </c:pt>
                <c:pt idx="53973">
                  <c:v>-47437932.945</c:v>
                </c:pt>
                <c:pt idx="53974">
                  <c:v>-47441424.312872984</c:v>
                </c:pt>
                <c:pt idx="53975">
                  <c:v>-47444906.181612998</c:v>
                </c:pt>
                <c:pt idx="53976">
                  <c:v>-47448378.539407007</c:v>
                </c:pt>
                <c:pt idx="53977">
                  <c:v>-47451841.374419004</c:v>
                </c:pt>
                <c:pt idx="53978">
                  <c:v>-47455294.674790002</c:v>
                </c:pt>
                <c:pt idx="53979">
                  <c:v>-47458738.42863901</c:v>
                </c:pt>
                <c:pt idx="53980">
                  <c:v>-47462172.624061003</c:v>
                </c:pt>
                <c:pt idx="53981">
                  <c:v>-47465597.249128006</c:v>
                </c:pt>
                <c:pt idx="53982">
                  <c:v>-47469012.29189001</c:v>
                </c:pt>
                <c:pt idx="53983">
                  <c:v>-47472417.740370996</c:v>
                </c:pt>
                <c:pt idx="53984">
                  <c:v>-47475813.582573995</c:v>
                </c:pt>
                <c:pt idx="53985">
                  <c:v>-47479199.806477994</c:v>
                </c:pt>
                <c:pt idx="53986">
                  <c:v>-47482576.400038004</c:v>
                </c:pt>
                <c:pt idx="53987">
                  <c:v>-47485943.351186991</c:v>
                </c:pt>
                <c:pt idx="53988">
                  <c:v>-47489300.647831999</c:v>
                </c:pt>
                <c:pt idx="53989">
                  <c:v>-47492648.277858004</c:v>
                </c:pt>
                <c:pt idx="53990">
                  <c:v>-47495986.229126006</c:v>
                </c:pt>
                <c:pt idx="53991">
                  <c:v>-47499314.489473</c:v>
                </c:pt>
                <c:pt idx="53992">
                  <c:v>-47502633.046712995</c:v>
                </c:pt>
                <c:pt idx="53993">
                  <c:v>-47505941.888635002</c:v>
                </c:pt>
                <c:pt idx="53994">
                  <c:v>-47509241.003004</c:v>
                </c:pt>
                <c:pt idx="53995">
                  <c:v>-47512530.377561994</c:v>
                </c:pt>
                <c:pt idx="53996">
                  <c:v>-47515810.000027001</c:v>
                </c:pt>
                <c:pt idx="53997">
                  <c:v>-47519079.858089991</c:v>
                </c:pt>
                <c:pt idx="53998">
                  <c:v>-47522339.939421996</c:v>
                </c:pt>
                <c:pt idx="53999">
                  <c:v>-47525590.231667005</c:v>
                </c:pt>
                <c:pt idx="54000">
                  <c:v>-47528830.722445011</c:v>
                </c:pt>
                <c:pt idx="54001">
                  <c:v>-47532061.399352998</c:v>
                </c:pt>
                <c:pt idx="54002">
                  <c:v>-47535282.249960005</c:v>
                </c:pt>
                <c:pt idx="54003">
                  <c:v>-47538493.261816002</c:v>
                </c:pt>
                <c:pt idx="54004">
                  <c:v>-47541694.42244</c:v>
                </c:pt>
                <c:pt idx="54005">
                  <c:v>-47544885.719333008</c:v>
                </c:pt>
                <c:pt idx="54006">
                  <c:v>-47548067.139965005</c:v>
                </c:pt>
                <c:pt idx="54007">
                  <c:v>-47551238.671784997</c:v>
                </c:pt>
                <c:pt idx="54008">
                  <c:v>-47554400.302215993</c:v>
                </c:pt>
                <c:pt idx="54009">
                  <c:v>-47557552.018656999</c:v>
                </c:pt>
                <c:pt idx="54010">
                  <c:v>-47560693.808479995</c:v>
                </c:pt>
                <c:pt idx="54011">
                  <c:v>-47563825.659034006</c:v>
                </c:pt>
                <c:pt idx="54012">
                  <c:v>-47566947.557641</c:v>
                </c:pt>
                <c:pt idx="54013">
                  <c:v>-47570059.491599008</c:v>
                </c:pt>
                <c:pt idx="54014">
                  <c:v>-47573161.448181994</c:v>
                </c:pt>
                <c:pt idx="54015">
                  <c:v>-47576253.414634004</c:v>
                </c:pt>
                <c:pt idx="54016">
                  <c:v>-47579335.378179997</c:v>
                </c:pt>
                <c:pt idx="54017">
                  <c:v>-47582407.326013997</c:v>
                </c:pt>
                <c:pt idx="54018">
                  <c:v>-47585469.245306</c:v>
                </c:pt>
                <c:pt idx="54019">
                  <c:v>-47588521.123204008</c:v>
                </c:pt>
                <c:pt idx="54020">
                  <c:v>-47591562.946823992</c:v>
                </c:pt>
                <c:pt idx="54021">
                  <c:v>-47594594.703261003</c:v>
                </c:pt>
                <c:pt idx="54022">
                  <c:v>-47597616.379583001</c:v>
                </c:pt>
                <c:pt idx="54023">
                  <c:v>-47600627.962831996</c:v>
                </c:pt>
                <c:pt idx="54024">
                  <c:v>-47603629.440021992</c:v>
                </c:pt>
                <c:pt idx="54025">
                  <c:v>-47606620.798144013</c:v>
                </c:pt>
                <c:pt idx="54026">
                  <c:v>-47609602.024162002</c:v>
                </c:pt>
                <c:pt idx="54027">
                  <c:v>-47612573.105012</c:v>
                </c:pt>
                <c:pt idx="54028">
                  <c:v>-47615534.027607009</c:v>
                </c:pt>
                <c:pt idx="54029">
                  <c:v>-47618484.778829999</c:v>
                </c:pt>
                <c:pt idx="54030">
                  <c:v>-47621425.345541</c:v>
                </c:pt>
                <c:pt idx="54031">
                  <c:v>-47624355.714570001</c:v>
                </c:pt>
                <c:pt idx="54032">
                  <c:v>-47627275.872724988</c:v>
                </c:pt>
                <c:pt idx="54033">
                  <c:v>-47630185.806781985</c:v>
                </c:pt>
                <c:pt idx="54034">
                  <c:v>-47633085.503495</c:v>
                </c:pt>
                <c:pt idx="54035">
                  <c:v>-47635974.949588001</c:v>
                </c:pt>
                <c:pt idx="54036">
                  <c:v>-47638854.131761</c:v>
                </c:pt>
                <c:pt idx="54037">
                  <c:v>-47641723.036683999</c:v>
                </c:pt>
                <c:pt idx="54038">
                  <c:v>-47644581.651001997</c:v>
                </c:pt>
                <c:pt idx="54039">
                  <c:v>-47647429.961332001</c:v>
                </c:pt>
                <c:pt idx="54040">
                  <c:v>-47650267.954264998</c:v>
                </c:pt>
                <c:pt idx="54041">
                  <c:v>-47653095.616364993</c:v>
                </c:pt>
                <c:pt idx="54042">
                  <c:v>-47655912.934165999</c:v>
                </c:pt>
                <c:pt idx="54043">
                  <c:v>-47658719.894176997</c:v>
                </c:pt>
                <c:pt idx="54044">
                  <c:v>-47661516.48287899</c:v>
                </c:pt>
                <c:pt idx="54045">
                  <c:v>-47664302.686725989</c:v>
                </c:pt>
                <c:pt idx="54046">
                  <c:v>-47667078.492144011</c:v>
                </c:pt>
                <c:pt idx="54047">
                  <c:v>-47669843.885530002</c:v>
                </c:pt>
                <c:pt idx="54048">
                  <c:v>-47672598.853255004</c:v>
                </c:pt>
                <c:pt idx="54049">
                  <c:v>-47675343.381662004</c:v>
                </c:pt>
                <c:pt idx="54050">
                  <c:v>-47678077.457065992</c:v>
                </c:pt>
                <c:pt idx="54051">
                  <c:v>-47680801.065752998</c:v>
                </c:pt>
                <c:pt idx="54052">
                  <c:v>-47683514.193981998</c:v>
                </c:pt>
                <c:pt idx="54053">
                  <c:v>-47686216.827983998</c:v>
                </c:pt>
                <c:pt idx="54054">
                  <c:v>-47688908.953959994</c:v>
                </c:pt>
                <c:pt idx="54055">
                  <c:v>-47691590.558085993</c:v>
                </c:pt>
                <c:pt idx="54056">
                  <c:v>-47694261.626506001</c:v>
                </c:pt>
                <c:pt idx="54057">
                  <c:v>-47696922.145338006</c:v>
                </c:pt>
                <c:pt idx="54058">
                  <c:v>-47699572.100670002</c:v>
                </c:pt>
                <c:pt idx="54059">
                  <c:v>-47702211.478563003</c:v>
                </c:pt>
                <c:pt idx="54060">
                  <c:v>-47704840.265049011</c:v>
                </c:pt>
                <c:pt idx="54061">
                  <c:v>-47707458.446128994</c:v>
                </c:pt>
                <c:pt idx="54062">
                  <c:v>-47710066.007776991</c:v>
                </c:pt>
                <c:pt idx="54063">
                  <c:v>-47712662.935939007</c:v>
                </c:pt>
                <c:pt idx="54064">
                  <c:v>-47715249.216530003</c:v>
                </c:pt>
                <c:pt idx="54065">
                  <c:v>-47717824.835437007</c:v>
                </c:pt>
                <c:pt idx="54066">
                  <c:v>-47720389.778517008</c:v>
                </c:pt>
                <c:pt idx="54067">
                  <c:v>-47722944.031600006</c:v>
                </c:pt>
                <c:pt idx="54068">
                  <c:v>-47725487.580481991</c:v>
                </c:pt>
                <c:pt idx="54069">
                  <c:v>-47728020.410935998</c:v>
                </c:pt>
                <c:pt idx="54070">
                  <c:v>-47730542.508699007</c:v>
                </c:pt>
                <c:pt idx="54071">
                  <c:v>-47733053.859483995</c:v>
                </c:pt>
                <c:pt idx="54072">
                  <c:v>-47735554.448969997</c:v>
                </c:pt>
                <c:pt idx="54073">
                  <c:v>-47738044.262809001</c:v>
                </c:pt>
                <c:pt idx="54074">
                  <c:v>-47740523.286620997</c:v>
                </c:pt>
                <c:pt idx="54075">
                  <c:v>-47742991.505998008</c:v>
                </c:pt>
                <c:pt idx="54076">
                  <c:v>-47745448.906501994</c:v>
                </c:pt>
                <c:pt idx="54077">
                  <c:v>-47747895.473663002</c:v>
                </c:pt>
                <c:pt idx="54078">
                  <c:v>-47750331.192983001</c:v>
                </c:pt>
                <c:pt idx="54079">
                  <c:v>-47752756.049932003</c:v>
                </c:pt>
                <c:pt idx="54080">
                  <c:v>-47755170.029950008</c:v>
                </c:pt>
                <c:pt idx="54081">
                  <c:v>-47757573.118446998</c:v>
                </c:pt>
                <c:pt idx="54082">
                  <c:v>-47759965.300802991</c:v>
                </c:pt>
                <c:pt idx="54083">
                  <c:v>-47762346.562367</c:v>
                </c:pt>
                <c:pt idx="54084">
                  <c:v>-47764716.888457</c:v>
                </c:pt>
                <c:pt idx="54085">
                  <c:v>-47767076.264359005</c:v>
                </c:pt>
                <c:pt idx="54086">
                  <c:v>-47769424.675329998</c:v>
                </c:pt>
                <c:pt idx="54087">
                  <c:v>-47771762.106596999</c:v>
                </c:pt>
                <c:pt idx="54088">
                  <c:v>-47774088.543351993</c:v>
                </c:pt>
                <c:pt idx="54089">
                  <c:v>-47776403.970759995</c:v>
                </c:pt>
                <c:pt idx="54090">
                  <c:v>-47778708.373953</c:v>
                </c:pt>
                <c:pt idx="54091">
                  <c:v>-47781001.738030009</c:v>
                </c:pt>
                <c:pt idx="54092">
                  <c:v>-47783284.048061997</c:v>
                </c:pt>
                <c:pt idx="54093">
                  <c:v>-47785555.289085999</c:v>
                </c:pt>
                <c:pt idx="54094">
                  <c:v>-47787815.446108997</c:v>
                </c:pt>
                <c:pt idx="54095">
                  <c:v>-47790064.504105002</c:v>
                </c:pt>
                <c:pt idx="54096">
                  <c:v>-47792302.448015995</c:v>
                </c:pt>
                <c:pt idx="54097">
                  <c:v>-47794529.262754999</c:v>
                </c:pt>
                <c:pt idx="54098">
                  <c:v>-47796744.933199003</c:v>
                </c:pt>
                <c:pt idx="54099">
                  <c:v>-47798949.444195002</c:v>
                </c:pt>
                <c:pt idx="54100">
                  <c:v>-47801142.780559003</c:v>
                </c:pt>
                <c:pt idx="54101">
                  <c:v>-47803324.927071996</c:v>
                </c:pt>
                <c:pt idx="54102">
                  <c:v>-47805495.868485995</c:v>
                </c:pt>
                <c:pt idx="54103">
                  <c:v>-47807655.589516997</c:v>
                </c:pt>
                <c:pt idx="54104">
                  <c:v>-47809804.074851997</c:v>
                </c:pt>
                <c:pt idx="54105">
                  <c:v>-47811941.309142001</c:v>
                </c:pt>
                <c:pt idx="54106">
                  <c:v>-47814067.277008004</c:v>
                </c:pt>
                <c:pt idx="54107">
                  <c:v>-47816181.963036001</c:v>
                </c:pt>
                <c:pt idx="54108">
                  <c:v>-47818285.351781987</c:v>
                </c:pt>
                <c:pt idx="54109">
                  <c:v>-47820377.427765995</c:v>
                </c:pt>
                <c:pt idx="54110">
                  <c:v>-47822458.175476998</c:v>
                </c:pt>
                <c:pt idx="54111">
                  <c:v>-47824527.579369999</c:v>
                </c:pt>
                <c:pt idx="54112">
                  <c:v>-47826585.623865999</c:v>
                </c:pt>
                <c:pt idx="54113">
                  <c:v>-47828632.293354005</c:v>
                </c:pt>
                <c:pt idx="54114">
                  <c:v>-47830667.572187997</c:v>
                </c:pt>
                <c:pt idx="54115">
                  <c:v>-47832691.444691002</c:v>
                </c:pt>
                <c:pt idx="54116">
                  <c:v>-47834703.895149007</c:v>
                </c:pt>
                <c:pt idx="54117">
                  <c:v>-47836704.907816991</c:v>
                </c:pt>
                <c:pt idx="54118">
                  <c:v>-47838694.466913998</c:v>
                </c:pt>
                <c:pt idx="54119">
                  <c:v>-47840672.55662699</c:v>
                </c:pt>
                <c:pt idx="54120">
                  <c:v>-47842639.16110801</c:v>
                </c:pt>
                <c:pt idx="54121">
                  <c:v>-47844594.264475003</c:v>
                </c:pt>
                <c:pt idx="54122">
                  <c:v>-47846537.850809991</c:v>
                </c:pt>
                <c:pt idx="54123">
                  <c:v>-47848469.904164001</c:v>
                </c:pt>
                <c:pt idx="54124">
                  <c:v>-47850390.408551998</c:v>
                </c:pt>
                <c:pt idx="54125">
                  <c:v>-47852299.347951993</c:v>
                </c:pt>
                <c:pt idx="54126">
                  <c:v>-47854196.706310995</c:v>
                </c:pt>
                <c:pt idx="54127">
                  <c:v>-47856082.467541002</c:v>
                </c:pt>
                <c:pt idx="54128">
                  <c:v>-47857956.615515001</c:v>
                </c:pt>
                <c:pt idx="54129">
                  <c:v>-47859819.134075999</c:v>
                </c:pt>
                <c:pt idx="54130">
                  <c:v>-47861670.007028997</c:v>
                </c:pt>
                <c:pt idx="54131">
                  <c:v>-47863509.218146004</c:v>
                </c:pt>
                <c:pt idx="54132">
                  <c:v>-47865336.751160003</c:v>
                </c:pt>
                <c:pt idx="54133">
                  <c:v>-47867152.589772992</c:v>
                </c:pt>
                <c:pt idx="54134">
                  <c:v>-47868956.717648007</c:v>
                </c:pt>
                <c:pt idx="54135">
                  <c:v>-47870749.118414998</c:v>
                </c:pt>
                <c:pt idx="54136">
                  <c:v>-47872529.775666006</c:v>
                </c:pt>
                <c:pt idx="54137">
                  <c:v>-47874298.672959998</c:v>
                </c:pt>
                <c:pt idx="54138">
                  <c:v>-47876055.793816999</c:v>
                </c:pt>
                <c:pt idx="54139">
                  <c:v>-47877801.121723011</c:v>
                </c:pt>
                <c:pt idx="54140">
                  <c:v>-47879534.640127003</c:v>
                </c:pt>
                <c:pt idx="54141">
                  <c:v>-47881256.332441993</c:v>
                </c:pt>
                <c:pt idx="54142">
                  <c:v>-47882966.182044998</c:v>
                </c:pt>
                <c:pt idx="54143">
                  <c:v>-47884664.172275998</c:v>
                </c:pt>
                <c:pt idx="54144">
                  <c:v>-47886350.286439002</c:v>
                </c:pt>
                <c:pt idx="54145">
                  <c:v>-47888024.507799998</c:v>
                </c:pt>
                <c:pt idx="54146">
                  <c:v>-47889686.819590002</c:v>
                </c:pt>
                <c:pt idx="54147">
                  <c:v>-47891337.205002002</c:v>
                </c:pt>
                <c:pt idx="54148">
                  <c:v>-47892975.647192001</c:v>
                </c:pt>
                <c:pt idx="54149">
                  <c:v>-47894602.129280008</c:v>
                </c:pt>
                <c:pt idx="54150">
                  <c:v>-47896216.634346999</c:v>
                </c:pt>
                <c:pt idx="54151">
                  <c:v>-47897819.145438008</c:v>
                </c:pt>
                <c:pt idx="54152">
                  <c:v>-47899409.645560004</c:v>
                </c:pt>
                <c:pt idx="54153">
                  <c:v>-47900988.117681995</c:v>
                </c:pt>
                <c:pt idx="54154">
                  <c:v>-47902554.544736996</c:v>
                </c:pt>
                <c:pt idx="54155">
                  <c:v>-47904108.909618005</c:v>
                </c:pt>
                <c:pt idx="54156">
                  <c:v>-47905651.195182003</c:v>
                </c:pt>
                <c:pt idx="54157">
                  <c:v>-47907181.384246998</c:v>
                </c:pt>
                <c:pt idx="54158">
                  <c:v>-47908699.459592</c:v>
                </c:pt>
                <c:pt idx="54159">
                  <c:v>-47910205.403959997</c:v>
                </c:pt>
                <c:pt idx="54160">
                  <c:v>-47911699.200054005</c:v>
                </c:pt>
                <c:pt idx="54161">
                  <c:v>-47913180.830538005</c:v>
                </c:pt>
                <c:pt idx="54162">
                  <c:v>-47914650.278039008</c:v>
                </c:pt>
                <c:pt idx="54163">
                  <c:v>-47916107.525145009</c:v>
                </c:pt>
                <c:pt idx="54164">
                  <c:v>-47917552.554403998</c:v>
                </c:pt>
                <c:pt idx="54165">
                  <c:v>-47918985.34832599</c:v>
                </c:pt>
                <c:pt idx="54166">
                  <c:v>-47920405.889380991</c:v>
                </c:pt>
                <c:pt idx="54167">
                  <c:v>-47921814.160002001</c:v>
                </c:pt>
                <c:pt idx="54168">
                  <c:v>-47923210.142579995</c:v>
                </c:pt>
                <c:pt idx="54169">
                  <c:v>-47924593.819467999</c:v>
                </c:pt>
                <c:pt idx="54170">
                  <c:v>-47925965.172978997</c:v>
                </c:pt>
                <c:pt idx="54171">
                  <c:v>-47927324.185385995</c:v>
                </c:pt>
                <c:pt idx="54172">
                  <c:v>-47928670.838923998</c:v>
                </c:pt>
                <c:pt idx="54173">
                  <c:v>-47930005.115785994</c:v>
                </c:pt>
                <c:pt idx="54174">
                  <c:v>-47931326.998126</c:v>
                </c:pt>
                <c:pt idx="54175">
                  <c:v>-47932636.468056999</c:v>
                </c:pt>
                <c:pt idx="54176">
                  <c:v>-47933933.507652998</c:v>
                </c:pt>
                <c:pt idx="54177">
                  <c:v>-47935218.098947011</c:v>
                </c:pt>
                <c:pt idx="54178">
                  <c:v>-47936490.223930009</c:v>
                </c:pt>
                <c:pt idx="54179">
                  <c:v>-47937749.864555001</c:v>
                </c:pt>
                <c:pt idx="54180">
                  <c:v>-47938997.002733</c:v>
                </c:pt>
                <c:pt idx="54181">
                  <c:v>-47940231.620333008</c:v>
                </c:pt>
                <c:pt idx="54182">
                  <c:v>-47941453.699184008</c:v>
                </c:pt>
                <c:pt idx="54183">
                  <c:v>-47942663.221075006</c:v>
                </c:pt>
                <c:pt idx="54184">
                  <c:v>-47943860.167750999</c:v>
                </c:pt>
                <c:pt idx="54185">
                  <c:v>-47945044.520916998</c:v>
                </c:pt>
                <c:pt idx="54186">
                  <c:v>-47946216.262238011</c:v>
                </c:pt>
                <c:pt idx="54187">
                  <c:v>-47947375.373334996</c:v>
                </c:pt>
                <c:pt idx="54188">
                  <c:v>-47948521.835787997</c:v>
                </c:pt>
                <c:pt idx="54189">
                  <c:v>-47949655.631135009</c:v>
                </c:pt>
                <c:pt idx="54190">
                  <c:v>-47950776.740873002</c:v>
                </c:pt>
                <c:pt idx="54191">
                  <c:v>-47951885.146453999</c:v>
                </c:pt>
                <c:pt idx="54192">
                  <c:v>-47952980.829291008</c:v>
                </c:pt>
                <c:pt idx="54193">
                  <c:v>-47954063.770751998</c:v>
                </c:pt>
                <c:pt idx="54194">
                  <c:v>-47955133.952163994</c:v>
                </c:pt>
                <c:pt idx="54195">
                  <c:v>-47956191.35481099</c:v>
                </c:pt>
                <c:pt idx="54196">
                  <c:v>-47957235.959932998</c:v>
                </c:pt>
                <c:pt idx="54197">
                  <c:v>-47958267.748728998</c:v>
                </c:pt>
                <c:pt idx="54198">
                  <c:v>-47959286.702353001</c:v>
                </c:pt>
                <c:pt idx="54199">
                  <c:v>-47960292.801915996</c:v>
                </c:pt>
                <c:pt idx="54200">
                  <c:v>-47961286.028488003</c:v>
                </c:pt>
                <c:pt idx="54201">
                  <c:v>-47962266.363090999</c:v>
                </c:pt>
                <c:pt idx="54202">
                  <c:v>-47963233.786706991</c:v>
                </c:pt>
                <c:pt idx="54203">
                  <c:v>-47964188.280274004</c:v>
                </c:pt>
                <c:pt idx="54204">
                  <c:v>-47965129.824684002</c:v>
                </c:pt>
                <c:pt idx="54205">
                  <c:v>-47966058.40078599</c:v>
                </c:pt>
                <c:pt idx="54206">
                  <c:v>-47966973.989384994</c:v>
                </c:pt>
                <c:pt idx="54207">
                  <c:v>-47967876.571241006</c:v>
                </c:pt>
                <c:pt idx="54208">
                  <c:v>-47968766.127071001</c:v>
                </c:pt>
                <c:pt idx="54209">
                  <c:v>-47969642.637546003</c:v>
                </c:pt>
                <c:pt idx="54210">
                  <c:v>-47970506.083292</c:v>
                </c:pt>
                <c:pt idx="54211">
                  <c:v>-47971356.444890998</c:v>
                </c:pt>
                <c:pt idx="54212">
                  <c:v>-47972193.702878997</c:v>
                </c:pt>
                <c:pt idx="54213">
                  <c:v>-47973017.837747999</c:v>
                </c:pt>
                <c:pt idx="54214">
                  <c:v>-47973828.829944007</c:v>
                </c:pt>
                <c:pt idx="54215">
                  <c:v>-47974626.659865998</c:v>
                </c:pt>
                <c:pt idx="54216">
                  <c:v>-47975411.307870992</c:v>
                </c:pt>
                <c:pt idx="54217">
                  <c:v>-47976182.754266001</c:v>
                </c:pt>
                <c:pt idx="54218">
                  <c:v>-47976940.979316004</c:v>
                </c:pt>
                <c:pt idx="54219">
                  <c:v>-47977685.963236004</c:v>
                </c:pt>
                <c:pt idx="54220">
                  <c:v>-47978417.686198011</c:v>
                </c:pt>
                <c:pt idx="54221">
                  <c:v>-47979136.128325999</c:v>
                </c:pt>
                <c:pt idx="54222">
                  <c:v>-47979841.269699015</c:v>
                </c:pt>
                <c:pt idx="54223">
                  <c:v>-47980533.090346001</c:v>
                </c:pt>
                <c:pt idx="54224">
                  <c:v>-47981211.570253007</c:v>
                </c:pt>
                <c:pt idx="54225">
                  <c:v>-47981876.689358003</c:v>
                </c:pt>
                <c:pt idx="54226">
                  <c:v>-47982528.427549005</c:v>
                </c:pt>
                <c:pt idx="54227">
                  <c:v>-47983166.764671005</c:v>
                </c:pt>
                <c:pt idx="54228">
                  <c:v>-47983791.680519</c:v>
                </c:pt>
                <c:pt idx="54229">
                  <c:v>-47984403.154840998</c:v>
                </c:pt>
                <c:pt idx="54230">
                  <c:v>-47985001.167337008</c:v>
                </c:pt>
                <c:pt idx="54231">
                  <c:v>-47985585.697660007</c:v>
                </c:pt>
                <c:pt idx="54232">
                  <c:v>-47986156.725414008</c:v>
                </c:pt>
                <c:pt idx="54233">
                  <c:v>-47986714.230155006</c:v>
                </c:pt>
                <c:pt idx="54234">
                  <c:v>-47987258.191392004</c:v>
                </c:pt>
                <c:pt idx="54235">
                  <c:v>-47987788.588581994</c:v>
                </c:pt>
                <c:pt idx="54236">
                  <c:v>-47988305.401138008</c:v>
                </c:pt>
                <c:pt idx="54237">
                  <c:v>-47988808.608419999</c:v>
                </c:pt>
                <c:pt idx="54238">
                  <c:v>-47989298.189742997</c:v>
                </c:pt>
                <c:pt idx="54239">
                  <c:v>-47989774.124369003</c:v>
                </c:pt>
                <c:pt idx="54240">
                  <c:v>-47990236.391511999</c:v>
                </c:pt>
                <c:pt idx="54241">
                  <c:v>-47990684.970339</c:v>
                </c:pt>
                <c:pt idx="54242">
                  <c:v>-47991119.839964002</c:v>
                </c:pt>
                <c:pt idx="54243">
                  <c:v>-47991540.979452997</c:v>
                </c:pt>
                <c:pt idx="54244">
                  <c:v>-47991948.367820993</c:v>
                </c:pt>
                <c:pt idx="54245">
                  <c:v>-47992341.984034002</c:v>
                </c:pt>
                <c:pt idx="54246">
                  <c:v>-47992721.807007998</c:v>
                </c:pt>
                <c:pt idx="54247">
                  <c:v>-47993087.815606996</c:v>
                </c:pt>
                <c:pt idx="54248">
                  <c:v>-47993439.988645002</c:v>
                </c:pt>
                <c:pt idx="54249">
                  <c:v>-47993778.304886989</c:v>
                </c:pt>
                <c:pt idx="54250">
                  <c:v>-47994102.743042998</c:v>
                </c:pt>
                <c:pt idx="54251">
                  <c:v>-47994413.281777002</c:v>
                </c:pt>
                <c:pt idx="54252">
                  <c:v>-47994709.899698012</c:v>
                </c:pt>
                <c:pt idx="54253">
                  <c:v>-47994992.575364999</c:v>
                </c:pt>
                <c:pt idx="54254">
                  <c:v>-47995261.287285</c:v>
                </c:pt>
                <c:pt idx="54255">
                  <c:v>-47995516.013913997</c:v>
                </c:pt>
                <c:pt idx="54256">
                  <c:v>-47995756.733654007</c:v>
                </c:pt>
                <c:pt idx="54257">
                  <c:v>-47995983.424859002</c:v>
                </c:pt>
                <c:pt idx="54258">
                  <c:v>-47996196.065825999</c:v>
                </c:pt>
                <c:pt idx="54259">
                  <c:v>-47996394.634801</c:v>
                </c:pt>
                <c:pt idx="54260">
                  <c:v>-47996579.109981</c:v>
                </c:pt>
                <c:pt idx="54261">
                  <c:v>-47996749.469504006</c:v>
                </c:pt>
                <c:pt idx="54262">
                  <c:v>-47996905.691461004</c:v>
                </c:pt>
                <c:pt idx="54263">
                  <c:v>-47997047.753884993</c:v>
                </c:pt>
                <c:pt idx="54264">
                  <c:v>-47997175.634758003</c:v>
                </c:pt>
                <c:pt idx="54265">
                  <c:v>-47997289.312008992</c:v>
                </c:pt>
                <c:pt idx="54266">
                  <c:v>-47997388.763512999</c:v>
                </c:pt>
                <c:pt idx="54267">
                  <c:v>-47997473.967090003</c:v>
                </c:pt>
                <c:pt idx="54268">
                  <c:v>-47997544.900505997</c:v>
                </c:pt>
                <c:pt idx="54269">
                  <c:v>-47997601.541474</c:v>
                </c:pt>
                <c:pt idx="54270">
                  <c:v>-47997643.867652997</c:v>
                </c:pt>
                <c:pt idx="54271">
                  <c:v>-47997671.856645994</c:v>
                </c:pt>
                <c:pt idx="54272">
                  <c:v>-47997685.486000992</c:v>
                </c:pt>
                <c:pt idx="54273">
                  <c:v>-47997684.733212002</c:v>
                </c:pt>
                <c:pt idx="54274">
                  <c:v>-47997669.575718001</c:v>
                </c:pt>
                <c:pt idx="54275">
                  <c:v>-47997639.990901999</c:v>
                </c:pt>
                <c:pt idx="54276">
                  <c:v>-47997595.956091993</c:v>
                </c:pt>
                <c:pt idx="54277">
                  <c:v>-47997537.448559999</c:v>
                </c:pt>
                <c:pt idx="54278">
                  <c:v>-47997464.445521995</c:v>
                </c:pt>
                <c:pt idx="54279">
                  <c:v>-47997376.924139008</c:v>
                </c:pt>
                <c:pt idx="54280">
                  <c:v>-47997274.861515</c:v>
                </c:pt>
                <c:pt idx="54281">
                  <c:v>-47997158.234696008</c:v>
                </c:pt>
                <c:pt idx="54282">
                  <c:v>-47997027.020675011</c:v>
                </c:pt>
                <c:pt idx="54283">
                  <c:v>-47996881.196383998</c:v>
                </c:pt>
                <c:pt idx="54284">
                  <c:v>-47996720.738701001</c:v>
                </c:pt>
                <c:pt idx="54285">
                  <c:v>-47996545.624446005</c:v>
                </c:pt>
                <c:pt idx="54286">
                  <c:v>-47996355.830381989</c:v>
                </c:pt>
                <c:pt idx="54287">
                  <c:v>-47996151.333211996</c:v>
                </c:pt>
                <c:pt idx="54288">
                  <c:v>-47995932.109585002</c:v>
                </c:pt>
                <c:pt idx="54289">
                  <c:v>-47995698.136088997</c:v>
                </c:pt>
                <c:pt idx="54290">
                  <c:v>-47995449.389255002</c:v>
                </c:pt>
                <c:pt idx="54291">
                  <c:v>-47995185.845555</c:v>
                </c:pt>
                <c:pt idx="54292">
                  <c:v>-47994907.481404997</c:v>
                </c:pt>
                <c:pt idx="54293">
                  <c:v>-47994614.273158006</c:v>
                </c:pt>
                <c:pt idx="54294">
                  <c:v>-47994306.197111003</c:v>
                </c:pt>
                <c:pt idx="54295">
                  <c:v>-47993983.229501009</c:v>
                </c:pt>
                <c:pt idx="54296">
                  <c:v>-47993645.346504994</c:v>
                </c:pt>
                <c:pt idx="54297">
                  <c:v>-47993292.524243005</c:v>
                </c:pt>
                <c:pt idx="54298">
                  <c:v>-47992924.738770999</c:v>
                </c:pt>
                <c:pt idx="54299">
                  <c:v>-47992541.966087997</c:v>
                </c:pt>
                <c:pt idx="54300">
                  <c:v>-47992144.182132997</c:v>
                </c:pt>
                <c:pt idx="54301">
                  <c:v>-47991731.362781987</c:v>
                </c:pt>
                <c:pt idx="54302">
                  <c:v>-47991303.483853996</c:v>
                </c:pt>
                <c:pt idx="54303">
                  <c:v>-47990860.521104008</c:v>
                </c:pt>
                <c:pt idx="54304">
                  <c:v>-47990402.450227</c:v>
                </c:pt>
                <c:pt idx="54305">
                  <c:v>-47989929.246857002</c:v>
                </c:pt>
                <c:pt idx="54306">
                  <c:v>-47989440.886567995</c:v>
                </c:pt>
                <c:pt idx="54307">
                  <c:v>-47988937.344868995</c:v>
                </c:pt>
                <c:pt idx="54308">
                  <c:v>-47988418.597210005</c:v>
                </c:pt>
                <c:pt idx="54309">
                  <c:v>-47987884.618978001</c:v>
                </c:pt>
                <c:pt idx="54310">
                  <c:v>-47987335.385498002</c:v>
                </c:pt>
                <c:pt idx="54311">
                  <c:v>-47986770.87202999</c:v>
                </c:pt>
                <c:pt idx="54312">
                  <c:v>-47986191.053775989</c:v>
                </c:pt>
                <c:pt idx="54313">
                  <c:v>-47985595.905869998</c:v>
                </c:pt>
                <c:pt idx="54314">
                  <c:v>-47984985.403386995</c:v>
                </c:pt>
                <c:pt idx="54315">
                  <c:v>-47984359.521336004</c:v>
                </c:pt>
                <c:pt idx="54316">
                  <c:v>-47983718.234664008</c:v>
                </c:pt>
                <c:pt idx="54317">
                  <c:v>-47983061.518252</c:v>
                </c:pt>
                <c:pt idx="54318">
                  <c:v>-47982389.346919991</c:v>
                </c:pt>
                <c:pt idx="54319">
                  <c:v>-47981701.695421003</c:v>
                </c:pt>
                <c:pt idx="54320">
                  <c:v>-47980998.538445003</c:v>
                </c:pt>
                <c:pt idx="54321">
                  <c:v>-47980279.850615993</c:v>
                </c:pt>
                <c:pt idx="54322">
                  <c:v>-47979545.606495</c:v>
                </c:pt>
                <c:pt idx="54323">
                  <c:v>-47978795.780575998</c:v>
                </c:pt>
                <c:pt idx="54324">
                  <c:v>-47978030.347288996</c:v>
                </c:pt>
                <c:pt idx="54325">
                  <c:v>-47977249.280997008</c:v>
                </c:pt>
                <c:pt idx="54326">
                  <c:v>-47976452.555998005</c:v>
                </c:pt>
                <c:pt idx="54327">
                  <c:v>-47975640.146522991</c:v>
                </c:pt>
                <c:pt idx="54328">
                  <c:v>-47974812.026739001</c:v>
                </c:pt>
                <c:pt idx="54329">
                  <c:v>-47973968.170743003</c:v>
                </c:pt>
                <c:pt idx="54330">
                  <c:v>-47973108.552568004</c:v>
                </c:pt>
                <c:pt idx="54331">
                  <c:v>-47972233.146178998</c:v>
                </c:pt>
                <c:pt idx="54332">
                  <c:v>-47971341.925472997</c:v>
                </c:pt>
                <c:pt idx="54333">
                  <c:v>-47970434.86428</c:v>
                </c:pt>
                <c:pt idx="54334">
                  <c:v>-47969511.936363995</c:v>
                </c:pt>
                <c:pt idx="54335">
                  <c:v>-47968573.115418002</c:v>
                </c:pt>
                <c:pt idx="54336">
                  <c:v>-47967618.375068001</c:v>
                </c:pt>
                <c:pt idx="54337">
                  <c:v>-47966647.688871995</c:v>
                </c:pt>
                <c:pt idx="54338">
                  <c:v>-47965661.030320004</c:v>
                </c:pt>
                <c:pt idx="54339">
                  <c:v>-47964658.372830994</c:v>
                </c:pt>
                <c:pt idx="54340">
                  <c:v>-47963639.689755999</c:v>
                </c:pt>
                <c:pt idx="54341">
                  <c:v>-47962604.95437599</c:v>
                </c:pt>
                <c:pt idx="54342">
                  <c:v>-47961554.139903009</c:v>
                </c:pt>
                <c:pt idx="54343">
                  <c:v>-47960487.219479002</c:v>
                </c:pt>
                <c:pt idx="54344">
                  <c:v>-47959404.166175999</c:v>
                </c:pt>
                <c:pt idx="54345">
                  <c:v>-47958304.952992991</c:v>
                </c:pt>
                <c:pt idx="54346">
                  <c:v>-47957189.552862994</c:v>
                </c:pt>
                <c:pt idx="54347">
                  <c:v>-47956057.938643008</c:v>
                </c:pt>
                <c:pt idx="54348">
                  <c:v>-47954910.083122991</c:v>
                </c:pt>
                <c:pt idx="54349">
                  <c:v>-47953745.959018998</c:v>
                </c:pt>
                <c:pt idx="54350">
                  <c:v>-47952565.538975999</c:v>
                </c:pt>
                <c:pt idx="54351">
                  <c:v>-47951368.795567006</c:v>
                </c:pt>
                <c:pt idx="54352">
                  <c:v>-47950155.701292008</c:v>
                </c:pt>
                <c:pt idx="54353">
                  <c:v>-47948926.228581004</c:v>
                </c:pt>
                <c:pt idx="54354">
                  <c:v>-47947680.349788994</c:v>
                </c:pt>
                <c:pt idx="54355">
                  <c:v>-47946418.037197009</c:v>
                </c:pt>
                <c:pt idx="54356">
                  <c:v>-47945139.263016</c:v>
                </c:pt>
                <c:pt idx="54357">
                  <c:v>-47943843.999380998</c:v>
                </c:pt>
                <c:pt idx="54358">
                  <c:v>-47942532.218353003</c:v>
                </c:pt>
                <c:pt idx="54359">
                  <c:v>-47941203.891921997</c:v>
                </c:pt>
                <c:pt idx="54360">
                  <c:v>-47939858.991999008</c:v>
                </c:pt>
                <c:pt idx="54361">
                  <c:v>-47938497.490423001</c:v>
                </c:pt>
                <c:pt idx="54362">
                  <c:v>-47937119.358959995</c:v>
                </c:pt>
                <c:pt idx="54363">
                  <c:v>-47935724.56929601</c:v>
                </c:pt>
                <c:pt idx="54364">
                  <c:v>-47934313.093046002</c:v>
                </c:pt>
                <c:pt idx="54365">
                  <c:v>-47932884.901747003</c:v>
                </c:pt>
                <c:pt idx="54366">
                  <c:v>-47931439.966859996</c:v>
                </c:pt>
                <c:pt idx="54367">
                  <c:v>-47929978.259770997</c:v>
                </c:pt>
                <c:pt idx="54368">
                  <c:v>-47928499.751789004</c:v>
                </c:pt>
                <c:pt idx="54369">
                  <c:v>-47927004.414145</c:v>
                </c:pt>
                <c:pt idx="54370">
                  <c:v>-47925492.217994004</c:v>
                </c:pt>
                <c:pt idx="54371">
                  <c:v>-47923963.134412996</c:v>
                </c:pt>
                <c:pt idx="54372">
                  <c:v>-47922417.134402998</c:v>
                </c:pt>
                <c:pt idx="54373">
                  <c:v>-47920854.188883997</c:v>
                </c:pt>
                <c:pt idx="54374">
                  <c:v>-47919274.268700011</c:v>
                </c:pt>
                <c:pt idx="54375">
                  <c:v>-47917677.344617002</c:v>
                </c:pt>
                <c:pt idx="54376">
                  <c:v>-47916063.38731999</c:v>
                </c:pt>
                <c:pt idx="54377">
                  <c:v>-47914432.367415994</c:v>
                </c:pt>
                <c:pt idx="54378">
                  <c:v>-47912784.255432002</c:v>
                </c:pt>
                <c:pt idx="54379">
                  <c:v>-47911119.021816999</c:v>
                </c:pt>
                <c:pt idx="54380">
                  <c:v>-47909436.636939004</c:v>
                </c:pt>
                <c:pt idx="54381">
                  <c:v>-47907737.071084</c:v>
                </c:pt>
                <c:pt idx="54382">
                  <c:v>-47906020.294460006</c:v>
                </c:pt>
                <c:pt idx="54383">
                  <c:v>-47904286.27719301</c:v>
                </c:pt>
                <c:pt idx="54384">
                  <c:v>-47902534.989327997</c:v>
                </c:pt>
                <c:pt idx="54385">
                  <c:v>-47900766.400826991</c:v>
                </c:pt>
                <c:pt idx="54386">
                  <c:v>-47898980.481573001</c:v>
                </c:pt>
                <c:pt idx="54387">
                  <c:v>-47897177.201365001</c:v>
                </c:pt>
                <c:pt idx="54388">
                  <c:v>-47895356.529919006</c:v>
                </c:pt>
                <c:pt idx="54389">
                  <c:v>-47893518.436870992</c:v>
                </c:pt>
                <c:pt idx="54390">
                  <c:v>-47891662.891771004</c:v>
                </c:pt>
                <c:pt idx="54391">
                  <c:v>-47889789.864087999</c:v>
                </c:pt>
                <c:pt idx="54392">
                  <c:v>-47887899.323205002</c:v>
                </c:pt>
                <c:pt idx="54393">
                  <c:v>-47885991.238422997</c:v>
                </c:pt>
                <c:pt idx="54394">
                  <c:v>-47884065.578956999</c:v>
                </c:pt>
                <c:pt idx="54395">
                  <c:v>-47882122.313940004</c:v>
                </c:pt>
                <c:pt idx="54396">
                  <c:v>-47880161.412416995</c:v>
                </c:pt>
                <c:pt idx="54397">
                  <c:v>-47878182.843350992</c:v>
                </c:pt>
                <c:pt idx="54398">
                  <c:v>-47876186.575615011</c:v>
                </c:pt>
                <c:pt idx="54399">
                  <c:v>-47874172.578001</c:v>
                </c:pt>
                <c:pt idx="54400">
                  <c:v>-47872140.819211997</c:v>
                </c:pt>
                <c:pt idx="54401">
                  <c:v>-47870091.267865002</c:v>
                </c:pt>
                <c:pt idx="54402">
                  <c:v>-47868023.892490998</c:v>
                </c:pt>
                <c:pt idx="54403">
                  <c:v>-47865938.661531009</c:v>
                </c:pt>
                <c:pt idx="54404">
                  <c:v>-47863835.543341994</c:v>
                </c:pt>
                <c:pt idx="54405">
                  <c:v>-47861714.506191</c:v>
                </c:pt>
                <c:pt idx="54406">
                  <c:v>-47859575.518257007</c:v>
                </c:pt>
                <c:pt idx="54407">
                  <c:v>-47857418.547632001</c:v>
                </c:pt>
                <c:pt idx="54408">
                  <c:v>-47855243.562317997</c:v>
                </c:pt>
                <c:pt idx="54409">
                  <c:v>-47853050.530226998</c:v>
                </c:pt>
                <c:pt idx="54410">
                  <c:v>-47850839.419183001</c:v>
                </c:pt>
                <c:pt idx="54411">
                  <c:v>-47848610.196919002</c:v>
                </c:pt>
                <c:pt idx="54412">
                  <c:v>-47846362.831078999</c:v>
                </c:pt>
                <c:pt idx="54413">
                  <c:v>-47844097.289214008</c:v>
                </c:pt>
                <c:pt idx="54414">
                  <c:v>-47841813.538787</c:v>
                </c:pt>
                <c:pt idx="54415">
                  <c:v>-47839511.547169</c:v>
                </c:pt>
                <c:pt idx="54416">
                  <c:v>-47837191.281637006</c:v>
                </c:pt>
                <c:pt idx="54417">
                  <c:v>-47834852.709379002</c:v>
                </c:pt>
                <c:pt idx="54418">
                  <c:v>-47832495.797490008</c:v>
                </c:pt>
                <c:pt idx="54419">
                  <c:v>-47830120.512970991</c:v>
                </c:pt>
                <c:pt idx="54420">
                  <c:v>-47827726.822730996</c:v>
                </c:pt>
                <c:pt idx="54421">
                  <c:v>-47825314.693585999</c:v>
                </c:pt>
                <c:pt idx="54422">
                  <c:v>-47822884.092256002</c:v>
                </c:pt>
                <c:pt idx="54423">
                  <c:v>-47820434.985370994</c:v>
                </c:pt>
                <c:pt idx="54424">
                  <c:v>-47817967.339461997</c:v>
                </c:pt>
                <c:pt idx="54425">
                  <c:v>-47815481.120968007</c:v>
                </c:pt>
                <c:pt idx="54426">
                  <c:v>-47812976.296233006</c:v>
                </c:pt>
                <c:pt idx="54427">
                  <c:v>-47810452.831502996</c:v>
                </c:pt>
                <c:pt idx="54428">
                  <c:v>-47807910.692929</c:v>
                </c:pt>
                <c:pt idx="54429">
                  <c:v>-47805349.846567996</c:v>
                </c:pt>
                <c:pt idx="54430">
                  <c:v>-47802770.258377999</c:v>
                </c:pt>
                <c:pt idx="54431">
                  <c:v>-47800171.894219011</c:v>
                </c:pt>
                <c:pt idx="54432">
                  <c:v>-47797554.719856001</c:v>
                </c:pt>
                <c:pt idx="54433">
                  <c:v>-47794918.700954005</c:v>
                </c:pt>
                <c:pt idx="54434">
                  <c:v>-47792263.803081989</c:v>
                </c:pt>
                <c:pt idx="54435">
                  <c:v>-47789589.991709001</c:v>
                </c:pt>
                <c:pt idx="54436">
                  <c:v>-47786897.232205003</c:v>
                </c:pt>
                <c:pt idx="54437">
                  <c:v>-47784185.489840001</c:v>
                </c:pt>
                <c:pt idx="54438">
                  <c:v>-47781454.729786001</c:v>
                </c:pt>
                <c:pt idx="54439">
                  <c:v>-47778704.917113997</c:v>
                </c:pt>
                <c:pt idx="54440">
                  <c:v>-47775936.016794004</c:v>
                </c:pt>
                <c:pt idx="54441">
                  <c:v>-47773147.993694007</c:v>
                </c:pt>
                <c:pt idx="54442">
                  <c:v>-47770340.81258399</c:v>
                </c:pt>
                <c:pt idx="54443">
                  <c:v>-47767514.438129</c:v>
                </c:pt>
                <c:pt idx="54444">
                  <c:v>-47764668.834893003</c:v>
                </c:pt>
                <c:pt idx="54445">
                  <c:v>-47761803.967338003</c:v>
                </c:pt>
                <c:pt idx="54446">
                  <c:v>-47758919.799823008</c:v>
                </c:pt>
                <c:pt idx="54447">
                  <c:v>-47756016.296601005</c:v>
                </c:pt>
                <c:pt idx="54448">
                  <c:v>-47753093.421825998</c:v>
                </c:pt>
                <c:pt idx="54449">
                  <c:v>-47750151.139543004</c:v>
                </c:pt>
                <c:pt idx="54450">
                  <c:v>-47747189.413695998</c:v>
                </c:pt>
                <c:pt idx="54451">
                  <c:v>-47744208.208121002</c:v>
                </c:pt>
                <c:pt idx="54452">
                  <c:v>-47741207.486550994</c:v>
                </c:pt>
                <c:pt idx="54453">
                  <c:v>-47738187.212611996</c:v>
                </c:pt>
                <c:pt idx="54454">
                  <c:v>-47735147.349822991</c:v>
                </c:pt>
                <c:pt idx="54455">
                  <c:v>-47732087.861598007</c:v>
                </c:pt>
                <c:pt idx="54456">
                  <c:v>-47729008.711243019</c:v>
                </c:pt>
                <c:pt idx="54457">
                  <c:v>-47725909.861956</c:v>
                </c:pt>
                <c:pt idx="54458">
                  <c:v>-47722791.276827</c:v>
                </c:pt>
                <c:pt idx="54459">
                  <c:v>-47719652.918838002</c:v>
                </c:pt>
                <c:pt idx="54460">
                  <c:v>-47716494.750861995</c:v>
                </c:pt>
                <c:pt idx="54461">
                  <c:v>-47713316.735663004</c:v>
                </c:pt>
                <c:pt idx="54462">
                  <c:v>-47710118.835894011</c:v>
                </c:pt>
                <c:pt idx="54463">
                  <c:v>-47706901.0141</c:v>
                </c:pt>
                <c:pt idx="54464">
                  <c:v>-47703663.232712992</c:v>
                </c:pt>
                <c:pt idx="54465">
                  <c:v>-47700405.454054996</c:v>
                </c:pt>
                <c:pt idx="54466">
                  <c:v>-47697127.640336998</c:v>
                </c:pt>
                <c:pt idx="54467">
                  <c:v>-47693829.753656998</c:v>
                </c:pt>
                <c:pt idx="54468">
                  <c:v>-47690511.756000996</c:v>
                </c:pt>
                <c:pt idx="54469">
                  <c:v>-47687173.609242007</c:v>
                </c:pt>
                <c:pt idx="54470">
                  <c:v>-47683815.275139011</c:v>
                </c:pt>
                <c:pt idx="54471">
                  <c:v>-47680436.715338007</c:v>
                </c:pt>
                <c:pt idx="54472">
                  <c:v>-47677037.891370997</c:v>
                </c:pt>
                <c:pt idx="54473">
                  <c:v>-47673618.764654011</c:v>
                </c:pt>
                <c:pt idx="54474">
                  <c:v>-47670179.296489</c:v>
                </c:pt>
                <c:pt idx="54475">
                  <c:v>-47666719.448061995</c:v>
                </c:pt>
                <c:pt idx="54476">
                  <c:v>-47663239.180441</c:v>
                </c:pt>
                <c:pt idx="54477">
                  <c:v>-47659738.454580992</c:v>
                </c:pt>
                <c:pt idx="54478">
                  <c:v>-47656217.231316</c:v>
                </c:pt>
                <c:pt idx="54479">
                  <c:v>-47652675.471364997</c:v>
                </c:pt>
                <c:pt idx="54480">
                  <c:v>-47649113.135328002</c:v>
                </c:pt>
                <c:pt idx="54481">
                  <c:v>-47645530.183685996</c:v>
                </c:pt>
                <c:pt idx="54482">
                  <c:v>-47641926.576801993</c:v>
                </c:pt>
                <c:pt idx="54483">
                  <c:v>-47638302.274918005</c:v>
                </c:pt>
                <c:pt idx="54484">
                  <c:v>-47634657.23815801</c:v>
                </c:pt>
                <c:pt idx="54485">
                  <c:v>-47630991.426523</c:v>
                </c:pt>
                <c:pt idx="54486">
                  <c:v>-47627304.799894013</c:v>
                </c:pt>
                <c:pt idx="54487">
                  <c:v>-47623597.318030998</c:v>
                </c:pt>
                <c:pt idx="54488">
                  <c:v>-47619868.940571994</c:v>
                </c:pt>
                <c:pt idx="54489">
                  <c:v>-47616119.627031006</c:v>
                </c:pt>
                <c:pt idx="54490">
                  <c:v>-47612349.336799994</c:v>
                </c:pt>
                <c:pt idx="54491">
                  <c:v>-47608558.029148012</c:v>
                </c:pt>
                <c:pt idx="54492">
                  <c:v>-47604745.663218006</c:v>
                </c:pt>
                <c:pt idx="54493">
                  <c:v>-47600912.19803001</c:v>
                </c:pt>
                <c:pt idx="54494">
                  <c:v>-47597057.592478</c:v>
                </c:pt>
                <c:pt idx="54495">
                  <c:v>-47593181.805330999</c:v>
                </c:pt>
                <c:pt idx="54496">
                  <c:v>-47589284.795231014</c:v>
                </c:pt>
                <c:pt idx="54497">
                  <c:v>-47585366.52069401</c:v>
                </c:pt>
                <c:pt idx="54498">
                  <c:v>-47581426.940109</c:v>
                </c:pt>
                <c:pt idx="54499">
                  <c:v>-47577466.011735998</c:v>
                </c:pt>
                <c:pt idx="54500">
                  <c:v>-47573483.693706997</c:v>
                </c:pt>
                <c:pt idx="54501">
                  <c:v>-47569479.944025993</c:v>
                </c:pt>
                <c:pt idx="54502">
                  <c:v>-47565454.72056701</c:v>
                </c:pt>
                <c:pt idx="54503">
                  <c:v>-47561407.981073998</c:v>
                </c:pt>
                <c:pt idx="54504">
                  <c:v>-47557339.68316</c:v>
                </c:pt>
                <c:pt idx="54505">
                  <c:v>-47553249.784308001</c:v>
                </c:pt>
                <c:pt idx="54506">
                  <c:v>-47549138.241870001</c:v>
                </c:pt>
                <c:pt idx="54507">
                  <c:v>-47545005.013061993</c:v>
                </c:pt>
                <c:pt idx="54508">
                  <c:v>-47540850.054971993</c:v>
                </c:pt>
                <c:pt idx="54509">
                  <c:v>-47536673.324552</c:v>
                </c:pt>
                <c:pt idx="54510">
                  <c:v>-47532474.778620005</c:v>
                </c:pt>
                <c:pt idx="54511">
                  <c:v>-47528254.373861991</c:v>
                </c:pt>
                <c:pt idx="54512">
                  <c:v>-47524012.066825993</c:v>
                </c:pt>
                <c:pt idx="54513">
                  <c:v>-47519747.813925989</c:v>
                </c:pt>
                <c:pt idx="54514">
                  <c:v>-47515461.571439005</c:v>
                </c:pt>
                <c:pt idx="54515">
                  <c:v>-47511153.295507006</c:v>
                </c:pt>
                <c:pt idx="54516">
                  <c:v>-47506822.942133002</c:v>
                </c:pt>
                <c:pt idx="54517">
                  <c:v>-47502470.467181996</c:v>
                </c:pt>
                <c:pt idx="54518">
                  <c:v>-47498095.82638099</c:v>
                </c:pt>
                <c:pt idx="54519">
                  <c:v>-47493698.975318</c:v>
                </c:pt>
                <c:pt idx="54520">
                  <c:v>-47489279.869441003</c:v>
                </c:pt>
                <c:pt idx="54521">
                  <c:v>-47484838.464058004</c:v>
                </c:pt>
                <c:pt idx="54522">
                  <c:v>-47480374.714336</c:v>
                </c:pt>
                <c:pt idx="54523">
                  <c:v>-47475888.575300001</c:v>
                </c:pt>
                <c:pt idx="54524">
                  <c:v>-47471380.001834005</c:v>
                </c:pt>
                <c:pt idx="54525">
                  <c:v>-47466848.948678002</c:v>
                </c:pt>
                <c:pt idx="54526">
                  <c:v>-47462295.370427996</c:v>
                </c:pt>
                <c:pt idx="54527">
                  <c:v>-47457719.221538015</c:v>
                </c:pt>
                <c:pt idx="54528">
                  <c:v>-47453120.456316993</c:v>
                </c:pt>
                <c:pt idx="54529">
                  <c:v>-47448499.028926998</c:v>
                </c:pt>
                <c:pt idx="54530">
                  <c:v>-47443854.89338699</c:v>
                </c:pt>
                <c:pt idx="54531">
                  <c:v>-47439188.003564999</c:v>
                </c:pt>
                <c:pt idx="54532">
                  <c:v>-47434498.313186996</c:v>
                </c:pt>
                <c:pt idx="54533">
                  <c:v>-47429785.775828004</c:v>
                </c:pt>
                <c:pt idx="54534">
                  <c:v>-47425050.344914995</c:v>
                </c:pt>
                <c:pt idx="54535">
                  <c:v>-47420291.973726995</c:v>
                </c:pt>
                <c:pt idx="54536">
                  <c:v>-47415510.615391001</c:v>
                </c:pt>
                <c:pt idx="54537">
                  <c:v>-47410706.222886004</c:v>
                </c:pt>
                <c:pt idx="54538">
                  <c:v>-47405878.749040008</c:v>
                </c:pt>
                <c:pt idx="54539">
                  <c:v>-47401028.146525994</c:v>
                </c:pt>
                <c:pt idx="54540">
                  <c:v>-47396154.367867999</c:v>
                </c:pt>
                <c:pt idx="54541">
                  <c:v>-47391257.365435004</c:v>
                </c:pt>
                <c:pt idx="54542">
                  <c:v>-47386337.091444008</c:v>
                </c:pt>
                <c:pt idx="54543">
                  <c:v>-47381393.497956</c:v>
                </c:pt>
                <c:pt idx="54544">
                  <c:v>-47376426.536876991</c:v>
                </c:pt>
                <c:pt idx="54545">
                  <c:v>-47371436.159958005</c:v>
                </c:pt>
                <c:pt idx="54546">
                  <c:v>-47366422.318792991</c:v>
                </c:pt>
                <c:pt idx="54547">
                  <c:v>-47361384.964818999</c:v>
                </c:pt>
                <c:pt idx="54548">
                  <c:v>-47356324.049314</c:v>
                </c:pt>
                <c:pt idx="54549">
                  <c:v>-47351239.523399003</c:v>
                </c:pt>
                <c:pt idx="54550">
                  <c:v>-47346131.338035002</c:v>
                </c:pt>
                <c:pt idx="54551">
                  <c:v>-47340999.444022991</c:v>
                </c:pt>
                <c:pt idx="54552">
                  <c:v>-47335843.792002998</c:v>
                </c:pt>
                <c:pt idx="54553">
                  <c:v>-47330664.332453996</c:v>
                </c:pt>
                <c:pt idx="54554">
                  <c:v>-47325461.015693009</c:v>
                </c:pt>
                <c:pt idx="54555">
                  <c:v>-47320233.791873008</c:v>
                </c:pt>
                <c:pt idx="54556">
                  <c:v>-47314982.610983998</c:v>
                </c:pt>
                <c:pt idx="54557">
                  <c:v>-47309707.422851995</c:v>
                </c:pt>
                <c:pt idx="54558">
                  <c:v>-47304408.177138008</c:v>
                </c:pt>
                <c:pt idx="54559">
                  <c:v>-47299084.823334999</c:v>
                </c:pt>
                <c:pt idx="54560">
                  <c:v>-47293737.310772993</c:v>
                </c:pt>
                <c:pt idx="54561">
                  <c:v>-47288365.588611998</c:v>
                </c:pt>
                <c:pt idx="54562">
                  <c:v>-47282969.605845004</c:v>
                </c:pt>
                <c:pt idx="54563">
                  <c:v>-47277549.311294004</c:v>
                </c:pt>
                <c:pt idx="54564">
                  <c:v>-47272104.653614998</c:v>
                </c:pt>
                <c:pt idx="54565">
                  <c:v>-47266635.581289999</c:v>
                </c:pt>
                <c:pt idx="54566">
                  <c:v>-47261142.042632997</c:v>
                </c:pt>
                <c:pt idx="54567">
                  <c:v>-47255623.985782996</c:v>
                </c:pt>
                <c:pt idx="54568">
                  <c:v>-47250081.358708993</c:v>
                </c:pt>
                <c:pt idx="54569">
                  <c:v>-47244514.109204009</c:v>
                </c:pt>
                <c:pt idx="54570">
                  <c:v>-47238922.184887998</c:v>
                </c:pt>
                <c:pt idx="54571">
                  <c:v>-47233305.533206001</c:v>
                </c:pt>
                <c:pt idx="54572">
                  <c:v>-47227664.101426996</c:v>
                </c:pt>
                <c:pt idx="54573">
                  <c:v>-47221997.836641997</c:v>
                </c:pt>
                <c:pt idx="54574">
                  <c:v>-47216306.685765997</c:v>
                </c:pt>
                <c:pt idx="54575">
                  <c:v>-47210590.59553501</c:v>
                </c:pt>
                <c:pt idx="54576">
                  <c:v>-47204849.512505993</c:v>
                </c:pt>
                <c:pt idx="54577">
                  <c:v>-47199083.383054994</c:v>
                </c:pt>
                <c:pt idx="54578">
                  <c:v>-47193292.153377995</c:v>
                </c:pt>
                <c:pt idx="54579">
                  <c:v>-47187475.769490018</c:v>
                </c:pt>
                <c:pt idx="54580">
                  <c:v>-47181634.177221999</c:v>
                </c:pt>
                <c:pt idx="54581">
                  <c:v>-47175767.322221994</c:v>
                </c:pt>
                <c:pt idx="54582">
                  <c:v>-47169875.149955004</c:v>
                </c:pt>
                <c:pt idx="54583">
                  <c:v>-47163957.605700001</c:v>
                </c:pt>
                <c:pt idx="54584">
                  <c:v>-47158014.634549007</c:v>
                </c:pt>
                <c:pt idx="54585">
                  <c:v>-47152046.181409001</c:v>
                </c:pt>
                <c:pt idx="54586">
                  <c:v>-47146052.190999009</c:v>
                </c:pt>
                <c:pt idx="54587">
                  <c:v>-47140032.607848011</c:v>
                </c:pt>
                <c:pt idx="54588">
                  <c:v>-47133987.376295999</c:v>
                </c:pt>
                <c:pt idx="54589">
                  <c:v>-47127916.440494999</c:v>
                </c:pt>
                <c:pt idx="54590">
                  <c:v>-47121819.744401999</c:v>
                </c:pt>
                <c:pt idx="54591">
                  <c:v>-47115697.231785998</c:v>
                </c:pt>
                <c:pt idx="54592">
                  <c:v>-47109548.846218996</c:v>
                </c:pt>
                <c:pt idx="54593">
                  <c:v>-47103374.531081997</c:v>
                </c:pt>
                <c:pt idx="54594">
                  <c:v>-47097174.229559012</c:v>
                </c:pt>
                <c:pt idx="54595">
                  <c:v>-47090947.884640999</c:v>
                </c:pt>
                <c:pt idx="54596">
                  <c:v>-47084695.439119011</c:v>
                </c:pt>
                <c:pt idx="54597">
                  <c:v>-47078416.835588999</c:v>
                </c:pt>
                <c:pt idx="54598">
                  <c:v>-47072112.016447</c:v>
                </c:pt>
                <c:pt idx="54599">
                  <c:v>-47065780.923889004</c:v>
                </c:pt>
                <c:pt idx="54600">
                  <c:v>-47059423.499914005</c:v>
                </c:pt>
                <c:pt idx="54601">
                  <c:v>-47053039.686314993</c:v>
                </c:pt>
                <c:pt idx="54602">
                  <c:v>-47046629.424685001</c:v>
                </c:pt>
                <c:pt idx="54603">
                  <c:v>-47040192.656414993</c:v>
                </c:pt>
                <c:pt idx="54604">
                  <c:v>-47033729.322687998</c:v>
                </c:pt>
                <c:pt idx="54605">
                  <c:v>-47027239.364484996</c:v>
                </c:pt>
                <c:pt idx="54606">
                  <c:v>-47020722.722580001</c:v>
                </c:pt>
                <c:pt idx="54607">
                  <c:v>-47014179.337540001</c:v>
                </c:pt>
                <c:pt idx="54608">
                  <c:v>-47007609.149720997</c:v>
                </c:pt>
                <c:pt idx="54609">
                  <c:v>-47001012.099274009</c:v>
                </c:pt>
                <c:pt idx="54610">
                  <c:v>-46994388.126137011</c:v>
                </c:pt>
                <c:pt idx="54611">
                  <c:v>-46987737.170038007</c:v>
                </c:pt>
                <c:pt idx="54612">
                  <c:v>-46981059.170492001</c:v>
                </c:pt>
                <c:pt idx="54613">
                  <c:v>-46974354.066799998</c:v>
                </c:pt>
                <c:pt idx="54614">
                  <c:v>-46967621.798051007</c:v>
                </c:pt>
                <c:pt idx="54615">
                  <c:v>-46960862.303117998</c:v>
                </c:pt>
                <c:pt idx="54616">
                  <c:v>-46954075.520655006</c:v>
                </c:pt>
                <c:pt idx="54617">
                  <c:v>-46947261.389100999</c:v>
                </c:pt>
                <c:pt idx="54618">
                  <c:v>-46940419.84667699</c:v>
                </c:pt>
                <c:pt idx="54619">
                  <c:v>-46933550.831381992</c:v>
                </c:pt>
                <c:pt idx="54620">
                  <c:v>-46926654.280997008</c:v>
                </c:pt>
                <c:pt idx="54621">
                  <c:v>-46919730.133079998</c:v>
                </c:pt>
                <c:pt idx="54622">
                  <c:v>-46912778.324965</c:v>
                </c:pt>
                <c:pt idx="54623">
                  <c:v>-46905798.793765001</c:v>
                </c:pt>
                <c:pt idx="54624">
                  <c:v>-46898791.476365991</c:v>
                </c:pt>
                <c:pt idx="54625">
                  <c:v>-46891756.309427999</c:v>
                </c:pt>
                <c:pt idx="54626">
                  <c:v>-46884693.229384005</c:v>
                </c:pt>
                <c:pt idx="54627">
                  <c:v>-46877602.172439002</c:v>
                </c:pt>
                <c:pt idx="54628">
                  <c:v>-46870483.074568003</c:v>
                </c:pt>
                <c:pt idx="54629">
                  <c:v>-46863335.871518001</c:v>
                </c:pt>
                <c:pt idx="54630">
                  <c:v>-46856160.498799011</c:v>
                </c:pt>
                <c:pt idx="54631">
                  <c:v>-46848956.891694009</c:v>
                </c:pt>
                <c:pt idx="54632">
                  <c:v>-46841724.985247009</c:v>
                </c:pt>
                <c:pt idx="54633">
                  <c:v>-46834464.714271002</c:v>
                </c:pt>
                <c:pt idx="54634">
                  <c:v>-46827176.013339996</c:v>
                </c:pt>
                <c:pt idx="54635">
                  <c:v>-46819858.816791989</c:v>
                </c:pt>
                <c:pt idx="54636">
                  <c:v>-46812513.058724992</c:v>
                </c:pt>
                <c:pt idx="54637">
                  <c:v>-46805138.672998011</c:v>
                </c:pt>
                <c:pt idx="54638">
                  <c:v>-46797735.593228005</c:v>
                </c:pt>
                <c:pt idx="54639">
                  <c:v>-46790303.752791993</c:v>
                </c:pt>
                <c:pt idx="54640">
                  <c:v>-46782843.084820993</c:v>
                </c:pt>
                <c:pt idx="54641">
                  <c:v>-46775353.522202</c:v>
                </c:pt>
                <c:pt idx="54642">
                  <c:v>-46767834.997575998</c:v>
                </c:pt>
                <c:pt idx="54643">
                  <c:v>-46760287.443338998</c:v>
                </c:pt>
                <c:pt idx="54644">
                  <c:v>-46752710.791635014</c:v>
                </c:pt>
                <c:pt idx="54645">
                  <c:v>-46745104.974360995</c:v>
                </c:pt>
                <c:pt idx="54646">
                  <c:v>-46737469.923161998</c:v>
                </c:pt>
                <c:pt idx="54647">
                  <c:v>-46729805.569431007</c:v>
                </c:pt>
                <c:pt idx="54648">
                  <c:v>-46722111.844307996</c:v>
                </c:pt>
                <c:pt idx="54649">
                  <c:v>-46714388.678677008</c:v>
                </c:pt>
                <c:pt idx="54650">
                  <c:v>-46706636.003167003</c:v>
                </c:pt>
                <c:pt idx="54651">
                  <c:v>-46698853.748149008</c:v>
                </c:pt>
                <c:pt idx="54652">
                  <c:v>-46691041.843736991</c:v>
                </c:pt>
                <c:pt idx="54653">
                  <c:v>-46683200.219783001</c:v>
                </c:pt>
                <c:pt idx="54654">
                  <c:v>-46675328.805878997</c:v>
                </c:pt>
                <c:pt idx="54655">
                  <c:v>-46667427.531354003</c:v>
                </c:pt>
                <c:pt idx="54656">
                  <c:v>-46659496.325272001</c:v>
                </c:pt>
                <c:pt idx="54657">
                  <c:v>-46651535.116434</c:v>
                </c:pt>
                <c:pt idx="54658">
                  <c:v>-46643543.833371989</c:v>
                </c:pt>
                <c:pt idx="54659">
                  <c:v>-46635522.404350996</c:v>
                </c:pt>
                <c:pt idx="54660">
                  <c:v>-46627470.757367998</c:v>
                </c:pt>
                <c:pt idx="54661">
                  <c:v>-46619388.820146002</c:v>
                </c:pt>
                <c:pt idx="54662">
                  <c:v>-46611276.520137005</c:v>
                </c:pt>
                <c:pt idx="54663">
                  <c:v>-46603133.784521997</c:v>
                </c:pt>
                <c:pt idx="54664">
                  <c:v>-46594960.540204003</c:v>
                </c:pt>
                <c:pt idx="54665">
                  <c:v>-46586756.713810995</c:v>
                </c:pt>
                <c:pt idx="54666">
                  <c:v>-46578522.23169101</c:v>
                </c:pt>
                <c:pt idx="54667">
                  <c:v>-46570257.019915</c:v>
                </c:pt>
                <c:pt idx="54668">
                  <c:v>-46561961.004274003</c:v>
                </c:pt>
                <c:pt idx="54669">
                  <c:v>-46553634.110273011</c:v>
                </c:pt>
                <c:pt idx="54670">
                  <c:v>-46545276.263136007</c:v>
                </c:pt>
                <c:pt idx="54671">
                  <c:v>-46536887.387802996</c:v>
                </c:pt>
                <c:pt idx="54672">
                  <c:v>-46528467.408923998</c:v>
                </c:pt>
                <c:pt idx="54673">
                  <c:v>-46520016.250863001</c:v>
                </c:pt>
                <c:pt idx="54674">
                  <c:v>-46511533.837692998</c:v>
                </c:pt>
                <c:pt idx="54675">
                  <c:v>-46503020.093199007</c:v>
                </c:pt>
                <c:pt idx="54676">
                  <c:v>-46494474.940867998</c:v>
                </c:pt>
                <c:pt idx="54677">
                  <c:v>-46485898.303897999</c:v>
                </c:pt>
                <c:pt idx="54678">
                  <c:v>-46477290.105186999</c:v>
                </c:pt>
                <c:pt idx="54679">
                  <c:v>-46468650.267338008</c:v>
                </c:pt>
                <c:pt idx="54680">
                  <c:v>-46459978.712654002</c:v>
                </c:pt>
                <c:pt idx="54681">
                  <c:v>-46451275.363139011</c:v>
                </c:pt>
                <c:pt idx="54682">
                  <c:v>-46442540.140492998</c:v>
                </c:pt>
                <c:pt idx="54683">
                  <c:v>-46433772.966111995</c:v>
                </c:pt>
                <c:pt idx="54684">
                  <c:v>-46424973.761089005</c:v>
                </c:pt>
                <c:pt idx="54685">
                  <c:v>-46416142.446208</c:v>
                </c:pt>
                <c:pt idx="54686">
                  <c:v>-46407278.941945001</c:v>
                </c:pt>
                <c:pt idx="54687">
                  <c:v>-46398383.168466002</c:v>
                </c:pt>
                <c:pt idx="54688">
                  <c:v>-46389455.045624003</c:v>
                </c:pt>
                <c:pt idx="54689">
                  <c:v>-46380494.492959</c:v>
                </c:pt>
                <c:pt idx="54690">
                  <c:v>-46371501.429698013</c:v>
                </c:pt>
                <c:pt idx="54691">
                  <c:v>-46362475.774746001</c:v>
                </c:pt>
                <c:pt idx="54692">
                  <c:v>-46353417.446694002</c:v>
                </c:pt>
                <c:pt idx="54693">
                  <c:v>-46344326.363810994</c:v>
                </c:pt>
                <c:pt idx="54694">
                  <c:v>-46335202.444043003</c:v>
                </c:pt>
                <c:pt idx="54695">
                  <c:v>-46326045.605012</c:v>
                </c:pt>
                <c:pt idx="54696">
                  <c:v>-46316855.764017008</c:v>
                </c:pt>
                <c:pt idx="54697">
                  <c:v>-46307632.838025995</c:v>
                </c:pt>
                <c:pt idx="54698">
                  <c:v>-46298376.743680999</c:v>
                </c:pt>
                <c:pt idx="54699">
                  <c:v>-46289087.397291005</c:v>
                </c:pt>
                <c:pt idx="54700">
                  <c:v>-46279764.714834005</c:v>
                </c:pt>
                <c:pt idx="54701">
                  <c:v>-46270408.611950003</c:v>
                </c:pt>
                <c:pt idx="54702">
                  <c:v>-46261019.003948003</c:v>
                </c:pt>
                <c:pt idx="54703">
                  <c:v>-46251595.805793002</c:v>
                </c:pt>
                <c:pt idx="54704">
                  <c:v>-46242138.932113998</c:v>
                </c:pt>
                <c:pt idx="54705">
                  <c:v>-46232648.297197007</c:v>
                </c:pt>
                <c:pt idx="54706">
                  <c:v>-46223123.814983994</c:v>
                </c:pt>
                <c:pt idx="54707">
                  <c:v>-46213565.399070002</c:v>
                </c:pt>
                <c:pt idx="54708">
                  <c:v>-46203972.962703995</c:v>
                </c:pt>
                <c:pt idx="54709">
                  <c:v>-46194346.418785989</c:v>
                </c:pt>
                <c:pt idx="54710">
                  <c:v>-46184685.679862</c:v>
                </c:pt>
                <c:pt idx="54711">
                  <c:v>-46174990.658128001</c:v>
                </c:pt>
                <c:pt idx="54712">
                  <c:v>-46165261.265421003</c:v>
                </c:pt>
                <c:pt idx="54713">
                  <c:v>-46155497.413222991</c:v>
                </c:pt>
                <c:pt idx="54714">
                  <c:v>-46145699.012657002</c:v>
                </c:pt>
                <c:pt idx="54715">
                  <c:v>-46135865.974482991</c:v>
                </c:pt>
                <c:pt idx="54716">
                  <c:v>-46125998.209098011</c:v>
                </c:pt>
                <c:pt idx="54717">
                  <c:v>-46116095.626536004</c:v>
                </c:pt>
                <c:pt idx="54718">
                  <c:v>-46106158.136459</c:v>
                </c:pt>
                <c:pt idx="54719">
                  <c:v>-46096185.648165002</c:v>
                </c:pt>
                <c:pt idx="54720">
                  <c:v>-46086178.070574999</c:v>
                </c:pt>
                <c:pt idx="54721">
                  <c:v>-46076135.312240995</c:v>
                </c:pt>
                <c:pt idx="54722">
                  <c:v>-46066057.281337008</c:v>
                </c:pt>
                <c:pt idx="54723">
                  <c:v>-46055943.88566</c:v>
                </c:pt>
                <c:pt idx="54724">
                  <c:v>-46045795.032624997</c:v>
                </c:pt>
                <c:pt idx="54725">
                  <c:v>-46035610.629267015</c:v>
                </c:pt>
                <c:pt idx="54726">
                  <c:v>-46025390.582236998</c:v>
                </c:pt>
                <c:pt idx="54727">
                  <c:v>-46015134.797798008</c:v>
                </c:pt>
                <c:pt idx="54728">
                  <c:v>-46004843.181825995</c:v>
                </c:pt>
                <c:pt idx="54729">
                  <c:v>-45994515.639804006</c:v>
                </c:pt>
                <c:pt idx="54730">
                  <c:v>-45984152.076823004</c:v>
                </c:pt>
                <c:pt idx="54731">
                  <c:v>-45973752.397579998</c:v>
                </c:pt>
                <c:pt idx="54732">
                  <c:v>-45963316.506372996</c:v>
                </c:pt>
                <c:pt idx="54733">
                  <c:v>-45952844.307099998</c:v>
                </c:pt>
                <c:pt idx="54734">
                  <c:v>-45942335.703257009</c:v>
                </c:pt>
                <c:pt idx="54735">
                  <c:v>-45931790.597936004</c:v>
                </c:pt>
                <c:pt idx="54736">
                  <c:v>-45921208.893821992</c:v>
                </c:pt>
                <c:pt idx="54737">
                  <c:v>-45910590.493192002</c:v>
                </c:pt>
                <c:pt idx="54738">
                  <c:v>-45899935.297909006</c:v>
                </c:pt>
                <c:pt idx="54739">
                  <c:v>-45889243.209424004</c:v>
                </c:pt>
                <c:pt idx="54740">
                  <c:v>-45878514.128771</c:v>
                </c:pt>
                <c:pt idx="54741">
                  <c:v>-45867747.956566989</c:v>
                </c:pt>
                <c:pt idx="54742">
                  <c:v>-45856944.593006</c:v>
                </c:pt>
                <c:pt idx="54743">
                  <c:v>-45846103.937858</c:v>
                </c:pt>
                <c:pt idx="54744">
                  <c:v>-45835225.890469998</c:v>
                </c:pt>
                <c:pt idx="54745">
                  <c:v>-45824310.349757999</c:v>
                </c:pt>
                <c:pt idx="54746">
                  <c:v>-45813357.214207008</c:v>
                </c:pt>
                <c:pt idx="54747">
                  <c:v>-45802366.381869994</c:v>
                </c:pt>
                <c:pt idx="54748">
                  <c:v>-45791337.750363</c:v>
                </c:pt>
                <c:pt idx="54749">
                  <c:v>-45780271.216863997</c:v>
                </c:pt>
                <c:pt idx="54750">
                  <c:v>-45769166.678109005</c:v>
                </c:pt>
                <c:pt idx="54751">
                  <c:v>-45758024.030391</c:v>
                </c:pt>
                <c:pt idx="54752">
                  <c:v>-45746843.169556007</c:v>
                </c:pt>
                <c:pt idx="54753">
                  <c:v>-45735623.991002999</c:v>
                </c:pt>
                <c:pt idx="54754">
                  <c:v>-45724366.389674999</c:v>
                </c:pt>
                <c:pt idx="54755">
                  <c:v>-45713070.260066003</c:v>
                </c:pt>
                <c:pt idx="54756">
                  <c:v>-45701735.496209003</c:v>
                </c:pt>
                <c:pt idx="54757">
                  <c:v>-45690361.991679005</c:v>
                </c:pt>
                <c:pt idx="54758">
                  <c:v>-45678949.639588006</c:v>
                </c:pt>
                <c:pt idx="54759">
                  <c:v>-45667498.332583994</c:v>
                </c:pt>
                <c:pt idx="54760">
                  <c:v>-45656007.962844998</c:v>
                </c:pt>
                <c:pt idx="54761">
                  <c:v>-45644478.422079995</c:v>
                </c:pt>
                <c:pt idx="54762">
                  <c:v>-45632909.601524003</c:v>
                </c:pt>
                <c:pt idx="54763">
                  <c:v>-45621301.391933009</c:v>
                </c:pt>
                <c:pt idx="54764">
                  <c:v>-45609653.683588997</c:v>
                </c:pt>
                <c:pt idx="54765">
                  <c:v>-45597966.366285995</c:v>
                </c:pt>
                <c:pt idx="54766">
                  <c:v>-45586239.329338007</c:v>
                </c:pt>
                <c:pt idx="54767">
                  <c:v>-45574472.461567007</c:v>
                </c:pt>
                <c:pt idx="54768">
                  <c:v>-45562665.651305996</c:v>
                </c:pt>
                <c:pt idx="54769">
                  <c:v>-45550818.786394</c:v>
                </c:pt>
                <c:pt idx="54770">
                  <c:v>-45538931.754173003</c:v>
                </c:pt>
                <c:pt idx="54771">
                  <c:v>-45527004.441483997</c:v>
                </c:pt>
                <c:pt idx="54772">
                  <c:v>-45515036.734666005</c:v>
                </c:pt>
                <c:pt idx="54773">
                  <c:v>-45503028.519552998</c:v>
                </c:pt>
                <c:pt idx="54774">
                  <c:v>-45490979.681466997</c:v>
                </c:pt>
                <c:pt idx="54775">
                  <c:v>-45478890.105221003</c:v>
                </c:pt>
                <c:pt idx="54776">
                  <c:v>-45466759.675110005</c:v>
                </c:pt>
                <c:pt idx="54777">
                  <c:v>-45454588.274911001</c:v>
                </c:pt>
                <c:pt idx="54778">
                  <c:v>-45442375.787880994</c:v>
                </c:pt>
                <c:pt idx="54779">
                  <c:v>-45430122.096749999</c:v>
                </c:pt>
                <c:pt idx="54780">
                  <c:v>-45417827.083719991</c:v>
                </c:pt>
                <c:pt idx="54781">
                  <c:v>-45405490.630462997</c:v>
                </c:pt>
                <c:pt idx="54782">
                  <c:v>-45393112.618115999</c:v>
                </c:pt>
                <c:pt idx="54783">
                  <c:v>-45380692.927276</c:v>
                </c:pt>
                <c:pt idx="54784">
                  <c:v>-45368231.438000001</c:v>
                </c:pt>
                <c:pt idx="54785">
                  <c:v>-45355728.029801011</c:v>
                </c:pt>
                <c:pt idx="54786">
                  <c:v>-45343182.581643008</c:v>
                </c:pt>
                <c:pt idx="54787">
                  <c:v>-45330594.971938007</c:v>
                </c:pt>
                <c:pt idx="54788">
                  <c:v>-45317965.078544006</c:v>
                </c:pt>
                <c:pt idx="54789">
                  <c:v>-45305292.778759003</c:v>
                </c:pt>
                <c:pt idx="54790">
                  <c:v>-45292577.949321993</c:v>
                </c:pt>
                <c:pt idx="54791">
                  <c:v>-45279820.466403</c:v>
                </c:pt>
                <c:pt idx="54792">
                  <c:v>-45267020.205604009</c:v>
                </c:pt>
                <c:pt idx="54793">
                  <c:v>-45254177.041956998</c:v>
                </c:pt>
                <c:pt idx="54794">
                  <c:v>-45241290.849913999</c:v>
                </c:pt>
                <c:pt idx="54795">
                  <c:v>-45228361.503348999</c:v>
                </c:pt>
                <c:pt idx="54796">
                  <c:v>-45215388.875551999</c:v>
                </c:pt>
                <c:pt idx="54797">
                  <c:v>-45202372.839226</c:v>
                </c:pt>
                <c:pt idx="54798">
                  <c:v>-45189313.266483001</c:v>
                </c:pt>
                <c:pt idx="54799">
                  <c:v>-45176210.028839007</c:v>
                </c:pt>
                <c:pt idx="54800">
                  <c:v>-45163062.997215003</c:v>
                </c:pt>
                <c:pt idx="54801">
                  <c:v>-45149872.041924998</c:v>
                </c:pt>
                <c:pt idx="54802">
                  <c:v>-45136637.032678999</c:v>
                </c:pt>
                <c:pt idx="54803">
                  <c:v>-45123357.838578001</c:v>
                </c:pt>
                <c:pt idx="54804">
                  <c:v>-45110034.328106999</c:v>
                </c:pt>
                <c:pt idx="54805">
                  <c:v>-45096666.369133011</c:v>
                </c:pt>
                <c:pt idx="54806">
                  <c:v>-45083253.828904003</c:v>
                </c:pt>
                <c:pt idx="54807">
                  <c:v>-45069796.574038006</c:v>
                </c:pt>
                <c:pt idx="54808">
                  <c:v>-45056294.470524997</c:v>
                </c:pt>
                <c:pt idx="54809">
                  <c:v>-45042747.383721985</c:v>
                </c:pt>
                <c:pt idx="54810">
                  <c:v>-45029155.178345002</c:v>
                </c:pt>
                <c:pt idx="54811">
                  <c:v>-45015517.71847</c:v>
                </c:pt>
                <c:pt idx="54812">
                  <c:v>-45001834.867524996</c:v>
                </c:pt>
                <c:pt idx="54813">
                  <c:v>-44988106.488288999</c:v>
                </c:pt>
                <c:pt idx="54814">
                  <c:v>-44974332.442883991</c:v>
                </c:pt>
                <c:pt idx="54815">
                  <c:v>-44960512.592773996</c:v>
                </c:pt>
                <c:pt idx="54816">
                  <c:v>-44946646.798759006</c:v>
                </c:pt>
                <c:pt idx="54817">
                  <c:v>-44932734.92097</c:v>
                </c:pt>
                <c:pt idx="54818">
                  <c:v>-44918776.818867996</c:v>
                </c:pt>
                <c:pt idx="54819">
                  <c:v>-44904772.351236001</c:v>
                </c:pt>
                <c:pt idx="54820">
                  <c:v>-44890721.376173995</c:v>
                </c:pt>
                <c:pt idx="54821">
                  <c:v>-44876623.751099005</c:v>
                </c:pt>
                <c:pt idx="54822">
                  <c:v>-44862479.332736991</c:v>
                </c:pt>
                <c:pt idx="54823">
                  <c:v>-44848287.977118</c:v>
                </c:pt>
                <c:pt idx="54824">
                  <c:v>-44834049.539572001</c:v>
                </c:pt>
                <c:pt idx="54825">
                  <c:v>-44819763.874727994</c:v>
                </c:pt>
                <c:pt idx="54826">
                  <c:v>-44805430.836503997</c:v>
                </c:pt>
                <c:pt idx="54827">
                  <c:v>-44791050.278103009</c:v>
                </c:pt>
                <c:pt idx="54828">
                  <c:v>-44776622.052011989</c:v>
                </c:pt>
                <c:pt idx="54829">
                  <c:v>-44762146.009994008</c:v>
                </c:pt>
                <c:pt idx="54830">
                  <c:v>-44747622.003083996</c:v>
                </c:pt>
                <c:pt idx="54831">
                  <c:v>-44733049.881584004</c:v>
                </c:pt>
                <c:pt idx="54832">
                  <c:v>-44718429.495057009</c:v>
                </c:pt>
                <c:pt idx="54833">
                  <c:v>-44703760.692325994</c:v>
                </c:pt>
                <c:pt idx="54834">
                  <c:v>-44689043.321462996</c:v>
                </c:pt>
                <c:pt idx="54835">
                  <c:v>-44674277.229789004</c:v>
                </c:pt>
                <c:pt idx="54836">
                  <c:v>-44659462.263865001</c:v>
                </c:pt>
                <c:pt idx="54837">
                  <c:v>-44644598.269491009</c:v>
                </c:pt>
                <c:pt idx="54838">
                  <c:v>-44629685.091698013</c:v>
                </c:pt>
                <c:pt idx="54839">
                  <c:v>-44614722.574740998</c:v>
                </c:pt>
                <c:pt idx="54840">
                  <c:v>-44599710.562098004</c:v>
                </c:pt>
                <c:pt idx="54841">
                  <c:v>-44584648.896463998</c:v>
                </c:pt>
                <c:pt idx="54842">
                  <c:v>-44569537.419741996</c:v>
                </c:pt>
                <c:pt idx="54843">
                  <c:v>-44554375.973039001</c:v>
                </c:pt>
                <c:pt idx="54844">
                  <c:v>-44539164.396664999</c:v>
                </c:pt>
                <c:pt idx="54845">
                  <c:v>-44523902.53012</c:v>
                </c:pt>
                <c:pt idx="54846">
                  <c:v>-44508590.212095</c:v>
                </c:pt>
                <c:pt idx="54847">
                  <c:v>-44493227.280461997</c:v>
                </c:pt>
                <c:pt idx="54848">
                  <c:v>-44477813.572270997</c:v>
                </c:pt>
                <c:pt idx="54849">
                  <c:v>-44462348.923741996</c:v>
                </c:pt>
                <c:pt idx="54850">
                  <c:v>-44446833.170261003</c:v>
                </c:pt>
                <c:pt idx="54851">
                  <c:v>-44431266.146373995</c:v>
                </c:pt>
                <c:pt idx="54852">
                  <c:v>-44415647.685780995</c:v>
                </c:pt>
                <c:pt idx="54853">
                  <c:v>-44399977.621328011</c:v>
                </c:pt>
                <c:pt idx="54854">
                  <c:v>-44384255.785006002</c:v>
                </c:pt>
                <c:pt idx="54855">
                  <c:v>-44368482.007936999</c:v>
                </c:pt>
                <c:pt idx="54856">
                  <c:v>-44352656.120378003</c:v>
                </c:pt>
                <c:pt idx="54857">
                  <c:v>-44336777.951705992</c:v>
                </c:pt>
                <c:pt idx="54858">
                  <c:v>-44320847.330417</c:v>
                </c:pt>
                <c:pt idx="54859">
                  <c:v>-44304864.084115997</c:v>
                </c:pt>
                <c:pt idx="54860">
                  <c:v>-44288828.039515011</c:v>
                </c:pt>
                <c:pt idx="54861">
                  <c:v>-44272739.022423998</c:v>
                </c:pt>
                <c:pt idx="54862">
                  <c:v>-44256596.857743993</c:v>
                </c:pt>
                <c:pt idx="54863">
                  <c:v>-44240401.369461</c:v>
                </c:pt>
                <c:pt idx="54864">
                  <c:v>-44224152.380643003</c:v>
                </c:pt>
                <c:pt idx="54865">
                  <c:v>-44207849.713425994</c:v>
                </c:pt>
                <c:pt idx="54866">
                  <c:v>-44191493.189015001</c:v>
                </c:pt>
                <c:pt idx="54867">
                  <c:v>-44175082.627673008</c:v>
                </c:pt>
                <c:pt idx="54868">
                  <c:v>-44158617.848713994</c:v>
                </c:pt>
                <c:pt idx="54869">
                  <c:v>-44142098.670498006</c:v>
                </c:pt>
                <c:pt idx="54870">
                  <c:v>-44125524.910424992</c:v>
                </c:pt>
                <c:pt idx="54871">
                  <c:v>-44108896.384923004</c:v>
                </c:pt>
                <c:pt idx="54872">
                  <c:v>-44092212.909446999</c:v>
                </c:pt>
                <c:pt idx="54873">
                  <c:v>-44075474.298469007</c:v>
                </c:pt>
                <c:pt idx="54874">
                  <c:v>-44058680.36547</c:v>
                </c:pt>
                <c:pt idx="54875">
                  <c:v>-44041830.922934003</c:v>
                </c:pt>
                <c:pt idx="54876">
                  <c:v>-44024925.782340996</c:v>
                </c:pt>
                <c:pt idx="54877">
                  <c:v>-44007964.754160002</c:v>
                </c:pt>
                <c:pt idx="54878">
                  <c:v>-43990947.647838004</c:v>
                </c:pt>
                <c:pt idx="54879">
                  <c:v>-43973874.271799006</c:v>
                </c:pt>
                <c:pt idx="54880">
                  <c:v>-43956744.433427997</c:v>
                </c:pt>
                <c:pt idx="54881">
                  <c:v>-43939557.939071998</c:v>
                </c:pt>
                <c:pt idx="54882">
                  <c:v>-43922314.594026998</c:v>
                </c:pt>
                <c:pt idx="54883">
                  <c:v>-43905014.202529997</c:v>
                </c:pt>
                <c:pt idx="54884">
                  <c:v>-43887656.567754</c:v>
                </c:pt>
                <c:pt idx="54885">
                  <c:v>-43870241.491798006</c:v>
                </c:pt>
                <c:pt idx="54886">
                  <c:v>-43852768.775680006</c:v>
                </c:pt>
                <c:pt idx="54887">
                  <c:v>-43835238.219329</c:v>
                </c:pt>
                <c:pt idx="54888">
                  <c:v>-43817649.621574007</c:v>
                </c:pt>
                <c:pt idx="54889">
                  <c:v>-43800002.780141003</c:v>
                </c:pt>
                <c:pt idx="54890">
                  <c:v>-43782297.491641007</c:v>
                </c:pt>
                <c:pt idx="54891">
                  <c:v>-43764533.551559001</c:v>
                </c:pt>
                <c:pt idx="54892">
                  <c:v>-43746710.754254006</c:v>
                </c:pt>
                <c:pt idx="54893">
                  <c:v>-43728828.892941996</c:v>
                </c:pt>
                <c:pt idx="54894">
                  <c:v>-43710887.759690009</c:v>
                </c:pt>
                <c:pt idx="54895">
                  <c:v>-43692887.145411</c:v>
                </c:pt>
                <c:pt idx="54896">
                  <c:v>-43674826.839850001</c:v>
                </c:pt>
                <c:pt idx="54897">
                  <c:v>-43656706.631576002</c:v>
                </c:pt>
                <c:pt idx="54898">
                  <c:v>-43638526.307975993</c:v>
                </c:pt>
                <c:pt idx="54899">
                  <c:v>-43620285.655243009</c:v>
                </c:pt>
                <c:pt idx="54900">
                  <c:v>-43601984.458368994</c:v>
                </c:pt>
                <c:pt idx="54901">
                  <c:v>-43583622.50113301</c:v>
                </c:pt>
                <c:pt idx="54902">
                  <c:v>-43565199.566095002</c:v>
                </c:pt>
                <c:pt idx="54903">
                  <c:v>-43546715.434583999</c:v>
                </c:pt>
                <c:pt idx="54904">
                  <c:v>-43528169.886687994</c:v>
                </c:pt>
                <c:pt idx="54905">
                  <c:v>-43509562.701246008</c:v>
                </c:pt>
                <c:pt idx="54906">
                  <c:v>-43490893.655841</c:v>
                </c:pt>
                <c:pt idx="54907">
                  <c:v>-43472162.52678299</c:v>
                </c:pt>
                <c:pt idx="54908">
                  <c:v>-43453369.089105003</c:v>
                </c:pt>
                <c:pt idx="54909">
                  <c:v>-43434513.116550997</c:v>
                </c:pt>
                <c:pt idx="54910">
                  <c:v>-43415594.381565996</c:v>
                </c:pt>
                <c:pt idx="54911">
                  <c:v>-43396612.655285999</c:v>
                </c:pt>
                <c:pt idx="54912">
                  <c:v>-43377567.707525998</c:v>
                </c:pt>
                <c:pt idx="54913">
                  <c:v>-43358459.306772985</c:v>
                </c:pt>
                <c:pt idx="54914">
                  <c:v>-43339287.220174007</c:v>
                </c:pt>
                <c:pt idx="54915">
                  <c:v>-43320051.213521004</c:v>
                </c:pt>
                <c:pt idx="54916">
                  <c:v>-43300751.051248007</c:v>
                </c:pt>
                <c:pt idx="54917">
                  <c:v>-43281386.496414997</c:v>
                </c:pt>
                <c:pt idx="54918">
                  <c:v>-43261957.310698003</c:v>
                </c:pt>
                <c:pt idx="54919">
                  <c:v>-43242463.254378997</c:v>
                </c:pt>
                <c:pt idx="54920">
                  <c:v>-43222904.086332992</c:v>
                </c:pt>
                <c:pt idx="54921">
                  <c:v>-43203279.564019002</c:v>
                </c:pt>
                <c:pt idx="54922">
                  <c:v>-43183589.443465993</c:v>
                </c:pt>
                <c:pt idx="54923">
                  <c:v>-43163833.479263008</c:v>
                </c:pt>
                <c:pt idx="54924">
                  <c:v>-43144011.424548008</c:v>
                </c:pt>
                <c:pt idx="54925">
                  <c:v>-43124123.030995004</c:v>
                </c:pt>
                <c:pt idx="54926">
                  <c:v>-43104168.048803002</c:v>
                </c:pt>
                <c:pt idx="54927">
                  <c:v>-43084146.226682998</c:v>
                </c:pt>
                <c:pt idx="54928">
                  <c:v>-43064057.311844997</c:v>
                </c:pt>
                <c:pt idx="54929">
                  <c:v>-43043901.049989</c:v>
                </c:pt>
                <c:pt idx="54930">
                  <c:v>-43023677.185291007</c:v>
                </c:pt>
                <c:pt idx="54931">
                  <c:v>-43003385.460386992</c:v>
                </c:pt>
                <c:pt idx="54932">
                  <c:v>-42983025.616367996</c:v>
                </c:pt>
                <c:pt idx="54933">
                  <c:v>-42962597.392758995</c:v>
                </c:pt>
                <c:pt idx="54934">
                  <c:v>-42942100.527511999</c:v>
                </c:pt>
                <c:pt idx="54935">
                  <c:v>-42921534.756988995</c:v>
                </c:pt>
                <c:pt idx="54936">
                  <c:v>-42900899.815953001</c:v>
                </c:pt>
                <c:pt idx="54937">
                  <c:v>-42880195.437550001</c:v>
                </c:pt>
                <c:pt idx="54938">
                  <c:v>-42859421.353298001</c:v>
                </c:pt>
                <c:pt idx="54939">
                  <c:v>-42838577.293075003</c:v>
                </c:pt>
                <c:pt idx="54940">
                  <c:v>-42817662.985100999</c:v>
                </c:pt>
                <c:pt idx="54941">
                  <c:v>-42796678.155928001</c:v>
                </c:pt>
                <c:pt idx="54942">
                  <c:v>-42775622.530423999</c:v>
                </c:pt>
                <c:pt idx="54943">
                  <c:v>-42754495.831759997</c:v>
                </c:pt>
                <c:pt idx="54944">
                  <c:v>-42733297.781392001</c:v>
                </c:pt>
                <c:pt idx="54945">
                  <c:v>-42712028.099054009</c:v>
                </c:pt>
                <c:pt idx="54946">
                  <c:v>-42690686.502734996</c:v>
                </c:pt>
                <c:pt idx="54947">
                  <c:v>-42669272.708669007</c:v>
                </c:pt>
                <c:pt idx="54948">
                  <c:v>-42647786.431318998</c:v>
                </c:pt>
                <c:pt idx="54949">
                  <c:v>-42626227.383361988</c:v>
                </c:pt>
                <c:pt idx="54950">
                  <c:v>-42604595.275673009</c:v>
                </c:pt>
                <c:pt idx="54951">
                  <c:v>-42582889.817310989</c:v>
                </c:pt>
                <c:pt idx="54952">
                  <c:v>-42561110.715500005</c:v>
                </c:pt>
                <c:pt idx="54953">
                  <c:v>-42539257.675617009</c:v>
                </c:pt>
                <c:pt idx="54954">
                  <c:v>-42517330.401175998</c:v>
                </c:pt>
                <c:pt idx="54955">
                  <c:v>-42495328.593806997</c:v>
                </c:pt>
                <c:pt idx="54956">
                  <c:v>-42473251.953244999</c:v>
                </c:pt>
                <c:pt idx="54957">
                  <c:v>-42451100.177311994</c:v>
                </c:pt>
                <c:pt idx="54958">
                  <c:v>-42428872.961898006</c:v>
                </c:pt>
                <c:pt idx="54959">
                  <c:v>-42406570.000948004</c:v>
                </c:pt>
                <c:pt idx="54960">
                  <c:v>-42384190.986440994</c:v>
                </c:pt>
                <c:pt idx="54961">
                  <c:v>-42361735.608374998</c:v>
                </c:pt>
                <c:pt idx="54962">
                  <c:v>-42339203.554747999</c:v>
                </c:pt>
                <c:pt idx="54963">
                  <c:v>-42316594.511545002</c:v>
                </c:pt>
                <c:pt idx="54964">
                  <c:v>-42293908.162711993</c:v>
                </c:pt>
                <c:pt idx="54965">
                  <c:v>-42271144.19014401</c:v>
                </c:pt>
                <c:pt idx="54966">
                  <c:v>-42248302.273668006</c:v>
                </c:pt>
                <c:pt idx="54967">
                  <c:v>-42225382.091018006</c:v>
                </c:pt>
                <c:pt idx="54968">
                  <c:v>-42202383.317820989</c:v>
                </c:pt>
                <c:pt idx="54969">
                  <c:v>-42179305.627578005</c:v>
                </c:pt>
                <c:pt idx="54970">
                  <c:v>-42156148.691644013</c:v>
                </c:pt>
                <c:pt idx="54971">
                  <c:v>-42132912.17920801</c:v>
                </c:pt>
                <c:pt idx="54972">
                  <c:v>-42109595.757274002</c:v>
                </c:pt>
                <c:pt idx="54973">
                  <c:v>-42086199.090643018</c:v>
                </c:pt>
                <c:pt idx="54974">
                  <c:v>-42062721.84189</c:v>
                </c:pt>
                <c:pt idx="54975">
                  <c:v>-42039163.671345003</c:v>
                </c:pt>
                <c:pt idx="54976">
                  <c:v>-42015524.237074003</c:v>
                </c:pt>
                <c:pt idx="54977">
                  <c:v>-41991803.194855005</c:v>
                </c:pt>
                <c:pt idx="54978">
                  <c:v>-41968000.198162004</c:v>
                </c:pt>
                <c:pt idx="54979">
                  <c:v>-41944114.898138009</c:v>
                </c:pt>
                <c:pt idx="54980">
                  <c:v>-41920146.943577997</c:v>
                </c:pt>
                <c:pt idx="54981">
                  <c:v>-41896095.980905995</c:v>
                </c:pt>
                <c:pt idx="54982">
                  <c:v>-41871961.654151</c:v>
                </c:pt>
                <c:pt idx="54983">
                  <c:v>-41847743.604929999</c:v>
                </c:pt>
                <c:pt idx="54984">
                  <c:v>-41823441.472418994</c:v>
                </c:pt>
                <c:pt idx="54985">
                  <c:v>-41799054.893334001</c:v>
                </c:pt>
                <c:pt idx="54986">
                  <c:v>-41774583.501910001</c:v>
                </c:pt>
                <c:pt idx="54987">
                  <c:v>-41750026.929872997</c:v>
                </c:pt>
                <c:pt idx="54988">
                  <c:v>-41725384.806418993</c:v>
                </c:pt>
                <c:pt idx="54989">
                  <c:v>-41700656.758189999</c:v>
                </c:pt>
                <c:pt idx="54990">
                  <c:v>-41675842.409250006</c:v>
                </c:pt>
                <c:pt idx="54991">
                  <c:v>-41650941.381059997</c:v>
                </c:pt>
                <c:pt idx="54992">
                  <c:v>-41625953.292455003</c:v>
                </c:pt>
                <c:pt idx="54993">
                  <c:v>-41600877.759616002</c:v>
                </c:pt>
                <c:pt idx="54994">
                  <c:v>-41575714.396047011</c:v>
                </c:pt>
                <c:pt idx="54995">
                  <c:v>-41550462.812549993</c:v>
                </c:pt>
                <c:pt idx="54996">
                  <c:v>-41525122.617196999</c:v>
                </c:pt>
                <c:pt idx="54997">
                  <c:v>-41499693.415303998</c:v>
                </c:pt>
                <c:pt idx="54998">
                  <c:v>-41474174.809405997</c:v>
                </c:pt>
                <c:pt idx="54999">
                  <c:v>-41448566.399231009</c:v>
                </c:pt>
                <c:pt idx="55000">
                  <c:v>-41422867.781669006</c:v>
                </c:pt>
                <c:pt idx="55001">
                  <c:v>-41397078.550745994</c:v>
                </c:pt>
                <c:pt idx="55002">
                  <c:v>-41371198.297600009</c:v>
                </c:pt>
                <c:pt idx="55003">
                  <c:v>-41345226.610445999</c:v>
                </c:pt>
                <c:pt idx="55004">
                  <c:v>-41319163.074552998</c:v>
                </c:pt>
                <c:pt idx="55005">
                  <c:v>-41293007.272212997</c:v>
                </c:pt>
                <c:pt idx="55006">
                  <c:v>-41266758.782712996</c:v>
                </c:pt>
                <c:pt idx="55007">
                  <c:v>-41240417.182299994</c:v>
                </c:pt>
                <c:pt idx="55008">
                  <c:v>-41213982.044160999</c:v>
                </c:pt>
                <c:pt idx="55009">
                  <c:v>-41187452.938381992</c:v>
                </c:pt>
                <c:pt idx="55010">
                  <c:v>-41160829.431924</c:v>
                </c:pt>
                <c:pt idx="55011">
                  <c:v>-41134111.088591002</c:v>
                </c:pt>
                <c:pt idx="55012">
                  <c:v>-41107297.468996003</c:v>
                </c:pt>
                <c:pt idx="55013">
                  <c:v>-41080388.130529001</c:v>
                </c:pt>
                <c:pt idx="55014">
                  <c:v>-41053382.627328999</c:v>
                </c:pt>
                <c:pt idx="55015">
                  <c:v>-41026280.510246001</c:v>
                </c:pt>
                <c:pt idx="55016">
                  <c:v>-40999081.32681299</c:v>
                </c:pt>
                <c:pt idx="55017">
                  <c:v>-40971784.62120501</c:v>
                </c:pt>
                <c:pt idx="55018">
                  <c:v>-40944389.934212998</c:v>
                </c:pt>
                <c:pt idx="55019">
                  <c:v>-40916896.803204998</c:v>
                </c:pt>
                <c:pt idx="55020">
                  <c:v>-40889304.762091003</c:v>
                </c:pt>
                <c:pt idx="55021">
                  <c:v>-40861613.341291003</c:v>
                </c:pt>
                <c:pt idx="55022">
                  <c:v>-40833822.067694008</c:v>
                </c:pt>
                <c:pt idx="55023">
                  <c:v>-40805930.464625999</c:v>
                </c:pt>
                <c:pt idx="55024">
                  <c:v>-40777938.051810995</c:v>
                </c:pt>
                <c:pt idx="55025">
                  <c:v>-40749844.345337003</c:v>
                </c:pt>
                <c:pt idx="55026">
                  <c:v>-40721648.857610993</c:v>
                </c:pt>
                <c:pt idx="55027">
                  <c:v>-40693351.097328998</c:v>
                </c:pt>
                <c:pt idx="55028">
                  <c:v>-40664950.569433019</c:v>
                </c:pt>
                <c:pt idx="55029">
                  <c:v>-40636446.775071003</c:v>
                </c:pt>
                <c:pt idx="55030">
                  <c:v>-40607839.211561002</c:v>
                </c:pt>
                <c:pt idx="55031">
                  <c:v>-40579127.372345991</c:v>
                </c:pt>
                <c:pt idx="55032">
                  <c:v>-40550310.746955998</c:v>
                </c:pt>
                <c:pt idx="55033">
                  <c:v>-40521388.820965998</c:v>
                </c:pt>
                <c:pt idx="55034">
                  <c:v>-40492361.075955003</c:v>
                </c:pt>
                <c:pt idx="55035">
                  <c:v>-40463226.989461996</c:v>
                </c:pt>
                <c:pt idx="55036">
                  <c:v>-40433986.034942999</c:v>
                </c:pt>
                <c:pt idx="55037">
                  <c:v>-40404637.681727</c:v>
                </c:pt>
                <c:pt idx="55038">
                  <c:v>-40375181.394973002</c:v>
                </c:pt>
                <c:pt idx="55039">
                  <c:v>-40345616.635626003</c:v>
                </c:pt>
                <c:pt idx="55040">
                  <c:v>-40315942.860367998</c:v>
                </c:pt>
                <c:pt idx="55041">
                  <c:v>-40286159.521574005</c:v>
                </c:pt>
                <c:pt idx="55042">
                  <c:v>-40256266.067266002</c:v>
                </c:pt>
                <c:pt idx="55043">
                  <c:v>-40226261.941064999</c:v>
                </c:pt>
                <c:pt idx="55044">
                  <c:v>-40196146.582141995</c:v>
                </c:pt>
                <c:pt idx="55045">
                  <c:v>-40165919.425168008</c:v>
                </c:pt>
                <c:pt idx="55046">
                  <c:v>-40135579.900270998</c:v>
                </c:pt>
                <c:pt idx="55047">
                  <c:v>-40105127.432976991</c:v>
                </c:pt>
                <c:pt idx="55048">
                  <c:v>-40074561.444165997</c:v>
                </c:pt>
                <c:pt idx="55049">
                  <c:v>-40043881.350017004</c:v>
                </c:pt>
                <c:pt idx="55050">
                  <c:v>-40013086.561959006</c:v>
                </c:pt>
                <c:pt idx="55051">
                  <c:v>-39982176.486611992</c:v>
                </c:pt>
                <c:pt idx="55052">
                  <c:v>-39951150.525741003</c:v>
                </c:pt>
                <c:pt idx="55053">
                  <c:v>-39920008.076196</c:v>
                </c:pt>
                <c:pt idx="55054">
                  <c:v>-39888748.529858008</c:v>
                </c:pt>
                <c:pt idx="55055">
                  <c:v>-39857371.273584001</c:v>
                </c:pt>
                <c:pt idx="55056">
                  <c:v>-39825875.689149007</c:v>
                </c:pt>
                <c:pt idx="55057">
                  <c:v>-39794261.153190002</c:v>
                </c:pt>
                <c:pt idx="55058">
                  <c:v>-39762527.037146002</c:v>
                </c:pt>
                <c:pt idx="55059">
                  <c:v>-39730672.707198009</c:v>
                </c:pt>
                <c:pt idx="55060">
                  <c:v>-39698697.524211004</c:v>
                </c:pt>
                <c:pt idx="55061">
                  <c:v>-39666600.843669996</c:v>
                </c:pt>
                <c:pt idx="55062">
                  <c:v>-39634382.015621997</c:v>
                </c:pt>
                <c:pt idx="55063">
                  <c:v>-39602040.384609997</c:v>
                </c:pt>
                <c:pt idx="55064">
                  <c:v>-39569575.289609008</c:v>
                </c:pt>
                <c:pt idx="55065">
                  <c:v>-39536986.063964002</c:v>
                </c:pt>
                <c:pt idx="55066">
                  <c:v>-39504272.035321996</c:v>
                </c:pt>
                <c:pt idx="55067">
                  <c:v>-39471432.525565006</c:v>
                </c:pt>
                <c:pt idx="55068">
                  <c:v>-39438466.850743994</c:v>
                </c:pt>
                <c:pt idx="55069">
                  <c:v>-39405374.321010001</c:v>
                </c:pt>
                <c:pt idx="55070">
                  <c:v>-39372154.240545005</c:v>
                </c:pt>
                <c:pt idx="55071">
                  <c:v>-39338805.90748699</c:v>
                </c:pt>
                <c:pt idx="55072">
                  <c:v>-39305328.613863997</c:v>
                </c:pt>
                <c:pt idx="55073">
                  <c:v>-39271721.645518005</c:v>
                </c:pt>
                <c:pt idx="55074">
                  <c:v>-39237984.282030001</c:v>
                </c:pt>
                <c:pt idx="55075">
                  <c:v>-39204115.796650007</c:v>
                </c:pt>
                <c:pt idx="55076">
                  <c:v>-39170115.456211992</c:v>
                </c:pt>
                <c:pt idx="55077">
                  <c:v>-39135982.521067008</c:v>
                </c:pt>
                <c:pt idx="55078">
                  <c:v>-39101716.244995005</c:v>
                </c:pt>
                <c:pt idx="55079">
                  <c:v>-39067315.875131011</c:v>
                </c:pt>
                <c:pt idx="55080">
                  <c:v>-39032780.651881993</c:v>
                </c:pt>
                <c:pt idx="55081">
                  <c:v>-38998109.808844998</c:v>
                </c:pt>
                <c:pt idx="55082">
                  <c:v>-38963302.572723992</c:v>
                </c:pt>
                <c:pt idx="55083">
                  <c:v>-38928358.163242005</c:v>
                </c:pt>
                <c:pt idx="55084">
                  <c:v>-38893275.793060005</c:v>
                </c:pt>
                <c:pt idx="55085">
                  <c:v>-38858054.667685002</c:v>
                </c:pt>
                <c:pt idx="55086">
                  <c:v>-38822693.985382989</c:v>
                </c:pt>
                <c:pt idx="55087">
                  <c:v>-38787192.937089004</c:v>
                </c:pt>
                <c:pt idx="55088">
                  <c:v>-38751550.706312992</c:v>
                </c:pt>
                <c:pt idx="55089">
                  <c:v>-38715766.469050005</c:v>
                </c:pt>
                <c:pt idx="55090">
                  <c:v>-38679839.393681996</c:v>
                </c:pt>
                <c:pt idx="55091">
                  <c:v>-38643768.640884995</c:v>
                </c:pt>
                <c:pt idx="55092">
                  <c:v>-38607553.363527998</c:v>
                </c:pt>
                <c:pt idx="55093">
                  <c:v>-38571192.706574999</c:v>
                </c:pt>
                <c:pt idx="55094">
                  <c:v>-38534685.806986995</c:v>
                </c:pt>
                <c:pt idx="55095">
                  <c:v>-38498031.793612003</c:v>
                </c:pt>
                <c:pt idx="55096">
                  <c:v>-38461229.787090003</c:v>
                </c:pt>
                <c:pt idx="55097">
                  <c:v>-38424278.899738006</c:v>
                </c:pt>
                <c:pt idx="55098">
                  <c:v>-38387178.235449009</c:v>
                </c:pt>
                <c:pt idx="55099">
                  <c:v>-38349926.889580995</c:v>
                </c:pt>
                <c:pt idx="55100">
                  <c:v>-38312523.948843002</c:v>
                </c:pt>
                <c:pt idx="55101">
                  <c:v>-38274968.491182998</c:v>
                </c:pt>
                <c:pt idx="55102">
                  <c:v>-38237259.585676</c:v>
                </c:pt>
                <c:pt idx="55103">
                  <c:v>-38199396.292404003</c:v>
                </c:pt>
                <c:pt idx="55104">
                  <c:v>-38161377.662335001</c:v>
                </c:pt>
                <c:pt idx="55105">
                  <c:v>-38123202.737209007</c:v>
                </c:pt>
                <c:pt idx="55106">
                  <c:v>-38084870.549409002</c:v>
                </c:pt>
                <c:pt idx="55107">
                  <c:v>-38046380.121838011</c:v>
                </c:pt>
                <c:pt idx="55108">
                  <c:v>-38007730.467791997</c:v>
                </c:pt>
                <c:pt idx="55109">
                  <c:v>-37968920.590829998</c:v>
                </c:pt>
                <c:pt idx="55110">
                  <c:v>-37929949.484646</c:v>
                </c:pt>
                <c:pt idx="55111">
                  <c:v>-37890816.132927999</c:v>
                </c:pt>
                <c:pt idx="55112">
                  <c:v>-37851519.50923001</c:v>
                </c:pt>
                <c:pt idx="55113">
                  <c:v>-37812058.57682699</c:v>
                </c:pt>
                <c:pt idx="55114">
                  <c:v>-37772432.288579002</c:v>
                </c:pt>
                <c:pt idx="55115">
                  <c:v>-37732639.586786993</c:v>
                </c:pt>
                <c:pt idx="55116">
                  <c:v>-37692679.403042004</c:v>
                </c:pt>
                <c:pt idx="55117">
                  <c:v>-37652550.658085994</c:v>
                </c:pt>
                <c:pt idx="55118">
                  <c:v>-37612252.261651009</c:v>
                </c:pt>
                <c:pt idx="55119">
                  <c:v>-37571783.112314992</c:v>
                </c:pt>
                <c:pt idx="55120">
                  <c:v>-37531142.097337008</c:v>
                </c:pt>
                <c:pt idx="55121">
                  <c:v>-37490328.092505001</c:v>
                </c:pt>
                <c:pt idx="55122">
                  <c:v>-37449339.961970001</c:v>
                </c:pt>
                <c:pt idx="55123">
                  <c:v>-37408176.558081992</c:v>
                </c:pt>
                <c:pt idx="55124">
                  <c:v>-37366836.721223004</c:v>
                </c:pt>
                <c:pt idx="55125">
                  <c:v>-37325319.279635012</c:v>
                </c:pt>
                <c:pt idx="55126">
                  <c:v>-37283623.049250007</c:v>
                </c:pt>
                <c:pt idx="55127">
                  <c:v>-37241746.833504997</c:v>
                </c:pt>
                <c:pt idx="55128">
                  <c:v>-37199689.42317</c:v>
                </c:pt>
                <c:pt idx="55129">
                  <c:v>-37157449.596159011</c:v>
                </c:pt>
                <c:pt idx="55130">
                  <c:v>-37115026.117348</c:v>
                </c:pt>
                <c:pt idx="55131">
                  <c:v>-37072417.738379002</c:v>
                </c:pt>
                <c:pt idx="55132">
                  <c:v>-37029623.197468005</c:v>
                </c:pt>
                <c:pt idx="55133">
                  <c:v>-36986641.219212003</c:v>
                </c:pt>
                <c:pt idx="55134">
                  <c:v>-36943470.514378995</c:v>
                </c:pt>
                <c:pt idx="55135">
                  <c:v>-36900109.779711999</c:v>
                </c:pt>
                <c:pt idx="55136">
                  <c:v>-36856557.697714999</c:v>
                </c:pt>
                <c:pt idx="55137">
                  <c:v>-36812812.936439</c:v>
                </c:pt>
                <c:pt idx="55138">
                  <c:v>-36768874.149271004</c:v>
                </c:pt>
                <c:pt idx="55139">
                  <c:v>-36724739.974707</c:v>
                </c:pt>
                <c:pt idx="55140">
                  <c:v>-36680409.036130011</c:v>
                </c:pt>
                <c:pt idx="55141">
                  <c:v>-36635879.941579998</c:v>
                </c:pt>
                <c:pt idx="55142">
                  <c:v>-36591151.283519</c:v>
                </c:pt>
                <c:pt idx="55143">
                  <c:v>-36546221.638594009</c:v>
                </c:pt>
                <c:pt idx="55144">
                  <c:v>-36501089.567394003</c:v>
                </c:pt>
                <c:pt idx="55145">
                  <c:v>-36455753.614199005</c:v>
                </c:pt>
                <c:pt idx="55146">
                  <c:v>-36410212.30673299</c:v>
                </c:pt>
                <c:pt idx="55147">
                  <c:v>-36364464.155901</c:v>
                </c:pt>
                <c:pt idx="55148">
                  <c:v>-36318507.655529</c:v>
                </c:pt>
                <c:pt idx="55149">
                  <c:v>-36272341.282094002</c:v>
                </c:pt>
                <c:pt idx="55150">
                  <c:v>-36225963.494452998</c:v>
                </c:pt>
                <c:pt idx="55151">
                  <c:v>-36179372.733565003</c:v>
                </c:pt>
                <c:pt idx="55152">
                  <c:v>-36132567.422201999</c:v>
                </c:pt>
                <c:pt idx="55153">
                  <c:v>-36085545.964665003</c:v>
                </c:pt>
                <c:pt idx="55154">
                  <c:v>-36038306.746481992</c:v>
                </c:pt>
                <c:pt idx="55155">
                  <c:v>-35990848.134110011</c:v>
                </c:pt>
                <c:pt idx="55156">
                  <c:v>-35943168.474627003</c:v>
                </c:pt>
                <c:pt idx="55157">
                  <c:v>-35895266.095415011</c:v>
                </c:pt>
                <c:pt idx="55158">
                  <c:v>-35847139.303840995</c:v>
                </c:pt>
                <c:pt idx="55159">
                  <c:v>-35798786.386929989</c:v>
                </c:pt>
                <c:pt idx="55160">
                  <c:v>-35750205.611028001</c:v>
                </c:pt>
                <c:pt idx="55161">
                  <c:v>-35701395.221462004</c:v>
                </c:pt>
                <c:pt idx="55162">
                  <c:v>-35652353.442194</c:v>
                </c:pt>
                <c:pt idx="55163">
                  <c:v>-35603078.475460999</c:v>
                </c:pt>
                <c:pt idx="55164">
                  <c:v>-35553568.501414999</c:v>
                </c:pt>
                <c:pt idx="55165">
                  <c:v>-35503821.677749</c:v>
                </c:pt>
                <c:pt idx="55166">
                  <c:v>-35453836.139321998</c:v>
                </c:pt>
                <c:pt idx="55167">
                  <c:v>-35403609.997768998</c:v>
                </c:pt>
                <c:pt idx="55168">
                  <c:v>-35353141.341104001</c:v>
                </c:pt>
                <c:pt idx="55169">
                  <c:v>-35302428.233321004</c:v>
                </c:pt>
                <c:pt idx="55170">
                  <c:v>-35251468.713979997</c:v>
                </c:pt>
                <c:pt idx="55171">
                  <c:v>-35200260.79778</c:v>
                </c:pt>
                <c:pt idx="55172">
                  <c:v>-35148802.474136002</c:v>
                </c:pt>
                <c:pt idx="55173">
                  <c:v>-35097091.706734002</c:v>
                </c:pt>
                <c:pt idx="55174">
                  <c:v>-35045126.433079995</c:v>
                </c:pt>
                <c:pt idx="55175">
                  <c:v>-34992904.564044006</c:v>
                </c:pt>
                <c:pt idx="55176">
                  <c:v>-34940423.983387992</c:v>
                </c:pt>
                <c:pt idx="55177">
                  <c:v>-34887682.547281995</c:v>
                </c:pt>
                <c:pt idx="55178">
                  <c:v>-34834678.083815992</c:v>
                </c:pt>
                <c:pt idx="55179">
                  <c:v>-34781408.392498001</c:v>
                </c:pt>
                <c:pt idx="55180">
                  <c:v>-34727871.243736997</c:v>
                </c:pt>
                <c:pt idx="55181">
                  <c:v>-34674064.378315993</c:v>
                </c:pt>
                <c:pt idx="55182">
                  <c:v>-34619985.506859995</c:v>
                </c:pt>
                <c:pt idx="55183">
                  <c:v>-34565632.309278004</c:v>
                </c:pt>
                <c:pt idx="55184">
                  <c:v>-34511002.434206001</c:v>
                </c:pt>
                <c:pt idx="55185">
                  <c:v>-34456093.498429</c:v>
                </c:pt>
                <c:pt idx="55186">
                  <c:v>-34400903.086287998</c:v>
                </c:pt>
                <c:pt idx="55187">
                  <c:v>-34345428.749082997</c:v>
                </c:pt>
                <c:pt idx="55188">
                  <c:v>-34289668.004448004</c:v>
                </c:pt>
                <c:pt idx="55189">
                  <c:v>-34233618.335724995</c:v>
                </c:pt>
                <c:pt idx="55190">
                  <c:v>-34177277.191312999</c:v>
                </c:pt>
                <c:pt idx="55191">
                  <c:v>-34120641.984004997</c:v>
                </c:pt>
                <c:pt idx="55192">
                  <c:v>-34063710.090311997</c:v>
                </c:pt>
                <c:pt idx="55193">
                  <c:v>-34006478.849763997</c:v>
                </c:pt>
                <c:pt idx="55194">
                  <c:v>-33948945.564200006</c:v>
                </c:pt>
                <c:pt idx="55195">
                  <c:v>-33891107.497040011</c:v>
                </c:pt>
                <c:pt idx="55196">
                  <c:v>-33832961.872531995</c:v>
                </c:pt>
                <c:pt idx="55197">
                  <c:v>-33774505.874992996</c:v>
                </c:pt>
                <c:pt idx="55198">
                  <c:v>-33715736.648019001</c:v>
                </c:pt>
                <c:pt idx="55199">
                  <c:v>-33656651.293684006</c:v>
                </c:pt>
                <c:pt idx="55200">
                  <c:v>-33597246.871710993</c:v>
                </c:pt>
                <c:pt idx="55201">
                  <c:v>-33537520.398632001</c:v>
                </c:pt>
                <c:pt idx="55202">
                  <c:v>-33477468.846919</c:v>
                </c:pt>
                <c:pt idx="55203">
                  <c:v>-33417089.144094005</c:v>
                </c:pt>
                <c:pt idx="55204">
                  <c:v>-33356378.171817996</c:v>
                </c:pt>
                <c:pt idx="55205">
                  <c:v>-33295332.764958002</c:v>
                </c:pt>
                <c:pt idx="55206">
                  <c:v>-33233949.710625999</c:v>
                </c:pt>
                <c:pt idx="55207">
                  <c:v>-33172225.747195002</c:v>
                </c:pt>
                <c:pt idx="55208">
                  <c:v>-33110157.563291997</c:v>
                </c:pt>
                <c:pt idx="55209">
                  <c:v>-33047741.796757001</c:v>
                </c:pt>
                <c:pt idx="55210">
                  <c:v>-32984975.033585001</c:v>
                </c:pt>
                <c:pt idx="55211">
                  <c:v>-32921853.80683</c:v>
                </c:pt>
                <c:pt idx="55212">
                  <c:v>-32858374.595486</c:v>
                </c:pt>
                <c:pt idx="55213">
                  <c:v>-32794533.823334999</c:v>
                </c:pt>
                <c:pt idx="55214">
                  <c:v>-32730327.857767999</c:v>
                </c:pt>
                <c:pt idx="55215">
                  <c:v>-32665753.008567005</c:v>
                </c:pt>
                <c:pt idx="55216">
                  <c:v>-32600805.526659001</c:v>
                </c:pt>
                <c:pt idx="55217">
                  <c:v>-32535481.602837998</c:v>
                </c:pt>
                <c:pt idx="55218">
                  <c:v>-32469777.366441995</c:v>
                </c:pt>
                <c:pt idx="55219">
                  <c:v>-32403688.884006001</c:v>
                </c:pt>
                <c:pt idx="55220">
                  <c:v>-32337212.157868002</c:v>
                </c:pt>
                <c:pt idx="55221">
                  <c:v>-32270343.124738</c:v>
                </c:pt>
                <c:pt idx="55222">
                  <c:v>-32203077.654230002</c:v>
                </c:pt>
                <c:pt idx="55223">
                  <c:v>-32135411.547350001</c:v>
                </c:pt>
                <c:pt idx="55224">
                  <c:v>-32067340.534937005</c:v>
                </c:pt>
                <c:pt idx="55225">
                  <c:v>-31998860.276069999</c:v>
                </c:pt>
                <c:pt idx="55226">
                  <c:v>-31929966.356415</c:v>
                </c:pt>
                <c:pt idx="55227">
                  <c:v>-31860654.286533002</c:v>
                </c:pt>
                <c:pt idx="55228">
                  <c:v>-31790919.500142001</c:v>
                </c:pt>
                <c:pt idx="55229">
                  <c:v>-31720757.352313001</c:v>
                </c:pt>
                <c:pt idx="55230">
                  <c:v>-31650163.117632005</c:v>
                </c:pt>
                <c:pt idx="55231">
                  <c:v>-31579131.988288995</c:v>
                </c:pt>
                <c:pt idx="55232">
                  <c:v>-31507659.072126005</c:v>
                </c:pt>
                <c:pt idx="55233">
                  <c:v>-31435739.390610997</c:v>
                </c:pt>
                <c:pt idx="55234">
                  <c:v>-31363367.876763999</c:v>
                </c:pt>
                <c:pt idx="55235">
                  <c:v>-31290539.373011995</c:v>
                </c:pt>
                <c:pt idx="55236">
                  <c:v>-31217248.628979001</c:v>
                </c:pt>
                <c:pt idx="55237">
                  <c:v>-31143490.299210995</c:v>
                </c:pt>
                <c:pt idx="55238">
                  <c:v>-31069258.940825995</c:v>
                </c:pt>
                <c:pt idx="55239">
                  <c:v>-30994549.011096999</c:v>
                </c:pt>
                <c:pt idx="55240">
                  <c:v>-30919354.864950001</c:v>
                </c:pt>
                <c:pt idx="55241">
                  <c:v>-30843670.752388999</c:v>
                </c:pt>
                <c:pt idx="55242">
                  <c:v>-30767490.815840997</c:v>
                </c:pt>
                <c:pt idx="55243">
                  <c:v>-30690809.087408997</c:v>
                </c:pt>
                <c:pt idx="55244">
                  <c:v>-30613619.486038998</c:v>
                </c:pt>
                <c:pt idx="55245">
                  <c:v>-30535915.814601999</c:v>
                </c:pt>
                <c:pt idx="55246">
                  <c:v>-30457691.756866999</c:v>
                </c:pt>
                <c:pt idx="55247">
                  <c:v>-30378940.874388006</c:v>
                </c:pt>
                <c:pt idx="55248">
                  <c:v>-30299656.603277996</c:v>
                </c:pt>
                <c:pt idx="55249">
                  <c:v>-30219832.250879996</c:v>
                </c:pt>
                <c:pt idx="55250">
                  <c:v>-30139460.992327001</c:v>
                </c:pt>
                <c:pt idx="55251">
                  <c:v>-30058535.866983999</c:v>
                </c:pt>
                <c:pt idx="55252">
                  <c:v>-29977049.774767999</c:v>
                </c:pt>
                <c:pt idx="55253">
                  <c:v>-29894995.472344</c:v>
                </c:pt>
                <c:pt idx="55254">
                  <c:v>-29812365.569187</c:v>
                </c:pt>
                <c:pt idx="55255">
                  <c:v>-29729152.523512997</c:v>
                </c:pt>
                <c:pt idx="55256">
                  <c:v>-29645348.638060004</c:v>
                </c:pt>
                <c:pt idx="55257">
                  <c:v>-29560946.055728</c:v>
                </c:pt>
                <c:pt idx="55258">
                  <c:v>-29475936.755056001</c:v>
                </c:pt>
                <c:pt idx="55259">
                  <c:v>-29390312.545543995</c:v>
                </c:pt>
                <c:pt idx="55260">
                  <c:v>-29304065.062807996</c:v>
                </c:pt>
                <c:pt idx="55261">
                  <c:v>-29217185.763550997</c:v>
                </c:pt>
                <c:pt idx="55262">
                  <c:v>-29129665.920357</c:v>
                </c:pt>
                <c:pt idx="55263">
                  <c:v>-29041496.616295002</c:v>
                </c:pt>
                <c:pt idx="55264">
                  <c:v>-28952668.739316005</c:v>
                </c:pt>
                <c:pt idx="55265">
                  <c:v>-28863172.976449002</c:v>
                </c:pt>
                <c:pt idx="55266">
                  <c:v>-28772999.807772998</c:v>
                </c:pt>
                <c:pt idx="55267">
                  <c:v>-28682139.500163998</c:v>
                </c:pt>
                <c:pt idx="55268">
                  <c:v>-28590582.100799005</c:v>
                </c:pt>
                <c:pt idx="55269">
                  <c:v>-28498317.430420998</c:v>
                </c:pt>
                <c:pt idx="55270">
                  <c:v>-28405335.076327004</c:v>
                </c:pt>
                <c:pt idx="55271">
                  <c:v>-28311624.385096997</c:v>
                </c:pt>
                <c:pt idx="55272">
                  <c:v>-28217174.455027997</c:v>
                </c:pt>
                <c:pt idx="55273">
                  <c:v>-28121974.128272999</c:v>
                </c:pt>
                <c:pt idx="55274">
                  <c:v>-28026011.982662994</c:v>
                </c:pt>
                <c:pt idx="55275">
                  <c:v>-27929276.323200997</c:v>
                </c:pt>
                <c:pt idx="55276">
                  <c:v>-27831755.173211996</c:v>
                </c:pt>
                <c:pt idx="55277">
                  <c:v>-27733436.265126001</c:v>
                </c:pt>
                <c:pt idx="55278">
                  <c:v>-27634307.030889999</c:v>
                </c:pt>
                <c:pt idx="55279">
                  <c:v>-27534354.591970995</c:v>
                </c:pt>
                <c:pt idx="55280">
                  <c:v>-27433565.748947997</c:v>
                </c:pt>
                <c:pt idx="55281">
                  <c:v>-27331926.970659997</c:v>
                </c:pt>
                <c:pt idx="55282">
                  <c:v>-27229424.382891998</c:v>
                </c:pt>
                <c:pt idx="55283">
                  <c:v>-27126043.756581001</c:v>
                </c:pt>
                <c:pt idx="55284">
                  <c:v>-27021770.495499995</c:v>
                </c:pt>
                <c:pt idx="55285">
                  <c:v>-26916589.623414997</c:v>
                </c:pt>
                <c:pt idx="55286">
                  <c:v>-26810485.770667996</c:v>
                </c:pt>
                <c:pt idx="55287">
                  <c:v>-26703443.160172999</c:v>
                </c:pt>
                <c:pt idx="55288">
                  <c:v>-26595445.592770997</c:v>
                </c:pt>
                <c:pt idx="55289">
                  <c:v>-26486476.431941997</c:v>
                </c:pt>
                <c:pt idx="55290">
                  <c:v>-26376518.587800995</c:v>
                </c:pt>
                <c:pt idx="55291">
                  <c:v>-26265554.500369001</c:v>
                </c:pt>
                <c:pt idx="55292">
                  <c:v>-26153566.122071002</c:v>
                </c:pt>
                <c:pt idx="55293">
                  <c:v>-26040534.899401002</c:v>
                </c:pt>
                <c:pt idx="55294">
                  <c:v>-25926441.753736999</c:v>
                </c:pt>
                <c:pt idx="55295">
                  <c:v>-25811267.061232995</c:v>
                </c:pt>
                <c:pt idx="55296">
                  <c:v>-25694990.631746005</c:v>
                </c:pt>
                <c:pt idx="55297">
                  <c:v>-25577591.686739001</c:v>
                </c:pt>
                <c:pt idx="55298">
                  <c:v>-25459048.836113002</c:v>
                </c:pt>
                <c:pt idx="55299">
                  <c:v>-25339340.053875998</c:v>
                </c:pt>
                <c:pt idx="55300">
                  <c:v>-25218442.652616005</c:v>
                </c:pt>
                <c:pt idx="55301">
                  <c:v>-25096333.256680999</c:v>
                </c:pt>
                <c:pt idx="55302">
                  <c:v>-24972987.773995996</c:v>
                </c:pt>
                <c:pt idx="55303">
                  <c:v>-24848381.366439</c:v>
                </c:pt>
                <c:pt idx="55304">
                  <c:v>-24722488.418685</c:v>
                </c:pt>
                <c:pt idx="55305">
                  <c:v>-24595282.505411997</c:v>
                </c:pt>
                <c:pt idx="55306">
                  <c:v>-24466736.356791001</c:v>
                </c:pt>
                <c:pt idx="55307">
                  <c:v>-24336821.822126005</c:v>
                </c:pt>
                <c:pt idx="55308">
                  <c:v>-24205509.831546001</c:v>
                </c:pt>
                <c:pt idx="55309">
                  <c:v>-24072770.355613995</c:v>
                </c:pt>
                <c:pt idx="55310">
                  <c:v>-23938572.362723999</c:v>
                </c:pt>
                <c:pt idx="55311">
                  <c:v>-23802883.774131</c:v>
                </c:pt>
                <c:pt idx="55312">
                  <c:v>-23665671.416480001</c:v>
                </c:pt>
                <c:pt idx="55313">
                  <c:v>-23526900.971642993</c:v>
                </c:pt>
                <c:pt idx="55314">
                  <c:v>-23386536.923700996</c:v>
                </c:pt>
                <c:pt idx="55315">
                  <c:v>-23244542.502870996</c:v>
                </c:pt>
                <c:pt idx="55316">
                  <c:v>-23100879.626169004</c:v>
                </c:pt>
                <c:pt idx="55317">
                  <c:v>-22955508.834594004</c:v>
                </c:pt>
                <c:pt idx="55318">
                  <c:v>-22808389.226578996</c:v>
                </c:pt>
                <c:pt idx="55319">
                  <c:v>-22659478.387452997</c:v>
                </c:pt>
                <c:pt idx="55320">
                  <c:v>-22508732.314638</c:v>
                </c:pt>
                <c:pt idx="55321">
                  <c:v>-22356105.338267002</c:v>
                </c:pt>
                <c:pt idx="55322">
                  <c:v>-22201550.036908999</c:v>
                </c:pt>
                <c:pt idx="55323">
                  <c:v>-22045017.148029003</c:v>
                </c:pt>
                <c:pt idx="55324">
                  <c:v>-21886455.472814996</c:v>
                </c:pt>
                <c:pt idx="55325">
                  <c:v>-21725811.774950001</c:v>
                </c:pt>
                <c:pt idx="55326">
                  <c:v>-21563030.672881</c:v>
                </c:pt>
                <c:pt idx="55327">
                  <c:v>-21398054.525104001</c:v>
                </c:pt>
                <c:pt idx="55328">
                  <c:v>-21230823.307939</c:v>
                </c:pt>
                <c:pt idx="55329">
                  <c:v>-21061274.485216994</c:v>
                </c:pt>
                <c:pt idx="55330">
                  <c:v>-20889342.869287997</c:v>
                </c:pt>
                <c:pt idx="55331">
                  <c:v>-20714960.472654</c:v>
                </c:pt>
                <c:pt idx="55332">
                  <c:v>-20538056.349535</c:v>
                </c:pt>
                <c:pt idx="55333">
                  <c:v>-20358556.426564001</c:v>
                </c:pt>
                <c:pt idx="55334">
                  <c:v>-20176383.321795002</c:v>
                </c:pt>
                <c:pt idx="55335">
                  <c:v>-19991456.151077997</c:v>
                </c:pt>
                <c:pt idx="55336">
                  <c:v>-19803690.320858002</c:v>
                </c:pt>
                <c:pt idx="55337">
                  <c:v>-19612997.306295</c:v>
                </c:pt>
                <c:pt idx="55338">
                  <c:v>-19419284.413585</c:v>
                </c:pt>
                <c:pt idx="55339">
                  <c:v>-19222454.525247995</c:v>
                </c:pt>
                <c:pt idx="55340">
                  <c:v>-19022405.827040002</c:v>
                </c:pt>
                <c:pt idx="55341">
                  <c:v>-18819031.515092999</c:v>
                </c:pt>
                <c:pt idx="55342">
                  <c:v>-18612219.481746994</c:v>
                </c:pt>
                <c:pt idx="55343">
                  <c:v>-18401851.978476997</c:v>
                </c:pt>
                <c:pt idx="55344">
                  <c:v>-18187805.254193</c:v>
                </c:pt>
                <c:pt idx="55345">
                  <c:v>-17969949.167116001</c:v>
                </c:pt>
                <c:pt idx="55346">
                  <c:v>-17748146.768358</c:v>
                </c:pt>
                <c:pt idx="55347">
                  <c:v>-17522253.855242997</c:v>
                </c:pt>
                <c:pt idx="55348">
                  <c:v>-17292118.492409997</c:v>
                </c:pt>
                <c:pt idx="55349">
                  <c:v>-17057580.498676997</c:v>
                </c:pt>
                <c:pt idx="55350">
                  <c:v>-16818470.897736005</c:v>
                </c:pt>
                <c:pt idx="55351">
                  <c:v>-16574611.330842001</c:v>
                </c:pt>
                <c:pt idx="55352">
                  <c:v>-16325813.429848</c:v>
                </c:pt>
                <c:pt idx="55353">
                  <c:v>-16071878.149295999</c:v>
                </c:pt>
                <c:pt idx="55354">
                  <c:v>-15812595.056744</c:v>
                </c:pt>
                <c:pt idx="55355">
                  <c:v>-15547741.58124</c:v>
                </c:pt>
                <c:pt idx="55356">
                  <c:v>-15277082.220845001</c:v>
                </c:pt>
                <c:pt idx="55357">
                  <c:v>-15000367.711510997</c:v>
                </c:pt>
                <c:pt idx="55358">
                  <c:v>-14717334.161505001</c:v>
                </c:pt>
                <c:pt idx="55359">
                  <c:v>-14427702.15808</c:v>
                </c:pt>
                <c:pt idx="55360">
                  <c:v>-14131175.856520001</c:v>
                </c:pt>
                <c:pt idx="55361">
                  <c:v>-13827442.066093998</c:v>
                </c:pt>
                <c:pt idx="55362">
                  <c:v>-13516169.353357002</c:v>
                </c:pt>
                <c:pt idx="55363">
                  <c:v>-13197007.190842999</c:v>
                </c:pt>
                <c:pt idx="55364">
                  <c:v>-12869585.189137001</c:v>
                </c:pt>
                <c:pt idx="55365">
                  <c:v>-12533512.463067999</c:v>
                </c:pt>
                <c:pt idx="55366">
                  <c:v>-12188377.199131997</c:v>
                </c:pt>
                <c:pt idx="55367">
                  <c:v>-11833746.512057003</c:v>
                </c:pt>
                <c:pt idx="55368">
                  <c:v>-11469166.704619002</c:v>
                </c:pt>
                <c:pt idx="55369">
                  <c:v>-11094164.077462001</c:v>
                </c:pt>
                <c:pt idx="55370">
                  <c:v>-10708246.475815002</c:v>
                </c:pt>
                <c:pt idx="55371">
                  <c:v>-10310905.808467997</c:v>
                </c:pt>
                <c:pt idx="55372">
                  <c:v>-9901621.8314629979</c:v>
                </c:pt>
                <c:pt idx="55373">
                  <c:v>-9479867.554064</c:v>
                </c:pt>
                <c:pt idx="55374">
                  <c:v>-9045116.6950889993</c:v>
                </c:pt>
                <c:pt idx="55375">
                  <c:v>-8596853.6881639976</c:v>
                </c:pt>
                <c:pt idx="55376">
                  <c:v>-8134586.7946779998</c:v>
                </c:pt>
                <c:pt idx="55377">
                  <c:v>-7657864.9163380004</c:v>
                </c:pt>
                <c:pt idx="55378">
                  <c:v>-7166298.6793760005</c:v>
                </c:pt>
                <c:pt idx="55379">
                  <c:v>-6659586.2529880004</c:v>
                </c:pt>
                <c:pt idx="55380">
                  <c:v>-6137544.1179650007</c:v>
                </c:pt>
                <c:pt idx="55381">
                  <c:v>-5600142.5632489994</c:v>
                </c:pt>
                <c:pt idx="55382">
                  <c:v>-5047545.0081129996</c:v>
                </c:pt>
                <c:pt idx="55383">
                  <c:v>-4480149.3017029995</c:v>
                </c:pt>
                <c:pt idx="55384">
                  <c:v>-3898627.9752729996</c:v>
                </c:pt>
                <c:pt idx="55385">
                  <c:v>-3303963.1519709998</c:v>
                </c:pt>
                <c:pt idx="55386">
                  <c:v>-2697470.7241759999</c:v>
                </c:pt>
                <c:pt idx="55387">
                  <c:v>-2080807.887754</c:v>
                </c:pt>
                <c:pt idx="55388">
                  <c:v>-1455958.6280500002</c:v>
                </c:pt>
                <c:pt idx="55389">
                  <c:v>-825193.62450599996</c:v>
                </c:pt>
                <c:pt idx="55390">
                  <c:v>-191004.29102400001</c:v>
                </c:pt>
                <c:pt idx="55391">
                  <c:v>443985.18880799995</c:v>
                </c:pt>
                <c:pt idx="55392">
                  <c:v>1077119.905148</c:v>
                </c:pt>
                <c:pt idx="55393">
                  <c:v>1705819.5889720002</c:v>
                </c:pt>
                <c:pt idx="55394">
                  <c:v>2327675.858477999</c:v>
                </c:pt>
                <c:pt idx="55395">
                  <c:v>2940531.5787129998</c:v>
                </c:pt>
                <c:pt idx="55396">
                  <c:v>3542536.0624779994</c:v>
                </c:pt>
                <c:pt idx="55397">
                  <c:v>4132174.0776629997</c:v>
                </c:pt>
                <c:pt idx="55398">
                  <c:v>4708270.4775140006</c:v>
                </c:pt>
                <c:pt idx="55399">
                  <c:v>5269974.9570860006</c:v>
                </c:pt>
                <c:pt idx="55400">
                  <c:v>5816732.7004050007</c:v>
                </c:pt>
                <c:pt idx="55401">
                  <c:v>6348246.6976450002</c:v>
                </c:pt>
                <c:pt idx="55402">
                  <c:v>6864436.6926750001</c:v>
                </c:pt>
                <c:pt idx="55403">
                  <c:v>7365398.5120620001</c:v>
                </c:pt>
                <c:pt idx="55404">
                  <c:v>7851366.2740640007</c:v>
                </c:pt>
                <c:pt idx="55405">
                  <c:v>8322678.890439</c:v>
                </c:pt>
                <c:pt idx="55406">
                  <c:v>8779751.442822</c:v>
                </c:pt>
                <c:pt idx="55407">
                  <c:v>9223051.4445459973</c:v>
                </c:pt>
                <c:pt idx="55408">
                  <c:v>9653079.6492869984</c:v>
                </c:pt>
                <c:pt idx="55409">
                  <c:v>10070354.886174001</c:v>
                </c:pt>
                <c:pt idx="55410">
                  <c:v>10475402.334646001</c:v>
                </c:pt>
                <c:pt idx="55411">
                  <c:v>10868744.658546997</c:v>
                </c:pt>
                <c:pt idx="55412">
                  <c:v>11250895.465785002</c:v>
                </c:pt>
                <c:pt idx="55413">
                  <c:v>11622354.625747999</c:v>
                </c:pt>
                <c:pt idx="55414">
                  <c:v>11983605.047747998</c:v>
                </c:pt>
                <c:pt idx="55415">
                  <c:v>12335110.592187</c:v>
                </c:pt>
                <c:pt idx="55416">
                  <c:v>12677314.847811</c:v>
                </c:pt>
                <c:pt idx="55417">
                  <c:v>13010640.561660001</c:v>
                </c:pt>
                <c:pt idx="55418">
                  <c:v>13335489.553082002</c:v>
                </c:pt>
                <c:pt idx="55419">
                  <c:v>13652242.979873002</c:v>
                </c:pt>
                <c:pt idx="55420">
                  <c:v>13961261.854352001</c:v>
                </c:pt>
                <c:pt idx="55421">
                  <c:v>14262887.730900997</c:v>
                </c:pt>
                <c:pt idx="55422">
                  <c:v>14557443.505248999</c:v>
                </c:pt>
                <c:pt idx="55423">
                  <c:v>14845234.280556001</c:v>
                </c:pt>
                <c:pt idx="55424">
                  <c:v>15126548.266745998</c:v>
                </c:pt>
                <c:pt idx="55425">
                  <c:v>15401657.688483</c:v>
                </c:pt>
                <c:pt idx="55426">
                  <c:v>15670819.683970002</c:v>
                </c:pt>
                <c:pt idx="55427">
                  <c:v>15934277.182001</c:v>
                </c:pt>
                <c:pt idx="55428">
                  <c:v>16192259.748634998</c:v>
                </c:pt>
                <c:pt idx="55429">
                  <c:v>16444984.397908</c:v>
                </c:pt>
                <c:pt idx="55430">
                  <c:v>16692656.363182005</c:v>
                </c:pt>
                <c:pt idx="55431">
                  <c:v>16935469.827448998</c:v>
                </c:pt>
                <c:pt idx="55432">
                  <c:v>17173608.612086009</c:v>
                </c:pt>
                <c:pt idx="55433">
                  <c:v>17407246.824462</c:v>
                </c:pt>
                <c:pt idx="55434">
                  <c:v>17636549.465387996</c:v>
                </c:pt>
                <c:pt idx="55435">
                  <c:v>17861672.997861996</c:v>
                </c:pt>
                <c:pt idx="55436">
                  <c:v>18082765.878793001</c:v>
                </c:pt>
                <c:pt idx="55437">
                  <c:v>18299969.055580001</c:v>
                </c:pt>
                <c:pt idx="55438">
                  <c:v>18513416.429502998</c:v>
                </c:pt>
                <c:pt idx="55439">
                  <c:v>18723235.287882995</c:v>
                </c:pt>
                <c:pt idx="55440">
                  <c:v>18929546.706985001</c:v>
                </c:pt>
                <c:pt idx="55441">
                  <c:v>19132465.927549995</c:v>
                </c:pt>
                <c:pt idx="55442">
                  <c:v>19332102.704798002</c:v>
                </c:pt>
                <c:pt idx="55443">
                  <c:v>19528561.634658001</c:v>
                </c:pt>
                <c:pt idx="55444">
                  <c:v>19721942.457862996</c:v>
                </c:pt>
                <c:pt idx="55445">
                  <c:v>19912340.343494002</c:v>
                </c:pt>
                <c:pt idx="55446">
                  <c:v>20099846.153427999</c:v>
                </c:pt>
                <c:pt idx="55447">
                  <c:v>20284546.689057998</c:v>
                </c:pt>
                <c:pt idx="55448">
                  <c:v>20466524.921575997</c:v>
                </c:pt>
                <c:pt idx="55449">
                  <c:v>20645860.206992999</c:v>
                </c:pt>
                <c:pt idx="55450">
                  <c:v>20822628.487008996</c:v>
                </c:pt>
                <c:pt idx="55451">
                  <c:v>20996902.476757001</c:v>
                </c:pt>
                <c:pt idx="55452">
                  <c:v>21168751.840367001</c:v>
                </c:pt>
                <c:pt idx="55453">
                  <c:v>21338243.355225999</c:v>
                </c:pt>
                <c:pt idx="55454">
                  <c:v>21505441.065753002</c:v>
                </c:pt>
                <c:pt idx="55455">
                  <c:v>21670406.427429002</c:v>
                </c:pt>
                <c:pt idx="55456">
                  <c:v>21833198.441785995</c:v>
                </c:pt>
                <c:pt idx="55457">
                  <c:v>21993873.782992002</c:v>
                </c:pt>
                <c:pt idx="55458">
                  <c:v>22152486.916623</c:v>
                </c:pt>
                <c:pt idx="55459">
                  <c:v>22309090.211166006</c:v>
                </c:pt>
                <c:pt idx="55460">
                  <c:v>22463734.042770997</c:v>
                </c:pt>
                <c:pt idx="55461">
                  <c:v>22616466.893702999</c:v>
                </c:pt>
                <c:pt idx="55462">
                  <c:v>22767335.444941998</c:v>
                </c:pt>
                <c:pt idx="55463">
                  <c:v>22916384.663314</c:v>
                </c:pt>
                <c:pt idx="55464">
                  <c:v>23063657.883538995</c:v>
                </c:pt>
                <c:pt idx="55465">
                  <c:v>23209196.885529</c:v>
                </c:pt>
                <c:pt idx="55466">
                  <c:v>23353041.967245996</c:v>
                </c:pt>
                <c:pt idx="55467">
                  <c:v>23495232.013432998</c:v>
                </c:pt>
                <c:pt idx="55468">
                  <c:v>23635804.560467996</c:v>
                </c:pt>
                <c:pt idx="55469">
                  <c:v>23774795.857608002</c:v>
                </c:pt>
                <c:pt idx="55470">
                  <c:v>23912240.924845997</c:v>
                </c:pt>
                <c:pt idx="55471">
                  <c:v>24048173.607606001</c:v>
                </c:pt>
                <c:pt idx="55472">
                  <c:v>24182626.628472999</c:v>
                </c:pt>
                <c:pt idx="55473">
                  <c:v>24315631.636144005</c:v>
                </c:pt>
                <c:pt idx="55474">
                  <c:v>24447219.251773994</c:v>
                </c:pt>
                <c:pt idx="55475">
                  <c:v>24577419.112884004</c:v>
                </c:pt>
                <c:pt idx="55476">
                  <c:v>24706259.914965998</c:v>
                </c:pt>
                <c:pt idx="55477">
                  <c:v>24833769.45095</c:v>
                </c:pt>
                <c:pt idx="55478">
                  <c:v>24959974.648630999</c:v>
                </c:pt>
                <c:pt idx="55479">
                  <c:v>25084901.606210001</c:v>
                </c:pt>
                <c:pt idx="55480">
                  <c:v>25208575.626035001</c:v>
                </c:pt>
                <c:pt idx="55481">
                  <c:v>25331021.246660996</c:v>
                </c:pt>
                <c:pt idx="55482">
                  <c:v>25452262.273332</c:v>
                </c:pt>
                <c:pt idx="55483">
                  <c:v>25572321.806960005</c:v>
                </c:pt>
                <c:pt idx="55484">
                  <c:v>25691222.271700997</c:v>
                </c:pt>
                <c:pt idx="55485">
                  <c:v>25808985.441206995</c:v>
                </c:pt>
                <c:pt idx="55486">
                  <c:v>25925632.463619996</c:v>
                </c:pt>
                <c:pt idx="55487">
                  <c:v>26041183.885388002</c:v>
                </c:pt>
                <c:pt idx="55488">
                  <c:v>26155659.673962999</c:v>
                </c:pt>
                <c:pt idx="55489">
                  <c:v>26269079.239443995</c:v>
                </c:pt>
                <c:pt idx="55490">
                  <c:v>26381461.455226</c:v>
                </c:pt>
                <c:pt idx="55491">
                  <c:v>26492824.677701</c:v>
                </c:pt>
                <c:pt idx="55492">
                  <c:v>26603186.765071992</c:v>
                </c:pt>
                <c:pt idx="55493">
                  <c:v>26712565.095320001</c:v>
                </c:pt>
                <c:pt idx="55494">
                  <c:v>26820976.583367996</c:v>
                </c:pt>
                <c:pt idx="55495">
                  <c:v>26928437.697494</c:v>
                </c:pt>
                <c:pt idx="55496">
                  <c:v>27034964.475017995</c:v>
                </c:pt>
                <c:pt idx="55497">
                  <c:v>27140572.537317</c:v>
                </c:pt>
                <c:pt idx="55498">
                  <c:v>27245277.104184009</c:v>
                </c:pt>
                <c:pt idx="55499">
                  <c:v>27349093.007576998</c:v>
                </c:pt>
                <c:pt idx="55500">
                  <c:v>27452034.704790998</c:v>
                </c:pt>
                <c:pt idx="55501">
                  <c:v>27554116.291067995</c:v>
                </c:pt>
                <c:pt idx="55502">
                  <c:v>27655351.511687998</c:v>
                </c:pt>
                <c:pt idx="55503">
                  <c:v>27755753.773554999</c:v>
                </c:pt>
                <c:pt idx="55504">
                  <c:v>27855336.156312004</c:v>
                </c:pt>
                <c:pt idx="55505">
                  <c:v>27954111.423001997</c:v>
                </c:pt>
                <c:pt idx="55506">
                  <c:v>28052092.030296005</c:v>
                </c:pt>
                <c:pt idx="55507">
                  <c:v>28149290.138316009</c:v>
                </c:pt>
                <c:pt idx="55508">
                  <c:v>28245717.620062999</c:v>
                </c:pt>
                <c:pt idx="55509">
                  <c:v>28341386.070476998</c:v>
                </c:pt>
                <c:pt idx="55510">
                  <c:v>28436306.815138999</c:v>
                </c:pt>
                <c:pt idx="55511">
                  <c:v>28530490.918634001</c:v>
                </c:pt>
                <c:pt idx="55512">
                  <c:v>28623949.192598999</c:v>
                </c:pt>
                <c:pt idx="55513">
                  <c:v>28716692.203453995</c:v>
                </c:pt>
                <c:pt idx="55514">
                  <c:v>28808730.279841997</c:v>
                </c:pt>
                <c:pt idx="55515">
                  <c:v>28900073.519792005</c:v>
                </c:pt>
                <c:pt idx="55516">
                  <c:v>28990731.797611997</c:v>
                </c:pt>
                <c:pt idx="55517">
                  <c:v>29080714.770521998</c:v>
                </c:pt>
                <c:pt idx="55518">
                  <c:v>29170031.885046996</c:v>
                </c:pt>
                <c:pt idx="55519">
                  <c:v>29258692.383177996</c:v>
                </c:pt>
                <c:pt idx="55520">
                  <c:v>29346705.308297999</c:v>
                </c:pt>
                <c:pt idx="55521">
                  <c:v>29434079.510910001</c:v>
                </c:pt>
                <c:pt idx="55522">
                  <c:v>29520823.654146004</c:v>
                </c:pt>
                <c:pt idx="55523">
                  <c:v>29606946.219083998</c:v>
                </c:pt>
                <c:pt idx="55524">
                  <c:v>29692455.509886</c:v>
                </c:pt>
                <c:pt idx="55525">
                  <c:v>29777359.658739004</c:v>
                </c:pt>
                <c:pt idx="55526">
                  <c:v>29861666.630639005</c:v>
                </c:pt>
                <c:pt idx="55527">
                  <c:v>29945384.228</c:v>
                </c:pt>
                <c:pt idx="55528">
                  <c:v>30028520.095109001</c:v>
                </c:pt>
                <c:pt idx="55529">
                  <c:v>30111081.722429998</c:v>
                </c:pt>
                <c:pt idx="55530">
                  <c:v>30193076.450755998</c:v>
                </c:pt>
                <c:pt idx="55531">
                  <c:v>30274511.475226</c:v>
                </c:pt>
                <c:pt idx="55532">
                  <c:v>30355393.849207997</c:v>
                </c:pt>
                <c:pt idx="55533">
                  <c:v>30435730.488050997</c:v>
                </c:pt>
                <c:pt idx="55534">
                  <c:v>30515528.172713999</c:v>
                </c:pt>
                <c:pt idx="55535">
                  <c:v>30594793.553273994</c:v>
                </c:pt>
                <c:pt idx="55536">
                  <c:v>30673533.152323004</c:v>
                </c:pt>
                <c:pt idx="55537">
                  <c:v>30751753.368252005</c:v>
                </c:pt>
                <c:pt idx="55538">
                  <c:v>30829460.478433002</c:v>
                </c:pt>
                <c:pt idx="55539">
                  <c:v>30906660.642292999</c:v>
                </c:pt>
                <c:pt idx="55540">
                  <c:v>30983359.904300001</c:v>
                </c:pt>
                <c:pt idx="55541">
                  <c:v>31059564.196844</c:v>
                </c:pt>
                <c:pt idx="55542">
                  <c:v>31135279.343036</c:v>
                </c:pt>
                <c:pt idx="55543">
                  <c:v>31210511.059416</c:v>
                </c:pt>
                <c:pt idx="55544">
                  <c:v>31285264.958576001</c:v>
                </c:pt>
                <c:pt idx="55545">
                  <c:v>31359546.551706001</c:v>
                </c:pt>
                <c:pt idx="55546">
                  <c:v>31433361.251060996</c:v>
                </c:pt>
                <c:pt idx="55547">
                  <c:v>31506714.372351002</c:v>
                </c:pt>
                <c:pt idx="55548">
                  <c:v>31579611.137058001</c:v>
                </c:pt>
                <c:pt idx="55549">
                  <c:v>31652056.674690001</c:v>
                </c:pt>
                <c:pt idx="55550">
                  <c:v>31724056.02496</c:v>
                </c:pt>
                <c:pt idx="55551">
                  <c:v>31795614.139903001</c:v>
                </c:pt>
                <c:pt idx="55552">
                  <c:v>31866735.885933995</c:v>
                </c:pt>
                <c:pt idx="55553">
                  <c:v>31937426.045841992</c:v>
                </c:pt>
                <c:pt idx="55554">
                  <c:v>32007689.320721999</c:v>
                </c:pt>
                <c:pt idx="55555">
                  <c:v>32077530.331863996</c:v>
                </c:pt>
                <c:pt idx="55556">
                  <c:v>32146953.622572999</c:v>
                </c:pt>
                <c:pt idx="55557">
                  <c:v>32215963.659945998</c:v>
                </c:pt>
                <c:pt idx="55558">
                  <c:v>32284564.836592004</c:v>
                </c:pt>
                <c:pt idx="55559">
                  <c:v>32352761.472314</c:v>
                </c:pt>
                <c:pt idx="55560">
                  <c:v>32420557.815727003</c:v>
                </c:pt>
                <c:pt idx="55561">
                  <c:v>32487958.045850996</c:v>
                </c:pt>
                <c:pt idx="55562">
                  <c:v>32554966.273637995</c:v>
                </c:pt>
                <c:pt idx="55563">
                  <c:v>32621586.543477993</c:v>
                </c:pt>
                <c:pt idx="55564">
                  <c:v>32687822.834644001</c:v>
                </c:pt>
                <c:pt idx="55565">
                  <c:v>32753679.062713996</c:v>
                </c:pt>
                <c:pt idx="55566">
                  <c:v>32819159.080944002</c:v>
                </c:pt>
                <c:pt idx="55567">
                  <c:v>32884266.681604996</c:v>
                </c:pt>
                <c:pt idx="55568">
                  <c:v>32949005.597290002</c:v>
                </c:pt>
                <c:pt idx="55569">
                  <c:v>33013379.502179001</c:v>
                </c:pt>
                <c:pt idx="55570">
                  <c:v>33077392.013272997</c:v>
                </c:pt>
                <c:pt idx="55571">
                  <c:v>33141046.691599</c:v>
                </c:pt>
                <c:pt idx="55572">
                  <c:v>33204347.043374997</c:v>
                </c:pt>
                <c:pt idx="55573">
                  <c:v>33267296.521152999</c:v>
                </c:pt>
                <c:pt idx="55574">
                  <c:v>33329898.524928</c:v>
                </c:pt>
                <c:pt idx="55575">
                  <c:v>33392156.403215997</c:v>
                </c:pt>
                <c:pt idx="55576">
                  <c:v>33454073.45411</c:v>
                </c:pt>
                <c:pt idx="55577">
                  <c:v>33515652.926306006</c:v>
                </c:pt>
                <c:pt idx="55578">
                  <c:v>33576898.020100005</c:v>
                </c:pt>
                <c:pt idx="55579">
                  <c:v>33637811.888365991</c:v>
                </c:pt>
                <c:pt idx="55580">
                  <c:v>33698397.637502</c:v>
                </c:pt>
                <c:pt idx="55581">
                  <c:v>33758658.328359</c:v>
                </c:pt>
                <c:pt idx="55582">
                  <c:v>33818596.977141999</c:v>
                </c:pt>
                <c:pt idx="55583">
                  <c:v>33878216.556291997</c:v>
                </c:pt>
                <c:pt idx="55584">
                  <c:v>33937519.995343007</c:v>
                </c:pt>
                <c:pt idx="55585">
                  <c:v>33996510.181759</c:v>
                </c:pt>
                <c:pt idx="55586">
                  <c:v>34055189.961751997</c:v>
                </c:pt>
                <c:pt idx="55587">
                  <c:v>34113562.141082004</c:v>
                </c:pt>
                <c:pt idx="55588">
                  <c:v>34171629.485826991</c:v>
                </c:pt>
                <c:pt idx="55589">
                  <c:v>34229394.723151006</c:v>
                </c:pt>
                <c:pt idx="55590">
                  <c:v>34286860.542035997</c:v>
                </c:pt>
                <c:pt idx="55591">
                  <c:v>34344029.594012</c:v>
                </c:pt>
                <c:pt idx="55592">
                  <c:v>34400904.493859999</c:v>
                </c:pt>
                <c:pt idx="55593">
                  <c:v>34457487.820300005</c:v>
                </c:pt>
                <c:pt idx="55594">
                  <c:v>34513782.116667002</c:v>
                </c:pt>
                <c:pt idx="55595">
                  <c:v>34569789.891564004</c:v>
                </c:pt>
                <c:pt idx="55596">
                  <c:v>34625513.619507007</c:v>
                </c:pt>
                <c:pt idx="55597">
                  <c:v>34680955.741553009</c:v>
                </c:pt>
                <c:pt idx="55598">
                  <c:v>34736118.665908009</c:v>
                </c:pt>
                <c:pt idx="55599">
                  <c:v>34791004.768528007</c:v>
                </c:pt>
                <c:pt idx="55600">
                  <c:v>34845616.393703997</c:v>
                </c:pt>
                <c:pt idx="55601">
                  <c:v>34899955.854634002</c:v>
                </c:pt>
                <c:pt idx="55602">
                  <c:v>34954025.433978997</c:v>
                </c:pt>
                <c:pt idx="55603">
                  <c:v>35007827.384409994</c:v>
                </c:pt>
                <c:pt idx="55604">
                  <c:v>35061363.929142006</c:v>
                </c:pt>
                <c:pt idx="55605">
                  <c:v>35114637.262456</c:v>
                </c:pt>
                <c:pt idx="55606">
                  <c:v>35167649.550208002</c:v>
                </c:pt>
                <c:pt idx="55607">
                  <c:v>35220402.930325992</c:v>
                </c:pt>
                <c:pt idx="55608">
                  <c:v>35272899.513302989</c:v>
                </c:pt>
                <c:pt idx="55609">
                  <c:v>35325141.382667996</c:v>
                </c:pt>
                <c:pt idx="55610">
                  <c:v>35377130.595458008</c:v>
                </c:pt>
                <c:pt idx="55611">
                  <c:v>35428869.182668999</c:v>
                </c:pt>
                <c:pt idx="55612">
                  <c:v>35480359.149708003</c:v>
                </c:pt>
                <c:pt idx="55613">
                  <c:v>35531602.47682599</c:v>
                </c:pt>
                <c:pt idx="55614">
                  <c:v>35582601.119546011</c:v>
                </c:pt>
                <c:pt idx="55615">
                  <c:v>35633357.009085</c:v>
                </c:pt>
                <c:pt idx="55616">
                  <c:v>35683872.052758992</c:v>
                </c:pt>
                <c:pt idx="55617">
                  <c:v>35734148.134385996</c:v>
                </c:pt>
                <c:pt idx="55618">
                  <c:v>35784187.114676997</c:v>
                </c:pt>
                <c:pt idx="55619">
                  <c:v>35833990.831624001</c:v>
                </c:pt>
                <c:pt idx="55620">
                  <c:v>35883561.100870997</c:v>
                </c:pt>
                <c:pt idx="55621">
                  <c:v>35932899.716085993</c:v>
                </c:pt>
                <c:pt idx="55622">
                  <c:v>35982008.449318998</c:v>
                </c:pt>
                <c:pt idx="55623">
                  <c:v>36030889.051357999</c:v>
                </c:pt>
                <c:pt idx="55624">
                  <c:v>36079543.252071992</c:v>
                </c:pt>
                <c:pt idx="55625">
                  <c:v>36127972.760754004</c:v>
                </c:pt>
                <c:pt idx="55626">
                  <c:v>36176179.266448006</c:v>
                </c:pt>
                <c:pt idx="55627">
                  <c:v>36224164.438276</c:v>
                </c:pt>
                <c:pt idx="55628">
                  <c:v>36271929.925760001</c:v>
                </c:pt>
                <c:pt idx="55629">
                  <c:v>36319477.359130003</c:v>
                </c:pt>
                <c:pt idx="55630">
                  <c:v>36366808.349631004</c:v>
                </c:pt>
                <c:pt idx="55631">
                  <c:v>36413924.489824995</c:v>
                </c:pt>
                <c:pt idx="55632">
                  <c:v>36460827.353879988</c:v>
                </c:pt>
                <c:pt idx="55633">
                  <c:v>36507518.497865997</c:v>
                </c:pt>
                <c:pt idx="55634">
                  <c:v>36553999.460029997</c:v>
                </c:pt>
                <c:pt idx="55635">
                  <c:v>36600271.761076003</c:v>
                </c:pt>
                <c:pt idx="55636">
                  <c:v>36646336.904436</c:v>
                </c:pt>
                <c:pt idx="55637">
                  <c:v>36692196.376537003</c:v>
                </c:pt>
                <c:pt idx="55638">
                  <c:v>36737851.647062004</c:v>
                </c:pt>
                <c:pt idx="55639">
                  <c:v>36783304.169204012</c:v>
                </c:pt>
                <c:pt idx="55640">
                  <c:v>36828555.379919</c:v>
                </c:pt>
                <c:pt idx="55641">
                  <c:v>36873606.700171001</c:v>
                </c:pt>
                <c:pt idx="55642">
                  <c:v>36918459.535176001</c:v>
                </c:pt>
                <c:pt idx="55643">
                  <c:v>36963115.274635009</c:v>
                </c:pt>
                <c:pt idx="55644">
                  <c:v>37007575.292970002</c:v>
                </c:pt>
                <c:pt idx="55645">
                  <c:v>37051840.949550003</c:v>
                </c:pt>
                <c:pt idx="55646">
                  <c:v>37095913.588916004</c:v>
                </c:pt>
                <c:pt idx="55647">
                  <c:v>37139794.540999003</c:v>
                </c:pt>
                <c:pt idx="55648">
                  <c:v>37183485.121337004</c:v>
                </c:pt>
                <c:pt idx="55649">
                  <c:v>37226986.631287009</c:v>
                </c:pt>
                <c:pt idx="55650">
                  <c:v>37270300.358230002</c:v>
                </c:pt>
                <c:pt idx="55651">
                  <c:v>37313427.575777002</c:v>
                </c:pt>
                <c:pt idx="55652">
                  <c:v>37356369.543970004</c:v>
                </c:pt>
                <c:pt idx="55653">
                  <c:v>37399127.509473003</c:v>
                </c:pt>
                <c:pt idx="55654">
                  <c:v>37441702.705771998</c:v>
                </c:pt>
                <c:pt idx="55655">
                  <c:v>37484096.35335999</c:v>
                </c:pt>
                <c:pt idx="55656">
                  <c:v>37526309.659921996</c:v>
                </c:pt>
                <c:pt idx="55657">
                  <c:v>37568343.820520997</c:v>
                </c:pt>
                <c:pt idx="55658">
                  <c:v>37610200.017773993</c:v>
                </c:pt>
                <c:pt idx="55659">
                  <c:v>37651879.422031</c:v>
                </c:pt>
                <c:pt idx="55660">
                  <c:v>37693383.19154501</c:v>
                </c:pt>
                <c:pt idx="55661">
                  <c:v>37734712.472643003</c:v>
                </c:pt>
                <c:pt idx="55662">
                  <c:v>37775868.399894007</c:v>
                </c:pt>
                <c:pt idx="55663">
                  <c:v>37816852.096271999</c:v>
                </c:pt>
                <c:pt idx="55664">
                  <c:v>37857664.673313998</c:v>
                </c:pt>
                <c:pt idx="55665">
                  <c:v>37898307.231284007</c:v>
                </c:pt>
                <c:pt idx="55666">
                  <c:v>37938780.859323993</c:v>
                </c:pt>
                <c:pt idx="55667">
                  <c:v>37979086.635609008</c:v>
                </c:pt>
                <c:pt idx="55668">
                  <c:v>38019225.627495006</c:v>
                </c:pt>
                <c:pt idx="55669">
                  <c:v>38059198.891668007</c:v>
                </c:pt>
                <c:pt idx="55670">
                  <c:v>38099007.474289998</c:v>
                </c:pt>
                <c:pt idx="55671">
                  <c:v>38138652.411139004</c:v>
                </c:pt>
                <c:pt idx="55672">
                  <c:v>38178134.727749005</c:v>
                </c:pt>
                <c:pt idx="55673">
                  <c:v>38217455.439551003</c:v>
                </c:pt>
                <c:pt idx="55674">
                  <c:v>38256615.552004993</c:v>
                </c:pt>
                <c:pt idx="55675">
                  <c:v>38295616.060734004</c:v>
                </c:pt>
                <c:pt idx="55676">
                  <c:v>38334457.951655999</c:v>
                </c:pt>
                <c:pt idx="55677">
                  <c:v>38373142.201110005</c:v>
                </c:pt>
                <c:pt idx="55678">
                  <c:v>38411669.775986001</c:v>
                </c:pt>
                <c:pt idx="55679">
                  <c:v>38450041.633846998</c:v>
                </c:pt>
                <c:pt idx="55680">
                  <c:v>38488258.723050006</c:v>
                </c:pt>
                <c:pt idx="55681">
                  <c:v>38526321.98286999</c:v>
                </c:pt>
                <c:pt idx="55682">
                  <c:v>38564232.343615994</c:v>
                </c:pt>
                <c:pt idx="55683">
                  <c:v>38601990.726746999</c:v>
                </c:pt>
                <c:pt idx="55684">
                  <c:v>38639598.044987001</c:v>
                </c:pt>
                <c:pt idx="55685">
                  <c:v>38677055.202439003</c:v>
                </c:pt>
                <c:pt idx="55686">
                  <c:v>38714363.094694011</c:v>
                </c:pt>
                <c:pt idx="55687">
                  <c:v>38751522.608940005</c:v>
                </c:pt>
                <c:pt idx="55688">
                  <c:v>38788534.624069005</c:v>
                </c:pt>
                <c:pt idx="55689">
                  <c:v>38825400.010783993</c:v>
                </c:pt>
                <c:pt idx="55690">
                  <c:v>38862119.631702997</c:v>
                </c:pt>
                <c:pt idx="55691">
                  <c:v>38898694.341457002</c:v>
                </c:pt>
                <c:pt idx="55692">
                  <c:v>38935124.98679699</c:v>
                </c:pt>
                <c:pt idx="55693">
                  <c:v>38971412.406685993</c:v>
                </c:pt>
                <c:pt idx="55694">
                  <c:v>39007557.432402991</c:v>
                </c:pt>
                <c:pt idx="55695">
                  <c:v>39043560.887634002</c:v>
                </c:pt>
                <c:pt idx="55696">
                  <c:v>39079423.588567011</c:v>
                </c:pt>
                <c:pt idx="55697">
                  <c:v>39115146.343986996</c:v>
                </c:pt>
                <c:pt idx="55698">
                  <c:v>39150729.955365993</c:v>
                </c:pt>
                <c:pt idx="55699">
                  <c:v>39186175.216953002</c:v>
                </c:pt>
                <c:pt idx="55700">
                  <c:v>39221482.915860996</c:v>
                </c:pt>
                <c:pt idx="55701">
                  <c:v>39256653.832157999</c:v>
                </c:pt>
                <c:pt idx="55702">
                  <c:v>39291688.738950007</c:v>
                </c:pt>
                <c:pt idx="55703">
                  <c:v>39326588.402464993</c:v>
                </c:pt>
                <c:pt idx="55704">
                  <c:v>39361353.582138002</c:v>
                </c:pt>
                <c:pt idx="55705">
                  <c:v>39395985.030692011</c:v>
                </c:pt>
                <c:pt idx="55706">
                  <c:v>39430483.494220003</c:v>
                </c:pt>
                <c:pt idx="55707">
                  <c:v>39464849.712263003</c:v>
                </c:pt>
                <c:pt idx="55708">
                  <c:v>39499084.417887993</c:v>
                </c:pt>
                <c:pt idx="55709">
                  <c:v>39533188.33776699</c:v>
                </c:pt>
                <c:pt idx="55710">
                  <c:v>39567162.192250006</c:v>
                </c:pt>
                <c:pt idx="55711">
                  <c:v>39601006.69544401</c:v>
                </c:pt>
                <c:pt idx="55712">
                  <c:v>39634722.555281997</c:v>
                </c:pt>
                <c:pt idx="55713">
                  <c:v>39668310.473600999</c:v>
                </c:pt>
                <c:pt idx="55714">
                  <c:v>39701771.146205999</c:v>
                </c:pt>
                <c:pt idx="55715">
                  <c:v>39735105.262949005</c:v>
                </c:pt>
                <c:pt idx="55716">
                  <c:v>39768313.507790998</c:v>
                </c:pt>
                <c:pt idx="55717">
                  <c:v>39801396.558876991</c:v>
                </c:pt>
                <c:pt idx="55718">
                  <c:v>39834355.088597007</c:v>
                </c:pt>
                <c:pt idx="55719">
                  <c:v>39867189.763657019</c:v>
                </c:pt>
                <c:pt idx="55720">
                  <c:v>39899901.245142005</c:v>
                </c:pt>
                <c:pt idx="55721">
                  <c:v>39932490.188584</c:v>
                </c:pt>
                <c:pt idx="55722">
                  <c:v>39964957.244018003</c:v>
                </c:pt>
                <c:pt idx="55723">
                  <c:v>39997303.056054994</c:v>
                </c:pt>
                <c:pt idx="55724">
                  <c:v>40029528.263935007</c:v>
                </c:pt>
                <c:pt idx="55725">
                  <c:v>40061633.501591004</c:v>
                </c:pt>
                <c:pt idx="55726">
                  <c:v>40093619.397711992</c:v>
                </c:pt>
                <c:pt idx="55727">
                  <c:v>40125486.575796001</c:v>
                </c:pt>
                <c:pt idx="55728">
                  <c:v>40157235.654212996</c:v>
                </c:pt>
                <c:pt idx="55729">
                  <c:v>40188867.246261001</c:v>
                </c:pt>
                <c:pt idx="55730">
                  <c:v>40220381.960224003</c:v>
                </c:pt>
                <c:pt idx="55731">
                  <c:v>40251780.399423003</c:v>
                </c:pt>
                <c:pt idx="55732">
                  <c:v>40283063.162279002</c:v>
                </c:pt>
                <c:pt idx="55733">
                  <c:v>40314230.842357993</c:v>
                </c:pt>
                <c:pt idx="55734">
                  <c:v>40345284.02843301</c:v>
                </c:pt>
                <c:pt idx="55735">
                  <c:v>40376223.304532997</c:v>
                </c:pt>
                <c:pt idx="55736">
                  <c:v>40407049.249992006</c:v>
                </c:pt>
                <c:pt idx="55737">
                  <c:v>40437762.439508006</c:v>
                </c:pt>
                <c:pt idx="55738">
                  <c:v>40468363.443184994</c:v>
                </c:pt>
                <c:pt idx="55739">
                  <c:v>40498852.826590002</c:v>
                </c:pt>
                <c:pt idx="55740">
                  <c:v>40529231.150798</c:v>
                </c:pt>
                <c:pt idx="55741">
                  <c:v>40559498.972441994</c:v>
                </c:pt>
                <c:pt idx="55742">
                  <c:v>40589656.84376099</c:v>
                </c:pt>
                <c:pt idx="55743">
                  <c:v>40619705.312647</c:v>
                </c:pt>
                <c:pt idx="55744">
                  <c:v>40649644.922691002</c:v>
                </c:pt>
                <c:pt idx="55745">
                  <c:v>40679476.213231005</c:v>
                </c:pt>
                <c:pt idx="55746">
                  <c:v>40709199.719394006</c:v>
                </c:pt>
                <c:pt idx="55747">
                  <c:v>40738815.972144999</c:v>
                </c:pt>
                <c:pt idx="55748">
                  <c:v>40768325.498326004</c:v>
                </c:pt>
                <c:pt idx="55749">
                  <c:v>40797728.820704997</c:v>
                </c:pt>
                <c:pt idx="55750">
                  <c:v>40827026.458014995</c:v>
                </c:pt>
                <c:pt idx="55751">
                  <c:v>40856218.924998008</c:v>
                </c:pt>
                <c:pt idx="55752">
                  <c:v>40885306.732446998</c:v>
                </c:pt>
                <c:pt idx="55753">
                  <c:v>40914290.387247011</c:v>
                </c:pt>
                <c:pt idx="55754">
                  <c:v>40943170.392414004</c:v>
                </c:pt>
                <c:pt idx="55755">
                  <c:v>40971947.247138008</c:v>
                </c:pt>
                <c:pt idx="55756">
                  <c:v>41000621.446821988</c:v>
                </c:pt>
                <c:pt idx="55757">
                  <c:v>41029193.483119994</c:v>
                </c:pt>
                <c:pt idx="55758">
                  <c:v>41057663.843976989</c:v>
                </c:pt>
                <c:pt idx="55759">
                  <c:v>41086033.013664</c:v>
                </c:pt>
                <c:pt idx="55760">
                  <c:v>41114301.47282099</c:v>
                </c:pt>
                <c:pt idx="55761">
                  <c:v>41142469.698489003</c:v>
                </c:pt>
                <c:pt idx="55762">
                  <c:v>41170538.164151005</c:v>
                </c:pt>
                <c:pt idx="55763">
                  <c:v>41198507.339764997</c:v>
                </c:pt>
                <c:pt idx="55764">
                  <c:v>41226377.691799007</c:v>
                </c:pt>
                <c:pt idx="55765">
                  <c:v>41254149.683271997</c:v>
                </c:pt>
                <c:pt idx="55766">
                  <c:v>41281823.773781992</c:v>
                </c:pt>
                <c:pt idx="55767">
                  <c:v>41309400.419545002</c:v>
                </c:pt>
                <c:pt idx="55768">
                  <c:v>41336880.073423997</c:v>
                </c:pt>
                <c:pt idx="55769">
                  <c:v>41364263.184970997</c:v>
                </c:pt>
                <c:pt idx="55770">
                  <c:v>41391550.200450003</c:v>
                </c:pt>
                <c:pt idx="55771">
                  <c:v>41418741.562877998</c:v>
                </c:pt>
                <c:pt idx="55772">
                  <c:v>41445837.712051995</c:v>
                </c:pt>
                <c:pt idx="55773">
                  <c:v>41472839.084582992</c:v>
                </c:pt>
                <c:pt idx="55774">
                  <c:v>41499746.113926992</c:v>
                </c:pt>
                <c:pt idx="55775">
                  <c:v>41526559.230418004</c:v>
                </c:pt>
                <c:pt idx="55776">
                  <c:v>41553278.86129301</c:v>
                </c:pt>
                <c:pt idx="55777">
                  <c:v>41579905.430730999</c:v>
                </c:pt>
                <c:pt idx="55778">
                  <c:v>41606439.359874994</c:v>
                </c:pt>
                <c:pt idx="55779">
                  <c:v>41632881.066864997</c:v>
                </c:pt>
                <c:pt idx="55780">
                  <c:v>41659230.966867</c:v>
                </c:pt>
                <c:pt idx="55781">
                  <c:v>41685489.472103</c:v>
                </c:pt>
                <c:pt idx="55782">
                  <c:v>41711656.991876997</c:v>
                </c:pt>
                <c:pt idx="55783">
                  <c:v>41737733.932604998</c:v>
                </c:pt>
                <c:pt idx="55784">
                  <c:v>41763720.697841011</c:v>
                </c:pt>
                <c:pt idx="55785">
                  <c:v>41789617.688305996</c:v>
                </c:pt>
                <c:pt idx="55786">
                  <c:v>41815425.301917002</c:v>
                </c:pt>
                <c:pt idx="55787">
                  <c:v>41841143.933807001</c:v>
                </c:pt>
                <c:pt idx="55788">
                  <c:v>41866773.976359993</c:v>
                </c:pt>
                <c:pt idx="55789">
                  <c:v>41892315.819231011</c:v>
                </c:pt>
                <c:pt idx="55790">
                  <c:v>41917769.849374995</c:v>
                </c:pt>
                <c:pt idx="55791">
                  <c:v>41943136.451070994</c:v>
                </c:pt>
                <c:pt idx="55792">
                  <c:v>41968416.005947009</c:v>
                </c:pt>
                <c:pt idx="55793">
                  <c:v>41993608.893007003</c:v>
                </c:pt>
                <c:pt idx="55794">
                  <c:v>42018715.488652997</c:v>
                </c:pt>
                <c:pt idx="55795">
                  <c:v>42043736.166711994</c:v>
                </c:pt>
                <c:pt idx="55796">
                  <c:v>42068671.29845801</c:v>
                </c:pt>
                <c:pt idx="55797">
                  <c:v>42093521.252635002</c:v>
                </c:pt>
                <c:pt idx="55798">
                  <c:v>42118286.395484</c:v>
                </c:pt>
                <c:pt idx="55799">
                  <c:v>42142967.090761997</c:v>
                </c:pt>
                <c:pt idx="55800">
                  <c:v>42167563.699769005</c:v>
                </c:pt>
                <c:pt idx="55801">
                  <c:v>42192076.581367999</c:v>
                </c:pt>
                <c:pt idx="55802">
                  <c:v>42216506.092008002</c:v>
                </c:pt>
                <c:pt idx="55803">
                  <c:v>42240852.585745998</c:v>
                </c:pt>
                <c:pt idx="55804">
                  <c:v>42265116.414268002</c:v>
                </c:pt>
                <c:pt idx="55805">
                  <c:v>42289297.926913999</c:v>
                </c:pt>
                <c:pt idx="55806">
                  <c:v>42313397.470697008</c:v>
                </c:pt>
                <c:pt idx="55807">
                  <c:v>42337415.390321992</c:v>
                </c:pt>
                <c:pt idx="55808">
                  <c:v>42361352.028210007</c:v>
                </c:pt>
                <c:pt idx="55809">
                  <c:v>42385207.724520005</c:v>
                </c:pt>
                <c:pt idx="55810">
                  <c:v>42408982.817164995</c:v>
                </c:pt>
                <c:pt idx="55811">
                  <c:v>42432677.641835004</c:v>
                </c:pt>
                <c:pt idx="55812">
                  <c:v>42456292.532014996</c:v>
                </c:pt>
                <c:pt idx="55813">
                  <c:v>42479827.819009997</c:v>
                </c:pt>
                <c:pt idx="55814">
                  <c:v>42503283.831955999</c:v>
                </c:pt>
                <c:pt idx="55815">
                  <c:v>42526660.897845998</c:v>
                </c:pt>
                <c:pt idx="55816">
                  <c:v>42549959.341548003</c:v>
                </c:pt>
                <c:pt idx="55817">
                  <c:v>42573179.485820994</c:v>
                </c:pt>
                <c:pt idx="55818">
                  <c:v>42596321.651335999</c:v>
                </c:pt>
                <c:pt idx="55819">
                  <c:v>42619386.156695001</c:v>
                </c:pt>
                <c:pt idx="55820">
                  <c:v>42642373.318445995</c:v>
                </c:pt>
                <c:pt idx="55821">
                  <c:v>42665283.451104999</c:v>
                </c:pt>
                <c:pt idx="55822">
                  <c:v>42688116.867171995</c:v>
                </c:pt>
                <c:pt idx="55823">
                  <c:v>42710873.877145998</c:v>
                </c:pt>
                <c:pt idx="55824">
                  <c:v>42733554.789549008</c:v>
                </c:pt>
                <c:pt idx="55825">
                  <c:v>42756159.910935998</c:v>
                </c:pt>
                <c:pt idx="55826">
                  <c:v>42778689.545916997</c:v>
                </c:pt>
                <c:pt idx="55827">
                  <c:v>42801143.997171</c:v>
                </c:pt>
                <c:pt idx="55828">
                  <c:v>42823523.565466002</c:v>
                </c:pt>
                <c:pt idx="55829">
                  <c:v>42845828.549671002</c:v>
                </c:pt>
                <c:pt idx="55830">
                  <c:v>42868059.246774994</c:v>
                </c:pt>
                <c:pt idx="55831">
                  <c:v>42890215.951904997</c:v>
                </c:pt>
                <c:pt idx="55832">
                  <c:v>42912298.958338</c:v>
                </c:pt>
                <c:pt idx="55833">
                  <c:v>42934308.557517</c:v>
                </c:pt>
                <c:pt idx="55834">
                  <c:v>42956245.039072998</c:v>
                </c:pt>
                <c:pt idx="55835">
                  <c:v>42978108.690830007</c:v>
                </c:pt>
                <c:pt idx="55836">
                  <c:v>42999899.79883001</c:v>
                </c:pt>
                <c:pt idx="55837">
                  <c:v>43021618.647343002</c:v>
                </c:pt>
                <c:pt idx="55838">
                  <c:v>43043265.518880993</c:v>
                </c:pt>
                <c:pt idx="55839">
                  <c:v>43064840.69421801</c:v>
                </c:pt>
                <c:pt idx="55840">
                  <c:v>43086344.452399991</c:v>
                </c:pt>
                <c:pt idx="55841">
                  <c:v>43107777.070759997</c:v>
                </c:pt>
                <c:pt idx="55842">
                  <c:v>43129138.824935004</c:v>
                </c:pt>
                <c:pt idx="55843">
                  <c:v>43150429.988876991</c:v>
                </c:pt>
                <c:pt idx="55844">
                  <c:v>43171650.834868997</c:v>
                </c:pt>
                <c:pt idx="55845">
                  <c:v>43192801.633540004</c:v>
                </c:pt>
                <c:pt idx="55846">
                  <c:v>43213882.653873995</c:v>
                </c:pt>
                <c:pt idx="55847">
                  <c:v>43234894.163229011</c:v>
                </c:pt>
                <c:pt idx="55848">
                  <c:v>43255836.427346997</c:v>
                </c:pt>
                <c:pt idx="55849">
                  <c:v>43276709.710369997</c:v>
                </c:pt>
                <c:pt idx="55850">
                  <c:v>43297514.274850003</c:v>
                </c:pt>
                <c:pt idx="55851">
                  <c:v>43318250.381763995</c:v>
                </c:pt>
                <c:pt idx="55852">
                  <c:v>43338918.290527008</c:v>
                </c:pt>
                <c:pt idx="55853">
                  <c:v>43359518.259004004</c:v>
                </c:pt>
                <c:pt idx="55854">
                  <c:v>43380050.543522991</c:v>
                </c:pt>
                <c:pt idx="55855">
                  <c:v>43400515.398888998</c:v>
                </c:pt>
                <c:pt idx="55856">
                  <c:v>43420913.078391001</c:v>
                </c:pt>
                <c:pt idx="55857">
                  <c:v>43441243.833822995</c:v>
                </c:pt>
                <c:pt idx="55858">
                  <c:v>43461507.915487997</c:v>
                </c:pt>
                <c:pt idx="55859">
                  <c:v>43481705.572213002</c:v>
                </c:pt>
                <c:pt idx="55860">
                  <c:v>43501837.051362991</c:v>
                </c:pt>
                <c:pt idx="55861">
                  <c:v>43521902.598850004</c:v>
                </c:pt>
                <c:pt idx="55862">
                  <c:v>43541902.459144011</c:v>
                </c:pt>
                <c:pt idx="55863">
                  <c:v>43561836.875289999</c:v>
                </c:pt>
                <c:pt idx="55864">
                  <c:v>43581706.088909999</c:v>
                </c:pt>
                <c:pt idx="55865">
                  <c:v>43601510.340225004</c:v>
                </c:pt>
                <c:pt idx="55866">
                  <c:v>43621249.868055999</c:v>
                </c:pt>
                <c:pt idx="55867">
                  <c:v>43640924.909844011</c:v>
                </c:pt>
                <c:pt idx="55868">
                  <c:v>43660535.70165401</c:v>
                </c:pt>
                <c:pt idx="55869">
                  <c:v>43680082.478189997</c:v>
                </c:pt>
                <c:pt idx="55870">
                  <c:v>43699565.472805992</c:v>
                </c:pt>
                <c:pt idx="55871">
                  <c:v>43718984.917509995</c:v>
                </c:pt>
                <c:pt idx="55872">
                  <c:v>43738341.042985991</c:v>
                </c:pt>
                <c:pt idx="55873">
                  <c:v>43757634.078593008</c:v>
                </c:pt>
                <c:pt idx="55874">
                  <c:v>43776864.252382994</c:v>
                </c:pt>
                <c:pt idx="55875">
                  <c:v>43796031.791108012</c:v>
                </c:pt>
                <c:pt idx="55876">
                  <c:v>43815136.920229003</c:v>
                </c:pt>
                <c:pt idx="55877">
                  <c:v>43834179.863931</c:v>
                </c:pt>
                <c:pt idx="55878">
                  <c:v>43853160.845124997</c:v>
                </c:pt>
                <c:pt idx="55879">
                  <c:v>43872080.085467003</c:v>
                </c:pt>
                <c:pt idx="55880">
                  <c:v>43890937.805358998</c:v>
                </c:pt>
                <c:pt idx="55881">
                  <c:v>43909734.223966002</c:v>
                </c:pt>
                <c:pt idx="55882">
                  <c:v>43928469.559220999</c:v>
                </c:pt>
                <c:pt idx="55883">
                  <c:v>43947144.027835004</c:v>
                </c:pt>
                <c:pt idx="55884">
                  <c:v>43965757.845307</c:v>
                </c:pt>
                <c:pt idx="55885">
                  <c:v>43984311.225934014</c:v>
                </c:pt>
                <c:pt idx="55886">
                  <c:v>44002804.382818989</c:v>
                </c:pt>
                <c:pt idx="55887">
                  <c:v>44021237.527881995</c:v>
                </c:pt>
                <c:pt idx="55888">
                  <c:v>44039610.871863998</c:v>
                </c:pt>
                <c:pt idx="55889">
                  <c:v>44057924.624344006</c:v>
                </c:pt>
                <c:pt idx="55890">
                  <c:v>44076178.993738003</c:v>
                </c:pt>
                <c:pt idx="55891">
                  <c:v>44094374.187317997</c:v>
                </c:pt>
                <c:pt idx="55892">
                  <c:v>44112510.411211997</c:v>
                </c:pt>
                <c:pt idx="55893">
                  <c:v>44130587.870416991</c:v>
                </c:pt>
                <c:pt idx="55894">
                  <c:v>44148606.768809006</c:v>
                </c:pt>
                <c:pt idx="55895">
                  <c:v>44166567.309145011</c:v>
                </c:pt>
                <c:pt idx="55896">
                  <c:v>44184469.693078004</c:v>
                </c:pt>
                <c:pt idx="55897">
                  <c:v>44202314.121163011</c:v>
                </c:pt>
                <c:pt idx="55898">
                  <c:v>44220100.792864002</c:v>
                </c:pt>
                <c:pt idx="55899">
                  <c:v>44237829.906560995</c:v>
                </c:pt>
                <c:pt idx="55900">
                  <c:v>44255501.659562998</c:v>
                </c:pt>
                <c:pt idx="55901">
                  <c:v>44273116.248111002</c:v>
                </c:pt>
                <c:pt idx="55902">
                  <c:v>44290673.867388994</c:v>
                </c:pt>
                <c:pt idx="55903">
                  <c:v>44308174.711529002</c:v>
                </c:pt>
                <c:pt idx="55904">
                  <c:v>44325618.973620996</c:v>
                </c:pt>
                <c:pt idx="55905">
                  <c:v>44343006.845718995</c:v>
                </c:pt>
                <c:pt idx="55906">
                  <c:v>44360338.518851995</c:v>
                </c:pt>
                <c:pt idx="55907">
                  <c:v>44377614.183024995</c:v>
                </c:pt>
                <c:pt idx="55908">
                  <c:v>44394834.027235009</c:v>
                </c:pt>
                <c:pt idx="55909">
                  <c:v>44411998.239469007</c:v>
                </c:pt>
                <c:pt idx="55910">
                  <c:v>44429107.006719992</c:v>
                </c:pt>
                <c:pt idx="55911">
                  <c:v>44446160.514987998</c:v>
                </c:pt>
                <c:pt idx="55912">
                  <c:v>44463158.949290007</c:v>
                </c:pt>
                <c:pt idx="55913">
                  <c:v>44480102.493668005</c:v>
                </c:pt>
                <c:pt idx="55914">
                  <c:v>44496991.331191003</c:v>
                </c:pt>
                <c:pt idx="55915">
                  <c:v>44513825.643969998</c:v>
                </c:pt>
                <c:pt idx="55916">
                  <c:v>44530605.613155998</c:v>
                </c:pt>
                <c:pt idx="55917">
                  <c:v>44547331.418957002</c:v>
                </c:pt>
                <c:pt idx="55918">
                  <c:v>44564003.240633011</c:v>
                </c:pt>
                <c:pt idx="55919">
                  <c:v>44580621.256513</c:v>
                </c:pt>
                <c:pt idx="55920">
                  <c:v>44597185.643995002</c:v>
                </c:pt>
                <c:pt idx="55921">
                  <c:v>44613696.579558007</c:v>
                </c:pt>
                <c:pt idx="55922">
                  <c:v>44630154.238762997</c:v>
                </c:pt>
                <c:pt idx="55923">
                  <c:v>44646558.796263009</c:v>
                </c:pt>
                <c:pt idx="55924">
                  <c:v>44662910.425809003</c:v>
                </c:pt>
                <c:pt idx="55925">
                  <c:v>44679209.300254002</c:v>
                </c:pt>
                <c:pt idx="55926">
                  <c:v>44695455.591565005</c:v>
                </c:pt>
                <c:pt idx="55927">
                  <c:v>44711649.47082299</c:v>
                </c:pt>
                <c:pt idx="55928">
                  <c:v>44727791.10823001</c:v>
                </c:pt>
                <c:pt idx="55929">
                  <c:v>44743880.673120998</c:v>
                </c:pt>
                <c:pt idx="55930">
                  <c:v>44759918.333961993</c:v>
                </c:pt>
                <c:pt idx="55931">
                  <c:v>44775904.258363001</c:v>
                </c:pt>
                <c:pt idx="55932">
                  <c:v>44791838.613079995</c:v>
                </c:pt>
                <c:pt idx="55933">
                  <c:v>44807721.56402</c:v>
                </c:pt>
                <c:pt idx="55934">
                  <c:v>44823553.276251003</c:v>
                </c:pt>
                <c:pt idx="55935">
                  <c:v>44839333.914004996</c:v>
                </c:pt>
                <c:pt idx="55936">
                  <c:v>44855063.640685</c:v>
                </c:pt>
                <c:pt idx="55937">
                  <c:v>44870742.618868001</c:v>
                </c:pt>
                <c:pt idx="55938">
                  <c:v>44886371.010314994</c:v>
                </c:pt>
                <c:pt idx="55939">
                  <c:v>44901948.975973003</c:v>
                </c:pt>
                <c:pt idx="55940">
                  <c:v>44917476.675981998</c:v>
                </c:pt>
                <c:pt idx="55941">
                  <c:v>44932954.269683011</c:v>
                </c:pt>
                <c:pt idx="55942">
                  <c:v>44948381.915615998</c:v>
                </c:pt>
                <c:pt idx="55943">
                  <c:v>44963759.771536008</c:v>
                </c:pt>
                <c:pt idx="55944">
                  <c:v>44979087.994408004</c:v>
                </c:pt>
                <c:pt idx="55945">
                  <c:v>44994366.740420997</c:v>
                </c:pt>
                <c:pt idx="55946">
                  <c:v>45009596.164985999</c:v>
                </c:pt>
                <c:pt idx="55947">
                  <c:v>45024776.422747001</c:v>
                </c:pt>
                <c:pt idx="55948">
                  <c:v>45039907.667584002</c:v>
                </c:pt>
                <c:pt idx="55949">
                  <c:v>45054990.052615993</c:v>
                </c:pt>
                <c:pt idx="55950">
                  <c:v>45070023.730210006</c:v>
                </c:pt>
                <c:pt idx="55951">
                  <c:v>45085008.851982996</c:v>
                </c:pt>
                <c:pt idx="55952">
                  <c:v>45099945.568809003</c:v>
                </c:pt>
                <c:pt idx="55953">
                  <c:v>45114834.030823998</c:v>
                </c:pt>
                <c:pt idx="55954">
                  <c:v>45129674.387427993</c:v>
                </c:pt>
                <c:pt idx="55955">
                  <c:v>45144466.787293009</c:v>
                </c:pt>
                <c:pt idx="55956">
                  <c:v>45159211.378367998</c:v>
                </c:pt>
                <c:pt idx="55957">
                  <c:v>45173908.307881989</c:v>
                </c:pt>
                <c:pt idx="55958">
                  <c:v>45188557.722350001</c:v>
                </c:pt>
                <c:pt idx="55959">
                  <c:v>45203159.767575003</c:v>
                </c:pt>
                <c:pt idx="55960">
                  <c:v>45217714.588656999</c:v>
                </c:pt>
                <c:pt idx="55961">
                  <c:v>45232222.329997011</c:v>
                </c:pt>
                <c:pt idx="55962">
                  <c:v>45246683.135296009</c:v>
                </c:pt>
                <c:pt idx="55963">
                  <c:v>45261097.147569001</c:v>
                </c:pt>
                <c:pt idx="55964">
                  <c:v>45275464.509139009</c:v>
                </c:pt>
                <c:pt idx="55965">
                  <c:v>45289785.361652002</c:v>
                </c:pt>
                <c:pt idx="55966">
                  <c:v>45304059.846071988</c:v>
                </c:pt>
                <c:pt idx="55967">
                  <c:v>45318288.102692001</c:v>
                </c:pt>
                <c:pt idx="55968">
                  <c:v>45332470.271136008</c:v>
                </c:pt>
                <c:pt idx="55969">
                  <c:v>45346606.490364</c:v>
                </c:pt>
                <c:pt idx="55970">
                  <c:v>45360696.898672998</c:v>
                </c:pt>
                <c:pt idx="55971">
                  <c:v>45374741.633708</c:v>
                </c:pt>
                <c:pt idx="55972">
                  <c:v>45388740.832460992</c:v>
                </c:pt>
                <c:pt idx="55973">
                  <c:v>45402694.631274007</c:v>
                </c:pt>
                <c:pt idx="55974">
                  <c:v>45416603.165849008</c:v>
                </c:pt>
                <c:pt idx="55975">
                  <c:v>45430466.571249008</c:v>
                </c:pt>
                <c:pt idx="55976">
                  <c:v>45444284.981899001</c:v>
                </c:pt>
                <c:pt idx="55977">
                  <c:v>45458058.531595007</c:v>
                </c:pt>
                <c:pt idx="55978">
                  <c:v>45471787.35350699</c:v>
                </c:pt>
                <c:pt idx="55979">
                  <c:v>45485471.580180995</c:v>
                </c:pt>
                <c:pt idx="55980">
                  <c:v>45499111.343543001</c:v>
                </c:pt>
                <c:pt idx="55981">
                  <c:v>45512706.774908006</c:v>
                </c:pt>
                <c:pt idx="55982">
                  <c:v>45526258.004974999</c:v>
                </c:pt>
                <c:pt idx="55983">
                  <c:v>45539765.163839005</c:v>
                </c:pt>
                <c:pt idx="55984">
                  <c:v>45553228.380991995</c:v>
                </c:pt>
                <c:pt idx="55985">
                  <c:v>45566647.785324</c:v>
                </c:pt>
                <c:pt idx="55986">
                  <c:v>45580023.505132005</c:v>
                </c:pt>
                <c:pt idx="55987">
                  <c:v>45593355.668120004</c:v>
                </c:pt>
                <c:pt idx="55988">
                  <c:v>45606644.401404001</c:v>
                </c:pt>
                <c:pt idx="55989">
                  <c:v>45619889.831514001</c:v>
                </c:pt>
                <c:pt idx="55990">
                  <c:v>45633092.084403001</c:v>
                </c:pt>
                <c:pt idx="55991">
                  <c:v>45646251.285443008</c:v>
                </c:pt>
                <c:pt idx="55992">
                  <c:v>45659367.559434004</c:v>
                </c:pt>
                <c:pt idx="55993">
                  <c:v>45672441.030607007</c:v>
                </c:pt>
                <c:pt idx="55994">
                  <c:v>45685471.822624996</c:v>
                </c:pt>
                <c:pt idx="55995">
                  <c:v>45698460.058588997</c:v>
                </c:pt>
                <c:pt idx="55996">
                  <c:v>45711405.861041002</c:v>
                </c:pt>
                <c:pt idx="55997">
                  <c:v>45724309.351964995</c:v>
                </c:pt>
                <c:pt idx="55998">
                  <c:v>45737170.652795993</c:v>
                </c:pt>
                <c:pt idx="55999">
                  <c:v>45749989.88441699</c:v>
                </c:pt>
                <c:pt idx="56000">
                  <c:v>45762767.167167008</c:v>
                </c:pt>
                <c:pt idx="56001">
                  <c:v>45775502.620842002</c:v>
                </c:pt>
                <c:pt idx="56002">
                  <c:v>45788196.364699006</c:v>
                </c:pt>
                <c:pt idx="56003">
                  <c:v>45800848.517460994</c:v>
                </c:pt>
                <c:pt idx="56004">
                  <c:v>45813459.197316997</c:v>
                </c:pt>
                <c:pt idx="56005">
                  <c:v>45826028.521926999</c:v>
                </c:pt>
                <c:pt idx="56006">
                  <c:v>45838556.608424999</c:v>
                </c:pt>
                <c:pt idx="56007">
                  <c:v>45851043.573424995</c:v>
                </c:pt>
                <c:pt idx="56008">
                  <c:v>45863489.533017002</c:v>
                </c:pt>
                <c:pt idx="56009">
                  <c:v>45875894.602778994</c:v>
                </c:pt>
                <c:pt idx="56010">
                  <c:v>45888258.897773996</c:v>
                </c:pt>
                <c:pt idx="56011">
                  <c:v>45900582.532554001</c:v>
                </c:pt>
                <c:pt idx="56012">
                  <c:v>45912865.621166006</c:v>
                </c:pt>
                <c:pt idx="56013">
                  <c:v>45925108.277153008</c:v>
                </c:pt>
                <c:pt idx="56014">
                  <c:v>45937310.613555998</c:v>
                </c:pt>
                <c:pt idx="56015">
                  <c:v>45949472.742918998</c:v>
                </c:pt>
                <c:pt idx="56016">
                  <c:v>45961594.777290009</c:v>
                </c:pt>
                <c:pt idx="56017">
                  <c:v>45973676.828228004</c:v>
                </c:pt>
                <c:pt idx="56018">
                  <c:v>45985719.006798998</c:v>
                </c:pt>
                <c:pt idx="56019">
                  <c:v>45997721.423588</c:v>
                </c:pt>
                <c:pt idx="56020">
                  <c:v>46009684.188692003</c:v>
                </c:pt>
                <c:pt idx="56021">
                  <c:v>46021607.411731996</c:v>
                </c:pt>
                <c:pt idx="56022">
                  <c:v>46033491.201848008</c:v>
                </c:pt>
                <c:pt idx="56023">
                  <c:v>46045335.667709</c:v>
                </c:pt>
                <c:pt idx="56024">
                  <c:v>46057140.917510994</c:v>
                </c:pt>
                <c:pt idx="56025">
                  <c:v>46068907.058978997</c:v>
                </c:pt>
                <c:pt idx="56026">
                  <c:v>46080634.199376002</c:v>
                </c:pt>
                <c:pt idx="56027">
                  <c:v>46092322.445498005</c:v>
                </c:pt>
                <c:pt idx="56028">
                  <c:v>46103971.903683998</c:v>
                </c:pt>
                <c:pt idx="56029">
                  <c:v>46115582.679811001</c:v>
                </c:pt>
                <c:pt idx="56030">
                  <c:v>46127154.879303999</c:v>
                </c:pt>
                <c:pt idx="56031">
                  <c:v>46138688.607135005</c:v>
                </c:pt>
                <c:pt idx="56032">
                  <c:v>46150183.967824996</c:v>
                </c:pt>
                <c:pt idx="56033">
                  <c:v>46161641.065449007</c:v>
                </c:pt>
                <c:pt idx="56034">
                  <c:v>46173060.003637008</c:v>
                </c:pt>
                <c:pt idx="56035">
                  <c:v>46184440.885577001</c:v>
                </c:pt>
                <c:pt idx="56036">
                  <c:v>46195783.81401699</c:v>
                </c:pt>
                <c:pt idx="56037">
                  <c:v>46207088.891270004</c:v>
                </c:pt>
                <c:pt idx="56038">
                  <c:v>46218356.219212003</c:v>
                </c:pt>
                <c:pt idx="56039">
                  <c:v>46229585.899289005</c:v>
                </c:pt>
                <c:pt idx="56040">
                  <c:v>46240778.032517001</c:v>
                </c:pt>
                <c:pt idx="56041">
                  <c:v>46251932.719486997</c:v>
                </c:pt>
                <c:pt idx="56042">
                  <c:v>46263050.060363002</c:v>
                </c:pt>
                <c:pt idx="56043">
                  <c:v>46274130.154888995</c:v>
                </c:pt>
                <c:pt idx="56044">
                  <c:v>46285173.102387995</c:v>
                </c:pt>
                <c:pt idx="56045">
                  <c:v>46296179.001767002</c:v>
                </c:pt>
                <c:pt idx="56046">
                  <c:v>46307147.951518998</c:v>
                </c:pt>
                <c:pt idx="56047">
                  <c:v>46318080.049722992</c:v>
                </c:pt>
                <c:pt idx="56048">
                  <c:v>46328975.394049011</c:v>
                </c:pt>
                <c:pt idx="56049">
                  <c:v>46339834.081759997</c:v>
                </c:pt>
                <c:pt idx="56050">
                  <c:v>46350656.209711999</c:v>
                </c:pt>
                <c:pt idx="56051">
                  <c:v>46361441.874359995</c:v>
                </c:pt>
                <c:pt idx="56052">
                  <c:v>46372191.171758011</c:v>
                </c:pt>
                <c:pt idx="56053">
                  <c:v>46382904.197560005</c:v>
                </c:pt>
                <c:pt idx="56054">
                  <c:v>46393581.047025993</c:v>
                </c:pt>
                <c:pt idx="56055">
                  <c:v>46404221.815019995</c:v>
                </c:pt>
                <c:pt idx="56056">
                  <c:v>46414826.596015997</c:v>
                </c:pt>
                <c:pt idx="56057">
                  <c:v>46425395.484099001</c:v>
                </c:pt>
                <c:pt idx="56058">
                  <c:v>46435928.572963998</c:v>
                </c:pt>
                <c:pt idx="56059">
                  <c:v>46446425.955923997</c:v>
                </c:pt>
                <c:pt idx="56060">
                  <c:v>46456887.725907005</c:v>
                </c:pt>
                <c:pt idx="56061">
                  <c:v>46467313.975461997</c:v>
                </c:pt>
                <c:pt idx="56062">
                  <c:v>46477704.796758011</c:v>
                </c:pt>
                <c:pt idx="56063">
                  <c:v>46488060.281586997</c:v>
                </c:pt>
                <c:pt idx="56064">
                  <c:v>46498380.521369003</c:v>
                </c:pt>
                <c:pt idx="56065">
                  <c:v>46508665.607150003</c:v>
                </c:pt>
                <c:pt idx="56066">
                  <c:v>46518915.62960501</c:v>
                </c:pt>
                <c:pt idx="56067">
                  <c:v>46529130.679042004</c:v>
                </c:pt>
                <c:pt idx="56068">
                  <c:v>46539310.845403001</c:v>
                </c:pt>
                <c:pt idx="56069">
                  <c:v>46549456.218266003</c:v>
                </c:pt>
                <c:pt idx="56070">
                  <c:v>46559566.886844993</c:v>
                </c:pt>
                <c:pt idx="56071">
                  <c:v>46569642.93999701</c:v>
                </c:pt>
                <c:pt idx="56072">
                  <c:v>46579684.466218002</c:v>
                </c:pt>
                <c:pt idx="56073">
                  <c:v>46589691.553649999</c:v>
                </c:pt>
                <c:pt idx="56074">
                  <c:v>46599664.290079005</c:v>
                </c:pt>
                <c:pt idx="56075">
                  <c:v>46609602.762940004</c:v>
                </c:pt>
                <c:pt idx="56076">
                  <c:v>46619507.059317</c:v>
                </c:pt>
                <c:pt idx="56077">
                  <c:v>46629377.265947007</c:v>
                </c:pt>
                <c:pt idx="56078">
                  <c:v>46639213.469219007</c:v>
                </c:pt>
                <c:pt idx="56079">
                  <c:v>46649015.755178005</c:v>
                </c:pt>
                <c:pt idx="56080">
                  <c:v>46658784.209525004</c:v>
                </c:pt>
                <c:pt idx="56081">
                  <c:v>46668518.917623997</c:v>
                </c:pt>
                <c:pt idx="56082">
                  <c:v>46678219.964495003</c:v>
                </c:pt>
                <c:pt idx="56083">
                  <c:v>46687887.434824996</c:v>
                </c:pt>
                <c:pt idx="56084">
                  <c:v>46697521.412962995</c:v>
                </c:pt>
                <c:pt idx="56085">
                  <c:v>46707121.98292499</c:v>
                </c:pt>
                <c:pt idx="56086">
                  <c:v>46716689.228397004</c:v>
                </c:pt>
                <c:pt idx="56087">
                  <c:v>46726223.232732996</c:v>
                </c:pt>
                <c:pt idx="56088">
                  <c:v>46735724.078961</c:v>
                </c:pt>
                <c:pt idx="56089">
                  <c:v>46745191.849778995</c:v>
                </c:pt>
                <c:pt idx="56090">
                  <c:v>46754626.627565004</c:v>
                </c:pt>
                <c:pt idx="56091">
                  <c:v>46764028.494369999</c:v>
                </c:pt>
                <c:pt idx="56092">
                  <c:v>46773397.531928003</c:v>
                </c:pt>
                <c:pt idx="56093">
                  <c:v>46782733.821649007</c:v>
                </c:pt>
                <c:pt idx="56094">
                  <c:v>46792037.444628999</c:v>
                </c:pt>
                <c:pt idx="56095">
                  <c:v>46801308.481646001</c:v>
                </c:pt>
                <c:pt idx="56096">
                  <c:v>46810547.013164997</c:v>
                </c:pt>
                <c:pt idx="56097">
                  <c:v>46819753.119337007</c:v>
                </c:pt>
                <c:pt idx="56098">
                  <c:v>46828926.88000299</c:v>
                </c:pt>
                <c:pt idx="56099">
                  <c:v>46838068.374692999</c:v>
                </c:pt>
                <c:pt idx="56100">
                  <c:v>46847177.682632998</c:v>
                </c:pt>
                <c:pt idx="56101">
                  <c:v>46856254.882737994</c:v>
                </c:pt>
                <c:pt idx="56102">
                  <c:v>46865300.053621992</c:v>
                </c:pt>
                <c:pt idx="56103">
                  <c:v>46874313.273596011</c:v>
                </c:pt>
                <c:pt idx="56104">
                  <c:v>46883294.620667011</c:v>
                </c:pt>
                <c:pt idx="56105">
                  <c:v>46892244.172545999</c:v>
                </c:pt>
                <c:pt idx="56106">
                  <c:v>46901162.006642997</c:v>
                </c:pt>
                <c:pt idx="56107">
                  <c:v>46910048.200072996</c:v>
                </c:pt>
                <c:pt idx="56108">
                  <c:v>46918902.829655007</c:v>
                </c:pt>
                <c:pt idx="56109">
                  <c:v>46927725.971915998</c:v>
                </c:pt>
                <c:pt idx="56110">
                  <c:v>46936517.703088999</c:v>
                </c:pt>
                <c:pt idx="56111">
                  <c:v>46945278.099119008</c:v>
                </c:pt>
                <c:pt idx="56112">
                  <c:v>46954007.235660009</c:v>
                </c:pt>
                <c:pt idx="56113">
                  <c:v>46962705.188080996</c:v>
                </c:pt>
                <c:pt idx="56114">
                  <c:v>46971372.031461999</c:v>
                </c:pt>
                <c:pt idx="56115">
                  <c:v>46980007.840600997</c:v>
                </c:pt>
                <c:pt idx="56116">
                  <c:v>46988612.690012001</c:v>
                </c:pt>
                <c:pt idx="56117">
                  <c:v>46997186.653927997</c:v>
                </c:pt>
                <c:pt idx="56118">
                  <c:v>47005729.806301996</c:v>
                </c:pt>
                <c:pt idx="56119">
                  <c:v>47014242.220809005</c:v>
                </c:pt>
                <c:pt idx="56120">
                  <c:v>47022723.970844999</c:v>
                </c:pt>
                <c:pt idx="56121">
                  <c:v>47031175.129532009</c:v>
                </c:pt>
                <c:pt idx="56122">
                  <c:v>47039595.769717008</c:v>
                </c:pt>
                <c:pt idx="56123">
                  <c:v>47047985.963973999</c:v>
                </c:pt>
                <c:pt idx="56124">
                  <c:v>47056345.784607008</c:v>
                </c:pt>
                <c:pt idx="56125">
                  <c:v>47064675.303646997</c:v>
                </c:pt>
                <c:pt idx="56126">
                  <c:v>47072974.592859</c:v>
                </c:pt>
                <c:pt idx="56127">
                  <c:v>47081243.723740004</c:v>
                </c:pt>
                <c:pt idx="56128">
                  <c:v>47089482.767519005</c:v>
                </c:pt>
                <c:pt idx="56129">
                  <c:v>47097691.795164011</c:v>
                </c:pt>
                <c:pt idx="56130">
                  <c:v>47105870.877376996</c:v>
                </c:pt>
                <c:pt idx="56131">
                  <c:v>47114020.084598005</c:v>
                </c:pt>
                <c:pt idx="56132">
                  <c:v>47122139.487007998</c:v>
                </c:pt>
                <c:pt idx="56133">
                  <c:v>47130229.154527999</c:v>
                </c:pt>
                <c:pt idx="56134">
                  <c:v>47138289.156819992</c:v>
                </c:pt>
                <c:pt idx="56135">
                  <c:v>47146319.563291006</c:v>
                </c:pt>
                <c:pt idx="56136">
                  <c:v>47154320.443090998</c:v>
                </c:pt>
                <c:pt idx="56137">
                  <c:v>47162291.865116999</c:v>
                </c:pt>
                <c:pt idx="56138">
                  <c:v>47170233.898013003</c:v>
                </c:pt>
                <c:pt idx="56139">
                  <c:v>47178146.610172004</c:v>
                </c:pt>
                <c:pt idx="56140">
                  <c:v>47186030.069734007</c:v>
                </c:pt>
                <c:pt idx="56141">
                  <c:v>47193884.344593003</c:v>
                </c:pt>
                <c:pt idx="56142">
                  <c:v>47201709.502393998</c:v>
                </c:pt>
                <c:pt idx="56143">
                  <c:v>47209505.610535003</c:v>
                </c:pt>
                <c:pt idx="56144">
                  <c:v>47217272.736170001</c:v>
                </c:pt>
                <c:pt idx="56145">
                  <c:v>47225010.946207002</c:v>
                </c:pt>
                <c:pt idx="56146">
                  <c:v>47232720.307312995</c:v>
                </c:pt>
                <c:pt idx="56147">
                  <c:v>47240400.885911994</c:v>
                </c:pt>
                <c:pt idx="56148">
                  <c:v>47248052.748188004</c:v>
                </c:pt>
                <c:pt idx="56149">
                  <c:v>47255675.960084997</c:v>
                </c:pt>
                <c:pt idx="56150">
                  <c:v>47263270.587309994</c:v>
                </c:pt>
                <c:pt idx="56151">
                  <c:v>47270836.695332006</c:v>
                </c:pt>
                <c:pt idx="56152">
                  <c:v>47278374.349385992</c:v>
                </c:pt>
                <c:pt idx="56153">
                  <c:v>47285883.614468999</c:v>
                </c:pt>
                <c:pt idx="56154">
                  <c:v>47293364.555349</c:v>
                </c:pt>
                <c:pt idx="56155">
                  <c:v>47300817.236556999</c:v>
                </c:pt>
                <c:pt idx="56156">
                  <c:v>47308241.722396001</c:v>
                </c:pt>
                <c:pt idx="56157">
                  <c:v>47315638.076938003</c:v>
                </c:pt>
                <c:pt idx="56158">
                  <c:v>47323006.364025995</c:v>
                </c:pt>
                <c:pt idx="56159">
                  <c:v>47330346.647275001</c:v>
                </c:pt>
                <c:pt idx="56160">
                  <c:v>47337658.990075</c:v>
                </c:pt>
                <c:pt idx="56161">
                  <c:v>47344943.455587</c:v>
                </c:pt>
                <c:pt idx="56162">
                  <c:v>47352200.106749997</c:v>
                </c:pt>
                <c:pt idx="56163">
                  <c:v>47359429.006279998</c:v>
                </c:pt>
                <c:pt idx="56164">
                  <c:v>47366630.216669999</c:v>
                </c:pt>
                <c:pt idx="56165">
                  <c:v>47373803.800190002</c:v>
                </c:pt>
                <c:pt idx="56166">
                  <c:v>47380949.818891995</c:v>
                </c:pt>
                <c:pt idx="56167">
                  <c:v>47388068.334608003</c:v>
                </c:pt>
                <c:pt idx="56168">
                  <c:v>47395159.408953011</c:v>
                </c:pt>
                <c:pt idx="56169">
                  <c:v>47402223.103324004</c:v>
                </c:pt>
                <c:pt idx="56170">
                  <c:v>47409259.478900999</c:v>
                </c:pt>
                <c:pt idx="56171">
                  <c:v>47416268.596652001</c:v>
                </c:pt>
                <c:pt idx="56172">
                  <c:v>47423250.517327994</c:v>
                </c:pt>
                <c:pt idx="56173">
                  <c:v>47430205.301468998</c:v>
                </c:pt>
                <c:pt idx="56174">
                  <c:v>47437133.009404011</c:v>
                </c:pt>
                <c:pt idx="56175">
                  <c:v>47444033.701248012</c:v>
                </c:pt>
                <c:pt idx="56176">
                  <c:v>47450907.436908998</c:v>
                </c:pt>
                <c:pt idx="56177">
                  <c:v>47457754.276085995</c:v>
                </c:pt>
                <c:pt idx="56178">
                  <c:v>47464574.278268009</c:v>
                </c:pt>
                <c:pt idx="56179">
                  <c:v>47471367.502739996</c:v>
                </c:pt>
                <c:pt idx="56180">
                  <c:v>47478134.008579001</c:v>
                </c:pt>
                <c:pt idx="56181">
                  <c:v>47484873.854658</c:v>
                </c:pt>
                <c:pt idx="56182">
                  <c:v>47491587.09964601</c:v>
                </c:pt>
                <c:pt idx="56183">
                  <c:v>47498273.802008994</c:v>
                </c:pt>
                <c:pt idx="56184">
                  <c:v>47504934.020011999</c:v>
                </c:pt>
                <c:pt idx="56185">
                  <c:v>47511567.811717004</c:v>
                </c:pt>
                <c:pt idx="56186">
                  <c:v>47518175.234988004</c:v>
                </c:pt>
                <c:pt idx="56187">
                  <c:v>47524756.347487994</c:v>
                </c:pt>
                <c:pt idx="56188">
                  <c:v>47531311.206683002</c:v>
                </c:pt>
                <c:pt idx="56189">
                  <c:v>47537839.869842</c:v>
                </c:pt>
                <c:pt idx="56190">
                  <c:v>47544342.394037008</c:v>
                </c:pt>
                <c:pt idx="56191">
                  <c:v>47550818.836144</c:v>
                </c:pt>
                <c:pt idx="56192">
                  <c:v>47557269.252845995</c:v>
                </c:pt>
                <c:pt idx="56193">
                  <c:v>47563693.700631008</c:v>
                </c:pt>
                <c:pt idx="56194">
                  <c:v>47570092.235795006</c:v>
                </c:pt>
                <c:pt idx="56195">
                  <c:v>47576464.914443001</c:v>
                </c:pt>
                <c:pt idx="56196">
                  <c:v>47582811.792488001</c:v>
                </c:pt>
                <c:pt idx="56197">
                  <c:v>47589132.925653011</c:v>
                </c:pt>
                <c:pt idx="56198">
                  <c:v>47595428.369471997</c:v>
                </c:pt>
                <c:pt idx="56199">
                  <c:v>47601698.17929101</c:v>
                </c:pt>
                <c:pt idx="56200">
                  <c:v>47607942.410268001</c:v>
                </c:pt>
                <c:pt idx="56201">
                  <c:v>47614161.117376991</c:v>
                </c:pt>
                <c:pt idx="56202">
                  <c:v>47620354.355401993</c:v>
                </c:pt>
                <c:pt idx="56203">
                  <c:v>47626522.178947009</c:v>
                </c:pt>
                <c:pt idx="56204">
                  <c:v>47632664.64242699</c:v>
                </c:pt>
                <c:pt idx="56205">
                  <c:v>47638781.800078996</c:v>
                </c:pt>
                <c:pt idx="56206">
                  <c:v>47644873.705955006</c:v>
                </c:pt>
                <c:pt idx="56207">
                  <c:v>47650940.413923994</c:v>
                </c:pt>
                <c:pt idx="56208">
                  <c:v>47656981.977678999</c:v>
                </c:pt>
                <c:pt idx="56209">
                  <c:v>47662998.450727992</c:v>
                </c:pt>
                <c:pt idx="56210">
                  <c:v>47668989.88640599</c:v>
                </c:pt>
                <c:pt idx="56211">
                  <c:v>47674956.337862991</c:v>
                </c:pt>
                <c:pt idx="56212">
                  <c:v>47680897.858077995</c:v>
                </c:pt>
                <c:pt idx="56213">
                  <c:v>47686814.499851003</c:v>
                </c:pt>
                <c:pt idx="56214">
                  <c:v>47692706.315803997</c:v>
                </c:pt>
                <c:pt idx="56215">
                  <c:v>47698573.358387992</c:v>
                </c:pt>
                <c:pt idx="56216">
                  <c:v>47704415.679876998</c:v>
                </c:pt>
                <c:pt idx="56217">
                  <c:v>47710233.33237499</c:v>
                </c:pt>
                <c:pt idx="56218">
                  <c:v>47716026.367808998</c:v>
                </c:pt>
                <c:pt idx="56219">
                  <c:v>47721794.837938003</c:v>
                </c:pt>
                <c:pt idx="56220">
                  <c:v>47727538.794349007</c:v>
                </c:pt>
                <c:pt idx="56221">
                  <c:v>47733258.288459003</c:v>
                </c:pt>
                <c:pt idx="56222">
                  <c:v>47738953.371513002</c:v>
                </c:pt>
                <c:pt idx="56223">
                  <c:v>47744624.094591007</c:v>
                </c:pt>
                <c:pt idx="56224">
                  <c:v>47750270.508604005</c:v>
                </c:pt>
                <c:pt idx="56225">
                  <c:v>47755892.66429501</c:v>
                </c:pt>
                <c:pt idx="56226">
                  <c:v>47761490.612241</c:v>
                </c:pt>
                <c:pt idx="56227">
                  <c:v>47767064.402853996</c:v>
                </c:pt>
                <c:pt idx="56228">
                  <c:v>47772614.08637999</c:v>
                </c:pt>
                <c:pt idx="56229">
                  <c:v>47778139.712901995</c:v>
                </c:pt>
                <c:pt idx="56230">
                  <c:v>47783641.332337998</c:v>
                </c:pt>
                <c:pt idx="56231">
                  <c:v>47789118.994446002</c:v>
                </c:pt>
                <c:pt idx="56232">
                  <c:v>47794572.748819001</c:v>
                </c:pt>
                <c:pt idx="56233">
                  <c:v>47800002.644890003</c:v>
                </c:pt>
                <c:pt idx="56234">
                  <c:v>47805408.731932007</c:v>
                </c:pt>
                <c:pt idx="56235">
                  <c:v>47810791.059059002</c:v>
                </c:pt>
                <c:pt idx="56236">
                  <c:v>47816149.675222002</c:v>
                </c:pt>
                <c:pt idx="56237">
                  <c:v>47821484.62921901</c:v>
                </c:pt>
                <c:pt idx="56238">
                  <c:v>47826795.969686002</c:v>
                </c:pt>
                <c:pt idx="56239">
                  <c:v>47832083.745103009</c:v>
                </c:pt>
                <c:pt idx="56240">
                  <c:v>47837348.003795996</c:v>
                </c:pt>
                <c:pt idx="56241">
                  <c:v>47842588.793932006</c:v>
                </c:pt>
                <c:pt idx="56242">
                  <c:v>47847806.163525</c:v>
                </c:pt>
                <c:pt idx="56243">
                  <c:v>47853000.160435006</c:v>
                </c:pt>
                <c:pt idx="56244">
                  <c:v>47858170.832367994</c:v>
                </c:pt>
                <c:pt idx="56245">
                  <c:v>47863318.226875998</c:v>
                </c:pt>
                <c:pt idx="56246">
                  <c:v>47868442.39136</c:v>
                </c:pt>
                <c:pt idx="56247">
                  <c:v>47873543.373068996</c:v>
                </c:pt>
                <c:pt idx="56248">
                  <c:v>47878621.219102003</c:v>
                </c:pt>
                <c:pt idx="56249">
                  <c:v>47883675.976405993</c:v>
                </c:pt>
                <c:pt idx="56250">
                  <c:v>47888707.691780001</c:v>
                </c:pt>
                <c:pt idx="56251">
                  <c:v>47893716.41187299</c:v>
                </c:pt>
                <c:pt idx="56252">
                  <c:v>47898702.183185995</c:v>
                </c:pt>
                <c:pt idx="56253">
                  <c:v>47903665.052072994</c:v>
                </c:pt>
                <c:pt idx="56254">
                  <c:v>47908605.064740002</c:v>
                </c:pt>
                <c:pt idx="56255">
                  <c:v>47913522.267248012</c:v>
                </c:pt>
                <c:pt idx="56256">
                  <c:v>47918416.705510005</c:v>
                </c:pt>
                <c:pt idx="56257">
                  <c:v>47923288.425297014</c:v>
                </c:pt>
                <c:pt idx="56258">
                  <c:v>47928137.472231999</c:v>
                </c:pt>
                <c:pt idx="56259">
                  <c:v>47932963.891796999</c:v>
                </c:pt>
                <c:pt idx="56260">
                  <c:v>47937767.729329005</c:v>
                </c:pt>
                <c:pt idx="56261">
                  <c:v>47942549.030024</c:v>
                </c:pt>
                <c:pt idx="56262">
                  <c:v>47947307.838934004</c:v>
                </c:pt>
                <c:pt idx="56263">
                  <c:v>47952044.200971998</c:v>
                </c:pt>
                <c:pt idx="56264">
                  <c:v>47956758.160908006</c:v>
                </c:pt>
                <c:pt idx="56265">
                  <c:v>47961449.763373002</c:v>
                </c:pt>
                <c:pt idx="56266">
                  <c:v>47966119.052857995</c:v>
                </c:pt>
                <c:pt idx="56267">
                  <c:v>47970766.073715992</c:v>
                </c:pt>
                <c:pt idx="56268">
                  <c:v>47975390.870159</c:v>
                </c:pt>
                <c:pt idx="56269">
                  <c:v>47979993.486263998</c:v>
                </c:pt>
                <c:pt idx="56270">
                  <c:v>47984573.965970002</c:v>
                </c:pt>
                <c:pt idx="56271">
                  <c:v>47989132.353078991</c:v>
                </c:pt>
                <c:pt idx="56272">
                  <c:v>47993668.691257015</c:v>
                </c:pt>
                <c:pt idx="56273">
                  <c:v>47998183.024034008</c:v>
                </c:pt>
                <c:pt idx="56274">
                  <c:v>48002675.394807003</c:v>
                </c:pt>
                <c:pt idx="56275">
                  <c:v>48007145.846835993</c:v>
                </c:pt>
                <c:pt idx="56276">
                  <c:v>48011594.423249006</c:v>
                </c:pt>
                <c:pt idx="56277">
                  <c:v>48016021.167041011</c:v>
                </c:pt>
                <c:pt idx="56278">
                  <c:v>48020426.121074006</c:v>
                </c:pt>
                <c:pt idx="56279">
                  <c:v>48024809.328075998</c:v>
                </c:pt>
                <c:pt idx="56280">
                  <c:v>48029170.830646999</c:v>
                </c:pt>
                <c:pt idx="56281">
                  <c:v>48033510.671254009</c:v>
                </c:pt>
                <c:pt idx="56282">
                  <c:v>48037828.892232999</c:v>
                </c:pt>
                <c:pt idx="56283">
                  <c:v>48042125.535791002</c:v>
                </c:pt>
                <c:pt idx="56284">
                  <c:v>48046400.644006997</c:v>
                </c:pt>
                <c:pt idx="56285">
                  <c:v>48050654.258828998</c:v>
                </c:pt>
                <c:pt idx="56286">
                  <c:v>48054886.422077</c:v>
                </c:pt>
                <c:pt idx="56287">
                  <c:v>48059097.175445005</c:v>
                </c:pt>
                <c:pt idx="56288">
                  <c:v>48063286.560499005</c:v>
                </c:pt>
                <c:pt idx="56289">
                  <c:v>48067454.618676998</c:v>
                </c:pt>
                <c:pt idx="56290">
                  <c:v>48071601.391293004</c:v>
                </c:pt>
                <c:pt idx="56291">
                  <c:v>48075726.919534005</c:v>
                </c:pt>
                <c:pt idx="56292">
                  <c:v>48079831.244461998</c:v>
                </c:pt>
                <c:pt idx="56293">
                  <c:v>48083914.407015994</c:v>
                </c:pt>
                <c:pt idx="56294">
                  <c:v>48087976.448008999</c:v>
                </c:pt>
                <c:pt idx="56295">
                  <c:v>48092017.408132002</c:v>
                </c:pt>
                <c:pt idx="56296">
                  <c:v>48096037.327950999</c:v>
                </c:pt>
                <c:pt idx="56297">
                  <c:v>48100036.247911997</c:v>
                </c:pt>
                <c:pt idx="56298">
                  <c:v>48104014.208338007</c:v>
                </c:pt>
                <c:pt idx="56299">
                  <c:v>48107971.249430008</c:v>
                </c:pt>
                <c:pt idx="56300">
                  <c:v>48111907.411266997</c:v>
                </c:pt>
                <c:pt idx="56301">
                  <c:v>48115822.733810998</c:v>
                </c:pt>
                <c:pt idx="56302">
                  <c:v>48119717.256900996</c:v>
                </c:pt>
                <c:pt idx="56303">
                  <c:v>48123591.020257019</c:v>
                </c:pt>
                <c:pt idx="56304">
                  <c:v>48127444.063480996</c:v>
                </c:pt>
                <c:pt idx="56305">
                  <c:v>48131276.426055998</c:v>
                </c:pt>
                <c:pt idx="56306">
                  <c:v>48135088.147345997</c:v>
                </c:pt>
                <c:pt idx="56307">
                  <c:v>48138879.266599007</c:v>
                </c:pt>
                <c:pt idx="56308">
                  <c:v>48142649.822944999</c:v>
                </c:pt>
                <c:pt idx="56309">
                  <c:v>48146399.855397001</c:v>
                </c:pt>
                <c:pt idx="56310">
                  <c:v>48150129.40285299</c:v>
                </c:pt>
                <c:pt idx="56311">
                  <c:v>48153838.504095003</c:v>
                </c:pt>
                <c:pt idx="56312">
                  <c:v>48157527.197789997</c:v>
                </c:pt>
                <c:pt idx="56313">
                  <c:v>48161195.522488996</c:v>
                </c:pt>
                <c:pt idx="56314">
                  <c:v>48164843.516630001</c:v>
                </c:pt>
                <c:pt idx="56315">
                  <c:v>48168471.21853701</c:v>
                </c:pt>
                <c:pt idx="56316">
                  <c:v>48172078.666421004</c:v>
                </c:pt>
                <c:pt idx="56317">
                  <c:v>48175665.898378998</c:v>
                </c:pt>
                <c:pt idx="56318">
                  <c:v>48179232.952396989</c:v>
                </c:pt>
                <c:pt idx="56319">
                  <c:v>48182779.866347998</c:v>
                </c:pt>
                <c:pt idx="56320">
                  <c:v>48186306.677994005</c:v>
                </c:pt>
                <c:pt idx="56321">
                  <c:v>48189813.424985997</c:v>
                </c:pt>
                <c:pt idx="56322">
                  <c:v>48193300.144863002</c:v>
                </c:pt>
                <c:pt idx="56323">
                  <c:v>48196766.875056997</c:v>
                </c:pt>
                <c:pt idx="56324">
                  <c:v>48200213.652885988</c:v>
                </c:pt>
                <c:pt idx="56325">
                  <c:v>48203640.515563011</c:v>
                </c:pt>
                <c:pt idx="56326">
                  <c:v>48207047.500189997</c:v>
                </c:pt>
                <c:pt idx="56327">
                  <c:v>48210434.643758997</c:v>
                </c:pt>
                <c:pt idx="56328">
                  <c:v>48213801.983158</c:v>
                </c:pt>
                <c:pt idx="56329">
                  <c:v>48217149.555164002</c:v>
                </c:pt>
                <c:pt idx="56330">
                  <c:v>48220477.396449</c:v>
                </c:pt>
                <c:pt idx="56331">
                  <c:v>48223785.543575995</c:v>
                </c:pt>
                <c:pt idx="56332">
                  <c:v>48227074.033004001</c:v>
                </c:pt>
                <c:pt idx="56333">
                  <c:v>48230342.901085995</c:v>
                </c:pt>
                <c:pt idx="56334">
                  <c:v>48233592.184068002</c:v>
                </c:pt>
                <c:pt idx="56335">
                  <c:v>48236821.918091998</c:v>
                </c:pt>
                <c:pt idx="56336">
                  <c:v>48240032.139196008</c:v>
                </c:pt>
                <c:pt idx="56337">
                  <c:v>48243222.883312993</c:v>
                </c:pt>
                <c:pt idx="56338">
                  <c:v>48246394.186270997</c:v>
                </c:pt>
                <c:pt idx="56339">
                  <c:v>48249546.083797</c:v>
                </c:pt>
                <c:pt idx="56340">
                  <c:v>48252678.611515</c:v>
                </c:pt>
                <c:pt idx="56341">
                  <c:v>48255791.804944001</c:v>
                </c:pt>
                <c:pt idx="56342">
                  <c:v>48258885.699503005</c:v>
                </c:pt>
                <c:pt idx="56343">
                  <c:v>48261960.330509</c:v>
                </c:pt>
                <c:pt idx="56344">
                  <c:v>48265015.733176999</c:v>
                </c:pt>
                <c:pt idx="56345">
                  <c:v>48268051.942620993</c:v>
                </c:pt>
                <c:pt idx="56346">
                  <c:v>48271068.993855998</c:v>
                </c:pt>
                <c:pt idx="56347">
                  <c:v>48274066.921794005</c:v>
                </c:pt>
                <c:pt idx="56348">
                  <c:v>48277045.761250012</c:v>
                </c:pt>
                <c:pt idx="56349">
                  <c:v>48280005.546939</c:v>
                </c:pt>
                <c:pt idx="56350">
                  <c:v>48282946.31347499</c:v>
                </c:pt>
                <c:pt idx="56351">
                  <c:v>48285868.095376</c:v>
                </c:pt>
                <c:pt idx="56352">
                  <c:v>48288770.927060999</c:v>
                </c:pt>
                <c:pt idx="56353">
                  <c:v>48291654.842849992</c:v>
                </c:pt>
                <c:pt idx="56354">
                  <c:v>48294519.876967996</c:v>
                </c:pt>
                <c:pt idx="56355">
                  <c:v>48297366.063540004</c:v>
                </c:pt>
                <c:pt idx="56356">
                  <c:v>48300193.436595999</c:v>
                </c:pt>
                <c:pt idx="56357">
                  <c:v>48303002.030069001</c:v>
                </c:pt>
                <c:pt idx="56358">
                  <c:v>48305791.877797998</c:v>
                </c:pt>
                <c:pt idx="56359">
                  <c:v>48308563.01352299</c:v>
                </c:pt>
                <c:pt idx="56360">
                  <c:v>48311315.470891997</c:v>
                </c:pt>
                <c:pt idx="56361">
                  <c:v>48314049.283457011</c:v>
                </c:pt>
                <c:pt idx="56362">
                  <c:v>48316764.484673999</c:v>
                </c:pt>
                <c:pt idx="56363">
                  <c:v>48319461.107906997</c:v>
                </c:pt>
                <c:pt idx="56364">
                  <c:v>48322139.186424993</c:v>
                </c:pt>
                <c:pt idx="56365">
                  <c:v>48324798.753403999</c:v>
                </c:pt>
                <c:pt idx="56366">
                  <c:v>48327439.841929004</c:v>
                </c:pt>
                <c:pt idx="56367">
                  <c:v>48330062.484987997</c:v>
                </c:pt>
                <c:pt idx="56368">
                  <c:v>48332666.715479001</c:v>
                </c:pt>
                <c:pt idx="56369">
                  <c:v>48335252.566210002</c:v>
                </c:pt>
                <c:pt idx="56370">
                  <c:v>48337820.069895007</c:v>
                </c:pt>
                <c:pt idx="56371">
                  <c:v>48340369.259156011</c:v>
                </c:pt>
                <c:pt idx="56372">
                  <c:v>48342900.166525997</c:v>
                </c:pt>
                <c:pt idx="56373">
                  <c:v>48345412.824446999</c:v>
                </c:pt>
                <c:pt idx="56374">
                  <c:v>48347907.26527001</c:v>
                </c:pt>
                <c:pt idx="56375">
                  <c:v>48350383.521257006</c:v>
                </c:pt>
                <c:pt idx="56376">
                  <c:v>48352841.624579005</c:v>
                </c:pt>
                <c:pt idx="56377">
                  <c:v>48355281.607320994</c:v>
                </c:pt>
                <c:pt idx="56378">
                  <c:v>48357703.501474999</c:v>
                </c:pt>
                <c:pt idx="56379">
                  <c:v>48360107.338946998</c:v>
                </c:pt>
                <c:pt idx="56380">
                  <c:v>48362493.151554003</c:v>
                </c:pt>
                <c:pt idx="56381">
                  <c:v>48364860.971027002</c:v>
                </c:pt>
                <c:pt idx="56382">
                  <c:v>48367210.829006001</c:v>
                </c:pt>
                <c:pt idx="56383">
                  <c:v>48369542.757045999</c:v>
                </c:pt>
                <c:pt idx="56384">
                  <c:v>48371856.786615998</c:v>
                </c:pt>
                <c:pt idx="56385">
                  <c:v>48374152.949096002</c:v>
                </c:pt>
                <c:pt idx="56386">
                  <c:v>48376431.275781997</c:v>
                </c:pt>
                <c:pt idx="56387">
                  <c:v>48378691.797881998</c:v>
                </c:pt>
                <c:pt idx="56388">
                  <c:v>48380934.546519995</c:v>
                </c:pt>
                <c:pt idx="56389">
                  <c:v>48383159.552734993</c:v>
                </c:pt>
                <c:pt idx="56390">
                  <c:v>48385366.847479992</c:v>
                </c:pt>
                <c:pt idx="56391">
                  <c:v>48387556.461624004</c:v>
                </c:pt>
                <c:pt idx="56392">
                  <c:v>48389728.425950006</c:v>
                </c:pt>
                <c:pt idx="56393">
                  <c:v>48391882.771161005</c:v>
                </c:pt>
                <c:pt idx="56394">
                  <c:v>48394019.527872004</c:v>
                </c:pt>
                <c:pt idx="56395">
                  <c:v>48396138.726616003</c:v>
                </c:pt>
                <c:pt idx="56396">
                  <c:v>48398240.397845</c:v>
                </c:pt>
                <c:pt idx="56397">
                  <c:v>48400324.571927011</c:v>
                </c:pt>
                <c:pt idx="56398">
                  <c:v>48402391.27914501</c:v>
                </c:pt>
                <c:pt idx="56399">
                  <c:v>48404440.549703002</c:v>
                </c:pt>
                <c:pt idx="56400">
                  <c:v>48406472.41372399</c:v>
                </c:pt>
                <c:pt idx="56401">
                  <c:v>48408486.901245005</c:v>
                </c:pt>
                <c:pt idx="56402">
                  <c:v>48410484.042227</c:v>
                </c:pt>
                <c:pt idx="56403">
                  <c:v>48412463.866545998</c:v>
                </c:pt>
                <c:pt idx="56404">
                  <c:v>48414426.403999999</c:v>
                </c:pt>
                <c:pt idx="56405">
                  <c:v>48416371.684303999</c:v>
                </c:pt>
                <c:pt idx="56406">
                  <c:v>48418299.73709701</c:v>
                </c:pt>
                <c:pt idx="56407">
                  <c:v>48420210.59193401</c:v>
                </c:pt>
                <c:pt idx="56408">
                  <c:v>48422104.278294012</c:v>
                </c:pt>
                <c:pt idx="56409">
                  <c:v>48423980.825574003</c:v>
                </c:pt>
                <c:pt idx="56410">
                  <c:v>48425840.263094008</c:v>
                </c:pt>
                <c:pt idx="56411">
                  <c:v>48427682.620096005</c:v>
                </c:pt>
                <c:pt idx="56412">
                  <c:v>48429507.925740011</c:v>
                </c:pt>
                <c:pt idx="56413">
                  <c:v>48431316.209113009</c:v>
                </c:pt>
                <c:pt idx="56414">
                  <c:v>48433107.499221005</c:v>
                </c:pt>
                <c:pt idx="56415">
                  <c:v>48434881.824994005</c:v>
                </c:pt>
                <c:pt idx="56416">
                  <c:v>48436639.215282999</c:v>
                </c:pt>
                <c:pt idx="56417">
                  <c:v>48438379.698865004</c:v>
                </c:pt>
                <c:pt idx="56418">
                  <c:v>48440103.304438002</c:v>
                </c:pt>
                <c:pt idx="56419">
                  <c:v>48441810.060625002</c:v>
                </c:pt>
                <c:pt idx="56420">
                  <c:v>48443499.995972998</c:v>
                </c:pt>
                <c:pt idx="56421">
                  <c:v>48445173.138952002</c:v>
                </c:pt>
                <c:pt idx="56422">
                  <c:v>48446829.517957002</c:v>
                </c:pt>
                <c:pt idx="56423">
                  <c:v>48448469.161309004</c:v>
                </c:pt>
                <c:pt idx="56424">
                  <c:v>48450092.09725301</c:v>
                </c:pt>
                <c:pt idx="56425">
                  <c:v>48451698.353959993</c:v>
                </c:pt>
                <c:pt idx="56426">
                  <c:v>48453287.959524997</c:v>
                </c:pt>
                <c:pt idx="56427">
                  <c:v>48454860.941970997</c:v>
                </c:pt>
                <c:pt idx="56428">
                  <c:v>48456417.329246007</c:v>
                </c:pt>
                <c:pt idx="56429">
                  <c:v>48457957.149224006</c:v>
                </c:pt>
                <c:pt idx="56430">
                  <c:v>48459480.429706998</c:v>
                </c:pt>
                <c:pt idx="56431">
                  <c:v>48460987.198422998</c:v>
                </c:pt>
                <c:pt idx="56432">
                  <c:v>48462477.483027004</c:v>
                </c:pt>
                <c:pt idx="56433">
                  <c:v>48463951.311103001</c:v>
                </c:pt>
                <c:pt idx="56434">
                  <c:v>48465408.710160002</c:v>
                </c:pt>
                <c:pt idx="56435">
                  <c:v>48466849.707637005</c:v>
                </c:pt>
                <c:pt idx="56436">
                  <c:v>48468274.330901995</c:v>
                </c:pt>
                <c:pt idx="56437">
                  <c:v>48469682.607249007</c:v>
                </c:pt>
                <c:pt idx="56438">
                  <c:v>48471074.563901998</c:v>
                </c:pt>
                <c:pt idx="56439">
                  <c:v>48472450.228016004</c:v>
                </c:pt>
                <c:pt idx="56440">
                  <c:v>48473809.626671001</c:v>
                </c:pt>
                <c:pt idx="56441">
                  <c:v>48475152.786878996</c:v>
                </c:pt>
                <c:pt idx="56442">
                  <c:v>48476479.735583007</c:v>
                </c:pt>
                <c:pt idx="56443">
                  <c:v>48477790.49965401</c:v>
                </c:pt>
                <c:pt idx="56444">
                  <c:v>48479085.105894007</c:v>
                </c:pt>
                <c:pt idx="56445">
                  <c:v>48480363.581034005</c:v>
                </c:pt>
                <c:pt idx="56446">
                  <c:v>48481625.951738998</c:v>
                </c:pt>
                <c:pt idx="56447">
                  <c:v>48482872.244602002</c:v>
                </c:pt>
                <c:pt idx="56448">
                  <c:v>48484102.486148998</c:v>
                </c:pt>
                <c:pt idx="56449">
                  <c:v>48485316.702835999</c:v>
                </c:pt>
                <c:pt idx="56450">
                  <c:v>48486514.921052001</c:v>
                </c:pt>
                <c:pt idx="56451">
                  <c:v>48487697.167118005</c:v>
                </c:pt>
                <c:pt idx="56452">
                  <c:v>48488863.467285998</c:v>
                </c:pt>
                <c:pt idx="56453">
                  <c:v>48490013.847741991</c:v>
                </c:pt>
                <c:pt idx="56454">
                  <c:v>48491148.334601998</c:v>
                </c:pt>
                <c:pt idx="56455">
                  <c:v>48492266.953918993</c:v>
                </c:pt>
                <c:pt idx="56456">
                  <c:v>48493369.731675006</c:v>
                </c:pt>
                <c:pt idx="56457">
                  <c:v>48494456.693788998</c:v>
                </c:pt>
                <c:pt idx="56458">
                  <c:v>48495527.866110995</c:v>
                </c:pt>
                <c:pt idx="56459">
                  <c:v>48496583.274425998</c:v>
                </c:pt>
                <c:pt idx="56460">
                  <c:v>48497622.944453001</c:v>
                </c:pt>
                <c:pt idx="56461">
                  <c:v>48498646.901844002</c:v>
                </c:pt>
                <c:pt idx="56462">
                  <c:v>48499655.172187999</c:v>
                </c:pt>
                <c:pt idx="56463">
                  <c:v>48500647.781008005</c:v>
                </c:pt>
                <c:pt idx="56464">
                  <c:v>48501624.753759995</c:v>
                </c:pt>
                <c:pt idx="56465">
                  <c:v>48502586.115837008</c:v>
                </c:pt>
                <c:pt idx="56466">
                  <c:v>48503531.892568</c:v>
                </c:pt>
                <c:pt idx="56467">
                  <c:v>48504462.109216005</c:v>
                </c:pt>
                <c:pt idx="56468">
                  <c:v>48505376.790981002</c:v>
                </c:pt>
                <c:pt idx="56469">
                  <c:v>48506275.962999001</c:v>
                </c:pt>
                <c:pt idx="56470">
                  <c:v>48507159.650340997</c:v>
                </c:pt>
                <c:pt idx="56471">
                  <c:v>48508027.878017999</c:v>
                </c:pt>
                <c:pt idx="56472">
                  <c:v>48508880.670974001</c:v>
                </c:pt>
                <c:pt idx="56473">
                  <c:v>48509718.054091997</c:v>
                </c:pt>
                <c:pt idx="56474">
                  <c:v>48510540.052191995</c:v>
                </c:pt>
                <c:pt idx="56475">
                  <c:v>48511346.690030009</c:v>
                </c:pt>
                <c:pt idx="56476">
                  <c:v>48512137.992300995</c:v>
                </c:pt>
                <c:pt idx="56477">
                  <c:v>48512913.983639002</c:v>
                </c:pt>
                <c:pt idx="56478">
                  <c:v>48513674.688614003</c:v>
                </c:pt>
                <c:pt idx="56479">
                  <c:v>48514420.131735004</c:v>
                </c:pt>
                <c:pt idx="56480">
                  <c:v>48515150.337448999</c:v>
                </c:pt>
                <c:pt idx="56481">
                  <c:v>48515865.330142997</c:v>
                </c:pt>
                <c:pt idx="56482">
                  <c:v>48516565.134142004</c:v>
                </c:pt>
                <c:pt idx="56483">
                  <c:v>48517249.773709998</c:v>
                </c:pt>
                <c:pt idx="56484">
                  <c:v>48517919.273051001</c:v>
                </c:pt>
                <c:pt idx="56485">
                  <c:v>48518573.656306989</c:v>
                </c:pt>
                <c:pt idx="56486">
                  <c:v>48519212.947563</c:v>
                </c:pt>
                <c:pt idx="56487">
                  <c:v>48519837.170841001</c:v>
                </c:pt>
                <c:pt idx="56488">
                  <c:v>48520446.350102991</c:v>
                </c:pt>
                <c:pt idx="56489">
                  <c:v>48521040.50925301</c:v>
                </c:pt>
                <c:pt idx="56490">
                  <c:v>48521619.672135003</c:v>
                </c:pt>
                <c:pt idx="56491">
                  <c:v>48522183.862535</c:v>
                </c:pt>
                <c:pt idx="56492">
                  <c:v>48522733.104176</c:v>
                </c:pt>
                <c:pt idx="56493">
                  <c:v>48523267.420727</c:v>
                </c:pt>
                <c:pt idx="56494">
                  <c:v>48523786.835795999</c:v>
                </c:pt>
                <c:pt idx="56495">
                  <c:v>48524291.372931994</c:v>
                </c:pt>
                <c:pt idx="56496">
                  <c:v>48524781.055627003</c:v>
                </c:pt>
                <c:pt idx="56497">
                  <c:v>48525255.907314993</c:v>
                </c:pt>
                <c:pt idx="56498">
                  <c:v>48525715.951369993</c:v>
                </c:pt>
                <c:pt idx="56499">
                  <c:v>48526161.211112</c:v>
                </c:pt>
                <c:pt idx="56500">
                  <c:v>48526591.709800005</c:v>
                </c:pt>
                <c:pt idx="56501">
                  <c:v>48527007.470638007</c:v>
                </c:pt>
                <c:pt idx="56502">
                  <c:v>48527408.516772993</c:v>
                </c:pt>
                <c:pt idx="56503">
                  <c:v>48527794.871293008</c:v>
                </c:pt>
                <c:pt idx="56504">
                  <c:v>48528166.557231002</c:v>
                </c:pt>
                <c:pt idx="56505">
                  <c:v>48528523.597562999</c:v>
                </c:pt>
                <c:pt idx="56506">
                  <c:v>48528866.015210003</c:v>
                </c:pt>
                <c:pt idx="56507">
                  <c:v>48529193.833035</c:v>
                </c:pt>
                <c:pt idx="56508">
                  <c:v>48529507.073844999</c:v>
                </c:pt>
                <c:pt idx="56509">
                  <c:v>48529805.760393009</c:v>
                </c:pt>
                <c:pt idx="56510">
                  <c:v>48530089.915375993</c:v>
                </c:pt>
                <c:pt idx="56511">
                  <c:v>48530359.561434008</c:v>
                </c:pt>
                <c:pt idx="56512">
                  <c:v>48530614.721153006</c:v>
                </c:pt>
                <c:pt idx="56513">
                  <c:v>48530855.417064004</c:v>
                </c:pt>
                <c:pt idx="56514">
                  <c:v>48531081.67164401</c:v>
                </c:pt>
                <c:pt idx="56515">
                  <c:v>48531293.507313997</c:v>
                </c:pt>
                <c:pt idx="56516">
                  <c:v>48531490.946439996</c:v>
                </c:pt>
                <c:pt idx="56517">
                  <c:v>48531674.011335999</c:v>
                </c:pt>
                <c:pt idx="56518">
                  <c:v>48531842.72426001</c:v>
                </c:pt>
                <c:pt idx="56519">
                  <c:v>48531997.107417002</c:v>
                </c:pt>
                <c:pt idx="56520">
                  <c:v>48532137.182957999</c:v>
                </c:pt>
                <c:pt idx="56521">
                  <c:v>48532262.972979993</c:v>
                </c:pt>
                <c:pt idx="56522">
                  <c:v>48532374.499526002</c:v>
                </c:pt>
                <c:pt idx="56523">
                  <c:v>48532471.784589</c:v>
                </c:pt>
                <c:pt idx="56524">
                  <c:v>48532554.850105993</c:v>
                </c:pt>
                <c:pt idx="56525">
                  <c:v>48532623.717960998</c:v>
                </c:pt>
                <c:pt idx="56526">
                  <c:v>48532678.409987003</c:v>
                </c:pt>
                <c:pt idx="56527">
                  <c:v>48532718.947962992</c:v>
                </c:pt>
                <c:pt idx="56528">
                  <c:v>48532745.35361699</c:v>
                </c:pt>
                <c:pt idx="56529">
                  <c:v>48532757.648624003</c:v>
                </c:pt>
                <c:pt idx="56530">
                  <c:v>48532755.854607999</c:v>
                </c:pt>
                <c:pt idx="56531">
                  <c:v>48532739.993138008</c:v>
                </c:pt>
                <c:pt idx="56532">
                  <c:v>48532710.085735999</c:v>
                </c:pt>
                <c:pt idx="56533">
                  <c:v>48532666.153868996</c:v>
                </c:pt>
                <c:pt idx="56534">
                  <c:v>48532608.218954004</c:v>
                </c:pt>
                <c:pt idx="56535">
                  <c:v>48532536.302356996</c:v>
                </c:pt>
                <c:pt idx="56536">
                  <c:v>48532450.425392002</c:v>
                </c:pt>
                <c:pt idx="56537">
                  <c:v>48532350.609324001</c:v>
                </c:pt>
                <c:pt idx="56538">
                  <c:v>48532236.875365995</c:v>
                </c:pt>
                <c:pt idx="56539">
                  <c:v>48532109.244680002</c:v>
                </c:pt>
                <c:pt idx="56540">
                  <c:v>48531967.738379002</c:v>
                </c:pt>
                <c:pt idx="56541">
                  <c:v>48531812.377524994</c:v>
                </c:pt>
                <c:pt idx="56542">
                  <c:v>48531643.183130011</c:v>
                </c:pt>
                <c:pt idx="56543">
                  <c:v>48531460.176156998</c:v>
                </c:pt>
                <c:pt idx="56544">
                  <c:v>48531263.377517998</c:v>
                </c:pt>
                <c:pt idx="56545">
                  <c:v>48531052.808075994</c:v>
                </c:pt>
                <c:pt idx="56546">
                  <c:v>48530828.488646999</c:v>
                </c:pt>
                <c:pt idx="56547">
                  <c:v>48530590.439993009</c:v>
                </c:pt>
                <c:pt idx="56548">
                  <c:v>48530338.682829991</c:v>
                </c:pt>
                <c:pt idx="56549">
                  <c:v>48530073.237825997</c:v>
                </c:pt>
                <c:pt idx="56550">
                  <c:v>48529794.125599012</c:v>
                </c:pt>
                <c:pt idx="56551">
                  <c:v>48529501.36671599</c:v>
                </c:pt>
                <c:pt idx="56552">
                  <c:v>48529194.981700994</c:v>
                </c:pt>
                <c:pt idx="56553">
                  <c:v>48528874.991025001</c:v>
                </c:pt>
                <c:pt idx="56554">
                  <c:v>48528541.415113002</c:v>
                </c:pt>
                <c:pt idx="56555">
                  <c:v>48528194.274342</c:v>
                </c:pt>
                <c:pt idx="56556">
                  <c:v>48527833.589040011</c:v>
                </c:pt>
                <c:pt idx="56557">
                  <c:v>48527459.379488997</c:v>
                </c:pt>
                <c:pt idx="56558">
                  <c:v>48527071.665922999</c:v>
                </c:pt>
                <c:pt idx="56559">
                  <c:v>48526670.468528003</c:v>
                </c:pt>
                <c:pt idx="56560">
                  <c:v>48526255.807443</c:v>
                </c:pt>
                <c:pt idx="56561">
                  <c:v>48525827.702760004</c:v>
                </c:pt>
                <c:pt idx="56562">
                  <c:v>48525386.174525999</c:v>
                </c:pt>
                <c:pt idx="56563">
                  <c:v>48524931.242737003</c:v>
                </c:pt>
                <c:pt idx="56564">
                  <c:v>48524462.927346997</c:v>
                </c:pt>
                <c:pt idx="56565">
                  <c:v>48523981.248260006</c:v>
                </c:pt>
                <c:pt idx="56566">
                  <c:v>48523486.225336008</c:v>
                </c:pt>
                <c:pt idx="56567">
                  <c:v>48522977.878388993</c:v>
                </c:pt>
                <c:pt idx="56568">
                  <c:v>48522456.227184005</c:v>
                </c:pt>
                <c:pt idx="56569">
                  <c:v>48521921.291444018</c:v>
                </c:pt>
                <c:pt idx="56570">
                  <c:v>48521373.090844005</c:v>
                </c:pt>
                <c:pt idx="56571">
                  <c:v>48520811.645014003</c:v>
                </c:pt>
                <c:pt idx="56572">
                  <c:v>48520236.973538004</c:v>
                </c:pt>
                <c:pt idx="56573">
                  <c:v>48519649.095956005</c:v>
                </c:pt>
                <c:pt idx="56574">
                  <c:v>48519048.031761996</c:v>
                </c:pt>
                <c:pt idx="56575">
                  <c:v>48518433.800403997</c:v>
                </c:pt>
                <c:pt idx="56576">
                  <c:v>48517806.421288006</c:v>
                </c:pt>
                <c:pt idx="56577">
                  <c:v>48517165.913771987</c:v>
                </c:pt>
                <c:pt idx="56578">
                  <c:v>48516512.297172002</c:v>
                </c:pt>
                <c:pt idx="56579">
                  <c:v>48515845.590758003</c:v>
                </c:pt>
                <c:pt idx="56580">
                  <c:v>48515165.813756995</c:v>
                </c:pt>
                <c:pt idx="56581">
                  <c:v>48514472.985349998</c:v>
                </c:pt>
                <c:pt idx="56582">
                  <c:v>48513767.124676004</c:v>
                </c:pt>
                <c:pt idx="56583">
                  <c:v>48513048.250828996</c:v>
                </c:pt>
                <c:pt idx="56584">
                  <c:v>48512316.38285999</c:v>
                </c:pt>
                <c:pt idx="56585">
                  <c:v>48511571.539774001</c:v>
                </c:pt>
                <c:pt idx="56586">
                  <c:v>48510813.740536004</c:v>
                </c:pt>
                <c:pt idx="56587">
                  <c:v>48510043.004067011</c:v>
                </c:pt>
                <c:pt idx="56588">
                  <c:v>48509259.349241003</c:v>
                </c:pt>
                <c:pt idx="56589">
                  <c:v>48508462.79489401</c:v>
                </c:pt>
                <c:pt idx="56590">
                  <c:v>48507653.359816991</c:v>
                </c:pt>
                <c:pt idx="56591">
                  <c:v>48506831.062757</c:v>
                </c:pt>
                <c:pt idx="56592">
                  <c:v>48505995.922419995</c:v>
                </c:pt>
                <c:pt idx="56593">
                  <c:v>48505147.957468994</c:v>
                </c:pt>
                <c:pt idx="56594">
                  <c:v>48504287.186523996</c:v>
                </c:pt>
                <c:pt idx="56595">
                  <c:v>48503413.62816301</c:v>
                </c:pt>
                <c:pt idx="56596">
                  <c:v>48502527.30092299</c:v>
                </c:pt>
                <c:pt idx="56597">
                  <c:v>48501628.223298013</c:v>
                </c:pt>
                <c:pt idx="56598">
                  <c:v>48500716.413739994</c:v>
                </c:pt>
                <c:pt idx="56599">
                  <c:v>48499791.890659004</c:v>
                </c:pt>
                <c:pt idx="56600">
                  <c:v>48498854.672424994</c:v>
                </c:pt>
                <c:pt idx="56601">
                  <c:v>48497904.777364001</c:v>
                </c:pt>
                <c:pt idx="56602">
                  <c:v>48496942.223762996</c:v>
                </c:pt>
                <c:pt idx="56603">
                  <c:v>48495967.029866003</c:v>
                </c:pt>
                <c:pt idx="56604">
                  <c:v>48494979.213877</c:v>
                </c:pt>
                <c:pt idx="56605">
                  <c:v>48493978.793960005</c:v>
                </c:pt>
                <c:pt idx="56606">
                  <c:v>48492965.78823401</c:v>
                </c:pt>
                <c:pt idx="56607">
                  <c:v>48491940.214782991</c:v>
                </c:pt>
                <c:pt idx="56608">
                  <c:v>48490902.09164501</c:v>
                </c:pt>
                <c:pt idx="56609">
                  <c:v>48489851.43682199</c:v>
                </c:pt>
                <c:pt idx="56610">
                  <c:v>48488788.268273011</c:v>
                </c:pt>
                <c:pt idx="56611">
                  <c:v>48487712.603917003</c:v>
                </c:pt>
                <c:pt idx="56612">
                  <c:v>48486624.461633004</c:v>
                </c:pt>
                <c:pt idx="56613">
                  <c:v>48485523.859261997</c:v>
                </c:pt>
                <c:pt idx="56614">
                  <c:v>48484410.814601995</c:v>
                </c:pt>
                <c:pt idx="56615">
                  <c:v>48483285.345411994</c:v>
                </c:pt>
                <c:pt idx="56616">
                  <c:v>48482147.469414003</c:v>
                </c:pt>
                <c:pt idx="56617">
                  <c:v>48480997.204288006</c:v>
                </c:pt>
                <c:pt idx="56618">
                  <c:v>48479834.567674011</c:v>
                </c:pt>
                <c:pt idx="56619">
                  <c:v>48478659.577174999</c:v>
                </c:pt>
                <c:pt idx="56620">
                  <c:v>48477472.250353999</c:v>
                </c:pt>
                <c:pt idx="56621">
                  <c:v>48476272.604734011</c:v>
                </c:pt>
                <c:pt idx="56622">
                  <c:v>48475060.657799996</c:v>
                </c:pt>
                <c:pt idx="56623">
                  <c:v>48473836.426998004</c:v>
                </c:pt>
                <c:pt idx="56624">
                  <c:v>48472599.929736003</c:v>
                </c:pt>
                <c:pt idx="56625">
                  <c:v>48471351.18338199</c:v>
                </c:pt>
                <c:pt idx="56626">
                  <c:v>48470090.205267005</c:v>
                </c:pt>
                <c:pt idx="56627">
                  <c:v>48468817.012682989</c:v>
                </c:pt>
                <c:pt idx="56628">
                  <c:v>48467531.622882992</c:v>
                </c:pt>
                <c:pt idx="56629">
                  <c:v>48466234.053083993</c:v>
                </c:pt>
                <c:pt idx="56630">
                  <c:v>48464924.320461996</c:v>
                </c:pt>
                <c:pt idx="56631">
                  <c:v>48463602.442158997</c:v>
                </c:pt>
                <c:pt idx="56632">
                  <c:v>48462268.435276002</c:v>
                </c:pt>
                <c:pt idx="56633">
                  <c:v>48460922.316876993</c:v>
                </c:pt>
                <c:pt idx="56634">
                  <c:v>48459564.103991002</c:v>
                </c:pt>
                <c:pt idx="56635">
                  <c:v>48458193.813604996</c:v>
                </c:pt>
                <c:pt idx="56636">
                  <c:v>48456811.462671995</c:v>
                </c:pt>
                <c:pt idx="56637">
                  <c:v>48455417.068109006</c:v>
                </c:pt>
                <c:pt idx="56638">
                  <c:v>48454010.646791004</c:v>
                </c:pt>
                <c:pt idx="56639">
                  <c:v>48452592.215561002</c:v>
                </c:pt>
                <c:pt idx="56640">
                  <c:v>48451161.791223004</c:v>
                </c:pt>
                <c:pt idx="56641">
                  <c:v>48449719.390544005</c:v>
                </c:pt>
                <c:pt idx="56642">
                  <c:v>48448265.030255005</c:v>
                </c:pt>
                <c:pt idx="56643">
                  <c:v>48446798.727050006</c:v>
                </c:pt>
                <c:pt idx="56644">
                  <c:v>48445320.497585997</c:v>
                </c:pt>
                <c:pt idx="56645">
                  <c:v>48443830.358485989</c:v>
                </c:pt>
                <c:pt idx="56646">
                  <c:v>48442328.326334998</c:v>
                </c:pt>
                <c:pt idx="56647">
                  <c:v>48440814.417681992</c:v>
                </c:pt>
                <c:pt idx="56648">
                  <c:v>48439288.649040006</c:v>
                </c:pt>
                <c:pt idx="56649">
                  <c:v>48437751.036885992</c:v>
                </c:pt>
                <c:pt idx="56650">
                  <c:v>48436201.597662002</c:v>
                </c:pt>
                <c:pt idx="56651">
                  <c:v>48434640.347773992</c:v>
                </c:pt>
                <c:pt idx="56652">
                  <c:v>48433067.303593002</c:v>
                </c:pt>
                <c:pt idx="56653">
                  <c:v>48431482.481451996</c:v>
                </c:pt>
                <c:pt idx="56654">
                  <c:v>48429885.897652</c:v>
                </c:pt>
                <c:pt idx="56655">
                  <c:v>48428277.568456002</c:v>
                </c:pt>
                <c:pt idx="56656">
                  <c:v>48426657.510095</c:v>
                </c:pt>
                <c:pt idx="56657">
                  <c:v>48425025.738761</c:v>
                </c:pt>
                <c:pt idx="56658">
                  <c:v>48423382.270614006</c:v>
                </c:pt>
                <c:pt idx="56659">
                  <c:v>48421727.121779002</c:v>
                </c:pt>
                <c:pt idx="56660">
                  <c:v>48420060.308343999</c:v>
                </c:pt>
                <c:pt idx="56661">
                  <c:v>48418381.846363991</c:v>
                </c:pt>
                <c:pt idx="56662">
                  <c:v>48416691.751860999</c:v>
                </c:pt>
                <c:pt idx="56663">
                  <c:v>48414990.040818997</c:v>
                </c:pt>
                <c:pt idx="56664">
                  <c:v>48413276.729191013</c:v>
                </c:pt>
                <c:pt idx="56665">
                  <c:v>48411551.832893997</c:v>
                </c:pt>
                <c:pt idx="56666">
                  <c:v>48409815.367809996</c:v>
                </c:pt>
                <c:pt idx="56667">
                  <c:v>48408067.349789992</c:v>
                </c:pt>
                <c:pt idx="56668">
                  <c:v>48406307.794648014</c:v>
                </c:pt>
                <c:pt idx="56669">
                  <c:v>48404536.718166001</c:v>
                </c:pt>
                <c:pt idx="56670">
                  <c:v>48402754.136091001</c:v>
                </c:pt>
                <c:pt idx="56671">
                  <c:v>48400960.064137004</c:v>
                </c:pt>
                <c:pt idx="56672">
                  <c:v>48399154.517985992</c:v>
                </c:pt>
                <c:pt idx="56673">
                  <c:v>48397337.513282992</c:v>
                </c:pt>
                <c:pt idx="56674">
                  <c:v>48395509.065644011</c:v>
                </c:pt>
                <c:pt idx="56675">
                  <c:v>48393669.190647006</c:v>
                </c:pt>
                <c:pt idx="56676">
                  <c:v>48391817.903840996</c:v>
                </c:pt>
                <c:pt idx="56677">
                  <c:v>48389955.220739007</c:v>
                </c:pt>
                <c:pt idx="56678">
                  <c:v>48388081.156823993</c:v>
                </c:pt>
                <c:pt idx="56679">
                  <c:v>48386195.727542005</c:v>
                </c:pt>
                <c:pt idx="56680">
                  <c:v>48384298.948310994</c:v>
                </c:pt>
                <c:pt idx="56681">
                  <c:v>48382390.834513001</c:v>
                </c:pt>
                <c:pt idx="56682">
                  <c:v>48380471.401498005</c:v>
                </c:pt>
                <c:pt idx="56683">
                  <c:v>48378540.664584003</c:v>
                </c:pt>
                <c:pt idx="56684">
                  <c:v>48376598.639056005</c:v>
                </c:pt>
                <c:pt idx="56685">
                  <c:v>48374645.340168998</c:v>
                </c:pt>
                <c:pt idx="56686">
                  <c:v>48372680.783142</c:v>
                </c:pt>
                <c:pt idx="56687">
                  <c:v>48370704.983165994</c:v>
                </c:pt>
                <c:pt idx="56688">
                  <c:v>48368717.955394998</c:v>
                </c:pt>
                <c:pt idx="56689">
                  <c:v>48366719.714956</c:v>
                </c:pt>
                <c:pt idx="56690">
                  <c:v>48364710.276942</c:v>
                </c:pt>
                <c:pt idx="56691">
                  <c:v>48362689.656413995</c:v>
                </c:pt>
                <c:pt idx="56692">
                  <c:v>48360657.868400998</c:v>
                </c:pt>
                <c:pt idx="56693">
                  <c:v>48358614.927901</c:v>
                </c:pt>
                <c:pt idx="56694">
                  <c:v>48356560.849881992</c:v>
                </c:pt>
                <c:pt idx="56695">
                  <c:v>48354495.649278007</c:v>
                </c:pt>
                <c:pt idx="56696">
                  <c:v>48352419.340993002</c:v>
                </c:pt>
                <c:pt idx="56697">
                  <c:v>48350331.939901002</c:v>
                </c:pt>
                <c:pt idx="56698">
                  <c:v>48348233.460841998</c:v>
                </c:pt>
                <c:pt idx="56699">
                  <c:v>48346123.918627001</c:v>
                </c:pt>
                <c:pt idx="56700">
                  <c:v>48344003.328035004</c:v>
                </c:pt>
                <c:pt idx="56701">
                  <c:v>48341871.703817002</c:v>
                </c:pt>
                <c:pt idx="56702">
                  <c:v>48339729.060689002</c:v>
                </c:pt>
                <c:pt idx="56703">
                  <c:v>48337575.413337998</c:v>
                </c:pt>
                <c:pt idx="56704">
                  <c:v>48335410.776421994</c:v>
                </c:pt>
                <c:pt idx="56705">
                  <c:v>48333235.164567009</c:v>
                </c:pt>
                <c:pt idx="56706">
                  <c:v>48331048.592367999</c:v>
                </c:pt>
                <c:pt idx="56707">
                  <c:v>48328851.074391998</c:v>
                </c:pt>
                <c:pt idx="56708">
                  <c:v>48326642.625172004</c:v>
                </c:pt>
                <c:pt idx="56709">
                  <c:v>48324423.259214006</c:v>
                </c:pt>
                <c:pt idx="56710">
                  <c:v>48322192.990994006</c:v>
                </c:pt>
                <c:pt idx="56711">
                  <c:v>48319951.834954999</c:v>
                </c:pt>
                <c:pt idx="56712">
                  <c:v>48317699.805513002</c:v>
                </c:pt>
                <c:pt idx="56713">
                  <c:v>48315436.917053998</c:v>
                </c:pt>
                <c:pt idx="56714">
                  <c:v>48313163.183932997</c:v>
                </c:pt>
                <c:pt idx="56715">
                  <c:v>48310878.620475002</c:v>
                </c:pt>
                <c:pt idx="56716">
                  <c:v>48308583.240976997</c:v>
                </c:pt>
                <c:pt idx="56717">
                  <c:v>48306277.059704997</c:v>
                </c:pt>
                <c:pt idx="56718">
                  <c:v>48303960.090897009</c:v>
                </c:pt>
                <c:pt idx="56719">
                  <c:v>48301632.348760992</c:v>
                </c:pt>
                <c:pt idx="56720">
                  <c:v>48299293.847475991</c:v>
                </c:pt>
                <c:pt idx="56721">
                  <c:v>48296944.601191007</c:v>
                </c:pt>
                <c:pt idx="56722">
                  <c:v>48294584.624026999</c:v>
                </c:pt>
                <c:pt idx="56723">
                  <c:v>48292213.930074997</c:v>
                </c:pt>
                <c:pt idx="56724">
                  <c:v>48289832.533396997</c:v>
                </c:pt>
                <c:pt idx="56725">
                  <c:v>48287440.448028997</c:v>
                </c:pt>
                <c:pt idx="56726">
                  <c:v>48285037.687973998</c:v>
                </c:pt>
                <c:pt idx="56727">
                  <c:v>48282624.267209008</c:v>
                </c:pt>
                <c:pt idx="56728">
                  <c:v>48280200.199682005</c:v>
                </c:pt>
                <c:pt idx="56729">
                  <c:v>48277765.499311</c:v>
                </c:pt>
                <c:pt idx="56730">
                  <c:v>48275320.179988004</c:v>
                </c:pt>
                <c:pt idx="56731">
                  <c:v>48272864.255576</c:v>
                </c:pt>
                <c:pt idx="56732">
                  <c:v>48270397.739907004</c:v>
                </c:pt>
                <c:pt idx="56733">
                  <c:v>48267920.646787994</c:v>
                </c:pt>
                <c:pt idx="56734">
                  <c:v>48265432.989997007</c:v>
                </c:pt>
                <c:pt idx="56735">
                  <c:v>48262934.783284001</c:v>
                </c:pt>
                <c:pt idx="56736">
                  <c:v>48260426.040369995</c:v>
                </c:pt>
                <c:pt idx="56737">
                  <c:v>48257906.774949007</c:v>
                </c:pt>
                <c:pt idx="56738">
                  <c:v>48255377.000688002</c:v>
                </c:pt>
                <c:pt idx="56739">
                  <c:v>48252836.731224008</c:v>
                </c:pt>
                <c:pt idx="56740">
                  <c:v>48250285.980168</c:v>
                </c:pt>
                <c:pt idx="56741">
                  <c:v>48247724.76110401</c:v>
                </c:pt>
                <c:pt idx="56742">
                  <c:v>48245153.087585993</c:v>
                </c:pt>
                <c:pt idx="56743">
                  <c:v>48242570.973144002</c:v>
                </c:pt>
                <c:pt idx="56744">
                  <c:v>48239978.431276999</c:v>
                </c:pt>
                <c:pt idx="56745">
                  <c:v>48237375.475459002</c:v>
                </c:pt>
                <c:pt idx="56746">
                  <c:v>48234762.119137004</c:v>
                </c:pt>
                <c:pt idx="56747">
                  <c:v>48232138.375728995</c:v>
                </c:pt>
                <c:pt idx="56748">
                  <c:v>48229504.258628003</c:v>
                </c:pt>
                <c:pt idx="56749">
                  <c:v>48226859.781199008</c:v>
                </c:pt>
                <c:pt idx="56750">
                  <c:v>48224204.956779987</c:v>
                </c:pt>
                <c:pt idx="56751">
                  <c:v>48221539.798682004</c:v>
                </c:pt>
                <c:pt idx="56752">
                  <c:v>48218864.320188999</c:v>
                </c:pt>
                <c:pt idx="56753">
                  <c:v>48216178.534561001</c:v>
                </c:pt>
                <c:pt idx="56754">
                  <c:v>48213482.455026992</c:v>
                </c:pt>
                <c:pt idx="56755">
                  <c:v>48210776.094792999</c:v>
                </c:pt>
                <c:pt idx="56756">
                  <c:v>48208059.467036001</c:v>
                </c:pt>
                <c:pt idx="56757">
                  <c:v>48205332.584909</c:v>
                </c:pt>
                <c:pt idx="56758">
                  <c:v>48202595.461538009</c:v>
                </c:pt>
                <c:pt idx="56759">
                  <c:v>48199848.110019997</c:v>
                </c:pt>
                <c:pt idx="56760">
                  <c:v>48197090.543430001</c:v>
                </c:pt>
                <c:pt idx="56761">
                  <c:v>48194322.774815001</c:v>
                </c:pt>
                <c:pt idx="56762">
                  <c:v>48191544.817194</c:v>
                </c:pt>
                <c:pt idx="56763">
                  <c:v>48188756.683563001</c:v>
                </c:pt>
                <c:pt idx="56764">
                  <c:v>48185958.386891991</c:v>
                </c:pt>
                <c:pt idx="56765">
                  <c:v>48183149.940122992</c:v>
                </c:pt>
                <c:pt idx="56766">
                  <c:v>48180331.356172994</c:v>
                </c:pt>
                <c:pt idx="56767">
                  <c:v>48177502.647935003</c:v>
                </c:pt>
                <c:pt idx="56768">
                  <c:v>48174663.828274004</c:v>
                </c:pt>
                <c:pt idx="56769">
                  <c:v>48171814.91003</c:v>
                </c:pt>
                <c:pt idx="56770">
                  <c:v>48168955.906019993</c:v>
                </c:pt>
                <c:pt idx="56771">
                  <c:v>48166086.829032004</c:v>
                </c:pt>
                <c:pt idx="56772">
                  <c:v>48163207.691831008</c:v>
                </c:pt>
                <c:pt idx="56773">
                  <c:v>48160318.507155001</c:v>
                </c:pt>
                <c:pt idx="56774">
                  <c:v>48157419.287718996</c:v>
                </c:pt>
                <c:pt idx="56775">
                  <c:v>48154510.046209998</c:v>
                </c:pt>
                <c:pt idx="56776">
                  <c:v>48151590.795294017</c:v>
                </c:pt>
                <c:pt idx="56777">
                  <c:v>48148661.547606997</c:v>
                </c:pt>
                <c:pt idx="56778">
                  <c:v>48145722.315762989</c:v>
                </c:pt>
                <c:pt idx="56779">
                  <c:v>48142773.112351991</c:v>
                </c:pt>
                <c:pt idx="56780">
                  <c:v>48139813.949937008</c:v>
                </c:pt>
                <c:pt idx="56781">
                  <c:v>48136844.841057003</c:v>
                </c:pt>
                <c:pt idx="56782">
                  <c:v>48133865.798227005</c:v>
                </c:pt>
                <c:pt idx="56783">
                  <c:v>48130876.833935998</c:v>
                </c:pt>
                <c:pt idx="56784">
                  <c:v>48127877.960649006</c:v>
                </c:pt>
                <c:pt idx="56785">
                  <c:v>48124869.190809004</c:v>
                </c:pt>
                <c:pt idx="56786">
                  <c:v>48121850.536828995</c:v>
                </c:pt>
                <c:pt idx="56787">
                  <c:v>48118822.011104003</c:v>
                </c:pt>
                <c:pt idx="56788">
                  <c:v>48115783.626000002</c:v>
                </c:pt>
                <c:pt idx="56789">
                  <c:v>48112735.393860996</c:v>
                </c:pt>
                <c:pt idx="56790">
                  <c:v>48109677.327007003</c:v>
                </c:pt>
                <c:pt idx="56791">
                  <c:v>48106609.437732004</c:v>
                </c:pt>
                <c:pt idx="56792">
                  <c:v>48103531.738308005</c:v>
                </c:pt>
                <c:pt idx="56793">
                  <c:v>48100444.240982004</c:v>
                </c:pt>
                <c:pt idx="56794">
                  <c:v>48097346.957976989</c:v>
                </c:pt>
                <c:pt idx="56795">
                  <c:v>48094239.901492998</c:v>
                </c:pt>
                <c:pt idx="56796">
                  <c:v>48091123.083704993</c:v>
                </c:pt>
                <c:pt idx="56797">
                  <c:v>48087996.516765989</c:v>
                </c:pt>
                <c:pt idx="56798">
                  <c:v>48084860.212803997</c:v>
                </c:pt>
                <c:pt idx="56799">
                  <c:v>48081714.183922991</c:v>
                </c:pt>
                <c:pt idx="56800">
                  <c:v>48078558.442205995</c:v>
                </c:pt>
                <c:pt idx="56801">
                  <c:v>48075392.999708004</c:v>
                </c:pt>
                <c:pt idx="56802">
                  <c:v>48072217.868465997</c:v>
                </c:pt>
                <c:pt idx="56803">
                  <c:v>48069033.060488999</c:v>
                </c:pt>
                <c:pt idx="56804">
                  <c:v>48065838.58776699</c:v>
                </c:pt>
                <c:pt idx="56805">
                  <c:v>48062634.462261997</c:v>
                </c:pt>
                <c:pt idx="56806">
                  <c:v>48059420.69591701</c:v>
                </c:pt>
                <c:pt idx="56807">
                  <c:v>48056197.300649002</c:v>
                </c:pt>
                <c:pt idx="56808">
                  <c:v>48052964.288354002</c:v>
                </c:pt>
                <c:pt idx="56809">
                  <c:v>48049721.670905001</c:v>
                </c:pt>
                <c:pt idx="56810">
                  <c:v>48046469.460149005</c:v>
                </c:pt>
                <c:pt idx="56811">
                  <c:v>48043207.667915002</c:v>
                </c:pt>
                <c:pt idx="56812">
                  <c:v>48039936.306004994</c:v>
                </c:pt>
                <c:pt idx="56813">
                  <c:v>48036655.386199996</c:v>
                </c:pt>
                <c:pt idx="56814">
                  <c:v>48033364.920260005</c:v>
                </c:pt>
                <c:pt idx="56815">
                  <c:v>48030064.919918001</c:v>
                </c:pt>
                <c:pt idx="56816">
                  <c:v>48026755.396887995</c:v>
                </c:pt>
                <c:pt idx="56817">
                  <c:v>48023436.362861991</c:v>
                </c:pt>
                <c:pt idx="56818">
                  <c:v>48020107.829506002</c:v>
                </c:pt>
                <c:pt idx="56819">
                  <c:v>48016769.808467001</c:v>
                </c:pt>
                <c:pt idx="56820">
                  <c:v>48013422.31136699</c:v>
                </c:pt>
                <c:pt idx="56821">
                  <c:v>48010065.349808998</c:v>
                </c:pt>
                <c:pt idx="56822">
                  <c:v>48006698.935370997</c:v>
                </c:pt>
                <c:pt idx="56823">
                  <c:v>48003323.079609007</c:v>
                </c:pt>
                <c:pt idx="56824">
                  <c:v>47999937.794059008</c:v>
                </c:pt>
                <c:pt idx="56825">
                  <c:v>47996543.090233006</c:v>
                </c:pt>
                <c:pt idx="56826">
                  <c:v>47993138.979621001</c:v>
                </c:pt>
                <c:pt idx="56827">
                  <c:v>47989725.473692998</c:v>
                </c:pt>
                <c:pt idx="56828">
                  <c:v>47986302.583893999</c:v>
                </c:pt>
                <c:pt idx="56829">
                  <c:v>47982870.321651004</c:v>
                </c:pt>
                <c:pt idx="56830">
                  <c:v>47979428.698366001</c:v>
                </c:pt>
                <c:pt idx="56831">
                  <c:v>47975977.725421004</c:v>
                </c:pt>
                <c:pt idx="56832">
                  <c:v>47972517.414174996</c:v>
                </c:pt>
                <c:pt idx="56833">
                  <c:v>47969047.775968008</c:v>
                </c:pt>
                <c:pt idx="56834">
                  <c:v>47965568.822115995</c:v>
                </c:pt>
                <c:pt idx="56835">
                  <c:v>47962080.563913003</c:v>
                </c:pt>
                <c:pt idx="56836">
                  <c:v>47958583.012635</c:v>
                </c:pt>
                <c:pt idx="56837">
                  <c:v>47955076.179534011</c:v>
                </c:pt>
                <c:pt idx="56838">
                  <c:v>47951560.075840004</c:v>
                </c:pt>
                <c:pt idx="56839">
                  <c:v>47948034.712763995</c:v>
                </c:pt>
                <c:pt idx="56840">
                  <c:v>47944500.101494007</c:v>
                </c:pt>
                <c:pt idx="56841">
                  <c:v>47940956.253198005</c:v>
                </c:pt>
                <c:pt idx="56842">
                  <c:v>47937403.179022998</c:v>
                </c:pt>
                <c:pt idx="56843">
                  <c:v>47933840.890092999</c:v>
                </c:pt>
                <c:pt idx="56844">
                  <c:v>47930269.397514001</c:v>
                </c:pt>
                <c:pt idx="56845">
                  <c:v>47926688.712368995</c:v>
                </c:pt>
                <c:pt idx="56846">
                  <c:v>47923098.845720991</c:v>
                </c:pt>
                <c:pt idx="56847">
                  <c:v>47919499.808610998</c:v>
                </c:pt>
                <c:pt idx="56848">
                  <c:v>47915891.612059996</c:v>
                </c:pt>
                <c:pt idx="56849">
                  <c:v>47912274.267069004</c:v>
                </c:pt>
                <c:pt idx="56850">
                  <c:v>47908647.784616999</c:v>
                </c:pt>
                <c:pt idx="56851">
                  <c:v>47905012.175663009</c:v>
                </c:pt>
                <c:pt idx="56852">
                  <c:v>47901367.451146998</c:v>
                </c:pt>
                <c:pt idx="56853">
                  <c:v>47897713.621985003</c:v>
                </c:pt>
                <c:pt idx="56854">
                  <c:v>47894050.699075006</c:v>
                </c:pt>
                <c:pt idx="56855">
                  <c:v>47890378.693295009</c:v>
                </c:pt>
                <c:pt idx="56856">
                  <c:v>47886697.615500003</c:v>
                </c:pt>
                <c:pt idx="56857">
                  <c:v>47883007.476527996</c:v>
                </c:pt>
                <c:pt idx="56858">
                  <c:v>47879308.287195005</c:v>
                </c:pt>
                <c:pt idx="56859">
                  <c:v>47875600.058296002</c:v>
                </c:pt>
                <c:pt idx="56860">
                  <c:v>47871882.800607003</c:v>
                </c:pt>
                <c:pt idx="56861">
                  <c:v>47868156.524884999</c:v>
                </c:pt>
                <c:pt idx="56862">
                  <c:v>47864421.241864003</c:v>
                </c:pt>
                <c:pt idx="56863">
                  <c:v>47860676.96226</c:v>
                </c:pt>
                <c:pt idx="56864">
                  <c:v>47856923.696768999</c:v>
                </c:pt>
                <c:pt idx="56865">
                  <c:v>47853161.456066996</c:v>
                </c:pt>
                <c:pt idx="56866">
                  <c:v>47849390.250809997</c:v>
                </c:pt>
                <c:pt idx="56867">
                  <c:v>47845610.091634013</c:v>
                </c:pt>
                <c:pt idx="56868">
                  <c:v>47841820.989155002</c:v>
                </c:pt>
                <c:pt idx="56869">
                  <c:v>47838022.953969993</c:v>
                </c:pt>
                <c:pt idx="56870">
                  <c:v>47834215.996656001</c:v>
                </c:pt>
                <c:pt idx="56871">
                  <c:v>47830400.127769999</c:v>
                </c:pt>
                <c:pt idx="56872">
                  <c:v>47826575.357850991</c:v>
                </c:pt>
                <c:pt idx="56873">
                  <c:v>47822741.697416998</c:v>
                </c:pt>
                <c:pt idx="56874">
                  <c:v>47818899.156965993</c:v>
                </c:pt>
                <c:pt idx="56875">
                  <c:v>47815047.746978</c:v>
                </c:pt>
                <c:pt idx="56876">
                  <c:v>47811187.477913</c:v>
                </c:pt>
                <c:pt idx="56877">
                  <c:v>47807318.360212997</c:v>
                </c:pt>
                <c:pt idx="56878">
                  <c:v>47803440.404298007</c:v>
                </c:pt>
                <c:pt idx="56879">
                  <c:v>47799553.620572001</c:v>
                </c:pt>
                <c:pt idx="56880">
                  <c:v>47795658.019417003</c:v>
                </c:pt>
                <c:pt idx="56881">
                  <c:v>47791753.61119701</c:v>
                </c:pt>
                <c:pt idx="56882">
                  <c:v>47787840.406258002</c:v>
                </c:pt>
                <c:pt idx="56883">
                  <c:v>47783918.414924994</c:v>
                </c:pt>
                <c:pt idx="56884">
                  <c:v>47779987.647505999</c:v>
                </c:pt>
                <c:pt idx="56885">
                  <c:v>47776048.114288002</c:v>
                </c:pt>
                <c:pt idx="56886">
                  <c:v>47772099.825541005</c:v>
                </c:pt>
                <c:pt idx="56887">
                  <c:v>47768142.791515008</c:v>
                </c:pt>
                <c:pt idx="56888">
                  <c:v>47764177.022441</c:v>
                </c:pt>
                <c:pt idx="56889">
                  <c:v>47760202.52853401</c:v>
                </c:pt>
                <c:pt idx="56890">
                  <c:v>47756219.319984995</c:v>
                </c:pt>
                <c:pt idx="56891">
                  <c:v>47752227.406971991</c:v>
                </c:pt>
                <c:pt idx="56892">
                  <c:v>47748226.799651012</c:v>
                </c:pt>
                <c:pt idx="56893">
                  <c:v>47744217.508161001</c:v>
                </c:pt>
                <c:pt idx="56894">
                  <c:v>47740199.542620994</c:v>
                </c:pt>
                <c:pt idx="56895">
                  <c:v>47736172.913131997</c:v>
                </c:pt>
                <c:pt idx="56896">
                  <c:v>47732137.629776999</c:v>
                </c:pt>
                <c:pt idx="56897">
                  <c:v>47728093.702621996</c:v>
                </c:pt>
                <c:pt idx="56898">
                  <c:v>47724041.141711995</c:v>
                </c:pt>
                <c:pt idx="56899">
                  <c:v>47719979.957074992</c:v>
                </c:pt>
                <c:pt idx="56900">
                  <c:v>47715910.158720993</c:v>
                </c:pt>
                <c:pt idx="56901">
                  <c:v>47711831.756641001</c:v>
                </c:pt>
                <c:pt idx="56902">
                  <c:v>47707744.760809004</c:v>
                </c:pt>
                <c:pt idx="56903">
                  <c:v>47703649.181180999</c:v>
                </c:pt>
                <c:pt idx="56904">
                  <c:v>47699545.027692005</c:v>
                </c:pt>
                <c:pt idx="56905">
                  <c:v>47695432.310261995</c:v>
                </c:pt>
                <c:pt idx="56906">
                  <c:v>47691311.038792998</c:v>
                </c:pt>
                <c:pt idx="56907">
                  <c:v>47687181.223168008</c:v>
                </c:pt>
                <c:pt idx="56908">
                  <c:v>47683042.873251997</c:v>
                </c:pt>
                <c:pt idx="56909">
                  <c:v>47678895.998892002</c:v>
                </c:pt>
                <c:pt idx="56910">
                  <c:v>47674740.609919004</c:v>
                </c:pt>
                <c:pt idx="56911">
                  <c:v>47670576.716144003</c:v>
                </c:pt>
                <c:pt idx="56912">
                  <c:v>47666404.327360995</c:v>
                </c:pt>
                <c:pt idx="56913">
                  <c:v>47662223.453347996</c:v>
                </c:pt>
                <c:pt idx="56914">
                  <c:v>47658034.103863001</c:v>
                </c:pt>
                <c:pt idx="56915">
                  <c:v>47653836.288647011</c:v>
                </c:pt>
                <c:pt idx="56916">
                  <c:v>47649630.017424993</c:v>
                </c:pt>
                <c:pt idx="56917">
                  <c:v>47645415.299902007</c:v>
                </c:pt>
                <c:pt idx="56918">
                  <c:v>47641192.145768002</c:v>
                </c:pt>
                <c:pt idx="56919">
                  <c:v>47636960.56469401</c:v>
                </c:pt>
                <c:pt idx="56920">
                  <c:v>47632720.566334002</c:v>
                </c:pt>
                <c:pt idx="56921">
                  <c:v>47628472.160324</c:v>
                </c:pt>
                <c:pt idx="56922">
                  <c:v>47624215.356284991</c:v>
                </c:pt>
                <c:pt idx="56923">
                  <c:v>47619950.163819</c:v>
                </c:pt>
                <c:pt idx="56924">
                  <c:v>47615676.592509001</c:v>
                </c:pt>
                <c:pt idx="56925">
                  <c:v>47611394.651925996</c:v>
                </c:pt>
                <c:pt idx="56926">
                  <c:v>47607104.351617999</c:v>
                </c:pt>
                <c:pt idx="56927">
                  <c:v>47602805.701121002</c:v>
                </c:pt>
                <c:pt idx="56928">
                  <c:v>47598498.709949009</c:v>
                </c:pt>
                <c:pt idx="56929">
                  <c:v>47594183.387603998</c:v>
                </c:pt>
                <c:pt idx="56930">
                  <c:v>47589859.743566997</c:v>
                </c:pt>
                <c:pt idx="56931">
                  <c:v>47585527.787304997</c:v>
                </c:pt>
                <c:pt idx="56932">
                  <c:v>47581187.528266005</c:v>
                </c:pt>
                <c:pt idx="56933">
                  <c:v>47576838.975881994</c:v>
                </c:pt>
                <c:pt idx="56934">
                  <c:v>47572482.139569007</c:v>
                </c:pt>
                <c:pt idx="56935">
                  <c:v>47568117.028724</c:v>
                </c:pt>
                <c:pt idx="56936">
                  <c:v>47563743.652730994</c:v>
                </c:pt>
                <c:pt idx="56937">
                  <c:v>47559362.020953007</c:v>
                </c:pt>
                <c:pt idx="56938">
                  <c:v>47554972.142739996</c:v>
                </c:pt>
                <c:pt idx="56939">
                  <c:v>47550574.027423002</c:v>
                </c:pt>
                <c:pt idx="56940">
                  <c:v>47546167.684317</c:v>
                </c:pt>
                <c:pt idx="56941">
                  <c:v>47541753.122720994</c:v>
                </c:pt>
                <c:pt idx="56942">
                  <c:v>47537330.351917997</c:v>
                </c:pt>
                <c:pt idx="56943">
                  <c:v>47532899.381173998</c:v>
                </c:pt>
                <c:pt idx="56944">
                  <c:v>47528460.219737008</c:v>
                </c:pt>
                <c:pt idx="56945">
                  <c:v>47524012.876841992</c:v>
                </c:pt>
                <c:pt idx="56946">
                  <c:v>47519557.361703999</c:v>
                </c:pt>
                <c:pt idx="56947">
                  <c:v>47515093.683524996</c:v>
                </c:pt>
                <c:pt idx="56948">
                  <c:v>47510621.851487994</c:v>
                </c:pt>
                <c:pt idx="56949">
                  <c:v>47506141.874761991</c:v>
                </c:pt>
                <c:pt idx="56950">
                  <c:v>47501653.762498006</c:v>
                </c:pt>
                <c:pt idx="56951">
                  <c:v>47497157.523832999</c:v>
                </c:pt>
                <c:pt idx="56952">
                  <c:v>47492653.167885996</c:v>
                </c:pt>
                <c:pt idx="56953">
                  <c:v>47488140.703759998</c:v>
                </c:pt>
                <c:pt idx="56954">
                  <c:v>47483620.140542999</c:v>
                </c:pt>
                <c:pt idx="56955">
                  <c:v>47479091.487307996</c:v>
                </c:pt>
                <c:pt idx="56956">
                  <c:v>47474554.753109001</c:v>
                </c:pt>
                <c:pt idx="56957">
                  <c:v>47470009.946986996</c:v>
                </c:pt>
                <c:pt idx="56958">
                  <c:v>47465457.077964999</c:v>
                </c:pt>
                <c:pt idx="56959">
                  <c:v>47460896.155051</c:v>
                </c:pt>
                <c:pt idx="56960">
                  <c:v>47456327.187238008</c:v>
                </c:pt>
                <c:pt idx="56961">
                  <c:v>47451750.183503002</c:v>
                </c:pt>
                <c:pt idx="56962">
                  <c:v>47447165.152804993</c:v>
                </c:pt>
                <c:pt idx="56963">
                  <c:v>47442572.104092002</c:v>
                </c:pt>
                <c:pt idx="56964">
                  <c:v>47437971.046291001</c:v>
                </c:pt>
                <c:pt idx="56965">
                  <c:v>47433361.98831699</c:v>
                </c:pt>
                <c:pt idx="56966">
                  <c:v>47428744.939068004</c:v>
                </c:pt>
                <c:pt idx="56967">
                  <c:v>47424119.907427996</c:v>
                </c:pt>
                <c:pt idx="56968">
                  <c:v>47419486.902263001</c:v>
                </c:pt>
                <c:pt idx="56969">
                  <c:v>47414845.932424992</c:v>
                </c:pt>
                <c:pt idx="56970">
                  <c:v>47410197.006751992</c:v>
                </c:pt>
                <c:pt idx="56971">
                  <c:v>47405540.134062998</c:v>
                </c:pt>
                <c:pt idx="56972">
                  <c:v>47400875.323164999</c:v>
                </c:pt>
                <c:pt idx="56973">
                  <c:v>47396202.582847998</c:v>
                </c:pt>
                <c:pt idx="56974">
                  <c:v>47391521.921888001</c:v>
                </c:pt>
                <c:pt idx="56975">
                  <c:v>47386833.349042997</c:v>
                </c:pt>
                <c:pt idx="56976">
                  <c:v>47382136.873059995</c:v>
                </c:pt>
                <c:pt idx="56977">
                  <c:v>47377432.502667002</c:v>
                </c:pt>
                <c:pt idx="56978">
                  <c:v>47372720.246578999</c:v>
                </c:pt>
                <c:pt idx="56979">
                  <c:v>47368000.113495</c:v>
                </c:pt>
                <c:pt idx="56980">
                  <c:v>47363272.112099998</c:v>
                </c:pt>
                <c:pt idx="56981">
                  <c:v>47358536.251061998</c:v>
                </c:pt>
                <c:pt idx="56982">
                  <c:v>47353792.539036006</c:v>
                </c:pt>
                <c:pt idx="56983">
                  <c:v>47349040.984660998</c:v>
                </c:pt>
                <c:pt idx="56984">
                  <c:v>47344281.596561</c:v>
                </c:pt>
                <c:pt idx="56985">
                  <c:v>47339514.383345991</c:v>
                </c:pt>
                <c:pt idx="56986">
                  <c:v>47334739.353610992</c:v>
                </c:pt>
                <c:pt idx="56987">
                  <c:v>47329956.515935004</c:v>
                </c:pt>
                <c:pt idx="56988">
                  <c:v>47325165.878881991</c:v>
                </c:pt>
                <c:pt idx="56989">
                  <c:v>47320367.451003999</c:v>
                </c:pt>
                <c:pt idx="56990">
                  <c:v>47315561.240836002</c:v>
                </c:pt>
                <c:pt idx="56991">
                  <c:v>47310747.256898999</c:v>
                </c:pt>
                <c:pt idx="56992">
                  <c:v>47305925.507698007</c:v>
                </c:pt>
                <c:pt idx="56993">
                  <c:v>47301096.001725994</c:v>
                </c:pt>
                <c:pt idx="56994">
                  <c:v>47296258.747459002</c:v>
                </c:pt>
                <c:pt idx="56995">
                  <c:v>47291413.753358997</c:v>
                </c:pt>
                <c:pt idx="56996">
                  <c:v>47286561.027874999</c:v>
                </c:pt>
                <c:pt idx="56997">
                  <c:v>47281700.579440005</c:v>
                </c:pt>
                <c:pt idx="56998">
                  <c:v>47276832.416472994</c:v>
                </c:pt>
                <c:pt idx="56999">
                  <c:v>47271956.547378004</c:v>
                </c:pt>
                <c:pt idx="57000">
                  <c:v>47267072.980545998</c:v>
                </c:pt>
                <c:pt idx="57001">
                  <c:v>47262181.724353008</c:v>
                </c:pt>
                <c:pt idx="57002">
                  <c:v>47257282.787159003</c:v>
                </c:pt>
                <c:pt idx="57003">
                  <c:v>47252376.177311994</c:v>
                </c:pt>
                <c:pt idx="57004">
                  <c:v>47247461.903145</c:v>
                </c:pt>
                <c:pt idx="57005">
                  <c:v>47242539.97297699</c:v>
                </c:pt>
                <c:pt idx="57006">
                  <c:v>47237610.395112</c:v>
                </c:pt>
                <c:pt idx="57007">
                  <c:v>47232673.177841</c:v>
                </c:pt>
                <c:pt idx="57008">
                  <c:v>47227728.329439007</c:v>
                </c:pt>
                <c:pt idx="57009">
                  <c:v>47222775.858169995</c:v>
                </c:pt>
                <c:pt idx="57010">
                  <c:v>47217815.772280999</c:v>
                </c:pt>
                <c:pt idx="57011">
                  <c:v>47212848.080005996</c:v>
                </c:pt>
                <c:pt idx="57012">
                  <c:v>47207872.789565004</c:v>
                </c:pt>
                <c:pt idx="57013">
                  <c:v>47202889.909165002</c:v>
                </c:pt>
                <c:pt idx="57014">
                  <c:v>47197899.446997002</c:v>
                </c:pt>
                <c:pt idx="57015">
                  <c:v>47192901.411240004</c:v>
                </c:pt>
                <c:pt idx="57016">
                  <c:v>47187895.810059004</c:v>
                </c:pt>
                <c:pt idx="57017">
                  <c:v>47182882.651602998</c:v>
                </c:pt>
                <c:pt idx="57018">
                  <c:v>47177861.944009997</c:v>
                </c:pt>
                <c:pt idx="57019">
                  <c:v>47172833.69540301</c:v>
                </c:pt>
                <c:pt idx="57020">
                  <c:v>47167797.913890995</c:v>
                </c:pt>
                <c:pt idx="57021">
                  <c:v>47162754.607569002</c:v>
                </c:pt>
                <c:pt idx="57022">
                  <c:v>47157703.78452</c:v>
                </c:pt>
                <c:pt idx="57023">
                  <c:v>47152645.452810988</c:v>
                </c:pt>
                <c:pt idx="57024">
                  <c:v>47147579.620497011</c:v>
                </c:pt>
                <c:pt idx="57025">
                  <c:v>47142506.295620009</c:v>
                </c:pt>
                <c:pt idx="57026">
                  <c:v>47137425.486205995</c:v>
                </c:pt>
                <c:pt idx="57027">
                  <c:v>47132337.200270005</c:v>
                </c:pt>
                <c:pt idx="57028">
                  <c:v>47127241.445811994</c:v>
                </c:pt>
                <c:pt idx="57029">
                  <c:v>47122138.230819002</c:v>
                </c:pt>
                <c:pt idx="57030">
                  <c:v>47117027.563264005</c:v>
                </c:pt>
                <c:pt idx="57031">
                  <c:v>47111909.451109</c:v>
                </c:pt>
                <c:pt idx="57032">
                  <c:v>47106783.902298003</c:v>
                </c:pt>
                <c:pt idx="57033">
                  <c:v>47101650.924767002</c:v>
                </c:pt>
                <c:pt idx="57034">
                  <c:v>47096510.526434004</c:v>
                </c:pt>
                <c:pt idx="57035">
                  <c:v>47091362.715207011</c:v>
                </c:pt>
                <c:pt idx="57036">
                  <c:v>47086207.498979002</c:v>
                </c:pt>
                <c:pt idx="57037">
                  <c:v>47081044.885631002</c:v>
                </c:pt>
                <c:pt idx="57038">
                  <c:v>47075874.88302999</c:v>
                </c:pt>
                <c:pt idx="57039">
                  <c:v>47070697.499029003</c:v>
                </c:pt>
                <c:pt idx="57040">
                  <c:v>47065512.741470002</c:v>
                </c:pt>
                <c:pt idx="57041">
                  <c:v>47060320.618179999</c:v>
                </c:pt>
                <c:pt idx="57042">
                  <c:v>47055121.136974998</c:v>
                </c:pt>
                <c:pt idx="57043">
                  <c:v>47049914.305654004</c:v>
                </c:pt>
                <c:pt idx="57044">
                  <c:v>47044700.132008001</c:v>
                </c:pt>
                <c:pt idx="57045">
                  <c:v>47039478.623810999</c:v>
                </c:pt>
                <c:pt idx="57046">
                  <c:v>47034249.788826004</c:v>
                </c:pt>
                <c:pt idx="57047">
                  <c:v>47029013.634804003</c:v>
                </c:pt>
                <c:pt idx="57048">
                  <c:v>47023770.169480003</c:v>
                </c:pt>
                <c:pt idx="57049">
                  <c:v>47018519.400578</c:v>
                </c:pt>
                <c:pt idx="57050">
                  <c:v>47013261.335810997</c:v>
                </c:pt>
                <c:pt idx="57051">
                  <c:v>47007995.98287499</c:v>
                </c:pt>
                <c:pt idx="57052">
                  <c:v>47002723.349455997</c:v>
                </c:pt>
                <c:pt idx="57053">
                  <c:v>46997443.443227999</c:v>
                </c:pt>
                <c:pt idx="57054">
                  <c:v>46992156.271849006</c:v>
                </c:pt>
                <c:pt idx="57055">
                  <c:v>46986861.842967995</c:v>
                </c:pt>
                <c:pt idx="57056">
                  <c:v>46981560.164219007</c:v>
                </c:pt>
                <c:pt idx="57057">
                  <c:v>46976251.243222997</c:v>
                </c:pt>
                <c:pt idx="57058">
                  <c:v>46970935.087590002</c:v>
                </c:pt>
                <c:pt idx="57059">
                  <c:v>46965611.704916999</c:v>
                </c:pt>
                <c:pt idx="57060">
                  <c:v>46960281.102786995</c:v>
                </c:pt>
                <c:pt idx="57061">
                  <c:v>46954943.288773999</c:v>
                </c:pt>
                <c:pt idx="57062">
                  <c:v>46949598.270434007</c:v>
                </c:pt>
                <c:pt idx="57063">
                  <c:v>46944246.055315994</c:v>
                </c:pt>
                <c:pt idx="57064">
                  <c:v>46938886.650953002</c:v>
                </c:pt>
                <c:pt idx="57065">
                  <c:v>46933520.064866997</c:v>
                </c:pt>
                <c:pt idx="57066">
                  <c:v>46928146.304567002</c:v>
                </c:pt>
                <c:pt idx="57067">
                  <c:v>46922765.377549998</c:v>
                </c:pt>
                <c:pt idx="57068">
                  <c:v>46917377.291301005</c:v>
                </c:pt>
                <c:pt idx="57069">
                  <c:v>46911982.053292997</c:v>
                </c:pt>
                <c:pt idx="57070">
                  <c:v>46906579.670984</c:v>
                </c:pt>
                <c:pt idx="57071">
                  <c:v>46901170.151822992</c:v>
                </c:pt>
                <c:pt idx="57072">
                  <c:v>46895753.503246002</c:v>
                </c:pt>
                <c:pt idx="57073">
                  <c:v>46890329.732675001</c:v>
                </c:pt>
                <c:pt idx="57074">
                  <c:v>46884898.847521991</c:v>
                </c:pt>
                <c:pt idx="57075">
                  <c:v>46879460.855184995</c:v>
                </c:pt>
                <c:pt idx="57076">
                  <c:v>46874015.763052002</c:v>
                </c:pt>
                <c:pt idx="57077">
                  <c:v>46868563.578497007</c:v>
                </c:pt>
                <c:pt idx="57078">
                  <c:v>46863104.308882989</c:v>
                </c:pt>
                <c:pt idx="57079">
                  <c:v>46857637.961559005</c:v>
                </c:pt>
                <c:pt idx="57080">
                  <c:v>46852164.543865994</c:v>
                </c:pt>
                <c:pt idx="57081">
                  <c:v>46846684.063129</c:v>
                </c:pt>
                <c:pt idx="57082">
                  <c:v>46841196.526662998</c:v>
                </c:pt>
                <c:pt idx="57083">
                  <c:v>46835701.941769995</c:v>
                </c:pt>
                <c:pt idx="57084">
                  <c:v>46830200.315741993</c:v>
                </c:pt>
                <c:pt idx="57085">
                  <c:v>46824691.655855998</c:v>
                </c:pt>
                <c:pt idx="57086">
                  <c:v>46819175.969380997</c:v>
                </c:pt>
                <c:pt idx="57087">
                  <c:v>46813653.263570003</c:v>
                </c:pt>
                <c:pt idx="57088">
                  <c:v>46808123.545668006</c:v>
                </c:pt>
                <c:pt idx="57089">
                  <c:v>46802586.822904997</c:v>
                </c:pt>
                <c:pt idx="57090">
                  <c:v>46797043.102501996</c:v>
                </c:pt>
                <c:pt idx="57091">
                  <c:v>46791492.391666003</c:v>
                </c:pt>
                <c:pt idx="57092">
                  <c:v>46785934.697594009</c:v>
                </c:pt>
                <c:pt idx="57093">
                  <c:v>46780370.02747</c:v>
                </c:pt>
                <c:pt idx="57094">
                  <c:v>46774798.388466991</c:v>
                </c:pt>
                <c:pt idx="57095">
                  <c:v>46769219.787745997</c:v>
                </c:pt>
                <c:pt idx="57096">
                  <c:v>46763634.232458003</c:v>
                </c:pt>
                <c:pt idx="57097">
                  <c:v>46758041.72973901</c:v>
                </c:pt>
                <c:pt idx="57098">
                  <c:v>46752442.28671699</c:v>
                </c:pt>
                <c:pt idx="57099">
                  <c:v>46746835.910505995</c:v>
                </c:pt>
                <c:pt idx="57100">
                  <c:v>46741222.608210005</c:v>
                </c:pt>
                <c:pt idx="57101">
                  <c:v>46735602.386920989</c:v>
                </c:pt>
                <c:pt idx="57102">
                  <c:v>46729975.253718995</c:v>
                </c:pt>
                <c:pt idx="57103">
                  <c:v>46724341.215673007</c:v>
                </c:pt>
                <c:pt idx="57104">
                  <c:v>46718700.279841006</c:v>
                </c:pt>
                <c:pt idx="57105">
                  <c:v>46713052.453268997</c:v>
                </c:pt>
                <c:pt idx="57106">
                  <c:v>46707397.742991999</c:v>
                </c:pt>
                <c:pt idx="57107">
                  <c:v>46701736.156033002</c:v>
                </c:pt>
                <c:pt idx="57108">
                  <c:v>46696067.699404009</c:v>
                </c:pt>
                <c:pt idx="57109">
                  <c:v>46690392.380107</c:v>
                </c:pt>
                <c:pt idx="57110">
                  <c:v>46684710.205132008</c:v>
                </c:pt>
                <c:pt idx="57111">
                  <c:v>46679021.181455001</c:v>
                </c:pt>
                <c:pt idx="57112">
                  <c:v>46673325.316044994</c:v>
                </c:pt>
                <c:pt idx="57113">
                  <c:v>46667622.615856998</c:v>
                </c:pt>
                <c:pt idx="57114">
                  <c:v>46661913.087837003</c:v>
                </c:pt>
                <c:pt idx="57115">
                  <c:v>46656196.738917008</c:v>
                </c:pt>
                <c:pt idx="57116">
                  <c:v>46650473.576020993</c:v>
                </c:pt>
                <c:pt idx="57117">
                  <c:v>46644743.606059</c:v>
                </c:pt>
                <c:pt idx="57118">
                  <c:v>46639006.835932001</c:v>
                </c:pt>
                <c:pt idx="57119">
                  <c:v>46633263.272529997</c:v>
                </c:pt>
                <c:pt idx="57120">
                  <c:v>46627512.922729991</c:v>
                </c:pt>
                <c:pt idx="57121">
                  <c:v>46621755.793399006</c:v>
                </c:pt>
                <c:pt idx="57122">
                  <c:v>46615991.891395003</c:v>
                </c:pt>
                <c:pt idx="57123">
                  <c:v>46610221.223561004</c:v>
                </c:pt>
                <c:pt idx="57124">
                  <c:v>46604443.796732999</c:v>
                </c:pt>
                <c:pt idx="57125">
                  <c:v>46598659.617733002</c:v>
                </c:pt>
                <c:pt idx="57126">
                  <c:v>46592868.693374999</c:v>
                </c:pt>
                <c:pt idx="57127">
                  <c:v>46587071.03046</c:v>
                </c:pt>
                <c:pt idx="57128">
                  <c:v>46581266.635778002</c:v>
                </c:pt>
                <c:pt idx="57129">
                  <c:v>46575455.516109996</c:v>
                </c:pt>
                <c:pt idx="57130">
                  <c:v>46569637.678225003</c:v>
                </c:pt>
                <c:pt idx="57131">
                  <c:v>46563813.128881</c:v>
                </c:pt>
                <c:pt idx="57132">
                  <c:v>46557981.874825992</c:v>
                </c:pt>
                <c:pt idx="57133">
                  <c:v>46552143.922796004</c:v>
                </c:pt>
                <c:pt idx="57134">
                  <c:v>46546299.279518008</c:v>
                </c:pt>
                <c:pt idx="57135">
                  <c:v>46540447.951707996</c:v>
                </c:pt>
                <c:pt idx="57136">
                  <c:v>46534589.946068995</c:v>
                </c:pt>
                <c:pt idx="57137">
                  <c:v>46528725.269297011</c:v>
                </c:pt>
                <c:pt idx="57138">
                  <c:v>46522853.928075001</c:v>
                </c:pt>
                <c:pt idx="57139">
                  <c:v>46516975.929076001</c:v>
                </c:pt>
                <c:pt idx="57140">
                  <c:v>46511091.278961003</c:v>
                </c:pt>
                <c:pt idx="57141">
                  <c:v>46505199.984383993</c:v>
                </c:pt>
                <c:pt idx="57142">
                  <c:v>46499302.051984996</c:v>
                </c:pt>
                <c:pt idx="57143">
                  <c:v>46493397.488394998</c:v>
                </c:pt>
                <c:pt idx="57144">
                  <c:v>46487486.300234005</c:v>
                </c:pt>
                <c:pt idx="57145">
                  <c:v>46481568.494112998</c:v>
                </c:pt>
                <c:pt idx="57146">
                  <c:v>46475644.076629996</c:v>
                </c:pt>
                <c:pt idx="57147">
                  <c:v>46469713.054373994</c:v>
                </c:pt>
                <c:pt idx="57148">
                  <c:v>46463775.433924995</c:v>
                </c:pt>
                <c:pt idx="57149">
                  <c:v>46457831.221849009</c:v>
                </c:pt>
                <c:pt idx="57150">
                  <c:v>46451880.424705997</c:v>
                </c:pt>
                <c:pt idx="57151">
                  <c:v>46445923.049043007</c:v>
                </c:pt>
                <c:pt idx="57152">
                  <c:v>46439959.101396002</c:v>
                </c:pt>
                <c:pt idx="57153">
                  <c:v>46433988.588292003</c:v>
                </c:pt>
                <c:pt idx="57154">
                  <c:v>46428011.516249001</c:v>
                </c:pt>
                <c:pt idx="57155">
                  <c:v>46422027.891771995</c:v>
                </c:pt>
                <c:pt idx="57156">
                  <c:v>46416037.721358009</c:v>
                </c:pt>
                <c:pt idx="57157">
                  <c:v>46410041.011492997</c:v>
                </c:pt>
                <c:pt idx="57158">
                  <c:v>46404037.768652007</c:v>
                </c:pt>
                <c:pt idx="57159">
                  <c:v>46398027.999301001</c:v>
                </c:pt>
                <c:pt idx="57160">
                  <c:v>46392011.709894009</c:v>
                </c:pt>
                <c:pt idx="57161">
                  <c:v>46385988.906878993</c:v>
                </c:pt>
                <c:pt idx="57162">
                  <c:v>46379959.596689001</c:v>
                </c:pt>
                <c:pt idx="57163">
                  <c:v>46373923.785750002</c:v>
                </c:pt>
                <c:pt idx="57164">
                  <c:v>46367881.480478004</c:v>
                </c:pt>
                <c:pt idx="57165">
                  <c:v>46361832.687275998</c:v>
                </c:pt>
                <c:pt idx="57166">
                  <c:v>46355777.412540004</c:v>
                </c:pt>
                <c:pt idx="57167">
                  <c:v>46349715.662655003</c:v>
                </c:pt>
                <c:pt idx="57168">
                  <c:v>46343647.443994999</c:v>
                </c:pt>
                <c:pt idx="57169">
                  <c:v>46337572.762927003</c:v>
                </c:pt>
                <c:pt idx="57170">
                  <c:v>46331491.625805005</c:v>
                </c:pt>
                <c:pt idx="57171">
                  <c:v>46325404.038975</c:v>
                </c:pt>
                <c:pt idx="57172">
                  <c:v>46319310.008770995</c:v>
                </c:pt>
                <c:pt idx="57173">
                  <c:v>46313209.541519001</c:v>
                </c:pt>
                <c:pt idx="57174">
                  <c:v>46307102.643535003</c:v>
                </c:pt>
                <c:pt idx="57175">
                  <c:v>46300989.321124002</c:v>
                </c:pt>
                <c:pt idx="57176">
                  <c:v>46294869.580581993</c:v>
                </c:pt>
                <c:pt idx="57177">
                  <c:v>46288743.428196006</c:v>
                </c:pt>
                <c:pt idx="57178">
                  <c:v>46282610.870242</c:v>
                </c:pt>
                <c:pt idx="57179">
                  <c:v>46276471.912986994</c:v>
                </c:pt>
                <c:pt idx="57180">
                  <c:v>46270326.562685996</c:v>
                </c:pt>
                <c:pt idx="57181">
                  <c:v>46264174.825588003</c:v>
                </c:pt>
                <c:pt idx="57182">
                  <c:v>46258016.707931004</c:v>
                </c:pt>
                <c:pt idx="57183">
                  <c:v>46251852.215940006</c:v>
                </c:pt>
                <c:pt idx="57184">
                  <c:v>46245681.355835997</c:v>
                </c:pt>
                <c:pt idx="57185">
                  <c:v>46239504.133825995</c:v>
                </c:pt>
                <c:pt idx="57186">
                  <c:v>46233320.556109004</c:v>
                </c:pt>
                <c:pt idx="57187">
                  <c:v>46227130.628875002</c:v>
                </c:pt>
                <c:pt idx="57188">
                  <c:v>46220934.358303994</c:v>
                </c:pt>
                <c:pt idx="57189">
                  <c:v>46214731.750564002</c:v>
                </c:pt>
                <c:pt idx="57190">
                  <c:v>46208522.811818004</c:v>
                </c:pt>
                <c:pt idx="57191">
                  <c:v>46202307.548215002</c:v>
                </c:pt>
                <c:pt idx="57192">
                  <c:v>46196085.965899006</c:v>
                </c:pt>
                <c:pt idx="57193">
                  <c:v>46189858.071000002</c:v>
                </c:pt>
                <c:pt idx="57194">
                  <c:v>46183623.869642004</c:v>
                </c:pt>
                <c:pt idx="57195">
                  <c:v>46177383.367936999</c:v>
                </c:pt>
                <c:pt idx="57196">
                  <c:v>46171136.571989998</c:v>
                </c:pt>
                <c:pt idx="57197">
                  <c:v>46164883.487894997</c:v>
                </c:pt>
                <c:pt idx="57198">
                  <c:v>46158624.121737011</c:v>
                </c:pt>
                <c:pt idx="57199">
                  <c:v>46152358.479591005</c:v>
                </c:pt>
                <c:pt idx="57200">
                  <c:v>46146086.567524001</c:v>
                </c:pt>
                <c:pt idx="57201">
                  <c:v>46139808.391593009</c:v>
                </c:pt>
                <c:pt idx="57202">
                  <c:v>46133523.957845993</c:v>
                </c:pt>
                <c:pt idx="57203">
                  <c:v>46127233.272319995</c:v>
                </c:pt>
                <c:pt idx="57204">
                  <c:v>46120936.341045998</c:v>
                </c:pt>
                <c:pt idx="57205">
                  <c:v>46114633.170042001</c:v>
                </c:pt>
                <c:pt idx="57206">
                  <c:v>46108323.765319005</c:v>
                </c:pt>
                <c:pt idx="57207">
                  <c:v>46102008.132879995</c:v>
                </c:pt>
                <c:pt idx="57208">
                  <c:v>46095686.278715</c:v>
                </c:pt>
                <c:pt idx="57209">
                  <c:v>46089358.208809003</c:v>
                </c:pt>
                <c:pt idx="57210">
                  <c:v>46083023.929134011</c:v>
                </c:pt>
                <c:pt idx="57211">
                  <c:v>46076683.445656002</c:v>
                </c:pt>
                <c:pt idx="57212">
                  <c:v>46070336.764331006</c:v>
                </c:pt>
                <c:pt idx="57213">
                  <c:v>46063983.891104005</c:v>
                </c:pt>
                <c:pt idx="57214">
                  <c:v>46057624.831913002</c:v>
                </c:pt>
                <c:pt idx="57215">
                  <c:v>46051259.592687003</c:v>
                </c:pt>
                <c:pt idx="57216">
                  <c:v>46044888.179345004</c:v>
                </c:pt>
                <c:pt idx="57217">
                  <c:v>46038510.597796999</c:v>
                </c:pt>
                <c:pt idx="57218">
                  <c:v>46032126.853944004</c:v>
                </c:pt>
                <c:pt idx="57219">
                  <c:v>46025736.953678995</c:v>
                </c:pt>
                <c:pt idx="57220">
                  <c:v>46019340.90288499</c:v>
                </c:pt>
                <c:pt idx="57221">
                  <c:v>46012938.707436003</c:v>
                </c:pt>
                <c:pt idx="57222">
                  <c:v>46006530.373198003</c:v>
                </c:pt>
                <c:pt idx="57223">
                  <c:v>46000115.906025991</c:v>
                </c:pt>
                <c:pt idx="57224">
                  <c:v>45993695.311769992</c:v>
                </c:pt>
                <c:pt idx="57225">
                  <c:v>45987268.596266001</c:v>
                </c:pt>
                <c:pt idx="57226">
                  <c:v>45980835.765346006</c:v>
                </c:pt>
                <c:pt idx="57227">
                  <c:v>45974396.824830003</c:v>
                </c:pt>
                <c:pt idx="57228">
                  <c:v>45967951.780529</c:v>
                </c:pt>
                <c:pt idx="57229">
                  <c:v>45961500.63824901</c:v>
                </c:pt>
                <c:pt idx="57230">
                  <c:v>45955043.403781988</c:v>
                </c:pt>
                <c:pt idx="57231">
                  <c:v>45948580.082913995</c:v>
                </c:pt>
                <c:pt idx="57232">
                  <c:v>45942110.681423999</c:v>
                </c:pt>
                <c:pt idx="57233">
                  <c:v>45935635.205078006</c:v>
                </c:pt>
                <c:pt idx="57234">
                  <c:v>45929153.659636006</c:v>
                </c:pt>
                <c:pt idx="57235">
                  <c:v>45922666.050848998</c:v>
                </c:pt>
                <c:pt idx="57236">
                  <c:v>45916172.384458996</c:v>
                </c:pt>
                <c:pt idx="57237">
                  <c:v>45909672.666199006</c:v>
                </c:pt>
                <c:pt idx="57238">
                  <c:v>45903166.901795</c:v>
                </c:pt>
                <c:pt idx="57239">
                  <c:v>45896655.096961997</c:v>
                </c:pt>
                <c:pt idx="57240">
                  <c:v>45890137.257407002</c:v>
                </c:pt>
                <c:pt idx="57241">
                  <c:v>45883613.388829991</c:v>
                </c:pt>
                <c:pt idx="57242">
                  <c:v>45877083.496919997</c:v>
                </c:pt>
                <c:pt idx="57243">
                  <c:v>45870547.587359995</c:v>
                </c:pt>
                <c:pt idx="57244">
                  <c:v>45864005.665821999</c:v>
                </c:pt>
                <c:pt idx="57245">
                  <c:v>45857457.737971</c:v>
                </c:pt>
                <c:pt idx="57246">
                  <c:v>45850903.809463002</c:v>
                </c:pt>
                <c:pt idx="57247">
                  <c:v>45844343.885945</c:v>
                </c:pt>
                <c:pt idx="57248">
                  <c:v>45837777.973058</c:v>
                </c:pt>
                <c:pt idx="57249">
                  <c:v>45831206.07643</c:v>
                </c:pt>
                <c:pt idx="57250">
                  <c:v>45824628.201684006</c:v>
                </c:pt>
                <c:pt idx="57251">
                  <c:v>45818044.354433998</c:v>
                </c:pt>
                <c:pt idx="57252">
                  <c:v>45811454.540285997</c:v>
                </c:pt>
                <c:pt idx="57253">
                  <c:v>45804858.764835007</c:v>
                </c:pt>
                <c:pt idx="57254">
                  <c:v>45798257.033670999</c:v>
                </c:pt>
                <c:pt idx="57255">
                  <c:v>45791649.352371983</c:v>
                </c:pt>
                <c:pt idx="57256">
                  <c:v>45785035.726512</c:v>
                </c:pt>
                <c:pt idx="57257">
                  <c:v>45778416.16165401</c:v>
                </c:pt>
                <c:pt idx="57258">
                  <c:v>45771790.663350999</c:v>
                </c:pt>
                <c:pt idx="57259">
                  <c:v>45765159.237152003</c:v>
                </c:pt>
                <c:pt idx="57260">
                  <c:v>45758521.888595</c:v>
                </c:pt>
                <c:pt idx="57261">
                  <c:v>45751878.623209007</c:v>
                </c:pt>
                <c:pt idx="57262">
                  <c:v>45745229.446515992</c:v>
                </c:pt>
                <c:pt idx="57263">
                  <c:v>45738574.364031002</c:v>
                </c:pt>
                <c:pt idx="57264">
                  <c:v>45731913.381258003</c:v>
                </c:pt>
                <c:pt idx="57265">
                  <c:v>45725246.503695011</c:v>
                </c:pt>
                <c:pt idx="57266">
                  <c:v>45718573.736831002</c:v>
                </c:pt>
                <c:pt idx="57267">
                  <c:v>45711895.086145997</c:v>
                </c:pt>
                <c:pt idx="57268">
                  <c:v>45705210.557112992</c:v>
                </c:pt>
                <c:pt idx="57269">
                  <c:v>45698520.155197009</c:v>
                </c:pt>
                <c:pt idx="57270">
                  <c:v>45691823.885853</c:v>
                </c:pt>
                <c:pt idx="57271">
                  <c:v>45685121.754531011</c:v>
                </c:pt>
                <c:pt idx="57272">
                  <c:v>45678413.766670011</c:v>
                </c:pt>
                <c:pt idx="57273">
                  <c:v>45671699.927701995</c:v>
                </c:pt>
                <c:pt idx="57274">
                  <c:v>45664980.243051998</c:v>
                </c:pt>
                <c:pt idx="57275">
                  <c:v>45658254.718135007</c:v>
                </c:pt>
                <c:pt idx="57276">
                  <c:v>45651523.358357996</c:v>
                </c:pt>
                <c:pt idx="57277">
                  <c:v>45644786.169123009</c:v>
                </c:pt>
                <c:pt idx="57278">
                  <c:v>45638043.155819997</c:v>
                </c:pt>
                <c:pt idx="57279">
                  <c:v>45631294.323833011</c:v>
                </c:pt>
                <c:pt idx="57280">
                  <c:v>45624539.678539008</c:v>
                </c:pt>
                <c:pt idx="57281">
                  <c:v>45617779.225305006</c:v>
                </c:pt>
                <c:pt idx="57282">
                  <c:v>45611012.969492003</c:v>
                </c:pt>
                <c:pt idx="57283">
                  <c:v>45604240.916449994</c:v>
                </c:pt>
                <c:pt idx="57284">
                  <c:v>45597463.071525</c:v>
                </c:pt>
                <c:pt idx="57285">
                  <c:v>45590679.440051995</c:v>
                </c:pt>
                <c:pt idx="57286">
                  <c:v>45583890.027359001</c:v>
                </c:pt>
                <c:pt idx="57287">
                  <c:v>45577094.838767998</c:v>
                </c:pt>
                <c:pt idx="57288">
                  <c:v>45570293.879591003</c:v>
                </c:pt>
                <c:pt idx="57289">
                  <c:v>45563487.155132003</c:v>
                </c:pt>
                <c:pt idx="57290">
                  <c:v>45556674.670688003</c:v>
                </c:pt>
                <c:pt idx="57291">
                  <c:v>45549856.431548007</c:v>
                </c:pt>
                <c:pt idx="57292">
                  <c:v>45543032.442994997</c:v>
                </c:pt>
                <c:pt idx="57293">
                  <c:v>45536202.710300006</c:v>
                </c:pt>
                <c:pt idx="57294">
                  <c:v>45529367.238729998</c:v>
                </c:pt>
                <c:pt idx="57295">
                  <c:v>45522526.033544004</c:v>
                </c:pt>
                <c:pt idx="57296">
                  <c:v>45515679.09999001</c:v>
                </c:pt>
                <c:pt idx="57297">
                  <c:v>45508826.443311989</c:v>
                </c:pt>
                <c:pt idx="57298">
                  <c:v>45501968.068744004</c:v>
                </c:pt>
                <c:pt idx="57299">
                  <c:v>45495103.981513999</c:v>
                </c:pt>
                <c:pt idx="57300">
                  <c:v>45488234.186841004</c:v>
                </c:pt>
                <c:pt idx="57301">
                  <c:v>45481358.68993701</c:v>
                </c:pt>
                <c:pt idx="57302">
                  <c:v>45474477.496005997</c:v>
                </c:pt>
                <c:pt idx="57303">
                  <c:v>45467590.610244006</c:v>
                </c:pt>
                <c:pt idx="57304">
                  <c:v>45460698.037840001</c:v>
                </c:pt>
                <c:pt idx="57305">
                  <c:v>45453799.783976004</c:v>
                </c:pt>
                <c:pt idx="57306">
                  <c:v>45446895.85382399</c:v>
                </c:pt>
                <c:pt idx="57307">
                  <c:v>45439986.252553001</c:v>
                </c:pt>
                <c:pt idx="57308">
                  <c:v>45433070.985318996</c:v>
                </c:pt>
                <c:pt idx="57309">
                  <c:v>45426150.057273</c:v>
                </c:pt>
                <c:pt idx="57310">
                  <c:v>45419223.473559998</c:v>
                </c:pt>
                <c:pt idx="57311">
                  <c:v>45412291.239315003</c:v>
                </c:pt>
                <c:pt idx="57312">
                  <c:v>45405353.359667003</c:v>
                </c:pt>
                <c:pt idx="57313">
                  <c:v>45398409.839736</c:v>
                </c:pt>
                <c:pt idx="57314">
                  <c:v>45391460.684636004</c:v>
                </c:pt>
                <c:pt idx="57315">
                  <c:v>45384505.899472997</c:v>
                </c:pt>
                <c:pt idx="57316">
                  <c:v>45377545.489345998</c:v>
                </c:pt>
                <c:pt idx="57317">
                  <c:v>45370579.459344998</c:v>
                </c:pt>
                <c:pt idx="57318">
                  <c:v>45363607.814553998</c:v>
                </c:pt>
                <c:pt idx="57319">
                  <c:v>45356630.560050003</c:v>
                </c:pt>
                <c:pt idx="57320">
                  <c:v>45349647.700901002</c:v>
                </c:pt>
                <c:pt idx="57321">
                  <c:v>45342659.242168002</c:v>
                </c:pt>
                <c:pt idx="57322">
                  <c:v>45335665.188906997</c:v>
                </c:pt>
                <c:pt idx="57323">
                  <c:v>45328665.546163999</c:v>
                </c:pt>
                <c:pt idx="57324">
                  <c:v>45321660.318977997</c:v>
                </c:pt>
                <c:pt idx="57325">
                  <c:v>45314649.512380987</c:v>
                </c:pt>
                <c:pt idx="57326">
                  <c:v>45307633.131398007</c:v>
                </c:pt>
                <c:pt idx="57327">
                  <c:v>45300611.181047007</c:v>
                </c:pt>
                <c:pt idx="57328">
                  <c:v>45293583.666338004</c:v>
                </c:pt>
                <c:pt idx="57329">
                  <c:v>45286550.592272997</c:v>
                </c:pt>
                <c:pt idx="57330">
                  <c:v>45279511.963849001</c:v>
                </c:pt>
                <c:pt idx="57331">
                  <c:v>45272467.786054</c:v>
                </c:pt>
                <c:pt idx="57332">
                  <c:v>45265418.063868999</c:v>
                </c:pt>
                <c:pt idx="57333">
                  <c:v>45258362.802268997</c:v>
                </c:pt>
                <c:pt idx="57334">
                  <c:v>45251302.006219</c:v>
                </c:pt>
                <c:pt idx="57335">
                  <c:v>45244235.680679999</c:v>
                </c:pt>
                <c:pt idx="57336">
                  <c:v>45237163.830604002</c:v>
                </c:pt>
                <c:pt idx="57337">
                  <c:v>45230086.460936002</c:v>
                </c:pt>
                <c:pt idx="57338">
                  <c:v>45223003.576614998</c:v>
                </c:pt>
                <c:pt idx="57339">
                  <c:v>45215915.182571992</c:v>
                </c:pt>
                <c:pt idx="57340">
                  <c:v>45208821.283728994</c:v>
                </c:pt>
                <c:pt idx="57341">
                  <c:v>45201721.885004997</c:v>
                </c:pt>
                <c:pt idx="57342">
                  <c:v>45194616.991309002</c:v>
                </c:pt>
                <c:pt idx="57343">
                  <c:v>45187506.607542999</c:v>
                </c:pt>
                <c:pt idx="57344">
                  <c:v>45180390.738603011</c:v>
                </c:pt>
                <c:pt idx="57345">
                  <c:v>45173269.38937699</c:v>
                </c:pt>
                <c:pt idx="57346">
                  <c:v>45166142.564746998</c:v>
                </c:pt>
                <c:pt idx="57347">
                  <c:v>45159010.269588009</c:v>
                </c:pt>
                <c:pt idx="57348">
                  <c:v>45151872.508764997</c:v>
                </c:pt>
                <c:pt idx="57349">
                  <c:v>45144729.287141003</c:v>
                </c:pt>
                <c:pt idx="57350">
                  <c:v>45137580.609568007</c:v>
                </c:pt>
                <c:pt idx="57351">
                  <c:v>45130426.480893001</c:v>
                </c:pt>
                <c:pt idx="57352">
                  <c:v>45123266.905955002</c:v>
                </c:pt>
                <c:pt idx="57353">
                  <c:v>45116101.889587</c:v>
                </c:pt>
                <c:pt idx="57354">
                  <c:v>45108931.436613999</c:v>
                </c:pt>
                <c:pt idx="57355">
                  <c:v>45101755.551853999</c:v>
                </c:pt>
                <c:pt idx="57356">
                  <c:v>45094574.240120001</c:v>
                </c:pt>
                <c:pt idx="57357">
                  <c:v>45087387.506217003</c:v>
                </c:pt>
                <c:pt idx="57358">
                  <c:v>45080195.354941994</c:v>
                </c:pt>
                <c:pt idx="57359">
                  <c:v>45072997.791086003</c:v>
                </c:pt>
                <c:pt idx="57360">
                  <c:v>45065794.819433011</c:v>
                </c:pt>
                <c:pt idx="57361">
                  <c:v>45058586.444760993</c:v>
                </c:pt>
                <c:pt idx="57362">
                  <c:v>45051372.671841003</c:v>
                </c:pt>
                <c:pt idx="57363">
                  <c:v>45044153.505435005</c:v>
                </c:pt>
                <c:pt idx="57364">
                  <c:v>45036928.950300992</c:v>
                </c:pt>
                <c:pt idx="57365">
                  <c:v>45029699.011188999</c:v>
                </c:pt>
                <c:pt idx="57366">
                  <c:v>45022463.692841999</c:v>
                </c:pt>
                <c:pt idx="57367">
                  <c:v>45015222.999997005</c:v>
                </c:pt>
                <c:pt idx="57368">
                  <c:v>45007976.937383004</c:v>
                </c:pt>
                <c:pt idx="57369">
                  <c:v>45000725.509723</c:v>
                </c:pt>
                <c:pt idx="57370">
                  <c:v>44993468.721733004</c:v>
                </c:pt>
                <c:pt idx="57371">
                  <c:v>44986206.578124002</c:v>
                </c:pt>
                <c:pt idx="57372">
                  <c:v>44978939.083596997</c:v>
                </c:pt>
                <c:pt idx="57373">
                  <c:v>44971666.242849998</c:v>
                </c:pt>
                <c:pt idx="57374">
                  <c:v>44964388.060570002</c:v>
                </c:pt>
                <c:pt idx="57375">
                  <c:v>44957104.541441999</c:v>
                </c:pt>
                <c:pt idx="57376">
                  <c:v>44949815.690140009</c:v>
                </c:pt>
                <c:pt idx="57377">
                  <c:v>44942521.511335</c:v>
                </c:pt>
                <c:pt idx="57378">
                  <c:v>44935222.009690009</c:v>
                </c:pt>
                <c:pt idx="57379">
                  <c:v>44927917.189859003</c:v>
                </c:pt>
                <c:pt idx="57380">
                  <c:v>44920607.056493998</c:v>
                </c:pt>
                <c:pt idx="57381">
                  <c:v>44913291.614236005</c:v>
                </c:pt>
                <c:pt idx="57382">
                  <c:v>44905970.86772199</c:v>
                </c:pt>
                <c:pt idx="57383">
                  <c:v>44898644.821583003</c:v>
                </c:pt>
                <c:pt idx="57384">
                  <c:v>44891313.480439998</c:v>
                </c:pt>
                <c:pt idx="57385">
                  <c:v>44883976.848910995</c:v>
                </c:pt>
                <c:pt idx="57386">
                  <c:v>44876634.931606002</c:v>
                </c:pt>
                <c:pt idx="57387">
                  <c:v>44869287.733128004</c:v>
                </c:pt>
                <c:pt idx="57388">
                  <c:v>44861935.258074</c:v>
                </c:pt>
                <c:pt idx="57389">
                  <c:v>44854577.511035003</c:v>
                </c:pt>
                <c:pt idx="57390">
                  <c:v>44847214.496595003</c:v>
                </c:pt>
                <c:pt idx="57391">
                  <c:v>44839846.219331004</c:v>
                </c:pt>
                <c:pt idx="57392">
                  <c:v>44832472.683813997</c:v>
                </c:pt>
                <c:pt idx="57393">
                  <c:v>44825093.894609004</c:v>
                </c:pt>
                <c:pt idx="57394">
                  <c:v>44817709.856274992</c:v>
                </c:pt>
                <c:pt idx="57395">
                  <c:v>44810320.573361993</c:v>
                </c:pt>
                <c:pt idx="57396">
                  <c:v>44802926.050415993</c:v>
                </c:pt>
                <c:pt idx="57397">
                  <c:v>44795526.291976005</c:v>
                </c:pt>
                <c:pt idx="57398">
                  <c:v>44788121.302573994</c:v>
                </c:pt>
                <c:pt idx="57399">
                  <c:v>44780711.086736992</c:v>
                </c:pt>
                <c:pt idx="57400">
                  <c:v>44773295.648983002</c:v>
                </c:pt>
                <c:pt idx="57401">
                  <c:v>44765874.993827</c:v>
                </c:pt>
                <c:pt idx="57402">
                  <c:v>44758449.125776</c:v>
                </c:pt>
                <c:pt idx="57403">
                  <c:v>44751018.049328998</c:v>
                </c:pt>
                <c:pt idx="57404">
                  <c:v>44743581.768981002</c:v>
                </c:pt>
                <c:pt idx="57405">
                  <c:v>44736140.289220005</c:v>
                </c:pt>
                <c:pt idx="57406">
                  <c:v>44728693.614528</c:v>
                </c:pt>
                <c:pt idx="57407">
                  <c:v>44721241.74938</c:v>
                </c:pt>
                <c:pt idx="57408">
                  <c:v>44713784.698245011</c:v>
                </c:pt>
                <c:pt idx="57409">
                  <c:v>44706322.465585999</c:v>
                </c:pt>
                <c:pt idx="57410">
                  <c:v>44698855.055858001</c:v>
                </c:pt>
                <c:pt idx="57411">
                  <c:v>44691382.473513998</c:v>
                </c:pt>
                <c:pt idx="57412">
                  <c:v>44683904.722995006</c:v>
                </c:pt>
                <c:pt idx="57413">
                  <c:v>44676421.808740996</c:v>
                </c:pt>
                <c:pt idx="57414">
                  <c:v>44668933.735183008</c:v>
                </c:pt>
                <c:pt idx="57415">
                  <c:v>44661440.506744996</c:v>
                </c:pt>
                <c:pt idx="57416">
                  <c:v>44653942.127847008</c:v>
                </c:pt>
                <c:pt idx="57417">
                  <c:v>44646438.602903001</c:v>
                </c:pt>
                <c:pt idx="57418">
                  <c:v>44638929.936317995</c:v>
                </c:pt>
                <c:pt idx="57419">
                  <c:v>44631416.132492997</c:v>
                </c:pt>
                <c:pt idx="57420">
                  <c:v>44623897.195822999</c:v>
                </c:pt>
                <c:pt idx="57421">
                  <c:v>44616373.130695008</c:v>
                </c:pt>
                <c:pt idx="57422">
                  <c:v>44608843.941492997</c:v>
                </c:pt>
                <c:pt idx="57423">
                  <c:v>44601309.632592</c:v>
                </c:pt>
                <c:pt idx="57424">
                  <c:v>44593770.208361</c:v>
                </c:pt>
                <c:pt idx="57425">
                  <c:v>44586225.673165999</c:v>
                </c:pt>
                <c:pt idx="57426">
                  <c:v>44578676.031361997</c:v>
                </c:pt>
                <c:pt idx="57427">
                  <c:v>44571121.287301995</c:v>
                </c:pt>
                <c:pt idx="57428">
                  <c:v>44563561.445331998</c:v>
                </c:pt>
                <c:pt idx="57429">
                  <c:v>44555996.509791002</c:v>
                </c:pt>
                <c:pt idx="57430">
                  <c:v>44548426.485011995</c:v>
                </c:pt>
                <c:pt idx="57431">
                  <c:v>44540851.37532299</c:v>
                </c:pt>
                <c:pt idx="57432">
                  <c:v>44533271.185044006</c:v>
                </c:pt>
                <c:pt idx="57433">
                  <c:v>44525685.918493003</c:v>
                </c:pt>
                <c:pt idx="57434">
                  <c:v>44518095.579976</c:v>
                </c:pt>
                <c:pt idx="57435">
                  <c:v>44510500.173799001</c:v>
                </c:pt>
                <c:pt idx="57436">
                  <c:v>44502899.70425801</c:v>
                </c:pt>
                <c:pt idx="57437">
                  <c:v>44495294.175645009</c:v>
                </c:pt>
                <c:pt idx="57438">
                  <c:v>44487683.592245005</c:v>
                </c:pt>
                <c:pt idx="57439">
                  <c:v>44480067.958337002</c:v>
                </c:pt>
                <c:pt idx="57440">
                  <c:v>44472447.278196007</c:v>
                </c:pt>
                <c:pt idx="57441">
                  <c:v>44464821.556087993</c:v>
                </c:pt>
                <c:pt idx="57442">
                  <c:v>44457190.796275005</c:v>
                </c:pt>
                <c:pt idx="57443">
                  <c:v>44449555.003013998</c:v>
                </c:pt>
                <c:pt idx="57444">
                  <c:v>44441914.180552997</c:v>
                </c:pt>
                <c:pt idx="57445">
                  <c:v>44434268.333136998</c:v>
                </c:pt>
                <c:pt idx="57446">
                  <c:v>44426617.465004005</c:v>
                </c:pt>
                <c:pt idx="57447">
                  <c:v>44418961.580384992</c:v>
                </c:pt>
                <c:pt idx="57448">
                  <c:v>44411300.683508001</c:v>
                </c:pt>
                <c:pt idx="57449">
                  <c:v>44403634.778593004</c:v>
                </c:pt>
                <c:pt idx="57450">
                  <c:v>44395963.869854003</c:v>
                </c:pt>
                <c:pt idx="57451">
                  <c:v>44388287.961500004</c:v>
                </c:pt>
                <c:pt idx="57452">
                  <c:v>44380607.057733998</c:v>
                </c:pt>
                <c:pt idx="57453">
                  <c:v>44372921.162753999</c:v>
                </c:pt>
                <c:pt idx="57454">
                  <c:v>44365230.280749999</c:v>
                </c:pt>
                <c:pt idx="57455">
                  <c:v>44357534.415908001</c:v>
                </c:pt>
                <c:pt idx="57456">
                  <c:v>44349833.572408997</c:v>
                </c:pt>
                <c:pt idx="57457">
                  <c:v>44342127.754424997</c:v>
                </c:pt>
                <c:pt idx="57458">
                  <c:v>44334416.966125995</c:v>
                </c:pt>
                <c:pt idx="57459">
                  <c:v>44326701.211674005</c:v>
                </c:pt>
                <c:pt idx="57460">
                  <c:v>44318980.495225005</c:v>
                </c:pt>
                <c:pt idx="57461">
                  <c:v>44311254.820929997</c:v>
                </c:pt>
                <c:pt idx="57462">
                  <c:v>44303524.192936003</c:v>
                </c:pt>
                <c:pt idx="57463">
                  <c:v>44295788.615380995</c:v>
                </c:pt>
                <c:pt idx="57464">
                  <c:v>44288048.092399001</c:v>
                </c:pt>
                <c:pt idx="57465">
                  <c:v>44280302.628119007</c:v>
                </c:pt>
                <c:pt idx="57466">
                  <c:v>44272552.226663008</c:v>
                </c:pt>
                <c:pt idx="57467">
                  <c:v>44264796.892148003</c:v>
                </c:pt>
                <c:pt idx="57468">
                  <c:v>44257036.628686003</c:v>
                </c:pt>
                <c:pt idx="57469">
                  <c:v>44249271.440380991</c:v>
                </c:pt>
                <c:pt idx="57470">
                  <c:v>44241501.331334002</c:v>
                </c:pt>
                <c:pt idx="57471">
                  <c:v>44233726.305638008</c:v>
                </c:pt>
                <c:pt idx="57472">
                  <c:v>44225946.367382996</c:v>
                </c:pt>
                <c:pt idx="57473">
                  <c:v>44218161.520652011</c:v>
                </c:pt>
                <c:pt idx="57474">
                  <c:v>44210371.769522004</c:v>
                </c:pt>
                <c:pt idx="57475">
                  <c:v>44202577.118065</c:v>
                </c:pt>
                <c:pt idx="57476">
                  <c:v>44194777.570347011</c:v>
                </c:pt>
                <c:pt idx="57477">
                  <c:v>44186973.130428001</c:v>
                </c:pt>
                <c:pt idx="57478">
                  <c:v>44179163.80236499</c:v>
                </c:pt>
                <c:pt idx="57479">
                  <c:v>44171349.590206005</c:v>
                </c:pt>
                <c:pt idx="57480">
                  <c:v>44163530.497995004</c:v>
                </c:pt>
                <c:pt idx="57481">
                  <c:v>44155706.529771</c:v>
                </c:pt>
                <c:pt idx="57482">
                  <c:v>44147877.689568006</c:v>
                </c:pt>
                <c:pt idx="57483">
                  <c:v>44140043.981410995</c:v>
                </c:pt>
                <c:pt idx="57484">
                  <c:v>44132205.409323998</c:v>
                </c:pt>
                <c:pt idx="57485">
                  <c:v>44124361.977322996</c:v>
                </c:pt>
                <c:pt idx="57486">
                  <c:v>44116513.689418003</c:v>
                </c:pt>
                <c:pt idx="57487">
                  <c:v>44108660.549615003</c:v>
                </c:pt>
                <c:pt idx="57488">
                  <c:v>44100802.561914004</c:v>
                </c:pt>
                <c:pt idx="57489">
                  <c:v>44092939.73031</c:v>
                </c:pt>
                <c:pt idx="57490">
                  <c:v>44085072.058790997</c:v>
                </c:pt>
                <c:pt idx="57491">
                  <c:v>44077199.551341996</c:v>
                </c:pt>
                <c:pt idx="57492">
                  <c:v>44069322.211940005</c:v>
                </c:pt>
                <c:pt idx="57493">
                  <c:v>44061440.044559002</c:v>
                </c:pt>
                <c:pt idx="57494">
                  <c:v>44053553.053163998</c:v>
                </c:pt>
                <c:pt idx="57495">
                  <c:v>44045661.241719998</c:v>
                </c:pt>
                <c:pt idx="57496">
                  <c:v>44037764.614180997</c:v>
                </c:pt>
                <c:pt idx="57497">
                  <c:v>44029863.174500003</c:v>
                </c:pt>
                <c:pt idx="57498">
                  <c:v>44021956.926621996</c:v>
                </c:pt>
                <c:pt idx="57499">
                  <c:v>44014045.87448699</c:v>
                </c:pt>
                <c:pt idx="57500">
                  <c:v>44006130.022031002</c:v>
                </c:pt>
                <c:pt idx="57501">
                  <c:v>43998209.37318299</c:v>
                </c:pt>
                <c:pt idx="57502">
                  <c:v>43990283.931867003</c:v>
                </c:pt>
                <c:pt idx="57503">
                  <c:v>43982353.702003002</c:v>
                </c:pt>
                <c:pt idx="57504">
                  <c:v>43974418.687504999</c:v>
                </c:pt>
                <c:pt idx="57505">
                  <c:v>43966478.892279997</c:v>
                </c:pt>
                <c:pt idx="57506">
                  <c:v>43958534.320231006</c:v>
                </c:pt>
                <c:pt idx="57507">
                  <c:v>43950584.975258008</c:v>
                </c:pt>
                <c:pt idx="57508">
                  <c:v>43942630.861251004</c:v>
                </c:pt>
                <c:pt idx="57509">
                  <c:v>43934671.982098997</c:v>
                </c:pt>
                <c:pt idx="57510">
                  <c:v>43926708.341683</c:v>
                </c:pt>
                <c:pt idx="57511">
                  <c:v>43918739.943879992</c:v>
                </c:pt>
                <c:pt idx="57512">
                  <c:v>43910766.792561002</c:v>
                </c:pt>
                <c:pt idx="57513">
                  <c:v>43902788.891592003</c:v>
                </c:pt>
                <c:pt idx="57514">
                  <c:v>43894806.244836003</c:v>
                </c:pt>
                <c:pt idx="57515">
                  <c:v>43886818.856145993</c:v>
                </c:pt>
                <c:pt idx="57516">
                  <c:v>43878826.729374006</c:v>
                </c:pt>
                <c:pt idx="57517">
                  <c:v>43870829.868364997</c:v>
                </c:pt>
                <c:pt idx="57518">
                  <c:v>43862828.27696</c:v>
                </c:pt>
                <c:pt idx="57519">
                  <c:v>43854821.958991997</c:v>
                </c:pt>
                <c:pt idx="57520">
                  <c:v>43846810.918292001</c:v>
                </c:pt>
                <c:pt idx="57521">
                  <c:v>43838795.158684999</c:v>
                </c:pt>
                <c:pt idx="57522">
                  <c:v>43830774.683988996</c:v>
                </c:pt>
                <c:pt idx="57523">
                  <c:v>43822749.498019002</c:v>
                </c:pt>
                <c:pt idx="57524">
                  <c:v>43814719.604584001</c:v>
                </c:pt>
                <c:pt idx="57525">
                  <c:v>43806685.007487997</c:v>
                </c:pt>
                <c:pt idx="57526">
                  <c:v>43798645.710529998</c:v>
                </c:pt>
                <c:pt idx="57527">
                  <c:v>43790601.717504002</c:v>
                </c:pt>
                <c:pt idx="57528">
                  <c:v>43782553.032196999</c:v>
                </c:pt>
                <c:pt idx="57529">
                  <c:v>43774499.658394001</c:v>
                </c:pt>
                <c:pt idx="57530">
                  <c:v>43766441.599872999</c:v>
                </c:pt>
                <c:pt idx="57531">
                  <c:v>43758378.860407002</c:v>
                </c:pt>
                <c:pt idx="57532">
                  <c:v>43750311.443764992</c:v>
                </c:pt>
                <c:pt idx="57533">
                  <c:v>43742239.35370899</c:v>
                </c:pt>
                <c:pt idx="57534">
                  <c:v>43734162.593998007</c:v>
                </c:pt>
                <c:pt idx="57535">
                  <c:v>43726081.168384001</c:v>
                </c:pt>
                <c:pt idx="57536">
                  <c:v>43717995.080615997</c:v>
                </c:pt>
                <c:pt idx="57537">
                  <c:v>43709904.334435999</c:v>
                </c:pt>
                <c:pt idx="57538">
                  <c:v>43701808.933582991</c:v>
                </c:pt>
                <c:pt idx="57539">
                  <c:v>43693708.881788991</c:v>
                </c:pt>
                <c:pt idx="57540">
                  <c:v>43685604.182782993</c:v>
                </c:pt>
                <c:pt idx="57541">
                  <c:v>43677494.840285994</c:v>
                </c:pt>
                <c:pt idx="57542">
                  <c:v>43669380.858017996</c:v>
                </c:pt>
                <c:pt idx="57543">
                  <c:v>43661262.239690006</c:v>
                </c:pt>
                <c:pt idx="57544">
                  <c:v>43653138.989010997</c:v>
                </c:pt>
                <c:pt idx="57545">
                  <c:v>43645011.109683007</c:v>
                </c:pt>
                <c:pt idx="57546">
                  <c:v>43636878.605405003</c:v>
                </c:pt>
                <c:pt idx="57547">
                  <c:v>43628741.479869999</c:v>
                </c:pt>
                <c:pt idx="57548">
                  <c:v>43620599.736764997</c:v>
                </c:pt>
                <c:pt idx="57549">
                  <c:v>43612453.379773997</c:v>
                </c:pt>
                <c:pt idx="57550">
                  <c:v>43604302.412574992</c:v>
                </c:pt>
                <c:pt idx="57551">
                  <c:v>43596146.838841997</c:v>
                </c:pt>
                <c:pt idx="57552">
                  <c:v>43587986.662242003</c:v>
                </c:pt>
                <c:pt idx="57553">
                  <c:v>43579821.886438996</c:v>
                </c:pt>
                <c:pt idx="57554">
                  <c:v>43571652.515091002</c:v>
                </c:pt>
                <c:pt idx="57555">
                  <c:v>43563478.551853001</c:v>
                </c:pt>
                <c:pt idx="57556">
                  <c:v>43555300.000372991</c:v>
                </c:pt>
                <c:pt idx="57557">
                  <c:v>43547116.864295006</c:v>
                </c:pt>
                <c:pt idx="57558">
                  <c:v>43538929.147257008</c:v>
                </c:pt>
                <c:pt idx="57559">
                  <c:v>43530736.852894992</c:v>
                </c:pt>
                <c:pt idx="57560">
                  <c:v>43522539.984837003</c:v>
                </c:pt>
                <c:pt idx="57561">
                  <c:v>43514338.546708994</c:v>
                </c:pt>
                <c:pt idx="57562">
                  <c:v>43506132.542127997</c:v>
                </c:pt>
                <c:pt idx="57563">
                  <c:v>43497921.974711992</c:v>
                </c:pt>
                <c:pt idx="57564">
                  <c:v>43489706.848067999</c:v>
                </c:pt>
                <c:pt idx="57565">
                  <c:v>43481487.165803008</c:v>
                </c:pt>
                <c:pt idx="57566">
                  <c:v>43473262.931518003</c:v>
                </c:pt>
                <c:pt idx="57567">
                  <c:v>43465034.148805998</c:v>
                </c:pt>
                <c:pt idx="57568">
                  <c:v>43456800.821260005</c:v>
                </c:pt>
                <c:pt idx="57569">
                  <c:v>43448562.952465996</c:v>
                </c:pt>
                <c:pt idx="57570">
                  <c:v>43440320.546003997</c:v>
                </c:pt>
                <c:pt idx="57571">
                  <c:v>43432073.605451003</c:v>
                </c:pt>
                <c:pt idx="57572">
                  <c:v>43423822.134378999</c:v>
                </c:pt>
                <c:pt idx="57573">
                  <c:v>43415566.136354998</c:v>
                </c:pt>
                <c:pt idx="57574">
                  <c:v>43407305.614941001</c:v>
                </c:pt>
                <c:pt idx="57575">
                  <c:v>43399040.573695004</c:v>
                </c:pt>
                <c:pt idx="57576">
                  <c:v>43390771.016168997</c:v>
                </c:pt>
                <c:pt idx="57577">
                  <c:v>43382496.945910998</c:v>
                </c:pt>
                <c:pt idx="57578">
                  <c:v>43374218.366464995</c:v>
                </c:pt>
                <c:pt idx="57579">
                  <c:v>43365935.281369001</c:v>
                </c:pt>
                <c:pt idx="57580">
                  <c:v>43357647.69415801</c:v>
                </c:pt>
                <c:pt idx="57581">
                  <c:v>43349355.60836</c:v>
                </c:pt>
                <c:pt idx="57582">
                  <c:v>43341059.027501002</c:v>
                </c:pt>
                <c:pt idx="57583">
                  <c:v>43332757.9551</c:v>
                </c:pt>
                <c:pt idx="57584">
                  <c:v>43324452.394671999</c:v>
                </c:pt>
                <c:pt idx="57585">
                  <c:v>43316142.34972699</c:v>
                </c:pt>
                <c:pt idx="57586">
                  <c:v>43307827.823772989</c:v>
                </c:pt>
                <c:pt idx="57587">
                  <c:v>43299508.820309997</c:v>
                </c:pt>
                <c:pt idx="57588">
                  <c:v>43291185.342834994</c:v>
                </c:pt>
                <c:pt idx="57589">
                  <c:v>43282857.394839011</c:v>
                </c:pt>
                <c:pt idx="57590">
                  <c:v>43274524.979810998</c:v>
                </c:pt>
                <c:pt idx="57591">
                  <c:v>43266188.101233006</c:v>
                </c:pt>
                <c:pt idx="57592">
                  <c:v>43257846.762583002</c:v>
                </c:pt>
                <c:pt idx="57593">
                  <c:v>43249500.967334002</c:v>
                </c:pt>
                <c:pt idx="57594">
                  <c:v>43241150.718956999</c:v>
                </c:pt>
                <c:pt idx="57595">
                  <c:v>43232796.020915002</c:v>
                </c:pt>
                <c:pt idx="57596">
                  <c:v>43224436.876667</c:v>
                </c:pt>
                <c:pt idx="57597">
                  <c:v>43216073.289670005</c:v>
                </c:pt>
                <c:pt idx="57598">
                  <c:v>43207705.263374999</c:v>
                </c:pt>
                <c:pt idx="57599">
                  <c:v>43199332.801225998</c:v>
                </c:pt>
                <c:pt idx="57600">
                  <c:v>43190955.906665996</c:v>
                </c:pt>
                <c:pt idx="57601">
                  <c:v>43182574.583131999</c:v>
                </c:pt>
                <c:pt idx="57602">
                  <c:v>43174188.834055997</c:v>
                </c:pt>
                <c:pt idx="57603">
                  <c:v>43165798.662867002</c:v>
                </c:pt>
                <c:pt idx="57604">
                  <c:v>43157404.072987996</c:v>
                </c:pt>
                <c:pt idx="57605">
                  <c:v>43149005.067837007</c:v>
                </c:pt>
                <c:pt idx="57606">
                  <c:v>43140601.650830001</c:v>
                </c:pt>
                <c:pt idx="57607">
                  <c:v>43132193.825377002</c:v>
                </c:pt>
                <c:pt idx="57608">
                  <c:v>43123781.594881997</c:v>
                </c:pt>
                <c:pt idx="57609">
                  <c:v>43115364.962745994</c:v>
                </c:pt>
                <c:pt idx="57610">
                  <c:v>43106943.93236699</c:v>
                </c:pt>
                <c:pt idx="57611">
                  <c:v>43098518.507137008</c:v>
                </c:pt>
                <c:pt idx="57612">
                  <c:v>43090088.690443009</c:v>
                </c:pt>
                <c:pt idx="57613">
                  <c:v>43081654.485666998</c:v>
                </c:pt>
                <c:pt idx="57614">
                  <c:v>43073215.896190003</c:v>
                </c:pt>
                <c:pt idx="57615">
                  <c:v>43064772.925384998</c:v>
                </c:pt>
                <c:pt idx="57616">
                  <c:v>43056325.576620996</c:v>
                </c:pt>
                <c:pt idx="57617">
                  <c:v>43047873.853264995</c:v>
                </c:pt>
                <c:pt idx="57618">
                  <c:v>43039417.758678004</c:v>
                </c:pt>
                <c:pt idx="57619">
                  <c:v>43030957.296215005</c:v>
                </c:pt>
                <c:pt idx="57620">
                  <c:v>43022492.469229005</c:v>
                </c:pt>
                <c:pt idx="57621">
                  <c:v>43014023.281068005</c:v>
                </c:pt>
                <c:pt idx="57622">
                  <c:v>43005549.735076003</c:v>
                </c:pt>
                <c:pt idx="57623">
                  <c:v>42997071.834590003</c:v>
                </c:pt>
                <c:pt idx="57624">
                  <c:v>42988589.582947001</c:v>
                </c:pt>
                <c:pt idx="57625">
                  <c:v>42980102.983474992</c:v>
                </c:pt>
                <c:pt idx="57626">
                  <c:v>42971612.039502002</c:v>
                </c:pt>
                <c:pt idx="57627">
                  <c:v>42963116.754348002</c:v>
                </c:pt>
                <c:pt idx="57628">
                  <c:v>42954617.131329998</c:v>
                </c:pt>
                <c:pt idx="57629">
                  <c:v>42946113.173761994</c:v>
                </c:pt>
                <c:pt idx="57630">
                  <c:v>42937604.884951994</c:v>
                </c:pt>
                <c:pt idx="57631">
                  <c:v>42929092.268204018</c:v>
                </c:pt>
                <c:pt idx="57632">
                  <c:v>42920575.326817997</c:v>
                </c:pt>
                <c:pt idx="57633">
                  <c:v>42912054.064089999</c:v>
                </c:pt>
                <c:pt idx="57634">
                  <c:v>42903528.483309992</c:v>
                </c:pt>
                <c:pt idx="57635">
                  <c:v>42894998.587765992</c:v>
                </c:pt>
                <c:pt idx="57636">
                  <c:v>42886464.380740993</c:v>
                </c:pt>
                <c:pt idx="57637">
                  <c:v>42877925.865511</c:v>
                </c:pt>
                <c:pt idx="57638">
                  <c:v>42869383.045353003</c:v>
                </c:pt>
                <c:pt idx="57639">
                  <c:v>42860835.923535004</c:v>
                </c:pt>
                <c:pt idx="57640">
                  <c:v>42852284.50332199</c:v>
                </c:pt>
                <c:pt idx="57641">
                  <c:v>42843728.787977003</c:v>
                </c:pt>
                <c:pt idx="57642">
                  <c:v>42835168.780755997</c:v>
                </c:pt>
                <c:pt idx="57643">
                  <c:v>42826604.484911993</c:v>
                </c:pt>
                <c:pt idx="57644">
                  <c:v>42818035.903694004</c:v>
                </c:pt>
                <c:pt idx="57645">
                  <c:v>42809463.040344998</c:v>
                </c:pt>
                <c:pt idx="57646">
                  <c:v>42800885.898105003</c:v>
                </c:pt>
                <c:pt idx="57647">
                  <c:v>42792304.480210997</c:v>
                </c:pt>
                <c:pt idx="57648">
                  <c:v>42783718.789895006</c:v>
                </c:pt>
                <c:pt idx="57649">
                  <c:v>42775128.830381989</c:v>
                </c:pt>
                <c:pt idx="57650">
                  <c:v>42766534.604897007</c:v>
                </c:pt>
                <c:pt idx="57651">
                  <c:v>42757936.116659001</c:v>
                </c:pt>
                <c:pt idx="57652">
                  <c:v>42749333.368881993</c:v>
                </c:pt>
                <c:pt idx="57653">
                  <c:v>42740726.364776991</c:v>
                </c:pt>
                <c:pt idx="57654">
                  <c:v>42732115.107551001</c:v>
                </c:pt>
                <c:pt idx="57655">
                  <c:v>42723499.600405</c:v>
                </c:pt>
                <c:pt idx="57656">
                  <c:v>42714879.846538</c:v>
                </c:pt>
                <c:pt idx="57657">
                  <c:v>42706255.849144004</c:v>
                </c:pt>
                <c:pt idx="57658">
                  <c:v>42697627.611412004</c:v>
                </c:pt>
                <c:pt idx="57659">
                  <c:v>42688995.136528999</c:v>
                </c:pt>
                <c:pt idx="57660">
                  <c:v>42680358.427675001</c:v>
                </c:pt>
                <c:pt idx="57661">
                  <c:v>42671717.488027997</c:v>
                </c:pt>
                <c:pt idx="57662">
                  <c:v>42663072.320760995</c:v>
                </c:pt>
                <c:pt idx="57663">
                  <c:v>42654422.929044008</c:v>
                </c:pt>
                <c:pt idx="57664">
                  <c:v>42645769.316040993</c:v>
                </c:pt>
                <c:pt idx="57665">
                  <c:v>42637111.484912992</c:v>
                </c:pt>
                <c:pt idx="57666">
                  <c:v>42628449.438817002</c:v>
                </c:pt>
                <c:pt idx="57667">
                  <c:v>42619783.180907011</c:v>
                </c:pt>
                <c:pt idx="57668">
                  <c:v>42611112.714328997</c:v>
                </c:pt>
                <c:pt idx="57669">
                  <c:v>42602438.042230003</c:v>
                </c:pt>
                <c:pt idx="57670">
                  <c:v>42593759.167749003</c:v>
                </c:pt>
                <c:pt idx="57671">
                  <c:v>42585076.094022997</c:v>
                </c:pt>
                <c:pt idx="57672">
                  <c:v>42576388.824184</c:v>
                </c:pt>
                <c:pt idx="57673">
                  <c:v>42567697.361360997</c:v>
                </c:pt>
                <c:pt idx="57674">
                  <c:v>42559001.708677009</c:v>
                </c:pt>
                <c:pt idx="57675">
                  <c:v>42550301.86925301</c:v>
                </c:pt>
                <c:pt idx="57676">
                  <c:v>42541597.846205004</c:v>
                </c:pt>
                <c:pt idx="57677">
                  <c:v>42532889.642645001</c:v>
                </c:pt>
                <c:pt idx="57678">
                  <c:v>42524177.261681005</c:v>
                </c:pt>
                <c:pt idx="57679">
                  <c:v>42515460.706418</c:v>
                </c:pt>
                <c:pt idx="57680">
                  <c:v>42506739.979954004</c:v>
                </c:pt>
                <c:pt idx="57681">
                  <c:v>42498015.085386992</c:v>
                </c:pt>
                <c:pt idx="57682">
                  <c:v>42489286.025809005</c:v>
                </c:pt>
                <c:pt idx="57683">
                  <c:v>42480552.804306991</c:v>
                </c:pt>
                <c:pt idx="57684">
                  <c:v>42471815.423965</c:v>
                </c:pt>
                <c:pt idx="57685">
                  <c:v>42463073.887863994</c:v>
                </c:pt>
                <c:pt idx="57686">
                  <c:v>42454328.199079007</c:v>
                </c:pt>
                <c:pt idx="57687">
                  <c:v>42445578.360684</c:v>
                </c:pt>
                <c:pt idx="57688">
                  <c:v>42436824.375744998</c:v>
                </c:pt>
                <c:pt idx="57689">
                  <c:v>42428066.247327</c:v>
                </c:pt>
                <c:pt idx="57690">
                  <c:v>42419303.978491001</c:v>
                </c:pt>
                <c:pt idx="57691">
                  <c:v>42410537.572292</c:v>
                </c:pt>
                <c:pt idx="57692">
                  <c:v>42401767.031783</c:v>
                </c:pt>
                <c:pt idx="57693">
                  <c:v>42392992.360013001</c:v>
                </c:pt>
                <c:pt idx="57694">
                  <c:v>42384213.560024999</c:v>
                </c:pt>
                <c:pt idx="57695">
                  <c:v>42375430.634861998</c:v>
                </c:pt>
                <c:pt idx="57696">
                  <c:v>42366643.587558001</c:v>
                </c:pt>
                <c:pt idx="57697">
                  <c:v>42357852.421147004</c:v>
                </c:pt>
                <c:pt idx="57698">
                  <c:v>42349057.138658009</c:v>
                </c:pt>
                <c:pt idx="57699">
                  <c:v>42340257.743115</c:v>
                </c:pt>
                <c:pt idx="57700">
                  <c:v>42331454.237540007</c:v>
                </c:pt>
                <c:pt idx="57701">
                  <c:v>42322646.624951005</c:v>
                </c:pt>
                <c:pt idx="57702">
                  <c:v>42313834.908358999</c:v>
                </c:pt>
                <c:pt idx="57703">
                  <c:v>42305019.090774</c:v>
                </c:pt>
                <c:pt idx="57704">
                  <c:v>42296199.17520301</c:v>
                </c:pt>
                <c:pt idx="57705">
                  <c:v>42287375.164646007</c:v>
                </c:pt>
                <c:pt idx="57706">
                  <c:v>42278547.062101997</c:v>
                </c:pt>
                <c:pt idx="57707">
                  <c:v>42269714.870563999</c:v>
                </c:pt>
                <c:pt idx="57708">
                  <c:v>42260878.593023002</c:v>
                </c:pt>
                <c:pt idx="57709">
                  <c:v>42252038.232464001</c:v>
                </c:pt>
                <c:pt idx="57710">
                  <c:v>42243193.791871004</c:v>
                </c:pt>
                <c:pt idx="57711">
                  <c:v>42234345.274222001</c:v>
                </c:pt>
                <c:pt idx="57712">
                  <c:v>42225492.682490997</c:v>
                </c:pt>
                <c:pt idx="57713">
                  <c:v>42216636.019649006</c:v>
                </c:pt>
                <c:pt idx="57714">
                  <c:v>42207775.288664006</c:v>
                </c:pt>
                <c:pt idx="57715">
                  <c:v>42198910.492499001</c:v>
                </c:pt>
                <c:pt idx="57716">
                  <c:v>42190041.634112999</c:v>
                </c:pt>
                <c:pt idx="57717">
                  <c:v>42181168.716463</c:v>
                </c:pt>
                <c:pt idx="57718">
                  <c:v>42172291.7425</c:v>
                </c:pt>
                <c:pt idx="57719">
                  <c:v>42163410.715172</c:v>
                </c:pt>
                <c:pt idx="57720">
                  <c:v>42154525.637423001</c:v>
                </c:pt>
                <c:pt idx="57721">
                  <c:v>42145636.512194999</c:v>
                </c:pt>
                <c:pt idx="57722">
                  <c:v>42136743.34242399</c:v>
                </c:pt>
                <c:pt idx="57723">
                  <c:v>42127846.131043009</c:v>
                </c:pt>
                <c:pt idx="57724">
                  <c:v>42118944.880981989</c:v>
                </c:pt>
                <c:pt idx="57725">
                  <c:v>42110039.595165007</c:v>
                </c:pt>
                <c:pt idx="57726">
                  <c:v>42101130.276515</c:v>
                </c:pt>
                <c:pt idx="57727">
                  <c:v>42092216.927951001</c:v>
                </c:pt>
                <c:pt idx="57728">
                  <c:v>42083299.552384987</c:v>
                </c:pt>
                <c:pt idx="57729">
                  <c:v>42074378.15272899</c:v>
                </c:pt>
                <c:pt idx="57730">
                  <c:v>42065452.731890008</c:v>
                </c:pt>
                <c:pt idx="57731">
                  <c:v>42056523.292770997</c:v>
                </c:pt>
                <c:pt idx="57732">
                  <c:v>42047589.838270999</c:v>
                </c:pt>
                <c:pt idx="57733">
                  <c:v>42038652.371285997</c:v>
                </c:pt>
                <c:pt idx="57734">
                  <c:v>42029710.894708</c:v>
                </c:pt>
                <c:pt idx="57735">
                  <c:v>42020765.411425993</c:v>
                </c:pt>
                <c:pt idx="57736">
                  <c:v>42011815.924323</c:v>
                </c:pt>
                <c:pt idx="57737">
                  <c:v>42002862.436281994</c:v>
                </c:pt>
                <c:pt idx="57738">
                  <c:v>41993904.950178996</c:v>
                </c:pt>
                <c:pt idx="57739">
                  <c:v>41984943.468888</c:v>
                </c:pt>
                <c:pt idx="57740">
                  <c:v>41975977.995279007</c:v>
                </c:pt>
                <c:pt idx="57741">
                  <c:v>41967008.532219</c:v>
                </c:pt>
                <c:pt idx="57742">
                  <c:v>41958035.082568996</c:v>
                </c:pt>
                <c:pt idx="57743">
                  <c:v>41949057.649189003</c:v>
                </c:pt>
                <c:pt idx="57744">
                  <c:v>41940076.23493401</c:v>
                </c:pt>
                <c:pt idx="57745">
                  <c:v>41931090.842655994</c:v>
                </c:pt>
                <c:pt idx="57746">
                  <c:v>41922101.475202002</c:v>
                </c:pt>
                <c:pt idx="57747">
                  <c:v>41913108.135418005</c:v>
                </c:pt>
                <c:pt idx="57748">
                  <c:v>41904110.826144002</c:v>
                </c:pt>
                <c:pt idx="57749">
                  <c:v>41895109.550218001</c:v>
                </c:pt>
                <c:pt idx="57750">
                  <c:v>41886104.310471989</c:v>
                </c:pt>
                <c:pt idx="57751">
                  <c:v>41877095.109736003</c:v>
                </c:pt>
                <c:pt idx="57752">
                  <c:v>41868081.950838</c:v>
                </c:pt>
                <c:pt idx="57753">
                  <c:v>41859064.836599</c:v>
                </c:pt>
                <c:pt idx="57754">
                  <c:v>41850043.76984001</c:v>
                </c:pt>
                <c:pt idx="57755">
                  <c:v>41841018.753373995</c:v>
                </c:pt>
                <c:pt idx="57756">
                  <c:v>41831989.790016003</c:v>
                </c:pt>
                <c:pt idx="57757">
                  <c:v>41822956.882570989</c:v>
                </c:pt>
                <c:pt idx="57758">
                  <c:v>41813920.033846997</c:v>
                </c:pt>
                <c:pt idx="57759">
                  <c:v>41804879.246642999</c:v>
                </c:pt>
                <c:pt idx="57760">
                  <c:v>41795834.523758002</c:v>
                </c:pt>
                <c:pt idx="57761">
                  <c:v>41786785.867984995</c:v>
                </c:pt>
                <c:pt idx="57762">
                  <c:v>41777733.282115996</c:v>
                </c:pt>
                <c:pt idx="57763">
                  <c:v>41768676.768937007</c:v>
                </c:pt>
                <c:pt idx="57764">
                  <c:v>41759616.331231005</c:v>
                </c:pt>
                <c:pt idx="57765">
                  <c:v>41750551.971778996</c:v>
                </c:pt>
                <c:pt idx="57766">
                  <c:v>41741483.693356998</c:v>
                </c:pt>
                <c:pt idx="57767">
                  <c:v>41732411.498738006</c:v>
                </c:pt>
                <c:pt idx="57768">
                  <c:v>41723335.390692003</c:v>
                </c:pt>
                <c:pt idx="57769">
                  <c:v>41714255.371982992</c:v>
                </c:pt>
                <c:pt idx="57770">
                  <c:v>41705171.445373997</c:v>
                </c:pt>
                <c:pt idx="57771">
                  <c:v>41696083.613624997</c:v>
                </c:pt>
                <c:pt idx="57772">
                  <c:v>41686991.879490003</c:v>
                </c:pt>
                <c:pt idx="57773">
                  <c:v>41677896.245721996</c:v>
                </c:pt>
                <c:pt idx="57774">
                  <c:v>41668796.715068005</c:v>
                </c:pt>
                <c:pt idx="57775">
                  <c:v>41659693.290274009</c:v>
                </c:pt>
                <c:pt idx="57776">
                  <c:v>41650585.974079996</c:v>
                </c:pt>
                <c:pt idx="57777">
                  <c:v>41641474.769226007</c:v>
                </c:pt>
                <c:pt idx="57778">
                  <c:v>41632359.678444006</c:v>
                </c:pt>
                <c:pt idx="57779">
                  <c:v>41623240.704466</c:v>
                </c:pt>
                <c:pt idx="57780">
                  <c:v>41614117.850019991</c:v>
                </c:pt>
                <c:pt idx="57781">
                  <c:v>41604991.117828995</c:v>
                </c:pt>
                <c:pt idx="57782">
                  <c:v>41595860.510614</c:v>
                </c:pt>
                <c:pt idx="57783">
                  <c:v>41586726.031093009</c:v>
                </c:pt>
                <c:pt idx="57784">
                  <c:v>41577587.681978002</c:v>
                </c:pt>
                <c:pt idx="57785">
                  <c:v>41568445.465980999</c:v>
                </c:pt>
                <c:pt idx="57786">
                  <c:v>41559299.385807</c:v>
                </c:pt>
                <c:pt idx="57787">
                  <c:v>41550149.444159999</c:v>
                </c:pt>
                <c:pt idx="57788">
                  <c:v>41540995.643740997</c:v>
                </c:pt>
                <c:pt idx="57789">
                  <c:v>41531837.987245999</c:v>
                </c:pt>
                <c:pt idx="57790">
                  <c:v>41522676.477366991</c:v>
                </c:pt>
                <c:pt idx="57791">
                  <c:v>41513511.116794996</c:v>
                </c:pt>
                <c:pt idx="57792">
                  <c:v>41504341.908216</c:v>
                </c:pt>
                <c:pt idx="57793">
                  <c:v>41495168.854311988</c:v>
                </c:pt>
                <c:pt idx="57794">
                  <c:v>41485991.957763992</c:v>
                </c:pt>
                <c:pt idx="57795">
                  <c:v>41476811.221247017</c:v>
                </c:pt>
                <c:pt idx="57796">
                  <c:v>41467626.647434011</c:v>
                </c:pt>
                <c:pt idx="57797">
                  <c:v>41458438.238995008</c:v>
                </c:pt>
                <c:pt idx="57798">
                  <c:v>41449245.998595007</c:v>
                </c:pt>
                <c:pt idx="57799">
                  <c:v>41440049.928897008</c:v>
                </c:pt>
                <c:pt idx="57800">
                  <c:v>41430850.032560997</c:v>
                </c:pt>
                <c:pt idx="57801">
                  <c:v>41421646.312241994</c:v>
                </c:pt>
                <c:pt idx="57802">
                  <c:v>41412438.77059301</c:v>
                </c:pt>
                <c:pt idx="57803">
                  <c:v>41403227.410262004</c:v>
                </c:pt>
                <c:pt idx="57804">
                  <c:v>41394012.233896002</c:v>
                </c:pt>
                <c:pt idx="57805">
                  <c:v>41384793.24413801</c:v>
                </c:pt>
                <c:pt idx="57806">
                  <c:v>41375570.443625994</c:v>
                </c:pt>
                <c:pt idx="57807">
                  <c:v>41366343.834996</c:v>
                </c:pt>
                <c:pt idx="57808">
                  <c:v>41357113.420880996</c:v>
                </c:pt>
                <c:pt idx="57809">
                  <c:v>41347879.203910001</c:v>
                </c:pt>
                <c:pt idx="57810">
                  <c:v>41338641.186708994</c:v>
                </c:pt>
                <c:pt idx="57811">
                  <c:v>41329399.3719</c:v>
                </c:pt>
                <c:pt idx="57812">
                  <c:v>41320153.762102</c:v>
                </c:pt>
                <c:pt idx="57813">
                  <c:v>41310904.359931998</c:v>
                </c:pt>
                <c:pt idx="57814">
                  <c:v>41301651.168003008</c:v>
                </c:pt>
                <c:pt idx="57815">
                  <c:v>41292394.188921995</c:v>
                </c:pt>
                <c:pt idx="57816">
                  <c:v>41283133.425297014</c:v>
                </c:pt>
                <c:pt idx="57817">
                  <c:v>41273868.879730999</c:v>
                </c:pt>
                <c:pt idx="57818">
                  <c:v>41264600.55482199</c:v>
                </c:pt>
                <c:pt idx="57819">
                  <c:v>41255328.453165993</c:v>
                </c:pt>
                <c:pt idx="57820">
                  <c:v>41246052.577358</c:v>
                </c:pt>
                <c:pt idx="57821">
                  <c:v>41236772.929986998</c:v>
                </c:pt>
                <c:pt idx="57822">
                  <c:v>41227489.513638005</c:v>
                </c:pt>
                <c:pt idx="57823">
                  <c:v>41218202.330894999</c:v>
                </c:pt>
                <c:pt idx="57824">
                  <c:v>41208911.384337999</c:v>
                </c:pt>
                <c:pt idx="57825">
                  <c:v>41199616.676544003</c:v>
                </c:pt>
                <c:pt idx="57826">
                  <c:v>41190318.210085995</c:v>
                </c:pt>
                <c:pt idx="57827">
                  <c:v>41181015.987534001</c:v>
                </c:pt>
                <c:pt idx="57828">
                  <c:v>41171710.011454999</c:v>
                </c:pt>
                <c:pt idx="57829">
                  <c:v>41162400.284411997</c:v>
                </c:pt>
                <c:pt idx="57830">
                  <c:v>41153086.808967002</c:v>
                </c:pt>
                <c:pt idx="57831">
                  <c:v>41143769.587677002</c:v>
                </c:pt>
                <c:pt idx="57832">
                  <c:v>41134448.623094007</c:v>
                </c:pt>
                <c:pt idx="57833">
                  <c:v>41125123.917770989</c:v>
                </c:pt>
                <c:pt idx="57834">
                  <c:v>41115795.474255003</c:v>
                </c:pt>
                <c:pt idx="57835">
                  <c:v>41106463.295090005</c:v>
                </c:pt>
                <c:pt idx="57836">
                  <c:v>41097127.382817991</c:v>
                </c:pt>
                <c:pt idx="57837">
                  <c:v>41087787.739976004</c:v>
                </c:pt>
                <c:pt idx="57838">
                  <c:v>41078444.369099006</c:v>
                </c:pt>
                <c:pt idx="57839">
                  <c:v>41069097.272718996</c:v>
                </c:pt>
                <c:pt idx="57840">
                  <c:v>41059746.453364991</c:v>
                </c:pt>
                <c:pt idx="57841">
                  <c:v>41050391.913560994</c:v>
                </c:pt>
                <c:pt idx="57842">
                  <c:v>41041033.655828997</c:v>
                </c:pt>
                <c:pt idx="57843">
                  <c:v>41031671.682689004</c:v>
                </c:pt>
                <c:pt idx="57844">
                  <c:v>41022305.996656999</c:v>
                </c:pt>
                <c:pt idx="57845">
                  <c:v>41012936.600244008</c:v>
                </c:pt>
                <c:pt idx="57846">
                  <c:v>41003563.495961003</c:v>
                </c:pt>
                <c:pt idx="57847">
                  <c:v>40994186.686313994</c:v>
                </c:pt>
                <c:pt idx="57848">
                  <c:v>40984806.173804998</c:v>
                </c:pt>
                <c:pt idx="57849">
                  <c:v>40975421.960935004</c:v>
                </c:pt>
                <c:pt idx="57850">
                  <c:v>40966034.0502</c:v>
                </c:pt>
                <c:pt idx="57851">
                  <c:v>40956642.444095001</c:v>
                </c:pt>
                <c:pt idx="57852">
                  <c:v>40947247.145110011</c:v>
                </c:pt>
                <c:pt idx="57853">
                  <c:v>40937848.155731998</c:v>
                </c:pt>
                <c:pt idx="57854">
                  <c:v>40928445.478445999</c:v>
                </c:pt>
                <c:pt idx="57855">
                  <c:v>40919039.115732998</c:v>
                </c:pt>
                <c:pt idx="57856">
                  <c:v>40909629.070070997</c:v>
                </c:pt>
                <c:pt idx="57857">
                  <c:v>40900215.343934998</c:v>
                </c:pt>
                <c:pt idx="57858">
                  <c:v>40890797.939798005</c:v>
                </c:pt>
                <c:pt idx="57859">
                  <c:v>40881376.860126004</c:v>
                </c:pt>
                <c:pt idx="57860">
                  <c:v>40871952.107387997</c:v>
                </c:pt>
                <c:pt idx="57861">
                  <c:v>40862523.684044003</c:v>
                </c:pt>
                <c:pt idx="57862">
                  <c:v>40853091.592555001</c:v>
                </c:pt>
                <c:pt idx="57863">
                  <c:v>40843655.835377</c:v>
                </c:pt>
                <c:pt idx="57864">
                  <c:v>40834216.414963998</c:v>
                </c:pt>
                <c:pt idx="57865">
                  <c:v>40824773.333764993</c:v>
                </c:pt>
                <c:pt idx="57866">
                  <c:v>40815326.594228007</c:v>
                </c:pt>
                <c:pt idx="57867">
                  <c:v>40805876.198798008</c:v>
                </c:pt>
                <c:pt idx="57868">
                  <c:v>40796422.149914004</c:v>
                </c:pt>
                <c:pt idx="57869">
                  <c:v>40786964.450014994</c:v>
                </c:pt>
                <c:pt idx="57870">
                  <c:v>40777503.101537004</c:v>
                </c:pt>
                <c:pt idx="57871">
                  <c:v>40768038.106911004</c:v>
                </c:pt>
                <c:pt idx="57872">
                  <c:v>40758569.468566</c:v>
                </c:pt>
                <c:pt idx="57873">
                  <c:v>40749097.188927002</c:v>
                </c:pt>
                <c:pt idx="57874">
                  <c:v>40739621.270418003</c:v>
                </c:pt>
                <c:pt idx="57875">
                  <c:v>40730141.715458006</c:v>
                </c:pt>
                <c:pt idx="57876">
                  <c:v>40720658.526464999</c:v>
                </c:pt>
                <c:pt idx="57877">
                  <c:v>40711171.705851011</c:v>
                </c:pt>
                <c:pt idx="57878">
                  <c:v>40701681.256026991</c:v>
                </c:pt>
                <c:pt idx="57879">
                  <c:v>40692187.179402001</c:v>
                </c:pt>
                <c:pt idx="57880">
                  <c:v>40682689.478379004</c:v>
                </c:pt>
                <c:pt idx="57881">
                  <c:v>40673188.155360997</c:v>
                </c:pt>
                <c:pt idx="57882">
                  <c:v>40663683.212745994</c:v>
                </c:pt>
                <c:pt idx="57883">
                  <c:v>40654174.652929991</c:v>
                </c:pt>
                <c:pt idx="57884">
                  <c:v>40644662.478303999</c:v>
                </c:pt>
                <c:pt idx="57885">
                  <c:v>40635146.69126001</c:v>
                </c:pt>
                <c:pt idx="57886">
                  <c:v>40625627.294184007</c:v>
                </c:pt>
                <c:pt idx="57887">
                  <c:v>40616104.289458007</c:v>
                </c:pt>
                <c:pt idx="57888">
                  <c:v>40606577.679465003</c:v>
                </c:pt>
                <c:pt idx="57889">
                  <c:v>40597047.466581993</c:v>
                </c:pt>
                <c:pt idx="57890">
                  <c:v>40587513.653182991</c:v>
                </c:pt>
                <c:pt idx="57891">
                  <c:v>40577976.241640009</c:v>
                </c:pt>
                <c:pt idx="57892">
                  <c:v>40568435.234321997</c:v>
                </c:pt>
                <c:pt idx="57893">
                  <c:v>40558890.633595005</c:v>
                </c:pt>
                <c:pt idx="57894">
                  <c:v>40549342.441820994</c:v>
                </c:pt>
                <c:pt idx="57895">
                  <c:v>40539790.661362</c:v>
                </c:pt>
                <c:pt idx="57896">
                  <c:v>40530235.294573009</c:v>
                </c:pt>
                <c:pt idx="57897">
                  <c:v>40520676.343808994</c:v>
                </c:pt>
                <c:pt idx="57898">
                  <c:v>40511113.811419994</c:v>
                </c:pt>
                <c:pt idx="57899">
                  <c:v>40501547.699756004</c:v>
                </c:pt>
                <c:pt idx="57900">
                  <c:v>40491978.011160001</c:v>
                </c:pt>
                <c:pt idx="57901">
                  <c:v>40482404.747975998</c:v>
                </c:pt>
                <c:pt idx="57902">
                  <c:v>40472827.912542991</c:v>
                </c:pt>
                <c:pt idx="57903">
                  <c:v>40463247.507198006</c:v>
                </c:pt>
                <c:pt idx="57904">
                  <c:v>40453663.534272999</c:v>
                </c:pt>
                <c:pt idx="57905">
                  <c:v>40444075.996099003</c:v>
                </c:pt>
                <c:pt idx="57906">
                  <c:v>40434484.895005003</c:v>
                </c:pt>
                <c:pt idx="57907">
                  <c:v>40424890.233314</c:v>
                </c:pt>
                <c:pt idx="57908">
                  <c:v>40415292.013349995</c:v>
                </c:pt>
                <c:pt idx="57909">
                  <c:v>40405690.237429999</c:v>
                </c:pt>
                <c:pt idx="57910">
                  <c:v>40396084.907870993</c:v>
                </c:pt>
                <c:pt idx="57911">
                  <c:v>40386476.026985995</c:v>
                </c:pt>
                <c:pt idx="57912">
                  <c:v>40376863.597085997</c:v>
                </c:pt>
                <c:pt idx="57913">
                  <c:v>40367247.620476998</c:v>
                </c:pt>
                <c:pt idx="57914">
                  <c:v>40357628.099465005</c:v>
                </c:pt>
                <c:pt idx="57915">
                  <c:v>40348005.036350995</c:v>
                </c:pt>
                <c:pt idx="57916">
                  <c:v>40338378.433434002</c:v>
                </c:pt>
                <c:pt idx="57917">
                  <c:v>40328748.293010004</c:v>
                </c:pt>
                <c:pt idx="57918">
                  <c:v>40319114.617370993</c:v>
                </c:pt>
                <c:pt idx="57919">
                  <c:v>40309477.408808999</c:v>
                </c:pt>
                <c:pt idx="57920">
                  <c:v>40299836.669610009</c:v>
                </c:pt>
                <c:pt idx="57921">
                  <c:v>40290192.402059004</c:v>
                </c:pt>
                <c:pt idx="57922">
                  <c:v>40280544.608438008</c:v>
                </c:pt>
                <c:pt idx="57923">
                  <c:v>40270893.291026011</c:v>
                </c:pt>
                <c:pt idx="57924">
                  <c:v>40261238.452096991</c:v>
                </c:pt>
                <c:pt idx="57925">
                  <c:v>40251580.093925998</c:v>
                </c:pt>
                <c:pt idx="57926">
                  <c:v>40241918.218782991</c:v>
                </c:pt>
                <c:pt idx="57927">
                  <c:v>40232252.828935005</c:v>
                </c:pt>
                <c:pt idx="57928">
                  <c:v>40222583.926648006</c:v>
                </c:pt>
                <c:pt idx="57929">
                  <c:v>40212911.514180996</c:v>
                </c:pt>
                <c:pt idx="57930">
                  <c:v>40203235.593796</c:v>
                </c:pt>
                <c:pt idx="57931">
                  <c:v>40193556.167746998</c:v>
                </c:pt>
                <c:pt idx="57932">
                  <c:v>40183873.238288008</c:v>
                </c:pt>
                <c:pt idx="57933">
                  <c:v>40174186.807670996</c:v>
                </c:pt>
                <c:pt idx="57934">
                  <c:v>40164496.878141001</c:v>
                </c:pt>
                <c:pt idx="57935">
                  <c:v>40154803.451944999</c:v>
                </c:pt>
                <c:pt idx="57936">
                  <c:v>40145106.531324998</c:v>
                </c:pt>
                <c:pt idx="57937">
                  <c:v>40135406.118519001</c:v>
                </c:pt>
                <c:pt idx="57938">
                  <c:v>40125702.215764999</c:v>
                </c:pt>
                <c:pt idx="57939">
                  <c:v>40115994.825296007</c:v>
                </c:pt>
                <c:pt idx="57940">
                  <c:v>40106283.949343003</c:v>
                </c:pt>
                <c:pt idx="57941">
                  <c:v>40096569.590135008</c:v>
                </c:pt>
                <c:pt idx="57942">
                  <c:v>40086851.749897011</c:v>
                </c:pt>
                <c:pt idx="57943">
                  <c:v>40077130.430849999</c:v>
                </c:pt>
                <c:pt idx="57944">
                  <c:v>40067405.635217018</c:v>
                </c:pt>
                <c:pt idx="57945">
                  <c:v>40057677.365212001</c:v>
                </c:pt>
                <c:pt idx="57946">
                  <c:v>40047945.623052001</c:v>
                </c:pt>
                <c:pt idx="57947">
                  <c:v>40038210.410947002</c:v>
                </c:pt>
                <c:pt idx="57948">
                  <c:v>40028471.731106006</c:v>
                </c:pt>
                <c:pt idx="57949">
                  <c:v>40018729.585735001</c:v>
                </c:pt>
                <c:pt idx="57950">
                  <c:v>40008983.977038011</c:v>
                </c:pt>
                <c:pt idx="57951">
                  <c:v>39999234.907214999</c:v>
                </c:pt>
                <c:pt idx="57952">
                  <c:v>39989482.378464997</c:v>
                </c:pt>
                <c:pt idx="57953">
                  <c:v>39979726.392980993</c:v>
                </c:pt>
                <c:pt idx="57954">
                  <c:v>39969966.952956989</c:v>
                </c:pt>
                <c:pt idx="57955">
                  <c:v>39960204.060583003</c:v>
                </c:pt>
                <c:pt idx="57956">
                  <c:v>39950437.718044005</c:v>
                </c:pt>
                <c:pt idx="57957">
                  <c:v>39940667.927525997</c:v>
                </c:pt>
                <c:pt idx="57958">
                  <c:v>39930894.691210009</c:v>
                </c:pt>
                <c:pt idx="57959">
                  <c:v>39921118.011274002</c:v>
                </c:pt>
                <c:pt idx="57960">
                  <c:v>39911337.889895</c:v>
                </c:pt>
                <c:pt idx="57961">
                  <c:v>39901554.329245009</c:v>
                </c:pt>
                <c:pt idx="57962">
                  <c:v>39891767.331496999</c:v>
                </c:pt>
                <c:pt idx="57963">
                  <c:v>39881976.898817003</c:v>
                </c:pt>
                <c:pt idx="57964">
                  <c:v>39872183.033370994</c:v>
                </c:pt>
                <c:pt idx="57965">
                  <c:v>39862385.737320997</c:v>
                </c:pt>
                <c:pt idx="57966">
                  <c:v>39852585.012826994</c:v>
                </c:pt>
                <c:pt idx="57967">
                  <c:v>39842780.862045996</c:v>
                </c:pt>
                <c:pt idx="57968">
                  <c:v>39832973.287133008</c:v>
                </c:pt>
                <c:pt idx="57969">
                  <c:v>39823162.290240012</c:v>
                </c:pt>
                <c:pt idx="57970">
                  <c:v>39813347.873514995</c:v>
                </c:pt>
                <c:pt idx="57971">
                  <c:v>39803530.039105006</c:v>
                </c:pt>
                <c:pt idx="57972">
                  <c:v>39793708.789155006</c:v>
                </c:pt>
                <c:pt idx="57973">
                  <c:v>39783884.125804007</c:v>
                </c:pt>
                <c:pt idx="57974">
                  <c:v>39774056.051191002</c:v>
                </c:pt>
                <c:pt idx="57975">
                  <c:v>39764224.567451999</c:v>
                </c:pt>
                <c:pt idx="57976">
                  <c:v>39754389.676720992</c:v>
                </c:pt>
                <c:pt idx="57977">
                  <c:v>39744551.381127</c:v>
                </c:pt>
                <c:pt idx="57978">
                  <c:v>39734709.682798997</c:v>
                </c:pt>
                <c:pt idx="57979">
                  <c:v>39724864.583860993</c:v>
                </c:pt>
                <c:pt idx="57980">
                  <c:v>39715016.086435996</c:v>
                </c:pt>
                <c:pt idx="57981">
                  <c:v>39705164.192644008</c:v>
                </c:pt>
                <c:pt idx="57982">
                  <c:v>39695308.904602997</c:v>
                </c:pt>
                <c:pt idx="57983">
                  <c:v>39685450.224426001</c:v>
                </c:pt>
                <c:pt idx="57984">
                  <c:v>39675588.154224999</c:v>
                </c:pt>
                <c:pt idx="57985">
                  <c:v>39665722.696111001</c:v>
                </c:pt>
                <c:pt idx="57986">
                  <c:v>39655853.852189995</c:v>
                </c:pt>
                <c:pt idx="57987">
                  <c:v>39645981.624565005</c:v>
                </c:pt>
                <c:pt idx="57988">
                  <c:v>39636106.015338011</c:v>
                </c:pt>
                <c:pt idx="57989">
                  <c:v>39626227.026608005</c:v>
                </c:pt>
                <c:pt idx="57990">
                  <c:v>39616344.660471998</c:v>
                </c:pt>
                <c:pt idx="57991">
                  <c:v>39606458.919023</c:v>
                </c:pt>
                <c:pt idx="57992">
                  <c:v>39596569.804350995</c:v>
                </c:pt>
                <c:pt idx="57993">
                  <c:v>39586677.318545997</c:v>
                </c:pt>
                <c:pt idx="57994">
                  <c:v>39576781.463693008</c:v>
                </c:pt>
                <c:pt idx="57995">
                  <c:v>39566882.241875999</c:v>
                </c:pt>
                <c:pt idx="57996">
                  <c:v>39556979.655174002</c:v>
                </c:pt>
                <c:pt idx="57997">
                  <c:v>39547073.705666006</c:v>
                </c:pt>
                <c:pt idx="57998">
                  <c:v>39537164.395428002</c:v>
                </c:pt>
                <c:pt idx="57999">
                  <c:v>39527251.726532005</c:v>
                </c:pt>
                <c:pt idx="58000">
                  <c:v>39517335.701049007</c:v>
                </c:pt>
                <c:pt idx="58001">
                  <c:v>39507416.321046002</c:v>
                </c:pt>
                <c:pt idx="58002">
                  <c:v>39497493.588588998</c:v>
                </c:pt>
                <c:pt idx="58003">
                  <c:v>39487567.505740002</c:v>
                </c:pt>
                <c:pt idx="58004">
                  <c:v>39477638.074558005</c:v>
                </c:pt>
                <c:pt idx="58005">
                  <c:v>39467705.297102004</c:v>
                </c:pt>
                <c:pt idx="58006">
                  <c:v>39457769.175426997</c:v>
                </c:pt>
                <c:pt idx="58007">
                  <c:v>39447829.711584002</c:v>
                </c:pt>
                <c:pt idx="58008">
                  <c:v>39437886.907623</c:v>
                </c:pt>
                <c:pt idx="58009">
                  <c:v>39427940.765592009</c:v>
                </c:pt>
                <c:pt idx="58010">
                  <c:v>39417991.287536003</c:v>
                </c:pt>
                <c:pt idx="58011">
                  <c:v>39408038.475495003</c:v>
                </c:pt>
                <c:pt idx="58012">
                  <c:v>39398082.331510998</c:v>
                </c:pt>
                <c:pt idx="58013">
                  <c:v>39388122.857619993</c:v>
                </c:pt>
                <c:pt idx="58014">
                  <c:v>39378160.055855997</c:v>
                </c:pt>
                <c:pt idx="58015">
                  <c:v>39368193.928252004</c:v>
                </c:pt>
                <c:pt idx="58016">
                  <c:v>39358224.476835996</c:v>
                </c:pt>
                <c:pt idx="58017">
                  <c:v>39348251.703637004</c:v>
                </c:pt>
                <c:pt idx="58018">
                  <c:v>39338275.610676996</c:v>
                </c:pt>
                <c:pt idx="58019">
                  <c:v>39328296.199980006</c:v>
                </c:pt>
                <c:pt idx="58020">
                  <c:v>39318313.473563999</c:v>
                </c:pt>
                <c:pt idx="58021">
                  <c:v>39308327.433447003</c:v>
                </c:pt>
                <c:pt idx="58022">
                  <c:v>39298338.081642002</c:v>
                </c:pt>
                <c:pt idx="58023">
                  <c:v>39288345.420161001</c:v>
                </c:pt>
                <c:pt idx="58024">
                  <c:v>39278349.451013997</c:v>
                </c:pt>
                <c:pt idx="58025">
                  <c:v>39268350.176208004</c:v>
                </c:pt>
                <c:pt idx="58026">
                  <c:v>39258347.597746</c:v>
                </c:pt>
                <c:pt idx="58027">
                  <c:v>39248341.717632003</c:v>
                </c:pt>
                <c:pt idx="58028">
                  <c:v>39238332.537863001</c:v>
                </c:pt>
                <c:pt idx="58029">
                  <c:v>39228320.060437009</c:v>
                </c:pt>
                <c:pt idx="58030">
                  <c:v>39218304.287348002</c:v>
                </c:pt>
                <c:pt idx="58031">
                  <c:v>39208285.220589004</c:v>
                </c:pt>
                <c:pt idx="58032">
                  <c:v>39198262.862147003</c:v>
                </c:pt>
                <c:pt idx="58033">
                  <c:v>39188237.214011997</c:v>
                </c:pt>
                <c:pt idx="58034">
                  <c:v>39178208.278166011</c:v>
                </c:pt>
                <c:pt idx="58035">
                  <c:v>39168176.056591995</c:v>
                </c:pt>
                <c:pt idx="58036">
                  <c:v>39158140.551269002</c:v>
                </c:pt>
                <c:pt idx="58037">
                  <c:v>39148101.764174007</c:v>
                </c:pt>
                <c:pt idx="58038">
                  <c:v>39138059.697282001</c:v>
                </c:pt>
                <c:pt idx="58039">
                  <c:v>39128014.352565989</c:v>
                </c:pt>
                <c:pt idx="58040">
                  <c:v>39117965.731994011</c:v>
                </c:pt>
                <c:pt idx="58041">
                  <c:v>39107913.837532997</c:v>
                </c:pt>
                <c:pt idx="58042">
                  <c:v>39097858.671150006</c:v>
                </c:pt>
                <c:pt idx="58043">
                  <c:v>39087800.234805003</c:v>
                </c:pt>
                <c:pt idx="58044">
                  <c:v>39077738.530459002</c:v>
                </c:pt>
                <c:pt idx="58045">
                  <c:v>39067673.560069002</c:v>
                </c:pt>
                <c:pt idx="58046">
                  <c:v>39057605.325591005</c:v>
                </c:pt>
                <c:pt idx="58047">
                  <c:v>39047533.828975998</c:v>
                </c:pt>
                <c:pt idx="58048">
                  <c:v>39037459.072175004</c:v>
                </c:pt>
                <c:pt idx="58049">
                  <c:v>39027381.057135001</c:v>
                </c:pt>
                <c:pt idx="58050">
                  <c:v>39017299.785802998</c:v>
                </c:pt>
                <c:pt idx="58051">
                  <c:v>39007215.260119006</c:v>
                </c:pt>
                <c:pt idx="58052">
                  <c:v>38997127.482025988</c:v>
                </c:pt>
                <c:pt idx="58053">
                  <c:v>38987036.453460991</c:v>
                </c:pt>
                <c:pt idx="58054">
                  <c:v>38976942.176358998</c:v>
                </c:pt>
                <c:pt idx="58055">
                  <c:v>38966844.652654</c:v>
                </c:pt>
                <c:pt idx="58056">
                  <c:v>38956743.884277001</c:v>
                </c:pt>
                <c:pt idx="58057">
                  <c:v>38946639.873154998</c:v>
                </c:pt>
                <c:pt idx="58058">
                  <c:v>38936532.621216007</c:v>
                </c:pt>
                <c:pt idx="58059">
                  <c:v>38926422.130380996</c:v>
                </c:pt>
                <c:pt idx="58060">
                  <c:v>38916308.402572989</c:v>
                </c:pt>
                <c:pt idx="58061">
                  <c:v>38906191.439710997</c:v>
                </c:pt>
                <c:pt idx="58062">
                  <c:v>38896071.243708998</c:v>
                </c:pt>
                <c:pt idx="58063">
                  <c:v>38885947.816483989</c:v>
                </c:pt>
                <c:pt idx="58064">
                  <c:v>38875821.159945011</c:v>
                </c:pt>
                <c:pt idx="58065">
                  <c:v>38865691.276003003</c:v>
                </c:pt>
                <c:pt idx="58066">
                  <c:v>38855558.166564003</c:v>
                </c:pt>
                <c:pt idx="58067">
                  <c:v>38845421.833532996</c:v>
                </c:pt>
                <c:pt idx="58068">
                  <c:v>38835282.278811</c:v>
                </c:pt>
                <c:pt idx="58069">
                  <c:v>38825139.504299007</c:v>
                </c:pt>
                <c:pt idx="58070">
                  <c:v>38814993.511892997</c:v>
                </c:pt>
                <c:pt idx="58071">
                  <c:v>38804844.303488992</c:v>
                </c:pt>
                <c:pt idx="58072">
                  <c:v>38794691.880978994</c:v>
                </c:pt>
                <c:pt idx="58073">
                  <c:v>38784536.246254005</c:v>
                </c:pt>
                <c:pt idx="58074">
                  <c:v>38774377.401201002</c:v>
                </c:pt>
                <c:pt idx="58075">
                  <c:v>38764215.34770599</c:v>
                </c:pt>
                <c:pt idx="58076">
                  <c:v>38754050.087651998</c:v>
                </c:pt>
                <c:pt idx="58077">
                  <c:v>38743881.622919999</c:v>
                </c:pt>
                <c:pt idx="58078">
                  <c:v>38733709.955387995</c:v>
                </c:pt>
                <c:pt idx="58079">
                  <c:v>38723535.086931996</c:v>
                </c:pt>
                <c:pt idx="58080">
                  <c:v>38713357.019427001</c:v>
                </c:pt>
                <c:pt idx="58081">
                  <c:v>38703175.754743002</c:v>
                </c:pt>
                <c:pt idx="58082">
                  <c:v>38692991.294751003</c:v>
                </c:pt>
                <c:pt idx="58083">
                  <c:v>38682803.641314998</c:v>
                </c:pt>
                <c:pt idx="58084">
                  <c:v>38672612.796301998</c:v>
                </c:pt>
                <c:pt idx="58085">
                  <c:v>38662418.761573009</c:v>
                </c:pt>
                <c:pt idx="58086">
                  <c:v>38652221.538988002</c:v>
                </c:pt>
                <c:pt idx="58087">
                  <c:v>38642021.130404003</c:v>
                </c:pt>
                <c:pt idx="58088">
                  <c:v>38631817.537675999</c:v>
                </c:pt>
                <c:pt idx="58089">
                  <c:v>38621610.762658007</c:v>
                </c:pt>
                <c:pt idx="58090">
                  <c:v>38611400.8072</c:v>
                </c:pt>
                <c:pt idx="58091">
                  <c:v>38601187.673150003</c:v>
                </c:pt>
                <c:pt idx="58092">
                  <c:v>38590971.36235299</c:v>
                </c:pt>
                <c:pt idx="58093">
                  <c:v>38580751.876654997</c:v>
                </c:pt>
                <c:pt idx="58094">
                  <c:v>38570529.217895001</c:v>
                </c:pt>
                <c:pt idx="58095">
                  <c:v>38560303.387913004</c:v>
                </c:pt>
                <c:pt idx="58096">
                  <c:v>38550074.388544999</c:v>
                </c:pt>
                <c:pt idx="58097">
                  <c:v>38539842.221627004</c:v>
                </c:pt>
                <c:pt idx="58098">
                  <c:v>38529606.888988994</c:v>
                </c:pt>
                <c:pt idx="58099">
                  <c:v>38519368.392461993</c:v>
                </c:pt>
                <c:pt idx="58100">
                  <c:v>38509126.733874001</c:v>
                </c:pt>
                <c:pt idx="58101">
                  <c:v>38498881.915049002</c:v>
                </c:pt>
                <c:pt idx="58102">
                  <c:v>38488633.937810995</c:v>
                </c:pt>
                <c:pt idx="58103">
                  <c:v>38478382.803978994</c:v>
                </c:pt>
                <c:pt idx="58104">
                  <c:v>38468128.515373997</c:v>
                </c:pt>
                <c:pt idx="58105">
                  <c:v>38457871.073810004</c:v>
                </c:pt>
                <c:pt idx="58106">
                  <c:v>38447610.481100999</c:v>
                </c:pt>
                <c:pt idx="58107">
                  <c:v>38437346.739060007</c:v>
                </c:pt>
                <c:pt idx="58108">
                  <c:v>38427079.849495001</c:v>
                </c:pt>
                <c:pt idx="58109">
                  <c:v>38416809.814213999</c:v>
                </c:pt>
                <c:pt idx="58110">
                  <c:v>38406536.635021001</c:v>
                </c:pt>
                <c:pt idx="58111">
                  <c:v>38396260.313718989</c:v>
                </c:pt>
                <c:pt idx="58112">
                  <c:v>38385980.852107994</c:v>
                </c:pt>
                <c:pt idx="58113">
                  <c:v>38375698.251985997</c:v>
                </c:pt>
                <c:pt idx="58114">
                  <c:v>38365412.515149005</c:v>
                </c:pt>
                <c:pt idx="58115">
                  <c:v>38355123.643390998</c:v>
                </c:pt>
                <c:pt idx="58116">
                  <c:v>38344831.638502002</c:v>
                </c:pt>
                <c:pt idx="58117">
                  <c:v>38334536.502271995</c:v>
                </c:pt>
                <c:pt idx="58118">
                  <c:v>38324238.236487001</c:v>
                </c:pt>
                <c:pt idx="58119">
                  <c:v>38313936.842932992</c:v>
                </c:pt>
                <c:pt idx="58120">
                  <c:v>38303632.323390998</c:v>
                </c:pt>
                <c:pt idx="58121">
                  <c:v>38293324.679641008</c:v>
                </c:pt>
                <c:pt idx="58122">
                  <c:v>38283013.913461991</c:v>
                </c:pt>
                <c:pt idx="58123">
                  <c:v>38272700.026629001</c:v>
                </c:pt>
                <c:pt idx="58124">
                  <c:v>38262383.020915002</c:v>
                </c:pt>
                <c:pt idx="58125">
                  <c:v>38252062.898092002</c:v>
                </c:pt>
                <c:pt idx="58126">
                  <c:v>38241739.659928001</c:v>
                </c:pt>
                <c:pt idx="58127">
                  <c:v>38231413.308191001</c:v>
                </c:pt>
                <c:pt idx="58128">
                  <c:v>38221083.844644003</c:v>
                </c:pt>
                <c:pt idx="58129">
                  <c:v>38210751.271051005</c:v>
                </c:pt>
                <c:pt idx="58130">
                  <c:v>38200415.589171</c:v>
                </c:pt>
                <c:pt idx="58131">
                  <c:v>38190076.80076199</c:v>
                </c:pt>
                <c:pt idx="58132">
                  <c:v>38179734.907579996</c:v>
                </c:pt>
                <c:pt idx="58133">
                  <c:v>38169389.911378004</c:v>
                </c:pt>
                <c:pt idx="58134">
                  <c:v>38159041.813907996</c:v>
                </c:pt>
                <c:pt idx="58135">
                  <c:v>38148690.616917998</c:v>
                </c:pt>
                <c:pt idx="58136">
                  <c:v>38138336.322155997</c:v>
                </c:pt>
                <c:pt idx="58137">
                  <c:v>38127978.931367002</c:v>
                </c:pt>
                <c:pt idx="58138">
                  <c:v>38117618.446291998</c:v>
                </c:pt>
                <c:pt idx="58139">
                  <c:v>38107254.868671998</c:v>
                </c:pt>
                <c:pt idx="58140">
                  <c:v>38096888.200246006</c:v>
                </c:pt>
                <c:pt idx="58141">
                  <c:v>38086518.442748994</c:v>
                </c:pt>
                <c:pt idx="58142">
                  <c:v>38076145.597916</c:v>
                </c:pt>
                <c:pt idx="58143">
                  <c:v>38065769.667475998</c:v>
                </c:pt>
                <c:pt idx="58144">
                  <c:v>38055390.653160997</c:v>
                </c:pt>
                <c:pt idx="58145">
                  <c:v>38045008.556698002</c:v>
                </c:pt>
                <c:pt idx="58146">
                  <c:v>38034623.379809998</c:v>
                </c:pt>
                <c:pt idx="58147">
                  <c:v>38024235.124222003</c:v>
                </c:pt>
                <c:pt idx="58148">
                  <c:v>38013843.791655011</c:v>
                </c:pt>
                <c:pt idx="58149">
                  <c:v>38003449.383825988</c:v>
                </c:pt>
                <c:pt idx="58150">
                  <c:v>37993051.902451992</c:v>
                </c:pt>
                <c:pt idx="58151">
                  <c:v>37982651.349247009</c:v>
                </c:pt>
                <c:pt idx="58152">
                  <c:v>37972247.725924008</c:v>
                </c:pt>
                <c:pt idx="58153">
                  <c:v>37961841.034193009</c:v>
                </c:pt>
                <c:pt idx="58154">
                  <c:v>37951431.275760002</c:v>
                </c:pt>
                <c:pt idx="58155">
                  <c:v>37941018.452332996</c:v>
                </c:pt>
                <c:pt idx="58156">
                  <c:v>37930602.565614007</c:v>
                </c:pt>
                <c:pt idx="58157">
                  <c:v>37920183.617304996</c:v>
                </c:pt>
                <c:pt idx="58158">
                  <c:v>37909761.609106004</c:v>
                </c:pt>
                <c:pt idx="58159">
                  <c:v>37899336.542711988</c:v>
                </c:pt>
                <c:pt idx="58160">
                  <c:v>37888908.419818997</c:v>
                </c:pt>
                <c:pt idx="58161">
                  <c:v>37878477.242121004</c:v>
                </c:pt>
                <c:pt idx="58162">
                  <c:v>37868043.011307001</c:v>
                </c:pt>
                <c:pt idx="58163">
                  <c:v>37857605.729066007</c:v>
                </c:pt>
                <c:pt idx="58164">
                  <c:v>37847165.397085004</c:v>
                </c:pt>
                <c:pt idx="58165">
                  <c:v>37836722.017047003</c:v>
                </c:pt>
                <c:pt idx="58166">
                  <c:v>37826275.590636007</c:v>
                </c:pt>
                <c:pt idx="58167">
                  <c:v>37815826.119531006</c:v>
                </c:pt>
                <c:pt idx="58168">
                  <c:v>37805373.605410002</c:v>
                </c:pt>
                <c:pt idx="58169">
                  <c:v>37794918.049950011</c:v>
                </c:pt>
                <c:pt idx="58170">
                  <c:v>37784459.454821989</c:v>
                </c:pt>
                <c:pt idx="58171">
                  <c:v>37773997.821700998</c:v>
                </c:pt>
                <c:pt idx="58172">
                  <c:v>37763533.152253002</c:v>
                </c:pt>
                <c:pt idx="58173">
                  <c:v>37753065.448149003</c:v>
                </c:pt>
                <c:pt idx="58174">
                  <c:v>37742594.711051002</c:v>
                </c:pt>
                <c:pt idx="58175">
                  <c:v>37732120.942623995</c:v>
                </c:pt>
                <c:pt idx="58176">
                  <c:v>37721644.144529</c:v>
                </c:pt>
                <c:pt idx="58177">
                  <c:v>37711164.318424992</c:v>
                </c:pt>
                <c:pt idx="58178">
                  <c:v>37700681.465968005</c:v>
                </c:pt>
                <c:pt idx="58179">
                  <c:v>37690195.588813998</c:v>
                </c:pt>
                <c:pt idx="58180">
                  <c:v>37679706.688615002</c:v>
                </c:pt>
                <c:pt idx="58181">
                  <c:v>37669214.767021999</c:v>
                </c:pt>
                <c:pt idx="58182">
                  <c:v>37658719.825682998</c:v>
                </c:pt>
                <c:pt idx="58183">
                  <c:v>37648221.866245002</c:v>
                </c:pt>
                <c:pt idx="58184">
                  <c:v>37637720.890351996</c:v>
                </c:pt>
                <c:pt idx="58185">
                  <c:v>37627216.899646007</c:v>
                </c:pt>
                <c:pt idx="58186">
                  <c:v>37616709.895769</c:v>
                </c:pt>
                <c:pt idx="58187">
                  <c:v>37606199.88035699</c:v>
                </c:pt>
                <c:pt idx="58188">
                  <c:v>37595686.855047002</c:v>
                </c:pt>
                <c:pt idx="58189">
                  <c:v>37585170.821473002</c:v>
                </c:pt>
                <c:pt idx="58190">
                  <c:v>37574651.781266004</c:v>
                </c:pt>
                <c:pt idx="58191">
                  <c:v>37564129.736058004</c:v>
                </c:pt>
                <c:pt idx="58192">
                  <c:v>37553604.687474996</c:v>
                </c:pt>
                <c:pt idx="58193">
                  <c:v>37543076.637144007</c:v>
                </c:pt>
                <c:pt idx="58194">
                  <c:v>37532545.586686991</c:v>
                </c:pt>
                <c:pt idx="58195">
                  <c:v>37522011.537726991</c:v>
                </c:pt>
                <c:pt idx="58196">
                  <c:v>37511474.491884001</c:v>
                </c:pt>
                <c:pt idx="58197">
                  <c:v>37500934.450773992</c:v>
                </c:pt>
                <c:pt idx="58198">
                  <c:v>37490391.416012995</c:v>
                </c:pt>
                <c:pt idx="58199">
                  <c:v>37479845.389215998</c:v>
                </c:pt>
                <c:pt idx="58200">
                  <c:v>37469296.371991999</c:v>
                </c:pt>
                <c:pt idx="58201">
                  <c:v>37458744.365952</c:v>
                </c:pt>
                <c:pt idx="58202">
                  <c:v>37448189.372701988</c:v>
                </c:pt>
                <c:pt idx="58203">
                  <c:v>37437631.393849</c:v>
                </c:pt>
                <c:pt idx="58204">
                  <c:v>37427070.430994004</c:v>
                </c:pt>
                <c:pt idx="58205">
                  <c:v>37416506.485740997</c:v>
                </c:pt>
                <c:pt idx="58206">
                  <c:v>37405939.559685998</c:v>
                </c:pt>
                <c:pt idx="58207">
                  <c:v>37395369.654429004</c:v>
                </c:pt>
                <c:pt idx="58208">
                  <c:v>37384796.771564007</c:v>
                </c:pt>
                <c:pt idx="58209">
                  <c:v>37374220.912682995</c:v>
                </c:pt>
                <c:pt idx="58210">
                  <c:v>37363642.079379</c:v>
                </c:pt>
                <c:pt idx="58211">
                  <c:v>37353060.273240007</c:v>
                </c:pt>
                <c:pt idx="58212">
                  <c:v>37342475.495852001</c:v>
                </c:pt>
                <c:pt idx="58213">
                  <c:v>37331887.748801999</c:v>
                </c:pt>
                <c:pt idx="58214">
                  <c:v>37321297.033671997</c:v>
                </c:pt>
                <c:pt idx="58215">
                  <c:v>37310703.352043994</c:v>
                </c:pt>
                <c:pt idx="58216">
                  <c:v>37300106.705495007</c:v>
                </c:pt>
                <c:pt idx="58217">
                  <c:v>37289507.095603004</c:v>
                </c:pt>
                <c:pt idx="58218">
                  <c:v>37278904.523944005</c:v>
                </c:pt>
                <c:pt idx="58219">
                  <c:v>37268298.992088996</c:v>
                </c:pt>
                <c:pt idx="58220">
                  <c:v>37257690.501610003</c:v>
                </c:pt>
                <c:pt idx="58221">
                  <c:v>37247079.054075994</c:v>
                </c:pt>
                <c:pt idx="58222">
                  <c:v>37236464.651054002</c:v>
                </c:pt>
                <c:pt idx="58223">
                  <c:v>37225847.294109009</c:v>
                </c:pt>
                <c:pt idx="58224">
                  <c:v>37215226.984803997</c:v>
                </c:pt>
                <c:pt idx="58225">
                  <c:v>37204603.724699013</c:v>
                </c:pt>
                <c:pt idx="58226">
                  <c:v>37193977.515354</c:v>
                </c:pt>
                <c:pt idx="58227">
                  <c:v>37183348.358325988</c:v>
                </c:pt>
                <c:pt idx="58228">
                  <c:v>37172716.255169004</c:v>
                </c:pt>
                <c:pt idx="58229">
                  <c:v>37162081.207437009</c:v>
                </c:pt>
                <c:pt idx="58230">
                  <c:v>37151443.216681994</c:v>
                </c:pt>
                <c:pt idx="58231">
                  <c:v>37140802.284451</c:v>
                </c:pt>
                <c:pt idx="58232">
                  <c:v>37130158.412292004</c:v>
                </c:pt>
                <c:pt idx="58233">
                  <c:v>37119511.601750001</c:v>
                </c:pt>
                <c:pt idx="58234">
                  <c:v>37108861.854368992</c:v>
                </c:pt>
                <c:pt idx="58235">
                  <c:v>37098209.171689011</c:v>
                </c:pt>
                <c:pt idx="58236">
                  <c:v>37087553.555250004</c:v>
                </c:pt>
                <c:pt idx="58237">
                  <c:v>37076895.006588995</c:v>
                </c:pt>
                <c:pt idx="58238">
                  <c:v>37066233.527241006</c:v>
                </c:pt>
                <c:pt idx="58239">
                  <c:v>37055569.11874</c:v>
                </c:pt>
                <c:pt idx="58240">
                  <c:v>37044901.782615997</c:v>
                </c:pt>
                <c:pt idx="58241">
                  <c:v>37034231.520401001</c:v>
                </c:pt>
                <c:pt idx="58242">
                  <c:v>37023558.333619997</c:v>
                </c:pt>
                <c:pt idx="58243">
                  <c:v>37012882.223799005</c:v>
                </c:pt>
                <c:pt idx="58244">
                  <c:v>37002203.192461997</c:v>
                </c:pt>
                <c:pt idx="58245">
                  <c:v>36991521.241131008</c:v>
                </c:pt>
                <c:pt idx="58246">
                  <c:v>36980836.371324994</c:v>
                </c:pt>
                <c:pt idx="58247">
                  <c:v>36970148.584560998</c:v>
                </c:pt>
                <c:pt idx="58248">
                  <c:v>36959457.882356994</c:v>
                </c:pt>
                <c:pt idx="58249">
                  <c:v>36948764.266225003</c:v>
                </c:pt>
                <c:pt idx="58250">
                  <c:v>36938067.737677008</c:v>
                </c:pt>
                <c:pt idx="58251">
                  <c:v>36927368.298223004</c:v>
                </c:pt>
                <c:pt idx="58252">
                  <c:v>36916665.949371994</c:v>
                </c:pt>
                <c:pt idx="58253">
                  <c:v>36905960.692629002</c:v>
                </c:pt>
                <c:pt idx="58254">
                  <c:v>36895252.529499009</c:v>
                </c:pt>
                <c:pt idx="58255">
                  <c:v>36884541.461484</c:v>
                </c:pt>
                <c:pt idx="58256">
                  <c:v>36873827.490083002</c:v>
                </c:pt>
                <c:pt idx="58257">
                  <c:v>36863110.616795994</c:v>
                </c:pt>
                <c:pt idx="58258">
                  <c:v>36852390.843118995</c:v>
                </c:pt>
                <c:pt idx="58259">
                  <c:v>36841668.170546003</c:v>
                </c:pt>
                <c:pt idx="58260">
                  <c:v>36830942.600570001</c:v>
                </c:pt>
                <c:pt idx="58261">
                  <c:v>36820214.134682</c:v>
                </c:pt>
                <c:pt idx="58262">
                  <c:v>36809482.774370998</c:v>
                </c:pt>
                <c:pt idx="58263">
                  <c:v>36798748.521122001</c:v>
                </c:pt>
                <c:pt idx="58264">
                  <c:v>36788011.376421988</c:v>
                </c:pt>
                <c:pt idx="58265">
                  <c:v>36777271.341753997</c:v>
                </c:pt>
                <c:pt idx="58266">
                  <c:v>36766528.418596998</c:v>
                </c:pt>
                <c:pt idx="58267">
                  <c:v>36755782.608433008</c:v>
                </c:pt>
                <c:pt idx="58268">
                  <c:v>36745033.91273699</c:v>
                </c:pt>
                <c:pt idx="58269">
                  <c:v>36734282.33298599</c:v>
                </c:pt>
                <c:pt idx="58270">
                  <c:v>36723527.870653003</c:v>
                </c:pt>
                <c:pt idx="58271">
                  <c:v>36712770.527209006</c:v>
                </c:pt>
                <c:pt idx="58272">
                  <c:v>36702010.304125004</c:v>
                </c:pt>
                <c:pt idx="58273">
                  <c:v>36691247.202868</c:v>
                </c:pt>
                <c:pt idx="58274">
                  <c:v>36680481.224904008</c:v>
                </c:pt>
                <c:pt idx="58275">
                  <c:v>36669712.371697009</c:v>
                </c:pt>
                <c:pt idx="58276">
                  <c:v>36658940.644708999</c:v>
                </c:pt>
                <c:pt idx="58277">
                  <c:v>36648166.045400999</c:v>
                </c:pt>
                <c:pt idx="58278">
                  <c:v>36637388.575231008</c:v>
                </c:pt>
                <c:pt idx="58279">
                  <c:v>36626608.235656008</c:v>
                </c:pt>
                <c:pt idx="58280">
                  <c:v>36615825.028129004</c:v>
                </c:pt>
                <c:pt idx="58281">
                  <c:v>36605038.954104997</c:v>
                </c:pt>
                <c:pt idx="58282">
                  <c:v>36594250.015032999</c:v>
                </c:pt>
                <c:pt idx="58283">
                  <c:v>36583458.21236299</c:v>
                </c:pt>
                <c:pt idx="58284">
                  <c:v>36572663.547542997</c:v>
                </c:pt>
                <c:pt idx="58285">
                  <c:v>36561866.022016004</c:v>
                </c:pt>
                <c:pt idx="58286">
                  <c:v>36551065.637226999</c:v>
                </c:pt>
                <c:pt idx="58287">
                  <c:v>36540262.394616999</c:v>
                </c:pt>
                <c:pt idx="58288">
                  <c:v>36529456.295625009</c:v>
                </c:pt>
                <c:pt idx="58289">
                  <c:v>36518647.341691002</c:v>
                </c:pt>
                <c:pt idx="58290">
                  <c:v>36507835.534249008</c:v>
                </c:pt>
                <c:pt idx="58291">
                  <c:v>36497020.874733001</c:v>
                </c:pt>
                <c:pt idx="58292">
                  <c:v>36486203.364577003</c:v>
                </c:pt>
                <c:pt idx="58293">
                  <c:v>36475383.005209006</c:v>
                </c:pt>
                <c:pt idx="58294">
                  <c:v>36464559.798060007</c:v>
                </c:pt>
                <c:pt idx="58295">
                  <c:v>36453733.744554006</c:v>
                </c:pt>
                <c:pt idx="58296">
                  <c:v>36442904.846117996</c:v>
                </c:pt>
                <c:pt idx="58297">
                  <c:v>36432073.104174003</c:v>
                </c:pt>
                <c:pt idx="58298">
                  <c:v>36421238.520144008</c:v>
                </c:pt>
                <c:pt idx="58299">
                  <c:v>36410401.095446005</c:v>
                </c:pt>
                <c:pt idx="58300">
                  <c:v>36399560.831498004</c:v>
                </c:pt>
                <c:pt idx="58301">
                  <c:v>36388717.729715005</c:v>
                </c:pt>
                <c:pt idx="58302">
                  <c:v>36377871.791512005</c:v>
                </c:pt>
                <c:pt idx="58303">
                  <c:v>36367023.018300995</c:v>
                </c:pt>
                <c:pt idx="58304">
                  <c:v>36356171.411490001</c:v>
                </c:pt>
                <c:pt idx="58305">
                  <c:v>36345316.972488992</c:v>
                </c:pt>
                <c:pt idx="58306">
                  <c:v>36334459.702703997</c:v>
                </c:pt>
                <c:pt idx="58307">
                  <c:v>36323599.603540003</c:v>
                </c:pt>
                <c:pt idx="58308">
                  <c:v>36312736.676399</c:v>
                </c:pt>
                <c:pt idx="58309">
                  <c:v>36301870.922683001</c:v>
                </c:pt>
                <c:pt idx="58310">
                  <c:v>36291002.343789995</c:v>
                </c:pt>
                <c:pt idx="58311">
                  <c:v>36280130.941117011</c:v>
                </c:pt>
                <c:pt idx="58312">
                  <c:v>36269256.716061004</c:v>
                </c:pt>
                <c:pt idx="58313">
                  <c:v>36258379.670015</c:v>
                </c:pt>
                <c:pt idx="58314">
                  <c:v>36247499.804369994</c:v>
                </c:pt>
                <c:pt idx="58315">
                  <c:v>36236617.120517008</c:v>
                </c:pt>
                <c:pt idx="58316">
                  <c:v>36225731.619844005</c:v>
                </c:pt>
                <c:pt idx="58317">
                  <c:v>36214843.303737</c:v>
                </c:pt>
                <c:pt idx="58318">
                  <c:v>36203952.173580997</c:v>
                </c:pt>
                <c:pt idx="58319">
                  <c:v>36193058.230759002</c:v>
                </c:pt>
                <c:pt idx="58320">
                  <c:v>36182161.476650998</c:v>
                </c:pt>
                <c:pt idx="58321">
                  <c:v>36171261.912637003</c:v>
                </c:pt>
                <c:pt idx="58322">
                  <c:v>36160359.540094003</c:v>
                </c:pt>
                <c:pt idx="58323">
                  <c:v>36149454.360398002</c:v>
                </c:pt>
                <c:pt idx="58324">
                  <c:v>36138546.374922991</c:v>
                </c:pt>
                <c:pt idx="58325">
                  <c:v>36127635.585040003</c:v>
                </c:pt>
                <c:pt idx="58326">
                  <c:v>36116721.992118999</c:v>
                </c:pt>
                <c:pt idx="58327">
                  <c:v>36105805.597530007</c:v>
                </c:pt>
                <c:pt idx="58328">
                  <c:v>36094886.402638003</c:v>
                </c:pt>
                <c:pt idx="58329">
                  <c:v>36083964.408808</c:v>
                </c:pt>
                <c:pt idx="58330">
                  <c:v>36073039.617403999</c:v>
                </c:pt>
                <c:pt idx="58331">
                  <c:v>36062112.029785998</c:v>
                </c:pt>
                <c:pt idx="58332">
                  <c:v>36051181.647314996</c:v>
                </c:pt>
                <c:pt idx="58333">
                  <c:v>36040248.471346997</c:v>
                </c:pt>
                <c:pt idx="58334">
                  <c:v>36029312.503239006</c:v>
                </c:pt>
                <c:pt idx="58335">
                  <c:v>36018373.744344003</c:v>
                </c:pt>
                <c:pt idx="58336">
                  <c:v>36007432.196015999</c:v>
                </c:pt>
                <c:pt idx="58337">
                  <c:v>35996487.859604001</c:v>
                </c:pt>
                <c:pt idx="58338">
                  <c:v>35985540.736456998</c:v>
                </c:pt>
                <c:pt idx="58339">
                  <c:v>35974590.827923</c:v>
                </c:pt>
                <c:pt idx="58340">
                  <c:v>35963638.135346003</c:v>
                </c:pt>
                <c:pt idx="58341">
                  <c:v>35952682.660070002</c:v>
                </c:pt>
                <c:pt idx="58342">
                  <c:v>35941724.403435998</c:v>
                </c:pt>
                <c:pt idx="58343">
                  <c:v>35930763.366785988</c:v>
                </c:pt>
                <c:pt idx="58344">
                  <c:v>35919799.551455997</c:v>
                </c:pt>
                <c:pt idx="58345">
                  <c:v>35908832.958782993</c:v>
                </c:pt>
                <c:pt idx="58346">
                  <c:v>35897863.590102002</c:v>
                </c:pt>
                <c:pt idx="58347">
                  <c:v>35886891.446744993</c:v>
                </c:pt>
                <c:pt idx="58348">
                  <c:v>35875916.530045003</c:v>
                </c:pt>
                <c:pt idx="58349">
                  <c:v>35864938.841328993</c:v>
                </c:pt>
                <c:pt idx="58350">
                  <c:v>35853958.381925993</c:v>
                </c:pt>
                <c:pt idx="58351">
                  <c:v>35842975.153161995</c:v>
                </c:pt>
                <c:pt idx="58352">
                  <c:v>35831989.156359993</c:v>
                </c:pt>
                <c:pt idx="58353">
                  <c:v>35821000.392843999</c:v>
                </c:pt>
                <c:pt idx="58354">
                  <c:v>35810008.863932997</c:v>
                </c:pt>
                <c:pt idx="58355">
                  <c:v>35799014.570946001</c:v>
                </c:pt>
                <c:pt idx="58356">
                  <c:v>35788017.515202001</c:v>
                </c:pt>
                <c:pt idx="58357">
                  <c:v>35777017.698014006</c:v>
                </c:pt>
                <c:pt idx="58358">
                  <c:v>35766015.120697007</c:v>
                </c:pt>
                <c:pt idx="58359">
                  <c:v>35755009.784561999</c:v>
                </c:pt>
                <c:pt idx="58360">
                  <c:v>35744001.690921001</c:v>
                </c:pt>
                <c:pt idx="58361">
                  <c:v>35732990.841079995</c:v>
                </c:pt>
                <c:pt idx="58362">
                  <c:v>35721977.236346997</c:v>
                </c:pt>
                <c:pt idx="58363">
                  <c:v>35710960.878027</c:v>
                </c:pt>
                <c:pt idx="58364">
                  <c:v>35699941.767424002</c:v>
                </c:pt>
                <c:pt idx="58365">
                  <c:v>35688919.905836999</c:v>
                </c:pt>
                <c:pt idx="58366">
                  <c:v>35677895.29456801</c:v>
                </c:pt>
                <c:pt idx="58367">
                  <c:v>35666867.934914999</c:v>
                </c:pt>
                <c:pt idx="58368">
                  <c:v>35655837.828172997</c:v>
                </c:pt>
                <c:pt idx="58369">
                  <c:v>35644804.975637004</c:v>
                </c:pt>
                <c:pt idx="58370">
                  <c:v>35633769.378601</c:v>
                </c:pt>
                <c:pt idx="58371">
                  <c:v>35622731.038355</c:v>
                </c:pt>
                <c:pt idx="58372">
                  <c:v>35611689.956188992</c:v>
                </c:pt>
                <c:pt idx="58373">
                  <c:v>35600646.133391</c:v>
                </c:pt>
                <c:pt idx="58374">
                  <c:v>35589599.571246006</c:v>
                </c:pt>
                <c:pt idx="58375">
                  <c:v>35578550.271039009</c:v>
                </c:pt>
                <c:pt idx="58376">
                  <c:v>35567498.234052002</c:v>
                </c:pt>
                <c:pt idx="58377">
                  <c:v>35556443.461567007</c:v>
                </c:pt>
                <c:pt idx="58378">
                  <c:v>35545385.954861991</c:v>
                </c:pt>
                <c:pt idx="58379">
                  <c:v>35534325.715216003</c:v>
                </c:pt>
                <c:pt idx="58380">
                  <c:v>35523262.743903011</c:v>
                </c:pt>
                <c:pt idx="58381">
                  <c:v>35512197.042198002</c:v>
                </c:pt>
                <c:pt idx="58382">
                  <c:v>35501128.611373998</c:v>
                </c:pt>
                <c:pt idx="58383">
                  <c:v>35490057.452699997</c:v>
                </c:pt>
                <c:pt idx="58384">
                  <c:v>35478983.567446999</c:v>
                </c:pt>
                <c:pt idx="58385">
                  <c:v>35467906.956879988</c:v>
                </c:pt>
                <c:pt idx="58386">
                  <c:v>35456827.622266002</c:v>
                </c:pt>
                <c:pt idx="58387">
                  <c:v>35445745.564869002</c:v>
                </c:pt>
                <c:pt idx="58388">
                  <c:v>35434660.785951003</c:v>
                </c:pt>
                <c:pt idx="58389">
                  <c:v>35423573.28677199</c:v>
                </c:pt>
                <c:pt idx="58390">
                  <c:v>35412483.068592004</c:v>
                </c:pt>
                <c:pt idx="58391">
                  <c:v>35401390.132665999</c:v>
                </c:pt>
                <c:pt idx="58392">
                  <c:v>35390294.480251998</c:v>
                </c:pt>
                <c:pt idx="58393">
                  <c:v>35379196.112601995</c:v>
                </c:pt>
                <c:pt idx="58394">
                  <c:v>35368095.030968003</c:v>
                </c:pt>
                <c:pt idx="58395">
                  <c:v>35356991.236602001</c:v>
                </c:pt>
                <c:pt idx="58396">
                  <c:v>35345884.730751</c:v>
                </c:pt>
                <c:pt idx="58397">
                  <c:v>35334775.514664002</c:v>
                </c:pt>
                <c:pt idx="58398">
                  <c:v>35323663.589584</c:v>
                </c:pt>
                <c:pt idx="58399">
                  <c:v>35312548.956755988</c:v>
                </c:pt>
                <c:pt idx="58400">
                  <c:v>35301431.617421992</c:v>
                </c:pt>
                <c:pt idx="58401">
                  <c:v>35290311.572822995</c:v>
                </c:pt>
                <c:pt idx="58402">
                  <c:v>35279188.824196003</c:v>
                </c:pt>
                <c:pt idx="58403">
                  <c:v>35268063.372778989</c:v>
                </c:pt>
                <c:pt idx="58404">
                  <c:v>35256935.219808005</c:v>
                </c:pt>
                <c:pt idx="58405">
                  <c:v>35245804.366515994</c:v>
                </c:pt>
                <c:pt idx="58406">
                  <c:v>35234670.814134002</c:v>
                </c:pt>
                <c:pt idx="58407">
                  <c:v>35223534.563894011</c:v>
                </c:pt>
                <c:pt idx="58408">
                  <c:v>35212395.617024995</c:v>
                </c:pt>
                <c:pt idx="58409">
                  <c:v>35201253.974751994</c:v>
                </c:pt>
                <c:pt idx="58410">
                  <c:v>35190109.638301998</c:v>
                </c:pt>
                <c:pt idx="58411">
                  <c:v>35178962.608898006</c:v>
                </c:pt>
                <c:pt idx="58412">
                  <c:v>35167812.887761988</c:v>
                </c:pt>
                <c:pt idx="58413">
                  <c:v>35156660.476114996</c:v>
                </c:pt>
                <c:pt idx="58414">
                  <c:v>35145505.375175998</c:v>
                </c:pt>
                <c:pt idx="58415">
                  <c:v>35134347.586161993</c:v>
                </c:pt>
                <c:pt idx="58416">
                  <c:v>35123187.110287003</c:v>
                </c:pt>
                <c:pt idx="58417">
                  <c:v>35112023.948766991</c:v>
                </c:pt>
                <c:pt idx="58418">
                  <c:v>35100858.102811992</c:v>
                </c:pt>
                <c:pt idx="58419">
                  <c:v>35089689.573635004</c:v>
                </c:pt>
                <c:pt idx="58420">
                  <c:v>35078518.362443</c:v>
                </c:pt>
                <c:pt idx="58421">
                  <c:v>35067344.470444001</c:v>
                </c:pt>
                <c:pt idx="58422">
                  <c:v>35056167.898842998</c:v>
                </c:pt>
                <c:pt idx="58423">
                  <c:v>35044988.648845002</c:v>
                </c:pt>
                <c:pt idx="58424">
                  <c:v>35033806.721652009</c:v>
                </c:pt>
                <c:pt idx="58425">
                  <c:v>35022622.118464999</c:v>
                </c:pt>
                <c:pt idx="58426">
                  <c:v>35011434.840481989</c:v>
                </c:pt>
                <c:pt idx="58427">
                  <c:v>35000244.888900995</c:v>
                </c:pt>
                <c:pt idx="58428">
                  <c:v>34989052.264918007</c:v>
                </c:pt>
                <c:pt idx="58429">
                  <c:v>34977856.969727002</c:v>
                </c:pt>
                <c:pt idx="58430">
                  <c:v>34966659.004520997</c:v>
                </c:pt>
                <c:pt idx="58431">
                  <c:v>34955458.370490998</c:v>
                </c:pt>
                <c:pt idx="58432">
                  <c:v>34944255.068824999</c:v>
                </c:pt>
                <c:pt idx="58433">
                  <c:v>34933049.100711994</c:v>
                </c:pt>
                <c:pt idx="58434">
                  <c:v>34921840.467338003</c:v>
                </c:pt>
                <c:pt idx="58435">
                  <c:v>34910629.169886999</c:v>
                </c:pt>
                <c:pt idx="58436">
                  <c:v>34899415.209542006</c:v>
                </c:pt>
                <c:pt idx="58437">
                  <c:v>34888198.587484993</c:v>
                </c:pt>
                <c:pt idx="58438">
                  <c:v>34876979.304894</c:v>
                </c:pt>
                <c:pt idx="58439">
                  <c:v>34865757.362948</c:v>
                </c:pt>
                <c:pt idx="58440">
                  <c:v>34854532.762823999</c:v>
                </c:pt>
                <c:pt idx="58441">
                  <c:v>34843305.505695008</c:v>
                </c:pt>
                <c:pt idx="58442">
                  <c:v>34832075.592735</c:v>
                </c:pt>
                <c:pt idx="58443">
                  <c:v>34820843.02511701</c:v>
                </c:pt>
                <c:pt idx="58444">
                  <c:v>34809607.804008998</c:v>
                </c:pt>
                <c:pt idx="58445">
                  <c:v>34798369.930579998</c:v>
                </c:pt>
                <c:pt idx="58446">
                  <c:v>34787129.405996002</c:v>
                </c:pt>
                <c:pt idx="58447">
                  <c:v>34775886.231424004</c:v>
                </c:pt>
                <c:pt idx="58448">
                  <c:v>34764640.408025995</c:v>
                </c:pt>
                <c:pt idx="58449">
                  <c:v>34753391.936965004</c:v>
                </c:pt>
                <c:pt idx="58450">
                  <c:v>34742140.819399998</c:v>
                </c:pt>
                <c:pt idx="58451">
                  <c:v>34730887.056490995</c:v>
                </c:pt>
                <c:pt idx="58452">
                  <c:v>34719630.649394006</c:v>
                </c:pt>
                <c:pt idx="58453">
                  <c:v>34708371.599265009</c:v>
                </c:pt>
                <c:pt idx="58454">
                  <c:v>34697109.907259002</c:v>
                </c:pt>
                <c:pt idx="58455">
                  <c:v>34685845.574527003</c:v>
                </c:pt>
                <c:pt idx="58456">
                  <c:v>34674578.602220997</c:v>
                </c:pt>
                <c:pt idx="58457">
                  <c:v>34663308.991489001</c:v>
                </c:pt>
                <c:pt idx="58458">
                  <c:v>34652036.743478999</c:v>
                </c:pt>
                <c:pt idx="58459">
                  <c:v>34640761.859337002</c:v>
                </c:pt>
                <c:pt idx="58460">
                  <c:v>34629484.340208001</c:v>
                </c:pt>
                <c:pt idx="58461">
                  <c:v>34618204.187235005</c:v>
                </c:pt>
                <c:pt idx="58462">
                  <c:v>34606921.401558004</c:v>
                </c:pt>
                <c:pt idx="58463">
                  <c:v>34595635.98431699</c:v>
                </c:pt>
                <c:pt idx="58464">
                  <c:v>34584347.936650999</c:v>
                </c:pt>
                <c:pt idx="58465">
                  <c:v>34573057.259697005</c:v>
                </c:pt>
                <c:pt idx="58466">
                  <c:v>34561763.954587996</c:v>
                </c:pt>
                <c:pt idx="58467">
                  <c:v>34550468.022459</c:v>
                </c:pt>
                <c:pt idx="58468">
                  <c:v>34539169.464441001</c:v>
                </c:pt>
                <c:pt idx="58469">
                  <c:v>34527868.281665005</c:v>
                </c:pt>
                <c:pt idx="58470">
                  <c:v>34516564.475259006</c:v>
                </c:pt>
                <c:pt idx="58471">
                  <c:v>34505258.046350993</c:v>
                </c:pt>
                <c:pt idx="58472">
                  <c:v>34493948.996064998</c:v>
                </c:pt>
                <c:pt idx="58473">
                  <c:v>34482637.325526997</c:v>
                </c:pt>
                <c:pt idx="58474">
                  <c:v>34471323.035856999</c:v>
                </c:pt>
                <c:pt idx="58475">
                  <c:v>34460006.128178008</c:v>
                </c:pt>
                <c:pt idx="58476">
                  <c:v>34448686.603609003</c:v>
                </c:pt>
                <c:pt idx="58477">
                  <c:v>34437364.463266999</c:v>
                </c:pt>
                <c:pt idx="58478">
                  <c:v>34426039.708268009</c:v>
                </c:pt>
                <c:pt idx="58479">
                  <c:v>34414712.339727998</c:v>
                </c:pt>
                <c:pt idx="58480">
                  <c:v>34403382.358757995</c:v>
                </c:pt>
                <c:pt idx="58481">
                  <c:v>34392049.766471997</c:v>
                </c:pt>
                <c:pt idx="58482">
                  <c:v>34380714.563978001</c:v>
                </c:pt>
                <c:pt idx="58483">
                  <c:v>34369376.75238499</c:v>
                </c:pt>
                <c:pt idx="58484">
                  <c:v>34358036.332799993</c:v>
                </c:pt>
                <c:pt idx="58485">
                  <c:v>34346693.306327991</c:v>
                </c:pt>
                <c:pt idx="58486">
                  <c:v>34335347.674073003</c:v>
                </c:pt>
                <c:pt idx="58487">
                  <c:v>34323999.437138006</c:v>
                </c:pt>
                <c:pt idx="58488">
                  <c:v>34312648.596621998</c:v>
                </c:pt>
                <c:pt idx="58489">
                  <c:v>34301295.153625995</c:v>
                </c:pt>
                <c:pt idx="58490">
                  <c:v>34289939.109246008</c:v>
                </c:pt>
                <c:pt idx="58491">
                  <c:v>34278580.464578003</c:v>
                </c:pt>
                <c:pt idx="58492">
                  <c:v>34267219.220718004</c:v>
                </c:pt>
                <c:pt idx="58493">
                  <c:v>34255855.378758997</c:v>
                </c:pt>
                <c:pt idx="58494">
                  <c:v>34244488.939790003</c:v>
                </c:pt>
                <c:pt idx="58495">
                  <c:v>34233119.904904</c:v>
                </c:pt>
                <c:pt idx="58496">
                  <c:v>34221748.275187008</c:v>
                </c:pt>
                <c:pt idx="58497">
                  <c:v>34210374.051726989</c:v>
                </c:pt>
                <c:pt idx="58498">
                  <c:v>34198997.23560901</c:v>
                </c:pt>
                <c:pt idx="58499">
                  <c:v>34187617.827917002</c:v>
                </c:pt>
                <c:pt idx="58500">
                  <c:v>34176235.829732001</c:v>
                </c:pt>
                <c:pt idx="58501">
                  <c:v>34164851.242137007</c:v>
                </c:pt>
                <c:pt idx="58502">
                  <c:v>34153464.066209003</c:v>
                </c:pt>
                <c:pt idx="58503">
                  <c:v>34142074.303027995</c:v>
                </c:pt>
                <c:pt idx="58504">
                  <c:v>34130681.953667998</c:v>
                </c:pt>
                <c:pt idx="58505">
                  <c:v>34119287.019204006</c:v>
                </c:pt>
                <c:pt idx="58506">
                  <c:v>34107889.500709996</c:v>
                </c:pt>
                <c:pt idx="58507">
                  <c:v>34096489.399257004</c:v>
                </c:pt>
                <c:pt idx="58508">
                  <c:v>34085086.715915002</c:v>
                </c:pt>
                <c:pt idx="58509">
                  <c:v>34073681.451751992</c:v>
                </c:pt>
                <c:pt idx="58510">
                  <c:v>34062273.607836999</c:v>
                </c:pt>
                <c:pt idx="58511">
                  <c:v>34050863.185233004</c:v>
                </c:pt>
                <c:pt idx="58512">
                  <c:v>34039450.185006</c:v>
                </c:pt>
                <c:pt idx="58513">
                  <c:v>34028034.608218007</c:v>
                </c:pt>
                <c:pt idx="58514">
                  <c:v>34016616.455929004</c:v>
                </c:pt>
                <c:pt idx="58515">
                  <c:v>34005195.729200013</c:v>
                </c:pt>
                <c:pt idx="58516">
                  <c:v>33993772.429088004</c:v>
                </c:pt>
                <c:pt idx="58517">
                  <c:v>33982346.556648999</c:v>
                </c:pt>
                <c:pt idx="58518">
                  <c:v>33970918.112939</c:v>
                </c:pt>
                <c:pt idx="58519">
                  <c:v>33959487.099011004</c:v>
                </c:pt>
                <c:pt idx="58520">
                  <c:v>33948053.515917003</c:v>
                </c:pt>
                <c:pt idx="58521">
                  <c:v>33936617.364707999</c:v>
                </c:pt>
                <c:pt idx="58522">
                  <c:v>33925178.646430999</c:v>
                </c:pt>
                <c:pt idx="58523">
                  <c:v>33913737.362135999</c:v>
                </c:pt>
                <c:pt idx="58524">
                  <c:v>33902293.512867004</c:v>
                </c:pt>
                <c:pt idx="58525">
                  <c:v>33890847.099670008</c:v>
                </c:pt>
                <c:pt idx="58526">
                  <c:v>33879398.123586997</c:v>
                </c:pt>
                <c:pt idx="58527">
                  <c:v>33867946.585659005</c:v>
                </c:pt>
                <c:pt idx="58528">
                  <c:v>33856492.486926995</c:v>
                </c:pt>
                <c:pt idx="58529">
                  <c:v>33845035.828428999</c:v>
                </c:pt>
                <c:pt idx="58530">
                  <c:v>33833576.611203007</c:v>
                </c:pt>
                <c:pt idx="58531">
                  <c:v>33822114.836281992</c:v>
                </c:pt>
                <c:pt idx="58532">
                  <c:v>33810650.504703</c:v>
                </c:pt>
                <c:pt idx="58533">
                  <c:v>33799183.617496997</c:v>
                </c:pt>
                <c:pt idx="58534">
                  <c:v>33787714.17569501</c:v>
                </c:pt>
                <c:pt idx="58535">
                  <c:v>33776242.180325992</c:v>
                </c:pt>
                <c:pt idx="58536">
                  <c:v>33764767.632419996</c:v>
                </c:pt>
                <c:pt idx="58537">
                  <c:v>33753290.533001997</c:v>
                </c:pt>
                <c:pt idx="58538">
                  <c:v>33741810.883097</c:v>
                </c:pt>
                <c:pt idx="58539">
                  <c:v>33730328.683729991</c:v>
                </c:pt>
                <c:pt idx="58540">
                  <c:v>33718843.935921997</c:v>
                </c:pt>
                <c:pt idx="58541">
                  <c:v>33707356.640694007</c:v>
                </c:pt>
                <c:pt idx="58542">
                  <c:v>33695866.799066007</c:v>
                </c:pt>
                <c:pt idx="58543">
                  <c:v>33684374.412053995</c:v>
                </c:pt>
                <c:pt idx="58544">
                  <c:v>33672879.480675995</c:v>
                </c:pt>
                <c:pt idx="58545">
                  <c:v>33661382.005946003</c:v>
                </c:pt>
                <c:pt idx="58546">
                  <c:v>33649881.988876991</c:v>
                </c:pt>
                <c:pt idx="58547">
                  <c:v>33638379.430481993</c:v>
                </c:pt>
                <c:pt idx="58548">
                  <c:v>33626874.331769995</c:v>
                </c:pt>
                <c:pt idx="58549">
                  <c:v>33615366.693751</c:v>
                </c:pt>
                <c:pt idx="58550">
                  <c:v>33603856.517430998</c:v>
                </c:pt>
                <c:pt idx="58551">
                  <c:v>33592343.803817995</c:v>
                </c:pt>
                <c:pt idx="58552">
                  <c:v>33580828.553915992</c:v>
                </c:pt>
                <c:pt idx="58553">
                  <c:v>33569310.768726997</c:v>
                </c:pt>
                <c:pt idx="58554">
                  <c:v>33557790.449253008</c:v>
                </c:pt>
                <c:pt idx="58555">
                  <c:v>33546267.596494999</c:v>
                </c:pt>
                <c:pt idx="58556">
                  <c:v>33534742.211449996</c:v>
                </c:pt>
                <c:pt idx="58557">
                  <c:v>33523214.295117997</c:v>
                </c:pt>
                <c:pt idx="58558">
                  <c:v>33511683.848492</c:v>
                </c:pt>
                <c:pt idx="58559">
                  <c:v>33500150.872568</c:v>
                </c:pt>
                <c:pt idx="58560">
                  <c:v>33488615.368338</c:v>
                </c:pt>
                <c:pt idx="58561">
                  <c:v>33477077.336794004</c:v>
                </c:pt>
                <c:pt idx="58562">
                  <c:v>33465536.778925005</c:v>
                </c:pt>
                <c:pt idx="58563">
                  <c:v>33453993.695721</c:v>
                </c:pt>
                <c:pt idx="58564">
                  <c:v>33442448.088167999</c:v>
                </c:pt>
                <c:pt idx="58565">
                  <c:v>33430899.957252</c:v>
                </c:pt>
                <c:pt idx="58566">
                  <c:v>33419349.303957999</c:v>
                </c:pt>
                <c:pt idx="58567">
                  <c:v>33407796.129267</c:v>
                </c:pt>
                <c:pt idx="58568">
                  <c:v>33396240.434161</c:v>
                </c:pt>
                <c:pt idx="58569">
                  <c:v>33384682.219620999</c:v>
                </c:pt>
                <c:pt idx="58570">
                  <c:v>33373121.486623995</c:v>
                </c:pt>
                <c:pt idx="58571">
                  <c:v>33361558.236147001</c:v>
                </c:pt>
                <c:pt idx="58572">
                  <c:v>33349992.469167002</c:v>
                </c:pt>
                <c:pt idx="58573">
                  <c:v>33338424.186655998</c:v>
                </c:pt>
                <c:pt idx="58574">
                  <c:v>33326853.389587998</c:v>
                </c:pt>
                <c:pt idx="58575">
                  <c:v>33315280.078935001</c:v>
                </c:pt>
                <c:pt idx="58576">
                  <c:v>33303704.255664997</c:v>
                </c:pt>
                <c:pt idx="58577">
                  <c:v>33292125.920746997</c:v>
                </c:pt>
                <c:pt idx="58578">
                  <c:v>33280545.075147998</c:v>
                </c:pt>
                <c:pt idx="58579">
                  <c:v>33268961.719834</c:v>
                </c:pt>
                <c:pt idx="58580">
                  <c:v>33257375.855767999</c:v>
                </c:pt>
                <c:pt idx="58581">
                  <c:v>33245787.483913992</c:v>
                </c:pt>
                <c:pt idx="58582">
                  <c:v>33234196.605232</c:v>
                </c:pt>
                <c:pt idx="58583">
                  <c:v>33222603.220681995</c:v>
                </c:pt>
                <c:pt idx="58584">
                  <c:v>33211007.331223998</c:v>
                </c:pt>
                <c:pt idx="58585">
                  <c:v>33199408.937811997</c:v>
                </c:pt>
                <c:pt idx="58586">
                  <c:v>33187808.041403998</c:v>
                </c:pt>
                <c:pt idx="58587">
                  <c:v>33176204.642953001</c:v>
                </c:pt>
                <c:pt idx="58588">
                  <c:v>33164598.743412994</c:v>
                </c:pt>
                <c:pt idx="58589">
                  <c:v>33152990.343733002</c:v>
                </c:pt>
                <c:pt idx="58590">
                  <c:v>33141379.444863997</c:v>
                </c:pt>
                <c:pt idx="58591">
                  <c:v>33129766.047754999</c:v>
                </c:pt>
                <c:pt idx="58592">
                  <c:v>33118150.153352004</c:v>
                </c:pt>
                <c:pt idx="58593">
                  <c:v>33106531.762601998</c:v>
                </c:pt>
                <c:pt idx="58594">
                  <c:v>33094910.876447</c:v>
                </c:pt>
                <c:pt idx="58595">
                  <c:v>33083287.495831996</c:v>
                </c:pt>
                <c:pt idx="58596">
                  <c:v>33071661.621696997</c:v>
                </c:pt>
                <c:pt idx="58597">
                  <c:v>33060033.254983</c:v>
                </c:pt>
                <c:pt idx="58598">
                  <c:v>33048402.396627001</c:v>
                </c:pt>
                <c:pt idx="58599">
                  <c:v>33036769.047566999</c:v>
                </c:pt>
                <c:pt idx="58600">
                  <c:v>33025133.20874</c:v>
                </c:pt>
                <c:pt idx="58601">
                  <c:v>33013494.881077994</c:v>
                </c:pt>
                <c:pt idx="58602">
                  <c:v>33001854.065515995</c:v>
                </c:pt>
                <c:pt idx="58603">
                  <c:v>32990210.762984</c:v>
                </c:pt>
                <c:pt idx="58604">
                  <c:v>32978564.974412002</c:v>
                </c:pt>
                <c:pt idx="58605">
                  <c:v>32966916.700731002</c:v>
                </c:pt>
                <c:pt idx="58606">
                  <c:v>32955265.942865998</c:v>
                </c:pt>
                <c:pt idx="58607">
                  <c:v>32943612.701742996</c:v>
                </c:pt>
                <c:pt idx="58608">
                  <c:v>32931956.978287999</c:v>
                </c:pt>
                <c:pt idx="58609">
                  <c:v>32920298.773424</c:v>
                </c:pt>
                <c:pt idx="58610">
                  <c:v>32908638.088070996</c:v>
                </c:pt>
                <c:pt idx="58611">
                  <c:v>32896974.923150998</c:v>
                </c:pt>
                <c:pt idx="58612">
                  <c:v>32885309.279582001</c:v>
                </c:pt>
                <c:pt idx="58613">
                  <c:v>32873641.158282004</c:v>
                </c:pt>
                <c:pt idx="58614">
                  <c:v>32861970.560167</c:v>
                </c:pt>
                <c:pt idx="58615">
                  <c:v>32850297.486152999</c:v>
                </c:pt>
                <c:pt idx="58616">
                  <c:v>32838621.937151</c:v>
                </c:pt>
                <c:pt idx="58617">
                  <c:v>32826943.914074998</c:v>
                </c:pt>
                <c:pt idx="58618">
                  <c:v>32815263.417834997</c:v>
                </c:pt>
                <c:pt idx="58619">
                  <c:v>32803580.449339997</c:v>
                </c:pt>
                <c:pt idx="58620">
                  <c:v>32791895.009497996</c:v>
                </c:pt>
                <c:pt idx="58621">
                  <c:v>32780207.099214997</c:v>
                </c:pt>
                <c:pt idx="58622">
                  <c:v>32768516.719397001</c:v>
                </c:pt>
                <c:pt idx="58623">
                  <c:v>32756823.870948002</c:v>
                </c:pt>
                <c:pt idx="58624">
                  <c:v>32745128.554768998</c:v>
                </c:pt>
                <c:pt idx="58625">
                  <c:v>32733430.771761995</c:v>
                </c:pt>
                <c:pt idx="58626">
                  <c:v>32721730.522824999</c:v>
                </c:pt>
                <c:pt idx="58627">
                  <c:v>32710027.808859006</c:v>
                </c:pt>
                <c:pt idx="58628">
                  <c:v>32698322.630758002</c:v>
                </c:pt>
                <c:pt idx="58629">
                  <c:v>32686614.989418991</c:v>
                </c:pt>
                <c:pt idx="58630">
                  <c:v>32674904.885736</c:v>
                </c:pt>
                <c:pt idx="58631">
                  <c:v>32663192.320600998</c:v>
                </c:pt>
                <c:pt idx="58632">
                  <c:v>32651477.294906005</c:v>
                </c:pt>
                <c:pt idx="58633">
                  <c:v>32639759.809540998</c:v>
                </c:pt>
                <c:pt idx="58634">
                  <c:v>32628039.865394998</c:v>
                </c:pt>
                <c:pt idx="58635">
                  <c:v>32616317.463352997</c:v>
                </c:pt>
                <c:pt idx="58636">
                  <c:v>32604592.604304004</c:v>
                </c:pt>
                <c:pt idx="58637">
                  <c:v>32592865.289129999</c:v>
                </c:pt>
                <c:pt idx="58638">
                  <c:v>32581135.518715005</c:v>
                </c:pt>
                <c:pt idx="58639">
                  <c:v>32569403.293940995</c:v>
                </c:pt>
                <c:pt idx="58640">
                  <c:v>32557668.615688998</c:v>
                </c:pt>
                <c:pt idx="58641">
                  <c:v>32545931.484836996</c:v>
                </c:pt>
                <c:pt idx="58642">
                  <c:v>32534191.902262997</c:v>
                </c:pt>
                <c:pt idx="58643">
                  <c:v>32522449.868842997</c:v>
                </c:pt>
                <c:pt idx="58644">
                  <c:v>32510705.385452997</c:v>
                </c:pt>
                <c:pt idx="58645">
                  <c:v>32498958.452966001</c:v>
                </c:pt>
                <c:pt idx="58646">
                  <c:v>32487209.072253998</c:v>
                </c:pt>
                <c:pt idx="58647">
                  <c:v>32475457.244188</c:v>
                </c:pt>
                <c:pt idx="58648">
                  <c:v>32463702.969637994</c:v>
                </c:pt>
                <c:pt idx="58649">
                  <c:v>32451946.249470994</c:v>
                </c:pt>
                <c:pt idx="58650">
                  <c:v>32440187.084555998</c:v>
                </c:pt>
                <c:pt idx="58651">
                  <c:v>32428425.475756999</c:v>
                </c:pt>
                <c:pt idx="58652">
                  <c:v>32416661.423937995</c:v>
                </c:pt>
                <c:pt idx="58653">
                  <c:v>32404894.929962996</c:v>
                </c:pt>
                <c:pt idx="58654">
                  <c:v>32393125.994692996</c:v>
                </c:pt>
                <c:pt idx="58655">
                  <c:v>32381354.618987005</c:v>
                </c:pt>
                <c:pt idx="58656">
                  <c:v>32369580.803704999</c:v>
                </c:pt>
                <c:pt idx="58657">
                  <c:v>32357804.549704</c:v>
                </c:pt>
                <c:pt idx="58658">
                  <c:v>32346025.857840002</c:v>
                </c:pt>
                <c:pt idx="58659">
                  <c:v>32334244.728967998</c:v>
                </c:pt>
                <c:pt idx="58660">
                  <c:v>32322461.163942002</c:v>
                </c:pt>
                <c:pt idx="58661">
                  <c:v>32310675.163611997</c:v>
                </c:pt>
                <c:pt idx="58662">
                  <c:v>32298886.728830997</c:v>
                </c:pt>
                <c:pt idx="58663">
                  <c:v>32287095.860447995</c:v>
                </c:pt>
                <c:pt idx="58664">
                  <c:v>32275302.55931</c:v>
                </c:pt>
                <c:pt idx="58665">
                  <c:v>32263506.826264001</c:v>
                </c:pt>
                <c:pt idx="58666">
                  <c:v>32251708.662156004</c:v>
                </c:pt>
                <c:pt idx="58667">
                  <c:v>32239908.067829002</c:v>
                </c:pt>
                <c:pt idx="58668">
                  <c:v>32228105.044127002</c:v>
                </c:pt>
                <c:pt idx="58669">
                  <c:v>32216299.591890994</c:v>
                </c:pt>
                <c:pt idx="58670">
                  <c:v>32204491.711960997</c:v>
                </c:pt>
                <c:pt idx="58671">
                  <c:v>32192681.405174997</c:v>
                </c:pt>
                <c:pt idx="58672">
                  <c:v>32180868.672371998</c:v>
                </c:pt>
                <c:pt idx="58673">
                  <c:v>32169053.514386002</c:v>
                </c:pt>
                <c:pt idx="58674">
                  <c:v>32157235.932053</c:v>
                </c:pt>
                <c:pt idx="58675">
                  <c:v>32145415.926206999</c:v>
                </c:pt>
                <c:pt idx="58676">
                  <c:v>32133593.497678991</c:v>
                </c:pt>
                <c:pt idx="58677">
                  <c:v>32121768.647300001</c:v>
                </c:pt>
                <c:pt idx="58678">
                  <c:v>32109941.375898995</c:v>
                </c:pt>
                <c:pt idx="58679">
                  <c:v>32098111.684305999</c:v>
                </c:pt>
                <c:pt idx="58680">
                  <c:v>32086279.573346</c:v>
                </c:pt>
                <c:pt idx="58681">
                  <c:v>32074445.043844998</c:v>
                </c:pt>
                <c:pt idx="58682">
                  <c:v>32062608.096627001</c:v>
                </c:pt>
                <c:pt idx="58683">
                  <c:v>32050768.732515</c:v>
                </c:pt>
                <c:pt idx="58684">
                  <c:v>32038926.952330999</c:v>
                </c:pt>
                <c:pt idx="58685">
                  <c:v>32027082.756894</c:v>
                </c:pt>
                <c:pt idx="58686">
                  <c:v>32015236.147025</c:v>
                </c:pt>
                <c:pt idx="58687">
                  <c:v>32003387.123539999</c:v>
                </c:pt>
                <c:pt idx="58688">
                  <c:v>31991535.687254999</c:v>
                </c:pt>
                <c:pt idx="58689">
                  <c:v>31979681.838987004</c:v>
                </c:pt>
                <c:pt idx="58690">
                  <c:v>31967825.579546999</c:v>
                </c:pt>
                <c:pt idx="58691">
                  <c:v>31955966.909748998</c:v>
                </c:pt>
                <c:pt idx="58692">
                  <c:v>31944105.830403998</c:v>
                </c:pt>
                <c:pt idx="58693">
                  <c:v>31932242.342321999</c:v>
                </c:pt>
                <c:pt idx="58694">
                  <c:v>31920376.446309999</c:v>
                </c:pt>
                <c:pt idx="58695">
                  <c:v>31908508.143176999</c:v>
                </c:pt>
                <c:pt idx="58696">
                  <c:v>31896637.433727</c:v>
                </c:pt>
                <c:pt idx="58697">
                  <c:v>31884764.318766009</c:v>
                </c:pt>
                <c:pt idx="58698">
                  <c:v>31872888.799097002</c:v>
                </c:pt>
                <c:pt idx="58699">
                  <c:v>31861010.875521</c:v>
                </c:pt>
                <c:pt idx="58700">
                  <c:v>31849130.548838995</c:v>
                </c:pt>
                <c:pt idx="58701">
                  <c:v>31837247.819851</c:v>
                </c:pt>
                <c:pt idx="58702">
                  <c:v>31825362.689355001</c:v>
                </c:pt>
                <c:pt idx="58703">
                  <c:v>31813475.158147004</c:v>
                </c:pt>
                <c:pt idx="58704">
                  <c:v>31801585.227023002</c:v>
                </c:pt>
                <c:pt idx="58705">
                  <c:v>31789692.896775998</c:v>
                </c:pt>
                <c:pt idx="58706">
                  <c:v>31777798.168200999</c:v>
                </c:pt>
                <c:pt idx="58707">
                  <c:v>31765901.042087998</c:v>
                </c:pt>
                <c:pt idx="58708">
                  <c:v>31754001.519227006</c:v>
                </c:pt>
                <c:pt idx="58709">
                  <c:v>31742099.600407999</c:v>
                </c:pt>
                <c:pt idx="58710">
                  <c:v>31730195.286418997</c:v>
                </c:pt>
                <c:pt idx="58711">
                  <c:v>31718288.578044999</c:v>
                </c:pt>
                <c:pt idx="58712">
                  <c:v>31706379.476071995</c:v>
                </c:pt>
                <c:pt idx="58713">
                  <c:v>31694467.981283996</c:v>
                </c:pt>
                <c:pt idx="58714">
                  <c:v>31682554.094462</c:v>
                </c:pt>
                <c:pt idx="58715">
                  <c:v>31670637.816390004</c:v>
                </c:pt>
                <c:pt idx="58716">
                  <c:v>31658719.147844996</c:v>
                </c:pt>
                <c:pt idx="58717">
                  <c:v>31646798.089607995</c:v>
                </c:pt>
                <c:pt idx="58718">
                  <c:v>31634874.642455</c:v>
                </c:pt>
                <c:pt idx="58719">
                  <c:v>31622948.807163</c:v>
                </c:pt>
                <c:pt idx="58720">
                  <c:v>31611020.584506001</c:v>
                </c:pt>
                <c:pt idx="58721">
                  <c:v>31599089.975258995</c:v>
                </c:pt>
                <c:pt idx="58722">
                  <c:v>31587156.980191994</c:v>
                </c:pt>
                <c:pt idx="58723">
                  <c:v>31575221.600078002</c:v>
                </c:pt>
                <c:pt idx="58724">
                  <c:v>31563283.835685998</c:v>
                </c:pt>
                <c:pt idx="58725">
                  <c:v>31551343.687785</c:v>
                </c:pt>
                <c:pt idx="58726">
                  <c:v>31539401.157141</c:v>
                </c:pt>
                <c:pt idx="58727">
                  <c:v>31527456.244520999</c:v>
                </c:pt>
                <c:pt idx="58728">
                  <c:v>31515508.950688995</c:v>
                </c:pt>
                <c:pt idx="58729">
                  <c:v>31503559.276409</c:v>
                </c:pt>
                <c:pt idx="58730">
                  <c:v>31491607.222442996</c:v>
                </c:pt>
                <c:pt idx="58731">
                  <c:v>31479652.789550997</c:v>
                </c:pt>
                <c:pt idx="58732">
                  <c:v>31467695.978492998</c:v>
                </c:pt>
                <c:pt idx="58733">
                  <c:v>31455736.790027998</c:v>
                </c:pt>
                <c:pt idx="58734">
                  <c:v>31443775.224911995</c:v>
                </c:pt>
                <c:pt idx="58735">
                  <c:v>31431811.283901997</c:v>
                </c:pt>
                <c:pt idx="58736">
                  <c:v>31419844.967750996</c:v>
                </c:pt>
                <c:pt idx="58737">
                  <c:v>31407876.277212996</c:v>
                </c:pt>
                <c:pt idx="58738">
                  <c:v>31395905.213040002</c:v>
                </c:pt>
                <c:pt idx="58739">
                  <c:v>31383931.775982</c:v>
                </c:pt>
                <c:pt idx="58740">
                  <c:v>31371955.966790002</c:v>
                </c:pt>
                <c:pt idx="58741">
                  <c:v>31359977.786210995</c:v>
                </c:pt>
                <c:pt idx="58742">
                  <c:v>31347997.234992001</c:v>
                </c:pt>
                <c:pt idx="58743">
                  <c:v>31336014.313877996</c:v>
                </c:pt>
                <c:pt idx="58744">
                  <c:v>31324029.023615997</c:v>
                </c:pt>
                <c:pt idx="58745">
                  <c:v>31312041.364946</c:v>
                </c:pt>
                <c:pt idx="58746">
                  <c:v>31300051.338612001</c:v>
                </c:pt>
                <c:pt idx="58747">
                  <c:v>31288058.945354</c:v>
                </c:pt>
                <c:pt idx="58748">
                  <c:v>31276064.185910996</c:v>
                </c:pt>
                <c:pt idx="58749">
                  <c:v>31264067.061021995</c:v>
                </c:pt>
                <c:pt idx="58750">
                  <c:v>31252067.571423002</c:v>
                </c:pt>
                <c:pt idx="58751">
                  <c:v>31240065.71785</c:v>
                </c:pt>
                <c:pt idx="58752">
                  <c:v>31228061.501037002</c:v>
                </c:pt>
                <c:pt idx="58753">
                  <c:v>31216054.921717994</c:v>
                </c:pt>
                <c:pt idx="58754">
                  <c:v>31204045.980624996</c:v>
                </c:pt>
                <c:pt idx="58755">
                  <c:v>31192034.678488001</c:v>
                </c:pt>
                <c:pt idx="58756">
                  <c:v>31180021.016036004</c:v>
                </c:pt>
                <c:pt idx="58757">
                  <c:v>31168004.993997995</c:v>
                </c:pt>
                <c:pt idx="58758">
                  <c:v>31155986.613100003</c:v>
                </c:pt>
                <c:pt idx="58759">
                  <c:v>31143965.874069005</c:v>
                </c:pt>
                <c:pt idx="58760">
                  <c:v>31131942.777627997</c:v>
                </c:pt>
                <c:pt idx="58761">
                  <c:v>31119917.324501</c:v>
                </c:pt>
                <c:pt idx="58762">
                  <c:v>31107889.515409999</c:v>
                </c:pt>
                <c:pt idx="58763">
                  <c:v>31095859.351075996</c:v>
                </c:pt>
                <c:pt idx="58764">
                  <c:v>31083826.832217</c:v>
                </c:pt>
                <c:pt idx="58765">
                  <c:v>31071791.959553</c:v>
                </c:pt>
                <c:pt idx="58766">
                  <c:v>31059754.733799998</c:v>
                </c:pt>
                <c:pt idx="58767">
                  <c:v>31047715.155673996</c:v>
                </c:pt>
                <c:pt idx="58768">
                  <c:v>31035673.225888997</c:v>
                </c:pt>
                <c:pt idx="58769">
                  <c:v>31023628.945158996</c:v>
                </c:pt>
                <c:pt idx="58770">
                  <c:v>31011582.314196009</c:v>
                </c:pt>
                <c:pt idx="58771">
                  <c:v>30999533.333710998</c:v>
                </c:pt>
                <c:pt idx="58772">
                  <c:v>30987482.004412998</c:v>
                </c:pt>
                <c:pt idx="58773">
                  <c:v>30975428.327009998</c:v>
                </c:pt>
                <c:pt idx="58774">
                  <c:v>30963372.302211002</c:v>
                </c:pt>
                <c:pt idx="58775">
                  <c:v>30951313.930720001</c:v>
                </c:pt>
                <c:pt idx="58776">
                  <c:v>30939253.213242002</c:v>
                </c:pt>
                <c:pt idx="58777">
                  <c:v>30927190.150481001</c:v>
                </c:pt>
                <c:pt idx="58778">
                  <c:v>30915124.743138995</c:v>
                </c:pt>
                <c:pt idx="58779">
                  <c:v>30903056.991916995</c:v>
                </c:pt>
                <c:pt idx="58780">
                  <c:v>30890986.897514999</c:v>
                </c:pt>
                <c:pt idx="58781">
                  <c:v>30878914.460631996</c:v>
                </c:pt>
                <c:pt idx="58782">
                  <c:v>30866839.681963995</c:v>
                </c:pt>
                <c:pt idx="58783">
                  <c:v>30854762.562207997</c:v>
                </c:pt>
                <c:pt idx="58784">
                  <c:v>30842683.102058001</c:v>
                </c:pt>
                <c:pt idx="58785">
                  <c:v>30830601.302209001</c:v>
                </c:pt>
                <c:pt idx="58786">
                  <c:v>30818517.163353</c:v>
                </c:pt>
                <c:pt idx="58787">
                  <c:v>30806430.686181001</c:v>
                </c:pt>
                <c:pt idx="58788">
                  <c:v>30794341.871383</c:v>
                </c:pt>
                <c:pt idx="58789">
                  <c:v>30782250.719646998</c:v>
                </c:pt>
                <c:pt idx="58790">
                  <c:v>30770157.231662996</c:v>
                </c:pt>
                <c:pt idx="58791">
                  <c:v>30758061.408115</c:v>
                </c:pt>
                <c:pt idx="58792">
                  <c:v>30745963.249689002</c:v>
                </c:pt>
                <c:pt idx="58793">
                  <c:v>30733862.757068995</c:v>
                </c:pt>
                <c:pt idx="58794">
                  <c:v>30721759.930938002</c:v>
                </c:pt>
                <c:pt idx="58795">
                  <c:v>30709654.771976996</c:v>
                </c:pt>
                <c:pt idx="58796">
                  <c:v>30697547.280866995</c:v>
                </c:pt>
                <c:pt idx="58797">
                  <c:v>30685437.458287001</c:v>
                </c:pt>
                <c:pt idx="58798">
                  <c:v>30673325.304914001</c:v>
                </c:pt>
                <c:pt idx="58799">
                  <c:v>30661210.821424998</c:v>
                </c:pt>
                <c:pt idx="58800">
                  <c:v>30649094.008496001</c:v>
                </c:pt>
                <c:pt idx="58801">
                  <c:v>30636974.866800997</c:v>
                </c:pt>
                <c:pt idx="58802">
                  <c:v>30624853.397014</c:v>
                </c:pt>
                <c:pt idx="58803">
                  <c:v>30612729.599804997</c:v>
                </c:pt>
                <c:pt idx="58804">
                  <c:v>30600603.475845996</c:v>
                </c:pt>
                <c:pt idx="58805">
                  <c:v>30588475.025806997</c:v>
                </c:pt>
                <c:pt idx="58806">
                  <c:v>30576344.250353999</c:v>
                </c:pt>
                <c:pt idx="58807">
                  <c:v>30564211.150157005</c:v>
                </c:pt>
                <c:pt idx="58808">
                  <c:v>30552075.725879997</c:v>
                </c:pt>
                <c:pt idx="58809">
                  <c:v>30539937.978187002</c:v>
                </c:pt>
                <c:pt idx="58810">
                  <c:v>30527797.907744002</c:v>
                </c:pt>
                <c:pt idx="58811">
                  <c:v>30515655.515210997</c:v>
                </c:pt>
                <c:pt idx="58812">
                  <c:v>30503510.801251002</c:v>
                </c:pt>
                <c:pt idx="58813">
                  <c:v>30491363.766522001</c:v>
                </c:pt>
                <c:pt idx="58814">
                  <c:v>30479214.411683995</c:v>
                </c:pt>
                <c:pt idx="58815">
                  <c:v>30467062.737394001</c:v>
                </c:pt>
                <c:pt idx="58816">
                  <c:v>30454908.744307999</c:v>
                </c:pt>
                <c:pt idx="58817">
                  <c:v>30442752.433081996</c:v>
                </c:pt>
                <c:pt idx="58818">
                  <c:v>30430593.804368999</c:v>
                </c:pt>
                <c:pt idx="58819">
                  <c:v>30418432.858823001</c:v>
                </c:pt>
                <c:pt idx="58820">
                  <c:v>30406269.597093996</c:v>
                </c:pt>
                <c:pt idx="58821">
                  <c:v>30394104.019834001</c:v>
                </c:pt>
                <c:pt idx="58822">
                  <c:v>30381936.127689999</c:v>
                </c:pt>
                <c:pt idx="58823">
                  <c:v>30369765.921312995</c:v>
                </c:pt>
                <c:pt idx="58824">
                  <c:v>30357593.401346996</c:v>
                </c:pt>
                <c:pt idx="58825">
                  <c:v>30345418.568438996</c:v>
                </c:pt>
                <c:pt idx="58826">
                  <c:v>30333241.423233997</c:v>
                </c:pt>
                <c:pt idx="58827">
                  <c:v>30321061.966373995</c:v>
                </c:pt>
                <c:pt idx="58828">
                  <c:v>30308880.198502004</c:v>
                </c:pt>
                <c:pt idx="58829">
                  <c:v>30296696.120258</c:v>
                </c:pt>
                <c:pt idx="58830">
                  <c:v>30284509.732283</c:v>
                </c:pt>
                <c:pt idx="58831">
                  <c:v>30272321.035213996</c:v>
                </c:pt>
                <c:pt idx="58832">
                  <c:v>30260130.029689997</c:v>
                </c:pt>
                <c:pt idx="58833">
                  <c:v>30247936.716345999</c:v>
                </c:pt>
                <c:pt idx="58834">
                  <c:v>30235741.095816996</c:v>
                </c:pt>
                <c:pt idx="58835">
                  <c:v>30223543.168738</c:v>
                </c:pt>
                <c:pt idx="58836">
                  <c:v>30211342.935739998</c:v>
                </c:pt>
                <c:pt idx="58837">
                  <c:v>30199140.397456001</c:v>
                </c:pt>
                <c:pt idx="58838">
                  <c:v>30186935.554515999</c:v>
                </c:pt>
                <c:pt idx="58839">
                  <c:v>30174728.407548998</c:v>
                </c:pt>
                <c:pt idx="58840">
                  <c:v>30162518.957182001</c:v>
                </c:pt>
                <c:pt idx="58841">
                  <c:v>30150307.204042997</c:v>
                </c:pt>
                <c:pt idx="58842">
                  <c:v>30138093.148758005</c:v>
                </c:pt>
                <c:pt idx="58843">
                  <c:v>30125876.791949995</c:v>
                </c:pt>
                <c:pt idx="58844">
                  <c:v>30113658.134243999</c:v>
                </c:pt>
                <c:pt idx="58845">
                  <c:v>30101437.176261</c:v>
                </c:pt>
                <c:pt idx="58846">
                  <c:v>30089213.918621998</c:v>
                </c:pt>
                <c:pt idx="58847">
                  <c:v>30076988.361946996</c:v>
                </c:pt>
                <c:pt idx="58848">
                  <c:v>30064760.506855</c:v>
                </c:pt>
                <c:pt idx="58849">
                  <c:v>30052530.353962999</c:v>
                </c:pt>
                <c:pt idx="58850">
                  <c:v>30040297.903886996</c:v>
                </c:pt>
                <c:pt idx="58851">
                  <c:v>30028063.157242998</c:v>
                </c:pt>
                <c:pt idx="58852">
                  <c:v>30015826.114645001</c:v>
                </c:pt>
                <c:pt idx="58853">
                  <c:v>30003586.776705001</c:v>
                </c:pt>
                <c:pt idx="58854">
                  <c:v>29991345.144035999</c:v>
                </c:pt>
                <c:pt idx="58855">
                  <c:v>29979101.217247002</c:v>
                </c:pt>
                <c:pt idx="58856">
                  <c:v>29966854.996947996</c:v>
                </c:pt>
                <c:pt idx="58857">
                  <c:v>29954606.483747993</c:v>
                </c:pt>
                <c:pt idx="58858">
                  <c:v>29942355.678253002</c:v>
                </c:pt>
                <c:pt idx="58859">
                  <c:v>29930102.581068996</c:v>
                </c:pt>
                <c:pt idx="58860">
                  <c:v>29917847.192800999</c:v>
                </c:pt>
                <c:pt idx="58861">
                  <c:v>29905589.514053002</c:v>
                </c:pt>
                <c:pt idx="58862">
                  <c:v>29893329.545426</c:v>
                </c:pt>
                <c:pt idx="58863">
                  <c:v>29881067.287522998</c:v>
                </c:pt>
                <c:pt idx="58864">
                  <c:v>29868802.740944002</c:v>
                </c:pt>
                <c:pt idx="58865">
                  <c:v>29856535.906286001</c:v>
                </c:pt>
                <c:pt idx="58866">
                  <c:v>29844266.784150001</c:v>
                </c:pt>
                <c:pt idx="58867">
                  <c:v>29831995.375130001</c:v>
                </c:pt>
                <c:pt idx="58868">
                  <c:v>29819721.679822005</c:v>
                </c:pt>
                <c:pt idx="58869">
                  <c:v>29807445.698821999</c:v>
                </c:pt>
                <c:pt idx="58870">
                  <c:v>29795167.432721</c:v>
                </c:pt>
                <c:pt idx="58871">
                  <c:v>29782886.882112999</c:v>
                </c:pt>
                <c:pt idx="58872">
                  <c:v>29770604.047587998</c:v>
                </c:pt>
                <c:pt idx="58873">
                  <c:v>29758318.929737002</c:v>
                </c:pt>
                <c:pt idx="58874">
                  <c:v>29746031.529146999</c:v>
                </c:pt>
                <c:pt idx="58875">
                  <c:v>29733741.846406005</c:v>
                </c:pt>
                <c:pt idx="58876">
                  <c:v>29721449.882100999</c:v>
                </c:pt>
                <c:pt idx="58877">
                  <c:v>29709155.636815999</c:v>
                </c:pt>
                <c:pt idx="58878">
                  <c:v>29696859.111137003</c:v>
                </c:pt>
                <c:pt idx="58879">
                  <c:v>29684560.305645995</c:v>
                </c:pt>
                <c:pt idx="58880">
                  <c:v>29672259.220925</c:v>
                </c:pt>
                <c:pt idx="58881">
                  <c:v>29659955.857554004</c:v>
                </c:pt>
                <c:pt idx="58882">
                  <c:v>29647650.216113999</c:v>
                </c:pt>
                <c:pt idx="58883">
                  <c:v>29635342.297182001</c:v>
                </c:pt>
                <c:pt idx="58884">
                  <c:v>29623032.101335999</c:v>
                </c:pt>
                <c:pt idx="58885">
                  <c:v>29610719.629153002</c:v>
                </c:pt>
                <c:pt idx="58886">
                  <c:v>29598404.881205995</c:v>
                </c:pt>
                <c:pt idx="58887">
                  <c:v>29586087.858070001</c:v>
                </c:pt>
                <c:pt idx="58888">
                  <c:v>29573768.560317997</c:v>
                </c:pt>
                <c:pt idx="58889">
                  <c:v>29561446.988522001</c:v>
                </c:pt>
                <c:pt idx="58890">
                  <c:v>29549123.143252</c:v>
                </c:pt>
                <c:pt idx="58891">
                  <c:v>29536797.025076997</c:v>
                </c:pt>
                <c:pt idx="58892">
                  <c:v>29524468.634566009</c:v>
                </c:pt>
                <c:pt idx="58893">
                  <c:v>29512137.972284999</c:v>
                </c:pt>
                <c:pt idx="58894">
                  <c:v>29499805.038801</c:v>
                </c:pt>
                <c:pt idx="58895">
                  <c:v>29487469.834679998</c:v>
                </c:pt>
                <c:pt idx="58896">
                  <c:v>29475132.360482998</c:v>
                </c:pt>
                <c:pt idx="58897">
                  <c:v>29462792.616775002</c:v>
                </c:pt>
                <c:pt idx="58898">
                  <c:v>29450450.604116004</c:v>
                </c:pt>
                <c:pt idx="58899">
                  <c:v>29438106.323066998</c:v>
                </c:pt>
                <c:pt idx="58900">
                  <c:v>29425759.774188001</c:v>
                </c:pt>
                <c:pt idx="58901">
                  <c:v>29413410.958036005</c:v>
                </c:pt>
                <c:pt idx="58902">
                  <c:v>29401059.875169005</c:v>
                </c:pt>
                <c:pt idx="58903">
                  <c:v>29388706.526142001</c:v>
                </c:pt>
                <c:pt idx="58904">
                  <c:v>29376350.911509998</c:v>
                </c:pt>
                <c:pt idx="58905">
                  <c:v>29363993.031827997</c:v>
                </c:pt>
                <c:pt idx="58906">
                  <c:v>29351632.887646995</c:v>
                </c:pt>
                <c:pt idx="58907">
                  <c:v>29339270.479518995</c:v>
                </c:pt>
                <c:pt idx="58908">
                  <c:v>29326905.807994001</c:v>
                </c:pt>
                <c:pt idx="58909">
                  <c:v>29314538.873622</c:v>
                </c:pt>
                <c:pt idx="58910">
                  <c:v>29302169.676950004</c:v>
                </c:pt>
                <c:pt idx="58911">
                  <c:v>29289798.218526002</c:v>
                </c:pt>
                <c:pt idx="58912">
                  <c:v>29277424.498895995</c:v>
                </c:pt>
                <c:pt idx="58913">
                  <c:v>29265048.518603999</c:v>
                </c:pt>
                <c:pt idx="58914">
                  <c:v>29252670.278195001</c:v>
                </c:pt>
                <c:pt idx="58915">
                  <c:v>29240289.778209999</c:v>
                </c:pt>
                <c:pt idx="58916">
                  <c:v>29227907.019191001</c:v>
                </c:pt>
                <c:pt idx="58917">
                  <c:v>29215522.001677994</c:v>
                </c:pt>
                <c:pt idx="58918">
                  <c:v>29203134.726210997</c:v>
                </c:pt>
                <c:pt idx="58919">
                  <c:v>29190745.193328999</c:v>
                </c:pt>
                <c:pt idx="58920">
                  <c:v>29178353.403566997</c:v>
                </c:pt>
                <c:pt idx="58921">
                  <c:v>29165959.357462</c:v>
                </c:pt>
                <c:pt idx="58922">
                  <c:v>29153563.055547997</c:v>
                </c:pt>
                <c:pt idx="58923">
                  <c:v>29141164.498360001</c:v>
                </c:pt>
                <c:pt idx="58924">
                  <c:v>29128763.686430998</c:v>
                </c:pt>
                <c:pt idx="58925">
                  <c:v>29116360.62029</c:v>
                </c:pt>
                <c:pt idx="58926">
                  <c:v>29103955.300469998</c:v>
                </c:pt>
                <c:pt idx="58927">
                  <c:v>29091547.727498997</c:v>
                </c:pt>
                <c:pt idx="58928">
                  <c:v>29079137.901905995</c:v>
                </c:pt>
                <c:pt idx="58929">
                  <c:v>29066725.824217997</c:v>
                </c:pt>
                <c:pt idx="58930">
                  <c:v>29054311.494960997</c:v>
                </c:pt>
                <c:pt idx="58931">
                  <c:v>29041894.914659001</c:v>
                </c:pt>
                <c:pt idx="58932">
                  <c:v>29029476.083836995</c:v>
                </c:pt>
                <c:pt idx="58933">
                  <c:v>29017055.003016997</c:v>
                </c:pt>
                <c:pt idx="58934">
                  <c:v>29004631.672722004</c:v>
                </c:pt>
                <c:pt idx="58935">
                  <c:v>28992206.093470998</c:v>
                </c:pt>
                <c:pt idx="58936">
                  <c:v>28979778.265783995</c:v>
                </c:pt>
                <c:pt idx="58937">
                  <c:v>28967348.190180004</c:v>
                </c:pt>
                <c:pt idx="58938">
                  <c:v>28954915.867176</c:v>
                </c:pt>
                <c:pt idx="58939">
                  <c:v>28942481.297287997</c:v>
                </c:pt>
                <c:pt idx="58940">
                  <c:v>28930044.481030993</c:v>
                </c:pt>
                <c:pt idx="58941">
                  <c:v>28917605.418919999</c:v>
                </c:pt>
                <c:pt idx="58942">
                  <c:v>28905164.111466005</c:v>
                </c:pt>
                <c:pt idx="58943">
                  <c:v>28892720.559183005</c:v>
                </c:pt>
                <c:pt idx="58944">
                  <c:v>28880274.762580998</c:v>
                </c:pt>
                <c:pt idx="58945">
                  <c:v>28867826.722169001</c:v>
                </c:pt>
                <c:pt idx="58946">
                  <c:v>28855376.438457001</c:v>
                </c:pt>
                <c:pt idx="58947">
                  <c:v>28842923.911952</c:v>
                </c:pt>
                <c:pt idx="58948">
                  <c:v>28830469.143158998</c:v>
                </c:pt>
                <c:pt idx="58949">
                  <c:v>28818012.132586002</c:v>
                </c:pt>
                <c:pt idx="58950">
                  <c:v>28805552.880734999</c:v>
                </c:pt>
                <c:pt idx="58951">
                  <c:v>28793091.388110999</c:v>
                </c:pt>
                <c:pt idx="58952">
                  <c:v>28780627.655214999</c:v>
                </c:pt>
                <c:pt idx="58953">
                  <c:v>28768161.682547998</c:v>
                </c:pt>
                <c:pt idx="58954">
                  <c:v>28755693.470609996</c:v>
                </c:pt>
                <c:pt idx="58955">
                  <c:v>28743223.019901</c:v>
                </c:pt>
                <c:pt idx="58956">
                  <c:v>28730750.330917999</c:v>
                </c:pt>
                <c:pt idx="58957">
                  <c:v>28718275.404158</c:v>
                </c:pt>
                <c:pt idx="58958">
                  <c:v>28705798.240116999</c:v>
                </c:pt>
                <c:pt idx="58959">
                  <c:v>28693318.839288998</c:v>
                </c:pt>
                <c:pt idx="58960">
                  <c:v>28680837.202167001</c:v>
                </c:pt>
                <c:pt idx="58961">
                  <c:v>28668353.329244997</c:v>
                </c:pt>
                <c:pt idx="58962">
                  <c:v>28655867.221013997</c:v>
                </c:pt>
                <c:pt idx="58963">
                  <c:v>28643378.877962999</c:v>
                </c:pt>
                <c:pt idx="58964">
                  <c:v>28630888.300583001</c:v>
                </c:pt>
                <c:pt idx="58965">
                  <c:v>28618395.489360996</c:v>
                </c:pt>
                <c:pt idx="58966">
                  <c:v>28605900.444784999</c:v>
                </c:pt>
                <c:pt idx="58967">
                  <c:v>28593403.167340998</c:v>
                </c:pt>
                <c:pt idx="58968">
                  <c:v>28580903.657513</c:v>
                </c:pt>
                <c:pt idx="58969">
                  <c:v>28568401.915786006</c:v>
                </c:pt>
                <c:pt idx="58970">
                  <c:v>28555897.942641996</c:v>
                </c:pt>
                <c:pt idx="58971">
                  <c:v>28543391.738564003</c:v>
                </c:pt>
                <c:pt idx="58972">
                  <c:v>28530883.304032005</c:v>
                </c:pt>
                <c:pt idx="58973">
                  <c:v>28518372.639525004</c:v>
                </c:pt>
                <c:pt idx="58974">
                  <c:v>28505859.745522998</c:v>
                </c:pt>
                <c:pt idx="58975">
                  <c:v>28493344.622503001</c:v>
                </c:pt>
                <c:pt idx="58976">
                  <c:v>28480827.270941995</c:v>
                </c:pt>
                <c:pt idx="58977">
                  <c:v>28468307.691314001</c:v>
                </c:pt>
                <c:pt idx="58978">
                  <c:v>28455785.884094998</c:v>
                </c:pt>
                <c:pt idx="58979">
                  <c:v>28443261.849757001</c:v>
                </c:pt>
                <c:pt idx="58980">
                  <c:v>28430735.588772997</c:v>
                </c:pt>
                <c:pt idx="58981">
                  <c:v>28418207.101614997</c:v>
                </c:pt>
                <c:pt idx="58982">
                  <c:v>28405676.388751999</c:v>
                </c:pt>
                <c:pt idx="58983">
                  <c:v>28393143.450653002</c:v>
                </c:pt>
                <c:pt idx="58984">
                  <c:v>28380608.287787002</c:v>
                </c:pt>
                <c:pt idx="58985">
                  <c:v>28368070.900620997</c:v>
                </c:pt>
                <c:pt idx="58986">
                  <c:v>28355531.289619997</c:v>
                </c:pt>
                <c:pt idx="58987">
                  <c:v>28342989.455248997</c:v>
                </c:pt>
                <c:pt idx="58988">
                  <c:v>28330445.397972997</c:v>
                </c:pt>
                <c:pt idx="58989">
                  <c:v>28317899.118254002</c:v>
                </c:pt>
                <c:pt idx="58990">
                  <c:v>28305350.616554003</c:v>
                </c:pt>
                <c:pt idx="58991">
                  <c:v>28292799.893334001</c:v>
                </c:pt>
                <c:pt idx="58992">
                  <c:v>28280246.949052997</c:v>
                </c:pt>
                <c:pt idx="58993">
                  <c:v>28267691.784169</c:v>
                </c:pt>
                <c:pt idx="58994">
                  <c:v>28255134.399142001</c:v>
                </c:pt>
                <c:pt idx="58995">
                  <c:v>28242574.794427</c:v>
                </c:pt>
                <c:pt idx="58996">
                  <c:v>28230012.970478997</c:v>
                </c:pt>
                <c:pt idx="58997">
                  <c:v>28217448.927752998</c:v>
                </c:pt>
                <c:pt idx="58998">
                  <c:v>28204882.666703001</c:v>
                </c:pt>
                <c:pt idx="58999">
                  <c:v>28192314.18778</c:v>
                </c:pt>
                <c:pt idx="59000">
                  <c:v>28179743.491436996</c:v>
                </c:pt>
                <c:pt idx="59001">
                  <c:v>28167170.578124009</c:v>
                </c:pt>
                <c:pt idx="59002">
                  <c:v>28154595.448288996</c:v>
                </c:pt>
                <c:pt idx="59003">
                  <c:v>28142018.102381002</c:v>
                </c:pt>
                <c:pt idx="59004">
                  <c:v>28129438.540846996</c:v>
                </c:pt>
                <c:pt idx="59005">
                  <c:v>28116856.764134001</c:v>
                </c:pt>
                <c:pt idx="59006">
                  <c:v>28104272.772686001</c:v>
                </c:pt>
                <c:pt idx="59007">
                  <c:v>28091686.566947997</c:v>
                </c:pt>
                <c:pt idx="59008">
                  <c:v>28079098.147363</c:v>
                </c:pt>
                <c:pt idx="59009">
                  <c:v>28066507.514371999</c:v>
                </c:pt>
                <c:pt idx="59010">
                  <c:v>28053914.668416001</c:v>
                </c:pt>
                <c:pt idx="59011">
                  <c:v>28041319.609935999</c:v>
                </c:pt>
                <c:pt idx="59012">
                  <c:v>28028722.339370999</c:v>
                </c:pt>
                <c:pt idx="59013">
                  <c:v>28016122.857158005</c:v>
                </c:pt>
                <c:pt idx="59014">
                  <c:v>28003521.163734999</c:v>
                </c:pt>
                <c:pt idx="59015">
                  <c:v>27990917.259536006</c:v>
                </c:pt>
                <c:pt idx="59016">
                  <c:v>27978311.144997999</c:v>
                </c:pt>
                <c:pt idx="59017">
                  <c:v>27965702.820553001</c:v>
                </c:pt>
                <c:pt idx="59018">
                  <c:v>27953092.286633994</c:v>
                </c:pt>
                <c:pt idx="59019">
                  <c:v>27940479.543673996</c:v>
                </c:pt>
                <c:pt idx="59020">
                  <c:v>27927864.592103001</c:v>
                </c:pt>
                <c:pt idx="59021">
                  <c:v>27915247.432349999</c:v>
                </c:pt>
                <c:pt idx="59022">
                  <c:v>27902628.064844996</c:v>
                </c:pt>
                <c:pt idx="59023">
                  <c:v>27890006.490014996</c:v>
                </c:pt>
                <c:pt idx="59024">
                  <c:v>27877382.708285999</c:v>
                </c:pt>
                <c:pt idx="59025">
                  <c:v>27864756.720084</c:v>
                </c:pt>
                <c:pt idx="59026">
                  <c:v>27852128.525834002</c:v>
                </c:pt>
                <c:pt idx="59027">
                  <c:v>27839498.12596</c:v>
                </c:pt>
                <c:pt idx="59028">
                  <c:v>27826865.520882998</c:v>
                </c:pt>
                <c:pt idx="59029">
                  <c:v>27814230.711026005</c:v>
                </c:pt>
                <c:pt idx="59030">
                  <c:v>27801593.696809001</c:v>
                </c:pt>
                <c:pt idx="59031">
                  <c:v>27788954.478650998</c:v>
                </c:pt>
                <c:pt idx="59032">
                  <c:v>27776313.056970999</c:v>
                </c:pt>
                <c:pt idx="59033">
                  <c:v>27763669.432187002</c:v>
                </c:pt>
                <c:pt idx="59034">
                  <c:v>27751023.604713999</c:v>
                </c:pt>
                <c:pt idx="59035">
                  <c:v>27738375.574969001</c:v>
                </c:pt>
                <c:pt idx="59036">
                  <c:v>27725725.343366001</c:v>
                </c:pt>
                <c:pt idx="59037">
                  <c:v>27713072.910317998</c:v>
                </c:pt>
                <c:pt idx="59038">
                  <c:v>27700418.276237998</c:v>
                </c:pt>
                <c:pt idx="59039">
                  <c:v>27687761.441536002</c:v>
                </c:pt>
                <c:pt idx="59040">
                  <c:v>27675102.406624001</c:v>
                </c:pt>
                <c:pt idx="59041">
                  <c:v>27662441.171910997</c:v>
                </c:pt>
                <c:pt idx="59042">
                  <c:v>27649777.737806</c:v>
                </c:pt>
                <c:pt idx="59043">
                  <c:v>27637112.104715001</c:v>
                </c:pt>
                <c:pt idx="59044">
                  <c:v>27624444.273044996</c:v>
                </c:pt>
                <c:pt idx="59045">
                  <c:v>27611774.243200995</c:v>
                </c:pt>
                <c:pt idx="59046">
                  <c:v>27599102.015588999</c:v>
                </c:pt>
                <c:pt idx="59047">
                  <c:v>27586427.590609998</c:v>
                </c:pt>
                <c:pt idx="59048">
                  <c:v>27573750.968667995</c:v>
                </c:pt>
                <c:pt idx="59049">
                  <c:v>27561072.150164004</c:v>
                </c:pt>
                <c:pt idx="59050">
                  <c:v>27548391.135499001</c:v>
                </c:pt>
                <c:pt idx="59051">
                  <c:v>27535707.925070994</c:v>
                </c:pt>
                <c:pt idx="59052">
                  <c:v>27523022.519278996</c:v>
                </c:pt>
                <c:pt idx="59053">
                  <c:v>27510334.918520004</c:v>
                </c:pt>
                <c:pt idx="59054">
                  <c:v>27497645.123192001</c:v>
                </c:pt>
                <c:pt idx="59055">
                  <c:v>27484953.133689001</c:v>
                </c:pt>
                <c:pt idx="59056">
                  <c:v>27472258.950405002</c:v>
                </c:pt>
                <c:pt idx="59057">
                  <c:v>27459562.573734</c:v>
                </c:pt>
                <c:pt idx="59058">
                  <c:v>27446864.004069</c:v>
                </c:pt>
                <c:pt idx="59059">
                  <c:v>27434163.241800994</c:v>
                </c:pt>
                <c:pt idx="59060">
                  <c:v>27421460.287318997</c:v>
                </c:pt>
                <c:pt idx="59061">
                  <c:v>27408755.141014997</c:v>
                </c:pt>
                <c:pt idx="59062">
                  <c:v>27396047.803275995</c:v>
                </c:pt>
                <c:pt idx="59063">
                  <c:v>27383338.274489</c:v>
                </c:pt>
                <c:pt idx="59064">
                  <c:v>27370626.555040997</c:v>
                </c:pt>
                <c:pt idx="59065">
                  <c:v>27357912.645318002</c:v>
                </c:pt>
                <c:pt idx="59066">
                  <c:v>27345196.545704</c:v>
                </c:pt>
                <c:pt idx="59067">
                  <c:v>27332478.256581999</c:v>
                </c:pt>
                <c:pt idx="59068">
                  <c:v>27319757.778336003</c:v>
                </c:pt>
                <c:pt idx="59069">
                  <c:v>27307035.111345999</c:v>
                </c:pt>
                <c:pt idx="59070">
                  <c:v>27294310.255992997</c:v>
                </c:pt>
                <c:pt idx="59071">
                  <c:v>27281583.212657001</c:v>
                </c:pt>
                <c:pt idx="59072">
                  <c:v>27268853.981715996</c:v>
                </c:pt>
                <c:pt idx="59073">
                  <c:v>27256122.563547995</c:v>
                </c:pt>
                <c:pt idx="59074">
                  <c:v>27243388.958528999</c:v>
                </c:pt>
                <c:pt idx="59075">
                  <c:v>27230653.167034999</c:v>
                </c:pt>
                <c:pt idx="59076">
                  <c:v>27217915.189441998</c:v>
                </c:pt>
                <c:pt idx="59077">
                  <c:v>27205175.026122004</c:v>
                </c:pt>
                <c:pt idx="59078">
                  <c:v>27192432.677447997</c:v>
                </c:pt>
                <c:pt idx="59079">
                  <c:v>27179688.143790998</c:v>
                </c:pt>
                <c:pt idx="59080">
                  <c:v>27166941.425524</c:v>
                </c:pt>
                <c:pt idx="59081">
                  <c:v>27154192.523014996</c:v>
                </c:pt>
                <c:pt idx="59082">
                  <c:v>27141441.436632998</c:v>
                </c:pt>
                <c:pt idx="59083">
                  <c:v>27128688.166747</c:v>
                </c:pt>
                <c:pt idx="59084">
                  <c:v>27115932.713722005</c:v>
                </c:pt>
                <c:pt idx="59085">
                  <c:v>27103175.077925</c:v>
                </c:pt>
                <c:pt idx="59086">
                  <c:v>27090415.259721</c:v>
                </c:pt>
                <c:pt idx="59087">
                  <c:v>27077653.259474002</c:v>
                </c:pt>
                <c:pt idx="59088">
                  <c:v>27064889.077546</c:v>
                </c:pt>
                <c:pt idx="59089">
                  <c:v>27052122.714299999</c:v>
                </c:pt>
                <c:pt idx="59090">
                  <c:v>27039354.170097001</c:v>
                </c:pt>
                <c:pt idx="59091">
                  <c:v>27026583.445296995</c:v>
                </c:pt>
                <c:pt idx="59092">
                  <c:v>27013810.540258002</c:v>
                </c:pt>
                <c:pt idx="59093">
                  <c:v>27001035.455340002</c:v>
                </c:pt>
                <c:pt idx="59094">
                  <c:v>26988258.190899</c:v>
                </c:pt>
                <c:pt idx="59095">
                  <c:v>26975478.747290995</c:v>
                </c:pt>
                <c:pt idx="59096">
                  <c:v>26962697.124871995</c:v>
                </c:pt>
                <c:pt idx="59097">
                  <c:v>26949913.323996</c:v>
                </c:pt>
                <c:pt idx="59098">
                  <c:v>26937127.345016997</c:v>
                </c:pt>
                <c:pt idx="59099">
                  <c:v>26924339.188285999</c:v>
                </c:pt>
                <c:pt idx="59100">
                  <c:v>26911548.854156002</c:v>
                </c:pt>
                <c:pt idx="59101">
                  <c:v>26898756.342976</c:v>
                </c:pt>
                <c:pt idx="59102">
                  <c:v>26885961.655095998</c:v>
                </c:pt>
                <c:pt idx="59103">
                  <c:v>26873164.790863995</c:v>
                </c:pt>
                <c:pt idx="59104">
                  <c:v>26860365.750629</c:v>
                </c:pt>
                <c:pt idx="59105">
                  <c:v>26847564.534737002</c:v>
                </c:pt>
                <c:pt idx="59106">
                  <c:v>26834761.143534001</c:v>
                </c:pt>
                <c:pt idx="59107">
                  <c:v>26821955.577362999</c:v>
                </c:pt>
                <c:pt idx="59108">
                  <c:v>26809147.836570002</c:v>
                </c:pt>
                <c:pt idx="59109">
                  <c:v>26796337.921495996</c:v>
                </c:pt>
                <c:pt idx="59110">
                  <c:v>26783525.832483999</c:v>
                </c:pt>
                <c:pt idx="59111">
                  <c:v>26770711.569874994</c:v>
                </c:pt>
                <c:pt idx="59112">
                  <c:v>26757895.134008005</c:v>
                </c:pt>
                <c:pt idx="59113">
                  <c:v>26745076.525223002</c:v>
                </c:pt>
                <c:pt idx="59114">
                  <c:v>26732255.743857995</c:v>
                </c:pt>
                <c:pt idx="59115">
                  <c:v>26719432.790248998</c:v>
                </c:pt>
                <c:pt idx="59116">
                  <c:v>26706607.664733</c:v>
                </c:pt>
                <c:pt idx="59117">
                  <c:v>26693780.367644995</c:v>
                </c:pt>
                <c:pt idx="59118">
                  <c:v>26680950.899319999</c:v>
                </c:pt>
                <c:pt idx="59119">
                  <c:v>26668119.260090996</c:v>
                </c:pt>
                <c:pt idx="59120">
                  <c:v>26655285.450289</c:v>
                </c:pt>
                <c:pt idx="59121">
                  <c:v>26642449.470247995</c:v>
                </c:pt>
                <c:pt idx="59122">
                  <c:v>26629611.320296001</c:v>
                </c:pt>
                <c:pt idx="59123">
                  <c:v>26616771.000765</c:v>
                </c:pt>
                <c:pt idx="59124">
                  <c:v>26603928.511980999</c:v>
                </c:pt>
                <c:pt idx="59125">
                  <c:v>26591083.854274001</c:v>
                </c:pt>
                <c:pt idx="59126">
                  <c:v>26578237.027968995</c:v>
                </c:pt>
                <c:pt idx="59127">
                  <c:v>26565388.033392999</c:v>
                </c:pt>
                <c:pt idx="59128">
                  <c:v>26552536.870870996</c:v>
                </c:pt>
                <c:pt idx="59129">
                  <c:v>26539683.540725999</c:v>
                </c:pt>
                <c:pt idx="59130">
                  <c:v>26526828.043280996</c:v>
                </c:pt>
                <c:pt idx="59131">
                  <c:v>26513970.378858998</c:v>
                </c:pt>
                <c:pt idx="59132">
                  <c:v>26501110.547781002</c:v>
                </c:pt>
                <c:pt idx="59133">
                  <c:v>26488248.550365999</c:v>
                </c:pt>
                <c:pt idx="59134">
                  <c:v>26475384.386934999</c:v>
                </c:pt>
                <c:pt idx="59135">
                  <c:v>26462518.057805002</c:v>
                </c:pt>
                <c:pt idx="59136">
                  <c:v>26449649.563293997</c:v>
                </c:pt>
                <c:pt idx="59137">
                  <c:v>26436778.903717995</c:v>
                </c:pt>
                <c:pt idx="59138">
                  <c:v>26423906.079394005</c:v>
                </c:pt>
                <c:pt idx="59139">
                  <c:v>26411031.090635002</c:v>
                </c:pt>
                <c:pt idx="59140">
                  <c:v>26398153.937755</c:v>
                </c:pt>
                <c:pt idx="59141">
                  <c:v>26385274.621067997</c:v>
                </c:pt>
                <c:pt idx="59142">
                  <c:v>26372393.140884001</c:v>
                </c:pt>
                <c:pt idx="59143">
                  <c:v>26359509.497514997</c:v>
                </c:pt>
                <c:pt idx="59144">
                  <c:v>26346623.691270996</c:v>
                </c:pt>
                <c:pt idx="59145">
                  <c:v>26333735.722461995</c:v>
                </c:pt>
                <c:pt idx="59146">
                  <c:v>26320845.591394</c:v>
                </c:pt>
                <c:pt idx="59147">
                  <c:v>26307953.298376001</c:v>
                </c:pt>
                <c:pt idx="59148">
                  <c:v>26295058.843712997</c:v>
                </c:pt>
                <c:pt idx="59149">
                  <c:v>26282162.227712002</c:v>
                </c:pt>
                <c:pt idx="59150">
                  <c:v>26269263.450676002</c:v>
                </c:pt>
                <c:pt idx="59151">
                  <c:v>26256362.512908999</c:v>
                </c:pt>
                <c:pt idx="59152">
                  <c:v>26243459.414714001</c:v>
                </c:pt>
                <c:pt idx="59153">
                  <c:v>26230554.156393003</c:v>
                </c:pt>
                <c:pt idx="59154">
                  <c:v>26217646.738246001</c:v>
                </c:pt>
                <c:pt idx="59155">
                  <c:v>26204737.160574</c:v>
                </c:pt>
                <c:pt idx="59156">
                  <c:v>26191825.423673991</c:v>
                </c:pt>
                <c:pt idx="59157">
                  <c:v>26178911.527845997</c:v>
                </c:pt>
                <c:pt idx="59158">
                  <c:v>26165995.473386999</c:v>
                </c:pt>
                <c:pt idx="59159">
                  <c:v>26153077.260592997</c:v>
                </c:pt>
                <c:pt idx="59160">
                  <c:v>26140156.889757998</c:v>
                </c:pt>
                <c:pt idx="59161">
                  <c:v>26127234.361179002</c:v>
                </c:pt>
                <c:pt idx="59162">
                  <c:v>26114309.675147001</c:v>
                </c:pt>
                <c:pt idx="59163">
                  <c:v>26101382.831957001</c:v>
                </c:pt>
                <c:pt idx="59164">
                  <c:v>26088453.831897996</c:v>
                </c:pt>
                <c:pt idx="59165">
                  <c:v>26075522.675264001</c:v>
                </c:pt>
                <c:pt idx="59166">
                  <c:v>26062589.362342</c:v>
                </c:pt>
                <c:pt idx="59167">
                  <c:v>26049653.893422998</c:v>
                </c:pt>
                <c:pt idx="59168">
                  <c:v>26036716.268793002</c:v>
                </c:pt>
                <c:pt idx="59169">
                  <c:v>26023776.488741998</c:v>
                </c:pt>
                <c:pt idx="59170">
                  <c:v>26010834.553553998</c:v>
                </c:pt>
                <c:pt idx="59171">
                  <c:v>25997890.463515997</c:v>
                </c:pt>
                <c:pt idx="59172">
                  <c:v>25984944.218912005</c:v>
                </c:pt>
                <c:pt idx="59173">
                  <c:v>25971995.820023999</c:v>
                </c:pt>
                <c:pt idx="59174">
                  <c:v>25959045.267136998</c:v>
                </c:pt>
                <c:pt idx="59175">
                  <c:v>25946092.560532</c:v>
                </c:pt>
                <c:pt idx="59176">
                  <c:v>25933137.700490002</c:v>
                </c:pt>
                <c:pt idx="59177">
                  <c:v>25920180.687290002</c:v>
                </c:pt>
                <c:pt idx="59178">
                  <c:v>25907221.521211997</c:v>
                </c:pt>
                <c:pt idx="59179">
                  <c:v>25894260.202535</c:v>
                </c:pt>
                <c:pt idx="59180">
                  <c:v>25881296.731534999</c:v>
                </c:pt>
                <c:pt idx="59181">
                  <c:v>25868331.108488999</c:v>
                </c:pt>
                <c:pt idx="59182">
                  <c:v>25855363.333671995</c:v>
                </c:pt>
                <c:pt idx="59183">
                  <c:v>25842393.407359999</c:v>
                </c:pt>
                <c:pt idx="59184">
                  <c:v>25829421.329824999</c:v>
                </c:pt>
                <c:pt idx="59185">
                  <c:v>25816447.101342</c:v>
                </c:pt>
                <c:pt idx="59186">
                  <c:v>25803470.722181</c:v>
                </c:pt>
                <c:pt idx="59187">
                  <c:v>25790492.192614</c:v>
                </c:pt>
                <c:pt idx="59188">
                  <c:v>25777511.512910999</c:v>
                </c:pt>
                <c:pt idx="59189">
                  <c:v>25764528.683341995</c:v>
                </c:pt>
                <c:pt idx="59190">
                  <c:v>25751543.704174999</c:v>
                </c:pt>
                <c:pt idx="59191">
                  <c:v>25738556.575676996</c:v>
                </c:pt>
                <c:pt idx="59192">
                  <c:v>25725567.298115999</c:v>
                </c:pt>
                <c:pt idx="59193">
                  <c:v>25712575.871757001</c:v>
                </c:pt>
                <c:pt idx="59194">
                  <c:v>25699582.296863995</c:v>
                </c:pt>
                <c:pt idx="59195">
                  <c:v>25686586.573702998</c:v>
                </c:pt>
                <c:pt idx="59196">
                  <c:v>25673588.702536006</c:v>
                </c:pt>
                <c:pt idx="59197">
                  <c:v>25660588.683624998</c:v>
                </c:pt>
                <c:pt idx="59198">
                  <c:v>25647586.517232001</c:v>
                </c:pt>
                <c:pt idx="59199">
                  <c:v>25634582.203617994</c:v>
                </c:pt>
                <c:pt idx="59200">
                  <c:v>25621575.743041996</c:v>
                </c:pt>
                <c:pt idx="59201">
                  <c:v>25608567.135763001</c:v>
                </c:pt>
                <c:pt idx="59202">
                  <c:v>25595556.382037997</c:v>
                </c:pt>
                <c:pt idx="59203">
                  <c:v>25582543.482126001</c:v>
                </c:pt>
                <c:pt idx="59204">
                  <c:v>25569528.436280999</c:v>
                </c:pt>
                <c:pt idx="59205">
                  <c:v>25556511.244759999</c:v>
                </c:pt>
                <c:pt idx="59206">
                  <c:v>25543491.907816995</c:v>
                </c:pt>
                <c:pt idx="59207">
                  <c:v>25530470.425704997</c:v>
                </c:pt>
                <c:pt idx="59208">
                  <c:v>25517446.798676997</c:v>
                </c:pt>
                <c:pt idx="59209">
                  <c:v>25504421.026985001</c:v>
                </c:pt>
                <c:pt idx="59210">
                  <c:v>25491393.110879</c:v>
                </c:pt>
                <c:pt idx="59211">
                  <c:v>25478363.050610997</c:v>
                </c:pt>
                <c:pt idx="59212">
                  <c:v>25465330.846429005</c:v>
                </c:pt>
                <c:pt idx="59213">
                  <c:v>25452296.498581</c:v>
                </c:pt>
                <c:pt idx="59214">
                  <c:v>25439260.007316001</c:v>
                </c:pt>
                <c:pt idx="59215">
                  <c:v>25426221.372878995</c:v>
                </c:pt>
                <c:pt idx="59216">
                  <c:v>25413180.595516998</c:v>
                </c:pt>
                <c:pt idx="59217">
                  <c:v>25400137.675472997</c:v>
                </c:pt>
                <c:pt idx="59218">
                  <c:v>25387092.612994004</c:v>
                </c:pt>
                <c:pt idx="59219">
                  <c:v>25374045.408321001</c:v>
                </c:pt>
                <c:pt idx="59220">
                  <c:v>25360996.061696995</c:v>
                </c:pt>
                <c:pt idx="59221">
                  <c:v>25347944.573364001</c:v>
                </c:pt>
                <c:pt idx="59222">
                  <c:v>25334890.943560995</c:v>
                </c:pt>
                <c:pt idx="59223">
                  <c:v>25321835.172530003</c:v>
                </c:pt>
                <c:pt idx="59224">
                  <c:v>25308777.260507997</c:v>
                </c:pt>
                <c:pt idx="59225">
                  <c:v>25295717.207734</c:v>
                </c:pt>
                <c:pt idx="59226">
                  <c:v>25282655.014446001</c:v>
                </c:pt>
                <c:pt idx="59227">
                  <c:v>25269590.680878997</c:v>
                </c:pt>
                <c:pt idx="59228">
                  <c:v>25256524.207269002</c:v>
                </c:pt>
                <c:pt idx="59229">
                  <c:v>25243455.593850002</c:v>
                </c:pt>
                <c:pt idx="59230">
                  <c:v>25230384.840856999</c:v>
                </c:pt>
                <c:pt idx="59231">
                  <c:v>25217311.948523</c:v>
                </c:pt>
                <c:pt idx="59232">
                  <c:v>25204236.917079002</c:v>
                </c:pt>
                <c:pt idx="59233">
                  <c:v>25191159.746757001</c:v>
                </c:pt>
                <c:pt idx="59234">
                  <c:v>25178080.437787998</c:v>
                </c:pt>
                <c:pt idx="59235">
                  <c:v>25164998.990399998</c:v>
                </c:pt>
                <c:pt idx="59236">
                  <c:v>25151915.404822998</c:v>
                </c:pt>
                <c:pt idx="59237">
                  <c:v>25138829.681283996</c:v>
                </c:pt>
                <c:pt idx="59238">
                  <c:v>25125741.820010997</c:v>
                </c:pt>
                <c:pt idx="59239">
                  <c:v>25112651.821230002</c:v>
                </c:pt>
                <c:pt idx="59240">
                  <c:v>25099559.685166001</c:v>
                </c:pt>
                <c:pt idx="59241">
                  <c:v>25086465.412044</c:v>
                </c:pt>
                <c:pt idx="59242">
                  <c:v>25073369.002087999</c:v>
                </c:pt>
                <c:pt idx="59243">
                  <c:v>25060270.45552</c:v>
                </c:pt>
                <c:pt idx="59244">
                  <c:v>25047169.772562001</c:v>
                </c:pt>
                <c:pt idx="59245">
                  <c:v>25034066.953435995</c:v>
                </c:pt>
                <c:pt idx="59246">
                  <c:v>25020961.998362001</c:v>
                </c:pt>
                <c:pt idx="59247">
                  <c:v>25007854.907559</c:v>
                </c:pt>
                <c:pt idx="59248">
                  <c:v>24994745.681246996</c:v>
                </c:pt>
                <c:pt idx="59249">
                  <c:v>24981634.319642998</c:v>
                </c:pt>
                <c:pt idx="59250">
                  <c:v>24968520.822964001</c:v>
                </c:pt>
                <c:pt idx="59251">
                  <c:v>24955405.191426001</c:v>
                </c:pt>
                <c:pt idx="59252">
                  <c:v>24942287.425244994</c:v>
                </c:pt>
                <c:pt idx="59253">
                  <c:v>24929167.524634998</c:v>
                </c:pt>
                <c:pt idx="59254">
                  <c:v>24916045.489810992</c:v>
                </c:pt>
                <c:pt idx="59255">
                  <c:v>24902921.320983998</c:v>
                </c:pt>
                <c:pt idx="59256">
                  <c:v>24889795.018367004</c:v>
                </c:pt>
                <c:pt idx="59257">
                  <c:v>24876666.582171995</c:v>
                </c:pt>
                <c:pt idx="59258">
                  <c:v>24863536.012607999</c:v>
                </c:pt>
                <c:pt idx="59259">
                  <c:v>24850403.309886001</c:v>
                </c:pt>
                <c:pt idx="59260">
                  <c:v>24837268.474212997</c:v>
                </c:pt>
                <c:pt idx="59261">
                  <c:v>24824131.505798995</c:v>
                </c:pt>
                <c:pt idx="59262">
                  <c:v>24810992.404850997</c:v>
                </c:pt>
                <c:pt idx="59263">
                  <c:v>24797851.171572998</c:v>
                </c:pt>
                <c:pt idx="59264">
                  <c:v>24784707.806173</c:v>
                </c:pt>
                <c:pt idx="59265">
                  <c:v>24771562.308855001</c:v>
                </c:pt>
                <c:pt idx="59266">
                  <c:v>24758414.679822005</c:v>
                </c:pt>
                <c:pt idx="59267">
                  <c:v>24745264.919279002</c:v>
                </c:pt>
                <c:pt idx="59268">
                  <c:v>24732113.027426001</c:v>
                </c:pt>
                <c:pt idx="59269">
                  <c:v>24718959.004466001</c:v>
                </c:pt>
                <c:pt idx="59270">
                  <c:v>24705802.850598998</c:v>
                </c:pt>
                <c:pt idx="59271">
                  <c:v>24692644.566025</c:v>
                </c:pt>
                <c:pt idx="59272">
                  <c:v>24679484.150942001</c:v>
                </c:pt>
                <c:pt idx="59273">
                  <c:v>24666321.605551001</c:v>
                </c:pt>
                <c:pt idx="59274">
                  <c:v>24653156.930046</c:v>
                </c:pt>
                <c:pt idx="59275">
                  <c:v>24639990.124625999</c:v>
                </c:pt>
                <c:pt idx="59276">
                  <c:v>24626821.189486001</c:v>
                </c:pt>
                <c:pt idx="59277">
                  <c:v>24613650.124821</c:v>
                </c:pt>
                <c:pt idx="59278">
                  <c:v>24600476.930824999</c:v>
                </c:pt>
                <c:pt idx="59279">
                  <c:v>24587301.607692</c:v>
                </c:pt>
                <c:pt idx="59280">
                  <c:v>24574124.155614</c:v>
                </c:pt>
                <c:pt idx="59281">
                  <c:v>24560944.574781999</c:v>
                </c:pt>
                <c:pt idx="59282">
                  <c:v>24547762.865389001</c:v>
                </c:pt>
                <c:pt idx="59283">
                  <c:v>24534579.027624</c:v>
                </c:pt>
                <c:pt idx="59284">
                  <c:v>24521393.061675992</c:v>
                </c:pt>
                <c:pt idx="59285">
                  <c:v>24508204.967734002</c:v>
                </c:pt>
                <c:pt idx="59286">
                  <c:v>24495014.745986</c:v>
                </c:pt>
                <c:pt idx="59287">
                  <c:v>24481822.396619</c:v>
                </c:pt>
                <c:pt idx="59288">
                  <c:v>24468627.919817995</c:v>
                </c:pt>
                <c:pt idx="59289">
                  <c:v>24455431.315770999</c:v>
                </c:pt>
                <c:pt idx="59290">
                  <c:v>24442232.584659997</c:v>
                </c:pt>
                <c:pt idx="59291">
                  <c:v>24429031.726669997</c:v>
                </c:pt>
                <c:pt idx="59292">
                  <c:v>24415828.741983995</c:v>
                </c:pt>
                <c:pt idx="59293">
                  <c:v>24402623.630785003</c:v>
                </c:pt>
                <c:pt idx="59294">
                  <c:v>24389416.393252999</c:v>
                </c:pt>
                <c:pt idx="59295">
                  <c:v>24376207.029569</c:v>
                </c:pt>
                <c:pt idx="59296">
                  <c:v>24362995.539914001</c:v>
                </c:pt>
                <c:pt idx="59297">
                  <c:v>24349781.924464997</c:v>
                </c:pt>
                <c:pt idx="59298">
                  <c:v>24336566.183402997</c:v>
                </c:pt>
                <c:pt idx="59299">
                  <c:v>24323348.316903003</c:v>
                </c:pt>
                <c:pt idx="59300">
                  <c:v>24310128.325144</c:v>
                </c:pt>
                <c:pt idx="59301">
                  <c:v>24296906.208299998</c:v>
                </c:pt>
                <c:pt idx="59302">
                  <c:v>24283681.966546997</c:v>
                </c:pt>
                <c:pt idx="59303">
                  <c:v>24270455.600060001</c:v>
                </c:pt>
                <c:pt idx="59304">
                  <c:v>24257227.109012</c:v>
                </c:pt>
                <c:pt idx="59305">
                  <c:v>24243996.493575998</c:v>
                </c:pt>
                <c:pt idx="59306">
                  <c:v>24230763.753924001</c:v>
                </c:pt>
                <c:pt idx="59307">
                  <c:v>24217528.890228</c:v>
                </c:pt>
                <c:pt idx="59308">
                  <c:v>24204291.902656998</c:v>
                </c:pt>
                <c:pt idx="59309">
                  <c:v>24191052.791382</c:v>
                </c:pt>
                <c:pt idx="59310">
                  <c:v>24177811.556572001</c:v>
                </c:pt>
                <c:pt idx="59311">
                  <c:v>24164568.198394004</c:v>
                </c:pt>
                <c:pt idx="59312">
                  <c:v>24151322.717016999</c:v>
                </c:pt>
                <c:pt idx="59313">
                  <c:v>24138075.112607002</c:v>
                </c:pt>
                <c:pt idx="59314">
                  <c:v>24124825.385329999</c:v>
                </c:pt>
                <c:pt idx="59315">
                  <c:v>24111573.535351001</c:v>
                </c:pt>
                <c:pt idx="59316">
                  <c:v>24098319.562833995</c:v>
                </c:pt>
                <c:pt idx="59317">
                  <c:v>24085063.467943996</c:v>
                </c:pt>
                <c:pt idx="59318">
                  <c:v>24071805.250841998</c:v>
                </c:pt>
                <c:pt idx="59319">
                  <c:v>24058544.911690995</c:v>
                </c:pt>
                <c:pt idx="59320">
                  <c:v>24045282.450653002</c:v>
                </c:pt>
                <c:pt idx="59321">
                  <c:v>24032017.867887996</c:v>
                </c:pt>
                <c:pt idx="59322">
                  <c:v>24018751.163555</c:v>
                </c:pt>
                <c:pt idx="59323">
                  <c:v>24005482.337814</c:v>
                </c:pt>
                <c:pt idx="59324">
                  <c:v>23992211.390824001</c:v>
                </c:pt>
                <c:pt idx="59325">
                  <c:v>23978938.32274</c:v>
                </c:pt>
                <c:pt idx="59326">
                  <c:v>23965663.133722004</c:v>
                </c:pt>
                <c:pt idx="59327">
                  <c:v>23952385.823922999</c:v>
                </c:pt>
                <c:pt idx="59328">
                  <c:v>23939106.3935</c:v>
                </c:pt>
                <c:pt idx="59329">
                  <c:v>23925824.842607997</c:v>
                </c:pt>
                <c:pt idx="59330">
                  <c:v>23912541.171399001</c:v>
                </c:pt>
                <c:pt idx="59331">
                  <c:v>23899255.380027998</c:v>
                </c:pt>
                <c:pt idx="59332">
                  <c:v>23885967.468645997</c:v>
                </c:pt>
                <c:pt idx="59333">
                  <c:v>23872677.437403996</c:v>
                </c:pt>
                <c:pt idx="59334">
                  <c:v>23859385.286454</c:v>
                </c:pt>
                <c:pt idx="59335">
                  <c:v>23846091.015946001</c:v>
                </c:pt>
                <c:pt idx="59336">
                  <c:v>23832794.626028001</c:v>
                </c:pt>
                <c:pt idx="59337">
                  <c:v>23819496.116850004</c:v>
                </c:pt>
                <c:pt idx="59338">
                  <c:v>23806195.488559</c:v>
                </c:pt>
                <c:pt idx="59339">
                  <c:v>23792892.741302997</c:v>
                </c:pt>
                <c:pt idx="59340">
                  <c:v>23779587.875227001</c:v>
                </c:pt>
                <c:pt idx="59341">
                  <c:v>23766280.890477002</c:v>
                </c:pt>
                <c:pt idx="59342">
                  <c:v>23752971.787197996</c:v>
                </c:pt>
                <c:pt idx="59343">
                  <c:v>23739660.565533996</c:v>
                </c:pt>
                <c:pt idx="59344">
                  <c:v>23726347.225629002</c:v>
                </c:pt>
                <c:pt idx="59345">
                  <c:v>23713031.767624997</c:v>
                </c:pt>
                <c:pt idx="59346">
                  <c:v>23699714.191663995</c:v>
                </c:pt>
                <c:pt idx="59347">
                  <c:v>23686394.497886997</c:v>
                </c:pt>
                <c:pt idx="59348">
                  <c:v>23673072.686434001</c:v>
                </c:pt>
                <c:pt idx="59349">
                  <c:v>23659748.757445995</c:v>
                </c:pt>
                <c:pt idx="59350">
                  <c:v>23646422.711060997</c:v>
                </c:pt>
                <c:pt idx="59351">
                  <c:v>23633094.547417995</c:v>
                </c:pt>
                <c:pt idx="59352">
                  <c:v>23619764.266652998</c:v>
                </c:pt>
                <c:pt idx="59353">
                  <c:v>23606431.868905</c:v>
                </c:pt>
                <c:pt idx="59354">
                  <c:v>23593097.354308005</c:v>
                </c:pt>
                <c:pt idx="59355">
                  <c:v>23579760.722997997</c:v>
                </c:pt>
                <c:pt idx="59356">
                  <c:v>23566421.975110997</c:v>
                </c:pt>
                <c:pt idx="59357">
                  <c:v>23553081.110778999</c:v>
                </c:pt>
                <c:pt idx="59358">
                  <c:v>23539738.130135003</c:v>
                </c:pt>
                <c:pt idx="59359">
                  <c:v>23526393.033312999</c:v>
                </c:pt>
                <c:pt idx="59360">
                  <c:v>23513045.820443995</c:v>
                </c:pt>
                <c:pt idx="59361">
                  <c:v>23499696.491659995</c:v>
                </c:pt>
                <c:pt idx="59362">
                  <c:v>23486345.047088996</c:v>
                </c:pt>
                <c:pt idx="59363">
                  <c:v>23472991.486862995</c:v>
                </c:pt>
                <c:pt idx="59364">
                  <c:v>23459635.811108999</c:v>
                </c:pt>
                <c:pt idx="59365">
                  <c:v>23446278.019956004</c:v>
                </c:pt>
                <c:pt idx="59366">
                  <c:v>23432918.113531999</c:v>
                </c:pt>
                <c:pt idx="59367">
                  <c:v>23419556.091961995</c:v>
                </c:pt>
                <c:pt idx="59368">
                  <c:v>23406191.955373995</c:v>
                </c:pt>
                <c:pt idx="59369">
                  <c:v>23392825.703892995</c:v>
                </c:pt>
                <c:pt idx="59370">
                  <c:v>23379457.337641995</c:v>
                </c:pt>
                <c:pt idx="59371">
                  <c:v>23366086.856745999</c:v>
                </c:pt>
                <c:pt idx="59372">
                  <c:v>23352714.261328995</c:v>
                </c:pt>
                <c:pt idx="59373">
                  <c:v>23339339.551511995</c:v>
                </c:pt>
                <c:pt idx="59374">
                  <c:v>23325962.727416996</c:v>
                </c:pt>
                <c:pt idx="59375">
                  <c:v>23312583.789166</c:v>
                </c:pt>
                <c:pt idx="59376">
                  <c:v>23299202.736878995</c:v>
                </c:pt>
                <c:pt idx="59377">
                  <c:v>23285819.570675995</c:v>
                </c:pt>
                <c:pt idx="59378">
                  <c:v>23272434.290674996</c:v>
                </c:pt>
                <c:pt idx="59379">
                  <c:v>23259046.896993998</c:v>
                </c:pt>
                <c:pt idx="59380">
                  <c:v>23245657.389752001</c:v>
                </c:pt>
                <c:pt idx="59381">
                  <c:v>23232265.769065995</c:v>
                </c:pt>
                <c:pt idx="59382">
                  <c:v>23218872.035050999</c:v>
                </c:pt>
                <c:pt idx="59383">
                  <c:v>23205476.187822998</c:v>
                </c:pt>
                <c:pt idx="59384">
                  <c:v>23192078.227496997</c:v>
                </c:pt>
                <c:pt idx="59385">
                  <c:v>23178678.154186003</c:v>
                </c:pt>
                <c:pt idx="59386">
                  <c:v>23165275.968006</c:v>
                </c:pt>
                <c:pt idx="59387">
                  <c:v>23151871.669066999</c:v>
                </c:pt>
                <c:pt idx="59388">
                  <c:v>23138465.257482</c:v>
                </c:pt>
                <c:pt idx="59389">
                  <c:v>23125056.733362999</c:v>
                </c:pt>
                <c:pt idx="59390">
                  <c:v>23111646.096820001</c:v>
                </c:pt>
                <c:pt idx="59391">
                  <c:v>23098233.347964</c:v>
                </c:pt>
                <c:pt idx="59392">
                  <c:v>23084818.486902997</c:v>
                </c:pt>
                <c:pt idx="59393">
                  <c:v>23071401.513746001</c:v>
                </c:pt>
                <c:pt idx="59394">
                  <c:v>23057982.428600997</c:v>
                </c:pt>
                <c:pt idx="59395">
                  <c:v>23044561.231575996</c:v>
                </c:pt>
                <c:pt idx="59396">
                  <c:v>23031137.922776997</c:v>
                </c:pt>
                <c:pt idx="59397">
                  <c:v>23017712.50231</c:v>
                </c:pt>
                <c:pt idx="59398">
                  <c:v>23004284.970279995</c:v>
                </c:pt>
                <c:pt idx="59399">
                  <c:v>22990855.326792005</c:v>
                </c:pt>
                <c:pt idx="59400">
                  <c:v>22977423.571948998</c:v>
                </c:pt>
                <c:pt idx="59401">
                  <c:v>22963989.705855995</c:v>
                </c:pt>
                <c:pt idx="59402">
                  <c:v>22950553.728613995</c:v>
                </c:pt>
                <c:pt idx="59403">
                  <c:v>22937115.640325002</c:v>
                </c:pt>
                <c:pt idx="59404">
                  <c:v>22923675.441090994</c:v>
                </c:pt>
                <c:pt idx="59405">
                  <c:v>22910233.131012999</c:v>
                </c:pt>
                <c:pt idx="59406">
                  <c:v>22896788.710189003</c:v>
                </c:pt>
                <c:pt idx="59407">
                  <c:v>22883342.178718999</c:v>
                </c:pt>
                <c:pt idx="59408">
                  <c:v>22869893.536703005</c:v>
                </c:pt>
                <c:pt idx="59409">
                  <c:v>22856442.784236997</c:v>
                </c:pt>
                <c:pt idx="59410">
                  <c:v>22842989.921418991</c:v>
                </c:pt>
                <c:pt idx="59411">
                  <c:v>22829534.948346</c:v>
                </c:pt>
                <c:pt idx="59412">
                  <c:v>22816077.865112998</c:v>
                </c:pt>
                <c:pt idx="59413">
                  <c:v>22802618.671815995</c:v>
                </c:pt>
                <c:pt idx="59414">
                  <c:v>22789157.368549</c:v>
                </c:pt>
                <c:pt idx="59415">
                  <c:v>22775693.955406997</c:v>
                </c:pt>
                <c:pt idx="59416">
                  <c:v>22762228.432482</c:v>
                </c:pt>
                <c:pt idx="59417">
                  <c:v>22748760.799866997</c:v>
                </c:pt>
                <c:pt idx="59418">
                  <c:v>22735291.057654999</c:v>
                </c:pt>
                <c:pt idx="59419">
                  <c:v>22721819.205936</c:v>
                </c:pt>
                <c:pt idx="59420">
                  <c:v>22708345.244801994</c:v>
                </c:pt>
                <c:pt idx="59421">
                  <c:v>22694869.174341999</c:v>
                </c:pt>
                <c:pt idx="59422">
                  <c:v>22681390.994646002</c:v>
                </c:pt>
                <c:pt idx="59423">
                  <c:v>22667910.705801997</c:v>
                </c:pt>
                <c:pt idx="59424">
                  <c:v>22654428.307898995</c:v>
                </c:pt>
                <c:pt idx="59425">
                  <c:v>22640943.801024001</c:v>
                </c:pt>
                <c:pt idx="59426">
                  <c:v>22627457.185263995</c:v>
                </c:pt>
                <c:pt idx="59427">
                  <c:v>22613968.460704997</c:v>
                </c:pt>
                <c:pt idx="59428">
                  <c:v>22600477.627432</c:v>
                </c:pt>
                <c:pt idx="59429">
                  <c:v>22586984.685531002</c:v>
                </c:pt>
                <c:pt idx="59430">
                  <c:v>22573489.635087002</c:v>
                </c:pt>
                <c:pt idx="59431">
                  <c:v>22559992.476181</c:v>
                </c:pt>
                <c:pt idx="59432">
                  <c:v>22546493.208897997</c:v>
                </c:pt>
                <c:pt idx="59433">
                  <c:v>22532991.833319999</c:v>
                </c:pt>
                <c:pt idx="59434">
                  <c:v>22519488.349529006</c:v>
                </c:pt>
                <c:pt idx="59435">
                  <c:v>22505982.757604998</c:v>
                </c:pt>
                <c:pt idx="59436">
                  <c:v>22492475.057629999</c:v>
                </c:pt>
                <c:pt idx="59437">
                  <c:v>22478965.249682002</c:v>
                </c:pt>
                <c:pt idx="59438">
                  <c:v>22465453.333842002</c:v>
                </c:pt>
                <c:pt idx="59439">
                  <c:v>22451939.310188003</c:v>
                </c:pt>
                <c:pt idx="59440">
                  <c:v>22438423.178798001</c:v>
                </c:pt>
                <c:pt idx="59441">
                  <c:v>22424904.939748995</c:v>
                </c:pt>
                <c:pt idx="59442">
                  <c:v>22411384.593117997</c:v>
                </c:pt>
                <c:pt idx="59443">
                  <c:v>22397862.138981003</c:v>
                </c:pt>
                <c:pt idx="59444">
                  <c:v>22384337.577413995</c:v>
                </c:pt>
                <c:pt idx="59445">
                  <c:v>22370810.908490997</c:v>
                </c:pt>
                <c:pt idx="59446">
                  <c:v>22357282.132288001</c:v>
                </c:pt>
                <c:pt idx="59447">
                  <c:v>22343751.248876002</c:v>
                </c:pt>
                <c:pt idx="59448">
                  <c:v>22330218.258330002</c:v>
                </c:pt>
                <c:pt idx="59449">
                  <c:v>22316683.160723001</c:v>
                </c:pt>
                <c:pt idx="59450">
                  <c:v>22303145.956124004</c:v>
                </c:pt>
                <c:pt idx="59451">
                  <c:v>22289606.644607</c:v>
                </c:pt>
                <c:pt idx="59452">
                  <c:v>22276065.226241995</c:v>
                </c:pt>
                <c:pt idx="59453">
                  <c:v>22262521.701097995</c:v>
                </c:pt>
                <c:pt idx="59454">
                  <c:v>22248976.069243997</c:v>
                </c:pt>
                <c:pt idx="59455">
                  <c:v>22235428.330751006</c:v>
                </c:pt>
                <c:pt idx="59456">
                  <c:v>22221878.485685997</c:v>
                </c:pt>
                <c:pt idx="59457">
                  <c:v>22208326.534116004</c:v>
                </c:pt>
                <c:pt idx="59458">
                  <c:v>22194772.476109006</c:v>
                </c:pt>
                <c:pt idx="59459">
                  <c:v>22181216.311730001</c:v>
                </c:pt>
                <c:pt idx="59460">
                  <c:v>22167658.041045997</c:v>
                </c:pt>
                <c:pt idx="59461">
                  <c:v>22154097.664123002</c:v>
                </c:pt>
                <c:pt idx="59462">
                  <c:v>22140535.181023002</c:v>
                </c:pt>
                <c:pt idx="59463">
                  <c:v>22126970.591811996</c:v>
                </c:pt>
                <c:pt idx="59464">
                  <c:v>22113403.896553002</c:v>
                </c:pt>
                <c:pt idx="59465">
                  <c:v>22099835.095309</c:v>
                </c:pt>
                <c:pt idx="59466">
                  <c:v>22086264.188142005</c:v>
                </c:pt>
                <c:pt idx="59467">
                  <c:v>22072691.175113</c:v>
                </c:pt>
                <c:pt idx="59468">
                  <c:v>22059116.056283999</c:v>
                </c:pt>
                <c:pt idx="59469">
                  <c:v>22045538.831714999</c:v>
                </c:pt>
                <c:pt idx="59470">
                  <c:v>22031959.501465995</c:v>
                </c:pt>
                <c:pt idx="59471">
                  <c:v>22018378.065596998</c:v>
                </c:pt>
                <c:pt idx="59472">
                  <c:v>22004794.524165001</c:v>
                </c:pt>
                <c:pt idx="59473">
                  <c:v>21991208.87723</c:v>
                </c:pt>
                <c:pt idx="59474">
                  <c:v>21977621.124848995</c:v>
                </c:pt>
                <c:pt idx="59475">
                  <c:v>21964031.267077994</c:v>
                </c:pt>
                <c:pt idx="59476">
                  <c:v>21950439.303974997</c:v>
                </c:pt>
                <c:pt idx="59477">
                  <c:v>21936845.235594999</c:v>
                </c:pt>
                <c:pt idx="59478">
                  <c:v>21923249.061992995</c:v>
                </c:pt>
                <c:pt idx="59479">
                  <c:v>21909650.783224002</c:v>
                </c:pt>
                <c:pt idx="59480">
                  <c:v>21896050.399342</c:v>
                </c:pt>
                <c:pt idx="59481">
                  <c:v>21882447.910401002</c:v>
                </c:pt>
                <c:pt idx="59482">
                  <c:v>21868843.316454004</c:v>
                </c:pt>
                <c:pt idx="59483">
                  <c:v>21855236.617553003</c:v>
                </c:pt>
                <c:pt idx="59484">
                  <c:v>21841627.813749999</c:v>
                </c:pt>
                <c:pt idx="59485">
                  <c:v>21828016.905095994</c:v>
                </c:pt>
                <c:pt idx="59486">
                  <c:v>21814403.891642995</c:v>
                </c:pt>
                <c:pt idx="59487">
                  <c:v>21800788.773438998</c:v>
                </c:pt>
                <c:pt idx="59488">
                  <c:v>21787171.550535999</c:v>
                </c:pt>
                <c:pt idx="59489">
                  <c:v>21773552.222982001</c:v>
                </c:pt>
                <c:pt idx="59490">
                  <c:v>21759930.790824998</c:v>
                </c:pt>
                <c:pt idx="59491">
                  <c:v>21746307.254113</c:v>
                </c:pt>
                <c:pt idx="59492">
                  <c:v>21732681.612895001</c:v>
                </c:pt>
                <c:pt idx="59493">
                  <c:v>21719053.867215995</c:v>
                </c:pt>
                <c:pt idx="59494">
                  <c:v>21705424.017123003</c:v>
                </c:pt>
                <c:pt idx="59495">
                  <c:v>21691792.062662002</c:v>
                </c:pt>
                <c:pt idx="59496">
                  <c:v>21678158.003877994</c:v>
                </c:pt>
                <c:pt idx="59497">
                  <c:v>21664521.840815995</c:v>
                </c:pt>
                <c:pt idx="59498">
                  <c:v>21650883.573518995</c:v>
                </c:pt>
                <c:pt idx="59499">
                  <c:v>21637243.202032</c:v>
                </c:pt>
                <c:pt idx="59500">
                  <c:v>21623600.726397</c:v>
                </c:pt>
                <c:pt idx="59501">
                  <c:v>21609956.146657001</c:v>
                </c:pt>
                <c:pt idx="59502">
                  <c:v>21596309.462854002</c:v>
                </c:pt>
                <c:pt idx="59503">
                  <c:v>21582660.675028998</c:v>
                </c:pt>
                <c:pt idx="59504">
                  <c:v>21569009.783224002</c:v>
                </c:pt>
                <c:pt idx="59505">
                  <c:v>21555356.787477992</c:v>
                </c:pt>
                <c:pt idx="59506">
                  <c:v>21541701.687830996</c:v>
                </c:pt>
                <c:pt idx="59507">
                  <c:v>21528044.484322999</c:v>
                </c:pt>
                <c:pt idx="59508">
                  <c:v>21514385.176991999</c:v>
                </c:pt>
                <c:pt idx="59509">
                  <c:v>21500723.765876994</c:v>
                </c:pt>
                <c:pt idx="59510">
                  <c:v>21487060.251015995</c:v>
                </c:pt>
                <c:pt idx="59511">
                  <c:v>21473394.632445</c:v>
                </c:pt>
                <c:pt idx="59512">
                  <c:v>21459726.910200998</c:v>
                </c:pt>
                <c:pt idx="59513">
                  <c:v>21446057.084321</c:v>
                </c:pt>
                <c:pt idx="59514">
                  <c:v>21432385.154839005</c:v>
                </c:pt>
                <c:pt idx="59515">
                  <c:v>21418711.121792</c:v>
                </c:pt>
                <c:pt idx="59516">
                  <c:v>21405034.985212993</c:v>
                </c:pt>
                <c:pt idx="59517">
                  <c:v>21391356.745137997</c:v>
                </c:pt>
                <c:pt idx="59518">
                  <c:v>21377676.401597995</c:v>
                </c:pt>
                <c:pt idx="59519">
                  <c:v>21363993.954627998</c:v>
                </c:pt>
                <c:pt idx="59520">
                  <c:v>21350309.404259</c:v>
                </c:pt>
                <c:pt idx="59521">
                  <c:v>21336622.750525001</c:v>
                </c:pt>
                <c:pt idx="59522">
                  <c:v>21322933.993455995</c:v>
                </c:pt>
                <c:pt idx="59523">
                  <c:v>21309243.133083001</c:v>
                </c:pt>
                <c:pt idx="59524">
                  <c:v>21295550.169436999</c:v>
                </c:pt>
                <c:pt idx="59525">
                  <c:v>21281855.102549005</c:v>
                </c:pt>
                <c:pt idx="59526">
                  <c:v>21268157.932445996</c:v>
                </c:pt>
                <c:pt idx="59527">
                  <c:v>21254458.659160003</c:v>
                </c:pt>
                <c:pt idx="59528">
                  <c:v>21240757.282716997</c:v>
                </c:pt>
                <c:pt idx="59529">
                  <c:v>21227053.803146001</c:v>
                </c:pt>
                <c:pt idx="59530">
                  <c:v>21213348.220473997</c:v>
                </c:pt>
                <c:pt idx="59531">
                  <c:v>21199640.534729004</c:v>
                </c:pt>
                <c:pt idx="59532">
                  <c:v>21185930.745936997</c:v>
                </c:pt>
                <c:pt idx="59533">
                  <c:v>21172218.854124002</c:v>
                </c:pt>
                <c:pt idx="59534">
                  <c:v>21158504.859315</c:v>
                </c:pt>
                <c:pt idx="59535">
                  <c:v>21144788.761535995</c:v>
                </c:pt>
                <c:pt idx="59536">
                  <c:v>21131070.560811996</c:v>
                </c:pt>
                <c:pt idx="59537">
                  <c:v>21117350.257165</c:v>
                </c:pt>
                <c:pt idx="59538">
                  <c:v>21103627.850620005</c:v>
                </c:pt>
                <c:pt idx="59539">
                  <c:v>21089903.341200996</c:v>
                </c:pt>
                <c:pt idx="59540">
                  <c:v>21076176.728929006</c:v>
                </c:pt>
                <c:pt idx="59541">
                  <c:v>21062448.013827</c:v>
                </c:pt>
                <c:pt idx="59542">
                  <c:v>21048717.195916001</c:v>
                </c:pt>
                <c:pt idx="59543">
                  <c:v>21034984.275217995</c:v>
                </c:pt>
                <c:pt idx="59544">
                  <c:v>21021249.251754001</c:v>
                </c:pt>
                <c:pt idx="59545">
                  <c:v>21007512.125542998</c:v>
                </c:pt>
                <c:pt idx="59546">
                  <c:v>20993772.896605</c:v>
                </c:pt>
                <c:pt idx="59547">
                  <c:v>20980031.564960998</c:v>
                </c:pt>
                <c:pt idx="59548">
                  <c:v>20966288.130628001</c:v>
                </c:pt>
                <c:pt idx="59549">
                  <c:v>20952542.593626</c:v>
                </c:pt>
                <c:pt idx="59550">
                  <c:v>20938794.953970995</c:v>
                </c:pt>
                <c:pt idx="59551">
                  <c:v>20925045.211681996</c:v>
                </c:pt>
                <c:pt idx="59552">
                  <c:v>20911293.366774999</c:v>
                </c:pt>
                <c:pt idx="59553">
                  <c:v>20897539.419267997</c:v>
                </c:pt>
                <c:pt idx="59554">
                  <c:v>20883783.369174998</c:v>
                </c:pt>
                <c:pt idx="59555">
                  <c:v>20870025.216513999</c:v>
                </c:pt>
                <c:pt idx="59556">
                  <c:v>20856264.961297993</c:v>
                </c:pt>
                <c:pt idx="59557">
                  <c:v>20842502.603542998</c:v>
                </c:pt>
                <c:pt idx="59558">
                  <c:v>20828738.143263996</c:v>
                </c:pt>
                <c:pt idx="59559">
                  <c:v>20814971.580472995</c:v>
                </c:pt>
                <c:pt idx="59560">
                  <c:v>20801202.915183999</c:v>
                </c:pt>
                <c:pt idx="59561">
                  <c:v>20787432.147410996</c:v>
                </c:pt>
                <c:pt idx="59562">
                  <c:v>20773659.277164999</c:v>
                </c:pt>
                <c:pt idx="59563">
                  <c:v>20759884.304458998</c:v>
                </c:pt>
                <c:pt idx="59564">
                  <c:v>20746107.229304999</c:v>
                </c:pt>
                <c:pt idx="59565">
                  <c:v>20732328.051712997</c:v>
                </c:pt>
                <c:pt idx="59566">
                  <c:v>20718546.771693997</c:v>
                </c:pt>
                <c:pt idx="59567">
                  <c:v>20704763.389259998</c:v>
                </c:pt>
                <c:pt idx="59568">
                  <c:v>20690977.904417995</c:v>
                </c:pt>
                <c:pt idx="59569">
                  <c:v>20677190.317180004</c:v>
                </c:pt>
                <c:pt idx="59570">
                  <c:v>20663400.627553999</c:v>
                </c:pt>
                <c:pt idx="59571">
                  <c:v>20649608.835547999</c:v>
                </c:pt>
                <c:pt idx="59572">
                  <c:v>20635814.941170998</c:v>
                </c:pt>
                <c:pt idx="59573">
                  <c:v>20622018.944430996</c:v>
                </c:pt>
                <c:pt idx="59574">
                  <c:v>20608220.845334999</c:v>
                </c:pt>
                <c:pt idx="59575">
                  <c:v>20594420.643888995</c:v>
                </c:pt>
                <c:pt idx="59576">
                  <c:v>20580618.340100005</c:v>
                </c:pt>
                <c:pt idx="59577">
                  <c:v>20566813.933974996</c:v>
                </c:pt>
                <c:pt idx="59578">
                  <c:v>20553007.425518997</c:v>
                </c:pt>
                <c:pt idx="59579">
                  <c:v>20539198.814737003</c:v>
                </c:pt>
                <c:pt idx="59580">
                  <c:v>20525388.101632997</c:v>
                </c:pt>
                <c:pt idx="59581">
                  <c:v>20511575.286213998</c:v>
                </c:pt>
                <c:pt idx="59582">
                  <c:v>20497760.368480999</c:v>
                </c:pt>
                <c:pt idx="59583">
                  <c:v>20483943.348439999</c:v>
                </c:pt>
                <c:pt idx="59584">
                  <c:v>20470124.226093002</c:v>
                </c:pt>
                <c:pt idx="59585">
                  <c:v>20456303.001442995</c:v>
                </c:pt>
                <c:pt idx="59586">
                  <c:v>20442479.674492005</c:v>
                </c:pt>
                <c:pt idx="59587">
                  <c:v>20428654.245241996</c:v>
                </c:pt>
                <c:pt idx="59588">
                  <c:v>20414826.713695996</c:v>
                </c:pt>
                <c:pt idx="59589">
                  <c:v>20400997.079852998</c:v>
                </c:pt>
                <c:pt idx="59590">
                  <c:v>20387165.343715996</c:v>
                </c:pt>
                <c:pt idx="59591">
                  <c:v>20373331.505284</c:v>
                </c:pt>
                <c:pt idx="59592">
                  <c:v>20359495.564557001</c:v>
                </c:pt>
                <c:pt idx="59593">
                  <c:v>20345657.521535002</c:v>
                </c:pt>
                <c:pt idx="59594">
                  <c:v>20331817.376217</c:v>
                </c:pt>
                <c:pt idx="59595">
                  <c:v>20317975.128603</c:v>
                </c:pt>
                <c:pt idx="59596">
                  <c:v>20304130.778689999</c:v>
                </c:pt>
                <c:pt idx="59597">
                  <c:v>20290284.326476</c:v>
                </c:pt>
                <c:pt idx="59598">
                  <c:v>20276435.771959998</c:v>
                </c:pt>
                <c:pt idx="59599">
                  <c:v>20262585.115139004</c:v>
                </c:pt>
                <c:pt idx="59600">
                  <c:v>20248732.356008999</c:v>
                </c:pt>
                <c:pt idx="59601">
                  <c:v>20234877.494566999</c:v>
                </c:pt>
                <c:pt idx="59602">
                  <c:v>20221020.530809999</c:v>
                </c:pt>
                <c:pt idx="59603">
                  <c:v>20207161.464732997</c:v>
                </c:pt>
                <c:pt idx="59604">
                  <c:v>20193300.296332005</c:v>
                </c:pt>
                <c:pt idx="59605">
                  <c:v>20179437.025602002</c:v>
                </c:pt>
                <c:pt idx="59606">
                  <c:v>20165571.652537003</c:v>
                </c:pt>
                <c:pt idx="59607">
                  <c:v>20151704.177131999</c:v>
                </c:pt>
                <c:pt idx="59608">
                  <c:v>20137834.599381</c:v>
                </c:pt>
                <c:pt idx="59609">
                  <c:v>20123962.919277996</c:v>
                </c:pt>
                <c:pt idx="59610">
                  <c:v>20110089.136815</c:v>
                </c:pt>
                <c:pt idx="59611">
                  <c:v>20096213.251986999</c:v>
                </c:pt>
                <c:pt idx="59612">
                  <c:v>20082335.264784001</c:v>
                </c:pt>
                <c:pt idx="59613">
                  <c:v>20068455.175200999</c:v>
                </c:pt>
                <c:pt idx="59614">
                  <c:v>20054572.983227998</c:v>
                </c:pt>
                <c:pt idx="59615">
                  <c:v>20040688.688857</c:v>
                </c:pt>
                <c:pt idx="59616">
                  <c:v>20026802.29208</c:v>
                </c:pt>
                <c:pt idx="59617">
                  <c:v>20012913.792886999</c:v>
                </c:pt>
                <c:pt idx="59618">
                  <c:v>19999023.191267997</c:v>
                </c:pt>
                <c:pt idx="59619">
                  <c:v>19985130.487213992</c:v>
                </c:pt>
                <c:pt idx="59620">
                  <c:v>19971235.680714998</c:v>
                </c:pt>
                <c:pt idx="59621">
                  <c:v>19957338.771760996</c:v>
                </c:pt>
                <c:pt idx="59622">
                  <c:v>19943439.760338996</c:v>
                </c:pt>
                <c:pt idx="59623">
                  <c:v>19929538.646439999</c:v>
                </c:pt>
                <c:pt idx="59624">
                  <c:v>19915635.430050999</c:v>
                </c:pt>
                <c:pt idx="59625">
                  <c:v>19901730.111161001</c:v>
                </c:pt>
                <c:pt idx="59626">
                  <c:v>19887822.689757999</c:v>
                </c:pt>
                <c:pt idx="59627">
                  <c:v>19873913.165828995</c:v>
                </c:pt>
                <c:pt idx="59628">
                  <c:v>19860001.539361998</c:v>
                </c:pt>
                <c:pt idx="59629">
                  <c:v>19846087.810341999</c:v>
                </c:pt>
                <c:pt idx="59630">
                  <c:v>19832171.978758</c:v>
                </c:pt>
                <c:pt idx="59631">
                  <c:v>19818254.044594999</c:v>
                </c:pt>
                <c:pt idx="59632">
                  <c:v>19804334.007839002</c:v>
                </c:pt>
                <c:pt idx="59633">
                  <c:v>19790411.868474998</c:v>
                </c:pt>
                <c:pt idx="59634">
                  <c:v>19776487.626490001</c:v>
                </c:pt>
                <c:pt idx="59635">
                  <c:v>19762561.281866994</c:v>
                </c:pt>
                <c:pt idx="59636">
                  <c:v>19748632.834592003</c:v>
                </c:pt>
                <c:pt idx="59637">
                  <c:v>19734702.284648996</c:v>
                </c:pt>
                <c:pt idx="59638">
                  <c:v>19720769.632023003</c:v>
                </c:pt>
                <c:pt idx="59639">
                  <c:v>19706834.876696005</c:v>
                </c:pt>
                <c:pt idx="59640">
                  <c:v>19692898.018652003</c:v>
                </c:pt>
                <c:pt idx="59641">
                  <c:v>19678959.057875995</c:v>
                </c:pt>
                <c:pt idx="59642">
                  <c:v>19665017.994347997</c:v>
                </c:pt>
                <c:pt idx="59643">
                  <c:v>19651074.828053001</c:v>
                </c:pt>
                <c:pt idx="59644">
                  <c:v>19637129.558972999</c:v>
                </c:pt>
                <c:pt idx="59645">
                  <c:v>19623182.187088002</c:v>
                </c:pt>
                <c:pt idx="59646">
                  <c:v>19609232.712383002</c:v>
                </c:pt>
                <c:pt idx="59647">
                  <c:v>19595281.134835999</c:v>
                </c:pt>
                <c:pt idx="59648">
                  <c:v>19581327.454430997</c:v>
                </c:pt>
                <c:pt idx="59649">
                  <c:v>19567371.671147</c:v>
                </c:pt>
                <c:pt idx="59650">
                  <c:v>19553413.784965996</c:v>
                </c:pt>
                <c:pt idx="59651">
                  <c:v>19539453.795866996</c:v>
                </c:pt>
                <c:pt idx="59652">
                  <c:v>19525491.703831997</c:v>
                </c:pt>
                <c:pt idx="59653">
                  <c:v>19511527.508839</c:v>
                </c:pt>
                <c:pt idx="59654">
                  <c:v>19497561.210867997</c:v>
                </c:pt>
                <c:pt idx="59655">
                  <c:v>19483592.809897996</c:v>
                </c:pt>
                <c:pt idx="59656">
                  <c:v>19469622.305909</c:v>
                </c:pt>
                <c:pt idx="59657">
                  <c:v>19455649.698879998</c:v>
                </c:pt>
                <c:pt idx="59658">
                  <c:v>19441674.988786999</c:v>
                </c:pt>
                <c:pt idx="59659">
                  <c:v>19427698.175610997</c:v>
                </c:pt>
                <c:pt idx="59660">
                  <c:v>19413719.259328999</c:v>
                </c:pt>
                <c:pt idx="59661">
                  <c:v>19399738.239917997</c:v>
                </c:pt>
                <c:pt idx="59662">
                  <c:v>19385755.117356002</c:v>
                </c:pt>
                <c:pt idx="59663">
                  <c:v>19371769.891619995</c:v>
                </c:pt>
                <c:pt idx="59664">
                  <c:v>19357782.562687997</c:v>
                </c:pt>
                <c:pt idx="59665">
                  <c:v>19343793.130535003</c:v>
                </c:pt>
                <c:pt idx="59666">
                  <c:v>19329801.595139001</c:v>
                </c:pt>
                <c:pt idx="59667">
                  <c:v>19315807.956475995</c:v>
                </c:pt>
                <c:pt idx="59668">
                  <c:v>19301812.214521002</c:v>
                </c:pt>
                <c:pt idx="59669">
                  <c:v>19287814.369251002</c:v>
                </c:pt>
                <c:pt idx="59670">
                  <c:v>19273814.420639995</c:v>
                </c:pt>
                <c:pt idx="59671">
                  <c:v>19259812.368664999</c:v>
                </c:pt>
                <c:pt idx="59672">
                  <c:v>19245808.213300001</c:v>
                </c:pt>
                <c:pt idx="59673">
                  <c:v>19231801.954519998</c:v>
                </c:pt>
                <c:pt idx="59674">
                  <c:v>19217793.592300005</c:v>
                </c:pt>
                <c:pt idx="59675">
                  <c:v>19203783.126614001</c:v>
                </c:pt>
                <c:pt idx="59676">
                  <c:v>19189770.557436001</c:v>
                </c:pt>
                <c:pt idx="59677">
                  <c:v>19175755.884740997</c:v>
                </c:pt>
                <c:pt idx="59678">
                  <c:v>19161739.108501002</c:v>
                </c:pt>
                <c:pt idx="59679">
                  <c:v>19147720.228690997</c:v>
                </c:pt>
                <c:pt idx="59680">
                  <c:v>19133699.245283995</c:v>
                </c:pt>
                <c:pt idx="59681">
                  <c:v>19119676.158253003</c:v>
                </c:pt>
                <c:pt idx="59682">
                  <c:v>19105650.967569996</c:v>
                </c:pt>
                <c:pt idx="59683">
                  <c:v>19091623.673209</c:v>
                </c:pt>
                <c:pt idx="59684">
                  <c:v>19077594.275141995</c:v>
                </c:pt>
                <c:pt idx="59685">
                  <c:v>19063562.773340996</c:v>
                </c:pt>
                <c:pt idx="59686">
                  <c:v>19049529.167778995</c:v>
                </c:pt>
                <c:pt idx="59687">
                  <c:v>19035493.458425999</c:v>
                </c:pt>
                <c:pt idx="59688">
                  <c:v>19021455.645256005</c:v>
                </c:pt>
                <c:pt idx="59689">
                  <c:v>19007415.728239</c:v>
                </c:pt>
                <c:pt idx="59690">
                  <c:v>18993373.707346998</c:v>
                </c:pt>
                <c:pt idx="59691">
                  <c:v>18979329.58255</c:v>
                </c:pt>
                <c:pt idx="59692">
                  <c:v>18965283.353820998</c:v>
                </c:pt>
                <c:pt idx="59693">
                  <c:v>18951235.021129001</c:v>
                </c:pt>
                <c:pt idx="59694">
                  <c:v>18937184.584444996</c:v>
                </c:pt>
                <c:pt idx="59695">
                  <c:v>18923132.043738995</c:v>
                </c:pt>
                <c:pt idx="59696">
                  <c:v>18909077.398982003</c:v>
                </c:pt>
                <c:pt idx="59697">
                  <c:v>18895020.650145005</c:v>
                </c:pt>
                <c:pt idx="59698">
                  <c:v>18880961.797194999</c:v>
                </c:pt>
                <c:pt idx="59699">
                  <c:v>18866900.840105001</c:v>
                </c:pt>
                <c:pt idx="59700">
                  <c:v>18852837.778841995</c:v>
                </c:pt>
                <c:pt idx="59701">
                  <c:v>18838772.613377001</c:v>
                </c:pt>
                <c:pt idx="59702">
                  <c:v>18824705.343677994</c:v>
                </c:pt>
                <c:pt idx="59703">
                  <c:v>18810635.969714995</c:v>
                </c:pt>
                <c:pt idx="59704">
                  <c:v>18796564.491455995</c:v>
                </c:pt>
                <c:pt idx="59705">
                  <c:v>18782490.908870995</c:v>
                </c:pt>
                <c:pt idx="59706">
                  <c:v>18768415.221927997</c:v>
                </c:pt>
                <c:pt idx="59707">
                  <c:v>18754337.430594999</c:v>
                </c:pt>
                <c:pt idx="59708">
                  <c:v>18740257.534840997</c:v>
                </c:pt>
                <c:pt idx="59709">
                  <c:v>18726175.534634005</c:v>
                </c:pt>
                <c:pt idx="59710">
                  <c:v>18712091.429940995</c:v>
                </c:pt>
                <c:pt idx="59711">
                  <c:v>18698005.220732</c:v>
                </c:pt>
                <c:pt idx="59712">
                  <c:v>18683916.906972997</c:v>
                </c:pt>
                <c:pt idx="59713">
                  <c:v>18669826.488631997</c:v>
                </c:pt>
                <c:pt idx="59714">
                  <c:v>18655733.965676993</c:v>
                </c:pt>
                <c:pt idx="59715">
                  <c:v>18641639.338075999</c:v>
                </c:pt>
                <c:pt idx="59716">
                  <c:v>18627542.605794001</c:v>
                </c:pt>
                <c:pt idx="59717">
                  <c:v>18613443.768800002</c:v>
                </c:pt>
                <c:pt idx="59718">
                  <c:v>18599342.827059999</c:v>
                </c:pt>
                <c:pt idx="59719">
                  <c:v>18585239.780540995</c:v>
                </c:pt>
                <c:pt idx="59720">
                  <c:v>18571134.629210997</c:v>
                </c:pt>
                <c:pt idx="59721">
                  <c:v>18557027.373034999</c:v>
                </c:pt>
                <c:pt idx="59722">
                  <c:v>18542918.011980001</c:v>
                </c:pt>
                <c:pt idx="59723">
                  <c:v>18528806.546012998</c:v>
                </c:pt>
                <c:pt idx="59724">
                  <c:v>18514692.975098997</c:v>
                </c:pt>
                <c:pt idx="59725">
                  <c:v>18500577.299206</c:v>
                </c:pt>
                <c:pt idx="59726">
                  <c:v>18486459.518298998</c:v>
                </c:pt>
                <c:pt idx="59727">
                  <c:v>18472339.632345002</c:v>
                </c:pt>
                <c:pt idx="59728">
                  <c:v>18458217.641307998</c:v>
                </c:pt>
                <c:pt idx="59729">
                  <c:v>18444093.545155</c:v>
                </c:pt>
                <c:pt idx="59730">
                  <c:v>18429967.343851995</c:v>
                </c:pt>
                <c:pt idx="59731">
                  <c:v>18415839.037365001</c:v>
                </c:pt>
                <c:pt idx="59732">
                  <c:v>18401708.625658002</c:v>
                </c:pt>
                <c:pt idx="59733">
                  <c:v>18387576.108697001</c:v>
                </c:pt>
                <c:pt idx="59734">
                  <c:v>18373441.486448992</c:v>
                </c:pt>
                <c:pt idx="59735">
                  <c:v>18359304.758877002</c:v>
                </c:pt>
                <c:pt idx="59736">
                  <c:v>18345165.925947994</c:v>
                </c:pt>
                <c:pt idx="59737">
                  <c:v>18331024.987625998</c:v>
                </c:pt>
                <c:pt idx="59738">
                  <c:v>18316881.943875991</c:v>
                </c:pt>
                <c:pt idx="59739">
                  <c:v>18302736.794663996</c:v>
                </c:pt>
                <c:pt idx="59740">
                  <c:v>18288589.539955001</c:v>
                </c:pt>
                <c:pt idx="59741">
                  <c:v>18274440.179713</c:v>
                </c:pt>
                <c:pt idx="59742">
                  <c:v>18260288.713902999</c:v>
                </c:pt>
                <c:pt idx="59743">
                  <c:v>18246135.14249</c:v>
                </c:pt>
                <c:pt idx="59744">
                  <c:v>18231979.465438992</c:v>
                </c:pt>
                <c:pt idx="59745">
                  <c:v>18217821.682714999</c:v>
                </c:pt>
                <c:pt idx="59746">
                  <c:v>18203661.794280998</c:v>
                </c:pt>
                <c:pt idx="59747">
                  <c:v>18189499.800103001</c:v>
                </c:pt>
                <c:pt idx="59748">
                  <c:v>18175335.700144999</c:v>
                </c:pt>
                <c:pt idx="59749">
                  <c:v>18161169.494371995</c:v>
                </c:pt>
                <c:pt idx="59750">
                  <c:v>18147001.182747997</c:v>
                </c:pt>
                <c:pt idx="59751">
                  <c:v>18132830.765236996</c:v>
                </c:pt>
                <c:pt idx="59752">
                  <c:v>18118658.241803996</c:v>
                </c:pt>
                <c:pt idx="59753">
                  <c:v>18104483.612413999</c:v>
                </c:pt>
                <c:pt idx="59754">
                  <c:v>18090306.87703</c:v>
                </c:pt>
                <c:pt idx="59755">
                  <c:v>18076128.035616998</c:v>
                </c:pt>
                <c:pt idx="59756">
                  <c:v>18061947.088139001</c:v>
                </c:pt>
                <c:pt idx="59757">
                  <c:v>18047764.034560002</c:v>
                </c:pt>
                <c:pt idx="59758">
                  <c:v>18033578.874845002</c:v>
                </c:pt>
                <c:pt idx="59759">
                  <c:v>18019391.608958002</c:v>
                </c:pt>
                <c:pt idx="59760">
                  <c:v>18005202.236864001</c:v>
                </c:pt>
                <c:pt idx="59761">
                  <c:v>17991010.758525003</c:v>
                </c:pt>
                <c:pt idx="59762">
                  <c:v>17976817.173907001</c:v>
                </c:pt>
                <c:pt idx="59763">
                  <c:v>17962621.482973997</c:v>
                </c:pt>
                <c:pt idx="59764">
                  <c:v>17948423.685688995</c:v>
                </c:pt>
                <c:pt idx="59765">
                  <c:v>17934223.782017995</c:v>
                </c:pt>
                <c:pt idx="59766">
                  <c:v>17920021.771924</c:v>
                </c:pt>
                <c:pt idx="59767">
                  <c:v>17905817.655372001</c:v>
                </c:pt>
                <c:pt idx="59768">
                  <c:v>17891611.432326004</c:v>
                </c:pt>
                <c:pt idx="59769">
                  <c:v>17877403.102750003</c:v>
                </c:pt>
                <c:pt idx="59770">
                  <c:v>17863192.666607998</c:v>
                </c:pt>
                <c:pt idx="59771">
                  <c:v>17848980.123863995</c:v>
                </c:pt>
                <c:pt idx="59772">
                  <c:v>17834765.474484</c:v>
                </c:pt>
                <c:pt idx="59773">
                  <c:v>17820548.718431</c:v>
                </c:pt>
                <c:pt idx="59774">
                  <c:v>17806329.855668996</c:v>
                </c:pt>
                <c:pt idx="59775">
                  <c:v>17792108.886163998</c:v>
                </c:pt>
                <c:pt idx="59776">
                  <c:v>17777885.809878998</c:v>
                </c:pt>
                <c:pt idx="59777">
                  <c:v>17763660.626779001</c:v>
                </c:pt>
                <c:pt idx="59778">
                  <c:v>17749433.336828001</c:v>
                </c:pt>
                <c:pt idx="59779">
                  <c:v>17735203.939991996</c:v>
                </c:pt>
                <c:pt idx="59780">
                  <c:v>17720972.436234001</c:v>
                </c:pt>
                <c:pt idx="59781">
                  <c:v>17706738.825518996</c:v>
                </c:pt>
                <c:pt idx="59782">
                  <c:v>17692503.107811995</c:v>
                </c:pt>
                <c:pt idx="59783">
                  <c:v>17678265.283077992</c:v>
                </c:pt>
                <c:pt idx="59784">
                  <c:v>17664025.351282001</c:v>
                </c:pt>
                <c:pt idx="59785">
                  <c:v>17649783.312387004</c:v>
                </c:pt>
                <c:pt idx="59786">
                  <c:v>17635539.166361</c:v>
                </c:pt>
                <c:pt idx="59787">
                  <c:v>17621292.913166001</c:v>
                </c:pt>
                <c:pt idx="59788">
                  <c:v>17607044.552769005</c:v>
                </c:pt>
                <c:pt idx="59789">
                  <c:v>17592794.085135002</c:v>
                </c:pt>
                <c:pt idx="59790">
                  <c:v>17578541.510228001</c:v>
                </c:pt>
                <c:pt idx="59791">
                  <c:v>17564286.828014001</c:v>
                </c:pt>
                <c:pt idx="59792">
                  <c:v>17550030.038458999</c:v>
                </c:pt>
                <c:pt idx="59793">
                  <c:v>17535771.141527999</c:v>
                </c:pt>
                <c:pt idx="59794">
                  <c:v>17521510.137186002</c:v>
                </c:pt>
                <c:pt idx="59795">
                  <c:v>17507247.025400002</c:v>
                </c:pt>
                <c:pt idx="59796">
                  <c:v>17492981.806134004</c:v>
                </c:pt>
                <c:pt idx="59797">
                  <c:v>17478714.479355998</c:v>
                </c:pt>
                <c:pt idx="59798">
                  <c:v>17464445.045028996</c:v>
                </c:pt>
                <c:pt idx="59799">
                  <c:v>17450173.503121998</c:v>
                </c:pt>
                <c:pt idx="59800">
                  <c:v>17435899.853599999</c:v>
                </c:pt>
                <c:pt idx="59801">
                  <c:v>17421624.096427999</c:v>
                </c:pt>
                <c:pt idx="59802">
                  <c:v>17407346.231574997</c:v>
                </c:pt>
                <c:pt idx="59803">
                  <c:v>17393066.259004999</c:v>
                </c:pt>
                <c:pt idx="59804">
                  <c:v>17378784.178686004</c:v>
                </c:pt>
                <c:pt idx="59805">
                  <c:v>17364499.990584001</c:v>
                </c:pt>
                <c:pt idx="59806">
                  <c:v>17350213.694665998</c:v>
                </c:pt>
                <c:pt idx="59807">
                  <c:v>17335925.290899996</c:v>
                </c:pt>
                <c:pt idx="59808">
                  <c:v>17321634.779252</c:v>
                </c:pt>
                <c:pt idx="59809">
                  <c:v>17307342.15969</c:v>
                </c:pt>
                <c:pt idx="59810">
                  <c:v>17293047.432179999</c:v>
                </c:pt>
                <c:pt idx="59811">
                  <c:v>17278750.596692</c:v>
                </c:pt>
                <c:pt idx="59812">
                  <c:v>17264451.653191</c:v>
                </c:pt>
                <c:pt idx="59813">
                  <c:v>17250150.601645995</c:v>
                </c:pt>
                <c:pt idx="59814">
                  <c:v>17235847.442024998</c:v>
                </c:pt>
                <c:pt idx="59815">
                  <c:v>17221542.174297001</c:v>
                </c:pt>
                <c:pt idx="59816">
                  <c:v>17207234.798429001</c:v>
                </c:pt>
                <c:pt idx="59817">
                  <c:v>17192925.314389009</c:v>
                </c:pt>
                <c:pt idx="59818">
                  <c:v>17178613.722146999</c:v>
                </c:pt>
                <c:pt idx="59819">
                  <c:v>17164300.021671992</c:v>
                </c:pt>
                <c:pt idx="59820">
                  <c:v>17149984.212931</c:v>
                </c:pt>
                <c:pt idx="59821">
                  <c:v>17135666.295894995</c:v>
                </c:pt>
                <c:pt idx="59822">
                  <c:v>17121346.270532001</c:v>
                </c:pt>
                <c:pt idx="59823">
                  <c:v>17107024.136813</c:v>
                </c:pt>
                <c:pt idx="59824">
                  <c:v>17092699.894706003</c:v>
                </c:pt>
                <c:pt idx="59825">
                  <c:v>17078373.544181999</c:v>
                </c:pt>
                <c:pt idx="59826">
                  <c:v>17064045.085209996</c:v>
                </c:pt>
                <c:pt idx="59827">
                  <c:v>17049714.517762005</c:v>
                </c:pt>
                <c:pt idx="59828">
                  <c:v>17035381.841805995</c:v>
                </c:pt>
                <c:pt idx="59829">
                  <c:v>17021047.057314001</c:v>
                </c:pt>
                <c:pt idx="59830">
                  <c:v>17006710.164258</c:v>
                </c:pt>
                <c:pt idx="59831">
                  <c:v>16992371.162606001</c:v>
                </c:pt>
                <c:pt idx="59832">
                  <c:v>16978030.052331999</c:v>
                </c:pt>
                <c:pt idx="59833">
                  <c:v>16963686.833407</c:v>
                </c:pt>
                <c:pt idx="59834">
                  <c:v>16949341.505800996</c:v>
                </c:pt>
                <c:pt idx="59835">
                  <c:v>16934994.069487996</c:v>
                </c:pt>
                <c:pt idx="59836">
                  <c:v>16920644.524437997</c:v>
                </c:pt>
                <c:pt idx="59837">
                  <c:v>16906292.870625</c:v>
                </c:pt>
                <c:pt idx="59838">
                  <c:v>16891939.108022004</c:v>
                </c:pt>
                <c:pt idx="59839">
                  <c:v>16877583.2366</c:v>
                </c:pt>
                <c:pt idx="59840">
                  <c:v>16863225.256333001</c:v>
                </c:pt>
                <c:pt idx="59841">
                  <c:v>16848865.167194001</c:v>
                </c:pt>
                <c:pt idx="59842">
                  <c:v>16834502.969156999</c:v>
                </c:pt>
                <c:pt idx="59843">
                  <c:v>16820138.662195999</c:v>
                </c:pt>
                <c:pt idx="59844">
                  <c:v>16805772.246284001</c:v>
                </c:pt>
                <c:pt idx="59845">
                  <c:v>16791403.721395995</c:v>
                </c:pt>
                <c:pt idx="59846">
                  <c:v>16777033.087505998</c:v>
                </c:pt>
                <c:pt idx="59847">
                  <c:v>16762660.344590001</c:v>
                </c:pt>
                <c:pt idx="59848">
                  <c:v>16748285.492621999</c:v>
                </c:pt>
                <c:pt idx="59849">
                  <c:v>16733908.531576999</c:v>
                </c:pt>
                <c:pt idx="59850">
                  <c:v>16719529.461432002</c:v>
                </c:pt>
                <c:pt idx="59851">
                  <c:v>16705148.282160997</c:v>
                </c:pt>
                <c:pt idx="59852">
                  <c:v>16690764.993742002</c:v>
                </c:pt>
                <c:pt idx="59853">
                  <c:v>16676379.596151</c:v>
                </c:pt>
                <c:pt idx="59854">
                  <c:v>16661992.089363998</c:v>
                </c:pt>
                <c:pt idx="59855">
                  <c:v>16647602.473359002</c:v>
                </c:pt>
                <c:pt idx="59856">
                  <c:v>16633210.748112001</c:v>
                </c:pt>
                <c:pt idx="59857">
                  <c:v>16618816.913602002</c:v>
                </c:pt>
                <c:pt idx="59858">
                  <c:v>16604420.969806002</c:v>
                </c:pt>
                <c:pt idx="59859">
                  <c:v>16590022.916702</c:v>
                </c:pt>
                <c:pt idx="59860">
                  <c:v>16575622.75427</c:v>
                </c:pt>
                <c:pt idx="59861">
                  <c:v>16561220.482488003</c:v>
                </c:pt>
                <c:pt idx="59862">
                  <c:v>16546816.101333998</c:v>
                </c:pt>
                <c:pt idx="59863">
                  <c:v>16532409.610788999</c:v>
                </c:pt>
                <c:pt idx="59864">
                  <c:v>16518001.010833003</c:v>
                </c:pt>
                <c:pt idx="59865">
                  <c:v>16503590.301444</c:v>
                </c:pt>
                <c:pt idx="59866">
                  <c:v>16489177.482604999</c:v>
                </c:pt>
                <c:pt idx="59867">
                  <c:v>16474762.554296</c:v>
                </c:pt>
                <c:pt idx="59868">
                  <c:v>16460345.516496995</c:v>
                </c:pt>
                <c:pt idx="59869">
                  <c:v>16445926.36919</c:v>
                </c:pt>
                <c:pt idx="59870">
                  <c:v>16431505.112358</c:v>
                </c:pt>
                <c:pt idx="59871">
                  <c:v>16417081.745981</c:v>
                </c:pt>
                <c:pt idx="59872">
                  <c:v>16402656.270044001</c:v>
                </c:pt>
                <c:pt idx="59873">
                  <c:v>16388228.684528001</c:v>
                </c:pt>
                <c:pt idx="59874">
                  <c:v>16373798.989417</c:v>
                </c:pt>
                <c:pt idx="59875">
                  <c:v>16359367.184694</c:v>
                </c:pt>
                <c:pt idx="59876">
                  <c:v>16344933.270343</c:v>
                </c:pt>
                <c:pt idx="59877">
                  <c:v>16330497.246348996</c:v>
                </c:pt>
                <c:pt idx="59878">
                  <c:v>16316059.112697</c:v>
                </c:pt>
                <c:pt idx="59879">
                  <c:v>16301618.869371003</c:v>
                </c:pt>
                <c:pt idx="59880">
                  <c:v>16287176.516357001</c:v>
                </c:pt>
                <c:pt idx="59881">
                  <c:v>16272732.053641004</c:v>
                </c:pt>
                <c:pt idx="59882">
                  <c:v>16258285.481209002</c:v>
                </c:pt>
                <c:pt idx="59883">
                  <c:v>16243836.799047001</c:v>
                </c:pt>
                <c:pt idx="59884">
                  <c:v>16229386.007143</c:v>
                </c:pt>
                <c:pt idx="59885">
                  <c:v>16214933.105483999</c:v>
                </c:pt>
                <c:pt idx="59886">
                  <c:v>16200478.094058001</c:v>
                </c:pt>
                <c:pt idx="59887">
                  <c:v>16186020.972853001</c:v>
                </c:pt>
                <c:pt idx="59888">
                  <c:v>16171561.741858</c:v>
                </c:pt>
                <c:pt idx="59889">
                  <c:v>16157100.401062002</c:v>
                </c:pt>
                <c:pt idx="59890">
                  <c:v>16142636.950455002</c:v>
                </c:pt>
                <c:pt idx="59891">
                  <c:v>16128171.390024997</c:v>
                </c:pt>
                <c:pt idx="59892">
                  <c:v>16113703.719764998</c:v>
                </c:pt>
                <c:pt idx="59893">
                  <c:v>16099233.939664001</c:v>
                </c:pt>
                <c:pt idx="59894">
                  <c:v>16084762.049713003</c:v>
                </c:pt>
                <c:pt idx="59895">
                  <c:v>16070288.049904998</c:v>
                </c:pt>
                <c:pt idx="59896">
                  <c:v>16055811.940231998</c:v>
                </c:pt>
                <c:pt idx="59897">
                  <c:v>16041333.720685</c:v>
                </c:pt>
                <c:pt idx="59898">
                  <c:v>16026853.391259002</c:v>
                </c:pt>
                <c:pt idx="59899">
                  <c:v>16012370.951946001</c:v>
                </c:pt>
                <c:pt idx="59900">
                  <c:v>15997886.402740002</c:v>
                </c:pt>
                <c:pt idx="59901">
                  <c:v>15983399.743636001</c:v>
                </c:pt>
                <c:pt idx="59902">
                  <c:v>15968910.974630002</c:v>
                </c:pt>
                <c:pt idx="59903">
                  <c:v>15954420.095714999</c:v>
                </c:pt>
                <c:pt idx="59904">
                  <c:v>15939927.106888</c:v>
                </c:pt>
                <c:pt idx="59905">
                  <c:v>15925432.008145001</c:v>
                </c:pt>
                <c:pt idx="59906">
                  <c:v>15910934.799482998</c:v>
                </c:pt>
                <c:pt idx="59907">
                  <c:v>15896435.480899002</c:v>
                </c:pt>
                <c:pt idx="59908">
                  <c:v>15881934.052392</c:v>
                </c:pt>
                <c:pt idx="59909">
                  <c:v>15867430.513958002</c:v>
                </c:pt>
                <c:pt idx="59910">
                  <c:v>15852924.865598002</c:v>
                </c:pt>
                <c:pt idx="59911">
                  <c:v>15838417.107310001</c:v>
                </c:pt>
                <c:pt idx="59912">
                  <c:v>15823907.239093997</c:v>
                </c:pt>
                <c:pt idx="59913">
                  <c:v>15809395.260949999</c:v>
                </c:pt>
                <c:pt idx="59914">
                  <c:v>15794881.172880001</c:v>
                </c:pt>
                <c:pt idx="59915">
                  <c:v>15780364.974884002</c:v>
                </c:pt>
                <c:pt idx="59916">
                  <c:v>15765846.666964998</c:v>
                </c:pt>
                <c:pt idx="59917">
                  <c:v>15751326.249124996</c:v>
                </c:pt>
                <c:pt idx="59918">
                  <c:v>15736803.721365996</c:v>
                </c:pt>
                <c:pt idx="59919">
                  <c:v>15722279.083691999</c:v>
                </c:pt>
                <c:pt idx="59920">
                  <c:v>15707752.336107997</c:v>
                </c:pt>
                <c:pt idx="59921">
                  <c:v>15693223.478618002</c:v>
                </c:pt>
                <c:pt idx="59922">
                  <c:v>15678692.511227001</c:v>
                </c:pt>
                <c:pt idx="59923">
                  <c:v>15664159.433940003</c:v>
                </c:pt>
                <c:pt idx="59924">
                  <c:v>15649624.246763999</c:v>
                </c:pt>
                <c:pt idx="59925">
                  <c:v>15635086.949705997</c:v>
                </c:pt>
                <c:pt idx="59926">
                  <c:v>15620547.542773003</c:v>
                </c:pt>
                <c:pt idx="59927">
                  <c:v>15606006.025973001</c:v>
                </c:pt>
                <c:pt idx="59928">
                  <c:v>15591462.399315</c:v>
                </c:pt>
                <c:pt idx="59929">
                  <c:v>15576916.662807003</c:v>
                </c:pt>
                <c:pt idx="59930">
                  <c:v>15562368.816459998</c:v>
                </c:pt>
                <c:pt idx="59931">
                  <c:v>15547818.860283002</c:v>
                </c:pt>
                <c:pt idx="59932">
                  <c:v>15533266.794288</c:v>
                </c:pt>
                <c:pt idx="59933">
                  <c:v>15518712.618485998</c:v>
                </c:pt>
                <c:pt idx="59934">
                  <c:v>15504156.332889002</c:v>
                </c:pt>
                <c:pt idx="59935">
                  <c:v>15489597.937511001</c:v>
                </c:pt>
                <c:pt idx="59936">
                  <c:v>15475037.432363</c:v>
                </c:pt>
                <c:pt idx="59937">
                  <c:v>15460474.817461001</c:v>
                </c:pt>
                <c:pt idx="59938">
                  <c:v>15445910.092817999</c:v>
                </c:pt>
                <c:pt idx="59939">
                  <c:v>15431343.25845</c:v>
                </c:pt>
                <c:pt idx="59940">
                  <c:v>15416774.314373001</c:v>
                </c:pt>
                <c:pt idx="59941">
                  <c:v>15402203.260602999</c:v>
                </c:pt>
                <c:pt idx="59942">
                  <c:v>15387630.097158</c:v>
                </c:pt>
                <c:pt idx="59943">
                  <c:v>15373054.824054003</c:v>
                </c:pt>
                <c:pt idx="59944">
                  <c:v>15358477.441311</c:v>
                </c:pt>
                <c:pt idx="59945">
                  <c:v>15343897.948948</c:v>
                </c:pt>
                <c:pt idx="59946">
                  <c:v>15329316.346984001</c:v>
                </c:pt>
                <c:pt idx="59947">
                  <c:v>15314732.635438997</c:v>
                </c:pt>
                <c:pt idx="59948">
                  <c:v>15300146.814335</c:v>
                </c:pt>
                <c:pt idx="59949">
                  <c:v>15285558.883694002</c:v>
                </c:pt>
                <c:pt idx="59950">
                  <c:v>15270968.843536997</c:v>
                </c:pt>
                <c:pt idx="59951">
                  <c:v>15256376.693887999</c:v>
                </c:pt>
                <c:pt idx="59952">
                  <c:v>15241782.434770999</c:v>
                </c:pt>
                <c:pt idx="59953">
                  <c:v>15227186.06621</c:v>
                </c:pt>
                <c:pt idx="59954">
                  <c:v>15212587.588230001</c:v>
                </c:pt>
                <c:pt idx="59955">
                  <c:v>15197987.000856999</c:v>
                </c:pt>
                <c:pt idx="59956">
                  <c:v>15183384.304118002</c:v>
                </c:pt>
                <c:pt idx="59957">
                  <c:v>15168779.49804</c:v>
                </c:pt>
                <c:pt idx="59958">
                  <c:v>15154172.582651002</c:v>
                </c:pt>
                <c:pt idx="59959">
                  <c:v>15139563.557979999</c:v>
                </c:pt>
                <c:pt idx="59960">
                  <c:v>15124952.424055003</c:v>
                </c:pt>
                <c:pt idx="59961">
                  <c:v>15110339.180908</c:v>
                </c:pt>
                <c:pt idx="59962">
                  <c:v>15095723.828569001</c:v>
                </c:pt>
                <c:pt idx="59963">
                  <c:v>15081106.367070002</c:v>
                </c:pt>
                <c:pt idx="59964">
                  <c:v>15066486.796442999</c:v>
                </c:pt>
                <c:pt idx="59965">
                  <c:v>15051865.116722001</c:v>
                </c:pt>
                <c:pt idx="59966">
                  <c:v>15037241.327939</c:v>
                </c:pt>
                <c:pt idx="59967">
                  <c:v>15022615.430131</c:v>
                </c:pt>
                <c:pt idx="59968">
                  <c:v>15007987.423332</c:v>
                </c:pt>
                <c:pt idx="59969">
                  <c:v>14993357.307577997</c:v>
                </c:pt>
                <c:pt idx="59970">
                  <c:v>14978725.082907002</c:v>
                </c:pt>
                <c:pt idx="59971">
                  <c:v>14964090.749355998</c:v>
                </c:pt>
                <c:pt idx="59972">
                  <c:v>14949454.306963</c:v>
                </c:pt>
                <c:pt idx="59973">
                  <c:v>14934815.755768999</c:v>
                </c:pt>
                <c:pt idx="59974">
                  <c:v>14920175.095812002</c:v>
                </c:pt>
                <c:pt idx="59975">
                  <c:v>14905532.327134999</c:v>
                </c:pt>
                <c:pt idx="59976">
                  <c:v>14890887.449778</c:v>
                </c:pt>
                <c:pt idx="59977">
                  <c:v>14876240.463784002</c:v>
                </c:pt>
                <c:pt idx="59978">
                  <c:v>14861591.369197</c:v>
                </c:pt>
                <c:pt idx="59979">
                  <c:v>14846940.166061001</c:v>
                </c:pt>
                <c:pt idx="59980">
                  <c:v>14832286.854419002</c:v>
                </c:pt>
                <c:pt idx="59981">
                  <c:v>14817631.434319999</c:v>
                </c:pt>
                <c:pt idx="59982">
                  <c:v>14802973.905808002</c:v>
                </c:pt>
                <c:pt idx="59983">
                  <c:v>14788314.268932</c:v>
                </c:pt>
                <c:pt idx="59984">
                  <c:v>14773652.523739003</c:v>
                </c:pt>
                <c:pt idx="59985">
                  <c:v>14758988.670279</c:v>
                </c:pt>
                <c:pt idx="59986">
                  <c:v>14744322.708602</c:v>
                </c:pt>
                <c:pt idx="59987">
                  <c:v>14729654.638759</c:v>
                </c:pt>
                <c:pt idx="59988">
                  <c:v>14714984.460801002</c:v>
                </c:pt>
                <c:pt idx="59989">
                  <c:v>14700312.174782002</c:v>
                </c:pt>
                <c:pt idx="59990">
                  <c:v>14685637.780754</c:v>
                </c:pt>
                <c:pt idx="59991">
                  <c:v>14670961.278771</c:v>
                </c:pt>
                <c:pt idx="59992">
                  <c:v>14656282.668889999</c:v>
                </c:pt>
                <c:pt idx="59993">
                  <c:v>14641601.951166</c:v>
                </c:pt>
                <c:pt idx="59994">
                  <c:v>14626919.125657002</c:v>
                </c:pt>
                <c:pt idx="59995">
                  <c:v>14612234.192419</c:v>
                </c:pt>
                <c:pt idx="59996">
                  <c:v>14597547.151512003</c:v>
                </c:pt>
                <c:pt idx="59997">
                  <c:v>14582858.002996</c:v>
                </c:pt>
                <c:pt idx="59998">
                  <c:v>14568166.746931998</c:v>
                </c:pt>
                <c:pt idx="59999">
                  <c:v>14553473.383380001</c:v>
                </c:pt>
                <c:pt idx="60000">
                  <c:v>14538777.912404001</c:v>
                </c:pt>
                <c:pt idx="60001">
                  <c:v>14524080.334067</c:v>
                </c:pt>
                <c:pt idx="60002">
                  <c:v>14509380.648431998</c:v>
                </c:pt>
                <c:pt idx="60003">
                  <c:v>14494678.855567003</c:v>
                </c:pt>
                <c:pt idx="60004">
                  <c:v>14479974.955536</c:v>
                </c:pt>
                <c:pt idx="60005">
                  <c:v>14465268.948406998</c:v>
                </c:pt>
                <c:pt idx="60006">
                  <c:v>14450560.834248003</c:v>
                </c:pt>
                <c:pt idx="60007">
                  <c:v>14435850.613128001</c:v>
                </c:pt>
                <c:pt idx="60008">
                  <c:v>14421138.285118002</c:v>
                </c:pt>
                <c:pt idx="60009">
                  <c:v>14406423.850288002</c:v>
                </c:pt>
                <c:pt idx="60010">
                  <c:v>14391707.308711002</c:v>
                </c:pt>
                <c:pt idx="60011">
                  <c:v>14376988.660459002</c:v>
                </c:pt>
                <c:pt idx="60012">
                  <c:v>14362267.905607002</c:v>
                </c:pt>
                <c:pt idx="60013">
                  <c:v>14347545.044229997</c:v>
                </c:pt>
                <c:pt idx="60014">
                  <c:v>14332820.076402998</c:v>
                </c:pt>
                <c:pt idx="60015">
                  <c:v>14318093.002203003</c:v>
                </c:pt>
                <c:pt idx="60016">
                  <c:v>14303363.821710002</c:v>
                </c:pt>
                <c:pt idx="60017">
                  <c:v>14288632.535001</c:v>
                </c:pt>
                <c:pt idx="60018">
                  <c:v>14273899.142157</c:v>
                </c:pt>
                <c:pt idx="60019">
                  <c:v>14259163.643259998</c:v>
                </c:pt>
                <c:pt idx="60020">
                  <c:v>14244426.038389998</c:v>
                </c:pt>
                <c:pt idx="60021">
                  <c:v>14229686.327632003</c:v>
                </c:pt>
                <c:pt idx="60022">
                  <c:v>14214944.511069</c:v>
                </c:pt>
                <c:pt idx="60023">
                  <c:v>14200200.588788003</c:v>
                </c:pt>
                <c:pt idx="60024">
                  <c:v>14185454.560873002</c:v>
                </c:pt>
                <c:pt idx="60025">
                  <c:v>14170706.427413998</c:v>
                </c:pt>
                <c:pt idx="60026">
                  <c:v>14155956.188496996</c:v>
                </c:pt>
                <c:pt idx="60027">
                  <c:v>14141203.844214</c:v>
                </c:pt>
                <c:pt idx="60028">
                  <c:v>14126449.394654002</c:v>
                </c:pt>
                <c:pt idx="60029">
                  <c:v>14111692.839909</c:v>
                </c:pt>
                <c:pt idx="60030">
                  <c:v>14096934.180072</c:v>
                </c:pt>
                <c:pt idx="60031">
                  <c:v>14082173.415237</c:v>
                </c:pt>
                <c:pt idx="60032">
                  <c:v>14067410.545499001</c:v>
                </c:pt>
                <c:pt idx="60033">
                  <c:v>14052645.570955003</c:v>
                </c:pt>
                <c:pt idx="60034">
                  <c:v>14037878.491699999</c:v>
                </c:pt>
                <c:pt idx="60035">
                  <c:v>14023109.307835</c:v>
                </c:pt>
                <c:pt idx="60036">
                  <c:v>14008338.019458</c:v>
                </c:pt>
                <c:pt idx="60037">
                  <c:v>13993564.626669997</c:v>
                </c:pt>
                <c:pt idx="60038">
                  <c:v>13978789.129571998</c:v>
                </c:pt>
                <c:pt idx="60039">
                  <c:v>13964011.528268998</c:v>
                </c:pt>
                <c:pt idx="60040">
                  <c:v>13949231.822863001</c:v>
                </c:pt>
                <c:pt idx="60041">
                  <c:v>13934450.013459999</c:v>
                </c:pt>
                <c:pt idx="60042">
                  <c:v>13919666.100165999</c:v>
                </c:pt>
                <c:pt idx="60043">
                  <c:v>13904880.08309</c:v>
                </c:pt>
                <c:pt idx="60044">
                  <c:v>13890091.962339003</c:v>
                </c:pt>
                <c:pt idx="60045">
                  <c:v>13875301.738023996</c:v>
                </c:pt>
                <c:pt idx="60046">
                  <c:v>13860509.410255</c:v>
                </c:pt>
                <c:pt idx="60047">
                  <c:v>13845714.979146</c:v>
                </c:pt>
                <c:pt idx="60048">
                  <c:v>13830918.444808999</c:v>
                </c:pt>
                <c:pt idx="60049">
                  <c:v>13816119.807360001</c:v>
                </c:pt>
                <c:pt idx="60050">
                  <c:v>13801319.066914</c:v>
                </c:pt>
                <c:pt idx="60051">
                  <c:v>13786516.223587997</c:v>
                </c:pt>
                <c:pt idx="60052">
                  <c:v>13771711.277500998</c:v>
                </c:pt>
                <c:pt idx="60053">
                  <c:v>13756904.228773</c:v>
                </c:pt>
                <c:pt idx="60054">
                  <c:v>13742095.077523999</c:v>
                </c:pt>
                <c:pt idx="60055">
                  <c:v>13727283.823875999</c:v>
                </c:pt>
                <c:pt idx="60056">
                  <c:v>13712470.467952002</c:v>
                </c:pt>
                <c:pt idx="60057">
                  <c:v>13697655.009878</c:v>
                </c:pt>
                <c:pt idx="60058">
                  <c:v>13682837.449779</c:v>
                </c:pt>
                <c:pt idx="60059">
                  <c:v>13668017.787782</c:v>
                </c:pt>
                <c:pt idx="60060">
                  <c:v>13653196.024015</c:v>
                </c:pt>
                <c:pt idx="60061">
                  <c:v>13638372.158608999</c:v>
                </c:pt>
                <c:pt idx="60062">
                  <c:v>13623546.191694001</c:v>
                </c:pt>
                <c:pt idx="60063">
                  <c:v>13608718.123401998</c:v>
                </c:pt>
                <c:pt idx="60064">
                  <c:v>13593887.953867001</c:v>
                </c:pt>
                <c:pt idx="60065">
                  <c:v>13579055.683223998</c:v>
                </c:pt>
                <c:pt idx="60066">
                  <c:v>13564221.311609002</c:v>
                </c:pt>
                <c:pt idx="60067">
                  <c:v>13549384.839159003</c:v>
                </c:pt>
                <c:pt idx="60068">
                  <c:v>13534546.266013</c:v>
                </c:pt>
                <c:pt idx="60069">
                  <c:v>13519705.592312003</c:v>
                </c:pt>
                <c:pt idx="60070">
                  <c:v>13504862.818197001</c:v>
                </c:pt>
                <c:pt idx="60071">
                  <c:v>13490017.943809999</c:v>
                </c:pt>
                <c:pt idx="60072">
                  <c:v>13475170.969296001</c:v>
                </c:pt>
                <c:pt idx="60073">
                  <c:v>13460321.894800002</c:v>
                </c:pt>
                <c:pt idx="60074">
                  <c:v>13445470.720469998</c:v>
                </c:pt>
                <c:pt idx="60075">
                  <c:v>13430617.446451997</c:v>
                </c:pt>
                <c:pt idx="60076">
                  <c:v>13415762.072898</c:v>
                </c:pt>
                <c:pt idx="60077">
                  <c:v>13400904.599958003</c:v>
                </c:pt>
                <c:pt idx="60078">
                  <c:v>13386045.027784998</c:v>
                </c:pt>
                <c:pt idx="60079">
                  <c:v>13371183.356532</c:v>
                </c:pt>
                <c:pt idx="60080">
                  <c:v>13356319.586353999</c:v>
                </c:pt>
                <c:pt idx="60081">
                  <c:v>13341453.717407998</c:v>
                </c:pt>
                <c:pt idx="60082">
                  <c:v>13326585.749853</c:v>
                </c:pt>
                <c:pt idx="60083">
                  <c:v>13311715.683847003</c:v>
                </c:pt>
                <c:pt idx="60084">
                  <c:v>13296843.519551</c:v>
                </c:pt>
                <c:pt idx="60085">
                  <c:v>13281969.257127998</c:v>
                </c:pt>
                <c:pt idx="60086">
                  <c:v>13267092.896741999</c:v>
                </c:pt>
                <c:pt idx="60087">
                  <c:v>13252214.438557997</c:v>
                </c:pt>
                <c:pt idx="60088">
                  <c:v>13237333.882741004</c:v>
                </c:pt>
                <c:pt idx="60089">
                  <c:v>13222451.229461998</c:v>
                </c:pt>
                <c:pt idx="60090">
                  <c:v>13207566.478887999</c:v>
                </c:pt>
                <c:pt idx="60091">
                  <c:v>13192679.631190998</c:v>
                </c:pt>
                <c:pt idx="60092">
                  <c:v>13177790.686544996</c:v>
                </c:pt>
                <c:pt idx="60093">
                  <c:v>13162899.645121997</c:v>
                </c:pt>
                <c:pt idx="60094">
                  <c:v>13148006.507097999</c:v>
                </c:pt>
                <c:pt idx="60095">
                  <c:v>13133111.272651002</c:v>
                </c:pt>
                <c:pt idx="60096">
                  <c:v>13118213.941958003</c:v>
                </c:pt>
                <c:pt idx="60097">
                  <c:v>13103314.515201</c:v>
                </c:pt>
                <c:pt idx="60098">
                  <c:v>13088412.992559999</c:v>
                </c:pt>
                <c:pt idx="60099">
                  <c:v>13073509.374219002</c:v>
                </c:pt>
                <c:pt idx="60100">
                  <c:v>13058603.660363</c:v>
                </c:pt>
                <c:pt idx="60101">
                  <c:v>13043695.851177001</c:v>
                </c:pt>
                <c:pt idx="60102">
                  <c:v>13028785.946849</c:v>
                </c:pt>
                <c:pt idx="60103">
                  <c:v>13013873.947568998</c:v>
                </c:pt>
                <c:pt idx="60104">
                  <c:v>12998959.853528</c:v>
                </c:pt>
                <c:pt idx="60105">
                  <c:v>12984043.664918002</c:v>
                </c:pt>
                <c:pt idx="60106">
                  <c:v>12969125.381933002</c:v>
                </c:pt>
                <c:pt idx="60107">
                  <c:v>12954205.004768999</c:v>
                </c:pt>
                <c:pt idx="60108">
                  <c:v>12939282.533623002</c:v>
                </c:pt>
                <c:pt idx="60109">
                  <c:v>12924357.968694</c:v>
                </c:pt>
                <c:pt idx="60110">
                  <c:v>12909431.310182001</c:v>
                </c:pt>
                <c:pt idx="60111">
                  <c:v>12894502.558289999</c:v>
                </c:pt>
                <c:pt idx="60112">
                  <c:v>12879571.713221001</c:v>
                </c:pt>
                <c:pt idx="60113">
                  <c:v>12864638.775180999</c:v>
                </c:pt>
                <c:pt idx="60114">
                  <c:v>12849703.744374998</c:v>
                </c:pt>
                <c:pt idx="60115">
                  <c:v>12834766.621014001</c:v>
                </c:pt>
                <c:pt idx="60116">
                  <c:v>12819827.405308003</c:v>
                </c:pt>
                <c:pt idx="60117">
                  <c:v>12804886.097466998</c:v>
                </c:pt>
                <c:pt idx="60118">
                  <c:v>12789942.697706997</c:v>
                </c:pt>
                <c:pt idx="60119">
                  <c:v>12774997.206242001</c:v>
                </c:pt>
                <c:pt idx="60120">
                  <c:v>12760049.623288</c:v>
                </c:pt>
                <c:pt idx="60121">
                  <c:v>12745099.949065998</c:v>
                </c:pt>
                <c:pt idx="60122">
                  <c:v>12730148.183794998</c:v>
                </c:pt>
                <c:pt idx="60123">
                  <c:v>12715194.327697</c:v>
                </c:pt>
                <c:pt idx="60124">
                  <c:v>12700238.380996</c:v>
                </c:pt>
                <c:pt idx="60125">
                  <c:v>12685280.343916999</c:v>
                </c:pt>
                <c:pt idx="60126">
                  <c:v>12670320.216688</c:v>
                </c:pt>
                <c:pt idx="60127">
                  <c:v>12655357.999538001</c:v>
                </c:pt>
                <c:pt idx="60128">
                  <c:v>12640393.692697</c:v>
                </c:pt>
                <c:pt idx="60129">
                  <c:v>12625427.296397999</c:v>
                </c:pt>
                <c:pt idx="60130">
                  <c:v>12610458.810874</c:v>
                </c:pt>
                <c:pt idx="60131">
                  <c:v>12595488.236362996</c:v>
                </c:pt>
                <c:pt idx="60132">
                  <c:v>12580515.573101999</c:v>
                </c:pt>
                <c:pt idx="60133">
                  <c:v>12565540.821328998</c:v>
                </c:pt>
                <c:pt idx="60134">
                  <c:v>12550563.981287999</c:v>
                </c:pt>
                <c:pt idx="60135">
                  <c:v>12535585.05322</c:v>
                </c:pt>
                <c:pt idx="60136">
                  <c:v>12520604.037369998</c:v>
                </c:pt>
                <c:pt idx="60137">
                  <c:v>12505620.933986003</c:v>
                </c:pt>
                <c:pt idx="60138">
                  <c:v>12490635.743315998</c:v>
                </c:pt>
                <c:pt idx="60139">
                  <c:v>12475648.465611003</c:v>
                </c:pt>
                <c:pt idx="60140">
                  <c:v>12460659.101121997</c:v>
                </c:pt>
                <c:pt idx="60141">
                  <c:v>12445667.650103003</c:v>
                </c:pt>
                <c:pt idx="60142">
                  <c:v>12430674.112810999</c:v>
                </c:pt>
                <c:pt idx="60143">
                  <c:v>12415678.489503</c:v>
                </c:pt>
                <c:pt idx="60144">
                  <c:v>12400680.780439001</c:v>
                </c:pt>
                <c:pt idx="60145">
                  <c:v>12385680.985881004</c:v>
                </c:pt>
                <c:pt idx="60146">
                  <c:v>12370679.106091999</c:v>
                </c:pt>
                <c:pt idx="60147">
                  <c:v>12355675.141335998</c:v>
                </c:pt>
                <c:pt idx="60148">
                  <c:v>12340669.091882002</c:v>
                </c:pt>
                <c:pt idx="60149">
                  <c:v>12325660.957999</c:v>
                </c:pt>
                <c:pt idx="60150">
                  <c:v>12310650.739956997</c:v>
                </c:pt>
                <c:pt idx="60151">
                  <c:v>12295638.438030001</c:v>
                </c:pt>
                <c:pt idx="60152">
                  <c:v>12280624.052492</c:v>
                </c:pt>
                <c:pt idx="60153">
                  <c:v>12265607.583620002</c:v>
                </c:pt>
                <c:pt idx="60154">
                  <c:v>12250589.031693</c:v>
                </c:pt>
                <c:pt idx="60155">
                  <c:v>12235568.396991</c:v>
                </c:pt>
                <c:pt idx="60156">
                  <c:v>12220545.679798</c:v>
                </c:pt>
                <c:pt idx="60157">
                  <c:v>12205520.880398</c:v>
                </c:pt>
                <c:pt idx="60158">
                  <c:v>12190493.999078</c:v>
                </c:pt>
                <c:pt idx="60159">
                  <c:v>12175465.036124999</c:v>
                </c:pt>
                <c:pt idx="60160">
                  <c:v>12160433.991831999</c:v>
                </c:pt>
                <c:pt idx="60161">
                  <c:v>12145400.866490001</c:v>
                </c:pt>
                <c:pt idx="60162">
                  <c:v>12130365.660394998</c:v>
                </c:pt>
                <c:pt idx="60163">
                  <c:v>12115328.373842001</c:v>
                </c:pt>
                <c:pt idx="60164">
                  <c:v>12100289.007130997</c:v>
                </c:pt>
                <c:pt idx="60165">
                  <c:v>12085247.560562</c:v>
                </c:pt>
                <c:pt idx="60166">
                  <c:v>12070204.034437997</c:v>
                </c:pt>
                <c:pt idx="60167">
                  <c:v>12055158.429063998</c:v>
                </c:pt>
                <c:pt idx="60168">
                  <c:v>12040110.744747</c:v>
                </c:pt>
                <c:pt idx="60169">
                  <c:v>12025060.981796</c:v>
                </c:pt>
                <c:pt idx="60170">
                  <c:v>12010009.140520995</c:v>
                </c:pt>
                <c:pt idx="60171">
                  <c:v>11994955.221236998</c:v>
                </c:pt>
                <c:pt idx="60172">
                  <c:v>11979899.224258</c:v>
                </c:pt>
                <c:pt idx="60173">
                  <c:v>11964841.149901997</c:v>
                </c:pt>
                <c:pt idx="60174">
                  <c:v>11949780.998488</c:v>
                </c:pt>
                <c:pt idx="60175">
                  <c:v>11934718.770336999</c:v>
                </c:pt>
                <c:pt idx="60176">
                  <c:v>11919654.465774002</c:v>
                </c:pt>
                <c:pt idx="60177">
                  <c:v>11904588.085124997</c:v>
                </c:pt>
                <c:pt idx="60178">
                  <c:v>11889519.628717</c:v>
                </c:pt>
                <c:pt idx="60179">
                  <c:v>11874449.09688</c:v>
                </c:pt>
                <c:pt idx="60180">
                  <c:v>11859376.489948003</c:v>
                </c:pt>
                <c:pt idx="60181">
                  <c:v>11844301.808254</c:v>
                </c:pt>
                <c:pt idx="60182">
                  <c:v>11829225.052135</c:v>
                </c:pt>
                <c:pt idx="60183">
                  <c:v>11814146.221930001</c:v>
                </c:pt>
                <c:pt idx="60184">
                  <c:v>11799065.317980999</c:v>
                </c:pt>
                <c:pt idx="60185">
                  <c:v>11783982.34063</c:v>
                </c:pt>
                <c:pt idx="60186">
                  <c:v>11768897.290223999</c:v>
                </c:pt>
                <c:pt idx="60187">
                  <c:v>11753810.167109</c:v>
                </c:pt>
                <c:pt idx="60188">
                  <c:v>11738720.971636999</c:v>
                </c:pt>
                <c:pt idx="60189">
                  <c:v>11723629.704159003</c:v>
                </c:pt>
                <c:pt idx="60190">
                  <c:v>11708536.365029002</c:v>
                </c:pt>
                <c:pt idx="60191">
                  <c:v>11693440.954605002</c:v>
                </c:pt>
                <c:pt idx="60192">
                  <c:v>11678343.473246003</c:v>
                </c:pt>
                <c:pt idx="60193">
                  <c:v>11663243.921313003</c:v>
                </c:pt>
                <c:pt idx="60194">
                  <c:v>11648142.299168998</c:v>
                </c:pt>
                <c:pt idx="60195">
                  <c:v>11633038.607182</c:v>
                </c:pt>
                <c:pt idx="60196">
                  <c:v>11617932.845718002</c:v>
                </c:pt>
                <c:pt idx="60197">
                  <c:v>11602825.015148003</c:v>
                </c:pt>
                <c:pt idx="60198">
                  <c:v>11587715.115846002</c:v>
                </c:pt>
                <c:pt idx="60199">
                  <c:v>11572603.148186998</c:v>
                </c:pt>
                <c:pt idx="60200">
                  <c:v>11557489.112547997</c:v>
                </c:pt>
                <c:pt idx="60201">
                  <c:v>11542373.00931</c:v>
                </c:pt>
                <c:pt idx="60202">
                  <c:v>11527254.838854</c:v>
                </c:pt>
                <c:pt idx="60203">
                  <c:v>11512134.601564998</c:v>
                </c:pt>
                <c:pt idx="60204">
                  <c:v>11497012.297831001</c:v>
                </c:pt>
                <c:pt idx="60205">
                  <c:v>11481887.928041</c:v>
                </c:pt>
                <c:pt idx="60206">
                  <c:v>11466761.492586</c:v>
                </c:pt>
                <c:pt idx="60207">
                  <c:v>11451632.991862003</c:v>
                </c:pt>
                <c:pt idx="60208">
                  <c:v>11436502.426264996</c:v>
                </c:pt>
                <c:pt idx="60209">
                  <c:v>11421369.796193996</c:v>
                </c:pt>
                <c:pt idx="60210">
                  <c:v>11406235.102050003</c:v>
                </c:pt>
                <c:pt idx="60211">
                  <c:v>11391098.344239</c:v>
                </c:pt>
                <c:pt idx="60212">
                  <c:v>11375959.523165001</c:v>
                </c:pt>
                <c:pt idx="60213">
                  <c:v>11360818.639238998</c:v>
                </c:pt>
                <c:pt idx="60214">
                  <c:v>11345675.692872003</c:v>
                </c:pt>
                <c:pt idx="60215">
                  <c:v>11330530.684478</c:v>
                </c:pt>
                <c:pt idx="60216">
                  <c:v>11315383.614473</c:v>
                </c:pt>
                <c:pt idx="60217">
                  <c:v>11300234.483276</c:v>
                </c:pt>
                <c:pt idx="60218">
                  <c:v>11285083.291309001</c:v>
                </c:pt>
                <c:pt idx="60219">
                  <c:v>11269930.038995998</c:v>
                </c:pt>
                <c:pt idx="60220">
                  <c:v>11254774.726763001</c:v>
                </c:pt>
                <c:pt idx="60221">
                  <c:v>11239617.355040004</c:v>
                </c:pt>
                <c:pt idx="60222">
                  <c:v>11224457.924257999</c:v>
                </c:pt>
                <c:pt idx="60223">
                  <c:v>11209296.434852002</c:v>
                </c:pt>
                <c:pt idx="60224">
                  <c:v>11194132.887258003</c:v>
                </c:pt>
                <c:pt idx="60225">
                  <c:v>11178967.281916</c:v>
                </c:pt>
                <c:pt idx="60226">
                  <c:v>11163799.619267998</c:v>
                </c:pt>
                <c:pt idx="60227">
                  <c:v>11148629.899758002</c:v>
                </c:pt>
                <c:pt idx="60228">
                  <c:v>11133458.123834001</c:v>
                </c:pt>
                <c:pt idx="60229">
                  <c:v>11118284.291945998</c:v>
                </c:pt>
                <c:pt idx="60230">
                  <c:v>11103108.404546</c:v>
                </c:pt>
                <c:pt idx="60231">
                  <c:v>11087930.462089002</c:v>
                </c:pt>
                <c:pt idx="60232">
                  <c:v>11072750.465034002</c:v>
                </c:pt>
                <c:pt idx="60233">
                  <c:v>11057568.413841002</c:v>
                </c:pt>
                <c:pt idx="60234">
                  <c:v>11042384.308971999</c:v>
                </c:pt>
                <c:pt idx="60235">
                  <c:v>11027198.150893999</c:v>
                </c:pt>
                <c:pt idx="60236">
                  <c:v>11012009.940075997</c:v>
                </c:pt>
                <c:pt idx="60237">
                  <c:v>10996819.676989</c:v>
                </c:pt>
                <c:pt idx="60238">
                  <c:v>10981627.362105999</c:v>
                </c:pt>
                <c:pt idx="60239">
                  <c:v>10966432.995905003</c:v>
                </c:pt>
                <c:pt idx="60240">
                  <c:v>10951236.578864997</c:v>
                </c:pt>
                <c:pt idx="60241">
                  <c:v>10936038.111467998</c:v>
                </c:pt>
                <c:pt idx="60242">
                  <c:v>10920837.5942</c:v>
                </c:pt>
                <c:pt idx="60243">
                  <c:v>10905635.027546998</c:v>
                </c:pt>
                <c:pt idx="60244">
                  <c:v>10890430.412001999</c:v>
                </c:pt>
                <c:pt idx="60245">
                  <c:v>10875223.748055998</c:v>
                </c:pt>
                <c:pt idx="60246">
                  <c:v>10860015.036206998</c:v>
                </c:pt>
                <c:pt idx="60247">
                  <c:v>10844804.276953002</c:v>
                </c:pt>
                <c:pt idx="60248">
                  <c:v>10829591.470796</c:v>
                </c:pt>
                <c:pt idx="60249">
                  <c:v>10814376.618241001</c:v>
                </c:pt>
                <c:pt idx="60250">
                  <c:v>10799159.719794998</c:v>
                </c:pt>
                <c:pt idx="60251">
                  <c:v>10783940.775969002</c:v>
                </c:pt>
                <c:pt idx="60252">
                  <c:v>10768719.787274998</c:v>
                </c:pt>
                <c:pt idx="60253">
                  <c:v>10753496.754231</c:v>
                </c:pt>
                <c:pt idx="60254">
                  <c:v>10738271.677354001</c:v>
                </c:pt>
                <c:pt idx="60255">
                  <c:v>10723044.557167998</c:v>
                </c:pt>
                <c:pt idx="60256">
                  <c:v>10707815.394196</c:v>
                </c:pt>
                <c:pt idx="60257">
                  <c:v>10692584.188965999</c:v>
                </c:pt>
                <c:pt idx="60258">
                  <c:v>10677350.94201</c:v>
                </c:pt>
                <c:pt idx="60259">
                  <c:v>10662115.653860003</c:v>
                </c:pt>
                <c:pt idx="60260">
                  <c:v>10646878.325054001</c:v>
                </c:pt>
                <c:pt idx="60261">
                  <c:v>10631638.956131</c:v>
                </c:pt>
                <c:pt idx="60262">
                  <c:v>10616397.547633</c:v>
                </c:pt>
                <c:pt idx="60263">
                  <c:v>10601154.100106001</c:v>
                </c:pt>
                <c:pt idx="60264">
                  <c:v>10585908.614099</c:v>
                </c:pt>
                <c:pt idx="60265">
                  <c:v>10570661.090163</c:v>
                </c:pt>
                <c:pt idx="60266">
                  <c:v>10555411.528852003</c:v>
                </c:pt>
                <c:pt idx="60267">
                  <c:v>10540159.930725001</c:v>
                </c:pt>
                <c:pt idx="60268">
                  <c:v>10524906.296340998</c:v>
                </c:pt>
                <c:pt idx="60269">
                  <c:v>10509650.626264999</c:v>
                </c:pt>
                <c:pt idx="60270">
                  <c:v>10494392.921064001</c:v>
                </c:pt>
                <c:pt idx="60271">
                  <c:v>10479133.181306001</c:v>
                </c:pt>
                <c:pt idx="60272">
                  <c:v>10463871.407565998</c:v>
                </c:pt>
                <c:pt idx="60273">
                  <c:v>10448607.600418</c:v>
                </c:pt>
                <c:pt idx="60274">
                  <c:v>10433341.760443</c:v>
                </c:pt>
                <c:pt idx="60275">
                  <c:v>10418073.888223</c:v>
                </c:pt>
                <c:pt idx="60276">
                  <c:v>10402803.984343002</c:v>
                </c:pt>
                <c:pt idx="60277">
                  <c:v>10387532.049390998</c:v>
                </c:pt>
                <c:pt idx="60278">
                  <c:v>10372258.08396</c:v>
                </c:pt>
                <c:pt idx="60279">
                  <c:v>10356982.088644</c:v>
                </c:pt>
                <c:pt idx="60280">
                  <c:v>10341704.064041002</c:v>
                </c:pt>
                <c:pt idx="60281">
                  <c:v>10326424.010752002</c:v>
                </c:pt>
                <c:pt idx="60282">
                  <c:v>10311141.929383</c:v>
                </c:pt>
                <c:pt idx="60283">
                  <c:v>10295857.820541</c:v>
                </c:pt>
                <c:pt idx="60284">
                  <c:v>10280571.684836</c:v>
                </c:pt>
                <c:pt idx="60285">
                  <c:v>10265283.522884</c:v>
                </c:pt>
                <c:pt idx="60286">
                  <c:v>10249993.3353</c:v>
                </c:pt>
                <c:pt idx="60287">
                  <c:v>10234701.122707</c:v>
                </c:pt>
                <c:pt idx="60288">
                  <c:v>10219406.885728002</c:v>
                </c:pt>
                <c:pt idx="60289">
                  <c:v>10204110.624989999</c:v>
                </c:pt>
                <c:pt idx="60290">
                  <c:v>10188812.341123998</c:v>
                </c:pt>
                <c:pt idx="60291">
                  <c:v>10173512.034763003</c:v>
                </c:pt>
                <c:pt idx="60292">
                  <c:v>10158209.706545996</c:v>
                </c:pt>
                <c:pt idx="60293">
                  <c:v>10142905.357112002</c:v>
                </c:pt>
                <c:pt idx="60294">
                  <c:v>10127598.987105997</c:v>
                </c:pt>
                <c:pt idx="60295">
                  <c:v>10112290.597173998</c:v>
                </c:pt>
                <c:pt idx="60296">
                  <c:v>10096980.187968001</c:v>
                </c:pt>
                <c:pt idx="60297">
                  <c:v>10081667.760141</c:v>
                </c:pt>
                <c:pt idx="60298">
                  <c:v>10066353.314351002</c:v>
                </c:pt>
                <c:pt idx="60299">
                  <c:v>10051036.851259004</c:v>
                </c:pt>
                <c:pt idx="60300">
                  <c:v>10035718.371528</c:v>
                </c:pt>
                <c:pt idx="60301">
                  <c:v>10020397.875827001</c:v>
                </c:pt>
                <c:pt idx="60302">
                  <c:v>10005075.364827001</c:v>
                </c:pt>
                <c:pt idx="60303">
                  <c:v>9989750.839201998</c:v>
                </c:pt>
                <c:pt idx="60304">
                  <c:v>9974424.2996299975</c:v>
                </c:pt>
                <c:pt idx="60305">
                  <c:v>9959095.7467939965</c:v>
                </c:pt>
                <c:pt idx="60306">
                  <c:v>9943765.1813769974</c:v>
                </c:pt>
                <c:pt idx="60307">
                  <c:v>9928432.6040690001</c:v>
                </c:pt>
                <c:pt idx="60308">
                  <c:v>9913098.0155619979</c:v>
                </c:pt>
                <c:pt idx="60309">
                  <c:v>9897761.4165509976</c:v>
                </c:pt>
                <c:pt idx="60310">
                  <c:v>9882422.807736</c:v>
                </c:pt>
                <c:pt idx="60311">
                  <c:v>9867082.1898190007</c:v>
                </c:pt>
                <c:pt idx="60312">
                  <c:v>9851739.563507</c:v>
                </c:pt>
                <c:pt idx="60313">
                  <c:v>9836394.929508999</c:v>
                </c:pt>
                <c:pt idx="60314">
                  <c:v>9821048.2885389961</c:v>
                </c:pt>
                <c:pt idx="60315">
                  <c:v>9805699.641313998</c:v>
                </c:pt>
                <c:pt idx="60316">
                  <c:v>9790348.9885559976</c:v>
                </c:pt>
                <c:pt idx="60317">
                  <c:v>9774996.3309870008</c:v>
                </c:pt>
                <c:pt idx="60318">
                  <c:v>9759641.6693369988</c:v>
                </c:pt>
                <c:pt idx="60319">
                  <c:v>9744285.0043369979</c:v>
                </c:pt>
                <c:pt idx="60320">
                  <c:v>9728926.3367219977</c:v>
                </c:pt>
                <c:pt idx="60321">
                  <c:v>9713565.6672319975</c:v>
                </c:pt>
                <c:pt idx="60322">
                  <c:v>9698202.9966090005</c:v>
                </c:pt>
                <c:pt idx="60323">
                  <c:v>9682838.325600002</c:v>
                </c:pt>
                <c:pt idx="60324">
                  <c:v>9667471.6549549997</c:v>
                </c:pt>
                <c:pt idx="60325">
                  <c:v>9652102.985427998</c:v>
                </c:pt>
                <c:pt idx="60326">
                  <c:v>9636732.3177770004</c:v>
                </c:pt>
                <c:pt idx="60327">
                  <c:v>9621359.6527619995</c:v>
                </c:pt>
                <c:pt idx="60328">
                  <c:v>9605984.9911509994</c:v>
                </c:pt>
                <c:pt idx="60329">
                  <c:v>9590608.3337099999</c:v>
                </c:pt>
                <c:pt idx="60330">
                  <c:v>9575229.6812149975</c:v>
                </c:pt>
                <c:pt idx="60331">
                  <c:v>9559849.0344399977</c:v>
                </c:pt>
                <c:pt idx="60332">
                  <c:v>9544466.3941670004</c:v>
                </c:pt>
                <c:pt idx="60333">
                  <c:v>9529081.7611800004</c:v>
                </c:pt>
                <c:pt idx="60334">
                  <c:v>9513695.1362679955</c:v>
                </c:pt>
                <c:pt idx="60335">
                  <c:v>9498306.5202219989</c:v>
                </c:pt>
                <c:pt idx="60336">
                  <c:v>9482915.9138389993</c:v>
                </c:pt>
                <c:pt idx="60337">
                  <c:v>9467523.3179180007</c:v>
                </c:pt>
                <c:pt idx="60338">
                  <c:v>9452128.733262999</c:v>
                </c:pt>
                <c:pt idx="60339">
                  <c:v>9436732.1606830023</c:v>
                </c:pt>
                <c:pt idx="60340">
                  <c:v>9421333.6009890009</c:v>
                </c:pt>
                <c:pt idx="60341">
                  <c:v>9405933.0549960006</c:v>
                </c:pt>
                <c:pt idx="60342">
                  <c:v>9390530.5235249959</c:v>
                </c:pt>
                <c:pt idx="60343">
                  <c:v>9375126.0073989984</c:v>
                </c:pt>
                <c:pt idx="60344">
                  <c:v>9359719.5074449982</c:v>
                </c:pt>
                <c:pt idx="60345">
                  <c:v>9344311.0244959984</c:v>
                </c:pt>
                <c:pt idx="60346">
                  <c:v>9328900.5593870003</c:v>
                </c:pt>
                <c:pt idx="60347">
                  <c:v>9313488.1129570007</c:v>
                </c:pt>
                <c:pt idx="60348">
                  <c:v>9298073.6860520002</c:v>
                </c:pt>
                <c:pt idx="60349">
                  <c:v>9282657.2795179989</c:v>
                </c:pt>
                <c:pt idx="60350">
                  <c:v>9267238.8942070007</c:v>
                </c:pt>
                <c:pt idx="60351">
                  <c:v>9251818.5309759974</c:v>
                </c:pt>
                <c:pt idx="60352">
                  <c:v>9236396.1906850003</c:v>
                </c:pt>
                <c:pt idx="60353">
                  <c:v>9220971.8741989993</c:v>
                </c:pt>
                <c:pt idx="60354">
                  <c:v>9205545.582384998</c:v>
                </c:pt>
                <c:pt idx="60355">
                  <c:v>9190117.3161159977</c:v>
                </c:pt>
                <c:pt idx="60356">
                  <c:v>9174687.0762689989</c:v>
                </c:pt>
                <c:pt idx="60357">
                  <c:v>9159254.8637259994</c:v>
                </c:pt>
                <c:pt idx="60358">
                  <c:v>9143820.6793709975</c:v>
                </c:pt>
                <c:pt idx="60359">
                  <c:v>9128384.5240939986</c:v>
                </c:pt>
                <c:pt idx="60360">
                  <c:v>9112946.3987879995</c:v>
                </c:pt>
                <c:pt idx="60361">
                  <c:v>9097506.3043520022</c:v>
                </c:pt>
                <c:pt idx="60362">
                  <c:v>9082064.241688</c:v>
                </c:pt>
                <c:pt idx="60363">
                  <c:v>9066620.2117010001</c:v>
                </c:pt>
                <c:pt idx="60364">
                  <c:v>9051174.2153030001</c:v>
                </c:pt>
                <c:pt idx="60365">
                  <c:v>9035726.2534090001</c:v>
                </c:pt>
                <c:pt idx="60366">
                  <c:v>9020276.3269379977</c:v>
                </c:pt>
                <c:pt idx="60367">
                  <c:v>9004824.436813999</c:v>
                </c:pt>
                <c:pt idx="60368">
                  <c:v>8989370.5839649979</c:v>
                </c:pt>
                <c:pt idx="60369">
                  <c:v>8973914.7693229988</c:v>
                </c:pt>
                <c:pt idx="60370">
                  <c:v>8958456.9938249979</c:v>
                </c:pt>
                <c:pt idx="60371">
                  <c:v>8942997.258413</c:v>
                </c:pt>
                <c:pt idx="60372">
                  <c:v>8927535.5640319996</c:v>
                </c:pt>
                <c:pt idx="60373">
                  <c:v>8912071.9116309993</c:v>
                </c:pt>
                <c:pt idx="60374">
                  <c:v>8896606.3021670002</c:v>
                </c:pt>
                <c:pt idx="60375">
                  <c:v>8881138.7365959939</c:v>
                </c:pt>
                <c:pt idx="60376">
                  <c:v>8865669.2158840001</c:v>
                </c:pt>
                <c:pt idx="60377">
                  <c:v>8850197.7409969959</c:v>
                </c:pt>
                <c:pt idx="60378">
                  <c:v>8834724.3129079994</c:v>
                </c:pt>
                <c:pt idx="60379">
                  <c:v>8819248.9325949959</c:v>
                </c:pt>
                <c:pt idx="60380">
                  <c:v>8803771.6010379978</c:v>
                </c:pt>
                <c:pt idx="60381">
                  <c:v>8788292.3192229979</c:v>
                </c:pt>
                <c:pt idx="60382">
                  <c:v>8772811.0881420001</c:v>
                </c:pt>
                <c:pt idx="60383">
                  <c:v>8757327.9087889995</c:v>
                </c:pt>
                <c:pt idx="60384">
                  <c:v>8741842.7821639981</c:v>
                </c:pt>
                <c:pt idx="60385">
                  <c:v>8726355.7092719972</c:v>
                </c:pt>
                <c:pt idx="60386">
                  <c:v>8710866.6911199987</c:v>
                </c:pt>
                <c:pt idx="60387">
                  <c:v>8695375.7287239973</c:v>
                </c:pt>
                <c:pt idx="60388">
                  <c:v>8679882.8231019992</c:v>
                </c:pt>
                <c:pt idx="60389">
                  <c:v>8664387.9752750006</c:v>
                </c:pt>
                <c:pt idx="60390">
                  <c:v>8648891.1862729974</c:v>
                </c:pt>
                <c:pt idx="60391">
                  <c:v>8633392.4571269974</c:v>
                </c:pt>
                <c:pt idx="60392">
                  <c:v>8617891.7888749987</c:v>
                </c:pt>
                <c:pt idx="60393">
                  <c:v>8602389.182556998</c:v>
                </c:pt>
                <c:pt idx="60394">
                  <c:v>8586884.6392219961</c:v>
                </c:pt>
                <c:pt idx="60395">
                  <c:v>8571378.1599209979</c:v>
                </c:pt>
                <c:pt idx="60396">
                  <c:v>8555869.7457079981</c:v>
                </c:pt>
                <c:pt idx="60397">
                  <c:v>8540359.3976470008</c:v>
                </c:pt>
                <c:pt idx="60398">
                  <c:v>8524847.1168009974</c:v>
                </c:pt>
                <c:pt idx="60399">
                  <c:v>8509332.9042419996</c:v>
                </c:pt>
                <c:pt idx="60400">
                  <c:v>8493816.761045998</c:v>
                </c:pt>
                <c:pt idx="60401">
                  <c:v>8478298.6882929988</c:v>
                </c:pt>
                <c:pt idx="60402">
                  <c:v>8462778.6870679986</c:v>
                </c:pt>
                <c:pt idx="60403">
                  <c:v>8447256.7584599983</c:v>
                </c:pt>
                <c:pt idx="60404">
                  <c:v>8431732.9035669975</c:v>
                </c:pt>
                <c:pt idx="60405">
                  <c:v>8416207.1234859973</c:v>
                </c:pt>
                <c:pt idx="60406">
                  <c:v>8400679.4193239976</c:v>
                </c:pt>
                <c:pt idx="60407">
                  <c:v>8385149.7921890002</c:v>
                </c:pt>
                <c:pt idx="60408">
                  <c:v>8369618.2431979999</c:v>
                </c:pt>
                <c:pt idx="60409">
                  <c:v>8354084.7734700004</c:v>
                </c:pt>
                <c:pt idx="60410">
                  <c:v>8338549.3841299992</c:v>
                </c:pt>
                <c:pt idx="60411">
                  <c:v>8323012.0763090011</c:v>
                </c:pt>
                <c:pt idx="60412">
                  <c:v>8307472.8511399999</c:v>
                </c:pt>
                <c:pt idx="60413">
                  <c:v>8291931.709764</c:v>
                </c:pt>
                <c:pt idx="60414">
                  <c:v>8276388.6533269994</c:v>
                </c:pt>
                <c:pt idx="60415">
                  <c:v>8260843.6829780005</c:v>
                </c:pt>
                <c:pt idx="60416">
                  <c:v>8245296.7998739993</c:v>
                </c:pt>
                <c:pt idx="60417">
                  <c:v>8229748.0051750001</c:v>
                </c:pt>
                <c:pt idx="60418">
                  <c:v>8214197.3000460006</c:v>
                </c:pt>
                <c:pt idx="60419">
                  <c:v>8198644.6856589997</c:v>
                </c:pt>
                <c:pt idx="60420">
                  <c:v>8183090.1631889995</c:v>
                </c:pt>
                <c:pt idx="60421">
                  <c:v>8167533.7338189995</c:v>
                </c:pt>
                <c:pt idx="60422">
                  <c:v>8151975.3987339996</c:v>
                </c:pt>
                <c:pt idx="60423">
                  <c:v>8136415.1591259995</c:v>
                </c:pt>
                <c:pt idx="60424">
                  <c:v>8120853.0161929997</c:v>
                </c:pt>
                <c:pt idx="60425">
                  <c:v>8105288.971136</c:v>
                </c:pt>
                <c:pt idx="60426">
                  <c:v>8089723.0251639998</c:v>
                </c:pt>
                <c:pt idx="60427">
                  <c:v>8074155.17949</c:v>
                </c:pt>
                <c:pt idx="60428">
                  <c:v>8058585.4353310009</c:v>
                </c:pt>
                <c:pt idx="60429">
                  <c:v>8043013.7939119991</c:v>
                </c:pt>
                <c:pt idx="60430">
                  <c:v>8027440.256461001</c:v>
                </c:pt>
                <c:pt idx="60431">
                  <c:v>8011864.8242139984</c:v>
                </c:pt>
                <c:pt idx="60432">
                  <c:v>7996287.4984090012</c:v>
                </c:pt>
                <c:pt idx="60433">
                  <c:v>7980708.2802920006</c:v>
                </c:pt>
                <c:pt idx="60434">
                  <c:v>7965127.1711139996</c:v>
                </c:pt>
                <c:pt idx="60435">
                  <c:v>7949544.1721319994</c:v>
                </c:pt>
                <c:pt idx="60436">
                  <c:v>7933959.2846050002</c:v>
                </c:pt>
                <c:pt idx="60437">
                  <c:v>7918372.509802999</c:v>
                </c:pt>
                <c:pt idx="60438">
                  <c:v>7902783.8489970006</c:v>
                </c:pt>
                <c:pt idx="60439">
                  <c:v>7887193.3034660006</c:v>
                </c:pt>
                <c:pt idx="60440">
                  <c:v>7871600.8744930001</c:v>
                </c:pt>
                <c:pt idx="60441">
                  <c:v>7856006.5633680001</c:v>
                </c:pt>
                <c:pt idx="60442">
                  <c:v>7840410.371386</c:v>
                </c:pt>
                <c:pt idx="60443">
                  <c:v>7824812.2998479996</c:v>
                </c:pt>
                <c:pt idx="60444">
                  <c:v>7809212.3500579996</c:v>
                </c:pt>
                <c:pt idx="60445">
                  <c:v>7793610.5233309995</c:v>
                </c:pt>
                <c:pt idx="60446">
                  <c:v>7778006.8209819999</c:v>
                </c:pt>
                <c:pt idx="60447">
                  <c:v>7762401.2443350004</c:v>
                </c:pt>
                <c:pt idx="60448">
                  <c:v>7746793.7947179992</c:v>
                </c:pt>
                <c:pt idx="60449">
                  <c:v>7731184.473468001</c:v>
                </c:pt>
                <c:pt idx="60450">
                  <c:v>7715573.2819230007</c:v>
                </c:pt>
                <c:pt idx="60451">
                  <c:v>7699960.2214300008</c:v>
                </c:pt>
                <c:pt idx="60452">
                  <c:v>7684345.2933410006</c:v>
                </c:pt>
                <c:pt idx="60453">
                  <c:v>7668728.4990139995</c:v>
                </c:pt>
                <c:pt idx="60454">
                  <c:v>7653109.8398109991</c:v>
                </c:pt>
                <c:pt idx="60455">
                  <c:v>7637489.3171039997</c:v>
                </c:pt>
                <c:pt idx="60456">
                  <c:v>7621866.9322650013</c:v>
                </c:pt>
                <c:pt idx="60457">
                  <c:v>7606242.6866779998</c:v>
                </c:pt>
                <c:pt idx="60458">
                  <c:v>7590616.5817280002</c:v>
                </c:pt>
                <c:pt idx="60459">
                  <c:v>7574988.6188089997</c:v>
                </c:pt>
                <c:pt idx="60460">
                  <c:v>7559358.799319</c:v>
                </c:pt>
                <c:pt idx="60461">
                  <c:v>7543727.1246629991</c:v>
                </c:pt>
                <c:pt idx="60462">
                  <c:v>7528093.5962529993</c:v>
                </c:pt>
                <c:pt idx="60463">
                  <c:v>7512458.215504</c:v>
                </c:pt>
                <c:pt idx="60464">
                  <c:v>7496820.9838399999</c:v>
                </c:pt>
                <c:pt idx="60465">
                  <c:v>7481181.9026890006</c:v>
                </c:pt>
                <c:pt idx="60466">
                  <c:v>7465540.973487</c:v>
                </c:pt>
                <c:pt idx="60467">
                  <c:v>7449898.1976729995</c:v>
                </c:pt>
                <c:pt idx="60468">
                  <c:v>7434253.5766970003</c:v>
                </c:pt>
                <c:pt idx="60469">
                  <c:v>7418607.112009</c:v>
                </c:pt>
                <c:pt idx="60470">
                  <c:v>7402958.8050700007</c:v>
                </c:pt>
                <c:pt idx="60471">
                  <c:v>7387308.657346</c:v>
                </c:pt>
                <c:pt idx="60472">
                  <c:v>7371656.6703070002</c:v>
                </c:pt>
                <c:pt idx="60473">
                  <c:v>7356002.8454319993</c:v>
                </c:pt>
                <c:pt idx="60474">
                  <c:v>7340347.1842049994</c:v>
                </c:pt>
                <c:pt idx="60475">
                  <c:v>7324689.6881159991</c:v>
                </c:pt>
                <c:pt idx="60476">
                  <c:v>7309030.3586610006</c:v>
                </c:pt>
                <c:pt idx="60477">
                  <c:v>7293369.1973430002</c:v>
                </c:pt>
                <c:pt idx="60478">
                  <c:v>7277706.2056729998</c:v>
                </c:pt>
                <c:pt idx="60479">
                  <c:v>7262041.3851640001</c:v>
                </c:pt>
                <c:pt idx="60480">
                  <c:v>7246374.7373380009</c:v>
                </c:pt>
                <c:pt idx="60481">
                  <c:v>7230706.2637249995</c:v>
                </c:pt>
                <c:pt idx="60482">
                  <c:v>7215035.9658579994</c:v>
                </c:pt>
                <c:pt idx="60483">
                  <c:v>7199363.8452789998</c:v>
                </c:pt>
                <c:pt idx="60484">
                  <c:v>7183689.9035339998</c:v>
                </c:pt>
                <c:pt idx="60485">
                  <c:v>7168014.142178</c:v>
                </c:pt>
                <c:pt idx="60486">
                  <c:v>7152336.5627700007</c:v>
                </c:pt>
                <c:pt idx="60487">
                  <c:v>7136657.1668789992</c:v>
                </c:pt>
                <c:pt idx="60488">
                  <c:v>7120975.9560760008</c:v>
                </c:pt>
                <c:pt idx="60489">
                  <c:v>7105292.9319410017</c:v>
                </c:pt>
                <c:pt idx="60490">
                  <c:v>7089608.0960620008</c:v>
                </c:pt>
                <c:pt idx="60491">
                  <c:v>7073921.4500310002</c:v>
                </c:pt>
                <c:pt idx="60492">
                  <c:v>7058232.9954470005</c:v>
                </c:pt>
                <c:pt idx="60493">
                  <c:v>7042542.7339169998</c:v>
                </c:pt>
                <c:pt idx="60494">
                  <c:v>7026850.6670529991</c:v>
                </c:pt>
                <c:pt idx="60495">
                  <c:v>7011156.7964750007</c:v>
                </c:pt>
                <c:pt idx="60496">
                  <c:v>6995461.1238089986</c:v>
                </c:pt>
                <c:pt idx="60497">
                  <c:v>6979763.6506889993</c:v>
                </c:pt>
                <c:pt idx="60498">
                  <c:v>6964064.3787520006</c:v>
                </c:pt>
                <c:pt idx="60499">
                  <c:v>6948363.3096459992</c:v>
                </c:pt>
                <c:pt idx="60500">
                  <c:v>6932660.4450250007</c:v>
                </c:pt>
                <c:pt idx="60501">
                  <c:v>6916955.7865470005</c:v>
                </c:pt>
                <c:pt idx="60502">
                  <c:v>6901249.3358789999</c:v>
                </c:pt>
                <c:pt idx="60503">
                  <c:v>6885541.0946959993</c:v>
                </c:pt>
                <c:pt idx="60504">
                  <c:v>6869831.0646759998</c:v>
                </c:pt>
                <c:pt idx="60505">
                  <c:v>6854119.2475090008</c:v>
                </c:pt>
                <c:pt idx="60506">
                  <c:v>6838405.6448869985</c:v>
                </c:pt>
                <c:pt idx="60507">
                  <c:v>6822690.2585120006</c:v>
                </c:pt>
                <c:pt idx="60508">
                  <c:v>6806973.0900929999</c:v>
                </c:pt>
                <c:pt idx="60509">
                  <c:v>6791254.1413430003</c:v>
                </c:pt>
                <c:pt idx="60510">
                  <c:v>6775533.4139859993</c:v>
                </c:pt>
                <c:pt idx="60511">
                  <c:v>6759810.9097490003</c:v>
                </c:pt>
                <c:pt idx="60512">
                  <c:v>6744086.6303700004</c:v>
                </c:pt>
                <c:pt idx="60513">
                  <c:v>6728360.5775920004</c:v>
                </c:pt>
                <c:pt idx="60514">
                  <c:v>6712632.7531639999</c:v>
                </c:pt>
                <c:pt idx="60515">
                  <c:v>6696903.1588439997</c:v>
                </c:pt>
                <c:pt idx="60516">
                  <c:v>6681171.7963960003</c:v>
                </c:pt>
                <c:pt idx="60517">
                  <c:v>6665438.6675930005</c:v>
                </c:pt>
                <c:pt idx="60518">
                  <c:v>6649703.7742129993</c:v>
                </c:pt>
                <c:pt idx="60519">
                  <c:v>6633967.1180420006</c:v>
                </c:pt>
                <c:pt idx="60520">
                  <c:v>6618228.7008729996</c:v>
                </c:pt>
                <c:pt idx="60521">
                  <c:v>6602488.5245069992</c:v>
                </c:pt>
                <c:pt idx="60522">
                  <c:v>6586746.5907509997</c:v>
                </c:pt>
                <c:pt idx="60523">
                  <c:v>6571002.9014210012</c:v>
                </c:pt>
                <c:pt idx="60524">
                  <c:v>6555257.4583400013</c:v>
                </c:pt>
                <c:pt idx="60525">
                  <c:v>6539510.2633359991</c:v>
                </c:pt>
                <c:pt idx="60526">
                  <c:v>6523761.3182469998</c:v>
                </c:pt>
                <c:pt idx="60527">
                  <c:v>6508010.6249169987</c:v>
                </c:pt>
                <c:pt idx="60528">
                  <c:v>6492258.1851989999</c:v>
                </c:pt>
                <c:pt idx="60529">
                  <c:v>6476504.0009520007</c:v>
                </c:pt>
                <c:pt idx="60530">
                  <c:v>6460748.0740420008</c:v>
                </c:pt>
                <c:pt idx="60531">
                  <c:v>6444990.4063440012</c:v>
                </c:pt>
                <c:pt idx="60532">
                  <c:v>6429230.9997410001</c:v>
                </c:pt>
                <c:pt idx="60533">
                  <c:v>6413469.8561199997</c:v>
                </c:pt>
                <c:pt idx="60534">
                  <c:v>6397706.9773790017</c:v>
                </c:pt>
                <c:pt idx="60535">
                  <c:v>6381942.3654229995</c:v>
                </c:pt>
                <c:pt idx="60536">
                  <c:v>6366176.0221640002</c:v>
                </c:pt>
                <c:pt idx="60537">
                  <c:v>6350407.9495220007</c:v>
                </c:pt>
                <c:pt idx="60538">
                  <c:v>6334638.1494229995</c:v>
                </c:pt>
                <c:pt idx="60539">
                  <c:v>6318866.6238039983</c:v>
                </c:pt>
                <c:pt idx="60540">
                  <c:v>6303093.3746069996</c:v>
                </c:pt>
                <c:pt idx="60541">
                  <c:v>6287318.4037829991</c:v>
                </c:pt>
                <c:pt idx="60542">
                  <c:v>6271541.7132889992</c:v>
                </c:pt>
                <c:pt idx="60543">
                  <c:v>6255763.3050919995</c:v>
                </c:pt>
                <c:pt idx="60544">
                  <c:v>6239983.181167</c:v>
                </c:pt>
                <c:pt idx="60545">
                  <c:v>6224201.3434939999</c:v>
                </c:pt>
                <c:pt idx="60546">
                  <c:v>6208417.7940640002</c:v>
                </c:pt>
                <c:pt idx="60547">
                  <c:v>6192632.5348739997</c:v>
                </c:pt>
                <c:pt idx="60548">
                  <c:v>6176845.5679290006</c:v>
                </c:pt>
                <c:pt idx="60549">
                  <c:v>6161056.8952429993</c:v>
                </c:pt>
                <c:pt idx="60550">
                  <c:v>6145266.5188369993</c:v>
                </c:pt>
                <c:pt idx="60551">
                  <c:v>6129474.4407410007</c:v>
                </c:pt>
                <c:pt idx="60552">
                  <c:v>6113680.6629910003</c:v>
                </c:pt>
                <c:pt idx="60553">
                  <c:v>6097885.1876339996</c:v>
                </c:pt>
                <c:pt idx="60554">
                  <c:v>6082088.0167219993</c:v>
                </c:pt>
                <c:pt idx="60555">
                  <c:v>6066289.1523179999</c:v>
                </c:pt>
                <c:pt idx="60556">
                  <c:v>6050488.5964900004</c:v>
                </c:pt>
                <c:pt idx="60557">
                  <c:v>6034686.3513179999</c:v>
                </c:pt>
                <c:pt idx="60558">
                  <c:v>6018882.4188859994</c:v>
                </c:pt>
                <c:pt idx="60559">
                  <c:v>6003076.8012889996</c:v>
                </c:pt>
                <c:pt idx="60560">
                  <c:v>5987269.5006290004</c:v>
                </c:pt>
                <c:pt idx="60561">
                  <c:v>5971460.5190179991</c:v>
                </c:pt>
                <c:pt idx="60562">
                  <c:v>5955649.8585729999</c:v>
                </c:pt>
                <c:pt idx="60563">
                  <c:v>5939837.5214229999</c:v>
                </c:pt>
                <c:pt idx="60564">
                  <c:v>5924023.5097029991</c:v>
                </c:pt>
                <c:pt idx="60565">
                  <c:v>5908207.8255559998</c:v>
                </c:pt>
                <c:pt idx="60566">
                  <c:v>5892390.4711350007</c:v>
                </c:pt>
                <c:pt idx="60567">
                  <c:v>5876571.4486020003</c:v>
                </c:pt>
                <c:pt idx="60568">
                  <c:v>5860750.7601239998</c:v>
                </c:pt>
                <c:pt idx="60569">
                  <c:v>5844928.4078810001</c:v>
                </c:pt>
                <c:pt idx="60570">
                  <c:v>5829104.3940569991</c:v>
                </c:pt>
                <c:pt idx="60571">
                  <c:v>5813278.7208469994</c:v>
                </c:pt>
                <c:pt idx="60572">
                  <c:v>5797451.3904559994</c:v>
                </c:pt>
                <c:pt idx="60573">
                  <c:v>5781622.4050940005</c:v>
                </c:pt>
                <c:pt idx="60574">
                  <c:v>5765791.7669819994</c:v>
                </c:pt>
                <c:pt idx="60575">
                  <c:v>5749959.4783490021</c:v>
                </c:pt>
                <c:pt idx="60576">
                  <c:v>5734125.541433</c:v>
                </c:pt>
                <c:pt idx="60577">
                  <c:v>5718289.9584790012</c:v>
                </c:pt>
                <c:pt idx="60578">
                  <c:v>5702452.7317440007</c:v>
                </c:pt>
                <c:pt idx="60579">
                  <c:v>5686613.8634909997</c:v>
                </c:pt>
                <c:pt idx="60580">
                  <c:v>5670773.3559929999</c:v>
                </c:pt>
                <c:pt idx="60581">
                  <c:v>5654931.2115310002</c:v>
                </c:pt>
                <c:pt idx="60582">
                  <c:v>5639087.4323950019</c:v>
                </c:pt>
                <c:pt idx="60583">
                  <c:v>5623242.0208839988</c:v>
                </c:pt>
                <c:pt idx="60584">
                  <c:v>5607394.9793070005</c:v>
                </c:pt>
                <c:pt idx="60585">
                  <c:v>5591546.3099799994</c:v>
                </c:pt>
                <c:pt idx="60586">
                  <c:v>5575696.0152289998</c:v>
                </c:pt>
                <c:pt idx="60587">
                  <c:v>5559844.0973890005</c:v>
                </c:pt>
                <c:pt idx="60588">
                  <c:v>5543990.5588039998</c:v>
                </c:pt>
                <c:pt idx="60589">
                  <c:v>5528135.4018260008</c:v>
                </c:pt>
                <c:pt idx="60590">
                  <c:v>5512278.6288179988</c:v>
                </c:pt>
                <c:pt idx="60591">
                  <c:v>5496420.2421500003</c:v>
                </c:pt>
                <c:pt idx="60592">
                  <c:v>5480560.2442029994</c:v>
                </c:pt>
                <c:pt idx="60593">
                  <c:v>5464698.6373650013</c:v>
                </c:pt>
                <c:pt idx="60594">
                  <c:v>5448835.4240359999</c:v>
                </c:pt>
                <c:pt idx="60595">
                  <c:v>5432970.6066219993</c:v>
                </c:pt>
                <c:pt idx="60596">
                  <c:v>5417104.1875420008</c:v>
                </c:pt>
                <c:pt idx="60597">
                  <c:v>5401236.1692189984</c:v>
                </c:pt>
                <c:pt idx="60598">
                  <c:v>5385366.5540919993</c:v>
                </c:pt>
                <c:pt idx="60599">
                  <c:v>5369495.3446029993</c:v>
                </c:pt>
                <c:pt idx="60600">
                  <c:v>5353622.5432059998</c:v>
                </c:pt>
                <c:pt idx="60601">
                  <c:v>5337748.1523670005</c:v>
                </c:pt>
                <c:pt idx="60602">
                  <c:v>5321872.1745559992</c:v>
                </c:pt>
                <c:pt idx="60603">
                  <c:v>5305994.6122579994</c:v>
                </c:pt>
                <c:pt idx="60604">
                  <c:v>5290115.4679630008</c:v>
                </c:pt>
                <c:pt idx="60605">
                  <c:v>5274234.7441719994</c:v>
                </c:pt>
                <c:pt idx="60606">
                  <c:v>5258352.4433970004</c:v>
                </c:pt>
                <c:pt idx="60607">
                  <c:v>5242468.5681579998</c:v>
                </c:pt>
                <c:pt idx="60608">
                  <c:v>5226583.1209839992</c:v>
                </c:pt>
                <c:pt idx="60609">
                  <c:v>5210696.104416999</c:v>
                </c:pt>
                <c:pt idx="60610">
                  <c:v>5194807.5210039997</c:v>
                </c:pt>
                <c:pt idx="60611">
                  <c:v>5178917.3733040001</c:v>
                </c:pt>
                <c:pt idx="60612">
                  <c:v>5163025.6638869978</c:v>
                </c:pt>
                <c:pt idx="60613">
                  <c:v>5147132.395331</c:v>
                </c:pt>
                <c:pt idx="60614">
                  <c:v>5131237.5702240001</c:v>
                </c:pt>
                <c:pt idx="60615">
                  <c:v>5115341.191164</c:v>
                </c:pt>
                <c:pt idx="60616">
                  <c:v>5099443.2607579995</c:v>
                </c:pt>
                <c:pt idx="60617">
                  <c:v>5083543.7816250008</c:v>
                </c:pt>
                <c:pt idx="60618">
                  <c:v>5067642.7563930005</c:v>
                </c:pt>
                <c:pt idx="60619">
                  <c:v>5051740.1876980001</c:v>
                </c:pt>
                <c:pt idx="60620">
                  <c:v>5035836.0781880002</c:v>
                </c:pt>
                <c:pt idx="60621">
                  <c:v>5019930.4305210011</c:v>
                </c:pt>
                <c:pt idx="60622">
                  <c:v>5004023.2473640013</c:v>
                </c:pt>
                <c:pt idx="60623">
                  <c:v>4988114.5313960016</c:v>
                </c:pt>
                <c:pt idx="60624">
                  <c:v>4972204.2853030004</c:v>
                </c:pt>
                <c:pt idx="60625">
                  <c:v>4956292.5117829992</c:v>
                </c:pt>
                <c:pt idx="60626">
                  <c:v>4940379.2135450002</c:v>
                </c:pt>
                <c:pt idx="60627">
                  <c:v>4924464.3933069995</c:v>
                </c:pt>
                <c:pt idx="60628">
                  <c:v>4908548.0537969992</c:v>
                </c:pt>
                <c:pt idx="60629">
                  <c:v>4892630.1977539994</c:v>
                </c:pt>
                <c:pt idx="60630">
                  <c:v>4876710.8279269999</c:v>
                </c:pt>
                <c:pt idx="60631">
                  <c:v>4860789.9470740007</c:v>
                </c:pt>
                <c:pt idx="60632">
                  <c:v>4844867.5579670006</c:v>
                </c:pt>
                <c:pt idx="60633">
                  <c:v>4828943.6633849991</c:v>
                </c:pt>
                <c:pt idx="60634">
                  <c:v>4813018.2661179993</c:v>
                </c:pt>
                <c:pt idx="60635">
                  <c:v>4797091.3689670004</c:v>
                </c:pt>
                <c:pt idx="60636">
                  <c:v>4781162.9747440005</c:v>
                </c:pt>
                <c:pt idx="60637">
                  <c:v>4765233.0862700008</c:v>
                </c:pt>
                <c:pt idx="60638">
                  <c:v>4749301.706379001</c:v>
                </c:pt>
                <c:pt idx="60639">
                  <c:v>4733368.837913</c:v>
                </c:pt>
                <c:pt idx="60640">
                  <c:v>4717434.4837259995</c:v>
                </c:pt>
                <c:pt idx="60641">
                  <c:v>4701498.6466819998</c:v>
                </c:pt>
                <c:pt idx="60642">
                  <c:v>4685561.3296569986</c:v>
                </c:pt>
                <c:pt idx="60643">
                  <c:v>4669622.5355350003</c:v>
                </c:pt>
                <c:pt idx="60644">
                  <c:v>4653682.2672150005</c:v>
                </c:pt>
                <c:pt idx="60645">
                  <c:v>4637740.5276029995</c:v>
                </c:pt>
                <c:pt idx="60646">
                  <c:v>4621797.3196159983</c:v>
                </c:pt>
                <c:pt idx="60647">
                  <c:v>4605852.6461859997</c:v>
                </c:pt>
                <c:pt idx="60648">
                  <c:v>4589906.5102499994</c:v>
                </c:pt>
                <c:pt idx="60649">
                  <c:v>4573958.9147610003</c:v>
                </c:pt>
                <c:pt idx="60650">
                  <c:v>4558009.862679</c:v>
                </c:pt>
                <c:pt idx="60651">
                  <c:v>4542059.3569780001</c:v>
                </c:pt>
                <c:pt idx="60652">
                  <c:v>4526107.4006420001</c:v>
                </c:pt>
                <c:pt idx="60653">
                  <c:v>4510153.9966660002</c:v>
                </c:pt>
                <c:pt idx="60654">
                  <c:v>4494199.1480550002</c:v>
                </c:pt>
                <c:pt idx="60655">
                  <c:v>4478242.8578279996</c:v>
                </c:pt>
                <c:pt idx="60656">
                  <c:v>4462285.1290109986</c:v>
                </c:pt>
                <c:pt idx="60657">
                  <c:v>4446325.9646450002</c:v>
                </c:pt>
                <c:pt idx="60658">
                  <c:v>4430365.3677809993</c:v>
                </c:pt>
                <c:pt idx="60659">
                  <c:v>4414403.3414810002</c:v>
                </c:pt>
                <c:pt idx="60660">
                  <c:v>4398439.8888179995</c:v>
                </c:pt>
                <c:pt idx="60661">
                  <c:v>4382475.0128769996</c:v>
                </c:pt>
                <c:pt idx="60662">
                  <c:v>4366508.7167549999</c:v>
                </c:pt>
                <c:pt idx="60663">
                  <c:v>4350541.0035579996</c:v>
                </c:pt>
                <c:pt idx="60664">
                  <c:v>4334571.876406</c:v>
                </c:pt>
                <c:pt idx="60665">
                  <c:v>4318601.3384300014</c:v>
                </c:pt>
                <c:pt idx="60666">
                  <c:v>4302629.3927719994</c:v>
                </c:pt>
                <c:pt idx="60667">
                  <c:v>4286656.0425850004</c:v>
                </c:pt>
                <c:pt idx="60668">
                  <c:v>4270681.2910350002</c:v>
                </c:pt>
                <c:pt idx="60669">
                  <c:v>4254705.141299</c:v>
                </c:pt>
                <c:pt idx="60670">
                  <c:v>4238727.596566</c:v>
                </c:pt>
                <c:pt idx="60671">
                  <c:v>4222748.6600349993</c:v>
                </c:pt>
                <c:pt idx="60672">
                  <c:v>4206768.334919</c:v>
                </c:pt>
                <c:pt idx="60673">
                  <c:v>4190786.6244419995</c:v>
                </c:pt>
                <c:pt idx="60674">
                  <c:v>4174803.5318399998</c:v>
                </c:pt>
                <c:pt idx="60675">
                  <c:v>4158819.06036</c:v>
                </c:pt>
                <c:pt idx="60676">
                  <c:v>4142833.2132620001</c:v>
                </c:pt>
                <c:pt idx="60677">
                  <c:v>4126845.993818</c:v>
                </c:pt>
                <c:pt idx="60678">
                  <c:v>4110857.4053099994</c:v>
                </c:pt>
                <c:pt idx="60679">
                  <c:v>4094867.4510360002</c:v>
                </c:pt>
                <c:pt idx="60680">
                  <c:v>4078876.1343009998</c:v>
                </c:pt>
                <c:pt idx="60681">
                  <c:v>4062883.4584259996</c:v>
                </c:pt>
                <c:pt idx="60682">
                  <c:v>4046889.4267429998</c:v>
                </c:pt>
                <c:pt idx="60683">
                  <c:v>4030894.042595</c:v>
                </c:pt>
                <c:pt idx="60684">
                  <c:v>4014897.3093399997</c:v>
                </c:pt>
                <c:pt idx="60685">
                  <c:v>3998899.2303439993</c:v>
                </c:pt>
                <c:pt idx="60686">
                  <c:v>3982899.8089899994</c:v>
                </c:pt>
                <c:pt idx="60687">
                  <c:v>3966899.0486709997</c:v>
                </c:pt>
                <c:pt idx="60688">
                  <c:v>3950896.9527909998</c:v>
                </c:pt>
                <c:pt idx="60689">
                  <c:v>3934893.5247690002</c:v>
                </c:pt>
                <c:pt idx="60690">
                  <c:v>3918888.7680350002</c:v>
                </c:pt>
                <c:pt idx="60691">
                  <c:v>3902882.6860320005</c:v>
                </c:pt>
                <c:pt idx="60692">
                  <c:v>3886875.2822150001</c:v>
                </c:pt>
                <c:pt idx="60693">
                  <c:v>3870866.560052</c:v>
                </c:pt>
                <c:pt idx="60694">
                  <c:v>3854856.523025</c:v>
                </c:pt>
                <c:pt idx="60695">
                  <c:v>3838845.174625</c:v>
                </c:pt>
                <c:pt idx="60696">
                  <c:v>3822832.5183589994</c:v>
                </c:pt>
                <c:pt idx="60697">
                  <c:v>3806818.5577460001</c:v>
                </c:pt>
                <c:pt idx="60698">
                  <c:v>3790803.2963169999</c:v>
                </c:pt>
                <c:pt idx="60699">
                  <c:v>3774786.737617</c:v>
                </c:pt>
                <c:pt idx="60700">
                  <c:v>3758768.8852009997</c:v>
                </c:pt>
                <c:pt idx="60701">
                  <c:v>3742749.7426409996</c:v>
                </c:pt>
                <c:pt idx="60702">
                  <c:v>3726729.3135189996</c:v>
                </c:pt>
                <c:pt idx="60703">
                  <c:v>3710707.6014319998</c:v>
                </c:pt>
                <c:pt idx="60704">
                  <c:v>3694684.609987</c:v>
                </c:pt>
                <c:pt idx="60705">
                  <c:v>3678660.3428069996</c:v>
                </c:pt>
                <c:pt idx="60706">
                  <c:v>3662634.8035280001</c:v>
                </c:pt>
                <c:pt idx="60707">
                  <c:v>3646607.9957960001</c:v>
                </c:pt>
                <c:pt idx="60708">
                  <c:v>3630579.9232740002</c:v>
                </c:pt>
                <c:pt idx="60709">
                  <c:v>3614550.5896370001</c:v>
                </c:pt>
                <c:pt idx="60710">
                  <c:v>3598519.9985709996</c:v>
                </c:pt>
                <c:pt idx="60711">
                  <c:v>3582488.153779</c:v>
                </c:pt>
                <c:pt idx="60712">
                  <c:v>3566455.0589749995</c:v>
                </c:pt>
                <c:pt idx="60713">
                  <c:v>3550420.7178870002</c:v>
                </c:pt>
                <c:pt idx="60714">
                  <c:v>3534385.1342549999</c:v>
                </c:pt>
                <c:pt idx="60715">
                  <c:v>3518348.3118360001</c:v>
                </c:pt>
                <c:pt idx="60716">
                  <c:v>3502310.2543970002</c:v>
                </c:pt>
                <c:pt idx="60717">
                  <c:v>3486270.965721</c:v>
                </c:pt>
                <c:pt idx="60718">
                  <c:v>3470230.4496019995</c:v>
                </c:pt>
                <c:pt idx="60719">
                  <c:v>3454188.709851</c:v>
                </c:pt>
                <c:pt idx="60720">
                  <c:v>3438145.7502890001</c:v>
                </c:pt>
                <c:pt idx="60721">
                  <c:v>3422101.5747540002</c:v>
                </c:pt>
                <c:pt idx="60722">
                  <c:v>3406056.1870960006</c:v>
                </c:pt>
                <c:pt idx="60723">
                  <c:v>3390009.5911789997</c:v>
                </c:pt>
                <c:pt idx="60724">
                  <c:v>3373961.7908819998</c:v>
                </c:pt>
                <c:pt idx="60725">
                  <c:v>3357912.7900959998</c:v>
                </c:pt>
                <c:pt idx="60726">
                  <c:v>3341862.5927269999</c:v>
                </c:pt>
                <c:pt idx="60727">
                  <c:v>3325811.2026960002</c:v>
                </c:pt>
                <c:pt idx="60728">
                  <c:v>3309758.6239359998</c:v>
                </c:pt>
                <c:pt idx="60729">
                  <c:v>3293704.8603960001</c:v>
                </c:pt>
                <c:pt idx="60730">
                  <c:v>3277649.9160369998</c:v>
                </c:pt>
                <c:pt idx="60731">
                  <c:v>3261593.7948370003</c:v>
                </c:pt>
                <c:pt idx="60732">
                  <c:v>3245536.5007850002</c:v>
                </c:pt>
                <c:pt idx="60733">
                  <c:v>3229478.037887</c:v>
                </c:pt>
                <c:pt idx="60734">
                  <c:v>3213418.4101619995</c:v>
                </c:pt>
                <c:pt idx="60735">
                  <c:v>3197357.6216440001</c:v>
                </c:pt>
                <c:pt idx="60736">
                  <c:v>3181295.6763800001</c:v>
                </c:pt>
                <c:pt idx="60737">
                  <c:v>3165232.5784339993</c:v>
                </c:pt>
                <c:pt idx="60738">
                  <c:v>3149168.3318809997</c:v>
                </c:pt>
                <c:pt idx="60739">
                  <c:v>3133102.9408140001</c:v>
                </c:pt>
                <c:pt idx="60740">
                  <c:v>3117036.409339</c:v>
                </c:pt>
                <c:pt idx="60741">
                  <c:v>3100968.7415760006</c:v>
                </c:pt>
                <c:pt idx="60742">
                  <c:v>3084899.94166</c:v>
                </c:pt>
                <c:pt idx="60743">
                  <c:v>3068830.0137429996</c:v>
                </c:pt>
                <c:pt idx="60744">
                  <c:v>3052758.961989</c:v>
                </c:pt>
                <c:pt idx="60745">
                  <c:v>3036686.790577</c:v>
                </c:pt>
                <c:pt idx="60746">
                  <c:v>3020613.503703</c:v>
                </c:pt>
                <c:pt idx="60747">
                  <c:v>3004539.1055749999</c:v>
                </c:pt>
                <c:pt idx="60748">
                  <c:v>2988463.600418</c:v>
                </c:pt>
                <c:pt idx="60749">
                  <c:v>2972386.9924729993</c:v>
                </c:pt>
                <c:pt idx="60750">
                  <c:v>2956309.2859919998</c:v>
                </c:pt>
                <c:pt idx="60751">
                  <c:v>2940230.4852469997</c:v>
                </c:pt>
                <c:pt idx="60752">
                  <c:v>2924150.5945219998</c:v>
                </c:pt>
                <c:pt idx="60753">
                  <c:v>2908069.6181159997</c:v>
                </c:pt>
                <c:pt idx="60754">
                  <c:v>2891987.5603459994</c:v>
                </c:pt>
                <c:pt idx="60755">
                  <c:v>2875904.4255419997</c:v>
                </c:pt>
                <c:pt idx="60756">
                  <c:v>2859820.2180489996</c:v>
                </c:pt>
                <c:pt idx="60757">
                  <c:v>2843734.9422300002</c:v>
                </c:pt>
                <c:pt idx="60758">
                  <c:v>2827648.6024599997</c:v>
                </c:pt>
                <c:pt idx="60759">
                  <c:v>2811561.2031330001</c:v>
                </c:pt>
                <c:pt idx="60760">
                  <c:v>2795472.748656</c:v>
                </c:pt>
                <c:pt idx="60761">
                  <c:v>2779383.243452</c:v>
                </c:pt>
                <c:pt idx="60762">
                  <c:v>2763292.6919609997</c:v>
                </c:pt>
                <c:pt idx="60763">
                  <c:v>2747201.0986369997</c:v>
                </c:pt>
                <c:pt idx="60764">
                  <c:v>2731108.4679509997</c:v>
                </c:pt>
                <c:pt idx="60765">
                  <c:v>2715014.8043889999</c:v>
                </c:pt>
                <c:pt idx="60766">
                  <c:v>2698920.1124529992</c:v>
                </c:pt>
                <c:pt idx="60767">
                  <c:v>2682824.3966619996</c:v>
                </c:pt>
                <c:pt idx="60768">
                  <c:v>2666727.6615490001</c:v>
                </c:pt>
                <c:pt idx="60769">
                  <c:v>2650629.9116639993</c:v>
                </c:pt>
                <c:pt idx="60770">
                  <c:v>2634531.1515739998</c:v>
                </c:pt>
                <c:pt idx="60771">
                  <c:v>2618431.3858599993</c:v>
                </c:pt>
                <c:pt idx="60772">
                  <c:v>2602330.6191209997</c:v>
                </c:pt>
                <c:pt idx="60773">
                  <c:v>2586228.8559709992</c:v>
                </c:pt>
                <c:pt idx="60774">
                  <c:v>2570126.1010409999</c:v>
                </c:pt>
                <c:pt idx="60775">
                  <c:v>2554022.3589779995</c:v>
                </c:pt>
                <c:pt idx="60776">
                  <c:v>2537917.6344459997</c:v>
                </c:pt>
                <c:pt idx="60777">
                  <c:v>2521811.9321229993</c:v>
                </c:pt>
                <c:pt idx="60778">
                  <c:v>2505705.2567070001</c:v>
                </c:pt>
                <c:pt idx="60779">
                  <c:v>2489597.6129109995</c:v>
                </c:pt>
                <c:pt idx="60780">
                  <c:v>2473489.0054629995</c:v>
                </c:pt>
                <c:pt idx="60781">
                  <c:v>2457379.4391089994</c:v>
                </c:pt>
                <c:pt idx="60782">
                  <c:v>2441268.9186119996</c:v>
                </c:pt>
                <c:pt idx="60783">
                  <c:v>2425157.448752</c:v>
                </c:pt>
                <c:pt idx="60784">
                  <c:v>2409045.0343249999</c:v>
                </c:pt>
                <c:pt idx="60785">
                  <c:v>2392931.6801429996</c:v>
                </c:pt>
                <c:pt idx="60786">
                  <c:v>2376817.3910360001</c:v>
                </c:pt>
                <c:pt idx="60787">
                  <c:v>2360702.1718520001</c:v>
                </c:pt>
                <c:pt idx="60788">
                  <c:v>2344586.0274529997</c:v>
                </c:pt>
                <c:pt idx="60789">
                  <c:v>2328468.962721</c:v>
                </c:pt>
                <c:pt idx="60790">
                  <c:v>2312350.9825529996</c:v>
                </c:pt>
                <c:pt idx="60791">
                  <c:v>2296232.0918649998</c:v>
                </c:pt>
                <c:pt idx="60792">
                  <c:v>2280112.295589</c:v>
                </c:pt>
                <c:pt idx="60793">
                  <c:v>2263991.5986739993</c:v>
                </c:pt>
                <c:pt idx="60794">
                  <c:v>2247870.006087</c:v>
                </c:pt>
                <c:pt idx="60795">
                  <c:v>2231747.5228129998</c:v>
                </c:pt>
                <c:pt idx="60796">
                  <c:v>2215624.1538529997</c:v>
                </c:pt>
                <c:pt idx="60797">
                  <c:v>2199499.9042250002</c:v>
                </c:pt>
                <c:pt idx="60798">
                  <c:v>2183374.7789679994</c:v>
                </c:pt>
                <c:pt idx="60799">
                  <c:v>2167248.7831350002</c:v>
                </c:pt>
                <c:pt idx="60800">
                  <c:v>2151121.9217970003</c:v>
                </c:pt>
                <c:pt idx="60801">
                  <c:v>2134994.2000449998</c:v>
                </c:pt>
                <c:pt idx="60802">
                  <c:v>2118865.6229869998</c:v>
                </c:pt>
                <c:pt idx="60803">
                  <c:v>2102736.1957459995</c:v>
                </c:pt>
                <c:pt idx="60804">
                  <c:v>2086605.923466</c:v>
                </c:pt>
                <c:pt idx="60805">
                  <c:v>2070474.811308</c:v>
                </c:pt>
                <c:pt idx="60806">
                  <c:v>2054342.864452</c:v>
                </c:pt>
                <c:pt idx="60807">
                  <c:v>2038210.088094</c:v>
                </c:pt>
                <c:pt idx="60808">
                  <c:v>2022076.4874490001</c:v>
                </c:pt>
                <c:pt idx="60809">
                  <c:v>2005942.0677500002</c:v>
                </c:pt>
                <c:pt idx="60810">
                  <c:v>1989806.8342499998</c:v>
                </c:pt>
                <c:pt idx="60811">
                  <c:v>1973670.7922180002</c:v>
                </c:pt>
                <c:pt idx="60812">
                  <c:v>1957533.9469410002</c:v>
                </c:pt>
                <c:pt idx="60813">
                  <c:v>1941396.303728</c:v>
                </c:pt>
                <c:pt idx="60814">
                  <c:v>1925257.8679020002</c:v>
                </c:pt>
                <c:pt idx="60815">
                  <c:v>1909118.6448070002</c:v>
                </c:pt>
                <c:pt idx="60816">
                  <c:v>1892978.6398050003</c:v>
                </c:pt>
                <c:pt idx="60817">
                  <c:v>1876837.858277</c:v>
                </c:pt>
                <c:pt idx="60818">
                  <c:v>1860696.3056219998</c:v>
                </c:pt>
                <c:pt idx="60819">
                  <c:v>1844553.9872589998</c:v>
                </c:pt>
                <c:pt idx="60820">
                  <c:v>1828410.9086239997</c:v>
                </c:pt>
                <c:pt idx="60821">
                  <c:v>1812267.0751730001</c:v>
                </c:pt>
                <c:pt idx="60822">
                  <c:v>1796122.492381</c:v>
                </c:pt>
                <c:pt idx="60823">
                  <c:v>1779977.1657420001</c:v>
                </c:pt>
                <c:pt idx="60824">
                  <c:v>1763831.1007680001</c:v>
                </c:pt>
                <c:pt idx="60825">
                  <c:v>1747684.3029920002</c:v>
                </c:pt>
                <c:pt idx="60826">
                  <c:v>1731536.7779640001</c:v>
                </c:pt>
                <c:pt idx="60827">
                  <c:v>1715388.5312539998</c:v>
                </c:pt>
                <c:pt idx="60828">
                  <c:v>1699239.5684529999</c:v>
                </c:pt>
                <c:pt idx="60829">
                  <c:v>1683089.8951700001</c:v>
                </c:pt>
                <c:pt idx="60830">
                  <c:v>1666939.517032</c:v>
                </c:pt>
                <c:pt idx="60831">
                  <c:v>1650788.4396879999</c:v>
                </c:pt>
                <c:pt idx="60832">
                  <c:v>1634636.6688040001</c:v>
                </c:pt>
                <c:pt idx="60833">
                  <c:v>1618484.210069</c:v>
                </c:pt>
                <c:pt idx="60834">
                  <c:v>1602331.0691880002</c:v>
                </c:pt>
                <c:pt idx="60835">
                  <c:v>1586177.2518889999</c:v>
                </c:pt>
                <c:pt idx="60836">
                  <c:v>1570022.7639160003</c:v>
                </c:pt>
                <c:pt idx="60837">
                  <c:v>1553867.6110370001</c:v>
                </c:pt>
                <c:pt idx="60838">
                  <c:v>1537711.7990380002</c:v>
                </c:pt>
                <c:pt idx="60839">
                  <c:v>1521555.333723</c:v>
                </c:pt>
                <c:pt idx="60840">
                  <c:v>1505398.22092</c:v>
                </c:pt>
                <c:pt idx="60841">
                  <c:v>1489240.4664750001</c:v>
                </c:pt>
                <c:pt idx="60842">
                  <c:v>1473082.0762529999</c:v>
                </c:pt>
                <c:pt idx="60843">
                  <c:v>1456923.0561410002</c:v>
                </c:pt>
                <c:pt idx="60844">
                  <c:v>1440763.4120470001</c:v>
                </c:pt>
                <c:pt idx="60845">
                  <c:v>1424603.1498970003</c:v>
                </c:pt>
                <c:pt idx="60846">
                  <c:v>1408442.2756389999</c:v>
                </c:pt>
                <c:pt idx="60847">
                  <c:v>1392280.7952409999</c:v>
                </c:pt>
                <c:pt idx="60848">
                  <c:v>1376118.7146919998</c:v>
                </c:pt>
                <c:pt idx="60849">
                  <c:v>1359956.040001</c:v>
                </c:pt>
                <c:pt idx="60850">
                  <c:v>1343792.7771990001</c:v>
                </c:pt>
                <c:pt idx="60851">
                  <c:v>1327628.932335</c:v>
                </c:pt>
                <c:pt idx="60852">
                  <c:v>1311464.5114829999</c:v>
                </c:pt>
                <c:pt idx="60853">
                  <c:v>1295299.520734</c:v>
                </c:pt>
                <c:pt idx="60854">
                  <c:v>1279133.9662009999</c:v>
                </c:pt>
                <c:pt idx="60855">
                  <c:v>1262967.85402</c:v>
                </c:pt>
                <c:pt idx="60856">
                  <c:v>1246801.1903460003</c:v>
                </c:pt>
                <c:pt idx="60857">
                  <c:v>1230633.9813559998</c:v>
                </c:pt>
                <c:pt idx="60858">
                  <c:v>1214466.233248</c:v>
                </c:pt>
                <c:pt idx="60859">
                  <c:v>1198297.952241</c:v>
                </c:pt>
                <c:pt idx="60860">
                  <c:v>1182129.1445760003</c:v>
                </c:pt>
                <c:pt idx="60861">
                  <c:v>1165959.8165160003</c:v>
                </c:pt>
                <c:pt idx="60862">
                  <c:v>1149789.974343</c:v>
                </c:pt>
                <c:pt idx="60863">
                  <c:v>1133619.624363</c:v>
                </c:pt>
                <c:pt idx="60864">
                  <c:v>1117448.7729030002</c:v>
                </c:pt>
                <c:pt idx="60865">
                  <c:v>1101277.426312</c:v>
                </c:pt>
                <c:pt idx="60866">
                  <c:v>1085105.5909600002</c:v>
                </c:pt>
                <c:pt idx="60867">
                  <c:v>1068933.273238</c:v>
                </c:pt>
                <c:pt idx="60868">
                  <c:v>1052760.4795630001</c:v>
                </c:pt>
                <c:pt idx="60869">
                  <c:v>1036587.2163689999</c:v>
                </c:pt>
                <c:pt idx="60870">
                  <c:v>1020413.4901150001</c:v>
                </c:pt>
                <c:pt idx="60871">
                  <c:v>1004239.3072810001</c:v>
                </c:pt>
                <c:pt idx="60872">
                  <c:v>988064.67436899978</c:v>
                </c:pt>
                <c:pt idx="60873">
                  <c:v>971889.59790599998</c:v>
                </c:pt>
                <c:pt idx="60874">
                  <c:v>955714.08443699998</c:v>
                </c:pt>
                <c:pt idx="60875">
                  <c:v>939538.140533</c:v>
                </c:pt>
                <c:pt idx="60876">
                  <c:v>923361.77278599993</c:v>
                </c:pt>
                <c:pt idx="60877">
                  <c:v>907184.98780999996</c:v>
                </c:pt>
                <c:pt idx="60878">
                  <c:v>891007.79224199988</c:v>
                </c:pt>
                <c:pt idx="60879">
                  <c:v>874830.19274399988</c:v>
                </c:pt>
                <c:pt idx="60880">
                  <c:v>858652.19599699997</c:v>
                </c:pt>
                <c:pt idx="60881">
                  <c:v>842473.808708</c:v>
                </c:pt>
                <c:pt idx="60882">
                  <c:v>826295.03760399995</c:v>
                </c:pt>
                <c:pt idx="60883">
                  <c:v>810115.88943799993</c:v>
                </c:pt>
                <c:pt idx="60884">
                  <c:v>793936.37098500005</c:v>
                </c:pt>
                <c:pt idx="60885">
                  <c:v>777756.48904099991</c:v>
                </c:pt>
                <c:pt idx="60886">
                  <c:v>761576.25042900001</c:v>
                </c:pt>
                <c:pt idx="60887">
                  <c:v>745395.66199300007</c:v>
                </c:pt>
                <c:pt idx="60888">
                  <c:v>729214.73060000001</c:v>
                </c:pt>
                <c:pt idx="60889">
                  <c:v>713033.46314200002</c:v>
                </c:pt>
                <c:pt idx="60890">
                  <c:v>696851.86653400015</c:v>
                </c:pt>
                <c:pt idx="60891">
                  <c:v>680669.94771400001</c:v>
                </c:pt>
                <c:pt idx="60892">
                  <c:v>664487.713643</c:v>
                </c:pt>
                <c:pt idx="60893">
                  <c:v>648305.17130899988</c:v>
                </c:pt>
                <c:pt idx="60894">
                  <c:v>632122.32771899994</c:v>
                </c:pt>
                <c:pt idx="60895">
                  <c:v>615939.18990899972</c:v>
                </c:pt>
                <c:pt idx="60896">
                  <c:v>599755.76493599999</c:v>
                </c:pt>
                <c:pt idx="60897">
                  <c:v>583572.05988100008</c:v>
                </c:pt>
                <c:pt idx="60898">
                  <c:v>567388.08184899983</c:v>
                </c:pt>
                <c:pt idx="60899">
                  <c:v>551203.83797200001</c:v>
                </c:pt>
                <c:pt idx="60900">
                  <c:v>535019.33540300012</c:v>
                </c:pt>
                <c:pt idx="60901">
                  <c:v>518834.58132100001</c:v>
                </c:pt>
                <c:pt idx="60902">
                  <c:v>502649.58292900003</c:v>
                </c:pt>
                <c:pt idx="60903">
                  <c:v>486464.34745499986</c:v>
                </c:pt>
                <c:pt idx="60904">
                  <c:v>470278.88214999996</c:v>
                </c:pt>
                <c:pt idx="60905">
                  <c:v>454093.19429299998</c:v>
                </c:pt>
                <c:pt idx="60906">
                  <c:v>437907.29118400003</c:v>
                </c:pt>
                <c:pt idx="60907">
                  <c:v>421721.18014999997</c:v>
                </c:pt>
                <c:pt idx="60908">
                  <c:v>405534.86854400003</c:v>
                </c:pt>
                <c:pt idx="60909">
                  <c:v>389348.36374</c:v>
                </c:pt>
                <c:pt idx="60910">
                  <c:v>373161.67314200004</c:v>
                </c:pt>
                <c:pt idx="60911">
                  <c:v>356974.804175</c:v>
                </c:pt>
                <c:pt idx="60912">
                  <c:v>340787.76429199998</c:v>
                </c:pt>
                <c:pt idx="60913">
                  <c:v>324600.56096999999</c:v>
                </c:pt>
                <c:pt idx="60914">
                  <c:v>308413.20171300002</c:v>
                </c:pt>
                <c:pt idx="60915">
                  <c:v>292225.69404700008</c:v>
                </c:pt>
                <c:pt idx="60916">
                  <c:v>276038.045529</c:v>
                </c:pt>
                <c:pt idx="60917">
                  <c:v>259850.26373599999</c:v>
                </c:pt>
                <c:pt idx="60918">
                  <c:v>243662.35627399996</c:v>
                </c:pt>
                <c:pt idx="60919">
                  <c:v>227474.330774</c:v>
                </c:pt>
                <c:pt idx="60920">
                  <c:v>211286.19489499996</c:v>
                </c:pt>
                <c:pt idx="60921">
                  <c:v>195097.95631699997</c:v>
                </c:pt>
                <c:pt idx="60922">
                  <c:v>178909.622752</c:v>
                </c:pt>
                <c:pt idx="60923">
                  <c:v>162721.20193400001</c:v>
                </c:pt>
                <c:pt idx="60924">
                  <c:v>146532.70162400001</c:v>
                </c:pt>
                <c:pt idx="60925">
                  <c:v>130344.12961200002</c:v>
                </c:pt>
                <c:pt idx="60926">
                  <c:v>114155.49371</c:v>
                </c:pt>
                <c:pt idx="60927">
                  <c:v>97966.80176100001</c:v>
                </c:pt>
                <c:pt idx="60928">
                  <c:v>81778.06163099999</c:v>
                </c:pt>
                <c:pt idx="60929">
                  <c:v>65589.281214000002</c:v>
                </c:pt>
                <c:pt idx="60930">
                  <c:v>49400.468433000002</c:v>
                </c:pt>
                <c:pt idx="60931">
                  <c:v>33211.631234</c:v>
                </c:pt>
                <c:pt idx="60932">
                  <c:v>17022.777591999999</c:v>
                </c:pt>
                <c:pt idx="60933">
                  <c:v>833.91550899999993</c:v>
                </c:pt>
                <c:pt idx="60934">
                  <c:v>-15354.946986000001</c:v>
                </c:pt>
                <c:pt idx="60935">
                  <c:v>-31543.801836999995</c:v>
                </c:pt>
                <c:pt idx="60936">
                  <c:v>-47732.640960000004</c:v>
                </c:pt>
                <c:pt idx="60937">
                  <c:v>-63921.456245000008</c:v>
                </c:pt>
                <c:pt idx="60938">
                  <c:v>-80110.239554</c:v>
                </c:pt>
                <c:pt idx="60939">
                  <c:v>-96298.98272</c:v>
                </c:pt>
                <c:pt idx="60940">
                  <c:v>-112487.67754999999</c:v>
                </c:pt>
                <c:pt idx="60941">
                  <c:v>-128676.315823</c:v>
                </c:pt>
                <c:pt idx="60942">
                  <c:v>-144864.88928899998</c:v>
                </c:pt>
                <c:pt idx="60943">
                  <c:v>-161053.38967199996</c:v>
                </c:pt>
                <c:pt idx="60944">
                  <c:v>-177241.80866699998</c:v>
                </c:pt>
                <c:pt idx="60945">
                  <c:v>-193430.13794100002</c:v>
                </c:pt>
                <c:pt idx="60946">
                  <c:v>-209618.36913199996</c:v>
                </c:pt>
                <c:pt idx="60947">
                  <c:v>-225806.49385</c:v>
                </c:pt>
                <c:pt idx="60948">
                  <c:v>-241994.50367800001</c:v>
                </c:pt>
                <c:pt idx="60949">
                  <c:v>-258182.39016899996</c:v>
                </c:pt>
                <c:pt idx="60950">
                  <c:v>-274370.14484800003</c:v>
                </c:pt>
                <c:pt idx="60951">
                  <c:v>-290557.75921200006</c:v>
                </c:pt>
                <c:pt idx="60952">
                  <c:v>-306745.22472699999</c:v>
                </c:pt>
                <c:pt idx="60953">
                  <c:v>-322932.532833</c:v>
                </c:pt>
                <c:pt idx="60954">
                  <c:v>-339119.67494</c:v>
                </c:pt>
                <c:pt idx="60955">
                  <c:v>-355306.64242699987</c:v>
                </c:pt>
                <c:pt idx="60956">
                  <c:v>-371493.42664700007</c:v>
                </c:pt>
                <c:pt idx="60957">
                  <c:v>-387680.01892199996</c:v>
                </c:pt>
                <c:pt idx="60958">
                  <c:v>-403866.41054400004</c:v>
                </c:pt>
                <c:pt idx="60959">
                  <c:v>-420052.592779</c:v>
                </c:pt>
                <c:pt idx="60960">
                  <c:v>-436238.55685899995</c:v>
                </c:pt>
                <c:pt idx="60961">
                  <c:v>-452424.29398900014</c:v>
                </c:pt>
                <c:pt idx="60962">
                  <c:v>-468609.79534400004</c:v>
                </c:pt>
                <c:pt idx="60963">
                  <c:v>-484795.05206900003</c:v>
                </c:pt>
                <c:pt idx="60964">
                  <c:v>-500980.05527800001</c:v>
                </c:pt>
                <c:pt idx="60965">
                  <c:v>-517164.79605800001</c:v>
                </c:pt>
                <c:pt idx="60966">
                  <c:v>-533349.26546300005</c:v>
                </c:pt>
                <c:pt idx="60967">
                  <c:v>-549533.45451700001</c:v>
                </c:pt>
                <c:pt idx="60968">
                  <c:v>-565717.35421599995</c:v>
                </c:pt>
                <c:pt idx="60969">
                  <c:v>-581900.9555230001</c:v>
                </c:pt>
                <c:pt idx="60970">
                  <c:v>-598084.24937099987</c:v>
                </c:pt>
                <c:pt idx="60971">
                  <c:v>-614267.22666500008</c:v>
                </c:pt>
                <c:pt idx="60972">
                  <c:v>-630449.87827500002</c:v>
                </c:pt>
                <c:pt idx="60973">
                  <c:v>-646632.19504499983</c:v>
                </c:pt>
                <c:pt idx="60974">
                  <c:v>-662814.16778300004</c:v>
                </c:pt>
                <c:pt idx="60975">
                  <c:v>-678995.78726999986</c:v>
                </c:pt>
                <c:pt idx="60976">
                  <c:v>-695177.04425500007</c:v>
                </c:pt>
                <c:pt idx="60977">
                  <c:v>-711357.92945400008</c:v>
                </c:pt>
                <c:pt idx="60978">
                  <c:v>-727538.4335540001</c:v>
                </c:pt>
                <c:pt idx="60979">
                  <c:v>-743718.54720899998</c:v>
                </c:pt>
                <c:pt idx="60980">
                  <c:v>-759898.26104200003</c:v>
                </c:pt>
                <c:pt idx="60981">
                  <c:v>-776077.56564500008</c:v>
                </c:pt>
                <c:pt idx="60982">
                  <c:v>-792256.45157800009</c:v>
                </c:pt>
                <c:pt idx="60983">
                  <c:v>-808434.90936799999</c:v>
                </c:pt>
                <c:pt idx="60984">
                  <c:v>-824612.92951099994</c:v>
                </c:pt>
                <c:pt idx="60985">
                  <c:v>-840790.50247199996</c:v>
                </c:pt>
                <c:pt idx="60986">
                  <c:v>-856967.61868200009</c:v>
                </c:pt>
                <c:pt idx="60987">
                  <c:v>-873144.26854099997</c:v>
                </c:pt>
                <c:pt idx="60988">
                  <c:v>-889320.44241599995</c:v>
                </c:pt>
                <c:pt idx="60989">
                  <c:v>-905496.130642</c:v>
                </c:pt>
                <c:pt idx="60990">
                  <c:v>-921671.32351999998</c:v>
                </c:pt>
                <c:pt idx="60991">
                  <c:v>-937846.01132199995</c:v>
                </c:pt>
                <c:pt idx="60992">
                  <c:v>-954020.18428299983</c:v>
                </c:pt>
                <c:pt idx="60993">
                  <c:v>-970193.83260700013</c:v>
                </c:pt>
                <c:pt idx="60994">
                  <c:v>-986366.94646600017</c:v>
                </c:pt>
                <c:pt idx="60995">
                  <c:v>-1002539.515996</c:v>
                </c:pt>
                <c:pt idx="60996">
                  <c:v>-1018711.5313030002</c:v>
                </c:pt>
                <c:pt idx="60997">
                  <c:v>-1034882.982458</c:v>
                </c:pt>
                <c:pt idx="60998">
                  <c:v>-1051053.8594990002</c:v>
                </c:pt>
                <c:pt idx="60999">
                  <c:v>-1067224.1524300002</c:v>
                </c:pt>
                <c:pt idx="61000">
                  <c:v>-1083393.8512209998</c:v>
                </c:pt>
                <c:pt idx="61001">
                  <c:v>-1099562.9458099999</c:v>
                </c:pt>
                <c:pt idx="61002">
                  <c:v>-1115731.4261</c:v>
                </c:pt>
                <c:pt idx="61003">
                  <c:v>-1131899.281959</c:v>
                </c:pt>
                <c:pt idx="61004">
                  <c:v>-1148066.5032229999</c:v>
                </c:pt>
                <c:pt idx="61005">
                  <c:v>-1164233.0796920001</c:v>
                </c:pt>
                <c:pt idx="61006">
                  <c:v>-1180399.001132</c:v>
                </c:pt>
                <c:pt idx="61007">
                  <c:v>-1196564.257276</c:v>
                </c:pt>
                <c:pt idx="61008">
                  <c:v>-1212728.837822</c:v>
                </c:pt>
                <c:pt idx="61009">
                  <c:v>-1228892.7324300001</c:v>
                </c:pt>
                <c:pt idx="61010">
                  <c:v>-1245055.9307309999</c:v>
                </c:pt>
                <c:pt idx="61011">
                  <c:v>-1261218.4223160001</c:v>
                </c:pt>
                <c:pt idx="61012">
                  <c:v>-1277380.1967440003</c:v>
                </c:pt>
                <c:pt idx="61013">
                  <c:v>-1293541.2435380002</c:v>
                </c:pt>
                <c:pt idx="61014">
                  <c:v>-1309701.5521850002</c:v>
                </c:pt>
                <c:pt idx="61015">
                  <c:v>-1325861.1121380003</c:v>
                </c:pt>
                <c:pt idx="61016">
                  <c:v>-1342019.9128130001</c:v>
                </c:pt>
                <c:pt idx="61017">
                  <c:v>-1358177.9435920001</c:v>
                </c:pt>
                <c:pt idx="61018">
                  <c:v>-1374335.1938210002</c:v>
                </c:pt>
                <c:pt idx="61019">
                  <c:v>-1390491.6528080003</c:v>
                </c:pt>
                <c:pt idx="61020">
                  <c:v>-1406647.3098280001</c:v>
                </c:pt>
                <c:pt idx="61021">
                  <c:v>-1422802.1541180003</c:v>
                </c:pt>
                <c:pt idx="61022">
                  <c:v>-1438956.1748800001</c:v>
                </c:pt>
                <c:pt idx="61023">
                  <c:v>-1455109.3612790001</c:v>
                </c:pt>
                <c:pt idx="61024">
                  <c:v>-1471261.7024430002</c:v>
                </c:pt>
                <c:pt idx="61025">
                  <c:v>-1487413.1874660002</c:v>
                </c:pt>
                <c:pt idx="61026">
                  <c:v>-1503563.805401</c:v>
                </c:pt>
                <c:pt idx="61027">
                  <c:v>-1519713.5452689999</c:v>
                </c:pt>
                <c:pt idx="61028">
                  <c:v>-1535862.3960510001</c:v>
                </c:pt>
                <c:pt idx="61029">
                  <c:v>-1552010.346691</c:v>
                </c:pt>
                <c:pt idx="61030">
                  <c:v>-1568157.3860970002</c:v>
                </c:pt>
                <c:pt idx="61031">
                  <c:v>-1584303.5031400002</c:v>
                </c:pt>
                <c:pt idx="61032">
                  <c:v>-1600448.6866520001</c:v>
                </c:pt>
                <c:pt idx="61033">
                  <c:v>-1616592.9254289998</c:v>
                </c:pt>
                <c:pt idx="61034">
                  <c:v>-1632736.2082269997</c:v>
                </c:pt>
                <c:pt idx="61035">
                  <c:v>-1648878.5237680001</c:v>
                </c:pt>
                <c:pt idx="61036">
                  <c:v>-1665019.8607330001</c:v>
                </c:pt>
                <c:pt idx="61037">
                  <c:v>-1681160.2077659999</c:v>
                </c:pt>
                <c:pt idx="61038">
                  <c:v>-1697299.5534720002</c:v>
                </c:pt>
                <c:pt idx="61039">
                  <c:v>-1713437.8864200001</c:v>
                </c:pt>
                <c:pt idx="61040">
                  <c:v>-1729575.1951370002</c:v>
                </c:pt>
                <c:pt idx="61041">
                  <c:v>-1745711.4681150001</c:v>
                </c:pt>
                <c:pt idx="61042">
                  <c:v>-1761846.6938060003</c:v>
                </c:pt>
                <c:pt idx="61043">
                  <c:v>-1777980.8606219999</c:v>
                </c:pt>
                <c:pt idx="61044">
                  <c:v>-1794113.9569370002</c:v>
                </c:pt>
                <c:pt idx="61045">
                  <c:v>-1810245.9710859999</c:v>
                </c:pt>
                <c:pt idx="61046">
                  <c:v>-1826376.8913660001</c:v>
                </c:pt>
                <c:pt idx="61047">
                  <c:v>-1842506.706032</c:v>
                </c:pt>
                <c:pt idx="61048">
                  <c:v>-1858635.4033009999</c:v>
                </c:pt>
                <c:pt idx="61049">
                  <c:v>-1874762.9713509998</c:v>
                </c:pt>
                <c:pt idx="61050">
                  <c:v>-1890889.3983190001</c:v>
                </c:pt>
                <c:pt idx="61051">
                  <c:v>-1907014.6723030002</c:v>
                </c:pt>
                <c:pt idx="61052">
                  <c:v>-1923138.7813599999</c:v>
                </c:pt>
                <c:pt idx="61053">
                  <c:v>-1939261.7135090001</c:v>
                </c:pt>
                <c:pt idx="61054">
                  <c:v>-1955383.456727</c:v>
                </c:pt>
                <c:pt idx="61055">
                  <c:v>-1971503.9989500002</c:v>
                </c:pt>
                <c:pt idx="61056">
                  <c:v>-1987623.3280760001</c:v>
                </c:pt>
                <c:pt idx="61057">
                  <c:v>-2003741.431959</c:v>
                </c:pt>
                <c:pt idx="61058">
                  <c:v>-2019858.2984140001</c:v>
                </c:pt>
                <c:pt idx="61059">
                  <c:v>-2035973.9152159998</c:v>
                </c:pt>
                <c:pt idx="61060">
                  <c:v>-2052088.2700980001</c:v>
                </c:pt>
                <c:pt idx="61061">
                  <c:v>-2068201.35075</c:v>
                </c:pt>
                <c:pt idx="61062">
                  <c:v>-2084313.1448240001</c:v>
                </c:pt>
                <c:pt idx="61063">
                  <c:v>-2100423.639928</c:v>
                </c:pt>
                <c:pt idx="61064">
                  <c:v>-2116532.8236289998</c:v>
                </c:pt>
                <c:pt idx="61065">
                  <c:v>-2132640.6834529997</c:v>
                </c:pt>
                <c:pt idx="61066">
                  <c:v>-2148747.2068820004</c:v>
                </c:pt>
                <c:pt idx="61067">
                  <c:v>-2164852.3813589998</c:v>
                </c:pt>
                <c:pt idx="61068">
                  <c:v>-2180956.1942820004</c:v>
                </c:pt>
                <c:pt idx="61069">
                  <c:v>-2197058.6330089998</c:v>
                </c:pt>
                <c:pt idx="61070">
                  <c:v>-2213159.6848530001</c:v>
                </c:pt>
                <c:pt idx="61071">
                  <c:v>-2229259.337086</c:v>
                </c:pt>
                <c:pt idx="61072">
                  <c:v>-2245357.576936</c:v>
                </c:pt>
                <c:pt idx="61073">
                  <c:v>-2261454.3915909999</c:v>
                </c:pt>
                <c:pt idx="61074">
                  <c:v>-2277549.768193</c:v>
                </c:pt>
                <c:pt idx="61075">
                  <c:v>-2293643.6938409996</c:v>
                </c:pt>
                <c:pt idx="61076">
                  <c:v>-2309736.1555920001</c:v>
                </c:pt>
                <c:pt idx="61077">
                  <c:v>-2325827.1404579994</c:v>
                </c:pt>
                <c:pt idx="61078">
                  <c:v>-2341916.6354089994</c:v>
                </c:pt>
                <c:pt idx="61079">
                  <c:v>-2358004.6273699999</c:v>
                </c:pt>
                <c:pt idx="61080">
                  <c:v>-2374091.1032219999</c:v>
                </c:pt>
                <c:pt idx="61081">
                  <c:v>-2390176.0498029999</c:v>
                </c:pt>
                <c:pt idx="61082">
                  <c:v>-2406259.4539049994</c:v>
                </c:pt>
                <c:pt idx="61083">
                  <c:v>-2422341.3022769997</c:v>
                </c:pt>
                <c:pt idx="61084">
                  <c:v>-2438421.5816239999</c:v>
                </c:pt>
                <c:pt idx="61085">
                  <c:v>-2454500.2786039994</c:v>
                </c:pt>
                <c:pt idx="61086">
                  <c:v>-2470577.3798309998</c:v>
                </c:pt>
                <c:pt idx="61087">
                  <c:v>-2486652.8718769997</c:v>
                </c:pt>
                <c:pt idx="61088">
                  <c:v>-2502726.7412630003</c:v>
                </c:pt>
                <c:pt idx="61089">
                  <c:v>-2518798.9744709996</c:v>
                </c:pt>
                <c:pt idx="61090">
                  <c:v>-2534869.5579329999</c:v>
                </c:pt>
                <c:pt idx="61091">
                  <c:v>-2550938.4780369997</c:v>
                </c:pt>
                <c:pt idx="61092">
                  <c:v>-2567005.7211250002</c:v>
                </c:pt>
                <c:pt idx="61093">
                  <c:v>-2583071.2734929998</c:v>
                </c:pt>
                <c:pt idx="61094">
                  <c:v>-2599135.1213920005</c:v>
                </c:pt>
                <c:pt idx="61095">
                  <c:v>-2615197.2510250001</c:v>
                </c:pt>
                <c:pt idx="61096">
                  <c:v>-2631257.64855</c:v>
                </c:pt>
                <c:pt idx="61097">
                  <c:v>-2647316.3000779995</c:v>
                </c:pt>
                <c:pt idx="61098">
                  <c:v>-2663373.1916720001</c:v>
                </c:pt>
                <c:pt idx="61099">
                  <c:v>-2679428.3093499998</c:v>
                </c:pt>
                <c:pt idx="61100">
                  <c:v>-2695481.6390820001</c:v>
                </c:pt>
                <c:pt idx="61101">
                  <c:v>-2711533.1667910004</c:v>
                </c:pt>
                <c:pt idx="61102">
                  <c:v>-2727582.8783529992</c:v>
                </c:pt>
                <c:pt idx="61103">
                  <c:v>-2743630.7595950002</c:v>
                </c:pt>
                <c:pt idx="61104">
                  <c:v>-2759676.7962990003</c:v>
                </c:pt>
                <c:pt idx="61105">
                  <c:v>-2775720.9741969998</c:v>
                </c:pt>
                <c:pt idx="61106">
                  <c:v>-2791763.2789719994</c:v>
                </c:pt>
                <c:pt idx="61107">
                  <c:v>-2807803.6962629999</c:v>
                </c:pt>
                <c:pt idx="61108">
                  <c:v>-2823842.211656</c:v>
                </c:pt>
                <c:pt idx="61109">
                  <c:v>-2839878.8106909995</c:v>
                </c:pt>
                <c:pt idx="61110">
                  <c:v>-2855913.4788589994</c:v>
                </c:pt>
                <c:pt idx="61111">
                  <c:v>-2871946.2016019998</c:v>
                </c:pt>
                <c:pt idx="61112">
                  <c:v>-2887976.9643120002</c:v>
                </c:pt>
                <c:pt idx="61113">
                  <c:v>-2904005.7523340001</c:v>
                </c:pt>
                <c:pt idx="61114">
                  <c:v>-2920032.5509619997</c:v>
                </c:pt>
                <c:pt idx="61115">
                  <c:v>-2936057.3454409991</c:v>
                </c:pt>
                <c:pt idx="61116">
                  <c:v>-2952080.1209649998</c:v>
                </c:pt>
                <c:pt idx="61117">
                  <c:v>-2968100.8626809996</c:v>
                </c:pt>
                <c:pt idx="61118">
                  <c:v>-2984119.5556839993</c:v>
                </c:pt>
                <c:pt idx="61119">
                  <c:v>-3000136.1850180002</c:v>
                </c:pt>
                <c:pt idx="61120">
                  <c:v>-3016150.7356789997</c:v>
                </c:pt>
                <c:pt idx="61121">
                  <c:v>-3032163.1926099993</c:v>
                </c:pt>
                <c:pt idx="61122">
                  <c:v>-3048173.5407050001</c:v>
                </c:pt>
                <c:pt idx="61123">
                  <c:v>-3064181.7648070003</c:v>
                </c:pt>
                <c:pt idx="61124">
                  <c:v>-3080187.8497060002</c:v>
                </c:pt>
                <c:pt idx="61125">
                  <c:v>-3096191.780144</c:v>
                </c:pt>
                <c:pt idx="61126">
                  <c:v>-3112193.5408080001</c:v>
                </c:pt>
                <c:pt idx="61127">
                  <c:v>-3128193.1163369999</c:v>
                </c:pt>
                <c:pt idx="61128">
                  <c:v>-3144190.4913149998</c:v>
                </c:pt>
                <c:pt idx="61129">
                  <c:v>-3160185.6502749999</c:v>
                </c:pt>
                <c:pt idx="61130">
                  <c:v>-3176178.5776999998</c:v>
                </c:pt>
                <c:pt idx="61131">
                  <c:v>-3192169.2580169998</c:v>
                </c:pt>
                <c:pt idx="61132">
                  <c:v>-3208157.6756039998</c:v>
                </c:pt>
                <c:pt idx="61133">
                  <c:v>-3224143.8147840002</c:v>
                </c:pt>
                <c:pt idx="61134">
                  <c:v>-3240127.6598279998</c:v>
                </c:pt>
                <c:pt idx="61135">
                  <c:v>-3256109.1949529997</c:v>
                </c:pt>
                <c:pt idx="61136">
                  <c:v>-3272088.404325</c:v>
                </c:pt>
                <c:pt idx="61137">
                  <c:v>-3288065.2720539994</c:v>
                </c:pt>
                <c:pt idx="61138">
                  <c:v>-3304039.782199</c:v>
                </c:pt>
                <c:pt idx="61139">
                  <c:v>-3320011.9187619993</c:v>
                </c:pt>
                <c:pt idx="61140">
                  <c:v>-3335981.665693</c:v>
                </c:pt>
                <c:pt idx="61141">
                  <c:v>-3351949.0068890001</c:v>
                </c:pt>
                <c:pt idx="61142">
                  <c:v>-3367913.92619</c:v>
                </c:pt>
                <c:pt idx="61143">
                  <c:v>-3383876.407383</c:v>
                </c:pt>
                <c:pt idx="61144">
                  <c:v>-3399836.4342</c:v>
                </c:pt>
                <c:pt idx="61145">
                  <c:v>-3415793.9903179994</c:v>
                </c:pt>
                <c:pt idx="61146">
                  <c:v>-3431749.0593589996</c:v>
                </c:pt>
                <c:pt idx="61147">
                  <c:v>-3447701.6248890003</c:v>
                </c:pt>
                <c:pt idx="61148">
                  <c:v>-3463651.6704199994</c:v>
                </c:pt>
                <c:pt idx="61149">
                  <c:v>-3479599.1794069996</c:v>
                </c:pt>
                <c:pt idx="61150">
                  <c:v>-3495544.1352489996</c:v>
                </c:pt>
                <c:pt idx="61151">
                  <c:v>-3511486.5212910003</c:v>
                </c:pt>
                <c:pt idx="61152">
                  <c:v>-3527426.320818</c:v>
                </c:pt>
                <c:pt idx="61153">
                  <c:v>-3543363.5170629998</c:v>
                </c:pt>
                <c:pt idx="61154">
                  <c:v>-3559298.093198</c:v>
                </c:pt>
                <c:pt idx="61155">
                  <c:v>-3575230.0323409992</c:v>
                </c:pt>
                <c:pt idx="61156">
                  <c:v>-3591159.3175519994</c:v>
                </c:pt>
                <c:pt idx="61157">
                  <c:v>-3607085.9318340002</c:v>
                </c:pt>
                <c:pt idx="61158">
                  <c:v>-3623009.8581319996</c:v>
                </c:pt>
                <c:pt idx="61159">
                  <c:v>-3638931.0793329999</c:v>
                </c:pt>
                <c:pt idx="61160">
                  <c:v>-3654849.5782689997</c:v>
                </c:pt>
                <c:pt idx="61161">
                  <c:v>-3670765.3377089999</c:v>
                </c:pt>
                <c:pt idx="61162">
                  <c:v>-3686678.3403679994</c:v>
                </c:pt>
                <c:pt idx="61163">
                  <c:v>-3702588.5689009996</c:v>
                </c:pt>
                <c:pt idx="61164">
                  <c:v>-3718496.0059029995</c:v>
                </c:pt>
                <c:pt idx="61165">
                  <c:v>-3734400.6339119994</c:v>
                </c:pt>
                <c:pt idx="61166">
                  <c:v>-3750302.4354069992</c:v>
                </c:pt>
                <c:pt idx="61167">
                  <c:v>-3766201.3928059996</c:v>
                </c:pt>
                <c:pt idx="61168">
                  <c:v>-3782097.4884689995</c:v>
                </c:pt>
                <c:pt idx="61169">
                  <c:v>-3797990.7046950003</c:v>
                </c:pt>
                <c:pt idx="61170">
                  <c:v>-3813881.0237250002</c:v>
                </c:pt>
                <c:pt idx="61171">
                  <c:v>-3829768.4277370004</c:v>
                </c:pt>
                <c:pt idx="61172">
                  <c:v>-3845652.8988509993</c:v>
                </c:pt>
                <c:pt idx="61173">
                  <c:v>-3861534.4191259993</c:v>
                </c:pt>
                <c:pt idx="61174">
                  <c:v>-3877412.9705589996</c:v>
                </c:pt>
                <c:pt idx="61175">
                  <c:v>-3893288.5350869996</c:v>
                </c:pt>
                <c:pt idx="61176">
                  <c:v>-3909161.0945859998</c:v>
                </c:pt>
                <c:pt idx="61177">
                  <c:v>-3925030.6308709998</c:v>
                </c:pt>
                <c:pt idx="61178">
                  <c:v>-3940897.1256929999</c:v>
                </c:pt>
                <c:pt idx="61179">
                  <c:v>-3956760.5607440001</c:v>
                </c:pt>
                <c:pt idx="61180">
                  <c:v>-3972620.9176509995</c:v>
                </c:pt>
                <c:pt idx="61181">
                  <c:v>-3988478.1779820002</c:v>
                </c:pt>
                <c:pt idx="61182">
                  <c:v>-4004332.3232399998</c:v>
                </c:pt>
                <c:pt idx="61183">
                  <c:v>-4020183.3348669996</c:v>
                </c:pt>
                <c:pt idx="61184">
                  <c:v>-4036031.1942390003</c:v>
                </c:pt>
                <c:pt idx="61185">
                  <c:v>-4051875.8826719997</c:v>
                </c:pt>
                <c:pt idx="61186">
                  <c:v>-4067717.381418</c:v>
                </c:pt>
                <c:pt idx="61187">
                  <c:v>-4083555.671664</c:v>
                </c:pt>
                <c:pt idx="61188">
                  <c:v>-4099390.7345340005</c:v>
                </c:pt>
                <c:pt idx="61189">
                  <c:v>-4115222.5510880002</c:v>
                </c:pt>
                <c:pt idx="61190">
                  <c:v>-4131051.1023209998</c:v>
                </c:pt>
                <c:pt idx="61191">
                  <c:v>-4146876.3691649996</c:v>
                </c:pt>
                <c:pt idx="61192">
                  <c:v>-4162698.3324849992</c:v>
                </c:pt>
                <c:pt idx="61193">
                  <c:v>-4178516.9730829997</c:v>
                </c:pt>
                <c:pt idx="61194">
                  <c:v>-4194332.2716950011</c:v>
                </c:pt>
                <c:pt idx="61195">
                  <c:v>-4210144.2089900011</c:v>
                </c:pt>
                <c:pt idx="61196">
                  <c:v>-4225952.7655750001</c:v>
                </c:pt>
                <c:pt idx="61197">
                  <c:v>-4241757.9219869999</c:v>
                </c:pt>
                <c:pt idx="61198">
                  <c:v>-4257559.6586990003</c:v>
                </c:pt>
                <c:pt idx="61199">
                  <c:v>-4273357.9561169995</c:v>
                </c:pt>
                <c:pt idx="61200">
                  <c:v>-4289152.7945809998</c:v>
                </c:pt>
                <c:pt idx="61201">
                  <c:v>-4304944.1543629998</c:v>
                </c:pt>
                <c:pt idx="61202">
                  <c:v>-4320732.0156690003</c:v>
                </c:pt>
                <c:pt idx="61203">
                  <c:v>-4336516.3586379997</c:v>
                </c:pt>
                <c:pt idx="61204">
                  <c:v>-4352297.1633389993</c:v>
                </c:pt>
                <c:pt idx="61205">
                  <c:v>-4368074.4097750001</c:v>
                </c:pt>
                <c:pt idx="61206">
                  <c:v>-4383848.077881</c:v>
                </c:pt>
                <c:pt idx="61207">
                  <c:v>-4399618.1475220006</c:v>
                </c:pt>
                <c:pt idx="61208">
                  <c:v>-4415384.5984980008</c:v>
                </c:pt>
                <c:pt idx="61209">
                  <c:v>-4431147.4105360005</c:v>
                </c:pt>
                <c:pt idx="61210">
                  <c:v>-4446906.5632959995</c:v>
                </c:pt>
                <c:pt idx="61211">
                  <c:v>-4462662.0363690015</c:v>
                </c:pt>
                <c:pt idx="61212">
                  <c:v>-4478413.8092749994</c:v>
                </c:pt>
                <c:pt idx="61213">
                  <c:v>-4494161.8614660008</c:v>
                </c:pt>
                <c:pt idx="61214">
                  <c:v>-4509906.1723220004</c:v>
                </c:pt>
                <c:pt idx="61215">
                  <c:v>-4525646.7211539997</c:v>
                </c:pt>
                <c:pt idx="61216">
                  <c:v>-4541383.4872020008</c:v>
                </c:pt>
                <c:pt idx="61217">
                  <c:v>-4557116.449635</c:v>
                </c:pt>
                <c:pt idx="61218">
                  <c:v>-4572845.5875520008</c:v>
                </c:pt>
                <c:pt idx="61219">
                  <c:v>-4588570.8799780002</c:v>
                </c:pt>
                <c:pt idx="61220">
                  <c:v>-4604292.3058699993</c:v>
                </c:pt>
                <c:pt idx="61221">
                  <c:v>-4620009.8441099999</c:v>
                </c:pt>
                <c:pt idx="61222">
                  <c:v>-4635723.4735090006</c:v>
                </c:pt>
                <c:pt idx="61223">
                  <c:v>-4651433.1728069996</c:v>
                </c:pt>
                <c:pt idx="61224">
                  <c:v>-4667138.9206700008</c:v>
                </c:pt>
                <c:pt idx="61225">
                  <c:v>-4682840.6956899995</c:v>
                </c:pt>
                <c:pt idx="61226">
                  <c:v>-4698538.4763870006</c:v>
                </c:pt>
                <c:pt idx="61227">
                  <c:v>-4714232.2412090003</c:v>
                </c:pt>
                <c:pt idx="61228">
                  <c:v>-4729921.9685290009</c:v>
                </c:pt>
                <c:pt idx="61229">
                  <c:v>-4745607.6366440002</c:v>
                </c:pt>
                <c:pt idx="61230">
                  <c:v>-4761289.2237799997</c:v>
                </c:pt>
                <c:pt idx="61231">
                  <c:v>-4776966.7080880003</c:v>
                </c:pt>
                <c:pt idx="61232">
                  <c:v>-4792640.0676410003</c:v>
                </c:pt>
                <c:pt idx="61233">
                  <c:v>-4808309.2804420004</c:v>
                </c:pt>
                <c:pt idx="61234">
                  <c:v>-4823974.3244149992</c:v>
                </c:pt>
                <c:pt idx="61235">
                  <c:v>-4839635.1774080014</c:v>
                </c:pt>
                <c:pt idx="61236">
                  <c:v>-4855291.8171969997</c:v>
                </c:pt>
                <c:pt idx="61237">
                  <c:v>-4870944.2214780003</c:v>
                </c:pt>
                <c:pt idx="61238">
                  <c:v>-4886592.367872999</c:v>
                </c:pt>
                <c:pt idx="61239">
                  <c:v>-4902236.2339250008</c:v>
                </c:pt>
                <c:pt idx="61240">
                  <c:v>-4917875.7971010003</c:v>
                </c:pt>
                <c:pt idx="61241">
                  <c:v>-4933511.0347929997</c:v>
                </c:pt>
                <c:pt idx="61242">
                  <c:v>-4949141.9243129995</c:v>
                </c:pt>
                <c:pt idx="61243">
                  <c:v>-4964768.4428940006</c:v>
                </c:pt>
                <c:pt idx="61244">
                  <c:v>-4980390.5676950002</c:v>
                </c:pt>
                <c:pt idx="61245">
                  <c:v>-4996008.2757920008</c:v>
                </c:pt>
                <c:pt idx="61246">
                  <c:v>-5011621.5441859998</c:v>
                </c:pt>
                <c:pt idx="61247">
                  <c:v>-5027230.3497969992</c:v>
                </c:pt>
                <c:pt idx="61248">
                  <c:v>-5042834.6694659991</c:v>
                </c:pt>
                <c:pt idx="61249">
                  <c:v>-5058434.4799540006</c:v>
                </c:pt>
                <c:pt idx="61250">
                  <c:v>-5074029.7579450011</c:v>
                </c:pt>
                <c:pt idx="61251">
                  <c:v>-5089620.4800390005</c:v>
                </c:pt>
                <c:pt idx="61252">
                  <c:v>-5105206.6227579992</c:v>
                </c:pt>
                <c:pt idx="61253">
                  <c:v>-5120788.1625419995</c:v>
                </c:pt>
                <c:pt idx="61254">
                  <c:v>-5136365.0757510001</c:v>
                </c:pt>
                <c:pt idx="61255">
                  <c:v>-5151937.3386630006</c:v>
                </c:pt>
                <c:pt idx="61256">
                  <c:v>-5167504.9274740005</c:v>
                </c:pt>
                <c:pt idx="61257">
                  <c:v>-5183067.8183000004</c:v>
                </c:pt>
                <c:pt idx="61258">
                  <c:v>-5198625.9871730004</c:v>
                </c:pt>
                <c:pt idx="61259">
                  <c:v>-5214179.4100430002</c:v>
                </c:pt>
                <c:pt idx="61260">
                  <c:v>-5229728.0627759993</c:v>
                </c:pt>
                <c:pt idx="61261">
                  <c:v>-5245271.9211579999</c:v>
                </c:pt>
                <c:pt idx="61262">
                  <c:v>-5260810.960886999</c:v>
                </c:pt>
                <c:pt idx="61263">
                  <c:v>-5276345.1575819999</c:v>
                </c:pt>
                <c:pt idx="61264">
                  <c:v>-5291874.4867750006</c:v>
                </c:pt>
                <c:pt idx="61265">
                  <c:v>-5307398.9239139995</c:v>
                </c:pt>
                <c:pt idx="61266">
                  <c:v>-5322918.4443620015</c:v>
                </c:pt>
                <c:pt idx="61267">
                  <c:v>-5338433.0233999994</c:v>
                </c:pt>
                <c:pt idx="61268">
                  <c:v>-5353942.6362189995</c:v>
                </c:pt>
                <c:pt idx="61269">
                  <c:v>-5369447.2579280008</c:v>
                </c:pt>
                <c:pt idx="61270">
                  <c:v>-5384946.8635479994</c:v>
                </c:pt>
                <c:pt idx="61271">
                  <c:v>-5400441.4280150002</c:v>
                </c:pt>
                <c:pt idx="61272">
                  <c:v>-5415930.9261790002</c:v>
                </c:pt>
                <c:pt idx="61273">
                  <c:v>-5431415.3328</c:v>
                </c:pt>
                <c:pt idx="61274">
                  <c:v>-5446894.6225539995</c:v>
                </c:pt>
                <c:pt idx="61275">
                  <c:v>-5462368.7700280007</c:v>
                </c:pt>
                <c:pt idx="61276">
                  <c:v>-5477837.7497219993</c:v>
                </c:pt>
                <c:pt idx="61277">
                  <c:v>-5493301.5360460002</c:v>
                </c:pt>
                <c:pt idx="61278">
                  <c:v>-5508760.1033239998</c:v>
                </c:pt>
                <c:pt idx="61279">
                  <c:v>-5524213.4257879993</c:v>
                </c:pt>
                <c:pt idx="61280">
                  <c:v>-5539661.4775850009</c:v>
                </c:pt>
                <c:pt idx="61281">
                  <c:v>-5555104.232768001</c:v>
                </c:pt>
                <c:pt idx="61282">
                  <c:v>-5570541.6653039996</c:v>
                </c:pt>
                <c:pt idx="61283">
                  <c:v>-5585973.7490660008</c:v>
                </c:pt>
                <c:pt idx="61284">
                  <c:v>-5601400.4578400003</c:v>
                </c:pt>
                <c:pt idx="61285">
                  <c:v>-5616821.765319</c:v>
                </c:pt>
                <c:pt idx="61286">
                  <c:v>-5632237.6451059999</c:v>
                </c:pt>
                <c:pt idx="61287">
                  <c:v>-5647648.0707109999</c:v>
                </c:pt>
                <c:pt idx="61288">
                  <c:v>-5663053.0155539997</c:v>
                </c:pt>
                <c:pt idx="61289">
                  <c:v>-5678452.4529600013</c:v>
                </c:pt>
                <c:pt idx="61290">
                  <c:v>-5693846.3561650002</c:v>
                </c:pt>
                <c:pt idx="61291">
                  <c:v>-5709234.6983090006</c:v>
                </c:pt>
                <c:pt idx="61292">
                  <c:v>-5724617.4524410013</c:v>
                </c:pt>
                <c:pt idx="61293">
                  <c:v>-5739994.5915139997</c:v>
                </c:pt>
                <c:pt idx="61294">
                  <c:v>-5755366.0883890009</c:v>
                </c:pt>
                <c:pt idx="61295">
                  <c:v>-5770731.9158319999</c:v>
                </c:pt>
                <c:pt idx="61296">
                  <c:v>-5786092.0465139998</c:v>
                </c:pt>
                <c:pt idx="61297">
                  <c:v>-5801446.4530109996</c:v>
                </c:pt>
                <c:pt idx="61298">
                  <c:v>-5816795.1078049997</c:v>
                </c:pt>
                <c:pt idx="61299">
                  <c:v>-5832137.983279</c:v>
                </c:pt>
                <c:pt idx="61300">
                  <c:v>-5847475.0517239999</c:v>
                </c:pt>
                <c:pt idx="61301">
                  <c:v>-5862806.2853300003</c:v>
                </c:pt>
                <c:pt idx="61302">
                  <c:v>-5878131.6561949998</c:v>
                </c:pt>
                <c:pt idx="61303">
                  <c:v>-5893451.1363160005</c:v>
                </c:pt>
                <c:pt idx="61304">
                  <c:v>-5908764.697594</c:v>
                </c:pt>
                <c:pt idx="61305">
                  <c:v>-5924072.3118319996</c:v>
                </c:pt>
                <c:pt idx="61306">
                  <c:v>-5939373.9507339997</c:v>
                </c:pt>
                <c:pt idx="61307">
                  <c:v>-5954669.5859060008</c:v>
                </c:pt>
                <c:pt idx="61308">
                  <c:v>-5969959.1888549998</c:v>
                </c:pt>
                <c:pt idx="61309">
                  <c:v>-5985242.7309870003</c:v>
                </c:pt>
                <c:pt idx="61310">
                  <c:v>-6000520.1836099997</c:v>
                </c:pt>
                <c:pt idx="61311">
                  <c:v>-6015791.5179320006</c:v>
                </c:pt>
                <c:pt idx="61312">
                  <c:v>-6031056.7050580001</c:v>
                </c:pt>
                <c:pt idx="61313">
                  <c:v>-6046315.7159950007</c:v>
                </c:pt>
                <c:pt idx="61314">
                  <c:v>-6061568.5216459995</c:v>
                </c:pt>
                <c:pt idx="61315">
                  <c:v>-6076815.0928139994</c:v>
                </c:pt>
                <c:pt idx="61316">
                  <c:v>-6092055.4002</c:v>
                </c:pt>
                <c:pt idx="61317">
                  <c:v>-6107289.4144000001</c:v>
                </c:pt>
                <c:pt idx="61318">
                  <c:v>-6122517.1059109997</c:v>
                </c:pt>
                <c:pt idx="61319">
                  <c:v>-6137738.4451230001</c:v>
                </c:pt>
                <c:pt idx="61320">
                  <c:v>-6152953.4023250015</c:v>
                </c:pt>
                <c:pt idx="61321">
                  <c:v>-6168161.9477000004</c:v>
                </c:pt>
                <c:pt idx="61322">
                  <c:v>-6183364.0513280006</c:v>
                </c:pt>
                <c:pt idx="61323">
                  <c:v>-6198559.6831819983</c:v>
                </c:pt>
                <c:pt idx="61324">
                  <c:v>-6213748.8131329985</c:v>
                </c:pt>
                <c:pt idx="61325">
                  <c:v>-6228931.4109430006</c:v>
                </c:pt>
                <c:pt idx="61326">
                  <c:v>-6244107.4462690009</c:v>
                </c:pt>
                <c:pt idx="61327">
                  <c:v>-6259276.8886630004</c:v>
                </c:pt>
                <c:pt idx="61328">
                  <c:v>-6274439.707568001</c:v>
                </c:pt>
                <c:pt idx="61329">
                  <c:v>-6289595.8723210013</c:v>
                </c:pt>
                <c:pt idx="61330">
                  <c:v>-6304745.3521500006</c:v>
                </c:pt>
                <c:pt idx="61331">
                  <c:v>-6319888.1161769992</c:v>
                </c:pt>
                <c:pt idx="61332">
                  <c:v>-6335024.1334119998</c:v>
                </c:pt>
                <c:pt idx="61333">
                  <c:v>-6350153.3727590004</c:v>
                </c:pt>
                <c:pt idx="61334">
                  <c:v>-6365275.8030119985</c:v>
                </c:pt>
                <c:pt idx="61335">
                  <c:v>-6380391.3928549998</c:v>
                </c:pt>
                <c:pt idx="61336">
                  <c:v>-6395500.1108599994</c:v>
                </c:pt>
                <c:pt idx="61337">
                  <c:v>-6410601.9254910005</c:v>
                </c:pt>
                <c:pt idx="61338">
                  <c:v>-6425696.8050990002</c:v>
                </c:pt>
                <c:pt idx="61339">
                  <c:v>-6440784.7179250009</c:v>
                </c:pt>
                <c:pt idx="61340">
                  <c:v>-6455865.632096</c:v>
                </c:pt>
                <c:pt idx="61341">
                  <c:v>-6470939.515629</c:v>
                </c:pt>
                <c:pt idx="61342">
                  <c:v>-6486006.3364250008</c:v>
                </c:pt>
                <c:pt idx="61343">
                  <c:v>-6501066.0622759992</c:v>
                </c:pt>
                <c:pt idx="61344">
                  <c:v>-6516118.6608559983</c:v>
                </c:pt>
                <c:pt idx="61345">
                  <c:v>-6531164.0997269992</c:v>
                </c:pt>
                <c:pt idx="61346">
                  <c:v>-6546202.3463369999</c:v>
                </c:pt>
                <c:pt idx="61347">
                  <c:v>-6561233.3680179995</c:v>
                </c:pt>
                <c:pt idx="61348">
                  <c:v>-6576257.1319850003</c:v>
                </c:pt>
                <c:pt idx="61349">
                  <c:v>-6591273.6053400002</c:v>
                </c:pt>
                <c:pt idx="61350">
                  <c:v>-6606282.7550670002</c:v>
                </c:pt>
                <c:pt idx="61351">
                  <c:v>-6621284.5480320007</c:v>
                </c:pt>
                <c:pt idx="61352">
                  <c:v>-6636278.950987</c:v>
                </c:pt>
                <c:pt idx="61353">
                  <c:v>-6651265.930563001</c:v>
                </c:pt>
                <c:pt idx="61354">
                  <c:v>-6666245.4532749997</c:v>
                </c:pt>
                <c:pt idx="61355">
                  <c:v>-6681217.4855169998</c:v>
                </c:pt>
                <c:pt idx="61356">
                  <c:v>-6696181.9935660008</c:v>
                </c:pt>
                <c:pt idx="61357">
                  <c:v>-6711138.9435769999</c:v>
                </c:pt>
                <c:pt idx="61358">
                  <c:v>-6726088.301589</c:v>
                </c:pt>
                <c:pt idx="61359">
                  <c:v>-6741030.0335159991</c:v>
                </c:pt>
                <c:pt idx="61360">
                  <c:v>-6755964.1051529991</c:v>
                </c:pt>
                <c:pt idx="61361">
                  <c:v>-6770890.4821740007</c:v>
                </c:pt>
                <c:pt idx="61362">
                  <c:v>-6785809.1301299995</c:v>
                </c:pt>
                <c:pt idx="61363">
                  <c:v>-6800720.0144490004</c:v>
                </c:pt>
                <c:pt idx="61364">
                  <c:v>-6815623.1004389999</c:v>
                </c:pt>
                <c:pt idx="61365">
                  <c:v>-6830518.3532799985</c:v>
                </c:pt>
                <c:pt idx="61366">
                  <c:v>-6845405.7380320001</c:v>
                </c:pt>
                <c:pt idx="61367">
                  <c:v>-6860285.2196279997</c:v>
                </c:pt>
                <c:pt idx="61368">
                  <c:v>-6875156.762879</c:v>
                </c:pt>
                <c:pt idx="61369">
                  <c:v>-6890020.3324670009</c:v>
                </c:pt>
                <c:pt idx="61370">
                  <c:v>-6904875.8929510005</c:v>
                </c:pt>
                <c:pt idx="61371">
                  <c:v>-6919723.4087620014</c:v>
                </c:pt>
                <c:pt idx="61372">
                  <c:v>-6934562.8442049995</c:v>
                </c:pt>
                <c:pt idx="61373">
                  <c:v>-6949394.1634569988</c:v>
                </c:pt>
                <c:pt idx="61374">
                  <c:v>-6964217.3305680007</c:v>
                </c:pt>
                <c:pt idx="61375">
                  <c:v>-6979032.3094589999</c:v>
                </c:pt>
                <c:pt idx="61376">
                  <c:v>-6993839.0639209999</c:v>
                </c:pt>
                <c:pt idx="61377">
                  <c:v>-7008637.5576179996</c:v>
                </c:pt>
                <c:pt idx="61378">
                  <c:v>-7023427.7540819999</c:v>
                </c:pt>
                <c:pt idx="61379">
                  <c:v>-7038209.6167149991</c:v>
                </c:pt>
                <c:pt idx="61380">
                  <c:v>-7052983.1087889997</c:v>
                </c:pt>
                <c:pt idx="61381">
                  <c:v>-7067748.1934429994</c:v>
                </c:pt>
                <c:pt idx="61382">
                  <c:v>-7082504.8336859997</c:v>
                </c:pt>
                <c:pt idx="61383">
                  <c:v>-7097252.9923920017</c:v>
                </c:pt>
                <c:pt idx="61384">
                  <c:v>-7111992.6323040007</c:v>
                </c:pt>
                <c:pt idx="61385">
                  <c:v>-7126723.716031</c:v>
                </c:pt>
                <c:pt idx="61386">
                  <c:v>-7141446.2060470004</c:v>
                </c:pt>
                <c:pt idx="61387">
                  <c:v>-7156160.0646909997</c:v>
                </c:pt>
                <c:pt idx="61388">
                  <c:v>-7170865.2541690003</c:v>
                </c:pt>
                <c:pt idx="61389">
                  <c:v>-7185561.7365490012</c:v>
                </c:pt>
                <c:pt idx="61390">
                  <c:v>-7200249.4737640014</c:v>
                </c:pt>
                <c:pt idx="61391">
                  <c:v>-7214928.4276100006</c:v>
                </c:pt>
                <c:pt idx="61392">
                  <c:v>-7229598.5597439995</c:v>
                </c:pt>
                <c:pt idx="61393">
                  <c:v>-7244259.8316879999</c:v>
                </c:pt>
                <c:pt idx="61394">
                  <c:v>-7258912.2048239997</c:v>
                </c:pt>
                <c:pt idx="61395">
                  <c:v>-7273555.6403930001</c:v>
                </c:pt>
                <c:pt idx="61396">
                  <c:v>-7288190.0995000005</c:v>
                </c:pt>
                <c:pt idx="61397">
                  <c:v>-7302815.5431079995</c:v>
                </c:pt>
                <c:pt idx="61398">
                  <c:v>-7317431.932039001</c:v>
                </c:pt>
                <c:pt idx="61399">
                  <c:v>-7332039.2269740002</c:v>
                </c:pt>
                <c:pt idx="61400">
                  <c:v>-7346637.388452</c:v>
                </c:pt>
                <c:pt idx="61401">
                  <c:v>-7361226.3768700007</c:v>
                </c:pt>
                <c:pt idx="61402">
                  <c:v>-7375806.1524829995</c:v>
                </c:pt>
                <c:pt idx="61403">
                  <c:v>-7390376.6753990008</c:v>
                </c:pt>
                <c:pt idx="61404">
                  <c:v>-7404937.9055860005</c:v>
                </c:pt>
                <c:pt idx="61405">
                  <c:v>-7419489.8028640002</c:v>
                </c:pt>
                <c:pt idx="61406">
                  <c:v>-7434032.3269090001</c:v>
                </c:pt>
                <c:pt idx="61407">
                  <c:v>-7448565.437252</c:v>
                </c:pt>
                <c:pt idx="61408">
                  <c:v>-7463089.0932749994</c:v>
                </c:pt>
                <c:pt idx="61409">
                  <c:v>-7477603.2542149993</c:v>
                </c:pt>
                <c:pt idx="61410">
                  <c:v>-7492107.8791610003</c:v>
                </c:pt>
                <c:pt idx="61411">
                  <c:v>-7506602.9270529998</c:v>
                </c:pt>
                <c:pt idx="61412">
                  <c:v>-7521088.3566819998</c:v>
                </c:pt>
                <c:pt idx="61413">
                  <c:v>-7535564.1266899994</c:v>
                </c:pt>
                <c:pt idx="61414">
                  <c:v>-7550030.1955699995</c:v>
                </c:pt>
                <c:pt idx="61415">
                  <c:v>-7564486.5216610003</c:v>
                </c:pt>
                <c:pt idx="61416">
                  <c:v>-7578933.0631539989</c:v>
                </c:pt>
                <c:pt idx="61417">
                  <c:v>-7593369.7780860001</c:v>
                </c:pt>
                <c:pt idx="61418">
                  <c:v>-7607796.6243419992</c:v>
                </c:pt>
                <c:pt idx="61419">
                  <c:v>-7622213.5596539993</c:v>
                </c:pt>
                <c:pt idx="61420">
                  <c:v>-7636620.5416000001</c:v>
                </c:pt>
                <c:pt idx="61421">
                  <c:v>-7651017.5276029995</c:v>
                </c:pt>
                <c:pt idx="61422">
                  <c:v>-7665404.474932</c:v>
                </c:pt>
                <c:pt idx="61423">
                  <c:v>-7679781.3407000005</c:v>
                </c:pt>
                <c:pt idx="61424">
                  <c:v>-7694148.0818620007</c:v>
                </c:pt>
                <c:pt idx="61425">
                  <c:v>-7708504.6552179987</c:v>
                </c:pt>
                <c:pt idx="61426">
                  <c:v>-7722851.0174100008</c:v>
                </c:pt>
                <c:pt idx="61427">
                  <c:v>-7737187.1249199994</c:v>
                </c:pt>
                <c:pt idx="61428">
                  <c:v>-7751512.934072</c:v>
                </c:pt>
                <c:pt idx="61429">
                  <c:v>-7765828.4010320008</c:v>
                </c:pt>
                <c:pt idx="61430">
                  <c:v>-7780133.4818040002</c:v>
                </c:pt>
                <c:pt idx="61431">
                  <c:v>-7794428.1322309999</c:v>
                </c:pt>
                <c:pt idx="61432">
                  <c:v>-7808712.3079940006</c:v>
                </c:pt>
                <c:pt idx="61433">
                  <c:v>-7822985.964612999</c:v>
                </c:pt>
                <c:pt idx="61434">
                  <c:v>-7837249.0574460002</c:v>
                </c:pt>
                <c:pt idx="61435">
                  <c:v>-7851501.5416829996</c:v>
                </c:pt>
                <c:pt idx="61436">
                  <c:v>-7865743.372355001</c:v>
                </c:pt>
                <c:pt idx="61437">
                  <c:v>-7879974.5043250006</c:v>
                </c:pt>
                <c:pt idx="61438">
                  <c:v>-7894194.8922899999</c:v>
                </c:pt>
                <c:pt idx="61439">
                  <c:v>-7908404.4907819992</c:v>
                </c:pt>
                <c:pt idx="61440">
                  <c:v>-7922603.2541660005</c:v>
                </c:pt>
                <c:pt idx="61441">
                  <c:v>-7936791.1366379997</c:v>
                </c:pt>
                <c:pt idx="61442">
                  <c:v>-7950968.0922269998</c:v>
                </c:pt>
                <c:pt idx="61443">
                  <c:v>-7965134.0747920005</c:v>
                </c:pt>
                <c:pt idx="61444">
                  <c:v>-7979289.0380230006</c:v>
                </c:pt>
                <c:pt idx="61445">
                  <c:v>-7993432.9354370004</c:v>
                </c:pt>
                <c:pt idx="61446">
                  <c:v>-8007565.7203829996</c:v>
                </c:pt>
                <c:pt idx="61447">
                  <c:v>-8021687.3460369995</c:v>
                </c:pt>
                <c:pt idx="61448">
                  <c:v>-8035797.7654000008</c:v>
                </c:pt>
                <c:pt idx="61449">
                  <c:v>-8049896.931303001</c:v>
                </c:pt>
                <c:pt idx="61450">
                  <c:v>-8063984.7964000003</c:v>
                </c:pt>
                <c:pt idx="61451">
                  <c:v>-8078061.3131729988</c:v>
                </c:pt>
                <c:pt idx="61452">
                  <c:v>-8092126.4339260003</c:v>
                </c:pt>
                <c:pt idx="61453">
                  <c:v>-8106180.1107869986</c:v>
                </c:pt>
                <c:pt idx="61454">
                  <c:v>-8120222.2957079997</c:v>
                </c:pt>
                <c:pt idx="61455">
                  <c:v>-8134252.9404620016</c:v>
                </c:pt>
                <c:pt idx="61456">
                  <c:v>-8148271.9966450008</c:v>
                </c:pt>
                <c:pt idx="61457">
                  <c:v>-8162279.4156710003</c:v>
                </c:pt>
                <c:pt idx="61458">
                  <c:v>-8176275.1487779999</c:v>
                </c:pt>
                <c:pt idx="61459">
                  <c:v>-8190259.1470179996</c:v>
                </c:pt>
                <c:pt idx="61460">
                  <c:v>-8204231.3612659993</c:v>
                </c:pt>
                <c:pt idx="61461">
                  <c:v>-8218191.7422129996</c:v>
                </c:pt>
                <c:pt idx="61462">
                  <c:v>-8232140.2403650014</c:v>
                </c:pt>
                <c:pt idx="61463">
                  <c:v>-8246076.806047</c:v>
                </c:pt>
                <c:pt idx="61464">
                  <c:v>-8260001.389397</c:v>
                </c:pt>
                <c:pt idx="61465">
                  <c:v>-8273913.9403700009</c:v>
                </c:pt>
                <c:pt idx="61466">
                  <c:v>-8287814.4087320007</c:v>
                </c:pt>
                <c:pt idx="61467">
                  <c:v>-8301702.7440640004</c:v>
                </c:pt>
                <c:pt idx="61468">
                  <c:v>-8315578.8957579993</c:v>
                </c:pt>
                <c:pt idx="61469">
                  <c:v>-8329442.8130179988</c:v>
                </c:pt>
                <c:pt idx="61470">
                  <c:v>-8343294.4448589999</c:v>
                </c:pt>
                <c:pt idx="61471">
                  <c:v>-8357133.7401029998</c:v>
                </c:pt>
                <c:pt idx="61472">
                  <c:v>-8370960.6473850003</c:v>
                </c:pt>
                <c:pt idx="61473">
                  <c:v>-8384775.1151459999</c:v>
                </c:pt>
                <c:pt idx="61474">
                  <c:v>-8398577.0916339997</c:v>
                </c:pt>
                <c:pt idx="61475">
                  <c:v>-8412366.5249039996</c:v>
                </c:pt>
                <c:pt idx="61476">
                  <c:v>-8426143.3628160022</c:v>
                </c:pt>
                <c:pt idx="61477">
                  <c:v>-8439907.5530370008</c:v>
                </c:pt>
                <c:pt idx="61478">
                  <c:v>-8453659.0430349987</c:v>
                </c:pt>
                <c:pt idx="61479">
                  <c:v>-8467397.780083999</c:v>
                </c:pt>
                <c:pt idx="61480">
                  <c:v>-8481123.7112579979</c:v>
                </c:pt>
                <c:pt idx="61481">
                  <c:v>-8494836.7834329978</c:v>
                </c:pt>
                <c:pt idx="61482">
                  <c:v>-8508536.9432880003</c:v>
                </c:pt>
                <c:pt idx="61483">
                  <c:v>-8522224.1372979954</c:v>
                </c:pt>
                <c:pt idx="61484">
                  <c:v>-8535898.3117399998</c:v>
                </c:pt>
                <c:pt idx="61485">
                  <c:v>-8549559.4126859996</c:v>
                </c:pt>
                <c:pt idx="61486">
                  <c:v>-8563207.3860090002</c:v>
                </c:pt>
                <c:pt idx="61487">
                  <c:v>-8576842.1773749981</c:v>
                </c:pt>
                <c:pt idx="61488">
                  <c:v>-8590463.7322469987</c:v>
                </c:pt>
                <c:pt idx="61489">
                  <c:v>-8604071.9958820026</c:v>
                </c:pt>
                <c:pt idx="61490">
                  <c:v>-8617666.9133310001</c:v>
                </c:pt>
                <c:pt idx="61491">
                  <c:v>-8631248.4294379987</c:v>
                </c:pt>
                <c:pt idx="61492">
                  <c:v>-8644816.4888380002</c:v>
                </c:pt>
                <c:pt idx="61493">
                  <c:v>-8658371.0359579995</c:v>
                </c:pt>
                <c:pt idx="61494">
                  <c:v>-8671912.0150130019</c:v>
                </c:pt>
                <c:pt idx="61495">
                  <c:v>-8685439.3700110018</c:v>
                </c:pt>
                <c:pt idx="61496">
                  <c:v>-8698953.0447439998</c:v>
                </c:pt>
                <c:pt idx="61497">
                  <c:v>-8712452.9827929996</c:v>
                </c:pt>
                <c:pt idx="61498">
                  <c:v>-8725939.1275279969</c:v>
                </c:pt>
                <c:pt idx="61499">
                  <c:v>-8739411.422098998</c:v>
                </c:pt>
                <c:pt idx="61500">
                  <c:v>-8752869.8094459977</c:v>
                </c:pt>
                <c:pt idx="61501">
                  <c:v>-8766314.2322889976</c:v>
                </c:pt>
                <c:pt idx="61502">
                  <c:v>-8779744.6331319977</c:v>
                </c:pt>
                <c:pt idx="61503">
                  <c:v>-8793160.954260001</c:v>
                </c:pt>
                <c:pt idx="61504">
                  <c:v>-8806563.1377399974</c:v>
                </c:pt>
                <c:pt idx="61505">
                  <c:v>-8819951.1254179981</c:v>
                </c:pt>
                <c:pt idx="61506">
                  <c:v>-8833324.8589190021</c:v>
                </c:pt>
                <c:pt idx="61507">
                  <c:v>-8846684.2796449978</c:v>
                </c:pt>
                <c:pt idx="61508">
                  <c:v>-8860029.3287760001</c:v>
                </c:pt>
                <c:pt idx="61509">
                  <c:v>-8873359.9472679961</c:v>
                </c:pt>
                <c:pt idx="61510">
                  <c:v>-8886676.0758510027</c:v>
                </c:pt>
                <c:pt idx="61511">
                  <c:v>-8899977.6550299991</c:v>
                </c:pt>
                <c:pt idx="61512">
                  <c:v>-8913264.6250810008</c:v>
                </c:pt>
                <c:pt idx="61513">
                  <c:v>-8926536.926053999</c:v>
                </c:pt>
                <c:pt idx="61514">
                  <c:v>-8939794.4977700002</c:v>
                </c:pt>
                <c:pt idx="61515">
                  <c:v>-8953037.2798180003</c:v>
                </c:pt>
                <c:pt idx="61516">
                  <c:v>-8966265.211556999</c:v>
                </c:pt>
                <c:pt idx="61517">
                  <c:v>-8979478.2321149986</c:v>
                </c:pt>
                <c:pt idx="61518">
                  <c:v>-8992676.2803849988</c:v>
                </c:pt>
                <c:pt idx="61519">
                  <c:v>-9005859.295026999</c:v>
                </c:pt>
                <c:pt idx="61520">
                  <c:v>-9019027.2144659981</c:v>
                </c:pt>
                <c:pt idx="61521">
                  <c:v>-9032179.9768889993</c:v>
                </c:pt>
                <c:pt idx="61522">
                  <c:v>-9045317.5202479977</c:v>
                </c:pt>
                <c:pt idx="61523">
                  <c:v>-9058439.7822559979</c:v>
                </c:pt>
                <c:pt idx="61524">
                  <c:v>-9071546.7003849987</c:v>
                </c:pt>
                <c:pt idx="61525">
                  <c:v>-9084638.2118689977</c:v>
                </c:pt>
                <c:pt idx="61526">
                  <c:v>-9097714.2536980007</c:v>
                </c:pt>
                <c:pt idx="61527">
                  <c:v>-9110774.7626220006</c:v>
                </c:pt>
                <c:pt idx="61528">
                  <c:v>-9123819.6751450002</c:v>
                </c:pt>
                <c:pt idx="61529">
                  <c:v>-9136848.9275279958</c:v>
                </c:pt>
                <c:pt idx="61530">
                  <c:v>-9149862.4557860009</c:v>
                </c:pt>
                <c:pt idx="61531">
                  <c:v>-9162860.1956849992</c:v>
                </c:pt>
                <c:pt idx="61532">
                  <c:v>-9175842.0827450007</c:v>
                </c:pt>
                <c:pt idx="61533">
                  <c:v>-9188808.0522360001</c:v>
                </c:pt>
                <c:pt idx="61534">
                  <c:v>-9201758.0391789973</c:v>
                </c:pt>
                <c:pt idx="61535">
                  <c:v>-9214691.9783420004</c:v>
                </c:pt>
                <c:pt idx="61536">
                  <c:v>-9227609.8042399995</c:v>
                </c:pt>
                <c:pt idx="61537">
                  <c:v>-9240511.4511379991</c:v>
                </c:pt>
                <c:pt idx="61538">
                  <c:v>-9253396.8530410025</c:v>
                </c:pt>
                <c:pt idx="61539">
                  <c:v>-9266265.9437019993</c:v>
                </c:pt>
                <c:pt idx="61540">
                  <c:v>-9279118.6566160005</c:v>
                </c:pt>
                <c:pt idx="61541">
                  <c:v>-9291954.9250179995</c:v>
                </c:pt>
                <c:pt idx="61542">
                  <c:v>-9304774.6818860006</c:v>
                </c:pt>
                <c:pt idx="61543">
                  <c:v>-9317577.8599369992</c:v>
                </c:pt>
                <c:pt idx="61544">
                  <c:v>-9330364.3916239999</c:v>
                </c:pt>
                <c:pt idx="61545">
                  <c:v>-9343134.2091389988</c:v>
                </c:pt>
                <c:pt idx="61546">
                  <c:v>-9355887.2444109973</c:v>
                </c:pt>
                <c:pt idx="61547">
                  <c:v>-9368623.429101998</c:v>
                </c:pt>
                <c:pt idx="61548">
                  <c:v>-9381342.6946060006</c:v>
                </c:pt>
                <c:pt idx="61549">
                  <c:v>-9394044.9720530026</c:v>
                </c:pt>
                <c:pt idx="61550">
                  <c:v>-9406730.1923009977</c:v>
                </c:pt>
                <c:pt idx="61551">
                  <c:v>-9419398.2859400008</c:v>
                </c:pt>
                <c:pt idx="61552">
                  <c:v>-9432049.183286</c:v>
                </c:pt>
                <c:pt idx="61553">
                  <c:v>-9444682.8143850006</c:v>
                </c:pt>
                <c:pt idx="61554">
                  <c:v>-9457299.1090089977</c:v>
                </c:pt>
                <c:pt idx="61555">
                  <c:v>-9469897.9966519997</c:v>
                </c:pt>
                <c:pt idx="61556">
                  <c:v>-9482479.4065349959</c:v>
                </c:pt>
                <c:pt idx="61557">
                  <c:v>-9495043.2675999962</c:v>
                </c:pt>
                <c:pt idx="61558">
                  <c:v>-9507589.5085099973</c:v>
                </c:pt>
                <c:pt idx="61559">
                  <c:v>-9520118.0576479994</c:v>
                </c:pt>
                <c:pt idx="61560">
                  <c:v>-9532628.8431150001</c:v>
                </c:pt>
                <c:pt idx="61561">
                  <c:v>-9545121.7927310001</c:v>
                </c:pt>
                <c:pt idx="61562">
                  <c:v>-9557596.8340300005</c:v>
                </c:pt>
                <c:pt idx="61563">
                  <c:v>-9570053.8942610007</c:v>
                </c:pt>
                <c:pt idx="61564">
                  <c:v>-9582492.9003890008</c:v>
                </c:pt>
                <c:pt idx="61565">
                  <c:v>-9594913.7790859975</c:v>
                </c:pt>
                <c:pt idx="61566">
                  <c:v>-9607316.4567409996</c:v>
                </c:pt>
                <c:pt idx="61567">
                  <c:v>-9619700.8594460003</c:v>
                </c:pt>
                <c:pt idx="61568">
                  <c:v>-9632066.9130070005</c:v>
                </c:pt>
                <c:pt idx="61569">
                  <c:v>-9644414.5429309979</c:v>
                </c:pt>
                <c:pt idx="61570">
                  <c:v>-9656743.6744359974</c:v>
                </c:pt>
                <c:pt idx="61571">
                  <c:v>-9669054.2324389983</c:v>
                </c:pt>
                <c:pt idx="61572">
                  <c:v>-9681346.1415639967</c:v>
                </c:pt>
                <c:pt idx="61573">
                  <c:v>-9693619.3261319976</c:v>
                </c:pt>
                <c:pt idx="61574">
                  <c:v>-9705873.7101679984</c:v>
                </c:pt>
                <c:pt idx="61575">
                  <c:v>-9718109.217392996</c:v>
                </c:pt>
                <c:pt idx="61576">
                  <c:v>-9730325.7712249961</c:v>
                </c:pt>
                <c:pt idx="61577">
                  <c:v>-9742523.2947790008</c:v>
                </c:pt>
                <c:pt idx="61578">
                  <c:v>-9754701.7108639982</c:v>
                </c:pt>
                <c:pt idx="61579">
                  <c:v>-9766860.9419810008</c:v>
                </c:pt>
                <c:pt idx="61580">
                  <c:v>-9779000.9103229977</c:v>
                </c:pt>
                <c:pt idx="61581">
                  <c:v>-9791121.5377730001</c:v>
                </c:pt>
                <c:pt idx="61582">
                  <c:v>-9803222.7459030002</c:v>
                </c:pt>
                <c:pt idx="61583">
                  <c:v>-9815304.4559710026</c:v>
                </c:pt>
                <c:pt idx="61584">
                  <c:v>-9827366.5889219977</c:v>
                </c:pt>
                <c:pt idx="61585">
                  <c:v>-9839409.0653840005</c:v>
                </c:pt>
                <c:pt idx="61586">
                  <c:v>-9851431.8056690022</c:v>
                </c:pt>
                <c:pt idx="61587">
                  <c:v>-9863434.7297679987</c:v>
                </c:pt>
                <c:pt idx="61588">
                  <c:v>-9875417.757354999</c:v>
                </c:pt>
                <c:pt idx="61589">
                  <c:v>-9887380.8077789992</c:v>
                </c:pt>
                <c:pt idx="61590">
                  <c:v>-9899323.8000670001</c:v>
                </c:pt>
                <c:pt idx="61591">
                  <c:v>-9911246.6529229991</c:v>
                </c:pt>
                <c:pt idx="61592">
                  <c:v>-9923149.2847220004</c:v>
                </c:pt>
                <c:pt idx="61593">
                  <c:v>-9935031.6135120001</c:v>
                </c:pt>
                <c:pt idx="61594">
                  <c:v>-9946893.5570110008</c:v>
                </c:pt>
                <c:pt idx="61595">
                  <c:v>-9958735.0326090008</c:v>
                </c:pt>
                <c:pt idx="61596">
                  <c:v>-9970555.9573599994</c:v>
                </c:pt>
                <c:pt idx="61597">
                  <c:v>-9982356.2479849961</c:v>
                </c:pt>
                <c:pt idx="61598">
                  <c:v>-9994135.8208709992</c:v>
                </c:pt>
                <c:pt idx="61599">
                  <c:v>-10005894.592065001</c:v>
                </c:pt>
                <c:pt idx="61600">
                  <c:v>-10017632.477277</c:v>
                </c:pt>
                <c:pt idx="61601">
                  <c:v>-10029349.391876999</c:v>
                </c:pt>
                <c:pt idx="61602">
                  <c:v>-10041045.25089</c:v>
                </c:pt>
                <c:pt idx="61603">
                  <c:v>-10052719.969001999</c:v>
                </c:pt>
                <c:pt idx="61604">
                  <c:v>-10064373.460550003</c:v>
                </c:pt>
                <c:pt idx="61605">
                  <c:v>-10076005.639524996</c:v>
                </c:pt>
                <c:pt idx="61606">
                  <c:v>-10087616.419570001</c:v>
                </c:pt>
                <c:pt idx="61607">
                  <c:v>-10099205.713977</c:v>
                </c:pt>
                <c:pt idx="61608">
                  <c:v>-10110773.435687002</c:v>
                </c:pt>
                <c:pt idx="61609">
                  <c:v>-10122319.497287</c:v>
                </c:pt>
                <c:pt idx="61610">
                  <c:v>-10133843.811008003</c:v>
                </c:pt>
                <c:pt idx="61611">
                  <c:v>-10145346.288724998</c:v>
                </c:pt>
                <c:pt idx="61612">
                  <c:v>-10156826.841955002</c:v>
                </c:pt>
                <c:pt idx="61613">
                  <c:v>-10168285.381853001</c:v>
                </c:pt>
                <c:pt idx="61614">
                  <c:v>-10179721.819212003</c:v>
                </c:pt>
                <c:pt idx="61615">
                  <c:v>-10191136.064462002</c:v>
                </c:pt>
                <c:pt idx="61616">
                  <c:v>-10202528.027667997</c:v>
                </c:pt>
                <c:pt idx="61617">
                  <c:v>-10213897.618525999</c:v>
                </c:pt>
                <c:pt idx="61618">
                  <c:v>-10225244.746363996</c:v>
                </c:pt>
                <c:pt idx="61619">
                  <c:v>-10236569.320139</c:v>
                </c:pt>
                <c:pt idx="61620">
                  <c:v>-10247871.248434996</c:v>
                </c:pt>
                <c:pt idx="61621">
                  <c:v>-10259150.439462001</c:v>
                </c:pt>
                <c:pt idx="61622">
                  <c:v>-10270406.801054003</c:v>
                </c:pt>
                <c:pt idx="61623">
                  <c:v>-10281640.240664998</c:v>
                </c:pt>
                <c:pt idx="61624">
                  <c:v>-10292850.665371003</c:v>
                </c:pt>
                <c:pt idx="61625">
                  <c:v>-10304037.981868003</c:v>
                </c:pt>
                <c:pt idx="61626">
                  <c:v>-10315202.096462999</c:v>
                </c:pt>
                <c:pt idx="61627">
                  <c:v>-10326342.915084003</c:v>
                </c:pt>
                <c:pt idx="61628">
                  <c:v>-10337460.343265997</c:v>
                </c:pt>
                <c:pt idx="61629">
                  <c:v>-10348554.286158998</c:v>
                </c:pt>
                <c:pt idx="61630">
                  <c:v>-10359624.648519997</c:v>
                </c:pt>
                <c:pt idx="61631">
                  <c:v>-10370671.334714001</c:v>
                </c:pt>
                <c:pt idx="61632">
                  <c:v>-10381694.248710001</c:v>
                </c:pt>
                <c:pt idx="61633">
                  <c:v>-10392693.294081002</c:v>
                </c:pt>
                <c:pt idx="61634">
                  <c:v>-10403668.374001002</c:v>
                </c:pt>
                <c:pt idx="61635">
                  <c:v>-10414619.391244</c:v>
                </c:pt>
                <c:pt idx="61636">
                  <c:v>-10425546.248179998</c:v>
                </c:pt>
                <c:pt idx="61637">
                  <c:v>-10436448.846777</c:v>
                </c:pt>
                <c:pt idx="61638">
                  <c:v>-10447327.088593001</c:v>
                </c:pt>
                <c:pt idx="61639">
                  <c:v>-10458180.874781001</c:v>
                </c:pt>
                <c:pt idx="61640">
                  <c:v>-10469010.106081</c:v>
                </c:pt>
                <c:pt idx="61641">
                  <c:v>-10479814.682821</c:v>
                </c:pt>
                <c:pt idx="61642">
                  <c:v>-10490594.504915003</c:v>
                </c:pt>
                <c:pt idx="61643">
                  <c:v>-10501349.471860003</c:v>
                </c:pt>
                <c:pt idx="61644">
                  <c:v>-10512079.482736003</c:v>
                </c:pt>
                <c:pt idx="61645">
                  <c:v>-10522784.436198998</c:v>
                </c:pt>
                <c:pt idx="61646">
                  <c:v>-10533464.230484998</c:v>
                </c:pt>
                <c:pt idx="61647">
                  <c:v>-10544118.763404001</c:v>
                </c:pt>
                <c:pt idx="61648">
                  <c:v>-10554747.93234</c:v>
                </c:pt>
                <c:pt idx="61649">
                  <c:v>-10565351.634248</c:v>
                </c:pt>
                <c:pt idx="61650">
                  <c:v>-10575929.765650002</c:v>
                </c:pt>
                <c:pt idx="61651">
                  <c:v>-10586482.222635997</c:v>
                </c:pt>
                <c:pt idx="61652">
                  <c:v>-10597008.900862003</c:v>
                </c:pt>
                <c:pt idx="61653">
                  <c:v>-10607509.695544001</c:v>
                </c:pt>
                <c:pt idx="61654">
                  <c:v>-10617984.501460997</c:v>
                </c:pt>
                <c:pt idx="61655">
                  <c:v>-10628433.212946</c:v>
                </c:pt>
                <c:pt idx="61656">
                  <c:v>-10638855.723893</c:v>
                </c:pt>
                <c:pt idx="61657">
                  <c:v>-10649251.927746</c:v>
                </c:pt>
                <c:pt idx="61658">
                  <c:v>-10659621.717501998</c:v>
                </c:pt>
                <c:pt idx="61659">
                  <c:v>-10669964.985707002</c:v>
                </c:pt>
                <c:pt idx="61660">
                  <c:v>-10680281.624453999</c:v>
                </c:pt>
                <c:pt idx="61661">
                  <c:v>-10690571.525381003</c:v>
                </c:pt>
                <c:pt idx="61662">
                  <c:v>-10700834.579668</c:v>
                </c:pt>
                <c:pt idx="61663">
                  <c:v>-10711070.678036001</c:v>
                </c:pt>
                <c:pt idx="61664">
                  <c:v>-10721279.710743999</c:v>
                </c:pt>
                <c:pt idx="61665">
                  <c:v>-10731461.567585997</c:v>
                </c:pt>
                <c:pt idx="61666">
                  <c:v>-10741616.137889</c:v>
                </c:pt>
                <c:pt idx="61667">
                  <c:v>-10751743.310512999</c:v>
                </c:pt>
                <c:pt idx="61668">
                  <c:v>-10761842.973844001</c:v>
                </c:pt>
                <c:pt idx="61669">
                  <c:v>-10771915.015795</c:v>
                </c:pt>
                <c:pt idx="61670">
                  <c:v>-10781959.323805002</c:v>
                </c:pt>
                <c:pt idx="61671">
                  <c:v>-10791975.784832999</c:v>
                </c:pt>
                <c:pt idx="61672">
                  <c:v>-10801964.285356</c:v>
                </c:pt>
                <c:pt idx="61673">
                  <c:v>-10811924.711368999</c:v>
                </c:pt>
                <c:pt idx="61674">
                  <c:v>-10821856.948383</c:v>
                </c:pt>
                <c:pt idx="61675">
                  <c:v>-10831760.881416</c:v>
                </c:pt>
                <c:pt idx="61676">
                  <c:v>-10841636.395001002</c:v>
                </c:pt>
                <c:pt idx="61677">
                  <c:v>-10851483.373174002</c:v>
                </c:pt>
                <c:pt idx="61678">
                  <c:v>-10861301.699476998</c:v>
                </c:pt>
                <c:pt idx="61679">
                  <c:v>-10871091.256953999</c:v>
                </c:pt>
                <c:pt idx="61680">
                  <c:v>-10880851.928146997</c:v>
                </c:pt>
                <c:pt idx="61681">
                  <c:v>-10890583.595098</c:v>
                </c:pt>
                <c:pt idx="61682">
                  <c:v>-10900286.139338998</c:v>
                </c:pt>
                <c:pt idx="61683">
                  <c:v>-10909959.441897998</c:v>
                </c:pt>
                <c:pt idx="61684">
                  <c:v>-10919603.383289002</c:v>
                </c:pt>
                <c:pt idx="61685">
                  <c:v>-10929217.843514998</c:v>
                </c:pt>
                <c:pt idx="61686">
                  <c:v>-10938802.702060997</c:v>
                </c:pt>
                <c:pt idx="61687">
                  <c:v>-10948357.837893998</c:v>
                </c:pt>
                <c:pt idx="61688">
                  <c:v>-10957883.129460998</c:v>
                </c:pt>
                <c:pt idx="61689">
                  <c:v>-10967378.454684002</c:v>
                </c:pt>
                <c:pt idx="61690">
                  <c:v>-10976843.690958999</c:v>
                </c:pt>
                <c:pt idx="61691">
                  <c:v>-10986278.715151003</c:v>
                </c:pt>
                <c:pt idx="61692">
                  <c:v>-10995683.403596001</c:v>
                </c:pt>
                <c:pt idx="61693">
                  <c:v>-11005057.632092001</c:v>
                </c:pt>
                <c:pt idx="61694">
                  <c:v>-11014401.275903001</c:v>
                </c:pt>
                <c:pt idx="61695">
                  <c:v>-11023714.20975</c:v>
                </c:pt>
                <c:pt idx="61696">
                  <c:v>-11032996.307814</c:v>
                </c:pt>
                <c:pt idx="61697">
                  <c:v>-11042247.443727</c:v>
                </c:pt>
                <c:pt idx="61698">
                  <c:v>-11051467.490573999</c:v>
                </c:pt>
                <c:pt idx="61699">
                  <c:v>-11060656.32089</c:v>
                </c:pt>
                <c:pt idx="61700">
                  <c:v>-11069813.806655003</c:v>
                </c:pt>
                <c:pt idx="61701">
                  <c:v>-11078939.819290997</c:v>
                </c:pt>
                <c:pt idx="61702">
                  <c:v>-11088034.229661001</c:v>
                </c:pt>
                <c:pt idx="61703">
                  <c:v>-11097096.908066001</c:v>
                </c:pt>
                <c:pt idx="61704">
                  <c:v>-11106127.724241</c:v>
                </c:pt>
                <c:pt idx="61705">
                  <c:v>-11115126.547351001</c:v>
                </c:pt>
                <c:pt idx="61706">
                  <c:v>-11124093.245991001</c:v>
                </c:pt>
                <c:pt idx="61707">
                  <c:v>-11133027.688182</c:v>
                </c:pt>
                <c:pt idx="61708">
                  <c:v>-11141929.741367996</c:v>
                </c:pt>
                <c:pt idx="61709">
                  <c:v>-11150799.27241</c:v>
                </c:pt>
                <c:pt idx="61710">
                  <c:v>-11159636.147587998</c:v>
                </c:pt>
                <c:pt idx="61711">
                  <c:v>-11168440.232595999</c:v>
                </c:pt>
                <c:pt idx="61712">
                  <c:v>-11177211.392537</c:v>
                </c:pt>
                <c:pt idx="61713">
                  <c:v>-11185949.491923003</c:v>
                </c:pt>
                <c:pt idx="61714">
                  <c:v>-11194654.394669002</c:v>
                </c:pt>
                <c:pt idx="61715">
                  <c:v>-11203325.964091999</c:v>
                </c:pt>
                <c:pt idx="61716">
                  <c:v>-11211964.062909001</c:v>
                </c:pt>
                <c:pt idx="61717">
                  <c:v>-11220568.553229</c:v>
                </c:pt>
                <c:pt idx="61718">
                  <c:v>-11229139.296555998</c:v>
                </c:pt>
                <c:pt idx="61719">
                  <c:v>-11237676.153782004</c:v>
                </c:pt>
                <c:pt idx="61720">
                  <c:v>-11246178.985183004</c:v>
                </c:pt>
                <c:pt idx="61721">
                  <c:v>-11254647.650420001</c:v>
                </c:pt>
                <c:pt idx="61722">
                  <c:v>-11263082.008532001</c:v>
                </c:pt>
                <c:pt idx="61723">
                  <c:v>-11271481.917933999</c:v>
                </c:pt>
                <c:pt idx="61724">
                  <c:v>-11279847.236412998</c:v>
                </c:pt>
                <c:pt idx="61725">
                  <c:v>-11288177.821128</c:v>
                </c:pt>
                <c:pt idx="61726">
                  <c:v>-11296473.528602</c:v>
                </c:pt>
                <c:pt idx="61727">
                  <c:v>-11304734.214722</c:v>
                </c:pt>
                <c:pt idx="61728">
                  <c:v>-11312959.734734001</c:v>
                </c:pt>
                <c:pt idx="61729">
                  <c:v>-11321149.94324</c:v>
                </c:pt>
                <c:pt idx="61730">
                  <c:v>-11329304.694194999</c:v>
                </c:pt>
                <c:pt idx="61731">
                  <c:v>-11337423.840905</c:v>
                </c:pt>
                <c:pt idx="61732">
                  <c:v>-11345507.236018999</c:v>
                </c:pt>
                <c:pt idx="61733">
                  <c:v>-11353554.731530998</c:v>
                </c:pt>
                <c:pt idx="61734">
                  <c:v>-11361566.178773003</c:v>
                </c:pt>
                <c:pt idx="61735">
                  <c:v>-11369541.428413998</c:v>
                </c:pt>
                <c:pt idx="61736">
                  <c:v>-11377480.330453999</c:v>
                </c:pt>
                <c:pt idx="61737">
                  <c:v>-11385382.734220998</c:v>
                </c:pt>
                <c:pt idx="61738">
                  <c:v>-11393248.488368997</c:v>
                </c:pt>
                <c:pt idx="61739">
                  <c:v>-11401077.440873999</c:v>
                </c:pt>
                <c:pt idx="61740">
                  <c:v>-11408869.439029001</c:v>
                </c:pt>
                <c:pt idx="61741">
                  <c:v>-11416624.329443</c:v>
                </c:pt>
                <c:pt idx="61742">
                  <c:v>-11424341.958033999</c:v>
                </c:pt>
                <c:pt idx="61743">
                  <c:v>-11432022.170027001</c:v>
                </c:pt>
                <c:pt idx="61744">
                  <c:v>-11439664.809951002</c:v>
                </c:pt>
                <c:pt idx="61745">
                  <c:v>-11447269.721635997</c:v>
                </c:pt>
                <c:pt idx="61746">
                  <c:v>-11454836.748205999</c:v>
                </c:pt>
                <c:pt idx="61747">
                  <c:v>-11462365.732078997</c:v>
                </c:pt>
                <c:pt idx="61748">
                  <c:v>-11469856.514961002</c:v>
                </c:pt>
                <c:pt idx="61749">
                  <c:v>-11477308.937841</c:v>
                </c:pt>
                <c:pt idx="61750">
                  <c:v>-11484722.840992</c:v>
                </c:pt>
                <c:pt idx="61751">
                  <c:v>-11492098.063961999</c:v>
                </c:pt>
                <c:pt idx="61752">
                  <c:v>-11499434.445573</c:v>
                </c:pt>
                <c:pt idx="61753">
                  <c:v>-11506731.823917001</c:v>
                </c:pt>
                <c:pt idx="61754">
                  <c:v>-11513990.036351001</c:v>
                </c:pt>
                <c:pt idx="61755">
                  <c:v>-11521208.919492997</c:v>
                </c:pt>
                <c:pt idx="61756">
                  <c:v>-11528388.309219999</c:v>
                </c:pt>
                <c:pt idx="61757">
                  <c:v>-11535528.040663</c:v>
                </c:pt>
                <c:pt idx="61758">
                  <c:v>-11542627.948199999</c:v>
                </c:pt>
                <c:pt idx="61759">
                  <c:v>-11549687.865459004</c:v>
                </c:pt>
                <c:pt idx="61760">
                  <c:v>-11556707.625305997</c:v>
                </c:pt>
                <c:pt idx="61761">
                  <c:v>-11563687.059846003</c:v>
                </c:pt>
                <c:pt idx="61762">
                  <c:v>-11570626.000419999</c:v>
                </c:pt>
                <c:pt idx="61763">
                  <c:v>-11577524.277593996</c:v>
                </c:pt>
                <c:pt idx="61764">
                  <c:v>-11584381.721163001</c:v>
                </c:pt>
                <c:pt idx="61765">
                  <c:v>-11591198.160142003</c:v>
                </c:pt>
                <c:pt idx="61766">
                  <c:v>-11597973.422762999</c:v>
                </c:pt>
                <c:pt idx="61767">
                  <c:v>-11604707.336469999</c:v>
                </c:pt>
                <c:pt idx="61768">
                  <c:v>-11611399.727918997</c:v>
                </c:pt>
                <c:pt idx="61769">
                  <c:v>-11618050.422966</c:v>
                </c:pt>
                <c:pt idx="61770">
                  <c:v>-11624659.246670999</c:v>
                </c:pt>
                <c:pt idx="61771">
                  <c:v>-11631226.023286</c:v>
                </c:pt>
                <c:pt idx="61772">
                  <c:v>-11637750.576258</c:v>
                </c:pt>
                <c:pt idx="61773">
                  <c:v>-11644232.728219999</c:v>
                </c:pt>
                <c:pt idx="61774">
                  <c:v>-11650672.300988002</c:v>
                </c:pt>
                <c:pt idx="61775">
                  <c:v>-11657069.115553999</c:v>
                </c:pt>
                <c:pt idx="61776">
                  <c:v>-11663422.992087999</c:v>
                </c:pt>
                <c:pt idx="61777">
                  <c:v>-11669733.749926995</c:v>
                </c:pt>
                <c:pt idx="61778">
                  <c:v>-11676001.207573999</c:v>
                </c:pt>
                <c:pt idx="61779">
                  <c:v>-11682225.182692003</c:v>
                </c:pt>
                <c:pt idx="61780">
                  <c:v>-11688405.492099</c:v>
                </c:pt>
                <c:pt idx="61781">
                  <c:v>-11694541.951768002</c:v>
                </c:pt>
                <c:pt idx="61782">
                  <c:v>-11700634.376815002</c:v>
                </c:pt>
                <c:pt idx="61783">
                  <c:v>-11706682.581501</c:v>
                </c:pt>
                <c:pt idx="61784">
                  <c:v>-11712686.379222</c:v>
                </c:pt>
                <c:pt idx="61785">
                  <c:v>-11718645.582511</c:v>
                </c:pt>
                <c:pt idx="61786">
                  <c:v>-11724560.003024001</c:v>
                </c:pt>
                <c:pt idx="61787">
                  <c:v>-11730429.451546</c:v>
                </c:pt>
                <c:pt idx="61788">
                  <c:v>-11736253.737977998</c:v>
                </c:pt>
                <c:pt idx="61789">
                  <c:v>-11742032.671333998</c:v>
                </c:pt>
                <c:pt idx="61790">
                  <c:v>-11747766.059738999</c:v>
                </c:pt>
                <c:pt idx="61791">
                  <c:v>-11753453.710423997</c:v>
                </c:pt>
                <c:pt idx="61792">
                  <c:v>-11759095.429716</c:v>
                </c:pt>
                <c:pt idx="61793">
                  <c:v>-11764691.023039</c:v>
                </c:pt>
                <c:pt idx="61794">
                  <c:v>-11770240.294906</c:v>
                </c:pt>
                <c:pt idx="61795">
                  <c:v>-11775743.048916001</c:v>
                </c:pt>
                <c:pt idx="61796">
                  <c:v>-11781199.087746</c:v>
                </c:pt>
                <c:pt idx="61797">
                  <c:v>-11786608.213151</c:v>
                </c:pt>
                <c:pt idx="61798">
                  <c:v>-11791970.225950999</c:v>
                </c:pt>
                <c:pt idx="61799">
                  <c:v>-11797284.926035998</c:v>
                </c:pt>
                <c:pt idx="61800">
                  <c:v>-11802552.112353003</c:v>
                </c:pt>
                <c:pt idx="61801">
                  <c:v>-11807771.582904</c:v>
                </c:pt>
                <c:pt idx="61802">
                  <c:v>-11812943.134740002</c:v>
                </c:pt>
                <c:pt idx="61803">
                  <c:v>-11818066.563959004</c:v>
                </c:pt>
                <c:pt idx="61804">
                  <c:v>-11823141.665694</c:v>
                </c:pt>
                <c:pt idx="61805">
                  <c:v>-11828168.234114001</c:v>
                </c:pt>
                <c:pt idx="61806">
                  <c:v>-11833146.062418999</c:v>
                </c:pt>
                <c:pt idx="61807">
                  <c:v>-11838074.942828</c:v>
                </c:pt>
                <c:pt idx="61808">
                  <c:v>-11842954.666580997</c:v>
                </c:pt>
                <c:pt idx="61809">
                  <c:v>-11847785.02393</c:v>
                </c:pt>
                <c:pt idx="61810">
                  <c:v>-11852565.804134</c:v>
                </c:pt>
                <c:pt idx="61811">
                  <c:v>-11857296.795453999</c:v>
                </c:pt>
                <c:pt idx="61812">
                  <c:v>-11861977.785147</c:v>
                </c:pt>
                <c:pt idx="61813">
                  <c:v>-11866608.559463</c:v>
                </c:pt>
                <c:pt idx="61814">
                  <c:v>-11871188.903635003</c:v>
                </c:pt>
                <c:pt idx="61815">
                  <c:v>-11875718.601878</c:v>
                </c:pt>
                <c:pt idx="61816">
                  <c:v>-11880197.437379997</c:v>
                </c:pt>
                <c:pt idx="61817">
                  <c:v>-11884625.192299001</c:v>
                </c:pt>
                <c:pt idx="61818">
                  <c:v>-11889001.647753999</c:v>
                </c:pt>
                <c:pt idx="61819">
                  <c:v>-11893326.583826</c:v>
                </c:pt>
                <c:pt idx="61820">
                  <c:v>-11897599.779542997</c:v>
                </c:pt>
                <c:pt idx="61821">
                  <c:v>-11901821.012881001</c:v>
                </c:pt>
                <c:pt idx="61822">
                  <c:v>-11905990.060758002</c:v>
                </c:pt>
                <c:pt idx="61823">
                  <c:v>-11910106.699024998</c:v>
                </c:pt>
                <c:pt idx="61824">
                  <c:v>-11914170.702462001</c:v>
                </c:pt>
                <c:pt idx="61825">
                  <c:v>-11918181.844772002</c:v>
                </c:pt>
                <c:pt idx="61826">
                  <c:v>-11922139.898574999</c:v>
                </c:pt>
                <c:pt idx="61827">
                  <c:v>-11926044.635403</c:v>
                </c:pt>
                <c:pt idx="61828">
                  <c:v>-11929895.825692002</c:v>
                </c:pt>
                <c:pt idx="61829">
                  <c:v>-11933693.238778997</c:v>
                </c:pt>
                <c:pt idx="61830">
                  <c:v>-11937436.642893</c:v>
                </c:pt>
                <c:pt idx="61831">
                  <c:v>-11941125.805150002</c:v>
                </c:pt>
                <c:pt idx="61832">
                  <c:v>-11944760.491548</c:v>
                </c:pt>
                <c:pt idx="61833">
                  <c:v>-11948340.466961</c:v>
                </c:pt>
                <c:pt idx="61834">
                  <c:v>-11951865.495130002</c:v>
                </c:pt>
                <c:pt idx="61835">
                  <c:v>-11955335.338659002</c:v>
                </c:pt>
                <c:pt idx="61836">
                  <c:v>-11958749.75901</c:v>
                </c:pt>
                <c:pt idx="61837">
                  <c:v>-11962108.516494999</c:v>
                </c:pt>
                <c:pt idx="61838">
                  <c:v>-11965411.370269002</c:v>
                </c:pt>
                <c:pt idx="61839">
                  <c:v>-11968658.078325998</c:v>
                </c:pt>
                <c:pt idx="61840">
                  <c:v>-11971848.397489998</c:v>
                </c:pt>
                <c:pt idx="61841">
                  <c:v>-11974982.083412999</c:v>
                </c:pt>
                <c:pt idx="61842">
                  <c:v>-11978058.890563</c:v>
                </c:pt>
                <c:pt idx="61843">
                  <c:v>-11981078.57222</c:v>
                </c:pt>
                <c:pt idx="61844">
                  <c:v>-11984040.880473003</c:v>
                </c:pt>
                <c:pt idx="61845">
                  <c:v>-11986945.566207998</c:v>
                </c:pt>
                <c:pt idx="61846">
                  <c:v>-11989792.379102999</c:v>
                </c:pt>
                <c:pt idx="61847">
                  <c:v>-11992581.067624997</c:v>
                </c:pt>
                <c:pt idx="61848">
                  <c:v>-11995311.379017999</c:v>
                </c:pt>
                <c:pt idx="61849">
                  <c:v>-11997983.0593</c:v>
                </c:pt>
                <c:pt idx="61850">
                  <c:v>-12000595.853257002</c:v>
                </c:pt>
                <c:pt idx="61851">
                  <c:v>-12003149.504432</c:v>
                </c:pt>
                <c:pt idx="61852">
                  <c:v>-12005643.755122</c:v>
                </c:pt>
                <c:pt idx="61853">
                  <c:v>-12008078.346371001</c:v>
                </c:pt>
                <c:pt idx="61854">
                  <c:v>-12010453.017961998</c:v>
                </c:pt>
                <c:pt idx="61855">
                  <c:v>-12012767.508408997</c:v>
                </c:pt>
                <c:pt idx="61856">
                  <c:v>-12015021.554955002</c:v>
                </c:pt>
                <c:pt idx="61857">
                  <c:v>-12017214.893559001</c:v>
                </c:pt>
                <c:pt idx="61858">
                  <c:v>-12019347.258892</c:v>
                </c:pt>
                <c:pt idx="61859">
                  <c:v>-12021418.384330999</c:v>
                </c:pt>
                <c:pt idx="61860">
                  <c:v>-12023428.001951002</c:v>
                </c:pt>
                <c:pt idx="61861">
                  <c:v>-12025375.842518</c:v>
                </c:pt>
                <c:pt idx="61862">
                  <c:v>-12027261.63548</c:v>
                </c:pt>
                <c:pt idx="61863">
                  <c:v>-12029085.108963998</c:v>
                </c:pt>
                <c:pt idx="61864">
                  <c:v>-12030845.989765</c:v>
                </c:pt>
                <c:pt idx="61865">
                  <c:v>-12032544.003342003</c:v>
                </c:pt>
                <c:pt idx="61866">
                  <c:v>-12034178.873808002</c:v>
                </c:pt>
                <c:pt idx="61867">
                  <c:v>-12035750.323923999</c:v>
                </c:pt>
                <c:pt idx="61868">
                  <c:v>-12037258.075094</c:v>
                </c:pt>
                <c:pt idx="61869">
                  <c:v>-12038701.847351</c:v>
                </c:pt>
                <c:pt idx="61870">
                  <c:v>-12040081.359359002</c:v>
                </c:pt>
                <c:pt idx="61871">
                  <c:v>-12041396.328396998</c:v>
                </c:pt>
                <c:pt idx="61872">
                  <c:v>-12042646.470358999</c:v>
                </c:pt>
                <c:pt idx="61873">
                  <c:v>-12043831.499739002</c:v>
                </c:pt>
                <c:pt idx="61874">
                  <c:v>-12044951.129631</c:v>
                </c:pt>
                <c:pt idx="61875">
                  <c:v>-12046005.071715999</c:v>
                </c:pt>
                <c:pt idx="61876">
                  <c:v>-12046993.036258001</c:v>
                </c:pt>
                <c:pt idx="61877">
                  <c:v>-12047914.732092001</c:v>
                </c:pt>
                <c:pt idx="61878">
                  <c:v>-12048769.866624</c:v>
                </c:pt>
                <c:pt idx="61879">
                  <c:v>-12049558.145814</c:v>
                </c:pt>
                <c:pt idx="61880">
                  <c:v>-12050279.274177</c:v>
                </c:pt>
                <c:pt idx="61881">
                  <c:v>-12050932.954768002</c:v>
                </c:pt>
                <c:pt idx="61882">
                  <c:v>-12051518.889180999</c:v>
                </c:pt>
                <c:pt idx="61883">
                  <c:v>-12052036.777536996</c:v>
                </c:pt>
                <c:pt idx="61884">
                  <c:v>-12052486.318475001</c:v>
                </c:pt>
                <c:pt idx="61885">
                  <c:v>-12052867.209148997</c:v>
                </c:pt>
                <c:pt idx="61886">
                  <c:v>-12053179.145215997</c:v>
                </c:pt>
                <c:pt idx="61887">
                  <c:v>-12053421.820831003</c:v>
                </c:pt>
                <c:pt idx="61888">
                  <c:v>-12053594.928638</c:v>
                </c:pt>
                <c:pt idx="61889">
                  <c:v>-12053698.15976</c:v>
                </c:pt>
                <c:pt idx="61890">
                  <c:v>-12053731.203795001</c:v>
                </c:pt>
                <c:pt idx="61891">
                  <c:v>-12053693.748803997</c:v>
                </c:pt>
                <c:pt idx="61892">
                  <c:v>-12053585.481307</c:v>
                </c:pt>
                <c:pt idx="61893">
                  <c:v>-12053406.086270997</c:v>
                </c:pt>
                <c:pt idx="61894">
                  <c:v>-12053155.247105999</c:v>
                </c:pt>
                <c:pt idx="61895">
                  <c:v>-12052832.645654</c:v>
                </c:pt>
                <c:pt idx="61896">
                  <c:v>-12052437.962180002</c:v>
                </c:pt>
                <c:pt idx="61897">
                  <c:v>-12051970.875367003</c:v>
                </c:pt>
                <c:pt idx="61898">
                  <c:v>-12051431.062307</c:v>
                </c:pt>
                <c:pt idx="61899">
                  <c:v>-12050818.198489998</c:v>
                </c:pt>
                <c:pt idx="61900">
                  <c:v>-12050131.957800999</c:v>
                </c:pt>
                <c:pt idx="61901">
                  <c:v>-12049372.012506001</c:v>
                </c:pt>
                <c:pt idx="61902">
                  <c:v>-12048538.033248</c:v>
                </c:pt>
                <c:pt idx="61903">
                  <c:v>-12047629.689034998</c:v>
                </c:pt>
                <c:pt idx="61904">
                  <c:v>-12046646.647235999</c:v>
                </c:pt>
                <c:pt idx="61905">
                  <c:v>-12045588.57357</c:v>
                </c:pt>
                <c:pt idx="61906">
                  <c:v>-12044455.132096998</c:v>
                </c:pt>
                <c:pt idx="61907">
                  <c:v>-12043245.985212002</c:v>
                </c:pt>
                <c:pt idx="61908">
                  <c:v>-12041960.793633999</c:v>
                </c:pt>
                <c:pt idx="61909">
                  <c:v>-12040599.216399996</c:v>
                </c:pt>
                <c:pt idx="61910">
                  <c:v>-12039160.910855003</c:v>
                </c:pt>
                <c:pt idx="61911">
                  <c:v>-12037645.532644</c:v>
                </c:pt>
                <c:pt idx="61912">
                  <c:v>-12036052.735702002</c:v>
                </c:pt>
                <c:pt idx="61913">
                  <c:v>-12034382.172248</c:v>
                </c:pt>
                <c:pt idx="61914">
                  <c:v>-12032633.492776999</c:v>
                </c:pt>
                <c:pt idx="61915">
                  <c:v>-12030806.346046997</c:v>
                </c:pt>
                <c:pt idx="61916">
                  <c:v>-12028900.379075</c:v>
                </c:pt>
                <c:pt idx="61917">
                  <c:v>-12026915.237125997</c:v>
                </c:pt>
                <c:pt idx="61918">
                  <c:v>-12024850.563705999</c:v>
                </c:pt>
                <c:pt idx="61919">
                  <c:v>-12022706.00055</c:v>
                </c:pt>
                <c:pt idx="61920">
                  <c:v>-12020481.187619003</c:v>
                </c:pt>
                <c:pt idx="61921">
                  <c:v>-12018175.763087003</c:v>
                </c:pt>
                <c:pt idx="61922">
                  <c:v>-12015789.363332001</c:v>
                </c:pt>
                <c:pt idx="61923">
                  <c:v>-12013321.622932</c:v>
                </c:pt>
                <c:pt idx="61924">
                  <c:v>-12010772.174650002</c:v>
                </c:pt>
                <c:pt idx="61925">
                  <c:v>-12008140.649430998</c:v>
                </c:pt>
                <c:pt idx="61926">
                  <c:v>-12005426.676388998</c:v>
                </c:pt>
                <c:pt idx="61927">
                  <c:v>-12002629.882802002</c:v>
                </c:pt>
                <c:pt idx="61928">
                  <c:v>-11999749.894100999</c:v>
                </c:pt>
                <c:pt idx="61929">
                  <c:v>-11996786.333861003</c:v>
                </c:pt>
                <c:pt idx="61930">
                  <c:v>-11993738.823794</c:v>
                </c:pt>
                <c:pt idx="61931">
                  <c:v>-11990606.983736999</c:v>
                </c:pt>
                <c:pt idx="61932">
                  <c:v>-11987390.431650002</c:v>
                </c:pt>
                <c:pt idx="61933">
                  <c:v>-11984088.783598999</c:v>
                </c:pt>
                <c:pt idx="61934">
                  <c:v>-11980701.653754001</c:v>
                </c:pt>
                <c:pt idx="61935">
                  <c:v>-11977228.654374</c:v>
                </c:pt>
                <c:pt idx="61936">
                  <c:v>-11973669.395807002</c:v>
                </c:pt>
                <c:pt idx="61937">
                  <c:v>-11970023.486470997</c:v>
                </c:pt>
                <c:pt idx="61938">
                  <c:v>-11966290.532853002</c:v>
                </c:pt>
                <c:pt idx="61939">
                  <c:v>-11962470.139497995</c:v>
                </c:pt>
                <c:pt idx="61940">
                  <c:v>-11958561.909</c:v>
                </c:pt>
                <c:pt idx="61941">
                  <c:v>-11954565.441991</c:v>
                </c:pt>
                <c:pt idx="61942">
                  <c:v>-11950480.337138001</c:v>
                </c:pt>
                <c:pt idx="61943">
                  <c:v>-11946306.191128001</c:v>
                </c:pt>
                <c:pt idx="61944">
                  <c:v>-11942042.598666998</c:v>
                </c:pt>
                <c:pt idx="61945">
                  <c:v>-11937689.152461</c:v>
                </c:pt>
                <c:pt idx="61946">
                  <c:v>-11933245.443218</c:v>
                </c:pt>
                <c:pt idx="61947">
                  <c:v>-11928711.059632001</c:v>
                </c:pt>
                <c:pt idx="61948">
                  <c:v>-11924085.588377997</c:v>
                </c:pt>
                <c:pt idx="61949">
                  <c:v>-11919368.614103002</c:v>
                </c:pt>
                <c:pt idx="61950">
                  <c:v>-11914559.719415998</c:v>
                </c:pt>
                <c:pt idx="61951">
                  <c:v>-11909658.484883001</c:v>
                </c:pt>
                <c:pt idx="61952">
                  <c:v>-11904664.489012999</c:v>
                </c:pt>
                <c:pt idx="61953">
                  <c:v>-11899577.308254</c:v>
                </c:pt>
                <c:pt idx="61954">
                  <c:v>-11894396.516984997</c:v>
                </c:pt>
                <c:pt idx="61955">
                  <c:v>-11889121.687503997</c:v>
                </c:pt>
                <c:pt idx="61956">
                  <c:v>-11883752.390022</c:v>
                </c:pt>
                <c:pt idx="61957">
                  <c:v>-11878288.192655003</c:v>
                </c:pt>
                <c:pt idx="61958">
                  <c:v>-11872728.661415</c:v>
                </c:pt>
                <c:pt idx="61959">
                  <c:v>-11867073.360203002</c:v>
                </c:pt>
                <c:pt idx="61960">
                  <c:v>-11861321.850796999</c:v>
                </c:pt>
                <c:pt idx="61961">
                  <c:v>-11855473.692852002</c:v>
                </c:pt>
                <c:pt idx="61962">
                  <c:v>-11849528.443879999</c:v>
                </c:pt>
                <c:pt idx="61963">
                  <c:v>-11843485.659256</c:v>
                </c:pt>
                <c:pt idx="61964">
                  <c:v>-11837344.892197</c:v>
                </c:pt>
                <c:pt idx="61965">
                  <c:v>-11831105.693763003</c:v>
                </c:pt>
                <c:pt idx="61966">
                  <c:v>-11824767.612845</c:v>
                </c:pt>
                <c:pt idx="61967">
                  <c:v>-11818330.196159998</c:v>
                </c:pt>
                <c:pt idx="61968">
                  <c:v>-11811792.988242</c:v>
                </c:pt>
                <c:pt idx="61969">
                  <c:v>-11805155.531431001</c:v>
                </c:pt>
                <c:pt idx="61970">
                  <c:v>-11798417.365871001</c:v>
                </c:pt>
                <c:pt idx="61971">
                  <c:v>-11791578.029502001</c:v>
                </c:pt>
                <c:pt idx="61972">
                  <c:v>-11784637.058048002</c:v>
                </c:pt>
                <c:pt idx="61973">
                  <c:v>-11777593.985014003</c:v>
                </c:pt>
                <c:pt idx="61974">
                  <c:v>-11770448.341676002</c:v>
                </c:pt>
                <c:pt idx="61975">
                  <c:v>-11763199.657079</c:v>
                </c:pt>
                <c:pt idx="61976">
                  <c:v>-11755847.458022</c:v>
                </c:pt>
                <c:pt idx="61977">
                  <c:v>-11748391.269057</c:v>
                </c:pt>
                <c:pt idx="61978">
                  <c:v>-11740830.612483</c:v>
                </c:pt>
                <c:pt idx="61979">
                  <c:v>-11733165.008332998</c:v>
                </c:pt>
                <c:pt idx="61980">
                  <c:v>-11725393.974374</c:v>
                </c:pt>
                <c:pt idx="61981">
                  <c:v>-11717517.026096998</c:v>
                </c:pt>
                <c:pt idx="61982">
                  <c:v>-11709533.676712999</c:v>
                </c:pt>
                <c:pt idx="61983">
                  <c:v>-11701443.437140997</c:v>
                </c:pt>
                <c:pt idx="61984">
                  <c:v>-11693245.816012003</c:v>
                </c:pt>
                <c:pt idx="61985">
                  <c:v>-11684940.319653004</c:v>
                </c:pt>
                <c:pt idx="61986">
                  <c:v>-11676526.452086002</c:v>
                </c:pt>
                <c:pt idx="61987">
                  <c:v>-11668003.715023998</c:v>
                </c:pt>
                <c:pt idx="61988">
                  <c:v>-11659371.607859002</c:v>
                </c:pt>
                <c:pt idx="61989">
                  <c:v>-11650629.627665998</c:v>
                </c:pt>
                <c:pt idx="61990">
                  <c:v>-11641777.269185998</c:v>
                </c:pt>
                <c:pt idx="61991">
                  <c:v>-11632814.024834</c:v>
                </c:pt>
                <c:pt idx="61992">
                  <c:v>-11623739.384681001</c:v>
                </c:pt>
                <c:pt idx="61993">
                  <c:v>-11614552.836460998</c:v>
                </c:pt>
                <c:pt idx="61994">
                  <c:v>-11605253.865557002</c:v>
                </c:pt>
                <c:pt idx="61995">
                  <c:v>-11595841.955002004</c:v>
                </c:pt>
                <c:pt idx="61996">
                  <c:v>-11586316.585475</c:v>
                </c:pt>
                <c:pt idx="61997">
                  <c:v>-11576677.235292997</c:v>
                </c:pt>
                <c:pt idx="61998">
                  <c:v>-11566923.380410003</c:v>
                </c:pt>
                <c:pt idx="61999">
                  <c:v>-11557054.494411999</c:v>
                </c:pt>
                <c:pt idx="62000">
                  <c:v>-11547070.048517998</c:v>
                </c:pt>
                <c:pt idx="62001">
                  <c:v>-11536969.511566998</c:v>
                </c:pt>
                <c:pt idx="62002">
                  <c:v>-11526752.350028003</c:v>
                </c:pt>
                <c:pt idx="62003">
                  <c:v>-11516418.027984997</c:v>
                </c:pt>
                <c:pt idx="62004">
                  <c:v>-11505966.007142</c:v>
                </c:pt>
                <c:pt idx="62005">
                  <c:v>-11495395.746817999</c:v>
                </c:pt>
                <c:pt idx="62006">
                  <c:v>-11484706.703947</c:v>
                </c:pt>
                <c:pt idx="62007">
                  <c:v>-11473898.333072999</c:v>
                </c:pt>
                <c:pt idx="62008">
                  <c:v>-11462970.08635</c:v>
                </c:pt>
                <c:pt idx="62009">
                  <c:v>-11451921.413543003</c:v>
                </c:pt>
                <c:pt idx="62010">
                  <c:v>-11440751.762022</c:v>
                </c:pt>
                <c:pt idx="62011">
                  <c:v>-11429460.576765997</c:v>
                </c:pt>
                <c:pt idx="62012">
                  <c:v>-11418047.30036</c:v>
                </c:pt>
                <c:pt idx="62013">
                  <c:v>-11406511.372997003</c:v>
                </c:pt>
                <c:pt idx="62014">
                  <c:v>-11394852.232474998</c:v>
                </c:pt>
                <c:pt idx="62015">
                  <c:v>-11383069.314201999</c:v>
                </c:pt>
                <c:pt idx="62016">
                  <c:v>-11371162.05119</c:v>
                </c:pt>
                <c:pt idx="62017">
                  <c:v>-11359129.874066003</c:v>
                </c:pt>
                <c:pt idx="62018">
                  <c:v>-11346972.211061997</c:v>
                </c:pt>
                <c:pt idx="62019">
                  <c:v>-11334688.488027001</c:v>
                </c:pt>
                <c:pt idx="62020">
                  <c:v>-11322278.128422998</c:v>
                </c:pt>
                <c:pt idx="62021">
                  <c:v>-11309740.553331003</c:v>
                </c:pt>
                <c:pt idx="62022">
                  <c:v>-11297075.181452002</c:v>
                </c:pt>
                <c:pt idx="62023">
                  <c:v>-11284281.42911</c:v>
                </c:pt>
                <c:pt idx="62024">
                  <c:v>-11271358.710256997</c:v>
                </c:pt>
                <c:pt idx="62025">
                  <c:v>-11258306.436478999</c:v>
                </c:pt>
                <c:pt idx="62026">
                  <c:v>-11245124.016996998</c:v>
                </c:pt>
                <c:pt idx="62027">
                  <c:v>-11231810.858672002</c:v>
                </c:pt>
                <c:pt idx="62028">
                  <c:v>-11218366.366014</c:v>
                </c:pt>
                <c:pt idx="62029">
                  <c:v>-11204789.941184998</c:v>
                </c:pt>
                <c:pt idx="62030">
                  <c:v>-11191080.984009001</c:v>
                </c:pt>
                <c:pt idx="62031">
                  <c:v>-11177238.891971001</c:v>
                </c:pt>
                <c:pt idx="62032">
                  <c:v>-11163263.060234001</c:v>
                </c:pt>
                <c:pt idx="62033">
                  <c:v>-11149152.881642004</c:v>
                </c:pt>
                <c:pt idx="62034">
                  <c:v>-11134907.746725999</c:v>
                </c:pt>
                <c:pt idx="62035">
                  <c:v>-11120527.043717002</c:v>
                </c:pt>
                <c:pt idx="62036">
                  <c:v>-11106010.158557</c:v>
                </c:pt>
                <c:pt idx="62037">
                  <c:v>-11091356.474901002</c:v>
                </c:pt>
                <c:pt idx="62038">
                  <c:v>-11076565.374136999</c:v>
                </c:pt>
                <c:pt idx="62039">
                  <c:v>-11061636.235389998</c:v>
                </c:pt>
                <c:pt idx="62040">
                  <c:v>-11046568.435536997</c:v>
                </c:pt>
                <c:pt idx="62041">
                  <c:v>-11031361.349220999</c:v>
                </c:pt>
                <c:pt idx="62042">
                  <c:v>-11016014.348858003</c:v>
                </c:pt>
                <c:pt idx="62043">
                  <c:v>-11000526.804656005</c:v>
                </c:pt>
                <c:pt idx="62044">
                  <c:v>-10984898.084628999</c:v>
                </c:pt>
                <c:pt idx="62045">
                  <c:v>-10969127.554609004</c:v>
                </c:pt>
                <c:pt idx="62046">
                  <c:v>-10953214.578260997</c:v>
                </c:pt>
                <c:pt idx="62047">
                  <c:v>-10937158.517104998</c:v>
                </c:pt>
                <c:pt idx="62048">
                  <c:v>-10920958.730525997</c:v>
                </c:pt>
                <c:pt idx="62049">
                  <c:v>-10904614.575796003</c:v>
                </c:pt>
                <c:pt idx="62050">
                  <c:v>-10888125.408090997</c:v>
                </c:pt>
                <c:pt idx="62051">
                  <c:v>-10871490.58051</c:v>
                </c:pt>
                <c:pt idx="62052">
                  <c:v>-10854709.444096997</c:v>
                </c:pt>
                <c:pt idx="62053">
                  <c:v>-10837781.347859003</c:v>
                </c:pt>
                <c:pt idx="62054">
                  <c:v>-10820705.638787</c:v>
                </c:pt>
                <c:pt idx="62055">
                  <c:v>-10803481.661883002</c:v>
                </c:pt>
                <c:pt idx="62056">
                  <c:v>-10786108.760178</c:v>
                </c:pt>
                <c:pt idx="62057">
                  <c:v>-10768586.274761003</c:v>
                </c:pt>
                <c:pt idx="62058">
                  <c:v>-10750913.544797</c:v>
                </c:pt>
                <c:pt idx="62059">
                  <c:v>-10733089.907562001</c:v>
                </c:pt>
                <c:pt idx="62060">
                  <c:v>-10715114.698462998</c:v>
                </c:pt>
                <c:pt idx="62061">
                  <c:v>-10696987.251065997</c:v>
                </c:pt>
                <c:pt idx="62062">
                  <c:v>-10678706.897131</c:v>
                </c:pt>
                <c:pt idx="62063">
                  <c:v>-10660272.966632999</c:v>
                </c:pt>
                <c:pt idx="62064">
                  <c:v>-10641684.787799001</c:v>
                </c:pt>
                <c:pt idx="62065">
                  <c:v>-10622941.687136998</c:v>
                </c:pt>
                <c:pt idx="62066">
                  <c:v>-10604042.989471</c:v>
                </c:pt>
                <c:pt idx="62067">
                  <c:v>-10584988.017971</c:v>
                </c:pt>
                <c:pt idx="62068">
                  <c:v>-10565776.094191</c:v>
                </c:pt>
                <c:pt idx="62069">
                  <c:v>-10546406.538106998</c:v>
                </c:pt>
                <c:pt idx="62070">
                  <c:v>-10526878.668148</c:v>
                </c:pt>
                <c:pt idx="62071">
                  <c:v>-10507191.801238</c:v>
                </c:pt>
                <c:pt idx="62072">
                  <c:v>-10487345.252839003</c:v>
                </c:pt>
                <c:pt idx="62073">
                  <c:v>-10467338.336983999</c:v>
                </c:pt>
                <c:pt idx="62074">
                  <c:v>-10447170.366324998</c:v>
                </c:pt>
                <c:pt idx="62075">
                  <c:v>-10426840.652175</c:v>
                </c:pt>
                <c:pt idx="62076">
                  <c:v>-10406348.504551003</c:v>
                </c:pt>
                <c:pt idx="62077">
                  <c:v>-10385693.232219998</c:v>
                </c:pt>
                <c:pt idx="62078">
                  <c:v>-10364874.142748</c:v>
                </c:pt>
                <c:pt idx="62079">
                  <c:v>-10343890.542548001</c:v>
                </c:pt>
                <c:pt idx="62080">
                  <c:v>-10322741.736926999</c:v>
                </c:pt>
                <c:pt idx="62081">
                  <c:v>-10301427.030141</c:v>
                </c:pt>
                <c:pt idx="62082">
                  <c:v>-10279945.725446997</c:v>
                </c:pt>
                <c:pt idx="62083">
                  <c:v>-10258297.125155</c:v>
                </c:pt>
                <c:pt idx="62084">
                  <c:v>-10236480.530687002</c:v>
                </c:pt>
                <c:pt idx="62085">
                  <c:v>-10214495.242629997</c:v>
                </c:pt>
                <c:pt idx="62086">
                  <c:v>-10192340.560799003</c:v>
                </c:pt>
                <c:pt idx="62087">
                  <c:v>-10170015.784295999</c:v>
                </c:pt>
                <c:pt idx="62088">
                  <c:v>-10147520.211571001</c:v>
                </c:pt>
                <c:pt idx="62089">
                  <c:v>-10124853.140485998</c:v>
                </c:pt>
                <c:pt idx="62090">
                  <c:v>-10102013.868380003</c:v>
                </c:pt>
                <c:pt idx="62091">
                  <c:v>-10079001.692137998</c:v>
                </c:pt>
                <c:pt idx="62092">
                  <c:v>-10055815.908257</c:v>
                </c:pt>
                <c:pt idx="62093">
                  <c:v>-10032455.812918002</c:v>
                </c:pt>
                <c:pt idx="62094">
                  <c:v>-10008920.702059003</c:v>
                </c:pt>
                <c:pt idx="62095">
                  <c:v>-9985209.8714460004</c:v>
                </c:pt>
                <c:pt idx="62096">
                  <c:v>-9961322.6167520005</c:v>
                </c:pt>
                <c:pt idx="62097">
                  <c:v>-9937258.233634999</c:v>
                </c:pt>
                <c:pt idx="62098">
                  <c:v>-9913016.0178139992</c:v>
                </c:pt>
                <c:pt idx="62099">
                  <c:v>-9888595.2651560009</c:v>
                </c:pt>
                <c:pt idx="62100">
                  <c:v>-9863995.2717560008</c:v>
                </c:pt>
                <c:pt idx="62101">
                  <c:v>-9839215.3340220004</c:v>
                </c:pt>
                <c:pt idx="62102">
                  <c:v>-9814254.7487659957</c:v>
                </c:pt>
                <c:pt idx="62103">
                  <c:v>-9789112.8132939991</c:v>
                </c:pt>
                <c:pt idx="62104">
                  <c:v>-9763788.8254930004</c:v>
                </c:pt>
                <c:pt idx="62105">
                  <c:v>-9738282.0839300007</c:v>
                </c:pt>
                <c:pt idx="62106">
                  <c:v>-9712591.8879470006</c:v>
                </c:pt>
                <c:pt idx="62107">
                  <c:v>-9686717.5377599988</c:v>
                </c:pt>
                <c:pt idx="62108">
                  <c:v>-9660658.3345560003</c:v>
                </c:pt>
                <c:pt idx="62109">
                  <c:v>-9634413.5806019995</c:v>
                </c:pt>
                <c:pt idx="62110">
                  <c:v>-9607982.5793469977</c:v>
                </c:pt>
                <c:pt idx="62111">
                  <c:v>-9581364.6355299987</c:v>
                </c:pt>
                <c:pt idx="62112">
                  <c:v>-9554559.0552910008</c:v>
                </c:pt>
                <c:pt idx="62113">
                  <c:v>-9527565.1462819986</c:v>
                </c:pt>
                <c:pt idx="62114">
                  <c:v>-9500382.2177859973</c:v>
                </c:pt>
                <c:pt idx="62115">
                  <c:v>-9473009.580827998</c:v>
                </c:pt>
                <c:pt idx="62116">
                  <c:v>-9445446.5483009983</c:v>
                </c:pt>
                <c:pt idx="62117">
                  <c:v>-9417692.4350889996</c:v>
                </c:pt>
                <c:pt idx="62118">
                  <c:v>-9389746.558185</c:v>
                </c:pt>
                <c:pt idx="62119">
                  <c:v>-9361608.2368289959</c:v>
                </c:pt>
                <c:pt idx="62120">
                  <c:v>-9333276.79263</c:v>
                </c:pt>
                <c:pt idx="62121">
                  <c:v>-9304751.5497039985</c:v>
                </c:pt>
                <c:pt idx="62122">
                  <c:v>-9276031.8348120023</c:v>
                </c:pt>
                <c:pt idx="62123">
                  <c:v>-9247116.9774909988</c:v>
                </c:pt>
                <c:pt idx="62124">
                  <c:v>-9218006.3102039993</c:v>
                </c:pt>
                <c:pt idx="62125">
                  <c:v>-9188699.1684809979</c:v>
                </c:pt>
                <c:pt idx="62126">
                  <c:v>-9159194.8910680003</c:v>
                </c:pt>
                <c:pt idx="62127">
                  <c:v>-9129492.8200729992</c:v>
                </c:pt>
                <c:pt idx="62128">
                  <c:v>-9099592.3011249974</c:v>
                </c:pt>
                <c:pt idx="62129">
                  <c:v>-9069492.6835279986</c:v>
                </c:pt>
                <c:pt idx="62130">
                  <c:v>-9039193.3204199988</c:v>
                </c:pt>
                <c:pt idx="62131">
                  <c:v>-9008693.5689359978</c:v>
                </c:pt>
                <c:pt idx="62132">
                  <c:v>-8977992.7903729975</c:v>
                </c:pt>
                <c:pt idx="62133">
                  <c:v>-8947090.3503590021</c:v>
                </c:pt>
                <c:pt idx="62134">
                  <c:v>-8915985.619025996</c:v>
                </c:pt>
                <c:pt idx="62135">
                  <c:v>-8884677.9711809997</c:v>
                </c:pt>
                <c:pt idx="62136">
                  <c:v>-8853166.7864909954</c:v>
                </c:pt>
                <c:pt idx="62137">
                  <c:v>-8821451.4496570006</c:v>
                </c:pt>
                <c:pt idx="62138">
                  <c:v>-8789531.3506030012</c:v>
                </c:pt>
                <c:pt idx="62139">
                  <c:v>-8757405.8846659996</c:v>
                </c:pt>
                <c:pt idx="62140">
                  <c:v>-8725074.4527800027</c:v>
                </c:pt>
                <c:pt idx="62141">
                  <c:v>-8692536.461678002</c:v>
                </c:pt>
                <c:pt idx="62142">
                  <c:v>-8659791.3240869995</c:v>
                </c:pt>
                <c:pt idx="62143">
                  <c:v>-8626838.4589280002</c:v>
                </c:pt>
                <c:pt idx="62144">
                  <c:v>-8593677.2915239967</c:v>
                </c:pt>
                <c:pt idx="62145">
                  <c:v>-8560307.2538060006</c:v>
                </c:pt>
                <c:pt idx="62146">
                  <c:v>-8526727.7845249958</c:v>
                </c:pt>
                <c:pt idx="62147">
                  <c:v>-8492938.3294699974</c:v>
                </c:pt>
                <c:pt idx="62148">
                  <c:v>-8458938.3416809998</c:v>
                </c:pt>
                <c:pt idx="62149">
                  <c:v>-8424727.281676</c:v>
                </c:pt>
                <c:pt idx="62150">
                  <c:v>-8390304.6176749989</c:v>
                </c:pt>
                <c:pt idx="62151">
                  <c:v>-8355669.8258309988</c:v>
                </c:pt>
                <c:pt idx="62152">
                  <c:v>-8320822.3904569997</c:v>
                </c:pt>
                <c:pt idx="62153">
                  <c:v>-8285761.8042719997</c:v>
                </c:pt>
                <c:pt idx="62154">
                  <c:v>-8250487.5686300006</c:v>
                </c:pt>
                <c:pt idx="62155">
                  <c:v>-8214999.1937719984</c:v>
                </c:pt>
                <c:pt idx="62156">
                  <c:v>-8179296.1990699992</c:v>
                </c:pt>
                <c:pt idx="62157">
                  <c:v>-8143378.1132739987</c:v>
                </c:pt>
                <c:pt idx="62158">
                  <c:v>-8107244.4747720007</c:v>
                </c:pt>
                <c:pt idx="62159">
                  <c:v>-8070894.8318440001</c:v>
                </c:pt>
                <c:pt idx="62160">
                  <c:v>-8034328.7429240011</c:v>
                </c:pt>
                <c:pt idx="62161">
                  <c:v>-7997545.7768650008</c:v>
                </c:pt>
                <c:pt idx="62162">
                  <c:v>-7960545.5132059986</c:v>
                </c:pt>
                <c:pt idx="62163">
                  <c:v>-7923327.5424470007</c:v>
                </c:pt>
                <c:pt idx="62164">
                  <c:v>-7885891.4663180001</c:v>
                </c:pt>
                <c:pt idx="62165">
                  <c:v>-7848236.8980650008</c:v>
                </c:pt>
                <c:pt idx="62166">
                  <c:v>-7810363.4627260007</c:v>
                </c:pt>
                <c:pt idx="62167">
                  <c:v>-7772270.7974200007</c:v>
                </c:pt>
                <c:pt idx="62168">
                  <c:v>-7733958.5516359992</c:v>
                </c:pt>
                <c:pt idx="62169">
                  <c:v>-7695426.3875220008</c:v>
                </c:pt>
                <c:pt idx="62170">
                  <c:v>-7656673.980184</c:v>
                </c:pt>
                <c:pt idx="62171">
                  <c:v>-7617701.0179829998</c:v>
                </c:pt>
                <c:pt idx="62172">
                  <c:v>-7578507.2028369997</c:v>
                </c:pt>
                <c:pt idx="62173">
                  <c:v>-7539092.2505280003</c:v>
                </c:pt>
                <c:pt idx="62174">
                  <c:v>-7499455.8910069996</c:v>
                </c:pt>
                <c:pt idx="62175">
                  <c:v>-7459597.8687079996</c:v>
                </c:pt>
                <c:pt idx="62176">
                  <c:v>-7419517.9428630006</c:v>
                </c:pt>
                <c:pt idx="62177">
                  <c:v>-7379215.8878149996</c:v>
                </c:pt>
                <c:pt idx="62178">
                  <c:v>-7338691.4933430003</c:v>
                </c:pt>
                <c:pt idx="62179">
                  <c:v>-7297944.5649839994</c:v>
                </c:pt>
                <c:pt idx="62180">
                  <c:v>-7256974.924354</c:v>
                </c:pt>
                <c:pt idx="62181">
                  <c:v>-7215782.4094839999</c:v>
                </c:pt>
                <c:pt idx="62182">
                  <c:v>-7174366.8751440002</c:v>
                </c:pt>
                <c:pt idx="62183">
                  <c:v>-7132728.1931799985</c:v>
                </c:pt>
                <c:pt idx="62184">
                  <c:v>-7090866.252847</c:v>
                </c:pt>
                <c:pt idx="62185">
                  <c:v>-7048780.9611529997</c:v>
                </c:pt>
                <c:pt idx="62186">
                  <c:v>-7006472.2431879994</c:v>
                </c:pt>
                <c:pt idx="62187">
                  <c:v>-6963940.0424780007</c:v>
                </c:pt>
                <c:pt idx="62188">
                  <c:v>-6921184.3213200001</c:v>
                </c:pt>
                <c:pt idx="62189">
                  <c:v>-6878205.0611319998</c:v>
                </c:pt>
                <c:pt idx="62190">
                  <c:v>-6835002.2628000006</c:v>
                </c:pt>
                <c:pt idx="62191">
                  <c:v>-6791575.947025001</c:v>
                </c:pt>
                <c:pt idx="62192">
                  <c:v>-6747926.1546759997</c:v>
                </c:pt>
                <c:pt idx="62193">
                  <c:v>-6704052.9471380003</c:v>
                </c:pt>
                <c:pt idx="62194">
                  <c:v>-6659956.4066670006</c:v>
                </c:pt>
                <c:pt idx="62195">
                  <c:v>-6615636.6367429998</c:v>
                </c:pt>
                <c:pt idx="62196">
                  <c:v>-6571093.7624240005</c:v>
                </c:pt>
                <c:pt idx="62197">
                  <c:v>-6526327.9306990011</c:v>
                </c:pt>
                <c:pt idx="62198">
                  <c:v>-6481339.310845999</c:v>
                </c:pt>
                <c:pt idx="62199">
                  <c:v>-6436128.0947859986</c:v>
                </c:pt>
                <c:pt idx="62200">
                  <c:v>-6390694.4974350007</c:v>
                </c:pt>
                <c:pt idx="62201">
                  <c:v>-6345038.7570660003</c:v>
                </c:pt>
                <c:pt idx="62202">
                  <c:v>-6299161.1356589999</c:v>
                </c:pt>
                <c:pt idx="62203">
                  <c:v>-6253061.9192529991</c:v>
                </c:pt>
                <c:pt idx="62204">
                  <c:v>-6206741.4183060015</c:v>
                </c:pt>
                <c:pt idx="62205">
                  <c:v>-6160199.9680410009</c:v>
                </c:pt>
                <c:pt idx="62206">
                  <c:v>-6113437.9288000008</c:v>
                </c:pt>
                <c:pt idx="62207">
                  <c:v>-6066455.6863930002</c:v>
                </c:pt>
                <c:pt idx="62208">
                  <c:v>-6019253.6524460008</c:v>
                </c:pt>
                <c:pt idx="62209">
                  <c:v>-5971832.2647459991</c:v>
                </c:pt>
                <c:pt idx="62210">
                  <c:v>-5924191.9875830002</c:v>
                </c:pt>
                <c:pt idx="62211">
                  <c:v>-5876333.3120940002</c:v>
                </c:pt>
                <c:pt idx="62212">
                  <c:v>-5828256.7566019995</c:v>
                </c:pt>
                <c:pt idx="62213">
                  <c:v>-5779962.8669450004</c:v>
                </c:pt>
                <c:pt idx="62214">
                  <c:v>-5731452.2168149995</c:v>
                </c:pt>
                <c:pt idx="62215">
                  <c:v>-5682725.4080790011</c:v>
                </c:pt>
                <c:pt idx="62216">
                  <c:v>-5633783.0711129997</c:v>
                </c:pt>
                <c:pt idx="62217">
                  <c:v>-5584625.865110999</c:v>
                </c:pt>
                <c:pt idx="62218">
                  <c:v>-5535254.4784080014</c:v>
                </c:pt>
                <c:pt idx="62219">
                  <c:v>-5485669.6287889993</c:v>
                </c:pt>
                <c:pt idx="62220">
                  <c:v>-5435872.0637949994</c:v>
                </c:pt>
                <c:pt idx="62221">
                  <c:v>-5385862.5610199999</c:v>
                </c:pt>
                <c:pt idx="62222">
                  <c:v>-5335641.9284110004</c:v>
                </c:pt>
                <c:pt idx="62223">
                  <c:v>-5285211.0045519993</c:v>
                </c:pt>
                <c:pt idx="62224">
                  <c:v>-5234570.6589480005</c:v>
                </c:pt>
                <c:pt idx="62225">
                  <c:v>-5183721.7923000008</c:v>
                </c:pt>
                <c:pt idx="62226">
                  <c:v>-5132665.3367719995</c:v>
                </c:pt>
                <c:pt idx="62227">
                  <c:v>-5081402.2562559992</c:v>
                </c:pt>
                <c:pt idx="62228">
                  <c:v>-5029933.5466179997</c:v>
                </c:pt>
                <c:pt idx="62229">
                  <c:v>-4978260.2359500015</c:v>
                </c:pt>
                <c:pt idx="62230">
                  <c:v>-4926383.384802999</c:v>
                </c:pt>
                <c:pt idx="62231">
                  <c:v>-4874304.0864150003</c:v>
                </c:pt>
                <c:pt idx="62232">
                  <c:v>-4822023.4669300001</c:v>
                </c:pt>
                <c:pt idx="62233">
                  <c:v>-4769542.6856069993</c:v>
                </c:pt>
                <c:pt idx="62234">
                  <c:v>-4716862.9350200007</c:v>
                </c:pt>
                <c:pt idx="62235">
                  <c:v>-4663985.4412470004</c:v>
                </c:pt>
                <c:pt idx="62236">
                  <c:v>-4610911.4640450003</c:v>
                </c:pt>
                <c:pt idx="62237">
                  <c:v>-4557642.297026</c:v>
                </c:pt>
                <c:pt idx="62238">
                  <c:v>-4504179.2678039996</c:v>
                </c:pt>
                <c:pt idx="62239">
                  <c:v>-4450523.7381450012</c:v>
                </c:pt>
                <c:pt idx="62240">
                  <c:v>-4396677.1040999992</c:v>
                </c:pt>
                <c:pt idx="62241">
                  <c:v>-4342640.7961240001</c:v>
                </c:pt>
                <c:pt idx="62242">
                  <c:v>-4288416.2791839996</c:v>
                </c:pt>
                <c:pt idx="62243">
                  <c:v>-4234005.0528559992</c:v>
                </c:pt>
                <c:pt idx="62244">
                  <c:v>-4179408.6514029996</c:v>
                </c:pt>
                <c:pt idx="62245">
                  <c:v>-4124628.6438469999</c:v>
                </c:pt>
                <c:pt idx="62246">
                  <c:v>-4069666.634021</c:v>
                </c:pt>
                <c:pt idx="62247">
                  <c:v>-4014524.260609</c:v>
                </c:pt>
                <c:pt idx="62248">
                  <c:v>-3959203.1971729998</c:v>
                </c:pt>
                <c:pt idx="62249">
                  <c:v>-3903705.1521599996</c:v>
                </c:pt>
                <c:pt idx="62250">
                  <c:v>-3848031.8689009994</c:v>
                </c:pt>
                <c:pt idx="62251">
                  <c:v>-3792185.1255890001</c:v>
                </c:pt>
                <c:pt idx="62252">
                  <c:v>-3736166.7352409996</c:v>
                </c:pt>
                <c:pt idx="62253">
                  <c:v>-3679978.5456499998</c:v>
                </c:pt>
                <c:pt idx="62254">
                  <c:v>-3623622.4393149996</c:v>
                </c:pt>
                <c:pt idx="62255">
                  <c:v>-3567100.3333549993</c:v>
                </c:pt>
                <c:pt idx="62256">
                  <c:v>-3510414.1794099994</c:v>
                </c:pt>
                <c:pt idx="62257">
                  <c:v>-3453565.9635200002</c:v>
                </c:pt>
                <c:pt idx="62258">
                  <c:v>-3396557.7059889999</c:v>
                </c:pt>
                <c:pt idx="62259">
                  <c:v>-3339391.4612350003</c:v>
                </c:pt>
                <c:pt idx="62260">
                  <c:v>-3282069.3176179994</c:v>
                </c:pt>
                <c:pt idx="62261">
                  <c:v>-3224593.3972479994</c:v>
                </c:pt>
                <c:pt idx="62262">
                  <c:v>-3166965.8557839994</c:v>
                </c:pt>
                <c:pt idx="62263">
                  <c:v>-3109188.8822079995</c:v>
                </c:pt>
                <c:pt idx="62264">
                  <c:v>-3051264.6985780001</c:v>
                </c:pt>
                <c:pt idx="62265">
                  <c:v>-2993195.5597740002</c:v>
                </c:pt>
                <c:pt idx="62266">
                  <c:v>-2934983.753213</c:v>
                </c:pt>
                <c:pt idx="62267">
                  <c:v>-2876631.5985549996</c:v>
                </c:pt>
                <c:pt idx="62268">
                  <c:v>-2818141.4473850001</c:v>
                </c:pt>
                <c:pt idx="62269">
                  <c:v>-2759515.682877</c:v>
                </c:pt>
                <c:pt idx="62270">
                  <c:v>-2700756.7194429995</c:v>
                </c:pt>
                <c:pt idx="62271">
                  <c:v>-2641867.0023619994</c:v>
                </c:pt>
                <c:pt idx="62272">
                  <c:v>-2582849.0073839999</c:v>
                </c:pt>
                <c:pt idx="62273">
                  <c:v>-2523705.2403259999</c:v>
                </c:pt>
                <c:pt idx="62274">
                  <c:v>-2464438.2366429996</c:v>
                </c:pt>
                <c:pt idx="62275">
                  <c:v>-2405050.5609829999</c:v>
                </c:pt>
                <c:pt idx="62276">
                  <c:v>-2345544.806719</c:v>
                </c:pt>
                <c:pt idx="62277">
                  <c:v>-2285923.5954709994</c:v>
                </c:pt>
                <c:pt idx="62278">
                  <c:v>-2226189.5766049996</c:v>
                </c:pt>
                <c:pt idx="62279">
                  <c:v>-2166345.4267119998</c:v>
                </c:pt>
                <c:pt idx="62280">
                  <c:v>-2106393.849074</c:v>
                </c:pt>
                <c:pt idx="62281">
                  <c:v>-2046337.5731120002</c:v>
                </c:pt>
                <c:pt idx="62282">
                  <c:v>-1986179.3538130003</c:v>
                </c:pt>
                <c:pt idx="62283">
                  <c:v>-1925921.971141</c:v>
                </c:pt>
                <c:pt idx="62284">
                  <c:v>-1865568.2294390001</c:v>
                </c:pt>
                <c:pt idx="62285">
                  <c:v>-1805120.9568010001</c:v>
                </c:pt>
                <c:pt idx="62286">
                  <c:v>-1744583.004439</c:v>
                </c:pt>
                <c:pt idx="62287">
                  <c:v>-1683957.246029</c:v>
                </c:pt>
                <c:pt idx="62288">
                  <c:v>-1623246.5770450002</c:v>
                </c:pt>
                <c:pt idx="62289">
                  <c:v>-1562453.9140709999</c:v>
                </c:pt>
                <c:pt idx="62290">
                  <c:v>-1501582.1941100003</c:v>
                </c:pt>
                <c:pt idx="62291">
                  <c:v>-1440634.3738640002</c:v>
                </c:pt>
                <c:pt idx="62292">
                  <c:v>-1379613.4290160001</c:v>
                </c:pt>
                <c:pt idx="62293">
                  <c:v>-1318522.3534840001</c:v>
                </c:pt>
                <c:pt idx="62294">
                  <c:v>-1257364.1586730001</c:v>
                </c:pt>
                <c:pt idx="62295">
                  <c:v>-1196141.8727090003</c:v>
                </c:pt>
                <c:pt idx="62296">
                  <c:v>-1134858.53966</c:v>
                </c:pt>
                <c:pt idx="62297">
                  <c:v>-1073517.2187539998</c:v>
                </c:pt>
                <c:pt idx="62298">
                  <c:v>-1012120.9835729998</c:v>
                </c:pt>
                <c:pt idx="62299">
                  <c:v>-950672.92125000013</c:v>
                </c:pt>
                <c:pt idx="62300">
                  <c:v>-889176.13164700009</c:v>
                </c:pt>
                <c:pt idx="62301">
                  <c:v>-827633.72652599995</c:v>
                </c:pt>
                <c:pt idx="62302">
                  <c:v>-766048.82871600008</c:v>
                </c:pt>
                <c:pt idx="62303">
                  <c:v>-704424.57126600004</c:v>
                </c:pt>
                <c:pt idx="62304">
                  <c:v>-642764.09659299999</c:v>
                </c:pt>
                <c:pt idx="62305">
                  <c:v>-581070.55562500015</c:v>
                </c:pt>
                <c:pt idx="62306">
                  <c:v>-519347.10693399992</c:v>
                </c:pt>
                <c:pt idx="62307">
                  <c:v>-457596.91586900002</c:v>
                </c:pt>
                <c:pt idx="62308">
                  <c:v>-395823.15367899998</c:v>
                </c:pt>
                <c:pt idx="62309">
                  <c:v>-334028.99663400004</c:v>
                </c:pt>
                <c:pt idx="62310">
                  <c:v>-272217.625145</c:v>
                </c:pt>
                <c:pt idx="62311">
                  <c:v>-210392.22287400003</c:v>
                </c:pt>
                <c:pt idx="62312">
                  <c:v>-148555.97585500003</c:v>
                </c:pt>
                <c:pt idx="62313">
                  <c:v>-86712.071595000001</c:v>
                </c:pt>
                <c:pt idx="62314">
                  <c:v>-24863.698193000004</c:v>
                </c:pt>
                <c:pt idx="62315">
                  <c:v>36985.956553000018</c:v>
                </c:pt>
                <c:pt idx="62316">
                  <c:v>98833.706033999988</c:v>
                </c:pt>
                <c:pt idx="62317">
                  <c:v>160676.36572</c:v>
                </c:pt>
                <c:pt idx="62318">
                  <c:v>222510.75403899996</c:v>
                </c:pt>
                <c:pt idx="62319">
                  <c:v>284333.69326899998</c:v>
                </c:pt>
                <c:pt idx="62320">
                  <c:v>346142.01040899998</c:v>
                </c:pt>
                <c:pt idx="62321">
                  <c:v>407932.53805799992</c:v>
                </c:pt>
                <c:pt idx="62322">
                  <c:v>469702.11529000005</c:v>
                </c:pt>
                <c:pt idx="62323">
                  <c:v>531447.58851099992</c:v>
                </c:pt>
                <c:pt idx="62324">
                  <c:v>593165.81232499995</c:v>
                </c:pt>
                <c:pt idx="62325">
                  <c:v>654853.65038600005</c:v>
                </c:pt>
                <c:pt idx="62326">
                  <c:v>716507.976241</c:v>
                </c:pt>
                <c:pt idx="62327">
                  <c:v>778125.6741719998</c:v>
                </c:pt>
                <c:pt idx="62328">
                  <c:v>839703.64002100017</c:v>
                </c:pt>
                <c:pt idx="62329">
                  <c:v>901238.78201499989</c:v>
                </c:pt>
                <c:pt idx="62330">
                  <c:v>962728.02157500002</c:v>
                </c:pt>
                <c:pt idx="62331">
                  <c:v>1024168.2941169998</c:v>
                </c:pt>
                <c:pt idx="62332">
                  <c:v>1085556.5498390002</c:v>
                </c:pt>
                <c:pt idx="62333">
                  <c:v>1146889.7545070001</c:v>
                </c:pt>
                <c:pt idx="62334">
                  <c:v>1208164.8902160001</c:v>
                </c:pt>
                <c:pt idx="62335">
                  <c:v>1269378.9561460002</c:v>
                </c:pt>
                <c:pt idx="62336">
                  <c:v>1330528.9693080001</c:v>
                </c:pt>
                <c:pt idx="62337">
                  <c:v>1391611.9652659998</c:v>
                </c:pt>
                <c:pt idx="62338">
                  <c:v>1452624.9988609999</c:v>
                </c:pt>
                <c:pt idx="62339">
                  <c:v>1513565.1449040002</c:v>
                </c:pt>
                <c:pt idx="62340">
                  <c:v>1574429.498868</c:v>
                </c:pt>
                <c:pt idx="62341">
                  <c:v>1635215.1775600002</c:v>
                </c:pt>
                <c:pt idx="62342">
                  <c:v>1695919.3197740002</c:v>
                </c:pt>
                <c:pt idx="62343">
                  <c:v>1756539.0869370003</c:v>
                </c:pt>
                <c:pt idx="62344">
                  <c:v>1817071.6637280001</c:v>
                </c:pt>
                <c:pt idx="62345">
                  <c:v>1877514.2586959999</c:v>
                </c:pt>
                <c:pt idx="62346">
                  <c:v>1937864.1048450002</c:v>
                </c:pt>
                <c:pt idx="62347">
                  <c:v>1998118.4602109999</c:v>
                </c:pt>
                <c:pt idx="62348">
                  <c:v>2058274.608427</c:v>
                </c:pt>
                <c:pt idx="62349">
                  <c:v>2118329.8592539993</c:v>
                </c:pt>
                <c:pt idx="62350">
                  <c:v>2178281.5491169998</c:v>
                </c:pt>
                <c:pt idx="62351">
                  <c:v>2238127.0416029999</c:v>
                </c:pt>
                <c:pt idx="62352">
                  <c:v>2297863.7279539998</c:v>
                </c:pt>
                <c:pt idx="62353">
                  <c:v>2357489.0275360006</c:v>
                </c:pt>
                <c:pt idx="62354">
                  <c:v>2417000.3882940002</c:v>
                </c:pt>
                <c:pt idx="62355">
                  <c:v>2476395.2871860005</c:v>
                </c:pt>
                <c:pt idx="62356">
                  <c:v>2535671.2305999999</c:v>
                </c:pt>
                <c:pt idx="62357">
                  <c:v>2594825.7547499998</c:v>
                </c:pt>
                <c:pt idx="62358">
                  <c:v>2653856.4260609997</c:v>
                </c:pt>
                <c:pt idx="62359">
                  <c:v>2712760.8415279998</c:v>
                </c:pt>
                <c:pt idx="62360">
                  <c:v>2771536.6290589999</c:v>
                </c:pt>
                <c:pt idx="62361">
                  <c:v>2830181.447803</c:v>
                </c:pt>
                <c:pt idx="62362">
                  <c:v>2888692.9884549994</c:v>
                </c:pt>
                <c:pt idx="62363">
                  <c:v>2947068.9735449995</c:v>
                </c:pt>
                <c:pt idx="62364">
                  <c:v>3005307.1577099999</c:v>
                </c:pt>
                <c:pt idx="62365">
                  <c:v>3063405.3279479994</c:v>
                </c:pt>
                <c:pt idx="62366">
                  <c:v>3121361.3038499993</c:v>
                </c:pt>
                <c:pt idx="62367">
                  <c:v>3179172.9378189999</c:v>
                </c:pt>
                <c:pt idx="62368">
                  <c:v>3236838.1152709997</c:v>
                </c:pt>
                <c:pt idx="62369">
                  <c:v>3294354.7548139999</c:v>
                </c:pt>
                <c:pt idx="62370">
                  <c:v>3351720.8084149994</c:v>
                </c:pt>
                <c:pt idx="62371">
                  <c:v>3408934.2615459999</c:v>
                </c:pt>
                <c:pt idx="62372">
                  <c:v>3465993.1333189998</c:v>
                </c:pt>
                <c:pt idx="62373">
                  <c:v>3522895.4765949999</c:v>
                </c:pt>
                <c:pt idx="62374">
                  <c:v>3579639.3780839997</c:v>
                </c:pt>
                <c:pt idx="62375">
                  <c:v>3636222.9584259996</c:v>
                </c:pt>
                <c:pt idx="62376">
                  <c:v>3692644.3722569994</c:v>
                </c:pt>
                <c:pt idx="62377">
                  <c:v>3748901.8082549996</c:v>
                </c:pt>
                <c:pt idx="62378">
                  <c:v>3804993.489182</c:v>
                </c:pt>
                <c:pt idx="62379">
                  <c:v>3860917.6718919999</c:v>
                </c:pt>
                <c:pt idx="62380">
                  <c:v>3916672.6473449999</c:v>
                </c:pt>
                <c:pt idx="62381">
                  <c:v>3972256.7405890003</c:v>
                </c:pt>
                <c:pt idx="62382">
                  <c:v>4027668.3107369998</c:v>
                </c:pt>
                <c:pt idx="62383">
                  <c:v>4082905.7509320001</c:v>
                </c:pt>
                <c:pt idx="62384">
                  <c:v>4137967.488285</c:v>
                </c:pt>
                <c:pt idx="62385">
                  <c:v>4192851.9838180002</c:v>
                </c:pt>
                <c:pt idx="62386">
                  <c:v>4247557.7323770011</c:v>
                </c:pt>
                <c:pt idx="62387">
                  <c:v>4302083.2625450008</c:v>
                </c:pt>
                <c:pt idx="62388">
                  <c:v>4356427.1365339998</c:v>
                </c:pt>
                <c:pt idx="62389">
                  <c:v>4410587.9500680007</c:v>
                </c:pt>
                <c:pt idx="62390">
                  <c:v>4464564.3322569998</c:v>
                </c:pt>
                <c:pt idx="62391">
                  <c:v>4518354.9454540005</c:v>
                </c:pt>
                <c:pt idx="62392">
                  <c:v>4571958.4851040002</c:v>
                </c:pt>
                <c:pt idx="62393">
                  <c:v>4625373.6795839993</c:v>
                </c:pt>
                <c:pt idx="62394">
                  <c:v>4678599.2900280003</c:v>
                </c:pt>
                <c:pt idx="62395">
                  <c:v>4731634.1101439996</c:v>
                </c:pt>
                <c:pt idx="62396">
                  <c:v>4784476.9660250004</c:v>
                </c:pt>
                <c:pt idx="62397">
                  <c:v>4837126.7159440005</c:v>
                </c:pt>
                <c:pt idx="62398">
                  <c:v>4889582.2501420006</c:v>
                </c:pt>
                <c:pt idx="62399">
                  <c:v>4941842.4906139998</c:v>
                </c:pt>
                <c:pt idx="62400">
                  <c:v>4993906.3908739993</c:v>
                </c:pt>
                <c:pt idx="62401">
                  <c:v>5045772.9357230002</c:v>
                </c:pt>
                <c:pt idx="62402">
                  <c:v>5097441.1410050001</c:v>
                </c:pt>
                <c:pt idx="62403">
                  <c:v>5148910.0533539997</c:v>
                </c:pt>
                <c:pt idx="62404">
                  <c:v>5200178.7499390002</c:v>
                </c:pt>
                <c:pt idx="62405">
                  <c:v>5251246.3381920001</c:v>
                </c:pt>
                <c:pt idx="62406">
                  <c:v>5302111.9555470003</c:v>
                </c:pt>
                <c:pt idx="62407">
                  <c:v>5352774.7691519996</c:v>
                </c:pt>
                <c:pt idx="62408">
                  <c:v>5403233.9755920004</c:v>
                </c:pt>
                <c:pt idx="62409">
                  <c:v>5453488.8005990004</c:v>
                </c:pt>
                <c:pt idx="62410">
                  <c:v>5503538.4987580003</c:v>
                </c:pt>
                <c:pt idx="62411">
                  <c:v>5553382.3532059984</c:v>
                </c:pt>
                <c:pt idx="62412">
                  <c:v>5603019.6753320005</c:v>
                </c:pt>
                <c:pt idx="62413">
                  <c:v>5652449.8044650005</c:v>
                </c:pt>
                <c:pt idx="62414">
                  <c:v>5701672.1075690007</c:v>
                </c:pt>
                <c:pt idx="62415">
                  <c:v>5750685.9789210018</c:v>
                </c:pt>
                <c:pt idx="62416">
                  <c:v>5799490.8397949999</c:v>
                </c:pt>
                <c:pt idx="62417">
                  <c:v>5848086.1381400004</c:v>
                </c:pt>
                <c:pt idx="62418">
                  <c:v>5896471.3482559994</c:v>
                </c:pt>
                <c:pt idx="62419">
                  <c:v>5944645.9704640014</c:v>
                </c:pt>
                <c:pt idx="62420">
                  <c:v>5992609.5307790004</c:v>
                </c:pt>
                <c:pt idx="62421">
                  <c:v>6040361.580577</c:v>
                </c:pt>
                <c:pt idx="62422">
                  <c:v>6087901.6962579992</c:v>
                </c:pt>
                <c:pt idx="62423">
                  <c:v>6135229.4789170008</c:v>
                </c:pt>
                <c:pt idx="62424">
                  <c:v>6182344.5540000005</c:v>
                </c:pt>
                <c:pt idx="62425">
                  <c:v>6229246.5709720002</c:v>
                </c:pt>
                <c:pt idx="62426">
                  <c:v>6275935.2029730007</c:v>
                </c:pt>
                <c:pt idx="62427">
                  <c:v>6322410.1464800006</c:v>
                </c:pt>
                <c:pt idx="62428">
                  <c:v>6368671.1209660005</c:v>
                </c:pt>
                <c:pt idx="62429">
                  <c:v>6414717.8685620008</c:v>
                </c:pt>
                <c:pt idx="62430">
                  <c:v>6460550.1537099984</c:v>
                </c:pt>
                <c:pt idx="62431">
                  <c:v>6506167.7628279999</c:v>
                </c:pt>
                <c:pt idx="62432">
                  <c:v>6551570.5039660009</c:v>
                </c:pt>
                <c:pt idx="62433">
                  <c:v>6596758.2064650012</c:v>
                </c:pt>
                <c:pt idx="62434">
                  <c:v>6641730.7206179993</c:v>
                </c:pt>
                <c:pt idx="62435">
                  <c:v>6686487.9173320001</c:v>
                </c:pt>
                <c:pt idx="62436">
                  <c:v>6731029.6877869992</c:v>
                </c:pt>
                <c:pt idx="62437">
                  <c:v>6775355.9431000007</c:v>
                </c:pt>
                <c:pt idx="62438">
                  <c:v>6819466.6139899995</c:v>
                </c:pt>
                <c:pt idx="62439">
                  <c:v>6863361.6504389998</c:v>
                </c:pt>
                <c:pt idx="62440">
                  <c:v>6907041.0213630004</c:v>
                </c:pt>
                <c:pt idx="62441">
                  <c:v>6950504.7142759999</c:v>
                </c:pt>
                <c:pt idx="62442">
                  <c:v>6993752.734964001</c:v>
                </c:pt>
                <c:pt idx="62443">
                  <c:v>7036785.1071519991</c:v>
                </c:pt>
                <c:pt idx="62444">
                  <c:v>7079601.8721790006</c:v>
                </c:pt>
                <c:pt idx="62445">
                  <c:v>7122203.088676</c:v>
                </c:pt>
                <c:pt idx="62446">
                  <c:v>7164588.8322390001</c:v>
                </c:pt>
                <c:pt idx="62447">
                  <c:v>7206759.1951119984</c:v>
                </c:pt>
                <c:pt idx="62448">
                  <c:v>7248714.2858680002</c:v>
                </c:pt>
                <c:pt idx="62449">
                  <c:v>7290454.2290909998</c:v>
                </c:pt>
                <c:pt idx="62450">
                  <c:v>7331979.1650669994</c:v>
                </c:pt>
                <c:pt idx="62451">
                  <c:v>7373289.2494720006</c:v>
                </c:pt>
                <c:pt idx="62452">
                  <c:v>7414384.6530629992</c:v>
                </c:pt>
                <c:pt idx="62453">
                  <c:v>7455265.561373</c:v>
                </c:pt>
                <c:pt idx="62454">
                  <c:v>7495932.174408</c:v>
                </c:pt>
                <c:pt idx="62455">
                  <c:v>7536384.7063500015</c:v>
                </c:pt>
                <c:pt idx="62456">
                  <c:v>7576623.3852569992</c:v>
                </c:pt>
                <c:pt idx="62457">
                  <c:v>7616648.4527730001</c:v>
                </c:pt>
                <c:pt idx="62458">
                  <c:v>7656460.1638319986</c:v>
                </c:pt>
                <c:pt idx="62459">
                  <c:v>7696058.7863740008</c:v>
                </c:pt>
                <c:pt idx="62460">
                  <c:v>7735444.6010600002</c:v>
                </c:pt>
                <c:pt idx="62461">
                  <c:v>7774617.9009900009</c:v>
                </c:pt>
                <c:pt idx="62462">
                  <c:v>7813578.9914230006</c:v>
                </c:pt>
                <c:pt idx="62463">
                  <c:v>7852328.1895049997</c:v>
                </c:pt>
                <c:pt idx="62464">
                  <c:v>7890865.823991999</c:v>
                </c:pt>
                <c:pt idx="62465">
                  <c:v>7929192.2349890005</c:v>
                </c:pt>
                <c:pt idx="62466">
                  <c:v>7967307.7736760005</c:v>
                </c:pt>
                <c:pt idx="62467">
                  <c:v>8005212.8020500001</c:v>
                </c:pt>
                <c:pt idx="62468">
                  <c:v>8042907.6926690005</c:v>
                </c:pt>
                <c:pt idx="62469">
                  <c:v>8080392.8283890001</c:v>
                </c:pt>
                <c:pt idx="62470">
                  <c:v>8117668.6021179995</c:v>
                </c:pt>
                <c:pt idx="62471">
                  <c:v>8154735.4165660003</c:v>
                </c:pt>
                <c:pt idx="62472">
                  <c:v>8191593.6839959994</c:v>
                </c:pt>
                <c:pt idx="62473">
                  <c:v>8228243.8259849995</c:v>
                </c:pt>
                <c:pt idx="62474">
                  <c:v>8264686.2731869994</c:v>
                </c:pt>
                <c:pt idx="62475">
                  <c:v>8300921.4650900001</c:v>
                </c:pt>
                <c:pt idx="62476">
                  <c:v>8336949.8497939995</c:v>
                </c:pt>
                <c:pt idx="62477">
                  <c:v>8372771.8837739993</c:v>
                </c:pt>
                <c:pt idx="62478">
                  <c:v>8408388.0316579994</c:v>
                </c:pt>
                <c:pt idx="62479">
                  <c:v>8443798.7660049982</c:v>
                </c:pt>
                <c:pt idx="62480">
                  <c:v>8479004.567086</c:v>
                </c:pt>
                <c:pt idx="62481">
                  <c:v>8514005.9226680007</c:v>
                </c:pt>
                <c:pt idx="62482">
                  <c:v>8548803.3278020006</c:v>
                </c:pt>
                <c:pt idx="62483">
                  <c:v>8583397.2846159991</c:v>
                </c:pt>
                <c:pt idx="62484">
                  <c:v>8617788.3021050002</c:v>
                </c:pt>
                <c:pt idx="62485">
                  <c:v>8651976.8959369995</c:v>
                </c:pt>
                <c:pt idx="62486">
                  <c:v>8685963.588242</c:v>
                </c:pt>
                <c:pt idx="62487">
                  <c:v>8719748.9074289985</c:v>
                </c:pt>
                <c:pt idx="62488">
                  <c:v>8753333.3879850004</c:v>
                </c:pt>
                <c:pt idx="62489">
                  <c:v>8786717.5702860001</c:v>
                </c:pt>
                <c:pt idx="62490">
                  <c:v>8819902.0004169978</c:v>
                </c:pt>
                <c:pt idx="62491">
                  <c:v>8852887.2299830001</c:v>
                </c:pt>
                <c:pt idx="62492">
                  <c:v>8885673.8159289993</c:v>
                </c:pt>
                <c:pt idx="62493">
                  <c:v>8918262.3203689978</c:v>
                </c:pt>
                <c:pt idx="62494">
                  <c:v>8950653.3104049973</c:v>
                </c:pt>
                <c:pt idx="62495">
                  <c:v>8982847.3579619993</c:v>
                </c:pt>
                <c:pt idx="62496">
                  <c:v>9014845.039615998</c:v>
                </c:pt>
                <c:pt idx="62497">
                  <c:v>9046646.9364329986</c:v>
                </c:pt>
                <c:pt idx="62498">
                  <c:v>9078253.6338049974</c:v>
                </c:pt>
                <c:pt idx="62499">
                  <c:v>9109665.7212909982</c:v>
                </c:pt>
                <c:pt idx="62500">
                  <c:v>9140883.792462999</c:v>
                </c:pt>
                <c:pt idx="62501">
                  <c:v>9171908.4447510019</c:v>
                </c:pt>
                <c:pt idx="62502">
                  <c:v>9202740.2792939972</c:v>
                </c:pt>
                <c:pt idx="62503">
                  <c:v>9233379.9007929992</c:v>
                </c:pt>
                <c:pt idx="62504">
                  <c:v>9263827.9173639975</c:v>
                </c:pt>
                <c:pt idx="62505">
                  <c:v>9294084.9403989986</c:v>
                </c:pt>
                <c:pt idx="62506">
                  <c:v>9324151.5844259989</c:v>
                </c:pt>
                <c:pt idx="62507">
                  <c:v>9354028.4669729993</c:v>
                </c:pt>
                <c:pt idx="62508">
                  <c:v>9383716.2084299959</c:v>
                </c:pt>
                <c:pt idx="62509">
                  <c:v>9413215.431925999</c:v>
                </c:pt>
                <c:pt idx="62510">
                  <c:v>9442526.7631939985</c:v>
                </c:pt>
                <c:pt idx="62511">
                  <c:v>9471650.830444999</c:v>
                </c:pt>
                <c:pt idx="62512">
                  <c:v>9500588.2642499991</c:v>
                </c:pt>
                <c:pt idx="62513">
                  <c:v>9529339.6974119972</c:v>
                </c:pt>
                <c:pt idx="62514">
                  <c:v>9557905.7648520023</c:v>
                </c:pt>
                <c:pt idx="62515">
                  <c:v>9586287.1034929976</c:v>
                </c:pt>
                <c:pt idx="62516">
                  <c:v>9614484.3521430027</c:v>
                </c:pt>
                <c:pt idx="62517">
                  <c:v>9642498.1513870005</c:v>
                </c:pt>
                <c:pt idx="62518">
                  <c:v>9670329.1434759982</c:v>
                </c:pt>
                <c:pt idx="62519">
                  <c:v>9697977.9722210001</c:v>
                </c:pt>
                <c:pt idx="62520">
                  <c:v>9725445.2828880008</c:v>
                </c:pt>
                <c:pt idx="62521">
                  <c:v>9752731.7220959961</c:v>
                </c:pt>
                <c:pt idx="62522">
                  <c:v>9779837.9377180003</c:v>
                </c:pt>
                <c:pt idx="62523">
                  <c:v>9806764.5787809994</c:v>
                </c:pt>
                <c:pt idx="62524">
                  <c:v>9833512.2953730002</c:v>
                </c:pt>
                <c:pt idx="62525">
                  <c:v>9860081.7385439966</c:v>
                </c:pt>
                <c:pt idx="62526">
                  <c:v>9886473.560221998</c:v>
                </c:pt>
                <c:pt idx="62527">
                  <c:v>9912688.4131179992</c:v>
                </c:pt>
                <c:pt idx="62528">
                  <c:v>9938726.950639002</c:v>
                </c:pt>
                <c:pt idx="62529">
                  <c:v>9964589.8268030006</c:v>
                </c:pt>
                <c:pt idx="62530">
                  <c:v>9990277.6961579975</c:v>
                </c:pt>
                <c:pt idx="62531">
                  <c:v>10015791.213695001</c:v>
                </c:pt>
                <c:pt idx="62532">
                  <c:v>10041131.034771999</c:v>
                </c:pt>
                <c:pt idx="62533">
                  <c:v>10066297.815035</c:v>
                </c:pt>
                <c:pt idx="62534">
                  <c:v>10091292.210341997</c:v>
                </c:pt>
                <c:pt idx="62535">
                  <c:v>10116114.876684999</c:v>
                </c:pt>
                <c:pt idx="62536">
                  <c:v>10140766.470125001</c:v>
                </c:pt>
                <c:pt idx="62537">
                  <c:v>10165247.646712</c:v>
                </c:pt>
                <c:pt idx="62538">
                  <c:v>10189559.062423</c:v>
                </c:pt>
                <c:pt idx="62539">
                  <c:v>10213701.373090999</c:v>
                </c:pt>
                <c:pt idx="62540">
                  <c:v>10237675.234337999</c:v>
                </c:pt>
                <c:pt idx="62541">
                  <c:v>10261481.301514</c:v>
                </c:pt>
                <c:pt idx="62542">
                  <c:v>10285120.229630997</c:v>
                </c:pt>
                <c:pt idx="62543">
                  <c:v>10308592.673304001</c:v>
                </c:pt>
                <c:pt idx="62544">
                  <c:v>10331899.286688</c:v>
                </c:pt>
                <c:pt idx="62545">
                  <c:v>10355040.723425996</c:v>
                </c:pt>
                <c:pt idx="62546">
                  <c:v>10378017.636584999</c:v>
                </c:pt>
                <c:pt idx="62547">
                  <c:v>10400830.678606</c:v>
                </c:pt>
                <c:pt idx="62548">
                  <c:v>10423480.501248</c:v>
                </c:pt>
                <c:pt idx="62549">
                  <c:v>10445967.755534001</c:v>
                </c:pt>
                <c:pt idx="62550">
                  <c:v>10468293.091703001</c:v>
                </c:pt>
                <c:pt idx="62551">
                  <c:v>10490457.159158999</c:v>
                </c:pt>
                <c:pt idx="62552">
                  <c:v>10512460.606421998</c:v>
                </c:pt>
                <c:pt idx="62553">
                  <c:v>10534304.081081999</c:v>
                </c:pt>
                <c:pt idx="62554">
                  <c:v>10555988.229749</c:v>
                </c:pt>
                <c:pt idx="62555">
                  <c:v>10577513.698015001</c:v>
                </c:pt>
                <c:pt idx="62556">
                  <c:v>10598881.130406998</c:v>
                </c:pt>
                <c:pt idx="62557">
                  <c:v>10620091.170342</c:v>
                </c:pt>
                <c:pt idx="62558">
                  <c:v>10641144.460092003</c:v>
                </c:pt>
                <c:pt idx="62559">
                  <c:v>10662041.64074</c:v>
                </c:pt>
                <c:pt idx="62560">
                  <c:v>10682783.352140002</c:v>
                </c:pt>
                <c:pt idx="62561">
                  <c:v>10703370.232884998</c:v>
                </c:pt>
                <c:pt idx="62562">
                  <c:v>10723802.920263998</c:v>
                </c:pt>
                <c:pt idx="62563">
                  <c:v>10744082.05023</c:v>
                </c:pt>
                <c:pt idx="62564">
                  <c:v>10764208.257365998</c:v>
                </c:pt>
                <c:pt idx="62565">
                  <c:v>10784182.174848001</c:v>
                </c:pt>
                <c:pt idx="62566">
                  <c:v>10804004.434418</c:v>
                </c:pt>
                <c:pt idx="62567">
                  <c:v>10823675.666347001</c:v>
                </c:pt>
                <c:pt idx="62568">
                  <c:v>10843196.499407997</c:v>
                </c:pt>
                <c:pt idx="62569">
                  <c:v>10862567.560843002</c:v>
                </c:pt>
                <c:pt idx="62570">
                  <c:v>10881789.476341</c:v>
                </c:pt>
                <c:pt idx="62571">
                  <c:v>10900862.870002002</c:v>
                </c:pt>
                <c:pt idx="62572">
                  <c:v>10919788.364314999</c:v>
                </c:pt>
                <c:pt idx="62573">
                  <c:v>10938566.580133</c:v>
                </c:pt>
                <c:pt idx="62574">
                  <c:v>10957198.136642</c:v>
                </c:pt>
                <c:pt idx="62575">
                  <c:v>10975683.651345</c:v>
                </c:pt>
                <c:pt idx="62576">
                  <c:v>10994023.740030998</c:v>
                </c:pt>
                <c:pt idx="62577">
                  <c:v>11012219.016755</c:v>
                </c:pt>
                <c:pt idx="62578">
                  <c:v>11030270.09382</c:v>
                </c:pt>
                <c:pt idx="62579">
                  <c:v>11048177.581747999</c:v>
                </c:pt>
                <c:pt idx="62580">
                  <c:v>11065942.089265998</c:v>
                </c:pt>
                <c:pt idx="62581">
                  <c:v>11083564.223285001</c:v>
                </c:pt>
                <c:pt idx="62582">
                  <c:v>11101044.588879</c:v>
                </c:pt>
                <c:pt idx="62583">
                  <c:v>11118383.789266998</c:v>
                </c:pt>
                <c:pt idx="62584">
                  <c:v>11135582.425798999</c:v>
                </c:pt>
                <c:pt idx="62585">
                  <c:v>11152641.097933998</c:v>
                </c:pt>
                <c:pt idx="62586">
                  <c:v>11169560.403227</c:v>
                </c:pt>
                <c:pt idx="62587">
                  <c:v>11186340.937313998</c:v>
                </c:pt>
                <c:pt idx="62588">
                  <c:v>11202983.293893</c:v>
                </c:pt>
                <c:pt idx="62589">
                  <c:v>11219488.064716002</c:v>
                </c:pt>
                <c:pt idx="62590">
                  <c:v>11235855.839566998</c:v>
                </c:pt>
                <c:pt idx="62591">
                  <c:v>11252087.206258001</c:v>
                </c:pt>
                <c:pt idx="62592">
                  <c:v>11268182.750608003</c:v>
                </c:pt>
                <c:pt idx="62593">
                  <c:v>11284143.056435999</c:v>
                </c:pt>
                <c:pt idx="62594">
                  <c:v>11299968.70555</c:v>
                </c:pt>
                <c:pt idx="62595">
                  <c:v>11315660.277731</c:v>
                </c:pt>
                <c:pt idx="62596">
                  <c:v>11331218.350729002</c:v>
                </c:pt>
                <c:pt idx="62597">
                  <c:v>11346643.500247</c:v>
                </c:pt>
                <c:pt idx="62598">
                  <c:v>11361936.299938001</c:v>
                </c:pt>
                <c:pt idx="62599">
                  <c:v>11377097.321389003</c:v>
                </c:pt>
                <c:pt idx="62600">
                  <c:v>11392127.134118</c:v>
                </c:pt>
                <c:pt idx="62601">
                  <c:v>11407026.305565</c:v>
                </c:pt>
                <c:pt idx="62602">
                  <c:v>11421795.401081001</c:v>
                </c:pt>
                <c:pt idx="62603">
                  <c:v>11436434.983927</c:v>
                </c:pt>
                <c:pt idx="62604">
                  <c:v>11450945.615259999</c:v>
                </c:pt>
                <c:pt idx="62605">
                  <c:v>11465327.854133004</c:v>
                </c:pt>
                <c:pt idx="62606">
                  <c:v>11479582.257487997</c:v>
                </c:pt>
                <c:pt idx="62607">
                  <c:v>11493709.380146002</c:v>
                </c:pt>
                <c:pt idx="62608">
                  <c:v>11507709.774808999</c:v>
                </c:pt>
                <c:pt idx="62609">
                  <c:v>11521583.992048999</c:v>
                </c:pt>
                <c:pt idx="62610">
                  <c:v>11535332.580309</c:v>
                </c:pt>
                <c:pt idx="62611">
                  <c:v>11548956.085894</c:v>
                </c:pt>
                <c:pt idx="62612">
                  <c:v>11562455.052972002</c:v>
                </c:pt>
                <c:pt idx="62613">
                  <c:v>11575830.023569001</c:v>
                </c:pt>
                <c:pt idx="62614">
                  <c:v>11589081.537565999</c:v>
                </c:pt>
                <c:pt idx="62615">
                  <c:v>11602210.132696001</c:v>
                </c:pt>
                <c:pt idx="62616">
                  <c:v>11615216.344542</c:v>
                </c:pt>
                <c:pt idx="62617">
                  <c:v>11628100.706536999</c:v>
                </c:pt>
                <c:pt idx="62618">
                  <c:v>11640863.749959998</c:v>
                </c:pt>
                <c:pt idx="62619">
                  <c:v>11653506.003937</c:v>
                </c:pt>
                <c:pt idx="62620">
                  <c:v>11666027.995437</c:v>
                </c:pt>
                <c:pt idx="62621">
                  <c:v>11678430.249274999</c:v>
                </c:pt>
                <c:pt idx="62622">
                  <c:v>11690713.288106998</c:v>
                </c:pt>
                <c:pt idx="62623">
                  <c:v>11702877.632436998</c:v>
                </c:pt>
                <c:pt idx="62624">
                  <c:v>11714923.800608002</c:v>
                </c:pt>
                <c:pt idx="62625">
                  <c:v>11726852.308809999</c:v>
                </c:pt>
                <c:pt idx="62626">
                  <c:v>11738663.671077</c:v>
                </c:pt>
                <c:pt idx="62627">
                  <c:v>11750358.399288002</c:v>
                </c:pt>
                <c:pt idx="62628">
                  <c:v>11761937.00317</c:v>
                </c:pt>
                <c:pt idx="62629">
                  <c:v>11773399.990296001</c:v>
                </c:pt>
                <c:pt idx="62630">
                  <c:v>11784747.866092</c:v>
                </c:pt>
                <c:pt idx="62631">
                  <c:v>11795981.133831</c:v>
                </c:pt>
                <c:pt idx="62632">
                  <c:v>11807100.294644</c:v>
                </c:pt>
                <c:pt idx="62633">
                  <c:v>11818105.847514998</c:v>
                </c:pt>
                <c:pt idx="62634">
                  <c:v>11828998.289286001</c:v>
                </c:pt>
                <c:pt idx="62635">
                  <c:v>11839778.11466</c:v>
                </c:pt>
                <c:pt idx="62636">
                  <c:v>11850445.816205001</c:v>
                </c:pt>
                <c:pt idx="62637">
                  <c:v>11861001.884353004</c:v>
                </c:pt>
                <c:pt idx="62638">
                  <c:v>11871446.807406997</c:v>
                </c:pt>
                <c:pt idx="62639">
                  <c:v>11881781.071542</c:v>
                </c:pt>
                <c:pt idx="62640">
                  <c:v>11892005.160811001</c:v>
                </c:pt>
                <c:pt idx="62641">
                  <c:v>11902119.557146</c:v>
                </c:pt>
                <c:pt idx="62642">
                  <c:v>11912124.740362998</c:v>
                </c:pt>
                <c:pt idx="62643">
                  <c:v>11922021.188164998</c:v>
                </c:pt>
                <c:pt idx="62644">
                  <c:v>11931809.376149002</c:v>
                </c:pt>
                <c:pt idx="62645">
                  <c:v>11941489.777806001</c:v>
                </c:pt>
                <c:pt idx="62646">
                  <c:v>11951062.864530003</c:v>
                </c:pt>
                <c:pt idx="62647">
                  <c:v>11960529.105619002</c:v>
                </c:pt>
                <c:pt idx="62648">
                  <c:v>11969888.968281003</c:v>
                </c:pt>
                <c:pt idx="62649">
                  <c:v>11979142.917638</c:v>
                </c:pt>
                <c:pt idx="62650">
                  <c:v>11988291.416733</c:v>
                </c:pt>
                <c:pt idx="62651">
                  <c:v>11997334.926533001</c:v>
                </c:pt>
                <c:pt idx="62652">
                  <c:v>12006273.905935002</c:v>
                </c:pt>
                <c:pt idx="62653">
                  <c:v>12015108.811772002</c:v>
                </c:pt>
                <c:pt idx="62654">
                  <c:v>12023840.098816</c:v>
                </c:pt>
                <c:pt idx="62655">
                  <c:v>12032468.219786</c:v>
                </c:pt>
                <c:pt idx="62656">
                  <c:v>12040993.625353999</c:v>
                </c:pt>
                <c:pt idx="62657">
                  <c:v>12049416.764146</c:v>
                </c:pt>
                <c:pt idx="62658">
                  <c:v>12057738.082754999</c:v>
                </c:pt>
                <c:pt idx="62659">
                  <c:v>12065958.025739999</c:v>
                </c:pt>
                <c:pt idx="62660">
                  <c:v>12074077.035638003</c:v>
                </c:pt>
                <c:pt idx="62661">
                  <c:v>12082095.552964</c:v>
                </c:pt>
                <c:pt idx="62662">
                  <c:v>12090014.016221998</c:v>
                </c:pt>
                <c:pt idx="62663">
                  <c:v>12097832.861910002</c:v>
                </c:pt>
                <c:pt idx="62664">
                  <c:v>12105552.524524998</c:v>
                </c:pt>
                <c:pt idx="62665">
                  <c:v>12113173.436569998</c:v>
                </c:pt>
                <c:pt idx="62666">
                  <c:v>12120696.028560998</c:v>
                </c:pt>
                <c:pt idx="62667">
                  <c:v>12128120.729033001</c:v>
                </c:pt>
                <c:pt idx="62668">
                  <c:v>12135447.964547003</c:v>
                </c:pt>
                <c:pt idx="62669">
                  <c:v>12142678.159696</c:v>
                </c:pt>
                <c:pt idx="62670">
                  <c:v>12149811.737112001</c:v>
                </c:pt>
                <c:pt idx="62671">
                  <c:v>12156849.117474996</c:v>
                </c:pt>
                <c:pt idx="62672">
                  <c:v>12163790.719513001</c:v>
                </c:pt>
                <c:pt idx="62673">
                  <c:v>12170636.960018001</c:v>
                </c:pt>
                <c:pt idx="62674">
                  <c:v>12177388.253846999</c:v>
                </c:pt>
                <c:pt idx="62675">
                  <c:v>12184045.01393</c:v>
                </c:pt>
                <c:pt idx="62676">
                  <c:v>12190607.651278</c:v>
                </c:pt>
                <c:pt idx="62677">
                  <c:v>12197076.574988002</c:v>
                </c:pt>
                <c:pt idx="62678">
                  <c:v>12203452.192253999</c:v>
                </c:pt>
                <c:pt idx="62679">
                  <c:v>12209734.908369998</c:v>
                </c:pt>
                <c:pt idx="62680">
                  <c:v>12215925.126741</c:v>
                </c:pt>
                <c:pt idx="62681">
                  <c:v>12222023.248884998</c:v>
                </c:pt>
                <c:pt idx="62682">
                  <c:v>12228029.674446</c:v>
                </c:pt>
                <c:pt idx="62683">
                  <c:v>12233944.801199</c:v>
                </c:pt>
                <c:pt idx="62684">
                  <c:v>12239769.025055002</c:v>
                </c:pt>
                <c:pt idx="62685">
                  <c:v>12245502.740071001</c:v>
                </c:pt>
                <c:pt idx="62686">
                  <c:v>12251146.338458</c:v>
                </c:pt>
                <c:pt idx="62687">
                  <c:v>12256700.210585998</c:v>
                </c:pt>
                <c:pt idx="62688">
                  <c:v>12262164.744992997</c:v>
                </c:pt>
                <c:pt idx="62689">
                  <c:v>12267540.328392001</c:v>
                </c:pt>
                <c:pt idx="62690">
                  <c:v>12272827.345679002</c:v>
                </c:pt>
                <c:pt idx="62691">
                  <c:v>12278026.179938</c:v>
                </c:pt>
                <c:pt idx="62692">
                  <c:v>12283137.212453</c:v>
                </c:pt>
                <c:pt idx="62693">
                  <c:v>12288160.822712002</c:v>
                </c:pt>
                <c:pt idx="62694">
                  <c:v>12293097.388416</c:v>
                </c:pt>
                <c:pt idx="62695">
                  <c:v>12297947.285483003</c:v>
                </c:pt>
                <c:pt idx="62696">
                  <c:v>12302710.888064001</c:v>
                </c:pt>
                <c:pt idx="62697">
                  <c:v>12307388.568541</c:v>
                </c:pt>
                <c:pt idx="62698">
                  <c:v>12311980.697540998</c:v>
                </c:pt>
                <c:pt idx="62699">
                  <c:v>12316487.64394</c:v>
                </c:pt>
                <c:pt idx="62700">
                  <c:v>12320909.774871999</c:v>
                </c:pt>
                <c:pt idx="62701">
                  <c:v>12325247.455738004</c:v>
                </c:pt>
                <c:pt idx="62702">
                  <c:v>12329501.050210999</c:v>
                </c:pt>
                <c:pt idx="62703">
                  <c:v>12333670.920244997</c:v>
                </c:pt>
                <c:pt idx="62704">
                  <c:v>12337757.426082</c:v>
                </c:pt>
                <c:pt idx="62705">
                  <c:v>12341760.926262001</c:v>
                </c:pt>
                <c:pt idx="62706">
                  <c:v>12345681.777624998</c:v>
                </c:pt>
                <c:pt idx="62707">
                  <c:v>12349520.335325001</c:v>
                </c:pt>
                <c:pt idx="62708">
                  <c:v>12353276.952834999</c:v>
                </c:pt>
                <c:pt idx="62709">
                  <c:v>12356951.981953004</c:v>
                </c:pt>
                <c:pt idx="62710">
                  <c:v>12360545.772810999</c:v>
                </c:pt>
                <c:pt idx="62711">
                  <c:v>12364058.673884002</c:v>
                </c:pt>
                <c:pt idx="62712">
                  <c:v>12367491.031994998</c:v>
                </c:pt>
                <c:pt idx="62713">
                  <c:v>12370843.192323998</c:v>
                </c:pt>
                <c:pt idx="62714">
                  <c:v>12374115.498416997</c:v>
                </c:pt>
                <c:pt idx="62715">
                  <c:v>12377308.292189999</c:v>
                </c:pt>
                <c:pt idx="62716">
                  <c:v>12380421.913938003</c:v>
                </c:pt>
                <c:pt idx="62717">
                  <c:v>12383456.702346001</c:v>
                </c:pt>
                <c:pt idx="62718">
                  <c:v>12386412.994491</c:v>
                </c:pt>
                <c:pt idx="62719">
                  <c:v>12389291.125854</c:v>
                </c:pt>
                <c:pt idx="62720">
                  <c:v>12392091.430322997</c:v>
                </c:pt>
                <c:pt idx="62721">
                  <c:v>12394814.240207998</c:v>
                </c:pt>
                <c:pt idx="62722">
                  <c:v>12397459.886237998</c:v>
                </c:pt>
                <c:pt idx="62723">
                  <c:v>12400028.697576998</c:v>
                </c:pt>
                <c:pt idx="62724">
                  <c:v>12402521.001831003</c:v>
                </c:pt>
                <c:pt idx="62725">
                  <c:v>12404937.125048</c:v>
                </c:pt>
                <c:pt idx="62726">
                  <c:v>12407277.391735002</c:v>
                </c:pt>
                <c:pt idx="62727">
                  <c:v>12409542.124857999</c:v>
                </c:pt>
                <c:pt idx="62728">
                  <c:v>12411731.645854</c:v>
                </c:pt>
                <c:pt idx="62729">
                  <c:v>12413846.274637002</c:v>
                </c:pt>
                <c:pt idx="62730">
                  <c:v>12415886.329604</c:v>
                </c:pt>
                <c:pt idx="62731">
                  <c:v>12417852.127644001</c:v>
                </c:pt>
                <c:pt idx="62732">
                  <c:v>12419743.984145002</c:v>
                </c:pt>
                <c:pt idx="62733">
                  <c:v>12421562.213001</c:v>
                </c:pt>
                <c:pt idx="62734">
                  <c:v>12423307.126619</c:v>
                </c:pt>
                <c:pt idx="62735">
                  <c:v>12424979.035928</c:v>
                </c:pt>
                <c:pt idx="62736">
                  <c:v>12426578.250383999</c:v>
                </c:pt>
                <c:pt idx="62737">
                  <c:v>12428105.077978</c:v>
                </c:pt>
                <c:pt idx="62738">
                  <c:v>12429559.825245</c:v>
                </c:pt>
                <c:pt idx="62739">
                  <c:v>12430942.797266996</c:v>
                </c:pt>
                <c:pt idx="62740">
                  <c:v>12432254.297685998</c:v>
                </c:pt>
                <c:pt idx="62741">
                  <c:v>12433494.628706001</c:v>
                </c:pt>
                <c:pt idx="62742">
                  <c:v>12434664.091103002</c:v>
                </c:pt>
                <c:pt idx="62743">
                  <c:v>12435762.984229</c:v>
                </c:pt>
                <c:pt idx="62744">
                  <c:v>12436791.606024995</c:v>
                </c:pt>
                <c:pt idx="62745">
                  <c:v>12437750.253022</c:v>
                </c:pt>
                <c:pt idx="62746">
                  <c:v>12438639.220349997</c:v>
                </c:pt>
                <c:pt idx="62747">
                  <c:v>12439458.801747002</c:v>
                </c:pt>
                <c:pt idx="62748">
                  <c:v>12440209.289563997</c:v>
                </c:pt>
                <c:pt idx="62749">
                  <c:v>12440890.974772004</c:v>
                </c:pt>
                <c:pt idx="62750">
                  <c:v>12441504.146968998</c:v>
                </c:pt>
                <c:pt idx="62751">
                  <c:v>12442049.094388003</c:v>
                </c:pt>
                <c:pt idx="62752">
                  <c:v>12442526.103902999</c:v>
                </c:pt>
                <c:pt idx="62753">
                  <c:v>12442935.461036</c:v>
                </c:pt>
                <c:pt idx="62754">
                  <c:v>12443277.449963</c:v>
                </c:pt>
                <c:pt idx="62755">
                  <c:v>12443552.353522999</c:v>
                </c:pt>
                <c:pt idx="62756">
                  <c:v>12443760.453222999</c:v>
                </c:pt>
                <c:pt idx="62757">
                  <c:v>12443902.029244998</c:v>
                </c:pt>
                <c:pt idx="62758">
                  <c:v>12443977.360452002</c:v>
                </c:pt>
                <c:pt idx="62759">
                  <c:v>12443986.724397998</c:v>
                </c:pt>
                <c:pt idx="62760">
                  <c:v>12443930.397329997</c:v>
                </c:pt>
                <c:pt idx="62761">
                  <c:v>12443808.654199</c:v>
                </c:pt>
                <c:pt idx="62762">
                  <c:v>12443621.768663</c:v>
                </c:pt>
                <c:pt idx="62763">
                  <c:v>12443370.013096998</c:v>
                </c:pt>
                <c:pt idx="62764">
                  <c:v>12443053.658594996</c:v>
                </c:pt>
                <c:pt idx="62765">
                  <c:v>12442672.974982005</c:v>
                </c:pt>
                <c:pt idx="62766">
                  <c:v>12442228.230818</c:v>
                </c:pt>
                <c:pt idx="62767">
                  <c:v>12441719.693401</c:v>
                </c:pt>
                <c:pt idx="62768">
                  <c:v>12441147.628782</c:v>
                </c:pt>
                <c:pt idx="62769">
                  <c:v>12440512.301762002</c:v>
                </c:pt>
                <c:pt idx="62770">
                  <c:v>12439813.975904999</c:v>
                </c:pt>
                <c:pt idx="62771">
                  <c:v>12439052.913541</c:v>
                </c:pt>
                <c:pt idx="62772">
                  <c:v>12438229.375773003</c:v>
                </c:pt>
                <c:pt idx="62773">
                  <c:v>12437343.622486001</c:v>
                </c:pt>
                <c:pt idx="62774">
                  <c:v>12436395.912349002</c:v>
                </c:pt>
                <c:pt idx="62775">
                  <c:v>12435386.502824998</c:v>
                </c:pt>
                <c:pt idx="62776">
                  <c:v>12434315.650172999</c:v>
                </c:pt>
                <c:pt idx="62777">
                  <c:v>12433183.609459</c:v>
                </c:pt>
                <c:pt idx="62778">
                  <c:v>12431990.634559998</c:v>
                </c:pt>
                <c:pt idx="62779">
                  <c:v>12430736.97817</c:v>
                </c:pt>
                <c:pt idx="62780">
                  <c:v>12429422.891804</c:v>
                </c:pt>
                <c:pt idx="62781">
                  <c:v>12428048.625809999</c:v>
                </c:pt>
                <c:pt idx="62782">
                  <c:v>12426614.429369001</c:v>
                </c:pt>
                <c:pt idx="62783">
                  <c:v>12425120.550504001</c:v>
                </c:pt>
                <c:pt idx="62784">
                  <c:v>12423567.236086998</c:v>
                </c:pt>
                <c:pt idx="62785">
                  <c:v>12421954.731841</c:v>
                </c:pt>
                <c:pt idx="62786">
                  <c:v>12420283.28235</c:v>
                </c:pt>
                <c:pt idx="62787">
                  <c:v>12418553.131063998</c:v>
                </c:pt>
                <c:pt idx="62788">
                  <c:v>12416764.520303</c:v>
                </c:pt>
                <c:pt idx="62789">
                  <c:v>12414917.691264998</c:v>
                </c:pt>
                <c:pt idx="62790">
                  <c:v>12413012.884029999</c:v>
                </c:pt>
                <c:pt idx="62791">
                  <c:v>12411050.337567998</c:v>
                </c:pt>
                <c:pt idx="62792">
                  <c:v>12409030.289743003</c:v>
                </c:pt>
                <c:pt idx="62793">
                  <c:v>12406952.977320001</c:v>
                </c:pt>
                <c:pt idx="62794">
                  <c:v>12404818.63597</c:v>
                </c:pt>
                <c:pt idx="62795">
                  <c:v>12402627.500275997</c:v>
                </c:pt>
                <c:pt idx="62796">
                  <c:v>12400379.803737001</c:v>
                </c:pt>
                <c:pt idx="62797">
                  <c:v>12398075.778777</c:v>
                </c:pt>
                <c:pt idx="62798">
                  <c:v>12395715.656748002</c:v>
                </c:pt>
                <c:pt idx="62799">
                  <c:v>12393299.667936997</c:v>
                </c:pt>
                <c:pt idx="62800">
                  <c:v>12390828.041571001</c:v>
                </c:pt>
                <c:pt idx="62801">
                  <c:v>12388301.005820002</c:v>
                </c:pt>
                <c:pt idx="62802">
                  <c:v>12385718.78781</c:v>
                </c:pt>
                <c:pt idx="62803">
                  <c:v>12383081.613617999</c:v>
                </c:pt>
                <c:pt idx="62804">
                  <c:v>12380389.708285999</c:v>
                </c:pt>
                <c:pt idx="62805">
                  <c:v>12377643.295824001</c:v>
                </c:pt>
                <c:pt idx="62806">
                  <c:v>12374842.599213</c:v>
                </c:pt>
                <c:pt idx="62807">
                  <c:v>12371987.840413</c:v>
                </c:pt>
                <c:pt idx="62808">
                  <c:v>12369079.240365999</c:v>
                </c:pt>
                <c:pt idx="62809">
                  <c:v>12366117.019006001</c:v>
                </c:pt>
                <c:pt idx="62810">
                  <c:v>12363101.395257002</c:v>
                </c:pt>
                <c:pt idx="62811">
                  <c:v>12360032.587045997</c:v>
                </c:pt>
                <c:pt idx="62812">
                  <c:v>12356910.811302003</c:v>
                </c:pt>
                <c:pt idx="62813">
                  <c:v>12353736.283965997</c:v>
                </c:pt>
                <c:pt idx="62814">
                  <c:v>12350509.219992001</c:v>
                </c:pt>
                <c:pt idx="62815">
                  <c:v>12347229.833355</c:v>
                </c:pt>
                <c:pt idx="62816">
                  <c:v>12343898.337055</c:v>
                </c:pt>
                <c:pt idx="62817">
                  <c:v>12340514.943123</c:v>
                </c:pt>
                <c:pt idx="62818">
                  <c:v>12337079.862623004</c:v>
                </c:pt>
                <c:pt idx="62819">
                  <c:v>12333593.305664001</c:v>
                </c:pt>
                <c:pt idx="62820">
                  <c:v>12330055.481396001</c:v>
                </c:pt>
                <c:pt idx="62821">
                  <c:v>12326466.598022001</c:v>
                </c:pt>
                <c:pt idx="62822">
                  <c:v>12322826.862799002</c:v>
                </c:pt>
                <c:pt idx="62823">
                  <c:v>12319136.482045</c:v>
                </c:pt>
                <c:pt idx="62824">
                  <c:v>12315395.661144</c:v>
                </c:pt>
                <c:pt idx="62825">
                  <c:v>12311604.604548</c:v>
                </c:pt>
                <c:pt idx="62826">
                  <c:v>12307763.515787002</c:v>
                </c:pt>
                <c:pt idx="62827">
                  <c:v>12303872.597467998</c:v>
                </c:pt>
                <c:pt idx="62828">
                  <c:v>12299932.051284</c:v>
                </c:pt>
                <c:pt idx="62829">
                  <c:v>12295942.078018</c:v>
                </c:pt>
                <c:pt idx="62830">
                  <c:v>12291902.877545998</c:v>
                </c:pt>
                <c:pt idx="62831">
                  <c:v>12287814.648843998</c:v>
                </c:pt>
                <c:pt idx="62832">
                  <c:v>12283677.589988999</c:v>
                </c:pt>
                <c:pt idx="62833">
                  <c:v>12279491.898171</c:v>
                </c:pt>
                <c:pt idx="62834">
                  <c:v>12275257.769688003</c:v>
                </c:pt>
                <c:pt idx="62835">
                  <c:v>12270975.399959002</c:v>
                </c:pt>
                <c:pt idx="62836">
                  <c:v>12266644.983523</c:v>
                </c:pt>
                <c:pt idx="62837">
                  <c:v>12262266.714047</c:v>
                </c:pt>
                <c:pt idx="62838">
                  <c:v>12257840.784329997</c:v>
                </c:pt>
                <c:pt idx="62839">
                  <c:v>12253367.386303999</c:v>
                </c:pt>
                <c:pt idx="62840">
                  <c:v>12248846.711043999</c:v>
                </c:pt>
                <c:pt idx="62841">
                  <c:v>12244278.948768998</c:v>
                </c:pt>
                <c:pt idx="62842">
                  <c:v>12239664.288846998</c:v>
                </c:pt>
                <c:pt idx="62843">
                  <c:v>12235002.919799</c:v>
                </c:pt>
                <c:pt idx="62844">
                  <c:v>12230295.029305998</c:v>
                </c:pt>
                <c:pt idx="62845">
                  <c:v>12225540.804210002</c:v>
                </c:pt>
                <c:pt idx="62846">
                  <c:v>12220740.430519998</c:v>
                </c:pt>
                <c:pt idx="62847">
                  <c:v>12215894.093416</c:v>
                </c:pt>
                <c:pt idx="62848">
                  <c:v>12211001.977252999</c:v>
                </c:pt>
                <c:pt idx="62849">
                  <c:v>12206064.265569</c:v>
                </c:pt>
                <c:pt idx="62850">
                  <c:v>12201081.14108</c:v>
                </c:pt>
                <c:pt idx="62851">
                  <c:v>12196052.785697</c:v>
                </c:pt>
                <c:pt idx="62852">
                  <c:v>12190979.380517</c:v>
                </c:pt>
                <c:pt idx="62853">
                  <c:v>12185861.105838999</c:v>
                </c:pt>
                <c:pt idx="62854">
                  <c:v>12180698.141159</c:v>
                </c:pt>
                <c:pt idx="62855">
                  <c:v>12175490.665180001</c:v>
                </c:pt>
                <c:pt idx="62856">
                  <c:v>12170238.855814004</c:v>
                </c:pt>
                <c:pt idx="62857">
                  <c:v>12164942.890184</c:v>
                </c:pt>
                <c:pt idx="62858">
                  <c:v>12159602.944633001</c:v>
                </c:pt>
                <c:pt idx="62859">
                  <c:v>12154219.194723999</c:v>
                </c:pt>
                <c:pt idx="62860">
                  <c:v>12148791.815245003</c:v>
                </c:pt>
                <c:pt idx="62861">
                  <c:v>12143320.980213001</c:v>
                </c:pt>
                <c:pt idx="62862">
                  <c:v>12137806.862880005</c:v>
                </c:pt>
                <c:pt idx="62863">
                  <c:v>12132249.635733999</c:v>
                </c:pt>
                <c:pt idx="62864">
                  <c:v>12126649.470503002</c:v>
                </c:pt>
                <c:pt idx="62865">
                  <c:v>12121006.538161999</c:v>
                </c:pt>
                <c:pt idx="62866">
                  <c:v>12115321.008935001</c:v>
                </c:pt>
                <c:pt idx="62867">
                  <c:v>12109593.052298</c:v>
                </c:pt>
                <c:pt idx="62868">
                  <c:v>12103822.836983003</c:v>
                </c:pt>
                <c:pt idx="62869">
                  <c:v>12098010.530983999</c:v>
                </c:pt>
                <c:pt idx="62870">
                  <c:v>12092156.301558999</c:v>
                </c:pt>
                <c:pt idx="62871">
                  <c:v>12086260.315233001</c:v>
                </c:pt>
                <c:pt idx="62872">
                  <c:v>12080322.737803997</c:v>
                </c:pt>
                <c:pt idx="62873">
                  <c:v>12074343.734344998</c:v>
                </c:pt>
                <c:pt idx="62874">
                  <c:v>12068323.469210003</c:v>
                </c:pt>
                <c:pt idx="62875">
                  <c:v>12062262.106032997</c:v>
                </c:pt>
                <c:pt idx="62876">
                  <c:v>12056159.807738002</c:v>
                </c:pt>
                <c:pt idx="62877">
                  <c:v>12050016.736535996</c:v>
                </c:pt>
                <c:pt idx="62878">
                  <c:v>12043833.053934</c:v>
                </c:pt>
                <c:pt idx="62879">
                  <c:v>12037608.920738</c:v>
                </c:pt>
                <c:pt idx="62880">
                  <c:v>12031344.497052003</c:v>
                </c:pt>
                <c:pt idx="62881">
                  <c:v>12025039.942288</c:v>
                </c:pt>
                <c:pt idx="62882">
                  <c:v>12018695.415162999</c:v>
                </c:pt>
                <c:pt idx="62883">
                  <c:v>12012311.073708002</c:v>
                </c:pt>
                <c:pt idx="62884">
                  <c:v>12005887.075270003</c:v>
                </c:pt>
                <c:pt idx="62885">
                  <c:v>11999423.576513</c:v>
                </c:pt>
                <c:pt idx="62886">
                  <c:v>11992920.733423997</c:v>
                </c:pt>
                <c:pt idx="62887">
                  <c:v>11986378.701318</c:v>
                </c:pt>
                <c:pt idx="62888">
                  <c:v>11979797.634834997</c:v>
                </c:pt>
                <c:pt idx="62889">
                  <c:v>11973177.687952003</c:v>
                </c:pt>
                <c:pt idx="62890">
                  <c:v>11966519.013978999</c:v>
                </c:pt>
                <c:pt idx="62891">
                  <c:v>11959821.765566997</c:v>
                </c:pt>
                <c:pt idx="62892">
                  <c:v>11953086.094709001</c:v>
                </c:pt>
                <c:pt idx="62893">
                  <c:v>11946312.152744999</c:v>
                </c:pt>
                <c:pt idx="62894">
                  <c:v>11939500.090363998</c:v>
                </c:pt>
                <c:pt idx="62895">
                  <c:v>11932650.057607999</c:v>
                </c:pt>
                <c:pt idx="62896">
                  <c:v>11925762.203873999</c:v>
                </c:pt>
                <c:pt idx="62897">
                  <c:v>11918836.677920001</c:v>
                </c:pt>
                <c:pt idx="62898">
                  <c:v>11911873.627864998</c:v>
                </c:pt>
                <c:pt idx="62899">
                  <c:v>11904873.201194998</c:v>
                </c:pt>
                <c:pt idx="62900">
                  <c:v>11897835.544764001</c:v>
                </c:pt>
                <c:pt idx="62901">
                  <c:v>11890760.804800002</c:v>
                </c:pt>
                <c:pt idx="62902">
                  <c:v>11883649.126902997</c:v>
                </c:pt>
                <c:pt idx="62903">
                  <c:v>11876500.656055</c:v>
                </c:pt>
                <c:pt idx="62904">
                  <c:v>11869315.536618</c:v>
                </c:pt>
                <c:pt idx="62905">
                  <c:v>11862093.912338</c:v>
                </c:pt>
                <c:pt idx="62906">
                  <c:v>11854835.926351</c:v>
                </c:pt>
                <c:pt idx="62907">
                  <c:v>11847541.721183</c:v>
                </c:pt>
                <c:pt idx="62908">
                  <c:v>11840211.438751999</c:v>
                </c:pt>
                <c:pt idx="62909">
                  <c:v>11832845.220376998</c:v>
                </c:pt>
                <c:pt idx="62910">
                  <c:v>11825443.206773998</c:v>
                </c:pt>
                <c:pt idx="62911">
                  <c:v>11818005.538062001</c:v>
                </c:pt>
                <c:pt idx="62912">
                  <c:v>11810532.353769004</c:v>
                </c:pt>
                <c:pt idx="62913">
                  <c:v>11803023.792828998</c:v>
                </c:pt>
                <c:pt idx="62914">
                  <c:v>11795479.993589999</c:v>
                </c:pt>
                <c:pt idx="62915">
                  <c:v>11787901.093813002</c:v>
                </c:pt>
                <c:pt idx="62916">
                  <c:v>11780287.23068</c:v>
                </c:pt>
                <c:pt idx="62917">
                  <c:v>11772638.540790997</c:v>
                </c:pt>
                <c:pt idx="62918">
                  <c:v>11764955.16017</c:v>
                </c:pt>
                <c:pt idx="62919">
                  <c:v>11757237.224269001</c:v>
                </c:pt>
                <c:pt idx="62920">
                  <c:v>11749484.867969003</c:v>
                </c:pt>
                <c:pt idx="62921">
                  <c:v>11741698.225583</c:v>
                </c:pt>
                <c:pt idx="62922">
                  <c:v>11733877.430858999</c:v>
                </c:pt>
                <c:pt idx="62923">
                  <c:v>11726022.616983</c:v>
                </c:pt>
                <c:pt idx="62924">
                  <c:v>11718133.916582</c:v>
                </c:pt>
                <c:pt idx="62925">
                  <c:v>11710211.461727003</c:v>
                </c:pt>
                <c:pt idx="62926">
                  <c:v>11702255.383933002</c:v>
                </c:pt>
                <c:pt idx="62927">
                  <c:v>11694265.814168002</c:v>
                </c:pt>
                <c:pt idx="62928">
                  <c:v>11686242.882848002</c:v>
                </c:pt>
                <c:pt idx="62929">
                  <c:v>11678186.719845001</c:v>
                </c:pt>
                <c:pt idx="62930">
                  <c:v>11670097.45449</c:v>
                </c:pt>
                <c:pt idx="62931">
                  <c:v>11661975.215569997</c:v>
                </c:pt>
                <c:pt idx="62932">
                  <c:v>11653820.131336998</c:v>
                </c:pt>
                <c:pt idx="62933">
                  <c:v>11645632.329508997</c:v>
                </c:pt>
                <c:pt idx="62934">
                  <c:v>11637411.937268998</c:v>
                </c:pt>
                <c:pt idx="62935">
                  <c:v>11629159.081274001</c:v>
                </c:pt>
                <c:pt idx="62936">
                  <c:v>11620873.887652002</c:v>
                </c:pt>
                <c:pt idx="62937">
                  <c:v>11612556.482006</c:v>
                </c:pt>
                <c:pt idx="62938">
                  <c:v>11604206.989419</c:v>
                </c:pt>
                <c:pt idx="62939">
                  <c:v>11595825.534454998</c:v>
                </c:pt>
                <c:pt idx="62940">
                  <c:v>11587412.241157997</c:v>
                </c:pt>
                <c:pt idx="62941">
                  <c:v>11578967.233062997</c:v>
                </c:pt>
                <c:pt idx="62942">
                  <c:v>11570490.633189999</c:v>
                </c:pt>
                <c:pt idx="62943">
                  <c:v>11561982.564051002</c:v>
                </c:pt>
                <c:pt idx="62944">
                  <c:v>11553443.147651</c:v>
                </c:pt>
                <c:pt idx="62945">
                  <c:v>11544872.505492</c:v>
                </c:pt>
                <c:pt idx="62946">
                  <c:v>11536270.758573998</c:v>
                </c:pt>
                <c:pt idx="62947">
                  <c:v>11527638.027396996</c:v>
                </c:pt>
                <c:pt idx="62948">
                  <c:v>11518974.431964001</c:v>
                </c:pt>
                <c:pt idx="62949">
                  <c:v>11510280.091786999</c:v>
                </c:pt>
                <c:pt idx="62950">
                  <c:v>11501555.125882002</c:v>
                </c:pt>
                <c:pt idx="62951">
                  <c:v>11492799.652779002</c:v>
                </c:pt>
                <c:pt idx="62952">
                  <c:v>11484013.790518001</c:v>
                </c:pt>
                <c:pt idx="62953">
                  <c:v>11475197.656656003</c:v>
                </c:pt>
                <c:pt idx="62954">
                  <c:v>11466351.368267</c:v>
                </c:pt>
                <c:pt idx="62955">
                  <c:v>11457475.041947</c:v>
                </c:pt>
                <c:pt idx="62956">
                  <c:v>11448568.793811003</c:v>
                </c:pt>
                <c:pt idx="62957">
                  <c:v>11439632.739501998</c:v>
                </c:pt>
                <c:pt idx="62958">
                  <c:v>11430666.994186003</c:v>
                </c:pt>
                <c:pt idx="62959">
                  <c:v>11421671.672563</c:v>
                </c:pt>
                <c:pt idx="62960">
                  <c:v>11412646.888861002</c:v>
                </c:pt>
                <c:pt idx="62961">
                  <c:v>11403592.756843003</c:v>
                </c:pt>
                <c:pt idx="62962">
                  <c:v>11394509.389808999</c:v>
                </c:pt>
                <c:pt idx="62963">
                  <c:v>11385396.900594998</c:v>
                </c:pt>
                <c:pt idx="62964">
                  <c:v>11376255.40158</c:v>
                </c:pt>
                <c:pt idx="62965">
                  <c:v>11367085.004685001</c:v>
                </c:pt>
                <c:pt idx="62966">
                  <c:v>11357885.821373999</c:v>
                </c:pt>
                <c:pt idx="62967">
                  <c:v>11348657.962661002</c:v>
                </c:pt>
                <c:pt idx="62968">
                  <c:v>11339401.539108001</c:v>
                </c:pt>
                <c:pt idx="62969">
                  <c:v>11330116.660829</c:v>
                </c:pt>
                <c:pt idx="62970">
                  <c:v>11320803.437489998</c:v>
                </c:pt>
                <c:pt idx="62971">
                  <c:v>11311461.978316</c:v>
                </c:pt>
                <c:pt idx="62972">
                  <c:v>11302092.392086999</c:v>
                </c:pt>
                <c:pt idx="62973">
                  <c:v>11292694.787143998</c:v>
                </c:pt>
                <c:pt idx="62974">
                  <c:v>11283269.271389998</c:v>
                </c:pt>
                <c:pt idx="62975">
                  <c:v>11273815.952293999</c:v>
                </c:pt>
                <c:pt idx="62976">
                  <c:v>11264334.936888</c:v>
                </c:pt>
                <c:pt idx="62977">
                  <c:v>11254826.331775</c:v>
                </c:pt>
                <c:pt idx="62978">
                  <c:v>11245290.243127998</c:v>
                </c:pt>
                <c:pt idx="62979">
                  <c:v>11235726.776691997</c:v>
                </c:pt>
                <c:pt idx="62980">
                  <c:v>11226136.037787</c:v>
                </c:pt>
                <c:pt idx="62981">
                  <c:v>11216518.131309001</c:v>
                </c:pt>
                <c:pt idx="62982">
                  <c:v>11206873.161734</c:v>
                </c:pt>
                <c:pt idx="62983">
                  <c:v>11197201.233116997</c:v>
                </c:pt>
                <c:pt idx="62984">
                  <c:v>11187502.449094998</c:v>
                </c:pt>
                <c:pt idx="62985">
                  <c:v>11177776.912892999</c:v>
                </c:pt>
                <c:pt idx="62986">
                  <c:v>11168024.727318998</c:v>
                </c:pt>
                <c:pt idx="62987">
                  <c:v>11158245.994771002</c:v>
                </c:pt>
                <c:pt idx="62988">
                  <c:v>11148440.817237997</c:v>
                </c:pt>
                <c:pt idx="62989">
                  <c:v>11138609.296299998</c:v>
                </c:pt>
                <c:pt idx="62990">
                  <c:v>11128751.533132</c:v>
                </c:pt>
                <c:pt idx="62991">
                  <c:v>11118867.628505995</c:v>
                </c:pt>
                <c:pt idx="62992">
                  <c:v>11108957.68279</c:v>
                </c:pt>
                <c:pt idx="62993">
                  <c:v>11099021.795956003</c:v>
                </c:pt>
                <c:pt idx="62994">
                  <c:v>11089060.067573</c:v>
                </c:pt>
                <c:pt idx="62995">
                  <c:v>11079072.596817</c:v>
                </c:pt>
                <c:pt idx="62996">
                  <c:v>11069059.482469</c:v>
                </c:pt>
                <c:pt idx="62997">
                  <c:v>11059020.822918002</c:v>
                </c:pt>
                <c:pt idx="62998">
                  <c:v>11048956.716159998</c:v>
                </c:pt>
                <c:pt idx="62999">
                  <c:v>11038867.259806</c:v>
                </c:pt>
                <c:pt idx="63000">
                  <c:v>11028752.551077003</c:v>
                </c:pt>
                <c:pt idx="63001">
                  <c:v>11018612.686811</c:v>
                </c:pt>
                <c:pt idx="63002">
                  <c:v>11008447.763459003</c:v>
                </c:pt>
                <c:pt idx="63003">
                  <c:v>10998257.877095001</c:v>
                </c:pt>
                <c:pt idx="63004">
                  <c:v>10988043.123411</c:v>
                </c:pt>
                <c:pt idx="63005">
                  <c:v>10977803.597720001</c:v>
                </c:pt>
                <c:pt idx="63006">
                  <c:v>10967539.394960999</c:v>
                </c:pt>
                <c:pt idx="63007">
                  <c:v>10957250.609696001</c:v>
                </c:pt>
                <c:pt idx="63008">
                  <c:v>10946937.336116998</c:v>
                </c:pt>
                <c:pt idx="63009">
                  <c:v>10936599.668044001</c:v>
                </c:pt>
                <c:pt idx="63010">
                  <c:v>10926237.698925998</c:v>
                </c:pt>
                <c:pt idx="63011">
                  <c:v>10915851.521846</c:v>
                </c:pt>
                <c:pt idx="63012">
                  <c:v>10905441.229520999</c:v>
                </c:pt>
                <c:pt idx="63013">
                  <c:v>10895006.914303999</c:v>
                </c:pt>
                <c:pt idx="63014">
                  <c:v>10884548.668186</c:v>
                </c:pt>
                <c:pt idx="63015">
                  <c:v>10874066.582795</c:v>
                </c:pt>
                <c:pt idx="63016">
                  <c:v>10863560.749401998</c:v>
                </c:pt>
                <c:pt idx="63017">
                  <c:v>10853031.258920001</c:v>
                </c:pt>
                <c:pt idx="63018">
                  <c:v>10842478.201907</c:v>
                </c:pt>
                <c:pt idx="63019">
                  <c:v>10831901.668563997</c:v>
                </c:pt>
                <c:pt idx="63020">
                  <c:v>10821301.748741997</c:v>
                </c:pt>
                <c:pt idx="63021">
                  <c:v>10810678.531941</c:v>
                </c:pt>
                <c:pt idx="63022">
                  <c:v>10800032.107310997</c:v>
                </c:pt>
                <c:pt idx="63023">
                  <c:v>10789362.563655002</c:v>
                </c:pt>
                <c:pt idx="63024">
                  <c:v>10778669.989428001</c:v>
                </c:pt>
                <c:pt idx="63025">
                  <c:v>10767954.472742004</c:v>
                </c:pt>
                <c:pt idx="63026">
                  <c:v>10757216.101366999</c:v>
                </c:pt>
                <c:pt idx="63027">
                  <c:v>10746454.962730002</c:v>
                </c:pt>
                <c:pt idx="63028">
                  <c:v>10735671.143920001</c:v>
                </c:pt>
                <c:pt idx="63029">
                  <c:v>10724864.731683999</c:v>
                </c:pt>
                <c:pt idx="63030">
                  <c:v>10714035.812437</c:v>
                </c:pt>
                <c:pt idx="63031">
                  <c:v>10703184.472255999</c:v>
                </c:pt>
                <c:pt idx="63032">
                  <c:v>10692310.796885001</c:v>
                </c:pt>
                <c:pt idx="63033">
                  <c:v>10681414.871737001</c:v>
                </c:pt>
                <c:pt idx="63034">
                  <c:v>10670496.781892</c:v>
                </c:pt>
                <c:pt idx="63035">
                  <c:v>10659556.612104001</c:v>
                </c:pt>
                <c:pt idx="63036">
                  <c:v>10648594.446796998</c:v>
                </c:pt>
                <c:pt idx="63037">
                  <c:v>10637610.370069003</c:v>
                </c:pt>
                <c:pt idx="63038">
                  <c:v>10626604.465696001</c:v>
                </c:pt>
                <c:pt idx="63039">
                  <c:v>10615576.817128001</c:v>
                </c:pt>
                <c:pt idx="63040">
                  <c:v>10604527.507493999</c:v>
                </c:pt>
                <c:pt idx="63041">
                  <c:v>10593456.619603002</c:v>
                </c:pt>
                <c:pt idx="63042">
                  <c:v>10582364.235947</c:v>
                </c:pt>
                <c:pt idx="63043">
                  <c:v>10571250.438696997</c:v>
                </c:pt>
                <c:pt idx="63044">
                  <c:v>10560115.309712002</c:v>
                </c:pt>
                <c:pt idx="63045">
                  <c:v>10548958.930532997</c:v>
                </c:pt>
                <c:pt idx="63046">
                  <c:v>10537781.382392</c:v>
                </c:pt>
                <c:pt idx="63047">
                  <c:v>10526582.746204996</c:v>
                </c:pt>
                <c:pt idx="63048">
                  <c:v>10515363.102582</c:v>
                </c:pt>
                <c:pt idx="63049">
                  <c:v>10504122.531819999</c:v>
                </c:pt>
                <c:pt idx="63050">
                  <c:v>10492861.113911999</c:v>
                </c:pt>
                <c:pt idx="63051">
                  <c:v>10481578.928541997</c:v>
                </c:pt>
                <c:pt idx="63052">
                  <c:v>10470276.055093002</c:v>
                </c:pt>
                <c:pt idx="63053">
                  <c:v>10458952.572642002</c:v>
                </c:pt>
                <c:pt idx="63054">
                  <c:v>10447608.559963999</c:v>
                </c:pt>
                <c:pt idx="63055">
                  <c:v>10436244.095535001</c:v>
                </c:pt>
                <c:pt idx="63056">
                  <c:v>10424859.257529998</c:v>
                </c:pt>
                <c:pt idx="63057">
                  <c:v>10413454.123827998</c:v>
                </c:pt>
                <c:pt idx="63058">
                  <c:v>10402028.772009</c:v>
                </c:pt>
                <c:pt idx="63059">
                  <c:v>10390583.279359998</c:v>
                </c:pt>
                <c:pt idx="63060">
                  <c:v>10379117.722873</c:v>
                </c:pt>
                <c:pt idx="63061">
                  <c:v>10367632.179248</c:v>
                </c:pt>
                <c:pt idx="63062">
                  <c:v>10356126.724893</c:v>
                </c:pt>
                <c:pt idx="63063">
                  <c:v>10344601.435924998</c:v>
                </c:pt>
                <c:pt idx="63064">
                  <c:v>10333056.388175</c:v>
                </c:pt>
                <c:pt idx="63065">
                  <c:v>10321491.657183999</c:v>
                </c:pt>
                <c:pt idx="63066">
                  <c:v>10309907.318209</c:v>
                </c:pt>
                <c:pt idx="63067">
                  <c:v>10298303.446219997</c:v>
                </c:pt>
                <c:pt idx="63068">
                  <c:v>10286680.115904</c:v>
                </c:pt>
                <c:pt idx="63069">
                  <c:v>10275037.401667003</c:v>
                </c:pt>
                <c:pt idx="63070">
                  <c:v>10263375.377630999</c:v>
                </c:pt>
                <c:pt idx="63071">
                  <c:v>10251694.117642</c:v>
                </c:pt>
                <c:pt idx="63072">
                  <c:v>10239993.695263999</c:v>
                </c:pt>
                <c:pt idx="63073">
                  <c:v>10228274.183784002</c:v>
                </c:pt>
                <c:pt idx="63074">
                  <c:v>10216535.656215001</c:v>
                </c:pt>
                <c:pt idx="63075">
                  <c:v>10204778.185293</c:v>
                </c:pt>
                <c:pt idx="63076">
                  <c:v>10193001.843481002</c:v>
                </c:pt>
                <c:pt idx="63077">
                  <c:v>10181206.702968</c:v>
                </c:pt>
                <c:pt idx="63078">
                  <c:v>10169392.835674003</c:v>
                </c:pt>
                <c:pt idx="63079">
                  <c:v>10157560.313247003</c:v>
                </c:pt>
                <c:pt idx="63080">
                  <c:v>10145709.207066998</c:v>
                </c:pt>
                <c:pt idx="63081">
                  <c:v>10133839.588246001</c:v>
                </c:pt>
                <c:pt idx="63082">
                  <c:v>10121951.527628001</c:v>
                </c:pt>
                <c:pt idx="63083">
                  <c:v>10110045.095794</c:v>
                </c:pt>
                <c:pt idx="63084">
                  <c:v>10098120.363059001</c:v>
                </c:pt>
                <c:pt idx="63085">
                  <c:v>10086177.399474001</c:v>
                </c:pt>
                <c:pt idx="63086">
                  <c:v>10074216.27483</c:v>
                </c:pt>
                <c:pt idx="63087">
                  <c:v>10062237.058657002</c:v>
                </c:pt>
                <c:pt idx="63088">
                  <c:v>10050239.820223</c:v>
                </c:pt>
                <c:pt idx="63089">
                  <c:v>10038224.628539998</c:v>
                </c:pt>
                <c:pt idx="63090">
                  <c:v>10026191.552361</c:v>
                </c:pt>
                <c:pt idx="63091">
                  <c:v>10014140.660182999</c:v>
                </c:pt>
                <c:pt idx="63092">
                  <c:v>10002072.020246997</c:v>
                </c:pt>
                <c:pt idx="63093">
                  <c:v>9989985.7005429976</c:v>
                </c:pt>
                <c:pt idx="63094">
                  <c:v>9977881.7688030005</c:v>
                </c:pt>
                <c:pt idx="63095">
                  <c:v>9965760.2925109975</c:v>
                </c:pt>
                <c:pt idx="63096">
                  <c:v>9953621.3388989978</c:v>
                </c:pt>
                <c:pt idx="63097">
                  <c:v>9941464.9749490023</c:v>
                </c:pt>
                <c:pt idx="63098">
                  <c:v>9929291.2673929986</c:v>
                </c:pt>
                <c:pt idx="63099">
                  <c:v>9917100.2827189993</c:v>
                </c:pt>
                <c:pt idx="63100">
                  <c:v>9904892.0871639978</c:v>
                </c:pt>
                <c:pt idx="63101">
                  <c:v>9892666.7467229981</c:v>
                </c:pt>
                <c:pt idx="63102">
                  <c:v>9880424.3271449991</c:v>
                </c:pt>
                <c:pt idx="63103">
                  <c:v>9868164.8939350005</c:v>
                </c:pt>
                <c:pt idx="63104">
                  <c:v>9855888.5123580005</c:v>
                </c:pt>
                <c:pt idx="63105">
                  <c:v>9843595.2474359963</c:v>
                </c:pt>
                <c:pt idx="63106">
                  <c:v>9831285.1639510021</c:v>
                </c:pt>
                <c:pt idx="63107">
                  <c:v>9818958.3264449984</c:v>
                </c:pt>
                <c:pt idx="63108">
                  <c:v>9806614.7992229983</c:v>
                </c:pt>
                <c:pt idx="63109">
                  <c:v>9794254.6463529989</c:v>
                </c:pt>
                <c:pt idx="63110">
                  <c:v>9781877.931665998</c:v>
                </c:pt>
                <c:pt idx="63111">
                  <c:v>9769484.7187580001</c:v>
                </c:pt>
                <c:pt idx="63112">
                  <c:v>9757075.0709910002</c:v>
                </c:pt>
                <c:pt idx="63113">
                  <c:v>9744649.0514939986</c:v>
                </c:pt>
                <c:pt idx="63114">
                  <c:v>9732206.7231639978</c:v>
                </c:pt>
                <c:pt idx="63115">
                  <c:v>9719748.148664996</c:v>
                </c:pt>
                <c:pt idx="63116">
                  <c:v>9707273.390434999</c:v>
                </c:pt>
                <c:pt idx="63117">
                  <c:v>9694782.5106780007</c:v>
                </c:pt>
                <c:pt idx="63118">
                  <c:v>9682275.5713730007</c:v>
                </c:pt>
                <c:pt idx="63119">
                  <c:v>9669752.6342709977</c:v>
                </c:pt>
                <c:pt idx="63120">
                  <c:v>9657213.7608949989</c:v>
                </c:pt>
                <c:pt idx="63121">
                  <c:v>9644659.0125449989</c:v>
                </c:pt>
                <c:pt idx="63122">
                  <c:v>9632088.4502959978</c:v>
                </c:pt>
                <c:pt idx="63123">
                  <c:v>9619502.1349989977</c:v>
                </c:pt>
                <c:pt idx="63124">
                  <c:v>9606900.1272829976</c:v>
                </c:pt>
                <c:pt idx="63125">
                  <c:v>9594282.4875549991</c:v>
                </c:pt>
                <c:pt idx="63126">
                  <c:v>9581649.2760009989</c:v>
                </c:pt>
                <c:pt idx="63127">
                  <c:v>9569000.5525899995</c:v>
                </c:pt>
                <c:pt idx="63128">
                  <c:v>9556336.3770679981</c:v>
                </c:pt>
                <c:pt idx="63129">
                  <c:v>9543656.808966998</c:v>
                </c:pt>
                <c:pt idx="63130">
                  <c:v>9530961.9076000005</c:v>
                </c:pt>
                <c:pt idx="63131">
                  <c:v>9518251.7320649959</c:v>
                </c:pt>
                <c:pt idx="63132">
                  <c:v>9505526.3412430007</c:v>
                </c:pt>
                <c:pt idx="63133">
                  <c:v>9492785.7938039992</c:v>
                </c:pt>
                <c:pt idx="63134">
                  <c:v>9480030.1482029986</c:v>
                </c:pt>
                <c:pt idx="63135">
                  <c:v>9467259.4626810011</c:v>
                </c:pt>
                <c:pt idx="63136">
                  <c:v>9454473.795270998</c:v>
                </c:pt>
                <c:pt idx="63137">
                  <c:v>9441673.2037920002</c:v>
                </c:pt>
                <c:pt idx="63138">
                  <c:v>9428857.7458560001</c:v>
                </c:pt>
                <c:pt idx="63139">
                  <c:v>9416027.4788639992</c:v>
                </c:pt>
                <c:pt idx="63140">
                  <c:v>9403182.4600109998</c:v>
                </c:pt>
                <c:pt idx="63141">
                  <c:v>9390322.7462829985</c:v>
                </c:pt>
                <c:pt idx="63142">
                  <c:v>9377448.3944610003</c:v>
                </c:pt>
                <c:pt idx="63143">
                  <c:v>9364559.4611200001</c:v>
                </c:pt>
                <c:pt idx="63144">
                  <c:v>9351656.0026299991</c:v>
                </c:pt>
                <c:pt idx="63145">
                  <c:v>9338738.0751600005</c:v>
                </c:pt>
                <c:pt idx="63146">
                  <c:v>9325805.7346720006</c:v>
                </c:pt>
                <c:pt idx="63147">
                  <c:v>9312859.0369289983</c:v>
                </c:pt>
                <c:pt idx="63148">
                  <c:v>9299898.0374929961</c:v>
                </c:pt>
                <c:pt idx="63149">
                  <c:v>9286922.791722998</c:v>
                </c:pt>
                <c:pt idx="63150">
                  <c:v>9273933.3547820039</c:v>
                </c:pt>
                <c:pt idx="63151">
                  <c:v>9260929.7816310003</c:v>
                </c:pt>
                <c:pt idx="63152">
                  <c:v>9247912.1270349957</c:v>
                </c:pt>
                <c:pt idx="63153">
                  <c:v>9234880.4455629978</c:v>
                </c:pt>
                <c:pt idx="63154">
                  <c:v>9221834.7915849984</c:v>
                </c:pt>
                <c:pt idx="63155">
                  <c:v>9208775.2192769982</c:v>
                </c:pt>
                <c:pt idx="63156">
                  <c:v>9195701.7826220002</c:v>
                </c:pt>
                <c:pt idx="63157">
                  <c:v>9182614.535405999</c:v>
                </c:pt>
                <c:pt idx="63158">
                  <c:v>9169513.5312239975</c:v>
                </c:pt>
                <c:pt idx="63159">
                  <c:v>9156398.8234800007</c:v>
                </c:pt>
                <c:pt idx="63160">
                  <c:v>9143270.4653830025</c:v>
                </c:pt>
                <c:pt idx="63161">
                  <c:v>9130128.5099550001</c:v>
                </c:pt>
                <c:pt idx="63162">
                  <c:v>9116973.0100259986</c:v>
                </c:pt>
                <c:pt idx="63163">
                  <c:v>9103804.0182369985</c:v>
                </c:pt>
                <c:pt idx="63164">
                  <c:v>9090621.5870430004</c:v>
                </c:pt>
                <c:pt idx="63165">
                  <c:v>9077425.768708</c:v>
                </c:pt>
                <c:pt idx="63166">
                  <c:v>9064216.6153120007</c:v>
                </c:pt>
                <c:pt idx="63167">
                  <c:v>9050994.1787470002</c:v>
                </c:pt>
                <c:pt idx="63168">
                  <c:v>9037758.5107220002</c:v>
                </c:pt>
                <c:pt idx="63169">
                  <c:v>9024509.6627600007</c:v>
                </c:pt>
                <c:pt idx="63170">
                  <c:v>9011247.6861999985</c:v>
                </c:pt>
                <c:pt idx="63171">
                  <c:v>8997972.6321999989</c:v>
                </c:pt>
                <c:pt idx="63172">
                  <c:v>8984684.5517320018</c:v>
                </c:pt>
                <c:pt idx="63173">
                  <c:v>8971383.495592</c:v>
                </c:pt>
                <c:pt idx="63174">
                  <c:v>8958069.5143899992</c:v>
                </c:pt>
                <c:pt idx="63175">
                  <c:v>8944742.6585590001</c:v>
                </c:pt>
                <c:pt idx="63176">
                  <c:v>8931402.9783510007</c:v>
                </c:pt>
                <c:pt idx="63177">
                  <c:v>8918050.5238419995</c:v>
                </c:pt>
                <c:pt idx="63178">
                  <c:v>8904685.3449280001</c:v>
                </c:pt>
                <c:pt idx="63179">
                  <c:v>8891307.4913269989</c:v>
                </c:pt>
                <c:pt idx="63180">
                  <c:v>8877917.012583999</c:v>
                </c:pt>
                <c:pt idx="63181">
                  <c:v>8864513.9580659978</c:v>
                </c:pt>
                <c:pt idx="63182">
                  <c:v>8851098.3769649975</c:v>
                </c:pt>
                <c:pt idx="63183">
                  <c:v>8837670.318297999</c:v>
                </c:pt>
                <c:pt idx="63184">
                  <c:v>8824229.8309119996</c:v>
                </c:pt>
                <c:pt idx="63185">
                  <c:v>8810776.9634770006</c:v>
                </c:pt>
                <c:pt idx="63186">
                  <c:v>8797311.7644929979</c:v>
                </c:pt>
                <c:pt idx="63187">
                  <c:v>8783834.2822890002</c:v>
                </c:pt>
                <c:pt idx="63188">
                  <c:v>8770344.5650210008</c:v>
                </c:pt>
                <c:pt idx="63189">
                  <c:v>8756842.6606770009</c:v>
                </c:pt>
                <c:pt idx="63190">
                  <c:v>8743328.6170749981</c:v>
                </c:pt>
                <c:pt idx="63191">
                  <c:v>8729802.4818629995</c:v>
                </c:pt>
                <c:pt idx="63192">
                  <c:v>8716264.3025239985</c:v>
                </c:pt>
                <c:pt idx="63193">
                  <c:v>8702714.1263709981</c:v>
                </c:pt>
                <c:pt idx="63194">
                  <c:v>8689152.00055</c:v>
                </c:pt>
                <c:pt idx="63195">
                  <c:v>8675577.972043002</c:v>
                </c:pt>
                <c:pt idx="63196">
                  <c:v>8661992.0876649991</c:v>
                </c:pt>
                <c:pt idx="63197">
                  <c:v>8648394.3940680008</c:v>
                </c:pt>
                <c:pt idx="63198">
                  <c:v>8634784.9377369974</c:v>
                </c:pt>
                <c:pt idx="63199">
                  <c:v>8621163.764996998</c:v>
                </c:pt>
                <c:pt idx="63200">
                  <c:v>8607530.9220090006</c:v>
                </c:pt>
                <c:pt idx="63201">
                  <c:v>8593886.4547700025</c:v>
                </c:pt>
                <c:pt idx="63202">
                  <c:v>8580230.4091180004</c:v>
                </c:pt>
                <c:pt idx="63203">
                  <c:v>8566562.8307290003</c:v>
                </c:pt>
                <c:pt idx="63204">
                  <c:v>8552883.7651199996</c:v>
                </c:pt>
                <c:pt idx="63205">
                  <c:v>8539193.2576470003</c:v>
                </c:pt>
                <c:pt idx="63206">
                  <c:v>8525491.3535079993</c:v>
                </c:pt>
                <c:pt idx="63207">
                  <c:v>8511778.0977420006</c:v>
                </c:pt>
                <c:pt idx="63208">
                  <c:v>8498053.5352309979</c:v>
                </c:pt>
                <c:pt idx="63209">
                  <c:v>8484317.7106999978</c:v>
                </c:pt>
                <c:pt idx="63210">
                  <c:v>8470570.6687180009</c:v>
                </c:pt>
                <c:pt idx="63211">
                  <c:v>8456812.4536959995</c:v>
                </c:pt>
                <c:pt idx="63212">
                  <c:v>8443043.1098919977</c:v>
                </c:pt>
                <c:pt idx="63213">
                  <c:v>8429262.6814099979</c:v>
                </c:pt>
                <c:pt idx="63214">
                  <c:v>8415471.2121969983</c:v>
                </c:pt>
                <c:pt idx="63215">
                  <c:v>8401668.7460509986</c:v>
                </c:pt>
                <c:pt idx="63216">
                  <c:v>8387855.3266129987</c:v>
                </c:pt>
                <c:pt idx="63217">
                  <c:v>8374030.9973750012</c:v>
                </c:pt>
                <c:pt idx="63218">
                  <c:v>8360195.8016750002</c:v>
                </c:pt>
                <c:pt idx="63219">
                  <c:v>8346349.7827020008</c:v>
                </c:pt>
                <c:pt idx="63220">
                  <c:v>8332492.9834940005</c:v>
                </c:pt>
                <c:pt idx="63221">
                  <c:v>8318625.4469390009</c:v>
                </c:pt>
                <c:pt idx="63222">
                  <c:v>8304747.2157759992</c:v>
                </c:pt>
                <c:pt idx="63223">
                  <c:v>8290858.332595001</c:v>
                </c:pt>
                <c:pt idx="63224">
                  <c:v>8276958.8398399996</c:v>
                </c:pt>
                <c:pt idx="63225">
                  <c:v>8263048.7798039997</c:v>
                </c:pt>
                <c:pt idx="63226">
                  <c:v>8249128.1946369987</c:v>
                </c:pt>
                <c:pt idx="63227">
                  <c:v>8235197.12634</c:v>
                </c:pt>
                <c:pt idx="63228">
                  <c:v>8221255.616769</c:v>
                </c:pt>
                <c:pt idx="63229">
                  <c:v>8207303.7076350003</c:v>
                </c:pt>
                <c:pt idx="63230">
                  <c:v>8193341.4405060001</c:v>
                </c:pt>
                <c:pt idx="63231">
                  <c:v>8179368.856802999</c:v>
                </c:pt>
                <c:pt idx="63232">
                  <c:v>8165385.9978060005</c:v>
                </c:pt>
                <c:pt idx="63233">
                  <c:v>8151392.9046500009</c:v>
                </c:pt>
                <c:pt idx="63234">
                  <c:v>8137389.61833</c:v>
                </c:pt>
                <c:pt idx="63235">
                  <c:v>8123376.1796979997</c:v>
                </c:pt>
                <c:pt idx="63236">
                  <c:v>8109352.6294649998</c:v>
                </c:pt>
                <c:pt idx="63237">
                  <c:v>8095319.0082</c:v>
                </c:pt>
                <c:pt idx="63238">
                  <c:v>8081275.3563350001</c:v>
                </c:pt>
                <c:pt idx="63239">
                  <c:v>8067221.71416</c:v>
                </c:pt>
                <c:pt idx="63240">
                  <c:v>8053158.1218249993</c:v>
                </c:pt>
                <c:pt idx="63241">
                  <c:v>8039084.619345</c:v>
                </c:pt>
                <c:pt idx="63242">
                  <c:v>8025001.2465930004</c:v>
                </c:pt>
                <c:pt idx="63243">
                  <c:v>8010908.0433080001</c:v>
                </c:pt>
                <c:pt idx="63244">
                  <c:v>7996805.0490910001</c:v>
                </c:pt>
                <c:pt idx="63245">
                  <c:v>7982692.3034049999</c:v>
                </c:pt>
                <c:pt idx="63246">
                  <c:v>7968569.8455790002</c:v>
                </c:pt>
                <c:pt idx="63247">
                  <c:v>7954437.7148059998</c:v>
                </c:pt>
                <c:pt idx="63248">
                  <c:v>7940295.9501450006</c:v>
                </c:pt>
                <c:pt idx="63249">
                  <c:v>7926144.5905189998</c:v>
                </c:pt>
                <c:pt idx="63250">
                  <c:v>7911983.6747189993</c:v>
                </c:pt>
                <c:pt idx="63251">
                  <c:v>7897813.2414010009</c:v>
                </c:pt>
                <c:pt idx="63252">
                  <c:v>7883633.3290909994</c:v>
                </c:pt>
                <c:pt idx="63253">
                  <c:v>7869443.9761790009</c:v>
                </c:pt>
                <c:pt idx="63254">
                  <c:v>7855245.2209260007</c:v>
                </c:pt>
                <c:pt idx="63255">
                  <c:v>7841037.101462</c:v>
                </c:pt>
                <c:pt idx="63256">
                  <c:v>7826819.6557839988</c:v>
                </c:pt>
                <c:pt idx="63257">
                  <c:v>7812592.9217610005</c:v>
                </c:pt>
                <c:pt idx="63258">
                  <c:v>7798356.9371310007</c:v>
                </c:pt>
                <c:pt idx="63259">
                  <c:v>7784111.7395029999</c:v>
                </c:pt>
                <c:pt idx="63260">
                  <c:v>7769857.3663569996</c:v>
                </c:pt>
                <c:pt idx="63261">
                  <c:v>7755593.8550459994</c:v>
                </c:pt>
                <c:pt idx="63262">
                  <c:v>7741321.2427950008</c:v>
                </c:pt>
                <c:pt idx="63263">
                  <c:v>7727039.5666999994</c:v>
                </c:pt>
                <c:pt idx="63264">
                  <c:v>7712748.8637309987</c:v>
                </c:pt>
                <c:pt idx="63265">
                  <c:v>7698449.1707329992</c:v>
                </c:pt>
                <c:pt idx="63266">
                  <c:v>7684140.5244239997</c:v>
                </c:pt>
                <c:pt idx="63267">
                  <c:v>7669822.9613970006</c:v>
                </c:pt>
                <c:pt idx="63268">
                  <c:v>7655496.5181200001</c:v>
                </c:pt>
                <c:pt idx="63269">
                  <c:v>7641161.2309360001</c:v>
                </c:pt>
                <c:pt idx="63270">
                  <c:v>7626817.136066</c:v>
                </c:pt>
                <c:pt idx="63271">
                  <c:v>7612464.2696049996</c:v>
                </c:pt>
                <c:pt idx="63272">
                  <c:v>7598102.6675259992</c:v>
                </c:pt>
                <c:pt idx="63273">
                  <c:v>7583732.3656819984</c:v>
                </c:pt>
                <c:pt idx="63274">
                  <c:v>7569353.3997999998</c:v>
                </c:pt>
                <c:pt idx="63275">
                  <c:v>7554965.8054869995</c:v>
                </c:pt>
                <c:pt idx="63276">
                  <c:v>7540569.6182289999</c:v>
                </c:pt>
                <c:pt idx="63277">
                  <c:v>7526164.8733920008</c:v>
                </c:pt>
                <c:pt idx="63278">
                  <c:v>7511751.6062209997</c:v>
                </c:pt>
                <c:pt idx="63279">
                  <c:v>7497329.8518409999</c:v>
                </c:pt>
                <c:pt idx="63280">
                  <c:v>7482899.6452579992</c:v>
                </c:pt>
                <c:pt idx="63281">
                  <c:v>7468461.0213590004</c:v>
                </c:pt>
                <c:pt idx="63282">
                  <c:v>7454014.0149129992</c:v>
                </c:pt>
                <c:pt idx="63283">
                  <c:v>7439558.6605699994</c:v>
                </c:pt>
                <c:pt idx="63284">
                  <c:v>7425094.9928640006</c:v>
                </c:pt>
                <c:pt idx="63285">
                  <c:v>7410623.0462119998</c:v>
                </c:pt>
                <c:pt idx="63286">
                  <c:v>7396142.8549109995</c:v>
                </c:pt>
                <c:pt idx="63287">
                  <c:v>7381654.4531459995</c:v>
                </c:pt>
                <c:pt idx="63288">
                  <c:v>7367157.8749850001</c:v>
                </c:pt>
                <c:pt idx="63289">
                  <c:v>7352653.1543779997</c:v>
                </c:pt>
                <c:pt idx="63290">
                  <c:v>7338140.3251639996</c:v>
                </c:pt>
                <c:pt idx="63291">
                  <c:v>7323619.4210650008</c:v>
                </c:pt>
                <c:pt idx="63292">
                  <c:v>7309090.4756890014</c:v>
                </c:pt>
                <c:pt idx="63293">
                  <c:v>7294553.5225329995</c:v>
                </c:pt>
                <c:pt idx="63294">
                  <c:v>7280008.5949760005</c:v>
                </c:pt>
                <c:pt idx="63295">
                  <c:v>7265455.7262899997</c:v>
                </c:pt>
                <c:pt idx="63296">
                  <c:v>7250894.9496290004</c:v>
                </c:pt>
                <c:pt idx="63297">
                  <c:v>7236326.2980400007</c:v>
                </c:pt>
                <c:pt idx="63298">
                  <c:v>7221749.804455</c:v>
                </c:pt>
                <c:pt idx="63299">
                  <c:v>7207165.5016960008</c:v>
                </c:pt>
                <c:pt idx="63300">
                  <c:v>7192573.4224750008</c:v>
                </c:pt>
                <c:pt idx="63301">
                  <c:v>7177973.5993920006</c:v>
                </c:pt>
                <c:pt idx="63302">
                  <c:v>7163366.0649389997</c:v>
                </c:pt>
                <c:pt idx="63303">
                  <c:v>7148750.8514980003</c:v>
                </c:pt>
                <c:pt idx="63304">
                  <c:v>7134127.9913410014</c:v>
                </c:pt>
                <c:pt idx="63305">
                  <c:v>7119497.5166329993</c:v>
                </c:pt>
                <c:pt idx="63306">
                  <c:v>7104859.4594280003</c:v>
                </c:pt>
                <c:pt idx="63307">
                  <c:v>7090213.851675</c:v>
                </c:pt>
                <c:pt idx="63308">
                  <c:v>7075560.7252149992</c:v>
                </c:pt>
                <c:pt idx="63309">
                  <c:v>7060900.1117809992</c:v>
                </c:pt>
                <c:pt idx="63310">
                  <c:v>7046232.042998001</c:v>
                </c:pt>
                <c:pt idx="63311">
                  <c:v>7031556.5503890002</c:v>
                </c:pt>
                <c:pt idx="63312">
                  <c:v>7016873.6653669998</c:v>
                </c:pt>
                <c:pt idx="63313">
                  <c:v>7002183.419241</c:v>
                </c:pt>
                <c:pt idx="63314">
                  <c:v>6987485.8432159983</c:v>
                </c:pt>
                <c:pt idx="63315">
                  <c:v>6972780.968390001</c:v>
                </c:pt>
                <c:pt idx="63316">
                  <c:v>6958068.8257589992</c:v>
                </c:pt>
                <c:pt idx="63317">
                  <c:v>6943349.4462130005</c:v>
                </c:pt>
                <c:pt idx="63318">
                  <c:v>6928622.8605389996</c:v>
                </c:pt>
                <c:pt idx="63319">
                  <c:v>6913889.0994229997</c:v>
                </c:pt>
                <c:pt idx="63320">
                  <c:v>6899148.1934449999</c:v>
                </c:pt>
                <c:pt idx="63321">
                  <c:v>6884400.1730839992</c:v>
                </c:pt>
                <c:pt idx="63322">
                  <c:v>6869645.0687169991</c:v>
                </c:pt>
                <c:pt idx="63323">
                  <c:v>6854882.9106200002</c:v>
                </c:pt>
                <c:pt idx="63324">
                  <c:v>6840113.7289660014</c:v>
                </c:pt>
                <c:pt idx="63325">
                  <c:v>6825337.5538279992</c:v>
                </c:pt>
                <c:pt idx="63326">
                  <c:v>6810554.4151790002</c:v>
                </c:pt>
                <c:pt idx="63327">
                  <c:v>6795764.34289</c:v>
                </c:pt>
                <c:pt idx="63328">
                  <c:v>6780967.3667349992</c:v>
                </c:pt>
                <c:pt idx="63329">
                  <c:v>6766163.5163859995</c:v>
                </c:pt>
                <c:pt idx="63330">
                  <c:v>6751352.8214169992</c:v>
                </c:pt>
                <c:pt idx="63331">
                  <c:v>6736535.311303</c:v>
                </c:pt>
                <c:pt idx="63332">
                  <c:v>6721711.0154210003</c:v>
                </c:pt>
                <c:pt idx="63333">
                  <c:v>6706879.9630490001</c:v>
                </c:pt>
                <c:pt idx="63334">
                  <c:v>6692042.1833680002</c:v>
                </c:pt>
                <c:pt idx="63335">
                  <c:v>6677197.7054620003</c:v>
                </c:pt>
                <c:pt idx="63336">
                  <c:v>6662346.558317</c:v>
                </c:pt>
                <c:pt idx="63337">
                  <c:v>6647488.7708250005</c:v>
                </c:pt>
                <c:pt idx="63338">
                  <c:v>6632624.3717769999</c:v>
                </c:pt>
                <c:pt idx="63339">
                  <c:v>6617753.3898729989</c:v>
                </c:pt>
                <c:pt idx="63340">
                  <c:v>6602875.8537149988</c:v>
                </c:pt>
                <c:pt idx="63341">
                  <c:v>6587991.7918090001</c:v>
                </c:pt>
                <c:pt idx="63342">
                  <c:v>6573101.2325690016</c:v>
                </c:pt>
                <c:pt idx="63343">
                  <c:v>6558204.2043110002</c:v>
                </c:pt>
                <c:pt idx="63344">
                  <c:v>6543300.7352600014</c:v>
                </c:pt>
                <c:pt idx="63345">
                  <c:v>6528390.8535439996</c:v>
                </c:pt>
                <c:pt idx="63346">
                  <c:v>6513474.5872010002</c:v>
                </c:pt>
                <c:pt idx="63347">
                  <c:v>6498551.9641729994</c:v>
                </c:pt>
                <c:pt idx="63348">
                  <c:v>6483623.0123100001</c:v>
                </c:pt>
                <c:pt idx="63349">
                  <c:v>6468687.7593710003</c:v>
                </c:pt>
                <c:pt idx="63350">
                  <c:v>6453746.2330200002</c:v>
                </c:pt>
                <c:pt idx="63351">
                  <c:v>6438798.4608309995</c:v>
                </c:pt>
                <c:pt idx="63352">
                  <c:v>6423844.4702869998</c:v>
                </c:pt>
                <c:pt idx="63353">
                  <c:v>6408884.2887780005</c:v>
                </c:pt>
                <c:pt idx="63354">
                  <c:v>6393917.9436039999</c:v>
                </c:pt>
                <c:pt idx="63355">
                  <c:v>6378945.4619760001</c:v>
                </c:pt>
                <c:pt idx="63356">
                  <c:v>6363966.8710129997</c:v>
                </c:pt>
                <c:pt idx="63357">
                  <c:v>6348982.1977430005</c:v>
                </c:pt>
                <c:pt idx="63358">
                  <c:v>6333991.4691079995</c:v>
                </c:pt>
                <c:pt idx="63359">
                  <c:v>6318994.7119580004</c:v>
                </c:pt>
                <c:pt idx="63360">
                  <c:v>6303991.9530549999</c:v>
                </c:pt>
                <c:pt idx="63361">
                  <c:v>6288983.2190719992</c:v>
                </c:pt>
                <c:pt idx="63362">
                  <c:v>6273968.5365950009</c:v>
                </c:pt>
                <c:pt idx="63363">
                  <c:v>6258947.9321190007</c:v>
                </c:pt>
                <c:pt idx="63364">
                  <c:v>6243921.4320560014</c:v>
                </c:pt>
                <c:pt idx="63365">
                  <c:v>6228889.0627259994</c:v>
                </c:pt>
                <c:pt idx="63366">
                  <c:v>6213850.8503650008</c:v>
                </c:pt>
                <c:pt idx="63367">
                  <c:v>6198806.8211219991</c:v>
                </c:pt>
                <c:pt idx="63368">
                  <c:v>6183757.0010569999</c:v>
                </c:pt>
                <c:pt idx="63369">
                  <c:v>6168701.4161480004</c:v>
                </c:pt>
                <c:pt idx="63370">
                  <c:v>6153640.0922839995</c:v>
                </c:pt>
                <c:pt idx="63371">
                  <c:v>6138573.0552699994</c:v>
                </c:pt>
                <c:pt idx="63372">
                  <c:v>6123500.3308259994</c:v>
                </c:pt>
                <c:pt idx="63373">
                  <c:v>6108421.9445850002</c:v>
                </c:pt>
                <c:pt idx="63374">
                  <c:v>6093337.9220980005</c:v>
                </c:pt>
                <c:pt idx="63375">
                  <c:v>6078248.2888310002</c:v>
                </c:pt>
                <c:pt idx="63376">
                  <c:v>6063153.0701650009</c:v>
                </c:pt>
                <c:pt idx="63377">
                  <c:v>6048052.2913980009</c:v>
                </c:pt>
                <c:pt idx="63378">
                  <c:v>6032945.9777460014</c:v>
                </c:pt>
                <c:pt idx="63379">
                  <c:v>6017834.1543399999</c:v>
                </c:pt>
                <c:pt idx="63380">
                  <c:v>6002716.8462279998</c:v>
                </c:pt>
                <c:pt idx="63381">
                  <c:v>5987594.078377001</c:v>
                </c:pt>
                <c:pt idx="63382">
                  <c:v>5972465.8756720005</c:v>
                </c:pt>
                <c:pt idx="63383">
                  <c:v>5957332.2629140001</c:v>
                </c:pt>
                <c:pt idx="63384">
                  <c:v>5942193.2648249995</c:v>
                </c:pt>
                <c:pt idx="63385">
                  <c:v>5927048.9060420003</c:v>
                </c:pt>
                <c:pt idx="63386">
                  <c:v>5911899.2111260006</c:v>
                </c:pt>
                <c:pt idx="63387">
                  <c:v>5896744.2045519995</c:v>
                </c:pt>
                <c:pt idx="63388">
                  <c:v>5881583.9107189998</c:v>
                </c:pt>
                <c:pt idx="63389">
                  <c:v>5866418.3539419994</c:v>
                </c:pt>
                <c:pt idx="63390">
                  <c:v>5851247.5584600009</c:v>
                </c:pt>
                <c:pt idx="63391">
                  <c:v>5836071.5484280009</c:v>
                </c:pt>
                <c:pt idx="63392">
                  <c:v>5820890.3479260001</c:v>
                </c:pt>
                <c:pt idx="63393">
                  <c:v>5805703.9809520002</c:v>
                </c:pt>
                <c:pt idx="63394">
                  <c:v>5790512.4714260017</c:v>
                </c:pt>
                <c:pt idx="63395">
                  <c:v>5775315.8431899995</c:v>
                </c:pt>
                <c:pt idx="63396">
                  <c:v>5760114.120006999</c:v>
                </c:pt>
                <c:pt idx="63397">
                  <c:v>5744907.3255619993</c:v>
                </c:pt>
                <c:pt idx="63398">
                  <c:v>5729695.4834630005</c:v>
                </c:pt>
                <c:pt idx="63399">
                  <c:v>5714478.6172399996</c:v>
                </c:pt>
                <c:pt idx="63400">
                  <c:v>5699256.7503470005</c:v>
                </c:pt>
                <c:pt idx="63401">
                  <c:v>5684029.9061600007</c:v>
                </c:pt>
                <c:pt idx="63402">
                  <c:v>5668798.1079780003</c:v>
                </c:pt>
                <c:pt idx="63403">
                  <c:v>5653561.3790239999</c:v>
                </c:pt>
                <c:pt idx="63404">
                  <c:v>5638319.7424470009</c:v>
                </c:pt>
                <c:pt idx="63405">
                  <c:v>5623073.2213159995</c:v>
                </c:pt>
                <c:pt idx="63406">
                  <c:v>5607821.8386290008</c:v>
                </c:pt>
                <c:pt idx="63407">
                  <c:v>5592565.6173050003</c:v>
                </c:pt>
                <c:pt idx="63408">
                  <c:v>5577304.5801910004</c:v>
                </c:pt>
                <c:pt idx="63409">
                  <c:v>5562038.7500569997</c:v>
                </c:pt>
                <c:pt idx="63410">
                  <c:v>5546768.1495989999</c:v>
                </c:pt>
                <c:pt idx="63411">
                  <c:v>5531492.8014400005</c:v>
                </c:pt>
                <c:pt idx="63412">
                  <c:v>5516212.7281269999</c:v>
                </c:pt>
                <c:pt idx="63413">
                  <c:v>5500927.9521350004</c:v>
                </c:pt>
                <c:pt idx="63414">
                  <c:v>5485638.4958660007</c:v>
                </c:pt>
                <c:pt idx="63415">
                  <c:v>5470344.3816460008</c:v>
                </c:pt>
                <c:pt idx="63416">
                  <c:v>5455045.6317300005</c:v>
                </c:pt>
                <c:pt idx="63417">
                  <c:v>5439742.2683020001</c:v>
                </c:pt>
                <c:pt idx="63418">
                  <c:v>5424434.3134690002</c:v>
                </c:pt>
                <c:pt idx="63419">
                  <c:v>5409121.7892700005</c:v>
                </c:pt>
                <c:pt idx="63420">
                  <c:v>5393804.7176700002</c:v>
                </c:pt>
                <c:pt idx="63421">
                  <c:v>5378483.1205629995</c:v>
                </c:pt>
                <c:pt idx="63422">
                  <c:v>5363157.0197709994</c:v>
                </c:pt>
                <c:pt idx="63423">
                  <c:v>5347826.4370450014</c:v>
                </c:pt>
                <c:pt idx="63424">
                  <c:v>5332491.3940669997</c:v>
                </c:pt>
                <c:pt idx="63425">
                  <c:v>5317151.9124440011</c:v>
                </c:pt>
                <c:pt idx="63426">
                  <c:v>5301808.0137159983</c:v>
                </c:pt>
                <c:pt idx="63427">
                  <c:v>5286459.7193519995</c:v>
                </c:pt>
                <c:pt idx="63428">
                  <c:v>5271107.0507509997</c:v>
                </c:pt>
                <c:pt idx="63429">
                  <c:v>5255750.0292409994</c:v>
                </c:pt>
                <c:pt idx="63430">
                  <c:v>5240388.6760829994</c:v>
                </c:pt>
                <c:pt idx="63431">
                  <c:v>5225023.0124670006</c:v>
                </c:pt>
                <c:pt idx="63432">
                  <c:v>5209653.0595129989</c:v>
                </c:pt>
                <c:pt idx="63433">
                  <c:v>5194278.8382750014</c:v>
                </c:pt>
                <c:pt idx="63434">
                  <c:v>5178900.3697359981</c:v>
                </c:pt>
                <c:pt idx="63435">
                  <c:v>5163517.6748119984</c:v>
                </c:pt>
                <c:pt idx="63436">
                  <c:v>5148130.7743510008</c:v>
                </c:pt>
                <c:pt idx="63437">
                  <c:v>5132739.6891329987</c:v>
                </c:pt>
                <c:pt idx="63438">
                  <c:v>5117344.4398690006</c:v>
                </c:pt>
                <c:pt idx="63439">
                  <c:v>5101945.0472039999</c:v>
                </c:pt>
                <c:pt idx="63440">
                  <c:v>5086541.5317159994</c:v>
                </c:pt>
                <c:pt idx="63441">
                  <c:v>5071133.9139159992</c:v>
                </c:pt>
                <c:pt idx="63442">
                  <c:v>5055722.2142479997</c:v>
                </c:pt>
                <c:pt idx="63443">
                  <c:v>5040306.4530889997</c:v>
                </c:pt>
                <c:pt idx="63444">
                  <c:v>5024886.6507499991</c:v>
                </c:pt>
                <c:pt idx="63445">
                  <c:v>5009462.8274769997</c:v>
                </c:pt>
                <c:pt idx="63446">
                  <c:v>4994035.0034500007</c:v>
                </c:pt>
                <c:pt idx="63447">
                  <c:v>4978603.1987829991</c:v>
                </c:pt>
                <c:pt idx="63448">
                  <c:v>4963167.4335230002</c:v>
                </c:pt>
                <c:pt idx="63449">
                  <c:v>4947727.7276559994</c:v>
                </c:pt>
                <c:pt idx="63450">
                  <c:v>4932284.1010990003</c:v>
                </c:pt>
                <c:pt idx="63451">
                  <c:v>4916836.5737059992</c:v>
                </c:pt>
                <c:pt idx="63452">
                  <c:v>4901385.1652679993</c:v>
                </c:pt>
                <c:pt idx="63453">
                  <c:v>4885929.8955089999</c:v>
                </c:pt>
                <c:pt idx="63454">
                  <c:v>4870470.7840910004</c:v>
                </c:pt>
                <c:pt idx="63455">
                  <c:v>4855007.8506109994</c:v>
                </c:pt>
                <c:pt idx="63456">
                  <c:v>4839541.1146039991</c:v>
                </c:pt>
                <c:pt idx="63457">
                  <c:v>4824070.5955400001</c:v>
                </c:pt>
                <c:pt idx="63458">
                  <c:v>4808596.3128269995</c:v>
                </c:pt>
                <c:pt idx="63459">
                  <c:v>4793118.285809</c:v>
                </c:pt>
                <c:pt idx="63460">
                  <c:v>4777636.5337690003</c:v>
                </c:pt>
                <c:pt idx="63461">
                  <c:v>4762151.0759250009</c:v>
                </c:pt>
                <c:pt idx="63462">
                  <c:v>4746661.9314360004</c:v>
                </c:pt>
                <c:pt idx="63463">
                  <c:v>4731169.1193949999</c:v>
                </c:pt>
                <c:pt idx="63464">
                  <c:v>4715672.658836999</c:v>
                </c:pt>
                <c:pt idx="63465">
                  <c:v>4700172.568731999</c:v>
                </c:pt>
                <c:pt idx="63466">
                  <c:v>4684668.8679910004</c:v>
                </c:pt>
                <c:pt idx="63467">
                  <c:v>4669161.5754640009</c:v>
                </c:pt>
                <c:pt idx="63468">
                  <c:v>4653650.7099359995</c:v>
                </c:pt>
                <c:pt idx="63469">
                  <c:v>4638136.2901369995</c:v>
                </c:pt>
                <c:pt idx="63470">
                  <c:v>4622618.3347319998</c:v>
                </c:pt>
                <c:pt idx="63471">
                  <c:v>4607096.8623280004</c:v>
                </c:pt>
                <c:pt idx="63472">
                  <c:v>4591571.8914690008</c:v>
                </c:pt>
                <c:pt idx="63473">
                  <c:v>4576043.4406430004</c:v>
                </c:pt>
                <c:pt idx="63474">
                  <c:v>4560511.5282739997</c:v>
                </c:pt>
                <c:pt idx="63475">
                  <c:v>4544976.1727300007</c:v>
                </c:pt>
                <c:pt idx="63476">
                  <c:v>4529437.3923180001</c:v>
                </c:pt>
                <c:pt idx="63477">
                  <c:v>4513895.2052849997</c:v>
                </c:pt>
                <c:pt idx="63478">
                  <c:v>4498349.6298209988</c:v>
                </c:pt>
                <c:pt idx="63479">
                  <c:v>4482800.6840539994</c:v>
                </c:pt>
                <c:pt idx="63480">
                  <c:v>4467248.3860579999</c:v>
                </c:pt>
                <c:pt idx="63481">
                  <c:v>4451692.7538449997</c:v>
                </c:pt>
                <c:pt idx="63482">
                  <c:v>4436133.8053690009</c:v>
                </c:pt>
                <c:pt idx="63483">
                  <c:v>4420571.5585280005</c:v>
                </c:pt>
                <c:pt idx="63484">
                  <c:v>4405006.031161001</c:v>
                </c:pt>
                <c:pt idx="63485">
                  <c:v>4389437.2410500003</c:v>
                </c:pt>
                <c:pt idx="63486">
                  <c:v>4373865.2059169998</c:v>
                </c:pt>
                <c:pt idx="63487">
                  <c:v>4358289.94343</c:v>
                </c:pt>
                <c:pt idx="63488">
                  <c:v>4342711.4711990012</c:v>
                </c:pt>
                <c:pt idx="63489">
                  <c:v>4327129.8067769995</c:v>
                </c:pt>
                <c:pt idx="63490">
                  <c:v>4311544.9676590003</c:v>
                </c:pt>
                <c:pt idx="63491">
                  <c:v>4295956.971287</c:v>
                </c:pt>
                <c:pt idx="63492">
                  <c:v>4280365.8350420007</c:v>
                </c:pt>
                <c:pt idx="63493">
                  <c:v>4264771.5762519995</c:v>
                </c:pt>
                <c:pt idx="63494">
                  <c:v>4249174.2121900003</c:v>
                </c:pt>
                <c:pt idx="63495">
                  <c:v>4233573.7600700008</c:v>
                </c:pt>
                <c:pt idx="63496">
                  <c:v>4217970.2370540006</c:v>
                </c:pt>
                <c:pt idx="63497">
                  <c:v>4202363.6602449995</c:v>
                </c:pt>
                <c:pt idx="63498">
                  <c:v>4186754.046693</c:v>
                </c:pt>
                <c:pt idx="63499">
                  <c:v>4171141.4133939994</c:v>
                </c:pt>
                <c:pt idx="63500">
                  <c:v>4155525.7772880006</c:v>
                </c:pt>
                <c:pt idx="63501">
                  <c:v>4139907.1552589997</c:v>
                </c:pt>
                <c:pt idx="63502">
                  <c:v>4124285.5641379999</c:v>
                </c:pt>
                <c:pt idx="63503">
                  <c:v>4108661.020703</c:v>
                </c:pt>
                <c:pt idx="63504">
                  <c:v>4093033.5416760002</c:v>
                </c:pt>
                <c:pt idx="63505">
                  <c:v>4077403.1437250003</c:v>
                </c:pt>
                <c:pt idx="63506">
                  <c:v>4061769.8434669995</c:v>
                </c:pt>
                <c:pt idx="63507">
                  <c:v>4046133.6574609997</c:v>
                </c:pt>
                <c:pt idx="63508">
                  <c:v>4030494.6022160002</c:v>
                </c:pt>
                <c:pt idx="63509">
                  <c:v>4014852.6941880002</c:v>
                </c:pt>
                <c:pt idx="63510">
                  <c:v>3999207.9497779999</c:v>
                </c:pt>
                <c:pt idx="63511">
                  <c:v>3983560.385336</c:v>
                </c:pt>
                <c:pt idx="63512">
                  <c:v>3967910.0171569996</c:v>
                </c:pt>
                <c:pt idx="63513">
                  <c:v>3952256.8614869998</c:v>
                </c:pt>
                <c:pt idx="63514">
                  <c:v>3936600.9345160001</c:v>
                </c:pt>
                <c:pt idx="63515">
                  <c:v>3920942.2523849998</c:v>
                </c:pt>
                <c:pt idx="63516">
                  <c:v>3905280.8311809995</c:v>
                </c:pt>
                <c:pt idx="63517">
                  <c:v>3889616.6869390002</c:v>
                </c:pt>
                <c:pt idx="63518">
                  <c:v>3873949.8356449991</c:v>
                </c:pt>
                <c:pt idx="63519">
                  <c:v>3858280.2932320004</c:v>
                </c:pt>
                <c:pt idx="63520">
                  <c:v>3842608.0755799995</c:v>
                </c:pt>
                <c:pt idx="63521">
                  <c:v>3826933.1985200001</c:v>
                </c:pt>
                <c:pt idx="63522">
                  <c:v>3811255.6778330002</c:v>
                </c:pt>
                <c:pt idx="63523">
                  <c:v>3795575.5292460001</c:v>
                </c:pt>
                <c:pt idx="63524">
                  <c:v>3779892.7684380002</c:v>
                </c:pt>
                <c:pt idx="63525">
                  <c:v>3764207.4110369999</c:v>
                </c:pt>
                <c:pt idx="63526">
                  <c:v>3748519.4726209994</c:v>
                </c:pt>
                <c:pt idx="63527">
                  <c:v>3732828.9687160002</c:v>
                </c:pt>
                <c:pt idx="63528">
                  <c:v>3717135.9148009997</c:v>
                </c:pt>
                <c:pt idx="63529">
                  <c:v>3701440.3263029996</c:v>
                </c:pt>
                <c:pt idx="63530">
                  <c:v>3685742.2185999998</c:v>
                </c:pt>
                <c:pt idx="63531">
                  <c:v>3670041.6070220005</c:v>
                </c:pt>
                <c:pt idx="63532">
                  <c:v>3654338.506848</c:v>
                </c:pt>
                <c:pt idx="63533">
                  <c:v>3638632.9333069995</c:v>
                </c:pt>
                <c:pt idx="63534">
                  <c:v>3622924.9015819998</c:v>
                </c:pt>
                <c:pt idx="63535">
                  <c:v>3607214.4268060001</c:v>
                </c:pt>
                <c:pt idx="63536">
                  <c:v>3591501.524061</c:v>
                </c:pt>
                <c:pt idx="63537">
                  <c:v>3575786.208385</c:v>
                </c:pt>
                <c:pt idx="63538">
                  <c:v>3560068.4947640002</c:v>
                </c:pt>
                <c:pt idx="63539">
                  <c:v>3544348.3981369995</c:v>
                </c:pt>
                <c:pt idx="63540">
                  <c:v>3528625.9333949997</c:v>
                </c:pt>
                <c:pt idx="63541">
                  <c:v>3512901.1153819994</c:v>
                </c:pt>
                <c:pt idx="63542">
                  <c:v>3497173.9588929997</c:v>
                </c:pt>
                <c:pt idx="63543">
                  <c:v>3481444.4786769995</c:v>
                </c:pt>
                <c:pt idx="63544">
                  <c:v>3465712.6894339998</c:v>
                </c:pt>
                <c:pt idx="63545">
                  <c:v>3449978.6058180002</c:v>
                </c:pt>
                <c:pt idx="63546">
                  <c:v>3434242.2424349999</c:v>
                </c:pt>
                <c:pt idx="63547">
                  <c:v>3418503.6138449996</c:v>
                </c:pt>
                <c:pt idx="63548">
                  <c:v>3402762.7345599998</c:v>
                </c:pt>
                <c:pt idx="63549">
                  <c:v>3387019.6190479994</c:v>
                </c:pt>
                <c:pt idx="63550">
                  <c:v>3371274.2817280004</c:v>
                </c:pt>
                <c:pt idx="63551">
                  <c:v>3355526.736972</c:v>
                </c:pt>
                <c:pt idx="63552">
                  <c:v>3339776.9991099997</c:v>
                </c:pt>
                <c:pt idx="63553">
                  <c:v>3324025.0824219994</c:v>
                </c:pt>
                <c:pt idx="63554">
                  <c:v>3308271.0011439994</c:v>
                </c:pt>
                <c:pt idx="63555">
                  <c:v>3292514.7694649999</c:v>
                </c:pt>
                <c:pt idx="63556">
                  <c:v>3276756.4015299999</c:v>
                </c:pt>
                <c:pt idx="63557">
                  <c:v>3260995.9114389997</c:v>
                </c:pt>
                <c:pt idx="63558">
                  <c:v>3245233.3132439996</c:v>
                </c:pt>
                <c:pt idx="63559">
                  <c:v>3229468.6209549997</c:v>
                </c:pt>
                <c:pt idx="63560">
                  <c:v>3213701.8485340001</c:v>
                </c:pt>
                <c:pt idx="63561">
                  <c:v>3197933.009902</c:v>
                </c:pt>
                <c:pt idx="63562">
                  <c:v>3182162.1189319994</c:v>
                </c:pt>
                <c:pt idx="63563">
                  <c:v>3166389.1894549998</c:v>
                </c:pt>
                <c:pt idx="63564">
                  <c:v>3150614.2352539995</c:v>
                </c:pt>
                <c:pt idx="63565">
                  <c:v>3134837.2700729999</c:v>
                </c:pt>
                <c:pt idx="63566">
                  <c:v>3119058.3076069998</c:v>
                </c:pt>
                <c:pt idx="63567">
                  <c:v>3103277.3615100002</c:v>
                </c:pt>
                <c:pt idx="63568">
                  <c:v>3087494.4453909998</c:v>
                </c:pt>
                <c:pt idx="63569">
                  <c:v>3071709.5728159994</c:v>
                </c:pt>
                <c:pt idx="63570">
                  <c:v>3055922.7573079998</c:v>
                </c:pt>
                <c:pt idx="63571">
                  <c:v>3040134.012343999</c:v>
                </c:pt>
                <c:pt idx="63572">
                  <c:v>3024343.3513619998</c:v>
                </c:pt>
                <c:pt idx="63573">
                  <c:v>3008550.7877520006</c:v>
                </c:pt>
                <c:pt idx="63574">
                  <c:v>2992756.3348659994</c:v>
                </c:pt>
                <c:pt idx="63575">
                  <c:v>2976960.0060089999</c:v>
                </c:pt>
                <c:pt idx="63576">
                  <c:v>2961161.814445999</c:v>
                </c:pt>
                <c:pt idx="63577">
                  <c:v>2945361.7733990001</c:v>
                </c:pt>
                <c:pt idx="63578">
                  <c:v>2929559.8960469994</c:v>
                </c:pt>
                <c:pt idx="63579">
                  <c:v>2913756.1955260001</c:v>
                </c:pt>
                <c:pt idx="63580">
                  <c:v>2897950.6849320005</c:v>
                </c:pt>
                <c:pt idx="63581">
                  <c:v>2882143.3773169997</c:v>
                </c:pt>
                <c:pt idx="63582">
                  <c:v>2866334.2856939998</c:v>
                </c:pt>
                <c:pt idx="63583">
                  <c:v>2850523.4230300002</c:v>
                </c:pt>
                <c:pt idx="63584">
                  <c:v>2834710.8022539997</c:v>
                </c:pt>
                <c:pt idx="63585">
                  <c:v>2818896.4362519993</c:v>
                </c:pt>
                <c:pt idx="63586">
                  <c:v>2803080.3378689997</c:v>
                </c:pt>
                <c:pt idx="63587">
                  <c:v>2787262.5199089996</c:v>
                </c:pt>
                <c:pt idx="63588">
                  <c:v>2771442.9951349995</c:v>
                </c:pt>
                <c:pt idx="63589">
                  <c:v>2755621.7762679998</c:v>
                </c:pt>
                <c:pt idx="63590">
                  <c:v>2739798.8759909994</c:v>
                </c:pt>
                <c:pt idx="63591">
                  <c:v>2723974.3069429994</c:v>
                </c:pt>
                <c:pt idx="63592">
                  <c:v>2708148.0817240006</c:v>
                </c:pt>
                <c:pt idx="63593">
                  <c:v>2692320.2128940001</c:v>
                </c:pt>
                <c:pt idx="63594">
                  <c:v>2676490.7129729996</c:v>
                </c:pt>
                <c:pt idx="63595">
                  <c:v>2660659.5944389999</c:v>
                </c:pt>
                <c:pt idx="63596">
                  <c:v>2644826.8697330002</c:v>
                </c:pt>
                <c:pt idx="63597">
                  <c:v>2628992.551252</c:v>
                </c:pt>
                <c:pt idx="63598">
                  <c:v>2613156.651358</c:v>
                </c:pt>
                <c:pt idx="63599">
                  <c:v>2597319.1823689998</c:v>
                </c:pt>
                <c:pt idx="63600">
                  <c:v>2581480.1565669999</c:v>
                </c:pt>
                <c:pt idx="63601">
                  <c:v>2565639.586193</c:v>
                </c:pt>
                <c:pt idx="63602">
                  <c:v>2549797.4834489995</c:v>
                </c:pt>
                <c:pt idx="63603">
                  <c:v>2533953.8604969997</c:v>
                </c:pt>
                <c:pt idx="63604">
                  <c:v>2518108.7294620001</c:v>
                </c:pt>
                <c:pt idx="63605">
                  <c:v>2502262.102428</c:v>
                </c:pt>
                <c:pt idx="63606">
                  <c:v>2486413.9914429993</c:v>
                </c:pt>
                <c:pt idx="63607">
                  <c:v>2470564.4085129998</c:v>
                </c:pt>
                <c:pt idx="63608">
                  <c:v>2454713.3656089995</c:v>
                </c:pt>
                <c:pt idx="63609">
                  <c:v>2438860.8746599997</c:v>
                </c:pt>
                <c:pt idx="63610">
                  <c:v>2423006.9475599998</c:v>
                </c:pt>
                <c:pt idx="63611">
                  <c:v>2407151.5961629995</c:v>
                </c:pt>
                <c:pt idx="63612">
                  <c:v>2391294.8322859993</c:v>
                </c:pt>
                <c:pt idx="63613">
                  <c:v>2375436.6677070004</c:v>
                </c:pt>
                <c:pt idx="63614">
                  <c:v>2359577.1141679995</c:v>
                </c:pt>
                <c:pt idx="63615">
                  <c:v>2343716.183371</c:v>
                </c:pt>
                <c:pt idx="63616">
                  <c:v>2327853.886984</c:v>
                </c:pt>
                <c:pt idx="63617">
                  <c:v>2311990.236633</c:v>
                </c:pt>
                <c:pt idx="63618">
                  <c:v>2296125.243911</c:v>
                </c:pt>
                <c:pt idx="63619">
                  <c:v>2280258.9203709997</c:v>
                </c:pt>
                <c:pt idx="63620">
                  <c:v>2264391.2775310003</c:v>
                </c:pt>
                <c:pt idx="63621">
                  <c:v>2248522.32687</c:v>
                </c:pt>
                <c:pt idx="63622">
                  <c:v>2232652.079833</c:v>
                </c:pt>
                <c:pt idx="63623">
                  <c:v>2216780.5478250002</c:v>
                </c:pt>
                <c:pt idx="63624">
                  <c:v>2200907.7422159999</c:v>
                </c:pt>
                <c:pt idx="63625">
                  <c:v>2185033.6743409997</c:v>
                </c:pt>
                <c:pt idx="63626">
                  <c:v>2169158.3554969993</c:v>
                </c:pt>
                <c:pt idx="63627">
                  <c:v>2153281.7969449996</c:v>
                </c:pt>
                <c:pt idx="63628">
                  <c:v>2137404.00991</c:v>
                </c:pt>
                <c:pt idx="63629">
                  <c:v>2121525.0055809999</c:v>
                </c:pt>
                <c:pt idx="63630">
                  <c:v>2105644.7951109996</c:v>
                </c:pt>
                <c:pt idx="63631">
                  <c:v>2089763.3896190003</c:v>
                </c:pt>
                <c:pt idx="63632">
                  <c:v>2073880.8001840001</c:v>
                </c:pt>
                <c:pt idx="63633">
                  <c:v>2057997.037855</c:v>
                </c:pt>
                <c:pt idx="63634">
                  <c:v>2042112.1136410001</c:v>
                </c:pt>
                <c:pt idx="63635">
                  <c:v>2026226.0385200002</c:v>
                </c:pt>
                <c:pt idx="63636">
                  <c:v>2010338.8234300001</c:v>
                </c:pt>
                <c:pt idx="63637">
                  <c:v>1994450.4792770001</c:v>
                </c:pt>
                <c:pt idx="63638">
                  <c:v>1978561.0169320002</c:v>
                </c:pt>
                <c:pt idx="63639">
                  <c:v>1962670.4472299998</c:v>
                </c:pt>
                <c:pt idx="63640">
                  <c:v>1946778.7809730002</c:v>
                </c:pt>
                <c:pt idx="63641">
                  <c:v>1930886.028926</c:v>
                </c:pt>
                <c:pt idx="63642">
                  <c:v>1914992.2018209998</c:v>
                </c:pt>
                <c:pt idx="63643">
                  <c:v>1899097.310355</c:v>
                </c:pt>
                <c:pt idx="63644">
                  <c:v>1883201.3651920001</c:v>
                </c:pt>
                <c:pt idx="63645">
                  <c:v>1867304.3769590002</c:v>
                </c:pt>
                <c:pt idx="63646">
                  <c:v>1851406.356253</c:v>
                </c:pt>
                <c:pt idx="63647">
                  <c:v>1835507.313632</c:v>
                </c:pt>
                <c:pt idx="63648">
                  <c:v>1819607.259626</c:v>
                </c:pt>
                <c:pt idx="63649">
                  <c:v>1803706.2047259999</c:v>
                </c:pt>
                <c:pt idx="63650">
                  <c:v>1787804.1593920002</c:v>
                </c:pt>
                <c:pt idx="63651">
                  <c:v>1771901.1340490002</c:v>
                </c:pt>
                <c:pt idx="63652">
                  <c:v>1755997.1390920002</c:v>
                </c:pt>
                <c:pt idx="63653">
                  <c:v>1740092.1848770003</c:v>
                </c:pt>
                <c:pt idx="63654">
                  <c:v>1724186.2817319999</c:v>
                </c:pt>
                <c:pt idx="63655">
                  <c:v>1708279.43995</c:v>
                </c:pt>
                <c:pt idx="63656">
                  <c:v>1692371.6697890002</c:v>
                </c:pt>
                <c:pt idx="63657">
                  <c:v>1676462.9814780001</c:v>
                </c:pt>
                <c:pt idx="63658">
                  <c:v>1660553.385209</c:v>
                </c:pt>
                <c:pt idx="63659">
                  <c:v>1644642.8911450002</c:v>
                </c:pt>
                <c:pt idx="63660">
                  <c:v>1628731.5094140002</c:v>
                </c:pt>
                <c:pt idx="63661">
                  <c:v>1612819.2501130002</c:v>
                </c:pt>
                <c:pt idx="63662">
                  <c:v>1596906.1233040001</c:v>
                </c:pt>
                <c:pt idx="63663">
                  <c:v>1580992.1390200004</c:v>
                </c:pt>
                <c:pt idx="63664">
                  <c:v>1565077.3072609999</c:v>
                </c:pt>
                <c:pt idx="63665">
                  <c:v>1549161.6379930002</c:v>
                </c:pt>
                <c:pt idx="63666">
                  <c:v>1533245.1411520001</c:v>
                </c:pt>
                <c:pt idx="63667">
                  <c:v>1517327.8266410001</c:v>
                </c:pt>
                <c:pt idx="63668">
                  <c:v>1501409.7043319999</c:v>
                </c:pt>
                <c:pt idx="63669">
                  <c:v>1485490.784064</c:v>
                </c:pt>
                <c:pt idx="63670">
                  <c:v>1469571.075647</c:v>
                </c:pt>
                <c:pt idx="63671">
                  <c:v>1453650.588856</c:v>
                </c:pt>
                <c:pt idx="63672">
                  <c:v>1437729.3334380002</c:v>
                </c:pt>
                <c:pt idx="63673">
                  <c:v>1421807.3191070003</c:v>
                </c:pt>
                <c:pt idx="63674">
                  <c:v>1405884.5555450001</c:v>
                </c:pt>
                <c:pt idx="63675">
                  <c:v>1389961.0524040002</c:v>
                </c:pt>
                <c:pt idx="63676">
                  <c:v>1374036.8193060001</c:v>
                </c:pt>
                <c:pt idx="63677">
                  <c:v>1358111.8658400001</c:v>
                </c:pt>
                <c:pt idx="63678">
                  <c:v>1342186.201566</c:v>
                </c:pt>
                <c:pt idx="63679">
                  <c:v>1326259.8360120002</c:v>
                </c:pt>
                <c:pt idx="63680">
                  <c:v>1310332.778676</c:v>
                </c:pt>
                <c:pt idx="63681">
                  <c:v>1294405.0390250001</c:v>
                </c:pt>
                <c:pt idx="63682">
                  <c:v>1278476.6264960002</c:v>
                </c:pt>
                <c:pt idx="63683">
                  <c:v>1262547.5504960001</c:v>
                </c:pt>
                <c:pt idx="63684">
                  <c:v>1246617.8204020001</c:v>
                </c:pt>
                <c:pt idx="63685">
                  <c:v>1230687.4455589999</c:v>
                </c:pt>
                <c:pt idx="63686">
                  <c:v>1214756.4352839997</c:v>
                </c:pt>
                <c:pt idx="63687">
                  <c:v>1198824.798863</c:v>
                </c:pt>
                <c:pt idx="63688">
                  <c:v>1182892.5455529999</c:v>
                </c:pt>
                <c:pt idx="63689">
                  <c:v>1166959.6845790003</c:v>
                </c:pt>
                <c:pt idx="63690">
                  <c:v>1151026.225141</c:v>
                </c:pt>
                <c:pt idx="63691">
                  <c:v>1135092.1764040003</c:v>
                </c:pt>
                <c:pt idx="63692">
                  <c:v>1119157.5475070002</c:v>
                </c:pt>
                <c:pt idx="63693">
                  <c:v>1103222.3475580001</c:v>
                </c:pt>
                <c:pt idx="63694">
                  <c:v>1087286.5856369999</c:v>
                </c:pt>
                <c:pt idx="63695">
                  <c:v>1071350.270794</c:v>
                </c:pt>
                <c:pt idx="63696">
                  <c:v>1055413.4120500002</c:v>
                </c:pt>
                <c:pt idx="63697">
                  <c:v>1039476.018397</c:v>
                </c:pt>
                <c:pt idx="63698">
                  <c:v>1023538.0987979999</c:v>
                </c:pt>
                <c:pt idx="63699">
                  <c:v>1007599.662187</c:v>
                </c:pt>
                <c:pt idx="63700">
                  <c:v>991660.71746999992</c:v>
                </c:pt>
                <c:pt idx="63701">
                  <c:v>975721.27352299984</c:v>
                </c:pt>
                <c:pt idx="63702">
                  <c:v>959781.33919600002</c:v>
                </c:pt>
                <c:pt idx="63703">
                  <c:v>943840.92330599995</c:v>
                </c:pt>
                <c:pt idx="63704">
                  <c:v>927900.03464700002</c:v>
                </c:pt>
                <c:pt idx="63705">
                  <c:v>911958.681981</c:v>
                </c:pt>
                <c:pt idx="63706">
                  <c:v>896016.87404399994</c:v>
                </c:pt>
                <c:pt idx="63707">
                  <c:v>880074.61954099988</c:v>
                </c:pt>
                <c:pt idx="63708">
                  <c:v>864131.92715100001</c:v>
                </c:pt>
                <c:pt idx="63709">
                  <c:v>848188.80552700011</c:v>
                </c:pt>
                <c:pt idx="63710">
                  <c:v>832245.26328900002</c:v>
                </c:pt>
                <c:pt idx="63711">
                  <c:v>816301.30903400003</c:v>
                </c:pt>
                <c:pt idx="63712">
                  <c:v>800356.95132899994</c:v>
                </c:pt>
                <c:pt idx="63713">
                  <c:v>784412.19871400006</c:v>
                </c:pt>
                <c:pt idx="63714">
                  <c:v>768467.059702</c:v>
                </c:pt>
                <c:pt idx="63715">
                  <c:v>752521.54277599999</c:v>
                </c:pt>
                <c:pt idx="63716">
                  <c:v>736575.65639500017</c:v>
                </c:pt>
                <c:pt idx="63717">
                  <c:v>720629.40899000003</c:v>
                </c:pt>
                <c:pt idx="63718">
                  <c:v>704682.80896300008</c:v>
                </c:pt>
                <c:pt idx="63719">
                  <c:v>688735.86469100008</c:v>
                </c:pt>
                <c:pt idx="63720">
                  <c:v>672788.58452199993</c:v>
                </c:pt>
                <c:pt idx="63721">
                  <c:v>656840.97677799989</c:v>
                </c:pt>
                <c:pt idx="63722">
                  <c:v>640893.04975600005</c:v>
                </c:pt>
                <c:pt idx="63723">
                  <c:v>624944.81172400014</c:v>
                </c:pt>
                <c:pt idx="63724">
                  <c:v>608996.27092299983</c:v>
                </c:pt>
                <c:pt idx="63725">
                  <c:v>593047.43556800007</c:v>
                </c:pt>
                <c:pt idx="63726">
                  <c:v>577098.31385000015</c:v>
                </c:pt>
                <c:pt idx="63727">
                  <c:v>561148.91393000004</c:v>
                </c:pt>
                <c:pt idx="63728">
                  <c:v>545199.24394399999</c:v>
                </c:pt>
                <c:pt idx="63729">
                  <c:v>529249.31200200005</c:v>
                </c:pt>
                <c:pt idx="63730">
                  <c:v>513299.12618700002</c:v>
                </c:pt>
                <c:pt idx="63731">
                  <c:v>497348.69455800002</c:v>
                </c:pt>
                <c:pt idx="63732">
                  <c:v>481398.02514600009</c:v>
                </c:pt>
                <c:pt idx="63733">
                  <c:v>465447.12595499994</c:v>
                </c:pt>
                <c:pt idx="63734">
                  <c:v>449496.00496699999</c:v>
                </c:pt>
                <c:pt idx="63735">
                  <c:v>433544.67013499996</c:v>
                </c:pt>
                <c:pt idx="63736">
                  <c:v>417593.12938800006</c:v>
                </c:pt>
                <c:pt idx="63737">
                  <c:v>401641.39062700002</c:v>
                </c:pt>
                <c:pt idx="63738">
                  <c:v>385689.46173099999</c:v>
                </c:pt>
                <c:pt idx="63739">
                  <c:v>369737.35054999997</c:v>
                </c:pt>
                <c:pt idx="63740">
                  <c:v>353785.06491199997</c:v>
                </c:pt>
                <c:pt idx="63741">
                  <c:v>337832.61261700001</c:v>
                </c:pt>
                <c:pt idx="63742">
                  <c:v>321880.00144199998</c:v>
                </c:pt>
                <c:pt idx="63743">
                  <c:v>305927.23913600005</c:v>
                </c:pt>
                <c:pt idx="63744">
                  <c:v>289974.33342500002</c:v>
                </c:pt>
                <c:pt idx="63745">
                  <c:v>274021.29200999998</c:v>
                </c:pt>
                <c:pt idx="63746">
                  <c:v>258068.12256799996</c:v>
                </c:pt>
                <c:pt idx="63747">
                  <c:v>242114.83274700001</c:v>
                </c:pt>
                <c:pt idx="63748">
                  <c:v>226161.43017599999</c:v>
                </c:pt>
                <c:pt idx="63749">
                  <c:v>210207.92245499996</c:v>
                </c:pt>
                <c:pt idx="63750">
                  <c:v>194254.31716199999</c:v>
                </c:pt>
                <c:pt idx="63751">
                  <c:v>178300.62184800001</c:v>
                </c:pt>
                <c:pt idx="63752">
                  <c:v>162346.844041</c:v>
                </c:pt>
                <c:pt idx="63753">
                  <c:v>146392.99124599999</c:v>
                </c:pt>
                <c:pt idx="63754">
                  <c:v>130439.070941</c:v>
                </c:pt>
                <c:pt idx="63755">
                  <c:v>114485.09058099998</c:v>
                </c:pt>
                <c:pt idx="63756">
                  <c:v>98531.057596999992</c:v>
                </c:pt>
                <c:pt idx="63757">
                  <c:v>82576.979397000003</c:v>
                </c:pt>
                <c:pt idx="63758">
                  <c:v>66622.863362999997</c:v>
                </c:pt>
                <c:pt idx="63759">
                  <c:v>50668.716854000006</c:v>
                </c:pt>
                <c:pt idx="63760">
                  <c:v>34714.547204000002</c:v>
                </c:pt>
                <c:pt idx="63761">
                  <c:v>18760.361725999999</c:v>
                </c:pt>
                <c:pt idx="63762">
                  <c:v>2806.1677060000002</c:v>
                </c:pt>
                <c:pt idx="63763">
                  <c:v>-13148.02759</c:v>
                </c:pt>
                <c:pt idx="63764">
                  <c:v>-29102.216923</c:v>
                </c:pt>
                <c:pt idx="63765">
                  <c:v>-45056.393076</c:v>
                </c:pt>
                <c:pt idx="63766">
                  <c:v>-61010.548856000009</c:v>
                </c:pt>
                <c:pt idx="63767">
                  <c:v>-76964.677091000005</c:v>
                </c:pt>
                <c:pt idx="63768">
                  <c:v>-92918.770636000001</c:v>
                </c:pt>
                <c:pt idx="63769">
                  <c:v>-108872.82236599999</c:v>
                </c:pt>
                <c:pt idx="63770">
                  <c:v>-124826.82518100001</c:v>
                </c:pt>
                <c:pt idx="63771">
                  <c:v>-140780.77200299999</c:v>
                </c:pt>
                <c:pt idx="63772">
                  <c:v>-156734.65577700001</c:v>
                </c:pt>
                <c:pt idx="63773">
                  <c:v>-172688.46947299998</c:v>
                </c:pt>
                <c:pt idx="63774">
                  <c:v>-188642.20608100001</c:v>
                </c:pt>
                <c:pt idx="63775">
                  <c:v>-204595.85861399997</c:v>
                </c:pt>
                <c:pt idx="63776">
                  <c:v>-220549.42010999998</c:v>
                </c:pt>
                <c:pt idx="63777">
                  <c:v>-236502.88362799998</c:v>
                </c:pt>
                <c:pt idx="63778">
                  <c:v>-252456.24225000004</c:v>
                </c:pt>
                <c:pt idx="63779">
                  <c:v>-268409.48907900008</c:v>
                </c:pt>
                <c:pt idx="63780">
                  <c:v>-284362.61724300002</c:v>
                </c:pt>
                <c:pt idx="63781">
                  <c:v>-300315.61989099992</c:v>
                </c:pt>
                <c:pt idx="63782">
                  <c:v>-316268.49019300006</c:v>
                </c:pt>
                <c:pt idx="63783">
                  <c:v>-332221.22134400002</c:v>
                </c:pt>
                <c:pt idx="63784">
                  <c:v>-348173.80655899999</c:v>
                </c:pt>
                <c:pt idx="63785">
                  <c:v>-364126.23907600006</c:v>
                </c:pt>
                <c:pt idx="63786">
                  <c:v>-380078.51215399994</c:v>
                </c:pt>
                <c:pt idx="63787">
                  <c:v>-396030.619076</c:v>
                </c:pt>
                <c:pt idx="63788">
                  <c:v>-411982.553144</c:v>
                </c:pt>
                <c:pt idx="63789">
                  <c:v>-427934.307684</c:v>
                </c:pt>
                <c:pt idx="63790">
                  <c:v>-443885.87604399998</c:v>
                </c:pt>
                <c:pt idx="63791">
                  <c:v>-459837.25159200002</c:v>
                </c:pt>
                <c:pt idx="63792">
                  <c:v>-475788.42771800002</c:v>
                </c:pt>
                <c:pt idx="63793">
                  <c:v>-491739.39783399994</c:v>
                </c:pt>
                <c:pt idx="63794">
                  <c:v>-507690.15537399997</c:v>
                </c:pt>
                <c:pt idx="63795">
                  <c:v>-523640.69379200001</c:v>
                </c:pt>
                <c:pt idx="63796">
                  <c:v>-539591.00656400004</c:v>
                </c:pt>
                <c:pt idx="63797">
                  <c:v>-555541.08718899987</c:v>
                </c:pt>
                <c:pt idx="63798">
                  <c:v>-571490.92918400001</c:v>
                </c:pt>
                <c:pt idx="63799">
                  <c:v>-587440.52608800004</c:v>
                </c:pt>
                <c:pt idx="63800">
                  <c:v>-603389.87146400008</c:v>
                </c:pt>
                <c:pt idx="63801">
                  <c:v>-619338.95889300015</c:v>
                </c:pt>
                <c:pt idx="63802">
                  <c:v>-635287.78197699983</c:v>
                </c:pt>
                <c:pt idx="63803">
                  <c:v>-651236.33433999983</c:v>
                </c:pt>
                <c:pt idx="63804">
                  <c:v>-667184.60962700017</c:v>
                </c:pt>
                <c:pt idx="63805">
                  <c:v>-683132.601502</c:v>
                </c:pt>
                <c:pt idx="63806">
                  <c:v>-699080.30365200015</c:v>
                </c:pt>
                <c:pt idx="63807">
                  <c:v>-715027.70978399983</c:v>
                </c:pt>
                <c:pt idx="63808">
                  <c:v>-730974.81362300017</c:v>
                </c:pt>
                <c:pt idx="63809">
                  <c:v>-746921.6089189999</c:v>
                </c:pt>
                <c:pt idx="63810">
                  <c:v>-762868.08943799988</c:v>
                </c:pt>
                <c:pt idx="63811">
                  <c:v>-778814.24896999996</c:v>
                </c:pt>
                <c:pt idx="63812">
                  <c:v>-794760.08132300002</c:v>
                </c:pt>
                <c:pt idx="63813">
                  <c:v>-810705.58032499999</c:v>
                </c:pt>
                <c:pt idx="63814">
                  <c:v>-826650.73982699995</c:v>
                </c:pt>
                <c:pt idx="63815">
                  <c:v>-842595.55369700014</c:v>
                </c:pt>
                <c:pt idx="63816">
                  <c:v>-858540.01582500013</c:v>
                </c:pt>
                <c:pt idx="63817">
                  <c:v>-874484.12011999986</c:v>
                </c:pt>
                <c:pt idx="63818">
                  <c:v>-890427.86051200004</c:v>
                </c:pt>
                <c:pt idx="63819">
                  <c:v>-906371.23094799998</c:v>
                </c:pt>
                <c:pt idx="63820">
                  <c:v>-922314.2254</c:v>
                </c:pt>
                <c:pt idx="63821">
                  <c:v>-938256.83785500017</c:v>
                </c:pt>
                <c:pt idx="63822">
                  <c:v>-954199.06232100003</c:v>
                </c:pt>
                <c:pt idx="63823">
                  <c:v>-970140.89282700012</c:v>
                </c:pt>
                <c:pt idx="63824">
                  <c:v>-986082.32342000015</c:v>
                </c:pt>
                <c:pt idx="63825">
                  <c:v>-1002023.348168</c:v>
                </c:pt>
                <c:pt idx="63826">
                  <c:v>-1017963.961158</c:v>
                </c:pt>
                <c:pt idx="63827">
                  <c:v>-1033904.1564940001</c:v>
                </c:pt>
                <c:pt idx="63828">
                  <c:v>-1049843.9283029998</c:v>
                </c:pt>
                <c:pt idx="63829">
                  <c:v>-1065783.270729</c:v>
                </c:pt>
                <c:pt idx="63830">
                  <c:v>-1081722.1779370003</c:v>
                </c:pt>
                <c:pt idx="63831">
                  <c:v>-1097660.6441080002</c:v>
                </c:pt>
                <c:pt idx="63832">
                  <c:v>-1113598.6634460003</c:v>
                </c:pt>
                <c:pt idx="63833">
                  <c:v>-1129536.2301710001</c:v>
                </c:pt>
                <c:pt idx="63834">
                  <c:v>-1145473.338523</c:v>
                </c:pt>
                <c:pt idx="63835">
                  <c:v>-1161409.9827620001</c:v>
                </c:pt>
                <c:pt idx="63836">
                  <c:v>-1177346.1571660002</c:v>
                </c:pt>
                <c:pt idx="63837">
                  <c:v>-1193281.8560310001</c:v>
                </c:pt>
                <c:pt idx="63838">
                  <c:v>-1209217.0736730001</c:v>
                </c:pt>
                <c:pt idx="63839">
                  <c:v>-1225151.804425</c:v>
                </c:pt>
                <c:pt idx="63840">
                  <c:v>-1241086.0426420001</c:v>
                </c:pt>
                <c:pt idx="63841">
                  <c:v>-1257019.7826940001</c:v>
                </c:pt>
                <c:pt idx="63842">
                  <c:v>-1272953.0189710001</c:v>
                </c:pt>
                <c:pt idx="63843">
                  <c:v>-1288885.7458809998</c:v>
                </c:pt>
                <c:pt idx="63844">
                  <c:v>-1304817.9578519999</c:v>
                </c:pt>
                <c:pt idx="63845">
                  <c:v>-1320749.6493290002</c:v>
                </c:pt>
                <c:pt idx="63846">
                  <c:v>-1336680.8147750001</c:v>
                </c:pt>
                <c:pt idx="63847">
                  <c:v>-1352611.4486719999</c:v>
                </c:pt>
                <c:pt idx="63848">
                  <c:v>-1368541.5455200002</c:v>
                </c:pt>
                <c:pt idx="63849">
                  <c:v>-1384471.0998360002</c:v>
                </c:pt>
                <c:pt idx="63850">
                  <c:v>-1400400.1061580002</c:v>
                </c:pt>
                <c:pt idx="63851">
                  <c:v>-1416328.5590380002</c:v>
                </c:pt>
                <c:pt idx="63852">
                  <c:v>-1432256.4530500001</c:v>
                </c:pt>
                <c:pt idx="63853">
                  <c:v>-1448183.782783</c:v>
                </c:pt>
                <c:pt idx="63854">
                  <c:v>-1464110.5428450003</c:v>
                </c:pt>
                <c:pt idx="63855">
                  <c:v>-1480036.727862</c:v>
                </c:pt>
                <c:pt idx="63856">
                  <c:v>-1495962.3324770003</c:v>
                </c:pt>
                <c:pt idx="63857">
                  <c:v>-1511887.3513519999</c:v>
                </c:pt>
                <c:pt idx="63858">
                  <c:v>-1527811.7791650002</c:v>
                </c:pt>
                <c:pt idx="63859">
                  <c:v>-1543735.6106120001</c:v>
                </c:pt>
                <c:pt idx="63860">
                  <c:v>-1559658.8404070002</c:v>
                </c:pt>
                <c:pt idx="63861">
                  <c:v>-1575581.4632819998</c:v>
                </c:pt>
                <c:pt idx="63862">
                  <c:v>-1591503.4739860001</c:v>
                </c:pt>
                <c:pt idx="63863">
                  <c:v>-1607424.8672839999</c:v>
                </c:pt>
                <c:pt idx="63864">
                  <c:v>-1623345.6379610002</c:v>
                </c:pt>
                <c:pt idx="63865">
                  <c:v>-1639265.7808160002</c:v>
                </c:pt>
                <c:pt idx="63866">
                  <c:v>-1655185.290668</c:v>
                </c:pt>
                <c:pt idx="63867">
                  <c:v>-1671104.1623520001</c:v>
                </c:pt>
                <c:pt idx="63868">
                  <c:v>-1687022.39072</c:v>
                </c:pt>
                <c:pt idx="63869">
                  <c:v>-1702939.970641</c:v>
                </c:pt>
                <c:pt idx="63870">
                  <c:v>-1718856.8970020001</c:v>
                </c:pt>
                <c:pt idx="63871">
                  <c:v>-1734773.1647060001</c:v>
                </c:pt>
                <c:pt idx="63872">
                  <c:v>-1750688.7686729999</c:v>
                </c:pt>
                <c:pt idx="63873">
                  <c:v>-1766603.7038390001</c:v>
                </c:pt>
                <c:pt idx="63874">
                  <c:v>-1782517.9651599999</c:v>
                </c:pt>
                <c:pt idx="63875">
                  <c:v>-1798431.547604</c:v>
                </c:pt>
                <c:pt idx="63876">
                  <c:v>-1814344.4461600001</c:v>
                </c:pt>
                <c:pt idx="63877">
                  <c:v>-1830256.6558320001</c:v>
                </c:pt>
                <c:pt idx="63878">
                  <c:v>-1846168.1716390001</c:v>
                </c:pt>
                <c:pt idx="63879">
                  <c:v>-1862078.9886179999</c:v>
                </c:pt>
                <c:pt idx="63880">
                  <c:v>-1877989.101824</c:v>
                </c:pt>
                <c:pt idx="63881">
                  <c:v>-1893898.506326</c:v>
                </c:pt>
                <c:pt idx="63882">
                  <c:v>-1909807.1972100001</c:v>
                </c:pt>
                <c:pt idx="63883">
                  <c:v>-1925715.1695790004</c:v>
                </c:pt>
                <c:pt idx="63884">
                  <c:v>-1941622.4185529999</c:v>
                </c:pt>
                <c:pt idx="63885">
                  <c:v>-1957528.9392649999</c:v>
                </c:pt>
                <c:pt idx="63886">
                  <c:v>-1973434.7268680001</c:v>
                </c:pt>
                <c:pt idx="63887">
                  <c:v>-1989339.7765280001</c:v>
                </c:pt>
                <c:pt idx="63888">
                  <c:v>-2005244.0834300001</c:v>
                </c:pt>
                <c:pt idx="63889">
                  <c:v>-2021147.6427740003</c:v>
                </c:pt>
                <c:pt idx="63890">
                  <c:v>-2037050.4497740001</c:v>
                </c:pt>
                <c:pt idx="63891">
                  <c:v>-2052952.499663</c:v>
                </c:pt>
                <c:pt idx="63892">
                  <c:v>-2068853.7876869999</c:v>
                </c:pt>
                <c:pt idx="63893">
                  <c:v>-2084754.3091110003</c:v>
                </c:pt>
                <c:pt idx="63894">
                  <c:v>-2100654.0592129999</c:v>
                </c:pt>
                <c:pt idx="63895">
                  <c:v>-2116553.0332889999</c:v>
                </c:pt>
                <c:pt idx="63896">
                  <c:v>-2132451.2266480001</c:v>
                </c:pt>
                <c:pt idx="63897">
                  <c:v>-2148348.6346169999</c:v>
                </c:pt>
                <c:pt idx="63898">
                  <c:v>-2164245.2525379998</c:v>
                </c:pt>
                <c:pt idx="63899">
                  <c:v>-2180141.0757689998</c:v>
                </c:pt>
                <c:pt idx="63900">
                  <c:v>-2196036.0996809998</c:v>
                </c:pt>
                <c:pt idx="63901">
                  <c:v>-2211930.3196639996</c:v>
                </c:pt>
                <c:pt idx="63902">
                  <c:v>-2227823.7311220001</c:v>
                </c:pt>
                <c:pt idx="63903">
                  <c:v>-2243716.3294729996</c:v>
                </c:pt>
                <c:pt idx="63904">
                  <c:v>-2259608.1101519996</c:v>
                </c:pt>
                <c:pt idx="63905">
                  <c:v>-2275499.0686089997</c:v>
                </c:pt>
                <c:pt idx="63906">
                  <c:v>-2291389.200309</c:v>
                </c:pt>
                <c:pt idx="63907">
                  <c:v>-2307278.5007320005</c:v>
                </c:pt>
                <c:pt idx="63908">
                  <c:v>-2323166.9653729997</c:v>
                </c:pt>
                <c:pt idx="63909">
                  <c:v>-2339054.589743</c:v>
                </c:pt>
                <c:pt idx="63910">
                  <c:v>-2354941.3693669997</c:v>
                </c:pt>
                <c:pt idx="63911">
                  <c:v>-2370827.2997860005</c:v>
                </c:pt>
                <c:pt idx="63912">
                  <c:v>-2386712.3765549995</c:v>
                </c:pt>
                <c:pt idx="63913">
                  <c:v>-2402596.5952449995</c:v>
                </c:pt>
                <c:pt idx="63914">
                  <c:v>-2418479.9514399995</c:v>
                </c:pt>
                <c:pt idx="63915">
                  <c:v>-2434362.4407409998</c:v>
                </c:pt>
                <c:pt idx="63916">
                  <c:v>-2450244.0587619995</c:v>
                </c:pt>
                <c:pt idx="63917">
                  <c:v>-2466124.8011329998</c:v>
                </c:pt>
                <c:pt idx="63918">
                  <c:v>-2482004.663499</c:v>
                </c:pt>
                <c:pt idx="63919">
                  <c:v>-2497883.6415170003</c:v>
                </c:pt>
                <c:pt idx="63920">
                  <c:v>-2513761.730862</c:v>
                </c:pt>
                <c:pt idx="63921">
                  <c:v>-2529638.9272220004</c:v>
                </c:pt>
                <c:pt idx="63922">
                  <c:v>-2545515.2262980007</c:v>
                </c:pt>
                <c:pt idx="63923">
                  <c:v>-2561390.6238079998</c:v>
                </c:pt>
                <c:pt idx="63924">
                  <c:v>-2577265.1154829995</c:v>
                </c:pt>
                <c:pt idx="63925">
                  <c:v>-2593138.697069</c:v>
                </c:pt>
                <c:pt idx="63926">
                  <c:v>-2609011.3643260002</c:v>
                </c:pt>
                <c:pt idx="63927">
                  <c:v>-2624883.1130289999</c:v>
                </c:pt>
                <c:pt idx="63928">
                  <c:v>-2640753.9389649993</c:v>
                </c:pt>
                <c:pt idx="63929">
                  <c:v>-2656623.8379389998</c:v>
                </c:pt>
                <c:pt idx="63930">
                  <c:v>-2672492.8057649997</c:v>
                </c:pt>
                <c:pt idx="63931">
                  <c:v>-2688360.8382769995</c:v>
                </c:pt>
                <c:pt idx="63932">
                  <c:v>-2704227.931318</c:v>
                </c:pt>
                <c:pt idx="63933">
                  <c:v>-2720094.0807480002</c:v>
                </c:pt>
                <c:pt idx="63934">
                  <c:v>-2735959.2824409995</c:v>
                </c:pt>
                <c:pt idx="63935">
                  <c:v>-2751823.5322819995</c:v>
                </c:pt>
                <c:pt idx="63936">
                  <c:v>-2767686.8261739993</c:v>
                </c:pt>
                <c:pt idx="63937">
                  <c:v>-2783549.1600299999</c:v>
                </c:pt>
                <c:pt idx="63938">
                  <c:v>-2799410.5297800004</c:v>
                </c:pt>
                <c:pt idx="63939">
                  <c:v>-2815270.9313659994</c:v>
                </c:pt>
                <c:pt idx="63940">
                  <c:v>-2831130.3607439995</c:v>
                </c:pt>
                <c:pt idx="63941">
                  <c:v>-2846988.8138839994</c:v>
                </c:pt>
                <c:pt idx="63942">
                  <c:v>-2862846.2867700006</c:v>
                </c:pt>
                <c:pt idx="63943">
                  <c:v>-2878702.7753980001</c:v>
                </c:pt>
                <c:pt idx="63944">
                  <c:v>-2894558.275779</c:v>
                </c:pt>
                <c:pt idx="63945">
                  <c:v>-2910412.7839370002</c:v>
                </c:pt>
                <c:pt idx="63946">
                  <c:v>-2926266.2959099994</c:v>
                </c:pt>
                <c:pt idx="63947">
                  <c:v>-2942118.8077489999</c:v>
                </c:pt>
                <c:pt idx="63948">
                  <c:v>-2957970.3155179997</c:v>
                </c:pt>
                <c:pt idx="63949">
                  <c:v>-2973820.8152959994</c:v>
                </c:pt>
                <c:pt idx="63950">
                  <c:v>-2989670.3031729995</c:v>
                </c:pt>
                <c:pt idx="63951">
                  <c:v>-3005518.775254</c:v>
                </c:pt>
                <c:pt idx="63952">
                  <c:v>-3021366.2276559998</c:v>
                </c:pt>
                <c:pt idx="63953">
                  <c:v>-3037212.6565100001</c:v>
                </c:pt>
                <c:pt idx="63954">
                  <c:v>-3053058.0579609997</c:v>
                </c:pt>
                <c:pt idx="63955">
                  <c:v>-3068902.4281649995</c:v>
                </c:pt>
                <c:pt idx="63956">
                  <c:v>-3084745.7632930004</c:v>
                </c:pt>
                <c:pt idx="63957">
                  <c:v>-3100588.0595269999</c:v>
                </c:pt>
                <c:pt idx="63958">
                  <c:v>-3116429.3130649994</c:v>
                </c:pt>
                <c:pt idx="63959">
                  <c:v>-3132269.520114</c:v>
                </c:pt>
                <c:pt idx="63960">
                  <c:v>-3148108.6768979998</c:v>
                </c:pt>
                <c:pt idx="63961">
                  <c:v>-3163946.7796509997</c:v>
                </c:pt>
                <c:pt idx="63962">
                  <c:v>-3179783.8246209999</c:v>
                </c:pt>
                <c:pt idx="63963">
                  <c:v>-3195619.8080679993</c:v>
                </c:pt>
                <c:pt idx="63964">
                  <c:v>-3211454.7262670002</c:v>
                </c:pt>
                <c:pt idx="63965">
                  <c:v>-3227288.5755019994</c:v>
                </c:pt>
                <c:pt idx="63966">
                  <c:v>-3243121.3520729993</c:v>
                </c:pt>
                <c:pt idx="63967">
                  <c:v>-3258953.052292</c:v>
                </c:pt>
                <c:pt idx="63968">
                  <c:v>-3274783.6724809995</c:v>
                </c:pt>
                <c:pt idx="63969">
                  <c:v>-3290613.2089780001</c:v>
                </c:pt>
                <c:pt idx="63970">
                  <c:v>-3306441.6581319994</c:v>
                </c:pt>
                <c:pt idx="63971">
                  <c:v>-3322269.0163039993</c:v>
                </c:pt>
                <c:pt idx="63972">
                  <c:v>-3338095.279869</c:v>
                </c:pt>
                <c:pt idx="63973">
                  <c:v>-3353920.4452129998</c:v>
                </c:pt>
                <c:pt idx="63974">
                  <c:v>-3369744.5087339999</c:v>
                </c:pt>
                <c:pt idx="63975">
                  <c:v>-3385567.4668429997</c:v>
                </c:pt>
                <c:pt idx="63976">
                  <c:v>-3401389.3159649991</c:v>
                </c:pt>
                <c:pt idx="63977">
                  <c:v>-3417210.0525349998</c:v>
                </c:pt>
                <c:pt idx="63978">
                  <c:v>-3433029.6730009997</c:v>
                </c:pt>
                <c:pt idx="63979">
                  <c:v>-3448848.1738229999</c:v>
                </c:pt>
                <c:pt idx="63980">
                  <c:v>-3464665.5514729996</c:v>
                </c:pt>
                <c:pt idx="63981">
                  <c:v>-3480481.8024349995</c:v>
                </c:pt>
                <c:pt idx="63982">
                  <c:v>-3496296.9232069999</c:v>
                </c:pt>
                <c:pt idx="63983">
                  <c:v>-3512110.9102960001</c:v>
                </c:pt>
                <c:pt idx="63984">
                  <c:v>-3527923.7602230003</c:v>
                </c:pt>
                <c:pt idx="63985">
                  <c:v>-3543735.4695210001</c:v>
                </c:pt>
                <c:pt idx="63986">
                  <c:v>-3559546.0347330002</c:v>
                </c:pt>
                <c:pt idx="63987">
                  <c:v>-3575355.4524169993</c:v>
                </c:pt>
                <c:pt idx="63988">
                  <c:v>-3591163.7191399997</c:v>
                </c:pt>
                <c:pt idx="63989">
                  <c:v>-3606970.8314819997</c:v>
                </c:pt>
                <c:pt idx="63990">
                  <c:v>-3622776.7860350003</c:v>
                </c:pt>
                <c:pt idx="63991">
                  <c:v>-3638581.5794029995</c:v>
                </c:pt>
                <c:pt idx="63992">
                  <c:v>-3654385.2082000002</c:v>
                </c:pt>
                <c:pt idx="63993">
                  <c:v>-3670187.6690540002</c:v>
                </c:pt>
                <c:pt idx="63994">
                  <c:v>-3685988.9586029993</c:v>
                </c:pt>
                <c:pt idx="63995">
                  <c:v>-3701789.0734959994</c:v>
                </c:pt>
                <c:pt idx="63996">
                  <c:v>-3717588.0103969998</c:v>
                </c:pt>
                <c:pt idx="63997">
                  <c:v>-3733385.7659780001</c:v>
                </c:pt>
                <c:pt idx="63998">
                  <c:v>-3749182.3369229995</c:v>
                </c:pt>
                <c:pt idx="63999">
                  <c:v>-3764977.7199289999</c:v>
                </c:pt>
                <c:pt idx="64000">
                  <c:v>-3780771.9117040001</c:v>
                </c:pt>
                <c:pt idx="64001">
                  <c:v>-3796564.9089659997</c:v>
                </c:pt>
                <c:pt idx="64002">
                  <c:v>-3812356.7084459993</c:v>
                </c:pt>
                <c:pt idx="64003">
                  <c:v>-3828147.3068860001</c:v>
                </c:pt>
                <c:pt idx="64004">
                  <c:v>-3843936.7010380006</c:v>
                </c:pt>
                <c:pt idx="64005">
                  <c:v>-3859724.8876660001</c:v>
                </c:pt>
                <c:pt idx="64006">
                  <c:v>-3875511.8635469996</c:v>
                </c:pt>
                <c:pt idx="64007">
                  <c:v>-3891297.6254669996</c:v>
                </c:pt>
                <c:pt idx="64008">
                  <c:v>-3907082.170223</c:v>
                </c:pt>
                <c:pt idx="64009">
                  <c:v>-3922865.4946249998</c:v>
                </c:pt>
                <c:pt idx="64010">
                  <c:v>-3938647.5954909995</c:v>
                </c:pt>
                <c:pt idx="64011">
                  <c:v>-3954428.4696549997</c:v>
                </c:pt>
                <c:pt idx="64012">
                  <c:v>-3970208.1139569995</c:v>
                </c:pt>
                <c:pt idx="64013">
                  <c:v>-3985986.5252499995</c:v>
                </c:pt>
                <c:pt idx="64014">
                  <c:v>-4001763.7003990002</c:v>
                </c:pt>
                <c:pt idx="64015">
                  <c:v>-4017539.6362780002</c:v>
                </c:pt>
                <c:pt idx="64016">
                  <c:v>-4033314.329773</c:v>
                </c:pt>
                <c:pt idx="64017">
                  <c:v>-4049087.7777810004</c:v>
                </c:pt>
                <c:pt idx="64018">
                  <c:v>-4064859.9772089999</c:v>
                </c:pt>
                <c:pt idx="64019">
                  <c:v>-4080630.9249749999</c:v>
                </c:pt>
                <c:pt idx="64020">
                  <c:v>-4096400.6180089996</c:v>
                </c:pt>
                <c:pt idx="64021">
                  <c:v>-4112169.0532489996</c:v>
                </c:pt>
                <c:pt idx="64022">
                  <c:v>-4127936.227647</c:v>
                </c:pt>
                <c:pt idx="64023">
                  <c:v>-4143702.1381629994</c:v>
                </c:pt>
                <c:pt idx="64024">
                  <c:v>-4159466.7817700002</c:v>
                </c:pt>
                <c:pt idx="64025">
                  <c:v>-4175230.155447999</c:v>
                </c:pt>
                <c:pt idx="64026">
                  <c:v>-4190992.2561909999</c:v>
                </c:pt>
                <c:pt idx="64027">
                  <c:v>-4206753.0810020007</c:v>
                </c:pt>
                <c:pt idx="64028">
                  <c:v>-4222512.6268959995</c:v>
                </c:pt>
                <c:pt idx="64029">
                  <c:v>-4238270.8908949997</c:v>
                </c:pt>
                <c:pt idx="64030">
                  <c:v>-4254027.8700350001</c:v>
                </c:pt>
                <c:pt idx="64031">
                  <c:v>-4269783.5613620002</c:v>
                </c:pt>
                <c:pt idx="64032">
                  <c:v>-4285537.9619290009</c:v>
                </c:pt>
                <c:pt idx="64033">
                  <c:v>-4301291.0688029993</c:v>
                </c:pt>
                <c:pt idx="64034">
                  <c:v>-4317042.8790600002</c:v>
                </c:pt>
                <c:pt idx="64035">
                  <c:v>-4332793.3897869987</c:v>
                </c:pt>
                <c:pt idx="64036">
                  <c:v>-4348542.5980790006</c:v>
                </c:pt>
                <c:pt idx="64037">
                  <c:v>-4364290.5010440005</c:v>
                </c:pt>
                <c:pt idx="64038">
                  <c:v>-4380037.0957979998</c:v>
                </c:pt>
                <c:pt idx="64039">
                  <c:v>-4395782.3794690007</c:v>
                </c:pt>
                <c:pt idx="64040">
                  <c:v>-4411526.3491929993</c:v>
                </c:pt>
                <c:pt idx="64041">
                  <c:v>-4427269.0021179998</c:v>
                </c:pt>
                <c:pt idx="64042">
                  <c:v>-4443010.3354010014</c:v>
                </c:pt>
                <c:pt idx="64043">
                  <c:v>-4458750.3462089999</c:v>
                </c:pt>
                <c:pt idx="64044">
                  <c:v>-4474489.0317190001</c:v>
                </c:pt>
                <c:pt idx="64045">
                  <c:v>-4490226.3891199995</c:v>
                </c:pt>
                <c:pt idx="64046">
                  <c:v>-4505962.4156069998</c:v>
                </c:pt>
                <c:pt idx="64047">
                  <c:v>-4521697.1083890004</c:v>
                </c:pt>
                <c:pt idx="64048">
                  <c:v>-4537430.4646809995</c:v>
                </c:pt>
                <c:pt idx="64049">
                  <c:v>-4553162.48171</c:v>
                </c:pt>
                <c:pt idx="64050">
                  <c:v>-4568893.1567139989</c:v>
                </c:pt>
                <c:pt idx="64051">
                  <c:v>-4584622.4869380007</c:v>
                </c:pt>
                <c:pt idx="64052">
                  <c:v>-4600350.4696379993</c:v>
                </c:pt>
                <c:pt idx="64053">
                  <c:v>-4616077.1020809999</c:v>
                </c:pt>
                <c:pt idx="64054">
                  <c:v>-4631802.3815410007</c:v>
                </c:pt>
                <c:pt idx="64055">
                  <c:v>-4647526.3053040002</c:v>
                </c:pt>
                <c:pt idx="64056">
                  <c:v>-4663248.8706640005</c:v>
                </c:pt>
                <c:pt idx="64057">
                  <c:v>-4678970.0749250008</c:v>
                </c:pt>
                <c:pt idx="64058">
                  <c:v>-4694689.9154030001</c:v>
                </c:pt>
                <c:pt idx="64059">
                  <c:v>-4710408.3894189997</c:v>
                </c:pt>
                <c:pt idx="64060">
                  <c:v>-4726125.4943070002</c:v>
                </c:pt>
                <c:pt idx="64061">
                  <c:v>-4741841.2274090005</c:v>
                </c:pt>
                <c:pt idx="64062">
                  <c:v>-4757555.586077</c:v>
                </c:pt>
                <c:pt idx="64063">
                  <c:v>-4773268.5676719993</c:v>
                </c:pt>
                <c:pt idx="64064">
                  <c:v>-4788980.1695659999</c:v>
                </c:pt>
                <c:pt idx="64065">
                  <c:v>-4804690.3891369989</c:v>
                </c:pt>
                <c:pt idx="64066">
                  <c:v>-4820399.2237749994</c:v>
                </c:pt>
                <c:pt idx="64067">
                  <c:v>-4836106.6708789999</c:v>
                </c:pt>
                <c:pt idx="64068">
                  <c:v>-4851812.727855999</c:v>
                </c:pt>
                <c:pt idx="64069">
                  <c:v>-4867517.3921250002</c:v>
                </c:pt>
                <c:pt idx="64070">
                  <c:v>-4883220.6611109991</c:v>
                </c:pt>
                <c:pt idx="64071">
                  <c:v>-4898922.5322490009</c:v>
                </c:pt>
                <c:pt idx="64072">
                  <c:v>-4914623.0029840004</c:v>
                </c:pt>
                <c:pt idx="64073">
                  <c:v>-4930322.0707710003</c:v>
                </c:pt>
                <c:pt idx="64074">
                  <c:v>-4946019.7330720006</c:v>
                </c:pt>
                <c:pt idx="64075">
                  <c:v>-4961715.9873590013</c:v>
                </c:pt>
                <c:pt idx="64076">
                  <c:v>-4977410.8311139997</c:v>
                </c:pt>
                <c:pt idx="64077">
                  <c:v>-4993104.2618249999</c:v>
                </c:pt>
                <c:pt idx="64078">
                  <c:v>-5008796.2769930009</c:v>
                </c:pt>
                <c:pt idx="64079">
                  <c:v>-5024486.8741250001</c:v>
                </c:pt>
                <c:pt idx="64080">
                  <c:v>-5040176.0507379994</c:v>
                </c:pt>
                <c:pt idx="64081">
                  <c:v>-5055863.8043590002</c:v>
                </c:pt>
                <c:pt idx="64082">
                  <c:v>-5071550.1325210007</c:v>
                </c:pt>
                <c:pt idx="64083">
                  <c:v>-5087235.0327690011</c:v>
                </c:pt>
                <c:pt idx="64084">
                  <c:v>-5102918.5026550004</c:v>
                </c:pt>
                <c:pt idx="64085">
                  <c:v>-5118600.5397399999</c:v>
                </c:pt>
                <c:pt idx="64086">
                  <c:v>-5134281.1415940002</c:v>
                </c:pt>
                <c:pt idx="64087">
                  <c:v>-5149960.3057959992</c:v>
                </c:pt>
                <c:pt idx="64088">
                  <c:v>-5165638.0299329991</c:v>
                </c:pt>
                <c:pt idx="64089">
                  <c:v>-5181314.3116019992</c:v>
                </c:pt>
                <c:pt idx="64090">
                  <c:v>-5196989.1484070001</c:v>
                </c:pt>
                <c:pt idx="64091">
                  <c:v>-5212662.5379620017</c:v>
                </c:pt>
                <c:pt idx="64092">
                  <c:v>-5228334.4778880002</c:v>
                </c:pt>
                <c:pt idx="64093">
                  <c:v>-5244004.9658169989</c:v>
                </c:pt>
                <c:pt idx="64094">
                  <c:v>-5259673.9993869998</c:v>
                </c:pt>
                <c:pt idx="64095">
                  <c:v>-5275341.5762470001</c:v>
                </c:pt>
                <c:pt idx="64096">
                  <c:v>-5291007.6940519996</c:v>
                </c:pt>
                <c:pt idx="64097">
                  <c:v>-5306672.3504670002</c:v>
                </c:pt>
                <c:pt idx="64098">
                  <c:v>-5322335.5431659995</c:v>
                </c:pt>
                <c:pt idx="64099">
                  <c:v>-5337997.2698299997</c:v>
                </c:pt>
                <c:pt idx="64100">
                  <c:v>-5353657.5281480001</c:v>
                </c:pt>
                <c:pt idx="64101">
                  <c:v>-5369316.3158199992</c:v>
                </c:pt>
                <c:pt idx="64102">
                  <c:v>-5384973.6305519994</c:v>
                </c:pt>
                <c:pt idx="64103">
                  <c:v>-5400629.4700590009</c:v>
                </c:pt>
                <c:pt idx="64104">
                  <c:v>-5416283.8320640009</c:v>
                </c:pt>
                <c:pt idx="64105">
                  <c:v>-5431936.7142989999</c:v>
                </c:pt>
                <c:pt idx="64106">
                  <c:v>-5447588.1145039992</c:v>
                </c:pt>
                <c:pt idx="64107">
                  <c:v>-5463238.0304260002</c:v>
                </c:pt>
                <c:pt idx="64108">
                  <c:v>-5478886.4598229993</c:v>
                </c:pt>
                <c:pt idx="64109">
                  <c:v>-5494533.4004570004</c:v>
                </c:pt>
                <c:pt idx="64110">
                  <c:v>-5510178.8501029992</c:v>
                </c:pt>
                <c:pt idx="64111">
                  <c:v>-5525822.8065400003</c:v>
                </c:pt>
                <c:pt idx="64112">
                  <c:v>-5541465.2675580001</c:v>
                </c:pt>
                <c:pt idx="64113">
                  <c:v>-5557106.2309520002</c:v>
                </c:pt>
                <c:pt idx="64114">
                  <c:v>-5572745.6945289997</c:v>
                </c:pt>
                <c:pt idx="64115">
                  <c:v>-5588383.6560999993</c:v>
                </c:pt>
                <c:pt idx="64116">
                  <c:v>-5604020.1134869987</c:v>
                </c:pt>
                <c:pt idx="64117">
                  <c:v>-5619655.0645189993</c:v>
                </c:pt>
                <c:pt idx="64118">
                  <c:v>-5635288.5070320005</c:v>
                </c:pt>
                <c:pt idx="64119">
                  <c:v>-5650920.4388710009</c:v>
                </c:pt>
                <c:pt idx="64120">
                  <c:v>-5666550.8578889994</c:v>
                </c:pt>
                <c:pt idx="64121">
                  <c:v>-5682179.7619450008</c:v>
                </c:pt>
                <c:pt idx="64122">
                  <c:v>-5697807.1489090007</c:v>
                </c:pt>
                <c:pt idx="64123">
                  <c:v>-5713433.0166559992</c:v>
                </c:pt>
                <c:pt idx="64124">
                  <c:v>-5729057.3630709993</c:v>
                </c:pt>
                <c:pt idx="64125">
                  <c:v>-5744680.1860440001</c:v>
                </c:pt>
                <c:pt idx="64126">
                  <c:v>-5760301.4834760008</c:v>
                </c:pt>
                <c:pt idx="64127">
                  <c:v>-5775921.2532739993</c:v>
                </c:pt>
                <c:pt idx="64128">
                  <c:v>-5791539.4933520006</c:v>
                </c:pt>
                <c:pt idx="64129">
                  <c:v>-5807156.2016329998</c:v>
                </c:pt>
                <c:pt idx="64130">
                  <c:v>-5822771.3760470003</c:v>
                </c:pt>
                <c:pt idx="64131">
                  <c:v>-5838385.0145309996</c:v>
                </c:pt>
                <c:pt idx="64132">
                  <c:v>-5853997.1150319995</c:v>
                </c:pt>
                <c:pt idx="64133">
                  <c:v>-5869607.6755029997</c:v>
                </c:pt>
                <c:pt idx="64134">
                  <c:v>-5885216.6939019999</c:v>
                </c:pt>
                <c:pt idx="64135">
                  <c:v>-5900824.1681999993</c:v>
                </c:pt>
                <c:pt idx="64136">
                  <c:v>-5916430.0963710006</c:v>
                </c:pt>
                <c:pt idx="64137">
                  <c:v>-5932034.4763980014</c:v>
                </c:pt>
                <c:pt idx="64138">
                  <c:v>-5947637.3062729994</c:v>
                </c:pt>
                <c:pt idx="64139">
                  <c:v>-5963238.5839920007</c:v>
                </c:pt>
                <c:pt idx="64140">
                  <c:v>-5978838.3075610008</c:v>
                </c:pt>
                <c:pt idx="64141">
                  <c:v>-5994436.4749930007</c:v>
                </c:pt>
                <c:pt idx="64142">
                  <c:v>-6010033.0843090005</c:v>
                </c:pt>
                <c:pt idx="64143">
                  <c:v>-6025628.1335339993</c:v>
                </c:pt>
                <c:pt idx="64144">
                  <c:v>-6041221.6207049992</c:v>
                </c:pt>
                <c:pt idx="64145">
                  <c:v>-6056813.5438639997</c:v>
                </c:pt>
                <c:pt idx="64146">
                  <c:v>-6072403.9010590008</c:v>
                </c:pt>
                <c:pt idx="64147">
                  <c:v>-6087992.690347</c:v>
                </c:pt>
                <c:pt idx="64148">
                  <c:v>-6103579.9097929997</c:v>
                </c:pt>
                <c:pt idx="64149">
                  <c:v>-6119165.5574670006</c:v>
                </c:pt>
                <c:pt idx="64150">
                  <c:v>-6134749.6314470004</c:v>
                </c:pt>
                <c:pt idx="64151">
                  <c:v>-6150332.1298189983</c:v>
                </c:pt>
                <c:pt idx="64152">
                  <c:v>-6165913.0506759994</c:v>
                </c:pt>
                <c:pt idx="64153">
                  <c:v>-6181492.3921169993</c:v>
                </c:pt>
                <c:pt idx="64154">
                  <c:v>-6197070.1522479998</c:v>
                </c:pt>
                <c:pt idx="64155">
                  <c:v>-6212646.3291839985</c:v>
                </c:pt>
                <c:pt idx="64156">
                  <c:v>-6228220.921046</c:v>
                </c:pt>
                <c:pt idx="64157">
                  <c:v>-6243793.9259610008</c:v>
                </c:pt>
                <c:pt idx="64158">
                  <c:v>-6259365.3420640007</c:v>
                </c:pt>
                <c:pt idx="64159">
                  <c:v>-6274935.1674969997</c:v>
                </c:pt>
                <c:pt idx="64160">
                  <c:v>-6290503.4004100002</c:v>
                </c:pt>
                <c:pt idx="64161">
                  <c:v>-6306070.0389570007</c:v>
                </c:pt>
                <c:pt idx="64162">
                  <c:v>-6321635.0813020002</c:v>
                </c:pt>
                <c:pt idx="64163">
                  <c:v>-6337198.5256149992</c:v>
                </c:pt>
                <c:pt idx="64164">
                  <c:v>-6352760.3700710004</c:v>
                </c:pt>
                <c:pt idx="64165">
                  <c:v>-6368320.6128539992</c:v>
                </c:pt>
                <c:pt idx="64166">
                  <c:v>-6383879.2521540001</c:v>
                </c:pt>
                <c:pt idx="64167">
                  <c:v>-6399436.2861680007</c:v>
                </c:pt>
                <c:pt idx="64168">
                  <c:v>-6414991.7131009996</c:v>
                </c:pt>
                <c:pt idx="64169">
                  <c:v>-6430545.5311620003</c:v>
                </c:pt>
                <c:pt idx="64170">
                  <c:v>-6446097.7385690017</c:v>
                </c:pt>
                <c:pt idx="64171">
                  <c:v>-6461648.3335450003</c:v>
                </c:pt>
                <c:pt idx="64172">
                  <c:v>-6477197.3143229997</c:v>
                </c:pt>
                <c:pt idx="64173">
                  <c:v>-6492744.6791379992</c:v>
                </c:pt>
                <c:pt idx="64174">
                  <c:v>-6508290.4262349997</c:v>
                </c:pt>
                <c:pt idx="64175">
                  <c:v>-6523834.5538659999</c:v>
                </c:pt>
                <c:pt idx="64176">
                  <c:v>-6539377.0602859985</c:v>
                </c:pt>
                <c:pt idx="64177">
                  <c:v>-6554917.9437600002</c:v>
                </c:pt>
                <c:pt idx="64178">
                  <c:v>-6570457.2025590008</c:v>
                </c:pt>
                <c:pt idx="64179">
                  <c:v>-6585994.8349600006</c:v>
                </c:pt>
                <c:pt idx="64180">
                  <c:v>-6601530.8392459992</c:v>
                </c:pt>
                <c:pt idx="64181">
                  <c:v>-6617065.2137069991</c:v>
                </c:pt>
                <c:pt idx="64182">
                  <c:v>-6632597.9566410007</c:v>
                </c:pt>
                <c:pt idx="64183">
                  <c:v>-6648129.0663490007</c:v>
                </c:pt>
                <c:pt idx="64184">
                  <c:v>-6663658.5411420008</c:v>
                </c:pt>
                <c:pt idx="64185">
                  <c:v>-6679186.3793359995</c:v>
                </c:pt>
                <c:pt idx="64186">
                  <c:v>-6694712.579251999</c:v>
                </c:pt>
                <c:pt idx="64187">
                  <c:v>-6710237.1392209996</c:v>
                </c:pt>
                <c:pt idx="64188">
                  <c:v>-6725760.0575760007</c:v>
                </c:pt>
                <c:pt idx="64189">
                  <c:v>-6741281.3326600008</c:v>
                </c:pt>
                <c:pt idx="64190">
                  <c:v>-6756800.96282</c:v>
                </c:pt>
                <c:pt idx="64191">
                  <c:v>-6772318.9464110006</c:v>
                </c:pt>
                <c:pt idx="64192">
                  <c:v>-6787835.2817930002</c:v>
                </c:pt>
                <c:pt idx="64193">
                  <c:v>-6803349.9673320008</c:v>
                </c:pt>
                <c:pt idx="64194">
                  <c:v>-6818863.001402</c:v>
                </c:pt>
                <c:pt idx="64195">
                  <c:v>-6834374.3823820008</c:v>
                </c:pt>
                <c:pt idx="64196">
                  <c:v>-6849884.1086579999</c:v>
                </c:pt>
                <c:pt idx="64197">
                  <c:v>-6865392.1786200004</c:v>
                </c:pt>
                <c:pt idx="64198">
                  <c:v>-6880898.590667</c:v>
                </c:pt>
                <c:pt idx="64199">
                  <c:v>-6896403.3432019996</c:v>
                </c:pt>
                <c:pt idx="64200">
                  <c:v>-6911906.4346369999</c:v>
                </c:pt>
                <c:pt idx="64201">
                  <c:v>-6927407.8633859996</c:v>
                </c:pt>
                <c:pt idx="64202">
                  <c:v>-6942907.6278729988</c:v>
                </c:pt>
                <c:pt idx="64203">
                  <c:v>-6958405.7265250003</c:v>
                </c:pt>
                <c:pt idx="64204">
                  <c:v>-6973902.1577780005</c:v>
                </c:pt>
                <c:pt idx="64205">
                  <c:v>-6989396.9200710002</c:v>
                </c:pt>
                <c:pt idx="64206">
                  <c:v>-7004890.0118509997</c:v>
                </c:pt>
                <c:pt idx="64207">
                  <c:v>-7020381.4315700009</c:v>
                </c:pt>
                <c:pt idx="64208">
                  <c:v>-7035871.1776879998</c:v>
                </c:pt>
                <c:pt idx="64209">
                  <c:v>-7051359.248668001</c:v>
                </c:pt>
                <c:pt idx="64210">
                  <c:v>-7066845.64298</c:v>
                </c:pt>
                <c:pt idx="64211">
                  <c:v>-7082330.3591019996</c:v>
                </c:pt>
                <c:pt idx="64212">
                  <c:v>-7097813.3955149995</c:v>
                </c:pt>
                <c:pt idx="64213">
                  <c:v>-7113294.7507079998</c:v>
                </c:pt>
                <c:pt idx="64214">
                  <c:v>-7128774.4231729992</c:v>
                </c:pt>
                <c:pt idx="64215">
                  <c:v>-7144252.4114120007</c:v>
                </c:pt>
                <c:pt idx="64216">
                  <c:v>-7159728.7139300006</c:v>
                </c:pt>
                <c:pt idx="64217">
                  <c:v>-7175203.3292369982</c:v>
                </c:pt>
                <c:pt idx="64218">
                  <c:v>-7190676.2558519999</c:v>
                </c:pt>
                <c:pt idx="64219">
                  <c:v>-7206147.4922980005</c:v>
                </c:pt>
                <c:pt idx="64220">
                  <c:v>-7221617.0371020008</c:v>
                </c:pt>
                <c:pt idx="64221">
                  <c:v>-7237084.8888010001</c:v>
                </c:pt>
                <c:pt idx="64222">
                  <c:v>-7252551.0459329998</c:v>
                </c:pt>
                <c:pt idx="64223">
                  <c:v>-7268015.5070440006</c:v>
                </c:pt>
                <c:pt idx="64224">
                  <c:v>-7283478.2706880001</c:v>
                </c:pt>
                <c:pt idx="64225">
                  <c:v>-7298939.3354190001</c:v>
                </c:pt>
                <c:pt idx="64226">
                  <c:v>-7314398.6998029985</c:v>
                </c:pt>
                <c:pt idx="64227">
                  <c:v>-7329856.3624060005</c:v>
                </c:pt>
                <c:pt idx="64228">
                  <c:v>-7345312.3218029989</c:v>
                </c:pt>
                <c:pt idx="64229">
                  <c:v>-7360766.5765750008</c:v>
                </c:pt>
                <c:pt idx="64230">
                  <c:v>-7376219.1253049998</c:v>
                </c:pt>
                <c:pt idx="64231">
                  <c:v>-7391669.9665859994</c:v>
                </c:pt>
                <c:pt idx="64232">
                  <c:v>-7407119.0990129989</c:v>
                </c:pt>
                <c:pt idx="64233">
                  <c:v>-7422566.5211879993</c:v>
                </c:pt>
                <c:pt idx="64234">
                  <c:v>-7438012.2317190003</c:v>
                </c:pt>
                <c:pt idx="64235">
                  <c:v>-7453456.2292189989</c:v>
                </c:pt>
                <c:pt idx="64236">
                  <c:v>-7468898.5123060001</c:v>
                </c:pt>
                <c:pt idx="64237">
                  <c:v>-7484339.0796029996</c:v>
                </c:pt>
                <c:pt idx="64238">
                  <c:v>-7499777.9297409998</c:v>
                </c:pt>
                <c:pt idx="64239">
                  <c:v>-7515215.0613529999</c:v>
                </c:pt>
                <c:pt idx="64240">
                  <c:v>-7530650.4730800008</c:v>
                </c:pt>
                <c:pt idx="64241">
                  <c:v>-7546084.1635669991</c:v>
                </c:pt>
                <c:pt idx="64242">
                  <c:v>-7561516.131465001</c:v>
                </c:pt>
                <c:pt idx="64243">
                  <c:v>-7576946.37543</c:v>
                </c:pt>
                <c:pt idx="64244">
                  <c:v>-7592374.8941239994</c:v>
                </c:pt>
                <c:pt idx="64245">
                  <c:v>-7607801.6862129988</c:v>
                </c:pt>
                <c:pt idx="64246">
                  <c:v>-7623226.7503700014</c:v>
                </c:pt>
                <c:pt idx="64247">
                  <c:v>-7638650.0852709999</c:v>
                </c:pt>
                <c:pt idx="64248">
                  <c:v>-7654071.6895989999</c:v>
                </c:pt>
                <c:pt idx="64249">
                  <c:v>-7669491.562043</c:v>
                </c:pt>
                <c:pt idx="64250">
                  <c:v>-7684909.7012950005</c:v>
                </c:pt>
                <c:pt idx="64251">
                  <c:v>-7700326.1060529994</c:v>
                </c:pt>
                <c:pt idx="64252">
                  <c:v>-7715740.7750210008</c:v>
                </c:pt>
                <c:pt idx="64253">
                  <c:v>-7731153.7069080006</c:v>
                </c:pt>
                <c:pt idx="64254">
                  <c:v>-7746564.9004270006</c:v>
                </c:pt>
                <c:pt idx="64255">
                  <c:v>-7761974.3542969991</c:v>
                </c:pt>
                <c:pt idx="64256">
                  <c:v>-7777382.0672419993</c:v>
                </c:pt>
                <c:pt idx="64257">
                  <c:v>-7792788.0379920015</c:v>
                </c:pt>
                <c:pt idx="64258">
                  <c:v>-7808192.2652809992</c:v>
                </c:pt>
                <c:pt idx="64259">
                  <c:v>-7823594.7478470001</c:v>
                </c:pt>
                <c:pt idx="64260">
                  <c:v>-7838995.4844360007</c:v>
                </c:pt>
                <c:pt idx="64261">
                  <c:v>-7854394.473797</c:v>
                </c:pt>
                <c:pt idx="64262">
                  <c:v>-7869791.7146839993</c:v>
                </c:pt>
                <c:pt idx="64263">
                  <c:v>-7885187.2058559991</c:v>
                </c:pt>
                <c:pt idx="64264">
                  <c:v>-7900580.9460790008</c:v>
                </c:pt>
                <c:pt idx="64265">
                  <c:v>-7915972.9341210006</c:v>
                </c:pt>
                <c:pt idx="64266">
                  <c:v>-7931363.1687569991</c:v>
                </c:pt>
                <c:pt idx="64267">
                  <c:v>-7946751.6487660008</c:v>
                </c:pt>
                <c:pt idx="64268">
                  <c:v>-7962138.3729320001</c:v>
                </c:pt>
                <c:pt idx="64269">
                  <c:v>-7977523.3400450004</c:v>
                </c:pt>
                <c:pt idx="64270">
                  <c:v>-7992906.5488980003</c:v>
                </c:pt>
                <c:pt idx="64271">
                  <c:v>-8008287.9982910007</c:v>
                </c:pt>
                <c:pt idx="64272">
                  <c:v>-8023667.6870269999</c:v>
                </c:pt>
                <c:pt idx="64273">
                  <c:v>-8039045.6139149992</c:v>
                </c:pt>
                <c:pt idx="64274">
                  <c:v>-8054421.777768001</c:v>
                </c:pt>
                <c:pt idx="64275">
                  <c:v>-8069796.1774050007</c:v>
                </c:pt>
                <c:pt idx="64276">
                  <c:v>-8085168.811648</c:v>
                </c:pt>
                <c:pt idx="64277">
                  <c:v>-8100539.6793260006</c:v>
                </c:pt>
                <c:pt idx="64278">
                  <c:v>-8115908.7792710001</c:v>
                </c:pt>
                <c:pt idx="64279">
                  <c:v>-8131276.1103210002</c:v>
                </c:pt>
                <c:pt idx="64280">
                  <c:v>-8146641.6713169999</c:v>
                </c:pt>
                <c:pt idx="64281">
                  <c:v>-8162005.4611069998</c:v>
                </c:pt>
                <c:pt idx="64282">
                  <c:v>-8177367.4785410017</c:v>
                </c:pt>
                <c:pt idx="64283">
                  <c:v>-8192727.7224770002</c:v>
                </c:pt>
                <c:pt idx="64284">
                  <c:v>-8208086.1917739995</c:v>
                </c:pt>
                <c:pt idx="64285">
                  <c:v>-8223442.885299</c:v>
                </c:pt>
                <c:pt idx="64286">
                  <c:v>-8238797.801922</c:v>
                </c:pt>
                <c:pt idx="64287">
                  <c:v>-8254150.9405180002</c:v>
                </c:pt>
                <c:pt idx="64288">
                  <c:v>-8269502.2999650007</c:v>
                </c:pt>
                <c:pt idx="64289">
                  <c:v>-8284851.8791490002</c:v>
                </c:pt>
                <c:pt idx="64290">
                  <c:v>-8300199.676957</c:v>
                </c:pt>
                <c:pt idx="64291">
                  <c:v>-8315545.6922839992</c:v>
                </c:pt>
                <c:pt idx="64292">
                  <c:v>-8330889.9240250001</c:v>
                </c:pt>
                <c:pt idx="64293">
                  <c:v>-8346232.3710850002</c:v>
                </c:pt>
                <c:pt idx="64294">
                  <c:v>-8361573.0323690018</c:v>
                </c:pt>
                <c:pt idx="64295">
                  <c:v>-8376911.9067890001</c:v>
                </c:pt>
                <c:pt idx="64296">
                  <c:v>-8392248.9932610001</c:v>
                </c:pt>
                <c:pt idx="64297">
                  <c:v>-8407584.2907049973</c:v>
                </c:pt>
                <c:pt idx="64298">
                  <c:v>-8422917.7980449982</c:v>
                </c:pt>
                <c:pt idx="64299">
                  <c:v>-8438249.5142119993</c:v>
                </c:pt>
                <c:pt idx="64300">
                  <c:v>-8453579.4381379988</c:v>
                </c:pt>
                <c:pt idx="64301">
                  <c:v>-8468907.5687610004</c:v>
                </c:pt>
                <c:pt idx="64302">
                  <c:v>-8484233.9050249979</c:v>
                </c:pt>
                <c:pt idx="64303">
                  <c:v>-8499558.4458750002</c:v>
                </c:pt>
                <c:pt idx="64304">
                  <c:v>-8514881.1902629975</c:v>
                </c:pt>
                <c:pt idx="64305">
                  <c:v>-8530202.1371439975</c:v>
                </c:pt>
                <c:pt idx="64306">
                  <c:v>-8545521.285478998</c:v>
                </c:pt>
                <c:pt idx="64307">
                  <c:v>-8560838.6342319977</c:v>
                </c:pt>
                <c:pt idx="64308">
                  <c:v>-8576154.182370998</c:v>
                </c:pt>
                <c:pt idx="64309">
                  <c:v>-8591467.9288689978</c:v>
                </c:pt>
                <c:pt idx="64310">
                  <c:v>-8606779.8727030028</c:v>
                </c:pt>
                <c:pt idx="64311">
                  <c:v>-8622090.0128540006</c:v>
                </c:pt>
                <c:pt idx="64312">
                  <c:v>-8637398.3483089972</c:v>
                </c:pt>
                <c:pt idx="64313">
                  <c:v>-8652704.8780569993</c:v>
                </c:pt>
                <c:pt idx="64314">
                  <c:v>-8668009.6010919977</c:v>
                </c:pt>
                <c:pt idx="64315">
                  <c:v>-8683312.5164129976</c:v>
                </c:pt>
                <c:pt idx="64316">
                  <c:v>-8698613.6230219975</c:v>
                </c:pt>
                <c:pt idx="64317">
                  <c:v>-8713912.9199249987</c:v>
                </c:pt>
                <c:pt idx="64318">
                  <c:v>-8729210.4061349984</c:v>
                </c:pt>
                <c:pt idx="64319">
                  <c:v>-8744506.080666</c:v>
                </c:pt>
                <c:pt idx="64320">
                  <c:v>-8759799.9425369985</c:v>
                </c:pt>
                <c:pt idx="64321">
                  <c:v>-8775091.9907709993</c:v>
                </c:pt>
                <c:pt idx="64322">
                  <c:v>-8790382.224395996</c:v>
                </c:pt>
                <c:pt idx="64323">
                  <c:v>-8805670.6424439978</c:v>
                </c:pt>
                <c:pt idx="64324">
                  <c:v>-8820957.24395</c:v>
                </c:pt>
                <c:pt idx="64325">
                  <c:v>-8836242.0279539991</c:v>
                </c:pt>
                <c:pt idx="64326">
                  <c:v>-8851524.993499998</c:v>
                </c:pt>
                <c:pt idx="64327">
                  <c:v>-8866806.1396349985</c:v>
                </c:pt>
                <c:pt idx="64328">
                  <c:v>-8882085.4654120021</c:v>
                </c:pt>
                <c:pt idx="64329">
                  <c:v>-8897362.9698859993</c:v>
                </c:pt>
                <c:pt idx="64330">
                  <c:v>-8912638.6521179993</c:v>
                </c:pt>
                <c:pt idx="64331">
                  <c:v>-8927912.5111710001</c:v>
                </c:pt>
                <c:pt idx="64332">
                  <c:v>-8943184.5461129975</c:v>
                </c:pt>
                <c:pt idx="64333">
                  <c:v>-8958454.7560169976</c:v>
                </c:pt>
                <c:pt idx="64334">
                  <c:v>-8973723.1399569977</c:v>
                </c:pt>
                <c:pt idx="64335">
                  <c:v>-8988989.6970139984</c:v>
                </c:pt>
                <c:pt idx="64336">
                  <c:v>-9004254.426270999</c:v>
                </c:pt>
                <c:pt idx="64337">
                  <c:v>-9019517.3268170003</c:v>
                </c:pt>
                <c:pt idx="64338">
                  <c:v>-9034778.3977409992</c:v>
                </c:pt>
                <c:pt idx="64339">
                  <c:v>-9050037.6381409988</c:v>
                </c:pt>
                <c:pt idx="64340">
                  <c:v>-9065295.0471149981</c:v>
                </c:pt>
                <c:pt idx="64341">
                  <c:v>-9080550.6237659976</c:v>
                </c:pt>
                <c:pt idx="64342">
                  <c:v>-9095804.3672010005</c:v>
                </c:pt>
                <c:pt idx="64343">
                  <c:v>-9111056.2765319962</c:v>
                </c:pt>
                <c:pt idx="64344">
                  <c:v>-9126306.3508720025</c:v>
                </c:pt>
                <c:pt idx="64345">
                  <c:v>-9141554.5893409979</c:v>
                </c:pt>
                <c:pt idx="64346">
                  <c:v>-9156800.9910589997</c:v>
                </c:pt>
                <c:pt idx="64347">
                  <c:v>-9172045.5551549997</c:v>
                </c:pt>
                <c:pt idx="64348">
                  <c:v>-9187288.2807570007</c:v>
                </c:pt>
                <c:pt idx="64349">
                  <c:v>-9202529.166997999</c:v>
                </c:pt>
                <c:pt idx="64350">
                  <c:v>-9217768.213016998</c:v>
                </c:pt>
                <c:pt idx="64351">
                  <c:v>-9233005.4179539997</c:v>
                </c:pt>
                <c:pt idx="64352">
                  <c:v>-9248240.7809529994</c:v>
                </c:pt>
                <c:pt idx="64353">
                  <c:v>-9263474.3011649977</c:v>
                </c:pt>
                <c:pt idx="64354">
                  <c:v>-9278705.9777399991</c:v>
                </c:pt>
                <c:pt idx="64355">
                  <c:v>-9293935.8098339997</c:v>
                </c:pt>
                <c:pt idx="64356">
                  <c:v>-9309163.7966069989</c:v>
                </c:pt>
                <c:pt idx="64357">
                  <c:v>-9324389.9372219983</c:v>
                </c:pt>
                <c:pt idx="64358">
                  <c:v>-9339614.230845999</c:v>
                </c:pt>
                <c:pt idx="64359">
                  <c:v>-9354836.6766500007</c:v>
                </c:pt>
                <c:pt idx="64360">
                  <c:v>-9370057.2738070004</c:v>
                </c:pt>
                <c:pt idx="64361">
                  <c:v>-9385276.0214949958</c:v>
                </c:pt>
                <c:pt idx="64362">
                  <c:v>-9400492.9188949987</c:v>
                </c:pt>
                <c:pt idx="64363">
                  <c:v>-9415707.9651919995</c:v>
                </c:pt>
                <c:pt idx="64364">
                  <c:v>-9430921.1595749985</c:v>
                </c:pt>
                <c:pt idx="64365">
                  <c:v>-9446132.5012359973</c:v>
                </c:pt>
                <c:pt idx="64366">
                  <c:v>-9461341.9893689975</c:v>
                </c:pt>
                <c:pt idx="64367">
                  <c:v>-9476549.6231749989</c:v>
                </c:pt>
                <c:pt idx="64368">
                  <c:v>-9491755.4018549994</c:v>
                </c:pt>
                <c:pt idx="64369">
                  <c:v>-9506959.3246160019</c:v>
                </c:pt>
                <c:pt idx="64370">
                  <c:v>-9522161.3906679992</c:v>
                </c:pt>
                <c:pt idx="64371">
                  <c:v>-9537361.5992219988</c:v>
                </c:pt>
                <c:pt idx="64372">
                  <c:v>-9552559.9494969957</c:v>
                </c:pt>
                <c:pt idx="64373">
                  <c:v>-9567756.4407109991</c:v>
                </c:pt>
                <c:pt idx="64374">
                  <c:v>-9582951.0720889997</c:v>
                </c:pt>
                <c:pt idx="64375">
                  <c:v>-9598143.8428559992</c:v>
                </c:pt>
                <c:pt idx="64376">
                  <c:v>-9613334.7522439994</c:v>
                </c:pt>
                <c:pt idx="64377">
                  <c:v>-9628523.7994869985</c:v>
                </c:pt>
                <c:pt idx="64378">
                  <c:v>-9643710.9838200007</c:v>
                </c:pt>
                <c:pt idx="64379">
                  <c:v>-9658896.3044850007</c:v>
                </c:pt>
                <c:pt idx="64380">
                  <c:v>-9674079.7607259974</c:v>
                </c:pt>
                <c:pt idx="64381">
                  <c:v>-9689261.3517890014</c:v>
                </c:pt>
                <c:pt idx="64382">
                  <c:v>-9704441.0769259986</c:v>
                </c:pt>
                <c:pt idx="64383">
                  <c:v>-9719618.9353899993</c:v>
                </c:pt>
                <c:pt idx="64384">
                  <c:v>-9734794.9264389984</c:v>
                </c:pt>
                <c:pt idx="64385">
                  <c:v>-9749969.0493319985</c:v>
                </c:pt>
                <c:pt idx="64386">
                  <c:v>-9765141.303334998</c:v>
                </c:pt>
                <c:pt idx="64387">
                  <c:v>-9780311.6877139993</c:v>
                </c:pt>
                <c:pt idx="64388">
                  <c:v>-9795480.2017390002</c:v>
                </c:pt>
                <c:pt idx="64389">
                  <c:v>-9810646.8446849994</c:v>
                </c:pt>
                <c:pt idx="64390">
                  <c:v>-9825811.615828</c:v>
                </c:pt>
                <c:pt idx="64391">
                  <c:v>-9840974.5144480001</c:v>
                </c:pt>
                <c:pt idx="64392">
                  <c:v>-9856135.539828999</c:v>
                </c:pt>
                <c:pt idx="64393">
                  <c:v>-9871294.6912590005</c:v>
                </c:pt>
                <c:pt idx="64394">
                  <c:v>-9886451.9680249989</c:v>
                </c:pt>
                <c:pt idx="64395">
                  <c:v>-9901607.369421998</c:v>
                </c:pt>
                <c:pt idx="64396">
                  <c:v>-9916760.8947470021</c:v>
                </c:pt>
                <c:pt idx="64397">
                  <c:v>-9931912.5432969984</c:v>
                </c:pt>
                <c:pt idx="64398">
                  <c:v>-9947062.3143770006</c:v>
                </c:pt>
                <c:pt idx="64399">
                  <c:v>-9962210.2072919961</c:v>
                </c:pt>
                <c:pt idx="64400">
                  <c:v>-9977356.2213499974</c:v>
                </c:pt>
                <c:pt idx="64401">
                  <c:v>-9992500.3558649998</c:v>
                </c:pt>
                <c:pt idx="64402">
                  <c:v>-10007642.61015</c:v>
                </c:pt>
                <c:pt idx="64403">
                  <c:v>-10022782.983525001</c:v>
                </c:pt>
                <c:pt idx="64404">
                  <c:v>-10037921.475311002</c:v>
                </c:pt>
                <c:pt idx="64405">
                  <c:v>-10053058.084833002</c:v>
                </c:pt>
                <c:pt idx="64406">
                  <c:v>-10068192.811417</c:v>
                </c:pt>
                <c:pt idx="64407">
                  <c:v>-10083325.654394997</c:v>
                </c:pt>
                <c:pt idx="64408">
                  <c:v>-10098456.613101</c:v>
                </c:pt>
                <c:pt idx="64409">
                  <c:v>-10113585.686871</c:v>
                </c:pt>
                <c:pt idx="64410">
                  <c:v>-10128712.875044001</c:v>
                </c:pt>
                <c:pt idx="64411">
                  <c:v>-10143838.176964998</c:v>
                </c:pt>
                <c:pt idx="64412">
                  <c:v>-10158961.591978</c:v>
                </c:pt>
                <c:pt idx="64413">
                  <c:v>-10174083.119433001</c:v>
                </c:pt>
                <c:pt idx="64414">
                  <c:v>-10189202.758680999</c:v>
                </c:pt>
                <c:pt idx="64415">
                  <c:v>-10204320.509078</c:v>
                </c:pt>
                <c:pt idx="64416">
                  <c:v>-10219436.369980002</c:v>
                </c:pt>
                <c:pt idx="64417">
                  <c:v>-10234550.340748999</c:v>
                </c:pt>
                <c:pt idx="64418">
                  <c:v>-10249662.420748999</c:v>
                </c:pt>
                <c:pt idx="64419">
                  <c:v>-10264772.609345999</c:v>
                </c:pt>
                <c:pt idx="64420">
                  <c:v>-10279880.905910002</c:v>
                </c:pt>
                <c:pt idx="64421">
                  <c:v>-10294987.309812002</c:v>
                </c:pt>
                <c:pt idx="64422">
                  <c:v>-10310091.820429998</c:v>
                </c:pt>
                <c:pt idx="64423">
                  <c:v>-10325194.437139997</c:v>
                </c:pt>
                <c:pt idx="64424">
                  <c:v>-10340295.159324998</c:v>
                </c:pt>
                <c:pt idx="64425">
                  <c:v>-10355393.986368001</c:v>
                </c:pt>
                <c:pt idx="64426">
                  <c:v>-10370490.917656003</c:v>
                </c:pt>
                <c:pt idx="64427">
                  <c:v>-10385585.952578999</c:v>
                </c:pt>
                <c:pt idx="64428">
                  <c:v>-10400679.090530001</c:v>
                </c:pt>
                <c:pt idx="64429">
                  <c:v>-10415770.330902999</c:v>
                </c:pt>
                <c:pt idx="64430">
                  <c:v>-10430859.673099</c:v>
                </c:pt>
                <c:pt idx="64431">
                  <c:v>-10445947.116515998</c:v>
                </c:pt>
                <c:pt idx="64432">
                  <c:v>-10461032.660560001</c:v>
                </c:pt>
                <c:pt idx="64433">
                  <c:v>-10476116.304637002</c:v>
                </c:pt>
                <c:pt idx="64434">
                  <c:v>-10491198.048157001</c:v>
                </c:pt>
                <c:pt idx="64435">
                  <c:v>-10506277.890532</c:v>
                </c:pt>
                <c:pt idx="64436">
                  <c:v>-10521355.831177</c:v>
                </c:pt>
                <c:pt idx="64437">
                  <c:v>-10536431.869510002</c:v>
                </c:pt>
                <c:pt idx="64438">
                  <c:v>-10551506.004950002</c:v>
                </c:pt>
                <c:pt idx="64439">
                  <c:v>-10566578.236922998</c:v>
                </c:pt>
                <c:pt idx="64440">
                  <c:v>-10581648.564853003</c:v>
                </c:pt>
                <c:pt idx="64441">
                  <c:v>-10596716.988169</c:v>
                </c:pt>
                <c:pt idx="64442">
                  <c:v>-10611783.506302997</c:v>
                </c:pt>
                <c:pt idx="64443">
                  <c:v>-10626848.118689002</c:v>
                </c:pt>
                <c:pt idx="64444">
                  <c:v>-10641910.824764</c:v>
                </c:pt>
                <c:pt idx="64445">
                  <c:v>-10656971.623965997</c:v>
                </c:pt>
                <c:pt idx="64446">
                  <c:v>-10672030.515738999</c:v>
                </c:pt>
                <c:pt idx="64447">
                  <c:v>-10687087.499526998</c:v>
                </c:pt>
                <c:pt idx="64448">
                  <c:v>-10702142.574777002</c:v>
                </c:pt>
                <c:pt idx="64449">
                  <c:v>-10717195.740939001</c:v>
                </c:pt>
                <c:pt idx="64450">
                  <c:v>-10732246.997466998</c:v>
                </c:pt>
                <c:pt idx="64451">
                  <c:v>-10747296.343815003</c:v>
                </c:pt>
                <c:pt idx="64452">
                  <c:v>-10762343.779441997</c:v>
                </c:pt>
                <c:pt idx="64453">
                  <c:v>-10777389.303808002</c:v>
                </c:pt>
                <c:pt idx="64454">
                  <c:v>-10792432.916374998</c:v>
                </c:pt>
                <c:pt idx="64455">
                  <c:v>-10807474.61661</c:v>
                </c:pt>
                <c:pt idx="64456">
                  <c:v>-10822514.403982002</c:v>
                </c:pt>
                <c:pt idx="64457">
                  <c:v>-10837552.277960001</c:v>
                </c:pt>
                <c:pt idx="64458">
                  <c:v>-10852588.238016998</c:v>
                </c:pt>
                <c:pt idx="64459">
                  <c:v>-10867622.283631003</c:v>
                </c:pt>
                <c:pt idx="64460">
                  <c:v>-10882654.414279999</c:v>
                </c:pt>
                <c:pt idx="64461">
                  <c:v>-10897684.629442997</c:v>
                </c:pt>
                <c:pt idx="64462">
                  <c:v>-10912712.928606</c:v>
                </c:pt>
                <c:pt idx="64463">
                  <c:v>-10927739.311253002</c:v>
                </c:pt>
                <c:pt idx="64464">
                  <c:v>-10942763.776873</c:v>
                </c:pt>
                <c:pt idx="64465">
                  <c:v>-10957786.324957002</c:v>
                </c:pt>
                <c:pt idx="64466">
                  <c:v>-10972806.954998001</c:v>
                </c:pt>
                <c:pt idx="64467">
                  <c:v>-10987825.666492999</c:v>
                </c:pt>
                <c:pt idx="64468">
                  <c:v>-11002842.458939999</c:v>
                </c:pt>
                <c:pt idx="64469">
                  <c:v>-11017857.331839003</c:v>
                </c:pt>
                <c:pt idx="64470">
                  <c:v>-11032870.284693003</c:v>
                </c:pt>
                <c:pt idx="64471">
                  <c:v>-11047881.317009</c:v>
                </c:pt>
                <c:pt idx="64472">
                  <c:v>-11062890.428293997</c:v>
                </c:pt>
                <c:pt idx="64473">
                  <c:v>-11077897.618058</c:v>
                </c:pt>
                <c:pt idx="64474">
                  <c:v>-11092902.885816002</c:v>
                </c:pt>
                <c:pt idx="64475">
                  <c:v>-11107906.231079997</c:v>
                </c:pt>
                <c:pt idx="64476">
                  <c:v>-11122907.653371003</c:v>
                </c:pt>
                <c:pt idx="64477">
                  <c:v>-11137907.152206</c:v>
                </c:pt>
                <c:pt idx="64478">
                  <c:v>-11152904.727109998</c:v>
                </c:pt>
                <c:pt idx="64479">
                  <c:v>-11167900.377605002</c:v>
                </c:pt>
                <c:pt idx="64480">
                  <c:v>-11182894.103220997</c:v>
                </c:pt>
                <c:pt idx="64481">
                  <c:v>-11197885.903485</c:v>
                </c:pt>
                <c:pt idx="64482">
                  <c:v>-11212875.777930001</c:v>
                </c:pt>
                <c:pt idx="64483">
                  <c:v>-11227863.726089001</c:v>
                </c:pt>
                <c:pt idx="64484">
                  <c:v>-11242849.747498997</c:v>
                </c:pt>
                <c:pt idx="64485">
                  <c:v>-11257833.841699</c:v>
                </c:pt>
                <c:pt idx="64486">
                  <c:v>-11272816.008230001</c:v>
                </c:pt>
                <c:pt idx="64487">
                  <c:v>-11287796.246633999</c:v>
                </c:pt>
                <c:pt idx="64488">
                  <c:v>-11302774.556457</c:v>
                </c:pt>
                <c:pt idx="64489">
                  <c:v>-11317750.937248001</c:v>
                </c:pt>
                <c:pt idx="64490">
                  <c:v>-11332725.388556</c:v>
                </c:pt>
                <c:pt idx="64491">
                  <c:v>-11347697.909933003</c:v>
                </c:pt>
                <c:pt idx="64492">
                  <c:v>-11362668.500933003</c:v>
                </c:pt>
                <c:pt idx="64493">
                  <c:v>-11377637.161115</c:v>
                </c:pt>
                <c:pt idx="64494">
                  <c:v>-11392603.890036</c:v>
                </c:pt>
                <c:pt idx="64495">
                  <c:v>-11407568.687256997</c:v>
                </c:pt>
                <c:pt idx="64496">
                  <c:v>-11422531.552343002</c:v>
                </c:pt>
                <c:pt idx="64497">
                  <c:v>-11437492.484858004</c:v>
                </c:pt>
                <c:pt idx="64498">
                  <c:v>-11452451.484371003</c:v>
                </c:pt>
                <c:pt idx="64499">
                  <c:v>-11467408.550450999</c:v>
                </c:pt>
                <c:pt idx="64500">
                  <c:v>-11482363.682670999</c:v>
                </c:pt>
                <c:pt idx="64501">
                  <c:v>-11497316.880604003</c:v>
                </c:pt>
                <c:pt idx="64502">
                  <c:v>-11512268.143827001</c:v>
                </c:pt>
                <c:pt idx="64503">
                  <c:v>-11527217.47192</c:v>
                </c:pt>
                <c:pt idx="64504">
                  <c:v>-11542164.864460999</c:v>
                </c:pt>
                <c:pt idx="64505">
                  <c:v>-11557110.321035</c:v>
                </c:pt>
                <c:pt idx="64506">
                  <c:v>-11572053.841225998</c:v>
                </c:pt>
                <c:pt idx="64507">
                  <c:v>-11586995.424621999</c:v>
                </c:pt>
                <c:pt idx="64508">
                  <c:v>-11601935.070811002</c:v>
                </c:pt>
                <c:pt idx="64509">
                  <c:v>-11616872.779384999</c:v>
                </c:pt>
                <c:pt idx="64510">
                  <c:v>-11631808.549936999</c:v>
                </c:pt>
                <c:pt idx="64511">
                  <c:v>-11646742.382063001</c:v>
                </c:pt>
                <c:pt idx="64512">
                  <c:v>-11661674.275358999</c:v>
                </c:pt>
                <c:pt idx="64513">
                  <c:v>-11676604.229426999</c:v>
                </c:pt>
                <c:pt idx="64514">
                  <c:v>-11691532.243865998</c:v>
                </c:pt>
                <c:pt idx="64515">
                  <c:v>-11706458.318282003</c:v>
                </c:pt>
                <c:pt idx="64516">
                  <c:v>-11721382.452279001</c:v>
                </c:pt>
                <c:pt idx="64517">
                  <c:v>-11736304.645465998</c:v>
                </c:pt>
                <c:pt idx="64518">
                  <c:v>-11751224.897452002</c:v>
                </c:pt>
                <c:pt idx="64519">
                  <c:v>-11766143.207849</c:v>
                </c:pt>
                <c:pt idx="64520">
                  <c:v>-11781059.576269997</c:v>
                </c:pt>
                <c:pt idx="64521">
                  <c:v>-11795974.002332</c:v>
                </c:pt>
                <c:pt idx="64522">
                  <c:v>-11810886.485653004</c:v>
                </c:pt>
                <c:pt idx="64523">
                  <c:v>-11825797.025851002</c:v>
                </c:pt>
                <c:pt idx="64524">
                  <c:v>-11840705.622548997</c:v>
                </c:pt>
                <c:pt idx="64525">
                  <c:v>-11855612.275371</c:v>
                </c:pt>
                <c:pt idx="64526">
                  <c:v>-11870516.983942002</c:v>
                </c:pt>
                <c:pt idx="64527">
                  <c:v>-11885419.747889997</c:v>
                </c:pt>
                <c:pt idx="64528">
                  <c:v>-11900320.566842999</c:v>
                </c:pt>
                <c:pt idx="64529">
                  <c:v>-11915219.440434998</c:v>
                </c:pt>
                <c:pt idx="64530">
                  <c:v>-11930116.368298</c:v>
                </c:pt>
                <c:pt idx="64531">
                  <c:v>-11945011.350067003</c:v>
                </c:pt>
                <c:pt idx="64532">
                  <c:v>-11959904.385380002</c:v>
                </c:pt>
                <c:pt idx="64533">
                  <c:v>-11974795.473874999</c:v>
                </c:pt>
                <c:pt idx="64534">
                  <c:v>-11989684.615195001</c:v>
                </c:pt>
                <c:pt idx="64535">
                  <c:v>-12004571.808981001</c:v>
                </c:pt>
                <c:pt idx="64536">
                  <c:v>-12019457.054879002</c:v>
                </c:pt>
                <c:pt idx="64537">
                  <c:v>-12034340.352535</c:v>
                </c:pt>
                <c:pt idx="64538">
                  <c:v>-12049221.701597998</c:v>
                </c:pt>
                <c:pt idx="64539">
                  <c:v>-12064101.101718999</c:v>
                </c:pt>
                <c:pt idx="64540">
                  <c:v>-12078978.552548002</c:v>
                </c:pt>
                <c:pt idx="64541">
                  <c:v>-12093854.053741004</c:v>
                </c:pt>
                <c:pt idx="64542">
                  <c:v>-12108727.604954002</c:v>
                </c:pt>
                <c:pt idx="64543">
                  <c:v>-12123599.205844</c:v>
                </c:pt>
                <c:pt idx="64544">
                  <c:v>-12138468.856070003</c:v>
                </c:pt>
                <c:pt idx="64545">
                  <c:v>-12153336.555295</c:v>
                </c:pt>
                <c:pt idx="64546">
                  <c:v>-12168202.303181002</c:v>
                </c:pt>
                <c:pt idx="64547">
                  <c:v>-12183066.099393001</c:v>
                </c:pt>
                <c:pt idx="64548">
                  <c:v>-12197927.943599001</c:v>
                </c:pt>
                <c:pt idx="64549">
                  <c:v>-12212787.835465997</c:v>
                </c:pt>
                <c:pt idx="64550">
                  <c:v>-12227645.774665</c:v>
                </c:pt>
                <c:pt idx="64551">
                  <c:v>-12242501.760868</c:v>
                </c:pt>
                <c:pt idx="64552">
                  <c:v>-12257355.793749003</c:v>
                </c:pt>
                <c:pt idx="64553">
                  <c:v>-12272207.872983001</c:v>
                </c:pt>
                <c:pt idx="64554">
                  <c:v>-12287057.998248</c:v>
                </c:pt>
                <c:pt idx="64555">
                  <c:v>-12301906.169223998</c:v>
                </c:pt>
                <c:pt idx="64556">
                  <c:v>-12316752.38559</c:v>
                </c:pt>
                <c:pt idx="64557">
                  <c:v>-12331596.647028996</c:v>
                </c:pt>
                <c:pt idx="64558">
                  <c:v>-12346438.953225</c:v>
                </c:pt>
                <c:pt idx="64559">
                  <c:v>-12361279.303866003</c:v>
                </c:pt>
                <c:pt idx="64560">
                  <c:v>-12376117.698636997</c:v>
                </c:pt>
                <c:pt idx="64561">
                  <c:v>-12390954.137228996</c:v>
                </c:pt>
                <c:pt idx="64562">
                  <c:v>-12405788.619333001</c:v>
                </c:pt>
                <c:pt idx="64563">
                  <c:v>-12420621.144641003</c:v>
                </c:pt>
                <c:pt idx="64564">
                  <c:v>-12435451.712847</c:v>
                </c:pt>
                <c:pt idx="64565">
                  <c:v>-12450280.323648002</c:v>
                </c:pt>
                <c:pt idx="64566">
                  <c:v>-12465106.976741999</c:v>
                </c:pt>
                <c:pt idx="64567">
                  <c:v>-12479931.671828</c:v>
                </c:pt>
                <c:pt idx="64568">
                  <c:v>-12494754.408607</c:v>
                </c:pt>
                <c:pt idx="64569">
                  <c:v>-12509575.186781</c:v>
                </c:pt>
                <c:pt idx="64570">
                  <c:v>-12524394.006054997</c:v>
                </c:pt>
                <c:pt idx="64571">
                  <c:v>-12539210.866133999</c:v>
                </c:pt>
                <c:pt idx="64572">
                  <c:v>-12554025.766726999</c:v>
                </c:pt>
                <c:pt idx="64573">
                  <c:v>-12568838.707543001</c:v>
                </c:pt>
                <c:pt idx="64574">
                  <c:v>-12583649.688290998</c:v>
                </c:pt>
                <c:pt idx="64575">
                  <c:v>-12598458.708684998</c:v>
                </c:pt>
                <c:pt idx="64576">
                  <c:v>-12613265.768438999</c:v>
                </c:pt>
                <c:pt idx="64577">
                  <c:v>-12628070.867267</c:v>
                </c:pt>
                <c:pt idx="64578">
                  <c:v>-12642874.004888002</c:v>
                </c:pt>
                <c:pt idx="64579">
                  <c:v>-12657675.181019003</c:v>
                </c:pt>
                <c:pt idx="64580">
                  <c:v>-12672474.395381002</c:v>
                </c:pt>
                <c:pt idx="64581">
                  <c:v>-12687271.647694996</c:v>
                </c:pt>
                <c:pt idx="64582">
                  <c:v>-12702066.937686</c:v>
                </c:pt>
                <c:pt idx="64583">
                  <c:v>-12716860.265077</c:v>
                </c:pt>
                <c:pt idx="64584">
                  <c:v>-12731651.629594997</c:v>
                </c:pt>
                <c:pt idx="64585">
                  <c:v>-12746441.030968998</c:v>
                </c:pt>
                <c:pt idx="64586">
                  <c:v>-12761228.468927</c:v>
                </c:pt>
                <c:pt idx="64587">
                  <c:v>-12776013.9432</c:v>
                </c:pt>
                <c:pt idx="64588">
                  <c:v>-12790797.453521</c:v>
                </c:pt>
                <c:pt idx="64589">
                  <c:v>-12805578.999624001</c:v>
                </c:pt>
                <c:pt idx="64590">
                  <c:v>-12820358.581245</c:v>
                </c:pt>
                <c:pt idx="64591">
                  <c:v>-12835136.198119998</c:v>
                </c:pt>
                <c:pt idx="64592">
                  <c:v>-12849911.849987</c:v>
                </c:pt>
                <c:pt idx="64593">
                  <c:v>-12864685.536586998</c:v>
                </c:pt>
                <c:pt idx="64594">
                  <c:v>-12879457.257661</c:v>
                </c:pt>
                <c:pt idx="64595">
                  <c:v>-12894227.012951002</c:v>
                </c:pt>
                <c:pt idx="64596">
                  <c:v>-12908994.802203001</c:v>
                </c:pt>
                <c:pt idx="64597">
                  <c:v>-12923760.625161</c:v>
                </c:pt>
                <c:pt idx="64598">
                  <c:v>-12938524.481574001</c:v>
                </c:pt>
                <c:pt idx="64599">
                  <c:v>-12953286.371188002</c:v>
                </c:pt>
                <c:pt idx="64600">
                  <c:v>-12968046.293755</c:v>
                </c:pt>
                <c:pt idx="64601">
                  <c:v>-12982804.249026999</c:v>
                </c:pt>
                <c:pt idx="64602">
                  <c:v>-12997560.236753998</c:v>
                </c:pt>
                <c:pt idx="64603">
                  <c:v>-13012314.256693</c:v>
                </c:pt>
                <c:pt idx="64604">
                  <c:v>-13027066.308599001</c:v>
                </c:pt>
                <c:pt idx="64605">
                  <c:v>-13041816.392229</c:v>
                </c:pt>
                <c:pt idx="64606">
                  <c:v>-13056564.507340997</c:v>
                </c:pt>
                <c:pt idx="64607">
                  <c:v>-13071310.653695</c:v>
                </c:pt>
                <c:pt idx="64608">
                  <c:v>-13086054.831052002</c:v>
                </c:pt>
                <c:pt idx="64609">
                  <c:v>-13100797.039174998</c:v>
                </c:pt>
                <c:pt idx="64610">
                  <c:v>-13115537.277827999</c:v>
                </c:pt>
                <c:pt idx="64611">
                  <c:v>-13130275.546777001</c:v>
                </c:pt>
                <c:pt idx="64612">
                  <c:v>-13145011.845787002</c:v>
                </c:pt>
                <c:pt idx="64613">
                  <c:v>-13159746.174627</c:v>
                </c:pt>
                <c:pt idx="64614">
                  <c:v>-13174478.533066001</c:v>
                </c:pt>
                <c:pt idx="64615">
                  <c:v>-13189208.920875</c:v>
                </c:pt>
                <c:pt idx="64616">
                  <c:v>-13203937.337826001</c:v>
                </c:pt>
                <c:pt idx="64617">
                  <c:v>-13218663.783693003</c:v>
                </c:pt>
                <c:pt idx="64618">
                  <c:v>-13233388.258249</c:v>
                </c:pt>
                <c:pt idx="64619">
                  <c:v>-13248110.761271</c:v>
                </c:pt>
                <c:pt idx="64620">
                  <c:v>-13262831.292535998</c:v>
                </c:pt>
                <c:pt idx="64621">
                  <c:v>-13277549.851823002</c:v>
                </c:pt>
                <c:pt idx="64622">
                  <c:v>-13292266.438911</c:v>
                </c:pt>
                <c:pt idx="64623">
                  <c:v>-13306981.053582001</c:v>
                </c:pt>
                <c:pt idx="64624">
                  <c:v>-13321693.695618002</c:v>
                </c:pt>
                <c:pt idx="64625">
                  <c:v>-13336404.364802001</c:v>
                </c:pt>
                <c:pt idx="64626">
                  <c:v>-13351113.06092</c:v>
                </c:pt>
                <c:pt idx="64627">
                  <c:v>-13365819.783759002</c:v>
                </c:pt>
                <c:pt idx="64628">
                  <c:v>-13380524.533104001</c:v>
                </c:pt>
                <c:pt idx="64629">
                  <c:v>-13395227.308745002</c:v>
                </c:pt>
                <c:pt idx="64630">
                  <c:v>-13409928.110471997</c:v>
                </c:pt>
                <c:pt idx="64631">
                  <c:v>-13424626.938077001</c:v>
                </c:pt>
                <c:pt idx="64632">
                  <c:v>-13439323.79135</c:v>
                </c:pt>
                <c:pt idx="64633">
                  <c:v>-13454018.670088002</c:v>
                </c:pt>
                <c:pt idx="64634">
                  <c:v>-13468711.574083002</c:v>
                </c:pt>
                <c:pt idx="64635">
                  <c:v>-13483402.503132002</c:v>
                </c:pt>
                <c:pt idx="64636">
                  <c:v>-13498091.457032003</c:v>
                </c:pt>
                <c:pt idx="64637">
                  <c:v>-13512778.435582003</c:v>
                </c:pt>
                <c:pt idx="64638">
                  <c:v>-13527463.438581998</c:v>
                </c:pt>
                <c:pt idx="64639">
                  <c:v>-13542146.465832004</c:v>
                </c:pt>
                <c:pt idx="64640">
                  <c:v>-13556827.517133998</c:v>
                </c:pt>
                <c:pt idx="64641">
                  <c:v>-13571506.592292</c:v>
                </c:pt>
                <c:pt idx="64642">
                  <c:v>-13586183.69111</c:v>
                </c:pt>
                <c:pt idx="64643">
                  <c:v>-13600858.813394001</c:v>
                </c:pt>
                <c:pt idx="64644">
                  <c:v>-13615531.958950002</c:v>
                </c:pt>
                <c:pt idx="64645">
                  <c:v>-13630203.127585998</c:v>
                </c:pt>
                <c:pt idx="64646">
                  <c:v>-13644872.319111003</c:v>
                </c:pt>
                <c:pt idx="64647">
                  <c:v>-13659539.533334998</c:v>
                </c:pt>
                <c:pt idx="64648">
                  <c:v>-13674204.77007</c:v>
                </c:pt>
                <c:pt idx="64649">
                  <c:v>-13688868.029126998</c:v>
                </c:pt>
                <c:pt idx="64650">
                  <c:v>-13703529.310322</c:v>
                </c:pt>
                <c:pt idx="64651">
                  <c:v>-13718188.613466999</c:v>
                </c:pt>
                <c:pt idx="64652">
                  <c:v>-13732845.938379997</c:v>
                </c:pt>
                <c:pt idx="64653">
                  <c:v>-13747501.284876</c:v>
                </c:pt>
                <c:pt idx="64654">
                  <c:v>-13762154.652775003</c:v>
                </c:pt>
                <c:pt idx="64655">
                  <c:v>-13776806.041893998</c:v>
                </c:pt>
                <c:pt idx="64656">
                  <c:v>-13791455.452054001</c:v>
                </c:pt>
                <c:pt idx="64657">
                  <c:v>-13806102.883076999</c:v>
                </c:pt>
                <c:pt idx="64658">
                  <c:v>-13820748.334784999</c:v>
                </c:pt>
                <c:pt idx="64659">
                  <c:v>-13835391.807001</c:v>
                </c:pt>
                <c:pt idx="64660">
                  <c:v>-13850033.299548998</c:v>
                </c:pt>
                <c:pt idx="64661">
                  <c:v>-13864672.812255999</c:v>
                </c:pt>
                <c:pt idx="64662">
                  <c:v>-13879310.344947999</c:v>
                </c:pt>
                <c:pt idx="64663">
                  <c:v>-13893945.897453003</c:v>
                </c:pt>
                <c:pt idx="64664">
                  <c:v>-13908579.469598001</c:v>
                </c:pt>
                <c:pt idx="64665">
                  <c:v>-13923211.061215</c:v>
                </c:pt>
                <c:pt idx="64666">
                  <c:v>-13937840.672134001</c:v>
                </c:pt>
                <c:pt idx="64667">
                  <c:v>-13952468.302185999</c:v>
                </c:pt>
                <c:pt idx="64668">
                  <c:v>-13967093.951205</c:v>
                </c:pt>
                <c:pt idx="64669">
                  <c:v>-13981717.619024996</c:v>
                </c:pt>
                <c:pt idx="64670">
                  <c:v>-13996339.305478999</c:v>
                </c:pt>
                <c:pt idx="64671">
                  <c:v>-14010959.010406001</c:v>
                </c:pt>
                <c:pt idx="64672">
                  <c:v>-14025576.73364</c:v>
                </c:pt>
                <c:pt idx="64673">
                  <c:v>-14040192.475020003</c:v>
                </c:pt>
                <c:pt idx="64674">
                  <c:v>-14054806.234385001</c:v>
                </c:pt>
                <c:pt idx="64675">
                  <c:v>-14069418.011576001</c:v>
                </c:pt>
                <c:pt idx="64676">
                  <c:v>-14084027.806430997</c:v>
                </c:pt>
                <c:pt idx="64677">
                  <c:v>-14098635.618794998</c:v>
                </c:pt>
                <c:pt idx="64678">
                  <c:v>-14113241.448508998</c:v>
                </c:pt>
                <c:pt idx="64679">
                  <c:v>-14127845.295417</c:v>
                </c:pt>
                <c:pt idx="64680">
                  <c:v>-14142447.159364998</c:v>
                </c:pt>
                <c:pt idx="64681">
                  <c:v>-14157047.040196998</c:v>
                </c:pt>
                <c:pt idx="64682">
                  <c:v>-14171644.937759999</c:v>
                </c:pt>
                <c:pt idx="64683">
                  <c:v>-14186240.851903005</c:v>
                </c:pt>
                <c:pt idx="64684">
                  <c:v>-14200834.782473</c:v>
                </c:pt>
                <c:pt idx="64685">
                  <c:v>-14215426.729319999</c:v>
                </c:pt>
                <c:pt idx="64686">
                  <c:v>-14230016.692293998</c:v>
                </c:pt>
                <c:pt idx="64687">
                  <c:v>-14244604.671248</c:v>
                </c:pt>
                <c:pt idx="64688">
                  <c:v>-14259190.666032</c:v>
                </c:pt>
                <c:pt idx="64689">
                  <c:v>-14273774.676500998</c:v>
                </c:pt>
                <c:pt idx="64690">
                  <c:v>-14288356.702508001</c:v>
                </c:pt>
                <c:pt idx="64691">
                  <c:v>-14302936.743908998</c:v>
                </c:pt>
                <c:pt idx="64692">
                  <c:v>-14317514.800558999</c:v>
                </c:pt>
                <c:pt idx="64693">
                  <c:v>-14332090.872315999</c:v>
                </c:pt>
                <c:pt idx="64694">
                  <c:v>-14346664.959036</c:v>
                </c:pt>
                <c:pt idx="64695">
                  <c:v>-14361237.060578</c:v>
                </c:pt>
                <c:pt idx="64696">
                  <c:v>-14375807.176803</c:v>
                </c:pt>
                <c:pt idx="64697">
                  <c:v>-14390375.307569001</c:v>
                </c:pt>
                <c:pt idx="64698">
                  <c:v>-14404941.452739002</c:v>
                </c:pt>
                <c:pt idx="64699">
                  <c:v>-14419505.612175001</c:v>
                </c:pt>
                <c:pt idx="64700">
                  <c:v>-14434067.785739003</c:v>
                </c:pt>
                <c:pt idx="64701">
                  <c:v>-14448627.973294998</c:v>
                </c:pt>
                <c:pt idx="64702">
                  <c:v>-14463186.174709002</c:v>
                </c:pt>
                <c:pt idx="64703">
                  <c:v>-14477742.389844</c:v>
                </c:pt>
                <c:pt idx="64704">
                  <c:v>-14492296.618567996</c:v>
                </c:pt>
                <c:pt idx="64705">
                  <c:v>-14506848.860749004</c:v>
                </c:pt>
                <c:pt idx="64706">
                  <c:v>-14521399.116253</c:v>
                </c:pt>
                <c:pt idx="64707">
                  <c:v>-14535947.384949004</c:v>
                </c:pt>
                <c:pt idx="64708">
                  <c:v>-14550493.666709</c:v>
                </c:pt>
                <c:pt idx="64709">
                  <c:v>-14565037.961401002</c:v>
                </c:pt>
                <c:pt idx="64710">
                  <c:v>-14579580.268897001</c:v>
                </c:pt>
                <c:pt idx="64711">
                  <c:v>-14594120.589069</c:v>
                </c:pt>
                <c:pt idx="64712">
                  <c:v>-14608658.92179</c:v>
                </c:pt>
                <c:pt idx="64713">
                  <c:v>-14623195.266933998</c:v>
                </c:pt>
                <c:pt idx="64714">
                  <c:v>-14637729.624376001</c:v>
                </c:pt>
                <c:pt idx="64715">
                  <c:v>-14652261.993989002</c:v>
                </c:pt>
                <c:pt idx="64716">
                  <c:v>-14666792.375652004</c:v>
                </c:pt>
                <c:pt idx="64717">
                  <c:v>-14681320.769238997</c:v>
                </c:pt>
                <c:pt idx="64718">
                  <c:v>-14695847.174629999</c:v>
                </c:pt>
                <c:pt idx="64719">
                  <c:v>-14710371.591701999</c:v>
                </c:pt>
                <c:pt idx="64720">
                  <c:v>-14724894.020334998</c:v>
                </c:pt>
                <c:pt idx="64721">
                  <c:v>-14739414.460408</c:v>
                </c:pt>
                <c:pt idx="64722">
                  <c:v>-14753932.911801999</c:v>
                </c:pt>
                <c:pt idx="64723">
                  <c:v>-14768449.374398002</c:v>
                </c:pt>
                <c:pt idx="64724">
                  <c:v>-14782963.848079</c:v>
                </c:pt>
                <c:pt idx="64725">
                  <c:v>-14797476.332728</c:v>
                </c:pt>
                <c:pt idx="64726">
                  <c:v>-14811986.828226998</c:v>
                </c:pt>
                <c:pt idx="64727">
                  <c:v>-14826495.334462</c:v>
                </c:pt>
                <c:pt idx="64728">
                  <c:v>-14841001.851318002</c:v>
                </c:pt>
                <c:pt idx="64729">
                  <c:v>-14855506.378680002</c:v>
                </c:pt>
                <c:pt idx="64730">
                  <c:v>-14870008.916434998</c:v>
                </c:pt>
                <c:pt idx="64731">
                  <c:v>-14884509.464469999</c:v>
                </c:pt>
                <c:pt idx="64732">
                  <c:v>-14899008.022673002</c:v>
                </c:pt>
                <c:pt idx="64733">
                  <c:v>-14913504.590932</c:v>
                </c:pt>
                <c:pt idx="64734">
                  <c:v>-14927999.169137998</c:v>
                </c:pt>
                <c:pt idx="64735">
                  <c:v>-14942491.75718</c:v>
                </c:pt>
                <c:pt idx="64736">
                  <c:v>-14956982.354949001</c:v>
                </c:pt>
                <c:pt idx="64737">
                  <c:v>-14971470.962336</c:v>
                </c:pt>
                <c:pt idx="64738">
                  <c:v>-14985957.579233</c:v>
                </c:pt>
                <c:pt idx="64739">
                  <c:v>-15000442.205533998</c:v>
                </c:pt>
                <c:pt idx="64740">
                  <c:v>-15014924.841131</c:v>
                </c:pt>
                <c:pt idx="64741">
                  <c:v>-15029405.485920003</c:v>
                </c:pt>
                <c:pt idx="64742">
                  <c:v>-15043884.139792997</c:v>
                </c:pt>
                <c:pt idx="64743">
                  <c:v>-15058360.802648002</c:v>
                </c:pt>
                <c:pt idx="64744">
                  <c:v>-15072835.474380001</c:v>
                </c:pt>
                <c:pt idx="64745">
                  <c:v>-15087308.154886002</c:v>
                </c:pt>
                <c:pt idx="64746">
                  <c:v>-15101778.844063003</c:v>
                </c:pt>
                <c:pt idx="64747">
                  <c:v>-15116247.541809</c:v>
                </c:pt>
                <c:pt idx="64748">
                  <c:v>-15130714.248023996</c:v>
                </c:pt>
                <c:pt idx="64749">
                  <c:v>-15145178.962605001</c:v>
                </c:pt>
                <c:pt idx="64750">
                  <c:v>-15159641.685454</c:v>
                </c:pt>
                <c:pt idx="64751">
                  <c:v>-15174102.416471001</c:v>
                </c:pt>
                <c:pt idx="64752">
                  <c:v>-15188561.155557999</c:v>
                </c:pt>
                <c:pt idx="64753">
                  <c:v>-15203017.902614001</c:v>
                </c:pt>
                <c:pt idx="64754">
                  <c:v>-15217472.657544998</c:v>
                </c:pt>
                <c:pt idx="64755">
                  <c:v>-15231925.420251003</c:v>
                </c:pt>
                <c:pt idx="64756">
                  <c:v>-15246376.190638</c:v>
                </c:pt>
                <c:pt idx="64757">
                  <c:v>-15260824.968609001</c:v>
                </c:pt>
                <c:pt idx="64758">
                  <c:v>-15275271.754069</c:v>
                </c:pt>
                <c:pt idx="64759">
                  <c:v>-15289716.546922999</c:v>
                </c:pt>
                <c:pt idx="64760">
                  <c:v>-15304159.347077997</c:v>
                </c:pt>
                <c:pt idx="64761">
                  <c:v>-15318600.154439</c:v>
                </c:pt>
                <c:pt idx="64762">
                  <c:v>-15333038.968916003</c:v>
                </c:pt>
                <c:pt idx="64763">
                  <c:v>-15347475.790413998</c:v>
                </c:pt>
                <c:pt idx="64764">
                  <c:v>-15361910.618842</c:v>
                </c:pt>
                <c:pt idx="64765">
                  <c:v>-15376343.454109002</c:v>
                </c:pt>
                <c:pt idx="64766">
                  <c:v>-15390774.296124997</c:v>
                </c:pt>
                <c:pt idx="64767">
                  <c:v>-15405203.1448</c:v>
                </c:pt>
                <c:pt idx="64768">
                  <c:v>-15419630.000042999</c:v>
                </c:pt>
                <c:pt idx="64769">
                  <c:v>-15434054.861767001</c:v>
                </c:pt>
                <c:pt idx="64770">
                  <c:v>-15448477.729883</c:v>
                </c:pt>
                <c:pt idx="64771">
                  <c:v>-15462898.604303</c:v>
                </c:pt>
                <c:pt idx="64772">
                  <c:v>-15477317.484940002</c:v>
                </c:pt>
                <c:pt idx="64773">
                  <c:v>-15491734.371706001</c:v>
                </c:pt>
                <c:pt idx="64774">
                  <c:v>-15506149.264517</c:v>
                </c:pt>
                <c:pt idx="64775">
                  <c:v>-15520562.163285</c:v>
                </c:pt>
                <c:pt idx="64776">
                  <c:v>-15534973.067926001</c:v>
                </c:pt>
                <c:pt idx="64777">
                  <c:v>-15549381.978356</c:v>
                </c:pt>
                <c:pt idx="64778">
                  <c:v>-15563788.89449</c:v>
                </c:pt>
                <c:pt idx="64779">
                  <c:v>-15578193.816244001</c:v>
                </c:pt>
                <c:pt idx="64780">
                  <c:v>-15592596.743534999</c:v>
                </c:pt>
                <c:pt idx="64781">
                  <c:v>-15606997.676282</c:v>
                </c:pt>
                <c:pt idx="64782">
                  <c:v>-15621396.614399998</c:v>
                </c:pt>
                <c:pt idx="64783">
                  <c:v>-15635793.557809999</c:v>
                </c:pt>
                <c:pt idx="64784">
                  <c:v>-15650188.506429998</c:v>
                </c:pt>
                <c:pt idx="64785">
                  <c:v>-15664581.460178003</c:v>
                </c:pt>
                <c:pt idx="64786">
                  <c:v>-15678972.418976</c:v>
                </c:pt>
                <c:pt idx="64787">
                  <c:v>-15693361.382742004</c:v>
                </c:pt>
                <c:pt idx="64788">
                  <c:v>-15707748.351399003</c:v>
                </c:pt>
                <c:pt idx="64789">
                  <c:v>-15722133.324866002</c:v>
                </c:pt>
                <c:pt idx="64790">
                  <c:v>-15736516.303067002</c:v>
                </c:pt>
                <c:pt idx="64791">
                  <c:v>-15750897.285922</c:v>
                </c:pt>
                <c:pt idx="64792">
                  <c:v>-15765276.273355</c:v>
                </c:pt>
                <c:pt idx="64793">
                  <c:v>-15779653.265288999</c:v>
                </c:pt>
                <c:pt idx="64794">
                  <c:v>-15794028.261647003</c:v>
                </c:pt>
                <c:pt idx="64795">
                  <c:v>-15808401.262352999</c:v>
                </c:pt>
                <c:pt idx="64796">
                  <c:v>-15822772.267330999</c:v>
                </c:pt>
                <c:pt idx="64797">
                  <c:v>-15837141.276506998</c:v>
                </c:pt>
                <c:pt idx="64798">
                  <c:v>-15851508.289805001</c:v>
                </c:pt>
                <c:pt idx="64799">
                  <c:v>-15865873.307151999</c:v>
                </c:pt>
                <c:pt idx="64800">
                  <c:v>-15880236.328473</c:v>
                </c:pt>
                <c:pt idx="64801">
                  <c:v>-15894597.353695001</c:v>
                </c:pt>
                <c:pt idx="64802">
                  <c:v>-15908956.382745001</c:v>
                </c:pt>
                <c:pt idx="64803">
                  <c:v>-15923313.415550999</c:v>
                </c:pt>
                <c:pt idx="64804">
                  <c:v>-15937668.452039002</c:v>
                </c:pt>
                <c:pt idx="64805">
                  <c:v>-15952021.492139</c:v>
                </c:pt>
                <c:pt idx="64806">
                  <c:v>-15966372.535778999</c:v>
                </c:pt>
                <c:pt idx="64807">
                  <c:v>-15980721.582886999</c:v>
                </c:pt>
                <c:pt idx="64808">
                  <c:v>-15995068.633393997</c:v>
                </c:pt>
                <c:pt idx="64809">
                  <c:v>-16009413.687228998</c:v>
                </c:pt>
                <c:pt idx="64810">
                  <c:v>-16023756.744321998</c:v>
                </c:pt>
                <c:pt idx="64811">
                  <c:v>-16038097.804604001</c:v>
                </c:pt>
                <c:pt idx="64812">
                  <c:v>-16052436.868006</c:v>
                </c:pt>
                <c:pt idx="64813">
                  <c:v>-16066773.934458002</c:v>
                </c:pt>
                <c:pt idx="64814">
                  <c:v>-16081109.003893999</c:v>
                </c:pt>
                <c:pt idx="64815">
                  <c:v>-16095442.076243998</c:v>
                </c:pt>
                <c:pt idx="64816">
                  <c:v>-16109773.151442003</c:v>
                </c:pt>
                <c:pt idx="64817">
                  <c:v>-16124102.229419999</c:v>
                </c:pt>
                <c:pt idx="64818">
                  <c:v>-16138429.310110999</c:v>
                </c:pt>
                <c:pt idx="64819">
                  <c:v>-16152754.393448003</c:v>
                </c:pt>
                <c:pt idx="64820">
                  <c:v>-16167077.479366997</c:v>
                </c:pt>
                <c:pt idx="64821">
                  <c:v>-16181398.5678</c:v>
                </c:pt>
                <c:pt idx="64822">
                  <c:v>-16195717.658682002</c:v>
                </c:pt>
                <c:pt idx="64823">
                  <c:v>-16210034.751948999</c:v>
                </c:pt>
                <c:pt idx="64824">
                  <c:v>-16224349.847534996</c:v>
                </c:pt>
                <c:pt idx="64825">
                  <c:v>-16238662.945375998</c:v>
                </c:pt>
                <c:pt idx="64826">
                  <c:v>-16252974.045407997</c:v>
                </c:pt>
                <c:pt idx="64827">
                  <c:v>-16267283.147567997</c:v>
                </c:pt>
                <c:pt idx="64828">
                  <c:v>-16281590.251791</c:v>
                </c:pt>
                <c:pt idx="64829">
                  <c:v>-16295895.358014002</c:v>
                </c:pt>
                <c:pt idx="64830">
                  <c:v>-16310198.466175998</c:v>
                </c:pt>
                <c:pt idx="64831">
                  <c:v>-16324499.576212</c:v>
                </c:pt>
                <c:pt idx="64832">
                  <c:v>-16338798.688061997</c:v>
                </c:pt>
                <c:pt idx="64833">
                  <c:v>-16353095.801663002</c:v>
                </c:pt>
                <c:pt idx="64834">
                  <c:v>-16367390.916954</c:v>
                </c:pt>
                <c:pt idx="64835">
                  <c:v>-16381684.033872999</c:v>
                </c:pt>
                <c:pt idx="64836">
                  <c:v>-16395975.152358999</c:v>
                </c:pt>
                <c:pt idx="64837">
                  <c:v>-16410264.272352003</c:v>
                </c:pt>
                <c:pt idx="64838">
                  <c:v>-16424551.393790999</c:v>
                </c:pt>
                <c:pt idx="64839">
                  <c:v>-16438836.516616</c:v>
                </c:pt>
                <c:pt idx="64840">
                  <c:v>-16453119.640768001</c:v>
                </c:pt>
                <c:pt idx="64841">
                  <c:v>-16467400.766186001</c:v>
                </c:pt>
                <c:pt idx="64842">
                  <c:v>-16481679.892811002</c:v>
                </c:pt>
                <c:pt idx="64843">
                  <c:v>-16495957.020585001</c:v>
                </c:pt>
                <c:pt idx="64844">
                  <c:v>-16510232.149448998</c:v>
                </c:pt>
                <c:pt idx="64845">
                  <c:v>-16524505.279343998</c:v>
                </c:pt>
                <c:pt idx="64846">
                  <c:v>-16538776.410212003</c:v>
                </c:pt>
                <c:pt idx="64847">
                  <c:v>-16553045.541993998</c:v>
                </c:pt>
                <c:pt idx="64848">
                  <c:v>-16567312.674634</c:v>
                </c:pt>
                <c:pt idx="64849">
                  <c:v>-16581577.808073999</c:v>
                </c:pt>
                <c:pt idx="64850">
                  <c:v>-16595840.942257</c:v>
                </c:pt>
                <c:pt idx="64851">
                  <c:v>-16610102.077124998</c:v>
                </c:pt>
                <c:pt idx="64852">
                  <c:v>-16624361.212622</c:v>
                </c:pt>
                <c:pt idx="64853">
                  <c:v>-16638618.348691</c:v>
                </c:pt>
                <c:pt idx="64854">
                  <c:v>-16652873.485277003</c:v>
                </c:pt>
                <c:pt idx="64855">
                  <c:v>-16667126.622322001</c:v>
                </c:pt>
                <c:pt idx="64856">
                  <c:v>-16681377.759772003</c:v>
                </c:pt>
                <c:pt idx="64857">
                  <c:v>-16695626.897570997</c:v>
                </c:pt>
                <c:pt idx="64858">
                  <c:v>-16709874.035662999</c:v>
                </c:pt>
                <c:pt idx="64859">
                  <c:v>-16724119.173993999</c:v>
                </c:pt>
                <c:pt idx="64860">
                  <c:v>-16738362.312508</c:v>
                </c:pt>
                <c:pt idx="64861">
                  <c:v>-16752603.451150002</c:v>
                </c:pt>
                <c:pt idx="64862">
                  <c:v>-16766842.589867</c:v>
                </c:pt>
                <c:pt idx="64863">
                  <c:v>-16781079.728604</c:v>
                </c:pt>
                <c:pt idx="64864">
                  <c:v>-16795314.867306001</c:v>
                </c:pt>
                <c:pt idx="64865">
                  <c:v>-16809548.005920999</c:v>
                </c:pt>
                <c:pt idx="64866">
                  <c:v>-16823779.144393999</c:v>
                </c:pt>
                <c:pt idx="64867">
                  <c:v>-16838008.282670993</c:v>
                </c:pt>
                <c:pt idx="64868">
                  <c:v>-16852235.420699995</c:v>
                </c:pt>
                <c:pt idx="64869">
                  <c:v>-16866460.558427002</c:v>
                </c:pt>
                <c:pt idx="64870">
                  <c:v>-16880683.695799999</c:v>
                </c:pt>
                <c:pt idx="64871">
                  <c:v>-16894904.832765006</c:v>
                </c:pt>
                <c:pt idx="64872">
                  <c:v>-16909123.969269995</c:v>
                </c:pt>
                <c:pt idx="64873">
                  <c:v>-16923341.105262998</c:v>
                </c:pt>
                <c:pt idx="64874">
                  <c:v>-16937556.240690995</c:v>
                </c:pt>
                <c:pt idx="64875">
                  <c:v>-16951769.375502001</c:v>
                </c:pt>
                <c:pt idx="64876">
                  <c:v>-16965980.509644996</c:v>
                </c:pt>
                <c:pt idx="64877">
                  <c:v>-16980189.643066999</c:v>
                </c:pt>
                <c:pt idx="64878">
                  <c:v>-16994396.775717996</c:v>
                </c:pt>
                <c:pt idx="64879">
                  <c:v>-17008601.907544997</c:v>
                </c:pt>
                <c:pt idx="64880">
                  <c:v>-17022805.038497001</c:v>
                </c:pt>
                <c:pt idx="64881">
                  <c:v>-17037006.168524005</c:v>
                </c:pt>
                <c:pt idx="64882">
                  <c:v>-17051205.297572996</c:v>
                </c:pt>
                <c:pt idx="64883">
                  <c:v>-17065402.425594997</c:v>
                </c:pt>
                <c:pt idx="64884">
                  <c:v>-17079597.552538998</c:v>
                </c:pt>
                <c:pt idx="64885">
                  <c:v>-17093790.678353004</c:v>
                </c:pt>
                <c:pt idx="64886">
                  <c:v>-17107981.802988999</c:v>
                </c:pt>
                <c:pt idx="64887">
                  <c:v>-17122170.926394001</c:v>
                </c:pt>
                <c:pt idx="64888">
                  <c:v>-17136358.048519999</c:v>
                </c:pt>
                <c:pt idx="64889">
                  <c:v>-17150543.169316001</c:v>
                </c:pt>
                <c:pt idx="64890">
                  <c:v>-17164726.288730998</c:v>
                </c:pt>
                <c:pt idx="64891">
                  <c:v>-17178907.406716999</c:v>
                </c:pt>
                <c:pt idx="64892">
                  <c:v>-17193086.523224</c:v>
                </c:pt>
                <c:pt idx="64893">
                  <c:v>-17207263.638202004</c:v>
                </c:pt>
                <c:pt idx="64894">
                  <c:v>-17221438.751600996</c:v>
                </c:pt>
                <c:pt idx="64895">
                  <c:v>-17235611.863372002</c:v>
                </c:pt>
                <c:pt idx="64896">
                  <c:v>-17249782.973465998</c:v>
                </c:pt>
                <c:pt idx="64897">
                  <c:v>-17263952.081833996</c:v>
                </c:pt>
                <c:pt idx="64898">
                  <c:v>-17278119.188425999</c:v>
                </c:pt>
                <c:pt idx="64899">
                  <c:v>-17292284.293194</c:v>
                </c:pt>
                <c:pt idx="64900">
                  <c:v>-17306447.396088999</c:v>
                </c:pt>
                <c:pt idx="64901">
                  <c:v>-17320608.497060996</c:v>
                </c:pt>
                <c:pt idx="64902">
                  <c:v>-17334767.596062999</c:v>
                </c:pt>
                <c:pt idx="64903">
                  <c:v>-17348924.693044998</c:v>
                </c:pt>
                <c:pt idx="64904">
                  <c:v>-17363079.787958995</c:v>
                </c:pt>
                <c:pt idx="64905">
                  <c:v>-17377232.880757</c:v>
                </c:pt>
                <c:pt idx="64906">
                  <c:v>-17391383.971389998</c:v>
                </c:pt>
                <c:pt idx="64907">
                  <c:v>-17405533.059809998</c:v>
                </c:pt>
                <c:pt idx="64908">
                  <c:v>-17419680.145967998</c:v>
                </c:pt>
                <c:pt idx="64909">
                  <c:v>-17433825.229815997</c:v>
                </c:pt>
                <c:pt idx="64910">
                  <c:v>-17447968.311307006</c:v>
                </c:pt>
                <c:pt idx="64911">
                  <c:v>-17462109.390391</c:v>
                </c:pt>
                <c:pt idx="64912">
                  <c:v>-17476248.467022002</c:v>
                </c:pt>
                <c:pt idx="64913">
                  <c:v>-17490385.54115</c:v>
                </c:pt>
                <c:pt idx="64914">
                  <c:v>-17504520.612729009</c:v>
                </c:pt>
                <c:pt idx="64915">
                  <c:v>-17518653.681709997</c:v>
                </c:pt>
                <c:pt idx="64916">
                  <c:v>-17532784.748046</c:v>
                </c:pt>
                <c:pt idx="64917">
                  <c:v>-17546913.811687998</c:v>
                </c:pt>
                <c:pt idx="64918">
                  <c:v>-17561040.872589003</c:v>
                </c:pt>
                <c:pt idx="64919">
                  <c:v>-17575165.930702001</c:v>
                </c:pt>
                <c:pt idx="64920">
                  <c:v>-17589288.985977992</c:v>
                </c:pt>
                <c:pt idx="64921">
                  <c:v>-17603410.038369004</c:v>
                </c:pt>
                <c:pt idx="64922">
                  <c:v>-17617529.087828998</c:v>
                </c:pt>
                <c:pt idx="64923">
                  <c:v>-17631646.134310003</c:v>
                </c:pt>
                <c:pt idx="64924">
                  <c:v>-17645761.177763999</c:v>
                </c:pt>
                <c:pt idx="64925">
                  <c:v>-17659874.218143001</c:v>
                </c:pt>
                <c:pt idx="64926">
                  <c:v>-17673985.255400997</c:v>
                </c:pt>
                <c:pt idx="64927">
                  <c:v>-17688094.289488997</c:v>
                </c:pt>
                <c:pt idx="64928">
                  <c:v>-17702201.320360001</c:v>
                </c:pt>
                <c:pt idx="64929">
                  <c:v>-17716306.347966</c:v>
                </c:pt>
                <c:pt idx="64930">
                  <c:v>-17730409.372260999</c:v>
                </c:pt>
                <c:pt idx="64931">
                  <c:v>-17744510.393196005</c:v>
                </c:pt>
                <c:pt idx="64932">
                  <c:v>-17758609.410723999</c:v>
                </c:pt>
                <c:pt idx="64933">
                  <c:v>-17772706.424797997</c:v>
                </c:pt>
                <c:pt idx="64934">
                  <c:v>-17786801.435369998</c:v>
                </c:pt>
                <c:pt idx="64935">
                  <c:v>-17800894.442391995</c:v>
                </c:pt>
                <c:pt idx="64936">
                  <c:v>-17814985.445817992</c:v>
                </c:pt>
                <c:pt idx="64937">
                  <c:v>-17829074.445598997</c:v>
                </c:pt>
                <c:pt idx="64938">
                  <c:v>-17843161.441687994</c:v>
                </c:pt>
                <c:pt idx="64939">
                  <c:v>-17857246.434037998</c:v>
                </c:pt>
                <c:pt idx="64940">
                  <c:v>-17871329.422600996</c:v>
                </c:pt>
                <c:pt idx="64941">
                  <c:v>-17885410.407329001</c:v>
                </c:pt>
                <c:pt idx="64942">
                  <c:v>-17899489.388175</c:v>
                </c:pt>
                <c:pt idx="64943">
                  <c:v>-17913566.365089998</c:v>
                </c:pt>
                <c:pt idx="64944">
                  <c:v>-17927641.338029005</c:v>
                </c:pt>
                <c:pt idx="64945">
                  <c:v>-17941714.306940999</c:v>
                </c:pt>
                <c:pt idx="64946">
                  <c:v>-17955785.271780998</c:v>
                </c:pt>
                <c:pt idx="64947">
                  <c:v>-17969854.232500006</c:v>
                </c:pt>
                <c:pt idx="64948">
                  <c:v>-17983921.18905</c:v>
                </c:pt>
                <c:pt idx="64949">
                  <c:v>-17997986.141384006</c:v>
                </c:pt>
                <c:pt idx="64950">
                  <c:v>-18012049.089452997</c:v>
                </c:pt>
                <c:pt idx="64951">
                  <c:v>-18026110.033209998</c:v>
                </c:pt>
                <c:pt idx="64952">
                  <c:v>-18040168.972606</c:v>
                </c:pt>
                <c:pt idx="64953">
                  <c:v>-18054225.907593995</c:v>
                </c:pt>
                <c:pt idx="64954">
                  <c:v>-18068280.838125009</c:v>
                </c:pt>
                <c:pt idx="64955">
                  <c:v>-18082333.764150999</c:v>
                </c:pt>
                <c:pt idx="64956">
                  <c:v>-18096384.685624</c:v>
                </c:pt>
                <c:pt idx="64957">
                  <c:v>-18110433.602495998</c:v>
                </c:pt>
                <c:pt idx="64958">
                  <c:v>-18124480.514717001</c:v>
                </c:pt>
                <c:pt idx="64959">
                  <c:v>-18138525.422240995</c:v>
                </c:pt>
                <c:pt idx="64960">
                  <c:v>-18152568.325016998</c:v>
                </c:pt>
                <c:pt idx="64961">
                  <c:v>-18166609.222997997</c:v>
                </c:pt>
                <c:pt idx="64962">
                  <c:v>-18180648.116135005</c:v>
                </c:pt>
                <c:pt idx="64963">
                  <c:v>-18194685.004379001</c:v>
                </c:pt>
                <c:pt idx="64964">
                  <c:v>-18208719.887681995</c:v>
                </c:pt>
                <c:pt idx="64965">
                  <c:v>-18222752.765992995</c:v>
                </c:pt>
                <c:pt idx="64966">
                  <c:v>-18236783.639265999</c:v>
                </c:pt>
                <c:pt idx="64967">
                  <c:v>-18250812.507448997</c:v>
                </c:pt>
                <c:pt idx="64968">
                  <c:v>-18264839.370494001</c:v>
                </c:pt>
                <c:pt idx="64969">
                  <c:v>-18278864.228351999</c:v>
                </c:pt>
                <c:pt idx="64970">
                  <c:v>-18292887.080973998</c:v>
                </c:pt>
                <c:pt idx="64971">
                  <c:v>-18306907.928309001</c:v>
                </c:pt>
                <c:pt idx="64972">
                  <c:v>-18320926.770309001</c:v>
                </c:pt>
                <c:pt idx="64973">
                  <c:v>-18334943.606923003</c:v>
                </c:pt>
                <c:pt idx="64974">
                  <c:v>-18348958.438101999</c:v>
                </c:pt>
                <c:pt idx="64975">
                  <c:v>-18362971.263796002</c:v>
                </c:pt>
                <c:pt idx="64976">
                  <c:v>-18376982.083953995</c:v>
                </c:pt>
                <c:pt idx="64977">
                  <c:v>-18390990.898528002</c:v>
                </c:pt>
                <c:pt idx="64978">
                  <c:v>-18404997.707464997</c:v>
                </c:pt>
                <c:pt idx="64979">
                  <c:v>-18419002.510717001</c:v>
                </c:pt>
                <c:pt idx="64980">
                  <c:v>-18433005.308233</c:v>
                </c:pt>
                <c:pt idx="64981">
                  <c:v>-18447006.099960998</c:v>
                </c:pt>
                <c:pt idx="64982">
                  <c:v>-18461004.885852002</c:v>
                </c:pt>
                <c:pt idx="64983">
                  <c:v>-18475001.665854</c:v>
                </c:pt>
                <c:pt idx="64984">
                  <c:v>-18488996.439916</c:v>
                </c:pt>
                <c:pt idx="64985">
                  <c:v>-18502989.207987998</c:v>
                </c:pt>
                <c:pt idx="64986">
                  <c:v>-18516979.970016997</c:v>
                </c:pt>
                <c:pt idx="64987">
                  <c:v>-18530968.725953002</c:v>
                </c:pt>
                <c:pt idx="64988">
                  <c:v>-18544955.475744002</c:v>
                </c:pt>
                <c:pt idx="64989">
                  <c:v>-18558940.219338</c:v>
                </c:pt>
                <c:pt idx="64990">
                  <c:v>-18572922.956684001</c:v>
                </c:pt>
                <c:pt idx="64991">
                  <c:v>-18586903.687729001</c:v>
                </c:pt>
                <c:pt idx="64992">
                  <c:v>-18600882.412420999</c:v>
                </c:pt>
                <c:pt idx="64993">
                  <c:v>-18614859.130708005</c:v>
                </c:pt>
                <c:pt idx="64994">
                  <c:v>-18628833.842537999</c:v>
                </c:pt>
                <c:pt idx="64995">
                  <c:v>-18642806.547857996</c:v>
                </c:pt>
                <c:pt idx="64996">
                  <c:v>-18656777.246614996</c:v>
                </c:pt>
                <c:pt idx="64997">
                  <c:v>-18670745.938756004</c:v>
                </c:pt>
                <c:pt idx="64998">
                  <c:v>-18684712.624228001</c:v>
                </c:pt>
                <c:pt idx="64999">
                  <c:v>-18698677.302979</c:v>
                </c:pt>
                <c:pt idx="65000">
                  <c:v>-18712639.974953</c:v>
                </c:pt>
                <c:pt idx="65001">
                  <c:v>-18726600.640099</c:v>
                </c:pt>
                <c:pt idx="65002">
                  <c:v>-18740559.298362006</c:v>
                </c:pt>
                <c:pt idx="65003">
                  <c:v>-18754515.949687995</c:v>
                </c:pt>
                <c:pt idx="65004">
                  <c:v>-18768470.594023</c:v>
                </c:pt>
                <c:pt idx="65005">
                  <c:v>-18782423.231312998</c:v>
                </c:pt>
                <c:pt idx="65006">
                  <c:v>-18796373.861502998</c:v>
                </c:pt>
                <c:pt idx="65007">
                  <c:v>-18810322.484538995</c:v>
                </c:pt>
                <c:pt idx="65008">
                  <c:v>-18824269.100366004</c:v>
                </c:pt>
                <c:pt idx="65009">
                  <c:v>-18838213.708928</c:v>
                </c:pt>
                <c:pt idx="65010">
                  <c:v>-18852156.310171001</c:v>
                </c:pt>
                <c:pt idx="65011">
                  <c:v>-18866096.904038996</c:v>
                </c:pt>
                <c:pt idx="65012">
                  <c:v>-18880035.490475997</c:v>
                </c:pt>
                <c:pt idx="65013">
                  <c:v>-18893972.069426998</c:v>
                </c:pt>
                <c:pt idx="65014">
                  <c:v>-18907906.640836</c:v>
                </c:pt>
                <c:pt idx="65015">
                  <c:v>-18921839.204645995</c:v>
                </c:pt>
                <c:pt idx="65016">
                  <c:v>-18935769.760800995</c:v>
                </c:pt>
                <c:pt idx="65017">
                  <c:v>-18949698.309243996</c:v>
                </c:pt>
                <c:pt idx="65018">
                  <c:v>-18963624.849918995</c:v>
                </c:pt>
                <c:pt idx="65019">
                  <c:v>-18977549.382767998</c:v>
                </c:pt>
                <c:pt idx="65020">
                  <c:v>-18991471.907734998</c:v>
                </c:pt>
                <c:pt idx="65021">
                  <c:v>-19005392.424760997</c:v>
                </c:pt>
                <c:pt idx="65022">
                  <c:v>-19019310.933789</c:v>
                </c:pt>
                <c:pt idx="65023">
                  <c:v>-19033227.434762001</c:v>
                </c:pt>
                <c:pt idx="65024">
                  <c:v>-19047141.927619997</c:v>
                </c:pt>
                <c:pt idx="65025">
                  <c:v>-19061054.412306003</c:v>
                </c:pt>
                <c:pt idx="65026">
                  <c:v>-19074964.888760999</c:v>
                </c:pt>
                <c:pt idx="65027">
                  <c:v>-19088873.356926009</c:v>
                </c:pt>
                <c:pt idx="65028">
                  <c:v>-19102779.816743001</c:v>
                </c:pt>
                <c:pt idx="65029">
                  <c:v>-19116684.268151</c:v>
                </c:pt>
                <c:pt idx="65030">
                  <c:v>-19130586.711091995</c:v>
                </c:pt>
                <c:pt idx="65031">
                  <c:v>-19144487.145505</c:v>
                </c:pt>
                <c:pt idx="65032">
                  <c:v>-19158385.571331002</c:v>
                </c:pt>
                <c:pt idx="65033">
                  <c:v>-19172281.988508996</c:v>
                </c:pt>
                <c:pt idx="65034">
                  <c:v>-19186176.396979</c:v>
                </c:pt>
                <c:pt idx="65035">
                  <c:v>-19200068.79668</c:v>
                </c:pt>
                <c:pt idx="65036">
                  <c:v>-19213959.187552001</c:v>
                </c:pt>
                <c:pt idx="65037">
                  <c:v>-19227847.569533002</c:v>
                </c:pt>
                <c:pt idx="65038">
                  <c:v>-19241733.942560997</c:v>
                </c:pt>
                <c:pt idx="65039">
                  <c:v>-19255618.306575</c:v>
                </c:pt>
                <c:pt idx="65040">
                  <c:v>-19269500.661512997</c:v>
                </c:pt>
                <c:pt idx="65041">
                  <c:v>-19283381.007312</c:v>
                </c:pt>
                <c:pt idx="65042">
                  <c:v>-19297259.343910996</c:v>
                </c:pt>
                <c:pt idx="65043">
                  <c:v>-19311135.671246</c:v>
                </c:pt>
                <c:pt idx="65044">
                  <c:v>-19325009.989254002</c:v>
                </c:pt>
                <c:pt idx="65045">
                  <c:v>-19338882.297871992</c:v>
                </c:pt>
                <c:pt idx="65046">
                  <c:v>-19352752.597036999</c:v>
                </c:pt>
                <c:pt idx="65047">
                  <c:v>-19366620.886684999</c:v>
                </c:pt>
                <c:pt idx="65048">
                  <c:v>-19380487.166751001</c:v>
                </c:pt>
                <c:pt idx="65049">
                  <c:v>-19394351.437171996</c:v>
                </c:pt>
                <c:pt idx="65050">
                  <c:v>-19408213.697882</c:v>
                </c:pt>
                <c:pt idx="65051">
                  <c:v>-19422073.948815998</c:v>
                </c:pt>
                <c:pt idx="65052">
                  <c:v>-19435932.189909998</c:v>
                </c:pt>
                <c:pt idx="65053">
                  <c:v>-19449788.421098996</c:v>
                </c:pt>
                <c:pt idx="65054">
                  <c:v>-19463642.642315</c:v>
                </c:pt>
                <c:pt idx="65055">
                  <c:v>-19477494.853492998</c:v>
                </c:pt>
                <c:pt idx="65056">
                  <c:v>-19491345.054568</c:v>
                </c:pt>
                <c:pt idx="65057">
                  <c:v>-19505193.245470993</c:v>
                </c:pt>
                <c:pt idx="65058">
                  <c:v>-19519039.426137</c:v>
                </c:pt>
                <c:pt idx="65059">
                  <c:v>-19532883.596496999</c:v>
                </c:pt>
                <c:pt idx="65060">
                  <c:v>-19546725.756485</c:v>
                </c:pt>
                <c:pt idx="65061">
                  <c:v>-19560565.906033002</c:v>
                </c:pt>
                <c:pt idx="65062">
                  <c:v>-19574404.045072995</c:v>
                </c:pt>
                <c:pt idx="65063">
                  <c:v>-19588240.173535001</c:v>
                </c:pt>
                <c:pt idx="65064">
                  <c:v>-19602074.291352</c:v>
                </c:pt>
                <c:pt idx="65065">
                  <c:v>-19615906.398453999</c:v>
                </c:pt>
                <c:pt idx="65066">
                  <c:v>-19629736.494772997</c:v>
                </c:pt>
                <c:pt idx="65067">
                  <c:v>-19643564.580237996</c:v>
                </c:pt>
                <c:pt idx="65068">
                  <c:v>-19657390.654778998</c:v>
                </c:pt>
                <c:pt idx="65069">
                  <c:v>-19671214.718326002</c:v>
                </c:pt>
                <c:pt idx="65070">
                  <c:v>-19685036.770808995</c:v>
                </c:pt>
                <c:pt idx="65071">
                  <c:v>-19698856.812157005</c:v>
                </c:pt>
                <c:pt idx="65072">
                  <c:v>-19712674.842297997</c:v>
                </c:pt>
                <c:pt idx="65073">
                  <c:v>-19726490.861160997</c:v>
                </c:pt>
                <c:pt idx="65074">
                  <c:v>-19740304.868673995</c:v>
                </c:pt>
                <c:pt idx="65075">
                  <c:v>-19754116.864765</c:v>
                </c:pt>
                <c:pt idx="65076">
                  <c:v>-19767926.849360999</c:v>
                </c:pt>
                <c:pt idx="65077">
                  <c:v>-19781734.822390001</c:v>
                </c:pt>
                <c:pt idx="65078">
                  <c:v>-19795540.783777993</c:v>
                </c:pt>
                <c:pt idx="65079">
                  <c:v>-19809344.733450998</c:v>
                </c:pt>
                <c:pt idx="65080">
                  <c:v>-19823146.671337001</c:v>
                </c:pt>
                <c:pt idx="65081">
                  <c:v>-19836946.59736</c:v>
                </c:pt>
                <c:pt idx="65082">
                  <c:v>-19850744.511446998</c:v>
                </c:pt>
                <c:pt idx="65083">
                  <c:v>-19864540.413520999</c:v>
                </c:pt>
                <c:pt idx="65084">
                  <c:v>-19878334.303509001</c:v>
                </c:pt>
                <c:pt idx="65085">
                  <c:v>-19892126.181334998</c:v>
                </c:pt>
                <c:pt idx="65086">
                  <c:v>-19905916.046921998</c:v>
                </c:pt>
                <c:pt idx="65087">
                  <c:v>-19919703.900194</c:v>
                </c:pt>
                <c:pt idx="65088">
                  <c:v>-19933489.741075996</c:v>
                </c:pt>
                <c:pt idx="65089">
                  <c:v>-19947273.569488995</c:v>
                </c:pt>
                <c:pt idx="65090">
                  <c:v>-19961055.385356005</c:v>
                </c:pt>
                <c:pt idx="65091">
                  <c:v>-19974835.188600998</c:v>
                </c:pt>
                <c:pt idx="65092">
                  <c:v>-19988612.979144</c:v>
                </c:pt>
                <c:pt idx="65093">
                  <c:v>-20002388.756908</c:v>
                </c:pt>
                <c:pt idx="65094">
                  <c:v>-20016162.521813996</c:v>
                </c:pt>
                <c:pt idx="65095">
                  <c:v>-20029934.273782</c:v>
                </c:pt>
                <c:pt idx="65096">
                  <c:v>-20043704.012734003</c:v>
                </c:pt>
                <c:pt idx="65097">
                  <c:v>-20057471.738589004</c:v>
                </c:pt>
                <c:pt idx="65098">
                  <c:v>-20071237.451266997</c:v>
                </c:pt>
                <c:pt idx="65099">
                  <c:v>-20085001.150687005</c:v>
                </c:pt>
                <c:pt idx="65100">
                  <c:v>-20098762.836769003</c:v>
                </c:pt>
                <c:pt idx="65101">
                  <c:v>-20112522.509431995</c:v>
                </c:pt>
                <c:pt idx="65102">
                  <c:v>-20126280.168593001</c:v>
                </c:pt>
                <c:pt idx="65103">
                  <c:v>-20140035.814171001</c:v>
                </c:pt>
                <c:pt idx="65104">
                  <c:v>-20153789.446083002</c:v>
                </c:pt>
                <c:pt idx="65105">
                  <c:v>-20167541.064245995</c:v>
                </c:pt>
                <c:pt idx="65106">
                  <c:v>-20181290.668577</c:v>
                </c:pt>
                <c:pt idx="65107">
                  <c:v>-20195038.258993</c:v>
                </c:pt>
                <c:pt idx="65108">
                  <c:v>-20208783.835409001</c:v>
                </c:pt>
                <c:pt idx="65109">
                  <c:v>-20222527.397741996</c:v>
                </c:pt>
                <c:pt idx="65110">
                  <c:v>-20236268.945904996</c:v>
                </c:pt>
                <c:pt idx="65111">
                  <c:v>-20250008.479814995</c:v>
                </c:pt>
                <c:pt idx="65112">
                  <c:v>-20263745.999386001</c:v>
                </c:pt>
                <c:pt idx="65113">
                  <c:v>-20277481.504531</c:v>
                </c:pt>
                <c:pt idx="65114">
                  <c:v>-20291214.995165002</c:v>
                </c:pt>
                <c:pt idx="65115">
                  <c:v>-20304946.471199997</c:v>
                </c:pt>
                <c:pt idx="65116">
                  <c:v>-20318675.932549998</c:v>
                </c:pt>
                <c:pt idx="65117">
                  <c:v>-20332403.379127003</c:v>
                </c:pt>
                <c:pt idx="65118">
                  <c:v>-20346128.810844</c:v>
                </c:pt>
                <c:pt idx="65119">
                  <c:v>-20359852.227609996</c:v>
                </c:pt>
                <c:pt idx="65120">
                  <c:v>-20373573.629338998</c:v>
                </c:pt>
                <c:pt idx="65121">
                  <c:v>-20387293.015940998</c:v>
                </c:pt>
                <c:pt idx="65122">
                  <c:v>-20401010.387325</c:v>
                </c:pt>
                <c:pt idx="65123">
                  <c:v>-20414725.743402995</c:v>
                </c:pt>
                <c:pt idx="65124">
                  <c:v>-20428439.084084</c:v>
                </c:pt>
                <c:pt idx="65125">
                  <c:v>-20442150.409276996</c:v>
                </c:pt>
                <c:pt idx="65126">
                  <c:v>-20455859.718890999</c:v>
                </c:pt>
                <c:pt idx="65127">
                  <c:v>-20469567.012832999</c:v>
                </c:pt>
                <c:pt idx="65128">
                  <c:v>-20483272.291012995</c:v>
                </c:pt>
                <c:pt idx="65129">
                  <c:v>-20496975.553337999</c:v>
                </c:pt>
                <c:pt idx="65130">
                  <c:v>-20510676.799713995</c:v>
                </c:pt>
                <c:pt idx="65131">
                  <c:v>-20524376.030048002</c:v>
                </c:pt>
                <c:pt idx="65132">
                  <c:v>-20538073.244246997</c:v>
                </c:pt>
                <c:pt idx="65133">
                  <c:v>-20551768.442215998</c:v>
                </c:pt>
                <c:pt idx="65134">
                  <c:v>-20565461.623860996</c:v>
                </c:pt>
                <c:pt idx="65135">
                  <c:v>-20579152.789086998</c:v>
                </c:pt>
                <c:pt idx="65136">
                  <c:v>-20592841.937797997</c:v>
                </c:pt>
                <c:pt idx="65137">
                  <c:v>-20606529.069897998</c:v>
                </c:pt>
                <c:pt idx="65138">
                  <c:v>-20620214.185290996</c:v>
                </c:pt>
                <c:pt idx="65139">
                  <c:v>-20633897.283879992</c:v>
                </c:pt>
                <c:pt idx="65140">
                  <c:v>-20647578.365566999</c:v>
                </c:pt>
                <c:pt idx="65141">
                  <c:v>-20661257.430256005</c:v>
                </c:pt>
                <c:pt idx="65142">
                  <c:v>-20674934.477847993</c:v>
                </c:pt>
                <c:pt idx="65143">
                  <c:v>-20688609.508244</c:v>
                </c:pt>
                <c:pt idx="65144">
                  <c:v>-20702282.521344997</c:v>
                </c:pt>
                <c:pt idx="65145">
                  <c:v>-20715953.517051999</c:v>
                </c:pt>
                <c:pt idx="65146">
                  <c:v>-20729622.495264996</c:v>
                </c:pt>
                <c:pt idx="65147">
                  <c:v>-20743289.455883995</c:v>
                </c:pt>
                <c:pt idx="65148">
                  <c:v>-20756954.398807</c:v>
                </c:pt>
                <c:pt idx="65149">
                  <c:v>-20770617.323933002</c:v>
                </c:pt>
                <c:pt idx="65150">
                  <c:v>-20784278.231162</c:v>
                </c:pt>
                <c:pt idx="65151">
                  <c:v>-20797937.120389003</c:v>
                </c:pt>
                <c:pt idx="65152">
                  <c:v>-20811593.991513997</c:v>
                </c:pt>
                <c:pt idx="65153">
                  <c:v>-20825248.844432</c:v>
                </c:pt>
                <c:pt idx="65154">
                  <c:v>-20838901.67904</c:v>
                </c:pt>
                <c:pt idx="65155">
                  <c:v>-20852552.495233998</c:v>
                </c:pt>
                <c:pt idx="65156">
                  <c:v>-20866201.292909</c:v>
                </c:pt>
                <c:pt idx="65157">
                  <c:v>-20879848.071960997</c:v>
                </c:pt>
                <c:pt idx="65158">
                  <c:v>-20893492.832283001</c:v>
                </c:pt>
                <c:pt idx="65159">
                  <c:v>-20907135.573770996</c:v>
                </c:pt>
                <c:pt idx="65160">
                  <c:v>-20920776.296317998</c:v>
                </c:pt>
                <c:pt idx="65161">
                  <c:v>-20934414.999815997</c:v>
                </c:pt>
                <c:pt idx="65162">
                  <c:v>-20948051.684158001</c:v>
                </c:pt>
                <c:pt idx="65163">
                  <c:v>-20961686.349236999</c:v>
                </c:pt>
                <c:pt idx="65164">
                  <c:v>-20975318.994943995</c:v>
                </c:pt>
                <c:pt idx="65165">
                  <c:v>-20988949.621170998</c:v>
                </c:pt>
                <c:pt idx="65166">
                  <c:v>-21002578.227806997</c:v>
                </c:pt>
                <c:pt idx="65167">
                  <c:v>-21016204.814743999</c:v>
                </c:pt>
                <c:pt idx="65168">
                  <c:v>-21029829.381870992</c:v>
                </c:pt>
                <c:pt idx="65169">
                  <c:v>-21043451.929076996</c:v>
                </c:pt>
                <c:pt idx="65170">
                  <c:v>-21057072.456252001</c:v>
                </c:pt>
                <c:pt idx="65171">
                  <c:v>-21070690.963282995</c:v>
                </c:pt>
                <c:pt idx="65172">
                  <c:v>-21084307.450057998</c:v>
                </c:pt>
                <c:pt idx="65173">
                  <c:v>-21097921.916464001</c:v>
                </c:pt>
                <c:pt idx="65174">
                  <c:v>-21111534.362388998</c:v>
                </c:pt>
                <c:pt idx="65175">
                  <c:v>-21125144.787717998</c:v>
                </c:pt>
                <c:pt idx="65176">
                  <c:v>-21138753.192338001</c:v>
                </c:pt>
                <c:pt idx="65177">
                  <c:v>-21152359.576133005</c:v>
                </c:pt>
                <c:pt idx="65178">
                  <c:v>-21165963.938988</c:v>
                </c:pt>
                <c:pt idx="65179">
                  <c:v>-21179566.280788995</c:v>
                </c:pt>
                <c:pt idx="65180">
                  <c:v>-21193166.601417996</c:v>
                </c:pt>
                <c:pt idx="65181">
                  <c:v>-21206764.900759</c:v>
                </c:pt>
                <c:pt idx="65182">
                  <c:v>-21220361.178693999</c:v>
                </c:pt>
                <c:pt idx="65183">
                  <c:v>-21233955.435107</c:v>
                </c:pt>
                <c:pt idx="65184">
                  <c:v>-21247547.669877995</c:v>
                </c:pt>
                <c:pt idx="65185">
                  <c:v>-21261137.882888995</c:v>
                </c:pt>
                <c:pt idx="65186">
                  <c:v>-21274726.074021</c:v>
                </c:pt>
                <c:pt idx="65187">
                  <c:v>-21288312.243152998</c:v>
                </c:pt>
                <c:pt idx="65188">
                  <c:v>-21301896.390167005</c:v>
                </c:pt>
                <c:pt idx="65189">
                  <c:v>-21315478.514940001</c:v>
                </c:pt>
                <c:pt idx="65190">
                  <c:v>-21329058.617351003</c:v>
                </c:pt>
                <c:pt idx="65191">
                  <c:v>-21342636.697278995</c:v>
                </c:pt>
                <c:pt idx="65192">
                  <c:v>-21356212.754602</c:v>
                </c:pt>
                <c:pt idx="65193">
                  <c:v>-21369786.789194997</c:v>
                </c:pt>
                <c:pt idx="65194">
                  <c:v>-21383358.800937001</c:v>
                </c:pt>
                <c:pt idx="65195">
                  <c:v>-21396928.789702997</c:v>
                </c:pt>
                <c:pt idx="65196">
                  <c:v>-21410496.755368002</c:v>
                </c:pt>
                <c:pt idx="65197">
                  <c:v>-21424062.697807997</c:v>
                </c:pt>
                <c:pt idx="65198">
                  <c:v>-21437626.616896003</c:v>
                </c:pt>
                <c:pt idx="65199">
                  <c:v>-21451188.512508001</c:v>
                </c:pt>
                <c:pt idx="65200">
                  <c:v>-21464748.384516001</c:v>
                </c:pt>
                <c:pt idx="65201">
                  <c:v>-21478306.232793</c:v>
                </c:pt>
                <c:pt idx="65202">
                  <c:v>-21491862.057210997</c:v>
                </c:pt>
                <c:pt idx="65203">
                  <c:v>-21505415.857642997</c:v>
                </c:pt>
                <c:pt idx="65204">
                  <c:v>-21518967.633960001</c:v>
                </c:pt>
                <c:pt idx="65205">
                  <c:v>-21532517.386031002</c:v>
                </c:pt>
                <c:pt idx="65206">
                  <c:v>-21546065.113729004</c:v>
                </c:pt>
                <c:pt idx="65207">
                  <c:v>-21559610.816921003</c:v>
                </c:pt>
                <c:pt idx="65208">
                  <c:v>-21573154.495476995</c:v>
                </c:pt>
                <c:pt idx="65209">
                  <c:v>-21586696.149266001</c:v>
                </c:pt>
                <c:pt idx="65210">
                  <c:v>-21600235.778156005</c:v>
                </c:pt>
                <c:pt idx="65211">
                  <c:v>-21613773.382012997</c:v>
                </c:pt>
                <c:pt idx="65212">
                  <c:v>-21627308.960705996</c:v>
                </c:pt>
                <c:pt idx="65213">
                  <c:v>-21640842.514100004</c:v>
                </c:pt>
                <c:pt idx="65214">
                  <c:v>-21654374.042060997</c:v>
                </c:pt>
                <c:pt idx="65215">
                  <c:v>-21667903.544454001</c:v>
                </c:pt>
                <c:pt idx="65216">
                  <c:v>-21681431.021144997</c:v>
                </c:pt>
                <c:pt idx="65217">
                  <c:v>-21694956.471995994</c:v>
                </c:pt>
                <c:pt idx="65218">
                  <c:v>-21708479.896871995</c:v>
                </c:pt>
                <c:pt idx="65219">
                  <c:v>-21722001.295634996</c:v>
                </c:pt>
                <c:pt idx="65220">
                  <c:v>-21735520.668148998</c:v>
                </c:pt>
                <c:pt idx="65221">
                  <c:v>-21749038.014274999</c:v>
                </c:pt>
                <c:pt idx="65222">
                  <c:v>-21762553.333872996</c:v>
                </c:pt>
                <c:pt idx="65223">
                  <c:v>-21776066.626805998</c:v>
                </c:pt>
                <c:pt idx="65224">
                  <c:v>-21789577.892932005</c:v>
                </c:pt>
                <c:pt idx="65225">
                  <c:v>-21803087.132113002</c:v>
                </c:pt>
                <c:pt idx="65226">
                  <c:v>-21816594.344206005</c:v>
                </c:pt>
                <c:pt idx="65227">
                  <c:v>-21830099.529069997</c:v>
                </c:pt>
                <c:pt idx="65228">
                  <c:v>-21843602.686563</c:v>
                </c:pt>
                <c:pt idx="65229">
                  <c:v>-21857103.816542003</c:v>
                </c:pt>
                <c:pt idx="65230">
                  <c:v>-21870602.918864999</c:v>
                </c:pt>
                <c:pt idx="65231">
                  <c:v>-21884099.993386999</c:v>
                </c:pt>
                <c:pt idx="65232">
                  <c:v>-21897595.039963</c:v>
                </c:pt>
                <c:pt idx="65233">
                  <c:v>-21911088.058449</c:v>
                </c:pt>
                <c:pt idx="65234">
                  <c:v>-21924579.048700001</c:v>
                </c:pt>
                <c:pt idx="65235">
                  <c:v>-21938068.010568</c:v>
                </c:pt>
                <c:pt idx="65236">
                  <c:v>-21951554.943907995</c:v>
                </c:pt>
                <c:pt idx="65237">
                  <c:v>-21965039.848570999</c:v>
                </c:pt>
                <c:pt idx="65238">
                  <c:v>-21978522.724410996</c:v>
                </c:pt>
                <c:pt idx="65239">
                  <c:v>-21992003.571277995</c:v>
                </c:pt>
                <c:pt idx="65240">
                  <c:v>-22005482.389022999</c:v>
                </c:pt>
                <c:pt idx="65241">
                  <c:v>-22018959.177497</c:v>
                </c:pt>
                <c:pt idx="65242">
                  <c:v>-22032433.936549</c:v>
                </c:pt>
                <c:pt idx="65243">
                  <c:v>-22045906.666028999</c:v>
                </c:pt>
                <c:pt idx="65244">
                  <c:v>-22059377.365784999</c:v>
                </c:pt>
                <c:pt idx="65245">
                  <c:v>-22072846.035664</c:v>
                </c:pt>
                <c:pt idx="65246">
                  <c:v>-22086312.675515</c:v>
                </c:pt>
                <c:pt idx="65247">
                  <c:v>-22099777.285184</c:v>
                </c:pt>
                <c:pt idx="65248">
                  <c:v>-22113239.864516001</c:v>
                </c:pt>
                <c:pt idx="65249">
                  <c:v>-22126700.413359001</c:v>
                </c:pt>
                <c:pt idx="65250">
                  <c:v>-22140158.931556001</c:v>
                </c:pt>
                <c:pt idx="65251">
                  <c:v>-22153615.418951999</c:v>
                </c:pt>
                <c:pt idx="65252">
                  <c:v>-22167069.875390001</c:v>
                </c:pt>
                <c:pt idx="65253">
                  <c:v>-22180522.300714001</c:v>
                </c:pt>
                <c:pt idx="65254">
                  <c:v>-22193972.694767002</c:v>
                </c:pt>
                <c:pt idx="65255">
                  <c:v>-22207421.057388999</c:v>
                </c:pt>
                <c:pt idx="65256">
                  <c:v>-22220867.388423</c:v>
                </c:pt>
                <c:pt idx="65257">
                  <c:v>-22234311.687708002</c:v>
                </c:pt>
                <c:pt idx="65258">
                  <c:v>-22247753.955086</c:v>
                </c:pt>
                <c:pt idx="65259">
                  <c:v>-22261194.190395001</c:v>
                </c:pt>
                <c:pt idx="65260">
                  <c:v>-22274632.393474996</c:v>
                </c:pt>
                <c:pt idx="65261">
                  <c:v>-22288068.564162999</c:v>
                </c:pt>
                <c:pt idx="65262">
                  <c:v>-22301502.702296998</c:v>
                </c:pt>
                <c:pt idx="65263">
                  <c:v>-22314934.807714999</c:v>
                </c:pt>
                <c:pt idx="65264">
                  <c:v>-22328364.880252</c:v>
                </c:pt>
                <c:pt idx="65265">
                  <c:v>-22341792.919742998</c:v>
                </c:pt>
                <c:pt idx="65266">
                  <c:v>-22355218.926026005</c:v>
                </c:pt>
                <c:pt idx="65267">
                  <c:v>-22368642.898933001</c:v>
                </c:pt>
                <c:pt idx="65268">
                  <c:v>-22382064.838298</c:v>
                </c:pt>
                <c:pt idx="65269">
                  <c:v>-22395484.743956</c:v>
                </c:pt>
                <c:pt idx="65270">
                  <c:v>-22408902.615738001</c:v>
                </c:pt>
                <c:pt idx="65271">
                  <c:v>-22422318.453475997</c:v>
                </c:pt>
                <c:pt idx="65272">
                  <c:v>-22435732.257002</c:v>
                </c:pt>
                <c:pt idx="65273">
                  <c:v>-22449144.026145998</c:v>
                </c:pt>
                <c:pt idx="65274">
                  <c:v>-22462553.760738995</c:v>
                </c:pt>
                <c:pt idx="65275">
                  <c:v>-22475961.460609995</c:v>
                </c:pt>
                <c:pt idx="65276">
                  <c:v>-22489367.125587001</c:v>
                </c:pt>
                <c:pt idx="65277">
                  <c:v>-22502770.755499002</c:v>
                </c:pt>
                <c:pt idx="65278">
                  <c:v>-22516172.350173999</c:v>
                </c:pt>
                <c:pt idx="65279">
                  <c:v>-22529571.909437995</c:v>
                </c:pt>
                <c:pt idx="65280">
                  <c:v>-22542969.433117997</c:v>
                </c:pt>
                <c:pt idx="65281">
                  <c:v>-22556364.921038996</c:v>
                </c:pt>
                <c:pt idx="65282">
                  <c:v>-22569758.373025</c:v>
                </c:pt>
                <c:pt idx="65283">
                  <c:v>-22583149.788902</c:v>
                </c:pt>
                <c:pt idx="65284">
                  <c:v>-22596539.168494001</c:v>
                </c:pt>
                <c:pt idx="65285">
                  <c:v>-22609926.511622</c:v>
                </c:pt>
                <c:pt idx="65286">
                  <c:v>-22623311.818110004</c:v>
                </c:pt>
                <c:pt idx="65287">
                  <c:v>-22636695.087777995</c:v>
                </c:pt>
                <c:pt idx="65288">
                  <c:v>-22650076.32045</c:v>
                </c:pt>
                <c:pt idx="65289">
                  <c:v>-22663455.515942998</c:v>
                </c:pt>
                <c:pt idx="65290">
                  <c:v>-22676832.674079001</c:v>
                </c:pt>
                <c:pt idx="65291">
                  <c:v>-22690207.794676997</c:v>
                </c:pt>
                <c:pt idx="65292">
                  <c:v>-22703580.877555005</c:v>
                </c:pt>
                <c:pt idx="65293">
                  <c:v>-22716951.922529999</c:v>
                </c:pt>
                <c:pt idx="65294">
                  <c:v>-22730320.929420002</c:v>
                </c:pt>
                <c:pt idx="65295">
                  <c:v>-22743687.898042001</c:v>
                </c:pt>
                <c:pt idx="65296">
                  <c:v>-22757052.82821</c:v>
                </c:pt>
                <c:pt idx="65297">
                  <c:v>-22770415.719741002</c:v>
                </c:pt>
                <c:pt idx="65298">
                  <c:v>-22783776.572448995</c:v>
                </c:pt>
                <c:pt idx="65299">
                  <c:v>-22797135.386147998</c:v>
                </c:pt>
                <c:pt idx="65300">
                  <c:v>-22810492.16065</c:v>
                </c:pt>
                <c:pt idx="65301">
                  <c:v>-22823846.895769</c:v>
                </c:pt>
                <c:pt idx="65302">
                  <c:v>-22837199.591314998</c:v>
                </c:pt>
                <c:pt idx="65303">
                  <c:v>-22850550.247100998</c:v>
                </c:pt>
                <c:pt idx="65304">
                  <c:v>-22863898.862937</c:v>
                </c:pt>
                <c:pt idx="65305">
                  <c:v>-22877245.438632</c:v>
                </c:pt>
                <c:pt idx="65306">
                  <c:v>-22890589.973995995</c:v>
                </c:pt>
                <c:pt idx="65307">
                  <c:v>-22903932.468837995</c:v>
                </c:pt>
                <c:pt idx="65308">
                  <c:v>-22917272.922963995</c:v>
                </c:pt>
                <c:pt idx="65309">
                  <c:v>-22930611.336182002</c:v>
                </c:pt>
                <c:pt idx="65310">
                  <c:v>-22943947.708299</c:v>
                </c:pt>
                <c:pt idx="65311">
                  <c:v>-22957282.039120004</c:v>
                </c:pt>
                <c:pt idx="65312">
                  <c:v>-22970614.328451</c:v>
                </c:pt>
                <c:pt idx="65313">
                  <c:v>-22983944.576095</c:v>
                </c:pt>
                <c:pt idx="65314">
                  <c:v>-22997272.781856995</c:v>
                </c:pt>
                <c:pt idx="65315">
                  <c:v>-23010598.945538998</c:v>
                </c:pt>
                <c:pt idx="65316">
                  <c:v>-23023923.066944998</c:v>
                </c:pt>
                <c:pt idx="65317">
                  <c:v>-23037245.145874996</c:v>
                </c:pt>
                <c:pt idx="65318">
                  <c:v>-23050565.182130001</c:v>
                </c:pt>
                <c:pt idx="65319">
                  <c:v>-23063883.175510999</c:v>
                </c:pt>
                <c:pt idx="65320">
                  <c:v>-23077199.125817996</c:v>
                </c:pt>
                <c:pt idx="65321">
                  <c:v>-23090513.032848995</c:v>
                </c:pt>
                <c:pt idx="65322">
                  <c:v>-23103824.896402001</c:v>
                </c:pt>
                <c:pt idx="65323">
                  <c:v>-23117134.716276001</c:v>
                </c:pt>
                <c:pt idx="65324">
                  <c:v>-23130442.492265996</c:v>
                </c:pt>
                <c:pt idx="65325">
                  <c:v>-23143748.224169999</c:v>
                </c:pt>
                <c:pt idx="65326">
                  <c:v>-23157051.911782</c:v>
                </c:pt>
                <c:pt idx="65327">
                  <c:v>-23170353.554896999</c:v>
                </c:pt>
                <c:pt idx="65328">
                  <c:v>-23183653.153310001</c:v>
                </c:pt>
                <c:pt idx="65329">
                  <c:v>-23196950.706812996</c:v>
                </c:pt>
                <c:pt idx="65330">
                  <c:v>-23210246.215199001</c:v>
                </c:pt>
                <c:pt idx="65331">
                  <c:v>-23223539.678261001</c:v>
                </c:pt>
                <c:pt idx="65332">
                  <c:v>-23236831.095789</c:v>
                </c:pt>
                <c:pt idx="65333">
                  <c:v>-23250120.467573997</c:v>
                </c:pt>
                <c:pt idx="65334">
                  <c:v>-23263407.793405995</c:v>
                </c:pt>
                <c:pt idx="65335">
                  <c:v>-23276693.073074002</c:v>
                </c:pt>
                <c:pt idx="65336">
                  <c:v>-23289976.306366004</c:v>
                </c:pt>
                <c:pt idx="65337">
                  <c:v>-23303257.493070994</c:v>
                </c:pt>
                <c:pt idx="65338">
                  <c:v>-23316536.632973999</c:v>
                </c:pt>
                <c:pt idx="65339">
                  <c:v>-23329813.725862995</c:v>
                </c:pt>
                <c:pt idx="65340">
                  <c:v>-23343088.771522999</c:v>
                </c:pt>
                <c:pt idx="65341">
                  <c:v>-23356361.769738995</c:v>
                </c:pt>
                <c:pt idx="65342">
                  <c:v>-23369632.720293995</c:v>
                </c:pt>
                <c:pt idx="65343">
                  <c:v>-23382901.622974001</c:v>
                </c:pt>
                <c:pt idx="65344">
                  <c:v>-23396168.477559</c:v>
                </c:pt>
                <c:pt idx="65345">
                  <c:v>-23409433.283831991</c:v>
                </c:pt>
                <c:pt idx="65346">
                  <c:v>-23422696.041574996</c:v>
                </c:pt>
                <c:pt idx="65347">
                  <c:v>-23435956.750567999</c:v>
                </c:pt>
                <c:pt idx="65348">
                  <c:v>-23449215.41059</c:v>
                </c:pt>
                <c:pt idx="65349">
                  <c:v>-23462472.021421995</c:v>
                </c:pt>
                <c:pt idx="65350">
                  <c:v>-23475726.582840994</c:v>
                </c:pt>
                <c:pt idx="65351">
                  <c:v>-23488979.094625</c:v>
                </c:pt>
                <c:pt idx="65352">
                  <c:v>-23502229.556551002</c:v>
                </c:pt>
                <c:pt idx="65353">
                  <c:v>-23515477.968394998</c:v>
                </c:pt>
                <c:pt idx="65354">
                  <c:v>-23528724.329932999</c:v>
                </c:pt>
                <c:pt idx="65355">
                  <c:v>-23541968.640939001</c:v>
                </c:pt>
                <c:pt idx="65356">
                  <c:v>-23555210.901187997</c:v>
                </c:pt>
                <c:pt idx="65357">
                  <c:v>-23568451.110452004</c:v>
                </c:pt>
                <c:pt idx="65358">
                  <c:v>-23581689.268505</c:v>
                </c:pt>
                <c:pt idx="65359">
                  <c:v>-23594925.375117999</c:v>
                </c:pt>
                <c:pt idx="65360">
                  <c:v>-23608159.430063002</c:v>
                </c:pt>
                <c:pt idx="65361">
                  <c:v>-23621391.433109</c:v>
                </c:pt>
                <c:pt idx="65362">
                  <c:v>-23634621.384025998</c:v>
                </c:pt>
                <c:pt idx="65363">
                  <c:v>-23647849.282584</c:v>
                </c:pt>
                <c:pt idx="65364">
                  <c:v>-23661075.128550004</c:v>
                </c:pt>
                <c:pt idx="65365">
                  <c:v>-23674298.921691991</c:v>
                </c:pt>
                <c:pt idx="65366">
                  <c:v>-23687520.661776997</c:v>
                </c:pt>
                <c:pt idx="65367">
                  <c:v>-23700740.348568998</c:v>
                </c:pt>
                <c:pt idx="65368">
                  <c:v>-23713957.981835991</c:v>
                </c:pt>
                <c:pt idx="65369">
                  <c:v>-23727173.561340995</c:v>
                </c:pt>
                <c:pt idx="65370">
                  <c:v>-23740387.086846996</c:v>
                </c:pt>
                <c:pt idx="65371">
                  <c:v>-23753598.558118001</c:v>
                </c:pt>
                <c:pt idx="65372">
                  <c:v>-23766807.974916</c:v>
                </c:pt>
                <c:pt idx="65373">
                  <c:v>-23780015.337003</c:v>
                </c:pt>
                <c:pt idx="65374">
                  <c:v>-23793220.644138001</c:v>
                </c:pt>
                <c:pt idx="65375">
                  <c:v>-23806423.896083001</c:v>
                </c:pt>
                <c:pt idx="65376">
                  <c:v>-23819625.092595998</c:v>
                </c:pt>
                <c:pt idx="65377">
                  <c:v>-23832824.233436</c:v>
                </c:pt>
                <c:pt idx="65378">
                  <c:v>-23846021.318361003</c:v>
                </c:pt>
                <c:pt idx="65379">
                  <c:v>-23859216.347127005</c:v>
                </c:pt>
                <c:pt idx="65380">
                  <c:v>-23872409.319490001</c:v>
                </c:pt>
                <c:pt idx="65381">
                  <c:v>-23885600.235206999</c:v>
                </c:pt>
                <c:pt idx="65382">
                  <c:v>-23898789.094032001</c:v>
                </c:pt>
                <c:pt idx="65383">
                  <c:v>-23911975.895717997</c:v>
                </c:pt>
                <c:pt idx="65384">
                  <c:v>-23925160.640019</c:v>
                </c:pt>
                <c:pt idx="65385">
                  <c:v>-23938343.326687999</c:v>
                </c:pt>
                <c:pt idx="65386">
                  <c:v>-23951523.955474995</c:v>
                </c:pt>
                <c:pt idx="65387">
                  <c:v>-23964702.526131999</c:v>
                </c:pt>
                <c:pt idx="65388">
                  <c:v>-23977879.038410001</c:v>
                </c:pt>
                <c:pt idx="65389">
                  <c:v>-23991053.492056001</c:v>
                </c:pt>
                <c:pt idx="65390">
                  <c:v>-24004225.886821002</c:v>
                </c:pt>
                <c:pt idx="65391">
                  <c:v>-24017396.222450998</c:v>
                </c:pt>
                <c:pt idx="65392">
                  <c:v>-24030564.498693995</c:v>
                </c:pt>
                <c:pt idx="65393">
                  <c:v>-24043730.715296999</c:v>
                </c:pt>
                <c:pt idx="65394">
                  <c:v>-24056894.872003</c:v>
                </c:pt>
                <c:pt idx="65395">
                  <c:v>-24070056.968559001</c:v>
                </c:pt>
                <c:pt idx="65396">
                  <c:v>-24083217.004709005</c:v>
                </c:pt>
                <c:pt idx="65397">
                  <c:v>-24096374.980194997</c:v>
                </c:pt>
                <c:pt idx="65398">
                  <c:v>-24109530.894760001</c:v>
                </c:pt>
                <c:pt idx="65399">
                  <c:v>-24122684.748144999</c:v>
                </c:pt>
                <c:pt idx="65400">
                  <c:v>-24135836.540091995</c:v>
                </c:pt>
                <c:pt idx="65401">
                  <c:v>-24148986.270339999</c:v>
                </c:pt>
                <c:pt idx="65402">
                  <c:v>-24162133.93863</c:v>
                </c:pt>
                <c:pt idx="65403">
                  <c:v>-24175279.544697996</c:v>
                </c:pt>
                <c:pt idx="65404">
                  <c:v>-24188423.088284001</c:v>
                </c:pt>
                <c:pt idx="65405">
                  <c:v>-24201564.569123998</c:v>
                </c:pt>
                <c:pt idx="65406">
                  <c:v>-24214703.986954998</c:v>
                </c:pt>
                <c:pt idx="65407">
                  <c:v>-24227841.341510996</c:v>
                </c:pt>
                <c:pt idx="65408">
                  <c:v>-24240976.632528003</c:v>
                </c:pt>
                <c:pt idx="65409">
                  <c:v>-24254109.859738</c:v>
                </c:pt>
                <c:pt idx="65410">
                  <c:v>-24267241.022876997</c:v>
                </c:pt>
                <c:pt idx="65411">
                  <c:v>-24280370.121673997</c:v>
                </c:pt>
                <c:pt idx="65412">
                  <c:v>-24293497.155862998</c:v>
                </c:pt>
                <c:pt idx="65413">
                  <c:v>-24306622.125172999</c:v>
                </c:pt>
                <c:pt idx="65414">
                  <c:v>-24319745.029335</c:v>
                </c:pt>
                <c:pt idx="65415">
                  <c:v>-24332865.868077997</c:v>
                </c:pt>
                <c:pt idx="65416">
                  <c:v>-24345984.64113</c:v>
                </c:pt>
                <c:pt idx="65417">
                  <c:v>-24359101.348217998</c:v>
                </c:pt>
                <c:pt idx="65418">
                  <c:v>-24372215.989068996</c:v>
                </c:pt>
                <c:pt idx="65419">
                  <c:v>-24385328.563409995</c:v>
                </c:pt>
                <c:pt idx="65420">
                  <c:v>-24398439.070964999</c:v>
                </c:pt>
                <c:pt idx="65421">
                  <c:v>-24411547.511459</c:v>
                </c:pt>
                <c:pt idx="65422">
                  <c:v>-24424653.884614997</c:v>
                </c:pt>
                <c:pt idx="65423">
                  <c:v>-24437758.190156009</c:v>
                </c:pt>
                <c:pt idx="65424">
                  <c:v>-24450860.427803997</c:v>
                </c:pt>
                <c:pt idx="65425">
                  <c:v>-24463960.597279996</c:v>
                </c:pt>
                <c:pt idx="65426">
                  <c:v>-24477058.698305003</c:v>
                </c:pt>
                <c:pt idx="65427">
                  <c:v>-24490154.730597001</c:v>
                </c:pt>
                <c:pt idx="65428">
                  <c:v>-24503248.693875995</c:v>
                </c:pt>
                <c:pt idx="65429">
                  <c:v>-24516340.587858997</c:v>
                </c:pt>
                <c:pt idx="65430">
                  <c:v>-24529430.412264001</c:v>
                </c:pt>
                <c:pt idx="65431">
                  <c:v>-24542518.166807</c:v>
                </c:pt>
                <c:pt idx="65432">
                  <c:v>-24555603.851204</c:v>
                </c:pt>
                <c:pt idx="65433">
                  <c:v>-24568687.465168998</c:v>
                </c:pt>
                <c:pt idx="65434">
                  <c:v>-24581769.008416001</c:v>
                </c:pt>
                <c:pt idx="65435">
                  <c:v>-24594848.480657995</c:v>
                </c:pt>
                <c:pt idx="65436">
                  <c:v>-24607925.881606996</c:v>
                </c:pt>
                <c:pt idx="65437">
                  <c:v>-24621001.210974999</c:v>
                </c:pt>
                <c:pt idx="65438">
                  <c:v>-24634074.468471996</c:v>
                </c:pt>
                <c:pt idx="65439">
                  <c:v>-24647145.653809</c:v>
                </c:pt>
                <c:pt idx="65440">
                  <c:v>-24660214.766694002</c:v>
                </c:pt>
                <c:pt idx="65441">
                  <c:v>-24673281.806836005</c:v>
                </c:pt>
                <c:pt idx="65442">
                  <c:v>-24686346.773940995</c:v>
                </c:pt>
                <c:pt idx="65443">
                  <c:v>-24699409.667716</c:v>
                </c:pt>
                <c:pt idx="65444">
                  <c:v>-24712470.487867992</c:v>
                </c:pt>
                <c:pt idx="65445">
                  <c:v>-24725529.234101001</c:v>
                </c:pt>
                <c:pt idx="65446">
                  <c:v>-24738585.906118002</c:v>
                </c:pt>
                <c:pt idx="65447">
                  <c:v>-24751640.503624</c:v>
                </c:pt>
                <c:pt idx="65448">
                  <c:v>-24764693.026321001</c:v>
                </c:pt>
                <c:pt idx="65449">
                  <c:v>-24777743.473909002</c:v>
                </c:pt>
                <c:pt idx="65450">
                  <c:v>-24790791.846090999</c:v>
                </c:pt>
                <c:pt idx="65451">
                  <c:v>-24803838.142565999</c:v>
                </c:pt>
                <c:pt idx="65452">
                  <c:v>-24816882.363032997</c:v>
                </c:pt>
                <c:pt idx="65453">
                  <c:v>-24829924.507190999</c:v>
                </c:pt>
                <c:pt idx="65454">
                  <c:v>-24842964.574735999</c:v>
                </c:pt>
                <c:pt idx="65455">
                  <c:v>-24856002.565366</c:v>
                </c:pt>
                <c:pt idx="65456">
                  <c:v>-24869038.478776999</c:v>
                </c:pt>
                <c:pt idx="65457">
                  <c:v>-24882072.314663</c:v>
                </c:pt>
                <c:pt idx="65458">
                  <c:v>-24895104.072717998</c:v>
                </c:pt>
                <c:pt idx="65459">
                  <c:v>-24908133.752636001</c:v>
                </c:pt>
                <c:pt idx="65460">
                  <c:v>-24921161.354109004</c:v>
                </c:pt>
                <c:pt idx="65461">
                  <c:v>-24934186.876828998</c:v>
                </c:pt>
                <c:pt idx="65462">
                  <c:v>-24947210.320486005</c:v>
                </c:pt>
                <c:pt idx="65463">
                  <c:v>-24960231.684772</c:v>
                </c:pt>
                <c:pt idx="65464">
                  <c:v>-24973250.969373997</c:v>
                </c:pt>
                <c:pt idx="65465">
                  <c:v>-24986268.173981</c:v>
                </c:pt>
                <c:pt idx="65466">
                  <c:v>-24999283.298280001</c:v>
                </c:pt>
                <c:pt idx="65467">
                  <c:v>-25012296.341957998</c:v>
                </c:pt>
                <c:pt idx="65468">
                  <c:v>-25025307.304701</c:v>
                </c:pt>
                <c:pt idx="65469">
                  <c:v>-25038316.186193999</c:v>
                </c:pt>
                <c:pt idx="65470">
                  <c:v>-25051322.986120999</c:v>
                </c:pt>
                <c:pt idx="65471">
                  <c:v>-25064327.704163998</c:v>
                </c:pt>
                <c:pt idx="65472">
                  <c:v>-25077330.340007</c:v>
                </c:pt>
                <c:pt idx="65473">
                  <c:v>-25090330.89333</c:v>
                </c:pt>
                <c:pt idx="65474">
                  <c:v>-25103329.363814995</c:v>
                </c:pt>
                <c:pt idx="65475">
                  <c:v>-25116325.751140997</c:v>
                </c:pt>
                <c:pt idx="65476">
                  <c:v>-25129320.054987002</c:v>
                </c:pt>
                <c:pt idx="65477">
                  <c:v>-25142312.275031995</c:v>
                </c:pt>
                <c:pt idx="65478">
                  <c:v>-25155302.410952006</c:v>
                </c:pt>
                <c:pt idx="65479">
                  <c:v>-25168290.462424997</c:v>
                </c:pt>
                <c:pt idx="65480">
                  <c:v>-25181276.429124001</c:v>
                </c:pt>
                <c:pt idx="65481">
                  <c:v>-25194260.310727004</c:v>
                </c:pt>
                <c:pt idx="65482">
                  <c:v>-25207242.106905002</c:v>
                </c:pt>
                <c:pt idx="65483">
                  <c:v>-25220221.817332003</c:v>
                </c:pt>
                <c:pt idx="65484">
                  <c:v>-25233199.441680994</c:v>
                </c:pt>
                <c:pt idx="65485">
                  <c:v>-25246174.979621995</c:v>
                </c:pt>
                <c:pt idx="65486">
                  <c:v>-25259148.430824999</c:v>
                </c:pt>
                <c:pt idx="65487">
                  <c:v>-25272119.794962</c:v>
                </c:pt>
                <c:pt idx="65488">
                  <c:v>-25285089.071698997</c:v>
                </c:pt>
                <c:pt idx="65489">
                  <c:v>-25298056.260705002</c:v>
                </c:pt>
                <c:pt idx="65490">
                  <c:v>-25311021.361646995</c:v>
                </c:pt>
                <c:pt idx="65491">
                  <c:v>-25323984.374191001</c:v>
                </c:pt>
                <c:pt idx="65492">
                  <c:v>-25336945.298002999</c:v>
                </c:pt>
                <c:pt idx="65493">
                  <c:v>-25349904.132745001</c:v>
                </c:pt>
                <c:pt idx="65494">
                  <c:v>-25362860.878083006</c:v>
                </c:pt>
                <c:pt idx="65495">
                  <c:v>-25375815.533678997</c:v>
                </c:pt>
                <c:pt idx="65496">
                  <c:v>-25388768.099192999</c:v>
                </c:pt>
                <c:pt idx="65497">
                  <c:v>-25401718.574289005</c:v>
                </c:pt>
                <c:pt idx="65498">
                  <c:v>-25414666.958624005</c:v>
                </c:pt>
                <c:pt idx="65499">
                  <c:v>-25427613.251859002</c:v>
                </c:pt>
                <c:pt idx="65500">
                  <c:v>-25440557.453650996</c:v>
                </c:pt>
                <c:pt idx="65501">
                  <c:v>-25453499.563658997</c:v>
                </c:pt>
                <c:pt idx="65502">
                  <c:v>-25466439.581537995</c:v>
                </c:pt>
                <c:pt idx="65503">
                  <c:v>-25479377.506944001</c:v>
                </c:pt>
                <c:pt idx="65504">
                  <c:v>-25492313.339533001</c:v>
                </c:pt>
                <c:pt idx="65505">
                  <c:v>-25505247.078957003</c:v>
                </c:pt>
                <c:pt idx="65506">
                  <c:v>-25518178.724869996</c:v>
                </c:pt>
                <c:pt idx="65507">
                  <c:v>-25531108.276923999</c:v>
                </c:pt>
                <c:pt idx="65508">
                  <c:v>-25544035.73477</c:v>
                </c:pt>
                <c:pt idx="65509">
                  <c:v>-25556961.098058999</c:v>
                </c:pt>
                <c:pt idx="65510">
                  <c:v>-25569884.366439998</c:v>
                </c:pt>
                <c:pt idx="65511">
                  <c:v>-25582805.539561</c:v>
                </c:pt>
                <c:pt idx="65512">
                  <c:v>-25595724.617070999</c:v>
                </c:pt>
                <c:pt idx="65513">
                  <c:v>-25608641.598616999</c:v>
                </c:pt>
                <c:pt idx="65514">
                  <c:v>-25621556.483842991</c:v>
                </c:pt>
                <c:pt idx="65515">
                  <c:v>-25634469.272395</c:v>
                </c:pt>
                <c:pt idx="65516">
                  <c:v>-25647379.963917993</c:v>
                </c:pt>
                <c:pt idx="65517">
                  <c:v>-25660288.558055002</c:v>
                </c:pt>
                <c:pt idx="65518">
                  <c:v>-25673195.054447997</c:v>
                </c:pt>
                <c:pt idx="65519">
                  <c:v>-25686099.452737998</c:v>
                </c:pt>
                <c:pt idx="65520">
                  <c:v>-25699001.752565999</c:v>
                </c:pt>
                <c:pt idx="65521">
                  <c:v>-25711901.953571998</c:v>
                </c:pt>
                <c:pt idx="65522">
                  <c:v>-25724800.055395</c:v>
                </c:pt>
                <c:pt idx="65523">
                  <c:v>-25737696.057671998</c:v>
                </c:pt>
                <c:pt idx="65524">
                  <c:v>-25750589.960040994</c:v>
                </c:pt>
                <c:pt idx="65525">
                  <c:v>-25763481.762138002</c:v>
                </c:pt>
                <c:pt idx="65526">
                  <c:v>-25776371.463597998</c:v>
                </c:pt>
                <c:pt idx="65527">
                  <c:v>-25789259.064055</c:v>
                </c:pt>
                <c:pt idx="65528">
                  <c:v>-25802144.563142996</c:v>
                </c:pt>
                <c:pt idx="65529">
                  <c:v>-25815027.960493997</c:v>
                </c:pt>
                <c:pt idx="65530">
                  <c:v>-25827909.255740002</c:v>
                </c:pt>
                <c:pt idx="65531">
                  <c:v>-25840788.448511995</c:v>
                </c:pt>
                <c:pt idx="65532">
                  <c:v>-25853665.538438998</c:v>
                </c:pt>
                <c:pt idx="65533">
                  <c:v>-25866540.525150999</c:v>
                </c:pt>
                <c:pt idx="65534">
                  <c:v>-25879413.408274997</c:v>
                </c:pt>
                <c:pt idx="65535">
                  <c:v>-25892284.187438995</c:v>
                </c:pt>
                <c:pt idx="65536">
                  <c:v>-25905152.862268995</c:v>
                </c:pt>
                <c:pt idx="65537">
                  <c:v>-25918019.432390001</c:v>
                </c:pt>
                <c:pt idx="65538">
                  <c:v>-25930883.897426005</c:v>
                </c:pt>
                <c:pt idx="65539">
                  <c:v>-25943746.257002</c:v>
                </c:pt>
                <c:pt idx="65540">
                  <c:v>-25956606.510738999</c:v>
                </c:pt>
                <c:pt idx="65541">
                  <c:v>-25969464.658259004</c:v>
                </c:pt>
                <c:pt idx="65542">
                  <c:v>-25982320.699184004</c:v>
                </c:pt>
                <c:pt idx="65543">
                  <c:v>-25995174.633132003</c:v>
                </c:pt>
                <c:pt idx="65544">
                  <c:v>-26008026.459722999</c:v>
                </c:pt>
                <c:pt idx="65545">
                  <c:v>-26020876.178576004</c:v>
                </c:pt>
                <c:pt idx="65546">
                  <c:v>-26033723.789306</c:v>
                </c:pt>
                <c:pt idx="65547">
                  <c:v>-26046569.291529998</c:v>
                </c:pt>
                <c:pt idx="65548">
                  <c:v>-26059412.684863996</c:v>
                </c:pt>
                <c:pt idx="65549">
                  <c:v>-26072253.968920998</c:v>
                </c:pt>
                <c:pt idx="65550">
                  <c:v>-26085093.143316001</c:v>
                </c:pt>
                <c:pt idx="65551">
                  <c:v>-26097930.207659997</c:v>
                </c:pt>
                <c:pt idx="65552">
                  <c:v>-26110765.161566</c:v>
                </c:pt>
                <c:pt idx="65553">
                  <c:v>-26123598.004643995</c:v>
                </c:pt>
                <c:pt idx="65554">
                  <c:v>-26136428.736504003</c:v>
                </c:pt>
                <c:pt idx="65555">
                  <c:v>-26149257.356754005</c:v>
                </c:pt>
                <c:pt idx="65556">
                  <c:v>-26162083.865002997</c:v>
                </c:pt>
                <c:pt idx="65557">
                  <c:v>-26174908.260857996</c:v>
                </c:pt>
                <c:pt idx="65558">
                  <c:v>-26187730.543924</c:v>
                </c:pt>
                <c:pt idx="65559">
                  <c:v>-26200550.713807002</c:v>
                </c:pt>
                <c:pt idx="65560">
                  <c:v>-26213368.77011</c:v>
                </c:pt>
                <c:pt idx="65561">
                  <c:v>-26226184.712437999</c:v>
                </c:pt>
                <c:pt idx="65562">
                  <c:v>-26238998.540392999</c:v>
                </c:pt>
                <c:pt idx="65563">
                  <c:v>-26251810.253574997</c:v>
                </c:pt>
                <c:pt idx="65564">
                  <c:v>-26264619.851585999</c:v>
                </c:pt>
                <c:pt idx="65565">
                  <c:v>-26277427.334025003</c:v>
                </c:pt>
                <c:pt idx="65566">
                  <c:v>-26290232.700490002</c:v>
                </c:pt>
                <c:pt idx="65567">
                  <c:v>-26303035.950580001</c:v>
                </c:pt>
                <c:pt idx="65568">
                  <c:v>-26315837.083890993</c:v>
                </c:pt>
                <c:pt idx="65569">
                  <c:v>-26328636.100019</c:v>
                </c:pt>
                <c:pt idx="65570">
                  <c:v>-26341432.998559006</c:v>
                </c:pt>
                <c:pt idx="65571">
                  <c:v>-26354227.779104006</c:v>
                </c:pt>
                <c:pt idx="65572">
                  <c:v>-26367020.441247992</c:v>
                </c:pt>
                <c:pt idx="65573">
                  <c:v>-26379810.984583002</c:v>
                </c:pt>
                <c:pt idx="65574">
                  <c:v>-26392599.4087</c:v>
                </c:pt>
                <c:pt idx="65575">
                  <c:v>-26405385.713188998</c:v>
                </c:pt>
                <c:pt idx="65576">
                  <c:v>-26418169.897638995</c:v>
                </c:pt>
                <c:pt idx="65577">
                  <c:v>-26430951.961638991</c:v>
                </c:pt>
                <c:pt idx="65578">
                  <c:v>-26443731.904775996</c:v>
                </c:pt>
                <c:pt idx="65579">
                  <c:v>-26456509.726636998</c:v>
                </c:pt>
                <c:pt idx="65580">
                  <c:v>-26469285.426805995</c:v>
                </c:pt>
                <c:pt idx="65581">
                  <c:v>-26482059.004868995</c:v>
                </c:pt>
                <c:pt idx="65582">
                  <c:v>-26494830.460408997</c:v>
                </c:pt>
                <c:pt idx="65583">
                  <c:v>-26507599.793009002</c:v>
                </c:pt>
                <c:pt idx="65584">
                  <c:v>-26520367.002248995</c:v>
                </c:pt>
                <c:pt idx="65585">
                  <c:v>-26533132.087712996</c:v>
                </c:pt>
                <c:pt idx="65586">
                  <c:v>-26545895.048976999</c:v>
                </c:pt>
                <c:pt idx="65587">
                  <c:v>-26558655.885622997</c:v>
                </c:pt>
                <c:pt idx="65588">
                  <c:v>-26571414.597227</c:v>
                </c:pt>
                <c:pt idx="65589">
                  <c:v>-26584171.183366999</c:v>
                </c:pt>
                <c:pt idx="65590">
                  <c:v>-26596925.643617995</c:v>
                </c:pt>
                <c:pt idx="65591">
                  <c:v>-26609677.977556001</c:v>
                </c:pt>
                <c:pt idx="65592">
                  <c:v>-26622428.184753999</c:v>
                </c:pt>
                <c:pt idx="65593">
                  <c:v>-26635176.264786001</c:v>
                </c:pt>
                <c:pt idx="65594">
                  <c:v>-26647922.217223</c:v>
                </c:pt>
                <c:pt idx="65595">
                  <c:v>-26660666.041637998</c:v>
                </c:pt>
                <c:pt idx="65596">
                  <c:v>-26673407.737599999</c:v>
                </c:pt>
                <c:pt idx="65597">
                  <c:v>-26686147.304677997</c:v>
                </c:pt>
                <c:pt idx="65598">
                  <c:v>-26698884.742441997</c:v>
                </c:pt>
                <c:pt idx="65599">
                  <c:v>-26711620.050457001</c:v>
                </c:pt>
                <c:pt idx="65600">
                  <c:v>-26724353.228290997</c:v>
                </c:pt>
                <c:pt idx="65601">
                  <c:v>-26737084.275509</c:v>
                </c:pt>
                <c:pt idx="65602">
                  <c:v>-26749813.191675995</c:v>
                </c:pt>
                <c:pt idx="65603">
                  <c:v>-26762539.976353999</c:v>
                </c:pt>
                <c:pt idx="65604">
                  <c:v>-26775264.629107002</c:v>
                </c:pt>
                <c:pt idx="65605">
                  <c:v>-26787987.149496</c:v>
                </c:pt>
                <c:pt idx="65606">
                  <c:v>-26800707.537080999</c:v>
                </c:pt>
                <c:pt idx="65607">
                  <c:v>-26813425.791422997</c:v>
                </c:pt>
                <c:pt idx="65608">
                  <c:v>-26826141.912080001</c:v>
                </c:pt>
                <c:pt idx="65609">
                  <c:v>-26838855.898609001</c:v>
                </c:pt>
                <c:pt idx="65610">
                  <c:v>-26851567.750567999</c:v>
                </c:pt>
                <c:pt idx="65611">
                  <c:v>-26864277.467511997</c:v>
                </c:pt>
                <c:pt idx="65612">
                  <c:v>-26876985.048994999</c:v>
                </c:pt>
                <c:pt idx="65613">
                  <c:v>-26889690.494571995</c:v>
                </c:pt>
                <c:pt idx="65614">
                  <c:v>-26902393.803796001</c:v>
                </c:pt>
                <c:pt idx="65615">
                  <c:v>-26915094.976217996</c:v>
                </c:pt>
                <c:pt idx="65616">
                  <c:v>-26927794.011388998</c:v>
                </c:pt>
                <c:pt idx="65617">
                  <c:v>-26940490.908859</c:v>
                </c:pt>
                <c:pt idx="65618">
                  <c:v>-26953185.668177001</c:v>
                </c:pt>
                <c:pt idx="65619">
                  <c:v>-26965878.288890995</c:v>
                </c:pt>
                <c:pt idx="65620">
                  <c:v>-26978568.770546999</c:v>
                </c:pt>
                <c:pt idx="65621">
                  <c:v>-26991257.112693001</c:v>
                </c:pt>
                <c:pt idx="65622">
                  <c:v>-27003943.314872</c:v>
                </c:pt>
                <c:pt idx="65623">
                  <c:v>-27016627.376630001</c:v>
                </c:pt>
                <c:pt idx="65624">
                  <c:v>-27029309.297507998</c:v>
                </c:pt>
                <c:pt idx="65625">
                  <c:v>-27041989.077048995</c:v>
                </c:pt>
                <c:pt idx="65626">
                  <c:v>-27054666.714793999</c:v>
                </c:pt>
                <c:pt idx="65627">
                  <c:v>-27067342.210283</c:v>
                </c:pt>
                <c:pt idx="65628">
                  <c:v>-27080015.563054997</c:v>
                </c:pt>
                <c:pt idx="65629">
                  <c:v>-27092686.772647996</c:v>
                </c:pt>
                <c:pt idx="65630">
                  <c:v>-27105355.838600002</c:v>
                </c:pt>
                <c:pt idx="65631">
                  <c:v>-27118022.760445997</c:v>
                </c:pt>
                <c:pt idx="65632">
                  <c:v>-27130687.537721001</c:v>
                </c:pt>
                <c:pt idx="65633">
                  <c:v>-27143350.16996</c:v>
                </c:pt>
                <c:pt idx="65634">
                  <c:v>-27156010.656695999</c:v>
                </c:pt>
                <c:pt idx="65635">
                  <c:v>-27168668.997460995</c:v>
                </c:pt>
                <c:pt idx="65636">
                  <c:v>-27181325.191787001</c:v>
                </c:pt>
                <c:pt idx="65637">
                  <c:v>-27193979.239202</c:v>
                </c:pt>
                <c:pt idx="65638">
                  <c:v>-27206631.139237005</c:v>
                </c:pt>
                <c:pt idx="65639">
                  <c:v>-27219280.891419996</c:v>
                </c:pt>
                <c:pt idx="65640">
                  <c:v>-27231928.495276995</c:v>
                </c:pt>
                <c:pt idx="65641">
                  <c:v>-27244573.950336006</c:v>
                </c:pt>
                <c:pt idx="65642">
                  <c:v>-27257217.256120004</c:v>
                </c:pt>
                <c:pt idx="65643">
                  <c:v>-27269858.412155002</c:v>
                </c:pt>
                <c:pt idx="65644">
                  <c:v>-27282497.417964</c:v>
                </c:pt>
                <c:pt idx="65645">
                  <c:v>-27295134.273067996</c:v>
                </c:pt>
                <c:pt idx="65646">
                  <c:v>-27307768.976989001</c:v>
                </c:pt>
                <c:pt idx="65647">
                  <c:v>-27320401.529247995</c:v>
                </c:pt>
                <c:pt idx="65648">
                  <c:v>-27333031.929361995</c:v>
                </c:pt>
                <c:pt idx="65649">
                  <c:v>-27345660.176851001</c:v>
                </c:pt>
                <c:pt idx="65650">
                  <c:v>-27358286.271230996</c:v>
                </c:pt>
                <c:pt idx="65651">
                  <c:v>-27370910.212019</c:v>
                </c:pt>
                <c:pt idx="65652">
                  <c:v>-27383531.99873</c:v>
                </c:pt>
                <c:pt idx="65653">
                  <c:v>-27396151.630876999</c:v>
                </c:pt>
                <c:pt idx="65654">
                  <c:v>-27408769.107974999</c:v>
                </c:pt>
                <c:pt idx="65655">
                  <c:v>-27421384.429535002</c:v>
                </c:pt>
                <c:pt idx="65656">
                  <c:v>-27433997.595067997</c:v>
                </c:pt>
                <c:pt idx="65657">
                  <c:v>-27446608.604085002</c:v>
                </c:pt>
                <c:pt idx="65658">
                  <c:v>-27459217.456094</c:v>
                </c:pt>
                <c:pt idx="65659">
                  <c:v>-27471824.150603</c:v>
                </c:pt>
                <c:pt idx="65660">
                  <c:v>-27484428.687121</c:v>
                </c:pt>
                <c:pt idx="65661">
                  <c:v>-27497031.065150999</c:v>
                </c:pt>
                <c:pt idx="65662">
                  <c:v>-27509631.284200996</c:v>
                </c:pt>
                <c:pt idx="65663">
                  <c:v>-27522229.343772002</c:v>
                </c:pt>
                <c:pt idx="65664">
                  <c:v>-27534825.243369997</c:v>
                </c:pt>
                <c:pt idx="65665">
                  <c:v>-27547418.982494995</c:v>
                </c:pt>
                <c:pt idx="65666">
                  <c:v>-27560010.560647998</c:v>
                </c:pt>
                <c:pt idx="65667">
                  <c:v>-27572599.977329999</c:v>
                </c:pt>
                <c:pt idx="65668">
                  <c:v>-27585187.232039999</c:v>
                </c:pt>
                <c:pt idx="65669">
                  <c:v>-27597772.324274</c:v>
                </c:pt>
                <c:pt idx="65670">
                  <c:v>-27610355.253529999</c:v>
                </c:pt>
                <c:pt idx="65671">
                  <c:v>-27622936.019305002</c:v>
                </c:pt>
                <c:pt idx="65672">
                  <c:v>-27635514.621091995</c:v>
                </c:pt>
                <c:pt idx="65673">
                  <c:v>-27648091.058385003</c:v>
                </c:pt>
                <c:pt idx="65674">
                  <c:v>-27660665.330677997</c:v>
                </c:pt>
                <c:pt idx="65675">
                  <c:v>-27673237.437460996</c:v>
                </c:pt>
                <c:pt idx="65676">
                  <c:v>-27685807.378227003</c:v>
                </c:pt>
                <c:pt idx="65677">
                  <c:v>-27698375.152463</c:v>
                </c:pt>
                <c:pt idx="65678">
                  <c:v>-27710940.759660002</c:v>
                </c:pt>
                <c:pt idx="65679">
                  <c:v>-27723504.199304003</c:v>
                </c:pt>
                <c:pt idx="65680">
                  <c:v>-27736065.470881995</c:v>
                </c:pt>
                <c:pt idx="65681">
                  <c:v>-27748624.573879994</c:v>
                </c:pt>
                <c:pt idx="65682">
                  <c:v>-27761181.507782001</c:v>
                </c:pt>
                <c:pt idx="65683">
                  <c:v>-27773736.272070996</c:v>
                </c:pt>
                <c:pt idx="65684">
                  <c:v>-27786288.866230998</c:v>
                </c:pt>
                <c:pt idx="65685">
                  <c:v>-27798839.289741997</c:v>
                </c:pt>
                <c:pt idx="65686">
                  <c:v>-27811387.542084999</c:v>
                </c:pt>
                <c:pt idx="65687">
                  <c:v>-27823933.62274</c:v>
                </c:pt>
                <c:pt idx="65688">
                  <c:v>-27836477.531183001</c:v>
                </c:pt>
                <c:pt idx="65689">
                  <c:v>-27849019.266894002</c:v>
                </c:pt>
                <c:pt idx="65690">
                  <c:v>-27861558.829347</c:v>
                </c:pt>
                <c:pt idx="65691">
                  <c:v>-27874096.218019001</c:v>
                </c:pt>
                <c:pt idx="65692">
                  <c:v>-27886631.432383001</c:v>
                </c:pt>
                <c:pt idx="65693">
                  <c:v>-27899164.471911997</c:v>
                </c:pt>
                <c:pt idx="65694">
                  <c:v>-27911695.336077999</c:v>
                </c:pt>
                <c:pt idx="65695">
                  <c:v>-27924224.024353001</c:v>
                </c:pt>
                <c:pt idx="65696">
                  <c:v>-27936750.536206003</c:v>
                </c:pt>
                <c:pt idx="65697">
                  <c:v>-27949274.871105999</c:v>
                </c:pt>
                <c:pt idx="65698">
                  <c:v>-27961797.028521001</c:v>
                </c:pt>
                <c:pt idx="65699">
                  <c:v>-27974317.007917996</c:v>
                </c:pt>
                <c:pt idx="65700">
                  <c:v>-27986834.808763001</c:v>
                </c:pt>
                <c:pt idx="65701">
                  <c:v>-27999350.430520006</c:v>
                </c:pt>
                <c:pt idx="65702">
                  <c:v>-28011863.872653</c:v>
                </c:pt>
                <c:pt idx="65703">
                  <c:v>-28024375.134625003</c:v>
                </c:pt>
                <c:pt idx="65704">
                  <c:v>-28036884.215895995</c:v>
                </c:pt>
                <c:pt idx="65705">
                  <c:v>-28049391.115929004</c:v>
                </c:pt>
                <c:pt idx="65706">
                  <c:v>-28061895.834181003</c:v>
                </c:pt>
                <c:pt idx="65707">
                  <c:v>-28074398.370111998</c:v>
                </c:pt>
                <c:pt idx="65708">
                  <c:v>-28086898.723177996</c:v>
                </c:pt>
                <c:pt idx="65709">
                  <c:v>-28099396.892836999</c:v>
                </c:pt>
                <c:pt idx="65710">
                  <c:v>-28111892.878543001</c:v>
                </c:pt>
                <c:pt idx="65711">
                  <c:v>-28124386.679749999</c:v>
                </c:pt>
                <c:pt idx="65712">
                  <c:v>-28136878.295911998</c:v>
                </c:pt>
                <c:pt idx="65713">
                  <c:v>-28149367.726481002</c:v>
                </c:pt>
                <c:pt idx="65714">
                  <c:v>-28161854.970906999</c:v>
                </c:pt>
                <c:pt idx="65715">
                  <c:v>-28174340.028639998</c:v>
                </c:pt>
                <c:pt idx="65716">
                  <c:v>-28186822.899130005</c:v>
                </c:pt>
                <c:pt idx="65717">
                  <c:v>-28199303.581823997</c:v>
                </c:pt>
                <c:pt idx="65718">
                  <c:v>-28211782.076168999</c:v>
                </c:pt>
                <c:pt idx="65719">
                  <c:v>-28224258.381609995</c:v>
                </c:pt>
                <c:pt idx="65720">
                  <c:v>-28236732.497591995</c:v>
                </c:pt>
                <c:pt idx="65721">
                  <c:v>-28249204.423558995</c:v>
                </c:pt>
                <c:pt idx="65722">
                  <c:v>-28261674.158953004</c:v>
                </c:pt>
                <c:pt idx="65723">
                  <c:v>-28274141.703214996</c:v>
                </c:pt>
                <c:pt idx="65724">
                  <c:v>-28286607.055785999</c:v>
                </c:pt>
                <c:pt idx="65725">
                  <c:v>-28299070.216105003</c:v>
                </c:pt>
                <c:pt idx="65726">
                  <c:v>-28311531.183609996</c:v>
                </c:pt>
                <c:pt idx="65727">
                  <c:v>-28323989.957738996</c:v>
                </c:pt>
                <c:pt idx="65728">
                  <c:v>-28336446.537926003</c:v>
                </c:pt>
                <c:pt idx="65729">
                  <c:v>-28348900.923607994</c:v>
                </c:pt>
                <c:pt idx="65730">
                  <c:v>-28361353.114218</c:v>
                </c:pt>
                <c:pt idx="65731">
                  <c:v>-28373803.109189004</c:v>
                </c:pt>
                <c:pt idx="65732">
                  <c:v>-28386250.907953002</c:v>
                </c:pt>
                <c:pt idx="65733">
                  <c:v>-28398696.509939998</c:v>
                </c:pt>
                <c:pt idx="65734">
                  <c:v>-28411139.914579</c:v>
                </c:pt>
                <c:pt idx="65735">
                  <c:v>-28423581.121300001</c:v>
                </c:pt>
                <c:pt idx="65736">
                  <c:v>-28436020.129530001</c:v>
                </c:pt>
                <c:pt idx="65737">
                  <c:v>-28448456.938694999</c:v>
                </c:pt>
                <c:pt idx="65738">
                  <c:v>-28460891.548220001</c:v>
                </c:pt>
                <c:pt idx="65739">
                  <c:v>-28473323.957529001</c:v>
                </c:pt>
                <c:pt idx="65740">
                  <c:v>-28485754.166046001</c:v>
                </c:pt>
                <c:pt idx="65741">
                  <c:v>-28498182.173193</c:v>
                </c:pt>
                <c:pt idx="65742">
                  <c:v>-28510607.978390001</c:v>
                </c:pt>
                <c:pt idx="65743">
                  <c:v>-28523031.581056997</c:v>
                </c:pt>
                <c:pt idx="65744">
                  <c:v>-28535452.980612993</c:v>
                </c:pt>
                <c:pt idx="65745">
                  <c:v>-28547872.176476005</c:v>
                </c:pt>
                <c:pt idx="65746">
                  <c:v>-28560289.168062001</c:v>
                </c:pt>
                <c:pt idx="65747">
                  <c:v>-28572703.954785999</c:v>
                </c:pt>
                <c:pt idx="65748">
                  <c:v>-28585116.536063999</c:v>
                </c:pt>
                <c:pt idx="65749">
                  <c:v>-28597526.911308002</c:v>
                </c:pt>
                <c:pt idx="65750">
                  <c:v>-28609935.07993</c:v>
                </c:pt>
                <c:pt idx="65751">
                  <c:v>-28622341.041340996</c:v>
                </c:pt>
                <c:pt idx="65752">
                  <c:v>-28634744.794953</c:v>
                </c:pt>
                <c:pt idx="65753">
                  <c:v>-28647146.340172</c:v>
                </c:pt>
                <c:pt idx="65754">
                  <c:v>-28659545.676408</c:v>
                </c:pt>
                <c:pt idx="65755">
                  <c:v>-28671942.803066999</c:v>
                </c:pt>
                <c:pt idx="65756">
                  <c:v>-28684337.719554003</c:v>
                </c:pt>
                <c:pt idx="65757">
                  <c:v>-28696730.425274998</c:v>
                </c:pt>
                <c:pt idx="65758">
                  <c:v>-28709120.919630997</c:v>
                </c:pt>
                <c:pt idx="65759">
                  <c:v>-28721509.202027</c:v>
                </c:pt>
                <c:pt idx="65760">
                  <c:v>-28733895.271862995</c:v>
                </c:pt>
                <c:pt idx="65761">
                  <c:v>-28746279.128538001</c:v>
                </c:pt>
                <c:pt idx="65762">
                  <c:v>-28758660.771452997</c:v>
                </c:pt>
                <c:pt idx="65763">
                  <c:v>-28771040.200004</c:v>
                </c:pt>
                <c:pt idx="65764">
                  <c:v>-28783417.413589999</c:v>
                </c:pt>
                <c:pt idx="65765">
                  <c:v>-28795792.411604997</c:v>
                </c:pt>
                <c:pt idx="65766">
                  <c:v>-28808165.193443995</c:v>
                </c:pt>
                <c:pt idx="65767">
                  <c:v>-28820535.758499999</c:v>
                </c:pt>
                <c:pt idx="65768">
                  <c:v>-28832904.106166005</c:v>
                </c:pt>
                <c:pt idx="65769">
                  <c:v>-28845270.235832997</c:v>
                </c:pt>
                <c:pt idx="65770">
                  <c:v>-28857634.146892</c:v>
                </c:pt>
                <c:pt idx="65771">
                  <c:v>-28869995.838730004</c:v>
                </c:pt>
                <c:pt idx="65772">
                  <c:v>-28882355.310737003</c:v>
                </c:pt>
                <c:pt idx="65773">
                  <c:v>-28894712.562298995</c:v>
                </c:pt>
                <c:pt idx="65774">
                  <c:v>-28907067.592801996</c:v>
                </c:pt>
                <c:pt idx="65775">
                  <c:v>-28919420.401628997</c:v>
                </c:pt>
                <c:pt idx="65776">
                  <c:v>-28931770.988166001</c:v>
                </c:pt>
                <c:pt idx="65777">
                  <c:v>-28944119.351792999</c:v>
                </c:pt>
                <c:pt idx="65778">
                  <c:v>-28956465.491892993</c:v>
                </c:pt>
                <c:pt idx="65779">
                  <c:v>-28968809.407844998</c:v>
                </c:pt>
                <c:pt idx="65780">
                  <c:v>-28981151.099027999</c:v>
                </c:pt>
                <c:pt idx="65781">
                  <c:v>-28993490.564819995</c:v>
                </c:pt>
                <c:pt idx="65782">
                  <c:v>-29005827.804598998</c:v>
                </c:pt>
                <c:pt idx="65783">
                  <c:v>-29018162.817738</c:v>
                </c:pt>
                <c:pt idx="65784">
                  <c:v>-29030495.603613995</c:v>
                </c:pt>
                <c:pt idx="65785">
                  <c:v>-29042826.161599997</c:v>
                </c:pt>
                <c:pt idx="65786">
                  <c:v>-29055154.491066996</c:v>
                </c:pt>
                <c:pt idx="65787">
                  <c:v>-29067480.591386005</c:v>
                </c:pt>
                <c:pt idx="65788">
                  <c:v>-29079804.461928997</c:v>
                </c:pt>
                <c:pt idx="65789">
                  <c:v>-29092126.102063</c:v>
                </c:pt>
                <c:pt idx="65790">
                  <c:v>-29104445.511156004</c:v>
                </c:pt>
                <c:pt idx="65791">
                  <c:v>-29116762.688576005</c:v>
                </c:pt>
                <c:pt idx="65792">
                  <c:v>-29129077.633687001</c:v>
                </c:pt>
                <c:pt idx="65793">
                  <c:v>-29141390.345852997</c:v>
                </c:pt>
                <c:pt idx="65794">
                  <c:v>-29153700.824439</c:v>
                </c:pt>
                <c:pt idx="65795">
                  <c:v>-29166009.068806</c:v>
                </c:pt>
                <c:pt idx="65796">
                  <c:v>-29178315.078313999</c:v>
                </c:pt>
                <c:pt idx="65797">
                  <c:v>-29190618.852325004</c:v>
                </c:pt>
                <c:pt idx="65798">
                  <c:v>-29202920.390195999</c:v>
                </c:pt>
                <c:pt idx="65799">
                  <c:v>-29215219.691284999</c:v>
                </c:pt>
                <c:pt idx="65800">
                  <c:v>-29227516.754947998</c:v>
                </c:pt>
                <c:pt idx="65801">
                  <c:v>-29239811.580540996</c:v>
                </c:pt>
                <c:pt idx="65802">
                  <c:v>-29252104.167417996</c:v>
                </c:pt>
                <c:pt idx="65803">
                  <c:v>-29264394.514931999</c:v>
                </c:pt>
                <c:pt idx="65804">
                  <c:v>-29276682.622434001</c:v>
                </c:pt>
                <c:pt idx="65805">
                  <c:v>-29288968.489275992</c:v>
                </c:pt>
                <c:pt idx="65806">
                  <c:v>-29301252.114807002</c:v>
                </c:pt>
                <c:pt idx="65807">
                  <c:v>-29313533.498374</c:v>
                </c:pt>
                <c:pt idx="65808">
                  <c:v>-29325812.639327005</c:v>
                </c:pt>
                <c:pt idx="65809">
                  <c:v>-29338089.537009999</c:v>
                </c:pt>
                <c:pt idx="65810">
                  <c:v>-29350364.190769006</c:v>
                </c:pt>
                <c:pt idx="65811">
                  <c:v>-29362636.599947002</c:v>
                </c:pt>
                <c:pt idx="65812">
                  <c:v>-29374906.763886996</c:v>
                </c:pt>
                <c:pt idx="65813">
                  <c:v>-29387174.681930996</c:v>
                </c:pt>
                <c:pt idx="65814">
                  <c:v>-29399440.353418995</c:v>
                </c:pt>
                <c:pt idx="65815">
                  <c:v>-29411703.777689997</c:v>
                </c:pt>
                <c:pt idx="65816">
                  <c:v>-29423964.954082999</c:v>
                </c:pt>
                <c:pt idx="65817">
                  <c:v>-29436223.881933995</c:v>
                </c:pt>
                <c:pt idx="65818">
                  <c:v>-29448480.560578994</c:v>
                </c:pt>
                <c:pt idx="65819">
                  <c:v>-29460734.989351995</c:v>
                </c:pt>
                <c:pt idx="65820">
                  <c:v>-29472987.167587999</c:v>
                </c:pt>
                <c:pt idx="65821">
                  <c:v>-29485237.094617996</c:v>
                </c:pt>
                <c:pt idx="65822">
                  <c:v>-29497484.769772995</c:v>
                </c:pt>
                <c:pt idx="65823">
                  <c:v>-29509730.192384005</c:v>
                </c:pt>
                <c:pt idx="65824">
                  <c:v>-29521973.361778997</c:v>
                </c:pt>
                <c:pt idx="65825">
                  <c:v>-29534214.277286001</c:v>
                </c:pt>
                <c:pt idx="65826">
                  <c:v>-29546452.938232001</c:v>
                </c:pt>
                <c:pt idx="65827">
                  <c:v>-29558689.343941998</c:v>
                </c:pt>
                <c:pt idx="65828">
                  <c:v>-29570923.493738998</c:v>
                </c:pt>
                <c:pt idx="65829">
                  <c:v>-29583155.386946999</c:v>
                </c:pt>
                <c:pt idx="65830">
                  <c:v>-29595385.022887997</c:v>
                </c:pt>
                <c:pt idx="65831">
                  <c:v>-29607612.400882997</c:v>
                </c:pt>
                <c:pt idx="65832">
                  <c:v>-29619837.520250998</c:v>
                </c:pt>
                <c:pt idx="65833">
                  <c:v>-29632060.380309999</c:v>
                </c:pt>
                <c:pt idx="65834">
                  <c:v>-29644280.980376996</c:v>
                </c:pt>
                <c:pt idx="65835">
                  <c:v>-29656499.319768999</c:v>
                </c:pt>
                <c:pt idx="65836">
                  <c:v>-29668715.397799999</c:v>
                </c:pt>
                <c:pt idx="65837">
                  <c:v>-29680929.213785</c:v>
                </c:pt>
                <c:pt idx="65838">
                  <c:v>-29693140.767034002</c:v>
                </c:pt>
                <c:pt idx="65839">
                  <c:v>-29705350.056860998</c:v>
                </c:pt>
                <c:pt idx="65840">
                  <c:v>-29717557.082573995</c:v>
                </c:pt>
                <c:pt idx="65841">
                  <c:v>-29729761.843483996</c:v>
                </c:pt>
                <c:pt idx="65842">
                  <c:v>-29741964.338897001</c:v>
                </c:pt>
                <c:pt idx="65843">
                  <c:v>-29754164.568119999</c:v>
                </c:pt>
                <c:pt idx="65844">
                  <c:v>-29766362.530459005</c:v>
                </c:pt>
                <c:pt idx="65845">
                  <c:v>-29778558.225217998</c:v>
                </c:pt>
                <c:pt idx="65846">
                  <c:v>-29790751.651700001</c:v>
                </c:pt>
                <c:pt idx="65847">
                  <c:v>-29802942.809206001</c:v>
                </c:pt>
                <c:pt idx="65848">
                  <c:v>-29815131.697039001</c:v>
                </c:pt>
                <c:pt idx="65849">
                  <c:v>-29827318.314495999</c:v>
                </c:pt>
                <c:pt idx="65850">
                  <c:v>-29839502.660876997</c:v>
                </c:pt>
                <c:pt idx="65851">
                  <c:v>-29851684.735478997</c:v>
                </c:pt>
                <c:pt idx="65852">
                  <c:v>-29863864.537597001</c:v>
                </c:pt>
                <c:pt idx="65853">
                  <c:v>-29876042.066527005</c:v>
                </c:pt>
                <c:pt idx="65854">
                  <c:v>-29888217.321560998</c:v>
                </c:pt>
                <c:pt idx="65855">
                  <c:v>-29900390.301992998</c:v>
                </c:pt>
                <c:pt idx="65856">
                  <c:v>-29912561.007114001</c:v>
                </c:pt>
                <c:pt idx="65857">
                  <c:v>-29924729.436213002</c:v>
                </c:pt>
                <c:pt idx="65858">
                  <c:v>-29936895.588580001</c:v>
                </c:pt>
                <c:pt idx="65859">
                  <c:v>-29949059.463500995</c:v>
                </c:pt>
                <c:pt idx="65860">
                  <c:v>-29961221.060263995</c:v>
                </c:pt>
                <c:pt idx="65861">
                  <c:v>-29973380.378154002</c:v>
                </c:pt>
                <c:pt idx="65862">
                  <c:v>-29985537.416455001</c:v>
                </c:pt>
                <c:pt idx="65863">
                  <c:v>-29997692.174449999</c:v>
                </c:pt>
                <c:pt idx="65864">
                  <c:v>-30009844.651418995</c:v>
                </c:pt>
                <c:pt idx="65865">
                  <c:v>-30021994.846644998</c:v>
                </c:pt>
                <c:pt idx="65866">
                  <c:v>-30034142.759406</c:v>
                </c:pt>
                <c:pt idx="65867">
                  <c:v>-30046288.388980001</c:v>
                </c:pt>
                <c:pt idx="65868">
                  <c:v>-30058431.734643996</c:v>
                </c:pt>
                <c:pt idx="65869">
                  <c:v>-30070572.795672998</c:v>
                </c:pt>
                <c:pt idx="65870">
                  <c:v>-30082711.571342997</c:v>
                </c:pt>
                <c:pt idx="65871">
                  <c:v>-30094848.060926005</c:v>
                </c:pt>
                <c:pt idx="65872">
                  <c:v>-30106982.263694998</c:v>
                </c:pt>
                <c:pt idx="65873">
                  <c:v>-30119114.178918999</c:v>
                </c:pt>
                <c:pt idx="65874">
                  <c:v>-30131243.805869997</c:v>
                </c:pt>
                <c:pt idx="65875">
                  <c:v>-30143371.143814996</c:v>
                </c:pt>
                <c:pt idx="65876">
                  <c:v>-30155496.192022003</c:v>
                </c:pt>
                <c:pt idx="65877">
                  <c:v>-30167618.949756</c:v>
                </c:pt>
                <c:pt idx="65878">
                  <c:v>-30179739.416283</c:v>
                </c:pt>
                <c:pt idx="65879">
                  <c:v>-30191857.590864997</c:v>
                </c:pt>
                <c:pt idx="65880">
                  <c:v>-30203973.472766001</c:v>
                </c:pt>
                <c:pt idx="65881">
                  <c:v>-30216087.061245997</c:v>
                </c:pt>
                <c:pt idx="65882">
                  <c:v>-30228198.355565999</c:v>
                </c:pt>
                <c:pt idx="65883">
                  <c:v>-30240307.354984004</c:v>
                </c:pt>
                <c:pt idx="65884">
                  <c:v>-30252414.058758005</c:v>
                </c:pt>
                <c:pt idx="65885">
                  <c:v>-30264518.466142997</c:v>
                </c:pt>
                <c:pt idx="65886">
                  <c:v>-30276620.576396003</c:v>
                </c:pt>
                <c:pt idx="65887">
                  <c:v>-30288720.388769999</c:v>
                </c:pt>
                <c:pt idx="65888">
                  <c:v>-30300817.902516998</c:v>
                </c:pt>
                <c:pt idx="65889">
                  <c:v>-30312913.116889004</c:v>
                </c:pt>
                <c:pt idx="65890">
                  <c:v>-30325006.031135999</c:v>
                </c:pt>
                <c:pt idx="65891">
                  <c:v>-30337096.644508</c:v>
                </c:pt>
                <c:pt idx="65892">
                  <c:v>-30349184.956250999</c:v>
                </c:pt>
                <c:pt idx="65893">
                  <c:v>-30361270.965612993</c:v>
                </c:pt>
                <c:pt idx="65894">
                  <c:v>-30373354.671837997</c:v>
                </c:pt>
                <c:pt idx="65895">
                  <c:v>-30385436.074170999</c:v>
                </c:pt>
                <c:pt idx="65896">
                  <c:v>-30397515.171854999</c:v>
                </c:pt>
                <c:pt idx="65897">
                  <c:v>-30409591.964130998</c:v>
                </c:pt>
                <c:pt idx="65898">
                  <c:v>-30421666.450239997</c:v>
                </c:pt>
                <c:pt idx="65899">
                  <c:v>-30433738.629420001</c:v>
                </c:pt>
                <c:pt idx="65900">
                  <c:v>-30445808.500909999</c:v>
                </c:pt>
                <c:pt idx="65901">
                  <c:v>-30457876.063945998</c:v>
                </c:pt>
                <c:pt idx="65902">
                  <c:v>-30469941.317763999</c:v>
                </c:pt>
                <c:pt idx="65903">
                  <c:v>-30482004.261597995</c:v>
                </c:pt>
                <c:pt idx="65904">
                  <c:v>-30494064.894680999</c:v>
                </c:pt>
                <c:pt idx="65905">
                  <c:v>-30506123.216244999</c:v>
                </c:pt>
                <c:pt idx="65906">
                  <c:v>-30518179.22552</c:v>
                </c:pt>
                <c:pt idx="65907">
                  <c:v>-30530232.921734996</c:v>
                </c:pt>
                <c:pt idx="65908">
                  <c:v>-30542284.304118998</c:v>
                </c:pt>
                <c:pt idx="65909">
                  <c:v>-30554333.371897995</c:v>
                </c:pt>
                <c:pt idx="65910">
                  <c:v>-30566380.124297999</c:v>
                </c:pt>
                <c:pt idx="65911">
                  <c:v>-30578424.560542997</c:v>
                </c:pt>
                <c:pt idx="65912">
                  <c:v>-30590466.679855999</c:v>
                </c:pt>
                <c:pt idx="65913">
                  <c:v>-30602506.481458992</c:v>
                </c:pt>
                <c:pt idx="65914">
                  <c:v>-30614543.964571998</c:v>
                </c:pt>
                <c:pt idx="65915">
                  <c:v>-30626579.128415</c:v>
                </c:pt>
                <c:pt idx="65916">
                  <c:v>-30638611.972206999</c:v>
                </c:pt>
                <c:pt idx="65917">
                  <c:v>-30650642.495161995</c:v>
                </c:pt>
                <c:pt idx="65918">
                  <c:v>-30662670.696497999</c:v>
                </c:pt>
                <c:pt idx="65919">
                  <c:v>-30674696.575429</c:v>
                </c:pt>
                <c:pt idx="65920">
                  <c:v>-30686720.131167002</c:v>
                </c:pt>
                <c:pt idx="65921">
                  <c:v>-30698741.362925</c:v>
                </c:pt>
                <c:pt idx="65922">
                  <c:v>-30710760.269912995</c:v>
                </c:pt>
                <c:pt idx="65923">
                  <c:v>-30722776.851339001</c:v>
                </c:pt>
                <c:pt idx="65924">
                  <c:v>-30734791.106414001</c:v>
                </c:pt>
                <c:pt idx="65925">
                  <c:v>-30746803.034341998</c:v>
                </c:pt>
                <c:pt idx="65926">
                  <c:v>-30758812.634330004</c:v>
                </c:pt>
                <c:pt idx="65927">
                  <c:v>-30770819.905580997</c:v>
                </c:pt>
                <c:pt idx="65928">
                  <c:v>-30782824.8473</c:v>
                </c:pt>
                <c:pt idx="65929">
                  <c:v>-30794827.458687</c:v>
                </c:pt>
                <c:pt idx="65930">
                  <c:v>-30806827.738944001</c:v>
                </c:pt>
                <c:pt idx="65931">
                  <c:v>-30818825.687267996</c:v>
                </c:pt>
                <c:pt idx="65932">
                  <c:v>-30830821.302859001</c:v>
                </c:pt>
                <c:pt idx="65933">
                  <c:v>-30842814.584912997</c:v>
                </c:pt>
                <c:pt idx="65934">
                  <c:v>-30854805.532625001</c:v>
                </c:pt>
                <c:pt idx="65935">
                  <c:v>-30866794.145190001</c:v>
                </c:pt>
                <c:pt idx="65936">
                  <c:v>-30878780.421799995</c:v>
                </c:pt>
                <c:pt idx="65937">
                  <c:v>-30890764.361646995</c:v>
                </c:pt>
                <c:pt idx="65938">
                  <c:v>-30902745.963920996</c:v>
                </c:pt>
                <c:pt idx="65939">
                  <c:v>-30914725.227811996</c:v>
                </c:pt>
                <c:pt idx="65940">
                  <c:v>-30926702.152507003</c:v>
                </c:pt>
                <c:pt idx="65941">
                  <c:v>-30938676.737193</c:v>
                </c:pt>
                <c:pt idx="65942">
                  <c:v>-30950648.981054995</c:v>
                </c:pt>
                <c:pt idx="65943">
                  <c:v>-30962618.883276995</c:v>
                </c:pt>
                <c:pt idx="65944">
                  <c:v>-30974586.443040993</c:v>
                </c:pt>
                <c:pt idx="65945">
                  <c:v>-30986551.659530003</c:v>
                </c:pt>
                <c:pt idx="65946">
                  <c:v>-30998514.531922001</c:v>
                </c:pt>
                <c:pt idx="65947">
                  <c:v>-31010475.059397999</c:v>
                </c:pt>
                <c:pt idx="65948">
                  <c:v>-31022433.241134997</c:v>
                </c:pt>
                <c:pt idx="65949">
                  <c:v>-31034389.076308001</c:v>
                </c:pt>
                <c:pt idx="65950">
                  <c:v>-31046342.564094</c:v>
                </c:pt>
                <c:pt idx="65951">
                  <c:v>-31058293.703664996</c:v>
                </c:pt>
                <c:pt idx="65952">
                  <c:v>-31070242.494194001</c:v>
                </c:pt>
                <c:pt idx="65953">
                  <c:v>-31082188.934852999</c:v>
                </c:pt>
                <c:pt idx="65954">
                  <c:v>-31094133.024809998</c:v>
                </c:pt>
                <c:pt idx="65955">
                  <c:v>-31106074.763235997</c:v>
                </c:pt>
                <c:pt idx="65956">
                  <c:v>-31118014.149296001</c:v>
                </c:pt>
                <c:pt idx="65957">
                  <c:v>-31129951.182158001</c:v>
                </c:pt>
                <c:pt idx="65958">
                  <c:v>-31141885.860985</c:v>
                </c:pt>
                <c:pt idx="65959">
                  <c:v>-31153818.184942</c:v>
                </c:pt>
                <c:pt idx="65960">
                  <c:v>-31165748.153189003</c:v>
                </c:pt>
                <c:pt idx="65961">
                  <c:v>-31177675.764889002</c:v>
                </c:pt>
                <c:pt idx="65962">
                  <c:v>-31189601.019200999</c:v>
                </c:pt>
                <c:pt idx="65963">
                  <c:v>-31201523.915282</c:v>
                </c:pt>
                <c:pt idx="65964">
                  <c:v>-31213444.452289999</c:v>
                </c:pt>
                <c:pt idx="65965">
                  <c:v>-31225362.629381001</c:v>
                </c:pt>
                <c:pt idx="65966">
                  <c:v>-31237278.445708998</c:v>
                </c:pt>
                <c:pt idx="65967">
                  <c:v>-31249191.900426</c:v>
                </c:pt>
                <c:pt idx="65968">
                  <c:v>-31261102.992684998</c:v>
                </c:pt>
                <c:pt idx="65969">
                  <c:v>-31273011.721635997</c:v>
                </c:pt>
                <c:pt idx="65970">
                  <c:v>-31284918.086428002</c:v>
                </c:pt>
                <c:pt idx="65971">
                  <c:v>-31296822.086208995</c:v>
                </c:pt>
                <c:pt idx="65972">
                  <c:v>-31308723.720125999</c:v>
                </c:pt>
                <c:pt idx="65973">
                  <c:v>-31320622.987322997</c:v>
                </c:pt>
                <c:pt idx="65974">
                  <c:v>-31332519.886945002</c:v>
                </c:pt>
                <c:pt idx="65975">
                  <c:v>-31344414.418134004</c:v>
                </c:pt>
                <c:pt idx="65976">
                  <c:v>-31356306.580030996</c:v>
                </c:pt>
                <c:pt idx="65977">
                  <c:v>-31368196.371777002</c:v>
                </c:pt>
                <c:pt idx="65978">
                  <c:v>-31380083.792509999</c:v>
                </c:pt>
                <c:pt idx="65979">
                  <c:v>-31391968.841367997</c:v>
                </c:pt>
                <c:pt idx="65980">
                  <c:v>-31403851.517485999</c:v>
                </c:pt>
                <c:pt idx="65981">
                  <c:v>-31415731.819998998</c:v>
                </c:pt>
                <c:pt idx="65982">
                  <c:v>-31427609.748040002</c:v>
                </c:pt>
                <c:pt idx="65983">
                  <c:v>-31439485.300742</c:v>
                </c:pt>
                <c:pt idx="65984">
                  <c:v>-31451358.477235995</c:v>
                </c:pt>
                <c:pt idx="65985">
                  <c:v>-31463229.276650999</c:v>
                </c:pt>
                <c:pt idx="65986">
                  <c:v>-31475097.698114004</c:v>
                </c:pt>
                <c:pt idx="65987">
                  <c:v>-31486963.740752999</c:v>
                </c:pt>
                <c:pt idx="65988">
                  <c:v>-31498827.403692998</c:v>
                </c:pt>
                <c:pt idx="65989">
                  <c:v>-31510688.686059006</c:v>
                </c:pt>
                <c:pt idx="65990">
                  <c:v>-31522547.586972997</c:v>
                </c:pt>
                <c:pt idx="65991">
                  <c:v>-31534404.105556004</c:v>
                </c:pt>
                <c:pt idx="65992">
                  <c:v>-31546258.240929</c:v>
                </c:pt>
                <c:pt idx="65993">
                  <c:v>-31558109.992210995</c:v>
                </c:pt>
                <c:pt idx="65994">
                  <c:v>-31569959.358518999</c:v>
                </c:pt>
                <c:pt idx="65995">
                  <c:v>-31581806.338969003</c:v>
                </c:pt>
                <c:pt idx="65996">
                  <c:v>-31593650.932676997</c:v>
                </c:pt>
                <c:pt idx="65997">
                  <c:v>-31605493.138755005</c:v>
                </c:pt>
                <c:pt idx="65998">
                  <c:v>-31617332.956316005</c:v>
                </c:pt>
                <c:pt idx="65999">
                  <c:v>-31629170.384469997</c:v>
                </c:pt>
                <c:pt idx="66000">
                  <c:v>-31641005.422327999</c:v>
                </c:pt>
                <c:pt idx="66001">
                  <c:v>-31652838.068996999</c:v>
                </c:pt>
                <c:pt idx="66002">
                  <c:v>-31664668.323584005</c:v>
                </c:pt>
                <c:pt idx="66003">
                  <c:v>-31676496.185194001</c:v>
                </c:pt>
                <c:pt idx="66004">
                  <c:v>-31688321.652933005</c:v>
                </c:pt>
                <c:pt idx="66005">
                  <c:v>-31700144.725901995</c:v>
                </c:pt>
                <c:pt idx="66006">
                  <c:v>-31711965.403201997</c:v>
                </c:pt>
                <c:pt idx="66007">
                  <c:v>-31723783.683934998</c:v>
                </c:pt>
                <c:pt idx="66008">
                  <c:v>-31735599.567198996</c:v>
                </c:pt>
                <c:pt idx="66009">
                  <c:v>-31747413.052090999</c:v>
                </c:pt>
                <c:pt idx="66010">
                  <c:v>-31759224.137707002</c:v>
                </c:pt>
                <c:pt idx="66011">
                  <c:v>-31771032.823142</c:v>
                </c:pt>
                <c:pt idx="66012">
                  <c:v>-31782839.107489999</c:v>
                </c:pt>
                <c:pt idx="66013">
                  <c:v>-31794642.989841994</c:v>
                </c:pt>
                <c:pt idx="66014">
                  <c:v>-31806444.469288997</c:v>
                </c:pt>
                <c:pt idx="66015">
                  <c:v>-31818243.544920001</c:v>
                </c:pt>
                <c:pt idx="66016">
                  <c:v>-31830040.215824001</c:v>
                </c:pt>
                <c:pt idx="66017">
                  <c:v>-31841834.481086995</c:v>
                </c:pt>
                <c:pt idx="66018">
                  <c:v>-31853626.339793999</c:v>
                </c:pt>
                <c:pt idx="66019">
                  <c:v>-31865415.791027997</c:v>
                </c:pt>
                <c:pt idx="66020">
                  <c:v>-31877202.833873995</c:v>
                </c:pt>
                <c:pt idx="66021">
                  <c:v>-31888987.467410993</c:v>
                </c:pt>
                <c:pt idx="66022">
                  <c:v>-31900769.690719001</c:v>
                </c:pt>
                <c:pt idx="66023">
                  <c:v>-31912549.502877995</c:v>
                </c:pt>
                <c:pt idx="66024">
                  <c:v>-31924326.902962998</c:v>
                </c:pt>
                <c:pt idx="66025">
                  <c:v>-31936101.890051998</c:v>
                </c:pt>
                <c:pt idx="66026">
                  <c:v>-31947874.463216994</c:v>
                </c:pt>
                <c:pt idx="66027">
                  <c:v>-31959644.621532001</c:v>
                </c:pt>
                <c:pt idx="66028">
                  <c:v>-31971412.364069</c:v>
                </c:pt>
                <c:pt idx="66029">
                  <c:v>-31983177.689897995</c:v>
                </c:pt>
                <c:pt idx="66030">
                  <c:v>-31994940.598087005</c:v>
                </c:pt>
                <c:pt idx="66031">
                  <c:v>-32006701.087704998</c:v>
                </c:pt>
                <c:pt idx="66032">
                  <c:v>-32018459.157816999</c:v>
                </c:pt>
                <c:pt idx="66033">
                  <c:v>-32030214.807487998</c:v>
                </c:pt>
                <c:pt idx="66034">
                  <c:v>-32041968.035781</c:v>
                </c:pt>
                <c:pt idx="66035">
                  <c:v>-32053718.841759</c:v>
                </c:pt>
                <c:pt idx="66036">
                  <c:v>-32065467.224482</c:v>
                </c:pt>
                <c:pt idx="66037">
                  <c:v>-32077213.183008995</c:v>
                </c:pt>
                <c:pt idx="66038">
                  <c:v>-32088956.716398001</c:v>
                </c:pt>
                <c:pt idx="66039">
                  <c:v>-32100697.823706001</c:v>
                </c:pt>
                <c:pt idx="66040">
                  <c:v>-32112436.503986999</c:v>
                </c:pt>
                <c:pt idx="66041">
                  <c:v>-32124172.756296001</c:v>
                </c:pt>
                <c:pt idx="66042">
                  <c:v>-32135906.579684</c:v>
                </c:pt>
                <c:pt idx="66043">
                  <c:v>-32147637.973202996</c:v>
                </c:pt>
                <c:pt idx="66044">
                  <c:v>-32159366.935903002</c:v>
                </c:pt>
                <c:pt idx="66045">
                  <c:v>-32171093.466829997</c:v>
                </c:pt>
                <c:pt idx="66046">
                  <c:v>-32182817.565032996</c:v>
                </c:pt>
                <c:pt idx="66047">
                  <c:v>-32194539.229556005</c:v>
                </c:pt>
                <c:pt idx="66048">
                  <c:v>-32206258.459442995</c:v>
                </c:pt>
                <c:pt idx="66049">
                  <c:v>-32217975.253737997</c:v>
                </c:pt>
                <c:pt idx="66050">
                  <c:v>-32229689.611481</c:v>
                </c:pt>
                <c:pt idx="66051">
                  <c:v>-32241401.531711996</c:v>
                </c:pt>
                <c:pt idx="66052">
                  <c:v>-32253111.013468996</c:v>
                </c:pt>
                <c:pt idx="66053">
                  <c:v>-32264818.05579</c:v>
                </c:pt>
                <c:pt idx="66054">
                  <c:v>-32276522.657710001</c:v>
                </c:pt>
                <c:pt idx="66055">
                  <c:v>-32288224.818263005</c:v>
                </c:pt>
                <c:pt idx="66056">
                  <c:v>-32299924.536481999</c:v>
                </c:pt>
                <c:pt idx="66057">
                  <c:v>-32311621.811398</c:v>
                </c:pt>
                <c:pt idx="66058">
                  <c:v>-32323316.642042</c:v>
                </c:pt>
                <c:pt idx="66059">
                  <c:v>-32335009.027441997</c:v>
                </c:pt>
                <c:pt idx="66060">
                  <c:v>-32346698.966626</c:v>
                </c:pt>
                <c:pt idx="66061">
                  <c:v>-32358386.458617996</c:v>
                </c:pt>
                <c:pt idx="66062">
                  <c:v>-32370071.502443995</c:v>
                </c:pt>
                <c:pt idx="66063">
                  <c:v>-32381754.097126003</c:v>
                </c:pt>
                <c:pt idx="66064">
                  <c:v>-32393434.241685998</c:v>
                </c:pt>
                <c:pt idx="66065">
                  <c:v>-32405111.935144</c:v>
                </c:pt>
                <c:pt idx="66066">
                  <c:v>-32416787.176518001</c:v>
                </c:pt>
                <c:pt idx="66067">
                  <c:v>-32428459.964826997</c:v>
                </c:pt>
                <c:pt idx="66068">
                  <c:v>-32440130.299086001</c:v>
                </c:pt>
                <c:pt idx="66069">
                  <c:v>-32451798.178309005</c:v>
                </c:pt>
                <c:pt idx="66070">
                  <c:v>-32463463.601509999</c:v>
                </c:pt>
                <c:pt idx="66071">
                  <c:v>-32475126.567698997</c:v>
                </c:pt>
                <c:pt idx="66072">
                  <c:v>-32486787.075888995</c:v>
                </c:pt>
                <c:pt idx="66073">
                  <c:v>-32498445.125085998</c:v>
                </c:pt>
                <c:pt idx="66074">
                  <c:v>-32510100.714299001</c:v>
                </c:pt>
                <c:pt idx="66075">
                  <c:v>-32521753.842533</c:v>
                </c:pt>
                <c:pt idx="66076">
                  <c:v>-32533404.508793</c:v>
                </c:pt>
                <c:pt idx="66077">
                  <c:v>-32545052.712081999</c:v>
                </c:pt>
                <c:pt idx="66078">
                  <c:v>-32556698.451401997</c:v>
                </c:pt>
                <c:pt idx="66079">
                  <c:v>-32568341.725752998</c:v>
                </c:pt>
                <c:pt idx="66080">
                  <c:v>-32579982.534134004</c:v>
                </c:pt>
                <c:pt idx="66081">
                  <c:v>-32591620.875542</c:v>
                </c:pt>
                <c:pt idx="66082">
                  <c:v>-32603256.748971995</c:v>
                </c:pt>
                <c:pt idx="66083">
                  <c:v>-32614890.153421</c:v>
                </c:pt>
                <c:pt idx="66084">
                  <c:v>-32626521.087879997</c:v>
                </c:pt>
                <c:pt idx="66085">
                  <c:v>-32638149.551340997</c:v>
                </c:pt>
                <c:pt idx="66086">
                  <c:v>-32649775.542794999</c:v>
                </c:pt>
                <c:pt idx="66087">
                  <c:v>-32661399.061229996</c:v>
                </c:pt>
                <c:pt idx="66088">
                  <c:v>-32673020.105634</c:v>
                </c:pt>
                <c:pt idx="66089">
                  <c:v>-32684638.674991999</c:v>
                </c:pt>
                <c:pt idx="66090">
                  <c:v>-32696254.768287998</c:v>
                </c:pt>
                <c:pt idx="66091">
                  <c:v>-32707868.384507</c:v>
                </c:pt>
                <c:pt idx="66092">
                  <c:v>-32719479.522629</c:v>
                </c:pt>
                <c:pt idx="66093">
                  <c:v>-32731088.181633998</c:v>
                </c:pt>
                <c:pt idx="66094">
                  <c:v>-32742694.360502001</c:v>
                </c:pt>
                <c:pt idx="66095">
                  <c:v>-32754298.058208998</c:v>
                </c:pt>
                <c:pt idx="66096">
                  <c:v>-32765899.273729999</c:v>
                </c:pt>
                <c:pt idx="66097">
                  <c:v>-32777498.006041002</c:v>
                </c:pt>
                <c:pt idx="66098">
                  <c:v>-32789094.254113998</c:v>
                </c:pt>
                <c:pt idx="66099">
                  <c:v>-32800688.016921002</c:v>
                </c:pt>
                <c:pt idx="66100">
                  <c:v>-32812279.293430995</c:v>
                </c:pt>
                <c:pt idx="66101">
                  <c:v>-32823868.082612995</c:v>
                </c:pt>
                <c:pt idx="66102">
                  <c:v>-32835454.383433998</c:v>
                </c:pt>
                <c:pt idx="66103">
                  <c:v>-32847038.19486</c:v>
                </c:pt>
                <c:pt idx="66104">
                  <c:v>-32858619.515854001</c:v>
                </c:pt>
                <c:pt idx="66105">
                  <c:v>-32870198.345378995</c:v>
                </c:pt>
                <c:pt idx="66106">
                  <c:v>-32881774.682395998</c:v>
                </c:pt>
                <c:pt idx="66107">
                  <c:v>-32893348.525866002</c:v>
                </c:pt>
                <c:pt idx="66108">
                  <c:v>-32904919.874745999</c:v>
                </c:pt>
                <c:pt idx="66109">
                  <c:v>-32916488.727991994</c:v>
                </c:pt>
                <c:pt idx="66110">
                  <c:v>-32928055.084562</c:v>
                </c:pt>
                <c:pt idx="66111">
                  <c:v>-32939618.943406995</c:v>
                </c:pt>
                <c:pt idx="66112">
                  <c:v>-32951180.303480998</c:v>
                </c:pt>
                <c:pt idx="66113">
                  <c:v>-32962739.163734</c:v>
                </c:pt>
                <c:pt idx="66114">
                  <c:v>-32974295.523116</c:v>
                </c:pt>
                <c:pt idx="66115">
                  <c:v>-32985849.380574998</c:v>
                </c:pt>
                <c:pt idx="66116">
                  <c:v>-32997400.735057</c:v>
                </c:pt>
                <c:pt idx="66117">
                  <c:v>-33008949.585507002</c:v>
                </c:pt>
                <c:pt idx="66118">
                  <c:v>-33020495.930868994</c:v>
                </c:pt>
                <c:pt idx="66119">
                  <c:v>-33032039.770084001</c:v>
                </c:pt>
                <c:pt idx="66120">
                  <c:v>-33043581.102093998</c:v>
                </c:pt>
                <c:pt idx="66121">
                  <c:v>-33055119.925836995</c:v>
                </c:pt>
                <c:pt idx="66122">
                  <c:v>-33066656.240249995</c:v>
                </c:pt>
                <c:pt idx="66123">
                  <c:v>-33078190.044270996</c:v>
                </c:pt>
                <c:pt idx="66124">
                  <c:v>-33089721.336833</c:v>
                </c:pt>
                <c:pt idx="66125">
                  <c:v>-33101250.116870001</c:v>
                </c:pt>
                <c:pt idx="66126">
                  <c:v>-33112776.383312996</c:v>
                </c:pt>
                <c:pt idx="66127">
                  <c:v>-33124300.135092001</c:v>
                </c:pt>
                <c:pt idx="66128">
                  <c:v>-33135821.371137001</c:v>
                </c:pt>
                <c:pt idx="66129">
                  <c:v>-33147340.090372998</c:v>
                </c:pt>
                <c:pt idx="66130">
                  <c:v>-33158856.291727997</c:v>
                </c:pt>
                <c:pt idx="66131">
                  <c:v>-33170369.974123999</c:v>
                </c:pt>
                <c:pt idx="66132">
                  <c:v>-33181881.136485003</c:v>
                </c:pt>
                <c:pt idx="66133">
                  <c:v>-33193389.777730998</c:v>
                </c:pt>
                <c:pt idx="66134">
                  <c:v>-33204895.896783005</c:v>
                </c:pt>
                <c:pt idx="66135">
                  <c:v>-33216399.492559001</c:v>
                </c:pt>
                <c:pt idx="66136">
                  <c:v>-33227900.563974995</c:v>
                </c:pt>
                <c:pt idx="66137">
                  <c:v>-33239399.109946001</c:v>
                </c:pt>
                <c:pt idx="66138">
                  <c:v>-33250895.129386004</c:v>
                </c:pt>
                <c:pt idx="66139">
                  <c:v>-33262388.621206999</c:v>
                </c:pt>
                <c:pt idx="66140">
                  <c:v>-33273879.584318995</c:v>
                </c:pt>
                <c:pt idx="66141">
                  <c:v>-33285368.017632999</c:v>
                </c:pt>
                <c:pt idx="66142">
                  <c:v>-33296853.920054998</c:v>
                </c:pt>
                <c:pt idx="66143">
                  <c:v>-33308337.290491994</c:v>
                </c:pt>
                <c:pt idx="66144">
                  <c:v>-33319818.127846997</c:v>
                </c:pt>
                <c:pt idx="66145">
                  <c:v>-33331296.431024998</c:v>
                </c:pt>
                <c:pt idx="66146">
                  <c:v>-33342772.198926009</c:v>
                </c:pt>
                <c:pt idx="66147">
                  <c:v>-33354245.430452</c:v>
                </c:pt>
                <c:pt idx="66148">
                  <c:v>-33365716.124499001</c:v>
                </c:pt>
                <c:pt idx="66149">
                  <c:v>-33377184.279966</c:v>
                </c:pt>
                <c:pt idx="66150">
                  <c:v>-33388649.895746998</c:v>
                </c:pt>
                <c:pt idx="66151">
                  <c:v>-33400112.970736999</c:v>
                </c:pt>
                <c:pt idx="66152">
                  <c:v>-33411573.503826998</c:v>
                </c:pt>
                <c:pt idx="66153">
                  <c:v>-33423031.493909996</c:v>
                </c:pt>
                <c:pt idx="66154">
                  <c:v>-33434486.939873997</c:v>
                </c:pt>
                <c:pt idx="66155">
                  <c:v>-33445939.840606999</c:v>
                </c:pt>
                <c:pt idx="66156">
                  <c:v>-33457390.194995999</c:v>
                </c:pt>
                <c:pt idx="66157">
                  <c:v>-33468838.001924001</c:v>
                </c:pt>
                <c:pt idx="66158">
                  <c:v>-33480283.260275997</c:v>
                </c:pt>
                <c:pt idx="66159">
                  <c:v>-33491725.968934</c:v>
                </c:pt>
                <c:pt idx="66160">
                  <c:v>-33503166.126775999</c:v>
                </c:pt>
                <c:pt idx="66161">
                  <c:v>-33514603.732682001</c:v>
                </c:pt>
                <c:pt idx="66162">
                  <c:v>-33526038.785528995</c:v>
                </c:pt>
                <c:pt idx="66163">
                  <c:v>-33537471.284193002</c:v>
                </c:pt>
                <c:pt idx="66164">
                  <c:v>-33548901.227546997</c:v>
                </c:pt>
                <c:pt idx="66165">
                  <c:v>-33560328.614464998</c:v>
                </c:pt>
                <c:pt idx="66166">
                  <c:v>-33571753.443815991</c:v>
                </c:pt>
                <c:pt idx="66167">
                  <c:v>-33583175.714469999</c:v>
                </c:pt>
                <c:pt idx="66168">
                  <c:v>-33594595.425296009</c:v>
                </c:pt>
                <c:pt idx="66169">
                  <c:v>-33606012.575159006</c:v>
                </c:pt>
                <c:pt idx="66170">
                  <c:v>-33617427.162923999</c:v>
                </c:pt>
                <c:pt idx="66171">
                  <c:v>-33628839.187454</c:v>
                </c:pt>
                <c:pt idx="66172">
                  <c:v>-33640248.647611998</c:v>
                </c:pt>
                <c:pt idx="66173">
                  <c:v>-33651655.542255998</c:v>
                </c:pt>
                <c:pt idx="66174">
                  <c:v>-33663059.870246001</c:v>
                </c:pt>
                <c:pt idx="66175">
                  <c:v>-33674461.630438007</c:v>
                </c:pt>
                <c:pt idx="66176">
                  <c:v>-33685860.821688004</c:v>
                </c:pt>
                <c:pt idx="66177">
                  <c:v>-33697257.442849994</c:v>
                </c:pt>
                <c:pt idx="66178">
                  <c:v>-33708651.492775992</c:v>
                </c:pt>
                <c:pt idx="66179">
                  <c:v>-33720042.970315993</c:v>
                </c:pt>
                <c:pt idx="66180">
                  <c:v>-33731431.874319993</c:v>
                </c:pt>
                <c:pt idx="66181">
                  <c:v>-33742818.203636006</c:v>
                </c:pt>
                <c:pt idx="66182">
                  <c:v>-33754201.957108997</c:v>
                </c:pt>
                <c:pt idx="66183">
                  <c:v>-33765583.133584</c:v>
                </c:pt>
                <c:pt idx="66184">
                  <c:v>-33776961.731904007</c:v>
                </c:pt>
                <c:pt idx="66185">
                  <c:v>-33788337.750909999</c:v>
                </c:pt>
                <c:pt idx="66186">
                  <c:v>-33799711.189441003</c:v>
                </c:pt>
                <c:pt idx="66187">
                  <c:v>-33811082.046337001</c:v>
                </c:pt>
                <c:pt idx="66188">
                  <c:v>-33822450.320432998</c:v>
                </c:pt>
                <c:pt idx="66189">
                  <c:v>-33833816.010564998</c:v>
                </c:pt>
                <c:pt idx="66190">
                  <c:v>-33845179.115565002</c:v>
                </c:pt>
                <c:pt idx="66191">
                  <c:v>-33856539.63426701</c:v>
                </c:pt>
                <c:pt idx="66192">
                  <c:v>-33867897.565499008</c:v>
                </c:pt>
                <c:pt idx="66193">
                  <c:v>-33879252.908091001</c:v>
                </c:pt>
                <c:pt idx="66194">
                  <c:v>-33890605.660870999</c:v>
                </c:pt>
                <c:pt idx="66195">
                  <c:v>-33901955.822661996</c:v>
                </c:pt>
                <c:pt idx="66196">
                  <c:v>-33913303.392290011</c:v>
                </c:pt>
                <c:pt idx="66197">
                  <c:v>-33924648.368575998</c:v>
                </c:pt>
                <c:pt idx="66198">
                  <c:v>-33935990.750341997</c:v>
                </c:pt>
                <c:pt idx="66199">
                  <c:v>-33947330.536407001</c:v>
                </c:pt>
                <c:pt idx="66200">
                  <c:v>-33958667.72558701</c:v>
                </c:pt>
                <c:pt idx="66201">
                  <c:v>-33970002.316698998</c:v>
                </c:pt>
                <c:pt idx="66202">
                  <c:v>-33981334.308558002</c:v>
                </c:pt>
                <c:pt idx="66203">
                  <c:v>-33992663.699976005</c:v>
                </c:pt>
                <c:pt idx="66204">
                  <c:v>-34003990.489764996</c:v>
                </c:pt>
                <c:pt idx="66205">
                  <c:v>-34015314.676733002</c:v>
                </c:pt>
                <c:pt idx="66206">
                  <c:v>-34026636.259689003</c:v>
                </c:pt>
                <c:pt idx="66207">
                  <c:v>-34037955.237440005</c:v>
                </c:pt>
                <c:pt idx="66208">
                  <c:v>-34049271.608788997</c:v>
                </c:pt>
                <c:pt idx="66209">
                  <c:v>-34060585.372540995</c:v>
                </c:pt>
                <c:pt idx="66210">
                  <c:v>-34071896.527496003</c:v>
                </c:pt>
                <c:pt idx="66211">
                  <c:v>-34083205.072454996</c:v>
                </c:pt>
                <c:pt idx="66212">
                  <c:v>-34094511.006214999</c:v>
                </c:pt>
                <c:pt idx="66213">
                  <c:v>-34105814.327574998</c:v>
                </c:pt>
                <c:pt idx="66214">
                  <c:v>-34117115.035328001</c:v>
                </c:pt>
                <c:pt idx="66215">
                  <c:v>-34128413.128268011</c:v>
                </c:pt>
                <c:pt idx="66216">
                  <c:v>-34139708.605188005</c:v>
                </c:pt>
                <c:pt idx="66217">
                  <c:v>-34151001.464876004</c:v>
                </c:pt>
                <c:pt idx="66218">
                  <c:v>-34162291.706123002</c:v>
                </c:pt>
                <c:pt idx="66219">
                  <c:v>-34173579.327714004</c:v>
                </c:pt>
                <c:pt idx="66220">
                  <c:v>-34184864.328436002</c:v>
                </c:pt>
                <c:pt idx="66221">
                  <c:v>-34196146.707071997</c:v>
                </c:pt>
                <c:pt idx="66222">
                  <c:v>-34207426.462403998</c:v>
                </c:pt>
                <c:pt idx="66223">
                  <c:v>-34218703.593212999</c:v>
                </c:pt>
                <c:pt idx="66224">
                  <c:v>-34229978.09827701</c:v>
                </c:pt>
                <c:pt idx="66225">
                  <c:v>-34241249.976373993</c:v>
                </c:pt>
                <c:pt idx="66226">
                  <c:v>-34252519.226279005</c:v>
                </c:pt>
                <c:pt idx="66227">
                  <c:v>-34263785.846765988</c:v>
                </c:pt>
                <c:pt idx="66228">
                  <c:v>-34275049.836608</c:v>
                </c:pt>
                <c:pt idx="66229">
                  <c:v>-34286311.194575004</c:v>
                </c:pt>
                <c:pt idx="66230">
                  <c:v>-34297569.919436999</c:v>
                </c:pt>
                <c:pt idx="66231">
                  <c:v>-34308826.009961002</c:v>
                </c:pt>
                <c:pt idx="66232">
                  <c:v>-34320079.464911997</c:v>
                </c:pt>
                <c:pt idx="66233">
                  <c:v>-34331330.283054002</c:v>
                </c:pt>
                <c:pt idx="66234">
                  <c:v>-34342578.463151</c:v>
                </c:pt>
                <c:pt idx="66235">
                  <c:v>-34353824.003961995</c:v>
                </c:pt>
                <c:pt idx="66236">
                  <c:v>-34365066.904248007</c:v>
                </c:pt>
                <c:pt idx="66237">
                  <c:v>-34376307.162765995</c:v>
                </c:pt>
                <c:pt idx="66238">
                  <c:v>-34387544.778271005</c:v>
                </c:pt>
                <c:pt idx="66239">
                  <c:v>-34398779.749517009</c:v>
                </c:pt>
                <c:pt idx="66240">
                  <c:v>-34410012.075258009</c:v>
                </c:pt>
                <c:pt idx="66241">
                  <c:v>-34421241.754245006</c:v>
                </c:pt>
                <c:pt idx="66242">
                  <c:v>-34432468.785225004</c:v>
                </c:pt>
                <c:pt idx="66243">
                  <c:v>-34443693.166948006</c:v>
                </c:pt>
                <c:pt idx="66244">
                  <c:v>-34454914.898159005</c:v>
                </c:pt>
                <c:pt idx="66245">
                  <c:v>-34466133.977601998</c:v>
                </c:pt>
                <c:pt idx="66246">
                  <c:v>-34477350.404019997</c:v>
                </c:pt>
                <c:pt idx="66247">
                  <c:v>-34488564.176154003</c:v>
                </c:pt>
                <c:pt idx="66248">
                  <c:v>-34499775.292742997</c:v>
                </c:pt>
                <c:pt idx="66249">
                  <c:v>-34510983.752524994</c:v>
                </c:pt>
                <c:pt idx="66250">
                  <c:v>-34522189.554235004</c:v>
                </c:pt>
                <c:pt idx="66251">
                  <c:v>-34533392.696609005</c:v>
                </c:pt>
                <c:pt idx="66252">
                  <c:v>-34544593.178378001</c:v>
                </c:pt>
                <c:pt idx="66253">
                  <c:v>-34555790.998273008</c:v>
                </c:pt>
                <c:pt idx="66254">
                  <c:v>-34566986.155024</c:v>
                </c:pt>
                <c:pt idx="66255">
                  <c:v>-34578178.647358</c:v>
                </c:pt>
                <c:pt idx="66256">
                  <c:v>-34589368.474000998</c:v>
                </c:pt>
                <c:pt idx="66257">
                  <c:v>-34600555.633676998</c:v>
                </c:pt>
                <c:pt idx="66258">
                  <c:v>-34611740.125110008</c:v>
                </c:pt>
                <c:pt idx="66259">
                  <c:v>-34622921.947017998</c:v>
                </c:pt>
                <c:pt idx="66260">
                  <c:v>-34634101.098122999</c:v>
                </c:pt>
                <c:pt idx="66261">
                  <c:v>-34645277.577141002</c:v>
                </c:pt>
                <c:pt idx="66262">
                  <c:v>-34656451.382786982</c:v>
                </c:pt>
                <c:pt idx="66263">
                  <c:v>-34667622.513776995</c:v>
                </c:pt>
                <c:pt idx="66264">
                  <c:v>-34678790.968821995</c:v>
                </c:pt>
                <c:pt idx="66265">
                  <c:v>-34689956.746633008</c:v>
                </c:pt>
                <c:pt idx="66266">
                  <c:v>-34701119.845918998</c:v>
                </c:pt>
                <c:pt idx="66267">
                  <c:v>-34712280.265386999</c:v>
                </c:pt>
                <c:pt idx="66268">
                  <c:v>-34723438.003743</c:v>
                </c:pt>
                <c:pt idx="66269">
                  <c:v>-34734593.059691004</c:v>
                </c:pt>
                <c:pt idx="66270">
                  <c:v>-34745745.431933008</c:v>
                </c:pt>
                <c:pt idx="66271">
                  <c:v>-34756895.119169004</c:v>
                </c:pt>
                <c:pt idx="66272">
                  <c:v>-34768042.12009801</c:v>
                </c:pt>
                <c:pt idx="66273">
                  <c:v>-34779186.433417998</c:v>
                </c:pt>
                <c:pt idx="66274">
                  <c:v>-34790328.057822995</c:v>
                </c:pt>
                <c:pt idx="66275">
                  <c:v>-34801466.992007002</c:v>
                </c:pt>
                <c:pt idx="66276">
                  <c:v>-34812603.234662004</c:v>
                </c:pt>
                <c:pt idx="66277">
                  <c:v>-34823736.784479</c:v>
                </c:pt>
                <c:pt idx="66278">
                  <c:v>-34834867.640145004</c:v>
                </c:pt>
                <c:pt idx="66279">
                  <c:v>-34845995.800347999</c:v>
                </c:pt>
                <c:pt idx="66280">
                  <c:v>-34857121.263771996</c:v>
                </c:pt>
                <c:pt idx="66281">
                  <c:v>-34868244.029101007</c:v>
                </c:pt>
                <c:pt idx="66282">
                  <c:v>-34879364.095017008</c:v>
                </c:pt>
                <c:pt idx="66283">
                  <c:v>-34890481.460199006</c:v>
                </c:pt>
                <c:pt idx="66284">
                  <c:v>-34901596.123324998</c:v>
                </c:pt>
                <c:pt idx="66285">
                  <c:v>-34912708.08307299</c:v>
                </c:pt>
                <c:pt idx="66286">
                  <c:v>-34923817.338115998</c:v>
                </c:pt>
                <c:pt idx="66287">
                  <c:v>-34934923.88712699</c:v>
                </c:pt>
                <c:pt idx="66288">
                  <c:v>-34946027.728778005</c:v>
                </c:pt>
                <c:pt idx="66289">
                  <c:v>-34957128.861739002</c:v>
                </c:pt>
                <c:pt idx="66290">
                  <c:v>-34968227.284676</c:v>
                </c:pt>
                <c:pt idx="66291">
                  <c:v>-34979322.996257007</c:v>
                </c:pt>
                <c:pt idx="66292">
                  <c:v>-34990415.99514401</c:v>
                </c:pt>
                <c:pt idx="66293">
                  <c:v>-35001506.280001998</c:v>
                </c:pt>
                <c:pt idx="66294">
                  <c:v>-35012593.849490002</c:v>
                </c:pt>
                <c:pt idx="66295">
                  <c:v>-35023678.702266999</c:v>
                </c:pt>
                <c:pt idx="66296">
                  <c:v>-35034760.836991996</c:v>
                </c:pt>
                <c:pt idx="66297">
                  <c:v>-35045840.252318993</c:v>
                </c:pt>
                <c:pt idx="66298">
                  <c:v>-35056916.946901992</c:v>
                </c:pt>
                <c:pt idx="66299">
                  <c:v>-35067990.919393003</c:v>
                </c:pt>
                <c:pt idx="66300">
                  <c:v>-35079062.168442003</c:v>
                </c:pt>
                <c:pt idx="66301">
                  <c:v>-35090130.692699008</c:v>
                </c:pt>
                <c:pt idx="66302">
                  <c:v>-35101196.490809001</c:v>
                </c:pt>
                <c:pt idx="66303">
                  <c:v>-35112259.561419003</c:v>
                </c:pt>
                <c:pt idx="66304">
                  <c:v>-35123319.903169997</c:v>
                </c:pt>
                <c:pt idx="66305">
                  <c:v>-35134377.514703996</c:v>
                </c:pt>
                <c:pt idx="66306">
                  <c:v>-35145432.394662</c:v>
                </c:pt>
                <c:pt idx="66307">
                  <c:v>-35156484.541680999</c:v>
                </c:pt>
                <c:pt idx="66308">
                  <c:v>-35167533.954397</c:v>
                </c:pt>
                <c:pt idx="66309">
                  <c:v>-35178580.631444007</c:v>
                </c:pt>
                <c:pt idx="66310">
                  <c:v>-35189624.571456</c:v>
                </c:pt>
                <c:pt idx="66311">
                  <c:v>-35200665.773062997</c:v>
                </c:pt>
                <c:pt idx="66312">
                  <c:v>-35211704.234895006</c:v>
                </c:pt>
                <c:pt idx="66313">
                  <c:v>-35222739.955577001</c:v>
                </c:pt>
                <c:pt idx="66314">
                  <c:v>-35233772.933737002</c:v>
                </c:pt>
                <c:pt idx="66315">
                  <c:v>-35244803.167998008</c:v>
                </c:pt>
                <c:pt idx="66316">
                  <c:v>-35255830.656980991</c:v>
                </c:pt>
                <c:pt idx="66317">
                  <c:v>-35266855.399306998</c:v>
                </c:pt>
                <c:pt idx="66318">
                  <c:v>-35277877.393595003</c:v>
                </c:pt>
                <c:pt idx="66319">
                  <c:v>-35288896.638460003</c:v>
                </c:pt>
                <c:pt idx="66320">
                  <c:v>-35299913.132518001</c:v>
                </c:pt>
                <c:pt idx="66321">
                  <c:v>-35310926.874381989</c:v>
                </c:pt>
                <c:pt idx="66322">
                  <c:v>-35321937.862661995</c:v>
                </c:pt>
                <c:pt idx="66323">
                  <c:v>-35332946.095969006</c:v>
                </c:pt>
                <c:pt idx="66324">
                  <c:v>-35343951.572909996</c:v>
                </c:pt>
                <c:pt idx="66325">
                  <c:v>-35354954.292089999</c:v>
                </c:pt>
                <c:pt idx="66326">
                  <c:v>-35365954.252113998</c:v>
                </c:pt>
                <c:pt idx="66327">
                  <c:v>-35376951.451584995</c:v>
                </c:pt>
                <c:pt idx="66328">
                  <c:v>-35387945.889100999</c:v>
                </c:pt>
                <c:pt idx="66329">
                  <c:v>-35398937.563262999</c:v>
                </c:pt>
                <c:pt idx="66330">
                  <c:v>-35409926.472665995</c:v>
                </c:pt>
                <c:pt idx="66331">
                  <c:v>-35420912.615906</c:v>
                </c:pt>
                <c:pt idx="66332">
                  <c:v>-35431895.991576001</c:v>
                </c:pt>
                <c:pt idx="66333">
                  <c:v>-35442876.59826801</c:v>
                </c:pt>
                <c:pt idx="66334">
                  <c:v>-35453854.43457</c:v>
                </c:pt>
                <c:pt idx="66335">
                  <c:v>-35464829.499071002</c:v>
                </c:pt>
                <c:pt idx="66336">
                  <c:v>-35475801.790356003</c:v>
                </c:pt>
                <c:pt idx="66337">
                  <c:v>-35486771.307009995</c:v>
                </c:pt>
                <c:pt idx="66338">
                  <c:v>-35497738.047614001</c:v>
                </c:pt>
                <c:pt idx="66339">
                  <c:v>-35508702.010749996</c:v>
                </c:pt>
                <c:pt idx="66340">
                  <c:v>-35519663.194996007</c:v>
                </c:pt>
                <c:pt idx="66341">
                  <c:v>-35530621.598928005</c:v>
                </c:pt>
                <c:pt idx="66342">
                  <c:v>-35541577.221122004</c:v>
                </c:pt>
                <c:pt idx="66343">
                  <c:v>-35552530.060150005</c:v>
                </c:pt>
                <c:pt idx="66344">
                  <c:v>-35563480.114584997</c:v>
                </c:pt>
                <c:pt idx="66345">
                  <c:v>-35574427.382994995</c:v>
                </c:pt>
                <c:pt idx="66346">
                  <c:v>-35585371.863946997</c:v>
                </c:pt>
                <c:pt idx="66347">
                  <c:v>-35596313.556008995</c:v>
                </c:pt>
                <c:pt idx="66348">
                  <c:v>-35607252.457742989</c:v>
                </c:pt>
                <c:pt idx="66349">
                  <c:v>-35618188.567711994</c:v>
                </c:pt>
                <c:pt idx="66350">
                  <c:v>-35629121.884475991</c:v>
                </c:pt>
                <c:pt idx="66351">
                  <c:v>-35640052.406593002</c:v>
                </c:pt>
                <c:pt idx="66352">
                  <c:v>-35650980.132619999</c:v>
                </c:pt>
                <c:pt idx="66353">
                  <c:v>-35661905.061112002</c:v>
                </c:pt>
                <c:pt idx="66354">
                  <c:v>-35672827.190621011</c:v>
                </c:pt>
                <c:pt idx="66355">
                  <c:v>-35683746.519698009</c:v>
                </c:pt>
                <c:pt idx="66356">
                  <c:v>-35694663.046893001</c:v>
                </c:pt>
                <c:pt idx="66357">
                  <c:v>-35705576.770753011</c:v>
                </c:pt>
                <c:pt idx="66358">
                  <c:v>-35716487.689821996</c:v>
                </c:pt>
                <c:pt idx="66359">
                  <c:v>-35727395.802644998</c:v>
                </c:pt>
                <c:pt idx="66360">
                  <c:v>-35738301.107763998</c:v>
                </c:pt>
                <c:pt idx="66361">
                  <c:v>-35749203.603716992</c:v>
                </c:pt>
                <c:pt idx="66362">
                  <c:v>-35760103.289043009</c:v>
                </c:pt>
                <c:pt idx="66363">
                  <c:v>-35771000.162279002</c:v>
                </c:pt>
                <c:pt idx="66364">
                  <c:v>-35781894.221957006</c:v>
                </c:pt>
                <c:pt idx="66365">
                  <c:v>-35792785.466610998</c:v>
                </c:pt>
                <c:pt idx="66366">
                  <c:v>-35803673.894770995</c:v>
                </c:pt>
                <c:pt idx="66367">
                  <c:v>-35814559.504965</c:v>
                </c:pt>
                <c:pt idx="66368">
                  <c:v>-35825442.295721002</c:v>
                </c:pt>
                <c:pt idx="66369">
                  <c:v>-35836322.265562005</c:v>
                </c:pt>
                <c:pt idx="66370">
                  <c:v>-35847199.41301199</c:v>
                </c:pt>
                <c:pt idx="66371">
                  <c:v>-35858073.736592002</c:v>
                </c:pt>
                <c:pt idx="66372">
                  <c:v>-35868945.234820999</c:v>
                </c:pt>
                <c:pt idx="66373">
                  <c:v>-35879813.906214997</c:v>
                </c:pt>
                <c:pt idx="66374">
                  <c:v>-35890679.749292009</c:v>
                </c:pt>
                <c:pt idx="66375">
                  <c:v>-35901542.762562998</c:v>
                </c:pt>
                <c:pt idx="66376">
                  <c:v>-35912402.944541</c:v>
                </c:pt>
                <c:pt idx="66377">
                  <c:v>-35923260.293734007</c:v>
                </c:pt>
                <c:pt idx="66378">
                  <c:v>-35934114.808651999</c:v>
                </c:pt>
                <c:pt idx="66379">
                  <c:v>-35944966.487799004</c:v>
                </c:pt>
                <c:pt idx="66380">
                  <c:v>-35955815.329680003</c:v>
                </c:pt>
                <c:pt idx="66381">
                  <c:v>-35966661.332795992</c:v>
                </c:pt>
                <c:pt idx="66382">
                  <c:v>-35977504.495648012</c:v>
                </c:pt>
                <c:pt idx="66383">
                  <c:v>-35988344.816733994</c:v>
                </c:pt>
                <c:pt idx="66384">
                  <c:v>-35999182.294550009</c:v>
                </c:pt>
                <c:pt idx="66385">
                  <c:v>-36010016.927591003</c:v>
                </c:pt>
                <c:pt idx="66386">
                  <c:v>-36020848.714348003</c:v>
                </c:pt>
                <c:pt idx="66387">
                  <c:v>-36031677.653313994</c:v>
                </c:pt>
                <c:pt idx="66388">
                  <c:v>-36042503.742974997</c:v>
                </c:pt>
                <c:pt idx="66389">
                  <c:v>-36053326.981819995</c:v>
                </c:pt>
                <c:pt idx="66390">
                  <c:v>-36064147.368331999</c:v>
                </c:pt>
                <c:pt idx="66391">
                  <c:v>-36074964.900994003</c:v>
                </c:pt>
                <c:pt idx="66392">
                  <c:v>-36085779.578288004</c:v>
                </c:pt>
                <c:pt idx="66393">
                  <c:v>-36096591.39869301</c:v>
                </c:pt>
                <c:pt idx="66394">
                  <c:v>-36107400.360684998</c:v>
                </c:pt>
                <c:pt idx="66395">
                  <c:v>-36118206.462738998</c:v>
                </c:pt>
                <c:pt idx="66396">
                  <c:v>-36129009.703328997</c:v>
                </c:pt>
                <c:pt idx="66397">
                  <c:v>-36139810.080925994</c:v>
                </c:pt>
                <c:pt idx="66398">
                  <c:v>-36150607.593999006</c:v>
                </c:pt>
                <c:pt idx="66399">
                  <c:v>-36161402.241016001</c:v>
                </c:pt>
                <c:pt idx="66400">
                  <c:v>-36172194.020442002</c:v>
                </c:pt>
                <c:pt idx="66401">
                  <c:v>-36182982.930740997</c:v>
                </c:pt>
                <c:pt idx="66402">
                  <c:v>-36193768.97037299</c:v>
                </c:pt>
                <c:pt idx="66403">
                  <c:v>-36204552.137799002</c:v>
                </c:pt>
                <c:pt idx="66404">
                  <c:v>-36215332.431475997</c:v>
                </c:pt>
                <c:pt idx="66405">
                  <c:v>-36226109.849858999</c:v>
                </c:pt>
                <c:pt idx="66406">
                  <c:v>-36236884.391402997</c:v>
                </c:pt>
                <c:pt idx="66407">
                  <c:v>-36247656.054559</c:v>
                </c:pt>
                <c:pt idx="66408">
                  <c:v>-36258424.837777995</c:v>
                </c:pt>
                <c:pt idx="66409">
                  <c:v>-36269190.739505008</c:v>
                </c:pt>
                <c:pt idx="66410">
                  <c:v>-36279953.758189</c:v>
                </c:pt>
                <c:pt idx="66411">
                  <c:v>-36290713.892270997</c:v>
                </c:pt>
                <c:pt idx="66412">
                  <c:v>-36301471.140195005</c:v>
                </c:pt>
                <c:pt idx="66413">
                  <c:v>-36312225.500399999</c:v>
                </c:pt>
                <c:pt idx="66414">
                  <c:v>-36322976.971323997</c:v>
                </c:pt>
                <c:pt idx="66415">
                  <c:v>-36333725.551403999</c:v>
                </c:pt>
                <c:pt idx="66416">
                  <c:v>-36344471.239072002</c:v>
                </c:pt>
                <c:pt idx="66417">
                  <c:v>-36355214.032760993</c:v>
                </c:pt>
                <c:pt idx="66418">
                  <c:v>-36365953.930901997</c:v>
                </c:pt>
                <c:pt idx="66419">
                  <c:v>-36376690.931920998</c:v>
                </c:pt>
                <c:pt idx="66420">
                  <c:v>-36387425.034246005</c:v>
                </c:pt>
                <c:pt idx="66421">
                  <c:v>-36398156.236299008</c:v>
                </c:pt>
                <c:pt idx="66422">
                  <c:v>-36408884.536504</c:v>
                </c:pt>
                <c:pt idx="66423">
                  <c:v>-36419609.933279999</c:v>
                </c:pt>
                <c:pt idx="66424">
                  <c:v>-36430332.425046004</c:v>
                </c:pt>
                <c:pt idx="66425">
                  <c:v>-36441052.010217011</c:v>
                </c:pt>
                <c:pt idx="66426">
                  <c:v>-36451768.687206998</c:v>
                </c:pt>
                <c:pt idx="66427">
                  <c:v>-36462482.454428993</c:v>
                </c:pt>
                <c:pt idx="66428">
                  <c:v>-36473193.310291998</c:v>
                </c:pt>
                <c:pt idx="66429">
                  <c:v>-36483901.253205001</c:v>
                </c:pt>
                <c:pt idx="66430">
                  <c:v>-36494606.281574003</c:v>
                </c:pt>
                <c:pt idx="66431">
                  <c:v>-36505308.393801995</c:v>
                </c:pt>
                <c:pt idx="66432">
                  <c:v>-36516007.588292003</c:v>
                </c:pt>
                <c:pt idx="66433">
                  <c:v>-36526703.863444</c:v>
                </c:pt>
                <c:pt idx="66434">
                  <c:v>-36537397.217655003</c:v>
                </c:pt>
                <c:pt idx="66435">
                  <c:v>-36548087.649321996</c:v>
                </c:pt>
                <c:pt idx="66436">
                  <c:v>-36558775.156838</c:v>
                </c:pt>
                <c:pt idx="66437">
                  <c:v>-36569459.738596007</c:v>
                </c:pt>
                <c:pt idx="66438">
                  <c:v>-36580141.392984994</c:v>
                </c:pt>
                <c:pt idx="66439">
                  <c:v>-36590820.118392996</c:v>
                </c:pt>
                <c:pt idx="66440">
                  <c:v>-36601495.913206004</c:v>
                </c:pt>
                <c:pt idx="66441">
                  <c:v>-36612168.775808007</c:v>
                </c:pt>
                <c:pt idx="66442">
                  <c:v>-36622838.704580002</c:v>
                </c:pt>
                <c:pt idx="66443">
                  <c:v>-36633505.697903007</c:v>
                </c:pt>
                <c:pt idx="66444">
                  <c:v>-36644169.754152998</c:v>
                </c:pt>
                <c:pt idx="66445">
                  <c:v>-36654830.871705994</c:v>
                </c:pt>
                <c:pt idx="66446">
                  <c:v>-36665489.048937008</c:v>
                </c:pt>
                <c:pt idx="66447">
                  <c:v>-36676144.284216002</c:v>
                </c:pt>
                <c:pt idx="66448">
                  <c:v>-36686796.575912997</c:v>
                </c:pt>
                <c:pt idx="66449">
                  <c:v>-36697445.922394998</c:v>
                </c:pt>
                <c:pt idx="66450">
                  <c:v>-36708092.322028995</c:v>
                </c:pt>
                <c:pt idx="66451">
                  <c:v>-36718735.773176</c:v>
                </c:pt>
                <c:pt idx="66452">
                  <c:v>-36729376.274198011</c:v>
                </c:pt>
                <c:pt idx="66453">
                  <c:v>-36740013.823454998</c:v>
                </c:pt>
                <c:pt idx="66454">
                  <c:v>-36750648.419303998</c:v>
                </c:pt>
                <c:pt idx="66455">
                  <c:v>-36761280.060099006</c:v>
                </c:pt>
                <c:pt idx="66456">
                  <c:v>-36771908.744194008</c:v>
                </c:pt>
                <c:pt idx="66457">
                  <c:v>-36782534.469939008</c:v>
                </c:pt>
                <c:pt idx="66458">
                  <c:v>-36793157.235684007</c:v>
                </c:pt>
                <c:pt idx="66459">
                  <c:v>-36803777.039774999</c:v>
                </c:pt>
                <c:pt idx="66460">
                  <c:v>-36814393.880557001</c:v>
                </c:pt>
                <c:pt idx="66461">
                  <c:v>-36825007.75637199</c:v>
                </c:pt>
                <c:pt idx="66462">
                  <c:v>-36835618.665561005</c:v>
                </c:pt>
                <c:pt idx="66463">
                  <c:v>-36846226.606463</c:v>
                </c:pt>
                <c:pt idx="66464">
                  <c:v>-36856831.577413999</c:v>
                </c:pt>
                <c:pt idx="66465">
                  <c:v>-36867433.576747</c:v>
                </c:pt>
                <c:pt idx="66466">
                  <c:v>-36878032.602795996</c:v>
                </c:pt>
                <c:pt idx="66467">
                  <c:v>-36888628.653889991</c:v>
                </c:pt>
                <c:pt idx="66468">
                  <c:v>-36899221.72835701</c:v>
                </c:pt>
                <c:pt idx="66469">
                  <c:v>-36909811.824523002</c:v>
                </c:pt>
                <c:pt idx="66470">
                  <c:v>-36920398.94071199</c:v>
                </c:pt>
                <c:pt idx="66471">
                  <c:v>-36930983.075246006</c:v>
                </c:pt>
                <c:pt idx="66472">
                  <c:v>-36941564.226444006</c:v>
                </c:pt>
                <c:pt idx="66473">
                  <c:v>-36952142.392623998</c:v>
                </c:pt>
                <c:pt idx="66474">
                  <c:v>-36962717.572100997</c:v>
                </c:pt>
                <c:pt idx="66475">
                  <c:v>-36973289.763186999</c:v>
                </c:pt>
                <c:pt idx="66476">
                  <c:v>-36983858.964196004</c:v>
                </c:pt>
                <c:pt idx="66477">
                  <c:v>-36994425.173434004</c:v>
                </c:pt>
                <c:pt idx="66478">
                  <c:v>-37004988.389210001</c:v>
                </c:pt>
                <c:pt idx="66479">
                  <c:v>-37015548.609828003</c:v>
                </c:pt>
                <c:pt idx="66480">
                  <c:v>-37026105.833590001</c:v>
                </c:pt>
                <c:pt idx="66481">
                  <c:v>-37036660.058797002</c:v>
                </c:pt>
                <c:pt idx="66482">
                  <c:v>-37047211.283748001</c:v>
                </c:pt>
                <c:pt idx="66483">
                  <c:v>-37057759.506738998</c:v>
                </c:pt>
                <c:pt idx="66484">
                  <c:v>-37068304.726064004</c:v>
                </c:pt>
                <c:pt idx="66485">
                  <c:v>-37078846.940013997</c:v>
                </c:pt>
                <c:pt idx="66486">
                  <c:v>-37089386.146879993</c:v>
                </c:pt>
                <c:pt idx="66487">
                  <c:v>-37099922.344949998</c:v>
                </c:pt>
                <c:pt idx="66488">
                  <c:v>-37110455.532508001</c:v>
                </c:pt>
                <c:pt idx="66489">
                  <c:v>-37120985.707839005</c:v>
                </c:pt>
                <c:pt idx="66490">
                  <c:v>-37131512.869224004</c:v>
                </c:pt>
                <c:pt idx="66491">
                  <c:v>-37142037.014940999</c:v>
                </c:pt>
                <c:pt idx="66492">
                  <c:v>-37152558.143266998</c:v>
                </c:pt>
                <c:pt idx="66493">
                  <c:v>-37163076.252478004</c:v>
                </c:pt>
                <c:pt idx="66494">
                  <c:v>-37173591.340845995</c:v>
                </c:pt>
                <c:pt idx="66495">
                  <c:v>-37184103.406641997</c:v>
                </c:pt>
                <c:pt idx="66496">
                  <c:v>-37194612.448132999</c:v>
                </c:pt>
                <c:pt idx="66497">
                  <c:v>-37205118.463587001</c:v>
                </c:pt>
                <c:pt idx="66498">
                  <c:v>-37215621.451265998</c:v>
                </c:pt>
                <c:pt idx="66499">
                  <c:v>-37226121.409433007</c:v>
                </c:pt>
                <c:pt idx="66500">
                  <c:v>-37236618.336346991</c:v>
                </c:pt>
                <c:pt idx="66501">
                  <c:v>-37247112.230267011</c:v>
                </c:pt>
                <c:pt idx="66502">
                  <c:v>-37257603.089446001</c:v>
                </c:pt>
                <c:pt idx="66503">
                  <c:v>-37268090.912138</c:v>
                </c:pt>
                <c:pt idx="66504">
                  <c:v>-37278575.696594007</c:v>
                </c:pt>
                <c:pt idx="66505">
                  <c:v>-37289057.441064</c:v>
                </c:pt>
                <c:pt idx="66506">
                  <c:v>-37299536.143791996</c:v>
                </c:pt>
                <c:pt idx="66507">
                  <c:v>-37310011.803023994</c:v>
                </c:pt>
                <c:pt idx="66508">
                  <c:v>-37320484.417001992</c:v>
                </c:pt>
                <c:pt idx="66509">
                  <c:v>-37330953.983965993</c:v>
                </c:pt>
                <c:pt idx="66510">
                  <c:v>-37341420.502153002</c:v>
                </c:pt>
                <c:pt idx="66511">
                  <c:v>-37351883.969799004</c:v>
                </c:pt>
                <c:pt idx="66512">
                  <c:v>-37362344.385136999</c:v>
                </c:pt>
                <c:pt idx="66513">
                  <c:v>-37372801.746399</c:v>
                </c:pt>
                <c:pt idx="66514">
                  <c:v>-37383256.051812991</c:v>
                </c:pt>
                <c:pt idx="66515">
                  <c:v>-37393707.299607016</c:v>
                </c:pt>
                <c:pt idx="66516">
                  <c:v>-37404155.488003001</c:v>
                </c:pt>
                <c:pt idx="66517">
                  <c:v>-37414600.615226001</c:v>
                </c:pt>
                <c:pt idx="66518">
                  <c:v>-37425042.679495007</c:v>
                </c:pt>
                <c:pt idx="66519">
                  <c:v>-37435481.679028004</c:v>
                </c:pt>
                <c:pt idx="66520">
                  <c:v>-37445917.612039998</c:v>
                </c:pt>
                <c:pt idx="66521">
                  <c:v>-37456350.476744004</c:v>
                </c:pt>
                <c:pt idx="66522">
                  <c:v>-37466780.271352999</c:v>
                </c:pt>
                <c:pt idx="66523">
                  <c:v>-37477206.994075</c:v>
                </c:pt>
                <c:pt idx="66524">
                  <c:v>-37487630.643115997</c:v>
                </c:pt>
                <c:pt idx="66525">
                  <c:v>-37498051.216681004</c:v>
                </c:pt>
                <c:pt idx="66526">
                  <c:v>-37508468.712971993</c:v>
                </c:pt>
                <c:pt idx="66527">
                  <c:v>-37518883.130190007</c:v>
                </c:pt>
                <c:pt idx="66528">
                  <c:v>-37529294.466531001</c:v>
                </c:pt>
                <c:pt idx="66529">
                  <c:v>-37539702.720192008</c:v>
                </c:pt>
                <c:pt idx="66530">
                  <c:v>-37550107.889364995</c:v>
                </c:pt>
                <c:pt idx="66531">
                  <c:v>-37560509.972241998</c:v>
                </c:pt>
                <c:pt idx="66532">
                  <c:v>-37570908.967010997</c:v>
                </c:pt>
                <c:pt idx="66533">
                  <c:v>-37581304.871858999</c:v>
                </c:pt>
                <c:pt idx="66534">
                  <c:v>-37591697.684969999</c:v>
                </c:pt>
                <c:pt idx="66535">
                  <c:v>-37602087.404525995</c:v>
                </c:pt>
                <c:pt idx="66536">
                  <c:v>-37612474.028705999</c:v>
                </c:pt>
                <c:pt idx="66537">
                  <c:v>-37622857.555688001</c:v>
                </c:pt>
                <c:pt idx="66538">
                  <c:v>-37633237.983646996</c:v>
                </c:pt>
                <c:pt idx="66539">
                  <c:v>-37643615.31075599</c:v>
                </c:pt>
                <c:pt idx="66540">
                  <c:v>-37653989.535186</c:v>
                </c:pt>
                <c:pt idx="66541">
                  <c:v>-37664360.655104004</c:v>
                </c:pt>
                <c:pt idx="66542">
                  <c:v>-37674728.66867701</c:v>
                </c:pt>
                <c:pt idx="66543">
                  <c:v>-37685093.574068002</c:v>
                </c:pt>
                <c:pt idx="66544">
                  <c:v>-37695455.369439006</c:v>
                </c:pt>
                <c:pt idx="66545">
                  <c:v>-37705814.052949995</c:v>
                </c:pt>
                <c:pt idx="66546">
                  <c:v>-37716169.622755997</c:v>
                </c:pt>
                <c:pt idx="66547">
                  <c:v>-37726522.077011995</c:v>
                </c:pt>
                <c:pt idx="66548">
                  <c:v>-37736871.41387099</c:v>
                </c:pt>
                <c:pt idx="66549">
                  <c:v>-37747217.631483003</c:v>
                </c:pt>
                <c:pt idx="66550">
                  <c:v>-37757560.727995008</c:v>
                </c:pt>
                <c:pt idx="66551">
                  <c:v>-37767900.701553009</c:v>
                </c:pt>
                <c:pt idx="66552">
                  <c:v>-37778237.550299011</c:v>
                </c:pt>
                <c:pt idx="66553">
                  <c:v>-37788571.272374995</c:v>
                </c:pt>
                <c:pt idx="66554">
                  <c:v>-37798901.865918003</c:v>
                </c:pt>
                <c:pt idx="66555">
                  <c:v>-37809229.329066001</c:v>
                </c:pt>
                <c:pt idx="66556">
                  <c:v>-37819553.659950003</c:v>
                </c:pt>
                <c:pt idx="66557">
                  <c:v>-37829874.856703989</c:v>
                </c:pt>
                <c:pt idx="66558">
                  <c:v>-37840192.917455994</c:v>
                </c:pt>
                <c:pt idx="66559">
                  <c:v>-37850507.840333</c:v>
                </c:pt>
                <c:pt idx="66560">
                  <c:v>-37860819.623459004</c:v>
                </c:pt>
                <c:pt idx="66561">
                  <c:v>-37871128.264957011</c:v>
                </c:pt>
                <c:pt idx="66562">
                  <c:v>-37881433.762946002</c:v>
                </c:pt>
                <c:pt idx="66563">
                  <c:v>-37891736.115544006</c:v>
                </c:pt>
                <c:pt idx="66564">
                  <c:v>-37902035.320864998</c:v>
                </c:pt>
                <c:pt idx="66565">
                  <c:v>-37912331.377022989</c:v>
                </c:pt>
                <c:pt idx="66566">
                  <c:v>-37922624.282127999</c:v>
                </c:pt>
                <c:pt idx="66567">
                  <c:v>-37932914.034288004</c:v>
                </c:pt>
                <c:pt idx="66568">
                  <c:v>-37943200.631608009</c:v>
                </c:pt>
                <c:pt idx="66569">
                  <c:v>-37953484.072192997</c:v>
                </c:pt>
                <c:pt idx="66570">
                  <c:v>-37963764.354141995</c:v>
                </c:pt>
                <c:pt idx="66571">
                  <c:v>-37974041.475555003</c:v>
                </c:pt>
                <c:pt idx="66572">
                  <c:v>-37984315.434528001</c:v>
                </c:pt>
                <c:pt idx="66573">
                  <c:v>-37994586.229154013</c:v>
                </c:pt>
                <c:pt idx="66574">
                  <c:v>-38004853.857525989</c:v>
                </c:pt>
                <c:pt idx="66575">
                  <c:v>-38015118.317731991</c:v>
                </c:pt>
                <c:pt idx="66576">
                  <c:v>-38025379.607859001</c:v>
                </c:pt>
                <c:pt idx="66577">
                  <c:v>-38035637.725992009</c:v>
                </c:pt>
                <c:pt idx="66578">
                  <c:v>-38045892.670212001</c:v>
                </c:pt>
                <c:pt idx="66579">
                  <c:v>-38056144.438599005</c:v>
                </c:pt>
                <c:pt idx="66580">
                  <c:v>-38066393.029231012</c:v>
                </c:pt>
                <c:pt idx="66581">
                  <c:v>-38076638.440180995</c:v>
                </c:pt>
                <c:pt idx="66582">
                  <c:v>-38086880.669523008</c:v>
                </c:pt>
                <c:pt idx="66583">
                  <c:v>-38097119.715327002</c:v>
                </c:pt>
                <c:pt idx="66584">
                  <c:v>-38107355.575659007</c:v>
                </c:pt>
                <c:pt idx="66585">
                  <c:v>-38117588.248585999</c:v>
                </c:pt>
                <c:pt idx="66586">
                  <c:v>-38127817.732170999</c:v>
                </c:pt>
                <c:pt idx="66587">
                  <c:v>-38138044.024472997</c:v>
                </c:pt>
                <c:pt idx="66588">
                  <c:v>-38148267.123550005</c:v>
                </c:pt>
                <c:pt idx="66589">
                  <c:v>-38158487.027459003</c:v>
                </c:pt>
                <c:pt idx="66590">
                  <c:v>-38168703.734253004</c:v>
                </c:pt>
                <c:pt idx="66591">
                  <c:v>-38178917.241981</c:v>
                </c:pt>
                <c:pt idx="66592">
                  <c:v>-38189127.548693009</c:v>
                </c:pt>
                <c:pt idx="66593">
                  <c:v>-38199334.652433999</c:v>
                </c:pt>
                <c:pt idx="66594">
                  <c:v>-38209538.551248007</c:v>
                </c:pt>
                <c:pt idx="66595">
                  <c:v>-38219739.243175998</c:v>
                </c:pt>
                <c:pt idx="66596">
                  <c:v>-38229936.726256005</c:v>
                </c:pt>
                <c:pt idx="66597">
                  <c:v>-38240130.998525001</c:v>
                </c:pt>
                <c:pt idx="66598">
                  <c:v>-38250322.058015995</c:v>
                </c:pt>
                <c:pt idx="66599">
                  <c:v>-38260509.90276099</c:v>
                </c:pt>
                <c:pt idx="66600">
                  <c:v>-38270694.530788995</c:v>
                </c:pt>
                <c:pt idx="66601">
                  <c:v>-38280875.940124996</c:v>
                </c:pt>
                <c:pt idx="66602">
                  <c:v>-38291054.128794007</c:v>
                </c:pt>
                <c:pt idx="66603">
                  <c:v>-38301229.094815999</c:v>
                </c:pt>
                <c:pt idx="66604">
                  <c:v>-38311400.836213</c:v>
                </c:pt>
                <c:pt idx="66605">
                  <c:v>-38321569.350998998</c:v>
                </c:pt>
                <c:pt idx="66606">
                  <c:v>-38331734.637188002</c:v>
                </c:pt>
                <c:pt idx="66607">
                  <c:v>-38341896.692792997</c:v>
                </c:pt>
                <c:pt idx="66608">
                  <c:v>-38352055.515822992</c:v>
                </c:pt>
                <c:pt idx="66609">
                  <c:v>-38362211.104284003</c:v>
                </c:pt>
                <c:pt idx="66610">
                  <c:v>-38372363.456179991</c:v>
                </c:pt>
                <c:pt idx="66611">
                  <c:v>-38382512.569513008</c:v>
                </c:pt>
                <c:pt idx="66612">
                  <c:v>-38392658.44228299</c:v>
                </c:pt>
                <c:pt idx="66613">
                  <c:v>-38402801.072484992</c:v>
                </c:pt>
                <c:pt idx="66614">
                  <c:v>-38412940.458114997</c:v>
                </c:pt>
                <c:pt idx="66615">
                  <c:v>-38423076.597164005</c:v>
                </c:pt>
                <c:pt idx="66616">
                  <c:v>-38433209.487620994</c:v>
                </c:pt>
                <c:pt idx="66617">
                  <c:v>-38443339.127472997</c:v>
                </c:pt>
                <c:pt idx="66618">
                  <c:v>-38453465.514704995</c:v>
                </c:pt>
                <c:pt idx="66619">
                  <c:v>-38463588.64729701</c:v>
                </c:pt>
                <c:pt idx="66620">
                  <c:v>-38473708.523230009</c:v>
                </c:pt>
                <c:pt idx="66621">
                  <c:v>-38483825.140478998</c:v>
                </c:pt>
                <c:pt idx="66622">
                  <c:v>-38493938.497019999</c:v>
                </c:pt>
                <c:pt idx="66623">
                  <c:v>-38504048.590824001</c:v>
                </c:pt>
                <c:pt idx="66624">
                  <c:v>-38514155.419859</c:v>
                </c:pt>
                <c:pt idx="66625">
                  <c:v>-38524258.982092991</c:v>
                </c:pt>
                <c:pt idx="66626">
                  <c:v>-38534359.275490008</c:v>
                </c:pt>
                <c:pt idx="66627">
                  <c:v>-38544456.298012003</c:v>
                </c:pt>
                <c:pt idx="66628">
                  <c:v>-38554550.047615997</c:v>
                </c:pt>
                <c:pt idx="66629">
                  <c:v>-38564640.522261001</c:v>
                </c:pt>
                <c:pt idx="66630">
                  <c:v>-38574727.719900005</c:v>
                </c:pt>
                <c:pt idx="66631">
                  <c:v>-38584811.638483003</c:v>
                </c:pt>
                <c:pt idx="66632">
                  <c:v>-38594892.275961004</c:v>
                </c:pt>
                <c:pt idx="66633">
                  <c:v>-38604969.630280003</c:v>
                </c:pt>
                <c:pt idx="66634">
                  <c:v>-38615043.699382998</c:v>
                </c:pt>
                <c:pt idx="66635">
                  <c:v>-38625114.481210999</c:v>
                </c:pt>
                <c:pt idx="66636">
                  <c:v>-38635181.973703995</c:v>
                </c:pt>
                <c:pt idx="66637">
                  <c:v>-38645246.174796999</c:v>
                </c:pt>
                <c:pt idx="66638">
                  <c:v>-38655307.082422994</c:v>
                </c:pt>
                <c:pt idx="66639">
                  <c:v>-38665364.694515005</c:v>
                </c:pt>
                <c:pt idx="66640">
                  <c:v>-38675419.008999005</c:v>
                </c:pt>
                <c:pt idx="66641">
                  <c:v>-38685470.023803003</c:v>
                </c:pt>
                <c:pt idx="66642">
                  <c:v>-38695517.736849003</c:v>
                </c:pt>
                <c:pt idx="66643">
                  <c:v>-38705562.146057002</c:v>
                </c:pt>
                <c:pt idx="66644">
                  <c:v>-38715603.249347009</c:v>
                </c:pt>
                <c:pt idx="66645">
                  <c:v>-38725641.044633009</c:v>
                </c:pt>
                <c:pt idx="66646">
                  <c:v>-38735675.529829003</c:v>
                </c:pt>
                <c:pt idx="66647">
                  <c:v>-38745706.702844001</c:v>
                </c:pt>
                <c:pt idx="66648">
                  <c:v>-38755734.561586</c:v>
                </c:pt>
                <c:pt idx="66649">
                  <c:v>-38765759.103960998</c:v>
                </c:pt>
                <c:pt idx="66650">
                  <c:v>-38775780.327870995</c:v>
                </c:pt>
                <c:pt idx="66651">
                  <c:v>-38785798.231215008</c:v>
                </c:pt>
                <c:pt idx="66652">
                  <c:v>-38795812.811891995</c:v>
                </c:pt>
                <c:pt idx="66653">
                  <c:v>-38805824.067795001</c:v>
                </c:pt>
                <c:pt idx="66654">
                  <c:v>-38815831.996817999</c:v>
                </c:pt>
                <c:pt idx="66655">
                  <c:v>-38825836.596848011</c:v>
                </c:pt>
                <c:pt idx="66656">
                  <c:v>-38835837.865773</c:v>
                </c:pt>
                <c:pt idx="66657">
                  <c:v>-38845835.801477</c:v>
                </c:pt>
                <c:pt idx="66658">
                  <c:v>-38855830.401842996</c:v>
                </c:pt>
                <c:pt idx="66659">
                  <c:v>-38865821.664747007</c:v>
                </c:pt>
                <c:pt idx="66660">
                  <c:v>-38875809.588068001</c:v>
                </c:pt>
                <c:pt idx="66661">
                  <c:v>-38885794.169677004</c:v>
                </c:pt>
                <c:pt idx="66662">
                  <c:v>-38895775.407448001</c:v>
                </c:pt>
                <c:pt idx="66663">
                  <c:v>-38905753.299247012</c:v>
                </c:pt>
                <c:pt idx="66664">
                  <c:v>-38915727.842939995</c:v>
                </c:pt>
                <c:pt idx="66665">
                  <c:v>-38925699.036390997</c:v>
                </c:pt>
                <c:pt idx="66666">
                  <c:v>-38935666.877459995</c:v>
                </c:pt>
                <c:pt idx="66667">
                  <c:v>-38945631.364004001</c:v>
                </c:pt>
                <c:pt idx="66668">
                  <c:v>-38955592.493877999</c:v>
                </c:pt>
                <c:pt idx="66669">
                  <c:v>-38965550.264936008</c:v>
                </c:pt>
                <c:pt idx="66670">
                  <c:v>-38975504.675025001</c:v>
                </c:pt>
                <c:pt idx="66671">
                  <c:v>-38985455.721995018</c:v>
                </c:pt>
                <c:pt idx="66672">
                  <c:v>-38995403.403687999</c:v>
                </c:pt>
                <c:pt idx="66673">
                  <c:v>-39005347.717946999</c:v>
                </c:pt>
                <c:pt idx="66674">
                  <c:v>-39015288.662611</c:v>
                </c:pt>
                <c:pt idx="66675">
                  <c:v>-39025226.235515006</c:v>
                </c:pt>
                <c:pt idx="66676">
                  <c:v>-39035160.434494011</c:v>
                </c:pt>
                <c:pt idx="66677">
                  <c:v>-39045091.257376991</c:v>
                </c:pt>
                <c:pt idx="66678">
                  <c:v>-39055018.701995008</c:v>
                </c:pt>
                <c:pt idx="66679">
                  <c:v>-39064942.766171001</c:v>
                </c:pt>
                <c:pt idx="66680">
                  <c:v>-39074863.447728992</c:v>
                </c:pt>
                <c:pt idx="66681">
                  <c:v>-39084780.744488001</c:v>
                </c:pt>
                <c:pt idx="66682">
                  <c:v>-39094694.654266998</c:v>
                </c:pt>
                <c:pt idx="66683">
                  <c:v>-39104605.174879998</c:v>
                </c:pt>
                <c:pt idx="66684">
                  <c:v>-39114512.304138005</c:v>
                </c:pt>
                <c:pt idx="66685">
                  <c:v>-39124416.039851002</c:v>
                </c:pt>
                <c:pt idx="66686">
                  <c:v>-39134316.379824996</c:v>
                </c:pt>
                <c:pt idx="66687">
                  <c:v>-39144213.321864001</c:v>
                </c:pt>
                <c:pt idx="66688">
                  <c:v>-39154106.863769993</c:v>
                </c:pt>
                <c:pt idx="66689">
                  <c:v>-39163997.003339998</c:v>
                </c:pt>
                <c:pt idx="66690">
                  <c:v>-39173883.738369003</c:v>
                </c:pt>
                <c:pt idx="66691">
                  <c:v>-39183767.066651002</c:v>
                </c:pt>
                <c:pt idx="66692">
                  <c:v>-39193646.985975996</c:v>
                </c:pt>
                <c:pt idx="66693">
                  <c:v>-39203523.494130008</c:v>
                </c:pt>
                <c:pt idx="66694">
                  <c:v>-39213396.588899001</c:v>
                </c:pt>
                <c:pt idx="66695">
                  <c:v>-39223266.268064007</c:v>
                </c:pt>
                <c:pt idx="66696">
                  <c:v>-39233132.529404007</c:v>
                </c:pt>
                <c:pt idx="66697">
                  <c:v>-39242995.370696001</c:v>
                </c:pt>
                <c:pt idx="66698">
                  <c:v>-39252854.789711997</c:v>
                </c:pt>
                <c:pt idx="66699">
                  <c:v>-39262710.784224011</c:v>
                </c:pt>
                <c:pt idx="66700">
                  <c:v>-39272563.351999</c:v>
                </c:pt>
                <c:pt idx="66701">
                  <c:v>-39282412.490801997</c:v>
                </c:pt>
                <c:pt idx="66702">
                  <c:v>-39292258.198396005</c:v>
                </c:pt>
                <c:pt idx="66703">
                  <c:v>-39302100.472540997</c:v>
                </c:pt>
                <c:pt idx="66704">
                  <c:v>-39311939.310991995</c:v>
                </c:pt>
                <c:pt idx="66705">
                  <c:v>-39321774.711505003</c:v>
                </c:pt>
                <c:pt idx="66706">
                  <c:v>-39331606.671829998</c:v>
                </c:pt>
                <c:pt idx="66707">
                  <c:v>-39341435.189714998</c:v>
                </c:pt>
                <c:pt idx="66708">
                  <c:v>-39351260.262906</c:v>
                </c:pt>
                <c:pt idx="66709">
                  <c:v>-39361081.889146</c:v>
                </c:pt>
                <c:pt idx="66710">
                  <c:v>-39370900.066174999</c:v>
                </c:pt>
                <c:pt idx="66711">
                  <c:v>-39380714.791729003</c:v>
                </c:pt>
                <c:pt idx="66712">
                  <c:v>-39390526.063544005</c:v>
                </c:pt>
                <c:pt idx="66713">
                  <c:v>-39400333.879349999</c:v>
                </c:pt>
                <c:pt idx="66714">
                  <c:v>-39410138.236875996</c:v>
                </c:pt>
                <c:pt idx="66715">
                  <c:v>-39419939.133848004</c:v>
                </c:pt>
                <c:pt idx="66716">
                  <c:v>-39429736.567988999</c:v>
                </c:pt>
                <c:pt idx="66717">
                  <c:v>-39439530.537018999</c:v>
                </c:pt>
                <c:pt idx="66718">
                  <c:v>-39449321.038655005</c:v>
                </c:pt>
                <c:pt idx="66719">
                  <c:v>-39459108.070611998</c:v>
                </c:pt>
                <c:pt idx="66720">
                  <c:v>-39468891.630600005</c:v>
                </c:pt>
                <c:pt idx="66721">
                  <c:v>-39478671.716329992</c:v>
                </c:pt>
                <c:pt idx="66722">
                  <c:v>-39488448.325506002</c:v>
                </c:pt>
                <c:pt idx="66723">
                  <c:v>-39498221.455831997</c:v>
                </c:pt>
                <c:pt idx="66724">
                  <c:v>-39507991.105008006</c:v>
                </c:pt>
                <c:pt idx="66725">
                  <c:v>-39517757.270731002</c:v>
                </c:pt>
                <c:pt idx="66726">
                  <c:v>-39527519.950695001</c:v>
                </c:pt>
                <c:pt idx="66727">
                  <c:v>-39537279.142592996</c:v>
                </c:pt>
                <c:pt idx="66728">
                  <c:v>-39547034.844110996</c:v>
                </c:pt>
                <c:pt idx="66729">
                  <c:v>-39556787.052937001</c:v>
                </c:pt>
                <c:pt idx="66730">
                  <c:v>-39566535.766753003</c:v>
                </c:pt>
                <c:pt idx="66731">
                  <c:v>-39576280.983239003</c:v>
                </c:pt>
                <c:pt idx="66732">
                  <c:v>-39586022.700071998</c:v>
                </c:pt>
                <c:pt idx="66733">
                  <c:v>-39595760.914925992</c:v>
                </c:pt>
                <c:pt idx="66734">
                  <c:v>-39605495.625473008</c:v>
                </c:pt>
                <c:pt idx="66735">
                  <c:v>-39615226.829379998</c:v>
                </c:pt>
                <c:pt idx="66736">
                  <c:v>-39624954.524313003</c:v>
                </c:pt>
                <c:pt idx="66737">
                  <c:v>-39634678.707935005</c:v>
                </c:pt>
                <c:pt idx="66738">
                  <c:v>-39644399.377904996</c:v>
                </c:pt>
                <c:pt idx="66739">
                  <c:v>-39654116.531879999</c:v>
                </c:pt>
                <c:pt idx="66740">
                  <c:v>-39663830.167512998</c:v>
                </c:pt>
                <c:pt idx="66741">
                  <c:v>-39673540.282455996</c:v>
                </c:pt>
                <c:pt idx="66742">
                  <c:v>-39683246.874354996</c:v>
                </c:pt>
                <c:pt idx="66743">
                  <c:v>-39692949.940857001</c:v>
                </c:pt>
                <c:pt idx="66744">
                  <c:v>-39702649.479603007</c:v>
                </c:pt>
                <c:pt idx="66745">
                  <c:v>-39712345.488231003</c:v>
                </c:pt>
                <c:pt idx="66746">
                  <c:v>-39722037.964378998</c:v>
                </c:pt>
                <c:pt idx="66747">
                  <c:v>-39731726.905679002</c:v>
                </c:pt>
                <c:pt idx="66748">
                  <c:v>-39741412.309760995</c:v>
                </c:pt>
                <c:pt idx="66749">
                  <c:v>-39751094.174252003</c:v>
                </c:pt>
                <c:pt idx="66750">
                  <c:v>-39760772.496776991</c:v>
                </c:pt>
                <c:pt idx="66751">
                  <c:v>-39770447.274957009</c:v>
                </c:pt>
                <c:pt idx="66752">
                  <c:v>-39780118.506409995</c:v>
                </c:pt>
                <c:pt idx="66753">
                  <c:v>-39789786.188750997</c:v>
                </c:pt>
                <c:pt idx="66754">
                  <c:v>-39799450.319592997</c:v>
                </c:pt>
                <c:pt idx="66755">
                  <c:v>-39809110.896545</c:v>
                </c:pt>
                <c:pt idx="66756">
                  <c:v>-39818767.917213</c:v>
                </c:pt>
                <c:pt idx="66757">
                  <c:v>-39828421.379200004</c:v>
                </c:pt>
                <c:pt idx="66758">
                  <c:v>-39838071.280108005</c:v>
                </c:pt>
                <c:pt idx="66759">
                  <c:v>-39847717.617532998</c:v>
                </c:pt>
                <c:pt idx="66760">
                  <c:v>-39857360.389068998</c:v>
                </c:pt>
                <c:pt idx="66761">
                  <c:v>-39866999.592307001</c:v>
                </c:pt>
                <c:pt idx="66762">
                  <c:v>-39876635.224837005</c:v>
                </c:pt>
                <c:pt idx="66763">
                  <c:v>-39886267.28424301</c:v>
                </c:pt>
                <c:pt idx="66764">
                  <c:v>-39895895.768107004</c:v>
                </c:pt>
                <c:pt idx="66765">
                  <c:v>-39905520.674009003</c:v>
                </c:pt>
                <c:pt idx="66766">
                  <c:v>-39915141.999525003</c:v>
                </c:pt>
                <c:pt idx="66767">
                  <c:v>-39924759.742227003</c:v>
                </c:pt>
                <c:pt idx="66768">
                  <c:v>-39934373.899686001</c:v>
                </c:pt>
                <c:pt idx="66769">
                  <c:v>-39943984.469470002</c:v>
                </c:pt>
                <c:pt idx="66770">
                  <c:v>-39953591.449141003</c:v>
                </c:pt>
                <c:pt idx="66771">
                  <c:v>-39963194.836260997</c:v>
                </c:pt>
                <c:pt idx="66772">
                  <c:v>-39972794.628386997</c:v>
                </c:pt>
                <c:pt idx="66773">
                  <c:v>-39982390.823074996</c:v>
                </c:pt>
                <c:pt idx="66774">
                  <c:v>-39991983.41787599</c:v>
                </c:pt>
                <c:pt idx="66775">
                  <c:v>-40001572.410338998</c:v>
                </c:pt>
                <c:pt idx="66776">
                  <c:v>-40011157.798009008</c:v>
                </c:pt>
                <c:pt idx="66777">
                  <c:v>-40020739.578429997</c:v>
                </c:pt>
                <c:pt idx="66778">
                  <c:v>-40030317.749139011</c:v>
                </c:pt>
                <c:pt idx="66779">
                  <c:v>-40039892.307673998</c:v>
                </c:pt>
                <c:pt idx="66780">
                  <c:v>-40049463.251568004</c:v>
                </c:pt>
                <c:pt idx="66781">
                  <c:v>-40059030.578350998</c:v>
                </c:pt>
                <c:pt idx="66782">
                  <c:v>-40068594.285550006</c:v>
                </c:pt>
                <c:pt idx="66783">
                  <c:v>-40078154.370688997</c:v>
                </c:pt>
                <c:pt idx="66784">
                  <c:v>-40087710.831289001</c:v>
                </c:pt>
                <c:pt idx="66785">
                  <c:v>-40097263.664866999</c:v>
                </c:pt>
                <c:pt idx="66786">
                  <c:v>-40106812.868938006</c:v>
                </c:pt>
                <c:pt idx="66787">
                  <c:v>-40116358.441013001</c:v>
                </c:pt>
                <c:pt idx="66788">
                  <c:v>-40125900.378601998</c:v>
                </c:pt>
                <c:pt idx="66789">
                  <c:v>-40135438.67920801</c:v>
                </c:pt>
                <c:pt idx="66790">
                  <c:v>-40144973.340333998</c:v>
                </c:pt>
                <c:pt idx="66791">
                  <c:v>-40154504.359479994</c:v>
                </c:pt>
                <c:pt idx="66792">
                  <c:v>-40164031.734140009</c:v>
                </c:pt>
                <c:pt idx="66793">
                  <c:v>-40173555.461808003</c:v>
                </c:pt>
                <c:pt idx="66794">
                  <c:v>-40183075.539972</c:v>
                </c:pt>
                <c:pt idx="66795">
                  <c:v>-40192591.966119997</c:v>
                </c:pt>
                <c:pt idx="66796">
                  <c:v>-40202104.737734005</c:v>
                </c:pt>
                <c:pt idx="66797">
                  <c:v>-40211613.852294996</c:v>
                </c:pt>
                <c:pt idx="66798">
                  <c:v>-40221119.307278998</c:v>
                </c:pt>
                <c:pt idx="66799">
                  <c:v>-40230621.100159004</c:v>
                </c:pt>
                <c:pt idx="66800">
                  <c:v>-40240119.22840701</c:v>
                </c:pt>
                <c:pt idx="66801">
                  <c:v>-40249613.689489</c:v>
                </c:pt>
                <c:pt idx="66802">
                  <c:v>-40259104.480869994</c:v>
                </c:pt>
                <c:pt idx="66803">
                  <c:v>-40268591.600010999</c:v>
                </c:pt>
                <c:pt idx="66804">
                  <c:v>-40278075.044368997</c:v>
                </c:pt>
                <c:pt idx="66805">
                  <c:v>-40287554.811398998</c:v>
                </c:pt>
                <c:pt idx="66806">
                  <c:v>-40297030.898552001</c:v>
                </c:pt>
                <c:pt idx="66807">
                  <c:v>-40306503.303275995</c:v>
                </c:pt>
                <c:pt idx="66808">
                  <c:v>-40315972.023015998</c:v>
                </c:pt>
                <c:pt idx="66809">
                  <c:v>-40325437.055214003</c:v>
                </c:pt>
                <c:pt idx="66810">
                  <c:v>-40334898.397307001</c:v>
                </c:pt>
                <c:pt idx="66811">
                  <c:v>-40344356.046732992</c:v>
                </c:pt>
                <c:pt idx="66812">
                  <c:v>-40353810.000921004</c:v>
                </c:pt>
                <c:pt idx="66813">
                  <c:v>-40363260.257300995</c:v>
                </c:pt>
                <c:pt idx="66814">
                  <c:v>-40372706.813299</c:v>
                </c:pt>
                <c:pt idx="66815">
                  <c:v>-40382149.666336998</c:v>
                </c:pt>
                <c:pt idx="66816">
                  <c:v>-40391588.813832991</c:v>
                </c:pt>
                <c:pt idx="66817">
                  <c:v>-40401024.253204003</c:v>
                </c:pt>
                <c:pt idx="66818">
                  <c:v>-40410455.981861994</c:v>
                </c:pt>
                <c:pt idx="66819">
                  <c:v>-40419883.997215003</c:v>
                </c:pt>
                <c:pt idx="66820">
                  <c:v>-40429308.296671003</c:v>
                </c:pt>
                <c:pt idx="66821">
                  <c:v>-40438728.877631001</c:v>
                </c:pt>
                <c:pt idx="66822">
                  <c:v>-40448145.737496011</c:v>
                </c:pt>
                <c:pt idx="66823">
                  <c:v>-40457558.873660997</c:v>
                </c:pt>
                <c:pt idx="66824">
                  <c:v>-40466968.283518001</c:v>
                </c:pt>
                <c:pt idx="66825">
                  <c:v>-40476373.964458011</c:v>
                </c:pt>
                <c:pt idx="66826">
                  <c:v>-40485775.913866989</c:v>
                </c:pt>
                <c:pt idx="66827">
                  <c:v>-40495174.129127011</c:v>
                </c:pt>
                <c:pt idx="66828">
                  <c:v>-40504568.607619002</c:v>
                </c:pt>
                <c:pt idx="66829">
                  <c:v>-40513959.346717991</c:v>
                </c:pt>
                <c:pt idx="66830">
                  <c:v>-40523346.343797997</c:v>
                </c:pt>
                <c:pt idx="66831">
                  <c:v>-40532729.596226998</c:v>
                </c:pt>
                <c:pt idx="66832">
                  <c:v>-40542109.101373002</c:v>
                </c:pt>
                <c:pt idx="66833">
                  <c:v>-40551484.856598996</c:v>
                </c:pt>
                <c:pt idx="66834">
                  <c:v>-40560856.859264001</c:v>
                </c:pt>
                <c:pt idx="66835">
                  <c:v>-40570225.106723994</c:v>
                </c:pt>
                <c:pt idx="66836">
                  <c:v>-40579589.596331999</c:v>
                </c:pt>
                <c:pt idx="66837">
                  <c:v>-40588950.325439006</c:v>
                </c:pt>
                <c:pt idx="66838">
                  <c:v>-40598307.291390009</c:v>
                </c:pt>
                <c:pt idx="66839">
                  <c:v>-40607660.491528004</c:v>
                </c:pt>
                <c:pt idx="66840">
                  <c:v>-40617009.923193008</c:v>
                </c:pt>
                <c:pt idx="66841">
                  <c:v>-40626355.58372099</c:v>
                </c:pt>
                <c:pt idx="66842">
                  <c:v>-40635697.470445</c:v>
                </c:pt>
                <c:pt idx="66843">
                  <c:v>-40645035.580694005</c:v>
                </c:pt>
                <c:pt idx="66844">
                  <c:v>-40654369.911793999</c:v>
                </c:pt>
                <c:pt idx="66845">
                  <c:v>-40663700.461068004</c:v>
                </c:pt>
                <c:pt idx="66846">
                  <c:v>-40673027.22583501</c:v>
                </c:pt>
                <c:pt idx="66847">
                  <c:v>-40682350.203410998</c:v>
                </c:pt>
                <c:pt idx="66848">
                  <c:v>-40691669.391109005</c:v>
                </c:pt>
                <c:pt idx="66849">
                  <c:v>-40700984.786238007</c:v>
                </c:pt>
                <c:pt idx="66850">
                  <c:v>-40710296.386101991</c:v>
                </c:pt>
                <c:pt idx="66851">
                  <c:v>-40719604.188005</c:v>
                </c:pt>
                <c:pt idx="66852">
                  <c:v>-40728908.189246006</c:v>
                </c:pt>
                <c:pt idx="66853">
                  <c:v>-40738208.387118995</c:v>
                </c:pt>
                <c:pt idx="66854">
                  <c:v>-40747504.778916001</c:v>
                </c:pt>
                <c:pt idx="66855">
                  <c:v>-40756797.361927003</c:v>
                </c:pt>
                <c:pt idx="66856">
                  <c:v>-40766086.133435003</c:v>
                </c:pt>
                <c:pt idx="66857">
                  <c:v>-40775371.090723999</c:v>
                </c:pt>
                <c:pt idx="66858">
                  <c:v>-40784652.231070004</c:v>
                </c:pt>
                <c:pt idx="66859">
                  <c:v>-40793929.551748998</c:v>
                </c:pt>
                <c:pt idx="66860">
                  <c:v>-40803203.050031997</c:v>
                </c:pt>
                <c:pt idx="66861">
                  <c:v>-40812472.723187007</c:v>
                </c:pt>
                <c:pt idx="66862">
                  <c:v>-40821738.568476997</c:v>
                </c:pt>
                <c:pt idx="66863">
                  <c:v>-40831000.583163999</c:v>
                </c:pt>
                <c:pt idx="66864">
                  <c:v>-40840258.764506005</c:v>
                </c:pt>
                <c:pt idx="66865">
                  <c:v>-40849513.109755002</c:v>
                </c:pt>
                <c:pt idx="66866">
                  <c:v>-40858763.616163</c:v>
                </c:pt>
                <c:pt idx="66867">
                  <c:v>-40868010.280975997</c:v>
                </c:pt>
                <c:pt idx="66868">
                  <c:v>-40877253.101438008</c:v>
                </c:pt>
                <c:pt idx="66869">
                  <c:v>-40886492.074787997</c:v>
                </c:pt>
                <c:pt idx="66870">
                  <c:v>-40895727.198263004</c:v>
                </c:pt>
                <c:pt idx="66871">
                  <c:v>-40904958.469096005</c:v>
                </c:pt>
                <c:pt idx="66872">
                  <c:v>-40914185.884515993</c:v>
                </c:pt>
                <c:pt idx="66873">
                  <c:v>-40923409.441748001</c:v>
                </c:pt>
                <c:pt idx="66874">
                  <c:v>-40932629.138016</c:v>
                </c:pt>
                <c:pt idx="66875">
                  <c:v>-40941844.970536999</c:v>
                </c:pt>
                <c:pt idx="66876">
                  <c:v>-40951056.936526991</c:v>
                </c:pt>
                <c:pt idx="66877">
                  <c:v>-40960265.033197008</c:v>
                </c:pt>
                <c:pt idx="66878">
                  <c:v>-40969469.257757001</c:v>
                </c:pt>
                <c:pt idx="66879">
                  <c:v>-40978669.607409</c:v>
                </c:pt>
                <c:pt idx="66880">
                  <c:v>-40987866.079355001</c:v>
                </c:pt>
                <c:pt idx="66881">
                  <c:v>-40997058.670792997</c:v>
                </c:pt>
                <c:pt idx="66882">
                  <c:v>-41006247.378914997</c:v>
                </c:pt>
                <c:pt idx="66883">
                  <c:v>-41015432.200914003</c:v>
                </c:pt>
                <c:pt idx="66884">
                  <c:v>-41024613.133974001</c:v>
                </c:pt>
                <c:pt idx="66885">
                  <c:v>-41033790.175279006</c:v>
                </c:pt>
                <c:pt idx="66886">
                  <c:v>-41042963.322008997</c:v>
                </c:pt>
                <c:pt idx="66887">
                  <c:v>-41052132.571339004</c:v>
                </c:pt>
                <c:pt idx="66888">
                  <c:v>-41061297.920442</c:v>
                </c:pt>
                <c:pt idx="66889">
                  <c:v>-41070459.366485991</c:v>
                </c:pt>
                <c:pt idx="66890">
                  <c:v>-41079616.906636</c:v>
                </c:pt>
                <c:pt idx="66891">
                  <c:v>-41088770.538054004</c:v>
                </c:pt>
                <c:pt idx="66892">
                  <c:v>-41097920.257898003</c:v>
                </c:pt>
                <c:pt idx="66893">
                  <c:v>-41107066.063319996</c:v>
                </c:pt>
                <c:pt idx="66894">
                  <c:v>-41116207.95147299</c:v>
                </c:pt>
                <c:pt idx="66895">
                  <c:v>-41125345.919503003</c:v>
                </c:pt>
                <c:pt idx="66896">
                  <c:v>-41134479.964552999</c:v>
                </c:pt>
                <c:pt idx="66897">
                  <c:v>-41143610.08376199</c:v>
                </c:pt>
                <c:pt idx="66898">
                  <c:v>-41152736.27426701</c:v>
                </c:pt>
                <c:pt idx="66899">
                  <c:v>-41161858.533200003</c:v>
                </c:pt>
                <c:pt idx="66900">
                  <c:v>-41170976.857688993</c:v>
                </c:pt>
                <c:pt idx="66901">
                  <c:v>-41180091.244859003</c:v>
                </c:pt>
                <c:pt idx="66902">
                  <c:v>-41189201.691831008</c:v>
                </c:pt>
                <c:pt idx="66903">
                  <c:v>-41198308.195722997</c:v>
                </c:pt>
                <c:pt idx="66904">
                  <c:v>-41207410.753649004</c:v>
                </c:pt>
                <c:pt idx="66905">
                  <c:v>-41216509.362718992</c:v>
                </c:pt>
                <c:pt idx="66906">
                  <c:v>-41225604.020038009</c:v>
                </c:pt>
                <c:pt idx="66907">
                  <c:v>-41234694.722710997</c:v>
                </c:pt>
                <c:pt idx="66908">
                  <c:v>-41243781.467835002</c:v>
                </c:pt>
                <c:pt idx="66909">
                  <c:v>-41252864.252507001</c:v>
                </c:pt>
                <c:pt idx="66910">
                  <c:v>-41261943.073817</c:v>
                </c:pt>
                <c:pt idx="66911">
                  <c:v>-41271017.928854011</c:v>
                </c:pt>
                <c:pt idx="66912">
                  <c:v>-41280088.814700991</c:v>
                </c:pt>
                <c:pt idx="66913">
                  <c:v>-41289155.728439011</c:v>
                </c:pt>
                <c:pt idx="66914">
                  <c:v>-41298218.667145006</c:v>
                </c:pt>
                <c:pt idx="66915">
                  <c:v>-41307277.627891004</c:v>
                </c:pt>
                <c:pt idx="66916">
                  <c:v>-41316332.607745998</c:v>
                </c:pt>
                <c:pt idx="66917">
                  <c:v>-41325383.603775993</c:v>
                </c:pt>
                <c:pt idx="66918">
                  <c:v>-41334430.613041997</c:v>
                </c:pt>
                <c:pt idx="66919">
                  <c:v>-41343473.632602997</c:v>
                </c:pt>
                <c:pt idx="66920">
                  <c:v>-41352512.659511</c:v>
                </c:pt>
                <c:pt idx="66921">
                  <c:v>-41361547.690816998</c:v>
                </c:pt>
                <c:pt idx="66922">
                  <c:v>-41370578.723568007</c:v>
                </c:pt>
                <c:pt idx="66923">
                  <c:v>-41379605.754805997</c:v>
                </c:pt>
                <c:pt idx="66924">
                  <c:v>-41388628.781570002</c:v>
                </c:pt>
                <c:pt idx="66925">
                  <c:v>-41397647.800894998</c:v>
                </c:pt>
                <c:pt idx="66926">
                  <c:v>-41406662.809811994</c:v>
                </c:pt>
                <c:pt idx="66927">
                  <c:v>-41415673.805349</c:v>
                </c:pt>
                <c:pt idx="66928">
                  <c:v>-41424680.784528002</c:v>
                </c:pt>
                <c:pt idx="66929">
                  <c:v>-41433683.744369999</c:v>
                </c:pt>
                <c:pt idx="66930">
                  <c:v>-41442682.681891002</c:v>
                </c:pt>
                <c:pt idx="66931">
                  <c:v>-41451677.594102003</c:v>
                </c:pt>
                <c:pt idx="66932">
                  <c:v>-41460668.478011996</c:v>
                </c:pt>
                <c:pt idx="66933">
                  <c:v>-41469655.330624998</c:v>
                </c:pt>
                <c:pt idx="66934">
                  <c:v>-41478638.148942001</c:v>
                </c:pt>
                <c:pt idx="66935">
                  <c:v>-41487616.929958008</c:v>
                </c:pt>
                <c:pt idx="66936">
                  <c:v>-41496591.670667008</c:v>
                </c:pt>
                <c:pt idx="66937">
                  <c:v>-41505562.368058003</c:v>
                </c:pt>
                <c:pt idx="66938">
                  <c:v>-41514529.019115001</c:v>
                </c:pt>
                <c:pt idx="66939">
                  <c:v>-41523491.620820001</c:v>
                </c:pt>
                <c:pt idx="66940">
                  <c:v>-41532450.170149006</c:v>
                </c:pt>
                <c:pt idx="66941">
                  <c:v>-41541404.664076999</c:v>
                </c:pt>
                <c:pt idx="66942">
                  <c:v>-41550355.099571005</c:v>
                </c:pt>
                <c:pt idx="66943">
                  <c:v>-41559301.473598003</c:v>
                </c:pt>
                <c:pt idx="66944">
                  <c:v>-41568243.783119</c:v>
                </c:pt>
                <c:pt idx="66945">
                  <c:v>-41577182.025092006</c:v>
                </c:pt>
                <c:pt idx="66946">
                  <c:v>-41586116.196470998</c:v>
                </c:pt>
                <c:pt idx="66947">
                  <c:v>-41595046.294204012</c:v>
                </c:pt>
                <c:pt idx="66948">
                  <c:v>-41603972.315238006</c:v>
                </c:pt>
                <c:pt idx="66949">
                  <c:v>-41612894.256514996</c:v>
                </c:pt>
                <c:pt idx="66950">
                  <c:v>-41621812.114971995</c:v>
                </c:pt>
                <c:pt idx="66951">
                  <c:v>-41630725.887543999</c:v>
                </c:pt>
                <c:pt idx="66952">
                  <c:v>-41639635.571159005</c:v>
                </c:pt>
                <c:pt idx="66953">
                  <c:v>-41648541.162744999</c:v>
                </c:pt>
                <c:pt idx="66954">
                  <c:v>-41657442.659222998</c:v>
                </c:pt>
                <c:pt idx="66955">
                  <c:v>-41666340.057511993</c:v>
                </c:pt>
                <c:pt idx="66956">
                  <c:v>-41675233.354523994</c:v>
                </c:pt>
                <c:pt idx="66957">
                  <c:v>-41684122.547169998</c:v>
                </c:pt>
                <c:pt idx="66958">
                  <c:v>-41693007.632357001</c:v>
                </c:pt>
                <c:pt idx="66959">
                  <c:v>-41701888.606984995</c:v>
                </c:pt>
                <c:pt idx="66960">
                  <c:v>-41710765.467954002</c:v>
                </c:pt>
                <c:pt idx="66961">
                  <c:v>-41719638.212155998</c:v>
                </c:pt>
                <c:pt idx="66962">
                  <c:v>-41728506.836481988</c:v>
                </c:pt>
                <c:pt idx="66963">
                  <c:v>-41737371.337817997</c:v>
                </c:pt>
                <c:pt idx="66964">
                  <c:v>-41746231.713045001</c:v>
                </c:pt>
                <c:pt idx="66965">
                  <c:v>-41755087.959040999</c:v>
                </c:pt>
                <c:pt idx="66966">
                  <c:v>-41763940.072679996</c:v>
                </c:pt>
                <c:pt idx="66967">
                  <c:v>-41772788.050831996</c:v>
                </c:pt>
                <c:pt idx="66968">
                  <c:v>-41781631.890361995</c:v>
                </c:pt>
                <c:pt idx="66969">
                  <c:v>-41790471.588131003</c:v>
                </c:pt>
                <c:pt idx="66970">
                  <c:v>-41799307.140997007</c:v>
                </c:pt>
                <c:pt idx="66971">
                  <c:v>-41808138.545814</c:v>
                </c:pt>
                <c:pt idx="66972">
                  <c:v>-41816965.799431019</c:v>
                </c:pt>
                <c:pt idx="66973">
                  <c:v>-41825788.898692004</c:v>
                </c:pt>
                <c:pt idx="66974">
                  <c:v>-41834607.840438999</c:v>
                </c:pt>
                <c:pt idx="66975">
                  <c:v>-41843422.621509008</c:v>
                </c:pt>
                <c:pt idx="66976">
                  <c:v>-41852233.238734007</c:v>
                </c:pt>
                <c:pt idx="66977">
                  <c:v>-41861039.688944004</c:v>
                </c:pt>
                <c:pt idx="66978">
                  <c:v>-41869841.968961999</c:v>
                </c:pt>
                <c:pt idx="66979">
                  <c:v>-41878640.075610004</c:v>
                </c:pt>
                <c:pt idx="66980">
                  <c:v>-41887434.005703002</c:v>
                </c:pt>
                <c:pt idx="66981">
                  <c:v>-41896223.756053001</c:v>
                </c:pt>
                <c:pt idx="66982">
                  <c:v>-41905009.323469996</c:v>
                </c:pt>
                <c:pt idx="66983">
                  <c:v>-41913790.704755001</c:v>
                </c:pt>
                <c:pt idx="66984">
                  <c:v>-41922567.896709993</c:v>
                </c:pt>
                <c:pt idx="66985">
                  <c:v>-41931340.896128997</c:v>
                </c:pt>
                <c:pt idx="66986">
                  <c:v>-41940109.699804008</c:v>
                </c:pt>
                <c:pt idx="66987">
                  <c:v>-41948874.304520994</c:v>
                </c:pt>
                <c:pt idx="66988">
                  <c:v>-41957634.707065001</c:v>
                </c:pt>
                <c:pt idx="66989">
                  <c:v>-41966390.904212996</c:v>
                </c:pt>
                <c:pt idx="66990">
                  <c:v>-41975142.892738998</c:v>
                </c:pt>
                <c:pt idx="66991">
                  <c:v>-41983890.669415005</c:v>
                </c:pt>
                <c:pt idx="66992">
                  <c:v>-41992634.231006004</c:v>
                </c:pt>
                <c:pt idx="66993">
                  <c:v>-42001373.574274011</c:v>
                </c:pt>
                <c:pt idx="66994">
                  <c:v>-42010108.69597701</c:v>
                </c:pt>
                <c:pt idx="66995">
                  <c:v>-42018839.592868</c:v>
                </c:pt>
                <c:pt idx="66996">
                  <c:v>-42027566.261695012</c:v>
                </c:pt>
                <c:pt idx="66997">
                  <c:v>-42036288.699205019</c:v>
                </c:pt>
                <c:pt idx="66998">
                  <c:v>-42045006.902136996</c:v>
                </c:pt>
                <c:pt idx="66999">
                  <c:v>-42053720.867227003</c:v>
                </c:pt>
                <c:pt idx="67000">
                  <c:v>-42062430.591209009</c:v>
                </c:pt>
                <c:pt idx="67001">
                  <c:v>-42071136.070808999</c:v>
                </c:pt>
                <c:pt idx="67002">
                  <c:v>-42079837.30275099</c:v>
                </c:pt>
                <c:pt idx="67003">
                  <c:v>-42088534.283753999</c:v>
                </c:pt>
                <c:pt idx="67004">
                  <c:v>-42097227.010532998</c:v>
                </c:pt>
                <c:pt idx="67005">
                  <c:v>-42105915.479799002</c:v>
                </c:pt>
                <c:pt idx="67006">
                  <c:v>-42114599.688257009</c:v>
                </c:pt>
                <c:pt idx="67007">
                  <c:v>-42123279.632610001</c:v>
                </c:pt>
                <c:pt idx="67008">
                  <c:v>-42131955.309556</c:v>
                </c:pt>
                <c:pt idx="67009">
                  <c:v>-42140626.715787001</c:v>
                </c:pt>
                <c:pt idx="67010">
                  <c:v>-42149293.847991996</c:v>
                </c:pt>
                <c:pt idx="67011">
                  <c:v>-42157956.702855997</c:v>
                </c:pt>
                <c:pt idx="67012">
                  <c:v>-42166615.277060002</c:v>
                </c:pt>
                <c:pt idx="67013">
                  <c:v>-42175269.567279011</c:v>
                </c:pt>
                <c:pt idx="67014">
                  <c:v>-42183919.570184</c:v>
                </c:pt>
                <c:pt idx="67015">
                  <c:v>-42192565.282443002</c:v>
                </c:pt>
                <c:pt idx="67016">
                  <c:v>-42201206.700718001</c:v>
                </c:pt>
                <c:pt idx="67017">
                  <c:v>-42209843.821667008</c:v>
                </c:pt>
                <c:pt idx="67018">
                  <c:v>-42218476.641945004</c:v>
                </c:pt>
                <c:pt idx="67019">
                  <c:v>-42227105.158201002</c:v>
                </c:pt>
                <c:pt idx="67020">
                  <c:v>-42235729.367080994</c:v>
                </c:pt>
                <c:pt idx="67021">
                  <c:v>-42244349.26522401</c:v>
                </c:pt>
                <c:pt idx="67022">
                  <c:v>-42252964.849266998</c:v>
                </c:pt>
                <c:pt idx="67023">
                  <c:v>-42261576.115842</c:v>
                </c:pt>
                <c:pt idx="67024">
                  <c:v>-42270183.061576001</c:v>
                </c:pt>
                <c:pt idx="67025">
                  <c:v>-42278785.683091998</c:v>
                </c:pt>
                <c:pt idx="67026">
                  <c:v>-42287383.977008998</c:v>
                </c:pt>
                <c:pt idx="67027">
                  <c:v>-42295977.939941004</c:v>
                </c:pt>
                <c:pt idx="67028">
                  <c:v>-42304567.568496004</c:v>
                </c:pt>
                <c:pt idx="67029">
                  <c:v>-42313152.859280996</c:v>
                </c:pt>
                <c:pt idx="67030">
                  <c:v>-42321733.808895998</c:v>
                </c:pt>
                <c:pt idx="67031">
                  <c:v>-42330310.413937002</c:v>
                </c:pt>
                <c:pt idx="67032">
                  <c:v>-42338882.670995004</c:v>
                </c:pt>
                <c:pt idx="67033">
                  <c:v>-42347450.576658003</c:v>
                </c:pt>
                <c:pt idx="67034">
                  <c:v>-42356014.127509005</c:v>
                </c:pt>
                <c:pt idx="67035">
                  <c:v>-42364573.320124</c:v>
                </c:pt>
                <c:pt idx="67036">
                  <c:v>-42373128.151078001</c:v>
                </c:pt>
                <c:pt idx="67037">
                  <c:v>-42381678.616939999</c:v>
                </c:pt>
                <c:pt idx="67038">
                  <c:v>-42390224.714274004</c:v>
                </c:pt>
                <c:pt idx="67039">
                  <c:v>-42398766.439641006</c:v>
                </c:pt>
                <c:pt idx="67040">
                  <c:v>-42407303.78959401</c:v>
                </c:pt>
                <c:pt idx="67041">
                  <c:v>-42415836.760687009</c:v>
                </c:pt>
                <c:pt idx="67042">
                  <c:v>-42424365.349463001</c:v>
                </c:pt>
                <c:pt idx="67043">
                  <c:v>-42432889.55246599</c:v>
                </c:pt>
                <c:pt idx="67044">
                  <c:v>-42441409.366232</c:v>
                </c:pt>
                <c:pt idx="67045">
                  <c:v>-42449924.787294008</c:v>
                </c:pt>
                <c:pt idx="67046">
                  <c:v>-42458435.812178992</c:v>
                </c:pt>
                <c:pt idx="67047">
                  <c:v>-42466942.437410995</c:v>
                </c:pt>
                <c:pt idx="67048">
                  <c:v>-42475444.659509003</c:v>
                </c:pt>
                <c:pt idx="67049">
                  <c:v>-42483942.474985994</c:v>
                </c:pt>
                <c:pt idx="67050">
                  <c:v>-42492435.880350992</c:v>
                </c:pt>
                <c:pt idx="67051">
                  <c:v>-42500924.872110993</c:v>
                </c:pt>
                <c:pt idx="67052">
                  <c:v>-42509409.446763992</c:v>
                </c:pt>
                <c:pt idx="67053">
                  <c:v>-42517889.600805998</c:v>
                </c:pt>
                <c:pt idx="67054">
                  <c:v>-42526365.330727994</c:v>
                </c:pt>
                <c:pt idx="67055">
                  <c:v>-42534836.633017011</c:v>
                </c:pt>
                <c:pt idx="67056">
                  <c:v>-42543303.504152998</c:v>
                </c:pt>
                <c:pt idx="67057">
                  <c:v>-42551765.940613002</c:v>
                </c:pt>
                <c:pt idx="67058">
                  <c:v>-42560223.938868999</c:v>
                </c:pt>
                <c:pt idx="67059">
                  <c:v>-42568677.495389998</c:v>
                </c:pt>
                <c:pt idx="67060">
                  <c:v>-42577126.606637008</c:v>
                </c:pt>
                <c:pt idx="67061">
                  <c:v>-42585571.26906801</c:v>
                </c:pt>
                <c:pt idx="67062">
                  <c:v>-42594011.479137011</c:v>
                </c:pt>
                <c:pt idx="67063">
                  <c:v>-42602447.233292006</c:v>
                </c:pt>
                <c:pt idx="67064">
                  <c:v>-42610878.527976997</c:v>
                </c:pt>
                <c:pt idx="67065">
                  <c:v>-42619305.359631002</c:v>
                </c:pt>
                <c:pt idx="67066">
                  <c:v>-42627727.724689007</c:v>
                </c:pt>
                <c:pt idx="67067">
                  <c:v>-42636145.619579002</c:v>
                </c:pt>
                <c:pt idx="67068">
                  <c:v>-42644559.04072699</c:v>
                </c:pt>
                <c:pt idx="67069">
                  <c:v>-42652967.984551996</c:v>
                </c:pt>
                <c:pt idx="67070">
                  <c:v>-42661372.447469994</c:v>
                </c:pt>
                <c:pt idx="67071">
                  <c:v>-42669772.425891005</c:v>
                </c:pt>
                <c:pt idx="67072">
                  <c:v>-42678167.916220993</c:v>
                </c:pt>
                <c:pt idx="67073">
                  <c:v>-42686558.914860994</c:v>
                </c:pt>
                <c:pt idx="67074">
                  <c:v>-42694945.418205999</c:v>
                </c:pt>
                <c:pt idx="67075">
                  <c:v>-42703327.422648005</c:v>
                </c:pt>
                <c:pt idx="67076">
                  <c:v>-42711704.924572997</c:v>
                </c:pt>
                <c:pt idx="67077">
                  <c:v>-42720077.920361996</c:v>
                </c:pt>
                <c:pt idx="67078">
                  <c:v>-42728446.406392992</c:v>
                </c:pt>
                <c:pt idx="67079">
                  <c:v>-42736810.379036002</c:v>
                </c:pt>
                <c:pt idx="67080">
                  <c:v>-42745169.834660001</c:v>
                </c:pt>
                <c:pt idx="67081">
                  <c:v>-42753524.769625008</c:v>
                </c:pt>
                <c:pt idx="67082">
                  <c:v>-42761875.180289999</c:v>
                </c:pt>
                <c:pt idx="67083">
                  <c:v>-42770221.063006997</c:v>
                </c:pt>
                <c:pt idx="67084">
                  <c:v>-42778562.414121993</c:v>
                </c:pt>
                <c:pt idx="67085">
                  <c:v>-42786899.22997801</c:v>
                </c:pt>
                <c:pt idx="67086">
                  <c:v>-42795231.506913997</c:v>
                </c:pt>
                <c:pt idx="67087">
                  <c:v>-42803559.241261005</c:v>
                </c:pt>
                <c:pt idx="67088">
                  <c:v>-42811882.429348007</c:v>
                </c:pt>
                <c:pt idx="67089">
                  <c:v>-42820201.067497008</c:v>
                </c:pt>
                <c:pt idx="67090">
                  <c:v>-42828515.15202599</c:v>
                </c:pt>
                <c:pt idx="67091">
                  <c:v>-42836824.679248013</c:v>
                </c:pt>
                <c:pt idx="67092">
                  <c:v>-42845129.645470999</c:v>
                </c:pt>
                <c:pt idx="67093">
                  <c:v>-42853430.046999</c:v>
                </c:pt>
                <c:pt idx="67094">
                  <c:v>-42861725.880128004</c:v>
                </c:pt>
                <c:pt idx="67095">
                  <c:v>-42870017.141152002</c:v>
                </c:pt>
                <c:pt idx="67096">
                  <c:v>-42878303.826358996</c:v>
                </c:pt>
                <c:pt idx="67097">
                  <c:v>-42886585.932033002</c:v>
                </c:pt>
                <c:pt idx="67098">
                  <c:v>-42894863.454449996</c:v>
                </c:pt>
                <c:pt idx="67099">
                  <c:v>-42903136.389884993</c:v>
                </c:pt>
                <c:pt idx="67100">
                  <c:v>-42911404.734605007</c:v>
                </c:pt>
                <c:pt idx="67101">
                  <c:v>-42919668.484872989</c:v>
                </c:pt>
                <c:pt idx="67102">
                  <c:v>-42927927.636948004</c:v>
                </c:pt>
                <c:pt idx="67103">
                  <c:v>-42936182.187080994</c:v>
                </c:pt>
                <c:pt idx="67104">
                  <c:v>-42944432.131520003</c:v>
                </c:pt>
                <c:pt idx="67105">
                  <c:v>-42952677.466509998</c:v>
                </c:pt>
                <c:pt idx="67106">
                  <c:v>-42960918.188285999</c:v>
                </c:pt>
                <c:pt idx="67107">
                  <c:v>-42969154.293081999</c:v>
                </c:pt>
                <c:pt idx="67108">
                  <c:v>-42977385.777125001</c:v>
                </c:pt>
                <c:pt idx="67109">
                  <c:v>-42985612.636638008</c:v>
                </c:pt>
                <c:pt idx="67110">
                  <c:v>-42993834.867836997</c:v>
                </c:pt>
                <c:pt idx="67111">
                  <c:v>-43002052.466936</c:v>
                </c:pt>
                <c:pt idx="67112">
                  <c:v>-43010265.430140011</c:v>
                </c:pt>
                <c:pt idx="67113">
                  <c:v>-43018473.753652997</c:v>
                </c:pt>
                <c:pt idx="67114">
                  <c:v>-43026677.433669999</c:v>
                </c:pt>
                <c:pt idx="67115">
                  <c:v>-43034876.466382995</c:v>
                </c:pt>
                <c:pt idx="67116">
                  <c:v>-43043070.847977996</c:v>
                </c:pt>
                <c:pt idx="67117">
                  <c:v>-43051260.574638009</c:v>
                </c:pt>
                <c:pt idx="67118">
                  <c:v>-43059445.642538011</c:v>
                </c:pt>
                <c:pt idx="67119">
                  <c:v>-43067626.047848001</c:v>
                </c:pt>
                <c:pt idx="67120">
                  <c:v>-43075801.786734998</c:v>
                </c:pt>
                <c:pt idx="67121">
                  <c:v>-43083972.855358995</c:v>
                </c:pt>
                <c:pt idx="67122">
                  <c:v>-43092139.249875002</c:v>
                </c:pt>
                <c:pt idx="67123">
                  <c:v>-43100300.966434002</c:v>
                </c:pt>
                <c:pt idx="67124">
                  <c:v>-43108458.001179002</c:v>
                </c:pt>
                <c:pt idx="67125">
                  <c:v>-43116610.350251995</c:v>
                </c:pt>
                <c:pt idx="67126">
                  <c:v>-43124758.009784997</c:v>
                </c:pt>
                <c:pt idx="67127">
                  <c:v>-43132900.975909002</c:v>
                </c:pt>
                <c:pt idx="67128">
                  <c:v>-43141039.244746</c:v>
                </c:pt>
                <c:pt idx="67129">
                  <c:v>-43149172.812415987</c:v>
                </c:pt>
                <c:pt idx="67130">
                  <c:v>-43157301.675032005</c:v>
                </c:pt>
                <c:pt idx="67131">
                  <c:v>-43165425.828700997</c:v>
                </c:pt>
                <c:pt idx="67132">
                  <c:v>-43173545.269527011</c:v>
                </c:pt>
                <c:pt idx="67133">
                  <c:v>-43181659.993606001</c:v>
                </c:pt>
                <c:pt idx="67134">
                  <c:v>-43189769.997029997</c:v>
                </c:pt>
                <c:pt idx="67135">
                  <c:v>-43197875.275886998</c:v>
                </c:pt>
                <c:pt idx="67136">
                  <c:v>-43205975.826256998</c:v>
                </c:pt>
                <c:pt idx="67137">
                  <c:v>-43214071.644216999</c:v>
                </c:pt>
                <c:pt idx="67138">
                  <c:v>-43222162.725838013</c:v>
                </c:pt>
                <c:pt idx="67139">
                  <c:v>-43230249.067183003</c:v>
                </c:pt>
                <c:pt idx="67140">
                  <c:v>-43238330.664314002</c:v>
                </c:pt>
                <c:pt idx="67141">
                  <c:v>-43246407.513285004</c:v>
                </c:pt>
                <c:pt idx="67142">
                  <c:v>-43254479.610145003</c:v>
                </c:pt>
                <c:pt idx="67143">
                  <c:v>-43262546.950938001</c:v>
                </c:pt>
                <c:pt idx="67144">
                  <c:v>-43270609.531700999</c:v>
                </c:pt>
                <c:pt idx="67145">
                  <c:v>-43278667.348467998</c:v>
                </c:pt>
                <c:pt idx="67146">
                  <c:v>-43286720.397266999</c:v>
                </c:pt>
                <c:pt idx="67147">
                  <c:v>-43294768.674118005</c:v>
                </c:pt>
                <c:pt idx="67148">
                  <c:v>-43302812.175040007</c:v>
                </c:pt>
                <c:pt idx="67149">
                  <c:v>-43310850.896041997</c:v>
                </c:pt>
                <c:pt idx="67150">
                  <c:v>-43318884.833131</c:v>
                </c:pt>
                <c:pt idx="67151">
                  <c:v>-43326913.982306994</c:v>
                </c:pt>
                <c:pt idx="67152">
                  <c:v>-43334938.339562997</c:v>
                </c:pt>
                <c:pt idx="67153">
                  <c:v>-43342957.900890999</c:v>
                </c:pt>
                <c:pt idx="67154">
                  <c:v>-43350972.662271999</c:v>
                </c:pt>
                <c:pt idx="67155">
                  <c:v>-43358982.619685002</c:v>
                </c:pt>
                <c:pt idx="67156">
                  <c:v>-43366987.769103006</c:v>
                </c:pt>
                <c:pt idx="67157">
                  <c:v>-43374988.106494002</c:v>
                </c:pt>
                <c:pt idx="67158">
                  <c:v>-43382983.627816997</c:v>
                </c:pt>
                <c:pt idx="67159">
                  <c:v>-43390974.329030007</c:v>
                </c:pt>
                <c:pt idx="67160">
                  <c:v>-43398960.206083</c:v>
                </c:pt>
                <c:pt idx="67161">
                  <c:v>-43406941.254919998</c:v>
                </c:pt>
                <c:pt idx="67162">
                  <c:v>-43414917.471480995</c:v>
                </c:pt>
                <c:pt idx="67163">
                  <c:v>-43422888.851699993</c:v>
                </c:pt>
                <c:pt idx="67164">
                  <c:v>-43430855.391504005</c:v>
                </c:pt>
                <c:pt idx="67165">
                  <c:v>-43438817.086816989</c:v>
                </c:pt>
                <c:pt idx="67166">
                  <c:v>-43446773.933554001</c:v>
                </c:pt>
                <c:pt idx="67167">
                  <c:v>-43454725.927626997</c:v>
                </c:pt>
                <c:pt idx="67168">
                  <c:v>-43462673.064942002</c:v>
                </c:pt>
                <c:pt idx="67169">
                  <c:v>-43470615.341398001</c:v>
                </c:pt>
                <c:pt idx="67170">
                  <c:v>-43478552.752889991</c:v>
                </c:pt>
                <c:pt idx="67171">
                  <c:v>-43486485.29530701</c:v>
                </c:pt>
                <c:pt idx="67172">
                  <c:v>-43494412.964531004</c:v>
                </c:pt>
                <c:pt idx="67173">
                  <c:v>-43502335.756439</c:v>
                </c:pt>
                <c:pt idx="67174">
                  <c:v>-43510253.666902997</c:v>
                </c:pt>
                <c:pt idx="67175">
                  <c:v>-43518166.691788003</c:v>
                </c:pt>
                <c:pt idx="67176">
                  <c:v>-43526074.826955996</c:v>
                </c:pt>
                <c:pt idx="67177">
                  <c:v>-43533978.068259008</c:v>
                </c:pt>
                <c:pt idx="67178">
                  <c:v>-43541876.411546998</c:v>
                </c:pt>
                <c:pt idx="67179">
                  <c:v>-43549769.852662995</c:v>
                </c:pt>
                <c:pt idx="67180">
                  <c:v>-43557658.387442991</c:v>
                </c:pt>
                <c:pt idx="67181">
                  <c:v>-43565542.011719994</c:v>
                </c:pt>
                <c:pt idx="67182">
                  <c:v>-43573420.721318007</c:v>
                </c:pt>
                <c:pt idx="67183">
                  <c:v>-43581294.512056991</c:v>
                </c:pt>
                <c:pt idx="67184">
                  <c:v>-43589163.379750997</c:v>
                </c:pt>
                <c:pt idx="67185">
                  <c:v>-43597027.320208006</c:v>
                </c:pt>
                <c:pt idx="67186">
                  <c:v>-43604886.329232007</c:v>
                </c:pt>
                <c:pt idx="67187">
                  <c:v>-43612740.402617</c:v>
                </c:pt>
                <c:pt idx="67188">
                  <c:v>-43620589.536155</c:v>
                </c:pt>
                <c:pt idx="67189">
                  <c:v>-43628433.725631014</c:v>
                </c:pt>
                <c:pt idx="67190">
                  <c:v>-43636272.966822989</c:v>
                </c:pt>
                <c:pt idx="67191">
                  <c:v>-43644107.255505003</c:v>
                </c:pt>
                <c:pt idx="67192">
                  <c:v>-43651936.587443002</c:v>
                </c:pt>
                <c:pt idx="67193">
                  <c:v>-43659760.958400004</c:v>
                </c:pt>
                <c:pt idx="67194">
                  <c:v>-43667580.364128999</c:v>
                </c:pt>
                <c:pt idx="67195">
                  <c:v>-43675394.800381988</c:v>
                </c:pt>
                <c:pt idx="67196">
                  <c:v>-43683204.262901001</c:v>
                </c:pt>
                <c:pt idx="67197">
                  <c:v>-43691008.747423999</c:v>
                </c:pt>
                <c:pt idx="67198">
                  <c:v>-43698808.249683008</c:v>
                </c:pt>
                <c:pt idx="67199">
                  <c:v>-43706602.76540301</c:v>
                </c:pt>
                <c:pt idx="67200">
                  <c:v>-43714392.290305011</c:v>
                </c:pt>
                <c:pt idx="67201">
                  <c:v>-43722176.820101</c:v>
                </c:pt>
                <c:pt idx="67202">
                  <c:v>-43729956.350499995</c:v>
                </c:pt>
                <c:pt idx="67203">
                  <c:v>-43737730.877203003</c:v>
                </c:pt>
                <c:pt idx="67204">
                  <c:v>-43745500.395907007</c:v>
                </c:pt>
                <c:pt idx="67205">
                  <c:v>-43753264.902300991</c:v>
                </c:pt>
                <c:pt idx="67206">
                  <c:v>-43761024.392067999</c:v>
                </c:pt>
                <c:pt idx="67207">
                  <c:v>-43768778.860886991</c:v>
                </c:pt>
                <c:pt idx="67208">
                  <c:v>-43776528.304427996</c:v>
                </c:pt>
                <c:pt idx="67209">
                  <c:v>-43784272.718359001</c:v>
                </c:pt>
                <c:pt idx="67210">
                  <c:v>-43792012.09833701</c:v>
                </c:pt>
                <c:pt idx="67211">
                  <c:v>-43799746.440017</c:v>
                </c:pt>
                <c:pt idx="67212">
                  <c:v>-43807475.739046007</c:v>
                </c:pt>
                <c:pt idx="67213">
                  <c:v>-43815199.991065003</c:v>
                </c:pt>
                <c:pt idx="67214">
                  <c:v>-43822919.191709004</c:v>
                </c:pt>
                <c:pt idx="67215">
                  <c:v>-43830633.336607002</c:v>
                </c:pt>
                <c:pt idx="67216">
                  <c:v>-43838342.421381995</c:v>
                </c:pt>
                <c:pt idx="67217">
                  <c:v>-43846046.441651002</c:v>
                </c:pt>
                <c:pt idx="67218">
                  <c:v>-43853745.393023998</c:v>
                </c:pt>
                <c:pt idx="67219">
                  <c:v>-43861439.271106005</c:v>
                </c:pt>
                <c:pt idx="67220">
                  <c:v>-43869128.071495004</c:v>
                </c:pt>
                <c:pt idx="67221">
                  <c:v>-43876811.789781995</c:v>
                </c:pt>
                <c:pt idx="67222">
                  <c:v>-43884490.421553008</c:v>
                </c:pt>
                <c:pt idx="67223">
                  <c:v>-43892163.962388992</c:v>
                </c:pt>
                <c:pt idx="67224">
                  <c:v>-43899832.407861993</c:v>
                </c:pt>
                <c:pt idx="67225">
                  <c:v>-43907495.753540002</c:v>
                </c:pt>
                <c:pt idx="67226">
                  <c:v>-43915153.994983003</c:v>
                </c:pt>
                <c:pt idx="67227">
                  <c:v>-43922807.127746001</c:v>
                </c:pt>
                <c:pt idx="67228">
                  <c:v>-43930455.147377998</c:v>
                </c:pt>
                <c:pt idx="67229">
                  <c:v>-43938098.049419999</c:v>
                </c:pt>
                <c:pt idx="67230">
                  <c:v>-43945735.829408005</c:v>
                </c:pt>
                <c:pt idx="67231">
                  <c:v>-43953368.482870989</c:v>
                </c:pt>
                <c:pt idx="67232">
                  <c:v>-43960996.005332999</c:v>
                </c:pt>
                <c:pt idx="67233">
                  <c:v>-43968618.392310992</c:v>
                </c:pt>
                <c:pt idx="67234">
                  <c:v>-43976235.639315002</c:v>
                </c:pt>
                <c:pt idx="67235">
                  <c:v>-43983847.741848007</c:v>
                </c:pt>
                <c:pt idx="67236">
                  <c:v>-43991454.695410006</c:v>
                </c:pt>
                <c:pt idx="67237">
                  <c:v>-43999056.495490007</c:v>
                </c:pt>
                <c:pt idx="67238">
                  <c:v>-44006653.137575001</c:v>
                </c:pt>
                <c:pt idx="67239">
                  <c:v>-44014244.617142998</c:v>
                </c:pt>
                <c:pt idx="67240">
                  <c:v>-44021830.929666005</c:v>
                </c:pt>
                <c:pt idx="67241">
                  <c:v>-44029412.070609003</c:v>
                </c:pt>
                <c:pt idx="67242">
                  <c:v>-44036988.035433009</c:v>
                </c:pt>
                <c:pt idx="67243">
                  <c:v>-44044558.819590002</c:v>
                </c:pt>
                <c:pt idx="67244">
                  <c:v>-44052124.418525994</c:v>
                </c:pt>
                <c:pt idx="67245">
                  <c:v>-44059684.827680998</c:v>
                </c:pt>
                <c:pt idx="67246">
                  <c:v>-44067240.042489991</c:v>
                </c:pt>
                <c:pt idx="67247">
                  <c:v>-44074790.058378004</c:v>
                </c:pt>
                <c:pt idx="67248">
                  <c:v>-44082334.87076699</c:v>
                </c:pt>
                <c:pt idx="67249">
                  <c:v>-44089874.47507</c:v>
                </c:pt>
                <c:pt idx="67250">
                  <c:v>-44097408.866695002</c:v>
                </c:pt>
                <c:pt idx="67251">
                  <c:v>-44104938.041042998</c:v>
                </c:pt>
                <c:pt idx="67252">
                  <c:v>-44112461.993509002</c:v>
                </c:pt>
                <c:pt idx="67253">
                  <c:v>-44119980.719479002</c:v>
                </c:pt>
                <c:pt idx="67254">
                  <c:v>-44127494.214336</c:v>
                </c:pt>
                <c:pt idx="67255">
                  <c:v>-44135002.473453999</c:v>
                </c:pt>
                <c:pt idx="67256">
                  <c:v>-44142505.492201</c:v>
                </c:pt>
                <c:pt idx="67257">
                  <c:v>-44150003.265938014</c:v>
                </c:pt>
                <c:pt idx="67258">
                  <c:v>-44157495.790021002</c:v>
                </c:pt>
                <c:pt idx="67259">
                  <c:v>-44164983.059796996</c:v>
                </c:pt>
                <c:pt idx="67260">
                  <c:v>-44172465.070609003</c:v>
                </c:pt>
                <c:pt idx="67261">
                  <c:v>-44179941.817790993</c:v>
                </c:pt>
                <c:pt idx="67262">
                  <c:v>-44187413.296671003</c:v>
                </c:pt>
                <c:pt idx="67263">
                  <c:v>-44194879.502570994</c:v>
                </c:pt>
                <c:pt idx="67264">
                  <c:v>-44202340.430804998</c:v>
                </c:pt>
                <c:pt idx="67265">
                  <c:v>-44209796.076683</c:v>
                </c:pt>
                <c:pt idx="67266">
                  <c:v>-44217246.435505003</c:v>
                </c:pt>
                <c:pt idx="67267">
                  <c:v>-44224691.502565995</c:v>
                </c:pt>
                <c:pt idx="67268">
                  <c:v>-44232131.273153007</c:v>
                </c:pt>
                <c:pt idx="67269">
                  <c:v>-44239565.742550001</c:v>
                </c:pt>
                <c:pt idx="67270">
                  <c:v>-44246994.906027995</c:v>
                </c:pt>
                <c:pt idx="67271">
                  <c:v>-44254418.758858003</c:v>
                </c:pt>
                <c:pt idx="67272">
                  <c:v>-44261837.296298012</c:v>
                </c:pt>
                <c:pt idx="67273">
                  <c:v>-44269250.513604</c:v>
                </c:pt>
                <c:pt idx="67274">
                  <c:v>-44276658.40602199</c:v>
                </c:pt>
                <c:pt idx="67275">
                  <c:v>-44284060.968792997</c:v>
                </c:pt>
                <c:pt idx="67276">
                  <c:v>-44291458.197151005</c:v>
                </c:pt>
                <c:pt idx="67277">
                  <c:v>-44298850.086321987</c:v>
                </c:pt>
                <c:pt idx="67278">
                  <c:v>-44306236.631526001</c:v>
                </c:pt>
                <c:pt idx="67279">
                  <c:v>-44313617.827975996</c:v>
                </c:pt>
                <c:pt idx="67280">
                  <c:v>-44320993.670878001</c:v>
                </c:pt>
                <c:pt idx="67281">
                  <c:v>-44328364.155431002</c:v>
                </c:pt>
                <c:pt idx="67282">
                  <c:v>-44335729.276827998</c:v>
                </c:pt>
                <c:pt idx="67283">
                  <c:v>-44343089.030254006</c:v>
                </c:pt>
                <c:pt idx="67284">
                  <c:v>-44350443.410886995</c:v>
                </c:pt>
                <c:pt idx="67285">
                  <c:v>-44357792.413898997</c:v>
                </c:pt>
                <c:pt idx="67286">
                  <c:v>-44365136.034452997</c:v>
                </c:pt>
                <c:pt idx="67287">
                  <c:v>-44372474.267709002</c:v>
                </c:pt>
                <c:pt idx="67288">
                  <c:v>-44379807.108814999</c:v>
                </c:pt>
                <c:pt idx="67289">
                  <c:v>-44387134.55291599</c:v>
                </c:pt>
                <c:pt idx="67290">
                  <c:v>-44394456.595147006</c:v>
                </c:pt>
                <c:pt idx="67291">
                  <c:v>-44401773.230639011</c:v>
                </c:pt>
                <c:pt idx="67292">
                  <c:v>-44409084.454513997</c:v>
                </c:pt>
                <c:pt idx="67293">
                  <c:v>-44416390.261886001</c:v>
                </c:pt>
                <c:pt idx="67294">
                  <c:v>-44423690.647864997</c:v>
                </c:pt>
                <c:pt idx="67295">
                  <c:v>-44430985.607550003</c:v>
                </c:pt>
                <c:pt idx="67296">
                  <c:v>-44438275.136037007</c:v>
                </c:pt>
                <c:pt idx="67297">
                  <c:v>-44445559.228412002</c:v>
                </c:pt>
                <c:pt idx="67298">
                  <c:v>-44452837.879754998</c:v>
                </c:pt>
                <c:pt idx="67299">
                  <c:v>-44460111.085139006</c:v>
                </c:pt>
                <c:pt idx="67300">
                  <c:v>-44467378.839628011</c:v>
                </c:pt>
                <c:pt idx="67301">
                  <c:v>-44474641.138282001</c:v>
                </c:pt>
                <c:pt idx="67302">
                  <c:v>-44481897.976150997</c:v>
                </c:pt>
                <c:pt idx="67303">
                  <c:v>-44489149.348278999</c:v>
                </c:pt>
                <c:pt idx="67304">
                  <c:v>-44496395.249704003</c:v>
                </c:pt>
                <c:pt idx="67305">
                  <c:v>-44503635.675454006</c:v>
                </c:pt>
                <c:pt idx="67306">
                  <c:v>-44510870.620552003</c:v>
                </c:pt>
                <c:pt idx="67307">
                  <c:v>-44518100.080012992</c:v>
                </c:pt>
                <c:pt idx="67308">
                  <c:v>-44525324.048844002</c:v>
                </c:pt>
                <c:pt idx="67309">
                  <c:v>-44532542.522046</c:v>
                </c:pt>
                <c:pt idx="67310">
                  <c:v>-44539755.494612999</c:v>
                </c:pt>
                <c:pt idx="67311">
                  <c:v>-44546962.961529002</c:v>
                </c:pt>
                <c:pt idx="67312">
                  <c:v>-44554164.91777499</c:v>
                </c:pt>
                <c:pt idx="67313">
                  <c:v>-44561361.35831999</c:v>
                </c:pt>
                <c:pt idx="67314">
                  <c:v>-44568552.278128006</c:v>
                </c:pt>
                <c:pt idx="67315">
                  <c:v>-44575737.672156997</c:v>
                </c:pt>
                <c:pt idx="67316">
                  <c:v>-44582917.535356</c:v>
                </c:pt>
                <c:pt idx="67317">
                  <c:v>-44590091.862664998</c:v>
                </c:pt>
                <c:pt idx="67318">
                  <c:v>-44597260.649020001</c:v>
                </c:pt>
                <c:pt idx="67319">
                  <c:v>-44604423.889348</c:v>
                </c:pt>
                <c:pt idx="67320">
                  <c:v>-44611581.578566998</c:v>
                </c:pt>
                <c:pt idx="67321">
                  <c:v>-44618733.711589999</c:v>
                </c:pt>
                <c:pt idx="67322">
                  <c:v>-44625880.283321992</c:v>
                </c:pt>
                <c:pt idx="67323">
                  <c:v>-44633021.288660005</c:v>
                </c:pt>
                <c:pt idx="67324">
                  <c:v>-44640156.722493008</c:v>
                </c:pt>
                <c:pt idx="67325">
                  <c:v>-44647286.579703003</c:v>
                </c:pt>
                <c:pt idx="67326">
                  <c:v>-44654410.855165996</c:v>
                </c:pt>
                <c:pt idx="67327">
                  <c:v>-44661529.543747</c:v>
                </c:pt>
                <c:pt idx="67328">
                  <c:v>-44668642.640308</c:v>
                </c:pt>
                <c:pt idx="67329">
                  <c:v>-44675750.139699012</c:v>
                </c:pt>
                <c:pt idx="67330">
                  <c:v>-44682852.036765993</c:v>
                </c:pt>
                <c:pt idx="67331">
                  <c:v>-44689948.326343998</c:v>
                </c:pt>
                <c:pt idx="67332">
                  <c:v>-44697039.003264003</c:v>
                </c:pt>
                <c:pt idx="67333">
                  <c:v>-44704124.062347002</c:v>
                </c:pt>
                <c:pt idx="67334">
                  <c:v>-44711203.498406</c:v>
                </c:pt>
                <c:pt idx="67335">
                  <c:v>-44718277.306249</c:v>
                </c:pt>
                <c:pt idx="67336">
                  <c:v>-44725345.480673</c:v>
                </c:pt>
                <c:pt idx="67337">
                  <c:v>-44732408.016470991</c:v>
                </c:pt>
                <c:pt idx="67338">
                  <c:v>-44739464.908424996</c:v>
                </c:pt>
                <c:pt idx="67339">
                  <c:v>-44746516.151309997</c:v>
                </c:pt>
                <c:pt idx="67340">
                  <c:v>-44753561.739896007</c:v>
                </c:pt>
                <c:pt idx="67341">
                  <c:v>-44760601.668941006</c:v>
                </c:pt>
                <c:pt idx="67342">
                  <c:v>-44767635.933198005</c:v>
                </c:pt>
                <c:pt idx="67343">
                  <c:v>-44774664.527413003</c:v>
                </c:pt>
                <c:pt idx="67344">
                  <c:v>-44781687.446320988</c:v>
                </c:pt>
                <c:pt idx="67345">
                  <c:v>-44788704.684652999</c:v>
                </c:pt>
                <c:pt idx="67346">
                  <c:v>-44795716.237128004</c:v>
                </c:pt>
                <c:pt idx="67347">
                  <c:v>-44802722.098461002</c:v>
                </c:pt>
                <c:pt idx="67348">
                  <c:v>-44809722.263358004</c:v>
                </c:pt>
                <c:pt idx="67349">
                  <c:v>-44816716.726515003</c:v>
                </c:pt>
                <c:pt idx="67350">
                  <c:v>-44823705.482622996</c:v>
                </c:pt>
                <c:pt idx="67351">
                  <c:v>-44830688.526364997</c:v>
                </c:pt>
                <c:pt idx="67352">
                  <c:v>-44837665.852412984</c:v>
                </c:pt>
                <c:pt idx="67353">
                  <c:v>-44844637.455434002</c:v>
                </c:pt>
                <c:pt idx="67354">
                  <c:v>-44851603.330086991</c:v>
                </c:pt>
                <c:pt idx="67355">
                  <c:v>-44858563.471021995</c:v>
                </c:pt>
                <c:pt idx="67356">
                  <c:v>-44865517.872880988</c:v>
                </c:pt>
                <c:pt idx="67357">
                  <c:v>-44872466.530299008</c:v>
                </c:pt>
                <c:pt idx="67358">
                  <c:v>-44879409.437900998</c:v>
                </c:pt>
                <c:pt idx="67359">
                  <c:v>-44886346.590306997</c:v>
                </c:pt>
                <c:pt idx="67360">
                  <c:v>-44893277.98212599</c:v>
                </c:pt>
                <c:pt idx="67361">
                  <c:v>-44900203.607961997</c:v>
                </c:pt>
                <c:pt idx="67362">
                  <c:v>-44907123.462407</c:v>
                </c:pt>
                <c:pt idx="67363">
                  <c:v>-44914037.54005</c:v>
                </c:pt>
                <c:pt idx="67364">
                  <c:v>-44920945.835465997</c:v>
                </c:pt>
                <c:pt idx="67365">
                  <c:v>-44927848.343227997</c:v>
                </c:pt>
                <c:pt idx="67366">
                  <c:v>-44934745.057895996</c:v>
                </c:pt>
                <c:pt idx="67367">
                  <c:v>-44941635.974023998</c:v>
                </c:pt>
                <c:pt idx="67368">
                  <c:v>-44948521.086158</c:v>
                </c:pt>
                <c:pt idx="67369">
                  <c:v>-44955400.388835996</c:v>
                </c:pt>
                <c:pt idx="67370">
                  <c:v>-44962273.87658599</c:v>
                </c:pt>
                <c:pt idx="67371">
                  <c:v>-44969141.543930002</c:v>
                </c:pt>
                <c:pt idx="67372">
                  <c:v>-44976003.385379992</c:v>
                </c:pt>
                <c:pt idx="67373">
                  <c:v>-44982859.395442002</c:v>
                </c:pt>
                <c:pt idx="67374">
                  <c:v>-44989709.568611003</c:v>
                </c:pt>
                <c:pt idx="67375">
                  <c:v>-44996553.899377003</c:v>
                </c:pt>
                <c:pt idx="67376">
                  <c:v>-45003392.38221699</c:v>
                </c:pt>
                <c:pt idx="67377">
                  <c:v>-45010225.011605002</c:v>
                </c:pt>
                <c:pt idx="67378">
                  <c:v>-45017051.782003999</c:v>
                </c:pt>
                <c:pt idx="67379">
                  <c:v>-45023872.687867999</c:v>
                </c:pt>
                <c:pt idx="67380">
                  <c:v>-45030687.723644011</c:v>
                </c:pt>
                <c:pt idx="67381">
                  <c:v>-45037496.883769989</c:v>
                </c:pt>
                <c:pt idx="67382">
                  <c:v>-45044300.162675999</c:v>
                </c:pt>
                <c:pt idx="67383">
                  <c:v>-45051097.554783992</c:v>
                </c:pt>
                <c:pt idx="67384">
                  <c:v>-45057889.054505996</c:v>
                </c:pt>
                <c:pt idx="67385">
                  <c:v>-45064674.656248003</c:v>
                </c:pt>
                <c:pt idx="67386">
                  <c:v>-45071454.354404993</c:v>
                </c:pt>
                <c:pt idx="67387">
                  <c:v>-45078228.143364996</c:v>
                </c:pt>
                <c:pt idx="67388">
                  <c:v>-45084996.017508</c:v>
                </c:pt>
                <c:pt idx="67389">
                  <c:v>-45091757.971204005</c:v>
                </c:pt>
                <c:pt idx="67390">
                  <c:v>-45098513.998815998</c:v>
                </c:pt>
                <c:pt idx="67391">
                  <c:v>-45105264.094697006</c:v>
                </c:pt>
                <c:pt idx="67392">
                  <c:v>-45112008.253192</c:v>
                </c:pt>
                <c:pt idx="67393">
                  <c:v>-45118746.468639009</c:v>
                </c:pt>
                <c:pt idx="67394">
                  <c:v>-45125478.735365003</c:v>
                </c:pt>
                <c:pt idx="67395">
                  <c:v>-45132205.047688998</c:v>
                </c:pt>
                <c:pt idx="67396">
                  <c:v>-45138925.399922997</c:v>
                </c:pt>
                <c:pt idx="67397">
                  <c:v>-45145639.786368996</c:v>
                </c:pt>
                <c:pt idx="67398">
                  <c:v>-45152348.20132</c:v>
                </c:pt>
                <c:pt idx="67399">
                  <c:v>-45159050.639061004</c:v>
                </c:pt>
                <c:pt idx="67400">
                  <c:v>-45165747.093869001</c:v>
                </c:pt>
                <c:pt idx="67401">
                  <c:v>-45172437.560011998</c:v>
                </c:pt>
                <c:pt idx="67402">
                  <c:v>-45179122.031746998</c:v>
                </c:pt>
                <c:pt idx="67403">
                  <c:v>-45185800.503324993</c:v>
                </c:pt>
                <c:pt idx="67404">
                  <c:v>-45192472.968988001</c:v>
                </c:pt>
                <c:pt idx="67405">
                  <c:v>-45199139.422968</c:v>
                </c:pt>
                <c:pt idx="67406">
                  <c:v>-45205799.859488994</c:v>
                </c:pt>
                <c:pt idx="67407">
                  <c:v>-45212454.272765994</c:v>
                </c:pt>
                <c:pt idx="67408">
                  <c:v>-45219102.657005996</c:v>
                </c:pt>
                <c:pt idx="67409">
                  <c:v>-45225745.006404996</c:v>
                </c:pt>
                <c:pt idx="67410">
                  <c:v>-45232381.315151997</c:v>
                </c:pt>
                <c:pt idx="67411">
                  <c:v>-45239011.577425994</c:v>
                </c:pt>
                <c:pt idx="67412">
                  <c:v>-45245635.7874</c:v>
                </c:pt>
                <c:pt idx="67413">
                  <c:v>-45252253.939234011</c:v>
                </c:pt>
                <c:pt idx="67414">
                  <c:v>-45258866.027080998</c:v>
                </c:pt>
                <c:pt idx="67415">
                  <c:v>-45265472.045085996</c:v>
                </c:pt>
                <c:pt idx="67416">
                  <c:v>-45272071.987382993</c:v>
                </c:pt>
                <c:pt idx="67417">
                  <c:v>-45278665.848098002</c:v>
                </c:pt>
                <c:pt idx="67418">
                  <c:v>-45285253.621349007</c:v>
                </c:pt>
                <c:pt idx="67419">
                  <c:v>-45291835.301244006</c:v>
                </c:pt>
                <c:pt idx="67420">
                  <c:v>-45298410.88188199</c:v>
                </c:pt>
                <c:pt idx="67421">
                  <c:v>-45304980.357351989</c:v>
                </c:pt>
                <c:pt idx="67422">
                  <c:v>-45311543.721735008</c:v>
                </c:pt>
                <c:pt idx="67423">
                  <c:v>-45318100.969104007</c:v>
                </c:pt>
                <c:pt idx="67424">
                  <c:v>-45324652.093520999</c:v>
                </c:pt>
                <c:pt idx="67425">
                  <c:v>-45331197.089039005</c:v>
                </c:pt>
                <c:pt idx="67426">
                  <c:v>-45337735.949703999</c:v>
                </c:pt>
                <c:pt idx="67427">
                  <c:v>-45344268.669550009</c:v>
                </c:pt>
                <c:pt idx="67428">
                  <c:v>-45350795.242604002</c:v>
                </c:pt>
                <c:pt idx="67429">
                  <c:v>-45357315.662881993</c:v>
                </c:pt>
                <c:pt idx="67430">
                  <c:v>-45363829.924392</c:v>
                </c:pt>
                <c:pt idx="67431">
                  <c:v>-45370338.021133006</c:v>
                </c:pt>
                <c:pt idx="67432">
                  <c:v>-45376839.947093002</c:v>
                </c:pt>
                <c:pt idx="67433">
                  <c:v>-45383335.696253009</c:v>
                </c:pt>
                <c:pt idx="67434">
                  <c:v>-45389825.262584001</c:v>
                </c:pt>
                <c:pt idx="67435">
                  <c:v>-45396308.640046</c:v>
                </c:pt>
                <c:pt idx="67436">
                  <c:v>-45402785.822591998</c:v>
                </c:pt>
                <c:pt idx="67437">
                  <c:v>-45409256.804164998</c:v>
                </c:pt>
                <c:pt idx="67438">
                  <c:v>-45415721.578697011</c:v>
                </c:pt>
                <c:pt idx="67439">
                  <c:v>-45422180.140113011</c:v>
                </c:pt>
                <c:pt idx="67440">
                  <c:v>-45428632.482326984</c:v>
                </c:pt>
                <c:pt idx="67441">
                  <c:v>-45435078.599244013</c:v>
                </c:pt>
                <c:pt idx="67442">
                  <c:v>-45441518.484759994</c:v>
                </c:pt>
                <c:pt idx="67443">
                  <c:v>-45447952.132760994</c:v>
                </c:pt>
                <c:pt idx="67444">
                  <c:v>-45454379.537124</c:v>
                </c:pt>
                <c:pt idx="67445">
                  <c:v>-45460800.691716</c:v>
                </c:pt>
                <c:pt idx="67446">
                  <c:v>-45467215.590394005</c:v>
                </c:pt>
                <c:pt idx="67447">
                  <c:v>-45473624.227007009</c:v>
                </c:pt>
                <c:pt idx="67448">
                  <c:v>-45480026.595393009</c:v>
                </c:pt>
                <c:pt idx="67449">
                  <c:v>-45486422.689381994</c:v>
                </c:pt>
                <c:pt idx="67450">
                  <c:v>-45492812.502791993</c:v>
                </c:pt>
                <c:pt idx="67451">
                  <c:v>-45499196.02943401</c:v>
                </c:pt>
                <c:pt idx="67452">
                  <c:v>-45505573.263107009</c:v>
                </c:pt>
                <c:pt idx="67453">
                  <c:v>-45511944.19760301</c:v>
                </c:pt>
                <c:pt idx="67454">
                  <c:v>-45518308.826700993</c:v>
                </c:pt>
                <c:pt idx="67455">
                  <c:v>-45524667.144172996</c:v>
                </c:pt>
                <c:pt idx="67456">
                  <c:v>-45531019.143780991</c:v>
                </c:pt>
                <c:pt idx="67457">
                  <c:v>-45537364.819275998</c:v>
                </c:pt>
                <c:pt idx="67458">
                  <c:v>-45543704.164400004</c:v>
                </c:pt>
                <c:pt idx="67459">
                  <c:v>-45550037.172884993</c:v>
                </c:pt>
                <c:pt idx="67460">
                  <c:v>-45556363.838453002</c:v>
                </c:pt>
                <c:pt idx="67461">
                  <c:v>-45562684.154817</c:v>
                </c:pt>
                <c:pt idx="67462">
                  <c:v>-45568998.115680002</c:v>
                </c:pt>
                <c:pt idx="67463">
                  <c:v>-45575305.714734003</c:v>
                </c:pt>
                <c:pt idx="67464">
                  <c:v>-45581606.945661999</c:v>
                </c:pt>
                <c:pt idx="67465">
                  <c:v>-45587901.802138001</c:v>
                </c:pt>
                <c:pt idx="67466">
                  <c:v>-45594190.277824</c:v>
                </c:pt>
                <c:pt idx="67467">
                  <c:v>-45600472.366373993</c:v>
                </c:pt>
                <c:pt idx="67468">
                  <c:v>-45606748.061430007</c:v>
                </c:pt>
                <c:pt idx="67469">
                  <c:v>-45613017.356626995</c:v>
                </c:pt>
                <c:pt idx="67470">
                  <c:v>-45619280.245586</c:v>
                </c:pt>
                <c:pt idx="67471">
                  <c:v>-45625536.721922003</c:v>
                </c:pt>
                <c:pt idx="67472">
                  <c:v>-45631786.779238015</c:v>
                </c:pt>
                <c:pt idx="67473">
                  <c:v>-45638030.411125995</c:v>
                </c:pt>
                <c:pt idx="67474">
                  <c:v>-45644267.611170001</c:v>
                </c:pt>
                <c:pt idx="67475">
                  <c:v>-45650498.372942992</c:v>
                </c:pt>
                <c:pt idx="67476">
                  <c:v>-45656722.690007009</c:v>
                </c:pt>
                <c:pt idx="67477">
                  <c:v>-45662940.555914</c:v>
                </c:pt>
                <c:pt idx="67478">
                  <c:v>-45669151.964208007</c:v>
                </c:pt>
                <c:pt idx="67479">
                  <c:v>-45675356.908420995</c:v>
                </c:pt>
                <c:pt idx="67480">
                  <c:v>-45681555.382073991</c:v>
                </c:pt>
                <c:pt idx="67481">
                  <c:v>-45687747.378679998</c:v>
                </c:pt>
                <c:pt idx="67482">
                  <c:v>-45693932.891740002</c:v>
                </c:pt>
                <c:pt idx="67483">
                  <c:v>-45700111.914744996</c:v>
                </c:pt>
                <c:pt idx="67484">
                  <c:v>-45706284.441175997</c:v>
                </c:pt>
                <c:pt idx="67485">
                  <c:v>-45712450.464505002</c:v>
                </c:pt>
                <c:pt idx="67486">
                  <c:v>-45718609.978189997</c:v>
                </c:pt>
                <c:pt idx="67487">
                  <c:v>-45724762.975683011</c:v>
                </c:pt>
                <c:pt idx="67488">
                  <c:v>-45730909.450421989</c:v>
                </c:pt>
                <c:pt idx="67489">
                  <c:v>-45737049.395837009</c:v>
                </c:pt>
                <c:pt idx="67490">
                  <c:v>-45743182.805347003</c:v>
                </c:pt>
                <c:pt idx="67491">
                  <c:v>-45749309.672359996</c:v>
                </c:pt>
                <c:pt idx="67492">
                  <c:v>-45755429.990274005</c:v>
                </c:pt>
                <c:pt idx="67493">
                  <c:v>-45761543.752474993</c:v>
                </c:pt>
                <c:pt idx="67494">
                  <c:v>-45767650.952341996</c:v>
                </c:pt>
                <c:pt idx="67495">
                  <c:v>-45773751.583239004</c:v>
                </c:pt>
                <c:pt idx="67496">
                  <c:v>-45779845.638522997</c:v>
                </c:pt>
                <c:pt idx="67497">
                  <c:v>-45785933.111539006</c:v>
                </c:pt>
                <c:pt idx="67498">
                  <c:v>-45792013.995622002</c:v>
                </c:pt>
                <c:pt idx="67499">
                  <c:v>-45798088.284094006</c:v>
                </c:pt>
                <c:pt idx="67500">
                  <c:v>-45804155.97027</c:v>
                </c:pt>
                <c:pt idx="67501">
                  <c:v>-45810217.047451995</c:v>
                </c:pt>
                <c:pt idx="67502">
                  <c:v>-45816271.508932002</c:v>
                </c:pt>
                <c:pt idx="67503">
                  <c:v>-45822319.347990997</c:v>
                </c:pt>
                <c:pt idx="67504">
                  <c:v>-45828360.557899997</c:v>
                </c:pt>
                <c:pt idx="67505">
                  <c:v>-45834395.131917007</c:v>
                </c:pt>
                <c:pt idx="67506">
                  <c:v>-45840423.063292004</c:v>
                </c:pt>
                <c:pt idx="67507">
                  <c:v>-45846444.345262997</c:v>
                </c:pt>
                <c:pt idx="67508">
                  <c:v>-45852458.971056998</c:v>
                </c:pt>
                <c:pt idx="67509">
                  <c:v>-45858466.933890998</c:v>
                </c:pt>
                <c:pt idx="67510">
                  <c:v>-45864468.226970002</c:v>
                </c:pt>
                <c:pt idx="67511">
                  <c:v>-45870462.843487993</c:v>
                </c:pt>
                <c:pt idx="67512">
                  <c:v>-45876450.776629001</c:v>
                </c:pt>
                <c:pt idx="67513">
                  <c:v>-45882432.019565001</c:v>
                </c:pt>
                <c:pt idx="67514">
                  <c:v>-45888406.565460004</c:v>
                </c:pt>
                <c:pt idx="67515">
                  <c:v>-45894374.407461993</c:v>
                </c:pt>
                <c:pt idx="67516">
                  <c:v>-45900335.538713001</c:v>
                </c:pt>
                <c:pt idx="67517">
                  <c:v>-45906289.952339992</c:v>
                </c:pt>
                <c:pt idx="67518">
                  <c:v>-45912237.641461</c:v>
                </c:pt>
                <c:pt idx="67519">
                  <c:v>-45918178.599183008</c:v>
                </c:pt>
                <c:pt idx="67520">
                  <c:v>-45924112.818600997</c:v>
                </c:pt>
                <c:pt idx="67521">
                  <c:v>-45930040.292800002</c:v>
                </c:pt>
                <c:pt idx="67522">
                  <c:v>-45935961.014850996</c:v>
                </c:pt>
                <c:pt idx="67523">
                  <c:v>-45941874.977818996</c:v>
                </c:pt>
                <c:pt idx="67524">
                  <c:v>-45947782.174751997</c:v>
                </c:pt>
                <c:pt idx="67525">
                  <c:v>-45953682.598690011</c:v>
                </c:pt>
                <c:pt idx="67526">
                  <c:v>-45959576.242661998</c:v>
                </c:pt>
                <c:pt idx="67527">
                  <c:v>-45965463.099685006</c:v>
                </c:pt>
                <c:pt idx="67528">
                  <c:v>-45971343.162763998</c:v>
                </c:pt>
                <c:pt idx="67529">
                  <c:v>-45977216.424894005</c:v>
                </c:pt>
                <c:pt idx="67530">
                  <c:v>-45983082.879056998</c:v>
                </c:pt>
                <c:pt idx="67531">
                  <c:v>-45988942.518224999</c:v>
                </c:pt>
                <c:pt idx="67532">
                  <c:v>-45994795.335359</c:v>
                </c:pt>
                <c:pt idx="67533">
                  <c:v>-46000641.323405996</c:v>
                </c:pt>
                <c:pt idx="67534">
                  <c:v>-46006480.475304</c:v>
                </c:pt>
                <c:pt idx="67535">
                  <c:v>-46012312.783978999</c:v>
                </c:pt>
                <c:pt idx="67536">
                  <c:v>-46018138.242346004</c:v>
                </c:pt>
                <c:pt idx="67537">
                  <c:v>-46023956.84330599</c:v>
                </c:pt>
                <c:pt idx="67538">
                  <c:v>-46029768.579751998</c:v>
                </c:pt>
                <c:pt idx="67539">
                  <c:v>-46035573.444563001</c:v>
                </c:pt>
                <c:pt idx="67540">
                  <c:v>-46041371.430606</c:v>
                </c:pt>
                <c:pt idx="67541">
                  <c:v>-46047162.530739002</c:v>
                </c:pt>
                <c:pt idx="67542">
                  <c:v>-46052946.737806</c:v>
                </c:pt>
                <c:pt idx="67543">
                  <c:v>-46058724.044640005</c:v>
                </c:pt>
                <c:pt idx="67544">
                  <c:v>-46064494.444061995</c:v>
                </c:pt>
                <c:pt idx="67545">
                  <c:v>-46070257.928883001</c:v>
                </c:pt>
                <c:pt idx="67546">
                  <c:v>-46076014.491899006</c:v>
                </c:pt>
                <c:pt idx="67547">
                  <c:v>-46081764.125898018</c:v>
                </c:pt>
                <c:pt idx="67548">
                  <c:v>-46087506.823652998</c:v>
                </c:pt>
                <c:pt idx="67549">
                  <c:v>-46093242.577927001</c:v>
                </c:pt>
                <c:pt idx="67550">
                  <c:v>-46098971.381469995</c:v>
                </c:pt>
                <c:pt idx="67551">
                  <c:v>-46104693.227022</c:v>
                </c:pt>
                <c:pt idx="67552">
                  <c:v>-46110408.107308999</c:v>
                </c:pt>
                <c:pt idx="67553">
                  <c:v>-46116116.015045002</c:v>
                </c:pt>
                <c:pt idx="67554">
                  <c:v>-46121816.942934997</c:v>
                </c:pt>
                <c:pt idx="67555">
                  <c:v>-46127510.883667998</c:v>
                </c:pt>
                <c:pt idx="67556">
                  <c:v>-46133197.829924002</c:v>
                </c:pt>
                <c:pt idx="67557">
                  <c:v>-46138877.77437</c:v>
                </c:pt>
                <c:pt idx="67558">
                  <c:v>-46144550.709660009</c:v>
                </c:pt>
                <c:pt idx="67559">
                  <c:v>-46150216.628437005</c:v>
                </c:pt>
                <c:pt idx="67560">
                  <c:v>-46155875.523331001</c:v>
                </c:pt>
                <c:pt idx="67561">
                  <c:v>-46161527.386961989</c:v>
                </c:pt>
                <c:pt idx="67562">
                  <c:v>-46167172.211936004</c:v>
                </c:pt>
                <c:pt idx="67563">
                  <c:v>-46172809.990846001</c:v>
                </c:pt>
                <c:pt idx="67564">
                  <c:v>-46178440.716274001</c:v>
                </c:pt>
                <c:pt idx="67565">
                  <c:v>-46184064.380790994</c:v>
                </c:pt>
                <c:pt idx="67566">
                  <c:v>-46189680.976953</c:v>
                </c:pt>
                <c:pt idx="67567">
                  <c:v>-46195290.497304998</c:v>
                </c:pt>
                <c:pt idx="67568">
                  <c:v>-46200892.934379995</c:v>
                </c:pt>
                <c:pt idx="67569">
                  <c:v>-46206488.280698009</c:v>
                </c:pt>
                <c:pt idx="67570">
                  <c:v>-46212076.528768003</c:v>
                </c:pt>
                <c:pt idx="67571">
                  <c:v>-46217657.671085</c:v>
                </c:pt>
                <c:pt idx="67572">
                  <c:v>-46223231.700131007</c:v>
                </c:pt>
                <c:pt idx="67573">
                  <c:v>-46228798.608378001</c:v>
                </c:pt>
                <c:pt idx="67574">
                  <c:v>-46234358.388283998</c:v>
                </c:pt>
                <c:pt idx="67575">
                  <c:v>-46239911.032292999</c:v>
                </c:pt>
                <c:pt idx="67576">
                  <c:v>-46245456.532839999</c:v>
                </c:pt>
                <c:pt idx="67577">
                  <c:v>-46250994.882343993</c:v>
                </c:pt>
                <c:pt idx="67578">
                  <c:v>-46256526.073214002</c:v>
                </c:pt>
                <c:pt idx="67579">
                  <c:v>-46262050.097845003</c:v>
                </c:pt>
                <c:pt idx="67580">
                  <c:v>-46267566.948618002</c:v>
                </c:pt>
                <c:pt idx="67581">
                  <c:v>-46273076.617904998</c:v>
                </c:pt>
                <c:pt idx="67582">
                  <c:v>-46278579.098061003</c:v>
                </c:pt>
                <c:pt idx="67583">
                  <c:v>-46284074.381431997</c:v>
                </c:pt>
                <c:pt idx="67584">
                  <c:v>-46289562.460349001</c:v>
                </c:pt>
                <c:pt idx="67585">
                  <c:v>-46295043.327131003</c:v>
                </c:pt>
                <c:pt idx="67586">
                  <c:v>-46300516.974082991</c:v>
                </c:pt>
                <c:pt idx="67587">
                  <c:v>-46305983.393499002</c:v>
                </c:pt>
                <c:pt idx="67588">
                  <c:v>-46311442.577659003</c:v>
                </c:pt>
                <c:pt idx="67589">
                  <c:v>-46316894.518830001</c:v>
                </c:pt>
                <c:pt idx="67590">
                  <c:v>-46322339.209266007</c:v>
                </c:pt>
                <c:pt idx="67591">
                  <c:v>-46327776.641210005</c:v>
                </c:pt>
                <c:pt idx="67592">
                  <c:v>-46333206.806887992</c:v>
                </c:pt>
                <c:pt idx="67593">
                  <c:v>-46338629.698516004</c:v>
                </c:pt>
                <c:pt idx="67594">
                  <c:v>-46344045.308297008</c:v>
                </c:pt>
                <c:pt idx="67595">
                  <c:v>-46349453.628420003</c:v>
                </c:pt>
                <c:pt idx="67596">
                  <c:v>-46354854.65106</c:v>
                </c:pt>
                <c:pt idx="67597">
                  <c:v>-46360248.368379995</c:v>
                </c:pt>
                <c:pt idx="67598">
                  <c:v>-46365634.772529997</c:v>
                </c:pt>
                <c:pt idx="67599">
                  <c:v>-46371013.855646998</c:v>
                </c:pt>
                <c:pt idx="67600">
                  <c:v>-46376385.609852999</c:v>
                </c:pt>
                <c:pt idx="67601">
                  <c:v>-46381750.027259007</c:v>
                </c:pt>
                <c:pt idx="67602">
                  <c:v>-46387107.099960007</c:v>
                </c:pt>
                <c:pt idx="67603">
                  <c:v>-46392456.820041001</c:v>
                </c:pt>
                <c:pt idx="67604">
                  <c:v>-46397799.179571003</c:v>
                </c:pt>
                <c:pt idx="67605">
                  <c:v>-46403134.170607008</c:v>
                </c:pt>
                <c:pt idx="67606">
                  <c:v>-46408461.785191007</c:v>
                </c:pt>
                <c:pt idx="67607">
                  <c:v>-46413782.015353002</c:v>
                </c:pt>
                <c:pt idx="67608">
                  <c:v>-46419094.853109993</c:v>
                </c:pt>
                <c:pt idx="67609">
                  <c:v>-46424400.290463008</c:v>
                </c:pt>
                <c:pt idx="67610">
                  <c:v>-46429698.319403</c:v>
                </c:pt>
                <c:pt idx="67611">
                  <c:v>-46434988.931904003</c:v>
                </c:pt>
                <c:pt idx="67612">
                  <c:v>-46440272.119928002</c:v>
                </c:pt>
                <c:pt idx="67613">
                  <c:v>-46445547.875422992</c:v>
                </c:pt>
                <c:pt idx="67614">
                  <c:v>-46450816.190324999</c:v>
                </c:pt>
                <c:pt idx="67615">
                  <c:v>-46456077.056553997</c:v>
                </c:pt>
                <c:pt idx="67616">
                  <c:v>-46461330.466015995</c:v>
                </c:pt>
                <c:pt idx="67617">
                  <c:v>-46466576.410605997</c:v>
                </c:pt>
                <c:pt idx="67618">
                  <c:v>-46471814.882201992</c:v>
                </c:pt>
                <c:pt idx="67619">
                  <c:v>-46477045.872671992</c:v>
                </c:pt>
                <c:pt idx="67620">
                  <c:v>-46482269.373864993</c:v>
                </c:pt>
                <c:pt idx="67621">
                  <c:v>-46487485.377620995</c:v>
                </c:pt>
                <c:pt idx="67622">
                  <c:v>-46492693.875762992</c:v>
                </c:pt>
                <c:pt idx="67623">
                  <c:v>-46497894.860101998</c:v>
                </c:pt>
                <c:pt idx="67624">
                  <c:v>-46503088.322433002</c:v>
                </c:pt>
                <c:pt idx="67625">
                  <c:v>-46508274.254539005</c:v>
                </c:pt>
                <c:pt idx="67626">
                  <c:v>-46513452.648188002</c:v>
                </c:pt>
                <c:pt idx="67627">
                  <c:v>-46518623.495133005</c:v>
                </c:pt>
                <c:pt idx="67628">
                  <c:v>-46523786.787114002</c:v>
                </c:pt>
                <c:pt idx="67629">
                  <c:v>-46528942.515858002</c:v>
                </c:pt>
                <c:pt idx="67630">
                  <c:v>-46534090.673074998</c:v>
                </c:pt>
                <c:pt idx="67631">
                  <c:v>-46539231.250463001</c:v>
                </c:pt>
                <c:pt idx="67632">
                  <c:v>-46544364.239705004</c:v>
                </c:pt>
                <c:pt idx="67633">
                  <c:v>-46549489.632469997</c:v>
                </c:pt>
                <c:pt idx="67634">
                  <c:v>-46554607.420411997</c:v>
                </c:pt>
                <c:pt idx="67635">
                  <c:v>-46559717.595170006</c:v>
                </c:pt>
                <c:pt idx="67636">
                  <c:v>-46564820.148371994</c:v>
                </c:pt>
                <c:pt idx="67637">
                  <c:v>-46569915.071628004</c:v>
                </c:pt>
                <c:pt idx="67638">
                  <c:v>-46575002.356534995</c:v>
                </c:pt>
                <c:pt idx="67639">
                  <c:v>-46580081.994676001</c:v>
                </c:pt>
                <c:pt idx="67640">
                  <c:v>-46585153.977617003</c:v>
                </c:pt>
                <c:pt idx="67641">
                  <c:v>-46590218.296914004</c:v>
                </c:pt>
                <c:pt idx="67642">
                  <c:v>-46595274.944104001</c:v>
                </c:pt>
                <c:pt idx="67643">
                  <c:v>-46600323.91071099</c:v>
                </c:pt>
                <c:pt idx="67644">
                  <c:v>-46605365.188246004</c:v>
                </c:pt>
                <c:pt idx="67645">
                  <c:v>-46610398.768202007</c:v>
                </c:pt>
                <c:pt idx="67646">
                  <c:v>-46615424.642059997</c:v>
                </c:pt>
                <c:pt idx="67647">
                  <c:v>-46620442.801285997</c:v>
                </c:pt>
                <c:pt idx="67648">
                  <c:v>-46625453.237329997</c:v>
                </c:pt>
                <c:pt idx="67649">
                  <c:v>-46630455.941627003</c:v>
                </c:pt>
                <c:pt idx="67650">
                  <c:v>-46635450.905599006</c:v>
                </c:pt>
                <c:pt idx="67651">
                  <c:v>-46640438.120651007</c:v>
                </c:pt>
                <c:pt idx="67652">
                  <c:v>-46645417.578175001</c:v>
                </c:pt>
                <c:pt idx="67653">
                  <c:v>-46650389.269547015</c:v>
                </c:pt>
                <c:pt idx="67654">
                  <c:v>-46655353.186127</c:v>
                </c:pt>
                <c:pt idx="67655">
                  <c:v>-46660309.319262996</c:v>
                </c:pt>
                <c:pt idx="67656">
                  <c:v>-46665257.660285003</c:v>
                </c:pt>
                <c:pt idx="67657">
                  <c:v>-46670198.200509004</c:v>
                </c:pt>
                <c:pt idx="67658">
                  <c:v>-46675130.931236006</c:v>
                </c:pt>
                <c:pt idx="67659">
                  <c:v>-46680055.843750991</c:v>
                </c:pt>
                <c:pt idx="67660">
                  <c:v>-46684972.929325998</c:v>
                </c:pt>
                <c:pt idx="67661">
                  <c:v>-46689882.179215007</c:v>
                </c:pt>
                <c:pt idx="67662">
                  <c:v>-46694783.584658004</c:v>
                </c:pt>
                <c:pt idx="67663">
                  <c:v>-46699677.136879995</c:v>
                </c:pt>
                <c:pt idx="67664">
                  <c:v>-46704562.827090003</c:v>
                </c:pt>
                <c:pt idx="67665">
                  <c:v>-46709440.646481991</c:v>
                </c:pt>
                <c:pt idx="67666">
                  <c:v>-46714310.586235002</c:v>
                </c:pt>
                <c:pt idx="67667">
                  <c:v>-46719172.637511998</c:v>
                </c:pt>
                <c:pt idx="67668">
                  <c:v>-46724026.791459009</c:v>
                </c:pt>
                <c:pt idx="67669">
                  <c:v>-46728873.039210007</c:v>
                </c:pt>
                <c:pt idx="67670">
                  <c:v>-46733711.371880993</c:v>
                </c:pt>
                <c:pt idx="67671">
                  <c:v>-46738541.780571997</c:v>
                </c:pt>
                <c:pt idx="67672">
                  <c:v>-46743364.256368995</c:v>
                </c:pt>
                <c:pt idx="67673">
                  <c:v>-46748178.790342003</c:v>
                </c:pt>
                <c:pt idx="67674">
                  <c:v>-46752985.373544</c:v>
                </c:pt>
                <c:pt idx="67675">
                  <c:v>-46757783.997013003</c:v>
                </c:pt>
                <c:pt idx="67676">
                  <c:v>-46762574.651770994</c:v>
                </c:pt>
                <c:pt idx="67677">
                  <c:v>-46767357.328825995</c:v>
                </c:pt>
                <c:pt idx="67678">
                  <c:v>-46772132.019166999</c:v>
                </c:pt>
                <c:pt idx="67679">
                  <c:v>-46776898.713769995</c:v>
                </c:pt>
                <c:pt idx="67680">
                  <c:v>-46781657.403592996</c:v>
                </c:pt>
                <c:pt idx="67681">
                  <c:v>-46786408.079579003</c:v>
                </c:pt>
                <c:pt idx="67682">
                  <c:v>-46791150.732655011</c:v>
                </c:pt>
                <c:pt idx="67683">
                  <c:v>-46795885.35373199</c:v>
                </c:pt>
                <c:pt idx="67684">
                  <c:v>-46800611.933704004</c:v>
                </c:pt>
                <c:pt idx="67685">
                  <c:v>-46805330.46345</c:v>
                </c:pt>
                <c:pt idx="67686">
                  <c:v>-46810040.933831997</c:v>
                </c:pt>
                <c:pt idx="67687">
                  <c:v>-46814743.335696004</c:v>
                </c:pt>
                <c:pt idx="67688">
                  <c:v>-46819437.659873001</c:v>
                </c:pt>
                <c:pt idx="67689">
                  <c:v>-46824123.897175997</c:v>
                </c:pt>
                <c:pt idx="67690">
                  <c:v>-46828802.038401999</c:v>
                </c:pt>
                <c:pt idx="67691">
                  <c:v>-46833472.074332997</c:v>
                </c:pt>
                <c:pt idx="67692">
                  <c:v>-46838133.995732002</c:v>
                </c:pt>
                <c:pt idx="67693">
                  <c:v>-46842787.793348007</c:v>
                </c:pt>
                <c:pt idx="67694">
                  <c:v>-46847433.457912989</c:v>
                </c:pt>
                <c:pt idx="67695">
                  <c:v>-46852070.980141997</c:v>
                </c:pt>
                <c:pt idx="67696">
                  <c:v>-46856700.35073299</c:v>
                </c:pt>
                <c:pt idx="67697">
                  <c:v>-46861321.560369</c:v>
                </c:pt>
                <c:pt idx="67698">
                  <c:v>-46865934.599714011</c:v>
                </c:pt>
                <c:pt idx="67699">
                  <c:v>-46870539.459417999</c:v>
                </c:pt>
                <c:pt idx="67700">
                  <c:v>-46875136.130112998</c:v>
                </c:pt>
                <c:pt idx="67701">
                  <c:v>-46879724.602411993</c:v>
                </c:pt>
                <c:pt idx="67702">
                  <c:v>-46884304.866915993</c:v>
                </c:pt>
                <c:pt idx="67703">
                  <c:v>-46888876.914205998</c:v>
                </c:pt>
                <c:pt idx="67704">
                  <c:v>-46893440.734846003</c:v>
                </c:pt>
                <c:pt idx="67705">
                  <c:v>-46897996.319383994</c:v>
                </c:pt>
                <c:pt idx="67706">
                  <c:v>-46902543.658349998</c:v>
                </c:pt>
                <c:pt idx="67707">
                  <c:v>-46907082.742260002</c:v>
                </c:pt>
                <c:pt idx="67708">
                  <c:v>-46911613.561609007</c:v>
                </c:pt>
                <c:pt idx="67709">
                  <c:v>-46916136.106876992</c:v>
                </c:pt>
                <c:pt idx="67710">
                  <c:v>-46920650.368528001</c:v>
                </c:pt>
                <c:pt idx="67711">
                  <c:v>-46925156.337004997</c:v>
                </c:pt>
                <c:pt idx="67712">
                  <c:v>-46929654.002737999</c:v>
                </c:pt>
                <c:pt idx="67713">
                  <c:v>-46934143.356137</c:v>
                </c:pt>
                <c:pt idx="67714">
                  <c:v>-46938624.387596004</c:v>
                </c:pt>
                <c:pt idx="67715">
                  <c:v>-46943097.087490998</c:v>
                </c:pt>
                <c:pt idx="67716">
                  <c:v>-46947561.44618199</c:v>
                </c:pt>
                <c:pt idx="67717">
                  <c:v>-46952017.454009995</c:v>
                </c:pt>
                <c:pt idx="67718">
                  <c:v>-46956465.101298012</c:v>
                </c:pt>
                <c:pt idx="67719">
                  <c:v>-46960904.378353998</c:v>
                </c:pt>
                <c:pt idx="67720">
                  <c:v>-46965335.275467008</c:v>
                </c:pt>
                <c:pt idx="67721">
                  <c:v>-46969757.782907002</c:v>
                </c:pt>
                <c:pt idx="67722">
                  <c:v>-46974171.890928999</c:v>
                </c:pt>
                <c:pt idx="67723">
                  <c:v>-46978577.589769997</c:v>
                </c:pt>
                <c:pt idx="67724">
                  <c:v>-46982974.869646005</c:v>
                </c:pt>
                <c:pt idx="67725">
                  <c:v>-46987363.720760003</c:v>
                </c:pt>
                <c:pt idx="67726">
                  <c:v>-46991744.13329301</c:v>
                </c:pt>
                <c:pt idx="67727">
                  <c:v>-46996116.097410999</c:v>
                </c:pt>
                <c:pt idx="67728">
                  <c:v>-47000479.603261001</c:v>
                </c:pt>
                <c:pt idx="67729">
                  <c:v>-47004834.640971996</c:v>
                </c:pt>
                <c:pt idx="67730">
                  <c:v>-47009181.200656004</c:v>
                </c:pt>
                <c:pt idx="67731">
                  <c:v>-47013519.272404999</c:v>
                </c:pt>
                <c:pt idx="67732">
                  <c:v>-47017848.846294999</c:v>
                </c:pt>
                <c:pt idx="67733">
                  <c:v>-47022169.912381984</c:v>
                </c:pt>
                <c:pt idx="67734">
                  <c:v>-47026482.460705996</c:v>
                </c:pt>
                <c:pt idx="67735">
                  <c:v>-47030786.481287003</c:v>
                </c:pt>
                <c:pt idx="67736">
                  <c:v>-47035081.964126997</c:v>
                </c:pt>
                <c:pt idx="67737">
                  <c:v>-47039368.899211004</c:v>
                </c:pt>
                <c:pt idx="67738">
                  <c:v>-47043647.276504003</c:v>
                </c:pt>
                <c:pt idx="67739">
                  <c:v>-47047917.085954003</c:v>
                </c:pt>
                <c:pt idx="67740">
                  <c:v>-47052178.317488991</c:v>
                </c:pt>
                <c:pt idx="67741">
                  <c:v>-47056430.961020999</c:v>
                </c:pt>
                <c:pt idx="67742">
                  <c:v>-47060675.006439999</c:v>
                </c:pt>
                <c:pt idx="67743">
                  <c:v>-47064910.443620995</c:v>
                </c:pt>
                <c:pt idx="67744">
                  <c:v>-47069137.262418002</c:v>
                </c:pt>
                <c:pt idx="67745">
                  <c:v>-47073355.452667996</c:v>
                </c:pt>
                <c:pt idx="67746">
                  <c:v>-47077565.004188001</c:v>
                </c:pt>
                <c:pt idx="67747">
                  <c:v>-47081765.90677499</c:v>
                </c:pt>
                <c:pt idx="67748">
                  <c:v>-47085958.150210999</c:v>
                </c:pt>
                <c:pt idx="67749">
                  <c:v>-47090141.724257015</c:v>
                </c:pt>
                <c:pt idx="67750">
                  <c:v>-47094316.618654005</c:v>
                </c:pt>
                <c:pt idx="67751">
                  <c:v>-47098482.823124997</c:v>
                </c:pt>
                <c:pt idx="67752">
                  <c:v>-47102640.327374995</c:v>
                </c:pt>
                <c:pt idx="67753">
                  <c:v>-47106789.12109001</c:v>
                </c:pt>
                <c:pt idx="67754">
                  <c:v>-47110929.193934008</c:v>
                </c:pt>
                <c:pt idx="67755">
                  <c:v>-47115060.535556003</c:v>
                </c:pt>
                <c:pt idx="67756">
                  <c:v>-47119183.135582</c:v>
                </c:pt>
                <c:pt idx="67757">
                  <c:v>-47123296.983621992</c:v>
                </c:pt>
                <c:pt idx="67758">
                  <c:v>-47127402.069265008</c:v>
                </c:pt>
                <c:pt idx="67759">
                  <c:v>-47131498.382079996</c:v>
                </c:pt>
                <c:pt idx="67760">
                  <c:v>-47135585.911619</c:v>
                </c:pt>
                <c:pt idx="67761">
                  <c:v>-47139664.647411995</c:v>
                </c:pt>
                <c:pt idx="67762">
                  <c:v>-47143734.578970999</c:v>
                </c:pt>
                <c:pt idx="67763">
                  <c:v>-47147795.695789002</c:v>
                </c:pt>
                <c:pt idx="67764">
                  <c:v>-47151847.987337999</c:v>
                </c:pt>
                <c:pt idx="67765">
                  <c:v>-47155891.443070993</c:v>
                </c:pt>
                <c:pt idx="67766">
                  <c:v>-47159926.052420996</c:v>
                </c:pt>
                <c:pt idx="67767">
                  <c:v>-47163951.804802991</c:v>
                </c:pt>
                <c:pt idx="67768">
                  <c:v>-47167968.689610004</c:v>
                </c:pt>
                <c:pt idx="67769">
                  <c:v>-47171976.696215004</c:v>
                </c:pt>
                <c:pt idx="67770">
                  <c:v>-47175975.813973993</c:v>
                </c:pt>
                <c:pt idx="67771">
                  <c:v>-47179966.032220997</c:v>
                </c:pt>
                <c:pt idx="67772">
                  <c:v>-47183947.340269998</c:v>
                </c:pt>
                <c:pt idx="67773">
                  <c:v>-47187919.727415003</c:v>
                </c:pt>
                <c:pt idx="67774">
                  <c:v>-47191883.18293</c:v>
                </c:pt>
                <c:pt idx="67775">
                  <c:v>-47195837.696070999</c:v>
                </c:pt>
                <c:pt idx="67776">
                  <c:v>-47199783.256069995</c:v>
                </c:pt>
                <c:pt idx="67777">
                  <c:v>-47203719.852140993</c:v>
                </c:pt>
                <c:pt idx="67778">
                  <c:v>-47207647.473478995</c:v>
                </c:pt>
                <c:pt idx="67779">
                  <c:v>-47211566.109255008</c:v>
                </c:pt>
                <c:pt idx="67780">
                  <c:v>-47215475.748624004</c:v>
                </c:pt>
                <c:pt idx="67781">
                  <c:v>-47219376.380715989</c:v>
                </c:pt>
                <c:pt idx="67782">
                  <c:v>-47223267.994646005</c:v>
                </c:pt>
                <c:pt idx="67783">
                  <c:v>-47227150.579502001</c:v>
                </c:pt>
                <c:pt idx="67784">
                  <c:v>-47231024.124357007</c:v>
                </c:pt>
                <c:pt idx="67785">
                  <c:v>-47234888.618261002</c:v>
                </c:pt>
                <c:pt idx="67786">
                  <c:v>-47238744.050242998</c:v>
                </c:pt>
                <c:pt idx="67787">
                  <c:v>-47242590.409311995</c:v>
                </c:pt>
                <c:pt idx="67788">
                  <c:v>-47246427.684455</c:v>
                </c:pt>
                <c:pt idx="67789">
                  <c:v>-47250255.864640005</c:v>
                </c:pt>
                <c:pt idx="67790">
                  <c:v>-47254074.938813999</c:v>
                </c:pt>
                <c:pt idx="67791">
                  <c:v>-47257884.895900011</c:v>
                </c:pt>
                <c:pt idx="67792">
                  <c:v>-47261685.724805005</c:v>
                </c:pt>
                <c:pt idx="67793">
                  <c:v>-47265477.414409995</c:v>
                </c:pt>
                <c:pt idx="67794">
                  <c:v>-47269259.953576989</c:v>
                </c:pt>
                <c:pt idx="67795">
                  <c:v>-47273033.331149004</c:v>
                </c:pt>
                <c:pt idx="67796">
                  <c:v>-47276797.535944007</c:v>
                </c:pt>
                <c:pt idx="67797">
                  <c:v>-47280552.556760989</c:v>
                </c:pt>
                <c:pt idx="67798">
                  <c:v>-47284298.382376984</c:v>
                </c:pt>
                <c:pt idx="67799">
                  <c:v>-47288035.001547009</c:v>
                </c:pt>
                <c:pt idx="67800">
                  <c:v>-47291762.403007001</c:v>
                </c:pt>
                <c:pt idx="67801">
                  <c:v>-47295480.575468004</c:v>
                </c:pt>
                <c:pt idx="67802">
                  <c:v>-47299189.507622004</c:v>
                </c:pt>
                <c:pt idx="67803">
                  <c:v>-47302889.188138008</c:v>
                </c:pt>
                <c:pt idx="67804">
                  <c:v>-47306579.605664007</c:v>
                </c:pt>
                <c:pt idx="67805">
                  <c:v>-47310260.748827003</c:v>
                </c:pt>
                <c:pt idx="67806">
                  <c:v>-47313932.606231004</c:v>
                </c:pt>
                <c:pt idx="67807">
                  <c:v>-47317595.166459002</c:v>
                </c:pt>
                <c:pt idx="67808">
                  <c:v>-47321248.418070994</c:v>
                </c:pt>
                <c:pt idx="67809">
                  <c:v>-47324892.349606</c:v>
                </c:pt>
                <c:pt idx="67810">
                  <c:v>-47328526.949579999</c:v>
                </c:pt>
                <c:pt idx="67811">
                  <c:v>-47332152.206488997</c:v>
                </c:pt>
                <c:pt idx="67812">
                  <c:v>-47335768.108805001</c:v>
                </c:pt>
                <c:pt idx="67813">
                  <c:v>-47339374.644978002</c:v>
                </c:pt>
                <c:pt idx="67814">
                  <c:v>-47342971.803437002</c:v>
                </c:pt>
                <c:pt idx="67815">
                  <c:v>-47346559.572587997</c:v>
                </c:pt>
                <c:pt idx="67816">
                  <c:v>-47350137.94081299</c:v>
                </c:pt>
                <c:pt idx="67817">
                  <c:v>-47353706.896473996</c:v>
                </c:pt>
                <c:pt idx="67818">
                  <c:v>-47357266.42791</c:v>
                </c:pt>
                <c:pt idx="67819">
                  <c:v>-47360816.523437008</c:v>
                </c:pt>
                <c:pt idx="67820">
                  <c:v>-47364357.171348006</c:v>
                </c:pt>
                <c:pt idx="67821">
                  <c:v>-47367888.359914996</c:v>
                </c:pt>
                <c:pt idx="67822">
                  <c:v>-47371410.077383995</c:v>
                </c:pt>
                <c:pt idx="67823">
                  <c:v>-47374922.311982989</c:v>
                </c:pt>
                <c:pt idx="67824">
                  <c:v>-47378425.051911995</c:v>
                </c:pt>
                <c:pt idx="67825">
                  <c:v>-47381918.285352997</c:v>
                </c:pt>
                <c:pt idx="67826">
                  <c:v>-47385402.000461996</c:v>
                </c:pt>
                <c:pt idx="67827">
                  <c:v>-47388876.185371995</c:v>
                </c:pt>
                <c:pt idx="67828">
                  <c:v>-47392340.828195006</c:v>
                </c:pt>
                <c:pt idx="67829">
                  <c:v>-47395795.91701699</c:v>
                </c:pt>
                <c:pt idx="67830">
                  <c:v>-47399241.439902999</c:v>
                </c:pt>
                <c:pt idx="67831">
                  <c:v>-47402677.384894997</c:v>
                </c:pt>
                <c:pt idx="67832">
                  <c:v>-47406103.740010001</c:v>
                </c:pt>
                <c:pt idx="67833">
                  <c:v>-47409520.493243009</c:v>
                </c:pt>
                <c:pt idx="67834">
                  <c:v>-47412927.632564999</c:v>
                </c:pt>
                <c:pt idx="67835">
                  <c:v>-47416325.145921998</c:v>
                </c:pt>
                <c:pt idx="67836">
                  <c:v>-47419713.021240011</c:v>
                </c:pt>
                <c:pt idx="67837">
                  <c:v>-47423091.246417999</c:v>
                </c:pt>
                <c:pt idx="67838">
                  <c:v>-47426459.809332997</c:v>
                </c:pt>
                <c:pt idx="67839">
                  <c:v>-47429818.697839007</c:v>
                </c:pt>
                <c:pt idx="67840">
                  <c:v>-47433167.899763003</c:v>
                </c:pt>
                <c:pt idx="67841">
                  <c:v>-47436507.402911991</c:v>
                </c:pt>
                <c:pt idx="67842">
                  <c:v>-47439837.195067011</c:v>
                </c:pt>
                <c:pt idx="67843">
                  <c:v>-47443157.263985001</c:v>
                </c:pt>
                <c:pt idx="67844">
                  <c:v>-47446467.597399004</c:v>
                </c:pt>
                <c:pt idx="67845">
                  <c:v>-47449768.183017999</c:v>
                </c:pt>
                <c:pt idx="67846">
                  <c:v>-47453059.008528002</c:v>
                </c:pt>
                <c:pt idx="67847">
                  <c:v>-47456340.061589003</c:v>
                </c:pt>
                <c:pt idx="67848">
                  <c:v>-47459611.329837009</c:v>
                </c:pt>
                <c:pt idx="67849">
                  <c:v>-47462872.800883994</c:v>
                </c:pt>
                <c:pt idx="67850">
                  <c:v>-47466124.462317996</c:v>
                </c:pt>
                <c:pt idx="67851">
                  <c:v>-47469366.301702991</c:v>
                </c:pt>
                <c:pt idx="67852">
                  <c:v>-47472598.306574993</c:v>
                </c:pt>
                <c:pt idx="67853">
                  <c:v>-47475820.464449003</c:v>
                </c:pt>
                <c:pt idx="67854">
                  <c:v>-47479032.762814999</c:v>
                </c:pt>
                <c:pt idx="67855">
                  <c:v>-47482235.189136006</c:v>
                </c:pt>
                <c:pt idx="67856">
                  <c:v>-47485427.730851002</c:v>
                </c:pt>
                <c:pt idx="67857">
                  <c:v>-47488610.375375994</c:v>
                </c:pt>
                <c:pt idx="67858">
                  <c:v>-47491783.110100001</c:v>
                </c:pt>
                <c:pt idx="67859">
                  <c:v>-47494945.922386989</c:v>
                </c:pt>
                <c:pt idx="67860">
                  <c:v>-47498098.799576007</c:v>
                </c:pt>
                <c:pt idx="67861">
                  <c:v>-47501241.728983007</c:v>
                </c:pt>
                <c:pt idx="67862">
                  <c:v>-47504374.697895005</c:v>
                </c:pt>
                <c:pt idx="67863">
                  <c:v>-47507497.693576001</c:v>
                </c:pt>
                <c:pt idx="67864">
                  <c:v>-47510610.703265004</c:v>
                </c:pt>
                <c:pt idx="67865">
                  <c:v>-47513713.714175001</c:v>
                </c:pt>
                <c:pt idx="67866">
                  <c:v>-47516806.713491999</c:v>
                </c:pt>
                <c:pt idx="67867">
                  <c:v>-47519889.688377999</c:v>
                </c:pt>
                <c:pt idx="67868">
                  <c:v>-47522962.625969008</c:v>
                </c:pt>
                <c:pt idx="67869">
                  <c:v>-47526025.51337599</c:v>
                </c:pt>
                <c:pt idx="67870">
                  <c:v>-47529078.337683</c:v>
                </c:pt>
                <c:pt idx="67871">
                  <c:v>-47532121.085948005</c:v>
                </c:pt>
                <c:pt idx="67872">
                  <c:v>-47535153.745204009</c:v>
                </c:pt>
                <c:pt idx="67873">
                  <c:v>-47538176.302457996</c:v>
                </c:pt>
                <c:pt idx="67874">
                  <c:v>-47541188.744689003</c:v>
                </c:pt>
                <c:pt idx="67875">
                  <c:v>-47544191.058853999</c:v>
                </c:pt>
                <c:pt idx="67876">
                  <c:v>-47547183.231879003</c:v>
                </c:pt>
                <c:pt idx="67877">
                  <c:v>-47550165.250666</c:v>
                </c:pt>
                <c:pt idx="67878">
                  <c:v>-47553137.102090999</c:v>
                </c:pt>
                <c:pt idx="67879">
                  <c:v>-47556098.773002997</c:v>
                </c:pt>
                <c:pt idx="67880">
                  <c:v>-47559050.250225</c:v>
                </c:pt>
                <c:pt idx="67881">
                  <c:v>-47561991.520551011</c:v>
                </c:pt>
                <c:pt idx="67882">
                  <c:v>-47564922.570751995</c:v>
                </c:pt>
                <c:pt idx="67883">
                  <c:v>-47567843.387570992</c:v>
                </c:pt>
                <c:pt idx="67884">
                  <c:v>-47570753.957720987</c:v>
                </c:pt>
                <c:pt idx="67885">
                  <c:v>-47573654.267894007</c:v>
                </c:pt>
                <c:pt idx="67886">
                  <c:v>-47576544.304748997</c:v>
                </c:pt>
                <c:pt idx="67887">
                  <c:v>-47579424.054922991</c:v>
                </c:pt>
                <c:pt idx="67888">
                  <c:v>-47582293.505021997</c:v>
                </c:pt>
                <c:pt idx="67889">
                  <c:v>-47585152.641628005</c:v>
                </c:pt>
                <c:pt idx="67890">
                  <c:v>-47588001.451292999</c:v>
                </c:pt>
                <c:pt idx="67891">
                  <c:v>-47590839.920544006</c:v>
                </c:pt>
                <c:pt idx="67892">
                  <c:v>-47593668.035879001</c:v>
                </c:pt>
                <c:pt idx="67893">
                  <c:v>-47596485.783768997</c:v>
                </c:pt>
                <c:pt idx="67894">
                  <c:v>-47599293.150656998</c:v>
                </c:pt>
                <c:pt idx="67895">
                  <c:v>-47602090.122960001</c:v>
                </c:pt>
                <c:pt idx="67896">
                  <c:v>-47604876.687066004</c:v>
                </c:pt>
                <c:pt idx="67897">
                  <c:v>-47607652.829334006</c:v>
                </c:pt>
                <c:pt idx="67898">
                  <c:v>-47610418.536098003</c:v>
                </c:pt>
                <c:pt idx="67899">
                  <c:v>-47613173.793662004</c:v>
                </c:pt>
                <c:pt idx="67900">
                  <c:v>-47615918.588303</c:v>
                </c:pt>
                <c:pt idx="67901">
                  <c:v>-47618652.906268001</c:v>
                </c:pt>
                <c:pt idx="67902">
                  <c:v>-47621376.733778998</c:v>
                </c:pt>
                <c:pt idx="67903">
                  <c:v>-47624090.057025991</c:v>
                </c:pt>
                <c:pt idx="67904">
                  <c:v>-47626792.862174995</c:v>
                </c:pt>
                <c:pt idx="67905">
                  <c:v>-47629485.135360003</c:v>
                </c:pt>
                <c:pt idx="67906">
                  <c:v>-47632166.862686992</c:v>
                </c:pt>
                <c:pt idx="67907">
                  <c:v>-47634838.030235007</c:v>
                </c:pt>
                <c:pt idx="67908">
                  <c:v>-47637498.624054007</c:v>
                </c:pt>
                <c:pt idx="67909">
                  <c:v>-47640148.630165003</c:v>
                </c:pt>
                <c:pt idx="67910">
                  <c:v>-47642788.034558006</c:v>
                </c:pt>
                <c:pt idx="67911">
                  <c:v>-47645416.823198006</c:v>
                </c:pt>
                <c:pt idx="67912">
                  <c:v>-47648034.982018992</c:v>
                </c:pt>
                <c:pt idx="67913">
                  <c:v>-47650642.496924996</c:v>
                </c:pt>
                <c:pt idx="67914">
                  <c:v>-47653239.353791989</c:v>
                </c:pt>
                <c:pt idx="67915">
                  <c:v>-47655825.538468003</c:v>
                </c:pt>
                <c:pt idx="67916">
                  <c:v>-47658401.036769994</c:v>
                </c:pt>
                <c:pt idx="67917">
                  <c:v>-47660965.834484994</c:v>
                </c:pt>
                <c:pt idx="67918">
                  <c:v>-47663519.917371988</c:v>
                </c:pt>
                <c:pt idx="67919">
                  <c:v>-47666063.271160007</c:v>
                </c:pt>
                <c:pt idx="67920">
                  <c:v>-47668595.881549001</c:v>
                </c:pt>
                <c:pt idx="67921">
                  <c:v>-47671117.734209009</c:v>
                </c:pt>
                <c:pt idx="67922">
                  <c:v>-47673628.814777993</c:v>
                </c:pt>
                <c:pt idx="67923">
                  <c:v>-47676129.108866997</c:v>
                </c:pt>
                <c:pt idx="67924">
                  <c:v>-47678618.602055997</c:v>
                </c:pt>
                <c:pt idx="67925">
                  <c:v>-47681097.279895008</c:v>
                </c:pt>
                <c:pt idx="67926">
                  <c:v>-47683565.127904005</c:v>
                </c:pt>
                <c:pt idx="67927">
                  <c:v>-47686022.131572001</c:v>
                </c:pt>
                <c:pt idx="67928">
                  <c:v>-47688468.276358999</c:v>
                </c:pt>
                <c:pt idx="67929">
                  <c:v>-47690903.547692999</c:v>
                </c:pt>
                <c:pt idx="67930">
                  <c:v>-47693327.930973001</c:v>
                </c:pt>
                <c:pt idx="67931">
                  <c:v>-47695741.411565997</c:v>
                </c:pt>
                <c:pt idx="67932">
                  <c:v>-47698143.974809997</c:v>
                </c:pt>
                <c:pt idx="67933">
                  <c:v>-47700535.606011994</c:v>
                </c:pt>
                <c:pt idx="67934">
                  <c:v>-47702916.290446006</c:v>
                </c:pt>
                <c:pt idx="67935">
                  <c:v>-47705286.013356991</c:v>
                </c:pt>
                <c:pt idx="67936">
                  <c:v>-47707644.759959005</c:v>
                </c:pt>
                <c:pt idx="67937">
                  <c:v>-47709992.515435003</c:v>
                </c:pt>
                <c:pt idx="67938">
                  <c:v>-47712329.264935009</c:v>
                </c:pt>
                <c:pt idx="67939">
                  <c:v>-47714654.993580997</c:v>
                </c:pt>
                <c:pt idx="67940">
                  <c:v>-47716969.686459996</c:v>
                </c:pt>
                <c:pt idx="67941">
                  <c:v>-47719273.328630008</c:v>
                </c:pt>
                <c:pt idx="67942">
                  <c:v>-47721565.905115999</c:v>
                </c:pt>
                <c:pt idx="67943">
                  <c:v>-47723847.400913</c:v>
                </c:pt>
                <c:pt idx="67944">
                  <c:v>-47726117.800982989</c:v>
                </c:pt>
                <c:pt idx="67945">
                  <c:v>-47728377.090256006</c:v>
                </c:pt>
                <c:pt idx="67946">
                  <c:v>-47730625.253631003</c:v>
                </c:pt>
                <c:pt idx="67947">
                  <c:v>-47732862.275975004</c:v>
                </c:pt>
                <c:pt idx="67948">
                  <c:v>-47735088.142121993</c:v>
                </c:pt>
                <c:pt idx="67949">
                  <c:v>-47737302.836873993</c:v>
                </c:pt>
                <c:pt idx="67950">
                  <c:v>-47739506.345001996</c:v>
                </c:pt>
                <c:pt idx="67951">
                  <c:v>-47741698.651243009</c:v>
                </c:pt>
                <c:pt idx="67952">
                  <c:v>-47743879.740301996</c:v>
                </c:pt>
                <c:pt idx="67953">
                  <c:v>-47746049.596851997</c:v>
                </c:pt>
                <c:pt idx="67954">
                  <c:v>-47748208.205532007</c:v>
                </c:pt>
                <c:pt idx="67955">
                  <c:v>-47750355.550950997</c:v>
                </c:pt>
                <c:pt idx="67956">
                  <c:v>-47752491.617681995</c:v>
                </c:pt>
                <c:pt idx="67957">
                  <c:v>-47754616.390266001</c:v>
                </c:pt>
                <c:pt idx="67958">
                  <c:v>-47756729.85321299</c:v>
                </c:pt>
                <c:pt idx="67959">
                  <c:v>-47758831.990997009</c:v>
                </c:pt>
                <c:pt idx="67960">
                  <c:v>-47760922.788061</c:v>
                </c:pt>
                <c:pt idx="67961">
                  <c:v>-47763002.228812002</c:v>
                </c:pt>
                <c:pt idx="67962">
                  <c:v>-47765070.297627009</c:v>
                </c:pt>
                <c:pt idx="67963">
                  <c:v>-47767126.978846997</c:v>
                </c:pt>
                <c:pt idx="67964">
                  <c:v>-47769172.256778993</c:v>
                </c:pt>
                <c:pt idx="67965">
                  <c:v>-47771206.115700006</c:v>
                </c:pt>
                <c:pt idx="67966">
                  <c:v>-47773228.539848007</c:v>
                </c:pt>
                <c:pt idx="67967">
                  <c:v>-47775239.513430998</c:v>
                </c:pt>
                <c:pt idx="67968">
                  <c:v>-47777239.020621002</c:v>
                </c:pt>
                <c:pt idx="67969">
                  <c:v>-47779227.045557007</c:v>
                </c:pt>
                <c:pt idx="67970">
                  <c:v>-47781203.572342992</c:v>
                </c:pt>
                <c:pt idx="67971">
                  <c:v>-47783168.585049003</c:v>
                </c:pt>
                <c:pt idx="67972">
                  <c:v>-47785122.067710996</c:v>
                </c:pt>
                <c:pt idx="67973">
                  <c:v>-47787064.004330002</c:v>
                </c:pt>
                <c:pt idx="67974">
                  <c:v>-47788994.378870994</c:v>
                </c:pt>
                <c:pt idx="67975">
                  <c:v>-47790913.175267011</c:v>
                </c:pt>
                <c:pt idx="67976">
                  <c:v>-47792820.377414994</c:v>
                </c:pt>
                <c:pt idx="67977">
                  <c:v>-47794715.969176002</c:v>
                </c:pt>
                <c:pt idx="67978">
                  <c:v>-47796599.934377998</c:v>
                </c:pt>
                <c:pt idx="67979">
                  <c:v>-47798472.256811991</c:v>
                </c:pt>
                <c:pt idx="67980">
                  <c:v>-47800332.920235008</c:v>
                </c:pt>
                <c:pt idx="67981">
                  <c:v>-47802181.908367001</c:v>
                </c:pt>
                <c:pt idx="67982">
                  <c:v>-47804019.204895005</c:v>
                </c:pt>
                <c:pt idx="67983">
                  <c:v>-47805844.793469004</c:v>
                </c:pt>
                <c:pt idx="67984">
                  <c:v>-47807658.65770299</c:v>
                </c:pt>
                <c:pt idx="67985">
                  <c:v>-47809460.781176999</c:v>
                </c:pt>
                <c:pt idx="67986">
                  <c:v>-47811251.147431999</c:v>
                </c:pt>
                <c:pt idx="67987">
                  <c:v>-47813029.739975005</c:v>
                </c:pt>
                <c:pt idx="67988">
                  <c:v>-47814796.542278998</c:v>
                </c:pt>
                <c:pt idx="67989">
                  <c:v>-47816551.537775993</c:v>
                </c:pt>
                <c:pt idx="67990">
                  <c:v>-47818294.709867008</c:v>
                </c:pt>
                <c:pt idx="67991">
                  <c:v>-47820026.041910999</c:v>
                </c:pt>
                <c:pt idx="67992">
                  <c:v>-47821745.517235003</c:v>
                </c:pt>
                <c:pt idx="67993">
                  <c:v>-47823453.119128011</c:v>
                </c:pt>
                <c:pt idx="67994">
                  <c:v>-47825148.830840997</c:v>
                </c:pt>
                <c:pt idx="67995">
                  <c:v>-47826832.635590009</c:v>
                </c:pt>
                <c:pt idx="67996">
                  <c:v>-47828504.516553</c:v>
                </c:pt>
                <c:pt idx="67997">
                  <c:v>-47830164.45686999</c:v>
                </c:pt>
                <c:pt idx="67998">
                  <c:v>-47831812.439647004</c:v>
                </c:pt>
                <c:pt idx="67999">
                  <c:v>-47833448.447949</c:v>
                </c:pt>
                <c:pt idx="68000">
                  <c:v>-47835072.464805998</c:v>
                </c:pt>
                <c:pt idx="68001">
                  <c:v>-47836684.473209001</c:v>
                </c:pt>
                <c:pt idx="68002">
                  <c:v>-47838284.456112996</c:v>
                </c:pt>
                <c:pt idx="68003">
                  <c:v>-47839872.396434002</c:v>
                </c:pt>
                <c:pt idx="68004">
                  <c:v>-47841448.277051002</c:v>
                </c:pt>
                <c:pt idx="68005">
                  <c:v>-47843012.080802992</c:v>
                </c:pt>
                <c:pt idx="68006">
                  <c:v>-47844563.79049401</c:v>
                </c:pt>
                <c:pt idx="68007">
                  <c:v>-47846103.388886996</c:v>
                </c:pt>
                <c:pt idx="68008">
                  <c:v>-47847630.858708993</c:v>
                </c:pt>
                <c:pt idx="68009">
                  <c:v>-47849146.182646997</c:v>
                </c:pt>
                <c:pt idx="68010">
                  <c:v>-47850649.343348995</c:v>
                </c:pt>
                <c:pt idx="68011">
                  <c:v>-47852140.323426992</c:v>
                </c:pt>
                <c:pt idx="68012">
                  <c:v>-47853619.105451003</c:v>
                </c:pt>
                <c:pt idx="68013">
                  <c:v>-47855085.671954006</c:v>
                </c:pt>
                <c:pt idx="68014">
                  <c:v>-47856540.005429998</c:v>
                </c:pt>
                <c:pt idx="68015">
                  <c:v>-47857982.088333003</c:v>
                </c:pt>
                <c:pt idx="68016">
                  <c:v>-47859411.903077997</c:v>
                </c:pt>
                <c:pt idx="68017">
                  <c:v>-47860829.432039998</c:v>
                </c:pt>
                <c:pt idx="68018">
                  <c:v>-47862234.657557003</c:v>
                </c:pt>
                <c:pt idx="68019">
                  <c:v>-47863627.561924003</c:v>
                </c:pt>
                <c:pt idx="68020">
                  <c:v>-47865008.127399005</c:v>
                </c:pt>
                <c:pt idx="68021">
                  <c:v>-47866376.336199</c:v>
                </c:pt>
                <c:pt idx="68022">
                  <c:v>-47867732.170500003</c:v>
                </c:pt>
                <c:pt idx="68023">
                  <c:v>-47869075.612438999</c:v>
                </c:pt>
                <c:pt idx="68024">
                  <c:v>-47870406.644114003</c:v>
                </c:pt>
                <c:pt idx="68025">
                  <c:v>-47871725.247579001</c:v>
                </c:pt>
                <c:pt idx="68026">
                  <c:v>-47873031.404851995</c:v>
                </c:pt>
                <c:pt idx="68027">
                  <c:v>-47874325.097908005</c:v>
                </c:pt>
                <c:pt idx="68028">
                  <c:v>-47875606.308679998</c:v>
                </c:pt>
                <c:pt idx="68029">
                  <c:v>-47876875.019063003</c:v>
                </c:pt>
                <c:pt idx="68030">
                  <c:v>-47878131.210909002</c:v>
                </c:pt>
                <c:pt idx="68031">
                  <c:v>-47879374.86603</c:v>
                </c:pt>
                <c:pt idx="68032">
                  <c:v>-47880605.966196001</c:v>
                </c:pt>
                <c:pt idx="68033">
                  <c:v>-47881824.493136011</c:v>
                </c:pt>
                <c:pt idx="68034">
                  <c:v>-47883030.428537019</c:v>
                </c:pt>
                <c:pt idx="68035">
                  <c:v>-47884223.754045002</c:v>
                </c:pt>
                <c:pt idx="68036">
                  <c:v>-47885404.451265</c:v>
                </c:pt>
                <c:pt idx="68037">
                  <c:v>-47886572.501758002</c:v>
                </c:pt>
                <c:pt idx="68038">
                  <c:v>-47887727.887043998</c:v>
                </c:pt>
                <c:pt idx="68039">
                  <c:v>-47888870.588602997</c:v>
                </c:pt>
                <c:pt idx="68040">
                  <c:v>-47890000.587868996</c:v>
                </c:pt>
                <c:pt idx="68041">
                  <c:v>-47891117.866235003</c:v>
                </c:pt>
                <c:pt idx="68042">
                  <c:v>-47892222.405052997</c:v>
                </c:pt>
                <c:pt idx="68043">
                  <c:v>-47893314.185631007</c:v>
                </c:pt>
                <c:pt idx="68044">
                  <c:v>-47894393.189234011</c:v>
                </c:pt>
                <c:pt idx="68045">
                  <c:v>-47895459.397085004</c:v>
                </c:pt>
                <c:pt idx="68046">
                  <c:v>-47896512.790362</c:v>
                </c:pt>
                <c:pt idx="68047">
                  <c:v>-47897553.350203</c:v>
                </c:pt>
                <c:pt idx="68048">
                  <c:v>-47898581.057699002</c:v>
                </c:pt>
                <c:pt idx="68049">
                  <c:v>-47899595.8939</c:v>
                </c:pt>
                <c:pt idx="68050">
                  <c:v>-47900597.839813001</c:v>
                </c:pt>
                <c:pt idx="68051">
                  <c:v>-47901586.876397997</c:v>
                </c:pt>
                <c:pt idx="68052">
                  <c:v>-47902562.984573998</c:v>
                </c:pt>
                <c:pt idx="68053">
                  <c:v>-47903526.145215005</c:v>
                </c:pt>
                <c:pt idx="68054">
                  <c:v>-47904476.339151002</c:v>
                </c:pt>
                <c:pt idx="68055">
                  <c:v>-47905413.547167003</c:v>
                </c:pt>
                <c:pt idx="68056">
                  <c:v>-47906337.750004999</c:v>
                </c:pt>
                <c:pt idx="68057">
                  <c:v>-47907248.928360999</c:v>
                </c:pt>
                <c:pt idx="68058">
                  <c:v>-47908147.062886991</c:v>
                </c:pt>
                <c:pt idx="68059">
                  <c:v>-47909032.134190008</c:v>
                </c:pt>
                <c:pt idx="68060">
                  <c:v>-47909904.122832</c:v>
                </c:pt>
                <c:pt idx="68061">
                  <c:v>-47910763.009329997</c:v>
                </c:pt>
                <c:pt idx="68062">
                  <c:v>-47911608.774155006</c:v>
                </c:pt>
                <c:pt idx="68063">
                  <c:v>-47912441.397733003</c:v>
                </c:pt>
                <c:pt idx="68064">
                  <c:v>-47913260.860445</c:v>
                </c:pt>
                <c:pt idx="68065">
                  <c:v>-47914067.142625995</c:v>
                </c:pt>
                <c:pt idx="68066">
                  <c:v>-47914860.224564008</c:v>
                </c:pt>
                <c:pt idx="68067">
                  <c:v>-47915640.086501993</c:v>
                </c:pt>
                <c:pt idx="68068">
                  <c:v>-47916406.708638012</c:v>
                </c:pt>
                <c:pt idx="68069">
                  <c:v>-47917160.071121</c:v>
                </c:pt>
                <c:pt idx="68070">
                  <c:v>-47917900.154054999</c:v>
                </c:pt>
                <c:pt idx="68071">
                  <c:v>-47918626.937499002</c:v>
                </c:pt>
                <c:pt idx="68072">
                  <c:v>-47919340.401460998</c:v>
                </c:pt>
                <c:pt idx="68073">
                  <c:v>-47920040.52590701</c:v>
                </c:pt>
                <c:pt idx="68074">
                  <c:v>-47920727.290752001</c:v>
                </c:pt>
                <c:pt idx="68075">
                  <c:v>-47921400.675866</c:v>
                </c:pt>
                <c:pt idx="68076">
                  <c:v>-47922060.661072001</c:v>
                </c:pt>
                <c:pt idx="68077">
                  <c:v>-47922707.22614301</c:v>
                </c:pt>
                <c:pt idx="68078">
                  <c:v>-47923340.35080599</c:v>
                </c:pt>
                <c:pt idx="68079">
                  <c:v>-47923960.014741004</c:v>
                </c:pt>
                <c:pt idx="68080">
                  <c:v>-47924566.197579004</c:v>
                </c:pt>
                <c:pt idx="68081">
                  <c:v>-47925158.878901996</c:v>
                </c:pt>
                <c:pt idx="68082">
                  <c:v>-47925738.038245007</c:v>
                </c:pt>
                <c:pt idx="68083">
                  <c:v>-47926303.655095011</c:v>
                </c:pt>
                <c:pt idx="68084">
                  <c:v>-47926855.708889</c:v>
                </c:pt>
                <c:pt idx="68085">
                  <c:v>-47927394.179016002</c:v>
                </c:pt>
                <c:pt idx="68086">
                  <c:v>-47927919.044815995</c:v>
                </c:pt>
                <c:pt idx="68087">
                  <c:v>-47928430.285579003</c:v>
                </c:pt>
                <c:pt idx="68088">
                  <c:v>-47928927.880548</c:v>
                </c:pt>
                <c:pt idx="68089">
                  <c:v>-47929411.808914997</c:v>
                </c:pt>
                <c:pt idx="68090">
                  <c:v>-47929882.049821995</c:v>
                </c:pt>
                <c:pt idx="68091">
                  <c:v>-47930338.582362995</c:v>
                </c:pt>
                <c:pt idx="68092">
                  <c:v>-47930781.385580994</c:v>
                </c:pt>
                <c:pt idx="68093">
                  <c:v>-47931210.438468002</c:v>
                </c:pt>
                <c:pt idx="68094">
                  <c:v>-47931625.719968006</c:v>
                </c:pt>
                <c:pt idx="68095">
                  <c:v>-47932027.208972998</c:v>
                </c:pt>
                <c:pt idx="68096">
                  <c:v>-47932414.884325989</c:v>
                </c:pt>
                <c:pt idx="68097">
                  <c:v>-47932788.724817008</c:v>
                </c:pt>
                <c:pt idx="68098">
                  <c:v>-47933148.709187008</c:v>
                </c:pt>
                <c:pt idx="68099">
                  <c:v>-47933494.816125989</c:v>
                </c:pt>
                <c:pt idx="68100">
                  <c:v>-47933827.024272002</c:v>
                </c:pt>
                <c:pt idx="68101">
                  <c:v>-47934145.312210992</c:v>
                </c:pt>
                <c:pt idx="68102">
                  <c:v>-47934449.658479996</c:v>
                </c:pt>
                <c:pt idx="68103">
                  <c:v>-47934740.041561</c:v>
                </c:pt>
                <c:pt idx="68104">
                  <c:v>-47935016.439887002</c:v>
                </c:pt>
                <c:pt idx="68105">
                  <c:v>-47935278.831838004</c:v>
                </c:pt>
                <c:pt idx="68106">
                  <c:v>-47935527.195741005</c:v>
                </c:pt>
                <c:pt idx="68107">
                  <c:v>-47935761.50987</c:v>
                </c:pt>
                <c:pt idx="68108">
                  <c:v>-47935981.752449997</c:v>
                </c:pt>
                <c:pt idx="68109">
                  <c:v>-47936187.901649006</c:v>
                </c:pt>
                <c:pt idx="68110">
                  <c:v>-47936379.935585</c:v>
                </c:pt>
                <c:pt idx="68111">
                  <c:v>-47936557.832321987</c:v>
                </c:pt>
                <c:pt idx="68112">
                  <c:v>-47936721.569870003</c:v>
                </c:pt>
                <c:pt idx="68113">
                  <c:v>-47936871.126186997</c:v>
                </c:pt>
                <c:pt idx="68114">
                  <c:v>-47937006.479176</c:v>
                </c:pt>
                <c:pt idx="68115">
                  <c:v>-47937127.606687002</c:v>
                </c:pt>
                <c:pt idx="68116">
                  <c:v>-47937234.486515991</c:v>
                </c:pt>
                <c:pt idx="68117">
                  <c:v>-47937327.096404001</c:v>
                </c:pt>
                <c:pt idx="68118">
                  <c:v>-47937405.414039999</c:v>
                </c:pt>
                <c:pt idx="68119">
                  <c:v>-47937469.417054996</c:v>
                </c:pt>
                <c:pt idx="68120">
                  <c:v>-47937519.083028995</c:v>
                </c:pt>
                <c:pt idx="68121">
                  <c:v>-47937554.389483996</c:v>
                </c:pt>
                <c:pt idx="68122">
                  <c:v>-47937575.313888989</c:v>
                </c:pt>
                <c:pt idx="68123">
                  <c:v>-47937581.833656996</c:v>
                </c:pt>
                <c:pt idx="68124">
                  <c:v>-47937573.926145002</c:v>
                </c:pt>
                <c:pt idx="68125">
                  <c:v>-47937551.568656005</c:v>
                </c:pt>
                <c:pt idx="68126">
                  <c:v>-47937514.738436006</c:v>
                </c:pt>
                <c:pt idx="68127">
                  <c:v>-47937463.412673995</c:v>
                </c:pt>
                <c:pt idx="68128">
                  <c:v>-47937397.568505004</c:v>
                </c:pt>
                <c:pt idx="68129">
                  <c:v>-47937317.183008</c:v>
                </c:pt>
                <c:pt idx="68130">
                  <c:v>-47937222.233201005</c:v>
                </c:pt>
                <c:pt idx="68131">
                  <c:v>-47937112.696052</c:v>
                </c:pt>
                <c:pt idx="68132">
                  <c:v>-47936988.548464999</c:v>
                </c:pt>
                <c:pt idx="68133">
                  <c:v>-47936849.767293006</c:v>
                </c:pt>
                <c:pt idx="68134">
                  <c:v>-47936696.329328001</c:v>
                </c:pt>
                <c:pt idx="68135">
                  <c:v>-47936528.211305</c:v>
                </c:pt>
                <c:pt idx="68136">
                  <c:v>-47936345.389903001</c:v>
                </c:pt>
                <c:pt idx="68137">
                  <c:v>-47936147.841740996</c:v>
                </c:pt>
                <c:pt idx="68138">
                  <c:v>-47935935.543380991</c:v>
                </c:pt>
                <c:pt idx="68139">
                  <c:v>-47935708.471325994</c:v>
                </c:pt>
                <c:pt idx="68140">
                  <c:v>-47935466.602021992</c:v>
                </c:pt>
                <c:pt idx="68141">
                  <c:v>-47935209.911854997</c:v>
                </c:pt>
                <c:pt idx="68142">
                  <c:v>-47934938.377151996</c:v>
                </c:pt>
                <c:pt idx="68143">
                  <c:v>-47934651.974180996</c:v>
                </c:pt>
                <c:pt idx="68144">
                  <c:v>-47934350.679152004</c:v>
                </c:pt>
                <c:pt idx="68145">
                  <c:v>-47934034.468215011</c:v>
                </c:pt>
                <c:pt idx="68146">
                  <c:v>-47933703.31745699</c:v>
                </c:pt>
                <c:pt idx="68147">
                  <c:v>-47933357.202910997</c:v>
                </c:pt>
                <c:pt idx="68148">
                  <c:v>-47932996.100545004</c:v>
                </c:pt>
                <c:pt idx="68149">
                  <c:v>-47932619.986268997</c:v>
                </c:pt>
                <c:pt idx="68150">
                  <c:v>-47932228.835932001</c:v>
                </c:pt>
                <c:pt idx="68151">
                  <c:v>-47931822.625322998</c:v>
                </c:pt>
                <c:pt idx="68152">
                  <c:v>-47931401.330167003</c:v>
                </c:pt>
                <c:pt idx="68153">
                  <c:v>-47930964.926132001</c:v>
                </c:pt>
                <c:pt idx="68154">
                  <c:v>-47930513.388821989</c:v>
                </c:pt>
                <c:pt idx="68155">
                  <c:v>-47930046.693780996</c:v>
                </c:pt>
                <c:pt idx="68156">
                  <c:v>-47929564.816488996</c:v>
                </c:pt>
                <c:pt idx="68157">
                  <c:v>-47929067.732367001</c:v>
                </c:pt>
                <c:pt idx="68158">
                  <c:v>-47928555.416770987</c:v>
                </c:pt>
                <c:pt idx="68159">
                  <c:v>-47928027.844995998</c:v>
                </c:pt>
                <c:pt idx="68160">
                  <c:v>-47927484.992274001</c:v>
                </c:pt>
                <c:pt idx="68161">
                  <c:v>-47926926.833773993</c:v>
                </c:pt>
                <c:pt idx="68162">
                  <c:v>-47926353.344602004</c:v>
                </c:pt>
                <c:pt idx="68163">
                  <c:v>-47925764.499802001</c:v>
                </c:pt>
                <c:pt idx="68164">
                  <c:v>-47925160.274352998</c:v>
                </c:pt>
                <c:pt idx="68165">
                  <c:v>-47924540.643169999</c:v>
                </c:pt>
                <c:pt idx="68166">
                  <c:v>-47923905.581104003</c:v>
                </c:pt>
                <c:pt idx="68167">
                  <c:v>-47923255.062942997</c:v>
                </c:pt>
                <c:pt idx="68168">
                  <c:v>-47922589.063410997</c:v>
                </c:pt>
                <c:pt idx="68169">
                  <c:v>-47921907.557164997</c:v>
                </c:pt>
                <c:pt idx="68170">
                  <c:v>-47921210.518798999</c:v>
                </c:pt>
                <c:pt idx="68171">
                  <c:v>-47920497.922841996</c:v>
                </c:pt>
                <c:pt idx="68172">
                  <c:v>-47919769.743756004</c:v>
                </c:pt>
                <c:pt idx="68173">
                  <c:v>-47919025.955938004</c:v>
                </c:pt>
                <c:pt idx="68174">
                  <c:v>-47918266.533721991</c:v>
                </c:pt>
                <c:pt idx="68175">
                  <c:v>-47917491.45137199</c:v>
                </c:pt>
                <c:pt idx="68176">
                  <c:v>-47916700.683087997</c:v>
                </c:pt>
                <c:pt idx="68177">
                  <c:v>-47915894.203002997</c:v>
                </c:pt>
                <c:pt idx="68178">
                  <c:v>-47915071.985183999</c:v>
                </c:pt>
                <c:pt idx="68179">
                  <c:v>-47914234.003628999</c:v>
                </c:pt>
                <c:pt idx="68180">
                  <c:v>-47913380.232271001</c:v>
                </c:pt>
                <c:pt idx="68181">
                  <c:v>-47912510.644974001</c:v>
                </c:pt>
                <c:pt idx="68182">
                  <c:v>-47911625.215537004</c:v>
                </c:pt>
                <c:pt idx="68183">
                  <c:v>-47910723.917686991</c:v>
                </c:pt>
                <c:pt idx="68184">
                  <c:v>-47909806.725087009</c:v>
                </c:pt>
                <c:pt idx="68185">
                  <c:v>-47908873.611327998</c:v>
                </c:pt>
                <c:pt idx="68186">
                  <c:v>-47907924.549935006</c:v>
                </c:pt>
                <c:pt idx="68187">
                  <c:v>-47906959.514362991</c:v>
                </c:pt>
                <c:pt idx="68188">
                  <c:v>-47905978.477998003</c:v>
                </c:pt>
                <c:pt idx="68189">
                  <c:v>-47904981.414158002</c:v>
                </c:pt>
                <c:pt idx="68190">
                  <c:v>-47903968.296088003</c:v>
                </c:pt>
                <c:pt idx="68191">
                  <c:v>-47902939.096966997</c:v>
                </c:pt>
                <c:pt idx="68192">
                  <c:v>-47901893.789901003</c:v>
                </c:pt>
                <c:pt idx="68193">
                  <c:v>-47900832.347927995</c:v>
                </c:pt>
                <c:pt idx="68194">
                  <c:v>-47899754.744012997</c:v>
                </c:pt>
                <c:pt idx="68195">
                  <c:v>-47898660.951051995</c:v>
                </c:pt>
                <c:pt idx="68196">
                  <c:v>-47897550.941869996</c:v>
                </c:pt>
                <c:pt idx="68197">
                  <c:v>-47896424.689218007</c:v>
                </c:pt>
                <c:pt idx="68198">
                  <c:v>-47895282.165779002</c:v>
                </c:pt>
                <c:pt idx="68199">
                  <c:v>-47894123.344161995</c:v>
                </c:pt>
                <c:pt idx="68200">
                  <c:v>-47892948.196904011</c:v>
                </c:pt>
                <c:pt idx="68201">
                  <c:v>-47891756.69647</c:v>
                </c:pt>
                <c:pt idx="68202">
                  <c:v>-47890548.815251999</c:v>
                </c:pt>
                <c:pt idx="68203">
                  <c:v>-47889324.525569007</c:v>
                </c:pt>
                <c:pt idx="68204">
                  <c:v>-47888083.799668014</c:v>
                </c:pt>
                <c:pt idx="68205">
                  <c:v>-47886826.609719999</c:v>
                </c:pt>
                <c:pt idx="68206">
                  <c:v>-47885552.927825995</c:v>
                </c:pt>
                <c:pt idx="68207">
                  <c:v>-47884262.726010002</c:v>
                </c:pt>
                <c:pt idx="68208">
                  <c:v>-47882955.976221994</c:v>
                </c:pt>
                <c:pt idx="68209">
                  <c:v>-47881632.650339</c:v>
                </c:pt>
                <c:pt idx="68210">
                  <c:v>-47880292.720162004</c:v>
                </c:pt>
                <c:pt idx="68211">
                  <c:v>-47878936.157416992</c:v>
                </c:pt>
                <c:pt idx="68212">
                  <c:v>-47877562.933755994</c:v>
                </c:pt>
                <c:pt idx="68213">
                  <c:v>-47876173.020753011</c:v>
                </c:pt>
                <c:pt idx="68214">
                  <c:v>-47874766.389908999</c:v>
                </c:pt>
                <c:pt idx="68215">
                  <c:v>-47873343.012645997</c:v>
                </c:pt>
                <c:pt idx="68216">
                  <c:v>-47871902.860310994</c:v>
                </c:pt>
                <c:pt idx="68217">
                  <c:v>-47870445.904174</c:v>
                </c:pt>
                <c:pt idx="68218">
                  <c:v>-47868972.115428999</c:v>
                </c:pt>
                <c:pt idx="68219">
                  <c:v>-47867481.465191007</c:v>
                </c:pt>
                <c:pt idx="68220">
                  <c:v>-47865973.924498007</c:v>
                </c:pt>
                <c:pt idx="68221">
                  <c:v>-47864449.464311995</c:v>
                </c:pt>
                <c:pt idx="68222">
                  <c:v>-47862908.055513002</c:v>
                </c:pt>
                <c:pt idx="68223">
                  <c:v>-47861349.668907009</c:v>
                </c:pt>
                <c:pt idx="68224">
                  <c:v>-47859774.275217004</c:v>
                </c:pt>
                <c:pt idx="68225">
                  <c:v>-47858181.845090002</c:v>
                </c:pt>
                <c:pt idx="68226">
                  <c:v>-47856572.349094003</c:v>
                </c:pt>
                <c:pt idx="68227">
                  <c:v>-47854945.757713996</c:v>
                </c:pt>
                <c:pt idx="68228">
                  <c:v>-47853302.041358002</c:v>
                </c:pt>
                <c:pt idx="68229">
                  <c:v>-47851641.170354001</c:v>
                </c:pt>
                <c:pt idx="68230">
                  <c:v>-47849963.114948004</c:v>
                </c:pt>
                <c:pt idx="68231">
                  <c:v>-47848267.845305994</c:v>
                </c:pt>
                <c:pt idx="68232">
                  <c:v>-47846555.331511997</c:v>
                </c:pt>
                <c:pt idx="68233">
                  <c:v>-47844825.543569997</c:v>
                </c:pt>
                <c:pt idx="68234">
                  <c:v>-47843078.451400995</c:v>
                </c:pt>
                <c:pt idx="68235">
                  <c:v>-47841314.024846002</c:v>
                </c:pt>
                <c:pt idx="68236">
                  <c:v>-47839532.233661003</c:v>
                </c:pt>
                <c:pt idx="68237">
                  <c:v>-47837733.047521994</c:v>
                </c:pt>
                <c:pt idx="68238">
                  <c:v>-47835916.436019994</c:v>
                </c:pt>
                <c:pt idx="68239">
                  <c:v>-47834082.368664004</c:v>
                </c:pt>
                <c:pt idx="68240">
                  <c:v>-47832230.814877994</c:v>
                </c:pt>
                <c:pt idx="68241">
                  <c:v>-47830361.744005002</c:v>
                </c:pt>
                <c:pt idx="68242">
                  <c:v>-47828475.125301003</c:v>
                </c:pt>
                <c:pt idx="68243">
                  <c:v>-47826570.927939005</c:v>
                </c:pt>
                <c:pt idx="68244">
                  <c:v>-47824649.121006005</c:v>
                </c:pt>
                <c:pt idx="68245">
                  <c:v>-47822709.673505999</c:v>
                </c:pt>
                <c:pt idx="68246">
                  <c:v>-47820752.554354995</c:v>
                </c:pt>
                <c:pt idx="68247">
                  <c:v>-47818777.732384995</c:v>
                </c:pt>
                <c:pt idx="68248">
                  <c:v>-47816785.176340997</c:v>
                </c:pt>
                <c:pt idx="68249">
                  <c:v>-47814774.854882993</c:v>
                </c:pt>
                <c:pt idx="68250">
                  <c:v>-47812746.736582004</c:v>
                </c:pt>
                <c:pt idx="68251">
                  <c:v>-47810700.789924003</c:v>
                </c:pt>
                <c:pt idx="68252">
                  <c:v>-47808636.983305991</c:v>
                </c:pt>
                <c:pt idx="68253">
                  <c:v>-47806555.285039008</c:v>
                </c:pt>
                <c:pt idx="68254">
                  <c:v>-47804455.663345002</c:v>
                </c:pt>
                <c:pt idx="68255">
                  <c:v>-47802338.086355992</c:v>
                </c:pt>
                <c:pt idx="68256">
                  <c:v>-47800202.522119001</c:v>
                </c:pt>
                <c:pt idx="68257">
                  <c:v>-47798048.938588001</c:v>
                </c:pt>
                <c:pt idx="68258">
                  <c:v>-47795877.303630002</c:v>
                </c:pt>
                <c:pt idx="68259">
                  <c:v>-47793687.585021995</c:v>
                </c:pt>
                <c:pt idx="68260">
                  <c:v>-47791479.750450999</c:v>
                </c:pt>
                <c:pt idx="68261">
                  <c:v>-47789253.767511003</c:v>
                </c:pt>
                <c:pt idx="68262">
                  <c:v>-47787009.603708997</c:v>
                </c:pt>
                <c:pt idx="68263">
                  <c:v>-47784747.226459004</c:v>
                </c:pt>
                <c:pt idx="68264">
                  <c:v>-47782466.603083</c:v>
                </c:pt>
                <c:pt idx="68265">
                  <c:v>-47780167.700811997</c:v>
                </c:pt>
                <c:pt idx="68266">
                  <c:v>-47777850.486784987</c:v>
                </c:pt>
                <c:pt idx="68267">
                  <c:v>-47775514.928048007</c:v>
                </c:pt>
                <c:pt idx="68268">
                  <c:v>-47773160.991554007</c:v>
                </c:pt>
                <c:pt idx="68269">
                  <c:v>-47770788.644162998</c:v>
                </c:pt>
                <c:pt idx="68270">
                  <c:v>-47768397.852641992</c:v>
                </c:pt>
                <c:pt idx="68271">
                  <c:v>-47765988.583661996</c:v>
                </c:pt>
                <c:pt idx="68272">
                  <c:v>-47763560.803800993</c:v>
                </c:pt>
                <c:pt idx="68273">
                  <c:v>-47761114.479544006</c:v>
                </c:pt>
                <c:pt idx="68274">
                  <c:v>-47758649.577276997</c:v>
                </c:pt>
                <c:pt idx="68275">
                  <c:v>-47756166.063294008</c:v>
                </c:pt>
                <c:pt idx="68276">
                  <c:v>-47753663.903791994</c:v>
                </c:pt>
                <c:pt idx="68277">
                  <c:v>-47751143.064870998</c:v>
                </c:pt>
                <c:pt idx="68278">
                  <c:v>-47748603.512535997</c:v>
                </c:pt>
                <c:pt idx="68279">
                  <c:v>-47746045.212692998</c:v>
                </c:pt>
                <c:pt idx="68280">
                  <c:v>-47743468.13115301</c:v>
                </c:pt>
                <c:pt idx="68281">
                  <c:v>-47740872.233626999</c:v>
                </c:pt>
                <c:pt idx="68282">
                  <c:v>-47738257.485730998</c:v>
                </c:pt>
                <c:pt idx="68283">
                  <c:v>-47735623.852977991</c:v>
                </c:pt>
                <c:pt idx="68284">
                  <c:v>-47732971.300786994</c:v>
                </c:pt>
                <c:pt idx="68285">
                  <c:v>-47730299.794474006</c:v>
                </c:pt>
                <c:pt idx="68286">
                  <c:v>-47727609.299258016</c:v>
                </c:pt>
                <c:pt idx="68287">
                  <c:v>-47724899.780256003</c:v>
                </c:pt>
                <c:pt idx="68288">
                  <c:v>-47722171.202484995</c:v>
                </c:pt>
                <c:pt idx="68289">
                  <c:v>-47719423.530863002</c:v>
                </c:pt>
                <c:pt idx="68290">
                  <c:v>-47716656.730205007</c:v>
                </c:pt>
                <c:pt idx="68291">
                  <c:v>-47713870.76522401</c:v>
                </c:pt>
                <c:pt idx="68292">
                  <c:v>-47711065.600532003</c:v>
                </c:pt>
                <c:pt idx="68293">
                  <c:v>-47708241.200639009</c:v>
                </c:pt>
                <c:pt idx="68294">
                  <c:v>-47705397.529950008</c:v>
                </c:pt>
                <c:pt idx="68295">
                  <c:v>-47702534.552769996</c:v>
                </c:pt>
                <c:pt idx="68296">
                  <c:v>-47699652.233298019</c:v>
                </c:pt>
                <c:pt idx="68297">
                  <c:v>-47696750.535629004</c:v>
                </c:pt>
                <c:pt idx="68298">
                  <c:v>-47693829.423754998</c:v>
                </c:pt>
                <c:pt idx="68299">
                  <c:v>-47690888.861561</c:v>
                </c:pt>
                <c:pt idx="68300">
                  <c:v>-47687928.812828988</c:v>
                </c:pt>
                <c:pt idx="68301">
                  <c:v>-47684949.241234012</c:v>
                </c:pt>
                <c:pt idx="68302">
                  <c:v>-47681950.110344</c:v>
                </c:pt>
                <c:pt idx="68303">
                  <c:v>-47678931.383622989</c:v>
                </c:pt>
                <c:pt idx="68304">
                  <c:v>-47675893.024425998</c:v>
                </c:pt>
                <c:pt idx="68305">
                  <c:v>-47672834.996000007</c:v>
                </c:pt>
                <c:pt idx="68306">
                  <c:v>-47669757.261486001</c:v>
                </c:pt>
                <c:pt idx="68307">
                  <c:v>-47666659.783915997</c:v>
                </c:pt>
                <c:pt idx="68308">
                  <c:v>-47663542.526211999</c:v>
                </c:pt>
                <c:pt idx="68309">
                  <c:v>-47660405.451190002</c:v>
                </c:pt>
                <c:pt idx="68310">
                  <c:v>-47657248.52155301</c:v>
                </c:pt>
                <c:pt idx="68311">
                  <c:v>-47654071.699895009</c:v>
                </c:pt>
                <c:pt idx="68312">
                  <c:v>-47650874.948699996</c:v>
                </c:pt>
                <c:pt idx="68313">
                  <c:v>-47647658.230342001</c:v>
                </c:pt>
                <c:pt idx="68314">
                  <c:v>-47644421.507080995</c:v>
                </c:pt>
                <c:pt idx="68315">
                  <c:v>-47641164.741067007</c:v>
                </c:pt>
                <c:pt idx="68316">
                  <c:v>-47637887.894338004</c:v>
                </c:pt>
                <c:pt idx="68317">
                  <c:v>-47634590.928819001</c:v>
                </c:pt>
                <c:pt idx="68318">
                  <c:v>-47631273.806318991</c:v>
                </c:pt>
                <c:pt idx="68319">
                  <c:v>-47627936.488538004</c:v>
                </c:pt>
                <c:pt idx="68320">
                  <c:v>-47624578.937059</c:v>
                </c:pt>
                <c:pt idx="68321">
                  <c:v>-47621201.113349997</c:v>
                </c:pt>
                <c:pt idx="68322">
                  <c:v>-47617802.978765994</c:v>
                </c:pt>
                <c:pt idx="68323">
                  <c:v>-47614384.494545005</c:v>
                </c:pt>
                <c:pt idx="68324">
                  <c:v>-47610945.621810004</c:v>
                </c:pt>
                <c:pt idx="68325">
                  <c:v>-47607486.321565002</c:v>
                </c:pt>
                <c:pt idx="68326">
                  <c:v>-47604006.554699995</c:v>
                </c:pt>
                <c:pt idx="68327">
                  <c:v>-47600506.281986997</c:v>
                </c:pt>
                <c:pt idx="68328">
                  <c:v>-47596985.464078002</c:v>
                </c:pt>
                <c:pt idx="68329">
                  <c:v>-47593444.061510004</c:v>
                </c:pt>
                <c:pt idx="68330">
                  <c:v>-47589882.034697019</c:v>
                </c:pt>
                <c:pt idx="68331">
                  <c:v>-47586299.343937002</c:v>
                </c:pt>
                <c:pt idx="68332">
                  <c:v>-47582695.949406996</c:v>
                </c:pt>
                <c:pt idx="68333">
                  <c:v>-47579071.811163999</c:v>
                </c:pt>
                <c:pt idx="68334">
                  <c:v>-47575426.889141999</c:v>
                </c:pt>
                <c:pt idx="68335">
                  <c:v>-47571761.143155999</c:v>
                </c:pt>
                <c:pt idx="68336">
                  <c:v>-47568074.532898001</c:v>
                </c:pt>
                <c:pt idx="68337">
                  <c:v>-47564367.017939001</c:v>
                </c:pt>
                <c:pt idx="68338">
                  <c:v>-47560638.557723992</c:v>
                </c:pt>
                <c:pt idx="68339">
                  <c:v>-47556889.111579001</c:v>
                </c:pt>
                <c:pt idx="68340">
                  <c:v>-47553118.638703011</c:v>
                </c:pt>
                <c:pt idx="68341">
                  <c:v>-47549327.098170005</c:v>
                </c:pt>
                <c:pt idx="68342">
                  <c:v>-47545514.448931001</c:v>
                </c:pt>
                <c:pt idx="68343">
                  <c:v>-47541680.649811</c:v>
                </c:pt>
                <c:pt idx="68344">
                  <c:v>-47537825.659509003</c:v>
                </c:pt>
                <c:pt idx="68345">
                  <c:v>-47533949.436595999</c:v>
                </c:pt>
                <c:pt idx="68346">
                  <c:v>-47530051.939519003</c:v>
                </c:pt>
                <c:pt idx="68347">
                  <c:v>-47526133.126594007</c:v>
                </c:pt>
                <c:pt idx="68348">
                  <c:v>-47522192.95601099</c:v>
                </c:pt>
                <c:pt idx="68349">
                  <c:v>-47518231.38583</c:v>
                </c:pt>
                <c:pt idx="68350">
                  <c:v>-47514248.373983994</c:v>
                </c:pt>
                <c:pt idx="68351">
                  <c:v>-47510243.878273003</c:v>
                </c:pt>
                <c:pt idx="68352">
                  <c:v>-47506217.856368996</c:v>
                </c:pt>
                <c:pt idx="68353">
                  <c:v>-47502170.265813008</c:v>
                </c:pt>
                <c:pt idx="68354">
                  <c:v>-47498101.064012997</c:v>
                </c:pt>
                <c:pt idx="68355">
                  <c:v>-47494010.208247006</c:v>
                </c:pt>
                <c:pt idx="68356">
                  <c:v>-47489897.655659005</c:v>
                </c:pt>
                <c:pt idx="68357">
                  <c:v>-47485763.363260999</c:v>
                </c:pt>
                <c:pt idx="68358">
                  <c:v>-47481607.287931003</c:v>
                </c:pt>
                <c:pt idx="68359">
                  <c:v>-47477429.386410989</c:v>
                </c:pt>
                <c:pt idx="68360">
                  <c:v>-47473229.615310997</c:v>
                </c:pt>
                <c:pt idx="68361">
                  <c:v>-47469007.931104004</c:v>
                </c:pt>
                <c:pt idx="68362">
                  <c:v>-47464764.290127009</c:v>
                </c:pt>
                <c:pt idx="68363">
                  <c:v>-47460498.648580998</c:v>
                </c:pt>
                <c:pt idx="68364">
                  <c:v>-47456210.962530002</c:v>
                </c:pt>
                <c:pt idx="68365">
                  <c:v>-47451901.187899001</c:v>
                </c:pt>
                <c:pt idx="68366">
                  <c:v>-47447569.280477002</c:v>
                </c:pt>
                <c:pt idx="68367">
                  <c:v>-47443215.195911005</c:v>
                </c:pt>
                <c:pt idx="68368">
                  <c:v>-47438838.889710993</c:v>
                </c:pt>
                <c:pt idx="68369">
                  <c:v>-47434440.317245997</c:v>
                </c:pt>
                <c:pt idx="68370">
                  <c:v>-47430019.433744997</c:v>
                </c:pt>
                <c:pt idx="68371">
                  <c:v>-47425576.194294013</c:v>
                </c:pt>
                <c:pt idx="68372">
                  <c:v>-47421110.553838</c:v>
                </c:pt>
                <c:pt idx="68373">
                  <c:v>-47416622.467179999</c:v>
                </c:pt>
                <c:pt idx="68374">
                  <c:v>-47412111.888979994</c:v>
                </c:pt>
                <c:pt idx="68375">
                  <c:v>-47407578.773751996</c:v>
                </c:pt>
                <c:pt idx="68376">
                  <c:v>-47403023.075869001</c:v>
                </c:pt>
                <c:pt idx="68377">
                  <c:v>-47398444.749555007</c:v>
                </c:pt>
                <c:pt idx="68378">
                  <c:v>-47393843.748892002</c:v>
                </c:pt>
                <c:pt idx="68379">
                  <c:v>-47389220.027814001</c:v>
                </c:pt>
                <c:pt idx="68380">
                  <c:v>-47384573.540108003</c:v>
                </c:pt>
                <c:pt idx="68381">
                  <c:v>-47379904.239413008</c:v>
                </c:pt>
                <c:pt idx="68382">
                  <c:v>-47375212.079220004</c:v>
                </c:pt>
                <c:pt idx="68383">
                  <c:v>-47370497.012872994</c:v>
                </c:pt>
                <c:pt idx="68384">
                  <c:v>-47365758.993565001</c:v>
                </c:pt>
                <c:pt idx="68385">
                  <c:v>-47360997.974336997</c:v>
                </c:pt>
                <c:pt idx="68386">
                  <c:v>-47356213.908081993</c:v>
                </c:pt>
                <c:pt idx="68387">
                  <c:v>-47351406.747540005</c:v>
                </c:pt>
                <c:pt idx="68388">
                  <c:v>-47346576.445299007</c:v>
                </c:pt>
                <c:pt idx="68389">
                  <c:v>-47341722.953794993</c:v>
                </c:pt>
                <c:pt idx="68390">
                  <c:v>-47336846.225309007</c:v>
                </c:pt>
                <c:pt idx="68391">
                  <c:v>-47331946.211970001</c:v>
                </c:pt>
                <c:pt idx="68392">
                  <c:v>-47327022.865749002</c:v>
                </c:pt>
                <c:pt idx="68393">
                  <c:v>-47322076.138462998</c:v>
                </c:pt>
                <c:pt idx="68394">
                  <c:v>-47317105.981774993</c:v>
                </c:pt>
                <c:pt idx="68395">
                  <c:v>-47312112.347185992</c:v>
                </c:pt>
                <c:pt idx="68396">
                  <c:v>-47307095.186044998</c:v>
                </c:pt>
                <c:pt idx="68397">
                  <c:v>-47302054.449537009</c:v>
                </c:pt>
                <c:pt idx="68398">
                  <c:v>-47296990.088693008</c:v>
                </c:pt>
                <c:pt idx="68399">
                  <c:v>-47291902.054380991</c:v>
                </c:pt>
                <c:pt idx="68400">
                  <c:v>-47286790.297309004</c:v>
                </c:pt>
                <c:pt idx="68401">
                  <c:v>-47281654.768025003</c:v>
                </c:pt>
                <c:pt idx="68402">
                  <c:v>-47276495.416914992</c:v>
                </c:pt>
                <c:pt idx="68403">
                  <c:v>-47271312.194200009</c:v>
                </c:pt>
                <c:pt idx="68404">
                  <c:v>-47266105.049940005</c:v>
                </c:pt>
                <c:pt idx="68405">
                  <c:v>-47260873.934029996</c:v>
                </c:pt>
                <c:pt idx="68406">
                  <c:v>-47255618.796200007</c:v>
                </c:pt>
                <c:pt idx="68407">
                  <c:v>-47250339.586015992</c:v>
                </c:pt>
                <c:pt idx="68408">
                  <c:v>-47245036.252873994</c:v>
                </c:pt>
                <c:pt idx="68409">
                  <c:v>-47239708.746007003</c:v>
                </c:pt>
                <c:pt idx="68410">
                  <c:v>-47234357.014477</c:v>
                </c:pt>
                <c:pt idx="68411">
                  <c:v>-47228981.007179998</c:v>
                </c:pt>
                <c:pt idx="68412">
                  <c:v>-47223580.672839999</c:v>
                </c:pt>
                <c:pt idx="68413">
                  <c:v>-47218155.960013002</c:v>
                </c:pt>
                <c:pt idx="68414">
                  <c:v>-47212706.817082994</c:v>
                </c:pt>
                <c:pt idx="68415">
                  <c:v>-47207233.192262001</c:v>
                </c:pt>
                <c:pt idx="68416">
                  <c:v>-47201735.033588998</c:v>
                </c:pt>
                <c:pt idx="68417">
                  <c:v>-47196212.288933009</c:v>
                </c:pt>
                <c:pt idx="68418">
                  <c:v>-47190664.905984998</c:v>
                </c:pt>
                <c:pt idx="68419">
                  <c:v>-47185092.832263</c:v>
                </c:pt>
                <c:pt idx="68420">
                  <c:v>-47179496.015109003</c:v>
                </c:pt>
                <c:pt idx="68421">
                  <c:v>-47173874.401688002</c:v>
                </c:pt>
                <c:pt idx="68422">
                  <c:v>-47168227.938988999</c:v>
                </c:pt>
                <c:pt idx="68423">
                  <c:v>-47162556.573821992</c:v>
                </c:pt>
                <c:pt idx="68424">
                  <c:v>-47156860.252818994</c:v>
                </c:pt>
                <c:pt idx="68425">
                  <c:v>-47151138.922428995</c:v>
                </c:pt>
                <c:pt idx="68426">
                  <c:v>-47145392.528925002</c:v>
                </c:pt>
                <c:pt idx="68427">
                  <c:v>-47139621.018395998</c:v>
                </c:pt>
                <c:pt idx="68428">
                  <c:v>-47133824.336748995</c:v>
                </c:pt>
                <c:pt idx="68429">
                  <c:v>-47128002.429708004</c:v>
                </c:pt>
                <c:pt idx="68430">
                  <c:v>-47122155.242813997</c:v>
                </c:pt>
                <c:pt idx="68431">
                  <c:v>-47116282.721421003</c:v>
                </c:pt>
                <c:pt idx="68432">
                  <c:v>-47110384.810699001</c:v>
                </c:pt>
                <c:pt idx="68433">
                  <c:v>-47104461.455632001</c:v>
                </c:pt>
                <c:pt idx="68434">
                  <c:v>-47098512.601015002</c:v>
                </c:pt>
                <c:pt idx="68435">
                  <c:v>-47092538.191455007</c:v>
                </c:pt>
                <c:pt idx="68436">
                  <c:v>-47086538.171371996</c:v>
                </c:pt>
                <c:pt idx="68437">
                  <c:v>-47080512.484993003</c:v>
                </c:pt>
                <c:pt idx="68438">
                  <c:v>-47074461.076354995</c:v>
                </c:pt>
                <c:pt idx="68439">
                  <c:v>-47068383.889303997</c:v>
                </c:pt>
                <c:pt idx="68440">
                  <c:v>-47062280.867494002</c:v>
                </c:pt>
                <c:pt idx="68441">
                  <c:v>-47056151.954381987</c:v>
                </c:pt>
                <c:pt idx="68442">
                  <c:v>-47049997.09323401</c:v>
                </c:pt>
                <c:pt idx="68443">
                  <c:v>-47043816.227120005</c:v>
                </c:pt>
                <c:pt idx="68444">
                  <c:v>-47037609.298911005</c:v>
                </c:pt>
                <c:pt idx="68445">
                  <c:v>-47031376.251282997</c:v>
                </c:pt>
                <c:pt idx="68446">
                  <c:v>-47025117.026712991</c:v>
                </c:pt>
                <c:pt idx="68447">
                  <c:v>-47018831.567479998</c:v>
                </c:pt>
                <c:pt idx="68448">
                  <c:v>-47012519.815661997</c:v>
                </c:pt>
                <c:pt idx="68449">
                  <c:v>-47006181.713134006</c:v>
                </c:pt>
                <c:pt idx="68450">
                  <c:v>-46999817.201572999</c:v>
                </c:pt>
                <c:pt idx="68451">
                  <c:v>-46993426.222450003</c:v>
                </c:pt>
                <c:pt idx="68452">
                  <c:v>-46987008.717032</c:v>
                </c:pt>
                <c:pt idx="68453">
                  <c:v>-46980564.626382992</c:v>
                </c:pt>
                <c:pt idx="68454">
                  <c:v>-46974093.891359001</c:v>
                </c:pt>
                <c:pt idx="68455">
                  <c:v>-46967596.452610992</c:v>
                </c:pt>
                <c:pt idx="68456">
                  <c:v>-46961072.250580996</c:v>
                </c:pt>
                <c:pt idx="68457">
                  <c:v>-46954521.225502007</c:v>
                </c:pt>
                <c:pt idx="68458">
                  <c:v>-46947943.317396991</c:v>
                </c:pt>
                <c:pt idx="68459">
                  <c:v>-46941338.466078997</c:v>
                </c:pt>
                <c:pt idx="68460">
                  <c:v>-46934706.611148007</c:v>
                </c:pt>
                <c:pt idx="68461">
                  <c:v>-46928047.691992007</c:v>
                </c:pt>
                <c:pt idx="68462">
                  <c:v>-46921361.647784993</c:v>
                </c:pt>
                <c:pt idx="68463">
                  <c:v>-46914648.417484991</c:v>
                </c:pt>
                <c:pt idx="68464">
                  <c:v>-46907907.939835005</c:v>
                </c:pt>
                <c:pt idx="68465">
                  <c:v>-46901140.153358996</c:v>
                </c:pt>
                <c:pt idx="68466">
                  <c:v>-46894344.996365994</c:v>
                </c:pt>
                <c:pt idx="68467">
                  <c:v>-46887522.406943001</c:v>
                </c:pt>
                <c:pt idx="68468">
                  <c:v>-46880672.322958998</c:v>
                </c:pt>
                <c:pt idx="68469">
                  <c:v>-46873794.682057999</c:v>
                </c:pt>
                <c:pt idx="68470">
                  <c:v>-46866889.421666004</c:v>
                </c:pt>
                <c:pt idx="68471">
                  <c:v>-46859956.478983</c:v>
                </c:pt>
                <c:pt idx="68472">
                  <c:v>-46852995.790984005</c:v>
                </c:pt>
                <c:pt idx="68473">
                  <c:v>-46846007.294420004</c:v>
                </c:pt>
                <c:pt idx="68474">
                  <c:v>-46838990.925814003</c:v>
                </c:pt>
                <c:pt idx="68475">
                  <c:v>-46831946.621461004</c:v>
                </c:pt>
                <c:pt idx="68476">
                  <c:v>-46824874.317426994</c:v>
                </c:pt>
                <c:pt idx="68477">
                  <c:v>-46817773.949548006</c:v>
                </c:pt>
                <c:pt idx="68478">
                  <c:v>-46810645.453428991</c:v>
                </c:pt>
                <c:pt idx="68479">
                  <c:v>-46803488.76444301</c:v>
                </c:pt>
                <c:pt idx="68480">
                  <c:v>-46796303.817725986</c:v>
                </c:pt>
                <c:pt idx="68481">
                  <c:v>-46789090.548184998</c:v>
                </c:pt>
                <c:pt idx="68482">
                  <c:v>-46781848.890485004</c:v>
                </c:pt>
                <c:pt idx="68483">
                  <c:v>-46774578.779059008</c:v>
                </c:pt>
                <c:pt idx="68484">
                  <c:v>-46767280.148098007</c:v>
                </c:pt>
                <c:pt idx="68485">
                  <c:v>-46759952.931555003</c:v>
                </c:pt>
                <c:pt idx="68486">
                  <c:v>-46752597.063142002</c:v>
                </c:pt>
                <c:pt idx="68487">
                  <c:v>-46745212.47632999</c:v>
                </c:pt>
                <c:pt idx="68488">
                  <c:v>-46737799.104346998</c:v>
                </c:pt>
                <c:pt idx="68489">
                  <c:v>-46730356.88017299</c:v>
                </c:pt>
                <c:pt idx="68490">
                  <c:v>-46722885.736549005</c:v>
                </c:pt>
                <c:pt idx="68491">
                  <c:v>-46715385.605962999</c:v>
                </c:pt>
                <c:pt idx="68492">
                  <c:v>-46707856.420658007</c:v>
                </c:pt>
                <c:pt idx="68493">
                  <c:v>-46700298.112627998</c:v>
                </c:pt>
                <c:pt idx="68494">
                  <c:v>-46692710.613615997</c:v>
                </c:pt>
                <c:pt idx="68495">
                  <c:v>-46685093.855113</c:v>
                </c:pt>
                <c:pt idx="68496">
                  <c:v>-46677447.768356003</c:v>
                </c:pt>
                <c:pt idx="68497">
                  <c:v>-46669772.284328997</c:v>
                </c:pt>
                <c:pt idx="68498">
                  <c:v>-46662067.333759993</c:v>
                </c:pt>
                <c:pt idx="68499">
                  <c:v>-46654332.847119994</c:v>
                </c:pt>
                <c:pt idx="68500">
                  <c:v>-46646568.754623003</c:v>
                </c:pt>
                <c:pt idx="68501">
                  <c:v>-46638774.986220993</c:v>
                </c:pt>
                <c:pt idx="68502">
                  <c:v>-46630951.471607007</c:v>
                </c:pt>
                <c:pt idx="68503">
                  <c:v>-46623098.140211001</c:v>
                </c:pt>
                <c:pt idx="68504">
                  <c:v>-46615214.921200007</c:v>
                </c:pt>
                <c:pt idx="68505">
                  <c:v>-46607301.743475996</c:v>
                </c:pt>
                <c:pt idx="68506">
                  <c:v>-46599358.535673007</c:v>
                </c:pt>
                <c:pt idx="68507">
                  <c:v>-46591385.226161003</c:v>
                </c:pt>
                <c:pt idx="68508">
                  <c:v>-46583381.743038006</c:v>
                </c:pt>
                <c:pt idx="68509">
                  <c:v>-46575348.014132001</c:v>
                </c:pt>
                <c:pt idx="68510">
                  <c:v>-46567283.967000999</c:v>
                </c:pt>
                <c:pt idx="68511">
                  <c:v>-46559189.528929003</c:v>
                </c:pt>
                <c:pt idx="68512">
                  <c:v>-46551064.626923002</c:v>
                </c:pt>
                <c:pt idx="68513">
                  <c:v>-46542909.187717997</c:v>
                </c:pt>
                <c:pt idx="68514">
                  <c:v>-46534723.137768999</c:v>
                </c:pt>
                <c:pt idx="68515">
                  <c:v>-46526506.403251998</c:v>
                </c:pt>
                <c:pt idx="68516">
                  <c:v>-46518258.910064995</c:v>
                </c:pt>
                <c:pt idx="68517">
                  <c:v>-46509980.583820991</c:v>
                </c:pt>
                <c:pt idx="68518">
                  <c:v>-46501671.349853002</c:v>
                </c:pt>
                <c:pt idx="68519">
                  <c:v>-46493331.133207008</c:v>
                </c:pt>
                <c:pt idx="68520">
                  <c:v>-46484959.858643003</c:v>
                </c:pt>
                <c:pt idx="68521">
                  <c:v>-46476557.450635001</c:v>
                </c:pt>
                <c:pt idx="68522">
                  <c:v>-46468123.833364993</c:v>
                </c:pt>
                <c:pt idx="68523">
                  <c:v>-46459658.93072699</c:v>
                </c:pt>
                <c:pt idx="68524">
                  <c:v>-46451162.666320994</c:v>
                </c:pt>
                <c:pt idx="68525">
                  <c:v>-46442634.963454001</c:v>
                </c:pt>
                <c:pt idx="68526">
                  <c:v>-46434075.745137006</c:v>
                </c:pt>
                <c:pt idx="68527">
                  <c:v>-46425484.934084997</c:v>
                </c:pt>
                <c:pt idx="68528">
                  <c:v>-46416862.452713996</c:v>
                </c:pt>
                <c:pt idx="68529">
                  <c:v>-46408208.223140009</c:v>
                </c:pt>
                <c:pt idx="68530">
                  <c:v>-46399522.167176001</c:v>
                </c:pt>
                <c:pt idx="68531">
                  <c:v>-46390804.206334002</c:v>
                </c:pt>
                <c:pt idx="68532">
                  <c:v>-46382054.261821002</c:v>
                </c:pt>
                <c:pt idx="68533">
                  <c:v>-46373272.254535004</c:v>
                </c:pt>
                <c:pt idx="68534">
                  <c:v>-46364458.105069004</c:v>
                </c:pt>
                <c:pt idx="68535">
                  <c:v>-46355611.733704001</c:v>
                </c:pt>
                <c:pt idx="68536">
                  <c:v>-46346733.060410999</c:v>
                </c:pt>
                <c:pt idx="68537">
                  <c:v>-46337822.004845999</c:v>
                </c:pt>
                <c:pt idx="68538">
                  <c:v>-46328878.486351989</c:v>
                </c:pt>
                <c:pt idx="68539">
                  <c:v>-46319902.423955999</c:v>
                </c:pt>
                <c:pt idx="68540">
                  <c:v>-46310893.736364998</c:v>
                </c:pt>
                <c:pt idx="68541">
                  <c:v>-46301852.341967002</c:v>
                </c:pt>
                <c:pt idx="68542">
                  <c:v>-46292778.158827998</c:v>
                </c:pt>
                <c:pt idx="68543">
                  <c:v>-46283671.10469301</c:v>
                </c:pt>
                <c:pt idx="68544">
                  <c:v>-46274531.096977003</c:v>
                </c:pt>
                <c:pt idx="68545">
                  <c:v>-46265358.05277399</c:v>
                </c:pt>
                <c:pt idx="68546">
                  <c:v>-46256151.888843998</c:v>
                </c:pt>
                <c:pt idx="68547">
                  <c:v>-46246912.521621004</c:v>
                </c:pt>
                <c:pt idx="68548">
                  <c:v>-46237639.867204003</c:v>
                </c:pt>
                <c:pt idx="68549">
                  <c:v>-46228333.841358997</c:v>
                </c:pt>
                <c:pt idx="68550">
                  <c:v>-46218994.359515995</c:v>
                </c:pt>
                <c:pt idx="68551">
                  <c:v>-46209621.336766995</c:v>
                </c:pt>
                <c:pt idx="68552">
                  <c:v>-46200214.687865995</c:v>
                </c:pt>
                <c:pt idx="68553">
                  <c:v>-46190774.327223003</c:v>
                </c:pt>
                <c:pt idx="68554">
                  <c:v>-46181300.168907009</c:v>
                </c:pt>
                <c:pt idx="68555">
                  <c:v>-46171792.126641005</c:v>
                </c:pt>
                <c:pt idx="68556">
                  <c:v>-46162250.113800995</c:v>
                </c:pt>
                <c:pt idx="68557">
                  <c:v>-46152674.043413997</c:v>
                </c:pt>
                <c:pt idx="68558">
                  <c:v>-46143063.828157008</c:v>
                </c:pt>
                <c:pt idx="68559">
                  <c:v>-46133419.38035199</c:v>
                </c:pt>
                <c:pt idx="68560">
                  <c:v>-46123740.611968003</c:v>
                </c:pt>
                <c:pt idx="68561">
                  <c:v>-46114027.434616998</c:v>
                </c:pt>
                <c:pt idx="68562">
                  <c:v>-46104279.759552002</c:v>
                </c:pt>
                <c:pt idx="68563">
                  <c:v>-46094497.497665003</c:v>
                </c:pt>
                <c:pt idx="68564">
                  <c:v>-46084680.559487</c:v>
                </c:pt>
                <c:pt idx="68565">
                  <c:v>-46074828.855180994</c:v>
                </c:pt>
                <c:pt idx="68566">
                  <c:v>-46064942.294547006</c:v>
                </c:pt>
                <c:pt idx="68567">
                  <c:v>-46055020.787014</c:v>
                </c:pt>
                <c:pt idx="68568">
                  <c:v>-46045064.241639011</c:v>
                </c:pt>
                <c:pt idx="68569">
                  <c:v>-46035072.567108005</c:v>
                </c:pt>
                <c:pt idx="68570">
                  <c:v>-46025045.671731003</c:v>
                </c:pt>
                <c:pt idx="68571">
                  <c:v>-46014983.463441998</c:v>
                </c:pt>
                <c:pt idx="68572">
                  <c:v>-46004885.849794</c:v>
                </c:pt>
                <c:pt idx="68573">
                  <c:v>-45994752.737960003</c:v>
                </c:pt>
                <c:pt idx="68574">
                  <c:v>-45984584.034727998</c:v>
                </c:pt>
                <c:pt idx="68575">
                  <c:v>-45974379.646499999</c:v>
                </c:pt>
                <c:pt idx="68576">
                  <c:v>-45964139.479292005</c:v>
                </c:pt>
                <c:pt idx="68577">
                  <c:v>-45953863.438728996</c:v>
                </c:pt>
                <c:pt idx="68578">
                  <c:v>-45943551.430041999</c:v>
                </c:pt>
                <c:pt idx="68579">
                  <c:v>-45933203.358069994</c:v>
                </c:pt>
                <c:pt idx="68580">
                  <c:v>-45922819.127252005</c:v>
                </c:pt>
                <c:pt idx="68581">
                  <c:v>-45912398.641630009</c:v>
                </c:pt>
                <c:pt idx="68582">
                  <c:v>-45901941.804844998</c:v>
                </c:pt>
                <c:pt idx="68583">
                  <c:v>-45891448.520132005</c:v>
                </c:pt>
                <c:pt idx="68584">
                  <c:v>-45880918.690321997</c:v>
                </c:pt>
                <c:pt idx="68585">
                  <c:v>-45870352.217836</c:v>
                </c:pt>
                <c:pt idx="68586">
                  <c:v>-45859749.004685998</c:v>
                </c:pt>
                <c:pt idx="68587">
                  <c:v>-45849108.952468991</c:v>
                </c:pt>
                <c:pt idx="68588">
                  <c:v>-45838431.962367997</c:v>
                </c:pt>
                <c:pt idx="68589">
                  <c:v>-45827717.93514701</c:v>
                </c:pt>
                <c:pt idx="68590">
                  <c:v>-45816966.771149009</c:v>
                </c:pt>
                <c:pt idx="68591">
                  <c:v>-45806178.370297007</c:v>
                </c:pt>
                <c:pt idx="68592">
                  <c:v>-45795352.632085994</c:v>
                </c:pt>
                <c:pt idx="68593">
                  <c:v>-45784489.455584995</c:v>
                </c:pt>
                <c:pt idx="68594">
                  <c:v>-45773588.739431009</c:v>
                </c:pt>
                <c:pt idx="68595">
                  <c:v>-45762650.381829992</c:v>
                </c:pt>
                <c:pt idx="68596">
                  <c:v>-45751674.280551001</c:v>
                </c:pt>
                <c:pt idx="68597">
                  <c:v>-45740660.332927994</c:v>
                </c:pt>
                <c:pt idx="68598">
                  <c:v>-45729608.435851</c:v>
                </c:pt>
                <c:pt idx="68599">
                  <c:v>-45718518.485769004</c:v>
                </c:pt>
                <c:pt idx="68600">
                  <c:v>-45707390.378685996</c:v>
                </c:pt>
                <c:pt idx="68601">
                  <c:v>-45696224.010156997</c:v>
                </c:pt>
                <c:pt idx="68602">
                  <c:v>-45685019.275285006</c:v>
                </c:pt>
                <c:pt idx="68603">
                  <c:v>-45673776.068721995</c:v>
                </c:pt>
                <c:pt idx="68604">
                  <c:v>-45662494.284661002</c:v>
                </c:pt>
                <c:pt idx="68605">
                  <c:v>-45651173.816838004</c:v>
                </c:pt>
                <c:pt idx="68606">
                  <c:v>-45639814.558527</c:v>
                </c:pt>
                <c:pt idx="68607">
                  <c:v>-45628416.402538002</c:v>
                </c:pt>
                <c:pt idx="68608">
                  <c:v>-45616979.241211005</c:v>
                </c:pt>
                <c:pt idx="68609">
                  <c:v>-45605502.966419995</c:v>
                </c:pt>
                <c:pt idx="68610">
                  <c:v>-45593987.469564006</c:v>
                </c:pt>
                <c:pt idx="68611">
                  <c:v>-45582432.641566001</c:v>
                </c:pt>
                <c:pt idx="68612">
                  <c:v>-45570838.372872993</c:v>
                </c:pt>
                <c:pt idx="68613">
                  <c:v>-45559204.553447001</c:v>
                </c:pt>
                <c:pt idx="68614">
                  <c:v>-45547531.072768994</c:v>
                </c:pt>
                <c:pt idx="68615">
                  <c:v>-45535817.819830999</c:v>
                </c:pt>
                <c:pt idx="68616">
                  <c:v>-45524064.683136001</c:v>
                </c:pt>
                <c:pt idx="68617">
                  <c:v>-45512271.550692998</c:v>
                </c:pt>
                <c:pt idx="68618">
                  <c:v>-45500438.310014993</c:v>
                </c:pt>
                <c:pt idx="68619">
                  <c:v>-45488564.848115996</c:v>
                </c:pt>
                <c:pt idx="68620">
                  <c:v>-45476651.051509</c:v>
                </c:pt>
                <c:pt idx="68621">
                  <c:v>-45464696.806200996</c:v>
                </c:pt>
                <c:pt idx="68622">
                  <c:v>-45452701.997690007</c:v>
                </c:pt>
                <c:pt idx="68623">
                  <c:v>-45440666.510963</c:v>
                </c:pt>
                <c:pt idx="68624">
                  <c:v>-45428590.230494007</c:v>
                </c:pt>
                <c:pt idx="68625">
                  <c:v>-45416473.04023701</c:v>
                </c:pt>
                <c:pt idx="68626">
                  <c:v>-45404314.823627003</c:v>
                </c:pt>
                <c:pt idx="68627">
                  <c:v>-45392115.463574</c:v>
                </c:pt>
                <c:pt idx="68628">
                  <c:v>-45379874.84246099</c:v>
                </c:pt>
                <c:pt idx="68629">
                  <c:v>-45367592.842140995</c:v>
                </c:pt>
                <c:pt idx="68630">
                  <c:v>-45355269.343933001</c:v>
                </c:pt>
                <c:pt idx="68631">
                  <c:v>-45342904.228617005</c:v>
                </c:pt>
                <c:pt idx="68632">
                  <c:v>-45330497.376437001</c:v>
                </c:pt>
                <c:pt idx="68633">
                  <c:v>-45318048.667088002</c:v>
                </c:pt>
                <c:pt idx="68634">
                  <c:v>-45305557.979720995</c:v>
                </c:pt>
                <c:pt idx="68635">
                  <c:v>-45293025.192936003</c:v>
                </c:pt>
                <c:pt idx="68636">
                  <c:v>-45280450.184778996</c:v>
                </c:pt>
                <c:pt idx="68637">
                  <c:v>-45267832.832736991</c:v>
                </c:pt>
                <c:pt idx="68638">
                  <c:v>-45255173.013738997</c:v>
                </c:pt>
                <c:pt idx="68639">
                  <c:v>-45242470.604146011</c:v>
                </c:pt>
                <c:pt idx="68640">
                  <c:v>-45229725.479753003</c:v>
                </c:pt>
                <c:pt idx="68641">
                  <c:v>-45216937.51578299</c:v>
                </c:pt>
                <c:pt idx="68642">
                  <c:v>-45204106.58688499</c:v>
                </c:pt>
                <c:pt idx="68643">
                  <c:v>-45191232.567126997</c:v>
                </c:pt>
                <c:pt idx="68644">
                  <c:v>-45178315.329995006</c:v>
                </c:pt>
                <c:pt idx="68645">
                  <c:v>-45165354.748389997</c:v>
                </c:pt>
                <c:pt idx="68646">
                  <c:v>-45152350.694622003</c:v>
                </c:pt>
                <c:pt idx="68647">
                  <c:v>-45139303.040407002</c:v>
                </c:pt>
                <c:pt idx="68648">
                  <c:v>-45126211.656863995</c:v>
                </c:pt>
                <c:pt idx="68649">
                  <c:v>-45113076.414511994</c:v>
                </c:pt>
                <c:pt idx="68650">
                  <c:v>-45099897.183262996</c:v>
                </c:pt>
                <c:pt idx="68651">
                  <c:v>-45086673.832419991</c:v>
                </c:pt>
                <c:pt idx="68652">
                  <c:v>-45073406.230674006</c:v>
                </c:pt>
                <c:pt idx="68653">
                  <c:v>-45060094.246100001</c:v>
                </c:pt>
                <c:pt idx="68654">
                  <c:v>-45046737.746149011</c:v>
                </c:pt>
                <c:pt idx="68655">
                  <c:v>-45033336.597649008</c:v>
                </c:pt>
                <c:pt idx="68656">
                  <c:v>-45019890.666801997</c:v>
                </c:pt>
                <c:pt idx="68657">
                  <c:v>-45006399.819170997</c:v>
                </c:pt>
                <c:pt idx="68658">
                  <c:v>-44992863.919687003</c:v>
                </c:pt>
                <c:pt idx="68659">
                  <c:v>-44979282.832638003</c:v>
                </c:pt>
                <c:pt idx="68660">
                  <c:v>-44965656.42166701</c:v>
                </c:pt>
                <c:pt idx="68661">
                  <c:v>-44951984.549765997</c:v>
                </c:pt>
                <c:pt idx="68662">
                  <c:v>-44938267.079274006</c:v>
                </c:pt>
                <c:pt idx="68663">
                  <c:v>-44924503.871873997</c:v>
                </c:pt>
                <c:pt idx="68664">
                  <c:v>-44910694.788583003</c:v>
                </c:pt>
                <c:pt idx="68665">
                  <c:v>-44896839.689754002</c:v>
                </c:pt>
                <c:pt idx="68666">
                  <c:v>-44882938.435068004</c:v>
                </c:pt>
                <c:pt idx="68667">
                  <c:v>-44868990.883528993</c:v>
                </c:pt>
                <c:pt idx="68668">
                  <c:v>-44854996.893463999</c:v>
                </c:pt>
                <c:pt idx="68669">
                  <c:v>-44840956.322513998</c:v>
                </c:pt>
                <c:pt idx="68670">
                  <c:v>-44826869.027629003</c:v>
                </c:pt>
                <c:pt idx="68671">
                  <c:v>-44812734.865068011</c:v>
                </c:pt>
                <c:pt idx="68672">
                  <c:v>-44798553.690392002</c:v>
                </c:pt>
                <c:pt idx="68673">
                  <c:v>-44784325.358456992</c:v>
                </c:pt>
                <c:pt idx="68674">
                  <c:v>-44770049.723412</c:v>
                </c:pt>
                <c:pt idx="68675">
                  <c:v>-44755726.638696007</c:v>
                </c:pt>
                <c:pt idx="68676">
                  <c:v>-44741355.957026996</c:v>
                </c:pt>
                <c:pt idx="68677">
                  <c:v>-44726937.530405</c:v>
                </c:pt>
                <c:pt idx="68678">
                  <c:v>-44712471.210101999</c:v>
                </c:pt>
                <c:pt idx="68679">
                  <c:v>-44697956.846655995</c:v>
                </c:pt>
                <c:pt idx="68680">
                  <c:v>-44683394.289871998</c:v>
                </c:pt>
                <c:pt idx="68681">
                  <c:v>-44668783.388811991</c:v>
                </c:pt>
                <c:pt idx="68682">
                  <c:v>-44654123.991789997</c:v>
                </c:pt>
                <c:pt idx="68683">
                  <c:v>-44639415.946371987</c:v>
                </c:pt>
                <c:pt idx="68684">
                  <c:v>-44624659.099364005</c:v>
                </c:pt>
                <c:pt idx="68685">
                  <c:v>-44609853.296811</c:v>
                </c:pt>
                <c:pt idx="68686">
                  <c:v>-44594998.383991994</c:v>
                </c:pt>
                <c:pt idx="68687">
                  <c:v>-44580094.205412999</c:v>
                </c:pt>
                <c:pt idx="68688">
                  <c:v>-44565140.604803003</c:v>
                </c:pt>
                <c:pt idx="68689">
                  <c:v>-44550137.425106004</c:v>
                </c:pt>
                <c:pt idx="68690">
                  <c:v>-44535084.508479998</c:v>
                </c:pt>
                <c:pt idx="68691">
                  <c:v>-44519981.696289003</c:v>
                </c:pt>
                <c:pt idx="68692">
                  <c:v>-44504828.829098009</c:v>
                </c:pt>
                <c:pt idx="68693">
                  <c:v>-44489625.746666998</c:v>
                </c:pt>
                <c:pt idx="68694">
                  <c:v>-44474372.287944004</c:v>
                </c:pt>
                <c:pt idx="68695">
                  <c:v>-44459068.291064009</c:v>
                </c:pt>
                <c:pt idx="68696">
                  <c:v>-44443713.593339011</c:v>
                </c:pt>
                <c:pt idx="68697">
                  <c:v>-44428308.031254008</c:v>
                </c:pt>
                <c:pt idx="68698">
                  <c:v>-44412851.440460995</c:v>
                </c:pt>
                <c:pt idx="68699">
                  <c:v>-44397343.655772991</c:v>
                </c:pt>
                <c:pt idx="68700">
                  <c:v>-44381784.511160001</c:v>
                </c:pt>
                <c:pt idx="68701">
                  <c:v>-44366173.839738004</c:v>
                </c:pt>
                <c:pt idx="68702">
                  <c:v>-44350511.473769993</c:v>
                </c:pt>
                <c:pt idx="68703">
                  <c:v>-44334797.244654007</c:v>
                </c:pt>
                <c:pt idx="68704">
                  <c:v>-44319030.982919991</c:v>
                </c:pt>
                <c:pt idx="68705">
                  <c:v>-44303212.518224001</c:v>
                </c:pt>
                <c:pt idx="68706">
                  <c:v>-44287341.679340005</c:v>
                </c:pt>
                <c:pt idx="68707">
                  <c:v>-44271418.294155009</c:v>
                </c:pt>
                <c:pt idx="68708">
                  <c:v>-44255442.189663008</c:v>
                </c:pt>
                <c:pt idx="68709">
                  <c:v>-44239413.191957004</c:v>
                </c:pt>
                <c:pt idx="68710">
                  <c:v>-44223331.126225002</c:v>
                </c:pt>
                <c:pt idx="68711">
                  <c:v>-44207195.81674099</c:v>
                </c:pt>
                <c:pt idx="68712">
                  <c:v>-44191007.086860992</c:v>
                </c:pt>
                <c:pt idx="68713">
                  <c:v>-44174764.759014003</c:v>
                </c:pt>
                <c:pt idx="68714">
                  <c:v>-44158468.654697008</c:v>
                </c:pt>
                <c:pt idx="68715">
                  <c:v>-44142118.594466999</c:v>
                </c:pt>
                <c:pt idx="68716">
                  <c:v>-44125714.397935003</c:v>
                </c:pt>
                <c:pt idx="68717">
                  <c:v>-44109255.883760996</c:v>
                </c:pt>
                <c:pt idx="68718">
                  <c:v>-44092742.86964301</c:v>
                </c:pt>
                <c:pt idx="68719">
                  <c:v>-44076175.172313996</c:v>
                </c:pt>
                <c:pt idx="68720">
                  <c:v>-44059552.607529998</c:v>
                </c:pt>
                <c:pt idx="68721">
                  <c:v>-44042874.990070999</c:v>
                </c:pt>
                <c:pt idx="68722">
                  <c:v>-44026142.133724995</c:v>
                </c:pt>
                <c:pt idx="68723">
                  <c:v>-44009353.851287</c:v>
                </c:pt>
                <c:pt idx="68724">
                  <c:v>-43992509.954548001</c:v>
                </c:pt>
                <c:pt idx="68725">
                  <c:v>-43975610.254290007</c:v>
                </c:pt>
                <c:pt idx="68726">
                  <c:v>-43958654.560277008</c:v>
                </c:pt>
                <c:pt idx="68727">
                  <c:v>-43941642.681250006</c:v>
                </c:pt>
                <c:pt idx="68728">
                  <c:v>-43924574.424914002</c:v>
                </c:pt>
                <c:pt idx="68729">
                  <c:v>-43907449.597939007</c:v>
                </c:pt>
                <c:pt idx="68730">
                  <c:v>-43890268.005942002</c:v>
                </c:pt>
                <c:pt idx="68731">
                  <c:v>-43873029.453488991</c:v>
                </c:pt>
                <c:pt idx="68732">
                  <c:v>-43855733.74408</c:v>
                </c:pt>
                <c:pt idx="68733">
                  <c:v>-43838380.680142999</c:v>
                </c:pt>
                <c:pt idx="68734">
                  <c:v>-43820970.063031003</c:v>
                </c:pt>
                <c:pt idx="68735">
                  <c:v>-43803501.693004005</c:v>
                </c:pt>
                <c:pt idx="68736">
                  <c:v>-43785975.369231008</c:v>
                </c:pt>
                <c:pt idx="68737">
                  <c:v>-43768390.889773995</c:v>
                </c:pt>
                <c:pt idx="68738">
                  <c:v>-43750748.051585995</c:v>
                </c:pt>
                <c:pt idx="68739">
                  <c:v>-43733046.650496997</c:v>
                </c:pt>
                <c:pt idx="68740">
                  <c:v>-43715286.481208004</c:v>
                </c:pt>
                <c:pt idx="68741">
                  <c:v>-43697467.337285995</c:v>
                </c:pt>
                <c:pt idx="68742">
                  <c:v>-43679589.011147007</c:v>
                </c:pt>
                <c:pt idx="68743">
                  <c:v>-43661651.294055007</c:v>
                </c:pt>
                <c:pt idx="68744">
                  <c:v>-43643653.976109996</c:v>
                </c:pt>
                <c:pt idx="68745">
                  <c:v>-43625596.846239999</c:v>
                </c:pt>
                <c:pt idx="68746">
                  <c:v>-43607479.692189999</c:v>
                </c:pt>
                <c:pt idx="68747">
                  <c:v>-43589302.300515994</c:v>
                </c:pt>
                <c:pt idx="68748">
                  <c:v>-43571064.456571996</c:v>
                </c:pt>
                <c:pt idx="68749">
                  <c:v>-43552765.944504999</c:v>
                </c:pt>
                <c:pt idx="68750">
                  <c:v>-43534406.547244005</c:v>
                </c:pt>
                <c:pt idx="68751">
                  <c:v>-43515986.046487994</c:v>
                </c:pt>
                <c:pt idx="68752">
                  <c:v>-43497504.222700998</c:v>
                </c:pt>
                <c:pt idx="68753">
                  <c:v>-43478960.855099</c:v>
                </c:pt>
                <c:pt idx="68754">
                  <c:v>-43460355.721643016</c:v>
                </c:pt>
                <c:pt idx="68755">
                  <c:v>-43441688.599024005</c:v>
                </c:pt>
                <c:pt idx="68756">
                  <c:v>-43422959.262661003</c:v>
                </c:pt>
                <c:pt idx="68757">
                  <c:v>-43404167.486683004</c:v>
                </c:pt>
                <c:pt idx="68758">
                  <c:v>-43385313.043925993</c:v>
                </c:pt>
                <c:pt idx="68759">
                  <c:v>-43366395.705918007</c:v>
                </c:pt>
                <c:pt idx="68760">
                  <c:v>-43347415.242868997</c:v>
                </c:pt>
                <c:pt idx="68761">
                  <c:v>-43328371.423664011</c:v>
                </c:pt>
                <c:pt idx="68762">
                  <c:v>-43309264.015848003</c:v>
                </c:pt>
                <c:pt idx="68763">
                  <c:v>-43290092.785619006</c:v>
                </c:pt>
                <c:pt idx="68764">
                  <c:v>-43270857.497814998</c:v>
                </c:pt>
                <c:pt idx="68765">
                  <c:v>-43251557.915905997</c:v>
                </c:pt>
                <c:pt idx="68766">
                  <c:v>-43232193.801980004</c:v>
                </c:pt>
                <c:pt idx="68767">
                  <c:v>-43212764.916730992</c:v>
                </c:pt>
                <c:pt idx="68768">
                  <c:v>-43193271.019452997</c:v>
                </c:pt>
                <c:pt idx="68769">
                  <c:v>-43173711.868024997</c:v>
                </c:pt>
                <c:pt idx="68770">
                  <c:v>-43154087.218900003</c:v>
                </c:pt>
                <c:pt idx="68771">
                  <c:v>-43134396.827092998</c:v>
                </c:pt>
                <c:pt idx="68772">
                  <c:v>-43114640.446170993</c:v>
                </c:pt>
                <c:pt idx="68773">
                  <c:v>-43094817.828239009</c:v>
                </c:pt>
                <c:pt idx="68774">
                  <c:v>-43074928.723933004</c:v>
                </c:pt>
                <c:pt idx="68775">
                  <c:v>-43054972.882401988</c:v>
                </c:pt>
                <c:pt idx="68776">
                  <c:v>-43034950.051297009</c:v>
                </c:pt>
                <c:pt idx="68777">
                  <c:v>-43014859.976763994</c:v>
                </c:pt>
                <c:pt idx="68778">
                  <c:v>-42994702.403424993</c:v>
                </c:pt>
                <c:pt idx="68779">
                  <c:v>-42974477.074369997</c:v>
                </c:pt>
                <c:pt idx="68780">
                  <c:v>-42954183.731141008</c:v>
                </c:pt>
                <c:pt idx="68781">
                  <c:v>-42933822.113722995</c:v>
                </c:pt>
                <c:pt idx="68782">
                  <c:v>-42913391.960528001</c:v>
                </c:pt>
                <c:pt idx="68783">
                  <c:v>-42892893.008382991</c:v>
                </c:pt>
                <c:pt idx="68784">
                  <c:v>-42872324.992517002</c:v>
                </c:pt>
                <c:pt idx="68785">
                  <c:v>-42851687.646549001</c:v>
                </c:pt>
                <c:pt idx="68786">
                  <c:v>-42830980.702470995</c:v>
                </c:pt>
                <c:pt idx="68787">
                  <c:v>-42810203.890639007</c:v>
                </c:pt>
                <c:pt idx="68788">
                  <c:v>-42789356.939754002</c:v>
                </c:pt>
                <c:pt idx="68789">
                  <c:v>-42768439.576853998</c:v>
                </c:pt>
                <c:pt idx="68790">
                  <c:v>-42747451.527296007</c:v>
                </c:pt>
                <c:pt idx="68791">
                  <c:v>-42726392.514741004</c:v>
                </c:pt>
                <c:pt idx="68792">
                  <c:v>-42705262.261144012</c:v>
                </c:pt>
                <c:pt idx="68793">
                  <c:v>-42684060.486736991</c:v>
                </c:pt>
                <c:pt idx="68794">
                  <c:v>-42662786.910011992</c:v>
                </c:pt>
                <c:pt idx="68795">
                  <c:v>-42641441.247710995</c:v>
                </c:pt>
                <c:pt idx="68796">
                  <c:v>-42620023.214808002</c:v>
                </c:pt>
                <c:pt idx="68797">
                  <c:v>-42598532.524495006</c:v>
                </c:pt>
                <c:pt idx="68798">
                  <c:v>-42576968.888163999</c:v>
                </c:pt>
                <c:pt idx="68799">
                  <c:v>-42555332.015398003</c:v>
                </c:pt>
                <c:pt idx="68800">
                  <c:v>-42533621.613948002</c:v>
                </c:pt>
                <c:pt idx="68801">
                  <c:v>-42511837.389720991</c:v>
                </c:pt>
                <c:pt idx="68802">
                  <c:v>-42489979.046764992</c:v>
                </c:pt>
                <c:pt idx="68803">
                  <c:v>-42468046.287250005</c:v>
                </c:pt>
                <c:pt idx="68804">
                  <c:v>-42446038.811453</c:v>
                </c:pt>
                <c:pt idx="68805">
                  <c:v>-42423956.317742996</c:v>
                </c:pt>
                <c:pt idx="68806">
                  <c:v>-42401798.502561994</c:v>
                </c:pt>
                <c:pt idx="68807">
                  <c:v>-42379565.06041</c:v>
                </c:pt>
                <c:pt idx="68808">
                  <c:v>-42357255.683823995</c:v>
                </c:pt>
                <c:pt idx="68809">
                  <c:v>-42334870.063368998</c:v>
                </c:pt>
                <c:pt idx="68810">
                  <c:v>-42312407.887610994</c:v>
                </c:pt>
                <c:pt idx="68811">
                  <c:v>-42289868.843104996</c:v>
                </c:pt>
                <c:pt idx="68812">
                  <c:v>-42267252.614377998</c:v>
                </c:pt>
                <c:pt idx="68813">
                  <c:v>-42244558.88390699</c:v>
                </c:pt>
                <c:pt idx="68814">
                  <c:v>-42221787.332102992</c:v>
                </c:pt>
                <c:pt idx="68815">
                  <c:v>-42198937.637292005</c:v>
                </c:pt>
                <c:pt idx="68816">
                  <c:v>-42176009.475698009</c:v>
                </c:pt>
                <c:pt idx="68817">
                  <c:v>-42153002.521421999</c:v>
                </c:pt>
                <c:pt idx="68818">
                  <c:v>-42129916.446423993</c:v>
                </c:pt>
                <c:pt idx="68819">
                  <c:v>-42106750.920502998</c:v>
                </c:pt>
                <c:pt idx="68820">
                  <c:v>-42083505.611279003</c:v>
                </c:pt>
                <c:pt idx="68821">
                  <c:v>-42060180.184173003</c:v>
                </c:pt>
                <c:pt idx="68822">
                  <c:v>-42036774.302382983</c:v>
                </c:pt>
                <c:pt idx="68823">
                  <c:v>-42013287.626871996</c:v>
                </c:pt>
                <c:pt idx="68824">
                  <c:v>-41989719.816337995</c:v>
                </c:pt>
                <c:pt idx="68825">
                  <c:v>-41966070.527203009</c:v>
                </c:pt>
                <c:pt idx="68826">
                  <c:v>-41942339.413582996</c:v>
                </c:pt>
                <c:pt idx="68827">
                  <c:v>-41918526.127273008</c:v>
                </c:pt>
                <c:pt idx="68828">
                  <c:v>-41894630.317724988</c:v>
                </c:pt>
                <c:pt idx="68829">
                  <c:v>-41870651.632023998</c:v>
                </c:pt>
                <c:pt idx="68830">
                  <c:v>-41846589.714864999</c:v>
                </c:pt>
                <c:pt idx="68831">
                  <c:v>-41822444.208538011</c:v>
                </c:pt>
                <c:pt idx="68832">
                  <c:v>-41798214.752897002</c:v>
                </c:pt>
                <c:pt idx="68833">
                  <c:v>-41773900.985341996</c:v>
                </c:pt>
                <c:pt idx="68834">
                  <c:v>-41749502.540795997</c:v>
                </c:pt>
                <c:pt idx="68835">
                  <c:v>-41725019.051680997</c:v>
                </c:pt>
                <c:pt idx="68836">
                  <c:v>-41700450.147892997</c:v>
                </c:pt>
                <c:pt idx="68837">
                  <c:v>-41675795.456781983</c:v>
                </c:pt>
                <c:pt idx="68838">
                  <c:v>-41651054.603123002</c:v>
                </c:pt>
                <c:pt idx="68839">
                  <c:v>-41626227.209097005</c:v>
                </c:pt>
                <c:pt idx="68840">
                  <c:v>-41601312.894262999</c:v>
                </c:pt>
                <c:pt idx="68841">
                  <c:v>-41576311.275532007</c:v>
                </c:pt>
                <c:pt idx="68842">
                  <c:v>-41551221.967148006</c:v>
                </c:pt>
                <c:pt idx="68843">
                  <c:v>-41526044.580652997</c:v>
                </c:pt>
                <c:pt idx="68844">
                  <c:v>-41500778.724870004</c:v>
                </c:pt>
                <c:pt idx="68845">
                  <c:v>-41475424.005871996</c:v>
                </c:pt>
                <c:pt idx="68846">
                  <c:v>-41449980.026955999</c:v>
                </c:pt>
                <c:pt idx="68847">
                  <c:v>-41424446.388618</c:v>
                </c:pt>
                <c:pt idx="68848">
                  <c:v>-41398822.688525997</c:v>
                </c:pt>
                <c:pt idx="68849">
                  <c:v>-41373108.521486998</c:v>
                </c:pt>
                <c:pt idx="68850">
                  <c:v>-41347303.479428999</c:v>
                </c:pt>
                <c:pt idx="68851">
                  <c:v>-41321407.151363999</c:v>
                </c:pt>
                <c:pt idx="68852">
                  <c:v>-41295419.123364002</c:v>
                </c:pt>
                <c:pt idx="68853">
                  <c:v>-41269338.978529997</c:v>
                </c:pt>
                <c:pt idx="68854">
                  <c:v>-41243166.296968006</c:v>
                </c:pt>
                <c:pt idx="68855">
                  <c:v>-41216900.655749001</c:v>
                </c:pt>
                <c:pt idx="68856">
                  <c:v>-41190541.628892004</c:v>
                </c:pt>
                <c:pt idx="68857">
                  <c:v>-41164088.787322991</c:v>
                </c:pt>
                <c:pt idx="68858">
                  <c:v>-41137541.698850006</c:v>
                </c:pt>
                <c:pt idx="68859">
                  <c:v>-41110899.928129002</c:v>
                </c:pt>
                <c:pt idx="68860">
                  <c:v>-41084163.036638007</c:v>
                </c:pt>
                <c:pt idx="68861">
                  <c:v>-41057330.582635999</c:v>
                </c:pt>
                <c:pt idx="68862">
                  <c:v>-41030402.121139012</c:v>
                </c:pt>
                <c:pt idx="68863">
                  <c:v>-41003377.203883998</c:v>
                </c:pt>
                <c:pt idx="68864">
                  <c:v>-40976255.379296005</c:v>
                </c:pt>
                <c:pt idx="68865">
                  <c:v>-40949036.192452997</c:v>
                </c:pt>
                <c:pt idx="68866">
                  <c:v>-40921719.185056001</c:v>
                </c:pt>
                <c:pt idx="68867">
                  <c:v>-40894303.895389996</c:v>
                </c:pt>
                <c:pt idx="68868">
                  <c:v>-40866789.858294003</c:v>
                </c:pt>
                <c:pt idx="68869">
                  <c:v>-40839176.605121002</c:v>
                </c:pt>
                <c:pt idx="68870">
                  <c:v>-40811463.663705997</c:v>
                </c:pt>
                <c:pt idx="68871">
                  <c:v>-40783650.558326989</c:v>
                </c:pt>
                <c:pt idx="68872">
                  <c:v>-40755736.809669003</c:v>
                </c:pt>
                <c:pt idx="68873">
                  <c:v>-40727721.934790999</c:v>
                </c:pt>
                <c:pt idx="68874">
                  <c:v>-40699605.447078995</c:v>
                </c:pt>
                <c:pt idx="68875">
                  <c:v>-40671386.856218994</c:v>
                </c:pt>
                <c:pt idx="68876">
                  <c:v>-40643065.668150008</c:v>
                </c:pt>
                <c:pt idx="68877">
                  <c:v>-40614641.385028996</c:v>
                </c:pt>
                <c:pt idx="68878">
                  <c:v>-40586113.505189002</c:v>
                </c:pt>
                <c:pt idx="68879">
                  <c:v>-40557481.523101002</c:v>
                </c:pt>
                <c:pt idx="68880">
                  <c:v>-40528744.929331005</c:v>
                </c:pt>
                <c:pt idx="68881">
                  <c:v>-40499903.210501999</c:v>
                </c:pt>
                <c:pt idx="68882">
                  <c:v>-40470955.849248007</c:v>
                </c:pt>
                <c:pt idx="68883">
                  <c:v>-40441902.324174002</c:v>
                </c:pt>
                <c:pt idx="68884">
                  <c:v>-40412742.109814003</c:v>
                </c:pt>
                <c:pt idx="68885">
                  <c:v>-40383474.676583998</c:v>
                </c:pt>
                <c:pt idx="68886">
                  <c:v>-40354099.490741998</c:v>
                </c:pt>
                <c:pt idx="68887">
                  <c:v>-40324616.014339998</c:v>
                </c:pt>
                <c:pt idx="68888">
                  <c:v>-40295023.705180004</c:v>
                </c:pt>
                <c:pt idx="68889">
                  <c:v>-40265322.016766995</c:v>
                </c:pt>
                <c:pt idx="68890">
                  <c:v>-40235510.398266003</c:v>
                </c:pt>
                <c:pt idx="68891">
                  <c:v>-40205588.294449009</c:v>
                </c:pt>
                <c:pt idx="68892">
                  <c:v>-40175555.145652011</c:v>
                </c:pt>
                <c:pt idx="68893">
                  <c:v>-40145410.387722984</c:v>
                </c:pt>
                <c:pt idx="68894">
                  <c:v>-40115153.451973997</c:v>
                </c:pt>
                <c:pt idx="68895">
                  <c:v>-40084783.765134014</c:v>
                </c:pt>
                <c:pt idx="68896">
                  <c:v>-40054300.749293014</c:v>
                </c:pt>
                <c:pt idx="68897">
                  <c:v>-40023703.821854003</c:v>
                </c:pt>
                <c:pt idx="68898">
                  <c:v>-39992992.395479999</c:v>
                </c:pt>
                <c:pt idx="68899">
                  <c:v>-39962165.878041998</c:v>
                </c:pt>
                <c:pt idx="68900">
                  <c:v>-39931223.672564998</c:v>
                </c:pt>
                <c:pt idx="68901">
                  <c:v>-39900165.177173011</c:v>
                </c:pt>
                <c:pt idx="68902">
                  <c:v>-39868989.78503301</c:v>
                </c:pt>
                <c:pt idx="68903">
                  <c:v>-39837696.884303994</c:v>
                </c:pt>
                <c:pt idx="68904">
                  <c:v>-39806285.858074993</c:v>
                </c:pt>
                <c:pt idx="68905">
                  <c:v>-39774756.084307998</c:v>
                </c:pt>
                <c:pt idx="68906">
                  <c:v>-39743106.935783997</c:v>
                </c:pt>
                <c:pt idx="68907">
                  <c:v>-39711337.780039005</c:v>
                </c:pt>
                <c:pt idx="68908">
                  <c:v>-39679447.979307003</c:v>
                </c:pt>
                <c:pt idx="68909">
                  <c:v>-39647436.890456997</c:v>
                </c:pt>
                <c:pt idx="68910">
                  <c:v>-39615303.864932999</c:v>
                </c:pt>
                <c:pt idx="68911">
                  <c:v>-39583048.248690009</c:v>
                </c:pt>
                <c:pt idx="68912">
                  <c:v>-39550669.382133</c:v>
                </c:pt>
                <c:pt idx="68913">
                  <c:v>-39518166.600047007</c:v>
                </c:pt>
                <c:pt idx="68914">
                  <c:v>-39485539.231539018</c:v>
                </c:pt>
                <c:pt idx="68915">
                  <c:v>-39452786.599964008</c:v>
                </c:pt>
                <c:pt idx="68916">
                  <c:v>-39419908.022861995</c:v>
                </c:pt>
                <c:pt idx="68917">
                  <c:v>-39386902.811891995</c:v>
                </c:pt>
                <c:pt idx="68918">
                  <c:v>-39353770.272753999</c:v>
                </c:pt>
                <c:pt idx="68919">
                  <c:v>-39320509.705127008</c:v>
                </c:pt>
                <c:pt idx="68920">
                  <c:v>-39287120.402593002</c:v>
                </c:pt>
                <c:pt idx="68921">
                  <c:v>-39253601.652565993</c:v>
                </c:pt>
                <c:pt idx="68922">
                  <c:v>-39219952.736218005</c:v>
                </c:pt>
                <c:pt idx="68923">
                  <c:v>-39186172.928402998</c:v>
                </c:pt>
                <c:pt idx="68924">
                  <c:v>-39152261.497580998</c:v>
                </c:pt>
                <c:pt idx="68925">
                  <c:v>-39118217.705744006</c:v>
                </c:pt>
                <c:pt idx="68926">
                  <c:v>-39084040.808334</c:v>
                </c:pt>
                <c:pt idx="68927">
                  <c:v>-39049730.054164998</c:v>
                </c:pt>
                <c:pt idx="68928">
                  <c:v>-39015284.685341999</c:v>
                </c:pt>
                <c:pt idx="68929">
                  <c:v>-38980703.937178001</c:v>
                </c:pt>
                <c:pt idx="68930">
                  <c:v>-38945987.038114004</c:v>
                </c:pt>
                <c:pt idx="68931">
                  <c:v>-38911133.209629007</c:v>
                </c:pt>
                <c:pt idx="68932">
                  <c:v>-38876141.666160002</c:v>
                </c:pt>
                <c:pt idx="68933">
                  <c:v>-38841011.615010001</c:v>
                </c:pt>
                <c:pt idx="68934">
                  <c:v>-38805742.256260999</c:v>
                </c:pt>
                <c:pt idx="68935">
                  <c:v>-38770332.782685995</c:v>
                </c:pt>
                <c:pt idx="68936">
                  <c:v>-38734782.379652999</c:v>
                </c:pt>
                <c:pt idx="68937">
                  <c:v>-38699090.225039013</c:v>
                </c:pt>
                <c:pt idx="68938">
                  <c:v>-38663255.489125997</c:v>
                </c:pt>
                <c:pt idx="68939">
                  <c:v>-38627277.334514998</c:v>
                </c:pt>
                <c:pt idx="68940">
                  <c:v>-38591154.916019991</c:v>
                </c:pt>
                <c:pt idx="68941">
                  <c:v>-38554887.380577996</c:v>
                </c:pt>
                <c:pt idx="68942">
                  <c:v>-38518473.867138006</c:v>
                </c:pt>
                <c:pt idx="68943">
                  <c:v>-38481913.506568</c:v>
                </c:pt>
                <c:pt idx="68944">
                  <c:v>-38445205.421545006</c:v>
                </c:pt>
                <c:pt idx="68945">
                  <c:v>-38408348.726452999</c:v>
                </c:pt>
                <c:pt idx="68946">
                  <c:v>-38371342.527272999</c:v>
                </c:pt>
                <c:pt idx="68947">
                  <c:v>-38334185.921475999</c:v>
                </c:pt>
                <c:pt idx="68948">
                  <c:v>-38296877.99791</c:v>
                </c:pt>
                <c:pt idx="68949">
                  <c:v>-38259417.836691</c:v>
                </c:pt>
                <c:pt idx="68950">
                  <c:v>-38221804.509084001</c:v>
                </c:pt>
                <c:pt idx="68951">
                  <c:v>-38184037.077387996</c:v>
                </c:pt>
                <c:pt idx="68952">
                  <c:v>-38146114.59482</c:v>
                </c:pt>
                <c:pt idx="68953">
                  <c:v>-38108036.105388999</c:v>
                </c:pt>
                <c:pt idx="68954">
                  <c:v>-38069800.64378199</c:v>
                </c:pt>
                <c:pt idx="68955">
                  <c:v>-38031407.235230006</c:v>
                </c:pt>
                <c:pt idx="68956">
                  <c:v>-37992854.895387001</c:v>
                </c:pt>
                <c:pt idx="68957">
                  <c:v>-37954142.630202003</c:v>
                </c:pt>
                <c:pt idx="68958">
                  <c:v>-37915269.435782991</c:v>
                </c:pt>
                <c:pt idx="68959">
                  <c:v>-37876234.298269019</c:v>
                </c:pt>
                <c:pt idx="68960">
                  <c:v>-37837036.193691008</c:v>
                </c:pt>
                <c:pt idx="68961">
                  <c:v>-37797674.087835997</c:v>
                </c:pt>
                <c:pt idx="68962">
                  <c:v>-37758146.936105996</c:v>
                </c:pt>
                <c:pt idx="68963">
                  <c:v>-37718453.683373995</c:v>
                </c:pt>
                <c:pt idx="68964">
                  <c:v>-37678593.263842002</c:v>
                </c:pt>
                <c:pt idx="68965">
                  <c:v>-37638564.600891002</c:v>
                </c:pt>
                <c:pt idx="68966">
                  <c:v>-37598366.606928997</c:v>
                </c:pt>
                <c:pt idx="68967">
                  <c:v>-37557998.183244005</c:v>
                </c:pt>
                <c:pt idx="68968">
                  <c:v>-37517458.219840005</c:v>
                </c:pt>
                <c:pt idx="68969">
                  <c:v>-37476745.595285006</c:v>
                </c:pt>
                <c:pt idx="68970">
                  <c:v>-37435859.176550001</c:v>
                </c:pt>
                <c:pt idx="68971">
                  <c:v>-37394797.818838</c:v>
                </c:pt>
                <c:pt idx="68972">
                  <c:v>-37353560.365423001</c:v>
                </c:pt>
                <c:pt idx="68973">
                  <c:v>-37312145.647480994</c:v>
                </c:pt>
                <c:pt idx="68974">
                  <c:v>-37270552.483909994</c:v>
                </c:pt>
                <c:pt idx="68975">
                  <c:v>-37228779.681159005</c:v>
                </c:pt>
                <c:pt idx="68976">
                  <c:v>-37186826.033049002</c:v>
                </c:pt>
                <c:pt idx="68977">
                  <c:v>-37144690.320584998</c:v>
                </c:pt>
                <c:pt idx="68978">
                  <c:v>-37102371.311774991</c:v>
                </c:pt>
                <c:pt idx="68979">
                  <c:v>-37059867.761438012</c:v>
                </c:pt>
                <c:pt idx="68980">
                  <c:v>-37017178.411011994</c:v>
                </c:pt>
                <c:pt idx="68981">
                  <c:v>-36974301.988353997</c:v>
                </c:pt>
                <c:pt idx="68982">
                  <c:v>-36931237.207543008</c:v>
                </c:pt>
                <c:pt idx="68983">
                  <c:v>-36887982.768677019</c:v>
                </c:pt>
                <c:pt idx="68984">
                  <c:v>-36844537.357658997</c:v>
                </c:pt>
                <c:pt idx="68985">
                  <c:v>-36800899.645993009</c:v>
                </c:pt>
                <c:pt idx="68986">
                  <c:v>-36757068.290559009</c:v>
                </c:pt>
                <c:pt idx="68987">
                  <c:v>-36713041.933403</c:v>
                </c:pt>
                <c:pt idx="68988">
                  <c:v>-36668819.201502003</c:v>
                </c:pt>
                <c:pt idx="68989">
                  <c:v>-36624398.706546001</c:v>
                </c:pt>
                <c:pt idx="68990">
                  <c:v>-36579779.044696003</c:v>
                </c:pt>
                <c:pt idx="68991">
                  <c:v>-36534958.796351999</c:v>
                </c:pt>
                <c:pt idx="68992">
                  <c:v>-36489936.525911003</c:v>
                </c:pt>
                <c:pt idx="68993">
                  <c:v>-36444710.781515002</c:v>
                </c:pt>
                <c:pt idx="68994">
                  <c:v>-36399280.094806001</c:v>
                </c:pt>
                <c:pt idx="68995">
                  <c:v>-36353642.980664</c:v>
                </c:pt>
                <c:pt idx="68996">
                  <c:v>-36307797.936949</c:v>
                </c:pt>
                <c:pt idx="68997">
                  <c:v>-36261743.444231011</c:v>
                </c:pt>
                <c:pt idx="68998">
                  <c:v>-36215477.965522997</c:v>
                </c:pt>
                <c:pt idx="68999">
                  <c:v>-36168999.945996001</c:v>
                </c:pt>
                <c:pt idx="69000">
                  <c:v>-36122307.812702984</c:v>
                </c:pt>
                <c:pt idx="69001">
                  <c:v>-36075399.974285997</c:v>
                </c:pt>
                <c:pt idx="69002">
                  <c:v>-36028274.820680998</c:v>
                </c:pt>
                <c:pt idx="69003">
                  <c:v>-35980930.722820997</c:v>
                </c:pt>
                <c:pt idx="69004">
                  <c:v>-35933366.032324992</c:v>
                </c:pt>
                <c:pt idx="69005">
                  <c:v>-35885579.081187002</c:v>
                </c:pt>
                <c:pt idx="69006">
                  <c:v>-35837568.181459002</c:v>
                </c:pt>
                <c:pt idx="69007">
                  <c:v>-35789331.624918006</c:v>
                </c:pt>
                <c:pt idx="69008">
                  <c:v>-35740867.682739995</c:v>
                </c:pt>
                <c:pt idx="69009">
                  <c:v>-35692174.605155006</c:v>
                </c:pt>
                <c:pt idx="69010">
                  <c:v>-35643250.621106006</c:v>
                </c:pt>
                <c:pt idx="69011">
                  <c:v>-35594093.937887996</c:v>
                </c:pt>
                <c:pt idx="69012">
                  <c:v>-35544702.740791</c:v>
                </c:pt>
                <c:pt idx="69013">
                  <c:v>-35495075.192728996</c:v>
                </c:pt>
                <c:pt idx="69014">
                  <c:v>-35445209.433862992</c:v>
                </c:pt>
                <c:pt idx="69015">
                  <c:v>-35395103.581214003</c:v>
                </c:pt>
                <c:pt idx="69016">
                  <c:v>-35344755.728273004</c:v>
                </c:pt>
                <c:pt idx="69017">
                  <c:v>-35294163.944596</c:v>
                </c:pt>
                <c:pt idx="69018">
                  <c:v>-35243326.275395006</c:v>
                </c:pt>
                <c:pt idx="69019">
                  <c:v>-35192240.741116002</c:v>
                </c:pt>
                <c:pt idx="69020">
                  <c:v>-35140905.337012991</c:v>
                </c:pt>
                <c:pt idx="69021">
                  <c:v>-35089318.032705992</c:v>
                </c:pt>
                <c:pt idx="69022">
                  <c:v>-35037476.771738008</c:v>
                </c:pt>
                <c:pt idx="69023">
                  <c:v>-34985379.471111998</c:v>
                </c:pt>
                <c:pt idx="69024">
                  <c:v>-34933024.020827003</c:v>
                </c:pt>
                <c:pt idx="69025">
                  <c:v>-34880408.283394001</c:v>
                </c:pt>
                <c:pt idx="69026">
                  <c:v>-34827530.093354002</c:v>
                </c:pt>
                <c:pt idx="69027">
                  <c:v>-34774387.256770991</c:v>
                </c:pt>
                <c:pt idx="69028">
                  <c:v>-34720977.550724991</c:v>
                </c:pt>
                <c:pt idx="69029">
                  <c:v>-34667298.722784996</c:v>
                </c:pt>
                <c:pt idx="69030">
                  <c:v>-34613348.490475997</c:v>
                </c:pt>
                <c:pt idx="69031">
                  <c:v>-34559124.540727995</c:v>
                </c:pt>
                <c:pt idx="69032">
                  <c:v>-34504624.529321998</c:v>
                </c:pt>
                <c:pt idx="69033">
                  <c:v>-34449846.080309004</c:v>
                </c:pt>
                <c:pt idx="69034">
                  <c:v>-34394786.785429001</c:v>
                </c:pt>
                <c:pt idx="69035">
                  <c:v>-34339444.203505002</c:v>
                </c:pt>
                <c:pt idx="69036">
                  <c:v>-34283815.859834999</c:v>
                </c:pt>
                <c:pt idx="69037">
                  <c:v>-34227899.245558009</c:v>
                </c:pt>
                <c:pt idx="69038">
                  <c:v>-34171691.817009993</c:v>
                </c:pt>
                <c:pt idx="69039">
                  <c:v>-34115190.995066002</c:v>
                </c:pt>
                <c:pt idx="69040">
                  <c:v>-34058394.164462999</c:v>
                </c:pt>
                <c:pt idx="69041">
                  <c:v>-34001298.673110001</c:v>
                </c:pt>
                <c:pt idx="69042">
                  <c:v>-33943901.831378996</c:v>
                </c:pt>
                <c:pt idx="69043">
                  <c:v>-33886200.911374994</c:v>
                </c:pt>
                <c:pt idx="69044">
                  <c:v>-33828193.146200001</c:v>
                </c:pt>
                <c:pt idx="69045">
                  <c:v>-33769875.729183011</c:v>
                </c:pt>
                <c:pt idx="69046">
                  <c:v>-33711245.813106991</c:v>
                </c:pt>
                <c:pt idx="69047">
                  <c:v>-33652300.509400003</c:v>
                </c:pt>
                <c:pt idx="69048">
                  <c:v>-33593036.887322992</c:v>
                </c:pt>
                <c:pt idx="69049">
                  <c:v>-33533451.973122999</c:v>
                </c:pt>
                <c:pt idx="69050">
                  <c:v>-33473542.749173995</c:v>
                </c:pt>
                <c:pt idx="69051">
                  <c:v>-33413306.153092001</c:v>
                </c:pt>
                <c:pt idx="69052">
                  <c:v>-33352739.076827001</c:v>
                </c:pt>
                <c:pt idx="69053">
                  <c:v>-33291838.365736</c:v>
                </c:pt>
                <c:pt idx="69054">
                  <c:v>-33230600.817625999</c:v>
                </c:pt>
                <c:pt idx="69055">
                  <c:v>-33169023.181775995</c:v>
                </c:pt>
                <c:pt idx="69056">
                  <c:v>-33107102.157935999</c:v>
                </c:pt>
                <c:pt idx="69057">
                  <c:v>-33044834.395289</c:v>
                </c:pt>
                <c:pt idx="69058">
                  <c:v>-32982216.491402995</c:v>
                </c:pt>
                <c:pt idx="69059">
                  <c:v>-32919244.991134997</c:v>
                </c:pt>
                <c:pt idx="69060">
                  <c:v>-32855916.385526001</c:v>
                </c:pt>
                <c:pt idx="69061">
                  <c:v>-32792227.110647</c:v>
                </c:pt>
                <c:pt idx="69062">
                  <c:v>-32728173.546432</c:v>
                </c:pt>
                <c:pt idx="69063">
                  <c:v>-32663752.015464999</c:v>
                </c:pt>
                <c:pt idx="69064">
                  <c:v>-32598958.781739995</c:v>
                </c:pt>
                <c:pt idx="69065">
                  <c:v>-32533790.049392</c:v>
                </c:pt>
                <c:pt idx="69066">
                  <c:v>-32468241.961380996</c:v>
                </c:pt>
                <c:pt idx="69067">
                  <c:v>-32402310.598151002</c:v>
                </c:pt>
                <c:pt idx="69068">
                  <c:v>-32335991.976244997</c:v>
                </c:pt>
                <c:pt idx="69069">
                  <c:v>-32269282.046882</c:v>
                </c:pt>
                <c:pt idx="69070">
                  <c:v>-32202176.694497999</c:v>
                </c:pt>
                <c:pt idx="69071">
                  <c:v>-32134671.735242996</c:v>
                </c:pt>
                <c:pt idx="69072">
                  <c:v>-32066762.915429</c:v>
                </c:pt>
                <c:pt idx="69073">
                  <c:v>-31998445.909947995</c:v>
                </c:pt>
                <c:pt idx="69074">
                  <c:v>-31929716.320626006</c:v>
                </c:pt>
                <c:pt idx="69075">
                  <c:v>-31860569.674548998</c:v>
                </c:pt>
                <c:pt idx="69076">
                  <c:v>-31791001.422322001</c:v>
                </c:pt>
                <c:pt idx="69077">
                  <c:v>-31721006.93629</c:v>
                </c:pt>
                <c:pt idx="69078">
                  <c:v>-31650581.508696999</c:v>
                </c:pt>
                <c:pt idx="69079">
                  <c:v>-31579720.349800996</c:v>
                </c:pt>
                <c:pt idx="69080">
                  <c:v>-31508418.585918996</c:v>
                </c:pt>
                <c:pt idx="69081">
                  <c:v>-31436671.257426001</c:v>
                </c:pt>
                <c:pt idx="69082">
                  <c:v>-31364473.316687003</c:v>
                </c:pt>
                <c:pt idx="69083">
                  <c:v>-31291819.625925999</c:v>
                </c:pt>
                <c:pt idx="69084">
                  <c:v>-31218704.955030002</c:v>
                </c:pt>
                <c:pt idx="69085">
                  <c:v>-31145123.979287997</c:v>
                </c:pt>
                <c:pt idx="69086">
                  <c:v>-31071071.277058002</c:v>
                </c:pt>
                <c:pt idx="69087">
                  <c:v>-30996541.32736</c:v>
                </c:pt>
                <c:pt idx="69088">
                  <c:v>-30921528.507394001</c:v>
                </c:pt>
                <c:pt idx="69089">
                  <c:v>-30846027.089982998</c:v>
                </c:pt>
                <c:pt idx="69090">
                  <c:v>-30770031.240928002</c:v>
                </c:pt>
                <c:pt idx="69091">
                  <c:v>-30693535.016286004</c:v>
                </c:pt>
                <c:pt idx="69092">
                  <c:v>-30616532.359553006</c:v>
                </c:pt>
                <c:pt idx="69093">
                  <c:v>-30539017.098760001</c:v>
                </c:pt>
                <c:pt idx="69094">
                  <c:v>-30460982.943475991</c:v>
                </c:pt>
                <c:pt idx="69095">
                  <c:v>-30382423.481703997</c:v>
                </c:pt>
                <c:pt idx="69096">
                  <c:v>-30303332.176684003</c:v>
                </c:pt>
                <c:pt idx="69097">
                  <c:v>-30223702.363588002</c:v>
                </c:pt>
                <c:pt idx="69098">
                  <c:v>-30143527.246094</c:v>
                </c:pt>
                <c:pt idx="69099">
                  <c:v>-30062799.892859001</c:v>
                </c:pt>
                <c:pt idx="69100">
                  <c:v>-29981513.233863994</c:v>
                </c:pt>
                <c:pt idx="69101">
                  <c:v>-29899660.056630999</c:v>
                </c:pt>
                <c:pt idx="69102">
                  <c:v>-29817233.002319999</c:v>
                </c:pt>
                <c:pt idx="69103">
                  <c:v>-29734224.561679997</c:v>
                </c:pt>
                <c:pt idx="69104">
                  <c:v>-29650627.070866</c:v>
                </c:pt>
                <c:pt idx="69105">
                  <c:v>-29566432.707100999</c:v>
                </c:pt>
                <c:pt idx="69106">
                  <c:v>-29481633.484196998</c:v>
                </c:pt>
                <c:pt idx="69107">
                  <c:v>-29396221.247901995</c:v>
                </c:pt>
                <c:pt idx="69108">
                  <c:v>-29310187.671089001</c:v>
                </c:pt>
                <c:pt idx="69109">
                  <c:v>-29223524.248767</c:v>
                </c:pt>
                <c:pt idx="69110">
                  <c:v>-29136222.292912997</c:v>
                </c:pt>
                <c:pt idx="69111">
                  <c:v>-29048272.927111994</c:v>
                </c:pt>
                <c:pt idx="69112">
                  <c:v>-28959667.080997996</c:v>
                </c:pt>
                <c:pt idx="69113">
                  <c:v>-28870395.484491996</c:v>
                </c:pt>
                <c:pt idx="69114">
                  <c:v>-28780448.661816996</c:v>
                </c:pt>
                <c:pt idx="69115">
                  <c:v>-28689816.925293997</c:v>
                </c:pt>
                <c:pt idx="69116">
                  <c:v>-28598490.368900001</c:v>
                </c:pt>
                <c:pt idx="69117">
                  <c:v>-28506458.861569997</c:v>
                </c:pt>
                <c:pt idx="69118">
                  <c:v>-28413712.040256001</c:v>
                </c:pt>
                <c:pt idx="69119">
                  <c:v>-28320239.302697998</c:v>
                </c:pt>
                <c:pt idx="69120">
                  <c:v>-28226029.799926005</c:v>
                </c:pt>
                <c:pt idx="69121">
                  <c:v>-28131072.428456001</c:v>
                </c:pt>
                <c:pt idx="69122">
                  <c:v>-28035355.822177</c:v>
                </c:pt>
                <c:pt idx="69123">
                  <c:v>-27938868.343914997</c:v>
                </c:pt>
                <c:pt idx="69124">
                  <c:v>-27841598.076650001</c:v>
                </c:pt>
                <c:pt idx="69125">
                  <c:v>-27743532.814375002</c:v>
                </c:pt>
                <c:pt idx="69126">
                  <c:v>-27644660.052586004</c:v>
                </c:pt>
                <c:pt idx="69127">
                  <c:v>-27544966.978369001</c:v>
                </c:pt>
                <c:pt idx="69128">
                  <c:v>-27444440.460071996</c:v>
                </c:pt>
                <c:pt idx="69129">
                  <c:v>-27343067.036548998</c:v>
                </c:pt>
                <c:pt idx="69130">
                  <c:v>-27240832.905939002</c:v>
                </c:pt>
                <c:pt idx="69131">
                  <c:v>-27137723.913966</c:v>
                </c:pt>
                <c:pt idx="69132">
                  <c:v>-27033725.541736998</c:v>
                </c:pt>
                <c:pt idx="69133">
                  <c:v>-26928822.893003002</c:v>
                </c:pt>
                <c:pt idx="69134">
                  <c:v>-26823000.680857997</c:v>
                </c:pt>
                <c:pt idx="69135">
                  <c:v>-26716243.213856</c:v>
                </c:pt>
                <c:pt idx="69136">
                  <c:v>-26608534.381501995</c:v>
                </c:pt>
                <c:pt idx="69137">
                  <c:v>-26499857.639088001</c:v>
                </c:pt>
                <c:pt idx="69138">
                  <c:v>-26390195.991836995</c:v>
                </c:pt>
                <c:pt idx="69139">
                  <c:v>-26279531.978328001</c:v>
                </c:pt>
                <c:pt idx="69140">
                  <c:v>-26167847.653143</c:v>
                </c:pt>
                <c:pt idx="69141">
                  <c:v>-26055124.568709999</c:v>
                </c:pt>
                <c:pt idx="69142">
                  <c:v>-25941343.756285999</c:v>
                </c:pt>
                <c:pt idx="69143">
                  <c:v>-25826485.706039999</c:v>
                </c:pt>
                <c:pt idx="69144">
                  <c:v>-25710530.346177001</c:v>
                </c:pt>
                <c:pt idx="69145">
                  <c:v>-25593457.021048997</c:v>
                </c:pt>
                <c:pt idx="69146">
                  <c:v>-25475244.468203995</c:v>
                </c:pt>
                <c:pt idx="69147">
                  <c:v>-25355870.794296</c:v>
                </c:pt>
                <c:pt idx="69148">
                  <c:v>-25235313.449797995</c:v>
                </c:pt>
                <c:pt idx="69149">
                  <c:v>-25113549.202447996</c:v>
                </c:pt>
                <c:pt idx="69150">
                  <c:v>-24990554.109343</c:v>
                </c:pt>
                <c:pt idx="69151">
                  <c:v>-24866303.487607993</c:v>
                </c:pt>
                <c:pt idx="69152">
                  <c:v>-24740771.883551002</c:v>
                </c:pt>
                <c:pt idx="69153">
                  <c:v>-24613933.040205002</c:v>
                </c:pt>
                <c:pt idx="69154">
                  <c:v>-24485759.863166999</c:v>
                </c:pt>
                <c:pt idx="69155">
                  <c:v>-24356224.384611998</c:v>
                </c:pt>
                <c:pt idx="69156">
                  <c:v>-24225297.725384001</c:v>
                </c:pt>
                <c:pt idx="69157">
                  <c:v>-24092950.055027001</c:v>
                </c:pt>
                <c:pt idx="69158">
                  <c:v>-23959150.549632002</c:v>
                </c:pt>
                <c:pt idx="69159">
                  <c:v>-23823867.347351</c:v>
                </c:pt>
                <c:pt idx="69160">
                  <c:v>-23687067.501428995</c:v>
                </c:pt>
                <c:pt idx="69161">
                  <c:v>-23548716.930594001</c:v>
                </c:pt>
                <c:pt idx="69162">
                  <c:v>-23408780.366612997</c:v>
                </c:pt>
                <c:pt idx="69163">
                  <c:v>-23267221.298843995</c:v>
                </c:pt>
                <c:pt idx="69164">
                  <c:v>-23124001.915562</c:v>
                </c:pt>
                <c:pt idx="69165">
                  <c:v>-22979083.041845996</c:v>
                </c:pt>
                <c:pt idx="69166">
                  <c:v>-22832424.073787</c:v>
                </c:pt>
                <c:pt idx="69167">
                  <c:v>-22683982.908764999</c:v>
                </c:pt>
                <c:pt idx="69168">
                  <c:v>-22533715.871502999</c:v>
                </c:pt>
                <c:pt idx="69169">
                  <c:v>-22381577.635623001</c:v>
                </c:pt>
                <c:pt idx="69170">
                  <c:v>-22227521.140352003</c:v>
                </c:pt>
                <c:pt idx="69171">
                  <c:v>-22071497.502057999</c:v>
                </c:pt>
                <c:pt idx="69172">
                  <c:v>-21913455.920211997</c:v>
                </c:pt>
                <c:pt idx="69173">
                  <c:v>-21753343.577387001</c:v>
                </c:pt>
                <c:pt idx="69174">
                  <c:v>-21591105.532846998</c:v>
                </c:pt>
                <c:pt idx="69175">
                  <c:v>-21426684.609239001</c:v>
                </c:pt>
                <c:pt idx="69176">
                  <c:v>-21260021.271890998</c:v>
                </c:pt>
                <c:pt idx="69177">
                  <c:v>-21091053.500131998</c:v>
                </c:pt>
                <c:pt idx="69178">
                  <c:v>-20919716.650052004</c:v>
                </c:pt>
                <c:pt idx="69179">
                  <c:v>-20745943.308030006</c:v>
                </c:pt>
                <c:pt idx="69180">
                  <c:v>-20569663.134331003</c:v>
                </c:pt>
                <c:pt idx="69181">
                  <c:v>-20390802.695992</c:v>
                </c:pt>
                <c:pt idx="69182">
                  <c:v>-20209285.288185999</c:v>
                </c:pt>
                <c:pt idx="69183">
                  <c:v>-20025030.743140996</c:v>
                </c:pt>
                <c:pt idx="69184">
                  <c:v>-19837955.225667994</c:v>
                </c:pt>
                <c:pt idx="69185">
                  <c:v>-19647971.014235999</c:v>
                </c:pt>
                <c:pt idx="69186">
                  <c:v>-19454986.266461994</c:v>
                </c:pt>
                <c:pt idx="69187">
                  <c:v>-19258904.767816998</c:v>
                </c:pt>
                <c:pt idx="69188">
                  <c:v>-19059625.662218995</c:v>
                </c:pt>
                <c:pt idx="69189">
                  <c:v>-18857043.163129006</c:v>
                </c:pt>
                <c:pt idx="69190">
                  <c:v>-18651046.243636996</c:v>
                </c:pt>
                <c:pt idx="69191">
                  <c:v>-18441518.303960998</c:v>
                </c:pt>
                <c:pt idx="69192">
                  <c:v>-18228336.814638998</c:v>
                </c:pt>
                <c:pt idx="69193">
                  <c:v>-18011372.933657002</c:v>
                </c:pt>
                <c:pt idx="69194">
                  <c:v>-17790491.095627997</c:v>
                </c:pt>
                <c:pt idx="69195">
                  <c:v>-17565548.571084999</c:v>
                </c:pt>
                <c:pt idx="69196">
                  <c:v>-17336394.993916996</c:v>
                </c:pt>
                <c:pt idx="69197">
                  <c:v>-17102871.854935005</c:v>
                </c:pt>
                <c:pt idx="69198">
                  <c:v>-16864811.959609997</c:v>
                </c:pt>
                <c:pt idx="69199">
                  <c:v>-16622038.848107997</c:v>
                </c:pt>
                <c:pt idx="69200">
                  <c:v>-16374366.175936</c:v>
                </c:pt>
                <c:pt idx="69201">
                  <c:v>-16121597.053804003</c:v>
                </c:pt>
                <c:pt idx="69202">
                  <c:v>-15863523.345773002</c:v>
                </c:pt>
                <c:pt idx="69203">
                  <c:v>-15599924.925416</c:v>
                </c:pt>
                <c:pt idx="69204">
                  <c:v>-15330568.890673002</c:v>
                </c:pt>
                <c:pt idx="69205">
                  <c:v>-15055208.739366999</c:v>
                </c:pt>
                <c:pt idx="69206">
                  <c:v>-14773583.509123998</c:v>
                </c:pt>
                <c:pt idx="69207">
                  <c:v>-14485416.887855003</c:v>
                </c:pt>
                <c:pt idx="69208">
                  <c:v>-14190416.304110002</c:v>
                </c:pt>
                <c:pt idx="69209">
                  <c:v>-13888272.010869</c:v>
                </c:pt>
                <c:pt idx="69210">
                  <c:v>-13578656.181857999</c:v>
                </c:pt>
                <c:pt idx="69211">
                  <c:v>-13261222.046749</c:v>
                </c:pt>
                <c:pt idx="69212">
                  <c:v>-12935603.101012999</c:v>
                </c:pt>
                <c:pt idx="69213">
                  <c:v>-12601412.438323999</c:v>
                </c:pt>
                <c:pt idx="69214">
                  <c:v>-12258242.269038998</c:v>
                </c:pt>
                <c:pt idx="69215">
                  <c:v>-11905663.708086997</c:v>
                </c:pt>
                <c:pt idx="69216">
                  <c:v>-11543226.940656003</c:v>
                </c:pt>
                <c:pt idx="69217">
                  <c:v>-11170461.905383002</c:v>
                </c:pt>
                <c:pt idx="69218">
                  <c:v>-10786879.673312003</c:v>
                </c:pt>
                <c:pt idx="69219">
                  <c:v>-10391974.747682</c:v>
                </c:pt>
                <c:pt idx="69220">
                  <c:v>-9985228.5650619995</c:v>
                </c:pt>
                <c:pt idx="69221">
                  <c:v>-9566114.5420389976</c:v>
                </c:pt>
                <c:pt idx="69222">
                  <c:v>-9134105.0815309975</c:v>
                </c:pt>
                <c:pt idx="69223">
                  <c:v>-8688681.0240209978</c:v>
                </c:pt>
                <c:pt idx="69224">
                  <c:v>-8229344.092561001</c:v>
                </c:pt>
                <c:pt idx="69225">
                  <c:v>-7755632.9207959995</c:v>
                </c:pt>
                <c:pt idx="69226">
                  <c:v>-7267143.2467600005</c:v>
                </c:pt>
                <c:pt idx="69227">
                  <c:v>-6763552.7672309997</c:v>
                </c:pt>
                <c:pt idx="69228">
                  <c:v>-6244650.932492001</c:v>
                </c:pt>
                <c:pt idx="69229">
                  <c:v>-5710373.5656789998</c:v>
                </c:pt>
                <c:pt idx="69230">
                  <c:v>-5160841.5619450007</c:v>
                </c:pt>
                <c:pt idx="69231">
                  <c:v>-4596402.0287059993</c:v>
                </c:pt>
                <c:pt idx="69232">
                  <c:v>-4017669.0895790001</c:v>
                </c:pt>
                <c:pt idx="69233">
                  <c:v>-3425560.3042939999</c:v>
                </c:pt>
                <c:pt idx="69234">
                  <c:v>-2821323.4968649996</c:v>
                </c:pt>
                <c:pt idx="69235">
                  <c:v>-2206548.111327</c:v>
                </c:pt>
                <c:pt idx="69236">
                  <c:v>-1583155.4805370001</c:v>
                </c:pt>
                <c:pt idx="69237">
                  <c:v>-953363.97930199991</c:v>
                </c:pt>
                <c:pt idx="69238">
                  <c:v>-319628.03277500003</c:v>
                </c:pt>
                <c:pt idx="69239">
                  <c:v>315446.01628300006</c:v>
                </c:pt>
                <c:pt idx="69240">
                  <c:v>949199.99799399998</c:v>
                </c:pt>
                <c:pt idx="69241">
                  <c:v>1579029.6135860002</c:v>
                </c:pt>
                <c:pt idx="69242">
                  <c:v>2202484.2304749996</c:v>
                </c:pt>
                <c:pt idx="69243">
                  <c:v>2817350.4917509998</c:v>
                </c:pt>
                <c:pt idx="69244">
                  <c:v>3421712.6684679994</c:v>
                </c:pt>
                <c:pt idx="69245">
                  <c:v>4013986.8717809999</c:v>
                </c:pt>
                <c:pt idx="69246">
                  <c:v>4592930.2512799995</c:v>
                </c:pt>
                <c:pt idx="69247">
                  <c:v>5157629.2644420005</c:v>
                </c:pt>
                <c:pt idx="69248">
                  <c:v>5707472.6451819995</c:v>
                </c:pt>
                <c:pt idx="69249">
                  <c:v>6242114.933325001</c:v>
                </c:pt>
                <c:pt idx="69250">
                  <c:v>6761435.7360540004</c:v>
                </c:pt>
                <c:pt idx="69251">
                  <c:v>7265498.727767</c:v>
                </c:pt>
                <c:pt idx="69252">
                  <c:v>7754513.1287249997</c:v>
                </c:pt>
                <c:pt idx="69253">
                  <c:v>8228799.2727400009</c:v>
                </c:pt>
                <c:pt idx="69254">
                  <c:v>8688758.989568999</c:v>
                </c:pt>
                <c:pt idx="69255">
                  <c:v>9134850.9068710003</c:v>
                </c:pt>
                <c:pt idx="69256">
                  <c:v>9567570.3871420007</c:v>
                </c:pt>
                <c:pt idx="69257">
                  <c:v>9987433.6042490005</c:v>
                </c:pt>
                <c:pt idx="69258">
                  <c:v>10394965.178732</c:v>
                </c:pt>
                <c:pt idx="69259">
                  <c:v>10790688.785742002</c:v>
                </c:pt>
                <c:pt idx="69260">
                  <c:v>11175120.190338001</c:v>
                </c:pt>
                <c:pt idx="69261">
                  <c:v>11548762.228313997</c:v>
                </c:pt>
                <c:pt idx="69262">
                  <c:v>11912101.321591998</c:v>
                </c:pt>
                <c:pt idx="69263">
                  <c:v>12265605.186655</c:v>
                </c:pt>
                <c:pt idx="69264">
                  <c:v>12609721.457681002</c:v>
                </c:pt>
                <c:pt idx="69265">
                  <c:v>12944877.001072999</c:v>
                </c:pt>
                <c:pt idx="69266">
                  <c:v>13271477.744463999</c:v>
                </c:pt>
                <c:pt idx="69267">
                  <c:v>13589908.881561</c:v>
                </c:pt>
                <c:pt idx="69268">
                  <c:v>13900535.345199</c:v>
                </c:pt>
                <c:pt idx="69269">
                  <c:v>14203702.465848004</c:v>
                </c:pt>
                <c:pt idx="69270">
                  <c:v>14499736.752475997</c:v>
                </c:pt>
                <c:pt idx="69271">
                  <c:v>14788946.748141998</c:v>
                </c:pt>
                <c:pt idx="69272">
                  <c:v>15071623.924755001</c:v>
                </c:pt>
                <c:pt idx="69273">
                  <c:v>15348043.590770002</c:v>
                </c:pt>
                <c:pt idx="69274">
                  <c:v>15618465.792807</c:v>
                </c:pt>
                <c:pt idx="69275">
                  <c:v>15883136.19767</c:v>
                </c:pt>
                <c:pt idx="69276">
                  <c:v>16142286.945458002</c:v>
                </c:pt>
                <c:pt idx="69277">
                  <c:v>16396137.467630999</c:v>
                </c:pt>
                <c:pt idx="69278">
                  <c:v>16644895.266243998</c:v>
                </c:pt>
                <c:pt idx="69279">
                  <c:v>16888756.652380005</c:v>
                </c:pt>
                <c:pt idx="69280">
                  <c:v>17127907.443050995</c:v>
                </c:pt>
                <c:pt idx="69281">
                  <c:v>17362523.616830003</c:v>
                </c:pt>
                <c:pt idx="69282">
                  <c:v>17592771.929095995</c:v>
                </c:pt>
                <c:pt idx="69283">
                  <c:v>17818810.488263994</c:v>
                </c:pt>
                <c:pt idx="69284">
                  <c:v>18040789.29465</c:v>
                </c:pt>
                <c:pt idx="69285">
                  <c:v>18258850.743815992</c:v>
                </c:pt>
                <c:pt idx="69286">
                  <c:v>18473130.096338</c:v>
                </c:pt>
                <c:pt idx="69287">
                  <c:v>18683755.915961996</c:v>
                </c:pt>
                <c:pt idx="69288">
                  <c:v>18890850.478115</c:v>
                </c:pt>
                <c:pt idx="69289">
                  <c:v>19094530.150681999</c:v>
                </c:pt>
                <c:pt idx="69290">
                  <c:v>19294905.7489</c:v>
                </c:pt>
                <c:pt idx="69291">
                  <c:v>19492082.866131</c:v>
                </c:pt>
                <c:pt idx="69292">
                  <c:v>19686162.182199001</c:v>
                </c:pt>
                <c:pt idx="69293">
                  <c:v>19877239.750862997</c:v>
                </c:pt>
                <c:pt idx="69294">
                  <c:v>20065407.267912995</c:v>
                </c:pt>
                <c:pt idx="69295">
                  <c:v>20250752.321286</c:v>
                </c:pt>
                <c:pt idx="69296">
                  <c:v>20433358.62449</c:v>
                </c:pt>
                <c:pt idx="69297">
                  <c:v>20613306.234540001</c:v>
                </c:pt>
                <c:pt idx="69298">
                  <c:v>20790671.755539</c:v>
                </c:pt>
                <c:pt idx="69299">
                  <c:v>20965528.528930999</c:v>
                </c:pt>
                <c:pt idx="69300">
                  <c:v>21137946.811390001</c:v>
                </c:pt>
                <c:pt idx="69301">
                  <c:v>21307993.941251997</c:v>
                </c:pt>
                <c:pt idx="69302">
                  <c:v>21475734.494286001</c:v>
                </c:pt>
                <c:pt idx="69303">
                  <c:v>21641230.429598995</c:v>
                </c:pt>
                <c:pt idx="69304">
                  <c:v>21804541.226351</c:v>
                </c:pt>
                <c:pt idx="69305">
                  <c:v>21965724.011946999</c:v>
                </c:pt>
                <c:pt idx="69306">
                  <c:v>22124833.682309005</c:v>
                </c:pt>
                <c:pt idx="69307">
                  <c:v>22281923.014773</c:v>
                </c:pt>
                <c:pt idx="69308">
                  <c:v>22437042.774129003</c:v>
                </c:pt>
                <c:pt idx="69309">
                  <c:v>22590241.812288001</c:v>
                </c:pt>
                <c:pt idx="69310">
                  <c:v>22741567.161998995</c:v>
                </c:pt>
                <c:pt idx="69311">
                  <c:v>22891064.125027999</c:v>
                </c:pt>
                <c:pt idx="69312">
                  <c:v>23038776.355188999</c:v>
                </c:pt>
                <c:pt idx="69313">
                  <c:v>23184745.936544001</c:v>
                </c:pt>
                <c:pt idx="69314">
                  <c:v>23329013.457118995</c:v>
                </c:pt>
                <c:pt idx="69315">
                  <c:v>23471618.078427006</c:v>
                </c:pt>
                <c:pt idx="69316">
                  <c:v>23612597.601066999</c:v>
                </c:pt>
                <c:pt idx="69317">
                  <c:v>23751988.526659001</c:v>
                </c:pt>
                <c:pt idx="69318">
                  <c:v>23889826.116355006</c:v>
                </c:pt>
                <c:pt idx="69319">
                  <c:v>24026144.446142998</c:v>
                </c:pt>
                <c:pt idx="69320">
                  <c:v>24160976.459141996</c:v>
                </c:pt>
                <c:pt idx="69321">
                  <c:v>24294354.015092999</c:v>
                </c:pt>
                <c:pt idx="69322">
                  <c:v>24426307.937206998</c:v>
                </c:pt>
                <c:pt idx="69323">
                  <c:v>24556868.056535006</c:v>
                </c:pt>
                <c:pt idx="69324">
                  <c:v>24686063.254027005</c:v>
                </c:pt>
                <c:pt idx="69325">
                  <c:v>24813921.500402998</c:v>
                </c:pt>
                <c:pt idx="69326">
                  <c:v>24940469.893975995</c:v>
                </c:pt>
                <c:pt idx="69327">
                  <c:v>25065734.696557004</c:v>
                </c:pt>
                <c:pt idx="69328">
                  <c:v>25189741.367540997</c:v>
                </c:pt>
                <c:pt idx="69329">
                  <c:v>25312514.596297</c:v>
                </c:pt>
                <c:pt idx="69330">
                  <c:v>25434078.332947001</c:v>
                </c:pt>
                <c:pt idx="69331">
                  <c:v>25554455.817637999</c:v>
                </c:pt>
                <c:pt idx="69332">
                  <c:v>25673669.608395003</c:v>
                </c:pt>
                <c:pt idx="69333">
                  <c:v>25791741.607617997</c:v>
                </c:pt>
                <c:pt idx="69334">
                  <c:v>25908693.087327</c:v>
                </c:pt>
                <c:pt idx="69335">
                  <c:v>26024544.713203002</c:v>
                </c:pt>
                <c:pt idx="69336">
                  <c:v>26139316.567501996</c:v>
                </c:pt>
                <c:pt idx="69337">
                  <c:v>26253028.170903999</c:v>
                </c:pt>
                <c:pt idx="69338">
                  <c:v>26365698.503352001</c:v>
                </c:pt>
                <c:pt idx="69339">
                  <c:v>26477346.023938995</c:v>
                </c:pt>
                <c:pt idx="69340">
                  <c:v>26587988.689888995</c:v>
                </c:pt>
                <c:pt idx="69341">
                  <c:v>26697643.974693995</c:v>
                </c:pt>
                <c:pt idx="69342">
                  <c:v>26806328.885429997</c:v>
                </c:pt>
                <c:pt idx="69343">
                  <c:v>26914059.979316998</c:v>
                </c:pt>
                <c:pt idx="69344">
                  <c:v>27020853.379547</c:v>
                </c:pt>
                <c:pt idx="69345">
                  <c:v>27126724.790426999</c:v>
                </c:pt>
                <c:pt idx="69346">
                  <c:v>27231689.511866</c:v>
                </c:pt>
                <c:pt idx="69347">
                  <c:v>27335762.453246996</c:v>
                </c:pt>
                <c:pt idx="69348">
                  <c:v>27438958.146703001</c:v>
                </c:pt>
                <c:pt idx="69349">
                  <c:v>27541290.759844996</c:v>
                </c:pt>
                <c:pt idx="69350">
                  <c:v>27642774.107944001</c:v>
                </c:pt>
                <c:pt idx="69351">
                  <c:v>27743421.665624999</c:v>
                </c:pt>
                <c:pt idx="69352">
                  <c:v>27843246.578067999</c:v>
                </c:pt>
                <c:pt idx="69353">
                  <c:v>27942261.671755001</c:v>
                </c:pt>
                <c:pt idx="69354">
                  <c:v>28040479.464790002</c:v>
                </c:pt>
                <c:pt idx="69355">
                  <c:v>28137912.176793005</c:v>
                </c:pt>
                <c:pt idx="69356">
                  <c:v>28234571.738411002</c:v>
                </c:pt>
                <c:pt idx="69357">
                  <c:v>28330469.800443996</c:v>
                </c:pt>
                <c:pt idx="69358">
                  <c:v>28425617.742620997</c:v>
                </c:pt>
                <c:pt idx="69359">
                  <c:v>28520026.682027999</c:v>
                </c:pt>
                <c:pt idx="69360">
                  <c:v>28613707.481216993</c:v>
                </c:pt>
                <c:pt idx="69361">
                  <c:v>28706670.755996998</c:v>
                </c:pt>
                <c:pt idx="69362">
                  <c:v>28798926.882934999</c:v>
                </c:pt>
                <c:pt idx="69363">
                  <c:v>28890486.006570999</c:v>
                </c:pt>
                <c:pt idx="69364">
                  <c:v>28981358.046360001</c:v>
                </c:pt>
                <c:pt idx="69365">
                  <c:v>29071552.703360997</c:v>
                </c:pt>
                <c:pt idx="69366">
                  <c:v>29161079.466676995</c:v>
                </c:pt>
                <c:pt idx="69367">
                  <c:v>29249947.619656004</c:v>
                </c:pt>
                <c:pt idx="69368">
                  <c:v>29338166.245868996</c:v>
                </c:pt>
                <c:pt idx="69369">
                  <c:v>29425744.234870002</c:v>
                </c:pt>
                <c:pt idx="69370">
                  <c:v>29512690.287754998</c:v>
                </c:pt>
                <c:pt idx="69371">
                  <c:v>29599012.922514997</c:v>
                </c:pt>
                <c:pt idx="69372">
                  <c:v>29684720.479201995</c:v>
                </c:pt>
                <c:pt idx="69373">
                  <c:v>29769821.124917001</c:v>
                </c:pt>
                <c:pt idx="69374">
                  <c:v>29854322.858622003</c:v>
                </c:pt>
                <c:pt idx="69375">
                  <c:v>29938233.515781999</c:v>
                </c:pt>
                <c:pt idx="69376">
                  <c:v>30021560.772850998</c:v>
                </c:pt>
                <c:pt idx="69377">
                  <c:v>30104312.151606999</c:v>
                </c:pt>
                <c:pt idx="69378">
                  <c:v>30186495.023329001</c:v>
                </c:pt>
                <c:pt idx="69379">
                  <c:v>30268116.612847999</c:v>
                </c:pt>
                <c:pt idx="69380">
                  <c:v>30349184.002450999</c:v>
                </c:pt>
                <c:pt idx="69381">
                  <c:v>30429704.135658</c:v>
                </c:pt>
                <c:pt idx="69382">
                  <c:v>30509683.820878997</c:v>
                </c:pt>
                <c:pt idx="69383">
                  <c:v>30589129.734942999</c:v>
                </c:pt>
                <c:pt idx="69384">
                  <c:v>30668048.426516999</c:v>
                </c:pt>
                <c:pt idx="69385">
                  <c:v>30746446.319416001</c:v>
                </c:pt>
                <c:pt idx="69386">
                  <c:v>30824329.715797</c:v>
                </c:pt>
                <c:pt idx="69387">
                  <c:v>30901704.799264997</c:v>
                </c:pt>
                <c:pt idx="69388">
                  <c:v>30978577.637864001</c:v>
                </c:pt>
                <c:pt idx="69389">
                  <c:v>31054954.186988998</c:v>
                </c:pt>
                <c:pt idx="69390">
                  <c:v>31130840.292197</c:v>
                </c:pt>
                <c:pt idx="69391">
                  <c:v>31206241.691932</c:v>
                </c:pt>
                <c:pt idx="69392">
                  <c:v>31281164.020167001</c:v>
                </c:pt>
                <c:pt idx="69393">
                  <c:v>31355612.808963999</c:v>
                </c:pt>
                <c:pt idx="69394">
                  <c:v>31429593.490954999</c:v>
                </c:pt>
                <c:pt idx="69395">
                  <c:v>31503111.401749995</c:v>
                </c:pt>
                <c:pt idx="69396">
                  <c:v>31576171.782266997</c:v>
                </c:pt>
                <c:pt idx="69397">
                  <c:v>31648779.780998997</c:v>
                </c:pt>
                <c:pt idx="69398">
                  <c:v>31720940.456207</c:v>
                </c:pt>
                <c:pt idx="69399">
                  <c:v>31792658.778050005</c:v>
                </c:pt>
                <c:pt idx="69400">
                  <c:v>31863939.630654003</c:v>
                </c:pt>
                <c:pt idx="69401">
                  <c:v>31934787.814118005</c:v>
                </c:pt>
                <c:pt idx="69402">
                  <c:v>32005208.046461996</c:v>
                </c:pt>
                <c:pt idx="69403">
                  <c:v>32075204.965518996</c:v>
                </c:pt>
                <c:pt idx="69404">
                  <c:v>32144783.130771998</c:v>
                </c:pt>
                <c:pt idx="69405">
                  <c:v>32213947.025139</c:v>
                </c:pt>
                <c:pt idx="69406">
                  <c:v>32282701.056704003</c:v>
                </c:pt>
                <c:pt idx="69407">
                  <c:v>32351049.560407996</c:v>
                </c:pt>
                <c:pt idx="69408">
                  <c:v>32418996.799675997</c:v>
                </c:pt>
                <c:pt idx="69409">
                  <c:v>32486546.968018997</c:v>
                </c:pt>
                <c:pt idx="69410">
                  <c:v>32553704.190572001</c:v>
                </c:pt>
                <c:pt idx="69411">
                  <c:v>32620472.525602002</c:v>
                </c:pt>
                <c:pt idx="69412">
                  <c:v>32686855.965973992</c:v>
                </c:pt>
                <c:pt idx="69413">
                  <c:v>32752858.440563995</c:v>
                </c:pt>
                <c:pt idx="69414">
                  <c:v>32818483.815652005</c:v>
                </c:pt>
                <c:pt idx="69415">
                  <c:v>32883735.896263</c:v>
                </c:pt>
                <c:pt idx="69416">
                  <c:v>32948618.427480996</c:v>
                </c:pt>
                <c:pt idx="69417">
                  <c:v>33013135.095718995</c:v>
                </c:pt>
                <c:pt idx="69418">
                  <c:v>33077289.529964</c:v>
                </c:pt>
                <c:pt idx="69419">
                  <c:v>33141085.302981999</c:v>
                </c:pt>
                <c:pt idx="69420">
                  <c:v>33204525.932497997</c:v>
                </c:pt>
                <c:pt idx="69421">
                  <c:v>33267614.882336006</c:v>
                </c:pt>
                <c:pt idx="69422">
                  <c:v>33330355.563539997</c:v>
                </c:pt>
                <c:pt idx="69423">
                  <c:v>33392751.335457999</c:v>
                </c:pt>
                <c:pt idx="69424">
                  <c:v>33454805.506799001</c:v>
                </c:pt>
                <c:pt idx="69425">
                  <c:v>33516521.336665999</c:v>
                </c:pt>
                <c:pt idx="69426">
                  <c:v>33577902.035562001</c:v>
                </c:pt>
                <c:pt idx="69427">
                  <c:v>33638950.766367003</c:v>
                </c:pt>
                <c:pt idx="69428">
                  <c:v>33699670.645295009</c:v>
                </c:pt>
                <c:pt idx="69429">
                  <c:v>33760064.74282299</c:v>
                </c:pt>
                <c:pt idx="69430">
                  <c:v>33820136.084599003</c:v>
                </c:pt>
                <c:pt idx="69431">
                  <c:v>33879887.652326994</c:v>
                </c:pt>
                <c:pt idx="69432">
                  <c:v>33939322.384629004</c:v>
                </c:pt>
                <c:pt idx="69433">
                  <c:v>33998443.177890003</c:v>
                </c:pt>
                <c:pt idx="69434">
                  <c:v>34057252.887073994</c:v>
                </c:pt>
                <c:pt idx="69435">
                  <c:v>34115754.326526992</c:v>
                </c:pt>
                <c:pt idx="69436">
                  <c:v>34173950.270760998</c:v>
                </c:pt>
                <c:pt idx="69437">
                  <c:v>34231843.455214001</c:v>
                </c:pt>
                <c:pt idx="69438">
                  <c:v>34289436.576994002</c:v>
                </c:pt>
                <c:pt idx="69439">
                  <c:v>34346732.295608014</c:v>
                </c:pt>
                <c:pt idx="69440">
                  <c:v>34403733.233669005</c:v>
                </c:pt>
                <c:pt idx="69441">
                  <c:v>34460441.977591</c:v>
                </c:pt>
                <c:pt idx="69442">
                  <c:v>34516861.078260005</c:v>
                </c:pt>
                <c:pt idx="69443">
                  <c:v>34572993.051700994</c:v>
                </c:pt>
                <c:pt idx="69444">
                  <c:v>34628840.379718997</c:v>
                </c:pt>
                <c:pt idx="69445">
                  <c:v>34684405.510528997</c:v>
                </c:pt>
                <c:pt idx="69446">
                  <c:v>34739690.85937199</c:v>
                </c:pt>
                <c:pt idx="69447">
                  <c:v>34794698.809115998</c:v>
                </c:pt>
                <c:pt idx="69448">
                  <c:v>34849431.710845001</c:v>
                </c:pt>
                <c:pt idx="69449">
                  <c:v>34903891.884429991</c:v>
                </c:pt>
                <c:pt idx="69450">
                  <c:v>34958081.619092003</c:v>
                </c:pt>
                <c:pt idx="69451">
                  <c:v>35012003.173950002</c:v>
                </c:pt>
                <c:pt idx="69452">
                  <c:v>35065658.77855701</c:v>
                </c:pt>
                <c:pt idx="69453">
                  <c:v>35119050.633424997</c:v>
                </c:pt>
                <c:pt idx="69454">
                  <c:v>35172180.910534002</c:v>
                </c:pt>
                <c:pt idx="69455">
                  <c:v>35225051.753838003</c:v>
                </c:pt>
                <c:pt idx="69456">
                  <c:v>35277665.279750004</c:v>
                </c:pt>
                <c:pt idx="69457">
                  <c:v>35330023.577625997</c:v>
                </c:pt>
                <c:pt idx="69458">
                  <c:v>35382128.710228011</c:v>
                </c:pt>
                <c:pt idx="69459">
                  <c:v>35433982.714189</c:v>
                </c:pt>
                <c:pt idx="69460">
                  <c:v>35485587.600455001</c:v>
                </c:pt>
                <c:pt idx="69461">
                  <c:v>35536945.354729995</c:v>
                </c:pt>
                <c:pt idx="69462">
                  <c:v>35588057.937900998</c:v>
                </c:pt>
                <c:pt idx="69463">
                  <c:v>35638927.286459997</c:v>
                </c:pt>
                <c:pt idx="69464">
                  <c:v>35689555.31291499</c:v>
                </c:pt>
                <c:pt idx="69465">
                  <c:v>35739943.906195</c:v>
                </c:pt>
                <c:pt idx="69466">
                  <c:v>35790094.932037003</c:v>
                </c:pt>
                <c:pt idx="69467">
                  <c:v>35840010.233381994</c:v>
                </c:pt>
                <c:pt idx="69468">
                  <c:v>35889691.630745001</c:v>
                </c:pt>
                <c:pt idx="69469">
                  <c:v>35939140.922585994</c:v>
                </c:pt>
                <c:pt idx="69470">
                  <c:v>35988359.885675997</c:v>
                </c:pt>
                <c:pt idx="69471">
                  <c:v>36037350.275448009</c:v>
                </c:pt>
                <c:pt idx="69472">
                  <c:v>36086113.826345995</c:v>
                </c:pt>
                <c:pt idx="69473">
                  <c:v>36134652.252164997</c:v>
                </c:pt>
                <c:pt idx="69474">
                  <c:v>36182967.246383995</c:v>
                </c:pt>
                <c:pt idx="69475">
                  <c:v>36231060.482491992</c:v>
                </c:pt>
                <c:pt idx="69476">
                  <c:v>36278933.614311993</c:v>
                </c:pt>
                <c:pt idx="69477">
                  <c:v>36326588.276308998</c:v>
                </c:pt>
                <c:pt idx="69478">
                  <c:v>36374026.083900996</c:v>
                </c:pt>
                <c:pt idx="69479">
                  <c:v>36421248.633755997</c:v>
                </c:pt>
                <c:pt idx="69480">
                  <c:v>36468257.504095003</c:v>
                </c:pt>
                <c:pt idx="69481">
                  <c:v>36515054.254971996</c:v>
                </c:pt>
                <c:pt idx="69482">
                  <c:v>36561640.428565003</c:v>
                </c:pt>
                <c:pt idx="69483">
                  <c:v>36608017.549447007</c:v>
                </c:pt>
                <c:pt idx="69484">
                  <c:v>36654187.124867007</c:v>
                </c:pt>
                <c:pt idx="69485">
                  <c:v>36700150.645009011</c:v>
                </c:pt>
                <c:pt idx="69486">
                  <c:v>36745909.583260998</c:v>
                </c:pt>
                <c:pt idx="69487">
                  <c:v>36791465.396465994</c:v>
                </c:pt>
                <c:pt idx="69488">
                  <c:v>36836819.525178008</c:v>
                </c:pt>
                <c:pt idx="69489">
                  <c:v>36881973.393908001</c:v>
                </c:pt>
                <c:pt idx="69490">
                  <c:v>36926928.411366992</c:v>
                </c:pt>
                <c:pt idx="69491">
                  <c:v>36971685.970702991</c:v>
                </c:pt>
                <c:pt idx="69492">
                  <c:v>37016247.449735001</c:v>
                </c:pt>
                <c:pt idx="69493">
                  <c:v>37060614.211180001</c:v>
                </c:pt>
                <c:pt idx="69494">
                  <c:v>37104787.602883004</c:v>
                </c:pt>
                <c:pt idx="69495">
                  <c:v>37148768.95803</c:v>
                </c:pt>
                <c:pt idx="69496">
                  <c:v>37192559.595371999</c:v>
                </c:pt>
                <c:pt idx="69497">
                  <c:v>37236160.819428995</c:v>
                </c:pt>
                <c:pt idx="69498">
                  <c:v>37279573.920708001</c:v>
                </c:pt>
                <c:pt idx="69499">
                  <c:v>37322800.175898008</c:v>
                </c:pt>
                <c:pt idx="69500">
                  <c:v>37365840.848078996</c:v>
                </c:pt>
                <c:pt idx="69501">
                  <c:v>37408697.186910994</c:v>
                </c:pt>
                <c:pt idx="69502">
                  <c:v>37451370.428836003</c:v>
                </c:pt>
                <c:pt idx="69503">
                  <c:v>37493861.797262006</c:v>
                </c:pt>
                <c:pt idx="69504">
                  <c:v>37536172.502749994</c:v>
                </c:pt>
                <c:pt idx="69505">
                  <c:v>37578303.743202001</c:v>
                </c:pt>
                <c:pt idx="69506">
                  <c:v>37620256.704035006</c:v>
                </c:pt>
                <c:pt idx="69507">
                  <c:v>37662032.558358997</c:v>
                </c:pt>
                <c:pt idx="69508">
                  <c:v>37703632.467156</c:v>
                </c:pt>
                <c:pt idx="69509">
                  <c:v>37745057.579441011</c:v>
                </c:pt>
                <c:pt idx="69510">
                  <c:v>37786309.032439001</c:v>
                </c:pt>
                <c:pt idx="69511">
                  <c:v>37827387.951742992</c:v>
                </c:pt>
                <c:pt idx="69512">
                  <c:v>37868295.451475993</c:v>
                </c:pt>
                <c:pt idx="69513">
                  <c:v>37909032.634455003</c:v>
                </c:pt>
                <c:pt idx="69514">
                  <c:v>37949600.59234</c:v>
                </c:pt>
                <c:pt idx="69515">
                  <c:v>37990000.405792996</c:v>
                </c:pt>
                <c:pt idx="69516">
                  <c:v>38030233.144625999</c:v>
                </c:pt>
                <c:pt idx="69517">
                  <c:v>38070299.867948003</c:v>
                </c:pt>
                <c:pt idx="69518">
                  <c:v>38110201.624311998</c:v>
                </c:pt>
                <c:pt idx="69519">
                  <c:v>38149939.451859996</c:v>
                </c:pt>
                <c:pt idx="69520">
                  <c:v>38189514.378458001</c:v>
                </c:pt>
                <c:pt idx="69521">
                  <c:v>38228927.421839006</c:v>
                </c:pt>
                <c:pt idx="69522">
                  <c:v>38268179.589739002</c:v>
                </c:pt>
                <c:pt idx="69523">
                  <c:v>38307271.88002599</c:v>
                </c:pt>
                <c:pt idx="69524">
                  <c:v>38346205.280836001</c:v>
                </c:pt>
                <c:pt idx="69525">
                  <c:v>38384980.770698011</c:v>
                </c:pt>
                <c:pt idx="69526">
                  <c:v>38423599.318666004</c:v>
                </c:pt>
                <c:pt idx="69527">
                  <c:v>38462061.884438001</c:v>
                </c:pt>
                <c:pt idx="69528">
                  <c:v>38500369.418483995</c:v>
                </c:pt>
                <c:pt idx="69529">
                  <c:v>38538522.862163</c:v>
                </c:pt>
                <c:pt idx="69530">
                  <c:v>38576523.147843003</c:v>
                </c:pt>
                <c:pt idx="69531">
                  <c:v>38614371.199017011</c:v>
                </c:pt>
                <c:pt idx="69532">
                  <c:v>38652067.930420995</c:v>
                </c:pt>
                <c:pt idx="69533">
                  <c:v>38689614.248142004</c:v>
                </c:pt>
                <c:pt idx="69534">
                  <c:v>38727011.049732998</c:v>
                </c:pt>
                <c:pt idx="69535">
                  <c:v>38764259.224321</c:v>
                </c:pt>
                <c:pt idx="69536">
                  <c:v>38801359.652713992</c:v>
                </c:pt>
                <c:pt idx="69537">
                  <c:v>38838313.207508005</c:v>
                </c:pt>
                <c:pt idx="69538">
                  <c:v>38875120.753190003</c:v>
                </c:pt>
                <c:pt idx="69539">
                  <c:v>38911783.146241002</c:v>
                </c:pt>
                <c:pt idx="69540">
                  <c:v>38948301.235238016</c:v>
                </c:pt>
                <c:pt idx="69541">
                  <c:v>38984675.860951997</c:v>
                </c:pt>
                <c:pt idx="69542">
                  <c:v>39020907.856442995</c:v>
                </c:pt>
                <c:pt idx="69543">
                  <c:v>39056998.047161996</c:v>
                </c:pt>
                <c:pt idx="69544">
                  <c:v>39092947.251042001</c:v>
                </c:pt>
                <c:pt idx="69545">
                  <c:v>39128756.278590009</c:v>
                </c:pt>
                <c:pt idx="69546">
                  <c:v>39164425.93298199</c:v>
                </c:pt>
                <c:pt idx="69547">
                  <c:v>39199957.010150999</c:v>
                </c:pt>
                <c:pt idx="69548">
                  <c:v>39235350.298876002</c:v>
                </c:pt>
                <c:pt idx="69549">
                  <c:v>39270606.580870993</c:v>
                </c:pt>
                <c:pt idx="69550">
                  <c:v>39305726.630868003</c:v>
                </c:pt>
                <c:pt idx="69551">
                  <c:v>39340711.216704994</c:v>
                </c:pt>
                <c:pt idx="69552">
                  <c:v>39375561.099410005</c:v>
                </c:pt>
                <c:pt idx="69553">
                  <c:v>39410277.033278003</c:v>
                </c:pt>
                <c:pt idx="69554">
                  <c:v>39444859.765957005</c:v>
                </c:pt>
                <c:pt idx="69555">
                  <c:v>39479310.038526997</c:v>
                </c:pt>
                <c:pt idx="69556">
                  <c:v>39513628.585578002</c:v>
                </c:pt>
                <c:pt idx="69557">
                  <c:v>39547816.135285005</c:v>
                </c:pt>
                <c:pt idx="69558">
                  <c:v>39581873.409488</c:v>
                </c:pt>
                <c:pt idx="69559">
                  <c:v>39615801.123764001</c:v>
                </c:pt>
                <c:pt idx="69560">
                  <c:v>39649599.987503998</c:v>
                </c:pt>
                <c:pt idx="69561">
                  <c:v>39683270.703981996</c:v>
                </c:pt>
                <c:pt idx="69562">
                  <c:v>39716813.970431</c:v>
                </c:pt>
                <c:pt idx="69563">
                  <c:v>39750230.47811</c:v>
                </c:pt>
                <c:pt idx="69564">
                  <c:v>39783520.912374988</c:v>
                </c:pt>
                <c:pt idx="69565">
                  <c:v>39816685.952748992</c:v>
                </c:pt>
                <c:pt idx="69566">
                  <c:v>39849726.272985995</c:v>
                </c:pt>
                <c:pt idx="69567">
                  <c:v>39882642.541143008</c:v>
                </c:pt>
                <c:pt idx="69568">
                  <c:v>39915435.419640005</c:v>
                </c:pt>
                <c:pt idx="69569">
                  <c:v>39948105.565328002</c:v>
                </c:pt>
                <c:pt idx="69570">
                  <c:v>39980653.629553005</c:v>
                </c:pt>
                <c:pt idx="69571">
                  <c:v>40013080.258216999</c:v>
                </c:pt>
                <c:pt idx="69572">
                  <c:v>40045386.091840006</c:v>
                </c:pt>
                <c:pt idx="69573">
                  <c:v>40077571.765623011</c:v>
                </c:pt>
                <c:pt idx="69574">
                  <c:v>40109637.909506999</c:v>
                </c:pt>
                <c:pt idx="69575">
                  <c:v>40141585.148232006</c:v>
                </c:pt>
                <c:pt idx="69576">
                  <c:v>40173414.101395003</c:v>
                </c:pt>
                <c:pt idx="69577">
                  <c:v>40205125.383507997</c:v>
                </c:pt>
                <c:pt idx="69578">
                  <c:v>40236719.604058005</c:v>
                </c:pt>
                <c:pt idx="69579">
                  <c:v>40268197.367558002</c:v>
                </c:pt>
                <c:pt idx="69580">
                  <c:v>40299559.273603007</c:v>
                </c:pt>
                <c:pt idx="69581">
                  <c:v>40330805.91692999</c:v>
                </c:pt>
                <c:pt idx="69582">
                  <c:v>40361937.887462996</c:v>
                </c:pt>
                <c:pt idx="69583">
                  <c:v>40392955.770373002</c:v>
                </c:pt>
                <c:pt idx="69584">
                  <c:v>40423860.146127999</c:v>
                </c:pt>
                <c:pt idx="69585">
                  <c:v>40454651.590544008</c:v>
                </c:pt>
                <c:pt idx="69586">
                  <c:v>40485330.674833007</c:v>
                </c:pt>
                <c:pt idx="69587">
                  <c:v>40515897.965661004</c:v>
                </c:pt>
                <c:pt idx="69588">
                  <c:v>40546354.025188006</c:v>
                </c:pt>
                <c:pt idx="69589">
                  <c:v>40576699.411123998</c:v>
                </c:pt>
                <c:pt idx="69590">
                  <c:v>40606934.676771991</c:v>
                </c:pt>
                <c:pt idx="69591">
                  <c:v>40637060.371080004</c:v>
                </c:pt>
                <c:pt idx="69592">
                  <c:v>40667077.038681999</c:v>
                </c:pt>
                <c:pt idx="69593">
                  <c:v>40696985.219951004</c:v>
                </c:pt>
                <c:pt idx="69594">
                  <c:v>40726785.451038003</c:v>
                </c:pt>
                <c:pt idx="69595">
                  <c:v>40756478.263921</c:v>
                </c:pt>
                <c:pt idx="69596">
                  <c:v>40786064.186448</c:v>
                </c:pt>
                <c:pt idx="69597">
                  <c:v>40815543.742379993</c:v>
                </c:pt>
                <c:pt idx="69598">
                  <c:v>40844917.451435998</c:v>
                </c:pt>
                <c:pt idx="69599">
                  <c:v>40874185.829333007</c:v>
                </c:pt>
                <c:pt idx="69600">
                  <c:v>40903349.387829989</c:v>
                </c:pt>
                <c:pt idx="69601">
                  <c:v>40932408.634768002</c:v>
                </c:pt>
                <c:pt idx="69602">
                  <c:v>40961364.074112996</c:v>
                </c:pt>
                <c:pt idx="69603">
                  <c:v>40990216.205992006</c:v>
                </c:pt>
                <c:pt idx="69604">
                  <c:v>41018965.52674</c:v>
                </c:pt>
                <c:pt idx="69605">
                  <c:v>41047612.528930008</c:v>
                </c:pt>
                <c:pt idx="69606">
                  <c:v>41076157.701420002</c:v>
                </c:pt>
                <c:pt idx="69607">
                  <c:v>41104601.529385999</c:v>
                </c:pt>
                <c:pt idx="69608">
                  <c:v>41132944.494361997</c:v>
                </c:pt>
                <c:pt idx="69609">
                  <c:v>41161187.074279003</c:v>
                </c:pt>
                <c:pt idx="69610">
                  <c:v>41189329.743496001</c:v>
                </c:pt>
                <c:pt idx="69611">
                  <c:v>41217372.972842991</c:v>
                </c:pt>
                <c:pt idx="69612">
                  <c:v>41245317.22965201</c:v>
                </c:pt>
                <c:pt idx="69613">
                  <c:v>41273162.977793999</c:v>
                </c:pt>
                <c:pt idx="69614">
                  <c:v>41300910.677717</c:v>
                </c:pt>
                <c:pt idx="69615">
                  <c:v>41328560.786472991</c:v>
                </c:pt>
                <c:pt idx="69616">
                  <c:v>41356113.757760994</c:v>
                </c:pt>
                <c:pt idx="69617">
                  <c:v>41383570.041954003</c:v>
                </c:pt>
                <c:pt idx="69618">
                  <c:v>41410930.086133003</c:v>
                </c:pt>
                <c:pt idx="69619">
                  <c:v>41438194.334124997</c:v>
                </c:pt>
                <c:pt idx="69620">
                  <c:v>41465363.226528004</c:v>
                </c:pt>
                <c:pt idx="69621">
                  <c:v>41492437.200748004</c:v>
                </c:pt>
                <c:pt idx="69622">
                  <c:v>41519416.691030011</c:v>
                </c:pt>
                <c:pt idx="69623">
                  <c:v>41546302.128486998</c:v>
                </c:pt>
                <c:pt idx="69624">
                  <c:v>41573093.941129997</c:v>
                </c:pt>
                <c:pt idx="69625">
                  <c:v>41599792.553904995</c:v>
                </c:pt>
                <c:pt idx="69626">
                  <c:v>41626398.388713993</c:v>
                </c:pt>
                <c:pt idx="69627">
                  <c:v>41652911.864451997</c:v>
                </c:pt>
                <c:pt idx="69628">
                  <c:v>41679333.397031002</c:v>
                </c:pt>
                <c:pt idx="69629">
                  <c:v>41705663.399412997</c:v>
                </c:pt>
                <c:pt idx="69630">
                  <c:v>41731902.281635009</c:v>
                </c:pt>
                <c:pt idx="69631">
                  <c:v>41758050.450840995</c:v>
                </c:pt>
                <c:pt idx="69632">
                  <c:v>41784108.311304994</c:v>
                </c:pt>
                <c:pt idx="69633">
                  <c:v>41810076.264465004</c:v>
                </c:pt>
                <c:pt idx="69634">
                  <c:v>41835954.708943009</c:v>
                </c:pt>
                <c:pt idx="69635">
                  <c:v>41861744.040577002</c:v>
                </c:pt>
                <c:pt idx="69636">
                  <c:v>41887444.652445994</c:v>
                </c:pt>
                <c:pt idx="69637">
                  <c:v>41913056.934896998</c:v>
                </c:pt>
                <c:pt idx="69638">
                  <c:v>41938581.27556701</c:v>
                </c:pt>
                <c:pt idx="69639">
                  <c:v>41964018.059414998</c:v>
                </c:pt>
                <c:pt idx="69640">
                  <c:v>41989367.668742999</c:v>
                </c:pt>
                <c:pt idx="69641">
                  <c:v>42014630.483220004</c:v>
                </c:pt>
                <c:pt idx="69642">
                  <c:v>42039806.879910998</c:v>
                </c:pt>
                <c:pt idx="69643">
                  <c:v>42064897.233298019</c:v>
                </c:pt>
                <c:pt idx="69644">
                  <c:v>42089901.915305004</c:v>
                </c:pt>
                <c:pt idx="69645">
                  <c:v>42114821.295322001</c:v>
                </c:pt>
                <c:pt idx="69646">
                  <c:v>42139655.740230009</c:v>
                </c:pt>
                <c:pt idx="69647">
                  <c:v>42164405.614418998</c:v>
                </c:pt>
                <c:pt idx="69648">
                  <c:v>42189071.279820003</c:v>
                </c:pt>
                <c:pt idx="69649">
                  <c:v>42213653.095917009</c:v>
                </c:pt>
                <c:pt idx="69650">
                  <c:v>42238151.419777997</c:v>
                </c:pt>
                <c:pt idx="69651">
                  <c:v>42262566.606074996</c:v>
                </c:pt>
                <c:pt idx="69652">
                  <c:v>42286899.007101998</c:v>
                </c:pt>
                <c:pt idx="69653">
                  <c:v>42311148.972802989</c:v>
                </c:pt>
                <c:pt idx="69654">
                  <c:v>42335316.85078799</c:v>
                </c:pt>
                <c:pt idx="69655">
                  <c:v>42359402.98635599</c:v>
                </c:pt>
                <c:pt idx="69656">
                  <c:v>42383407.722519003</c:v>
                </c:pt>
                <c:pt idx="69657">
                  <c:v>42407331.400017001</c:v>
                </c:pt>
                <c:pt idx="69658">
                  <c:v>42431174.357343994</c:v>
                </c:pt>
                <c:pt idx="69659">
                  <c:v>42454936.930763997</c:v>
                </c:pt>
                <c:pt idx="69660">
                  <c:v>42478619.454333998</c:v>
                </c:pt>
                <c:pt idx="69661">
                  <c:v>42502222.259920999</c:v>
                </c:pt>
                <c:pt idx="69662">
                  <c:v>42525745.677224003</c:v>
                </c:pt>
                <c:pt idx="69663">
                  <c:v>42549190.033793002</c:v>
                </c:pt>
                <c:pt idx="69664">
                  <c:v>42572555.655046999</c:v>
                </c:pt>
                <c:pt idx="69665">
                  <c:v>42595842.864293009</c:v>
                </c:pt>
                <c:pt idx="69666">
                  <c:v>42619051.98274599</c:v>
                </c:pt>
                <c:pt idx="69667">
                  <c:v>42642183.329546005</c:v>
                </c:pt>
                <c:pt idx="69668">
                  <c:v>42665237.221776001</c:v>
                </c:pt>
                <c:pt idx="69669">
                  <c:v>42688213.974481992</c:v>
                </c:pt>
                <c:pt idx="69670">
                  <c:v>42711113.900692001</c:v>
                </c:pt>
                <c:pt idx="69671">
                  <c:v>42733937.31142699</c:v>
                </c:pt>
                <c:pt idx="69672">
                  <c:v>42756684.515724994</c:v>
                </c:pt>
                <c:pt idx="69673">
                  <c:v>42779355.820658006</c:v>
                </c:pt>
                <c:pt idx="69674">
                  <c:v>42801951.531345002</c:v>
                </c:pt>
                <c:pt idx="69675">
                  <c:v>42824471.950972989</c:v>
                </c:pt>
                <c:pt idx="69676">
                  <c:v>42846917.380808994</c:v>
                </c:pt>
                <c:pt idx="69677">
                  <c:v>42869288.120223008</c:v>
                </c:pt>
                <c:pt idx="69678">
                  <c:v>42891584.466699004</c:v>
                </c:pt>
                <c:pt idx="69679">
                  <c:v>42913806.715854004</c:v>
                </c:pt>
                <c:pt idx="69680">
                  <c:v>42935955.161452003</c:v>
                </c:pt>
                <c:pt idx="69681">
                  <c:v>42958030.095421001</c:v>
                </c:pt>
                <c:pt idx="69682">
                  <c:v>42980031.807867996</c:v>
                </c:pt>
                <c:pt idx="69683">
                  <c:v>43001960.587098002</c:v>
                </c:pt>
                <c:pt idx="69684">
                  <c:v>43023816.719622999</c:v>
                </c:pt>
                <c:pt idx="69685">
                  <c:v>43045600.490181997</c:v>
                </c:pt>
                <c:pt idx="69686">
                  <c:v>43067312.181754999</c:v>
                </c:pt>
                <c:pt idx="69687">
                  <c:v>43088952.075574003</c:v>
                </c:pt>
                <c:pt idx="69688">
                  <c:v>43110520.451145999</c:v>
                </c:pt>
                <c:pt idx="69689">
                  <c:v>43132017.586259</c:v>
                </c:pt>
                <c:pt idx="69690">
                  <c:v>43153443.757001996</c:v>
                </c:pt>
                <c:pt idx="69691">
                  <c:v>43174799.237774</c:v>
                </c:pt>
                <c:pt idx="69692">
                  <c:v>43196084.301305994</c:v>
                </c:pt>
                <c:pt idx="69693">
                  <c:v>43217299.218665004</c:v>
                </c:pt>
                <c:pt idx="69694">
                  <c:v>43238444.259276003</c:v>
                </c:pt>
                <c:pt idx="69695">
                  <c:v>43259519.690932006</c:v>
                </c:pt>
                <c:pt idx="69696">
                  <c:v>43280525.779807009</c:v>
                </c:pt>
                <c:pt idx="69697">
                  <c:v>43301462.790472001</c:v>
                </c:pt>
                <c:pt idx="69698">
                  <c:v>43322330.985904999</c:v>
                </c:pt>
                <c:pt idx="69699">
                  <c:v>43343130.627506003</c:v>
                </c:pt>
                <c:pt idx="69700">
                  <c:v>43363861.975109003</c:v>
                </c:pt>
                <c:pt idx="69701">
                  <c:v>43384525.286996</c:v>
                </c:pt>
                <c:pt idx="69702">
                  <c:v>43405120.819909997</c:v>
                </c:pt>
                <c:pt idx="69703">
                  <c:v>43425648.829064004</c:v>
                </c:pt>
                <c:pt idx="69704">
                  <c:v>43446109.568158008</c:v>
                </c:pt>
                <c:pt idx="69705">
                  <c:v>43466503.289388001</c:v>
                </c:pt>
                <c:pt idx="69706">
                  <c:v>43486830.24346</c:v>
                </c:pt>
                <c:pt idx="69707">
                  <c:v>43507090.679601006</c:v>
                </c:pt>
                <c:pt idx="69708">
                  <c:v>43527284.845571995</c:v>
                </c:pt>
                <c:pt idx="69709">
                  <c:v>43547412.987675995</c:v>
                </c:pt>
                <c:pt idx="69710">
                  <c:v>43567475.350777991</c:v>
                </c:pt>
                <c:pt idx="69711">
                  <c:v>43587472.178306997</c:v>
                </c:pt>
                <c:pt idx="69712">
                  <c:v>43607403.712271996</c:v>
                </c:pt>
                <c:pt idx="69713">
                  <c:v>43627270.193276003</c:v>
                </c:pt>
                <c:pt idx="69714">
                  <c:v>43647071.860519998</c:v>
                </c:pt>
                <c:pt idx="69715">
                  <c:v>43666808.95182199</c:v>
                </c:pt>
                <c:pt idx="69716">
                  <c:v>43686481.703622997</c:v>
                </c:pt>
                <c:pt idx="69717">
                  <c:v>43706090.350997001</c:v>
                </c:pt>
                <c:pt idx="69718">
                  <c:v>43725635.127666004</c:v>
                </c:pt>
                <c:pt idx="69719">
                  <c:v>43745116.266009003</c:v>
                </c:pt>
                <c:pt idx="69720">
                  <c:v>43764533.997070998</c:v>
                </c:pt>
                <c:pt idx="69721">
                  <c:v>43783888.550573997</c:v>
                </c:pt>
                <c:pt idx="69722">
                  <c:v>43803180.154928997</c:v>
                </c:pt>
                <c:pt idx="69723">
                  <c:v>43822409.037245005</c:v>
                </c:pt>
                <c:pt idx="69724">
                  <c:v>43841575.423336998</c:v>
                </c:pt>
                <c:pt idx="69725">
                  <c:v>43860679.537740998</c:v>
                </c:pt>
                <c:pt idx="69726">
                  <c:v>43879721.603719994</c:v>
                </c:pt>
                <c:pt idx="69727">
                  <c:v>43898701.843273997</c:v>
                </c:pt>
                <c:pt idx="69728">
                  <c:v>43917620.477154002</c:v>
                </c:pt>
                <c:pt idx="69729">
                  <c:v>43936477.724864006</c:v>
                </c:pt>
                <c:pt idx="69730">
                  <c:v>43955273.804678001</c:v>
                </c:pt>
                <c:pt idx="69731">
                  <c:v>43974008.933645003</c:v>
                </c:pt>
                <c:pt idx="69732">
                  <c:v>43992683.327600002</c:v>
                </c:pt>
                <c:pt idx="69733">
                  <c:v>44011297.201174006</c:v>
                </c:pt>
                <c:pt idx="69734">
                  <c:v>44029850.767800003</c:v>
                </c:pt>
                <c:pt idx="69735">
                  <c:v>44048344.239726998</c:v>
                </c:pt>
                <c:pt idx="69736">
                  <c:v>44066777.828024</c:v>
                </c:pt>
                <c:pt idx="69737">
                  <c:v>44085151.742591999</c:v>
                </c:pt>
                <c:pt idx="69738">
                  <c:v>44103466.192172997</c:v>
                </c:pt>
                <c:pt idx="69739">
                  <c:v>44121721.384355992</c:v>
                </c:pt>
                <c:pt idx="69740">
                  <c:v>44139917.525589004</c:v>
                </c:pt>
                <c:pt idx="69741">
                  <c:v>44158054.821185999</c:v>
                </c:pt>
                <c:pt idx="69742">
                  <c:v>44176133.475335002</c:v>
                </c:pt>
                <c:pt idx="69743">
                  <c:v>44194153.691106007</c:v>
                </c:pt>
                <c:pt idx="69744">
                  <c:v>44212115.670463003</c:v>
                </c:pt>
                <c:pt idx="69745">
                  <c:v>44230019.614266999</c:v>
                </c:pt>
                <c:pt idx="69746">
                  <c:v>44247865.722288005</c:v>
                </c:pt>
                <c:pt idx="69747">
                  <c:v>44265654.193212003</c:v>
                </c:pt>
                <c:pt idx="69748">
                  <c:v>44283385.224649012</c:v>
                </c:pt>
                <c:pt idx="69749">
                  <c:v>44301059.01314</c:v>
                </c:pt>
                <c:pt idx="69750">
                  <c:v>44318675.754166</c:v>
                </c:pt>
                <c:pt idx="69751">
                  <c:v>44336235.642155997</c:v>
                </c:pt>
                <c:pt idx="69752">
                  <c:v>44353738.870494999</c:v>
                </c:pt>
                <c:pt idx="69753">
                  <c:v>44371185.631530009</c:v>
                </c:pt>
                <c:pt idx="69754">
                  <c:v>44388576.116577998</c:v>
                </c:pt>
                <c:pt idx="69755">
                  <c:v>44405910.515936002</c:v>
                </c:pt>
                <c:pt idx="69756">
                  <c:v>44423189.018884994</c:v>
                </c:pt>
                <c:pt idx="69757">
                  <c:v>44440411.813699</c:v>
                </c:pt>
                <c:pt idx="69758">
                  <c:v>44457579.087653011</c:v>
                </c:pt>
                <c:pt idx="69759">
                  <c:v>44474691.027029</c:v>
                </c:pt>
                <c:pt idx="69760">
                  <c:v>44491747.817123994</c:v>
                </c:pt>
                <c:pt idx="69761">
                  <c:v>44508749.642256998</c:v>
                </c:pt>
                <c:pt idx="69762">
                  <c:v>44525696.685773998</c:v>
                </c:pt>
                <c:pt idx="69763">
                  <c:v>44542589.130061001</c:v>
                </c:pt>
                <c:pt idx="69764">
                  <c:v>44559427.156541996</c:v>
                </c:pt>
                <c:pt idx="69765">
                  <c:v>44576210.945694007</c:v>
                </c:pt>
                <c:pt idx="69766">
                  <c:v>44592940.677048005</c:v>
                </c:pt>
                <c:pt idx="69767">
                  <c:v>44609616.529201008</c:v>
                </c:pt>
                <c:pt idx="69768">
                  <c:v>44626238.679816999</c:v>
                </c:pt>
                <c:pt idx="69769">
                  <c:v>44642807.305638008</c:v>
                </c:pt>
                <c:pt idx="69770">
                  <c:v>44659322.582488991</c:v>
                </c:pt>
                <c:pt idx="69771">
                  <c:v>44675784.685284011</c:v>
                </c:pt>
                <c:pt idx="69772">
                  <c:v>44692193.788034007</c:v>
                </c:pt>
                <c:pt idx="69773">
                  <c:v>44708550.063850001</c:v>
                </c:pt>
                <c:pt idx="69774">
                  <c:v>44724853.684955001</c:v>
                </c:pt>
                <c:pt idx="69775">
                  <c:v>44741104.822683997</c:v>
                </c:pt>
                <c:pt idx="69776">
                  <c:v>44757303.647494003</c:v>
                </c:pt>
                <c:pt idx="69777">
                  <c:v>44773450.328970999</c:v>
                </c:pt>
                <c:pt idx="69778">
                  <c:v>44789545.035832003</c:v>
                </c:pt>
                <c:pt idx="69779">
                  <c:v>44805587.935934007</c:v>
                </c:pt>
                <c:pt idx="69780">
                  <c:v>44821579.196281999</c:v>
                </c:pt>
                <c:pt idx="69781">
                  <c:v>44837518.983027995</c:v>
                </c:pt>
                <c:pt idx="69782">
                  <c:v>44853407.461484998</c:v>
                </c:pt>
                <c:pt idx="69783">
                  <c:v>44869244.796126999</c:v>
                </c:pt>
                <c:pt idx="69784">
                  <c:v>44885031.150599003</c:v>
                </c:pt>
                <c:pt idx="69785">
                  <c:v>44900766.687717997</c:v>
                </c:pt>
                <c:pt idx="69786">
                  <c:v>44916451.569481999</c:v>
                </c:pt>
                <c:pt idx="69787">
                  <c:v>44932085.957077995</c:v>
                </c:pt>
                <c:pt idx="69788">
                  <c:v>44947670.010879993</c:v>
                </c:pt>
                <c:pt idx="69789">
                  <c:v>44963203.890462004</c:v>
                </c:pt>
                <c:pt idx="69790">
                  <c:v>44978687.754600003</c:v>
                </c:pt>
                <c:pt idx="69791">
                  <c:v>44994121.761278011</c:v>
                </c:pt>
                <c:pt idx="69792">
                  <c:v>45009506.06769301</c:v>
                </c:pt>
                <c:pt idx="69793">
                  <c:v>45024840.830261</c:v>
                </c:pt>
                <c:pt idx="69794">
                  <c:v>45040126.204622999</c:v>
                </c:pt>
                <c:pt idx="69795">
                  <c:v>45055362.345647007</c:v>
                </c:pt>
                <c:pt idx="69796">
                  <c:v>45070549.407439001</c:v>
                </c:pt>
                <c:pt idx="69797">
                  <c:v>45085687.543340996</c:v>
                </c:pt>
                <c:pt idx="69798">
                  <c:v>45100776.905942</c:v>
                </c:pt>
                <c:pt idx="69799">
                  <c:v>45115817.647081994</c:v>
                </c:pt>
                <c:pt idx="69800">
                  <c:v>45130809.91785299</c:v>
                </c:pt>
                <c:pt idx="69801">
                  <c:v>45145753.868609011</c:v>
                </c:pt>
                <c:pt idx="69802">
                  <c:v>45160649.648968011</c:v>
                </c:pt>
                <c:pt idx="69803">
                  <c:v>45175497.407818995</c:v>
                </c:pt>
                <c:pt idx="69804">
                  <c:v>45190297.293324001</c:v>
                </c:pt>
                <c:pt idx="69805">
                  <c:v>45205049.452925988</c:v>
                </c:pt>
                <c:pt idx="69806">
                  <c:v>45219754.033351995</c:v>
                </c:pt>
                <c:pt idx="69807">
                  <c:v>45234411.180618003</c:v>
                </c:pt>
                <c:pt idx="69808">
                  <c:v>45249021.040031999</c:v>
                </c:pt>
                <c:pt idx="69809">
                  <c:v>45263583.756204002</c:v>
                </c:pt>
                <c:pt idx="69810">
                  <c:v>45278099.473043002</c:v>
                </c:pt>
                <c:pt idx="69811">
                  <c:v>45292568.333768994</c:v>
                </c:pt>
                <c:pt idx="69812">
                  <c:v>45306990.480911992</c:v>
                </c:pt>
                <c:pt idx="69813">
                  <c:v>45321366.056319989</c:v>
                </c:pt>
                <c:pt idx="69814">
                  <c:v>45335695.201162003</c:v>
                </c:pt>
                <c:pt idx="69815">
                  <c:v>45349978.055932999</c:v>
                </c:pt>
                <c:pt idx="69816">
                  <c:v>45364214.760455005</c:v>
                </c:pt>
                <c:pt idx="69817">
                  <c:v>45378405.45388899</c:v>
                </c:pt>
                <c:pt idx="69818">
                  <c:v>45392550.274731003</c:v>
                </c:pt>
                <c:pt idx="69819">
                  <c:v>45406649.360822991</c:v>
                </c:pt>
                <c:pt idx="69820">
                  <c:v>45420702.849351995</c:v>
                </c:pt>
                <c:pt idx="69821">
                  <c:v>45434710.876855992</c:v>
                </c:pt>
                <c:pt idx="69822">
                  <c:v>45448673.579232007</c:v>
                </c:pt>
                <c:pt idx="69823">
                  <c:v>45462591.091734007</c:v>
                </c:pt>
                <c:pt idx="69824">
                  <c:v>45476463.548979998</c:v>
                </c:pt>
                <c:pt idx="69825">
                  <c:v>45490291.084957011</c:v>
                </c:pt>
                <c:pt idx="69826">
                  <c:v>45504073.833024994</c:v>
                </c:pt>
                <c:pt idx="69827">
                  <c:v>45517811.925918005</c:v>
                </c:pt>
                <c:pt idx="69828">
                  <c:v>45531505.495751001</c:v>
                </c:pt>
                <c:pt idx="69829">
                  <c:v>45545154.674024001</c:v>
                </c:pt>
                <c:pt idx="69830">
                  <c:v>45558759.591623008</c:v>
                </c:pt>
                <c:pt idx="69831">
                  <c:v>45572320.378826991</c:v>
                </c:pt>
                <c:pt idx="69832">
                  <c:v>45585837.165312</c:v>
                </c:pt>
                <c:pt idx="69833">
                  <c:v>45599310.080150999</c:v>
                </c:pt>
                <c:pt idx="69834">
                  <c:v>45612739.251823001</c:v>
                </c:pt>
                <c:pt idx="69835">
                  <c:v>45626124.808211997</c:v>
                </c:pt>
                <c:pt idx="69836">
                  <c:v>45639466.876612991</c:v>
                </c:pt>
                <c:pt idx="69837">
                  <c:v>45652765.583737999</c:v>
                </c:pt>
                <c:pt idx="69838">
                  <c:v>45666021.055713996</c:v>
                </c:pt>
                <c:pt idx="69839">
                  <c:v>45679233.418093003</c:v>
                </c:pt>
                <c:pt idx="69840">
                  <c:v>45692402.79584901</c:v>
                </c:pt>
                <c:pt idx="69841">
                  <c:v>45705529.313388988</c:v>
                </c:pt>
                <c:pt idx="69842">
                  <c:v>45718613.094550006</c:v>
                </c:pt>
                <c:pt idx="69843">
                  <c:v>45731654.262606002</c:v>
                </c:pt>
                <c:pt idx="69844">
                  <c:v>45744652.940269999</c:v>
                </c:pt>
                <c:pt idx="69845">
                  <c:v>45757609.249701001</c:v>
                </c:pt>
                <c:pt idx="69846">
                  <c:v>45770523.312499993</c:v>
                </c:pt>
                <c:pt idx="69847">
                  <c:v>45783395.249724001</c:v>
                </c:pt>
                <c:pt idx="69848">
                  <c:v>45796225.181877002</c:v>
                </c:pt>
                <c:pt idx="69849">
                  <c:v>45809013.228925005</c:v>
                </c:pt>
                <c:pt idx="69850">
                  <c:v>45821759.510292001</c:v>
                </c:pt>
                <c:pt idx="69851">
                  <c:v>45834464.144865997</c:v>
                </c:pt>
                <c:pt idx="69852">
                  <c:v>45847127.251001</c:v>
                </c:pt>
                <c:pt idx="69853">
                  <c:v>45859748.94652199</c:v>
                </c:pt>
                <c:pt idx="69854">
                  <c:v>45872329.348726995</c:v>
                </c:pt>
                <c:pt idx="69855">
                  <c:v>45884868.574390002</c:v>
                </c:pt>
                <c:pt idx="69856">
                  <c:v>45897366.739767008</c:v>
                </c:pt>
                <c:pt idx="69857">
                  <c:v>45909823.960594006</c:v>
                </c:pt>
                <c:pt idx="69858">
                  <c:v>45922240.352094993</c:v>
                </c:pt>
                <c:pt idx="69859">
                  <c:v>45934616.028981999</c:v>
                </c:pt>
                <c:pt idx="69860">
                  <c:v>45946951.105460003</c:v>
                </c:pt>
                <c:pt idx="69861">
                  <c:v>45959245.695229009</c:v>
                </c:pt>
                <c:pt idx="69862">
                  <c:v>45971499.911487997</c:v>
                </c:pt>
                <c:pt idx="69863">
                  <c:v>45983713.866935998</c:v>
                </c:pt>
                <c:pt idx="69864">
                  <c:v>45995887.673776992</c:v>
                </c:pt>
                <c:pt idx="69865">
                  <c:v>46008021.443723992</c:v>
                </c:pt>
                <c:pt idx="69866">
                  <c:v>46020115.287998006</c:v>
                </c:pt>
                <c:pt idx="69867">
                  <c:v>46032169.317335993</c:v>
                </c:pt>
                <c:pt idx="69868">
                  <c:v>46044183.641987003</c:v>
                </c:pt>
                <c:pt idx="69869">
                  <c:v>46056158.371723004</c:v>
                </c:pt>
                <c:pt idx="69870">
                  <c:v>46068093.615837008</c:v>
                </c:pt>
                <c:pt idx="69871">
                  <c:v>46079989.483145997</c:v>
                </c:pt>
                <c:pt idx="69872">
                  <c:v>46091846.081994005</c:v>
                </c:pt>
                <c:pt idx="69873">
                  <c:v>46103663.520257019</c:v>
                </c:pt>
                <c:pt idx="69874">
                  <c:v>46115441.905344002</c:v>
                </c:pt>
                <c:pt idx="69875">
                  <c:v>46127181.3442</c:v>
                </c:pt>
                <c:pt idx="69876">
                  <c:v>46138881.943305992</c:v>
                </c:pt>
                <c:pt idx="69877">
                  <c:v>46150543.808688998</c:v>
                </c:pt>
                <c:pt idx="69878">
                  <c:v>46162167.045916997</c:v>
                </c:pt>
                <c:pt idx="69879">
                  <c:v>46173751.760106005</c:v>
                </c:pt>
                <c:pt idx="69880">
                  <c:v>46185298.055919997</c:v>
                </c:pt>
                <c:pt idx="69881">
                  <c:v>46196806.037578002</c:v>
                </c:pt>
                <c:pt idx="69882">
                  <c:v>46208275.808848999</c:v>
                </c:pt>
                <c:pt idx="69883">
                  <c:v>46219707.473064996</c:v>
                </c:pt>
                <c:pt idx="69884">
                  <c:v>46231101.133114003</c:v>
                </c:pt>
                <c:pt idx="69885">
                  <c:v>46242456.891448006</c:v>
                </c:pt>
                <c:pt idx="69886">
                  <c:v>46253774.850082994</c:v>
                </c:pt>
                <c:pt idx="69887">
                  <c:v>46265055.110602997</c:v>
                </c:pt>
                <c:pt idx="69888">
                  <c:v>46276297.774163008</c:v>
                </c:pt>
                <c:pt idx="69889">
                  <c:v>46287502.941489004</c:v>
                </c:pt>
                <c:pt idx="69890">
                  <c:v>46298670.712882996</c:v>
                </c:pt>
                <c:pt idx="69891">
                  <c:v>46309801.188225001</c:v>
                </c:pt>
                <c:pt idx="69892">
                  <c:v>46320894.466971993</c:v>
                </c:pt>
                <c:pt idx="69893">
                  <c:v>46331950.648166999</c:v>
                </c:pt>
                <c:pt idx="69894">
                  <c:v>46342969.830435999</c:v>
                </c:pt>
                <c:pt idx="69895">
                  <c:v>46353952.111991003</c:v>
                </c:pt>
                <c:pt idx="69896">
                  <c:v>46364897.590635009</c:v>
                </c:pt>
                <c:pt idx="69897">
                  <c:v>46375806.363761991</c:v>
                </c:pt>
                <c:pt idx="69898">
                  <c:v>46386678.528361998</c:v>
                </c:pt>
                <c:pt idx="69899">
                  <c:v>46397514.181018002</c:v>
                </c:pt>
                <c:pt idx="69900">
                  <c:v>46408313.417914994</c:v>
                </c:pt>
                <c:pt idx="69901">
                  <c:v>46419076.334836997</c:v>
                </c:pt>
                <c:pt idx="69902">
                  <c:v>46429803.027171999</c:v>
                </c:pt>
                <c:pt idx="69903">
                  <c:v>46440493.589911997</c:v>
                </c:pt>
                <c:pt idx="69904">
                  <c:v>46451148.117660999</c:v>
                </c:pt>
                <c:pt idx="69905">
                  <c:v>46461766.704627007</c:v>
                </c:pt>
                <c:pt idx="69906">
                  <c:v>46472349.444635004</c:v>
                </c:pt>
                <c:pt idx="69907">
                  <c:v>46482896.431123003</c:v>
                </c:pt>
                <c:pt idx="69908">
                  <c:v>46493407.757142998</c:v>
                </c:pt>
                <c:pt idx="69909">
                  <c:v>46503883.515369996</c:v>
                </c:pt>
                <c:pt idx="69910">
                  <c:v>46514323.798096009</c:v>
                </c:pt>
                <c:pt idx="69911">
                  <c:v>46524728.697238013</c:v>
                </c:pt>
                <c:pt idx="69912">
                  <c:v>46535098.304338001</c:v>
                </c:pt>
                <c:pt idx="69913">
                  <c:v>46545432.710562997</c:v>
                </c:pt>
                <c:pt idx="69914">
                  <c:v>46555732.006712995</c:v>
                </c:pt>
                <c:pt idx="69915">
                  <c:v>46565996.283214003</c:v>
                </c:pt>
                <c:pt idx="69916">
                  <c:v>46576225.630131006</c:v>
                </c:pt>
                <c:pt idx="69917">
                  <c:v>46586420.137161002</c:v>
                </c:pt>
                <c:pt idx="69918">
                  <c:v>46596579.893638007</c:v>
                </c:pt>
                <c:pt idx="69919">
                  <c:v>46606704.988538004</c:v>
                </c:pt>
                <c:pt idx="69920">
                  <c:v>46616795.510474995</c:v>
                </c:pt>
                <c:pt idx="69921">
                  <c:v>46626851.547707997</c:v>
                </c:pt>
                <c:pt idx="69922">
                  <c:v>46636873.188143007</c:v>
                </c:pt>
                <c:pt idx="69923">
                  <c:v>46646860.519330002</c:v>
                </c:pt>
                <c:pt idx="69924">
                  <c:v>46656813.628470011</c:v>
                </c:pt>
                <c:pt idx="69925">
                  <c:v>46666732.602415994</c:v>
                </c:pt>
                <c:pt idx="69926">
                  <c:v>46676617.527671002</c:v>
                </c:pt>
                <c:pt idx="69927">
                  <c:v>46686468.490395002</c:v>
                </c:pt>
                <c:pt idx="69928">
                  <c:v>46696285.576405995</c:v>
                </c:pt>
                <c:pt idx="69929">
                  <c:v>46706068.871177003</c:v>
                </c:pt>
                <c:pt idx="69930">
                  <c:v>46715818.459844999</c:v>
                </c:pt>
                <c:pt idx="69931">
                  <c:v>46725534.427208006</c:v>
                </c:pt>
                <c:pt idx="69932">
                  <c:v>46735216.857726984</c:v>
                </c:pt>
                <c:pt idx="69933">
                  <c:v>46744865.835531004</c:v>
                </c:pt>
                <c:pt idx="69934">
                  <c:v>46754481.444415994</c:v>
                </c:pt>
                <c:pt idx="69935">
                  <c:v>46764063.767847009</c:v>
                </c:pt>
                <c:pt idx="69936">
                  <c:v>46773612.888960995</c:v>
                </c:pt>
                <c:pt idx="69937">
                  <c:v>46783128.890568003</c:v>
                </c:pt>
                <c:pt idx="69938">
                  <c:v>46792611.855154</c:v>
                </c:pt>
                <c:pt idx="69939">
                  <c:v>46802061.864878997</c:v>
                </c:pt>
                <c:pt idx="69940">
                  <c:v>46811479.001584001</c:v>
                </c:pt>
                <c:pt idx="69941">
                  <c:v>46820863.346788988</c:v>
                </c:pt>
                <c:pt idx="69942">
                  <c:v>46830214.981695004</c:v>
                </c:pt>
                <c:pt idx="69943">
                  <c:v>46839533.987188995</c:v>
                </c:pt>
                <c:pt idx="69944">
                  <c:v>46848820.443839997</c:v>
                </c:pt>
                <c:pt idx="69945">
                  <c:v>46858074.431906998</c:v>
                </c:pt>
                <c:pt idx="69946">
                  <c:v>46867296.031334005</c:v>
                </c:pt>
                <c:pt idx="69947">
                  <c:v>46876485.321759</c:v>
                </c:pt>
                <c:pt idx="69948">
                  <c:v>46885642.382509992</c:v>
                </c:pt>
                <c:pt idx="69949">
                  <c:v>46894767.292607009</c:v>
                </c:pt>
                <c:pt idx="69950">
                  <c:v>46903860.130767003</c:v>
                </c:pt>
                <c:pt idx="69951">
                  <c:v>46912920.975405</c:v>
                </c:pt>
                <c:pt idx="69952">
                  <c:v>46921949.904629998</c:v>
                </c:pt>
                <c:pt idx="69953">
                  <c:v>46930946.996255003</c:v>
                </c:pt>
                <c:pt idx="69954">
                  <c:v>46939912.327793002</c:v>
                </c:pt>
                <c:pt idx="69955">
                  <c:v>46948845.976458997</c:v>
                </c:pt>
                <c:pt idx="69956">
                  <c:v>46957748.019174002</c:v>
                </c:pt>
                <c:pt idx="69957">
                  <c:v>46966618.532563999</c:v>
                </c:pt>
                <c:pt idx="69958">
                  <c:v>46975457.592964001</c:v>
                </c:pt>
                <c:pt idx="69959">
                  <c:v>46984265.276417002</c:v>
                </c:pt>
                <c:pt idx="69960">
                  <c:v>46993041.658676997</c:v>
                </c:pt>
                <c:pt idx="69961">
                  <c:v>47001786.815210998</c:v>
                </c:pt>
                <c:pt idx="69962">
                  <c:v>47010500.821198009</c:v>
                </c:pt>
                <c:pt idx="69963">
                  <c:v>47019183.751533009</c:v>
                </c:pt>
                <c:pt idx="69964">
                  <c:v>47027835.680828996</c:v>
                </c:pt>
                <c:pt idx="69965">
                  <c:v>47036456.683415994</c:v>
                </c:pt>
                <c:pt idx="69966">
                  <c:v>47045046.833341993</c:v>
                </c:pt>
                <c:pt idx="69967">
                  <c:v>47053606.204379</c:v>
                </c:pt>
                <c:pt idx="69968">
                  <c:v>47062134.870018996</c:v>
                </c:pt>
                <c:pt idx="69969">
                  <c:v>47070632.903479993</c:v>
                </c:pt>
                <c:pt idx="69970">
                  <c:v>47079100.377703004</c:v>
                </c:pt>
                <c:pt idx="69971">
                  <c:v>47087537.365358002</c:v>
                </c:pt>
                <c:pt idx="69972">
                  <c:v>47095943.938841</c:v>
                </c:pt>
                <c:pt idx="69973">
                  <c:v>47104320.170280002</c:v>
                </c:pt>
                <c:pt idx="69974">
                  <c:v>47112666.131531008</c:v>
                </c:pt>
                <c:pt idx="69975">
                  <c:v>47120981.894184001</c:v>
                </c:pt>
                <c:pt idx="69976">
                  <c:v>47129267.52956301</c:v>
                </c:pt>
                <c:pt idx="69977">
                  <c:v>47137523.108725995</c:v>
                </c:pt>
                <c:pt idx="69978">
                  <c:v>47145748.702467002</c:v>
                </c:pt>
                <c:pt idx="69979">
                  <c:v>47153944.381318994</c:v>
                </c:pt>
                <c:pt idx="69980">
                  <c:v>47162110.215553008</c:v>
                </c:pt>
                <c:pt idx="69981">
                  <c:v>47170246.275180005</c:v>
                </c:pt>
                <c:pt idx="69982">
                  <c:v>47178352.629955009</c:v>
                </c:pt>
                <c:pt idx="69983">
                  <c:v>47186429.349371992</c:v>
                </c:pt>
                <c:pt idx="69984">
                  <c:v>47194476.502673998</c:v>
                </c:pt>
                <c:pt idx="69985">
                  <c:v>47202494.158844002</c:v>
                </c:pt>
                <c:pt idx="69986">
                  <c:v>47210482.38661699</c:v>
                </c:pt>
                <c:pt idx="69987">
                  <c:v>47218441.254471995</c:v>
                </c:pt>
                <c:pt idx="69988">
                  <c:v>47226370.830641001</c:v>
                </c:pt>
                <c:pt idx="69989">
                  <c:v>47234271.183103003</c:v>
                </c:pt>
                <c:pt idx="69990">
                  <c:v>47242142.379591003</c:v>
                </c:pt>
                <c:pt idx="69991">
                  <c:v>47249984.487590998</c:v>
                </c:pt>
                <c:pt idx="69992">
                  <c:v>47257797.574341998</c:v>
                </c:pt>
                <c:pt idx="69993">
                  <c:v>47265581.706840999</c:v>
                </c:pt>
                <c:pt idx="69994">
                  <c:v>47273336.951838002</c:v>
                </c:pt>
                <c:pt idx="69995">
                  <c:v>47281063.375845</c:v>
                </c:pt>
                <c:pt idx="69996">
                  <c:v>47288761.045130007</c:v>
                </c:pt>
                <c:pt idx="69997">
                  <c:v>47296430.025724001</c:v>
                </c:pt>
                <c:pt idx="69998">
                  <c:v>47304070.38341599</c:v>
                </c:pt>
                <c:pt idx="69999">
                  <c:v>47311682.183760993</c:v>
                </c:pt>
                <c:pt idx="70000">
                  <c:v>47319265.492077</c:v>
                </c:pt>
                <c:pt idx="70001">
                  <c:v>47326820.373444997</c:v>
                </c:pt>
                <c:pt idx="70002">
                  <c:v>47334346.892715991</c:v>
                </c:pt>
                <c:pt idx="70003">
                  <c:v>47341845.114505999</c:v>
                </c:pt>
                <c:pt idx="70004">
                  <c:v>47349315.103198007</c:v>
                </c:pt>
                <c:pt idx="70005">
                  <c:v>47356756.922948003</c:v>
                </c:pt>
                <c:pt idx="70006">
                  <c:v>47364170.637680002</c:v>
                </c:pt>
                <c:pt idx="70007">
                  <c:v>47371556.311090998</c:v>
                </c:pt>
                <c:pt idx="70008">
                  <c:v>47378914.006651998</c:v>
                </c:pt>
                <c:pt idx="70009">
                  <c:v>47386243.787605003</c:v>
                </c:pt>
                <c:pt idx="70010">
                  <c:v>47393545.716971993</c:v>
                </c:pt>
                <c:pt idx="70011">
                  <c:v>47400819.857545994</c:v>
                </c:pt>
                <c:pt idx="70012">
                  <c:v>47408066.271900006</c:v>
                </c:pt>
                <c:pt idx="70013">
                  <c:v>47415285.02238699</c:v>
                </c:pt>
                <c:pt idx="70014">
                  <c:v>47422476.171136007</c:v>
                </c:pt>
                <c:pt idx="70015">
                  <c:v>47429639.780060001</c:v>
                </c:pt>
                <c:pt idx="70016">
                  <c:v>47436775.910849996</c:v>
                </c:pt>
                <c:pt idx="70017">
                  <c:v>47443884.624982998</c:v>
                </c:pt>
                <c:pt idx="70018">
                  <c:v>47450965.983717993</c:v>
                </c:pt>
                <c:pt idx="70019">
                  <c:v>47458020.048099004</c:v>
                </c:pt>
                <c:pt idx="70020">
                  <c:v>47465046.878955998</c:v>
                </c:pt>
                <c:pt idx="70021">
                  <c:v>47472046.536907002</c:v>
                </c:pt>
                <c:pt idx="70022">
                  <c:v>47479019.082354993</c:v>
                </c:pt>
                <c:pt idx="70023">
                  <c:v>47485964.575495005</c:v>
                </c:pt>
                <c:pt idx="70024">
                  <c:v>47492883.076309994</c:v>
                </c:pt>
                <c:pt idx="70025">
                  <c:v>47499774.644573003</c:v>
                </c:pt>
                <c:pt idx="70026">
                  <c:v>47506639.339853011</c:v>
                </c:pt>
                <c:pt idx="70027">
                  <c:v>47513477.221507005</c:v>
                </c:pt>
                <c:pt idx="70028">
                  <c:v>47520288.348688997</c:v>
                </c:pt>
                <c:pt idx="70029">
                  <c:v>47527072.780345999</c:v>
                </c:pt>
                <c:pt idx="70030">
                  <c:v>47533830.575222</c:v>
                </c:pt>
                <c:pt idx="70031">
                  <c:v>47540561.79185801</c:v>
                </c:pt>
                <c:pt idx="70032">
                  <c:v>47547266.488591</c:v>
                </c:pt>
                <c:pt idx="70033">
                  <c:v>47553944.723560005</c:v>
                </c:pt>
                <c:pt idx="70034">
                  <c:v>47560596.554699011</c:v>
                </c:pt>
                <c:pt idx="70035">
                  <c:v>47567222.039747007</c:v>
                </c:pt>
                <c:pt idx="70036">
                  <c:v>47573821.236241005</c:v>
                </c:pt>
                <c:pt idx="70037">
                  <c:v>47580394.201524004</c:v>
                </c:pt>
                <c:pt idx="70038">
                  <c:v>47586940.992738999</c:v>
                </c:pt>
                <c:pt idx="70039">
                  <c:v>47593461.666835003</c:v>
                </c:pt>
                <c:pt idx="70040">
                  <c:v>47599956.280566998</c:v>
                </c:pt>
                <c:pt idx="70041">
                  <c:v>47606424.890495002</c:v>
                </c:pt>
                <c:pt idx="70042">
                  <c:v>47612867.55298499</c:v>
                </c:pt>
                <c:pt idx="70043">
                  <c:v>47619284.324214004</c:v>
                </c:pt>
                <c:pt idx="70044">
                  <c:v>47625675.260164008</c:v>
                </c:pt>
                <c:pt idx="70045">
                  <c:v>47632040.416630998</c:v>
                </c:pt>
                <c:pt idx="70046">
                  <c:v>47638379.849218003</c:v>
                </c:pt>
                <c:pt idx="70047">
                  <c:v>47644693.613339998</c:v>
                </c:pt>
                <c:pt idx="70048">
                  <c:v>47650981.764228009</c:v>
                </c:pt>
                <c:pt idx="70049">
                  <c:v>47657244.356920987</c:v>
                </c:pt>
                <c:pt idx="70050">
                  <c:v>47663481.446274996</c:v>
                </c:pt>
                <c:pt idx="70051">
                  <c:v>47669693.086961992</c:v>
                </c:pt>
                <c:pt idx="70052">
                  <c:v>47675879.333465993</c:v>
                </c:pt>
                <c:pt idx="70053">
                  <c:v>47682040.240093008</c:v>
                </c:pt>
                <c:pt idx="70054">
                  <c:v>47688175.860960998</c:v>
                </c:pt>
                <c:pt idx="70055">
                  <c:v>47694286.250009</c:v>
                </c:pt>
                <c:pt idx="70056">
                  <c:v>47700371.460997008</c:v>
                </c:pt>
                <c:pt idx="70057">
                  <c:v>47706431.547502004</c:v>
                </c:pt>
                <c:pt idx="70058">
                  <c:v>47712466.562921993</c:v>
                </c:pt>
                <c:pt idx="70059">
                  <c:v>47718476.560478002</c:v>
                </c:pt>
                <c:pt idx="70060">
                  <c:v>47724461.593214005</c:v>
                </c:pt>
                <c:pt idx="70061">
                  <c:v>47730421.713996001</c:v>
                </c:pt>
                <c:pt idx="70062">
                  <c:v>47736356.975512996</c:v>
                </c:pt>
                <c:pt idx="70063">
                  <c:v>47742267.430281997</c:v>
                </c:pt>
                <c:pt idx="70064">
                  <c:v>47748153.130642004</c:v>
                </c:pt>
                <c:pt idx="70065">
                  <c:v>47754014.128761999</c:v>
                </c:pt>
                <c:pt idx="70066">
                  <c:v>47759850.476636998</c:v>
                </c:pt>
                <c:pt idx="70067">
                  <c:v>47765662.226088002</c:v>
                </c:pt>
                <c:pt idx="70068">
                  <c:v>47771449.428767003</c:v>
                </c:pt>
                <c:pt idx="70069">
                  <c:v>47777212.136156</c:v>
                </c:pt>
                <c:pt idx="70070">
                  <c:v>47782950.399565004</c:v>
                </c:pt>
                <c:pt idx="70071">
                  <c:v>47788664.27013801</c:v>
                </c:pt>
                <c:pt idx="70072">
                  <c:v>47794353.798849009</c:v>
                </c:pt>
                <c:pt idx="70073">
                  <c:v>47800019.036504999</c:v>
                </c:pt>
                <c:pt idx="70074">
                  <c:v>47805660.033745997</c:v>
                </c:pt>
                <c:pt idx="70075">
                  <c:v>47811276.841048002</c:v>
                </c:pt>
                <c:pt idx="70076">
                  <c:v>47816869.508717999</c:v>
                </c:pt>
                <c:pt idx="70077">
                  <c:v>47822438.086903997</c:v>
                </c:pt>
                <c:pt idx="70078">
                  <c:v>47827982.625585005</c:v>
                </c:pt>
                <c:pt idx="70079">
                  <c:v>47833503.174580999</c:v>
                </c:pt>
                <c:pt idx="70080">
                  <c:v>47838999.783548005</c:v>
                </c:pt>
                <c:pt idx="70081">
                  <c:v>47844472.501980998</c:v>
                </c:pt>
                <c:pt idx="70082">
                  <c:v>47849921.379212998</c:v>
                </c:pt>
                <c:pt idx="70083">
                  <c:v>47855346.464419998</c:v>
                </c:pt>
                <c:pt idx="70084">
                  <c:v>47860747.806615993</c:v>
                </c:pt>
                <c:pt idx="70085">
                  <c:v>47866125.454655997</c:v>
                </c:pt>
                <c:pt idx="70086">
                  <c:v>47871479.45724</c:v>
                </c:pt>
                <c:pt idx="70087">
                  <c:v>47876809.862907998</c:v>
                </c:pt>
                <c:pt idx="70088">
                  <c:v>47882116.720045008</c:v>
                </c:pt>
                <c:pt idx="70089">
                  <c:v>47887400.076878995</c:v>
                </c:pt>
                <c:pt idx="70090">
                  <c:v>47892659.981483996</c:v>
                </c:pt>
                <c:pt idx="70091">
                  <c:v>47897896.481777996</c:v>
                </c:pt>
                <c:pt idx="70092">
                  <c:v>47903109.625528008</c:v>
                </c:pt>
                <c:pt idx="70093">
                  <c:v>47908299.460345</c:v>
                </c:pt>
                <c:pt idx="70094">
                  <c:v>47913466.033689</c:v>
                </c:pt>
                <c:pt idx="70095">
                  <c:v>47918609.392866991</c:v>
                </c:pt>
                <c:pt idx="70096">
                  <c:v>47923729.585037008</c:v>
                </c:pt>
                <c:pt idx="70097">
                  <c:v>47928826.657205001</c:v>
                </c:pt>
                <c:pt idx="70098">
                  <c:v>47933900.656227998</c:v>
                </c:pt>
                <c:pt idx="70099">
                  <c:v>47938951.628812</c:v>
                </c:pt>
                <c:pt idx="70100">
                  <c:v>47943979.62151701</c:v>
                </c:pt>
                <c:pt idx="70101">
                  <c:v>47948984.680753998</c:v>
                </c:pt>
                <c:pt idx="70102">
                  <c:v>47953966.852785982</c:v>
                </c:pt>
                <c:pt idx="70103">
                  <c:v>47958926.183731996</c:v>
                </c:pt>
                <c:pt idx="70104">
                  <c:v>47963862.719562002</c:v>
                </c:pt>
                <c:pt idx="70105">
                  <c:v>47968776.506101996</c:v>
                </c:pt>
                <c:pt idx="70106">
                  <c:v>47973667.589034006</c:v>
                </c:pt>
                <c:pt idx="70107">
                  <c:v>47978536.013893999</c:v>
                </c:pt>
                <c:pt idx="70108">
                  <c:v>47983381.826077998</c:v>
                </c:pt>
                <c:pt idx="70109">
                  <c:v>47988205.070836</c:v>
                </c:pt>
                <c:pt idx="70110">
                  <c:v>47993005.79327701</c:v>
                </c:pt>
                <c:pt idx="70111">
                  <c:v>47997784.038368002</c:v>
                </c:pt>
                <c:pt idx="70112">
                  <c:v>48002539.850935996</c:v>
                </c:pt>
                <c:pt idx="70113">
                  <c:v>48007273.275666006</c:v>
                </c:pt>
                <c:pt idx="70114">
                  <c:v>48011984.357105993</c:v>
                </c:pt>
                <c:pt idx="70115">
                  <c:v>48016673.139661007</c:v>
                </c:pt>
                <c:pt idx="70116">
                  <c:v>48021339.667600006</c:v>
                </c:pt>
                <c:pt idx="70117">
                  <c:v>48025983.985054001</c:v>
                </c:pt>
                <c:pt idx="70118">
                  <c:v>48030606.136015996</c:v>
                </c:pt>
                <c:pt idx="70119">
                  <c:v>48035206.164341003</c:v>
                </c:pt>
                <c:pt idx="70120">
                  <c:v>48039784.113750994</c:v>
                </c:pt>
                <c:pt idx="70121">
                  <c:v>48044340.027829997</c:v>
                </c:pt>
                <c:pt idx="70122">
                  <c:v>48048873.950024992</c:v>
                </c:pt>
                <c:pt idx="70123">
                  <c:v>48053385.923654005</c:v>
                </c:pt>
                <c:pt idx="70124">
                  <c:v>48057875.991896003</c:v>
                </c:pt>
                <c:pt idx="70125">
                  <c:v>48062344.197798006</c:v>
                </c:pt>
                <c:pt idx="70126">
                  <c:v>48066790.584275998</c:v>
                </c:pt>
                <c:pt idx="70127">
                  <c:v>48071215.194112003</c:v>
                </c:pt>
                <c:pt idx="70128">
                  <c:v>48075618.069956005</c:v>
                </c:pt>
                <c:pt idx="70129">
                  <c:v>48079999.254328996</c:v>
                </c:pt>
                <c:pt idx="70130">
                  <c:v>48084358.789619006</c:v>
                </c:pt>
                <c:pt idx="70131">
                  <c:v>48088696.718084</c:v>
                </c:pt>
                <c:pt idx="70132">
                  <c:v>48093013.081855997</c:v>
                </c:pt>
                <c:pt idx="70133">
                  <c:v>48097307.922934003</c:v>
                </c:pt>
                <c:pt idx="70134">
                  <c:v>48101581.283189997</c:v>
                </c:pt>
                <c:pt idx="70135">
                  <c:v>48105833.204369001</c:v>
                </c:pt>
                <c:pt idx="70136">
                  <c:v>48110063.728087008</c:v>
                </c:pt>
                <c:pt idx="70137">
                  <c:v>48114272.895835005</c:v>
                </c:pt>
                <c:pt idx="70138">
                  <c:v>48118460.748976</c:v>
                </c:pt>
                <c:pt idx="70139">
                  <c:v>48122627.328749001</c:v>
                </c:pt>
                <c:pt idx="70140">
                  <c:v>48126772.676266998</c:v>
                </c:pt>
                <c:pt idx="70141">
                  <c:v>48130896.832516991</c:v>
                </c:pt>
                <c:pt idx="70142">
                  <c:v>48134999.838362992</c:v>
                </c:pt>
                <c:pt idx="70143">
                  <c:v>48139081.734547004</c:v>
                </c:pt>
                <c:pt idx="70144">
                  <c:v>48143142.561684005</c:v>
                </c:pt>
                <c:pt idx="70145">
                  <c:v>48147182.360270001</c:v>
                </c:pt>
                <c:pt idx="70146">
                  <c:v>48151201.170676</c:v>
                </c:pt>
                <c:pt idx="70147">
                  <c:v>48155199.033154003</c:v>
                </c:pt>
                <c:pt idx="70148">
                  <c:v>48159175.987833001</c:v>
                </c:pt>
                <c:pt idx="70149">
                  <c:v>48163132.074721992</c:v>
                </c:pt>
                <c:pt idx="70150">
                  <c:v>48167067.333708994</c:v>
                </c:pt>
                <c:pt idx="70151">
                  <c:v>48170981.804563999</c:v>
                </c:pt>
                <c:pt idx="70152">
                  <c:v>48174875.526936002</c:v>
                </c:pt>
                <c:pt idx="70153">
                  <c:v>48178748.540357001</c:v>
                </c:pt>
                <c:pt idx="70154">
                  <c:v>48182600.884240001</c:v>
                </c:pt>
                <c:pt idx="70155">
                  <c:v>48186432.597879998</c:v>
                </c:pt>
                <c:pt idx="70156">
                  <c:v>48190243.720455006</c:v>
                </c:pt>
                <c:pt idx="70157">
                  <c:v>48194034.291026011</c:v>
                </c:pt>
                <c:pt idx="70158">
                  <c:v>48197804.348539002</c:v>
                </c:pt>
                <c:pt idx="70159">
                  <c:v>48201553.931823</c:v>
                </c:pt>
                <c:pt idx="70160">
                  <c:v>48205283.079592004</c:v>
                </c:pt>
                <c:pt idx="70161">
                  <c:v>48208991.830444999</c:v>
                </c:pt>
                <c:pt idx="70162">
                  <c:v>48212680.222865999</c:v>
                </c:pt>
                <c:pt idx="70163">
                  <c:v>48216348.295227006</c:v>
                </c:pt>
                <c:pt idx="70164">
                  <c:v>48219996.085783996</c:v>
                </c:pt>
                <c:pt idx="70165">
                  <c:v>48223623.632681996</c:v>
                </c:pt>
                <c:pt idx="70166">
                  <c:v>48227230.973951995</c:v>
                </c:pt>
                <c:pt idx="70167">
                  <c:v>48230818.147514999</c:v>
                </c:pt>
                <c:pt idx="70168">
                  <c:v>48234385.191178009</c:v>
                </c:pt>
                <c:pt idx="70169">
                  <c:v>48237932.142636999</c:v>
                </c:pt>
                <c:pt idx="70170">
                  <c:v>48241459.039480001</c:v>
                </c:pt>
                <c:pt idx="70171">
                  <c:v>48244965.919180997</c:v>
                </c:pt>
                <c:pt idx="70172">
                  <c:v>48248452.819105998</c:v>
                </c:pt>
                <c:pt idx="70173">
                  <c:v>48251919.776511997</c:v>
                </c:pt>
                <c:pt idx="70174">
                  <c:v>48255366.828546003</c:v>
                </c:pt>
                <c:pt idx="70175">
                  <c:v>48258794.012248002</c:v>
                </c:pt>
                <c:pt idx="70176">
                  <c:v>48262201.364546999</c:v>
                </c:pt>
                <c:pt idx="70177">
                  <c:v>48265588.922266997</c:v>
                </c:pt>
                <c:pt idx="70178">
                  <c:v>48268956.722124003</c:v>
                </c:pt>
                <c:pt idx="70179">
                  <c:v>48272304.800725989</c:v>
                </c:pt>
                <c:pt idx="70180">
                  <c:v>48275633.194576003</c:v>
                </c:pt>
                <c:pt idx="70181">
                  <c:v>48278941.940070994</c:v>
                </c:pt>
                <c:pt idx="70182">
                  <c:v>48282231.073501997</c:v>
                </c:pt>
                <c:pt idx="70183">
                  <c:v>48285500.631054007</c:v>
                </c:pt>
                <c:pt idx="70184">
                  <c:v>48288750.648809999</c:v>
                </c:pt>
                <c:pt idx="70185">
                  <c:v>48291981.162744001</c:v>
                </c:pt>
                <c:pt idx="70186">
                  <c:v>48295192.208732001</c:v>
                </c:pt>
                <c:pt idx="70187">
                  <c:v>48298383.822540998</c:v>
                </c:pt>
                <c:pt idx="70188">
                  <c:v>48301556.039839007</c:v>
                </c:pt>
                <c:pt idx="70189">
                  <c:v>48304708.896187998</c:v>
                </c:pt>
                <c:pt idx="70190">
                  <c:v>48307842.427051</c:v>
                </c:pt>
                <c:pt idx="70191">
                  <c:v>48310956.667787001</c:v>
                </c:pt>
                <c:pt idx="70192">
                  <c:v>48314051.653654002</c:v>
                </c:pt>
                <c:pt idx="70193">
                  <c:v>48317127.419809997</c:v>
                </c:pt>
                <c:pt idx="70194">
                  <c:v>48320184.001309</c:v>
                </c:pt>
                <c:pt idx="70195">
                  <c:v>48323221.433109</c:v>
                </c:pt>
                <c:pt idx="70196">
                  <c:v>48326239.750065997</c:v>
                </c:pt>
                <c:pt idx="70197">
                  <c:v>48329238.986934997</c:v>
                </c:pt>
                <c:pt idx="70198">
                  <c:v>48332219.178375997</c:v>
                </c:pt>
                <c:pt idx="70199">
                  <c:v>48335180.358945996</c:v>
                </c:pt>
                <c:pt idx="70200">
                  <c:v>48338122.563106</c:v>
                </c:pt>
                <c:pt idx="70201">
                  <c:v>48341045.825219005</c:v>
                </c:pt>
                <c:pt idx="70202">
                  <c:v>48343950.179549009</c:v>
                </c:pt>
                <c:pt idx="70203">
                  <c:v>48346835.660265006</c:v>
                </c:pt>
                <c:pt idx="70204">
                  <c:v>48349702.301436998</c:v>
                </c:pt>
                <c:pt idx="70205">
                  <c:v>48352550.137040004</c:v>
                </c:pt>
                <c:pt idx="70206">
                  <c:v>48355379.200951003</c:v>
                </c:pt>
                <c:pt idx="70207">
                  <c:v>48358189.526955001</c:v>
                </c:pt>
                <c:pt idx="70208">
                  <c:v>48360981.148738004</c:v>
                </c:pt>
                <c:pt idx="70209">
                  <c:v>48363754.099892005</c:v>
                </c:pt>
                <c:pt idx="70210">
                  <c:v>48366508.413915992</c:v>
                </c:pt>
                <c:pt idx="70211">
                  <c:v>48369244.12421301</c:v>
                </c:pt>
                <c:pt idx="70212">
                  <c:v>48371961.264093004</c:v>
                </c:pt>
                <c:pt idx="70213">
                  <c:v>48374659.866771989</c:v>
                </c:pt>
                <c:pt idx="70214">
                  <c:v>48377339.965372004</c:v>
                </c:pt>
                <c:pt idx="70215">
                  <c:v>48380001.592924997</c:v>
                </c:pt>
                <c:pt idx="70216">
                  <c:v>48382644.782367997</c:v>
                </c:pt>
                <c:pt idx="70217">
                  <c:v>48385269.566546999</c:v>
                </c:pt>
                <c:pt idx="70218">
                  <c:v>48387875.978215002</c:v>
                </c:pt>
                <c:pt idx="70219">
                  <c:v>48390464.050035998</c:v>
                </c:pt>
                <c:pt idx="70220">
                  <c:v>48393033.814580992</c:v>
                </c:pt>
                <c:pt idx="70221">
                  <c:v>48395585.304329991</c:v>
                </c:pt>
                <c:pt idx="70222">
                  <c:v>48398118.551674999</c:v>
                </c:pt>
                <c:pt idx="70223">
                  <c:v>48400633.588916004</c:v>
                </c:pt>
                <c:pt idx="70224">
                  <c:v>48403130.448264003</c:v>
                </c:pt>
                <c:pt idx="70225">
                  <c:v>48405609.161840007</c:v>
                </c:pt>
                <c:pt idx="70226">
                  <c:v>48408069.761676006</c:v>
                </c:pt>
                <c:pt idx="70227">
                  <c:v>48410512.279718004</c:v>
                </c:pt>
                <c:pt idx="70228">
                  <c:v>48412936.747819997</c:v>
                </c:pt>
                <c:pt idx="70229">
                  <c:v>48415343.197751001</c:v>
                </c:pt>
                <c:pt idx="70230">
                  <c:v>48417731.661189005</c:v>
                </c:pt>
                <c:pt idx="70231">
                  <c:v>48420102.169728003</c:v>
                </c:pt>
                <c:pt idx="70232">
                  <c:v>48422454.754873998</c:v>
                </c:pt>
                <c:pt idx="70233">
                  <c:v>48424789.448045999</c:v>
                </c:pt>
                <c:pt idx="70234">
                  <c:v>48427106.280575998</c:v>
                </c:pt>
                <c:pt idx="70235">
                  <c:v>48429405.283710994</c:v>
                </c:pt>
                <c:pt idx="70236">
                  <c:v>48431686.488612004</c:v>
                </c:pt>
                <c:pt idx="70237">
                  <c:v>48433949.926354997</c:v>
                </c:pt>
                <c:pt idx="70238">
                  <c:v>48436195.627930008</c:v>
                </c:pt>
                <c:pt idx="70239">
                  <c:v>48438423.624244012</c:v>
                </c:pt>
                <c:pt idx="70240">
                  <c:v>48440633.946117997</c:v>
                </c:pt>
                <c:pt idx="70241">
                  <c:v>48442826.624289006</c:v>
                </c:pt>
                <c:pt idx="70242">
                  <c:v>48445001.689410999</c:v>
                </c:pt>
                <c:pt idx="70243">
                  <c:v>48447159.172054999</c:v>
                </c:pt>
                <c:pt idx="70244">
                  <c:v>48449299.102705993</c:v>
                </c:pt>
                <c:pt idx="70245">
                  <c:v>48451421.511769995</c:v>
                </c:pt>
                <c:pt idx="70246">
                  <c:v>48453526.429568008</c:v>
                </c:pt>
                <c:pt idx="70247">
                  <c:v>48455613.886338994</c:v>
                </c:pt>
                <c:pt idx="70248">
                  <c:v>48457683.912240997</c:v>
                </c:pt>
                <c:pt idx="70249">
                  <c:v>48459736.537349001</c:v>
                </c:pt>
                <c:pt idx="70250">
                  <c:v>48461771.791659012</c:v>
                </c:pt>
                <c:pt idx="70251">
                  <c:v>48463789.705084011</c:v>
                </c:pt>
                <c:pt idx="70252">
                  <c:v>48465790.307455994</c:v>
                </c:pt>
                <c:pt idx="70253">
                  <c:v>48467773.628528006</c:v>
                </c:pt>
                <c:pt idx="70254">
                  <c:v>48469739.697972</c:v>
                </c:pt>
                <c:pt idx="70255">
                  <c:v>48471688.545379996</c:v>
                </c:pt>
                <c:pt idx="70256">
                  <c:v>48473620.200266011</c:v>
                </c:pt>
                <c:pt idx="70257">
                  <c:v>48475534.692062996</c:v>
                </c:pt>
                <c:pt idx="70258">
                  <c:v>48477432.050124995</c:v>
                </c:pt>
                <c:pt idx="70259">
                  <c:v>48479312.30372899</c:v>
                </c:pt>
                <c:pt idx="70260">
                  <c:v>48481175.482071988</c:v>
                </c:pt>
                <c:pt idx="70261">
                  <c:v>48483021.614272997</c:v>
                </c:pt>
                <c:pt idx="70262">
                  <c:v>48484850.729375005</c:v>
                </c:pt>
                <c:pt idx="70263">
                  <c:v>48486662.856340989</c:v>
                </c:pt>
                <c:pt idx="70264">
                  <c:v>48488458.024058007</c:v>
                </c:pt>
                <c:pt idx="70265">
                  <c:v>48490236.261337005</c:v>
                </c:pt>
                <c:pt idx="70266">
                  <c:v>48491997.596910998</c:v>
                </c:pt>
                <c:pt idx="70267">
                  <c:v>48493742.059436001</c:v>
                </c:pt>
                <c:pt idx="70268">
                  <c:v>48495469.677492999</c:v>
                </c:pt>
                <c:pt idx="70269">
                  <c:v>48497180.479587011</c:v>
                </c:pt>
                <c:pt idx="70270">
                  <c:v>48498874.494148009</c:v>
                </c:pt>
                <c:pt idx="70271">
                  <c:v>48500551.749529004</c:v>
                </c:pt>
                <c:pt idx="70272">
                  <c:v>48502212.274010003</c:v>
                </c:pt>
                <c:pt idx="70273">
                  <c:v>48503856.095795006</c:v>
                </c:pt>
                <c:pt idx="70274">
                  <c:v>48505483.243013002</c:v>
                </c:pt>
                <c:pt idx="70275">
                  <c:v>48507093.743719995</c:v>
                </c:pt>
                <c:pt idx="70276">
                  <c:v>48508687.625898018</c:v>
                </c:pt>
                <c:pt idx="70277">
                  <c:v>48510264.917454995</c:v>
                </c:pt>
                <c:pt idx="70278">
                  <c:v>48511825.646224998</c:v>
                </c:pt>
                <c:pt idx="70279">
                  <c:v>48513369.83997</c:v>
                </c:pt>
                <c:pt idx="70280">
                  <c:v>48514897.526377</c:v>
                </c:pt>
                <c:pt idx="70281">
                  <c:v>48516408.733062997</c:v>
                </c:pt>
                <c:pt idx="70282">
                  <c:v>48517903.487571992</c:v>
                </c:pt>
                <c:pt idx="70283">
                  <c:v>48519381.817373991</c:v>
                </c:pt>
                <c:pt idx="70284">
                  <c:v>48520843.749870002</c:v>
                </c:pt>
                <c:pt idx="70285">
                  <c:v>48522289.312385984</c:v>
                </c:pt>
                <c:pt idx="70286">
                  <c:v>48523718.532179996</c:v>
                </c:pt>
                <c:pt idx="70287">
                  <c:v>48525131.436437003</c:v>
                </c:pt>
                <c:pt idx="70288">
                  <c:v>48526528.052271992</c:v>
                </c:pt>
                <c:pt idx="70289">
                  <c:v>48527908.40672899</c:v>
                </c:pt>
                <c:pt idx="70290">
                  <c:v>48529272.526781991</c:v>
                </c:pt>
                <c:pt idx="70291">
                  <c:v>48530620.439334005</c:v>
                </c:pt>
                <c:pt idx="70292">
                  <c:v>48531952.171218008</c:v>
                </c:pt>
                <c:pt idx="70293">
                  <c:v>48533267.749201007</c:v>
                </c:pt>
                <c:pt idx="70294">
                  <c:v>48534567.199975006</c:v>
                </c:pt>
                <c:pt idx="70295">
                  <c:v>48535850.550168</c:v>
                </c:pt>
                <c:pt idx="70296">
                  <c:v>48537117.826335996</c:v>
                </c:pt>
                <c:pt idx="70297">
                  <c:v>48538369.054967001</c:v>
                </c:pt>
                <c:pt idx="70298">
                  <c:v>48539604.262481995</c:v>
                </c:pt>
                <c:pt idx="70299">
                  <c:v>48540823.475232005</c:v>
                </c:pt>
                <c:pt idx="70300">
                  <c:v>48542026.719501011</c:v>
                </c:pt>
                <c:pt idx="70301">
                  <c:v>48543214.021506004</c:v>
                </c:pt>
                <c:pt idx="70302">
                  <c:v>48544385.407396004</c:v>
                </c:pt>
                <c:pt idx="70303">
                  <c:v>48545540.903252997</c:v>
                </c:pt>
                <c:pt idx="70304">
                  <c:v>48546680.535091005</c:v>
                </c:pt>
                <c:pt idx="70305">
                  <c:v>48547804.328859001</c:v>
                </c:pt>
                <c:pt idx="70306">
                  <c:v>48548912.310438</c:v>
                </c:pt>
                <c:pt idx="70307">
                  <c:v>48550004.50564301</c:v>
                </c:pt>
                <c:pt idx="70308">
                  <c:v>48551080.940224998</c:v>
                </c:pt>
                <c:pt idx="70309">
                  <c:v>48552141.639867008</c:v>
                </c:pt>
                <c:pt idx="70310">
                  <c:v>48553186.630188003</c:v>
                </c:pt>
                <c:pt idx="70311">
                  <c:v>48554215.936738998</c:v>
                </c:pt>
                <c:pt idx="70312">
                  <c:v>48555229.585009001</c:v>
                </c:pt>
                <c:pt idx="70313">
                  <c:v>48556227.600420997</c:v>
                </c:pt>
                <c:pt idx="70314">
                  <c:v>48557210.008332998</c:v>
                </c:pt>
                <c:pt idx="70315">
                  <c:v>48558176.834038004</c:v>
                </c:pt>
                <c:pt idx="70316">
                  <c:v>48559128.102767996</c:v>
                </c:pt>
                <c:pt idx="70317">
                  <c:v>48560063.839685999</c:v>
                </c:pt>
                <c:pt idx="70318">
                  <c:v>48560984.069897011</c:v>
                </c:pt>
                <c:pt idx="70319">
                  <c:v>48561888.818437003</c:v>
                </c:pt>
                <c:pt idx="70320">
                  <c:v>48562778.110281996</c:v>
                </c:pt>
                <c:pt idx="70321">
                  <c:v>48563651.970344</c:v>
                </c:pt>
                <c:pt idx="70322">
                  <c:v>48564510.423471995</c:v>
                </c:pt>
                <c:pt idx="70323">
                  <c:v>48565353.494454004</c:v>
                </c:pt>
                <c:pt idx="70324">
                  <c:v>48566181.208012</c:v>
                </c:pt>
                <c:pt idx="70325">
                  <c:v>48566993.588809997</c:v>
                </c:pt>
                <c:pt idx="70326">
                  <c:v>48567790.661447011</c:v>
                </c:pt>
                <c:pt idx="70327">
                  <c:v>48568572.450459994</c:v>
                </c:pt>
                <c:pt idx="70328">
                  <c:v>48569338.980327994</c:v>
                </c:pt>
                <c:pt idx="70329">
                  <c:v>48570090.275464006</c:v>
                </c:pt>
                <c:pt idx="70330">
                  <c:v>48570826.360223003</c:v>
                </c:pt>
                <c:pt idx="70331">
                  <c:v>48571547.258899003</c:v>
                </c:pt>
                <c:pt idx="70332">
                  <c:v>48572252.995723002</c:v>
                </c:pt>
                <c:pt idx="70333">
                  <c:v>48572943.594866998</c:v>
                </c:pt>
                <c:pt idx="70334">
                  <c:v>48573619.080443002</c:v>
                </c:pt>
                <c:pt idx="70335">
                  <c:v>48574279.476500995</c:v>
                </c:pt>
                <c:pt idx="70336">
                  <c:v>48574924.807034999</c:v>
                </c:pt>
                <c:pt idx="70337">
                  <c:v>48575555.095975004</c:v>
                </c:pt>
                <c:pt idx="70338">
                  <c:v>48576170.367192999</c:v>
                </c:pt>
                <c:pt idx="70339">
                  <c:v>48576770.644502997</c:v>
                </c:pt>
                <c:pt idx="70340">
                  <c:v>48577355.951658003</c:v>
                </c:pt>
                <c:pt idx="70341">
                  <c:v>48577926.312353991</c:v>
                </c:pt>
                <c:pt idx="70342">
                  <c:v>48578481.750225998</c:v>
                </c:pt>
                <c:pt idx="70343">
                  <c:v>48579022.288851999</c:v>
                </c:pt>
                <c:pt idx="70344">
                  <c:v>48579547.951751992</c:v>
                </c:pt>
                <c:pt idx="70345">
                  <c:v>48580058.762387</c:v>
                </c:pt>
                <c:pt idx="70346">
                  <c:v>48580554.744160004</c:v>
                </c:pt>
                <c:pt idx="70347">
                  <c:v>48581035.920417003</c:v>
                </c:pt>
                <c:pt idx="70348">
                  <c:v>48581502.314445995</c:v>
                </c:pt>
                <c:pt idx="70349">
                  <c:v>48581953.949478</c:v>
                </c:pt>
                <c:pt idx="70350">
                  <c:v>48582390.848685995</c:v>
                </c:pt>
                <c:pt idx="70351">
                  <c:v>48582813.035186999</c:v>
                </c:pt>
                <c:pt idx="70352">
                  <c:v>48583220.532041997</c:v>
                </c:pt>
                <c:pt idx="70353">
                  <c:v>48583613.362253003</c:v>
                </c:pt>
                <c:pt idx="70354">
                  <c:v>48583991.548767999</c:v>
                </c:pt>
                <c:pt idx="70355">
                  <c:v>48584355.114477001</c:v>
                </c:pt>
                <c:pt idx="70356">
                  <c:v>48584704.082215004</c:v>
                </c:pt>
                <c:pt idx="70357">
                  <c:v>48585038.474761993</c:v>
                </c:pt>
                <c:pt idx="70358">
                  <c:v>48585358.314839996</c:v>
                </c:pt>
                <c:pt idx="70359">
                  <c:v>48585663.625117004</c:v>
                </c:pt>
                <c:pt idx="70360">
                  <c:v>48585954.428206004</c:v>
                </c:pt>
                <c:pt idx="70361">
                  <c:v>48586230.746665001</c:v>
                </c:pt>
                <c:pt idx="70362">
                  <c:v>48586492.602996998</c:v>
                </c:pt>
                <c:pt idx="70363">
                  <c:v>48586740.019648008</c:v>
                </c:pt>
                <c:pt idx="70364">
                  <c:v>48586973.019014001</c:v>
                </c:pt>
                <c:pt idx="70365">
                  <c:v>48587191.623432003</c:v>
                </c:pt>
                <c:pt idx="70366">
                  <c:v>48587395.855187997</c:v>
                </c:pt>
                <c:pt idx="70367">
                  <c:v>48587585.736513011</c:v>
                </c:pt>
                <c:pt idx="70368">
                  <c:v>48587761.289584003</c:v>
                </c:pt>
                <c:pt idx="70369">
                  <c:v>48587922.536525004</c:v>
                </c:pt>
                <c:pt idx="70370">
                  <c:v>48588069.499405004</c:v>
                </c:pt>
                <c:pt idx="70371">
                  <c:v>48588202.200241007</c:v>
                </c:pt>
                <c:pt idx="70372">
                  <c:v>48588320.660998009</c:v>
                </c:pt>
                <c:pt idx="70373">
                  <c:v>48588424.903584994</c:v>
                </c:pt>
                <c:pt idx="70374">
                  <c:v>48588514.949860997</c:v>
                </c:pt>
                <c:pt idx="70375">
                  <c:v>48588590.821631007</c:v>
                </c:pt>
                <c:pt idx="70376">
                  <c:v>48588652.540648006</c:v>
                </c:pt>
                <c:pt idx="70377">
                  <c:v>48588700.128614008</c:v>
                </c:pt>
                <c:pt idx="70378">
                  <c:v>48588733.607175998</c:v>
                </c:pt>
                <c:pt idx="70379">
                  <c:v>48588752.997931011</c:v>
                </c:pt>
                <c:pt idx="70380">
                  <c:v>48588758.322424993</c:v>
                </c:pt>
                <c:pt idx="70381">
                  <c:v>48588749.602150999</c:v>
                </c:pt>
                <c:pt idx="70382">
                  <c:v>48588726.858551994</c:v>
                </c:pt>
                <c:pt idx="70383">
                  <c:v>48588690.113017999</c:v>
                </c:pt>
                <c:pt idx="70384">
                  <c:v>48588639.38688799</c:v>
                </c:pt>
                <c:pt idx="70385">
                  <c:v>48588574.701453008</c:v>
                </c:pt>
                <c:pt idx="70386">
                  <c:v>48588496.077950001</c:v>
                </c:pt>
                <c:pt idx="70387">
                  <c:v>48588403.537568003</c:v>
                </c:pt>
                <c:pt idx="70388">
                  <c:v>48588297.101443008</c:v>
                </c:pt>
                <c:pt idx="70389">
                  <c:v>48588176.790662006</c:v>
                </c:pt>
                <c:pt idx="70390">
                  <c:v>48588042.626262002</c:v>
                </c:pt>
                <c:pt idx="70391">
                  <c:v>48587894.629232012</c:v>
                </c:pt>
                <c:pt idx="70392">
                  <c:v>48587732.820506997</c:v>
                </c:pt>
                <c:pt idx="70393">
                  <c:v>48587557.220977008</c:v>
                </c:pt>
                <c:pt idx="70394">
                  <c:v>48587367.851477996</c:v>
                </c:pt>
                <c:pt idx="70395">
                  <c:v>48587164.732800998</c:v>
                </c:pt>
                <c:pt idx="70396">
                  <c:v>48586947.885684997</c:v>
                </c:pt>
                <c:pt idx="70397">
                  <c:v>48586717.330821991</c:v>
                </c:pt>
                <c:pt idx="70398">
                  <c:v>48586473.088853002</c:v>
                </c:pt>
                <c:pt idx="70399">
                  <c:v>48586215.180372991</c:v>
                </c:pt>
                <c:pt idx="70400">
                  <c:v>48585943.625927009</c:v>
                </c:pt>
                <c:pt idx="70401">
                  <c:v>48585658.446010992</c:v>
                </c:pt>
                <c:pt idx="70402">
                  <c:v>48585359.661074005</c:v>
                </c:pt>
                <c:pt idx="70403">
                  <c:v>48585047.291517004</c:v>
                </c:pt>
                <c:pt idx="70404">
                  <c:v>48584721.357693002</c:v>
                </c:pt>
                <c:pt idx="70405">
                  <c:v>48584381.879905999</c:v>
                </c:pt>
                <c:pt idx="70406">
                  <c:v>48584028.878414996</c:v>
                </c:pt>
                <c:pt idx="70407">
                  <c:v>48583662.373429991</c:v>
                </c:pt>
                <c:pt idx="70408">
                  <c:v>48583282.385113999</c:v>
                </c:pt>
                <c:pt idx="70409">
                  <c:v>48582888.933580995</c:v>
                </c:pt>
                <c:pt idx="70410">
                  <c:v>48582482.038902998</c:v>
                </c:pt>
                <c:pt idx="70411">
                  <c:v>48582061.72110001</c:v>
                </c:pt>
                <c:pt idx="70412">
                  <c:v>48581628.000147007</c:v>
                </c:pt>
                <c:pt idx="70413">
                  <c:v>48581180.895975001</c:v>
                </c:pt>
                <c:pt idx="70414">
                  <c:v>48580720.428466</c:v>
                </c:pt>
                <c:pt idx="70415">
                  <c:v>48580246.617454998</c:v>
                </c:pt>
                <c:pt idx="70416">
                  <c:v>48579759.482733995</c:v>
                </c:pt>
                <c:pt idx="70417">
                  <c:v>48579259.044046</c:v>
                </c:pt>
                <c:pt idx="70418">
                  <c:v>48578745.321091011</c:v>
                </c:pt>
                <c:pt idx="70419">
                  <c:v>48578218.333521992</c:v>
                </c:pt>
                <c:pt idx="70420">
                  <c:v>48577678.100946002</c:v>
                </c:pt>
                <c:pt idx="70421">
                  <c:v>48577124.642924994</c:v>
                </c:pt>
                <c:pt idx="70422">
                  <c:v>48576557.978977002</c:v>
                </c:pt>
                <c:pt idx="70423">
                  <c:v>48575978.128573008</c:v>
                </c:pt>
                <c:pt idx="70424">
                  <c:v>48575385.111141011</c:v>
                </c:pt>
                <c:pt idx="70425">
                  <c:v>48574778.94606299</c:v>
                </c:pt>
                <c:pt idx="70426">
                  <c:v>48574159.652675994</c:v>
                </c:pt>
                <c:pt idx="70427">
                  <c:v>48573527.250274003</c:v>
                </c:pt>
                <c:pt idx="70428">
                  <c:v>48572881.758106001</c:v>
                </c:pt>
                <c:pt idx="70429">
                  <c:v>48572223.195377007</c:v>
                </c:pt>
                <c:pt idx="70430">
                  <c:v>48571551.581246011</c:v>
                </c:pt>
                <c:pt idx="70431">
                  <c:v>48570866.934831001</c:v>
                </c:pt>
                <c:pt idx="70432">
                  <c:v>48570169.275205009</c:v>
                </c:pt>
                <c:pt idx="70433">
                  <c:v>48569458.621396005</c:v>
                </c:pt>
                <c:pt idx="70434">
                  <c:v>48568734.992392004</c:v>
                </c:pt>
                <c:pt idx="70435">
                  <c:v>48567998.407132998</c:v>
                </c:pt>
                <c:pt idx="70436">
                  <c:v>48567248.884517998</c:v>
                </c:pt>
                <c:pt idx="70437">
                  <c:v>48566486.443404995</c:v>
                </c:pt>
                <c:pt idx="70438">
                  <c:v>48565711.102605999</c:v>
                </c:pt>
                <c:pt idx="70439">
                  <c:v>48564922.880890995</c:v>
                </c:pt>
                <c:pt idx="70440">
                  <c:v>48564121.796986997</c:v>
                </c:pt>
                <c:pt idx="70441">
                  <c:v>48563307.869579002</c:v>
                </c:pt>
                <c:pt idx="70442">
                  <c:v>48562481.117310993</c:v>
                </c:pt>
                <c:pt idx="70443">
                  <c:v>48561641.558779992</c:v>
                </c:pt>
                <c:pt idx="70444">
                  <c:v>48560789.212546997</c:v>
                </c:pt>
                <c:pt idx="70445">
                  <c:v>48559924.097126</c:v>
                </c:pt>
                <c:pt idx="70446">
                  <c:v>48559046.230991006</c:v>
                </c:pt>
                <c:pt idx="70447">
                  <c:v>48558155.632574998</c:v>
                </c:pt>
                <c:pt idx="70448">
                  <c:v>48557252.320268005</c:v>
                </c:pt>
                <c:pt idx="70449">
                  <c:v>48556336.31241899</c:v>
                </c:pt>
                <c:pt idx="70450">
                  <c:v>48555407.627335005</c:v>
                </c:pt>
                <c:pt idx="70451">
                  <c:v>48554466.283281997</c:v>
                </c:pt>
                <c:pt idx="70452">
                  <c:v>48553512.298486002</c:v>
                </c:pt>
                <c:pt idx="70453">
                  <c:v>48552545.691131011</c:v>
                </c:pt>
                <c:pt idx="70454">
                  <c:v>48551566.479359001</c:v>
                </c:pt>
                <c:pt idx="70455">
                  <c:v>48550574.681272998</c:v>
                </c:pt>
                <c:pt idx="70456">
                  <c:v>48549570.314934999</c:v>
                </c:pt>
                <c:pt idx="70457">
                  <c:v>48548553.398365997</c:v>
                </c:pt>
                <c:pt idx="70458">
                  <c:v>48547523.949546002</c:v>
                </c:pt>
                <c:pt idx="70459">
                  <c:v>48546481.98641599</c:v>
                </c:pt>
                <c:pt idx="70460">
                  <c:v>48545427.526877001</c:v>
                </c:pt>
                <c:pt idx="70461">
                  <c:v>48544360.588787995</c:v>
                </c:pt>
                <c:pt idx="70462">
                  <c:v>48543281.189970002</c:v>
                </c:pt>
                <c:pt idx="70463">
                  <c:v>48542189.348203003</c:v>
                </c:pt>
                <c:pt idx="70464">
                  <c:v>48541085.081229001</c:v>
                </c:pt>
                <c:pt idx="70465">
                  <c:v>48539968.406748995</c:v>
                </c:pt>
                <c:pt idx="70466">
                  <c:v>48538839.34242399</c:v>
                </c:pt>
                <c:pt idx="70467">
                  <c:v>48537697.905877002</c:v>
                </c:pt>
                <c:pt idx="70468">
                  <c:v>48536544.114691004</c:v>
                </c:pt>
                <c:pt idx="70469">
                  <c:v>48535377.98641099</c:v>
                </c:pt>
                <c:pt idx="70470">
                  <c:v>48534199.538543008</c:v>
                </c:pt>
                <c:pt idx="70471">
                  <c:v>48533008.788552001</c:v>
                </c:pt>
                <c:pt idx="70472">
                  <c:v>48531805.753865995</c:v>
                </c:pt>
                <c:pt idx="70473">
                  <c:v>48530590.451875992</c:v>
                </c:pt>
                <c:pt idx="70474">
                  <c:v>48529362.899930008</c:v>
                </c:pt>
                <c:pt idx="70475">
                  <c:v>48528123.115341999</c:v>
                </c:pt>
                <c:pt idx="70476">
                  <c:v>48526871.115385994</c:v>
                </c:pt>
                <c:pt idx="70477">
                  <c:v>48525606.917296998</c:v>
                </c:pt>
                <c:pt idx="70478">
                  <c:v>48524330.538274005</c:v>
                </c:pt>
                <c:pt idx="70479">
                  <c:v>48523041.995476998</c:v>
                </c:pt>
                <c:pt idx="70480">
                  <c:v>48521741.306026995</c:v>
                </c:pt>
                <c:pt idx="70481">
                  <c:v>48520428.487009995</c:v>
                </c:pt>
                <c:pt idx="70482">
                  <c:v>48519103.555470996</c:v>
                </c:pt>
                <c:pt idx="70483">
                  <c:v>48517766.528421998</c:v>
                </c:pt>
                <c:pt idx="70484">
                  <c:v>48516417.422833003</c:v>
                </c:pt>
                <c:pt idx="70485">
                  <c:v>48515056.255640008</c:v>
                </c:pt>
                <c:pt idx="70486">
                  <c:v>48513683.043739997</c:v>
                </c:pt>
                <c:pt idx="70487">
                  <c:v>48512297.803994</c:v>
                </c:pt>
                <c:pt idx="70488">
                  <c:v>48510900.553227</c:v>
                </c:pt>
                <c:pt idx="70489">
                  <c:v>48509491.308224998</c:v>
                </c:pt>
                <c:pt idx="70490">
                  <c:v>48508070.085738003</c:v>
                </c:pt>
                <c:pt idx="70491">
                  <c:v>48506636.902479991</c:v>
                </c:pt>
                <c:pt idx="70492">
                  <c:v>48505191.775130019</c:v>
                </c:pt>
                <c:pt idx="70493">
                  <c:v>48503734.720325999</c:v>
                </c:pt>
                <c:pt idx="70494">
                  <c:v>48502265.754675999</c:v>
                </c:pt>
                <c:pt idx="70495">
                  <c:v>48500784.894745998</c:v>
                </c:pt>
                <c:pt idx="70496">
                  <c:v>48499292.157068998</c:v>
                </c:pt>
                <c:pt idx="70497">
                  <c:v>48497787.558142997</c:v>
                </c:pt>
                <c:pt idx="70498">
                  <c:v>48496271.114427999</c:v>
                </c:pt>
                <c:pt idx="70499">
                  <c:v>48494742.842348993</c:v>
                </c:pt>
                <c:pt idx="70500">
                  <c:v>48493202.758295007</c:v>
                </c:pt>
                <c:pt idx="70501">
                  <c:v>48491650.878620997</c:v>
                </c:pt>
                <c:pt idx="70502">
                  <c:v>48490087.219645008</c:v>
                </c:pt>
                <c:pt idx="70503">
                  <c:v>48488511.797650009</c:v>
                </c:pt>
                <c:pt idx="70504">
                  <c:v>48486924.628885001</c:v>
                </c:pt>
                <c:pt idx="70505">
                  <c:v>48485325.729562007</c:v>
                </c:pt>
                <c:pt idx="70506">
                  <c:v>48483715.11586</c:v>
                </c:pt>
                <c:pt idx="70507">
                  <c:v>48482092.803920992</c:v>
                </c:pt>
                <c:pt idx="70508">
                  <c:v>48480458.809854001</c:v>
                </c:pt>
                <c:pt idx="70509">
                  <c:v>48478813.149733007</c:v>
                </c:pt>
                <c:pt idx="70510">
                  <c:v>48477155.839596003</c:v>
                </c:pt>
                <c:pt idx="70511">
                  <c:v>48475486.895449005</c:v>
                </c:pt>
                <c:pt idx="70512">
                  <c:v>48473806.333261997</c:v>
                </c:pt>
                <c:pt idx="70513">
                  <c:v>48472114.168970011</c:v>
                </c:pt>
                <c:pt idx="70514">
                  <c:v>48470410.418474995</c:v>
                </c:pt>
                <c:pt idx="70515">
                  <c:v>48468695.097645007</c:v>
                </c:pt>
                <c:pt idx="70516">
                  <c:v>48466968.222314999</c:v>
                </c:pt>
                <c:pt idx="70517">
                  <c:v>48465229.808283001</c:v>
                </c:pt>
                <c:pt idx="70518">
                  <c:v>48463479.871314995</c:v>
                </c:pt>
                <c:pt idx="70519">
                  <c:v>48461718.427145004</c:v>
                </c:pt>
                <c:pt idx="70520">
                  <c:v>48459945.491471</c:v>
                </c:pt>
                <c:pt idx="70521">
                  <c:v>48458161.079959005</c:v>
                </c:pt>
                <c:pt idx="70522">
                  <c:v>48456365.208239011</c:v>
                </c:pt>
                <c:pt idx="70523">
                  <c:v>48454557.891911998</c:v>
                </c:pt>
                <c:pt idx="70524">
                  <c:v>48452739.146543011</c:v>
                </c:pt>
                <c:pt idx="70525">
                  <c:v>48450908.987663001</c:v>
                </c:pt>
                <c:pt idx="70526">
                  <c:v>48449067.430771992</c:v>
                </c:pt>
                <c:pt idx="70527">
                  <c:v>48447214.491338007</c:v>
                </c:pt>
                <c:pt idx="70528">
                  <c:v>48445350.184793003</c:v>
                </c:pt>
                <c:pt idx="70529">
                  <c:v>48443474.526538007</c:v>
                </c:pt>
                <c:pt idx="70530">
                  <c:v>48441587.531942002</c:v>
                </c:pt>
                <c:pt idx="70531">
                  <c:v>48439689.216339998</c:v>
                </c:pt>
                <c:pt idx="70532">
                  <c:v>48437779.595037006</c:v>
                </c:pt>
                <c:pt idx="70533">
                  <c:v>48435858.683301993</c:v>
                </c:pt>
                <c:pt idx="70534">
                  <c:v>48433926.496374995</c:v>
                </c:pt>
                <c:pt idx="70535">
                  <c:v>48431983.049461998</c:v>
                </c:pt>
                <c:pt idx="70536">
                  <c:v>48430028.357738994</c:v>
                </c:pt>
                <c:pt idx="70537">
                  <c:v>48428062.436347</c:v>
                </c:pt>
                <c:pt idx="70538">
                  <c:v>48426085.300397001</c:v>
                </c:pt>
                <c:pt idx="70539">
                  <c:v>48424096.964968003</c:v>
                </c:pt>
                <c:pt idx="70540">
                  <c:v>48422097.445106998</c:v>
                </c:pt>
                <c:pt idx="70541">
                  <c:v>48420086.755831003</c:v>
                </c:pt>
                <c:pt idx="70542">
                  <c:v>48418064.912121989</c:v>
                </c:pt>
                <c:pt idx="70543">
                  <c:v>48416031.928934008</c:v>
                </c:pt>
                <c:pt idx="70544">
                  <c:v>48413987.821189001</c:v>
                </c:pt>
                <c:pt idx="70545">
                  <c:v>48411932.603775993</c:v>
                </c:pt>
                <c:pt idx="70546">
                  <c:v>48409866.291553006</c:v>
                </c:pt>
                <c:pt idx="70547">
                  <c:v>48407788.899350002</c:v>
                </c:pt>
                <c:pt idx="70548">
                  <c:v>48405700.441963002</c:v>
                </c:pt>
                <c:pt idx="70549">
                  <c:v>48403600.934156999</c:v>
                </c:pt>
                <c:pt idx="70550">
                  <c:v>48401490.390669003</c:v>
                </c:pt>
                <c:pt idx="70551">
                  <c:v>48399368.826201998</c:v>
                </c:pt>
                <c:pt idx="70552">
                  <c:v>48397236.255429998</c:v>
                </c:pt>
                <c:pt idx="70553">
                  <c:v>48395092.692997009</c:v>
                </c:pt>
                <c:pt idx="70554">
                  <c:v>48392938.153515995</c:v>
                </c:pt>
                <c:pt idx="70555">
                  <c:v>48390772.651568003</c:v>
                </c:pt>
                <c:pt idx="70556">
                  <c:v>48388596.201706998</c:v>
                </c:pt>
                <c:pt idx="70557">
                  <c:v>48386408.818453997</c:v>
                </c:pt>
                <c:pt idx="70558">
                  <c:v>48384210.516300991</c:v>
                </c:pt>
                <c:pt idx="70559">
                  <c:v>48382001.309708998</c:v>
                </c:pt>
                <c:pt idx="70560">
                  <c:v>48379781.213110998</c:v>
                </c:pt>
                <c:pt idx="70561">
                  <c:v>48377550.240909003</c:v>
                </c:pt>
                <c:pt idx="70562">
                  <c:v>48375308.407474995</c:v>
                </c:pt>
                <c:pt idx="70563">
                  <c:v>48373055.727151006</c:v>
                </c:pt>
                <c:pt idx="70564">
                  <c:v>48370792.214251004</c:v>
                </c:pt>
                <c:pt idx="70565">
                  <c:v>48368517.883057997</c:v>
                </c:pt>
                <c:pt idx="70566">
                  <c:v>48366232.747824997</c:v>
                </c:pt>
                <c:pt idx="70567">
                  <c:v>48363936.822777994</c:v>
                </c:pt>
                <c:pt idx="70568">
                  <c:v>48361630.122111998</c:v>
                </c:pt>
                <c:pt idx="70569">
                  <c:v>48359312.659992002</c:v>
                </c:pt>
                <c:pt idx="70570">
                  <c:v>48356984.450555995</c:v>
                </c:pt>
                <c:pt idx="70571">
                  <c:v>48354645.507913001</c:v>
                </c:pt>
                <c:pt idx="70572">
                  <c:v>48352295.846139997</c:v>
                </c:pt>
                <c:pt idx="70573">
                  <c:v>48349935.479288004</c:v>
                </c:pt>
                <c:pt idx="70574">
                  <c:v>48347564.421378002</c:v>
                </c:pt>
                <c:pt idx="70575">
                  <c:v>48345182.686403997</c:v>
                </c:pt>
                <c:pt idx="70576">
                  <c:v>48342790.288327999</c:v>
                </c:pt>
                <c:pt idx="70577">
                  <c:v>48340387.241086997</c:v>
                </c:pt>
                <c:pt idx="70578">
                  <c:v>48337973.558587998</c:v>
                </c:pt>
                <c:pt idx="70579">
                  <c:v>48335549.254708</c:v>
                </c:pt>
                <c:pt idx="70580">
                  <c:v>48333114.343299001</c:v>
                </c:pt>
                <c:pt idx="70581">
                  <c:v>48330668.838181995</c:v>
                </c:pt>
                <c:pt idx="70582">
                  <c:v>48328212.753151998</c:v>
                </c:pt>
                <c:pt idx="70583">
                  <c:v>48325746.101972997</c:v>
                </c:pt>
                <c:pt idx="70584">
                  <c:v>48323268.898384996</c:v>
                </c:pt>
                <c:pt idx="70585">
                  <c:v>48320781.156095996</c:v>
                </c:pt>
                <c:pt idx="70586">
                  <c:v>48318282.888787992</c:v>
                </c:pt>
                <c:pt idx="70587">
                  <c:v>48315774.110117003</c:v>
                </c:pt>
                <c:pt idx="70588">
                  <c:v>48313254.833707996</c:v>
                </c:pt>
                <c:pt idx="70589">
                  <c:v>48310725.07316</c:v>
                </c:pt>
                <c:pt idx="70590">
                  <c:v>48308184.842045993</c:v>
                </c:pt>
                <c:pt idx="70591">
                  <c:v>48305634.153907999</c:v>
                </c:pt>
                <c:pt idx="70592">
                  <c:v>48303073.022262998</c:v>
                </c:pt>
                <c:pt idx="70593">
                  <c:v>48300501.460600011</c:v>
                </c:pt>
                <c:pt idx="70594">
                  <c:v>48297919.482381985</c:v>
                </c:pt>
                <c:pt idx="70595">
                  <c:v>48295327.101043008</c:v>
                </c:pt>
                <c:pt idx="70596">
                  <c:v>48292724.329991005</c:v>
                </c:pt>
                <c:pt idx="70597">
                  <c:v>48290111.182607003</c:v>
                </c:pt>
                <c:pt idx="70598">
                  <c:v>48287487.672242999</c:v>
                </c:pt>
                <c:pt idx="70599">
                  <c:v>48284853.812227994</c:v>
                </c:pt>
                <c:pt idx="70600">
                  <c:v>48282209.615860999</c:v>
                </c:pt>
                <c:pt idx="70601">
                  <c:v>48279555.096415997</c:v>
                </c:pt>
                <c:pt idx="70602">
                  <c:v>48276890.267138012</c:v>
                </c:pt>
                <c:pt idx="70603">
                  <c:v>48274215.141249008</c:v>
                </c:pt>
                <c:pt idx="70604">
                  <c:v>48271529.731943004</c:v>
                </c:pt>
                <c:pt idx="70605">
                  <c:v>48268834.052384987</c:v>
                </c:pt>
                <c:pt idx="70606">
                  <c:v>48266128.115717001</c:v>
                </c:pt>
                <c:pt idx="70607">
                  <c:v>48263411.935052998</c:v>
                </c:pt>
                <c:pt idx="70608">
                  <c:v>48260685.523481995</c:v>
                </c:pt>
                <c:pt idx="70609">
                  <c:v>48257948.894065998</c:v>
                </c:pt>
                <c:pt idx="70610">
                  <c:v>48255202.059841</c:v>
                </c:pt>
                <c:pt idx="70611">
                  <c:v>48252445.033817001</c:v>
                </c:pt>
                <c:pt idx="70612">
                  <c:v>48249677.828978002</c:v>
                </c:pt>
                <c:pt idx="70613">
                  <c:v>48246900.458281994</c:v>
                </c:pt>
                <c:pt idx="70614">
                  <c:v>48244112.934661999</c:v>
                </c:pt>
                <c:pt idx="70615">
                  <c:v>48241315.271025002</c:v>
                </c:pt>
                <c:pt idx="70616">
                  <c:v>48238507.480250999</c:v>
                </c:pt>
                <c:pt idx="70617">
                  <c:v>48235689.575196005</c:v>
                </c:pt>
                <c:pt idx="70618">
                  <c:v>48232861.568691008</c:v>
                </c:pt>
                <c:pt idx="70619">
                  <c:v>48230023.473539002</c:v>
                </c:pt>
                <c:pt idx="70620">
                  <c:v>48227175.302518994</c:v>
                </c:pt>
                <c:pt idx="70621">
                  <c:v>48224317.068387002</c:v>
                </c:pt>
                <c:pt idx="70622">
                  <c:v>48221448.783868998</c:v>
                </c:pt>
                <c:pt idx="70623">
                  <c:v>48218570.461670004</c:v>
                </c:pt>
                <c:pt idx="70624">
                  <c:v>48215682.114467002</c:v>
                </c:pt>
                <c:pt idx="70625">
                  <c:v>48212783.754914999</c:v>
                </c:pt>
                <c:pt idx="70626">
                  <c:v>48209875.395640008</c:v>
                </c:pt>
                <c:pt idx="70627">
                  <c:v>48206957.04924801</c:v>
                </c:pt>
                <c:pt idx="70628">
                  <c:v>48204028.728315003</c:v>
                </c:pt>
                <c:pt idx="70629">
                  <c:v>48201090.445396997</c:v>
                </c:pt>
                <c:pt idx="70630">
                  <c:v>48198142.213020995</c:v>
                </c:pt>
                <c:pt idx="70631">
                  <c:v>48195184.043692999</c:v>
                </c:pt>
                <c:pt idx="70632">
                  <c:v>48192215.949891999</c:v>
                </c:pt>
                <c:pt idx="70633">
                  <c:v>48189237.944072992</c:v>
                </c:pt>
                <c:pt idx="70634">
                  <c:v>48186250.038667008</c:v>
                </c:pt>
                <c:pt idx="70635">
                  <c:v>48183252.246080995</c:v>
                </c:pt>
                <c:pt idx="70636">
                  <c:v>48180244.578696005</c:v>
                </c:pt>
                <c:pt idx="70637">
                  <c:v>48177227.048871994</c:v>
                </c:pt>
                <c:pt idx="70638">
                  <c:v>48174199.668941006</c:v>
                </c:pt>
                <c:pt idx="70639">
                  <c:v>48171162.451211996</c:v>
                </c:pt>
                <c:pt idx="70640">
                  <c:v>48168115.407972991</c:v>
                </c:pt>
                <c:pt idx="70641">
                  <c:v>48165058.55148299</c:v>
                </c:pt>
                <c:pt idx="70642">
                  <c:v>48161991.893980995</c:v>
                </c:pt>
                <c:pt idx="70643">
                  <c:v>48158915.447679996</c:v>
                </c:pt>
                <c:pt idx="70644">
                  <c:v>48155829.224770002</c:v>
                </c:pt>
                <c:pt idx="70645">
                  <c:v>48152733.237418003</c:v>
                </c:pt>
                <c:pt idx="70646">
                  <c:v>48149627.497765996</c:v>
                </c:pt>
                <c:pt idx="70647">
                  <c:v>48146512.017931998</c:v>
                </c:pt>
                <c:pt idx="70648">
                  <c:v>48143386.81001199</c:v>
                </c:pt>
                <c:pt idx="70649">
                  <c:v>48140251.886077993</c:v>
                </c:pt>
                <c:pt idx="70650">
                  <c:v>48137107.258178003</c:v>
                </c:pt>
                <c:pt idx="70651">
                  <c:v>48133952.938338004</c:v>
                </c:pt>
                <c:pt idx="70652">
                  <c:v>48130788.938558005</c:v>
                </c:pt>
                <c:pt idx="70653">
                  <c:v>48127615.270818003</c:v>
                </c:pt>
                <c:pt idx="70654">
                  <c:v>48124431.947071992</c:v>
                </c:pt>
                <c:pt idx="70655">
                  <c:v>48121238.979253009</c:v>
                </c:pt>
                <c:pt idx="70656">
                  <c:v>48118036.379270002</c:v>
                </c:pt>
                <c:pt idx="70657">
                  <c:v>48114824.159009002</c:v>
                </c:pt>
                <c:pt idx="70658">
                  <c:v>48111602.330332004</c:v>
                </c:pt>
                <c:pt idx="70659">
                  <c:v>48108370.905080996</c:v>
                </c:pt>
                <c:pt idx="70660">
                  <c:v>48105129.895072997</c:v>
                </c:pt>
                <c:pt idx="70661">
                  <c:v>48101879.31210199</c:v>
                </c:pt>
                <c:pt idx="70662">
                  <c:v>48098619.167940006</c:v>
                </c:pt>
                <c:pt idx="70663">
                  <c:v>48095349.474335998</c:v>
                </c:pt>
                <c:pt idx="70664">
                  <c:v>48092070.243018001</c:v>
                </c:pt>
                <c:pt idx="70665">
                  <c:v>48088781.485688999</c:v>
                </c:pt>
                <c:pt idx="70666">
                  <c:v>48085483.214031003</c:v>
                </c:pt>
                <c:pt idx="70667">
                  <c:v>48082175.439703003</c:v>
                </c:pt>
                <c:pt idx="70668">
                  <c:v>48078858.174342997</c:v>
                </c:pt>
                <c:pt idx="70669">
                  <c:v>48075531.429564007</c:v>
                </c:pt>
                <c:pt idx="70670">
                  <c:v>48072195.216959998</c:v>
                </c:pt>
                <c:pt idx="70671">
                  <c:v>48068849.548100002</c:v>
                </c:pt>
                <c:pt idx="70672">
                  <c:v>48065494.434533007</c:v>
                </c:pt>
                <c:pt idx="70673">
                  <c:v>48062129.887784988</c:v>
                </c:pt>
                <c:pt idx="70674">
                  <c:v>48058755.919358999</c:v>
                </c:pt>
                <c:pt idx="70675">
                  <c:v>48055372.540737003</c:v>
                </c:pt>
                <c:pt idx="70676">
                  <c:v>48051979.763380997</c:v>
                </c:pt>
                <c:pt idx="70677">
                  <c:v>48048577.598728001</c:v>
                </c:pt>
                <c:pt idx="70678">
                  <c:v>48045166.058194004</c:v>
                </c:pt>
                <c:pt idx="70679">
                  <c:v>48041745.153174996</c:v>
                </c:pt>
                <c:pt idx="70680">
                  <c:v>48038314.895044006</c:v>
                </c:pt>
                <c:pt idx="70681">
                  <c:v>48034875.29515101</c:v>
                </c:pt>
                <c:pt idx="70682">
                  <c:v>48031426.364827998</c:v>
                </c:pt>
                <c:pt idx="70683">
                  <c:v>48027968.115382992</c:v>
                </c:pt>
                <c:pt idx="70684">
                  <c:v>48024500.558101997</c:v>
                </c:pt>
                <c:pt idx="70685">
                  <c:v>48021023.704252005</c:v>
                </c:pt>
                <c:pt idx="70686">
                  <c:v>48017537.565076001</c:v>
                </c:pt>
                <c:pt idx="70687">
                  <c:v>48014042.151798002</c:v>
                </c:pt>
                <c:pt idx="70688">
                  <c:v>48010537.475619003</c:v>
                </c:pt>
                <c:pt idx="70689">
                  <c:v>48007023.547719993</c:v>
                </c:pt>
                <c:pt idx="70690">
                  <c:v>48003500.379261002</c:v>
                </c:pt>
                <c:pt idx="70691">
                  <c:v>47999967.981378995</c:v>
                </c:pt>
                <c:pt idx="70692">
                  <c:v>47996426.365193009</c:v>
                </c:pt>
                <c:pt idx="70693">
                  <c:v>47992875.541798003</c:v>
                </c:pt>
                <c:pt idx="70694">
                  <c:v>47989315.522271</c:v>
                </c:pt>
                <c:pt idx="70695">
                  <c:v>47985746.317664996</c:v>
                </c:pt>
                <c:pt idx="70696">
                  <c:v>47982167.939015001</c:v>
                </c:pt>
                <c:pt idx="70697">
                  <c:v>47978580.397334002</c:v>
                </c:pt>
                <c:pt idx="70698">
                  <c:v>47974983.703615002</c:v>
                </c:pt>
                <c:pt idx="70699">
                  <c:v>47971377.868827999</c:v>
                </c:pt>
                <c:pt idx="70700">
                  <c:v>47967762.903925993</c:v>
                </c:pt>
                <c:pt idx="70701">
                  <c:v>47964138.819839001</c:v>
                </c:pt>
                <c:pt idx="70702">
                  <c:v>47960505.627476998</c:v>
                </c:pt>
                <c:pt idx="70703">
                  <c:v>47956863.33772999</c:v>
                </c:pt>
                <c:pt idx="70704">
                  <c:v>47953211.961468011</c:v>
                </c:pt>
                <c:pt idx="70705">
                  <c:v>47949551.50953801</c:v>
                </c:pt>
                <c:pt idx="70706">
                  <c:v>47945881.992770992</c:v>
                </c:pt>
                <c:pt idx="70707">
                  <c:v>47942203.421974003</c:v>
                </c:pt>
                <c:pt idx="70708">
                  <c:v>47938515.807937011</c:v>
                </c:pt>
                <c:pt idx="70709">
                  <c:v>47934819.161426999</c:v>
                </c:pt>
                <c:pt idx="70710">
                  <c:v>47931113.493192002</c:v>
                </c:pt>
                <c:pt idx="70711">
                  <c:v>47927398.813959993</c:v>
                </c:pt>
                <c:pt idx="70712">
                  <c:v>47923675.134441003</c:v>
                </c:pt>
                <c:pt idx="70713">
                  <c:v>47919942.465320997</c:v>
                </c:pt>
                <c:pt idx="70714">
                  <c:v>47916200.817268997</c:v>
                </c:pt>
                <c:pt idx="70715">
                  <c:v>47912450.200935006</c:v>
                </c:pt>
                <c:pt idx="70716">
                  <c:v>47908690.626946002</c:v>
                </c:pt>
                <c:pt idx="70717">
                  <c:v>47904922.105911002</c:v>
                </c:pt>
                <c:pt idx="70718">
                  <c:v>47901144.648420997</c:v>
                </c:pt>
                <c:pt idx="70719">
                  <c:v>47897358.265044019</c:v>
                </c:pt>
                <c:pt idx="70720">
                  <c:v>47893562.966330998</c:v>
                </c:pt>
                <c:pt idx="70721">
                  <c:v>47889758.762813002</c:v>
                </c:pt>
                <c:pt idx="70722">
                  <c:v>47885945.665001005</c:v>
                </c:pt>
                <c:pt idx="70723">
                  <c:v>47882123.683385991</c:v>
                </c:pt>
                <c:pt idx="70724">
                  <c:v>47878292.828441001</c:v>
                </c:pt>
                <c:pt idx="70725">
                  <c:v>47874453.110618003</c:v>
                </c:pt>
                <c:pt idx="70726">
                  <c:v>47870604.540353</c:v>
                </c:pt>
                <c:pt idx="70727">
                  <c:v>47866747.128058009</c:v>
                </c:pt>
                <c:pt idx="70728">
                  <c:v>47862880.884130001</c:v>
                </c:pt>
                <c:pt idx="70729">
                  <c:v>47859005.818944</c:v>
                </c:pt>
                <c:pt idx="70730">
                  <c:v>47855121.942857996</c:v>
                </c:pt>
                <c:pt idx="70731">
                  <c:v>47851229.266209006</c:v>
                </c:pt>
                <c:pt idx="70732">
                  <c:v>47847327.79931701</c:v>
                </c:pt>
                <c:pt idx="70733">
                  <c:v>47843417.552481987</c:v>
                </c:pt>
                <c:pt idx="70734">
                  <c:v>47839498.535985</c:v>
                </c:pt>
                <c:pt idx="70735">
                  <c:v>47835570.760088004</c:v>
                </c:pt>
                <c:pt idx="70736">
                  <c:v>47831634.23503501</c:v>
                </c:pt>
                <c:pt idx="70737">
                  <c:v>47827688.971051</c:v>
                </c:pt>
                <c:pt idx="70738">
                  <c:v>47823734.97834</c:v>
                </c:pt>
                <c:pt idx="70739">
                  <c:v>47819772.267092004</c:v>
                </c:pt>
                <c:pt idx="70740">
                  <c:v>47815800.847474992</c:v>
                </c:pt>
                <c:pt idx="70741">
                  <c:v>47811820.729638018</c:v>
                </c:pt>
                <c:pt idx="70742">
                  <c:v>47807831.923712991</c:v>
                </c:pt>
                <c:pt idx="70743">
                  <c:v>47803834.439814001</c:v>
                </c:pt>
                <c:pt idx="70744">
                  <c:v>47799828.288035005</c:v>
                </c:pt>
                <c:pt idx="70745">
                  <c:v>47795813.478453003</c:v>
                </c:pt>
                <c:pt idx="70746">
                  <c:v>47791790.021125011</c:v>
                </c:pt>
                <c:pt idx="70747">
                  <c:v>47787757.926091</c:v>
                </c:pt>
                <c:pt idx="70748">
                  <c:v>47783717.203371994</c:v>
                </c:pt>
                <c:pt idx="70749">
                  <c:v>47779667.862971991</c:v>
                </c:pt>
                <c:pt idx="70750">
                  <c:v>47775609.914874993</c:v>
                </c:pt>
                <c:pt idx="70751">
                  <c:v>47771543.369049005</c:v>
                </c:pt>
                <c:pt idx="70752">
                  <c:v>47767468.235442005</c:v>
                </c:pt>
                <c:pt idx="70753">
                  <c:v>47763384.523984</c:v>
                </c:pt>
                <c:pt idx="70754">
                  <c:v>47759292.244589001</c:v>
                </c:pt>
                <c:pt idx="70755">
                  <c:v>47755191.407151997</c:v>
                </c:pt>
                <c:pt idx="70756">
                  <c:v>47751082.02154801</c:v>
                </c:pt>
                <c:pt idx="70757">
                  <c:v>47746964.097638018</c:v>
                </c:pt>
                <c:pt idx="70758">
                  <c:v>47742837.645262003</c:v>
                </c:pt>
                <c:pt idx="70759">
                  <c:v>47738702.674244009</c:v>
                </c:pt>
                <c:pt idx="70760">
                  <c:v>47734559.194389001</c:v>
                </c:pt>
                <c:pt idx="70761">
                  <c:v>47730407.215485997</c:v>
                </c:pt>
                <c:pt idx="70762">
                  <c:v>47726246.747304</c:v>
                </c:pt>
                <c:pt idx="70763">
                  <c:v>47722077.799597017</c:v>
                </c:pt>
                <c:pt idx="70764">
                  <c:v>47717900.382099994</c:v>
                </c:pt>
                <c:pt idx="70765">
                  <c:v>47713714.504528999</c:v>
                </c:pt>
                <c:pt idx="70766">
                  <c:v>47709520.176587</c:v>
                </c:pt>
                <c:pt idx="70767">
                  <c:v>47705317.407954</c:v>
                </c:pt>
                <c:pt idx="70768">
                  <c:v>47701106.208297007</c:v>
                </c:pt>
                <c:pt idx="70769">
                  <c:v>47696886.587263003</c:v>
                </c:pt>
                <c:pt idx="70770">
                  <c:v>47692658.554483995</c:v>
                </c:pt>
                <c:pt idx="70771">
                  <c:v>47688422.119571999</c:v>
                </c:pt>
                <c:pt idx="70772">
                  <c:v>47684177.292124003</c:v>
                </c:pt>
                <c:pt idx="70773">
                  <c:v>47679924.081719004</c:v>
                </c:pt>
                <c:pt idx="70774">
                  <c:v>47675662.497918002</c:v>
                </c:pt>
                <c:pt idx="70775">
                  <c:v>47671392.550267003</c:v>
                </c:pt>
                <c:pt idx="70776">
                  <c:v>47667114.248293005</c:v>
                </c:pt>
                <c:pt idx="70777">
                  <c:v>47662827.601507008</c:v>
                </c:pt>
                <c:pt idx="70778">
                  <c:v>47658532.619402997</c:v>
                </c:pt>
                <c:pt idx="70779">
                  <c:v>47654229.311457001</c:v>
                </c:pt>
                <c:pt idx="70780">
                  <c:v>47649917.687128998</c:v>
                </c:pt>
                <c:pt idx="70781">
                  <c:v>47645597.755861998</c:v>
                </c:pt>
                <c:pt idx="70782">
                  <c:v>47641269.527082004</c:v>
                </c:pt>
                <c:pt idx="70783">
                  <c:v>47636933.010200001</c:v>
                </c:pt>
                <c:pt idx="70784">
                  <c:v>47632588.214607008</c:v>
                </c:pt>
                <c:pt idx="70785">
                  <c:v>47628235.149680011</c:v>
                </c:pt>
                <c:pt idx="70786">
                  <c:v>47623873.824777</c:v>
                </c:pt>
                <c:pt idx="70787">
                  <c:v>47619504.249243006</c:v>
                </c:pt>
                <c:pt idx="70788">
                  <c:v>47615126.432401992</c:v>
                </c:pt>
                <c:pt idx="70789">
                  <c:v>47610740.383563995</c:v>
                </c:pt>
                <c:pt idx="70790">
                  <c:v>47606346.112023994</c:v>
                </c:pt>
                <c:pt idx="70791">
                  <c:v>47601943.627056003</c:v>
                </c:pt>
                <c:pt idx="70792">
                  <c:v>47597532.937921993</c:v>
                </c:pt>
                <c:pt idx="70793">
                  <c:v>47593114.053864993</c:v>
                </c:pt>
                <c:pt idx="70794">
                  <c:v>47588686.984113999</c:v>
                </c:pt>
                <c:pt idx="70795">
                  <c:v>47584251.737878002</c:v>
                </c:pt>
                <c:pt idx="70796">
                  <c:v>47579808.324354</c:v>
                </c:pt>
                <c:pt idx="70797">
                  <c:v>47575356.752718993</c:v>
                </c:pt>
                <c:pt idx="70798">
                  <c:v>47570897.032136999</c:v>
                </c:pt>
                <c:pt idx="70799">
                  <c:v>47566429.171754003</c:v>
                </c:pt>
                <c:pt idx="70800">
                  <c:v>47561953.180700004</c:v>
                </c:pt>
                <c:pt idx="70801">
                  <c:v>47557469.068089999</c:v>
                </c:pt>
                <c:pt idx="70802">
                  <c:v>47552976.84302099</c:v>
                </c:pt>
                <c:pt idx="70803">
                  <c:v>47548476.514575996</c:v>
                </c:pt>
                <c:pt idx="70804">
                  <c:v>47543968.091821998</c:v>
                </c:pt>
                <c:pt idx="70805">
                  <c:v>47539451.583807997</c:v>
                </c:pt>
                <c:pt idx="70806">
                  <c:v>47534926.999568008</c:v>
                </c:pt>
                <c:pt idx="70807">
                  <c:v>47530394.348122992</c:v>
                </c:pt>
                <c:pt idx="70808">
                  <c:v>47525853.638474002</c:v>
                </c:pt>
                <c:pt idx="70809">
                  <c:v>47521304.879608005</c:v>
                </c:pt>
                <c:pt idx="70810">
                  <c:v>47516748.080496997</c:v>
                </c:pt>
                <c:pt idx="70811">
                  <c:v>47512183.250096001</c:v>
                </c:pt>
                <c:pt idx="70812">
                  <c:v>47507610.397345997</c:v>
                </c:pt>
                <c:pt idx="70813">
                  <c:v>47503029.531170003</c:v>
                </c:pt>
                <c:pt idx="70814">
                  <c:v>47498440.660478003</c:v>
                </c:pt>
                <c:pt idx="70815">
                  <c:v>47493843.794162005</c:v>
                </c:pt>
                <c:pt idx="70816">
                  <c:v>47489238.941101</c:v>
                </c:pt>
                <c:pt idx="70817">
                  <c:v>47484626.110156</c:v>
                </c:pt>
                <c:pt idx="70818">
                  <c:v>47480005.310174994</c:v>
                </c:pt>
                <c:pt idx="70819">
                  <c:v>47475376.549989</c:v>
                </c:pt>
                <c:pt idx="70820">
                  <c:v>47470739.838413</c:v>
                </c:pt>
                <c:pt idx="70821">
                  <c:v>47466095.184248008</c:v>
                </c:pt>
                <c:pt idx="70822">
                  <c:v>47461442.596280999</c:v>
                </c:pt>
                <c:pt idx="70823">
                  <c:v>47456782.083279997</c:v>
                </c:pt>
                <c:pt idx="70824">
                  <c:v>47452113.654000998</c:v>
                </c:pt>
                <c:pt idx="70825">
                  <c:v>47447437.317183994</c:v>
                </c:pt>
                <c:pt idx="70826">
                  <c:v>47442753.081551999</c:v>
                </c:pt>
                <c:pt idx="70827">
                  <c:v>47438060.955816992</c:v>
                </c:pt>
                <c:pt idx="70828">
                  <c:v>47433360.948670998</c:v>
                </c:pt>
                <c:pt idx="70829">
                  <c:v>47428653.068795003</c:v>
                </c:pt>
                <c:pt idx="70830">
                  <c:v>47423937.324851997</c:v>
                </c:pt>
                <c:pt idx="70831">
                  <c:v>47419213.72549101</c:v>
                </c:pt>
                <c:pt idx="70832">
                  <c:v>47414482.279349007</c:v>
                </c:pt>
                <c:pt idx="70833">
                  <c:v>47409742.995042011</c:v>
                </c:pt>
                <c:pt idx="70834">
                  <c:v>47404995.881177999</c:v>
                </c:pt>
                <c:pt idx="70835">
                  <c:v>47400240.946343996</c:v>
                </c:pt>
                <c:pt idx="70836">
                  <c:v>47395478.199116006</c:v>
                </c:pt>
                <c:pt idx="70837">
                  <c:v>47390707.648055002</c:v>
                </c:pt>
                <c:pt idx="70838">
                  <c:v>47385929.301704995</c:v>
                </c:pt>
                <c:pt idx="70839">
                  <c:v>47381143.168597005</c:v>
                </c:pt>
                <c:pt idx="70840">
                  <c:v>47376349.257248007</c:v>
                </c:pt>
                <c:pt idx="70841">
                  <c:v>47371547.576159</c:v>
                </c:pt>
                <c:pt idx="70842">
                  <c:v>47366738.133817002</c:v>
                </c:pt>
                <c:pt idx="70843">
                  <c:v>47361920.938694008</c:v>
                </c:pt>
                <c:pt idx="70844">
                  <c:v>47357095.999247015</c:v>
                </c:pt>
                <c:pt idx="70845">
                  <c:v>47352263.323920995</c:v>
                </c:pt>
                <c:pt idx="70846">
                  <c:v>47347422.92114301</c:v>
                </c:pt>
                <c:pt idx="70847">
                  <c:v>47342574.799329005</c:v>
                </c:pt>
                <c:pt idx="70848">
                  <c:v>47337718.966876991</c:v>
                </c:pt>
                <c:pt idx="70849">
                  <c:v>47332855.432174996</c:v>
                </c:pt>
                <c:pt idx="70850">
                  <c:v>47327984.203592002</c:v>
                </c:pt>
                <c:pt idx="70851">
                  <c:v>47323105.289485</c:v>
                </c:pt>
                <c:pt idx="70852">
                  <c:v>47318218.698199011</c:v>
                </c:pt>
                <c:pt idx="70853">
                  <c:v>47313324.438060001</c:v>
                </c:pt>
                <c:pt idx="70854">
                  <c:v>47308422.517382994</c:v>
                </c:pt>
                <c:pt idx="70855">
                  <c:v>47303512.944468997</c:v>
                </c:pt>
                <c:pt idx="70856">
                  <c:v>47298595.727602005</c:v>
                </c:pt>
                <c:pt idx="70857">
                  <c:v>47293670.875055</c:v>
                </c:pt>
                <c:pt idx="70858">
                  <c:v>47288738.395085998</c:v>
                </c:pt>
                <c:pt idx="70859">
                  <c:v>47283798.295939013</c:v>
                </c:pt>
                <c:pt idx="70860">
                  <c:v>47278850.585841998</c:v>
                </c:pt>
                <c:pt idx="70861">
                  <c:v>47273895.273011997</c:v>
                </c:pt>
                <c:pt idx="70862">
                  <c:v>47268932.365650006</c:v>
                </c:pt>
                <c:pt idx="70863">
                  <c:v>47263961.871944003</c:v>
                </c:pt>
                <c:pt idx="70864">
                  <c:v>47258983.800068997</c:v>
                </c:pt>
                <c:pt idx="70865">
                  <c:v>47253998.158183001</c:v>
                </c:pt>
                <c:pt idx="70866">
                  <c:v>47249004.954434998</c:v>
                </c:pt>
                <c:pt idx="70867">
                  <c:v>47244004.196955003</c:v>
                </c:pt>
                <c:pt idx="70868">
                  <c:v>47238995.893863</c:v>
                </c:pt>
                <c:pt idx="70869">
                  <c:v>47233980.053264</c:v>
                </c:pt>
                <c:pt idx="70870">
                  <c:v>47228956.683249004</c:v>
                </c:pt>
                <c:pt idx="70871">
                  <c:v>47223925.791896008</c:v>
                </c:pt>
                <c:pt idx="70872">
                  <c:v>47218887.387267999</c:v>
                </c:pt>
                <c:pt idx="70873">
                  <c:v>47213841.477415994</c:v>
                </c:pt>
                <c:pt idx="70874">
                  <c:v>47208788.070377998</c:v>
                </c:pt>
                <c:pt idx="70875">
                  <c:v>47203727.174175002</c:v>
                </c:pt>
                <c:pt idx="70876">
                  <c:v>47198658.796818003</c:v>
                </c:pt>
                <c:pt idx="70877">
                  <c:v>47193582.946303993</c:v>
                </c:pt>
                <c:pt idx="70878">
                  <c:v>47188499.630615003</c:v>
                </c:pt>
                <c:pt idx="70879">
                  <c:v>47183408.857719988</c:v>
                </c:pt>
                <c:pt idx="70880">
                  <c:v>47178310.635576002</c:v>
                </c:pt>
                <c:pt idx="70881">
                  <c:v>47173204.972124994</c:v>
                </c:pt>
                <c:pt idx="70882">
                  <c:v>47168091.875296004</c:v>
                </c:pt>
                <c:pt idx="70883">
                  <c:v>47162971.35300599</c:v>
                </c:pt>
                <c:pt idx="70884">
                  <c:v>47157843.413158</c:v>
                </c:pt>
                <c:pt idx="70885">
                  <c:v>47152708.063640006</c:v>
                </c:pt>
                <c:pt idx="70886">
                  <c:v>47147565.312328987</c:v>
                </c:pt>
                <c:pt idx="70887">
                  <c:v>47142415.167089</c:v>
                </c:pt>
                <c:pt idx="70888">
                  <c:v>47137257.635769002</c:v>
                </c:pt>
                <c:pt idx="70889">
                  <c:v>47132092.726206005</c:v>
                </c:pt>
                <c:pt idx="70890">
                  <c:v>47126920.446224995</c:v>
                </c:pt>
                <c:pt idx="70891">
                  <c:v>47121740.803634003</c:v>
                </c:pt>
                <c:pt idx="70892">
                  <c:v>47116553.806232996</c:v>
                </c:pt>
                <c:pt idx="70893">
                  <c:v>47111359.461805999</c:v>
                </c:pt>
                <c:pt idx="70894">
                  <c:v>47106157.778124005</c:v>
                </c:pt>
                <c:pt idx="70895">
                  <c:v>47100948.762947008</c:v>
                </c:pt>
                <c:pt idx="70896">
                  <c:v>47095732.42402</c:v>
                </c:pt>
                <c:pt idx="70897">
                  <c:v>47090508.769076005</c:v>
                </c:pt>
                <c:pt idx="70898">
                  <c:v>47085277.805835001</c:v>
                </c:pt>
                <c:pt idx="70899">
                  <c:v>47080039.542003997</c:v>
                </c:pt>
                <c:pt idx="70900">
                  <c:v>47074793.985278003</c:v>
                </c:pt>
                <c:pt idx="70901">
                  <c:v>47069541.143338002</c:v>
                </c:pt>
                <c:pt idx="70902">
                  <c:v>47064281.023854002</c:v>
                </c:pt>
                <c:pt idx="70903">
                  <c:v>47059013.634480998</c:v>
                </c:pt>
                <c:pt idx="70904">
                  <c:v>47053738.982862994</c:v>
                </c:pt>
                <c:pt idx="70905">
                  <c:v>47048457.076631002</c:v>
                </c:pt>
                <c:pt idx="70906">
                  <c:v>47043167.923401996</c:v>
                </c:pt>
                <c:pt idx="70907">
                  <c:v>47037871.530783996</c:v>
                </c:pt>
                <c:pt idx="70908">
                  <c:v>47032567.906366989</c:v>
                </c:pt>
                <c:pt idx="70909">
                  <c:v>47027257.057733998</c:v>
                </c:pt>
                <c:pt idx="70910">
                  <c:v>47021938.992450997</c:v>
                </c:pt>
                <c:pt idx="70911">
                  <c:v>47016613.718074001</c:v>
                </c:pt>
                <c:pt idx="70912">
                  <c:v>47011281.242146999</c:v>
                </c:pt>
                <c:pt idx="70913">
                  <c:v>47005941.572199002</c:v>
                </c:pt>
                <c:pt idx="70914">
                  <c:v>47000594.715749003</c:v>
                </c:pt>
                <c:pt idx="70915">
                  <c:v>46995240.680303</c:v>
                </c:pt>
                <c:pt idx="70916">
                  <c:v>46989879.473352991</c:v>
                </c:pt>
                <c:pt idx="70917">
                  <c:v>46984511.102380991</c:v>
                </c:pt>
                <c:pt idx="70918">
                  <c:v>46979135.574855998</c:v>
                </c:pt>
                <c:pt idx="70919">
                  <c:v>46973752.89823401</c:v>
                </c:pt>
                <c:pt idx="70920">
                  <c:v>46968363.079958007</c:v>
                </c:pt>
                <c:pt idx="70921">
                  <c:v>46962966.127462</c:v>
                </c:pt>
                <c:pt idx="70922">
                  <c:v>46957562.048164003</c:v>
                </c:pt>
                <c:pt idx="70923">
                  <c:v>46952150.849473</c:v>
                </c:pt>
                <c:pt idx="70924">
                  <c:v>46946732.538783997</c:v>
                </c:pt>
                <c:pt idx="70925">
                  <c:v>46941307.123479001</c:v>
                </c:pt>
                <c:pt idx="70926">
                  <c:v>46935874.610931002</c:v>
                </c:pt>
                <c:pt idx="70927">
                  <c:v>46930435.008499004</c:v>
                </c:pt>
                <c:pt idx="70928">
                  <c:v>46924988.323528998</c:v>
                </c:pt>
                <c:pt idx="70929">
                  <c:v>46919534.563355997</c:v>
                </c:pt>
                <c:pt idx="70930">
                  <c:v>46914073.735304005</c:v>
                </c:pt>
                <c:pt idx="70931">
                  <c:v>46908605.846683994</c:v>
                </c:pt>
                <c:pt idx="70932">
                  <c:v>46903130.904794998</c:v>
                </c:pt>
                <c:pt idx="70933">
                  <c:v>46897648.916924991</c:v>
                </c:pt>
                <c:pt idx="70934">
                  <c:v>46892159.890348002</c:v>
                </c:pt>
                <c:pt idx="70935">
                  <c:v>46886663.83232899</c:v>
                </c:pt>
                <c:pt idx="70936">
                  <c:v>46881160.750119001</c:v>
                </c:pt>
                <c:pt idx="70937">
                  <c:v>46875650.650957003</c:v>
                </c:pt>
                <c:pt idx="70938">
                  <c:v>46870133.542072989</c:v>
                </c:pt>
                <c:pt idx="70939">
                  <c:v>46864609.430683002</c:v>
                </c:pt>
                <c:pt idx="70940">
                  <c:v>46859078.323990002</c:v>
                </c:pt>
                <c:pt idx="70941">
                  <c:v>46853540.229189008</c:v>
                </c:pt>
                <c:pt idx="70942">
                  <c:v>46847995.153459996</c:v>
                </c:pt>
                <c:pt idx="70943">
                  <c:v>46842443.103973001</c:v>
                </c:pt>
                <c:pt idx="70944">
                  <c:v>46836884.087885991</c:v>
                </c:pt>
                <c:pt idx="70945">
                  <c:v>46831318.112344995</c:v>
                </c:pt>
                <c:pt idx="70946">
                  <c:v>46825745.184484996</c:v>
                </c:pt>
                <c:pt idx="70947">
                  <c:v>46820165.31143</c:v>
                </c:pt>
                <c:pt idx="70948">
                  <c:v>46814578.500291005</c:v>
                </c:pt>
                <c:pt idx="70949">
                  <c:v>46808984.758168004</c:v>
                </c:pt>
                <c:pt idx="70950">
                  <c:v>46803384.092150003</c:v>
                </c:pt>
                <c:pt idx="70951">
                  <c:v>46797776.509314999</c:v>
                </c:pt>
                <c:pt idx="70952">
                  <c:v>46792162.016726993</c:v>
                </c:pt>
                <c:pt idx="70953">
                  <c:v>46786540.621442005</c:v>
                </c:pt>
                <c:pt idx="70954">
                  <c:v>46780912.330503002</c:v>
                </c:pt>
                <c:pt idx="70955">
                  <c:v>46775277.150941998</c:v>
                </c:pt>
                <c:pt idx="70956">
                  <c:v>46769635.089777</c:v>
                </c:pt>
                <c:pt idx="70957">
                  <c:v>46763986.154019997</c:v>
                </c:pt>
                <c:pt idx="70958">
                  <c:v>46758330.350667</c:v>
                </c:pt>
                <c:pt idx="70959">
                  <c:v>46752667.686705992</c:v>
                </c:pt>
                <c:pt idx="70960">
                  <c:v>46746998.169111006</c:v>
                </c:pt>
                <c:pt idx="70961">
                  <c:v>46741321.804846004</c:v>
                </c:pt>
                <c:pt idx="70962">
                  <c:v>46735638.600864001</c:v>
                </c:pt>
                <c:pt idx="70963">
                  <c:v>46729948.564108007</c:v>
                </c:pt>
                <c:pt idx="70964">
                  <c:v>46724251.70150701</c:v>
                </c:pt>
                <c:pt idx="70965">
                  <c:v>46718548.019980997</c:v>
                </c:pt>
                <c:pt idx="70966">
                  <c:v>46712837.526438005</c:v>
                </c:pt>
                <c:pt idx="70967">
                  <c:v>46707120.227775998</c:v>
                </c:pt>
                <c:pt idx="70968">
                  <c:v>46701396.130880997</c:v>
                </c:pt>
                <c:pt idx="70969">
                  <c:v>46695665.242628999</c:v>
                </c:pt>
                <c:pt idx="70970">
                  <c:v>46689927.569881998</c:v>
                </c:pt>
                <c:pt idx="70971">
                  <c:v>46684183.119495004</c:v>
                </c:pt>
                <c:pt idx="70972">
                  <c:v>46678431.898310997</c:v>
                </c:pt>
                <c:pt idx="70973">
                  <c:v>46672673.913158998</c:v>
                </c:pt>
                <c:pt idx="70974">
                  <c:v>46666909.170860998</c:v>
                </c:pt>
                <c:pt idx="70975">
                  <c:v>46661137.678227007</c:v>
                </c:pt>
                <c:pt idx="70976">
                  <c:v>46655359.442053996</c:v>
                </c:pt>
                <c:pt idx="70977">
                  <c:v>46649574.469132006</c:v>
                </c:pt>
                <c:pt idx="70978">
                  <c:v>46643782.766237006</c:v>
                </c:pt>
                <c:pt idx="70979">
                  <c:v>46637984.340134002</c:v>
                </c:pt>
                <c:pt idx="70980">
                  <c:v>46632179.197581001</c:v>
                </c:pt>
                <c:pt idx="70981">
                  <c:v>46626367.345320992</c:v>
                </c:pt>
                <c:pt idx="70982">
                  <c:v>46620548.790089004</c:v>
                </c:pt>
                <c:pt idx="70983">
                  <c:v>46614723.538607009</c:v>
                </c:pt>
                <c:pt idx="70984">
                  <c:v>46608891.597589001</c:v>
                </c:pt>
                <c:pt idx="70985">
                  <c:v>46603052.973737001</c:v>
                </c:pt>
                <c:pt idx="70986">
                  <c:v>46597207.673740998</c:v>
                </c:pt>
                <c:pt idx="70987">
                  <c:v>46591355.704284005</c:v>
                </c:pt>
                <c:pt idx="70988">
                  <c:v>46585497.072034001</c:v>
                </c:pt>
                <c:pt idx="70989">
                  <c:v>46579631.783651002</c:v>
                </c:pt>
                <c:pt idx="70990">
                  <c:v>46573759.845784992</c:v>
                </c:pt>
                <c:pt idx="70991">
                  <c:v>46567881.265074007</c:v>
                </c:pt>
                <c:pt idx="70992">
                  <c:v>46561996.048146002</c:v>
                </c:pt>
                <c:pt idx="70993">
                  <c:v>46556104.201619007</c:v>
                </c:pt>
                <c:pt idx="70994">
                  <c:v>46550205.732099004</c:v>
                </c:pt>
                <c:pt idx="70995">
                  <c:v>46544300.646183997</c:v>
                </c:pt>
                <c:pt idx="70996">
                  <c:v>46538388.950458996</c:v>
                </c:pt>
                <c:pt idx="70997">
                  <c:v>46532470.651501</c:v>
                </c:pt>
                <c:pt idx="70998">
                  <c:v>46526545.755874</c:v>
                </c:pt>
                <c:pt idx="70999">
                  <c:v>46520614.270135008</c:v>
                </c:pt>
                <c:pt idx="71000">
                  <c:v>46514676.200827003</c:v>
                </c:pt>
                <c:pt idx="71001">
                  <c:v>46508731.554485992</c:v>
                </c:pt>
                <c:pt idx="71002">
                  <c:v>46502780.337636001</c:v>
                </c:pt>
                <c:pt idx="71003">
                  <c:v>46496822.556789994</c:v>
                </c:pt>
                <c:pt idx="71004">
                  <c:v>46490858.218452998</c:v>
                </c:pt>
                <c:pt idx="71005">
                  <c:v>46484887.329117008</c:v>
                </c:pt>
                <c:pt idx="71006">
                  <c:v>46478909.895266004</c:v>
                </c:pt>
                <c:pt idx="71007">
                  <c:v>46472925.923373997</c:v>
                </c:pt>
                <c:pt idx="71008">
                  <c:v>46466935.419903003</c:v>
                </c:pt>
                <c:pt idx="71009">
                  <c:v>46460938.391305998</c:v>
                </c:pt>
                <c:pt idx="71010">
                  <c:v>46454934.844025992</c:v>
                </c:pt>
                <c:pt idx="71011">
                  <c:v>46448924.784495011</c:v>
                </c:pt>
                <c:pt idx="71012">
                  <c:v>46442908.219136007</c:v>
                </c:pt>
                <c:pt idx="71013">
                  <c:v>46436885.154360995</c:v>
                </c:pt>
                <c:pt idx="71014">
                  <c:v>46430855.596573003</c:v>
                </c:pt>
                <c:pt idx="71015">
                  <c:v>46424819.552164994</c:v>
                </c:pt>
                <c:pt idx="71016">
                  <c:v>46418777.027519003</c:v>
                </c:pt>
                <c:pt idx="71017">
                  <c:v>46412728.02900701</c:v>
                </c:pt>
                <c:pt idx="71018">
                  <c:v>46406672.562991999</c:v>
                </c:pt>
                <c:pt idx="71019">
                  <c:v>46400610.635825999</c:v>
                </c:pt>
                <c:pt idx="71020">
                  <c:v>46394542.253853001</c:v>
                </c:pt>
                <c:pt idx="71021">
                  <c:v>46388467.423404999</c:v>
                </c:pt>
                <c:pt idx="71022">
                  <c:v>46382386.150804996</c:v>
                </c:pt>
                <c:pt idx="71023">
                  <c:v>46376298.442365989</c:v>
                </c:pt>
                <c:pt idx="71024">
                  <c:v>46370204.304391995</c:v>
                </c:pt>
                <c:pt idx="71025">
                  <c:v>46364103.743175</c:v>
                </c:pt>
                <c:pt idx="71026">
                  <c:v>46357996.765001006</c:v>
                </c:pt>
                <c:pt idx="71027">
                  <c:v>46351883.376141995</c:v>
                </c:pt>
                <c:pt idx="71028">
                  <c:v>46345763.582862996</c:v>
                </c:pt>
                <c:pt idx="71029">
                  <c:v>46339637.391418003</c:v>
                </c:pt>
                <c:pt idx="71030">
                  <c:v>46333504.808051996</c:v>
                </c:pt>
                <c:pt idx="71031">
                  <c:v>46327365.839001</c:v>
                </c:pt>
                <c:pt idx="71032">
                  <c:v>46321220.490488999</c:v>
                </c:pt>
                <c:pt idx="71033">
                  <c:v>46315068.768732004</c:v>
                </c:pt>
                <c:pt idx="71034">
                  <c:v>46308910.679937005</c:v>
                </c:pt>
                <c:pt idx="71035">
                  <c:v>46302746.230300002</c:v>
                </c:pt>
                <c:pt idx="71036">
                  <c:v>46296575.426007003</c:v>
                </c:pt>
                <c:pt idx="71037">
                  <c:v>46290398.273237005</c:v>
                </c:pt>
                <c:pt idx="71038">
                  <c:v>46284214.778157011</c:v>
                </c:pt>
                <c:pt idx="71039">
                  <c:v>46278024.94692599</c:v>
                </c:pt>
                <c:pt idx="71040">
                  <c:v>46271828.785692006</c:v>
                </c:pt>
                <c:pt idx="71041">
                  <c:v>46265626.300594002</c:v>
                </c:pt>
                <c:pt idx="71042">
                  <c:v>46259417.497763</c:v>
                </c:pt>
                <c:pt idx="71043">
                  <c:v>46253202.383317992</c:v>
                </c:pt>
                <c:pt idx="71044">
                  <c:v>46246980.963370994</c:v>
                </c:pt>
                <c:pt idx="71045">
                  <c:v>46240753.244023003</c:v>
                </c:pt>
                <c:pt idx="71046">
                  <c:v>46234519.231366999</c:v>
                </c:pt>
                <c:pt idx="71047">
                  <c:v>46228278.931483999</c:v>
                </c:pt>
                <c:pt idx="71048">
                  <c:v>46222032.350448996</c:v>
                </c:pt>
                <c:pt idx="71049">
                  <c:v>46215779.494325995</c:v>
                </c:pt>
                <c:pt idx="71050">
                  <c:v>46209520.369169004</c:v>
                </c:pt>
                <c:pt idx="71051">
                  <c:v>46203254.981022991</c:v>
                </c:pt>
                <c:pt idx="71052">
                  <c:v>46196983.335925996</c:v>
                </c:pt>
                <c:pt idx="71053">
                  <c:v>46190705.439902999</c:v>
                </c:pt>
                <c:pt idx="71054">
                  <c:v>46184421.298972003</c:v>
                </c:pt>
                <c:pt idx="71055">
                  <c:v>46178130.919142999</c:v>
                </c:pt>
                <c:pt idx="71056">
                  <c:v>46171834.306412995</c:v>
                </c:pt>
                <c:pt idx="71057">
                  <c:v>46165531.466773994</c:v>
                </c:pt>
                <c:pt idx="71058">
                  <c:v>46159222.406204998</c:v>
                </c:pt>
                <c:pt idx="71059">
                  <c:v>46152907.130679004</c:v>
                </c:pt>
                <c:pt idx="71060">
                  <c:v>46146585.646159001</c:v>
                </c:pt>
                <c:pt idx="71061">
                  <c:v>46140257.958596997</c:v>
                </c:pt>
                <c:pt idx="71062">
                  <c:v>46133924.073938005</c:v>
                </c:pt>
                <c:pt idx="71063">
                  <c:v>46127583.998118006</c:v>
                </c:pt>
                <c:pt idx="71064">
                  <c:v>46121237.737062</c:v>
                </c:pt>
                <c:pt idx="71065">
                  <c:v>46114885.296688005</c:v>
                </c:pt>
                <c:pt idx="71066">
                  <c:v>46108526.682903998</c:v>
                </c:pt>
                <c:pt idx="71067">
                  <c:v>46102161.901609011</c:v>
                </c:pt>
                <c:pt idx="71068">
                  <c:v>46095790.958692998</c:v>
                </c:pt>
                <c:pt idx="71069">
                  <c:v>46089413.860038005</c:v>
                </c:pt>
                <c:pt idx="71070">
                  <c:v>46083030.611515999</c:v>
                </c:pt>
                <c:pt idx="71071">
                  <c:v>46076641.218989</c:v>
                </c:pt>
                <c:pt idx="71072">
                  <c:v>46070245.688313</c:v>
                </c:pt>
                <c:pt idx="71073">
                  <c:v>46063844.025334008</c:v>
                </c:pt>
                <c:pt idx="71074">
                  <c:v>46057436.235886</c:v>
                </c:pt>
                <c:pt idx="71075">
                  <c:v>46051022.325799003</c:v>
                </c:pt>
                <c:pt idx="71076">
                  <c:v>46044602.300890997</c:v>
                </c:pt>
                <c:pt idx="71077">
                  <c:v>46038176.166973002</c:v>
                </c:pt>
                <c:pt idx="71078">
                  <c:v>46031743.929845005</c:v>
                </c:pt>
                <c:pt idx="71079">
                  <c:v>46025305.595300011</c:v>
                </c:pt>
                <c:pt idx="71080">
                  <c:v>46018861.169122003</c:v>
                </c:pt>
                <c:pt idx="71081">
                  <c:v>46012410.657085992</c:v>
                </c:pt>
                <c:pt idx="71082">
                  <c:v>46005954.064958006</c:v>
                </c:pt>
                <c:pt idx="71083">
                  <c:v>45999491.398495011</c:v>
                </c:pt>
                <c:pt idx="71084">
                  <c:v>45993022.663446002</c:v>
                </c:pt>
                <c:pt idx="71085">
                  <c:v>45986547.865552001</c:v>
                </c:pt>
                <c:pt idx="71086">
                  <c:v>45980067.010543011</c:v>
                </c:pt>
                <c:pt idx="71087">
                  <c:v>45973580.104143009</c:v>
                </c:pt>
                <c:pt idx="71088">
                  <c:v>45967087.152064994</c:v>
                </c:pt>
                <c:pt idx="71089">
                  <c:v>45960588.160016</c:v>
                </c:pt>
                <c:pt idx="71090">
                  <c:v>45954083.133691005</c:v>
                </c:pt>
                <c:pt idx="71091">
                  <c:v>45947572.078779995</c:v>
                </c:pt>
                <c:pt idx="71092">
                  <c:v>45941055.000961997</c:v>
                </c:pt>
                <c:pt idx="71093">
                  <c:v>45934531.905908003</c:v>
                </c:pt>
                <c:pt idx="71094">
                  <c:v>45928002.799281009</c:v>
                </c:pt>
                <c:pt idx="71095">
                  <c:v>45921467.686734997</c:v>
                </c:pt>
                <c:pt idx="71096">
                  <c:v>45914926.573915996</c:v>
                </c:pt>
                <c:pt idx="71097">
                  <c:v>45908379.466459997</c:v>
                </c:pt>
                <c:pt idx="71098">
                  <c:v>45901826.36999701</c:v>
                </c:pt>
                <c:pt idx="71099">
                  <c:v>45895267.290147007</c:v>
                </c:pt>
                <c:pt idx="71100">
                  <c:v>45888702.232521996</c:v>
                </c:pt>
                <c:pt idx="71101">
                  <c:v>45882131.202723995</c:v>
                </c:pt>
                <c:pt idx="71102">
                  <c:v>45875554.206349</c:v>
                </c:pt>
                <c:pt idx="71103">
                  <c:v>45868971.248984002</c:v>
                </c:pt>
                <c:pt idx="71104">
                  <c:v>45862382.336205997</c:v>
                </c:pt>
                <c:pt idx="71105">
                  <c:v>45855787.473585993</c:v>
                </c:pt>
                <c:pt idx="71106">
                  <c:v>45849186.666685</c:v>
                </c:pt>
                <c:pt idx="71107">
                  <c:v>45842579.921056002</c:v>
                </c:pt>
                <c:pt idx="71108">
                  <c:v>45835967.242245011</c:v>
                </c:pt>
                <c:pt idx="71109">
                  <c:v>45829348.635787003</c:v>
                </c:pt>
                <c:pt idx="71110">
                  <c:v>45822724.107211001</c:v>
                </c:pt>
                <c:pt idx="71111">
                  <c:v>45816093.662038006</c:v>
                </c:pt>
                <c:pt idx="71112">
                  <c:v>45809457.305778995</c:v>
                </c:pt>
                <c:pt idx="71113">
                  <c:v>45802815.043936998</c:v>
                </c:pt>
                <c:pt idx="71114">
                  <c:v>45796166.882007994</c:v>
                </c:pt>
                <c:pt idx="71115">
                  <c:v>45789512.825479999</c:v>
                </c:pt>
                <c:pt idx="71116">
                  <c:v>45782852.879830003</c:v>
                </c:pt>
                <c:pt idx="71117">
                  <c:v>45776187.050531998</c:v>
                </c:pt>
                <c:pt idx="71118">
                  <c:v>45769515.343045995</c:v>
                </c:pt>
                <c:pt idx="71119">
                  <c:v>45762837.762827002</c:v>
                </c:pt>
                <c:pt idx="71120">
                  <c:v>45756154.315322995</c:v>
                </c:pt>
                <c:pt idx="71121">
                  <c:v>45749465.005971</c:v>
                </c:pt>
                <c:pt idx="71122">
                  <c:v>45742769.840202004</c:v>
                </c:pt>
                <c:pt idx="71123">
                  <c:v>45736068.823436998</c:v>
                </c:pt>
                <c:pt idx="71124">
                  <c:v>45729361.961092003</c:v>
                </c:pt>
                <c:pt idx="71125">
                  <c:v>45722649.258573003</c:v>
                </c:pt>
                <c:pt idx="71126">
                  <c:v>45715930.721276008</c:v>
                </c:pt>
                <c:pt idx="71127">
                  <c:v>45709206.354594</c:v>
                </c:pt>
                <c:pt idx="71128">
                  <c:v>45702476.163906999</c:v>
                </c:pt>
                <c:pt idx="71129">
                  <c:v>45695740.154590003</c:v>
                </c:pt>
                <c:pt idx="71130">
                  <c:v>45688998.332008995</c:v>
                </c:pt>
                <c:pt idx="71131">
                  <c:v>45682250.701522999</c:v>
                </c:pt>
                <c:pt idx="71132">
                  <c:v>45675497.268482</c:v>
                </c:pt>
                <c:pt idx="71133">
                  <c:v>45668738.038228005</c:v>
                </c:pt>
                <c:pt idx="71134">
                  <c:v>45661973.016094998</c:v>
                </c:pt>
                <c:pt idx="71135">
                  <c:v>45655202.207410999</c:v>
                </c:pt>
                <c:pt idx="71136">
                  <c:v>45648425.617494002</c:v>
                </c:pt>
                <c:pt idx="71137">
                  <c:v>45641643.251656003</c:v>
                </c:pt>
                <c:pt idx="71138">
                  <c:v>45634855.115198009</c:v>
                </c:pt>
                <c:pt idx="71139">
                  <c:v>45628061.213417001</c:v>
                </c:pt>
                <c:pt idx="71140">
                  <c:v>45621261.551601</c:v>
                </c:pt>
                <c:pt idx="71141">
                  <c:v>45614456.135026999</c:v>
                </c:pt>
                <c:pt idx="71142">
                  <c:v>45607644.968970001</c:v>
                </c:pt>
                <c:pt idx="71143">
                  <c:v>45600828.058692001</c:v>
                </c:pt>
                <c:pt idx="71144">
                  <c:v>45594005.409450002</c:v>
                </c:pt>
                <c:pt idx="71145">
                  <c:v>45587177.026494004</c:v>
                </c:pt>
                <c:pt idx="71146">
                  <c:v>45580342.915063001</c:v>
                </c:pt>
                <c:pt idx="71147">
                  <c:v>45573503.080390997</c:v>
                </c:pt>
                <c:pt idx="71148">
                  <c:v>45566657.527703002</c:v>
                </c:pt>
                <c:pt idx="71149">
                  <c:v>45559806.262218006</c:v>
                </c:pt>
                <c:pt idx="71150">
                  <c:v>45552949.289146006</c:v>
                </c:pt>
                <c:pt idx="71151">
                  <c:v>45546086.613688998</c:v>
                </c:pt>
                <c:pt idx="71152">
                  <c:v>45539218.241042003</c:v>
                </c:pt>
                <c:pt idx="71153">
                  <c:v>45532344.176391996</c:v>
                </c:pt>
                <c:pt idx="71154">
                  <c:v>45525464.42492</c:v>
                </c:pt>
                <c:pt idx="71155">
                  <c:v>45518578.991798006</c:v>
                </c:pt>
                <c:pt idx="71156">
                  <c:v>45511687.882188991</c:v>
                </c:pt>
                <c:pt idx="71157">
                  <c:v>45504791.101251006</c:v>
                </c:pt>
                <c:pt idx="71158">
                  <c:v>45497888.654134005</c:v>
                </c:pt>
                <c:pt idx="71159">
                  <c:v>45490980.545979001</c:v>
                </c:pt>
                <c:pt idx="71160">
                  <c:v>45484066.781921998</c:v>
                </c:pt>
                <c:pt idx="71161">
                  <c:v>45477147.367087997</c:v>
                </c:pt>
                <c:pt idx="71162">
                  <c:v>45470222.306597002</c:v>
                </c:pt>
                <c:pt idx="71163">
                  <c:v>45463291.605561003</c:v>
                </c:pt>
                <c:pt idx="71164">
                  <c:v>45456355.269085005</c:v>
                </c:pt>
                <c:pt idx="71165">
                  <c:v>45449413.302265994</c:v>
                </c:pt>
                <c:pt idx="71166">
                  <c:v>45442465.710194007</c:v>
                </c:pt>
                <c:pt idx="71167">
                  <c:v>45435512.497950003</c:v>
                </c:pt>
                <c:pt idx="71168">
                  <c:v>45428553.670609005</c:v>
                </c:pt>
                <c:pt idx="71169">
                  <c:v>45421589.23323901</c:v>
                </c:pt>
                <c:pt idx="71170">
                  <c:v>45414619.190901004</c:v>
                </c:pt>
                <c:pt idx="71171">
                  <c:v>45407643.548646003</c:v>
                </c:pt>
                <c:pt idx="71172">
                  <c:v>45400662.311519995</c:v>
                </c:pt>
                <c:pt idx="71173">
                  <c:v>45393675.484560996</c:v>
                </c:pt>
                <c:pt idx="71174">
                  <c:v>45386683.072799996</c:v>
                </c:pt>
                <c:pt idx="71175">
                  <c:v>45379685.081260003</c:v>
                </c:pt>
                <c:pt idx="71176">
                  <c:v>45372681.514957003</c:v>
                </c:pt>
                <c:pt idx="71177">
                  <c:v>45365672.378899999</c:v>
                </c:pt>
                <c:pt idx="71178">
                  <c:v>45358657.678091004</c:v>
                </c:pt>
                <c:pt idx="71179">
                  <c:v>45351637.417522989</c:v>
                </c:pt>
                <c:pt idx="71180">
                  <c:v>45344611.602184996</c:v>
                </c:pt>
                <c:pt idx="71181">
                  <c:v>45337580.237055011</c:v>
                </c:pt>
                <c:pt idx="71182">
                  <c:v>45330543.327106997</c:v>
                </c:pt>
                <c:pt idx="71183">
                  <c:v>45323500.877305992</c:v>
                </c:pt>
                <c:pt idx="71184">
                  <c:v>45316452.892609999</c:v>
                </c:pt>
                <c:pt idx="71185">
                  <c:v>45309399.377969995</c:v>
                </c:pt>
                <c:pt idx="71186">
                  <c:v>45302340.338330999</c:v>
                </c:pt>
                <c:pt idx="71187">
                  <c:v>45295275.778628007</c:v>
                </c:pt>
                <c:pt idx="71188">
                  <c:v>45288205.703791998</c:v>
                </c:pt>
                <c:pt idx="71189">
                  <c:v>45281130.118744999</c:v>
                </c:pt>
                <c:pt idx="71190">
                  <c:v>45274049.028402001</c:v>
                </c:pt>
                <c:pt idx="71191">
                  <c:v>45266962.437673002</c:v>
                </c:pt>
                <c:pt idx="71192">
                  <c:v>45259870.351457</c:v>
                </c:pt>
                <c:pt idx="71193">
                  <c:v>45252772.774650007</c:v>
                </c:pt>
                <c:pt idx="71194">
                  <c:v>45245669.712139003</c:v>
                </c:pt>
                <c:pt idx="71195">
                  <c:v>45238561.168802999</c:v>
                </c:pt>
                <c:pt idx="71196">
                  <c:v>45231447.149516001</c:v>
                </c:pt>
                <c:pt idx="71197">
                  <c:v>45224327.659144007</c:v>
                </c:pt>
                <c:pt idx="71198">
                  <c:v>45217202.702545002</c:v>
                </c:pt>
                <c:pt idx="71199">
                  <c:v>45210072.284573011</c:v>
                </c:pt>
                <c:pt idx="71200">
                  <c:v>45202936.410070993</c:v>
                </c:pt>
                <c:pt idx="71201">
                  <c:v>45195795.083878994</c:v>
                </c:pt>
                <c:pt idx="71202">
                  <c:v>45188648.310826994</c:v>
                </c:pt>
                <c:pt idx="71203">
                  <c:v>45181496.095740005</c:v>
                </c:pt>
                <c:pt idx="71204">
                  <c:v>45174338.443434998</c:v>
                </c:pt>
                <c:pt idx="71205">
                  <c:v>45167175.358722992</c:v>
                </c:pt>
                <c:pt idx="71206">
                  <c:v>45160006.84640599</c:v>
                </c:pt>
                <c:pt idx="71207">
                  <c:v>45152832.911281995</c:v>
                </c:pt>
                <c:pt idx="71208">
                  <c:v>45145653.558141001</c:v>
                </c:pt>
                <c:pt idx="71209">
                  <c:v>45138468.791765004</c:v>
                </c:pt>
                <c:pt idx="71210">
                  <c:v>45131278.616930999</c:v>
                </c:pt>
                <c:pt idx="71211">
                  <c:v>45124083.038406998</c:v>
                </c:pt>
                <c:pt idx="71212">
                  <c:v>45116882.060957007</c:v>
                </c:pt>
                <c:pt idx="71213">
                  <c:v>45109675.689335003</c:v>
                </c:pt>
                <c:pt idx="71214">
                  <c:v>45102463.928291008</c:v>
                </c:pt>
                <c:pt idx="71215">
                  <c:v>45095246.782567002</c:v>
                </c:pt>
                <c:pt idx="71216">
                  <c:v>45088024.256898001</c:v>
                </c:pt>
                <c:pt idx="71217">
                  <c:v>45080796.356011987</c:v>
                </c:pt>
                <c:pt idx="71218">
                  <c:v>45073563.084631003</c:v>
                </c:pt>
                <c:pt idx="71219">
                  <c:v>45066324.447470993</c:v>
                </c:pt>
                <c:pt idx="71220">
                  <c:v>45059080.449239008</c:v>
                </c:pt>
                <c:pt idx="71221">
                  <c:v>45051831.094638012</c:v>
                </c:pt>
                <c:pt idx="71222">
                  <c:v>45044576.388360992</c:v>
                </c:pt>
                <c:pt idx="71223">
                  <c:v>45037316.335098006</c:v>
                </c:pt>
                <c:pt idx="71224">
                  <c:v>45030050.939530008</c:v>
                </c:pt>
                <c:pt idx="71225">
                  <c:v>45022780.206331</c:v>
                </c:pt>
                <c:pt idx="71226">
                  <c:v>45015504.140170999</c:v>
                </c:pt>
                <c:pt idx="71227">
                  <c:v>45008222.745709002</c:v>
                </c:pt>
                <c:pt idx="71228">
                  <c:v>45000936.027603008</c:v>
                </c:pt>
                <c:pt idx="71229">
                  <c:v>44993643.990499005</c:v>
                </c:pt>
                <c:pt idx="71230">
                  <c:v>44986346.639040008</c:v>
                </c:pt>
                <c:pt idx="71231">
                  <c:v>44979043.977860995</c:v>
                </c:pt>
                <c:pt idx="71232">
                  <c:v>44971736.011591002</c:v>
                </c:pt>
                <c:pt idx="71233">
                  <c:v>44964422.744851001</c:v>
                </c:pt>
                <c:pt idx="71234">
                  <c:v>44957104.182255998</c:v>
                </c:pt>
                <c:pt idx="71235">
                  <c:v>44949780.328417003</c:v>
                </c:pt>
                <c:pt idx="71236">
                  <c:v>44942451.187935002</c:v>
                </c:pt>
                <c:pt idx="71237">
                  <c:v>44935116.765406005</c:v>
                </c:pt>
                <c:pt idx="71238">
                  <c:v>44927777.065420002</c:v>
                </c:pt>
                <c:pt idx="71239">
                  <c:v>44920432.092560001</c:v>
                </c:pt>
                <c:pt idx="71240">
                  <c:v>44913081.851400994</c:v>
                </c:pt>
                <c:pt idx="71241">
                  <c:v>44905726.346513994</c:v>
                </c:pt>
                <c:pt idx="71242">
                  <c:v>44898365.58246199</c:v>
                </c:pt>
                <c:pt idx="71243">
                  <c:v>44890999.563803002</c:v>
                </c:pt>
                <c:pt idx="71244">
                  <c:v>44883628.29508701</c:v>
                </c:pt>
                <c:pt idx="71245">
                  <c:v>44876251.780856997</c:v>
                </c:pt>
                <c:pt idx="71246">
                  <c:v>44868870.025653005</c:v>
                </c:pt>
                <c:pt idx="71247">
                  <c:v>44861483.034005001</c:v>
                </c:pt>
                <c:pt idx="71248">
                  <c:v>44854090.810438</c:v>
                </c:pt>
                <c:pt idx="71249">
                  <c:v>44846693.359470993</c:v>
                </c:pt>
                <c:pt idx="71250">
                  <c:v>44839290.685616001</c:v>
                </c:pt>
                <c:pt idx="71251">
                  <c:v>44831882.793379001</c:v>
                </c:pt>
                <c:pt idx="71252">
                  <c:v>44824469.687260002</c:v>
                </c:pt>
                <c:pt idx="71253">
                  <c:v>44817051.371750996</c:v>
                </c:pt>
                <c:pt idx="71254">
                  <c:v>44809627.851339996</c:v>
                </c:pt>
                <c:pt idx="71255">
                  <c:v>44802199.130506001</c:v>
                </c:pt>
                <c:pt idx="71256">
                  <c:v>44794765.213724993</c:v>
                </c:pt>
                <c:pt idx="71257">
                  <c:v>44787326.105465002</c:v>
                </c:pt>
                <c:pt idx="71258">
                  <c:v>44779881.81018699</c:v>
                </c:pt>
                <c:pt idx="71259">
                  <c:v>44772432.332345992</c:v>
                </c:pt>
                <c:pt idx="71260">
                  <c:v>44764977.676390998</c:v>
                </c:pt>
                <c:pt idx="71261">
                  <c:v>44757517.846766993</c:v>
                </c:pt>
                <c:pt idx="71262">
                  <c:v>44750052.847907998</c:v>
                </c:pt>
                <c:pt idx="71263">
                  <c:v>44742582.684247009</c:v>
                </c:pt>
                <c:pt idx="71264">
                  <c:v>44735107.360206999</c:v>
                </c:pt>
                <c:pt idx="71265">
                  <c:v>44727626.880204998</c:v>
                </c:pt>
                <c:pt idx="71266">
                  <c:v>44720141.248655006</c:v>
                </c:pt>
                <c:pt idx="71267">
                  <c:v>44712650.469962001</c:v>
                </c:pt>
                <c:pt idx="71268">
                  <c:v>44705154.548524998</c:v>
                </c:pt>
                <c:pt idx="71269">
                  <c:v>44697653.488738</c:v>
                </c:pt>
                <c:pt idx="71270">
                  <c:v>44690147.294988006</c:v>
                </c:pt>
                <c:pt idx="71271">
                  <c:v>44682635.971657008</c:v>
                </c:pt>
                <c:pt idx="71272">
                  <c:v>44675119.523118004</c:v>
                </c:pt>
                <c:pt idx="71273">
                  <c:v>44667597.953740992</c:v>
                </c:pt>
                <c:pt idx="71274">
                  <c:v>44660071.267889999</c:v>
                </c:pt>
                <c:pt idx="71275">
                  <c:v>44652539.469920002</c:v>
                </c:pt>
                <c:pt idx="71276">
                  <c:v>44645002.564181998</c:v>
                </c:pt>
                <c:pt idx="71277">
                  <c:v>44637460.555020995</c:v>
                </c:pt>
                <c:pt idx="71278">
                  <c:v>44629913.446774989</c:v>
                </c:pt>
                <c:pt idx="71279">
                  <c:v>44622361.243776992</c:v>
                </c:pt>
                <c:pt idx="71280">
                  <c:v>44614803.950352989</c:v>
                </c:pt>
                <c:pt idx="71281">
                  <c:v>44607241.570822991</c:v>
                </c:pt>
                <c:pt idx="71282">
                  <c:v>44599674.109503008</c:v>
                </c:pt>
                <c:pt idx="71283">
                  <c:v>44592101.570699006</c:v>
                </c:pt>
                <c:pt idx="71284">
                  <c:v>44584523.95871599</c:v>
                </c:pt>
                <c:pt idx="71285">
                  <c:v>44576941.277848005</c:v>
                </c:pt>
                <c:pt idx="71286">
                  <c:v>44569353.532386996</c:v>
                </c:pt>
                <c:pt idx="71287">
                  <c:v>44561760.726617008</c:v>
                </c:pt>
                <c:pt idx="71288">
                  <c:v>44554162.864817001</c:v>
                </c:pt>
                <c:pt idx="71289">
                  <c:v>44546559.951259002</c:v>
                </c:pt>
                <c:pt idx="71290">
                  <c:v>44538951.990209006</c:v>
                </c:pt>
                <c:pt idx="71291">
                  <c:v>44531338.985927999</c:v>
                </c:pt>
                <c:pt idx="71292">
                  <c:v>44523720.942671992</c:v>
                </c:pt>
                <c:pt idx="71293">
                  <c:v>44516097.864689998</c:v>
                </c:pt>
                <c:pt idx="71294">
                  <c:v>44508469.756223001</c:v>
                </c:pt>
                <c:pt idx="71295">
                  <c:v>44500836.621509008</c:v>
                </c:pt>
                <c:pt idx="71296">
                  <c:v>44493198.464780994</c:v>
                </c:pt>
                <c:pt idx="71297">
                  <c:v>44485555.290262006</c:v>
                </c:pt>
                <c:pt idx="71298">
                  <c:v>44477907.102173001</c:v>
                </c:pt>
                <c:pt idx="71299">
                  <c:v>44470253.90472699</c:v>
                </c:pt>
                <c:pt idx="71300">
                  <c:v>44462595.702132002</c:v>
                </c:pt>
                <c:pt idx="71301">
                  <c:v>44454932.498591006</c:v>
                </c:pt>
                <c:pt idx="71302">
                  <c:v>44447264.298299015</c:v>
                </c:pt>
                <c:pt idx="71303">
                  <c:v>44439591.105448008</c:v>
                </c:pt>
                <c:pt idx="71304">
                  <c:v>44431912.924221002</c:v>
                </c:pt>
                <c:pt idx="71305">
                  <c:v>44424229.758798003</c:v>
                </c:pt>
                <c:pt idx="71306">
                  <c:v>44416541.613351993</c:v>
                </c:pt>
                <c:pt idx="71307">
                  <c:v>44408848.49205</c:v>
                </c:pt>
                <c:pt idx="71308">
                  <c:v>44401150.399054006</c:v>
                </c:pt>
                <c:pt idx="71309">
                  <c:v>44393447.338519</c:v>
                </c:pt>
                <c:pt idx="71310">
                  <c:v>44385739.314597003</c:v>
                </c:pt>
                <c:pt idx="71311">
                  <c:v>44378026.331431001</c:v>
                </c:pt>
                <c:pt idx="71312">
                  <c:v>44370308.39316</c:v>
                </c:pt>
                <c:pt idx="71313">
                  <c:v>44362585.503918</c:v>
                </c:pt>
                <c:pt idx="71314">
                  <c:v>44354857.667831011</c:v>
                </c:pt>
                <c:pt idx="71315">
                  <c:v>44347124.889021993</c:v>
                </c:pt>
                <c:pt idx="71316">
                  <c:v>44339387.171605006</c:v>
                </c:pt>
                <c:pt idx="71317">
                  <c:v>44331644.51969301</c:v>
                </c:pt>
                <c:pt idx="71318">
                  <c:v>44323896.937388994</c:v>
                </c:pt>
                <c:pt idx="71319">
                  <c:v>44316144.428792</c:v>
                </c:pt>
                <c:pt idx="71320">
                  <c:v>44308386.997997008</c:v>
                </c:pt>
                <c:pt idx="71321">
                  <c:v>44300624.649089999</c:v>
                </c:pt>
                <c:pt idx="71322">
                  <c:v>44292857.386153996</c:v>
                </c:pt>
                <c:pt idx="71323">
                  <c:v>44285085.213266</c:v>
                </c:pt>
                <c:pt idx="71324">
                  <c:v>44277308.134496003</c:v>
                </c:pt>
                <c:pt idx="71325">
                  <c:v>44269526.153910004</c:v>
                </c:pt>
                <c:pt idx="71326">
                  <c:v>44261739.275569007</c:v>
                </c:pt>
                <c:pt idx="71327">
                  <c:v>44253947.503525995</c:v>
                </c:pt>
                <c:pt idx="71328">
                  <c:v>44246150.841828994</c:v>
                </c:pt>
                <c:pt idx="71329">
                  <c:v>44238349.294523008</c:v>
                </c:pt>
                <c:pt idx="71330">
                  <c:v>44230542.865645006</c:v>
                </c:pt>
                <c:pt idx="71331">
                  <c:v>44222731.559226997</c:v>
                </c:pt>
                <c:pt idx="71332">
                  <c:v>44214915.379295006</c:v>
                </c:pt>
                <c:pt idx="71333">
                  <c:v>44207094.329871997</c:v>
                </c:pt>
                <c:pt idx="71334">
                  <c:v>44199268.414971992</c:v>
                </c:pt>
                <c:pt idx="71335">
                  <c:v>44191437.638606004</c:v>
                </c:pt>
                <c:pt idx="71336">
                  <c:v>44183602.004776992</c:v>
                </c:pt>
                <c:pt idx="71337">
                  <c:v>44175761.517486989</c:v>
                </c:pt>
                <c:pt idx="71338">
                  <c:v>44167916.180727996</c:v>
                </c:pt>
                <c:pt idx="71339">
                  <c:v>44160065.998488002</c:v>
                </c:pt>
                <c:pt idx="71340">
                  <c:v>44152210.974750996</c:v>
                </c:pt>
                <c:pt idx="71341">
                  <c:v>44144351.113494001</c:v>
                </c:pt>
                <c:pt idx="71342">
                  <c:v>44136486.418687999</c:v>
                </c:pt>
                <c:pt idx="71343">
                  <c:v>44128616.894301996</c:v>
                </c:pt>
                <c:pt idx="71344">
                  <c:v>44120742.544295006</c:v>
                </c:pt>
                <c:pt idx="71345">
                  <c:v>44112863.372622989</c:v>
                </c:pt>
                <c:pt idx="71346">
                  <c:v>44104979.383236997</c:v>
                </c:pt>
                <c:pt idx="71347">
                  <c:v>44097090.580081992</c:v>
                </c:pt>
                <c:pt idx="71348">
                  <c:v>44089196.967098005</c:v>
                </c:pt>
                <c:pt idx="71349">
                  <c:v>44081298.548219003</c:v>
                </c:pt>
                <c:pt idx="71350">
                  <c:v>44073395.327373996</c:v>
                </c:pt>
                <c:pt idx="71351">
                  <c:v>44065487.308485992</c:v>
                </c:pt>
                <c:pt idx="71352">
                  <c:v>44057574.495474003</c:v>
                </c:pt>
                <c:pt idx="71353">
                  <c:v>44049656.892251</c:v>
                </c:pt>
                <c:pt idx="71354">
                  <c:v>44041734.50272499</c:v>
                </c:pt>
                <c:pt idx="71355">
                  <c:v>44033807.330797002</c:v>
                </c:pt>
                <c:pt idx="71356">
                  <c:v>44025875.38036599</c:v>
                </c:pt>
                <c:pt idx="71357">
                  <c:v>44017938.655321993</c:v>
                </c:pt>
                <c:pt idx="71358">
                  <c:v>44009997.159552</c:v>
                </c:pt>
                <c:pt idx="71359">
                  <c:v>44002050.896936998</c:v>
                </c:pt>
                <c:pt idx="71360">
                  <c:v>43994099.871354997</c:v>
                </c:pt>
                <c:pt idx="71361">
                  <c:v>43986144.086673997</c:v>
                </c:pt>
                <c:pt idx="71362">
                  <c:v>43978183.546760991</c:v>
                </c:pt>
                <c:pt idx="71363">
                  <c:v>43970218.255475</c:v>
                </c:pt>
                <c:pt idx="71364">
                  <c:v>43962248.216673002</c:v>
                </c:pt>
                <c:pt idx="71365">
                  <c:v>43954273.434202999</c:v>
                </c:pt>
                <c:pt idx="71366">
                  <c:v>43946293.911910996</c:v>
                </c:pt>
                <c:pt idx="71367">
                  <c:v>43938309.653636001</c:v>
                </c:pt>
                <c:pt idx="71368">
                  <c:v>43930320.663211003</c:v>
                </c:pt>
                <c:pt idx="71369">
                  <c:v>43922326.944467001</c:v>
                </c:pt>
                <c:pt idx="71370">
                  <c:v>43914328.501226</c:v>
                </c:pt>
                <c:pt idx="71371">
                  <c:v>43906325.337307997</c:v>
                </c:pt>
                <c:pt idx="71372">
                  <c:v>43898317.456526995</c:v>
                </c:pt>
                <c:pt idx="71373">
                  <c:v>43890304.862690002</c:v>
                </c:pt>
                <c:pt idx="71374">
                  <c:v>43882287.559600003</c:v>
                </c:pt>
                <c:pt idx="71375">
                  <c:v>43874265.551057003</c:v>
                </c:pt>
                <c:pt idx="71376">
                  <c:v>43866238.840852991</c:v>
                </c:pt>
                <c:pt idx="71377">
                  <c:v>43858207.432774991</c:v>
                </c:pt>
                <c:pt idx="71378">
                  <c:v>43850171.330608003</c:v>
                </c:pt>
                <c:pt idx="71379">
                  <c:v>43842130.538126998</c:v>
                </c:pt>
                <c:pt idx="71380">
                  <c:v>43834085.059106998</c:v>
                </c:pt>
                <c:pt idx="71381">
                  <c:v>43826034.897314996</c:v>
                </c:pt>
                <c:pt idx="71382">
                  <c:v>43817980.056511991</c:v>
                </c:pt>
                <c:pt idx="71383">
                  <c:v>43809920.540457003</c:v>
                </c:pt>
                <c:pt idx="71384">
                  <c:v>43801856.352901988</c:v>
                </c:pt>
                <c:pt idx="71385">
                  <c:v>43793787.497595005</c:v>
                </c:pt>
                <c:pt idx="71386">
                  <c:v>43785713.978276998</c:v>
                </c:pt>
                <c:pt idx="71387">
                  <c:v>43777635.798685007</c:v>
                </c:pt>
                <c:pt idx="71388">
                  <c:v>43769552.962553002</c:v>
                </c:pt>
                <c:pt idx="71389">
                  <c:v>43761465.473605998</c:v>
                </c:pt>
                <c:pt idx="71390">
                  <c:v>43753373.335569002</c:v>
                </c:pt>
                <c:pt idx="71391">
                  <c:v>43745276.552157</c:v>
                </c:pt>
                <c:pt idx="71392">
                  <c:v>43737175.127083011</c:v>
                </c:pt>
                <c:pt idx="71393">
                  <c:v>43729069.064054005</c:v>
                </c:pt>
                <c:pt idx="71394">
                  <c:v>43720958.366772994</c:v>
                </c:pt>
                <c:pt idx="71395">
                  <c:v>43712843.038936004</c:v>
                </c:pt>
                <c:pt idx="71396">
                  <c:v>43704723.084237009</c:v>
                </c:pt>
                <c:pt idx="71397">
                  <c:v>43696598.50636299</c:v>
                </c:pt>
                <c:pt idx="71398">
                  <c:v>43688469.308995999</c:v>
                </c:pt>
                <c:pt idx="71399">
                  <c:v>43680335.495814003</c:v>
                </c:pt>
                <c:pt idx="71400">
                  <c:v>43672197.070488997</c:v>
                </c:pt>
                <c:pt idx="71401">
                  <c:v>43664054.036688998</c:v>
                </c:pt>
                <c:pt idx="71402">
                  <c:v>43655906.398077011</c:v>
                </c:pt>
                <c:pt idx="71403">
                  <c:v>43647754.158311993</c:v>
                </c:pt>
                <c:pt idx="71404">
                  <c:v>43639597.321045004</c:v>
                </c:pt>
                <c:pt idx="71405">
                  <c:v>43631435.889925994</c:v>
                </c:pt>
                <c:pt idx="71406">
                  <c:v>43623269.868597008</c:v>
                </c:pt>
                <c:pt idx="71407">
                  <c:v>43615099.260697015</c:v>
                </c:pt>
                <c:pt idx="71408">
                  <c:v>43606924.069859006</c:v>
                </c:pt>
                <c:pt idx="71409">
                  <c:v>43598744.299713008</c:v>
                </c:pt>
                <c:pt idx="71410">
                  <c:v>43590559.953881986</c:v>
                </c:pt>
                <c:pt idx="71411">
                  <c:v>43582371.035985</c:v>
                </c:pt>
                <c:pt idx="71412">
                  <c:v>43574177.549637005</c:v>
                </c:pt>
                <c:pt idx="71413">
                  <c:v>43565979.498447008</c:v>
                </c:pt>
                <c:pt idx="71414">
                  <c:v>43557776.886018991</c:v>
                </c:pt>
                <c:pt idx="71415">
                  <c:v>43549569.715953007</c:v>
                </c:pt>
                <c:pt idx="71416">
                  <c:v>43541357.991845004</c:v>
                </c:pt>
                <c:pt idx="71417">
                  <c:v>43533141.717284001</c:v>
                </c:pt>
                <c:pt idx="71418">
                  <c:v>43524920.895856</c:v>
                </c:pt>
                <c:pt idx="71419">
                  <c:v>43516695.531141005</c:v>
                </c:pt>
                <c:pt idx="71420">
                  <c:v>43508465.626717001</c:v>
                </c:pt>
                <c:pt idx="71421">
                  <c:v>43500231.186153002</c:v>
                </c:pt>
                <c:pt idx="71422">
                  <c:v>43491992.213015996</c:v>
                </c:pt>
                <c:pt idx="71423">
                  <c:v>43483748.710868001</c:v>
                </c:pt>
                <c:pt idx="71424">
                  <c:v>43475500.683265999</c:v>
                </c:pt>
                <c:pt idx="71425">
                  <c:v>43467248.133761004</c:v>
                </c:pt>
                <c:pt idx="71426">
                  <c:v>43458991.065902002</c:v>
                </c:pt>
                <c:pt idx="71427">
                  <c:v>43450729.483231999</c:v>
                </c:pt>
                <c:pt idx="71428">
                  <c:v>43442463.389288001</c:v>
                </c:pt>
                <c:pt idx="71429">
                  <c:v>43434192.787602998</c:v>
                </c:pt>
                <c:pt idx="71430">
                  <c:v>43425917.681707002</c:v>
                </c:pt>
                <c:pt idx="71431">
                  <c:v>43417638.075124003</c:v>
                </c:pt>
                <c:pt idx="71432">
                  <c:v>43409353.971371993</c:v>
                </c:pt>
                <c:pt idx="71433">
                  <c:v>43401065.373966992</c:v>
                </c:pt>
                <c:pt idx="71434">
                  <c:v>43392772.286418997</c:v>
                </c:pt>
                <c:pt idx="71435">
                  <c:v>43384474.712232001</c:v>
                </c:pt>
                <c:pt idx="71436">
                  <c:v>43376172.654909</c:v>
                </c:pt>
                <c:pt idx="71437">
                  <c:v>43367866.117944002</c:v>
                </c:pt>
                <c:pt idx="71438">
                  <c:v>43359555.104829997</c:v>
                </c:pt>
                <c:pt idx="71439">
                  <c:v>43351239.619052</c:v>
                </c:pt>
                <c:pt idx="71440">
                  <c:v>43342919.664095007</c:v>
                </c:pt>
                <c:pt idx="71441">
                  <c:v>43334595.243434004</c:v>
                </c:pt>
                <c:pt idx="71442">
                  <c:v>43326266.360544011</c:v>
                </c:pt>
                <c:pt idx="71443">
                  <c:v>43317933.018893003</c:v>
                </c:pt>
                <c:pt idx="71444">
                  <c:v>43309595.221944012</c:v>
                </c:pt>
                <c:pt idx="71445">
                  <c:v>43301252.973157011</c:v>
                </c:pt>
                <c:pt idx="71446">
                  <c:v>43292906.275986999</c:v>
                </c:pt>
                <c:pt idx="71447">
                  <c:v>43284555.133882992</c:v>
                </c:pt>
                <c:pt idx="71448">
                  <c:v>43276199.550292999</c:v>
                </c:pt>
                <c:pt idx="71449">
                  <c:v>43267839.528655007</c:v>
                </c:pt>
                <c:pt idx="71450">
                  <c:v>43259475.072407998</c:v>
                </c:pt>
                <c:pt idx="71451">
                  <c:v>43251106.184983</c:v>
                </c:pt>
                <c:pt idx="71452">
                  <c:v>43242732.869808003</c:v>
                </c:pt>
                <c:pt idx="71453">
                  <c:v>43234355.130305998</c:v>
                </c:pt>
                <c:pt idx="71454">
                  <c:v>43225972.969894007</c:v>
                </c:pt>
                <c:pt idx="71455">
                  <c:v>43217586.391988002</c:v>
                </c:pt>
                <c:pt idx="71456">
                  <c:v>43209195.399996005</c:v>
                </c:pt>
                <c:pt idx="71457">
                  <c:v>43200799.997323997</c:v>
                </c:pt>
                <c:pt idx="71458">
                  <c:v>43192400.187371992</c:v>
                </c:pt>
                <c:pt idx="71459">
                  <c:v>43183995.973536998</c:v>
                </c:pt>
                <c:pt idx="71460">
                  <c:v>43175587.359209001</c:v>
                </c:pt>
                <c:pt idx="71461">
                  <c:v>43167174.34777499</c:v>
                </c:pt>
                <c:pt idx="71462">
                  <c:v>43158756.942619994</c:v>
                </c:pt>
                <c:pt idx="71463">
                  <c:v>43150335.147119001</c:v>
                </c:pt>
                <c:pt idx="71464">
                  <c:v>43141908.964649007</c:v>
                </c:pt>
                <c:pt idx="71465">
                  <c:v>43133478.398576997</c:v>
                </c:pt>
                <c:pt idx="71466">
                  <c:v>43125043.452268995</c:v>
                </c:pt>
                <c:pt idx="71467">
                  <c:v>43116604.129085004</c:v>
                </c:pt>
                <c:pt idx="71468">
                  <c:v>43108160.432381988</c:v>
                </c:pt>
                <c:pt idx="71469">
                  <c:v>43099712.365510002</c:v>
                </c:pt>
                <c:pt idx="71470">
                  <c:v>43091259.931818001</c:v>
                </c:pt>
                <c:pt idx="71471">
                  <c:v>43082803.13464801</c:v>
                </c:pt>
                <c:pt idx="71472">
                  <c:v>43074341.977339</c:v>
                </c:pt>
                <c:pt idx="71473">
                  <c:v>43065876.463224001</c:v>
                </c:pt>
                <c:pt idx="71474">
                  <c:v>43057406.595635012</c:v>
                </c:pt>
                <c:pt idx="71475">
                  <c:v>43048932.377894998</c:v>
                </c:pt>
                <c:pt idx="71476">
                  <c:v>43040453.813326992</c:v>
                </c:pt>
                <c:pt idx="71477">
                  <c:v>43031970.905246004</c:v>
                </c:pt>
                <c:pt idx="71478">
                  <c:v>43023483.656964995</c:v>
                </c:pt>
                <c:pt idx="71479">
                  <c:v>43014992.071792997</c:v>
                </c:pt>
                <c:pt idx="71480">
                  <c:v>43006496.153033003</c:v>
                </c:pt>
                <c:pt idx="71481">
                  <c:v>42997995.903983995</c:v>
                </c:pt>
                <c:pt idx="71482">
                  <c:v>42989491.327941</c:v>
                </c:pt>
                <c:pt idx="71483">
                  <c:v>42980982.428196006</c:v>
                </c:pt>
                <c:pt idx="71484">
                  <c:v>42972469.208034009</c:v>
                </c:pt>
                <c:pt idx="71485">
                  <c:v>42963951.670738004</c:v>
                </c:pt>
                <c:pt idx="71486">
                  <c:v>42955429.819584996</c:v>
                </c:pt>
                <c:pt idx="71487">
                  <c:v>42946903.657849997</c:v>
                </c:pt>
                <c:pt idx="71488">
                  <c:v>42938373.188800998</c:v>
                </c:pt>
                <c:pt idx="71489">
                  <c:v>42929838.415704995</c:v>
                </c:pt>
                <c:pt idx="71490">
                  <c:v>42921299.341819994</c:v>
                </c:pt>
                <c:pt idx="71491">
                  <c:v>42912755.970404997</c:v>
                </c:pt>
                <c:pt idx="71492">
                  <c:v>42904208.304709993</c:v>
                </c:pt>
                <c:pt idx="71493">
                  <c:v>42895656.34798599</c:v>
                </c:pt>
                <c:pt idx="71494">
                  <c:v>42887100.103473999</c:v>
                </c:pt>
                <c:pt idx="71495">
                  <c:v>42878539.574414998</c:v>
                </c:pt>
                <c:pt idx="71496">
                  <c:v>42869974.764044009</c:v>
                </c:pt>
                <c:pt idx="71497">
                  <c:v>42861405.675593019</c:v>
                </c:pt>
                <c:pt idx="71498">
                  <c:v>42852832.312286995</c:v>
                </c:pt>
                <c:pt idx="71499">
                  <c:v>42844254.677350998</c:v>
                </c:pt>
                <c:pt idx="71500">
                  <c:v>42835672.774002001</c:v>
                </c:pt>
                <c:pt idx="71501">
                  <c:v>42827086.605455011</c:v>
                </c:pt>
                <c:pt idx="71502">
                  <c:v>42818496.17492</c:v>
                </c:pt>
                <c:pt idx="71503">
                  <c:v>42809901.485602997</c:v>
                </c:pt>
                <c:pt idx="71504">
                  <c:v>42801302.540705994</c:v>
                </c:pt>
                <c:pt idx="71505">
                  <c:v>42792699.343426995</c:v>
                </c:pt>
                <c:pt idx="71506">
                  <c:v>42784091.896958999</c:v>
                </c:pt>
                <c:pt idx="71507">
                  <c:v>42775480.204491004</c:v>
                </c:pt>
                <c:pt idx="71508">
                  <c:v>42766864.269209012</c:v>
                </c:pt>
                <c:pt idx="71509">
                  <c:v>42758244.094294012</c:v>
                </c:pt>
                <c:pt idx="71510">
                  <c:v>42749619.682921991</c:v>
                </c:pt>
                <c:pt idx="71511">
                  <c:v>42740991.038267009</c:v>
                </c:pt>
                <c:pt idx="71512">
                  <c:v>42732358.163497008</c:v>
                </c:pt>
                <c:pt idx="71513">
                  <c:v>42723721.061777003</c:v>
                </c:pt>
                <c:pt idx="71514">
                  <c:v>42715079.736268006</c:v>
                </c:pt>
                <c:pt idx="71515">
                  <c:v>42706434.190125003</c:v>
                </c:pt>
                <c:pt idx="71516">
                  <c:v>42697784.426500998</c:v>
                </c:pt>
                <c:pt idx="71517">
                  <c:v>42689130.448544003</c:v>
                </c:pt>
                <c:pt idx="71518">
                  <c:v>42680472.259399004</c:v>
                </c:pt>
                <c:pt idx="71519">
                  <c:v>42671809.862205997</c:v>
                </c:pt>
                <c:pt idx="71520">
                  <c:v>42663143.260099009</c:v>
                </c:pt>
                <c:pt idx="71521">
                  <c:v>42654472.45621299</c:v>
                </c:pt>
                <c:pt idx="71522">
                  <c:v>42645797.45367299</c:v>
                </c:pt>
                <c:pt idx="71523">
                  <c:v>42637118.255605005</c:v>
                </c:pt>
                <c:pt idx="71524">
                  <c:v>42628434.865126997</c:v>
                </c:pt>
                <c:pt idx="71525">
                  <c:v>42619747.285356</c:v>
                </c:pt>
                <c:pt idx="71526">
                  <c:v>42611055.519403003</c:v>
                </c:pt>
                <c:pt idx="71527">
                  <c:v>42602359.570377</c:v>
                </c:pt>
                <c:pt idx="71528">
                  <c:v>42593659.441379994</c:v>
                </c:pt>
                <c:pt idx="71529">
                  <c:v>42584955.135512002</c:v>
                </c:pt>
                <c:pt idx="71530">
                  <c:v>42576246.655869998</c:v>
                </c:pt>
                <c:pt idx="71531">
                  <c:v>42567534.005544007</c:v>
                </c:pt>
                <c:pt idx="71532">
                  <c:v>42558817.187621996</c:v>
                </c:pt>
                <c:pt idx="71533">
                  <c:v>42550096.205188006</c:v>
                </c:pt>
                <c:pt idx="71534">
                  <c:v>42541371.061322004</c:v>
                </c:pt>
                <c:pt idx="71535">
                  <c:v>42532641.759100005</c:v>
                </c:pt>
                <c:pt idx="71536">
                  <c:v>42523908.301592</c:v>
                </c:pt>
                <c:pt idx="71537">
                  <c:v>42515170.691867009</c:v>
                </c:pt>
                <c:pt idx="71538">
                  <c:v>42506428.93299</c:v>
                </c:pt>
                <c:pt idx="71539">
                  <c:v>42497683.028018005</c:v>
                </c:pt>
                <c:pt idx="71540">
                  <c:v>42488932.980008997</c:v>
                </c:pt>
                <c:pt idx="71541">
                  <c:v>42480178.792015001</c:v>
                </c:pt>
                <c:pt idx="71542">
                  <c:v>42471420.467083</c:v>
                </c:pt>
                <c:pt idx="71543">
                  <c:v>42462658.008258007</c:v>
                </c:pt>
                <c:pt idx="71544">
                  <c:v>42453891.418579996</c:v>
                </c:pt>
                <c:pt idx="71545">
                  <c:v>42445120.701084003</c:v>
                </c:pt>
                <c:pt idx="71546">
                  <c:v>42436345.858804993</c:v>
                </c:pt>
                <c:pt idx="71547">
                  <c:v>42427566.894768998</c:v>
                </c:pt>
                <c:pt idx="71548">
                  <c:v>42418783.81200099</c:v>
                </c:pt>
                <c:pt idx="71549">
                  <c:v>42409996.613522992</c:v>
                </c:pt>
                <c:pt idx="71550">
                  <c:v>42401205.30235099</c:v>
                </c:pt>
                <c:pt idx="71551">
                  <c:v>42392409.881498002</c:v>
                </c:pt>
                <c:pt idx="71552">
                  <c:v>42383610.353971988</c:v>
                </c:pt>
                <c:pt idx="71553">
                  <c:v>42374806.722779997</c:v>
                </c:pt>
                <c:pt idx="71554">
                  <c:v>42365998.990921997</c:v>
                </c:pt>
                <c:pt idx="71555">
                  <c:v>42357187.161396004</c:v>
                </c:pt>
                <c:pt idx="71556">
                  <c:v>42348371.237195008</c:v>
                </c:pt>
                <c:pt idx="71557">
                  <c:v>42339551.221309006</c:v>
                </c:pt>
                <c:pt idx="71558">
                  <c:v>42330727.11672499</c:v>
                </c:pt>
                <c:pt idx="71559">
                  <c:v>42321898.926422991</c:v>
                </c:pt>
                <c:pt idx="71560">
                  <c:v>42313066.653382994</c:v>
                </c:pt>
                <c:pt idx="71561">
                  <c:v>42304230.300577998</c:v>
                </c:pt>
                <c:pt idx="71562">
                  <c:v>42295389.870979995</c:v>
                </c:pt>
                <c:pt idx="71563">
                  <c:v>42286545.367554002</c:v>
                </c:pt>
                <c:pt idx="71564">
                  <c:v>42277696.793265007</c:v>
                </c:pt>
                <c:pt idx="71565">
                  <c:v>42268844.151070997</c:v>
                </c:pt>
                <c:pt idx="71566">
                  <c:v>42259987.443927996</c:v>
                </c:pt>
                <c:pt idx="71567">
                  <c:v>42251126.674785994</c:v>
                </c:pt>
                <c:pt idx="71568">
                  <c:v>42242261.846594997</c:v>
                </c:pt>
                <c:pt idx="71569">
                  <c:v>42233392.962298006</c:v>
                </c:pt>
                <c:pt idx="71570">
                  <c:v>42224520.024835005</c:v>
                </c:pt>
                <c:pt idx="71571">
                  <c:v>42215643.037142999</c:v>
                </c:pt>
                <c:pt idx="71572">
                  <c:v>42206762.002154</c:v>
                </c:pt>
                <c:pt idx="71573">
                  <c:v>42197876.922798</c:v>
                </c:pt>
                <c:pt idx="71574">
                  <c:v>42188987.801999003</c:v>
                </c:pt>
                <c:pt idx="71575">
                  <c:v>42180094.642678998</c:v>
                </c:pt>
                <c:pt idx="71576">
                  <c:v>42171197.447755992</c:v>
                </c:pt>
                <c:pt idx="71577">
                  <c:v>42162296.220144019</c:v>
                </c:pt>
                <c:pt idx="71578">
                  <c:v>42153390.962754004</c:v>
                </c:pt>
                <c:pt idx="71579">
                  <c:v>42144481.678489998</c:v>
                </c:pt>
                <c:pt idx="71580">
                  <c:v>42135568.370258003</c:v>
                </c:pt>
                <c:pt idx="71581">
                  <c:v>42126651.040955</c:v>
                </c:pt>
                <c:pt idx="71582">
                  <c:v>42117729.693476997</c:v>
                </c:pt>
                <c:pt idx="71583">
                  <c:v>42108804.330714993</c:v>
                </c:pt>
                <c:pt idx="71584">
                  <c:v>42099874.955559</c:v>
                </c:pt>
                <c:pt idx="71585">
                  <c:v>42090941.570891</c:v>
                </c:pt>
                <c:pt idx="71586">
                  <c:v>42082004.179593004</c:v>
                </c:pt>
                <c:pt idx="71587">
                  <c:v>42073062.784542002</c:v>
                </c:pt>
                <c:pt idx="71588">
                  <c:v>42064117.388610996</c:v>
                </c:pt>
                <c:pt idx="71589">
                  <c:v>42055167.994669005</c:v>
                </c:pt>
                <c:pt idx="71590">
                  <c:v>42046214.605582997</c:v>
                </c:pt>
                <c:pt idx="71591">
                  <c:v>42037257.224215008</c:v>
                </c:pt>
                <c:pt idx="71592">
                  <c:v>42028295.853422984</c:v>
                </c:pt>
                <c:pt idx="71593">
                  <c:v>42019330.496063001</c:v>
                </c:pt>
                <c:pt idx="71594">
                  <c:v>42010361.154984996</c:v>
                </c:pt>
                <c:pt idx="71595">
                  <c:v>42001387.833038002</c:v>
                </c:pt>
                <c:pt idx="71596">
                  <c:v>41992410.533065997</c:v>
                </c:pt>
                <c:pt idx="71597">
                  <c:v>41983429.257908002</c:v>
                </c:pt>
                <c:pt idx="71598">
                  <c:v>41974444.010403</c:v>
                </c:pt>
                <c:pt idx="71599">
                  <c:v>41965454.793383002</c:v>
                </c:pt>
                <c:pt idx="71600">
                  <c:v>41956461.609677009</c:v>
                </c:pt>
                <c:pt idx="71601">
                  <c:v>41947464.462113</c:v>
                </c:pt>
                <c:pt idx="71602">
                  <c:v>41938463.353510991</c:v>
                </c:pt>
                <c:pt idx="71603">
                  <c:v>41929458.286692001</c:v>
                </c:pt>
                <c:pt idx="71604">
                  <c:v>41920449.264470011</c:v>
                </c:pt>
                <c:pt idx="71605">
                  <c:v>41911436.289656006</c:v>
                </c:pt>
                <c:pt idx="71606">
                  <c:v>41902419.365060002</c:v>
                </c:pt>
                <c:pt idx="71607">
                  <c:v>41893398.493485004</c:v>
                </c:pt>
                <c:pt idx="71608">
                  <c:v>41884373.677732997</c:v>
                </c:pt>
                <c:pt idx="71609">
                  <c:v>41875344.920600004</c:v>
                </c:pt>
                <c:pt idx="71610">
                  <c:v>41866312.224881001</c:v>
                </c:pt>
                <c:pt idx="71611">
                  <c:v>41857275.593365997</c:v>
                </c:pt>
                <c:pt idx="71612">
                  <c:v>41848235.028841004</c:v>
                </c:pt>
                <c:pt idx="71613">
                  <c:v>41839190.534089997</c:v>
                </c:pt>
                <c:pt idx="71614">
                  <c:v>41830142.111892</c:v>
                </c:pt>
                <c:pt idx="71615">
                  <c:v>41821089.765024006</c:v>
                </c:pt>
                <c:pt idx="71616">
                  <c:v>41812033.496258005</c:v>
                </c:pt>
                <c:pt idx="71617">
                  <c:v>41802973.308361992</c:v>
                </c:pt>
                <c:pt idx="71618">
                  <c:v>41793909.204104006</c:v>
                </c:pt>
                <c:pt idx="71619">
                  <c:v>41784841.186242998</c:v>
                </c:pt>
                <c:pt idx="71620">
                  <c:v>41775769.257540002</c:v>
                </c:pt>
                <c:pt idx="71621">
                  <c:v>41766693.420749001</c:v>
                </c:pt>
                <c:pt idx="71622">
                  <c:v>41757613.678621002</c:v>
                </c:pt>
                <c:pt idx="71623">
                  <c:v>41748530.033904999</c:v>
                </c:pt>
                <c:pt idx="71624">
                  <c:v>41739442.489345998</c:v>
                </c:pt>
                <c:pt idx="71625">
                  <c:v>41730351.047683001</c:v>
                </c:pt>
                <c:pt idx="71626">
                  <c:v>41721255.711655006</c:v>
                </c:pt>
                <c:pt idx="71627">
                  <c:v>41712156.483995996</c:v>
                </c:pt>
                <c:pt idx="71628">
                  <c:v>41703053.367436998</c:v>
                </c:pt>
                <c:pt idx="71629">
                  <c:v>41693946.364703998</c:v>
                </c:pt>
                <c:pt idx="71630">
                  <c:v>41684835.478521995</c:v>
                </c:pt>
                <c:pt idx="71631">
                  <c:v>41675720.711610004</c:v>
                </c:pt>
                <c:pt idx="71632">
                  <c:v>41666602.066684999</c:v>
                </c:pt>
                <c:pt idx="71633">
                  <c:v>41657479.546461992</c:v>
                </c:pt>
                <c:pt idx="71634">
                  <c:v>41648353.153649002</c:v>
                </c:pt>
                <c:pt idx="71635">
                  <c:v>41639222.890954003</c:v>
                </c:pt>
                <c:pt idx="71636">
                  <c:v>41630088.761079006</c:v>
                </c:pt>
                <c:pt idx="71637">
                  <c:v>41620950.766723998</c:v>
                </c:pt>
                <c:pt idx="71638">
                  <c:v>41611808.910584994</c:v>
                </c:pt>
                <c:pt idx="71639">
                  <c:v>41602663.195355006</c:v>
                </c:pt>
                <c:pt idx="71640">
                  <c:v>41593513.623723999</c:v>
                </c:pt>
                <c:pt idx="71641">
                  <c:v>41584360.198378004</c:v>
                </c:pt>
                <c:pt idx="71642">
                  <c:v>41575202.921998009</c:v>
                </c:pt>
                <c:pt idx="71643">
                  <c:v>41566041.797265008</c:v>
                </c:pt>
                <c:pt idx="71644">
                  <c:v>41556876.826853998</c:v>
                </c:pt>
                <c:pt idx="71645">
                  <c:v>41547708.013438001</c:v>
                </c:pt>
                <c:pt idx="71646">
                  <c:v>41538535.359684996</c:v>
                </c:pt>
                <c:pt idx="71647">
                  <c:v>41529358.868262</c:v>
                </c:pt>
                <c:pt idx="71648">
                  <c:v>41520178.541830003</c:v>
                </c:pt>
                <c:pt idx="71649">
                  <c:v>41510994.383049995</c:v>
                </c:pt>
                <c:pt idx="71650">
                  <c:v>41501806.394575</c:v>
                </c:pt>
                <c:pt idx="71651">
                  <c:v>41492614.579059005</c:v>
                </c:pt>
                <c:pt idx="71652">
                  <c:v>41483418.939151004</c:v>
                </c:pt>
                <c:pt idx="71653">
                  <c:v>41474219.477495</c:v>
                </c:pt>
                <c:pt idx="71654">
                  <c:v>41465016.196735002</c:v>
                </c:pt>
                <c:pt idx="71655">
                  <c:v>41455809.099509008</c:v>
                </c:pt>
                <c:pt idx="71656">
                  <c:v>41446598.188451998</c:v>
                </c:pt>
                <c:pt idx="71657">
                  <c:v>41437383.466198005</c:v>
                </c:pt>
                <c:pt idx="71658">
                  <c:v>41428164.935373999</c:v>
                </c:pt>
                <c:pt idx="71659">
                  <c:v>41418942.598606005</c:v>
                </c:pt>
                <c:pt idx="71660">
                  <c:v>41409716.458517</c:v>
                </c:pt>
                <c:pt idx="71661">
                  <c:v>41400486.517724991</c:v>
                </c:pt>
                <c:pt idx="71662">
                  <c:v>41391252.778847009</c:v>
                </c:pt>
                <c:pt idx="71663">
                  <c:v>41382015.244494006</c:v>
                </c:pt>
                <c:pt idx="71664">
                  <c:v>41372773.917275995</c:v>
                </c:pt>
                <c:pt idx="71665">
                  <c:v>41363528.799798012</c:v>
                </c:pt>
                <c:pt idx="71666">
                  <c:v>41354279.894662999</c:v>
                </c:pt>
                <c:pt idx="71667">
                  <c:v>41345027.204470001</c:v>
                </c:pt>
                <c:pt idx="71668">
                  <c:v>41335770.731815003</c:v>
                </c:pt>
                <c:pt idx="71669">
                  <c:v>41326510.479291007</c:v>
                </c:pt>
                <c:pt idx="71670">
                  <c:v>41317246.449487001</c:v>
                </c:pt>
                <c:pt idx="71671">
                  <c:v>41307978.644988</c:v>
                </c:pt>
                <c:pt idx="71672">
                  <c:v>41298707.068379</c:v>
                </c:pt>
                <c:pt idx="71673">
                  <c:v>41289431.72223901</c:v>
                </c:pt>
                <c:pt idx="71674">
                  <c:v>41280152.609143004</c:v>
                </c:pt>
                <c:pt idx="71675">
                  <c:v>41270869.731665008</c:v>
                </c:pt>
                <c:pt idx="71676">
                  <c:v>41261583.092375994</c:v>
                </c:pt>
                <c:pt idx="71677">
                  <c:v>41252292.693841003</c:v>
                </c:pt>
                <c:pt idx="71678">
                  <c:v>41242998.538624011</c:v>
                </c:pt>
                <c:pt idx="71679">
                  <c:v>41233700.629286006</c:v>
                </c:pt>
                <c:pt idx="71680">
                  <c:v>41224398.968381993</c:v>
                </c:pt>
                <c:pt idx="71681">
                  <c:v>41215093.558467999</c:v>
                </c:pt>
                <c:pt idx="71682">
                  <c:v>41205784.402093001</c:v>
                </c:pt>
                <c:pt idx="71683">
                  <c:v>41196471.501805</c:v>
                </c:pt>
                <c:pt idx="71684">
                  <c:v>41187154.860148005</c:v>
                </c:pt>
                <c:pt idx="71685">
                  <c:v>41177834.479662001</c:v>
                </c:pt>
                <c:pt idx="71686">
                  <c:v>41168510.362886995</c:v>
                </c:pt>
                <c:pt idx="71687">
                  <c:v>41159182.512354992</c:v>
                </c:pt>
                <c:pt idx="71688">
                  <c:v>41149850.930599004</c:v>
                </c:pt>
                <c:pt idx="71689">
                  <c:v>41140515.620147005</c:v>
                </c:pt>
                <c:pt idx="71690">
                  <c:v>41131176.58352299</c:v>
                </c:pt>
                <c:pt idx="71691">
                  <c:v>41121833.823250003</c:v>
                </c:pt>
                <c:pt idx="71692">
                  <c:v>41112487.341845997</c:v>
                </c:pt>
                <c:pt idx="71693">
                  <c:v>41103137.141825996</c:v>
                </c:pt>
                <c:pt idx="71694">
                  <c:v>41093783.225704007</c:v>
                </c:pt>
                <c:pt idx="71695">
                  <c:v>41084425.595988005</c:v>
                </c:pt>
                <c:pt idx="71696">
                  <c:v>41075064.255182996</c:v>
                </c:pt>
                <c:pt idx="71697">
                  <c:v>41065699.205794007</c:v>
                </c:pt>
                <c:pt idx="71698">
                  <c:v>41056330.450319991</c:v>
                </c:pt>
                <c:pt idx="71699">
                  <c:v>41046957.991256006</c:v>
                </c:pt>
                <c:pt idx="71700">
                  <c:v>41037581.831098005</c:v>
                </c:pt>
                <c:pt idx="71701">
                  <c:v>41028201.972334996</c:v>
                </c:pt>
                <c:pt idx="71702">
                  <c:v>41018818.417453997</c:v>
                </c:pt>
                <c:pt idx="71703">
                  <c:v>41009431.168940008</c:v>
                </c:pt>
                <c:pt idx="71704">
                  <c:v>41000040.229273006</c:v>
                </c:pt>
                <c:pt idx="71705">
                  <c:v>40990645.600931011</c:v>
                </c:pt>
                <c:pt idx="71706">
                  <c:v>40981247.286388993</c:v>
                </c:pt>
                <c:pt idx="71707">
                  <c:v>40971845.288118005</c:v>
                </c:pt>
                <c:pt idx="71708">
                  <c:v>40962439.608588003</c:v>
                </c:pt>
                <c:pt idx="71709">
                  <c:v>40953030.250264004</c:v>
                </c:pt>
                <c:pt idx="71710">
                  <c:v>40943617.21560701</c:v>
                </c:pt>
                <c:pt idx="71711">
                  <c:v>40934200.507077999</c:v>
                </c:pt>
                <c:pt idx="71712">
                  <c:v>40924780.127132006</c:v>
                </c:pt>
                <c:pt idx="71713">
                  <c:v>40915356.078221999</c:v>
                </c:pt>
                <c:pt idx="71714">
                  <c:v>40905928.362799004</c:v>
                </c:pt>
                <c:pt idx="71715">
                  <c:v>40896496.983308993</c:v>
                </c:pt>
                <c:pt idx="71716">
                  <c:v>40887061.942197002</c:v>
                </c:pt>
                <c:pt idx="71717">
                  <c:v>40877623.241903007</c:v>
                </c:pt>
                <c:pt idx="71718">
                  <c:v>40868180.884864993</c:v>
                </c:pt>
                <c:pt idx="71719">
                  <c:v>40858734.873516992</c:v>
                </c:pt>
                <c:pt idx="71720">
                  <c:v>40849285.210292004</c:v>
                </c:pt>
                <c:pt idx="71721">
                  <c:v>40839831.897618003</c:v>
                </c:pt>
                <c:pt idx="71722">
                  <c:v>40830374.937919997</c:v>
                </c:pt>
                <c:pt idx="71723">
                  <c:v>40820914.333621994</c:v>
                </c:pt>
                <c:pt idx="71724">
                  <c:v>40811450.087141</c:v>
                </c:pt>
                <c:pt idx="71725">
                  <c:v>40801982.200896002</c:v>
                </c:pt>
                <c:pt idx="71726">
                  <c:v>40792510.677300006</c:v>
                </c:pt>
                <c:pt idx="71727">
                  <c:v>40783035.518761992</c:v>
                </c:pt>
                <c:pt idx="71728">
                  <c:v>40773556.72769101</c:v>
                </c:pt>
                <c:pt idx="71729">
                  <c:v>40764074.306489989</c:v>
                </c:pt>
                <c:pt idx="71730">
                  <c:v>40754588.257560998</c:v>
                </c:pt>
                <c:pt idx="71731">
                  <c:v>40745098.58330299</c:v>
                </c:pt>
                <c:pt idx="71732">
                  <c:v>40735605.286110997</c:v>
                </c:pt>
                <c:pt idx="71733">
                  <c:v>40726108.368377</c:v>
                </c:pt>
                <c:pt idx="71734">
                  <c:v>40716607.832490996</c:v>
                </c:pt>
                <c:pt idx="71735">
                  <c:v>40707103.680839002</c:v>
                </c:pt>
                <c:pt idx="71736">
                  <c:v>40697595.915803999</c:v>
                </c:pt>
                <c:pt idx="71737">
                  <c:v>40688084.539766997</c:v>
                </c:pt>
                <c:pt idx="71738">
                  <c:v>40678569.555105001</c:v>
                </c:pt>
                <c:pt idx="71739">
                  <c:v>40669050.964194007</c:v>
                </c:pt>
                <c:pt idx="71740">
                  <c:v>40659528.769403011</c:v>
                </c:pt>
                <c:pt idx="71741">
                  <c:v>40650002.973103002</c:v>
                </c:pt>
                <c:pt idx="71742">
                  <c:v>40640473.577658005</c:v>
                </c:pt>
                <c:pt idx="71743">
                  <c:v>40630940.585431002</c:v>
                </c:pt>
                <c:pt idx="71744">
                  <c:v>40621403.998783</c:v>
                </c:pt>
                <c:pt idx="71745">
                  <c:v>40611863.820068002</c:v>
                </c:pt>
                <c:pt idx="71746">
                  <c:v>40602320.051642001</c:v>
                </c:pt>
                <c:pt idx="71747">
                  <c:v>40592772.695855007</c:v>
                </c:pt>
                <c:pt idx="71748">
                  <c:v>40583221.755056001</c:v>
                </c:pt>
                <c:pt idx="71749">
                  <c:v>40573667.231588006</c:v>
                </c:pt>
                <c:pt idx="71750">
                  <c:v>40564109.127794005</c:v>
                </c:pt>
                <c:pt idx="71751">
                  <c:v>40554547.446013995</c:v>
                </c:pt>
                <c:pt idx="71752">
                  <c:v>40544982.188583001</c:v>
                </c:pt>
                <c:pt idx="71753">
                  <c:v>40535413.357834995</c:v>
                </c:pt>
                <c:pt idx="71754">
                  <c:v>40525840.956099994</c:v>
                </c:pt>
                <c:pt idx="71755">
                  <c:v>40516264.985704996</c:v>
                </c:pt>
                <c:pt idx="71756">
                  <c:v>40506685.448974997</c:v>
                </c:pt>
                <c:pt idx="71757">
                  <c:v>40497102.348232001</c:v>
                </c:pt>
                <c:pt idx="71758">
                  <c:v>40487515.685795002</c:v>
                </c:pt>
                <c:pt idx="71759">
                  <c:v>40477925.463978</c:v>
                </c:pt>
                <c:pt idx="71760">
                  <c:v>40468331.685096003</c:v>
                </c:pt>
                <c:pt idx="71761">
                  <c:v>40458734.351458997</c:v>
                </c:pt>
                <c:pt idx="71762">
                  <c:v>40449133.465372004</c:v>
                </c:pt>
                <c:pt idx="71763">
                  <c:v>40439529.029142007</c:v>
                </c:pt>
                <c:pt idx="71764">
                  <c:v>40429921.045069002</c:v>
                </c:pt>
                <c:pt idx="71765">
                  <c:v>40420309.515450999</c:v>
                </c:pt>
                <c:pt idx="71766">
                  <c:v>40410694.442584991</c:v>
                </c:pt>
                <c:pt idx="71767">
                  <c:v>40401075.828763001</c:v>
                </c:pt>
                <c:pt idx="71768">
                  <c:v>40391453.676275998</c:v>
                </c:pt>
                <c:pt idx="71769">
                  <c:v>40381827.987408996</c:v>
                </c:pt>
                <c:pt idx="71770">
                  <c:v>40372198.764449008</c:v>
                </c:pt>
                <c:pt idx="71771">
                  <c:v>40362566.009675011</c:v>
                </c:pt>
                <c:pt idx="71772">
                  <c:v>40352929.72536701</c:v>
                </c:pt>
                <c:pt idx="71773">
                  <c:v>40343289.913799994</c:v>
                </c:pt>
                <c:pt idx="71774">
                  <c:v>40333646.577247009</c:v>
                </c:pt>
                <c:pt idx="71775">
                  <c:v>40323999.717978999</c:v>
                </c:pt>
                <c:pt idx="71776">
                  <c:v>40314349.338261999</c:v>
                </c:pt>
                <c:pt idx="71777">
                  <c:v>40304695.440359995</c:v>
                </c:pt>
                <c:pt idx="71778">
                  <c:v>40295038.026536003</c:v>
                </c:pt>
                <c:pt idx="71779">
                  <c:v>40285377.099048018</c:v>
                </c:pt>
                <c:pt idx="71780">
                  <c:v>40275712.660151005</c:v>
                </c:pt>
                <c:pt idx="71781">
                  <c:v>40266044.712099999</c:v>
                </c:pt>
                <c:pt idx="71782">
                  <c:v>40256373.257144004</c:v>
                </c:pt>
                <c:pt idx="71783">
                  <c:v>40246698.297531009</c:v>
                </c:pt>
                <c:pt idx="71784">
                  <c:v>40237019.835506</c:v>
                </c:pt>
                <c:pt idx="71785">
                  <c:v>40227337.873308994</c:v>
                </c:pt>
                <c:pt idx="71786">
                  <c:v>40217652.41318199</c:v>
                </c:pt>
                <c:pt idx="71787">
                  <c:v>40207963.457358994</c:v>
                </c:pt>
                <c:pt idx="71788">
                  <c:v>40198271.008074</c:v>
                </c:pt>
                <c:pt idx="71789">
                  <c:v>40188575.067559004</c:v>
                </c:pt>
                <c:pt idx="71790">
                  <c:v>40178875.638040006</c:v>
                </c:pt>
                <c:pt idx="71791">
                  <c:v>40169172.72174301</c:v>
                </c:pt>
                <c:pt idx="71792">
                  <c:v>40159466.320891999</c:v>
                </c:pt>
                <c:pt idx="71793">
                  <c:v>40149756.437703997</c:v>
                </c:pt>
                <c:pt idx="71794">
                  <c:v>40140043.074396998</c:v>
                </c:pt>
                <c:pt idx="71795">
                  <c:v>40130326.233185999</c:v>
                </c:pt>
                <c:pt idx="71796">
                  <c:v>40120605.916279994</c:v>
                </c:pt>
                <c:pt idx="71797">
                  <c:v>40110882.125890009</c:v>
                </c:pt>
                <c:pt idx="71798">
                  <c:v>40101154.864220999</c:v>
                </c:pt>
                <c:pt idx="71799">
                  <c:v>40091424.133475997</c:v>
                </c:pt>
                <c:pt idx="71800">
                  <c:v>40081689.935855001</c:v>
                </c:pt>
                <c:pt idx="71801">
                  <c:v>40071952.273557007</c:v>
                </c:pt>
                <c:pt idx="71802">
                  <c:v>40062211.148774996</c:v>
                </c:pt>
                <c:pt idx="71803">
                  <c:v>40052466.563700996</c:v>
                </c:pt>
                <c:pt idx="71804">
                  <c:v>40042718.520526998</c:v>
                </c:pt>
                <c:pt idx="71805">
                  <c:v>40032967.021437004</c:v>
                </c:pt>
                <c:pt idx="71806">
                  <c:v>40023212.068616003</c:v>
                </c:pt>
                <c:pt idx="71807">
                  <c:v>40013453.664245009</c:v>
                </c:pt>
                <c:pt idx="71808">
                  <c:v>40003691.810502991</c:v>
                </c:pt>
                <c:pt idx="71809">
                  <c:v>39993926.509565003</c:v>
                </c:pt>
                <c:pt idx="71810">
                  <c:v>39984157.763605006</c:v>
                </c:pt>
                <c:pt idx="71811">
                  <c:v>39974385.574793003</c:v>
                </c:pt>
                <c:pt idx="71812">
                  <c:v>39964609.945296004</c:v>
                </c:pt>
                <c:pt idx="71813">
                  <c:v>39954830.877279997</c:v>
                </c:pt>
                <c:pt idx="71814">
                  <c:v>39945048.37290699</c:v>
                </c:pt>
                <c:pt idx="71815">
                  <c:v>39935262.434335999</c:v>
                </c:pt>
                <c:pt idx="71816">
                  <c:v>39925473.063724995</c:v>
                </c:pt>
                <c:pt idx="71817">
                  <c:v>39915680.263227008</c:v>
                </c:pt>
                <c:pt idx="71818">
                  <c:v>39905884.034994006</c:v>
                </c:pt>
                <c:pt idx="71819">
                  <c:v>39896084.381174996</c:v>
                </c:pt>
                <c:pt idx="71820">
                  <c:v>39886281.303916991</c:v>
                </c:pt>
                <c:pt idx="71821">
                  <c:v>39876474.805360995</c:v>
                </c:pt>
                <c:pt idx="71822">
                  <c:v>39866664.887650996</c:v>
                </c:pt>
                <c:pt idx="71823">
                  <c:v>39856851.552921988</c:v>
                </c:pt>
                <c:pt idx="71824">
                  <c:v>39847034.803311996</c:v>
                </c:pt>
                <c:pt idx="71825">
                  <c:v>39837214.640952997</c:v>
                </c:pt>
                <c:pt idx="71826">
                  <c:v>39827391.067975</c:v>
                </c:pt>
                <c:pt idx="71827">
                  <c:v>39817564.086505994</c:v>
                </c:pt>
                <c:pt idx="71828">
                  <c:v>39807733.698670007</c:v>
                </c:pt>
                <c:pt idx="71829">
                  <c:v>39797899.906590998</c:v>
                </c:pt>
                <c:pt idx="71830">
                  <c:v>39788062.71238599</c:v>
                </c:pt>
                <c:pt idx="71831">
                  <c:v>39778222.118174002</c:v>
                </c:pt>
                <c:pt idx="71832">
                  <c:v>39768378.126069002</c:v>
                </c:pt>
                <c:pt idx="71833">
                  <c:v>39758530.738182001</c:v>
                </c:pt>
                <c:pt idx="71834">
                  <c:v>39748679.95662199</c:v>
                </c:pt>
                <c:pt idx="71835">
                  <c:v>39738825.783496998</c:v>
                </c:pt>
                <c:pt idx="71836">
                  <c:v>39728968.220909007</c:v>
                </c:pt>
                <c:pt idx="71837">
                  <c:v>39719107.270960003</c:v>
                </c:pt>
                <c:pt idx="71838">
                  <c:v>39709242.935749002</c:v>
                </c:pt>
                <c:pt idx="71839">
                  <c:v>39699375.217370994</c:v>
                </c:pt>
                <c:pt idx="71840">
                  <c:v>39689504.117919996</c:v>
                </c:pt>
                <c:pt idx="71841">
                  <c:v>39679629.639486</c:v>
                </c:pt>
                <c:pt idx="71842">
                  <c:v>39669751.784159005</c:v>
                </c:pt>
                <c:pt idx="71843">
                  <c:v>39659870.554021992</c:v>
                </c:pt>
                <c:pt idx="71844">
                  <c:v>39649985.951159999</c:v>
                </c:pt>
                <c:pt idx="71845">
                  <c:v>39640097.977652997</c:v>
                </c:pt>
                <c:pt idx="71846">
                  <c:v>39630206.635578007</c:v>
                </c:pt>
                <c:pt idx="71847">
                  <c:v>39620311.92701</c:v>
                </c:pt>
                <c:pt idx="71848">
                  <c:v>39610413.854022995</c:v>
                </c:pt>
                <c:pt idx="71849">
                  <c:v>39600512.418685995</c:v>
                </c:pt>
                <c:pt idx="71850">
                  <c:v>39590607.623066001</c:v>
                </c:pt>
                <c:pt idx="71851">
                  <c:v>39580699.469230019</c:v>
                </c:pt>
                <c:pt idx="71852">
                  <c:v>39570787.959238008</c:v>
                </c:pt>
                <c:pt idx="71853">
                  <c:v>39560873.095150009</c:v>
                </c:pt>
                <c:pt idx="71854">
                  <c:v>39550954.879024997</c:v>
                </c:pt>
                <c:pt idx="71855">
                  <c:v>39541033.312915988</c:v>
                </c:pt>
                <c:pt idx="71856">
                  <c:v>39531108.398874998</c:v>
                </c:pt>
                <c:pt idx="71857">
                  <c:v>39521180.138952002</c:v>
                </c:pt>
                <c:pt idx="71858">
                  <c:v>39511248.53519401</c:v>
                </c:pt>
                <c:pt idx="71859">
                  <c:v>39501313.589646004</c:v>
                </c:pt>
                <c:pt idx="71860">
                  <c:v>39491375.304347999</c:v>
                </c:pt>
                <c:pt idx="71861">
                  <c:v>39481433.681341</c:v>
                </c:pt>
                <c:pt idx="71862">
                  <c:v>39471488.722661003</c:v>
                </c:pt>
                <c:pt idx="71863">
                  <c:v>39461540.430343002</c:v>
                </c:pt>
                <c:pt idx="71864">
                  <c:v>39451588.806417994</c:v>
                </c:pt>
                <c:pt idx="71865">
                  <c:v>39441633.852914989</c:v>
                </c:pt>
                <c:pt idx="71866">
                  <c:v>39431675.571860999</c:v>
                </c:pt>
                <c:pt idx="71867">
                  <c:v>39421713.965280004</c:v>
                </c:pt>
                <c:pt idx="71868">
                  <c:v>39411749.03519401</c:v>
                </c:pt>
                <c:pt idx="71869">
                  <c:v>39401780.783621997</c:v>
                </c:pt>
                <c:pt idx="71870">
                  <c:v>39391809.212579995</c:v>
                </c:pt>
                <c:pt idx="71871">
                  <c:v>39381834.324083</c:v>
                </c:pt>
                <c:pt idx="71872">
                  <c:v>39371856.120141007</c:v>
                </c:pt>
                <c:pt idx="71873">
                  <c:v>39361874.602764994</c:v>
                </c:pt>
                <c:pt idx="71874">
                  <c:v>39351889.773960002</c:v>
                </c:pt>
                <c:pt idx="71875">
                  <c:v>39341901.635731004</c:v>
                </c:pt>
                <c:pt idx="71876">
                  <c:v>39331910.190079011</c:v>
                </c:pt>
                <c:pt idx="71877">
                  <c:v>39321915.439002998</c:v>
                </c:pt>
                <c:pt idx="71878">
                  <c:v>39311917.384499997</c:v>
                </c:pt>
                <c:pt idx="71879">
                  <c:v>39301916.028564006</c:v>
                </c:pt>
                <c:pt idx="71880">
                  <c:v>39291911.373186991</c:v>
                </c:pt>
                <c:pt idx="71881">
                  <c:v>39281903.420356996</c:v>
                </c:pt>
                <c:pt idx="71882">
                  <c:v>39271892.172060996</c:v>
                </c:pt>
                <c:pt idx="71883">
                  <c:v>39261877.630284004</c:v>
                </c:pt>
                <c:pt idx="71884">
                  <c:v>39251859.797007009</c:v>
                </c:pt>
                <c:pt idx="71885">
                  <c:v>39241838.674210005</c:v>
                </c:pt>
                <c:pt idx="71886">
                  <c:v>39231814.263868004</c:v>
                </c:pt>
                <c:pt idx="71887">
                  <c:v>39221786.567956999</c:v>
                </c:pt>
                <c:pt idx="71888">
                  <c:v>39211755.588449001</c:v>
                </c:pt>
                <c:pt idx="71889">
                  <c:v>39201721.327310994</c:v>
                </c:pt>
                <c:pt idx="71890">
                  <c:v>39191683.786513001</c:v>
                </c:pt>
                <c:pt idx="71891">
                  <c:v>39181642.968016997</c:v>
                </c:pt>
                <c:pt idx="71892">
                  <c:v>39171598.873786993</c:v>
                </c:pt>
                <c:pt idx="71893">
                  <c:v>39161551.505780995</c:v>
                </c:pt>
                <c:pt idx="71894">
                  <c:v>39151500.865956999</c:v>
                </c:pt>
                <c:pt idx="71895">
                  <c:v>39141446.956269994</c:v>
                </c:pt>
                <c:pt idx="71896">
                  <c:v>39131389.778672002</c:v>
                </c:pt>
                <c:pt idx="71897">
                  <c:v>39121329.335111998</c:v>
                </c:pt>
                <c:pt idx="71898">
                  <c:v>39111265.62753801</c:v>
                </c:pt>
                <c:pt idx="71899">
                  <c:v>39101198.657894999</c:v>
                </c:pt>
                <c:pt idx="71900">
                  <c:v>39091128.428126</c:v>
                </c:pt>
                <c:pt idx="71901">
                  <c:v>39081054.940169998</c:v>
                </c:pt>
                <c:pt idx="71902">
                  <c:v>39070978.195966005</c:v>
                </c:pt>
                <c:pt idx="71903">
                  <c:v>39060898.197449006</c:v>
                </c:pt>
                <c:pt idx="71904">
                  <c:v>39050814.946550995</c:v>
                </c:pt>
                <c:pt idx="71905">
                  <c:v>39040728.445202999</c:v>
                </c:pt>
                <c:pt idx="71906">
                  <c:v>39030638.69533401</c:v>
                </c:pt>
                <c:pt idx="71907">
                  <c:v>39020545.698868006</c:v>
                </c:pt>
                <c:pt idx="71908">
                  <c:v>39010449.457728989</c:v>
                </c:pt>
                <c:pt idx="71909">
                  <c:v>39000349.973839</c:v>
                </c:pt>
                <c:pt idx="71910">
                  <c:v>38990247.249114007</c:v>
                </c:pt>
                <c:pt idx="71911">
                  <c:v>38980141.285472997</c:v>
                </c:pt>
                <c:pt idx="71912">
                  <c:v>38970032.084826991</c:v>
                </c:pt>
                <c:pt idx="71913">
                  <c:v>38959919.649089001</c:v>
                </c:pt>
                <c:pt idx="71914">
                  <c:v>38949803.980168</c:v>
                </c:pt>
                <c:pt idx="71915">
                  <c:v>38939685.079969004</c:v>
                </c:pt>
                <c:pt idx="71916">
                  <c:v>38929562.950397</c:v>
                </c:pt>
                <c:pt idx="71917">
                  <c:v>38919437.593355</c:v>
                </c:pt>
                <c:pt idx="71918">
                  <c:v>38909309.010739997</c:v>
                </c:pt>
                <c:pt idx="71919">
                  <c:v>38899177.204451002</c:v>
                </c:pt>
                <c:pt idx="71920">
                  <c:v>38889042.17638199</c:v>
                </c:pt>
                <c:pt idx="71921">
                  <c:v>38878903.928425997</c:v>
                </c:pt>
                <c:pt idx="71922">
                  <c:v>38868762.462470993</c:v>
                </c:pt>
                <c:pt idx="71923">
                  <c:v>38858617.780406997</c:v>
                </c:pt>
                <c:pt idx="71924">
                  <c:v>38848469.884117</c:v>
                </c:pt>
                <c:pt idx="71925">
                  <c:v>38838318.775486</c:v>
                </c:pt>
                <c:pt idx="71926">
                  <c:v>38828164.456392996</c:v>
                </c:pt>
                <c:pt idx="71927">
                  <c:v>38818006.928715996</c:v>
                </c:pt>
                <c:pt idx="71928">
                  <c:v>38807846.194332011</c:v>
                </c:pt>
                <c:pt idx="71929">
                  <c:v>38797682.255115002</c:v>
                </c:pt>
                <c:pt idx="71930">
                  <c:v>38787515.112934001</c:v>
                </c:pt>
                <c:pt idx="71931">
                  <c:v>38777344.769659013</c:v>
                </c:pt>
                <c:pt idx="71932">
                  <c:v>38767171.227157004</c:v>
                </c:pt>
                <c:pt idx="71933">
                  <c:v>38756994.487291001</c:v>
                </c:pt>
                <c:pt idx="71934">
                  <c:v>38746814.551923998</c:v>
                </c:pt>
                <c:pt idx="71935">
                  <c:v>38736631.422914997</c:v>
                </c:pt>
                <c:pt idx="71936">
                  <c:v>38726445.102120996</c:v>
                </c:pt>
                <c:pt idx="71937">
                  <c:v>38716255.591396004</c:v>
                </c:pt>
                <c:pt idx="71938">
                  <c:v>38706062.892595001</c:v>
                </c:pt>
                <c:pt idx="71939">
                  <c:v>38695867.007565998</c:v>
                </c:pt>
                <c:pt idx="71940">
                  <c:v>38685667.938157007</c:v>
                </c:pt>
                <c:pt idx="71941">
                  <c:v>38675465.686214998</c:v>
                </c:pt>
                <c:pt idx="71942">
                  <c:v>38665260.253581993</c:v>
                </c:pt>
                <c:pt idx="71943">
                  <c:v>38655051.642099999</c:v>
                </c:pt>
                <c:pt idx="71944">
                  <c:v>38644839.853606991</c:v>
                </c:pt>
                <c:pt idx="71945">
                  <c:v>38634624.889940001</c:v>
                </c:pt>
                <c:pt idx="71946">
                  <c:v>38624406.752931997</c:v>
                </c:pt>
                <c:pt idx="71947">
                  <c:v>38614185.444415994</c:v>
                </c:pt>
                <c:pt idx="71948">
                  <c:v>38603960.966220997</c:v>
                </c:pt>
                <c:pt idx="71949">
                  <c:v>38593733.320174001</c:v>
                </c:pt>
                <c:pt idx="71950">
                  <c:v>38583502.508100003</c:v>
                </c:pt>
                <c:pt idx="71951">
                  <c:v>38573268.531821996</c:v>
                </c:pt>
                <c:pt idx="71952">
                  <c:v>38563031.39316</c:v>
                </c:pt>
                <c:pt idx="71953">
                  <c:v>38552791.093932003</c:v>
                </c:pt>
                <c:pt idx="71954">
                  <c:v>38542547.635954008</c:v>
                </c:pt>
                <c:pt idx="71955">
                  <c:v>38532301.021040007</c:v>
                </c:pt>
                <c:pt idx="71956">
                  <c:v>38522051.251001</c:v>
                </c:pt>
                <c:pt idx="71957">
                  <c:v>38511798.327646002</c:v>
                </c:pt>
                <c:pt idx="71958">
                  <c:v>38501542.252781987</c:v>
                </c:pt>
                <c:pt idx="71959">
                  <c:v>38491283.028212003</c:v>
                </c:pt>
                <c:pt idx="71960">
                  <c:v>38481020.65574</c:v>
                </c:pt>
                <c:pt idx="71961">
                  <c:v>38470755.137166001</c:v>
                </c:pt>
                <c:pt idx="71962">
                  <c:v>38460486.474285997</c:v>
                </c:pt>
                <c:pt idx="71963">
                  <c:v>38450214.66889701</c:v>
                </c:pt>
                <c:pt idx="71964">
                  <c:v>38439939.722792</c:v>
                </c:pt>
                <c:pt idx="71965">
                  <c:v>38429661.637760997</c:v>
                </c:pt>
                <c:pt idx="71966">
                  <c:v>38419380.415594004</c:v>
                </c:pt>
                <c:pt idx="71967">
                  <c:v>38409096.058077</c:v>
                </c:pt>
                <c:pt idx="71968">
                  <c:v>38398808.566994004</c:v>
                </c:pt>
                <c:pt idx="71969">
                  <c:v>38388517.944127001</c:v>
                </c:pt>
                <c:pt idx="71970">
                  <c:v>38378224.191256009</c:v>
                </c:pt>
                <c:pt idx="71971">
                  <c:v>38367927.310157999</c:v>
                </c:pt>
                <c:pt idx="71972">
                  <c:v>38357627.302608997</c:v>
                </c:pt>
                <c:pt idx="71973">
                  <c:v>38347324.170381993</c:v>
                </c:pt>
                <c:pt idx="71974">
                  <c:v>38337017.915248007</c:v>
                </c:pt>
                <c:pt idx="71975">
                  <c:v>38326708.538975999</c:v>
                </c:pt>
                <c:pt idx="71976">
                  <c:v>38316396.043330997</c:v>
                </c:pt>
                <c:pt idx="71977">
                  <c:v>38306080.430078</c:v>
                </c:pt>
                <c:pt idx="71978">
                  <c:v>38295761.700979002</c:v>
                </c:pt>
                <c:pt idx="71979">
                  <c:v>38285439.857793994</c:v>
                </c:pt>
                <c:pt idx="71980">
                  <c:v>38275114.902280994</c:v>
                </c:pt>
                <c:pt idx="71981">
                  <c:v>38264786.836194001</c:v>
                </c:pt>
                <c:pt idx="71982">
                  <c:v>38254455.661288008</c:v>
                </c:pt>
                <c:pt idx="71983">
                  <c:v>38244121.379311994</c:v>
                </c:pt>
                <c:pt idx="71984">
                  <c:v>38233783.992015995</c:v>
                </c:pt>
                <c:pt idx="71985">
                  <c:v>38223443.501146011</c:v>
                </c:pt>
                <c:pt idx="71986">
                  <c:v>38213099.908446997</c:v>
                </c:pt>
                <c:pt idx="71987">
                  <c:v>38202753.215661004</c:v>
                </c:pt>
                <c:pt idx="71988">
                  <c:v>38192403.424526997</c:v>
                </c:pt>
                <c:pt idx="71989">
                  <c:v>38182050.536784992</c:v>
                </c:pt>
                <c:pt idx="71990">
                  <c:v>38171694.554168001</c:v>
                </c:pt>
                <c:pt idx="71991">
                  <c:v>38161335.478411995</c:v>
                </c:pt>
                <c:pt idx="71992">
                  <c:v>38150973.311246</c:v>
                </c:pt>
                <c:pt idx="71993">
                  <c:v>38140608.054400995</c:v>
                </c:pt>
                <c:pt idx="71994">
                  <c:v>38130239.709603004</c:v>
                </c:pt>
                <c:pt idx="71995">
                  <c:v>38119868.278576002</c:v>
                </c:pt>
                <c:pt idx="71996">
                  <c:v>38109493.763044007</c:v>
                </c:pt>
                <c:pt idx="71997">
                  <c:v>38099116.164727002</c:v>
                </c:pt>
                <c:pt idx="71998">
                  <c:v>38088735.485343002</c:v>
                </c:pt>
                <c:pt idx="71999">
                  <c:v>38078351.726608008</c:v>
                </c:pt>
              </c:numCache>
            </c:numRef>
          </c:yVal>
          <c:smooth val="1"/>
        </c:ser>
        <c:ser>
          <c:idx val="1"/>
          <c:order val="1"/>
          <c:tx>
            <c:v>earth</c:v>
          </c:tx>
          <c:spPr>
            <a:ln w="25400" cap="rnd">
              <a:solidFill>
                <a:schemeClr val="accent2">
                  <a:alpha val="50000"/>
                </a:schemeClr>
              </a:solidFill>
              <a:round/>
            </a:ln>
            <a:effectLst/>
          </c:spPr>
          <c:marker>
            <c:symbol val="none"/>
          </c:marker>
          <c:xVal>
            <c:numRef>
              <c:f>Sheet1!$H:$H</c:f>
              <c:numCache>
                <c:formatCode>General</c:formatCode>
                <c:ptCount val="1048576"/>
                <c:pt idx="0">
                  <c:v>-6000000</c:v>
                </c:pt>
                <c:pt idx="1">
                  <c:v>-5000000</c:v>
                </c:pt>
                <c:pt idx="2">
                  <c:v>-4000000</c:v>
                </c:pt>
                <c:pt idx="3">
                  <c:v>-3000000</c:v>
                </c:pt>
                <c:pt idx="4">
                  <c:v>-2000000</c:v>
                </c:pt>
                <c:pt idx="5">
                  <c:v>-1000000</c:v>
                </c:pt>
                <c:pt idx="6">
                  <c:v>0</c:v>
                </c:pt>
                <c:pt idx="7">
                  <c:v>1000000</c:v>
                </c:pt>
                <c:pt idx="8">
                  <c:v>2000000</c:v>
                </c:pt>
                <c:pt idx="9">
                  <c:v>3000000</c:v>
                </c:pt>
                <c:pt idx="10">
                  <c:v>4000000</c:v>
                </c:pt>
                <c:pt idx="11">
                  <c:v>5000000</c:v>
                </c:pt>
                <c:pt idx="12">
                  <c:v>6000000</c:v>
                </c:pt>
              </c:numCache>
            </c:numRef>
          </c:xVal>
          <c:yVal>
            <c:numRef>
              <c:f>Sheet1!$I:$I</c:f>
              <c:numCache>
                <c:formatCode>General</c:formatCode>
                <c:ptCount val="1048576"/>
                <c:pt idx="0">
                  <c:v>0</c:v>
                </c:pt>
                <c:pt idx="1">
                  <c:v>3316624.7903553993</c:v>
                </c:pt>
                <c:pt idx="2">
                  <c:v>4472135.95499958</c:v>
                </c:pt>
                <c:pt idx="3">
                  <c:v>5196152.422706631</c:v>
                </c:pt>
                <c:pt idx="4">
                  <c:v>5656854.2494923798</c:v>
                </c:pt>
                <c:pt idx="5">
                  <c:v>5916079.7830996159</c:v>
                </c:pt>
                <c:pt idx="6">
                  <c:v>6000000</c:v>
                </c:pt>
                <c:pt idx="7">
                  <c:v>5916079.7830996159</c:v>
                </c:pt>
                <c:pt idx="8">
                  <c:v>5656854.2494923798</c:v>
                </c:pt>
                <c:pt idx="9">
                  <c:v>5196152.422706631</c:v>
                </c:pt>
                <c:pt idx="10">
                  <c:v>4472135.95499958</c:v>
                </c:pt>
                <c:pt idx="11">
                  <c:v>3316624.7903553993</c:v>
                </c:pt>
                <c:pt idx="12">
                  <c:v>0</c:v>
                </c:pt>
              </c:numCache>
            </c:numRef>
          </c:yVal>
          <c:smooth val="1"/>
        </c:ser>
        <c:ser>
          <c:idx val="2"/>
          <c:order val="2"/>
          <c:tx>
            <c:v>moon</c:v>
          </c:tx>
          <c:spPr>
            <a:ln w="25400" cap="rnd">
              <a:solidFill>
                <a:schemeClr val="accent1">
                  <a:alpha val="50000"/>
                </a:schemeClr>
              </a:solidFill>
              <a:round/>
            </a:ln>
            <a:effectLst/>
          </c:spPr>
          <c:marker>
            <c:symbol val="none"/>
          </c:marker>
          <c:xVal>
            <c:numRef>
              <c:f>Sheet1!$K:$K</c:f>
              <c:numCache>
                <c:formatCode>General</c:formatCode>
                <c:ptCount val="1048576"/>
                <c:pt idx="2">
                  <c:v>383263000</c:v>
                </c:pt>
                <c:pt idx="3">
                  <c:v>383500000</c:v>
                </c:pt>
                <c:pt idx="4">
                  <c:v>384000000</c:v>
                </c:pt>
                <c:pt idx="5">
                  <c:v>384500000</c:v>
                </c:pt>
                <c:pt idx="6">
                  <c:v>385000000</c:v>
                </c:pt>
                <c:pt idx="7">
                  <c:v>385500000</c:v>
                </c:pt>
                <c:pt idx="8">
                  <c:v>386000000</c:v>
                </c:pt>
                <c:pt idx="9">
                  <c:v>386500000</c:v>
                </c:pt>
                <c:pt idx="10">
                  <c:v>386737000</c:v>
                </c:pt>
              </c:numCache>
            </c:numRef>
          </c:xVal>
          <c:yVal>
            <c:numRef>
              <c:f>Sheet1!$L:$L</c:f>
              <c:numCache>
                <c:formatCode>General</c:formatCode>
                <c:ptCount val="1048576"/>
                <c:pt idx="2">
                  <c:v>0</c:v>
                </c:pt>
                <c:pt idx="3">
                  <c:v>875881.8413461945</c:v>
                </c:pt>
                <c:pt idx="4">
                  <c:v>1420270.7488362915</c:v>
                </c:pt>
                <c:pt idx="5">
                  <c:v>1663480.9887702351</c:v>
                </c:pt>
                <c:pt idx="6">
                  <c:v>1737000</c:v>
                </c:pt>
                <c:pt idx="7">
                  <c:v>1663480.9887702351</c:v>
                </c:pt>
                <c:pt idx="8">
                  <c:v>1420270.7488362915</c:v>
                </c:pt>
                <c:pt idx="9">
                  <c:v>875881.8413461945</c:v>
                </c:pt>
                <c:pt idx="10">
                  <c:v>0</c:v>
                </c:pt>
              </c:numCache>
            </c:numRef>
          </c:yVal>
          <c:smooth val="1"/>
        </c:ser>
        <c:axId val="159767936"/>
        <c:axId val="150180992"/>
      </c:scatterChart>
      <c:valAx>
        <c:axId val="159767936"/>
        <c:scaling>
          <c:orientation val="minMax"/>
          <c:max val="400000000"/>
        </c:scaling>
        <c:axPos val="b"/>
        <c:majorGridlines>
          <c:spPr>
            <a:ln w="9525" cap="flat" cmpd="sng" algn="ctr">
              <a:solidFill>
                <a:schemeClr val="tx1">
                  <a:lumMod val="15000"/>
                  <a:lumOff val="85000"/>
                </a:schemeClr>
              </a:solidFill>
              <a:round/>
            </a:ln>
            <a:effectLst/>
          </c:spPr>
        </c:majorGridlines>
        <c:numFmt formatCode="General" sourceLinked="1"/>
        <c:majorTickMark val="none"/>
        <c:minorTickMark val="out"/>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180992"/>
        <c:crosses val="autoZero"/>
        <c:crossBetween val="midCat"/>
        <c:minorUnit val="1000000"/>
      </c:valAx>
      <c:valAx>
        <c:axId val="1501809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767936"/>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1369</TotalTime>
  <Pages>7</Pages>
  <Words>1229</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dc:creator>
  <cp:lastModifiedBy>Jo</cp:lastModifiedBy>
  <cp:revision>11</cp:revision>
  <dcterms:created xsi:type="dcterms:W3CDTF">2012-12-19T15:25:00Z</dcterms:created>
  <dcterms:modified xsi:type="dcterms:W3CDTF">2012-12-21T23:08:00Z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